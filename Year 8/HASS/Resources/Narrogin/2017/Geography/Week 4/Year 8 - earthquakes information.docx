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footer54.xml" ContentType="application/vnd.openxmlformats-officedocument.wordprocessingml.foot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footer57.xml" ContentType="application/vnd.openxmlformats-officedocument.wordprocessingml.foot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footer60.xml" ContentType="application/vnd.openxmlformats-officedocument.wordprocessingml.footer+xml"/>
  <Override PartName="/word/footer61.xml" ContentType="application/vnd.openxmlformats-officedocument.wordprocessingml.footer+xml"/>
  <Override PartName="/word/footer62.xml" ContentType="application/vnd.openxmlformats-officedocument.wordprocessingml.footer+xml"/>
  <Override PartName="/word/footer63.xml" ContentType="application/vnd.openxmlformats-officedocument.wordprocessingml.footer+xml"/>
  <Override PartName="/word/footer64.xml" ContentType="application/vnd.openxmlformats-officedocument.wordprocessingml.footer+xml"/>
  <Override PartName="/word/footer65.xml" ContentType="application/vnd.openxmlformats-officedocument.wordprocessingml.footer+xml"/>
  <Override PartName="/word/footer66.xml" ContentType="application/vnd.openxmlformats-officedocument.wordprocessingml.footer+xml"/>
  <Override PartName="/word/footer67.xml" ContentType="application/vnd.openxmlformats-officedocument.wordprocessingml.footer+xml"/>
  <Override PartName="/word/footer68.xml" ContentType="application/vnd.openxmlformats-officedocument.wordprocessingml.footer+xml"/>
  <Override PartName="/word/footer69.xml" ContentType="application/vnd.openxmlformats-officedocument.wordprocessingml.footer+xml"/>
  <Override PartName="/word/footer70.xml" ContentType="application/vnd.openxmlformats-officedocument.wordprocessingml.footer+xml"/>
  <Override PartName="/word/footer71.xml" ContentType="application/vnd.openxmlformats-officedocument.wordprocessingml.footer+xml"/>
  <Override PartName="/word/footer72.xml" ContentType="application/vnd.openxmlformats-officedocument.wordprocessingml.footer+xml"/>
  <Override PartName="/word/footer73.xml" ContentType="application/vnd.openxmlformats-officedocument.wordprocessingml.footer+xml"/>
  <Override PartName="/word/footer74.xml" ContentType="application/vnd.openxmlformats-officedocument.wordprocessingml.footer+xml"/>
  <Override PartName="/word/footer75.xml" ContentType="application/vnd.openxmlformats-officedocument.wordprocessingml.footer+xml"/>
  <Override PartName="/word/footer76.xml" ContentType="application/vnd.openxmlformats-officedocument.wordprocessingml.footer+xml"/>
  <Override PartName="/word/footer77.xml" ContentType="application/vnd.openxmlformats-officedocument.wordprocessingml.footer+xml"/>
  <Override PartName="/word/footer78.xml" ContentType="application/vnd.openxmlformats-officedocument.wordprocessingml.footer+xml"/>
  <Override PartName="/word/footer79.xml" ContentType="application/vnd.openxmlformats-officedocument.wordprocessingml.footer+xml"/>
  <Override PartName="/word/footer80.xml" ContentType="application/vnd.openxmlformats-officedocument.wordprocessingml.footer+xml"/>
  <Override PartName="/word/footer8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90CA3" w:rsidRDefault="00BD6A69">
      <w:pPr>
        <w:spacing w:before="9" w:line="110" w:lineRule="exact"/>
        <w:rPr>
          <w:sz w:val="11"/>
          <w:szCs w:val="11"/>
        </w:rPr>
      </w:pPr>
      <w:bookmarkStart w:id="0" w:name="_GoBack"/>
      <w:bookmarkEnd w:id="0"/>
      <w:r>
        <w:rPr>
          <w:noProof/>
          <w:lang w:val="en-AU" w:eastAsia="en-AU"/>
        </w:rPr>
        <mc:AlternateContent>
          <mc:Choice Requires="wpg">
            <w:drawing>
              <wp:anchor distT="0" distB="0" distL="114300" distR="114300" simplePos="0" relativeHeight="503311391" behindDoc="1" locked="0" layoutInCell="1" allowOverlap="1">
                <wp:simplePos x="0" y="0"/>
                <wp:positionH relativeFrom="page">
                  <wp:posOffset>-13970</wp:posOffset>
                </wp:positionH>
                <wp:positionV relativeFrom="page">
                  <wp:posOffset>-13970</wp:posOffset>
                </wp:positionV>
                <wp:extent cx="7588250" cy="6209030"/>
                <wp:effectExtent l="5080" t="5080" r="7620" b="5715"/>
                <wp:wrapNone/>
                <wp:docPr id="2304" name="Group 20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8250" cy="6209030"/>
                          <a:chOff x="-22" y="-22"/>
                          <a:chExt cx="11950" cy="9778"/>
                        </a:xfrm>
                      </wpg:grpSpPr>
                      <pic:pic xmlns:pic="http://schemas.openxmlformats.org/drawingml/2006/picture">
                        <pic:nvPicPr>
                          <pic:cNvPr id="2305" name="Picture 20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591"/>
                            <a:ext cx="2948" cy="68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06" name="Picture 20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48" y="7389"/>
                            <a:ext cx="6009" cy="19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07" name="Picture 20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57" y="7143"/>
                            <a:ext cx="2948" cy="226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08" name="Picture 20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48" y="2591"/>
                            <a:ext cx="8957" cy="455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2309" name="Group 2038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8957" cy="2268"/>
                            <a:chOff x="0" y="0"/>
                            <a:chExt cx="8957" cy="2268"/>
                          </a:xfrm>
                        </wpg:grpSpPr>
                        <wps:wsp>
                          <wps:cNvPr id="2310" name="Freeform 2039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957" cy="2268"/>
                            </a:xfrm>
                            <a:custGeom>
                              <a:avLst/>
                              <a:gdLst>
                                <a:gd name="T0" fmla="*/ 0 w 8957"/>
                                <a:gd name="T1" fmla="*/ 2268 h 2268"/>
                                <a:gd name="T2" fmla="*/ 8957 w 8957"/>
                                <a:gd name="T3" fmla="*/ 2268 h 2268"/>
                                <a:gd name="T4" fmla="*/ 8957 w 8957"/>
                                <a:gd name="T5" fmla="*/ 0 h 2268"/>
                                <a:gd name="T6" fmla="*/ 0 w 8957"/>
                                <a:gd name="T7" fmla="*/ 0 h 2268"/>
                                <a:gd name="T8" fmla="*/ 0 w 8957"/>
                                <a:gd name="T9" fmla="*/ 2268 h 226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957" h="2268">
                                  <a:moveTo>
                                    <a:pt x="0" y="2268"/>
                                  </a:moveTo>
                                  <a:lnTo>
                                    <a:pt x="8957" y="2268"/>
                                  </a:lnTo>
                                  <a:lnTo>
                                    <a:pt x="895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6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718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311" name="Group 2036"/>
                        <wpg:cNvGrpSpPr>
                          <a:grpSpLocks/>
                        </wpg:cNvGrpSpPr>
                        <wpg:grpSpPr bwMode="auto">
                          <a:xfrm>
                            <a:off x="0" y="2268"/>
                            <a:ext cx="8957" cy="323"/>
                            <a:chOff x="0" y="2268"/>
                            <a:chExt cx="8957" cy="323"/>
                          </a:xfrm>
                        </wpg:grpSpPr>
                        <wps:wsp>
                          <wps:cNvPr id="2312" name="Freeform 2037"/>
                          <wps:cNvSpPr>
                            <a:spLocks/>
                          </wps:cNvSpPr>
                          <wps:spPr bwMode="auto">
                            <a:xfrm>
                              <a:off x="0" y="2268"/>
                              <a:ext cx="8957" cy="323"/>
                            </a:xfrm>
                            <a:custGeom>
                              <a:avLst/>
                              <a:gdLst>
                                <a:gd name="T0" fmla="*/ 0 w 8957"/>
                                <a:gd name="T1" fmla="+- 0 2591 2268"/>
                                <a:gd name="T2" fmla="*/ 2591 h 323"/>
                                <a:gd name="T3" fmla="*/ 8957 w 8957"/>
                                <a:gd name="T4" fmla="+- 0 2591 2268"/>
                                <a:gd name="T5" fmla="*/ 2591 h 323"/>
                                <a:gd name="T6" fmla="*/ 8957 w 8957"/>
                                <a:gd name="T7" fmla="+- 0 2268 2268"/>
                                <a:gd name="T8" fmla="*/ 2268 h 323"/>
                                <a:gd name="T9" fmla="*/ 0 w 8957"/>
                                <a:gd name="T10" fmla="+- 0 2268 2268"/>
                                <a:gd name="T11" fmla="*/ 2268 h 323"/>
                                <a:gd name="T12" fmla="*/ 0 w 8957"/>
                                <a:gd name="T13" fmla="+- 0 2591 2268"/>
                                <a:gd name="T14" fmla="*/ 2591 h 323"/>
                              </a:gdLst>
                              <a:ahLst/>
                              <a:cxnLst>
                                <a:cxn ang="0">
                                  <a:pos x="T0" y="T2"/>
                                </a:cxn>
                                <a:cxn ang="0">
                                  <a:pos x="T3" y="T5"/>
                                </a:cxn>
                                <a:cxn ang="0">
                                  <a:pos x="T6" y="T8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2" y="T14"/>
                                </a:cxn>
                              </a:cxnLst>
                              <a:rect l="0" t="0" r="r" b="b"/>
                              <a:pathLst>
                                <a:path w="8957" h="323">
                                  <a:moveTo>
                                    <a:pt x="0" y="323"/>
                                  </a:moveTo>
                                  <a:lnTo>
                                    <a:pt x="8957" y="323"/>
                                  </a:lnTo>
                                  <a:lnTo>
                                    <a:pt x="895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2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6BCEF3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313" name="Group 2034"/>
                        <wpg:cNvGrpSpPr>
                          <a:grpSpLocks/>
                        </wpg:cNvGrpSpPr>
                        <wpg:grpSpPr bwMode="auto">
                          <a:xfrm>
                            <a:off x="8957" y="2268"/>
                            <a:ext cx="2948" cy="323"/>
                            <a:chOff x="8957" y="2268"/>
                            <a:chExt cx="2948" cy="323"/>
                          </a:xfrm>
                        </wpg:grpSpPr>
                        <wps:wsp>
                          <wps:cNvPr id="2314" name="Freeform 2035"/>
                          <wps:cNvSpPr>
                            <a:spLocks/>
                          </wps:cNvSpPr>
                          <wps:spPr bwMode="auto">
                            <a:xfrm>
                              <a:off x="8957" y="2268"/>
                              <a:ext cx="2948" cy="323"/>
                            </a:xfrm>
                            <a:custGeom>
                              <a:avLst/>
                              <a:gdLst>
                                <a:gd name="T0" fmla="+- 0 8957 8957"/>
                                <a:gd name="T1" fmla="*/ T0 w 2948"/>
                                <a:gd name="T2" fmla="+- 0 2591 2268"/>
                                <a:gd name="T3" fmla="*/ 2591 h 323"/>
                                <a:gd name="T4" fmla="+- 0 11905 8957"/>
                                <a:gd name="T5" fmla="*/ T4 w 2948"/>
                                <a:gd name="T6" fmla="+- 0 2591 2268"/>
                                <a:gd name="T7" fmla="*/ 2591 h 323"/>
                                <a:gd name="T8" fmla="+- 0 11905 8957"/>
                                <a:gd name="T9" fmla="*/ T8 w 2948"/>
                                <a:gd name="T10" fmla="+- 0 2268 2268"/>
                                <a:gd name="T11" fmla="*/ 2268 h 323"/>
                                <a:gd name="T12" fmla="+- 0 8957 8957"/>
                                <a:gd name="T13" fmla="*/ T12 w 2948"/>
                                <a:gd name="T14" fmla="+- 0 2268 2268"/>
                                <a:gd name="T15" fmla="*/ 2268 h 323"/>
                                <a:gd name="T16" fmla="+- 0 8957 8957"/>
                                <a:gd name="T17" fmla="*/ T16 w 2948"/>
                                <a:gd name="T18" fmla="+- 0 2591 2268"/>
                                <a:gd name="T19" fmla="*/ 2591 h 32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948" h="323">
                                  <a:moveTo>
                                    <a:pt x="0" y="323"/>
                                  </a:moveTo>
                                  <a:lnTo>
                                    <a:pt x="2948" y="323"/>
                                  </a:lnTo>
                                  <a:lnTo>
                                    <a:pt x="294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2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B2411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315" name="Group 2032"/>
                        <wpg:cNvGrpSpPr>
                          <a:grpSpLocks/>
                        </wpg:cNvGrpSpPr>
                        <wpg:grpSpPr bwMode="auto">
                          <a:xfrm>
                            <a:off x="8957" y="9411"/>
                            <a:ext cx="2948" cy="323"/>
                            <a:chOff x="8957" y="9411"/>
                            <a:chExt cx="2948" cy="323"/>
                          </a:xfrm>
                        </wpg:grpSpPr>
                        <wps:wsp>
                          <wps:cNvPr id="2316" name="Freeform 2033"/>
                          <wps:cNvSpPr>
                            <a:spLocks/>
                          </wps:cNvSpPr>
                          <wps:spPr bwMode="auto">
                            <a:xfrm>
                              <a:off x="8957" y="9411"/>
                              <a:ext cx="2948" cy="323"/>
                            </a:xfrm>
                            <a:custGeom>
                              <a:avLst/>
                              <a:gdLst>
                                <a:gd name="T0" fmla="+- 0 8957 8957"/>
                                <a:gd name="T1" fmla="*/ T0 w 2948"/>
                                <a:gd name="T2" fmla="+- 0 9734 9411"/>
                                <a:gd name="T3" fmla="*/ 9734 h 323"/>
                                <a:gd name="T4" fmla="+- 0 11905 8957"/>
                                <a:gd name="T5" fmla="*/ T4 w 2948"/>
                                <a:gd name="T6" fmla="+- 0 9734 9411"/>
                                <a:gd name="T7" fmla="*/ 9734 h 323"/>
                                <a:gd name="T8" fmla="+- 0 11905 8957"/>
                                <a:gd name="T9" fmla="*/ T8 w 2948"/>
                                <a:gd name="T10" fmla="+- 0 9411 9411"/>
                                <a:gd name="T11" fmla="*/ 9411 h 323"/>
                                <a:gd name="T12" fmla="+- 0 8957 8957"/>
                                <a:gd name="T13" fmla="*/ T12 w 2948"/>
                                <a:gd name="T14" fmla="+- 0 9411 9411"/>
                                <a:gd name="T15" fmla="*/ 9411 h 323"/>
                                <a:gd name="T16" fmla="+- 0 8957 8957"/>
                                <a:gd name="T17" fmla="*/ T16 w 2948"/>
                                <a:gd name="T18" fmla="+- 0 9734 9411"/>
                                <a:gd name="T19" fmla="*/ 9734 h 32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948" h="323">
                                  <a:moveTo>
                                    <a:pt x="0" y="323"/>
                                  </a:moveTo>
                                  <a:lnTo>
                                    <a:pt x="2948" y="323"/>
                                  </a:lnTo>
                                  <a:lnTo>
                                    <a:pt x="294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2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B2411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317" name="Group 2030"/>
                        <wpg:cNvGrpSpPr>
                          <a:grpSpLocks/>
                        </wpg:cNvGrpSpPr>
                        <wpg:grpSpPr bwMode="auto">
                          <a:xfrm>
                            <a:off x="0" y="9411"/>
                            <a:ext cx="8957" cy="323"/>
                            <a:chOff x="0" y="9411"/>
                            <a:chExt cx="8957" cy="323"/>
                          </a:xfrm>
                        </wpg:grpSpPr>
                        <wps:wsp>
                          <wps:cNvPr id="2318" name="Freeform 2031"/>
                          <wps:cNvSpPr>
                            <a:spLocks/>
                          </wps:cNvSpPr>
                          <wps:spPr bwMode="auto">
                            <a:xfrm>
                              <a:off x="0" y="9411"/>
                              <a:ext cx="8957" cy="323"/>
                            </a:xfrm>
                            <a:custGeom>
                              <a:avLst/>
                              <a:gdLst>
                                <a:gd name="T0" fmla="*/ 0 w 8957"/>
                                <a:gd name="T1" fmla="+- 0 9734 9411"/>
                                <a:gd name="T2" fmla="*/ 9734 h 323"/>
                                <a:gd name="T3" fmla="*/ 8957 w 8957"/>
                                <a:gd name="T4" fmla="+- 0 9734 9411"/>
                                <a:gd name="T5" fmla="*/ 9734 h 323"/>
                                <a:gd name="T6" fmla="*/ 8957 w 8957"/>
                                <a:gd name="T7" fmla="+- 0 9411 9411"/>
                                <a:gd name="T8" fmla="*/ 9411 h 323"/>
                                <a:gd name="T9" fmla="*/ 0 w 8957"/>
                                <a:gd name="T10" fmla="+- 0 9411 9411"/>
                                <a:gd name="T11" fmla="*/ 9411 h 323"/>
                                <a:gd name="T12" fmla="*/ 0 w 8957"/>
                                <a:gd name="T13" fmla="+- 0 9734 9411"/>
                                <a:gd name="T14" fmla="*/ 9734 h 323"/>
                              </a:gdLst>
                              <a:ahLst/>
                              <a:cxnLst>
                                <a:cxn ang="0">
                                  <a:pos x="T0" y="T2"/>
                                </a:cxn>
                                <a:cxn ang="0">
                                  <a:pos x="T3" y="T5"/>
                                </a:cxn>
                                <a:cxn ang="0">
                                  <a:pos x="T6" y="T8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2" y="T14"/>
                                </a:cxn>
                              </a:cxnLst>
                              <a:rect l="0" t="0" r="r" b="b"/>
                              <a:pathLst>
                                <a:path w="8957" h="323">
                                  <a:moveTo>
                                    <a:pt x="0" y="323"/>
                                  </a:moveTo>
                                  <a:lnTo>
                                    <a:pt x="8957" y="323"/>
                                  </a:lnTo>
                                  <a:lnTo>
                                    <a:pt x="895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2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6BCEF3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319" name="Group 2027"/>
                        <wpg:cNvGrpSpPr>
                          <a:grpSpLocks/>
                        </wpg:cNvGrpSpPr>
                        <wpg:grpSpPr bwMode="auto">
                          <a:xfrm>
                            <a:off x="8957" y="0"/>
                            <a:ext cx="2948" cy="2268"/>
                            <a:chOff x="8957" y="0"/>
                            <a:chExt cx="2948" cy="2268"/>
                          </a:xfrm>
                        </wpg:grpSpPr>
                        <wps:wsp>
                          <wps:cNvPr id="2320" name="Freeform 2029"/>
                          <wps:cNvSpPr>
                            <a:spLocks/>
                          </wps:cNvSpPr>
                          <wps:spPr bwMode="auto">
                            <a:xfrm>
                              <a:off x="8957" y="0"/>
                              <a:ext cx="2948" cy="2268"/>
                            </a:xfrm>
                            <a:custGeom>
                              <a:avLst/>
                              <a:gdLst>
                                <a:gd name="T0" fmla="+- 0 8957 8957"/>
                                <a:gd name="T1" fmla="*/ T0 w 2948"/>
                                <a:gd name="T2" fmla="*/ 2268 h 2268"/>
                                <a:gd name="T3" fmla="+- 0 11905 8957"/>
                                <a:gd name="T4" fmla="*/ T3 w 2948"/>
                                <a:gd name="T5" fmla="*/ 2268 h 2268"/>
                                <a:gd name="T6" fmla="+- 0 11905 8957"/>
                                <a:gd name="T7" fmla="*/ T6 w 2948"/>
                                <a:gd name="T8" fmla="*/ 0 h 2268"/>
                                <a:gd name="T9" fmla="+- 0 8957 8957"/>
                                <a:gd name="T10" fmla="*/ T9 w 2948"/>
                                <a:gd name="T11" fmla="*/ 0 h 2268"/>
                                <a:gd name="T12" fmla="+- 0 8957 8957"/>
                                <a:gd name="T13" fmla="*/ T12 w 2948"/>
                                <a:gd name="T14" fmla="*/ 2268 h 2268"/>
                              </a:gdLst>
                              <a:ahLst/>
                              <a:cxnLst>
                                <a:cxn ang="0">
                                  <a:pos x="T1" y="T2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7" y="T8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3" y="T14"/>
                                </a:cxn>
                              </a:cxnLst>
                              <a:rect l="0" t="0" r="r" b="b"/>
                              <a:pathLst>
                                <a:path w="2948" h="2268">
                                  <a:moveTo>
                                    <a:pt x="0" y="2268"/>
                                  </a:moveTo>
                                  <a:lnTo>
                                    <a:pt x="2948" y="2268"/>
                                  </a:lnTo>
                                  <a:lnTo>
                                    <a:pt x="294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6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B2411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321" name="Picture 202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8957" y="0"/>
                              <a:ext cx="2948" cy="2268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g:grpSp>
                        <wpg:cNvPr id="2322" name="Group 2025"/>
                        <wpg:cNvGrpSpPr>
                          <a:grpSpLocks/>
                        </wpg:cNvGrpSpPr>
                        <wpg:grpSpPr bwMode="auto">
                          <a:xfrm>
                            <a:off x="0" y="2268"/>
                            <a:ext cx="11906" cy="2"/>
                            <a:chOff x="0" y="2268"/>
                            <a:chExt cx="11906" cy="2"/>
                          </a:xfrm>
                        </wpg:grpSpPr>
                        <wps:wsp>
                          <wps:cNvPr id="2323" name="Freeform 2026"/>
                          <wps:cNvSpPr>
                            <a:spLocks/>
                          </wps:cNvSpPr>
                          <wps:spPr bwMode="auto">
                            <a:xfrm>
                              <a:off x="0" y="2268"/>
                              <a:ext cx="11906" cy="2"/>
                            </a:xfrm>
                            <a:custGeom>
                              <a:avLst/>
                              <a:gdLst>
                                <a:gd name="T0" fmla="*/ 0 w 11906"/>
                                <a:gd name="T1" fmla="*/ 11906 w 11906"/>
                              </a:gdLst>
                              <a:ahLst/>
                              <a:cxnLst>
                                <a:cxn ang="0">
                                  <a:pos x="T0" y="0"/>
                                </a:cxn>
                                <a:cxn ang="0">
                                  <a:pos x="T1" y="0"/>
                                </a:cxn>
                              </a:cxnLst>
                              <a:rect l="0" t="0" r="r" b="b"/>
                              <a:pathLst>
                                <a:path w="11906">
                                  <a:moveTo>
                                    <a:pt x="0" y="0"/>
                                  </a:moveTo>
                                  <a:lnTo>
                                    <a:pt x="11906" y="0"/>
                                  </a:lnTo>
                                </a:path>
                              </a:pathLst>
                            </a:custGeom>
                            <a:noFill/>
                            <a:ln w="27940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324" name="Group 2023"/>
                        <wpg:cNvGrpSpPr>
                          <a:grpSpLocks/>
                        </wpg:cNvGrpSpPr>
                        <wpg:grpSpPr bwMode="auto">
                          <a:xfrm>
                            <a:off x="2948" y="7143"/>
                            <a:ext cx="8957" cy="2"/>
                            <a:chOff x="2948" y="7143"/>
                            <a:chExt cx="8957" cy="2"/>
                          </a:xfrm>
                        </wpg:grpSpPr>
                        <wps:wsp>
                          <wps:cNvPr id="2325" name="Freeform 2024"/>
                          <wps:cNvSpPr>
                            <a:spLocks/>
                          </wps:cNvSpPr>
                          <wps:spPr bwMode="auto">
                            <a:xfrm>
                              <a:off x="2948" y="7143"/>
                              <a:ext cx="8957" cy="2"/>
                            </a:xfrm>
                            <a:custGeom>
                              <a:avLst/>
                              <a:gdLst>
                                <a:gd name="T0" fmla="+- 0 2948 2948"/>
                                <a:gd name="T1" fmla="*/ T0 w 8957"/>
                                <a:gd name="T2" fmla="+- 0 11906 2948"/>
                                <a:gd name="T3" fmla="*/ T2 w 8957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957">
                                  <a:moveTo>
                                    <a:pt x="0" y="0"/>
                                  </a:moveTo>
                                  <a:lnTo>
                                    <a:pt x="8958" y="0"/>
                                  </a:lnTo>
                                </a:path>
                              </a:pathLst>
                            </a:custGeom>
                            <a:noFill/>
                            <a:ln w="27940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326" name="Group 2021"/>
                        <wpg:cNvGrpSpPr>
                          <a:grpSpLocks/>
                        </wpg:cNvGrpSpPr>
                        <wpg:grpSpPr bwMode="auto">
                          <a:xfrm>
                            <a:off x="0" y="2591"/>
                            <a:ext cx="11906" cy="2"/>
                            <a:chOff x="0" y="2591"/>
                            <a:chExt cx="11906" cy="2"/>
                          </a:xfrm>
                        </wpg:grpSpPr>
                        <wps:wsp>
                          <wps:cNvPr id="2327" name="Freeform 2022"/>
                          <wps:cNvSpPr>
                            <a:spLocks/>
                          </wps:cNvSpPr>
                          <wps:spPr bwMode="auto">
                            <a:xfrm>
                              <a:off x="0" y="2591"/>
                              <a:ext cx="11906" cy="2"/>
                            </a:xfrm>
                            <a:custGeom>
                              <a:avLst/>
                              <a:gdLst>
                                <a:gd name="T0" fmla="*/ 0 w 11906"/>
                                <a:gd name="T1" fmla="*/ 11906 w 11906"/>
                              </a:gdLst>
                              <a:ahLst/>
                              <a:cxnLst>
                                <a:cxn ang="0">
                                  <a:pos x="T0" y="0"/>
                                </a:cxn>
                                <a:cxn ang="0">
                                  <a:pos x="T1" y="0"/>
                                </a:cxn>
                              </a:cxnLst>
                              <a:rect l="0" t="0" r="r" b="b"/>
                              <a:pathLst>
                                <a:path w="11906">
                                  <a:moveTo>
                                    <a:pt x="0" y="0"/>
                                  </a:moveTo>
                                  <a:lnTo>
                                    <a:pt x="11906" y="0"/>
                                  </a:lnTo>
                                </a:path>
                              </a:pathLst>
                            </a:custGeom>
                            <a:noFill/>
                            <a:ln w="27940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328" name="Group 2019"/>
                        <wpg:cNvGrpSpPr>
                          <a:grpSpLocks/>
                        </wpg:cNvGrpSpPr>
                        <wpg:grpSpPr bwMode="auto">
                          <a:xfrm>
                            <a:off x="8957" y="0"/>
                            <a:ext cx="2" cy="2591"/>
                            <a:chOff x="8957" y="0"/>
                            <a:chExt cx="2" cy="2591"/>
                          </a:xfrm>
                        </wpg:grpSpPr>
                        <wps:wsp>
                          <wps:cNvPr id="2329" name="Freeform 2020"/>
                          <wps:cNvSpPr>
                            <a:spLocks/>
                          </wps:cNvSpPr>
                          <wps:spPr bwMode="auto">
                            <a:xfrm>
                              <a:off x="8957" y="0"/>
                              <a:ext cx="2" cy="2591"/>
                            </a:xfrm>
                            <a:custGeom>
                              <a:avLst/>
                              <a:gdLst>
                                <a:gd name="T0" fmla="*/ 2591 h 2591"/>
                                <a:gd name="T1" fmla="*/ 0 h 2591"/>
                              </a:gdLst>
                              <a:ahLst/>
                              <a:cxnLst>
                                <a:cxn ang="0">
                                  <a:pos x="0" y="T0"/>
                                </a:cxn>
                                <a:cxn ang="0">
                                  <a:pos x="0" y="T1"/>
                                </a:cxn>
                              </a:cxnLst>
                              <a:rect l="0" t="0" r="r" b="b"/>
                              <a:pathLst>
                                <a:path h="2591">
                                  <a:moveTo>
                                    <a:pt x="0" y="2591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27940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330" name="Group 2017"/>
                        <wpg:cNvGrpSpPr>
                          <a:grpSpLocks/>
                        </wpg:cNvGrpSpPr>
                        <wpg:grpSpPr bwMode="auto">
                          <a:xfrm>
                            <a:off x="2948" y="2591"/>
                            <a:ext cx="2" cy="6820"/>
                            <a:chOff x="2948" y="2591"/>
                            <a:chExt cx="2" cy="6820"/>
                          </a:xfrm>
                        </wpg:grpSpPr>
                        <wps:wsp>
                          <wps:cNvPr id="2331" name="Freeform 2018"/>
                          <wps:cNvSpPr>
                            <a:spLocks/>
                          </wps:cNvSpPr>
                          <wps:spPr bwMode="auto">
                            <a:xfrm>
                              <a:off x="2948" y="2591"/>
                              <a:ext cx="2" cy="6820"/>
                            </a:xfrm>
                            <a:custGeom>
                              <a:avLst/>
                              <a:gdLst>
                                <a:gd name="T0" fmla="+- 0 2591 2591"/>
                                <a:gd name="T1" fmla="*/ 2591 h 6820"/>
                                <a:gd name="T2" fmla="+- 0 9411 2591"/>
                                <a:gd name="T3" fmla="*/ 9411 h 6820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6820">
                                  <a:moveTo>
                                    <a:pt x="0" y="0"/>
                                  </a:moveTo>
                                  <a:lnTo>
                                    <a:pt x="0" y="6820"/>
                                  </a:lnTo>
                                </a:path>
                              </a:pathLst>
                            </a:custGeom>
                            <a:noFill/>
                            <a:ln w="27940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332" name="Group 2015"/>
                        <wpg:cNvGrpSpPr>
                          <a:grpSpLocks/>
                        </wpg:cNvGrpSpPr>
                        <wpg:grpSpPr bwMode="auto">
                          <a:xfrm>
                            <a:off x="0" y="9411"/>
                            <a:ext cx="11906" cy="2"/>
                            <a:chOff x="0" y="9411"/>
                            <a:chExt cx="11906" cy="2"/>
                          </a:xfrm>
                        </wpg:grpSpPr>
                        <wps:wsp>
                          <wps:cNvPr id="2333" name="Freeform 2016"/>
                          <wps:cNvSpPr>
                            <a:spLocks/>
                          </wps:cNvSpPr>
                          <wps:spPr bwMode="auto">
                            <a:xfrm>
                              <a:off x="0" y="9411"/>
                              <a:ext cx="11906" cy="2"/>
                            </a:xfrm>
                            <a:custGeom>
                              <a:avLst/>
                              <a:gdLst>
                                <a:gd name="T0" fmla="*/ 0 w 11906"/>
                                <a:gd name="T1" fmla="*/ 11906 w 11906"/>
                              </a:gdLst>
                              <a:ahLst/>
                              <a:cxnLst>
                                <a:cxn ang="0">
                                  <a:pos x="T0" y="0"/>
                                </a:cxn>
                                <a:cxn ang="0">
                                  <a:pos x="T1" y="0"/>
                                </a:cxn>
                              </a:cxnLst>
                              <a:rect l="0" t="0" r="r" b="b"/>
                              <a:pathLst>
                                <a:path w="11906">
                                  <a:moveTo>
                                    <a:pt x="0" y="0"/>
                                  </a:moveTo>
                                  <a:lnTo>
                                    <a:pt x="11906" y="0"/>
                                  </a:lnTo>
                                </a:path>
                              </a:pathLst>
                            </a:custGeom>
                            <a:noFill/>
                            <a:ln w="27940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334" name="Group 2013"/>
                        <wpg:cNvGrpSpPr>
                          <a:grpSpLocks/>
                        </wpg:cNvGrpSpPr>
                        <wpg:grpSpPr bwMode="auto">
                          <a:xfrm>
                            <a:off x="0" y="9734"/>
                            <a:ext cx="11906" cy="2"/>
                            <a:chOff x="0" y="9734"/>
                            <a:chExt cx="11906" cy="2"/>
                          </a:xfrm>
                        </wpg:grpSpPr>
                        <wps:wsp>
                          <wps:cNvPr id="2335" name="Freeform 2014"/>
                          <wps:cNvSpPr>
                            <a:spLocks/>
                          </wps:cNvSpPr>
                          <wps:spPr bwMode="auto">
                            <a:xfrm>
                              <a:off x="0" y="9734"/>
                              <a:ext cx="11906" cy="2"/>
                            </a:xfrm>
                            <a:custGeom>
                              <a:avLst/>
                              <a:gdLst>
                                <a:gd name="T0" fmla="*/ 0 w 11906"/>
                                <a:gd name="T1" fmla="*/ 11906 w 11906"/>
                              </a:gdLst>
                              <a:ahLst/>
                              <a:cxnLst>
                                <a:cxn ang="0">
                                  <a:pos x="T0" y="0"/>
                                </a:cxn>
                                <a:cxn ang="0">
                                  <a:pos x="T1" y="0"/>
                                </a:cxn>
                              </a:cxnLst>
                              <a:rect l="0" t="0" r="r" b="b"/>
                              <a:pathLst>
                                <a:path w="11906">
                                  <a:moveTo>
                                    <a:pt x="0" y="0"/>
                                  </a:moveTo>
                                  <a:lnTo>
                                    <a:pt x="11906" y="0"/>
                                  </a:lnTo>
                                </a:path>
                              </a:pathLst>
                            </a:custGeom>
                            <a:noFill/>
                            <a:ln w="27940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336" name="Group 2010"/>
                        <wpg:cNvGrpSpPr>
                          <a:grpSpLocks/>
                        </wpg:cNvGrpSpPr>
                        <wpg:grpSpPr bwMode="auto">
                          <a:xfrm>
                            <a:off x="8957" y="7143"/>
                            <a:ext cx="2" cy="2591"/>
                            <a:chOff x="8957" y="7143"/>
                            <a:chExt cx="2" cy="2591"/>
                          </a:xfrm>
                        </wpg:grpSpPr>
                        <wps:wsp>
                          <wps:cNvPr id="2337" name="Freeform 2012"/>
                          <wps:cNvSpPr>
                            <a:spLocks/>
                          </wps:cNvSpPr>
                          <wps:spPr bwMode="auto">
                            <a:xfrm>
                              <a:off x="8957" y="7143"/>
                              <a:ext cx="2" cy="2591"/>
                            </a:xfrm>
                            <a:custGeom>
                              <a:avLst/>
                              <a:gdLst>
                                <a:gd name="T0" fmla="+- 0 7143 7143"/>
                                <a:gd name="T1" fmla="*/ 7143 h 2591"/>
                                <a:gd name="T2" fmla="+- 0 9734 7143"/>
                                <a:gd name="T3" fmla="*/ 9734 h 2591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591">
                                  <a:moveTo>
                                    <a:pt x="0" y="0"/>
                                  </a:moveTo>
                                  <a:lnTo>
                                    <a:pt x="0" y="2591"/>
                                  </a:lnTo>
                                </a:path>
                              </a:pathLst>
                            </a:custGeom>
                            <a:noFill/>
                            <a:ln w="27940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338" name="Picture 201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850" y="666"/>
                              <a:ext cx="3739" cy="907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009" o:spid="_x0000_s1026" style="position:absolute;margin-left:-1.1pt;margin-top:-1.1pt;width:597.5pt;height:488.9pt;z-index:-5089;mso-position-horizontal-relative:page;mso-position-vertical-relative:page" coordorigin="-22,-22" coordsize="11950,977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Tr0gcroOAADDgAAADgAAAGRycy9lMm9Eb2MueG1s7F1p&#10;j9vIEf0eIP+B0McE2hEp6oTHC3sOY4FNYmQnP4AjcUbCSqJCciw7Qf57XlWfPCVzRM96zAW8oobV&#10;V1V31evXh978/Hm7cT6FcbKOdpc996dBzwl3i2i53j1e9v51d9uf9pwkDXbLYBPtwsvelzDp/fz2&#10;z396c9jPQy9aRZtlGDvIZJfMD/vL3ipN9/OLi2SxCrdB8lO0D3d4+RDF2yDF1/jxYhkHB+S+3Vx4&#10;g8H44hDFy30cLcIkwV+vxcveW87/4SFcpP94eEjC1Nlc9lC3lP8f8//v6f8Xb98E88c42K/WC1mN&#10;oEEttsF6h0J1VtdBGjhP8bqQ1Xa9iKMkekh/WkTbi+jhYb0IuQ1ojTvIteZDHD3tuS2P88PjXqsJ&#10;qs3pqXG2i79/+hg76+VlzxsO/J6zC7awEhfsQL8zUtBh/ziH3Id4/9v+Yyxaicdfo8XvCV5f5N/T&#10;90ch7Nwf/hYtkWPwlEasoM8P8ZayQNOdz2yHL9oO4efUWeCPk9F06o1grgXejb3BbDCUllqsYE5K&#10;1/e8noO39Mk2XKxuZGrXnam0s8lkSq8vgrkol+sq6/b2zX69mOOf1CueCno93v+QKn2Kw57MZHtS&#10;Htsg/v1p30cX2Afp+n69WadfuDtDRVSp3aeP6wWpmr5kTDRSJoIAlQsj+UNqopIU6QJqFxvI2UVX&#10;q2D3GL5L9hgNGKPIQf0pjqPDKgyWCf2Z9JTNhb9m6nK/We9v15sNWZCeZasxoHIdskRxorNfR4un&#10;bbhLxeiNww0UEO2S1Xqf9Jx4Hm7vQ3TG+Jely90FXeLXJKXiqHPwiPqvN32Hnum971+NBld9fzC5&#10;6b+b+ZP+ZHAz8Qf+1L1yr/5HqV1//pSEUEOwud6vZV3x10JtS4ePdDRiYPIAdz4F7EZEj0KFuGep&#10;KqKTkUqorkm8+CeUDTk8p3GYLlb0+ADNyb9DWL9gNRvNkg0SDLQTx443mrHthIZo+HgzH16Xx87U&#10;44Gj+z/6RZykH8Jo69ADFI1qsqKDT9CzaJgSoSrvIjI3N0S10zbFbDC7md5M/b7vjW9giuvr/rvb&#10;K78/vnUno+vh9dXVtatMsVovl+GOsnu+JVix0Wa9VJ0xiR/vrzaxsNAt/ycHfmLELqhHmGoo66lP&#10;7mhsDFK/HA2wxnfpKMYljoJdZXaIvwJH4XWO4kiQFQ4B0XIynHJEN75iTDGefYU7G3S+4sf0FZMS&#10;X8Ex5dX5imHnK474iulshO5AvsIVwNL4CoMrPG+cxdUdrvhRcAWQpZgjfjQTEI4br85X+J2vOOIr&#10;NK4ozkGEG6E5iD8aMe7s5iA8b248B9GsiiZkDHEDCJclbobsnvPEDNFTrRI3xuoqQgRzTdmAz0F3&#10;0ETOjaRriml0T8myNYc9KMJEUQ74dto0ngjCMnLtt1WwDzHEKVubYnFRT6HM2zgMiXkExzKURBiL&#10;KhYssSkw6w3l+BUTeKkRTK+Z/KrRB5T5JGbvNP9VM3ZYdSk5kselrPodGvGw3YDK/MuFM3AODufK&#10;03gjAyZIy5C9nJVjzGbEQLRpMcqmIrehJVaTGzjGU3IDz6XFBhUVwxTXkilvI7CMJVPeQIQ0S6Y8&#10;H4wwLZNrHbqrNkCwEiwKLPV5J42CJwcEHHV9Mts+SojAJAthONwJ3o3l6W2FsCA775jpQ3mQqhGG&#10;iinnkSRA6oWhRBKenCQMTZEwDwZVDfEp20p0Up5qj3sOqPZ7KgCtD1JSkXp0Dpc90eFX4K0IVdKb&#10;bfQpvItYJjUkseqbKNAIbHa2oMgKVbRklYT63HOWWlLNedVr9SnELJ+FYtU79WnLlJS42ERJiFYj&#10;JTVbP3D7SW3WYLZYKqIPLTJrMJi40/dFMouqQyrSDB1XkP5SStS5nj947836t+PppO/f+qP+bDKY&#10;9gfu7P1sPPBn/vVtlqj7db0Ln0/UkYFnI2/Edq1r5AD/lTUSSyC7JXcdIqpv5HMarDfi2YqnVGPF&#10;5alPoWvlkYW3v4+WXxA74wj8JwyM1Ss8rKL4Pz3ngJWgy17y76eAKP3NLzsEmZnr+xBL+Ys/moBS&#10;dWL7zb39JtgtkNVlL+1h0NPjVYpvSPK0j9ePK5QkiO1d9A5LIg9r5lypfqJWqDd9QZzjJ7mQIkI+&#10;B+9i9HeJ0c8s2wzHpMn2o7/q82aKKIYVwb6hx84KvVwt2UAH1sikF0UIIFOhK5et10jNyF6Jby0h&#10;AHjbIgJgD0k1AFg4MwI4QY9aI1m3cT4M8Nc+cALh+KMYgIVWjjawQQo2BKCeUIEUNASoL9OGANVl&#10;2iCgpkyNA0SZhHaM1k0LbChA74E8Stppg4FKcIXuLhBDfYk0evPIoqRI10ZhlWVqA9Rr1tUWADrM&#10;qhb97BlgRk306iEHakko4qvwiaKb6nOGYShn6FSE3Xpp0imL+7Y4NIBk58AzZMZqOCONjOKOohkj&#10;qpCH+mwJzBQLPA+WGb+/urlVIDaDBjoswz1Wr0/+qFgGviGHZXhwtoll9FTABAQ1FzeMtxwRFpwp&#10;SWYQTSGhjt8vw2nA4RcRDTvgcyOaErVUalMrpQmo4RDHEZ+L5CmCCeR2VL2jeMkWyQnpmFofLnVU&#10;LURLCpZSsXc6pnJm2IQ0GJWyLjasufMraqZRTX3NNKqprZkGNUdqZsOau2lFzYgeawXXcOWq7Wkb&#10;4c71qmqXtQJDODOsjbFc2wrVQM/N2qG6drYh7txxVe2ylqhE265tibPgMwwHQjoq9NbjIuiGhE+j&#10;hL4ScknsB/2fhNCgV0Zo52WchHcG40Re/TkITWSEGhYBUxahaUHFcajX6tOmkk6RKRZ4HoT23vPh&#10;uqRxOoQmmKeObTKbhMlz5hAaz/q+CUKboXNS3zSEkxhY5YQT4wLyHybZHxehIdIUERr769YQmlHL&#10;d4LQZpOh75ham3BugwMWKqVtstjgrAitsmY2MKiuWRYXVNfMxgWnIjTSV6nSMswTS5VqzTBPbSC0&#10;6trZCK2mdq0itEqzZhBa1q6Y1DRh0DqERm6d1sloyUi49Q6hiZMWmfXADqF164H164GIOTmExjOK&#10;NhGaWNsjN52FZwKClcOzfBqDzQqpNFH0MuwZwnMRm3FLz43N8jpRwKxaI02os1P2BHGwr4x/mjlD&#10;VtnwZ1NiNiyjFoAW4YbkaLgsLqssMwMICAmWwhWNB1CzmjI1LhPtrMJIGphRO0motEwbllWuzWV5&#10;s2rcYzOX1UUaVFZnTG2Aemtm1gOz5myIZkQ/vuvWA+39Tc9lm4QTOIFt0oKnMEmnyLTFNnXrgR2W&#10;qccycK1ZLOPJfTjtHUnPjp4yqsmsKOjNTflEBswYhkole1k0Q9vXCmjGa2V/c14pCs3UqKQJnDnC&#10;S6j1KgTK4yuBEJLLQcpapYCGi6zmaTSioTKHFatBNp6pKVMDmiNlakRDZVatQNl4pmpbtUYzR/Sq&#10;AQ0VOKtoZIZkqirRgJkjRWo8Q0WesAgIsZxmG+IZyc6chmdgfVq0Om2JC2Yj4dP2N9HiK0mLaRba&#10;Ur+Q50JfLH7eDU6anOEhUr1+pkYQ6lm1xUlkhTpasmpJTH2KpTEteQpeOUWmpMRuCW2HLdDdhu2m&#10;G7bpCCT+yf3JeCrsTy65FiV3nxFSfcP7ZDw4NgEGPurjnB77ItSDj0W9mvtkxBEEQBC5tZPASHef&#10;jH0XUyO4pi6L6e6TwaVIiHToVupTnD2hgZS/T8bQmLWzH7rjKjf7kXv22pv9CIShgqOZ/RDYBRQl&#10;KpdRELDH8YMd+UTQzwue68Bmn5KZjzwr823OdVQqpMm8B+iW2EaRZ45TtVlEFrAFYYYmS5Siayhs&#10;dQR6MvLMyKLU522sFw2txpuqtCqwKZWPHqwkBcRExY6ez9On7OjYHa9QTmY4FUaVyeySyizVVd1D&#10;FcyPn2qTp/vK4tUrvHSL1lGEk6SnV3ZAz8OEMOfG5cae9ty4ni4Vr3ERYb7MkZckMjxWLtkLu3K9&#10;C806pA89wwuee0muRCkEHemivSqVNHHmzHxQWaU71W13ziQWF53z+XpRTjNF49LMMiwK7aRWmTWM&#10;C4IcUT61Pi4IRiIj++y4wNVvHhaQHLRYFxXyV3ieeClmsxBoHdsWVziiFxSg8+uOCkDTuaggtxS0&#10;FxUkuC/cGCqRUVlMyCcxASGf6IUjgt71YkcEuTW5FXB/VItaIU3iQQfugcqt2z9UyOjA/Xd3o+7r&#10;duN6c5i6NF0cn2lztx0DHo1YDEcDAMguXHsmTdHkUxgvnkujfZahqOgqZDLhN7h7C8vQJQwND/1z&#10;w/q8RhSmr9JHQx8uT+/Rh9gZaQ4t2JieV0alDEzQgJ0RcRq3SmFSgBxqUbiU5RopWfHZ9NoDur2J&#10;ql+NwpUGUE6VCxfVUi3ouBn+BYwOhbd6eRJ+WCKHwt3WNxhpRkGNiYIHH8t7+zGOFclekqjgxFUy&#10;jLEXpNmHcGxiYmMhcVdeSHleJF6ilJwfL6ikiR8X3Az8G1+WU+fHyaLYI6xKtfcOZdkZ3tlr7G+i&#10;gk3OyO2/KjeYtXlgyDh7jg8llxLKwJA5Jv7swMDVrw4Myt/XRwVLB11g6AJD+7fqDTFes/SMuLOg&#10;TVwvhh+NeuFjlC/LMy1WWMgnMTEhn+iFg0LZ2iuu12iBsM+rpEqLWiFNQkJHz3T0zCv5waNXTc8M&#10;C2uv2BTLTqdtlp3OUX2tG9dJ/rBuvGzdFcfH2nPjWiWdG1fETlOSBjt7BShoDsYlqOgWS7vF0m96&#10;xzVutM6jcckKt+fGNUNc3EKTI4ktPF6SyPjyXDINQF+Eax+WLZjiJE4LrrxEKcqbV6mkCSZnmoaM&#10;5RiLGWLFpttZCD8GIRn3GpqGzpmX5ZahaUjI5Aazfo80DSujeWQQsy6lUeigo2k6muYZNA1tm8e/&#10;7+gsDX5zScaoj/osjWByqC30E0Ov5izNmBf64MO7szQVv2s+pZ8gB0wej5njMis8wwl+S4qX6WcD&#10;dcOqWKwBodL9NrP6iWh1hkZ9nnaWhoHU4ZF+OwVBGL/lslovroM0sL/j+bCfh160ijbLMH77fwAA&#10;AP//AwBQSwMEFAAGAAgAAAAhAEHVVFzfAAAACgEAAA8AAABkcnMvZG93bnJldi54bWxMj0FrwkAQ&#10;he+F/odlCr3pJinaGrMRkbYnKVQLxduYHZNgdjZk1yT++65QaE/D4z3efC9bjaYRPXWutqwgnkYg&#10;iAuray4VfO3fJi8gnEfW2FgmBVdysMrv7zJMtR34k/qdL0UoYZeigsr7NpXSFRUZdFPbEgfvZDuD&#10;PsiulLrDIZSbRiZRNJcGaw4fKmxpU1Fx3l2MgvcBh/VT/Npvz6fN9bCffXxvY1Lq8WFcL0F4Gv1f&#10;GG74AR3ywHS0F9ZONAomSRKSv/fmx4skbDkqWDzP5iDzTP6fkP8AAAD//wMAUEsDBAoAAAAAAAAA&#10;IQA+QZLLafUAAGn1AAAUAAAAZHJzL21lZGlhL2ltYWdlNi5wbmeJUE5HDQoaCgAAAA1JSERSAAAD&#10;CwAAAL0IBgAAAPzd4U8AAAAGYktHRAD/AP8A/6C9p5MAAAAJcEhZcwAADsQAAA7EAZUrDhsAACAA&#10;SURBVHic7J13mGRVtfZ/u3oCeQADSBYUzEiQeA1gxIwJwzUrCOo1XQXTp5gDBvSaQcWAoigqBsSM&#10;iqCoKIICKgooSTLDMNPd9X5/rL36rLPrVHX3TE+C/T5PPVV1zj47nR1W3lBxa0HK373iO3Wknbov&#10;aZGkhwzJq/xffldUVFRUVFRUVNyK0Zs+ScVaAgFj+bsH9MN/8u+Ifk63C/AcjAHwNCrSep4q7pd5&#10;VlRUVFRUVFRUVFSsYSi1CqnjXvw/dU3SxyVdJmmdkKY3JK8Fc1DXioqKioqKioqKiopViGEEvV+f&#10;35GuJ+n2kq6S1Je0FzAv35tXpI8aqLFwrZojVVRUVFRUVFRUVKzBcEK+NAnq0gzMjwkkHSxpqQzH&#10;Fs/H/Mq8qvlaRUVFRUVFRUVFxVqCAQm/pPmSXiHpeZJ2pHBOljRP0i8yozCeNQyb05gpebotJD1B&#10;0jskbZTzKJ2oKyoqKioqKioqKirWQPQY4mgs6TGZGbhB0k8kvV7SnpIWSNo1MwmSNJFNkQ7DzJPu&#10;nbUOp0q6PN97c862OjVXVFRUVFRUVFRUrMWImoGvZmJfgTH4vaS/5Ot+ry/p35JOk7QkpFVOuyjk&#10;X/0VKioqKioqKioqKlYxlpcAL5+bMg+SdE9JNxeMwWRgECL6+d5kwUT8d5nvCtS1oqKioqKioqKi&#10;omKGWFECfNgBalO/JR0dtASTHQyC+y2Mh+ue7nRJiSZC0qiyKyoqKioqKioqKirWQIzRPkNhiriX&#10;tLmkK9VEPlJgDErmIV67RdKD6PZTWLjym1RRUVFRUVFRUVFRsaLoIuZbkYokvSswCZMFU7AsMApL&#10;wr1TaZgQOr5boVgrKioqKioqKioqKuYWo05bnu3zziBErcImkj4s6dLgjxA1C26GNKG2n8K4pOtl&#10;DtJ3pn3WQg2ZWlFRUVFRUVFRUbEaEE2JZoMBAl7SvpJ+G7QGzhBMFkxCvN917wpJzyqyjxqHioqK&#10;ioqKioqKioqVhB5zF2loHoCkF6rtoxA1B46oSSgjIPXDdddEHCNpsxVqaUVFRUVFRUVFRUXFjJEk&#10;rS9pfZbvwLMu06OnBr+DSbXDpk4U3+Xv8uwFhzMN50q6N1WrUFFRUVFRUVFxq0cl+OYOY8Bk/j0P&#10;mMD6VxhB3w//8WuSxoCvA0uBg1JKYsWQJG0P7ATcFbgvcBfgTsAWwLo5XZ+G0ZjM9fdrXvfLgH8B&#10;FwNnA38BLgX+mVK6MrRlLtDL+Xmesa9imn7H74qKioqKioqKioo1Hn6uwVGSvi7p8ZLWoX1GwRht&#10;LcCLs8T+Okm3C+m6zjWYUfl0MIEyR+fdZac0Ry2COzpPhGt9SU+QdKeOMrqiI80lRvlsxHuV0a2o&#10;qKioqKioqFjrMCbpk8Fs5zxJR2QzoxYk7SLpxpxuiaS7M/tIQ13pnaBvmShJGpN0VQeDEM2QlO/v&#10;VpTRY+UR6G5+1ZX/8jp8V1RUVFRUVFRUVKx5kPSiYOfvPgM/krQTmTCWtK6kMwoJ/55FVrNhHEon&#10;6RLzJN1O0k1qh1CVpKsDk+DXHzHLZi8vukK/lr+7/sPy+XhUVFRUVFRUVFTMEDVe/tyjB/wd8wOI&#10;JjP7Az+QtB9G5L4CuB9ml5+AZcDNIX1iZjb5MW1Xeq/DBHAHGh+KXq7jkcAjgcW5Xu4LsPGIsuZS&#10;2t/y4QjlRN8EaLfNy5+koqKioqKioqKiYg1GlOj3ACQtknRJ0Bq41F6Sbpb0v2rOP3AfgSsl3bEj&#10;z9miy6bf67Wr7LTmfv5+vaeT9LisdXCNyAuZ3vRoLs2DYr2HaQyqOVJFRUVFRUVFRcVaiZZDsszJ&#10;WYH4joi+As5M/DA/Ggnl2RDHnrZX/J/6LemBuawlkp4f7i/I9/eRdFlO88pZlLmimM7EKPbtip54&#10;XVFRUVFRUVFRUbFK0XV68raSLlL3WQXl7wlJP1HjBL08kZAcpWZhqm6SniTpn5KexKBTcQJ6ku4j&#10;6RxJ72LVE+PO1Owt6XOSfi3pTEkfkrRLV9qKioqKioqKioqKNRldknywqEj3yMS5MwdRkxAPS3PG&#10;4WeyA8+68p+u/OnqM0/SFpI2H3J/ypRK0gaSdpRU5l8+M1cE+1Q+km4v6T+hr7xvbpb0JVkoWlgx&#10;hqqioqKioqKioqJitSA6/45J2k8Wbag8FTlqHKTGp+FKSU/pyLdkCiKhPioqUGnWVPohlJqIruhE&#10;C0eUPWeQtFDSNzv6p2QYvE3VQb+ioqKioqKiomKNxjAie8oMSNJLC6K39GEYD7+XZan6XTrKKpmC&#10;UoswYHoUECXxwxyXF4R8SjOlkkCfU0I9axROLLQJ/t1X+9C4LmaqoqKioqKioqJijlFNOVYcCt8p&#10;f/dpiOw+cG7+3aMJXRpDgc4LaT186b2Bv4Y0MZxoLCfmJYw5uT2wGTAOrJvzHAfWAW4BloT6pFz+&#10;/JA3WChVLzMyI5sCV6WULhzVKbOB7EyH9wJ3D22LdfFvb/NzJJ2YUppJaNmKioqKioqKiorlRGUW&#10;5haRYVC4fgB2JoCfrOxEvqePz7sE/0OSrkopnZ7Tq0jnTEKLYJb0XOBtwHo5zY+BC/LvMexMhTsD&#10;N2GahMn8+1vA9TnNFsBjaRPtE8C1wLeBhZJ+C3wipeW3SJL5RHwaeHa+FLUVJRMWNR33xRifm6mo&#10;qKioqKioqKhYw1GaB01JxLMd/hlqHJxLM6RoahPNkiayjf4rJPVoGLvSLGiqDjLH5GtCXhOSdo/1&#10;kkVpOrco8w9F3kh6tdr+FX1JX6c5s+EESdutSKdJQtJ/S3pTzu9HsqhQ52nQwXki9N/VkjZZkbIr&#10;KioqKioqKioqVhWGHiQm6Y6SbuhgCpzwjb+XaTCk6oTMqXfdkK2XNY92aNQNJV1eMCGnSLpDeHae&#10;pGeq8QNYltM9m8LxWdJZRb2XyE6gTrlOW81B30W/Cw+dOk/SIyRdpUH0ZczOfEY7dldUVFRUVFRU&#10;VKwgaqz6FUfpfxCv9STtCfycxj/AzWrcFMnNk0qfh0hE94GnpJS+FsoYy8+2ypU5/74dWISZDq0L&#10;nA78JP8HeBCwJw2TM57vfQW4OJe9MfAUYBMaQj4B1wCnAL9OKX1hpp00DWIfTrVL0kXAtvl69Nn4&#10;BfDglNIEFRUVFRUVFRUVKw3VZ2HF4U7Jk8U1J243y/f9WmQUoGEUHF1OvT1gh3BdDDIKAP2U0gmS&#10;TgU2CuW4A7MT5SdjDMIkTTjVsZzGpfWTwOdyun7OYxLzc1iWUvrXdB0zC0RmaxJjejYHbk/Tv94P&#10;AH+tjEJFRUVFRUVFxcpHZRbmBk64l5GJADYM9/x6jDLkv8cw6f482gS7MyKLi/xj1KD4XymlazBn&#10;5cniPsUzXfkMuxbveZ1GpZstvG2e997A+rSdrF3rcsEclVlRUVFRUVFRUTEC9VCrFUdpLuTXnDhf&#10;xGA0o3g4mjMELr0XbZMcx88ZzihAI3n3ckvNQxmhyevZRex3XYvMzsqU6nu9/SwFN9XyMseAP1BN&#10;6CoqKioqKioqVjqqZmHFUWoSKP4voiG0o/mR/3dG4WLg18BVNIzDDfn/b1JKf87PlFL9yDjM9tyB&#10;Mv0w7cOwtHOhVRgIASvpAODxoQxnmgRcDpw1R2VXVFRUVFRUVFSMQGUWVhyuJYgmQ1HDsF7HM5Fp&#10;EHAd8KiU0nn5WvSBKH0XujQGo+o2XZqZ5rUiaUehS1vycprTpONZFAJ+lFL6D90O3hUVFRUVFRUV&#10;FXOIaoa04ojOxpFJcIn55nQT/p4O4D9AqTmAxiwpHlDmeUeJe8y7rNtcEfVToU3nGFFrgKT7Avth&#10;fTBJwyCN0xwy5/WpqKioqKioqKioWCsQiVc/uGxdSX8YclbAZDjr4EZJ24zIr8R0TN5cEvaj8plL&#10;gn1M0nxJvwpnPzj8rIcbJd0tPFOZ3YqKioqKioqKirUKTkD3JD1S7VOb/STkSAA78/DsGebr6HVc&#10;m8lzM7k/HYMw10S6H8b2OrUPrYtMlSSdJlVXhYqKioqKioqKVYU1STLrdZm/WmsxezhhHc1pPDLS&#10;i8J1J+5T+O/oY6FCY35l/iWVXEZYimnj93TU9UyjIcV7s3WkjugV35aptAvwxlB2ebZCHzg1pbXe&#10;+qh8R96+ecX1ioqKioqKiooK2sTRWPhem4imBcX/nqT7SlrSYYJUwjUPp8TnO8rouhaZj3nF95oE&#10;r5O/3xbBLGmBpN9LGg+alqiRceyan+sV+a0tSEN+ezsWDrlfUVFRUVFRUXGbRZekfW0ilEoifgGA&#10;pM/MgFGIxPAVkrYq8hrme1BeH8ZIrAmImoRSqj4PmCfpjYE5cGYhYlzm+zHWke/aDndYd/ihd/67&#10;oqKioqKiouI2jVLCujYSgZHAQ9LdJF0/Q2ZBgVDef0T+pdnOupI2l7R+uBxNnvy5NQFDtR2S7iNz&#10;XI7MU/Tv8N9vyY+sDJ+JlY2yvu4AnySV9+I7WxO1RBUVFRUVFRUVqwXDTDTWdAzUVdJxhdZgFMbD&#10;75cNKWMs57tA0oGSPi/pHEmXS/qzpK9JOlzSjjQmXGuaic6ATb6knqQfd/RD/D8h6RZJ9+7Ic20Z&#10;JyXz5uZXm0s6pEhDkbaioqKioqKi4rYLSfeW9OD8d4y10wRjStotaZdM3C6dAaMQCeNxSV8O+bXa&#10;L+lpkn6T07kmItr2S9J1kt4maYP82JoggS+ZlilzJEnP62hD7Ddntj6en000DvBrQttmi9a5GJL2&#10;ze90HQZNtCoqKioqKioqKiS9OBOL/x0ur03mFyVRf2JBzM8EThT/OeexqaTdJe0j6RBJp2gw9KpC&#10;OUuL67+StJskN3WZ7acXPsvzfPyQPwtk5yh4P91e0kW5vq5FmAzf3rbFku45pO/XNoahHCsH5jYe&#10;MV3aioqKioqKiorVgTWBKD8XI/o+KunMlNJfgYnVXKfZwEOlIul/gCfSPnF5OqJvEpM494EdJD0F&#10;eCHwYNqhTz0cq59oTHjOozF52j2BXwPnM705UgyD2hW2dbrQq7Np303AV4GjgHcA2+b7flK1IzIB&#10;X00p+Rjph++y7msyvB9jWNjY7iMlnZ5SOq0jbUVFRUVFRUXFasOqZBacQHI4UbQEYw42BPYCLmT4&#10;2QKrEyXhTvgvSdsB76bNIMxE8u3nCYCZ2JyAEcF94AXAv7D3NA7cgjEG3o8bAIcCOwFHAFcCi3La&#10;CZpQnJO5LpFY9XMaNgKW5o8T4il8e3onbtfLv2/I9Y3pUsh3Xv69IfaONwE+C5wuae/cNvetcCag&#10;q49PyN+xXoQ0q3qMzLbMyNxA05cJ+Bv2nuYDR0j6eUoJSZsB/wWcm1I6n3afqCPPioqKioqKioq1&#10;FpEhKSPZJNl5BG5Kcwhr3qFsveJ3pyO2pJcHM6BlaqL6TAdP4ycW+7XFku6Y8z0yFxP7cn4o+w75&#10;55gsDOnr6WZYBqLyyHwcXllcj++p5Zwr6X2SDi36Ib6z1vuW9HZJe2YzJEn6kMwhuytUqkc/8j45&#10;W020p+jLsqpNdEaFsJ0pBkIDS1ok6arc1sskbSwz3fpF7oMbJO1WPLe2hhiuqKioqKioWAuxKmy+&#10;J2gfWhYloq5ZcIn5tZhUvIw9vzrh9Z3PoDS3hxHcWwIvpq0hmG0bnBGZyL/HMKn8nTBzHWg0Cgnr&#10;pwSklNI1oa7rAXekLd33Z8r694GNab8fl167tF/hO2HajDJc63j473V0E5stMe3FxsAyYHdgf9qm&#10;NlFTEwnz76aUFhd179I+rGwMMwuajYYhamD8ucXAP2new7bY2NkN6/MN8sfHUjw9uzTdqqioqKio&#10;qKiYc6wKM6SEEYmQiRtJC1NKS/O1azBicwFwc0jnxO7q9l9w4tQJYq/XJA1h/B7gLvm32+hDQ3CP&#10;Qg/rnwW0CXwB62LmRUnSW4H9aEyL+jntYozZWkg47EzS2RgjtiCncWZkAY2EehwjTsckPTnn6eZL&#10;fRoTsQ1ym5yR2VvS02gYOzelcnMn8r1rgGcANwJb5Gt7hjQlAxAZhQngRwwfA6vDBCmWzSzKd7Oh&#10;ljlRSmlC5tS+G9bnm+ZrBwEvB04BTmPQ96XH6p8XFRUVFRUVFbcBrApmwQkdyWyxPwpsK+l9KaUv&#10;A9cBF2AEk0uRnahaEwiiSOB53bxeKZvkPI2GSRgLz81Es7CUhgGARgLtBKWwvtsLI7h/RkPMT2AM&#10;xDb5t/sAXAd8J9epDzw2f38/lCGMUVhGMw6cUZjI9++PaSlOxhi5eG8+zbvt0zATTtzfCzgAmMh2&#10;+M6sxPcb/Shifym34RxCX9OWrK8uZmF5tBllnWO9f4IxVMLGfz+l9B2a9weD/j4+RnrF9YqKioqK&#10;ioqKtRJuo/3UYJ9+qt+T9OZ87QCWjxhbFSh9FcYk3U92+nBpf9/X4CFjoxBDhbq9/lJJ9/ACJf1A&#10;0hvK+kh6fyjXcUpO42c/nCTpSzTEeGQSox9GK3KSpI9IOi2U1xUtKT43xRzJzlBYouxPIWlLNada&#10;Txb1jSFh/dyFP0qKjtNdtvqrylRtRcZkVzSqeTTvZpGkv0m6WdI2IU08j+Leknag6Yc1dY5UVFRU&#10;VFRU3MqwKoitaGLyA+AXmJ320SHNuzAp8uaseXbYpflHD5P03x74DGYqVEp+u8KBDoNL+d2Ux82D&#10;oqTdCXU3ByLk7VqJ84Af59/rSvIoQynXJ5opuTkRkh4jaeN8faz4nk8Iy5qJ99Jh3dvraTz9Qhot&#10;gz8XmYqoUSjRAy7LWhVP0w/3/PrqiAjkJ2TPFB75KDINE0Bf0qKU0vXA6cDFKaWLJT1b5uD8Mtn5&#10;FE8FfgecJelRtM2ZKioqKioqKipWKlYFszBF8KWUrk8pPQC4Rza1QNLuwJuANwPnZwn0KVlivt4q&#10;qN90iA6+fYzIWwc4FrgnTehPN8NxwnA29uyefgJ4OhZiNDpUuy/DMhriExpJ8zLgIOARWOjZGF7V&#10;TYacoenJDkd7sKQPAl8ATpD0XEnLaJgLfzbiZZL+T9LOod1IuoOkF0j6GrApjWmS90fpMO3MyrAz&#10;HhLm59AVkcmfme78iJWBJGldSesyc4bB2+zvzbUFjwB+LekZwFeAt0laiDHR+wDvxRiuR2DvfiPM&#10;32NVa1UqKioqKioqbsNYlecsJGBC0kZYhJy/yE7z/RiwC3BqSukASe8HHg48DPgl8DUAWQjNsZTS&#10;DTm/lRFrflieLqF3xuGDwKOK56Dpz9maiTgh/ZaU0pck3Zu22U9kREpNhzMqO2Oah42BK0La8gAz&#10;92E4GHPMPha4HfAWTDtxZsg/ljUG/AN4P/AMSV8GvoG9pwOBrTEJ+ZUdbSt/D5gthT7wOq9X1LlL&#10;e1P6LUy9PzUhV8kRleL5BhTPxXvTRT16ATZ+Xz0ifUT0V/C2JeClwI7AE1NKT8DM2gDOwMb/B1NK&#10;t0h6D7AVcCnwEW575yzEeSfa7b8t9cN0KMfi6gwAsLLQ1aausVCuFdDWcpZ5DF1HKqbQFWiiXEvj&#10;HI3vIPbnsOAQ0QIhfldUVKw8lPOta+0EVg2zMBUJJktkv4dF0/kEcBhGHO2GHVAFcBJGfP4b+E3I&#10;4znAPTAiyw8tm+s6xjzj4hiJ0DcBh9B2RF4R+Eb3D+DDoTzP251Y5zEYNnSS5gV/Jue1DvCnIu8p&#10;s6OMrTHG4KeYA/OFmAmTn9cQF30noicx5u167OC352OEczxV+mcppWguNBvpt2sfvM33kUXNmsz1&#10;L4n5qd+S7oyNjT0wpmlzTBLfwzRB1wKX5Pb+IKX0N9oHzQ1zpO8q7+7AMyUdmVK6KbS1j2lwpsLI&#10;Snoe8PCU0kEMbqI/xZiC30tahGkTfg08AbhrSumPWFjcPwMPCXXy+t5WCJroRA9BQ8Zto/0zRUlg&#10;3dqYymHEYzys0dtbbnYxelgZZa9rjq/uIAprIso1p0szHIM3xPW6TNcl/CnNUmu/V1SsfJRr32Tx&#10;f7UgyRyCJ/Ln5qxlSJJ2CrbuKTt9bhwflnSMpP9kU43WQWFziGjaMpC3pP+XnXDdGTk66S4v3KH5&#10;o6GcI/O1e4ZrP5T0jvw3Or9+LNTD6/VTWfQhsP78mqRvhf93k3SRpAskXSPpYkmnSdowtl/SJySd&#10;UfTBqaHeXnd35n6k96PMLGmZpE3yc1tLuqlouzsze72jk/eEpBcXr6BHZnAlbS7pCZI+I+lfxfP+&#10;OzqOL83lXZ/b9UANH0td4ypJ6kk6I7frGeHZkikay3X8Qa7DHeM78/SS9pAdvPeDXLffS9qAQSZ+&#10;rOPabdIMSdKm+Wd18m7jtnRY36iDJkfNYzfBvE+ee5t35LOy9pa1FaUfW/m7BUkbSbqLpF0l7S5p&#10;39zX95C0raRR65jnu0AW1GHdOah/RUXFcJTWI/G7tQauKjMkJ5R+AxyKSVG/ASyWxfefB1wh6U5Y&#10;GNIzUko/9YczUbcbZmKzOybhnivOJ0o4ygPjFgJLJW2Fmek8l8EwoSsK9zk4icGNyutVHghXOvv6&#10;ORVj4bmo7l2AhWgF8x05X9I3gJflZxcB704p3UhbLdWnvTHMw5zUHxzq6pK6P2PnIrgWws+imA7D&#10;/DvGgLfK/EO+i4Vu3RULyborNg62Kp51Pwo/gyLCmdENMBOsg4FzJP0GM5/6eUrpQtoS2ahe72MH&#10;5N0Tex/PkPSllFIpKesBk5K2BvbK/4+S9IqU0tU5vz7QSyn9OjMH96RxAndNCjTapdiPUVp3W5B8&#10;et8nSdsC35X0/1JKX1vN9VqTcavRKki6C6aBXg/Takb/Ll8XfZ78X0rpHzRz0efGWF5HDgOeDdw1&#10;p/m3pC8Cb8gaTEJ+FQYPCV5qtD0c9j7AfTDN7t0xre5daDThiWavvB64WtLfsaANvwROz0EexkO+&#10;Twc+kfM9f6W3sKLitosuemeYz+qqg6TdJO0pi9SDpIeqkYp/RdJx+fctslORXXr+sCBxPixnt7Ik&#10;q75RzM9l7ymTvLu0uh/qMhfw/J5MI3F+R76+c+i7U2UHszk8rYdOnQz5/SC2RdKJajQLYIe2bSLT&#10;MOwkkwT5ScFTG6WkT0n6uaQtJO0oi86zvSwk6mRR7nvyM/eQdF9JL5FJ86fTLDhiqNmotZCkKyRd&#10;VVzrq605iBoKv9/X4HsaVuZ1Mo3DvTvGgvf1fjKtgmSasS0ZIsmUjdkYIvZNZX7+jKS7S3q8TCp3&#10;N0lHSXpox7gsiZjbElEzT9L7cl+eJYvMdZvUrhQox8Cq9ENb6ZC0oaSDJH1H3Zpcn2MTku4/Ip/X&#10;azA8tf9/UpG8jqtuxPXtiZJ+HNbQuPZeL9NUf1LS4ZJeLeltkr4u6bzwviTpStm+/zjZPvR82T4x&#10;KWn71dnYiorbCLr20tVGWzix9aq8QPw5bwC7yc4pmJT0PUmvyIvIT5SJzPzc58Mi/8qV0JAuh1tk&#10;Zi7X5QXRF8W4YcUFckUwKTML2hkjHt+Uy7l7bmtP0rckfVqm3t1DpqbdXcYIlCY3Z8hMvlwV/EtJ&#10;x9NIe1rtlkWdim1fkK9/XNL3Ze/qWklnyyJVLc3lXBf65C+ykJ83yDb2F8sW/Y1zXlvL3nU8U0Hh&#10;+bjpx+tlH3cxAfF3F9PgaUozJceykG6xpA/KTIdaY0TSo4qy3JegnGjzZer3eGbG6WpM7Rxx891A&#10;0kfzM3+SOWhHB/f4zG2JSfDxf0fZGHRG8uFUog7C2iVbP19aXF/bMdUOmbnekmId8Lk8LmlvBts9&#10;JjMf/EtO68/HdeDbCmab1HFVYkrIIWkHSV9VswfEdfYySW+UtCNDTMVkZmC7S/pifme+7vdlAhgX&#10;yN2iyixUVKxsRAFxkjH3L2M10RhTtqCSxmS295N5ofiOzA/grTITJF9IFuVnxiRtlRchx6H53sps&#10;TMr1WKy2BN03p2Wa3aFroxAJ4n/LpPJH5PLuG+pzYijb67OsqJf3q4r/EzJmwfstEqnPkvkuuMlM&#10;7IOPy/wftlXD1EnG2Bydr39c0s9kkn8v8wWSnpTLLpkFJ/biRl9qKUomwTeQ8vC2+L/URpR5Oko/&#10;iRLef5dIepaPw9yGvYo6HzRsHMo0NxeHcq6TaW9gkCl9rEzC1pdpUVyN7++rC7cqCfJ0kPSG4p19&#10;fXXXaQ3CmKTtcv98nGbM3FrGyEIAGSHqc7Q8/HJS0p7hmUigbizzzSoFPv79M2Vtd8ZtjSGfCXoy&#10;7eclHWus+yDul9N2+nx5Pn5B0sGyfaMUHk3ImIW7rvRWVVRUgGnut89z8WP5WotOWRUSlKloFdku&#10;9FAstOcYcABmQ3pcSukyYDyldFa2YfQIO4/B7CDdjvuC/L0y7KlcA7Iu8FbMTtb9ApwDcxvOmR66&#10;Nh0SjTRsM+CbND4BS2ns0sdpIn18H7glp/kEcF/snIoXYP3rNu2nY1Glot17tD0Fsy+9K7ANgz4b&#10;YFqGfwJn5/IuBd6ARVR6HxZG9GLgCMz3og+cikUjinbDMd8yTKG/61K6F+tabuAK/z0SiucDg3nG&#10;iEdjtO1wvd3xML2tgM9Kenu4fyFwLc3BbP/paJ9VOKVrsTMsvJwFwLah7vZDegIWHtjPpzg2pfR3&#10;2tFbYr94m4dFcLrVITNZz6Ltk/MYSfdZfbVaY+D2+R/MvxczGPFnbYavgz1s33B/JJ8L8ZBKZ47i&#10;gZQAS7A1al64Hn1+rgs+CzESXEWGpEOA47F1cZJmzQVb95+VUvoJzXpXMgzRD66H+Wx9EnggcFZO&#10;Ew8ovTWM3YqKtQUTwAew+ed0Z8vnbWXb/Ucn2x4WCvJCLPSoO+FuD3xLFpmiK+7+E8PvfwO/LfJ2&#10;RCna/PzdpQodJW1TljB9BAtrWbYHbCGbbcSM0jm562RixzYYs7CUNkMyL5f7vpTSAdh5B2MYI3VR&#10;SunIlNLnUkrHYGdXXAjsBzyJwheB9mZ4NOAHg0X4Zizz4eUM7J1dgp1avTt2TsDdgX1zfSeBv6aU&#10;LqbdT54fNBuN16PL1CaWz5B8hpkNDIva0SWpL/MqowAk4AhJr8HG7tXAF2n6XaQlKQAAIABJREFU&#10;boLBsR7r8lHaZ144k+EhX+dhTJ4TP9cCn8TCvS6U+URAu79ubUTMTObSU7B1omQeD55FOdNFuyrR&#10;ZcYzSmI63TW/Hu+NGtf+u4zSUz4zKelgTKgS+ycSW8PsUROD43eYhH2UTetMTXjK9nfN5RKRuB/l&#10;1B8ZgFZghZTSMuBztNdbd+rrA8cV16arb1ddve0zaVPEsLVr1LoyrPyZlDeq/M7nZVHpPoKF5YZ2&#10;PfvA4SmlE/P/KHAp847CmT5ASuk84JGYYMvLn42DZXxHnebEc4DpxnSZbtg7iPM5Xhu1z0H33jiq&#10;nK60y9Mno6KOleVHE+eutMMiTQ6LKNiV1zDTylHzpgvD1uDp7k2X33TvY1T/lGOnHNNxbHdpPlvm&#10;REPy7qoLADKLnUfHSx3PzCm6Bldnh0t6odomJN+SHUqVaMJjbikzXXG8Pj8+bKGMv0ctID0GB56X&#10;+YFCxbqiiKYTpclQvB4ddSdlJlA7yUx9dpU5gU3KnI53yN+SdKGkB8jMiR4uczB+oKTfyEya/ltm&#10;rhTNkLr6cEzSZmpC243JwrKeDqT8W5IuldnXz/c8ZE6Iu+f7f5W0QKZiXizpTuFzs8ynobQbXtPR&#10;l/SB3A+3U2MWd6+usV2Mp1fJ7HuXStou3pd0iNrj4Mn5mXmSviTp/0bkf2vC0E1W5lR/VuijOJ+u&#10;lpkvlpts12I6DKPSTbeelRvLqHvDyuwiyEcRGxAEHpJ2kTmUOo4aUuawa6PqFdEVTm+M9jpa9tGo&#10;zWtYXYYyXzLzxmE+T0vVmFIO5J3n1LHhGbe5/0ZOUgoTuoi6iFFCpzKtCwnKa13ouj4d49olmJmN&#10;CdowhjTJTCTjnCtNub43JM/5Q653IcnMVC+S7RGSmSHtONPnafpjrkzvRtEYXW0r33mZZlRY9mkZ&#10;tmnulWvedPlP589UjtdRbZ9OQNBVj5m2t0uAUf4fxkxMx7CMwmwY7mFpF4y4P109Z8I4daUdtV8N&#10;Y0h7Mtrt+jCn38PM+2rW6JoIPZmt6A4yB1rHlBRXRuAuVmOT/tiYj6RHhIXpJ2qfvVBOkJLj6npJ&#10;pYS91fky5464EM6lX0KXPX20xS/LGpdFIPqYzKn4uJBucfj9aUl/VBOn/0pZZKllavp2XNJxuY1j&#10;sn49QBaS1jfih8sI/ffk68iiA/1cJuX+Y6j3ITIb6e1kzMz2Mqdgv7+vpKfl8h+S27CFbEBer7Zj&#10;29qCcUnvy/3yckm/06Cdcy+P23vKCJPDJa0j6VyZzbQ7LfdkkT+uznn/R9Jz8zzqSXpXvv6KjjF8&#10;a0Xnoifp0WrmhvvoOCYkHTEiny6M8gUZJt0flXdJqJV5DdvwyjqMimPfubnI5tQFavv4vH9I/l3r&#10;3jDtXykxjPUYpg0p21L2ZVcfldLIkVJ8DWcW3C/rAUUdBtoki8D3Adna9nzZWT8D6Trq77/L/yWx&#10;NCp9ibhnzaS/SuYMRhOhs9UytCCL0nZ1Mb6i394ySfuE+o5iNmdS3v6hjCUy363pMIrpHFWf6aTB&#10;0xF5w8ZJSUx3EbOjBBplPw4rb1g9u86xmI75KDXrXb9HMcvDGLRRcyMx2A9d62H8HtW2UUxUzCfW&#10;o1wTZ3SWyJByuv6X9Y39MUx4PWq/ieOny2qiqy7D4H6YW8qCP8Q19cPTPby86JSmyQjSv8si4pwn&#10;6cuycGvxIBx3JP5OXowuk8Wn94X9ebny10jaZkj5w17UyAPWyvuSnq4mKs5caRWkQYdjJ/L/LunD&#10;sggvt+T7kXmQpNfJNrenSDpBbSbG08VF3OteElSSxRNH0l3VSG+mbL5lDqRSczCYh079mYz49TK9&#10;DdfIiNxrchv8/rikD0l6pkwrtJMsitA2srFwuYyJWFtQEiYvzeNlfZqNIUp6F0n6R047LotK9TgZ&#10;AxcJvS/kNN9RO0TuK/L1SY0IBXkrhPdla65K+kbuj9Ih3cf4BTIfo67FvZTEDzNTmNdxfZjq39N3&#10;bXwluq77/y7pZFfaTsJe0qayCFulEOIDHW3pIhhmIzktN9cu4mCm626Z50zqM4pZGA/f7uA8ikAf&#10;dihYF8E+rN7TSfg6GZUh5Y+qB0OuJUYTCNMRwtPB+/uYjnknNVqZU4u6D6vPbMr8eM57sWbn4DxM&#10;kjqT8TiMAe667yjfcdd7HcZcjGIG/PcwLWPXu52JJqvLmqIrj1HzcDpmdVj9ZvI/CnFGzb8uBnBB&#10;x7VhY3I6ojz23UzGcVd9Zqod7Lrn5c+0fmUdF4R0FOla9ZNZSfyqY199Z1HWsDG73IiTJslixj9D&#10;TZQcj+JzuZqzEqYgizTzYlkkpHJzeAMjBpGkB0l6shopUVknaDpxYGGQnaUQzZ3ieQpzgRgeTvn7&#10;Tbns7WWS5L+rkbh7HS7N/dGT9F2ZdmGXXF//fKWjrLNl/ennWpwm6cRc3o6S/iALz+lmNGOygfNy&#10;NfH9x2QL9w9kIWRPl/QamYnTBRoMT/qXXOb/ymJqv0LGlDjjsa2MKbpM7QhIazpKwqQv6VEdwzBO&#10;QGcWJiXtnufDIh97srnxN1kUMJ+Q82Qqf3/uApmp120Bw+b17hqcE+r4/bT8yEwX7mFpR93r2oTi&#10;YtrVni5J2bwiXZn/dESOn0L8ozA2o5bufSPaNUpyNhOCr5RoDevD+dPkX+Ydx/lQDYyGaxY8Mtx/&#10;DXu2ow7xXkyzsCOPrme72jPKBGYmY6TLlGU6wrILszHF6SQG8hjzyEdRCBXn3SEMap6W13zBtbJ3&#10;lgmVbtbMzZCGmVENY+i73t10piGOLp/FrnEVx3SXIKRrzZnuvcU8hzGg5frSVb/pJNFd7ZlubZ3p&#10;ehrL72Jqup6J/T3KlGk6In3YHOz6Px3TMiqfstyIUXO3nEujmIZR2uz4f9h7SWoEluX++gE6MFcn&#10;EEen3QmAlNINwBcl/Qg4CnOiBbg98H+SdgBelZ1nx1JKZ2BOtLFhV2DRPY73/CXtBhwJnJtSOlzS&#10;vsBPcrmvB96DTapx2g60y7rqLekOwJcw5y13IPUII7MZMKMQN6XxXL/fA70c+ea1eZM/DHgjzYmX&#10;W+Y2vQZjdv6RUvp9zsf744rQTo/UdEXuTydgL8vtI6V0QSZ2J1JKl+d6TaaUbsIiqjjc0W8D4Hsp&#10;pa/nvHbK9fI+8igkmwPn53J7kl6Yr0cmzZ3flmCRptYGeF97O/tYlKTHpZROD+kmAVJKV8tOIH05&#10;8JWU0ln5+vUh7WLgYfndC5u4OwGfpnmHx6aU1voTeGeAxKDT6QJsvh5Et1Tc+8jXncMkfTmlFE+j&#10;9PfmzpJjQ36T0/ma4f/j+C6veaSh8oRyr1N0SI917gETMt+su2PzqJfz+m0eIz6vFwF3ztd97nh/&#10;vRbYP+Tpa9RShm8iCun7tCOFdTn+lhHL+lYt3Qu4Xa7zWSmlm0O/+Pd4fE52Zs5mWMSv9XO6q4FL&#10;8ho0TrPWThZlzgT+rKePkaBiO2J+5fv2PlpKe2wNPCsz09wa2Bjbz3rATcA1wMV574uIdfM+KoM8&#10;lMEL5tH0y1Q7c1/uhEWbuwU4J4+bOD687eU470Is04mLPvB07J1528donJaFzc+f57IWYv1W9lkq&#10;/nfB+6YPpJTSRZK+DDyHmUkzYxv9pPftsLm1fr52BXBhHquezhH3Tor7Kdz3tJO06+X1937xzziD&#10;8yH2RdkvSWZVsT327q8B/pZSuiakGadZD+MaOBGu+++4DsX2juU0Ka9Du2DzeTHwu5TSLR11i2tf&#10;bHO5hvp8vyvW//OxeXFuSmkxDV3j47Mcm9PNWx+bcY1Pku6M0R8L8r2LcyAdL8Pfo7e9h61lG2Lr&#10;sFsJXJZSOjfU09/bTOEWB/fA6KZ1gKswuu2q0AZ1/Pa2z6e9t5T3Cc8iaSssmuXCXNbvkxHVwyJR&#10;zsP2oJdhgUN8HEGz/nZGIpsLZqEciHEAJGywPBP4IfBqbKFLwMuArSUdnlK6iKYzPI8ecA5wHvCv&#10;nJ+Aw4GHAo+ShbWcD1wEbBjSjYf8Yoc5EQI2qNcFPoWFtPSN08ueKwePuJCQ6zsJ/J2wYeTB9BZJ&#10;v8Wic2ya071I0kexfnTJQiRufIH3yQB2XsVYCAe4gLAppZQuxQb2pmExWippV+AOKaXvh7qTUloS&#10;2vMQjNCPg0xY/+8G/JhmIi+lmZz+/U/gbrQX2TUZ3s4oRdoU+Jykp2bmrYy+cjpwusxfZ/NMEPVk&#10;vjubp5T+CvzNk8sOgDsOW7SFjfljynxvpfB5EdeOZfn/XvnaLVgEri4pfA/4L+BhWEjhMhyup5vE&#10;tGUJC/O7HXAjtk44kR3Db/4TONrnkKTHAwdim+oSmrEfw/YCnJJS+i6DmwKSNgWeALwIW+DXD+n+&#10;JenTwLdzGUdjBOm9yZtW3hheDrwq9Jn3YcI2jH0kHU17Y1+GhTtO+XvLXMYE7TnoBOH5wCdC2xcC&#10;j8KiT90/l5OAX0k6LKV0duxzWZCEu2HrwVMwguQOuW+jEOYSSWdj0dt+kVK6MfTHqMhHEV5/X+t9&#10;3e9JOhCLtHNL7oP52LtbhyaS2QKMqf9p6INIeAtbT+cD98FCfe+PhZyO65qvZ3+Vmed8DmP0InED&#10;Fr1qf8C1YTfSZkKdkUjA5/P60stM2guwqFdbEcapzB/tU3ldn5/bGhmvmSAyhBtgEQtdODJGI+Ty&#10;9lxIs4Ytpd3GLuZnGOJ7dmLuGOBBOd/p4GP0nhhd8DSM4L59vu+E3wWSfgycBPw6pXRd0eYXAffD&#10;9lkXaC2kmSMLch9MAptgIdzfm99vwuiJHbC5vSn2XuPatgn2Pt10y9eEu2Dv1OdJ1EJcKOkU4DMp&#10;pT/RCEDjWHoSFrnR99pxbHw7swI2Hj6SUvpHfmaT3FevAnYN6U6VdGhm2B6A0W0T+bM094GPT18r&#10;Pp9S+h02Ru+DhW5/OkYsO/4hC7DyyZTSP/M1J4qV14tXYXPqFgaJ9ag1+EpK6ReSbgc8AJsTe9C8&#10;70ngxkxHfRATdDoTNSFpHYxBeH7ut7vQ0HyTkk4GPpBS+jkzCz/dy3TkfbHw3o+gCUPv4+vfkr4D&#10;HJOFh5GxRNLzcltupmG659HeWxYDR6aUlmQ6Yl9MuLwvtrYuy+/nHEkfAk7I6ykEmlrS7TEaOh68&#10;5v3t/by/zPfNmdE5RacqSxaZ528yu6jtZVFy9pL0ekknyezjj1VzWFULspM335m1B2CE1eayg9wO&#10;DOnuoMETd1t1GZL3Fws1jKPrCPu5gJsL/F7GgXb1X5L0DrVNDJ4m6WuS3lq0pSfzD4ht6MsOUott&#10;/Yakb4X/28js6P8k6c2yjSjJfEpeENJ9QpJre5Ksz34c2hPNtaKtG5IOkzkz+6FsW+Z075T0P5r7&#10;vl2ZiBFAosnHdTItQouxlEVeOVVmdnWRzARrC5l52JUy8y43SdpY0q9D/r/QYBjh2xI8itS+uU/e&#10;LzMxdMQxF81Rjme43e0UJCVJe0t6d36unPs+Lv+s4MAu8715lqR/dTwTTWPePqTch8gO6YtlfDZf&#10;P1A2ZyUzp7kl53eummADh8siifWLT9fhg2X9JmWHWyLp/rIABW4WGuvu4/xM5ch0MrPH32rQ9Mfb&#10;cK5MQuftfIHMzNH9v86X+V49Rra+fFHt9+d1/ZOkRw55baPMkGI/7J3Tu0Z1B0kPU3OgZZcZ26Sk&#10;w0eMl/Vka9ZFOe01sgMpHy/zxXqPmpOHo79YX9L3ZZvzVJ0whnVzmeP+D0Pa8l0o99lWMlNQr2t8&#10;tzH95ZI89OG082AExmR7w3hHGdFcoYzUtjzmUrFfWnWWrYvTmmHKgmx8T2a6FPvu/bJ5/kjZ3PK6&#10;L5P0TxkNMiV0kJnsfr2jjx1x7JyQ07e0nrKogPtKepkak1XJ/C+eq+B3md/rCWoimU3k8neXzbnv&#10;hP5fJulkmbAg9m2SBcp4vrrXxbg27JHLLU0YS/xYtkbeKffdKRpcHyIek9OeokFzljh2JmQHjj6a&#10;9n6Zcnm7yyIo3qRuM3Cf44fIDny9oEgT51287of4etSf04r0Xe96XFK0shg1/p4iW7s8r77sfews&#10;i2L5NTVj6gZZGPYyj3vJolZeUvRXzHNcFoXy0bI1N9Y99rf//q1M4xLH52tk/dvV/nhYbr/j/0q1&#10;cvAB4JV5WLjXRbzfS9J+Mpv6BTSLxt1km2ppU7mZzMZ+01zWIyR9W7ahdzmx9Yrnn6jhE2auEU8Z&#10;laTX0bzErr5wZ2Ov3+NlC4kT43EAfDTn+yfZpjIhWxzjQniSpJPCMzurPUlKJsTTfVzSr8L/zdVE&#10;Yion9Likb4a0L5H5gWxIs0FKRqT1JJ1R9Mlc+4msKtwo6YHhvSQZUXaMrG1/k03yu6tp33dl72dM&#10;0mvD9W/JxjP53h1kUqCpvIv3f2thKAY0BrLxLmW7ZVmQhDhm48Y1ISPm1u/OfhCyjf0ydROfki22&#10;0enO16MnFelU5PHmjrK2VMMoOJH+sZAkyRjMF+f7TnheohxJTtKb8vg4XrZZDCMa/yKzRf2KjDA/&#10;QdInw7jydrxeg0SAbzQ/ymnuJCP2u+BpF8ukfMgED35vXBbUwk0DeqE/3Gnd6+3lXyczMy3X6+mY&#10;BS9zn5g+lLdQFmJaGtwk+7KoYwOOj5LWl81VX5sm1Mz1mP8Dct27GLbXFPlOaXFk8/vajj719/9W&#10;NYTBNTJhgweHKPeUvmyt2bSs3yzgAoxPqJvgi/39wrKfR+VZYHm09pGZ8PGwjRpCLfZF9NtB0iaS&#10;zlGbAJNsjZ4yNZat2z8Nbexq+81qGEBCnUpm5wPh2XeE+z0Zo3B2Ue/fyaTeXufby9a0+K5/pcCY&#10;x/LVCA27iM0J5SAaIZ2vQ2U7L1Xw/ZSN0WvUhvffuGyM/iH/v1pGxMc0JdF7kdpjtLWXyUKNDwti&#10;MCELKe7+pX+SRcm8NKQvmYarZT6C95cJ6pTb8zOZQKh817HcBxdjr1VnmT9o9L/sy8x7Ypr11EQb&#10;cgL8pTlNy2dDRucNG3tXSnqlmmA4/5TtibHNZX99vpgHb5ExnV/Ifdc1ViRb878g2zu+5J+OcTdr&#10;xAWj5fAn4xgPlHFDO8g4/f1kkounyaTPR8skWf+Q9EuZNOY4Se+V9NL8zG9ksV/BJluSSWAnJX0m&#10;/78odNa9h9TPB+T66paWrQyUm/oSSfco+rAVBktGGESu7gmSvirpXWXfywj6m2WST2SO0i4ZJLf3&#10;ZDXxxJF0aMh/Qu0zGCLB9jFJZ3odZe9smcxp/e2S/kvSEWo2tMtkxM08mZTgOuXFTaZZmpCpyJBJ&#10;T5zLjYxCGaJvbcA5MqK+JFJ2lbRFmA+7yZjZDfI4RvauzpP0HNnG5WkPkBGLf1Jw3JQxHffk1oMy&#10;qgiS7iN7/18J116j7kXRx8sSmUAi0R7HJeLadKamZxbKd7q7mmhi8ZlRzML78r0ozX8A3Qz6QaGd&#10;V6mDOJBtGmW5nv+7GQwPOxDzPY8vRxlH/0eyEMsnF+2cVBMJx//fKNsQn6z2+5mQ9NqO99CTSVmH&#10;ze8fqIka1hobWk5mIT/7zY4yfQ18dU4Wo2L52hr75hY1Z6W0HNZlIaw9z1i3y9REAGwxDDIG8fcd&#10;/eb/nTD4qExLPyZbU/4S0sbvvqTnMDtivBzf89Roj0sCKkodn7QcZZT+R8vLbPge7vWMe+X1srNX&#10;HK5lekpIGxnGdxT57iIb43GsxHdyk8zcaFS4UGRCsb6MGdw25L+BjJ6JxKNCf0Zt5pHh3bqm4mN0&#10;vF+ZcK4MpOLP3pTHz0Gh3Nhv8fclCsJWWejvf2iQKI592ZcJJHaSrQVvVPcc9WeeP+xly7QZ5dlU&#10;nofnc6NMeu+ClK1lwkenI0qp+HdljLRkNM32YQwdE/rXy/F1+kQGx6uPp3VktGqMxvZnhXD0GT2Z&#10;ECj2xbiypqdo+33UCAPK/otz/cUyRtlpssXhXuyrxWoHCYiCkDeEukRMyOjMgXk3F5LJ6ADkThXu&#10;7DKG2Qa/Fvgd8EvgR8CJmNPyR4DnAqdix8Xvi9mRPZ/m9NtH5XxfJWMiNsw2aD/G7LjOy+WcnMv9&#10;NnBxUb954XfKZew6B22fCdwpxz+/zKdWRri9KjR+G3Fh3ZDGnhO6F9n70fgTLA3pEmb75/mCOYSf&#10;jPXfUsBVyl1OdlP2kZgt5juAvVJKr08p/SKl9K5c9mOAU2icHxNGpPgY82sJINvivpH2+CG0cyb2&#10;ymsK7oXZwbfeS0rp7JTS5XlC/xp4aD5l+yYau8+DgT1SSp/NDro+d54D3Am4J7A32AKFOeP/TtKD&#10;VknLVj5KR64etiYkbC47jsec/tyJ0ue1j5N1MBvO6GTYBbOvsb7+zwzqV+bjDrkzgozYd0ey6HO0&#10;O429tmNeSukE4N35/wIa/wDC9wa0543P0fk0tsCx7l5fF+ZMYjbZ0HZMdlvZm7CgCo8G/oLN+VOw&#10;d+MBC9ye9re5nHfT+Ed4Wa+QtEv473Uq12fHOOYP4OYac+mzczmD/eXr0dL87f3Wz5v5ITS22ZPY&#10;u3Dz18nimUuLtvj9zYEH0l5Lo63wtRTERf6M5/LeklI6LKV0XkqJbB/+3pDW4eNhX2bXb+X4Xh8o&#10;oxCV428S25tngriOlw7QM0H0qYntfTGwX/7t+wXAGSmly0I6t0f/KXADzb7qzsJHSPJ8fF9yIjH6&#10;HHnZ62D77ERx3evn72H3/P2ZbKfva9X/y/d8ne9h8+F7DDr1/yS0y+fu82Xat9gfCVvLvG3RV8L7&#10;/L7YPj8BvB9zTi8J4QScRnttGadZKwY0wDntu1JKB6eUzs8O0m/H1o24DrnTdw+bD8Pyi+/O3/04&#10;zVq5DHhySum47LCeUkqXYEFvvI/imOlj9N72wGtSSofmwCJj2en6SOA62jSi+5XurrZmNAbMOBzz&#10;k3O/hnnAiSkl9yuJbfgVbf+LBLxdjVDE238Z7b0l+m6NYe/hcSmlj6SULs7rwZcwWi46vHsZ65Fp&#10;h3BvKvoibdo4+qJE36Q5RVeGPZka7diCQ4qYlEkGHiJTrf9ZpipaKOOAdw559WThUb8sU98dLlOR&#10;xzMbxmQnFq9D9+ICDdd/slZf6M5n0J4cAyZTMnWR2/xOyKTOX5WFW21JTWWHoSmn80PYfhrzldnN&#10;fSsWIrOt3EGm5Ym3plRjsnMgTi/LJHDYxfXIuT5fJgHYKP/fOrfnaH9OxhmfkOs/qcHTQdcGvwYf&#10;R/9RI9GK/TAmG9uebls6IGkPSc9WllzKTMVOUtNfLgm5XtK/ZdKtWwNaG65MRe9q751pj3U/Rdz7&#10;vRwnEzKt4nQ22y7ZPVkzM0OKJgR3UqMR61IZvzkWJFNVq0jnEtCHhDrG+bqxGrOZ7crKy6RC5dxw&#10;yeNRdK8rZR77qy219PpNyuzfx2UnZ2+R08+TaRNjm29Uoy2O0q/JkNfPcj9Giem+aptBlL5PDy2q&#10;OxeahWNDOi/H8Uraa9x8mWQ4ni3j+I/MFtjhksZXFXWK9XptThvNq1x78d2i7bGsb6ptUutl7aO2&#10;TbyXOSHTCk2lnQW8j7dQW3PWL74lk7yPOr0+oiSmu37P9HlyHbeXrRFlf03KTJBKIt7X4dM1ONYk&#10;8x3xkLljsjnbZa7m+LE0wPNM7YcyP4olsnViR5q+da2F5+t1OZ7BMduT7Zm+pyt8f9bLCmU+rahv&#10;XB9uVmMP/7ic9wYy825POynzKXAhqq+RC2WWA+VY88/JsjFa+lJ+qaiPY1xmOlS2N+V27B76pWuu&#10;f55BWsTHxI2hjNI/6ahQx7gWJTVmQuWauljtue5l3VXtE4+9jEeG/KO54YYyLXFpNbFnzFtGM9+g&#10;9viMvw8fMk5e3dHXvm69tXjG15A3h7RlX30gji3/rJRoSLKB8EGMoyul5vMwKczHAJdKe2SIe2OS&#10;kXdg0p3Hp5S+l6NynAb8VOZx/1IsutIxkk5yL/8QlSNGpyjrtjUWPSVKAVY2nLO+AtOiKFyPoc6c&#10;K/bIEx4hwsNubS1TobnUSTRRAHo0EWPmy4gM7+8NscF4V5qoIf/CuPSzgB0lRUmJP7cJsF4uM0or&#10;Yv1iaK+lNJLNLWhLuKLUIwFKKU3KolBsBewT+mFFHPRWNby/bodJY19BkJKnlPqyKBx3xUKjerja&#10;qb6Q2XB+B1gEfB14WkrpD1jkHEl6KnB5Sumnskgq1+YIYuUYXxtRagGejY27P+ZPjHDzCSz6RZzf&#10;Kfx2Tc1LQ94R3udRWzYTxBCEYnYSUhdo+Jzy8b0R8A1J/5NS+nSoSy+ldJ3sFM330WgVY9hX//ao&#10;b9A2PfJ1xX/73Iv19nrEULAu/bx9zvtFKaV/A6SUJoA3yaJ6PDSn+1ZK6WzZ6eM+V31+++cBWPSR&#10;c0I7bg5pYxQ3cp38rJ251Cy6RiWuLeV7dYxjYUNd+hYl6ptikXr+QSNpjFFDYghab5uHiY5jPaYj&#10;XI8S0eNyv/v49rJuCs9ESeoYcEea97o8fbgR7XU6Ipa3ZIb594f8nmm9YshZn3vPxdaI+N58/Hoo&#10;8TgO+3mv+Q+DY20C02Zthb3TyZTSmbKIVo+grQVyzeAewA5YNKg47h0HYPvziSmlC0JZh2KauTJC&#10;4l8Z7PM+JvG+iWb8+Pw5QNLtUkpXh7I9hGq5DrjWdSvgqJTSNwGydvs5ssNa98PG/HEudae9NkbN&#10;TRzDPeCzeYw6fHzcGP77cy7E2CT3zy00Y1vF83Fd97k7BpxJO6ywP3cTzbrnfRDn5McYnKNg7/Qq&#10;TJvmY8PXifnY+n0RbTyXTFPRvMulwLmhrg6X2F+HratxvXhKbo/3TxndLjJgNwGfoT3OvH9i1M+4&#10;Jvk+E+eCty2mi+VGbVRrfs8FsxARF+P/wSbGVtjivwDrrCuxeL5XYYTSb4ETsAl7BrBnqOSNFGYK&#10;2YTnhbLDro4H3iYLd/XRlNJpOW0Zwi0O/v+i6cBVwSz4RB4DTkopuelDySBEQjmqk24Gzs7fz8fC&#10;kq2LTTRozAIU8tgH+AO2SHi75+d8Fub8Y7g7J75i2qU0BxSdS/Ne/Z6+X6/fAAAgAElEQVSr6mJY&#10;uUjYLcBUo6UKujUQU0rXyiIKfRPYOZTjDMmajqjKe46kozPzGhnnHbG+f1lKyU0e4rgUzWJyXP6P&#10;THr1cYwAXiIL1XpyUfbajimGR2ay4/asR6eUfFPwMyzOlvQDbDOOIReniALgIEnvSin9i0EsT3/F&#10;eRo35ZkSYh4z2wnPaJa3PvApSfcDXpqFIr52fRETtkDbVCiaekazprieddW5hK97vtZEhmEM+H4R&#10;5g+MkDodOJ32mnohg5udfy/BNrq4ibpAYT7tPvR+Xcjcj23vt9JModSSerkX0mbwvH3jNITJVEhC&#10;2uFWYxkT2P4XwzDGvoumaIl2KNZ5xXOxnGUMnlUjbN1dgO0PM+nDSFT2aNb8sp9iGfG5mSASjJEZ&#10;mg08ROq6mHCx3B98Db6c9jlLcU+6lvYYiGv3zjShYOcDn6SZfz7XfB6uj4XR/Rvtsd6T1MdCaCZM&#10;uNHDBJ8bYWF8od1vKdc5EuCR5inPhhjDzvfYFfgBzVyP4yiGNfdrN2Gm3a3+Tyn9ABO8xjqVDG/E&#10;gGQ7/C5DbZbh1X0d9HHblf+ycC+miYLUaKrj79bXWe8/J5adyY71j2M4hir2tD6u5tOEgPXzCXz8&#10;+frljMJizEy2q5ylmAmc04E+Lu8viWTn6MR3GOmyWNfY5rhXOC0YNScp99NG4Rnvt2jaBO0xHJmU&#10;aPo+Z8yCL5DCuPhE03Fx8k4dhCPp4xhjcEhK6amSNkkpXS+Lu30TdmDPz0IZvtBMYPZmZ2c1zpsw&#10;W+WDstTr8HywRuxwHyzzMCmXY85tsjrgL2UCY4rKF1NycD74vU/fl1L6V5Y+fxXjkBO2YIG10WOI&#10;+4bo0aScMH1Lvv42monkC2XCBpvbqjmXOolJaO+M+Zy4veE4xqwspSGAfPDNy3WZwKTiT6O9yPXJ&#10;h8MRNtuU0j9lB8V9BRsTztWvFLu5OUZcoBdhmrJ/YozC+pg24e7A/bM0p5fH7X6YhOoXOc3ewO1T&#10;Sn+hLSnfH+vz9TCp5kxiP6+NGMMkLXfGbHhPon2Ykbf749gmXjLbvsjdARt3R+VnRxE1MxEUdEly&#10;xhieZ4nzwzNxrESp9YswguJ1OTa2stTwUWrMUEriyje6SPB4X3RJ0KIWytfRkiB0InYM+FbIo0tD&#10;EQUcZ2DE1SFF+gR8nkYy5+fc+PkWXhfXkHifxFjzc8E0+Foa7ZKjoEjFdw8bZwdh/khRW3MOph2G&#10;hjiJhGkk/AllxjOEIvMX96exIr0zpl6nSBz4+4+be8L6zpmFmaAkEm8J5ZRS4Ui4DDvpukScM5HA&#10;ifdmgz2wNSLuC3EduIX2OUuE78U0RFQ0nRkHtgv1GcfG/3mYz9gUs0yzl+8HfIN23/Ry/fYAfgP8&#10;LLRvX+x8E2dAoxDteppxMNUfKaWbJC0J6XwPXYAxKz8M6SOz7uMqzu/fZt+JqBmA9nuNTBbh2a49&#10;2J/z8erPOoHr4z3OKR9PLgwo69KKDkTTt9E6JTIBXk4PW1dKei9K0UtrBcGUdYPTLOWYmE/D2PgY&#10;ui/NOSfe9wtp1rVY9x5GD/cluRbF2zuGaafuiAnQgaFrXTn/4pogGjqvtPhwHzZvjz/TL/Ir1/ZI&#10;a09hLjULkRMqB6MfEOKMwkaYA+dC7ITiAzFnuA0wYv+L3qC8We6HmWH8kTAYUkrXAi+X9BvgC5jD&#10;yX6SXgV83HiW1kI1QbMolIv7ysQkZlLxy/y/axP0yb4M65c+JlH+bL6/HkZYXgMsSyn9me7FNkpq&#10;twYuAZ6HMVjfDvfjs6Xakfz8o4GNXXVZoGxD678sJvR/00xAXzzc+boljcsM0YMxIu+wkGZNR6nK&#10;2wc4UXYi8zHYQTt7Z7Mhl54fldMBPA54Sb7m4TQFkFKakPQ/wOsw071v0nZyvzVoFvoYAwU23t38&#10;4tp8P6pawQi1c7FTMqNJQdwYD5b00WSHCZYLbVn2dJha9MM1Z8xnsn7+HSOm78+gRCdK/g8DdpX0&#10;kpTSb6caZSr+SIxEwqhLatcr8obB+e0ERxQclNqus8K1KNnz9k9J91JKyyS9HDOneAqmuv8PRnC9&#10;KwuPBCzLQo//DX3YC7+d8I31mAvEdx8JvijsILS3nzWe+wFvxsyO1sVOnT442YnJrjnsAY/HNGKR&#10;cS0l9l52vE5IW27io6LtRKavLCdKA2dKjMexcgNtZ8z4/n2v7NEIfaZDP+/hfjCfHwZIyHc6LARu&#10;SSn9ikb7HCXpccy4JL7U4pRO/LFt87EDEKf6PxORx2KmgK7xcS1+D3iCpCPzOhW1SM/Ovz8ZzHMS&#10;ZmLtZTuz4n26o8w/y4OT+Jx0Ys/HQ+yv7Rncf8lt9ENYfUxMAr9mcJwT8nSm1xG13p7O84v18DY6&#10;o9AvrvuzXq73lZ/6HevjdY+aAW+7PxfnWMnUxOAKkXkqGWKKukYBkL/rUuvp9dw5pI3Efw+jPV0Q&#10;4nPd6d6NinwmMA3R1hiz0EWsx77xdpRaSS/bx0t85xR5xP73+sV+ccbQ69DCXDEL8aUNuxcrvwQj&#10;kB4BvE8WdvINOc1xmAmN4whswb5F0jMi4SpzhHsBxv2fj3XkthjR9QRJb0wpnRnKTphtudd1tk5g&#10;ywN/wSdlM4NRnF0pdTktR20BmwjrYoPsO5Jem1L6akhfEusPxk7pO4huKVCsQ9zEYj1iJIBhm04c&#10;XHFQ+oIVB//IPs+RFF4h6TzMjG0nbw6DG3EkdLoWsbiZEPLpFfmsKGJ5PUzDtRiL1jEf2D9rCwB6&#10;WXv2GOCJWESFHbAx+2HgMJnz2i+Av6aUrkwpnYJFoimxtjIKXUSgMDv4PTDpzCdpb+5TSCndIukY&#10;7IRjfzaOO7A+fRwWOcrTQDFHmPn8L6XrE9hcnBZZqvR+jFno0obEcbgX8CNJr0opHRvKLIn1KE32&#10;/1FaSfG77G+fP6WK3+txNUb4D8tvvLiW8tw9SuZIeDvgpmxyByb02Qw7EfYwTDJczt+4sTvzMJeI&#10;m3pJfHWNA9fuvDSbHmyYUrqSJlTqPMwk9DDsvfk6WhIoUdMQmYQoEe6Sfsb/ZfouYs9REgDToZyP&#10;N2DWAItCfWM9/P9mM8g7lvG/GMG8OY2/wTAzC697JEh/iQkNty3Sq/gdhVFRyxYJ3/hO4ppR4vMY&#10;/XFHGgLQidjNgGfQRBLsyw6GfSrmN/G1kI9yvZ1IiyZNYLTP/wttiXOzbJ9jW9rjoGSc4r0eZlZH&#10;xzNeRjnfuuZfHKddjF5Jv8R6xe+SEI+/XajYpWGguFaWXY6JUXtkv+O3P1/6fcR7O3TUPWHj4UcM&#10;EuRlPzgj4u9+Gyyi3DB6JQoeSiYgpiv/lwxEzK/sK2i/0zgvpzDXPgujMNXgHF7qWEzy6rbZH8A2&#10;kRhWVDROu+vl+5IdjPNizCzjBMwU6VLsBWyJLSqvBn4l6avAh1JKv8z5RYfgVWHm4gTzWfl/XPRj&#10;PeKmOTXxsxZmUxpJ2DIszNqXJV2apS0tTlAW2eG92AI7QVvFFjnIKLUsB1JZvyluOUvT7oJxy7/O&#10;GpwyZKN/1pO94OgjEfuh7IvxlNJHJZ2AOQsfQVs6BKMdFV1VO0x16qq6rsm5PPByvA13wLRlVwGP&#10;yVLiyCSSUroGs1X/GqYt2DvX5e7AO7F3/AzM2Xlthy92UcPn16GRtL0UGz+fzf4GJWMXF69PYYxW&#10;POnaF2EfJ4fSMAullAyGL7xzjpTSNyV9GtPweX3j+IyE8yLgE5J2SCm9LqQtTTm6CLnlQdwgyHlf&#10;y8zNWDyPMUwiL4zZsBumSXgeJhzaFntP78XW7wWsGoHNKEQCHtpjJWGM0BIyEZr3qqdj4++eOf1x&#10;mMT8MGzuRhOrNZ2pj/NRKaXFkv6OSa7n0yYqfLyNYQR/aUnQSaBlpvEZmM33Npig5K3Ynt61Vvt+&#10;dQtmAnsy5nycMBOQyGiURM9U+Nviutevi8DtAbeTND/TJl7vq2WHUb2ERnvs+c3DfNQ+FPa/AzFp&#10;8buyxiH2x+a0hWVx3/gj8Pucx80YzRPb6KY2PjYXYKHoZzq2RBPqNhLSa/rYXBMQtXdg7zeOvYTN&#10;+TFsL7+OZr1eSFtL5/SW03Hr0A4jHcdHpHfmEsv9zlcHs1CawKS8wRwuaSJPvPjMkZi0Y13ga7ID&#10;dA7EnJs/gUXdScli5gqz/ztP0ucwr/VXAQdK+hkmKSilWisbPWwj+VNxLRK4kXNUuLcM25RcRboE&#10;c5Z9Yv5/ZDYV2hxbeBdnu8SNscX+fBqtQmQoXOLSIsYk7Y3ZyJ+WmatovziZTWgOxvr1TtiGsRdw&#10;Zpa++ZkAUdW/LWYedmzOy/0juhwCp8wcslTvDdmH5Q2Y+s8JfZ9E/oxHYnLzrUhAxsnuJg+REF1R&#10;Yqs0Q/KIHE/MfegopSNKKV0j6bFYn++Y63Y+Fiv8nwzZfNcyxPqXalMB45L2wpyWe8C/s+Ylvh83&#10;m+lj73kCi+O9Bc2YmB/yBthT0kOzA99kuNfFrK5sJIyQXID5U0SJutfL6+Rj6QhZGOjXZmIrMjfT&#10;aulmWbc4NvuYqePSoU8MIs5nN8/ZEngs8EpMGpcwJ//DMcLvxQxqQ1YXomQxCiKixrQvO0zzTZip&#10;VR+b5+9MKX1Y0kty2gVFvnMhkFiZKIVFwiSkB+T7pXTTsT2Dc6hLohslqimldDFwtKQ7YIxAXP/B&#10;+t7HxVtTSh/M133OOIMR6xTLHXYGStTixXXf67pOkdbvfQpjdjfE9uNo4rMLprn/ahagHYrt9ceH&#10;5x3rh/++Z3g7TkkpvTakHaXJn8n9EpFZKOtVMRqlSc6GxT2wMbEUeHVK6W+0388wWqdcdynuleN0&#10;rjFr2mJVMguRQIsd6Z3jjIITd5MYQTUOvEt2au3PMROFB6eUlsoO/DkLI3Tvl+xAFeXnbgQ+ku0O&#10;H4wdRPIZms5fldF2ltE4pZUcfZI0HyMiTkop3eDXsYXxM7meR2P9tQ0mfexhm7BrV+4D3JAdhZ1I&#10;vhdGhC6jOcgJBt8DstNv3adhTNIn8q1bJH0EW0yPx8LdRlX7vSRdkZ89HdgOY2p+gb3Df2MScnc4&#10;W0hj9uQTojVoZbGpr0kpXZZSOlF2RsSumD3ogzDt0RgWjeLrmPPYfqFt0H6/ZZ/HDXBF4ZtYJN6W&#10;0vinxDIjEuB+N1FlXdrY3hoQ5z4E4iCbczhBMIFpVkonQJfeRELMiYL5xTVnBhdgZjH7ZEECDG6w&#10;K7L+lQv9KPTzOvbMPK/eizHZhDwikerXX4b1xeHhmhj0NVgRREKNnO9stAqE+vSzJuEd2IFudwz1&#10;ezPwwWyGtysNY7+6iem4aZdMgwtR9sLqf38aqe+JwKtSSpfmdAuKfFa2xnqu0EUwnIBp5u8Y0kTt&#10;E1ggimGIhEiZv68Df6YtDJjSTtH0YWnKAyYM9Hkbbf89zTAi2vMv4WV2+lKklM6VhTF+Lc36Exnr&#10;d0r6OmZ+tDN2iN45DBL0S0L5KXwnjOmIfRb7xfeBLqHaTOB7X6nZr5gZpqw88ncMUOD3na7ZBdMU&#10;RIY1BteJIU5dox7HPeHaXK0fc7a+ripmoSSSfdB2OWHEwezhqrbDpB0XpJTeHp6/BDt/YRnmSNiP&#10;z2GRdhZjNv4/waLtPCKnW1WMgk/4qJIuCdfHYRFxbsIWyKmBkjnVfvbY3wAj/l0KsohGkrEHNmAf&#10;jm3262P2335qZdn3EcI0AmOY9O97mJpzv1zm/pj691DM4fr54blF2AC/OxYz+LGZkXtRrue1KaVL&#10;s7O1q9/82ahNiX1yBLa4Hpz7YBxzEj1D0iIaVfQF2SZ8eyxKybq0nSZjBJJzcv/unNs01xt6NH/a&#10;BNO8XEnbHySiJNLinPA63xoW95LpScX/A7ATTa/DHOI9MkiML++EmJt4eF8+FiOkPT+f095n98n5&#10;nxjKi326oszYTIh1J7I8KMMvMkP/dix6EAwyR9HZ9zBJH052Smkk2OaCUYgoGeiZjj1/v5NZePMV&#10;TJsYHZg/k1I6MqeP63xizTBDKs2FpuaepOdgzOxGIf0faRyd/Zrn4xrOkvlbk9Han/N6/WWMWYX2&#10;vuVp95C0cdEH8dsRx5GXEQl8aOz4S9OOqBX2PK4Iv0tz0qgJ6mKCFnRc83pdFvwDYzvGsJCjh2Lr&#10;ehRI9DDh2MGYP87NmAY9Pu/wfirNKseB+0raKPRl1xrl+8Vs94b4XFn2rUFzvSoQ9+qraTN70Ahu&#10;9qLZa7xvY2hXaNaaeE5EZJZLS5C5Wh/Ldz1qnnRiVS1m5abmRFXcmGLHRNUlmDR7M5oX0cd8H64E&#10;HplSemhK6QbZSXm7yE6CfqjsFNwexjQsxSZ95NpWRQjKODige4PfD1sA/IyJPu0Y3x5WcAltyfkm&#10;mGMUNPZwz8KcyVK+f+eQD+E72vwnmljpx6WU3pBS+jq2KN6I2VNugEXl2SXUexI4M9uYH4Q5qf48&#10;E/TlORDDGNOSOQRT9T1UzVHrU0gpXZ9S+ktK6c++uOdIQ8cz6GDom9I/sGPSH4At6nM97mN0gglM&#10;I7QTg8RoLNfnQDSpivnNZ+1nFGAwckPcqMDMUcYwX4XvpZROTymdmVI6I/8+I6V0Wkrp5yml36SU&#10;fpmv/wqLVHIVbT8fXwR9c3xJvj6sn2eKSAyVbZjuOS9nIZg2KaV0KDYWL6eZn+XGDjaW/ot25J44&#10;n1cUXVLjknkfhUkA2cnZ36Wxdfd2XIH58MS8vaxVqdkeha71oC/p2ZgmexFtie7LkoVBjsyVM8Ex&#10;LOTq1posD3zufJD24W9xvPUx36xdmX6sdM0V0d7LnMmPh3/1MYYhCrkS5tMYBUwxX58bLc19+O2m&#10;QJE5dIHSRR3pwWiHf2NMsNfDy/K2vB0T1n0lm1l14QoGCX+wtm+Wn4f23C/pI0IesyHyu2ir2eZx&#10;W0XJ9F9CWxsWx+AD1D7ZuxSMxefiO/V1MPqjwdwKUsp3Pev9Y1UxC3Hwx027bEAM59SDqU3oSUX6&#10;Kduu7JC1texY67Mwz/IfYyEWf49JBFxS4TFzowZiVeDvNDGeW23OzsgPxBaNLWmIi0gQOGfqh4RE&#10;J91XYKYbrtbaEVvIyWXeSBi0knbN/gVTVcjff8DezT3zfx8bY9jJxD/E7HV3pj0BHiU7Qv4qzPzg&#10;vphZUIxx7f4LceLFxcsn3ERm7jbGpJP705YW+SeW7xvZ+7ENiJDe27YdplEaSyl9CyPSYLh962zg&#10;TIlLvf1Qq/WKNNBm1EpNQkSikTzcGlCuM9G84yFYW78Y7ne9l0hIAyjZwY4nhDJKbRXAvpL2oZlT&#10;ntcqkapJWkfSSXkdcz8AYWvX8ZhG77u0F28fU74e+mnoUVAwV2ZqJWHlTOyM+yb7Mh2H+U6VxOH3&#10;UkqX0ZYm+3qwJhArPg6i42nK/gn/R6OhdMb+XCwMpTtBx/Z6uxJr13kopaRZyQ6WPJO25L78fjLt&#10;tatrvfKxHJnSkgDzdTDGhI9+YJ4GzNTV30cs099h10F1jg06rnsZFxbXSxxDe975u+7lfFNOU+bv&#10;bf5d/h/3v8gYPfP/s3fm8dqV0///XOc8Q3NpLk2kUTQYklCIkDFTmeepjBmSIt+fJEnf5IuoEBqU&#10;CoUo9NWgDEUpFd9oUlGa63nO8P79sdY6e+3r3vc5T3rS82Sv1+u8zn3v+9rXvK+9hs9aS+13W2ir&#10;M4PZFaVnQSgLJ4sC9G9xopHq8+/VrEteP8lyLAVCI7+P6lw5tc9ZhJ1VqvtencH3gmpF/ALTv0NY&#10;qKXjOhpKfkFJzQTHxL5WzeStprY2B2BXWQKUD8sY5bjvnzIG8ttqM2s1TvL+JiRdVEqZn67led9Y&#10;FllIsoMuBBupbYEZlWl6/k/tpEWSwW9Q28mzyBj3XdXW4hwq6SxgBxdU4uD5o0xr80y/Hm3P8Zf9&#10;C2RzGYd4HO57yhJo/VyGxb5cBg2L7Ib1YZc1JNH2SPq/jEw7WdT4IeS5rAVG+2LhSS9Sey9FOyMy&#10;jGxAQb6lJrTpfaU44MOCMiF7EP86pKzU7MP88uzS+CwKzNR9pbxO+RmXzOl3VNIPSinxMp1d3Vtb&#10;DOpIWPESzxpIqc3g7ebX8p5D7SQ6C0r3xqoQ/XmCGgE11xNM2QslnVvVm18moRHNVoWFZaLO81tf&#10;W1B6qQzyJTXPcqxVaGzH0/XsKPpAU+yFDO1Adq6Fn1eOy3+1h4nNNKJGwJ2V6nygIVb3lmJ9AqZ7&#10;kF/PlqdsGXqhhz3vGmd+72fGJCvqaiVi7Ic6dG62Fv9R9r7PbeQ6amHBbjQl1BIa3O+xT4dZBCR7&#10;Tn8rg0JnQSEnCvuZTJAZuFc2zohamLXHWRH2MvfLlNrvhDxH4z6WD2K5pBbUsplhnVFX/t/TcMoC&#10;3KRMAX2T2vsnKzH30qBfQ557yayWDwG+BWyc6g4B8v5EFMSa19EBZ6SFKSy0LAILUHfNEMUETR08&#10;QJH0GDUPyka5LPBWmUYyx3xG0rGSti6lvN+1j9G/CHEVL4aF/bIaZiq8Vm1tQDCKRYbXDkYzZ26O&#10;+2u85/fUHDpRNuqbSNdDo/8rtRmPr8msA6fJfAAOBjYvpUzKfBXWliW8ymOaLKXcJYM4RX1d67uU&#10;pE+6c/kyavsndB1YwxivyE69cTUX+ZCr751UYzaP7/GSO6SUck6+t5TyJTUZOIcRMqf6t8jw8S+W&#10;Ca8fkoX6PUuGRc3WsnskHVAsaV5QzSTXpvO8F2d6bhY1CMdMlNetudhYDCfURA9pJfvS4NpkTVus&#10;4+9kL+pcNpjquOfFWJK8zOhI5s+Tn7cstM1V91psKtufcdjWkIGaJmRWt9e78+/Ai9p9ct4sY1jq&#10;c1RqQyTysx/nTFbAhAIgU81UBXMcY49zJ87FYVqnLi3yiEyjVvtSxPnzyKq81GjdQ6lRj6uGbGbh&#10;I1uFMkOZlT95L9QMUqbMnEYdkTR0J3WfDRt1wCNRE6Unt5X7mjWMdX9qS6jS9yjXldW6vi8nAZP+&#10;tfd71DVWSvmhzLFb6oYTriZzhK4hhnWG4i7mNAsgeawxV12Y/IicmDX4ddtrqnvcs2UO27XiYlLm&#10;a3Bhx335bJj0dkOoycIOko4spdRa6Nzvv8gQD1nrnN/dcyUd7MFOuvYxkgQ8RQbLnqfBfZ6hjFH/&#10;dMJ5fR7WlM+GfEZK7bWp1zX+53HkZ6NW+tSQ6K7zqn4eaup6VnP5+v067FzIiIjc71HZOt4oExpz&#10;+VzHTu7nJLXnqN7LB8vQDjenfgT/Vp8t0d96jCNV2fz+yrxoHnNcn6/2WkQfYg9lK9bUzQuDYiEz&#10;3g7XXq/u3/Oh0QW7iBfHVMf9YLhaTdSDDR0TNuIH9s6yTKFXyiBIh8mSYO1aSrmiag8NajgWxvhD&#10;UyA1CxGahxjbzWovdF7QTdNvf0v9ikzO0ffbJD2ylHKmzOQfc32Zmo0dWv+7ZNr9c2RRipaSdJcz&#10;K09P924hi2//S+DFMsFrVMa4SO08DKOyAypvrKypjU0ZgsZq3o/Q3gZEJwtSsQ+moqnIrCB/999X&#10;cIEx2ht2iI4CS6kRLuIQRGb+3UuJwVSz7gdpsN5gVK6VCUdPL6V8pZTy/VLKSaWUo0opn3FB9Mmy&#10;TMxPlmmv3yZpq1LKPhqElUiDDFXN/MYLKD8f9R6N32ttxaJMmXEIpudDMk3fnTLBVWoziV1CYtSR&#10;LVGzJH1JzfmRHaOjzBxZCE+pfXher8EXQuzPldReh1FgDVnCx6g3n1tS+9nIkbH+Kcvv8hG11z5o&#10;pJRymSwLfYwxxn6PTJuVo27FbxkSEb/VmV4LsKtrgDOFE67UzqCMmnMnj0OpTJ7/STVRj8IpNWtd&#10;X+RnSzynK0jax9vIMfHDChQWy3qOUONYGhC9rIlrrVX6H3MS53SuN9buzvS5SFpPDbQk9lQwsQ+T&#10;+YmFYDEKvFLmDBwa4aDYg3NTPdGvLDzkl3Tcl/f5HDUQmLgvr0P0M9Y+W3TvE5VSPiE7J7N2P/os&#10;Se8CtvXP2aoX3/N8ZyVZhuRlATMzu5knyALIcbJQ5F3MWM7DkGlZmSCR+xH3fNOVirm+DCORj//7&#10;aueBkvft/ySdqnbkm8wcRx3h/ByRiaLeMS+/g6QvALV/wYjsOX6sLADKebIzL1MIsHEe5DMpBNm8&#10;DlF/1/smn73hcBvPQE5Ol5+nen9kwT/2Y07mWAtMcT2fofX7PvNwNZM/R20FUfyP5yaelxhvPL+o&#10;yeWVz894xiJUe9bEH576nPdlzMGhwLPTOIOKt7mvTOm4uwsfWUiODNZRPvZ/3tNxVmaEQpyHY+l7&#10;zVPkPXB3+hww6ng3LqHmPTp1vixMYUGpU9HIWyT9xCPhKDU8Ud0bL7oBSVqWGyEYjIfLosxMygb3&#10;apmW/EmSHldKeVsp5ZcdddT/s8nzvlJsxFobEos1qcYpK1N8Xzld+61fv0e2aVZQs4C3ypyLJ2TM&#10;/Ktl0unnZUx5ZtrnypiaJ6cIC3GYPF2DsJc5sgRWz5AxUK9zzW+Ee40120rmiHWGfz499S8zYEWm&#10;bbzEw+EWNdFEQnjI+2CKSXMB8Rofy3y3eNRa9IwvDnq0zOcjM5pjknZzCFiWqieBJ8n8Weq5CF+Q&#10;z5VSvula3/oQmtqrpZRL3An3Cy5UXK7he6t+gWThWmoOwjwv+TDIL4CFwgz8m6nI8io8VRarvsiw&#10;wneqbdLPDIQ0OJ9xcE7K5uwnsjC6cf7UL0zJ9nQIkzFvF/j/rE2PfbK6TPMzIimSi50gE4bjRRIv&#10;0DjMR2UH7dRLz/f/3bLz6n3Ay6qxxThGNGgFlKRzSykXp7JSI0zHfGUmfnOlFxjwCpmgVL9kH5Lq&#10;yCbzzITHOLKmKc7qPI9jakPxRqpyxwLfA74lO+Oer0YBlJni6Mc63vctgTpEZ7zAc5jLuD9ioNeW&#10;l8i4XVv44mUbGYVj32V/hDh/Yn7HJH0EOBM4Wsa4fUO2X5TayELrOjYcVgV2cgZlFIiQi0pl83ka&#10;79IMYZUauGp+/oMRW06DZ9p9olLK+9UoXGLNYv5nydZ3Kw3OVZ5vHXkAACAASURBVNZwB8W85v1W&#10;a/tLVVZKGm6PcPjhdE/soQm1g4Rkxnd9NYnksgLqWpnw1zVfWVie8PfI4WozwaOSjvUQ2Bl2En2L&#10;sRZJx8vguiGoT6odXUmyHEbfcp4JmWJ0NeCNMt+mFSS9s5SSBfIi2xNZEZIFU6nZZ/lsiWenRilQ&#10;fZfaULw8PxGZsebpllcj+Md+yTDpYYEAVlAbspgjGo6ogZnlPRQW6Xz+xH3Rfh1EIvqZrYp5X8Q4&#10;a0hcKaWcLlPC5rnKiq7ICbYv8DA175CHYsk5PyZDNUTS0KzUin5Ppvpj7pdO/c/PfrZq1hHCMupB&#10;6frlqe1JNQkyx2VK5LhnBHgZsOvCEhYyM54lsL/IzNBfd9Nu7qzUfnC7ro2UUs6QTazUvIxVSplb&#10;SrmxlHJ9KeW6xJSGZJUZzMn0Pz/IC4vqgzs2MjJG6HdqS4YxTyNqwnjeKYNTTMoYH8lgV3EY/krS&#10;psBmpZQJZ2Q/IPNJWEFtbZtkFpa8ae5UA+mqrThx6B0ge8iXlCVSC2kzNvNr/PPBxXJaXOj3/87L&#10;XSLLbbGCpKfIwp3Ght/My15Tzd0IsBLwVWA/f4FGZKa/epms1VDqdxY+d1Gb6UPSt0op56t5IEaB&#10;pwE/kVleXpHmqxZUL07zlC1ScYjm8vn3LvxufcBmpl9qCzLxe9ZSRntxX2ayFgeaesaBlSR9Ts0L&#10;cm0NaplLfZ9T53g9Ms05atar1gSFxua/1V6L89Tsscx0x7P8ReD9wBsk/UhmRTpHJvCGtjPuDaZu&#10;nY7+3qUmqdzXnYHPCpb4/2gNMlmf9N+zBfOPavZHLTg+1qGF2wIfl1khf+nQwDy2h6itdcqapIj+&#10;k+c7mLVa6ymZ5TRecLXZe9TbeZ4smea6soAJN6UyWThG0luBL8sYqyenNtdQs371Xhj1fg/bMzln&#10;QGZKUeMLF9evkVms67qC+ZFMQbWrTDg7VWZZyEx6vLRHJO0AfFW2d96uZp7mqtF212OaVKMYi+sx&#10;T6uqgcnF+Rd7cbbft7AEBmTv4U/JfGuuUmPRi/fsGpJO94AFGb6Rmf68J0IhFnsxM4PxHltK7ec5&#10;6kHSrFLKqZI+neqMerYFtlDbt6fI/GriGY1+3SPpNaWUbPmPuuLePI+jMsjkDWrOr9tlYc+zVj/K&#10;5mebYkzK7rK9HyiAqCff9xJJvwHOBc6SOdR/WRa4ZI9Syq806EC/atVm/n1CJkjX75ToWzwHeZ3i&#10;e0RdHGb1XV1tni2e4TXU3s+xHhMygXZ5tdc19sWyanxLYl/PT/WuoMHnYcznJqBWOZJknP1rVOOM&#10;dosMkTBM+bZa9T3uea9MMRqUoxeOyniovWUJa38JnC1bx9fLLFHvK6XkvRVKi3DCj/mIeVimGnt+&#10;j8Vcx7OX9/BaqXy2FJyrBh4fFAqcJwBf8HfI3jJYfw5Acp8oBtU6nIB3YzQJ7J9+GgZD6iRgG2AC&#10;uMuhAPm+YRqB+vso8HzvzwQLj8ZTnZP+l387oepT62Xri4K/HCVjnjfya0dGWWB1YB5wcJoXAesB&#10;h6d5HgcuxJiykGi/B3wTeHMae56DiTSO6P9HgAOBc3zunue//cHrfLbfczqwP/BPjDkR8CGvc7M0&#10;poOBMSBCxOU52M/rmgTW97bAsH9de0VqtAijwDLA/6XxjAH/AFb1+lcDXuHzEO3cA5zg/arn5DYs&#10;w2im+uCr99l0jHtm8oNq68ho9b9zb9OEZusSShZpAjYBfpGejUmf80MxmEyewxjfjL4ZwCq+52P/&#10;530cbcXafhaDMMbeeyP2XFHdl+/Hy5wKPBy4PtWb/88H/oqdUVlAOjK1H/V+icahsWChnqPeKJcd&#10;TKfmBXvuv8MgjXd8v4B0Fnhbo8D3U1/q+8aA51RtT3c+P7PqNz7eiVTfJHAzFo5U2LOXywfNT9dP&#10;wCEZ2DP8W5o9Q/of/T+ZNmwx+rc1cEeqd7L6/H9YuOeRdM/Hqvno6uPdwKeBEewMuj71r24D4BKa&#10;99coNm/zvXxuI8b1MwzDHuMZwdb+W6nuvHbjXs+71f1e/Fcpz+VawOd97PmdNw7cij1fT/T5rGk2&#10;sCb2Hj41jYH0OdbjU1gG86CIMpf7Mgt7jibT3wRwPrBOKvcSjHfI++WfQAgQUnt/x+cuH5OCnVfR&#10;Xs1EzajAAV4M3J7GPpb6dg9tyvMTioOWBcbn4Zdp74zT3n8TQEAcQ7Ex0/4I3uGZqU9jDJ4ZP6fZ&#10;o/GsPhF7h+YzIJ8LAO9SW6lbsL39jWoecnvjwMlVPzMPkZ+jfE6AJZbNazPb73srg+df9HMC+KGP&#10;r56vUeBVtM/+PL6ax4xx/BXYZshcf4r2u4o0nglgvzzPfs/qwO9p75M857cBj6nv83sP6ehjPMu5&#10;vrOBjNi5T1S/UII5fwbNos3HkvZkqqECXQ+sgKWwl/XpNC+Drj7UD2otvLyyY2IWBtUPRJ7sl3aM&#10;bWqMwOu97FP92izs4f8jcANNmNOCMe8TwPbVuP6rav86jNmNF8zJwDHYQX1LNfYJBh/ke7CIC/sD&#10;Z9Cs49+BnYHHe7kLMNP6KphvygiwqY//G6l/c4HLfTw5WkUcLk/zPv8aWNHLf9k/b4iZuIcyksBT&#10;U//jkDkZe0kc4+0G3Q18EtjE710aEyyC5mMPn9Rgp6fWq2sNh1zrEljr34Y5PNYP9abA/8MY4sdN&#10;0+4iScAc4HNpbcZpM+gTwN+An2CM9Us7qpmV6lsS2M3353HYAQzdDFemeOH8Bdgbyx4tr2cy3Z9f&#10;AHF+HYedQ0tV9dVnyCTGNL4j9fcIL/t3jGGOcsHMn5WuxfN4IO2zLguPs30Ojk731S+rMexFt0bq&#10;xyzMNP7bagx5boImsJCv+2LChtQN/5PsrA8FQZ6HoHuwdX2Empf7Y4CrU5laYDsCOwfWwJjTG2i/&#10;iOsza55fOwt4ley8fLbP0T0d92XmchK4EfgKDnvCzoXjaQufmTn/KfA0tV/cr6bNsOR7z8AZWGB7&#10;TNgbprDJ4/wDvpewc/j8dM9Y9X88ff8B8PIFe0KnpbwHM2O3NfB17H0SND99vgrTjJ8EnIi9u/+A&#10;CW1d790/Ad8GXk7bv2YmxrYAe2Dvj0xXYXvojOr6PIz5eeKQ+molRT6Lg6/ZjGY/bJ/6WT8XtSAy&#10;9R97511Cez/W+yHW9CagzhcT9bzA5xba85r3ejD5v8XO4bVTHaNq9y8Y1218PSaqumrGehK4FINJ&#10;CeMP7q5+r/mN+P9D4Fl+3/uw91s9jsz8R9vfB57r43+u15Mpn8t5T54NvN/XcJt0X+bfcvmgizFG&#10;PoecD3+lT9Ds6Xr+83qOY+fdxmmuJdu/r8CelTzGYcLG6cCTZXzie2nO0Fpoye/CW4FjScpb7/8K&#10;GH9Ur3Eew0nYGbzKwoqokjGgc9TAV34vg6ZsImO8Pg/s6LCB7Ew4V+b0U5vEDFtUyl3YZrzAMe3Z&#10;xDaSypPuV/W9yEzg2Uy+sLQvGVceVGRO16eqMf+PSprAYnhf7dCA42VOc5d6v8ZLKcIsCF+UOUV+&#10;HNMWHS1zvDwGOErSl4tleD5LZiLeTmbiukqDIfyWKKVch0nYe6nBSub5C1PWPFnkhl1k63m9pFdK&#10;OrOUcj2wsixayG/cQUe+oT4kaQ9ZiNX9gS/K8KAvloWH/aBHVRrFpN0dZfjrr8hDL7pJuEh6C7Cj&#10;pO9Kmgvs4852Ujvik3zcUoOFHJP0XBk2usjgUifIzIA/S4lzAgMZz0HgKi8spcSelJq9ms2U9bWs&#10;0ayv1TCkSdkhsYrMD2UDSScWS24XptMRYGdJr/PxLS1zkLvI68m4/UWdJmSBCvZUg/XN6zdLNu+h&#10;oZqn5hmP5zeP8x6/dqvsGfuVX8swgLgHtXGpI7K5DL8YlVI+DPxYFjDh4TI/onky6N41MpPt8X4O&#10;LSPpTTJTeYYehOl7wuu/Vs36XODjCMfeLWTwzI1kz/7yks6WQaIul/QTj96VndLyHhpzX5pXYBbJ&#10;x8rMzQGzuF6253+aoIjxfN8qez4PV/PsZ4zvqJrgCkv69XqP5TO4yPDcBwDnysLERkSaO3w8v3IH&#10;7inYRCnlN8B2Mj+pmIN7ZPvk16WUs2VnZZHBWT/j66HUdu1kWWSm+lvT94tlcMg8fzG+wDLPk61n&#10;aLJHSil3A7vIQkY/SgZzmJT0J5nfxVkOfZX3Y6KU8k3gChlEaQ3ZPrhe9h48xddM3t75snP7bjX+&#10;ZOGMGZjk2KsRMWVcFg3vq2q0sgGVyXj5OTLYwr8SGng6moKqlVLOk/QrTADcUgbleJgMlrKibD3X&#10;lLSej+Uu2fr9Xg3M62rZ++pGSRenyIVB8fzks7U+SymlHAycJIO+Pkr2LKwlW4f5sih/N8tyZFwq&#10;y/0xL9UTZ3nmK3KEsFxmopRysbd3q5pwqTVOPJ9Z8X+KTyql/BQTTJ8le34fJjt3giG9WXYe/E7S&#10;6aWU//PrOSjBmGwvnSFzfM7wnNjfwXegxtE+M70ZCpN5qPmyM+QsNefDfDXOr5nfiXNCPid7eb8y&#10;Xn7Ury2tZs8vpQYWdquMFzpUDTY/eJTwOQxo0XKy/RSwpjPV5KqJPTLL21kilXuItxM84JmyfFzz&#10;1TxvMa+x9uOydblHVf4fhxHtAxwnywm1gWwdl1MDifqHpOtk76kzPCpWzHX8nyfjc3Ji2Qzly/zj&#10;0mrg9Lf4fEWAhuzjgI8r3qtLqsr3UEq5RdKuGEQynpslvd6bZM/qj/2cy8/dv06Ytm1PzFtfStoA&#10;4NEu2YSk9PHq3rnAYzHzfpZyMw0zhc+k9c2mwzVcSspS2sKg2hSeJee3pn6ENPd+zCT6dUyzWQsY&#10;kjGKhQay8Xrgf3CtMvAi4DJv45NYXoQ8By1TPGbOP9U/L4dZLfI8ZOn/L9hLXMBhGAMwFOqFaTg/&#10;DNwJXIuHDcPMY7/ANCiXY9qH2b4WIzRm00ngeV3riVkwLsOk59fU4/J2tvV28xrE/E/6bx8C3oBB&#10;Tt4KvAvTRr0N0xjUMIOAenXhsxdUwOyykoXpcx1M0xpagaOBwEbGvO5djem4VN/ChBj8O6m2/mWt&#10;YZcAX6/3MCF/OqjMwJ5xqmFcC3K2LAj0qxM+psG+d9VVazGH9We6sXRBKLruma7t6ahLwZTnbjoL&#10;b5dFbbpy9bp2wf+G1dM1l9PN/bB6ptuPw/ox3V6q+zDMQjjd+kvtORym0V5YNPT8rz5P5UjBeIKl&#10;sXjyy2CJ+3L5YWsx03wMg6XWz2uXpXamOR3Wh5me3S4rxDCq+9J1ps20fl3j6bK8T4u00Mz7uKYF&#10;mb/p6uw6p6YrM6ytmdYn3zPdu6Gr7vp6Xfd074Lp9tx0eyPfV59xC8J7zLSOw56NYXNan+f1tXtF&#10;rU4B73GG5mZgZQx79h6MIV4CMwcH1ONWYN2oxw+TKzFs1e8xnObxwAHAW7CIGNmLvmtA0Y+VgCcB&#10;e2HmlV9gpreLvf5gIjMT1oVhrT8H43mb1/vhNJ4ujHOYk36FmZjmpj6Gae9iYDaGz38dDWxIauA5&#10;m/t8jWGa+AzNWsIZyruAa7DkdPXahIByEg3Wr2CwlqPS3Jzl8/45GtjCbAwPWifAyYLPTpgQMIYx&#10;3dnBsGCCyUn+e8bpjWJM+5UY5nEVmXCwgqqHCliWJvxu8TnbENtfZ9PGeNYCW16/WpDogkyEKfgm&#10;X+fXYxmvu5zzu5jCLkZJaq/b0zDITbR5PJYwaOqAx+AMmS7GhImCCZGbYv4Y0YeCPXdbd7XZU089&#10;9dRTTz31dH9TZopyhtVZahy1bnTmcy7wuMSQvV7GAG2G4TRvxnCXEZ1CmENvdtDJTN0kxnS/ypmq&#10;TCPA8hg2/WTvA8AVmKDwDQz7ux/meHUlg9SF0+r6fgIN3qx4G124/y6G9ZcY47k0hvHfD3gKZlEJ&#10;rPShXndLI4bhVG/EcNCvViXZYg7O4fD2Y+DRqsjn5rtV3eEoOSfXp7Yw8CXMsqBcBmPgj/E2T/E2&#10;awHyZRhTDGYViPuzMLGC92FFDIf4Zwy7KFXSL4aRPQTbY7XzU8z/TZjQcxhmSXghluvjOcAuGBO+&#10;JyYUfR3T6P+CQZxidjIKzOgFmDVgV8xaVmd/Hq36PCCRY45td6f2rsJCq+V52wh7RkJYvR7YPP2+&#10;t9//Zyy8rTCr3GVe5zE0cboXOyfonnrqqaeeeupp8abszLUTxsDPkTF+j8A1sJi14NsYQ71Fur9g&#10;zP3LaDvZjGDOd4fQMPyZ7sScpLKz7zLAxzGnwTFMoPgIpo1fTh2MEuYIGY5wNWXmvrYS/DcNAzuC&#10;wWj+xKAGO+oZx4ST/WginEx4H1+ohuleHXNYuRQLOzdsrtfABKwJjKneoC4LPAvTQE94u+GPEJaF&#10;E+t6Y+472oz7vgz8Qk3koYD9/BaD97xUlQkNE17CenI15mTXBS/LTPRTaITLK9Q4Lq+JWZfO8zkM&#10;uNDFmNPjUbSFu5d1jKme0wFG2tclO7jGmt6IhXT9PhahI9q6y9fsaEwI3Iy24/YATASzHo3RCJP/&#10;S+NwFP1YEovfHnQLsEMaU8Gc9sCeia392tPTHrsMs2QtrlClnnrqqaeeeuppcSdnToJx+lT1W0CM&#10;RjLTgnmO7w0c0FFlZtzWwTTBb8YinuwEbKiGgV0TgwFdg4Uf+28sylJXqMWsJX8Hbc96aENTusIO&#10;gkW9aMFLMDxmCAuT1V8weWt72YdiYfiup2GIf45F44m+RZKdLgrBYgXgIBqP/XfTDi1XMKvOnhhc&#10;6vvAWr4Ox9MIC5m6YF3ZH+DLWHzggkG8vuD9PxETyHJ0jNk+x7d4/w7D4EXD8J1ThFlc9sei4TwD&#10;Ezy/iGn08XX7X69/y1gPzOcgIF9n+B5bBrOIXE4TkSb2YO3bIa/nxLTud2AQqZ9hDPmLvMwcYAtM&#10;aBvDtP93pj3wF+C7mCC8YRrbmtgejb1xGQaTW7qeE0zYDSjUtTSRNrKwto7f/5Q0roLBss4Bnl6v&#10;Y0899dRTTz311NO/i2bJGKdnJebqo2q0nm/GtMn/JU2F0ToFw1OvlRim3bTgThbBED0Si298Kwbl&#10;OMaZ4S6n19WwqCXxfRNMsAiqQ1TlmO+Z5mEa/xZWHWPKr63KRsi8SeBH1byNYlaEA1M/bsIgN7Xj&#10;Vx57CzbkY3kyjab9HDpCwGEwmfO9rXcCp9HkexjmoFivw2wa2M8bsLjUNwG704RSjPnYCmP0J7Hw&#10;eM/qaCOPK481h8RcDwsRGutwKcZAb6GKMAvVVWkdt/HrG/j3MSzCTZR/hfdtz3rMNDHfwaBToeU/&#10;CkvgFuW2ofFVOQBYG9gOC2F2AgZzm8T258VYLPG/+TrshYVMrOOP5/Cx8XycCjxUDQztSwxacUST&#10;C6LLgbMXFnrqqaeeeuqpp38LdTEds7B4yO/EoUGYw+1NieFZNTFh78QY7F/79+d7PQPMcG6Txh/h&#10;J85A/h3T0gcMZ5YGtcRPdabtN5jQIOAiZzxPoC0QdMVIzzFnf4f5SdSOx6s709gVZx3g7R1jCivC&#10;Bs6ERnsXYfkfQns8nRNttL+kM5+Bfd8Pi009ijGxn/W5O5CGmT6hqrfrcwu+g1kWYk6+hGnJlwUO&#10;87aW8vWIePT70hZ+NKzu1MYIxhAfn+bkFIx5XrK6f0rAoEn4Bxb6K+YmnOvPALb1a0tjELRx3K+m&#10;6sNJNJahi2gEzXAcXgGznEQ+h0lgLw0y76MYpGofTJC7HRNabsNgSHM0SJFw71LMevJiDPI2B3um&#10;bkhruLm3sxRm5bna1366yCg99dRTTz311FNP9ztlpigzPMHARfa9j2IM/TcwH4RXYDCeLaUpJnvr&#10;dG/+L0zA2BLzhTgKS7RyuzNRL8fgOsPC54WA8VlnrMYxn4ZjMQjQRljEHtLvMJgMJwsTh3a0Mwuz&#10;VNTZW0NouBnDondi9LHoR6dhSXOu9HvGMG1yzm48k3Nq8TH90Nu+DGOwP0mCemF4+lMxbfe3MWtM&#10;1/wp3bOaM6PzMMjUdmrWeS3/7TkYYz3ma7ygycIifOjSmLPwOWn+fodZMabTikcEretoYGU7VW0P&#10;hE7E9uaNwOeq8Y/QZBMF22tSI3yshlkJfuKfn4ntxVp7P+DUjFkeXoD5Nlzlf9/Akqpk6N1DaJzn&#10;pQaWtKTP7TiWwOch3t9N0pxdjQlVM4Vy66mnnnrqqaeeerrfabp4rsGsrzLk9y4t+6aYYHCQM9Dn&#10;YRrW32GRZ3YG1k/1D9NOP9oZ9IKF1TwDi5gzH7MARH6Cw5zJqrOddvkdTNCEI43+BwP5fNqwpRx6&#10;81xnNmOcLesATdbA3THhaA+aDLR3Y/j2Vav7u9ZAaoS0t9BEHjrSmcpoN+b61c5Y3o35NSxR1StM&#10;wHuHz9ltmE9Al4/B67ytWzCrUR1LeFifw5H9jbSzyJ6KCVHZMXeo0IH5rISg8DeM2Z6DQZZ+Djzb&#10;y80GdvS9MYr5jyxX1RU5H0JoPCn1uWA5LWKdd/Vro7Sjea2CpbgfmFM1z8VczP/mu5jwejbmHF37&#10;2LQiKvm4dsCEqyVirn3Nv8pgVvSghZVwsaeeeuqpp5566mmBk5VI3UxcaELXwGAYb8LSYB+EafPf&#10;Rzv6kbz8YzA/h72dWXw0sKKMSdqcJslb3XZmvp+MOZrehcN/MKjMJX5t27gHc2TtinY00XH9JixT&#10;8dT41DDe7/cyEwwKDf/VMY9TVhRMI/+/mINqjGEVDLryT6/nSuAVHfOcowq14EMYLOkW78v1tGPu&#10;RzvLY5aHCZ+fHdNvT6EJX3solm+hFSkJswx9zcucgDmzD8t9UYd4LZhG/jdpjo8BntRx70A0odTP&#10;1TBoTsz7+9VYGyKk6tle9h1pXR9d1+VllsDCkEa5r+R+YJaU72LwrqWAR2HC7DVYONZRLILRJBai&#10;dpnU/xj7BpiA9HD/vj4mJF6OCbbbDxn7iLe5EwaV+oPP33GY8Le+2jRTApeupDHSoI/MTEleeuqp&#10;p5566qmn/yCaDmJUf6413eHs+yxnlP7GYAKsSE62dn2vJGFQlMud+Qyh40Xp/jdpei3zW2kclg/D&#10;NMU/xiA0j6vK/obuZGyZItrQ2R3zE8LCFzrqCIHhGeoO2/owzFIy5ZRKG5MfDr5H0NApWGSdGvLS&#10;El783v/BLAKvxwSBuzEhLfIB5KRfAU0Cg0NFqNMzMSGmlUMAs168jUaYuRZz/I72u7D4U3OH5ZP4&#10;WRrXyb42QwVPDWrGR73vn0hz/ieSpQCDvR2HOUSPYFaFP2HO3mukuqaYeUxQuyn1bQ91M8mx9h/x&#10;cuPANzFh4ec02aKjPxlKdBVNBKWVq/p2x6xpRwDrxL3er+NorE7Q+IYEBfzsGMxa9Ih6LTDBeTfs&#10;mTgby3WyG5bkrc4gXs9PLyz01FNPPfXUU09GmNZ5Vyxk5ZmY9vTXGNShyyFZWIjL02gY8GBmbsK0&#10;1Ic4w5adT7cnRTECvkIDKQnN61Mxhvd6YJeqq8FgzvWyKwLvwiLSPAnLW/BbLErNdjgWHMOaR46F&#10;OoRq9J3021s72hSWlfgPDAoak5i2eQUvmq0fq9A4ql6OMZivAy50Bq6F98dyGXzK6xvDcgrEnNVO&#10;zwWD9lzi9b8HCx/6aUx4+B2mxX5ovsfbeTaGoT8Wc6zNzGMwrG/3Om7Ckpm9EPNL+bav69CMxZiQ&#10;sD8GaboNg1g9qaP8dMzplNYbg+OE9eB24LlVmZGqP5HXI5yuQwCZEoYw61bOr/AidadEL96HFTCL&#10;xR54VCjMCfqppEzTqf7w5fkR8OF0fQQTHp+HhaV9IZ5kzX+f7df2xXwezvc5DKF0AtvPF2HP7L5Y&#10;ON6p9n1sl/j45vv9Y37vDZjlb1V1C6I99dRTTz311FNPRhh86KzEMP0Z0zyf4d/Hgf077puDhc3c&#10;ERM0XoEx7Ot5kSnGFsvA+2Msjv3Dq3peBzwXw2U/BcOWjybmK+rK/6c+Y9CUt2EwnPMx6MbHMQb+&#10;Zgzi88eK0cp+BtkSMoEJOvVwQ1P8eIbna/ipBhneUWcMD8UcZQ+Qab33TW12xsbHfBr+y8tcR8Mc&#10;1+N/fNWHuH9NTOs8hlkFXq/upGQrq81kz8byBVzldX4HWNPHEgnAwByLawhLQGf287WexBKahZP7&#10;apgQ9waMyf0eBvM5hCYBmdRm2Ed8Lq5Ja/TNeoGqfsyurnXtn1kYQ54tRDtp0D9mJnjPdJGs8jxv&#10;j8HFlscc+WMfPrW+D4MqbUIS4DDL0zOxCGHPwaFV2LPSEgZp4FETmB/LIzChZhPajv5n0+QRaSXl&#10;GzLWnnrqqaeeeurpP4kwzPbPnKG8DtN2LqdGO/wcDPsPTVQcaTgjUVsfArpxuzO0x6jNQEUUmBFn&#10;MMHgHI/qaGOqbWd6PuB9/7szXRExRs7gBmMZNIZpY6GxJGSfhSj7dA0yTiMy5vLNqd7aMfpoLzu7&#10;6m+MNed+WB6Dbz2mGmMNGxLmv3GNt3kwVW4G71P0/Ud1Xb6ml/rv36XRQAvDw5+oJlfG+jRJyuYB&#10;r8vzgFlwYt4+1tHXrTCfjEzzMUHpOsy/pIZuRX2TmBZ9tXrNMQtIlJmH4fy7sk9L7TVTR5ms+d+9&#10;Ws8d6jJOkaE5W5mWwHxA/h9mpZkuwtRWaaxfxSxUZ2N7dsD3A3Mcx3//KIPO01mAOA/b2yfiyd4w&#10;gWzC5z0Ejqk/zGI07n+vqevtmLueeuqpp5566uk/kWiivdzFoENxkTEub3XG5SsarmUdYNwwKMVR&#10;FVP47CjjjNrtGDZ/NqZ9j7LP6qhXmAXipzTJzYKBvBR4WPQLc0y9OjGrIRxkyhrl+P8dTaNRpcmR&#10;0HX/F71YHeGmntM8ZzkUbL6vFroehVlN8P9PTmM92K9PAEdW9weTvzwGAxrHmO0PYszu1pgVZi6G&#10;ZY/cAJdhzH2dk+AzaY2+nMeC7ZNb/bfLMAb/Q5hz75sxBnhfDCaWrTz5/zzMsvVGmhweL6ex5ozT&#10;zhmR53RYWN16PnMiuE/Szq/xRA3CmTrrohGEo/8/xiwwt+ompAAAIABJREFUdZsjwLpYmNhbgbfJ&#10;9r9w4bYmzCE8onfdje35Nf23jWkifO2c+n43HqXJr+N7sh5LWMl+5PcdW/W5tyj01FNPPfXUU09G&#10;GBRkzJnMnOQsa1C3cSbuO+nW7EiZGdMMHQmtbTB5J6V7cnz7OzB4yiqYo2btpzDLmdk9nCGq6TgS&#10;DAODXHwWY3xrh9D4X2u3J52R26gaU+7vMpjVY6y6N/5/MZev7g+oR+1zIA1CZmoKhn9pmkRpt2OR&#10;gIRBeCJB3M4d98ccfgHLF/Bz7+85mOXoKVjI10nMCXxbTOs9Cbyx6sNn/N55OBQIg6MdSuMc/h5M&#10;w5211FNQHQwi80QMHnY6BhG7kXa+izGvZz3/Df/9TmBTdVtvuiwNtQCW9/UocEFa/ztoLF15veL7&#10;gODndVyY+vdLbC92WTFWwCMYAQ/HkvEtWZdLc706DfQKDCr4at+nY1iEpjnYc3EETb4JYWGJwaw8&#10;Me5WgAIsBC2YZWKWBoWtmXJ99NRTTz311FNPD3bCYCkA75umzLe8zMf90jAGLd/zbBrMOpjvwHpK&#10;OG7MV2JP4Hmp3s6wmVi0H1J91zuD9HgMI78B5vtwCua70JUHoaZs8RgH3qs2g1TnSNiJ4cnYwCBW&#10;XVrprjmaTns7naOvMIfuGN+RWHZlsMhGnXh7zJcETAiYg8GJwtkVzHF4b8zCsz4NXCtnNBZmfYgx&#10;740JUN+lYbaf29V+9bn13+vYANgCeALmGL0pJvSdU83xiUPmqoaNZerKcFxoQuCG8Dcf862o53/a&#10;OjEn5ZjHcSwwwLLqEBi8/FwsQtgk8Inp2sIEirzfMp2D+dYUzC9mxXRfwbJiTzLobzTq97zKf7+Y&#10;KjJXTz311FNPPfXUkyQJ+L4zOu9UB1OEZQUG03CuO6SaOjb842gitwRuOpx46zCb08F0MqP+RAyO&#10;sisW3/65WFSabwG/p4mS02VJ6GLs699PxaM2dY3J+3BIYirrOsBgTxGic0GiyvwrcI9gsJ9PI4xF&#10;FKondtQd5Y/wMnfiVhhM0PoOJmBtVtUNTRjcDdQIbZunNnencYL/E7DNsPY7xtoJjQnCHNZD65/p&#10;JQs4T0MFNIxZ353uqFgfXcD66zr3oW0Z6YL/hL9ACL/XYKGBh/U56o6+Tvi8n4YJAhHpa0csytZ1&#10;mBO7/PpWmNVgN3Xv57d7f38B1E7NC8tnYZiVooc69dRTTz311NPiQFg4TIBDO34exTDthwGP1CDj&#10;lxmMKY02puG+yhmaCMkptWEOWRCYjUE01sS02ltgQsqLMIHgY1j40JOxCC+/x6L7zGPQOpApRzrK&#10;EZByvPpJTHveFYc/z9MoBunoqiMLI5di2P11aWvkRzG/gfWw5HNPwBLKvQCDlrwXi3x0sM/3EZjV&#10;4NNYvoSn0Ma3z8KsBTdgjOQkZhmRBv0dVqDx3xgDXlkNr2bUX0nbRyD8TGZhYVov8vYiB8CvaCJg&#10;ZZqJ4awhb8Xn5gfVWgbE6kcMRqkKGhYtKzvFr4AJmaenuZhInwH28fL3BoITPgDvrPbZ04aNGxMY&#10;8p6bjlkvmDP8pV53ziw+y/dLzNcZ6nb2DsrO6If7fV/ranP4cO811RaW3nm6p5566qmnnhYTmiXp&#10;d5ImJT0f2LOUco9/H5U0Xko5T9J5Xr5gkWo2k7SRpBVk+Q6QYcjXlLSspNskHS7pL5LWlrS/M5OB&#10;Y5/l5ef436ikJSUt5/cvIWMogjMcTZ/x/mUGN5eT/45/j3tHJE34/8C7j0v6s6SXlVL+VtVXqv+z&#10;JK2Yfo86Yq4m/P8jJH1J0j8lXQ3c7m3O9fGtIGkZH/dIui9oQhWTm8Z3ORYa9WullPNLKWcBL5B0&#10;sqTVJL0DOLmUcmWqb0TSGpJyNuqNvP35Xv94Klsk3eLlYt5irsdLKbOAH0raUNI6kn4r6YWllGtT&#10;m7MljaV+DxAWrnUlSRtIepakrSXdLenRPk8x7phfSTqylFKvy1SV+b/X/wivf0tJj/Lva6tZr7yH&#10;Zkm6UVI4T08M63sHjUtSKeVQYFLS/rJ9fAiwdSnlLi834uOZtGHo+tT2uLppVNJEKeU0LBHe5yXt&#10;B5xZSrnO7ztS0jay5+uTqe/xDOU9PC4TVtaX9Dwv8z0vP5nuibWfvBfzMIyijrym+XtPPfXUU089&#10;9bSoEuZYHE6Ur69+bjmHunb7KtqJzbJWtnb8zRSQpMnq2nS/x+fpkqhl6srKnEOkZpqHOfU+TN3O&#10;sHUoy1Evn9vJfhF5POPV92F9G5ZFelh98TmyBz/G13AbzNIyhjnYrpD6LuAZtK0gh1TjbTkGYzCy&#10;cRpH47Wr+vb0uv4PyxrcFap0AH6CRXQ6AAt3ewVty9B8Bn1M6u+7aBpncMwBfFcsCtPVVT313upq&#10;55iq7/8KhXXkOK/3LWpr1KfLYZA18J2+O17/w2lCqQa0abav+6xUvisLe1i5fuhjPguLeBWC9bC+&#10;3VfKeRx6WnyozPDXU0//ydQ/Hz09mKm9l2lCo14PbKXuTV6A11bMVjCu0GZowzm2zl8wHWOdGbjp&#10;HJLrUKfTUYYHBc4ejLE+EIvYM5NDbB7/ITQMdC3UjFffc/6GYddy+fAP6Pq9nquA5dwNvNvX8OlY&#10;+Nsx4CQMgx6Y9x1or0MXLj9nNV4X8zkBi/60hJqcDXMxZv9OGh+FYQ7v0f4cDEqWx9O1b/I85XEH&#10;s/+mjvamCBOgssBaC3NdFG3NA7bWvT/kh0FrCha+9AUd90TZHNGpaw47IzBpUDirmfzO51dSJPqL&#10;PBp3M42fi+6/bM79S7SnnnrqqaeeFhMKBmKWpEMlvU3S7ZLeLulbpZSAa8jLLSFpN0nPlUE6VpYx&#10;FEUGIZkv6U4ZzOBuGdxmRbUj1UyogYBkCE+GTmS4woSMqQpoUfHPwXCQrsvLB4RiNPXrn5L+Juk0&#10;Sd922EyGQIxU9QVMR97XcWAVSQdJeoykh/hYoz/j3hZqoERjqc6JNIb4i3HMUqPZDZjUbL8e8KX4&#10;nylgVVuVUn4HvEJSZDbeqZTyA5mlYH1Jl6b53qaU8hs1cJAWLARYStIfJK0r6TullF19fAX4tKQ9&#10;JL29lHJY1Z+AH03V5f2bBN4h2zMTMrjMUv5bCGxLqlmPOWpgM/O8znNLKfupDZPJbQjYUAaP2kAG&#10;y1pJBgfKMLTb1eyJ+f55nqRfl1Ii+/UwqNMwqsvNBN/Je7e+PqpBSFI8I7mdgBTla7neubJxCVhe&#10;Nhc7SfqApLW8vreUUr6a+ttV/8KirjnpYUg99dRTTz31tIhTdjKeI+nNknaXYdovknS6pCskXSPp&#10;Okk3SbpV0ioyHHwwscF43SZj7IJpXlrGVAeDN0/mj7CEGrx8hsLkTLOZeQ4fgZLKTXrbwaxHnPjR&#10;VEcw8cEkXuf9m5P+SG3M977h90Xf5nlbd3i9wYje43XPV8MI3aVGOAhhIz6Pq2FCo3+BE4+xhbAw&#10;x/8v5Z/Dp2NJmeCzrPdheUn/U0o5W8bMv1LSIV7mtaWUszErw08kbS/pQkmPK6Vk5jD/l5c/3cu/&#10;rJRyvF9/v6QDJJ1RSnmm2jTADLpwtZ7/Ids38rkcTeOP9Z2nRjAMRjUEy1k+3lirECRyPfPVCFDj&#10;ajPBmZHOn/P+CmjPuH8fr8fUQVkLPyLbE7NTH2an/gZjPJ7KT6bPku3PUdn6zlPzLIQPTgiRWciU&#10;Xx/1MUSflpE9gytKWlW2j26U9F1JXy+lnJPmIMbZJZjcJ3Lhc29vP8Yaz0YPTeqpp5566qmnRZiC&#10;QZ1iiLD48LvLLAgPVcPMSg0zFtreCTVMXXaOzFr6sBoE05O1wbPSPfn3+JyjKGXoRXyunYNJ1zID&#10;HAxk6bgv97ukOjJzV6p7sgNobju3WdfbRV2a5enKTMoEtisl/UrSKaWU09RmfpUsDP+QWRGuAh4v&#10;6SyZc3TtmzLAGGJZkneUtEYp5Q4sItKpMmHocaWUP6o9P9H2epKeIWlnSZvIrBPBHMecZAf0fC3v&#10;xa65jTWoNek1RbnpBIW8r+txdJUZRrXwMaxPMQd5DPV+7No7eZ9NdnzOfc/WN8me17tkFrUrJJ0k&#10;6bRSyg3qFgZqa8LCEBgKsJzMab6rz71loaeeeuqpp54WYerCQ0sGRVlZ0rYyyNH6Mk2n1GZqZqV7&#10;ajjEiNqMnarfsnY9yoxUv+XIKfW9UhuOkrXzmfLv+d5cZwgnoeUNzXa2foTAMSrTjI+rrSHPTFr0&#10;fW76LrUZ4XleZix9Ds10CEqhOV5WbWElPk9IuljS7q4lnmK4gZ9L2k7SmZKe6uWvkHROKaUOnVrP&#10;B8ApkpYopezgAuQ5sihYHyylHKiK0cMcxT8g6YUyq1MXExta9/np+kT6HOUyjGsklY8656thOiPq&#10;UmjyJ6p7Mixtntr9ib/xdG3S6wxBI6xHk6ncRKo3rEpxfbz6PdZ2ouMv3z/e8RfWknz/ZPrf9ZfL&#10;IbOo3VpKCU1+pn8Ls+7750SZlSOE8IUZbamnnnrqqaeeerqfqHZorLWkwZDml3rWIk+ndR3GvOff&#10;pEFNcVdc+Pr3ur9lyL25rfyXaUzGxGSISECo1pFBOALacY8azf4dMsY3cilkvHkWFJZQ4ysQTFIw&#10;oPP8TzIN8Fy1te5zvf9LyRjwNWW4/y1k2PyH+73/kPQemZ+JTUxjXSiS9i2lfBz4nKQnlFK21jRM&#10;IpYF+jxJx5RS/hvYUxaS85eStvU2JmX+EEvLfRjUwIxulHSJpPMl/V7Sn3x8oz7ebP0JoSyErjEZ&#10;QxkMu9T4swQDH99zeNaY1/A1mWJGHXIlNTj+rEFfEP+CxVn7vagw5PEc3puQtD311FNPPfXU0yJE&#10;2UowLDlTl2Z+cafR+jPwbOAnWNQkaKIf3YGFC/058EEs50RNOYJMFsY6r2NhLJfwv/qeun85wtGq&#10;wJuwBGkR/edEtwiFw+8x3u+7gC2xkJ43epmutqLutYA/AqsDqwD/SNGC6nJnpshClwF7uKNxrjdn&#10;7Z5OqKuj+9T7bdje6wwRWt2zoNj46QTLBxP9O8c2bE1mgnj11FNPPfXUU08PMA34LHT8niFCUoeF&#10;YSH0YVHQ3E7h5oFVZU7Mm0naRdKz1fY/CGbnRkkfL6V8Qc046ghSy8uw+5vJkoOt7mXWVZOkLpy1&#10;75Jpy+/wuv8i09BfJul3pZRbvdoMF1te0oclfcjbP0/Sc9zPYBVJv5ZZJc4tpTwR+Iakf5RS3pvG&#10;Ujsmf0LSOqWU1wIHyqwWny+l7BFjA1aSOU1v4fcf6nNxi1fTmgeZYLS0j3MpNT4v8yTdFhaRRPcm&#10;Gk+9hwqW7foxsiRvG6mx2vxZ0nGeuG5B6p/Jj+S+0v29/3P/a1+Pf+dzN5UQTu0oaD311FNPPfXU&#10;02JIM2lhFyULw8LoR5fWPyexehLwfdee59wSEcP/CGDdVH594FVYYq6r033zgcuxxGlHA/+TLANj&#10;tHMsjNPOt3AZ8C3g1cDq9dhpcmUAHI9DxIA30OSBeBewInAT5rCcaST1/RpgcyxhX1hTVvJyswFh&#10;ic8ip8HuVV2jfu+zMAvM94Bfu7Xirz4nNwB/Bi4BfgOcDhwJfABLMhfWj5n2Ymv9sYRlB3vddU6O&#10;cb++Q9e9/yH0QFhMuqxD/4lz31NPPfXUU0+LLQ1jIBb02uJMMzEvmSF/PnCeM/U5M/SkM9gnYBCl&#10;Mf/9buCnwPuBbTHYzqxU38rOKINlh/6UM/JR96UuJPyddrKxmzFh4zleXyRM2zcxxtv6NXkfJr2e&#10;JYFvYxmUl6rGOtuFgGNlDP+nvL33qp1BeOPUnwP8+giwHPA64GQfRxZ4onwWtOoEfCFQ4X39MbC7&#10;z92yGoQH5bVZGhM07qSd6C3W4pfAG6kyHy/g3vhXf1/QMveF7i1sakFgXfcHdUHFHmxnSU899dRT&#10;Tz09KKn2TxiGL+6i+yvD67+bauYltOybYlrx1/r1UWe+dwD+C/g08ElnbIPmYULDq4A1OtrJGvwr&#10;gT8AO2K+C9/w+78MbIVZAZbHhIxnOvN+QcUI/xqzNizh9V7sDPieqa0n0mSe/iywhn//iPdrlpd7&#10;vjPbD8cEmVu8P+soMaM0VozfAQXzbdgDE5iCOZ8PnONjea0z/T/3+37rjPv13tfDgQ28nzsD+2NC&#10;WfiMzAf+4vP6WizJXM5+HP4T38QsQN8EDvM1ejWwqQb38YJouP9VC9q/4vNQl18YwsxM9fw7fAaG&#10;CScPlrOjp5566qmnnv5jqGYqptP+PVDayfuDusYsSQK+5szq3TQwnGCsV3VB4SYv82fgPSQ4UkUt&#10;oQz4IfAlYEmZVv49zqhvX5etKwK2wCBM/6TRzJ/tzPa7/PslwNx0z1f8+h3O3L/b793af1/LhYMP&#10;eP8+4r//kmQN8bIn+W8/Ar4AXOvf78acrF+N5Vto9R8YwZyyb/b/K3kdYxgsqrXnvE/bAx9zQeNG&#10;Gvo18Bng6UAIDp3ML7AmZk05HtismtthQsQIMNv7+BBgWcwJfXFnch8IGFLvyNxTTz311FNPD3Ia&#10;rf5nGiZUzMQgdDHE02lWp8M9d2ks8/0R5eh9zjQfiuHavwR8zhnnR9YdxCwI5wB7p2ubAl/ENPPj&#10;mHb9XXRHRuqigmnmD0t1roL5BWzXUT6sA+/ANOvHAJ/AoEBrYtrzq5PQcEX6/HQ1jPeGLgwAfFHG&#10;DP8cE3Z2deb7HMxSsAzmWwDwyTSnAtYDbqcNJ7oeE5weXs27aASWHMlpe8wKsSEwCxN8JoCnabjw&#10;NopZWnbEfEFu8/YngQsx34hNu+718kEHacj+caHg5b6+P8esNFdgVo2/AWdgvhT5OZiO8c6WumH3&#10;dD0HXeGDZ/rcU0899dRTTz319IDTUMx4VSaoC6fcJUQEM78acAgGlXkj8AQaTX19f2ZIVwP2wiAq&#10;y1d9GE3lXgJcR+NMHDTfGeD30ca0x31LAltjcJkbgKuA7wDPxSwD9dhrOFeua1PMqXnNNO69gf/x&#10;Iq0QthgW/wjaOPzwW9heJnysglkmAqIUvgD7pfZHMcFiErNgbIdp7sMB+wrcGgDs6dduBbbKY/Df&#10;Qhj5PbAPFj1qaqzO1O8O/MrrP9PXZtUYH+b8fAQQc3CQr80jo78apEiKJwxK9ULgq973O2lgWXsA&#10;jwUeigkjr8eEur8Az632R1ge9qEtdGVfizsxONrjutY0fZ9JCBhqxUifZ1dlphPQe+qpp5566qmn&#10;nhYJqpnfzNBKg8xQjfWuGZ6s/Y965zhT/hIa51gwiMuJwCbqFk6EaZWj/MtkzOjhmKb86WprmR8C&#10;PMPr/AuWgyBHy7nMGelVnck805nY+ZhVYgssLGfXHHVRbntZzNn4ienahliEpNq/QcAcLErQhPdr&#10;d+DFzrgGI7tWzCkGm3keBk8awzT+26X6lsJgRWAwpR2c0b4H+IGXeTiNr8DeaoQEYRaNW32eDgeW&#10;Sd0d9Xnfxud1whn0t2MOz2Da+Rem/uyBOU/H93dhFo2AfLUsQ+laS3AE5gIP83X7qrc94e39BrMk&#10;7YJlmc79FbAZ5kMxz9f4LgxO9Q9M2NkT89mI9rosaMM0/LWAO6fjty4/oVogLhr+zPXUU0899dRT&#10;Tz0tEtTFnATDtRGGcd+8+n065+nZQ8oJC9t5JQ1NYjCdgArVGPoNgNNcAFgJw8b/1u89sOr/FCOG&#10;Yfc3Ax4DPB7TVJ/uzPPf/P6zgF9g+QmCcvvDGL3c5hxv74PAl9NvBYPI/Jl2NuywBDzN+3AHjbAU&#10;DPL2mNPzXLWpYHAlaCwQL4i+AS+iEY6CqT7bv38CC1+KCwRbeFsjmHCQoxe9rx4zJgxdigkqR9JY&#10;XQpmOQATRNbz8o/GhKcpJtr78iJ1M+VdIW5nVd+j3p/RjrQ0iQkvH8byPUS/ZmP7dwNgE+AR/v/h&#10;WCbr1hg7+tT1uRYeprMoZOqCGNXPTResqaeeeuqpp5566mmRoQGmyZnEIzG4xuE02PWu+2ZinEKT&#10;vaUz0WExGMO0xEt13FvXNwKsi2nhV/Tro6n87Kp8jOMJNKFRr8G09AI+j2ml67EHozrS8VuLMO33&#10;WZhDcYxxG5qwq8vWfcIceycweNGwqusITrOB82nDae4B3uK/L+lMc8zrgZiPwg9pCxG/9bGPYNp6&#10;gFN8DGAhU2crwW8wOBiYoBd9CqFobRo/gzf7tZUw68fGagTPXYB9qvmdiQbgcRh862jMkfo1mDXm&#10;Hz62K4APYUnruvbpAIzM+7qkummWt7cdsB9wLGZNOQ6Dfq3mY8kCwHR+N11jy/3Lv/XUU0899dRT&#10;Tz094NTFCA8wO86cjWHa7OerW0CI8KOPdGatrjPDdjZxASFriN+rIUICFq70EEwjnp1yhwkYweTu&#10;CJzq9f8dswCs5HU+BjhabcFgpogyAwwo5vNwDk3knoI5WINp2zfx67nfoY0/J40hz3vXWDaiSRx3&#10;IAbtGfd1+YiXeZvXezcOscEcpv+S5nkvvx5RlD7v31/t339QjTGStb0ceLIq64v/drEz63t6Xati&#10;8J/dvNwcLFfDMTS+I/9yaF/MZ+G/0vc1MWjZH3wMNwL/j7ZwW+9BYfCvGzAL05rVfK+MWSsuou1X&#10;gn+/FXiU3zOqbuEg6loGeFTaI5m6rCo99dRTTz311FNPiwxlp9Ma+hFa7bUwH4NgTrdTB3OE5Q74&#10;CaZRP5kGJqNUX2ikV8QEgJ/539+Bt6stiBQsbCjOjJ7m7SyNaXfPxiE1qR+jmMByYmKcP4pZIrJT&#10;9OHA5+KeBZijru8Fc2L+Yvo+C8toHILQy6t7ZwHv9N9uoO24XTPQJd1zSBrPw30MO/m8TWAJ4tbC&#10;oE0TwCtSn0I4uQsTHvbz/sX4R2iiKk3gYVfrfnf108f7e7/vZX7tMd7ecWoY5hEsxOmjqnqng3vF&#10;9wEYD5bB+sjq2hzfL4djwsodwFFYIrsWvAkTXm6icYifCvGKwdau8Os56VwknPsWTY6KobA72dy/&#10;FvPXOAGDP00bKMDnaXEP49pTTz311FNPPT3YCNOkPht4xJDfd3OmaT7ww/RTS2jAHI0PosHBn0wb&#10;ilPfNyJjqh6NOZ5+M5f36+GYu69f29i/T2LQlzyG/RLDfDywQdXeqDOKtwCfGNKnTMM03sGgHgG8&#10;M41/FRpYDsDBapjduGdLZ2ahHYlH6hBcMIflMWdYv179thVNPoTXYRmjAb6b+hRRly7BfFDAEsXV&#10;PiVf9XpOm2Ze6ns2xISQ27Dwo8IyUIPBzcJvYRSDfb1tSL3DoGed84JB5K7HLCR13wqwjo8xhIGT&#10;gGfmejHLwR2YP8tKmOCzb9q7ce98LFLWlzvWq3MsmOB8tN8/j7bfz8B8YjCzj2FCbu+30FNPPfXU&#10;U089/Vuoy2kymJOXY2FJH4JpM3/kjM0lNFmDR3GnUQwTf64znXcAG3p9dWSbqH+3xGydCCxXlR8g&#10;jInfB4MOvRLPcYA5pT4+twO8AHiHf14Rg+VELoIxYPeOJoJJfKX3a/9qnoZl9s2Y9Lqu7wAvjWvO&#10;JEZStQksrn/ck7XH33Mm9IuahjAtd9aAPyn1Y7aX2QYTfu6msQ7ciAlPs4E/+b0hxJxJAwfKY3mK&#10;/z4JvFEdmu+O/n3d7/lyuvaO1N566fr705zX1AVFmpZooFSHVAx2tvy81OckLD3nYuF7wzn9EXj0&#10;J8wK8DcsstT3MOFgb8xHZuVpujLgtIwJCmGN+Kj/XlsMsoXms1728AUY+uIcYnUmX45cbkFgWa1z&#10;ZwHr7mlmGhYiuGtdeuF28aQFfRZ7WrxpOkXcdD52CwINrnmjxfnd1JNTZkweR4PD/roM5nKhM1S3&#10;Y1rWZYHvY8LDx/2+RzkzNQ6cPF0bMkbsE4lJOwfYKP8+Tf+2cAbw686wvROL3/9UTCv/RCzK0dMx&#10;TflViZm+G9i5o43sM3B8MJlD+t4VFanLAXw25kC8oxrGfcTHGvR9DH7SYmaxKD03Ylrn07DQspth&#10;ydG2xASa79LOC3BwYopruNbLafuA4Izyw2jgM2BWiIelvoymPo34fMc8vgoTKrrmpmDOxGC+LJuq&#10;EeQO9P7Oo4EdFSzS0+c1eLDUjP4C+Y5gMKxgyKfzeXk0jcB0j/ftIuAZuR+Y8/wqqa9Pq+rqOgjn&#10;1Bd8LcJy9L+0oy8NjA3LHXGrl3+tbD7yHuwSVhcnGtj/Qz53fZcGw8vmcrVA27+sFh5NFx1uGOOw&#10;uO7R/0QapqDp1/DBQcOE+HsrJA6D2s6EDOhpMaGhkp4zT/OccTolXfs0sJN/35EGr32zM42zMOfk&#10;c535fJ3aTH4wrf8LfMCZz+/ShPL8a2LQMg1jRudiQsFeXs9F3qfQ2k86s3g0DeTk9dPMQUS/uc7H&#10;daRmDmWZ62n1EYOt/JQqQzGWORqS02+i2ancE2msEGBRp26iSS4Xf/8EPjjTvGEwn2h3EmPmX+Zz&#10;FG28aMi4RmS+CyPAp1L53wL7Y8La43w9XoLh9se9z69I9cxO/biD5GSMMePfoMHk14dZV2jSUQ15&#10;ofn+uMjb+hUmSNUCYvFxbY7Bln4M7IxZV8CSvbWEIswfAuwZiVCyw56nzKCOYM/H9X7/1TQCcvH5&#10;2wuLEpXD0kaIW7DncGngSXiODsxh/FgMLlX7AS2qlOdruvCz09FMoWpzcIKeFi4tSKCHrEgZsF73&#10;tMhTzez11rkHD01nIZiJ8jt3mB9lbqO3ND6IqDYjy5mR3WngFV1OpP/PmbHPkkJ8YlCbo6jw4ljU&#10;l6uc6blEDSznKMwRF2dCn6nhG62+NssZ2C0xS0PgyS91JjZyBnwO+FE9hqqdEQx2co/35dv5t455&#10;kNpO33UeCGFWgZ2qNtZxRnMceMo0dUdehR+n+YHG6nMFxnhvmMYRwkaXELgylrcihKnv0PgwgDkc&#10;B7Ucfjvqei4WsSr6kjNjh6P7xViEpPreL3gffk+jVQ9fkaMx2M90zMV0kKRaK7+79yn7BXRCJbD8&#10;FhOYkFuw3BSnYj4X12IC7mrAW9N431C1neuu/XUO6t32AAAgAElEQVQK5uAPFs51h/TbRpjwNI4J&#10;3+t5H95HI5gd6Xsqwtj+Adv74QMygUGkFpfDeNjLpf58by0CPTN6/1OtOOmyaOb/8blnMhcfms6K&#10;26/jg4OG5fwZ6g84Qx3D4InD2utpMaFOHHcugGU9/gEeAccZzk9g8B7RTg4W2tDl8/f0X1gOg2Mw&#10;aM5U21h4y62wnAc5Q3Du3yjmJ7EBBjl6H4YdDwfe32O498eSwqZ6n68CNtPgxm09HMC2ieE9fpr5&#10;yfXM6SgXbZ8EvLKan1lYToK/0zhrT3sgA+tjgsMLgedjEYVWTGW7HuiY95z87FUNTz+VoXrMGeJH&#10;qFs4qDW0MVdLYlCmb2Ha74uwXA8nY9CwFbrq8DUCc0jP8K85GAQsslpPd7AsiKm0YALqH7293TSY&#10;86AeUzgwr4lp8J+PhV09CItO9TdMCL4U+NgC9G+KMAfzyH+xs19b0v+v73t0EhMWNvK+3+B9P9f7&#10;syyWL2MSsyQULEP3Xpg1ZKe63UWU7guzMapuYXJEjbA8LGJU/7JaeDQMPlYL8wPviJ4WC5runddV&#10;rqfFi/K6dUGJhqEpprMeDLP29s/9YkozPdyzJI1LEnCspJdLOqqU8kYsZv++/vu7SilflG2QCTUM&#10;1zaSPidpvqTLJF0i6XJJ8yTdIWlM0u2SlpWEtzff6wzmeWlJS0laUdIqklbyv7X9+ub+/3eSvi/p&#10;x17neCnlEq9jUsac7iPpSaWUZ8geirFqLqbMH8BzJJ3i1z9USvl0NR/rSnqY7AWIj+nPpZRrvIoR&#10;bzfm4gj/fb/cJrC3pDmllH2q+/L9VL/Vn4dRrqPkz5gm/38lPV4NQ4WkQ0sp767qiXXtqnvE74s+&#10;jgITpZTWfFb1jEqawJzRvyrpVaWUC9L1EUnflfSpUsq51XxEeyGMPlrS9pI2kvRPSX+SdK6kP5RS&#10;7khtz3YG+ljZHnmBdbHVx1nevxHMEna+bN9u4O1I0payfbyT7Hl4hKS7vNwPJV1SSrlKtk9iDqb+&#10;Y9r+I3ysnyulnA98SNKukn4jaXdJK0t6hqSzSimXAwdJerekuyU9u5Rylo9/Wdn+v6SUcjOwdCnl&#10;LnXvl0Wd8h6r520UczQflQm8o7Jn955Syj3q3p9T9bggVnxu6rZ6um8U7xCUzhvsAVpJzRpNVmV6&#10;Wjwpnsn6/Tld2Z4WXarf30HTnqnTfI864xxYzsvcUUoZXyg97ukBoWAi60N8YAMA60t6g6STSym/&#10;Ah4j6SBJt0javZRyrRVjTUmPkvQESY+V9FdJ50m6XsZAzZIdMitK2krSe2QCwT8lXSxj/CclXSET&#10;HG6RdK2k67wOZILGuKS1JB3j5fcppRyCWT7O8nY+XkrZV8ZsFBkTeaQLNkGdjDBm8ThVJjDsXEqZ&#10;8PE9QdIBktaV9Hfv3xIywWFpSadLeksp5ZY0hwULm/qsUsrzlBjmjvUYdrgOe8l23TPsIK+Z9a0l&#10;/UKN5uBvkh5ZSrm1o/66/SnBqap7Qfo3dR1YoZRyuxohMwSB8yUdX0o5cMh9b5O0j2yPnCTpKknr&#10;S9pB0sb+/QhJn0yH1KgLjK+TtJ4LCzGOfGiGgLe2pDO9jQ1l+/glknaR9HSZoPMd2X5/hLf/REkP&#10;le3fH8sEgItLKVnIi3ZGnJG9WNJ6fm2DUsqfY7BYtK7/lvQNSfuVUv4EvEvSq2TCxPu83OslfVT2&#10;jOzmwtfi8qLOe2SWpHHMuf4lkp4pUxwsJ3u+5sjmcFy2Lv+UdJOkEyUdW0r5p9JexBLc/UDS4aWU&#10;49Ssd8/ILDyqFS3vkvRGSctIukfSBZL2LqX8xYv0AsPiR3nNZmM+dhOllAPUC94PBsqK0A0lRdCO&#10;eWrWPawF45JuLqWcku6PCJFx7q4je29tIuOPbpKdwV/SoDKop8WUpjMtDfyGOQK/HMt7cKbDM4Le&#10;62VrGFJg9tfF8NljwHkaHgklqIXDp8GWA3zNr60CXIZFEHp23Ijh4C/GoC1DIxel8i/CMhqvla5t&#10;h0Wj+QkWkWguBpl6OQYLCoffXySJOu59vPdpzc4Gh2N9a5oWblN9nw43HP4mOSLTIdOU76p32Pf6&#10;vgWBCuVoS0th0KjvddUPvMX7ezxtCFZEntoac/QFS7yW634olcO9uiMKRflPAk/G4F7F92z4w9xB&#10;Ozv4iPf9qViCv59i/hzne1/3wHJhbJz77XvoCGCXes6ATYFHp+9L0DhrAzxXJgQdTePT8KoZ5npR&#10;ohZkBXPu/joGwYrABEG3AZdjTuoXYhC+HAXsT5hP0jb+bI5gsCxoBzToTeH3EwFvTusBzfl8Ft2w&#10;0p4WfWpBS4AVsPfgNQxGwev9URYv6vJpfCxwChbpMN51pOd5EuMbOsNR+/64oHr+4zx4TZS730fW&#10;0wNKLSYbC136x7SRYkP8nbYvwhRh+OtN/PMTMIfTCUyTnKneTJ0YOCzizkGYJCsZw7Fs+h7tbgMc&#10;01F/p3Ml5ij9qHT/an44XoAxjZvROJiCCQKPx7D748Bnq/qWwuL4fwZYtWtudO+iTNwXhicLMSel&#10;MUQo2QUJfzhj3WrP7bCINANjxnwDJrAISg/NhTFm/W6MYZ7j19bHGO5V1Gg4BPy3j2vPjrYWaP4w&#10;weSg6tph3rf/0aAg1PqPRSjaFng7JsBc4H3/Keb0vj+wK5ajYb2OLgxgQDEfnesxH6K1ZAf0FpjA&#10;vi+N/9CiwBQvkNALrI4l+7vL1yy/oH7gz9V6NMLZLH+mNgXehAlk0LycLvRrwwSoRWFuHgyU9+WS&#10;mDCXBbyY/3Hg1V339bTIU/2sviut7eseoD79O6nrvZz9L8MHcI0h9yzKNEw5Oepn6w3VsxzP85nQ&#10;MgpkhdybqjMg338hFuVwcZmfnu4FDWOCnoA5FAdFvPhrMV8Fqe0sEy+TH2IawgP92tOwmP2bYQz6&#10;cTSO0dM6VgFr03aejZCeq2swk+/uwP/T8E06u/qeoxuNAO/FnIB3wbTXV2BC0Usx5g0Me14wAepq&#10;3GnVry2DWTzAIuBc6GN9GxY2c5hjUO3A+a+8ZPM9daSmw7xPN/thVzP7CyrA1GXr3/L/ehyZ4VgZ&#10;i+5ztc/vZ1O5OIjmA2/y8pthWq5xTJj7Iha5q2CO0hdjFoCNF6CfA4RFA7sIy0B9CiYg7gQ80vfa&#10;8hijnrWmtQA6pYHBXiyr+d9mwCswK8QhmJWgS9Ozno97P+AAzKH5JDwRYj2HTvV+fqCpdkaeuo5l&#10;hL+S9gtmAntR5XC74aCf93AWxg+liWBWU8+o3n80IlvH1TAhOhiKiWoN9lKzhj2zsHhQiznGgiv8&#10;3tczrOgzxelfnKke24DCCeMBoJ2AdnEde+77KE1I+1jveK5/5uue5yNySO2fnvl8ps/H3sXB3w0L&#10;PtHTYk5ZGx3ZbnO4zAksMVtAJmpoRwHWoEmOdSopCRXGjN2GMfR1m13a1WWwyDBXAo/0a3Mw5vcm&#10;DH6ScxUcTDtbc4Rh7DKlDUT9wbJLz8dgIJGT4GCve3OMSXmqjCE8D4NjLaGGmdnO5+oaLMxpzBkY&#10;o/5VBiFKMzHq9/aQHhC+MNjGGPDDqlzXy3xBX/DDrEK1VqaGoOzoL6L5Ph9v8HneISrCom+R1nxX&#10;P8ROxKw7YC+wpX18n/FrXZC4GQ90YC1M+DsqHZbXyjTby3tbY5hZdnkNX7OpsWMCwsl4ON+qva0w&#10;uNLm6dpzaQTNsN5NYnlKNqrr0KLNiNWQsjf4egdNpDG+xIsNy6ExEOcbs9Dc5PdH3pAxujWgi+sL&#10;fZEkTGCL0M7z0hrEe2L36pZ+/hcfypb8DA+cwN57tQX5wUgD0YEwyM1lPicbpd/z/0WZuvqarfOH&#10;VGdzvHt+SgqHnyvEFKtRLsNEwSL9LXG/j6qnB4wiudhKGJ44tHcTmKR4IYbtXlbDcfNhrnuBl107&#10;Xd8FSyj2Y9+ALSYyfZ76w3wQIk/AE2RM2Oo0OLsLSeFcMYjGzqnuGcPFqnlgZmNx6//k3z/o4/+y&#10;f3+BPwxr+xyNY8xgHChzMMbuDizz9UMwU+7V6UG8xx+krep565jPLkhWFryWwrR862Ea8K0wLPiz&#10;sJC1L8PCd76FJt7/0Vjeh1LVtyDWgmGY1S6hY0BTAzwT09qDaSYPxvw/lvL5ug7Y0sf2QZ/frWX7&#10;4MN+37oYDCwOqY29/N5ePoTQe8VIex/Ox6Bu1/p+O8R/24LmAL0Js2hNa7KWCRlPSXv38amtbTEr&#10;SYRNXS39VrAkcTXE4080gsVMviQPJBVVTD+Wp6LWQsf4TqZ9FsTnmfblHAxzW5vPX53qkHrrwsKk&#10;mNPZmPWLai3HfT0y/PLBzFQ+WGkUg5/UFqMTUpnFgUG+tzSdb+NXaJKOblCVX5TO3wWhLjj2wdWz&#10;HDQMhhSK33+kszf//0i6Z3Gbn54WlHwTHIXFzt8FY/I2ZmYzZGyKrLEPRvrtNFmiX5Pune5lXjDB&#10;4x00uQuij9v5C+sR0RYGFzkNg049BtdKpzamTUCCCQuXAhd4fU/y/o5jzGtYCrbBcOmTwPPS/fEC&#10;/RrwbWAPv74epjU+EsOy3w7kSE219nsUEzQ29nG+GNNCH4Q50J7p9VyJCV+h3QvKGtwxBukuDF51&#10;LmZ+PAz4uK/RTpjAsTYGr+p60IeZX2uhL6/Xe2k0EJPAGzEhZjf/PTIoX4E5rz/bvx/qv8dhtgJN&#10;krvbMSjSCI3fwm5da7sghAl6b8EEkkguN4rtq9f43D+nGu/s9HmgXQyHP4blSogMzM+h0drdCqxU&#10;dWUE2/O30rYwXEWzpxdFDV8XtOpFDCbyi7FHMrphTujD9lie351oEh7CoLDQ0/1AmMX3qLSek/7s&#10;bqvB86xfi8WIsPfe/2/vy+M2Hcv+v8f9zGKNIWuMLTJea0KISHmTFgqtKm2yFOmtfm2iZEkkFVJa&#10;pCKVtVIkRb1lKyljiTGIIQxjxsw82/f3x/c4nuu4zvu6n+eheWtM1/H5PJ/7fq77vM79PM5jP/Id&#10;EjCH5Cap6JK0rj3zh5DcP+GXeazMkJ7JUN7PJ7POHMb3K+nCUFR4ekQYRAXyiMS7w75vTqcEuGMJ&#10;fFp4hkPeEE3Pe10CPYkXSlIam28eFS4xvzPWpiqZkKb+ha/EFRRhudCJrec2lG8yTQkO+wrv6yaU&#10;tHlOcYgiydZCitgObczurAi7veg26w19nESZvOT/p1JS6IMpyf+NlGNraUNIb/dhv5ivpwjcK0he&#10;QiWsO59iZM7279+mTLW+4XVfQvKXFLNxByXNz86mEQVhAcWMXEn5mnyAVXK4LDlsWpva2lEmKIGA&#10;5pE8zMe+BuWg3qHs+WO8Z1NJygYpLc17fIz3+HsnUEjpx2ler/Hyr+7RjzGBMjX6GAqCtICmC7Jk&#10;GEbOAiX97ve/KyjzNiN5iK/HS1FnYjMhvDHJz1GMxoD/PUpJthY3BJz7E9FUplImY6WEMvbzSeU7&#10;Dk1ahqxpy+aPHUo7Fftrf3TPzeI2V89U6MKZVESyAygcv2LjWy08UyDuwPNYF+zkc3uKl10Sz1RJ&#10;w0zw/R33Y9jib9hQ9pkAvRKoGSWIzOscOPtyVswC0OAj5/f43pRAbev/s963sFhCL3OdCemzicBv&#10;kiyuTNnvh03rx/ynctM1mTU1mXr0sr0DFR3pUoqzDZg2Vh9RPzRnOlH2c8rEZz5lNrUfJb3+Oqtw&#10;YQd4uxMpxoGUKctS6M2MTKII4bd5WzezchYMxPwI5bB7OeXMeTgljd6Wkno/C3UkFcxP15w0fAIV&#10;MQdKgzGV5OaU9uMwRxzn+VjmpH71+/fHKAL2h5R50Gv8/ZzZeqQtSuPyS0o7MxV1zVPMy5ok7/J2&#10;ZlPM2t2sq0XvInkZK6bsJf5umLnMoUyE8pr2WvMaUFm2/0Alz8umXsunYuUcl3s4M6HZDOeYNIbj&#10;i/K9HJTL6DObUNqWg1hEAMPic3GXwQZ+yPrFk6WVT7AupQwYayxdjD4l5b7D630z6jhiSZJ+Lg4w&#10;nghqPU1UW1i8gTJnneNnaajh8+9+/5Rmw0sC1O4Mvx8j5HjcQwtYD6JRvrc4Q08hGKVZCMjWCFcx&#10;+ZwmaGKSyruvyZKjhcUcxsv9GlAlkkJ3ZuHB4tPQO9Nw/H8klLyKAE4DcJz/HsnEIrFSNowrE39F&#10;H0Y+qVCS0wA8bGY3+m8LocQgZwD4FZTdeTol/d8GSkCyI5Rx1ADcC+DPUDKh68zsQQDXAXg3lFn3&#10;LCgh1EQz+wGAH3jbLwNwIYDf+jhfDCWnexJK1LYgOk6ZmEyDMgPvCiWoWz+N7XEAtwKYDiUDuwnK&#10;TvxQkQkx5rOPMsVZG0qGFJmu14EShk0CcBCUNOwtAKZCGYEfAzDD3/kbgF+Z2e3e/mwA9/lc5LZA&#10;ZbB+tv+tiyox2TQAewGIMKwG4HaSd0IZkW/yOu8ys0+k9cswsl/M7H6Sh/scrwjgRd7PtaCEaGsA&#10;2ATAf/t70wH8gUoMdbzX/Qczm4Xu/TPehDArQHso77XPUk7Uh5rZ/FQ2sgsD9XMTbeWz8Fko8djz&#10;ABxB8odmdr2XKZNWRV3R/463e4uPOc9jp0cd/y4YgvfJGbnX+fMRW3f/HAZwMzSmDCUOKZ814hgz&#10;m0fyVCg50ESgTQT0fwAxn+VasPgd6J73xWV/tjA2RJK9TAN00v+rA9gaul+XtAzpI2OmTK5PA7A9&#10;/N71MkNQstjMJD0T8Eys5VDDsxDABP4OejEnMQWqM95BPVFrvv/gdZbJXFt4hsB4mYW86Ycbno1W&#10;vuuCoLIZvx/KgPw5AJ/3bLqZEYmMvrmOnOV35BJyBuG1EOG1NUSs7Q/gRn8vMr0OmNn5JNcneQKA&#10;VwDYFNXBiLa28/ouhTLwAsr+HIfmFV5uW5L7AbjYGYEpEFH+iP++GZRJ+OsAHib5egAb+t8roSzW&#10;hIj2O6CMwH8A8FcAt5nZIyguVJd0T4IIzIVmdjvlA7E/RGRdD+BQiEk4BcpCvQbEKHzOzH5N+RxE&#10;9KNLAPwPgH0hJDiX5CfM7EuxXmmuh6kIU58E8Ckzm4kCKJvEVQCsDWXw3hpCrC8HsAeqDNKPUlGF&#10;pkMZjG+CMkjPNLOHUpsws0spM6LjfVyPAHjSzPbxNlcD8CWICF0dYm7WR0UwX+Ldq2WJdsgXW95v&#10;gQyXgrIHP5x+A5QV+GcAppLcy8yeHKXexrNiZvNJHgfgW9BZPBLAa1An/MdDaJVlFiciLDMuEwB8&#10;ANUeCIjxdgD82nFBhqbxDI/ye8ZR34X2TcT2bqqr9pwKg/tyALsA2BJa/9sBXATgp34uM+Q91SXA&#10;UJVcDsouvj10LlZAJZi4BsAPzOyepv6gIkCG0/+kzDb3ArAzgDX995nez5+Z2WNUhJYDAHwsZRHv&#10;BUblNXkLlKF8CsQkz4UY/d9AwoR82dPfWQfAPH82AM134EuDCIQZzuD2WgejTBt2AvAqCHes4HN0&#10;BYAfmdn9/v5Q8d4GED6NjLOZSOnzZ3eY2ULv9BQIB78SElo95uM7x/FPE9HTKKxyAnJbn7MXQ0KN&#10;IejO+aX3e0aqZ6LPUeNe8fGsDAlAdgfwX/78Ma/vQjO7Dc14pdfcPhXIdRiVv+aN6BYC5oz3HQBb&#10;QBnvmxiFfEY6Pv8bQPOwALo3B6C5iX3zuN8xfX7vbAatywIAk1FlYo/9RWiPjQjlirY7lPb1dZBw&#10;8Dn+220ATjez3/l4PwNglpl9JdVB15x8DaIzSiCArbxMHsv9ZvYwZVWwKarM87GfStrqTt+jQdts&#10;CZ3Hbfzdc8zsm2hmyDo+T9v53/MhoSBQ7cc/QZmU/47eAqVY0/g9znA870M191E+7uH1IDwQZ7DP&#10;xzvRyz9qZvei2GOoM6GA1mETCF/uAN3nS0G00sMAfgfh4tuKvjfV1cIzCEpn4U9SZhPrNZRtMmMq&#10;bZWjrnVIfooyzxmgTBt+wcrZc6Q8yU+T3M2/f5kyaclh/QYou//7KdOhw1MdHcpM6GbKZ+BoL/MQ&#10;ZUIxgwoFe5v/H47Bv6P8CO6h/CTme7t3Uj4C76cclVdB3QY7xreCf06gsgJ/kDJdOdHbPs779nXK&#10;nGc5L/97H1OEC51A2f7v6OW39LEOu+Q12rvd33ucPeyMfb772RCyk3LYfjdlSrUtZVs/ldJ4rE85&#10;yL2ecpD/CmXecyvJmZT5yQM+NzeQ/D7Jz1D5BXajwtPu5vNwva/bayin9fexCpfZT9nvz/L/H6aI&#10;mbyHcg6NgMZcFFRStcdIvrhYG6PMsYaoPbdaQ13jUrNSzmAXUBFjPsRKvbukmGmEeds01k2OIrRp&#10;fCerxICLDCjflu3To0YTGcr07u1UMIPo5+2UeeFw+v/tTDlURqkzQiseRJkPZlwzk4pkRa/7fsp0&#10;77lFFV17lMKhh1O4JPr1D69jtv9/J8nT/PP6tKfKoA7Rz/Upn58IfXqf9y+biw1Rvkq7Ff15A5VV&#10;+x8+tif9bwGF8xZQJixboseepkzq9qD8g+jv3e3zFv5SD/n5WN7bzjbkn6Hw83z/e9LXcL7P+2NU&#10;8sbJvn4x9wExj/exCk7RhB/y/TOJijB3ZarnblahNOltP0yZXOakXU3QoUxcP0TtjwgjfIvPQ8Bc&#10;yh8n45wm89ynY+bRde9S9zWpoBf3e5+yGWiYp/yW3RmdR+pxiD3zEspkdS6rACf91D2w0P9+GHVR&#10;d8vVFG4fYrWv5lPmuuG3tX5uJ72/DOVfF1F66Hvi7/4+Sf6ICkIyRPKb0WFqb+7m61D6KZbfw2w4&#10;yh3vdUzz+ZnFal/GPl3ozx6nh9Om7p0TfH4y3iCre31kTr3+D1E5ioao83Y/q3sw+jbozw5mlaen&#10;0TcOGPFZKCMaRejUjPv6qLC6N6b1iPFFtKhBkt9o2B95X6xJJbgLPNDv/b2nmO8hav1OZPe5asRx&#10;LTxzoNwgjUm5iu8lsstZArdjFXp0IYXk9+rxbh8VPnQkQzFFGGzu9exMha3chHLS7XXxf9I36fJe&#10;51SSu1DEwCkUgXsuFfP/m37Y30U5Ob+A8kl4Nqv8DyVCMyq06bmUX8ImlH3kaVTitzhQUyhfhbP8&#10;9/+mIjFEPef6vHwl9b1Dj0TgY44Dd6LPxwYUYhqi/DtKrVOHIvRjzk8uf/d2NmaFKG+mEo9NQj1S&#10;wvIsshVToXA38LXYj2JKzqeIkNscWdztn+HU208RR3dRF9kRJHegHKu+5n34ZO5f+mwiBLp8PChm&#10;5C6K6FvO+zfFf4tkPANepoyGMR5if8SOk0KU03ydlzR7TqOyS5P1cKk5ZOqTrDJ2L+rxx5lrdHL2&#10;M3pr6ss8ipEPgun9rIcCvYrdeVGi31HnrqwI7hj3r32fT6Kc2jf1cxLzMJsiLHN9NaB8ccjKV+hw&#10;3/NLUUESXsUqLwepizdHMCt9O46iCK3o48eoMzqRYv6Zfou/U1I9fT6eF1E4JK9xfm8rdOewmUQJ&#10;fa4p3nsXPR67j2dB+m06q5DDmbFfkwqRXYbjDQZmf4pxirl7Mv1O1qPHlTkhyrY2YhWpLdo6kEpa&#10;thRF8GR/s7ijdijGHzCROvszWeUGmckqLLJRSUsfSOO6jrqLejnujwf/9GIqYt9vQp2Fh3xsB7Pb&#10;ZyHDYen93H72Z4zxTGEVx3+I3eE5L07vdqj9uCsr4prFHPdTGqZyfy9LRZ+L/i6kCOuVKCZiLUqY&#10;SFYCjLP99T5KUPV7KgdQ4IiSOSDFTPzR/272z/enfkRdf2+og9Sab0X5c97Jal8OshKG0vsQhL5R&#10;eXtCSPAgRRusSp3hlakojTemeY15vo6VwLaRwePYzEI51xENrYx0F/+fnervFG19mGJwYi4Oovti&#10;+jg2pmiCEB5EX/7OejRCoHdunhYWcxht0ZpMoZqejXCLlLPV/awSvF3NKhJMo6SPQkwvHqX+0n46&#10;2hw5EBQhOkTydeXLaEbQvaSOHT/MO5H8f34oJlIahHUphHypt7kMdQF/lZL2j9RJIcEydXqECx0g&#10;eX75m9f5snTgfkpx53dTCOrD7JY4xOX4LYqoIkW0d2kfKInRgNd/GroJlA6FpD9BSVrOoCS/u7Ge&#10;kTjX2aHCpm5EcjMK4W5FEVrrsMGBmmK2FrDOlNS0BxTjti2loTjE+3QoJSF5CcXc7U0xf30UgUgK&#10;yU6hpJThQDvgiKxpCOOFZ1IEjfFCZry+y+qSLy8T+lxOHq2yRdifrCXaipI4ZgL3xPROn6//9LTW&#10;pLSDsafKzOjPYyXVC0njIBV6t1OU3S+1G8TKUUV/AZ2d5SntRvRhRvo9J6FcldJ8kdLUNTnMdyjc&#10;kx0X+5k0cRSOeYjN8Ap049nr0hiyA/tCktuU60Cdo8wsDZG8rJjPpamQ07nO6XSmHSk7uI8n9lZm&#10;GiKM7gCV2HFjCn9cWZSNzxmUSUlTdL1lKdwVRP0QyStQD8wwicKpuc75lDZ1IgpNBbW/rkj9JcmD&#10;G9o+wX+LNTupKDKqpmsM6JIwsyLmP4NKyJZDYpbE4AxWWjdgDIKNuk/KzO2BIy4s3o8+3VLMU8zv&#10;E2wIX0rtiQx/a5qnVG6Y5AXpufmaBeNaMksh6Hiel431DLO6PA8dSotc7rcQnEwl+ZHU1yY8OZN+&#10;51HMXDAKORJgiWP2Yp3hiPrOYT0Tc+2T49csBEyk7tNcPo/hu017ghVzHXA/u/PsgNLklfNBSigT&#10;9MiSJmj7j4OxvOSbFrgkNPsoojokOnOpEJIjyIlC5Mul9zJRkInK0ZBqYyQaimt+gkLiY0VtKjND&#10;G0SgTqQI00B4v6EIpKw1mUBJylfw8qH+nEGZG51KhSUsEWOEaz3SD97VDQeuQxHCIUU7lYpO009J&#10;3WIuM+ERmbEjMVpI5/YuxtfHKgLREOWbkudgZG4o4j/gQZJvpnxPcj+3ZrdZRlN9NQaNUhs/SPJy&#10;VBdfvpQ/TpmRPcJmCMT9akrC+RHqApjBKnxs5EYIFX2Ec10H6DZZGAWaJHtLJLKjLsk8xwFxSVzN&#10;bo3WooBeUqYOxYzfUKx/PxtC/fkZGExl4rEZCqcAACAASURBVAzEGmbJ89dZMeSh/r+L5DKpT1F2&#10;RVZJ5OLs9FPJJkf66mX3S/WG6cXaaDDVpAiJuRQTFm3mPm7KSroebV7HejJLY7NUcojkWUX/JlBh&#10;mtmj/PNTeYPO6ndZZ6bIeu6cIBDfU+yVIVYMVZ7LdxXtZuZ0ISvtc9T7OtaJlKibTAkTkcx8WGWF&#10;z/CuXJbCF79iXRsVUO4to3B2tD1I4aYwM8oE7e6sS9WHKO1DeR89Haa7JMzWokxjIiwoINx9Qmqf&#10;RV+GSb6lqK8U4pWa28ysZtPEkRDYqO42o+7/4aJsmL1siPoen0RpBaKNMPfJkePy2p7u9V6K+t0W&#10;v/8360xSfB+gpPRN5q41oBjfcqykcMAhlCbnIioS0Zz0e+yhc6n9ZV5XxqWPs25hEW1uyvoZyyHr&#10;V2rqp783Xs1CFqruym5GLuA7DXO+MsWAhvA31uqzqe5Y/51YmY8Psr539kxdf7pmeC30gH+VmiYc&#10;kErIDpnhlJJNMLKjokFOOu+BHPouBfAyM/uwmfUDAMnXQA6+P6ecY0hJf19EclUvFwc/O4WOmIL4&#10;50AqFzABcq6ZBUUwyuPJfY53hik74LehcroJp6CzATyEKprCQlROnzSzIf/9+WY2AEWKGgSwLhQ5&#10;6X0AvgHgesq5Ofoa9d/vda8KYOk0fzGnEyEnLEAOkR/2Z1sCOJ8iFgbSWPaHnDLXotTot/rvb0Dl&#10;uBqRejZLc3qTt9vkgPoCL0cA3zGz89x5EYDsRAH8GMAR/mhS8X5trov6nwdFabo49YvpnX8AeBRy&#10;vMoQ/fkjgP3M7GIo6tIV7nS7N4AvA9jTzMLh+SwAD0JrtyyAjby9iL4zFmRHzCVVbWp+sawMzU0O&#10;KABU6ze/cJ5dFMg+HAHDUb9s9wDIERCoHAbvhIIMIJXvQI6QAEacVAEFE4g1HIQzIBCOCjwTDOt0&#10;d4TPbQFy2Hwc3fvgaP/MZ2g7VPMyAcDyAL5H+T0h/QYzuwXAqVAUm2W9zYhk0oEc6rNQYyIU/W2h&#10;12Nm1pfmIjv+dyAHUUBncxiVk2mUzes8v5g3ktwVwOtTn/ugyHG/T2OJoAQzU73RxgGUGU7p7D6I&#10;yql5YurHZ/xMI9X7aKoz1zMARVmLfgxDOH1LaM2Ryg9ADpcjUb3MrANFmSudQfshJ9AsxFofFZ6L&#10;vv/Ro/DFmKP8XantGNd7UY9EaNCdMl6IuqOdqGMfaH/9wMz+hsr5+JuQE2vca/lMDwJ4H+tmdDk6&#10;Vj4PgPZ+1BP3YbyTzXUH0/vDqY4cPTF+i7IdyEl/U1SE+0Qf0zdZ5QXKbX8KOourk8wRn/JcjUR3&#10;S3M1D904P854aXb8JKr73qA9MeR9PQHADWa2l5l9EAp4cQeqfXEPgGP9XK4KOcFHn+BjO4l1rX+0&#10;8QSqcxFrNRFyNO8V9n4saApmE+MqIw+WUdJi/l4A3bOBl6IfH6I0sZl2ehLVWoXwI9oZYWhRxxMt&#10;LAL4VxEnmVhF+p65v9jEQ+n/XDZ76L/ezF5lZtf5b4G0d4YIxe2hyCOALsurAfySktSUl1iowqc6&#10;U/H/KLOcj1OS5ZBsDzoRfxWALVg3NwlkGZdmIL9XAjiT5HZwZGVm/WY2FyK4O+iOWBDjnQ5FQICZ&#10;fQcK2XomFJruTi+zHIAT2B2X/mGfvylpHvOFEweZACab2V1QRB4DsCdERBh0OT4Hih7xMSgyyRao&#10;iOH/9jkd9Hnsg0KnRuSOO1ERCJmhIoQgoi9/8jryZf1xKKLSy534CsI+E28x1xkIYBf//apUvg8A&#10;zGzAzL5uZntCzNFu0OV/DMSEvQTANmZ2oTNNawKYRZlczDazI8zsSpJDqs7uRxX2dxAKH5svt6cC&#10;OTrEkgSBvOOCjEsjj3cY1cW/KKGMqjbCaFKaxjD1iAsoRySJ53Ge41xlxnsH1jV8wxBDv0FDX+6L&#10;tlHHvYNQpJLMFEwEsAtluhPIJpiDjE8nQOGEf0oyM+DRzqkQgRmS5j7oXG8GRVLKhD5Q4ZbMAF2T&#10;2oy/IYgY7kBnM0tRm5jfyDETkZIMInJzmQEo0tkDRT2EiPoQYATTtzZ01pnaD+FFEHRI7Z6LerjL&#10;2JOZSApmaiKAZVK5KPN2rz/ukCGI4H0AdQELoEh0Md7AV5Mg4i8LPN4G4dYhVEKRP6d+5nE9iIrx&#10;inO1pwtXglh9qkRSSfDF3+4+7jOQCDYzuxWKBBcEXNbcTYRw+y49+hJ7PNYnR4YqTWYD58d9E+9b&#10;eh77l8XvwSSult6NPT4M4fnLKC1PvDtkZo9CkfVWhs5MrHPGDyU+MUgoFxCEbNRb4rUQig6hvuYT&#10;vZ4v+rs0s19BAoJ9AbwVwPZm9md/b0VICDCY6jMoctCmqM4KoT0T8xA01gR/tiLqzGYm+seCzGjG&#10;+znaU5y9TH9EH4IRC7PH8t6bAOHSTC/m9Yh6gmlcMT1rYRHDv1KSmdvKiG7koPpnllJnKRYAwMxO&#10;99wGQHe8369ASOzHkOQdUChNQuHnsg3qMGULfyYkObsDIi6PgUKJfgbABQB+T9ms7+7v/c7rbFIx&#10;huYi+vM6L3cqZbuYtRr3opKeZHV3zMmNkJQaJCeZ2dVmdqCZ7QaFFNwJFcOxAepamEf9/1UAbMPK&#10;bnLYmZ/Xopr/HSmV7GGo4vV/lLLdX8vn8RIzu9zMzjGz0wGc6GN9FhTiED62COnaB0kCH/L+BbLI&#10;CGVjVBqnP6Oumn6+z90wpE3ZM703XHzmOuFt7whJh2aijlSACtF0zOxBM7vSzE4zs0+a2VfN7Coz&#10;i/23A4S8T4Au/lsof5mXAfgTZZayLBRy9kJorVdGPWzcWFBKc+JCys+e6TCI6mIKwi7OQg7Nly8s&#10;YNFJhprqGYb2yTT/PxOWEfo494OopLV5fSZDTH1+f19UezMIUEKSPRR1RD39qAiSIC4moX6+BiHJ&#10;WqlRI4QTLif5XiTC2fOLHIWKkI1z8EbUw1TGWCPsZN6X34BCBcc8DkPayy+iLqWMMWfBTibsRr67&#10;VPdlqM/xRIjoLkMZAyJ2ylCPBq1hbj9+z8KneB4MU+7LIOqax2AEhlG/LzouINoQdYaxDxKMBMEb&#10;7Q/7nAVOjfpPgTSuAEZCxe6d6oqxz2mYh9hHc4uya0NCp0yUPhWBQ7nXzfHaNgCuMrNri7KAGIi4&#10;q+P9TKQFE577ke/qvD6Z0ctt5Ds2h5rNgofMFGbCNeZiLrqJ1T7ovG0FCRHfnfo66GP7Cup3DdL4&#10;QhiUmaT+VD6YgHIN8vsDqDMVMTd3QTTMyN1hZrPN7FIz+46f56j3HogGmJDqBYQjwrog1ib6B9Tz&#10;2mRGOzOKeX+NBqVWP8aSCfoImxrl+9J3g2iqYDBiXeM839rQVqb7oq6JqV1gybk7Fxv4V05oufF6&#10;bcQskR0uPntd+h0AMLMZZranme2HKub3/0Bxx4+BGIKRdj3u+Jeh2Ml/giSHmQAFFLt7L0gKcT5k&#10;kpMv1wwj71IZotfz5y+AJPNZsnk9KgnD89G9Fn8BMMWl9Zu7yj6k44+b2TUQczMfldq+4xLDN0A5&#10;F/7Xv++R+vtsKGb6ARBC/yWA9Vzbsa/P0+cgbv9ASLr2XFeVh/ZgHVSH9CC/8AhdWmEOMd1NqEbW&#10;kPIlWMXLb+nP/w4hSHr/DSKQDoOQoaGK8Z2ZzJjvGmFJ2by/CGIA5zTMay/pfRAcGV4LIatI+LYM&#10;tJbvhJjPdwLYwTVOb4fMl9ZI/RsPss0EWPlOiYifqTARleYomxzExVJK55rU4aXkqdf5K99Dw7P4&#10;viPq0uuoYx6a4TF0m7wYxHAMAwAVwSfCtOY9a9B+bIIgLrJ0NuBFTqTGpf/X1IdMHBGSrJ1O8ntM&#10;/j9m9kszG2FU/AzvnOrIc1Ca5g37Od4PwiUnQLkydnAJc8xD7mOWBMbzci238/5mLQQB9LtWJ5tw&#10;AdK8LCjqISpmL/6fjLrZWeCLJg1khjwPsW7ZxGHI616/eD8I08xwqBLF+98LuoM+B+GTI9ykMdrY&#10;GNJGZiaHEMHX1VfH05FLIgsjQpL8dKHULrwCuity1KuYx9Da/s6flziVAF5JhdcumYPoc2ZSS4FP&#10;L2FB/r+mMUadOM1wHySYiz2YrQAAMYRnUqHSCWlOZpnZ533fN/UhtDz5t6ytaupvhng/l4tzc6Xv&#10;m/LuyFoRQh2dD93RMb4gto90a4G859cs+pjnv8lH85+VzmcGKEMWWAAAHI8cirqZVB+A70O0W64j&#10;R3Ur2wstE7Dk3J2LDSwJ0Vcy5x8E494APkVyOoADzey16bfJUDKzPkjt+GfoAj6KclqdCjEIq0KX&#10;g0HIOZITbQQlJZsKZRIGKkSVL75XAfgIdJh3huzvfuGJXwARlrOhCzOyQQbCGIYOziBEoN4J4CdU&#10;GNDroctpF4jJ2M9Vp9GH+QBONLP3oSFpi5n9HhVzEfMXyOc2VHbMI1It1h3DQ216ms/BahDDcC2A&#10;N6E6sKH1CCJqIoCTAZwH2X6v7+P7i1+AUXY1iNG4jIqK8l4ALyO5vpndieTbgW6E0IGQ4qoAfm66&#10;lfNFltcn252iqKvPzatWhQijAcimeAaEwCYBeDVk3vYHn7vHSb4SYlTyOragZIgTSAahE+eqZB6W&#10;dS1aP7rnr3b5kNwDIsLi3M1BRRxmiZqlNiZA52kQwP+DmNtgEgMXDkDmdZdATMPkVN9z0E30DkPS&#10;5mhjbVQJAbMmMRPi5b7IuAPF940gHPEEtGcvhjQFa6A387QPgO1JHmRml6LAjxARuEmao2weNimV&#10;jTGZ+1r8CJ6tHnVGbzTIZgOZCCyDM0R900heBO2TTDgsBZnqRNkovy5J87NuEEPRRLiNBbls3jf5&#10;2TLQ3CH9FnuuJFonQKarMwB8oag/Z7Hd0McG1JMVvolycM/zFntvKur7yiBtd8xVF+MyBpQCMgD4&#10;IITDf4GK4Y19SjMDFTN/B9Sl49GHpQG8C/KHiz02CZX2PRON5d5/KlqR0Qdm1k/yPOjOjkRpuZ3o&#10;2xdIbgrgA06Eh/S66Y5Z1JBxXTZRa1qX+otmvyO5M6SJJ4BrkiaILuR7J4BDUJ3tjCf/3RL4oD2+&#10;RvIaaD9Nhe7VuMPhPhj7Q/dxaETHo7lvYRHBksAsZAhV8UcgidNm0KY7GSJ6t4XU9WeisrNfBsoG&#10;bGZ2H+pq8IAR4plK+HYkRBQEsxCHexKAfieMNzWzz5G8CcB10EVzHMndnRj6B2R+szNkKrSWtx9I&#10;d2eIAJqLSsX2cSij9OOQNGEPM5sdnfR2Z0HOWdtBTkPP9r/loUspPgf8M9ST8yGC5EnIDONxyJzp&#10;YYipmU3yCUekF0BZkWMOn+1z/SjEDGwEYEu3838M8p34EIDlzOwQki9HdUGGSj4uxYN9rWZC2h6D&#10;fDP2BvB5VJdMRhRxcQ6jMtu4BXWp1siaUhGLtgRwmUtxolxcZkMQk/dD1xqcRPJ7AB42swGSX4M0&#10;MrPMLKTFZmYPQMQUUCe2/pMhm1A8gor4zk7gsZZr+LP+4v24TDPheRMk9VwLknpHDpWmCzAYw5mQ&#10;ieKNkMRxXf89S8AmQhrBKag0ItG/QX+vk56HJiLeXwvdUsfYB6M5nQbhl//vQATyCtA56pjZg1QU&#10;oo+nd6J/QQwNez8uJPkxKHN7NtlYA5Ko5v7F5wrpeckQZMIpbM3Hgl6E33qp/7HGA5AZ3y5pXEx/&#10;s1ARwsH8PQnhkuxwW0qqR4Ne5zMI2gyrQvNWErRTIBw1F3WzrNxGZpSyA+76qExWsp/eJtAaBu4P&#10;ZnMy5LeA1JahYsCjrvEKKzIjF4z4iyHNzxGO72vCI1Rz9n2IGdgIdaYmxvlWkseZ2WP+rD/9NoSx&#10;8eOiYhpOAfBmSIMTgoEwf8r77ACIWT3AzG5Ht6lr7tOiYmoyTuuDMsU/FaApy/UXkNabChl+GOTn&#10;sBIkZNwY2qfA4kVsdyAN5nTIbG8E3BzuMIjZWQ/CASFwWhyYnf8YWBKYhZIgnITqIA9DUuwJbvpy&#10;BoCLnQAM2AzA8STf7PaApW07UEdskyCnopWLfiyFSqq1LcTVT4MumGsBvBhiAD4IRTMAFXN4J6/v&#10;TJIf9/e3gSTUR5sZve97OGEaTMuzIPOgvSGn400gBmZ16MLPhEMmzGLOsnTdUJeuZntQ+G/zADxB&#10;8hEAd0Mq6Fsh28g73BHrV/Ge+0E8D0LQr4YYlq+6tOxdqd7rYwKpEIBbQQTd9j4v90PEzVtIftFV&#10;w6UqM1+KG/r4pqMuwTKICVkKYna2gLQ1r4LMqkJrc4b3e33Ib4WQBiqIxGEXdvytaDcTKGFz+Z/O&#10;KAD1OZiFau8FZNOEVaBLIKvhsxQ5GAY4YxaRbU5zKWeYCGbtE/z7HwG8ws94h5IqhH9J4Irox9XQ&#10;JRuRWmIfZe1fRBLpoDJbMogZH0rv5H1RRnrKBEenx/PJqBxtY799FSJscqjhIJ6zw99EyGwIkBlM&#10;lHt2GnPMbZz/dYp+ZClnJpTG64we7eRzSOhsx7izT8tDEK6cjW6TlUzgBd5aiCoSTYw5E81jERO9&#10;CL5Ss0BI69lkIrMspHWahW5pdMnAZBiG1jePE/7/jyEiqdx/E1FpXaL+YVQMa24vazB6QTZpi/YP&#10;8u8PumAll8nnYCGAX0NEXDZliX6sCp3JU4s2MwFezvMiB9f6vh7yK1sbleanPCsGSbZ/RvLVZvbX&#10;huoWqeYjd9M/H0bzHhsNRtbONeIHQcT1itBYD4SiR4ZwM87b/9VYnirkcXYgk+XJEIP3IYjJAST0&#10;vQjy6WjhXwxLArMApMNiZkMk3w7ZkN9jZj/zSBFnQtLkCDUaG3QGRLD/iOSubi8bl2RW9QYBGDaP&#10;YZsfRHU4BhKKIrEcJOV+HCJAV4IYk4+7OdINUNjNyRBhsjmAkyAC/H8B7O+OtjG+DanIKNtB9vLP&#10;RSXlGoKk+rNQ+V68DBUxY5DG5AxIKvUGSHrXBxETl0EHcXNI+nOG17UL5O8QY78XFTMU8eUHAcyj&#10;Et3cATERNwK4zcx+6XN1NioEsCsk4f21j2Fnkjd4/08BcJKZXRIL6+98EiLuXwgRck02suGvsJ33&#10;MRwLg8AI4j3sjglpn5aG/Ene4fPyEx/n+8xs0Of8Trf5HijqCsj9CMnheB3E/hMg5uxaVER5aXM8&#10;DK3F87xcQI1JaPg/4BcQAR2QGYYBAOea2UPp9yyRz2r5YQCruLQuO7uWUBKF+f/SFjvaa2IuA3pJ&#10;+bJmwyBJ4v2unTsfukgzo5P9HqKN95M83fcwUVfjlyZKW5DsSwKVjAMzkQ40z8tTgSDqs5BieUiD&#10;Nxvd56dJEh19CQfYIdQFH+Ptx3i0gKV5Ur4bpkEMacxJr/Of2+mgHqEmm08tnfZrLj/anMc5i7bH&#10;G5FthLmiAmDs6XV8A9V9F1roPObYdznaUJbaDwN4N8mvWHdI5F4MFLBoidg4Mze6YO1sSLCW90h8&#10;hunRugC+S/KFrnkeT5+fLmRmdgDS8OMptGOQcM4g/HckquiKfwfwJjO7mopqGMKBCendxQEykztM&#10;hUs9AZXvVz+AQ8zs6y5QDHpkSaFfnxGwJEx2RqDhh/A3yCaZJF8LxU7eHDJJCmIzNudDEOH6EgAX&#10;kXxrQtL58g/v/HC+i5CqIfUKgnV1CBm90aXg/pjPgaR7SwP4Nsl9XdX5ZQBfdk3BWhATsgqAo93e&#10;cC1UNsvzIUL7MoigvRdiDB6GwnrOhhD+NtClezmkZXgpRGjvDTlzR2SROwB81syecH+IS72/MyHV&#10;+tKQk/FUiMie7vM3HdIurOe/TYUkkmtBCOt9PugnIAnhLf53P6Rm/ajbki4FEYcTIa3LzQDmkpzs&#10;TN8aEKJ4GJKGnuwq4r/EvPpnrOV+kFbmZlSq+rgIAaDPzGa7vfvaAG40s/lUFtS/QI7W97rm4Elo&#10;P70UimN/uJn9FNWFEu2XRCJQaXNaEMTZuQQiqCLEZyZygwjbDWKWexGkTVLbWINsk5wl2mGeN2JL&#10;jiqKTemzMAFizDfy85khE3qZgMtjuQ91AhhF+RKi/02OuMHozCr7YWa3kHwRlHfmvdD5I+oXbzDz&#10;zwHwUQCf8GcPp7mJPRuSxk0gCfr9qJuyBAFa7vWxIMYX0V+iX3NTvUB1riZDQoofxlhRl5Ln81au&#10;f2h+o+yivN86EE4p1zHm4VUAzin6BdT3SfQx7+3s9J7f2Zzkio7T87u53bKNIMjHY+KTIe4uA/BZ&#10;SND1HWgvh7lH1BtMQHwugIRge6A6e1lqvwkk6Y7oQiXDM5rQZVEQ5iPzbWY3UIFC3gHg3ZDQKGvg&#10;836ZBtENH+3RzyxQXBR9jDNSal3GmgO6r8WpkCAu7p0/AHiHOw93UBdy5f23uJjx0K0ODoQ0CrEm&#10;DwJ4j9+9QBVJb3HSjLTwDIIsqUR8Z5UVM7L87Y3uC8RIfoFVRsivoU7AlGUnkbyX5N1UQiBLv61C&#10;ZSS9jUpfvgxk8rAeybeSfDvJHUluQeV2eA7JPUl+lspe+wSr7Jx3kzyf5HtJbo/mQ90lIaCyPk8n&#10;+TYqX8R1VLbiq6kMlzlV/VHpvQkkb2KV4fEeH8scf/+9JA8n+RCVNfZEyj8k+tUp+rCVz8EXSN6c&#10;1mHQ6/glyWN9/JuwSpATduDRp2dTmUS3oFK979AwDx2S+3i/SPLVDWVijprW1tJnzSyEyphLKvvr&#10;29Eju/codbeQCFKSO7OeATWyvsb3q1Gf43HNJcm9iz0WEN/3R32dJ5D8JusQmbsHSH6kof/xblOf&#10;Jno/lvf93TS2w3v0fQLJa1M/htPftUwBBrxsbW4ovHNG8W4eez/JByjmPDKmPsbuLKvxuVeqvwuv&#10;jrEOFxX1xfcFVB6IKHd4MecB/SS/ncdXQNmHvKag8F60PZi+L6D8zcr+bl+Uy/0+KrdD4bUHizLx&#10;fQ5ldlreL1ljVI6nQ/JVxfhzxttYh6zNGes85PbHi4di7+7sffkrq4zf5VhKXzEjuSzJmanfeTyD&#10;PmdlluBoc0tfmzyn8Xdh2VFWmbHLzMCkspE/t6F8Fz4huRrJrxX1RAbh6P891B0/8i6VwTn6msfZ&#10;1XYvIPkdNp+RAeqMjPv+ILkuRW/k7MyzWWSTpvJIzUvjzONuui/jvbEyODe9s0uPd0jy7B7vvMz7&#10;nWGIwtsBk0hultapzCB+/HjnrYX/TGi8PEgelg7+XComfo4GkMsemjbeHMo5qIR88I6NjU8hwahn&#10;OSp9/VTK6TdghIgkuQZ1QfzcD28gi/uoi/Ygkps39LWxLwX0kXwfRdz/nuTFJJ9Pz7NAMSe/88O2&#10;gFXuiBjXV9Phm00hwCMp854os7v3d4CKWtLUt5q0mGQfyQ1Jvpbk6RQB1M86onyA5I0kzyJ5BMlX&#10;ktyW5PN8Plfyv9VJbuy/vYIiOi5NCOPghj6NB0YuQZJ7eR+eRTF6C73+x0luju6Luy99n1j81kJx&#10;Rkl+Pa1XeenPp0IuWvF+r/mMPfaaVCfT/qLv9/1T+ejH/7C6dAZYh+upEKOjMZkgaZSpXEAfdY6j&#10;3jy+D/eYj0kkb2A3DJM8rSi7N8mjyzoATCS5P3Vuc7vRj3l0vOZ9viL9zqL8Z4pxNhGNjcBuZiFg&#10;IZU/JXDly9m99rEGD1Oa2LK9TPQFTotkb9H+21gn4qIfozELA6lcfJbMAig89ueGsUV7xxTVl3ii&#10;3EsguRG155uYvB/3mPNSoNHHhKOfLlDCKZI8DKMzhl1nkeRxrDNomZgbpvJ/dO0b6q7L41/UzMJE&#10;6p7eqUe/30nyEdb3f3zOo/ZhXq+4/8r2ny6zEPMzROGs549dQ20uLmqYh0tQ94ECybUp2ia3GX34&#10;tzILJFcleVfqW9Bt/yA5pSj7AlbMZYaWWWhhTOhCwBDxcDpFGH+ckvj0go5vwIBBkoekuqP+TDAv&#10;S/JC36D3UxL495F8KclNvb6XUNLuD5D8MsmfUBL/2OizKIbhA1Tm6Gfh6ROYfd6vCZQG4UckTy/m&#10;J5DGz1gRR29LY1qGIpACWT5Ect+iDpCcTPJykidQkvwXoVn62HTZjCAwkuv4fH2SYmruYCUVzgg7&#10;JCbzKWT3ZIFUAi6k1Ji9oJSS5gtgY8oWMhiF0O6c5n39amrrAiwZ5nv/NqAYvtA2NV0qObZ7CU0a&#10;oaxZKKX58f3NZT0kt2FdCxFrHM/e0tB+eQmfRF1SWbP2jjSWzDQcn94tz9RtrEv8oi+RkBAQrtqX&#10;5B9YJVqs4SeSW5O8k93S8idIromKwDyC3URPtPmAl83jzW1FHStRjFI+Sz9K9eW6F7AihDokV6Rw&#10;YElUDvjnFxrmvrYGlKb2h0zMGkX8lW0PUczKpuU4KGahJNLj/aMa2vwxu/FTfH+E5AZoZrTyej87&#10;fTdK+5slw4EDByj8WtZRMqznUndWL21p9L/pOyAGd3NvbzYrLW9AL21FxucbspJcl1oXkvwT6yG4&#10;o+/rstJ4l9rGS4u2Yg2uYvf+JrXHpxX1g7rXzi7nLdW3LXXf5fskMwu57C7sxjGkBJIb9Zof1PHD&#10;OcU+ywKOrRr62Qvn7VSMP/rzrbIOCufOZTO+ew2Ks40Kv32+6GPs01+xYhbKd17CCveVOPUcFEDy&#10;I6zv/2jrdtb3jFEWBiG8K4UCx44yby20MKoErIRGCSXJpSjVa2zWk4oiXciSIsw/QPJv/k5p/pAl&#10;lfOpC/xySgKzB6vLuBERPAXIyGNXSmp/FnV51JAVpXp9gCLMSalZd6SyEoekMQjlU9Kc1eaO5Mco&#10;86Gr/IBm2+eyb6ONL9arj5KubkipIw+nzCp+RPLXlJbkRpJ/pBD/byjm4Fu+BlsUYw3ooHtPZKZv&#10;GZKfppiQ4/3ZwQlhfcmfLe/zGsRcSCgXl9BzizPk9RiRDFPmB2Gu05/mnJSJzFZetGldw2YVqBjl&#10;1xbnLy6UePb29G5mrn9fvBd9WUCZT0xL79VM0ChhQD/J1xXPn00JETIMU9HPMnSgczmJMuMoCZDr&#10;WBBYFLEyh+QmaW4yfupQxM8Tqe1BgZ3otgAAFLVJREFUCv8slepZ3+eZrOOqmIufpbZj3JlgewEl&#10;/HhJ0faFae5LE4vno4r1DpJnpnKlZudJyrdoZI3TOsT+mUdFkBspQ5l7ZqIj5nIeK2Yhz+cOrCTb&#10;5Xp9Krfp5T/hv/c3lCeFR5ctmsnM1LGUCWaEOu2jNFwBpdT0z1SM+SZNs5H8oM/3FtA+yLi4SZCW&#10;YYSIpaTdpAtIepTP4+lL3+Ms/ZHNd+Cg/+2LgvGhmMbHWd/78f0XZcO+7rNTvZkgXUBPHoo6I/MT&#10;dmssa2eHMpct27/d1ykT+ruy+5z2s9KcIbW7DCUERG6T0nQMpbZCI7OQCnke89PI3KS+xF4cLPrz&#10;N1ZMfNz9u7DOzOV12hPNeNooYUjAwvT9SrLmThH7zijhZxMzR4pZyPPZoYSFTOXjng2zrHxvxPyX&#10;pntDJI8r56iFFkooN0iT2nxUopxCuiHN+V4qU5rV1NqkshK/kDJ7OovSIhxF8kOUudG2lClLl1Rl&#10;tP70eDbau33URXQxyc+RfCO6kcuRlLnDbZR/wjwf7xw/oLelw3cn5WDcBSTf7WP7BQsziXH2u1yP&#10;/HysumI9mjQY+SIopf+53ARKKnpJQmq7ACOX3t4k30T5nET5tamLe5jkO9EipX8GDJrTbSj/H7L7&#10;wvstK+K219nNEuK92W3HylR3Pg+ZeHtjKlcyLUMkbyG5YzkAb28+yXPT48yIXsiKWIp6r0n9zn1Y&#10;iRXhHrCQCvdYi9hCcjvv308pM6mA2nmgJH8xH0Mkv57GHmU+Xcw50//DlInDBv7eZH8HlB/PXIo4&#10;XA71y/8yryMTvUEARNb2IBRfwDoBUxLgj1NRn+KdzKjMoLRTpeTxXf5uSawMUiaEE4ryO7NOPOW1&#10;P6pY9g7l73FvUTYTUaQYrY1QJ1hXI/kNr/c9uVKSa7Kbucxapl9RNujlGu/k9R2D+n2VoWmPlAzH&#10;9j6GQZLvRjOUmtnyN6Tx5bnJjOANlLlU3i9LUQKgpnm8jVrfYEjWJPkXNturD/j7z0WB+1lJ8i9l&#10;ncDN5sF7FOs5SPLMcvyUWWx/Gmf+3BbVOZ1IMSmhvY8+dUiex25pfXzWiGM00BxpPk4r5oBprn9M&#10;+Q1uTmnv5/RYk2FWFgSRp2qkbZKnsjobmfn7Xwr/dAlgKYK+9EOK985GN7NwLbs1jPH9ZkqAuCll&#10;YjiT3Xg6vn+xmKcWWqhBuTHiUPayHe+lXViOlZQx24o2IeHR1IRNz8dTRzx7WhvdkdN0kl8ieQjF&#10;DOxN5Tswiti9j5LQz6cI/t9SErxhL381hSjjEL6v6FtcCmdS6v6ZJN+F5jltkow0jfefhXLOmpBr&#10;7X/qgvpVQjRXUYRpiYyXQ50AXJvkNSQPWgT9/k+CpvWJy3dDSkqVkX5cHEcV75X7LO/JVzRcNGHS&#10;MkDyHf5OKRHtUJf6UMP7ZOXzdCylvTiQIjoGff+v5vWVWoddWUlUA2aT3LCcHMrfIvtYDFF5I8qx&#10;g+QGaVynsu5XMVKeYoQDBqjAAKVJ4oqsfCWir1nCP0z5D/yY5NEkT6FwJCkTxOwDEPP5G3ZL/WIO&#10;Xoxugvfz3mae/yyxfZwSfuxDaQ2+STEiC0huXbTfoZiFTHRkJ++dG/bNjqlshgFW2tVSGv764p0m&#10;SfNsykTqWEqSHAzGt4t1hff73ant0nRjmLLfPo0SYryBwvOPUTh8MkbHpT2l1JS/w29S228uyjRp&#10;h0uNRUiUD071lAR9SNIPLdYsa5jye7EPj6Zs2rekNG1kRcyXEuYsmR/pL8mvsDrXX2bd4Rneh91T&#10;HfT2s1lrrP3SJG9lszbuLMpEeSVKM/4wJXArhXY/T+/mMQyxHsCjibkDKobkyNTXDDE3+e9/WQ+g&#10;Em2TYqZeSAkHQjsSa3MWu3HiAGWJMalhb3Qof6RybNGny1LZPkr48LNUd+5f3v9hfvwAtUZRLmuW&#10;/kgJU85m3TG6hRZqUEZEAkY3SckXZyCCdSgJz3TWEcqIOq941qutCaOUa3pnLGZjNIi+P8sPzAV+&#10;AH/r/8+jCOMwPYpDmyV/cdgGimc3kFwbQgCrUFK48yiG4wuUzXGOctFLYxDQy1ypHGsvn4CxmLTx&#10;mHQZdWGEFulRur9CAOUUfj3ldPUifxzIcxKTOUcLY0K+8MpcAABG9u6xFGEYey8up0spG9ioIyAz&#10;cSuT/Gh6ryT8HiT50vRuPst9lAN9+AwEZPOAgIH0OZfdPjIlIxLEU67jO6ycUTuUqcLvWCcYLqVM&#10;WWoaCGjvrultRx9/SElTR+LdUxLnCJ5Akr9Lc1cyxBuR/HvqXxPTNMT6pfwYyd1SXUG8rMEqWlCe&#10;r5jHIxrWfjnKPJPsZpiYnrMoE9GtSqnmSewmnmJffKBYrzBbypLKvFaXp6Ilk3M0u5nB/qKOoeL/&#10;i1lpQrruD5LfZzejMFD8n9t7hNJglH3s6m9uJ41hWcqUM+/rC9jtLD2aEGukHVb+ItkMrfTDeYgi&#10;6LNp1/asa5jyJymmPDRvR7FOXJZ+Bu9O/Yq78RTWicsfsM60G8kvFm2WPjO5v29uaDvW5WZK60Uq&#10;bHttriiT1gfSfJfaqcNS+TKsdO6LUQR+hizBjzkcInk8Fcnrl6nd6H/eVxcymdBRd91NrOPjoBue&#10;YLfgI+b7mKJfWQgxk3XTLKP8PYMBDCi1ncOUWfLWaf4ycx7/D1GRJDdACy0U0ERwj+aA2gvpTYA2&#10;7maU1CYOTU+b99RuLy3BqDaHPco12dmPCZSE6Bt+cM6gJLZbkzzZD3h5cZOSdmVEkNXAUe4+yqEy&#10;bKr/SoWce5iVrXYvCcg/qw4cj7ai11w1XZxGOTOHlGIOFREq19lHSY8DyTWF2+013haaIRMb5dzl&#10;S3gaJRXKhENcqLdQjuYfpByID6Qkaz9iFaEmXzSPUZfjQexhTpfBz8tvWSeWS6lYfL+dDaZJaSx5&#10;v73Rz0qu6yJKOv02SlMV524hJT1euqh3hChnZeOdL9Y5JL9NmT6eyioiEr3tXXr1z+v8L0pjUKr1&#10;S8ktKeLhhcUY1yF5gK9D4JlMMMaaDFDE3lqo2yGvQAWJKMuT3cTyQ+x2PJ9AmVyc2OPd+D6PcqZ8&#10;DiUhfgcriX/Gj/m9cyhJaddaU/MdviHz0zuZsYo5PJndGoCagIuSoN+e6mli2OL5E1SEobyeTXux&#10;638f/0coAVI5V/2UM/IxVLCHFYv+lnOwKeW/dgCr8KlNDF/W9s2nmK2RjNiUGW+0z1Q2fx4ORf26&#10;hvV7LIdenUP51D03jfeYohypM/Rdag2/UtRxNusCoa75pbSRGSdkWEiZmmXN0fKU+d5VxTtNtvcf&#10;Ye+oSCWzfXQxv7kPf2QVfheU6XBmFPKaXEBp0kGZzO1PmRSW5lZ5Hv9KMYjT/L11WYVELtvI47vG&#10;61/T31uawtWl9iLqeIAKyBBM7lHsnvsofwvlm1Lb8y3887CkTGaMIyck6qA7eQ9Qz6zZSe/l34cb&#10;6mh6t0wcE5lRc9K3Xv3tlYzmqUIkWwF1oR0KJdb5B4DPA7gYwAUAnu/1T4QS0R0I4CNQsrY/QElo&#10;lgHwVwDhCJgTJt0DZWbuAFgXwGfM7EI0z23T+Azjy/hazvlThV7rDkCSRADfhhLPHWBmv0K1ll6E&#10;fQBeDiVxuzjVFXU37Y0WekPTXJVrEwm7hinzln2gJHubICXVK+rISXmegJLx3QElLbzJzKb7bxOh&#10;hEe5H3nNVZmIuYOhxIKRLDC3MR06S6ea2YNpDCNnsGnMlJTrQACvhM5ZCf0ArgRwvJn9uqjDUCW4&#10;GiK5MpS07v3evzdBCSVXRYWPOlDitZ8AODYll+uFkyb5RXwYgDdC5z8nUBuE5va7AL6WMkHHvL0B&#10;wIehBGPzUZ33SDI1GUpm2Qcle/yymX0ntW8U8tofwDsBbAVlpx9Odd0P4bKTzGwG6nh4mOSnocRg&#10;s/29QZ+fQf8/CPUp3tcbvL7BVCbam4wqW/HyAB4B8GYzm1esSSTAPBRa2ymoEsfF3XKpr8G1qOPG&#10;8i4xH8ezAHwIwOug7NxI60Ao0/3l0B78PUbHRVa8G3P1aihp6UIoqVrMcfRneS/bD+AgT3I6mOoc&#10;weWUE/grobV+EtWa96FKxDeE6pzEvloOwMcc/8Lnch/o7togzdEAlJjrJDM7xds8EbrP4kwTVRK+&#10;Sd7/r5jZt1ScR0NJ2N7i7b4RwI5QEtEYdwfATQBOB/CNIuN0uVbDFBP1ASjR6ape5n4A1wE408yu&#10;z2viOO1L0J6ch3oy13KfLg/gQjP7XGq3PLux5kZp7A6GErA+ASUYPQ/ABb5nc79fBeAzPvZ+KPHe&#10;N7zPwxDjvT2AY/ydJ1Dt5ThTcU4mAFgJwGmeXfn1AI6AzmD0Od7LJm0dX4cTzewCX6PJAD4N3btr&#10;eBt3Qmf0W45vYwyTofV8p8/9ZB/HTwB83vHTeLOXtzBOWBKYhV6MQH7eRNiXv5cEfq6rV3sYpexo&#10;zEKvMr0QwliQpUbrADgLwIu9X49DBzOQ9Ewo22hktr4HwH9BF/UZAE4BsBR0GEtJZPTtSjPbfYy+&#10;lRfVUy3zVInxkuEq6zZIwnMOlHH09Wb214a2e637P9O3FioY61yMzD8lYd8IwOpQxu2VoIshCJl5&#10;ECExC8ADDURx057I/zf1Dc4sbuFtBhF+K8SAxEXfJJRAw/8j46Ic5p8HZVteBSJ2/gFgppndVPQ9&#10;1xPMSOR02MTMboyKKVPATb3e5QHMAHC7md3Z0K/ys0a8+pxvDxETS0HE6Z0AbjGzhQ3zVZ7fXmd6&#10;LBw8Ai6p3AAVEfY3b3+EYCjmZzT822u/9VqnUtiAHu/X6nUp6caQICXw7u1m9id0M5O9+jbyPyXl&#10;nQat6Ur+/r0A7jSzuxr608Sw5nrLcfQaWzkvTftxvMxJr/u0F47tUBr97aB5HAJwN3TuHh2lvSbI&#10;c7k5AJrZzfEbyVWgs7geNHd3ArjWzOaXfUJz5unAFfQ6FgKYZ2ZzgJ74ZiyaYzzQWCeVj2AKgEfM&#10;bC7qGb9rc++CgakAnjSzBxrGmM9qL1yax1Oe7SaBXRYklvVkwcoyEG6cb2b/KMdZlO1A2ekNwCwz&#10;6091ZqFvCy0scZCZtyan0J7qZsr2+NuusvstZZKUzR9IqYnXo2zAQ33+UQhJdygnqCFWcdoXUI51&#10;pPwTjqNspOdSTnFbFn0ZLURf0/f8f3zWwkD2qO+pQGakVqBUq+ssgnpbaKGFFlpooYUWlnhYEjQL&#10;SwKUXPNYGgcAI2YTLwHwBgAbAvg7JIV7EJIOvhySND4ASQj3gdS034dUhWsC2MXM7vX6pkJq4Ld4&#10;PwYAnA1gTy/7G8gMYyaket4KwM8BfNvMbk19HekimqVMQG+TpYDRJGVPC1xqsUYhcW2hhRZaaKGF&#10;FlpooQe0zMK/H4JBaFKbhYpxKmQ6syGAlf2vD1LXbg4R3XP9bz7EHEyHTIkugxiGz0KE/XQA5wN4&#10;B2QL+AlvK5t/HA/5MwCywbwSwHsBHATgrZBZyCmQj8PJkK3y+83sB/7OeFV/TSYc8f6iVB82+Uy0&#10;pkQttNBCCy200EILY8BoUYNa+NfAcPoklUJ9GuRH8FKIGQhtwxMQ07A6KnvOYyDm4AHIVvkeM5tN&#10;ZWXcB8AVAN5qZj+nYlw/BmkMVgfwI1SS/ezr8TFvZzsALwDwNciBaIqZ7UFFEDoUwHMhTcUUAOeS&#10;fBmAI81slvd5AirnNmB0Ar3JeXxRaBeabKcxSj9aaKGFFlpooYUWWnBoNQv/ZnDnxF0gh8JtINOe&#10;KZC0/lLIw/9mM3uE5GsgJ+QFAL4IRSHob6jWSF4J4HrIUWyGmX2Y5EUQAb4xFLliczNrjKZBJVt7&#10;B4CtIfOjS6EoIhuY2QIvszLEMGwKmSXtBUUO+SbEpPwNwH1mNoBubUGT41gvp9FFAaM6VrXQQgst&#10;tNBCCy200MJiByRXJ/kLdyJ+kIrpvV76fU0qPvO1/vsRJFdNVXQl3SG5CRVv+A1UkrnVvK7fUjGu&#10;h0iGmVGY6CB9dki+PzlGD5J8JRVj/eiiLFAlg3ovFSd7ARXz/BdU3PBPUxk4J6NIXOXQK4ndomJm&#10;c50jyXpaaKGFFlpooYUWWhgdWjOkfzN4eLDdSZ4ASe63B7AuyZ0gqf7KkB/CWVDs6EdRl8SX4ewI&#10;+RFcCEn6z3WtxCTIZCiSzcwnuTxk5rMuZO40AGBZyAzqEFQ5Ix6HfBZOAPA1khea2R9THwZ8LGeQ&#10;nAvgWK/nUAArQnHrvw7gQZKPAvg9pPX4k4djjBjZg6iH1FsUfgs5fvgkKORmCy200EILLbTQQgst&#10;LP5AElT2y/uobKJ/don8F0m+h+QuTugDvSXiITnvUJlhSfLDJO9y5+ho5zceAvUvrgGYQWWrvIJK&#10;U3+7h02d42FUv01l+fywayNe6xqO89GgjUhjWo9KHT+D5MedKQHJ9UnuSvJQKkvo3VRWThR1xfdF&#10;qQHolUG4hRZaaKGFFlpooYUWFk8gOZlKOf+6ZF70VAjlnEdgZSq3wnkkzyF5UirXR/LLVLr5iSS3&#10;J/lSklOoJFQjdVFZREHyuVQ+hnudAfkzyX1JPkRybVTZGLv64u/vSfIiKu38GSS3pVLO/9rrPI7k&#10;rqmO0lyohRZaaKGFFlpooYUW/uMhzMF6JSwbF5D8nmsONnfJ/mrF79NIziO5V/F8DWcc9iX5Gipp&#10;274kb3Qm4bv+7C6Sp5L8PskfpipKhqFG/JPclOQ7SJ7lmgl6P16fxtgroVsLLbTQQgsttNBCC/8m&#10;aE0x/v2Qw4M+3WhAHZIvB3AJgHdB+Q+mmNlxSGneAQyRPADyKZgF+UIsD/kczAOwnLfd8fKzIF+J&#10;H5jZAOVHcbk/XwfAG8zsvB59avQPILksgC0B7OS/n2xmOZxpG9q0hRZaaKGFFlpooYUWEhi6Jevj&#10;NsMhOdXt/0lyuvscbJfqLsuvS0VKeivJt5NcCylKENnoVxxagkOoCEtDJJ8kuUExjvy9K2JSQ52j&#10;jbNlZltooYUWWmihhRZa+I+G0k6/yX5/VCC5jzMIT1LhVb+f/BCABifkUWA0Aj2YieeQPJnk+SQ3&#10;a2gjt9MV2rWhjTBdan0WWmihhRZaaKGFFhYj+P/dUU7VvM5B7gAAAABJRU5ErkJgglBLAwQUAAYA&#10;CAAAACEAebviPOQAAAC5AwAAGQAAAGRycy9fcmVscy9lMm9Eb2MueG1sLnJlbHO8k8FKxDAQhu+C&#10;7xDmbtN2d4vIpnsRYa+yPkBIpmm0mYQkivv2BgRxYa23HGeG+f4PhtkfPt3CPjAm60lA17TAkJTX&#10;loyAl9PT3T2wlCVpuXhCAWdMcBhvb/bPuMhcltJsQ2KFQknAnHN44DypGZ1MjQ9IZTL56GQuZTQ8&#10;SPUmDfK+bQcefzNgvGCyoxYQj3oD7HQOJfl/tp8mq/DRq3eHlK9EcOtKdgHKaDALcKit/G5umteA&#10;Bvh1ib6ORL8q0dWR6FYlhjoSQxPoz2vs6jjs1hy2dRy2P8fgFw83fgEAAP//AwBQSwMECgAAAAAA&#10;AAAhAOGEqRoX0QIAF9ECABQAAABkcnMvbWVkaWEvaW1hZ2U1LnBuZ4lQTkcNChoKAAAADUlIRFIA&#10;AAJnAAAB2ggDAAAActAeFQAAAwBQTFRF1ZNy1ZNx1ZJx1ZJw1JFu1JBu1JBt1I9t1I9s045r041r&#10;041q04xp0oto0otn0opn0opm0Ylm0Yhl0Yhk0Ydj0IZi0IVh0IRgz4Nfz4Nez4Jez4FdzoFdzoBc&#10;zoBbzn9azX9azX5ZzX1YzX1XzHxXzHxWzHtWzHtVzHpVy3lUy3lTy3lSy3hSyXdRyXZQyXZPyXVO&#10;yHROyHRNyHNMyHJLyHJKx3FKx3FJx3BIx29Hx29Gxm5Gxm5Fxm1Fxm1ExmxDxWtCxWpCxGpBxGpA&#10;w2lAw2g/w2c+w2c9wmY9wmY8wmU7wWQ6wWQ5wWM5wWM4wWI4wGI3wGE3wGE2wGA1wF81wF80wF8z&#10;v14zvl0yvl0xvlwxvlwwvVsvvVovvVouvVkuvVktvFgtvFgsvFcrvFYru1Yqu1Uqu1Upu1QoulQo&#10;ulMoulInulImuVEmuVEluVAluU8kuE4juE0juE0iuEwht0wht0sht0sgt0ogtkkftkketkgetkcd&#10;tUcdtUYdtUYctUUctEQbtEMbtEMas0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3L4MpgAA&#10;AAFiS0dEAIgFHUgAAAAJcEhZcwAADsQAAA7EAZUrDhsAACAASURBVHichL0Lc+tYkh6YEwxvOMKx&#10;dITDcMwwZh3o9sx0VzercOviFgqzw+bw1SRFWpQEhkguHxZfImQQFECCAt8LnBj/8M3MA0q6bY8X&#10;VVd8g0DiO19++TiHUK2VykVVUzNZxdBwU7KaltV0Q8e7GQX/V9WsqWmmqplmzsQtp6bSakbNZFSF&#10;/uAH8QP4piz+zaoafi5v5s2cbuYMw9ANE/8auL8ifVbHDe/nczcDYx+qDuRaRm0OmpJKK+lMJp3F&#10;HaeAtp6IAIQQ3kO8xhtfnMTONvGFIcDz+hCI2HtzRShiTQWzC3IbQkaAFgmxEyJOQ1yhJ+tgA74R&#10;t2h9OC+dRUcD2vViIroin8J7NryBiPC/VYreF3uX+BQa4PM+bXjkWzoW0Rfg1tJqRVUNLRaevQ/s&#10;6aAvJmLB7+kO3Cr042h/DCPPcVf+shovonAb7P1n4XmOeCzid9dqvdFs7k6sfrNhO4t+J/L8rdMZ&#10;xvgNu+5hOeq13WXHkKc0y+KfhQB4hRLec+g5tJB4HaMxHIEvCJj0unsh9ngeEPOhTsQRb7SaBeDR&#10;E1UbxtCDM50c/kd/YqfFJ7U3Mi38AFjRcTm8IbPHsajShwbPs4raAx00h7+SrJaewr+yNfj80dhy&#10;K6dMcJP7Gfw3hmKlnC8UEE+abiJGNEQM3iDOdD0BUlY1VN40kzc1raaVDG34mkbYIozxJ/GuhuBC&#10;iJm4O5P2YmgINROfRcCZeYJvLmNWmkH14C31jqmUH5dQyKTTkFIzacRsRuEjRmOodG0jKCzx5izW&#10;Yu/O8Xz2aJ1oLaZCbA8dH0Q8bUL14Oz5lG5nEhKAlqzBAeARTQ1WhQDJRt7ONz3bfMzdvglhCRHQ&#10;22OxH5WcI73ez9DbVMW24yixUssXnoqX841eeYPyelzV9BxaiMEfLB1Pi5380OQ3Dw6P2Ugcj+HG&#10;C4Kt43kD4V7EZXfY4Els1vtNoCLw2/3BbOrZ/fHUmC2n84776m4Lw1F3hkdwEGK5WIrFyV865YZK&#10;MMLLi+YgFMGEv8UcTdeiA0coNB+fyUidXkaIOYEuvk0GnACBl77bhhVMBm4Ip2IyWtZxRGMujm0e&#10;hMubp7AtpsV77ThNhhO+SLBRJscAygrcInwAaQCfwdcLUMi9gwvHQvsDagRcxZOABKMsoUcIrENt&#10;BqaZz+WL1YqKnKVrWUNH0KAViXgUBBL+Q+xkEEKZbJYhhc8h5ojI1GwmS/DLvv/NEq3pRq6CPEZE&#10;xn8IZ/gtCDvTKOQKup7raJu5E4q+qVUMrWBljEwKzwSxq6R1xBsQAMLqGRAMHby4iDGvhacfEsOc&#10;4ghBFKwcviT4RAltasONsJgIC/hvH+wRf7OlynRE1+kSs/0QbpfXm4dHscoCj2wYTYdQx2tziOmb&#10;RIJGcTjfQslK7HcWPCR93sf9nZWlMWhmzsghNh7Esz8VdbFM4YUMN/PYQvjRMR8PgXs4b8TmEohT&#10;uN0F+PGtCMLQv1Og2pqs+xP/Ytv9kT1tPy/cWmM4Gs/m2yXx6kFs4jexmMZO8+My9o/MZpUmsQPQ&#10;uZlL0LxmcHJKHgxeJhcEmrhN3l1HEz7zvbj8RmDFcZOFI/MfEMxw7F53jHZ8k8Mzg2bZoH0F5AaQ&#10;HjVGNbX/zkmIoDl8v5nJC1ekpWEAMLc+cPexabl8Xq/mkc+yRlbVyUciJ6H703XJWdkssQwCSSUc&#10;4Y0i7+Af5LssvYHeQhgk6GnEekVTY1RqTHiG9Lgqv1goGLfDPNjR9q5aQhzigelaGsdLCgGczhZS&#10;4FwK8Szbv8djxjPGxyCW/YEcZwaUJRLenHwsxkK4C+CTn4Im6Px4fAknB+iM0NEUhN0U5Hrm9LGN&#10;eLWbg3UkThbsCGn2YIrctzpoYKH5Ebjx1DkzItcHzerqBg/iEpGjHOoxTNh8yP54EOrO3ou11Wp4&#10;oXgEMz07KEWE2AoZI0BUHXdbF53+hVzRPgrjPUIb9+65DrSVqjlw49Pg5Cw9ZxiJcd2ePY2c6cib&#10;70ej/rjvox+NxIscPbwJqI1rdGHv+eFS8gWefT23msDpNi/EEQ/qCG40oFek30eHK0ebfUcfRE95&#10;gnRvxCeZ4AHvnfD2cXIrmB7RjdqqM7EgB2sFwr/Alvb9wwwpGYA7AnitkRyo3AJ5c8N/s8ViNW0Y&#10;BCjTQBAZpp5DlYVI04nPSH+x08yS+koYjJ7NEMw0hFmGWSzDL5Nuw+GOgowxlmXRRtjkT5N6y6GT&#10;7oVhFNjF3k2jiN9mvKEGyGZS6DcRakzORujh0Re24BHpxKgf9lPUH/uY/MZNHIUXkmzd7XqMCoXO&#10;G7lkgG8QVcPrxfj4jOJAFVIgFBBQeTxntmxkkxC7CBv3is8Moz1cLR7in2knBW1JfcJ2FHRXKYWw&#10;GzyBBFoslvZtGvCUdKTd+OgH1cVysB4f92LWGTmeH548fNsh3L+d8ZpH8XEbBhdCVxwGBz9wnZfl&#10;+kkEPbFbOkNr3hUb13t2HibhvH/pj+Zzd2Y7q/H8ab+wcXfD2F5Zi3xy3VbrmHXBFUFoNwO9J558&#10;qt2PL+LUgLl7iD0w8KudC0KLTOAWBJmtHZNYGznMW9MJoN+PHbmbo4gmQuqEGO3oxo+33hK6fRKd&#10;zT5UEqkIV8i3rg8S4lKhkoCvJ0eAQ68qoF7ZmJ1KrVFCh5ZLk4NUtUya9H5GyyKdodPMfMAsK/UX&#10;PcV8RhSWyWiZK+4y8h5Rnka+NqtdYcYg5Q1JM18u+RfRUxulfAFZzsjpRVXFGCCF4ixNx2Og2jTp&#10;rHOwjSHekzdo1O7a7W6nYSp8uaOFS14ssJvNmsPGaoN0JfCA0GyDE8soAqHzgm4mJ0QeWADjFvHT&#10;SjxKxIh0llETjdZCT5ojwSaflGMTb4ZNIKCVGKmO3a0DxgGpwo4ilF3bycNCOSOItuIQxPvd5nQS&#10;p3MYvInTFh22h27zfNgh9gLhn/Zv4SUIF0NvGdvjfuWI3LoNfGv52On1HgfTydN0Ng26fatvt63B&#10;k41KbrR0kT4/0cjVVSE7jeT1Ht/DdNS2Bfoxo+NEprz4xET0qlBt0mVCxevdsTgyGDRfJ1v0AFcR&#10;2kD6ZePP5mwUt9tpQTUDjvn+rcpnpPE2kAM8xd+lQCNPnplQhbYalJI3zdJJHAWlUkFFDtO1TKmg&#10;ZDOKruUoMNR01vqKQtJMTbDFgFFwI1zhfYWwKB/Re2W0wKEnR62EOESikvhZAmJGK5vQr3RalVKe&#10;XLSJkQETGe4FQ0fQtPlyUKMBUMvBI4qmBVpAjJWbxuNTr8NQQggETz5SxNkf5OHGvtK0HE15+5mx&#10;iEEBYYUAmH3Cx44n4ndU9RV4JvyK0zHiKAOpjT58ZgxK+YKqha8tsUlBKvARvXJ2llBGhabk92OI&#10;tywhQ7ySsY0u8niO/BDJDYOBt+h0CM+n/Rm1Wnw4xYEIDvhCGL+dzt7CWQp70e084A6jg9fvdXrd&#10;B2s0HQ0G40F/+FhTF8N+p/8y6yLYlsQLqv6OtLG86nidV/LwKll48+/ceIwB/FKfH1BTHfBiP474&#10;7W6AOpQRNcczMp/ZXg3YkplGVxX17kUx5IR4uR+/TKE/SkOGoVXWr0j7BLqRxH6NJDIPcrQ1Hal+&#10;7sAyeSP64/w9X5mO3qiW9EK1WiwWCgUkIkVTKf+gaUqyqZLYpLNkVuLwQFHZrzIKJd2xj5UIYy6j&#10;fAfeJCiTH8hqBbDK5WLeRMMhDnWCtJLiiAMBp5wvGEyObR4Y4B19POstAuLcKt0021M6v9s1Cfhx&#10;QEjY2z0oH2FKaOKQulk2grNgMAJcGJP0ND5Ad4h7kk6SbYqa7EC3OxGnHoV4dflpsV8mhCa3bShH&#10;qbheDXSK7lzBaMmi+5eBHsf3sBxv2F+SP48isTmHeHu+nPZie9qeCM37C9LZMfRFvA/9o9iE88g7&#10;hu58i6IwfLXrN9l0sZHqjwajgdO9fewqnd641R3Ph5Nuvz3qtHSdL65ERQYoY1Ny4RI3SKffoZCK&#10;wFukWg+QaXTdEx0thY/u9Ly7EOtBYIuWC/dnE7wwA60mhfUTHCH7BBEkWZOtj1a7i7o+nveoAg+c&#10;5Cjnrs4z2dryOHpsSGRYMzXKru6ZB4CC6sbyu7e78DiGak0p5ksYDxgqQySDcQD+n0kpkrCYzxKM&#10;sQRTZf6M0IUs9v4SP6MSvBBf9CxnO7LyIcM0TawlFIw82enia3oJo1wEc4oDZ3RazyenPUhcg02X&#10;sgzDsziuoFYxFB5AY0G+Lw25OF72vDyLAMWCtZWH20YkMGJoChzr/rJWkcQGPOqFXYehINCS6BtQ&#10;xkwcxaGbI+Rp0FJQboRwzzGsJD4KEQVqvUR2kLk4mBRBwUhpZQw3iPrESKu1puRCBZLWBjVZcI4S&#10;pEbRGbks3h/PCLojRqhvK/zA6bK+eCJcH09rd7Q9Hw/eol+Ke7pvw2P7Rp302g1rCM187dEaDXyk&#10;uXFP11oF0N/x3kzIB3mf9WlphEeCUuJwh3HTeg1xeKbBRdDR8dwchgUiy7yt5fd7F6ry4xiqC5d8&#10;h9rG8SjGeC9NxN0Rlp/dVPfsmKvynXz/84Ym1dTvnsmC33jAD6QK6ADSRHS83eJ9BaZBtVSrlovl&#10;SgGVUpp4SkspMtyUDhIBoly9nuQlFmMKYy2bYDCTTUKFrGQzdp8EMwm7BIhKWlE51UEfomhVVfLZ&#10;kp4lX0wETeekWs25dAcAbwI6dSSeLksqXZODioKASKjQiOZms98Ryxk9H4jX9dEjtoqNOF5s4YgW&#10;LAcY6fdj1lkYyJdpL0CyfEFhw/vmnIMa1Pp94amXWH4FIsV+V2l+MoSfj9LzvhK3rLf8qNFpNgqj&#10;bkfuaXfd5V66Y/z7zo6HYxDtUK2tttHZizb4Vs9bPnu+Pe22Bqi/++NGvlHW7m9v2oboUP6pbDZ7&#10;46KRVdCerZKCR7AXMlVqMpFknU+KKegvtxTEgJmvdvrvagIj0njZhqb5Is9BJH4ThYKggEEqBnEN&#10;h/Bf5iTEyj6VB2GKCJQwlnbgLzfmgjX6TY8DgqhDb7mjsUDByuohm4VPWRkM+J1UsYlurFouFMo1&#10;5LK8mqe8BoWgUt0TgykSZ0qSOctwmgPVVlZKsve0R0ZjmrsmQbQk5iSoyQhC1Qqm+r6lIFtN0TvT&#10;LEOhrZro0jsAmw4eZeUi3OHQ7Qj2hYoirauiGQ4iGt4e45JWnUxvjxUQs7SJNuscxnF+J2B/QPkx&#10;DuolE+I41REXNF9app0imBJjeTKDPzm4jbJ/El00tEfGfkCnuaCEe5Sk0uRlYdjTIbr4RIhPdwEW&#10;GHx2+fIMn0U0XcVvdP9Ibj3ayTxMiJ409j+QFl0i9J6n3XF3jI4B7iteL+z5qFC8vTTEcW6DVq4a&#10;oBcQxtXA7ymg03VDqV1FylG0jIDPG7FJB97kA+OaFw0iCiwVSiqejmI35qQZsxmNModEwRktIHp9&#10;UMjXC6/JqQ0+WZA4xIP0eycoUWZihEK+Rbb7fqNL8QiPSH+m8pev0WbB92HDLuxDrZ4neZavVAuI&#10;sFxB5woUck+a2Ys5TUk0GiEtm3BbRmYrOLWhqtfMhoRgktWgHXHiIytxRsk4+RECKX2JDviSkknL&#10;g8Lhyl5q3Ac7AOH6I2Rh8AKRz5SkOMmNAoqehD/0KWPWH3XhvB5S0jFEIdSUeXGKGzHoRKrXUakt&#10;IrQeF6E6sNPCJltT8PcIUUvbGsaji4ZkMfzrSmuLg8TH5ePCrrlSsaVLcnYLO+E2GD3PxuNk9DwS&#10;ZwoFRCD64cJZvQQnCVVKahC9yTz8nh4dIrE/hZ6zFuHZsye11ii27Ut20lSgmH5I21BSb5fdLmr5&#10;MvqcdBVMPWPiwX8nkqqc5NDfH/e5LKURJHZQlGmvFGX5DhOLXiSVmmvyqS9H0MAzTeEhufFGhx6V&#10;V+JHTnwT1g5iKILjM3gytEIizVb+AkdN+dX54ZHDEYDXl+QVWbRAHV7rdz7evx+Hk2N62qzWjFwh&#10;mzFYYGmqzqopI6PJd0a74kuVMUCSxyDnqSTxphRrEmxZWe6UbKZkMx9hAyMNqRND3VQ2zZlf3ql/&#10;Rm/ObCueIL9BVrHhjPFjJojDnHgfN1mSSf7NUxjMRbsx6pRhoUbRnXzxMkKwhO/JneVWVHAgz4cC&#10;B37UIJGPcWXEtC+HLz5xh0oNg/y2OA0ebeZT+PCAicSjyIJfuUjE7AOwxDrCj/edfv2mWcqXmrNb&#10;e7qwhqO53X2au/OAmTdB2HtkseFwNj4dD+vzab13nXkO3dzuaFjDEoqachWswK6PDvYUZcRtLwvq&#10;jarmtIKSb7fqblvmb8idld/prW+jSnO6KpwQmk2UXb57dVrWZzBq4Ic0EMXRfjSh8kDaFKXc9jTF&#10;sUvlF3G1ykH4gap2UTFYA5jeIh2uaQfp78GWNgZVGO35OGZIXwmlSnh9/95pHprVJgaANS1HMV9J&#10;VTSdAkFdKi+W+YnUzyT/ZdUkk5FNgJZJvOL1yYwEVYblmaYlkJSyjbQYfQgpDJ9JkyJkYYd4fD+o&#10;HJFaSwaG2xSap3taweFBSQ59eiijphoNoFtQtLymIgmrlTiBw2ro7N/69s3Ig2UFGqhORAlG2cZo&#10;AxkPZXL6FS05iqeCzN7dJs6Rtre3d1QN0x9P4zNSwoxijrLiq5rxMex1mxeklQejWqbyXalk5m6a&#10;tUauXb8b9u2Z05/bjuuu7VmhE3sScZEIkgRLfIzO50isvXk+eBNVeyqmuju9u+ucSyLqWGGx1VDT&#10;d4iXhgJZ3czkhu3G68gZJ/wgU/O9JN+QmOYaF+/890QFXPO8byTLHP7uwJ6rDV2eSL3ZJ08ZXHCw&#10;xVS4Emv5Aj59XxtD32o0MEC7ver677cxLJHcp3Bpdz6A1QDZ2lAAuHLwolcvZotqqV5Sslomw9mI&#10;bFbHSFBREuCoGUVJuCyT1M+l1lKu4ky+QgXKjJIQHkUKaU79ct5W1tw1fi1JwCn4ZegVOILgXEia&#10;ESa3FugqXQu8o4HWEKdF55zJJx4/pEI5uq/bZQZqubyqKXplUhszoS3LlJqlFKU9oWrIHAPGF7Dv&#10;Arh9dPcyPYb7bVBTAl2JHuNlJPrwjqwF1O0k+49C7Mpn4DWQ9LicCs3Yht3hwpx3IkOqaoFaVMxc&#10;Llcs14tmuVi8GXWHzmQ8sZfD8dTtefZyPJ1dxDu9Ragx4/MhCPEAbL0njtEiCLbH6VicL17ZskaH&#10;4cNs2ngo5MElKGmp0qTfDITjdZhvRYsBpFM9nXnEo+MkITvsXjPQTfhcgEzhcDlyric+CX/pNlsK&#10;3r+IfPmmuem37ZlA/qWoUtTRZYgk4lhrmWmvPFIOZ0q48gVIujdKZYp4+3Qs7i04+50cj3J7dz4W&#10;VwNg/rybrSZuP101NENPaVld0TCQobKTolA5icGWRvbh2DOjSHwl3lGmYLMyLsgkUo5flD73oy5K&#10;ci2ry6iTHDKlMrR6E5L0r66bSUcQ55kLC8reNPEaPGp5o9a6F5txIW7hCNTxBBpvEyHGYj0Vz4+Q&#10;qmbSOHoGeKiUM0IDHC3yE4cU+PMmIIBuCxgNxGTEKz/tNuwYedDVxETE42yHyPPAGED9RJr5E6EJ&#10;O2k9Iq1moTUPW9jfJzusk0lTKDTJCWgmAi5fKOuoQmrNfr8zckbT/nD61B2MxtPp+GW07S/W9iG8&#10;ovog9uHBR6m29XZbe7ocNvVHsZwOK41mqTud2/mBq9a7kM/id/QfJxSHrOaMM0ekG2DVIAkFb2C7&#10;oeenPUDKK0HVIUR5zC6EjFfkFBghNJHCn71YrLf+A7XCUA+RPUkHFmKMbJTAg75nUa6P6mZjPAC3&#10;/prHY6UX3ksE79FkO5I+AD7lzKg9RAVOnMFzTPtzt8L2z2+gaxldBcKChhytM59lEmgxNLJMaoos&#10;EjDglCQclQqMmtiuCQymtzTxloY+NCmUMrGx3yTM4odNmJpcfVchpZgq1S4RJqtbztTgoOLr0Mwr&#10;ONoRNvoZjAyoyMVKNGFiokYaqPbBLEDOlu1AbNJT80QRow9hV11tHTr940C0rigjMTZDK2xsDKYU&#10;SyAJkKTGq3KfcM2RjHTAm/jMtem4ey+LpZxMyhKjxqJ3kFiZseVTGDFTX5Wep96pfNXUDcMstVvN&#10;Ruup/Tjs9eftaac7HT1PBjPHdw/JwQQRXvb9IVhh3LcXr+vL1t172+UhdoLRdhwsu/aDsMetApWo&#10;U/f23PYxml1w+W1AjHMIrum9aYb5OZgmLoGKwd616APkNU/mhB+OIA5xBL88bR3y5dTKYYmeu6NA&#10;+V2iccDsvziDELQ9PI3WQ5Ry3LxRfFTZE0u6K+Po3jyxTy0z1XFxE/FFhfUOZfgm4CPaMTxyxPkt&#10;cudmXk1nNSWnoB1JVylp7tWR7pALQ5n3SiaHCJLdkpTtNVMhiwWZTMJa6ju9UWcHueQM7ZfcppJu&#10;Ibz4M0TuCsEfj87tt5MBhbZaiU1NMbV2T0wdmMzQC+Bbsx0xocTWw/NY3KswuB81Gv7E6ogQgSYr&#10;zah1J4elBa11UOJdzRtRaQhaDGscXBtrDpy7fxttHtbtB6Q89F2RaF04z/Z0OUpJwyKea1AN+LyV&#10;br1yIE5ul1GZ8AkFzBoNNpOyQrlcuYDsZiBP6w3Lsu7ajW6v99DrW4NRf+bYs+el9MtvOySRaB9u&#10;Qm+9DwjVb/7R997elijonPlLtEQnvzrZAyOP46nffkHKWXgGj4sjZPEIa/CQHNewcbweokmJW5Cv&#10;vMoXgTOCIEq6GXP4s3p1uGomqYnqcnM6WwriS4nndaPURn+EkpdeUPhwki5HadYxvphpOBi5jzLh&#10;MZtdkTTdCCyyS0oWdpBSaW9zcfJWx4tWymRwOOrNdJaMlVLY7xHAiIAIM+lrSHAtRBFgOLd79Z/y&#10;Ddd6VeYaoiZ4I4mGHjgtpR9SZop2nKbkWUrN53i4nNwp8GCggdVw4lJNzTVcsZtTdSkNjwUcIrdH&#10;TvbUalCqacr91KnsNTTUplNPJ+EALNBsVgfFmVgHOJhcqHQjNG/8KPfMOs29g/E+zxZao8O98e9u&#10;JtDpOefLWeQ1UXIS0kHjc5vg50TR4xL2NaBmyU9PkgUUVddIB+TyZlE2EBeat2ahaJQLzVqhXqnV&#10;G87TdDKZvzgvtG9ZPAh2IUanlC8RFJrs42i9e4uCTehsF8IVx3C9fYTCMF8qTJ/jMCpy7pjyfCJc&#10;fqRD7/DsrTU3l6Cyp0p7tgozqQ/gYKkC7MPm1t/alqL6YuekU6KfdOHuoehHsd0Q8ZzSFJmrbIAz&#10;RsH3UBcF9C3rcjKobItL+GO82zyJa6AxZR99P4JCkQSMxi79iDB8O+Hh4A6XYhn6brWRzxo5w+gS&#10;Z+RRpKeQbzjzn0mlCGrU8aqSVpM+kyPHJNuBO7zm/SnYpIRYmrgvm2R4JdiIz0xdfp5UWUJ6nDvT&#10;TEqd2ptxowVUvxtTEt728v1qwehbfrymoudN9bSjeOGN0lBgrzKQLpRu7qy8WPeTcRTHSUaDzWTa&#10;sNwJzjgSIBZLGuoOHHHn+x7GbHuFRI01OkG6jpGgRtCSeQ003sVNjB1/RhMH+FDvgEnkJ+bqx0s8&#10;BFXZqpJFrWbgqKWeUZNvEHeGVq4Uavct6sgYDl/w2+LjQX7DzvdEeODMabDdU7YXXzq74fJ49l/x&#10;DVHgQTFXuLVaIO6W71UdKu6/f79S7XYhEtxcHCrU+NXeaEtxkO841cVxOouax9j16ggQRNiJxhA3&#10;QVIP7bj1il5BGNJWEw2Dlb1N5TV0PD7CPwp8GNRy/YcKWJUhPHYGt0hpFzF576qVuSWde86U9AD6&#10;qCmecUygpBmfuA9POIM5VMudLNVB0Vi5oqGbVHYkYlLSyCQsqqRTTEpPGZm9xX+8+3ffmWGviqCk&#10;t6QTLMrKlCYDAe29iYicbzqFmyJZDFVVBczMNUIPHd0oVsZ49r7TZikiVj2u9WIkEEfpAtTuexYo&#10;C5UDpabLOku8Iw09hd2BXi6+ExBuMVCkHoL4+EDtfjTmRAehaQquvnggRgEcMaynjngCW1/gMJZY&#10;u9qQEkWErLkJBQHHg19OwnkcV9dSLydwCG1mzswZSXcy9fTxfAkzX6xXG43eYDh0aJSfIxmDxoc9&#10;1e3Fhpok6cB9dFRhgEwX7VmwH2zIFUpNhFKsZHVJrg+PbUFJf5BdXvc42ooO8RPlFMp4xV9hudTg&#10;+EQObXYSDWEv46OIvRnItIabJKLxbiH9BKQSkLelf9zG6MfX/f1zKpcbHjfi6A/CptWctBxQ+/1J&#10;HuX1ijzs+1QAqdHwOp6hM1BnSJK4r9n1WpzJmv6p6jYq9UFVgRDHChqFBqFGLo66wzKs3ukf/kcz&#10;BLhCKSkOSY53xRWBRL4h0tLkZql0meKuXM5eaDKZy9BLWtoo/5FG/5llV963HzNlnm3CZO+8zo1s&#10;odPxA7FdyW8pTAQYSETsznb920nPm8P02Jm18DkeufHgmktjjxFa91SSD273RwrSRG16t+X5BRBQ&#10;jq7gjfGNK1TNDXfSOKUXVG0wUNW5Gu3hLGXUEXIhUiEdgtODyQ0nrET3HJlSXQKOlLR6zfNkOQIn&#10;8jZzBe5+IT7j/zE+wOfq1XKzaw2XWx/ZZnxOcmpxksyLQ7wcQRhv8P4+DKJjHPgUmfozeKg1mp+y&#10;B2imW/S7KMsUbibzuySWFMJQDdjLDLveFAomG2S+P20Pa391wn1tSziQptRhjt9xhBv63h1VrU7i&#10;PYt/eKYDchrQhr6x24rLZh2Ej4P6DAaaHs8G9TT4VkytDrxVVBz/GseZpyeEpQjj0OiKtkhwhoG9&#10;0DHeSdXv66NdvQ6RAlkDgabr2SzHAoywdNInlE4nqX9F5siIsCTOtES3schXkrahxLFyiQptnEoa&#10;JzPySsgkrkIaT8+geTxImQV2fHjSsNqJbiFbaNsC/clu3tChdZC6Nk7SXQFQN3QpotaO4JhjJlsz&#10;p6G13nDU4qn3KZ0mYmss7kgHQ5P/0sAlS0hydgAAIABJREFU77SzH5McOKotcG3nLJJuIgNKxCPH&#10;pMqp5eR8oxhlSNT2C25DHM4p1VQxTE9RvPnpnLNJoxQ1sfPkGwYZVUcM6rgzcvlC6eH+cepMl9Fe&#10;nF5PeIJ4iudTfIrOG0+8xZcAaY0CAxGufc/3VxgSOcsl5Nf9QP0MNE51LXrIw2obKBSSFSJOuUG5&#10;jrGPUMBsMxHnPbE/nzG6iiPhLaLZnsSgeH1l3X+yAiiRcT5phBnNqUBZhbHPfbyd9G8c7W2ivIDz&#10;MIWeP7LR9w4/PvD4nvPYIZ2Ol1IP7K58hvuKCGgjDLuOsIBC9QVQpKOBjCzlN9LsPtOSzki1I0W9&#10;+0ckLYUzXwq8e8IsRwrpaz1UijbqdUarK+/lAXo3SxmiNEj3SKEbQyVjSpewoxhvLESzrne8E/U+&#10;eANLh5nLWWZ3kPizXTWKRvNDG6WGaIiP5nS6pd7YDBFP/42zheKYlT7QIYDG4tVhgYV6psflwHMX&#10;FovSYnfm/noIy+/ZWrxU1BdIDmK0nrFrSFsG8aVmziGTIlWRIokhIyKFi7skE5DQjDyFnew9ry5U&#10;0/PFSrFa6kztF+9BrEd2f9rn74nw0LZ7by+Cg9hH8TF4C2MR+PE2WCDzbI441LZiaKffgxKNUhDx&#10;gSVlTKcdnShJ3/BIwJWhnYXqsYXoRLZ7vrXjY+xtqFFUUDPw1uFmPHFZ2Vwn6HBiLv6EM2oZmAhj&#10;jJ9uh10Rjl6U5XLfXvnnSQfE3F42gJtWHE2rVAsKVB/egxLnHv0CygE1VbniLKY+GyCJcAdZz2NU&#10;ZqmYXpRjUA5VSq1SezXdlVUC6f8IgxmUWJB+r05JCqTORhlZMtAoF5uv32Xfa+5sKbI6XpIUywXK&#10;emsFnVWkuKHOxQ715wzb+8lM7XcaN5S5p4ObXXvE+O84tgOnySlW943mVEx8WCHw8EQKswOXZPI4&#10;ghCHlJO7l2XN6NrEE3tgO7KPSzTcsEWukhoVijD04foVDyBuLO4PskVKwAoPwMVLM0LYFA0lQwIT&#10;rZRJyJvzhBJzmmbif5zC1Uig0VxDQptRKGlmdz6edh9ttzt9mzlD5mfBHSE+uczD/hBE0XGLzIax&#10;9HqBKtrdBE5uJuxX27N3T3lFEhdn9TL4+XhOhnuuRkuxd0xKqU4zU6jGKctzHtq9TeyTHpSmu6zx&#10;RJM4Zx/7z8w3uJ/9bj8U+WuYkUJDbYVCM/wc+/YNRXCzO2/408G6ELWP+RY45diQZrSz22coVNrX&#10;yjI8uSMkVMqh9OvJgI1CT6FJj6KggnlTMPPI+FpataChU9NjVkmAxlyWIntmuUjAILoeUvodV/Qv&#10;zXP+ICUDTgaXTvOeNCnM0McyzpImNa704mk2GkP/3mzC5poJOg0o1lp0zFTttkhTMgUFoy5JC6K4&#10;V5GMlP3B4jmwkAtAX0ypcQp9wvmGsrE89s+c2p2yv50wE/bRJcAA2idyo+IJmXx4PHsaGyRwqYGy&#10;ie74ltvIPOOAV61j5EE8IxbWewl0h4JOVJ2MM2T5ZFAls3ZoOkUWYWYwvJjQuH+Y7+p1I1MaTaa9&#10;h7Y967yMRk/dhXcSeQ+/fbfnWGAXHaJwt90i1lBRhftwezyGu/VoLrzdYb8OPM97rykKIAyFCtyL&#10;zUkcI3HpGvc9GPitp0an0m083PWiI3HYyUk674L3pA2FgZzHiJtgFDE6p8CXsUtzkekNaMNBa140&#10;Z+vGaPzaOk21o927BXsBK9Qi6V0zjnskqem/FkhPCTcmmuxBG6Q6PLWT7eqODqhrjmLbNPVUXC2m&#10;wcTRoihZpnxCGnlPJC9UIinOs17rnap6oxl07dPcf8sNHjSSU4pW9CgM47iUnCP5RU3PqnJisczL&#10;UoWLdk93Y+Id1BJ3dMRbMGUF1nuOUE1cbgxnFdgj6rVA57XuQGvDLlDIivc2D7asT+MJGRFVDych&#10;hpLCniadfIqIz8SYbc4Ap+gyYqgWPLxQ07LGKITSwkepNYGVOLurZlXS/SOnaoF0dsNEG6Ls6NNL&#10;9P0FBB7GTGoaR1lK+dTSkiSu8cxyOVPOt9A5b4vaLMGZWVdK03G/fdvpLJqT4aDb6Vt29TSmBHKw&#10;4T7MPc+jPxwiz/dcclBHsd8HU4vzw4i7QLbDIsmi+u8gvyKVZLr9vjiHkd9C36nP9nsnONj3zUV3&#10;hFQZu6JMBYhjxFY7c5aZ4dagSiclU0qig0pxu06mllcpBD0u+3eQub1t9Fyrdy96cfgwXS+99XhZ&#10;Ok5ctOpJzvUr4pEoOD4VKdQyL3g81QYULYrVpfdw0DOAhp6+n6ugfzAeaJhCLq2hSOPeHnKbaTQc&#10;R1ayozvN4ixTu2n4mk5PclZX9tmi0Y1CLqckZQTKpDGqqLSukKfMyNZGblHTlQFd7u57jzrVNK6T&#10;Uh8bwRKN7t82h10ZugBlsI9x1we/U91sI2FLsbLmzhZCzDLOI/RdiGBvQbhM0b7w4nTjxNnGB65R&#10;qbcExT76Sw+6iDFeGYCMOwznb1wDsMVkzSMdxrGzrDT1eFvEgHRgNcp0kczmfF7Ss0aWVauS5K4T&#10;oZrMctU4opL6LIk4mdI0I6/3B8NG66bzULizqvWy1RqNei995tMz7h7RcIwQEcEh9sNdyCksHECn&#10;YNWQUx0OwdFdFa9Gg4kg4ug+Dss3o5FYbk8rF0GyFqfY706qBsqjZnygqpu/XeDun6DWC1INZHsc&#10;oceP7qX0+ChimSVsU+1oPAvioXm3h27Ftfo+KIhoOxqJYvdtd4iP7TOKxCGY5zpVUOnasR+/QcmY&#10;qXzM/rRL3DAf54ya00YuxTGbqpkFTzUziob/m7qqMKXxagiIOsJZ0seR4qplVs/ndF6hQ7ZpyGKA&#10;IttpZRFBVa8xKU0vRlRwMgM3dpxIL6SOOoPyNWDBYxx8ZN+nF3u19NdPJpwJgLbKxdxDsEVMWRkk&#10;mCqrzwfETZuHJYQTHFzWC3piysTFWWELUDlSoA0FhdXkuBGj//a5hGLOhqKpp7O06gaSOyiuY1GI&#10;Vghemr7nIaPRtBNbiRCthxHpmNg+nWvVTL2Pp6AXspxoTCvXfmM1m0w/zMoouyg5jPgMHSl6USPD&#10;01zbj+2bcr5QKRrOoDnoDe3JaObMDnjJaSJBsI/fqOh4PEbUa37akKs7vomD79vyTFDDhW/+wp1O&#10;OCdPz/jiYt11+w/31nMHZQBGlOODwBDT1ksUOdKkUnHC/WG8CKf2gae0FK4NHiw98kTZyzMlxdil&#10;3DqI0AWSzwHU4QRepjOYLuK1qJS6fXu46/sdyX1VPAYzmH5fo+PtRcbAPMIVJopI4NBP53C3oGYN&#10;RArGh4YKOrOORnZCeHBOjaHEuY2sltOz17lNnMVleydN3hJ8VxlHTIYBAMVkaao3pD66e7VPazXA&#10;RjrNZILh2g/CCU0BgW05DxM5goerF0AI2AcRtN5ZsHgND+K4mmOztWuPMUb7ZZqbImSx/Q4KaM1d&#10;PCMRUoQ9NI1DvKQgkibpIb/Pm/0eN4mGYnqmhEPctcZU5YwflyJKHZqgHZ/iS7Nq3OUgDxlqCqUk&#10;ICc2lIwsg2SvvGZgHFCgUWpocgK2qTPFUUmqUStSHzvpt5KF4eeoM31aES17zFhJq9p2xw2TGH6i&#10;CNsR3QVctCKgkSuNQxE4eQhYbR1pdZZyzaTa5/iwmzirSTwVx6PoXQlLRBjnXDILiPuStqTOvE48&#10;PFRv8P3C/5gyihi3hTafiJfOtttWhiNkWS+249Feg6jHDUmQHkGfknepv5yx/rGN6QtGMI9d9BzB&#10;QFfzNvWA0NQ6LaOaKRXSWUXXeRmhLMYBxEpc6qScLRqSnECSu5DrCCmS7tJUpOIcCA3y5MsomUE9&#10;jmnaUepTydB4zw8iJA055zqJku8dP17QmHtug3IQMkboWTPwEImqXOOEnypeZ2kmaOMrQR6TOr1R&#10;f+nwhqx2HAA72Fh2zffQ6vMzxhfKtLx1kOLEcrw9+5QtG1NbBBWGJgWLnCfl5HHT5+31TOwaeWP4&#10;dtdTNQOtIj0nU1niOq8bMpeef0/V4ugt6Mlm6GapZJjqFIwbUCo37cmsO5iTpBTRRh4+916uvVhy&#10;zdsl3guajn/w90ufnguO5ygUm/NhS2lFLltRv5KlyVAZ3/66axzF7cnmau3hxDXUOGO8xhXYdXot&#10;WUiIEUwfM3NyhT5+dPAeZGAYMuhvJ9Be9WZb70mDpzcCceQ9iNH2lZPjVusMzXSjl0f7adotsUpS&#10;Cy18XGK+Kh0T2bIpIG1lMvHmlAdNJsaMJHpGpNBsuwxxUDrNZmVuQ7BppsrV8fT7nDvu10gsL9s3&#10;PjXcyQQb+U1JZqp8ulb9V8YBffRRuAGqhhSk84I1u31E9XDGY9fJpb1taaJPdEA9nr/wAhxxIBYn&#10;WpqkvIbObYO5cRDz/jYt1GRxA8SNNILXWTjIdTtaCidAQA9df1SjqXjoUNFNcV5qlUe0jk4b3oHX&#10;fYHzuVOugK7VywYONIVzPyobgKImmkSd1eRqEOgFTEO/RptQ1ZKoQOeSFLfLl7RUo1C7ubNa3XF/&#10;svTfnVgUx4foEG92q4OIPJpGdTm5GBicAtcPDrwAF6Fnh1y3R0/k1UR8/2mUbdtGc6OVrCqGSxGl&#10;XClrsqVODb+bgSeUyKpMQ3T5dM9ygrQ41wcLPIaXYCwvQMmCvtjPbeWkTZr9wr0HMjN0io/R9gn3&#10;uX+D2aOAN9xdq/DYA412yhMx1O9mo1BITJM1TjDQQFPLnnBntBoRFNPpcsmAjCaVU5aCA4oEOL3B&#10;ts3INYUYK+RRZYqf6ppIVmlOKsmJAx/flpITUdLfTaP/i1n13215uA2OLzYOxJU6sSXO2pxU3HLz&#10;TieOeUbZvhRI30jzQagTQTQ42X8jOqB6Mxpg0Y6mrCTreCllWVSdFp44fLAGRAOLSxBpzTJF4lM5&#10;BqnB7xxa9npAwUMvOukbCKBRLgyVKqjlfMrgrKJsd0p68j6CTlJies7ggnquaqapqK7JtXI0rnua&#10;hlbMFqvVm0fr4a7fHk2f4qMTxaf9mmvsURT4XiD8hJ+jDTotz1/avp7U+WNmvfiQhzfxscV/eYcD&#10;jFojiGA6aKCh1rUVjslk0TQJg6uCVfKlcjcQb06y/pDUV6fmNija6GEnhb40TCTOjizNjEXYRzX8&#10;vmjVLS0oQBRBkYBTSJ7lHNFcCJ6hWwC1VmvXdcgucw+o8Y0GKhDDMDOINYURRkDjsDMte8loZnG+&#10;agG3dWianPKJdgeWxylu0PhAjZLSGYvIg5/BVIT/zaY07v21uNRe7+dCrhMlM/5nd0IOUEVqQrhp&#10;SFtTjNBtqg4IcJkXaE4nL7vzvmYGT/6ltC0M69CDyR4OQpFew0cn+2YHlGQv+fugKLprESfXoIdu&#10;dIzRRhj6bgDRnW7miZQMBSGTUVBaJK0DvCTE+8YLJhlmTmO46ZDLqzLe1E3pOhFpD51apVSs1TrW&#10;/e2ov5i554Nt56mSthAYCpyOobf3xyFVec+BOITn+OC5b/tgTD6Srx2pucuc9LUfieMHvGh9D3al&#10;VK2nDqQzuQYcQSvq2HGp0CeX0btPcCYoMy7SqWLl1iGvzcB5v076bBAQ9W+4p40y+yIaRpoQO69/&#10;CdwaUAajvxkkb3//3D65pYkv8d1C8PpZmochhg+1QbdbgoLnaSdaxqegNyWq1ZTcMlTVS2W4ucfQ&#10;K/NLCzLMSZzQ5TZZhZJtcj6LRAvfpBXqolW1fCadT/9PCx192tpXxXZpqFBEHusoObd/IJZxH17P&#10;PINVVCkueqI2dZ+GpiM7y3CwrJ9qKhs8RUY9U793FF9r0LyGjtbUYkrn4Ae9XqM5Nao+DW+Se3l4&#10;hZ64QH7hRm+ypi9Caglpohkj2cGqZGmpyqxe0K+dxIrsnEpSaFdCowjAlNV0ZC6jCowtkM6THGrx&#10;tl+plMutYtOyWsOR7c5HYvc6sGkNEcGy6u3FWWMk6TO/eQE11YrNumY1p7umJKuVJ8ZUGivlaM0Z&#10;cRoy/OIPtcqPphv7AJkZtUFS7fyEYu8RFuw5xw1ZZrvlt0KuNZnjhzvcbtV9l85moTAdru3qiRPp&#10;Xvd4QYifnSfhLI7HjL3zbmswgweUFw4tpYOIGTQq4xlcp8B3hJyicUdJhi0UO4venfCWi+dqeBxF&#10;T/7EXqjUo0vpiSyRGWB4JXO2aepU0G6nIqBXqaeXa+1kapkmZ6szQpMJSxnDoDatAvWC/2vhiQJD&#10;mFifZg1qGC5VYmsNNJMn3cYgfbr0rTI+OKYR3jTuUhrl+1UcsALPSyD38FlhGDRBxp7Q3EuRkX7i&#10;HFLQniURLCCqG67dGw1bZIG5TbBEWrTwwStE68P3B3bfWa9pIi8OlTzNc+UVUa8dU+p1Ks4HodEy&#10;ElRUMVmMoSYrK4S4FiSSDUnupm/la+Vq3Wh2rftObzKYDGjtkIIERxQd/C0tO4Xk4UrV5tKzYei4&#10;eqGS6beZuxwR80pjnMiPZ8NIXL5HGUqJaORD0Ee2cTLIZiVQm9x/PL1OumSK4mkPzn1h3g5FLCev&#10;uu4nA2QGwh6cQXR8SD3wNHxuO/bjNQ5RP6njaDYtf8ZB0/2IZ7/ghQjZjcROZ4s+QoO1Mpy9xrz8&#10;4CZexTu7O4ujw/L5eYfOrUslSZq4lEqxvkpxiUDN6c6bx+EbuSZa/oo7ZVMs5riZgaoFipRgqkmL&#10;32Tzf7E2yOetTyv96Fk58VAleMqyHMoKE/rX5chQ5zd6PVi0BMvHEfdxvMIz9W33STRPqZU4Z5Ec&#10;xXPOHeQqhukBPqIFXsdwO1EfbD0WVb4kFGYdqbZZ61CG46EvYImj9fOBjZbLSNGyKVq/K68QclQt&#10;nb0yWNLknkmAlpWrRGAUYOqFxHHqRZ0WT2uWEGRZib3SuFMp5G+sUu3mxhr0J7NFg5LnUQATFONn&#10;VNuxE9qxLWa8fFsy6XjnbzzYvtlez+GuivnqxJeV/szkYo3Sdfpn6TxB0XfergP3ZR0pO96dSB/A&#10;4oAE9PIsUEDQrNfpFZV3VXvj2CNhkFnF8btJ5/1dQIt8kGHe1iQ45BIPUdg9i+7nBuNkO0mcgRud&#10;oXo8H8Z1IZqF2LZKDY8HyZpSAkGjRgvgHPxNCUZnziulM6BoKsNGR2eYUtEfNDt5LW9W5RIykFFA&#10;1ZT/SdrLJ4ycqZt/+RJ890xzXcbLlrI4HLIp9eLTWikwOe51iyek1ghIfcGY0+OJ7YlnmXDryy4f&#10;hpYsKqjd3ZnmVk/qz3y+S9SyrniApZxmR+lPvD5kKlU8yfaCONVKG0Az0BYfB7V4dp5Xjrip5rNp&#10;1czlpwibXAppMaMqyUwHOaNadtxdSY3jyryWJDPwQeUOUkxl/C+j5RtWvlJ9sGrVCuqzyWBgd2wq&#10;q+88aBz4AH2BUo3WOqa+RBFvLjtx3oVz0mu85uc1IHBpxV45CpNDlskEF8ftA7TXfPUqRQ7UkchU&#10;eugj1Zum7PL/HDw00IVrVq7Zh9ToWayv3dnZFDXMuwKy3pgZK4UUJT+EAvDc6VUTInvfBhiIcrVh&#10;x32QHPQKoRWAF8+k2hr6qIvvHZa2Ex6PYh/gtY4GTaDVChhuZf1jLtWT9dwddtv2jer20SGlLUPP&#10;moXJ4DGXr5pI0tshPjvgAEYtlOulWpOWKf0UZqZ4cbarq9yjdzQn0W5JzVLHAa8dtEMFr42Q2Dsh&#10;904wTDaj8hu3pCqCNBo/dwPTNIyHUHo/Oo4r1dJwLOrUKMqTpThYQMwWoCBDhNt9zIp1a8UC1rif&#10;nXHgJgbuhDccWEz1TXegFfIGzd4y8wVUaDz9JJkfkUw5zKKzvM4CUzO87jj3aCQB5tdmw9C/ajIU&#10;MEw9kza7jZtapXpbq9W6g954WRnOBj2XFuItgY9YH3Dta9zpBhvhhnLR7K3rck5MZhpxrKyGLsp2&#10;n6b5jsNrJDC9nMSo0QJKyNTIYnPO5djNOYzigRKf3oYBaIIcgURmK3x3tGcaz+Yq3O1i8RIL6X4q&#10;sBYw46HMl8BZgYGjQE7gWrxF8/l8tk5/cEYTiZLmytaTAzrvY3kvvlwrXamz71GG8LjZOs7ybRsG&#10;InIOvQYUc3mnaYD5uHJ828w1i8yqd4PZYPDQ789vopPfBc7sDrKDO2vpxsEICjnFUFFmYUSSKQ/K&#10;OSvc97PoWT+vKiPFWt2XIzKihk65Grko38cBly95HYw3PM+CTVzHOWZxwiBzP7wuncQ7KccAvPAJ&#10;mTXo8ZSvKQ1ut8+xZhdt7rbIA3FnGXUluPPntxY5n97KFsNmvDoGpzsWwjya+jaKaOg28momZ8jF&#10;20ytaGTzabm6JS+WxCUnXl6VnSmlNzTiLVplWtP/Katrv3z5WS/+Vvvlm6H98ouu/6Ip/x7le8Os&#10;lu+0UvXWehyiwyq32jVDzMfxvJKG2vLcGvkXEUzbrVSNc7fxKTyEfkxX5/TRpd42wdx4o8tLA7zI&#10;fGTR2gNKBZEondGCvRTT0CzOKdo9STVZ4CjsBAo0nMrXjisy7MVNWXSHg/EBi7jU9dugSAlIntuI&#10;YVMyUdAW0z36zlTvw5OtkgVNZs6UdhnNxQskUFvaA5qhuIsO9pZd7z6IvfNmIXZB3BGBsyt2w5W9&#10;HJ2jt7Uzry3WKLmqoNZK99NurzvGOI4Xp0urRuek2vXVaGmtx1DT8mVS3xbirzAz7t6OIgUD2T7+&#10;ndO8CzxdnkpHxIuAl3hKNC0e4SFHkVP08XZxId9KTPaxE+qqdppyhuVDEyQpgaMDJa8P4G1IqlpN&#10;T4D3GufBVmh9vKgI3aGbP8NqR1Pw4hMOcgydOHjJIcDw4kGn2zAVJSmEk+QqZeVSInIlaE3WRDTl&#10;ijTcvun6F/3LF6ramb9o9EDXf/7BxBvtm/YVI9FKHbI4Dmu9Zu2m/TgazELr5qFcNO5PzlG08iY0&#10;zoE+dezp2vZejcYyxMER7wNEWkzrLU+ZaDIJPtYPYuNt7VHAz97cI4FpmU6PwoNah5n5dhMT7FyR&#10;rKhcgX0u4nnlZMU8bCufYod9DWP4aj1m3/Z5ve1PM4qB5rQGST9fsAxjewmj7jBZ+9BjHUfT02Ja&#10;eQId08J+YH8Zh+uTcOMJofjiSezFcWDTWjiBGFPHJe50Jyv8/vMyQnKoVNV0G0qdFs1kx5C/Ro5c&#10;1TO525xRbBSzGb2WL+TLFpQfmmWkv9o53lJ6KxxMvQQz7wk0R6S1EbrICPEVjtAe4rRDLn2QULPB&#10;6A87kzcqzUVkmzF9phZCsrBPn3Wn3Jak1uoTlxbmJ23QFBOOynDHlVMa/e9mKVZIhR6IXjTDWN/H&#10;C2DNhvgX9IF7HqWOkFOrFgYU9hjW2rRaat7oGNYY2WsdCQOBNLU1atflUjkm4L4UXk8koxrGL9++&#10;ml/1r19+/fbT1y/aV/2L+av6FW9/0r/+avzy5+pdTe8/5As3lXJt2OmPpuPZfauTo6RPTewajwN4&#10;XJ/b9mo0nNjbvrGckfs5Rsdwf1q74vR2nQwsqOWbmWhLLWC2qrqnmUrz5ae0ZuFR0HlNwD9S89TW&#10;EdGuybMK3O6REdfklvjUVaTFB26H3w1o+bMRVUfjT1oVRuhgzRB13xOtaB7CtbR/DuLDJd2/PeCw&#10;v7JaE/c5ql9isb5jccZC0KEBvIhEuAwP+0hy5hF1kPAPm2GuORp0p9TmHfelngvcOHao+q4Xb4qV&#10;wjCffiyn4a6J0WeaF6gtFao3lUIuV6qV5Rr/tzmt2KkRynZ2VIKbz4vQP8lfKwmpS58KtGKlUn7f&#10;6vQY7zzHkTOn/jxRJtdVagbfFRQ+qvI2iNu+2Mn1vWKubJJuq21v7s7TW5LQ5XteX4VIdSnE6+iR&#10;FgQb1IfWlBo+ssgCvVuEb/DaU8rDcU1PYxCtJ6vfUwcGBQCEMO6ky+hyaThe943vfkVC+4aR5s/4&#10;59s34jajVPpFMtwv//itUC79OZ96aBSKtXLxzuqv55PRQ7OmQ+G0QBMKrzmsw3LkOdOb/mQUuq6H&#10;dj+dxeUYY3B8WAtv9yE9aEBAIb2hRIViLVpLcfAsWvSMnOT6RMOy15i6ogx78KDbP3AexHlr0pRx&#10;NGkj18ALcJ+keuU+yUs0FUJqvI8sGJPoTaaeiD2kQ9nqTdWXiJFyK+LdvtB7Ixq7v7Z6CTGS2cz+&#10;kaa6DxoqXzcSnm7stO122/YT34t8uIhmUNMHI7dg91Yd9PsOdc1FiLVOaag0MBRJd52z3x8U6+Ne&#10;uUQXgaqgWQxEtQ/Fv4/9JrE6EiTGThXkwjZSILToi08qZWAEL6a1guiFJuFESORhR3Si4BoK3XSI&#10;UgOaEDd9t0ey4dCsdHSo+BalOXjdFcFljhmSFq+yDSUbphZPSEkmGaEf8kWwxjOYn+NHT+UiNMxs&#10;oB8dop0W3YER7tuQsbqUtE2lQeceFo1+28PUDERVKpUsgqNem2ml49R/j6z1Bf/pX3Xzy09fdYSd&#10;/qd/0L/9qmlff/k1V/inQu5vwKyVqo1G5aZkTQa9bvM+r7X1NdVrbpyZWkB1r9VuGuPRoLFozm7l&#10;DxTw+n3h20WsZXqLTNoFj2K9BsecI7BRzQnPELysO5RksvRmfLw4968cSdFnJtdxvoWoLvqgQ17z&#10;XYba9rNt2Vp7d4KBogYNObpjKtTJAjXlGQlC8RKPaxVVGy1StdHHh2P0rbZcahrlcAFoZNuJf+bJ&#10;0najz/g+bdB1hZBXrY0FL3DM7D2b1NybiNatSn2w2qwQLsWmWx09mixCcWxTDk3N4FW5oix/B5MS&#10;ga4EKheG0E14Q8264QWM3WSxuxdGAVpnhfSN7pGKyGIRn98nn11vuhGFiJ8X2xJ+KUTleziuRqgb&#10;ihjtYOgI03CY5zaYbiC6IkbToAfOmAKQ/ic2+ey6WG9ctuYICNkC6g0tU+RiQHtDBd+nFjSagzwD&#10;LcXriZNGo7iRUta40erhWU2u/axJH5rVvui/fOUwUyOkad+SeXZf8Un929df//lbo/yf4a8KlVar&#10;XWmUGlavZ91g4FlSJqN7hMDq6baxHJdSAAAgAElEQVRYMlTTzGm6NYF4X4waS7FGbg8453H2T/7g&#10;x/ezR5MZUqeOCyP6DZXpGeBoLw6ofF5GWZYUOXWQboj4kbyryNGoupABH9A0gIylJ53E8dXKoDCS&#10;e8/SpR6IHc2CXOPAgqQwZzYhsGg2muz29YX38naEpJs56R5xErhSZVo8XMRKf88lyy/rPpD4jr0F&#10;kpeA6qvfW4diTksWniJlTStVVG+mF7G9V9RiXSkbRkkp96ZjlKdysCDcKjLVpywt6n8uIE1QfXMp&#10;zhPcRzix+/EdovrgJ9/rumLYRlxc9sdQJlnwSIz9hUt5n9M88HnMcSIDbfng8hpMgOqBmntKp0zb&#10;HntPFJDW4HQjvH1soi7ugUGznxSz2x6PKtTMnQemh4qIx6IBGCrmh2MoPVjTIx5Luwv5Ro+1TBo0&#10;lmM6e1FORlNlhH8GJpNJfj8BgfaD+sO3X01d/2p84RwGiTpqREO5pv1CIcE//umPN/V/q/yVVmk2&#10;2vU/5euN4f9j3RaKf/5F7djdcgUK04JaoF/NUinf642jvO/O6Yea4iC+0DqM4c6zp++VoQ9j9ME8&#10;tsITZMc8lYucgQ+7arZFy36d5PVOUuVoRzy9aIOxaxhL2Czd2ns00POe+TLe+fB8SXxAbNWvM6dj&#10;DhCOZSSB1BRYIr65YrfeIOeuor37jjP+KDxR1gUIOEsU0EnqLaDDWxJLH0RwWk+mRrE5NfRSrdI4&#10;Wv0nZzGJ314PZx9ZPYjFZQotz2tBXr+9PW9PnBVMCkvxJ8aBusySPcOLeKQFa+j7l4h8zQ6ePXRh&#10;KNzFqE9L4ojN2bdLQjy6lO6KR9dVfyr9Z8RBE+XwhIBG1WM81RFHRC3oRAQYILxYJrWn0q+d9Kcb&#10;sbaIMqkAFdchX5j2ULW0MPav8Xome3QlDT5Q5POo7yIqxmD5UT4wxq0tXjgLNKXYTXGdlvIXXO6Q&#10;3U0poNkokM3+5v/66e/+Nvsb7Q8//va32T/8/ocfvmgozH7VvyQz6wibv5T+o659/fr1yxf9n82s&#10;WW620Be16s3O/X9s3t3Vm41G0fw//n2pf6/ohbTeLmim/ptvhpnXjcbdTc9v2+HpMI+jObFBdIpO&#10;wVI2LGIo5nrS4M/oIG9VhMIhIwOslIvnaJ7mLD5o2jsDTbFA9mS0xaFYepJ9GDTJ9cRaPU4C/Zgc&#10;AIO46nE/Lk1qL1xWqStZJRO7JVfFNNXHC15pkdzVfBHBJ35EZ3oaJclaNnWDkXYRHwTS6dX7w0Gu&#10;2ez0rVy5anUblWZ7LBZjt2sNYcNCUcVruPGh3OsTwVYHS9LjRXdzc+qAltZYsaqfIXfj4Jm8+uyg&#10;03uWkj4lUdlR3zdQSCVKv6NcK6FbJNzjHS3w2zjHp9iZoBoZyhYaqtzqHFCP4bB8JPbtvlG3cjAY&#10;iPM66XikjQXqaRjTD4EE6GsiDL3e+l0ySK0OvEqF92DmwSyV1+gEQNyjC06DoafpHDKKIpfCufbQ&#10;Xbes+tPvfv/bH3+X/fH3P/6oZX9QtR8wAvj69Vft2y/oJbWfv2a//vwzudAvP3/93U8/F/7xz/nf&#10;5iv/XP13f6UVbtqdau7XevWh0f7zf/kP/0brPiOlZpU//ZrTzF/1hy96wcznb/9qul+9RNHy0fvv&#10;/y0+R/9vvA/P/qH7V0Da1KSZXlnk9UORusACFTqQmRAK9QZeCv+Usm7vUJFvLx+XfrsvpnZ4breE&#10;C9iljsXiCKoXEmxHIUOCoz+ovWe9H/ablXglWOwPLFieZJrbpWBsTnGDpK4V2poqEjIWuEox3koQ&#10;h3KmaJ7Xeb6u/UCvzfDm+bZWzlXyZrmSy2pV6zafb63b910bg57xdBw6tewUeTM0e9tjHKzPIjpv&#10;HOiso5M7HoxDuyLkxMAKfFc0BCc5svNx0xpxhgsWNCEKY6fqe8RCkc91EfuUXEf9EHk8Mvi5k7jO&#10;JKeVeW9p1UsB5cEWCFny5wDNAy3pLtqC1iIOKX7dUefG67TJLSsCAk/62xKOet1x6o3+62K8GjRP&#10;rlxEQgXVrFPCIZ38gmPq+9JaKvX3mvqfOGP791ntN9nf/N3vkbO0byjGvn3Rfv7288/6Nyayn75+&#10;+VH78euvv/6p9Ovvy+Xb28bfw9/8U6NVeCzUqo12t/1//zYL2UK7qH2lEvy3X/N6If+rmSvlTIwS&#10;g/++20frl2H/v3H4fTyel8vJ9w0JRzByYPEkWddaKvd4J9OEZEG02RbsRQ7StxQ58sW1xSym3ynd&#10;cZlkJWf9k2EVQY2T06qAs/N23XkdpqvC8pFyAnK4qZB47Ja8ANJFBse2uBPcWUsOeghPkbmk9fYG&#10;9ONAHf+wTH6dC2k0P1r2V0s3CM/RYf7s+uonKqqNMB7tNIthM99w2pYf7N2S47259bL1GoQBfuzw&#10;Pw7rMS2bv31c+qfQg+83FTS1caOWrkf/3UvJl7y8l3A5VXG9rr12fT470LTrApxH/HYP5mNeAuzG&#10;yMvPo2rpj6cYFNiBXL5gNmuOeugS0py4tUovMBvjnS4dge9PG7vZ9cvyvVQqn9FT5dtms3Bd2/f/&#10;f/s3f/3jH9WfVPU///jHH37SMpr6D3/I/vQFwfIVtdiXL180yqBp2pfsH7/8lP1CNYXCt7/+sX7f&#10;bFd+8x9++lIudy29dHN3Z93/+H/+LTX3ab/7nWliyPD1n3/660w2m9YKpa//0Bja+134MjOdTfQv&#10;0b+gml3Pu98fyJPdKKq3MpGkD7jq8jlYen5Zbtv9DFgWGuoWA58U/RRAE6/4dDYstqG3ICbAgKCz&#10;TqNEEakhVLYnDfqD912k0s1pcHaCrnojfzTA6HYvxxH19cLUGzsj13Y81/ZGjcmTTAnrxfHT03iC&#10;RDeOtsgipzn9EsMdL12YrnV7ztL2Nj66q+Oi4VJbqkyfmJPm4MXqj6yZb+Odjr1db+zN4H6dr1u2&#10;67+tluuT8N3aZB0dAjt8+5fz9prV+r6p8R6Me3D6V0td0/r9Jnw3eeajrzudAWNe0CGQv723WbEJ&#10;LcpzLXnvyU+YIDrSfbiMo/0bCgqMLbQ2qDsacuvrkbSYL6n51j4Gz9P3X8ylH8VQoZxznTZNy/tf&#10;rwL8v9h+81PmD3/z448//vHvfvhj9o9//Nvf/MPvsho+/lH78pP2k/blx5++/PTTTz/+9MPv//AD&#10;we3X/Jf/8tfF/9poN/8t/Ls//OOvDw2zWK0+WhatC5ah1e//gFEDQvOH/5SVfQl584d/rP5Xd7uc&#10;DZ1geRb/8i//Q6z8YGmV6GQ/mWupVlW8tXPQKVjvyyHLLfuwcD27p0OKDJGGuY3XNIP04o2CsOkX&#10;uzNys7X1ohPwei/tzhT8TQHcweOnvZj29uwNrCkqCnnxuj0x09DBPrh2OHWm9mJpeeWm9TEGemPc&#10;JhjkH9Yw87cLvy9XiqVtem8tZputt1hdaDl897jcHu/tjruc2ksY5DESbz06nrce204Qvi2W2rht&#10;5UdPwwGiM1jc5UrV2bCzfAt2B6fx1MS9ph6cYL9gzkqp7wlVk9orVjDwwvB6tZ3VnpwgYQev9fIO&#10;PrbWPGVA47Cgfjn/8fn6W4Hy101zMHTvRqMVfbCytq1w3WyN3A3pF6pIbTsgWnBTaaS5O7J2Zcz/&#10;j7Z3cVPbyvJF13zqPnNun255pttKO5yJI9udduzGIRMSLCcYg8A8pOYlTQEt0EGIx+ZKoiQQRfEo&#10;fxQn+cPvXltQVXaS6e6ZvkpM8ZS29v7t9X44oekcKxBCqipJ8ThoZamBaP/5aMwPjk8e/unFg4+e&#10;vXj48LMXnz/74rn44tnn8WefP3v6/MWLL6he8OLZs2cvXjxPfP7sj599QTFHSdyTeObzt5V84qMH&#10;MfH5d29fF0vFmvbnYiaHoVTxR0+eP3r40YMHvzxdQXj05NHDZ4rWLDfNdXDx7vD9Dz/sQ9+bJqB0&#10;J1Airpxm9abo9fuBWIPpsHs+Urwzdvu4iQPMzbYc4DZyKS+tu0y2H9A9e3W1cq+ulwmQjFX17jlU&#10;m6zmTjh3IJGOggzNyJg3cENCAuKNLWLn3588K29e6OPDugSO05uipVRgZeobkEyQYs9xRv7I91az&#10;/XIbbIjrgGYizZNA15VMMpdvdLyROdy9G5VDzyXngdNbrodB2C4Vcxm5O3As35R5YXC18/3l1cVm&#10;i4Q57YNttnu3/ox1fB6usFWEatchI2LK8g0PjbcM+wQD0OLXdKuucOrMllT2m9q00CZxk1Ikobua&#10;hP3A265mXcE0504yIoV0AtPsXEjED8GKzEJH6FvQCG1XkxBMzmBAdwg7fz2Zy0ltL4vc+j8JlPvw&#10;4LhPHn6SeBF/+vT5s8+fvPj8kfj0j5999nn8Dy8+e/L58+eff/70KeLv+dPnnz38Y+IpxdkXz78U&#10;k1Ly5ePUv/8O7v/zb168ymRfZepqMXcvHuUex1gZnVu2x/3iF4/jL5Kvs7XWbIV1v/ffX/9ft2tr&#10;Kbkc+88GdzqOk4hcKZgOjDprB55Aqm4Cd9HxL8EbbwKwHUM948Gy4d3BCA77/XVJLrUk74i0qI1l&#10;mviH8/l6mBMTVKbdCKhcllNoF5n783PPJqYr+tW7hb8rfdOCC0KuloPktLe8GInVHOJchJyolFGN&#10;q7WytuVfbbzr3SYMl/MrulCBp4Glp4tSqqpk5bI2sCYqyEpJsyaOEzqUgqh86VLRZtN1RhE4rtz0&#10;LlcXi3C1DMM8ZLcVd/vD9xt0OmZyUSJd2wvCkXR16VNYd6NS7wIvCjYGJ7mu4rWPE15uw6yKgW7l&#10;6XAHHbM1Krurqxl0HEIZakCVMHrje6s3V2GJMoPKtnb5oucQuntqzQwZh87AuQ7GMz/MQFYza4RQ&#10;KswYTDpnJDdLI3M3qfRvOn77by+ePvv0+cfPPvvskxdx8fmjJ0/++Fns40+ePH70h88oyJ58/tnD&#10;P8SffhZ/+if6vXj8688+++2jREJKJVPpxLP4o1/87nfCJ6+Kwm/TX4p8RsAQ5hgGiN7qtQIo2plt&#10;fP0kx9V08/Jie7X/4fvvN65bTLwXjSienggZCqK0wt3kKebvfm1MBTIwLVZVn/SEAO2qZqVDgnR3&#10;zpoVKH7hsKIyybvrQC9SFd/174bYCBVlEmxg2MSF04hB5bXoGoo98V3bd52J3R1SRAi3AlHdtITr&#10;C8e9RE0vuLxMKCdmbOTYLuCg27bclXcZ7nx3vXo3DzKu7zmTUV4sgEmHn0jyqXoZcg1Nn1A+HB8N&#10;LAMcru96F4GjKijmTIeD2WzmB8tVTYC4t/XD3S5sYQmQYUlWca+YxFlqk+WSn2wHqJsGCRCS/dFk&#10;E+jThT2xJ8PT6iPpuVbkmQ7WRVBtex4sAn+71GcsE2gTOgYlmmIXdKZiWC2wpVZ6Sno4fZo4BNKg&#10;u3I+PrM2egeKdCcVOsWpV7GFSSOruOdDrLnzn+bH/MRx/8nzP4kPnsfE+J/Er+i/P4iUcj3+/Sex&#10;h+Knnz35A+LtyZM/fPb5Z0+fPEGG+uyLxx/FMAAynkp99fIFF//lx//jV9rDf+b+KS5idDiwpkR3&#10;1FpObnVahkrUrCLWm1sXs6J++P7q/LyejMV/ckhZSIqUoKTeN8HUIorElQyLCDIL+vZarFIvbDKQ&#10;3rmKHzjcEL94hXJwgNahs2zXmHg3BD5BR1Owp+GWpZDN/TEYhyD6tHimLOyp7zhkFB9EV+5iCh0T&#10;x/r9/m4v7d5ROIiav/bc4o1+cRqjiCE1nreeO0EYzC9moTcjDlFLRTAT9H7SmTNo52uDrtEySa09&#10;chwKzWBEyNIpSokObqmhoPc6nQHWWcx0dGcRnpugd3trP5yCFRk9iXPWcfqeg6NvXLXEZMsgk3eb&#10;88nqYn7hX1Clu1bJhKHdpGKk6ezswMOYhH370jm82x7Wh1VoD8iyB/JYVcXqkLj6JOHtzog/X3SW&#10;o3rUyBL7R55JMiFTqqbbedSuC0bgOqvlZrVcB6hLVP5OkNHjF/cfPow//ORPz54/fvrs+Z8+/+TZ&#10;w98/jP3uk9jTZ7FHjx4+FB8/fvw0/tnjz588+/SzFy+eJZ4+EMWiJKUEEYvypVj7xxK09ARksP4l&#10;j8nu712BjvOfBgMnSFZVxTjbLrbb6x8O293SFNL8e0sVHbJA8pQpcHkxJ7//STuiMNqZMWCG85ED&#10;0yVqjtJZQiLzNHTp/Dd5yMzPWO+V84NBqV1rnRRuLkF3oWjY7t5LdXkQyOx8r5vOSXtTPY8MPUoX&#10;jCjOFLV6C1pIHdpZcx/Cfr/CglduQAriZKjdjuzIZfNlvUu8Ujh03cVyERLHnYxHRLbMoZ3zLsjI&#10;IRn3bGDKVMi2iTeZLM79iTcmXmN5xm4nXhBPp1LU8+JQEnZVdxUuyVmpSulmolEhhcGM7FaLAf1e&#10;iSjNtVvrecvVenlhuUNttKcMz1zNN9OlGASBs78Oo1iznQm2vSTESfZGEgTrLeXts5UXWu6ot/S7&#10;W9ub21O+2HBF4KJtJ1JS53FSR0hPJjN7NPHtOlXQGGfJHRXcD7oa/bXjV8LDj58++fjzh48+fvzR&#10;vY9+LwgPf/+/hd/++uHDh58+Ej/99NnDR48fi8/+8PjRo/jDx08+S8Qfs6a38XRWktNikfLPBNeT&#10;UD0RhUwkoN2FTt7QKFfKB44iZfMdb+et331/+GGzWnmK9BPqClYCYHBSmugjq9+5G8QD7mSr1TWp&#10;/qQuKRxGgzHTjsrOBKyALX0B1rmwgws2Ytax88QKrSG3V8gq/iqy4nYrq/Wi6+bjBcqoqYo7Il2b&#10;GHgNLgl5M5py1tgDrN514K9m6wTMEv6mByUq1N9o+4D1Eek1snkBuj3wTFII5nPfalNsecQRyy5v&#10;Q71PKLfOOI4BU2gRZ8qdeSFF42AbBuiIG5EqXmclwzqpnicLhgxqZ7SZDahQRbp0iTPTwGjP1NQZ&#10;OK6pn3nGUtnOdu3tNrzyt+F2aY6G7naxWvm+u9pt3x12zm7bO5/o2JihVSOe0KVqp+iCcTmB/Wp5&#10;HqzC8/BiubMdy54N1LNO8qw+sDsaJPMO1Q5U023NgjJxvPNmNq7W2UxUjp6Uv//gfvWpKH5KwfMR&#10;//t//Ui4x3O/+cX92Cf3f/fRxx8/ePDJo0cUOU8eseOTLyjenr/4AptqsSiiZCJZzOYzktTTM3Qv&#10;srqZAs+9J3dB20qU2mFpsR8JRaVv71brd5RxbneXg4L84z0hGzf2IKOCwbTKHaU08v/lYZC3BzAA&#10;97ACcXc1Jy7EgjMdgm1aRpTuwT9ggVM4R2P2CtZX53facYEgmJvr6MqpTW1+XowDdxaJgRVfN4hj&#10;RsbPaasp1G5+pfRXK7Lfe66zAG8VDjNtwnRV7WTDNPG2DQyG0IibMegKQl4/M4Op6ykTIzPQiuYl&#10;lLUejDxzSAa27Qm1+Wi1nGN+QRjAbO8Nq+uVlxcoH/MGXaoFxrXpan6+WofhfDnzjIuBTfWQKbn0&#10;bd/3fDK25fNOVkMSeGFQKrff0RkL1tY08IP9fl5wsYxB0BXDYhpKGlG8okf358zu6HZ4eb1b+xcX&#10;w85MHYrysDzOHHMasoWanXUCl2gwUeZkntWybRCUI+XI/p3ounNw9z56+MfY4wcP7t3D6i6Rn537&#10;7W8ffPRRTPx9LPb7TxA+fxQp0J7827+Jn8dfJKIu3olYPJFMJ9LJdFarZAs5kYsqyn1w+opNB3k5&#10;ovJ/Ly3l2rPd5d5f/3CY7IKaPWy04YPvp26NaqIPeclopuz8+1+hgq7BZVCIHXTGwxF47fEy1aHT&#10;fRb4Xob1yxYvw2DjqC4We8fA20a97aGN9SgRGuNNlJvHDw5zzM7spyJbCbHJeEQJ55DOq2nLdy/a&#10;t/rX8yD0/Asf0t5OsQzLSd+xIFWRHBUcRGYpGI2KwdI60PH4F0vvMCSW4dqJfsjDqM15PqVepuO6&#10;qYniUqqytPe7K3C2vY3HB26231lSDA0GutJeX9IVX1EldDAdeZZJZp63vb6cL8hIM8DvE8usqfJZ&#10;C9z83N/NN3SDld9hOVdHunQ9SuYXBHvvFJJZG2d1DssZVMpANEJW3x/WfuC367Zjqq1NYHuTEb2X&#10;rDJszc45ax6Gm40zt6P47MZNfYYPV+LvOf7HPfF3D/71nz/CdH1WHILnuPu/oVD7+IHwifjwk08+&#10;eSJ+/PCpSHWEPzyN33vxJ/Sti6wGoRjPJuJU9yxkEhXsh8Xqzn1YIMLMNuQu5fAbv5aoFMhqSwWK&#10;H364mmTVeTB7z8oYYeDO8xKfbRgw8N77AhmOWhQKHtWaNDRaeh5FyFhG/bTvhFhdzkXNcLregx0c&#10;dsODGwW7hdmUemrZbpIdU9Rbm+u161LIdlwWEWT6pE9Q3UfQdSun8vjsT75vWdvDdrs7BAR66926&#10;hu2z3h8bFRDTVAhsDWtkvt0Wl17orMIwvB6Fs2CwgdCIK3UFCIG4ckEmkE7DxK/O3aG32Rib+dz1&#10;N9sr79C8CNfb7Xp9oCCcG+HGs6lyESzmvcmGAHGG6BQbJlooPva0gTFsmE7PsWa9/WYZ8INOJ2Mc&#10;NWJbCyAXtXlhRUS69lTuj+bW2t1s1oafNcq98aTjoW8YEmZH8lue4TnOeQJV4PxxE4lQg3/E8U+/&#10;+N0vf/Uv91hpQoEVI+Ejmgb8b+7f/73wUKSimig+Fj8Xnz588fhPLF0qHkOiJnBJLM2XwsqtKTER&#10;i3QA8UZGTKimIuQToFEhwbi69LJyShp45+PVxerww2EZ+BdhFCUD8ZudcvQEiOyxXZrYQ61HMZDt&#10;iKmIGqV7DdLRBmQMJD/FmjexGv3c3OpeBmUHHxyqvdlVJUO5n73dh1fL/QqZb9cbQjdCsdSJG1c6&#10;Tp+5IGuXua8PVGttged7NqIKp1jS41n8ZBCNh8tSmmYF/qy+dq9m/NBZUUpD9QI0EuDXS8dxI/I6&#10;nvwO06iKitHvjOz1zvXmnrOeh1QipxK/6cs11Rsy99Y2XMwn/mqx3s3BsrvLwJsFa38erOj/V5fb&#10;wMIMPstziDfqG6zvCHK4SHlhwxMKkDNbTrubnAbhRGr1snSXRdLGxAI+C0oM6RDvimYJyrbXc6YX&#10;QTvwy8Qz8oNQE6ddqedyo6k2WUy6OBdO1JAiOlSA94zd//WDBQthzQchqkTCHeMg6Z9jDxhM9Pwi&#10;9kj8JOo4gB3XokS8eApbxSSSrDSHGDtWM7mrB6gMMM1czDQb7YSUTijNTrhert798P3VcuWtpiV6&#10;lbS5ORm/xaMeF/GsXmdgjNsZAeJdM1aS8uLtiVktjc6OqmzQoGI7XWAHyALg2gtxpSez0EDRyZth&#10;p9J3nqYYlKR13MkKLV4rKLbeWUSChr9fLD00U2DKMAfEX+yYAin3sCihwy6I8KU7viiihcMabfaL&#10;6yuglDkwN5RMKd5oIqKZ7NbviDqqd9wqXdY9J3CcDZkFlyvXJXm3i1x84Uyy+AWvvPEDKzS3y6Ab&#10;TIAk5VzQWjm+4yy3S3ftgbowE6YHRK07TfQgjT9cQJFpIljSzZvUWZMBjz7Xo8SdCHIVB9qqsTM9&#10;2/UpSwlaTbUDPXfScUJw8thaGOahregxvIc8NO9A68PmzP/lg4sKcLOy0TEeIyDhDtqwgLTAx+I3&#10;Hb4TUfonK8xxtROjp3FsAcKz8kzM7MQORacySwopDtUR4qa9XKzMVKHe6Xrr4OoHLCY0Gk4mAgeT&#10;K+8kAQx0Rq2ZDc4U/SFxJwjBiklalFClUxHAJCBLV4CRBnIOsiOqB9UMqgzUQVK0NswDnFvBWVJS&#10;R5XCyXx/2F22vcPVpQXGft+NQiC0DMqG5rm796YYRg3YZAX8+SUHUiVP6ap5ht1Ro8Z2uJYyvXhD&#10;sEzMRbpYB/lpAG7P8S66I89Rz6mUnTmZJcr0V3yUcnTnIG0yO/fIxCdtxa3SKy2i5lYjIC4ZnF8s&#10;xs760vVn2oi0nWChD3eU7QaBM7DoXqrMYMBnmFRRE09nzA/eu8AYghYO2TrK6xZzk5F+FxNUwJ25&#10;wZCEPYpqpaY2unaMxSG5ouOUB47O4OjgWsXedy7/9467UhQrVIn4YlWT3iNqEdZYO7Vjl1wMvI3d&#10;tiql1G0dHlszCFFx1RPblNOc1BQxKimp8PFM3tyRpZnP6pYTrJbr5fffU4Vg6+G95jvKyWZrB1c+&#10;NCFWwMlUk65NPK9J12gcXEP7fHF5uW339t4soXeXrY3LSiu1y4gGjUKhGmSaBJNlvTmOAcO+s0NK&#10;IYOQrK6c4W5/2HftVWDtGDHU2DSMfHLNKITMujb7qzWVx1pnVGXIVnnKM7G6OuUiJBJWFPoLqhHM&#10;dysq4VBpyfLBJucBoeqjN1oqhHdT7P6bGKoZ3dFxNtAtYUxct6sMBk1sZ1hu+6YyUhkflEZgji4M&#10;e77yzvu9UZfqrI7TbTkkcEKPkJrSUmeg9CBDoJYDOS7y0CopqdadJqLAFCAWktEBA5u3UHWmqmIM&#10;UKmp1+3skrhuaDv9oW33NMseDlZw5hZgmB/NHJsBFsskQ6bzj4LYj45jTSUeaRkP+Cd6fQRaVHz1&#10;WM42HrVaxsyCY5mO+A8HZJtYhhSZb/IOhHPMGFZiMZdaJ+teWVfrrKz5g4s5VQc219t5OF9oPFeM&#10;C2K0HHx8PbnilyFM4lwBFLNqO97CgN7EDzYjmPss0mfS6Rh03dK8GZqk3WrbeEVG6UkTLqiw1kA1&#10;FLlHK4cMBEZqZxqu/d5uM+9IxKn5Nfl2/QfE3avMsjuktMu73tl0FJQQt+rFaN1UJntFtTEpAUxw&#10;kqia/elqd7HzFu7EHA0BnekL3yXnU2UWnFN+3Rwci9SIBjHutJRKUAbliUeJ59zpVlHhUOglxDbk&#10;iVAyghDr29MfkzHX88lo5Ju2SQhxWclOCJyOVtad2bhjUdiYhnob+fTh4aVYOXYwirbhbbx1uHMd&#10;Z0padjnOknl4uiw5+9zrVltDPItloKyS+Ztjff7+41gjjmeAwkI23EkRiNCGf1nJy2MBK7TG/nCn&#10;gYzAinUImAYWmSlwGgW2KkxuacgAACAASURBVFlWzYvCTeDkPJ3A9WE/t8+unZG72V7/QJe9m994&#10;oY7LeUQajN1W2XQxLzwOcgsM+/xAghm5gHdrIcE1e/vlO+QeSnsC8xWVcsRpoBfDonSZlRyShpDY&#10;MATbsiq6L4DjzSDltjBiMtg768Xq4Pujw8rxRhX5ZL6zRlckCifEZP/wGqP98AqotEVtfGFUAGzr&#10;AqyCBoerpOhmf7/Y7XfuPgcpqkHyLnHcmZMv7ccpFrYlh5EhlxLD6SniFRcS5OzJGuKivsFZ7HqU&#10;N1JQSFI4PAu8SSbfpGpLcwLONHCIVldcj4BjWHqvJzuTwdLVpn1z5Qx7jgIfRCOIJyVKhoTinEHX&#10;94Le4mKxvnIst+63IFOYdHoOVEoZ4NoayiEW7iWlky+eitz//3KcyBknMMn/pAWcdIEIbEwniB17&#10;e59aMYvxYzNTVFYp54zzCJbovi0QEjrStqN7sQVIRMzJcu4ehsFwPtquw+sZFYkL+sXh+8XNHEGp&#10;H+4OG53u34GygnUwW/kEJvp+uOlfhwc9rKltb2U5aJNNtumls9k20p2TEN5EdnjO9AiMqPWREOVq&#10;aHlVoLTekuv98rBwN6u5a/eGRexXxrLKsCAT87jr2zVyR8qRmHtrSNeYfmmJXOnUohb6RWYnoFoB&#10;OQSbeYC8v+t4kOqGDilcrbrQ81Zdz/PsERWRtEbobf0bJSFm3ListFwCbSYqg6HZYveQqPFZyxl3&#10;oTAj6shloU6OYgfnMlA5jaoRE8dxAi/ozC73ltv3Nfnn3I2USKVmA1BjW2uy2gUX/sAd2HbJoLdJ&#10;TM+xvJlj0p2DEosORSbu8+m7J/hxZaP/1nEs2sUfpX6BF+6IZnf+RLonhVZCPDLRW5ImUnIYp/p9&#10;LMmzEsFwVtbzBbr9G308t8hBAl0nMRVGLgkmvlnxyWJ7sdt4TrgKfvh+u7kqpgtgdVQlW4xPrI7H&#10;pVestnH3Mm1Izujd5e7dlSmawXa5W8yviLMOV5UVaoIhlWDsvUOm0GCCbYWvQHuznRo+xHQmKmeQ&#10;DPmWmuxCxz5cLHaHVbi93mI/DZTE21uxY+0JuFH6Zn8JEoFSByybLsmMsisDbO8otdy6/plAIOnm&#10;YHd9fXG9onhyzymkZ9vL/X5OiUlnvXQms0Cd0G3nzZfLrU9BhdRCmwQ3VgP1WKAgLkMsbWfYHlVV&#10;qChZMq5RBmqTkkw8mHSNwcWMYmI+C1zXolgbOq2eu25RwdMd1bI/s7AUvp0eCN7Mm6wHs+ViTJHf&#10;SADXNToDf9G1z/UympGyUBPiN1EtcqTF/R3RZX/rcRdPzIAGt+LZ7SeYbiwci+SfivIdUSaIQoI9&#10;oqE2leSg0jSyw4mVZqQti0tEwZZAPqQaJbINiEr4oU/mm3C1dVfr/Q/r9Q8/OHSZNLOu9kAhlj9D&#10;u2m3FwwaNhoRW+UeMc43qyo4Psh6kLTIoCuMrA0MU010t8CgO9thd/km5FE69rSWFxm22pSUFoAT&#10;zuGs0x6AtzPm+2Pxn80uYCrA0NO2F9MDlljLcJhy4fRQiidBu6IPIOOAah+DbpAVsih6NRWDvKCC&#10;2bfCw353vb3YhNu9R67B3x+u6O22zPXI7DlzlCCshU/slTpUamizK8zP58epz7OumiAKfcihAB6n&#10;85yidMjguw3LUWG48Nw6ESF0vfDqTHcxEo7KEHP33HesxmQVTqyp507eqy50e+QIFbyoJu/6F9ag&#10;R0KyCBaW1LXPbEPPzlo8YOlatkY/cQLhx2/9d473wBT1sI0xy8Z73PMowLFPWSX4+NGwIUYPCSai&#10;JSixKybmnKiyAH4m89BJ04ps2GJaz8dBVwarzUW7EXRNw5u4ZL+9nIThertezcM9iqNKS8sUtNAN&#10;MMRJW5HuxLBIFyRXbIto4a5RMX2eoHPohRODErAMZIqgXWShQKY1bYDzMzMQ1z3fYYwoCDd7rzPk&#10;5hW6qp04LNd7Vhh35WF1QH/Eig1QmQeuzDk0GkZiQaedjLwBE7zNTCeHeoaeBQxobhsmZTpI1iIj&#10;OeU2rb7Z77MGxMHO7y37G8y52sxD/xLNClQaJyVwtx2wZwMXCmilWXk++WAZGOfE0Hf6B6uHDdoF&#10;p+aWYDr13WXSHBFnur1sDdzlMgzDgT+gcFt6MYNQfuBPBo3sT66tYnlAuWrL9wYbO9v3L1ebRvx8&#10;3WucviBGf6qQ/snf/wOPG7p1fASmCwj8HfBFfyI5jYr6yFq5E0mLbGlRew/6eSYjCnGeMRcVeYQA&#10;mZvEnOM9AZ8bO9v9IJPp9fqymRqQ8HK3Ww4wo+uCMAkoxUuq7l7NwbG4ljPltnQBWjVfFedtD5Q6&#10;Kfds+kVzDeZFAqp1m5IEPmxjUZG55OSKVZhtQsw+hHd0ubfreRg4134t8GEi9ujGlQzXmx3MMFx6&#10;+3A9qPewnl+8Rlfe6HY0MGo+dJLoZyXHxI2kM4Fjuh1Fmt4Vs/Rmmhg0jgUx2kwU1CjYTLN/de0G&#10;TX/GsiZhe7VceBdeGq0MwcoL6+4ijuJi3PPD0P0ZI3tUNI1eRgSVy4m1NmW+PjjEJPNz313MfX++&#10;I17gTHpkGdiN+RXdn2tNTv7kyTKaOaLbVU5kdMuZnxGvaXkGs0rzd6vtNX7yx//Ag8l5DF4npwAS&#10;LUAnJxw7DZ24KbN7MJUAWGS2wKpC6l/yxx6m2CIEWzLH+GiimH1fiEOwFquN9wMaze75u/2Vo2ZE&#10;SeplCx3XTtsFz7rYrJd+eB4lionm9Wq5M6pVqFCeqJ3sfVbf0UDJ0DcMO5Pq+AHYqXneM2IGCLLs&#10;UWjHKQ3K2tClyp8vG50cA70Qw1kdwvXVes08T93g6p0eXh1sbPVpz1HM26KoxByZlJXq6uRCskzC&#10;xcH3wRqomBdPPxUowCQBiTTf6h/ZDdNU4xDTjHynv3038QzVCvsm6Vr7w9YdX3pahixBXm9soHSs&#10;7zkzZ+zTd1qUiJRHIZTn780O6qIZvYZEJnIr6MqoR29Yrs6cydSjQ12dLy/d8+U68Ejedgz33WzR&#10;ighShLYjgkTUjkaXkpltyz21TUin1eCo5FfA5BwJJrc07CdlsZ8OQv2vHJFR9ZQ7fHp1pG43BRIQ&#10;WQJTRtm7RxNH5HGP77+MYVfwH1j3eWwkEReOeSKdURVr66ol57A6Kd7HO+sMKmR67YUX+0o8IcXj&#10;yd642KtMLsPg8mrtrVo3BfyNCtfOIveKjESBbXc62MYzskd4G01EftPolFWtfzUTFBjOzoJUJjWu&#10;UlSc+7t4nJIHid5W3rWYJ5lFGzs4rTmFBL3ZHqsWYMNxNPpfnwq3KpAYek7LJ3n2mrNgMpzlJKaQ&#10;UTyPLzAMiwpdFhYL14HlndCbbasx0OJg0NNX2mq8D5plYdLu5dXEud52U+t5TiwPwEl7l1QVDt+Z&#10;iG7dI4NJ8H5+MANugg5DpLu1XiEDSNjMqtWwuGDRylcC3yfBLrhcBvGiYQ6Dge1458HczwcT8eYs&#10;EwbZhOeNSt75yh3XzInRm5RiVVWhMqxMcXTDu7vwgTUDISHCP+iIKESEJUa94I5QhjCLelodLbXs&#10;W0dB7ebAEtPIO3lm4YjHuWMwrYE3iE94Xo3devszx/tRm0l7YK53V8vRlthty25PR+1i2DTdkbtY&#10;EsOeLNx2u82sTHIXfMQnWUT71LmjxY9NtbOADCFQpWyy2qATVltcEvB16BNohJ1b+2iGMTf29Mbc&#10;JALBLpYHzr8M5mPcv52juTcz6br0QZFZEAcBy93xNVDLINY80JgTQsH6/B2O3lEZU5qx5ycPZ4oA&#10;pxgPaCXLJctz9uH+Ynb9LpRGF77rkAyhTJPELA81WEyQ7CWdtOjcjexiJ1CgK0bSOUF7b0Sj3OIk&#10;KGZ6zsyNw8QNljMymgebdhCQIZm1h2DagxvvZ5SJHfQNMMeEDFoj0p67I8oNKiqle0gN3stA/hEw&#10;/iHHXenr+PxEy/ijnCZABLZIQQDWXQFbNDNb7hFnWHKU2dSwVHwy6vWBp+9Gmcqx/E8Zl6sgZGEW&#10;uhfB5HAVYNsBQrYXE0HVxGJ/YGJZ9mLfKplWgzInutNt0zf0VbYLVC4CfdIzoDSpOAZUtZFhNw5U&#10;4tG8s8hrjZRKyfmiqLWhOiH13o3aRH8KvU1UYSOGtI3R1oa3PuwO++31xhscudfETMfZj9QxcFEP&#10;BjBzm32oeQU0gigDaGQtC3mamaNQy1PRvSQCy4zByjvFYxJ9TBVAKyVxLsaTfp8K42S59IP1foa2&#10;6u12uT9cq4pDRUPBxksP6ODpcEPuti6zgHX5sGJqCikT42OZto/dSw1sL0ZJoTPwZ7Ng0XbGljbs&#10;yBJqw3xfiH7MDkWInJWcrgd+J68MYsz9zP2EPvlz8PprFg7u5356g6rITHbn20eYwdEHcNIOmA4Q&#10;yWb4vsB8AwLrdxfnbwp1o6edZ022wLT0KLfctI9jKAgfWK3HObOYBGtqW/bQdGxn191ZxUQyIynn&#10;sDSZUfMmhjBmdDgZDiUMnAjRsNGxu8SAyJ3TxeIjdaxnVoYVXantddedE6onBtZ7tD8Osj3AtxIs&#10;l2IcxSEYF5SwXGN7FrPvqOj+7hRqML+ggKHz22T0zNDIxWF7MMAoYlJBHbkplREhYfYtE4Gk4yjo&#10;mxmXYlg4Btie6SwsN9ppffRYbqi+lw+vlvPlfn29vwrWXd0JA+A953y25GTKR82GesF34P1CCAlG&#10;dyo3cXkdh9hj26RbdU4crQOyk5Y6UbAIYspRe7XG8c4zKihsFmMhmZGOe05vMAYp7oPo/rvThMd7&#10;EPy75DTu9gn33mMk6h+vy3Pv2TN47vi5cLSpoSIQyWexqAO9mJpQcvY9a62CfQg48WhCbjXZ8Kvt&#10;Zu2IlhhdmVulyED1zirH+bMC8FRuVsyJe+WvhrXuYroLvImZjXp0ne4YuVkWg6+k/Cg22kMggThf&#10;LbEtj8tUyzATcRad1Rqlz4f+eeuOHtXpyGkQlnNci+GxmBWb4FG4BwN70joNczVnRM2A9uxijbYt&#10;pYqgSQ7S/nYTdGSFjkkzscqbG1yzDBgzGCGfMxQchIWlFkBD102CrXumCrwd4cOVWdL3xC65Yr+q&#10;+B4sdofrueuRkP5vgh6OFBaNyWmKTdEXyXmMhR5bVR8DQOmyD2d6MArPN8G8CW2KyaE+jgSSUsPr&#10;GrWxNmjzwtGu3K72PPBWA0g2VBCY1+RvSpo9HncQJ/7sl34cfc/awtzEm8GJmt2SvQh1R3nsJJEB&#10;H+kAN9TuCDNB+LjUj3/88AshcbTaxqImMtXjmGKpRO6naSp9M+dwQkpIU3lXHpQTWXsaLGb23KUK&#10;vFZL50UxKZoqBkOzo1Cn+vlhblF24STExjW/KXUhsb+m7EtGXQy4pl0tRtWHVi0yMpWZ6xUoFJLJ&#10;fM/QoWQ7OpUF6rvhpGYoOhpyzyKRyLAp+Dxjddhsd0viHC31rWA3NzjoJ+aipPPdWrC56KQhxny1&#10;XY3Ka/0pyWcwMMfl0HozRFWlv9sHkMrUT8tS56hqyp2cTOJRm2lDvgip9nA9I9eHq+ttOA8obZP9&#10;YRiYoK4qCBDZJn3bdqjQYLR9zc54cqcDmaJy1KRcCLzsiFz6jhKhj6EMt/Zw2Mx32lggM8/671UM&#10;vewM++1c39B0KDMv1xE7GQLwofz/k/Bhe4Z7H50fFp66RQ/cwulGsTw98jcf3lgyTlrnkV9y/MnL&#10;yR3bSzKdUyxmHxa6LP+Ej8xpTN3MxqdgJChjzxTyx87y7x9mUePjXAV95zElrp612iBZpBeMAzrr&#10;rQzVQSWRSmNtF9OwI84zTEL/4mCjfinLhn3ZSUgDi2yRgxVDSuniUdouJgoPehQtgY6suwj52TrA&#10;aEVvhhNPl9IeTWDix06itW54QX/eIFQzfLcJLuqnqL72gmqBm2w45VOFFBWkVikjD1T1g36TlJBH&#10;Ux7u8OAVgYya4JBzivHVdm/zrBwP3iOUFchGyyOhPluqItBqzNPERtoCa7s/7NebzfV2sd+ul6GW&#10;J+R8s9kuokAztHE7E2NEzgmZ2yMn6Jcp9Aqy5Z+7i3CVXFD2b1HOrNgCIsgJJi0vUab4sYdU3U2M&#10;22qi1rbVqT4pIo3BCbi1moU/0Ur5pw/ur73ibmgkByeRDG5J2FHD/PCsHHdr8OCEW/fTTY4Kep4E&#10;PooUuu/+5ZOP0N+EveaFBJ8Q2Un4LJumPCfL0bUyx1ukkE5qLFQPKxfUIIEw59PQSph10+xa5DzY&#10;7n3KZViiGq5K4BHFXlPpF2Wl1KkApIxxt/zAZYb0FkWZEF7bm527XrR7Vn7Qm3qrSTBxl2uUdWZE&#10;h+7UVWIcq6XDdUYa5b1Uyk8guaz1nKVjY0m7TUAMzz8mjlVClyqjw0WFQqechE5eyEhp5Dttm94N&#10;1twB60I88+JIFaYpis+cX9oG2H0dM1LgIomVm07zncU/BrqtzulD5hTNw0O/T653wX5zcXW9mzt0&#10;2PMg3Mwv54sw9Fd0bwynU6feDuyZv/Q3q8VqFbjny+l8Xd37+/215pMpJVD6tApBDTbz2dyzkQp6&#10;5qgXqxKodczheBwhqlK+iQOAnxe7fiIt82j2+om3mST1mO6aeE7kbmAGJ/C891PutkrBe9/h3qdt&#10;3B1aJ0QEjY+JX7x6+91r6WXUxUeIxwXuKI5NW3m5AbkcpMxj5D9OesQFY7FOFEGUj+EpZcyjT/G6&#10;mDAMsVYtaf52T2lQ6qYRZbOdwG7JYwSrOvfjTEFANAw7ZZgyoZmnJMbxxmTpyflKNhCnCiFuc2z2&#10;OtqAV4B4GbrjDE5KFM7mDMBYXhinNArdmXvgBqyhwKVJTA8OWCpK9LyNW2ibnXUPDJmpDS2pWhSA&#10;tBhM8pD2BkSMQn4CewpwvVl6daw/xJI+kNtEPKqHEyshzoofEJHWKR2iDz2rf1gF82UY7HcrLNWx&#10;Dnerq3ASzufhMtxc7a832xBbgm9Xy11r7r/bXx28q3UlTCUtz9G7oY31fYVhiYxkmLTz1rhLvCWn&#10;lEFkmKJ3Hf87c3vvQIu5vdkh8CcaRWGGtq0KxOkV+Dsy2I0KcEctYMaz+zzcoO3k6oRbqAF/F3Cs&#10;um3EOeMfZyvdUr35KxYZxPoSR3V46CRTnTNeTomIp4iqnlk3CqSj3IbdqnRlkqi5Nw1OLfJFLlPr&#10;joLNYVZz4HZ7jW/MUjfV3dpQXS9iicg1SDaLOpSy8xVlB6VEM2w5iX4T7LMcZItOOVOMhtCjysgi&#10;OmXJY+7LcURZ+v3QWzlRhfT1FRzWHLsygRHkETNYLgcDP0yZKjMU4nkd04CwgI+MUG2AWXDcSg+I&#10;iqpfGoan2gBDvEoiMnUgQY+9nxtdRPxpx8g7Ceut9WeTKbEGZH+1nq/Xy+3GW60v+n2dfmINLLMP&#10;GZ1C0nSscOFtD+uLYHG+II6jZTErwp3rdtmj+njguXEIh868d3MpSYVUDkz4meNH5Eq8fR8nTxTi&#10;nX9iAhQqgAirj34j/OaRxAvY84e5jG6XC/fXjXZ5MtEK/Ed21Jf7+O7xs1sb24l13vF6Yhx3XBRf&#10;VDKZ76TXv4wnOLTVJjBmg85eJ47hVCU+1uEFSqGTvBhJnMfIwobXN+jrZD3FpsFSIg9OLJlRspBP&#10;ZevZznS+9w/7VaeZOS5MFi+XEaWb2PUYWiTXwXofznbhcjEQZ2DWaxSDipbSbajJakUQMqCWKiJd&#10;ZrUbUZINYdaQ6F6rqA8MowyYvrV9t8A+EPvdNVAd1I/mea6d8pZT9WEKiAzxtAYdIYeTX3WwwCma&#10;+JoJ26MCKf0N14jiIY+Ei+9B06RoS7A2QpFP7cZqc7RgZ0+LrEK/alGwoaeUPiDs8BU+4jRZhhUZ&#10;s3joUNIK4F9RpPlOf+T508YszGO+eMeyCAVj3wo8e0SGHcZHshFwUu+nE9w5hA/4ZQyNp0e4iUxz&#10;EIXEgyzLHeGnX36N4xeUhPrLTz5VX0Z9at8zkAlHFQCOJg3Mzo6JLyh1uhHYuDuIO6mdN7FB/I0G&#10;GvUsLb58VUjJ0i9jiXg8RiFF5VHhuIydzhmfS8WgrpTTFUq0jDIHyXipkI0r4DTztZIABb5gMaBx&#10;IKHNo6fl65BIpAYy5ZLe9Ny/vr56tz0cVvowG7XYQzfq3fmQwoW/dicT0zGVcF0KzQalL1q1Q1wj&#10;XrIhRifYyibY3ozJKH3P3nnLW/PUndY8CiUYGHeBB3jXlAxVMdR/hN0cjtdMqSyK5+LaGIz99mh4&#10;pE11QrRmClA79KBX5kqMAGRPBoQslVOT6BanArvgeo52NwgHJwrjFJnklIkshtnI55PN91MUYwY0&#10;CylGwvPAxUHD6U1EVIb+aLnbbByDGMFca3stvdsE2ZGJm6kbQ88z6JeN/J3ZokMrnnD1nx9Ryho6&#10;hDAJCW2mYqx9v5549uun6oM3L9XsL4RE4ovn/0dov3nzp5iwDxkT5W61zRu72Y0RTRATA8wLOFky&#10;TmTuJMpFiDuyUaaCRtFDyCLjr1u6VPwyIQusKRl6QaOUR7EBqUIO9Sw2L/kKKBWpW8mJSRUdd9AS&#10;e6Al2/FjaZZmPK13zLhYMuqG3tXEiUeG4wlxzok/dN21h40u140si3ZjazGazboCcz/q4QTjLXyX&#10;EIey1o6ZG2l2jxQ7Azmr8JDIZfljTQgpX9RTmeU6oOrp5U8ZkbJcD+lIl96Bf720PO8QKOaBtFhd&#10;oyzIOkXC9QrkvinkLEp9esMmwTxAMbJZlPJIKhW0F9wG7aOVIp+jpC5B2StncDD1KBm73StnRUiT&#10;E5lhsJciGBTxovLRz6gDKs8NSi+5RgRKRm7oTXTDzdoZ+TBIEqdCZBF9Wb254848rUbVgPcLlVmg&#10;RWT2/cTf7I9hJnEnsACP6bgJIbbJSPlSiZ+qSV0avMxwdMv/67fav90Tspz4TfE+z/LLj7/njuTw&#10;xBsxxSkWa8awdfythAY3yumtrnlinCc7Ls/IyyeFfLel/KX6ICYmmWWD55isWWyY4Jua3jqrlyCJ&#10;vQKr5WwWNDmZjGdzBVFUiNHtKqICCXrdhJrpZPJ5yxCqZ41ORu9WSzMvmAW2O/HcoTH2gmATHrZU&#10;YpNzCVFQIm0iOwtYeUVYeMWaYTuRnSrRKXRrmXSGMlBJgdxReD1JJTmu3LoO3QuHLE5E5cNc6zpm&#10;xGVgP8cWDPm2ffj+elhIMrtVLNsCrOhH77DuoCvewneTSMboXeP1/aPwiKxZyERmQsQc1kRHQwUa&#10;Fqk+SI62fRxDBbqCE2jMW5WoJJhMQ6dFijl0aCjm4I4oMKwJqqJALQ2NRIOPKaebWswW2Cti2LaH&#10;BkyGmXZg2ouRWm5RWH0gdP2cJePHniVmUcfqNMckScrwrOJrsZxIJL8sV9Qvm6jHCfcf3o/H7n9c&#10;dl9KGQqI+xi4yEdoQ8LFahuwxvBirCCIQzHGC7cC2o18BrcZTycz2x1BjcfYxsTLfLbX/er1Z/fj&#10;FGgxEbBFcXQW1SU9qMiyeNZuKtlSRS3JKuhNvdASCi2Ln6d6PeKkYs0zs6ZVx3ahNShpRntiOTN3&#10;MHYcY3LueM5s6nnOxOlOiDtZUqIWEjklpdsTT4zWqVxBLhPWhCgWJIXC9wCIHmNqXIp5Mq3jgkaz&#10;nMU+JRuYrMNjxgUjPe8p+YgUfnZBdtdzB0R/edDoQg6ZYkphUJngs0tW+dU+O+M1eposlndUeYWz&#10;J0lKm4o2ooIrRBdlRKp4BItBlIQCmUGnmxn22PuEDrI1ny+G4cm4ddwB9swdzqZAJdbo4DSuoncr&#10;lUo5X+p3CGm1MJGZ8u6558iUYWIUrpt2pjAhQ63b5pT3aRnjn8fw/7/StRiXGVWTG2KE1c+5j14U&#10;//R5t51+qcivv3qB4ElxSex6Xvw3WfvqLRd7cJ++wNIZUSowSvCRNZ+PxV7xT+7FYv+Mn8CNI+rI&#10;OCMOGfk8b0M5BO4Yws2ajuVfK/8hTRTpNwKPIUHi0XwGrYEdzuxh12yN5WZ7oCtZQc9Vi6mqPpDt&#10;XFIb6WRsTZ05cVwy1oeSVaUKat8mJimYI8uYFNzxlGjE6A8tq9vtDkd2b7kYYmsF0m30iJFj6gCH&#10;+lx5u/M7el3DaL12vkXfkZ1hJU+V7duYVePWn5/RNmt35ZHNpld6ryjhjQXzXAYSMw7r9WK2As4f&#10;dpe7VVn1dCRoKqZNUQxEnS7t9BDyrq6ozTxBfThDHyia8zbmrOaFLkvltBBNZmTpgL43JGwslBip&#10;Lh1/fAi6Sdz2oHgeHjWeU7VIuxSXB5CJs0Z6FG01RaxqllruyI2uUTx3HUIYOZ6Ei+nMcYNZCTqq&#10;6o1ByrViFqj/rTxy/sQEYyxGiIttv3v7l/JrcTitKX/59h4mtyGWMGD/0bevX30nZ5O/vv9x7FPp&#10;I4FppPghQgSLsIvig1/97kGckjNUH/mTn+AmiPZ91RORiIgTIn5KCVdclItfFRWllXh1n2UIiFxk&#10;/UelwiQLpd8xynaXcp9CXhGaZxktLneGSjBpCFbLtNNkQsiQkPGoZ9rjHlCJbGyOiNYjbVszieOR&#10;0Tnx7K7TMe2c5htGd7nfbA4zV4HxqFWDxCzwTadX5MLEuMHLjNqgB8+Euq6iDDO6EZPu0itus+n6&#10;V7YWbPatzJ2m1XxUsB0w12AM8nZjo9P+Ikz3NXtAwOyThApdPlbb+wSCawektN0yC9DSgIzimgFJ&#10;9DhlawmQGJJqXvIMuSUjT1KK8kCUEp2Q0UMmdfWo/qgM6HQ2kYTSH/ORNa8OnR5WnGn0q7nIXp0R&#10;xiIoRlNvSWq+2Cjl3Kw27BkTiLHItfNZMO9M3bnbsidquzadFAoNSBxp1N9a4//uIZ4kc6Y5Yvx0&#10;/Pt4MvNQ+OjZ14U3v/k0hm8xShOjtOXz716/aryS89kXz6TnFBe8wB1T43iRBfPce/Cbj/G7/+tf&#10;WKzZCVRwcnCeRLI7lrObF9hTPVZ4rZX+nNGKX/wasR2dt11w2xWoy/b5VKq1pJxWy5eUpiRB2ZgQ&#10;b2AuCgt7Mu47plUjpi+kUwAAIABJREFUVa/aJeWJPibEooSqMiGDCen3R47RapltxxmNnemQzpjW&#10;TndIUiGz0Wa9n13t/bVQP7dnPvFRhF4EPQ14ZE0J1kOADlLMcaB0Kt1qsozMkz+uHzuCw5ULI3c2&#10;GR728ffWgd6eYCECZhSywyxwi5btUS01BRMnoKwQa5lrYHYrFxUf6RsVFElLdPNgtm0SpMwQowvd&#10;ZOcYAsZ4K6O8KI9l2PLpvSVWronX6cWocqS7VJOgEiYy2HoKRh16H4oD1iBpZ/HXpIvaAcpPyAUl&#10;UJNUIeczjmK5NRMLB0UqRKpl2cQxCb2ibMHCN2IdSJo/a8X4q8ddLyUfsTaqd8aEuCh8Jd4XI8Ge&#10;j4n4hhD7OpVTK8bLTCnzzWv1i8y39zCS5yP6b4v2gRgff3HvoSgK934nxDAL/WRUO0HpaKi9Y0Jj&#10;jJTFs/JAcfr8o3xW7b9UW9+qr6W/PHjwVZyqJXTnUkVf6dMVIxNTb7Y7upFv2Z1aS1bYVk4Msma1&#10;DenEIKFPc/5k5jueQZXFwbjT71G5w++0WsTspY2B2moaktRR8oZhTAbmSCkR1Vu/2+93+8V+5lUd&#10;omMiRlpsd6EX8a0my01miMuhF7GBOmi8SokWX8gfK5KkRvt9r12aTCbCJDzaMSOWhR2kLcIa8qgQ&#10;m3UpD+61XMri6nxG7hqCkQOuI6auvcnQ8CDfReYppvGSApfvEpgjsijVUhUOxlT0pyuN7DIN6X4k&#10;AUnqyFiwmBCTypW9sdbx3kE26YdewKjIsb4YH4t2xiAitymmgOKjAFwGTRsjAbqqMJq2mSEYYdjN&#10;Y+pDiegUsOE8yNiq40V+r//uwbw/ENXDwPgJ6UrkY8xKzxq30sc3iVfler6S+lLKvM18mU08Kgmx&#10;T968jBeeom7IC/pvE4mUFK+8EUQ+jnwTbpAGJ0MGz98GnkXIPmqm9CJ58dmX/67qtaqcKmfav9kK&#10;fDzGl3i6e6s8jEVpZtvFkl43hsTkOmWlXkNbOWMjlXpC78eyUKIn0oZUSDPJ+WjaafdqlZowLDYy&#10;ZbnI588h2RCKeqGcT5qVliHILaXRmZDVyt9dHfbuaL/auM7AguRZK1U6moTS4t05ynf7pSyF1+yu&#10;JJYar7bYgq2qTfxuXT1g3t4dVSzXVcC3EHVGDFGTo6+KkqFIILbo6E0DYr5eQYtFacVKRA2KSdbh&#10;09GEMy9b0yjXzUutWauegO7JWsuuwMA89KKu5Kkqk4iVSdanWgB+VOWR9GUiJzu7m0yKg5LJBmcq&#10;FSgmoGS0JUxrUQuEY5ZkDH06SgUxCyuZTuKxOpl1vUEnf1vX9L9w3FjY+ASSL2a2oH9isZgv/Opj&#10;lnl0n5Ks2L88fvn0S7OkSl9niuVXb5tvi7L09etvpVdfv3p2X+Tbb+Ly//Orj8a83a0UJeHeLyBK&#10;RjnFO/K3pOzHGXZI1eLx715JLxtfFZJKXmqqmRdiChPS4WiO0fLQU8ymPem3la49nA17w7YO5qwG&#10;mVjiTD+GmQgKZnbQZYhLTBOqReqfijFflRYojSwImXaF10kBtLZpF8elmJitE3XsBP7Esk4A6TDO&#10;dIre1VlIBLtCGblTBgYB2L3ajfruHizEVksjmWkZup0NxWeJfpUFGBYp5elhxm8J+lj3An8gUuVU&#10;K7B4/TF6knz686QqrToB441CLAOKaBAVJsOSB84ZnYZgTM8fnkd2kzOmDmeZ88ePuuJA2zfy4NqU&#10;0PkYwz0HMcWCxqjmesPw8pQwHg2togKNBMSpiJiixFCCfnshUPKNtotjmWx6Q2UTzJKcyNW1xIjk&#10;rb/mz/ybUjQZF2NpbgIr1xn77vWj7x6IWOtTiC2+vfc6+++vFDmnyylVTcj5dOrlC+P1N4li6qX0&#10;63svUmVJ+lX67T1p/+Zr5Zt76Wc3QY23bnTuxkMAd3WEKAZNTHwrlbNyJtH69i/Jt3IFi4ZSGe1m&#10;eANMH6zn29WyCJ2WS3VtFpvBRg4Ft1BiGmMGlzNO57YIEs6UhPMlJjl8JityWUbHZ1UEu1pJ8JWc&#10;LObd0qTtUH6hyBm2KHSyDLoWes1i6MLXyECO5dTM42ROrLZiT26o2tpAw0RvQIpeIfJjRrC0lXr0&#10;fQ3jYOkFLBucBau7YWIt/7wgmj7dLtySskx3aJiwPRSR9VLa1WKaok71VtNVvJg9Gw60qavYqfhI&#10;zJQijxOkL4sqYIlTKM/Ou1Tmi2oLQz5lYttvaI/qARONUPsVUyqO2MrzIBczVcj1UAadqpDOtqA9&#10;3K1DVxneBPmjDQdESSnYrOcqRozXukbws2WL/7Y8YEEUTh6go7p4/17x5XfZl68zmVevpdqr4pMX&#10;+VeFr14X5a/lXL2oVEuPv5IaZ4nvHkqv5c+fNV6+SsvFl48p+5NKb7OSei+KLeBPJlqOMcpT3PaH&#10;JI3nxQev33whqQ1FL2udYrdyjwVziwypuME4E1oDQ1HbdHvaQ4m0jlI4RQZPZbisLkqJOz5lToQC&#10;5RsTJGb0UxSZbcwv0+ViAv1GyXJFpDTlTKhVizHI2DDkFEpv2Ipk+53iCIzTjMsZkhZMDW49e9Fh&#10;OafEM1he7o8BRjeFndA3iTy9x/QC1/RE8On4LkrlMMDO2ue1Bk4MJSmw5TA5hPFBQXfQMdSl8vog&#10;Kco+1M8MXuFMVyrUQCXO+czlC5kxltWLcmK6+0NwbPLgx4I15aHSZYgF2WJFOZugtBLi6MCAsy4T&#10;MNrZZBoqXBI0pwqSBqN0OZkuC2XOpl/yxkMSOhF3jEeWsTjFHzhkRLDho5LUOlr7rB65aD+w2f6t&#10;6eYnKoPEjBeVXxZVKSt9+/r1d1IxJ7/6VvqqUEzKUnVg/Md0XCnWi+ob+Ss5IynJ9ps3+a+l55Ia&#10;z/z521js37KvzNab0ldRGUYOTozzxDH5O87zG8sa8s2E9KZezrx8+yrf6Lw1Xiujf0rzdOozLUs3&#10;zWMpOKIq5BRnkThSk1EsjaZ6VO2iNzCfWEwmWVZxdPuKlkWRJpaHjgwlIZkUiwpfzJZTRdLDVuMn&#10;C2S2goFnQr2qyIpxx9lzGyDOiZMUy1vO0hetRFT5HXQvbPkItBQMWOkUEOSThFY+rUgJ0oHXpLIQ&#10;6o0pSkQQBCam0R2WPdDP5hAZ3Av0nHI5McTbo0M48zAMxHaW3sS0HRfNNjMI0LVEWXtJFrrhYeAh&#10;luNd4sw3y9ANLs4xfKUk9wEjXmNiFYlZyet22D7Mx7FAAVJXJxGno6tTbWCoA1eLdYd6fe6tCN6t&#10;R3CblPICtBUs00JKEVDpQyUPihBLiD+KyPhbgcYzBycm7IqZ/C9FNZV4+W0+8Srz9mXx2XcvsoX/&#10;+Oqb7rdeq1ytq8Xum1eJtympVs69luPf5tVX2cw331WKr95IlaIsG//rHgv5eD/gDG7NGLe+96NV&#10;QxCfvcy+Thfbr7/JKmrHFNvF/8laB0ChA0WdP6pwdzwdWr5FT8CoBYWeKCcrCUgwa0pKS0WwpNzz&#10;aOjlou59CsjpJEvPMTBgoqE0ZSVTaUOC4FIw2xRd5cwwVrKk2l2PMR4iu5hmUuKYdKjaX8OiYmk2&#10;rGbAlbzv0xZ9OmsJMeaFxOoWYCiFHiNr6XSe8sMhwUroqy0dsmgirR1avDCf4vBGSKJWQxYCkwIH&#10;xfVmLVpZRxUgTRwQDMHpeg6h/zkLdwLtpgRqcJ3GBu6xASJ56JolFr7ZSxWENAztRIoSu+JAtcqy&#10;YY0oLeOROeSPkn6mVtXp3kPSNSv7RXopg7RyVWS80zVusxQaklVCP5glbyOCkseZ+XCCfiIY6CeO&#10;oyJIpaK3H/3P4pfypxUtnZGqX75581Xyq+zXUqLwXfFlxa0XZmd5tZRV1XT+399KLytv2smXWaVZ&#10;LcuvXqovX2S/LhbPfvdrdHEe7Sbv0a33UBZl2jEqKr54+vBx4ZviH9++ev0y2290lVmzzpy+tWMg&#10;bOQ4vKPoFRpyFv+m9CrmG+RFLW/hF9nKMxmdu5kJFH+RDwpAiRlVhVNAevR7Yhuq1bxOgMXROmjA&#10;ytVBK9pquWjoXITR90pXINQUG4292RHfzmW4vIrQDHdXTmAcXYSUCNwGbpRavhSN3cWCr5P5EObY&#10;UV0mjl3FDK7y9uBpGLhfTM72QRiwMadmVGDDMjCI0bKsUmIdNDgMShu7dnvsEf/yKuwiNR1eHbxU&#10;Q2+pJO9CW+8Io15boBKAlC7CmZIWsKxSOyLYBb6XgWPsRnTmhCmDlo4xfcdzFErbSdhSmMmEZQhL&#10;gOXuHfP8bDK47XZ3ShxL/hdKs5zEJowufF5+/C/Zty8LWUmSsi/fKpW36ncv61LmzdvXzytKvmD0&#10;Db1RVZXa26ISTxa+evlt6suvZUV/+aWU/qL45Vk+EWPVtoHF/ZxE/Tva5SmL+M57GA2WVnL6l+rr&#10;b59/3bTlVlN/yYIp7gbyJZEpnqAm6lGibkIHJS7GJQqiMwfl7ainJpwVGJbZ7zMgRN4tPAdHX2ZB&#10;kiXgm9m6WIUBWfNJBckig2c707IltaLg2U+W/y5iiJ7UVUxQ7ZnZdXpz9/xmYPJqf9hf3Q60dZMR&#10;HrgTSmowyD49lKj+qYzLzTVTETvQ4/0sXdFge301BKwtb8HycHA8fOKHCtnMbs/YnfruhUqvPyJd&#10;aQ3eZntFz5ZqRJ2k10EL0lO6Jfoe5FtqQuHiomZT9k3plZrIZFh0UEKzFMoRqJyRyotoIE5wWbGv&#10;x03cSXbHI0YWjA4xb+GTzSc4ljZSVVPmT3jN+b+Jgr13RBGLrM7FK0XJlpVMLpn7tvlVUi4k32gy&#10;tpj+JnvW+05VdCqlZ5t/Lnf/XX1dqdeUt9Kb/6h/TYmLWqk2vy4WlPv/+1mUSH5LuE7q5jFF5ZTu&#10;dINA9GTqL+uZeFN6VfRfF3KqqX/zhRglaVK01RyIYhzivTubCAMtTml2XDKJ3Vx1jUr9PFbrPWEE&#10;HS1ZwFLkgpBlnJd1xKRMFoMEUsm8poO9yCOlOoph+Va6VUxTtOYSGCCG75YGkK8x73VkQGnpxJus&#10;V4Nb6z+hqsDu9KJ//DuAEgvS0VcYcpa1BjpUW3kwDydIynW2UOPLLaOayD8vpgdKbRYstzyijxhe&#10;jhn5LvhtcxqYxNusiNMqjaLcZOiTLRFMZPnFJuWAdBLiaqllpw0zWQeuUovc7vGSxOU7OCacEVnB&#10;KHwB+xG1G0Z30nTp9dwB9BbLZO9G56xJKtvWCoxc+0fUK5H9MYz+WiT3ccGZO/xlJv1aMSrfvMy+&#10;zau6qiVfvs2+fPPN269fZ98axUpLz/y/clV5bb6WZLn4elB99lZ73pLUTKMsNwqtQlH7Fav8z8ON&#10;GgB3qNpJ5bzxC+AbVE01yl+kXkmNl8nGm5fl2qtCLx4fYoNzRr4qdNI7LPpFa8VugpUxPIoevWNE&#10;ggCocUoyJyb5OLPZitiRmi+U8STCsVw51QmayEOp/kTVfBkrqLZL8/2I6nApAzJahcu1eKPdhoEa&#10;jwvHE3P9FgiZPIWuZGmo6al06a4CBxz3yJv50tXF/hBpaU4MRgaz2OtQwre8q7VPl9hB65gkYOfY&#10;3jGTQGFNx9XxcruLVo0OyEbRyJUDlpklI88dtLB4lZ8bkoHj+ITKZ56hYE1I4ZyJBERPASvmndNZ&#10;IQw3UcnFRKpdQreGWbzlMoUaD+UoJodjwVa4MHKRTwltZ9zHZq5khMK/HWJ52/xxz8VB4SKBJQ+F&#10;f0gFMwzvwYzd+OsXX6fkTE6V8q9yL4vyWfpN8Wv9z9+my5L2avDu/9g17c81paArqiIX6pr0spAv&#10;Vt5W33w3SGpv5a+0yiv1j21EGX9X27xBMn/HknZinRg2IsZzii6+pYRU++5toql0i9VmonqbdH6W&#10;EgcWEqjUsKNERQYgc+p14qGwYYinYJUupEgqhll00QQxyoaTlBEgRnlnkmpYSIeyfKZEpStJyqUn&#10;Q+LOmQTC0wUzKQQppyulk5F7Bw112EBT5W2nO+jSbS9jt7sQHeSR9IaeyS7Zb6NL6pMsYIBzy/Y5&#10;7CcGbit0sBhV2zMloabKq7ACh7n2/7H2LtxtG1m6aM3lrLvumZlmz5lu5nTzTCfoR04nadpwDJoE&#10;KQIsvIGCSBCACEAAYT5FKCRlSZbtOE7mOl7dP/zWLpCS7Dg9M2tdZMV6kSBQ9WHv/e3nEFSRBcV8&#10;abr94V2ZtFELS8Ah++a6vPyXU/CJiclwnW2iPCkKMePQRTp985JeaA6yyi0aBOUXsjDgPNaitF7K&#10;+ahFYZuonGzRFeA4JJruXRlllaM7EIKobHGU+76aJzCQebZZn2OlEjo9iKpl9JNdVlj8/1O7H5bk&#10;A7SvkWHStwOvjwOpKYwFoSvkfbUtN/2WiANXN9w0ny1PBiqRVkn4sEllkMh7kRnYmvZYxkf9niRR&#10;orjPA7kz/9FtluO9VO6D2qQsmQuO7GPHwqLi6m448rIwEEKOL4Em62iJWmNoT+uhnASLxBrcq2hO&#10;3VVJPfc7VIKDtbGiX/n6wXFfNsxieoj9aFE7Ab5VxTAZpvXvqOJZWFyuCgP9rFEnDko4NleFfRC1&#10;byJWDFJMhuLmehPk+WyNeGW5P/kmRzfJj9+/hu9B3/E2tfZ1uw7lVK8gWWMBDoJN2Arq6Pq18+1f&#10;34WsT3J68a5Aldjffn/z3ctr+potaFq45IsbuPttL18wNPNoZa3CIXFnYIBy62A2hVfmMIKKW1KL&#10;bhFSwUtK4gKjp2R6HZiv6jKPW60aoMrc6/kGlQPUYKMiv1KfTugzQzT5x80kKZBYKTbPuA1S1fqI&#10;culwwS12+L+Bo79vr5U6E4Lojb99Kjf7Xf0VVrHZk5up8di1xLbkGFg/mix7jqy7J3bmOuNobPNt&#10;LMrN7uOoqUx9tUkEGf/TZm7/iuqb2iHhqARYdZ+1cVuDfqtMS+uMHoKpY5nXm7KrkkIx587WcDio&#10;vmLdqCsoJm5mAUptYobrsWg3tNscPgytPgn4MLh9lJg9tr2D+7CCfOY2xvTfOqCQlFikhDQyE8T3&#10;RgNypr7YUn6wGCzIgEBKDfRuqfJWq3foOC2KBUzgRNobZG2n5ndhststy8ZsVI/OqW6OLs8315MK&#10;v2HxaOxUq/tUwzmAe7dGMyCiybW82W5hnvDrdxR/y+//g1Azyrzh4u33Ow4ytMrun8uX5wAZF/wm&#10;lz5SB9Cf2R0M+SJrxSifL7QtpiRyjkYaZGGsa0x2p5Bw7A4Q72LoDStX672WJaCDZwhROlkpF4gu&#10;T1zV8lzbxWGMrl/cnF2yfuxn+9gpvedWTWME5b8Ms/+EF5TbX6e0j/9z/agz+rNyQlT+SP1S6qpN&#10;0xSMPh6N3cdL4zxy+32vaceR6XnP/DY124127qZRQI6+FP74OQXMsxrrXVbqxur9PKC9F6N6F3fa&#10;O2kBaJ+ofcnuikkux33vfHhkLgyDspK9vHah0eaAPqDUWtAnVG+l1KAV7ydumiDbNyxr5p4hUatF&#10;rNf5reetCk2Ua9U6LDbDD8ZVkVeKlhWQK+iSUCxzSkAXwdYuMtQIbG5/BSo16opilT9XGvwZ4ODH&#10;y3zno7D0GZA1ZafUcnsef7/9Hl1vSF6GMtf7PG6oKQVBM6ICZf0jXODoapMUlQqrxXz1fYCev/k+&#10;jaHP7ds38e5mC+bby7dvv9vdtLK1hhI9XGeDYBixR2uBK2tC9SiGU3Mq9FbZoaVXsFa6IZoGXACS&#10;W2koQpm4DOIRel4B3GNCTWcwwJZlZ62wgRby4F2eXX13eQnPRVI0XB5b1PzVJjaZ3x/E9vcOji1v&#10;vfXzMm1fCVJjba8/EajaDL46FaWtKDmO0fEeNDOR2HKY6MU413eLo7FrmsQglj3RpF6vg9VB0jx9&#10;cmxIbe4tSyKqs7yMclv3Yq1aOWRyH2jAQX+yT25wX1m6LOiue6ToOonjgS1NXv6VL/uf7Qvhw/0d&#10;tGQkD+vU0s7ftxoyJr9gepPIo/q+ZLaigK+jtu/ooIhszSFtESNOh4e8B2Qj9bLh+XCuzhE5S4t4&#10;VmST7AyNGDpbnMlZCEQZh3w+uyzy77JlgW7G9ZtdgGAkBeT+1GAboQQzSTaLAp3Rl6fgjyvzXalA&#10;HlFbzOSROH37rmxOOZ+uYdhSATm17y4vG5QpZMtXr2/e/vj2aseKqNznN/YABj2DTBUBp+ICZSqr&#10;FO0pK0ZCHB7toOSzhpwd4xVIZs1V6vTmQHZXBcZ+KF+umHvpXm3AMwYUm9oGLuppAM63z4redVFA&#10;tz4X2fSpnVJzLZ7MNh+PaPI/GQx4B6e/hzIWP685td8aIq+a8vHEO/G/ORJVYxhi7M+aRJy5JE8z&#10;N12kVt+WFqk4bw77j4Zyx/bPZNJeyWryh/o7vsJKyd+vBDjQynu/KT+Zjdapw9idT4SePSDiWCJS&#10;QzCfirl0KU8zDiQPLDjKG5VkL/yr/CiSmfN+70m9f4vwuAOSRLm+V5pl4n4V/OXwtBL6aygngeeA&#10;rwE7d4SeSiKM6COMFFuMC7I4W6xQtp4jeymgilwzLTKxE2ogpbsiO5tCfm+EexBBskAkjDaVzVnA&#10;nHnnmw3AoVHbbRchyxpU6hRVrcxEtZUTBgC9H9/t+/XNdxEF2n/oiLt8c4k1D95ILvPLVy9e/7Bj&#10;qmtQWK0tZLxlEGJIwYFnBgsBqQVFBjWfMsjwWW2onKe/RLP9cvjQt1kge7OU32ebUagr+zoZoYys&#10;D8ChbBNoG7P6Fl0Wy6vnxUamNH2I1yYiHDVf0mfXHy8Frn60Zcvfc2vs6+FQnasLRGgPvuo0dcfr&#10;umTq9dKx8cAzsXy8aofS2BivssSPiqXf6eIASzjyxxpR+53zyLOJqGi/gg4/5RTg2m3Q6S7cVL3n&#10;zyg/mqlRistGXez0ngyGjzWX1xaG7EmzNOx0v6MIvLv0iPKl0taHOrH57Ke3AmPmepi9xDLpZ9i3&#10;v0asPJUD7B1yjQ6ePYR1zrHsYjaPBSoESRSLA7RerAQ3PlPJUrQW7IXiEvk72UXaZLUxWZCSmpQU&#10;mpxcsyi0IPU2JiiIridAg21SEOS4pesdkluhXAlCl9TsK969pSfw13Da6wzt3n5P7N06C3cXUTgF&#10;v0S62769zeWp7EAcwxNCTweNObbXVJqdr8mAR4sIYgwwWocqQRnk9jBEmqxOqYGJvJg+CaJSjmTU&#10;WGS/vo/cNcpFCXtoVGmZ9Mlwn7PBazs1gnmjFIP6hGr6EGWTsxfQavW/etR/3vdRYYmGiLW5+8J9&#10;bLjSE1OQTmd9zRy5pue6qdQysRrf9HtqbL6T5iPzKLXbkvtQ73Si8LipDt1lTuQnD79q/8tf6r+k&#10;XKL+63qNNZ86pNDelaPcwx5TqnWGsxr3GZaanuOomj8kuHeqydi8kh5Xueq9cMB8WLKlOvKsjFsu&#10;3tAF+0ivygW8gj3Le9dWuU6HFYC+T5SZ1NHhGkC/VpKQoOK8mKSpNkmS3WSI9FBE+kZEgbpvV8Ih&#10;nZrXGmUS/DwLJht9hlIPB8RDE3evXKCVAVptOJgVgIaThPTOUQDyoEopJYtFURxZ37149+6GAo5F&#10;BZ5fRSjY1lGUwva+vL4hSxhXfX1V+tfAML/UoKquSlAik42N3NmW2vL5AM3TAZ/NzUoRb1ZAJNUV&#10;EF0B8aqrMmsJVBsV+RXh9tZNFhpBuKZx5bQmm6pj+oFX38bMhxREg9aQ38eD4amIN9Bw7ePdt9+H&#10;0T6cVBGgd2f1J/uy3/RyNskvNT78Yti2m1LuebZn9vvylaE2HeLm2E+1uUM15up4Mk7DcapI/Tg2&#10;fII1V58R98Qjcqf5xVd+jZP/of6L/7eG3vdrfJjeiG5dt/DZPKeqSudhs437aiS4x6HZL74Zt6C2&#10;pfq+LN6XEVliJbvxP9qEEiPfZo0C4j2O7ucbQ9rGIDxkUVRL1KmU489z5Cy2uyLK8qlOsvkkYFOp&#10;QcOFZ2oD+rqsRFYSI++eQQZjQCmpmDW2MBIMGnwiEV47QCb9clPGN3vo/A2jCdiZL/UE5TuW0taa&#10;7d6+e2XV0Yqnrxu5WyoVnZIOqjOA1vPvv3v+ZkW3mWO23aosTD6HtlIJPcNwF9UZqYD7qC8oO2mx&#10;hyVco/EMbovQ+6G6sdyClG1D2d/rnrRxW2V0xsJBPUdv32w34KTl0bCh4kwR6pw5WW4idbZ58fOT&#10;xT7AGewFlVbol397eNzA/3IveXCPM7SvW/pt/IXnR+2uRMjRqWlopiu47YColq2HmTqY9KMkVDNX&#10;z3m5mUgn7WYH97FzRjlBRvxHD5ri44df/v6f/6dtUqDW983dK+Xt7AFXRfcKnxjVZFNR6vzjDpa6&#10;fWvgzY4fP5mI0fHz+cokFvSqqtzH1/4Y0MewdvP27/hroIUdw1dNgGe7UmYxcjF9Y3XPPut3jyl9&#10;zl+lwgAtNxfLRRBXinNxXgjWEsKUlMUJ420xD3ySJ7OFibQFocqN5EAAGBHZ7BbWBkonEb+78S+o&#10;6tus2UdkvdV/2D+WsjQslCSBnBE2cf3s5s2bBA15RuYudvFh3rZfAR/81eXNt99vignZQrbRjy9q&#10;upuIyE+AIAbxqKilPohGRY7riAr5EMl0j70hn6X7BWGkJyxZksWVOSAIKHaJtNtM7qAWNtwdwldX&#10;m+Jyg+K0gV235qlxniOdS6akstv9F4RZeW6+zs1eVOu/+kOtyqmvHvYt+x/2V4OYiY5Y2RKUS/aU&#10;XksPeoZkSn/RsWnNnHj4zHLswnTNgd6Po3CeusPisRVKbWmQeDoZE7szIuJDMzB7bfVrsM1+fdzq&#10;Nfj6fjrrLbc8JDzeJj6i23RuaMmhHMm6oXpBFLntyCCiF7xp9qVqndKKjxmXDjg23rGP4O7//v6i&#10;1BFLslXYR9KF76nMdr1zBzVgUAwDMLwuX4SuQxXnhbWLUHFFMZfFL693OBDThZhx1nhEdeCioIZ+&#10;ZQm5CmsYQsLSjC4v6DbGV6v01QYt5mBZpZCFb8Pkm2dpuu+IfAlpun4tm3DwnBQ3i8WhD2l9rVkx&#10;CK3ppKw4KopYBTtNAAAgAElEQVTLt2+/A+fZm0soqMx8FHvgK3PK3Ek0kFlqXYVUGmQDkpCeKt0g&#10;PEMi4cHPVqHClOjMcmjda3daK6GnBOyWZUqRoONRjp6/TdDyPFXnEIvja56Gcq7aSFFuXyXP/1OI&#10;lRqR/t86JrX/o/+iUTh8vxB7vX+8ewnLza+CT6P69o/U1uqHqtQxh5lsH0nCxHcM90k3cGN8fDxy&#10;T4Is9YN4beNFPEzkx1LfXc4UvX3cetw2cD/gcYMaZ58u58Sv1yqHVNq9yLl1mqE93vYXAISz1uC+&#10;6vUlRddD3029YDbupXKaNB6/LkcLHJrNwJtJ+aX2rJK9e3dWwuVjx2j/WeDDvxWGtySJ2o/M7VEL&#10;q5QJcjKMy3BJPBMIKYKrYpPv5ktSoLOrTZ2aiL1wsxmalOFsd9t0sxRZywvLZ15iKCJ6hVW02AXZ&#10;86VSvJxBXiC1ri4XBaQxbs4ortCMEsS8BRevRqwpPEGpOKEX+AasNPUCXC3UTqLkZlkJ0OgGrbMF&#10;RBqK9St3zSwtFfGgHiHkloNKpiyghhxolu3Ss4ZbVigwTxGhdAk6tMBcMhKBRStWWbMxsWyJw55N&#10;+tQNZfBe8IMCRTcL3v9WQLWLxRB5VE2a1SCIW1T4tdTFxxK1//YBysoN/RvV07/6yz/9sf0bLhbd&#10;fCxIgfpv5WuqjIjWoL0A1/gTP+H1ppE8seUokAUh9gxpMImUnhuni/HUHbue5HikeDIJ8t7AUFzN&#10;lYjjuVlfcp3+o6OOIrFmLJ8n3pf/g9sXcN6PNN2nnOhewhCqQloQxoqkK15gziR9HGp21LFbrXat&#10;TrlA7W+18tbuDdaT6eqnV+93ki4PC4XkMM+KPrUVtUalDV9LJ2CO3cNkabhASR/sBchf3uq5ZjxL&#10;qZWWr/bB08vGBTWSoro8WASbMhFpt50rcCEyRTklCm5xM6N2VbG+OhteztBqu0LK1lpv8jUpuEa8&#10;BumIBK0HnXwEpIAqbuxaHLXPC6r4v333ukD52yW4xOhV89xCnYUIipgaHNr4aFqkI8sC1HB43ECh&#10;WxaDFCMYZ4a4HOH8JqOPzGIA6WqoUCB1DEh1a1FHGBLWwe9vl88WK5hgadfMdHBhIOxiM0Ozty+e&#10;zZ5z9NrPVsUCVDdS9QyGhJ89y6/eb3iA3tcgTGSA26raopbX74VHhkNSx5I77ji2LeELdM9Chxza&#10;uiN87Qp/6ZsuCdJOHLrtPv6qyU+Hfqr4kWtJ17uB4mY4KeLxMaY3r+Ms8I5SdxJIWg8PuxImZT/2&#10;+iem7tt/PTSwOjjQ9iH192pS9hN4oGPCZ7LY72LZ8gaBczw8HZ+ak8DtiNBgg3vNPR4feOdtIg59&#10;qPVd8Q799KjfS1qD4auQxNZDvXpFQGW7HOVOdyo805kVnqWL9izX5BRB3l7vLrhN6ThaF+ttUNum&#10;Y/ucQowgrrKeaQpYSg0dWgqsagV74ezmPK+tKaskJEG71TgcX2yvUBAA35xXZkykmdNefpFG9BGp&#10;mWCunxURmi3RC3T1kt4ZWY4mA3A98NHFO5H36Ifc7FzmoaNU5dDFX6TCzUUtsajQ0wgYxZF804Kn&#10;JigfOhmWpgX2WKkvdeAAPDRFA68Z2nsOJ3WgsnXIlELX6SthvHj34nK33CRq1aLXiqr0wyciWmQp&#10;eb+T3wcHG+SLWj2uxl/WajG3pkRO62TEPNZdPZBc84hd9qFnJ7U3ToKjudu0T4+JcaL2R4PpRAyE&#10;/v+ZYzOQjbHqP52kk+FRkR+7ti/LRmYdO6bcNeR+dNQ2RMV92P/X6n6AJs+JdbSPPN0Kr31uBrpt&#10;3oJuAQd60+geSXLTlGzHJieOh1UyIUNJ+jf6CHS/tZoZlf73fTPj50wyFcV3FS3gAUrcT9agfvcV&#10;ZAA1oWSlzPTgSm7E/niYh1JBuNrAWY3XXTRe7p5tNsUWOr1XKOdchAsvp485X8xmqBaleRHtNbBO&#10;TaXrKkqvW5drtH0DpWlORi9rWCXi5majgrsMZhrmdPMCHdqxTAJ0vkuAJ6IxVE/SD3i1e/2mvKxo&#10;satoea9InkN9+sFDSohI707sIa7mItWlGs8UtBSqiFOELRtdQRLu4A0QQ8ixZbV5YqNSBtxAfLUg&#10;cfxOF+ASj5DoSSzs5Pl3mozOUTrbrYoiJXf8KIp+uqof4qxafQvhplr9i09+3Q4D3knbOA8jqeUo&#10;x+Ikg85VrPdwmXMmcH/wmsdN0zvukWDp2bPAJRPf7hDNPU7nrhcFnw+C1WmfOJMgFmXZdE7406X3&#10;zMbkZGi0xY5m1cqRhsAnqvtC0AO+Dh40VEqx2/k7rFQFWp/xDV2ihFMxsI6P223i31CN3H/Q7rfp&#10;GUXXsakCeEtPeWuoocscIJNM13FV/Zk1uMVlXfHph0IfuWWZT8tz9wy+22/oJ6GGtqaAqnrLqwEV&#10;DL2zV7CZIb+A6SIyeBgslIlhJB9QXEeVazCUV6vhZTx7Wwxmq912MwmoeNR217OWQDAQg3w2pSea&#10;Abq5AapOlhxKIy6ZvBmCpTfL5q+pIZktOB5Z28ElKW7yK3CYIEHfqWyu7EBHty0R7QZaUITtNgRa&#10;7pFYfnlDWfDkVbxv0768NTCYWySL0GDvFmeiiX5kL4YaHZixAmtEqJYumO3aqFdncQwhAzYypWUn&#10;h363P3vU6o2/1l5S6fhPHbcu9POpf6QaTwKl7y0739i8uySonGEODIBigm9ysiyMViMq8uUkWRi6&#10;Jju6JDR1/dgeOZI2G09OBoWwIgExbbP5UNw+sRapkUmJijtNUxT/wt0OBKZWFZx0b4Xtg5zMu1E9&#10;FG/el2nQ8VjqYgl3Vd0wR77EJ6kxGZ1EDt/ueriNxasH6xoLfjMDC9RVxlySSF31/A/uvHSMIda4&#10;6QC1BajSeQILz9pEsdxuyBB63ztXgOkSEV6YZleNmFD7a/Hm+rrY+ASxiYWQq0j/vrHtfYdCGA5d&#10;ZmFz/OV17dXOdcluZxaMm+yeZw3LXa7ZVinxFIZO1CE7e9Fg7pbEjYIZFXkYuZN3M7QYo0lSNKA0&#10;b/YfL+RiU9BtppdgYiaQLAqt3EIQf4Q5xyTlGI91q+conlB55r8pjQE2LIcSTUw1XyhWygyoGhPg&#10;AlsYJokjBMkvDaaUvZeFG1PpPVUpULWFGB2a4fJ/V2WWi03xw//wgI8k71FxqvmBaiTyRvI1Qz0e&#10;5cfacukGf6wwuQNkBNDR+N3n6kh3p1lhmp6pzUfpUzeUSDu0vUgzHmrqiev5qtcOSXAkOkRq9mUl&#10;P9IysaWJHde2G7VyHnCtbGJcP/QO/SBV4w5j1eq+zK5G9eYXXRkbGu4ZpmFEx15ITiKPPHgsdltH&#10;ItYmYUPq1+qQi8mx+9NAOQyY2xr1Bu8F1rg7fnmvUl/E57d/hnTtcpUwgK5aejFLl0ukyi1T2403&#10;z5x881zM3WXd5Un5VBeYKojdBbIwCgb7eB1yfqA6T6c7sqG2+9xD+napzfIapN9cZKq+CC6ifTLk&#10;bEa4ChXBFJ25vrF36c2ltpinMl39/N0rl3smIq1Czz2fecX3r797Aw0NFq0Vc9SmpUnZUmH6GNq4&#10;lWCpXYZMYE0uynDpd9dTFxUEfb+MSIWCbA5Jl1TCuazSGeIAjZ7FpkTceXYKyCgI3gzS0M+Cnopa&#10;uXoTjZGmMMLzsWla948as7ypBnvQTKTmbBK0if1acKIR/0zWLmXvnJh4lH7lfUoXuAJ9f/g6zLz8&#10;0+ehoasX/lNRSsZZeIaFQr/Sso5kqKvTp5KLHxDJ9bp9p6caPv5z+9G4IztYMgedXrNd+x1UsTfq&#10;rHMQBVm1Xs7WORj/lVu9WTmYaOjARaDR2R8luSf1e/1+HzvBEaUacbSI2q2O1BR7WvfR0+WFhn/F&#10;VRsMDFTsvCiAv+FyA/DPrcR7qVMVwhIYAISNg8Yc3RVTgGc54Khg4tHlBiTbYp/fJmxflXmylyu0&#10;jRoCVaQDeUH2/pQawGGAXG2zq9Wty93gbI3RxCqEPGXzCYv1c7RX7eYMoIKmcFaqvn989y6i/AY6&#10;CVYvL0YO2lLR1HIpIi53V1Fy8x8//nizrsnndL9d2PcI4ug+iqvIWorRbhlpZV3V9at3L4rLtBhR&#10;U//lDYbcOg4Sl1ipa2uvSPbPXhV0Z62co17j0BxdIv6tjZyVtoSpUvS19MaDq2yOfsIyf3rsvaBy&#10;Da+nqta+HLshTojWacl91ZYnYxsfb43ZRvJqXPBI/mWdfiC1qorGL1uqHMnDyPapDiOB5mG+HTiP&#10;H43aXwXrIHPEzoNx2FRNURIl3Uh7qhOMiGsIhiJ1flXONocO2eXszGr1EHq6g9q90NN9ugtpvL+T&#10;JUnCfSzJsk7cJNZWUdJ8/Lgttts9iahHxcSQ7fqvq7du2xsX1XMqkGzOZbWu/73s9X2PYAR5Wsiq&#10;8FQCIYhWQQkLmkK7oTUlAjDsdYaK89fvfnhxk1Mds5xGZz0UpqmVbJENMWrzEjxglOq9g8GEVEbt&#10;ioI3mcerslkLoKUZDzSpGNOqUwxV7BMQcIkOw+aq6piqKxTVXSgghFfTP5lusVuPyLzYUruLpTwO&#10;G2wdixix4hEnmiNvczAYRkjZLQsOXW2RWmy/RXrNR3zioapTpShrKWkp9g8UvwLv4ErToWcVy82P&#10;ZKJ72fSyhswEsfCLY83lj5RnfoAy5sb86z80EP9Vf27HvbPM84MiyGLtaGxekcJVl8NAOVkM/uWz&#10;+R9PhN+2+538N4/8f6q1zCDO/EckGT5NgqyfGiJpOrHimJmMH3mS6R83edFR+rYlukQSOx1B+8vC&#10;HMiddrMncVwPivKgQxXTm9Ad7RA9r96BCqL298YHwI+AM2qDyxj3FMnQJcuUOqbTH5v550RuNtvS&#10;EZGxHkWrwHzy6YPS54fkZ1TbjxpU1IvMBbZH339nMDd374uLQTUyTsah9Wb7/AKFApVoTKBNULQS&#10;hyiexztK8JYUEZMiPJDBvLheZYUdv9lP2tq683TBq1AgcJYkmAJZZFiZhgzGM+g6Xyly1MunmynL&#10;M9RA2CiIhMjv0Y9k+n2TMA8FCVBWTO+kstzYxzeKrbLIl+zEA5QLu+Lyyn/19tvF9tt3YAXBuM0e&#10;JAfBemyykrMogIz9fAT6wTongIwky7e7hKSJVvA95JEBwC9y0v88iRbWqtEQ/yr9+5f//GluZq6X&#10;DaWnYiCNZF2XJrESqPJoHi+fBuh3v+H1DDekdqsmCa1fGKMT3jctx3ea5vA4szSyUjSF4AhHVIY5&#10;GBMstzsP9FZT7Uch1nS9PWi3Vamtdlod8MGBzmRjDVmH2n3Hqdu8iLv0s1unLXsqyo6QnxzJfQVj&#10;DRN74DkuGZtu2MePRYHvSp1+Xw+NKOs0yT/ubdNAdRmBo6IYknbqwp3b7GdjnnDc634ZfhBJgMeC&#10;EcnE325fMpMMl2crpgJyKqq42VKOJ+RuXYxbwd6TF2irhVO4/I95mcK9KGaLBSG9EA2uhNm4rM2y&#10;AEqcYqO6YLlTCE5WATBWEFPxFA2hoJ7uRIxWHMUS1FbagASIa6kWKkrJdePSP0JvlRrCurItNtNL&#10;AcaqTxeb3ebb5zcusSdTFH7/fF96mJCYQ3UyghYR6n5h2PNoQWirQXlCxRxxymD59iZP+N46PZu0&#10;KNMICpK3kls35c8lLUJpAbDNSuOrz58Kv/iXyaWeZytz3BMNW09NZzxQnEImE1uaiF338/bvo6Ql&#10;UJw12x0xWcxSe5Ke6Davyce6bvSwaUrH/aFJTqii7JDAszqY9HWcmnhsdgyx2zFNt8uL9M1C/x/L&#10;mcDQDpkDIVWtHvyyqPzuVoztmed+qBgb7MQ9kHqYAk3ViE5sQyc9Q1ZVjI/6QrfdNTQliXxFGlTK&#10;OU0ifczTjNWQsU44ZebTLT2qMjP/I4L/4BlinUhYrketNFygS3+lUnKx2qCO3Ovdtqz1DSGRIUVL&#10;KiJkEQnrFh5DYa0PDnzm3Mh3s+AyRW+sVQS+CI+KEuyOFlyOhmot61VzzPAc6VDwCNdUnc5QqwYY&#10;5looms5RmV5iyYQKujX4JcjFa/TdK0pYWQX9UJzFPDSm5dUW0iu2DPftumet3Ybq+MlCmPbEfA1k&#10;gNvUqq/0REAFV0wQMTUOelEJqNXi0cG0KFuGV9hS1MIE+VdcAbbZ1SydQzM/qsMd7a5rOPdxlJVt&#10;x1Clhdonn2y1KBjocTg6XrZPSZQ5JDzJx64d2UQ3hdeS3AlFqU3+0OZxR5SJYKtJYZ+YniF31MFk&#10;PO47pqm7Gh6NfduWcE+XsdNva1gYU1aoYCdq9IyvBVnCauvJn6SO2IEmP9BAtLYf3XrPgXG/fcsh&#10;AnWIRgDMvhQ60hHua1juYKfnGG5AjiTp6KhDtfNjsW0oZtj3V0f/WhNEGDcKJCzIwREh/ycS/v1G&#10;6+bdt3tNWyZ7s/xwgYOssRra7NzNZpnXrpbC7VsgSunvoFjSbMl4EY+IsmFK1dPWU8pfr16hzN0s&#10;EHNTsF2lNrpobicYPmPAovrY3RfTZ9oAAu0aZhvP6sFZjGKqmXadW8WDyc12dTlBNwoMhphN63go&#10;M/IMFfWeSTd4veF3CtpEM4UiLwhTfnW1HsD8xWsWEmux1G44gDPWeBCSlN+EkK9NV29bSnINpg6f&#10;zdHNt5BkJpuizoYNBFF4Lx/hIwKtdFihVz8mohH/+ffLP23OToNET59GgZkuqADwUmJdPtK0Y+Xr&#10;peR2ZEG/MfyT9PEXR2LWWblOUizSWWRN+0dRlOpBl972CPcoEcSKgql0k4yw3zexcaQ6R18b7lh1&#10;xm3Jc1RDVrD4Z+XJY6POWAA0H6UStYx/V+7S0O4LtUO+OJvyStVtr0txhTXNVKlCVmTHHY0o2ZRw&#10;tyW1QWmHjkZM8vgfDvjgAg3F+RndP/E9DiD+vRGicPjlEh8iWMxIPmh3ut3UGD/fBeAYQ24dTVS0&#10;Y26DVs66Y6nIqlJBYc2KWQX5UP/Npu2ki3SaoHDLQj3g4IW05hZLTQLFFWg566KANtMb6Io1AxMI&#10;wRgopEwayaoegj4fU1SAdUSZrGVmqKB4uKilrNgG6gbF0spqUY1s5vT11PizRJ6NE0BeVrPYBO/n&#10;05srnrFJwBq0MBgqnEJZyXCJgpbOgUhnyQcqRVKDb6D85QsqHiP6NA3rWhUygKkE/DnPNzvqaB+Q&#10;b/zwb78igRR+3hyevx7EEzEoTnTZ9d3x0DMiM1mehYF9vvhzr/PExLjf7JiS9CjVnw4jTHLcF7GI&#10;qZ0UqOqiKzZ1q9+WDE03NNmhUBMj+mIs2EEbDygRbIh9itb2CB/1BHcoiu0jAA0owhp0Et1X190m&#10;1t4GBfapQWVwk82rpuKwK3dlap9pKlZtvdd3RsR8JPS/tlqtjqTB/BPTdSuHmW2CLk5RGs82Ue+9&#10;Z65335nBXvqzBB20Cl12SOyniLBLNzgzgjZXyx01x4UUQX8fK2KPP0VdylAwEzgVx9zSpRvrIXl9&#10;fZaR19cUJwIUhKCKQpkj09k88v2GoINITMprrFHGKavgTcm2dAHSGaTABpXMrENvozHSdvR1OWLV&#10;XIvYQs/saeJMZmV+ZXkGGQKmQRqgdN7aP3IQ5ajjHDpwv7q5CEQQeDUwImzorMGZE0gq0YayoIms&#10;9g5ipcAGZDKb5t+/GaL5HNWdCTfqJRq1CyPx50YEs27CGBr41SuIE/h/PfrXIDn5El+Z3+idrReO&#10;xi4JiGRisz007RjbM0c5uXp0OT6SvFXL1KVm214+nWhtbLpytylpzjAZZcs0D0Oiam2KNB3rumx2&#10;J02nbUj+E+KeEFM+PVI6smw9Hradjv6gqTbFpmgyC632a46NqmBVJJVDRfr9vKC74SgQRec4uSt2&#10;jiRZUvpY7agdYg3axJvgh52eh3G7j/MC+5vHR78qE7lhldI1SvJZsFURui/QgMHX3iuS2M8QFn+u&#10;phqXk0ZADFqkbHuWnb8oqGmu8coa5fmexBascqOKkgWC5x9+blm64E2fX7RuqJrK0+Gacp9oBi06&#10;gAmCV4FaeyDkZj4VLoRR0vgHhuuUNeGYBVOKunpKjfs6IHwJOnQVp1zpVV7NoCNMnhM0FMr5dIRz&#10;mF1KOcD8EhwLd1ZohGyu2CIZT9jgsQK4BlIVwKC6hDFjZNZqsXowOBUlaUI0iYv1kpLfiOpzNYwd&#10;8Npy2s9Xk5R9U9iCV2pc489ze3FsL3QnuEnmJ0FiBBsvKKaj0ck4zL7xg5HtWp1H8qqNW7JrL7CR&#10;0g+x+ueO5pui0An9U/uhZhiBOSWbtqb1TEGV+5KG+7omuKqsGW0Zyz3bMZWmjI2+2SSC47Z7Pu6K&#10;bZ37TKx/alarjAkcqpzup52VinRf2AnijGs0OFHsHUki1cxUwmqapRtU9NrB2H6MA6ErSFJizwPX&#10;7Uos2b2cMrdykLyov4PIgPv+E1j7z9qJIMiKgDlDBw2xb0IEmQwtGLkzccmWAHrpngGGxmXMiSqN&#10;LeipqE6chgtoHqVBGH2XQmupMAgFeAAWMnsbG6rCvCUUFrGKKi54rVIbzW5cSDNxwbKngBUrMQxe&#10;sUYJdqvuCwQxc4okEU0LuB5mX2plTg+c0wP+g25QsspvPWgs0R8u/6rYd8Syy4R2CzX08hQ8OKc5&#10;V5cB+0MBcidQi8Bg9h++LVirUnqKSbwgg3v06QPbrNKg9K40glAdpvOqgXqUCLgwU0VN0iAehv3z&#10;LDgxB7YbKWdpvz0yoyepcMUvvIkpyU8o09wYad8OtJao6aoXY/W0nQaqTcLxXHZFm+pXdmh2XzQ0&#10;0/FkKVR0u9s+7UsPm4lPqAkXPLEfCiJlA5/982+sittnZKAK5Q1lngZzm1Ur1TvhxoLoZUdvuStJ&#10;cpcqYbFP1bai6rrrPp1Ek1TJXfeJ4iXj62ee56WT+/eeo96EmtF5ANHC94IC4/urs8feB3YbIPNQ&#10;XaCAkQ0NVkBxBtnmfFeZWMFuO8suX6GaudvEFZadU+EPfZXRfhtROFpfI34XbBuQv73swbTryRg5&#10;S4ZllM9aA47a9wGHegTGobG3pVcbX6S8c7pPclPTYH9Fi92oxpgH+OeKSnGBZHtPEGHdahyqnm9i&#10;j8rAi+AqukqjYn9TpbUZFBsqfAd0KdY8oZZojV6qDFViI70U8dy+NRvV2ZWKydPlK67nF40YLgSG&#10;xk7j1b302/dWkUkMrqxzRNUqX2kIqyvvi4lHktDqD6R3g2Fmp06sr8eb7Y/CCpvbQKMW2atl/btt&#10;aqZ9a9Z8HC5XZjD5mu5yJutmx2uGptl5TLBnZzPcN4+wqmpaX9Uw1nu22jZO9H7fz/oSNrsnmmyS&#10;7uDY8v2OJDSb3UfiL/h//2dcr7NZBCUXYLzy0EHoINbK2ehgzX0qdjpSV+50un2p36e8UyX0pK6b&#10;6YSYjr3sDyVvKDovTmb3bt2jq2aFWmiZFd7jS+VZrno5Kzq6I00bDNJA+EnEroxbDmAYIeR40TeY&#10;G9ybTTfxcGGtBtSsaWkcnwZbB0pB/D1eFTOdTDi5itQ8WBJ0ibbRZpdZwE1uix03rCAZhogs94hk&#10;dRI58995q5iJJweFEUt8EyBNCMy2ismeEY5pZQqXiAKFqdB6aZ/RT59uZCoJv62ou3yzuToUFg2t&#10;8nmCnBBVG1CI24jgFPptDBV6Jm+4hwuLtdbYEyaMZ8/t9bP8TAuQQMFoykgLk48GVur70OE+NRZc&#10;cdQ+2iw/tWYJCW5W9iQ4LSaTRHXjJDPcdrzS/aF2rJlnEplEkqN7hD9tJ8RxA/NYkURFsrzZ5FHb&#10;dV3ff5qqGIdBWwf3LEWa3VcVmXJCVTLJsIWHY0oHrfaDJ2HQkeyhq4w7vKT1Opr4kON+/b84NiMY&#10;HBwMWkyPons5jnvwsbkYn1Bp1ldlWRJ7Ev1WMvSerw6Go/HYXY7yhESrAhfOs9Ngto9esyGnlHhZ&#10;saskEyS+n75ShXQvFP00DvxBzSv2SpsNgi3FPpaerlCQ7ZJLeGlOX8ADrZipjFzse2dSfspT9UIl&#10;x2SxyHtUnRbLrQ9DcmRlTZhxVFlYMMBQXvgNJS1x5jCJpdSEnqg26jZrPEM/nVp7Pd1BFgWUR89o&#10;giMQo6K6XsuIgyZolAMoHIpHPa/GUWpNLUY4d61agJX1arGXynplX3wMt9FY7m7rP1tBei9fnd5g&#10;WEbXoHI/RSR9u1mPIQeTHQt+QyUbQ5pyt6SV2xgw+FVq9dLxTgUaJ2MiB89y10+ncUYGY28cD4gy&#10;7i/j07y56bqpfkrcNrZ7euDPisJQNSrE4rbYVLQAR3LbPvG98VC38W58fFpgQzZkXe8rVNaolBFi&#10;1bQNqk6HbUxS/9FfugPLara0sNVR2yLuNGVRN8V2mb5RpVySzXpifrJ65ZAXsQ87sbwOjvtU7nSp&#10;QOtRiEmYwk3Gkqb7bjeOhpoVDpaLOD8bL6TvdsfaezYDDAg0a1Sntcz7v65PIIRs3hXdrbn3CvBu&#10;e6027itT0Ci1BfCp4ZSvb3cpT/jNxXixu2qVFS3vHRzlsWcFRz8ohL6uu/MQqfrd4N/WIPYHGaqm&#10;PLgbKCSYK34fm+LLAswqI8NRjqDHGExcB5yhHtOlcEP0Vs/gh9r0Xo+LWhIHECEfbUaTOXpWnFf2&#10;zrCLQ69v0GzFcrPcFpUGgJD+IRKCA+2uIBuXhfzaOEG9t3M8dUFrMn14r2ujfb97edmFkVVR/bWK&#10;/lZl+VR8jfufwcrxMtccR09PT1bp+DTr0/3y04Xpefr4JrWdcJEtXTnthsNYjsygQ5oykY7MY9M5&#10;FoMTPPSaotMZUzLgBtTI68nU2u8bvX6fQhJbrh62cXPc6WOtY43FjqRTO25wip2+YqiSxAudo6bY&#10;ln9XetLoA1CpsXZELMn3XgY3jBFm5ln1CdWbstzv0v8oxBSr3zFkW3M70vi4L7mj5MR3iwGkXBb/&#10;196BpqGYsj9qxoitCnN8H5aY4eq7Mapd3S3UwaL6Se1UafRC40YUMi4wcBgi1fm0KNL6Cs0WGxlf&#10;ITZvsHpPeWcAACAASURBVCzb3c9GR65ZO7sU6B6dXXqrGeLmBN03bUQOOrvwiy2vQGEI3m/gYcY0&#10;u1gKO11AM8zRCxwqNSqUVPrgDGzkQfEjnyJxto0P72KXTndCIK0qHga1jKzeTnYr+jdWyol2GTvt&#10;Zv/oUPzZswlzM+cTbsfHm4I9ohwTTWCzZUU+IJNJq+rfhlKUQI3331t3T2YFrqYUCxX017cPxP87&#10;Ze0UGr997D2XXGe1TvNoXnyzdcgsXJLTsTzdENe8ctaxHFwEk/EsOF3oTVclumdqY/5ImqmTSRB4&#10;lG11GnrjyDFG/WB4kox0cLS5joQVnRppMhmrJCA+/aUtiGYq8i25ZWdHNsF6G3ef8E3h63an3e58&#10;VYMJiqU7jcEJEm5Zp0fGNpliZTj7PaQ5SpIig08Y445pmIbm2l6ok9Olbg0cd+viNwvKgF9QncUd&#10;FoBDZKOJSJbfT8jjkLn1rMmc4aX8VYC03t0+3zuYjoA/hXv4xKixHbDfDsAJMEcv3Mo61VC6PLzl&#10;4B4haPDMkqnKpvt8tslZUSk69FqAvFnRoVhysIZGNWYqUkyBAu0BLKpiZRiB5UWVHzesA2UERAEP&#10;dHJw59FLKCB325GZiV+zUUWlN04ZnD3eQMEKZRIx2kGRE/RTHqN1KbGuD0+bDp3Dn0FHfGDVS81d&#10;mtdlVzgIoDty7FwUV1eqSKjtZZZdWT+eYFW9dWMzk0f83UO1/ftH9Pt6y42b9uY6G69m2nh7Gq1j&#10;7yYZUTwNqVkdHYfbU+IvfSXqxlfn8onqaUZiUriYzemm7XUDMvTInBSS7gbGzAtcO7DAyeHautan&#10;Wk3pS7quk67UNd1eX5IyzcW8ocnC8RDzpCOKbXzEd8VWq91ui5N6hcUI6mxwIsfS06qME7Dc7hrL&#10;I/r0SOz0ZFnGcHrcV2TcNnXD1sLBzEyzG5d4184r+2axPZYe/I+D4mTWF0cW1HhVXfIhfirIXcCC&#10;H9ra3HJEgtD6/RcimEAjXlyqCV9OclveM+x0fnMV21NSULGz937MmY7OoON3OFwBEQUwD5n+sg/0&#10;lo3T5ixUAdxxvOIwCKMWx9phZQ1U6yGfkgVgsD3Phcql8hrrDgoGeMAQSPGBN2iT5tRCl9mlUcNt&#10;FkF3f3c4gOLnzYv1CKwA/vxwWxEwDw6Q2arWqAWWUtuerZZa47JsjxaXso1ZwJsXz5wRdE2CXHA4&#10;JrdmRO3wzX6VoBEdG/n2N/6Lf/ry8uG/jwuu/sXwD1G+GPvFQNtm6S44nwfJMnSchJDkVJoE6g+L&#10;ebYzBuNnwTnVmfg0SHPde/y46atjqfN4Wbh2YmBTO+mljmlqxHQHfWwcN2WsYoqv42Ot38NPxk1b&#10;c077jqFpgdw2JLOl0ZcKvGh33Gar3xc1QRREUJ0lxMq591yduczqTAqXbJP7BB8dAROQ+lR5ApLl&#10;jkptQDfwrHEwTgozT26+P09/eLEOyG/Re2OG5MUkJcFilr6/LoivmsDVPjCr7D1pvBckgAWeUYUn&#10;Fn5QNt9Dizm4N8unmyIhVwbLqgvDZksADYCaVXoBCqjSWkP8q/xEc+zttVJ5QJ+q0cEGZ7lloFfF&#10;GByl5VzZgCsTSKB0wYkpMjF0lhKoNqcfB8U8w+8ptWTWZEOkOotAq1SZAvsZy8LEG/3msnVFNBDh&#10;oz1Oy9gvgtFN9HuHUpxa9g5aUFEiUs0PjVYqgRxCGfPFej5hl4jRB8ftejIvVBWa49VM998TagV9&#10;KZnCsCu1edEbWl/9yZqbz11/bG8Hm/R6YVBVbxkk9fKtQ6224XHqpsmo4wsUG+lES4neVs1nrh9E&#10;HfJ1Erp+c+w4MiWiI8OUh7qpOIO+2NEiokqaqQ+90anV8lX7S8vHkutiyVPTINQk1z+WOqpuiQZF&#10;yGNFE6UyI401n2KlKp+Ev9x3wdoLNI6Lmx3KASgJgGRHqjglKtd6hmGeeLq5sEbexj0ZJKs33ur1&#10;xR851Kvfd+zPFlSiCGE8uxNZiDU81iJngPgPp+BW71HO29P0WIL3ofKphraRvXX2Ona9rPQoT6X2&#10;ubyXGDAqxQTALTiQUYyY5knGx2gL/TUOJzVhvObUAiUGxeMso0vTanTLApudulZx9+FsK+eg4s8m&#10;VahcciEASWp6jIaX70I0RSt+X+6NYODAMO8hUavlLpI3aP52s1u0wKN8aAeoQ8gqQ4sFu/NS2X/f&#10;A9E+uvNYmOhys0Y/UL4+ojYQDPhAH8SaKtytU50RTpAIv1UkyurevuybWvBIdXemPO57M/F15gQz&#10;8/mcmmiXheO46dINj1NSFOaEjFfarAgSTaP2dtrUE12zqS6UvShdSq6s6W1T0F1zeZxh345MP8RU&#10;bepOR+/qjoqxYRLleOifjvvtoCdK+EjBatMPHKHfb0dfG9bg0VDtEr6VPmo2mxIDWZ0Brd6w9NYv&#10;rd8yqXbw0XIcpmTziEoyBjUqzzQKtu5j/QE+0ibxRpvonWfxPD6149ffuP8PsJ97Es18XfK0Gzu/&#10;P1GC42TLTyGV9YOC6uoY/eSov5fIwUTeyi3t4YafasDOljzCSrrL0rBR1XbsLdDvopUjDFIqLgS6&#10;vznEnHh+v+e61lAHCWy3zNftfb9DNnsSPpKD9i49+FimpW2BmvEuim+2PLqelPlJ9N9dD65mf2NK&#10;GUEjvIVlxPtIGG9R8er5FUrvHrwKO2E2uc+vc5SB/HZBazoA4kxH+itOxVXE1WRfsz9WcCLsq9fL&#10;CanQaKxims3fcPzf0MxZSRo+Oc1XnVXq548W2SAdBEm0nS4281W8PTP9p7r9rDcm8+UmHU+dK/JA&#10;7HQjB0/ivk732czMr92dv0nCodTTH/mDsBMR0w5Tj1ALyJXsCAeB78iWqZrEc4ntOUTSRFGUmhgr&#10;2DnC9vGRqWlG4JntuCn5p6b2RavzezbLB+RaQ9B4t8H0Z5UJOaZJP+uJlLMedWUJM3kmH+k67mtd&#10;W2qJOhl9s3JdZfx0lp5vsyK44g55YvtjuVRhDtt8sfJhTuDtcasyf9IRjt+v/vsHt/+aQmMKxLnD&#10;S0CzS/eAeeudJESbAmqCN5BNraDo2Q2VMEuv5BK1Ag0Wa+iIjqyyK1QoomyMzreehlQN7QukRrhM&#10;iK21gOrKivI8VCsbkxHOGESqOS3QAvoIgQMLI7KFUiunQGEC90Fl6IDKTB1dRkhATuNijoqbN/LA&#10;ff9WwnudgQIkEjPM6RW5bkXtQR0EVFUEV3ywbwNHWh+ra+JYtg3Uj9RYWVytxn/iRn2Oa/D8/z7W&#10;bIcqwqFjz3E6mObfjCbxJI8yOc5XcfhMD05D0y2Og/AiN4emZge5rPeDY2ccG/1+SrrkG2k01FXD&#10;kLGhmh61kcaaJKuRi/WRrxJJJmYim9KRKZuW7aua7eq2NvYj39NiVyaS6BLddWwNS9gkpj5oHg/a&#10;lA5IfwJIgZEm/9sv/8owBwirl2Zbo9npiJIo9iip6HbwET7qd2VNlY/8MXH6RrCYPw0j3bODKbUY&#10;87PiU6oT7y+IGGoejJYREHdvCtEhuE4Gt7/4majn/cK8Svk2AtOX1hd0c8IaRGRsuql5poAY04ot&#10;csDY4jcv7Vq0K+b+YVpvi8BIJJnFThF04E42KT+DstuEJYa0aqjBiZB7VKU/1tRqtSJXZvTjc7gE&#10;XmF+LDQcrsiKJYhAZQE3RbiBhjB2rOXBEzNF456GVmswE5Q1eFx+2A7fu4coSM9Rw9wHP+LBqLaI&#10;d1Nq0VXU8uEaorBSvA33GWo6K47/ydGoM5rJXFPQ9L8aH33ecz9l+yb8gVBh0nScY40E45UebtL5&#10;NvFM+cQJ3GIVxWNXfTpxfHJ1Zsop1uwT0VCd8KkbYA3rXTP3Ts78Y3ngkAh7iiMofpgmrm8S2TDI&#10;gFiGpB/Z2DWI4TRdTyXdwDGxbSptPLLUIcG4kyoTS/fo31U5HimSp7e/eCy2xa6kml8Cqv7XZxyM&#10;JmZQo1LuLwC+T7tdiYKsB65aygNAovUMauOp/aaptdVTd7VMg6WbZfZSDmaBbhyK6w7HeJZnV2Vr&#10;6mTw4XoNPpzZd/+nD+TA7VHPGcbQPlHNR5PeKIxrbPQrNqszxDtQDN9q2MUwXTT2u8wGwmGHDRCj&#10;b+QWlSisemCKtdRe5W5gELWiTKY4ZWDDmgJDVxHP6RZ6yYzCKjdzZAjSFiBIi1L+Yvp/KmOEReTV&#10;g7LTB5sBJbx6sV5tD79AMDoq2UFXUfGQpC6macsZKEkMHZLYbzZkUdvtVqwLQnp/aNa9ZSr7C9c4&#10;GF1fpbvUXmXy7/RPoKy78d0v2+ZYNjonx5lOZk8x+cYn6fJtnIbfuKltzozwpEgX8fFZZkzy3NN6&#10;3e4TTObD+eTckNTBwDHIUWqOVUMKQ6wSQ8NOW9ePXc3SRFUzHL3vUImpuSbF19BxdJMQ1bC7mohJ&#10;byJggWQmmXVc23A6R0bH6KlWYv6Ziqp2G9wdWvCnz5gYY85b5uKgP34mi1ScSZAU1KZGGoQ3pb5s&#10;HdmkLeui3fbm/vidP04T6bL4a9oPT0Np915LFyTI82meNwYsrPPheo3ZC/9uc6XB3ZvArAFgnGfl&#10;HtVg0gPygwI2skaFYwpzRUpNHAP/3CDGa0thWarqCBIkgHoKY5vkqOYwjSkfbGpoTAPufvgpAvTw&#10;DfAiiL24HH8MkxEcRIaItcSG9JtDm1Mk5zyqKiYFUGUDuekiWr6oou1FoZ3dDpSifJTSgsmw5DVL&#10;tIVUk5iecNmihEMuvdGTXm222xSZOUbaz05uLRcASj74Bqc+evBHIXjylfTLWoP75LMvn5DjY9sM&#10;XCdI3ZP1a9k0jMkks7NsWSThtq0to5NFtpifBcN06LQneeYGRrYi8yD1Et8YJVbf9YkqukbQNR9E&#10;WXwc+1Y4tC3H7OuqbNqyYRNNtwwT+x6Fm2U6TmRaskz6wrF53KeE0+vIx4pJDG/UIaI7PBaERxRj&#10;Hal79ERo//sP3D6vu3pwdchAAiT4X+5LuA9uNEoF+tKgI8ZzAwc6lCrkz25CampOzvBkMf3crZSZ&#10;MofD1PZmr7C3xZTDACXQCNzPLqK8d6ratz5Y1kO2GKFkppd0E2Dm5jJaFchfDwFNvgpGDweVmTXe&#10;vYCROxFDkI1mCgvILClWuBT51mJg5oEeIaXKl1cBerFR+jRQq9aoMvceaEmryvAJhXOASFCbIVQB&#10;RPS3FGX71p+c1bDRalSfF3AmiIm3imS5uzgr0HkBEQeWcZZb27i42Jxfrr/9/ocXNoUZvWJ+xuRq&#10;wpLp6DsT5G782E3i22yDj7TGhCAAx0MA+i+x+8dHn0pj/Bg6UbjCl8qRo+EhTh8TbKezyHc0MjOT&#10;mTyZZqfh3JkQW48n48HEjceeezme5u5imX5Ndto4N2epZpqJaWuBbqpdrJvSeGzix6YmqboJxei2&#10;pViyTjFHNGKKqqE5tjFoy36UknFH7XiGZBTtU1UdGw7WfSI47b6FA7clQrpQr9NWO59wv6n/+n8z&#10;d+3ep/aV0AGOCUA76uJeX1ZVehXkyO+Glq3PlJalW6OtHLjpbuYX7jT9TinSzxG6a7XR4vWWWBoj&#10;9sEbP6c/VzGkSVV+vn7gANWc2/i3sOWpAlZahNWAmwwSTNXUUa13vt4W5Qg5fpCS4GJF93MByLb2&#10;2tqEtvxyGcVkHrqCTLJ0DfvPo0BF9dqQyTHmQ3BqPZPF32zFF8oECiQPBrhWdsxiFLJeY3RZqBwG&#10;TYEblghIo9be+RhN6/SkF8+21EqczW4dExUNT9Pg8mp+zd6yQJZGzzKhJxwPPJmsUug9Dzlnm1Uo&#10;bu5MXfyRJapW2Eb9odPdxN0HX/JtT/9FjftMF76Q7Iex5fdFPZq5g96V4Tl+k6jjzniZFLNX33jz&#10;2fw76zWZrmfjwB+NZoopPZUfeAaVZ0+9UeLrMgWVmbZH2PS1tu+4tkPCY3NsuMea43Z0g2CiKXqf&#10;YAGrhk5V6oholt4cdrqBSFo9xxGPjSTBfZf4GlH9ARa+bLZF8ajbbve6Alf/xe9YYwSuyso2uU/7&#10;YrcD03pEqi2pcWb0JYk42DSj42NVcdyB+Y1LOiEp8niyXTjF4GmxvvptpVq5c/iottbYs8rg/iKR&#10;YPURC3f2k99UTHTID2TGc+zORde9v+7x3qgWApRXB/W5IlIdSqEx2SLcMgdDk0kdTT0UvbiMVcrQ&#10;BA9mWYvVfUU4d5jhA1cn13gFQ7qSOBQbiOvBg6PDWA0FBXsdbFFdAg+MWIY1gKU0qg7BEESzhtyU&#10;5FRfvtxkxaoAb+EeLz54MGqrHZyQoHUVbqYBdYh1ygnQHPKVppdbqttHK/njXdvvcFZjjgKz8/Sh&#10;0Hioi3pbtWrbo+M/i0edoE9lCJFMd5IWg5XfJz1TDgfp5ZiEC/9C1+avkujkrDBnyfVzgtujR+6Y&#10;X0+Moe6NZye50ZY6RFc8yR3ajmKElDYS09T7itozNRcb2HT7fdF03VHQ1jT4JBOb8ii1VffRRNKS&#10;GaWxxJQih2iidEGOsR/KT6jilGRKB0T507LKc98Ann4X9Ns9SAaS+uA9ozxAgxw0jKkJGPCLYLEc&#10;RwV9JIzNxURNrhY/TnNPf00+vesiDYUTQwEVH6wYg+Fsw324ciUe3xvsCd2HbzMirAIJEwspczEZ&#10;3b55yDplYzC7RhVXTwgQTjDPvvPkmkBhyO1hVGolNDYhgguiIk/RGdTPQS8suKTDKVn6zhCj/ehH&#10;jU3IhGw1CjQZkQm7g7oKNcXwSnh+vNq9/Dmq3x1oDf/qNXq1XO52zsGYfy+zhKWjr1FoVWRW25cI&#10;5W1XuPnGAatifli1j3IB1oORCrQ/mk2PmuLdh/2HXz1qk08lTex/QREh95UHst/Xgmh3FSSpN5+E&#10;+ukyLNRidbNLl3G6IKfFbDGZb52w6WDXDdQIR6oThIoV5oZrHzuGbmq6qrdNc2Daim4eU22mYZVK&#10;siNT8kxD1/Sh1lNtybMHtu2GJ8kgmB7Z9tgcjSQdYqKGZQ/82A8i9aj5mAq0DtWd9N8XLPZUr+1p&#10;AIdFSe71+0AE+qA/ZcjblUwdHzmjU7E3W8bHm+vtZvNqGy+fboub5enNdjP4ZbVy66aoIne5iEi+&#10;mLt3Tv29tEtb+z099HbBiKsLVhkOVRr7lwUwke62S86Ll6/fFC932GTz4+4FQyFqkGvWQFV4Pw1Z&#10;dOdqNoTJF+CHvdvZwxcY64gKwUWyw+Yic+ySq+hQi3PYSvrIyC3IUwTHXSqTpIdcqNSNkFCH/gNV&#10;iHOxqlSANysBrSGfg4x/tLmyvm2gqFhNwGH30QISCL8DsUQquVg9K2G4Wq0zB7WiD73YHx6sXUD9&#10;N9eTPOqn8ZFgN/BQaWDp9Avtz6L8CCsjXpCfuVJEsrGb5dpi7vu2OvKT9GK2uIpDc/SUqsMozk3i&#10;D81Zn+rKk6FNrLMeNY/w2B777klg+U1xZEcmJnjkmLrmWJqONc3ouK5NWac5bBumqSmO7NjHvjtS&#10;6K+9QUAk1wnb/QF9RxBZbvhAkLWhKDbFNuCsKYr4f3N7Hy09zCNRFkWqMY8oB1CxhFVMNTeVaJbd&#10;Dm1zqgQn2RAXrl9Ey+Uyzp89O03PCf8peBDv/GEti4hoMp+9ZD+9b5H19lva2q8buQxmS4sr/wRH&#10;DOKKR4exiiEe5avZ5cKLrq4zSEjj6hqEOSmIe0mkmYMRbJWA8mwPExhkfPiwUkgy9ckRH2SIBkIp&#10;Zbvbqrzvw6uzXugUjXKNzddgwc4qS5xzUTJBPAV2sGaSBsw+Sn1qLMS6Ar+WjMZqVaRYQS+KsNie&#10;oSwo5gPC7lW/uxRoT7v/BoShU66NiTbrxXTQY3r87w1wggoPvv7Z6cwluLeIzeZDwRYF7MW42Xhg&#10;YkEMRvwD7aQ7x64xts00fRdfeEE4T2NxM96uof0K9gYkOYstES8XpwEZG0EcpqP8DPepgnf7mqlo&#10;tiLRddVdrOtUe+qOZqjYxlLQJoZOrTQzGDw2HKIeK1R5Os4AG6ZheWIQGGSiD2JPwp0FGXoe7j8W&#10;u0ftNjgwxHa305U+r+3VpyY9FqWOTOUZC2pSfMmUXJgqNnwzNDO3n5l2K1m58ym10NLV5eTq9eQp&#10;SQ0F0nLvU07YJTS7575olb8dlGPFqhXO3FLzl/PLGM7GUfUY3e27poWq19qgiwXlejbdUgg4z67p&#10;K0oqGg/K5DOuapWW02Q4v+16RV9iCWNWRnpwyDHI9hIGRdjaXgNQJuwvubr/t/yqVmscTPSUSSvk&#10;GAq4ioz0VaVCsVfjcxmik7bcQpDWQcoba3DyRP7/KHvz78aNLF0Q5/C9X+Z08830Kdbr0XRXs2fm&#10;dZerlWZaZJIASQABIBAIRBBbgFgEkikukpgmqZTSSru81XF5uv/wuQFSuZTtWmAfKUWRAMX48N3v&#10;3rgLn3eSQ2u1vu1e7+S7a57U6Xl9mdpM1zRO6iu+R3gswbhW0iqtsfjLk5qOZRzACM9mfkUMDzka&#10;GfSfPZv21BcD/m+/xSZh4mZHzI7DVKwzduVX969v3kx38+ury8l6O5OdMFNfSxwPLNUwKRFbb6+n&#10;1synRjLNKfcdrg9SU+Zqg1RiASJ05Iw9isCaYrzoA/BsmzBfEGq6LthVDxjRcymOSLqOfdx7Ccov&#10;5w6/nVyVK4IGvZEq04Q0IDRN66k6OAO/s3TV1F4gzdBNUybSmrKVCxo5zGIoMamvJ9XVa175/ufz&#10;Inp5Ob/Mqvvb/2+3vBSp+Q9Ko/kuhubU4/7AjTqmKwfEVtA7+bWr6wYMAR87f0wb6zhGK6vVZn0x&#10;K2UHYeV8q7AZWhTbavdaJuHLglCxN5R1vm981ASMcEPO0WkvAE7fv3r44xGyou6UoRxxGH6UIbKS&#10;bmtZ1jN/js1lP0wwt47TqqQOk7I/Vlf5bSEJadFoycbcjgPmcdwnzbz+A4D31nZNgErdtC2GRVgo&#10;pb3b3a1AwqKPTgzHvHwCUecDK12DTzJYCl//bD3wE84kH/wTKbnc2M5VtTPwXPUyNFzQ/aZl2Zh5&#10;6cwdW0tADB+U/iTnM0EXL9N0UV7yl8n0MljK9FUZ34/nTJuk2SyNGMdii7lfGH5mYh3LpH11QKIy&#10;YpQAzYAscxyyUV3CiEsmUwdTxmNCbfitRxzPZRMhWOAFhG1nY469q8q9ivkU3Em1CyJNGk+t3xv0&#10;+oamDYbqqD/WurqhGWg8BCI1wWxaupW6vi4Awn6WLl9Oo9TdlulK3BSzffoynX29ywad3xw7hR8P&#10;qawCWAJjdVsa3B9jkJHvPqo1iK+Ox6VpK2xl7JQhtxXW7MTtXKwKmR59EMohWI2rJZMqq26qh4qW&#10;Uu2/8M9PNDCWKDqX1bd9S9YHxN9+//BNvK7b0BRyPHUhJxHIbpztD1bp2tiq0gCelrgN90b3ODYP&#10;AFS/+3cobkuJWHa6stqvXVdXlUrTcZicxILraTqK3ZA54J1TJweWEJ8Ft6mytNhuVb27rVp1dogi&#10;Z1BIcM2O7/793SKzZ4+W8urjiSU/jzNFbnCeYYF8w0h95mvAEryHS1PYY5ksFslxqKJQ6b8Lbs8W&#10;mzKd5bMgwUk+n2fLuSiXSebs7WFe+FNhM1F6JGBiMiGhaSZRnhKVaLOBhowCO6OBeqH6eCI9SfAx&#10;QcFpNgNLCnLdtBkLwLiCh4qBzQhxXZ/AEy3nxeUym/tD4iyGCYsNDxwIeI+arg7GcFoE3qcBhnSg&#10;9uDf4AfU2Y06Qo6rIixzz6yXiR1hO77JkmWiP2wP82hWVG9v7woef50Z0hJ+vP0rYDEyOYBTjv1o&#10;vjcG87aabfexbQm2zhdFcXQ4I+5Ie1bf+vhAO2PjGEhK7aOhDeRg4Pu6llcWEQRGviWySKnAuRiP&#10;ZddX/vXtkabqedpVOTtrJLJZAmq/a8RAl7f7qqjrleoyyuNeDq53DtHxKXW1Ju/ISbSKJOaGqtYJ&#10;OfzUtTNUuyfBeaaEJ1zUSY+FMu84hsc3uxt7kaMPNSmq7WchvQ8j4rXSt8J32QSOLDqVqeSNX9rw&#10;/QBmzWNniuwfQURrPef/cbTPOr2Beu6zwbPRqN+xDezTvHi+JRnVg4BxL50mRf46yDZ7ns6nLE9E&#10;Vsz0FBdFCPCiPKiYa5YZmdIJJyLyQPeDYkGWPfOJrWu6RlUKboALj7iM6I6PTRBiFC6DKaEEpBsQ&#10;PXipBMvgl2d4dllm3BcyJdyRJxiZpnQ6NXUM/9sakJsue6gRpOljWU3ngAMChtP1DOKbfEJj57pa&#10;pWn8uHnz6GXXV8spqcxl/Hp90x35//dKBg4+iE3AZ5bLKt/FXR3hRKvi1A5I2Ry260q5Xi4tsr8t&#10;0LbKnLpEoS2iD7ev5Azdbr4+7QluQShvbxq1BEu7y/rB2/SU6JEq8xReevel4ZeLU8yu8rcbVN0f&#10;6gCt7Nt8RK2y2cYLGVOW/rF0O85secXue8e0nota1ghqcBmARUpTTqN4cphTWd7UaDU7fTlq1q6b&#10;5NXhWqC1MotX61m0P6zT/ub9HKZjV9RWKnfNrT6WQKvZ8wSruSLOP06E+mWcHdsgnn3yqfY87vYc&#10;7cJ+YWr6p4NnF+lkoOXU5hj5WNCObpScYrZkgntxnpRluk2SopoU2+g+i7yJOc0Dgq+JX/i7ajbM&#10;Q87cMMV4hJCJDWQh23Q9y3cYN+xPCZg1W7cdWo51kGOYODKtw3VBrRFOdQe+eTSJKkTskaO+wLQM&#10;Um6O+SiOWG8wHIILIA3nWNN1x3ghsaZpcKMYdeQM2XBy5ginRwkiYpKHJNwkxvYyKxavVjn4w4xu&#10;2G3x6gD+xD+CQWueKU8ZLXXPAACK3I30QdUg+3oZw/p7y7kXKk67aBdZhzSU3AFA2Ng5UgQpOvPw&#10;qPM7pwwuGnaIVC1XdaAtf7WEfwdyMKLUzrzuUAVuwlhONSF1MdqibM2l9FOq22Kb88PMlqE5dEKR&#10;NHHWQq4xLprH1kadTn0jnOK+8P+5giyVteoNjjOlezK8SZ0oxz1PVrO0FU+eQqnGyvs29JncIE/3&#10;ArURDAAAIABJREFUW6zk21vEWHrC7gniit0JDQk4yuuqJwlcbywv3Wij1k/3gX8BZbLRcav9fz6E&#10;BiPOxaAzhCUbYzIwEEvNHjiBsis254tnY6SazmTVX19G2/n9ZBEmolgW4nJRcZaWHg31Kkr2eOwV&#10;mpvufcAnvo64rsqOGmPed2iIeQgAEpwQKtusINNZJ8BONjEJxRJjLrDnwMcWwcRyPeqHNGEDs4xc&#10;TY/8KhMW8wnSAWNAYepgBN96xghdfIIBe5o5UjW9ztOwHcsutrzARMXAvYis0oc59XfJPMu3+yp/&#10;me7v0+u7bbb9qvubs1ad0fUnlflKC/x9BE4fZiWZX63FcqGmQb8MQZH5iEUCliwXRthXaypciBxY&#10;t/MUdZKj6/08k3VS93D3Aw/YX29h5bvbJ6NTX05OYeruTv1AAbCMbOuS3kPYRsp6fmOfq/13c/Xg&#10;LZ30GVBK+xjXl5bLBkBZ9YWlyh832orRD4+K/VSWpNwp49SoWt2G1VFaHMEvt/G7bcgzRe6ANYqH&#10;A0D/pkrHimq/22w4vV3eqNHsdI79NJSnL57lKB9rjp8/mqc502dn2uBiPkJkDKK6qw5emHrnYmDY&#10;z16oDhCa41LGbg1bM721CHm5dcUkWb28Euk04lmSvUyoYGLpJyIoqkJbVi6bx4RZapyl3JXRLI1Q&#10;yweTSjm1wO93beA42Wcvdw2ZyO9JCgK3wCW+4Q/BhBLXweANVKxAqt5jiBPmup7HLOArVR+NNW0I&#10;qNKG2sDwHaKZ3RfaQFOHsueBaYBGAz4jZc+lxog5/mWIqm8KvCHXwXT/zZt1Ji6jVbpYOa/vDaf3&#10;339otBrSB/s5jdEHp95b5Lzr2atMPRs7TaYs1ah97FIh0pwo3T6YP4BB02nLYagz6WjKCRCL21dy&#10;Ag4YrnNpNF891sOydx+dXkr2HbxmdkISrDSs8GxV+59rUbdh6B6BJgllIynwqYGuFPTtpzKP4ikP&#10;ttmRIbR+HTeWm97gJrIqljzqecqqkEbOi0N0Jl+6XjdB3efHIr5iI5QiXd2+rw1Q3uHpqqkqFjmF&#10;T9CHf4Cv/BXHsS+KLHw8578jhmrafjTodnr03EKk63/ymaledIPBiDIP1m6Msvz/HTiWnyWdvEzX&#10;qzyrpm4eT0WcXRJKRZjvMfMZZWk1T3lFaUBAaVFiYYt+phk6qnTXRY4PkoxjS+1hy2YLwJFqyo12&#10;Gw7XtnyXEMQsYruu41GeR4lemNzQTStFdljO0CeqNvy0Pxi8UOUxHozVF37sPJd8pg7VsT7UTbDR&#10;cBTibqb7nkem9qyMi21c0CTl64fHh/t087LaLpdf6989PP6b8mOr1Wqct36R/9uds6Dfbx9/iJUW&#10;w/BxG41AzuBRWM7OZWmJTMJZziUEwKStktu6miVWyHdyZR7rIMlRYO9ghX2Z3yorDGRA4uHuRBvS&#10;d6vnyvZBnMgwwkIy1FM3j7MjCuWUxqBWRG3pewBOjwruTKZp1sCg6ru/pHmEI3HGC+Wc+3IMNbwi&#10;QKHSPZNv6Th1r1G/t90BWDdYbbb1ToPE/LsJqzlu28CrGJ/26P+2RtHKu+Gof58j/h+fmOcIJWM2&#10;GnbBhJmD9JnhnOvPL3pSO9UBdtOnGdoly4olZVEG2aSqivuFuLQRrQgnGZsQY7qcUs+JSH67EDa2&#10;kEoBarZTaI4zQaC/HD5U8dSyBPVZDxR/hEs7UUGiyfZ7jkl05IPU94DOKLikXpSEacRMIQv5MKVp&#10;5h4I7c6csTaWebOq1GUjA3iQg+EEnJkDsJyANAsZxPDwuuKDKGZAi1Hy+PAwmyX8cvfjN59f52y5&#10;yYpywULz24vtD61ms9P6U8N5Ot6FqVrvyim6cnLNnx5nJ/shnU3/IDa4iZX2vPOl3Figt09bqMAz&#10;jItX78JNsPCvFrfAOvIJbUkWfXx2nq1mbXkqeio7H5+qz0+9z46mqlXKKKqKTsvuSUY7xehPSRlj&#10;2SmQgbk9l2/LZnJoMngu20Rxzo7PbEikWaD9inwxJ3Da2XJWMy4HjHp1KfnpYzEM8G6bfyvE5CWO&#10;k7carXabOsEQnED7047KiRnqvYvngAEjwb/RjedAEoPOxaef2RrAkA9cbNBUd7IkKD2RZpfTeFaJ&#10;IGSMcT9Ircl44GaWCvoquxKuRxBIe8/WwQ4aBniSxEqQ3EDveqQ0uIpcX8QvIzB2NiImyDMZTAOL&#10;x+FlpsSalwfYjEdugdE0o+krl5lTTb1S9WcyD20MIANvQB0MOqrV1cHmgz0d6VodPkMeFbs1C53B&#10;pPo8T69frZhVbNbF7nG9XC0X+vVsm2exGH9/OfgftbppOOCwwQd/9hd99Pef4Z84W7Il3ZtEjhy8&#10;FbeKV92u96u7ehSebKf5QXFLu/4yVpzwtvX9zW69kFmvM1bzocj6uZr3T6CuA1TAVF3lWKdMPziB&#10;Z9tyeFm3o4wDu8lPNW2eImWiIZ8hYy0SwON6WK0lQ87wpHUhAdmsAzEh4E0Fs+9sSz5WzlsiP3ZT&#10;k/Pfi3d3Q/NYTMJ/NrPsL31GT902P/2XAflEVHYyMdwRDkAJhc/DzuC5q7rqs9/KBeWR/2LQM3Xd&#10;pQUXESvI8+oww/MimZe3VWSBh8hkQqyTXephZfnzDDmbi0TMXQ8el7ucApuUwdq7QQKCjPuqw3Bh&#10;9SYdk8a9qStLem0QaMCaBFlSDRIKaPQIZbl7tcqTbMYMY+by0E8qn4x1ffBchtAAY64M2bqkL1M4&#10;QJtpujTQcJiWVXib6yyxUYxfvo5u39zOCSp3i5vl+vPFbElfzTZz4aZddWS0Ok/a7Oc57Sc38fHj&#10;/qgq5UiHsqykkJ0ybl4frthif3tQdl/db9eKJ1NraqDV1PSUO6TgufKVbJviB3K+4HYlgbKWkiup&#10;BwRjpegoyKmHcIVHSJ+d3k59dfvYsMJ+16r56Q+otxbqsKBV1ib3vN/KZHRZURsLB/DYPSnF5JgK&#10;WZVYjvDpM6fwag9DvrT/JPpkgwY5aJj+0if0Z45Tu82zs96QdxxqYyZsnVCP+2QKWhv5mmtgjbxA&#10;XX3uTlW1K3NuaLZQfYQy5oL7a6WChxkRxAdYcOZcotIN4ckzU2wE8A6bxomhYtulqhO79tg1XI24&#10;AXakJSZ9WzDsG5e9qzEbINs0VN10QVnhIbgdDnAfhSf64azUfIsycZdMPLNkrHA1NiyRq/fAYwE2&#10;A/90MB6bFjgBIPQ0rU4LQqbsqWC9Ap0TZTPOXub7zzeLVVCmfs7deAFCO99VIv/6eoPMrvmbFvlP&#10;+ZEc5+IpP5+r8NGBatH+cU1A3byl/pfsSLveLuat5urw1Wp9JzMBN9uQnDvvXnGcRrMHubZdrY+P&#10;tpRUibbNyqpxoyi3D/frWSkS8Hv3dSNYecmP/OJ2K5RX7DZl8CNQ3l3/ZMGPDcWVjlcdsbQ9mlM2&#10;F/XJNj9I3MNblSU352tZmcCUMpp5TxH/Dz8GID81aP98quyfO04N62Suwz8PHKwTQiwX+djvZYwj&#10;7ttuB7vu815f1Qe9F6UIKqS7vfzTyAVp5vtxkTk0LitWFRtAmMvAzKX2q+oq9JwYfH5fMGpxKsCp&#10;xKD6L5AeCLuL/L6MkSDqJqYHZtRU/dwo1Ik7siWZAQkRi2DsAs7A8fSJw8COcnfoypAtmGImt9zB&#10;VfEHCzpFfdlA/jk2EtUGgAHKNOmBjmWOI5wKWTJzcrsTSUBKvMrFXZRN8MHZiirz2MOkJNdbsv9+&#10;bjrnz89azbLxlGTTbDf6fzG83VTi8z8ztSidg/LO0+0t325CoWwPcuC5gohin5K0vFO04lbZ/nFT&#10;HfsuHhe2bRx/w6zd/QPftq/StJzttrlzzKvtKPkHzdie8knAUBrdomOdPb27+lw1IqW5a63bbeDL&#10;2/TtbiVn9rBOfYuodzL6J11OidHacWkGXefnJVhL6Yif/cVfOOq+YXWDajOwB8JJdJPZVt7zLd4r&#10;cahNCAnzkQ0WSn3ew+e5faEbvRU2rpdByqjhV2U+j6rCsqNLK2A+fp1SELgFZ0aMcThbbzM3SqKE&#10;uEQgm7u6Uw57AWLIwcB/gYFBjY110StS90HAtW0LpJwBTGZrFq0T1sAvoJhVeSg4BaARsL8u8Js7&#10;QYEzQ+BGDqJUU1+MdF21tR74rCZ4n6DOxjKsAQYYIRuH5fz3sw1H22S+e3WYTUWyYav1dDKj+zJZ&#10;JJ/fvVpWyzeD/63dVmSdwRNVdJXGX6a0nxxIeX+7w5q0AkpkFyg53P4gh2KqXHYNPVTHPK0n7ePd&#10;PTxd1rBgNVEtwGg6pt2z9Lr0+3YDNY3tVlZhnVBF31FNt11IPQe2EK7uq0XttTSP2Wr1lrp91Gjy&#10;CpIS10vZOyjPayPbF3VnrjALZXXemdqRxpep8w8LCp+OdoMjTP9C+/GfHKc2wnUVd9uxjB6IIQ60&#10;hHLWd5DQLcYy0DyCCY66SB27VYdcVuJC7UnXbxmLSV/F7my5TabhihaWxVyeBEUX491+kk0FRWRC&#10;rguRoyGiaJC4pmZ5ujscq2AJ7cSzXUMOstOr0VJnoTfr9REShuu6wEKm6hguxsgmlu0jzIgkS4pd&#10;Cmzmmgy5jPLppOKFw2JDHwxUoo1MbYAG2tgAhabLrCCp9hzHteTWQ1UEjxOyccqbKlncrykPWJUt&#10;3DQl+UO2e3xzf//5YyZ7izTq4elHlj/1i/xrHILgfaaC9EGfgpalwoKxEsZ9kFigpN588wVgbM2b&#10;14e7bS3TxpKd5Cjg+/ej8Hz4b/lhOV/V6HZSpWt77C7dbdthU8mLd63PpFY/k20A508js2Uwq3H0&#10;TD6Ia5346SE/NulQNmWaSjD7vCZXJuR+eqCc9WsgW9VTX72TODvxPPGtnzRu+/NH3aC67vAqm76e&#10;gyziHPST0BmfUI3HDhETGYRAz0dCZod1VJX0knMSaj1noOoJ5embBR5EyPYzUYmpIzzfo9pqHyXu&#10;CAho7ro2ZWyRJjzN6Sibx6DGRuHasXKGsGUWiOguDozUNbOrAUixymW6jfs2wYAwF9lgRcE/tUDG&#10;UcdzfJB/ng+U5nko42kZzDPu2M4kibhQO6oc6opMY6SphjaUgwNsXUZhbMfE4FS4ub3kVRInn8/3&#10;93fzKosqdp9kfn516exXi3y/Wt1kn88HrXbr2ETtlKB6rHb6BZx9FADffZwR0zguxlnhywkNtiyY&#10;8wRTX33z1W53v5cLu92v6pVsdCNJf/Mf3r84UcLyWtZ7Px3GWHRnErPK3Zu7u9TD9e68op4sZ7tN&#10;Zb2Mc9rnbDU4aT7lczP4flYPRy7TV/eISce1s9zOlHYaAYH5vpKjNcDtEHVluQquYdXpKmfMef/3&#10;fWih4xn6q+D18cdxHIoKdKa63b4zGs5AE01Ykpt+7HKXPX9xwQo2YNSuJi4aUYMbicvYb7lqg2QK&#10;koSVItpOslTQiDOfemU/WtJkV0Vdmq78PKwm4IKm1PZXuh2KGfMiPox14KVEB+rDXqjl+nYQXXZF&#10;qaKCCe2FaRtYB2GGHAfAhsALAJpkidRmHLu1bEOm63O5dUWjQYntNAzVnj7AACzN/GyomvpYRwAz&#10;XZpMWVgFz2O+qA77VfRqlu0P18XCnUR5/DKPMiFK9obZ5cPVPP0O2ND5bfu/lHoaWY2vdlO1+82/&#10;wr3a8vbP/8LykMIOUl3XT7DSfLcEJtqkd3KSQL2ssuhIslt6opxN7hw2V++lNmkDAhq1MOsq6Xa3&#10;k50c+8qynvd6vCyTSou+vyOa3vk737NzpLKNoVwlTLkGdJf2vh5Wriq3tzd1SFjBO4YUWQd1PFvY&#10;/rBA/x1aFFjl/Ke/+KXjaC6PXlWjbuT0vIsdoquDS5WBFKfcYcAkYKc832U+c0o/SaLss8rR2UuG&#10;jYyHzH6uIsJ8WCmmI4ap7/NRouYZ51MuhG4uF8ltmr7yXS4FP2EAHcErXl3aE+AupgYkZsRIZxlS&#10;hZ7krFqsbRT1kOzE7lia7E2FCDik2MYGiDjugkuAfR+sKsgzQtJBImXgopoxZ+pzTfZ+GXV1/0Iz&#10;TFkYoKnAZJZUcw6mFGDJeFqtuB/tNxuxvBTX5XbCudgEcTKNxfS68pfRdN7toIveuCFTX586RTYa&#10;dqvz9KH9meM2+5ksUluO56xbGqB6NNxyJRd/W8+NoIfXyrHaLe+2SklnrX6Dw5qfqer6mx9+6Mhe&#10;i08nCucSSGf1kAAWLQCerxKAgyM7YDlBHs8BKNUpm79z6oj8/mhR+DHnyRdAgrNrOTK44Sj3O6Cp&#10;zldXx6eIcCXDueOm0qpTL/yfLx48my3Kn/3FT/B1/MepbuHYYKd1/msNXUSWjdSuaYHO55bpIFel&#10;NBq/QEhXR2NLZ9mUsemLiO0RqCoaJ4zlOpu/nGVze2U4E+eq6hEBfmH0kuSHB0LFBGRbBlxkuoDW&#10;en88chwbY9krg93wZ8/RXPDJMr6MGa8yLlzTFLLNIzgMDpIzrh2ZBImxTUzHpT5YTuRh4vousU2k&#10;YkN3Ij2acBxcpWjQMVSN93BP72oGckbjIZDa2LFB6xFwmOFVwg2ydRRN9uHLV8m8TKNlMl8GK5/l&#10;W37nXC6KSbD4Knr8bAYOy//8n/9ab5HUibD1WDLZZ+lv2WgZv2MW3LjpKE38UL86PQZ0y43SulKW&#10;r63TYqb+5ofj/A3UkWN/zrbzq+2muC3SoN0+JiGub5XieP1gPpNjc+p83/Do+x2918MxAWnW9msn&#10;4DSh6Bz+U+X8aMUxbqvNmfKku9ICTGjr9UIaxQxO3iRnwIggz0K5IeZ8OMbqvTfU2s7/bPpP409K&#10;Yo6THuoZvXBcDHRj/Dvn3Hp+YYtnzx1dc7s9BHQimIG1nos1QxvTJLKzzEm7jFNKgMpQ+ZIxP3Fy&#10;JuiEYp5Ouee5dFpt2UMeFQMqhDp9mfuF4AwxMKtg9JwhQCgJzf4IZ0y24AAHEieObLZeTVMn9ZHr&#10;2KZNZAk5MJEN5tmnCCPieHIEGaGujHUw8AVcd6AiYw58n17icRfwhfwXYC6dMRraaKgb+tCQe6UO&#10;OK1+EPBEbFfbL7fVavWqnFYVE8lykqY5ut7MU2EY2fT67uXiftjt/qeuDdQBbTbeEVqjLasruq2/&#10;PTh5PGZYCd58K6tGtsv7epm9ujf2phZxTaXrzbbHaSW8kuTXahx21/tDsbvPZ9IrldTUmXVUZbWV&#10;ObFSpl+TNZNDk47d/agjYyvzs0DpI6WuOnnvRfTlBBWpF8GNFZVyX77rbiT5d/66dj9UWXPcPw7q&#10;O1dkLne3DtA+oav+AsTeqMtH/+LReH9DHoMqxz7pvxlotiqQro+c7u94hj7pqtFUGyHkC1go0r3o&#10;DYyublOChU0SzD1AGQiyULemfCnwhItqwCmgD+BCPdBRoiiCVwa9BHDNMk5wbAbYHto2sj0BysvP&#10;5m6K+4Az2wRqJKC6XL/i4Qy7YwYAkykb8EUnhuyMRj0usSWTiCj1wHSCEwvnJDHhiZV9bqaUq+C2&#10;6qqWqKrdUw1dM4ayjyNCho5A0jnAphM+2yxm1fbrm3X+xcObN/PDJslAL5YxU4WwGJ/PZ5fZQ/Go&#10;PktJ3byj8VQtUM9ZOeuctZs/aUf1Z4+TzTurKaexrNu6z5OHG4ka0uzYrWMvT1jXrj/boiMo3tbf&#10;rOXuevew28ra9MbZUxjBOe0fWLJYTsb0b+bHTffCq7P2mcw8q86ZkJ5now1weqpIBU4J1eOgqu1O&#10;+qm3UnlWTcVe3715/5RGq3PcZZCbXd67YaKd8ZOP0zl2PPsFcJ0G1dSYareeamKapw6Iv35hjkbO&#10;xAZwgHnLur+djC8RHU78gTHs9YzBnEVG9/mnqjG2XNlmJcEyxuolejR3/ND04i3ItChkEztntCRg&#10;+nyH2JNIVLwo3IiFgqR8hiag3iM3AbDwvkHxPItoVwxUzzAwvMB2KOVhkgekHNY0BgYWFJppA8Kw&#10;zYntejYIQAp0RoljksglekCQ7ws2L/yFCBM+6LpUJaP+cDQcjwy4mhy9iSzwT4nvMybETeXv19nV&#10;14+7g0xZ9DJBSnu6mPIwSH3y+SSjh2hxs2f/3u2pZPjJr2VX5adPsM6bOjv5Bn/jsay/2qc9pjdv&#10;63CG2AIv2HI2Q1/uMt788eNgQTsAtX8Mbykr2eGuZhGw3sQ6Wcl+cw9e4vVdJWfyBAU4iPFxiIXi&#10;qXKqzolRWop1rFhveO1l1FS2jw/Zw2NbbjbdSudlf7s+7X21O1JD1hrTPm+/fysf3FxcLRr857ZJ&#10;joNC6rGorfo/2WmzcfynbLHZ/lV7fNHtDS463WefXnT8KkvD507GCi8B84URGn6WvRjzXi/sPhtp&#10;tjRojkPA3XOZx9klM1UGIMtcSpmnF4P0vES8wuPQ0O2JjFmloL9fGpx4LGYJKHqkYep4C2xNCcp9&#10;4mtdO+/B2XxMCY98KrwJMeXYCseRGdumrO20XVtuvLsmJT7iILQcZjs8cCZoyuggdKPEDeZTT1D7&#10;M6GivtzYHI/MoWPqlmMhBIZchtpiLmblfP24fvzDYvb4+fZyXi7D1WIjHBTRAUa6jW6KeFbyqmd0&#10;+hq/uFB/9Z9Kq/luf6d13mlarbp/1V+T0Pe+TDz78a3atuX09HO5RG+uq0wqn7CuVasD8Iq62Ox/&#10;+OjFiBfe6snjyx/eRRaCmm7quqPz49Y6Xa48Ra2r5wBg9c5EU5YI8Kc9STn5t1Q6eVNlSkXUWbx/&#10;+PLLxVZp3G2b7YeqXdS6fnyKkxnHP7j/C9S9Rz/3aPMd7yvH+eLn9awQ2V9Tlpz87wNNG5jPX6Dn&#10;vWFP7QLeet2xAZ6aaZlMOJYe6Cr6rCTDxBikvQu9J4emSsUjO71SqZk4nq6Fi2XvHxbfVMY242nK&#10;dUsYwohZRRlbzdhETrk0Jzk20fCF7ct+Qw6hlT5mXgqaPioumG4T4lKuc2Fx3bZseAeOVXOZRSMZ&#10;3dCxzBiS6Y9ORJ16V5VNLJ95ReDTdAA2FBHeY6qmq+PRELCm6zq8UctBhgcQ9rnIpvn86nKz/uLL&#10;6u7h4c2mnJflq0m6rMf/cFkK407mPJtVI6Pf+0yI/Nlg8Inyz+8/zEbd6KX+/P+2TYKHt8A256cg&#10;fuNBTlxayuFRY6V9LTNoZUO/xe2X5GnoUv1t0bg67m+ftRfF+oPmBMq4buG9Ldp367Q/lviqitM2&#10;llGfoA0fVF0toNbdM2QLdplxWf92vlJjOa/44fUrJUWKv93OiprPOgprKZzVZPjR8aS0ZKmoatCP&#10;JGrj3Tbr0WtS3nXVP28j9g+t1r88LLV+d9jp447j/rbXMWoN/Vx1XzxTRz191FPV4QsDVtPuqNbg&#10;BZ4SwzEHXbXny/IOpI4xuJzc1hM2DAAHcjeIgzE1nXIhMuaYIgGxT1395WyKU6ZhH9kuj6LFCDme&#10;9P8AOjy8TIDGOPMmK8905F55lNk5mFzTHIPHaNk2Bj6CX7AhlQMA4I90KNN9D/HIhKslQD4si3CS&#10;R3PfDUEL6pE+Ghu6ifSRhixTJ7bDKGFyC4H7ccSiy1l1t6320e7xzf7b/f11Vc5T7Nih8JidBg4z&#10;Kr0U/trpqDpdsvNnXWOtfxjPgKVrtOX++t9gPIElRLclMy9IIJ3NL7/pNHKlUfRlhW+hFK8CO8Bx&#10;td58eYAFr9PvQdOGbLG7++q+hkD++slDlD8e/QVlE68f3qhvTjK7fCvHD9ZsJoHXVeVsLvWk48eN&#10;OhtDpWDyNksZOGkXh91W2cG/3mxn63WuPBUC+61EovH9zoTyYQ8uoJgPt89PU5mevh7n7Nba7Ozs&#10;N4aq9vV//jdw+Tu9ASKaoRvcQS9M1B+r5ifEfK6r3YH+2adqJ9YR6Gf0PLhGXTd3RqOBPhi/QNif&#10;RJ5q9GxQTXCA8hkBwgidTnW3GmkifUBEzxIufD8LQKIJ218Sygyec4ekcroruJiO41mWK5Zy2u/E&#10;A28DkOfSqOh9lZjYpmikm5I3ZcKGj8j4JTgZRMMJs0kokEcmYKw5mwCCQhHRJF3JStCQqb6uqrqm&#10;joe6XmeeObZhOCo8l3gBY0EcpYvl6vP/FLvDw+rlIftyvbleiCp2IjRyIzDMPvmjPl9lofjdeHqZ&#10;cbTqR4NvG73//sQU8HEazaew519xPCFUGtqzU3OM8ptj/Clr1G0ZlfUCgxO3Wd+Es7fw+85c6bRl&#10;jte6vz7cfV0T2cPvT+exupEyDyTSgQdX+VZ9sz1eY77dpUpwtOcGuMcnMMK7bpG2ciwDWIGHfbMX&#10;xyBf+PWhcf/60FT2+4Nx336acW53bY5OIPqA2Nq1j3sekD9t6HL6foxkyG2Ums3O2r/VR7Jrq6p/&#10;avb0Z58S8r9Iz+p2+91nG4O80Lquyp497ziYvWCdbrGKAr7oZL9d9GlCjDrrvtNDlBaelY9115pS&#10;3sNOwPHE1QkfzcltBLSVldVkUpQkBRHne5yYAZnYONM1XCUOwtw0KfOF6vaAFkc2cjmThlSGuMp8&#10;Nbs2QeGLERActjFG2HHAQjJypTlwfW4FhDq+jx2P+0mFRRiQ6Z7ac8ObGK6OuF53pDX646GpgiPR&#10;g5OC0exin0cBq67zdJqX1XW1+Wa/We6j5dfVtEgYCMVgZvu5xgGb4iFLE9allaWHK7eDvYt/Yjdg&#10;M5LvjncwLOL4vE7n/ysP7ynU6smCcLB73yxkDUJ9ghxg25JNHZVqNUtyUXsIR2Yx1i2lWt7t3w1R&#10;InLdJZ0Yp3mF0m1tf/W4OXRrcXZ70mN1/WcATOkYoP2ly1k32MJ1uDhCTTtVhKU20aGC2+3+q8Nu&#10;dfNG8lf9Nq0GWTk1wNBP/xKnHoR40mIf5CXVCDs6lbJDiewG1BvJzmCwfBcqurA/o5T8bqBjDw2M&#10;T6k3dQYGLFXHdrrzblJ1n9khsyN2MRSa5WPMurr6YqT2B4U/jOPpwHaFw3VdZDq3gWpYkV36zoKz&#10;qLg8pKWXs0kRh9FlRifUFUkR8yzOGAV9r9k94KfKs8dB2ZNdD1zHcoHQPMzTWfU1AyfT5zay0Ur0&#10;AAAgAElEQVQgz6GmjeHkjjn1PJD7njlhoO7ssed4cispokaCwpK8jMswzjnPgJ41pBuqZozQWEWE&#10;SJ/TnaTI9CeM+X4ZpItZuUjW/Ic/vN1cp59vPl9tqt/fvKQ0XkRLgK9lqsBo9wNbFCbPRPd/aavf&#10;nl8l01/JTT0ZApKuZ/cXpgj/3NFR1PM68ePdI/l3daZFt3Yhmwpv1GmIqzJB9of2KlrMF9vFfv/V&#10;qb1Twp7s1LZmFX5UiQexlzHcvXJ0ScctGboyeEd2+fPkzIDjjmfdJFsR1UzxlrJ92kK5fdjtQJ89&#10;frXf3n1zOJNtR88Uo+XlFlM/Qpn6BF6jDtA8ObJPcHv4+2bzNLah1fo/Pun1ZcvWC9l9+gWvwAGb&#10;lM+Fo6Ie6xbG0DA7F71ul0ziMdEc337mm91XZthxt6PVIvMJDkm/rNzLqNvXVVhnjAN9gNiV7tmx&#10;AB8AkMrXw/mMsBTTSSAET/M0q+QwJdBfYLf8JOHUSWe2m2FsZQ7NC5uY05QxizNr7HlgeV0W83gJ&#10;iHUtGVv1AJKWjYlD3Jh54GqCBcTIl/m1sryTemLlvFJ5uq0WHIxmRTIdq/ZQtgrVx7ru9sYIwx/m&#10;IEBt4vsky6qC87gqiuXuj/ur+8XjJsofjYcfGVySW2/C7QMq8quFXWy2K+t2dRt5djDe9pPeeFX8&#10;/X980j/OvYKvdWln6690Bp6i6nWjgKZsz/OAzpRuswSrJuPvs8IGX7xd5Wm/+z6xywKl1mLz5Wp/&#10;f3+aTvg+91baW/8hKpZXslJuL6vh8J7323XvZHYW2mBC5a0w7nQkjzXkSDSp0caRXdW4S+Wop/jV&#10;YycWh3L7xcP2/mAprB7q3iWBbOn+U75uGfW8TTCN/3VEmKwoaTQ77H90zo44O/vVs9FAHeijvu71&#10;L7rqcKDZXhiJKSn9Ccp09/KFNwrj3xn6Rc/NJw4eq5HaMVCB9F46ESv8iqCUA328jBHDqm52CTec&#10;Uh3hcEZkb377ElXcAb8yTOlLAAPQlwW+qM945DHNcjzMEKZ+Clbp0rV5INP/wYjuSEGw58WuQJS4&#10;mABy7NLdJYx4Oop9Fxkjg8IVbYAat4CETdkjDfCI5Xfmej7FIs/V+avJvMCznIh0OBwamnxLqqnJ&#10;tCCEDHh7AErmI8FonER5RNJqz3fV4eZy+/283DE75zQ1bZZGycZdV8i3K/HdNuva4eN2xN3rfW+o&#10;/fq+vf27U+pxs9Gs8x+af43tPCZ9OcfkIrncexntCgobaKLOps43q7IUPLwqxPmHyFWdTp+IHKC2&#10;3z61qHpfigfUdreTvCRTwN+UcHZcKYXMcwV0wQJ2vLqsoOrKEF1LwXbLg7ewWqKG0pTbVRu5GT5+&#10;eHg1++rL+/3bw+HVnIRteLdNhRbqU6O8j//A8zWqsz/btdU/zp3p/3E9/OQ/al0Gv/gVksW0w89U&#10;8mzQBVeyJ+t/aZKJPLpcFouXtGBkQMR5NBp8FiZyZHQGDgAzWWjyDuYTNHII7g46+Go2Syze6/SG&#10;5jBnBprkK4a0EUNp9aLwDS++UumclhUP05QTlwnq8LlWh+QNvSKFLuBq3AXAcAAVG9OQgDlzKp2B&#10;awCYq15X0cWeuSlDDuBr4SDD9eTL4fkW+KEm+K0IufIBICh2vRKRk4bkSi9WbI6jGKjM1oHNNNBn&#10;lupqyDU1ZJsWI9T3qeb7yWQyr66L5D4vb14uDt9WhzdpZqKQUYwsX3bwmx5ejTfsimrPQzZ/w7/Z&#10;lr46+PTXnvLiH4+3sZxyU5eVqR9M2fn5o/9uT+CJExrKa9lkT4R1dnTU8RScV7Ox14hmVfRBoxhQ&#10;cpFyRmhYVMpq/RSNX3zg5q6VXVEjr6ts2349twWJsm2Mx7LFn1D6IVzaIJ2O01TO01sZnG99P6vT&#10;KrerXGmDM7Iwtnf7cvvtt2++eDh8B8/rAFt3+jRfpU8w+4iza/hJlQ/01T6OBm//t/gf/ulfpjJk&#10;1vy738CdDb7iaDRGxNSfAbUZqmHDj0bBM+T7h5e5yaqlAJeuz+znQAjrakHSGEcT4TpgWX0sM9Oc&#10;WB0855tpqOEBdfSEMErdWbXAPc2i1fWUz2aTZMJ9d8tdJADFUZgyk+YJKK9JWWpx7JqYJVmO5B4l&#10;d4KsfJGaPpBUOMByu1SlLLqfo8MsivGlE2q0wEML246JQML5wEqmik0wmhO5J0osisHJ4GmVTmLj&#10;cgrubFBQ07V7vZExHoz0oWsDobm6KjdRTUCxQRKGeVEWbBLPy3S3WG0e7lYVAv2tU4fZFnZ4qibZ&#10;rDfw8V3qe5+j60X5wzLQekOl/avWsyfvXWatthod2Uv9zx9t+eW069xkdScpIY0fvZJjUA4HOQRA&#10;zAuGlSyqKr+9/ZBBJNcLMp9jZfXYfnrQeP8tvJ5tlO0apXWhL5jBNK4beZQ1lkBsSYyEHXA/Zb1y&#10;C7iK1A4EGEUh5+5UyvKgXO2RUhze/P73h4e3+0rpnp0rjUpkVL6gqfxJKK1GX+tsKyOx7U7tWPYG&#10;3QQcMN3AeNA3R5qmayMd0Sju9nRVG7CepmN9wC/k9riwQCZfk0+wr7pYZxqoot91uWnLfmUTPhFc&#10;TZ0qxoUQGdGf4Wo+8gQaDMB6gRc3XS3KUc8eA2AcJ/As1yrIFfVIwgNEg2UycfNLOSonqqYAvBk3&#10;aJ5fAh/5tsP8bMYREJormMdAejHN9eNk//Ll9bT00xShuW46NvHk3AoGzoCONHBPEfJsnwyxC8aQ&#10;wf/TRciiJfdKPJ9QTtRIG+oDHf4uXSWyYnRk26DywNQmAwRG159guac/EcUsifyKLlakTFWbuUCU&#10;4GdX1aEi83WcLaeRxqJFxdPEdQv7/Oy8e3S16nrqRrvTaKit87+k0Yq60KS16tSTo5XzU0tNVSae&#10;ta5LDkvpF7ZwyCxhwcdp9y2lvU7ycrk9k+PmlKdhdx8c69STs4PlVtGxZXf+5Jt6RyaS7bDlj8iI&#10;Z/X0OUCgd45l81BANlP8it8C2OePd3dv7r94I+uDFRB3t+m1VIDq06Rb5XTHyNzbxvl2Lxtmt/qt&#10;//qXROtjoYOfP/gUxMpAt170dPj0XfVT1XihXYw56XVNpo95NERejxr+xYukqkQqfI0BXlSdDCyz&#10;m6xyPPAzrKGXphmFM56A+SoGo4WIu5mfq1jjIY2i9GpLWY/N/Y5uRAgWjephwgQv/Z4XTgj35rRi&#10;fhyyIGIsoSxL4TxOLBM0fOA7ZgaUgMvLueeHwHNhcp3uIz93M1Fu7B4mYEULBD9SDuwFmEEGjsxJ&#10;bMpNVtDvYZZdLjhQ4G1SvCxe4qTqjLQhMuV+gDPUdSkgHbC0JnZSRpHpWknMK+C1qEwEeCr5zB9e&#10;E6wDEJFBkM17FxxtZ5udSF0XhbODWH35oPXO/q/2uaG06uSgxtl50z47liN2/gLSiPJ13b7Rqdfq&#10;h1NnWra+kWtKWKfduZZhUpIpfZx+OLSs5srFotG64Wy5Aj48/3gi43hWn5Qr9fDN2+Xx0SfLW1va&#10;NkeKLRtWwROsHWju+pz7V80YVJ3fAjO8VzrbhbL96rsvH988Pj4cJDK7rUWFqhbvn9tJQ5Ebna0T&#10;vmXjF7jB2nUIo3ku80kHz8ZBV7Ywf9FzEJtoJtIJ6V0CAmxjoAlOqxGumPCyYUKiAaO6G/lRz0AO&#10;jSiitosY+G7eMs+rchGZgtmd3EiyEkzMZAjfQFNzf4h8GdnifOomgOmcu73Mv3UqEoMl1DOxyJhL&#10;XNmnPUu55VDMY+5nRnI5m6DCl2EwJubgRWLKLeT5DpG8RUiUlOsKzvrKT4oVGYHvGViOk1DiJBFC&#10;cn8dE+EHtnQDAGcR9y+vssuXkZ+uCBdDQPigq2tyWOxoJO81YhjAgr4hdyHolGqpOsmmn4NHIlMf&#10;M5FOVuAdEAtcC0oonYY6TYW9XV3fZ5mrbtXrrABXcE4MLPVv7Ws1ZUJ+U7oE3c4HMwd+9uhUwC3i&#10;FJnv/phv65FdYIO26xqFa7GuOFNa52Cn2h+9stH2lZnYrYJ5cGpi10QfnVk+Oq5y+4i/95m1dRpR&#10;qpR1oVO7ztg435yg189ypVwQOb+6pqeDquyvlcb9V3/85pu3v39zWMr0ksXdragaPig8r6O0+u/u&#10;JLnH0O52ZE57XwFH8yJ3Q+KOZ9jW3AFHHPV6jm1cqIOB43JVfR7oZcYWKeFwo0fUJ+o67SKDzXVW&#10;sokqqyU9axAxbn7GzO54kArPuSrGjNrgRIATaqYBqSi3fTy0XSIrPWQsQoi00FkUs4JYJikn7jJi&#10;qR4DU1AS2JMZvL50mc8rPsmqKrO4a/oe86qS0hA7ru/niWV5cv8q5LPi3k5BmzggxmybEu4CCIkD&#10;lg3LXQLwBXzsG/AaPuFxUhXVVZXlrACTLbsoRL5pmDIxaGSZiI6NMTIoNjRkUm6AHAA9QAowm5yG&#10;nBcJX20y69a2kecajjFgepbGlYWKvEpm/rOvKN2Hd9ffGw7QdLvuMNuS4r7daCn9RgO3GsZPxkx+&#10;cJwrb38E5ewccaEo39chik7nlMLx8NXiehxdlb6cFUYslr3PLOwrhh0q/oKtZC1BtwjRwsPHNkHe&#10;0/XqLj7rp+7dZ+NUYqkuh+lLIynLTSQy64BXLHfrKzIDAm4tblrHSWeNQ6jw8V42hHn91R9//P7b&#10;r94+yMxfPl9t+2ClccuHa40/xH/rXE6iVC7+1VATI0zFNDAuU7RNnpesZ4087IJUsyxtOvVXjJfT&#10;1EnsLkvI5LOI9ZD7uWkjy2OOF4syZ54VAstVeqD6vQJW2I9z4zO1DKkb+7lMicUiIbwMDV2P2GSE&#10;iIh4QsE7n4Kg5hGbu4xT7vurlOs5MepsfgT+AY9cYEALFD9PS7gYI54v+NRxiWQSXomgD46kxzZl&#10;shRpOLusN7aw55hgz/pgAMFmGjKJxHGGLqcATsokKYrFbe5v4Z1zBATMfYCXLpPPTF3TRtTREBhF&#10;xuGOY6jO4GCe7fC7CKeThKaJeH3wUPQfquHbga1xQtVFdbWdrcte+JJpN+5368ss5HGWeLtm6zg4&#10;8rx51pd9IpoNcLzOlLM6l6LR+dlxPNvvb44gg1faf3isFVOH7dbLzX4dSRLal15ceguGumOn/aFn&#10;Ue8irdK5fL2dZtXiqtrWo5TSo5C7k2FYwNk7tc5Wym5zdazYlHUvjvIUmpCdjiP5QCvNl4Dbji/A&#10;dBbXDHRjJhM44WkP3/3x7cMX3zwo89Vie20tSTML6DHP6APvpAWaoTU+e2EgFW+zzSURAU9g3Qdm&#10;NO6JHuBDM3yMfSpIPi0Fjwf4wqcku9R8Ombo5cVQdxzZspPX/fRkozPhp0OHsimN0lJExCxQlfHo&#10;cswsyjw/y6ssxO7cpHMi66IYn5bpgpEsMmNZ/yuBZc8itTSl8ZSmiTi57fsi0Bn2g0myoB6AJMpL&#10;N/UtL+A0YG5OfBcLIuYZ5yGJhHH0NYGNQdOD6wtYs0cyVQhZBneJ3IXnDJRWlme3DJxJY+Z4RagP&#10;VGTr+tA0VVNF9R4BJZHlOSxQHUYcjxI/SK+LkDMW+sm8BKHw1Xl3MExsZ7rwmROJeDFPDuBV7DQR&#10;xY9rg4jfbT77Ves0oBSM5Vm7ATqlC57BeeMUCUPt1gdlQafjFOEf15SifPvVEyS2txKT5Vokoig8&#10;T1FzL4jCd3GS4+44kTna23pmp41ItJjdbtZfviurwjvZBfBDTQdG+eqNDLKdgTncH22pTDzidQB3&#10;aeTW2eK6o8gOfJlyfjPPilDun3rHyx6UH794/PKLu2K1Xt3dbcva0l8ruPk+enMuG/6dAddq6iiP&#10;2DTNrktRkpRpuigxSPcp/Z3qE9HrHraTZTRb8TSNdMJjIBmQJaJfRYahO6ZrE1JVyIuDZLAucMZZ&#10;aJU4587Mj9xRYad8BfLLDbhncXa5Ygskrmwc60tqarRK5sm1KymLbzGd02LOnGm2cP0xGZrgD+Qu&#10;T7HPZ2boyBzu1cTnTJAio7K7AcAFmIj7AFEnJ0l2vbojKU0QASq2eehjG5mOwRwLoEVU2QKSuKaM&#10;inF/5u+TzSJiWR6gKM5ephjJVo5IM5CJVOlGGqbp+JEBfyyP8qFLZSle7KchgFtwPgvw/gL94VlP&#10;GxE22S6pzTwelPPFLUvy9KaaLH+cdfUf9H/N5WbAKc+x0TqDH2TS6LE/UP2Ps2PZxYdH64gZD4P6&#10;uvV+/PHh9qNfI1KNa+1msyQA2Rx0PnRh6Zyvr95+Uz/SQtVyrC5u93fbpwS4fV3g0nifxw/nubqX&#10;Wg7kV/OUoCujEekx1Xobr+QsFVnqLu3mm111ejNqnSIAGu7td4+Pr9/stttif0XrDHKsJE9ugLzW&#10;ebults/MYU8fZHC/ZgmP17vrAiStJ/Nfp2EBJmdVbdi4iMCIzEHH+AuDevhmRWJm2PHXA9Azvm3Z&#10;Tlw5hs/Kz3LwyWJu5gmNZXe5ZcbQ8EJ342UqRBKrFOl5gAPn5hph1b+ZcZ3OI7YiBvOpOxGcLBYE&#10;RF80WRc+CzjgNJ14IPr8ZI0DDgvOMxYSeCiPeARwyYMJNcCJoMzJXF+UYp6m01C2CtLNSeDmGafI&#10;nbiRcN04NJFlyWIB35+ARJuUqwAnD5F58G9IxNOwj0zDGaoDRzNHpjsamrYB1jrEE84i4HKb0sD3&#10;EwE+TEJCb50txkzbPJ5T3c4qp6f6DHsg/ZaU2ovISIrk261hjD7vqH931mob7eM2o0xx7gKsumfA&#10;ZrBwzdaZ0u38Oaegr1x/9/0fgW4KcUJKV2mj8qlpbM5SHNx233XFSoAE+flidvi+TuswWmwBSLh6&#10;9Xg/Z0cAnxv1Wd4XvDRlx7wjg8ZPZb3yKNlW6dwrb5d0IeTjjsLbSHn4Gj9IX6L2PxqtbWO22bz+&#10;8Q9fPbzZP+52y3DWambheQPb4ukK7XEDPKEWBVsxNAWZxGxGFiiYRJcxnTjwmcV5gTXb9txUTTPh&#10;Yr0Me+IqKsiU2ZgyLUquiNwWdJgxJIlI48IZGBFBZUSHMuWH5NgE84sNU1aMB8gXTlSlWiSqMgoy&#10;KZlst8RRVhUqp12wuXZEYtsVGBUFGNu1zAJjUZSAmZsAh/EwmISh/DHhQVwxT1AxrWY0KgkACTnE&#10;9xy/8kGkMa5im7NK9nthjizHNHRkmMgGgnRNABqcV1T5lHuxXhVONl1nhYhBlgGRUVP1pBuiao6j&#10;m9iQ41dcwGEddZvMZuBugpAEon31KuckmIb/7qP8qthq42LD/BnJ3PXhpnpg9nW8r65e3O+M3j+2&#10;AFNKXZ8CZNYG2NUJy7LOo1lPvPwlnJ136ojDD4uvd2Awt8eOAjUMdgWOBPyMV5vtIj48vr2f1Q0P&#10;6pwNhTebxd3X8/mxT161kX2tXtevrlPSToV8WzmzAHhr3lg8VrVz2t/dGjVzVc68kt0K4PfN3Yp2&#10;jtn9kqHEd7sqlaMIqrbal3y2K5X2cpXf3b15fP39Y1VeWY7UhJ3wCa4Sj61S1XqmoaI4TklZTiLX&#10;ZaooZiKlL1kpYiy7brp+muSOAEt3PRR2XkT+ogzzipbMmNGRbVpgZc3IITktfEsrWbwqdGFbLzzb&#10;TIhx5bKoMyNjZF5VnGf8UnX47JJU0Q1B1tU4TKbITQsQ6qDNMjyPq8zMCxqDKcxin00YT4DEWABE&#10;Jr9P2IRnpQALWi4Z9Xl5uV6/jBDJUOXagGIRb+Zs5YBiF9LZxA5yzTGyENwkgxrXyIdbCLwGHwcV&#10;WfNcV4exXxXz+8PcVQdoxgImPLCgdKLaWNUxxzgUbpoNNJfrPvPzSeZTWUTlple+1iP5w8rt6Q43&#10;DZyMKAUPRfDL1evtzbJ/vTLCP7Dy2YvfyEFljeY5yOemrB5oK2eNbt0YDzDWabV+mc48WNtCeVAO&#10;b/fVenP3FAkDZd5tVEpnnQdifn+/mHui2h7Q+9eBDl9u7x5kPllnrcwDZbz9/Y1EkHGtiHdG2pEj&#10;C7bKrlkeXou6xy3nD6tjvK0xBvob7wwVHAAfdFm7Pi08tq+wEOyYGFfDOqfz/WG/XFeH++/vtrsx&#10;3XjXRbGR90MfCHvcOHsE4yKHao3N7CJzkowAtxB+oXss2lbljM2qfelfLlxqZIeM2mJBXboNDW77&#10;ZnnPRRhFfJZ5jgsOQGWoPvZE4qobP0zTAfKKKEuQgPs9kivOEe2Bm5kPZ8B3QTElZIGJal1il2Ub&#10;nYdIz0gWbtRcpNXcJ5E/vUl5KiZgO+VWPAMui4m8YBCJANAWCJZ4a0LczatVYZVR5buicsHTDCYk&#10;enkdMdmD23NdlJrjFMwoj0BKGo6h26brUo9wfikyMLyhz0wyldjIOAb3dY4YEaLn6MgLXdcEl9OB&#10;P1fn1ULVRyOf8kkU+3AZ7BI79y7Vbrx2WdUD79lYCaR5FAzzPHBmYe6A27BauK8YHun/3Gqfy2ke&#10;5YmQJNhkfnSnZTVbnXb7F1DWlM2oVaKkeXTYpofdWnoBNUr8cWF053KsSbexuN5fL7jtrY+yKZVx&#10;sFY7Vqzl9tVBSqq64cByfdgKWoctlj+5kLEFDqwUygH8t0Qco2bSMoMK/JbJUeyK7PIoz6PCXQGA&#10;TT1lJps1S0QTxZvleXk7/3H3xf391kiUzvxVRfqt/9Y663fOp7IbsK6rJgLn3zLTLtuu9YNYb42O&#10;MTLWQVB+vp1dJ6k7rFw6nLk5vhYT/zZKRX6bReViTSbzCMA2skxPDyOVGLCaRX+KdZwaGsMLNtET&#10;OC6mBWGGmL20ega5ylPKF7hK3OUS0CfMEZuac8/yBCn9KLrmi0Q2dF/4VEa5JvFkQr0Ji6Qyu5ok&#10;IMH5ZOa+zbgfhNzJd+A9pJsso9/FOJlnxJHzAyjB4CHLEVB+AHTk50IWjiZOjg1DHQOCAE8+ZfOF&#10;t+Z47V4SFNIyFizjQZI5nE7MS0p0dQz+pWu71OWhS2QYpChtHE1KQWJJlK4Qca9yBuJxaGJwZTU1&#10;nVzrJhdBcU3LKqvMQfGcz8N7vnV67bO6DrF56vwqoSIfaPSbatdSO+8CGw5Aq/8UpKjD6Ip0/bxW&#10;Y7+y+coWHhjbBUuV9nF2axVv8u2Mz6qrZcnDx77cdFA6TQu3lZnh8Ty/l3qsktPHyfXhQSZ9XJ9w&#10;9nED4rlRb66/Uu63T+a57igP7+JtKonrmDYmWkorchSvjdDi3bRhOJfBXx2U4K3/4xf7Lw/nHs+S&#10;zW3QktMKzjr/qsLHro3NkTH+/wl7F+bGkexcEF75xkbc9erG3bFuTCgcs7S9Xtvj6lFPSUWCEvEG&#10;EkAmgAQSxIMJQCRAilCR1KvUXV3VD1dX7P3he5KSqnvG1zGsaDVFkaBEHHyPkyfPcUax4bG1jlCy&#10;pCTYkU001u1zVGVlUNWpudZLKws0m0V53ywpmwYJpjao92kzMzHSLeKssW1cgFWgzA+xH0RI52pc&#10;EOx5nmWGchxnCub26FRPp3Amk9hwpk5qIsPR0tz1WFzqbkkZUglNCrGlk5gQbXFAIjeJKLBmFAAi&#10;JUk8DTG58UAkeZgWycLEPi2vErtmbQXGA6xo6BG4trGDPAt58RjpmetcmHphoxwwRxObSz3QVyRv&#10;fJxnyQJUPYrCKEgS7jE81X3fdarEM7SxHvgoIMgnDPlxmieE+FhnWQaP+8g0vSjHmwfFbh9PFE1x&#10;TM1UVIg4H1NuWX11OR7K5Rn6MC46LIMm+5+iPPlgn/wUZUKnAq1ESdrR4Phg8KXO1j381TBPXEin&#10;Q+mwE17g/aJeJXjf9LUhkpsuTmWWXm2LxbwwpaOmnjeL9ePOOtGfmhdgiYM7z/ebUkDYifxIvtk8&#10;fCcZ22o731dQPC+LDiZYANf2QNq9k3aSdHOYGtV2D2ZFcWRK5Y/wuzKxrD+Q4VDhfqUcjnqgH4pu&#10;65IOf5dUWgNMHzvQ45L0bg3yb5j3uI1F2d1fj+DKVmRRcxX/Mfua6wurVqps6afzctVHRG+7Ytjz&#10;nueRu54ipoZEX956lwxkeJ04jOq2G5ghKU1jeq5ppa1rYj4JEFGamHGqW8mlaK4zKRFOEoWROiWL&#10;bBqc/QE5SZ4UKeuvIqzqPkqxZZvIH2Hk6STxwnQa4IQGC8w8IGCcRakXeVnuBWFGQ6BLwJHbjRts&#10;fEJ4SnIGl+2HlqEkWTpBlmsGaCTX8VDswO9i54XOjLx05RFVUvWp9yjgnecndJoTq8EevFInccgZ&#10;KK4a1WCzU5sldud7iu4sLizXcICONYvU01y5AFuiZCnyQzF2fV6cfJ15Ks1VUzd1auW5eq4gL9Pf&#10;BOpGa3f2mWaVTHnf478S1VeHJ6Kodr/j7vgZH+C7U+P4cKC+xFnaP21vGr5A2quhxIjIO6y65vrG&#10;zEKJSGFJpK3ds+2Sbdx99aLHm0XT1Z9+vC2A8gQOnZzIB+A9/XX4CsIAiSmf5aLbSLIrqagXybIv&#10;GbR9YC93+7K0Dnh1JwDX5M8FIw+P9Qf8Uj2ymZyC6r/DUlXtr5iBeOqRdHDVSsV2vbuf3xwBw74S&#10;6cJb3HO4jE4ujLORNhYbLwKD6GicZUXWFqHvGEnVwuWb5qxUjCRlfLtc5QTbJEN41gEzgmwKeeW2&#10;PLeisgo8q7JMHSe6ozq67Ux8DN978NGPQPszsIo5LuVG4QkvPUPnuSaPcEWM7nzpQIRZKNggmwRJ&#10;LnZ2ws0Xe3rdsErKvCqroiWc0IyUWZ+wvMiz2RLivJ/eooI6lPgFSkwc40uMUO8C3jDSCPkPseTV&#10;VyF2c5Ygpok+DGaiphaysSLrQ+IgfOmWmjkGcPMKihnECXPA/OSMo2SmLCwSXQAJGrLjE9+xAVpT&#10;TxEtGwiJSAi6z3UIrVht0UDWPWoatnpiy/aZY+oGSuZn2lnELc1EcoXWpLgd/d9Hg59/92pwcjI4&#10;ln5VxSOWlk+PT3+1IPDrFo+DRsy/2Wul/qMuVXG/PS02AyYdVwd938dSuk9orSBsn1qnlfkgh2Nh&#10;yfVFsylRlMjL4bFoF3WQq9LArEDzb3q/kor93gDZNaWXimrQXPeh1Bsn/vyJN912/8LWAn4AACAA&#10;SURBVCtsvtlKHJvCJRiSe8/v/aexGLEAtactBwf7vqQ/1HfL5bsuik+v25NWYv77r0Ab/H/otTqZ&#10;aLIKJuwrYBeEy7vurX9b56Rdlbeboqi3ReETZeR7efl2U22iCrGorkjNY6vTbMJwkZmOKEJMk1on&#10;SLbBD8DRkDvl7ExDiwQUNNAJLSZ963v2+cisKwb4UYx00Vk7zVjoV8jmi9YExPALkggdBaeyRDRK&#10;8mIWFVm2bMoC5wFNQYSEXbtkPE9K+tG8LUIO7jOZ51EIVF2KwQNYFJb79IOpuzZBaegBfYpmQeBB&#10;KBnLqpGPLM+zJ0PF9/MiynIWOKanI99l1Mk9pItB2ImcWlmu5BRPTIRt2yJnAUlYkopNVMoQaFuZ&#10;YuS4EGi8mIJtQjIfnVpOryBlVUwMG3zGSHSQOaFn0XAYuA8ktM/++mgADx1Jf7Vvtyq9bMIGOzCc&#10;HJ4c/zI68U9vp8efd089sL8Rp1RPe9GBu7BZxywx3eZY3aORkany+6dFc2YlR0+bLpcSEsFkRqdP&#10;xWXzPUr2NxAsW9wcin3tUguothNjTCQx+HDwcXd31Om5NFltm6EreZ3MuICyA3AJz6tR7+72kWkJ&#10;Xk0kFO3twlAsMmRgJAbflfsQ7KQFLtibw6PBTMxoVi4Uy5TZ2dcWUeDanwf2ZbPNV7e4ajmHM82W&#10;SdXZY92MY8bydrfI0lWdpRnxTNcrQ9u1WEroJKmyFMfjkRiPKlIHIJPcEcixks1NVLaebyLqkpll&#10;6frYLszUm7FZXFLwgbGvKwAjaQAAkzDR3B3RNM0qm6UsydN4ypt0teoWiPOcLusNu9ptcQfKbOuU&#10;dzjF1McRDiKcs8zNKArVbaXWFCSz6KmGse6C5QQxP7TGQeSbnmbJLkE0gdDyvTLxysJzaIBwgLwc&#10;qDuiPp+dssjBeR4s7BHWDd0CcYg0/c1EVLz5U2WcRGaSiD5CKNrEKXMc+7xKRrZlWMbY0hUko1TZ&#10;UghYi6rkte44+V3sqr/7zeCfSPxfjo/+/q+ekeyXYKLpcPgfxwk8o9vnz59+/vlGOirxF0UlpU9r&#10;O4BgxsHAlgZckiPp3ef9z+x9l+uTE8AzHg5Caa/oTrCAUSRChvWb9O6u6q/qfiFaGNhJvN2I8T4F&#10;mqgPH35cTtYdABftpYofdNL1HtsmZN/CViBYv5O+rMcORLLWlV6dRCqX2Pahl3Js7aFxKVU5U776&#10;u6PBmT5WQU2cj73EtVV/6lhFkW3yjtRZE5f9qsinwdUnvp3dt67+xsCV7zHeVt37fhEmAaMWsXCW&#10;Oh1PAtUvZ4mZUQ+DODZ1a+oxgKdzB74CXRE407aFI9BDlo8AIQOKishrdDutjJJhsTclzYGvTcAy&#10;P8DIF0URiVjimRasqG6KGExV03fLlq+qbpFulpdtWv4Al3TAwIbGBJ6cUuDnqc8ZQtOcJh4D8nJK&#10;gBbbJkUYYwt7uio6v+vnLiLjkSaas/EYXuVMke2zWa4hj9QB8XVnhIoOpbR4raFzHfsIW3HiJ8wj&#10;cBnJWNE50KZl245vbS1s+zhT/6CdWbZmYYX6FOkqws2Vn58pb8jYp8PVxTb92hz9/m8V2fvd8e//&#10;ePPS0OTLWtMhAzfwn9XYNh8+vn/o13Qt+vkDqepitWggH4T7VEMmHQlYGkqFuvz85TWHwk0OTNw8&#10;ce7TbMRYCgcTJH1eFJLoYNbv+usDEF+k3u5Xiu4PgSYP4u9upNVxPymeq639/dY56fDEhveAu8dW&#10;sxNON6nEPOtjWeztOxYGNoy+qfKbTfUcgfD5c8O2f3N5qO1ngY8VLbWjyvE029MXc/yxnfWJvLh9&#10;eFwzlpXdYkXaqvd/mJ1feNgT0zwZ771mliYYTQF4PJZUwK3TBdnWpmoblmkopgYSZ5w4oMOtMHM8&#10;gnA6m2JbZ20CXDkL46nZMlbUBVIbqmHbdGJMQkAg0deR+D4mLKEs4VnBVna9KPMmq6oqr+q8ucry&#10;alYuql2XzzNgPRqFSRICe4Wg8BLPB3Vl4+4Sq3Cs0PMwd6YEub6NPU1cVwZIewidRBk5ujnBSZ4r&#10;eDpxkTnNhxZFUxBzRhSh80s9ZGxi2vxMe6OPiYwcTXdwMomxkgY6BKkp2kaibSg6Pfju/INimme2&#10;KoMSDBiTNWzkxWtzNBaNIfMsbsf/+rXcHLw+Zexvjv5R/d/+w66gYfif4Jlk91VFeV/ebY7kA4uw&#10;6FCyFi+VFsBTT6vjBjiB/sOXFx1Ek/sOAqV5mdn59IID2YY4+3S3br+9v8K7/qG/kvrV4GZzX77S&#10;wRrYXFrdfQS8anSpGG6XgHHefSOfgtwTqT4kVjL73XM+5NkV7zeGqhL/Hq3vebgRc4AkeVK/ii70&#10;DH+ty6PRxUi7GMkXk5E+CSozNeuG5w31gSnXFV/c3y/LPo83/X2c7rrssu3RWOzKgGCoFozOOI/L&#10;PGOY0LoEbGsK23QTfKFapqvaWce47XicjZAx8heZrfkGLUVjRMwSzAJSBbk1j4sZY5FqWKlnB17k&#10;iO5RItIQBJ2Pk7jKa9aUi7zKy1lR8aLIZ3lRFk05qxZdUa82zSzGYUQJJQGmFMcRmE+fBTa56moc&#10;EC2bYccV0y+8CzGn0xvblqZfaLbiWTrycMr0COTCGNmIg3bAji1Kk9TYXEzPPN1PCOfgLkLwMqam&#10;odjExEfyWNYVX7SvDT3VISn1XcVXi6GCrOWFM8SocpSkbG9LZ90oE1PL8ZmfZz/qr9/8cesduWz1&#10;b2d/q/8//0lM/a9u5lA6BeOI14/bhRjgK6W/DlIM8HEsxmQChPmffcleSPt2BQdSfcXZCjMpXj2Y&#10;1nNc7KGn//y4kLbvbrr22pbISdxnm+r+G8M0fwTPaV79/P5xvU1QLlmr766Pyrtvvq3gaC/mpDyQ&#10;biTTFRuxiIC1/Uq8fXxQvi/5u6pe40Q0Jo1A4SVfm5V5rp6+lpXJBABNNbXz+cg/Y6o3L2l7syni&#10;bNPpRbN62HR9lxd91xMWk116/a3uAKb5PqGzPLmsa8Icw0tyjnim+PmsTt1UwJlYRyxAE1m63OkW&#10;Pj+TWUcJQcjhNEVJYtREXqPUhphBps0yJqoSPbE7DjkikEUJmpBpcbFIZmUK3JmnZZaWeZrVRV5S&#10;lkHAtbzmbdPXJTiBhMY0IWGYxiLlkuNlBGIuV4m7Ja5uW7GiOT5VxgaH30FHij7BxNFR6hiYEKY4&#10;xkj8HFDVww5KLFlHcURVAyDQ1LDuI4ea/FxxwCVQOkoCSlWIZ93Dl6lvsrMxKjw1t0dgi5h3Rt3+&#10;qoBH+A8XQ6SL4u/s5N+0rM3OdD/6x39VvdvRaDR/Ic6/ULr9FE9zwKI2H0jGut+ydHCwHxXwsvw0&#10;abBUCrASu5U+fhYpuS/p17ltrTa+9LLXbV+gKG6ffr5/XN7d3TebG9xtZNBfvfUOHt+9EiU+q58e&#10;17LRAYceg7HUF5u7YbTfjhLuD+y225f3jo+ZSKmYr/xO2t5KPOzvOiQ6QkqHGHuWqjuq6fzhtQyg&#10;rp6PweKNLHUMispXio5Xq93jh3RXVRBe/bvZ8qbNl7ddBTqGFw327FBsz/ZwxPi08qqZ708zTtqo&#10;t0bBtPPAfpoXTzsfLYI9RfSXpa5iKmaJBR9mDIndva7G5Srgronyecmm2AtsOO2+6AYr8hpw+n1R&#10;6B3TnKZ5FQdZQEW11SNhWcbLqkzBGOQ853WbEwa8mTCMy5xkjE3rLl5hSlDO2lWdZpblOQwklkIS&#10;HjFUZnScnGqajYbRTEEoIlolG6bvOJ6hG8iyMJG1xJ5Q+DCIQk2TubYXqiyjehg4iUyZ4zqaGuHQ&#10;tguCtcd2KKNl1J5ZiqMEmWObTQaugnG+uHLjtyAGHTK33H+dV5NTvLhe/D1zHmapzp+K+P9C5fbz&#10;rb1qjpon5R31RMxp3aeynuVcBFiV7x+wpO7TZzCVn4g09Pf9iSsJ59dikkn0p9rvh027WT5+s3v3&#10;/vGqKwCr7pig3G/F5NhY+u4+5RsvA8uxE9sIXj2l/OPnZi/mQ84ON2ghjnNomZKYkl4XvmuuGDWK&#10;rFCf1gdQfKT+ExqR6R9PBQEoihz6ihYZ52nBFe+icPhieV2uCurx9t/XuEq376+bzV3XtayfQ3Ap&#10;yBVGjuBpU88yglHkRDHhOtquT6ecNAG/ME2QyyDUSsRNfeZGTqCaxD7jaUNiA3uRD5GBWyT2lOAy&#10;TYtVXmLq0q0lGiK7vu+IDZZipliCIpomrOYxJ1mWsDQpWb6axzSEqMvyYlaWxapepGBM44TzJikY&#10;LUPwHGFYcp/E3AKIIrq+JpoTOrqaa9h1+Ex3FM1QXbdSRHNJElia7eiO5SFHtPCoiXYuK7YYRJAp&#10;HjHf6K7PFkQ3JlRJiOzRNxcKAhEQ235EyFUlj6ZOZmFNyXOb9xOULn0nHeeMs/tOGZvuWZXWUx1/&#10;Ql85l7Lye7Mwbz/8c/pUe3Pwl7Zx7m/qorplg6d6oEHzJb/2smjg7mPIEq5wsABAA0AFr7BeQwim&#10;Eo6LLTqU8j/Vg/ZHdQvP2YrlUjflgvt+XuPlt/18qPrqzY/ih/xhr/uPf0nmAnRdyZJ7v68g3+KX&#10;x0C4pdL9Q8yrRz6PDuSDQ1Hbe2QeDf4uGDP01ZmsaECdSM3OviIje1if9LrqGL7hmH2xrrt8222/&#10;+dzWfdE/8oJtElJfFrNc1fFeQNE0XRUVthkWbZnyoKa5SUs3DkqkUs20tBTozb0YA2FaCJDK5KqJ&#10;p8hJvLT0QAteUNDcdpZQFKZsxss4scAx+C7yQcd7oI1w6AsLSQgNCpxSRsVCaZpDkNKI0LymjNV5&#10;VQGxp3mRRDTwSRgzrJm+omOsx57tBOAGwRbqnEU2Kqdwn5TESc9GCI8UzfIUWxNDicE76qaYgg1x&#10;bntct3zTYJZYaLddC+vwC+YUI3uCfar7oZ9AZFkB/C2gISECh1FWv2mDi5EelB+0ccwB6k5r1yvK&#10;e6ZjZZQzAEu5eH/9Vf1Wvj1T+KTyfyMd7nuYHBz8Zybzy0107Ow+htLEfFojP5CORXC+GqbJfgon&#10;hIRhHLCnPtmLn272pUGhFC5Ope6dZONTvvK+dJz9UlHbr8HLVQXgYLHYiLRuvWPSvSG53dKU7h/h&#10;GWlLSnhr0T6mFdmUl3CL701JFvuwjo/EItRBI3YAPsTudVVmhaRiW5YQBnt6Mjj5jaMtT89G7mtb&#10;Mx0Zk8wkqidXunxz4qIgr7rSfLzbLuLVPed1n69W/DpLeN5ui21JCx8CTRTXk4iwhpIsNkQpBDIR&#10;0FC3qjd60Wc4MmoVObkoCHRdDkyoAwbyGJW+PZvppdWfWOl67nmI9GXkuNjBKz8XXe0830YEvCMB&#10;QCsxqHwWJ2DgIMjCKImwCDdKaURjVmAAuCzLSuDPxawro51IPuTB22I+tXSC7Jroog2p2OYUOBwz&#10;W3fsaeKD+zQzE7znSBcDoRyLiqyepRmeFWHfxGWSqmMHRcgWi16+PyIFxrHmW86I+iah8OdHBpCv&#10;riLL45vFazvlRanawbmV8cvhbG0x3JtpFukpMfGFLuPCoV+r0xREYaAjdYJIfSwWBp9nyvylmz1Z&#10;/9QJyNnLq8GTLT05Vskv4s7cd/I8Oj5Qm+glptT2VGq2E8k6GPxZM6zv9wVom4nUbpviSGqXu14a&#10;nqaL+1RUAbU9f3jcv1MIbLvbAm4KF/Eli7xZTSAsTV0WnefFkWWpPOb546osS3fP7uTVsXAGh/9m&#10;Dsm5PzrTkEZk/+zCspLSslocnFXq16EDp7acpUm9Pudtn35YN6x/l7fLriJpWvMU5QiREIRaMQXJ&#10;DdK/1VVQ95ppGybCwRTOSggRCFDC3pjcgmcmNIwsz8otJTKxAUoKsOzUOBtm1Gep7FigneypbYYO&#10;1asipSHDFgAWTsIwjAlILVCOQKyYYUaFbodbRMIoTGswClkKeq2pd72bLrZgQe9u59NptXDTLkLu&#10;jIs5E6an634KCt/P7bhzEgP55SkG9NIcuMgsZd9mUgdEmxBmn/vw1ynCG10opk+I45SKwsRLLddW&#10;0ihXEuUNigL9LPU0ZNnorvKc5Ho5jpQEvIy+ur4A9vVPz2gGIiQ2pvqbP5rkXM++Dnpksq+G3mu9&#10;nJwfn7zar6FL8qu/EGoLoMTmvb/vj7HPTYhk2UtGwTiQVOEK8JfS2I3o/iO54kkUq1K5il4dDr9M&#10;dXq6ffz8WUBjv5Wa1aY7acTaUQ4IhdG8B/DaSPl3knTfS7yGQ/dzYXB/5VfeSbJomXew7/YO8S26&#10;ISzbB7woosY/MPSnZ4mdmn/Av2eKDXygjn3kR2MP6MZQl+9xpKycs4jpuscQ42W6Xm2ZNc+K2fzm&#10;w+3dsu2vHvtlvUryC2ISz944YVMHc86mi4b6GbYdYnkueEXXDhPf9y+RIs8FAXqYxX7sgKYnBAIj&#10;wXDFn5Zekfl10s36y42VN5VHa5cA8mRlnU5xEUSRx3LQgXnQhaxgwJlLi/cz0HVxxAhlHeFgYfMy&#10;z3nVLfobNk8/98vb/j7d1Vsq5tYVE4f4E5D4lqk7CFU+eFvGHDxKiWq5zLS9qTUxCQLxbpnmhYfN&#10;ECXOSI/Aveh4qBgpM4G1RzrFs5qo+lSOk1oME9AxPEcPLdOx0+4sQtlVjYfjZuxrhVMz3YHLTKGT&#10;RiW5d6HWri2flTtdrnZXShujkzMyCevfqUeiXvvg4C90Rx5CDNze7r77ZcP5nXSYSy+91583qUsT&#10;MfPmQDpE7eeHlycO6o13ZDOxFjVRf924f33//Y9ibWgjyfnmZoK2YnWqTEBXGf3OGzYP0g/4iFxL&#10;vhitXS1/2UL8dNj+FQnL5+OtpCKRWpOhzo68PM7gdzt8uggOpKMT/MpTyOR8Yuv65FQ0J1O0TMZ3&#10;mJ9jwupOHmtu6YPsnuV3P8xmxMfl7WU3r4vmJtkVOSPLZUZAyqQhSCxq1BUYMdD4omeGbmLP8bHj&#10;TpFl0p1iX3Cxg03UBQbEM3UUYFSlGHMTRAtACeJzH+dmhbM8IlFRUQZhPc2BEUlWYJIE6QLoOaAg&#10;8H3e5OACmjLDCwdYtGDNti1AA5Z5Wi3f/lA3mVduFs2qfmwe4LewHS8EGZWCTAMPLEZWuMiCkPMD&#10;51w0rAXI1RxkEfbGAnlmOb6hGX7kg15L3oBSQ8mZjkxt7E/J2AYkd0ABRK91D7u2WAIgBhhYhZ5H&#10;fT0ZpdV84YwrmahkSiz3zCpTKv8B66O8BaM0Hhqnb6z2rLgpbf/ujUmVH53fHRwNxNSUQ/HffxZj&#10;okWjzfng7qbffepf2m7OS2EEFoOn4rSj52h0QbKL+4vtD8v9OhEIt4o10bE1PzV94yj+9YE32+++&#10;f7qXSLgn3vXJUbqUjnu/kKpCih4e+yPrTnS/hSPt2l8PFNg3VBs837eOjyAE1S7cSEnHXFW0zf1y&#10;A0o99mV7ZCJkqOkIp2NUXtgouMzyt1SOVPktIT69GHFi0ZxuItY3t+v1T9m77eZyyXu8agu3AC3v&#10;EHB3pORk52A/cVwFAZw1Z76LkT5NDJqPkI/7hX4ekNIDGW+RMCxo5ZnalBIGoloX/Q8U1cqukizx&#10;2oalnIcgzwJMwzShLCOsSGYRX5JwRglf0ab/aXG3XqzL9u7+U5+wPgq+TxJWdFHNF3NW3/30oWgW&#10;4TvGK+KLm+PY+0FPyLIckPniP58oHsZjsCm2iHmnSFJF10ScIc9RVapQ7dzwLcPzqZEECVNMN8n0&#10;i6D0Ax8bBdPgWrJxgrDm62JUimU/ksoMo3sxPEUD9xou3oZsmlTEroe2f3G5zdgZGYVnamIp78an&#10;nmUZ5NXrdjJ4NfifB2I8z8F/7CT6SjL3RbfPop08XFf94vpepMGMyVPxmrSOzScye0a0/Q7QU+nI&#10;Xno/b75XJfUQXl3InSrlYiLOr6c/ACJdPXz+9NKkG7SR0ZkAk6frfVnQwiw+7nIJrftj6W4rpevl&#10;Fyw92h8mZ5H0HLYqk7j0w3Khg+snvvEnQ19AfF6YuljvtuzElLPXSMnGzgxU1JTz+QZI7tE5JaqL&#10;ZolfZ+XirgJPx7/vF/WybqK0xtRL5jMvZgmrwiwTk9xcnhNwB7ZlqYphYoIvcdhMCxT7rABBTqhH&#10;MmLDlZ4kQZz7FYQRRFSIWXChK34/xUkSGYuJmWDfi7EVR8ksqYIM3GS7qHnZN/3i6m41z7mYxplS&#10;Qmeb/9ndFSVx4f3TpCBV1Sf3383+/ZJt3tLrqGSIgo1QSYQz3UCOKapdhaPUDU+0u3UNGeAO6+Br&#10;9YV27pgmSCqsgVDTNXtoaT4b67oKljo484jOgGWJJ0flBUe6rSJPnfiEYUWNsQs8+7jwfa/Gqmdr&#10;pTuN822Wf6tbypj/wdTUk5Bpmvv1V2h8Yv6Liq405Jwqx1/Lo9/+rvnHp8FFh8M/DzS5l9JmVUlM&#10;zAaTo+OHhyXYw947Nl89gUnxXpKafR/s5wEj8MFnAmuQdNiuuq7vZYlAdLAjEECeFP558gTU2u7H&#10;95+/ef52dyydljuRIBkcNceDTNptJNMQW9SBAo/TfLU8eIEyQDYvFEPUw32QD8zDdYrrjUS6JiL8&#10;V28hBmbKY1XTVEW3iH2nu69VL+imOhnznpRpxSAkrEL/ehgAy7mMJeVqi6c+KuGEX1kFB7+XJ5w7&#10;Xpp2pHswk2ppZ7qPEXYWNFzbYo+RxcFhjoB54lQD1QaRQUDjeCwKYsArZqw8PfFtkkwtrGIL8abU&#10;O54FLonTwiELlBDWrpKAcwC5vEhZGudZkedFc/fjD7e334EEyyM/2y3apu1nt5fNrllsHvlq1eRt&#10;uk2SVW1Fno9dkorRK7aAM0eUVduWdm7xiW6AXrMUVdZtuxidn8sAbqbluOe2pXuaaWrOSEOE5MSw&#10;QLshamNVwaGSyykIDUvVdYBGw3Y9ZmGkBJ7H/bFB7ka66ic6XeDgI9Pti37uGQY4HBSenG0z2Tn/&#10;l5U8yv8BfSqyVf5alofy/8h+s/ec/7EB4lEDFxWfH2Mitkwe8NXHh3e7m5v96vUrcTKNSL7KsSyh&#10;l5104qQLkxALQGkPxddiICfSkLFTALz4z8YqiWN4958/589dPenq4JUwGg1c5ERUZNwdSRkEeSVq&#10;Lw9CZjw3E1qIN5CluehHKTrEnx4d1fOoSz2Gi9qOismvtObR4e/BWsW6mMAUsypi6JwoQT3zbSdp&#10;WGXlZ86G4ixDb0S7aZJSjcw3DN/XZX5/31eXfjRL4uWsynm5IPHtKl2ZSd+mpAiwbWbIsXzD2UVB&#10;nVETY9Of+QAnyPUxDgABA+r4KEHhpXB/V2XjNZajyGZV0cs0uHNdki0d7MK/oC8rngaMFPn0ulpx&#10;m2d3Lq/KKp/1dx/ufvz31axmj9fsp8XHm2VXL4pV/9Oyze6TuOR5ui0UhJETGZ629MUkFssUvZEB&#10;rgxN8UAVjnVbU0L9bKrT3AlEixfD9s7PJ4oFqDbCzvBEcZHimWNrTGdlABaSIdehF7aFzhCzPF0l&#10;2Al8mkwBJZN/1y6cbfo1wqk/5fd5vDI1XQwfuFBtZG+Z+rH/6isdK9ZXc2Z83cf9u2P7n/xz7x/w&#10;4dPg7z8LtKGkSlcN7+V0tbxrouGrxw+PD6A7dzsIivDpTOYDvO8xJhKiYkd7yiUx4GbIpOMj2tWE&#10;SCeFdMokMPhlJyXkz2rbmEjctg+f718eUKV7CO9BM3dVUsUGaX2rAo03EImLcIP37NxLFj+QIip6&#10;yr8Me+ED+r3U1BKWiSHc6ZeAPjz+jUbG6kgTmSOkJnYR+Aldsag2S0rCpOCoRNcFVWqK0unJ2Z2a&#10;+KRyOM7Lpl50l0XdAiPmRcYIq+hCCLTCK03fS1COdScrTZPqDo1UU6N0SjIrYHrhgarBbuxMgWsj&#10;sKQOuvSijPq3ZK0Sf6wTVvKSKSnluuP6qKGI54nfJbjDIcrCy37bpkbSLGh++T0riwW4zYeb6uOa&#10;120ybyoageWlNInCBIcz1LFZvqyK0HODEDu+IlaTDAAhA64tsX1zX4rpIE1n1JHHOv5aN4ExQV6O&#10;Joox1lXVmQYpEUuT1tiwE8IV0x75turBU2TfJI4vxpqBviAotQy8sG64MuG9DoK7wh17x0DsliYZ&#10;gXjTh0nbj+q3D1/rp6/OmLktJnpn89ouDJl/9d/+Rii0p8ZofwY4m3jRrwtz983GhnO82N3/uFvy&#10;ZSOUUqQPgTy9g9NT2q1dI1SRLwZfitFyElGfExiWLBoN9NJQnxzKgz8buigflU9VsPeff/iSGLtu&#10;BTX2qXS9K/o1gOUxAdo8lbAtRRPwGGtTaqS+IYWEhwI/SzGa7lh/aCKstziSDmyp/dUY46MjRZ5o&#10;8jlwwthByYTMbI5IFpilHwfxtLZ4Va+mrCvTUG89JvsfvuVeVd4tI3aZ5uk653VHSOQz8Iy2qBvy&#10;mV9jvyhI4rnAigYjZ8jyI1CXEcsd5NAijFECsRx5jslo5Pt4gkR19qwNdfOeOYluKEkxc9KIpOXU&#10;c4qw82pU3xdGs+2WtTNDQVZmzTd2R7d9fZsv75t7hziE1G1VPy6nfKE7Dib5dol5lkULtmVZ7dtR&#10;jsBe+raNELCdbiaGISZaG7oC5uPc/iOAWKKkPvFVpAL8mKZjgZbQNF0BDiWqd6ZoJproOMjyC4WN&#10;MwdI1Sf2iGmRxpiQdnakQMRZpMcfbVfZJvi9k0c8+fcU/DZCmqfaZ4oSBg9X+k/fGgiA0Hud7LjK&#10;i2454vpZqyv/9W8F0ex3C/wyxIFLbsu2HETPsF+3WEonUrW+u1lt7tTr1eZpzUn2pFepyB/sh2we&#10;Po1YlVNXypqXkXBi4BJ8DBO9kkxZlX49yVqsXD3F483nH5/Sv8evRDptKHm9tGyl8nqzespmDJjU&#10;g+y/amSJFdJB/FC7nAyk9OA4l3BEnvv39Tw89fbN0gYvzbQPX8ujsSJbCtZJONJkdcTtbJ5ghApf&#10;N1yvSJ2a5W25QRZCI39RlFf95aqos9u7RR5cc16CJuoYA3vQApTRIiYVty4xKLayMwAAIABJREFU&#10;LzPLii1ieTYHgBJdMdhcDyIeAWWCmTOnSYxxnGShyspMmamkjTFzx5c3uV6adKkRTEBZ9bspxdP8&#10;Ls8dEq/J+uF9v4m/uegeS9KQevZI221wuyzeN3P+0LAVuN18xjfbNsmzNnm7vMQzWqPrCLzHfmSZ&#10;bSqGo4opwmA84QvcTND8sqlPJoqONTPL+UgXXasQcmxRXKwr59aFC/Ej9g9MkS42rwu2JWKOz2uP&#10;JpY5tcaJjXDOdF8hLnicMr8FhszRbrSNKFaZgwrsxXcgGC6GLK369H13Zmzzf6CjvweksM9OLdb4&#10;iS+b6Hf/lf/v+7kzB7/KbiBplbs9v3+479my3AyWO94iqb+9v79PpEL0DlIl2gw8JM7oQML7LZUg&#10;2g2pkt79kpBdCDo8PBjM6cBMfrXiBGHxy366+WewnfkTra7WG9Hbsby72ixZ34KQFMtKRxj1r/bh&#10;ZApZh+FthFqT0TDy4JgDHYtWHyFA3K+zbIOBr49G57IYmWsi8amdIGomAdFD25g6Di2dgMYsa0sa&#10;diZRO8ZnShpl03XbZODsWJrylCSzauWGLaNLjFPLWd00mFhJBqeYrhVmjCJ/cTblWkgA8BgiYZ0E&#10;OHBoGkcIYI3hObi2ML3m7hXxpitCfFLnyCltBsZ1GjB+VlT0vm54sii1ln5X5X3Uv19EG9bPipvL&#10;63uzekzvWdMXLVulbdeuirfA3ll6VUQRzUoIwntRhATS0Ld1FbmmAYgG7GeooP9NRRXzdWTd9M5J&#10;lrGRAjhm64plEX081izVQBPZVW0tYn5qudjMjUyXyxEgWOjZmJ2j4hzuGKqJUwBmcVlsyw+4Nvvq&#10;to4s3mU+fFBt9QGw0Rxr/ipJF/f/qqj08as3039m+h/uy4/FyelXjmb46DU5O5AO/0yhDaUf1nf+&#10;rkyvmtyrhnLd330vrZc3D48fNss9oB1JKQVNpT+lRCei2nUfa/x7UVGr2ktP328UmVjAs8apalHp&#10;V2PkULJfq9xT56fPAgBX+5cT//4OJP5Rd3+9VNveng+RdKQuJWulFyJMX/IbbBNKMfFTygAmfUsa&#10;FGJb55+w/9HRH/Xz0Xiimqan4K8SukFnoaOWJqZTxEa+xvB4WtjGNtvUZt104C2vi3o8a0Z5seZw&#10;y3HsR2nUso818xbKsuqu0y3rCjY1K242LiExgOP4mnztIcAQVhQxSh0UOSQJfExS22780Ig8wrIF&#10;Z9cogHugrq0icxO0BOGTkNmH1gtjQkMS8pv3+cJrtsvFrL+9red0Rxkmy5u6/7gs2mi9uMr0utz0&#10;9YJ4pF4l/Jzb9hIEeSrwCXQZ0KY+EsUjAGOqrkGInZuqrkxAofmqStAkUCHudNNwPFX1kXchurlZ&#10;NOQ+1UZ7RLQozazUiDVb8/wIRT4C1eD6OlVVnFS8TNiU7car7CxsyP2wW3mufNnYRFne3zy8keUz&#10;5qSPJF6i3xft70wcvkH/L2aIX/1eDRm9dIbz+JX83PPgJfswGEzeg5S/u3NF+7D00Bo2H/tycb1d&#10;ffPuZkP3JYvH0r6CDWCGTJ5n15yKqRVXn1bZT4AwQyw2Qh0MxP6TU9l0/ySjD1RZb6tn0X71ed/w&#10;qtsD4eHm/v6jQLxd5xautEzZSurSkHtSdSVFok7jiZZdzDiQXG/K2QG8sBY5j/0FcHzwEmd8dCEr&#10;snJh2cgscL5slv5FNIUQqFaXnFKySqg1S+rketvRTTK1RVma4wFJ1vUyy4LZ7LJugm0bOaul1y+W&#10;bVuIznLRkm2VqCAZxqtEy9o3JoVzLwqI9o2k4B8laUEIIwtWOSAJU0w46kcYlJlna3Xl7Lr2itli&#10;cMB+CR1HoBdxTOt5t4W/dt4wdrVsN11fkDLtQL1VaZO+7XZLXOKu3G4JKxhlaVExHHmlI6o+xM2x&#10;LVsTy0qW6LMH/AdXGGCaYsjaaOJoVjY2wRtoquoZAHaaqJsDF4MsGU8npjcGv4gdWRSlnYN+Oz/H&#10;CYh7y/QQOAemwNF9AONpubhfRd/7kRtcdXkegfMwt4qZddGZppqAd5sKUBUr4+vTBPcWOqm/uds8&#10;9HHkWP3v7xXNEPnP/br6y+344/V9z4+kypLkBQhxVdrcMPJdv9vsbnwp79wDfnACapybxy7KT/hz&#10;3eExw9Jmd9f2LxrNE0NdCR6eJLL+50m6Rc+eJjntPr3fF0KaT+2HusfPAE3ZHc7bDhWDXlSUN20l&#10;frmf7u8HzBAWwMYku9vB2UBwWUk+z0LwBL/O0R4eN+eAZ5pxAR+o51i+3ZGR49VmhHnBF0mYzzZa&#10;cmcZ0U6xqZNlVUoDDWVRgxixZrU7S1maXUcM7GbfL6qeQ2jdJD1a22hjUd+3Fc9GaUSLGSEFckVV&#10;T4SJLVajmNiaufFqz1JypyiCLrZqe1308ZwFYrNvXW4tLxAL5kSsl0dBSG0vSXnG6z7d1o/8ZlVf&#10;z66y5Juk5XNUnVFULEnD/CC8LMsmq6eYm74dEkvHIsbEKDFkAz6dj8FRqnt5ZqrjiTZRId7e6MZE&#10;tosL8KCqMha9nuHqA6gDW6CIvS00Y75tKSii5hk+08aJMSYuwJtja0x3sKU7OtEj28a0LMt1vrxc&#10;GRnD2WXa1+Hl1LxDdq1Z5pmHp847iFXPT7+GiJXT+9F4RNjmw3e9lvabs5PW+/3fPM0A33dCkPaZ&#10;2CuxGt670g2gxKt69/5YiP2i394/3G0H/lOPFZFrqAeWbEkJuMMn+bWSyuVaCk2P71nucB9KyYGE&#10;iSGm3j3fts//P33ymotP3+/7t0jr2/23j5/hW2J1V+x0t1ofgFfctz578qX7wSlHkxMq8fZuc125&#10;RTrcq7f9VfKSPjmSjs9Gk7ORAp8s0ISVmZe4Q5pDQDlj4mXhNG/KihRdpyOLtflPm51XbRgrdeBQ&#10;zmi2bIvAQ8VHz29IxjO0CC1aebPZPIPzbScZb+dYK1CgWMSuLwvdjmk6Ro6GpxiB3sFTOzW8MgFZ&#10;96YmCw8pZtlnBU0WekQonaUCyTAOfPh1IH58j4XIW5V5uWtXyzJv8mrR1+t2QyLcZPdJQElWTGvd&#10;DXk9y7AJjtFggSPgxvKwr+zTZqJPtrJvUCvKybXJWHhKRbQHNQDXLEWzRNJP5G1HEH+qIoOwOHeR&#10;l4AvMBC2VOqhsjBJfipGfyoO1R1VRWCaQBVkqksNr+N8+4Afvll63jZNdI3zxpE1y1p6mjlKdTBS&#10;kXJGTm31Anke/VnJ0V30+HB9+9a6GadvzpB8eCw2qR9+EThAhZXY9rFHBjhpm0/mES8lzr755r4/&#10;wGEn5Sen+7T+CX56+pF0ujAGB1wyq8VqT2/RnuLKIT8Mw5PJKTJ+abm9JNvj0xQ39HmP7+LH5zWo&#10;bmivRBH36pOIdi4t7F7KMhGx7E8TcPgQWPWmW2+Xpee7L0D8y4S0g4Ojf/zvY18G6Qt+S5kktCqu&#10;+GsQzWnGSYgIdTPSZMTkV0WOc1IlV+/qfOVSwsu0yBMg15S9TaZl1fubetVVNLWprodoqbdGhij2&#10;LzDLsH8larTJLLBqr6Q5xa3vU4/RNKnFdPO5zAkni5ynqpPhpHOXs23Ko8UOGBNNRWMglgUASQGc&#10;FQg8mwEnpsW0ZbNk1VYbWhR9u72wWcH7wk6KpjfNtIjL2aotuQOMBk4R4gsT3QWPaVmavk+cKaol&#10;IAuIc6JrFxMINGAz3ZJ1EY5iJNnZGzF+U1fOTB2fAzIjRtG5jw3dnumKq7HUQ2IyAkaugW1XD8aO&#10;RZiruB7LqkVVMOsuW5zpC8vnVrZiu35xzYeT6rT3SG4645FjvmEK2SVvlSyuE3vZfyisaPOvpjnC&#10;/yhm0Rzsl8W/tJmVQa9Zh1Iuzt27z59NaRDvDra7d/2RhEpQZWVBDPtEqm6eTIB42cmJe2Qw0ZxU&#10;8uHfAQScO1CPBmkUHelkKL30vsql5UJKD/jLvoH59x+fizwyoQ4B2FbgDo7nKuHrviqfRdnEfikO&#10;ErHNSmnB1uuar/JEd91ffrCHMzA2w79/rYj9Zaoqhn0QUDv5BYlsnDjwOWKao4xUHaBKa81wKhNU&#10;XiXtFZ+i/qarvaScd+ueY0b5dsoc/JZFl4korCjn/lvP9XBeIl3O0qgWY+hswrxgW9EsD8VGcUw5&#10;soLLxrdX+eKKEZ4ton6ESAVkP2XMLnhU5emjm+N0md6veBVEYkanHxIcM8aLmhcZm2Vlm9IyDkus&#10;e0GSZnHEOcMObUhRktTR7DG2DV008wGAs/cjX9WxqoO9NgCukHauK0g3IKKAL01PZGXBjPquWLPQ&#10;NU11dWKC1dRt2TKAgFVKkD5EolUImTVDBKIWNJuJvL1fV6KZzoaOk4bR/PIKPqZNJRdMifkl4at+&#10;19YTLfkDuS2wTzTHP3nTjpjV7+4UU2ef/E2ZctLruz96o+H/tW/wAqE2GHzBBFmqTvWnu/XmfrPw&#10;pNa7v90IMS4fmXZKkJRCgC2feEqa1MMDqXYPHl9GC5vSXAAe/DvNMjSw1ZMv7b0PJOtVI5rGP1vI&#10;d9+9f4q/owV8BX6Q6pvP+w15XXWwtSF+noDvWeuD/9BZCIq9u9oZfMFsWX6izZd8yRHw5mDwf8rn&#10;mgKIZvliWEiZzbUMSCpNEIvF5qWVrxSgr4oyuZ79SO4Z25Q1qaNtSja7dQbebz4LpmU57V1U1TGF&#10;qGBLljteLxivgXNfu1d2ahl51reenwgidNKUiB4+eWfYGd9p1AmThHp5np6uGC3cNkPmDLWMJHyT&#10;V5ce15+6UNE4SogPBwijiOVTzpKeB+UqrfNysaGZna/0EmL+slxR07N4qrOYgEWcmpYYWpeAKrNt&#10;sSRp6hMIKl21QYqZyvkIyPJcNzQh2RxN01xngmzBqWIBykMeGSMTOeNkSj2LIlVGGDAS97QxRDOa&#10;9JTKuOfn3oXo9D6bUmpqSLtbpfkt3/I0yz6cKfU337/t79udRTDzUHcr60xlZ9ofznSyWjzwR/N2&#10;yZu8uEWKZXgLQ7YuyME+0I6PfvscaC9JhPpEJDpkUMQAK7cf7+/2VT9kcBqW/JQBmq1EiheC7nCS&#10;GlJ7+1l+efGB2Oh0IuWvQLYfnsLpNg+OJkeiE/tTzETPASlJ7afP+wrafre72e0nMd7dr3c/SmS9&#10;vRddqqSuEzmz2Ns/eygI/Zi7m6LsuR0xGx3g/WrEF3k2+FGMn/6tIvLeClh7xfMR3VDbZQXKkgmf&#10;lzrJUXrP9WI96zPesLdw0U3f9tNF1czWCzi/RZ7xfEWrTcK+SSnE4JImFaFhREpfbMwkdbDV/Swh&#10;UYrDJKSEAQ+KDt7Mp0QpfWIXcx+j9u156U+biypyGFAtar55ZDlJFvzhtloUs2aZBUCiFDQaBByG&#10;iIPjTYu0KMsc6UXmFIldlMWUplke58V00103BtWB/wke+QKRsO1DTInpOabY5meB7tLOn1u2gy+4&#10;0NQLVYGf+GAxR7Km+qYIOTHcRLVNw0K6UzrluFJcm5IakBB8QUxA4/mRhyq9DM1UcRC8ipWrK6wi&#10;vW131fqSayzLFtOeL28/btY3WxC91fjH+3akeCBOTxVTw1UKn5IZFtf2Y2kn3MSKT8aybvwPwZxH&#10;x/Vv/1p6EtWDp3N27FciXSAf7Vnpw7u7b/qwko4i8aS7jVQ/VwYd7Itsczn/Zc1yqIuVJNEf+wiT&#10;8ER69aKjiuf1B3cDEbRXbcbPH5+KN6L+Jt+/+0lh7j5LeLdu+k7qkna3TUVLGLSPJ3tyepgmi75b&#10;9Vk3PDkdmNbxvnn4C23eHx2dnPzzvyn7Tq2GqY/tC2/ueo4dKzmx44abdj3tk6TmLLtsinZx3VIe&#10;FcCSIMH6Pk26rCJsls+KabRzjXA3Skibh52T0ogmeC6mLWVm2poFdZnLYhyKsSOZFyaIEG6SdMZs&#10;j0YTPVyvnA7irwEZht0KkSR/tPkdZkkWbLYMYDSB+KR+QHxcGKKthdisTmOSZu1m6nd1OctZygzF&#10;tIwiyryCYE4RQyLpoGtjEP6eK6ZSiF1LwJ7KWNV0WbXOhQIz4B6EmAIP2YqYoj3WFCBXoFBbVGKr&#10;gF4AY6LwpCkQcSIFa6DfElqkie3p2ZQ3UeGFuYKdcahgHrbTJvNzO7tuQdDqTfm2332ct+3bd4+R&#10;4xg2vcqv3K9s2mvJK/7a4fhtlcXhY02uVmGBQ00nKaGK/neHQqQdfkX/mzjNZB8IK8k78N7/KFlH&#10;lVSq0i3m1fcfHu+69TpN85AMi939jsvXLyjCpVO7ffdL7wOpPIQHU7EyoJr4V7VhzK8MMVpgUEvV&#10;U/CRnz9/XO85md8v9o/w8mT5eftx22428wqfbrr0pN0fYSCC2lYlnvTdetWU7ASZT8tmz0ZDrG+I&#10;QeeDI83QwH8ZphgaeDLWx7oVmyQLiZPVSphmjIYJC9jSeeqn2Khd6sdskWdZEk3LNkkrkmKaTfPe&#10;2eCuIEG86WLKadA1nPerkkbqSkzXIVRkzoD2aFQU6fXOXljVtJ6KHSS8rlidTTUMdsEhCfKmLp9V&#10;6WVOV6sP2e5tV+FlCmBLAxIFnTfz4IqMYkxWpAjKb+06YwwXnAWoXkyjgFIwG7nJ/VDJHAgthKio&#10;QjR1gV8TiCjlwtLHAGwTUGbmGMy2cS7r6htTUZFyZkxURbgiTYWPBHkMIA9oV0u9wtZ1D48UkcOw&#10;MIPjWYycNuVyFoniuEWhEN9LGY7yyk84SzeL6+1sDp6grB9X1x9+vsM6B2eTWtQpTaau2v6rYMj7&#10;Jp0vHZMliy3rHx0Cl4V+MX6t/B/HYrjuG+tffkmkzSU0lNYCaQ5EUSt8kVbXP3y729a3XS+dXPXX&#10;WywVBNQTNitR5IPtcPfNl3CSXi1AxOdDkE/ScXSinghe20sscqCzdVmgpX/z8amqaP3p0/u7z0Jg&#10;3dw/zOGhZHkgPbz7vCH5Zrlspe36RLL2ueFY8OMQIYOtlqtu0RZDw5pwwcbPS1tHx4dD0Yz35Df/&#10;pO1r+izDtuPJSEGyepHFBma8TZbqFGKLRIBDro0yYC0nvE5Xm35ezZnojzYt5zxrWULXTVLwNipi&#10;NXYWGWcRj5BIs64sfcbGPkmoBRerB4zDKInDivE4ddItzRKce7gGCtRsi5S5SzxwILwm+WU5bROS&#10;ttVyl07jJuPYSjxRbahjIJtA7Ogk+SJN2DIFmR03JOvmuL0KNJzPqF9eIQ1h0bPYMS2kCZKzbM0A&#10;dWAi0GLgNg3F0SbnEHUQfhOs2Bd2oKqaOVGt16pigOjfCzpyAUhvnbe5UwCF6t0pfBHzKbBjWVgr&#10;apoR7Pkd4xbRkalwRliZZNN2ypN03ZV+039DLm/KZr24XSQ1PkWfSxKxOna6ZIPJuF5mBMJs9nUt&#10;5+VdL3fEDn1nfCJ/tR+x5Wj/5eBJrR/sGydOsqtKkCOgyMkhG+asuvn+4/tvd6LTj5T212up31Su&#10;CoAiOmBbevbDU45C3fNuSTl82S85nZ66Yuqv1EA8WlhEi5h1mCf3RHrqmNvM558/fwt35O31Ffzo&#10;uA+P5E+3n/pBPSBR1W+PhE142vxkg/9IKs7vNs2V6MMDMQjvpz/HmbABrwbHx4Pf6nD1ghGzTKLi&#10;ZGTZ57bnmRacpDz1fMdDYL4iUovWnQBpQAZ+mARZBSDCyTRnSc7XAEzZipfL6nqBaFu4lMVBCcYw&#10;QnahRfGS47QMyyzvGjcjKoj6qFIjylCCo8YEG5nOKhaIxo8kQlMxnTqrWVYUTdG3VVzRsi3ynucx&#10;IWIFKnHEmlUYhEDLBAKaJdN0OvebLCWMoFADcNIDbIHtBTkmxrmqSaU4tm6qBnhIkToT+QpNG+/r&#10;fgTATfZKDTwjuE7t4mtvCEoCYlGfgBE4t1SUqL6+2CdFGLhWE35j88JXJnIxKwFk6cwvOVs4YcPg&#10;rwyYE9AkInm92K6dqOVXu01x2V/j9O1VxegfLis9yxHxHG91ryGdX3VhaLM09cbpZc1Wb+DtbEs9&#10;iwHNjrPyv/96Y4pbHN79wLpSZCDCzVNJ66E0XO3abd3UNOySg6zuMUSVaFNw9Ao30vbH/SutfXHa&#10;QCR7v8xELNumYQLiFmRfFrIeSIclRFm+eMHPz5+BdeXdtt2mAvm41PD59+uGiBWqxbKQJsN9o0j5&#10;hEtynhZsedfXc56E8ZE0OTrxng9zPDg4PhbdUAe/Fe3NTQVhLbjgyEx9hVQeszkOVCbEdGESnnCC&#10;wCwB9bEp6O6w2HMlBz0WZGUB3JBDEC2n/TbgHu6xA0TiJwXjgTb14wIEOsv9No0zMJyIlTROemwX&#10;hVyOPTYtSZpnS8NMPJKmYFItPONpleR51jZ+ed0uyWVZX6ZVAXbTjwlOMTgMMShHIC0hgditnvj/&#10;P1fvwtw4kp0LIkI3dr131/I6vJqYK6/HCvtO+HqsGdY0VST4AJB4JRKZeCaIBxOACIKUoCJVJVVV&#10;d7une+yZjv3je5JSdc+9mq6aqhJJScSH75GZ5xxCTDkqjPq7okhQ2dfF3VKKng3Y4rJWTtbOgSGb&#10;a6auWqrhAJ+pM32xlMu0nguJgCCIk5pKJcXJNVq4+whAUieabVGxNLCJ7EiTByQdSwRN+Xu3LNrY&#10;ZaVd0EREfGjeUZ+XDltznvpdJbZP1cNd33x+t+uzrL8XtdgJ/Y7GiZfqYvxQffCqtKvirHtYOOJz&#10;8ezTyM0WN7pq3CCKi7+6Cf+iWZWUuYf/+PPXYNcPQnnZ0TzXlYY2yvD5sa22n58eTOWusGV37J0z&#10;9kn8aIt7JAX06vR0wNAAtvz0ildyonp+SqIXBVCmuDwT9vHpGG8V/bQ4InPG9xJo9wM/wJOprtwr&#10;/4H58Pys7GRda3dlivFpdXgSdpzRFoTncXffbwUXypmDfjp7JIdXnZ1fXI3+fiRXLhEKCV8Qilns&#10;Um1NlnG8kau1WE+JGQRuXqdlVuPbVYLrAOy8T8FaVWWVVnk+5DWvq02bs6ppu5J17BbbG85Wcip0&#10;WDDwVjaSjaIgcO7dyOdxupYdm+IEoiOusiS+W0fLeLWmXbarRBaWnFd5Xa3rnRDdseu2bdOVXZMX&#10;jPMVKK8DdBb4jLS+hWUKTQixY0ot6uPWJgHWNF5QoGKwVnKUowre3bBd+UMaOuQCQ67RmlN1MUPa&#10;QocgACZOxSCVoQ4R0wb91OVJdjBycnmDvnE7hN8gwwEwypIVZIHLbNNYx5WbcDmU6pbDD+iprHIE&#10;RMkiYgI8aB2RSNzdxhB4jger7YaU0We3bjDVeClCXiUdvvUz0cdOc4M+faKW73IaHPFX19PxUlX/&#10;NviHvzz2QHG//cPzlX0G6bKdoOOZPTltft/R837Y7fbD8yEGDMbXajE+tSLjT0/3H+H5OlFURc3A&#10;z6HK/pJcVVqOlddZJ2wiuVGMDwi/5IPDl6/6x60ihrPn45MkroMiu3VX+2/PWNE3Hj9X+uszX8bO&#10;8SDypt9tj9t9n7XZ2fhs/KVX/OVHISd0S4t29bemfOvt0AssJzR8zD2ikdypWbwGm3obChrzTdGK&#10;vKyHvTxAy2lCwdSKXVpwzuNV1uaRk/GK19zncNs+iPVTR8115crJ0CnAivK+8ELsx/nW9miR8T1P&#10;7WksD//n4PoAeq1nVzVx16LDgEeC45QVdXvbNLL8hW/6TcshdUikxoxngWy6TUlaxMFLoxef0lBz&#10;IchaxFjKsnKcFuCqQR0nmq2ayDFOlGaA+18YSJ87JiKAOlMD1yCNv4MpsSwVwDVfGIYkNAigKVi1&#10;GMjdQqYzm8laHcgCpq0bFNtM7NZzYNYkQ5wTUfqiSQitcFGkKag7vFm77WO/rlrBhy7lh77CScsf&#10;K3sASh+7+u9r2/bdfadn/oeMaHV1P2ih3maxieYeWY7e/NZI/6+zl0NCw8ljnca9SZ45kwMsHUfO&#10;Jb60MOXF/TAAkXw+DBl/hdFyGYthOA6fI7kddW1aJz6kodAV80K5Hqk2Hb3MXVWlxdpflZBqD2PV&#10;H4lIDX/aV5I9Dw7KsH14D/T0Xj+7fxbnk8OTpVR9KUqF5grSpXhC2rnq2t0wHArRyoZFYxlv5cfk&#10;oyYXnKuLy9H1P5w8r3SyBJUusyG+gV9rk+2+FEFdNG1c9hnfrds4K8v19ja9dTmvaVrQNEmzPOZw&#10;9cs1WQ95nBYhlUXiEb+9b3nbVcyX3QLskJEqjSufgMoF1jZrRUFzGrpRu7I86qdxneV+IRq/yEQY&#10;dZIuSSYaXoui2+4eRNcNLeSLgcNbRXIItZDsuFRM+CVPaFPfAwV1qU1IGkVkGZhOgB1qpVRPNLno&#10;CqIKgofQHIRzutBsXbNvjAW4suVyoS0AVDM3vtGYnGQHj/FNadVc5r1VU2LnSIsaSXAAM6TNfA3e&#10;q9jiTjFDpxpUP7VkMxqgc8z4DmlFnEc9L1d0VYe+3CN+eicO6/2Ob+DhPTUH8vDbvrYNrB77j/dq&#10;gfxMRxvbKC383CaadbB/H8xuprp1qhb4idE8uXkpTm6LnHaJAFNYbjNVSz4cntrnLT/vpHubKHWU&#10;A39+fD58emSUX8llDE+hlxO9Fmc5ZE58RtlEmTgvI6bkb3VUABQvbRkTw3L/E9AAg7JPkNm/P1Ws&#10;9GA7lf7PtRwOK0p1iWSubPi4ETXtjx+7fii8SpXdw62XBbTRv96CPxP0X6+urq9+4VgLuMGn8DaH&#10;UeCtNiyDZFcCtUfyoOMq5RyMXg5/IBHfJg9VLeptxvt1HkQ0a9NVzAgt+qRo7+FCh6QoOPBMvOJl&#10;SZldAtmkWy5b6g2cRVvMUZfbVVWCcU/q2nnOqZsA+chpJx7YlZiXTVtudrwSm7ZKSrB51aapRFVs&#10;dkUj5zBxAOYLj1GwaCQIWUgTYmXUyllqaVaJXWKbPtgICI4Wnc8BJKZuQwjAS20OHmxm2BPJc3NZ&#10;iLKU62emPpPT0nXDvsEuRWDbVN2uiJwGptF4wk4NXiBWOJY2RXTq+Sz2nW0RGssW0J5GdS18UXkR&#10;/Mg2DipSkqyAIFOGlaD5btg1u30ak3ynMpc0wea4XMwagy2TjqppkQbmhHqiAAAgAElEQVRz3whC&#10;u2nxE7N1//cCGb9581c3p+Wnn4RT0TFVvusk4M6UTB5ulBc5Bqc1YapCv35K0EuwZHJDc1tc3T3t&#10;m/64K8n1+FruwNsOO2/qbcOozePIU9TX11blMaSXrpAj/jKJ7vAELz70igmw3e1ktQm7t08nbPfN&#10;Hkhrt4mQcnFgLJfi24T6vq3un/q+v9+DLl1I9nwprLv4b+7fXvzbr/+eZP/4T9dXf20GI4r/tSbM&#10;VrG5y1wW44CBwnnY4asmy5OYF3GUiXYDPrOp140oa3obcxrRsgBQVrc0Disgo80ukzXnWcoqq4xt&#10;j/l2U96ygGeEFSzVV1YGBrDlt37sl9jP3TuiH0B9NsIj1aqoe5cdebvKi7rpK0gM24QVRdayfCN4&#10;wknf7gegiq5j4iNnvswBkEIZ4DyBb7a4LZqCALUlaBWfphfYzNKWcrqhhixp0DQbqTqaWzMN3yz/&#10;dYKnS0sHQoMP17BwaGnq2JqF7siJDJZrphsjYr2Z2V9JxpcniZATqRoJ6hkhRKDVvASvKBvNcFqA&#10;KUAZo36C/IJIrwApYQeRM/bT/W6/PRb+bVYQq6BBjZcqXlO0733xWK56yE4x1vTDDFuDBvZtF799&#10;mq5urv/Pn7jsrL1WT26q/fZPx+Zefz0MNFKsi0QGuygb9K+fBFdeKupsZbQc+mJ0eDj06baW7c9y&#10;OWb1CoDZt3VWVR1wn/mC4Usd4KkUXGmUIj51ZJRD0ptPINcfdkoPiNnvX5d176JKIrit/1z8eXIJ&#10;r7rdCY9OrnjGor6nw17s3z/dnV85ikWV4fScC/RrBML5d3T59/96cfX//iOZWn5kY0oRocEMLFMc&#10;FOwesZxnPKaRHBAXxbKbedFG2Oc5LYp9G6wyQVNa5auMJZD6Vrd8XeZrJsWSAQmuO9ntPQLDjxLS&#10;sLTmguImtk3TusVh64HD4u0Bu01zGHaYxLJquILbOyvSHKLFNgdgi7r70N+u17GsFg25KDftNtk3&#10;bH1LcrBqMdwQAGxOAb4bnmcpvIkYQU7p6lw1dGQHmjwDpHmy9648/GMs1Lm1mKnTaJwi29CmmsyW&#10;wGmzhTxL69r2FN9YsaMR/lbDBt/H3IjlhglC6WypziApjbNUTmFnGTMWjSVrkN1Abn4QOaqWgbtY&#10;cZ91XZ1uVt+XzGU5ygQPv4fIo/lx9BA2mT1lrp7d+uv8WFoc7ei+wG5bDdasr/rMxbNs6VCdXnyJ&#10;mxdbAZ6M6jhS2u409eZLpefLdMXzmtwP3x6TSyWK5GlZ/Vqh1bVVdFF6dXWo5f7QaOyz03n+Tsaq&#10;sjHbF6d+DZ+74HK28JWcgSGbwGcSsB8tJXy0zk7e8FHZnJ2WdF8GCYAKvRc/4qXPru6b8H58KepI&#10;QX2b3G12j4eBToBWTaV92RFQbevi4urid+jynyAK/FbOumdT6mDdYqnpMgvjMiWakAdz4CbNHcdz&#10;/aRsb6vb3VE22yjrNhPiru+A6srBY1kWJYweWFA0NYvieOXHaV69Kz5gJpym4MzgAecBcQWEYrBh&#10;Zeo7AU8DFx+i1M67vmEAMLHhKS9Oa8Bp9bwucpDNPN2+6/6whrzZipSvt8e7Q/cBvmpCbyuaZTUL&#10;CKhoNNQidhgtpYphQbhma28WM8/FlqlbhlzU0A1Lhfy4kA0FNVkG7MxV0wa3Ntf0JQRSMHCBWJLZ&#10;kjBQU5v9Xi7WWm5iWfACOjJy67c6WmLHMQLHwW7c+jQCh+ZPecC2xPUJMwRCHLUdjnLLz8VePOdd&#10;lVXNZjd0ObVI6D+uQASw07vwpdI7Pmj3hb7CuZpaRW6n9kpPuYjzt/XNdUDLX3xRzFdjzpT3LyOF&#10;T3Q2upDXHcTv2ruo+sPwzdMk4S+zWifKuN/sM66H1tlE3FlnL/8sj/mobdeejlKcd0IIeAFknyl6&#10;ei4PPMoZOqQ6G8lNo91FdDh8/bmXU4jHFxjUcpCyqfgjpRbng/jzt9VEKfaDP5S61Q7Xu3ig9139&#10;9PQhtiJJqfbrsY7LK/yrv7n8O/2X9uXVL9w3ZhjwqTbHZmBgarl8beM0Eg6Jc9f3PjcZ8bGF0pyD&#10;esEbkeXt/bvhTrTvPoMH57yNc9lVPbXXXZTXuQdGKeYkjkUSClysIpHmgt/uY7swcHLAhUs8RzSV&#10;31ZV6MVNcHvwY3Bm5XrdZODr/LQoymZbFp9X/G7o5SGh/j8/ffufn49FKbqY/0mIzWpVifsw+GYX&#10;F+/APmZl0WcJDvJVuIs14joqslLLa/BM11yNAZtNl3NkaSaQmKobU9VQrcDVkLHUwbkZxnwBMLxB&#10;tqoa2MAz4ml4rFpWZVpyqp0u5yDQW9/Fb3XHJhToTM5lt1KEmIFiPS4oaDJl6b6KnazJynh3h5u2&#10;E9VQuDv/EQLhNnt0WmrVuKQzJ16PY71YO/cOcnfbLPtG7Nd4wNXiWHUClQHZovFvPv+cAlh0Jo/J&#10;Xuwq+vhcP/7hJJCWgun5hVIr1BopB7M9DmfF8NKAVtgJCLr0b/xS3LXnVO54y4kDBAiwcKyJ4v9U&#10;DHU6rXaeXYXAkle+3HqgZ7JRJGXDt/r4+DQ8vSAGngAvqd7L1lMKVz798QdFAUs+EeZu1Nf1fS+2&#10;235/OO6Yfjpxu3t9fb/4Z/OXv/jn/0H+5urNcqY5IdyKzAUtYwnxad5yL84smqXbW3j/gKFqea40&#10;5QyTEqfVbRIWnFf1sKdxMtwFuzgDoSsLPuCyKbeZTzPZ4idMWU2KGpxJBKyY4RxekSYQQFdlyjOv&#10;2qKdx4ZdWFX8RFfDKk2zVZ8zGuf59vO6XPfPt+1+33R57PG6yNs78d3ncvPMno7lNj367z4mIMDw&#10;pqYsLQPIAQ9biCC2RQjykYZ948ZPuSEIXqDFQpqsmaYt9OX8hsxs5BkSdhACAGTabDlbuLpqep4K&#10;WY/obPqbGfOnhi73o+TSG6UfSg29vVnCu4R9h5YN3JdWC/dfKMSqKkLXcl2HOgWNyrJMb4t8/fGx&#10;qg63hbE75mWy/WgeBWIotDYljyGMFOvId2JyP9/tVqiiuB7pQ77IqGuraCWS6ufee6Z3YjCl7RkA&#10;Y9jcnwy/qSDfOi11IFv5JCTrTT4/Dv3EJP1xe97TTrmAX9eHo3O4p8i8ol6r9NvtZtttCvNnqjwV&#10;vVwrB2AhQCYegaLuZfA8e8xKBDbsm6fXR8q6TJBhslce/OjHP8vF4npTp3jo4X8PSpE0w/Dci2gi&#10;X5U3r5v1/5D5v7n89X91f3P5SxvefoyncpWdE4RjL3S92Ag5oa5sqo7CVdZooBgcWMTHVIS86Xbv&#10;bldN3j4cBwzpk/KVx305zo0XtxD0SZdicurawlaURjYDzQSvT3gme13EVER5xdLm0NI402Kefypt&#10;8HVFI3hVVLSqWorTMt01d/1xfXsntvdP1edVVhRFfcz7NG4fh89t24gfnj92FeScDVx3nmQ0wEXj&#10;A/e63Ka26uCZAaIOyDXAfhmyInMGcANAqfrUiLAFINOWM4ickEjBx0FW1WaONabaSvPBOM368mam&#10;61MQTZDdW1Zs1Di+nsr+HCZJwkyzrWAKP2XrlPGqZarty8kUMc2QALDlTd6UQ7eBG7cb4P7Lvb7d&#10;ddZA/YqHO6qnVedYounQEIBY4CS3qt9Tp9p9LOMUs2b0S+XVhIUb2XTxUr0gP5VeZnDBT/J3VGrL&#10;A8w8PT8+1DIr8G1Nw2tnuFcK1smBTrYoQTeXkCglmiajSdPWTSPsLyv256e2pcrkTrm8YC9d++Qw&#10;CqC06kopPoKe3n39NSBt8/xSYCwOE1Q49UGIT7Ivd+0JUW33w/1Rbh40w7YqTI/JXc8evUI5Jc7/&#10;/atfXZdn/7icz9Taj4gfE9+xAivkmdZ7qU1DHzmBwDYPspxmDi5EvdpyXJe2ECGlPBV8t93zsqEc&#10;5HNfuJyFSVxxDvc8WzGeOiyswC9hIWqf+2TlguMreOoWKd9QJ3UO9K5OItq4YK2BxCAryIEUWyqK&#10;PY9XZbuq10Lk8OwPj/w+DpKuvF097/tq25T1Zri/vbvtt1kKCk2BHvNQIzphDkYUbJWLkGrbSznz&#10;Rwf5kzOA5Bmgmb6Yz6fT0XQ2NW3NcwxDsw15slGH0DfV7Kk+0x265RXOvhLkdzMt/Aot5Z5VQUnZ&#10;+5YOtyTCLsZplukmUHbsBXZekvRdYRU2JSHcq22294s85i0/lnvGkpoVZd62Arf7crPPeb+NthuH&#10;I0jHQZG0PA/0p8eVf1tjth4SMFaryPTRF2VLvrt6qVq6/6ZTdFJUJh16VbZWFBJo3LmoOq4qw7Av&#10;RqcJi/TiXBza4d7Co7OrQqnESwxlMUSEsV23bc0LArY11ZWftxy6V+oEphysE1vqD4r67/LQ4+H4&#10;DEC7ys5GspKvTD2vo96hBH/3sMxYH9e83Q3Pwiv7w3GgWK4qq5dK93oW/ELXZ3/317/8DdyHBpqp&#10;HgY14PDDW8wHxdv6ZI181ttzVhoGE3WNcE5B7LJV62+bNeUuyZhgpWh4UVTg5PMsbtsCpHW3Tulu&#10;6/twXxaQt3jDIo5px/GdA6LLZU8+OQMiFQnhJUdB66zZI6/iSPae5XFc5MO63LKViMqKV6KpxTpb&#10;D/fNds3TNKzbeihFL8q05OWul5urWxLyAhP47sBlynAcYiewtPHEuFlM07muy+No2kxuj8tWtMbM&#10;ns6ZoQZIuzGRpWtAcUukmXN5snFpqwBI2srFZrIg8+ksvQF8QorgNgpLtdCnpk6XskwvFkRjMfA0&#10;qKGPU7QR1q3rwb/Ad5T0K5GJ+v0ub5N8WsVFcTf1/XQL936JOyvebh4PbJbEjAT1Ht4ra5p2zP+M&#10;rR393LOaWh9c4wvOVF8WFkkvn9xRxakhDrbNTi6kvYweAGQ9gW0Sx27Y10rl6yYOU2xycXk1Ou23&#10;F6dDtWO69JXr0RWGRFWKEmFFlTi7NAt40JkyUpUvTUhLBRxSeUbgXx4/ycNplXKQ3UU5uLbhZNXG&#10;g3IYlPe7P3qTfByBaLbD05Dud08QOJslkj1QFbN7vVPMX6F//ptLO8TmzVK1TeRyDTnZmMaAjYAl&#10;qeU7OOYNeDU7QGUXS+ML4RKgJRLe3d5/qAUG3O3qQHQAuLwoaFwkJbVTHGSERSmTE9Ix4TyNujTV&#10;XDcDSycHnGfxLVuXOwuyUH18FycV0+6Yx2ga+xlLs2KAeL8+pOuV7NO9LrLt7ft4L8rtu12QvePt&#10;JuYCOCPPWFVWVdmSNOPSo7EC7KV74tICyeRKrHxaz+cOQ7FcRgP1s1UwYsFv6RRh+NNbyD5El/Wc&#10;c0OXtengwmysGWa6Jvs2aWwthsQwncoWVE5jOzutV635xDDeYtw4osPI9ymOCh1ElqWu4DM3cFM/&#10;vPXzrRBDZYg270r+zj94ZemGOqgNKwfcJAW7Q7hk4CMiRLN79AAME4MDTRke1o8JzfZf/e7LkYfo&#10;1bKPmHIulItecWQ3IMWWV3F5ofjKna0cfpC0lCtypePihbruq1NB8L4+hIp+t8t0RY5g77h3UTY1&#10;xP2SLCt2WpUjimmqL8R2fbUcXSnn4AdrVCtgNh+He8BozJdV3cIDR4pIM4U9yn4Hw95vPh/p4aAq&#10;x+YAWBPD/vnpfhjq4qVMheSvhHb2j97vF4h66tvlDfUMI03cmGskdqlDqkKnzFjHkMPdzjXWhICH&#10;gAiZ7nte3jG4WT/itLu1VpFPkhIEhbU5JM4kXeVO7HKCy3Uep0A0PKg2ueuaVsktFId+5kdpTOdu&#10;JvrVyqyOoIbragcvSJEb4KRoeJMfOCtk/9gmBz7L4mrNs2a9LkR7CyyTtWXX807UsWCkEmVW0dDD&#10;nqwBdko5zNDxwGOSrrRdJ9KQbAnvFHMHaXNVHgnS1KnxVo7mm/oWnrsLFRwYZANQ1Dn8n2rcUEMD&#10;pxUIneagpXg6v7mWpOfrmNq7NobkCfnC5b/1ZIM9OaGgciLUzxCpVyuUrTCl5dDSqs734jYSWcWc&#10;xNgW5fx5DLZxIGmrt0yOOAD4P+BKrXwSpuBwUzAaw4ocgx/iz1V/wEb6v70CTdiy75SqXF2c0uSZ&#10;UmRwwX20wUovIBF0qqM8f5TLDi+n1ZIzZeKlh16epj27jORYsKoBly6PcijcLK7qrIwuCPVGFPAy&#10;HoNS4rFsLC+X5kaytZ/8aD+fqGt36tf4paWx/ACUs0edVYhaeyaOu61aivv98FQ5+0/D4+dDvx1N&#10;zk4HmsqfnvNXLtOwQTXf9NCSY+a5oU+ETfG6mJKUcz8uCa13WoF3hcgTxqtMtFG1qjvRNXecrp7v&#10;0irw1qWobZo4oRMVfMW9hzjKghgSJwFF0BAfopS6rru2jDhP/Uj4GU1xeACk+RARyi7nu9TLAmx7&#10;GpAaINPRYtcPElaGeN3Ik0Dvw2bb8lq0NM8L2b1d8LTgR17kteDFOiO82GPiLLGNbNd0kDHV5uZ0&#10;rht4asS8GFsmIAmi4wxg5vwzDompzm7SqX5j2qYmI+gC5FPT5xg5KnLmjhuCm4e4anlRFHFQTa1w&#10;sY1vqshVmYW/wjFKwVY4xHJ9nAGAYt+PdRaG2KfrNU6jPKpZy+KsW/Mgd9NNbXVC869ram/v5HCr&#10;glc25e9k/y/CYrEf9keWhTuWaX66+1O0id2faiyj0/pZbF8o9IfTeqlsYSDtFPitdjhTHj9vQOA+&#10;tttX+gB0lcrV8vnHQnlWuECNdyasRlGcQvYNPS+Uq6aQ8xDsQp5uVEw5WPp1ie5cbqt/+/Ln7/4s&#10;cVlVuRJeKfc7qd17gKSCXmYX1N5dez+MHz8ctt398fh07PeieP7D8LBbCmV0fS43P82fgPaLUEX+&#10;V5waNzNXw9JvTHNCP9DUi+NszWhY9SWPisgv87IKCbjtVbJOVrnvbzqI883aZwlluCqbPt7GJSuq&#10;iKYRTYYKrBlPqJmYmcvyJBalv7Fw6dcFhaCQ+vA+Du9Amf2KbfOyvn8XOw6opOsGNFvlw1YH/Uvp&#10;47EAYAOUK0gFfQqSvQ0z3nsMolyUAi+uy4KHPGnFqlk6kCTwqXu7LY8j2pAEND0yLTKeqjNjps3A&#10;6yMVqa4PEVIfzXxjbGogpJLN3k6X8JnFzASkwRNnwIuyht2ynLjTZI0rXas2+Tcbca+bjeGf02yW&#10;xVMnjHFD0p1q3BXLdzZxiUsLAt9XyleMRnHGizKFvA2GKHtiWC/Rfk5XPPUL16VmOkWZ7WoxTSBS&#10;Pv7wXNZ9xAK6I+mfhHhr/pcvF8lmlRwVfFZcfPcnWXQSjnVV8Ut8qvZoz3bfKwdlctiQfLBfnnA1&#10;xqMqOT4+12DZthV3AI+SnCjCV5Y0+bZqe5ZC8GlZ7FiqL0Ajcv66IjcH5MfHP/84urw89XiRm5Xb&#10;WA+zk4R3J56SoqjeN/rd13fKx+Hx+ake9sO3z89f7xLSAE+OLhTr52nIN9VM86eIOp7BMU5slmt+&#10;6fFSJwSuesQXFl+tm6rBj33FhGsT4JZtmedVI4omacuy9tw0AttdSG+ZCdbEJC7lxnrMIfi13N17&#10;JeR2NRlQ7FF53jYMYiMvsszvbtO1SXCxI/7W/nxsCc+QLggpyjUSne5EfldV622d7kBCQ9a1QZhz&#10;4ee3m1UZrbuOJjxNCrHNmWtsD1nOAhE6stZBd2zLBxmVvl/MsGbL4z5TdAOQMmamqi3eujObqO5i&#10;OV3IExvAcpb0bbP5EjFkYOTamrVAFryIbjix5UESCOdjI49nCDibpNGcW83USOWc7byZ63TlJAs7&#10;HwDktmzHxgrZ46MIPCvuxF4OgdlRyj5WjWfO/CQt8sCSG7M+X0B+8BzKkk4M7z+6PWvgk7m9gkim&#10;Xfwfyl9+kIsJ8r6zwa9fXF7IBnfS4lsMgHL8w+FjrciltebURc9aXo7s0VmLRYv8YR9Rp1PGGwFc&#10;hKzzKyZtG3oZYThRdEioL5oohW4Cf9MvFe9KMa1IOXzaK10/ArEm4fGy2k+El9inTgsbCbJTnByu&#10;yv653368b+/rvth+Pj7eH4ehrSPZ/wyzL4V7ytlfD+OZvPmNt4Ta3NQqlnouNWIHAWd5eZM60X4A&#10;2433myrZunhl8FjWtAHWSt8komebkFeEJsQrIYvmFU/KBEQkapxCWCzYUT/wm13hbeOIhHgjaraK&#10;yg67ro/aTcVWrN0lSYC1OzrYx8P8d0hk5F0GgCq1IPFrkd1VjNflRnal3eRb6tms2N8GVek3eRkU&#10;Rdrc3zLul1lzIBbNPHs/9Q3kOMiyT3XnN5rTLaez2VS9mSFV1y3XvfG1qYrwW00ePzMgIRjTGx1s&#10;m2porm2rMzS9ceTWua7LmnWaTtDMKFc+qGVoqLof3Gihk9YzfwZfx/KKLLCRF/vUb2ae4xOZSOBu&#10;LFjpZJhHcRM5BIyk46G+1nI3QvpIc+PipLfUnseJb2BpOpvhMylZWd1Pf1jz+NdAtIrydyfdfJVP&#10;FD38+OOFvMDjcyWUl/m6a3slHA9c0bnObeXqtUXfxblSdGd7pey3H4ZGGXe1kuj52cUl8BGrwcbB&#10;42Rp3bUEi6PkX9Y2TlItu29MjlcSfTlS2iPedPf5/QE9XJ/T8es5crlLPrIUqdSUPe/L3R+r/Ni9&#10;Pwxff9sf38vt++QCvkhlnb9WOCjqLx/BdyBmcY3bbmHlzqp7cjVWL+TBT9uIHE5rCMKBVWVpc9f2&#10;vsXAghQbId5jmvpZV4tdVUZYtj9eN634wJN0Dd6NFL48jdZt1irF2zzauZRXy7CUhxFrLWlIlvQ1&#10;Z5a6aoc646y+tz84t2LwSTrsXeoNhhuyDK93sYDoJrYAvbTJ/FXZpFmSZaLYlFZOm+G4rZ+K1Uow&#10;n/HDRuzEcghSYs20CTJVS9M8NAcPOplOZ1PZGwl+t+HXWKU3b3ykWjN9Ptccomq/n9uziUbQ9BRF&#10;FxqyZmQGTPd7Z/gnIEbW/Jbht5QDTwZy2ABLMVvqtsWwhTyG0linBG89g8r5QV4llxEppN8897nL&#10;7JjyuIvVivhuVmhpZtOZPLpWrYTru54p2T8d3t3fM98Oyo3NNjtu/JffKOZ/O12jFz/tyOlO3zwJ&#10;Vfoy72JfvxDRZfvH0+Ktqtzr+5cm69dye/34+Mdv/P3ZcBhqM+yLCxTl9CR2dQiPeNmF1xVsyldT&#10;MgK8eGXB09WXyuJkOLfvupEE3svaHcClmehXZ3v9dfNeBpLstNsaDaNsNxy/7vnw9Pj0dDweD43P&#10;r+ClSPETHV+XY1/2P1t6hhM5GfPAbd0Gvs8haaZ5m90BAW3LpsE0AiLjNN/Pcx9lCepFtuPgM7Sk&#10;Kqtbx4sCRrgQ2f4uJmDpeQ6xlVsQBXiACurm8xLXTsXkadwIC6oObKv325j72qqXeuyVz0bZ6yQG&#10;8oIvmTm3Do3hLq84vL4o2yTgWS72BWrl8TYhkLtqypTlHPC3cnkQW2XQLhM3b76SLXySbP47VSeW&#10;7JBtIVSMpjfLryBaQrxEoaMvrelSHwHyFkuQVE5ubpYzZw4Y0+UZopmlWTNsrEbT/zGezLOGjjTO&#10;1x/nthUhm+iggqrNTJ/52KYMiK/VAsf1UyyH7GFMfUZcCBKcI/AQNBZWZNwaKbvJdOyTse4TxDzb&#10;0wF04CidAVk+kGGc0927IaZwH94MT4WG/uVCUX+WzuszIKMXBy6PTVj62bZ84Yrh8RGA1sqTPezu&#10;tf2sZKP6oRoyMGa7UVfmfS6RAqwHAjxWT2fPzk//dQBgyYJXpy6SVzIpwKuppmwWeZad9tRfWhjw&#10;EaRYXRl/WW6Rc4NPJ7+x0oH5K78Zvt/unz6/7z8+vj8+jUzwfiN1+9P3fzYqv6+BKW58iGseWAZX&#10;iO1bJ6VYd6ywrnu2inkSZ5XPsUVQg3tz5XmFT8nK6u4/8HvTxbR5hDzAqO/QPCkF+EEa+Fpx6wQx&#10;8ff+ekv3nfoexXWXM06wmxPhZTcVMbe7lHIqsrqogzzGebx7YPnmFm0HTNu3GD4VV/dZwYqyED1o&#10;d5D5/rYyZIM90SUsigmQaJim+ZCi1K9DilOfFg1xZrO5hdQZWHwMsjQDnHtUdW5UtNQME2sY3FkQ&#10;LpkqG6dqDlJj6tDlWHNBcq2ZZLE5Ainc9bx0mW55NtEAEf6N7sqEAdDK0biduY4zw4mFLGwQNYtn&#10;FjNdOZ4bvhaR9a4sDQF0K/qWUjOskEUcTDNe7nm5NA3TcpBP5UhJrhHdpb4f9FVX1u8YvNv6wR5P&#10;Z3/z//1FAym4UqZEQH9am83OMkXZZXJk2EeA3SVT+HAmLyr5uYtehkYKzSETXtWM1hCfz86uQCmv&#10;opFzqkWZvNASl5NW5IpGL1GbVODNsnOlBQ7VH1vFlqVOxUmO+ZnCeCPHEV++ejomH6WQUlkekqur&#10;T7vHD48fxMf3T0/PzyKzMiC0PDz7UrJ1IRu0tBjcGRC4Fbfspm/MaIqZv2AGxUFEfRq6DonTriO3&#10;oGO3B4OUfLfM86zm8VBbjrva9mK39il3gg1veLnbYXi77E1DkMMa3t3HyXHIsWvxlpHcJU7lMbcF&#10;ZRmyIfX9PEpjZCNmuF8xqseDdzzWTarvbExZFvMs8Hle5bc9ruM2B8uG07gJRGzpxvo0P9rngezB&#10;PN8GDg282v1q40MW1XM0pfoSBZ6vxQFHuRsjY6ab+uzG0G6WLpAZm/j6TA095HqV5msz3dZVZNgL&#10;dbbUY1UwVFMicQRonC0tw54iSKAxSzjjrtbQpRlabka02SQAY78l7tJzXELlACliW9gNMcWFNhQx&#10;cQybOtbSams5avsYrw1kWLZPLdbgNcICye5wbl7XxY/7xUzVq48FqPjf/ZL+lDllEefHT9YpGL6m&#10;yhZQdsW//uZeboSz7cWZXEJ78d0vVXeO3pyJOgXLPTqvIi4PFV3Iz03kApfyenrtdQ7Z6CUJjJS4&#10;k/GyeNrL/numwj37FBssYDYpqFYp19tewXO9zVRp+S6Vh/111T5+//B8eDx8/e2n5z900VhRrSuB&#10;fioNPNMaDPc0dVGSLqiWquqNhys1zVAxx/JUmnCLve2yJC8a0eQZbGgAACAASURBVOZt3R2dWLDH&#10;PEiyJk+rO2zZxeOq4KuszRAvarHiHHQ2f9e6WeRoouiIcewmWcvZLWQEl+e0hSuxLbA/9DS4zatt&#10;sKL8iFnh4vSxC26NfbLZRloFQSz2GYWLAKavqoqmbiEmNGFAU1GuhtgrRQu+jFksSwOv0jXGfKNa&#10;kKnuM+xCjFlG/m+dRPDqN7yX/Yv/u2bob7Ub3TGs2P+94XmjpS6L09WprOt0wa7NAIqaPkc4LX67&#10;yuDWQK5TMKQXtNOJ+hZAl9Wr7HaqIaA+PLeMGFVOwgyEy7CejT15esAlYNJkvdUG7t0Uy8HIrtwR&#10;hRhBwKRueF50Ig6iKAAyzisCBg74rOIz8Y4lbXgzhadGU3/8D//18L//jLMrRXz/o6zjvb5UX6y8&#10;CQA7qz5/fsrkyJx9HypfCn1PSAD60nl92NVtsR0phe0T5eriZaHs8sq8Gr/0jrpUIiGrll6IkMpF&#10;DF3OF6NMmdBO+TIMCJxYG57QfhLWi9OUWeWikTyHL+Gze9NSm4+f//35+fD186fjY52k8MA2/6nH&#10;wtnbrLhFBfIxszXNl9Kj5jdbNe2YlTop3LFJ4VaUxMzLSllNV/RJnWOfd3Es+0ENfEdYmZTVLsmz&#10;PMxo1j7TvE9Ltt5RREnZ2n7eLt/VPvUqWVNOfM5WBBuBgxcaLcN+9W6fURry5s5APqjVymXN/oHF&#10;EyctqrzuwMb4URxU8ZCs1zzMs4jlYb5e56vE0WQ/Pj9cwB2BY+wRWmv+rSlcw54s5mpcpa0/FVXc&#10;OKpqTP7N1KbYtb+i1m+N6VS/wW8AYlidUGZOTWRNZ7LzhqYbN0ibpp1wrbezr1T91M0WxN717bnp&#10;mAa7sTbZDIWaQUEYVb+aBDF2sJ4JYUCmcj2HOASBZMqSYsQhbVJpShzZdxVMa6EWTVymSbLkPo3y&#10;9a5takQovW/L4hu2tdSbajU132rslp7Zyv/08cf/+P5lE+rUmDPaeZYyRNuhe5Tbm2bPdo3yujR6&#10;djr3HysD94pJaWaVaSlXjk7VpfnaFmYie1ophfyL/LtsXkyTUW5uT+0MlN32zL4Y1yfFZK+Jl8ro&#10;+3quTH+NwZUSi0ynAEHsXJ4fnr4+PH/39bfvD98+7sTFWEFb78ugFuX6bRxie+GA23Fs5gTeyoDI&#10;nc7Spsix0dz61XpwLRr7qcuC1TYqB7i6NY0Z7dCeWavCxkGAXQTyFsRhkBbFELB8yHOyrm1WsHrV&#10;5tNHi/Esi9kuLSkJ057dMFUeTsbtMAyH6bM8pX3PmtTs+WMaRazbd47ml3GSmWt7MpvqkENWuUhp&#10;kVK/pInARTsc/LS2Fr4T8UH2rPItw2dJ74+z2DOn6yU4XqRrNiRbvMgRnrm6bYwWWL1xpsu5epNA&#10;BDA1/YbO1Ld86qjuVNeWC121p3InStNBJSekkkWHUuUMvaKgobbfuYVqx/7vXBvZzI0KFHdLYnu5&#10;jvUcwOT5jnRptl0Vhi87JADIgOQwZAbHA4cZGLuQhRV9adnNHFLhprYtmtZbuIm/jYOknaW6wJpX&#10;jMf/SyfZ/A8//vjapAqd4Dakyr5Fioc8pxcPTaNkr9R3eep31gP8GpnYrBGj55YuxzRdnkbxnE5w&#10;mP6XoVAZ2DOlBYN2ObG5pK1XgDdFBlR39kUoE1kEo74+2/7SrDk+q+gEUFeP9LZ5Oh6eP39+//z5&#10;2z0Q/JkFOfNLnZ7VI6F5eWQiL3RYgmllsD5e99SZycmpTp1SNnezVK63Iw/yXb462BCsStYF9gPr&#10;ygrDDV6wwGUQtDyHt/2ReX25FXvZjbEqPMy5FeJtdbfLP+Mj+Dj+5uHRjbclx2Hk3MyrzP7mtuKx&#10;Xd+wmybrrQij7cEnamqZxW6x/fD+czuaeHGOhW+E8SYvtw/Nnsb1043Y7PlbntoVdqlsRkMZa7wI&#10;sKKpOwPQcqOOtS1xfGLSuiILDS2Rp1o2Gk2NZYxU00do+tZ+CzFzgWX7bW1hyGKBpa4h16hyfXEz&#10;XkAERYahqar3lbvwfc1a6l4+dS1nusB0GrlsZSTOukaGHN8JltSCP7igm8gD/ADTQbD0HGo54MdQ&#10;tQF2jgF6jg//xVl+I8QqzmdWkPK6fV8dShFoDm2ndukx9Vd/ATLJC9Hjn398oQdcvi62F+/BSV0C&#10;BT0ednfq1Re2OXHahaXgY63sHh1FdyZn+ohf09PTpckzlTMCcoiEr8rFtM4rZD1d0hZSHzMl9oCr&#10;SnukLOkjk2GVXkp4XQERyk7aJo1+3r7E9URcSQQ2Tw3grPr83ePz50PPVesaXuJ1A+3M+GEFVFCV&#10;ZsE122KUViWSrSs2HzqxIgWbt2LHU9YEDuhC7hRd3zxRyIl0AHLZkVxssBdxzOrQz4QjSNqvxYNb&#10;JLTrI8dKSc8h5CNIBSB44M/61MkjCBbMmXlW4K825qoa7e6SpilYlDd2NjQYhfTY+9xB211Uk5Tc&#10;5kNvvNU+9A27Je6QP6XFg8hpGO+oIURu02jmU+q4U9uB2GJDTqnwqL/XqCwPnt0sAG4LYvtInb5B&#10;2ixW3xq+Orb+2ZiaE5tZ4+mNYbwFZE1VXZX7UwtNm5uzN3qao/lsPDFcQ/Yi1MD/zaw463zdQiC/&#10;jgvM5YEZDCibmbd1rTmOjZGcvgjocpjLiAfJFlMPlNR1MEIpXYoUgo/9NnQC1WUp8pJoGTP9aE1t&#10;m2zfB49887kkGq9BYJ/tm59m9xYnAD0qufPjj6/KxZQLJy6Up08TkKdRp5w/bAX6n+hPBdN13fHL&#10;SVN6EDTPIH+Oazl3Trm0wGhdg7HfAVhkyYgXnm8s58tiWZZ1iiJ7XBHZxk/ddq8vCCpqF5AcWn/8&#10;k+0yX/ascn/CfHIV7Q+Hxx+++fb5/vg0gO+beEUpC/eADi/+UT3EwS2x8Bu/lIcNVxFO1HjmszYO&#10;b/kRfmxJBVkL6FvDWxp7aTKktO/rFidJ6mT5tnvklOOIrJwA0l9cdrtiu4WsWIcVLuao5EaOZtTy&#10;TZzgYDvQLOKOVdQ5KzGtkzivQ6R+qHtOdyyfZmtyy3arJhyKlV3nQh4PpNk342Rd0tu77ZG7xD2G&#10;Iq3jomz4IOwPTujmkTVFXgxe2+eZo01ubjptNGYq0wBc7tyfWqo/nq7eaG9G6mymycIA9V/8iUvC&#10;QLNdZzoFK7bUZpapqmixRAbSXeAtOZYp+0rugM6QOlNneFGZzMoYtuRWPRCSwUhsaKWLrWwjB8QC&#10;8jzTtiBr2jQ2HGLbng0Q8+D7OqVQn3mmqfsp5AJLBJnN6yrf21lYDxOn6SNx3G778sN0Z912dlwV&#10;o3/8CTNODgSktOLp+OOPjy9gEGcKRlR5ltvoalNd5U+Pd9ufEQFhIVSudTpq7+XOtjK69s0oqqvT&#10;AChdJs4xsOD2M5WTnJSRNxyfgLS6phzoWKku6MPjy9cBCjPPFXql1BJ2o3H0gjA5s/i6WUqms+Am&#10;OBuye8Sy9vpp2H98fHp8+PZ7bzuCh6YtvZBHQc7Orv6fT6Q06zWkHMidxb6UrmhaOEHhJzyL0/vY&#10;Lat0LVgj/KJgmVCLvN7ZZRfdOdZCrDa7uN4HOKJIzqnmlr0qqjJrh8zu6r3Lcgs3id+mdIqWuh05&#10;WBTe4ORG1JYfbkV8C1RZ5kG6DLaHIXSdGSjmfVXgdVe8C22ab5vbj0FE2bCrk6DIHicVmB17T8yG&#10;ag9t2WXGLPZj1VsnNtgoH4EdyrjGDKPAv3sz1R1HW84M23zz1Y2+eMtv1OlUBc4yphpOzRFy31rg&#10;kiiyFvOFqgNxqaZs3jKXA1/lWBQNaeppHc6wbt1FHHsFDYjnIvEVMv03BiKqr+GpnLHtW3KioiO3&#10;4RGwGCimAYQHsQC4DPyZYwO3Af85K1poFnNb0M2V09sxW78r37N2n5eNEIc7/uHzbpG8w9rB7tJC&#10;e4UNO605XOXgup62P/z4LbVPujjKDsrV5vmjr1zIaU89aTav9k1WlMhKJaXkgrVWbRFFPUMxg8tZ&#10;XJxOfBAi0XhQ2kdbsZszGTkz5ewg4SQ7bMjeHfvhJ5S/8qOUwItXWX6pOE/GYNPs01LuqeyOi8du&#10;/M3T4x8+/3G4qPlGF6KcyK7LZ2fXX11U6/5upfmE8Rgk05xtszLMKWriAghjYCHzExaZ6Qbzlb8R&#10;jWhKkQHOmi0XpMszLsrDQ7duKMUZtSwfzGwiDmtf41nDAb2E7wkZCy/QBFyKpaai5H4XM2uhh1tr&#10;FSYhIm1ACCL3FRUMt8bebtq7THjwzoj1UGwCaqVhiHMu9s9NAcYmzar+4Getu9Prmd/w2NdylzJE&#10;bNOExEct3SaxO1toy/kM2Gmh6zNVG2P4HXhpDr80e3rjTt/ONEgbiAJ/mboOj3PA9cv2BtbC8eUu&#10;ua3Zznipz2apj6bjDSndzJY9aDW5AEI0A0Kw4ZhypidyXBuAZiFbDiI7Db0DiNlyIp6ckAEgcxzD&#10;0nHEbZbHDgVNxWBocbpfbZ7s+49HH372NOiH75pP4FThbqn+84M4zSk5XUW5NsGYraDoj3962S8P&#10;daXg/Zky3nyrtHneH4fxy/a4JJzl+YlzFKz2eddWZXhaoLggulnTCOQ1Or9QzpFSD6ctpadn+ELH&#10;Fivicdj9JNaKyNqfESVfW77yCWSXQGzK6BxMGR9NJLWBfm5lGzVLsQ+Hfv/0x3//7uOuV5omo394&#10;TRXnVze/6LftRyxY5lIhnFgvUI493adtvUqKOPR5ZGZg2yufVWsTb4TbSR+b8m0C5sKyrCArm7It&#10;911Aq4DKFuphWe1j6m+H6mG5tq1taoH5vU9ZmOOEcctiyK1d6kCaj0nAZOXFqqJk/9GPOOn7sLm7&#10;fQiPte+nhKRcVCiKdr6LB0ekGuMpCBMj/q27XlaxKCJs2xg4xbZVFmdBwgklhqqht7aOlrPJG901&#10;yJuvDIiWUw3obDYDqC3VmactnLmv28jX3Km2dKezua7qcmqABTRmeYAVOaHn99pvNJ2XYO0RSKBd&#10;6QiHb1LVIvOZq4lV6Rk+QAjQp8n+3Og0cAUjS7bDNeGNwPB9gWODT7gAwwAZJOAa4M8ljue6PmM5&#10;37oZ3x+6Ii/CPS42//798M3u+7T9Ds9ObVYkt4wUUT0qVgRX+vrPf/4CA4CZ9QywGI6Hp4/Hojr8&#10;vM/zcuhxfBlTUQ4AT32iyub+6mknHKBx2Vxc2VvZJEY2Qd4elFiexIa/H6ImlOM2pfGaKPwvVlbO&#10;8JnypaKAnVzZxehMnhwZpEFbKnxJhm2GFX4Y9sf3T98dDsNHD6i2tnTJh7KF6H9H03b1LmaOOzgs&#10;j+yRII3syDN14nBBchxX964W8xbjvMcxwfGqkauLUcBpmhmmh/20ykTe8iatGGW8zuMw77c53QyY&#10;hWDORcIoYVrLIjkIkWOSWylcNoPVDgtD2b6AxKzwnWMiHGp/QM7Q3/m7MCgK/CCy3X2hAzmqVgo/&#10;QkrFgXCjkUXBVtLkRkrmQDyQgE3NcGwXvpBFS8ibyFRn85lsCGr5Efmdat7M3rw1ZvIfZ7OFY/ma&#10;OkaqTnTHkPI4oq4qz6chaymPD+mGo4KL0i2V64YR4WdroemWlFKdRVbmq9crEFqrjqeedvJjGkin&#10;7ZiWAwbNdFxTspjs9W1A9nRkE3i4/eRUmJRRiKWmBZ7NcxzqkgIfxOZ2v/tQrZq1Kb774ydq3ZL2&#10;h3/5Pqim8gL3E9NU7CxRfF9e3h9/VOqr05Xfglbtnk0FPdxvP3x8yu6H162Ak21SxNW1ypjo7w+t&#10;DViVCwxfyjaREtbVxYkrq+8+MXid6qo5yWSCTqfYDsoEAqYSAuspo9f4qlyOXuz/aZHjGjCmeOcT&#10;AvFi8mWW43DcVvW+r75//ubb9/v7HtR0WTwozvVJOZXzX/Hj7fvaZ++MrUZJNXNiCia34ZGxqmdW&#10;yFnW3aJalE6c1RZjng32K2OM52gV5oaB4WomzT7OssIkBfUhMZTljtqVuOP2BqfwT3UtLCf1+YpG&#10;lJbLkKXdVlBX5KkHEGNJyvKCsiALRLxYPTDXKzIm291QmvKqTvcfnPWnhREUYusWBNIqW253LLaY&#10;FloojqKIsRhTXTZ1J5Aq1CU2o9wkb+dzNNMdhr4HxVTt6ejtic9m6mROZyB/hjGTRGOiKRovLO0t&#10;GLHlfGmg2cJ2DVO38RS8AMipxXcOhFIprg4O8MJJbK3C8wXKKrBiDgKcuSCVjtRPSw751G0Lm9Kb&#10;ubbpSM10ZrYpmc7zkCePUjo+cRxZAcjXFbODD2vx3Dy2dfV897TZ/GlYdR856/1fn67e8zf8Utk1&#10;GNLxxeH+x+L75+bsPrOVM0/B/P5pT3nU2U/Hp+fHWr3cKPEJTd+dOISq4GtFu8uUenTa9rboqdnB&#10;RDlj8mHF8FrqtFQKJbljyvnnH7+HXEDuwJ/1yodB7gS8DEN8qXp5Qbh++Clxnrr4j3u5YCImithV&#10;1cOx/+HT0+O3zx+fcsgu7V2/XH7Zffr15yxr8/U/rY5PcClJfsdivQzjRNxwbldGFZTZx2rrRmEu&#10;WMkEA0OMcWHUi6Luqnao71yfdvl2V9zuSErsmmblbSyrM4peDInTrTs6lPVwKOVOt8t62aodUfgr&#10;JUBvcWbBux0RzgjPKupU2E0iEuPQi/Mmy1zeMvyRWZtZmta8pNS+qbDzFtt+/mbVgvnWCDaEm6gU&#10;2xDqSC5A1JBu1VU6MxIqmznIsqepMX4LOQBgNh8jC93o09HMRbamzrUpuP8pUo2ZM7Nk9fkUNNOS&#10;fYTeWo4qG6Sl3Ur2tnKx5saR76ypM5H9u9cY3BzgCYiumsrZ6hJkpmOaclyxfLzccHIlzCiT+mn5&#10;lGG59uHIubPg3lwc0j3d43Ed1e/7f2/fsQ/VED3z3P6YbB/z6evlqZ5Y89Fxri+Q8uFPQGTopKdt&#10;aRdOe9d6tdqALdoNXl869ItoPnXy4l6oFek5iRV/P7qaoBM6vpynPlMeldK7sMD6nXfKsm1PlSOf&#10;PskyuqF/dA4vg+zOf+5aJJ99PpHc5ryAznpZHSNnS+/qBYTeXb8dxNffDN+kj0+f2l0v7u933tlr&#10;T5Crd5AEx6L6zSypiqzYqmClB7jVt5zvUkztQNcTCtHR54EFCgggyyijj/kzWZecFpwzH8DD87yq&#10;PuCc2Vlf7kpi+3TZZjw7rIjzhHNwODnnUVowTCNwxZkOMat7rgcLRNhlpU+R7OCOZXdkRge48h1b&#10;OSHb1TEKSzQD+9U9rlZ9Z+uY2ZBOYpq7OAgdD1mYGPNYxT6zqR2mVSmPNE49+Js7XfqhsaGup4P9&#10;mr39avaVfmOohqGZLoTLm/liPk6TmXMjB8FqcpMJoaVjIrmqETiu7pD5VLMlqOBTJjINA9xghB0V&#10;gSExGrkGAhynG2u5QQBQA7tvyNdw5QDGU981x5ZGDXwb4CrQgNTgU7J1ApCd4fribbn2q8/2U3Vs&#10;h0NXt/TOr5npZ86K353WQnVy/qJblQx1f/wRxK4WXKrc5krxlHSiVP8/W+/C3ja2XQlimsl8M0mP&#10;bie3eZPmfLnDpPs+UpFNW6QIgMTjAAc4AA5IggBIgAIJiS8JMklLlGXLz4rtzv3hszcouaq/GVXZ&#10;elMysbD2WvvsR5sX15tiuS/uNhCszF+gJPBxVM8v6kB9GA6HjxEQCK2spJhCgDRXuH/CNdtHu8Nx&#10;wptb8BmJqY3RVzQfS4Z+vBiHcabzx3eTA6rrlOMQGDw/ra2ize7286f76O7z/vWiiBfLgjfrpb2o&#10;1U/z+0J7mMinzjCVaRSPx6Nxv6W2l1EaqFE2WjbTeW+csss5yIuYeb3JuZoF4cSNI3CDDHziADw6&#10;56CMbxxQzZfjVTHN4mJsrAvQd/n4hDhqW/WXoAJ5ALczs/gp08OcqdGsKNa+YTHmaVo0cC1G4H62&#10;gl3XjrSMW0M/HCV+XBjcAjgXHh+HQT+yVOLQcX8Tg+hxNBq4vt0FG+d6RLfdgWOrShu8ACf2HD7c&#10;Tga6IhlSU2pIQF8vwIkyIrWoopGWLGPLuQpeVJYANKIKbyhgAWxiDlqg15jW7noSKHqsA8eJ70Bv&#10;XtBl5ph1tLFqluHQtXBAN8WAiK7TAA8A1pPAx2yKYRWAhqRXvmlAJC1xhi0vZPvCPFv37/Phh+3q&#10;23qVXs686RdHJhN6qStITjOnkV3j9cUk6mDx9fv3Ug3NokNHb1yBoJAs+epmB2qtXFGilHEQc2bA&#10;e+5iYa4H8CjuE5M1hocijTLhe78X8glcqQkA5/12jwtPhD1AFyC3zgB/fUfQyI9VGY+BMzhQW0lf&#10;9aZSO9wNGsOPOA0hDXebh4f9rnl/ezd7vVlfbpY1AeuQKkfPn4m3z5ga+lJ6FiQrEtGWOlqe++K5&#10;yjLSU6l3GY8KngwSz4zUscf8dD2dO1nGfXXcWeoq8J9FoiztT/OoLCUNRnG4CTwt5dOR71qZRqac&#10;uhofc5cx12c+McKURd32RRKneXC1Hs3CmKojOuA+NYASXYjTLxR3G9jAoNybbBxDNsfjeJLa9nma&#10;kTlj+tDrecxxHeajA7U04rosCsNh1LsgGo4BUluSPoLPmRpIrWZHG/wZwuZz/aTVkFWRGZqi2C+Z&#10;3wLHyTSwjF1RxUlVuGjYMiwZ3yRm2KZTBedX6cTWiQRukTngB1LZtR0gNwPA4yvBRDUs4Dv8H2Kw&#10;pXeQz8AGlGuyfUx6ABJtF0OrAe+BcCNT4on5idik0v5WX3/cXqfF4nwZhAEZuC9bU74Mu48ha7u5&#10;MoWCu1irfb/5tMGzRYhYBNnkGAtuk036BqsVn9BgPhZuoANdttMIZ/ojpcT4FcQK8GhJiCBulpHw&#10;67cyDk+373dVoS/sd2YNlJsrNAMN0a1Un2Lm0wbalXmoKDrUSwr9GVZxzLS6IoGnxZ85efhye3uf&#10;bHd3n98vV1dvAxO8KTjOevxn6S8zP4WYeZ5dyql3QZN0iv1fATWDweR8FITj6RyM4oa/8xbBfOqP&#10;5xOPheN+GpMw8yJONK8D6Ary8cS1AniZOd3YDEMeuBHrmetplFmyPQ5cw6W+wwlOF7hY+BxvbvBj&#10;nNs8WqxXmykBjJmRP7xMtYkdaLfLVY8DX/Spm0J8Cmk41UWZJ6cDf+hjGoHrDBDAiOWAs8RJd5oV&#10;GJ7XIC1JwbMm2+yCLGsxwvRTQp7Lbst8ga6Au6SjQwhW4d0OchV8FiykjspMpYZq25p2SlgIITWR&#10;mqrOFEkXEb2AKJAApo8ric32C9IxzsbNIThKHIAFIl9TVXgoEGmkHJlvy1ioBv6T+pR58BGIrXiw&#10;zjR3wKPOZnrm++dROnv4tLlbLtabIiGJ05TbTV3+6x8s4mNM83GYqLA7zMaIyACPKPFqL7CH/KHk&#10;HByOgdc+xY5PoW6hQuvX4a/2ARm/HM1rFSzGvSzuF8LybgPf10iE+92tcIkT0YS2haNK60WO6buS&#10;QH+1Vl0oT9qryJma06iVpR9EWHBn0vAqnpQNr0hxd/fl9VL6dL9f3u6mxSeLH9cAaEd16YW5KoYn&#10;U76bjUZycbZS4mg8DBNQsPnY7QcLK6Xp6OLCjYuZu+rPwCO6odQPA7cwWVf1EsuxaDCGkALAM+1+&#10;lE2GBeuzJHb8KViGSejGpGOvcHUNt7jBFlaHGgmwEUPQediV5oL9B36yIBaPVRbIlm/nOK3R5syH&#10;KzW0feZGkytwBswlmedLbOjBx5iL6zvtGGIXwQBFUf9xQ28oktIFHoLrTrWW3LFZU7IgSMotU+xI&#10;UllEpmlGQwUDKnYt1XS7p5JFu4YIj8Ocjma7NuPmyLdt8gzcAIE/MuuYVJcYAUGqippB+Nha9S1b&#10;oiaIMqriICv4Zrxzym1k8AsFIbgKMKO2Wy7NMyFs2o7Lh6Ael6xzzrg/IZt9mIUf/udykc5ufb/o&#10;N6PQZtLvfnVhQ1y9mpjxVnj49GMtYeMKNNZr6egoWV/fZbtL8viJrCxiNISxqxzVBw4FCZVxwe9b&#10;uGDugDZHcTALNkn8GrDi+O5OiAzhaLsUsm0N9zctgckA283jalXwf+0e/he1JjyCEF/ggUOBBXAr&#10;sEGdv8Uuu4dot9vuv95erZdRo17HKe/1P3nit3kSaqN0fTzSMrnlzYrBeBXMmUo62floNN3w7Crb&#10;mmTgECyF5yD9mR+PJ9tpfLNmSQauXrEcL8sma8vzk4sFXJFsMGD2POSpheofnun+GUmYx3HwMnCZ&#10;7098cGSgWYwA7ng7aIW4nWecTogzuTobuNrcjTh1bN9yIUaFFi6+yY2ZRk7BtoF1pVy1mC05XKQq&#10;KEcL903oPsC/1+NcVjXSoZoNH5JMqdV6jgOCAE6+YXYgAMoNJtpcbrd1UWm1G0QWXVOlqi6ppuJA&#10;/DOBfKgVahbzXbfdAgcrk5bpEsnvev6Jr6unKtUxLFKm4SYMeMPRDcBa21IN3ImB5dk6YchypT9A&#10;N2FiChcTfXDH5Hs1jHjkT/rebjbOzjb3d2yyGYUZPXkBWA//GS9fv6QoLx5sqyi5s2T/H99//nL3&#10;9naWzriwPkJUhYKweePET2s0a0lJW66gLPpDYenXMKtaHJXNd0KzLyjmLwNcJpviXZwfCakZAzne&#10;P5QNVpYDEXIouFjVXf3/wZYgPD3A0SNFYq62Xud14UoCvM216lVxf/uw97189fp+d7m8XUiAM1z0&#10;Iv33tZ8lQV0t4hkfeRDHLiL66qzP4+CsfxbF/gSn7E2upkOag+LwvF7iJ9QfTGfLhA2n+fg6D6Me&#10;0eVRclbMfBZNZq88frbx3b4+08xxwJJoHVJLBFPIEs8BPcUkSxkTQjygMwe09IDBBRg6OrPg2z09&#10;yLdTLnLKxsRXHRlMn2mpGGYzI3J8E8Q6DxLVOR0zRZd6rHPSkUCHK6YB+BqmZhC0ceG5Ikkq6LCW&#10;zHVb0oBwAGA4D1nVJLAAlEWSKhlyQ2qCRRDD5zhuQ8P11obl68xBN0lUOgxaYoeC79QU2bMg1nOf&#10;KIR2ATUqwaJbNJZ4hA6/nornATo+gmngUiMbmQ1YVtXtYKh/GQAAIABJREFUMvWBxhP8scVe0fTD&#10;/Jytriaz9Obb/Wq9W79aLx4W2eTe00/cF+rf/9BbhQSSilbKy7l6+/Wh2K0GSbx6XZ1sAR2D9SIM&#10;77YbcI9ldLz6/mO102YlJG4Va7H5EmOt8FRcFpUHSpkvmOnnDx+3wvFlmSArtkaEu3TiqxwAFHhp&#10;A75bOvpfWhUOMCuxZ5WVu/BrulppLqhgHVcYq7H20WT/9X65lcxgfXVf5Pld2qhVca1Y879NoyV9&#10;P3V5FHpmL4lC80UvGq+jQdZzcpv7Lz2zby+mpOf6U431cDLPYnzRV9Nodt7vZ+E4nl1JTGN60M/i&#10;dBb64bho8qnbm44CEPIe8fzIj5yWlAwC0/dtkMXkxdoeM9A1bUZ5R9QslzPTxCF5lmWQU53w2YQ7&#10;3EouppHbcUBS4ellfHm23o171LayII28qGNPBz1JtZmqe65ngVJiLkgo7r+QNCJC1JRlWzabL7pU&#10;VUURxJ2kiZi15YBL74y0bBEs7pkktiTZcEGHAUpwVq/JiQG/Ntd0tckDSRFJV9V1QBt4hVPesSRy&#10;qgFphVQ0u7qCq8fgWSGyLlvEgHCpH6Ynoy8w8A1HQkOKLwa4Tsb6fj6NlMz1IAKPl4Nk/XC1vNll&#10;d+/oZjBLyJkbnDxd09ncVC4P49ZThBJnTUojwImXCDjQB8f/fzKKq/Ghsqcx+4RbgSWhcgHqfjjZ&#10;glSLIHACEgao7Rr14Q+4zMPyVZYKl19vMTQv17FTWsmcW+SRqJr1X63MeFJq5PAOjiNtHAaaBth8&#10;d9yWlIC7DQaYfftwtxFu9rdfi4t4Nk2r1aNKrd74V6693Z6uxqbqT0aJBHelwV0akg9JMlqDihiF&#10;q7GWsqWlzj2XLb2BUfjjfGq6kcgc33PHw9VkNY3gCeeDeJHsiKrOC9zRWkQAVysOUm74dmZ3fBfD&#10;BwXnxci/TRWPabaty6bNdLgEDjb54nGhQeDmdy3OLNugbpxmF2LLZ1STcRCHQ6ifjF9AGE09kfeI&#10;H/gkHHONgOomHVcJKMOT6i4hakdudV+Y4JFD7aTVNmTxuSq/NOWmoZHEEql/Oui7QHm001LEptoU&#10;NaYh+VDgIQ/T9qojwi2nQPyVqK5bOKYDyFUGheYqNtVAGwx1QxXBQACO5WiggQAFdEHgxBhO8Vwe&#10;PkdsW7bK/Fp5HBVZdjRfJF6YbQuaDIo0W39aXhXz9WU+W6wv9VHbdh93CJf1qEXVHDpl1kqa/uiK&#10;nOLFflOG1c3VqplO6o8nS5V9WdODDSU5nzeOKzVMq0KIKBeHVQThRzLXebhdL4VlUtJgVpYCYX5E&#10;MIsQsej5QgN3jwFkhdr/l9OciiAdzqLqTw6jqFTTqqAFXOPNYrLPr9Z0f/vFiWPy7oJWkdAatYGW&#10;34wXYr8/97JF0Jpb8jQW03EUgTx37YCZrpuFs7vMMkOIcpSNLO+chUO2HNGOHMETbwRZsgw0IgMe&#10;wskNU1XPd+ORT7NJauWLZZfT4gysFjzhNppMkMvkJOyieXPBgNkQkZjd93COHbxnm66FCXWIPMw2&#10;bD8a7yeKY3dOLctkWO1lr58zOrBZ1FOZ6o9HWI8PgokZpxirLNsznBdtQ/MIPxk0TlWRmMpz8d9O&#10;1FbztUolaounalPNFbVjh2KLqM0T8aUkhX7H6hKD2Ro2kwx7uFy93wbyUu0OaUMYBdJlnJBA7Jo4&#10;nohoEtySYUgxXZafyCpgDGMlJs8gdAIzlgOVMZ2Bh+yo+Cged0qupd7uZnyXfR3f2qtXi3cX9/ef&#10;z+8+vCcZ77IQH/VwNY/eJBXhirX5Y1IBA5r36BsvK36QFP1lQj859V32BICv378XE7SLAhMuL7AJ&#10;r3H82NpkVsxfKjJuZ5/vqhMA0VKYFPNN8QlBXdTj8ksBjG2sGKJ13Ds3LlH2w65Wn8YTwYs2PWzw&#10;Qa7Esl/4dZuGVJ9WV/n3ZHxxs3l3v1in8fyijkCr/+MAwlLsDKwQ19uwy/Cc9COLd/xzmYmDC5r5&#10;uiulc/Y6CbeRPPIHgbXK6HQ2YGcpSLqZrzE57p+PJrZPHYuF6y31Or7usMk6DSPX5/HD+Zah6wJp&#10;RbEiFW5uzzYPhVkuKBbDdXo6HgeahFkusbD+meGgHtXEPefEi5e9Pw7ASyjwETyXzhwceceOAwnM&#10;ZfPEhch0SmQbQpsJqPL6wBygyIBpZNfsSP30BIO30Wj+uaG+0Jqtl5EUueA/WrJ9oneaLbXxQjyV&#10;MXvaAZ2J02DiASNWRkLXNk0IiRo4Trul8AFIQ1cxyyQ/dyDUA7yB27g5iXD7IsGhahgriVImOAyi&#10;QQzWDcvCfzJWQ9o29SfjFxeDWbGf0X0E4mpR7OFlMy+KsHA73ZbPD5u+QiCT+oQ2NcGYPl3ZC1yD&#10;/qO/brJdTbF8g6Q+UFEFQufq/SYSAlrHah8z44lhHaLuIfq1q6W6AhivG7sPR8Jt0yxbkK/YJyS0&#10;2ziboXyLlAOdVnGfZlmHW2/8yNj+GGd0eMgKAjSt/PLBiuVvFzOef3sQ4tv3P3+erLPgnQIorNZr&#10;yw4rIMbR5nq6SKzevKeKi3ncpdeaPf/TxJ5bi/nCnqdno3gVZ2EKT3aQFrhzJuRgCL3X/Y1GHJ5d&#10;TL3hfCv64+yLaY1Vb9yNFqMZw9F44zAGqrLhqTYdm+EsMTxjZtT0NAiTDsSZHmhqRtGRMQv9owv4&#10;orhFGq6Ozv3BZiV1ZcrwdHDguNLSedZ0sQrfF1UleGl2QaJjI7AND2Ngw4Kjgm9QJd8V20pfjdxm&#10;o3HSYl7eP25KShs0pgOGz5QcmxJJ0VrqiahaMphELCkDylUDV+PPcot1bYOBAgTQeBLERxdcgEy1&#10;Mm/BJYAbiDO4F1zMX9ByBSMmNXTT9zoe5tTwHd00yo2gIEtxDEfzzmHFv6cPN3fRert4l7272s6S&#10;LJ+OFvOJOiNtVzzUGV5kUlM4eurmAHz4qZBTX0ghFh6bqXAhSLuLHQAtX19uUb1hnnR2C5HQgq+O&#10;5zQig0y4HAjOUVlK9uvoB0prToXNzMDDgdkb4euXff1oByh0HQ8zvTOCnIitwWbzKUf746UtHJZE&#10;JfC4lcqBLn+RcUHjMkqYMPvwhT+8/ljc7ZZsurSOq5XanwM12rIsDbgOdtizeUD1rBdNidYeh8uz&#10;n1TaNKLziJNZmK/Oz3jIyPhWSnwxn6s0mvFITVIvAGd57nu9+Iz6o9V+vZV5L49eFbg/JbBd0wED&#10;YBlAA8Bntg5WwMD3mGlAHPawt9tmpk1dHGJm4GBZuDCuikc7uHSOWECqX+6J5BkkICDRpJOboe6p&#10;3PJ50tc9SaFc1iTNMhwkE+44kW4OXdtNwdCattQViQh+90+6MgsYy+WX8EgyTu1RkIWMFy8sUWyK&#10;CDAgUSyBjaZ+NKXOS6J1qabrOHZDsjxR8sFctMud30Tu4FZOourUMuAXtUse03VDR2SBwtRLuaaB&#10;F6U6Zl0MPIvyLYLzwhdqlrLb6d4PivWn7fa22ERfQdQERu/fAsV6gtbVsdC+GpbVhg2NC9+9EDeO&#10;rL5DkCMQ8Gi8uNrVVwVGrXTNDCSeRVUDtloCpHBthKBwwUnKI4B2X6i7FUSMUTl0DQurSiNFaqTk&#10;Xph/ep01NsVaE2bH0jsInQR5DQMkmoha5cf+AkX7Fa3REl1SsyzIfIqmx1XBFbJ1lt9+LJL7d3fv&#10;38z6m20TVN4f9EDifitvmQwnhybyFK7JZB6/NaVA4+Ld7a0ouZtZGl24qTtf+gVcvsXA2rjZZgYO&#10;yBqOI9XyVb8RBzpPs5mm8+zsdsOjwAyywI3swLX7vuviniRGXeIAj1kulgaCicQKZ2prGgFuwlNm&#10;Dm6AGVj4jLDENAEEJj2gINOmt+4fORhI4mMoff8nm5yIp47pThISWlpP56wNqsmFC+57MeUvNUXx&#10;rHbD0q2W6nS9BpFk3Zv5YGBakhbKbVm0fTK0Q1OK2pLYbpoqsKmlqcCJrjd7pSBMJA00vKwz2x9S&#10;DZ4M1W3pTc3UEF0g53SAGdNOqYZagGmaoWsMSFFnkqphVkMDHOLmHtzaDjLNZvE5M4fp5I7LrzPy&#10;Yf2+CPf73dWry9v993l2xseJbDUPA1OoECw1HrP+L+KoWqYkHj6/Bh8gAXj6N++uL3bFVEiyDRjS&#10;qeC+fVNS3zisCBrCdY5RshT/EqbVaj9OjJyNC0DaFfMVfOC70N7jkuFw4wjNKF+VP59UajigqF03&#10;jyCGHkm/Yq0KUNpRuYDAgt+J1x2c3v2YaguO4SdKOCdeEO4/+Lef1qur9vI2b9brkhebA+V9M3pm&#10;5b4J/tLlJlcH02XBrLPoRTgdr5QemSnhSXrBp6Nrb61H7pW4dr1wFulbm6SBNeRkHHEw7nqaFUtb&#10;b9wu4jRKqT5SOfc8O/BA8Zsepa6ENzs84zghAIv+VCzqgf/hbRBetFe+p2L5MynrBHWIra1RD9DT&#10;oeevf/pXR4HgQ+H3vJda1Dfg4cWWGbAAwqcqdR3Lpo6MZbY8abVE6zTyVQXCMSG2qHoMbG18PRa5&#10;dAIaTNeCbjRcLNPwlal1FcnugriTvXIrFPNcLUZCwhU9utHVWd+1JWrIPDT6mPA3wBgYuts1cYAy&#10;BQI2y2hKAOZluRncVKjWKEoBSvFUChjNYYP4fJzOz77aC/ZhubzfPXzePyxAllwur6e9KFL7fiDi&#10;VKodF6qRPxDyI8ETYjxrjH7sUBUucEl1fyHwyia5iIRJBUIngilefP3+6fvrMHWFTVJiAigJjKHj&#10;CE5aP6r0Ma/76Fr3X5gw2JfLTpKvTrHDs9RGfTnhGH8rAkNcVZ4A7giPLaVV4RfUl8grMcxBBB49&#10;bmEkDYKHD7whhFX//afiy9fd7vV4uWrWa/LxRzcLplmfKMFUJbmVzkdmn/iWr3jrxVbkmZ4uqJnz&#10;LI5sJ1p0C9Nv5+YymCg+HhX3fTPfXDKCy2J1etZy/Cu47Qt2GYVxZkccXIYLuCm7NBhusMFKenxx&#10;sJ3R6kKsM/qg3Fh5QAC2kcEVhDeBEixCIBjaltpxIERG/fHmLy9sXdYl2mXj6KWOnqDpcNZpua6u&#10;kUQ7gWvbdqnWBVHfU6VTQ7Q121BA6LlSnJ2aimqQAXgCG8JgKHq9iT+825IXTamrHsMDqJZK1ROQ&#10;DjZLu3aLEtHuQOB22cCL+kNuBU2cJaqBWgNOo7SlgtYAcWnCL4xFjhgq4W9FR/tr4v5srUNQA5RF&#10;G4RaXrz5XEy2erYvxvk4Lb7frPe32818t9rkXxZ5jgXGZYUX+3w3wWhViWoYlUqJZI4FK8KujwUO&#10;CppumnvQ//3t5SIXFkkDaWZ2tV05eEolHU+X1TKpMRWYJYTYRI6FE0Q4PJjvZ98/VQQCcVggxVfB&#10;ew+BkW0O4muLCPKx/KwBUbDNAKvVhokDN360DPzgV6FsJ634R4dIauLH2kCbiqUp9UgoHvIv97vd&#10;fD6v1qvS82jt3C5GgeaMo9B3I6M3dqfyeNsfcL2XB05MhsTv+ZyqaWiR6aUyC0Ga+5lfLMzUHXSM&#10;3txkYcAivvR64Trqr687LT4/A29P0aDpPh2iZEYCg4ADpguz4jZ4U7R23HZtxztMyMMRT+AGNKwJ&#10;ZFgAAU7Pd7Buy6VEhdgT5n8BUd6xVN2PBz61yDjsSrbV96irt21r5KI8wySCbIkSt1od7YU0Jy2T&#10;NOioJfcI/LA4WP4bQKGXqAzMzNkukeSuLCkm8UD5cd0mlmSDaBxPWxoTmyoQmhRGCw72lXWcBDCs&#10;a6ooa56qe8xTJog7rFDTzW5XLnevqGV+FljOADzirWJhTxSlfWL1wvHyy5yHN9k38ADjy/Ofvzzs&#10;i1ejIt3e3OZ+MvQWHA83idD/8jYFtqhiiQ8AxKsKZLiPhPlrUPtKUBOOi91qezu/rAurC/gIJtPi&#10;dD7FLU7HGWZrhbSKkz6HmeYKR2hHcZx7BdGAcZkL+6/XwgKCZyUoPi6MTfkdsyX20K0Rsji+qtxO&#10;J1StvPqrlEj5Un+aA/NIcbT0nWVy46g+Ng0smmtrjaTe/vrz/tNmf33nVGvH/7AahtL1ZSQ1gul5&#10;H27eyBqvRW2Q+WxBszOSw613nd9cxmf+chWfTfNZ5IsTMReTNRn6nt2+JottYhmJpRDPNERizRfM&#10;E68C3AtrDjkEP5QzpqEjrsqUhee6rsO4Z2EvN+63NIDvCLoyU3exQ4jomGYDgOmdFlXRxRm4Q5qc&#10;sOm3UGr6xCI4JNzU++MXXsT9iAWEt/QFyVQrUAMScLC0YaOrAJ8FpskVTXoutyLDAxPjjHXRIeHE&#10;zGZxYoGmUyRRjIkE/OdoLgp2GQRV1Glp2CZlq1jv47oTUVPmKpEhrGo2BFMRj93RT2ICF9Dmayek&#10;KYL7JFjnDZGUKDbBVaBoBTAEgxdVwWL+x8d4Ns4/rF8vknB38fb9bnuzKz7OFpvZdLJYTKy/hitX&#10;HLenZUmGVwLAOsyK9TPSvyzQOFqXRnyzcbLNw4aDwxNqRBh4dZYPGljeYdQP0a4YSEBJfaw3axzO&#10;iZSyJLFSpvAjLkyLJMqFi9fgMpbJVR/lPTjJunAUH9rlaqBPD24T7lNQd9hM9yM1ax79cjYgUDY4&#10;nBZUjw/ga2gN5hhRdTG5/fC12OzH1eNG3R3ebNOok2TaPBvHznnIp75mkVxP/K26WAyWi3s5G27m&#10;QSrblu+E0TTOAocUg6li9vwrOiZ+Pjnns0Wy1V4S2mGi2if2JKQBcynWPNtlUbNtYgoJIqhrc+a4&#10;luNx17OwvBk+jqWALitrU3FbuakzExOeRCay64rYC9KR4HqpoOjib5YYWIGv4QRnH/CExxK+7ylz&#10;65jwjsaZa3gWJ6bDVaIqom+dMFVuNVVJBeHmkcB80xjYhE8m99OvG//UlruiKEqnpil2JVVvy8Sh&#10;WNnjaqe80zAlU27pYWAMprxDdIitho7+k4mubIKdMSgWfBMwzLEmtsVS+Bsq/A8CTcO0LcWteQRu&#10;NGrYqjF//23B5yx+tV1sRh8/vXu7vH+339x/m93cJzdt1frnUlit80azXRwAggfc1aKY49FSguYR&#10;MUeF21swja+XcV2YToVtEKHrVOo8EKI0E8wcHsZEcgPHyQVpIlTwoOhQdv04la+6Kx+KRK8nglQX&#10;8ljImoKXFnemMMX1YWUkNLx2pTzUOhhNQ3tsRsa3D5zW94/qNaFRJQoO4as9jRoiFSsbmIqxisF0&#10;rmazSqP9wmfFKk/tQDYvvIRlMR+cj2YOUg8dB5slWxVkW4yY2Cq22oq/nt9Gs+keIpA5ikymZmGe&#10;eAOy5b08y6b983vT6jZ5cDtI7KHVA/WEE13LHdKUUd3Gcyds1ka4WRAnXaymsQxqE5cpNsNkOyk7&#10;Hw/lDSDQFEsVOxCNdNW0LHhN/fGuSa3TXsrZifXyVG32+mOHDhst30vciS4DhUlgDmTi688AscRT&#10;W1rP1MzjrgxcZACZ3j7Ls3Vv+vFbMlY0UVUlWVaayinFGRz/hpFbNdUOJvcjWaIdrSWr+qypt1Rs&#10;/FRMBeJ5qgahyiVVgTiLm6AATwNfMQIsaIM/moEoUzHNYWKZEJFBDGhpKgFTXuTzbL7Jv+0Xi2B/&#10;XWSbD6uHu6/fk2K+Dg+lZ3sfIVEbSrfrRuWQ+sLuXcBNArGQF4WQkOX+eiosnUaR3H5a3q4AZ2+2&#10;w6rmQyC9hG+ZwCMc6MY/rle0gVAFWFTnjyr+ygPIDoqmwPneENIFtqhMkcQkqZypbU2Fdvh4OtA4&#10;GE1HqDtPk7Srh7mQ1Rr+hCEOVzhu13FN0ESpNmqV0kCYwtEcszL31tf92/m83m5L5B9Mb/ZWdoca&#10;99wsUTOVjfhomEVzGljqVgTZGnpkHl+rr2kaxd5aurcW21ZkFszbX8qhzYc8BgTFjEc5O8u3edHz&#10;525omwHHZgwc2VRO0wEy4xYaAoYKnsLb+B7DRAdcU8eBCON0wAlA7FE1A1NSimapGH1wsoWGtbKq&#10;Sdpgb084PJgXLy+431ct11eb2tgmNHCZ6LuMp6QvwXXV6HOVkRe6ouoW2A3tTx0R4leXJQvzPF+/&#10;Cq/MK8Nti5KiipYtKlzteBJKO0PEWTC6q+lS3gAGa0mm4RMGkQ9wThwD/agOSFIlbhPzEzc7cCPx&#10;wGiJGibRQJxpADyIoSqSsonVtk7PZho7V4NN8enTh6ss3i9u5sW+2BTnn7b3D2/f+w8riS1LaBRb&#10;PHpaCaXtI3N4PRbmyjVc/+n3nx+v9GYlbGNW7CZaJnwKm4P9Flzqenm1Fq5uhMbigI3KYchtVao3&#10;EqHySzrV3G4EZ4VpC+HhKyi7MjPsYKbt6BbA4mB3Z7VSq5cE5hslgYFxhT+Vp+ze4TV55LhKvVHF&#10;1JlQrTaPqkdlNq0i1KZWbXD19sPH3eotxM3W75jhLAZJ5LTXnsfTSZwEs8XlwL9OVnbI8wupcLVL&#10;fyZOglWqO+k8GZxH49XZVjlfWq+ydZ9za/wytFPX97RA82KXOy6J7yPTs33wWoEFmPIQZwzLXzF/&#10;4WKGHT0oGFGsOYUISW08w6Z2+ZeFQyoI5nJxMU4XVJou23DljI7pOhAtbwzbUDnjVnusB4Euc1vX&#10;fHWgGDRonup6y2KeanmO3WvrFngDlUgmiXSmYNswoHx+ujLWN2z6KhyDAhMVUZYiCOOibcsmbWEn&#10;e4dBsCZ+yl8ErRaVVbZgoxzwKuLYIMPqUMUgpjKAmwPiY9DttE1y6sQmzsFFtaapaELhNXgX08bU&#10;htUzYzUK9NDu3xXrredffBgUo/T6crFaT9PNazCPzsOYlmebjQYeZjd84diq1I/gkkMEBH5K3ezo&#10;4fNhXo+zvL3I+pv5al2T6jxvR8P76+3rfSFMqtPNRgiWwuMAshK4rCHROnygUn1qLpkHQrydAqL2&#10;3+ePs73HEp7QH6GlcOshwi6tCsX88B0InDJZWzHxCKBRHqPH5WiGo3a9VgcSAyzW0LI0qtV6vdr0&#10;cWGFVSf8w8P3d9FVxJvS8ztOrb8Mw2vzMiMZaHkptMeJxIk/vlrKYZ+Po9Hw2o9X3nnrrBv1omTq&#10;5ufT8yWNVOZCvGN8vPMXni+yxDZfqPZpMFHpv7ZGTpe7lGsg9n2kLpNZ4CNxsz0CzLRAg5mH4QB4&#10;bKlDyBxAiDHxvMDQVEo7OHkFgw5QhEXwPa3svQRUgC6zfDGiSuK74BzNsdG2IjOSbd8wRCZKnqmo&#10;HdxerT8TRdqxKBFV2fsDaUiaZo/Nc5wK+zXlYU5eaJIodaWeLb4gVhnZLVszOxZ7qVgxk5L+wNbU&#10;jjy4CM2iTVVJx/Ebkmqo/oXXxaXrttoaSG3ZUW1LgwCtG/hrlv+hvkRRih2eXuoYfCD7jKzub/yx&#10;tJ1Mvmb3Py+K17vVuthu1ZwnRshnj+DIMkaECk+PsXdcqKd0tgdRtv/+7VDTWMv57nYHumwpbLzd&#10;x35/lk/7m+VlMVtL/mweo/aPMODW+4fE7FFdah9jp4BSOSitmiC9vgZ5dv/tXhBusLMO3imio0ZQ&#10;TggNxgi+En/+hBUGpt6E6qFzmAHEiIP7i3FJXhnVTUBfA+dpVHGHT78i1KtVoVapkjTcvPlkfb8S&#10;7qVag/zL/gVTIxa2w2hGYud1wfqx6bFeao+3apDp/pTeZQGqtdsxv3ZDxXUW+cQm8yA0XHk6jHrK&#10;pM/bPa7n565jB59X3hSuAAEb6AN+4Jl2wWYyeM4p1jBoFtMIMwF4to1aTHdNTAW4gBe4MDZoNTCc&#10;qG10CmpNB22nEqVjgLMjqtSlEom0TIo4I2zqh4rpi6FJbW7LhMWtSesny/TCBqWibjU6ttXpNhte&#10;RGy1PHaI2kCKrpa8Km5vplcDre+eNEQAmm5J4BAk9VlXk2TfJsHpSpYMOtypXrBQIGxnLyn+hm50&#10;AgLMGugh0BafiTh5zVBpoRCXSF5maV213Kuu6UBkOvxTwAcxk5P+MKIjf0Eo8CzPFvO/7B6+brbz&#10;27vi5s387S76sLkJpwmE/79FLfaY6GI45rX6OEVPqDSblc23r+Xb4W4rTNYNoXhXHKPYbwpHjEyL&#10;281uLrgzYUgmh010IM0f6/sbfrt5XMeHqpfDp7SqcJRcLYTNxzeJJ2QFL8vL5qgBcfsinqILj4Kf&#10;CtFUcNqNmlDWozXK/7WDZsNUWfWpNA3fjX3piMMXWrjnPWrU3Nnbm7vlZrOijWpdb39o2UP/j/lt&#10;zIupKr6Znk/GgZ+qVpwPXV+f9HbnA5+17R7O5HHDfG0H9mLqr+Zzzp3YCTp556xnzoqenQYFNcLs&#10;nIBoo6k2pDEKfBsP/qhGKSb+TazVgBBquuAEbDxlBteJ+TIbu9BME7S/Ch/FdwkDnQZhD1P6EIp0&#10;uGrE01TSz/WfXnDwEloR0F6ZAvEli7xYieZGbgKsh9ySRGo0XY0bp4OTFqXDsTvMZM3A+UCL8V20&#10;ucsyOzxzTk/bTUlyzZYD9wWwGZgNVRwzqw/in3CFneNIRtkgbhfE4a5zzgj8YywZtynaA+k5fH2H&#10;+rqkkxZXFclpqVQzqKGbZeIWWNnBYceczfORt4QbJ55xyhLeMdNk++F18ul6WXxY3L4rpsVcT3RF&#10;/t8QCdUNgq1yUWY1chxxnQBCKqva5uH79/flJqbtvYDlicH19HZ3f9DmZL5dbaZCeFV2WVYPZR+8&#10;lORATJ6lNSDAlfRzlR0f9NUD6DOefQchw/O10xZqzcgU6n5V6B9ldVCIUhsLgcaY9x8bGDh/Vcl9&#10;MAWVp1Y77ajSqNbK1dql4zyOB82KL5FNfp3vP22djVSrNn4fgTiKdXfRi7jtqJc8lUzu/JR7LB2u&#10;Jrw1CpNr1Z6fkkgdvDIIXYS2HSbnwcri1tK2+1OdZbNpcpXy8Xnmq73J+qo/cYZpGBJd9IKejWOb&#10;FEZtg2NDGug1iJ0mLY8FGCoyYDKmeZpiagx7SkxTI2bXsvBMx9QVHZ0A4Ax4zhL1NkTOWbSdN0TM&#10;eekZj0JCPCmA2Br9WRumokq73smAjRyTtCRL9R2tPl+4AAAgAElEQVRDcs+MGQvU5EIVNcQT2z0U&#10;I+57/KcXbYm+MJlGZeAk1yVYz+9FS48dd2SbMyUbME0CiIMj1VXQmWajq+B8UVWjJBvTNqEN1XOs&#10;4FRxopboumBb9PJMHe4dnINgUlwNkI0jL5v1QFvsUurxrxqTwvuUf3h1+2qebTez1f0wzk5UUfp7&#10;4elM2q/SOH68lrXKysQcarH/8vX7t59ztzbdOzc3nlCWbAOKIKrWo2GxXy6E9IrlKwAnQaX1NH0R&#10;WK92XK83j0uGIrxezj3G9vPv34QtfmwZ+0KYCelT30nOhZl1KMZwh+B+I0MgyGHGUe0RbBaCzMW+&#10;J6F+pAm1hiEwE2fIuxA9sapEExqGm62Kt8vbRfImqVYajT+OJPrRN9N5Xx35Ub6CzybxnE2Z6o4X&#10;ptT1rbmvLcfTyD1zXTNduGGX20G21j07kEfcpGvq2ixgzDFdzgwrmAfnecAnoQHSqDHAfD+eDmil&#10;yWcGw75ZnBhmYxGt7WHhGYTQspYW62owVWtgOY1qd0DlAPw0RS6LDaWm0qVgIoentxdas0u4JFFb&#10;toNmwEdWl7m6yJ6DuFOADX0r5FxUm97YNnuSy3xCX77Uu5qq8l7yuTsb9YBcG6J42jQbSke0OcXZ&#10;B0CmrBknhopi3l29BCkheiYOqyVd0yEKCEnNQhgZGp9kN5IWuBKzAyPryJQ6soeNT1gQBJJSw38m&#10;tcIz6icXiQesK7mjZBF3g+1/NLPJcLt6yNNiW9zM39x9//n+LDKdH2teBaEPrFQv57mXmymoMF8K&#10;s/Ue5Nx8Lix217yyWg6PEEirRfYzqDg+KWa3knCRC01zlZUNc0LyS6k2fKAGsRNxxBv99JCHw9pI&#10;iH0oC6MoC9GGYIqsNinTvf0bwcL1w0BP7MtDKmhNjufx1UOcJE+DIMuicakUZwcIth1TMKWjSiKQ&#10;i2UeLe7ebYTplV+rS7Uglsm/T4LsUjXHarzw1Pw8HoXA9J2o19+rcdOdsxgYgU5tn+2UZMuysd2f&#10;BLbm2w5b6wbvdZilc+paAfXbXXT2mu+5lsldeIbBTULwBKemYz0t1UGg6Z0BBknL1QADEEWxjxYu&#10;NFVt0sVDKNPUmVr2qKmYJSCqDNdegqtvqKLd5S15EVvuue04Y4f1zCByn70w/GA5jrI/8ovkJRhU&#10;C1SZKYruRdc2tbEz8C1XJC1cY8HYv+/3NDohGmm1RFOSTlvqS0WXRRl+EI1JNGtR8lw6dadTmfTm&#10;DKfw6fALOR2CO8twWho6mddR4Noe1+Qs8KRWyCNK8FgdvsJSHAeNtWm5fjCb3k8T9/42AzkLd0WU&#10;+sUiHI2j5Yd89eqm+LJYvt96H+5DLRHLLtyPmGuvHDLvzRrmsyoCmEhBmq6rSsXHGvyKkOf9xu6p&#10;va05+74Xastptt0JrIAvbdcRRe1D2Ua15MSGJ4AROKp7A4ASAWRtyslSn75/3SAtYjxdbrKgiI6F&#10;tEwFL6rCBoxG5Av54MjalKx3fOgrOPzYH1W2itB+WpgCFKhZWN7ROGriOlohjpwk3xWLxZweH9da&#10;/+Q3VMv04/GVMhu7i8mUPXPPwuhGPXkx482Bfw7cdnYxmWsMO8tfDzuBr3L9euuHHp1PRMr8iBMV&#10;IlvsB7QPV9TWFTM+VSlTcGqTisM4PcAYxFEMPyCOqR7isDrCmNyzNJy4QymeLZVegJp4uGmpgBQ0&#10;AqqhmbKu2kbeMF82Oh7tAuRoLxKxQeqZJ8oIlejPVkvWRR9wws/iP3BcFjai2ikuoTsLiBqAoTNx&#10;tavqOOHiwl/xzok8/OlUlCEoaq3WiaxIEJ2x92rCL8xnXUVjw2ytan1J0RRqK5auAZcSXTWB4EzK&#10;L3rnUWh40VDRuK1Zjs5FBc86gfGAzyj4Z52rrpVe7r+ayYyecwj2k5DSSTC/+OYM1/frh/3+5n59&#10;/5cbGtx747mqYmSqDZAXpoU3rQraYbpipVEMiitgrmU5vycTrnZCMTswEtJeX4iLijb9nFWRXPIM&#10;TH4bgaM0Lh+ZB1B6VLM0CLH1GR6com6bI7fV339/8LX3a2GjCWU2A642wPOwqRoQnFSfWoXjZZlH&#10;KwP7QZb5vypwhHg5xBbiNt4qywY4k0q1gQcNy3ayfLdfpvPj2lG9/s9B4os7lu/SdNkPEj2KJslp&#10;kg3Um8S+XC5cZeWHduBPp9hqDk+wPblSzUwFr3keG9F25trhwjq76rt9EFg3Q1sZ2kPlxRgTsC7c&#10;1qxLOeNICboLIdQqE55c53o5esKmXcc0uYwqzcS4iVl8TbXAb4IYp1h7b+jshGShGq3+6AOb9I0W&#10;Y2duL26rBkCozyySRc/EgHeIo3d0nceWo3JiR6LnSibIXMuWgEsiH8cEaVTh3/UPaUc8KbRWuysq&#10;oo4jH9uyDPgFTxj5/Yz3WrPnahSCjsf+AIlkdkmuGgk7pi7GspwkEzmmZ8SdRGY21+Ef7g10FY2L&#10;iTXbWPVkAddP4tn6yzIb7WfLSSC/b1n9nPXdzzfe7G7/7sv98t3lcvo1uR6uAOIMrxtFyZMJzuHk&#10;R5iwNaj4y3qZqXCEYOYLV4G2F9abDf9xlQuIkpbwcN8XcAFFlvKB4GLNdrW9QVXerpSA0GqEO0dT&#10;QcEddkxYLDIs9v76dSpMbxE4CY7bgJ84MKvh0yMfCcdmSVlCOy/lYqPd9p6ahDU8ZQK95jzS2hR0&#10;4KBWtscHbfQQRxVhwcY3Hz6uZst2o16v/+H3yYBr5xmIlmJw4kV6lq69lXWbL/yUrJNAH688l03l&#10;qTnxrHnfdSN/GtI48NiGdc0T34zSccK9vgc2ksqpGaq2Z/dGACgqg9wC3YIjNjuugR2/YMk8HYsS&#10;fRu3LnV9nN2EbGZit5CpgMY5REvNZFgiCyhQ1Wd//Zv/O792zDe/o6HlS331RGeePzrpK+P4uKmH&#10;g6LZ/Am+wzDcfqQYfQaSSpL7z8BRNIJAHzR1FvOYqt2OYoez73My5UPZbOLyRLUjapjdaEuKpMsd&#10;XUuDhElmqoqkPw7AA5glC2JhhmaxBZDvaEJMaVqEXeqlcPdZ49hqxrJksbSFdhNDpwns7TiW7Ue7&#10;+SL23M3P2XiqzIkaxcxPjen/fPUuu3+1X79mH/27OB9zlY7/R3m9sAQn3P+qCOdYqGg7LAaKVnm1&#10;aeDu1iLarO4K7FeqKY4nzKTadLL/eQbfNF0JRwDpuuLGVfjOSYFl+0+PVGmXNqPKvaFQK6iAS5/y&#10;+2WjpMZ3qO2ZoQkRFmZPqvV2emgdhW/ZlxnkyuOfpypwnhx+PeHJdR5CNHAnvJ41PcEQ8q0QfFrd&#10;zvPMrB7Vq41j52T802i1sy80Pp+eTVpAA7HnM05ElsY3CzKZ6GyJRQ7hxC4G9jDozXw/nuyMmzm7&#10;HgcgOwLX57o3Bu/gsqFrmxKTbMqByBxmg7zCGTxY5WiVtcwahEGmOzZESbUcjM5skF4aBY2HJ+vk&#10;+Hmt9juh8leVv/rrv/7f//PvKv/nP1aO6n+qafkwXf7GZANXdTJC00TyXdKMgCObcJekW3Ycq4OW&#10;O+VmfwimxCDDFy+mp11q8+SFxj1TArpUlZt32tuVZLaV6LSldKSye1gSRSIC24FJzMXQXBAG2NHM&#10;UdxUmx21q6N0sxryc1fjFjd9XfNNI8JuUpckK0vMAiyefQlsRjWscsIpBzjcoe/F4XS7TGaDmb1e&#10;h+HHWeuFPck+fHg7/vppkW7TwXq+/8v6zdevoAT/5hdsRetFk5RXsH2omXAOYOGCMwuF641QFHcf&#10;goNQ2ubChX91s7v/Oof3p/U4iTIcgLfDfTnYLgBQQNh6iaC4JlZM1qmxruQzwcBU7Lu6ECwqZcvK&#10;dQkciz3WQ2qHmVONSMjrJZaoUPePKnUJR2s8ge0RxFJ5Qk8lvE3WQiVpAkZTIc6K+/v9m30xBV9T&#10;rUMs/f2wc3Itjx6G2G/ox0uRkSQLNnHQJGZ6kU+L2PRtO0uzVLlI7WE0ZysvHqz4Po49b2imZOC4&#10;/sWwH897TEyoK3HT6jsasJaJEytA3peHyxRFnAaW1FSw6aTpMm4wU7XL/g8bkwF/+Nu//231t5X/&#10;JPwTWphKpXJ0VMXO+Qr8VWv6cjb9/lvmcR4OAaX61FbFqNtqWd745E98xeOFATqfOwl79lIlCja/&#10;SxGYEO4Rq3uWnujATSyZRNs1Jb345KeWKKuSJGmKdtrEeg24G3zfW56ZLRXuFAWC+KQ8sjSJ0dS9&#10;PLOJLTHFDM907BRkqCTRyS5kdd2FH1wm++BWAi9tMZwm2GQXF+t0P/XW+f7Nq+///mk+SLLRbL/4&#10;5n8Pll/zXkrfZR/Htg7y+LHMC4EAgQ3w1ShTo7ht8Kg/EJp+xI4F7RjojBWgmpabeTkXGU+AuLDc&#10;vf/8OcXkGq449KOq4PIynhmC8KPAXyi/mAnHkYQzFw/MVFYfLT6WnwwHTwOCMHLSwBRyCOYQsV9P&#10;n1BlrQPh0NvpA/KcC4BTeZ5Zwx2g+KOIoLQBbe1EyOpC3TtytavP06v5xZFAKtVjY+hpu6XvgY/s&#10;TYYmyScrM5Ks5ew2vxjyDvj7mA59iDzcnPv8Qo4mHp2JscdV0mPTIHACNrfHLxy9T51ZgAeZttqh&#10;LmhnptoQAy0wjJZkEoUCPEwwoBDiCDdVj4BF0LFbU9M0Xfp99Z+OcHju4Xyu8vRSBbjhAV2tpnWs&#10;0UexpcbP1J/kSaguzMbcfCYXDebOUud//IuanQda83JoBr2mppI4k547HtNc3Q1eEN4BoZfv19r6&#10;bj2Z3e78mdybwOdOu5jzauHqHcIm87HC1hRrMNj5WTenLnCZzBTqtmf/qjI1GYLRsFpqt0s16mvE&#10;PvVXfmcvWVq3c2KAkSYMh/mBMvCCcQSC1p91svXq1T672b7/9vnD5uv9Zrt20w+vr7b55EJ5NeF5&#10;27VE9f8or+RhdgUo9cA8xKydMHCfMvTwrKwCIU+Wbnvz8Mh8KJsGQrF+e//m288BceqNo8khP6aU&#10;wbf6NIDj6aXAMlouzK7y7dx1Ba3sOb56uAfmwlw+Pyq79CpRs0zrKkKFk0qw/QL8Fte0FKjVl4Rq&#10;9WmC6GFOMnhbfN34YUOlCqgzX/KU6/i9sPkwGAo/S432/1V5FgTKpOsPXX7OvO5y70bcu5pbtqtu&#10;hpfeapTy8Y3Po5l+sew6zk5KJ4mdDokbdSNvIsKzatlnvs2ti8mZB/Fw5OdEt+Fmx9oYHKxpariE&#10;F9UW8oPKuhIQmqVaqgZOUsYl5rJ+8l9/hzdwyV2lt8eZRgiz8oY5QvjB5376/axh6r9rSZ9D5kUR&#10;84PxS+YVRD8OB9tNJjacxpAMd2YU+9i9m4BFtLkkg+7PEsxIZNP1Kli9C+e350yWWyI7K5hFBz7I&#10;ORF/t9BPI9YwsYg7B00cqaapARcbXB25eleVlq3hMky5s/NJeC/tZ1afXfvb5yGXOjqVNaQybImG&#10;n2qwJEvDIQsm/uXr6+z29uZ6c3G93Gwe7ndv7uP1h91iG29lt7NROt1nh0mdt7NPpRZiDTR8EuLu&#10;ojKFa2gdD3JMdB0HmHnI6O7+E26aeGSZ6rLY3H24+/5538hxgLYgZSDESeNprtShOPHwNn5Pjk60&#10;n1xtruvFvvQYV/eDXVRsUkEa4DRlpDNcOVD1qqW/rH37FBw1kLI0wakdHrH9q4FXwhFm12r4+7bL&#10;wTF1XqNZcJ0/fP42Db5MzPtobpLm0XNQUH1me2zRa049z09XPLoaabrnD/zFBCLGxYh9HHoT5p9F&#10;4SW9SlmamR1/x4MRKSA89JddMdMVdREP7djILKaPhtjhDU+67FMU9R1NtDso1SyNqB1GmAxKXcLJ&#10;sTI2gqj1f/wvf0DewoN/hFoFZ7QdlZx2hEtcDm9Uj4W/+b1e/ae/+k3ln+ce1YYdj08Czc4AdM9V&#10;7t/EYWCdMGse0siEH6JZz08NonZf0DlZu4D6NL3IpoPFPDP4mTmdQHiMfV/UziD8tUCpWWNvOZnF&#10;/RYe+s9C7NW0TCbqpIMli5huWQ1Nx9QC12lSljAzHXM/i7g74T4O8ugaoDexTdB2zaGUDozJbL6+&#10;mUdetMhX/t16sZgXbiK+LuL8Q/ahmOR+ng/sD7FyYHAKmiobHtbCcR+7TPAlP1xQzpG5MkdoxH2p&#10;KL4CQIRZLimRwKPUnScfN/d3t/vLuVBfG0eC25/Alz/1XzZ+QYRQx0PJqfB09PBNwNMq7Mjzr7Zv&#10;G400f+yJB6nFkqbQRmAeHc0fvxu0X6qV3/ljhu3j68OIx3JEN74BWm1wPai8u9sIV98fNsCOtHnc&#10;yKg4XW7JbtzTOM2nM5ZMJ/lrc2KFLtXDeWSvVny9jrz1Lp6oay+fjOWERRO1TxN+PiU8yxK50Bgb&#10;bxUaM3fcIIrs4EgCtWxuBGojqq12lbYN5EUsEEVyt9vVdQn+en783+r/3KxjxzSCq3JQZEdHB2hh&#10;1KwcgulRtSxCOQW0VSr/8nf/j524nZMKFzs4xOPEpc8s/0Myj4KXqp3N9W5TC8RnmuZSX/zveusF&#10;tyX9L/0RGyf26HZiPXdN4Ce3rRvUPnPHHMfwNS0InknkuhQzsp6Og7lVwBhmkC2qK7Kqa/boXwOW&#10;MofCJ/1PY11kYztfwr9P5qwv2ZLqmHbZOZx4/Pys2PqxvXnuSlFhjridrjdnN2tQssX5u83r7V9W&#10;mXjnenrz0V9ijrMqrKZVrYEafFD2Yj4Ny4tz4bjSP2ZHjeVmxoVjILSgnk/mOLu4GQkfK8L17mZz&#10;u4ziCeHVRr1S4JkVgvZIqEo/XGdSF1jVj/G0oSwQeTv/1ez37d1WEOYINEUKETgNEISL5iOczCnQ&#10;wOIORJ0h4HFm46hf+WUWWhl0Ho+lkuqxVBfai+tktipw4cqsUavX683feq4d6bOUkNehL/ZicI2q&#10;Z8eyTyZWERJDnadZ3rMWIcS8ZKQPFpMLHoGiJnHanKyY6/BAXUXNvr5e920KNBIpKjZm4GxryySa&#10;ZOAQYqYSMABU7nqMGCKTZE12xN//l388btRqJa5+QVcVYyd+BG4lJDQEGqIPy5squNgD3v9v1d/8&#10;9h+O/vPfqj5IfaK1m4DbZPzOczNmjfoulWw2bjZl3U63/YbcBaXPPqaqH+72i6s0uGjaQ7Uvqfks&#10;ycbxOFK7LUsHhYr9fEzDRIvB9G5pAhScloFDlQFwvitK0jDAMwyTerEfEn1+FlyIpvNcZJpCYlxe&#10;AI6Gur2B2Yvbduq+sTf2uvATuAXO2SQerzL7vri+X3x41/swXEyuTFdT/tOBw6LkYA4FpykcNzTQ&#10;EQxcJNZaaEI1zgkRgvYK7OabN0L+sH+8vG9/1nCgwfVVIVy92d6sVsmEg1pvupjpSMoZtb9uVhoe&#10;McG5FLRc6OfxVHoLNkFaCcL4GgiwMt/f+9ojoSXmMR02jifws+sMzURZ/u2u8XDAqtRrSHTLQb2c&#10;teHWH7HaiEqHURPw5GI6XhT3c0B0jhu0q7X233G1N59pppdyLyULqRtt45fhkp2kxfrlYHTpwO+e&#10;DHwvnV8ENMx0brMpM1c559NU45m/dAvNz7bgHyaRlXDbgkvFy0mtBIvLNKLLpKMQTWYv/+6/1n5X&#10;rf72t7/7++pvf/Ob3/zj82odUYV8VTkosgPUUJ8BwKpC9QdB49uItepRDb+ghNzzf6z9+W981fJ0&#10;zQ0lAHSaJubkDHyy74QWHamuygMnXD1jp6ThfhVP/GW0nkzeBG2b93WXOdqSUNmySJBZ0/EaVJfY&#10;CcBH6mZXxkmNmg4E7FBR18stPajgiOqiq7Rcx2KRn467E4UHmqWEmqnLzG8RE/sgdOITNi+s83zg&#10;x8ky67FhGqnzaNWzglC7YVezZHOlXrDlNqPEK5MadaAWk9dqAjwbcJUGxQaubmWoYWUhFYz4ke/y&#10;aMHfTIS715vKwQfsihqYyHD1UaDF7WZ1+1pwxmEAdHN0dBwIR3Wtv0ToDBkS03G1scyETEiukOj8&#10;xbc5OZy417cII+Fie+/Rx3DYEIaJEMbCjNICy9rMkq6Wm6yMlRbO8i5V3/ApdtbLP426oFTrDii5&#10;z7f3V1H98VP1o8YfHOVV2J9BAJk4iasNgQzSdTINA+qE3vrk/+XsXbwTx6508TOXzNw7mQ7JpEPf&#10;HlaSYTKTSdKhWt2FC4SNhF7ocY5BIBlJ1qPQA3MoCRswtst2ucZVK/nDf+cIu7qSO/mtuy5ruco2&#10;GKRz9tn7269v74zB6ShfJ9M4nJpcdCAORlNovlC5ZHByKnc4xTJdNGmJKmu1ZL3jzjxroAospcoh&#10;yoGAf9r+o/a7Yucff/2LarVerzeJnaRarFGv7UVsL13UbFINtsdnoPI5BdeTbm7Wn18O6rW9hjvl&#10;hAmBko7yncj16UCfgTsdDEeZCdGEV4WDXnosSSedpsY/uG3Dybh18CgNdGWa6ubZbAIPhTHHWkjH&#10;rE88U+KfEtkSRIngSpEnB4YYzw5N9UvEvlHx0xXImTOWYLATfQzHE+/YzTwzQsLLjicfht2XIiVG&#10;QvbpBBlo8z7cIctylMvUNoNkAD1dnqCUj8N0qicHs6WTvpwo+9oMZ+LbBMPYskDkilJCMTLVHXaN&#10;VkC0wZQv6yn8ambZyxUlDqIBVkg2e0j7yO3a9RUwL1Zedh6DXsVwfmCXHcfy6NMPTcA4XlQDRdDG&#10;loluyUcEZYJrdl7E9P9NntFS7Lxd9oXSngF2CFrEvQZVayQSVZVKZbm3SkvaytmcmCg8ygPpP40h&#10;o+G4llD3NvDdEu+zCxWqL+pfKvLKktgw9LWJ7h4lk874ILOnodJnT0yHgBcJ6iwnh9Z0oJinHclU&#10;oTJPbbc/aIlvQm2sH6sDxT0e89OW1DE5RFvL+v1D7pAoA6LOFHFgUIJPrvqLMhBGcBYRj72YkI+n&#10;X6Ba+eFRjmz5LJL9l5K2R2zUcjYJYvtzrSU1vvjaUISJ3JWEP0aYbHk+glo3dV1ixIS2PoL6kO37&#10;v37h3/p9tUh0T8kj/XRmJyb0k+OBL0RpYPpwEurCYEAT4ATzE4jG0XE87FGfOMX84eFhX2nTkU7E&#10;ZdaPdH7EK6rxOpwENpo6r2VXRwXRjnpnPDnsd3sSwahXKmcdczi8OF55Np6kQ8v0ptskMQadlnnS&#10;t1xlMYgH9qQz/Pd/2t/aqFTabJOSCVA9xYLz81JaVEsGeCSW/gCqz80e8KP9sLF9QF6VanVVBOt1&#10;PcdekufBpCzZqIE9kUI9jAUa90qe0JRXIz7mrCQM2hjrj3R8GDW9ES42b8nvzjdLokJpo7tYdqYQ&#10;qDUro3DynpxKK7nTmvv639KlsPaiVAI52pTcapUa7GZa2cV2s05JwSt1ol963Q5Op76fS9eHy8I5&#10;nY1VmbiNti1AwdRHluBZrUzQ9fmYYEwYqqIuQXE0mSLnuNU/MUR5aMnHmuqNlVOJHXQ7Ei0zo3ly&#10;QeSPCKwZSKr0sv7T2pPKqpYqqbYXrTqFX6X+2v9cffr93xAzUO5F6X/ScmEirPXvv6n9QRYGh9ZU&#10;F9XfqPM4sF1tBA+c15bQV33Xxa867U7ccX9VPEicdX7pHxluV5hBLAxgcp8sYuhImqqatMSMK0Mv&#10;AmSITuNEriW/+lZAHLkDwZq0Owa5Je5Vr690Q56IVaGgFELkWA6nT4XQirssVMUTVeQEhM3MJy6F&#10;kWA3m8/4M+9hdxptNmF8mi3sE0VB8GROfG5ryv52f6u7hNaMVSisJ3eoV8CCB0GDDgym1V7C4v5j&#10;efN2nhONM6O106WSmjNW2VBQNf1KsUqYBp/OGhKxZbTGGgwbpRyuV8+DqekjLGMP1IEFuzmQF2Us&#10;txmlGTYvMOVAO1/adZDklGQBuOx4QmTGimulTPufeNAYENQoybczejI8kQDKo0DfFwUVomR3Q59Y&#10;z3ajtE3V+o47YDcqsfAnrnRh6RH32pN5TZnmQigo3ddvnGg+13oBPHXjOJfhtDuYaF3oqo4xxC1p&#10;wLv901NucCT2rT6MNAi1niQf9iWZ65Ucc7LUN/745S/+917I6DVROSPY6wmKUaeyRPeVJ2VFnUzw&#10;t+WsQjtvStegSY1ujbiq1Re0x4jXxsS1g3DZ/7XTm6a0WTlBU4kPRB2+uvO6X0Tvx90JzpFmt5Bg&#10;2Ec4tbfJa48oaySphjyQytaodv/QfsnTikZJllhKXiT0O6zqdSW215FZqqoHwtFLVfYutAuDR2gu&#10;o2FL1bPASabEyiL9QFbGgTwx3AIbqbgpotXWuXais13uv5ksHHUqGAfuAc91p8qP//AvR/sIQ2u9&#10;z2vywKPFZ0yT4BxavEHXQY2q+Obh40faeATO1kuwmoLavPFpXKZXVoPN87P1GlDo5ci1UtVV97F6&#10;CsSiWflKmaghO1zQ3OaWSEK+SNvunBxLGfAeGrozXU58gHBTB62iKFVs1GYrMvF+XYfCxIrRfo6b&#10;jZ977QCqsU+xE6rkKHuVrBFF55xZfr0sTCtD7Y0jU+6ujMHrnjqJ+u4S+YZ/qp5MYGDbutLvG96J&#10;mqVuYohTXZqeQtnD9tznjUBZ8JZPTOiRpMrJmYcMQ+jarjylpY0DfkBn23cVyks9+FmzVnu2jKD0&#10;Jmv78EWtWkL+Z/NZ3Stg8JQS+FuCVv0hZUD5T2v/blgalMc0Ow/ZzoGd9Tt6MjjywuaBrA6O/+3F&#10;4Wj8u5T5Qvj4yMbp2m29c03H11xJEgh4cqcjgaAyImM94l3C/oDTWwRddnniyIi0/pc4MGxHVw8R&#10;Z3EdVeD5gaBMEj0++RbC4y4MjJNztB1o6NQ8PpWJwzVQj2RrOjn1j2fhiRejC/waRerMj0930ely&#10;arwhjgFuwf4rWe/9piQqBnWBaLMgz8RhpeSOIoZHjY2STaq8ZdZl0lr+liaIRnhKDFc0ITu7+mFN&#10;ZAt4ZPWiCyewqmeBnzxNuNs/8lwGbbcsAlHKtBIuh1bUJYvxilJaHfok8tZRvnq3QSiNMQ9G7FMi&#10;06hQSmUq8oE5nX6Kxok/ULxPWsTwGqBxTu3St84AACAASURBVNVZJNNwsAam4nRcYaiOozHQao0Z&#10;vRTxGAtnosdnyalz5gcTd4Lk7NSE5ulszvBWoFjF4UDwJ7Ers4em7p3w4migugOkSuO+oYvG0EXy&#10;WJQgpxHB6kgc0WhHgqJOv2v++se/fELue41Wqz6fiLKanEpM9Sl29pfzq/7Go7oPfVCGwjKIWwG0&#10;O1dXrImk2f6p0GNuTrKRY0p64ciqeWSg3zPwoNMx/9cB2cjB7WKt5lPHyWQB5b/jHXtMZFHSCJBU&#10;KX+GeigZLC8hOvuVFRRO0g5opp/StneI9ww7vf5R/0gl2EFBiT7GkwHMWcUYDIgoIegogj72h6/Q&#10;wMzHjnXihjaexfGb7Oa1G71OVgQJHqvOsZMeyoIDWz97wT6JA4LXInAgoM3BgNH3UwkBZcbQDeBC&#10;wIa7p/7Nxf39ZrMBOjGNuLGf+1UumN9aI6NtDzMqN4uAKX1ReV/mqo2Hz2lORqMFGjIGY4KsFjRn&#10;vsbkc/iyscQ+J8+J1LesubhkGNrPEGuBSY1lgzFgovlfZ7JW/L7LvVoHZZ60wqRZTDzgMZPaRlvm&#10;dWqnSqXyss8KgaXMJ8k8EpGXxpPQVWTkjoPZ6UDi50n/EAcGTPtGD05P/JfioS6pUzgeWKnqjKF5&#10;TKDKQB0Ehj4ZiMfa922d1+UjXRYk81c//ek/Vf9jbwz3ovSJSqsCPvu+rDr57zjr/7vHPthWzkMr&#10;9WHlX2oC9y3XPOn3lUNtiQJk+31nPnjtYggdLvv25e9+Pe3/VPqROv+Isu0mO7Gjoel7AucVgSGq&#10;lgGJ0AjKoCvI3dZ3RzyEusAe8YYgHPU1vtdv6b2+fiiVtAccHSPGcQMY8afKQDcd2Z6MByNliDx1&#10;qhSZYrr9OUJugN10mtlL1/fuEj/dRhdedJ+7U2TZwSA+fn06Nwcvvn6SMp5fe27aBgLgGarEqnt5&#10;A7XWvEpjB9MApHePzxtbgNWNvyoHMrX3M5voIxueX7BF3UhrLgtGecPC+9msdJGliKnt1RD9wErW&#10;o8RB5LtiX+hGPpJnQBaHtFWuBmYrEzB5vmzvtVkYgIrckCGB88jxFsU+z75/fCJHa8KhRUdiyGrD&#10;W13mIQ2e6LoA9Fap8sh21RrNlzzUZn5fiYfCWcSlEwMdn1jHoZFhsqr4W5RxY/jmzRtenWJjdOzL&#10;MrGKAmuoktwbTk47smoYjg0nkKBbhOSJi15JkOiYgfLjX3wK6JdAv1r9vxam//9HdS+ilX2OqvFl&#10;NVsr5y1Ldbt9VhkORcR4IxMfski3kKTBs2/Yr3/BNP7tJ7v+63yDrcycW/PU9K/glFbzCqzY6fRH&#10;Nmxxr3ykclLf4rwuJckbdPVjTqBV4IPjHsdzMs/R/2gKStYl2uVM22oUYmEPOoZK+doHqS3bAzNM&#10;8ZXmL4fObm6hWzyXlsU0giscIffYVyZufCGI8jMXjw7OJ6rDsAxwG1WhEdH8N9znNy1+RFZMSr1V&#10;+uDsS3XuVmGUbwgkT2lZqz9/4kKegGx1nudpXiqcZFLWt+57BLRJhp6tHREohmHra0DzprnfoFK8&#10;YJA7zGIiG+1y7GFxEwFvseIB7xBprNqwVlXLLvkgTahB1P6CirR8jH9IK4CsSDdxbusqNAVUurU0&#10;816tM0J76h+b6Hz+ajE+9uQELYfZUiwI3NcMxR/5XqAfcaor6UhxMousp/SyD2lNDKvoNnJ0aBCv&#10;y9Rp7wVrKww3UAhWlr/p/MMznN9Hw568gL0eoldKXN3/Z0mrfBI06kMcfPnj3/8Td8TyA4bnjgaa&#10;4bFYKRL/QBI7Imr/Vv/XWo35l4NOkhqxt/zg6cczX0PZsXIECdgiOPLwSFGP+73R5JC1DKVHHM7/&#10;VCHHdaDQk3tdlSfQn+/3BKHDHXHcIS+IZVGALAnGcDAg562HhVfyQFFFTZFeQziy0+mcliBFcTaa&#10;RCbeFZO1u/az02t2PBSmMVKg8KunM9OQgvZit7tyEah8lorEnyxUAwTr9b1XJsF5sHHTGGxyfun5&#10;FKO5F7R4I9vMiaZbnueb1ZZqkOpcAEPVbrCld6gGMzX89MaMg5pEYOYKhri1whSpiUNqQUMwLnA6&#10;8vnJlixtyfkOUK/KGGwbmow/hvHMAT0FiHappD7bPH1MyRGeJL6x8GI/z5Auye19+3Ob4uh6rX2I&#10;4W2IJv25OrBde2ANpn5eeNPpCB92jmeCmlt9/JoYIyWQ/dDLkBW7/Td9FR4dDGjPtQApPb5KzI0h&#10;8QgKRxqv0UKzT2C9upezp3VlRxPLcaeTdo/pNSpslc53bzO9z7O9nz3+NlJ7SiBQuW3U6txXOm10&#10;6QtdFRF9NJnAdBQRv3Jkdg3xFRHIxm/7nHaPfBxszHfOdymvGNOOwg1kXjTFvk6LxtX+H21R6Pbh&#10;72T5mGMUVoQDlRWI13lEOaj6EiU4k2gdG83aku8gsg4G3wrykOt03JZhTTQ6/hDa5mybpW+SN1ns&#10;p95it7F36/mJv9gEkzSBoRt7hs7wP9nvygo/5sXQXU3kFkVTPjuXan4T1HIaIRs5igZkf3H3cc2C&#10;jDaP93Z+ulvjlbgoINEuCyomZIPX79z68nY1y4L8nGqWxZJicZ8CLLKGYx+NSmu3N3l2Q8bpPvZF&#10;saBatz0JN2gWwlsE6gTA7aMK2nT6K0vNOOQFj9h0Cy+iKhhnDfKJf7VZQuVT3ISviOdNJY3mjjWs&#10;q9AvMztkq+p1shtr0eSgjyexjOwoHknQaZHlOnSjSDUjKJvoULJyc2oqkn02em2+2SR9Bk+Jr2Dq&#10;x7IxoCZUdZCITKLkJEEUT3SF478qvcIf4q97yR9GMbGyEzREDtIEz8uyRRpHbl7c4kWAJLatKu1m&#10;W5Cn1iwLRwhBsfm3QxyUc6SsHaAy12ClodMinywQRaRHxnAj2lNXtu7I1dUa9WZzIKo6tmbp3Xpq&#10;XDImy1Owz9PBEor6bQdZ6IUhf2931ZaovhrIsPti0GFbXcmivFgE/Us8nRnG9yjNDJ26Q9CIrBvi&#10;ymYE6BC/m+tb5AwPZKQgGRa65abum/vzOHLsZBstN7NF5vvJKTvBMpRMK3m6By/w0GasEBOoyrQp&#10;8tPNNayRTXVZL6Yh+8ePf1pvLItG6qugpd+/2xE3chvByxXwaFUZ0AMQXabAHWllTVmypCuTtpgq&#10;8V090wE8nWQH/LIB+SyfEBkboVEZOvMyAvnAUqsP981yDQbkH4mU+ldUR9LfoLEHhsAuFrOcyG6K&#10;QxAZ6g/bQBk9hOerluoIb0GaJa7PwlZq7mE4jSfADpyG25eFgTCyHTuPDRgaXTXoB62poGu+LSid&#10;iaj3tamB5Km6vpD12XIOVXUoq1AbaZQSOZLhdCJAKBKILOjDV2pHbX7xlEl6gmd7aalJdqCpQzRG&#10;dR4Y9RH02jBKPAIwzy83GIeRY/DGeNiexEmK0ygOnTC0eZ4y2Px3j1qt+uxGVJjffdRUOtdEFQXf&#10;sA7CcBRMzUDFATeqNWrN5jfyazOO4MV/nS3fhB1R7vVFlRcURT0oiXL/0A8PkdB1j3i1o8uSLvVY&#10;DSKFaxH4xdEUrVRO+CwZQiVJFgUFqkhtG8V3Ck2o6zwrIYUOraW1tVL+p6s4vrh9n0WXwevTD+93&#10;d5t7x4sdBw3GyLbU542BRIxyhhktQQnI92F+YNdpKtyi/Hh0qxP9bvEB7wJG5PUICywoHt/5tD8O&#10;LM6CHLDr8o/wzRWI8nxO3wMWRUCwV+gjsjiqHnttqXQ5z1OzVWUdas6GROA2m7oex8FYapz7sRGn&#10;KtMAFXEkR5RXWVh5wLYoTHQLfg6qF3NySMMhAWO9z+DY3hv4wewIU7xN47TQhpo5TFtkY5r31Wqt&#10;Hhy5RIROQsWxTgU1ZB3ITQzXFUJ86tinrOQ4iX8iSCdskr4eJmeJZr3WW4NMGcu25qaCMj6Bbneq&#10;Issc9AeIhwbS9ImodJR/fM4ffTKZlUZTBjXbrQGZYSRFGiM4tsl6uRYITFRsbi4LnGlDII18Q7O1&#10;dJFEQRTBaTJB/AgZ/40PUaYWnt699h3mjw46rUO7x3dlw4zn6gRJMVT7dHJajWl81cHfzhZYdnbB&#10;NHzFU71HyeOlvs0b3AGxoAPRICDggOuromL1hUNxwAvqAasqR3QUBc+LlOeDILMeHQFLJQ4Vctg8&#10;lGTkZcEJfzSZipJiQkFQz1RumppJGm/wZrIg59dPH7x3eJWkNic41rRVebG/aJ6Xkq2JXfRUL2Av&#10;aDnr09Q4ssXU0K2kyMofHm4wOaQgb0+TnAHB9W5HbKuqmeF6I1/FvTFgHbxdLoiz4VFbCXFMZ5tY&#10;ns9LaeKCegmJ+cUmttfO4mLtbhdEf3olS4tdA9MwWvjtCUujYppaAdk1gX3hRgHxJQrySXId2eCG&#10;n/V6Z3CeRXHQRMPPJA306s9jFBugocV4sZhHKBpZBbmvao07qDV4jm35UD71+2PWzgI1dFRJPTVh&#10;fzq2HGSkLd3WZSRJJ4J23PEnRrab6r7a99eIF6aCgaA9TRyTzmXijnXicHKm5sjHI+6L6t+XAIoG&#10;IZ7lnt9bhanKM86QR1Mgop49inCO54HrOO7F1TnGCT9WeDRqVESn4kAWjRQWSpCvEduk/h9gbY/9&#10;9lvSaE25sXJE/BEkc9zxYL59vLW3fVZ4AWs1AkOb/W+OR+pyM7i8mI+F72XK+d8zeog/RMM235E6&#10;dOo6POKPumI5H51ys3H6K4Py/fH9QyKV+67l/eAT8jyrDPAkH6Stjgonwkue9nvqijGSD5EaeKx2&#10;FaT4JCT7nqZpiKPp2cpEm+ND+2DQP36u1WkEkloZGYxAtMuE6LOYgPw2OYYSZfms0xHpS2IHc3+U&#10;ps0xBLJYs4BsT5igWqwvLs7PL3frbVFg2bDfJoqe+pbv2wUFS9W0yAOiZpq6LzuRNQTsni8oiszl&#10;anWOwIU9I2IYU28Djij1skE8BI16joyj8mC8e0eeoQnPDVFr8zyYF+9o3ffTpCjjBxZwgexom6i5&#10;knAUjAQVoLW2CAPJmNoblfhqivfN718cqSI65ca6TK7neDKkJaYGMr2D1x34UvNDRPZM8X1rrMZu&#10;Gz1yBzF0oOQOu6yPEG+P7SmCnje3WdMYcnAoSfFEVQbHh416Q2iAyr4K+3lN9/OQgTqX2zRBrKIq&#10;ryHb44dEZSa2vypuNperbAkcqCMCICQfTSwkEyXdsk3i+oaeb/+1t1ChGI2gzIcqqDX+pWuQJZIM&#10;NT+UObF9nMB3y6b8q0aD5hv+rBnqhtPza1Nzl65w8B3LdnTOEtkBpZg96POdjsIeSq5g9NXvJI6V&#10;BcihI8kR+9AYCmW/eu9I6vNil5IkSIIqCIZ6MDhj3pwqCKK+gfpcnxMHkjHMWOf4coCKOH7Au4ft&#10;bjFNcGwvtufbkA5lhHn4ZB4Bg6FGGc6ASv8d7cdDVMnesz2DaSCL/mrBgAJ8qsLu0XnoIYFMGvbw&#10;mefn6/ziane58aTdZqqtF1mixz6YEpFd4Bz0qB/Z1hPXglqit4AotWc+CKaBDaaAz4v5sih8berT&#10;YjVBA0bMmLFF85lDRbgkttNZEZd2k1BnQwP3SSu2n/fysyja/vHJ/YQMOMfkdFmhFa+JD11tBUT/&#10;BAbxIP14pDsKUgw7VK0TxfUcxKqGE8mH0ZGp9iDOVIL7NaQ4MtTg0DZP8WQwhAd/+Oef/Yq1tS9/&#10;NdeOJ9NpFkA/Ou14Tpv7+1ptH4J+FrNqWVoQ51AEbZwldpZEOHZCctZxsEgnuDjP1gu8Wl+ThcOp&#10;o+c2lCzZYlhlZo+cia+OKCdYlP4fcla6ANV6aUD/E3c6A74z6B5KqvkNbngsu2o2iZhVa7W0rUqF&#10;zr5+tA3HUpXmActyPeIFdA5edtUjWeagpPA0bCGwggw5sWOocktpH3Rp9PGI1znKeUC5QSW+T3Pt&#10;inwoS0PJ2nCCavKq9d1YUcWXkgBPkNUfFRfRC7WIgsez/O7N2fwmxTenufbOH0w4Af6u9y/lxZso&#10;hHUbUmIgEYxjYIzoMBOpTtRGVXwaM1cOLLfcJ46qZkVG5FejnJb7QGgSSSSIynYnfrG7ebubrXIf&#10;xCDVnF6bWK9sQSNdY0WCEXmHekMFsd8WKQUQVEpYFfgM8Kd0dgD5tGH1OY1UBRoaTrL8HpQ8McEN&#10;ziTfr19PwlXD32+oBCoS+JSFbvyFA9oLqqvzWeA7CBPVWqt960+gxQXQnM/h7FaChrGFKD7RY4Sy&#10;MO7YfR8HyNJNTu1nU6gnatLLJr/u/Op38ndf/vSrr/6T8h82Kr/9n180aoz+H1/xX3/5VeVHP1VP&#10;/uEffvNljZa4gE9X0mgTH4GO7F5jcjCMIlv4eY7p4xzvbu7XKVmC1MXJusDnq+XqDIvBROEtEypN&#10;virVWkOL6NiUGLBZ/JdU9vv00z49QFT038O+wEIkdTvFQf+F9ZNmvVHbVyDd9ATheNX6tRV8wK8n&#10;xwuBZzodlqWc4NrgkKgm/bCv9pFE0IHQZSWx/5LSMxC0JgvHxEIS80sZJgVa6kSb7bpEeQmcYbgT&#10;2+LVk5x4G4Ep9A1JF/Xhh8HGXxQn+unrRYzW8fzjx4+Pb26y96637k457sA/2FudpkDJx/iN9qQP&#10;iLofki9iP6a0rLNcvUaLDt2hd0fp8yo0GhGTH7APiLnkxRhR1WjdRASrX7+bgnwBoLlPsMsejn0/&#10;ABqMscYoXlm/Px6X9GW9GEV0HJ5Ts6b10IDEe+R9gbxkzOyH6gCTUX3noigdE/+cmD8n3YTJIqZF&#10;QIr2VyGAHgFln/3Ie3iZpOYEWZc0ky/a/dBIAtkwJruBf6xwUInQdAJjacfJXsD3p9bcHMZeGLuD&#10;xGr1oR1U/+2X7MF3v6/9a6Nd6sl2g+xzTSBy9a+d//yykb+oifWfgcrvf/APqQAwljVsMjiAcT5L&#10;bjbvNo8Pu+v7m4eHd9t1sfY3yxVeyPWrJZW7VZoXRY4XQMeBM4Vqs91uV9tNSR9BOLU0w8Pzv1Zo&#10;TfZZZ1f+7ttBn+W5AyS0Oq+OflNv7Ivcao31/I9yO1hcdCHehGfThGu9PDzqHh3QQevfcC3zVbvb&#10;6p5YHM3/97ti11XQqDfoGTQkS2mBiGvBCtzRnniKEm1Q2uNBL+FexQpxPIepoSMoGxI8VHU4ML1X&#10;mTnRfbzMl6E99S4eboritbVZ+scHhjkS6l+Xl6ttfB4UxJ80GizywXNXktIoo1E18BzFl2KQfDbU&#10;i93XZ5BvVFAdLpI0rIQZpaM6L3C6Wc1pQTUgystKcVwD2tIB7WRILBc5+FrFixy6N9VhG9R75Ig2&#10;ENCc5n4BabvoHtoY5SjOKoBBWW5bFKBXU7bRCozS0swDns4q2z/2F/n58a+kvu6uQhPOVzyo1oQh&#10;Y8Jj+fjldtp3YCy7vmGK/mvNOXVPHTgSBo6SpL4ipYHtSAh+r3zxmyplSqA9oZU9U3iV1hfU638+&#10;YMtJU5UGaKOXTyL+/BjSBriI3HC6ubnbvb19e1X413f5fL3Mz4mDiSOsrlaz1MnyIlyvVsUKF1ky&#10;W7dlsT6yoEscMWLxWUrPbeuWpqHkrw5TpfbJGajUOngiOG6sTuVv1J+X1ZRU1OqNROIOTLXGq3r4&#10;Gu28aGJ+2391xLW+E/XxiS/zXMs+OfotEaYjrkeMZ2fQN9m+1B1wuizxNEzbUeWuQEu5qfEURJYq&#10;N3kARctYm5IMT1VkBtx33ZYqwxNTV3w8XEDPivxrfHqaBw+723RrH9zkBylxABdliFaMwNoaJYE7&#10;g0SZ1WlKXBfL4Ea6FzOyhT203/hhQ3iujiDKqoInrqjIBZGfwgETNCq3Gj3e23kcusG0fB1BdrMk&#10;zwTgx/MoNQVL1RsgFeoCkIhJo+8/qtCoBV05e1Rpl+Vs1C+n8gUaTR559BPlXB8CC+N0BHf5gwPm&#10;lvw0qoKmAH7oQ7HET98CcZG2aywS+PHcph3fLfVQ1IpTB0WbqepMFfckmorqgd4bjlliSRCnjw3c&#10;NyfhCX/gKOlX5ZvUa/XPCiuqtJEKEkeytIo0YNduNj+Lprhpdp1vd+uwuN8+PjzeZ7HjZmTRWFWq&#10;tVmQGi5eOlWdHNBgYeWCsZhv1quLlCCyeUMZolFNARYDJLnK9IShpmtWQ0fzvwpwVMtZVvt4YPPg&#10;O0GYmJExyH62N5h1+l/Ly0xtWP1aUY3lJr0xrDcvuhrfeiUcHbIqS1ufKNHxqPmS+f5lp3fIcV1Z&#10;ZQemwJEnB0TSBjwdpkM9TloASQnS+D6lnBFUi4ecKulQ7ltONJDNAQ99nNmWhSzL9hNznuySJBss&#10;iiDAq8UE8qodlk2pYJpGTHElDxug2iJagymzhtVyuBLNPwla45lgYERDZROkWqD9Q3h0qJbLgJ1Z&#10;j3hVDktLOZba+XwCoid1B3Ig5h4jAw+vbNu15hFFebSiCLCQKquSjU+lYkWJje0nqzButbU64HXp&#10;Ykjz+UnmgFrm2u3RblWEFWdi1/ySvUqxPg06BpQpprZXbTUitVksaqoxroueUwEMXx/9qkngDItN&#10;ywlUsjRjwznNIsPyBRd3tP5AMA67ujmms/2+hc/dWZXKZ+GFCu0+Jm9FgARbL0uwy3P49Fy63j3c&#10;vn//Yf3u+mGHfYHgURqDzqFbA4zs+E1PZpx0DnoIAWFaBdhSfbBY5+cKkPAK+GrLh9S3r+gsK5tQ&#10;EgQT9NQo/KsqyOpz2VG92qwfwIOx7UP04gtaJF4ts7i1phnQIu7mV8LAsldrY/5GVRmVhdIhx7NH&#10;vMUibsDxutlhOV7tCl0Osg6tSWP5LnEvOUlW+0I5go7I2SFNQAlcjw5AFMlXDwq6dBxYBq9Ovp+e&#10;o1fQzM9Glh4nGp6k82Uahn52Nt9koRMjcpzDvdEEiAD/66Wc+SXNlKxL5AjThbOf8H+D/GdJxOum&#10;sQaEoxYdDUDc8Ib4VO7feNIe5TaHIAEEuOfrDeitM6u0vGdDgN2hCmp6niJowgUlpKLaKIZkm4YM&#10;RkwPNKtArkvPC0qjuc/b2xbov4u5S3uL537terWzfI/GL2pCSU7ajqm8k2vac6DpzX1IDWGiQWFr&#10;SJQCzTvV2i+/qH/7TQ0yQUR094wT+hqeWRIiRkdV1PeTs7twZ7BCt6NPhVec8JOf/4/PqeifHzU6&#10;B4Ga58oP3aNlDcswv3t8f38beniX3N3YXrs3dDwnW2F/4WfFzHKylJjAejpME8fzW16aZ+PhHM/j&#10;3Rqvz2fzhU9OfKtk+RKEkoO30rKR2dacaGE0/uoqKs///sbTB5M40Gvf05LKGi19qhL7OY3yF7+r&#10;N3+tywMnR8XR5eDF90qfQKs+z/IHB11FYhSBUZDE9NkeTzAe8QXYQZe4lwSK9XsCL3K0xlYgvibl&#10;DqVEusTjlClzrqFC4p0L1olv6o7agp0pkgPs7jRb2Ux17yx2d6/D6So7t4JAGgkr5aelYCwiPwY1&#10;jdI+OVZIt1R09vdBy3Oe8oVoWRZKfBoXp5JNhVXQqFOygYDqIxGDdpgQrC6DJLxa7NyzHKRziGhp&#10;v4gAtEqEgxd5XTTmwPGGBqg2vNSmhN5gTo01XcomCw1epMaZchujimdR5PPEPcpIPGOf7ZzJZp0v&#10;zsLpAlrkUNMrHnsNGj57Il5mgRNSicviM3wG261qO2BonqtRowGt+le/U196A021xlanP4oC/aSN&#10;LEk/6Aeoe9BXWkf9//0/v/ji4Oc/b33SYyzkncCNag2tRWuMtcrTGfisBw6ozV2W5gTXszUQuH6a&#10;+cl44l/EGgzEhSHgUDKjBfaVUX7mBRIxibarRJk7z+fpCq+wZHrBDCQRRHTmN+rVG8TVr+k1psUa&#10;E381/6xD9fkz6QmuVyQDWsrJ1//WeGpEqBLL+eem47iDf2w0mK90BTnEyVXTxjHP6KUccV2RcsFT&#10;HtL+0OqwvX5HkonpFI4EKPHCYbcvEkNZDqzjS4YqqtWI3RRYyoWl8tLI9oRT34Ve5A86MewPHsco&#10;OMmG5/BsYl5n57tHJ35jzC3TwiPY+d3+eqv8xr8mmzin8dhmUNp+2tO01w0Vk+hxG0CcGwSK+BVI&#10;Y21lwwfVXwqAU/IGZL01MCE/l04niBbvIgFoNzkIVtlylZntCeDxOomIQC0IxDIpnlqc4xJf1Ral&#10;RKUU8zs9QDndG8DigVRWWFTWpVmNy7IephxnhjZgd3eTJW6qCbxJpEv3I5oHoI92acDEhU0VciVa&#10;X+Q4L7yI6GE63pMiNOop//HHkdMPPW/X8rRTWwtM3HFub1nm11iHrMqpL4lP+fev9qtj3N9vH85X&#10;S7y5uj9fF6vN1c367fbSLSFBvSHWWi29wiNrsca7YDQh/oqcGPN2GNp45Ic4bDiGg61hOooQJCBY&#10;8W0ThiiOvch2CbA01cmi2BWby9UKz7PeVKnYtQTWeg5iBaDooHmmNMZtOPLjpfFXyYFqvVKvN49a&#10;VSgH2Zf1hvan6r7sjXINMSN/0gVE4pifEzkZSWOL57VDdtx5yfGHXIdA/jZ3qB61W5CluptgNa3X&#10;V4+EF32R8tYSYSRyxR+Wkyj6tACN5ynzvCxTwtNeLAVQNNEkQs6oj0+HfLRTHeIBGHjppZePF0Vx&#10;cTqL7RSvVo9Xh9/Qq5VvXJOAV79J9+KHei6FaJmWT7mfUiI6ItU5pXDtsVg5La5C9o46WdVS3VRK&#10;wSOHLsnaoLGjzSpogdHTQCcLe7R4FgPbHdqyWS3Lb1G+LWWpRFdtOntFcawGbzfxrGIHdATPwm6C&#10;lCj4BsYUt1B9lazA9iJe3+zys9AyibIkKtTxpFrDhl5NmD5lnaIsBPwMWQ/F+SLHuBeA9qYMz9CJ&#10;KZXaL38Umf0E6r7njKU+csa9mWk6O9MWCXz58stvy85wcmfru4fF3dbbrdb4/j05PB8/bnYP23e3&#10;u4+Xj+ur66u3tx8/rDaPu93q4qrw+DG7yILMXGLLBv7IW5JzVaS5DFIW+3KU+AjZNtMACNpCO1ha&#10;foCG1WZrumjhnBLi43QezxPJaYyaJZJpUgAAIABJREFUAKp1JNYYcjeWQpaG191ZYfyVBTdrtIz7&#10;8Lf9mVD8st4ATL22LxwiKK3haMSXoF0rv/t6EKcemo96R/1Bh3JLKQedPt8+ZI+6DHfMom8p4UuX&#10;eJ1STzH4bqf3SnhFPABOOKRzDcoQbSlutAaN8gNKosBFMhQHxyO3OB1YE2I87HlubSZ4lGFPc/Fl&#10;gFJ7MtktrFCBp+XsQrKbO/3Gey7amEbWjG3sM910jCWVg8ht0N2rE6/SoySzRHUJAA6FiUDQnDQZ&#10;FWU8rEkZ+8siXIA9afvxXZTsinQV1HOFp+B0QuvLcjtoKAyEGpjTV+Lttoh8sD7fYztJbVdCx7CB&#10;lNMaMuJtBOQbicY6ZtsyPlzTWbj20m12cXU/j/zpaBQHMq4A16tU3WnUUMOoDHaAxtm8vIfs482q&#10;mJ8vh4oflrGaWilnoPab2diFZ0LWn7V8G4a2cGEYA+dYGXa/+I+yvLteaxLHSbha3UX+w7a4W2/P&#10;bgkG2a032Lfw9u7h/v3148PNevP4SOTu7c39dTL3EUzPZr6SaY6mKiDD9BpivWIzcDa23MRzek6r&#10;TLppNXDmBiMRTBisJoWvFtl6jr0zJ2ulEa+DdgW1Fd4EjUqtCUWjzgotZz5X/lLQmHbjz81G9UAo&#10;7N//flutNmpPLVX1er1xetA+oBLXYP7Y3phBkqgH0O7KlKJW6BG50VoEzkPKu2ex0st+V5A4nmO7&#10;AisIh5zMdUt/k7bW0CBtOTJMkMSSKFSSlFGPgDWE+lLH1F1o3ujSA4xcZ+7h5NHUTy3ftdfpHIfw&#10;zeOt9Rw5f0h9oTekMYi9YtbBc9eJtmfj9Ig8mWP7tkqeYuhcy+cbLblWeBzs3wkRL0mLcFgBI8l6&#10;eJ8HqzzapKAYEYzn8dZyTTmENgDPwUwDrXL0r4M9K4ZxjBcZmiXUBYWW5EqAsqpZFSJZNpHqyZhc&#10;WDASfAeXkbIb4r/G+e07PFvkDXgGfAJyzt000aBgWEaU4yTz3Wh2f3mzur+7+vjwsMvPl2sEVvsJ&#10;xwQVtuu1L7/+6bcd2Ul66hDCYf/kxLYOFoPY6Xz/o1q9fF1xF5hJ7l9sNun7Fb5Kiny+wVNs8+f3&#10;929v7evd+t2NtItvr3fvbi/fznOiVGPbAZbrioqpIZARd4j2ADaID261J9DiPcULU9uLQ9QLrRaw&#10;bWHK0CRfEtg5MTVFsfJjHMxTP8KRBhRWnBsGgHS1m0MVjaarPLManxFjggrDN5vtqvDd/6gt/4nO&#10;nt/H1WivTdMy0D9VaYtyq21cTLF/rBKE8GrwfR9KEHWEnnBwwA14VukPOXiAOJHrSiyRI8qjReyk&#10;1Ov2DvnDsiSIArVy9KZSOpxEq6luX1QIVoisrEjmtnouDbBjBvPYTZGX7qbx1JwGQeyjNOy/fPGz&#10;5wueySyB0w5gaFhW2BsylprQVqMeD3W1HLrqMnO8L1YEeoMsW/mXZXyNIT6BGg3JjdvNUVnwCFo5&#10;v13RCNt63VBqZ+d07jWoY9DIkxWzohHWnE4de+o+ICKakhc0ptpYMHUG+BI1hmGvOqzwUHMcqPAV&#10;HWLibWhNOsHgPfnC+bsCV9KECNVqVeQXm2xRpB5gdnla4N1qg1f53PbzYrS5un3crYoiHMrJerV3&#10;kBuNGtNm6r/+bWsk6L2XXDRtddnjaddpdX/+kyebtIkYK6m44cP6bH3rJ+lZHErMIq6GYANmGN8u&#10;MHkC79arfIcXRNOE2Zwf1oZiDYi2ZbRM6tt4DnEONJNWk2v2qLKwBEW16k2QEK/agq14Yo3AOJyk&#10;IytPLjbbFc7zsyQIo6YebCxfcx2/zQMYJKBFabZkdzFf5ETYqj+Eoqt0qGjr15Vf/ObnyXPF+Eev&#10;NWq9EMbS3xH9RjyBb05WsWv7Nq38tUaBoqh02qE4MNhORyXWkoOKziuHQlukYzl5QdC6RwSvyTTe&#10;wR/R5GY5UoAnfyKXQx8VyUPTl6LgR/bAwmjcXb33LHmC7ZmNHnEgnxU3UY6Qv3EVF76U/1heKKYh&#10;7bLHUmdBOm20xWQ/6rJe8mQDv1JrE0RBU58UVJVdABN+D9Zqc43eWUmzmLlPzI0NYlPJq6W70i4v&#10;SwCvwRKnYeCNfDQ8b1PMFrKAYfzzBcVpFmClfekaWGAT6VMQKbXEajZRrccLIzWgnHugmFJkKIDx&#10;B6Ltwrvr6+3N7f3jDn/YXW3v3n38eHl9mcbYek+gk9hjiuI+OV87693lu/dXxXq5XCbz0W67SGLb&#10;Qmyr1mgyZPH+rfmHr4U/vqjXrZ/Xf1v7969LdcE48xRvbuAuFit4EaM8NhiMk2S9yJcLHJ/7jaWH&#10;iWCv8VKfLRYrDyVpAnSLLqOjSJA6tzwguqo04rS4PAJoDgGeufxClizeigJNObOIV+pN5s2mb6er&#10;XZrvLonULoqLzXIRgkUAbHMEm3o4RHACJEdkWlpsE9W3udmSY8l/0mtV5j+rtcqPa+09WV9lMfCh&#10;+tsO/7IcrFtvxNsw019mUstWA47lOaPPD1SdRf2mxrM9qfuKPeS4b7iW3Jeg0BdpXJbjWIXg/e7e&#10;CRD6pVIj31DKXdopoKKB/WrQm3x3qJ6s5yLn6Nbm5OF0sIvdzPeiKTk5xNkJsXUsCFmd9gVIu8eM&#10;2BOtou2J1kewpGkvK7e9OPXJDVPnLwdM2gOb/XidAFCZCKluUInqKxja+puSY9uLKaT3ppQjD26v&#10;ljkRyvaaKMn6pYeWIXnPKVFmeIIWZEmS83KV8JP5rghvo6fuPCnf03yz/H42cBMIGBdyvG9CJ6oW&#10;f/BBtrq5vPnweB2WrgRVv/lme32zXSYOmBb43SMNUflnuZettrvbxyuiCM7Pd2+3795fPN6kaask&#10;5qnW69S21KoNxvj+RaVWSpm/SCML3D7cr2/evh3qMyWaBcXcxzGeMiMQClU/DwhMnzJjDeRpHCdT&#10;fJ42RJ2XwEimmd/qQp4ziPK+DS0C06JwDGhTs2IFnt8Ajs7aNkBaow3bHmRFy7H8xPa81XK9eXtz&#10;fb5wV+fnq4WDbS8yoc6HPSmwPdDzGWuExKSB4wSv3+78z9IeoFpp1EGvWb+vgnqNH//xx981X9R/&#10;Xq3UiQ1ljLmZRdaJr3R9Jd1q6OAQHnY5WvUoHXQgB2nf3ERVWj2iqboyL4vKES9pr2iFI1/SIvBl&#10;4ok2EVN1Jsh9RZFHOlIF59Wy66nafDCxD+MPAXa2eWCmizMbeyuEozd4K02++mkF1CYyrYRQCFzV&#10;qqCBFuN9D4e2D0IK0BDsEdl6F9O9JnCpaqjk1Ob548fzfSqhpCLe4DMC8l0aoaqsikrZDT7n4w1B&#10;thfEshZE91Ej2WrQfNN6DQgGAb7J5A8UapWtUORLhNHmU9XFU7ysth8cQAt/mChIGtnqqr5egNpo&#10;QTRaHrTYsa/svVWpIcQpTEFK+6sqzBzx+UhOhbHvak3rfH7z/uNVsbm5urm6Kt7v7u+3d1QHl3JV&#10;eW71brBP2Z2HJc6LYfgWFyu8LUx3glKo+L7nLs5MH0VhII3SRQxNCRAMNOLZEHtRlJihTQ5kr96m&#10;co/ILSICS3tmE4uipEkNvlIX03CU0HAFUXqm71v2eGQGmmi5tuYE2vy8wJv13dX66pIY/U1+loYE&#10;HURQ8SwmdrxojNTm1KtLZpi6Rb6+e/dDP0+5UgwRqQZl4Ai/+uLrXzD1xh8pP0KlVjvw8+tcYHVW&#10;FlT11cFClidqjwD6I6EjCN/yB11efMnxQos7POqLRzIBYWpf7bCH3SOOL0Ma/XIqel8qHYI+5RI5&#10;PhKhrEJLnJm5aaipGMSr7E+3UbQtrEl4txunSbCeJHGx07v/SOtonUggS20/F01JSe1TfT21nSxr&#10;g0oJBha+qE+JxhJEJRrCurVOG5pmked5dgj8pOdnxKxREdXnDqTZ7nkAVIKgzzLyNsRiZMsyFc9W&#10;6ummUXEj8O7drrjLN9lT9hl7fu5XElrfQStIKiUk3Msc3baaQaQtpeS0URlFK+7JL4LJmGpgZgxG&#10;w30SdbzYV5/dEmXi14ltRWBIcNTlKr+5fvzw7qa4XTxeXZDzcLO7edwFIaATQYETqvsStjqoie72&#10;Il0m/sdHRp4nLBONmGFyRpwMgU9HoGpNkBL49BwZQ2ARW1lHPBTF4b6iom3R2VIuclrkShUPIINc&#10;qtIGLGIqLGUEFDRrbgkS1CwLjHy7sJpnURhmsT0dT3vtcxyvs12Y3OXb681mvj7LBWRiol3jSSUz&#10;Ij+cWFrP5acXBD1G8+3HqPW5pDU+UIIFgsdeNig3QpNo6tIlqJi+x3X7HNfheMo004NZjwiO2FW4&#10;gcr2W32NY+WXyJIVjhdVrjMWZP5wwHY4geV7XZ4rBY0AukNqOmWRp7mBvsRCOOFgws+nfOif7KbT&#10;JLT/9Hi+2cavg+nJ+Qc8ciZBLtuIxs56ajVv15tPQ8apZA1rzTK8Xg42t8qlfyrdEBHoUQDGgCC5&#10;1CtmIBBftOZTMaFfrN8GNMXkEOSVO8SRjHNssestHq/OF2UnZ0XAuUOE0imSYDYCzfgOz+6uyqYD&#10;+gnVgIIYDzeIT1tPYWkgiyH9fF0EppIviWWWWy3G80pJWr/zCayLeZBZtJe0Z5MNrmVFjucLk6+F&#10;7qPL0tyDH4nACTaz9arurry7OwRg9GGT3T5+wMP3H3aPH27Xxe7+8vH+5v4y8sIlwUdoffPu4Xbs&#10;6y1pGKepp9cBE1gEQY5wavme3RrNLDGq9kyhDXQeMlDTHOBgnJkWBHBqwx5bUYOKBL0z2h8vUDbd&#10;NmAgqkiaKKkgdTQdNJlJMAK0UwDGlRZyIoLPwXiep+H8bnddbLY3m3xNvBd8dobnwSSbL9BmdlbB&#10;c40s8MhVDGYYrIj5/wtBo/VcJR1frVqtN+t7PV1dvEb6W5HnX7WEl2y39YrtqP4h4onE8T21Lw04&#10;XmaFA0ntC6bMSi84SeE7Gjs4Eg4pNuMlImZ0sDZNpHN0IAGxn6wgeCoi/nORunY2UVab+9nry+1q&#10;N3/YbeyrdBdubnwLF3awqtOUE8tf886FS7PYUk8yYhc0WsQzbjxNvKcPvwIuQQXui6T3SF2PajSQ&#10;AcugmfpJ6bRBnQ6AKohDWIggxVkzx3i7IqgOFGy7jes08GEWuSIs8ILorZkKEP/x8eOHe7nMbVm3&#10;CGMYEcAMhmjja4LqSBaYZIBy0kLqQ4hGvQI84p0MQxDlQDZwMdvHYupAtsIG9X6b4/PSfdnnMuxA&#10;o/bRwZsLsqUfPt7n5/Bmd3mzvfJ3u92GWNOPNx+vduTqNx8+fLjZ3u3uH6bWdr1CLrF7JuXvq08l&#10;XlyC/JwBTTzkcytjiC9jEedcVyc2UAmSq48rOrDhSED6vuYycCKJ3FIbh/TATtqGLjeqOj3ODPEb&#10;NaijIaUgITdqyEBVFJPSGdGJ8IGTrdHt3E439+vNPUFpxVWxyxeLJAvd2A+i1UpIRoI/nK2GaUpe&#10;9OHjhvmLkFql2qjUy8Lxp7RY2/xweTn42Zdff8d1D2T0WjpkDZ5XocQNBkpZesazfbXXO+LVctL2&#10;oMsdHhLXkiXeAM2uE5Gi8sXSiY00iCYTUOccEb0mw0T1ppNtnPhCH20XoXp6d72+/a+Ne7EM82Ti&#10;P4aFmrr/Sq/i+m0riuyY6pMqxa2sCIYBQcigV/LTDEHY2NAQwsQB0ZByEogUNz1Fz2SgN6kKaqI9&#10;ekf7XNSCqjzaAbXSYF4Jk0KhxQ1JrxzBmdNw/mKUJEmpGQHuBXGxfthti/1kAGl1s13ZcaB53ih9&#10;y0zaZjkanf6ZtGc1kzwvIDqJKDfqRaw2D+tJHc/8EVUcDKY3AfJ1ie74MjzDy8FEGAbB/OOZq+bz&#10;j49sstutrlfrdTI/z8/v0rv7d49311I7nlrvc5DfX26clB1FI1CLxTa2AsXICN5kQHZGh8aDSRAx&#10;DQJRw0RldH8hAilsjGlEQYTe3Lckwdl74u6kAuS2ZUlBpcI0WnydILw1ORWKLPV4DUKDlRHUNY0y&#10;csrIDJ2hxAOelkFFWQxYfL+7vtkQ9bxZ7ogDcxaHeI3PepuVn6bIAfPtPL7xxmnoPX74GH3eWFgp&#10;qe6TIualr6ugehD98p9/9OOva/XG7/990JY6h29aEh0OoGpIFnsduau/6ivM8ZjArt6RwnOy0mX7&#10;XJdFrw57ZXKz3++WpUE08cTJlDNBIZ6BdwAPtWM6sAoJu+nrjbN5uJp8uNpdXFznFxd/nu3ywj95&#10;GB2zZaGG9wH24gAI1YXE0PTG0wDDNk9Bmtajrt4Cp2YZydDzaZ1OpSijFHQ3a97znfHPLQZVcrZQ&#10;TlkJQEoQ+WpTmVvEFADa9jsnsmIOmwmlGXL8Z34h6kXM4hlRLLvo3I+I2prfF+fRrlD9x1u9KKIp&#10;AogFzbIHeX9C/YhWY1aBtyBHIFlvintvUcSbOo0jsGdl0gBTTuUaa1A+RwFErgA8P4s+sgCadvzR&#10;A3axWa1xPMzPgu0we3i7frh7v716R/u2wLvd/Qe2VvEjXINLlFjuENCgPrmpJYFzqEpc6gKy0ciw&#10;6figeTVxYA8weUKdYiWCkhnUBSgbmrccg3Fcn/LkacVuCUAwRv6Cb/Bsu8VIsqbxLaLMJDptQBWG&#10;qjsdjtwKMP1az0miOdO7jG+Ly8vN+uJ6neN8mYZ4V+DLezz34kKO3s5XG7g4WyXx6t3HD7vPNRp4&#10;LGCXZ9UWJ/7hx7vOFz3w4iXNbtS5Bie8lPovjwaof9Q1JLMJDzhJOuzw0qCjdvWXBy1B4/SXvMT2&#10;+U7riG93ez1iM/v8kSiyXBlDkwYDvkXHNUJHYof9uXL6MtIvnLPx/MN/FfhjcLG8nG+Wb1bJJgpG&#10;5oUpfUl3LL4jBzjbK6g9W8sees+f+9QI5CKmSA5ykLA3HjVeo4yWAt1Q0zSqgZZa+HRUZvspbsgS&#10;OL2Y2SDv6flwNLxM1qvsqeZY31Z44ucTqFJnieIxATmLz8V7lXA2i/G9/wgiyqlsz9d7q0c5Naxh&#10;KV7Rzbk0UvYvN8pBKA2TUtV6KwXd9CQf70JK7ghp/55G78CqSWVr8z5QwgDHIVdHLj3k7dXKPkdG&#10;kp6PgnSZu7g4j1eb7WW0uClwGgczLVu6Za/onswS6XH4lPZdjAB0qjIc1QxJbZBlsxBxBAJo2T2p&#10;pO5CQJrAdjlogxazUBUvkKsWmDpTqzNMy+VbjajBCDLLTDRhagqsPWKaPbmNPCtK5ymcu3roziM0&#10;cqLdeo3z7W7+9u3t3QrPZ/gc594qmdrn+MZ3UBjs8vu8aLzbfvhw90MoLcc7B/tTE4sCP+hwqkDA&#10;K+VRJmitzXSkfhuyBy0jZLVBX1ZUJB2xrYOjrvpKGSj9Lq/wLLGVR0dHxLyKB/wRxWRlwcahXPIi&#10;S7xgIIW8NeehZBB/TE69h929mY/PL/5UvHmTz4v7Fb7YXSS3vn/uOwUVsyqeYi9fjNpDim8mBi1D&#10;ZfeFjT3z6bJVGlxNS6LO4aqsRyPAyrSIIaMqLys9BI8gFOBlZdiDqLrZs6bDAK8Irr6y90kD3AZR&#10;zTprEojC2Buavzxb5J8dQymafYgi7Gdjl2z9qt4ra6L3Oq+Ue3mEmwL9BPt52ElJQ2uVz7LY3pm9&#10;wN2sgeK2tbKMki0z7HJJQkM86Uub8vWlFm9NhHEBvHaCF1ocx4t45uOz3PZXswDWkD2EqT9yYWWx&#10;1EJyJ+F46hUI0GaGXmvcYMWaPmRqY3tsWjROiCQwkQDBayINUcMxTEO+F9vlUEki8MTq00OoNRsN&#10;mkCCtsWDJtRYpkTAAtPUMyKgkq6hkRz46bQS+1XkhOlCibZrZG2v083mcnd5td7gdxs8X68vtuHd&#10;tbvYEJ/qxoI3k5uNt7v/mDaeN6yPj066WByYmvzPv/nD34Ov69Vy6EqVAKHWt01NPTziFUVOpAHV&#10;unSInsweqC/5HjGXrwa0Ta4cVN3lJsIhtZYdjhPphFipzKNzdBCfrEgTfXDyZnLcyrdn9utLp7hJ&#10;pzfrzfpsidfbx9nm6vbd7jX2T9W/K5VVLVsxdRs0KhoRNMGVn13LCrCVp9rFuFr+iuiiAvlVCql6&#10;5e9nOvUybcGndjQkOovoNewoJuWeBZWgQhGaMwpW63NcRtUiOjyA/mG2r7DdSxh10vy3ZXK4FKUG&#10;8GdgE21ngJL+09/avSR0LOTcWr6pECwolLJcnlz6D28Zthy4xOM0KGXf6mozKplsl6v8CQtXlJTs&#10;XfnphpUuUlDxA+yBdCGt6Bg0sLBMWAsi7JzlLZ+YO4ktL8adlSrCn2t09HVJJS/v33BEnPJAJfgf&#10;ZzWZBoFcvgkh8Xts1SjdDz/jh45fRprJL4QaqLVbYCS1GDpxigGU0AbSrsXesFKLekCsUxrgGkRz&#10;n50vYyRr9CbHzsRdXTrRWnLn2cXu+vo+v8lvb262+W3s3zHeul0sFvjtOQGoxcXq7e0i2B8+Rlr8&#10;svK/fvTVv3/52/IGfrJnJK3uZ0Y1XtTQES+86h+i/v9H2Lu4OYpd96L7uyTn5vpz8DlxcBLl2MF5&#10;OolsxkMPTc2oaITUSILRC0bAgBhJSCU0oCqpWl3VVV3dp7pi/+FnrbWRusexv8tn91SpEOzH2uu9&#10;fsu27Gbr3JqcdV4qn41+0xzr52cvvgIqbJw3wAZ9qX9hnH/5YqgaZ+cNs4ldXbD99gvzvNH+3NC7&#10;L3/1/Fv/u+5kUsTJ4WXqzm6LVQ4H4bvpwX9TFlfJdb43XtJuPWi3FhOlEQ8bOTGnIKbXqCsTPx+U&#10;1QUCoj9KZ4uElwR45O5narhQ+iyQTJl5p87UqcH0sAdbPvBZPFy/6t3eFsjPSHr2KN8szylWJaNs&#10;WuZrOXvcR+ErJjsP7xA7RmbNaVps92l6mdR0nXhp3qxNJVCrmTJmx6bB/DIitrwE83W5FHRm5wFr&#10;6MJgCazMWwkNl8nt2gjOkNhoCK0H2IkeTKE3nSNkpb3ottmFIQ9aAUYw+mMxUnq6ZHX8KpOYtZce&#10;szcw0tUSk1TUXke1gKm7HZc5oHWxOLuaY1NGtwn8U14MpjEWCtCx7CG1dxQ270quQScXvQ2ypPH8&#10;bon32sPVCNKBia1b4PMQDjtzHZUJTWzBHbN5Pi62o3IPCtn+8HB/f7i7393u9/vslj3GcZHttnlx&#10;F5SXrx725bZyccgKVt2BXf5jkTdcYcIJWwYI7ewZumDByvR0e2h1vzZbxou699lX9bPg7MsvjYaJ&#10;HTsM80tQzs7Ovjx/8fwlFqmc6Y3GCwML1k2jZTjPjJf2s7kxONNv96vHfvLwbTdePpXrPH+cb8Aq&#10;/jbaL/eDG7uLe7XYjbe1QFA4KxHRf+VIQmX20b8iyS0TqMIO8STnT3oouqaK51QcuNSiaYbysyXO&#10;malyDkPGloMdiC02ERZ3r1/dD9k0210j8pfK0/j3KFg1vWgy3XmDtSZXk3JvstmHg9IiHUxWF7PF&#10;bpUn6/0N/j5lXoxss9k6cDartHlLYWbHTH61BoUywJqQZU4j9dydbJdF5rCiyAPMx1Vaqc5KhfWK&#10;Jcw9W6VACmvTlbuFFrAhelWdVFccO07ivIl7vsXslVEWutNVi/l5O6wzA3lpAgqfag6E7hT1vrAQ&#10;EPe53gI7IDS6E3ZMPu4QBH6TtZyO3ZTcOoVbJFessYHAGTfwt9hy0A/jgR7QIivRwUozPa8x+B/h&#10;nebObJ3PnGJnrOerNVjJyW53OOxXh/R6my866c1msrvaptnh/s1tpaNJap1wXhAl7VRFcMSOFwXl&#10;l+0z6/xLq2GOzO5L09L6od7Vzc+eP/v6DIHd2+dfffmyZQzPx/V/PNfOG/qXjQbcf9ZEq9N80TIG&#10;557taY2y/Ooy/y4KXe9pFVxHk8Xh8fXm4mpzf79OJzfZ4tt1PnVccqymHSZEWhXgkSluWBf0KW/b&#10;yqMAXczlJl4VIWnsi4nXrFW4jdhQc0FVAjqoTL6WLDxSiRDQimW8R4rGLu9u3u1Qbi7z0SmZPkW9&#10;aobtfi/sDKysPFs67LqHJHSxeKqsdKNLKCbJlsWvxX2HgRZodJrhodgf+69w4yNi0v1OKZqhO2wJ&#10;2ZuFJZhdrJay2q9vttkqYFv0EpvetcuyEihqLsgYW7hU2FTtdmpCvlQa8DImxjD1KXCTYsoWBrB3&#10;Kj31gVjwPYit5QNT7nSxXL4JvykK/UHmA1GpSGHqTnUzZmC3e5lkjV3mUUmSRh1cEKtAbdiKeKpd&#10;krEhAnE7zevIKSrFwLaVJcXtFKYJ+kBpu0VZlGU53Wy8kJWLSchG47wsimK9KMtiud2U+c2bq/vt&#10;h2MGIdBXrabxWBrCwPOyKIGH2CXly7Zu6ZbhntlnPewb4AzOzd5nZ89GOnZzp2bnCEmlefpz/J0A&#10;XF58geoZ2MbnL73G8OXls5adT8Pz1XmZTPu/22X+1fxt9l8gN999499to+J2fnFrOAP/mcBAd8KO&#10;0hKor2pCZcECG4vE3EA/IA0Iz6qMXAOGXWtT3BM1aSZ1eBGx25/T3JIJqwnpusNklxX3rzeIo/z2&#10;tXuPmAnmZvH67e31vjDSRWIv0YMELzNwD2G9wfZ07jqs1/bYNtmmJgbmnatp/nTgYrsE7a/rsd4c&#10;+ERtsXw3zdErtsy9x7v3q48FnsrVqkwp4Uffyq+cXfTmbhcnoYmzwRTURUMXmX+bs/HVXkmnAry9&#10;vW7APjJrABZQo+VZntOtTZeqzgwfO9aCRcgWNmvJ2KMDBRpmzDFlhWkCdatB62NJLHYdvecRsTnE&#10;y2pMqzuk4nftipQQb7zKFMDkWDZmTVhmF8QoyVCtBZRHFQ3U8AAVk5HF4HznYDCwDKalYu/ayEyK&#10;XRHlmTRHr3aSbPMW2+ZpmB6KSzN/fFw8Pk072AEOX1TT5Y9JagIXnxxSXqqtzK8c47PuN+dm87n5&#10;wjrr+mP1eXx+5ptffWkYXwChPbPPbe957/mzr55jFu05aGMvgAESwobz3F642Awq3/7+Lnr5Ll6V&#10;3xV3mzLJ32eX94erw2P5X++3mRsFAAAgAElEQVTz+HCT94eTDnbXUYoEljNiesfKOO9hDonyGgvU&#10;QcsRVKyeEdQG5Z/UEiavUYmjcjo6vCJ+ZYuL6pAcXrZRkGX5FLMuctBaPxwMNikUUMjicl/sSpHt&#10;V5c8hxcnrjKjibZolIOetJa1ojieSHMwf/qwtSprFB7q7xCalM2f0hQtVew9xgbBYx5Fu/st9lfP&#10;aG9B3EuNTpEvYStdxCVlD0uz68CbMELewk4H+PDF6ArHv6hNXFlwZm00gHrzpWl0w4sFcicDh+co&#10;VVCkncZ50WspDXTRUbsM1QvTmDtRWF2OEx2UgHYiBIugRnKzQyfAq8ET6q0BygMQF5R50sBuyJQ7&#10;WsXsiRx6HB/Z8BGXmwNyq1jnAraIogvY11ubEM1eXKznSZbMV4ogFf1oFvl2mm7vLw+32fDh8Wk7&#10;P4bWZeVUcVoZ5wj+QlnCigG04jzvfv0fTsvsv2w39EHQ0j/T/XPLBOH4JdgGTVM/c70Xv/HPzpva&#10;+CvTTD570XgJutuX1vRr59zrPj+z7e4s/L39uMrX23SbvzrcHlbreL+fv7xJNm+25YebTa99jkMY&#10;3e0ykyW4MH3qo1pnp7AseahsDdaizgRuEpg1lKC2+EmlpNNLnCUT85g5xoLt3g5Y0CE0KDy1ML3t&#10;dqiw/W4TDJkvF8XusARqkYCjXYxlk2UZsK+BhGlthqJF6OXNw2MeL5u/fWq/43o7LdR1Pm2AqpjO&#10;5zc3BQsWZYTJS/acOc3t+obd7xP2ej5O337YcaQFLcm9tSM+5CtrOmWt6SLmU2UIJ7hnT0C7pS+0&#10;goi1lUEKBoOurJizjou8BmYOtj9ri5bFa/xQPA46XWBAwEOXFHFvM9tpttmI1+Yjp9fCRq0XMF9t&#10;Yawiv6aIbojapi0cCYpm0q423qDEWFpbUI4bsiaLQU0RCFACVCy04z1s2c0zS9Mu2B/w9iIv8myR&#10;gQjR43HkSHm0WK+L9faQz+8fPnx4eJswF1UczEQRTvyM2wHYRkqU5d80z13scOZ2zLP2edMYP299&#10;4XVb/nnLap2bX503vtYXltFLvzX18+fPbMtqnveetcY947xtfWWeqfrIt5+n3Qt/fnXjTRffLpav&#10;Doe7zfzu/u7w9OHd4H5/dR99vf/qBZAXXu4UlsvkzAVj55LQEJBFwz96GzNyNFY15CJYqgDZ2DhU&#10;nP6nAbVkwC5ynUkLa1P0yaLATB7MTJBZ2Fqm8NetHwd5qh6KyeZi08BNAVGY8d4+5WMcpihBeUmA&#10;mLKkJNYFXPDx3f3h8P6WA3EX68ngjQajqU/ztw+vdpc37EA7/hr+v5nP12mcJuEC9uPVW3SH2Kui&#10;AI1uoEar3jIw/HXSGmSxPo5abJJkUV48SvPlkA3b05Eu9dvYraqkCcVReyHpvViqMt1Qcc1Jie1n&#10;ZbpKizwldEu0ewPHW5pEubKo8EpXqSF4bk2yG2zalCt2NRq6/HB6jQrLSIjgOI2R+cnXnNBwobsi&#10;a/eB5DhFxsTUFGpigc3DVWIFcj7wvJVh1WSQKdk2DtKLxdQrluu7/O713QPQGtijj2mT8YL1KuPp&#10;CGKK8fXaf5j2mWuffeG9eGlQL2Cna37e0LH7sXmOBmU3mp35XvzVV19aZ87I+rpp2nZP7704t89e&#10;7EazM/vwtT+djJ62o99nu33+fXZ3e/nu7sP3bz/crm67N+Vdti9S/fk3Hs61U+9MbmWsS6RMVVxO&#10;WG2Y5FCTtapF0uDTEkUP4bmwLebj9qHFk4eELj/LGF10px7qe6nPpIu9WVFhsIbnZGAg5Vsn2V+y&#10;Yn+BqP8kZ5Ukjlnv0gUOhnYXswsH11edNHm4VGKdfLu9BjZYAVA10nT1SMQwK+/ePsQPT/fXl6V1&#10;t3v7XpMEqi/Ji2uw9ZfpONRrHhsJhYx7GAW6k8Ye2LNwcggeq7yFV6gpkY9qorWp6cwEuyB3UFES&#10;wQIcIUlsSlCPCqZiSrqicq2VxcDVuirT9i4KgqAkkGiZdTScVTRttLV2F4cMmp/tt6RPxJfqGmw4&#10;ZiYXyDLDipSsWmGBnaqtUYY0q66k/AOTDChHoRbgE6E/svudBozGmdaK9XzAkvViur3Ol5ur7HX+&#10;wSwen95nJIClIzejTl3orZXk/33e1vtfvDDP+t2XL7ovW92Gbf3a+eLXjfMzLBBuGV4jeKmfl1/a&#10;vfPAdW03+qbfaoV20zB9c57HeRR3LuwoiJJkdlgW07232L7flqun8M33qZ/Gb7Ob7btw1P/6jE/d&#10;aeImwOphMaxEfVjlaqq8FBJPRINP35R4dOr6/u31u6enp8w9AhrMMbuonIvdAJPhgS9FQ+L5eLXr&#10;izFbslif4Woui6t5cVXul41lZY0KPcyZ8RD0FqTdciEPaNUzm4VkbwAXmzXzt/eHIq8CW9OLnPG2&#10;PWBnaq2Vh7CTc6uLdQYOJnhhISkLQ4W9er9kgtUDjqQDK26xVfFOmO1RqD5eAqU+YU9uO3zlLEI/&#10;AEXOsDwhDMVJnk92KzYPuQcNFsLD6kITtL1ep+3DZEHTJtcNDWgORyPO007El4voVsF+2nD6shM+&#10;loySQDsqny3tY3GxBVat72FDztNnR7Wkh67cWkV7tWo3KpErWpps1XocbgdREuqTcp2l6/0eq7Ae&#10;Dq8eXiXOh1WEDEzmMPCYMkwtOmqyftYBjb7RarjNtuW8bLmq5Y8sTF+M3ca5OQydLLe+OHdcQx+0&#10;/fSlMzxv6XbbMuP5cvJq9673+8NVvJvl3uvF4j5ffP+7ZXrYvvvuzcJ/u/yvfL73hmnsfl2WLgad&#10;2LXzcIgd0GAdv5qaEuKJBD5m6YT3rJP7g1CuQSr0UC2W5vE0vyw2t/sxrIszSmoMtXDMJEI5KJGg&#10;gcfV2qxywq0sWOM0XudzpmTF1U0+xai0g3H0GDZkLpKlxVzU+U1gSJsSvovvXBxJvdvNn+LgzVtO&#10;+5grl5QZBwiSZUpUMuroarWLW7bds064Yu6maCWP12vHeXi8vH5YOs3MyuPHuFne3cDIsL/P9f5K&#10;GckWviVEdqpU/h2sBC3AiLoriXammMRdZivQQVFBPZRuf1VerkJsGERAIkQX+cRklykii1dk9REz&#10;F5jAAHR+IFpFZkpjAMPvSp+W++K0bBnjFoJm8D57n6CgBoKwqxIIZDL+cZEd/L2pqkFqaqMO9nt0&#10;1lFYZK5ZXpbA6q/v3pe7q8ubbdpvK5ok6txRi0JTltWW8Znx8pnqmuZz0zYsq21Y3Wb7i+bLZ+fu&#10;735t+c3BeZZ2HOP8ueKpj9lt+tW5bS1enjfjJBi/zOz5bBJe32W75OJQHlaHvCzX+dPddv/gf/dh&#10;+XTYzvPAy68Wg/fuS66TipXaH5PfSxdkNuRTkeV6BR2BEA/e8UyamGCIVnruisKYS8whBrqFKMuO&#10;4J2xzvhPFQhZQ57Dv96FWyxE5mbFbbm/jsF0RbpqDRj6ALAr9mgnE2FGHk9xA2pYfnT8z8uHKL5L&#10;u/RY4MJBtkEQcPj18elDJjGjuwBqNw5pLx1T+6AwttkiXt7Hs9ksBupbF/3N220wra0O2CKteGCd&#10;xfqq01RE9KY6uJOD6Yml+K32dBnM9rHc0i5gNn2lK9TqrhA2MHJfY02aG2Wn91mwdVjcRPiHBlNS&#10;PCEDDFml+93BBgHpeV6ZpG3sSlqvWzAopnAy8tgGxJrBe++JRH7YF0hGyZ4HLqeo4yrS+/B79SN0&#10;JZK4qRhKPd7urlhrpDoX67gjxeXV/ft89+Epu3578/aDlUdez0sNbC/LqCOxovztufO5rWJpydm4&#10;ZTit7tB5PnFs+2t30koCe/o8a+brTdg2+mZnOMy+feH77cydR/F4cb+fFVeT6eq73WyRH97u7552&#10;k30xHz6u7m+zu9kiTJK7Iv7eTw+LTWR+8/9VY5UFEXG9zJFQw3oFGLrt8CWgTm+gE6C4nEnVnNlQ&#10;d7wRfCFtsZoyJFcPKmY+Mb0xF6y5x/S+t/y4PK6J/4aWhahfF2x/WF4DTU1z4F749L6ioFuVraqO&#10;dxhAlEGiL5ElUPoQya/8br+4nb672xLYXgGkU5AmvpxP5zuzXBRYWbDM7u9AcStnIM5sTqWq1E2J&#10;y1KdSldik/1jxPKRDWzk8YbZ5eFdZ/ZoolukR036aLQicKANUFDa1Ia+ZabIzS+3Xs6kNRkFH8Z6&#10;uWodMYI+QfgOsLqmKDfbfOQt2CKZdptdVuswy6ruQtTyGYYLROmojtG/vDmPbonNmlB34Lduk/xv&#10;UpNnNKCCKNBKSDJr4tNqzRZrykaY74p8AkZ7e1km83ywKH1vttu9fnx7u129fny8vN3uwizN9jZ5&#10;0OR6/d9M/bllueZZ84Xues9bw543G9tmuAmLJA8+Czz9u1/7S/fc12y72R9vvPEo9+K2lS+dzoU+&#10;P3y7DC/ert9ev764BrZ5m3+/24eb+3f73+3y6/n2drHZ/O6Q3+TJ5XnyLQ4YO7D2Ge/qMEABRX7/&#10;HrOonYSN3e1xOhLPrdUxPRTUt8ytzrKMph+rYXb3moz7UTtH2tjIiBkB0lTwdd7cVfLhScOerZEw&#10;bDeLQ55vMeGDeVQrzPXdXmJ7bYvl265sByCMlhcZZr/Z7qsqChbHyzfp+uLVB9LPeuPcr+wDYFjX&#10;+6d3j7Np7qVpR8EpjVfFfgcz8u5HeSki5AJz3rA6CrnN/H32cOFYTPASl83y3ruRwbrYXwMWwCyn&#10;XvqK1S9WcbiQgnCACmo38BYJck+xOFy5SLRbINOiwS5vL6/3JVGbikw0zOEksZ7JyUfFZerbnPeg&#10;jQOf9xqJRYkF5liRhJAYqIo0p9vVutKFJzD0tA6sn9ZAK5sRXTZqvB6LzSJ4VmsJymhHhiMXkNAx&#10;wMBGqMjiNk8v1vnrx2K7u872QbbYLueLfFGACVqr1WVz+Bvd+rwBZGa+mH7TCb6YDIOJ9dJ+Fj04&#10;j7ETZJMPjxO/O47saNEdxKEX22bkRIdpP40OveiwuP128e7uvw77/Xb1dn/7+2vPe9xu999tV8u3&#10;r+/K++v1IczvOtezxr8gn0GyqmDGaqwmp3yOsKf9Fp9ys4l/ptZPGITSzFE+YHEZhk6MLM+boeTk&#10;yNlMQjAgRJQ2TawrrIm8+wBJZp/1RhRSuZqPLgsTaGkXYycdIkLcpAnfig2xhVYeoDMKnpT3jmkd&#10;RwkqYcYS5vRvQeVelIVdIxodgfiu7AQHK9i1eJ6NR5cPuyyfYklDgW9gJhgfoV8A9R5uH2HkT2x8&#10;iUy0eISvjNbhNH9aLtXtqok30rh0ZqnB4Wp7ufECifjq4fU+xrTx1wfGPtzBcObzVzfvr7dlvk9T&#10;BM/SO1atNVgWSzEZdiyFqvXZ+iNOM3VTI6mIy68YhqZxqcnZms0dQ8eLujnrtSblasme2IO/hWIf&#10;ZMZwtYQvCLS+2caszafLPM+L9eZyxmar9UIZbIv07d3j/uZyn63X61V0sU62LTAIQHCedbHi91w3&#10;jHbza3c0n9h2y7MW5/7zdOp/7TvjlZ9MoyvbtpbZKl65s9cHDyY6TYfj2/GbRTzfF2/f7A/XV3dl&#10;sHgb3D4E3yy+X1yXQViM7vPiNnyIe4bd/I6E/sKkTXRP069Ubxfj4Z7EPz2ZTHCcHLgmrFWCVe93&#10;UOvaYm4rC2DL4iFRijRA8huxH6xVRSECUPAoNqJVcQ1bm6XXTKgrXZAoekvu1Ct5RYVXqPPJosmE&#10;HjwyPRjMPWxBJOevECuI6zaTRPSlJqIvFG8Pe6Yqcl0vgc4XO/z+p1nMnTnViPL03VcGcNnocSiP&#10;EM9Dazlgod3fpNnuctQPdt2FObKxH/Lh+qac7l/HwcMyTodyl87DvM3G2g5VhXUwA64LQ+Y2sMMG&#10;IEzBJABKnOvEV4STRC0oGBbKNDcymWSkuWH2h5Bqx0RR0j04mLKK51/gsI0Muzrjf61OtbQ6BVSb&#10;PNhlMN82Gpy9T+O0u5nnUX73ej2+v3v3+PB6PU29vMxXfgASWdK0f/w5lsl9Zn2FFSadc9e/zoMo&#10;SVuP6bzvmJPzbzv+JAsGgRvfhbPDYLew/WSQu68fZ/9nka8+TLLbaHef/f7pcPc+nt2/zfK89/vN&#10;vhdGw3ifhOVwfXf/9Xlx/h0dL9/LEUlzzgJYiyHhAlEzN5bWgBsRo0Ot36sOVtw0eAf0KDOPVLSq&#10;lCdYwbAD57Yl4HoH6Jtoez/oy6b6LixY4MOZM8OShwNhK6w+CJMqL405xP0c2iMV6Q4r/dkwYsKq&#10;9OEIrHuEBygfq2OHt8A+a048XQglvSyZs6JIW9wE1JQxclUQLjiFnG/evAcsOC0l9ub9A1rEQZr2&#10;PdDQmdIMlDQv2dBl9qwHHNVBasW5h46mgdS386v9bur0sj4twvKA7aW2+/1KAbn6ugqGYy8DAW0Y&#10;MqFZV4bxIOF8BClAqKw2PNlxEJqmXfuo4g2OYPlqxb4lh7gZwawp0glUT6/+yywHlh97+s25WEJ3&#10;bo2ncAXbYnkBmkOe7vOL10+Pt7vcdYtiPh5G8My6+pvf/Pqr5/uXimF+ZbzsXnwx/3piTL/sPnux&#10;7I8aditp5fFt042c1TZ7FY6L9PJgh04yDKfuw7t9/H57OS23+zQcbx7y1bI7uwu/dc8PwcF4s2sd&#10;Noe4MSoWzl5Nf/LlJ9xmwvvWAG00qnCeiJXTstKA/VeZ7HPw9Fpba7Md7WBNx2xlWhuMGDqc4w8r&#10;fxpwN4MYismByFhNoKOJZZdgTW2Xe9nP5xTc87g5ZSGTwuS/Y/yhwcVMHcFaEgEdaa0FO7Wg8zwm&#10;LC6KkoXYQN1b4pd6DH0zTWHCcmt8MchzzvZqoBXikRdYYdORiD8ULF/nYDZMP1w/vaUde2vcxjUs&#10;FtWYt+VEPrjfr8cX2TSBAUSvH+7f73J0JSzIm+jx2qtsWTlC1kUhX+bBaMPzy7uhC6vT7BFXrQuX&#10;Y0o1AMW2PGaZCPQXWq62y0kkw8XJOcoElgeiUX8kLKqnMVX+I66S1cDkjyH/a01WeefreCyzECO6&#10;aKix2QB0+qQj9wvP3e8fD1swFi5XF/my3EzkWqNx/nysX7/QG+dfGC+6vXZLn/Xz3rjtDDPfa8WT&#10;/vzbq2V89fzrRZJ4QWc+8dzQ749T2y+3b75LHr7Py5vvsmK/vtpMwocy+97/NuqG1y/LXZq50yR4&#10;sXDCaUsmwmik6PUSqqCvizEOdpwqWJp1Q5iocebaYF6Fjm5rSd6RRyxEogi816jYaK3q/Ek1E9bL&#10;TZlp0ZmV0nxRYqMLr41amtC00Iq0RDYf5p3x2xkrdhnKbKemIHYrS8mj3mBToclC5SR0DbbLL0tC&#10;MbwF0TQQuIeWMibR98piYKD13A4HQEZ6PhnrMTAKHIGJ6g9yR6CtqNyrrLblT019YLcFGKdZK2fX&#10;T1i/8ZrNlveP2Q5+cZ0ugvEhXm6cwNLk8zRP60j+BfIY0P2AyBeX5eWciUZrnmZ5R8NMnn4LGVrT&#10;MY7pyG4P5AMdG6fISY+wwOCY88AWC7iM4Hg5dCY7TRMToAp4NRZT18hBfmqY3j7eDEK0CtEClzMG&#10;VVhJLjF0pVip1mmoDjMDBCHJh/DKcVEsLg5vru8f99eX14fLbTp9nZeJKan6889s00Mn7bnq7PXu&#10;yOjqXccN4m8G3e5k4AyC4cg/5PH3L6/mafJZ2nLG3gt7dN58me4X14eL6+ndQ/RoR3dxeN5ajaN4&#10;pUZfj7wXRm8MRoY97I1++/OKi6P4MToGk1xiufzDgofaYNnqNcSZk6fMWKQZBXubazqYCFTihehI&#10;kilE+WlXiPpYtekmhk0Lx7oodEPMg+4FY1iikSIwr+PO8sN2DcZalUtJFGU4SxcoRyYRoJoUvGt2&#10;Sqa6WYgN0c08jmCNqWquMyHetsKi5ArQ3Ua5uBCZ38QwAXPoIMEd0fJ6zdQYJjfdcE0bS0GZcU3W&#10;dj169/TI8187y9vIcke5IgBLwH2NV3l6eLPvsZCcL9iJ1vL3xzgHzzlZI3ZWAsQMFL1bYt8Y/lf4&#10;cS2yjK+zI9qgcAibJfDt6OTuiRe4jthxoAJYxtfimprMbFQdqnkWEVw5FzT1xshCswtHTJ5eX5Bo&#10;To14LDiLNmuACKJbN2vmWVaARciKK+d3h93bcm6Wl0VxD3bhNm+Isv4vY/PMMV64rRetuT9xv8mL&#10;0ukb/f5nZdDxvYE7SSfx8rCbfz87V7ot819+EiVR/C1wnbj34tXl423+3fQsmPWmpjP+vP7szH3+&#10;9//v/yP95tkz5ef/60c/+hvxX/+hmmlr/+F65tSAhARCOoj8PqbSarzNb+14bECHHTXRE65j6ZGM&#10;XJsSQpE8dNbua+yiViWr4Xd0gTl9UQkpp94cUh4Dd2uCpJw6jmyng5GvLeJtxLWKNnEnLDnBcIxF&#10;BXN4ufPqJA8HrFgvECgtBhLqYSgFbqeKP/QTbFwmD/pMBjLtuZu8xBo0kHAZ12NM5mbc06nAsyM0&#10;cEqNue9KNr5NiTPG2/ePbz582Mf7+S4W1AFL1wHzXuVpto2Nbp6Uy/xqIpWXeWoBNZWzaMsaPf32&#10;fneJq3C9D2GMExSkC4TLAtFYQdPkVGruc4iyaop4jpvMlrCMa60R7CiIBKnibkZ9ip4mGZUMhQ6K&#10;7AhUrEC9JoVqPch9DktnEEXZC7Vqa69KmJiGWHRdlO2CbDV7nh9pHXv0Zvn23SFfzPKk2O+v8v3d&#10;uuhovd6/fW053stm339x3mvq36q5Ew6dL4cD1zG/8Xr+yG4Nv7ZXveg/IlMx/uGf6mOwc/v+P63L&#10;vVVc507X6TsvnveHTqdtnv1Wq8s1UarJNS4sq+vniMD1nozNGs9KoAtumcCZQuHp9LuYqNdlww5z&#10;SKOuzbtAKVbM9bCMT70+9dxPoEYZb3DOxCxcLF27csl99GkvPDbA08+aGcoQuEFVcBfonDuGqHaZ&#10;zf29xhK1J1mRJragZkWbOVpk1rQB6/cxdQHvT5yiuCjGqKoMmx3EfWw23dU6xVJ3Dft5Iv4ksTq+&#10;jw3cFoT6YyA3jXcf3pls0QGKnPNsDJYX2zf3D49Pj9vb2W4/H91exPmCdXyjkPNtsShBsXDZcC0C&#10;ddZ2xQ2mScf5vIATy2W5xKylXM/X2P0RSEOe8rJmnPbA4SUYTIvREtnt0HOTYR4GnJux40u8ngvv&#10;qWnIakGHq1FCEe4OWrwSyAObqJYaFTO5hi0TxO6KpZwGXZBBCbafXHoGWGF6R1LbCSyVk8R3q305&#10;3aTFys9AEVlc7W/3K2a0X/6d8o+f6Zne9bubcf+78XzsvtSHTdsdtp0XjhG3A6vvfe2Zw/O//ZEs&#10;y8///cXzWZK57kWv0V8unJ5vfq5Zz8/MM+P5P8sYOZWwg/EnfRbYvxJhRDJ5SDsS2sZEEJMOpbFz&#10;pRyoTyK7U2z1wZCBGYzGw4BZazqZCHcgY8NE3103tfgjKXW4pTry4/D4KdqkjsKaWH7OLEQ4MnSd&#10;PA3DI4mS2YpRfBUpFdmgc2wT5ghoVGLjPJdlhYeHO3/CfrGUa8nKN1hqpbFOylJUzjrMjIqklzmo&#10;AOJLMqQ4oQ6bQKmCmOEYFys2LPoo+SK0g9n+zeHVFghmMQbdcjaLVyZLMX4mxMg4VTork/31dNfC&#10;11+j0rnIt9xTr8t1mGeEljmXAo2QOIqRrmV0bas81qmvZyYP2YIE7+SFPMblMVHBZ61ac9o1fOuY&#10;/ieJnHYUjgjN+qcGNALrNPhfLVw5XTUMZKB+g4tS7KTbqBsSVpt1qPADTSq3+HB7nc9XReGut5fz&#10;zfZyd1uOdMs6f64r/1Q/fHH+TO3aXw2HTv5y0rOVUcPoPm+3vnhxbpy39eEL+RdtJtZk8+UYu+98&#10;/c2wHRvtgfnii+fPP/9M0V789H9T5d6pWyNemc/+3IzOfazptimRk1EKZ8fktZIyNkWs1HmFFBWd&#10;qMBGuWh4WEmWY+6Uk5BnSO2LXh6ZnVg+nl247BH7bxdSbjxn5Jokmhoyt4YSxQb2N8KsJJNkCyWb&#10;UWKfyALeu5L+AZGdlE0NdjnY1dmb92gRLJiUe83VgSmDhgRGcoAlbEEAqn4+yenkrKVjs1pQAJY1&#10;PWQy9xF23HwHDx6zewxtzR5FqymAyFPr2AlMnqYuM3UWrtf55RX5uwSR/LROhOPjIbLG9YY/eLpk&#10;WUT1dIHlMs0RK113vEY2HXtOpf0CsfA0NFy5NgoTHc0n/Eh3KGRA+ljLmWpCtWWSzCgCQKpKnbvl&#10;KGehyYQIyDQ4NU3zOkCUUgOxNiTKstLQDyQzM5wiQsDTbrseenlmbbeL5avXV8XdLrI1TZV1/fmP&#10;d7+yv6x/1gvc4cRpjvvueOLYyuffvmwkznPDcF9oo3+Chf25W/+R8M/mb02/nw6nX6nus97z1sQy&#10;jH+Rpar2oFppPFosnGe/v3+7ZdaFxeaOn34SiWRrIgFVkxQYpqkxFexExNdoSP0L1j3m44O5pBmY&#10;cya7FK4y+5LP+g6W1HZ4ezF11IXV24CUpceOjoQm6Vix3XBXs4FwOqJZVSaBPxu6APoTEb6IzCEb&#10;V/VTeDXBjMxBEnYKlxVByyBxOyWuZysi1kOlQH1pDw62XCuKFEyu3Gcc9kpPeHlUSgU1tTDwhj6z&#10;1xt4OPI1trw+wJ/km/Dpw3JWDO4fizvS+XORAOxleggms63JfEpqODNM+8DekSgoPa/BnLwCBMeC&#10;eLBERapL1RxT9jwwQP0IkxJwCa2Y7MYuaShsSb0oYcEGRzCIk7sMiVAskPYaEhIdKjqiZPDVREas&#10;6aAPoSajwEmtog48P1WEXYBNHGEvkZxJD68WLFoWzaviZnu93e0Xh/fbqQJjlBumb/7jj1Tt/GeN&#10;s3//bN52J95LQx+aL5/3z7+0Tdv9+T/87B//XRCG4Y+b8Z/HEzedflf29CwNF65vntd/Uqee8wIv&#10;MVp1BovpfL0OyjI/tMWbp5jIHVPqiLhk2ukBIrULCD1Yq6wlM36i2YOQbYYybFoWB5lGk2xU1MP6&#10;quyYcO9yhdi0Gs/t6Ag2SZEAACAASURBVDAXrL+AP7tVARas+jKoxc6sSuITgMGEaFpWziDknO6k&#10;WuKRwZ+/TKTAd2DtdJCyVNpeXrHmdHcf4e0aEwbyiAkNqiJFA6vPNSHWGzcdVtaVclPHQvkmsBCJ&#10;FR3aO/MmmmRg7WFy+WCeBeWczRdvgtWH7X25nFktJrpXERqVZXYJz1xfbRFmBpGxWJq4TvaQJhi/&#10;yhtMW27LfLsCVo6tiXwkH7HWz2B2YJ3Awfo0LsKBhHyB9fL1dB27CZk16LSNbeR2a0Rbarm8dEA3&#10;FSw/0HjKowC6GuZjaifrXqqcBJJQhax0DQMXM3xra4ytQ3oV1TEl9fz8w4d3V+/upvvu1fW+yPJs&#10;v9u/yQsB3qua//Af/ynLddE8+8/6j/994jv2wPXtzdBx/PGZagHn+Idf/OTw65+oIhu+8C6+tcfD&#10;1eT1PpoPzp3/iZDRgnCSmZ0PTw8f3n04FGVebkeVF6bbqSSdzIpQGAjc4R/XWNsnX4eAYi0PCi/y&#10;iaWb3mYapOYgX8H8e4ht0zQkdHsb/Tj1RPIpoCZWxU0jhYGSFpge9Zagy4SDD1pYGo+4rd7i3CrQ&#10;VYWPtFkcG+CBAeZQZdAU+I8jGxw0qA88YA5sIPXWj3Mc7LIBkrdq1eOu9QvCK/IMk8lIb3P4w6Jt&#10;LyumCnZgHZVyckMUmyKAgQIdNVYuSw9NaWQqo2T7cBMiuIx30RZZlufbGL8sImuN8SGGFOogEq0O&#10;Kg/ISRax2xcXXOwNGM8HbWDhmOuRO1Zh7BPNxSWjw2aLJTYWm0+xJxkLkob1Gv6DvkLYBsvQmeoS&#10;ILkuSSe1TWuczHEsgeR+kf769GjJmIOygcGEBrY0GuPmtrlD3M1X++Jqd/v68Lpf7PIiz1+92r5/&#10;tymnTaEm/f1LU5bBIlPg37/44sWl22iOk7btDKbOr7gbuP6vP5X/9UxV8v289x+pvShCr7cI3eZf&#10;/q1E5aGnSkHnVV6U+325Xyfpw7v1WK1y7bifWUWLaaiynlIL6FC6CrK5FmdqXpM1XDRlLLw5dZhz&#10;4X7ERxM6wMx6rD+azwRML/Vds4E+X02wHUkbDW1caJP94CKxQ2MbfvxQaDMQhgb3a1ZiFfHkmWv6&#10;y+bAYpYjwK+JhhCk+aE3ze/xFkzrH1+4AxgXSCLQItMBLGuesGaDHYGMjAmT1hiRoqJnE0jmGrfD&#10;ZcKDNCPUbyDPhzVWEAdFPElaYCqU2pK1JyzDNJN1wqeQlzDoDqbKDWbYLG1a1il9z6JoGPpsaaKe&#10;rTB5RJ08BgsHm9kO0w6iatCUSDlrIN6I5AKv4aw+G12gCRSctITjNQjbak0+scW+1+D+f+zIyAPw&#10;QwX2maAbWRvTgGXM7kbXxyDHrg/zypxXhXhVXO9268dthhVK2z0Y38XN/oA8QarLMmbd1iTly3/+&#10;21/sey/6SZbsox8dUzLhT7/95d/8+C8nX/779qs8jK/9WD3/xV/LMhUefOwHrzEtiTf7YltE3en1&#10;LjbViM+ZjgOfXbsymIBlU/CR+ccMdUxoh9PJcc/q/y1KbsjVD1kRq5pt1MaxqNiSE85Bk28h3TQa&#10;HaJM6pQKy4sey4KiklnzY0ND2PGmPpyThYHGJ2yaj/AoNK6+GYVKntuDLcG3ZEuW5PudRT/N/Qaw&#10;r0Cg4gu5CPzhIHEwKlBg2HB0BCDFwqOUJ6MsCnjZVhfknKVDYJmwQRHmOIljd7lDYOVsrSIwZXx5&#10;g1gwWWItUWoSFD3z7jJuRJrrhSTUet7cSlcytWvJ8B9LW8MTeC6C7nRk5NBdNB/xg2mbjTQ1QVsi&#10;m2doGNHqxVOK3KmwGB2LG+p6j1aGFq5ZobeifJTkTo81R/S0NDaZnfVwhWjZRvx+0HxAJ4FdnKL2&#10;6bIwjbGQdJRJbL+9LIp8n1/tDm+Kcht8yJckjLntAdagrrf+qrXarqbP/ueXH/cYYXwl+fNnv1F/&#10;2+3N/uwv/uzvpJ/8QiJuxk4VfMf0gOzN3VVZr7uvI4s0JCFwjlKKUsVAMwE1B12JgowZs8epge5F&#10;tGWjF26dR9h6mh58hLUVewgFZhPlogYfqJxksV1KoKCTt+171H+t3qjhivgJW2aL5QRVQPI8qqfc&#10;GBHUHn6MUEmswROtZG7i4gkLpqZYYc4IdACeuW6DhSUQ/FcK62uMsImxycc87DAlIIgUbdCWpD62&#10;2sBlqDomr2WWLuJr+i595I2wSMHJxP16uQx6TqGwUGDxaoWLB6/plJhKXJC6up15BXqr3JwZaYpJ&#10;yFp9vEp73B0LJr7SAN0trpzF5DuismtcUbNFE+Wo7CAdp/hWAY1E77gEk1arS15swRSqTtwSiUBK&#10;ldR5Nlql5pCFg8pYeiQJjxulKuVrdhsMGJnGFtscXdPhKLg+YMv4jbvZr7b5Pt3dXy3e3G9jReAl&#10;7DWxJv/bz35Zc3779ydpWFEakxpaTX7IfqE8Z95f/VymIvtjKRVe3UjlE2bp8vBYLJrUcQ+TTDvk&#10;ukKCnrdEQU1U5oxs5q8xnGwo8XDBOM6Plmd8deYSawlJ2PrYO03BME+R6q3FK9i0AUfDYRavFqGU&#10;GLxA/FijAc/HSvIAFvcYHdWNYx9e2aghc/PwqzKXnA6nZCMxUYEHdiZUHrGBO7PYhBvBgkURK0wK&#10;7JQ7XUvhGFkK6mhpoxLAc5vplsU8ZN/LkFTPK6oWLEZjIjuMVNpeJWftq8zvz5/mcGyGicGw8ARO&#10;5ZrO5OrqwhUcJrdp2WiXpzHusRPTHmvDmPjDAHQJn2J6tqLqMDJgyT7rUIErS0MWbMZME6n1dggE&#10;i6K5X3OOB5cZDX60MAatYrIkaWMcFIZr1bz+ky6L0xwosTXKTYaxUiKb0SJq5iGD/epDkSeLXCv3&#10;b5ZJmBercredb4q3j0/77Yft9dt40DgB0gmy/VE1+uSSBMn85V/X2m7wN0hmQgWn8OkttYpxw7bI&#10;Hz9tEYrBlD6ReQL2OmQ+CIEhSiww0TmYWfFqhigstXyHZyoOfwDAa8OZGWIQBwFvmDzFF1UlefYg&#10;rDpi0uJXhocbIz9v69wWt+ebU+kFBpxcnmeKfFU7KXBNscQcX7TizQz+tRqYiV0nQZVSYrQ/JfTt&#10;Zp9FAQ66KjhyGOJF5ci+2kwHIhAWsxqqLR5WmpqiOBrEAWsj3o6DsHiWkpZelxmdYV4jrwmG0ERY&#10;ECnNgf8KCbZlKZgcBshy8jKu12HWmuek4yMJyLqJvjhUvZoDyiBD1FRafSIfRnFRy98xtckPwmBV&#10;Zc0Jjn9KI6rzChWaPT4LDMpo8HHVjY87rH2y0/QCiVi0E2iNTj3T13mvLaPp/tB0N/ZkVdy04zwD&#10;SvO366zMN+t1ui3L4t3F7ONj/iBB7vSxUP+pKP/2/zzXEakcXcZobAp/cP8CPdr76gsUmJR42rTh&#10;VvdVFO0usipJz2ZmwOpNY7blERz8sM+ml0X+quZS4tXH8LGmgc3UNsL2yGQK+hUdRRB+oM61jY6C&#10;dlRM7P1jo3VsmFitb1cYB7NTrgLIUxm3D58xzoJMxdB5DevFJRdHbiEXgS9LVAknxXCkUSG0CHdm&#10;kLbcU22kWe/DVvNS0Y4E7Ksee2ldorZeMAUd/fEJ+lM0jCP0hqyfN1kHMeDTKdWpdkD4kNQscsSt&#10;ZJ3pjWMslnAeDZeB2duak+hS5xrlWHU9mzRLiTRM9LDGp+3DPIApApPIoLw5WZd1ViJrO2iMOl1/&#10;WHkvaGE7lFbGpvhPw8U3tCYqSF2KMosWqLfj7nHfhP5pA+tTDuglSQT3obAUhrEdpSsWLJLZ1eU2&#10;zy63DuhpRZRfRdfxDuju8u1t+cep65NLRC3nl9/8BSPkPkwiIcH5CZmRe/9Vr84abfrNjkXMR7H7&#10;VYYm4xrCMKHmvQIilvA04tXGJbztkMO689cVws4bDnoRbwhWk2DzqJEqc8LAoy5M8E1lx/wQEwmB&#10;tTeXaI6SAmK0dJJQqLF0hpUblB7Nra+2N4L7ah62oIZR9OC22TEPkE0N5F0TJxLYEh0soYHlyKxS&#10;mD2Tu1YVJgU8G44hKhSeclCb5pR6ryYiNzaQDBqgC855tS6Qqb8keb7YI382C60hjDOTJRkj7waT&#10;8qIZI2smo7jJ+h2ajyvzeTUQS74VEJOWdLQv+/0a3sTEOjpLHByJoocB5pdQUR7n405cvkpHciDF&#10;AsFMSCPO1OQGLzzDXAe7wZrueDuGjTbbqPGhA0khlkL7Z2DaINI0ZvphOT9iYbEBmP4dmzgrJTpb&#10;Yl7cm8rm9SUrSyC1y/V8DTSXF/m6SL1ifnt7TCP9UxeZl+wXiNzHu61V/bNPhEYbNXladVzniF/T&#10;xwyVAPZniwvVUiR11AUpvxwhobWq/HNcQNTiOBJNVTV3vQhcZcbVmcFpaEPyHAIL1CyYMZIaV+O6&#10;jBfwCljhjqFRAY8nLboi8BcENZLPraqxeVrRna5VJ1RW7bgIeROz6HRq6UpiTP5iwQVJjzY1Ea1h&#10;f2hCBhErb56BzwO1sotav8OSC3rERQ9b2HKUZhp8066nU1YX5/tATPJV3AGWwNwdMLEJ8+uYhMiw&#10;paiAqBfBcrtZ7uDtA1PtgOSENyFkDygxMCSR5oPhEaTxOtN5lWy1mgPKi+l3wO5P6c0kLESje4zd&#10;9fmiOjyzvu7jLOqeebGecKvi1FKwLlaSINVAOTsKUoMN+3BWO9T+YUpARFOqe1goCoqB6X67GedF&#10;mRtxng9jZ1l0/WBbrvPN7Z+ksOOFvv8aqnByrVKOKpFxIjWtO+Yzr66ey9snMe63xjAaAm9T/Bmb&#10;ao6XCR4CTk49CkgjChRqF/C9UKBiqSYPHkhwzPq6xYWrGsfAzMY7kfd9Di8arB3BrEFuIfYcHx0n&#10;wlZNaxIloN/35E8je7aSt1JLAZakjfUgSObwexAyASwokbNWvc7iGY9Q65jdy9N0gKhqKu9Fu66j&#10;ucM0tSr1kGB1dMt36BVRqgg5EnXskB6PeQ/oNhk0Xt0QQ66RVM5yNsTYarRwBXub9zm94Cn0wvIV&#10;2pWkrossrKIRrC5EEyz1kfn6m4RUC5ds/SC9hVEbBeTKHlm9UlX4dHQ5ylUMQBeRmAa8A1Fs0QFW&#10;XKcKBmhk0gxhWT4+1tRpzlbTKopojkhQ+XIA39qsFpf1NC0u13FabPOFuNqul0Y6nXrOep3fLN5E&#10;7P/nAoVMxPaLklyraEn41FWLCzPptVjPi6ZR2PEWIU6r/omnlFaj1k4G6CoqdrkZzOO5V9PWXcrG&#10;AwsKZ6pwKRe7QDeDLgpYZVR1TR9PqgclviuPJvokL3PVnXEgFPMYM8EmuTwi0aLBiRIloPEgVX9t&#10;IOsxmtgkE5M1KioHInDLFuyF4iNnHiPX0AZTk1y5c2dd0wRtsqQ0dLhqMZPqUtywUWYqlQ9hpCqk&#10;Eegjg40GfSA2HLUIwltVQaVK6iQyOQcWaJ/ddZBlncNbg8kRU+HgeVuU0Jhnnge1uOR+R0HyWqKB&#10;MVmaoeloKEe5tmkmJLU/lgjIHqiIzVD6RDltUcwTsVUNKlp1Khqb47NBOuKUBBkLhJDZmTUirYzG&#10;CeYBLSF1j8Hzi8EqfHCdT4J7l3DM7SmG/ocO9hDJbs1m4mXzYJ7n64uiXM2L6X69uLzIF/PV9sP1&#10;Kffgj1/EukjlxXdTjeanhkC4TT+5GSsigGr6Xb+HHM4lHlBDIRZcPjy+fa24ICfNdUxbDWwaZVgg&#10;soYvDGqV2Jpv0YLGnAssKBO5RLWwUKzpYNRSx+WCFUXahMVr4y70UUg1OKsi+SVyQakaVGKBKlbH&#10;pSghjZInjFpweDBnqZIp/Xl4ZMoosvMiTjZlmnBO6iox7+LzifHhhpxH9GTWaMr8wbKN8shIaN4N&#10;LEXC8wCMehDHaJrD0ihkY7SQjfsmHNAo/mT95hcjZuR508DZtBRjii0RJYygI09WNcH0Ks1Jw0bf&#10;XMJEfAcaGqdVuSr1V5BU0b3o104biZ68pCSW6dIK1Q2Pk5IjRwu4hWuydcfFOlECiWFm3yW4RNRM&#10;FHyVis5J+KgAvcjEQ713dLZatu3RNNvuwnQcrUDhlP0JmxVhybLMPUyTsrz6oy6NP7yaZEsKNeEI&#10;2Xa66l4wwa3EpdZoU2nXPaXix7QniDV4kQxglTBVi719qzHJjiaxjd3LyehhNKkUy2U7RPoWV4v9&#10;PJZZVrx76sHvwOjCYYaZX3ayjC0VM2YMlbKqxAHNHkthj8o9/JzgqGZhTWT2msSQRPlT6DDrepwY&#10;ESSNMIobVasx1gSeZyFZEkTZYIrgtBlTbJBshmexyUDl5H0MOtO8zajZFeU+91FHrq/MrydYMyqs&#10;QwzWaom8QiYPHCNIbeZSGgX6MBIgxPJ1EgZq41TMtcUVRAJViEMrIB9ajUDGY+IMOuxkjBMsRsQG&#10;PKW8dSImOKMuCYF+kk7IaEYHhyNyXE1DrgWtWSQYyzYoRBhibzv4TbUuioJiyZ3T6lHZiwZWEIh5&#10;Lvi4CPXB6hdbk8ySqwBvSRl9A3YxsxfZNJ62s2IZ7b3L69t4m+63xXSdX76vIGcEdnLj//GLxzYJ&#10;wev6iAlbkRE6HT8p4TK4ElTjmG4fL6A8zG04sOjDh4PTJCchD09ZGNJuxcRwDjPMujo9TCT/1SDZ&#10;sE40vpAiNDRlmwNMYw6i2BSH2ESErefsWIZOrkGhQ+VOWGdGyj8QqZRgbZFkAmNoGqmncnhlDN0z&#10;N765pGLRFRNVqgD5OG6E68CAkXVcCMwnwsxeRGn8oY9HZIPjdmdsMMIXT1vIJjA6yKizU0daIGaV&#10;l7tyzRix9KCxjecPlV6Hec7iEkbTzuqCnLeA7rVlm/VRLJjqseOB2ALT0UDQsXpSWQBY7D90E9VS&#10;RC8QTKRD18H2RaiRinTMYV2k6ZjDP5KG6TZEHLpcheQvPk4BHRcZzZqc/4xnW8XId7t8W3UjEnmF&#10;1TGGmGIDKtXuG8B0gsjrx5syX6XG/KLYLV7HF8p0Vby74Qulfff5ya/5p9xpvL5Dan0lCX94i3Eq&#10;m/nhNT36lRsR4jliExqE2891ZumkJRFJah3kagEpERc7DyeeVpMWecT2I+CNcTFqsC4hjot2w7JA&#10;E1FVhBZeZz2+DseLE6tafYiISnByMd7TYTwO37vYtsHSoBX1fF6mLsVcqC9bnXbAq9oxmi4gfJRd&#10;nUQaM51l+QeTxcAYTqTpZmFMzNzFtoa92LnwRhaRSg+Un1WEe9twMRwnslzXDEwroKvYIcMfW0wB&#10;FiTJspxP7K5JLzJB1SOaUKS6jf6l3hEqE+cj6Q7pmDJDico6yihKnDbiAahGdfAxkdvlmuLUYRMT&#10;w6CWwXQYtfZpGTQhEzKs3uCzw8ICPwpRhTgK+XZV8h1UitUEWDSMDihsEE+i5czrtNfloZwv831R&#10;FrfrAUjUR6IPUTGdz+lb/80PW10ws7pAxVe7X//8h3TWGuE3ep8SGh0QzWIrkTwUeBijvj19/cS4&#10;OKUpwHpXGo8scvIA1uFdktxIx6ZWWV+VoYvIPxQX1iO15sEige5i641WW2m5NReJBUW6SDv2MQjL&#10;H4oJPVILwzVN+qsCwrmV+Xy1cAHhZI4KBftjd1vLESLJ1P2MtDOwSts9EC8R/JbCHvYMnhtsmdVC&#10;SZolN3jSPYFoIbXLwSFH8nC5S00iA1Ne+3puDyboG/EQghMoe6ewTFUJ5azjwKIZxCJCxrHKbUnG&#10;D2Se8tVQrdPMmjprmWAlnBT/xtEorZyRlCdPlkKYpChoXcpgIJ7cxIlrJ2UTaa/mfnpo9BM7B61S&#10;QywO/Js03aIEcCRBZ1xN8QOqOUSeDT+MBvqg1/fDYJ2t83y5KqxeulhOp6NiPxnN9wUtlv69a5K3&#10;X2DCH6EzIkAB4X6Eb57/0686f/YHt2D4s9AqMUh7eazgYsEC5QxDR4tRrvJNm3fldAjFnPV+UFuN&#10;V9cJCIoJLG2iQ9Ccp3PkHqFCBrpfOY9Oi1JxusaA/fCSCU45IX0Gq4KxzJ+ppswLq7C9uIhp5MNl&#10;dc7xtIqkQttNOgzDLguMBZNWmFHWXFeneYmbSMa/+AOMJ0lJpP60ffqdVFGP0sZ1whZiBsKkToy5&#10;ntXZsJF2WRRioXAzGQTDqN1m2VYhG5Hx1DyYImpLzXRrVT0EegohMB3tfZm/10RwnB53Coa8TpAZ&#10;qY9pO8TxVm1ywlAWCrAgDXVDdPe6Pdf0hcDN0qCnyxxuuSF88mTUvkG1rSuqVOPk2x1GjECJqnAj&#10;mkGgxtV7Ddbqp6wfxLEfDQRP7c8TaZFfrIo8zxe7bJPG5T0da/189nllXf5xsYmUJgmiWPv9Xye5&#10;qvzl8fO1wFp1zo7hGM6ofVi/n1YVqQSwtWPG0HwLH5RPj0xYl4SbcfTTY3sYpYqDUkYGaulBNsHE&#10;gDat2QBXPGE+NpOEsYbuDT4YK1a43wg9xD4aINzUMrjX95gKOFA4+bgEYYorLKJvtd3lqaphwPTV&#10;9QQTaaiK3uGC15o7sMdCwHbX2DVq5czgBjkutgMCo6o6kFT77egWfVLvY4Bjgj4meSqxssct3DWw&#10;QS0dMO4PWtBwMLkFHmz0SEQZnKrIhIpoj7XCZuKYVZ55eXDSonlCC+WeHCUPZ0xdioI3gUJrmAPM&#10;AkQKXeYoEfGsEZ06TB6udCAuvlBcI+lVZuvEl4+lAnRx/2fFLVBHbTuGbHcQEgvWarIdk+qA1g0+&#10;R6kNhdd6WMgsLSOmmD0wnjuZU2RFXqIFWuSHgiAW//Zn/3acyZ+6yF1bZz//6V7Vq/sW4mlT+6f7&#10;OCwvDtNknHPADQ+P8J/dm30uF0VEyhPXbH1Y/ZoKkgSprw0SbFtgJYvNHFAMQKdA5JX2WOzzfa0X&#10;KXvYnZwB+JJe3dNIRp/gMflVd05OC2aGVY7IAHQcsdtDWFfxmB/FBjx1medGmG3Sdx1ZgW8nEqsd&#10;LhsYqhylYK+2JiFumdAUBLX2MadA6NUwM41RcNZzawgRzprOvTpC0dtgHkxY6y/HyCWLhuNyHCUF&#10;PtXnlkBRQ8VwZt15xDpYW0AVJC5i+VpYxTb6qJRInI8Y/qf7xCt8q18w3TmmEzcgRr/cvGE6/rGj&#10;ipnD9D5MSzSrmErkYvFKwCk14NncsPSfaED4HqDY2qe+eUtGACgbHSLWoWDdhaqWWPuBh2HWZXI0&#10;D+Nw1Fmt07zYROlqvd3lWbG/IS2mpok/ePgfv+SayJ4LPxZ/8mfVB83ICJvkEkVeHB4b7nC3nEL4&#10;UFjyN2Dm/TWpB6ucyRuHYbHlGElAh91Sp3RwpIbbYp3FoVBr5OTyutTlAmfaZpgkKnaG0ZTlnohW&#10;AagIQRNpRx1qSw44wq928+OqE6OsoUx16qrdZNyJ1kZAC61toisd/SKp1WpUCd9KhXjYPS0EhqrR&#10;IZCQocCNML7bZDAfTxz+HFbVuKxB8/diBSjKWjIsf++zsS+2oukm7iw6Wg9FaVp5946OXMvdDbM4&#10;qbSo02Gq6xhn7qmMemTJp5nh3vO3w5DnqFoEx4eZOLBOZbZUJ7DK2dAbSFXTBCxwfCvmZJ/CvJF+&#10;zFJujY7qm4ArojkCaSGcMhDpyulalE/UWGID9ygbxXPyzG263sALnNk0jty4yKf5KI+LOMh3abk7&#10;cKI4Rij/9AVWQE34nfDTf/6p+lesmqCB9W+tinvr6Wl78K+tJvByYWkSe11fl2SDwRHvhZhif9Sx&#10;8LU9+k7LjNZk+vTlasdZg1KJREotbgFjgA1czLmnwqM+rTKTp206v1gnVZFltRmJhWwdaa4oMOBO&#10;B1zg8lMhlV7GrjeWSMYj/bXH4QFOipe36cPPNdKy4WbBoE0xq2xMQ/9UQ6M4g2hici9errmltnoF&#10;QSmz8XpNLH++Xx6A9EFgI/6R2TRYbkS0Zg4YxGMcdRcfqpl1SdB4YT45Z5yKyFAlseRq+VWDl/HT&#10;VRSUFwzUUiydNlPlgdcBac9hXE/c42O+FFoGP/Bm1f+Ax+CznVo1d95S0nU65DLsKU06bQ5ZLjYb&#10;1ZjzEDJj4OfLzHEG48lkOk3neTLc5gX2IwDbk2Oj1tHGEY2f/fl37E9caCeI0mf/S//PX93/+DSg&#10;tq98VMvbJ0XY4HEQmdUDU/bhp+s323KJWMeDJRioJtWJMXRKKLD+auV8NO/xSFFFLqOuKWIY8yUV&#10;Opi9OgBLzRcEzOqqtXH2wA+7g0GDr6Ny9Nl/6rjrUXkUlpDxGE6be/n71OeNA0s2XUxMkOtwo0V1&#10;NrJtMRDHnIjQU0UVBMZp8WlIlY/92FFRAi0eMdZA+2pFRU+0rHhN6ZOwswI3/zSkiH6fl5V2msDb&#10;NWYvQThLlmEcnZha6+SIhau2xiOGmKTWR6+lgZ646mcUhDWDUtLQxZG3KkqqDRMUZN0F2s3wXINb&#10;abC6FOlNkCVkaGHQk5QR6G7j09PhCo5pp3UU4Jh8ZpJvVEB6I4W02ZSpvT2urKAZnQTrsDWNWU44&#10;DuPUnS6WirfMlQ2oZ5dlfnP1mj9QBn1eEvwfPUOFVfwD4cldHmglyD/76eAn4s8wfaSvS5gtp7dY&#10;enT+N44goLgTNg2CM5XdVktWbAj81xNmrhG7IITxJnVAfqHqt2kx3hQII8B9zzJMqDsm/sHqJmbJ&#10;ip7qBUzGpiagvEjk5BH906k8NuygBHr8vzAhhiZMt7T6fVLKZO7fxgA/RzFRmzyDgzIx5I8BXN1k&#10;Du6W0dRf+YOaUdXYtKr8Tb4PzaBXBWjBOCX/CeOiFYddAxLTY+wNg9SFSmFjIbP2lIvFNMfAKr4h&#10;GMB2oK0jujqxV/hH+GG/RqSJAT8s/lGAKkQ9IJ3TttynVTgWP8CVLSKkjQXtjSZghuNVtTXHaAYK&#10;+HqHz0XqdLHcQm9NZaRrfuPRtlU0DnfC4jgeYgKRwNr52GCplx4rz9LAx4KoQRFqvttZ+37SuVCE&#10;eIUQdVle7HbHYlIZrvrP/geP9P03Oqu64WEFy/+o0SuVMU9tRkLB6XXQ7OY8QNBw6SkoxGYd12L+&#10;m/e7TocNE7nmISiK8QAAIABJREFUCyZoU9htch2jh1eHA0Q5oJWySdmP24JowUi0VRVJV6Ymr+ph&#10;mw6v1pnwoA/DrlBynxdfYDi9hoK8wZ0JyhPXLJiCTzU61U4sOs4xSjOocTephHQZqG1Nt6PIQkcm&#10;cptqKYb4rTp1kePqBbrKVP2TdSJSax0XC0c3TXKv4RSVgdSkftcBcIQLOEjWuoM1wZgFWce8w+Z2&#10;M+lgiAdP+BAjWxJr4QHBVtmfZHXKVnBU0QSFx/Kdk74DbIKOp9NJx0pGziH8svexOwXz6j1JMGy2&#10;kARVlFShhtJv3Kp2jdOnzCrykmj2VOijdJNSMquHxIKOHm+DxS0KupNqj6hbWB2GL3GccTjKF16c&#10;Lrws3ZVlsS0vd/vtdfUASZaNzz7/ux9J8l/8cfcGeTd+8vOTi2046xHi3xi47vGek1rZdlgtHRBP&#10;A658d4CVmVOaNM+PaF2AIUleLblpGvHH7zpTPGXObntMJ1lM080GXZlIRIjY1WUulrgyga8HJVke&#10;a5zQV2RZXUpioS97xoLWiwJYaPPgmtrOaZgwvFPG+Jiceh132MSqD8xAp48jpnbQ5Vd3He4r5Kv1&#10;RxYI2ZjCaiZXmXACm6FFUadEdztyirhTKBwdnxkovuJ0PCVZ1kcsRrnr1Oty4Yi2hvlRtCZYb+WI&#10;HwNhlnEaOZjQpsD6VFkxcARrJLNUQbHH/adYm+NMLW+GdYVWtRzcQuv+APurHfHQBR6GH0zKosr4&#10;aq+3WG8wxhrPObp5BXg4DhwH1sdU4tacuZSRB6pl39AHcdKJ5/PBelxMy025227z/euLKs1fBq7Z&#10;7im//NXf/iFD4yUomPlYN4f10x931tG3QZfeOJpfWA1oOdg72YDdhY28/vCY8tC6wEzBjVs8uUKp&#10;sF+50kTiZ81LFpXrIifkRWZbugA2OFNE1LIovKLU+iY9CkETwdpATheDHMcvDjEkxUQQAu2GKaTc&#10;P4iNEBXuvNXI/urkTNIV86THH/0ylG2ucTWTq8xqtT/KcdItVnF83TQloHu7JhHbqbdGHkxBHeMt&#10;SCQqNjRjjXCJGEQOaENiFdCF7XmtelNfqFXZkngB36lx8jmWJX7iA+BVNPTe6BPtkxbsE5qp0qiI&#10;r4Ygr1pEoVoisdzR0STAm7tpBd0a85mo7NOrgk+rbHbJY+QFcfiwWTvQfUeY9LJ5zPyuwRSsLoZx&#10;498D9x02VjFGsZOmsbfP2MqNrVD283KZb2/m+eEBgR7osf/2xWTYirpfjud/KDhBYDIhd5VB69m8&#10;cqz4xVbn0/KQnSV8hqJCaswMB0cg9VgSPiZ2Q2YCJ6kxay+YaQlmivsndoY9zOlqIDJLygPwmHLK&#10;ryohirLIaLoUghFYrmH41Goa8XyE94SRTG0umIQ+IYwUKJ0Gr0KkloZVzh7tZv2k0yGsfv1jFkTG&#10;kb4JgNY46kEuAXMfTdZPMvCketXzBgkWbDPSdAxaefzRdWZohPcIdJxFSegxWaO+XkZxfETMiiU+&#10;I44Dh/XMYUrph/heNz+AAcSdtKCUGCxC11scsDrGAFasKVFo6P8S9j5OjiPZeWD64Iu4c5yhOMch&#10;wsLdybB1Op91WEEhrLCQg4sFAS5BAstfgAhwQWKLv4qoAVlNVldPT/eM5J629Ydffi8TJGtmdUZI&#10;s9VVJJDIfPny/fje9+h9JGxcqOa7hGWN1xtvp/3beiasuEVjblVm1yv7+a8Ek6QoVQQPQmC1Bvli&#10;y/XxbIfZ6ba/43d3dsX242O3Ew6KOthW27N1en0+fTidResq7bfj/n+chavHXtn/7fU44d/T98U4&#10;+ov+X/9u9J/XUUfsh39BKAQQTUvLypZR/rVk8dXYLOgBBczU0/ePQZprxZg5Xyta+oArF4sd/DZ7&#10;w98kRIUTpHUDIkKlSxOhIvyQhCijE4xMHbTyQa0zI19b1bCfLRNQH41ro8ka0xxu0r2UnekJWWgo&#10;MW6zVdXYa117D+Z0SIE8/EYPgly8B8s8B5RmrO5YfOcExApP7yT2CJ4oSIqwrqpwPXN0Vg/ae3M1&#10;azAjhztVFQ/8e+shNyrrkn1Yfd0zfxVwh9xakIqwuSBZDhgvjboha2u2q0o0XrZY9iR4ij3VHaJP&#10;eVc81Z4HFOcV+RRSf0UzWvDj8odF4ztWd4XsI3sttFiTKFIgdrkhqM2GfKSrAxEex9s562R82jel&#10;aCdiq34uDkoLuXuGDSgKlpCWDYOSr+94t1lzN2u9Q6s87ks128mszJ0sy1bUcpe/C8al5WxdeGW5&#10;z0erpqlP+0n93Jzfv+xBTaNpf778tdfr/TZOar+/jRf/4V/gm3/+2183s/CX/d5vBtv+Y/Z3IqbC&#10;AqGkqw1RnGH+ISOA6QRil7R4V7Ad1EWHWxaEnE+0IVpp+J0uE90W6EN0T25fTuaIba0PRbbcClNE&#10;QdUs+pmaTl6j3MdUVYc8JlpgnIW61iHCz4h69LQbckrNzs1H0WY3YJ10Tj1omFKMe5J5mZ5rmuLs&#10;GALrEIndS8UXyHS1WG/6yC0e/PbiakWYPsiAkRcs7tgnD5IU3rZiynLb9xYNpFVDVU9cbHaw0h8V&#10;li7GAoKJ1c2Sia5RgVHFh02lg3xpNYqWigJhTVF67XlJdlykgwmMrTY+iwZqd5Z2huXy/ftLtbmc&#10;lshKFR739pHB7JF55RLiZyATtZpOhCJGuw667fgaGF8SVMxwK/OsiVBbOKeWNtZCQY4tdrvpFiCF&#10;Wh+lzIMI6d2gosRinEybzIvXh8W6PjSX+lA3zen8+qmuAQD4q0v+m9W7we/LdJ0kcbqNk37pp0vn&#10;Fx/SNGp+Wznbv3+3mP4dY21Vn3tLg8vaelLgS7Aw9pg+9NhgtaUaYYIh7oRNEcY4+ibc5IpuKXEh&#10;aCCYwycWFYjMjIlHLx5SDUgiwwncHPIBkqDmfHzKdJ1IW9BTECIVyXg+omnY6iL+iEkkZvcspoL4&#10;s7xZZAdKGwg3aO4FIYAyGZBRFuqBymQNN7uK3Z2R5GKbcQeOa0o3Xg+BohxZ1NiVuzAuyBasmahE&#10;QyRe65X+gGvRFDQCbOCnj3T4FHIE7e7FUMrSYZGi9S3NFERleqjfAngClcH/tVX4NPk9sRDDdbEE&#10;E8MR0/N43JdpmTSVCTtikHWzSRQjnGMPbIfsHE3Ycl3tauUp2YtYXUEJKfIkITp86CjFLcQHcRaE&#10;ZZVfV41Lu93Qvfg5RHnXcdmURRwPs+nysTmemubcnJ8vl+fNZqUZweQ4H6aP32R/+N0f0vFiUq77&#10;v4l/903fGnz4bTPbvybZKkn8+8KCbShQJlyTCJ+zQ2uylTne+bT++P0nHCpwoTrlUNnbSmZyofex&#10;uG4kl04S2Jpwy8WNRdGTwRR6mul10eETsVhYzorfv/pGKtI9YJFC9wI12c34THIJBGTkjfWBlTRw&#10;PiGcHt0cxuQa/ad+NPxaAyhh0AmtsihV8CXuRr7VZQa6x2qtTIg1UtlgQccU/wL3gPgIKgr+sXSp&#10;sFmd6qyb0h6gnJPRRzcqo8H2kNAoynsI64P/OECJ+lgzw+4g6XhMBYcm3Q6BHVDbU4yeVt7HmKUO&#10;LavQ73tmd8wN/pVjdMzx0loarKw/nw+pyNl0EVfCNusSgH4CCeFOgx0Gozh9Ux3LKJBH0bbGIoah&#10;hBpA84FDnnC7zu4DrM2IPe2AAwidDlj+zNy1vsOvq2r/WK23zaFpLpeX95fnD/z8tRb/dfDy7qVe&#10;ZMUmT9breL/0ozxZmn/9386f//Bf5x9/OGfZL+7cUbBJQnVhMmkHgDEPbyAOvTl7/vbQnEJQo8+5&#10;v0gr7+QqiT4Y8GRlvIxRtHgLBBCWZSYE2u/QdI5lGFbzkAHTdEOY4Bo/T9ASEkQx5CgOnBENhAbQ&#10;YVMoCORwyClkXiRSmO9RiGdbfMoGdyqV/20wZKrQKdnu+nsnfJNhQl84dh/awMi449F3QIxqtaIX&#10;Sx1PO4YINxnbmcayYdaAbwOg0W08w+oacrq0O0ACLh3WqT6d+GQ2aW+VP6rLTYtKb7zNsCF3ss8N&#10;I5Mbub3L56OpjZ9e6/fH/eX49OGVe3EndJ8flsJlCPhc2Qv7TjUbt8deZ4Ml4KfRBRsumR9WemCv&#10;t0G889ufQmQH0HEl970JuhOxcPq1ZMlgudum/OzcnJ5PzdMrHAKm+79ozvUlfvn9ZZl8Lptvt/vj&#10;b7i27f/u8IvL76rvNvs0ma//PVlhal56K00iXg0xjiijlwjNZU+w/pTN7iPirQSpQJ8ndwph0ecJ&#10;HWsg3RaVcpoMhEkVVMaBmscmsBSkVWAdYPUjOnfho3pEOfgzewnr5V5nTARa5T0tatYIJnCAZPmO&#10;xD1jWfap3O1i5Azc28S3toEmMYdMuFSAX71JCis4KCfEuXgtNpwwGOWoxDdLkSWyOiQz0bTawFBb&#10;WZTIpUK90iay2euVXG/8XF2X0yHE433cSVI9rSW76lhI48Bg82vtDAVZwyTNGPBUI3tZ50EXW5Or&#10;CSXirzG5epnT9ojBrFCKxHMHFGmREL9qOXrGSPM1pdIxOWJfOvWVOk1hxXakceNuNavy5dx4rNND&#10;/fSyvzTn1/P5A9cdf3X+3f65/ua1XHy3v2zef3n8dd8vfLf3q18vvoy+fFxlq9Qlcbbexl1acinu&#10;meD4YsFm//kLzgj/uyPYCYFyV4BGpFOS73ERmqXekZYmJQEB+3Q56mTRHAB2IK19WnXWOb9nsjZC&#10;NX1CqqjAktGa6dyTWsMr48IcEAlDiL4XCFmKuUdppcNcrlcsoAgB7aIaQFdwVCxI/5U0fpPf1JJR&#10;XkRGXKqcs68bwLrqFIMLfe4YwckS4VSDau1dIQEGYJkCOzHhj7J3C/IGSmoybknwxPYF9HWkwjow&#10;OrpwN0+3HmH8gNBHgllk1Ifyd8HxGKYN/9ntKlAYSt5jxMTdoZzlShFnr7Ct8urZkDuRFKvgAQ/j&#10;VPmHysym+UQVZ3SUaOzIRaOn6MwWXxWnSyeI3QIJVsttX19h5hgOk03EYqxbPT1GoWRZswB4s9zx&#10;BDRk2+YyM/LRnuV13UubKm9OMNHqywtYJjU7e54ndfH1w/v6/f7Ta/3hMH/cpoEb5O75Xf25Sjf/&#10;5fArdjNHKVm4G8KsoPpypcSu34fca375+mHR4S+/XrGuz3/rXk1YrGgpTohUDHFL2iNGRi6otCA1&#10;eknM/ZhVPnETUwmOrLjc8id6x/E0BaSrppiTJbrdQxyWpRYUyOayAhGlWA6UKPUVn7qMcHvviEUN&#10;uNvjeA4/5jzBZYUxGUTkqknmUyEOXNQV6/bCd9uLfuWGJZLgOjecM1TWjhNV9rWA1u3OYBBCE3hL&#10;sl+x44ipEes/M4n+AQ5qvOzbiXadHaYHGsGONWJiElN9FfFIPj7ks75KVfZYo9XnYjDbId2Zo42e&#10;DLB0rfVhxg+Z2axVUmRXxfw4gbWrRpkijDxYWiOasCE3ctyFJGCRXK4GMyCjfsA9FzY/f6qN9UHo&#10;VMD/NOro7oBgV6GguGKWK3U90/mmsxfzw7Sax4dx71Dz63X76fKer5f1y908zutZ/fuXf6pO2y9P&#10;Dz/sH7+xe7+eHeNFMdmdd+8//3t2f8GhT+6avI8Rthf/Gisdwl2qCJf10w5S+jpfKB1wAMK1MPhj&#10;9KLpPJ8x10sidSziJNpWua3qgiVzeUi1jMfCWrPuDhAIyz7cC6suRQ+Gls1Qx59QxR8J8QDyNODn&#10;KUw9DVR0iusFhh+IZdUGTKSNTTpNvRZeKoIAbc0092QCilyanijB4jJWcb0eoEX8lUbxRPVxFWmS&#10;ALElxNRsMnf4d9foicFM1KgB1WQGNHZbHls2P99Romi1WCXTsV0oIKuHOdYkch9vXhcSIPeU8RNB&#10;fD0OP9zmRhkeNj79hBtcJ02vpqPyPGNbd5mBSwOxqBGka38km1vnnqv4cESg7SFqaxIGG6/gNofJ&#10;kpYhZ4uqEJlqYCrYhFYq1zL6OpuW1XywqtfHvAgvzen15bLhtzF/WXz7Wm0bru1O364vi/27et18&#10;qcbWXyy2HzeXbHb4RiYzw5ud/PaqV8xv8NKKCwh5z+/Iwz1aM7lm/oqQ1KYKyBaXnD4KSXS8phPj&#10;Bfl+1KIJqoeS85lb/CI6ZYc4OAzxFP55pJIVpJK5X85VtkagUJaFybtTrkKrOb12RhGrV4Zi/W+o&#10;q1j+Mw7FeWfFMd+PemJdndmb02rcXtCm6DMbmao8l7ga9PH3uYj1whJky4wqRRTyYqKyNlogEv9w&#10;InWUv6+EWx2zXhoQvfjVu4BUwPBA3x6lxT1GsZ/CkyHLlKQ7cYoEghXwwTcPaCuxYs0m2+VAy7I5&#10;uNO6HrHQjpf7UEvrckIFESNMSWz4Y5drYq49jdGC61NPnvvM3xSueGWd4HYdYh0RmrrkG3TDiCsR&#10;ux/63JfvhlIMtAZRTO7aWKGbDssyXVcP5SqP93X9fKpP548fLviUYY6+2Z/q48d36buPx/3xuKz/&#10;cdP/sInT3386lmnvd32KnxkD2vqtO51dzQqNC1F7yPi9Pldp8bAyxg7XEHqFmtXKL2wYpoQFclCD&#10;7AdpVxxWYxzA3vKhOWZc54p7Dulzru0EUc+eBm6/eyXvBfrbm631K11XqYC0UBdAenZ3jcldE6pQ&#10;mfSk3PRQX2JxEVGCQQzQlawhsnrjKxX61dXw7l0FfFsANjBwh84LNQIlGNOteEjS0jWWe596eFFu&#10;A8cn8PWhooaoGRReSqWhIxyxcXJd6A27YDpG6osWeeXhAFDA6eK2b8z02DhqlufNyh4rcijEAKCm&#10;7j6x+MfoyFwsi6JfHPvx9iBfA7nnsSFeJLjOjRr7XW45BxTSGSw1XWmqIExnmpOkPpl6iHbcTUSg&#10;xyELEErrkfI9/1BQdGEqMMWG2JWJs4AzpnQDFg42+cM4PSxPm029WXFhu7xcPhDT5F/unOnXenf5&#10;8PS7r6/rLx/fbbbfLFf+xn8t/7Cc/Mf/IHNpdSK23+S65rdV1TfyF9y/ieDLHHYCE6ggM9HjtkHV&#10;Bx+O6l5LvFIYCr4QD64As0K3pratEYwSwCFCA02nHtqRxV2p+ylZkIhyFKqmFl6697ZeQHGlZ9j6&#10;h1osfUiLfADqc8ynKBm6ojn0FUJnsrc+pVgc+b+6+AHuH/St64OUhrjD9swZ0Sbx4kGGjRgmrtiQ&#10;JcXXcmKKpXxoTiPu4Ck0r13iKkgGrlNxX2Y+oo2Le4Kb0WKENJmG1oLaSwYC5roKYMWzjaS8vMuw&#10;IBuDtxvTvyK3rwFTirqAFmFj3zElu31+QlCxA7O7Ds2RPUMJrtIhh0qYcpmRgsaXjTbA3GU1VVtb&#10;lChmPSmTrB7Zix4zvHQwYNt8UZrD0h3NHuLD+fjy/HqBq63/8leHx/Xiv/z+ePqmGRzflQ8fPlcv&#10;38z/Lk244Rb3/gw3FPFCpk9DZtzXtN0RD9AFWAZuOiyNbm3IXwIDwP1Vg7gHIPg0Z/3YEZgqQZ/t&#10;JJtymvAdgZlx2jv2uN9meY5gWZI1cj20k1G4vDuhlccy7c1SC82OFP+KqVEEFWc7iHHkJO3PQpZk&#10;HS3MgX67ThXJfv+P5Ju163/g+0/Eu9rcfXHluUyHcq8/XM8P9HTdyhfMmEvriThLYDdqIg8LkjN6&#10;+1hg4zzqn8gmFFgt5d+cFhamy8T4kph+isdvX7ZzQO5GMy5D0XILLjww39J28vSkiDFR2A2ecCIm&#10;tGi6qloYD8LEFL4J25liGXWwF5MD2qhI5caEEaCxBZvk+3rpagUqlAEm1Wh38Rs/3DDvDBW3+G/f&#10;UCdh5kyyZdIcn54fjvXj5fRy5FPz+if1V36Wvvzuvx2y16b6blT3/unjx1M+m+evx79xRUTDbCU3&#10;eFPIeLOAUVA7JFIDqjjSWejo8d0H0fjVIz40ndLlyLuLFXpo1nuyQtH2YY7m0uqbCGXsTgPjLf4L&#10;pXVr+t0Sg1H0t+VP4oxCimBjcOWuhLkBvB2b3j7W91iHoPlsE7XCSFz8tNy4cy1PIMLr4GehzrBg&#10;wl9NuCYB0ByJq5yfOkZNt+evF45mNC/yNTwdADk67JUeOysyU6uLBxH03phFMlMr9oBKT7iF71g6&#10;7lpRn72rmIU6rIhtV4RkT+gEcydcCDxHc900bH0pcD/1ro0uLLmThserB0elLg7kDsXEP9fjmDP+&#10;4XVnf8wgmf1sfFmQG61QVz2fFds5aj+ulzhz+HzMy8fy3VNVc/e7OV1ejmCLNZanf/evm1O9Xqy/&#10;1MPfvBZ7Lr3z8vfz2Xzyn3/L9dccbfT8MlJ+NpL2ur7MmI8iSZhNQYJt+2CqGnIByxYRBMt048DS&#10;lPE63mB3V8twuTrTohjcA6cO2KaGfJG4pgZFIBUBQdOgOVAQExRbWlhqcT026oOLB2Pa2pOuafll&#10;BipzKUXkMW1KPUDRD5XW1YgzZqHs2iBT23OwHriNTmEyJqhpDLU9mCLcRqZxIguOP1RHRHlazUtG&#10;cQ1JVMYL1hsPZsIZNhRuwgRUfFTOx14x6eMzvcGAEMkD0kIdIQyo6yIha4kEWQttIgxBt5pMT6+p&#10;Z1rHOueTYO8WhcBn4TPibI2kkIjv8eVQW4S7eleIEjxwcVeUdvsoghTLaMVNB6+p291SN/DlUovl&#10;5xZb7KA9sIKg+lhZc3vbBrZj5lWjs2nE8SJdbssyOj03a51rsOf6aHEz85DNV8fly+bcLD59/PX8&#10;mO3+0JyK8tj/5lPWojXYU3FW/yhYCRe0/VCGq0a0lTsjlrlqjDmQmQ7LMQSfuLTilRa6QbIRnEX2&#10;26NV6VFI4VrUBsnrCVCe6oRIL7MamOquTwpQEb8qKiqFkQBy5iuewq1lx+F2hYGm4rKcAX1VhzST&#10;3PhB2qIyxH6YxFfyRtaWpLbKYWqxKxC3A+SiIdogcXdCNRAhiNV0KNGYkqWQ7NNiNiwjMsdUjZLz&#10;ZszGL5U3HQ10eLkW9wP8uQr4SQtRAPZyOhLxi2FbAgF7tMemmb31EWDTC6tus0ElX02+WCTe3J3J&#10;xtS8lF2PGnH6ZOK4joLgmj4hpzbumNxOs5RbdZEiPHTJW4X72B4bjhWzHIhsKUIqRwhaBeDSjHnt&#10;UYdr40e9npbnir1fbbflIdsl+0/PxxNXm78ZNH/79LuX3/7jN6//9PtF/ffJ358GP/z9H9JPQze2&#10;v7K/xGgiI299bWzR+5oJegpWh8uZI2xbIiHAIH36oFj44GrhWO2bJkiXKgxkl0q345vik0Yqencp&#10;Zid0TGXKn9AxKOrrMWi2zWpsq8KQujgsxfKnYgP0yUJ3ZdJQ2Yoq8hx/hL/MHkUleErxEBVmdKcg&#10;ThmThJrfOzFN2WuIUBPOLQ0iGN6EnjAEJCTBWnncsAFEkoXBtnSXLZ2iLV0TFWwvNlFLC1XRoQWm&#10;uaAom5CJMrZbXBUaF8Z9Js4/rvupV4q4uLHFPf4L+Bi5QQ5gjA/Fvtj6LD1ukw4bjNntGJMGl7A1&#10;6eYCDXQ9Iek9XUu3SulLtNk4LxDFGAZ9z+4PHZNZmzr7YUW873j8mgr1uAHhJr53l4ntpnzj2agZ&#10;3XYW6+pU7p4Oh8v59IOl+L9Kvcss623y1/1q/U3tL97N+pPPv13/fppNjMufAF5kRMWqkA4AX9+7&#10;t2GAqV+HTUMXQQ+qo0pJpgx6X4rVCJxie9QK2nHSW0oRwEROTKtZ5CIpij4ojqsMmWkaaJ3BJCpE&#10;SRxIClLJFbtFvPxWEO6a+qhgRGf2MBJmep5UEyarCQzqp0IWvcfVk3cD2Spuj58BynXkYogxLQpz&#10;MKcqvQF3vJYZ+TCiqW8MqtimVkSGdFBMyuH4bqJWaMLKrtxnVzNEjn/Za6gwqijAHyJPs1jEsHc5&#10;t8Z3Fssxewv4tXkSfMbgAEkG+glBxZ6Pe007rslPdG6OggZUSoBBpFox8MSI+VL5Lmxp95NCYu/H&#10;TdyVG0HgpOCZVFtaIWXpwiztsOPrj5cfPysADoLLYUO2Gv+yxu682LjU0cOsu6oTZhX18XlX12eg&#10;8Ky/Po0mx2i8evSy5afF9vvYf/gx/se/9Z+XTTco/5WYbSvmXthq3t6tvxH6+I/WG08p9Yvx6oaG&#10;ttu64A9rL6OdacoRM3cZcz2k9dxRT6j5onbbLpql6xhGpIqjLUOdC/cehiFpVLQkEbfCFmILBx0D&#10;Qi0JNI0bCy2cORkb9oxAZQJ0TzRE1QANMRHVjPMr/FIECq4eB4K2yrVlXH/oi/ed3Vdcst7Cw5DT&#10;gu7L72Xxl0nvTkGKUWrIfquVj3QGEuuDIPCLsurGhkOQJb8qmd/pij4Xq7a4H/qIook+2ZlBYTUb&#10;33qskcBQe8r7Mu2my2PEwKNF5lMku5qIbjMs2HDLc9BqZEWyw/FNYrEkCFJJISPeGZ+CoLVLI/+X&#10;W1wI8HnMW1bSgTh+SLsfuEJTWbBbj2uJTqX/jvZizVSwgqyUH2u2q7fb5qm+nL9FYvZvdvMqPVbp&#10;vHo/WZy+m76Ui4e/fP3zP21q8HCoKT9PxKnePh2Xc3XeblqT0HKksVxhVYnwufkm5glXiDj8bABD&#10;RdoEE+xwr16m29mNz6IT82VQVFFiOpPWsmiLvijJFAlkdF7My0pKqKG+eSZlrhPCJ0zAlGKlobS3&#10;Bh0SigHpK62NJOBx/vXbttA5t2Snkom+Us5c7LQJN1oeZGl6sVn2e4vU9WjNuwDsC5l3fEQW8Biy&#10;t0XNuaF7sIHLkGvKRT05kqgkVXtiZHchFp94d9fLoLbHwQ97CyWCJxAsek2ymIM3onXw/anB3oA8&#10;xIUg0XVWhMnvGEiJkOEcyhCfDb1r9TeNWM5Q7EVuEj+7ojifi/kJkmm/Bw11x+D/s7y3pCzq6LI1&#10;todqsT0e63r5cr58trDpyrLw69rdPr1MNlXyT4/Hj4s/Cf/0//43T7Tww+m3VYfcryvF7R7jtRO2&#10;LP1tc6s0TgQ+0GBIv3jcurQUQlnQYX8rmKAz0EAXUX7DURH7c6rsiEPj2sdHhDH5V/vg+VUlMtCN&#10;fIdm/gCcHMjgAAAgAElEQVSNNhHoajwwk/P6RtlcL93nloxLn+i1I/BZtQczECBkqBVjSdezF+Bu&#10;pHsYb++goBMGto0zEHr5Chc/1EgdxE/8Vxq2l6azyRZdX9Q1TR5Xbg/rROQXCL1HL8h/mo7b0eOi&#10;4FM1r8b0TuqVC+7+oi0wqJm/5nPf8APv4MUUpzCY0ez6ceMfUmn8SnSUfUNSKZQgFVB0mzmBcQtA&#10;j9vTUswMqTmAZF5Zc9tcgIjr23c11dt18RQPKsKI0/jSsOYUi5QbLtdTNK4/uptTUzcNqjk/nn44&#10;8skvfjVaf8xWPySftuVLddrPftj/8i/+nXUyP/5PKM3kU7M69PhCTRv/p1Q9bPT0/rWCvLTnoqEK&#10;lmSBfeWKqdMervcRXj7+XixFCiD2AV+KdHRijQ03g1pOCwg9/xd0M+lnFeVP3D/KBVC0pfgQkwkU&#10;6U/41eQ8UrKuQ8Wl2iSVJn15Zzqpiww8CKZ2NZeZa9qtPiDe6d6GrwwQTdZEyrJ8345lpW7bIYEf&#10;b9FuwO0SvIafu6GuIhi9WPTo6CP+O1dU3BjTG6902xx88q5k1AEsisgRUAZRfK3GbK+NNR2ysPhu&#10;ogXJbrqYLS13da6SGnJpBpNQo7nSXIufj9eEkzCebflyKiG0PT1ilKjHdlZZWgZvH8TWHVogMieU&#10;lZLuJC55vqaUAKv9G4Y5DrwrESfFKfN4Uex3+8Pp/fm8bs7ff9lwG/JX9of1r2cPx99uyvVpvZke&#10;01/8a1ebPx3/B5y3Zy4v1dIPZmzTaG8JLUib5wW69V6vW1CTqzTY7yNP/CI0WhoxRuM05GuL/DH9&#10;uGP5jHs7wUBEr/AoIu6X6D5uLRjDqIfjaMP0id9DBpfJwAQ+jcc5NpNFLYyaxvhEyshKnzqAJqg1&#10;nXO7mm0/i0lvc7UqSXOfQB5inG04qUMnnCsJw/R7L6go6EXig9NWrx9qw6+EMREnTOuAJbvIOmzO&#10;Ty1Xb5u/L4pddOBWoq2YvoIyJa7N8f55nV/vzAerdg2A2qf8J2pygZebVDoq86gEb7F9dMsoHMF5&#10;qNsx9ZWblfmTgs37MlGLYoXtbqJyIq4jwFhvj7tux47LUfkI9og1M5VxvWH+fh4cL6v33oL4zag/&#10;IVBSifTwNUP+0OGO+kqNShZGze74rtkcs9M/fCn5ifzXfpFfitfVS7b8p3L+n+zXf8nf+n///b+9&#10;AOpfJlOFFVO25TP2jp5wf/RHTLkzZRh4eGiN5OJZBubXJAlzLMf1+66dg9iiE/hse2VkIhUmZsfE&#10;jlbFY8q+lBjbDCgBdhNySKcipJUIzABSF+WPt5uKKFx3bfGlYZVmX3ds13FzkFJSCyFjarF+RnFX&#10;6ETBdKjeZe+lwezD9hvdzFHUGvAnNhgTF9/lQkR9rCDrsVkGUyigmDC7y5vgFYnw1Klnj9fOo4D/&#10;M+gpzGfMRt1dIuqXCSQkZjeoonppssaxxzk7jj+TxHrs9GFh5vF7ZgOk22PokUPvwKRCcDotXLbd&#10;jGS1hHxioRtURfd1bjrexK/NYnC9QL34ZsLMjisu54nAYbpJU3FLxJw7zEgt7M6Sb0l+Gqg+AFSa&#10;z9dj00+8h4d1vG7y7eGwn+4+vl4S5uZ/9cvyb1+Wr+fXp5fh//Mv9V/8j/zef4oHugDSxMl4Novz&#10;fcCtLIO9vYKgxWiplgTMyeJax7ZMEZDVOqqpAOJnB/zwGeRW7LIQXcNXxf2GU/jGdww/Wde+KUrJ&#10;As/S1EhoCjx4YID/hkJDN9pVa9yICjHxz/IqCoiAd9+cpnLBsXTdUy6kNWxhv4acYAJa8EPaDOk3&#10;KqrjWWudyqMCZWWJ4u25f3nhgl0PZPTJmG/ko6S94MZTF6zXEcpVKFbMJ8cfsCSxNA2mRDdnVcSO&#10;5TQ/NuuHU6XJfIM17LOyHhAyFiIhwL1bX7zjw7PBj+KnE/cbxsdASZn5IGKyHdHviO9wT3+zVI6d&#10;xvL1u+wuVKDdWYIKdfcKmoicAMde9ZizEsQDKNka3U0AXwdqfrgqaEQ5AHNE+MjdPivbTDqOUurp&#10;Yblvdk29W+XPp9On71T293/20X2td9XuvPG32pd2sphql9wdGThZqmyU+RKa46eOjNIaXoBKs5BY&#10;Plq+AJxjCiwcSudhwdUI0JQFZiXIITCj7YJeusM8mcEmlnR0S+mQ7aIyd0izQplh9crTJONprFWe&#10;0dh4Uw7XYgNZ367ylM9EX2NREegigPfMn8wHPujzlUyGCNaJKnvxbU/c32tXIyu5sR24VC5L9zTa&#10;/WHOWL2eTEULORqW2/dHFoo+jFKsZmixtbxp8YrMtwvje/a6Fb4RwGG0Vj3WCZePZ75kFZUIAHfx&#10;9DhSNZ+SU6Ac6ZbnpJzp3sP3RcrPhxnfLVv2vFtbKltYQ5V07DWbdL3olbqNpDQQ62fxrxtxRK/B&#10;HYPh4m5dVYNOgrHKshEa22usXGLS6m2nSfrpPlvQTn94IjEJbXoN6u7OTIOaTI2HI67t+CGx3Q93&#10;SbGuL8cndLves97uL/6vP5uYxz8kf87S/+1/FQ+0ANI10oDv3cjz+dOIz1nIQntZt3JAzxd+2PU1&#10;Kbfm3VSWRiUbSczlaaOzWeGgo9MyY9409m/bqnUKBaUJOU3KahQbxoSW+Ijm9qrIX0lsq5DP2FKd&#10;n+TGOtxwBx8UKzre1Bog85gL8nPUgPTxOi1ao9+NN9stqTMATAyL3AK52/sFvTV49SKP9ssyJKwl&#10;+7TGHzYsTeuuRcESWFj6LG3GLJfhd5uK2xVu46BXqY4XDGLWOVl0xK8itoGsqabwUBpMnyif4dJB&#10;sF/xVuTzinjMZlvkoBbhm4/WGtkYtqks6495QnzMQ25JtYpIuf4Pd7VgB5hcY42Veydbs0yAVhWm&#10;5l2mc5Fmwxpl1DV7BsBgVzf4Hwt0y7gyuWoitIMTetdhZeyvf2DseVP39uu6blABtXkplf/j3/6b&#10;SP0//+Z1NWPB//u/yOel/dDoDlM+OwaLpnnV4bcDswDxMIqLLJkAvXy7MV+I7m2wEmrsX1V0z7yR&#10;rfmZ24dqiNDEwxCBHetqHkgkTJfKAgSUdFWEYwC6jGEl+CpSx7yaUSFIfi3rpmzxnFuUA4e/ThEr&#10;+AFMX2yGNf6qCwlFOFTGv1zjDo9iXbNqVMPiDGVgYIqMKoVDzUDASsmTlKD0Tc108H9xhzqpyjFa&#10;4jh8rgHDZdZ6hBFyD4Dc3g5FHCmhGLHxIUaVN6svKK9ROuKgxhAmWFCqylIRH1GYk+VNpLBjh+uL&#10;3fjMpX7/0EsH2pxtyhZoktz0k1gI7lbOE5fvfO06M+7j29MJmFXp59ORZAjNjqxqW7q4U8ROAstJ&#10;ssyWvtU3Yh0swy7w864o//LKWRAcug8fIzbb7rPysHt9vpya5vLFNZUsNnu9f/U/O7fDm5/Ak3Wq&#10;5TnzlkkaD1NoFM1oRy4Ww2KT6z9Yq8wk0oCmxdHlp6HeuFpMBNO0nqTYY7kgbfH8NuNu0yc1biWD&#10;5M5QVGnuDSZsvffx4cH+zbOu9Odspt0TMRoGFZgEnpQWC+0ndpPhiOsk1iMyItYVIcYJ5jW4VTf2&#10;kM6XQYCfHEJCL2hs3MfDxgcuFEtP2dfUGrvJuICPuozb6sxYOaKVHlxyJHxh+1gs/Vk7mqnSzvdy&#10;KR62nVAZG//OtkIvb9eQ5IS5H68XrtGcy7aVhju+AWYgS/Fp7HdKrQVi3D9HuX7oenmi0xIoSa9J&#10;AG5PuIjGinUWGWwMcLblb0uvzh6bUvLDZEyV4QwFoSJLTpbhQS57q/VXTOF0UDXFkau05vTpgd2Z&#10;eOLSZ562ZpZPfWhzW3cHG2f98+EXKBjjs7BsOyBgkERtRaek4nC1rOttTg22Yo0+JfNc8PgEd2AU&#10;YezqEd9AY7fb4RaCoisj1K/PQ20WC6uI+NtdpvVHdyMRavThTSLMsugk8gyyH6CGLRCYoiUP3/WP&#10;Ysr6vSvqS0FFM/llMoOhEFk9f6fd5UyyaBqGXB2CVEzqGXUslJObIHllLfgj4o2IjsV9dIJExURa&#10;bsYqIQwOovYElUqDUXsu5+K27uOxsuggDNaDa2YCrawMCl+xwZGieJPNO/rDHMOpjofdamFf9bBu&#10;a+paTeKN+HIbqyUfQPvp6rkKACaaZEa12xCbMBhHQFAj46bWRPRbsnIfqnGN8yRvPoM3kw9ygRyj&#10;RIlTuM8gWNW3KJwoSwgad+XXXzrjert8fPrxZ3kKfocoqMa9/MECJ7NtjlAJT93AfFlcg/M5oaMQ&#10;jISuxQVDt31EMUzTQudvU3UtwUrTMg5gTZUY70sV6CraVHBLSPj4jq90s74HQk6/myTcyEZcRFfp&#10;BNF2YbRbpsIMgBbvXOufCrlDEvijOJ9ophBQCytuX/RTwxei6ID7kGYc25SOIj5ZoxuiUCqHVE6b&#10;10XLTbwpEGWJ1puglMCKudLlHxlwhXvcf2L1w6MUNdtgHeoOfVxPCA6AmEVXjzd7ekPEbOwwdcRT&#10;LDvbRJJhAW2+IFjbndccDyiFiHKKeFtozbJhWnYsAOt+PqfLyC1PH4EIiGtRFbLg+svIO8y1Lalc&#10;hs4wU4IO8XP53OV3um2oxsFazhAq64VOZ5Z2u6rdUpmISQAFFptgcdINWqRNEDHxcbiUs1W+7Fus&#10;WOOTZbOlSSXw+xIJF9+fGroKBr++Zrkjf3rw5tWP0F/dzeP5XdrUh/p1vfipl/Jk90clX8FowyXT&#10;mmijfmwIo+H4PX2COly1XDzXb6OVpIrGUIai2K5xbZfS78i4N3PJiPe24swyrmFrPYwsJQkyDVAb&#10;pTNJ2cRR+cKqmYgpxCzuZEa68d9yArSXep92QtFMviEXpLyFQCB764cylDUeVBHbhmWA7SMf1vRa&#10;10BUX5O68yl6R6foFOXkjBZnxedwWRkiP5pvKWm+x6nO1YsfPLA47U50U+APWlYNhYV1nqNJNSqk&#10;PJsrsKGw7lFlPMXSZU3hWfnz3Fs0hx35nxjfx2jclJ+r9XZivAIPV79PeuN3r9+93+0r8cJM1lAN&#10;+dpX8NAC2Piiw92AHyrowWKltzARRWop2N23rsldcayZYgNQh6x6JSbw2GMiELENwaAyR9nCTJU0&#10;Hmxtke3IVaRrGl6gnNnoFXFL1KFYsV9uy7q6NKdjXReXssyAijaq4/GyKfuLpJdOsVa6Zyuj4gdq&#10;iGiz0eXr9x/QujBNpxWfOV/ACka6vsdKqhLyA3PMdvupq+sGJUEssjoAbUZZFwsS2zMGfWRKhka/&#10;4Fac2hsi3zMKQL9oDrgY9I02py7IiYjjgwRTNCPFj317u2Kdmcy+qkxqbmQ0g02R4nsUjlGSlSei&#10;5n7CVsCqiOKElpWGvp0Kx0uxTYGubAMYpo//bnqLBVOXqKQXwvO+/EFhzbamcmSISEKdObVbeo4f&#10;0ZSRgZcikV700BjxGU30IYZSFVXgxph5aAfb1zpJSsmkIzxjgcG4lLVzRI2UMzmgOpStXmh0hzJb&#10;DbvDgDAXEDKwuEFXF+kQcHh6qt7nojFJl/wgj3IRdcrev+KtRDEK7fcsoNgQGGnZ9D7zM4dOOBZM&#10;OWF2GorhSAOOdR0jTqk/7ApALHR1KJBlVBxwuyif/2HNBcpPmybe5c35tVm9/3Tev/vhy/mlftoc&#10;s2XNTVzPWU1TM+n2+76BOnB7O1PXzD3smwO2yQMNinua5E/borXLjAu2CQRUV9FUzdCBPk07/JQa&#10;15c8n5rIw3fDOXwT+GLydYxJznQn1F134Ggiwi+AHVw/yheyKATbsXTZ86HVX1dQl2JcVVpvSPMb&#10;zF6J2gKs97gyruwzk1EkLOV2xmMirVJ6AdT2oqyZwrc+PAlQNSI5TXkAQRbsCjaRbi/lhoqyLRvQ&#10;kRcj1yLJZZFIZC3yUNRPKaZWtGajJh5U//CsTq3uFqIartcEB9Yooc1kSn2ZL1YBm2+gPsSBsTgB&#10;MfUAeJ/F1s8wkYJKQxMQ/hQyF7gfIx2iUQXmXjUcorI8T2JHPl9MI9VUsMEtMMAEjkz+aNGRtXai&#10;ycyVW5oL7hCxi80mak6+sQJ39Shh1UYEe97ktjSaoQFT1qt6vqSF+vqVLXYb9uE596vcef46OK23&#10;x82HU1M9LB8H6yK38pE9QCUof3l1oy4/Fw96tywFu0RJXiGJQzuF1/U2xgONzAFDMWTVbxEs86rk&#10;lpjSW8bxhs9pOlUo8oIXFO56bCf9ORpUxPe2aiqzdLIa5QGc2232XF7tQsouWAodb0b71xh18N4c&#10;JGNbYWTzjYKWXZo4BXTBl9C+wEiuiep27zCcKcUuuqllhbNwwMV0PRE9vWINIQoiaqlaIiCZdwjp&#10;DHTQoaRXxhFXjYN6pvLBqqIbhvEgKNr0UF8ugVg5PC6qKh8XJNK71QAdULkTquCoS3Nur273RbNg&#10;yfO3JyzxhEUhe1oVT6vpslqLHBwThFvEQdm6BmoFug6uiGNF6lkrEJm9ictsvpXaI1277nqajC4x&#10;h4lpH9ssP+N4H5tcW/U31Dp1eeiBmhP8e8ydqkZyJJ7S/VTWeRV7YpY8fC2VfaM1p9UrNw2Xx8vr&#10;adlvNs23u2WzKVGgqymzUW80Vnsd7ZGpu5dZbAXeyJ7f55IZlVm7Le0v01Run0c9Q/MMlftaso5C&#10;BhDdrqYEKaP2N8jMcKnSuwLCoKGbR+oxG6SGAwX9T9TWNJdVR3GLcAPQxZSuODne4ZDUwj2008gG&#10;Aysq2jNRRnClLqTCEeaZs5hi+wa7hZN7nhlaOmnUKBVgWrQxIG1GNWn8w8GQaQvBSmqF4lTuTTp9&#10;YXACtrFdUtkXgnUU3GabyQhrDNYVkNjJHAoBoR0+EbnQWl5HUszLbeS9PGxAhbKfNt5oPaY08Wo1&#10;qaoZblasieyCTWZ55D2txjNK9YsDfSdCRjLZOxx6bjzwfG7rUMWofNU7zydbiaPgXjnRIGZZtfEK&#10;N+Avebqchq1zLiiADylVy2ZfL6Sns008KPCtMGCr0FuWP8hCwmNzPtV1zZ5AnTmvXi9V8fJyOjTH&#10;x2wkj/X1epHNxmVWdpgXxlM+xdxUSd9Y4jLpmRiS0oxOpa5KJzW7Lqt4/Toxp9wGGQ6FEbXAkJdG&#10;nvQ9EECyFKqpIjE2WgSCIA4F/Fb0ufFvJDEyXnPLAniSYIHswVk8d5n7uNtSXatrLMaY2aFB7Qg2&#10;cp67t9m9jpI2RZoxdFPMqcxVtKFktK8fF1QaGIbaGO3Lh1ayHYoeEpobEbsJuvfM1iaf00o3zHSY&#10;0nN2zfK8gGN5PCqPR0V7pG4OZTGAYMU4lpZ5Xjd8cPU23wrSqhOCsLUzn8xHLD0sZb6jPEKYik1U&#10;fzyvTytG1fHkoBjtLAhBKVp0LcUJ0HSdv6qsjuLfiYd0johJ7F3XlMbLPbvWFC6JGJmhEPT5yI8V&#10;dH2PuSEX2nl+YWgAxNIwTIRIkXAWzHK3MXWrJyyz8/U8Xpy+Pj9Onk4rp3k8lHa91LpRtdsmXZ/7&#10;JjBhB1FeGh07yx5yFvuZw33e+MYQoJzIbEnk68mOS3pABDhJJKGWV0wtF6wt9x2CkW90uLArGutd&#10;CZ1HsDr48MZS+V1ziDLPFN3CpjoFCQytNT3m14TLVQYL1nEPGyKQwhkOtbec4lSMnGWmzAi4jKG3&#10;ATwV/Q4ZcegF9BdoNCKdRTakXLFFZImmWwMMCVXI4hQKaIhzQrGKyDul3TOZkSXLwLpG9gzaNY8T&#10;/pnqADh0NI3ZdqNVcwxRYnq2AYtqhL8T9FMesfq07nS1rGuwYN0ExuVyevpySTvCnSZRKrlQq7Fm&#10;mKaJFKxGwXz4XmtlYNkwNdRQSQdpmSzcjqJp1m1qmSZMBTzb0Lm29Tw9Th25A7c7q/8gBbjDTRDj&#10;VHN1XYcWDEb0ZB6WU2BJuSXjIRuJFhya1u8yfznc4M7e6SP/9XfHpb59bX5Ynp62q89VVH5b9dwR&#10;1PfhAGl0Ntx5mm653aCz8WLN8sJzvBQeZlqJfnywMBSazMAUjVEV7kpFqdpnxaL0kHIbUtWkPFv5&#10;mJKkxyd1nvv07xkoeCz0f24X40YLJi4cdqrCPW14BDMK6LbhFMXrKkp+H/yDXW8jtj9O6OyLEiXs&#10;wLnrCOlj97XOskq9f62tt6BHkowOHSrLNOQfAsECOJxl3iLpp1BAU7/HTMWZbtcwikJKh5F7PMSO&#10;W1O3bseaFE8PD09HslMfG8W3Ehxm7x9g1TEvZUa5OQK7ctCclJUNiFc8jZ/2hH9mF76NK5+tDh2m&#10;bmvuKWdFqD/VLx8n7PgquO5WG1HIDqC/yKOPrgeJQsxlzNVaI7rn+pT3Eu/kmwrCnrY0Tch+MEX2&#10;GlGKohYr7GE/Evb9y5eDPPONWNUoA2iK721fzzSh5ljsPsvylfjHKudDAf6LK0dXzR+ddZ7hbOrM&#10;kteC78Nrc2RYlMq43OzrzZIVp5SF6ZrFtXfouOniVL+QqQHa9oB0moBaImhtu2PwT/eZAt4Zf0+Y&#10;jActI176+abHhx0rYUbTQHbKppRT4QpFRjw9+JaAthoxkyGHsnvnK01xWr2xKhTx/6og1m6DX8wT&#10;lMcEga83LPjsM1/0ozTaRmFWK1D4wk5obJ+pWawqUgxvWhxxiHuaOixEL0ET98I3whz6tpJRaVgB&#10;acH8eFyJnnCi0+v3r1l5KMzxRmGdjFvpQchVg73caZEi+3sxOWBWEw93DgZjmq4Tn4Y116jupF7p&#10;0SGmY1fB37Q86ItnrJx7XlKRbleW9HUPPrNp9oSdJuZFvBp+xHAh7I4PGpJ8bOFPhcOM90TbDToq&#10;zCeDGiN4gSF/Q1HOoWaWI2hmd8AP5Yt7MdgV/MaM3vKURhdU6/qr8twco+Pxw7eLT6ctt7zjahql&#10;ymJXn05FvK7r8ridJvsVn9FBUcSxgAUJTK8PY37Yrja3kayr/2ItDnw4hrn+8eunI8o5iz7OfwTr&#10;oICImTHdSROhK9uQa28SJTQTxGQVSKloG4f8sboAXSgtTKzt3kDSUzwTrCkeKqlJYDuUxgKI5Fb3&#10;IbhcZZwA/JUVBftZVA60AK6O4wz50TZQUDKKva/ckMTjpfBd2odiggS0Qeuut1WwBH17iB3OJ/WI&#10;or5Bw2etM6fA17VEgmVTCkCcfO5H84FqrycUYcHnu5x1rZDDRDtsDdATm83AGjBXb7ppt55I5FQ/&#10;8wFIiKNQjBPn6KbYHcESd1+K0PKm4g4JaY1ZuXyYG2hxWMv5rI9rogVYRswYAc4cyi+Xsv5AcX30&#10;L3BGbP/lR5DKsnUbTwyr/bfG9vJhV06H3u74+XS51Kd3UHiKxR3ccBovaj4rIfPqzZw7DmwRRMtB&#10;uZ5yp2upXEtUOuwNvASmSn8qhm7xyUVl0qjcnubcJNGEdaQgqeHEjw12RtupiW8PX3vz/r4jdQg6&#10;jLXGrcpkg9zVPfrSCC18SLGEiHMvgCwnZFlJYx75t6tn+gbOkC4CwNfahc7dQyF06gSvwSd3FjBP&#10;RAP4HJL8BRntf9mBjPtAuUESSyAMFFQeaqLeECPUie+dVgSOGp/C3YfgO52BRE3ZcbfIF3QhzolM&#10;NAUgTa+bbg3uX5bNGEbafp+ttS24C+stFu9Qb4ZDxVfauWaqAPFyuxWHHzmeAfI0XGG6HXG8qddy&#10;DX7iM6wbzZz5NuvJjauRqfkgxLcoOMPFUdfzfsmc99WAa/gZM+YBH/tDAzxXiE9I3knFiPMOEX92&#10;Ju5s9e3XT6flQxkVR6lw+mln8VABL5CctNF6talGcLKxWKamGTY3jp2s2Ndpua33L01dVQ0w6pGi&#10;tB2KKIbqafdLLu7c/qCaWkkfXq/rBLA7dyJeTqkPovcDTkhFsZl310XWUgS7hdHeV2/9KUNGCK17&#10;gRQvy+w5MFwTeKL8LgspR1qf+1gNHWbbiMpMh/L7EHA34bYDeQZ4nQGZ77L4fi5slknRL0wulK5o&#10;5WDQu/bZaCAhUPRho8VMIanqs9GWezbe/oCmJsF0mRed5ihgRVRUyP0m2zLWG9jKBEUo2bAmUtE2&#10;Ow82rZPgJlbqbQ23BWl9i3nlmtzPIkPVepVcp8Fop/1OdhxtEN7+Jc9/rpCMoan9JHhgxb7F5Yvm&#10;R2x2UQJw4JrT3Wy5oHFvE70TNhoSwMz2SVuZrJ9jIvHQuaezhZIz9+viiLtfG230QdjRrzC35m0g&#10;wnjk9k/k6tFGnQ+tKmFKvmzebVdPaYFCorRiTpmgga41ZD+/+H2GwudGr3JmJP63S7Z0do5gRYC7&#10;Q2XW5fwJQuPLr3m6Mk7HaAxwx4UtRJnFjryxl1L8477DgZxmSVxnDEIsPXHQu0QE4Y1BCuU0D6y7&#10;pVTDZBx4CIUv27kGn4GKFlWhMMlsonLB3Lmi2TndOWvBaaTBe4CQXMPiTmvEhYc7O9IAshJpE6yJ&#10;mh4HbLVWhA7o4K1tbZEy4AddYTHVW0MWRyBdXS1slghUJHUrermwcMvtMBEek3EeWAdEWoogtt4V&#10;3SzEYEb0IhIF2cb4xbg8LmuejDIRbSq3a4GitXoJ4I1PRbgEt/OKKWspLJULhWDB84kprWpQlMzu&#10;BBq3McEAycZalnmAv1TKjxR1el2KZ15esaUXt1bHUpJFdlHRgr5b+euaqc0+ma+raLvcDli23c3L&#10;eulvH1YF8NnO9dyjqy/dukFkAHCSZQbsFLTbYC9fre31c7loJSkV6wyHKyvQ4XORoOQwbifL605E&#10;Bfsd41VrmWk0ZGaipYrg9zTkX0TTA9b4rtVC3KR2k4pW0UwRr1S4i1GqzFql0gIMFiorSUfJdvZu&#10;tNu4ObJTCRcXPbWvNS8qNXNzbiYjAytRinZVzSMYNMZMr6jVrzBzIsTvrK8/DrIarQu4EvH2yx7z&#10;4oRP1xplASzehZ0d1/rn01TLapbUoA/w4mJasa9nxGSs4QzHQw5O4qN4VwyEvbmQNOuSRyBeAeiM&#10;LjMpd5A/W+1oZV01bDvj7tuaTqYtUdWdLuu45qbkw2orWpzCXx2j5sn0NatgS7/i7n/HACH3QveW&#10;xVZxmlUAACAASURBVK5ERKTe5PyI1RQnX/NvZJ8e+ZgPdYrQun6Dcak96ruySGPEKxtnfABgsFAU&#10;C/wN03m+FAjuso88rIoIFbNbD+xNbgj5RDQPJJxn5/jt+qHOYP03okKSEaGLmBrptRL+AgU8bRd0&#10;3RL1OuKkJmSCDjxx1E6NAiK7/kBKXyuOQc7POWo3lcahQUE4YFLxVE0xI82QTYdx5w0XLasz0bLE&#10;1a6S6JFBFtD/4dZ+35IOeTFlLcUlCn4AuSl6YBeXLRCxet4DtxTi1SiZi8dkrtLbWO0InXj9fKop&#10;hu8elQQUjr09F0JTRJ/5DbaHye7lecSd/IZbwsrurI+/HNrSQUd2g+3FYLENM120LYJgmW3Wg13z&#10;KWQU02TZaciMGgh4oUqSIZUR2hKFgK8gtB2QSWkLuwKy3Eevem4uZvyb2XoxXsECMMrcxRvM94kv&#10;hhUB344pqtLl4eXyPt4UmDH+pKxXszU/BBegUDRvgrbw2HhOTys7rHwcrea2rnIVz7xFTvCe9qPo&#10;7qKo/atFzWQrVOv2EeAisqeVNkvj6rjKTyP/AJwO21B79G4/8OV6d+9KTZCN9lrtCgxI6xMC05IE&#10;EpIsAhQdOfugaSrkh4h6B3/urQCzdowcwSns3+gKbCVHT5WRTdB3UqIAARutbCKvYLIcnakluId0&#10;JneUrP8bORL4QcmXpT0aqVEZdSn8ZsUj0oiAlMVOUq8qHHz7+oB9O2/us7DK+/3SP/CbNL1TIRIQ&#10;yXGR7rjuMmO2E30G2eI0YZ1NYiVrvnJjSsWkLEsL0TlclCf2fGE6qEa71d82ReMyObmPOU4kNzp/&#10;UJ9OxDKhSVHg8e/xY8Onc9FW2uyQ9BgookhE2y0tpPM1FFQCsHLNQGT46VOdO8MLbGS2ecWtvBV/&#10;D4IQJLcoAFHTEQYxDrd7g2wdVFLr2zUglMsjn3eTWAEUS5KldZfZzzo9wq7XdRZlQOfkYiDlroE4&#10;1LOo3Pc6TI3VQu1S7fk0segNXIE+JinV+pJ6nF70WlN5f+XDIUqhKbxfk66oJDjByws665ixpxsT&#10;DILr9igwejN7ZlNa8a4KVZW6kFDUKE/cXl6H/VvpjSGDwe3aGdypQ4BdvPaCTWh01kOa0T314nQK&#10;WN+8w/ehk8Ie2Bs2qF4XROiOqbu8G8Ux6zVcazZ1M6/6g8cEDYm5hbIcHuvNgU/Z88uSeYehnIol&#10;NVMk0yCSU2XfR3noU/coY5IuryNDe3x9vRGzx9ePWNGIdUCDUAO/q2ZcNHQELoFjrS8AvQFeN2nW&#10;/HuK+p5RRWc/yKex550FZ4hVbLeoYnHjqf8xU9jXert0lzk7NRR+r7ctp2T8/cObDkd2u9Zy/3cQ&#10;xVv3mhWfRQ2sih0sBje7Jr6b3/csEnFV8LdHgiREpXUfbamgjiWH5lkW3qtiOgyibaM6CaOna0wR&#10;AVTugdrd3rpNouN34kw85tSJDM8cmldB4c+E5FOsSBQFEb81Sj9cCq2w3gDZ0vhu/pcBS4JYNEEG&#10;+60E5TJq+iK5RcGGmziZSwf7PSsqkyCJwQCAa0YGYIGHh/unc5NR4DNmaZI9vdYd+Ln6PhfDrsFR&#10;PwrY/gU91MfvPv6QrhyG5kyIHTEi+Q3X9AjzWTo8U8t4xzz+qBw3EX8kvBihigFVFklmsZaYD88M&#10;PPcaCBgJW457mWJ2Hd1gHdt48z4o+aA6PANUKgL4zgaXI15KCPiQer0fHy0QBJ8VP8ANhBPeXqvU&#10;O+xY/jVV11uuW5T+JrmcI/a5Yv/Mxe3XQpqXa23XdvDm7kR1nCHkejpuNyDdRgpyFdNKGi5T0epF&#10;jkqY1fwDdkqIFTLVIFG7pxVRQeIFIjacQ61k3M20KBlvqwoag1jc2Up71sJRFactQUnlQutUsK9I&#10;2x79goXnWGbIKITwAskPjmW8WxIFUelHMgKKsaPc2s5HRpp1O7RSYSW2pwhWeC0LPEOAdCANfrZC&#10;Enc19mOF9cfUcDAqgjgEdts4tne9I8Dh1gbIcUqQ/w/rpphyJdmAUJw91FyovLIW8wwGFQx0/9qw&#10;Xf1I68y9MLYKKMJx6lJGKWd6mS6+RePiztCUYY0rRS2jfN1PYz5vLqK0ZJB84qYajJg5S9yMLT2E&#10;8HMWbmIPHYtYdSKxX3GbbNNnK7AzfD5RbV2Rvw615vVcAYY/hZh0uNEwBQ1JMJ4qbP769aler7Y7&#10;LnJEhjRkyyuo5vknFjxLvnz98ftnwlfpk2NN0Xv+Hy1rvnsdg2+m3qK7J/gF7yZ1wYUNLZMcffr9&#10;pdVF1sLvsE3eBohXj0xrWhNKRC7qC4LbzLfTrqjO8fuEk2CeB0V/g0gZmFRXtSIBU7qeS+RqtLvG&#10;luZ862Xc+2Njip0qQl2T6c7d/MenSB3Jr85lSSIfnUWneFdF8hwpugFRgpGf65qxWM4RQmbI26+W&#10;zHjMDBOsV2HkJmEfrWvwtMnhEvNl2xN6Zp85S25l4WTEo2K+hlb/69FimGHBChEwc7EF/xTLAdXN&#10;5hkf7PszIQqyC1drxz33UYvF20ArFSlfL2GoaO1/ZU0pA301EQGH7J5qgz/5Iw5QKowsDffpeC7Y&#10;gA/R2Ey53wXOoDo1/OEALR4Tt59sfTapPwT4SEowLGeZUZuXiPTp1+fjKZ8s23Kdgy99KDFXt0uD&#10;rtgdL69nGm8v/hic2XbLfuBnjbf78etFvBG6tPRcx3VuSdwcSqYz7SJZVgs6OyMMUX+l6e1DXL43&#10;Mv7HIEZXGrItvBRdiSEc837QlntZwBAZXPnK7xHGBYjFkGt4pW1OpqKxw5jg0b5sqBa0dqn4mgFu&#10;T2xIbSw4nQhNE60AzIgl+YU9zPqd+CrO3EEYkyFh7WlQCMxRewS1fXEWDOh9HBbZUp2I99MOJ/o5&#10;cTuwFehc3mSicU02YICRU/qz2bFxbbtNUy/IsyQG/PrYbM/IVG8G+6rkmi3Hybl+Zb0QLZnexg0v&#10;SIEqwR8NYqZWS3clpIkOyVasPHHUIZmJ/xWeA9elmUkYNr4QqjViecrsywtUrFJQTGMHHN3EHV4q&#10;6tnGjXqtg48TTJ6vi6+wjrHEft18P0aSVMkDFO/zLWSJ2PdPijyEEePdGZffff36Bbn5HeZyXcuT&#10;jHw96khPqmNSUzkThg7vWGeWq9htc1W1Hx7Zy1xWN2RsVbr9hW+HjhbFLkJgbmihBMhLXRaM7FBR&#10;FFflfgIJXUvWJaH1Ai9kgCuvL9Euhr9mQqEFIEheiaOSKg7t+/UpmT8M5T7HSkTyLNb4xFoULT0s&#10;JIqbhTgv095SsiOwDJJGRb8eVRKZ1A3nXTUR0dSQO5x0t5HUKzmpDWC0hswtVtxg6b/jwgZGf2ue&#10;Y9kUIsv2X0sN2dQFHqObkcjn4L0OMSufNP4u2wU3d++KQBURphErpV79E/qnnHCmAlwpeSEkU1ko&#10;otkCxn13tcxDwH5rl5xIihywDhSXM0sweyaRDO5eDkHKJm2jYVWSRJAisJA5H8dzs8cF+PvtqVjU&#10;+axZLT/hj92fuom3CxjS9FkeTH22eyAMDMUkPaqZX3Gr/lBw57aFoodofuKoptvpjhSu4hK5xYPA&#10;yHA+c6e2+kA0A4+11UPXPbuz91nLxqsaochABpM+nXWwIRJLQUCftiw3APlHHb2lRxPR+UAV4SwE&#10;1U/X0TvcY4rF0csQkTOak1wIT+aw8pxgJInrEWSXeYpd/NSppRhXh8/ziEBwtKN8tLUwAK43rpOX&#10;rrdiCFHmqPOsLpm2GcT+QkFrpjX1Zyo2SKs/nuspBo6KIbx1GZdoSvv84ROb7Au2ACunyrVyrzzq&#10;xaSPLyZbPLp6nHELboeAhiqq1GJNacFUCJHp7FY7DSelKyqROtfCL5NKa9lYdRJZ+2/3rsh4I/TZ&#10;3GIPPjPtwRMBACqKetSP3NPsIO7ETY11p8cS+u1OPDVK1zg6KDmh+umIYo2D+Mg+fzAetu6OuY8K&#10;K+pX+LjsvvGWvLDcIsi3jr9vw2NRS9Rl81Ng7IgPWWOrWFusuUYjyNweh4CmAr3Q81PKJsapKBn0&#10;5xrAgJvYckV1eNBFzsijLnGKhukxFGfhdaCRMQmZr8ES6vvIPw6MtAa0vDW8bljyDr334Sj4hcgl&#10;xfiM66vVUMdSMJS8K4xhEpyk6yISheBIxMxhLJtEIQgduHAJemN+ctgk3UD+PjAJF2DoUcP/A7T7&#10;lUJJMG/fulYoLM43awcFRlYyjnY4uVGWNjrEa1QAEIeakT5yOZnuUu/UCCQxZWmfXiQb02RweWKF&#10;3XOXFDQusoJEquN27wIngIRcw0vuXeUSGOmd27qyos/lrHvNC1yjy7I6jaHrk8+UfcnVVc3t75O2&#10;rldNYCZ2O99Z8zTOqF2ZzHTznZ5GUJ5+2Jkt+quvn5laf7jsFqM6n/LtsxbCcQexv79Qaso+fPnQ&#10;SlpH+JL8gFMc4JgJZ9wHq827T5eQuUPXEsFLkFqLNi+O3qr7YEr56j31FqEiQnq3SjUIqmTNLJkl&#10;8KCqfNeCrg/5RlCtmSFvMZEnUs+17sZ0u9RHEP5o7Rbg99XDWLexlmUjzoYu1D1TJZe43M7dMmVM&#10;RpfbGyINkYjX4A5uGHIzWcmh08OMqnLcEl2z4ZMexQYzH2SUSFYdpke8eY1SZpNN0OCc7fYTEr4s&#10;7g7q42rCNuRN2Oz46Tvx3WJ/2LLdaUmR+NW57qXVcZMqTHY18WS+IkwypoTR/U67l7hWoixRhnH7&#10;k3I9MA3ECGT8cyOiNL4Aoeny+zhyL4iz7tih0+ja+f72CwlEikV5ILRayLX+cDg23Wq5+P4LYKwv&#10;l8P0eVkeWXUQPlmzfhvZE1dMbK6L0+5q3oSLLteYSRnnmZ1Qt8MO6wWjS1SejnzhfE0Xb6guJPWN&#10;1vevbRIUbgyqTJuCa7ydHiBMZJsHP6fEU5d5KwoK+U5kMTsnShGyy2SrShnEGDQx+lLSqCTgxbC5&#10;QhL8caRdrrLIRnwKTxuy0yz52PkqkhgQmvh5iDJnRq1BuYcgg7hYlv4V/wk8exn57T/fd+IN99cT&#10;bu4NBa6Pz6hSpFzKrBg5kYecC0h9oRke9z2ut6v6FAb+VPBTcC9Wj7myWFa7vdC3/pHGknDpcdZc&#10;pHOXWwqI7y7q2Tpuo4ijm90/uwJXciqh7Vq3igdDuxlhinWtPndv0OKWBHLMZwrBoNVSTocu9CK2&#10;WP08tnLukY9oYaun7YK1ea28yz/RHUufqzNOiUnH8Hfc7y2/lER6tK6XW65z1u+lkcOuzuDdVRz/&#10;4TLUW54O018AEddN4xhNjtbNmrAAFsvS9RBlkLS0Ay7iwCd1Cb5CZBXg0sOKZn0uCYYQks3Pn+aw&#10;fSZVXxT6RK0aRoGwl4YRLHwjfUNgSvtZzJQn1dBRtIcppQ8PSJqQyhkfzqVDBgLAGZXEk8abQ08V&#10;ctBOPRu3jV591yetTftbmQWM+CVZZCgj8r+CMUtrwa3+bSyAzi70HReDmjS94KA3l2suHaf3F1sd&#10;27TG+5pZyL1621Vq0EwQ/UHEgpUXT9j2+dBU/TlLno6iGAAPOzT77Wu/eIhjTaNQLgTB0qn0oGNy&#10;XwN5PNe80kIYtwQNnRK3zIQmON3bf9sWCrpaK872ycnBK89gorHTO2v4bXMA2VSGSfOnH5kieW0X&#10;EgHSe3iu29lzK0WHq5v8I3hb07quShbY6eUW5A7eLGJ74YnyJNFnE5eWaVHArY3sTW7F+jAKDMkd&#10;oTmRfBqZnIpAB99It7lMt0G6baaad6kq/mJwGsIpTMrpI9dg2WiL3JdGWTGrfjpQUhZfQXCw/aYm&#10;Xy8Y+sbi8CTEJZRCBDfCsBy3nXhg57iBQ/llG0JIs8UtnGQLiJNjOCYDhtSeFTQVlCPnWs0dDIUt&#10;A/zgkBn0te3WBgatLF3mprUH4YqReRQTHufk6brcQeDO6pGfAYsGxu3pNSEGbX7bpz0fSUWO++pp&#10;hRb31fYVt57iNTJA17i5vYDSHe+3lMzmOrNnwYc+Vfpo6o+Lpyy2KSghE8C389H46ToqbSiXPnMX&#10;XwjEAenKXwUK2M6p2Rib72Rjp9WGK62HWY+vJf/jyk80rvNLPsOP0n5kz5/LlUAoKQOLC71XfjsH&#10;55R6MituREzDVVuf2xHEItfYppSQj77QMWsaxEJ4kHnMrXF9zLqTBcpnB13L4J4W1lgFOc/AuXa7&#10;E/f2h1ilNkwbi94fakohjzcOb0H0riweEC6Dy0lv4rF01XetK7oGMwWap70CRSvCsQ61f9G4tYk7&#10;l9g7mYR8srxuo7QZQuqxUHViXHR6Q28iHNq74hbcdjdgD8Z2ZLN+gU681JkYhRBYc23EjucBHcMR&#10;krbYXVHQQ0bUE/buoBOxPtgtwMay3CM3Hh3zFrGJj2w3KPXhMsia53OwYT/MUZmMahVGTU2PB0vm&#10;MmJuqmEhhK4VAUbd9xwu60VyfR9NvKrB/eTgfv7lb//Zi95XUyNCFsdQw0U1UpjfZcEZAYFTMTDk&#10;9xextqMOFuY4jzvldinAuuXl2DmstjvuO+SjgNXZ+rslf/lucE43VRZPhvUUjVzbjdCOpbXV9HKx&#10;J6y0HDQsGBL1oOReLswLvmOjKC8XgKYCXe/rhmcnsedzX6VzfdV0MTcoL0tXG36Tz5QqG3EmPTEk&#10;LErGsBFw7gzS8RwtX5bX74G2srQQ04EfWgLNZXAfV05rcDBJArsdEVfpTQQ6MsWKRJPIE3KEuoaO&#10;E8fkZVB3qmHrI/pkRsrgG66BS0ClVGN0klPhbVLvt+bdtqRvruHcuYc65aMJV9yowE3UoGz6TB1y&#10;3dDZ2Yu6WT9xLyPgqnPJ9wY7fuQ76NKwRfk9l7MJW3BXPFqWNrfZyoUvDpzWdIoGzDbqhQN150ZD&#10;+gsIPls02f9P0ulnMDX8hyaIRXGR+HFmISfNRNjZs2Y4/EFMr5zP8EIK9PELF/yNvWIZaN6UuyJu&#10;wvQBKmUyKIGky5bh/twfRQu/PPEHrnf7PBlzq2pzLrmNx62hqPgZ4oJf/fnxCjnEk8D/H5Ym11b8&#10;OBMFWEoPkJOq8lptHAYKP2AUwj8SAc2In6adjJ/pRpZuCGGVru5k8Do7sPVDGBgK6O5ilXvUi9Px&#10;tbkbj2AOjYe90YjJaoPBGkRObmkJQ0SbT/kRNAyHhUz6CAY2OcWREAsCsLLp9fQI7JDGY4peEu37&#10;qhRylhagQjzIfphe7WgrQGPMVb3uUpg0r1EmSDG5Ez9yH7bC5HuqSRFBY2rnbxc0Ej7TTWaxJZfD&#10;2f7DkkWUSmR1vf7UZ6thztKSNGK55StV7Q+JS1N/f3ntyOjN7vVEysyS/XcuSbFp3mEnsLG9MBPp&#10;OMDCd+SHUm5faVL6AOV9q/buNg2JmzENDQ7/1AI24xYml44nsKD11na63uSlXpaLMGahYriBpjje&#10;z5E39evHHz7f/ulfB1pUxnjiZpHC5xeZBi1RmBf7UayA4omELEIV50KoEhAODD0/z4C/GfuasvIV&#10;VQnSoRJ1W5XM5sm1dAqhiVWpgLmcXaTTkObsqnE1sYgOOtG4mfiRKWNhWDGwq1Lva2KKpDk9HPN4&#10;QVLWEUc6bCSNXTvxKaLBHUtg7VodnT6EOxjGjGAYci1wGUO22SwQg6D2p1hqURM9WrFpmrqMonPc&#10;SRhZcrjcpPX54YsEzeJQY1NwT59Nj8/V7gsbhDtZS+mrQ/bILlwlbsRx2UtL8UZDgME8Y7fsBUOT&#10;FeK2oVXvA8e+ExYCdb0FmxKk8XZ8KtoVAEnx0TdfxmWPuH7afZeBQ5ivxfkTF7QtQgHl7NZuT6CU&#10;bcNNRs0T1ynEHGRUZFnkuyNKEo1jwqzkES5hElnfV/4kZGNlbKawBv+ZONqbw92ggjJ3zZ0Au4sq&#10;+izPwdU1CVCG8//1dS09bmJNuyT23rFhxQ+wxMISYmFZGJAxIN9ADQiMGuMLLXC33elMMrmM8uaf&#10;f1V1wO2eN+9naSYdx43hnFP3p56aq6oZJ0OHfAiVifBVG8bhqcglB524IK1pgvVomRK4Xu2xOKM+&#10;90qVEoFyN4iU4fI3ndIR2ctOimjYJyWjH8dd9ns9BmotSx67rOGIh6rhFfs4GZ/WEdZPuveUBz2f&#10;YdQrKK1bRJU/tqYWVI1z4itQFQx1I9o/5piVeSY6JYEnYMXxu/H04wylCd1gUZSP0NgOxEGm0V/R&#10;tS7eSU4d/FZ0c5/yx7/beu6egqS6tDNWvxo0TZYXGzP0IeCarXs99d8h0XYPFMo2Uj1Wvu3OYIJ+&#10;DKt1W5v07eYCSTwQ5SdZehdUgmP2Cl3pRMi61akAv25CvO6wx/W5fGN9u2RXHQPh7DBP9T67Eq5A&#10;8gmdYKiRNt/mll00R7CuWUtmrq6qeAbD8znWBjH48hQcmnT2Bywhnb2eGXXgvOu0qUsdoiZFGEBu&#10;yGAGuq/RWHT0RKJs1nM6EF59ECxVclJHOo+FN0Qmlx+XF15QAUl0wMYgx5lJHO+GY7d/f6FDFfvW&#10;fbv6ggErIYaZC3UYl9qm2PSOFJ2Y7Y6/oXi3HkaXMOEeOCHtY5LrWXdVvSD3Z0781zolS1QiDdS5&#10;8YA6TDybike0C6Yox+GX5fhjtgLRIARhdOcWvVdXartbulZw8jYrqeIJD7w0NkrnBf6Km73baZXg&#10;sCw/P/8DT1qLFz6LpInB8tA2DPGguCclnkzVERM8wv6g0GKamoQ2QqIc0z1f5e11+5vIh7DJ7bnm&#10;eLzwRHWNORTCg4oXtCrEGA7nZ1qp80V8NmpCgsd0uEvrvAU1jTVYS9Jy6fp4FFKHqvIp8UNTc4g3&#10;CnZZHoUb1Hk0zfzfOeXbTdG0F+gaz60u0zRY7UrLgdFU4MFCWR3JFsku2yU9jAWfmUoKSyOIsL8l&#10;Z9KtM48OznXNU9y6g22Dzp/2xBMGxDZghOlu3bzUeUdJxAwro4y+b1GZYjTwiOST1r9jER2zIJpE&#10;wZ7gsb3Bspz2JKZwSyH0/LDcHjtcBwuJprKp3T68nxeLBwUPFqjvSe5N0kDWGD7gafav7rjweWqV&#10;+sj1bFyn/KEsRmsy5n57FlifkiMYqiaYIxhXa6FscT22+xeI9KKpm2vOSeL1mVPrMbyMnp616/rl&#10;AA+EyktQVKRb7WOCthu/UveP6YziKJRk9Xbjf2S+7HX53KbtGQ4+7DR31q4GUhBQHk2EhXOu8pN8&#10;OKyRfbyvcwQ9wcjMDXab2HRUE7yChtcJnY7OihJvHwO/Wqi/2Su1w8ChyTGV5pWLWeTqGzxpqqMT&#10;CvWPmTRjSCfs6ffvX03Gp2PIg9yk2NOibCSDaAlED3hlM8YL0H0z2S/r94lf64wrLFuMItDOrn67&#10;XQZav7E4DzbuMhyL4vi4PTf1CA4MsLs7BCiFkjANmu+umlfoHTtaBdHoH6O1uE3+aN/o/5deknrk&#10;LP/rjHBb1ZQKCVSDtQPHvCtmkTBQf/7Aot/xykA30DtFre1bjRkLoRO2xl3hJwyKDei6ZUnvNU+8&#10;FMuMPhjd5jHhzi6juEERukRgpJpQx+dnE6Z4fs6lUbXJ8uVt8+X15drkyQBG6bm7YbNKMuo/tzyQ&#10;NnHCNZSPG6VCnyC/f93pMr4OE6C7tDU6gUuVkQYasQdQ3zKdmZExJf7Z/dWGBjWrTJ2mjFjiosT0&#10;dtFu4IqCSpDoXGA0IZoZf5WuUMCaGpwiVz3TqPLSyP1ZlNMY1DlkCx4RLndsl7f1VvG8/vpVviod&#10;JQZuKLqLQJOwZEr0d36lqc64smtI8pTeGgciS8s1HfQ5KTIQXWtwvLY8nLAIhPy9E09Be23TncAo&#10;T0F9mKUpJWjI+JgbWM/64QS0GnT5xPViW0z/rWMeICllt8ZifJ8lWPRj7jYz+xbd3wY8sPVUeOm6&#10;mFvWxDyzLmSlASEUjvUNdFOIh4of7k5P3QLRlSRVEmPHVEYRO0ceYG/WEfXYsmYtM9T1DjBwg75/&#10;U6vwOYPdApWgTEmEbODkf/kB+MMcnyzsBrTT7h0PFXAKj36PmTUkMGZgd8qrXzv/Pqtx9/PdNDdR&#10;/B1++GdXgzmG4obc8dgKpHtC3IAS9QYcXl747bSq5xjp8DNCcuy4V6ea1xCPULcpjwVVFNRqDr9+&#10;ExRTyUM9ngV1ecqSOKd5lpKTymPHtelczv5t20Hy6h/1PfkxPZ2sdAqEDtyEToA03c0plTH1oWuh&#10;0kYrsUCjJYOYrA35LbZfbZXxzEQJ8i3L4QEVTOvEHUOB3jSW1XKuyn/sfd2FRGwY7JZQPlRBw08/&#10;64eq0tGRkDkSH6CUZNVaX5RZZQtpFTc7A58eKZmjo9zXV1fc6XALE+ghRJaPmq+pya/HXIo3iXkz&#10;XYsS2/hufXSyHNSg5tfVMDSn5LYWdXOw2EvZ1wRpg4yS53Zp8rM86Mp068/K8yMG1l/q6njjc9tm&#10;gVpuMoxL5ev5ax4u43CdnhgYEm4pOqfRtZQQH+rEAWSJX0QnOVCnUfb0YcJ49+qnl03pEf4rfeUq&#10;gulryJpCaGcasmZP8Gq4ABj6PB1OdXinNjeu0UH5RdpOnDEaRIm/bLmgpXP/Ab5tr+z42pZTonCk&#10;RfqQlLuQ8AmRpikqROFM1VfmHVyor0gnYsdV4Q5j9KVST+6CU/43KhEMhTQZWKHZzshdzuMdMRNJ&#10;ipNFHpcuaOCmnnPNUmLOWXIvIm4DB/Y+mB9AXVdLxcBnrc9MF/Dio10RWePsyJ0VA6pKSWeB6j+W&#10;DHS0xZrhG3aymzDlimX0UVTXIr3qa+MyE70v8jvh9kJm4JR8AxZad/ps0Q/PxXo/WnMyhFiV5Si8&#10;L6BIKEokBVZJCY+kyYBzNnVJM4ChIsZN3Gj1RA+c5FS3nFYoU/6ujh1SqOZXFiIdfbGSM1feUH2C&#10;PKkFoTfzc9Hozz4slrpkHNzCSKP17wYId8dIzKi3O9zGv31w7YMtIcuDf1PRMmw1KLXRla4TljBV&#10;nP2k6wTtYPKotH2DOglVYTvlbd3RQbgt7FrQvu1+PVUSGvhliztiFf6jGwdHE9aepxNtliFKVy7i&#10;/gAADKhJREFUM9J7IqY/Z9cbklDq3GZ6KiJD8DrxtumLBqrJwMDBgCZngxa5CWP3aWHiQA7+po3b&#10;1hOxTB6+y72L0nRNqcAUpBXNs5wMoG4kPH7rum4Z15i94bIMM2u+wONTUiQkItW61ja65SzYes7A&#10;vT7iaZJr4TjNCe41I27VGVzyOwZC+naN40OSqGQjBYTn3kjs6Cv5Xvh8OSNAxtTxu9yTKQ05kRc1&#10;hFB+9NURMcPErh/I81rBYNJ8zBYwZOw10dI9JzAvn+hCaPryo7hmKWCt6+35iaYbwDr4bTLXS0OR&#10;Z/ZPA4lUZLha8et3hxKkxeuOPk9NmHgoljLvSEp5VncorByFpsqHZxvYZncULRX+x2uQvXM9UU6D&#10;8DaG1FPzKJRLpBxtueKlJFaECpR6x1SiQdV/1xz3f3jsvwTjIjM2USMlv6JrrWsEODlSCCEnj/li&#10;c6w9yJ04zZIxyGFs6neof1A6n0LJF1yaIDEw7dCQMeTKhjbVzDGgs32uESoyU6z3jO76UiEXKaJF&#10;hpXHt6NnL7r8dE6ZvofBLVO2DDD+9FLvdsmXq/rqh2hoitwSwlLiR6Z4yf2Xz6ihBFdLvgVlKVxA&#10;/pBUjxY2Xmk5TTlTYB0Ki+YyeSfKOzwZ5YQDg9HY4o5ZKoQ5W9qItEssUGLblmhg1eoUJgc41Wuh&#10;POi5qE9GjQNbMrbeBDahbTyaXB32OSIRFpaR27IgCIILWcowSGgdoxq9aSVa8Z4+Vfv8ur+yImia&#10;1XSzhO+4cQY8PaNv4ebJg0iivbzuYaXDj1ByRC5M5XOq8XKYVZX1qPi7GJOrg+qGpk5PzIkq02kT&#10;EO+BpFgDG7WTKZGXZkAyMD+cui6SVknb57LEU0XQkkpMIpPGs/XzXrCHwfhLWxnwaENO9E1ZORI9&#10;+hJosTk1IEuvtKznuCSaI5Li5xPNO6izbb46FmhtrPW2jNOVA34PWOBX5bzfEZ735Z33Nlmp5pRy&#10;lr0ckc+vDm3Rn9nV0+lMg/KYo2QZ40mYi6s157vmbHwtymLmLmFA+AlqKi4eQcv3kwOh2Wp4hesW&#10;n3cxP3vbUKDluWvobUyVBzwTqFyvJNvi1thuJ2twORAPki7HNPLJQxmLQgB/eUa7rYidsibD91gz&#10;CpjlvDJhQqXR3VwuN30nUUw2UK6KV4tMYlCvu44PicZZoOlp+GPUnawc2hqGY81t6Oz5h/phJsTi&#10;UpDK3QHNtPnxwy3+op05K3jiMDqdXAn984a2c7+EtSNKwgbXspIgw3hXOC4S1Ke9cJlHkkd5+cE0&#10;QH9TtUNd1wzLpPSb62i4LL4+nkQDo4gXiimI3GXpNuLt3XCyeqNJkihfVV/zu/7CrxVZBPLBLux2&#10;nMFfc4V7G0OVPFCzD3c4eJU7qT83bmZJs+J3aoePyV+Qhbt4KcEPeMjrY7XQQ2u92UZFllQcurVh&#10;Mjt5oXd9PwzeSCT4TFK6VwaGjDC4labTW1PHLX0AfV5lABNCsE7EVstqpynj43xTdqe5dOhjUYMy&#10;sPMJlxdGCblizIZDJhAjC6hGa+9E3NYH1UIfblS0j1Qs9xnIb4HfDLneRd/jMFMm4fdWaSGGEOXq&#10;KB8R04oIMTXRHyE95LZNMC7R9yNFC30Ossqw8pAapQm0Ly217lE8jl+J9orDTzKeJ5IxCvDFYxWw&#10;ZGq3vH25ohTr7TkGdfs617KuJXZuhJlVBuC8XKSHcLulhtOpWqyLJq2d9Ysy+/vnYdY8f39zof7x&#10;6cs/Wnbyx+OqyKxdEToPYxJD1aDBY++Nm6LOKZGQ/4mC8PaSPvzBL2JCC+UPUB2qwwUe90foowwm&#10;3EyCHufE9DfXofidLisEN246fE2eKEma5Um2z3LcPa38Rl7NFR1Rp95t5kGe5eWpPjZ15c0Cwwgj&#10;f2F6FEbosA1xh6P3W9CYhJBcwWwpIA3yUJrK0j1x23BO3SLMKEvkAFLRm2BpKeAYajfkqJgTTyAv&#10;0vlK8SXp6jlDhFuMJsMr2G8/p7rMfoazuD6BPx6MwExVSBxKq9Q9DBP/i8LqpJ1GZpBizBtlPQCZ&#10;fBeah7QT68vL6UvvYkCzn6nHp2swA29f4upFMc9MUDwQTSbiFayDiR4flLfvxAYP3I4G+759Wzai&#10;a4Xrb2clHrDT7sevt8nYywJQJ98aQVyGQYdberY6ev583rWH7RbibfT1qm2IRX2X/4yGvoZObV7D&#10;LFiBpVFle/navNchNYiTU7KBc+POjZESUsZG8diBJqeAIALufyUL/vUaf2jW7bUaAZv17uSSo2My&#10;imUPcwcaVjQaRTJzKnf2WBYlqPFBs7kZ0w2aeK2nXQRWe5m1u4fH3zA7PF9lbb9LIJXPtWePsyyq&#10;SwzHducvhUfo0MAN4+S2wPegCVj5vbXrClUm1wrnXewj0ftn4hVmYGbbNJnhrG8jWzj6sWGYsz2L&#10;KoUKGufPXy5Nc/389ftX6stmzoL2gG6E1Fb19U1nl2GWjTDqJzqrMBbwpHhP2ThJRkeUz9lMR9Fi&#10;iiIfHWWODxknOdL2W1+kXBVCt8Ed0Uz3A29kGjUXro37FQGTbZr+pTHr8xTtrmgxpoYaiCt68IWg&#10;iFInDnm/ax9yhbqEwzWuSCp4z7LWPr1Sm3ryq46HIUclgb8tM3Kj7ISpzuSsonwZECscaoEjl9ow&#10;DJl8Bs2v6+1pkLgbSugLug9/r2/5AURXm21jQCf/V7bi/3n9TxICGK1BZCdnLxicUACPbi3t0/dK&#10;SiBYJE+izEpbWVQ2CRfq/aDiSW+Ty7cn4iwaBGNKZA1U1bxC3Pwu8/QxI5Gtr4Vow8DQE4V4F6oL&#10;tkP6aex7WfunG0Jtko396bzDOGu2b3FK09zQv0lCdZuZGYd+bIBCkzY3x/ldblBVg/Z6SeF0uR7N&#10;ZX3Id1UH0vv2XMXn+lMKyknfY8TmXprj319Rnn5AZPxFSbI1cRfhgSN+Kv9yHtA5AP+43n0vnhNp&#10;DePlsGA2VdTCblLz0kQeVfmzglse+JapS4kAwKY72aEJtvs7s/inLhMS8YNMTVqlyahtd8uIfyn7&#10;en6K0Gwf9MIHnUSmV/gseKHqQHbBXTFZYupL9dAcj+UyijBWmngWqItLGJz/U2oNLGhgwQl96ddP&#10;+Jsxej2P633U4mkIqVOA7uatydEPix7qbSmLwgoDfPHS/YJ+hJZJol3h3feVO/2mDu7QX/IdLy1H&#10;MUtVurUONCmpMlYFVbFJ/ENSTUjn11tOdBPo1pSbneAhpMizUCHtOuTXD7QYBIj5Cev69OUQwpbD&#10;raQ+v3Z3XNftU1sHD0WZuQuyPMPi9PzhIS4f/iYZBZuMCY1edBmg0YE+Rp1zLa9kPaUhmLMeULs0&#10;HJHGwAA42N04eWaQfIavqN2I9pFoEJeSsedVTZ/fPpPiPrz9U3KPKm3mDlevIjCPPDGL0DM3P/zs&#10;JxpsVQzNCH2a5USUG1TtYZRiidsuNbXVLbXabxA3sTgnWu/8hvDElTeoDTNgcBUF0gUpsjBD790P&#10;qAJCp3sfT8h1vvAYBV6IjvkGD89TZdMohkblL6Ju0Zi7+eL4IcPgrGnh10+Gd3kQUUXnsV54AwsV&#10;sF6iw1xA3R5q1IfLOMwaXybevwfeX1JHpJxXljKVyUrganRjY8VpUkZ9S+wfXtpHi6r0vzbwP7y/&#10;obYdllXetYSc2rlLpyuRxkSE1tlXmXFGVoeuwk2fa2NL2nVu0o80cLIfr1TjWqpZMKqb18vn1/Lw&#10;tFterhe0dI9NMvSDmPO8ik2jOG69QwcezAHk2rCYaETrC+OpmJlrrjtCaK5vsCtELjgs/K6qSNgH&#10;n4VSd8u2dslCuelksqYAzi/2J0ELuyioEWHXFtsWlMWWRP0wADn91EhKBAcYvL39upCq5bhLRkdh&#10;u/v2a+DPveOnekZRdugNH0rlsOfI87HMqCbDaV3ZoGDRh0npmmMJ9ACDcb5lahbqCdKIfdBVeJk1&#10;T4GQTi61YxTsKREkbwpTVN6PF9qPIcWjhj6lCiFqjDRed7u3CxmLaUJyvgF7sqaJ6aYPl2u4OHOp&#10;TBZNbe7x+IRP/VZPlZ/V17OxJUA+HvHiXF24IdezdnjV6YRpEQcjPF3axLuLuv7llQ3+BNZmJK44&#10;YyNdJB1EJYSvcxdDKDGMt52DMWvoJFW91iZQq7RBr8LxdRgbCm5MFR1OaUoLieFtSgMfZskiIzVX&#10;/Ep/tw+7121Vpu23H5/b+nBq6rq5nF8/oa16yE7tNB4Sg7cc5/BuWN5f3VOYYqBrEM+7Pngyobrn&#10;Hg71kZ0Z7hygG3WpWovXy99KVAQqrBdte7kQDuRKITw6UjuwTFHGIIwDJadkRTt8//3r/H/xY4LS&#10;GrnCHQAAAABJRU5ErkJgglBLAwQKAAAAAAAAACEAHzy2/khfAQBIXwEAFQAAAGRycy9tZWRpYS9p&#10;bWFnZTMuanBlZ//Y/+AAEEpGSUYAAQEBAGAAYAAA/9sAQwADAgIDAgIDAwMDBAMDBAUIBQUEBAUK&#10;BwcGCAwKDAwLCgsLDQ4SEA0OEQ4LCxAWEBETFBUVFQwPFxgWFBgSFBUU/9sAQwEDBAQFBAUJBQUJ&#10;FA0LDRQUFBQUFBQUFBQUFBQUFBQUFBQUFBQUFBQUFBQUFBQUFBQUFBQUFBQUFBQUFBQUFBQU/8AA&#10;EQgB2QJo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PeT4o601wHkuMsgIyUAPWs6G5fX9bW7ubtorgsHMjjjj/8AVVm603SrnVEFk7zQONx3&#10;cMPY1v6V4Ut47qOfCpDj5gece9NwUdGekpykr2MTUdcuLa2u9P8AMWaOaXzc8YDZ7VjxwhgN64Pq&#10;K9b/AOFZ6FqWm3Mq3WLhSCpUdMnFVp/gxeSwx+Q4aSMZOe4/xrm5opnSoylqTeBtX8SRWEdtZGO5&#10;RfuJM4G3NYfiDxz4imuLiyu7t40DYaAY2iu10j4R66jqWDKI1DOYj823FdRo3wE07xWb1ZLm5gvV&#10;AIaYZKj1I7is5zopJpamsI1b6vQ8Ks5w7rmIiTOQ8b4ava/AXjjVGjuXuvE91aXJijhjjf5BIgzh&#10;Scdv61Dd/s/XXh3Uo0t5luyybkZRlWPpTLf4VeItZ1aK2isVtplgFwqO4AZQetczrRS0OhUnJWZ1&#10;fiXwjrmvW0UtvY3N28qgNKkxfLf3gay/h1qXibwLrjypo9xexK+0pLGSP8ium1C/1zwBYW66rqSW&#10;flEZiD5I+mK6Dwp8Xl1mQ2FprFku5ldpJIwGHPv1qFiZxanBbeQ3hk4uEtUyvrXx/wDGMc7LaaBH&#10;ZF2Bdni259vrXOaf4x+IU09w9o5h+0uZFWMA7SfSuo+LWu6vN4fiuV/sq5iiYrsUDzHHZuK850r4&#10;xahay2iJpduksPIKMQGq5Y3EV1e5NPB0KWnL+v5l3XdY8Z2wkn1eadokygZxnBPvXGyT3E7M80pk&#10;Y872PNewzfG7SbzSpLG90FZhOC0pd87mA6j0rn7fxN4ZuLUiHw/DbsODvYkk/wCe9c7c2ryOyDUW&#10;lFaHJ2ByI+W3g/KccV6Z8NdMu9auriyeydpVjLpLjGzHqapwanY6jbMLO3trdIFDSTKnI9QaqjWt&#10;Tt5QtvfsqyAhJYjjctck7y909KN3G59L/Dj4U2+s2kkh1OygniQsd0mc/UfWuqg8AaPoCTX9ve21&#10;xft8900cuAD7DNfO/hW/1ibSooLNXkEj+X9pDEDPpur15/AEvge0+1a9ftqbzL+7htp8HkfXmuOV&#10;kttTjnTnz+9PfoegWtvJLp0NxB5JQt8szMMZ9Kq33i2/hs7s6aLeKcMCk0hym4dj7GsTQIbL+xUi&#10;msb2aynbdEpl2mP2qxHHoN9Atn9mubONP9YzseSKyvK2jMHCKdpI7G08QS+IrS3QyCSLcHlZefm6&#10;YB9K14L0W13bxwoySSllBYY5A9ayvD/9maWwGm2arGQFYtJxk/xc1UvNeKa2pmt22W8h28ZHPTpV&#10;tcqTOSynJxitDvILfUnlUeekYOCBV2OY2MzI9yrueoHSsi21e61DyiLUY2cdue1btvo804DzWscJ&#10;I4ZmGcV2wgpO9O7+88epJpWqW+RvWkzNHGQUdMdQM1oxu87KRgjOMdsVnWsUdsqRq4SNBjFW0fZG&#10;434UjsBj8PevoKVup4c32NBEZSN3B6Ae1WICVxn0yO9U7d1MTEyAqMbFxwo/z61ZEm0k7gRjpjBz&#10;XdHTU5Za6MkaSY3UQSNGgJPmOz4IHbA75qyZAHIbJOO4qhMskysiSGA5Vg6gE4BBxz69PxqYNtbL&#10;MfbjnFa3MrFnzjkqu7GMY6U7zjGuWJIA7DNVvOUAAHDDoTTRMzrk5HPOaG+o9di80qBlHB9DUMkm&#10;NxkUBMVTeUjkfKvfHWq8t6SzqrHdjj0rNyS3KjFvYbrupTWukX81ookuY4HZEClizBSRgd+cV+ee&#10;vaJ8QNO8QnxH4ZtNe0W/hIe8vmEkMUkbH5QSw2kbsnGD196++ibzUpWjhjJOcdevPB9uKW6S00Yb&#10;rpv7QvTjFupJUH3rgrSc9Yu1up204KO+7OM+DP8AwluufDXRr3xlcKmpTReZcXDxLDgEnaNoA524&#10;+uc129vcDIj0aEOBxJfzjCqPUVWuLee9RLnXJ/Lh/wCWdjH/ABemaZJLe6msKxRiCxXhbZDtyPc1&#10;Cjd36/j/AMA05ktP+G/4JMs0Fi0rWzve3XIku5RnJ64WpuFgD3A2yHlg3Y1BFClszPIwCodqqpxk&#10;1ynifxUHlkiUq3l/MRnG4VtzRoR94hRliJWii3rWtNFaXBXEuAT9MV88ePvileX5ltyiqyHo/BNe&#10;h6hrMlwJXExeBl5YcAD0xXh/jfSCb/7VDIJgMjY5wWFfL4qtKtPyPtcrw1Oj8a1OTn8a3sJy0hUK&#10;e3bNdp4B8RR+ILdI3YI8ZMZVT1HrXnmq6K94cRwFSeCAe/8AXFdNoOlw+GvB17KJM3an744Hbnml&#10;TjazR6+KcHC3U77xLd29nfxxwSqoKBTk5wcda53V9cWSyMYk/flcEMec4w1cxa6z9sImmMm91Bba&#10;OCf8auXcqyOz7PMUgdR7da+9wkGsOk1uj8/xDXtro9O+IGotrXwF+Hmuo+6awlfTJ5FHcdB+lef6&#10;3d/a9JidH/0hQHjZDjY69D+Yrrfh8reK/wBnT4k6IfnuNHuBqUA6leOcfrXmXh+++16cp3HgDr1I&#10;+lThdXOm+o5rlimuj/4J9DXOpj41/C+y8WW4B8RaCn2bVbZBlnUDG7H615Ld3jJ5d1bZklHykEdU&#10;PUfWm/B74kN8LPiJFc3Kn+wNVItNQgP3QDwHx7Z611Pxi8GJ8PPG7wW3zaRqCC4sZVGQVJ+7n2Nd&#10;NBxlF4atszmqJ0pqpT9f8/uOcvtIh1aye/txG1yIlATOM49RXlmt2McV3J9otys6urFB0rpPEV5q&#10;GmuJbRFMCHMiRnBx7Vm3EUeu28mpIzOqYjLPySevNeVVw0qNRxqL0fc9mliFUhePzM3Oj+I7kx+W&#10;bC5hw0bg8Ejp1robW7nTQ7myW4WFHYFXjAY+YveuLW1+ylLsRbo2kxuPJz7Va1/xnYWtovkWvluG&#10;yuG5J70qfNRfu7CqL2isdzdfHK9fwRZaBqujHXdTtyN8srkLIoz1A/zzXzl498R3Gsau7QQfYrUk&#10;lLdCSsOT0XPau0sPHklrqj3U+nC6twdrZODis3xTYaT4hsheWb/Y7zcB5Ug4Ye1dUpyqaTOWEI0W&#10;3BbnB2l3LakSySAuPun1FM1DUY9TMQZybnbyDyevSrFxGdOXDoJNv3WYZB61lzSpaqs0cZDsQdw7&#10;dO9ZujfU61iLbkNxawCQ2qMUmc5YP1FVIJ9S0WLyrC+mjRzucIMYOamvStxM1y5xKTwwPUVXttXf&#10;T5tyHenTDDP1o9nJbB7WMtHsbFh8S/FGkNBdxeIbsXsbjbBIgwVHOORX1F4X/aj0G88EDUtckGna&#10;3GwieBIyxcjow+oHWvlWbWLLUYfntEa6B+8R79vwqEW8V9A8sgkEefuI3CnOBW9KvUp3OathqVWx&#10;9j6H+0N4E+IRuohqf2CWCMSF70eVu7cHPOOtdkZTa28MlnrVnLaXa7ljuJFKuPUHPQV+cerWMVtI&#10;6RFhGWPzE8iqk/iDUozFCt/cNHEhWNTKcID1A9K6Y4iT3RxTwsV8LPtu9+OvgUeJDoV/FDLLlkkk&#10;i+ePd25+tUNe8IfDnWb62tZraOKe5BeNbfKl6+HCJ0uWEU+H+8JCcnP1r0/Q/HEUWgWxvru7l1dL&#10;gKk2eVjwBtUmiVafVXQ44eK2dmeu+LP2XdJuvMOmXDq3UK9eM+KfgBqmib/KhklKnHyoetfSlpDq&#10;V3YW02meIGTdGrMt0ehx0zTL3xHrWlR7ryD7U+3AniIkQ/hWc3CS5nGxrThK9lK58Xap4J1SyfYb&#10;OUcZ+4elYV1pstmRuiYFTySMc19mz+N9M1IiG8sYxKTtyIwpJ/KsG+8E6D4i3loVhkPKYXiublg9&#10;jplGcVqj5KzcSNkFuKliv7q1OQSBnr3r6F8QfBG2W1drUoXzgpGcEnjoPSuC1T4U3dpg429ihGOf&#10;rWyp32MHOxx1j411Gy2FHbcjbgSoP862tN+LN7Z38M01sk2xst8uC1JceAr1IHeOBmMZ+YjkViS6&#10;Q8DFZFwDxjNdMfaQtZmbcZ7o9LuPixo+t2GmwXsDoFvBPN8oJVc+tdFb+NvBczXM0MqLKWHlLLHj&#10;jj/69eDvZptJTgg4pn2TzDzkV2RxFRaySZyvDwtZNpH1JnwXr7W1qNQhG4iRpNoycdRRXzHaSz2s&#10;i7HdSPqKK61iIPWVNNnI8NJaQqNI2pdChs7wtDbzRuDym3nFdU/gjWryyhlsGRlkGMBsE17ZJ4n8&#10;MXmowu8sMt+0oRt0QAOQf04rP1zW/DsFulyJI4JEJykeAp+lfBOpJ9D7dRinqea6b8MvECRZmuEj&#10;kZQVj3/exyQPetzTr25toist40Uq45c53N6GtjWNc0i902JrfUDDcK6v5Ct94d2z2Nczr3iiay1B&#10;TZWUUsUqAFV+ck+orK85XTNlGEdTobrW7+81O3jttaaKOZgH42uCPWup0m9ez1+C5n1bY7oYnV32&#10;72HYj0ry+71zVdP0xdQ1HRjBYzSeX9qKYOT2rkPEF/c3FxC9vfNO6ncoz0HaoVOb6lupCKPpGw8Z&#10;W3h/xNdJFPG6tGSiyNkI2Og9Dn+dMl8Z2Fx4/wBIv7y8kNsbNop47ckbFJr5gXW7qW/d3uHZ+nXI&#10;rUfWJdNlEsMrPOV2pIG4Ckcgih4bqJVk3se5eLPDWk63qsmslLjV9Ijy8kyy5baOgxXnWpro04vZ&#10;dHtRaoW3wluG4HrVWy+J80/h1dDmjRAH3rLHlWPscdRWXd2Gt6pbiWGxmW2HCuFwP0FRGk46S0N5&#10;VFK3KtSSGS5uJBNd3+BwNpbp6ZFXofsmwyI537OCMY3elLZfDfW7ywa/msZY7NWEbTkHap9TXps2&#10;t+A/B0Ojx6bosl9f2xU3c04JVyOvFVKUV8OpnFPqeXeW1053W5WRxjMfr616X8PPgl4n8YJNKlv9&#10;lgijEga5+Xch7j8q39Y+KGhXmrDUtK0qBJmRlfMQw2f9mtbS/wBozVINKjtoUEJW2a3dj0z2YVyz&#10;lVa92J0qMVZnnE6W2jau2myOSFk8u4ZDg5HBFe36F4B0PwvpVrfat59w16PNtPNTCsoP5cjivnqO&#10;KbxFrrXd1l3mlBZohyxPfFfTcfjPxZdfDeysbCO3k0bTnVVivkV5EI55bGQM9qxqx0XMzd1JaKGx&#10;csPGPhnRdQ8nTrCa+0RwZDDHw0Ld247ZrA1LXNP1S7S6ttVu0WFgI1uATtbsB/ntV/w344iuZIJN&#10;U0mF7m+ziOKIqGcn1HUGrWtxaLAZ4msokeHDSJE/TPt6iuflSBSfNqYcGva2sk8c0k7bgHG4kZB6&#10;ED1r1bwXrGsCyQ3aiSEHdtnAJKH1qjp9pazRWgW1DTtt+ZQWYIR3rs2+HTyW0bG7mljmBTcy4Cqe&#10;nes7Sfwoxq1YaKely1p1/pOqXXkwiLGRK4Py7cdQPWuy0JtEVPMkcDe37oOeMVxekfCmSyH729QR&#10;ZyskY3MO1W7bRbTRpC9xqaSlGwO4P+FNOVN6xPNnGnVuoTuen2Ot2UbxWcJBZDklhxjtg1qXcVrd&#10;RCSaSUrn/WKcYNcJZazFaRE6ZB9oR/mBXllxjPFXNNvb/V5SgVlgHBU8EtXpwxK5bWuzxqmFlzc1&#10;7HYWd7YxnajGeVT3PatBLlJV8xEZxnbgDoD3rD0XQ1RvMlQxuOozzn863oZo4TiLKr0Iz2r0aMak&#10;1eSsjzazhH4dS7kCAqpwp5PrirE8QaEIshRjtOVxnGRnr6jj8ay5r4MWXAVcDjFPW984fK5XPAIH&#10;TjrXpK0TildmlJPtU7uGNMackjaT9D/OqcTkhR/rWx1bvjv9aUuNzY+8BnB9q0bM0u5a80BfmJBJ&#10;6jvUn2xe2fl9ao7943YIyBgelWLSwkuXPUJnOTWLk3pEvlS1ZJLc7lBXLN1pP7O8qMTX7iGHOcZ5&#10;NXHnttPQiGMXExONwHANURp8+qMtzfSbIRyTJx+QrKe9rXf4GsV12RWk1K61KQ2OlxeRF3k6MR9f&#10;896qxSW/hgMsvl3upu7fvRkqi9s5/i9a0b29L2rW+lkWcW0/v8biT6+/rWbFp8e9AckIueOd2eDU&#10;qDvd6v8ArY05lYhFvPNcfaLhy9w5yC/YelaFzeLa26qBzjnHUVFqOq2lgyKxDlFwCBnB6VxGveMk&#10;W5jht1VpM/Pl9vH5GteaNFasmNKdZ6IseJ9UdojNbyMTFyysetcBqccl3YvdyLh8FtucFvap73VZ&#10;3eVY22biSUfGKxtZ1S81SUKjtCYxtj2rkN614lWpGrJ81/Q+iw9KVOK5bHPS3V3JEXuAsSK2BGDy&#10;KwtYePUJgVIGB8wHt3rotT0KGZomu53Ds2PLXgZrBu9Okil3W8S7A+xVJ4PHf2rmdLkSTPWhUUnd&#10;GTZaalxqiGPzFZBk/N1+lbHxBtI4NBis7eJXZl/euwwwJPT6ium8H+DpLuVdQuEVLM/M6bsbCM1i&#10;/Fm8sy1usLATFgRIq8H1/Tmu2NJci6HG6zlV72PNFsUiVIyjKoGwMnX8at3EfmWqiNi6bMMvWn3R&#10;Q3Sl32jHzbO3uKivryOK7VYmzGYwqgDGW75Pv/Svu6EEony1aT5rnpP7Jl1FdfEPXtAnT/Q9X0mS&#10;J0P3WIxj+ZryG1sotP1C8tGcxC3nkiOTjBViAD7cV2fwJ1+Pw18bPCtyr5jubj7NLz2fj/Csz42+&#10;Hm8H/GzxXp+GMLzi5QAYyr4P8ya8pL2eIVzrT54yt1SZieJdKiurJcBxvXBLHoMdcV7r8GvENt8c&#10;PhJf+BdUxP4o8PwtNpsz/fkjH3eevBODXis1ibuL93Ky/JhgeelZngHxhdfCb4maT4mhL+Vayhbp&#10;F6ywk/MPy5/Cu3F0mmqkVY56UueLg91sa6BlnmgnUrNE5jeJxjHqP8+lSXWt2nh/S7dV0wTWjFvt&#10;LRAbs5yGr2L9onwTp8VxYeP9AAl0PW0DTCH7qSHHJ7YP868WmhMw8t8bR0Xriu1UoY+glLc5Y13h&#10;anPHYpeIvD9lrtr9t0NTFa7fN8oHuBzivO720SaJfMtxIhbAYjGT7V3NvdN4dnKYYwzkqrLn5Cep&#10;PbGKh8bwWcllaG0AJQbXAGB7V4royoSdKe57KqqrFVI7HDas9ve2aRwQR2/lAHaOrEVHe6XHdafB&#10;JcBIYo1Pz5wQamuYvsyB1QGTghWOM1xni3UrrUb14meRFHLIvQcdB/ntRGlfRESnZ3Zeu10dj5Ud&#10;z5rFQCSOKz7+ysYotrqZvkCps7H1Nc6JZI/lWMh+/cNSm4k2fK7Dg5HY11+ysc/tG9xWt0acIu1Q&#10;QQofgA1mahoB0yJ3lQhzk5PQ/StywsW8SOIwoVowXkOcHA9K01tLW8e3tllFyhbL7+CoocexVzzV&#10;4TIv3c5659M808rc22VjLeU2MKORgdK9QPgbRrzPk3ElqQCTuG4fQVzus+HF0QgCcS4G5HHOaysr&#10;2NFdK5yMNymZfOQF8E4I6msC804ySu/mAA87a6u/sIjcxynjcMkjg5qrJocLlnBLnr7AVSguhDkz&#10;Ae2kRokkUFNuUK9a17WzTUWtIGkEQ3cu3RfelClJkUDJxgZFIkbLergEsDyvY+1aKFyHI6vwN4r8&#10;QaPdyeVqIS2Dbds3zDA9RXoC/GiZZ8XFrFJEuN80HYivO7RwutJOABCGy8KDgCrI0251m+mgtLXy&#10;5GyGSFc7cH7xFVyK2xCm0esReIPD3iqSNnEbyS8ruGB705fBq3TSLZ3ElswBIVXyD6da8aOmXGmw&#10;CW4nkjaM4XYRjOa2tA8cXemSgvdNKmz5u4PsDR7BPdGn1hrqehvomuWTHEolYDLLu5qK6jmwVu4J&#10;ElI+/jiuft/HcU7S3S3r2zNwQ/zZ9qu/8JDEbEzzXf8AFtU+YMEn0Hc1m6Li9C1XTHCwUM8yNgAb&#10;WIUH8xVHUfBNj4hU7kjZum+MbW6fSotQ8c2iQXQSFLqaMqUU5QNxz0rk9Y+JGoai6Ja2qafCmAVi&#10;Ykkjvk9KuNOZEpRb1INV+FFrZXO2GWXyvLbcpTLbu3P51h3Pw/aBUKTJM5GRHnBrp9K+IkmnXIkn&#10;RbrKbdkjHg111kLDxHpqXrRCMtkbV6A1sk4/EiL82zPD7rw/LZzYnjeJR32/1or2HU/DFtMwCthQ&#10;MHJzRRdC5WeaalrGiWVm8TGaK5JIRm7+31FcrJrf9pLDBwCTglzxWdcXTa1EXnHmSA5Mh68Vloqw&#10;kq7FCQcY718woH0Mpt7HQTibT03x3UUoX7yA8iruneMbm2iLoBvZhsk9K5VLBpCgVy/P3getdXo/&#10;heXULSe0LeXKhLxnHUjtVOyWpKu3ZGnr3jzXNY0oWd5etc2LDcsTkkAjviuWjaeM7irEMMAMP5Gt&#10;zR/Cl7FNbXF9avJp5lEROTjk9Pavc9J0HTPDWiXEFzp0Wq2j4MMrEHy+fu561zSrRi7I6YUZSV3o&#10;eI6R4Y1bV4s2djJgEAnHBFep6P8As76rLYQ3upXSW0T8GMNuZfQ11kHigaNC8umxxx2EiiCSEuNy&#10;+p/kazdU0bVrt7e70rUpriKZh5tiH5U55GPSuWVSb62R3Ro04q+7Oe0vw1pGm3Uul3Fn594suIr1&#10;m2qD/tD0rV1DTvEnh1nsJZoLi1Vv3cVq+5eRkZFQeKtG1SxvYrl9IltUYjHmgkMfrRoOsavbXEt1&#10;p1uBMic5XOD9KjWSvuarljoid/Evi690ibR4bibyFXzJIQM5HpXKxDV7KM3U0O6I8NvGS30rqRp2&#10;v6vK2ow+bFIWzKIeAfX8KuWXhzXdWUWMyS3EKNnc6kCPPGR7UKSj2FKN9Tl7m/a5ERsbNbYrjcFG&#10;N1a2m6VfMGMiO8ci7gxHy17t4X/Zr06cJ/amozw3T4KlIT5eMcDPeuxt/gs2lJFJGMR8o63ByCvf&#10;H19KwlVsrJBBxe8jy74beFrFZLee/kn026DK0CRQGQSt2OQD/kV6V/a13pxvLCGz/tCG5b5pt+1m&#10;YA8MprrbOTw/ZxQxxbFuLf8AdB5SA319sV01tpehtGsU9zES7ZYzEblPZga45Xk7g6luh5J4a0/U&#10;7y3tbdbRlEFx5ipPHtMZ/wBk+nNdZbeC9MsbiW71CWJ5Z5DIzHgj2rp7vw/Ya2pXTteF9cw5YRQn&#10;kDHRsc1at/BHhOy0+xj1aWW41V3LyBTnYvuDUuLvZg6ycbo1PCmq6K7MsTBQq4ZlxubHbpVzWNRs&#10;zDdoZruRgubZIpMce/qaqw2XgzRbeS1GwybgyXMZzkf3Tz/nmup8JeHNL8R30ghhkaBQXbK/MB6C&#10;tOWpO0INHnzlTpt1JJ/MzvCmo3eqQpp8Qa1tGiaOWSVORn1J5H1q3png2xnNy0sSvOoKE79ytjvg&#10;89q2EtbAXlyLiSSZnBXbEdgAAx1rM8OX+l2F7ch/Mnt2BA3Nhhn3/wA9qdOnG8VPUwqTbUpU9DY8&#10;PJp2nOIYdgKjO8nBA6HH5Vo/boIxIFdXVX+8tcpqS6XazechaeNBujDnBBz3rL1XxLb2luHGAJCe&#10;B2J611xqKmrOyscboSqu6u7nfx615zlfMAQ+nBqUawkE22R/LcqSCvKj2ryFvEU8c3ylTHvAUA53&#10;D/P8q2rO+mS48xgxiK4wQT+VDzDW0UXHLXvJnoqawsj5MvI4J96t/wBoIwEiDawOQB24rkLLU18j&#10;Ey5fPyYPX/CkttQmurmQRr83SP0J7frim8c9EtbmH1He/Q7q3v1iCjJywBzVyzWW+mMcasSDgk9x&#10;VbRfDc8ltHNfuLeJfU8mtqPVYrbbBp6b+cGQcivQpubs6rt+Z5tRR1VPX8i5a6VFaAtKd7HnB7VK&#10;4lvA0agxxqcHHGaLSF5Cryvk/wBavtdJChUYz2xXppLl7I85t3KTJa6VDvlOXJBVFHWue13Uri+m&#10;VZMxwdogOorT1Ii4kYnllIOB1GabDaMYpPOVWcE4J54rNw5rRWiNlLl1e5Xhha3SNgge08tmeRnC&#10;iPA7/rWf56rKfKcOkqgI4I6HoffirV+pSzaNk8yBuHjwDuU8EEdwa47UtTjiv4YbJA8TYCxtwqr0&#10;2+wA7VE5qCNaVJ1WzP8AErzRzXEZXc3VnGcsf84rm7TR7q+viXRfMaPKO+TurtS0HmRrMoEmNvTI&#10;P1pjzrbtGVccPxtXBAIOR+NedKmpvmb0PWhVdNckVqcs2jWEGks86N9vjchnJ+VlPoPrWfd6db2V&#10;nbXDXJlkb5BCB8xPqMdqv6hq63V0yBI40RiHD9CoHX6iuIggh1rxFbWs18YYbmYIkgOQp/8A1/zr&#10;B1I09Yq53Qpyn8T03OX17Vbj7au4ERqeGVc4YnpUuirHqmpSNqbOuSqxsH2r83T8a6H4geCLrwN4&#10;hht7qYXEMoDxSdQ3qMetZN/F/acwMttBHbbgrJGPnUgfexXBOU/aWlvfU9mKhKmnDax6odAfT7Jb&#10;NrYrtAaKW35WQEcH3rw74kXUd5eRWxSMXcRIKYIJ65r3TwWkll4Uu7mW8e6khjP7hly8Yxx9Rivm&#10;3xXcDVfHEhMnygB0KjnPOe9exFc9Sml1PGpR5VUb6FKOF4pIlcb1bGB3P0FWLuCJ4JWkQ7Cp4HBz&#10;27VcgsElktj5xWWNj8x6+39atalYRjLbMOg5OP8APWvvaEbQsfL1mnLQ4p520nUbLVLNN0lvcpcB&#10;w3KspBP8q9n/AGybGNPF3hPxdEoaLWdOVXx0LKBgn8DXk+vwpNpszomHfru4IOMZr2f4ivJ45/ZL&#10;8I66saz3eh3QtZwBu2rypP6LXkYqPJVTOuk20n8v6+48d026UAA4aLBGT24rC8U27L5meY9uCx5L&#10;5HBz7VqWGZreN9wDggspHXjvVnVIftdqiSom90wTmvolD2tKx5jl7Orc9P8A2UvH9l4r0XVPhD4k&#10;k3Wt8jPpsp52HqUGe+cEfjXn/jfw3ffD/wAU3/h25TbdwTFI3IOJFxw35V59PdXnhXXLDWNPYW13&#10;YyJcRMuQcqa+t/ippEHx6+EOi/EzQYvN1e0hC3tvF98gDDqR6qefpXi0pvCVrS2Z11YKorrr+Z81&#10;3FqxtWiklXOTg9Pw+lVNC1S20u5n0/VrWO4guPmWRzzGSOPyqea4IgZ9pj24LbhyPQfhWdqunRXd&#10;vgEuzD5geDkdxXuYjCwxdO8d+jOKhiJYedpbGP4i0SDTNUc3VyXjaMvEV5X2rjb5bMJHJMo2AkBl&#10;65967mTVLSVBZX9ufNQDa+7jHtXH+LtEubqS4ubCNGsm5EWfunpxXzSUlLkno0e9KzXNDY5+ZtOD&#10;/aAhd142kcVUe1s4YnlmyGY4WFO/Hc1p6Z4ditTLDrkMiC5izbNEc5b1b261gajaiKd180eWehbv&#10;W6UW7XZzu+7HQ6pHazrFCTHDI3zNj7oOARU8yC3mLRlZGORhO/8Ak1z0xIkAUKCvTFI1yQ6vHIQ3&#10;Tr0NbOFloZKbudLa3Qsmka6l6r90HJU1E0sWoOfLYEA7d7cGuZmuSzukjD396cLorD5cbt5nYY6V&#10;m6ZoqjH65p0tjKodRJCOVcd6ym2RyKqKwBwzITyRW9DqAkhji1HzQYlxhl6gVlaj5DB5vIkif129&#10;RT5WiebmMu4ghWXlyoYk4HamRgNNGIpQcnB3dR71JaxJJEAw2gt1PpV+LSYGkBWUEFuuenvV3sIt&#10;aXbF1l+9IVPBUHJx3Nd74F1fTtKsNXiCX41mRE8qSNwsZXJ3h88njoB71zlnAIluo5JPs9qgL+bG&#10;M7iBwPxNVE15rbZtADMgPvn607c6sQ3YvXk9tqdrK0tq/nNJktnaAMnjFULzTreIp/osyhsf6v5s&#10;/hVmO+2WIRpHWVm3fNyOTzVmW8u3njKTEgKcHPGKvlZN0YjaXBeFo0jlRVXGRjJ96zrjS2glSJJG&#10;IB4D5B5rpUubmPz8HAJHIqMR3skIuxEkkchOG78VahJkOSXU5a5SaCV1dgWA52nOaopLIhztUDP4&#10;1100jXEi77NSvXIHWqn9k2UwlwGVmyTjua2UbdCHNp6HMSI0hMixb9nXjgV6n8O7v7V4aYAK8kcp&#10;BG0njriuQhiutPt7qG3wY5k2yKy5/KpdH8X6n4b0a4sLWHYkjk7yvzKaXKpPUam1seoLpy3JEqkr&#10;zkoT0orzbw/4zulW+W+uZAzRsyMRnB9KKlUkjT2sjxKytmNkw2yRM3KsOhHpili8Lahd7G2Ha4yp&#10;DdfxrV0W4uZriKNARID9wng10FjetYefa3kYggk5EiDoexFfHybWx9RFJ6ss+FPAbXtuky3KbQcN&#10;kjcvOOlemaf4P1u2bZG9six4AlONrH0Jz6V5xoGv22mE5XJOdwLcH3rXn8dOitHFIwQ9ULHaT61z&#10;VIze51U6kIvQ3J9Emmu5ba3uFiibBmilbiNuhx7e9cv4k1zV9Et209rkSIpPyr/Fjpz9KzbvxxJc&#10;FjGNkg6svBYehNXrnwzrOoW32o2ksilBImxSwI68Y6VMY2tzDlV52+Ul8J2LeLL+209dSGm3NwQh&#10;+0HbH/vZr3Lwz4C1mwmWwkcrLbASrPG4KSAdcHuDXhnhPRxeRteMpmeJgREzYK+v496+svhx4ts4&#10;dPQ2atqGiQJ5bLMMvA7DgEjqueayrd1sXSk1r1NTWNCGp6TZJemaFomyS6cOO201HqVp4U8Li3uf&#10;Ke8mu4y0gjOwL2Jrp9S1K28R6GmlMiQzphg6OQJP7rKfrWN4O8N6VK89p4y1GaDajCHkNtU8Eg/X&#10;Fee1FOx1wnNx1OX0/WNPjmis7eDNoSxb5fmAPY498V0vhzxhrp1mKz0/RlmmZVWMmMEHBx1x0p2k&#10;QaP4Xu7hNJaHUJV4zIu7coPb9Kyrb4j6lompWz2mkvayrOzo9w5IGSeAew9BS9ok/dLdKc9GevaT&#10;c6u+r+f4hEVrpluN0uHA2N6D2rmvGzWVx59zpviOXU7K8XdFAkoDQsOoIrhbCx1Hxtqdzb6vdXNr&#10;FelnimEpELc8r+ZzXV+Gf2e5vDuv3NhcaxYQwSWZninmO9HyDjBHQ5ArJzb6jp0Y09WcLq1zKZbW&#10;VJTIsA/eBlzk9+fyrttJ0zRPGTSJawXcV/FCspQzHG4Dkj29qzLTw94i0SQK1lHdW8+YkKDKZPG4&#10;n0rtfDnw11afSlZ9QtdLubJyEMbYdkYfdz3zWfNd2R1TjGKu3YwdC0uLwbrA167v2GmXKGJ5LVtv&#10;z9gR2PSug1PTL3ULqz1PTZru7ijtxJmWM785yR7imW1ppmmXlno/iCxF1YI+8TbcZ+tdhYftJ6H4&#10;ZsdqaKUEYaFYG5GF6YPuKcUp3u7HNUlONnCPMzkYfEU2j+HUc6KZZZiSJJE4GD+ldB4O8feO240m&#10;1trZVUuQCGLD0FLc/GuxuLm0nTToJtMvwWCbOYyR8ykVg6X4vPhmbUjZhFsLiTzUcjIj9qa/d6pm&#10;Lg6kbShqdtdeItW16CzmlYxuisJo1TG855py681s6xw7YlCnIZTuP415/qnx4g0/y7WC3SQvhndh&#10;genFZOs/EeCWYXEAeRHjz97hTntSvZXTK+rzbScbI7C41mcxeZLM0qyOy/ext5PNUZdQuNQhTBzj&#10;gFv4gOtcDpmpT6kHluLhYUWRn2gnDAnOP1rpLbV4o4N8M4Yon3c9T1rkqXO+nQUEdBZ2rW0iec44&#10;5BVuB7GulTWZriFYFl8xk+6Aep9qwPh/oet/Ee7MFlpsxGdrzj5Y1HqSa9fRfB3wbOJZY/EPiVRx&#10;CuPLh+ta08PKUeaTtHv/AFucVerGEuSK5p9l+vYs+B/AGp6vZC6vz9htByZJjtz+ddQNf8N+Ew8W&#10;mouoXqDHmt90HHXNeXa38QtR8ZXwF7NKlu3EdnaZCfl3rs/DXgSz0uwh1PxHcNptrkmO1cgPJ6cV&#10;2UZpPlwsfWT/AKsjycRRfxYuWr2ijbtLrWPF8yF2M0eckRjaiV11lb2Wgp++nVpz2Fee6p8TxMrW&#10;GkRHS7NRgS7fmb6VUt9VSUxK800RI3FpDksa7KVaEZ+770u72+R51bC1JRXMuWPY9Ql11JVGw45w&#10;BVW71RVIZQxYKdy9ya5PQ9Ue7mEJgdVXkMV6V1cdqjAyNGGOApYcZr2ITdVXTPHqUo0XZoksrwyJ&#10;udHjLLzuHSo7/V/sqN/EAMcGm3V8liGYksVHKgdK53VtVXU7DfApKnhgvX/69bSlyx31Ipw55LTQ&#10;ePE4cxJgkMxBLHrn+lZqw20uox/aF8l0y6rnP5HvWZb6NeRs0t3sWI/cGcE556VDJczWtpLLy5jG&#10;SXHK89BXnOrJ6zWx6yowi7U2a+oa3a2Tyq0azkgA54K/SuKvNZ+0xXATckqnK5PcHjiotYkmupnv&#10;TzboFcsq8Edf8/SvOtc8dxWIkdHDRs+CE4IOetedWxEnJprQ9XDYNOPu7m9rN80UsxEjRyAYm3jB&#10;965me6uBfxva3KmZcMEBGMev1rifEfja41QgrIxcZDN/eHvXM3muTQoksUzLIg2788niuNJyPejR&#10;stT1bxb4mvJvKuNVuTdskZRSOi8etZmjeILm+UNGv3uAw4GCP8mvL9T1mfVJmjWR9gjyQTlSe+av&#10;+HdTuby9iSO7+yRQgbiTheOlacul76j9mlokfVP/AAmEtv4cs992JAYDEjrDs3cYK7vbpXz9rlqJ&#10;/GEksLCMEDYQeBjqK6DVvFf9rWqF5QIIY9sCRnC7+/Hv1rk7DULewbz7lXe5LHCkcYz1r0MNU5aq&#10;c3dI8yph+WnJQWrOgitFjm852dSnO4jHQ9xWjdpCsRZpmYAA7MYJHvWNNqtxe7G4VWxlT1B681cu&#10;/tFta/aPNVnUAYHOAa/RsPUUo6I+FrU+WW5i3N3bTsyoBMASrqOMDt2r2f8AZjkTxR4A+JvgqaMC&#10;3e1a6gjJyFJQg4/ECvCLyNmmuPOLRIvzRuvViTxXsP7G1zFF8WdY03zTIb7S5R7kgjP868/Haxuz&#10;akuWDt5HgGj3mI3t8/vonw7EHkj/APVW7BdiVz5gAaRsJgc89/pWDqMP9h+MdbspU8oW99NGDnA4&#10;kPUfStGKcSFfs7xkYG5yM45r0MFVcoK7MsXT5ZXK+sBm3oFV0GVLD36V2f7MPxwb4OeNZNI1Vy3h&#10;rVJBHMjt8sLt0cDp7GuOvfMEQjUhw3BUngZ5zmuI1yzLTzhl+YH5h2HuDUY+ncWGacXF9T6f/ac+&#10;HsPw78VQazpg3aDrf72PaMxxvjkZ9D1FeOStGrqRMpyQMnp7ivo/4W6hH+0V+yxd+HLhvM8RaANk&#10;ZblmZBmM+vI4r5enSSBpre5DR3ls5jeLBwjA45/GtctxDlF05PY5sRStr8ij4m0s3yvcQpl0JQMB&#10;261xcOt+Yn2Jm2MX69wO/wDSu7gvZJ2ufLdfMhwsqKeEbHQj9a57XtHhndLryzFc22HWSMAq+OcM&#10;K68ZhVVXtYbkYbEOn7ktjPuLWaXTI7p4WeCFjHJIrcjnpXOa5YWWpkzWU2yWPOUkGCR6/wCfSu1j&#10;t5deimWO4jtoZyA8I6Z96yLjwqdN1iCG8O2FiFkmhwwYGvmlUSdnuj3HDS66nmN1CQ4VQAV4696r&#10;pYzuqsUIJOFJXgmvQJ/DWly3s4W6DRIchVGGNU7lWtpEUZ8oAKnGK2dXYwdOzZwssb7WLj2GKjhl&#10;kspfMJwycgkZ/Cupj0t7yObcEDKxG9m5z/k1ktaS3Q2tFkRnA9TVqdyHBot+IIpNQtNOuQV2zKTk&#10;tzn0PpWfcX8llqSLqa+ZbKu0qvHbiuljlt7nRm02YQ2wQq/mlSOQfap/EWn2cUf2NGtpXkQMtywJ&#10;BHt9f6VtOzVzGDa0POb6eJnka3XbATkZ5xzTobSKaz+0C7VZlkCCEZ3Y9T2o/sm4WaQqf3YcRoh4&#10;3Entmr5s0t4WjkvEgvPtgilt2jyFQfxlvTORisOZHTbS5Xtdau9LcxDEgwQCy7lIPFNsVE+qQSSn&#10;Zhtx3HAH4VDqGsyrJLZxKrKJPklU44B6D2qnNLcJJ51ywAcn7x5Pr/StYtbMzZ1Ntf2k9/KJeM8B&#10;h0I+laIuFtpmeCQyhhhUZcDmuON5DIRzsyMDHWt+31CNIIlfDnHXPSupStocslqdBoX/AB43JlQt&#10;IX5JGcAipLN47bTv3olUMx5Q8E9qxEvFkQbGAzzwcVHrF9KdPjthIwVGzjOQeK2TS2M2u5fsvKli&#10;ysroQzbvlyAOoplzpcrQrNbOsw2b3I4x+FUdEu0gsJtzs8hJJCNjHFX0uDbWBCJIHKclCMEEUXTW&#10;pLi1sY01xKqMFZkUnJY9CKawkCjL7lboc8CteGNptMKybSwGRvGSKygIfIDFirkdAMjNS422KTuZ&#10;99B5kSCJh84xg0Uyd0wCMu4PrRUtX3KNKbQtBsPMu7RHkOcAhSQg9a5W4vbZrzy5FZ7YNyhOOCec&#10;H1r6D+F+o+HtJ0TUU1fSvNE1uFcq5BBz0KsDzWTr/wAG9G1uyuk0J4pHnUXCC4YJNDj7yjPXivh/&#10;a8vQ+x9m2tXY5G7+GWhanpss1hdm3mijE0ccx2s6HsfcfqK56HwnYws0M9zEhwQ4cYxQ+i+JPDFy&#10;n22Nru05jjnRvmTB7/4Vcubc6vK8ly32eU/6xnGOB7Vm6iWvQ1jSeisYlz8N1FutxBeRvGW2vhu3&#10;avZPg5rr+AbS4sts19DKGMkBXcuMda42Oy8OQW5+3a8vmL1jt1PzjH5Zro7bVtI0FrKXRZ7m9Rhm&#10;V84ZARjH86wlNSVrHTCjyvU66bwxY6Vqlvc2qpaWN6pnVpYidpHYHpk9K4nT/EB0O8vJ9OeXTYJ3&#10;dSkn/LTn0rrrPxFe6lpkdgkeLVQUEh+Zo+cnisXXdCbxFppijtx5kBVUuN4IwfbtTeJbpRoSStHr&#10;bXUcMJarKqnq/u0Kx8fa4yutvbXElvCm+RkQ5A6Z+lZN18T9XuVjaO9lkiX7pdOQPT3r0LQPgz42&#10;hjaOLUIYTLAEyXVldOvPPFYP9iz/AAvkkbxD4eF/5ZLnjdEQejBhxXI3BN2SZ2wUna7sU/Dc/izW&#10;VE9uzRxLlQCdpfPtXXWOmazrOmLDrct3b4VhENp5cdefwrR8C/EbwxqpupbmMWMLvh4FPCDByQcc&#10;DPau6sPF3h6K3UwX6z2SyeaicllbGM81kvfbUo2fQuc3Ts4u5r/DiTV9T8G2mh6raoNPsnDWzyQ7&#10;ZcdCSe4xVqGCxnvpLa6v2NtCDCI45OSfYiuG8RfGx7W7a1tp4/s4hKRsGwS3Yg14pf8AxK1GK9ne&#10;0neM5+cA5IbuaSoOWrRm6ut07H2Nea5b6LawW9u0klsigCViDuHcZrj9Q0e7nu4dVfVZhBC+BHvG&#10;1h9K8dsviTctotvBqU3zBfNCMcYOMZrCvfiZfyJ5MTuLaVum8nJFNUHfVC5+zPpKPxtpZuQZp97x&#10;n7p5zWVrV9pWtWVyVeOQDLx4AAx1xj1r5jn8Y3M11IDIytkleT1q5B4xmFqsLzGJ8HcQ3X61t7OK&#10;WxCTcrpntKX+m2sltHPN5c8efLWM/Lg881leKPFhv4Z7GFmiiEmGx93gcHPavH01TUNSGIw8oReZ&#10;EBq9bPe3NtMr3Lsm3L7j0ANZOCOqKalc6aw1dtThEF3IqvGcq4HOP8/zrroPESLpcFibZGVVIMrL&#10;ytct4B8Bat42u47Lw/YXerXDNtIjTIH1PYe9fSulfs++EPhVpy6r8VfFEUUwHmR6HZyBpXI/hOOa&#10;zVBz2WhU8XTp6PV9lueW+EfBWs/EC5gsPDlldXjM2XlRDtXPqemK95034R+BPg1Gt/4/1xLvUQgZ&#10;dGs23Fm98c1wHij9q+5a2bRPhxo0HhTR8bPtEajz5B6k9jXKeFvhP4v+KGqxyw+fqdxcHzHu5Zcq&#10;g77mPSlaFN2iuZ/h/wAEhutVTdafs4eW/wA30+R6h46/aP1XU7QaL4XsE8NaCRtAjXEkg9z2qf4V&#10;/CnXPGMQ1CYfYrFWJkv73KqV74z1q9F4X+H/AMCoY7jxPqS+LfFCD5NJt23RRN23Yz3rnPEvxg8T&#10;/ElhbmSPSNGQ4j02xO1cZ4Bx1pVIc2td38l/Vl+ZlCWnLhI8q/mfX06v56Hq9x468HfC55LLw6i6&#10;94hX5XvZeY4z7dq5d9b1HxbrH2zWLp5JW6bhiNfQAVxOhaJb221nQtcSH/Vk/MfevQbKxik09DqM&#10;T2EvO1hnDD1rOTco2k+WK6EckKbvFc0nu3ualiDJK8NwhaReDKF4U/5xXZ6DpFlJdrFIWdgAVLcg&#10;HHIz05rlNJ8RQSWjW0MqttRuSvLcdc1b8K6+l5BdRzMVljOUY85HY1pQrxjNJbHBiaM5Qb2PUo7m&#10;CK4jLIYFh4xjAOP/AK1TrqESAoGGGb5T+PFeT3vjGS1vRFKWZG+Uk88eo9a0X1KRHtY7aTI8oybz&#10;kcDrwe9e1DGQd7I8OeAno5HXXupyyy3Bt0iaaI9JiVXB+gOa4PVNRubK/lTzAob5nNsmFHuMkms/&#10;UfGboDewt8zy4b+6cDAqzpvii11JgtxbKCOTg4ZjntU1MQp6RZ0UcI6XvSWh02kz2kKx3UgM8bLh&#10;ZZDkgke/eq11qdpZxSpcHdHIwV1XkkHoSax9SvY1tdgVjBLwWXgR8/0rC1Bb24klEEYliJ2RuTkP&#10;+NZSruD0V2dEMKpavQzvEmuqj3kLTtCkOVigx8pUjpn1/wAa+c/EWupdajKQwEbNgbRjAr3HUJUe&#10;xdLm3866MgEZHJBHBz7GvLfFPwsuraSXU0eNoHcsyHgKM9a8qUpzk5TPpMMqdKPLsee3WokZ2ESK&#10;Mg49Kx7nUlkkREO1mIAOcKPrW5rXhttNlZYpRIJSCu054789651tJuvss1wExFFJsdmODz0wtaRt&#10;a56GltDU1vR73RNQtoboRhpkEiSK4Ksp6HI6Vag+0aYvmEqZY3AZOqt9D39a9M8J+F/BPjHwlLZW&#10;f2j+2LRR5s0s3DcfwqegzXHTWkuhWL2F9bqki52yM2Qf+BetUpWepx8ym2iqdbWSNZd2Zmyx2g4B&#10;HTHtwKvaHrFrDGzX8+2Yn92G6FicbcVi+IJI7W2iWGPD4EikHjaRmrPhGzGqWSiWFZGZuZJV4wPr&#10;Xq4Kj7Spax52LqclK52kTXF68a8Rg/PtxwQD/wDqrbvpDb2rNNEGJwgZW4A6c/571mwCLToMOwyw&#10;OPLHIOemBVyWVrixNwqYgUYKk4OT3Oa/QKFO0dT4WtNuXkYVxK0twQSykAMsWzjPrnHvWl8E/F03&#10;w9+Mnh/Ur1lhtGkMDyFgF2PxyfrisbU3KSoiRXCls4Hm7uPQ+lc/fw4C28qqZMfJESScfUVy4mn7&#10;RcvU0pvvsz3j9q74Lix8Qnx94fjW90LUv3l48XzrBKerHHY5614xpKxtAq7o0lJChlPNejfs/wDx&#10;y1Dwlc33hLW/K1jQ50JGnXrbjID95VJyMgdq6Lxp+z5p/imwl8SfCq8+2xR5e40OV9txbnqQAeeP&#10;TFebhK6oT5ZmtenKUEn955Ddq105WB1MgJ6oMM1cj4msS0yMiP5iNtl2DvzxiujVbizuVgv4ZrG8&#10;jO2SGZSrBs8Hmo7+2NysreX5VyQAHH8I/wAmvq+WGIp3j1PIUnRlZj/2cvjLP8DPiJbX1xufRrz/&#10;AEe9i74J4f8AA19DftBfBGy8f2g+Ivw8ZNWSc+ZfWlmwYse7qAevqK+SNW0SKVUjKu2BueUqAV+t&#10;dZ8Gvj74k+BuoCCG4kuNAO5jAF3fTI7gmvn6uHqYaXtYHcpRradTFt4WtruRZFlhZ5GLowOVfuCK&#10;bdW/mWUhAbehK43ZDV9PvZfDH9qKyju7S6TwT4wukz5RYLDdNjn0BOfxrxTx/wDC3xR8LbprTWtK&#10;lNsDmO8jXMMoHQ7h0PfFe1hMbTrLklozzK1CUDxq++16TN9ohjIG3D23XIx6+tZ1t4gnuLaaUlmC&#10;fM28/gK7y4hF8IysOCeC0fOf8815/wCItHuNMZpkjcxSLnjgdeuK5sdg96sEdeExH2Jsp3HiBrt9&#10;4hihycsVGMjp+dWkurGS1JuJJFkJGwoelZl3bW9/bxeSCrKhDN13N9Kit7GOwuCZi8qeXn12t714&#10;m6PU1izX0xojLcRLIBFIpaNiAcP05/CoG0EJPJIZQbojO4cKPf8AlVm6trWCwtLqJHLSDbhDkk88&#10;4qpqst1DfRkRlElC7edwPA61mmOSe5VmEqQxyIULwZG0jkmrt3qdvNbwy/2cJJI1+ZH4APY1mQvN&#10;d6i0WULoSTGvAbHNW762n/s+G/FuyQzPsjQ5xIBwefY1t7S2hi6d9UGv6haR6IImiUmbBjjjXLFj&#10;gfnXKW2n6jpupvF9lLSs3zIecCtrxFdf8TnSyWj+VCw8scDsPx60Xt9JLdpdRNKrEbGKON2a6KSj&#10;Jq5hJyimU/Efhu2mtIru1yt1bjdINvD85NYp04XBjkXZfw+WWwQU59BXavqwtrK7Uyr9oVQCjJli&#10;Mc1gaZrcSNN5NjAAYcZ7Jz1+v+Fd2IjSjZrc5qMqjTOftI4Ll7oNAtsqAkPITx+Hc1La6ddSxpJF&#10;+8R+VPXOPam6pdpHIIgVcn5mx2PpxUuh62scyv8AJCVBAbZkflXNB2ZvJJ6tDzI0MTLI5Uk9jmoJ&#10;bl5EC5JjUdKmv7BoYFuhOJknJIKjAB9KZb2Ul1CXG2Mjt61u2zFK+pAs+1QMYB7irP8AbMuCoAVQ&#10;u3b6+9Mmt/sSq0jKzH7oFVm+4SASzHkegqria1Oo0y6XVbaQz3ccMyqVEb4GfSqd1CulabFOlzHc&#10;Sufuf3a5lmeIkhd249Qab9oCDLbgPTnmm5X6BGCTualqr6hHcStMsTlu55orF+1bFZo1YnOMnpRW&#10;blZlcjZ2mj/GGbWtSit/EVobeHyxE8lsmGf3JPrW7qXi94mtY4Lg3MSjbatIm2YqeiMR1rz6b4hx&#10;ajbQC7sIUjgwqzRgAke9ad7480uw1FlgWK8s3twoZ+Cr4zke4/wr4aV+x9rBK2sjvNS+JCWcFovk&#10;xrKqEXFvdcAseMGuL1zW9G1KBPtIUvMCc20hLIfRh2rjpJ38Sl7lrxJpSSCJXAcg9OO9UtDuY9C1&#10;BZbjDwhvuthjmpVNPXqaKq1p0L114PuUXMJd5whlCMMAr65qxoOrajb3kNrMWgiYYOwdAB1rob3x&#10;zo1za4gSaJ3+XD9FB6gGup8EQeF/EEizXWoPZ3ZQpAhQbG455zwfai7t7yDljF3hIzj4y1PSfLaO&#10;KSOdAFFwOAx9efUGtXTh4xn06fU7a1zazRZxb8qR3/Gk1nxhF4d0oaXq0FteMsgIfYMsnTOR3pfB&#10;37Sv/CvIZrOztorzT5DjyZwDgd/8+1czjJ/BHU63OOnNI6v4bfFzWv7f0+DUgRDCpQRtEf3gx0JF&#10;dVF8W9Pc6haSIFtZy0Bsb5dyRg919s14hqv7Q0V5qa3VlpkFg6E7XiXpk1yeteMW8RXzzFgxkyR2&#10;rWNLn+JWOWdWMHeLueqQwaLDqM9zDEqCdWQQr9w1Ql1KW3ghhWQJIrFUaNeqnPymvOtFvJ3Yh7gR&#10;RoRks3I+lbU2txW9/JDEzOgIZWcYJNbKmkZ+2b3NU3l3DcCd2EkTkb0bqrA/yronvdJu4jcNAsF2&#10;6bSYxgE/SvNNR8RTXd0ZGJQEcnsarQalNfSbY3cKed+3v0xQ4pISmzsZtc+1uYAC+1eCR6elQpaX&#10;N0wSNSqqM8981gwK9nJtaUjfwrc5q6s96gURSjI496ws+h0Rkl8RqweH7mWcSs2yQYGWPFa6+HIL&#10;aMXFzcbwpwyr/CfX6VF4V0TxL4xvI9O0rTLnUb6ThYrWIuW9+BX1T4U/ZC0f4faLD4i+Nniq38N2&#10;AUSjR4JQ1zNx0IHP5c1DjJ7FuvSpbrX8TxjwaNW8TXkem+E9Dlu7qQBGSBCxb/AV9BaV+zPofgXR&#10;4dd+M2uW3hm0I3rpNnJuuJT1wf8A61c94r/bO0rwVZP4e+Cnha10HTo/3Y1q4i3XLj1GR/OvnPWN&#10;V8TfEnXDc63qt3rOoTv8okLSMxPYKKz5acNd2NvEV9G+WP4/8A+lPFn7XqaHp03h/wCDvh6HwtpC&#10;rsOoNGPtMw6Zznr+vFeKaXo/if4k+Kguy+8Q6xdNk4y7EnuT2r2r4e/srSaN4fXxF8UNat/B3h7A&#10;eOCYgXM2OQAh5/8A11L4o/a00fwRYy+G/g/oUGjW+3y5dbnj3XUx6bhuzjv3pSUp/wAR2RVKVOHu&#10;4aN31fT5vr8jpdA+BvhT4Nadb6t8WdZSG6KiSHQLKQNK3s59K57xx+1drHiG1/sHwTYR+E/Dhwip&#10;bLtlkHTJavEma48T3EuqaxrtzfX8jlnM+ZGPfqePwrW0OKOWZ4WnMsgxtGwBifXH0qIpvSGn5/ed&#10;XJFWnXfM/wAF6I2vD+lnW9RLTXDyyht8kjnLH3z+dekRWUOnKq6e7mTO5mZRuHvXLadoshchIlaV&#10;mHzIQGC+h969C8N6HaaQ8d7qNw8SW4O+F+GI96uUadKHvHPOrOrP3di3pOtWnhe4U3ztd3j8oCnK&#10;IfSujt/GkuseZHsZ4XjKZxnH/wBatPwQdA8Vpd3Noqz333oVkAK7QegP9K66w8MtO1/eWtpDGGg8&#10;tkIHXvjFeaqFSsuZDqYmnSbjJao5KDw+NHtbW8ssyzOrefGhyuOMZq5dqmgyRTjNvK6HhTwDwTkH&#10;t0rf8Oaa5VEmjP2QfI4YnJ3cYH0P86l8c6PbXhjij3y7I1jEYHJUEAqT2rVYWbp+0icjxcXUVOTu&#10;tdTl5NP1LxjcyC0ETvKNyIOBnjpn1rY0me5j06Fr1GS6jkZfmHGM7WB9qiGgXXhDxJFFp968VlMm&#10;+ObOcY7HPTFdDeapD4htnWVVjvk+R4xhT065754NdFKHKnzaS/MipU5nHl1j+RwN95Pl30MkSosf&#10;Cntkd65+y8VQ3UEA8mPz9wZWHbHYV3kGmWd5o1+1yjCdt0IDdjmsW6+G/wDZkFubVxtkf5fNGBHx&#10;nlqxcKjinE6Y1KV3GRdguJ7xWjuiIYXziQfdYkcBqnS/W009v3e61HRU/vA9vwrJ1WWeaKO0eYMY&#10;1zIwGNrDhR7j3rL1y6a00y22TnbE/wAwVsn8B6U1OUXuNU1L5mJ428S3PhmRm0+BHacFz5y/Mvrj&#10;2ryfXPGeo3gZpGLxSRupi3YAORkV2Xip4fFTrIt+ItRBKLG3AC9cfyryzxFpsot38x5FlhfClRgE&#10;Y5rNSvuenSpR07mZY3wmv1tZ71LRWBbzJc4XA/yK1NKjksdatRNcedbyviN1XO7HTg9v8K5m70yT&#10;SJLa4IAkIDEsd2auafrV9p+JIJUaflRI/XaTk9jWjXY2fVHsZu9OstMnezsrZdVupFkmkjGSCeoG&#10;Ox/rWb4mhtL3Q7i0+fy3TcFdeQw7CvPrHxRcabJJOs7JdgeYFlT5Zf8APNW5/FE2pWUUgmCnlnUj&#10;OSeuaq1zlVNxdzmvESLp0yW6tKyhVwJOMDHSu70CeJrGLznEMce1Sc9R647V59441abWJLe7Lqdk&#10;OwKgwRg9/U1r+FFklWCV3l3ld2xs7enG6voMrnyytbc8jM4KUU72PVdNntMGZo9sgKojA8le7VPF&#10;e/a43j3qUjJWRSNpI7GsJBexxqVlhKspCxOAA2Dng/Si8jUEm5kCCXChYQQT6AY7CvvItpXsfFyi&#10;m9yLVprYM0bymIq3UA7jkdiOtcDqF1Ja3ZuLK6V3UHLSDDFf6V3mr3f2FHtCgFmPuyrncGHRjkf1&#10;rj7m1WdyY1Tc2RuI3BzmvPxam0rHXh3FaSMlpF1SNCGEVwv77zBwVHYgnvmui8NfFfXtF1q3uNOv&#10;7qDV4dqw6hCwDOc5IlHRxXF61ZXTSiGAxjgDywxBA7/hTdH1iayu83FvvUyYd++3pxXmNRqtKWj7&#10;nW04J21TPqPTv2hfBnxYhFl8UdGittQU+XF4k0qPDRkd3HX0p+tfs+avdWs+veDtWtvGWguoaKWx&#10;YGZR/tL6182Xd/YX13FNaQtatETiF3B6+3ervhX4haz4H1VLrRdVu9Jn83aZ7SQhXHq0Z+U9u1dV&#10;KdbDP3HdHn1aMKq00Og1SzuI7m4t7i1ktbtWCMk4wxPoR71y13aTrePBKoQtwqucBfqK9ptv2g9I&#10;+KXibQdN+JMFvBbkNGNb0aHEzy5AUyqOw9Pel+Pfwcuvhjf6fNNcrq+g6kpktL5l2SE4B2kDvgiv&#10;Xp4qniGqc9JHmypzpdND52n0m506WOe0mJ8s7tsb5Cknr7V698O/2yvF/hK1bRvFFtb+LPDLMIzZ&#10;aj88qx452P8ATPBrhJdAkuZl8keQZDubewUhf8Kx9S8NPdS+W1uJV3FRJEMZ+tRWwF3eCsaxxCku&#10;Wep9OafafBT42gzeDPEn/CE+IJOF0fVW2xFvRf5cGuJ+IP7PvjzwRbTfbtIGqaY3zi9sD5sRGOox&#10;yK+c59IazYKLV18sk5iB5+td58Ov2kPiZ8K4yumeIJpNLByLG+H2iFh6YbJH4VjGtiaGm68yZUoT&#10;+E5rV/BsjSNJYxny1G90PVPU1gC4a3lnWdBKs6bGPfr1FfWGg/tQ/DD4mlbT4leEofD9/KMDWNDB&#10;2nPdlHT9ag+If7IkWvaHL4s+F+t2ni7Rv9Y0EDjzlGM/dHUj0rjrypz96Ks+q/yOmjOUXyTPkuTW&#10;ZoRFESwTbsXjkDPXNMvdZkci2GGy21GAyOR0rXu47iwufsd9ZqHRGXZjkN659f8ACksPCK3OyeFZ&#10;JJnDRwW0Zy7v0rhm+Xfc9GGukdjnJDJpkaSNIqSn9yj5zgdGc11Mdwz+CYbSN2kuIZ/3Mv8AyzCH&#10;qfbmuT1HwzPLBcGfdHNb53DPTB+6fxrqPD1xBqekTxC4zcmLD5+VVI6YHfpXLVnZXudVKCbtY5bV&#10;Ijaa48Vw6NPJGFiZWBWmOPsPnQ3BJWMZDHjnsPen+I7CGW7jmuWdmYEF16qw6frTbeyj1XRgsu/7&#10;Wh9eW9FxW1Ot1OerQaKsFhcARoCZiSDG8YzuB7e9Q3ekpieBITHOCSQOM/5OeKbDqM2n+VE6MmOE&#10;HoRj+taNjepPes043PICFcHBz3r2KU41PdkeVOLhqjj59EaaNjE6788R85PrVOPag2EFSD2ru9b0&#10;Roi8lpMoZFyJlGd3qv1rz/U7drO7b5XCPjDFcZ96mpTdKVi4TU1qdJo+r2lskcN3G11ECSVLYC06&#10;81g2TTx2pH2eblWwSV/GuZFxlfugrjGehNXra+OmJGQATjIDDP0qlO5LhqWv7SEg/wBJG+P365qD&#10;zYg+/L7SchfSoXuY7q5lnlOGfkBAOSetMhMbMFZ9oPGQMkU7tiSsdja/DPWdS0uLU7W2dredS8fP&#10;JFcbd20kErJKyq6ZUr710Fj4o1qBYdO029uJhv8A3UaZP4AelbmpWPhTUbFjdPPpGtxxjzoZFJWS&#10;TPOP5128sKkf3e63u/yOXnlTlapr6fqeatMwbywxA9ulFS39vJHeSx2iefEhz5qKfm96K4bS7Hbp&#10;3Lngz4QeLfHwnh03TnkWNN7sx2qB65rkdd8Hanod6LK9t2tZiCyhjwwr0jwJ8btR8GXkzRXDrazL&#10;gxqTgfUVp+LPiRD470iV49MimvotytKy/wDLM/1B5r4v2k4y20Pq1Rpzi7S1PEYLOe3hEgR1U8b8&#10;8Z9jT3FywVmVgD/E3O6vtDwR8P8Aw74i+B3hrSvECRaT58xuI7gjcWJ9T2JrE139mC38P3Md1eah&#10;bzaHC/ySxnkoT3HrjvSWITbTIWGlZWZ8niOd4wgfjrjt71u6XYXMW11mMLbVIU5+f3FfQfxZ+BXg&#10;qxubC98Ha0WtjHtnjuiGxIBnjA6dq4OXTtN027giXy7iNAAM8KD3FdMZcyMvZuLu2c3q/hHUGsBd&#10;GV7qIjBkJzt9q5W78MXKRjeD5jHKqOcivqXQfHHhG+0yPw7NFDpl3J8gvNoZD7N6fWuWk1DSdAvV&#10;S5hjglZikVwQHVSDgtjsOp96hStui5wt1PAbDwxqeoWdxcW1nNLFb/61kQkJ9avf8IzqtlJDLNbS&#10;RRS8I7rjJH/669yb4kXfhddX0qwksvK1Vl826t1AWRSRyVxxz2rjdS8cya+r2EpR2tJTskAwuM8k&#10;ClzN7FOny9TK0PwVrd6UMMCSb8cZ6jtTr/wxq41ZkvLOWBwdpG3g10snj230xPs8kImIX/WAkHkd&#10;KsSfGm9utPitBCkvlkkPIMtjHSsHKo3ojoSo296QttoGh22nrHeSNKyjLbMA57VUvtX0+2hMVnYx&#10;wzAgiUAHI9xU3gr4ceNvivq623h3Rb3UZ7hslIIyUXPq3QCvpnQv2K9C+GOjx6l8a/G2m+FYR+9G&#10;n2kglu5B/dx29OlJUm9WyJYmMfdSPmHSdO1LxpqKadZac99ezMBHFbR7nYk9sdK+o/BP7F1p4N0u&#10;PxR8ZPEFn4P0RR5g0/fvuph6ADpmqPiL9tfwV8ItNl0D4GeDYbFypV/EWpRh7mQ4xuUev1r5e8X+&#10;OfFPxT1aXVPE2sXmqXrHk3MpOPZQeB+FWrLYxTqVHrp+f/APrXxV+2z4R+FmnPoHwN8KQ6Wqgxvr&#10;99CHnl7ZGefzr5X8T+N/EXxH1ebUvEeq3er3cjZLXEhbk+nYD6V6N8HP2S/iH8VYxcWGkjS9EHMm&#10;rap+5hUeuTya9j8/4CfsqgyPKvxW8eQgHy1A+w28v19jWUk5ehtCcKekFeX9bs8++Cf7KPjT4o2Y&#10;1J44/DXhhAWk1fUv3Sbe+0HBNep3vxf+EP7MFtJYfD+wXxv42QFJddvkDQQuOpjUjnn/APXXh3xg&#10;/aV8a/G90+2ak9h4fzhNJtP3cEGOgwOtecxabDpjNKPLuFAB3v1/KoXu7HSoSqfxXp2W3z7nbeOv&#10;iB42+Lt++s+J9SubxSxZEZ/3aD0RM8CotB8MCS4txvzFN8okY5CE1jaHpV54huja2MDSS43kq2AR&#10;XoXhLwNeWsiXM15HZwFSf9JP8Q6qawnOMNz0aULr3VoTr4fh0q4AuLgRW4O0hW3Zb1Psa1rnw2+i&#10;y2hZlS4ILecHGNh5GPWp2uNFuLiaKeBJVSMLKsPPI6EetMh8PT3WsWjq/wBst4dodQ3yqr9ifauZ&#10;1JX0Z2KMUtUdNpxGj6LcnzzPLKNwfPTuCK3tH0vVtX1vTopJ57pbhFfEnzKCemRW/onwjgmvbO6j&#10;vm+xIAWhYZVSBkAH0NeneErTS/sduYIRFe2srK3y4DqTxiocHVa5jhliI0Y/u/8Ahrmv4X8GW3hr&#10;VrW4twEDxDzolXCxsxyePTOa7a9kFi8xMix5HDxjnNchf6++i6nFfz28kRhjwYH43Dsfemar4hg1&#10;SESmYInysI8569QTXrKVOlFxW583OnUrzU5ao0p9V8q2hhe4jczE42Lgo3ZjUR1yG6ZbiNAZo1CS&#10;7cc9RuA7/WuP1y9juheXlrthjtnUJGx/1hK9BWHpOpxW9t9oaWUXe4lo24CDuD7c1wyxLjK3Q76e&#10;CUo36nYeKr2AzYimYK5KtGDn8QewrnRrM2nzwGSVS9ydhbGCAOlcrqH2vTFZY5Z74vK0s0k8hkcb&#10;jnjsAAcYHGKzvFuvNaLZNAiH5lHJ4B9jXnzqynUcj2aGGSgo7noV1q9x9vmAm8yEYJC/Triqc3jV&#10;rhZIJLqQqFzhTjnsa4OfxJdLKsYRA8kWd27jBPQ1ctLi0sxMrgEsN+emTjGKceeWzJnTjB+8jXj1&#10;tLm7uYVzJNNGGil64I6g+lQXWqWDQOuoLKs2NoeJuM9uPSuY1HXJ0ng8mz8t0TB2dCvr9az9T1CR&#10;7by5W2uwV1Kqcr35rTltpcuEeZ3sWNdfSNMskuxLu3Ou3K/Pjv8AhXKeJmW90zzzOzKMFVP8XrWv&#10;rNrb3FvGjF3RY/mZsA/hXJ6zK9pDFEsglhXheeR7YqI2vY61BrU5q4vreeTYwdwgAUN1X6VRmuDP&#10;O0UeRk8AD7oH060+VItQKCOIhidoOcZ9BXWaZ8P7i1liF9DJauwB6jO0g8g12xsiZaHP5bVLR0kX&#10;M0AzE7HDMPTFRtN9htWVPkkQYYn5vqK176K0huGZ3DpG37sEgECuX1G5jLM3nZkVup/SmlfYTdty&#10;prNvOl1awqOZQJFB7iuv8NTIYgrzeU5XOHUYIx0NcxpTteXbLLg4+6OpGPQ16r8Lfh5rXxB1S303&#10;S7VWuJNw56LGMcsT0FfTZdBwXM2fL5lUT0exLai4kmCXBWMlhsSNc+XxyR+FO0y48gtDcxl4UkIj&#10;lxlzz0Ir2fxL4S+GPwL48f8Ai57/AFR8OdJ0+MNIp/mO3X0rz7U/2xfAXhuSRfB3w1ju5x/y9atJ&#10;nPocDNe28fTpve54Co1KyvCGj+RiXtvqeqT7LOwmvkMRzbrGdwbPBwBWlYfBzx1rpiCeFb1Yvv8A&#10;yqEGccZyfWuT8Qftw/FLUY410mzstCic/ILC0BP/AH0RXJXfxh+LPjdCNQ8aaygbICJIUB/75xWM&#10;swlUfuRNI4OcV7zSPXrn9krxxqCfaNQi0rSTzukvb1EwM8DAPHH9awtS/Zv8N6ExPiL4seG9MCLl&#10;0t5Hncfl1ryGy8H6lryzz69r13O6ZxFJcMWb8z0rV0f4X6LaKXuoopvmBLzEsdueo+lKGHr13e1g&#10;lNU1bm+5Hff8I/8AAXR5Fe++IWsa7NFwU0nT3UP9CRW5Z+NPgZBGJNK+H+v655fH2jUbzylc9Mle&#10;tefs9jpsxihexjYn92sSbcrjAJOOg9q9F+G3wI8UfEWxl1Wy+z6TogY+fqmoPshCr1ZPX616P1OF&#10;KPNVqaHmSrOTsky5B8cbbQ42Phf4e+FfC2w/JcXVv9qmJ655xXB+N/ij4t+JV5E/ibWYbkWwzBEF&#10;VIowecqg4HSun8QW3wC+HrSReIfHOo+LL9f9ZbaLFlNw7bya5bVP2p/hDoSIPDHwhi1N4uFuNduc&#10;k474GazhicLQlenDXuN0a1Rf8A455ZIbXfHJ515c8oqxklF7AAVqWfgTxv4mdf7O0DVrwk4SWCFk&#10;AJHUg0mq/t1eNVQN4b8KeHPDEbcA2NgHYD6sK4zUP2q/i74sj3XPjfVIIT/BZkRKo6c7RxWzzCpN&#10;csY2+8z+qqOsmeuaT+yp8Vr9lnm0dNOjdDiTULqOIRnpyCasXX7L8GlhR4q+JPhLQGQZcLP5zkY9&#10;Fr541nUda1vUFXVPFmpanFIAdzXbMOecYJ9ayf8AhFf37FpY7kqRkMSST6ZptYmpoJKnF3v+B9Ap&#10;4I+AHh64lfWfiTfeIJEBAh0TT3UHjoGYYrr/AAf+1f4C+C2l3+n/AAl8J6jBeXqeW+qa/ebo8/3v&#10;LB9a+cdO0SysLqFLmydYJUJ/dEEDHb861DDpZtYor2zB2uQhCdAOnIprKpz1lKwlioLS1zmZ/Eku&#10;tandS6m3mvJK0jTIMDzCc8e3NaU/ia206GyntYJYGtfvSqevuB1BqXUNGsJSXim+zSbD5i7Su1j0&#10;4riNSs9YS7ltWuftEEmFlfPQdia0qYV048tSPNfqVDEc0rwdvI05/EFrqU1yZJdiyKZAuerGk1bU&#10;NM0ixgWxuc3DRq0z54LHrj2xUcNlYaf4deymtEmuEmMovkO1gpGNhHcZ5rnNWsbeRI3tFVtp2Es3&#10;zN6cfpXztSg4O0j2qeI543RXudfdYwFmEpDZIq9/akt0CtqPLuT85x3PtXKPZSwakVEeRnGGOcVr&#10;K406BpnbbNGc4JILDpxUOCS0NVK/xG9rHhyXT7O2uZbvzTIu4oo3MjHnB9KittJhfR76/g1SFJbM&#10;RloZnxJKznBCeuOpqIeKYNSuBHIzKvkYiZe74/iqHUdAxEYrWZZZ3ZSyjsSK1g2tznqR5lo7FifV&#10;LloIc5IUY+Tox9a0NIvbTVoIYbuJZ4Yx84cYb861dKm/snT4La705obtxsj81eAP4uPWuS88WOqX&#10;EWwmFcna393PFetTquD5m7pnmzpuXu2tYt3/AIHjuVnfTphGYz/qpD/WuVuLGWHzEl4aPqeoNdBe&#10;Xskwt5Lcyok5KttXpg+tY+qMI70ohPl7ed3UmnUnTlbkVhQjNXUnczFcqSc8dMU+Jo550RpPJycF&#10;lXOPc4pXtkcNLkgA9Kj3hSNmOfX+eazuaWPo7SvCNp8HvCvh/wCJ/hy7tvELWVwqXiXER8lw3BQA&#10;9T16dK539pv4raF8Z7vQ/EWh+GI/C5SAwXUMAGJHBzu4H6mvY/2XPDXjj4rfs4+MdAi0aw1fwdYS&#10;vOr3UwSWKYIXIQdwOtfOnxK+Kx8TeGNG8NQaNY6Ja6PGYt1qn7y6boS59c5/OumVWnON1ZeXn3PO&#10;o05xqXerTevkdJZ6x8MbvwRYraapf6Hrm4Qz28tsJEdQuS24ercUV8/zpco43A4J9aKh4uWmi/E3&#10;WEj0kz6h0/4FeCfEMcksk40nUQoHlBt0TN3PtXIeFvh34e8F+LJbfWbuO9tkkKvHGeAoPUHvxXOa&#10;h8RUaylD2l7Y38fPzklj9fauXv8Ax9LNMs72gaQrtDjPT3r4aNGafvPQ+8nWpL4VqfY0Xj/wguj3&#10;GmWGoW500IPskUqDfC2OuD7153rNpPD8Pby5TXDqV0JSq26yZVkI6Y7EV8salq017J5wkkimHQLw&#10;DVSy8U6nZP8AJdSr8+cBzg0Rw6T0Zg8Vpax3Wsa1d2MQVZ5YAOWhbPWsO411763k3EqV596qX/iG&#10;TVLdHkzLOTgk96pQpIGkGNu4ZxjpXarLY4XPzGNezm63ux3LyMtya0rq+ufEUsZLkALhVJPFLo/h&#10;LVfEl1FbafYXGoXTnasdvEXYn6AV9I/Dj9gL4qeJ4Ev9YsrfwTo+N7X2vSrCFX1wTn3qG7vQy9ry&#10;/EfO8GmT2VxEbmXcMZxvyQK29C0271bUpYNOsri+uJuFit4y7Z+gGa+prz4V/s1fBOWObxh8R7r4&#10;hazCSJdO8PqFiJxwN57ZHr3qrqP/AAUD0fwNaGx+D3ww0bwggBU6lexrPdMOxyMYNRYftnb3V95g&#10;fDn9gv4n/ECFdR1Ozg8K6OOXvNblFuFX1CnnvXpsPgr9mb9nMH/hK/EEnxO1yPpp+lJiAMOxcHHX&#10;3r5b8Z/HD4qfHTUims+IdY1x5j8tjDI5j+gjXjFeg/Dn9hD4qeNokvr/AE1PCWkY3tqGuyCBFX1w&#10;ef0qdELm/nZ2/jz/AIKDeLLvTzonwz0Gx+HehKCiiwiVp2X3fHFfOxHjL4m64z3B1PxHqUj5JYvP&#10;IT6Y9K+mm+Gf7N/wJXzPGPj64+IutQjnS/D+Eg3Dsznt261i6z/wUFuvDVvLpnwn8C6J4FsWXat4&#10;IBNeMPUv60bmsbr4Fb8P+CS/D/8AYY8W6hYx674xvdO+HeiJh2udXmCzFe5WMkHOK7B/ix+z7+zz&#10;AYvB+gv8TPFcJJOrakClqj+qqcggfSvj3xv8TPFnxJ1FrrxPr+o6tIx6XMxZRz2XOBWRbQRwKMsx&#10;IPTtS5G9zaMb6Sdz3X4oftWfEr4zZg1DW30zRWG2LTtOHkQIOwwuCa8rhsrfG+5lkaQNjcBk5qLT&#10;LSbUZlisrcEKCxDHmr+k6Zf6hcxoMLHI3IPU9sfWpdludVOLdlFaFpZYWd7aCQNhQV3jAJ7/ANa6&#10;bRPC51y4WBL1cALvOcA+2a0dJ8H6DYTiLU7mW3uePl3Bcj298VqHwhpzWupyaDfTTeTkskjYDD1r&#10;hliI7L/gHqRw8tHI67TLPQvCltNb27y2+r264l2NvD45yPwrmB46i1Zp4ry0lmeaQNGVJGAPvDjj&#10;muI8N38sGs3DzytDuidN7nOSRwBWyNPkaKGMzlIiBOJIxzk9R7Vzumou8tWdcKnMuWOiPQYtB067&#10;1fSdZsZUtLK4Q5sXfJRh3Bzz0rs9L09tF1v+0CzCzlgLGGUnBY8cV5jHZwxwJdOrxrFGAsYYk89C&#10;P510Vlrd/dSKm4m03rsjlyQxPofSs52ZcYvY9/8Ahxrk9/qVvp8OoxwWk0JikjPLLnlW/PAz713+&#10;h6qmhWk9veOJ1ilw0oXlcdxXjngzVbW3R59Q0tLS8g3FDGdu6PHYd+arx/E4jX5Wn8y4hkACITy4&#10;zjJz3pQqODRx1MP7W9tj03xlrya3eJOL5mhXKwyFuXJ5xisW38X6fHbTQK6QtI+SHyeQCCP6153r&#10;Hia2ntLyCHeiyHMODkKQOT7GuFt9eVZJZLiZipQupzko3Y1nKcnJy6nTSwq5FE9Z1vxLPdaXdfZE&#10;dfKALqAQeO5rDn8cz6jHEBujzxK5PIOO9c0fG5m0BrcoIrklXaVTkNgYwfrmsLWL7zUSa3VkimYF&#10;/TI7j2rns+p3wppbo9A0nxhPG0lsrF3ckSBz+QFMv5UitlSc+a4lEmwk8MRXF6feNJq8EhJW3ZlJ&#10;ljGfL7V6T/wiV3q+oCwg8nZKgD3TdVI/iH4UKydmOVoGPqmtW8FvbNGNrMDuPJPvVGz1SW7vljAY&#10;uBkTZOBgcitPXfCBglFnCGlwoHmbMs7Z5OPSt/Q/CX9kWvnagwgb7u24+XCnv6+tdEY3V0clSpFG&#10;YL24v8ybDvjICkj9KqvdLCGUyETxjb83Iz6VPdarbaRcSpZSx3kkbbUfBCsPUV57rGpSy3sk7Hy0&#10;lJbanIJFHK3oXCz2NDXL2TUZpWubx/LUGMqnAJ7Vx+oXUdnJ5jOXB4Ck5yfrVXVtauJW8mKM/OQ3&#10;I4zWfi6mURyR7Y4m3DParhF9Todoo31W1jYyF3lcrv2KBgfjW4dcvLKx3T3ZlgYqCC43c9MZrj4N&#10;QS2DR3EZdCRlk7L6ir3jZnhvI7RYVFq8QaGRAMupHU1u+xhbqyG91WO6mlaDBUHDdz+P+e1VrHR5&#10;tajkvB5EcOQAHfDP7KKzdG8Oajq1y0kaNFZxkF5ZPu/T3rsri2mb7FZW072VmyBDN5G4yHOfl7j/&#10;AOtXp4egn71TY8jE13flplezvotKhkuItKgs5I1KhpLkSMc8ZxjqMV9I/wDBPjx3FefELxHYXzn7&#10;TPaKLWRxtGVbLKPw5/OvANR0ySZJRBMWC8xvJEEZwOBj6nNUPCg1bwNq8Wu6Re/Z9Ss28/5mbcSC&#10;BtAHXjrXpVpunaK2R47ofWIST3exX/aG8K69o/xm8UWmtzM1293JIs0zf6xScqRntjGK4y38ONbB&#10;N8iGbGcpMMHjpX3prukeGv24PhtBf2Rg0r4iaRF88JUb5PUHuVOOD2r5K1Xw3P4GvrjSNcsSl5Fu&#10;R45LbbJuzjCnv6/hXEnGOr1vszejJ1Y8m0lujI0iKCOzjWGdpbhnC8PtCcc5/Ku3sdA88EpMg2IM&#10;u5K7sjkDP51kWWJrOKIWsjxsuzfBABIPU49cd635dXi1G3WK3tvscibQPtGfnA6HPQEV9Bhq1NLV&#10;HmVqE+bcsWelR20Je5uYzOy+XH0B24x+dMuPD1qpUPcySBYywkVSQnsQP0rdWfTbuBJnkBKHDjyw&#10;XJAwee2T2qxK8P2a6hgzHcTHa2Vy4XGfk98V7aleOljzeRKWtzyTxPazpZKkF0lvHCNzSHj6Dp+l&#10;fZ6fZf2nP2PLfQ/Ad/8AZNV0+1iimsEfy2aSIDcjY5w3UHua+c9d0q0von3rOYCgLSTEADI6e9cP&#10;4K8WeIvgN47bW/BLvcNCVW4t/MPkzoeqOnfHrXmYunOdmNRS1j01PHNS8CapY6tc2eoQtZXNtIY5&#10;IZVIcOOoINS6dZaRaFzqYji2nAMoZd/0Ir771HRfh1+3VoRvbGSLwh8TbVCJ7R8Bpjjvjl1J/i61&#10;8ceNvg9qvwz1y707xRbT27wyOlu8kbGGYAkbkboelcuHsnZrXzFKpzJq9jgb+5gu71RpdlJp0anb&#10;udy6Se/rT7r+0I4GgaeIiYcrHFjgVZkV0D7JFSOIBlypwx7c+tTTXN1PZh/LMjMwRmUHgDkn617F&#10;Plad3r5HJNtWZmjTrRIY45iFlB6qpJPHtWxpNpa2iHBkldDud+Vz7c96is7i1WaMygsDkqzDqf8A&#10;DpUyPHKx8+LO3GwOeS/t+FejRhGLTsjhqSb0Om0f/SpEtnUAEEIwkyc56478UstxBBdTiFFkkRvu&#10;shCt7+gqtpaC3ZTHH+/ZSQZD8oA5O38KtWtymo3YljtnhXiQMy7gcdmxwBXtRfupPc897trYo6lG&#10;0zSSM0FuWcFhuJJwKw70NZPHdxr+9YFSy/MGB7EHiuqltXluJ7zULRPJCF9iplmz7VhgQ3NxELiC&#10;SyttxZGDZDfX9KyqQv6lQlY4/XLklY/NHyuu7OOW5rOaziu0UIZED87wDgda3fEWnx3cDpbu8rI2&#10;URl5A/Cufj1YabHd2ZaRZHC7XPRW9xXzGKp3qNzeh7NCaUEorUxZdPvtOiuFcCTJ4Y/e+vrVC/uY&#10;LmEeYX85G+bOcGumk1qNbhnuvLunjTKtGSu49s1V0h9Pv74LdoIppWIEn8A46n+VefWpUkrwZ305&#10;zvZo5kXEUMW+JChB3MWzz6AV0umakbmSKWIsJOC79846isrxhpd5p10trfxGylVA6x7cAqRkEfUU&#10;7w1PBMlxH9oMVwqFVU5KuAOn1rzdtTr1bsjoLi/fU70z3V27XKttRmP86tXMjxJmOAyRy8MQNxJ9&#10;q4+yMt0QS2BuztzzXTLrv9n2OyGQLglcMfmU45rWNRxIlFS0Zc0y2ub6S3hZdtqgMm8DG0/41o3v&#10;gyK9gMrlLeMsFDMcs3HJrnrnxg0VskUbIoMYVzH3x3NZk3ja8Z1DvuRDlVOcCtoynLUxlCFjox4K&#10;sJ7lbb+0SvynDbOSewxWLN4CeAvIboKVbCowIJP0rGuPEU8t41yXPmE5DDPFXV8XXVwqieXeAT35&#10;NbXly8tte5lyrmutj9Hv+CcHifQ9N+GniPwRqSJY3F6z3Ml60u3z42BQj2K8j8a8d/al/YTtvgx4&#10;XuvGSa+l7pctyVjtlTa6KxyvJPPWvkiw8eajpRkS1upoUYFSUkIIHXHFd14j/ab8YePjo8Pi3UTr&#10;2maZEIotOuCREQFwCQDyfeslFoxcGpuUdjxueUGV0DHy88bh+tFehW+vaMLMo3h60kdS7iRQSSGG&#10;APworoskviL5pX2KniT4h6f4zja6uYG/tcBQsqDAcZ6Gss+H7q50ybURBJDZDA+boT6Csi28OXEW&#10;pTWunLJeTlwIo7dC5b6ACvoP4XfsZ/F7x3bxXF7pp8NeH2OXvtdnFtEq+u1jk1889Voey60YP3zw&#10;LQbqysr2calCbm2CkLj1qXT/AAvJ4l1GODRdLuryZmwsdtE0jnPbAFfWt78P/wBmH4Es8njHxpc/&#10;ErxDFw2laCDHbh+4LjPH41zutf8ABRu58L2sumfCTwBoHgSxI2rdNbi4usdjvI6+/PWlyu9zKVVy&#10;VkvvMnwD+wD8SvFkK6nrtpa+BdIA3Pfa/KLfC+u085xzXby+BP2XfgO5fxR4uvfijrkfJsNEVRa7&#10;h2L5/rXyf4/+Nfj34rahJd+KPE2pas8hPyS3DCP8EBxW78IfgVrnxdN5a6Rpep3moKoNt9mtGeFz&#10;3DydEHuafkYer/Q9/wBc/wCCiEnhexk0z4Q/DzQvh/ZAFUvFiE119dxGAa+d/Gvxi+Inxh1Hf4j8&#10;Satr9zMcLBJKzDJ7Kg4/SvobTf2N/AfwmshqXxr+IlrpM4+YeHdDYXV3J7MVzt9Kz739sjwX8I4J&#10;LD4NfDaw0uUZVdd8QgXl2x6blBGFpdRrT4Vp/XU4z4afsR/FD4g2n26fRf8AhHNGYbjqeut9khA9&#10;fm5NeiN8Hv2e/gQyTePfHz+P9Vj+9ovhdVaLeOqtIT0/wr5s+I/7RXxB+K1283iXxRqF+r/8sPPK&#10;Qp9EGBXnbSM5yxJyafK3uXy2d2z7V1H/AIKB2fgazl074PfDfRfA8AGxdRljE94w9SxGAe9fPPj/&#10;AOP3xA+Kk7T+J/FWqaqWJ/dy3BEYz6KMDFedQQuCCAeea0YIRHkkckcEijkOiKSXul19OYWVvcqf&#10;OEnDYBARs9DVi2sZHSICMxqWwrDk5rW8M362lhdxzx+cgIkUFCQG6D+ddh4d8D6ous2epX5EUUgF&#10;zCFAyfT2FJyjHRmyi5LTc4JrdreQxsrbumGXBra0TTre5hdpZhFNEy7Ubo49K67xR4e1fXfEUzXN&#10;iIp7fMkrIuFZOo5FZt1p7RzOJoUW2B3JgjOcc1jKaa0OqFNxl7yOu00aHNDGDi1uUTjYMlj9a2EG&#10;hXllHKZGtZoh+8EYAO4fxLXlUsTTO0kB2tgDaD0rqNC0TUpLHzJY3fGXQ7cgjHrXmyjbVyPXpVb+&#10;6ol7xN9kdkaCRr1JMDc5y6H1rG/tS6SGS1i3w5UgkAjPbJr0L4a+Cptf1q3tRbN9pYO7rIflIAz0&#10;NdvoXw+0xzCdUZWhEzm5kh5ESgEDn644rFz5dLXN7cz5r2PKvDMCwyXLX9g8sSW7YlZfufL6+ma9&#10;6+GEfh/WPAGnXcmmG+1q1uvKa2jUMXiwRzznGM5JHYVx2naBeLawTw26pDIzhEcZMm04XcOoB/Kv&#10;WdAstd0LSLSeTS7awIiWLFvtVncc9PU0nK93YxklokzxNL2yur3X9FilcLHMZNOWT5FTnBXn2x+V&#10;dHDIws40mto45Cvm/K3Bxxx71Z+IXw9NleJeJZvLeXjlmuQ+VAPVdvrnNQa7Nbra6aoVoBbIEaco&#10;QN3UjPtis1aR1KTXU2j4pBvYILqab/UhUL8Op75z3rntO0iXVJGlSOSW3ikbzZN2Ao7UXUkWpaZd&#10;arPI0rvNtt1jcZDjGWb0FdfD4mhj0i0K2VskV46vP5fALLkHjtkfqaTildlRm0kkcbeGfSri4s5M&#10;Rl1xHnpIOxzVKx0rUtYvJgLJ40jj4wpwx9j616H4ktINYsVujEGmszuVQDwuMYz6gU7wtrdhY6DZ&#10;W8skv2ljJcODxleijPeufmOyLsro8mmMcd3HFNGbcBgGz1bnBBrZ0CaO/naynKIiZKsT8qhf/rU+&#10;/wDCdxP4hZLqGRYp4muN6jcG4zx7VcsNCm03TbeG5jGmx3MbFr913BxjKoPf/GndFyd9maFikEF+&#10;NN095LiKdw8qbAQQD1Brsr3xCbG+mglYwsGLRS5K7eO/6V5vo8WqaJd2N0uElZgqg/eKk8HHpit3&#10;xM2ox77W6tVWdyHjkbgqBzwfSlJc1nYzUPesz2DS/iFBDp9oI7a2S6kQxvtGXIxySe2a5O81uPXN&#10;TjsfOjtY5UZBdXJO2Nzxz6CvLNI8ST6bcy7lMvUZ6EHsRVm71me9lVljMqyY+QHjIrRzlJcsnojJ&#10;YWMW5QWrNjxF4XvvB2ofZdflPyY8toeVkU8hlPcEVhX01v5zeVEBED8rt94817BpPhW+8b6JpumG&#10;e3m1W1gkuIYpiMRqBkqSTk8DiuKtdMsUURnDXIkwwxwvbJH5/lVc/VDppbS3RxVzaLbxS+fbsGuF&#10;+WeQH5cHtjr/APXq1J4EvpLYSpaXax4UDzUwrnHJ/wDrV6lqXhDS0iije+E/luqRNERtIJ5z6YNO&#10;ttWtJ5bnT5JZXgtnKxyyudkjelWqjS2CSW8bnn2mfDqGG1eS/wDOaV5AsUUalgxx6/0rqdY0XT7i&#10;20tToSWP2CB0eTJbI6jP+e9ekeH7uOTT2lj2wWMjgRnjKTA8nn2rI8V2kcklwk4a6IAC7eAwI9vS&#10;vT9yjBVJNXPIc5VqjjZ2OZ8Fx2tze35n06IW/k+WHbjys/d2j9ad8QPCE7WWi/2UyxNbhreExHLS&#10;sRy/sOTU3hmNtG1aVordrgLHiRScKV243H1robBbu9s4FgYRLJJxIo+eJfbsa0WJVfli9iXRlRk5&#10;nnOi6RqNhpVxb6hbLYSsVt4pJjuZ36Bselb+pfDyeDR7FraJrm5edhOc7Vk46qT1GR0rsRoljbG6&#10;nnElzIyhYS75xzy3sB1qG41Iad57yyfbTBDtiCvwGPp+FdNOqlJRktzkqJtOUTyDTrvWfA3iu21n&#10;ww5sdUtpCy+Xu+dRyQ46EH0r6V0/WPBf7ZWgpYakE8PfEDT0z1CmYj+7nqDj0yK+en1L7VezuurJ&#10;FCVZgkUeCW6Ebu9ZtzbSOYf7Es7i21W2kE63yTbHzjPBrpnRtdx27f5HJU/eNNO011/z8h/jr4Z6&#10;38O/FstlrVncW2GPlGSRgko7MjDqKztMjgszLAdso+/877uOx/Ovf/A37RuhfEfRT4L+Mtolu3+o&#10;tdfj+U7sYBY8lD79K5L4p/s5+IvhZYTaj4fP/CXeFriPCXtuA7RKeQWC54HqKzpy9nLmWw/at/u6&#10;qtL8H6M85geS/tpIoLRbfzCA1yBgKQckmt1jdaVDBM0P22G4K5fOHXHB5zXnZvGv5hBE06rj96ys&#10;wx7Yx0rZtj5NmD54S3UjdO03UDqMete5hq/MceIpcq3OoZ01edlaKO3iEgxIJd6gdgV7kmqsB8y6&#10;Nv8AbFs2uH2+bFEOQDwSD7VmXWoXHkW8VnNZzrJ84jibDYz3z1Pf8K1rmw+zQLILu38wqCqjDMCD&#10;yeK92LU36HitOOnc4XxNZPpeqi60S9u7bUrU7o7y0/dzKwP3lYdM+te7fDr9rHwr4s8O2Hw6+M1g&#10;LzTxCsEGuuhDROBgeYeCCOPmFea63p009u0sOpALcJukURAEqeh9+ewrhvE3w+N3bzQadqLagTDv&#10;CMmXXjPftXJWw/tb2Wv9eZHu6O57N8b/ANjjU/DOnR654P1K88V+FJ1MiSWirNJEvUdOqgdxXzLN&#10;p11b3SLaySTpgp/pEOxlcnHI6Zrvfgt+0p44/Zv1I2ljdS6vojOBcaNqOWTHfYT90+9fS0GnfCD9&#10;s6wbUPDOpR+CvH5TM2kznaksnbjgNz/EOeelcdOtKk7VEZyTPhK5tpYZgk8hM6EhhKOFPTt0p6Dz&#10;52Ah8/y1w7h8g+hHevU/i58DvGPwiuRaa7oDWwkf5NSWUyQyjPB3dvoea8tGmWuk3l1GgT/Wbiyn&#10;ILHqc+nWvSpzjPWOqMJJrctf2vDYrCz2vlSquFxKctzjkVs6TrAMspY7blcbGY4A56AdDXPOsTyx&#10;sI4vNcFULHcB7/WppbZtOsoWIihMvyLIz7jg9/avSp1Jp36I5pRg1y9ToZ9Wa1uftWZZvMlZSuec&#10;dxx1qP8AtezhvY1jlRonyCZVPA7kD1/wrCjf7HJ85RG2l0bBYnHUf1p5m05SszMZjkkxqmMZ6/Me&#10;9dyrya3RzeyijVksrXUo5Y4D58wkzGvQlRnqK4nxF4fk0/zFcCNk+bJ689v5V1DXktxFuiU2TMCs&#10;UkQ3FgOme+ap3PmXptxLtlj2bJZ3BBDfT2/rWWIoxrRs1qa0qjpyujzYWywnzyjNIrZIIyCKmJS/&#10;07ZMizeVLwU4bBHStXWNOeyQTqwkDMT8w4P+NYLyfY7YTxRJnkEjnd15xXyVWk6UuWR7tOp7RcyO&#10;38b6hH420jQ0lEk97ZwLaGZ+p7r+AHFcHovhS5l1i6jjZ4ZIUcuYwSeB0+ldFp3iG5u7OJLhVQJI&#10;ryOiYyBwAa9q8Ba0PByEaUltfvq4ZmuL2DCxZHK579P5V5tRqO2x6FNOR4zpejQzaWLGa22XSSYN&#10;9ApZQgBJ3ep6D8KwGurfT4dRieINKybRvOCpHevXrHwpqviLwzqPiuynRbayujBcQgHBLqcnaP4c&#10;V5F448PyWFzA6Tpc3TIZJUHQL2578dfSsY25i5rS5X8PeH4NW0y8u5tRjtHRcW9uV3STt6AdvrWR&#10;BZ3V9fJZ28PmzM21UHU1X0PUZINQVkLZGcbOq/StyTw7qulXE8jW8ilYvtG5TllU9ziutOzOS11o&#10;Zms6eukTiBpRJcD/AFgXlUPpn1qk0gRAM+2T2p1/BI8ZucgxHk85INZTP5rKFzn3ra5Fi+12OOQD&#10;RDeHzeMc8cVmiVRuUn5geKb5/wBnkDhSOetLnCx0lv4ml0y3uY4gF81NrHGTRXL3N2kj5DZPfjFF&#10;RzXCx9rah+3N8O/g3HJZfBP4Y2Nrdp8i+IvEP+k3Tf7QXPBr5z+Kv7UPxN+NVw8nirxZf6jAWJW0&#10;WTy4E9gi4GK8jYk4xya2dD0W41S7gtoIXnllYRpHGu4sx6ADvXlWLTUdivbQPO/II+gr1/4Lfsy+&#10;O/jdqKw+GNEuLi2GPOv5V2W8I/vM5wMCvpX4bfsi+CvgT4LtviL+0JfnT4JIxLp/hOB/9Kum6jeO&#10;oHTI9K8r+O37d/i34kacfC/hKCHwH4GgBih0nSRsZ4+g8xxyeKmTBKU9Vseg3Pww+AH7LkazePNf&#10;/wCFoeMYuf7A0RwLSJuuJH746HmvP/iX+39451/SX0HwTb2Xw48LlfLGnaBEI3Zf9uTqTXy3czST&#10;SbndmY/MS3JJqA7sYwcUWNLJepqT61fXt815PcyzXRbc00jlmP4nmvZfDvxB+H3jTwHpPg/xN4Wi&#10;0TXoLjCeMdP++Udhk3Ef8QUZ6c14dDGHX5s57AVYiRkIKhg3bFKVNTWptGbWp1fxA8BReFPEl9b6&#10;ZqEev6PHKVtdWgQrHcoOjAHkfQ1zsUJOSchs81ej1C6it/lkfONpB5BqvtmYo20hG5yRitErKxT9&#10;7VF61tJmtpZIjkQjLBuoBrW1e/tdTmgNvbmIRxLHKGOdzAct7VU03SZpbh4UzJkZYIMkV1WqeCLn&#10;TFVYI5Z5DEJQ6xkhl7/lUSkovc2pwbWhNowgtRGsGbiK4UKyyH7vP8q9L0vxNLpsK2t1H9oVU2bi&#10;cFRjjHtXmWhaZJciKaRHj8tgSpHH417h8IPhRrnxv8aW2leH7YzIObi4bIS3X+8xrhqS5noejD91&#10;Bznog0/Sr26D2zSyfa7uIfdyzMpH3B+dd18PP2LPHPjHW7SO60O4j0bdua8nIT5SM8Zr78+Df7Mn&#10;hL4R6ZFi3XWNaUZe+uRnaT2UdAK9B8YeOtC+HuitqWv38Wn2kaZXeeXx2Ve9XHDWTlUlY82rmjqS&#10;VPDwu/66Hxjpf/BNKO4vrd77X4rBQuGjjjLs2P0r1vw3+wp4V0WJorjVby6Dp5ZAVVH4V5R8Uf8A&#10;go3a6Vc3MfhHT/OJO1Jb0/KuM/OqjnJz3Jr5c8dftvfEfxbcO0uuyRJvysNsAirxxjA+tYP2Gyi5&#10;HZClj5a1Kih/Xkfo7bfsufDTw1PHdPJLbzxf8tpbwIT25rNm+HHwH0aScXOp6UjSEeYst8MEg5zj&#10;PWvyS1r4xeJNemla71e7nYHnzJScmuZuvEtxcne1xI5z83zVVo/8+0g+rz+1Xkz9j7TWP2d/Dl2z&#10;prujJMOoa4LdsVHdePv2d5QN/iDSGwdwIlbj6fSvxqGrSPuYu2T05pV1GQ4PmEn15q7O1uVfcSsL&#10;F6+0l95+xF/41/Zz1yxNpc+J9NEKYKFZ2VlP1/GsO/0L9mvxB4cm04eNLWC1kcybheYZX6buRX5J&#10;x6hIvAckgZxWhaXpdR87deorNqPWC+7/AIJvDDW+GrL7z9PdJ+AfwFvEMOmfE2Pc2NwN3H83fnIr&#10;YT9kzwLdWNxDpXj22mDuH+eaNtp9sGvy4WeUOPLkZOc5FX4NSv0T93eSIc9mIxWL9l1j+LOuNDEP&#10;4az+aR+nF3+yRqrwGCw13TLyEquDDOUYsOhNcfqH7KPxB03xBbOdNttW0zyDCHgYboznOSCea+EL&#10;Hxd4msnHka1fxY/uTMP5Guz0L48fEvRShtvGGqQ7OxnLD9awcaCd7NHVGhjl8M0/Vf5H2DD4I8ae&#10;DYreKfwfczS79jyCPefLHbjPauH8d+Gb3VvEdnpj2Vzp+lRuJN7xMAuc+3rxXm2l/trfF7SkXHiq&#10;W59pokb+YruNM/4KFfEOFlXUbLSdUQD/AJbWoBI9eKz5KUtOZ/ca+zxtP3lCL9G1+aOjstMj0K3n&#10;u208y3lvCYlu71MttA+XYtcrd6FeeLYtU1G5WSf+z4A7xhvmyc/OB6cV2Fn+33p+ptE2v/D3T7gj&#10;A3QOVOPoRW3Y/tN/BPXWJv8Aw5qehSSKVd7V9y4+gPSqnS9ppzr8iIVa1Ftzou/fRngWi20Or5sL&#10;TT7m61FgArRruyM+lWdH8G34u7lLgPC1qpZo3GNp9D719AW9/wDAnWr+K/0fx9deH7zG1Rc2wVR7&#10;ZIrQ1j4TaJ4vWaTRviNoGrXlwcu8l0sTSccZGax+rVLaa/M9D+06SdppxXmn/keKaBI+h20k9vLk&#10;spCzrksCfSp/D11LHrN3BdROiXkZ8wuuWZuob2Neo2v7OPjXS7NY7GCw1NOfnt7pZAD6gCucj+GX&#10;xB0/VmS70q7s0hT/AF0kBZWH1A+tS6VSK95MSxWHqNuE195Xj0z+xryNLjS0mt7mIFmZssUPQqPX&#10;/wCvWvq+m28k7QrCiybA624QFFQAYc981sW2ixafM1nrNosTyKHsbtGYPu7Ky9wc1x2oR3ljq7W0&#10;oeKS7ztmGRhR2x9Kn4YmcZe0bVzrLOzRLKDT52hjtGAmhuI1zHMe4+oNZmsxmbS/9Bt5WRZvLaRB&#10;n5c8tn0rnRdTWcdrbPNcSCO45ViB8hHJQe5rfXxlqGjzyWkLtb2FzAY2QQh9oBzz6E9zUybkrMhQ&#10;cXeOrKCaxb20ssaMUXcULTdTgdPpVnwrcefZTzwzx24jjZljmyNrA9a4/wAWxxSxXl0swuEJH2eT&#10;dgxnvnHaqfhrV5DY3dxcK80y5V4YR8u3HOaqlNxdzSrSUom7feKLm1+1bJhidDE9uq+mTnJ9/wCl&#10;ZcUV7qt/Y21gDDG6ksxOCr7ec4/zzVEIxt7icnzcyKTEM4VTzjNavh+K81TfemZIkWJrcLBwW67h&#10;nv8AWvWwSvU55vRHnYtqNPlgtzGtLG106eYmCBxINhMXCRkdQQeefWq+vpLFbwLDJGmzJU2zFduR&#10;nnPWr6+GohO5RvsplwPs4yzPjqR9asT2Wl3MTJp0UtxNCwWZ5QcJ/QdP0r67lVSDhHc+acnCSlI4&#10;XV/CtjqxV7mUsWC7oTOAHOOGya6L4c/H7xp+z/fxWdtcnWPD4BWXSbp/MiKnrtPUHH4VVGj6VdX9&#10;5G0UQnkRpAfM5LD05qn4o0DT9QtoREFMyIIvODZ3EjP5ivMq4d2c4qzOyFSFT3Kquj6H07SfhX+0&#10;0Jr3wnfr4O8YuhDaPcuFilY9cDoee4/KvFviF8KfFnw+mGk654ZMVkpLpfR8xOeoIYe/Y149f2Ce&#10;Hr6A2czBoyrLcxOVfd/+uvc/h5+2X4p8LWK6H4zs4PGvhdh5bi5A85EPow4OPesKWIdOVnoKphZw&#10;XNSfMuz3XocXJotzaTotnJYpJIgd3K4Knvj04Jpj/wCjXQt57uOG1Vw7zRIQdnvxXvcPw/8AhV8d&#10;GN78NfFI0HWyvOham2AW9F3HP5ZFeUeOvhN4g+HN2y+I9Ou4yjfJKkRaGQf7w4r6GhiYy2dvyPHn&#10;q7S3/Ehe1fZHHb38MqqgFvIPlOfTGOmMVHLbTWiTgTwlzH+88p8Nu9Mkf5zWKb2bUNQtpJZJLds4&#10;UpHnDe4OOKt3NrBbW05ldmmt282Uyptxn0HcV7cKsZK6POlBrRnn3jXwnqUkcl2J4ld2KLHIxZyv&#10;pu715O9lquj38VzBM1jd28u+O4Vyrhh0IIr6Qu5ZIrWHU3vYGtnfZ5BAYDI4469e9cP4q+H2oanc&#10;f2lDPbXSyZchG2gE9vauCvR96+rNIT909L+FH/BQXW9E0tPDHxR0u28e+HZQEeSYL9pjXvns2Pz9&#10;69Yk/Z4+GX7ROky658GvE9rp99/rZ9CulUsjegB5X9RXwfrfhTUbKBnfToohEcH5slvcVQ0rW9Z8&#10;N6hb6ho0txpl9AcrPaOVYY9cVwOFSjK8NCeWM1oe6fFX4QeIvh3qKweINHl0loVPzPCTFMT3V14/&#10;WvN7iygmu4VkZXEKjhH3K319K99+FH/BRrXrSyj8P/FDSbbxr4fkHlyTSxBbhV/LDcfSvWIfgb8F&#10;f2j7GbUvhX4sh0rVZsytoV4wUqxx8u1vmHPpkV6FLHq6VaNvPocUqLij4wlESrcxRptCp8pwOh7j&#10;2q1pYfT/ACpIpYsxqSqzpmOQt1P1r0z4v/Ajxl8L7yVNT8P3VvAgwt7Cnmwuvb5xwK85tNOhuTD5&#10;tsYVUhywJPHfAr6SlOnUfNCzOCalGOuhBZ3V1C8clvJAqjkvJyoPTIHpzUbahHFJNPJbwXEcXzPG&#10;fuknjj8aZeXEdzdfYbecJAp3YCgNg+ufpU8SR+RMixi4lGBg4AI7ZH9a6lK7tF6Iy5bK73MHU9SX&#10;U5ri0ksR9nQq0ZX1PXFcbruiyMZmjkUlZOVj6fQ+9el/bmNsGlgilhhkAVZGG9F7f8BrG1vw9EAy&#10;xugSUGTykBVXb6/TvXk4mg68f3iu/wCrHoUaig/d0OS0XRrma2vLs3dtapHHhoJTzL2FekfDbWSt&#10;q+jypHdxyKQt45IjtWbrs9W7YNcFbtNp1zDP9jiiTcI5UflV/wB7610c/igeIPC9vpWn2LW/2Gcv&#10;P9nX7x7yE+3YV8tiKDpvfc9yjVUlroes+FFj8B+E9e0+11+S6s7sN5trDtBWXHG/2x6V4Dren3d1&#10;rol1IOLW2ibyo02gt7Z/EV6B4Q1y20x59MhtYp45nVxdzAb5DgfKPQH+lYHibUbax8VpapDHPZR3&#10;Qfc555P3c+n+FcHsuSdjp51KKPGFmgXxJucNb2rSZ+Rfm256jtnpXf8AjTxfPZk29nfF7S4gWLzR&#10;w0iDH3se/wDKneMvAOPEMAjSOK3vpsRvn5eT09l96yfiV4Oi8ONDFazpO0Q2yqOV3eoPcVWiaIto&#10;0c5qxiFr58L8udrkDgnFYQt5IrqGIFVd8YLdBnpXQwaNfPoX20+S8MjGL7OJMSIRj5ivpzWFLDNI&#10;yuEKNHwS59KpzVgtdanc23w6tr+K3ujegWzhUnlA4hkOeG/EVx/i/wALXfhC+Fvd7WDjehXoy9iK&#10;7GHWdU0WxslZWhsr4CeaPy9qTbTgEE9fwq78XyniK+0zWIJY7m2uLVYkSMYKEcFSOxrmUnzeR08k&#10;bHkW9Gc4+UY6ZzRSXEHkTshDDBIIbqKK1ucWwsEPmThcZr9KP2TPgz4a/Z1+DV58fPiVYJPMkYOg&#10;adcDO+Q52uR6kjg9hXwd8I/B0vib4p6B4duIHSW6vo4HiYEMAW54r9G/+CokWqS6P4B+HHhq2eSw&#10;06xa7ns7df4VUKrY9AM/nXFJuMbjUPaVVTe27/Q+R9Z8R+I/22PHfiS61HVZ7jxnL+90bR94Fs0K&#10;53xISQFIUDGOteb6BpV98JtftbrxL4Ue+srjcj2WoREJOoOGCtzhgQeRWFodv4h8C3+neIrWN7R1&#10;l3W1wwPzMp5xzXumrftH3fxAvY7XUtBsdTsr5Nk9hOmPJuDw0luwOUz1we+ajbSOp2RjzXctDwXx&#10;xYafPrktxocDW+nzfMlu7bjF6rkjnFYMNmwYhgT64PFd1La6dY+K5bC5a8fR5ZBvlEYE6jocfQ8e&#10;+K9Y+E3wY0AeMTLqWuaalqu1rdtQceUcg8yJjJXB5HrXZTozmvci3YwqTjFtydjxX4c+BL74g+Kr&#10;PQ9OltILi5OFe8lEUS+7MeBXotn+yj8SdR8TanoNpoBuLrT5Ak0scieVkjI2vnDZHIxXqV9+xdqn&#10;iDxHI/hPxZ4Q1KVy0wS01DylXn7uGGe9dhp37In7THhBG1DSJlu03A7LPUVfdjpge1EIPm/eXSMp&#10;1IqL5GmzxS7/AGSPiL4elsjrPhLUobOaYRmW3QSZz1wAfSte6+C8vhDxHEmoeHdYu9AWJyjzWMil&#10;jjoRjP4175BqX7Xfhxbf7VoOp3sdu5eMNGkuD69a0P8Ahtb48+DXEHibwatzxtIvrHYD68+/Sqnh&#10;6bV41Pv/AOGIjiai93kT+Z4D4L8EfDXT1k1HUvFWpaJqJL7dPaxZlQdl3kc/Wu6uviDotnotxdWW&#10;sabqWorbtaLFPAEBjbr9GB5zivQv+HgWi38Lx+Nvg3p162MGSGBcEfiK5fWvjP8As8/Fm4hsbT4R&#10;6nYatM4AOlopb8FU81lKlSk1zJP5s1pYivDo0eW6R8N9c1+APpM+n3jMpkliFwikZHbJ5+lfqD+y&#10;L8G7L4PfCHT1FuF1rVFW7vZurEsOFz6Cvzd8c+AvCnhqf7boGk+KdHlilU+VqFmyJjI4Y5r9bvCE&#10;qyeEfDjxPtWSwgbuQR5a5x75x+VJRouX7uNredzLG1K3JFTldPysa17dppWm3V5M4SO3RpXduRtU&#10;cmvyp/ai+PWq/FLxRdPPcFNNt2MVtBGx2hc8H6nGa/S34wPJB8KvFHktiQ2EoUdDnBzj9a/HTxla&#10;IjTCaQ5XPB4FeVjZOVWNPpue3kVKEaM6/wBrY841TVWdz82CTnua5ma9LO2HGQe5rY17TLg25vI5&#10;o2hUYyG5/KuVhga8lwMFycfMeDWsKaSOmrWlKVi67Mygj5gfemyzRxnBYrkdOgrWtfB/iWaPZZ6e&#10;1wuN+Y8NxXOXEN3b3DRXcRWRGwVfsa0SuYczW5pooCbgT8w45qTcsYyGyfTIqtYyae8ji7il2YwP&#10;Lfoa0rLRtOnY4uXQ9VG4ZH1p8t9g5yC3kWcNkMHX1OBWrpkcfnxoZFIz/e6V2nhD4J6n4r0Sa/0m&#10;9hcQzrbskjqSxY4GK9Ysv2KfiNHl5vD0Uu4AxujAb+M4+tZSTs7HRTnqrux5bL4dsoraOSG7Ekg+&#10;/H/hS2NrC29VBDqcbSO31rutU+AniPw5dQRalpN7phkTcPNXjr61oaB8IpZr0xXd/LpajJL3NszI&#10;cepAry3CbZ9LTq0kro8+mTaCsYGD09TVKKYTyFMMJB+P6V7ifgjZ200Eq+IdFuJA3TcyZHuCKl/4&#10;Uzcat4ghmtNQ0iyuvKCERSAo/ufc8VUaLl6lTxUY6pnhkNyWAD4G049KvIGEigfdAzxXvUfwFe6u&#10;J59Q0hL9pSFS4srgKgbGBx9f5VWH7JniqG4dJ54bZFQShvmYFSfpVywdVbK5Ecyo2tKVjxdRvRQR&#10;wamjiRsEDOBtBrvpvgT4yS5eBbYStHIVHBy3uOO9Rn4L+MrJ4ln0W4jOCxXb0HrzWX1eol8LN1ja&#10;Da95fecOY+AWzj7v/wBem+bJbjckjo65+6SDXptx8DfE0VlHNcRW9okmMLcPtbJ7Vy/iL4VeKNHu&#10;kibS5nVxuEkQ3I4+tV9WqxV3Fj+t0JuykjKs/H3ifRMCw8RajZjjHlXLr/Wuv0v9rX4r+GQog8YX&#10;1ynTZcnzVx6fNXJR+CtY1O8e0i06aS6hXLxkfdwP88Vg6p4Y1bTmU3VhcQrIMrujNJe1SurkSjhq&#10;rtJJ/ce/6f8A8FAPH8Xl/wBr6XoWueXwrXNkoYfiK6GD9u7RNX8oeIvhrp87K27zLScxkHHUcV8z&#10;aR4Lv9d81rdFhjjTdvlyA3bA963oPgxq0lnOzSQrexsMWnOXX+8CK2i68ltdehw1MHgovaz8m1+R&#10;9Ix/tLfBDxO6HU9E1vQZgu0SQy+aF78VvWvif4NeJEkXTviadOkkyFj1G0YbfqfSvkGf4T389wsV&#10;ncQXsjchFJDE+mMdf8Ka/wAGvEkPh1taS1SS1Enlna43jnByPrVOk56ypX+/9DndKnTaUKzXzT/M&#10;+yIvg1Z6zpF7b6N4+8N641woeILcLEwf05PpWMfgb8QNDspDb6Eb1WUCRrG4jlWQDpgA5r5Dg+H/&#10;AIqjieeLSb3ah5eNeFNelfDvw98WobpF0jUNS03kfObsoi/hmlDDQk0lBr0JqVKtKLvVTXmrfkz2&#10;q+8I6zZwTWuoaPeWMJUbx5DDJ+uKymv7ey0hYhFJFOF2IkYKhOev161qaV40+N3h7V4LKTxc2sKo&#10;+aMoJh+JZa73SfiTrmrRXcer2GgX0sUJCw3tmI5XOcH7p6dea76eX1Jvlg2vVHlVca6a5ppP0Z5T&#10;p0OoNqVpPLZrJB5bebN5gXaOoIz/AE9aT7VLrtzfw6fbiNDgvh9u7r1/z3r6G8CeFvCvxN16W0k8&#10;Kpp0gg82eWG4YbOw2qc969a0P4HeCfD+8x6RHPMeXluTuZvTNe9D/Z0qf3nz1bGRnNycdT4it9B0&#10;vRriVLy0WGSSIeWcE5Ppj6/zrI16e2EVtLHpSmNo2DgJgRSDgHHevdviZ+1D8O/CusXWmaX4Kt9W&#10;mtGMJnuUCpkHBxzk9K8r1X9tDRL2Bref4a6LLbHIdWz+dYyx1KzgkdtLD4mVqji/vPOr7Lyrdaha&#10;KIEwiWcdth2XHXPY1XtfCemx6bLeDTrqIu20Rbd4GeQT749qk8N/tK6f4al1P7V4Vs9WhupjJGs0&#10;rloF/uLk9BVi+/aX8J6pzc+EpbeTHBtbsqAemMfSlTq4aavPc6pwxMJWjt6nn1/ok1leNe6Y8kXk&#10;ktHNbEiRWz7cg1618Pf2w/G/g+ytNK8VWkPjbw+hwbfU1zLjoQJCOcehrm4vjH8PVVXstJ1HSZwS&#10;WAZZFIIIPBPesO81vwRrhQR6vJZ4U/NNb9CfpwMf1rlnTpwV6UzZydXStD/M+k9L0H4SftAwzT+E&#10;vEJ8EeKLjk6PqDfut3cITgYPtXGeOvgr4j+GNtM2t6fPdxM4Av7ZfNjZOwBXO0fWvE7zwzoV5PDJ&#10;ofiXT5WJH/H1IYpFPdhx616x8Ov2g/if8M7UWMeoWfi7Qwu1tOvpBOAv+yeoropYypQdp6/ijz6u&#10;D51em7rs9GcassNpYypfwKFuJ8fK4LIMcADsPerllbeHbiKTyHu5ppV2mPOVJHQj0+te7Wsfwc+O&#10;UkUiQTfDXxgw3rFcJttZpD+YPJ9q4f4j/A7x98PpxNqFhBqvh9B8t7pqZQJ6n0717eGx0JWUjyat&#10;Jp2lozxDxbaQ6zpplgtLx5ll2ABwMsO/P865G58CJp86ebrUVu86liso+ZCBnaR3P6V6bBJb6pLK&#10;3mTsluQqxqQuBnjPrWbqNrH9ikt5CkupvL5kI8rJ2kdC39a9aMYVPfexw1Lw0jueB+IPDeq2N6qP&#10;b4LfMmF6jtwKy9Ou9Y8M6rHNaT3Gn30ZDR3FuxjZD7Ec17HFcT3zzRRweZLbOXSfOVXA75HNOu7V&#10;9cjklubaNZRhUkSP7/HYVkstVW84SB4uUGoyiei/Cn/gof478FWkej+NbW38d6ARsePUFzNt/wB8&#10;gg/iK9q07Sf2eP2p0WfwzrrfD3xdMnOnXDbI9x7BThT9VNfEWo+E7W6tpJJHe0EYKrkcM3oPpXGX&#10;Wi3FtJuhEu9XwrLzx65HSvNqYWrh5Xhp6GsZ0qp9c/En9jz4jfDS5luhp665pORsvrNRLlByCQOR&#10;/wDXrxjypbfWZbfU+GUgGIR7Cx7kn9K6P4P/ALa/xU+DDpbxax/wkOjqAh03VSZUUDsrZyPzr6N0&#10;/wDaE/Zw/aUkhXx1oR8CeKH4OpRAKjMf9tc/qK3o5lVo2U431Mp4bmTPkS+0/Tt9ywHlQsxQOyly&#10;OegA6f8A16qXekqdNtllSSNk3FW3Mc+xHavsPxh+w9rbWP8AbngDxHa+M9E2l4oYWXzGHUdODXzb&#10;4w8Da54NuphqunXdpqCtvltLqMhT7Aele/SxFDExbhb8jikp02jyXX7O8+yz3MMbCAgCVD29MZNZ&#10;XhjX7nwr9tSNAyXi7GkkXJX6fnXpl2BbmR2sADdLulGMhAewGa5fVvB1tqsDJb3TwtINyYXIbHYn&#10;tXn4zAup71N3a/r8Tsw+KUdJrQxtM1KG1uRK7F5mkUoC/AHcGpLrVIr+7gElvubeTgnjg9M1UbwL&#10;dXFpcG3Ewnt8MWALIw7nd2rIvIp9Kvoo1u1vVMeSUHAPUr+HSvlJqpCXLPdHvRlCSvA6zxOl5YTC&#10;++wyvp6OksJdiwx/dJ96yUT/AITbX9snlWc9xNuWIt8ijqQCabZeNr2QR2F5dvLp7gFoWOVA9ves&#10;nXrVLPVI3tBK9pK26Enrgdqm/QtLqZ97DHZXc0Tlmljmwoz8rDP8q2fG3heNGtr1sw2ksau/ltn5&#10;u+BWDqty015LJG4ORyrDoR2q3p01/wCLpbOwuLgx27ON5I4UdKxnurFw5bMTUPEEmqeEbbTpQZLb&#10;T2byGY/MFY9AfSrHgT+zLrxBZWeqybrGVjtHI2uVIByPQ4rI1q3XRb2a1jXzolyEJ6exIrb8IjTY&#10;rf7VOH86I/IqgFc+pJ7damwr9DlfGVi1rrk8bKxKnBcjG73orvNb8KLr9zbXyq0Mz7WEUx+WQEng&#10;GitUZNam18DZNW0X4++DtZ1TLTQapEklySG3YOCSR1HvX2f/AMFMPHN14M+N/gfVbK5hntptOaKa&#10;NGGUUsNysRyMg18F+A/GN/ZavY6XJaNOizqyxK22QMOeG7dK+0/26JPAvxE8A/DvxHp1hc6fqtxA&#10;f7QlETBlIRQCx6Mcg9K8+fvRs9rnTy8tdSi90/vWv5Hzp4L8WLqkWr+HdR05de0i1mebT4S22eEk&#10;kkxnB3Dvg17N4f8A2N9W+Itxpt9b+INE0i1dEnkkn2xsmcfLsB596+Sr3UNQ8MXTXNjNKlxGq+Xd&#10;xnnpwav6d+0H4701nYaoJc9fOhVq3oQpLWo2Riak7Wpn2L4o/wCCbfivU9ZlvtC8W+HboP8AOq+Y&#10;UAIHYZPXrXKar+wX8c7eQXMVhpmqFBgPb3i9vqK8F8P/ALV3jHR7gu8kdxuO77zoPfG1uK9N8J/t&#10;+a1okLpewaqzE5VrXU3AUemGyK9WnKEVaFRx+R5dRVpauKYmt/sy/G/QbeWaTwXdSCA5d9PcOyn0&#10;O05rkpfGfxY8GXMVnKniXTZguYoRJMp+oFe2/Dz/AIKKx+GLq9P/ABNoYr2TzZjc7LklsAHrg4wK&#10;7fXv20fhx41uba5k182F9bfvkuJdLIZnXkJkZ+U966E3N/xk/U57yg/epM+etM/bB+L/AITUI3iH&#10;W0df4LnnA99y104/4KQfEkQeVqIsdZj7re2cZz9Tiu/j/b68PzWUsWp+BvC/iS8VihvrmBY/Nj/h&#10;+UrmvMPH/wC1H8OfHfhfV9Mu/hHomm6lNHiz1HS1CGF/Ugda5KsasPiaaOmkozfwWO50X/gorrGo&#10;2Dw3Xww0LVbdkKNsshjP4Ka8gP7Vmt+DPiTJ4t8I+HNL8K3UsYWS3Norp1zkBh8p+let/AD9sf4S&#10;fB74b2+hy+C746mwDXly0cUwllzyykjIGO1cb+0t+098P/jnoAsNI8Gw6JfiQNFqPkJHIVGflO3r&#10;XjTlJux6tGmtVse4/AX4t/EH9qpPEn/CQa1pyaRHaMk1ta2yK8jMp28dQPevsj9lvxzF44+DumxE&#10;g3ujs2l3UZ+8jR/KM/gBX5dfs8/tI6B8LvCWo6XpeiPa+I7lQn24PuSQDI5B6V7B+xR+0ZJ8PPjD&#10;e6Brd6U0TxHPueQjiOZslW9sk4rLDpwqSbW48dD2mHVndrofprrGlLrmjX+nShTFdW7wtjtuUjP6&#10;1+UPx/8Ah/pPw1tdTtNcEkuszSMltAjY2KGxuJ+nav1pJGAR/FyAK+Wv2qv2R0+MOtxa9Y6kmmSt&#10;CEuVlUsrOMYI/wA9qWMg9KkVexhlGKVNyozdk9fmfksul6ddCVZ75rUZ+UbSR+Nejj9m/TYPhJc+&#10;OLjx5o0aKp+z6Wkm+5mbnClQcg8da9n8Tf8ABOvxobO5vtF1Cx1O3hVpCcmM4Xk8H2r471PTb/TJ&#10;5LZ45AVkZcDkEg4OKxi3VScHY9l8q1aui1oMGs32pJbaEb17xgQttbMxduOwHWu00f4XeOtGvor6&#10;88DapqMO7fJHPZSFZPqcVy3w++JWt/DXxTaa9pvlnULXOxp492MjGMV9RaF/wVB+ImmLFFd6Zpd1&#10;Go2nMOMjGK6Gm5W6HJzvlutzmk+KXhm1t7q2174KQwPLD5PmRK8bRkfxDcvWvNbK/wDBVx4sQ3ul&#10;3dnokpCzIqhpY1/vL64r670j/gqN4c1QRp4m+GdpdbsB2ijjb69Vrcu/2u/2XfHEJOtfDpLWV/vF&#10;bBMg/VacaajomjP29TrH8j47srPwBJr9xDYarqdjY/aB9nlZWHyf3mAPUV7BfW+l6Its2i/EvVdR&#10;spCoX/TJI5IW/vFSegr2rRtZ/Yz8REqliLB2b/loJVI/Gukh+D37KfilzHY66LNmO3CX7L+jCn7P&#10;a1vvNY4neUov7jxfwfY+O/FfiG60h/iJJcQW6Dy7p7iOVHHbG7nvXdT6T8YPCdlHDLrmi31nPlIf&#10;tEMbGQL6kD6V3j/sPfCPXED+G/HVzZEDH7q+V+fzzVLUP2ANYyH0P4oyuiZMaXZZgD+DVrGPLvB/&#10;JkvGQk/iSXZxPPW8WeOHRrfUfCvhzU7qIqxiRMO6/QDpV6TxJpuhRxDxJ8HIbNpmL5trh0JHqDjg&#10;V0w/Y4+M3hq8+36L42sLi9VcCRmIPTngioNd8I/tOaFbNf3cOm6/DEAgJSOQ+mNpwauTg91L7kyl&#10;WjLSMo/e0ZFn40+G2pRSRSfD7xXouPnWW2unKD6E4FaI+JXh7Tri3a11rxfZaeynf9us2cLjphue&#10;Kvn4q/HvwnYi21v4YadfQnAby7VOfwBrDT41+MrKS/TxL8K7r+zbgAQW9tCV8jkk4OO4qadSMHrK&#10;3yBwc90rf4r/AJmx4f8AiponiTUGNz8SYrAj/VC/tdhxnpnA5q3c+Nv7R1NpP+ExsNVkVWSII6xq&#10;2Og5PQiuO0/43/CyK3Np4s+Fl2oU4WaSEEon1wDV+z179lvxCyxvpmo6TJIT+8UyJtP4VssVJPRp&#10;/NoTpRi78kvuT/Iv6alwLPddXPnWiyAmJJFmWP3OTwBn9Kv3es6AY57W8vrlgpBJiUbXH4dq5ub4&#10;SfBzVrmVvDnxPmsYXT/VTSuGDYOBg9a5zRvgPNf3MLaT4+tp45Rhg1yM4zxwTXTHFSty8l/mL2VO&#10;T5nNr5W/Q3NU8M+DvF2oxHRdUu9HuUfMzKGJcjp19P603xHYx6WvlRX0OqzqVjllmcRylT/CqnvV&#10;e8/Zv8dabatPB4nhlCtuUKQxHvkGuC8TfCL4g6bMmoPFHqM6nMgU7XDYOCMnml7Tki2qbTe9v6Z0&#10;RgqkleqmvP8ApHaau0N9p7WMeipLFGd0USSeXJ9WIHJzWHo95fpquDpkji2X9zE7DzFPcj+8Kis/&#10;+FgWOhPete6dFJZp5r2Eke+V8DofU1xEPjvxZ4g1J5hoMr3KsQrRIY9hbjArSpUpRnGTurrsOlTq&#10;yhKKa08/8ztZLfVNP126uZbyKLWixkjgWEKWU9M8daVtX8RzW2o2uoaB57fKo2NtGW4zgdeua5nT&#10;td+IumX7eboM9xcodhkvIgdo9Axqew+Kev3t5NYwRC21eKQNKrQZwAe5q4VaUk4puN/LczqUqial&#10;ZS/T7jp/DN5rOjMtpbWVxOkXDIWYKD3Y5/zxXUppuvL515aIt/Dy4i8zZGCO49SPSuVHj7xCLi6S&#10;KzVL10BlMqbVZAMlhj15qnd+J3TRrWGQz29wy+ZmCRlRcnpjvXTanCNlN/lY5Gqk3dxWp6dpuuvo&#10;6777Uokv3cA7k2Rp6gf3qwvHXxBsLxJ0hc28rfIJkXMkp9BxwK4S91O18U6naSard3drLboFhLgh&#10;FIPp15rT8VXcNrPDcXl1s0xRnMVv+8JH90jpn1pus3Sk4tWX9fIiNCKqxund/wBadz1D4DeM7/4Z&#10;a1a+I9QumudDuIvs86ZyUQnrn1FfcGmanY67ptvqNjLHc2dwgkjkXDKQeR/+qvyhn/4nujRLpl7q&#10;upPJKbeOxGQkZY5HT+Vev+APjn4q+AGqw6YS+oaKUTzLO5YnacDdtz901808XGE7PVP5nZisqniI&#10;ucPiXTbQ9B/am/ZSuJNQu/GHhK1FzBMWlvrCPl0Pd0Hce1fGOqaLhpB5e11bDAjmv1g+GHxs8KfF&#10;my36NfoLvH76yn+WRSeowevPeuU+L/7LXhb4mwPcWFtDoetgZE8SARuR03KP51M8Pze/S1Rjhcyn&#10;h/3GKW3U/KTULDMjgIFOelZJsl+f5Qeegr6b+Jv7NXirwffSWl/p0cSO37m8jfMbjpnPb15rgR4J&#10;1LwzHfRrZ297DAm6aWfDBRnqK1pUJy+JWR6NTF03rB3PFmt8uCwx3NRi02McnGD0r2iHw/oGo6QZ&#10;m01ln83IMZOH9RnqKq23w60DUdVi+1tcaPaMd0gf5sL/ALJ+tdqwVRtcrTucrxkEnzI8c2MjKSxH&#10;oRn61Kk9xEo2zshzj5SRXo2p/C+wiikaDWEaQSusSyoVEiDkYrMg+GOoTWqlZEebaXwD8pX3NS8N&#10;WTs4gsRTkrpnIw+JdVt3Xy76bKH5cyHjnqM9K9U8I/tifFXwPp7abZeJJbiwI2/Z7yJbhQPT5h71&#10;w5+HWoS+eY2gkeMZba45HqKz5/AurAbo7YzJjI8tgT+XWj2VSLvy/gZSnTqaNpm1cfGvVbnUZdQv&#10;rKyvLmRydyxeX+QXir9v8ffKshH/AGQkd7u5u1bJC+mCK89bRL6aUwLbSmboE2d6oXdlJaymKeJk&#10;lXqGGDXTTrVoLRuxhOnTlukem2nxG0Br2SSSW8sY3H7yNFDCQ49PrU1t8T/D/wBui8i4a3w3LyZA&#10;UYxwP1ryeTTbg263Rt5Bb7tqTbflz6ZrJ1DTn2rlGVyMqSuM16tHMcRQslr6nm1sFRq7bnvttcad&#10;qsfnnWrWRJZC0VpJMp3D+IsKhhsZryVoltrNzMrLuYhAMdOQa+cmWe1bBLDHvSxa3f25DRXc0e04&#10;AEhGP1r0Vm11aUP6+4855fZ6SPYNc8DNeLts7eRLhOXSJCd59j6d65m+8F3dgpmvJGUj5SpTBz2A&#10;zWDbfFLxNZIkcerXG1BtUM+QB6VYvvjBq+qsTqEVveHGDvjx07/WsalbB1fecWn+BdOliKeiaaOs&#10;8BfHHxr8H7iO78K+Jb/RyrfNbrKXibnoUOQa+tfAP/BTLw740sBonxj8E2urwuoR9Rs4gXI6ZKYz&#10;78GvgWXxpBcQLFcWEbMODIo5PNOu/EGiar+8MTWsvfYvBryqkKb1jKzOtQl9qJ+m3/Cgvgr8e7Vr&#10;z4U/EC10u9kXcNJu5MkN6FWIZfSvFvin+x78Q/h4ouJfDB1jT4SWW50xzMoHXO0c18o240W1u4rn&#10;RfFTWN0ib1ch4m3AdAR3r3v4Rft9/Fr4VtBp8utQeLtITA+zakwlbb6B85/OrjjsVQXLzXX3mcsJ&#10;CfvRMey1C48P65Bq12xtbmOQRGxkg2Ltxghx+Nc54903SfEusXOoWtlDYSyRkeXbjEUfH8I9TX2V&#10;Z/tefAT472y2PxJ8DSeG7+UBHv4YgyKfXeg3D8RVvXv2JdK8baJLqvwg8Z2Gq6dMhKWt0Q7cjj5+&#10;o/EV6kcxw+JXLiIW8zieHqYdpwf+R+a2teDtT8N29pfyqskcwLAxnds9AfQ4qo88VxYxTy3CrOjB&#10;ViP93ua+iPiV8JfHfwxv1sfEnhySziRgGuHi8yGQAcEMOK81ufDOk39q92+lSWzGN/3hztV+zEDt&#10;WM8thUXPhZ3Xn+h1QxrjaNVfcef3Wjw28ZjyGuQfMMiPlWjx0HvUwu4LCe1e2t5IpPKDBWPRx1P0&#10;rU1vwhrKRQywxiaCOMLvQYArC1e3udLvIFuWOSqjcOmK8SpQqUdKkWj1oVYT/hs6bSdOtL/RtSub&#10;u0eSVGDR3Cj5FY/wtVKy06SPTrwxSM0eA/klOGfuKsaFr9ppdjeWd67GOcqy7M4yDxla0pbaWa8k&#10;TT3aZDGzYjX7oI+99K5bHQ7NanOWlwt8iLeTSHH3drHKfQen+FFaln4bhjtbqWZ1gljiygcnMhzz&#10;iit4bGMk76nsXiHwf4I8fzn/AIRme4E0VobgaleRi3ktlQ8oyj7554719G/D/Uk+LX7CuuaLe3lp&#10;JqPhK6WRJ5QocxAk559RxXzVBP4jtrS68V6JLHbWuiSqI52gQpeAt8rSKTyT37cVifF/xFc/8Idd&#10;603ia1S91u4T7bo1lCYGkxzuKjgKPavGpyS92WzO+tTcuWSeqf8Aw59V/Bz9kHwR4vsLbXtXvLPW&#10;luUDyafby7IVGOOnOe5960/Ef7E/wYe+naRLnTHdvlhgclVz6V+Y2l/EbxDoUh/szWr+wjB4SC5d&#10;QPwzXU2/7SPxItI1SPxhqRVeV3y7sfnXvU62HiuXk0PnqtGtOfM6h9j/ABA/4J4abcPbzeEodUNq&#10;jj7S04DEx9ygAyT7V58v7DOn+JdNOo+GfEdy1gl1JZyvqVp5RikQ4YNg+teMaD+2N8XtB1OG7h8a&#10;ai8kTB1WWQOhx6gjFemeB/8Agov4/wDC2p6rcS2Gk38Gpyi4ubaS3ARpf4nAA4LdTUupQc0+Wy+Y&#10;KnXUX712M8QfsF+JtOgkmsfEGkajEq7tyuVPvxiuPv8A9jfx/aae14sNjPCADmO5GSD6Cvd4/wDg&#10;qKW0e/trj4a6T9rniaOOeJsCNiMZwV7V5zq/7YuieMPh3baVrOiXkfiFWYPqNhMI0Kk5XCgdq6Ix&#10;wdS6u1/XoSniYatJnzv4r+H2s+DLkW2qQrBNwdu8E4NSeDvh74h8c61b6VoumT6he3LiOKCBcs7H&#10;0rq5vEXg7xZetda7q2rG5xtSaWMSYUdARnmtT4X/AB0j+BfxUs/E/h5V1hbFswrOpjD5GM45x3rl&#10;r0FT96Mk163Z3Uqjn7tndfI1Zv2KPjJbgh/A2rds4iJxXl/jbwJ4g+GOtf2Z4k0m80nUAu7yLmMo&#10;2PXFfbl7/wAFadcucSR+D7WKYnLSLdscj0xivlD4+/tAat+0H47XxBq1vHbyKixJErZ2oD64rzE5&#10;c1uh1xirXluefabLLbxSSKH3SHgjtXVW+s3SzQXZkdZosENnkY71NqFqIF/cwoYwgbKnJqC6uEur&#10;GEop8xDhhW0kXFW3P1//AGHf2krf43/DeDSdUuk/4SvRk8qZJG+eeIDCyDufQ+9fSGqafDqelz2V&#10;yjtFOpjPlHDLnuPfvX4IfCz4n618JvGNh4g0G9ktb62kByh4Zc8qw7g1+0H7N37Q+iftCeCxqWnu&#10;sGq2wEd5ZsRuRh/EB6GrjaorSPFxFF0J88NvyPlT40a74+/Z+8eTaVrPiPWr7wPehiphwzyREEbQ&#10;xHXt1r598XSfB2+mhuNH17VNJldy0kN9aiRUJPPINfrR4++HuifFDw1NoviCzS5t5B8rsPnib+8p&#10;r8t/jv8AsgeIvBPjA6fawLe2t7IfsMsf/LRcnA9j7V48oSw9Rc2q6f5H1GFxVPGUrL3Z9V38zz6+&#10;8K+B5fCd5eWXjvR766M237Nc2xjndfUNVTQvgTpfiW2sbqLVdCYyoD9nF6qsB6kGvN/FHwm13w/r&#10;Fxp93Y/Z7qI4MbsKwo/AHiFNXtLCSxmtJrkhYvMyoPvn0969OFVO11c5alNx0PpDw5+yppt94pj0&#10;zUUggtoIBLdXlnfpIACfvAdzjtXHa78FfD8Xji607w3e3d8sV0IraK8i/wBaM9Tt7V5Drmh+IfCe&#10;qXdlLcT+bbnY720zMp49R1FM0bXtd0rUYbu2vru2u4yCsgkIYH1rp9pRXxQscyhUe0j6gsP2QbjX&#10;vFUFgdUsfD17Nb+e1pcAoqHnIXPWu+1n/gnV4t01BLZ+KNHvn8oTCEOysVx157V8v33xZ8W6vfQa&#10;he69e3V7Bho55H+dce9dTfftI+PdX1ax1K51+eS6tIhbqBhVaMfwsB1zXFOVCTu0zuVPERsoSW3Y&#10;9E1T9kf4l6Hcslld2F2Etxcu9lfYCqeg+vtXHrafEzw55Sx3mrWqM5UMLlwEYcHPNanhP9qzWNA8&#10;Yx+IrrSrO9cALJaNkRMB0+Xpmtz4pftbQ/EJPMj8IWunzGYSs8UpIIHBBHvVcuHtdSaNIvEc1pwT&#10;XczNM+KPxp8Pma7g1fWvKtwN/wC9LgDsea6XR/2vvjTFIsP9rTTOCGxcxDa2PfFQeFPjz8NYbGdd&#10;R8O6rY3TxbSbSfcjN9D2rnvEnxW8LX3hyax06S64uPNg+0QDK+uWBzmtpU4JXjVCCU3y1KP4I6nx&#10;v+2l8SNc8yz1DybS4Qr++tlKMCPT869S8Gf8FKNY0rRbay1rw3FqE0MYUziTDPgdSMda4z4D/Fjw&#10;3rmo2GkeNJtCTSoOT9os13y+xfrXutv4H+CPxb8NXcmnx6PpepRSyLb/AOkKrKBwp7ZFZQhWmuaM&#10;7+plXeGptU6lFpd1/wACxAv7fvgTXYvJ8ReBJwki/wAcUb5z169qkH7QvwE8UagLq60CztF8rYY7&#10;nT1HPrlTVLwH+z/4P8eLc2vie+sb610391HJbTrGyn6g9MVux/sDfDbV764Sy8Q3SOnJt4pldk+v&#10;NXKFeD2TRxOWBi2ryj95Wml/Zd1yze4aDT47orn/AEfdGSSewzWTqXwN/Z/v0SSy8Ry2pcZX7NfK&#10;SPwNLrH/AAThtFilOkeLnEwH7uO4t/l6+oNcLr/7AnjDRwJbDUrTUfmChRuQ7j7+lYpS+1SXy/4B&#10;0U6mHfwYhr1Jbn9nmwhWebw74wu9TsWbCst7sdcdsA81yOofCfXNTZdK0/xjq0niGNxttZ3LBwO6&#10;89BTtU/Yz+LmmWDXNtFCUDf6u3vCG/KuOuPgt8YvB1/Lfx2GpLeWnK3NrN5hXj61TqQirOk/vZ6M&#10;Pe1hXTt6fidF4o+C/wAbtMDXnm3N5aQjakrj5j36Y6VycMXxPu5/IvJf7Ot4yQbhlKDI57D1q/J8&#10;Uvj14ZhgWbUdXjiT5wt1GG59ORz9KSz/AGpPidot/He31jDesYzGwutP+Uj06dfeoU6V03KSLX1j&#10;l0UX6f8ADGFr/iT4l2li1rNcNqdg0wffG25Q2cZB60tl4q8Va34guLe7sYdL1TyMfalj+Z9o456E&#10;1r+Jv2lL7xppT2F54GsFvA+43FmrRtn0wBXAyfFZvPhS+0+VFiORsbDYPuRWrrQTVqjKjTm4+9TS&#10;ZtHxn461u1uri30+8YxAxyXkC8YHBPTp/jUd/wCN7rUTYTQjUYbi3VVBkcOpI9Bj17V32m6o+q+A&#10;7q6jvbjSojmRrKNBveL1J7nk1yPg7xbotk0unaNZ3Gq3N0hBa7QL5b56g+laVKU4tc07cyvd/otx&#10;QqRknyw2dtP1MbVry+uLyMLeXTz3koXzHiwCzcHH519LfEfT/C3gn4faDoN1eLq9w8UJmktZdjLx&#10;l0avFRrc3hWW2stNt7bVvEVxP8sQAnCyEjGPQjNdH4t+GeoeG/DV5qfjTWYP7cm/exabEQTGzHvi&#10;tcMlGMktbrXsvXzOPFvmqQbfLbbuzZ+CvjfSfDPxP0nU7eC0i0LTrkmXzX5RWBGffGah/aC8S+H9&#10;d+IGoS6FqAvbF3LghcAhuf55rxTTbK+0W6BtYAFvyMvcruC/TPQV1XiPRbrwzotnql9bxyC+DrFc&#10;wjchIHQHsa83EKM9GrM76KcJ861urGVb6tf+Hb2C+0y7ktJkYMJI5CrL78d6+pPg1+3nf6SsWm+N&#10;4G1W0X5Rfw8TqPVh0YV8nFZbq1WZYyYSAC54575FZNyjcbQFYnO5TWFKUqbsh4nD0sRH30fsV4Y8&#10;Y+FPi54e87TLu11mxkX57ckMyEjoy9jXknxL/ZO0vW47250GU2rzD5rFx8h9geor84vCfj/W/Aeq&#10;x32j6jcaddRNuElvJjn3HQ/jX2J8IP8AgoUJRBp/jyx3rkL/AGrZfe+rxgfqK9eniLPsfKVcDVoa&#10;0ndHnHif4aw+D7GXTdc0i60R92yKVVOyU9Oprn3hmsbdLS5lSSKA4j6AMB6n1r9FtL1nwX8ZNEEl&#10;hc2PiGxfkpkMycdx1Bryjx/+yza3ryXGiLDc25JJ065+XBx1VvWvcw+Kg9JKx5bqSWkvxPj0yWuk&#10;30wu7SO+glj3Wbu4do5Mf3c8AVk21wdXSVZhZXBdvKkuoyRLGvQbV6HHNd/46+HnhTw358XiDTbj&#10;RdVjYKhKv26bTnBHvXF3+h6bYaJDrdndwXTxShPJ8vhBj5S2D3PGa64yUZa2t5HRrOKavd+RzOo+&#10;F5dH151lIvrMgxhlXDCP1ZR0/Osi11e30vVnu9At3eWNPKZJFYquOC/1rpNH0iTxBr00h1WNHWIz&#10;NFNIQgY9V9wKw9ZuLqxuzaW11A5tPmdrbASUZ6A05W5eaG1/mEb83LPe3yNGXxdd3UcflKgv7dcK&#10;7bcOD1+uarXSxX8UK3mlxy6gRg8q5UegHatOLRm1CCe+GhxXu6IbZ1nCGN+uOtUfB2m6TbwajeXd&#10;te2l0X2CaFDOMY64Poa25puVrf1925k1Fx/r/Mx7VJtNt5rMWE9zHCC32R0DRDvzisyS8/tG3tPt&#10;NqLdWmbKLGHUL/dFa5u/7FmupNN143KswPl3ETCRxjnp061f0++03S9N883t27Kd0jxJuTJ5OARn&#10;HvVU5KfuN2+7/MiUXH3tzi9a8FaR4jh8qKAQZfCTbSrAnjB7YrzXXvhDr+mSTNFZST2yfN56D5SK&#10;95l13zII2gmkllOTHIFXGzvx65p/iLzNQ0sQLFxahWjj8/Adjzk84NdE8FQqb6en9MxVerHVfcz5&#10;Om0m8gz5ltIrZwRtNUbi0mhGChU+4r6bu9b+zGO41PQrOK1iVUn2Lksx5B9uKadT0a/vLqGwsLJb&#10;GRRxMgJzjoCelc8cqjN2jU/Ap45x1cPxPl5bCW5B2Ru2M52qTioZNOuY41kaCRUPCuVIBNfR2ray&#10;YLS30Lw/oSWxTm4ecoTMT6NjpTJb5pZ47X9zcIqKFjIUiOQcdO/pWaynm932mvoP687X5PxPm+XT&#10;54X2SRSK4G7aVIqNDJGflJU+tfSeqWMUi3VzcW32MGRBJOQCrtjkdOBjtVCay8PLukt7eG8kACqs&#10;gUKhzxk1EskknZTRSzBNX5WeDDULqEFUuJFB6/Mea7HwB8avHHw11BLvwxr99plwp3D7PIcHHqOh&#10;Fd9Jpmma5qsUOs6Haw3C9IrRxEm3GdzH+taOieH7JornTLeCwtpoOUvEkVl2nIwfU/4VnHJ5yny8&#10;6/G9/ToN49RjrH8UVfH37bPxY+KfhpvD3inXnv8ASpGEjRmBFLEdPmAzXHaP8RZ9StUsblmaLAHy&#10;MQ557V1fiTw5BFcxWn9mrNCflN3tCRyOfQntVODw/baXKjXFhbtKu4rHEmGPHH1Fd1DB4jCycYT0&#10;66aGMq1GrFXiMgvvPB8q6xAh2Iso4z6k+tadxBa31hGs9rHeAOGNzyWXvgVgab4Q8TXSwXS2sNxA&#10;H81V3AEc88f0rqJvEEl7c28Vr4ZnjSNg0s8eTkjjIUcV6sJKUX7WO/dP/go5Je7K8H+JS1/Ql8S2&#10;hurqzSB3j8q3kiyHJB+8wqHTPCN/oVm6W92PPBSLiXBZW424pNX1ye91V3XT7hCV/cbvUeorPmGr&#10;TzwrNDhWbPmk4I+vtXnYjB4Sd1yO/dafodVPEV42fN95R8Z2ur2mqyWksD/uBtJjbPPrRWu/iiw0&#10;JxdS2cgu5Ds37yflPDA570VwSy7D03y+0t/XyOtYytPVwv6HaXUWveBdI/4QTUfD2m3epanax+U0&#10;s/nzsjncjRYO1SAOfauI+NfgWXwb4OtV8QxX48SMyiGQOr23lY+6GHccVbg+H9umirqEj+IrfVlt&#10;DcWbw2hliuMHHyNnITGfmxWJ4Lt7zxkmo6dHqogttOsZryaHWJAVZl/uA/xe1fnykn79z661lyMx&#10;/hj+zj45+KUltJpGhXJ0+c5GoSRlYAB1O4175Z/sBx3VjAP+Ext01JG2XUJhysZ7Y55rgdF/aM+K&#10;Gn6Np1voesSwaBpsSww28cQEIOPunjk1tSftQaVqPhVn1KwuF8SmbEotiUicAff68HPavpMC8JNc&#10;ld69/wDhj5vE0sRFqVN6DYv2Ftc1D4laj4MsPEFgLyysxevPeI0KFD0A715/r37Mfinw/cQRFoLq&#10;W4nkt7fyGysrp94Bumcc/Su58X/tUv4tTT9ReWfTfEdnbCyW5VQBNCOQH9a5XSfideapELO415Ut&#10;Uujep5zEFZiOSp6ipqUIcq5Hd376Wua02+b39rbW1ucF4j+E3ifRLWS9u9LktrZMCR8jaufXFc5Z&#10;+FdX1GNntNOubqMHaWhiLDPpwK9qntLbVHmM2s+d9rJ81Vlzk9fu1PpfhzxB4Sd9X0DWXs7a3w5d&#10;G5B6cjpmnPDWTcHt6FRqa2f5Hgdzp11p8rRXNvLBIvDJKhVh+BqB1cEfKQO2c17re6n4p8a+LjPe&#10;zWmoXEkHkJPcRgB1+gHWl8X+ENa8MeGlsdRg0uSJ2zHNGuJU74zisnhqnJ7SKujT2sOfkk9TwsQS&#10;bcshGfap7MMsxTG0sNoLcYr3/wAO+IvB1z8OrKyvL2HT9YhLLI0kYYkA8fmK43xNqPhtrUxRXUVw&#10;5UgMqhSD24FYOCXU0Wpy1r4gUpGjynKfLk+lXdO1BLnzYgpZG6HBz+dcWgU3AGdydM10MFxsHy4V&#10;lx071mi+eyJ3laGVgcEjjivUPgH8d9e+Bnjmz8QaJcFWjb9/bux8uaPurCvM5ybvEq8uRhgo4qok&#10;hWQA4we57VL30NLKasz97vgL+0B4e+P/AIMi1zSZltrlBtvbCVxuhfA9/u+hrsfHHgzS/H+hvpWp&#10;KQXBEF1EPngfH3lP8NfhT8Hvjb4h+D/im31fQ7swSI3zxOcxyp3Vl7g1+xv7NX7Tfh/9orwss1jN&#10;DYa/Cg+06aGBkQ45YDuua2ajVjyyPEqUp4WaqU3ofHPx9+Dei/C/UpbTxZJrbo+422pRxK8Tc5GD&#10;jPrkV8tT+KdGJks77zp3B2W9+0jK0C9sjNftx4x8FaJ8SfDlzoniKyS7spV2sG4KN/eU9RX5WftX&#10;/sa618F9QkvrBG1Lw3cSEwXagnZ/syYHBrzVGWFlZ/C/61PoqOKhjoWek1+Pp/keQ2Oi6Xdafd3q&#10;eLtOWSE4+zF2WSYe2e9fUfwl8CeF57JRaa54T1mbUrZN0OqqpkiOOgb17V8FajozxSFQCu0kEGrN&#10;lBJaICrFT3IzXZGvZWauJUnJ9j9M7D9nnwd4t1O4fWtK0KzCBYrWOwC7JsDljtOa808UfsrWlvHc&#10;3Nh4Wj+y+Y+28iuN6Ki/eJWvjK11/U7PY1vf3UJT7pSVuP1rSt/iT4psLNrWHX7+OCTIaJZ22tnr&#10;mpdWk96ZvGhWjLSpp/XmfYFr8CvgHrPhZpjrWqWutW8BMscThg0g6gDHr2rzXTf2WrDxXKJ7HWEs&#10;NL8lmWa4b5pGHRcHHWvBtM8eeINEJksdSltyW3nGDzWj/wALh8UGweybU3Nu0nnYYDG8d6uNTD2X&#10;PD7h+xrpvkn9575pX7Huna09rpSa9cWOrsS0k80Ba2K9RgjvXSQf8E3davQfsHjjSZ1OQS6Mo/nX&#10;jXhT9r/xh4S8PSaILe1voXkErT3C/vBzkqD2BqLVf2q/EmrajLJDEunWkybDaQOdo9wa1m8DU2TR&#10;gqePW00dx4y/YR8eeDLOS6N5pd9bo+PMiuB17cGuDvPgz4k0GAtfuLOVpBHCi87/AFOR0xmrA/aZ&#10;1AaXPp8sN0InCnzEmLNuHfntW54b+P3hu4t1n1+21e41VJN63CyqQMDjjpmpVPBzduf7zojUxlNe&#10;9G/ojPT4SeO9M1aKwsYLm5knj377aUhWH1yKjhl+JHgrWZZUGt6ff58szRs4Lduua9Ai/aD8OX9v&#10;NNaatqdnqOAU+1KGjY+nHTrW94T+OVj/AGdJHrHiCGaOFR5KK37w5POMjmm8NQ5kqdR/hsaKviHF&#10;89NNGNYfFb48eG7eO4S7111f7rSIZARWdd/tafFa3u2SfxDcxPnDwsu3BHFdPqnxl1h7pJ/C85ks&#10;lHzC4kXJz3A9K9Sk1Wy8TeHrW41TwLpd5c3CbXlhlXcWx97jvWjwspSaoVW7d7nMq1OKUq1Fa9rX&#10;+Z5laft9fEK10uytAlhN9mJ3TSIS8v8Avc1Lpf7dmrx6rf32oaPDK9zCqAQysgVh/FiuivPhr4H/&#10;ALJR9Z0D7FMTu8y3DFS3YZBrmn+Efw91CRbi906+06LP7wK5Xg8bh7ZoVDGQ+2i08BJfw2hsX7cH&#10;myzSX+jJdMzq0aPgqCPXNen+HP26/h/q+nyR+JdEjiBxiNLRSAK+T9b8DeHL3xIdH0U3M8Sz7ftW&#10;csUzycdK76b9lbw9qRjTTfHERkaPcInQFs46HBrGMsTNuyTt6Dq4fB2SldfeeweMfjL8Fdc0m5m0&#10;qXTLOcIWWNLcxSk/3SQO9cbpJ+CHxNP2Jf8AintRjiwLua4XYzeuCPWuLj/YlvJdEOqL410i3Chi&#10;8F3lGTHr+Vef6v8As66toGoRnUNU099OMRla8tJd6kdhnHenN1rqM6SFRhh1F+yqvQ9A8Z3emeGt&#10;WtXN2Z9JLGB0t7lZA20dfoeKzdO13wdq+rtrKWEttHZIsQiSVF83B+9jvXBXvwrtbiEtZakVjRfm&#10;8zofTFcPL4Y1u2v1s4LaaeViNnlAnd6Yqa1atF/vIafedtGjScbRnr9x7vrXxB0TRPF9hqvhnS0g&#10;vfKf98cbg56E+9VLTxYb2z1HXfERW8vLiYypHK++SRf6CvF9Q0zxHo6H7Xp19bqvJDwsAfxxWRJr&#10;d/aODvkVSMgMDxUfXakJOTjv06A8LSlFJP8AzPSl+JNhc6p9qksmnSP/AFVs8vyADsaqeIPi54g1&#10;m2jsZJI7PQopDLDaQLlIieuPevK3v9zndGCW54obUZ5gLeNcc4CjvXDOtKorSOiMIU3eO56fZfEf&#10;URbO9naQ+Qg2MrDJb3IpNOe41O0zJJifklOnGa4bSn1PSrgN9llXIGVdODXuM3hRLbTrF53SC/lQ&#10;PIinhB2B98VtSpOp8HQwrVVBrm6nFXVt5PysOq8gDBqgVMQGz5WHORXavBFdweTN5c+wnZMpwRXP&#10;appElopdP38eOJBxj2p2a3JumHhL4k+IPh9qqaloep3OmXaHPmW7lQ3sR3H1r7O+DX/BRYSJb6b4&#10;/wBP34+Q6tZdT7snr7ivg+6VpByu3isqRprdsp2rWFSUdjjr4SnW+JH7aafqvgL4/eGnaGTT/E2n&#10;SphlIV3TPseQf8K8G8Q/8E//AA0biO60nU7xQWLTWEz5jfPIA6cDtntivzj8D/FHxB8P9XTUNC1O&#10;40q9Q8PC3B9iOh/Gvs34O/8ABSa6thDYeP8ATBfIAE/tKyAVh2yycD8q64VIyab3PAqYSvQv7KV0&#10;Yfjr9mu+8O6kyWcRjnClEjB8stzydx4P0rhfEOkHTkZLa0toliQec5Klx2IP45/Sv0a8H/ErwD8b&#10;NHB0zUrHV45F5tJHXzkz2K5yDXkXxD/Ya8O67PeXugXUmnPcbna0mYmPce6t1H0PFe3DFqO0dzzl&#10;PmfLVex8E6vYSaWjSPc3KNPnbFjKBccMRXQ+Dr/UNK0Y3drqMTRA+WVmA2t3Py/1rqfHv7O3jz4e&#10;QTWl4+bYEiG5lQvH9CwHevPbfQPFGlyLc6roktxbW4xsgjBH1x9K66NZKpzJNL+upvOKnDlvcd4p&#10;8eQX2hXEWlWkVqzSATSRxgKw4yAeozgVm2clnNHDfXVz5U0qeSllHPhMevAzioV1ODxJdzLqM76X&#10;ZyHi1W1+aQKeDQ1xp2pPHcatt1HT4QYlhjT7OAAfvbhzuraMnUnzppp/d/X5mbiqcOSzX/BN628J&#10;W2rXE4tRFZRJCSYmlOR6/nVSTTtG02O3a2uAt9sO/ExkVMd8H8sVz3/CRW1zeXIso5WtbUYg86Ur&#10;IUP8zUX/AAj8t/pk+pW08sSFTi3MW1znsWPWup1IWvShf/gdjBQf25WG39pceK5XumFxd3UgxFbW&#10;fAfH+z06UunZn017OWya0W2bhprQs2/HCsRxU2iS3Vlc2Omy6eNPvmjLx3vmn5lx04PBqt4l024u&#10;ZfMXUdRsJIjvubeOTIbH8Sk/yrahOUY+0+8xrU1KXJc5iPWJrbUZYRCpkL5ZHUqG5wCvpUd3owuZ&#10;7jUX22Yh+aKKJsEt6fSp7aC31lXD6ttuYnypvPlEijtkc5pfEF1F4djm/d2c8d2MO32gyFfoPWut&#10;typ803dLb+kc+ilypakEtt9vsQrXh3XXIheTcqkeqg9alsPAsFhNPp4muTc3UYYoilUBz37VDcaN&#10;p8Xhn7TZWdxFdxDHmq+GIznO2m6VrUsiRI1veTzPEySyszEfWnaKkvaxV2tHcFzNP2b0+W5JcfDv&#10;TNr215q0yXqNtECtvYp656Y9qZqXgnSrCSP7C1zAFQABycuc9fxqrq2t2ltC0DXpWRFAUpFtOPc1&#10;nvrOl2Us7R6ncXkh+4spwnTrn60msNB3aV+99i06z6s6XxNpNxFp1pZXEnlCMb1i8znPrjt9KsNJ&#10;fyJGtzqBe8+WONfLy7J2AJqnoviq7e2t55AupTmI48tRhH9z3GKvDWjHDG2skCd03xlDlYCDkEn+&#10;ldy5Pihf9DlfMvdl/X/AMnWNC16LUXjt7aewuJc/6Nv+YL64HTNdB4f8WajothPZJqCWrW6eW5lY&#10;EOD/AA4657Zpl08lrYXGuPrMY1m4XEVv5u5io6Z9OK46/tZtSigupbLNyAC8m8ncc5Bx61ytSpSc&#10;o3bt8rfI1XLVSi9F+p3K+GL2/wBXsbppotzkGMfMyrnsfas3WPEUek3txZsLfUblWIYOAqMc8Y9h&#10;XNS3N59oPmX14k0REhEa4Ea4zjFRaXoq+KIL/WzIIrTT8RyyXDcsSeg9TRUr2sqejff8fuFGlree&#10;y8jpF0HU/GhF46wxPExxZQIHTaB15orm4RN/Zdzd2l28VmzhHXdgn3FFYylDRyjq/T9S+R3aT0Pa&#10;PBH7UFn4U8K6QsnlC6Wxe2FysOTaqWPyqD19K8B+JnhuxsNNh16y1JpbvVLlnjt2GHKdS59Pm7Vj&#10;3cenw+Fbf7QXS7YbkQNnPv7Vk+J/F0mqx2ikKjQReWuB0FfmfJC7lazPtHKUYpXutTV8OeOpLfwd&#10;qmgNMbdTIl1EM8GRT06elcYb1rW/aZGD78nJGevao9PuoreK6aVPMlkTahPY+tSaRo154hvY7Wxg&#10;eeZ/uxoMmiFLX3d2ZTrtwSfQgd5bgjB8zHp1FMb0OT+Neq+HfhBd6bo2rX+tZ0+6gVVtrVgS85Jw&#10;cAelTL+zZ401J0ksdNW4jmG5Akg6Hpnng12LDV725H9xyyr07czkjzLTddu9KuI5reUrInKsecVu&#10;L8RNUubeW1vJ3ntJDueNW2ZPrxXQar+zj8QdIimkuPDN55cHDyIoYfmDXFXPhLWLTPnaZdJ25iP+&#10;FZyozj8UWiqde+z0Hw+I7m1lBiuZv3Z/dNvIK03VPFeqasii7v7iYKPlEjlse1UZ9NurUjzYZIh/&#10;tKQP1qs8bBhkcdfao5ntc131aHyszbWfjd+FMABJHpTS+4DPIPpRuAGAMGsxPceB0PpWtp9yZVCt&#10;wR0rIXBGcEcd6kilaNgQcUi07PQ66x1l9PL+XGj+YNpLL0zVaSMsC3YnIqtaSGZA54HQg1ajUbwp&#10;+6elPVlxkkIjbUGTlq7f4YfFHXfhd4msdc0C9ksb+2fcroxAb2I7g+lcXdwNARngnkY7ikiYDByc&#10;0ndbF2U1Z7H7Y/sr/tj+HfjzocVtqE8Ol+Loox9qs2JAnwMF4x/QV9Dalp1nrlhLYahaRXtjOuHi&#10;mQOrA/Xp/wDqr+ejwx4s1Dw1qttfabdy2V3bvvjlibDKfWv1F/ZB/b5s/iElp4R8dzQWGqxxJFa6&#10;izbVumHGG7BunNbRkqi5ZHjV8PKi/aUtvyMb9qD9lq18FX1prmgeGIdV0R5CLhYxh4ckYzjt156V&#10;xnxE+Efwf8L+BobyXTrn+25IlZbeOXDIT6+vP8q/R+4CXlt5D2y3UEw2urEbCpHU+uRXxp+1h+yL&#10;qN3Bc+JvCDy31sql59Kb5mjUc/u/b2rza9F0dYq8fxR7eBx0a7UKrtL8H6nyPa+FPh/qvg64uHst&#10;Rj1qIYEnmgJwepH0rCtPhV4d1YIbW9u5p2OFtNmGPuDXMXs09jPJBNEInBIZOV+Yccg1p6P8U7vS&#10;rq3N5F9qjgKhPm2soHYGtoVaHLdxPVlTrc2kizq/wSk0yOZpI74O2DGSgx+PPaq0PwOa6ntozqQs&#10;2kRjmeM7MeufetvxH8dotShkaz02W2mlfc+6T5Sp7YrBT4pyahPbPqKgQ27DykBOAAckH2NbKOFe&#10;qb+ZDdZLlaL8f7ON/eaxb6TaajbXmsTsqrHBIGDFugU+tal9+xb8VbCW6i/4R0yy25O+JJU3gDvj&#10;NdL4c+P3ha11RtVl8OW6X4KmFLBjGYZBx5gJ719MaN8XvBctnea7ZeNWfXLy0AKXVz86SkZIORzX&#10;TDA0akbxmcNXHYilOyp/18j4Xv8A9n74gWLJFL4V1BpGBZVjj3Hb+FZWm/CjxTqN89vHot3Gykhj&#10;LEVVSOoLHjPtX6ofAnxlosnhWxuNX1uwvNblH7+XzRtGTwq5PpXWatbabqlvqFtb6lp8lpcTrIY4&#10;1UkN9aSy2DlZyOOedVIt+5t6/wCR+N8vhrVNIuZI59PuYjExU7omA496ZtcjJVlGMAgV+uPjLU7D&#10;TL/7PPDo2twPF+9sPLTzcY5xXi/xe8W+BrnwbcaXZfD21gupQRFL9nAeM9cgjvxWM8smlzRkmjvo&#10;ZxzyUXT3Pj74Z/CTWfiRpd3c2Go2tqttJsMN1OELd8gZ6f41L40+F/xB+GNo17qkV1b6erALcQXO&#10;5OenQ139h4GuZbcDQ08+SSMSNJEduCTyGz0Irq9R0nxVq1jDbeILK11GzchpLY3JXOD/AHf6VvTw&#10;KdLZqf4G1TGONZapw7dT5mTxtriQiI6veGIHO1p2IH5mnv8AETxAFYHVbh04++5IP4V7bqvw/wDB&#10;UGpvavoU9rDJFuNyJvuN6AfhXNXnw28BW9pIj6zdWl05+V5SCB6DAFcrwOJ1tNfedyxtB68j+482&#10;0f4k6toGoxX8E0bXMRyDIgI/GrFt8VNTtdTF8AqSiQuCvG0nqBXdS/so6lfWen3ela7Z6pFfsFjC&#10;K2QTnrWRq37LHi/TlkRWtbmJG2syvgZrnVHFU9os0lWw81ZtGff/ABzvpppGuEllSUfvIzMQjfUf&#10;StV/2kmWxgsF0S1SzjTDxkZLfjXMXvwD8ZQRwBNMa5M5KqsDBjkHofQ1Um+AHxBjlAHhPUzxuwsJ&#10;OBWjq4hXU7mXLh9GrFyf4labdWzrGLm2mY5+98oHsKt6V490xJY5zqdxDcKF2yBOVIPX6Vwet+BP&#10;EugyCPU9FvrInHyywMvt6VjTWE+1zJbyIOv3DUfWJF+yhbR7n0ppfx2/epb3mp22qWJjMeJl2tj1&#10;/wA+ldlrHxW8CXelaSl1p+mXkunZeMsijzQRyr4HP+NfFeyRgAB8q+o6U4qSrMDkjv2ro+vzklGa&#10;T9dTneDgnzRbT8j6U8Sat4G8TeIEu9C0S2iyiq1mBhdx9/WuWlsdAtdTS6u9ImjkViSYJP4enGK8&#10;Wiu7mBspM0Z/2Tip4dX1KZhHHcSySHoASa5p1FU3ijohDk6n0B8LNQ+HF9qepweLL++05olZ7C4Y&#10;khmHQNxXI+IPFwuL26S31CKaPcQjg4O3t/SvM76XUbJ40vVkjZxnDjkiqnmqjYZMk85ArGMpwdtj&#10;WSjNXep3VreyNKrS3XRuQp6128ZjktS8Vz5isuD7V41Z3I5P3ffOK2rLWLiyO6KRl5+6TnNdMXdH&#10;nz91nW6rDHcKrrmOU5BIHyn8K5+7t5LQlZU3Ag84rVtfFMF9aiC5Co56tnn8azNZ1iHSyR5izqf+&#10;Wec0nGz0LjO6MmaLfjaMgjrmqZ3pINmQDnK+tOn16K6mjSOEpuOOegoclZGDKUYDuMZprQiTTZpe&#10;HfF2peGb+K7069uNPuo23LNA7Icj6Gvr34N/8FH/ABX4ZSGy8XW0XiTT0wpuE/dzKPXPfivi11G3&#10;g5JHNRozKWZOMfNW0ako7HFWw9Kr8SP2u+Hf7TPwy+Mll9ntNZtBcPgPp+oAI+T2w3Wq3xD/AGZd&#10;F8aSteaZqFzodyy8CAh4T/wE1+LsGuXNpOksZaKVWBEiEgqR3yK+kfg/+3n8R/hisdrcXg8R6UuB&#10;9n1AlmQZ6K3Wu+niOX4XZng1cDODvB3Pb/il+zTf+DtFv47/AEfUbsHAt9W09BKq8/xKPmUetfLt&#10;5Y2+la5JZXMTSRwDIEgJDvkc4r9C/hD/AMFAPAHxJeGw1Vz4Z1OX5fLvGHlMT6N/jXp3i34IfDf4&#10;p2El7PpNjO10uBf2OAxJ6EEcdTXU60pPmdvVGMa0qfu1EfmNPMY76HVpZtM1G1GIhbxRCF04+8V7&#10;Yqj4p1OO6CWB0ySS4uD50E8FxuBTsPQV9Q+L/wDgnjPpmpz6jpGqXF9ayYf7OQplj/2T2avn/wCI&#10;fwu1PwQyRf2XcXLWkp8+JlaJ2U+lexQruVKSWi+8T5JzTTv+BwMsN7qcJv7rUCstsdv2ZQMqBxzi&#10;k1DV5x5VreeRsZMmeYkbPSm6FpMMWsT7PtEVm6sZI5s5Tr8ua1vCnw60jVLG51rWNeZbSEMEjY7y&#10;45xwew6U6dRuNqe7317dTSVNKXv/AJGKmm6XrdsIbuCK2eLJF1AwbB9x37VnQwabCLg3OnfbzGcF&#10;onC5OeDg9K7fTNK8O6hY6iI5rSA28IaMGMo8w6YXBxkda4+18Iae2n3AOuxG7lmba5LZjAHC4xz2&#10;r1VJRUYpJ3PPcHJuVyrd+J0ubiGG30WSKASBJAZxJI49AOlXJba61K0nt0tF0zTZJdsUTXAjdW77&#10;j1rIfwvqBWxWIu8u4MkqMMMF5P8AKqmr+HNSupJbu8EogaYRiYyZVmPoAelbubd4zu/uMHBRfMtC&#10;3rmkaDpetJZPqIvrlIC8irF5kaP/AHc965y8vtP1RLmGa7WzaM/IqwKQ4/pW/qfgOPQrtIDrIKn5&#10;2eGMkox6KxNZCeB9SNy8Lf2fIzAlZWOHlzk/mKyqRqPRQ/rotHf9CoSgldy/r5lzwvD4b061nglm&#10;mQOPkbzCuPfFXIdJsJ7K5eK6d9O2MxuNwbL/AMKY7fWuc07TXeS40250+K9mYbIxG5zF/tE1P4f8&#10;CXyW8ifarawR5CrLM5JGP4iB25p0qkuVU1T0/Ly7E1IrmcuexqeGtNt9PZb5bJJbXJRZ7hCec8Dr&#10;+tauu6xd6dZ/2jdWMTormFPKGNh9SRWTL4I1jToFxq0F9ZpucfZmJwPUj0qVdQkSytNLluXMDtk2&#10;zkFdx4z9a64OcYcqXL925i+Wb573OesvGJjvZJJ7eOVpWLZLF/M9jWxpfiSwsJZnu9J2faE/dW0T&#10;YUMe5B71QvNCbw1qDMLGOwV8bSTvLZ7hugrnL7+1dYuswRtOI2wk5AycelcPtalOylq+1v6Z0OnC&#10;d+XRepsQ4knlM8UzxdFQkKQfbFFVAbqzmBvJGFwBu2Dgt2z7UVpHkt7+4pRnJ+6eXSXRuWjYvhgc&#10;Yz0qCYB3dlfezfpRcxrC5UFS3qvPFRR7t44OT/KvzQ+obL9npgltpZZAAikBz6D1r6c+FHij4VeC&#10;dAZLfWXGoyx7pJrq0O7dj7o9q+cdZ1G2WzjtreMKQihnGc5xXPpIwGMnB5HNd+GxLwlTmjFNnJiK&#10;Sqx5W7H2P4E+Iuk+MJ7ia61W005LSYLCLlhvlXPUA9u9fQlh4i8O2sCjS9UsLy8mTzHk89VUccce&#10;tflys7qRhsD1q3FqtzCTsnlXPcOa96GezslOF7fieRPLITleMrH6YeF7LxQ73upm5huLCVcG3M6s&#10;uP71c3qXjvxL4Vu4Izo9rq+lRyFvMit1LyN6c9QK+C9N+I/iPS4zHaa1fwJjG1J2x/Orsfxb8Woq&#10;hNdvGRDlVaUkA+taSzijUXLODX3fqKGXVIO6kn959j+OvionxAuoX1HwGoigXa0UdttPTr0rhZv+&#10;ENuJir+CmWPbuAZCCvrmvAoPjr4xguIZzrErvG2QW5BPuO9WNb+P3ijXVkFxMiPJ994Ywpbt2qf7&#10;QwvLov8AyVG/1Stza7erOxvrv4ZXb3Ed5oN3p8iA4eKQncc9QK5a60bwBKZDBJqMabfkZlzk1y//&#10;AAnG/YZbWN5o12iX1PqaZa+J7Z73zb2B5oVHCKcAGvMqYqnN6xj93/BO+NFxWjf3nX6V4T8M6han&#10;eLmK6RD+7bq57GsS/wBCsbCNpDaygIOPMPU1jS+J2S5E1sShUkLlicD0p954yvL1NjJHtx025zXm&#10;ylTd7I7IppFK68z5PLZtpGfYUWU8sTYLDnrUEl/LMoG1FA/u1FDMUfkZ9c1y3LOjtpXu5fKkfCHj&#10;J7UXtt9lmaINuC9GB6+9ZkcgePchzzxirlu+7bv5GPyq201aw4t33HCRoirDnPBrYsL+W3nieNyj&#10;IcqQfyrK8s4PGVPSrliglmC45B6ZrF+6bRV3Zn6T/seft2fYbbT/AAl4/ud1qoWGz1V/vIOyyHuP&#10;ev0Msr6G7tI7u0lWeCRQySxOGV1Ppjgiv58rW4MDjBwBxwelfX37LP7bWr/Ca5t9B8RSyar4WYqu&#10;HYs9t2ypPb29q1p1r6TOPFZfp7Sj93+R9XftRfsY6b8UrW68ReEYYrDxKoMsloPljvDg9PRq/M7x&#10;P4Qv9Avriy1Gymsr2Bij28y7XUg4Nft94U8YaR410K21bQ7+K/sbhQ8csbA9s4Poa8y+P37Ovhf4&#10;2RpHeWJs9beJvJ1eBABuHRJMevY+1ctbC296n9xtgc0cP3WI279vU/F28t3hkYAkke+KzmmdWC88&#10;dRX1T8S/2VtR8AeKV0XU0VVnBK3xYiFRk4OT7VUs/wBia98SWUd3o3iTT7yPkSENwhH481zwUpJ2&#10;Wx9JKUFZ8ys9j5fF00RbyWZRVq11iaDBDsMeoFex3n7JXiOPUZrC21GwuZ4Th1WUDnvWHrP7Mvjf&#10;RY3lmskeFeWZHB4FJNt2RaVjhYPFd5A+6O6kVc8bGIrRt/iJr1q+bfVLmIEg4WU4+vWrGpfCe/SO&#10;GTSJ01MmPdLFFkPGw6jBqHWPhrqOgpp7SXVlO14F+WGYExMxAAf05Nbr2jva+hlLkXxW1L9v8TvE&#10;Nrem+GpzPcspUS+Yd2DWh/wt/wASyAGbU55GTGNzZrG8S/C3xV4Y1FbO70uZ5AofdbjzVx9VyKy5&#10;PD2txwMz6Xeqo43NAwx+lL2lWOl2NQpN81kdIfidrkZZo9SuY2lPzFTWxa/Gi7WFUvITdSY5mkYg&#10;9eteaGO6OEeOVip7IeOaYQwD72II4wRTjXqx1Ui5UqUuh7dpvxxtY2IudMgn4+/KWyufQ561o3nx&#10;A8HaoySPp8cYcfPGsx4OPevA45wiEdR+VM88od2OW7HtW6xdTaVn8kZvDUr3WnzPqXSviL4U061i&#10;itNVurNoyGXypAQv0FX7XxbZ3DXE9v4nuvLlfd94HPvjtXycBGVG4/jUcd/Mi4ikZAP4g2K645lN&#10;bx/P/M55YGDvZ/kfcunfEDwpodur2fimaG4WIyN59ruDzd+e34V55a/tEa3omu3N+mvTIcEIIjlc&#10;9uD+dfMb65f4Aa6k6926e9INXuZo/LaXgZPI5qJZjJ7K33ijgYJe87/cfW178ftf1jRYp9R8S2eo&#10;uH8sQPbp5ijsTkdK6WW8fxf8ItO0uSXQEuY5/NFyjILhwc/Kw/HpXxEuvSwyBiiyjPI6dKu2/inf&#10;sL+ZFjgbGIxRHGxk7zjcmWDasoO1nc+j/wDhH9FtxZ6ZdaZbS3SM32m8tgD8pPG4d/rXvHgj9jj4&#10;Y+O9Atb+JGkn2l54EYoW/I9a/P1PG1xC8ipNcAn5dwc5rb0L45eK/DlwjaZr+oWqgYwkpH9av6zh&#10;3e8DGrhq7iuSdmj7M8WfsXfCo+H2v9PuNUtJ4G/fREk7cHB6iuB1P9kvwp4cjOv6LrN/dWaplFeN&#10;cj1/WvFtL/an8f6bDPGviSeSOc/Os4Dhh75rct/2u/GA0yTTbi5sbu0fqklsMA5qlVwbV+XX+vMi&#10;NDFx3ldf15Efj7wHa6w+n2cIuHlBO+V8DC56Vmah+zfqF3HD/YkqzSFQWguWCvj1A9KvJ+0rIYAJ&#10;9C01ptxPnIu0gHkinQfH6KPX4tVt9Ne3bZsaJJiVA749K5q8qdS8r6s76UZwtG2iOZ1T9mzx1oiG&#10;SbSGlRcHzI2yDmuZfwpqen6mNPvraS1lU7X3D7vvX0BB+1cjCVLq1uJLcnKxkgkADp/WvP8AxZ8V&#10;LPxLNLLHalS3KyOvzD8q89ScZJLVHS6amnzaMpW3wkF6hlttThvYEGXSJgJB+FcVr/hO5tL11UmW&#10;JDtBI5q9LrLQf6TaXUlrcgjKg4DVHqPxAv78bZYoWXHPyd/X61tzNnP7OMdGczc2sWllUliZZm5I&#10;JrRtdRjvLZjMuxIxgM3XHpVO9106mySSwozgBQ2Kq3DMYlwRs3ZZcUuZj9mm7l7yo5Ud7ffKqDLH&#10;b0rT1jwhq2h6ZZ6hfW7W9rd58iTI+eui8MfE+w0e7FumjQpp8sHkTLjLtxgtn1PNWri30rxPE+k6&#10;Eb0wL+9/0yUvHCPbPQDpgV6kaNF024zvLt5nmSqVVNJx9082eMK7BTx60xoMjf0IPBzWlq+jyaNc&#10;eUXWVGHyyDgEZrP87fMV4EeABgck85ri1i7M3tfcdFM8J56joRXqXwv/AGi/HPwvuIxoGuzwW6HJ&#10;tpW3xsPTaa8uDKxJBJXuM5pilZG+U7QPStIzktYuxlUowmrSVz9JvhN/wUv0e9t7ey8a6Q1hMF2m&#10;7tMuh9yK+lE8TfDj4+eE2kt3svEdq68xLIFlTOPQ5GP6V+I8jshA+8PQ1ueFPH+t+D76O70fVrvT&#10;J15DW8rISfw/zxXXGv8AzL7jyKmXpP8Adux+k3xD/Y7W/gm/4QDUPsl+xaNLHWEyu3nhJOvPJBPU&#10;CvjL4g/s/wDxF+EKzXOu6PcQ2sTYEgbzIXHXtxg16n8Iv+CifiDw+0dr41s18RWQUILmL93cLjvu&#10;7nqexr7J+FX7UHwu+MujRaTLqdtNdSAh7DV165Jwvz/ewDjOe1bylOrZqV7HNGdbC6Tjp3PzN8PX&#10;tjr1p/pkb6cZcrmLjeMfdGen1p2rNpGhW8Rh1BntZTzAvL5PVq/Rj4ofsNfDz4gQy3WhI3hrUnUt&#10;FNYvm33HuY+n5V8i/FH9h7x74CZZTpw8V6aFKi7084aP3ZOtehRxXLHlkve7ic6dV3i9zwu78N6b&#10;Pexm81O7g0x4/wBzsYMSxHIx2HNZttqWleDr1reCOTXYwdyedvXyh68cVq2XhS2j1C8i1tZYTbkq&#10;Y5nIKj0Poa5jWDY6HrcyRDZZyRgRFZS2SPevZpYiMUp6K73vqclWi5O2rVvkdx4fl0fW9Hvr6fVY&#10;bJ3Zn+zSRM5Lgcde3bNcsNdOj3NxeWUFnd6g4XDjhEB7DNVYbgXOlm+jeM3fnbEhAG1lIxlj+lWd&#10;U0ia5lgt/KTz3hLtEq4UHHGCOtepGt7WCcHt+p57pKEnz9S1c69rPgyCSKRLGW9vtrILV1laMHnb&#10;xU0urMtrNNPFMmqXKgGN1VI1P071zel/D/UpNZj+xaPJdyiLftWYDYR1Y89PatHxJpuvafpzw3gt&#10;7lpDjIcOVz/tA8Uqc5xjLmvp/XZA4wlJKNrlLxZ4/tLiGHTrS2l0xI4lWZt24yuOrewqlDrWlxhF&#10;uZ7Zw2GCOeQfXP61rpo3h6bTYTcsLe8kUrJFHl3Qjoen1rk9c8GabaSeXFHPcvHkrJg4b2x2NZSl&#10;iKcfaJqW3XYuKpP3bNHUahd6dJFefbtTjujG0bQWxf5XU+4psotL9vPmtn0+3IBgSzQ7FHuTWP4b&#10;8LSaU4vL/SIr2eRdlvbXJwvPAcjvjitSy03S0nSHV9VlckMJrO3kIWM9ua2pSqzfvRtf+ldv9DOc&#10;YRXuu9v66EWpaPaavZNPa2E8eTgzTsTkj0NFRzeGNUmSOLTfEMX9lBgDHcPhY1z1J70VlVUr602v&#10;ut+pUbJfF+Z4IkYYgE8jjHWrQtpo7dbpR+6Ziqtx1HNVlJTJx+ZoDMAq7uBX5ofULfUZM7SZLZzm&#10;iADPOOOmad5ZkDFcHHOB1qFDzj14prclq7J5U2NtJBPUYqPdlVGcN3odgSMqOnSmLkciqe5Dt0JA&#10;dwx3qTzGA2j7vvUcSGRtqjLMcAetaL+HNQhAZraTBHBAzVJN7IpO25mhtxwfWgk85J49Kmawulzu&#10;ilHfJU1E0TjqCCB3HWlZrctN9RFGTn07mpS/Gc9KiYMH4BP0qUI54CsQfSla4XBWAHGN2Kep3Ota&#10;MvhXU7XT1vHtH+zt0fiswN6qaqcJxdpKwKSlsyXdg8nB9aUZ2rg4Jo3krnHvSfw5Hasi7lm3cx8Z&#10;yM9KvxMSQOiH9KTRdLN67SY3InU10E2lQy6ZNJHjzEG4se2PStoUpTV0Q5JMzraTa2w8x9sdc1t2&#10;OmtCnnMPlPKt61zdtLuAORtz3rrdNuFigELjzI3Xkelc8tUdtGLTuwDbGB6EfpVqC5KDlidw4Gag&#10;MJMu4/Mo6jFMEh6gAHp9K52jvTR7/wDs7ftQ+JvgZq0Zs7hrvRnYG50+Q5R/Uj0Nfqn8F/jx4Z+N&#10;mgJeaJeL9rUfvrKQ4kiPcEenvX4awTui5J79RXd/C74ua98KfFNnreiXktvcQMG2q3yOvdWHcGui&#10;lW5fdlqjzMXgY1/ep6S/M/bTxp4M0r4h+HbjR9athLFcIVEmPmjJ6lT25r89Pih8GPHf7PGrXSaT&#10;LJPoLtiG9C5WRW5w3oe1fUnwC/al8P8A7Qfh57GK8Gi+KXixNayEEZGMmMZGQRngdOte761olj4p&#10;0ifStZtIb6yuFKzQuvynPp6fnmtqtLn96D1PMwuMq4OXs6quuz6eh+bvh/4a6h4intNQmuZbZ5mV&#10;pVhbDEEc16BqnwZm1C3S3t9Tvo4NwJR7g9M89axv2nP2UvGnw1luvEnw91O/uvDgYu9lHIzS2wPo&#10;OSVFfK9t+0P8Q9BDwx+ILjA+8kqhsH8RmlQxcaTSqQ1R78ofWYc9CejPuPTf2d7OyuYtRtZFtriF&#10;NvmBQRICOSa8w8Q/so+Xc3uqQyae+1w6+YpUZY5zxXh2g/txfEXR5cS3dvfADAE0S9PyrstN/wCC&#10;ifiiB8XugaddR4AZduAfwxXovGYep8a/A81YbGU/gdz2n4U6Hd+Hb6G0ubWO/ltUYPIrboZfxPpX&#10;pPiXXvFs+kywaZ8P7I2EsDH7TlWYOB1APrivlrUP2+F1K5tmXwZa20I4mSKb73rjivRLX/gox4bj&#10;OnQr4bvLa1RttwgcMCvoK2+tYaSVmc1XD4vm53C/z/4Jyt74Z1rxbLa3Ft4bt7G52s0yPGgKsT0O&#10;OMVf+EHgDwtd6lrFt8SfDdq0cD5imhXkk9OR2riviT+0j4P8Z+Krq70w6ro9nOFB8ltp9+Aa6L4V&#10;/GP4c+HITbnW7rY83mE3yFjn3z2rqTwlb3Va3yKl9ahG7Tu/X8z1LUf2bvgVrOJYIWsg+AIy5QE+&#10;34Vha5+xD8NNTy2nalPZu+DGrXAIPfuK5LxV8dtJ1DUdShXVrC408jMDW48va3uO9eeaJ+06ml+L&#10;DqU1jHqUVvHsWKdztbHovSuapTwUHrbX+uhtTjjZRvGT/r1Parf/AIJt+Hr+1Z4fFUxYnjG0gfpU&#10;N3/wTCcoRa+K0APZ4uv5CuXt/wBo3UPG5abwnbDRNQidWnh+0YV0zyVB4zXq2keOvG+qXcKabqOs&#10;WrsmG+0NGy7vbNZLA0qq5oK6Mp4jGUrKc0vVf8A8r1P/AIJheJ0d/sviTTpMf89Aw/pXB6x/wT++&#10;IGk6p9iF5pUsgXcrfaCof2GRX2h8PdT+JWtS6nFL4h8mTT22ut5ZoQ34g1varp/jjVrKJJr7w/cK&#10;SWVniZXPXpWf9n01K0rkLMsRF2ckz84tQ/Yv+J1vKRFo0N18/lkwTqfmrkvEn7OPxD0G/ayuvC94&#10;lzGAxRBuz7jFfpknirU9P2WjaVo086EANHdFGLdOhFM1qHXPE5F23hgxPGMJJZX6l8e+cUnl1NO/&#10;M0jpjmtVO0oo/LKX4U+LbQXDXGhXkHkLucSR4OPp1rBudA1G0/1tlcR4H8UZAr9HvFPgCG4v11XU&#10;dK8Q2mz/AFrgiX6cA8iqmkajoMtlepfs62to4YW+o2qh3J9CRnFQ8sT+GZ2LNFu4n5um3uLYZkhd&#10;AedzKRTBIUdgUyMZPtX3N458deHbDWEtV0ixghJykNzbK244HoOBzSwXHg7xDCLO48KaatzcLkyQ&#10;xAKPx7Cs/wCy5y+Caf3nT9e5fig0fDwPzYC4H3h705BkA9Oexr76h+Bnw21q0Ek2g2lpNEm6SOO5&#10;IYDPXGelUNY/Z5+D9jbNqF55unLjaIBITuOOCOelYyy3ELt95qsxovvf0Php3YEFZCyg9emKo3fi&#10;qTT7loUX5VIyzc19WXXwy+E1iIo7e5vNUuLrdEvl52QnsTWLD8FfB/2C8sl006hqKt5n2uVyuR/d&#10;ApQwNW93Z/MKuLUopQ0fmjwb7ct3EHGJQwyuB2oSIlE42jOcivoDSPg3oNmkBWzu7CaCNvOZ2EiM&#10;D92ur8Ofs36D8QtXjtYtUOmWtuiyX11PFt8sHsBnmrWAryV0jKeOpQSbPk5oECkHJ+bp3quz7FK5&#10;IDHGfUV9UeIPgJ4U8O6/cafHqsOqWiyf6PeyN5fmIfXnrmud8c+E/B+i6WthYaelzcTyrGJ42JIP&#10;fFa/2bVjBzk0rfeSsfTk1GKvc+dd5ibJOGGMH2q/perX9s8i2zSMvVjHnp716TF4Ct9ReZXWOII3&#10;lq8g24PoaiXwzL4SGpRWt5DJPKu0hRlcema5PYSjqzR1L6I4C4vH1R8yzlmAwobt9KVbCRh5YQSe&#10;pPUj2966PxRo9pbrprJN9ouWTfcvGuAvsKr2cFtezlYFuFkjHESKWwPXP41TpNS5XqRzpq5hJpjS&#10;srxkK47DjP51VeOaB1EihVBwQBzXUeG/Dl94z8RQ6bp0DtNNJ3XAjHct6V6R4/8Agnb+E/DJZr8X&#10;N3HIEeQY25PQDn17110cFWrQc4LRHJUxdKlNU5PVnhwUu2Buzz0FRC26ckDtu616X4f0uHwpqwUP&#10;FezumJPk3IueoB/rTfFdtpdzpNw4sY7a+Ubo2hb5cZ6N/nvT+rNRu3Z9g9upPRHmSM8Stsc4Xk55&#10;q7Z6nNFOs0bPGyHIZTgii30y7vIJJILSSaJOGdFJAPvS2el3t20pt7WWSOIfvCF4X3NYqD3SKclJ&#10;O5778Jf21fiR8L2SCDWP7X01TxbagPMwOmAeor7U+E3/AAUW8EeL4oLXxJHL4fv5AEZ3XMLE98jp&#10;X5UBDE2MbecYPapPMdQAeBjqDXVCo2ve1PNq4OnU1jp6H7c658Kvhp8YLCW9TTtNvzdL895ZBdz+&#10;5I7/AFr5Z+M/7AN3FO9z4QtbTVbEqS1q42zrz2PQ18R/D742eMPhtfRz6Drt3abGB8sSkofqpr7N&#10;+EP/AAUxZGgs/HGll8AKb60xk+5WumE+kX8n/medKjWou61R8m+KfAOo/DfxCbDxFol7pEMZ+cMu&#10;1nGOCpPFcleXF3pMUd7p93dTv8yxq5G4Ie9fshoHxD+F37QujCBX0vXYplw1teIhlH4HkV4r8Vv+&#10;CdnhbxTC934Ov38PagHZ0hnBlgOf4RzkCu+njJU041FZ9Gc3NCTufmj4c8SQ2cUkmqX14J3bYFty&#10;F+T1ZjVnUvEcWryywafLIq7QYzMB94dj7V6r8Wf2TPH3wv8AOTXtGaewkbadR0+Ezx7eob5RkV5p&#10;/YOmQRR2f9qQs6L80iwlHA9D79vwr1sJWqSjyQkrfi/xMqsYX5ra/gS2J8QHTI7mbTYEWFdv2mFR&#10;vcdsnvVaXW7m3mChw0p+9vI3N64zTG8Ova36TaRq5khTDSLI5CKPQgnFMvbWbUtUsibKGO7SUgEP&#10;wwP1r1oyqRioptP77/NHM+W97EB8SWn9nSmeKa6y+BPI5zAfQD0o04aLLCUgWa/vG+dmPCMPQ1ma&#10;3bXf9rXsirCvlnmAkKfrjvUf2nUdI0+GaRVaNx5igAH5fw6Vgq1p8s1pHy/4P6Gvsly3i9X5lnVH&#10;SLfJHbx2csLBfIjOVdTz09elFYt3qFzPbtdPaiNpm3RqflDD1orjr1/fvC6v5f8AAN6dHTU8ult2&#10;gA86ORS43KCMZH40m3HXr2OeldDrPiiPXdSWS/R2tbeMQ21uh4iUdFBPYVi3cls75hiZEI4UnNfn&#10;3Lpe59DfoQW8rW0nmKcehxTo2QNvYZB6jpzTJmC4CnjHX0pkIJzgbvb0pbEqXQax3MTj9aYBl8Yq&#10;8bZXJEfJAy1VWBByQRjg5p6slxaFhleFwyEhlOQfSteHxXqEHWR2+tZI+7zUu5FAx97gc962pylD&#10;Zkb6G7b+OriEbZEDqOxq1H41gnf99bRnuR5YrnS0UgGACx7UskMXzEABj0x0rrjXrR2kS6ae6O8t&#10;vEPhe7aNbqxUFTltnyk8139rqPw9u7OI+QI89Qpw/X6V8/iJPl6Zz1qQQYfAf3r0KWZTgrSpxfyO&#10;WeF52rSa+Z6zqnh3Tb6N2tNZlig38QsONv4VFb+DdFuN8Q1CNVbA8yRCPrXns2kNBarJHd5LdUTr&#10;VeF7lR8ly2MevepqYmm5XnR/H/gmkKU0rKbseiaj8PtPhe2WLU7a6jbhiG2kfhXN+ItIsdNvTBEF&#10;+QDcYzxz6Vm2t9qEUgKP5rHghhmr2qXl5dwZms4E4+8o5rkrSo1YPkhys1pqpCVpO6FSFYLRhFMR&#10;C53EA8/jVUbZFKRTM3qu7iqlhqP2VzFKoaJ+fpWi93ZRqQjAOT2rznLzOtIqLC9u6gtuJ9OwrRsr&#10;m5lm2Jzjt7VVilgkZnZiV9uoqVcsxaI7Qh5Y9a5pO7O6mtNToEvJSpC44HIPer8+lyJapPkYYZIB&#10;6Vg2c6u+S5BAxV1L+YRBGc4x0PcVOltTdPsPjkCsVO4Z5xTjIyYwef0prgOqvD8wX7w6kVVZyMls&#10;sBWR0RZ1HhbxjqXhPUrfUtLuXsb+3cPHNC+1lP1r9Kv2YP2+NG8Wada6H46uxp+sjAW+bPly9hn0&#10;NflYp2qMvjuParFpqLwOpVzvU8EdK2p1HT9DkxOEhiVruf0KWeoR3tpDPbOs9tMoYMOQ6H09sV8m&#10;/tTfsHaV8S4LnxF4Ft4NL8RE+ZPYD5Ibrrkr2VuleGfsl/t5S+DYbDwp45kkvdGVFjttQY5eD0DD&#10;utfo/o2uWWuabbahpt2l5YzqJIp4nDKQR2NdcoQrxv8A8OfNKdfL6n9WZ+D/AIu8Eap4P1670vWL&#10;OWwvrZiksUq7SCOtc79maKTcAcN6dq/cL43fs5+DvjrppOtafFDrCIRb6lGuJFOO57jpXxb4s/Yy&#10;8K+Gbm3s/EF+dF1CVvLXkCGQZ4dWPY968upTnS3V0fV4XGUsStHZ9j4M5jY5yfc05+RxnOPWvt2/&#10;/Yj8GSXUdpZeLUa4ndY1ZZVZQxrz3xl+y5oHgLXzpt/4m85lbBaBQRj6/U0RjOVkkd6lBrf8/wDI&#10;+ZoWwxY8cVMVDhcH5uMivd7T9lT+17M3+m+IoJLSSZljM/y5xxinah+xn4ti3NYz2uoFSAyxscjj&#10;6Vr7Gqvssj2tNdUeBTlghwRgGoo42ZSTyRXqmqfs4ePtKY+Z4fuPLJxvCHb9c1BH8AvGEeo/Zxp+&#10;Z/LEnk5wcdaSp1JaRizTnha7a+884iuJrZy8U0kTY+8jFTXRWHxH8UWUkUtvr2oRvFwpFw3H05rf&#10;v/gR43tlUnw7eLvzgiMkfnT4v2f/AIhSwebD4Wvp0/vLETxVr20NFdEP2E1dtMNI+P3jnTJrieDx&#10;PfxyynMrGYkv9ea1LP8Aac+IVjfLOmuyzPGcqJTuA/CuIufhz4ls5JFuNB1CORSRtNu+Qayp/D+p&#10;WErmawuY3AOQ8TDHvS9vWjrzMX1ehJfCj26L9r/xZMd99BZ3UyOG8wRBSfqQa6XTf22tato54xp0&#10;SpKwJRGOAPrXzI6SREAo6EjkbcVXiZopM7uQe3WuhY/EJWUvyMpYDDPXkPsHSf28jbxeVqGjzyuD&#10;hik2VI7cGs3U/wBrHwv4wu2Os6TcQLtKhogM57HivkuZ8Drgg9DVZckrgkDqS1axzGutW19xz/2f&#10;h4u8dD6T1/4z+DtXdYoY5QqEFZLqIMfpnrio9O8deFUaO4XUHglGVwAdoHpj0r51LDGSMn3oWclS&#10;ew701mNVS5rI2+p03G1z6SHjPQ7u9tlOtJdDktK67X2/3SfQcVp3niO31S602GTVrbV7e0y6wzvl&#10;dvoc+lfLahpI3YbtgONwHApokZCpV9oPB560fX5atrcTwsbJJ7H1ToOh/b/EsWo6VLaaZIMyA+YB&#10;GT7r6Yrc8UaJrHi68Ty7i2t7jb5INkdqn2POc18gQapdwuWS7kQY/vdK6vw2fEmpSie1uZwoJxL5&#10;hAyB6iuinjYyvBQevZnNUw0ovmctu6PoVvD998PL1ZtZ1wztEm9rHJYn0yeh+lV0+KB1ZJrM3yqs&#10;pMqgDGW6bWx2xXCeCrWXUba7bVrwz3dxmMNcEnaR3z61h6lrdgut2S2enLbPakxzPG+fMxxn8a61&#10;iZ0oc0VZPzuzklh41Hyy1sdt4mtdZujZ3k1sLwRZEcVtghhnIyKzNO15r7xPbG8tVsvs67tpXAZg&#10;OK1dK8aG2ihjuC8DD5Y1fILZ6AGuh8eaNcat4StprlbKG9xxGhxIF7EnucYro9l7VOrCTbWrX/BM&#10;3UUGqc46PZmHqXhi/wDH0DjT5Y7W835YbtqOScDj1rGvPhN4m8NxSR6iiXaMNzSRvkL+NamgX0mh&#10;aLHptlqkUt/I5cSqpLdvl59K3bWx8WapdG1e5F6I4w0kEuV2j1NbLB0q0eaSfN1ta1zCWJq0pWi1&#10;y+fY858K+DE1rXZo7i7exSFN+3ZuDjPPPaut8QahoHhizgubO3S0ljLRm5ROW+vvTLPwZd6Fq8l1&#10;BqZvXnVlazsQXES+jNWDrllNqlsumXcDebLLlRM20qM9AK2oYeOGpP3ffezf4GNWs61Ra+6uhr+A&#10;vFdqmn3+o2sjWtzPMFmCLtJUDgg4+tR3niYa5cyWP2eS8Fw7YMhzk4711Nv/AGPeaV9jsbS3iMSi&#10;MybNqKcc7iOprP1VbHTktbFFjV448yXNpnAP1r1YwnClGLmrddNzz24ym2ou5FrXgnTrPQLcQ/Pf&#10;K22dYU2Bfx75q3P4F8L2mm28mtsy3L422sD7QP8AfPoahn8a6PFaG1aSSWcj7w5y3YmpLfwdqni2&#10;wSaS3ESSZZN+d1OdKlJfukpO3yM1OcXao2kctqdzb6Zqz2em+XYwAZSOP7rHtn1NQaF4h0vw7ZeS&#10;4dzKxN0qHPmnJwfyNQeNNIjZoNLih+zTwsGku5X2hR6Vymr6LdWF4kEv70NwCrZznvmvIr1q1KWk&#10;Vdfh5HpU4U5rVs5zxAY9T8U3I05DJFK7OigY4qg25G2umHxg5rrNK0mWw1RoYozLezrtjKZ4J7Zq&#10;9rnwuvLDTmvLq8jjuVyXRuBn+7n1rz/qtWac1H18jpVeEXytnn0gKn5f8aiS5dCAeeccVZlsbu1j&#10;Dz28savyrFeCKrvJtDcHk9fWuJKz1N37y0NbQfF2oeH7xLrTb2exuVO4SQOVYH6ivp34S/8ABQnx&#10;74K8i21qQeItOjAXbN/rMf72a+RXwoBB3EHmoZLxo4uWwO3tXRGo46I4qtCFRe8j9j/hp+3j8Mvi&#10;RFFa3V8dHu5R89tqC/Jnv82MGt/xp+zH8IvjZF/acWk21veSphdQ0oiMtnuQvBr8SE1No5Awcjnp&#10;kivV/hN+1N47+EN2j6Nrcwts/NbSvujYemDWqdNu691/geXPD1Ia05X9T6f+NH/BOHxj4ZW6u/BE&#10;sHiTTpBva13+VMuO+Dwfwr5r8QeEr/wrP9k1iC60zVYCCTcoy+WR2Ax+tfa/wf8A+Cnuj63NBZeM&#10;tP8A7JmICm8t23Rk+pB6V9RW2tfDj49aOQG0nX4JF6gqZBkfnXbSqVaV2/eizmlUS92asz8Zdcs5&#10;NXjkmkmtr2SMKDOo2v8A/XNQzaQ13auLOWSSXHl+R1ye9ff3xb/4Jw6RfRX+qeAPEBtZ8+Z/Zl6A&#10;8ROegYcg18zfEX4WeJ/hFC9p4l8I3llIvTV7GNmhkHYk9M17GHxFCs37R8r8zOcpJL2ep4kfC9pe&#10;aPF9tF5FJDuMkrP8sfoAKK0bPUrm91EwvcNqFtJ+7ELD7ueMmiuxYSliFzRS0016/dcbrype62zw&#10;K5VopiGXBUkEeh9KBkjj1zirmq3ZvdQnnYAPM5kIA6EnNUcsMt07V+Yo+mdr6DmiLg/KfU/SrOmx&#10;yzOLaNFZpD34/WoFlkWPOPl6ZqMyktkMQc9BWsbJq+wNdSW7DWtxJHwpX5SM55qv5jfxdjTyAQCR&#10;nNQsxY5I5qW9XYhtjjOSB0pN+7r1pmc0oOM0rkDxNkYxk09ZwW5FQe3pRnBFPmY+ZlgOrY/SpInb&#10;zAQcfjVQEjjPfvSs2cYDDjk1fOF2a9xqTSuoUrgLgBVxTI7g8dDjPGKzUDAkDkipVJ6/pVOo5O7K&#10;jroayXRCgqoA68cUs120gwTxjpWYJGGByM04TNnI5J7ioc29yla5M8bPncQPSmhP4c80Gd2Jzg+9&#10;PtwJJASOB2FZm0LNmhBEwQegHJqYSPEuwAgHqfWhWOABjj36VKzgFehasjuSsFrJJDNuz8pOTmta&#10;2m80F8ZOfmHtWUzsxyx59KfBeGN/kJ9xSsWtNjYjuHWSTYCueCc07KSZP8fcZqK0nE6MyjBHGDT2&#10;yVLqAB0wazNkRtkkY79qgYlcEDnJ4q4PmYf3hxiqhBLEk89/WkbJXLw1J5njJUJsULhe9fSn7Mv7&#10;Y3iL4GajBaTyPqvhqQ4lsZXJ2A4+aMnoR6V8wRjcCODVqE7QM8c9u1EKkoS5omdbCwrR5ZI/ez4Y&#10;fF3w18XPC8OteH79LiCRP3kTHDwk9mXPBrW8VeEtG8baG+keIbGPULJh8rkZZPcHqDX4jfCP4zeI&#10;fhNr8WoaHePGFI823Zj5Uy55Vl71+r/7N/7Vnh348aWkCyR6d4ijUGWwkYZbgZZPUZzXp06kK65e&#10;vY+RxOErYKXPG9ujPmP9o/8AZ58R/CJ5tX0hb3XPCxYslxYyHzbUejgdh/er5E1PxDLq832ee+vB&#10;G75jErFiGJ9TX7mCKKa3kt5okkgkBWSN1yrqeuR6Gvi79p79hi2vUuvFXgC2xKoMlzoqAYbuTFjo&#10;evFcFTDuk7w2PfwebKsvZV9+/c+DLzxRqunW9vpM2qtHHAd8WGIAz34rvvBf7Q3jDwlp62dnrMMt&#10;urA5kIZz+JrgdZ0pLC7ktb61aC5hYo8U4wykdiDVW3i0tzsmgjiwf7uc1pTqTvdS/E9epCDVmj2K&#10;4/aT8VXs0kl1rFysbn7qgFR+Fall+0Ax1KLUZp1F9AoRHuE+Vh7ivG7SOwluFiFsoTIJkB6V6BH4&#10;M0LUVjeC7jR3+8rgEDivosH9YmnyNM8XEqhDSSt6H0H4Q/ad3w/6bFZ6gWITEcqqFHsDXQyftWQ6&#10;dGYoNFZAH2gxurHb9BXzJbfDeJiQEhuFLBVkAxg/hV+TwHFbuVhtikkXAMUpz+Fev9XqyWsdfX/g&#10;HiSWGT3/AK+8+ptE/ab8N6lEfO0eWC8U75POtxhh7ZrP8R/HL4ZX87f2hZeTKSNwktBjr34r5in8&#10;E3EdxGfM1Iy5wCs2Riql7p0kYZDqFzHIeq3MYYDFYyw0oq/L/X3hGFFy0k/vZ9G3vjv4N6tNaTzy&#10;6W53EMjWoBH14rQ07w/8AtV8+S5GiyOz/IH2rXyW9rNA3nLPaSyBsAPCOT71i3LGLUY2vYLJ8ZBW&#10;NQBXFKkkvfivu/4c6/YuXwVJfefYOufCP4AaldyvJb6bE7JwILraPqOa5XTP2SPhJ4haa5W6ktoc&#10;kokd0DgHpjn0r5vMcN2pkjsLWTnb8p6etXbfR1vcJbxXNtIi7ibe5I3D0HPuKr6pCW0E/wCvQm9S&#10;n/y9kj2i7/Yq+HEWoBZ9fu7OGRXZMuGAQd65XXv2PfB0dpDd6Drd/q0CEi48tB68YxzXGrpVxCU8&#10;y/1ffGMBWuCRtPUfSrVhF4p8OkvoXie7s458bkck/gaqOXwT5nRvbzKeIq2sq2vmjvvh7+y/pXjd&#10;LrR7eJtEhhPzTXiFpJ+xx2Fcn4p/YV1XTry6On6xFHZRliPtUZXgc5BqPTviL8UvD5E/9uQTsxAX&#10;MRJPPeu/P7Tvxc1FEtrrS9INso2m42H7vqRmorYeFV8rptfK35E062JpO6mmvU+b5fg14fu7h7e2&#10;8Qta3Nu5SdbqE7XI4JT1rqdM8KXvhCexttM1S0u7V1+aUZ2jn5sj1xUnj7xxqqeIVvLjQbOeUHzE&#10;msBhc+uDRpOtax4nhEc0VnoyRK02ZF2mU46D3rGlRpQm4wTU15M9CpUm43bvH1RYPwd1XxNd3kmj&#10;eJtNnSP5zD5mwn6Vp6P8M9Y8JXSRDSbPUNQc7zKsqsmz8a880fxY9l4iivYtM+zNBlMgkLIxP3jj&#10;rXV6t8UbTVNWs7m+tL/T4YozFLNZyfLN9RWlGOGjJzb96/y9dUYVXiJe4vh/rsbfiOx1LUdQ06LX&#10;LyysI5X3wqNrlfbjpWz4m0LQopbeEh7xwOZYrksSMdcZryZNfOrXL21lpU0tssjSCWZSxII4z/8A&#10;WrS03Qpbm7jmtc29/Am/dHISp9Mr2GK3p1oyk/cun1/pGE6ElFNStbodfp0KaZZy3WlTrNcRsNsF&#10;3EAxB7BuxpfECaz4t1KG002G/wBMvJkDzB22oU6MdwrzzVBqF7cG6u9QVkjclraA7dxP410OnePL&#10;zWRbwWU4juoU8qOOQku69wa6Y16cr0tVHt1f+RhOlNNVG03+R3OqanN4cRbHS7Jmto1VGmhUsCw6&#10;5YCsPW2sNTWO4v0j88J5aMowRyev+NYVl4x1HR9EK3usLGElbGncja2ep9RXO3fi+KW4ljviJDMS&#10;QyDHP19K6JY2EY2fXZPoYxwzfy7XO7zpXh3w3cyW8jqJmC+W7bmZvb0HvWHH4jfW2Fh50jTS/Iib&#10;QDux29a5m8tLO9gSWx1F5pzgFZD8uR2ArqBZ3H2NGtrBIpYkyLsg7846jvWUas6l0rJLpuX7OEF3&#10;ZPf3Nv4SMk/9mmGR8JJC4D88cj0zXW6B4l1bUrZZI2SwttuB9okCsOOwrxbWPHs1vozQokpvXk3T&#10;zz5LAj+7ntWNp15qeuTBLaC6u7mXoEDEn8qyp5g6M+WCuuxU8LGpG89Gei+K/DOmTmWX+0ZrueeQ&#10;q0jSfKmetcqNI0ex3Itw090pIJlnIAHbj0rRPgbX4rAiWxure6TLBXTAIrl9G0exfVru+1mZoWty&#10;WFk4I3/5/rUVZ3abp25u44R3Sle3Y73TvFWmWOjWEIk+z6gmWMuzIX/gWORWTrGtW3iS4VLm+kmt&#10;0fzMDoze9OklfxRLGsNqlvarHsTEe2MD6/lWJJINLtZrZUQXyuVCrxu7DHrXRKtOS5fsfmYunFPz&#10;NLXvFNlercQOElSNcRLj7gx0rynUoLxG+0TWjw28p3Rsy4B+lemL4Fk1O2ju7q4itrlGEn2cL1A5&#10;INauvunjqaHSrSEy3UUf7tAuAoHY+1Y1sLVrrnqaPp5msK8aTUY6rr5Hilvbz392sNtEZpGGQF5q&#10;rqdtc6eCksDRn39a7k+GdS8Cag9/NbGFNrBWByFzx26Vj+IvEUWoQoSuODywrx3ScFaekjsc76rV&#10;HCNPk4PJ7ZFNE+3uM0zUmZJQwRgDz0rf8HeB5/E8Ely7mG0RthcDJLH0qKVOrWqKnTV2YzlCEeaT&#10;0MZdS8s5LHJrpPCfxN13wZeJdaPql1p8ykENDKy1s618NNNtdOeSOd4JVQ4aQ/eIrzO7gNoQA+5T&#10;0YVvXoV8HJc+j8mYQlTrp2V15n3D8Gf+CjniLwhLHbeJLKPV7VmHmTIdkjD1PY19xfD/APbK+GPx&#10;YsFtZL63V5QA1nqCDGT/AA/NX4bLdMo7k+tXrLW7i0lV43MUi9GViDSWLU/40b+ezOKeBS1pPl/I&#10;/ab4gfsbfC/4q293faMB4d1C45F1pbDyi3qV6flRX5pfBz9s/wAd/CiW3jg1FtR0yNstaXbllI7g&#10;c8UV3060eX3Ktl2ZxSpYiLtyX8z5wkkM9wm1cE8cetLcmYA7vu98DioInEMgfOWHP409p96kMxJP&#10;XFfOW03PplcZGSykbSfQZ4pqKZG4x1pY0LM3IAoztBA5PoKh6jSLyabI0DyKvmBF3Mw+6Ky3GetW&#10;hqEsdu0CuyxseVFViR7D3FJ26ESdxOg+lHUUFce+TRz6nFSQJ1zzj2pe/wBaRQD26UudwzQAqn1o&#10;bg9aTH447Vq6X4fu9Vi3RBQM4BY4zWtOEqkuWKuxNpGao5+9U6JwB154r1jwt8J9JNl5+ryTmV1w&#10;sUJ4DfWt/TPgbpF5E7meeNgflEhKjHbnFe5DJsXOKkktfM43jKMG+Zs8MAPp70oTHsK9wPwFthcA&#10;LcuYC2AwYHA/Or8v7N9nHIZV1SQWajPmBdzH2pf2Ljf5V95f1/Dr7X4HgCgFuvSr9lAWfccDbxzX&#10;qGofA9bYsbW7muNx+UGL+dRw/CRrbT5ZbvUBayIRtjkiOZPp/nvXnVsFXo/HE76FenN3izgliEh5&#10;7D86VItq44Jz36V1Efgq5KF1kBAzgbcE1XfwxOnyOr+Z1wBXmtHrbmMqEDJAx696FTaDxtxWt/wj&#10;d8Ub/R3P1GKhk0e6ULmFxn72RnioempSTZmpI8bbk5b8q1YZfMxgfNjkHuariwnyMRnrzkU5bVrf&#10;Ek2UUc4Ayc1m2bQTTLzx71LDgk9PemLEkv8ACN470iXXnJlxsHY46mojcxq33gGNQ9TsiktSQKUc&#10;8Z7VMhVQqqvAJOe9QJcqzAHkH+7604sVfr15B9q55J3NiVXMUowcZ7+ldL4W8Xah4X1W11LS7uWy&#10;vIHDJNEcFa5V2JQsDyeMkU9GwcjgAYweOa1TcdSJRjNcslofqZ+yt+3fYeM7W28O+ObmOy1jIjhv&#10;zwk/QYY9j1r7Qtb1ZlWSNw6EbgVPGK/nzs9Qe3ZSHKN1BBPFfZP7L37cWo+BJ7bQPFdw1/opIVLm&#10;RiZIcnj6jmvUo4iNT3Zuz7nyONyuVP8AeUNu3+R9nftIfsleH/jfaTarYomk+K0T93coNqXGOgcD&#10;+fvX5jfEbwTrfwp8RS6R4k06XTruI/dljIDj1U9CD6iv2P8ABnjPT/GekW2qaXeJd2c65SSI5ByO&#10;n1rL+Lnwa8J/HHwxLoviayEhP+ovkAE0Ldirdce1Fag4u8NzLA5l7Nezrar8UfjFaeJrFFPmKm37&#10;wz60+LxosVyTFIoVv4d3AFd/+0v+yR4m+AOuOZoZdT8NzN/ouqRJ8pHo+PutXgFzbCDdgcVzRxVS&#10;OnVH1UadKrHmjqmfQPhzxslrbqy3kaKwBKs/Oa7G08bxvEime1nlYnaQwyK+RWd/uhyo/Ghb2dD8&#10;kzq47g4r3aOeTppRcTyquVQm20z7OvPFRjiQuoRl+6CwByDz+FZ0ni+z1MIshbdnjAHXPrXySfEW&#10;pfL/AKbOccfM5OKlj8X6pAQUvJAfc12PPlJ/Boc8cnS1ufU2qXul21uH2qzMTuTjAPrmuNl1ay1G&#10;4a1bTi3mDMUg6n6V4ZP4z1e5B825aTHc0y18aanZXUc8dwQycrnkVhUzmNSWsNDeOWuEdHqe+/2D&#10;Dp9kpntJ0hDDmIHLA+tXBa2Fm8ZillgUcq7nofevFf8AhdGvvEI5Jg0bENt7ZHStZfjpPLpj21/p&#10;8dzvOdyHB/PFdtPMsJ00+Rx1MHiL2f5ns2oLNcQRSW2qKpODH8oz9OPem2ep3DI8LSQzyglACDnP&#10;f6V4vZfGK38xVuNOVkwMEPgitvR/jBoUMpmktZYHDZXa2QfeumOY0JO6nb+vQ55YKpFaxPXkNxDB&#10;CXgMjkZynb0qvDcSIxDGYAvnGztXMJ8YfDtwUxeujg5OQcCrEfxQ0e5ljjg1CJSeeTgNXcsTQlqq&#10;i+85fY1VpyGhq+ptZpLNE6tJ/CjRdT6EVjjULDxdZRW9xAbe7D7mlQY2+vPpWr/wkOm3rNi/tgSM&#10;cyKc+nNQQXWl28sm6e3YH7xRgRUSjGctJLl7GkW4xtyu5FL4H0oxxmV5F8k5OyUHd+Fc3r2iy6LF&#10;usr9mhZifJkQMAPXNdVO2n3kBZXWRQckhxkjtisO+NmspX7Q4WTjavOBXPXoU+X3VZ+TN6U5395t&#10;mXpPi7W41ZIr6NXUbdvlgZrR0p9bt9XGqCAtcL/rMNgOD6+1ZJtorKXzYrlhn5g5A4Iq1Lrl5aID&#10;DdiSN8cFec1zUuaKSqyehrNJ35FuXrjS7f8AtptRl0ryXmcu/OUz34pdFXTPCmoHUYLR7gyOzEjI&#10;KA9hVTUZ9XuNuydHkPGwtjrV+w0IWsAub+/UXzHH2VHyMZ9a64U1z3pw21u0upyTkuXllLch8VeL&#10;LS8so7SPQpHafOZJF6MTwQa9I8K+E9MsNLshqEMVxcphpmZAyKMeteUeOdfvrDVtPTTYJJRFiR4w&#10;NwKg/wD1qpeJ/i7d6nam002I25mARwCWYZ64oWJpUalSVfWS0WhDw86kIRpaLrqdt4r1zw/ceMUj&#10;sbSKOJAVdrVMqX7E+lccPEOrza7JaWRnu5YgXVbYbgF9TSQatfeGNEm08aLcqbqP5554jl89+nFc&#10;z4QuJE16Z5rmawjERjJT77e1ebLEOdSKva716W8jujR5IPrb5mt4y1O6v9PispYvMkI8zbsG4NXo&#10;Xw4+IOqQaFFHNa22lrBGIlmVADIPfjg1mRXE3iY2ehabFBafL++lUfOB3LE85Nc7rlhPa38thbTr&#10;JbwnCHeAW/X1r0ablh6jrxd09PX/AIY8+olXgqU1ZrU7XXPidf6FFeQxS/bNQfmMlt2FPXFYt/H9&#10;us7XUtZjKX1xGHiLAYXI4yO9Zeh/D7W9YSe/lSKFIj+7eSUAE+gOeldToltMr+drK4cERhOGQIOO&#10;v+FbwlVxLaqqye19vX1M3GnR1g9Vuc7psureKJotPhdHx8ot0IU5HcVLd6c638UGoQWoaENGrs43&#10;xN2yPWumXSrTwt4kXXXZIcH5BKpwoPc13th4b0rxRoMuu63Ywq0eXgmB2CReoJ9RW0MK4xtJ+9+h&#10;E8Qm9Fo/zPELXRtW1lDvuhabXBR5F+8vc/pW98L9Gm0PWdSvrq4juLM9l/iOepNGvavHeXZSD9zD&#10;NmMMp+XHb6Vg+GNfVI59KaYB0kaN+M7vxraNKnCrBttv10uZylOUJWVjsvG8kHjKxvBb+WYQuxQD&#10;1YdAfzryPxrbzz21taHQYLSdVCl2TG4DuP8APeuj0jU207xO2jm9guLQ/vYmY/xehrl/ihJrd/f2&#10;6vZyWwMm0SoCyH3B9KxxNWFWDqW974bJBTg6TUL6blW9ubW5iSx1CzjS6VFjWJQAWA9Pet/w54Wn&#10;8OWckd0EsrBjuVZXxICfal0/4XaNZeIbObU/EMtwwAkKKuG3Y7HNamu6Fp2qRXU1tc38mw7Qbhwf&#10;M/OvQoU6l+epBcy0WqvbzaOGrUg/djLR76HKfEDVbJLFYbSRZhn/AFrNyD3Fefald6N/ZZV7TdKQ&#10;c4b+KunuPCl1qs8drEC0juSoX+ZJpNC+DhvJrpdTv0tIY+UIYMWb8+leViaWKxNR8lO91bXY76c6&#10;NGPvSeh5df6WbKKORG3K4DMM9Cao5Ibk16B4x8E3WkRwol3BeJnYAhwV+tcTeWEyXCRCM5A69s18&#10;risLUoTcZRselCaqrmTKwl2AYJ/CimSQNC5DAZBxkGiuG7WgDHiAfaM9cZNPgiLO4UB8D8qich8k&#10;ng88VHHKYycHHbiszplJIeJCWB6VJhTuYdW6Vb8OaLHrl/JA+oWunKkTy+ZeNtQlRnbn1PQD1rPE&#10;mO5BHtUqSQJ6XIzwSM8etNyAcY/GgtyeOp60fqaRiw3DBHOKU/MT82c+tIeOwyaQjb3oAU/eGPzF&#10;HG49c+tAIz6D1oI5z0oA1dB0KfWLgCON2gB+Zlr0XRPB/mTQwk/ZoxyzZwRXnOleI7/RUItZiinq&#10;MZrdsvibrNpcJMZo3ZRtwyDB969/A1sJRS9qnc5asask1A9407wDdWkCXkF8CqEFUd87j9K7XTL/&#10;AFuaBo7gwSwjqFXkCvANJ+PGoW8im4s4Zgo2gZwDXU6d+0TA0g8/TDAo6rG+Qc19nRzTAJWhK33n&#10;g1MJipbxv9x6pd6PNJI7m0O4ArlRxk85xWF4o12DwjpcT+VdQ3UmOY2KoGHTg9qg0H9ozw/aiLzI&#10;rhSoIbcAwxWlq3xo8C65HD9ollMuD96HIFa1MXhqkWqdVJmVKjXg/fpto4uL4jarJCJbZ5fPZvmM&#10;gBHHcV0lj4o1zxNJa25jgabhcSxDIOaSy8U+BrmckTxHg7Q6EZ9Aag8RJpO37TpOu263CjKrG+cf&#10;SvlcZKpe6rKSW6TPpMIof8+3F9NDb8b3ehaVBbppqwXGoImLuUp8hc9QPeuP1DX54LiNYLeCeZoh&#10;/qo87Pc+9c04u3aRTeo+47mfcCM/SrdrJd2UczW88crSj5yjDdxXz9Wv7WTdrI9ynTVKKV7s6bwv&#10;qOnTW99DrsjefH86JEMkVh620NzGbqxRnhUkMMYOPcVc8Max4fNlfxastxb3mNyyxH5n56ZPFciN&#10;dkga7SCcvEZCVRh94ds1zV2uSKVv1+ZvSk1Ula/9dh+psrQL5Ue98c+tZZg8xf3qAbugznFEuquL&#10;kyEBVk5J6gUkmpQop3SjjnivPtY9FPXUzdYwqp5Yzzg4rGMbMy78jP8AEa17rU7d03btxJyR6VmX&#10;M0lymyONiOxpA7Fq0JQMHOBnIxV22bzOMj5eck1hQTEfu3wpFXVfGOQRSZpBpmvcwkMIywbAyCp4&#10;FVk+R8Hdnqc0yO42cMMjHU08MwbcOR6+1Q9jVNdSwXPADAVYhuzDJknkVnNIMjjJ9DSpgZK4x60k&#10;rFNJn0n+zl+1Z4i+C+ox2q3LXehyuPNs3OQB3K56H/Cv1P8AhL8a/Dnxb0GPUNFv1nJUCWJmHmRn&#10;uCK/CWK68vaQOfWvSfhL8aNd+F/iCLU9HuzbOp+dCflkX0Ir08PibLkqbHzOPyyNVupS0l+Z+4+s&#10;aRpnivRrjTNZsoNR024UrLBcLuVx9Ox5618F/H7/AIJw2dteXet+CtQa30t23vYTKWNvnqQR1Ar2&#10;X9nn9sXQPixbwWN7LFp+tqoDRM2A59Vr6Tt75SiEEOpHzDsa66uHjUSkvvR4FDGV8BPlat5M/HLx&#10;D+x54lsbVrjT76y1OPPKQyEN+RFcFqX7PXjbTLMXUujuYyxX5Dmv1D+P37Lt54nin174c6i+ia2S&#10;ZZrEviG4PfAP3Tx06V8azfEb4n+A9Um0nWrtLWaNjE6X9sAQfy/WvL9lyytK59pRxcK8Oam031R8&#10;w3/wx8SWFu0k+nSRrnk9xXPnQdQ2lvs8ny8Y2819Rat8atS8TavDptzpGn3FztEavFHjfzyeK5Tx&#10;94e1S/Mc1lphsrj/AFjlGO3A+vetPq85R5qd2vQ6Y1YrSenzPn+eyu7YlZYJEb0ZSKr+VKGXMble&#10;5wa+mPC2kafrFvFF4suk0m63BBckbl2Y4z/nvUepw+C/C2v3em3V35tuqB4ri0UOr8f/AF/0oeGm&#10;rXa/USrwle1/uPCPBPhObxb4gitCji1U7pZMY2rmvTvi38JNA8J+CE1fTWuBdCdYmEh+Qgj+fFdV&#10;aeJvDVn4Wli022nt7+WZgdQwBlQeMCsLxdLd3/hMQ3V0mp2BO9QeGU9vrXqUqVKOGmpxvO266HnV&#10;JVHXjyytH8z5+3biFUEsePc17ToPwF0/VPBw1OfX/K1Ix+YNPiiJYe1U/tXgj+wtOR9Blj1aMZnl&#10;SQgM2eDit/w14nuX1FD5DWlow2hnbb9OtcuFo05T5aj0fY1rTmo80NziPGHwqm8O6O2qWt+l5bx4&#10;WVGykqEjPI7ivOTKRggjOetfQPiKa38TpNa6lcRDyMsqJLgzc8DjrXXeGfgZ4HvLWDXbYzvc2iie&#10;TTpz8jMBnb684/Wt3gZVJtUNUu7MXiowipVdGz57g8HTropvLm4NtcOA0MDZyy+prAlh1OwQNIZU&#10;ibOG3cV6p4h1Cbxrrt/fNGETJAigXiNR0Xj0rjplUq8cjHy+hVj1HesalBwS5Waxmpbo52HxFqVu&#10;B5N5KnoQ3FKvirVVkXF7KdpyOfzruNB+DcvinSX1OwuPKg83y/KI5+ua3PBv7Oj69rtxY3+omCAL&#10;hZoBvw/ofQVNOhiJSUYp67CqTpQjKcmtNzzM+MtUmt1jN0zIP71Sp431JCB5v4Y4r2HxL+zDpukF&#10;raDxKXv2YLFbvFjdn1qiv7NsFtZsL7VPLuASoZTwGrvWBxrly219TkeKw7ipdPQ8zuPiJqUyoJJd&#10;5A6ZxXX+HvGMWo2bzTzGN4gGZZDy2O4qTT/gTqVhfxG60yfV1GXMdoMqV7ZI6Zpt74B8QavrllpM&#10;PheexiEg2xLExOCccnuKKTxFGV5PXtqKap1I6bGroOuNrOqf2qXe2syDDCQeoHXP50zSI7fw3qf9&#10;o3VhJPaSTv5dykZKeo5/OtrVPhj4usp4PD9tp8SQM+PMHyD9a7DW/F+v/C7Qh4dj0y11G2li+5Lh&#10;lVu5Uda9ZxdnKa+HW9up561fLDr0v0OLs/HFt4p1C9n8Q3OoxaahCxpZrnH/ANavPdUuXfUbi4sP&#10;ONrvJgeX75XPGa9i8NahYahpN9qmp6H/AGfDuUG3tVYo+BgnGP5Vk3PhC28farCdFX7A0kZIg/g2&#10;jux7VlUw1SvTjKMlJ/c/xLjWhTnLmTS/ANJtbvw54VOpTlVuLkZdyfmxjAFZuuaFYvZrerflryWN&#10;WdDySfauluNdv9Hik0W7+zXUEmI4yqhtp6YJrJsNH07w7q8+q6nHGuniNkaNZtwLEcYGfWvRnCLi&#10;qVtErO/TzOOMndzb1fbqYXgqW9tLwLqN+zaSMyPEXOCe3Fd2NVtL5VUTIyFlKBDwOeh/wrnfD0/h&#10;bW9bd2jmWwniKSB5NojOeCP8K0rP4YSXV5cLouvQPCrfJJneMeh75qcPKrCPLR95Pz1HVdNu9TR+&#10;mhq6nq9xtE95L9qg5Elsq5JUdh+Vc14h+Ph8VBNPlgGm6dbIEijQ9hjGar3dh4tsbh7WYRyRQOAJ&#10;V7+/PWtlPBfhKbUETVrCea7A3mS3yA3HOa2q1K1WSVL3X15l+v6GUKdOKvPXtYqeH/C2r+M57ZLS&#10;OS1SU7lnnjIRV/vGvW/CHwFh8A2F0+q6zYXck7FpJCBxntn8a838SfEjVfDETW2jfaItJZdgDoC6&#10;Y6YPpXm0ureI79JbkzzzwPlmJctj2x2qPrEKNRXTlJClh51I6S5Ud/r/AMOvDljrxvdMuGuSATII&#10;ZMhD7H0qjN40sNQjktLu5ljNvwrL8yGvOrTVL+/1SKwVjawSD5m3Y475PYV0mra7pumaYunxvCzx&#10;JwYucnOeT3rXD4mDbnTtDv5v0Iq0ZK0Z+9+hS8ReIbG4tjI1uSiNiKeAktn61Dq9tqC6TBdHUfKt&#10;Am6MNwWz2PvWZ4f8aW0EswvWSY84RVGBVTxd4rkuXtUtozIrjmN0wI2rd4mnUoyrTnd9lp99jnVK&#10;SmoRjp95PoMmpXGrOtgZriH7peUlRGO/NXdVsrqzxsuU2qxDKG688nNUdN17StDs3W5uri9uHXcY&#10;oBhA3oTXPrrN1rnmWttE0Adsnee1ZxrU4U1Bybk+l/w/plOnKUuZJJEt7e3l7dG38jyYnIDy7ThR&#10;n1q540tPD+j2Vslm7TXcijgPnFM1TxI/2ZNCikKuMCad1+6Pb9ax5Law0S+N1OzXojwEUnjPqfas&#10;KjSjJKzfWT+z3S9C43una3kuphanoN/ADM8IRHG4L6CitLxD4og1CKNlLGVjlvaivBxFGiqjVOTa&#10;+R2w5mve0Zxt15f2h/JDCIcKGNQ55JNSSy733cc80wtxgZ4rxkbStfQaCAPalJwabtyMk4HpSn5j&#10;kH2FBINwetIOO9BJz1oBGfX60AHJo9j1pM/gKPTPWkA4jjv+NN5OO9HX8KXmgAU46mnDOeeR2pq8&#10;mlH3etMB6sQSQSO+KmjJPQ8ioF5qQL7/AIVabWxSVy4kjqOvap0uQRkj2PNU4/mI5zx0qZflOAR9&#10;KfM+5skjXsHKhmK8Yq/C7qM5Jyc5rNtyViAPA7irkDZAJwAT24rnbZ6EVZF+K4lJ+8y5HTJp0U80&#10;YZlZkPT7xqsZNw65cU4NjOCWzyRUGqSLRu5ixG84xyajExjcujHPeo/NByAcioJJkjQ9SOpqGjVe&#10;Ree/OGz9eRWbcPvbcQcnmlLD5PmBzyKgJDM2DkCpLu2RPtGARjJ6U+O8kiXarYBPY1FKwYc8GoG3&#10;L3GPagLtDiP3rsM89zVq3uQGCvz71TV8DPb3pVA9cEDvQNOzubKyBvlzkVJDMbaX/Y96zba8KEE8&#10;jHerrB3AYng9qho6otPYuzSCVy2MHvtqNDtJ5yPeqykoAwY9e/SrkSm6HyAZ7ehqWrGl2PbLNggH&#10;uMU1HKAHOBnkVHIjo4BBBA5B7VIg2Ick+1GwNKW5v+H/ABHeaFfw3ljcyW08bBkkjfBFfoZ+yV+2&#10;db6wLTwz4rnZdRf5I72Vvlk44z71+aIkCKMcBfWtKw1aS0dXjkKMvQrwRXZQryovun0PKxmBhiYW&#10;e/Rn9A1lfw3Vsk8MyuuAQVbr9K4L4w/Bvw18W9HEep2yw6swxb3caDzCQOhHcevpXwH+y1+3Dd+D&#10;J7fQ/F073ej5VI7o8vD6Z55Ffo14Y8VaT4xsLXWNLu1vIJY/3M8TcFT2NeuuWquem/8AgHw84VsD&#10;Us9Oz6M/N74n/CTXvgT4k36xpCSR5Jgv7ZPkkBzwp+nrWTa+LY5tMNzdOl1Pc4EVtFyVwcYav1K8&#10;R+GtI8b6O2k65aJfWcykFXUHYemVPY+9fnf+0/8AsmeLfg6914l8H/8AE68MLiR2RQbi0HowHVff&#10;25rGVapRd29D6TCYqlilySVpfn6Hi3j1H1u0jhXbbkZBKLgEGuKh8ERW2k+bf3gSEybCWGTn/CqV&#10;/wDFzVJYGS5trd2xtyyYzVe3+MLRBEm0y3kROiEHbSdXDVJuctz1HGtBcsdi7r2gm006A2N0Y7Hc&#10;QjS9G5/lTTrd5ap9geK3CXKiJJDJuReOG9qw7n4mLemRbjT4XhboqZAA/Oqn/CS+HHgYNp88UhAO&#10;VbIz7Vm6kLt05WKs0kpIff6fPaWUt1IyTIkoieSBgcH6VpW6vr8cYE26aMDYm/aSv0rn7bxHp1lM&#10;bq2V5XJO6GcfJj8O9WIvGkEN4t3aW6Wc+OSvQ1nCVNbscuaWyOyj+Ft2bS2uRfwT3bT5EHm4fAH3&#10;a6RJ/Et3rVpHJDJpVujhJtx+RiOhJ6c15bb+MLaRDLczTC8RiyNG3DNnrXpfhn432dxor6ReyqIb&#10;o7ZvPXK49QfUV7GHlhnpGfL89/XsebWVZfFHmX5DdZ8UQaa142gSWtnNO5juoRGGUAdCPc1e8NaR&#10;oGrWKQalaMLtCSJ9u0TZ6ZBqEaH8OtWhuhBqDWF1H0maT5ZD+NUFSG5077BFqlrK8bbVu5ZsNjqM&#10;V2RcozvW5ZLstV/wDGXLKKULxZ1cnhrUgi2GhWzRyO37uK3fG7PfH5V6Zptz4l+F/hBop/DZsbtM&#10;M0zIrGVj3z357V4ta+HvEWlWy3g8RxyRwsCXgnyyp3xSeIPF/iDXVls77xNLLpcTq9tNNJzn6Vv9&#10;YVGbqKLV+mn4HNKh7aKg5J/eaHijxJf+Jdbt7/UbO6tb/aViQArubPB/+tXRXOp6na24uNSsRLNt&#10;HlpKR2HPPeuIuPFk2sxWX9sXcjpZvmO8h5x2FdJc61pt9fWthPO625QM8jvnJI610UaqbnJPf5Ez&#10;ptRimrWNTwz8cXgkvLS10oxW0xCsy4Eykj+HHatPWfi4mh6kkpk1HSbloPKiM3zOwzz9PX8a4jTL&#10;afQ/FAk068sxAqlY7lBlmz6+9V/GFuuq69Bf+Kr2e5tWX/XWoB4Hbp7VzutNQblrK/bQ0VKPPaPw&#10;/Nv8Tf1XxhceJrJdOkLyvu3xX8TkyDJ/OsSC9txdW9rdWsuoX1sxCeY5y479enaotO+K1l4X0y4g&#10;0ewESZIEkq7pCOxz6Vj+K/HmmeJtGSa7VrbUMBjJbDaevIz9Kv2tJx5+dc34f5XJ5Kl7cun4nqfh&#10;7ULQeF21LWJTaafDOwWxVx8x7D3qzt0m0SO+sI57aKWAI0WcMwY8jPYV4cuq+DJrjToze6i6JKry&#10;RSN8uAa7fx94hurjR/7U0GeY2W7CAAFM+9ehQr03TlLR8qWzuzgq0qntErtc3fRGnY6lpVj4yurQ&#10;6B/aFiU3P5Z3GMjq2TXovibWfhbf+Hkebw75c8ce5Wjbhm9weK8N0rxpe+FjEJ/JW/1QbboIc+Wn&#10;pVvXLLSvFtmtnb6k+nXceXAkJ2ufSs4zUqc7Wbvs9N+gqlNupGTul5CeFvjDoPgye9s10FGguZSz&#10;NNGCSD0A46V1tx8StB1JbG20y1htppQxEkcQQqffHUV5fdWVlf6rLpfiLalzDAPs8ttgDPfH+fWs&#10;7Q9Os7fxNHaSXxPl5KHpgfWuaE61GS5bOLduzXc3lClUu3e6/E1NU1PX31u7M2pxQyM/yo+cFR0I&#10;xWzN8Sr/AEOygkWCC+uGAQgMBj86l1/w5BZ6hYzzS20locErctyM9+Oa5jxt4c0OPfcafcyW94vM&#10;YDFoZT7Z6VrVp1sMpzpv8f8AMiM6dVxjJG3pXj+w8YWmo2WvWwtCrK8axcMCPeql7qvhnSLaI6ZN&#10;eQXDMRLE53IwrL0C/wDM0g3NvoyXt4vy71XhT0/Gs/TtVj8N+emtWIF88hfZcrwF7YFcsq7lGLna&#10;7+01+psqSUmo39Ll7VNL0zxVcLHpskkV/MMHOABjrkVw3iDw7Dpeqw2Ul3JCHOGnfOAa918L+FNL&#10;1nw9L4jj0qW3fJ8maB9g6cmvFviFZPpt9bHa19BJJuSV2zjnkVWIw/LS9tKKd+qvYyjW5p8iexmP&#10;pEWkyOdPvYr4dDIYyPpyfwrRkuLe6sWTU7rbMCHXYBj6V1VlexX9spt9PkAIz5MdudoI759KxLvw&#10;Lca3q6C4ddPjQhnIjKsVz0AroWFcIp0VzX6a2MPbKT97Sxyk2qQMI0QBAhOSq4zzT5nM9q7QKilD&#10;kFOGJrp/H3w40/Tr63ms74m02DzAVwyn1NV9JsItNXNl9kvEX+Od8Z/Cs1ha8arhV081+lh+2hKC&#10;lA4eB71rozrExmzg5GQw9K7TTPCVprHlXV9c+XFjEsCj5hxVqbxvefaktI9NtZNw2hbUAjPb8ap2&#10;Nks+oSzX0FxazHKxwKcZb1Nb0cPRpuylzq+qd1/XoRKpKS25fxMbxJB4Y0kPaRabdee3CySP1/Ci&#10;tfWxarEsWpIZdi5WRfvxn0+lFcWKox9o7qKXTRI2pSXL1+9nm1laadHBLLqJlO+E/Z1gxy/bdnt1&#10;rIPORjGK6NbrThoU8TwhpvKARnJDB88ke1c0fX19K+OW7PTqJJKwE8YpR19KOnNJTMBcjJzyfWkB&#10;yKOQaOmKBiikozSY7dRQAtBHPXFKf60hoECnB65pyr1pO1IG4bntmgB4G05qRSfXntUIPzZ7VIhz&#10;65609iluTp93jrViAbnBxz6VUVwpPBJqWKUIV+vrSudELX1N0ERDGAQeoNSI+FByAM9/WqUTFyAo&#10;68U99yjDjk1DWp6KZorMoOf4j1pyvswwOQe1UVdVTLDrzinByjYJwpOQT1xUllxpARgDio8HaSwG&#10;3PXPSo1fIBVvbmkJYEgkYpNXKUrD5ZArKVUZ7g1XknAYtsA4xUjsHxkcY6H1qs78jJwSDwKTRXNY&#10;SY5br8mOahYggEcH3odskBuuKic4z6E0WJ5rDi2GxTt+TwT+NQ+Zk4pck981LVieYmDnpnHvVqC8&#10;ZCBkslUFPAJqSJ90gGQBUmkZtPQ3WVdqshypHA9afb3T23K8AYOSe/pWeLpbdUVMlu9WVuPOiVVz&#10;k8mpWp3OSasi9Jqq38y8DdnnH9adOhjGGb5uPaqELlcAHbg9amN1vBVhyKljjKy1G7jx1+tTLLsO&#10;5sDjPNQncCNvcU13OAGA4HJz2oQ27K5oWl4Uyd2K9/8A2fP2qvEfwa1OJIbqS90ZjiWwkbK47lc9&#10;DXzbvYnGOasW90Y+O9dFOpKlLmizza9GGIjyTWh+4/we/aE8OfFrQ4dQ0+7TfwJbdmHmIxGeR/Wv&#10;V4LuO5geN9k1vMCjo4DK4PXIP41+D/w5+KOtfD3WYdS0e8ktpVYblVvlcehFfpl+y/8AtbaX8VRF&#10;pd6y2WtgAGGRsCT3Wvbpzp4mNtpdu/ofF4rBVMG+eOsfyOP/AGtv+Cfln4hjvfF3w2hjtbxFaW70&#10;THyy9yY/Q9flr81te0W80W+uLS9t5bS6iYo8UqFWVvQg1/QNZ3pCh1YZ68H+dfPv7U/7Hfhr9oTT&#10;pdU05I9G8aKn7q7jUKlyecLIP615lbDOOsPuPYwOappU67+f+Z+MRVmIB/EDoKryEgnBJ5616R8V&#10;fg34k+Dnim40LxLp0lleRMSGIykq54ZW6EV55PHsdjziuM+jvdXKjKzdX69jUfmuSwB9xmnyAkZH&#10;61EoOCc4GOooJHtI0fOfmH5U9bggkBsjrUBwWwe5oHy5I4HSmBeN0wQYbPfrTVupN/DsB3wTVMNg&#10;AUhOw9cZFNOwGrHqtxGuBczIOnDnmp4dZlRiplc+5YkVjGTAGTnvimtIeNjc+lVzNi0NmPxBdOCD&#10;K4jzzgnB/CppPENzKoBmd8cYJzgVgxsOQScd6VZFXJzle9NSewaHRx+ML+0jMYmK+hHepW+IWrBE&#10;R7tplQYUPyADXKGTcQQeajLBW4wPYVfPLuZtJbHU2/ji9iYbiu09cAYq2PHLHJe2hcfd5Arh/MCv&#10;zThcKuQOf6VSqSWiJ0Oxl8Ypdgq1hCz4wCgwa7XQ7jxV4j8L/wBnWVsbfTXcL5jLjBHNc58JPCMO&#10;t61DeXrpDaRN/FyXPpX0HJq1vYafJb6ezR2sTEsB0cfSvrMswNStB1Zyai/xR4eNxMYS9nFXZyth&#10;8L7OSCCfUNSkF+g/eTPwoNcl45nHhW+a3dkuY5ADHNE/B4//AFVN4o+MKalDHpi2zywxvhmC/Ma5&#10;C0aDxbcos7PHFAWALHBI/wAa1xFShP8Ac4Va9zKlCrF+0rvTsWtJvG1i8KSlmnddtsSclT6/TrXZ&#10;aP8ACS/8VavbW6a3ZW16wGJy20fj6YrmTpg0eUXFuou4wduR/rF/+vWpKt+9kLySKWztDyrNw34m&#10;op0VTThWjdoc5uetN2R0Os/CptE1eP7X4oh1K7RtgUfMnTsc1x895FPdSWMgeRIztOTgYzzg1h3v&#10;jVrJNsTpO5zhuSQfrUXh+G41aC41CeUHbkeUM7ietc868JvkoLXrqbRpyhG9RnfxaRb2emyTaTfe&#10;Xaod3lyPh1OOg9a4Q6fqHiHxAJ7nfNbqCvmTtwPxNUtR8R3TWMiJE0QUgYxjJrqNB+0TafBe6ukg&#10;tgMlVUgN7GrThiqkacbpLft/wCLyoxcn1+81b/WNd8J6ba2lpqb3Gl/L5kESkKFPUc1s6r8adLa1&#10;hsNJ8PWq3KEfv7hRK2fXmsfXNTjla0ewtXk/h2qeMe9chrXh3Vf7USKzt1+13Y8wKOCK9duphk1R&#10;d1p0v91zzJRhWknNWt/Wp0viT4reKdOjUySRxpJ0WGJQBn8OK07e7v7uysry5uJZtWI83YQNu3HT&#10;j8K5y/8AC/iCx8I29/f2SrE7FA5YMSR7Vl+F/FepQzvF9guJ5VwquqngfSuiFeUMQlUlK0ltbZnP&#10;7OMqT5Uro6jVNUsZrGaeZZHuJFPmI/A4PSuM0Lw7Z66wuDfyRQMT/o8aZKj0NbmqWWsyT3HmaU/2&#10;aZA2516HvipdHdpLWSG2iW1MGC20gEeme9dVSKxNZe0Wi8mmzOEvZQ9x/iVNHubNdY+wsohnRwFJ&#10;XG4euexrqvF2iXOraZutyVu4R+7dRn9axBJbHWIbrUIF+1RYUNnkj1ra1r4pw6QFt41jYAZ2L3ru&#10;g6cKM41pLl+7+mYT55TTprU8oh87WLl7G8uFhkJKN8uSSKK29b1LQdWZNUltpEvWO2SKE7R9c96K&#10;+YqUqKlabUuzu9j14Tm1s18jyJ3MhBY/nTaCKCa+IO1sAMd6XB4560nvRigEKf1pB2NGT27UHGOl&#10;IbEPX60pNBye1HYe1AkAPvSE5OKXg0nC0DFoJwCaAMUd6ADpT0I700U+Mg8Dr6U0VHcduxkinohY&#10;5z1NNPUlefalLhVIz9TSNDZ0RTNciIEAdMk10Vv4Pv7hgyNGfm+Xc1cfpStcXka5wucmvS9Pu7Ga&#10;RUlGwnAyCfTrXRTpqe50KbsTWPw3vZ0cNJEz452nNZ1z4E1ATyCbC+X0APJrek1ax0dQsVxLcBjy&#10;UYjAxUVzdQXWHt7qUyYzhzXVKnSa039RxnO+v5HOHw3dpKYlt+BySxNMutBvnHFi6nt8vaupDzFU&#10;dpMkdCO1FxqN4rnEhfIxkVzuhE3U2caug3jFUe2ZGx82P4ahm0GZGbbDISegAr0Gyh1GSGWRV3Rr&#10;97aA1JFo9/IwlZ5os/cBi60/qbaukw9sk9Tzm28N6hqF0sNrZXEzscAKhJNTan4O1Lw9d2y6naSQ&#10;I7gFXGD9K9PlbWtNhBtdRMEiHcsiwbWB+tcRr1xqd5ei+1S5e9YcZOcn8KVWhClDW/N8rBGcqktL&#10;W/Evr8N49amkaBvsqIN7BvTFYmveCV0e0eaOUzBD8xA4NdXpl1cSQRzQEqtwuCo5OKp67cTJpZtm&#10;ALEnjuBSq06XJeMdTSm5Oeux53FbM6k8DHBzUq2Z45wR2NWobe71O7EcCBpR0VepH0qTa0LukilJ&#10;QPukd68rXc64xjsQwaem/c7kd8etNJeeckDYBwPpSqJyCzLjPFOZiibTnHvSNLW0QrShSAHDE9/S&#10;lEobg/e9aziWLEDr2qe2yW+bG7HGRxTsHNdmlFcA9cjA4pJDvOAMjFRYKIozwRnHvT4nRMBgcHrQ&#10;ac19xhYc465xSrIVbjp6d6V48H5PmXGeKYAAAATn170XM3EtQzlfmzgY79q3vD3iS70DUILyyuXt&#10;7qFg6SxthlIrlY5OT6Y7VKJSj7gcVUW07o55xUlZn6bfsu/tvDxEIPD3i64S1vgqpDesfll4xhve&#10;vtbSvEEMsC3Ql8zONoQF+PYCvwGsNVe2kWRHKsCCCpwfz7V9g/syftl3fhK7ttH8U3Uk+mFgsd0W&#10;JaIe/qK92hiY1lyVXZ9/8z4/G5c6b9pQ27f5H6QfFb4SeEf2gvCMmk+JLOK53oRbaggHmwHsVPb6&#10;e1fk7+05+yB4p/Z61Z5biJtS8NzP/o2qwodmOyv/AHWr9VfBXjnTNfsob7Sb6O4s7nMmE6bjzkEd&#10;M9we5rsNVtdO8XaFPpGtWMOpaddLsmt5lDLt/Gsq+DfxLRk4LM5UPcnrE/nwubdgygKWHOaIBb2p&#10;Dyp5jA5wT2r7w/at/YG1DwB9s8UeBYpNX8NkmWWyVd09oOuOPvKOe2a+Hb/TY1n2TI4cMQy7SMc9&#10;MV5nI4PU+up1YVo80HdEPim607UJbdtPt/s+EAZVHyk1z5ViVRVIbOB15rsptPFnGiQqsqsMg45B&#10;quvhzW9RvozZabI8jABQqZJ96tpyZbM1fDUwQec4Tfgg46fWqt1okjmcWpE8UQy7DpXReJtE8Q6L&#10;ZKt9D5SjAIyCR9aseHvDdvcaWsh1VYHm4dAM4PpXRCj7SXLFGE6qhG7OCD4wCcHpnrWnoWhT63ei&#10;GHCKTgyucKK2pPBccdwAZJHbPTyyAarX8FzYN9ligeOI4+ZM8moVJwd6i0K5ubZjvFnhFvDcdu63&#10;AuEcYJB6GmaZ4NvNRIMjLahk8xfN/iqtpl273KW14GaFX3MJOcV6Cvim2YpF50T24AjUlPmHSuyn&#10;RoVpuXwrsYzqTjG2551qPh6402ISbllBOMR8nNZ1xZTW6b3jZc9iOa91g8Kwanbu0dxHHEWGxnHI&#10;HXNWB8MLXUrPzRq1tHcANsDrnOOldE8qqJ+5qYLGQejPA7LT31CXYrrHJ2D8ZrT/AOEWEbqsl0od&#10;/wC4Mhfqa19c8F63DqMqNYvI4Jbzox8u0dwal0XwxrmvXqQWUQQbhHvm+VST9a5KeHk3yODb+ZpO&#10;pG3NzHY+DdX0TwZaFbm9WW7j5jTHA470zxP8X1vIZLeC0UIzhhIDg9K57WvhNr0E5ebyX+Us7xtk&#10;ACtXwl8JrWdhdarfLLAE3eTE/wAx+p7V7samPUPq0I8qPOlDDuXtZO5yQ8Qut21xBHl2bccjIzVR&#10;ItX17V5HtIZFmk+YpGCAa+lNK+AeknwlL4us9GubnRUlEKyyzgJv9PeqV54n03wuPstzbQWboB5T&#10;QAblX096x+oVFrVqJK/Q1+tQlpCNzhfBOgX2m6c1/qzb/LYARSDlfwrQ8S+Jr/4iajbRTPHa6XEN&#10;ot4gASPp61xnjP4hPf38xs5JNhY/vG43e+K0vAV/pOnv/a2oyyXFwrBoLRBgO3qT6VrHFRbWGi/d&#10;6vuQ6TX7179C3/wpbVJGfU00q6bT8blRYjlx7D1q1o+seGPDEs8QWeKRuGWUcoR269a9L1/9qbWd&#10;QjFsbG30+KJPKSJF+6uK8C+IaXur3L6rHZ+UjAecR3J74qpSp4aPtcOrvqmtjODnW92tovU9FgGm&#10;6qsT7d6OchJIz09fel1ubX7m2ez057ZdJABWOYhGHvzWf4X8N+MX8N2upW9uslsY/khZwXKjuB1p&#10;lvrtv4hL6ZqcD21zHxgEqRiu+ElVgk04t7dL/PU55e7J9Uvmc/4t8ayafFb2dk625jXE3ljq3rVn&#10;4VeKreG8vL3VZ/MklXZFuf5vwrC8deEbaGL7Ra3LKUHzrNzn9aX4e6Pafa5Lq4k3LAm6NduQTXNT&#10;eKpYyPPrbz0CqqU6L5dmdR498ZR39/BBYXDLa2owsRb5Qe5FP0Xxlrd5K0VhFHcQRqC5YBSfxrn9&#10;YhhvZHaWNA0rFtydVFYjfbfDLM1tNHfQkZwGwy+1d3t69Ks6rdo9bdPvOV0acqahbVdz2e08YpPa&#10;PHfYtZegif8Ap615vP4pTS9UunSOSM3H3nK8EA8Vgap4ll1m2R/JlSeLn5uBUenafrPjKTEcAVIV&#10;+eaQhVGOe9dVbMpV7QpXcltpuZU8LCleUnZM6iUP4ojieAm3iXl5x1H0FQ31hotz5i31mftEK8yK&#10;2MiuSuPEN/av5G5Uhj+Vmi6nFOk0jU9ZT7RYPJebxtZSuCKyljIVU/3fNLqt/uRaw7ha8rLoQ3Nt&#10;FeXUsGnAiNfmIZs4orUs7CHR3jikV7G6YASzM25WPrjtRXEsNTmuapv5NL8zV1XF2ieZigfWg0Zy&#10;uOtfF7ncFBoGMdKCTSsO4h96O+aOmaORyaQ9wxznNGfx9qM5JzSqBjr+FAWEOR2/GhTg8nNAJxik&#10;6LnH5UDHHJpO3HIo6Y5pQcigQ6Nd2SeAPenYAYH7o7VGp4H8qUk5H8qaHexY2KwySPwpgG1skcUs&#10;a7ly2QM9qSTCnOc1cktGampYWmYTJkAn0q1b6h9kk6nOeuSawFnZRgMyj605ZWyGPanzrZFKSZ1P&#10;27zAApUc9utSw6h86EOd390VzkNzwuTx3q3DdmFsoo5/vDNRzHZGzsdzbXkk8fzOwXH3a0LW4FyP&#10;L2hc/wATZriIvEMybTsU44FXIvFjKAXhyw9K6IVUtxyi2el6fIbRAiyMFLfMFPBraufGdlbLHDMz&#10;jHyhh1Ud68kXxqrtkxMpwOjVZTxpbLjehkz1J7V6VPHckeWLsccsPzO7PUpbyBdLjltVlu1fO4Ad&#10;eetcrr91cQxSQzaazqw+V26D2rnIfHsVurrG8i4HygdBVW48bSXcRWW5kbPPNRiMXTqxte33GtGj&#10;KL0Ik1TVNNz9nGwdMdcVBZ6lcfbHub99w2E7SetMi1aOGMgSiQE8g9TWfI8UzNJvUEngE9PavElN&#10;q1mejFLdjrjVWhmWeAeRMMncDzTb3V5byZbg8uMAn1qlMivtIYED9KcJTBC0SsGRuSDWOr0ZV7M2&#10;be6iuoCzHnuB1qKaSNsAlQe/OOKw1eSIHa2PcUxpmJyeT61HLY0eIsrNGizwxuGzmoXmMm1UH41T&#10;3Z71JBN5IIHpjJp2MfaXZoQyeWuHzkDqKlRs46Z6/WsrzC/zZzjuauR3AbAzyBgUrG0aiZdR9mf7&#10;p7U6SLzEymAPaoVG/AP1pj5gmxuBA9KLGl+5Hc3UduxV2yRzgU4TK8asCSG5zTZbaK9UsQyt6jvS&#10;CFYVCgYC0GPvN67DxKYxgetaFrfbSMHBHeslmPUgkk9qXeYzkcH0q4voYtXPon4DftNa98JNRiRZ&#10;XvNHJzJau5GB3K+hr9O/gj8dNH+JugQXtjcK6n7yBsuhx0NfiJBetkZOMHFekfCn4xa58MNZjv8A&#10;SbtoiPvxZ+Vx3BFexhsXyr2dX4fyPmsbl6qvnp6S/M/duw1VdgUkSRsMbDyGB9RXyz+05+xJovxF&#10;F14l8F2sFlr3Ms+nqoWO5PcqAPlaqP7PH7Vmm/EyGKEyxw6kqASQO2GB9vUV9K6V4hidkeKXcBzj&#10;rj6Yrvq4VTjzR1TPCo4qrg6nK9H2PxY8eaTNoWpNpV/ayaHqNs5WWO4j2ncOOfyrn9E8ZX+j38kf&#10;2x0nPAlDY4x0FfsX8fv2a/CP7RGivJdRR2XiKGMrb36gAk44DjoRX5Q/GX4AeIvgzr82m+ItFktZ&#10;GJMF2rEwyjsVboe35140qc6Urpn2uGxtPEx037f5HMyXQ1i7ktrhy7tln8w5qWKaPQv9FttMguXc&#10;/wCsbsaxtOsL23uPOQtCQMEY3Aiuhs1Edrlykkm8uzbeQtdNF31ejOiduhy97qd7beYAJfNdssB0&#10;UegqbTNduIo2M6iQ5+VGOWrqpY9KngEagwEAljIchqwNb0nS7TbdRK87ueRG3Q10ug4+/Cexyqrz&#10;PlkjoNL8H6Jr7Ws2oXrWUk7n5WwuRV8fArTrq8uhHqZhSMZRgMCuOvLO6k0iC+trz7QikbYJgNyn&#10;0qxpHiTVNbb7DPuW6OEW4VsbVHFdsVQuoVKWr69znlKfxRmbj2E/hRJrK71XzEIKR+U3zA+pB7VQ&#10;8D28uqeILqO61po7dMfvOin2PpRqnh6fQmV9QkN1do+4EnIdfSub8RazHfX0b2Nt9nDoEkSM/Lkd&#10;6zqN0ZKcloul3cceWomur6nu2qaTqdhoM8mmXMd3ZIvmOAwLEDrt/wA+ted6T4lXUL6IIw3bj5bH&#10;hAf7pH9K5/SdS1rSZvKhl3B0CjL5UVOH1jw7rEjC2g1CUlZJEtuR29O9dc8VKUo1Ixatv1t6GUaM&#10;Ypwk73PUPEemX+m6F59zc/ZzKhIiU/fU9q89sIzpYZbQy+fdg4Qn5D/s0+x8RS6xdPa3iTea7EiO&#10;QcgegzUt5q/9n6nZQXUJ+xLICrsMEjvVVKrxE1Ve23oKMFRjyL1N208X+J9J8Cx6VNHdrphlaRre&#10;GQshfPXbVU63oviCGGS60qaXULcZU7CNw9+Oar+MfE0egahaXulakjR3SlZIIznZ9c1bg/aA1a18&#10;Of2ZbW8N3ckbEkEALj8cV0qdOg3SlO6XdJ39DlanO04x3+Rn69YQ+IttxZWEBeEqslrHHjAz3rRv&#10;POuGaO00mCSSzUNtQBTCDXGan481I3ix3sZsbvo32ddrP9RVjw3faLqF3cyalLqNq5Q7ZYQW3n0N&#10;ZKvRnUcae79F+hrKE4QvLZG/YeJ7S+u1l/s5L7VIkMSRnlf94/SqPjbRJNItGiur+K6vrnDNaxD/&#10;AFY9M1kWLRJqk50S5lg28Ga4UIF5rb1fUbbWtHe2luoL7V4jvjmhPJI7HFWpOrSlGo/e/B/du/wM&#10;2vZ1E4bGlo2neI5La2urEXO2BQRErHJUc8Vznj/W7m6eNpdMlsdVRubthtDCuqXx/e2FpbRaih06&#10;ZVCu9ucoB2BFb+q+ItC8T6BHHqM0U4K9WGGHbIPrXbKhCrSdKnUs7bP+rr5HN7SUZqc439Dxlfh3&#10;rnieza5S9W7AXJRW6VnaHb3lm0llbefBcKMPu+6cdc+1dpYaVNpdreGK7lFqxP2XJ2kDtk1V+HyN&#10;BFrLardRxW07bGkbBdSCTxXPTwcVOno03e7vfb+u45VpOMm7NdDllvby4lktRbyGaIfOgGTistY7&#10;2S4Km2lUbupUgA16Z4X1/QPD1zfTzXSySudsbv2UVh+N/iVFqETw2arHbqSQdoBY0VMPRjT9pUq6&#10;roEatTn5Yw07mN4cthqWrtaX98trbxjc0mMnHpXWeJtH0G08K3M1rrF0pRcwqrYV2z3FeeeGbm4f&#10;VnvhZm4iRPnbGVX3rrJf7K8XxxpNMYJI/wDVLGOG+tVhJxq0JwSTk72vdE1k4VFK7SW9jl9Ju4L6&#10;Xy47UvOw5Jwd3+FbUWvXXhwGK5LRIxyu04zWLc6rNo17LBAiOsYx5kQrEvdQudXcKFeUg8BRnFcK&#10;xCw0bRd6i8jocPabr3Tv7fXodenFrIyRpMMfMv8AWiuJure90iSFbqBoZHUMA2ckUV1LGpaYiF5f&#10;Mz9hJ60paHM/hUsTogJdNxIwKiJwxpcH6V8TGXK7nbYCOfSlpo4pAaTdwQ5lAbNBG7vQxzxSZ4wK&#10;Q2G0AEZ60ewo5IoHBoEhT0FJQAdvvQFz0oDqDClT7ppCRTlI2nPpQDAY7U9dqnPU+lM6N70cjkda&#10;rbURKZGbg8DrimltymmHk55o7Chu5d2GORUiHOen41HQCRjmpBaE6uBU8UhDcnrVIMRnnrUqyEHj&#10;0oOiFSxfLEAEULKw3c81XVumDx1p24847mk3Y7L9WSPLu55Pak3hRgio8nGOopS2Rk5BFRdhdEgY&#10;rwKC+QM9ai3HFG73pPULkoYLx3pu8fw0zIH1pVAIz2pFWHhiO/FIT0xzTc9SRx6UvU8cD0NAnoKe&#10;nfOKQHA9KbzyMjPtShueeaA5hQwB6/nTj8/OeKaAw7/nSFjjHJ9qBNj1OD9OaCSGVulINoA4NNU8&#10;+1A07l+3uv4WY1YLDGf1rJ3kkY59qsRXBI2tUNHRGp0kXi5C/IeOnNDkOo4565qHKgDAyB2pVkzg&#10;nkdKk2ugKYPXH0qN8g81M0iFQeDUMmC3FNOxnJdUIWCkEc4qe3uyp69aqZPJBwBSBssO2e1aHPJJ&#10;naeFfF2oeGdUt7/Trl7W6hYMroxH/wCuvur9nP8AbA/t66ttL12VIL4r/rWbCyn29DX5zxXBRiM+&#10;1aum6nJbyq8TlHXkFTgivSwuLnh/OPY8fF4OFePvfefuz4V8bw38S+XIGzg5U8Nmtzxp4P8ADfxZ&#10;8MT6D4lso7y2lUqjlRviPZlbqMV+Xn7PP7WF1oEsGm+ILotAuBFdHJI9A3tX3j4F+M2m+IYoniuV&#10;Z2xtIfrxmvfdKnioc9J38ux8pKFfBTV/vPhH9pb9mjxZ+zxq017ZWB13wm7kxajEhPlj+5IB0I45&#10;6V8z3njAPPE4tTFtOSFc898V+6dtrdvrlrd6bq9rDfaVcRbJIJVDI6nqMV8C/tcf8E9JNLjv/GPw&#10;vtzd6QqGe50dW3SQDnJj45Xjp1rwq9KrRfkfU4LMKeI92WkvzPii4+IvmTA/Y0CL/Ce9VdS8axXs&#10;LIsKxsRjAHFc7fWUtrcSRSxtHKhKlWGCD71SZSDxwwrD207Wuery66rU7PSfGOn28Kw3MBdVOc81&#10;ffxjpmn7HsMMHOHV1IIHsa83xye5phcoikdc10QxlSCSXQ5pRi27nd6347OtXoWaQyW6jaMkg49/&#10;atXTLrQrdVEV2kch/vDIx715aWz/ACzQCwGMmhY2fM5SSZPJG1lojttXe3lv5PI1BYkbkBDkCtXw&#10;lrUOhXjCfUZIzINpu0YNgfQ15qJMnqBj0FKsjDPPB5qYYpwnzpamj5ZR5WeueIvEAF1bvZ6pDqOD&#10;uMyRbHT2NYdxqF9Ncpc3EiXiwsGWMkAH/GuCMxQcNz7UG7kIBLkjoK0ljJSk21byvoRyxtY9evvi&#10;/Z3FuYZvCti0hTaXx3qn4a8d397fRw6fY2cFwDuG5QFA/GvLftbkE5Pp1pq3MkciujlXHcHmulZl&#10;WclKT/JfoYfV6aVor82exeKPC2qKZ9WvWtLuW4ONkTgume+K5ex13V/D0MluHCoTwroDtP1rlF8T&#10;alG6SC6fKcjJqWXxdqEwYSyCQE5O4A1FTFQc+ek3F/eaxj7vLPU7y61OS1nt72W+trgzp81qBwT7&#10;+9V9Pt7S11yZrmGa0unCmKKIYxmvPW1OSRw7EFlxg9KsHxHqD3K3DXDNKhyGJyRTjjVzKUl19fX5&#10;kuCtY9O8W6hrfiGx/streG3SE+YWICO4HTNeefa7tGNrLIyCNuWbotRXnii9vJjLPM8j9Cc4qmdU&#10;aHOzlW5cMcg1OJxKrVOdyd/0HSgqcOU6y31G6uICr6iWRflKDoaytVu73T4xE86mBmzlR1rCuNUL&#10;urQoINo42Gt7QbSa9tnubkrIDhUSTkV2U6sq/wC7g363djllaPvMzp7mzlRSWd589RxUSpFbTK0x&#10;3nGduc89hVrxTNaLMqRW8UMw5byhjHtWXY3I+0q7qCAO4rlqNRquN0WndXsdZB4nvJpba2eFLayi&#10;G4rGAPM4/ird0W1s2sJrqCNYrmZiFYnhR6AVwcuoQSCVBna479q0tE8TSaIwiuEEyKPlGK9nDYmn&#10;Ga9q7rv2OWpSk4+4jrrfRtN1C1lgbdHdNx568ZPvWnodpH8PIMm3jvI5W/eXBHP0wa5IeNlllVlt&#10;XjgXk1Yl8VX3iKKVra1Jh/1bF24xivahiMKnzU1ea2sr/wBepwSpVJe7L4eoni/xDY6n4ptZZNsl&#10;qCFI7KtFcm3hq+WTzGUOg5JVqK8lYzEKcpTpq7d9UdfsoKKSnaxz55pM5oJxjtS9cDrXxR39BKVR&#10;n8qTvR0oEhRj8KCB26UUp4+lAxBjkdM0EfjS7ulJ1NAdBO39aUYpDwKCMHpQSKAA2aUHPHrSdf5U&#10;Ywc0DuORQx64FDEY4Bx70gOaPaq6AKoyM0p5B9B6U0HOe3NPWQrkLj5hg0lqCGZB/wDrUoOeaGXb&#10;9aAOTRboMKUHJyTgUYNJj1pDJo5toXvUhcsKrA4qRWLHgUG9ObTsTiTn0+lKDuPr+NM2kdRQOTjH&#10;FTJdTqT7j88UAgmp7C2F5cBC2xcZJrQTQVdGZZ1O3jGKFBy2KtfYyN3yk0KRkA+lax8NyFF2Sq5b&#10;oCKik8P3EY5ZW7AA85p8jHYzwSxJ4/GgjGCeR7VcXSLo5xGfTnFJ/ZVySf3ZIFQ4vsK1yoTx3BpQ&#10;xU9OPWpWspx/yzY55qJreUc+WR+FNR7hYQ9aTBwSBml8h8ZKk/h0rq/Ceg2clu19qM8aRqcJGeST&#10;71UYc7siY3e5yZB4wMUv8vSvSmbRbqdWihhUCPDbl+UkdMVz3iGx01LJpLcBbkHPyngfhVyouK5r&#10;lWRywOCDS78nmoyzA4HT2p2GxnbxXOJMnhmKcHmrAbuOQaoEleaWOUg8Hj3NKxpGpbRl0tUtrcIk&#10;2ZE8xcdPT3qqGLgGkV+enqM0W6mymSS43fKMr1HNRlvm6/hSqxI4PFIVJ6HrTIlqH6GpI5NhyDx0&#10;qBm5x6UqEls5HFNOzMd2bFjqDRtjNexfCP466h4EvVjkle4sW4KP1XntXhKMUbC9+au21xyBkhuu&#10;a66NedCXNTdmYVaEakbNH6ufDD442niK2s54rvzoHAH3uQOM5H+NfRPhr4gwoiCOUzQODjoeM1+K&#10;nw9+JGoeCdWgubaZjAGBeHJ2sO9ffXwW+OGgeLre1MMxDsP3tuz4MbdwB3FfUUK1LHRs1aXbufI4&#10;vBSw754bHc/tS/sS+GPjpo03iHwXHBpXjCNC7xRgJDeMP7w6Kx9fevyt8ceAta8A6/eaNrunTabq&#10;NsxSSGZSCPcZ61+2XhjxRbeUs1qS6LyAjc/lWZ8afgB4G/aZ8NSQ6rbR2PiEJ/ouqxKBIjY4Df3h&#10;ntXkYnAuD5oHbgs0Sfs8R95+HDwEE9agkBBbPTNe3fH39mnxV8BvEc+na3bBocn7PeR8xTpnhgfX&#10;2rxaWJw5wCSa8lxa3R9JJqSUo6oqk7cDPFNznqc1K0ZyMjHoKUKFHbHr70tiFFsgAJz0xSg5FTlY&#10;wuc81AVIPPH+FASjyikN2HtmnNDIqA7Tzya9N0LX/Db6bbxz2cJMa/MhQZJ9c1zOqapavqkj6bAI&#10;42JHlEfKoNejUwsIRUlUTv0RnB87aaaOUyduRRnK81pNpHmsB5gVmHQ9BUMmkSQzeW7A88YOc1wc&#10;skacrKeeOKXOank090Y4Jxmo2tXRcsePc0rNbk8siOk3cE8+lS2dqby4WEMBnvVm60ae1kOV8xF5&#10;LKOKqMZPVImzYmm6XdarcRQW8ReRzgCukj+FuqSIDNJDAWOMFskVjaZ4gm0m+hubb900Z7V3DeNn&#10;vbFppFCsV5ZDjNe9ltDB1U/b3uvkcmKdWDSp7HF614MvNCnj8zZcxHq0RzxUc+vSWsHkwkIuchu4&#10;pl94mu55pHMpfdxz2FZ9lZT6pMVTGeSSTxisKtWnCbjhbq/9bkxTa9/VjAlxfSPIQ0jseWNRyxNC&#10;TzyPSrpaWNvIjOQDztPNLFauz7MBmb8fauVUnLfc2cUipFLhiSMrx1rWtWhuQFMX0JFVpkt7GVYp&#10;ELOPv+mKsXV/BaW+y1U+YTnJ7Ct6adO/M1ZdCCTULlYYzDBJvVuCR/Sok1qSz09bNUKupySvH50z&#10;R7yNNQM1wA+1cqPf1pmrkXV8skQDPJ1HvW/tJ8ntqctdreRFk9GiGe8ug+4u655yM4orqfDHgnVd&#10;TsJpZGit7MMEZp8Hn6UVssDiKkVNX1MnWpp2ucJ3oOTz2oK4PvQCR3r5s6Q6UnWloxnFBInt6UUo&#10;GTSUD8xfp+NFHY0AjIzQPoJSjANHeg0CF6rRxgZpB0pQM/SnYQgHQU40Y59KQgA9adgFB4z1pQRn&#10;kUgBPQcUHgUWsArPubOOadDEZSTkhB1NNjjMz4HA9TThIVXyxyM5471cf5pDGscng8dqD3ycn1pM&#10;5J4xS1AdRB/k1JE+wZ70zHOKSpKTs7k6z+a23pmnP8nQkjOM1ApC8jr61Op8yEgnmk1c6oz5lrub&#10;GhxKzqXbYTwc+lbxswrEF9gJzx3rjIpZIsAMRVhdTuU6SNxW0JxirNHRfQ6aMBFwXZiDgZFSSA7l&#10;b727qM1zQ1i4Ybc++TSw6zOjclXx2NONSPUOZM7LT7uKKMFlwO7vSzRCdyEmVEbnjHSuWi8QyLlX&#10;hRlPUDipotahf78RBHQg/wD166vrEWlEjlfRnSJpMpWMZVw/yqR3rrI/AU01sGdVzjkYritJ8Tab&#10;bNiYzoQcqymu0svidpChA7zjaMHdXr4T6o9arRwV511pAa/w+VSN8ZYEZAUVzfinwx9ntR5ELpg8&#10;/Suqb4gWMs2Ybg7XGCGPFRXtxbX9rJOb2N92R5ZccVriKGGq02qT/EVKtVjJe0POLWKzUMrk7lHU&#10;t3qpPLC0pAAZR2zWpf8Ah1ZZ3aGVSOow3eqU3hyVQohHmuRk18vKEktj2VLW6KlrHHNPHG6CMMRy&#10;Rx1rQ8QWun28McdnM00isRJhfk+tULuG6eVfMGAq8YxwKgW6khRkUZU9eM1ldJWtuU97kFxJ5iKN&#10;oBA5x1qeKOOGMM6BmYZ+lVWjZmyOCalZJHI56DvWWworW9iW7MYt1CrtbrxUCgEZB6UsiEDdyfSm&#10;RRN1PPrU30HZ82xKo4A65qSNvLxkAkUyQBeelNa4UHrS3NNIvUe8e5icdaaIyOO4oNyCFHt1pyku&#10;p71SRLcWxuO5waXdtAY8DNQuzDj0poy2M84qtjO5oWs7u2IwDz17V13hvxTc+EdRhvbOcxXUTAjB&#10;PP19q4RJjH93OSe1TLcEspJP496qLfNdPYm8VF6XZ9ufCP8AaZOr3Ma3czWup7gBFk+XIO9fYPg7&#10;4hxapHE6uElZQR81fjpZX720qyRSMkinIYHBFe8fCL48zaRLFZ6hPKG6R3JbgfWvrcHj4VbU8Ro+&#10;/wDmfJ43Luf34bn6kaxF4X+LvhebQPFljDf2kilBI4BaM9ip6g1+cn7T37GHiH4J6neeIPDinW/C&#10;jkssyJueEHsw9vWvqv4f/ES38Q2CL5mLjA+aM4B4/rXr2heJUmhlsdTSG+064Uq8M4BVl9DnvXRi&#10;svUvehujzMLjqmDlyz1j1R+JuoSi+2mSMIy8EqMGopLSBbSOTK+W2QTnlfrX6BftP/sQWclvd+Lf&#10;hvbiWyAaa80pfvRjqTHzyPavhibR4oHmhkVoZVzuRht5HqK+WqRlTk1UWp9xh5wxEOemznVSxj4E&#10;jEZ5JqFrwFHAjRoyeD3ArRn06MEKAMHg01NPto1ijfHzDhweP/11g3fY05JJ2ZlCXYSEG0ev9as6&#10;bHHcTESzGMHoR3NdDrHg6XRYbV5xHi5TehVw3FZAsLdR+8kK4OBinGVmr7ClTmtWyHVLRrSTCS+Y&#10;G6HNU2M0aKXyoJ4961gI5WUFg+OBnjinvpaXcPlru39QQeBWripO8SeWXcywzXK4Tkj1NQSeZK3l&#10;k5bOPrW3Z+FGaTZJeRwE87m4X86SXwrcmTEcscir0kzgU/ZTe6M3J2I9LtBpEzSTossmzKoD0NEW&#10;pzWbuUyEkHKtzSy6e4nVJrqPecKSTWve+GLKPR/NbWYnv84WBBkY7c1XLK/uK1jTRRE0fW9Bt7N0&#10;v9ORpieJQMjNQ6z4h0me0CW1lsONpxkD61lp4V1OSH5IA6n0NVz4Z1MZUW7Mc4IU5NenSxGIhT9m&#10;oK3+HU86pTjz3Ml3DMcDimpK8IO1iM+lW7nSLu1nEckDK5GcHrVnRLRf7SgW6jIhZwJMr0FebGnO&#10;c0npdhe2pFpBM90IpZxBHIfmdhXpdr4U8PJZxz22trLOUPmcY2fSsvU7fwZYzpJatcySJ1Xgofxr&#10;kZdTR71mAKwHgID/AA171PlwXu1OWbv3Zza1leN16lvXNKs4r7Fre/bierCs65sJo4mlVlcJwSvV&#10;R70yQRwXIe2YmP8A2+v0rYe9i/s8xxjfLJzgVhTp0qzm3p6foaSlKNupjaZpV3fTq0Nu8ozg7elT&#10;6rHdWV6heJoHTGARS6PeXOkXLYd4ivzBc4Gadqerz3wxJNvY/e4rkShGi1dqVy/evfoT/wDCWXpt&#10;DbiVhA3zFQeporLjWOYKgYR88selFXzV5pWdxWjHZFDdn+tJ1PWjBpcCvEGA4PHFJtx9aBS9elA/&#10;IMY5o47UGkoEFKQcUm7pQDQAoO7FLjrTe9H40DuH1p3GOlIBzilPPQ4qkIeEJGcgfWkwMjJyKQEm&#10;lwNh55rRJPZATPcJtCouCO9QEsTyc/jTcZ69adtJ5olOVTcBUYpwOM9aeWEY2Id2eppgXJ7c0hXB&#10;HtSu0tgDOCOppDmjp+JoPAx6VmA7IHSmnqc0vegdfakV0EByaswsce1VzUqS7Vx+NBrT0dy4bR2Q&#10;OCuD+dNWylkJAyT7Gkgn5yx+Wr1tKgcOecDgVaS6nUkpalRNOuJBxG5/Cpm0S9QAmF62NPvViyGf&#10;C54xWlLe5jLRy7j79q3VODV7i5dTkG0+6BI8lvpto+zTxjLROP8AgJrpRfeVkyMQ3bAq9pd5Jqcy&#10;oR8gOM0o0oTdkyn7iucaIpVQs6MB6kGkVjyST+Ve46TZhoWjngSSD+BgAQDS3Gh6beBd9hGh6EBa&#10;9WOVSlG6l+BwyxcU7NHhxckAAdOKZ5rgZyRmva38F6NOrKln3zuA5+lZN74J0mBGYxuIwM49BWU8&#10;urQV7qxccTTk1ueWfa5U6SN+Bp0eo3EY3LM4991dM/hewuWdoZnCA88dKpy+GIkXAuCrdgR3ryp0&#10;px2O1epivqNxIvzSk56g1G12xGMgCtGbRo4YyfN+YdjVeHSZLiRI0IMjHgYrFxdzS0raDYJ1lADE&#10;A055dhJx9KZeaXPpr7XXb+BpsThyNxyazlGzsy4Tez3Hi4Mg4FP3kLnp9aVhjoOvpTPLaQgdM8Zq&#10;NEbalaaZiQMAD0zURy3GMEj8qvXlukW1QcuPvfWq5Qv/APXq0c04u7uxi/Ko9u9SJKyHg5pmMcE8&#10;Cnj5R096ZKv0HFg/fBpORkDFNQdumamVBg55pXNEmyLoASOtODdQRx05pSncH8KXYc5J6jFLqHIE&#10;bFCQ36VbhuCm3BPBqoYjzjPPr1pOUOOSPX0raMjnlT0vY93+EPx4ufBxgsb/AHS2QPEoOWSvsTwX&#10;8VU8U28TC7ijso9uLgKGaTI6YzxX5m28+04JPWu9+H/xM1HwTdBonM1ox/eW7n5T719Lgcy5LUq7&#10;vHv1X/APn8VgY1VzRVmfqb4X8cTaNfLtm+0Wj/uyUXoT03AHkds15r8cf2b/AAX8f7DUNf8AAktp&#10;b+JrJpI7uG2A8uWVRkqcfxdOlea/Df4q6d4jsy6z7LZ9u+MuN0Te/pz/AEr0HwFrVt4Nu5rPw2Ib&#10;fSJN0krRSEymXj94c5yDzxnODXsYvCwrJOOqZ4tGdbCTvHRrp0Pzs8YeG9V8MatLpup2b2V7CxVk&#10;mUqRWIY1uAEVCjIORnjPrX6kfEz4c+GP2mLBP7bittI1OGLybXVbOPgucH97nGF468jk96/Pz40f&#10;BjXfgh4ok0rX7VwrfPb3kYJinQ9GVvevjcRhqmHk1LY+1wmMp4tXTs+xxFlpxvCRNOUC9FZu9Phs&#10;7S3uJ47tnWQDMJjAIY1iz3QZm+YsB0JrRsdQjkhVZJUUjn5jzUUrN2aOucuqZtaR4Gl1RDL9oiiT&#10;GVzxUF/oP2SZbcTZweXRsCr1hrdtBbYSZAOjIWpbzULSYB1eKQ9wWr2XDDRgnHc4FKs5O+wsfhy3&#10;uLNVM24j0PWpovAQmhMxkkVU4wD0FYv9trazPhMxezdK6HSNcOrWZkSRwiH7rMM8f0roozw1WVnH&#10;UxqqtCziyq/gdHjBBwG4Uyd6z9R8IwafMAriU8E44GK6fw/47s9Svl0+6iaP5iEk4wDVjWNWs7LU&#10;YYtTwbJySZEAJA9vWumVDCTpupD+vUwVSup8kjDFjJEIzFI2xRkYbHasR7nVYZZTDM3lltxGetat&#10;z4z03T7mR7KItEDhY3Ocisw+Ior9pG2KEf8AgXsaxi6T0jKzLbne8loRaTdRXmqA3si2207hLKaq&#10;+JJVu794YrqFbVOQ6A81p6h4TF5paXMMsCkjkBhn8RVaH4b3t5HC7XdtBFJ0Z3wBUVaddQ9mo3W9&#10;xKcG+a/lY5+005tWb7PaxszL9+Tt9anbwndbkCupDNgketachufCcE9vFc28sgJBkgfORXLvqdx5&#10;u8TPnOfvdK5JuhThHnTcuvkHvtssXmh3dpffY/LZpVGcD0qTTI7m3ujAIT9pI4LdhT9P15xe+fdu&#10;8rhdqnPalu9eZ9QM0eU+XaD3FOH1eKVWMmnfbyF77dnsT3dlLqdunkoWuUbaVA5NY9xpl1buFnhe&#10;I5zhhXTRePZ300WL2UUrj7sqDDZ9TjvWFcz3l+C0js5z91uoq8THD1f3kG5PrZW+8mDntJWQzS7h&#10;bO7JaBbjsAegNFXrfxEYIljWGOErwflBzRXTh6lOjDl9p+BM02/hOfx81JjFPX7rfSmD7o+tfLG4&#10;AdqXkGlHU/Smx9voaRXQccenzU3HFOPb6f1pV+9+NAra2G9F6UL7cUN0WnSdfyo2BqzEC596fBF5&#10;0yxlgoJ6mmL95frTv8/pWkbXu0IGUBiOoB60jDPOKUdTTW6iqklugAdfSnD0xTW6/hUsff6VMFzS&#10;sAxRtPTJpWck4xgCnRff/H+tRt98/X+tabJJdQDdt56kUu4sfSkTpQvesrvYYYHbkUoXIPtTR0/G&#10;nJ3oBATkCm4wfajv+dKf6VO4MeiDbuJwKdkHHHTtSH7i05/utWjSWhpF6MFYg+/pV62bIwwOB7Vn&#10;jv8AhV+H7y/ShI1hJ3Rbt4GJGUJGfWtEzwQQ7DCc46571BZf6uP6/wBaNQ6n6D+ldMYqMbo6G/eJ&#10;I908ZCBs5578VZhia2CsZCvsRirGlfdf/e/pS6x/x7t9K6FBKnzmUpe9ymlZ+IruxhKxzL5Y5Cnu&#10;ank+I2o+eX8pckAHHT61yA/1P+fQVM33h9DT+tVVG0ZNWF9XpvVo7e2+IF3EElkgCj/np1Wqt94w&#10;fVUkImB3HkbcVj3/APyKdv8A75/pXOWn8X+8KdbFVo2g5XVrhSo037yW2hvzXkkAcrtVM54rFutQ&#10;e6KsX2lM8jNTT/dk+grGj6fhXmSqSeh22SLkt6JgBl3kH8R6U37TNG6sjFWXkEGoYf8AW/hSv/rG&#10;/CuV3TNVqixealcXyBZ5AwU8Zq1b2unNpQaR3W5Pft7Csyap5P8Aj3i+tXF3bvqT1Iln5IzjHQ0h&#10;nQLjuDiqsn3zTPWoSuZOs07ErOJGPOR6U3eQ2agH3h9ak/jH0quUy5+ZisSSDn8KlhzKSPve9NP3&#10;U+lW7P8A1p/z2rKUrI6aVPmluPj0+RhgKSc9atDSpT2OM9q17H/VJ9VrVh+8frXBOvKLsfTUcvpt&#10;asw7XQGlBVgQT0BFWV8ObWw6nP0rfi+6tW4/9Yv4VzPETPXhl1FW0OYfQERcMCPfFZt1o+0MyAkf&#10;TH4119396P8A36wNY/5CDf7pqqdWV7s5sVhKMYvQ5mWF4T0z9KIpSpOfxrQn+4PpWXJ/rx9a9ijN&#10;zWp8fisPGkzd0TxHeaHcmWyneInhgGI3D04r6E+FXxqggVVldvObAeJmyreo59f618wxfw/U1t+G&#10;f+QpB/vf1FezhcXUw8vdeh4VWjCompI/Rfwv8SdP1dEltXNt5XWNGwQfaut8R6h4d+Nnhz/hHPFt&#10;quoooIt7kHbLAWGNwPfg18q+Aeo/H+lev+FP+Qvb/Qfzr7C8cTS/eRPCdD2M7wdmj5r+Pv7IWvfC&#10;eR9SsfM1Xw2/KXkaZK57MB0+teEReHZriXyxIqAfxNxxX68+Lv8AkhXib/rgf5V+VWpf8hCf/fNf&#10;IYnDQoVLLZnu4PESxUHKa1TOSk0aWJmTzQcHr61JFoV1Ip2OucdM9a3B3qS0/wBalZ06MZ7nU9Nj&#10;BXw9qBG3yyfqwoTQtTRiI0ceu1sCu2/vf74/lU1n/q2+prthg6blZNnNOq7XPPhpWoQSA+U6SA5y&#10;DVjU49XkjRJ1lliHKlucV11196L/AHqnuP8Aj2T6VusGkmlJmTq7Ox5o9pcbiWiYE9sUsImglVgj&#10;ZBzwua6q+/4+j/vmnP8A638P6VFLBxbbUrWCU2jmJri7fcxV8MOQucVp2mu3EmnC1mYpsGATWif+&#10;Pd/wrD1X/j6arq0pYdOak3cUZc7szMlcuzNnJJ60wHGWK7h6U49R9Kuab95fpXk0o88rGjdzPO4E&#10;cYzUkQBlUNwGOM1pap92P6Vn/wDLSP8A3q2q0PYz5b3Ji+ZXBXksLncuVdDkZHatC+1yTUY4kKJG&#10;4HLKMZp3ib/j/H+6P6Vi+lVUqzw1SVGL0Fyp2kTvASpbep9s0U1P9XRXLKz1SKP/2VBLAwQKAAAA&#10;AAAAACEApnYzgadbAQCnWwEAFQAAAGRycy9tZWRpYS9pbWFnZTIuanBlZ//Y/+AAEEpGSUYAAQEB&#10;AGAAYAAA/9sAQwADAgIDAgIDAwMDBAMDBAUIBQUEBAUKBwcGCAwKDAwLCgsLDQ4SEA0OEQ4LCxAW&#10;EBETFBUVFQwPFxgWFBgSFBUU/9sAQwEDBAQFBAUJBQUJFA0LDRQUFBQUFBQUFBQUFBQUFBQUFBQU&#10;FBQUFBQUFBQUFBQUFBQUFBQUFBQUFBQUFBQUFBQU/8AAEQgBjATk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a1Opp60AeZ&#10;X/7T3wj0m/ubK9+JXha1vLaVoZoJdWhV43UlWVgW4IIIIqD/AIat+DX/AEVLwl/4OIP/AIqvlD9k&#10;L4MeA/H3hn4lap4j8HaJr2pf8LE12D7XqFhHNKI1ljIXcwJwCx49zXuo/Zk+EhHHw28L/hpUP/xN&#10;AHdf8NW/Br/oqXhL/wAHEH/xVH/DVvwa/wCipeEv/BxB/wDFVwv/AAzH8JP+ia+F/wDwVQ//ABNH&#10;/DMfwk/6Jr4X/wDBVD/8TQB3X/DVvwa/6Kl4S/8ABxB/8VR/w1b8Gv8AoqXhL/wcQf8AxVcL/wAM&#10;x/CT/omvhf8A8FUP/wATR/wzH8JP+ia+F/8AwVQ//E0Ad1/w1b8Gv+ipeEv/AAcQf/FUf8NW/Br/&#10;AKKl4S/8HEH/AMVXC/8ADMfwk/6Jr4X/APBVD/8AE0f8Mx/CT/omvhf/AMFUP/xNAHdf8NW/Br/o&#10;qXhL/wAHEH/xVH/DVvwa/wCipeEv/BxB/wDFVwv/AAzH8JP+ia+F/wDwVQ//ABNH/DMfwk/6Jr4X&#10;/wDBVD/8TQB3X/DVvwa/6Kl4S/8ABxB/8VR/w1b8Gv8AoqXhL/wcQf8AxVcL/wAMx/CT/omvhf8A&#10;8FUP/wATR/wzH8JP+ia+F/8AwVQ//E0Ad1/w1b8Gv+ipeEv/AAcQf/FUf8NW/Br/AKKl4S/8HEH/&#10;AMVXC/8ADMfwk/6Jr4X/APBVD/8AE0f8Mx/CT/omvhf/AMFUP/xNAHdf8NW/Br/oqXhL/wAHEH/x&#10;VH/DVvwa/wCipeEv/BxB/wDFVwv/AAzH8JP+ia+F/wDwVQ//ABNH/DMfwk/6Jr4X/wDBVD/8TQB3&#10;X/DVvwa/6Kl4S/8ABxB/8VR/w1b8Gv8AoqXhL/wcQf8AxVcL/wAMx/CT/omvhf8A8FUP/wATR/wz&#10;H8JP+ia+F/8AwVQ//E0Ad1/w1b8Gv+ipeEv/AAcQf/FUf8NW/Br/AKKl4S/8HEH/AMVXC/8ADMfw&#10;k/6Jr4X/APBVD/8AE0f8Mx/CT/omvhf/AMFUP/xNAHdf8NW/Br/oqXhL/wAHEH/xVH/DVvwa/wCi&#10;peEv/BxB/wDFVwv/AAzH8JP+ia+F/wDwVQ//ABNH/DMfwk/6Jr4X/wDBVD/8TQB3X/DVvwa/6Kl4&#10;S/8ABxB/8VR/w1b8Gv8AoqXhL/wcQf8AxVcL/wAMx/CT/omvhf8A8FUP/wATR/wzH8JP+ia+F/8A&#10;wVQ//E0Ad1/w1b8Gv+ipeEv/AAcQf/FUf8NW/Br/AKKl4S/8HEH/AMVXC/8ADMfwk/6Jr4X/APBV&#10;D/8AE0f8Mx/CT/omvhf/AMFUP/xNAHdf8NW/Br/oqXhL/wAHEH/xVH/DVvwa/wCipeEv/BxB/wDF&#10;Vwv/AAzH8JP+ia+F/wDwVQ//ABNH/DMfwk/6Jr4X/wDBVD/8TQB3X/DVvwa/6Kl4S/8ABxB/8VR/&#10;w1b8Gv8AoqXhL/wcQf8AxVcL/wAMx/CT/omvhf8A8FUP/wATR/wzH8JP+ia+F/8AwVQ//E0Ad1/w&#10;1b8Gv+ipeEv/AAcQf/FUf8NW/Br/AKKl4S/8HEH/AMVXC/8ADMfwk/6Jr4X/APBVD/8AE0f8Mx/C&#10;T/omvhf/AMFUP/xNAHdf8NW/Br/oqXhL/wAHEH/xVH/DVvwa/wCipeEv/BxB/wDFVwv/AAzH8JP+&#10;ia+F/wDwVQ//ABNH/DMfwk/6Jr4X/wDBVD/8TQB3X/DVvwa/6Kl4S/8ABxB/8VR/w1b8Gv8AoqXh&#10;L/wcQf8AxVcL/wAMx/CT/omvhf8A8FUP/wATR/wzH8JP+ia+F/8AwVQ//E0Ad1/w1b8Gv+ipeEv/&#10;AAcQf/FUf8NW/Br/AKKl4S/8HEH/AMVXC/8ADMfwk/6Jr4X/APBVD/8AE0f8Mx/CT/omvhf/AMFU&#10;P/xNAHdf8NW/Br/oqXhL/wAHEH/xVH/DVvwa/wCipeEv/BxB/wDFVwv/AAzH8JP+ia+F/wDwVQ//&#10;ABNH/DMfwk/6Jr4X/wDBVD/8TQB3X/DVvwa/6Kl4S/8ABxB/8VR/w1b8Gv8AoqXhL/wcQf8AxVcL&#10;/wAMx/CT/omvhf8A8FUP/wATR/wzH8JP+ia+F/8AwVQ//E0Ad1/w1b8Gv+ipeEv/AAcQf/FUf8NW&#10;/Br/AKKl4S/8HEH/AMVXC/8ADMfwk/6Jr4X/APBVD/8AE0f8Mx/CT/omvhf/AMFUP/xNAHdf8NW/&#10;Br/oqXhL/wAHEH/xVH/DVvwa/wCipeEv/BxB/wDFVwv/AAzH8JP+ia+F/wDwVQ//ABNH/DMfwk/6&#10;Jr4X/wDBVD/8TQB3X/DVvwa/6Kl4S/8ABxB/8VR/w1b8Gv8AoqXhL/wcQf8AxVcL/wAMx/CT/omv&#10;hf8A8FUP/wATR/wzH8JP+ia+F/8AwVQ//E0Ad1/w1b8Gv+ipeEv/AAcQf/FUf8NW/Br/AKKl4S/8&#10;HEH/AMVXC/8ADMfwk/6Jr4X/APBVD/8AE0f8Mx/CT/omvhf/AMFUP/xNAHdf8NW/Br/oqXhL/wAH&#10;EH/xVH/DVvwa/wCipeEv/BxB/wDFVwv/AAzH8JP+ia+F/wDwVQ//ABNH/DMfwk/6Jr4X/wDBVD/8&#10;TQB3X/DVvwa/6Kl4S/8ABxB/8VR/w1b8Gv8AoqXhL/wcQf8AxVcL/wAMx/CT/omvhf8A8FUP/wAT&#10;R/wzH8JP+ia+F/8AwVQ//E0Ad1/w1b8Gv+ipeEv/AAcQf/FUf8NW/Br/AKKl4S/8HEH/AMVXC/8A&#10;DMfwk/6Jr4X/APBVD/8AE0f8Mx/CT/omvhf/AMFUP/xNAHdf8NW/Br/oqXhL/wAHEH/xVH/DVvwa&#10;/wCipeEv/BxB/wDFVwv/AAzH8JP+ia+F/wDwVQ//ABNH/DMfwk/6Jr4X/wDBVD/8TQB3X/DVvwa/&#10;6Kl4S/8ABxB/8VR/w1b8Gv8AoqXhL/wcQf8AxVcL/wAMx/CT/omvhf8A8FUP/wATR/wzH8JP+ia+&#10;F/8AwVQ//E0Ad1/w1b8Gv+ipeEv/AAcQf/FUf8NW/Br/AKKl4S/8HEH/AMVXC/8ADMfwk/6Jr4X/&#10;APBVD/8AE0f8Mx/CT/omvhf/AMFUP/xNAHdf8NW/Br/oqXhL/wAHEH/xVH/DVvwa/wCipeEv/BxB&#10;/wDFVwv/AAzH8JP+ia+F/wDwVQ//ABNH/DMfwk/6Jr4X/wDBVD/8TQB3X/DVvwa/6Kl4S/8ABxB/&#10;8VR/w1b8Gv8AoqXhL/wcQf8AxVcL/wAMx/CT/omvhf8A8FUP/wATR/wzH8JP+ia+F/8AwVQ//E0A&#10;d1/w1b8Gv+ipeEv/AAcQf/FUf8NW/Br/AKKl4S/8HEH/AMVXC/8ADMfwk/6Jr4X/APBVD/8AE0f8&#10;Mx/CT/omvhf/AMFUP/xNAHdf8NW/Br/oqXhL/wAHEH/xVH/DVvwa/wCipeEv/BxB/wDFVwv/AAzH&#10;8JP+ia+F/wDwVQ//ABNH/DMfwk/6Jr4X/wDBVD/8TQB3X/DVvwa/6Kl4S/8ABxB/8VR/w1b8Gv8A&#10;oqXhL/wcQf8AxVcL/wAMx/CT/omvhf8A8FUP/wATR/wzH8JP+ia+F/8AwVQ//E0Ad1/w1b8Gv+ip&#10;eEv/AAcQf/FUf8NW/Br/AKKl4S/8HEH/AMVXC/8ADMfwk/6Jr4X/APBVD/8AE0f8Mx/CT/omvhf/&#10;AMFUP/xNAHdf8NW/Br/oqXhL/wAHEH/xVH/DVvwa/wCipeEv/BxB/wDFVwv/AAzH8JP+ia+F/wDw&#10;VQ//ABNH/DMfwk/6Jr4X/wDBVD/8TQB3X/DVvwa/6Kl4S/8ABxB/8VR/w1b8Gv8AoqXhL/wcQf8A&#10;xVcL/wAMx/CT/omvhf8A8FUP/wATR/wzH8JP+ia+F/8AwVQ//E0Ad1/w1b8Gv+ipeEv/AAcQf/FU&#10;f8NW/Br/AKKl4S/8HEH/AMVXC/8ADMfwk/6Jr4X/APBVD/8AE0f8Mx/CT/omvhf/AMFUP/xNAHdf&#10;8NW/Br/oqXhL/wAHEH/xVH/DVvwa/wCipeEv/BxB/wDFVwv/AAzH8JP+ia+F/wDwVQ//ABNH/DMf&#10;wk/6Jr4X/wDBVD/8TQB3X/DVvwa/6Kl4S/8ABxB/8VR/w1b8Gv8AoqXhL/wcQf8AxVcL/wAMx/CT&#10;/omvhf8A8FUP/wATR/wzH8JP+ia+F/8AwVQ//E0Ad1/w1b8Gv+ipeEv/AAcQf/FUf8NW/Br/AKKl&#10;4S/8HEH/AMVXC/8ADMfwk/6Jr4X/APBVD/8AE0f8Mx/CT/omvhf/AMFUP/xNAHdf8NW/Br/oqXhL&#10;/wAHEH/xVH/DVvwa/wCipeEv/BxB/wDFVwv/AAzH8JP+ia+F/wDwVQ//ABNH/DMfwk/6Jr4X/wDB&#10;VD/8TQB3X/DVvwa/6Kl4S/8ABxB/8VR/w1b8Gv8AoqXhL/wcQf8AxVcL/wAMx/CT/omvhf8A8FUP&#10;/wATR/wzH8JP+ia+F/8AwVQ//E0Ad1/w1b8Gv+ipeEv/AAcQf/FUf8NW/Br/AKKl4S/8HEH/AMVX&#10;C/8ADMfwk/6Jr4X/APBVD/8AE0f8Mx/CT/omvhf/AMFUP/xNAHdf8NW/Br/oqXhL/wAHEH/xVH/D&#10;Vvwa/wCipeEv/BxB/wDFVwv/AAzH8JP+ia+F/wDwVQ//ABNH/DMfwk/6Jr4X/wDBVD/8TQB3X/DV&#10;vwa/6Kl4S/8ABxB/8VR/w1b8Gv8AoqXhL/wcQf8AxVcL/wAMx/CT/omvhf8A8FUP/wATR/wzH8JP&#10;+ia+F/8AwVQ//E0Ad1/w1b8Gv+ipeEv/AAcQf/FUf8NW/Br/AKKl4S/8HEH/AMVXC/8ADMfwk/6J&#10;r4X/APBVD/8AE0f8Mx/CT/omvhf/AMFUP/xNAHdf8NW/Br/oqXhL/wAHEH/xVH/DVvwa/wCipeEv&#10;/BxB/wDFVwv/AAzH8JP+ia+F/wDwVQ//ABNH/DMfwk/6Jr4X/wDBVD/8TQB3X/DVvwa/6Kl4S/8A&#10;BxB/8VR/w1b8Gv8AoqXhL/wcQf8AxVcL/wAMx/CT/omvhf8A8FUP/wATR/wzH8JP+ia+F/8AwVQ/&#10;/E0Ad1/w1b8Gv+ipeEv/AAcQf/FUf8NW/Br/AKKl4S/8HEH/AMVXC/8ADMfwk/6Jr4X/APBVD/8A&#10;E0f8Mx/CT/omvhf/AMFUP/xNAHdf8NW/Br/oqXhL/wAHEH/xVH/DVvwa/wCipeEv/BxB/wDFVwv/&#10;AAzH8JP+ia+F/wDwVQ//ABNH/DMfwk/6Jr4X/wDBVD/8TQB3X/DVvwa/6Kl4S/8ABxB/8VR/w1b8&#10;Gv8AoqXhL/wcQf8AxVcL/wAMx/CT/omvhf8A8FUP/wATR/wzH8JP+ia+F/8AwVQ//E0Ad1/w1b8G&#10;v+ipeEv/AAcQf/FUf8NW/Br/AKKl4S/8HEH/AMVXC/8ADMfwk/6Jr4X/APBVD/8AE0f8Mx/CT/om&#10;vhf/AMFUP/xNAHdf8NW/Br/oqXhL/wAHEH/xVH/DVvwa/wCipeEv/BxB/wDFVwv/AAzH8JP+ia+F&#10;/wDwVQ//ABNH/DMfwk/6Jr4X/wDBVD/8TQB3X/DVvwa/6Kl4S/8ABxB/8VR/w1b8Gv8AoqXhL/wc&#10;Qf8AxVcL/wAMx/CT/omvhf8A8FUP/wATR/wzH8JP+ia+F/8AwVQ//E0Ad1/w1b8Gv+ipeEv/AAcQ&#10;f/FUf8NW/Br/AKKl4S/8HEH/AMVXC/8ADMfwk/6Jr4X/APBVD/8AE0f8Mx/CT/omvhf/AMFUP/xN&#10;AHdf8NW/Br/oqXhL/wAHEH/xVH/DVvwa/wCipeEv/BxB/wDFVwv/AAzH8JP+ia+F/wDwVQ//ABNH&#10;/DMfwk/6Jr4X/wDBVD/8TQB3X/DVvwa/6Kl4S/8ABxB/8VR/w1b8Gv8AoqXhL/wcQf8AxVcL/wAM&#10;x/CT/omvhf8A8FUP/wATR/wzH8JP+ia+F/8AwVQ//E0Ad1/w1b8Gv+ipeEv/AAcQf/FUf8NW/Br/&#10;AKKl4S/8HEH/AMVXC/8ADMfwk/6Jr4X/APBVD/8AE0f8Mx/CT/omvhf/AMFUP/xNAHdf8NW/Br/o&#10;qXhL/wAHEH/xVH/DVvwa/wCipeEv/BxB/wDFVwv/AAzH8JP+ia+F/wDwVQ//ABNH/DMfwk/6Jr4X&#10;/wDBVD/8TQB3X/DVvwa/6Kl4S/8ABxB/8VR/w1b8Gv8AoqXhL/wcQf8AxVcL/wAMx/CT/omvhf8A&#10;8FUP/wATR/wzH8JP+ia+F/8AwVQ//E0Ad1/w1b8Gv+ipeEv/AAcQf/FUf8NW/Br/AKKl4S/8HEH/&#10;AMVXC/8ADMfwk/6Jr4X/APBVD/8AE0f8Mx/CT/omvhf/AMFUP/xNAHdf8NW/Br/oqXhL/wAHEH/x&#10;VH/DVvwa/wCipeEv/BxB/wDFVwv/AAzH8JP+ia+F/wDwVQ//ABNH/DMfwk/6Jr4X/wDBVD/8TQB3&#10;X/DVvwa/6Kl4S/8ABxB/8VR/w1b8Gv8AoqXhL/wcQf8AxVcL/wAMx/CT/omvhf8A8FUP/wATR/wz&#10;H8JP+ia+F/8AwVQ//E0Ad1/w1b8Gv+ipeEv/AAcQf/FUf8NW/Br/AKKl4S/8HEH/AMVXC/8ADMfw&#10;k/6Jr4X/APBVD/8AE0f8Mx/CT/omvhf/AMFUP/xNAHdf8NW/Br/oqXhL/wAHEH/xVH/DVvwa/wCi&#10;peEv/BxB/wDFVwv/AAzH8JP+ia+F/wDwVQ//ABNH/DMfwk/6Jr4X/wDBVD/8TQB3X/DVvwa/6Kl4&#10;S/8ABxB/8VR/w1b8Gv8AoqXhL/wcQf8AxVcL/wAMx/CT/omvhf8A8FUP/wATR/wzH8JP+ia+F/8A&#10;wVQ//E0Ad1/w1b8Gv+ipeEv/AAcQf/FUf8NW/Br/AKKl4S/8HEH/AMVXC/8ADMfwk/6Jr4X/APBV&#10;D/8AE0f8Mx/CT/omvhf/AMFUP/xNAHdf8NW/Br/oqXhL/wAHEH/xVH/DVvwa/wCipeEv/BxB/wDF&#10;Vwv/AAzH8JP+ia+F/wDwVQ//ABNH/DMfwk/6Jr4X/wDBVD/8TQB3X/DVvwa/6Kl4S/8ABxB/8VR/&#10;w1b8Gv8AoqXhL/wcQf8AxVcL/wAMx/CT/omvhf8A8FUP/wATR/wzH8JP+ia+F/8AwVQ//E0Ad1/w&#10;1b8Gv+ipeEv/AAcQf/FUf8NW/Br/AKKl4S/8HEH/AMVXC/8ADMfwk/6Jr4X/APBVD/8AE0f8Mx/C&#10;T/omvhf/AMFUP/xNAHdf8NW/Br/oqXhL/wAHEH/xVH/DVvwa/wCipeEv/BxB/wDFVwv/AAzH8JP+&#10;ia+F/wDwVQ//ABNH/DMfwk/6Jr4X/wDBVD/8TQB6Fp/7Tnwk1jUbWxsfiT4Wu726lSCC3h1aFnlk&#10;ZgqooDZJJOAK9NAwK/Pv9rb4L+A/AWkfCjU/Dfg/RdB1FviVoEBu9OsY4ZTGZZCy7lAOCVU49hX6&#10;CCgBaKKKACiiigAooooAKQ0tIaAPi39hX/kRPiZ/2UnxB/6Nir6Q9K+b/wBhX/kRPiZ/2UnxB/6N&#10;ir6Q9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5w/bj/5FP4T/wDZTvD/AP6Mlr7RFfF37cf/ACKfwn/7Kd4f/wDRktfaIoAW&#10;iiigAooooAKKKKACkNLSGgD4t/YV/wCRE+Jn/ZSfEH/o2KvpD0r5v/YV/wCRE+Jn/ZSfEH/o2Kvp&#10;D0oAKKKKACiiigAooooAKKKKACiiigAooooAKKKKACiiigAooooAKKKKACiiigAooooAKKKKACii&#10;igAooooAKKKKACiiigAooooAKKKKACiiigAooooAKKKKACiiigAooooAKKKKACiiigAooooAKKKK&#10;ACiiigAooooAKKKKACiiigAooooAKKKKACiiigAooooAKKKKACiiigAooooAPw56ZryD4v8AxV1/&#10;QfiJ4O8BeFr7w7omta9bXWovq3ikNJAkEDRxmK2hWRDPcs8yEIWACLI3OOPX/Xjn1rx748z+BzrH&#10;hiy+JfgzS9c8FXKXW7xHqtoLi30S6UJsMzFcW6SqXAl3D50VccggA1PB2t/EvRPHF1oHj610fU9G&#10;m0w6lY+KdA0+ayghMbqstvdpJJIqufMDxlXO5I5CQCK7X/hNPD39gWGu/wBuWA0PUTALPUvtC/Z7&#10;kzsqwCN84bzGdQuOpYY6181+AIdMt/i9DZfCLxp4g8beCbrQNQ/4SCK41WfV9FsnSJEtI7SeTd5d&#10;68hUtFvIMOTtHy54kfFTw7P+y58EvAlvdTXfjGx1fwppuq6PBbObnRprW+tll+2oQDbgPEUG8fMx&#10;UAEHIAPrPxT8YvAHga/ubHxJ428P6Be23lCe21LUY4ZY/MVmjypORuCORxyFPpXmfwa/ab0fxxp/&#10;xL8R+IfG/g+18J+H/EM+l2U1tKsIt7RZGjgnuJ2lIf7RwUwF+6wG7PFrwV4c06+/a5+M+p3mlW1x&#10;e2+j+HILa8mgVpIo3hujKiORkKxSPcAeSi56CvGJ/EB8H+F9XhbRvDMel3vxl103PiTxhpj3mmaA&#10;I5GaC6dFKhXL4jjZ2VQz8kZyAD6z8GfE/wAGfEn7X/wiPizRvFP2MqtyNIvUuDAWztDhTld2DjPX&#10;HHQ1n2Hxw+G+reJo/Ddj8QfDF54illNumlW+rQSXMkveNVDfM47qMntjIr5i8M+Lrfxl+0Z42s/D&#10;3jDTr7xNrvwvbS9K13TrRdM0+/1MSSsr2DruMyxcln3SFGjkAPyEDqvhv8QfhLYfDj4R+E/+EITU&#10;vGtm9hAng6HRUh1bQr8KBNf3ELhTaoHLytOxG4SKwLbwaAPcb346/DXTfEr+Hrz4ieFrTxDHMIH0&#10;ubV4EuElPAjZS3yt22nB5xjOK7DUb+10jT7q+vriOzsrWJpri4nO1IY1Ulnb0AUEk9gCTX5z+GtC&#10;1Dwn+z14h+HXifxJ4bk8S30l9HrHhW68DTXvivVrp7h2NzB/pMb3fzHzIbjYAEjDErsOP0B8H6Q8&#10;fgDQdK1pp9UkXSbezv31RAZro+QqSmdQzAs/zbwGYZLckc0AMufiP4Ss5PDiXPijSLZvEwB0NZbx&#10;E/tUMqMv2bJHm5WSMjbyfMXHUU2++Jfg/TbfxBcXnivRLWDw86R6zLNfRqums4yiznOI2YdA3J6A&#10;Z4r877Pwv4o1XRPET6rDdfbf2crC2ttMupI22XU9tqxuXljZ2kUyHT7WJQoAy0iqSFVa9ct9Qn0L&#10;4E23ji48P6LKvxR8ft4g1DUPG+lNdWXh6xmd/sNzdRRBceXHDbhS7eWJJyd+1s0AfVHhv4x+APGt&#10;vqk/h3xtoOvQ6XCbi/bTb9J/skWCd8gU5Vflbk9cHmtK88feGNP8LW3ie68R6Va+G7pYnt9Ymu0W&#10;1mWUgQlJCcNv3DaB13cV8u/Djx7oWu/tm6NcS+KtI8TTX/gG60xtW07S0s9I1S4+3wS/Z7Rssblh&#10;GJd6s7hdrDIO8Vj/AAn8O6nqXxK0D4B39nfp4W+F3ia88R3NywcR3eno6TaJF5m1Vf8AeXTFkIw3&#10;2UsDhcEA+odZ+OPw38OeIpNA1b4g+F9K16JxHLpl5q8EU8bHorqzDafZsH8xm/4y+KPgr4cG2Hi3&#10;xfonhhrkE266vfx27SgHkorHLAZ5IGBxXwr4X0rUvBnwv+IPgzxX4k8Kw+JdV1DVRq/hrVvBc1/4&#10;i193nk2TWj/aInvkcHdDMFGCDyuwkeq6naaL8OPFXw/1XWfHN74I8eW3gGx0pNe+IGjwTaNfQxyH&#10;zIJXMm9L9WbzHjSccGIkuFNAH1X4d8SaR4v0W11jQdVs9b0i7Xfb3+nzrNDMucEq6nB5BB9CCDyK&#10;0a8l/Zb1C41P4SRzXXhPTPCEq6pfRi20XT5bGyvVExCX0EMo3qk64cFs5znoa9azmgAooooAKKKK&#10;ACiiigAooooAKKKKACiiigAooooAKKKKACiiigAooooAKKKKACiiigAooooAKKKKACiiigAooooA&#10;KKKKACiiigAooooAKKKKACiiigAooooAKKKKACiiigAooooA+cP24/8AkU/hP/2U7w//AOjJa+0R&#10;Xxd+3H/yKfwn/wCyneH/AP0ZLX2iKAFooooAKKKKACiiigApDS0hoA+Lf2Ff+RE+Jn/ZSfEH/o2K&#10;vpD0r5v/AGFf+RE+Jn/ZSfEH/o2KvpD0oAKKKKACiiigAooooAKKKKACiiigAooooAKKKKACiiig&#10;AooooAKKKKACiiigAooooAKKKKACiiigAooooAKKKKACiiigAooooAKKKKACiiigAooooAKKKKAC&#10;iiigAooooAKKKKACiiigAooooAKKK53x78QtB+GXh9tZ8QXy2lqZUtoIVUyT3c7nEcEEQBaWVsHC&#10;ICTg8YBoA6KivI/h/wDtLaH438Q22h6n4V8Z/DvVLwldOt/HeinS/wC03Ay0ds5dlkkUYJTIbHIB&#10;AJHrnXp0oAKKPzPtXGRfFXS7r4uXXw8t7DVrnWLLTI9VvL+Kzzp9pHIzCKOWbd8ssnluyqFIYI3P&#10;FAHZ0UUUAFFFFABRRRQAUUUUAFFFFABRRRQAUUUUAFFFFABRShGILAHA7gcUlABSOqyRPG4DI4wy&#10;kZDD39aWigCOCCO2jMUMaRJkttjXaMnqcfl+VAtYVkkcQorSNuciMZY5yCfXB5qSigBqxqsjOqqr&#10;sBucDk46c9e/FNa1heKSJoYzHIdzxlRhj1yR3qSigCJLSFGiKwRBogVjOwAoDnIHpnJP405YY1na&#10;cInnsuwy7fmIxjBPpgU+igBphRrhbgopnUbVl25cDpgH05NOyOMce/pRRQBH9mhIkAijxLy42jD/&#10;AF9aV4o5ITCyK8JULsYDaQOgx07D8hT6KAIVs4F8rbDGPKz5ZCD5M9cemfapFiRZGkCKJGHzP/ER&#10;7+tOooAaYozPHOyKZo12pJt+ZR6Anp1PFNuLaG6ULPCk6qcgSKCAfUZqSuJ+LPxa0r4OeHrPWdXs&#10;r2+trq+jsFjsNm8O6uwJ3so2jyz+YrOpUjSi5zdkjrwmEr46vDDYaPNOTskt2ztySTyc9qSlZSjF&#10;SQSDg46ZpK0OQKKKKACiiigAooooAKKKKACiiigAooooAKKKKACiiigAooooAKKKKACiiigAoooo&#10;AKKKKACiiigAooooAKKKKACiiigAooooAKKKKACiiigAooooAKKKKACiiigAooooAKKKKAPnD9uP&#10;/kU/hP8A9lO8P/8AoyWvtEV8Xftx/wDIp/Cf/sp3h/8A9GS19oigBaKKKACiiigAooooAKQ0tIaA&#10;Pi39hX/kRPiZ/wBlJ8Qf+jYq+kPSvm/9hX/kRPiZ/wBlJ8Qf+jYq+kPSgAooooAKKKKACiiigAoo&#10;ooAKKKKACiiigAooooAKKKKACiiigAooooAKKKKACiiigAooooAKKKKACiiigAooooAKKKKACiii&#10;gAooooAKKKKACiiigAooooAKKKKACiiigAooooAKKKKACiiigAry74/+BrPx5o3he2/4S9fBXiWy&#10;1+3vfDeosI3EmprFMqQmJx+93RPOdikN8uQflwfUawPHPgfSPiJ4auNE1u3eayleOVHhlaGaCZGD&#10;xzRSLho5EZQyspBGKAPE9c8UfE3wPr/h+++Lvh7wH4w8If8ACQ2lppWq+F4LiLUdNvp5Ggtbp7a5&#10;ZoxgyBGMTkoHbG/mmaX4y8QP+zp+0Pq0muag2qaPq/jKHTb9rhjNZJbiX7MsT9UEZC7MfdIGK6vw&#10;T+zBpHhLxJZa1qvjj4gfEG40+b7TYweN/EJ1G2srgKyieKLYiiUByAzZK5OMHms3xx+x54P8eav4&#10;luLnxH420jRvEZml1Twvo+vta6PcXEqbZLlrYJgys2JCSSrSKCysCwIBzviOPxP8QPF3wU8LweOd&#10;f8L6frvgS9vtZvNFujFeXDxpprLIkjAhJd0jDzSrMFklAwW3DgfD3gZPgZ8ZfjjqTfFXxnPNpvhf&#10;RILfU/FV+2rl57w3aRGSFUVriSN1VYEGCGmcDduxX1PZfC/RrDxF4S1uOS8N74Y0abQbEPKpRreU&#10;W4cyDblnxaxYIIH3uORjK8UfAnwt4yv/ABreaot7LL4tsbCxvvLuAnkfYzK1tNbkLujmR5S4fJwy&#10;IQBg5APnT4O65rvhL4wfDS3tb/44tpfiu9v9I1G2+Mk8LR/ubGS5SS2g3eZHJvjHz427S69SK63S&#10;PCfif486BrfxHb4teLPh/eWmq6na6ZpukXkUOi2MFldSwK15bsn+klvIaSRndRh8AALW/b/sXeHz&#10;r/h3Xb/4j/FDW9f0C9N5p+rar4qae4gVl2yQAmPaIZFyHAAZgxBbHFbPjz9k3wj8QNf1G+uNc8Xa&#10;JpWrzG41nwzoWuSWej6tI2PMa5tgCCX2gPtZN2MnnJoA+dfE3xh8S/Ev4meKkvR8cJ9A8OX8em6T&#10;d/A6wSTTLxlgieWeeVi3nF3YOkZLKI5EGTklvqf9mnxn4r8e/Bbw3rPjjSLjR/FTJLBfW11am1kd&#10;opWjWVoW5jMiqr7enzHtis3xf+zF4b8S63Fqek+IPF3w9kMcMV7b+BtbfSrfUUiRY4luIkUq2yNB&#10;GrLsITAzgLj0jwl4S0fwJ4csNB0DToNK0ixj8qC1gTCj1J7lmJLFjksSSSSSaAPiD4jfET4lDQPE&#10;vwd8N+L9Ts/iFY+NtTa01qea6N7/AGLDYNqUDSTbifLJkjgycgx7flPOfQvBv7RA+JPiDxz8QbDx&#10;fcaD4J8P+AtLija68u50+HWL5PtLSSW8LEy3EWYIPLByHMsY+8K91h+BvhSH45v8WhayN4vfSBo2&#10;5/L+ziPdnzdu3cZSv7ouWP7v5cYrnvAn7Knw++Hvwj8QfDbT7O8vfDWu3E11ff2hcCS4klk2YcOq&#10;rtZPLjZCBlWRW6gmgDwX4Y69r/g34n/Da5ttS+O01v4g19/D+qW/xfeJLGZDZzTl7a23eYkm+Jdj&#10;42qokUnPB6jxX8X/ABD8JfD3xg8Cf2rfar40TVra38F3OpXQkuZ01gbbPDynMi204uQSAQqxKuWK&#10;uR1Nx+xNoF/d6Rf6n8TvixrWr6Perfabq2peLWmubNgpV0iYxbVVww3/AC7jgAMBkH0zxR8EvC3i&#10;/wCLPhn4i6hbyt4h8PQyQ2ixsotpMiTy3ljKks0RmmMR3DYZXPc0AfI/izxp4uu/iPrvgfWJvj7q&#10;OieBYtO0a11X4SwCabUrsWiSXU+oXLqGkkZpEKpgDBJIya+n/wBmLxn4u8d/B7T9R8caVf6T4ihu&#10;rmzlXVLH7FczxRyERTyQdI3eMruA43BiMAgB3xG/Z40b4heI21628UeMvAmsTJHFfXXgrW30x9RS&#10;MERi5AVlfYCVDYDAHGcACu58G+DNG+H/AIbtNB8P2MWm6Xag7Io8lnY8tI7Elndjks7EliSSaANq&#10;ijqaKACiiqOv6n/YegapqXled9htJrrys43+XGz7c9s7aTaSuy4QlUkoR3eiL1HT6VxXwb+I3/C2&#10;fhzpXin7F/Z324zD7N5nmbdkrx/ewM52Z6d67XsfftUU6kasFUg7p6o6MXha2BxFTCYhWnTk4yW9&#10;mnZq6037HhPxR13UrL9qL4S6bbajdwadd2121zZxTssM2FkILoDhsY4zXsfifxDa+EvDmq65fCRr&#10;LTbWS7nEChnKIpYhQSBnAOAT17jrXzF8fvFNxa/tg/CSzth5Mlq1spm670uLho3GMcfLuGff2r3n&#10;44f8kX8d/wDYDve//TB68mjW1xNvsv8A9tR+gZnlqdPI41VaNWmk7bu9aev/AIDJG34H8YWHxA8I&#10;6X4j0tJ00/UYjNAtygSQKGK/MoJAOVPc1uV43+yBqs2r/s9eF2nCDyDcWsexcfIkz4zz15r2TOa9&#10;HDVXWoQqvqk/wPjs7wUctzTFYKHw06k4rrpGTS/AKKKK6TxQooooAKKKKACiivDPj74q1nQfiv8A&#10;Bax03VrzT7PUtaeG+t7WcolzGJLYBZFB+YYZhg8fMa569ZUKftGr6pfe0v1PYynLZ5ti1hKclFtT&#10;ld7e5CU3t3UbLzPc6KP88UV0Hjnmf7SviG88LfA3xVqWnalLpOowxRC2uoJvKlVzPGMIwIOSu4cc&#10;4JrovhRf3Oq/C3wde3txJeXlzo1nNNcTNueV2gQszHuSSST3Oa8y/bb/AOTfNV/6/rTkf75rs/2d&#10;tUk1n4F+BrqZEjk/suODbHnbiImJTyTyVQE+5NeVGo3mEqd9oJ/+TM++q4OMeD6WLSV3iJxb6/w4&#10;2V97aN9vvPRK+cP28Zvs3wf0abGfL8Q2z/lDccZr6Pr5O/4KHTSJ4J8HxLIwhfUJ2eMMQrERrtJH&#10;cjc303HHU0s2ly4Gq/L9UX4f0vbcUYGH96/3Rb/Q+qdOv/7V060vtnl/aoI7jZnO3eobGe+M1YrN&#10;8Mf8ivovf/QLb/0UtaVepF3SZ8HVioVJRjsmworyn9pb4qaz8HfhzBr2hRWct8+pQ2hW+iMkex0k&#10;JwAynOVHf1r1bocVnGrGVSVJbxtf53t+R21svr0MHRx07clVyUe94cvNddPiVu4UUUVseaFFFed/&#10;Gr4tf8Kh0nQrz+zf7S/tTVYtN2eb5fl71Y7uhz93pWVWpCjB1JuyR3YHBV8xxEMJhY805bK6V9L7&#10;uy6HolFOkTy5GXOcEjNNrU4dwooooAKKKKACiiigAooooAKKKKACiiigAooooAKKKKACiiigAooo&#10;oAKKKKACiiigAooooAKKKKACiiigAooooAKKKKACiiigAooooAKKKKACiiigD5w/bj/5FP4T/wDZ&#10;TvD/AP6Mlr7RFfF37cf/ACKfwn/7Kd4f/wDRktfaIoAWiiigAooooAKKKKACkNLSGgD4t/YV/wCR&#10;E+Jn/ZSfEH/o2KvpD0r5v/YV/wCRE+Jn/ZSfEH/o2KvpD0oAKKKKACiiigAooooAKKKKACiiigAo&#10;oooAKKKKACiiigAooooAKKKKACiiigAooooAKKKKACiiigAooooAKKKKACiiigAooooAKKKKACii&#10;igAooooAKKKKACiiigAooooAKKKKACiiigAooooAKKKKACiiigArlviV8UvCnwe8Ky+JPGWtQ6Fo&#10;scqQNczRySFpHOERUjVnYnnhVPAJOACa6mvnb9rz4gXPgA+CruTxBafDzSvtF0//AAsG48PHXX0e&#10;6EaiKGK2AO1p42nUykEBUYdWBAB6B4W/aP8Ahp42+HeueO9E8WW1/wCE9D3/ANpaiLedDabVDNvi&#10;aMSjhgR8nOeM81C37TnwtSPUZj40sVg06/uNMuZzHMIkuoLeS5mjEmzaxWKKRtykqdu0EsQD8Zaz&#10;8VdN8YWH7T1q3i3VvGOpa78PNNm0zVdT0I6cdVitornz5YIlhRViVp0C7/mbccFgMj6v+Mmh2Z+I&#10;P7OmnpYQHTrDxLceRbCEGK3EOkXZhwuMKEZEK8cFR3FAFu5+PnhK31W28Vt8QbaPwK/hB9d/sv8A&#10;sW4aZ4ftkcQ1LzBH5ixru8kwlQfm3kYXNeieJPHvh/weuhPrOqw2Q13UINK0zcrObu6m/wBVEgQE&#10;5bB5+6AMkgc15hr+l2/iH9sBLDUYXudOv/hfe2l0MsA8cmqRK67x3Kk9MEdRXkP7POn+L/EvjXRd&#10;H1eyuNQi+BWj3ei28TSi3XUtb3S29o4AGADYRx4JZlX7QOS2+gD223/a5+Dt58Sv+EAh8eWMni43&#10;x0sWQt7jyzdA7TF5/leSW3Aj7+N3HWtfR/GerXn7RPinwnLcK2hWHhbTNTt7cRqGW4muryORt4G4&#10;5WCMYJwNuQASa+D/ABx8dLfVPgPq2gTfE+5upoH0y4vfhjoHgFrC08MiO+he6inuTCzPHE/yb1cF&#10;nC43B8D7M8Ea9Y+Lf2pPFXiDSZjd6PqvgDQb2yuvLZBLFJeahIjAMAwyrKcMARnkCgD2v8vwFFHe&#10;igAooooAKKKKACuS+LurjQfhT4xvzEZxDpF0fLB27sxMvXB/vZ/CutrgP2gf+SG+PP8AsD3H/oNY&#10;YhuNGbXRP8j1sohGrmWGpz2dSCfo5I4D9h7U5dR+ANnDIEC2OoXVrEV6lSyy5Pvulb8MV78f6183&#10;fsE31vP8Fb61STdcW+sTNLGFOVDRxbfz2t054r6R9uvvXHlrvgqT8kfQ8b0/ZcS4+KVv3kn97vf5&#10;3ufGf7QP/J7Hwz/3tL/9LJK+lfjh/wAkW8d+v9hXv/oh6+V/2p9ZPh79rbwLqYhE5s4dOnERfbu2&#10;3UhxnBxnHXFfVfx2TZ8G/Hy5zt0S+GQPSF687DNc2MXm/wAv+AfbZ1CSpcNTezpxX3TV/wA0eX/s&#10;K62dT+BMdr5IiGm6pc2wYNnzAQku4jt/rcY5+7nvX0JXy7/wT61SKf4XeIdPQHzbXWDM5PQrJCgU&#10;f+Qmz+FfUVehlcubBUn5flofHceUVQ4nx8Ere+3/AOBWlf53uFFFFeofBgent0+lfP8A8NfHU+o/&#10;tZ/E7QptZmubKGziNnYtKzxRughEu0Z2qQxYHpznvX0B3FfGvwIIH7cHxHyQMtqeMnr/AKQleRjq&#10;koVcOl1l+j/zP0ThXBUsVgc3qVN4UG1688Hf/wAlt6Nn2V/Pviijp6Z9qO56fnXrn52HrXx7+2Hf&#10;3Gk/Hz4UXlpJ5F1CInjlwDtYXfB5BFfUmhePNA8T65rmj6XqUd5qeiSrDqNssTqbdyWAUllAbJRu&#10;hI45xxXx7+2Nq8tz+0j4HsJAggs4bN0bv89yxbJPuK8DOKkXhLxf2lt5P/gH654c4OtHiL2daDVq&#10;VRtSTWjp6aNbNSTXdO+x9xzKFldV4UMQB6DNMqSf/XydPvGo698/IlsfNv7fGp3Fj8FrG3hcJFe6&#10;zDFMCoJZRFK4GccfMinj0x0Jr0L9l/8A5N98Df8AXk//AKOkrzX9vGM6r4E8I6DbfvNU1HXFNtCf&#10;lDhInVsseBzLH1I6+xr0H9lLUbfUf2e/Bxt3Mgggkt5cqRiRZpMjn6jmvn6Tvm1TX7C/Nf5/ifsO&#10;Op8vh7g2lviJN/OM0m//AAFpPyt0PWa+S/8Agoh/yJ3gv/r/ALn/ANFx19aGvkv/AIKHjd4P8Fqv&#10;Lfbrk4B5/wBWnat84/3Cr8vzR5Hhv/yVmB9Zf+m5n0N8INUuda+FHg2/vHEl3caPaSSuFC7mMK5O&#10;BwPwrrWdUxudUz03MBn6Z61xHwLIPwW8CYII/sSz5B/6ZLXmX7W4zqvwf/7GuH/0KOumVd0MIqrV&#10;7JfjZfqePSyqOaZ/Vy+MuROdTW17cvNLa67W8iL9vA7fgbbkHka3bEfXy5q928KX82q+FNDvrlxJ&#10;c3VhbzzOFC7neJWY4HA5J4HFeFft6j/ix8fvrdv/AOi5q9p+HlzFefD7wtNDIs0T6TaFXQ5B/coO&#10;v1BrCk/+FCqv7sf1PSx8U+EcBO21asr+qp/5HQUUUDnivXPzwK+eP20yB4V8CZIH/FVWvJ/3JK6T&#10;wn8RvEGq/tP+N/Bt1eI/hzS9Igu7W18hFZJHW2JJkADH/WycE4+b2FeU/wDBQ/ULmHw14JsVlItJ&#10;7u6nliAGGdEiVG9eBJIP+Bc54rwswxEZ4GrOK2dvmpWP1Xg/J6+G4py/D1ZK9SKqK13aMqTmr6LW&#10;262v1tqfXtz/AMfEv++f51HVfTf+QbZ46eRH/wCgirFe7e+p+VuPK+XsFFFFAgooooAKKKKACiii&#10;gAooooAKKKKACiiigAooooAKKKKACiiigAooooAKKKKACiiigAooooAKKKP0oAKK+Yv2mf2rNW+C&#10;XxL0bTdM0+z1Dw1pNjBrPjGWQMZ7SynvobSEwhSTvzI7kbT8oXHWuy/aY/aAsvg5YeG9Ls/EXh7S&#10;fEXiDV7Oxim1yXdHZ2cjuJL5oQ6NJGnl7T8yjL8njBAPa6K8u+HP7RPhL4lfEnxn4L0vU9Ok1bw7&#10;dx20ccF/HNJfr9njllkSMYKrFI7Qty3zIckdB12jfEbwp4g8Ual4a0rxLpOo6/pqlrvTLW9ikuIA&#10;pAJZA2RgsO3cUAdHRXPj4g+GG1y20U+IdM/te6u57CCx+1IJpLiFFkmiVM5LIjqzAD5QwNV/DPxU&#10;8G+M/Ed/oOg+KtI1jWtO3G7sLG9jmmg2OEcsiklcMcfXigDqKK8g+Gv7QWha1ZC18U+IND0bX7vx&#10;Hq2jadp0l2kMtyltqEtrFsRmLFiEXOOpPGK9A8a/EDwz8N9Nh1DxX4g03w5ZTTC3iuNUuo7dXkwT&#10;sBcjJwp49jQBv0VSvtc03S9Dn1q71G0ttIgtzdyX8syrbpCFLGQvnbtxk5rzH4s/HSx0T9nzxR8R&#10;fA2qaV4kTTIUe2nt7hbi3d/PjjYMUbqA579aAPW6Kz7nxHpEHio+GxqVqNcNs16uneaPtH2YPs83&#10;ZnOzdxnHWtA8kmgD5w/bj/5FP4T/APZTvD//AKMlr7RFfF37cf8AyKfwn/7Kd4f/APRktfaIoAWi&#10;iigAooooAKKKKACkNLSGgD4t/YV/5ET4mf8AZSfEH/o2KvpD0r5v/YV/5ET4mf8AZSfEH/o2KvpD&#10;0oAKKKKACiiigAooooAKKKKACiiigAooooAKKKKACiiigAooooAKKKKACiiigAooooAKKKKACiii&#10;gAooooAKKKKACiiigAoo7/5zUb3drGxV7y1jcdUe4RSPqC2aAJKKjS7tpG2x3dtK56JHcIzH6AHJ&#10;qvrl/PpWh6lf2tmdRubW1muIbRCQbh0QssYIBPzMAvAJ5/AgFyivkj4PeLvGPx7+GJ8R+Ef2h3uP&#10;HZtReS+GotL09bCxumLMunyWskYnIBVoPMMmWI80EjAP1P4autT1Dw7pVzrGmLpWtT2kUt7plvML&#10;hba4KAyQpIP9YFcsgYcNj0NAGhRXlur/ALT3wy0D4eeFvHOoeIXtfC/ie8Sw0q9eymLTTsZAFeMK&#10;XQDypMkjAwP7wzr+Ifjn4G8Kat4z03V9eWwuvB1hDqevebBJ5dnbyjMR3hcOzDGETc3zAYycUAd3&#10;RXl/hr9pbwD4s12PRLK41u21efT5tUtrPVvD95YS3kEShpTb+dGolZQQSqndjkDGSNWX44eCk+F+&#10;m/ERdVluPCOp/ZxZ3lraSzSzNPKsMMawopk3tIyoVxkHIOMGgDu6K8t8Y/tPfDjwJ4t1nwzqur38&#10;2s6LAt1qsGlaLeX6adEVDh55II2VBtO7qSF5Ir0TQ9bsPE+h6frGk3ceoaZqNvHdWl1CfkmikUMj&#10;r7FSD0zz9aAL1FeR+Jv2r/hl4R1PxDZ6hqmrSnw9ObbV73T9AvbuysJQoZkluIomjUqGUsM/L35y&#10;K1fGP7RPgDwJ4h0rQtV1e7l1jVrBdU0+y0vTbi/lvbZmYB4RCjb/ALjMQOiqWPGKAPR6K8l1P9oz&#10;wLq1/wCL/Cul+ItRtfEWiw39vqF1Z6LcXC6PLDBI7TSt5fljaEdowzYkMZUZ77fgb4o6BfSeDvC7&#10;+IbjWvEmq+GLfX7a9u7FrY6pa7UVroDGxZGZg7QjlNx4wKAO/orzbX/2jfh94Xj1U3+sXIbS9cTw&#10;1NDb6ZcTyy6kyBxbQIiEzOFOW2Agdz6x6d8c/DXj/wAM+Ov+EUv76LXPDmmyz3VnqmmT2F3au1u8&#10;kEhhnRWKttJBwR8uPagD02iuJ+BviHUfF3wS+Hmu6vdG+1bVPDmm315dMqqZp5bWN5HIUAAszE4A&#10;A54GK7agAooooAKKKKACnJI0RyjMjf3lOKbRQBJ58mOZGxnd1PJpgZl3ANjPXnrSUoALDJCjPLHA&#10;A9zQBANStzetYfaovtaRLcta+YDIsbEqHKdcEqwzjHBqdnZgAxJA4APOK+V/2OoX+LXjr4mfH29W&#10;Z4/E1++ieGJJn5i0W1kKjCYGzfJGCdw3ZjJPUlvqfjtQBKLmX5f3r/Lyo3Hioy5YcsWGc4Y55pKK&#10;ADr1ooooAKPU0UdqAFKsFDFcA96T8vwr5x+FWuWs37YvxYtFuhK8tlAsUYYlSYxAJBnoCp4PuDiv&#10;o79a5cPXWIi5JbNr7nY93OMqllFanRnK/PTpz2t8cFK27va9r9bbLYK8p/ap1ebRf2ffGc8IRmkt&#10;Y7Zg442yzRxsfqA5I969Wrxv9sL/AJNy8X9+LU/+TcNRjW1harX8svyZ08LwjUz7AQkrp1qV/wDw&#10;OJ5z/wAE9P8Aknfiv/sKx/8AokV9VE4z6d6+Vf2JF/snXPiJotqWTTLf+zrmKAtuAkkhk3tu684H&#10;fHFfVQ6muXKNMFTXa6+5tHv+IevE+LqdJ8kl6Spwav56n56ftWahcXn7WKQzSmSOzfTYYFIA8tCk&#10;chUevzyOecnmvtn49f8AJHviD/2Bb7/0S9fFH7U9p5f7RvizWy4K6LFpd2YOnnfJbrtz2+9nOD0r&#10;7Q+NtyLr4JeOLjHliXQLyTaxHG6BjjPfrXlYL48an3f3e8v0PvuJknheF3BaKEE/8TVGX5STv59z&#10;56/4J3X8B0PxvYiYC7+0Ws/lYOdm2Rd2enX3r6+47cD0r46/YP0Q+HvFvjizaYTE6bptxvxt/wBa&#10;hlxj234z3xmvsWvRyW/1GEX0uvxZ8Z4mKD4qxVSm7qSpy++nAKKKK9s/Lx8Chp4xjOWAIPcZFfnd&#10;+zncTXv7ZEU88rzTSX2qM8khyzHybjkmv0MlmNtFJKoBaNS4DdMgZ/oK/Pn4LQKnjr4P+JI/3Gpa&#10;94m1M3bx8ZX/AEddmeu3DvwT/GfWvms2/j4d9pX/APJor9T9t8PrLLM5g/8Al5SdNPs3TrT+60H8&#10;7H6EdKPSij0r6U/Ej5g+AN9cJ+1f8arNZWW1ld53jAGC6XAVGz7CR/8Avr8vFv24EGt/GrUZLI+a&#10;mjaVZxXpPy+WzksoAP3siVD8vr7Gu4+FmpW9h+3n4winm8prufUYIRg/O+N+OPZGPPp64rkv2nNO&#10;uL74sfGF4EDLbafpdzNlsbI/9FTPvzIowMnn2r4LEy58vlDtUkvu5pH9a5JRWE4wo4l6c2EoPt8T&#10;pUn66bPvZdLP74tP+PSD/rmv8qlqjoWpW+s6FpuoWjmS0u7WK4hcrtLRugZTg8jIIOD0q8K+8TTS&#10;aP5OqRlCcoyVmmfNP7Y3HiP4Qk8D+2Zuf+/FdJ+xV/ybvoX/AF83f/o5q579oI/8ZEfC4Hlf7M1P&#10;g8j/AFMvaui/YrBH7O+hZz/x83fX/rs1fN0dc1nLya+5Uz9ozJ8nAWFo/wB6Er/4p4vT5W/E9yPe&#10;vlD9sw48f+AyOD/ZOs8/9u5r6vPQ18s/tc6Zca18Ufhxp1nGJbu7sNWt4ULBQzvDtUZPA5PXtXbm&#10;yvhXbvH/ANKR8z4fyjDP6cpOyUK3/pqZ6X+ycMfs7eCv+uE//pTNXmv7fFzLZeF/AlzBI0M8OsvJ&#10;HJGcMjBFIYHsQR1r0L9kLUYNQ/Z58KLBIXNsLi2lBUjbIJ5GwM9Rh15FePf8FBtTuVf4f6cHAs5J&#10;bq4ZCo5dfKUHOM8Bjx71w4qSWTp/3YfofVZDQlU8SJwa/wCX1d69rVH+KO6/b1/5IdH/ANhu3/8A&#10;Rc1emfAH/kh/gP8A7A9v/wCg15l+3tx8DYs/9Bq3z3/5ZzVofDP4hXej/scaf4ns7aJL3SNFlWGK&#10;Ul0doJGiBbpwdmcds45rZVI08yqyl0gn9zPNlhKuM4JwNKktZYqUV6yjZfkeu+PfFa+BfBOueI3t&#10;TeppVpJdm2WQRmUKM7dxBx9cGmfD/wAXL498DaH4jS1Nimp2q3It2k3mLJPG7AzjHXA615x4u8UX&#10;Pjf9kbWPEF7HFFd6n4Ze6lSEEIrMnIUEk4rpP2dyP+FE+BMEH/iVRdDnua9CFd1MQop+64c34/5H&#10;yOJyqnhcmqVqkf30MQ6Td3soNtW2+Jb2v8jxf4Z+KJrj9un4g2ssCH7TZy2QdTjYsAh2nGOSREAe&#10;nJz2rH/4KKf8gnwH/wBd77/0GCmfCz/k/rxr9b//ANBWpP8Agop/yCfAX/Xa+7f7MFfNVpOWWYlv&#10;+d/+lI/bMvowo8dZKqasnh6f/pia/JI+utO/5Btn/wBcI/8A0EVYrK8JatFr/hTRNTgV0gvbC3uY&#10;1k+8FeJWAPvg1q19nFpxTR/NNaEqdWUJKzTaCiiiqMQooooAKKKKACiiigAooooAKKKKACiiigAo&#10;oooAKKKKACiiigAooooAKKKKACiiigAooooAKMooLO/lovLOf4R60UHpQB8U/Df4eeM/2pfCXxR8&#10;dWHiDw5oPhz4pXE2mw22q6TdXs40u132tsUlS5iCDcssm0xg7mJbKlQJdC8Vz+K/gX8AbHXY4W8S&#10;eF/ifpXhLVldBkXFm1xCByq8NGsL4AwN+OSCa+0QAMBQEUAAKgwABxwB0FMEMKklYYQSd2RGud3Z&#10;umd3v1oA+Std1VrjXP2uvCnhm8tI/iJqEMM+k6ZE0SXk0f8AYNqjvGjckcsMjjd05NeceFofDXiP&#10;wr8I/B2g/GPwFPJpmrafeaBa+GfBd0NZiuoDvZ5UFwTEXVZRK06BPnYtzjH39sQuHMaCQDAk2jeB&#10;6BuoFKAoeSQRIksn+sdUAZ/ZiBkigD5V8K+A/Cuu+Fv2s7nVoXsjq3ijWdN1TVrC1a6vYrSOyhKi&#10;NFBZinnStsUZbcRz25r4X+M/C2o/Ez4JaOPE3gz40XlqLiLRNX8N6fJo+oeHoBZktcXFvC7wsrxr&#10;HCY5BGUIG0Md237PVVRiUUISdxKgAk+pI6k+p602OOOAMIoooQxy3lRqm7HPOAM8nvQB8aReCdAh&#10;/Yx/aO1BdIszf6pqXjG7vbmSIPJNLBd3SwsWbONmxMYwARnqST1ui+NvB3w1/aK8S6r8SNT0rRb/&#10;AFHwvokPhXUtbCrE+mpETdxRzMPLDfa2LsjHzCCrcoBj6f8ALTBTyothzmPYNp+o6f40MiSxiOSK&#10;KWPOdksYZQegODwOMjjoCaAPhbSb3wzpdz4N8U36QW37PUPxK1XVNJmntmFlA8llGtjcmMr5iQ/b&#10;zfsrSARruUnCGPGr8dPGXws8cfCL9ozU/htb211qZ0vS11/xNphP2C4uPtCiCIDdskkRFyWjXHzb&#10;SxOQPtZmL7t3zbhhg3IYYxg+oxxj04poji8oRCCNYc/6kRqE9fuYx156daAPmn4BWN18DPjb4y+H&#10;PjbVY/EvjDxcR4ntPGz2f2WTxFtTZc27RB2WJrYqdkaEDy3JCrjJ+l8YoYbtpKhmHIJAyp9QeoP0&#10;oHTrmgD5w/bj/wCRT+E//ZTvD/8A6Mlr7RFfF37cf/Ip/Cf/ALKd4f8A/RktfaIoAWiiigAooooA&#10;KKKKACkNLSGgD4t/YV/5ET4mf9lJ8Qf+jYq+kPSvm/8AYV/5ET4mf9lJ8Qf+jYq+kPSgAooooAKK&#10;KKACiiigAooooAKKKKACiiigAooooAKKKKACiiigAooooAKKKKACiiigAooooAKKKKACiiigAooo&#10;oAKKKDwPT39KAPPP2hPi5D8Cfgx4r8cPGJ7jS7TNnAc/vrqR1igQ4BOPMdM+2enUeEfCH/gnh8M2&#10;+HulXfxU8Iw+KviNqAk1DXtSnvbqJmuppGlePZDMsY2bwmVABKlu9aXxWjk/aF/a48J/DdWkfwd8&#10;OY4/FniEwn5J9QcA2Fs7DBQqD5mM5ZXf5RgMPqlm3MSeSTmgDxj4f/sZ/Bb4V+LtP8UeE/AVto/i&#10;CwLm1vY767kaMsjRthZJmU5V2HIPXPUAj2K5SaS1mjt5UguGjZYZZELojkYVmUEFgDjKggkcZHFS&#10;UUAfLXjG/wDB3xX8JWOjfF/4K6vqvxOSyFvLo9joczpJdEhlW21aH91EkrhHEhmGwPiQ/K1e4fBH&#10;Q/Enhj4P+DNK8YXrah4ps9Lgi1G4kYMwmC5MZZSQ5QYjLgnfs3Z+au1ooA+DNa/Z08VeO/i38T/B&#10;WqWM8fgbRLDxBrXhvWDCAn2/V/s80aKFVHlaGVJnwrEArGp44bsPBqfFOL4AeOfifZ6DqHh74i+M&#10;9Zs72706aBdQvNN0q1WO3Zo4J8LNKsSXMyoVDMZAu0lVNfYdFAHyDb+Jb+9/aE+CuuRL8SfFehaT&#10;Nq1pc+K/EmjS2/l3N1biKKD7IkEZRQWiJuDEEw+C52PtTwB8JPEa/G63+HGpaLOvww8D+Jb/AMa6&#10;ZezA/Zrr7Qitp9qhLsSbee5u36niIbly4I+v6KAPjiy8FeKPg/45+J8L+I/iVon/AAlPii813Rk8&#10;JaVa6hZawbhUZULPbzG0kjYpbsZ3RDtDjC7tv0B+zZ4El+GvwU8JeG73S7jQri0ilefTru+ivZbV&#10;pZ5JXRpokSNyDIfuKFHCjIGT6PRQB8WeMvEvxE1rwD8UfD/if/hP9V8a31vq9lZeCNB0eO10cW7h&#10;jbzLqEcWJcQHzG3T75Duj2FsA+ifA21vdQ+K/gzWxpWp2mmw/CWz0eWa/sJbUpdw34WSErIAVbKM&#10;wB6rhhlSCfo+igDwDwb4b1a1+GH7RdpNp1zFdap4k8T3FjE0JDXUctoixPGMZYMeAR1OcVy3j7RP&#10;EvgX4KfAT4h6D4dvtZ8U/D6x0+O80OBWFzPZ3FhHb3kGwEZYOsDY2sQYwcYVq+qKKAPks+FfH/wQ&#10;+GXws06C/wBY0a2v57zU/iD4j8L6TDqmprqdxGJV8uErKdrytJG8sUbYESABVfg8D3+oaj8XPi3P&#10;LonjVrfxD4EtLPR9Z8R2cpbV3t4r0SSlQiraFi6hYGVCTlgo319aUUAcD+z7pt3ovwC+Gen39tLZ&#10;31p4X0u3uLadSskUiWkSsjKeQwIIIPQiu+oooAKKKKACiiigAooooAK8A/ba8a6poXwaXwl4aQS+&#10;L/iDfxeE9JUyeWEa4yJZN3bEYYdRyw64wffxnPHJ7V8v+G4B8a/25fEOu3FsLjw78JNMTR9LuUnL&#10;xSareRh7h+Pl3xxlomU5KlUJ7YAPoD4eeBtM+GXgTw/4S0aLydL0WyjsoBnJYKOWJ7lmyx927Cug&#10;rkfi341Pw5+GfiPxJHsE2n2jSQeapZWlJCxqQCDguyg8/wAqX4SeLLvx38MvDXiG/SKK81K0E8qQ&#10;AhFJZhhQSTjjvWPtoe19j9q1/lex6X9nYj6h/aVv3XP7O/8Ae5eb8jraK5L4s+PG+GHw61vxSlgu&#10;ptpsccn2RpTEJN0qJjcAcY3k9D0rV8G+IG8W+D9C1xrdbVtUsIL0wK+8RmSNX2hsDON2M45qvaQ9&#10;p7K/vWv8jN4LELCLHOP7pycL3XxJKTVr32ad7W13NiiiitDhCjsaKdEu+VFz944oA+NPgKM/tvfE&#10;r2Op/wDpSlfZPc1+f3wI1pvEP7bU+pmL7ObvUNVlMSvuC5in4zgZ/Kv0Br5/JZqdGo1/PL9Gfr3i&#10;bhpYbNMJGe7w9K67Nc0beewV4J+29qFxY/ADUI4XCpd39rbzAqDuTc0mOenzRocjng+te9189/t1&#10;f8kEk/7C1r/6DJXfmTawdW38rPleC4qfEmXqS/5ew/NFL9njT7bwl+0F8YPDgQ27lbK4s4Axf/RF&#10;VgpL887ZoeCc8+xr6Rz0yffmvnb4cf8AJ6XxM/7ANn/6LtK+ifWoy5WoyitlKS/8mZtxjJ1MfRxE&#10;3eVShQk/X2MP8utz8/v2nE/tT4m/F7ULX99ZWkGl2M8y8BJ/3I2YOD1hk5HHy9emfqH9pzn9mXxX&#10;n/nwtf8A0fDXzR8YNPnv7/8AaOMCeYLbV9Mnl5A2oJJVJ9+XUfjX0f8AtFajb6t+yr4gv7R/Otbr&#10;SrOeF8EbkaWBlOO3BH514VDbFyfWMn/5NUR+rZp/E4epR1VOrRj99LCNX89X20PMf2dMn9olCRnb&#10;8OtK5/7d7CvravjnwdfWnhv46/DTVZTHbww/DKG7uZmbYrCO0lyzt7KijPoB6V9H/Br4nRfGHwBZ&#10;+KIdMbSUuZpYhavOJiuxtudwVev0r08rqwUZUW/evJ/LT/M+I47wWIqVqWYRj+6VOnFvTSXvxS3u&#10;7+zb202fS/b0UUV7x+TGZ4n1WLQvDWsancBmgsbKe6kWMZYqkbMce/y18L+D7C48NfC34Ea8qCC/&#10;fxhOLSbcGBgkkjV8ryOWiI5GRjivtL4qkD4W+MyTgf2Jfcnt/o7ivkTXD/Y37IXwb8S7fMfRNe+0&#10;C1PCzZuJ2wW/h/1XXB+8fSvms01qX/lg3/5NA/buA/dwfKt6uIhTfnehXSXzcrO+lnrofcrgK7Ad&#10;iRSDk0rnLsfc06H/AFqf7wr6bqfiHQ+CtHuBpv7bMfiGLy72yvvFt7pcYjkwd7IIy2cdF+0A477S&#10;OOtWvHsEbyftUXDxq06XOnxLKRlgpvQSo9jsU4/2R6Vzunr/AGT4ktfEUJzfWPxQkgiV/uESFSxI&#10;65zGvf1run0Q+NfB37UetCYWTS6jtMG3eALSVpfvcHL42+2c89K/PKd5QnBLdzl98JL8z+w8U4Yb&#10;EUMTN+7CGHpN/wCDFUmtF/db167PofVPwu/5Jh4Nz1/sSx4/7d466c9O9cR8DtVOt/BnwRemIQF9&#10;It4/LDbgNiCPOffZn8cV2/4f/Xr7yg70oNdl+R/KGaQlSx+Ipz3U5J+qk7nz140V9f8A22fh1pzu&#10;sUGlaNNfx4TJkLGYMp56fIKi/YdP/FtfEvOQPEt1j0H7qDpVi6/0/wDbw0M25+0Cx8LsLvy+fILG&#10;bbv/ALufNj/7+L61X/Yd/wCSa+Jv+xluv/RUFeBR/wB9v/en+Cgj9bzP3eGXTWyo4V285VMRJ/fe&#10;/wAz6LFfOXxzI1T9pb4Tafanz7yztL29nhHBjgKt8+Tx/wAsn4HPy9Omfo7YdobBx6jpXzt4tt1v&#10;P24PA1u2Qs3hi4iJHXDC8HH516WYa04Q7yiv/JkfE8ISVPGYiv1p0K8v/KUl+TL37EP/ACb7p3f/&#10;AImF3z6/MteT/wDBRFzHfeAWUkMEvSDjod0FenfsS3LJ8L9d0kY+z6R4gurWBv42UqjZb1OWNeX/&#10;APBRb/j88A4/553v/oUFeJin/wAIi9I/g0fqWQxt4oTv1qVn8pU5tfg0dr+2VeTal+zF4eu7lzLd&#10;XN3p000hAyztbSMx445JPSoPA2R/wT/vO3/En1D/ANKpaP2vf+TVfC3/AF20z/0kkrmvhLeQ2f7B&#10;njV7idYUZ72JWlbjcwhVVHqSxAA9TU1ZWx9S/Wky8DQ5+FMEo/Zx8bJLzat+J2Hg3VLjVv2Cbua5&#10;cSPHoN9bqQoXCRzSog49FUDPfGTXZfsaqG/Z28KA93u+3/T3LXB/DwEfsA3+Rj/iT6nj3/0mau9/&#10;Yy/5N48Jf9dLv/0rlrswTbxFBv8A59L80fPcTRjDJ81jBWSzCX/pFQ+e/gn4u+0/tw69cXiYn1G8&#10;1K0QQ/dDAPjPttjNaH/BRG/uDr3gqw8w/ZFs7i4EeBgO0gUtnryEUdccVxPwY/5PbH/Yd1T/ANBu&#10;K67/AIKIf8jd4N/7Bsv/AKONeC5yllVe/wDP+sT9XWGpUuPsp5F/zCr5WjUSt8j63+En/JKPBP8A&#10;2A7H/wBJ466yuT+En/JJ/BP/AGA7H/0nSusr7yj/AAo+iP5OzP8A36v/AI5fmwooorY80KKKKACi&#10;ijOPr24zQAUVz+mePtB1fxjqvhWzvTJr2lRJNeWvlsPKRwpU7uhyHXp610H5fhUxlGesXf8A4BvW&#10;oVcO1GtBxbSaurXTV09ejWqezWwUUUVRgFFFFABRRRQAUUUUAFFFFABRRRQAUUUUAFFFFABRRRQA&#10;UUUUAFFFFABRRRQAUUUfyoAK464+KOl23xYtPh+8Nz/a9zp51JZgo8kRjfkE5zu+Q9u9UfAvxZi8&#10;b/ELxz4VTSmsn8LzxQNdNOJBdby4yE2jZ9z1Oc9q8t8TatFpf7d3hRJVZmvPDhtUwOjH7Qefb5a8&#10;6tikownTejko/jZn2uWZDOpiMThsbBqcKE6sVdfyKcHpdWad7fJ2Z9I/WigdBRXonxQUUUUAFFFF&#10;AHzh+3H/AMin8J/+yneH/wD0ZLX2iK+Lv24/+RT+E/8A2U7w/wD+jJa+0RQAtFFFABXmn7SfjvxD&#10;8MPgV418V+FbGLUdf0nTnurW3nhaWPII3OyKQWVF3OQCOFr0lvvD0rwX9prxf8RPhX4P8TeOdK8S&#10;aDbeE9IsRO+lXHhuW/vHbhSBIL2FCGZh1UbRk80AfP1v4tttF+JvjSz/AOGor660S+8H2GsW3i6/&#10;12xewttUS+mQxwRoBbqjJbKrwqNzK0nOTkfY3wR8Wa348+D3gvxJ4l09NK1/VtItr2/so4niWCaS&#10;NWdQjksoBJwCSR3r5cuv2SvHSeE7rX7vwh+zpJ40SKS7aH/hAJGtmmBLAm6acNyADvMWQSeD1r6l&#10;+CfjVviR8IfBvipn8xtZ0m2vy32X7LkyRq3+q8yTy+v3d7Y/vHrQB2tIaWkNAHxb+wr/AMiJ8TP+&#10;yk+IP/RsVfSHpXzf+wr/AMiJ8TP+yk+IP/RsVfSHpQAUUUUAFFFFABRRjNeOfGP9p7SfhD400Xwh&#10;B4P8VfEDxTqdlLqP9j+D7RLu4tbZGCebKhYFVZiQDjGVbnOMgHsdHbHAFfOP/DZOqkf8m3/GoE9/&#10;+EeU/wDs9e9+F9cfxP4a0vWJNLv9Dkv7VLltM1SLy7q1LLnypk/hdc4I7EUAYfjH4x+Afh3qUGn+&#10;LPG2g+GNQnh+0xWuq36QSvFuK+Yqk5K7lYZ9VNaHg74heFviLYXF94T8S6V4msreXyJrjSbtLhYp&#10;MbtjlT8rEHOD1Brwzx14ku/DP7Y7T2ngnVPHLS/DqBHtNKe1V4B/asx3t9okRcH7vykn8Oa6P4Se&#10;Dtfv/jV4v+JGoeFofAGkanpVto1voZkia+vZYn3te3vks0JcBvJjIZm8sclehAPb+hPT8KK8f+Jn&#10;xwk+EnxTsbLX5bJPBt/4V1TVoCNkd0L6wMcs0Yd3ClXgkBReu8MchVNeO/D/APav+Jfib4b+H4NT&#10;0vQrX4n6n430/wAONaR6dc/Y1sLm1jvBc7NxIIt3Z92doUbsd6APsKivmn4qfHHxt4e1rx+mgfEL&#10;4XWkugwT3Wm+FXtbjV9WuI4Yt7m58iZWhdmBGxUbYMZJ6npvBvx61HVfiH4Ks9cgsdL8K+NfA8fi&#10;nS7gq261uY1jkvbeSX7rqsUySA8FQpz94UAe4UV8heIf2wPFmm/DfwFrDHwz4Z1H4ia7f/2BqPim&#10;2mt9O0zQ4BuiuLsJKWaZ0MTLyEYzDgKAW734I/tD3Xjj4s6z4Fv/ABL4R8dJFo661p/iHwWjR2+0&#10;SiKeC5iaaTy5VZ4yhViGUknkEUAfQFFeW/Hj4hat4As/D7aX4w8C+CIru7db3VPG8zFVhVM7bW3D&#10;p58hYjJLgIuTznjyW+/ab8caD8N/jpd3M/hzXfEHgE6bLp2rWOmXFrZX0V4EK74JHLZXMg3o5Vsq&#10;R0OQD6sx04zVC08QaXf6zqGkW2pWtxq2mrDJe2MUoaa1WUM0JkTqocI5XPUKa8P8a+NfjT4S8Q/D&#10;jwqLvwNP4l8XajqMM7mwuRZafBb2YnwreZvmdGEp3EIJcIpEeSah1Hxz49sNW+ONlodl4bvfHHhb&#10;w5ot/aXkGjMh1a6e2uZZIpkWRndT5TJCm4lPMxk5JoA+hR+lH6V4nB8fbrxl4o+EGneDY7Oez8U6&#10;TJ4n12a6iMn9n6UsI2YO5fLaS4byldlI+SQ4+UivNLj9prxto9hpGtS+OPhd4xhk8QWOl6r4b8IW&#10;9zeNZQXd15CY1BZCu5QVO540VmVlGflDAH1TBrmm3WsXukw39vNqtjHFNd2KODNbxy7vKaRP4Q+x&#10;9pPB2N6Ve/HPvXjvgxdn7WXxhU848PeGR+upV7Eep+tABRRRQAUUUUAFFFFABRRRQAVznxH8e6b8&#10;LPAPiDxhq4dtM0SykvZ1jGWcIMhF5HLHCjkde3WujxkenpXy3+1LFd/HP4teBPgHZxzHQbop4o8Z&#10;XMMm0JpsMhENsxHIMsi/dYckREHqVAN/9irwDrGkfDjUPiD4uxJ47+JF0viLVHIIMMLKfsdsNw3B&#10;Y4m4Uk7fMIHTJ+haZBBDaQRQW8MdvbxIscUMKhUjQDCqqjgAAAADsKfQAUUUUAFFFFABRRRQAUUU&#10;UAFFFFABRRRQAUUUUAFFFFABRRRQAUUUUAFFFFABRRQOTQBxHxu+KNn8FfhL4r8b3jwhdGsJLiCK&#10;aQIs1xjbDHyRktIUXAIPJxzXEfscfB+9+DXwI0Wx1w+b4v1h31vX7qQHz5budvMIlZvmLopRDnoy&#10;t3Jrhv2j7QfHP9ov4W/BxPJutB0kt408VwSMWjkgiIS2t5EBxl2ZiQ4xh1IJ5B+qCcnOMZ9sfp2o&#10;A8H/AG2NbOkfADVLdZIVbULu2tNshAZk3+Ydgz1BjX14zx3rpv2X9Rt9T+AHgp7eTzFisjA/BGHS&#10;V1Yc+hFeWft3JNrek+A/DMCokupalPMlxKxCoYolXHAJ587r7V3H7GX/ACbt4Z/663f/AKUyV89T&#10;qOWbTj0ULfin+p+wYvBwpeHuGrfaniHL5OM4f+4yf9sHVYtK/Z68TrKjv9sNvaoUx8rGZHyc9sIR&#10;x6iuj/Z51ObWPgX4Gupwgl/suOH92MDbGTEvHrtRc++a4j9t3/k3zU/T7faA/wDfZrp/2XLqG6/Z&#10;+8FGCZJhHZtG+xgdriWTKn3Fbxk3mko3+wv/AEo8urQiuBqVZLX61LX/ALhL/JfcepUUUV7R+ZhU&#10;lv8A8fEX+8P51HUN4xSzuGUlWWJiGHUfKeRQFubQ/Pf4HINC/aL8NaxD+9uNQ8Tappkscn3BHsRd&#10;wxzu/wBIf2yq8da/Q49Tzmvz8+FoXSdK+Bvim6AaEeLb63uZEGZ5ZZGgCsc43cKcknj3r9BCMHHp&#10;xXzWRrlpTXdp/fFM/bPFOXtcfhqnWMZ02/8Ar3VqRt8lZ+jEr56/bJJm0T4fWMhMlleeJ7eO5tmO&#10;Y5lweGXuOT+Zr6Fr56/bD5tvhio+8fFdvgd+npXp5l/uk/l+aPiuCv8AkoMN6y/CEgS1TSf27bpb&#10;UtAmoeGfNu0VjtlZflXI6YAjTj1WvoX9Pavn/wATn+wv24vDVzcnMWteHp7S28vkh080tuzjA+U+&#10;vavoFRlh7nsOlGC0dZf33+j/AFJ4nblDLqj1vhqev+Fyj+FrfKx8Q+PP+Pj9qz/rpp3/AKVCvWfi&#10;j/yZBjjH/CNaX1/7dq8p1eGTxJ4R/ai1+KN90upQWhtkUuVWG5y0mR22hieOACc8ceqfEueK5/Yc&#10;EkLpIn/CN6YA0bblyrW4IyPQgg+hBFeBS+Gs+8J/+lzP1zH6YjLIPeOKw6fqsPhU1+DPA/2hNQn8&#10;GaP8Jtb059t5qvgJNJuRMAyGB7fyzgdQcTvznqF9Ofbv2Bbu4ufgxqMU0zyRW+tzxwxu2RGvkwMQ&#10;PQbmY49SfWvK/wBo3wsuu/Dr9noxi4nu73TLbTVtoQCXBitiNoxncS+Py4r139kGyi8P6n8XPDdi&#10;SukaR4mkis4iclVzJHy3U5WGMf8AAazwcZQzO/Sy/GCf6HdxHWo4jgblWtRTbb8oV5QX3Odl5XPo&#10;vr1oo/zmivtT+YDzj9pAlfgL46IOD/Zjcj/eWvDfjJpct7+w14KuItix2EOl3cwY4OzYYuPU7pV4&#10;44zzXqv7X2o3Gmfs8eK3t38tpRbwOcA5R50Vh+INc98ftC+yfsbPYabbu0FtpWmMsaAuUjV4GZj3&#10;wBkkntXzuPXPOv5U/wBW/wBD9k4Tq/VsNlbf28avuUacZf8Apeh6J8YPE08fwH8TeINGuriwnfRj&#10;e2dxE3lzRblVlIKn5WAbsau/ArVbvXPhH4K1C/upb6+udNhknuZ5C8kjkclmPJP1rkfiNdQ337JO&#10;qT20qTQSeFYdkiMGB/cx5wR75o/Y4Yt+zz4OJOf+Pkc/9fc1dsKrljox6OF/xR85iMFCnwxVqpWl&#10;DFcm2tvZN2vvo1sfK/iWDZ8HviPqUbPFe6d8QxNbTxsVaJiJBuBHfgc16R8Mma9+BH7ROpITPZ3t&#10;7qElvdjlJx5bklW/i+8p/EVhWGmz6r+z3+0NFbx+bIniRpyMgYSO4R3PPoqsa7D9lnSoNc/ZE8Y6&#10;fclxBcS6mrmMgMB9ljPBx7V8zhqbdeKXWEn87yX6n7fnWKhDK61SX/LvFUovvyuNGp+cXZerPaP2&#10;cP8AkgvgTr/yDE6/7zV6OeleQ/sk6xPrP7PfhKWcIrQRzWqBAR8kczqucnrgV693r6/BtSw1Jr+W&#10;P5I/nHiOnKjneNpz3VWp/wCls+evCDFP26PHDDHHhq3PIz/z50z9kADSbn4reHLf/kHaR4omW3aT&#10;mQhi6He3GeIU7Dv68S/BsC9/an+NN1cAT3Vv9ltoZpPmaOL+4pPRfkTj/ZHpUf7KZ/4rb43/APY1&#10;Sdv+mlx/n8q8ah/Gpy7zqfr/AJH6ZmrtlmMoP7GGwX3+5Z/dNr7y/omu6nL+2h4n0l9Qu30mLw1F&#10;MliZmMCSZtvnVCdoY7jzjPJ9aq+I/wDk+v4f/wDYtz/+3dczFqCy/wDBQaRLa5yv9km3uFjfIytn&#10;ko4HXDBTj1UHqBXSalnW/wBubRvspKNoXhd3uy5wDv8AMxs67ubmPOcdG9OUp86a7Vv1uVPDLD1Y&#10;u1lLLeZ6W3puGvrK2vW5H+xP/wAih43/AOxpuv8A0XFXmv8AwUU/4/PAP/XK9/HmGvTP2W/9E+IP&#10;xv063Ai0628SFrezQ4iiJe4DbV6DIRAfXaPSvPf26EtPEHjHwzo8vnxy2Gh6hqnmpja/GY1594G3&#10;ezDFc2IV8m5V3t907foe3k0uXxIWIfw8rm/JSw9/w5kjQ/aP1SbxF+xt4EvpURJ7p9MYpHnaD9ml&#10;Axkn0HeuM0XFn+wn480iX5b/AE3XFguof+eb/arXjPQ9DyPSur+NP/JlXw0/666X/wCiJa5L/m2L&#10;47/9jYnP/bzBXJiG/byl3pP/ANJb/Q+jyiEVldGjFWjHHpr5VoRS9LSf4HWfBieWb9hTxuJJGkWN&#10;NSRA5JCrsjbC+gyzHHqSe9enfsS6pDf/ALP2iRQhxJYXd1bSlwAC/nGUbT3G2VefXPFeG/DXxR/Z&#10;v7CHj1LN43uor5raZJFJCpO9uhI99pYj0I6V67+wb/yQuT/sNXP/AKLhrry+p+/w8V/z6/X/AIB8&#10;1xhhHHKM3qzVv9uuvXk/JqWn3nz18BAJvjv4F8YXx+zza7reqJNN9y3M5jO2OP0JadRtyfvKK9F/&#10;bg0631T4ieFIbmPzIk8O6pOFzjDxxTSIePRlU/hXnPwr/wBR8EMf9D7e/wDuPr1X9puUa18a7uxu&#10;Yo3h0vwDqd3bMMhlkeK4BJ554HA9686kr4CdPvKL+bUW/wAj7THylHizC4taclGvHTooTqwjb05k&#10;eg+HviRqfgj9jrR/F8ENvf6jp+jweXFdqfKcCdYQGCkHATHQjkDNeueBNen8VeCPDmt3MccN1qWn&#10;W17LFDkRq8kSuwXJzgFiBnnH6/PGq/8AKPqLkf8AIGh/L7atevfs23s+r/AvwJNcybpW09It20fd&#10;R2jXj2VVFfTYStJ1oU29PZxfzv8A8MfiHEGX0I5fisdGCUlja1O/Xl5VJLtZWf3lP4M/FfU/iT4i&#10;+ImnX9paWkPhrWG061ktQ4eVA8q7pNzEbsRr93A5Neo4x2xXyV+xh4im8Q/FT4vXfzw299efbvso&#10;fcqO9xKfxOGxn0rv/wBnPxhqviHx/wDGPT9V1q61JNO15orK1urhn+zQCWcYjUk7U4UcDHC5owON&#10;9pSpKerm5K/o3+gcT8NfU8djnh0oQw8KMnHX/l5Gmnbf7TbfTse7UV5B+018ZdT+DPhTRb3RhZSa&#10;nqGpLahL6FpEMQRi7ABlwQTH37nivYXUK5C/dzwT6f8A6q9ONaM6kqS3ja/z2PhK+XYjD4Ohjqi9&#10;ys5qPd8jSlp6vT5jaB1ryDSfjnNqv7SeqfDVYbOLTrHT/PFxJlbiS5CI7InzYZQrk/dz8rHoK9fH&#10;5f0/WnSrQrX5Hs2vmh4/LcTlrpRxMbOpCM4/4Zao+Y/AmqzWn7dnxAsUEfk3mlReYWHzDZb2zDBz&#10;xz9a+nP84r4q8KeJ7i6/4KEaoYP9HjnnutNmTrvSGzK59stCrfpX1FrHxZ0LQ/iXoXgSf7U+vavA&#10;9xB5KK0USqrnEh3BlJEbY+U54/DyMurw5Krk9PaSS+b0++5+g8ZZViHicDGlTvL6nRnK3RQg1Jv0&#10;Ud+yOzooor3T8qCiiigAooooAKKKKACiiigAooooAKKKKACiiigAooooAKKKKACiiigAooooAACS&#10;Mc+1U9K1rTdceddO1Gz1D7NKYZxaXCS+S/dG2k7W9QcGrUk8drG80sixRRKXeR2CqoAySSegAyc9&#10;sV8xfsEalNrHhjxzfXUgkurrW1nlcADczISxwPcn261yVMR7PEUqNviv+CufR4PKPrWU43M3K3sH&#10;TVu/tG1+FvyMb9mfxJea5+1T8W5ZW8qOdblpLaIny2aO7SNGIJPIUtg9t7etXPiBdQXH7fHgSOKZ&#10;JZLfTVjmVTkxsYrlwreh2srfQg968+/Za1UXX7XfieSyuxLY3rao++GTMc8fmF0PH3lJ2sPwNaPj&#10;zWP7D/4KCaTc+V5u+70+127sY861jiz+G/OPbFfJU618HTbf/L5fnc/oPF5by8R4unBWf9ntpbfY&#10;VNJ3Prq0+IGhah46v/B8N7v8QWNst5PaeW3yRNsw27G08SJ0Pf2rlvhR8abf4neKvHOhiw+w3Phm&#10;/azI8zf56CSRN/3Rt5j6ZPX2ry/4Za1/an7dPxES5MULppf2KJA20yCJrYDgnltqljj0JxxXlP7J&#10;PjS7/wCGldbub/8A0dPE5v0JUmOF7gSCfCKfvMMFQOo8z8/VeYz9rTXRzlH5LRfi0fAQ4Mw/9n42&#10;ok3OnhqFZNvaU1zzSStdcsZJXu16n3NqusafoNk15qmoWum2aEK1zezrDEpPABdiBk9ueatI6yor&#10;owdGAZWU5BB5BB9K8A/bk1e3074CXNtKHMl/qNrBEUUEKwLSHPPA2xnnnnHrmvcPD3/Iu6R6fYoP&#10;/RS17Ea/NiJ0f5Un99/8j84r5WqGU4fMnJ3qzqRtbS0FB3T83Jr5GhRRRXWfPnzh+3H/AMin8J/+&#10;yneH/wD0ZLX2iK+L/wBuMH/hEfhMccf8LQ8PDP8A20lr7QHSgBaKKKACub+IsUNx4H1y3ufDcvjC&#10;1uLSSCbQYREWvo3G14sSuiEFWOdzAYzXSV4r+01+0N4E+C/grWIvEnjn/hFtYNiLq3t9Mltn1Zoz&#10;JsD28E+Vc5VhypHyt6UAfL+s/DK58LWepanrXgz9pfWfB1vBJ5/hF/GVld6f9mKkeQtvDeedJGgw&#10;AgdiQoDbhkH7l+Gutab4j+H3hzVNGtItP0i80+CaztIJIZI4YTGCiK0LNGQFwAUZl44JFfK+peOP&#10;AV9p11bzftqagI5onjc22qaFFKFIwSjJaBlbngqQQcEc19IfASDQrb4J+BYvDFhqOleHU0W0XTrL&#10;V02XkNuIl8tZhk4fbjPPXNAHe0hpaQ0AfFv7Cv8AyInxM/7KT4g/9GxV9IelfN/7Cv8AyInxM/7K&#10;T4g/9GxV9IelABRRRQAUUUUANkligieWeVIIY1LyTSsAiKBksxPYDJJ7V8wfsh6fL8UfHfxJ+P2o&#10;Mjr4pvH0Tw4oh2GPR7STy0fnJ3Ssik7WK5Q9eAu7+25401LS/hPaeBvDbRnxd8RtRi8Kaer5Plxz&#10;5FzOVHzbEjyGYBtvmKcdx7D8N/AenfC74f8AhzwfpO46bodhDYQs6qrSBFAMjBQBudtzsccliTya&#10;AOj9e1HY0UUAcZH8OvL+Nlx4/wDtv+t8NR+HfsPl9Nt49x5u/P8At7cY7da7M0UUAeO/tPfs6Wn7&#10;Sng3StCuNXuNCksdQF19utATKYHieG4hXkAeZFIyknI9jmnxfs62Mf7S4+K66m6W8WmrBFoKRYgN&#10;6IzB9uc5wZfs7GIMFDBQBnHFev0UAfPjfs0+JdL0nxn4V8OePINA8HeKLq/vbiaHRUbXIZbvLzKl&#10;6HVSvmEgFoi4i+UOCFYQ+Mv2U77x38EvAngy/wDFo07X/CKLZ2niHR7EW7myNs1pJCFZnZS9uwUs&#10;HwXUPjgKPomigDzjx38FNP8AEWm+EB4fu/8AhFtU8Ftnw/Pb20csEUYg8j7JPEQN9s6CMPGhQny0&#10;wylRiX4ffDfW9A8RXviXxL4sn1rWbu0Wy/s3ToPsOjWqK2Q8NruciVuN0juxOMDavA9CooA8u+Kf&#10;wg1Hxb448MeNvDesWGk+KNCtbnToRrOmLqNk9tcbTJ+63o6yhkTDrIPlLKQQa871P9lLxPr1r8Vb&#10;fV/iGmqx/ES0sf7Qkm0oI9pdWzoyC3xLhLZVEiLEwLAFCZGIYt9K0UAcd40+H3/CX/En4f8Aiz7b&#10;9nPhW41G4+y7N32j7Vam3xuyNu3du6HOMcUnhr4ejw/8VfHHjM3a3Q8TW+lwGzaLAh+xxzJktn5g&#10;/ndMcY75rsqKAPBPhL+yNo3w0034h6bPrV9qlj4ntZ9GtFXbDJpGkSNO/wBktyBhSHupX3AAFhGd&#10;g284erfsveOtV+G2keCB8RtM07RPD1xp9xpMel+HFtjdGzmR4F1DbNidAEDFYxFmQBu2K+l6KAOI&#10;8MfD250b4m+KfGl7qUd3e6/pelWE8EMHlRxyWgud0i/M3yubkkLn5QvU12/4Y9qKKACiiigAoooo&#10;AKKKKACiiigCtqmqW2h6Xe6nfMyWVlBJczsgywjRSzYH0FfN37FOh6l4vs/GHxv8SiRfEPxBvWFr&#10;azAg6bpVtI8UFsAeVJKksMkHbGeua9f+PGqy6J8FvG97AiSSJpU0YV84IceWehB6OT+FcP8AsU6r&#10;NqX7PmjxyhMWV3dWsRRSMpv8znnk5kbnjjFcLxNsUsNbeLf42PqKeTe0yGpnKesasadulnFyv3um&#10;l9/ke5gc/wBK8s8L/Fy+1v8AaB8YfD+5gsYbDR7GG6tJl3C5nZ0hZgwLYIHmk8KMAD3r1P1r4u+G&#10;WuJaft8eLIrt5pZb2fULOA/f2lVLBTnooSIgYzjAA45GONryozoqLtzSSfo0/wBT1OGMppZnhszq&#10;VY8zpUJTj5NSi7r5KSfkz7R/zn1oo6+/40V6h8GFFFFABRRRQAUVxPxZ+LWlfB3QLHV9Xs7y9t7u&#10;+jsESx2b1d1dgx3MBtwh/MV25G1u34dPwrNVIyk4J6q1/mddTCV6VCniZxtCfMovo+W3Nb0uvvEo&#10;qlNremwatDpUmpWUeqzoZYbB7lFuJFGcssZO4qNrZIGOD6VdP+eMVaaexzyhKFuZWvqvNdwooopk&#10;BRRRQAUVR13WLXw7oeo6teyLFZ2FtJczMzAYRFLHrx2x+NYnwx+Iun/FfwVZeJ9LtbqzsbtpFjiv&#10;QvmDY7Ic7SR1U4welZupBTVO+r1t5HWsJXlhpYtQfs4yUXLpzNNpetk38jqaKKK0OQKKKKACnBWK&#10;kgEgdSB0ptfPHxv8ey6N+0h8INDj1a7021eRp76MXBit50lkCRq4Bw53RuMMO49a5sRXjh4c8u6X&#10;3ux7eT5VVzjEvDUnZqE53tfSEXLp3tZebPofp/jQTilIIOCMH0pY1DSIpOASAa6TxNj5e/Z5isIv&#10;2r/j9cSpLPrl9cwgXUuHKW9u7xCJWPKL80Pyjg+WM/dFfT+OcdPftXxv+y34rOqftUfEw3iYvdTF&#10;4QIlwgKXSlup44HvX2NLKkEbzSyLFDGpd5HYKqKOSxJ6AYznpXlZbWdeg5Sd9Zfnp+B+gcb5bDLM&#10;2jRpw5b06Tstm3BKTXrJO/d3Pl/49keJf2kfCulCF7mLR/Deo6jPFNgxIWgnKSKD1YMsfOOqr6cd&#10;t+xn/wAm7eGf+ut3/wClMleWfs/+Lj+0N+0b4o8Uahp8tpZQaB9git0ffHGjlYyjOFGSwMzDoevX&#10;bXe/sO301z8EZbeR90VlrF1bwLgfIhEcmPf5pGP415mCnGri/rEdVPnt6LkX6H3PE+Fq4Lh7+yaq&#10;tPDLDc6vezmsRJrTRtOfpbq+tX9vDWf7O+CENn5W/wDtDVoIt+fubVkkzjv93H41ufsW/wDJu3h/&#10;/r4u/wD0e1YX7cWnx6r4G8HWMxYRXPia3hfYcNtaKVTg84PPpWh+xPfSS/B+904hfs+la3eWduQP&#10;mMeEk+Y9zukbkY4xWkW/7Yk3/Jb8mcFWEX4cU1Baqvzv7pQ/yPfTRXD/ABc+Luj/AAa0Cx1bWra7&#10;urW7vUsFFpsBR2V2DMWYDaAhz+FQfG34tWvwe+H0vicww6l+/iht7fzvL+0byT8rYOcKC/ToPavc&#10;niKVNTcpfCrvyPy3DZPj8XLDxo0m/bycYbWlJNJq97aXV72O/rM8UatBoHhjWdTuhIbWysp7mURD&#10;L7EjZmwMjnA4561b066+36bZ3W3YbiCOYp/d3KGx+tc/8Vf+SV+NP+wHff8ApPJV1JWg5LscuEoq&#10;pi6dGp1kk/vsz4v0TSZ9L+B/wKmnKeXd+NXuoypztTzkT5uODmNumeMV99P99vqa+F/GfH7B3w7b&#10;+JdZGG9P315X3O/3z16968PKUo3iv5ab++P/AAD9T8QKjr+zqy3VfFx+6qnf/wAmt8r9bJK+eP2j&#10;fm+OXwEU8qdamyp6H95a19D/AMq+eP2g83v7QPwIs7f99dxanPcyW8fzOkQaA+YR2UCOQ56YRvQ1&#10;3Zj/ALv/ANvR/wDSkfLcGaZupdFTrv8A8oVB3xO5/bI+EQ6n+zLw/wDkO5r6HX76/UV87/tEn7P8&#10;dfgNcQjybiTWJYGmT5XMZe3Gwkc7cOwx0wzepr6HTll+op4TStXj/eT++MSeIP3mW5VW/wCnMo/+&#10;A1qv53PkL4fnHw0/ahI6/wBoaj/6LuK2dWGP+CfKf9gaH/0tWsb4fgt8Nv2oAOT/AGhqPA5/gnrY&#10;1Ug/8E+Ux/0BoQf/AANWvn6X8GX/AF6n/wClM/W8d/yMKP8A2HYX/wBMwPZ/hboem6t8KPh3Nfad&#10;aX01no1hLbS3Nukr27/Z4/mjLAlW4HIweBXmvwCg/sT9of43aNbSyGxN5DfFJSCRLIzM5zgcAyMB&#10;7Y616v8ABs4+EXgbv/xIrD/0nSvKvAsh0T9tH4iaZb4a31TRLfUZzJywlHkABSMYX963HOeOa9io&#10;lH6tPzS++DR+d4OpOt/beGbuvZykk9ly16cm/uv959CjpRXz98ffiDrPgv44fB+1sr+8j03Urtre&#10;8sLe4ZIrkNLHGN6jhtu/IBB6e9fQOMHHpXo068atSdNbxdvvVz4zHZVVwOFwuLm0414ykrdOWcoN&#10;P5q/ozwT9tvU/sXwJuLPy939p6laWm/P+r+Yy59/9VjHvXV/HjT/AOxv2b/Fmn7xL9j0MW3mEY3b&#10;AiZx2zjOK4P9uWT7R8NPDmlQJJPqN/4gtxa28SlnlKxyggD1zImB3z9a9n+K8Ed18NPGkcsaTRNo&#10;96SkihlOIHIyDxwQCPoDXnTXtK2JX9xL71I+0oVPquWZLO2jxFSbXfllRV/wa7XT6nkl0wb9hrIO&#10;f+KRQZH+6vH860f2J9Ui1L9n/QIY0dTYXVzayM+MM3nNLleemJVHOOQa4rwWxb/gn/dEnJ/sa/H/&#10;AJNS10X7B3/JCYf+wxc/+gxVyYabli6DXWkv0PoM6w0afD+awevJjn/6TJfkzjPhHpEuvfCb9obT&#10;4HRJrjVdRVWk+6MRu3OOe1db+zHpkWm/skTOkRilurTVbicNnJcebGCQenyxoPwp/wCyCNw+KoOM&#10;HxVcZz/wKvoNLaFk8gwxmBwUaIoCrKeqkHggjIrbAYZThCvfVRlH75XuedxZncsNisXlfL7rq0qt&#10;7/y0kmrW1vdPfS2x4r+xkP8AjHXwyfWS8P8A5MyV7YBkV88/sLyyS/BW8R3Zkh1y6SNCxKouyFsK&#10;OwyxOB3JPevodfvKB1zgV3Zc+bB0v8K/I+U4zpunxHj0+tWb+9t/qfPf7OD/ANu/GT42+Iv9Tu1h&#10;NP8AI648ppBvzx129Pem/s2IdD+Lnxv0K4wb7+3F1DdGQU8qR5WUZ/vYdc8etJ+yVi41/wCMd3F+&#10;8s7jxVKYbhPmjkG+U5Vhw2AynI9R60/4Lf8AJ0Pxw/3rT+teXh9I4afVyn+PNf8AI+7zfWtnWH+z&#10;Chh7f9uPDpL5Xafmea+G7uG1/wCChmsGaVIxJJPEm443s1lwo9ST0Fek6N/yfR4kHX/ik4un1t68&#10;ak/5SGr/ANhhf/SYV7Jov/J9PiP/ALFOL+dvXHhpXuv+nz/Jn0md0lD2dRPfK4/hKIn7NoNl8Yvj&#10;rZXIMF5Jrq3K28nyyGJpJysgB/hIdDu/2h61xH7VWk/258eNNsvM8rf4I1KTfjONkV5J099mPx9q&#10;7n4T/wDJ2/xm/wCvSz/9Birlv2iv+TjtH/7ETWP/AElv62qpPAqD2VRr/wAnZ5+XzlHimWJjpKWE&#10;jP0f1aBy/wAT9aOs/sLfD67EflGK9tbcAnP+p+0xbvx2Z9s1j+KD/Y/w3/aX8Nwc6dYeIrOaFn5l&#10;LSXu1tzDGeIl4wOc1L4x4/YF8Bn/AKjA/wDR15UPxB/0XTv2preUeTO+sadMkMnyu0f25jvCnkrh&#10;1Oenzr6ivKqtu0n1pr/03M+7wEIw56Mdo4ybS9MZhlf5Jv7zA+G//JlfxY/7Ctl/6Mgr3P8AYx1G&#10;XR/2Ztc1CAIbizvNQuYhIMrvS3iZdwyMjIHf1rw/w+Bon7PXxv8ADUHz2dlPo9yk0n+tLSyoGBI4&#10;wNgxgevNenfsZ389z+zt8RrWR90Fs12Yk2/dL2Z3fntWry+XLiKK6+za+alL/I5+LqPt8mzGdvde&#10;Mpy9YypUbfhJXOA8AabDYaB+zheIXDX/AItvrucseFf7TbRAKOw2xLxzzmvQv2gLeW6/aE1+GGN5&#10;pn+HN8iRxqWZj5VxwAOtcM/yfsrfBVxww8Wthu4/fz1618SuP2wbjHbwNef+gXNXSivYKHd0vxjb&#10;9DlxteUczniHq4Rxy/8AAa7kv/SrfLz05jxpq7W//BPzQvslwhE0dvaT7CG4+0uWQ+hBUcdePrXt&#10;f7Juo2+o/APwQbd9/kwvbycdHWZ8j8K+a77/AJR5af8A9hY/+lUle4fseXb6f+zNpl3GqtJbtfzI&#10;G6ErK7AHHOMgV3YCq3jKbe3so/mj5birBRhw5jIx3WYVV63jJankP7BmrQwfF3x1pTI7T3cHnqwA&#10;KBY7gKQc+plXH0PSr/7Dl3NffFH4oXN1K89xKFkklkYszsbhyWJPUk81x37BN75/xz1u8nKQ+do1&#10;xMxJwozcwM3JPQc8n0q/+w9qsy/HbxhaQzKbO60+4mdVwQ5S5j2HPoA7dOuRXm4GpphL7c0/0/zP&#10;tuKsH7/EPLv7HDNv/C3f8Ir5nQf8FEdXlWPwPpY2fZ2+1XRIHzhh5ajnPTBPavrXwq6p4T0J5iVA&#10;062Zz3A8lST9etfHX7XcMXiT4zanCLX7Sug+DXmuPOAKxsXYo6c5JBniHTr7DNe2t4vn8Mfse22u&#10;vdOL5PCkKxTtOUk86SFY0Ic87wWBHfIr2MPWUcbiqktrf+k6M/OM5y51+F8jwVL43Jr51nzR/C3y&#10;aZ8y/AjWpvEH7XeneLL2E2lhruo6m9pcsjJDO7RTKEjLdTl0GM5BZR3FfoMeo+vrXxHoPhgeAtO/&#10;Zi1G52JZTahPczzIWYebdPE8YIPOdgQHAxkH619usMNj3rXJoyp06kJb3Un/ANvRizh8S61LF4zC&#10;4igrQUJU12tSrVIL5tWbXmj8+NNvptO/bzkkgfY0niqaBuM5SRmjcfirEV2/inxnG/8AwUD0Uyqk&#10;sNnJDpEbWrbiXltiuXJOMrJOQ2OQFIxkVwfiNV0/9pPXtZhPlahbfEC0gimz91HkmLjB452L19Kg&#10;0AnxB+1No3irzoWTUvHU1uqWw3RkRyxEOrZ5DCQfz7181GpKHuR/5+8342/M/ba2CpYl/Wqi0WAd&#10;Lzu4qX/pN7fPyP0S60UZzRX6MfxgFFFFABRRRQAUUUUAFFNaVEdVZwHbhVJGTTqB2CiiigQUUUUA&#10;FFFFABRRRQAUUUUAFFFFABRRRQByPxe1f+wfhT4x1DyvP8nSLr93nGcxleuD6/pXy/8A8E52JufH&#10;q5ONtjx+NxzXtf7XuqtpX7PPispd/ZJbkW9sm2Ta0u6ePdGPXcgkyO6hvSvI/wBlTTpPA+ofGiC2&#10;gk0+503TrSRY5Qd0MywXDc57hs8GvmsXL/hUodop/ipf5H7fkNGP+oeZr7VWpBL0hOj+tTp536Hm&#10;X7K4GkfGLwDdWv7ufU7jU7W6PXzI1hyq+3PpW/8AFv8A5P30T/sLaN/6BBVD4Y6dFoEf7Oev2JeL&#10;UdU1y/trls5RkNykRwCOCUcr+A6HmoP2h9Vn0P8AbRh1C2EZuLW+0qWNZF3LkRQEZGRx+NfPfwsF&#10;GL6VIP74Jn7A08dxPXq0/tYTEU9e8MRKP3LZeSOu+E2vWuq/t6eJ9RGba1jl1FXacgbBHGyOxIPT&#10;5Sfoa4DwQs3g/wAOeBfiIhmW3svHlzauVx++gljgJMYYYbIjnUtng4HYkafwcube8/ax8dz2syXF&#10;tKNfkimjbcsiFZirA9wR3rrNF8NN4n/4J9zCOETXOnXM+ox4i8xlEdyd7D+7hC5LdlDdq0pKVaEm&#10;t06kl6pwZyY6VLLcVRpz0hUjg6Ek+kZxxEXf5Ox3v/BQFfL+D2kpkZ/t6H9ILjmvTfhr8ZdA8X+J&#10;b7wTZeYmr6FY25nkd0Mc3yIriPaxYlGYBsgYNfM37Wnig+MfgH8HtaZkaS8ikeURqVXzVhiVwAT0&#10;Dhh+HvXI/smeINQ0v46aFrt7L5kXiae+02UpgM8myOQlgcALveI8c/Kfx9CWPdPMvc2nyX9Gv82j&#10;4+jwlHGcEc+If7zDvEuK29+Mldefu0paPv5H374t10eF/Cmta15Pn/2dYz3vk7tu/wAuMvtzjjO3&#10;Gf8ACsH4P/EeH4sfDvSvE8UCWjXfmLLapL5nkusjKVJwOcBWxj+IVlftH3zaf8CvHDwzm3nOmuil&#10;X2sQWVWA7/dJB9QT614T+yp8VE8D/sweLdUuFtrj/hHb6SSO184Ru4kWPaCeo3MWAOOdpGCRXt1s&#10;Z7HGRpSfu8rb+X/ATPy/LuHf7R4bq4+jC9ZV4U469JK1u2spR13Vt7b8l+3prV/F+0F8DtKS/uBp&#10;kuvaLPJYiZhC0ov5ArlM7dwBI3Yzg4r9K4xhcdcV+QH7SXjiD4k/tC/BfxNbxmGLUdY8OymHcW8p&#10;xcFXTJAzh1YZxziv2BHetcDVVaM5p6czt+BwcU4CeW1sLhqsbTVGHMv715XT81t8haKKK9I+KGtX&#10;zl8d/HlpDrHijwvrtiutadd6dAtjZXHw31PXLWOQncxuJIcxzoeMRrsKnqa+j684/aL8faz8Lfgd&#10;438WeHtPGp63pOly3VpbtG0i7wOHZV5ZUzvIBGQp5HWgD5pPxv8AHOM/29bdP+iH+IP/AI/X174A&#10;1O61rwPoN/fT/aby5sopZphp8thvdlBJ+zSkyQ8/wOSy9DyK+fU/Z1vvCdjP8Q7b9ov4iXN/b20m&#10;pfaNX1qC48PyNsLMz2flBBbnn5EZSq/cdSAw9q+Bvjy7+KPwa8EeML+0Sxvtd0a01Ge2jztjeWJX&#10;YLnnGScZ7UAdxSGlpDQB8W/sK/8AIifEz/spPiD/ANGxV9IelfN/7Cv/ACInxM/7KT4g/wDRsVfS&#10;HpQAUUUUAFH549qK84/aM+LI+BnwP8Y+N0VJL3S7FvsMUmNsl25EcAPIyN7KxGc7VbHPFAHkvgb/&#10;AIvv+2j4q8XMba78K/Cy1/4RrR2Cb9+qzgPdzq2SpMYDR8HK7kyA3J+ofSvm34f6S/7Iv7HVvcul&#10;ldeJVtv7Tvp1jJju9Tu2Dbn4BYDei84ysQHy9vR/2dfindfGP4YWfiDUVtY9UFxNbXcdmCERlbK/&#10;KSSuVZTgk+veuZ4imq/1e/vWv8j245NjJZXLOFH9yp+zb681r7drde7R6XRRVLWNb07w9p8l/qt/&#10;baZYx4D3N3IEjXJwASe5OB+NdDaSuzx4QlUkoQV29Elqy7RTIZUnhjljcSRSKHR1OQykZBH1BBp9&#10;MlprRhRRRQIKKKKACivGtA+PU+s/tJ678NjaWx02ytGeC7iR/ONwkcbyJIS20KMygYXqFHOTXsvc&#10;9evXuawpVoV+Zwd7Np+qPVzDLMTlcqcMVGzqQjUX+Gaun/mugUU5laM/MCuemRik2HbuwdvqBW55&#10;NxKZLKkK7pHCL0yTjNPr5w/bx1D7F8HNMVLgQXL63A0ahsMwWKbcR9Mr+YrlxVf6tRlWteyue/kW&#10;VPO8zoZcpcvtJJXte3na6/M+j6KwPh94i/4TLwJ4c1wbt2pafBctuAyWZAWzjgHOeK6CT91neRGB&#10;1LnAH9K6IyU4qS2Z49ejPD1Z0anxRbT9U7MSlVWc4VS30FZPinxLZeEPC+q69fFnsNOtnu5vJwxZ&#10;UGcL2yeg7ZrwH48/Gx/E/wCysvjHwsb/AEePV72K1jkkk8q5gVZnDENG3BLQY68qxFcuIxVPDxk5&#10;bpOVvJHu5RkWMzitRhSjaFSpGlzvZSlrbvsm/l5n0oQVJB4IpK85/Z28XS+N/gp4S1a5mnubtrTy&#10;J57n78kkTtEzE5OclOp5PU85r0at6VRVacakdmk/vPKx+DqZfi62Dq/FTlKL9Ytp/kFFA618r/D/&#10;AONmra7+2X4j8Pya083hqRbnT7awlldYI5IVXDRxk48wtEwJ7hn9axr4mGHlTjL7bsj1MpyPE5xS&#10;xVWg7LD03Ulfqk1ovNq7V+zPqiivOPin8efDfwh1nw7pmtpdy3GtSbI2tQrLbruVfMkyQduW7ZPy&#10;nA6Vq/GbxzL8MPhl4j8RwrA97p9v/o8dz/q2mZgiAjPPJyQME4IyKt4ikuf3vg38tLnLTyjHVHhk&#10;qTSxDtTb0UnzcunpJ2Z2VIzBVJJ2jHJPQD1NeV/s2fGK4+N3w3GtX9vFb6rbXclndpboUiLAK6sg&#10;JJA2OoOT1DV3Hj7VZtD8B+JtUtVje6stLurqISruUskLsARkZGQM0Qrwq0lWh8LVwxeVYnA5hLLM&#10;QkqsZcr7Xvbft59jzr9pPxhpM/7OPjHULC8g1ayubdbNJ9PuEmjEjyov3lYjgkZGSRXGfsC6rNe/&#10;B3U7STyxFY6vIkRUYJDRRs278a+cvB3jMN+yJ8QPDt1M+U1mw+xguSC8rb2RVx8uBbO2ehJ9ev0P&#10;+xNayaBe/EnwmiGO00vVLcoJh++WR0dHVzxnHkrxgYO6vmMPi3i8fRrJWTha3neT/Q/dc44fjw/w&#10;lmWXSfNKniFJN9YpUUn6/vLff2Pp9Ij5iBlwrEdR19frX54/DW+vIf2tNM8TXjR3R1LxXf6YVB2u&#10;rFfLLnAxgC4UjHJKnpXuX7NfxK1HxV8efi3ZteXd3pCztdWcN7M7/ZdlwyBEUsVRSJDkD+6vpXhX&#10;hEGLw98P/iHGxGsXfxCn3W23NuvmeQzYH3uNoA+boaMfiFilRqx+zJv/AMBklf8AruTwpktXI55l&#10;l+Iabq0oQvb/AJ+0qk1HutVZvy8z9DaVQWIA69q8e+GHxn1Pxj8b/iL4H1K3tlttAlLWE1vEVYxr&#10;LscSMWO5jvjIIAHDZrifgN8fb/4j+F/izd6lqE8J0rzrqwmlSOI2lu0c3lLuT+NSg5PcAgmve+v0&#10;W4x/m5l/4Dv/AMA/JpcJ5lCnWqSSSpKlJ630rW5LaeevbzPcvBHxE8P/ABC0K41nQr9bvTLeZ4JZ&#10;3RowrooZs7scBWBJ6e9bOlavYa7Yx3mmX9rqVm+QtzZzpNExBwcOpIOCCOvaviz9mLxNc6P+zD8Y&#10;Lk3/AJRtEkeAzMCqSyWzLkA8Zdgi+5xXp37FvioWn7OV5d6i0UNhol9ejeo2nyljSdsknGcyOO3G&#10;B2zXJhMy9v7KM1Zyi5P5O3+Z9FxBwWsrWOq4eblGhWhSinu1OHNvZXavFWS1u/K/0hRXKfC74kad&#10;8WvBln4m0q1urKxupJI0hvAvmAoxU/dJGMg45rqxzXswnGpFTg7pn5picNWwdeeGxEeWcG00+jWj&#10;XyPmH/goDfww/CjQrNn23M+srLEuOqxwyBjntgyJ+dfQHgDVoPEHgPw1qVsHFvd6ZbTR+aoDBTEv&#10;UZPNfM//AAUR/wCRS8E/9f11/wCi467z9l74y6b4j8LeFPBLxXH/AAkFloK3MjpEBbCCOQRJ828n&#10;ft8vIIAznntXgUsRGGaVacna6jb+vmfreOymriOA8BjKEXLkqVnLyTdr+nuLXpfzOI+Ifie6tf28&#10;/BMO2AJBaQ2Kll5McySlyTn73758Hjtx6/WPf/Cvzz+Ouo3Nj+1lqXiG6aa50zQtY0wzNG4doows&#10;bBEBP+w+B69cZr9DXG12Gc4PWtMsqudXEx7Tf+X6HNxzgI4XAZLVjb3sPFO3dWn9/wC8T+d+olFF&#10;Fe8fkgDqP6da+efi18db7wR+0j4D8LRXgt9Duo4xqcUyIsbGZ3RH3kZG35SenTrya+hs/lXwN+1T&#10;Y3Xib4zeP9TW5FnN4O0vTZ7V4soWVngHJ6lg91kEY4Ue2fFzavUoUFOnvdfhdv8ABH6d4e5XhM2z&#10;WpQxqTh7OS11s5uNOL9VKat2evQ+mv2uPET+GPgB4oZGkSe9WPTkZUDf6xwH3eg2Bxnrkj8OF/Ys&#10;1K50v4A+JEdz9u0nUb1haTk7oCsEbhChOVUuH4453e9RftG+IV+JPhP4L6XbgSHxbq1pdFZJd1u6&#10;hEDxyEcthpwOh+63esfwRcy+GvDv7UVhG72Oq2t1fXqLEdrRxuk/lsGHTg8YNcNWrfMParZRa++L&#10;l/kfVYDLlHg95fUjapOspvySqxoetk+a/wB3U9i/Zs+Ll78afhmuu6rFBDqkd5NZ3K2sRjh3LtZS&#10;gLNxskTJJ65GKybr9oby/wBpm0+GcUFm2mtblbi7IdpvtflPII1IbaFxsUhlyDu9q8p/4J++KobX&#10;wn450+5luPKsJYtSKDBREKOH25ONx8sexCjnivLNAm1CDxf4N+NOpzTwtr3jOaOWVvnihtQ0YI5y&#10;ejzIATkCLj1rH+0an1TDzT1bvJ+SaT+9tHc+DsD/AG/nGGqQShCLjSX/AE8qQdSnb/DGMtNem5+i&#10;f+eaKVgVYg9QeabvUNt3oG67Cw3flnNfXH88i+9fFP7UupwXn7Wvw6tIw4ksW02OUsPlJa7aQYPf&#10;5XXnjnNfapdVYBnRWJ4V2ALfQHr17V8AftT6pcf8NHX3iLTPL3+GZdLikFyPvTbRImAD8y/LzyDX&#10;z2eT5MNH/Evw1f5H7B4XUPb51V8qNS3rJxgr+rlb1P0Cf77fWlh/1qf7wpJPvt069qbv8sbsZ281&#10;9Cfj26Pgb9mPV4NM/a+1qGcOWvptUtotgyA+5pOeeBtjbnnnH1H2j8VNWh0L4YeLr+4R5YYNJui6&#10;x4JIMTDv9f518M/AZBZ/GX4ceO7ldzeJta1O1e3gPEU5UL8oPRB9qTksTgN+P1r+1dqNxpX7PPjO&#10;W1kKO1vFAxCg/JJcRRvx7qzD15r5LK6jp4Cu30u/vimj+huO8HHF8WZZSjtUVKm+3NGrKnJfJr9T&#10;E/Y1+HFh4N+EmkaykCJq+vRC4u50kZhIiyyGEEHgFUYg4FZX7Cv/ACRnUu3/ABP7r/0VBXrfwY0u&#10;DRvhR4Js7cuYo9JtWBdskF41c9B6sfwryX9iJDp3w58S6JONmpaZ4iuY7qD/AJ5sUjXGfrG/5V30&#10;qSo1MLBaJRl99o/8FnyeYY6pmWEz3E1JOTlWpPX+VSqpeiScYrotF2JP2rsav4m+Dvhqf5LHVfFE&#10;bTTIcSJsaNBtzxyJ2zkHovvUf7ExNv4C8W2FwPJ1K18S3X2m0fiSEmOIYZTyMlHH/ASO1O/ac/5K&#10;p8Bv+xk6+v721pP2UOfF3xt9P+Eql/8ARk9YL/kaN+dvlyJnqz14DUOnKp/P6zOH5NfcjlP+Ch1/&#10;PF4L8H2aSYt7jUJ5ZFx95o41CkfQSP8An7Vxn7TnxCPij9mr4SKZ43n1JFubhZVCyl7eLyS4AOAh&#10;dpe3Py9ORXqH7UOgw/EL4vfCbwXfoH0y+a8mIVirNJtGAW5wpKLnAz15r5b8OyJ4+i03whqokeDw&#10;joeuXKspJ3TpHNMoDf8APMFI8DA53eteRmM5rE14rador1XK/wAmz9D4NwuHnk2VYiovewsqlaVk&#10;vgn7eK9XzU4/cvl+g3wWuJbv4PeB5p5Xmmk0SzZ5JGLMxMK5JJ6ms79oq6msvgT46mt5XhlGmOoe&#10;M4YBmVWGfQgkH2Jqp+zDqE+p/s/+B57h98gsTCDjHyRyvGg/BUUfhTP2otRt9M+AHjR7iTy1ms1t&#10;04zl3kQKPxNfUuaeAc/7l/8AyU/B6WHcOLo4e12sSo2XlVt9x4x8UPDdlD+wZ4aaIPD9ht9O1GII&#10;3BmkfDls5yD58hwMYOOwxX1N4YvZdS8MaLeTtvuLmwt5pWxjLtErMcduSeK8F+J/ha9b9h+LTZtl&#10;tdWWhafPKrnIAjaJ2UEZ5IHFez/C/Vote+GnhPUIEeOG40m1ZVkxuA8pRzgn0rnwkeTEctrfu4fh&#10;c9XiGr9Zyj2t+a2LxGu+klTktfOzZ03avnj4mf8AJ5nwk/7BV5/6Luq+h/xx7189eOUbWP20vh1D&#10;afvZdK0S5uLtenlo6zhTz6l1H4104/4If44f+lI8jhJ2xOKk9lh8R/6akvzaXqyL9rDzdF8ZfBzx&#10;Mojlh03xD5LQEkM7SNEykHHQCJs/UY719HBNlyFHOHx07Zr51/bKGdI+HA7/APCV23/oLV9GMMXZ&#10;/wB/+tGHVsVXX+F/h/wELOPeyDKpPdKtH5Kpf85M+Xf2Sna++APjy9uD597d6jqbXF1JgyTt9mQ5&#10;durHLMcn+8fWuV8OsW/4J36rk5+WX8P+JgldV+yD/wAm6eMf+v8A1P8A9JY65Tw3/wAo7tV+k3/p&#10;wSvn4f7vD/r1P/20/W8QrZxibdMwwv5VD6Y+Dn/JIfA//YCsOv8A17pXk9yDoP7dNp5A806/4Wb7&#10;T5n/ACz2b9uz6/ZY87s/eb2x6x8HP+SQ+B/+wFYD/wAl0ryb4lxy6F+2N8LNUjKuNU06fTXRwfkU&#10;eblgQev739K9nEaUKEu0of5fqfnOUe/muZ0es6WJXrZOf4ON/ked/t+3zaX4t+G95HLJC9utxKsk&#10;LFXUrLEQVI5BGOCOmK+xYdSt760trtG8uG6jWaISEKdrKGUY9cEcV8X/APBRMf8AE38C54/0a749&#10;PnjrJ/aI+L2oiz+BcqMkV3baVZ6/KAgFs0pKKowDkhTA4K56H16eW8asFi8VOSv8H5JfqfeR4Yq8&#10;TcP5Dh6MuVtYhN72tKUlp5uNt9LntP7WoI1r4On/AKmuH/0KKvedb0+DVdJ1GxuU8y1ureWCZM43&#10;IylWHHTg9RXg3x7kiv8A9oD4Ewb1utOl1CecRn54nIMRV9p4PqD+VfQgj84iM8B/lJB5Gf8AOa9r&#10;DrmxFd+cV/5Kv8z8wzeTo5RlMb2ajUlftetJfhynx/8ACS5muP2DPGCyzPIIEv4oldsiNP3bbV9t&#10;zMcDux9a6D/gnxeTSfDDX4pZXeCDWMxxs2QgMKFsDtn09hXL/DFmsf2T/jPoSNvs9Gvb62t3ZfnZ&#10;cJy56Z4HTFan/BPPV4JfBnjHSlEgure/huWJUbNrxsqgHOScxNkccY5r5/CStisKn/I191/8j9e4&#10;ho8+Q5/OK0+tRl6KXI0/mpa+p2/7HH2TUvBXi7xBZtL5es+JrucRzgAogClBgZwcPzya9/jP7xfq&#10;Pwr52/YT/wCSFy/9hm6/9Fw19EL/AKxfrX0OWu+EpPyPx7jWPLxFjYXuozaXotF+CR87fsNqbX4V&#10;65p04MOoWniC5S4tHGJYSY4gFdeoOVYf8BNfRNnLHPLGY3WRQwG5Tkda+bP2Y9QfSIvjnqESLJNa&#10;eIby5RHztLIszAHHOMjnHPpWJ+xD4p1Cf4RePCXUPp93Ld28mMssj25YkknkAxJgfXrmuHA4pUqd&#10;Cg1upf8Akv8AmfT8U5HUzDGZpmsZ2VOdHTu6yT36craWzun5a9F+wvn/AIVRrw6j/hI7rj/tlBVj&#10;4OkW37VPxqhlIinmFrNFHJw0kfHzqp6r8y8jj5hnrVz9imzig+Aen3aJtnv7+7uJ2z95/M2Z9B8q&#10;KOPSqHho5/bo8ZnoR4XgAP8A4CVlRXJhsJJ91+MZHfmM1XzniKktP3c/vhVpfm0eHeINZh0H9v1b&#10;yeOSWM67bw7Y8ElpIkjU88Y3OD9M17p4DH/CQftl/EfUcmH+yNHt9O8v73m7vJO/PGMbOnOc1876&#10;hIb74+veXOJ7wfE2ODz5fmkEaz4VN3XaAoAHbAr6J+EH/J1/xq7nyrPPP+ylefgm3Vt0dVv/AMlk&#10;/wBD7TianGlgFNfHDAxp39KtFP71JkXgRpdB/bQ+IthKqSjWNGt75JEY/IqCEbSCOpJNYvxx0qfX&#10;f2pPDOmWpQXN74M1O1iMhIXe9vfKuTg8ZPJxW7pfP7dGuj/qU4/5wU3xvatqf7Z/g9rbbL/Zvhe6&#10;luwrDdCrC5RSfTJlj/76rulHmpOHT2v/ALdc+ToVXSzCGKWkv7Pv5XVDlX5RXr5s8T8R6pDqX7BX&#10;hKOIMGsvEH2WQuMZffcv8vPTEi+nOap/tIanLYfE741woiOL+PSbSQvnKqBby5HvmFRz2J9qrTc/&#10;sJ6Z/wBjh1/7ZvVb9sF5fDnxq8Y2sqpKmuxWF3GyMQYlSMLhgRySUPT2r5/ESf1ZS/u0/wD0ioj9&#10;gyihB51Kgtb1cU16qvhZv7rN/I2/FFjBpfh39p6ytk8u2tb/AEqCJMk7UW8ZVGTz0A61tfsr6rNo&#10;f7MHxev7cI00CzMqyAlebUjkA+/8qzfjaPsXjb9oi0t8wWsumaTcyQR8K8v2ixJkI7tmSQ5/229a&#10;m/ZyG39kz4zqcBvKl+Unn/j29K3p+5jVFfZjU/8ASpnlYtLEcMurPVVa2Dlr2dLCrX7i74t0mDR/&#10;2X/gVFAzlZteguXLkEh5GmZsdOMk8elejaxN/bf7XHxK+1RxsdE8FSxWjJkEB442Yt6n9/IO3BH1&#10;PHfFNVi/YW8B3qqBeWb2MlvOPvwtulyynqp+ldj4Vsm1r9sP4l2ckpV7zwjBA0p55eGzUsfXqT9a&#10;74xtOnBdfZ/+kS/VXPkq1Tnw2LxM3rD66r9f49Bt/OM2vvPLL7j/AIJ56ef+osf/AEqk/KvTP2K9&#10;RuL79nHXYJn3RWd5fQwrgDapt45CPf5nY8+teTprVpf/ALF2keGSs6TyeLRpH2gqu0P5jT78Zzt2&#10;OBjru9ua9A/ZmvpvA37NnxSRVRtU0S81RntpwQUZLRAN65BGWRhjOflNYYSSWKpSvoqST+SPU4go&#10;SqZFj6Dj78sdKUfSUlFP8bfM8q/Zk+X4ieCscBvC+rZ5/wBu8/wFWP2II/8AhHvjJppnxKNf0K7F&#10;v5X/ACz2TZPmZ9RbP0z95ffEngWCy+Gl78G/ES3L+Xqfh7VlvvOG5IogbksUwAc/O3XPQVa/ZY0y&#10;4sfjH8KBOnli60DUJoiejKZbwAj8QeK4cLFxqUIvdSX4qn+jPqs9qxr4LNq0X7lSlJLpd05Ytv7p&#10;RXy8mdv4t0qLxx8Xv2hJ7+R0/snwmbSH7P8AKGCxRyjcTnJ3RDPsSPph+Ntdv9c/Yz+Fvh+Nnm1D&#10;xDfxaagVFAaOGaRUQk4wciHGOu059+5/Z80mLxxZ/H3UWkkh0nxFq15Zo4wJ412TF8qcgHbcJjk8&#10;g8cc+Q/AjXH+IfjL4IeFLo2z2Hh5b+9MI3SbpFklmHmqTgEbF2nGfm713Td7d63MvvqL9GfK4ePI&#10;5pq8cudGb8uTCTenm6kVdd1ue2/tcWEXhLwl8MtS3NJpPhvX7RZennPGqDaVXgFsQsT05I9a+kXy&#10;0zADJJ6Y/wA/5xXgX7bumyX/AMCLi6V1VNO1O1u5Q5JLruaLC++ZVPOOAa9F1T4yaFoWueA9Ou4L&#10;9brxiVbThHErLHkRtiVt428SqPlDd6+ipyhRxVXmdk1D9Y/ol6n43i8PiMyyHL3Qi5zjLEJ27JQq&#10;v8HJvyPin4rWYlt/jF4ptJCVh8cWi6ff28pBWRRdlypHcboznt26Vf0TSP7B+AXwa1mBwmo3PjWS&#10;eK5QbZYFZ/LKq3XB8hWPrx6V0/hLwJqPxH+B3xo0TR9OXUtYk8XebaREqCrrKhZgSQAdnmD6EjvX&#10;UfHXwvP4E+DHwV02+wg0bWLFL2YjCQtsJbcQTjDbhnvg18usPLlniLe7y3+bnf8ABI/eZ5xSVWhk&#10;6mnUVdRaur8kcKktO0nK3ROXMl1PrCUYlcdMMRxTa4342eP3+GHwy8SeKLaNbi6sYQbZJBuRpXdY&#10;4ywyMruZScHOAfaq3wL+IVx8VfhZoPia6hSC9vEkW4SNNqeYkrI2xcn5crxkmvtvbw9t9Xv71r/K&#10;9j+W1leK/sz+1uX9zz+zv15uXm29Drotc0yfVptLj1Gzk1SBBNLYrcIbiNDjDNHksB8y8kY5HrXM&#10;fGH4kwfCT4eal4nnt/tn2UxpFbbivmu7hQuQDjgk5x2r5n+EvjYat+3V4ulS7dbe++26eFuiAziI&#10;KFjHJwAYRgDsorsv26bu91Dwt4O8KWUgifXdWOWklKofLUBVcAZILSg/8A6ZxXlSzBzwdWvBaxbi&#10;vXRJ/ij9Ao8Hww3EWXZXipc0K0KdSd9LRcXKcfkoyV9/me5aD4/sNU+Gdj40unW106XSl1Sco/mi&#10;FfK3yDI+8UwwOB1U8DpVnS/H3h7VvCVp4nTV7W20C6XdFf3sotoiNxUZLlcZKkAcdK+ZB4yht/8A&#10;gn0kkK3ELG3OkhoyAd5uzuOc/cIyD6gkEYNeaTeOFm/YSh0sxzTSJ4kGmNLLJ8qYBuRs77cYXHHJ&#10;NYzzX2fLfX93zfPseph+AY42VRxbjbGPD9NIK95a7tadT9AhMjQiUOpiKbxJkFSuM5z0xjnNVtJ1&#10;nT9fsheaXf2up2bMUFxZ3CzxkjqNykjI7jNeU+EPGV1f/smW3iGGaZb6HwpMRPckM5mhgeMuc5zl&#10;4iRnqCO/Fcf+wXrMl58FL22nMMUFhrE0UTcISGjjc7iTycsR2r0VjFKtTppaTjzfl/mfFVeG6lHL&#10;8bjZz1w1VUmu9+ZN/JpW9WVP2jPGcGi/tJfBe2lW4Itrjz5TERtdZ5liUAZ6gxsTnsRjNe+J4+0N&#10;vHkng5bwHxDHai9e0CNxFxht3TuO/evjn9rnxVBZftReD5riJ/s2iRafJI0XzNInnmY7RwM4bAGe&#10;cda0vgz8QofEn7cXii+mSQf2mt7YWgWPG0QquzeMnB8u3OTzluwzx4tPHuli6lP+aol+Fv0SP0zF&#10;8JrHcO4TGSTSo4SpU06y9pzpddLSlJ+VlofatFcx8UPFVz4G+HPiPxFZRQ3N3pllJdRRXGTG7L03&#10;bSDj6EGqXwa+ILfFL4ZaD4okgS1uL6JzNDEpVFlSR0YKCxIXKHGSeDX03toe19j9q1/lex+IrLsQ&#10;8A8yS/dKap3/ALzjzWt6J6naUVxv/C0tFv18a22j3kd1q/haCV723lRlSKRUkKqxIGQTGw+U/lXi&#10;/wCw/wDFnWviB4d8S6Z4g1K71fUdOuYriK7vZTLJ5cqkbNzEkhWjJxxjd71zvGUlWhRWvPez9Nz1&#10;6XDeOqZbisykuWND2fMndO1T4Wl2+F+akmj6apvmp5gjLr5hGQuea+Z/2zvi/qfw5m8EWGj6nd6a&#10;89299emxlaKaS3QqojyCAVbdJlW7ovTnPJfFL4mto37cXhadWe0sIIrLT5gZtiPHcKWLOBxhftHI&#10;77Pfjkr5nTo1JU7apxT/AO3v8j38r4HxuZ4Wli4ysqlOtUirXf7lpWeq+JyST1tvY+u7nW9OstRt&#10;NPuNRs7a/uwfs1pNcIk02OuxCctjvgHFcz4p+LGg+DfG3hnwtqZuItS8Qlls5VVPIVlOMO7OMEkg&#10;DAOSR6183/tVeOD4b/ab+FrMJ7dNJFvdTS27ZkkikuiJEA46rGwxnB344rI/bL8T32g/tHeAHQxz&#10;JpNva3sEMo+Qyfa5CdxGCQfKTPPbjFYYjNPZKpyr4JRXydr/AKo9fJeBljquBVWTtiaNWp2tKHMo&#10;2eqa1g3fu0fW8HxA0K48d3Pg1L3d4ht7Vb2W02NkRHbhtxGD99eAe9dHsOzdhtvrXxCnjI2P/BQO&#10;e4N7HcWr6idJEsshKIrQeVsU54IY4A6ZrsLX4u6vZ/tzXfh+e8mbQ7hF0lLJJHeFXMCOkoTdtV96&#10;gMwHQsMZNVSzSLvzr/l5yL9Gc+M4ErR5HhZ/8wixMr91bmitu91f59z6torwH4WfG3UfFv7SvxC8&#10;IXMsz6TYI62EDxxgRNBIkcpJHJ3EsVz2POKZ8Kfjbqnin9pn4g+EdRmdtH09ZVsYFVNsXkSJHI5Y&#10;Dcd3JA5xnHau2OPoy5bfak4/NX/yPm63CWZUPbc6X7qlCs9fsz5bJafEr6rbR6vS/wBBAFiAMkno&#10;AOtBBBwRgjt6V8caN+0Xqnir4FfGS+vNQvJ7zTbmOLTr21AhMUNxJ5cO0rhsqVJJ64I6161+zH8R&#10;5tf/AGdrXXdXuLq/udIju472eVhJNMId0gIJOWPllR8xBJB+tZ0MxpYipGEesXL7nY6s04MzHKML&#10;VxNezdOrGk0r7ygqia26SSta92Yn7bfnah8PfDGgoUji1nxBb20kzKSYvlbBHI9TwfSudvdXTw1+&#10;0N8fpZ5JfsVv4PWSWOL+Jlt4FDbcgEje2M9AzetefaR8crv9pX4nfCbTNR0uGK+0/W5rm8s7ZW+x&#10;SwBYnV9ruxLqsc5OcYGMdTXUePST8af2jCSSf+EJHX/rja14NWvHETliaWq5kl8oSf5s/WMDlFfK&#10;MPTyTHq01SqSkk0/jxVCKd/OME0/TqcwNOn8KfAP4AeIWjK6nY+JXe2SQ7ojFNO0mWA6n91Hjn1H&#10;esH9p+ylb9ra8uVjZ7SG+0qKSYDKq7QxlVJHQkI5x/sn0rv/AInQCD9ij4a60jEXWj3FldQIRlHb&#10;dKPm9vYYrz3412cWp6l8dL+dN9zba3pU0LgkbGYTqcD6MRXn4uNqSprtCX3Ql/kfXZBWdXMJ4yW/&#10;PiqX/gzFUfPZe0v6tnM+CtYl8Ia1p+uWEUa3hbxCZGIIFwiWmVRyCCy5zx7nFfYf7OHgu11H9lvR&#10;tELGWHWrC7EomOADO8ikZUZx096+QvlXwB8MmOFzoniTJJxk4uep/Svtv9mEEfs/+BgQykWLdsY/&#10;eyV2ZLHmruL25fzULnzvibWlDK6danpL21r9/ZzxKj9267XPz/8AHfi+7vvhX4O8LXFyJf7AvtSg&#10;MRk3H70RVsH5lX5mAHTKmvWJ/Dt14R/Zg+E/jiGKC5n0fxE+oFliLBYnmOPMYYIXfAqkDrvHOap+&#10;JfgRbeMP2ydZ8H3M9xYaZqF1Nqbyo6mUxPEZ22fKQCSSACOOh5r6h+Mnw0sbD9l/XPCmnqHtdG0c&#10;PbvPhC32bEhdtoA3EI5OByzc9c1y4bBVZ/WKsvspxXrG1vyR72e8T5fhXlGCof8AL+pGtNW05K/t&#10;FLXa7c5fcfOH7fni9dX8deGdMtLmOaxg0kXWIyQ4aeQsA/8AwBIyAQMbveuFvoY/hf4R+Jfw+luI&#10;7yTVRoktvcECNy52zngtyirI4JGSDt6AmuK8dazq/wATZIfEJt5prTTrPTtGlu5OrTC32jc2Tlna&#10;KUg9wBnFeyftK+Bn/wCGhfAOmap8kOqWOk2syQtiSMBxBIMkEBso2DyMY+lcNScsTUq4qK3aS9JJ&#10;xPqcDhqOS4TLsiryVownOSVr+0pTpVl913ppvrfQ8BuPCmrad8SvBMeoS7ZfD/jrRrCWGUtlWN4w&#10;wgI4XcrHBx16c1+3adOmK/Ob9q74MQeCPGXhvxpb3/mJ4j+Jvh7dZeXjyX86R3fdk53MGPQfer9G&#10;V6V91luGlhKHspd3+en4WP5U42zylxDmyx1F3ThTW1rS5U5L5SbV+vS+46iiivVPgQryf9qzWfDf&#10;h79njx5qXi7Q5vE3h2201pLvSILl7drsBhtj81CGjBbblgeBk84xXrFeZftL2+rXfwE8dQaFqd1p&#10;Gry6XKltdWVlJeTKxAG1Yo1ZyWGUyqkru3AfLQB8gWf7AWlXVrBM/wCzX4AiEiLIYG+JWssqEgHH&#10;FuVOMnkZHua+lPgH+yB8M/gde2vijw94GtvCni+fT/sl79i1m9voYw+xpI0ad8Mu5Fw2xTx2zivm&#10;Hw/8DP2Rr3QdOn1D4HePtGv5bdHuNPfSPE0ptpCo3Rl48o+05G5Tg4yK+7/hhpuhaN8OvDdj4YsL&#10;nS/Dtvp8MWn2V5HNHNBAEARHWf8AeqwXAIf5h35oA6ZRgUjfpTqQ0AfnN+yr+0R8P/hdofxL0PxN&#10;rMun6l/wsHXbnyY7KWUeW0qBTuRSOqnj2r23/hsz4P8A/Qz3P/gruP8A4iuW/YXgifwL8S2eGKQ/&#10;8LJ18ZkjVj/rY/UV9Hi2t8f8ett/34T/AArinDFOT5JxS84t/wDtyPpcPiMijSjHEYarKdtXGtCK&#10;b8k6Eml5cz9Txn/hsz4P/wDQ0XP/AIK7j/4ij/hsz4P/APQ0XP8A4K7j/wCIr2b7Nb/8+tt/34T/&#10;AAo+zW//AD623/fhP8Kjkxn/AD8j/wCAP/5M6PrPDn/QJW/8Hw/+Zzxn/hs34Pj/AJme4x76Xcf/&#10;ABFeR+N/Hfh79r79ov4YeBNB83VvBHhky+MtdluoWhiuZYj5NrBsbazFZHBOMgiY5BAOPsP7Nb/8&#10;+ttj/rgn+FfO/wC0GE+Gnxk+GHxJhiSG0N0dB1MxqABFJuKtgA5+V5jwMnZjPSsqlXEYaPtasoyi&#10;mr2i00m7X+J7HoYHB5NndV4LA0qtOtKMnByqRnFyjFyUWlSg/etZO+ja0ZU/a78z4geLvht8Nrec&#10;tNq+p/brxBtysI+QSHkHhWmOON2PUCo/2Ul/4QD4nfFX4bECK1sL/wDtCwgeVXYRFtmeOTmMwZye&#10;MYxkmpfhFKvxS/am8feNNxl03w3CNF09lYMm4kozAhuhCTnoQfMzwetP4qa9H8Hf2t/Dvi6+kFto&#10;Wu6LJa3sjSKq/ugwIxtLYGy3b1J4HcV5TaVVZg9ufl/7d+H89T9BhGcsDLg6KvJYb2luvt7qvZd3&#10;7P3V13WxvftI/tL33we8TaJouhafb6xeGE3+pxTb90VvkBQCOFLAOcnJAwccjPCftC+IH/aU8Q+H&#10;fA3guX7XZQ6W/iS8nU8hjCWghKkqN2GVeTwZh0wa6P8AZg8Jz/E1fHXxK8WW6zf8JiZtNhtWACiy&#10;+64DDnbwsY6H91nkkV33wB/Zy0v4Bz6zcWmqT6zd6iUUTTw+V5USncI8BiGJbkt/sjAHOb9nisfr&#10;J/uqn3qK2/8AAtGczxWQ8JS5Kcb5hg42T1calWa99vovYNtLa/mO/ZS8UL4q+AfhWXerzWUTadMF&#10;BG1omIUc9SU2EkcZJruvHPxC8O/DbRf7V8TatDpVlnarSAs7n0VFBZj06CvlTw7c/FH4X+O/iX8P&#10;/A3hd7671LUDq2najctEsVpAz4M3zgRyblKLtLfKVPy5BFeoeCf2V7S41z/hKvibqsnjzxXLh/34&#10;KWtuwOdoTgOBk4yAv+xxXRhsTXnRjRpU7zjo29Iq2nq31su+542d5HlVDMa2ZY/FJUKr9pCnTalV&#10;kppTtb4aaTbjzT1bi7Rel+0+D3x98K/GyC9GhzSw39p802n3iBJRGejjqGHXoSRjnGRn0DUNQtdI&#10;sJr2+uYrK0gUvJPcyBEUAckk+1ePfGn9m+x8fX0XinwxOnhnx9ZyxTwanFkRy+WMKjoDgHGPnAJw&#10;oBBHTmtP/ZLvPGmu2viD4teL7rxpeiHa2mQobeCM4wAHRgcdT8qpk8+tdKrY2H7t01J/zXtG3n1T&#10;8lc8aeX8NYpLHU8Y6FNrWk4upVUklpBrlhKL1tOThbZxuT+Lv2zfDsEv2TwHo978QNRVHkmW2jlg&#10;ihRM7mYmMs3AJ4UD37V6j8H/AIs6N8ZfB9vrmkyBZhtjvrPJLWk5ALRnIG4dcN0IHrkDofDHhXRv&#10;BWkrpmg6Zb6RYIc+RbIFBIAGWPVjgDkknj16/N/x/wDB83wB8RJ8ZPA9wmnSvdJb6zoxUmC+Ejlm&#10;YZyF3EAEADB+ZSDUTnisL+/rSUo/aSVrLutbv5/I6cLhsgz6X9k5dRlQrN/uqk583tJfyVEkow5t&#10;ouK0fxXTZ5LaeIPsn7XA8aT+XBA/jObR5YZHKpGuPJMpkPQYYttI7da95+FH7T1x45074pXt3apb&#10;R+F4Zr2y8iP5zbqJSu8FiGcbF9q8Fj8GX3in9jPXfEc1rK14/iptY84upeeLAgZ2J5bDySDB5zk4&#10;xXnPibw7qnwd0vTIIIWk/wCE48LwtOJkOYxJcrJsjZTycQQkg9PMKkV8rTxeIwX7yPwyvN/9vaL8&#10;UfvWKyDKeJabwlVr29Fxw8etlRcZztr/ACNrX5u7sfSP7AnjNr7w743sNRvs/ZrqPUz5icRq6Msr&#10;7sf9M0+X2OBya4f4YfFXW9Q/aa0/x9fQzWfhnxdqFxoduzMzRlMIsaLwTlW8g5AXLZ6Ddjn/AIu+&#10;GLn4I+Oj4X8OWv2i68WeErLSnSNGhbzneOOU7cnLyPbtkcf64jnnPtf7QfwZh8I/staPY6aqC58I&#10;y29/LJgBpXPyztndxl5N3yk/dUDjGOmn7d0VT64f3n5u90v/AAG/4HjYtZRHMZY125c25acLq3JB&#10;wUZSXm6vJa66N+ZJ+0N+0bqvw2+OXg7w9p2o/Y9Fi8ibXIhGJBKksoypG3PyxjcCh5347VZ/bc0N&#10;PEkHwz0Zy3l3/iH7IxiI3YcRqSD0zzXlNjpX/DR2h/HL4hTwNbyCxhj09ZCx2+SFmdVPIGRAuUwc&#10;eYoB9egg8c/8LVuf2Z4byRp4Ptci3cedrG6tjEituAB5AVsDgbsc4reWIliIVYTd41LOPpzqP+T+&#10;Z5WHyejlOIy+vhYKNbBxnGva13N4eVZO63s+eKu/spXsQ+EvibP4M/Yn17TpJGj1u01G58NxRKmG&#10;ieZtzLuCkEhHmOfoMg4rl7T4j3ifsYXXhRhcPrUmv/2HFBgiQIzi4ZQByx3ZTDY+/wAE7QKtaj8J&#10;7u8/bDufBzx58PXWrr4kki8lQnkhGlwAM4XLtHg/e4yBkY2H+Ec93+3g8Mlsx0lrseIpGYLIhTy/&#10;MORnABmJQdwCDg1x2xMrRWy/c/5v8j6JSyWlKdWbTlP/AIUb+luWn825eeuzuZeoeP7zxX+yd8Of&#10;AWmzm813xBqT6O6tGQUjgnDKvC4wPMtuRzgEc/NXL+FYzqfgn4dfDieBf7SPjy4S9juGzFCUECGN&#10;hghgd7ZIOBtPXNd3+y58I5I/2ivFE2o2TR6d4NuJ1s7dnLRwzPKyxBTnnCrI2eeVySDisD4XeDbi&#10;T9te70iRv7QstH1rUNTf5tiowDFZAueofyvXO0ZyAaz5K1RUpzXxNU/krX+9pnb9ay/CSx+Fwsla&#10;jGeMb29+oqjilbT3YSp2V9Xbpe/o/wAC/Fb/AAZ+F3xl0S4cfbvBl/cTQeaAhYyKUhY8sgLPEMKM&#10;8nHOa7L4AftAXvjb4FeIvE3iK4jm1nw8ty13KkAUOixmSJiiKAO6kKOiZOM14L+1xpWr+EfjJrlp&#10;pMatbePrG1R02Ku5lljBVeeplgRixAPzke9QftEeHNV+Dni/VvCWioTpPjbTNOhKSMoPmQOiEE88&#10;l42ORtGJCMYFdaxdfBuUYp8lK8bd23Jxf4RXzPnZcPZbxHSp1qjisRjnCtGWl4xpxpKvHvq5VZW2&#10;bir3sret/stftJ6p4r8J+Nbjxrqn9oajoMJ1ZJZY1j3WwQ5XCKMqGUc7Sf3nfIrxvwd4dn8D23wm&#10;+LFy00N1rPiqcajeSIZCsEkiqAVYkuzKt0wZRnn1AJ2v2svBdz8FdT0W40DdbWWt+Hh4evArYLtA&#10;I1fO1urII88BTg9STXsvxv8AhHOv7LOj6Bodq99qnh6OxubX7MsgkeRflldFBJ3EyO2DnGT6Cm4V&#10;6qlSq6zoK/m22pJ/crExxOVYKpQx2ASp0M0qKDiklGMIwlSnHokvaTUu2l7aWfkfxo8IzfHnxv8A&#10;GDxPDJI1l4GsksLGKMqA8kTEzAkgHAC3LY5JJGDwAd7x745m+Onwm+C/hO2kZtT8TX0UeouMhVFr&#10;+6lYgbQwJPmbQRjaAM8Gvav2XvhtL8P/AIL6fY6tbsmp6q0moajDISG3S4UI3PB8sJnpg54BzXin&#10;7OXwG17wj+0Vq8mr6fdHQvDaXK6VdzDEUheTERjBJzlHkfCnhuvodZYasuR2f7/4vLW//pN4nBRz&#10;rLpLEU/aK2Wa4d6e/am6Tt3vVUKnW9zrfCtuvwR/a31PQYrc23hrx1ALiyZ3OyO4UFto5Of3gkTB&#10;xgSKenXx74g/tTan4h1n4qeGtT1VrjwtfQXNno0MduAI3SZfLOQA2HRGzuzy3YV9D/tdfDjUPGPg&#10;Gw17w9bNP4o8OXkd7ZmBN8rRkgOiKeuG8t8YP+rIxzXhviD9lPxHq/wG+HY0bQpZfEkdxcXGpWBe&#10;OOVUnIKsxbHKrHGCCcjfjHXE4yni6Tnh8Onyq8vVSsuX5Ntm3DOL4fxtPDZvnE4+2nyUW5NXjOkn&#10;NVW5XtzRjTg5aK7fc8r+NPhjUvh5qnhyxmAgh1rQdIvZ4yyPl44REcFeQAyt9evPFfXXwSxoX7U/&#10;xp0eElrWeS21SSR+WEjYZh6bc3D9ewHvUnx4+Bmp+LfFXws1Tw5bR3i+G7uGC88540b7JG8TK7Fi&#10;N2Aj/KAfvE96raLjQP20/GltAd0Ws+G47y4aXqrIIwNvthRnPvV0cJLB4rma0542+cZXt82cuZcQ&#10;UOJMi9jFp1Fhqrml0ca1Hl5lunyQurvW9uh4P+zZ4sg8K/tDeKtTuJJjpl/aatNbmBSyXYiZpvlI&#10;+U4WJyCeM49aSTSJNF/Yl8N66j7NQi8VG/0+ZCf3XLRnKngndBnBz29xXGeGNStfB3hL4eeIZZhG&#10;Lhte0udnBZVjaBEyAOd3+lP+S8V7XqWjS2f/AATwt0vbULOqJdwhsMUV9R3I646ZSQ/QNXlYa86M&#10;4P7MJS/8CUH/AJn3+d8uFzDCYmG1XEUKT8/ZyxFN/wDtvNvo7bM4bwr8VF8O/tU/EPWYJJrOG8i1&#10;hPOJx5LxxSSLIVAO7Dw9PfPbnmvg1r914L+HHxjsbzT97aj4bt7lX8wKVSSZIUOACCCLsPzz8mOM&#10;8efv4fjk+DkfiAOiTw6/JYuAnzyLJbq4Jb0Xy247+Zn1z23x1if4eXOhaZo7PbW2u+DNLXUt6hmu&#10;eVk53D5SGiiHy44QepzxRrVFF1ZdLtf9vpr8z6eeWYKdWOX0ld1FThK91/us4yvda6xlou9ttWN0&#10;ETfDj4XfFPw9qEaSajq9hotxEqMSot5HE4kyBjOJIRtOPvn+6a7bw3dSfCD4HfHLwpPdN/bEV9a2&#10;QMSgq0U25C3JIAeMOCASw3e2Rn/H34dDT/2jvCGg2Lm/XUbLRoI4J8KMIqWwRiTggiEMSccsfTJ0&#10;PjT4YGsftb3vgy0Umy13WtMu5mMW9o/3PzYXgbQszkj0Aya6VCdBySWsW6a/7eU3+qPElisNmsKT&#10;qy92vCOLnp/z5eHVrPW1oSXn521639nD4r2fwP8A2bPEurapaPe3ln4ka2/svzhDKZHiiAXJB2/6&#10;uU9M/IeOCR7j4m+PtjB+ztP8SdM2q9xZAW1u77vLvHITyydvzFH3HoAwTsCK+XfDfwvuviD+1b4j&#10;8HatbK3h2z1281vULJJFUGHzPlG5ecMHiTAOQG7Ho7wl4D8R6h8W7P4H6gjv4V0PxBLrs3HzvbBR&#10;sbO75VZCMBTkGdupwK9PD4vFUaapQXu6wj/iXX8fwPic44eyLMcdLH16i9t7uKqq+n1drWC1s5Xi&#10;tbJ2mtXoVLv4ia78ZtE+Hel+K5jq/iCy8ZNYzRTQKjPFIIAisAAp+ZZVPHAAz1yef/ZAlGg/tIaB&#10;Bf74JHa6stoG7MrQyIE44+8cZ6V7D4w8L/8ACN/t+eFrxGLJrMkWoKAPusY5ImHAH8URPHYjNbvx&#10;28FaB8HPHPwj1rwtYrpTP4mdp4lkZ0lMpgEr/vC2CVXHGAOvvXN9Wqe0eKnK7pTSd92lypP7vP8A&#10;M9h53gXhI5FhaXLHH4ec4KNlGEpKtKUelkpaK0futr5N4z0oa74B+Ovie1lzpsXje2urScJlboiW&#10;dWXBIZcLdI+SOeB6496/ap+M/iX4ffCfwjq3h+9/srV9ZlikmuI1ViifZ97oEdWGCXHPUbR61578&#10;L9Cm8R/sd/FO/W0jm/ta+vNSgt8hjGIxEzEk4GVCMc9eOOTiszS/sXxd8XfALwol4PsUHhaczyIm&#10;ZFl8uWOVGz0/49wA3vkZyK3hKdOly03aVWMberm/0keTiKOGxeOVXGwU6OBq1eZNJrlhhqbSfrKk&#10;73TTd7Kyse6/GL4yDRP2aX8YadceXe6xp9vFZyxAriadRuKggkbR5rc4+51zisj9l74q/aP2eLjX&#10;/FeqPP8A2Jc3KXt1KzTTLGCHBcZLE/OQPYAAV82eCl1Lx9rnw9+CmpwuI/D+v3r36OAEaFWEjAY2&#10;sMBbnjOTvGOcAWPiR4g/4QrSvjf4CNwsZvvE1rPa2lwn754zJJJJIpA5+5bcejZA5JrT+0anP9af&#10;wqPLbpzcvM/x0Ob/AFLwawjyGOtWdaNbmVnJUHVVGNtH9hufZdT0P9o748axq/ivwbefDLWLi6sr&#10;PS5ddn+y70DxrIdxmVsAqFhPynkFmHUinfAeMfHvVfjrr5sZkl1+wSxtWkf/AFRkjkJhDH5cBo4Q&#10;CegCnjmqH7GXg7UdP+NXimLUHlnj8JWU2kxSMojUGS4fClTz82Jm79+elfVfw9+Fvhj4UWd7aeFd&#10;ObTba8nFxPEbiSUM4GBjexKjGRjNdGDoV8dNYqq/dbd4+aXLpv5nj8R5rlfC2FnkOX071oQp8lVW&#10;u4yqKs1O3K9lC2j3a0W/xj+zZrp+J/xX+FmlXaAf8Idpl2WeRAwlKvK0YAGACoePDdSV74zXZ+KN&#10;TtvB/jv9pyx1FyH1HQ0vIZI13KBIBGinHQl7qIdMDkk4FesfBz4BXPw0+L/j3xXLdRy2Wss4sYUf&#10;5lSSbzX8wYGCCqYxnvXhv7USf8I98XPiMik3H/CQeELaQseDB5dzbjjruz9mB7Y3/wCzzzzo1cJg&#10;1Or8Sk/u5HFfkj2cPmeB4h4lnhsE/wBxKjTsl0l7enWnZ26OUvK6t2R5pBqWofBbR9d0RYHtJPGn&#10;hCyMEClZhcNO6ZkBw2392bhQMjlvUCvevj78OP8AhX/7JfhWyRliu/Dd5ZXkyBMrNcOHEmTxgbpW&#10;OSM4ABq/c/s5H4qXHwV8TmW3i03TdB05NTSR2L3CRosiIoHHOWUnIPzZ5xivX/2itM/tz4G+Ord5&#10;zB/xK5rkuFBz5X77GOPvGMDPbcT7VrQwE40K/Nty2j/6U/xt9x5+a8V4avmuV+wleftlKvp1TVKK&#10;e7+BSdtXaXd2XhP7Q3x61Lw78YPhVNp1/Pb6ZJZ22qXws5cw3kM8uGXYeD8qPgkn74wRjNZPjj4h&#10;i1/b20MvdSQ2unyW+i58sNhZIyGUcElWeduTyN56ADHkms6VdfGGziMpCXPhb4fQXNsluB+9S3lQ&#10;MHye0ckjEj+4OOxh0bS9R1T4Y6n8W7lmn1/TvFdio1NW+e3jSMs58vOwje1sFABxtI4Ga8upjK1W&#10;bavbmU/lFO6/I+7wXDmW4LCU6crKapTw0lpdyryXJK730cl1teyT2Pc/2rvHMvhf9pD4UyPNHZ2u&#10;liK8e4ZC5RZLkpLkc5ASLsM5JxXm/wAfbKbXvGnxl1ywiM2laZrOl213OSAYnVWhYbScsN6lcj0H&#10;Y5qx+2JcL4n+MeuXyXMkttpPh6xvNOCrgKsk8PBGM4/0h255yR9KikvpPE3wM+PfilHE9lrGu6c8&#10;dzjYZJBOXkJTggfvkPQDnjpVYqo6tevTe13JfKEl92iMMhwkcvyvKsdBWm4U6Tv/ANPcRRqW6Pmt&#10;KT3snfRq59+215DqNtDeW0gmtrmNZ4pQDh0YBlbnnkEHmnSfcb6Gvjj4FftQ+IdL+CHjTW9chbxL&#10;P4YmsIraOZ0t1MEx8lY8onGzYWyc5yBX1MnjGG4+HH/CVxxLNCdIOqiGGXIb9wZSgfH1G7H+FfZY&#10;bHUcTBTi+l7eV2vzTP5uzzhXMMhxUsPWimlU9mpJqzlyxnbo/hnF6pLV9mfC/wAM/wDiT+D/AIJe&#10;IpvmsrHxtd28iJy5Mn2UgjPGAI2zz6V9E/txnzvg/ZaPEC2oalrdtb2sK9JHAf5c9B17mvAjpUvh&#10;j9kb4d+Jwy3cNr4sbVJLcHy2xueMJu5725Of9vocc+7ftWGXxB46+DXhzeLe21PxB57TBN7oyNCq&#10;4GQCP3rZ+gr5mgnDBVaf80af/kyUf0P2/NZRr8S4DFp6UquL1/68zlVatv1+aenc+hLC0TT7W1tY&#10;4lgjgjSJYl4CBQAFGOwAx+FfP/7JOf7W+MHp/wAJXMP/AB6SvofdvlDDozZr54/ZJ/5Cvxh/7Gub&#10;/wBCkr6OurYqhb+9/wCkn4rlTcsizVy3ao/+nRfjqv8Abf7SHwS0WY7LWG4uNTV04bzEIYDPpmFc&#10;/U0z9nqJtD+PPxw0SGVmsV1GK+CuBu82RpGbkDOPmIx04qT4t/8AJ2fwZ6n/AEa84/4DJUfwduY7&#10;H9qv40WM7NFeXK211BE6kGSJSAzjtj94n/fQx3rzf+Yzme/tLf8AlPY+2bb4ceHWsfqalbzWMd5f&#10;du+g74hSNr37ZHwy0wBbb+ydKuNT87ljLnzgUxxj/Vdcn73Tiub8G/s3axoHxM+MmoXiHTfD+taV&#10;qFlpt3FEhSRLk+YdqB8r5YAGCBnHaujnB1v9um0MHyjQvCxFx5g+9vL42/8AgSn/AHya+gp7U39t&#10;LbB9hnjaLf2XcCuf1z+Fb0sLTxU6k57qbt9yX9eh5mPz3F5Fh8JhcK0o1MNTUrq9r1ZVLrzd+t1a&#10;T0va3i/7G2qS6n+z34fEyKv2Sa5tU2g8qJWbn3y5pv7Z+f8AhnXxHn/nraf+lEdZv7El5j4Q32kb&#10;OdH1u7szNn/WkhHzjt97GOenvS/twalJa/BAWaKPL1LVrW0lJHIX55Mj3zEv51HNfKLv+S34WN1Q&#10;cfERRgrL60pfLn5/xWv4HR/GEZ/ZX1wAZP8AwjcH/oEdbn7PlzFd/A3wK8MqyoNIgjLKcgMq7WH1&#10;DAgj1BrV+INjHpXwk8T2MTForXw/d26FjklUtXUE474Arif2Q/8Ak3Twd/1zuf8A0qmrsinHGxT/&#10;AJPykv8AM+bqTjW4YqzXTFJrzU6c/wAuT8fI9h7Gvnx/+T6Y/wDsUj/6Ea+g/fr7V8+aMw179uDX&#10;Z7f5V0Pw3HbXAfALs+wjbjPH71arHf8ALpf31+rMeGNFmEnssNU/FxS+9tL5jv25+PgHOcDcNVtc&#10;HHTiSvelvIdP08XlzJ5VvbwedLI2TsRV3MxxzwATxXin7aWknVP2e9bkEwjFjc2t2QVzvHmiPaPT&#10;/Wg55+7jHNejSaufEPwhk1UxC3N/4da7MIbcIzJaFtoPfGcZpRfLjKr/ALsX9zka16axHDmAitlX&#10;rRfk5RotfgeT/sRaQZvgfeC8t82Oq6xeNHk8TQsscTHg5Aykg7Hj6GvKPBV5PP8AsK/EO2kkLwWO&#10;py29snH7uPzrV9o7n5nc88817l+xX/yb34X/AOvi7/8ASmSvn/wdfW9j+xB8SxPKIzca88EWQfmk&#10;LWhC8eyk/hXhySjhaPnSn/6TFn6lQlKvnuZJq/LjsNb5Vakb+tlq/wBD66+Dn/JIvA3/AGArD/0n&#10;SvKv2hnGgfG/4H+ID+/U6rJpn2YfKf3jRrv3c9PMzjHOOor2zwZpEOgeDtB0y3ZmgstPt7eNnOWK&#10;pEqgn3wK8M/bGlk0U/C7xKIxPBpHieJng3bWkJ2yKAcED/UMMn1HWvYxi5MFd/Z5X9zR+b8NTWK4&#10;ncY/DV9tH1U6dRJeV7pGd+0nocXj343eDPDVvdLBqUXh7V7rbJGSnzQSCPJ6YJjfOMkYzjpXyx4P&#10;0BPiF4G8aajJ5dqfDHhyBI1ZDJ5jfbEYsp42Ejcvf7x96+vvF8Ubfty+DIZF8yI+GLhHQ8blIuxg&#10;9xx+NaHgj9mq2+Gfwr+Ifh6C+h1SbxHFcFZGiaOOJREywIVLNnYzM24cnI9BXi18DPGV6k0tLyT+&#10;UY8v4n6flfFOH4cynCYWc2punQnDTpKvVdXW1vh2T76dWcSmst46+On7PSXEQtIYvDI1iNI2ywkM&#10;LnaSeq/uE7dzX1bEQkqMegIJxXwX+yfrI8bfF74ewwRNC3hPw9ew3BlbPm7prggp9PtaDB/uGvvI&#10;8g9x69DXrZRU9tSnW/mf5Rj+Wp+feImD/s3H4fLloqdNq3rWqyT6/Emnu9z4y8JSSaR8Lv2mfDM8&#10;a+fp17PO9wjZVvMLrtAxxjys577unFL/AME6unj/AP7cP/biluGGlX37V+l3amG+uIhfxREZDQFp&#10;GD5HAyJ4jjr83Tg0/wDYhRdI+IPijSrT93Y3Hh3TdQljbktOY4iW3dRzPJwOPm9hXh0Fy43DeXOv&#10;xmkfqWav2vDecpb1Pq9S/R/u8NKTXq27dD0H9hP/AJIVL/2Gbr/0CGvojOGB9DXzv+wnz8Cpf+wz&#10;df8AoENfQ5619Lln+50vRH4hxv8A8lLj/wDr5L8z5K8AajceE/DH7Tdks32TW7K7vLwAYYIjpNsO&#10;7kEn0rz39kbWh4G0z4pQ6lDJmTwt/a6CIqwMKI/v94+cmB7HOKvfEjULexk/ahWdypur/TbeIBSd&#10;z/aWfHHThG5Pp71L4ztG8DeOZrCYjTbnU/hObfUIZHGJZ47Jl2DkjINunCnkoeuTn5WUnCdOa+xz&#10;L/wKU19+h+/0qMMRhMXhqi1xXspPv+6o4ao7dbe811s7X3bX0D+yFpUuk/s8+FUmZGNx590uw5+V&#10;5nIz71znhjP/AA3P40z/ANCvD/7aV3H7MZ3fs/8AgbBz/oBBI6f6164a9I0j9unTfsn7r+2PCzNe&#10;7vm8zYZNuP7uPs8P3eu33Ne84qOGwtujh+Kt+p+SQqSrZ3n/ADbyhiP/ACWopP8ACL+dvNr528Rv&#10;/Y3i/wAV+JwPObRvihEy2p+UTbpLmTlv4f8Aj3A6H73tX0f8JQU/ax+NgB6RWgzj/ZSvm7x7xYfE&#10;72+Jtv1+moV9Ifs+sdb+PHx11ub5bqPWE00InC+XG8qqf94iFf1rxsDriIx/vX/Cp/wD9J4s0yev&#10;XlsqPJ988I0rerlr5+hH4gJ0j9uPwsbT92dY8NSpe7hu80IJygGfu48iL7vXb7miCNpv24dYRPmZ&#10;/CIVQDgkny8D/PrSeMuP24Ph6TwP+EcuACeB0vOBmp9K/wCT79Q/7FSP/wBCir038Vv+ny/9JR8R&#10;e1GM+v8AZ0vwqtL8El6JLofPeoxNY/sTxadMVS9sfGpguYQQWicRuMHB+tVv27+fj2MdP7LtcY+r&#10;UeIv+TePHfX/AJKP/wC0ZK2P+CgljBb/ABV8PXMcW2e50hGmYEneVmkVfbgADj0r5yur4Oduip/h&#10;zo/acomqfEmH5tXOeLfzlHDzfy3LP7QINn8RfjylwPJe80PSnt1fgyqLiwBK+oG1vyrM0LUrrSvh&#10;t+0FNauI5XsdFt2YqGGyRjHIOfVWYZ7ZrX/bBGPi34s/7FG07f8AT5DXO2f/ACS74/f9e+gf+jRW&#10;lb3cVUS6c/5VGcmWRVXIMFKS0m8LddNKmDh+Kjf5nr37Q2nwaV+xP4WtbWMxQLFpTqhYsQXiLtyf&#10;9pifxro/hz/yez44/wCxas//AECzqD486XFqX7Flm8rMps9J0i6j2nqwWFOfbEh/Sqf7MmqS+Ofj&#10;5498U3qpFfJpOl2wjhGI9rwxljzk5Hkr+Zr2ZJLGUod+R/JKdz8xpSc+GsfiZO6i8TGT681Sphbe&#10;t+rPCbH/AJNz0T/spf8A7bLXrfgf/kUP2rPT+0NT/wDQLqvJLHj9nLROP+ald/8Ar2HFej6tqcvg&#10;3/hqrS7MLLAXW4LTZLFrmRkk6egmfH4fSvKw7ULTe3L/AO2T/wAj9CziEsRGrh4fE61/uxOHX5yR&#10;wfjsjTPhL8E9Vu/3Gnf8I/rNmJzyDM4lCpgc8llGcY55NdR4Qma3uP2Y5lYK8VnqcilsYUiWQgnP&#10;HUfpWP8AtKaXFo/7NXwPtomZozaPP8/XMsMUrfhukI+lQ/GvTZfCH7OvwS1CMquqfYbuHzl+ZfIu&#10;U8zYVPGds2M9QazlejUqN/ZjTf8A6b/yOqiqeZYPCU07Sr18XBejWLSbX/b+v5HvH7E+mG6+B97e&#10;mXfea1qt5NOzEBfMKqnAA4BwD+NeVfsDeDnsvH3jjULiIM+lW66d56ScK7ykkbR1BEJ59vevo39m&#10;DT7nR/gH4HhnjWKY2RuFCkNlZJHkQ8cZKOp9ecdq6rwR8O/D3w5tb+28PWTWUN/dte3IeZ5TJMwA&#10;LAscjoOBwK+koYJzjhKv8iu/ml+up+K5pxRHDVs/wSTviaijFq1kqc5Xu9NHHRWTTW+2vE/tW6N/&#10;bf7PnjGITLB5FvHdEld2RFMj7Rj1xjNfKXxX+I63fxQ+CmqTB9Ii07RdInlmWUsFQvvZhgZ4XOcZ&#10;Jx+FfaPxt0ka58HPGtkZTCH0i4fzNu7HlxmTp77Mda/PPw7p0viz4VfELxLcXCRSaFHolulusefM&#10;AbyF+Yn5flTJx1P6ebnTlGslDrG//gF5H2vhlToVctnUxD0p1XFb74hU6S8tX3ulbpe59e/sfkG2&#10;+JxHT/hLLjHGO1L+3V/yQST/ALC1r/6DJWZ+wxqx1/wl461MxCA3viF7kxBt2zfGrbcnrjOM10X7&#10;auknVP2fNYl80RixurW7Klc7x5nlbfb/AFuc/wCzj3HbH38ok1/LL9T5ir/s3iNSjV0arUl87QX5&#10;mV+2O7+IPCvgjwNat/p3ibW4IUATLBEAVmBJAyDKnBIzn8ov2MtTl8N/CnxZpGpiV5/C2sXazoGD&#10;KAEDFI8HH3o5D1xls85rNvNWi+Lf7UfwxhmCRQaN4ej15rYSNIFuJYvNVTjGGUmJsn7wUZHOK4zx&#10;Hr7fDHxx+0tYQW2HvdLjvYWtZRH5PnOkecY6/wCmhzj+4R3BHPOqoYp43om4/dC/5pnsYfASxOQ0&#10;+GLfvJRhXtp8U8R7Le//AD7kn1/Q4L4SaXP4f8WfCPx5Jh77xH4pvbZpJ33tPCWhiMjHdw26aYc4&#10;5AJzmvoDxpEvxD/bP8L6CJGFv4f0Saa6eOEkq0yPwSeMbZYsEdGbHWuE+KnhM+EP2PPhjdxRQldL&#10;vrPVbiNXb975yyPwSCQSZFyOgwcdK7v9nGb/AITf46fGHxtLFsdLtNKg3zmR4kDHKgjA2nyYyPTb&#10;gd84YWm6c4YT+Zwk/lG7/GJ6+d4z63QxPECelKGJoRemjdZQp/dTqv7t9bHgum6pear+zXongi3u&#10;ftD33j06bbWKqqtNbhEcqXwMfvZkOSR94dgcUviHpMNl4g8Y/CXTyIr2+8dWs+k2iZ8hIZEnjUZO&#10;ApAmtwc4zjrxV/w/o15J+2Z/wjWof6Par4wn1URQBCQwZpozuHYqE4zgZPQ10/x48My2v7bfg6a2&#10;t1c6ld6VfBIFyxCzBHZuOv7lyfavMdNzo8z+zJU/lZp/iz7eGKpYfMlQjJJVaNTFq1rc7nCcW+j0&#10;g7vdq+uqszw14yt9L/Yw+Inhwp9pudH1Q6a5DFSUmnQpLgjgZRxtyfu9q81tb7U/Cf7PPxH8MTSx&#10;zQL4l062cKMqrlJ3dkOM5JtYhz2HbJrpfj1bXujfGDxv4Dsop/L8U69p2oQ2aSgrcM4cncScjdJN&#10;kKTgcdMA1V+NXh5Lj9rufw3LFLDoeo6xpkDWo3BJYNkSKcZBOFLAHryeeTUV3NKy3h+7+/nX5WN8&#10;qjhnebXu4l/Xe7XJ9Xk16uTmlay06nn3xD168+LA/wCEkihk26HpOm2F87/fd1QRGQBQAq7xjHuv&#10;rivWf2b/AAgPC/xl+D128ZW71nStQ1GVmBBIK3ccfBJz8sYYEYyGH1M/7OnwGbxzZfF7wndarLpX&#10;ky2umvMbXfIGjuWk3FC64/498Yzxv68c+tfEfQLT4c/HP9n2HS8RG2gl0V5Sch7ZFRCMEkKSJpec&#10;5G4c8CtsLhKnu46qusfv57P8Dz8+4iwjVbhbAuzVOrZJO3J9Vc43b01lJuyvblWiPQf2rtYm0P8A&#10;Z88YzQqjNLBFasH5wsk8cZPHfDHHvXD/ALBHiFtR+Dl5p8gY/wBl6pIiMz7vkkRZMBccAHce4JJr&#10;z/xd8d5/jj+zL8U5byKG3n0y/shDDBEy/wCjPdR+WzkkjcSjggHjHuKj+FniD/hW3ij4xWzzj994&#10;SttYikhGyVZPsiOgTn+D7ScnuVzx0r15YuM8fTxMH7jjb7+d/nE/O6HDmIocJ4zJcRC2JjX5++yo&#10;L/0mt/w97ryfw18WoIJ/jbez3DyN4m06ZLW2uJCDK8l2gBPUbkikkYD2I717V8N9MPwX+NXwqnc/&#10;6B4x8LW+nzThWAe5KKUBBBwci2XCkZ+8cZNeDeMfhhHY6B8HV8kW03iSyb7RewqXV2e8faccZZY5&#10;IwQPbnpX13+2v4cmb4XWHiO1CNd+FtTguwzqMlGYRkZyCBvMeQM5x7ZHl4SFVU51pfFS5ZL5vmf4&#10;M+64hxGAli8LltB2p451aUvJwiqFNrp8cU1579LeJftlpceO/itrtvFcOln4O8PwXMqkKRvlmjBx&#10;yCQTcRZ64KniuV+IFtd/E/WfH3joQxWt74e0fRbj5XYlZWS3Quq4IIwHOGzjIr0r4aLJ8Uvh7+0V&#10;41azLrryTLbWnkZBMcckqFTk5YFkOB0IBzUf7EHhJvG3g/4n/brhrlNWtotHaJ2KkgxSgEuDkDBA&#10;wOgFOVF4vEJLarzP/wAB5lH9CaOYw4eyibmkpZf7Gk/P2joTqr5tTTvf8zgf2mdfuvip440rxToS&#10;GWTTPCWn6pqRDqfspeXceTgPte4iB2jqTxhTjQ/aP8r4tePdd1hrzEWj+CtP1W1n8sr9pEklux3g&#10;4wW+2OfbA4rB/Z+0DUvHDfE7TJ4JdRe38G3NlCF+QCSOWJ7dCeP4os84ztOc811X7KulX3xfvfH5&#10;urxY7yPwaPDsGIQwKMgiiY8jlFhRff1BGa54qWLdtb1Xf5x5v+Ae1W9hw/D2kZJLL4qN+vLWdJ66&#10;N9JR2Vk+urOO0lNR1D4eav8AE23tzYpp/ja0ukdHWVbfKu7koeW2u1sBxzuPXBxfhMcv9qfHGxTA&#10;t/iCrm2j8wFLZiZjl+ytvVM7M8++K9p8JfAPWtE/Y+8W+GNX0maHxJdyzamLB3EjCSPyzHs8sncS&#10;sXA9TzV3wp8ItQn/AGJL7w1eWMw1maC41GOzlieKWOVJt6IV6liIuPXcBXVDA1tE19hy1/mV7fPU&#10;+fxHFWXJ1ZwmnH6zGho1Z0JKPM73d4+69bpdnrr4V8DvHD6J+0XL441K+lGlancauWv0jJFyywvK&#10;cxqMkZeFsbcZI9KX4Mz3fw28b+EPH2ppceR4j0/WbhtrqEvJI0mHlgKDtBcR8sMAkHtwfFH4far4&#10;G/Zu+GepXaXllqSX2oRywtGYjbLOQNjg8gkREjpkMeK7r9pbwcvw6+AnwjuNLV47rTYmt2u0UhR9&#10;pgEkuVbIBdi556c4xXLCFWlGUpf8u7T+cuR/kn+p72JxWBxtanQo2tjHUwrttyUFXimnpa7lB9dP&#10;hWiPAfBfiW4034V/ELRlCPa6t/ZyOGIBR0uN6uD1OAGXHT589hXq19rP/DP/AIb+Nfwve+inE0Vo&#10;dPlkGGmMhjEmBjOTDJu5OF8ojnPPB+Jfh/8AZvEHwj026kZrHXNKsHWdAFbbNcuXGOeVLlQT12g9&#10;6+ov2kf2c9W+KHxs8G6xYab9q0J1ittauDLxFHHLnLKWU7TG2Pk54PtmcNh67pSdNe9C0V6S5r/+&#10;lJ/K5rneb5TSx9CnjJpUMRz1pbJc9B0eTV9WqUo20fvcu5zPwQ/Zg17wH8dPDXiI2ksPhu10mO6N&#10;4xXLXUlmEkhdC25T5jyHoRwBxnjH/as1C58P/GHxlJp8ps3vvBcUd0YwP3yvcJGwbI5ynGfQD0r7&#10;byCeOBngelfBv7a+sQ6V8ZNTilV2a+8L29rGVAwG+07+fbCH8cV7uYYWngME40tE5X+bVtD8p4Oz&#10;3HcV8UQrY5KUo0eSyW8YzjK7ve7u229uyPV/jb4atz+xFpkNt/okFhpulXqxqNwct5YZeTkZMzNn&#10;npjHPHgfjfVz4h8N/GfVTCLZr660K7MQbd5e9ZGxk9cbsZ719YfGLwlMf2UNW0OadIrjT/D1uZJV&#10;BZS1usTsB06mLAPbPSvkfwLqcfiv4OfG++mtEjZdP0UJGTu2NHMIwwJxyQD/AN9YrkzKHLWjDa8H&#10;/wCSxn/mfR8EYhVstr4lvm5cUlfyqVsM163cW++mu5D8avC1vpnwC+C2qW7sgubO9R4SMjeZt7Pu&#10;J7l8Yx2r71+Dpz8IvAx/6gNh6/8APvH/AJ/GvjX9pjSRon7O/wADLQSmdfsMs28rj/WxwS4xz08w&#10;jPt+FfbfgDRj4c8BeGtKaYXJsdLtbYzBdofZCq7sZOM4zjNduVU+TF1LL7EPv5UfK8eYtYnh3BSl&#10;K7lXxTXoqs/81vqY9z8JdGufi1Z/EMNPHrdtZNZeWhXypFKsu5hjJba+Ac9FHpXZXNut3bzW7nak&#10;yNETjPDAjOO+M9O9SUV9PGnCF+VWvq/U/Da+MxGJ9m603L2cVGN+kVdpLyTbPkP4b/sb6rL8NNb8&#10;O+I799Au5tfgv4Z4ViuxLBBFIsZ2rJhdxnkJy2RtXivevHfwetPHHxN8GeNHvhY3XhuR38hbYSG6&#10;UsGVWcsCoU7iPlP3z0r0KiuKjl+Go0/Zxjpp+Duvub/zPqMx4wzjMsW8ZVqpS9/RJWSqRUJpXu/e&#10;iktW7WvGzPnD9uP/AJFP4T/9lP8AD/X/AK6S19oivi79uP8A5FP4T/8AZTvD/wD6Mlr7RFeifFi0&#10;UUUANNfJ/wC0v+3NcfAP4s6J4CtvBMV1Nqaq48QeJNYGj6UgO3O2YxSB9oY7hwQcAbiQK+sqingj&#10;uUMcsayxnqjgEH8D1oA+I/DF58afjf8AG2XwtrXxmsdB8L3PhOPxCbX4d2NvJG8VxPPbxxx30yvI&#10;TtjWTzVC53YUKQGr7N8L6DF4W8OaZo8Nzd3sVhbR2y3N/cNPcShFA3ySMSXY4ySepNeJ+Jf2H/hT&#10;q2v6h4k0HSb3wD4tvIWifXfCGoz6bNhiGJMcbiJ8kKTvQ5IGa9o8IaVqGheGNM07VdZl8Q6lawJF&#10;carPCkMl24GDIyIAqk9SFAGegFAGxSGlpDQB8W/sK/8AIifEz/spPiD/ANGxV9IelfN/7Cv/ACIn&#10;xM/7KT4g/wDRsVfSHpQAUUUUAFcB8efh7J8UPhP4g8P26K+oSwiayV22gzxkOgJJAG7BXJOBuyel&#10;d/RWdSnGrCVOWzVvvO3BYyrl+KpYyg7TpyUl6xd0eUfsxfCm7+EPwptNI1OBYNburiW8vo0kEgVy&#10;QqruDFThETpxz65pP2iPgMnx60DSNPXWRolxp90063D25mVlZNrLgEHOQpBzxg8c8esUVz/VKP1d&#10;YVq8LW+49d8Q5is3lnlOfLiHJyukmk5XVkpXVrOyTvoZ3hvQbXwr4d0vRbFAlnp9rFaxKBj5UUKD&#10;1PXGep6960aKK60lFWR8/UqTqzdSo7ybu33bFycYzx6Un5fhRRTMwooooAK8E/bhx/wz7f5/6CNp&#10;/wChNXvdeCftw/8AJv18OP8AkI2n48tXnZj/ALnV/wAL/I+y4M/5KPL/APr7D/0pHR/so6ZHo37P&#10;3g0QO/7+CS5Yk8hnmckZ9KsfGD4CaX8YfEfhLVtQvGtW0K582SIQmQXkO9GMLHeuwfK3zDJ+Y+ld&#10;d8N9NuNG+HPhTT7uNYbu00m0t5o1YMFdIUVhkcHkHkda6Krp4eEsNCjUV0ktPSxzYvOcVh88xGaY&#10;Kpy1JTqNSVnpNyT12ejtf5rWxz3iH4f+HfFniHRtd1jSo9Q1bR3MljcSO4MDEhshQwUnIB+YEgjN&#10;aOv6Ja+JdB1LSL1d9nf2stpMoOMo6FTjHIOCfetCiuvkhrotd/P1PA+tYj92nUf7v4dX7ut/d7a6&#10;6W11PPfgf8HNP+CXgmTw7b3jasJrqS5uLp4jCZSwVcFd7YwqqvB5HPFfH3w18O6t4X/as8O+A2Qy&#10;2nhzxBd3VuA2Ntu6K5YZY4Xy40cDr8xzzX6Bnp/OvLtQ+B4u/wBoLTvifFqyx/ZbJrWbTDb7mlYw&#10;yRBxICABtdeMHlTzzx42LwCmqEaCsoSX/gOl9/RM/SeHuLJUKmZ1c0qc0sTSnZtPWryyUdIqyupS&#10;j0Sv0R6gETdu2IX6F9o3H8cZpxc7dpPy56Z4pKK9w/LHqOZmbALHA6ZPT/PFeM+D/gbL4c/aL8Xf&#10;EBxbLp2qWu20jjkcypM4i85nU8fMVkPU8sMAV7JRWFWjCs4uf2Xdev8ATPUwOZYnLoV6eHlZVoOE&#10;vOLaf6fdddTgfH3wV8PfEfxh4Y8R6oJhf6DKHhEbApKocOqSAg5AIJ4wfmPtW/4k8BeH/GGr6Lqm&#10;taXFf6hos/2rT5ndwbeXchLDDANyicMCOOnXO/RT9jTvJ8q97V+bQv7TxvLSh7aSVJSjGzacVK/M&#10;k10d3funbbQz9a8O6X4khgi1TT7bUYoJluIVuow6pIMhXGc4OCeRWgWLHJJJPOTRRWqSTbSPPdSc&#10;oqDbstl0V97BRRRTICiiigAPT29utfK3xxb+w/2k5XhUOdd8BanDcq/RQltckbf+/K+vU19U5wfe&#10;vjH9viRvD3inwjrNv81ze6VfaZIrn5RHwMjHf/SH9uBXi5vL2eG9p/K0/wAT9N8O6X1rPPqd9atO&#10;pFevI2vucb+qRx3xB0qS5/Yc+Gl+vliO01S4EmR8xLzXIGP++K+iNM0651X9ieKztU33EnhFtqMd&#10;ucRknk4HQGsv/hUr/FX9jvwn4a0tbe2v3sbO8tWlYxxpNuzI529cq8vUHls+9e0w+GJpPhtH4bmn&#10;WOc6KNLecLuVWNv5RYDjIzyBxwO1ceEwclJytpKlFfO1v0Po+IOI6FShCgmuelja1Sz6R5+ZN23T&#10;cn9z9T5c/Y4+Fuj/ABF+CPiLT/FOmve6Lc62k0SpO0ReSKIAnKEMMb/oc+1XP2xfDWoav8Z/hILW&#10;ETJdSrZQ7pVAaVblWZTnpxIvJ9fY12P7COB8CZQCDjWboZH/AFzhr3fVPDul6ze2F5f6fb3l1p8n&#10;m2k00QZ7d8j5kJHynKryPQU8Pgo4jLadNaNqOvo7/wCdiM54nr5Pxpi8VO8oQlVSjd2TlDkuk3ZX&#10;tFy729Dy/wCI/wADj40/aA8E+Oo1tvsOjjdeK0rrLK6M7wFQBjCuykjjIznIra1X4K2Or/HDSPiR&#10;PqBafTbD7HFp3kcF/wB4BL5m/OR5uMbT0616OfwH0or2vqlG7k47tS+a2PzV8QZl7OnSjVaUKcqK&#10;/wCvcm3Ja33va6s7WS2M6x8O6XpuqX2pWunW1vqF9j7VdRRKsk+Om49W/OtDYuS+xN5/j2jcR6E4&#10;zS0V1JJaJHgTqTqPmnJt7au+i0X4GffeH9M1HU7DUrqwtrm/sNxtbmSMNJASOdjYyucdq8J/br0e&#10;XUfgUbiNkCafqlvcSFurKRJF8vvukU/QGvoauG+N3w/k+KPwu13w1B5YvLuNGtnmcqiypIrKWKjO&#10;Bg1xYyj7XDVIQWrT++2h9NwzmSy/OsFiq8vcpzje+yjza+i1bPO/2bvCcN9+yXb6XHO8H9tWOo+Z&#10;MwDGJpWliyB3ACg4+vNeO/sC2F5rvjbW9auGdrfRtITTLdgFVVEsxcIwAyx+Vzn2Oe1fWvwn8Gr8&#10;Pfhv4b8OPHFv06zSKcQktG8py0rKT1DOznt949Olcv8AAv4E23wTj8SiK/j1GbWr4XJaKFoUiiUN&#10;si2liPlLv8wxnPtXmxwU3UwsraQVn9yt+J9tV4pwywuf0ee8sTUUqel7p1Jc2vT3Glq/JGj4a+CH&#10;hvwr8Udf8eWSzjWNXV1lR3zFGXKmRlHqzLk5JxnjFfOHxp+HR1P9trwgkNrLHHq5s7+WRJhl/Iz5&#10;sgyeAqwdMc7TgE9ftD/PSkKITu2IXHR9oLL9Diu3EYClXpqmlypSUv8AP7z5fJ+LcdleLqYyo3Un&#10;KjKirtqyaSj8otJ26903cUqokZ1REZuWZFALfU0UYxwOlFemfDh1r4Z/4KCW66f488N3lsZIbi+0&#10;h4LlkkOJI1mJVSPTJJ9+PSvub1r5D/4KA6R/ab/DqOONFurm5urUTEevkbQT6ZY/rXhZ3HmwM7dL&#10;fmj9W8L66o8VYbm2kpp/+ASev3XPqzw7p9tpHh3SrGziEFpbWcMMMSkkIixqFGTycAAfhVq9sv7T&#10;srmz3bPtMTwbiu4DepXOO/X8adbwNa28MDkF4kWNiOmQADUle2kkuU/Lp1JSqOpe7bvf9T4f/YP8&#10;N2V34m+I1je28V7D9gWxdnTh4nkZZFz2DBRke3tXuPxi+EeheGv2ZPFvhnw5pbxafaW7ajDbGdmY&#10;OjrI7l2OThVY4J9h2Fd58P8A4WaX8OdW8VX+mzXMkviO/OoXSTMu2OQs5wgAGB+8PHpiuj8Q6PF4&#10;j8P6rpU8Rnhv7Sa1eEMVLh0Klc54JzwRXi4XL1RwfsJpc1pK/q3/AMA/Tc94ulmPEazTDzkqSnRn&#10;y3aTdOMdWtFdPmSfZva58P8AwlS4+Jnhn42as9zJNHJ4Ss4p70RDc1zFbI7Jt4PLW7rkccZ54za+&#10;Efh3zf2HfiTNf26vbT3j3Vsd/VohAAeDkYZe/XHSu2/4J/8Ah2507wp46mugEWXUIrFog3zK8Ub7&#10;wcf9dVwR6Gvo/wAC/D/Qfhr4dTQvDtibPSVleYQSytN8zYLcuSew4rzMDgZYijTrydrxmn6yb/zP&#10;uOKuK6WUZji8soxbVOthpxtZK1KnHmV1qneMUmk1a+i6/m74etb3wh8NfiFo+q77WXWNF0zVLSAM&#10;HSaI3sDLJlSQDtc9efmI619p/CfWhr37H1rcCA2/l+Gb212Ft2fJjmi3dO+zOO2cc9a+fv27CNA+&#10;KiNbKCdc8PwwzoQMIqXOV2AYx/qE/M0n7KPj97P4ZfFrSNVvrprGz0B57aKQl4rdSsyOFXsWeZCc&#10;Dsc9K8/CTjgsbLDN3Si4/nI+x4hw1TiXhijnlONpyrU6rirvdQotL5pO76Lpexp61pcmo/8ABPTQ&#10;pYyoFlffaZAx5KfbZ4uPfMq/hmvQvFuqw/EH9qL4LfupJIYdEOtS2QLEWjyRPLG5IAGQyxDPfaue&#10;Dis6y8I3Vx/wT7ayuXW0lGmyamP+Wm6MXhuEHB43LjvxnkcYqt+z3rZ8fftB2WqCAWCaL4Gsbbyi&#10;3mGYNFEN2cDGPM9D933rtiuWVCm/tRpf+SttnzVapGpQzTGxd/YVcdZrp7WNOMfW7bs1tbdLf63U&#10;4IOf0r58/Z4/4lPxu+OGiWvyaZDqsV0kR+YiSQy7zuPJz6Z4r6DHXH6V89fAl0T9o347b3RAb21x&#10;vYDPMvr1r38T/HoPzf8A6Sz8fyNc2VZtF7eyg/n7ekk/ld+erF8UsNX/AG2vBlndfvLfTfDs15aq&#10;OCkrGYEkjluAODTPCv8AyfL45z28MQZ/Kz/z+NO1b/k+nw/1A/4RSTnn1nqOSN9E/brh+zSHGt+G&#10;C12jgMDsDBQOOObeM8ehHevN+1zP/n9+lv8AI+4iv3PslpfLnb1VRzf32fq9x/grdq37a3xBvrRW&#10;ltLDQoLG4lI2+XMTb4Xnk58t+RxxzivomJtksbH7oYHr2zXz18DiLv8AaT+N95Dia0E9tB5ynKeY&#10;uQyZ9Rhhj2r6C6dznpXpYDWlKfeUv/SmfD8XaYyjQ6QoUI+f8KDd/O7Z87/sdL/Y8PxM8OTDfe6X&#10;4nmM7pjY24bAB+MD/him/t0c/CDRx1b/AISC1wvUn91P0Hen/s3Omi/Gb46abqO62ujrQ1ExkZH2&#10;ZnmYPkZHIkQ4znn14rwSf45ap8Xde8F2us38V9daZ44t3s5o40hLWsjIFARVB4Mf3jkneB2rxKmI&#10;hTy9YeW8uZL5Str6I/UsHlOKxvF9TOKKTp0FSqS3156KkuXS1nJProndXsz751+wt9W0vUrG8iE1&#10;pdQSwTRknDoylWXjnkEj8/SvD/2Ir64vf2f9OSeQyLa391bwggfJHuV9o/4E7Hn1r3p4vtDPFnBk&#10;ymSM4zx0r56/Ymc2Xw18QaDw/wDYmv3Nt9oH/Lf5UO7b/D0969yrpjKT7qS/9JPyzL/f4ax8N+Wp&#10;Ql6aVYtrz1S01t5H0J3/ABr55+G//J5/xV/7A9n/AOi7Wvob6frXzz8Fj/bv7Unxq1pv3Bs/sule&#10;QvzBwPl8zdxj/j1zj/b68crGa1aEf735RkVw77mCzWpL4VQt85VqNv6+86X9rwE/s5+McAk7LXgD&#10;P/L3DXSaAQf2f9PIIYf8IknKnI/48RS/Hzj4IePCOv8AY1z/AOgGuM8D6x/wj/7G1lqQhE5tvCs8&#10;nlM20P8AJJxnt/8AWrOpJRxc5P8A59/k3/mduEhKvw9h6cFqsXZebnTh91uT8fLWT9i47f2ePDJx&#10;nE92fr/pMlfNWsAaR+zp8XvDcWWstI8axpC7ffYFynzfhEp+pNfVf7KmlQ6T8APBkcLMwnt3um3n&#10;J3PK7H8MmvlXxbz8Jfj1/wBjxF/6OmrxcWnDB0E9+SS/8k/4B+m5BUjX4kzSS2eKpP5/WWl+Emvm&#10;femkf8gfT+c/6NF/6AK8F/bhtZz8I9L1BI/Mt9M161urjDAEJtkTIB6nc6jA9Segr3rSP+QPYf8A&#10;XtF/6AK8g/bI06fUv2evEQgUObeS2uJMsBtjWZdx5+o46817+PjzYKpb+Vv7tT8j4TqqjxLg5PZ1&#10;Yp37Slyv8Gc/4ivE1D9tzwFdxhhHceFZZlDdQGW7YZ98GvovZHIdky7om4cHoVPUflXy9Z6nba1+&#10;1h8KL+zcy2lz4HEsTlSu5TDckHB5H419QHnI7VGXvm9rLvN/lE6eLqbo/wBn07WccPFeatUqnwt+&#10;x/oMnhf9qHxdpD24t20+zv7Ywq+8R7LiNdobJzjGM5NfdI9OOK8k+HHwdvPA3xs+IfixZIBpHiIK&#10;9vCsjPKJCweQvnsX3kDJxnHGMV62eRxSyvDywtB05L7Uvuvp+BpxznNLPc1hjKLuvZUk3/e5U5L1&#10;TbT1e258ha9p8esfG/8AaL0trlLWa68LLJFvGS3l28DnA6nhfw61W/Y9/wBC+L2ppOPJa78HadJb&#10;q/BmURWwJX1AKt+VdH8RMn9qHxqeRj4c3mTjoPJP+NcR+ypq8utfGXwdPMqK8fgmS2ATptinkjX8&#10;cIM18+rRxkF1U5fn/wDbH64+evw1iH9mWGov0apLb19kvS56n+wpx8C5v+w1df8AoENfQ56+p9q+&#10;eP2E/wDkhcv/AGGbr/0CGvoc9a+jyz/c6Xoj8Y43/wCSlx//AF8l+Z+e/wC0HeHR/jJ8RfBSoJh4&#10;r1TS7o3zkg2p279oT+P/AF+M5H3feu2/4KH6E1nJ4EvDOHCQXNh5YXHKGNi/Xod/T2rmvjNpttrH&#10;7dOnWN4pe1uNU0iORQxXKmKAEZHIr179v7SJNQ+E2k6ktsJWsdXQyz4G6JJI3Uj6FgmQPQelfLTp&#10;ueHxvlLT0Um3+Z+94bGxwmb8MdHUpc0ttZTowpp+XwRVlbZW1bPbPhAAvwk8EAAAf2HY9P8Ar3Sv&#10;KNaTzP27vCKZxnwvIM/jdV7d4Q0iLQPCOhaXAzvBZafb2yF+WKpEqjPvgV4p46QeHv2zvhhqrHz1&#10;1bS59N8ofKYtvmnfnv8A6zpx92vpcTHlo0b9JQv96R+IZHVjXzHMnT1dSjieXz9yUvyTep4HqkNt&#10;4h/Z7+LHjJoPJ1G58cpdQx+ZuFu4bKleBk7bqReRg+gNe1fsh3Ut74w+MtzM5kmm1yKWRyMbmZrg&#10;scdskk14raEf8MbfEnjr4xGMfW3r2b9jrI8UfF8H/oMwf+16+ewP++UH3jf5/vD9i4pX/GO5ov5a&#10;vKvJJ4Sy16f1uanx05/aT+BQPIF3dHH4x0/Sf+T8dRxz/wAUqnH/AAKKmftCEaT8c/gfrd1+70yP&#10;U5rR5R8xErmPYNo559cY9aSy+X9unVQTgjwmg/WKvUqaYh3/AOfsP/SEfC4T38opNbfUa6v5rESu&#10;vldfeu587eIuP2efHYOMj4jg4zz/AKmSus/4KB6Re3PxE8FzRWzyx3Vg1rAU5MkyzklAOucSx9ud&#10;wrkvi3jyfjkT1/4Tmx/9yFeyftm/8lN+C3/YUl/9HWteE4KWFrRfTkX/AJPJH6rRxEsPn2W1or4v&#10;rEvvw1Gpb9L/AIHAftun/hH/AIpXc9wN6614ahtYAnJVkulYls9BiNuRmuL8YX0nhTw18TtFjmLy&#10;6xaeHb12EYx5JhWZkOc4IaWIZHXaemcV2v8AwUUBPxF8LcH/AJBT9v8ApvJXn/xgz/aPi3IIP9ge&#10;HeD/ANelrXPj3yYmvbo7ffGVz1+E4rEZJlUamqlC79adego/dZH17+03p1vo/wCyz4h0+0QxWlpY&#10;WVvChYsVRJ4FUZPJwABk1wH7GZ2/EH4gkEA/YdH/APRBr1n9o/Rjrv7PfjG2Ewg2aYLreU3f6lkm&#10;x+IjIz2zXiX7CGuDxF4r8f3whNuGtNMj8svuxsR0znA67c/jX0eIXLmlBeX5Kf8Amj8Yylyq8BZp&#10;Ju7VTX/t6eHt9/LL7td0eX60n2Dwn4h0W0Ro9L034oxpZ2qjIhBS5XAPLHiNByT93612/wAS/wDR&#10;PEv7UVtP+5nntrGeKJuGkjFxFlgO4+Zef9oetcVpzEfHXT8Ej/i6MhwD/wBPCVt/tO6pLpnxi+LI&#10;iVG+1eHNPtn3c4VpbJjj3yorwLqFCc+zt/5JP/P8D9b9lKvmmHwq+3BVL+ar4Zv73C7fn31e9+05&#10;YwSfsk/CS8aJWuYI9PhjkyflV7Alx1xyYkP/AAHjHNVP2m9Lluf2Vvg3fqyiG1tbWBwepaSzUrj2&#10;/dNn6j8O8/bC8Kpbfsw+HItOCw6fo0+nkRu5YiIQPEoBPJOXXk+hr1LWfgnonj34T+D/AAtf3N5F&#10;YaTFZXEMkDKJC0UGxd2V6Yc5xivXqYOdapWpR3cIL5/0j8+wfEWGy3BZZj6jfLDFV5PS9otar1/e&#10;J/O52Pw+0iLQPAPhnTYGdobTS7WFDJ94gRL1rfpzuZJGY9WJJ9qbX1kYqEVFdD+e61WWIqyrT3k2&#10;36vUz/EWlR674e1XTJt4hvrOa1cxnDBZI2U498Gvkz4S/C3VdH/Y8+I1pqmlzR6lfm4uksLuAxyR&#10;+THGVf5sZ+4WB4xj1r7DrO8S6T/wkHhvVtKMhhF/Zz2nmqu4x+ZGybgMjJG7OO+K4cThI15e0e6j&#10;Jf8AgX9fifUZNxBXyui8HH4J1aVRvt7Nt/jdXtr7qseEfsIW8cPwMeaONEkl1e4MjheW2pHtyfau&#10;l/bA/wCTc/F3+7a/+lUNZ37GPh3VPDHwUWx1fT7nTL3+07mTyLqJo32lY8HBA44Ndl+0PbQ3nwM8&#10;drPGkqLpU0gV1yA64ZW+oIBFcVKD/srkej5H+R9PmGKguPXiYvmisTF6PdKotmeJ/sWO3i/xV438&#10;YvG5jW00/RraaRwCsccIDJsU9MQw4Yjt67q4T9urwqbz40+E3F0kR1ewitf9X/qsTsm48/N9/wBv&#10;u4r3j9jHwvP4Y+Amky3OVk1W4n1IKQPlRiEQZBOcrGG5wRuxjivTfFHw58PeM9Z8P6trVi1zf6Dc&#10;fatOkEzoIpMoxJUHDjMa8NkcH1rmhgZYrLIUnpJ2lr5u7/Bnu1+KqOR8b4jMIpulTUqSUbPSEOSN&#10;r6fFFN287X2fEftNeFln/Zz8VaXZ2sTjTrGKSGPAVY0gdCWUfw7Y0fA69hWJ+xV4Ybw58BdNnkiZ&#10;JNVuri/IYggqSI1Ix22xA4Pfd0r3YgEEMAw7hhnP4GgKqjCqEUdlGB+Qr2PqkfrSxN9VHlt89/0P&#10;ziPENZZDPI3G6nV9q5X1+Hl5beqUr9z590D4Ma1pv7X+ueOTaTReG5LJpIr1mRknuJIUjeIANuUD&#10;dIclf+WeO9egeMPg7a+LPip4O8bnUDaXXh0OnkLbhzdKc4VpNwKhdzY4bqema9CopwwdGEZRtdOX&#10;N873IxPEmY4itSr8yjKnSVFNLeCi4tO99Wm7vz0tZW+cvjT8B9Z8a/tF/D7xbp1sTpFq0B1S5iRA&#10;YDBMZFZsuC24FU4Hyhe/ArmPiDoGoTft8eDriOFTHNbQXqEOoJiijkEhxnOQY3GOpwMda+tKzpfD&#10;ml3Gu2+tSafbSavbxmGG9eIGVEOcqGxkA7m49zXLVy6EnzQdm5qT+R7uX8Z4rDQjSxEVKMMPUoR9&#10;J6pvXWzsunura92zTfDul6Nd391Y6fb2dxqEnnXc1vEqPO3PzORyx+Zufc18pft8395ompeANWgg&#10;DrCmowl3BMYZ1iXB98bsfSvr7/PPWvB/2tfhPr/xe0TwhpehWbXCw6qXvZ1KYtoWUKZCGZSwGTwO&#10;TijM6Mp4OcKS10tb1RPAuYUcJxLhsVj5pQ95ScnpZ05R1b+5fJI+KPEOk3vwz8Pat4W1OWWFtZg0&#10;nV4bcquJf3bNnIJ+75si8nnrjpj2n9ueyvfBvjjR9R0tns7LWtBOkyiPaEMcUg3QqOqjaYs+xx6i&#10;qP7cPgU23xX8IxaPayMNR0yCwtYQflLxyGJI0J77TH1P8Qyec19U/Gj4Fad8ZpPDMl/dixm0O9Ny&#10;G+z+cJoyV3wkF1ADbF+bnp6V8zSwFSccThae8XFL729/Rn7jjeK8Jhq+SZ7jH7laNZ1ElfXlpwXu&#10;q/2oR11tZ2020tI+FGgPongMatpUN1qfhS2hFjNG8iLbzBY97IAVDZaNT8wPTp1rpPFfhy18X+F9&#10;W0K9BNpqNpLayY4wHUjI5HTOfwrWbG44AUeg7UlfcKlCKcUlr+Oltfkfy3UzDFVasa0qjvFtx1fu&#10;ty5vd7e829Orb3POPhb8F7b4U/Cu88G6de/2hPcrdM99JF5XnSyoVVim5gMARrwei57mvJv+Cf8A&#10;orWHw18S3pmVzc6x9n8sDhDFEvJPfPm/hj3r6gPSkVFQYREjB5wigVyLBU41aVSGigmkvX+vM+gf&#10;E2LrYHHYXE+/PFThOUtFrBtvRLq2trJWslbQ83+H/wAC9N8CeOvHevRahJc23i2TfPYPEV8jczs+&#10;JNxLZMjdhjIrxP8AYW8Iv4f174neeGt7iyvYtLksmAYxlHlzlsnJBUr/AFr61/DNIqIvKoqMeSUQ&#10;An8qTwNNVadSGnJzaf4t/wDM0hxVjZYHG4PEPneJVKLle1lSa5dLWd4q19H1bbvdev09qKP89aK9&#10;E+LMDxp4C8P/ABF0mLTPEmmR6rYRTrdJBJJIgEqhgGyjA8BiPxrhf2pPhpqvxY+Et3pGiw/a9Yjv&#10;ILy2hMyRB2UlW3M5A+47nqCSB9D6zRXPWw9OtCcJL4lZvr/S6Hs5dm+LyzE4fE0Z3dGXNFNtxTum&#10;9Lq3NZc1rNrqfOfjP9n281Xxn8Eryy0WOTTvDcEFrrAN4AIY4jG6BVLguQ5mPy5J78Yr6NJLMWJy&#10;ScmkoqaOHhQcpQ+1a/yVjTMs5xea06FLEu6pKSW9/ek5tu7et3a6tokulw/DNfCn/BQu2ij8f+FZ&#10;0jVZpdKYSOBgtiZ8ZPtzX3X2r41/bT5+OPwuyARsi4P/AF915WeR5sFJea/M+98Lqjo8TUqi6QqP&#10;1tBv9D6d+JeinxD8KPE+miYQG60W4j81k3bf3Lc4yM18m/sAaRY68PiHYalaw39jPDYiW2nQOjgP&#10;KcEHryAfwBr7V8Rae+raTq9hFtEl1bT26FuFBdGUfhzXy3/wT4iMHg7xqh2701OFSwGekbUYumpZ&#10;jh2+0vy/4JWQY6VLgzOKcXZ89Bro03Pe+/2UVv8AgoD4eW1+H3gie1jit7DTr2SxWCMBdgeJSgUD&#10;gKBAf0r6s0fnR9P7/wCjRdP9wV4l+1/4c1TxL4P8JQ6Xp1xqUsPiO3nljtojIUjEcoLMAOBz3r3u&#10;fHnSYxjccY6de1dWHp8uMrzS0ah+TPDzfG+24ayvDt3cZV3vrrKL19W3qMooor1T8/CiiigD5w/b&#10;j/5FP4T/APZTvD//AKMlr7RFfF37cf8AyKfwn/7Kd4f/APRktfaIoAWiiigAooooAKKKKACkNLSG&#10;gD4t/YV/5ET4mf8AZSfEH/o2KvpD0r5v/YV/5ET4mf8AZSfEH/o2KvpD0oAKKKKACiiigAooooAK&#10;KKKACiiigAooooAKRkVxhkV1P8LqGH5EGlooAB0ooooAKKKKACiiigAooooAKKKKACiiigAooooA&#10;KKKKACiiigAr5F/4KH6RC/hrwZqhZ/Piu7m2Cj7u1kRj+OUFfXVfNn7emiJqXwk0i7xK01prEaIs&#10;YzkSRSbsgcnGwfnXkZtDnwNVeX5NM/RPDyv9W4pwNRuy5mv/AAKMo/qe4fDXT7fSvhx4UtLWMQ28&#10;ek2oRAScZiU9TyeSa6M9OpqrpOmxaNpNjp8BZoLO3jto2bqVRQoJ98CrVepBcsVHsfCYqr7evUq3&#10;vzNvXfV3EVEjGERIx6IoUUtFFWcwUUUUAFFFFABRRRQAUUUUAFFFFABRRRQAV598ZfhHH8YNK0Sx&#10;k1Z9JGmanHqYdLcTeYUVgEwWXH3uvP0r0GisqtKFaDpzV0ztwWNxGXYiGKwsuWcdnZO3TqmvwHSP&#10;vkZiMZJPXNNoorU4tgoxmiigBFRUztREyckIoGffil7UUUAfIP8AwUH0uY2/gLVlKCGG4ubYj+Is&#10;3lOv4YQ/nXM+JfC0Pwy+I/x50FBM8OqeF5dQtJXdWJVpIpHLY6fOXAHoPxP0v8f/AIJx/HPwnYaT&#10;/aMekXNlerdxXkkDTYG1lZNoZeuV5Ocbfevnn9rHV4vB3xq1i5vceR4h8GTWEDhjmN8ttyAD95ot&#10;o6ffBJGDXx+Y4d0qtTEyWjcbP/t2UX+aP6R4MziOYYHBZHRlecI1uaNn0q0qsGns9FPbXRq2qPZP&#10;D+kHXv2MrawWQQGbwi37wruA2ws3TPfGPxryD/gn5u1jXPGuq3jNLe2tjYWEUp4CwfP8uBweIYuT&#10;z8vua+h/hZ4bnuf2efDmhXe6ynuvDi2jMAGMXmwkBsA4OA4br6dK8q/YB0ySz+FGu3jOrQXerssY&#10;B5GyJASf++hXX7JvFYSXaL/CK/zPnf7QjT4f4gpRd3KvG3pKo27PrdQ2vsrn05jJ9O3Nfmn+0bqu&#10;oeFP2hvF0c0P+ivrVvqpt2I/ehELRHcMkApK3/fXIyOP0sP9a/Pn9qLw6ut/Hf4m3clu00Wl6NZ3&#10;e8PjymKWkSsRnnmTbj/az2qc/i3h4Sjupfoy/CKtTp5ziKdZJxlS19faU0rfN+u1j3/w3cN4h/be&#10;8TXF7iRtP8MQGyHT7OJBAXAxjOfPl+9n7/0w/wAUodK/bb8E3t2PJtdQ8OzWdrJ1Ekw88sgA6ffX&#10;rgc1znwK1K41n9p7VtQvHEl3d+BdLnmdVChna3sWYgDgZJPFdR8Wf+Tsvgh/uXf8mojLmoOov+ft&#10;/wDydL8h4ik6GaLBvb6g4u3lh5S09ZK+vdvdlb9lNs+Nfjfggg+KZDkdP9ZcV9EdTjoeee1fOn7D&#10;ahfhp4nOPm/4SW65HX/VQV9FmvUy3XCQfe7+9t/qfC8brl4hxMP5eWPrywjG/wA7X8j5q8JapbeG&#10;v2kfjxd6lIbSJdGjvuVJcwJCpd0UcnHsK+Svgv4F1CX4v/DVLxPsMGrXsF9aTNhxJFHOwJwDxl4X&#10;XBweOmMV9GfFzVYtI/aC+Ld1MCyf8K8khCr1LSLBGuPoXB+gNd38EPghpeqeAfg94m1CSRNY0Cya&#10;5tmtiNkiTSvMiyZXJ2iT1GCWr5ueGli8QqUfsSk/vmr/AIX+4/a8PnlPh3KJ4+p/zFUaFPa9nHDS&#10;5Wl/i5b3vpLY+ho3CzIx4AYEkelfO37IeNNm+KWi3X7rVLPxRNLcW3eNXBVTkcYJjcYBP3a+hRXz&#10;1+zb/wAlq+PeP+g9H0/66XVfS4jTE0H5yX/kr/yPxHJlzZHm0H0jSl81VjH7rTf4H0N/nivnj9nj&#10;/kvnx9/7C9v/AOh3NfRSxESqjggZAO4Y4NfO/wCyf/xNde+LuuXPzard+JngmmHyhlQuUG0cDBdu&#10;RRiVfFUEu8n/AOSv/MeSvlyXNpvZwpR+brQf5Rf4Hr/xQ0mLXfhp4t0+dnWK40m6VjGQGwImPGfc&#10;CvDfAery6z+wdeyyqqmHQNQtlCA42xtKgPPfAr6C8XwvdeENfghRpZZdOuY440GWZjCwCgepJA/G&#10;vmz4UTxy/sGa5Gjq7waZq0cqg5KNvkbafQ4ZT9CK5sXpXv3pz/T/ADPX4f8AfymPXlxeHfpeNRN/&#10;OyXyPYf2a/8AkgngT/sHDH/fb18mfE5F0Pw3+0D4eUtcGLxRZX/2g/KD5ssp2bfbPXPPpX1j+zYc&#10;/ALwJzn/AIlw/wDRj18n/Gv/AJCX7RH/AGF9J/8AQ5K83H6YKi/7rX/lNn2/CHvcT5lB7e1g/msX&#10;TS/Nn3fpH/IH0/8A69ov/QBXAftKWM+pfATxxBbRmWX+zzKVBAOyN0kc8+iqx/Diu/0j/kEWH/Xt&#10;F/6AKwfitp1zrHwt8Y2NnEZ7u50a8hhiBALO0DhRzxySOtfR148+HnHvF/kfi2V1vq+bYev/AC1I&#10;vXbSSevkfMnwq1CDVPjr8Dp7ZzJEPAAhLFSvzxx3UbjB54dGGe+M96+xK+Hf2dL63v8A4w/BgQSi&#10;XyPCl7BKAD8sgnvyVORzww/OvuLsK8zJ5c1CUu7/APbYn3fiRR+r5pRo6+7Ta130rVkgo/GiivdP&#10;yg+U/wBoaCOH9pXw/MiBJJvBmr+a4GC+LO+A3euAMfhXmHwL1c+BPFfwx1m2iFxJe+E9YaeGU4Ur&#10;BLfSgAjpkwqCeep4r1P9rhf7J+KPw71O1/dXt3purafLKfmBgMO3btPA4nl56/N7CvHPAuRJ8Iie&#10;B/wiHiIZPAz/AMTTjJ718JiH7PHStupJ/e6Z/WGTRWK4WoOesJ0ZRa/wQxn4XStr0Ppz9jCyt7P9&#10;nvQJoYhG93Pd3EzAk75PPeMHn/ZjQcY+765J9vGen4/5/SvFv2OP+TdPCv8AvXf/AKVzV7TxX1mX&#10;pLCUf8MfyR/PfFzb4hzBt3/fVPwm/wBD5Y8WeHg37fHha5srQMzaSL68YHOdsM8W85PGAsY4x0r6&#10;Y13QNN8S6e9hq9hb6jZMwZoLqMSISOhw2RkVQfwLoUvjOLxa+nIfEcVqbJNRMj7lhO7Kbd23+JuS&#10;M81vfhgelGHw3sva82vPJv70hZznbzH6l7G8ZYejCnd73i5O6ab0V0ls9NhFUIgVQFAAAAGMAcAV&#10;4B8YP+Tqvgd9bv8ArX0AP0NfPXxxuo9I/aU+CuqXh+z6fE12jXDghN2Pu59eRgdTmozDSin/AHof&#10;+lI6uEU5ZjUitW6OIS7t+wqHlHw+x/wx38ZcgH/idT9e3NpXcf8ABPqyt4/hj4kvhHi7n1gwyy5J&#10;LJHBGUHXHBkkORj73J6VzXw30G5vP2LvibdWoW5TVL28v4FXgiKMw7ic45Cwu34DHJxXWf8ABPwY&#10;+EOuj/qOS/8ApPBXz2CjbFYZtf8ALt/m/wBGfsXE1VPIM7jCX/MVFNekaa1XqvvXkbH7WY/4n/wa&#10;9f8AhLIvp9+Krfw31C51D9rv4srcSGUW2m2VvCGUDYmIm28D1Yn8apftqOdJ8H+C/EUPzXuj+JLe&#10;SBG+4xKs/wA2OcZiXofWpvhaB/w2B8ZgOn2Ozxkf7MNd9S6x9v70f/SJL9D5PCRUuFOe21CsvmsT&#10;Qb/CSPnP4tkGH45Y6f8ACdWPT/uIV73+2Lo8Muv/AAk1Qs4uIfEaWyj+Ha7xMSeOuY1/WvCP2mZ5&#10;B8TPivbiRhA19pEjRA/KWFvgEj1wzDPua+5/Gfw90D4gNpX9vWb3g0q7F/Z7Z3iMcw6MdpGeg4Nc&#10;OFoPELEUI73X4Tmz6jPc0hlEsmzSqnyuM21HV2nhcPG2tl1120PlD/gozp9umq+CL9UIupY723eT&#10;ccFEaJlGM4yDK5z1OfavP/2i53u/2pdZ0eU7tP1a50mC8jwNzp5NvwD1H4Yr0f8A4KLksvgBm5+a&#10;/wAkA4/5d+tcj+1Tp1tY/tW+HJoIhHJeJpk87An95IJNm4jt8qKMDHTpnNcGZR/f17fzU/xjJfqf&#10;V8EVUsrylT1boYy3k41qcl6W5dOztY+v/j3GsXwV8fIgwiaLdqBnOAIzXz5/wTu0mJNC8aaoHfz3&#10;uba2K5+UKquwP1y36V9H/GzTbjWPhX46srVBJcz6TdoilgMny27mvn3/AIJ5f8iL4w/7CUH/AKKa&#10;vocRH/hVoO32ZfqfkOT1WuAc0hF6urSv6Nx/O34HkUGLT9oSxspv3V2vxMabyH+V9jXEZVtvoexq&#10;x+26ZPDvxo1YROJU1/RbNpg64MQSQLhSDzk2ytnA+8R2yanjH/k+2P8A7G2z/wDRsVbX7cdql3+0&#10;B4ahmUtBNpVpG/JGQbmYEZ+h/Wvl6q/2SvHtUt+aP3bAySz/ACqrLaeFcmvnCdl6NJr0Pr3xt8N9&#10;O+K/wyt/DWrS3FvZTw2sjvbMBJlArDGQR19q7O0tls7SC3QkpDGsSknJIUADP4CpFt0s1W3iXbFC&#10;BGik5wq8AfkKWv0SNOMZc9tbW+7/AIdn8bVcZWrUlQcn7NNyS7OVrv5qK+4KKKK0OIKKKKACkIVg&#10;QyhgexGR+VLRQAgVVACqFHYKMD8hS0UUAFFFFABRRRQAUUUUAFFFFAHiP7R3wj1n4j678OtU0O2F&#10;3caHqwmuVe4jiVLctEzt8xG45iHAz34r3CQhnYjJBJIyMU2iueFCNOpOqt5Wv8lY9bFZnXxeDw2C&#10;q25KHMo9/flzO+vfayQUUUV0HkhRRRQAUUUUAFFFFABRRRQAUUUUAGea+Xv2tfDEOvfFr4Kxoy29&#10;5e6m9m10QWwiy27KCucHBdz2PPX0+oa5vxN8O/D/AIx1zw9q+r2T3Oo6BcG602Vbh4xDISjFioID&#10;cxpw3HHvXDjcO8TRdJW1a38mn+R9Rw1m0ckzKOOneyjUXu2veVOUVo2lZSab8l1Z1G8Ncb8EAtkj&#10;PvXzB+w7pMugWPxJ0ydkeey10W0jR/dLIJFJHtkV9Ng4GRwfXH+f8isHwv4E0DwXPq02iacmnyat&#10;dG8vikjuZpiTl8Mxx948KAOelOrQdSvSrL7PN+KsRgM1hg8px2XSTvX9nbsnTk5a69m9r6m8aKPr&#10;1ortPmgooooAKKKKAPnD9uP/AJFP4T/9lO8P/wDoyWvtEV8Xftx/8in8J/8Asp3h/wD9GS19oigB&#10;aKKKACiiigAooooAKQ0tIaAPi39hX/kRPiZ/2UnxB/6Nir6Q9K+b/wBhX/kRPiZ/2UnxB/6Nir6Q&#10;9KACiiigAooooAKKKKACiiigAooooAKKKKACiiigAooooAKKKKACiiigAooooAKKKKACiiigAooo&#10;oAKKKKACiiigApksSTLtkQSL12kZp9FAbahRRRQAUUUUAFFFFABRRRQAUUUUAFFFFABRRRQAUUUU&#10;AFFFFABRRRQAUUUUAFFFFAB6/nXw3/wUQ0uaPxj4Q1ImM20+nS2qAE798cu9sjGAMTJg/WvuSvj/&#10;AP4KIaNLLo/gnVVePyYZ7q1MZzvLOsbAjtjEZzz3H4eFncebATfaz/FH6r4XV/Y8WYVN6S51/wCS&#10;Sa/FI+ovh/8A8iB4Wz/0CbPkDH/LBK0dH0PTfD9mbTSdOstLtSxkNvYW6QR7j1O1ABngc+wqj4Fh&#10;ktvA3hqGZGimj0u0R0cbWVhCgIIPIIxgg1t17FNLki/I/OcXUl7etFPRyb8nq7B14xg5ry/47eDN&#10;Ak+F/wARNYGhWDazdaHOs1/9nUzyrGgaMM/U7WjjI9Ci+leoVm+J7eS78MazbxRtNNLY3EccSDJd&#10;jEwVQO5JwMd81NemqtOUWujNcrxc8FjaVeEmrSi3Z2ulJOza6afgmfIX/BP+7l1vxF401DUJWvr6&#10;3sLG0hubhi8kcKllEaseQoEcYx6IvpXfftTXEnhz4nfCHxBZOyakLy5sAzZ2qjBAWA4IYeaxBzxh&#10;eOK89/4J2o0eqePlYFWWKzBBGCPmmrpP2/Lm+0nR/AGr2SuhstQuCLkJlY5CkbIDxjJ8tyAf7pr5&#10;OjJxybne6d/umf0HmVJVvE2WEVlGceS3S0sNa3prsdz+xRBEnwC064WJVuLm+u5Z5QPmlfzNu5j3&#10;OFAz6AV7t/n/AD/nvXkf7JmlQ6T+z54REBkP2mOa6k8wg/O0z5xwOOK9dFfSYCPLhKSf8q/I/E+L&#10;KircQY+cdva1Pwk0fDP7bWqW3h/4yW8zwHdfeFGtmMSgFneWdFZ+5AAUc84UDtX138KNIl8P/C/w&#10;hpszpJLa6RaRM8edrEQryM818p/8FBtOhm8U+A3WNI7m4t7iB5wvzsgkTapPcAu5A/2j619nabYf&#10;2TptnY7/ADfskEdvvxjdsULnHbpXmYGDWYYlvpb8dT7ninEQnwjkijvJVL/9w3yr82WO4r5B1Px9&#10;F8JvjL+0HqUMy2KjS7aS3gU7VlvpEiCOFwQz7pJGJ93PTNfX2Mmvhr45fDNvGv7YsXhiG6u0svEK&#10;Wd3qKo4GESL5yOg+VIyRnJyT16Vrm0qkKdOVJe9zWXzTS/M4fDylhMTi8Zh8fK1J0XKX+GFSnOX/&#10;AJLFpHr37C3jPVvF/wANNTXWL6fUriy1YolzdzvNMytGhwWYk4BBwBx196X9j3/V/FH/ALGuf+Rq&#10;H4BWdv4O/aI+NXhq2git0eW21K2SzQJBDEdzKgXjBAuE6DHyN7Zm/YazdfBq+v5cyX15rdy9xcvz&#10;JM2yL5nbqx+Y9fWubBuTlh4Td5R50/k7Hs8RRpKlnOKoRtTrPCyil0VSLq/crNevSx9ERn517HI5&#10;/GvhzwDdTWX7CHxEkt5XglbVpIy8bFSVeS0R1yOzKSp9QSK+40OXXtk46V8NaYo0v9lv46eHocmw&#10;0fxCIrZ3OZCDdQqd5/iOI17DvW+Z6NP+5UX/AJKn+h5nAqU6dSm1/wAxGDb9Payj+cl+J9b/AAih&#10;jtvhR4JSKNI0/sSyISJQACYEJOB6kkn1ya+L/wBoJhoniz46aVcc3Woz6XqcJi5Tyd4zuJxhv36c&#10;c/xc8c/afwo/5JV4K6f8gOx6f9e8dfFX7V//ACV34of9gnTP/QrWubN/dwVOS9PvhI93w7/e8UYu&#10;nLZ6/OOIpNfifemkHOkaf/17Rf8AoApNYjaXR9QRFZ5GtpVVFGSSUIAAHvgUaP8A8gfT/wDr2i/9&#10;AFX7f/j4ixnO4Yr6ZK8Uj8MnLkqOXZn5+/snSIPjP8OIA6+fb6RqSTRA/NG2+6O1h1U4IODzgj1r&#10;7+7cZ/Gvgv8AYttIpv2k/EkksSyS29heyRM45jY3ESlgex2sy/RiO9fenTp0r5/Il/sj9X+CS/Q/&#10;YPFiSfEEUulOP/k0pz/Dmt8gooor6I/GT5W/bqP9hReAvEv+t+yXF5Z/Z+m7zYl+bPts6Y5zXjz8&#10;fDD9n9hw23XhkennHivbP+CgOlTXfwp0O+QoIbPVgJMnkmSJguBjn7p+leJ66Rof7PPwQ8TT/vLK&#10;xudYtZIY/wDWM0s0hUjPGP3Z755FfCZgmsbX7csX/wCTQu/wP6v4PlGrw1laveXtq0Pvo4lxXzc/&#10;xPqH9jf/AJNz8KfW7/8ASuavaa8X/Y4/5N08K/713/6VzV7RX1uA/wB0o/4Y/kj+e+LP+ShzD/r9&#10;V/8AS5BRRRXcfKBXzX+2Lz4g+D4PI/t5+Pxgr6Ur5r/bF/5GH4Qf9h1/5wV5Waf7pL/t3/0pH33A&#10;n/JRYf0qf+mpmd8Cv+TG/EH/AGDtZ/8ARclT/wDBPv8A5JDrv/Ycl/8ASeCrH7NujS+Iv2N9Q0uB&#10;0invbbVraOSXO1WdXUE45xzzitv9h+3ih+AFg8cUaPLqF20jooDOQwGSe/AAyewA7CvLwcG6uFl/&#10;07/y/wAz7ziLEQhl+fUessYvlrNr7+VlH9un/kkOkf8AYw2v/oqerHwu/wCTwfjP/wBedn/6DDV/&#10;9tK3hm/Z81uaSJHlt7q0lgdhzE/nqu5fQ7WYZ9GNc38Ap5bv9pL4kzzSNNPLoelySSOdzOzQW5LE&#10;nqSec+9aVvdzGK7uL/8AJaiOLLH7Xg2tNfYjXj99XByPCP2mv+Sq/Fb/AK+tJ/8ARC1+hp6n61+e&#10;P7abf2P8dtVt7Q+XDqlrY3N2OvmSKmFPPsBX6HHqcdKMr0xWKj2f6yf6j4997IciqraVN2+VOhH8&#10;4v5Hyx/wUJA/4Vp4ZbAyNXYZ/wC2LVyXx+0+DVv20vh9Z3SGS3lXTFdSSMjz39K7f/goBp8918KN&#10;Duo03QWurjzTnG3dE4X68g1yvxuglj/ba+GkzRusUn9mhJCuA2J2zg98Vw5gr4irdfapfqfU8I1V&#10;HKMC4y1VLHfJ/u399tT6x8ZMW8HeISeSdNuj/wCQXr5l/wCCeP8AyInjD/sJQf8Aopq+nPFcck3h&#10;TXYolaWV9PuURI1yzsYmAAA79OO+a+eP2AdISy+E2t3yvIJ7rWGikRwAq+VFHjHfkyNnPoPx9mvF&#10;vMaD7KX6H5rlNSMODs1g93UoJffJ/kmeRXOjw67+3+1tO8kaJ4hFzuixndFH5qjnsWQA98Zxiur/&#10;AG7QB8SPhqQOfLYE/wDbdKpXOlf2T/wUOgHmeYLi8F30xt8yyL7fwziu6/a38M2+rfFX4LT3beZa&#10;3Wrrp0sGCMoZ4WY7ge4fFfP+ycsJiUt/afqv8z9dWOhS4iyOpJ3gsFdf+Cql/vS/A+pLj/Xyf7xq&#10;OlZi7Fj1JyfrSV90fyolZBRRRQMKKKKACiiigAooooAKKKKACiiigAooooAKKKKACiiigAooooAK&#10;KKKACiiigAooooAKKKKACiiigAooooAKKKKACiiigAooooAKKKKAPnD9uP8A5FP4T/8AZTvD/wD6&#10;Mlr7RFfF37cf/Ip/Cf8A7Kd4f/8ARktfaIoAWiiigAooooAKKKKACkNLSGgD4t/YV/5ET4mf9lJ8&#10;Qf8Ao2KvpD0r5v8A2Ff+RE+Jn/ZSfEH/AKNir6Q9KACiiigAooooAKKKKACiiigAooooAKKKKACi&#10;iigAooooAKKKKACiiigAooooAKKKKACiiigAooooAKKKKACiiigAooooAKKKKACiiigAooooAKKK&#10;KACiiigAooooAKKKKACiiigAooooAKKKKACiiigAooooAK+ZP2/NLkuvhToV+rxrHZawodGzubfE&#10;+McY42NX03VHWND03xBZ/ZdV0601S1DB/s97bpPHuGcNtYEZAJ5x3rjxeH+tUJ0U7cyPouHc2WRZ&#10;th8yceZU5Xt3VmmvuZdHI659zS0dPb2orsPnQp0ZCyKT0BHbOORTaPy/GgD5f/Yc0FvD8HxMsblI&#10;TqFnrS2U0sQzkoJAQGwCVyCR061J/wAFA/8AkkGid/8Aiexfh/o89fRWj+GdH8OyX8ml6VZ6bLfS&#10;m4u3tYRG1zLzl3x95vmbn3NeG/t06RBqHwIlupTIJbDU7eaIIRt3NvjOQRyMOenfFfP4jDPD5XOj&#10;e9k/zufr+UZ3DOeO8NmcouKqVIK3W/Kofdf7kej/AAD0qLRfgl4GtYXeRP7It58vjO6VfNYcAcBn&#10;IHsB1PNd7296534b6PL4e+HfhXS55I5prLSbS3eSLO1mSFFJGe3FdFXs0I8lKEeyX5H5nmlX6xj8&#10;RWvfmnJ373k3f5nzl+138OpfHet/C8W+nX10f7Y+yXl1YwtIba2d4tzsQCFA5OWGOK+j3bc7H1Oa&#10;RXZM7WK5689aT8MfWop4eNOrUrLedvwVjqxmbVcbgMJl817uHU0td+eXM/Tog/zx/n/Oazf+EZ0c&#10;eIG14aVZ/wBumL7OdT8kfaDH/c39dvtWlR/KulpPdHjQqTp35JNXVnZ2un0fl5HzreyJ4X/bjtCY&#10;Xgh8R+HGjQ2+ALiVEYlpBnnAgIyc9F+of+wnj/hRDjjjWLrp/uRVz37XLv4U+J/w68VQ3U2nyNaa&#10;hpst6W2xxL5R2YbHyufPl5zngEYxmu+/Y3hii/Z18MNHGiNK93JIyqAXb7TKMt6nAUZPYAdq+aw6&#10;tmMqf8vO/wDwLkf5n7ZnGvBtDHdKqoU/nSeJX/pKj+eisj2xTiQZOBnrXwfqeqwaN8If2jNHvi9t&#10;qUniWHbBIjBvnuiy+wyI2P4e9fdx9q/P340f8fP7Q3/Yx6X/AOhXNaZzJwhGS7TX3wZyeGtOOIxN&#10;ajPbmw8vnHEU0vl7x9xfDvT59I+HvhawukEN3a6TaQTIcHY6QIrD35B6elfEP7XP+g/F/wCIYuf9&#10;GN9pGnG0835ftAV7cMU/vYMbj/gDelffFj/x523/AFzX+Qr4B/b9/wCS0aZ/2AoP/R09Z54uTAq3&#10;Rr8mv1O3wsm8TxVPm054yb+U4T/ONvRn3zpH/IIsMdPs0X/oAq3VTSP+QPYf9e0X/oAq3/kV9JHZ&#10;H4jU+OXqz4x/ZvTy/wBs34oLt2gf2pgYxj/Toq+zj1r5V+GAA/bu+JO0YH9mSfztK+qj1rx8pjyU&#10;Zx7Tl+Z+k8f1fb5hhqtrc2Hov74XCiiivaPzI+e/26rWa4+AsjxRPIkGq20krKMiNMSLub0G5lXP&#10;qwHevnb4kcfsUfCn/sLXv/o24r6l/bGUt+zl4swMkG0P/k3DXzz4sgjf/gn94OleNGkj1dtjFQWT&#10;Nxd5we2eOlfGZpC+JredK/3SX+R/THAuJ5Mky1tfDj+X/wACoy/+S/A+hf2N/wDk3Pwp9bv/ANK5&#10;q9prxf8AY5Ur+zp4UBBBzdnn/r7mr2ivpcB/ulH/AAx/JH4lxZ/yUOYf9fqv/pcgoooruPlAr5l/&#10;b4c2Xwx8N6lB+51C016P7PdJxJDmCZjsYcjJRCcf3F9K+mq+ZP8AgoF/yR7RfX+3ov8A0nuK8rNf&#10;9yq+h9/wCr8T4Fd5/o7nQfsa27XP7NlhApCtNPfIpboMuwHTtXZ/s9/DHUPhB8MLTwzql3aXt5Dc&#10;zTGWyLmPDtkD5lU5H0qn+ywoX9nrwRgYzaSE/wDf+WvVKrBUY+wo1Huopfelf8kY8T5nWeaZnhI6&#10;U6leUmut4Smlr/28zxf9sa0nu/2d/EywQvM0bW0jhFJ2os6FmPsB1rjP2T7+y8VfEr4neIrZwxjh&#10;0zTYnjkDxPGkJUtnHJJt1Oe2T1616j+0r/yQLx1/2Dj/AOjErwX/AIJ0/wDIO8e/9drH+VxXm4h2&#10;zajHur/cp/5n2mUR5vD3Ma2zhUUV6Tlh2/8A0hfieaftz8ftAEemnWf8jX6IHqa+A/2+NLhs/jHo&#10;l6jOZr3SYXl3HIyssiDHHHCj15zX3433j9aeWq2Nxd+6/UnjepGpwzw849KdRfd7NP8AFHlX7S3w&#10;s1j4xfDE+HdDktIr438NzuvZTHHsRXzyFPPzDtXCfFnT4b/9r34NwXC+akVjNOq5IxJH58iH8GRT&#10;ivo+uQ1v4X6N4g+Ivh7xrdSXo1nQ4JLe0SKVRCyuHDb1Kkk4kbGGHbrXoYrCe1fPDduF/SLv+rPj&#10;cj4heBh9XxDtThTxCjZa89any6vtdR9NTsYeJI8cYI/SvnT9hRg3wb1TBz/xUF1/6Kgr6J6dCc56&#10;jtVHSdD03w/atbaVptnpVs7mRobG3SFCxwCxVQBnAGT14rqqUXOtTrJ/Cmvvt/keJhcyjh8sxWXu&#10;N3WlTafRez57/fzfgfIfiH/lIjpf/bD/ANN9fTfjv4W6N8Q9Y8L6lqsl6lx4cvRqFkLWVUQy7kb9&#10;4CpLLmNeBjvzzXzbqunXF/8A8FD7RrdN620UU8vIG1Bp4BP6j86+wcY4ry8vpxqfWIzV17SX6H3v&#10;GGMq4R5NWw0+WccHSV1urqaf3ptegcnk/lRRRXvH5IFFFFABRRRQAUUUUAFFFFABRRRQAUUUUAFF&#10;FFABRRRQAUUUUAFFFFABRRRQAUUUUAFFFFABRRRQAUUUUAFFFFABRRRQAUUUUAFFFFABRRRQB84f&#10;tx/8in8J/wDsp3h//wBGS19oivi79uP/AJFP4T/9lO8P/wDoyWvtEUALRRRQAUUUUAFFFFABSGlp&#10;DQB8W/sK/wDIifEz/spPiD/0bFX0h6V83/sK/wDIifEz/spPiD/0bFX0h6UAFFFFABRRRQAUUUUA&#10;FFFFABRRRQAUUUUAFFFFABRRRQAUUUUAFFFFABRRRQAUUUUAFFFFABRRRQAUUUUAFFFFABRRRQAU&#10;UUUAFFFFABRRRQAUUUUAFFFFABRRRQAUUUUAFFFFABRRRQAUUUUAFFFFABRRRQAUUUUAFFFFABRR&#10;RQAVn694d0nxTpz6drWm2ur2DsrNaXkQkjLA8EqeMitCik0pKzLhOdKSnTbTWqa0a9GNjRIo0SNQ&#10;kaqFVVGAoA4AHoBTqKKZG+4UUUUAFFFFAHzZ+3xpMd78GNPvWeQSWWrxbUXG0h45AS3fjAxXYfsg&#10;28tt+zt4RWaJ4WZblwsilSVa5lZW57EEEHuDmtH9p/wtfeMPgT4r07TYWnvjFFPHCiM7yeXMkhVV&#10;UEliFIAHrWz8CrG50z4MeCrS9gmtbuDS4Y5YLhCkkbAcqynkH2NeLGi1mcqveC/P/gH6dXzKNTga&#10;jgbq8cS9L6pezbTt2bk/uO5+vTuK/Pz9pdjpXxG+MOn237uzuxpd/PH13TYjO7n3mk4/2q/QP+df&#10;n/8AtS29zB+0prOk3UKiw8TLpaGUH955Q8pSy+h3xsOQelcue/7tFrvb74yX6nt+FFnnVaMtvZ81&#10;u/JVpS27pJtH3zYDFlaj/pkn/oIr4D/b+BHxn0s44/sKAf8Akaev0E8lbb9ymdkfyDccnA4618Xf&#10;t32kV98SPhzbzLuinhaJx0ypuFBGfoTWmew5sE15r87HP4VYlUOKKcrXUoVP/SXL9LH2LpHGkWH/&#10;AF7Rf+gCrY60eQlr+5jG2OL92q5zgDgD9KK99KysfkEpKUnJdTyfR/hLqmmftJ678QQbFNE1DR1s&#10;VSN8XDTjydzOm3GD5bc5OeK9Yxj6dqKKyp0o0ubl6tv5s9DHZhXzB03Xa/dwjBf4YKyv523YUUUV&#10;seaeeftEqG+BHjvIyBpUpA/EV8xa5pc2of8ABPPQZoigSxvvtUu84JU3s8WB77pU9OM+mK+v/iLp&#10;n9tfD3xRYC0+3yXOl3UcdqE3mVzC2xQvc7tuB64r5j8QaBqfhf8A4J+TaXrFhc6XqMAXzbS7iMcq&#10;Z1QMuVIBGVII9iK+bzKm3UqTtp7KS/FM/aeDMZGng8Jh4tc/1+g7dWpRlF6b6d9rtHvf7PKhfgV4&#10;EwAM6TEeBj1r0KvPv2ev+SFeA/8AsEw/1r0Gvbwv8Cn/AIV+R+Y55/yNsX/18qf+lsKKKK6TxAr5&#10;3/bt0b+0vgWLvzdn9narb3GzH39yyR4z2/1mfwx3r6Irwr9tj/k3rWP+vy0/9GivNzJJ4Oqn/Kz7&#10;TgucqfEmXyjv7WC+9pP8GdF+y1/yb34I/wCvST/0fLXqdeV/ss/8m9+CP+vST/0fLXqlbYP/AHal&#10;/hX5I87iT/keY7/r9V/9LkcD8fdKl1v4JeOLOF0jlOlTShpM7cRjzCOAeSEIHuRXzz/wTr/5B3j7&#10;/rrY/wDoNxX018V/+SV+NP8AsCX3/pO9fMv/AATp/wCQd49/67WH8rivJxKX9q4d+UvyZ+h5JOT4&#10;Azin0VSk/m5wX6I5T/goH/yVPwr/ANgdf/SmWvu8/eP1r4h/4KE6T5PjHwVqvm7vPspbXysfd8qU&#10;Nuz3z52MY/hr7eIwT/jVYBNY7FJ94/kzDiycanCuQOP8tZfNSgn+KCiiivoD8gCj8/wGaKPw/GgD&#10;511C1ht/27tGkihSOSfwu8kzoADI4EyBmPc7VVc+ij0r6K7V5hffCnU7r9orTPiGl5ZrpdroraY9&#10;qS/2hnJk+YDbt2/vF6tng8V6fXBhKcqfteZWvJv5NI+t4gxlHGLA+xnzclCEH5STlp8k0FFFFd58&#10;kFFFFABRRRQAUUUUAFFFFABRRRQAUUUUAFFFFABRRRQAUUUUAFFFFABRRRQAUUUUAFFFFABRRRQA&#10;UUUUAFFFFABRRRQAUUUUAFFFFABRRRQB84ftx/8AIp/Cf/sp3h//ANGS19oivi79uP8A5FP4T/8A&#10;ZTvD/wD6Mlr7RFAC0UUUAFFFFABRRRQAUhpaQ0AfFv7Cv/IifEz/ALKT4g/9GxV9IelfN/7Cv/Ii&#10;fEz/ALKT4g/9GxV9IelABRRRQAUUUUAFFFFABRRRQAUUUUAFFFFABRRRQAUUUUAFFFFABRRRQAUU&#10;UUAFFFFABRRRQAUUUUAFFFFABRRRQAUUUUAFFFFABRRRQAUUUUAFFFFABRRRQAUUUUAFFFFABRRR&#10;QAUUUUAFFFFABRRRQAUUUUAFFFFABRRRQAUUUUAFFFFABRRRQAUUUUAFFFFAChipBGQR0IPSgksc&#10;k5Pc+tJRQAV8Jfthf8nReFP+vTT/AP0oevu3PXjPtXxb+2nYW8Hx0+HF4ke24uI4RLJk/OEuiF4z&#10;jgE14GdxvhL9pL8z9c8L6qp8Qcr+1SqL/wAlv+h9rXP+vl/3j/OvjD9ub/kqPwy/3D/6ULX2fccT&#10;yg5+8Rz9a+Tf26LeP+1vhXcGNBP/AGlNGZMDcVDW5C59Mk/nW2cxvg5+TX/pSPP8Naqp8S4dPrGo&#10;v/KUz6yuP9fJ/vH+dR1Jcf6+T/eP86jr2mfmMdkFFFFIoKKKKACvNv2k9Nt9U+A3jeK6j82NNOaZ&#10;RkjDoyuh464ZVOPavSar6jp1rq9hcWV7bx3dncIY5YJlDJIp6hgeorGtT9rTlT7pr70ejluK+oY2&#10;hi/+fc4y0391p6fccN+z1/yQrwJ/2CYf616DVfTtPtdJsLeysreK0tLdBHFBCgVI1HQKBwBVinRg&#10;6dOMH0SX3InMMSsZjK2JirKcpSt25m3b8QooorU4ArxP9suwuL/9nrX/ALPGZPIntp5cEfLGJQC3&#10;PoSOnrXtleWftS4H7PXjjn/lzj/9HxVw45c2Fqp/yv8AI+n4XqOln2AnHdVqf/pcTY+A1hBpvwT8&#10;CwW8flxHRrWbbuz80kYkc592dj+Nd3XF/BT/AJI34E7/APEisf8A0nSu0rbD6UYW7L8jz84k5Zli&#10;ZSd26k//AEplDX9Pt9X0DVLC7j820u7SaCZMkbkZCGGR04Jr5U/4J3abcxeHPG2oMgW0uLu1gjfc&#10;Ml40kZxt6gASpyeDn2r60vv+PG5/65P/AOgmvmT/AIJ9f8kp8Rf9htv/AERFXm4iKeYYd+U/yR9p&#10;k1acOEc3praU8Ov/ACabuvP3V8jkv+Ch/wDyEPh79L3+dvX2eepr47/4KF6XcvD4C1EIDZxS3Vuz&#10;7hkO3ksBjOeQjc9OK+wz1P1qcImsfir/ANz/ANJZvxDNS4TyJJ7fWb/+DIhRRRXuH5aFFFFABRRR&#10;QAUUUUAFFFFABRRRQAUUUUAFFFFABRRRQAUUUUAFFFFABRRRQAUUUUAFFFFABRRRQAUUUUAFFFFA&#10;BRRRQAUUUUAFFFFABRRRQAUUUUAFFFFABRRRQB84ftx/8in8J/8Asp3h/wD9GS19oivi79uP/kU/&#10;hP8A9lO8P/8AoyWvtEUALRRRQAUUUUAFFFFABSGlpDQB8W/sK/8AIifEz/spPiD/ANGxV9IelfN/&#10;7Cv/ACInxM/7KT4g/wDRsVfSHpQAUUUUAFFFFABRRRQAUUUUAFFFFABRRRQAUUUUAFFFFABRRRQA&#10;UUUUAFFFFABRRRQAUUUUAFFFFABRRRQAUUUUAFFFFABRRRQAUUUUAFFFFABRRRQAUUUUAFFFFABR&#10;RRQAUUUUAFFFFABRRRQAUUUUAFFFFABRRRQAUUUUAFFFFABRRRQAUUUUAFFFFABRRRQAUUUUAHr+&#10;dfMn7SelOP2jPgZqRKG3k1KO1CHk7kuY2JIxjGJFr6brz/4kfCOP4ieLvAmvSarJp58K35vkt0tx&#10;ILolom2ltw2f6rGcH73TiuDHUZV6PJBXd4v7mm/wPreFsxo5XmaxGIlywcKsW7N/FTmltd6yaX56&#10;HoHPfrXyr+3T/wAf3wq/7Cs/87evqr/OK+bf23NNt5vDvgG/ZCbu38RxQRPuOFSRCXGOhyYk59uO&#10;prDNU5YKovT80epwBVVLiXCTl/fX305pfiz6Wuf+PiT/AHj/ADqOpLj/AI+Je/zn+dR167PzyOyC&#10;iiikUFFFFABRRRQAUUUUAFFFFABSFVYYZQynqrAEH8DS0UAIoCgBQFUdAowB+FLRRQBJb/8AHxFx&#10;n5h796+df2Moni8NePA6FM+KbkgFcZGxK+hv1pWZmxuJOOBk5rmnR56sKt/hv+J7WFzL6tl+KwPJ&#10;f23Jrfbkbe1tb37q3mfK3/BQX/kQ/B//AGFn/wDRVfVLfeb618vft/2FxP8ADfwxdxxl7e21crM+&#10;RhC8R29++0/lzX1Aep+tcOHVsdiPSH5M+qziSfC2UJPaWJ/9KpsKKKK9c/OwooooAKKKKACiiigA&#10;ooooAKKKKACiiigAooooAKKKKACiiigAooooAKKKKACiiigAooooAKKKKACiiigAooooAKKKKACi&#10;iigAooooAKKKKACiiigAooooAKKKKAPnD9uP/kU/hP8A9lO8P/8AoyWvtEV8Xftx/wDIp/Cf/sp3&#10;h/8A9GS19oigBaKKKACiiigAooooAKQ0tIaAPi39hX/kRPiZ/wBlJ8Qf+jYq+kPSvm/9hX/kRPiZ&#10;/wBlJ8Qf+jYq+kPSgAooooAKKKKACiiigAooooAKKKKACiiigAooooAKKKKACiiigAooooAKKKKA&#10;CiiigAooooAKKKKACiiigAooooAKKKKACiiigAooooAKKKKACiiigAooooAKKKKACiiigAooooAK&#10;KKKACiiigAooooAKKKKACiiigAooooAKKKKACiiigAooooAKKKKACiiigAooooAKKKKACvPvjP8A&#10;CKL4xaNo2ny6q+kf2bqcepCRLYTeYUVlCEFlxnf1yfpXoNFZVaUK0HTmrpnbgsbiMuxEMVhZctSO&#10;zsnbps0196HSP5kjN03EnGc4ptFFanEFFFFABRRRQAUUUUAFFFFABRRRQAUUUUAFFFFABRRRQB88&#10;/t0xvL8ErUIjSH+27b5UXJ/1c3pX0OfvHr+PWhXKE4JGe4NIffrXNCjyVp1r/Ekvuv8A5nt4nM/r&#10;GW4bLuS3spVJXvvz8mlraW5O7vfpbUooorpPECiiigAooooAKKKKACiiigAooooAKKKKACiiigAo&#10;oooAKKKKACiiigAooooAKKKKACiiigAooooAKKKKACiiigAooooAKKKKAAD8a4PWfik+k/Gjwp4B&#10;/sK5aLXtO1C/GtSyBIVNqIiY41GTIT5ybidoXgDcc7e8rgPE3gG/1j43/D7xjDLAum+H9N1qzuY2&#10;Y+a73a2ojKDGCB5D5ye460AcN8Tf2ivFfww8a2tjf/D6zPhy91i30nTriXX0XV9VV3jSS5tLFUbz&#10;I42lXKs4crlsKM49E+NvxKj+C/gC78Qy6edUvTPDYabpxnFst/eTSCOCHzn+WJSTkyN8qqCT2B8/&#10;+Kfw4+KHxCsvGXgs6n4dm8K+I2LWPiS6hePUfDsZ2nyYreNQLhlZAUmMsbAuCQdgBg8W/sfeCrjQ&#10;tbbwppdppHiLVdasPEN9d6hJcXlvqV1a3JuAk8UkrARyF5VYRhceZ0IULQBTsf2qNYn+Gt/4ofwr&#10;4e1mdte07w7o8XhjxbFe2WpXd2yIEe4MQNv5buAxdOeCOOah8W/tZar8PNG+JUPivwjpGmeMPBsO&#10;l3Eemxa8XstQjvpfLjIneFGhZTuyjrk4yBtINS658AvEPjiy+Jev6zpPhG11/wAZabZaZL4YRJrj&#10;TWhtGkYLNcL5UhllMnEyqpiCpgPtycn4Zfsy+JPhfoPivWPCUfhnwR4q1IWUOn6JaxSajp9vZWkj&#10;yfZZrmcCSZ7hpX3XBTfGGUJkIAACkn7cwm+E8vja10rwvrELa7ZaFG+m65dJZ2Zn8zNxfyXFnHJb&#10;Rrs4JjO4sMHvXrn7Ovxpm+Png/VNb/sWLTX0/V7rSfM067N7Y3nklf8ASLWcohkibdjdt4ZWHavO&#10;fGvwL+IXxB8XR/Eq+n8P6d4rtLrSZIfCKTz3Om3dvYyXT+Tc3TKrMzvd+Yr+URGYYxsfqNPT/wBm&#10;O0+J3/Ca3Xxf0fS7208R6rZapB4V0a9ulstMktrZrcSrOjRPJJKrkv8AIg+VeGIBoA9F8W/FN/C3&#10;xX8BeCv7BurhfFLX6nV3cRwWxtrVrjYq8tIzbcfwhRnknAo8X/FR/CnxU+H/AIMGgXV1F4rlvojq&#10;7SLHBbG3tHuAqjlpHbZjGFC8nJOAa/i34aXOq/EX4R6zpjQW2leDpNRE0EjkuYptPa2iCZzuKnGd&#10;x6DOSam8e+Ab/wAUfE74WeIraSGKy8LX2pXN4khO91uNPkt0CDGCQzgnOOBQB5f+3J/yKfwnzg/8&#10;XO8PdP8ArpLX2iK+Lv24/wDkU/hP/wBlO8P/APoyWvtEUALRRRQAUUUUAFFFFABTSefenUh60Afm&#10;h+zP+0FqHw0074l6La/B74j+Oov+E/1y5GqeFdJW6tAWmUeWXLD5xtyR/tCvY/8AhsHWv+jbPjX/&#10;AOE8n/xddB/wTrIPw7+KGDn/AIuTr3/o2Ovq2gD4y/4bB1r/AKNs+Nn/AITyf/F0f8Ng61/0bZ8b&#10;P/CeT/4uvs2igD4y/wCGwda/6Ns+Nn/hPJ/8XR/w2DrX/Rtnxs/8J5P/AIuvs2igD4y/4bB1r/o2&#10;z42f+E8n/wAXR/w2DrX/AEbZ8bP/AAnk/wDi6+zaKAPjL/hsHWv+jbPjZ/4Tyf8AxdH/AA2DrX/R&#10;tnxs/wDCeT/4uvs2igD4y/4bB1r/AKNs+Nn/AITyf/F0f8Ng61/0bZ8bP/CeT/4uvs2igD4y/wCG&#10;wda/6Ns+Nn/hPJ/8XR/w2DrX/Rtnxs/8J5P/AIuvs2igD4y/4bB1r/o2z42f+E8n/wAXR/w2DrX/&#10;AEbZ8bP/AAnk/wDi6+zaKAPjL/hsHWv+jbPjZ/4Tyf8AxdH/AA2DrX/Rtnxs/wDCeT/4uvs2igD4&#10;y/4bB1r/AKNs+Nn/AITyf/F0f8Ng61/0bZ8bP/CeT/4uvs2igD4y/wCGwNZP/Ntvxr/8J9P/AIus&#10;e2/byjvfE994bg+Anxen1+xgjubrTI9FiNxDE+djvGJMqrYOCRzivuQ18p/Dlh/w8e+L4zz/AMIb&#10;pA/8fNAHP/8ADYOs/wDRtnxr/Dw8n/xdH/DYOtf9G2fGz/wnk/8Ai6+zB0paAPjL/hsHWv8Ao2z4&#10;2f8AhPJ/8XR/w2DrX/Rtnxs/8J5P/i6+zaKAPjL/AIbB1r/o2z42f+E8n/xdH/DYOtf9G2fGz/wn&#10;k/8Ai6+zaKAPjL/hsHWv+jbPjZ/4Tyf/ABdH/DYOtf8ARtnxs/8ACeT/AOLr7NooA+Mv+Gwda/6N&#10;s+Nn/hPJ/wDF0f8ADYOtf9G2fGz/AMJ5P/i6+zaKAPjL/hsHWv8Ao2z42f8AhPJ/8XR/w2DrX/Rt&#10;nxs/8J5P/i6+zaKAPjL/AIbB1r/o2z42f+E8n/xdH/DYOtf9G2fGz/wnk/8Ai6+zaKAPjL/hsHWv&#10;+jbPjZ/4Tyf/ABdH/DYOtf8ARtnxs/8ACeT/AOLr7NooA+Mv+Gwda/6Ns+Nn/hPJ/wDF0f8ADYOt&#10;f9G2fGz/AMJ5P/i6+zaKAPjL/hsHWv8Ao2z42f8AhPJ/8XR/w2DrX/Rtnxs/8J5P/i6+zaKAPhvV&#10;v28Y9A1nR9I1P4B/F6w1TWZJItNsrnRoo5bx413usSl8sVX5jjOBzWv/AMNg6z/0bZ8a/wDwnk/+&#10;LroP2qGA/aw/ZQGcH+2tZ/8ASFa+rB0oA+M/+Gwda/6Ns+Nn/hPJ/wDF0f8ADYOtf9G2fGz/AMJ5&#10;P/i6+zaKAPjL/hsHWv8Ao2z42f8AhPJ/8XR/w2DrX/Rtnxs/8J5P/i6+zaKAPjL/AIbB1r/o2z42&#10;f+E8n/xdH/DYOtf9G2fGz/wnk/8Ai6+zaKAPjL/hsHWv+jbPjZ/4Tyf/ABdH/DYOtf8ARtnxs/8A&#10;CeT/AOLr7NooA+Mv+Gwda/6Ns+Nn/hPJ/wDF0f8ADYOtf9G2fGz/AMJ5P/i6+zaKAPjL/hsHWv8A&#10;o2z42f8AhPJ/8XR/w2DrX/Rtnxs/8J5P/i6+zaKAPjL/AIbB1r/o2z42f+E8n/xdH/DYOtf9G2fG&#10;z/wnk/8Ai6+zaKAPjL/hsHWv+jbPjZ/4Tyf/ABdH/DYOtf8ARtnxs/8ACeT/AOLr7NooA+Mv+Gwd&#10;a/6Ns+Nn/hPJ/wDF0f8ADYOtf9G2fGz/AMJ5P/i6+zaKAPjL/hsHWv8Ao2z42f8AhPJ/8XWR4t/b&#10;xj8A+HrvXfEvwD+L+g6LabTcahqGjRQQRbnCLudnAGWZVGe5A719yV8s/wDBT8gfsMfE3Jx8mnD/&#10;AMqVrQBzA/bC1kjI/Zs+NeP+xeT/AOLo/wCGwda/6Ns+Nn/hPJ/8XX2NYnNlb/8AXNf5VPQB8Zf8&#10;Ng61/wBG2fGz/wAJ5P8A4uj/AIbB1r/o2z42f+E8n/xdfZtFAHxl/wANg61/0bZ8bP8Awnk/+Lo/&#10;4bB1r/o2z42f+E8n/wAXX2bRQB8Zf8Ng61/0bZ8bP/CeT/4uj/hsHWv+jbPjZ/4Tyf8AxdfZtFAH&#10;xl/w2DrX/Rtnxs/8J5P/AIuj/hsHWv8Ao2z42f8AhPJ/8XX2bRQB8Zf8Ng61/wBG2fGz/wAJ5P8A&#10;4uj/AIbB1r/o2z42f+E8n/xdfZtFAHxl/wANg61/0bZ8bP8Awnk/+Lo/4bB1r/o2z42f+E8n/wAX&#10;X2bRQB8Zf8Ng61/0bZ8bP/CeT/4uj/hsHWv+jbPjZ/4Tyf8AxdfZtFAHxl/w2DrX/Rtnxs/8J5P/&#10;AIuj/hsHWv8Ao2z42f8AhPJ/8XX2bRQB8Zf8Ng61/wBG2fGz/wAJ5P8A4uj/AIbB1r/o2z42f+E8&#10;n/xdfZtFAHxi37YesIpZv2bfjWABkk+H04/8frJ8J/t3p478PWmu+G/gH8X9d0S8DG31DTtGingl&#10;CsUba6uQcMrA4PUHvX2xrH/IJvf+uD/+gmvmr/gmQwb9hv4Y4OcRX4/8qFzQByf/AA2DrX/Rtnxs&#10;/wDCeT/4uj/hsHWv+jbPjZ/4Tyf/ABdfZtFAHxl/w2DrX/Rtnxs/8J5P/i6P+Gwda/6Ns+Nn/hPJ&#10;/wDF19m0UAfGX/DYOtf9G2fGz/wnk/8Ai6P+Gwda/wCjbPjZ/wCE8n/xdfZtFAHxl/w2DrX/AEbZ&#10;8bP/AAnk/wDi6P8AhsHWv+jbPjZ/4Tyf/F19m0UAfGX/AA2DrX/Rtnxs/wDCeT/4uj/hsHWv+jbP&#10;jZ/4Tyf/ABdfZtFAHxl/w2DrX/Rtnxs/8J5P/i6P+Gwda/6Ns+Nn/hPJ/wDF19m0UAfGX/DYOtf9&#10;G2fGz/wnk/8Ai6P+Gwda/wCjbPjZ/wCE8n/xdfZtFAHxl/w2DrX/AEbZ8bP/AAnk/wDi6P8AhsHW&#10;v+jbPjZ/4Tyf/F19m0UAfGX/AA2DrX/Rtnxs/wDCeT/4uj/hsHWv+jbPjZ/4Tyf/ABdfZtFAHxl/&#10;w2DrX/Rtnxs/8J5P/i6P+GwdZH/Ntnxr/wDCfT/4uvs2igD4a0b9vKLxBq+saVpfwE+L2oano0iQ&#10;6jaW2ixPLZu67kWVRJlSV5AbqK2P+GwdZ/6Ns+Nf/hPJ/wDF1v8A7KBB/ah/asGeR4h0w4/7czX1&#10;aKAPjP8A4bB1r/o2z42f+E8n/wAXR/w2DrX/AEbZ8bP/AAnk/wDi6+zaKAPjL/hsHWv+jbPjZ/4T&#10;yf8AxdH/AA2DrX/Rtnxs/wDCeT/4uvs2igD4y/4bB1r/AKNs+Nn/AITyf/F0f8Ng61/0bZ8bP/Ce&#10;T/4uvs2igD4y/wCGwda/6Ns+Nn/hPJ/8XR/w2DrX/Rtnxs/8J5P/AIuvs2igD4y/4bB1r/o2z42f&#10;+E8n/wAXR/w2DrX/AEbZ8bP/AAnk/wDi6+zaKAPjL/hsHWv+jbPjZ/4Tyf8AxdH/AA2DrX/Rtnxs&#10;/wDCeT/4uvs2igD4y/4bB1r/AKNs+Nn/AITyf/F0f8Ng61/0bZ8bP/CeT/4uvs2igD4y/wCGwda/&#10;6Ns+Nn/hPJ/8XR/w2DrX/Rtnxs/8J5P/AIuvs2igD4y/4bB1r/o2z42f+E8n/wAXR/w2DrX/AEbZ&#10;8bP/AAnk/wDi6+zaKAPjL/hsHWf+jbPjZ/4T6f8AxdZFz+3jHaeKLTw1P8A/i9D4gvLd7u30t9Gi&#10;FzLChw8ix+ZkqCRkjj1r7kr5S8esP+HkvwtGRn/hBtU4/wC2woA5/wD4bC1nt+zZ8a//AAnk/wDi&#10;6P8AhsHWv+jbPjZ/4Tyf/F19mCloA+Mv+Gwda/6Ns+Nn/hPJ/wDF0f8ADYOtf9G2fGz/AMJ5P/i6&#10;+zaKAPjL/hsHWv8Ao2z42f8AhPJ/8XR/w2DrX/Rtnxs/8J5P/i6+zaKAPjL/AIbB1r/o2z42f+E8&#10;n/xdH/DYOtf9G2fGz/wnk/8Ai6+zaKAPjL/hsHWv+jbPjZ/4Tyf/ABdH/DYOtf8ARtnxs/8ACeT/&#10;AOLr7NooA+Mv+Gwda/6Ns+Nn/hPJ/wDF0f8ADYOtf9G2fGz/AMJ5P/i6+zaKAPjL/hsHWv8Ao2z4&#10;2f8AhPJ/8XR/w2DrX/Rtnxs/8J5P/i6+zaKAPjL/AIbB1r/o2z42f+E8n/xdH/DYOtf9G2fGz/wn&#10;k/8Ai6+zaKAPjL/hsHWv+jbPjZ/4Tyf/ABdH/DYOtf8ARtnxs/8ACeT/AOLr7NooA+Mv+Gwda/6N&#10;s+Nn/hPJ/wDF0f8ADYOtf9G2fGz/AMJ5P/i6+zaKAPzR/aS/aA1D4mR/CnRrr4QfEbwLGvxF0K5/&#10;tTxXpK21oSszL5YcMfnO/IGOQp9K/S0V8p/8FDmA8GfCDPf4oaBj/vuWvqygBaKKKACiiigAoooo&#10;AKa3anV5f+0v4+1T4a/BbxBrOhPHDr0httN02edN0cN3d3MVpBK47okk6M2MnCnAPQgHeaB4a0fw&#10;vb3MOjaVY6RDc3D3c8dhbJAssznLysFA3O3GWPJxzWpXzJ8M/Dmu/s9fH3RPAd14+8VfEHw34y0O&#10;9v7eXxfqAvryxvrGSAS7JNqBIZI7pPkwx3pn5R1+mhQAtFFFABRRRQAUUUUAFFFFABRRRQAUUUUA&#10;FFFFABRRRQAUUUUANYVmW/hjR7XXbrXIdJsYdau4kguNRjtkW5mjX7qPJjcyjnAJwK8b/bV8QfEz&#10;wx8AvFepfDQaPb3NppN/c6lqOpXU8NxZ2qWsjNJZ+UObgYyhZgoKjOc8c/8AFfxF4h8TeDPgj8Pt&#10;K8Sar4e1H4gSRRah4i0+by76G0t9Pe7uTDMclJ5DGih9rcM/QkEAH0wKWvBv2cr3VfCXi/4i/CjV&#10;vEes+MP+ESksb7T9b16cXF7LZX0TssU82FMkiTQXPO3HltEMkgge7ryKAHUUUUAFFFFABRRRQAUU&#10;UUAFFFFABRRRQAUUUUAFFFFABRRXnXx2j8cXngiLTvADR2+salqFrYXOoHHmafYyyhLm6iBYAyxR&#10;szrnIyB8p6UAdjqnhnSNZ1PTNRv9Ksr7UNMd5LG7ubdJJbRnXa7RORlCV4JXGRWmvSvi24+Jesfs&#10;5aH8ZdE0LxvrfxK07wxoGnzafrHiW8TU7mw1q8uLiAW086qm5EzaTNG2XVHOOCq12Hw98PeIf2c/&#10;jp4P8Jal8QvFnxC0jx5pt8X/AOEpv1vZbLUrRY5t8DbU8qB4nmUoNx3CLoAxoA+o6KQUtABRRRQA&#10;UUUUAFFFFABRRRQAUUUUAFFFFABRRRQAUUUUAFZniPw3pHi7R7jSNe0uy1rSrnaJrDUbdLiCXawZ&#10;dyOCpwygjI4IB7UviJ9UTQdSbREtZdZFtIbFL5mW3afafLEhUFghbbnAzjOOa+UPh/d678PP2hvB&#10;/hu8+LOo+OPHXiRbi58b+E7jU47nTtFjSzacSWUBVZLZPPlgREJJeOTJB2blAPr9AFUBRtA4AFOr&#10;4TsPEHjC28A+Gf2n/wDhYXii4t9a12ze68Ez3itoyaLeX62cUMVptAW6SKWBzJ5mPNEhywOD91Ln&#10;HPWgB1FFFABRRRQAUUUUAFFFFABRRRQAUUUUAFFFFABRRRQAUUU1unr9KAElVZEZWAKkYIIzn8Ko&#10;eHfDmk+EtHt9J0PS7LRdKt93k2On26W8EW5izbUQBVyzEnA6knvXzP8AHv4ya9cfG74ZeHPCuqPa&#10;eH9O8aafpviK6tWdTdXVxa3UqWG8MFKpFGJJYyCczWuMfNUXj3wj4z/aD+JvxM/sL4l+I/AUfgD7&#10;PpmhWmh332W2utTa0S8kl1BPLfz4P39ogUEHCzjb8wJAPq+iuH+B/wAQW+K/wd8F+MpIfs8uu6Ra&#10;6hJFt2hHkiVmAGTgZJxyeMV3FABRRRQAUUUUAFFFFABRRRQAUUUUAFFFFABRRRQAUUUUAFNY4pa+&#10;N/2tdUg1L4/+GfD+q/ET4g+D/Dlv4Wu9Subb4cXVwL57j7XCkMksMEUr+TsFwDIUChgo3AnBAPrT&#10;TvDOj6LqOpX+n6VY2N9qciy391a26Ry3bqNqtKygFyBwCxJArUXpzXyPq1jJ8SZvhR8I/BPxb8VS&#10;+FL7RdQ8S3/jnTtbWTWtRtbeWGKGNL4KRkzXa7/kGUj25BBB9V/Zj13WJPDvivwjr2r3PiHUvBHi&#10;G48PDWL199xe24ihuLWSZ8DfN9nuYVkfauZFcgEYJAPZKKSloAKKKKACiiigAooooAKKKKACiiig&#10;AooooAKKKKACiiigArKufDOj3Ov22uzaVYy63bQtbwak9sjXMUTHLRrLjcqnuAcGvGP2u/idL4F8&#10;O+ENDh8SHwYvi3XY9KufESMFmsrVYZbicW5Kt/pMiQmGL5H/AHkq8Zwa8btPiFrnhb4Naz4e8F/E&#10;3UvFSa34l0zwpomr+KGlbxJoFxeziO7W/EqI6lF3yQMybhvQFCigkA+316UtfOfwWsNV+C/xw1L4&#10;UXvjPxP480nUvDw8T6ZqPiu+F9fWskdwLa6hebapMbebbNGoBwRNkjK5+ixQAtFFFABRRRQAUUUU&#10;AFFFFABRRRQAUUUUAFFFFABRRRQAUUVgeO/Cv/CceEdU0H+2NV0D7fCYf7T0K6+zXttn+OGXB2tx&#10;1waALeveGdH8URWsWs6TY6vFaXCXlvHfWyTLDOmdkqBgdrrk4YcjJwa016V8NeCfC2ofCn43+PvE&#10;Fp8T/iv4t8EfCvQ57vXLTxPr5vrfVb+S0aZbaFCiIfJhO9iWz5ksHQBidfwND41+Euo/B34j6/8A&#10;EXxL4tb4kahb6b4g8P396JtMtJb62knt206AqvkLFKiKcscxlhgnFAH2fRSL09qKAFooooAKKKKA&#10;CvN/2h/hzqPxW+EWueHtFmtrfXGa2vtMkvWZbcXlrcRXVuJSqsfLMsCBgBkrkDBwR6RRQB89+CdH&#10;8dfFP45eHvH/AIu8ISeBNI8LaDd6dZadd3sM93c3948BuZP3LOht1S3jVCSrltxK44H0GvSlooAK&#10;KKKACiiigAooooAKKKKACiiigAooooAKKKKACiiigAooooA4D9oHwxqXjb4D/Ejw7o8H2rVtX8Na&#10;lYWcG4L5s8trIiLk8DLMBknHNecfEf4beLbbw78F/FXhrSo9X8T/AA+niludDkuFjN3aS2L2t3FC&#10;x+UzgOGTeyplSCeRX0NRQB4t8CPCHiSXxr8Q/iP4s0b/AIRvU/Fc9na2eim5SaW10+zSRIDcbMoJ&#10;3ea4dtjuu1ohnKnPtC9BnrS0UAFFFFABRRRQAUUUUAFFFFABRRRQAUUUUAFFFFABRRRQAV5N+09b&#10;+Nr/AOFNzYeBIdTl1O+vLW1vZNCuYrbUodPaVftb2csrKiXAi3hGY4DEHtmvWaKAPlPS/gtb+MP2&#10;cvGfwq8N/C7VfhUktstzYXOv3Noy32ohxLFLcS2808kn72GLzWcbinyqeBjofCGieP8A4tfGnwV4&#10;x8aeDW8D6d4L0i7jjgmvoppr3VbtUilaMRF1NokSPtLlJCzqduAa+i6KAEHSloooAKKKKACiiigA&#10;ooooAKKKKACiiigAooooAKKKKACiiigDO8Q2l7qGh6ja6be/2bqM1tJHbXvliT7PKykJJtPDbTg4&#10;PXFfMdz4O+J/xV8WfCW18QeDrXwzqfgu/g1PXvHEtzBI2oNFGqPBpzRHzdly3+sEyRARrgqxwK+r&#10;aKAPjKx+DnxJm+Gnh34ATeFY7fwhouvWby+MTqEZgn0O1vEu4EjUYl+2kRwxtmIR7lkYNgjH2YvS&#10;looAKKKKACiiigAooooAKKKKACiiigAooooAKKKKACiiigAprdfanUUAfE3xu/YJl1jxroWteEfH&#10;XxFtIdV8dHXdZsLLxEkFrpazR3DT3lpGY/3codkUMCzbXYYPUd5q/h74ofBnxh4/XwN4WHjez8ZW&#10;9pPp2p3d9EG0/VYrOKyaXUd5QvAyQ28n7oO5KzcDeuPp2igDjPgx8Ph8KPhJ4O8Gib7SdC0m209p&#10;t24O0caqxBwOCQccDiuzoooAKKKKACiiigAooooAKKKKACiiigAooooAKKKKACiiigBDXkfxB1zx&#10;34J+IUmu6R4AtPG/h2fSo7KIaPLDDrcN2JZHbzHnZIzaFdmNrl1fJ2MGyvrtFAHx94L+CPxA+BTe&#10;AfGumeG9P8QavbDXovEvhfQZ0iWCHVL1L0R6d5vlpiCaKNcO4zGGAycEez/s6eDPEPh3Q/FOveLL&#10;ODS/EnjDXp/EF1pltN5q2KNFDBBAWAAMiwW8IkILKZN5U7SAPWqKAEFLRRQAUUUUAFFFFABRRRQA&#10;UUUUAFFFFABRRRQAUUUUAFFFFAHjf7R/gDW/Ew8CeKfDmk2fiLWPBOvJraaJfOqJfRmCaCVYyw2i&#10;dVlLxFiqiRFJIFeMeJfgb8RviZeePPiVB4b0rwl4qutS8Pan4d8N39wBLM+jzyvu1CWEuhkmSeVF&#10;EbEKqQZbg19l0UAeEfDHw94q8b/HPVfih4p8LT+C7a10FfDei6TeXUUt46PMtxdzziFnjCl44Fj2&#10;yFsJIWUbhj3YUtFABRRRQAUUUUAFFFFABRRRQAUUUUAFFFFABRRRQAUUUUAFRTsyRuyLvcKSq5xk&#10;1LRQB4F8D/gxqsv7N+t+GviBa/2b4j8bPrF54gSxuQ7xvqE0xwJMbQ6QyRJlQVDIcZHXiPCfgP4o&#10;eOG+Dfg7xl4SttA0r4dX0Wo6vr1vfI1vqk1nBJDYiwUEybGZlkkEyRkKCo5Ir60ooARelFLRQAUU&#10;UUAFFFFABRRTWoAdRX5/ftJ/AHxP8Rf2kfF+s+PPAfin4ofDNdLgj8OR+FfEcFrLoUvkL9oJszLG&#10;8rySIWByw6DD5ULp+B/2h/GcHgj4QfDT4P6/afFrxH4g03UNSHjnxhby6fClla3MkRWW3/1ryK48&#10;knOT5e47txIAPu6ivi74Z/tt+K/H3jb4PeGr3wzZaFqes+IPEHhjxVbGX7R5N5plrHKzW0ikDYzP&#10;zkNjkZONxzPiH+2z8Q/DXjTxDouh+HNH1q5svihpngmxspna3N1Bc2sspDSkkI5dFAfaQoJJU0Af&#10;clFfIHjv4+fHe28feHfhJ4S8OeE774mr4abxTruoXVxKumxwefJAkMCHDszOI/mJGO4xkjxL4sf8&#10;FQfHHgbxjNoU3hTw94W1vw7Z2s2ueHNYnurm6vrp9rSWtrNBE0UZVMEO5IO8YJIIoA/SyivLfCPx&#10;R8TeOz8NdY0bwaJPBfijRRq2o6vc6ikU+lNJAssEX2cjdKWLbSQRtxk1yvxFlvfit8fY/hZLrmp+&#10;H/DWl+G4fEmojRbxrS61N5ruWCGLz48SQxx/ZZGby2BcyoMgKQ4B75RXxtJ+0t4a/Zz8N/FG6h8R&#10;+KfFVl4ftbG807wl4r028s7iySW5NqSt/cxGW4imnbIdvM2bGAJHAZ8Of+Ci1h8QPD/jqax8O2Os&#10;avoEenf2dDo2pXP2TVp726FrFB511ZwGBhNJCpLoVxLuzhWwAfZlFfM3iL9qXxp4EXxxpXiX4dWC&#10;eK/Dui2fiKCz0rXZbq1u9OluXguLhpPsgeMW2wu6eWzOoOwHFR6Z+1d4r1TSdHtbPwb4b1rxTr3i&#10;BtD0aHR/Fy3Gn3EaWbXU9zJcfZ98PlLG4MTxb225XIYZAPp2ivmHxt+0dqXw71HRtV8f+A7nQNXs&#10;NB8TalNFZ6+09o8Vj9jIaNEULOs/nJseZFeHa42/MSfM/BX/AAU6sPGGm+L5IfDWm3d5ovhW88Tx&#10;RaZql3LHvt1Vms53msYdj7WJ8xPMQlSBzigD7qor5ji/av8AFfhDxD4l074l/D2x8KxaX4JuPG0U&#10;ul6//aW6GGRUkt3AgTDguPmXcvXBINVviN+1p44+CPw5vvF3xF+F1notq0Nm2ntYeIxeQGeedIza&#10;3Ei24aN0V2kLxxyowjYBt20MAfUtFfOf7J37YGnftP3vizT7WysYLnQPszfa9Kubm4tLuOZXIZGu&#10;LW3dWVkKlWTtkEgg15b+2v8AtDReGPH76Lp/jy18J33gLSYvGD2EmqJb/wBt3f2lDFp7R43Sg28N&#10;0TGGXc08GcgggA+3qK8j0n4922v+ONV0XTbCK60228GWPi+11JLoEXKXMl0qxgBSAALZTvDHO/px&#10;k+VeJf2zPE2n+GvAGr6f4H0OODxX4QtvE8Fx4g8T/wBnW0lxIgaTT4ZTbOhlQSQnfK0SkSZ6K+AD&#10;6xor41vv2nfid4K+IHxhfUfDFhrsOl3Hhax0DwzBrCRqsupTtAM3PkAAvuRmLFlVkAB2ksOm+M37&#10;U/jv4KaNNda74P8ABlncWmky6lLFd+MzG168fmFobNBaF5CqCLLSLGC0wUZALUAfUlFfFf8AwvO6&#10;m/aIY3trqN3pmt33gmKw05dZnto9MlvLTVJXk2pxMP3ShomAV8KTyorsdU/a817w98XtB8Iap4Y8&#10;Nwwat4kTQFtbbxSLnV7VZN5iuZrZLcxqrIqSbBMSFlUH5sgAH1HRSL0paACiiigAooooAKKKKACi&#10;iigAooooAKKKKACiiigAooooAKKKKACiiigAooooAKKKKACiiigAooooAKKKKACiiigAooooAKKK&#10;KACiiigAooooAK4X4jfEHXPBV1ZRaR8PPEHjVJ0ZpJtFmskW3IIAV/tFxESTnI2gjjrXdUhoA8E8&#10;A/tU3XxF8Hy+LNO+FXjJPDY0671CDUG+wv8AafIVyYY4kuWlaR2jKKNnLEdBzXuenXf2+wt7ny5I&#10;fOjWTy5l2umQDhh2IzyK+PvhZq17oP8AwS81jUtOuprHULPwd4guLe6t3KSQyJ9sZHVgQQQQCCOQ&#10;RWv/AMI9rPxY/aLTwzqPjTxBpvhOP4aaPqN5pOkXr2rXd3JeXirN9oRhJGV8vnYR5nyhyVXaQD6z&#10;or4I+EPiDxnb+FvgN8RNQ8e67rPiHxb4zn8L6st5ODZ3GnIt+qRm2A8pZQbCJvORVdiz7idxrEu/&#10;jPqvxU8CeLfHNjq3xG074ow6hqB8K2WgaLqd3pNtHbTulvZukUP2S583ynEksu8qZmOVCBVAP0Qb&#10;Paud8CeOtN+IelXmp6OWm02G/udPjuzjZcvbytDKyYJO0SpImTjJjJAwQTgfEPx3qfh/4B+JvGcF&#10;j/Z+sWPhm61eOxust5M6WrSiN+mcMAD06HpXz7r2lao+g/sm+D/D3iXVPC2n61vi1GawmYzXNuNF&#10;mnljZmOd8m1h5h+ZGfepDqDQB9ht1rC0/wAU/b/GGsaD/Zt/B/Ztra3P9oTRYtbjzjKNkT5+Zk8n&#10;5xjjzE9a+HvH+l+KvA/hP9ovVtN+I/ioD4U3ED+Dopr9pTZM9lb38wuGcn7ckjXAjC3QkKJH8pBY&#10;mu9/aD8ceIdGk/amFhrN/ZjSPh7pN7p4guGT7JO41TfLFg/Ix8uPJGCdg9BQB9hDpSNXzLomj698&#10;KP2kfhpo58a654kXxjoOr3HiE6pMHhu7yz+yGO4gg5W0ybqXMcO1MbQQSua4Pwp4+8S3H7IP7NGs&#10;y69qEmrav4p8OW9/etcuZbuKW72yJI2csrLwQeooA+tfB/j/AETx3P4hh0a6e6k0DVJNG1APC8fl&#10;XSRxyMg3AbgFljO5cjnGcg10dfnpp2uzfs7fD348al4UvNYi1fVfinH4Wgvri8uNTkskljs1+0JB&#10;J5nmzKJpCPlZ3IjDbwgWuw0bxR4o0Xxtqll8GU+IWu6fq3hTVf8AQfGun6gkFlrcMYksZ1utRRcC&#10;Yl4TErrGPlY4oA+1LyZ7e1mljhe5kRCywxkBnIHCgkgZPTkgVj+A/G2kfEfwdpHibQrj7VpOp263&#10;EEhGGAPVWHZlOVI7EEV8ifAD4iWtr8Y/Cmlav4l8d+BvGuow3dtrvg7x3FPeweILpIgxuLK6J+zQ&#10;+XL5xC24RXXgRqoSvbP2ZZYrXUfjHolrAlvYaR4+vkt0Ukn/AEi2tb6UnJ7zXc2AMADAA4oA9uoo&#10;ooAKKKKACiiigAooooAKKKKACiiigAooooAKKKKACiiigAooooAKKKKACiiigAooooAKKKKACiii&#10;gAooooAKKKKACiiigAooooAKKKKACiiigAooooAKKKKACiiigAooooAKKKKACiiigAooooAKKKKA&#10;CiiigAooooAKKKKACiiigAooooAKKKKACiiigAooooAKa1OooA+ePi/+xP4S+KvjHWfFNp4i8VeC&#10;Nb1+JIdcuPDOrPbrqqRxCKITI25fkjBUbAud7Zyeab4s/YY+GuteEfBmi6Gmq+CLnwaksWh6z4ev&#10;5Ib60ilLNNH5hJ3iRmYndk5ZsEbjn6JooA+Ytc/4J7fCvUvhx4Q8J6amr+G5/Ct4+o6Zr2k6hJHq&#10;CXUmzz52kJIZ5DFGSSPl2gJtAxSeE/8Agn/4A8INZPaax4iuZLbxfYeN2lvrxZ5J9QtY3QGR2Ull&#10;cyOzc5yeCBxX09RQB4Z8e/2RPCXx88Q6Z4ku9T1zwv4rsLZrBNc8OXzWty9o2/dbv1VkJcnpkHoQ&#10;Cc8237BPgHStd0fUvCuueMPBH2S0t9PvYfD+v3FuNUt4T+7S4fcXJALDcjKfmOMEAj6XooA4iX4Y&#10;Qjxd4T1u217XLa38O2U1jHpIv3ktrxXQIHuN5ZpXQKCHZic5JJJqp8Tvg5p/xHvdK1aHVdS8LeKt&#10;JDpYeIdElVLqCOQoZYSHVo5In2LlJEZcqrAAgGvQqKAPBLP9jzwnLrfiLWte1jX/ABNrXiGwtLLU&#10;9Rvr3yppntrjz7e4jMIQQSRkRhfJCKPKU7dxZm6eH4AadqfhDWtC8X+JPEXjf+1mgae91a+8qSIw&#10;P5kDQJbrFHA6Pht8SqxKqWJ2rj1SigDxu0/ZutFs9cur3xn4o1HxjqttbWjeL3uYodQtobeYzwRQ&#10;rFGsKIsjMzKI8SZxJvHFZVr+yJ4eFzqOu33iPxFqPxBu7yC+XxtLcRx6hbywQSwQeWkcawBEjnmU&#10;p5W1xI28Nxj3migDw62/ZE8EFoH1OXUtdkktdZt9Uk1C43HVX1MW4u5ZdoUKxFrHtWIIq/wqOKuX&#10;n7NlprngzxX4a17xr4s8RWGvaXNoq/2lqCsLKzkGNkaqiq8gwP30oeU9C5BOfZaKAPOPE3wJ8M+M&#10;PGNzr+sRz3xuvDFx4TuLCR/3E1lNKkkm7A3biUAyCOCa5L/hkjwxqDzTa/rviTxLfQQw2uj31/f7&#10;bjRoIbiO4gWB4lQs6Swwt5su+RtmGchmDe6UUAcf8PfAM/gayuxeeKNc8W6jeSLJcahrdyrE7RhB&#10;HDGqQxALgERou7G5tzcmv4Z+Eeg+Gtb8Zaq0J1W98VaiNQvpdQRJSoFvFAkCkrnylWLhTnBd/Wu4&#10;ooA+crH9irRNJXSBpnjjxfphs9DPhe4NndxKb3SfPkljtHzEdgj82REkj2SKpwHGBW5f/svQ/wDC&#10;I+HfDWifEDxd4a0jSvDsHhma2065gaO+tIUKIZElicJKVLgyRBHIIGflXHuNFAHhcP7IfgzT7y4O&#10;nXGpadpsi+HUi0uGZXigXRZUksgrOpc8RhGLMcg+vNXPHf7L+ieOvGfiTW5fEGvaTZ+KtPg0zxJo&#10;2m3EccGrwQpKkayOUMsYCTOp8l49wPOcmvaKKAPCLL9kXwva+ING1uXVtYvNR0yXQ51lmkiHmvpc&#10;FzDbs4VAPmW7kL4wCQuAOc1rP9jzQ7GXToYfF3iddG0bXT4j0TRvPg+zaZeNdPcSMn7rfKGM064m&#10;aTaszbdpCkfQFFACL0paKKACiiigAooooAKKKKACiiigAooooAKKKKACiiigAooooAKKKKACiiig&#10;AooooAKKKKACiiigAooooAKKKKACiiigAooooAKKKKACiiigAooooAKa3UU6igDxbQP2cI9D/ZY1&#10;H4MHX3uI7zRNR0Y601oFZBded+88kPg7PO+7uGdvUZ46Dwv8HU8NfFJ/GY1Z7h38K6f4YNmYAoxa&#10;z3Evn79x5b7Rjbjjb1OePSaKAPA/DP7LEXhz4f8Aws8LjxLLcL4E8USeJUuzZBWvS5vT5BUPiMD7&#10;aRuBb/V9Pm45rxL+xde6he6noOhfEq/8N/CPXNQk1LW/AdvpVu4u5JZfNuEhvuJreORgMquduWCl&#10;QQF+oaKAMTXvCek+I/B+o+GL2yjl0S+sZNNns8lEa3eMxtH8pBAKEjgg46EV4L8FPAuo+PvD3whv&#10;/EN7Jp3ib4TajqGkalZG2BF7MlnNYLIGG0IskUsVyu0OMSBckgtX0rRQB4h42/Zpi8ZeGfjbpDeI&#10;XtF+JjxvJMLQN/Z22xt7Tgbx5mRb7+q/ex2yXfEf9mqL4hP8XC3iF7H/AIT/AMN2Xh1wLQSfYRb/&#10;AGv96PnHmbvtZ+X5cbOpzx7bRQBwHiD4Vrr3xZ8CeNzqbQv4W0/U7EWQhBFz9s+zZYvuymz7MOMH&#10;O/qMc+LaN+xRqulP4b0mT4qapdeBfCXiGw1vwx4YbTIUTToradpfs8k6sJLnKkIryElBk4ZsEfVF&#10;FAHz5ffsjafrx+Kuna34kub/AMKeNtVg8QW2lpaRRTaNqSKm65iuOTIS0MJCuu1fLIIYM2a/hr9l&#10;DVNUv/EepfFr4jXvxR1LUtFufDtnOmlw6OunWFwCLhUS3OGlcbR5p5AXAwCc/RdFAHzv4E/Zq8Te&#10;GvEOiX/jv4uaj4+8M+Ep/tnh3SLzSbazNg6QS26S3FzH+8uXSGVl3MVBJZmBJGOj/ZX02WfwBqvj&#10;K5jmiuvHet3nifbOio4tpisdkCqkqCLOG1HGM4yw3Fq9looAQUtFFABRRRQAUUUUAFFFFABRRRQA&#10;UUUUAFFFFABRRRQAUUUUAFFFFABRRRQAUUUUAFFFFABRRRQAUUUUAFFFFABRRRQAUUUUAFFFFABR&#10;RRQAUUUUAFFFFABRRRQAUUUUAFFFFABRRRQAUUUUAFFFFABRRRQAUUUUAFFFFABRRRQAUUUUAFFF&#10;FABRRRQB/9lQSwMECgAAAAAAAAAhAMpHd0sciQMAHIkDABUAAABkcnMvbWVkaWEvaW1hZ2UxLmpw&#10;ZWf/2P/gABBKRklGAAEBAQBgAGAAAP/bAEMAAwICAwICAwMDAwQDAwQFCAUFBAQFCgcHBggMCgwM&#10;CwoLCw0OEhANDhEOCwsQFhARExQVFRUMDxcYFhQYEhQVFP/bAEMBAwQEBQQFCQUFCRQNCw0UFBQU&#10;FBQUFBQUFBQUFBQUFBQUFBQUFBQUFBQUFBQUFBQUFBQUFBQUFBQUFBQUFBQUFP/AABEIBY0CZ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Ob1&#10;i98uzMjSFBnGS2BXOeELovr10ySlh6hsjpW54htY5tOkWQZVPmxXFeCmj0zxDcxoNsRGD7elfsuK&#10;lbMaV10P5nwMHPKqrT6npoupwfkmKg9cnOaGuJGyGkJJ9DioicNjt605E3V9UtUfFSuna45WdSBu&#10;Jz/tU8u6H5ZGbPX5ulQtlWBJ+729akdjJyBg+lLTYSYvnOP4mH/AqXzHx99v++qiYkAZ604EucAZ&#10;NOw7kv2p1Qje355qNZGkJ+ds9qT+LLDBqSOUI+SmPQ0WJuOjYqDl2z9cUsc7K+Q7HHvmoXU7jg5z&#10;2poJzwPn9PSiyBycdUW55JZ1BLNj60qziKIMWaRl5A3VDHO8fBj3FuKZtYSHdxjpRYrmuWHZmhCA&#10;si5zjOee9KrMuGR2LdKhLZ43U5Z9gxt68ZosUpalh5SY8rIxPTGacUPl+YXbI7bulVlTJ3u+FHGB&#10;1p7Sj+9j+ZosW5IcZGjYNuY498027dyVJLlc84pFmkiIdecg4Hv60xZSQecEn5j/AHjRYychhkzJ&#10;+7Drk8571ZW6ZejNke9NhAAJK7s1GZPMYqExjrRYlLuTG9laQuCSccZOab9smkcDEhXA6KT/ACpo&#10;OeSAPrTUBDkiR8egOKLGl2t3cnneIkKpZe4Occ0i3UjLliwL84zmopI2kOf65oETIvzd+lFgcmno&#10;EbupzubipI5ppnIBbd25qMv5kbYPIHT1qXK28oKtufHI9M0WI96+jImuZRIQpZvXnOKaLiQE5Zsm&#10;nkrECYziVjzTDbvgFfm9RRYNSSG5kkXyizDHPWpQzDlGKp3Qt+tRfIUyrYk/u1NFKohZTjeRjJpa&#10;bFRu9xFiZ03LIXJ7hqY5lL7QXJHXHNQbjCsaq25s4w3SpmlFs6CB/mzliepNOyG7rckiGwnL8n73&#10;zdqhkldHJkYyr/AAc4qLPzuwPyv98etMyNxGML/CPaixnKTexZF1K/BZj6mkEphYgSMQ/WmR84Wp&#10;oVXzmD+nA96m6LTutBglaOPKuxGfXFL9pdzguw/4FSyIm8AN838Q9KYEAkxnJpqz2IaneyEkldZg&#10;A7HPvQk8gLDc3HvimgNC+8qSB6VPLKsyoFAQg5JHf2puwK7Wu5N50s0WWdgMf3qryyuifK7H8c1E&#10;04ywI+U9Vpvmk/IOV7D0oVmXzJ6IXz53G4B8ngAdTUsVxO37nzDE3X5zg0KfLU7xxjvSyo0axovI&#10;I3eYfvfnU21M7q97kkiSSnDSMSe+6mIxjiiVXY4z3zQ0zFSOA38IXoai3MThVwfT371djXmaWhYL&#10;EnJdhj3xSXLZXPmMR9c1XlnUxlR8p7mkZWMeM5+XrSsJTb0LBupFiOHYio4rt24ZiPqcUksbxWqP&#10;jI6EU944xEu1sORnHpRYlXuWJbr90o3ng9jmoYrxmkJ3tzxUCxkdW5NSra/wu3lr13UWDncnzMdb&#10;Jib5pCFbIJJxwadcNjIWQlUGAQc8VGXkUnaOR09xTomCq/7sHcMHNOxXMkJFO64YO2cY64omVlZW&#10;3sc9ec01bYjGHJ9zTmQlkUtx3pWJdxFuHQnDso7GpDIYicsxlPU5xmlu4I1C/Pt9B61HLukIYLwo&#10;xmiwO8R6Tynqze/zUs0xWTIkYnHTdRBG86BcqvPY0k8SWsmWkZ3Ixjb0osUk+W/cbHLJnDsyr65p&#10;v2to2272ZT3oiLsHLIAq85BpyzNMykHK4ziloYtK+48tIki7mb160+a9aZCrOQE+UZbrUEo812kH&#10;A6Y9KiWFpCecCnoi9ticM+1mYvtA9abHO/myFnYAjGc1LGYobeVCwdmHANRpOJmDFViLYwvahWZL&#10;fI00ySCW4hk8tVdhtyCDmm+YMjesjt13c805lltoTtLeYW6joPanJFcseJEL9VB7+tDsWlK2m4k2&#10;oBgAiurepplxOTghmIxyc4plrKI5Nrpn6DoKbLIuxvLDOh6MRihamc3K2rLCOY1DiQnj+9TUkaR2&#10;JkOT2LdarxRsUyM/SnPIAUyoVhnDCiw1NvcdcMpglUqxfd/eqOYSM0ZDvwvJDVMkmCzOd5I4NNB8&#10;wggYosTKQu0i2UmQvz/qlbkUUGQGQlF2vjn3oosHOzB10EWGB1PWuH8PW4Gs3aYySciu714btP3Z&#10;xzXK+D4lOrTyHnPGfSvlMTaWY07dj77BJwymo/M7WA5jjZl6cEVJF8+4qNuTx7UyJBHGy792T09K&#10;cxKj5etfVLY+HnbmdhJOWx1YfrUkOIjl/nP930qNSWIJXaR1pXI5I61CetxxtYfIoZt3Re49KdgZ&#10;3oCfpUOWK4P3amJ4DDpWidyWxpjZzuZTj3pAmciQhPc1JuJXOcUnlhlJJzTIk7rQeyqjphgRx8wp&#10;DC2WYKSCfvCpDs2AEZOOKblvlUPgUGmjQ0ow2sVIOep70EvK7fJgetNcMWxuzt5qWNyynP8AF3oJ&#10;02GGIRIpY7Qeh9aX5d3OPbNEWIslpNx7e1NjG9QwGUz1z3oHsO2eU4YsVB6E1JJGBz/rPenPFujV&#10;y2SrZ24600SHccjAPOKAv3GCQFdu3cewpp2gDse60qozhlH3D1NLs8pcAbv60ENN7ALgFCi7EPq9&#10;MAMHJfluCV6UrwqHUKdy9zUrRgMMj5Txn096luzGuZsSONBHkyq56baaNm7GVDLzs/ve1K1vtyN4&#10;AzgEjr70s9tsjwzAj2GKo0V0G5mbG0qDzg9vaiSTd1fOO1DO0MmVbhfbNXLOylv0aTb8sfBOMVlO&#10;rGmm5Ox00aFTESUKUbtlER+WNuMb+QaagdWyyb2PGfp/+uqlvrEF5eSW4fDoxXFX2O8YB5Xt61FD&#10;EU8TBVKTuhYnCVsLN06y5WNKhzgAAipUMoUkEDI6v0qLYWQybtjf3cdaTzmBwycHrzWzdjkiPt2G&#10;0740Y5+8OlN3uZvvQ59DSN2K9KRbcTMA7FR1yKnqUxJN7qd+CoOfkqRYkwPlGzqcU52aRkQgAZxx&#10;2HrT5bUhNySblJ2g4zmtAV2iOaNHhIhZgcjcT2FN8jzH3AcAYCevvSSRkKdsnI4YYxTYy+3gZP8A&#10;nmi62M9diSGIyMx3be2fSnTxGxuIj5hkz6UjPs8vYMZOD7+9XBB9o8tiMhB64qGrGiViptjMznf1&#10;5yvU1CqySSFuNw6Y9KkQgDcEyvTrTZHJj2jpTT0E9FqEeWhkUNt55pECxo6A72J6VIkCqAfNx7Yp&#10;sybQXQ5I9sUr30Er7lVoyJcYw3pUyRc5K7WHPvQhxJvK7iV55oSYyIG2Y+bHWqSsSviJT+8IYkYH&#10;VO7f7vtRJ+8cYmAUdAKRSp5JzzU3lo4GG2n6ZplPXQgQAzqxbI6IferWyCD5vmY+p6VXlgViAsu3&#10;yvnZtvQf5FOyDGpLblfJ6Y4qW7Gi0RUVVy7ZUgnoKmTcwPDY7LTiUYHbHk9qQBhtAG3JwR6U76XM&#10;peQjtLMBF8xH92nJCxK8FWPIz2pYHMEpYDzHzgD0qViLeSNvvbRjNJO5aStqM8p0nQuMqDyx6U2W&#10;6aYttB25+8OlSOXuJQFXg9aj2xuTtbABxn0ob1HpayHiTZF/qyrdnNS20YVnzhlK8E+tVnVxIRnc&#10;gH51I7NldpwMdKoi6W4bZVBJZsdwKY9x5mBGpyOp/wA/jTvPaJgxUYHXNNmd2+baCvtQJN9GOSN7&#10;hgk7f7m3rijeY3aMHjp7U+AkhQeHY4B9KdLA0WS4yc4zSeg1BFQKwyQ5PsKnhk+0R4aMsPemmMKp&#10;bd17URqRHtUbec5pJ3Js0rJkhuRIpVIuOlFtbmNGc/LjtSK0cbJGx2OzdMVYlPk5if77dOanqaRV&#10;tWUmjeMMoO7H8XrT9oeEYEiPjlh0oMgj4c43c5xUiKGZIkbJK5zjGaciGve90rPCTty4c9zU0cIk&#10;bZt3etPIRSYt37wdaaEaIkg5Pf6Uk7EqLctQllZIxCZPMQNnFTFlgAZvnfsaijiMkLSEbSOR7iq7&#10;zeYCfvL0qnsW5NMkORNvCEMew7+1NVH3GNicrxg9vapYpgkJZ1wR0PpTFV1dUHzSOcg+3rRETV3Y&#10;fkwKeD+FMYrhWCCUnqPSpWHl7lZehwf8ajmwqgr8tF7szkuXYZ5isSCAB/dPaiN3DhVVsHgelIFE&#10;o+RsN3PpT1cR5Ujew70N2Eg8sLKSHAxwceveipFCSjBODRS5htNu5zmvu32I8YHSsDwghW/uiTgL&#10;yK6HxHI0lhvBxzisHwfl55iTnBr5aS/4VI+SR9/Rf/CRJd2dfFGQrODnaelKWCDHdu3pTbYlDuU4&#10;NTysZvvnJr6VM+MlBKWhGGXYcdRwaWONpPu9F5NIsYUELU9vK0WUBwatW3ZndN2uRB9zkd6RM7MD&#10;tTyGaY5ILd81MsDvDiBDg/eGetXdEct3a5XjfamRSxsSxT15pViKP5bDDHgDOaUqQJB3RsUxqFmC&#10;oXnVenvUnkfMrjkqPXrUYkdl+Xr/AEqRnMJUL93+H696V7GaluSRxRSKWdmRsfdIqNgBwARgdT3q&#10;TMjj5xn2pNsflZd1XH8JpmlluVVgMz7icA+vSrT27wMGD4H6U0SrINw5X1qe2iVxGsxykakLUu44&#10;pS3IVfe20jPfNSugkkGBjjmosmObC5/D0qwyZUtGQw747VOo2rqxEr+U2wEAHk5FSnbEQzYI6jDU&#10;2LaA2/5mPRagIXD4UocchqV2FlFXbGGZUlJC9TnrU0koZAdvXio4VWThkEYAHTqamfYoChGUdlPW&#10;qVmJX3GMMhWJyV4FP2GVtjAkjnAqaKDc+QhEmOSfSpP3dpJ+8dQ5Hb0rhxWMo4OPNWlZHs5fl1fM&#10;pclGPz7Gp4Y8HLrjqZJGSLJJAIGK1/iLbppGjxQ6WEaXlZEyD8uPvVhP4n+whfsU6iZ1+bb1xWT4&#10;21+XTvDsMolV7iXjLdQK/IswzzEY+q4J2gunkfveU8O4XK6Ck43qd7HD+FBJPrt4+PmK8nGea67a&#10;UyzDpjPGM1zvg6c3FxJMAYz6Dua6qeYyKrDPmLnrX6Dw1L/YV6s/J+M4KOaXf8pFsYkM/SPjaOtN&#10;kLu5UfcPRj1p8c5kbcThz3o3yeaRIc56mvqW7nwatuiPCxfdwWx1NWZolaCNS4LtycGmNEuzZjI6&#10;1AIctkAD60K4m7fMtQpncd3X5euagmcltmScccUiRuThWUA9afbgbppGAJ27cDvTb7FNtLsKgzEQ&#10;SAB19fxpYoZlXIVPLPfvUSxgMeRGD1J6ChpNh2qwZD1cdN1Ct1JuyWQbgMMOKrzBkzhmGaSMO8pD&#10;AEAdTUjxtI7KcFQeMdqGxNtu6uEUpiTymBbPIB7mho/3mAuOOR71NKQsdu/JmToR2qITMEnfOfM6&#10;ketTcbst2JsWWM4GGHSlVm3CNeh606KMxKBkKSM5pA7BdygoxzkHrV6BFRtqK6eRnPPqPWoRvRDs&#10;4ibnGOlSzSSSqoY5IFMidlyNxUd/Q/Wk2J2k9BIYNyg9vrUqIDwDj1pkp8sA4Cg/wjtSZLHIbafW&#10;qBaEkkEcxBAO0dh3pyWayxAZI2ngE0LHIV/dxkj+6P51GZiW+Ykt71Ldy+ZJ6jotqqxAwwOOuacJ&#10;TK7SA4YDFOXDW7bxk0TqNi7RjjmpFKDa3IbYATGQr82OtPkYPkE5NOWQCNV7HrUOUEjhgSAcjFAO&#10;SSSFEjxFQihsHOD0oYsxLFQrsc4HSk8wSt+7UknsamTMSb5ByPuj09aB7LQdC20qshIC9xQWi3Yj&#10;+b3NQR3R3Dc+F689KdFMfNEbqVVud/8AFRcnnjfbUdPDuQ5yM+tPQ7Itv3gBzRJDI8UTeQxIc7dz&#10;n+VFwyNCnyKs7Z37f0/rRdlvRNyIJnLBdhKnPalRWBJlkb2B6GoznykA7CpoVEjEblJHp2oIjfmv&#10;cZlpHwwWMjoO1Tw/v2xuXimGx3vhgpB4pfkglkwpyh70DgnuyXZtZW4eYH5Vboajnm2kgkEk5bPX&#10;NPlJkkiYnlPnU+hpPsqSoJW++5yW96C5LnbURrXAKcBSAOaZBELq9HIRdvUf4077O5VwNu3PJHep&#10;LTyo0y6EAgkH6VTM4xbdpkckcazbY2YleSTTwhjJLHIYdKSSEyukkSs3OeOh+tKwmaVN2I/LG056&#10;VFwScX5CXOZIk67VIAC9aqu8fAYsD2wOKtujJ0A8vP3h60kior4iBVMcgevenqKS6j4ArKcLxjr1&#10;psbrCW2nkjBOc4FMiuPJVgFYZBBp8UCi2wAQe+aFozR2e2407pcL3xgN7VEYw2U6sOM+tPuWaJEK&#10;9qIQEZ93oD+dU7dDGzcuUa0K+UqnqM1FGQGwcYHrT5JWFw5AylHlB2DY4oT7mbveyGvCCSRnB9aK&#10;mumeQoqZUL/eoqR8nkc54heP7OVL7D/d9Kx/CEab7grJnnp61o+L9Kiv7Us3TAH5Vh+B7ZLHzQpx&#10;ubb+HevlJ3eau3Y/R4OMMkTtu7HcooOT+lOZFfBH8PNHkkKqgYUD5acGZsZ6jpX1eiPgG3zDIwM5&#10;79ak38kL97vSSwhAC3U09FjdACcHtSM7NXQ1VDMFPWpZ1WOPGwcetRxDzpNoOSeBUjbIwd5xjigq&#10;MW1e5NBArzh/OViozkj9KjmlRt+F2M3XmlZVjiXnzZG5Vvah081Cf4ulXzFO+wyFfLQntUqr5iFl&#10;GWqOJjIBu/h4pzsxIx0HSk3cm1hUabGJCuB3VcEfjTGhSJP3ihnblWIycVIXMoCk4A9elKsO5nVh&#10;hQOCOlPmsXFX0RHZqsfO0Nn/AJZgdKe6SLnn93T7ez2p8kmz/Z9Kja02naFAcHPJxUyqRiry0Kp0&#10;ZztFK/oIpx8nVqlgtmcb0JRB1wcUy4vLe2lt1eVfveucGop/FdnYzbY0Ey5OeOprx8RnOFw2kpa+&#10;R9Jg+HMdjNVH3f0LItWuJgiAYPVweV96fPZkHa5JC8b/AF9zWZqHxBvLyD7NbQ/ZkPfPWsFDcXLh&#10;p5snPWvlq/F0LtUqd/X/AIY+2w3Ackr1Klvl/wAE6i5vLO3i2mZFZe5HJ/HtWO/iRhkQJkjox5yf&#10;asu8vLSJSJJkBU9hWQ2tBpCbYs5Py/dr5zEcQ47EqydkfV4bhbLsM17t35nTXmo6kVR3LiNhzjI5&#10;rHnu2Ex33jsfdulT3viHUL+w+yvmIKm0EnrXMXNjDbKGkkBbHJP8q8WrVq1/4kmz6Wjh6OGS9lBI&#10;3bfxBY6VdIZ5gZWYD5jnvWr4u120jjimliF2jR4jQ/3s15Lq9l/b15Zx2MJdlYHetdD4g+Hup6LY&#10;22pSSGZQQ7xe1dGGyuvUhKvTjdJanLjM5wtKcaFSdpNnY+AZbi585poRD8xwAuK6p1Kg5+v4Vx3h&#10;7UReWSalbqMpwVHfHauptbuPUrcSKoSReCD/ACr7nhjMIuDwc9GvxPzTjTKKkakcfD3k106D1Tbk&#10;fxtyn0qQxPKFx1HWpIYlZSHBB7ZpT8iYddx7n0r7w/JoxcUIw8r92vYZqKIsr5OMc9aRYfLPyt5g&#10;65p+5pmUEYBODVXJ+J6DZUxErpncWxzT4ikLktzg4xVj7EscZDfeoiURIcjcCMY9akpqXUrAeZMx&#10;ABXqVI4/KphCo3Jgb/vbMcfl6+9MDNbQBFfMakkJn7uaaLg7PMQZI5PFA043sOkIVdpi8sv9zPXN&#10;MiYuxSMLEF6Owzn8KnELFTtTIYbs56E1Db28szHdLyOox2pg/ILdyJHMhySD0GB+VRQTojnb1qed&#10;RnzFOV6U3yg7RZ4UNkmgm99AV4XbMoJPbBprHzizAAY9DmnpLH508rp5sQ4C+tKY0cbhx3UelA+Z&#10;vQjABAx98dKZKyxgF/vfWpGVUKoPufeP1qVYxKCzHBHIoFbSxVki/dBh/F05zTjAIVhz1IzUiu8r&#10;mIjCx052bO3+BuD9Kd9BcuhMgeZAUZlP+zxUT2aCTcZBNj7zDjjvSx7YCR/COn0qQuBaM394ECpN&#10;GlJalVJAzEocp/DUizQsxVgS3fBxTbeN5IgFGSoOf8aPKaQqyjy0H3v9r3pk3bJDEmCYwQfc1B5Z&#10;uG2nqKsxxRMJP7w6U7AitWj/ALxz0oKaTZUWBlcncy8dQaVTLJHtDbj69c1PG0cL4IyTxnHSpWKw&#10;nZ5m/vmgFEpraoYeUy69efyojEqSbmIbA647VYLh84GKFLTuny52nP0oG4W1THSXIleGON269N3F&#10;RtblmLPj3IFSTyOA20lSTwR2qrCCGbJJZuCT3ppEyk766kyAAnbtwP7wpC21twVR/ujGacz7V2jr&#10;0qNGaSQhu3SkTonoPS7LN7jmonDNnd3YManTbauZM4PQj1qwUt2jZVTYrqSX9+wpN2NYwk1oymsD&#10;yOefmNLFPJtaJ49sSZIl/vf/AKqndUgjRVPIHIpLMPHPI2MKwoWo+SzSuMtAwgQjGG5JIz/nrTrp&#10;gQqkAlMgccflUhDLMGHTFMDeZK5Jxg0xNNIiimEYILMD6qcAfhVmAtKu5vnU+o4P1qAQxibJGS3f&#10;0qW7Qo4YHzNx2h/U1NtQjsP8kMNu7y1/QVWnha1k4cMvqaUNK8hMi/If51I1tg7XGBiqE/f2GQSQ&#10;h8SICccYNEN0IJ3LAyIVwqgfcPr9KaIRGpC/dzS3EQVY1j653Ggj3o6IikaVpHDsroE3fKv60+QL&#10;eSI8akAjDNu6VI0kaOkr8qTjb6moFHkQH5vlkYnb/d/zmgzla+vUnlbyImXKMMH5iOTxUDHYEz02&#10;gmnW9yQCo+7jH4U64MdrwxwcZ/Cgd7q/QilkEikD7x+7+HWinWsLH984w38B9qKATfQ53xKxjs8E&#10;YArC0SN3WGQJuZmx+FbfiiMfYyd1VPC67dNiIAGCeTXzMU3msv8ACffbZNC/c6bZt2hshQO1IIzv&#10;3IzDHOaVIN8e7cWHfPapo1Ma8DI+ma+m1Z8O1d3sQvznIXc38VLBbt9mZhklTgE96cZBIdoXn6Yq&#10;xaXDWiOrr8oGemazd1uXTipSsyrbfu5/m+8BmrMTF2yyAKTnJpkqssivK6gOuVAWrMFhPfAGONiv&#10;T0z+dNtRjzSdkVCjJtwgm36XKztsvFXBeNzyMcj6UPGrTsFLbAcFmHIqzdWi2WXefymYgkrglaq/&#10;25paZDvJK/ckV5VbNsDh/iqr70e5hcgzHFP3adl5pk/lNFg7fOf+E+lTvHFJs8uVcHruOOaxL7xI&#10;zxMLJAsfqa5OXXpy5dpPlGeFYivna/FOHpr9zFyPrMLwTiZtOvNRR6BK8MGfMmiAH95qi/tG2CbE&#10;lDAe/wAtef3WupPGuWLcc5p9vqRZdtvHIzY6CvHln+YYz3cPC3pqfS0eF8sy/XEzv6/0jvLa4mll&#10;+UoEzwScGsvXknkuSslzjvhG+XFeceK/iFN4RiVpI2Vj23ZrV8OeM7fxVY2wmITzRjIznNfMYjE4&#10;qVTkxLauz67CYPB0qfPhoqSXa3/BOiktdPslZ1mMjsMkE5ArLiE7Z+yQTMue0bZPvWy0fh/ScLcX&#10;BkUDBXaSc+9B+LOk2Sm2to2fdwG246V9BDLMDRSlXxHyVmfN1c6zCtN08NhGltd6L1M238NarfTB&#10;5f3UY5Pm8YHvVu8stP0eF0vNSjMjD/Vo4PFc5r/xNu7tHEMvlIeeFrhb+9W7YyzzFieSc8mubFYj&#10;A04ujhad3/MzuwVHH1Zqti6tl/KjtZrrRxPiFRK3sc4rQtZFMCGMlePujtXmuh61pkOoqjTYJ7nO&#10;a1tY8a2djFHBbOWuCcZGeRXg8smz6Zysmzd1fW44DsJCLnGR1JqloXhrVPGWoRqYZ7e0VyfMZCFI&#10;+prpPBvw1Orwxapqrlt/zIitkfiK9OWO0tLZIreNkRQBhRgE191lfD/Py18Q9H0PzPOeKfZOWHwu&#10;+1zM0DwzaeG7MpBGFkyCJNuR781cjEd1JcfaiGgfKlTjBNTBOC6NkN1XPSoZJllVo9uGzkDHWv0O&#10;EY01y01ZH5LWrSqyc56s8z1zS7rwTq5u7OOS40+Y7n2DIQH6d66SxmjmRNQtpY5Y2xvZDkA+h966&#10;xbOK8097a6C/MDlR2B/yK83iivPhtqzwXQSXRJ2yGGG2k+w+tfnWeZROhV+vYPS2rR+tcNZ5DE0F&#10;luOd+zfU9EhnZthjcheCCOlNunCs7spdh1KdTWRa37pKk0LrJavwD14Nbl0CJldQCpXBxX0eUZvT&#10;zCChJ2mvxPkOIciq5XN1IK8H+BC/lkJJz5ZUfKOuf8KlcGVBtAzjD7exqJ5RuyTsUDGadDcKilge&#10;Oxx1r6PdXPjIzi7xTIUjEg2umVHfvT/KLYAbb6H0psk/msVUEbfm4FBmaROc4IB5oVyE9NSE2rpO&#10;C5VgOjCrLSZBG0dOppgbyQwkOKWGJ5jmMblNUZxuhZ23mEh8IDh9vpSlXQ71BI/vHvTWwnmJJGSs&#10;YycUCUFiq7ljxwaRfw7hJIHAMdv5bZ6npTgz28JIjDc8lutSbHSIDJKtxuPYetSLIrqIkALjgFuh&#10;HrQVqldlDJlmUEAZ5wKJCJVVdkqY7suB+dWNv2bLSABhTXuS4wQSvUZpkJaXuQCMSIY3dUf+/n5P&#10;xNPSF9gTdlV/iU5B/GmOqsvlsmUk7f1qw8QMSMu+PPBHr70Ds7kUkSu2Q7A96n3FYcBVbB61H5e1&#10;mdDvYLjBqGFpF+WRlcdeKA6tEhfyjGXAKMxyB978KZKjrIwC4VjgD0qcpE6o8quJM/LjvUwKbwZc&#10;5AztHX2pFKOlmVo5Fs55AXx/DVhHTgIwZuwJqBwsbq0hVlYZBIyce9JIY3ugqEbCMhwMZNDfUadl&#10;axPPCFO5JEdc9FPOe9Q2zkPJlSPQnqvvT2jVduwYYdveopYiAXY42ELUJlSi17yLBk8wAZzgZz6+&#10;9Nt4xI2ezGnwpjIK/NjIJ6U1k8pTIrfKD0HTNO9hNXXMxk6SG4kYLhVOKlyV429uanjt1ni3SBw/&#10;X5TjioWlUssaKQpPGTnNHMw5Iwbd9CKLDP8Adf8AT+lRum1iQcmpEs9kJlPyEnj3qeKNZJYlOOMk&#10;k/Sk2+hXLdWZUMYkC4GR6VPbKGQkt0P3aieVIXdY2y45G2i1lVeOcnk59aLshNRa1J2YS/LJyB0H&#10;pTimxMHAPbNLM4gUfJjnrii5uI3jLBvmA4XHU+lGrNly7tlZYyLjMpJjPY9KZnazbeBnoOgqaS7+&#10;0xKMYY43DGMH0qURKvHGSO9Ujnnd7ESq6lGVdxznFOe0kfc8mUBOcCmoGhyzFlUHGasbni+9uYHk&#10;Ghmi2tuVpYwqxhG3c9DVjy4U2l5CDLGVx6HtU3ltJtYxgJ6gZqveBJLmLachFyflouGqTdiK0tvn&#10;DFmY471bup28vbsXAFO3r9nJH3G4Jx096iiR5hhfujgH196i5ShyRaRDaO4Q+YqrmnBzjI27AeT6&#10;U2SBtpO4gg9qhlt5I1284fnmmQ7q1x0kYfzGU+WCOg7+9LhRblmIBXAAHemQbiuT0TrUhUSKSPqO&#10;cc09TK6uPWNEGVwWxnHpVdYwd+7nf61ZSEzwsyjJAw3GMH1qB2MijqrAbRjvQn3Kab1asSyO9wip&#10;GmQox8ozRTLMtaHDgjHrRSuPTqznfGARNMIX71YfhrzGS2C/6s5zWt46hktY3iZyW7AjHFVPDDx2&#10;y2YYPvbPy/wn1r4p4/D4fMJ1JzsrH6jTyzE4vLqdKnDVM7fTNAv9WjkSzt2uAi7mYemKgETxsFOF&#10;YcZbp+Ndf4I+JVz4POpR2GnRzJLAYyZGwFyOo4rhre+n8S30ysxiUk8IMgmsq/FFCnJ8sbo2w/Bd&#10;SrCN5NPqi+0TOu95I12dWBxmokuIbtzFCskwHBwvGa5vXZBp06wzMTg9Q3IFdJofjGw0DTTDDAs7&#10;tyJScmvBrcT42s+WhFL01PpaPBmAoLmrSba7tIZcXVxbyYWIK6jGHam2uu3lwxikkjjj6A5rM1bW&#10;Z9XlLwwN854IHFV7XwxqExw8gj3HI2nmud0M4zJaptetjqVXI8qs1KK/FnQyXemojRXUpaQjqK4z&#10;UbWATOYi7Z6ba34fBilts9zJJ3KheP51ZCaPokLyTuFVB6812R4ddJ3xtZR+ev3anNPimnVXJl9B&#10;yv5WRyFrp+oSxsqRHaehNWLTwBdSoHuZoIkB/jYjr+Fdd4W1FPFb3Vtpdo9w6Juwo5IzxnHauX+I&#10;Gsa/4dhmjurVbDYudj88diOBVc+Q4R+63Ua+78CFR4kxsL8qpxNG28OaNp6nz5YZdozw3X6+1cl4&#10;8+LXh7whaG3gVGmAO026g846ZNeEeKfiRqN5JJHHKwBJBZWxXL20VzrNwEDGXzDtLN2NOrnj5eTD&#10;U4xT8tTbDcLOU/bY6vKVul9C14j8X3XifUWmnZmUnIj7e1b3hTXrrSrcKd5Gco2cbTXUeFPgZqOq&#10;LGxlVcgfwdK6mX4RWui4hlvsTZ5Cr/8AXrwsRhK/svbVl7r6vc+noZjhFL6vh9WtNNkc6+v3U6hp&#10;Zt24ZPOcVDHJcX8n+jxO3o3Y12A+HenWVt8sxmOckEYH862rXS4NItFVI02dRt9a832mlmdiw+vN&#10;Y4q18Ga1dhXfyoUP8LNmn3Phay01W+1zkyYz8vTPtW/rHiVLXKGNnkcbQuf1qXw94A1DxtdJNfTf&#10;Z7QAfIy8EetduEwlbGy5KUbnmY7H4bLYOdWWp59pnw+vvFviLzNKiaOHbgNIcKDWX4o8F3/gjWs6&#10;kC/PDx8qD24r6t0LSLLw5aCKxjVDGMEhjz7jNZPizwZbeNNCnVswyxn5ZJFySa+/fDkIYa1/fPzK&#10;HGVSeMV0vZvyOJ+FHxHiuLePTryV1KjarEY5+let3Ekc3+rAbI7d6+Ub62uvBetNbTRjdGwaNyNv&#10;P617n4A8ex6r5NvfKILoqNmDnd6VllOZTw83gsW7Nbf5Dz7J6eIpfXsErp7/AOZ2w/1BIbDenpVd&#10;VUKzk5Iq4IDmRdvLAl29h2qpEyyMH27IW5wemK+7vZH5hZ6XJIpZHZNo2vnknpiq2p6Za6rp72F0&#10;o2uCQ7dc1aO9JAwztzxjpin3lvGZFYEAgZX6+9KSjPSSugpSnSfNGVmeW2t7c+DL1NKvt72c/wDq&#10;JuwX0J9c122k6p5jpa7vMjflX/u1Z8Q+G7fxVphgmcRXCglX25GcVxfhvV20m8GjahiGZG/cTD+I&#10;V+X5ll9bJ6/1zB/DfXyP27KMypcQYV5fjbc1tO7PQ2ttobzOMdF9fep7NkMZZFGR2NW7d7PVLLMk&#10;gSeEbQScbvSqi2zxyeZljJsJBxX3GW5lRzGkqlN69Ufl+cZPUyevyTXu9GRPM74wEjOc59faoowF&#10;kYunJ521PFIs0aHAyvJx606eIBgwOc84r2k30PnHy3uQQRl0dpIwUU5JPepA6wrvRSI+v/6qinld&#10;o8BtoBHFTxyC4dgexpX7lRS6EEZ86cH7qvxz1psLIWY7MruPNSmJFmLD73QUFPLXI+76etSmUot7&#10;k29QjbVBPbJ4HrVeYiUYVtqehHNOVUlUgdScY/u+9MZ3Ex8yQMIhls/xCi9ypuUkxk4MhRe3GKc8&#10;Oy1LAZYsAKe/l3BV4yBgYAHYelOiZ2YxPyo5JHUVV7GShFvXqQRIeQ68inOGbAVHP+6KmnRYG3M7&#10;uTyFK4qGRWuCgXcMnoO1HNfcajyrluDRlUHJB75GKjJCrt2knP3h3qysXlPtc5AP5VBOAltGwGcM&#10;Sw9VzwKnUcl7vMTQKqRMzgFD90+lV3k2LjBY5GcdxmrURVCsirncOFxnAqCEDerBnL55yMDFANWs&#10;PliEkitgBNvAFK8aAcDJxx9aru7RzOFDDng9qkCu0Ac8lWGSO9NOyE32FtmEse4DDKcH60s5PlyR&#10;kH9424EduKmsrY7HVQxOd1DI+3YSq+vuKm5dnyW7kVtlbRGY5YA9KgeYsF+QhRnOauq6RJ5RVmP8&#10;OPSmTIGTBUqRzx1pXuEk+VILeR5F2gAH1JpJV2I8ZQNIRkNnIFSQQrLH8pQJ1+Y80jwJEOJWx14X&#10;indC5ZNXbIHMk0CeYP3qenQ1JC7RuGYdP4aWOYO4zkOvfbwfrRc2zSgsSqjqPm60GduX4dR5EcgL&#10;iHavY+9RQQDdtGXk9AeRV4MI7YgsGeP5sA561Ua3ywfOC3zEVLZu4J6kslm4BLOEx/C5yagS1Z28&#10;tMMwGeTirgjEYznNMYMhGxQxbjBNCkypwjdWK+xYn2le2Tg1LMi/LGgIiYZNOEAhQ70AZiRwc7fe&#10;mwo7sVUl2j5LD+IVVxJJDGYmQRtyMEAVKrS20IjLgq/BY9h6U1TE2TtUMnyk09z56gEkL05pJtlu&#10;yGQzzRltp2K3ABHah5VXzTIB5jsCCBjHFEkiGSMEYZTio5UE05B+6pzTWjuZzd1YsCaSVfLZMqBn&#10;NVp3dYf3QyfrVq2bexjVcAjOaRYvLOA+eKQBACXVZFy55xnOeKJWSQqpXDY6e9PhykZj3AEnIJ9a&#10;rTFmug2DyNzE9zT6Cb0C4s4gyFeG7/Wmpb7W3N8xB+X0qVU+1Zw230NKUaDgybyO9K7M5KL1sI8r&#10;SAQhfLmkIYtnimy2TggHaHB5wc0pi8yQS7vmplyUG12O4g/d9aT1L3j7zJfLEMhMmG4HSiq5kcjG&#10;d2Tn6e1FVYluLd0cz8R5xLO7YZFKDG6q0F/Z6b4f0aWFt0pJD+YOlZ3jGS5dD9slMrEDkj9KuWel&#10;xQ+G7O5aNcDlC/TNfkFHKK2Lm6VeXK0rs/oOrnmHwSVajBzUnpY1G8Rm5aVLaEmRhtyBwabZWOo7&#10;d6YhwMnHetP+09Ds9A+2vLF5y/eSLua4rUfjLZ2aSCAeacHB9K9b6jk+CV68+Y8iWY53j5WwlLkT&#10;72OgTw+NVZpruaSSRThggHStS10bT7KBTKDGgPylzkkV4nqXxb1eW5ZrSd4Ul4O1V59O31rF1Hxd&#10;q9+wNxfSu3pwP5VH9tYHDLlwlDXu1Y0fD2aYq0sbiNOybPf77xfoGjK6zXAwudqxjkmuO1D4zxxM&#10;32Ow3Kv3JJ2598+3SvKVF/qRCoCW67jg1qWHgfVNTm2OkrZ7oOK4ZZjmuYPlpXXpY745Tk2X2nXS&#10;v3d7mprfxc1fUNwSWGJCfuop/wAa5a48QX19ueVjISeBuO38a9G0r4PW8aj+05dmRwAcYPajxHY+&#10;GPC1iY7d1u7o4yWJOG/OieU4lLnxlVRS87mlPN8JGap4Ki5X7JWMT4R/FHxB8NdWudW0ia3gkEZW&#10;RLlS6MM8Y5GKw/j/APtOeIfjhcRR6hBbWSQJ5amzTazY6k8n0rgfHHjNpm+xWbgJ0l2qBkZrm9I0&#10;p764Vcnr3zXzcqVOnJyjsfa0HUnG9UjtbSS6kPGcngnr+NeweAfCtto8C3F0nnOVD7D061kafoml&#10;2FhsmXF0BnduPFPj1zUIpVS2/ewgYX5Rx+lc9WpVjJSp6HSnRqxcZdT2B/H+peQsMCRWsK8ARJ82&#10;Pzrl7zXZIn3zyF2XqXrEsvEUsRC6gPL9Ttq1c2NlrkbAsTIRkEORx+FFTH1q1o4iV+19jlpZXRoa&#10;4aKXfuS23jP7RM8XmpvUZCmq2qeLJrm6h022fLsNu4eprGsfhjLcatst7loxMNoOc81zWpaXqHg/&#10;xNLFMGaRCArA8/WuinTvFVOhhUm03ST96x9GeDfhNHarDfanK09xgPslGVHH0rvygtHWKNIwpHWI&#10;YFeefDX4jXGt2r6fdOZLmGMEEgZ/SvS40RojvXK9V+tfseUPDSw0ZYdW7+p/PWfxxUcXKGLd+3oR&#10;GJnzlwB702bIjCiRMd8j8qPNLNtzjPUUwoPMwowRXtnzLSjZLqcp8Qfh1Y+LtJaWK3Zb+3HzMh+8&#10;fUe1eE6deX3hvVFt5so9ucJL/F16fSvqm3b7G/ykqx5PGa8++KHwzttc0+TUrNfKv48HhiM++Olf&#10;M5tlqxkPa0tJrdn2vD+cywclhq+sDV8C+LB4itNjsY7iP5nPZh3xXTywo0IkUqI25CL938K+Y/Dn&#10;iS90C9ePBimjPzgjIYdzivoPw94itvEmnRFJv32ASgGBjvxWGT5oqv8Astf4lt5nTxFk0aN8Zhl7&#10;ktfQ27RRcKMEJjoGpkttL5y/uw6DqVbOKBH5Y2469qkEYtQGbIRuDg19bsz4K0Rk0ixtuhHmImCc&#10;dE9jXOeLfBkPiSxE8J8i/hBZSo5bnPFdHLbOn+qwM87Qc7hU1ukVvJ5jfOQPvZPyn09PzrKpSjWi&#10;6c9mdOFr1KFVTpuzXY8h0Txtc2139ju8LNH8h4x/k16TpfiC31iKOESlJQO/euZ+JHgqLU7WS/sI&#10;Hj1CLDF4hx/ga5TwdqhnneEv5N1bnD+9fmdahW4fxaq0l+7l/Vj9hoYjD8UYF0auk0v03PYLmIQb&#10;HG1Vbjj1pixs+VdjyeopLO8hv7aMTfIYzgf40+4kAiYxDcM9PX3r9IwuJp4qjGtSd0z8hx2Bngq8&#10;qNRbEZHmHbgYXoe5+tSxxeWeBnNNh8zYPMTZnoKkWdYjhhnPA4zXQ27nDFRUW2VJ2CyjchI9qllJ&#10;kww4U8c9jS28gmRmmG/LYHGMU6Zi6CGP5QORTM07q6ZXZsXHkxrgFcux7mlityZELOCW4OPSkcmL&#10;nOWqR2+dCDjHIPoaBfD8W5DOYbSYrGN/Xj3qKC5KyEsMsepq4GFw+42+AM7j6n1qNYl3n++furnF&#10;G24SUrqxJKZJF3lTsHPFQpctFODHFiM9VPUe4q2LZiuZGMR9BzUEkiW2WLiRehAGKNBuEt2yEEpc&#10;EdV672qS6gG8Yzh16L90UjOj2kisNwLdaf56wqmcFcbR7UAkn7vQmED/AGdWReQMdeKhdpAc4QL/&#10;ALvNPZSjZ3NtxxzilhjR4HkcFGIOxSe9JO5s43aSKzzo/wApRwRz1p0LCGIkElfvHNC2/mxK+0Eg&#10;EkE4yalhGLXyyAN7DjrxTMYx96wpPnRiRGK55yDii3RZZjuYrGmCXJzmlS2fz1V9u1ThNrUQ2zpG&#10;5k67j3pWtqbx13Gk4d1xwpwKWL/VsWVi0nJzSH5QSBkDmlSQXEW9gBngAnGTUgnrdiRQKrEnpjFS&#10;AguEwSoHajeZBkRiNF4LA55pdrxoxVd7YyPehBuuUYw8pmCZCnsehpZdkkJQnJIPlr2xUluQ2yWV&#10;QY+hVugNNlAVlOwBj93PWlzW0J5bO6Yy1iKO0pUAvgEHp0qUvHETHsdn7AdKU70UK+VHvUhhbarF&#10;jG4zgj0plWlHRkShi2M5TuaLl3CbRw3YntUrt5KQquG3DJYVHNnjBz74ouaOPItStlhwS2O7Hrmn&#10;urZG5vJk/ur0I7VOI2lR89QOOMVFGpdAZW2yj7vGadzG/Vjo4+csBn17kUqZSIoQVy2Vz3FOSVHw&#10;rjLevSiSUR8Rjc3c5JxSKfvbEUluN6/L82etTPY5+beAfQ05SAolf+HqaFzJ8x/Cncr2aQErbQls&#10;MWHUetQu22QSbWCkDIqxIMID3ByKjG1lO7uSaRM77IQkNINoI+tOWVs7RGvX7zDOKdCVSJt4yRU6&#10;eW6sR87A8L607sdtLNlCdjaTA44PJIGB+FLP8zKozzyKku089AgG1Qc7fT8aVImyC/UjFLmvoZqF&#10;5NPYTyDsUIwLd8VC8KOSpGcc1akkCDHYdajAy5b/AJZ44oNHFKxAEEcYIWipC5E+V6Yop8zOdpXP&#10;INd1yXXNLN2F2ueoIxXnF54x1WS3W1S/kihGQFVvzruWtJR4cSKWF4GcYCOMGrejfCZTYx3VyhET&#10;HOc4FfkUcPicdrz2l1/T9T+hlisJl2nJddP6+4820/WLpYxEzO8eeUJzu/CpYvDt7r0jtDbPEoOQ&#10;AuM17vbWHhrw3HG80tu8oH3d4JFQ3Pxd0nTg32S24HAbbn8qp5dgsLriq6b7ImGbY3FaYTDNLuzz&#10;nQPgvf6mw80PCTyGJwPfmuu0j4TaXpV6E1GdG3fMu45GPrWNr/xfudQidBM8EY5wRtz9K4DVvF0u&#10;p7syNKp6HOQKlZlgKD5cPQ5n3ZtLLMwxXv4nEWXaKt+Nz2rU9a8MeEgyW2n29xOnCsIwR+dcZr3x&#10;XmlQtaW6aenQBTt+b1FeVL40g01p47l1bKEIO4auM1TVLnV53MUcskbcKBXHUzjGVHyRlyLyPRo8&#10;PYKHv1I8z89Tt9d+IesanfeRa307SNw+2Yrz2H86ytV1O50+3S1jkea+uF2SNK+SmfQ1kWN1/wAI&#10;9b7igNzMpB4yyf5/pWr4D1y20jWnv9RIux1G45Oa4k5TlepJ+p7LpQo0rUKaVtrF7QPg/f6rGk7b&#10;trEBpCea6DXvh7B4PtAFuGWc/wAOc4HetPXPi/LrECJZFLVFGAqrg1wt/rBv5Ga4uXlkLZDM2Tmu&#10;+rWwdOnyUINy6uT/AEPJw8MfVre0xM1GPZHV+C9H066y14wnmzgBhnity/ksdL/dxwIuD0CjNcJo&#10;Pii0sTKJHUS7SMms19XOt6xHHHNncwHXgV4Ti5O7Wh7qikmzotQ1c6pOkMNuJJJfu4616B4A+Fd3&#10;qlt9pnkNuQCAGbbzXc/DP4bWukafHeyhJ5SobdnP6V6MwimZpXAVGXAh7j3Ar9Gyvh2jKmq2J96/&#10;Tofkuc8W4iNR0cIuW27PCNa8MavoEyGJpHEZzuQ5rmdbuINR3NqEW2cjAlkHIr6VM21dm4kKOh9K&#10;zda8MaXrsbedbKzkZyFz+la4vhalNt4efK+3c5cFxvWXu4qnzLvfX59z540iw+yiF7WfyJ0bIaNs&#10;E+1e4fD7xNNrMBsrlVSderHk4+vrXJ6v8LrrT5Vm08eYjEnYFwVArhU8TSaVqYFzutZh3PG5s9a+&#10;bh9f4fre0krx7dGfXTWW8U0eSDSlbfqj6MSyWD5GdnJYkemKdcW5jb5VDV5donxG+SPdIJlJ+bHJ&#10;ru9O8WadcWpc3McBz/y0avtsFxHhMW1GXut9z82zLhPGYC8o+/Hy3NXzQ7qWgTIOT+FPjYTRzFoI&#10;z5mQfp2qO1uLe7UPDcx3DHtGev0p3klMgZ2+p619MpqSvE+R5JQdpbnjvxY+GwuvM1LTYcPGNz+W&#10;MHHevOvC/iW+0O9imhndlV+QTzgda+o1cj5CzNGThlQ4JFeJfFvwBJYXTatpUSz2xPzpCNwTJ6H3&#10;r5DNsuuvreG0cdz9AyHOVJfUMYrxlomz1vwr4jg8Q2CXSKrIeDx8wNaGo3iiD92nmqGGQwwRXzl8&#10;PPFsvh7XhKHBtHA3rjofQ19EaZqFtq9gt1bMrxyDoD0NduUZksZD2dT44nhZ9k08vn7WnrCRc88F&#10;zkqg4wvpUU8a4DKwaXPaoxaY+ZlBb3qRZ4X/AHW5ImHOTX0nS58gpSW4+FbmRcd89q8z+JPg+W2k&#10;TWdNH2W4PzSxW/H516gJXR8oUf8A2sZp8DSSzSbrckFgGLfLkd648RhaWLpOlV2fXsepgsXVwNaN&#10;SlLX8zyDw54ofUNPEiysbmM4I6MeO/tXf+H9Yj1KxViT9pQ/MoHGPSuB+JHguTw5rA1fTt8sBO+T&#10;y14Bz0xWfpPiiNr0X9qxi6CS33YYe+K+Bw9atkWKdGprD8D9RxWGw/EmEWIpK1RL5nsckoilVHJ3&#10;ei84HvSMyM3z/d/3ah0rVLTUreOa3kEnmAb+ckGrWwpKWTOQec1+jU6kakVOLumfkVSlKlNwmrNC&#10;vbiRdp7fMOMVAjBGLHoelWJA3lgAZYtk8ZqFIXk5cYXPpVGLVtRhdN+05PfAFJcQtKuTgp67qkmU&#10;K+9SQOmR1oDx4zJwegQH5TVIz5dbMltFWOFo5HBZl3gA9u1U2QygSEYYinwRPkM0e0INo2ipmZI3&#10;ZmQtuPAXpntUmyacbDQNkak9hTWVCvmCJZj/AHH6GnbWZgMY9R6VLKXjiwAOelNMeslfsUXgPl7y&#10;A27gRt0U1YZDOVUEF0Xg5wN3tTEjJQHJJ75qRgWTbz+FO5KWrbGfZZHgm+7523LfNUkkPlxDIzgD&#10;7p5qa1XDMy5+YYOaLpREByc8dKTZSSSKZbOVByR6dKdHkA/3qmc7snADY7Ukce9mz+NIS3EhQhlz&#10;95Tn2p00qmQepOT6UM29AT95TgfSq8lvukD/AMWaY23shzsWlZVzjHOPSnJbqJl3SK0e75R/dpWt&#10;nDbhHye9TRwDywSfmzyKbaWooxbWo2C1WGdzI+QHJwo7VKxK7mYAAnI56iklV3Hlhmkz3HakbzDt&#10;QjCjrWd7ml2o2sKqhnJxtjPHl+9ROm11ctnamBVhXUDbgHPTNNkjIU5BA7Zp3FKCKys0qq1WA5aA&#10;DPfp61JawqsW0qDjnmlAUOzAA59Khu5UYNa3HOincMbgcbR6etRFMTfN1AzT1QTgqCT9KUReTtBz&#10;jPOaaaQpXuQbl3k/3eKm8sSqT2PFJO6i3O3/AF2ePpUSEKm1/rT5kVtsJcBY1kV85WmjywiEkAEd&#10;qnVg7b3OM8U6WKNgpRAfejmQNX2Iyyoq7QzoeoUZpxZSo8rLnurjpTSjIxO8r/s9z9KjjEis8oDD&#10;cMfN1o5kSpOKYsxEjBQSfdqcY5GdR/e4FNjLIwPG73qaVmuirLj5eOKHsaR2uxvmhpRG/U+2eaSV&#10;xE+1eg+9x3pdpj+Zsbgc80wBBMX53Mc80k7IwalfQeiq/wA/p0pQwYnf07cZpDCZXUr601gdzKDj&#10;Bp8yG3y6IiliaUlUVmB9RipCNzbV6KmDT1dhjLkAdcUr2gmG4bsUcyFa+qIofuBqKlWMiQrxwO1F&#10;HMgPJPHOopc2j3kS7IydyZGP0rg9Q+Jt/LZraJLxH2Umuq13TboaXFp9zIHcHblPTtVa2+GWmaBb&#10;/ar+8gG/DFACcfpX47GliMeudzt36H9Ee0wmXScfZt9upw8GqXl9GilGlf021csvCmt6uWMVvKOe&#10;OMYr1HQdZ8FW91bwWyPcXRYJjYAP51v+NdVvfDkiHS1gjBGckYxx9KxlRyzCy5cTX5pdlr+Nn/wD&#10;shWzXHR5sLQ5V3f+V0eX2XwYvc41W4W2iIDOJHHy/rmpdbtPBfgjTmWa6jurj/YbJ/lXm3jb4oa5&#10;qWoTRz3pZgSu1GwBXnlze3F9JtbfIxPORk/XNdf9pYelHlwlFK/V6v8ACxjDJMXVn7TGV9Oy0X43&#10;L2u3X/CQeI2a3iCRMxEcXTP+0a9yi0Dwd4D+En269uUl8TzhUtrfadyZB+Y8Y/OuU+GPwlv9RuLT&#10;ULmSOG3BDEuvIGetejfFbRdHuGWVp0MccQQRxAAgjp/n3rzpYSvO9erovPS/oei8bQbWGou7XbX7&#10;z5wkje/1CWUocyfw46VbvNKutMtftTW7pEB97GK7/RU0W0uEAhd2zjcwAyaueNdbtbzR5LJVCAcA&#10;4zXluetj2ozk3ZKx4vLrzt91TjPUV1Glz6dd2yfKTccbhgnPp1rkrjSpRIxjRnQE/MF4rQ8M3iaV&#10;rFvczoZo4nG5MYP612KMZNJ6XMqk3FO2r1PUvBfwM1Lxbf8A2l7aWKzYjDkYrP8AHPwu1H4barI4&#10;VhADuDsBzz7V9P8Awu8e6R4l0ELZCWN1UJ5WRuBrV8T+FrPxVYy2t2qtMwIWSU/KOO9foNDJMHWw&#10;d6bvLvfqfjVbifH4fMJfWVaH8tvx3PHPhF8UQot7C+mCRuMbjyK92huY7pCYSJEzw4HBr5E8T+C7&#10;34f6wWlVjErHDJ0Ir1b4VfFG2e3i0+7ZxkYVmOAtceXZhVy6t9Txu3R9jsznKqWZ0nj8Bu90ewNB&#10;lyM5pm1Ym64NTqyFAQ4YHkODkVGQAck7sdD61+hJqSundH5VKLhLVWYEF2Vtw2jkg968x+MPwti1&#10;mEahp0DJdBN8i+p716grlmGEwM8mpoZSiurYeJsgqRmuXEYeniKbp1FdfkdmDxVXBVVWpPVfifFF&#10;tdXmh3ZtZZPLkjbG1jiu90SHVfEGnSC2U3DnkBSOPeus+MPwlbVw+oaZGqkr5kqjgqfQflXmvgLx&#10;td+C9YVsmOP7rIefr1r8oxmUxwWJSrxfI+qP3fAZ5LMcE5YaS51un/V/xN3wrq2v+D9YVbtJRFu5&#10;z9a9o0/x7ZX0v7wAZwDnNWbG60P4jadDcpEkbEbTheQ3rWDf/Cu4WaR7S5jznAV+Ca9pZfmGFiq2&#10;W1eaPRHzjzLKcZJ4fM6Xs5X1e3+Z29tf2l0u22u42ZvT+XNWLi1tnspILiHYlwMFtuR+leST22q6&#10;LJh49oHSSNa29D+INxDL5d2TNGowEfjHvW9LiSvRap5hRafWxyYjhHDV17XKq6l5df0POPiN8Prr&#10;wlfvqFrE01m5IO04GM//AF6T4ffEd/DuoxrIwbTnwroTnFe3XfiPRvEemvp8imKKVCNsig4Y9xz0&#10;r558deDT4N1OR1dZrCVtytByM+tedi5Yf2ix2X1E+66r5HsYClip0Xl2aUndbPv8z6d0y6h1KySa&#10;CUSqeWYfyqKWzjklLM2CPbNeHfDP4mReHdtrfLLJbPgCRTyOe9e8xTw30UM9u5kWZPMGOwr7rLsx&#10;p46no/eW6Py7OMnq5bWcJK8OjEVhsBzjt0xTwispQt70Soz/ACIAMDORTjbySW5x+7lGNoxnJ9Px&#10;r1LrueLGMm7JakZt0ngmguo98UgwVyBketeB/EPwbdeC9W+2Qg/YJScOD2PavrDQPh5dahpkupXj&#10;Q2ltbx+ZJJNkY9hxXhfijxpoXjXxFdeF4Q8ltGpCyFRgtnqOelfJ51jMDPDzp1JXktrH6Jw1leZU&#10;8TCpGPLF730ujn/h54pisLpYjIBC+MsBnnHoK9aS5juoInt2zGfvNtPNfOHiXwpq3w51Emb99blt&#10;6tGeAtd98NfiVDKfsc7OVYZD4rxcnzKeCksPiU+R7X6Hr8Q5PDHKWJwrTnHex6heyLHFtU5LHA4x&#10;xRhi2FGVx096seWk6rIhV0ZQQQaaVEXOcnHSv0lNNXTumfjsoNSamrWK8O8yeYy/Mh+Yegp1zJxv&#10;C/I5+WpPvyxtjbgcj1pkkR+XnhX3AelFiXzDCpRMsMCnfZzKmTwp6H0qMM028/7VSxsQhQnBPSh6&#10;AmpOwsYENoFU7vn5NRzEImc5z2qfcqhT95dvQdc96ihInmf5WKD+FutJO5pL3rRGqJEXLrjP0qVA&#10;qDOfmHIHqfSmB5I5TFsZieVZen40oW4lJDsMegovqJKzswV975zknkj0PpT1kWZW3ruA/h9agbKT&#10;bgMYAqaKRGbc4ywqietgRST8xz3X2pWO+TqQe/0pwUsHH3QPmFNt4mkiMmSRnv1pGrWiEZkjBMjB&#10;2/g9qcu1yrt8qDqfeozGkRK7wN3UntUh2JGFJDoeMimJWiKXaZ8jhT2qxtwQFGWqPd5ZVNmd3Spd&#10;rRR+a4+XPbr+FZt3NFLsgdpMnC/d6/MB/OoVlLyj5ak8sySmVjnOMUphJyFKg/7RxS2G1oQTn7VI&#10;MDBQ1MsAIyerGgWxXkugP1zSl9w2nj3ovclkb27KcjOB6U5ZfLQnjinHeVKA9uvrTUhd0Byp/wB4&#10;4oTsC8hkEG52PZ+c+lTyW5dflIGOhNPRfJXJZT/unpUYkDFvSi49yEWwSULK4Yj5gw70kkP7zLjA&#10;607axU7jg+tOmUNIgJyCB81BC1Iid5CqMjpVpWXyip4I4prDExjEeQq7s+tJFvuSNoC59e9IpS5X&#10;awuWVSdmR9KillkjzvXB+tSylmV7cEqeNx7fhTViCgA9uozjFMe6GCbyouRjNMtrUDIJxkk1KbVm&#10;bh4yPdqcAYuCQfoc027keQixBu/FJ9nEUobtS5O4sOeOnrTXR2nUA446Uir9Bl2pwXVtp9adBPE6&#10;EH/XDHz07a/KFR83GScU0wiEj5kz0+U5pGL1d0DgABmbJ9eacsvAwc0jLu24bnP4fnTplVFbY3zp&#10;8xx0oLtd2FICjHf64op0cRZVwc8UUByvoePakJnnheZMSPIvB6kd/wClewat4Q8EeMPCQiv7htE1&#10;VbfKvHEZg7jtjIwa8m+JktzNqM72qqsiyEIF4AI9BXNXfiLxfZWqRXkSTpKAN7qS4HbGK/Ca6d1Z&#10;6H9Q4OfxOcbmDrnheTwjrP23TbkXIhcFMjGfU4zVTxX4h8c+I4XMsBijK8FDjI9ziq0vieeLVgl2&#10;I4yWzt5wfavov4V+Nln0ia2k0nTtQsfL+dZ4juHHPO7mueWHpTaa3O6lia0L9j4fvtJuvtcsc6Mk&#10;7MATu3Yr2v4U/s96n4tU3UUTSBF3bNvX3r3nwr8CPC3xe8cJD5c2kSl95hhICNz/AAggk/n3r6l1&#10;TUPBv7Lvw8na0tUur2GPYPtWGZjz6YNROnWbtTdordnTDERkr1Op8l3f7Pvj/TtBmW1ZVjiXcI9w&#10;D49K8zm+BfjC6YPcxt856OwPPpX1D4X+J2v64v8AaVpbG5vdRYvtYMY0HZQM/wBax/HPjnVbRHtb&#10;kNDOimQsVAZW9MenpXoKnKvFKcm16nh88aM3KlFI8GtP2VfHF8lubazDSPnb0APpk5rN179mfXdP&#10;gvJNVvILGW0YefE5DAYHbnrXqj/tKeNPDdjMYLuFwi5RZo+n5V80eM/j5r/jTV55r25WVnclxggE&#10;+nXpU1KMKSVlqzalWlWul0PQPAOh+ENEtpLLW7d7pZf+XmNAzYJ9KxPGnw48NarrRXQbuSG0bLLN&#10;cRbSvt1rj9F8XyXEyGV1BJ6ZwPoK6638Q202xGSNhjksTx9MUnUcrQWxk4Sg+Yp+E9N8RfD7xAZd&#10;MlF7Aq5bbxuAr6F8I+NrXxraIUUwXUa/PBOuOfUt3+leUeHNRFjdGW18t9w27JFyD9Oa2IIJbG6X&#10;UIAiOG3PH/Cfy96+iyvMKmCleOsXuj5DPMqp5jDmikqq69/I9C8Z+CofGemCCXCzrkI7jdj6n+Vf&#10;M2v+H77wNrT2symQRncr42kc9q+hPDPxCe7nW1uUS2d/9XgEhq0/HPgDS/HWmulxHIl1FEHieFNp&#10;c9hz1r6vF0MNnVJzo6TR8ll+KxmQV/ZYnWm9GtPwOP8Ahr8RItRijs73cWK/LI0mSTXqJiWVchv3&#10;fdvSvkjUtOv/AAHrr28rSRCFsbySMn34r3f4Y/EyPxRCum3ckaTw/MCpwTx39a87KcynhqrwOK07&#10;N/kd+e5NSxNP+0cDrHql+Z30irDGvz7iSPxFEpDv+7Y+yinu8kMuERZB2Y03dlizDa3pX3N20fmL&#10;TTswRNwkjmjLxuu0qRmvAPi98JV0yR9S09VaFW+cHivoNX3kZIXbycjOaZexxXNu8N0pe2k+8uRy&#10;PyrkxWFp4yl7KaPTwGYVsurKrSfyPlv4b/EW48KXyxTp+5D4Zd+BX0vpOoW+s2ZulkOJeVLHJ/8A&#10;1V8+/F34Uv4cvDf6fHIbST5kI7UfC34qXOjSpZ3Mge3k+Vg45Xp0PaviMJiquUYh4av8D2/4B+iZ&#10;jgaGe4VY3C/xEtT6MuLVbq3EMkSyLj7zjIrmNT+HdjfMWSTyJD/Eq/KK6uC4j1CxiuLdgY2A75Ip&#10;BE2SS27J+7X3VWhQxNNOcVKLWnc/OMPi8VgKidGbjJbnl2reCtUsIt0Eq3MC8KcYP4+1cT4jvJbW&#10;L7NqMLNGOqv0H0r6GgAUsXjBweAwyPyrP1XwzpHiKLZfWo3DJ3x8Zr5LE8LYWbvh3yv5n32C42xN&#10;OPLi1z/I+b47OyuVVrcGOQ9QTg47V6h8OPEtzpkI0y7Yyh/9XKG+57VY1H4CaaWabTLuaN2+baz5&#10;A9Kd8IfhdqnjrxYdDuG+y20bfPcZwVGcZz2r5avQx2QTWIWsdj7LDV8u4opPDWtK3p+J63ouh3Wu&#10;zCCzQl8Dqu7J9a9Gu/D3h74S6S2reLNRRWC74rZUDsx7Ac1xXj/45+Ev2ctLl0rw1Imt6/CNhnlG&#10;9EP4AE/nXzNquv8AjP8AaF8QHUNWuZWhf/njlAF9AOa9CrnuJzK1HDx5W9zjwvD2ByVPE4l89juf&#10;jN+1JqvxWLaD4T09tH0hsKWhkO6QdDkYrnfhz8HLizkGq3k58xSH2KvzAfnXaeGPhTpPhS0ikh3z&#10;XHBPmgHafSuwYhIvlj2+yjANe9l2RRhatjHzSfT/ADPk854oq1W6OC92K6/5djL8S+E7bxdpElrc&#10;bYyse2J9uea+cdZ0e6+HmrPZzkvGwIV9uGx7V9OLK5lD5xt/hHT8a5v4geB7PxxpjvsKXseV3Ifa&#10;vVzLLIY2lppJbM+fyjOauCre/K8JbnLfD/4hws1vaXuVJQbWD8H0z716NOwLIWUDfyq9iM1802Vr&#10;qOla2+muoiukbEBYdcete1eC9ck1RTZ3pAu4vlwDxXj5PmcqUngsTutv8j2eIMo9tBY7Br3Xuv1O&#10;vCea28YG3ggdqbIhTtkVMIJbbYk7DK8DaP1NRTBiWK4YZwB6+9fZ3tofntk1roNtYVzjAbvz2pdq&#10;NJkAELwQKPJLIuAQT1Ap43RgKQCPai5Ub2GCAtKdx2kcge1SkkoNgyzHjHWhsCMkt838X0qJJFkA&#10;COBt9RnjtQS3bQIp5B5kB4Ydc9aEfZsLNxkZ+lJMPNcH/wBBGKkFsW+8SAPXvQtwRHujaRm4YZOA&#10;fSoJbc+cpVxhjyo/hFT+X85cDaOm2iWPYPftV3RjJNrQa7ESPt5XGB/te1SBykZZQUJG3A/lVYwL&#10;LKC7MMccGprj5IjsGeMA5zUtmsXfRiGMSAbgQ3vUhRk4P4VMY/JAHV8A/SowS7/MMVNzTlXUeIi6&#10;Dc4GOh9KaXcvySo96esbyyYTn29aJEPK7drDqKQrJAbpWBJ/d8dPWkmRZGVh0A5NSNbL5e4nDCoo&#10;VLE54UfrTNJIctqWwy/OBzj0pPkBbMmG6lfSrSOE4AwKgnjTeCO/WgUlpoJCwy3z54oKukQGdg9a&#10;VVVBknApk0rEfL8y0zJO24kf7sFMZz39aXhe2DSxuAmcYNMCvtL9vSkW7q1hSxuOMFB6imzRt5sY&#10;LkLj7xpVBXpwfT0p8qHyUJOGQ5ouTZyWgiK+8kvu7E0rI0SkBjg+lODDYUAxI3Ip628yJ8659aA5&#10;bEaTmJfmBbP8R7UnmKdwVtxxT4Yt7nsPX0qOeLyW2oMnPWgu3ujUgGAucHrTngEC7XOwHnNTRgJ1&#10;5anyBZoyrjGKA5Vy6FQso6PkY6+tTMpYqVBPHUVGsSk89al3iPAFBC0dyJkbfnezDuKkS2EsgIiG&#10;0dTTVHmE/wAH9aXDKcB9o78daVx2sSzRIflCpj2pA8aJ5YVST2qujN5rgnK59MUrBg2QuRS3K5rE&#10;ux7WMEhiM8GimhmPz+tFUTueJeINRkme0vJRlpJlJH19q77WdNe78ORXkADoBySK8u8RO0WlwMxB&#10;YHkntXsGkXLSfDmM7xOWXhk7fWvwustUj+m8HL3JNHyx4jZ5PED/AGhVAEh7Y/lX058M/BSa94SS&#10;5tbjyLllABVsHpXzb4lhdvEcgfp5vT8a+3/2P/g5cazpQ1m/llGn2ZJZA2FIHNcs705K2rO+D50d&#10;98Jfhi/w18M3firWAJLyGI+TIWztz3FfEXxz+Imr/EXx7cwpeTzW6zFUG8bSmeBgfjX0/wDte/tP&#10;2Vr4dfwZ4bEccZbDSIQMY46+vNfMHwv+HN7qUx1iW2dh5hIAOSe+a6oRc4uKOKrUUWrH0J8Ik1vw&#10;tpUd1GDcSxRq6q44xjpzV/xlq1j4uW5u7qIx3JTa7gEEHuK1tKvf7O0GF3lWO5K/PCRnPp+lcH8V&#10;viFp+iaJcJb2WbiZASd3c9eM16FKKhJJ7HFOV42ifO/xyuV0iI21k5kRxznHP9a+f/szIFd4tjnm&#10;vQ/FPiKbW78SXDA7BxkdKdDpltqNgHLB2b0PSuSdRSlzdD0KFP2ME5bs5HTLYoyljknnrXQWQbdx&#10;n8CTWhF4ft9h2r8w46k1s+F9NWLVofN4iBHB6Gs1ZxbQSqXdr2NLw05A6sDjiu00ud5ZCrFiFANa&#10;l/o2nqYnitgc4LFPT2q3/wAI3BEwmhd0D8gvVRq8jVmYSw0pt2VysbOOSVZWjwyjCsM5Br2v4X/E&#10;PSPE2p2eieLYUsWRVit763AVXOOC3vx1ryQWEsA6719aqXMbREfL3wa7o4mcZqdGVmeXUwsGuSvB&#10;SXmj1X9ov4aeD9Q0B7yw1m3u70kmJImO/IPQ4NfJNhpeqaFdCSMmORSTleOa9qWxiuCGJZWAxxV7&#10;w34P03xD4htLG8kEEEsgV5j/AACtcRVnjYqVW1116kYanSwl4UV7r6dEXvhn48HiC1jsb58XqLg8&#10;Djjg8V291bKyg4zt5z6+9cp8ZvggfhTqdpeaFereR3GGimRs7h3z+dYui/EnUInSHUkYKPusUHT8&#10;K+py3N1RgqGLbv0e+h8LnWQSlWlVwqVnujuorhN+0rz1FT5AJKAyMnylX6UzTL6w1aMNaOgZuSoP&#10;OaklV1JXymJ7mvsoVIVI80XdH59Uw9SlLlmrMbc6LHrlpJZ3sSm3lU5cNkLXy78U/hxceBtXM1tk&#10;2uQUbHXPfmvqZXlgiZI3wCMDFUvEuiWnivSZLXUoFcBAEcNhgfavPx+AhjqXI/i6M9rKM0lllVTT&#10;fL1X6ngnwn+LE2mzJp+pu32YtsBIxgnpX0PaSLctEyHKsAQa+RvHvg648D63Kgjk8lfnjZxkg/41&#10;6j8GPivPdS2+majOjAjCO4AYn04r5fLcxll9Z4TE+ifn/kfX5zlEMyorMcFbu1bU9qnAVmDAFQec&#10;1JpWhS61dLDbK3JABwTjJ9RXaeCfhdf+KgLmVTHZk7muJDhAvcVn/Fz9oHwp8ELdrDwlb29/ryR/&#10;68NvVG6Z2kkZ69u1epmOeUcCuVe9LyPNyrhavjv3tZ8kPPc2/GXhzRPgz4Eu9Z1+RReyQlraHd8x&#10;JIANfE9x8afGFzd30Xh93tIrwspkiUb2XPTOPrWvrXiTxz8ftaiuPEV/NdxIMxqY1QID2GAK9Q8H&#10;fCzR/CVvB5lt51xs3HcxwD69a+ao4bG5y71W1Bn2NfMMt4fSjhYrntY+UtSTUP7aDatLI7s25nZu&#10;Xr6R+C3jWzuNJXTmjjtbqI/Myj7wqT4s/DLT/E9j9ssrcx3ic4jY9q+e9J1G98MaoPLwk9ueU29O&#10;aqrh6uQ4lVIawM4YqlxRgpUb2qK59k3M6yTOYmLIDj6VGrt3GRXM+AvGH/CVaXEo2rOvDEDp7105&#10;iMTEA5zzn196/QsPiKWKpqtTe5+PYvCVsHXlQq7ohDDc/GFqSCUJujIyGbjqOacYQ+N3TvU8MELu&#10;saKWU/fx610HNFPY4b4ieBItds49T08bNWjjLHjrg15ToPiG8tb5o5GaO+i+UYX7xFfR3mKXcYOx&#10;Tt968w+JPw/jVU13So2+0JkuoYkfjmvmM3y36xH29BWmvxPu8hzn6rL6rX1pv8Ds/DGtR63pifaG&#10;Il24fB6mtJYxGQkbEp6HtXiXh3xjc+VHKpWKfI8xF7GvZtE1WLV7KOVX3XAH7zpwPWllGaLER9hW&#10;0nEyz/IvqlT6zRV6c+3Qm80pLkd6dPIMKcZJqOUMGOwgZORnv70MZfMXeQeO1fUHxL6oWBgJOSDn&#10;qDTZyiugVANx5xUhjSK488f60rg/SnwRIsPP38kj6VLkkKMWxhQRuCBjmpJHMjYBwT0poc5I70mw&#10;OT/fHNNNMfK7jvszoMs1RlDKcZyBUiLJcLlsb/f0qONfLkkxjawxxTK5UtxPJWMe9IMoCn8LcUSB&#10;oyFH3cVJHLkhe1K4lFIRZTKSP4qZIjpjBwxqf5wTjpUiKNoZjilexTRVWORBgHnufSnxsGbAfI9a&#10;lkVH5ximqPLGU/GnchRF81nTn5hUJz0zkU4IzIQrFST1FOWNo26l1x1NK4NN7ibn24FJtJIBPJ7Y&#10;6077ynaMAU0SOMgUyrdh7w5CrjGPvLntSpHtBVeEP3R6UR5z83Q0rs+7CEBe+aE7BZEJiKgc45qa&#10;ScRL5YXn+lNzuOMMD+lPnVgvIDD0FFw1WxEJFQZIw2ePpQ8uUJ70qoFIdkDNjrQgjmbGCHPTNINg&#10;Dgpk9KcGCz46qF6b+tPKFsK1I0KxkYjQEd/SncTVx43IN44XHTHSomHmHIOD3qwm6QYHQd6a0a5O&#10;enei4NaWuVwrJmTOe1CK865BwelPLKTs3EL14609n8mNE3Eh+metFwjFR2I1hMeSxyaaLYkGTv2q&#10;dpGPzD7w4FKAQhouLlI1VeH/AIl5NDguQR1bkVLgmNvpSKxg5U4z1qQbSWpA8TAADG/3p6K4XEig&#10;D2pzsJWBxSjrinexF09iHdvfYV5FFEreXzRSLPnTx2zx+H5CMrhBz7+tUfBWvXMXhwL9suAMHgTN&#10;j8qX4nZbR2yrA9SrcYrqfB/hLTtT8BwXBCrOwOSp6V+F4iuoSjzI/p3BYeVaEowdtTmrZILrWNNk&#10;miSQSTDcWGScEHrX3N8Y7zxh4M+DVlc+DIl0/R3tV89rP5GLYwx4/nXwz/wi2qafc2t3DFJcwxSZ&#10;A7dR/hX6R/s+fEXSviP4Qk8P30MRkaHyzbynYzDbg5HWub2sJ1ubpY7Y0pU4NPc/J6+8SXd/4imu&#10;tTD3LrMFPmncQQevNfRHgz41sNMttMtbdLeJCuCseC57815p+0x8PJfh58V9Y05oPKgWc+VhCMpn&#10;I/Dmu9/Z80Szh1S11PVLUtptmdztIMIT1APtXbScoy5Y7nn1oQTTZ97/AAj8GeHvEugRajfWUDyG&#10;MDEqg4yPevkz9sX4RRaJ9p1qwuo4LCNvlgMuAx78UfFr9pq+bWZk0RZLLToECA2ozGFHpXyR8Rfi&#10;bqnjS8YzahJcIGwRIfkrapJxi7vUKajVajFWOXuCZJZiVBUHABGTVrSryYbvLIHlr90LVLZHcRmR&#10;nAx2p1uhjgLoCQTnmubbY9Fy5m0zf0zWZfMQSJ1PXbXRtdpdyFYcIyAEOvHJ/wD1VzaSrHZQ/uyr&#10;5zuFanhYSXviDCKzKcc0udrQ5pU4Sd0dZYX+sWlq0od5yrcgHPFXrLxpqlowF1aStGTuDn0rq49M&#10;MtiY2VgS4Ga7/wAIW+lajbpZ3lpFKANu6QcDFKpTjUsm7DoyqUm+U84i8aW97Gvlz+UO8eM4ranv&#10;Yza72dXGRxjFO8V+AtMn1R5bR4Y44zy8ZHT0qgvw6vZJopER1sX/AIwMoR65qadF07uMi61f2y5X&#10;Eet5EucuI264FPg1eFHJSb943HHWsnW/AF9BcstvMbw8BVU9qzpvhv4vtI3vxpF6YGGWmETEAD6V&#10;r7c4Hhmnc7KW/vr1EEt5cSRx/cRpSVX8CapXVxBFGsMyqw7mQbjn61xf/CVXmnobeYtuIBwykEVZ&#10;tddF8uHbbketX9ZfLYzdBXOngs7i1cXenTspT5gsbYB+o716N4D8S2HiDSZm1C9WyuLc48tjjcfp&#10;Xkb+Ik0qDyIriMJjJG7k1jy+KrO4ukchOPvLu5/Gu/C5jWwnvU3v06Hm47K8PjlaqvnY+goNQsLy&#10;5kW3vVn2EqUVe9X44k3KryMQBkMqZUfSvl261mDc8ttMtnKBlW3dOa9Q+EP7RGmeEr5n8UxLqFvD&#10;HgHOdx/yK+po8TK7VeH3HxmK4QqNp4eX3nsEHwUb4wAWBt2coD++kj+6PUt/SvMPh54J8B/Dv4x6&#10;xpXieVJ4dIjMiMBkSSA8f596peL/ANvrVNE13U38MLDbWV3GURIhkoCMZr5N1HxtqereILjVZ7ky&#10;3U8hkZiME5NfLZpjXms/djypdep91kuV/wBl0+W/M99dj6w+Nn7XGt+L7z/hG/CTPoWkR/u/Kt3K&#10;F+cZOD3rF8FfBeaaeLVfEDG6Y4fEpznP1r5uttWmudVF6Ticc7vSvq34P/E2HxXosVjNcRi7jG0q&#10;TywFdeS0cK8RbFPV7djzuJq+Mo4dPCqyW/c9HttOtNPt0itbZLZF+VvLUA5+oqV1zyWdmHGS3amM&#10;jW6o20qh6cdRStGz8/w5r9VilGKhHZH4W6jm3OWrY0bFdgpYBuOvU15P8Y/hUusQf2rpUCQ3Ea/v&#10;RCAu764r1oEGQoxwuKT7PIkckZkzG6kMvqPSsK9CniKbpVFdP8PM7cHi6uCqqrSev9b+R8j+FvFt&#10;x4b1i2Ame3eJsOiPw49CO9fUfhzxRZ+LNNjntJELEfNtHf0ryb43/CsS+bq+kwNtIBKIM7fwrzbw&#10;D4vvPDGpriQxrkK0bDBNfCQlVyOvyT/ht/1/wT9Nr0aPE2C9tQ0qpdT6zki4+QkMOOT1p8Eey135&#10;ZZN2Dg4zVLQ9cj1jS4buCQTu6gMqDmrojH3gDkeowa/QadSNWCnF6M/KKtKVCbjUWpFKyxsEH97P&#10;XNOVwQ6HmNvvIejD0p4zk7xgUiqccdO1UtzN36M8f+JXgOXRL8axp1tttpTueJfuqPesjw34rk0O&#10;7guVaV4J/llG7IHrn2r3eF1mVoZYkmiPDK/Q14Z8SfAt34cvXv7OIyWLtuYRKSqZ7HFfGZvlsqcl&#10;jMNo12/4B+iZHm8MRTeX4nWL7/8ABPaNP1SDU7GOeFA0b/dAH8qmeQK3zujJjp3FeDfDrxjLpGpC&#10;KWTdayNhhjIA7fSvfbaSK7QTW5DxBR9wghvxr2MszOOPp2lpNbo+fzjKJ5dV5o605bMj2b5hKud2&#10;3bzUDiZJMrGZF9R2q3MfNH3Svop7VCzNGmO/evcvbQ+aktrDQkshUgAc8gVOwSIktTwCsAA6moUi&#10;Ur+8OGqbGieg9HMZz/BimxbdrFvvVKsYwOMVC7Hfj8qYt9wlQiRF7YqTaFHuKSGZnxnpzUgg3KxV&#10;trEdaBeg1HYhhxz6imwoU++dwPqenvR/qf4Mt3f+9TgzspIGKQEY2glOWA5DHvTl+cA5zUhhaNP3&#10;QyDyfrTELEKWGMmgV7Ey225e+PalLKkZ8wAqRtXHrQ5+bAGeKgUNk5GBmgqTsrj3XYAHGFxg1A0W&#10;3G7/AFg+9V0kDGO1QvuZs+1MNyNH3/KKfJC0KKV655oyFdsDPPSgsrf8s/LI7+tBN+gxZV3nd96p&#10;huRMDGPcZqGXe7YHSrPmEx4DbTxQUkQMhcY43H0GKjigbzAzdRUnmK0mQu0U/eGGB1oG7bDWy2AO&#10;/FMeJ2VsdVGKlPETD+KoFUgAHrSJJ4yUjXPXFKy7hnHWmDBwG7dafwrk9scUDS0IXjWJHfuBTptp&#10;NsX+6eamhVX5JwKa7Be+TTExisFkz+VP2tSJgDb2PB+lKfkG1fuL92kMWGMlj70ycKH57VKkrEYP&#10;4VGF8yTDnApksdtQxk+xqNOEFEkYUvsOcDiiCNTGC5xSFJdhRJsGcA/WikKIWO05FFLmsLmZ8x/E&#10;qTfYjcT8/cjmun8M2E9t4RhNrM4Yqd0dcp8UyRpsbL1U8844qx4L8cKujC1W6g89cBk3c/rX8/49&#10;8s4ryP6tymF4S9TuNI8c6ZoVnFaarcrBI42gupPPpxXtH7O+s2Gl/EK3vJL5QgjLF84Ur6ZzXxP8&#10;Tbma7S3kEDhS/wB8Hrz2rrfhl4U8T3EP2uO5EdqhDLtkPmD/AD6Vx8rbUoM9CcuWPK0fbX7YPwhi&#10;+M1hbeK/Cc8eqPCAkyQgAsBz364wa+SdR8UXmmWsOj24e0WP5bhHGAAP5819r/s9/FPSvCPhi10r&#10;XFVAJfluHX75JHBB6V4N+2n8CtS0sX/jjR44Tol85ZRExBUk8cYx617ca7itfiPCq0farmPnXxf4&#10;qvvFOm/2L4et3urjGJ5I0Iwe614/d+GNZ0VWF1YTROv38qdu6vfv2XLGSC6ubmUFnDfO56da998X&#10;+ELHxFZM0kEJLuf3n3ePoK5PayqTakd9KmqEND89Pt8sCMrqfMwcK33TXR2F/anT4lMwWbb8yN2P&#10;tXo/xf8AgsujxC7slIjIyVI5H0rxQ6bPboACqkHbh+prVO6uC5ZXPRbdo20lACGOa9U+EngWfUJv&#10;tq8KMEg9xXz1Be6pp0O14mKgfhXrnwj+PFh4TjS31K3uJIz1dMe/rWdSdldBTops9sm8MX1rqzAS&#10;jYx+VXIA9uauaRY3+jXpW7tCoJP3TlBXn3in456VrF5byaO0sakAAyH7v15rrfC/xHm8S2/2Z5Gl&#10;kA2hgBg+/FXCSqJJvUwk3TlJpG1BZboLkywiNGcnceh9q6ey1+3bSotN82NYYlwFHVDXGXb3niOa&#10;OwsnMbjIYseMj1rOPhLxXbOXRYZgRjjI/Hp7VrGXLJ/MwfNONrG7bNJJc3UUb+bboxZj39+a7rwD&#10;8R9b8O6TqNpbCG5sblTHHHcjIX1I968hs5dR057qG4tzDI+S21utdL4d1BbmylidxGVH3C3SiUU5&#10;KQ+adrM6rSfCPhPxlr0h1qzSCZ+TNGP1rU139mHwT4gEkWk60bS52FlR1wHP1rD0E2+r3EkRnCTB&#10;CI5g3OcdMd6w5fHWo+GL395Ib6BRsBjHzADsfSolCUFe25calOfuyMvRv2Xrmyu5jfS+XGCQsjMG&#10;VwPfPH/1643xl4Csjf3EdrCY3U7d8ZBJ49a9s8K/FgeNdEuNOuXezYkrFvABP1Oa8m8RrJ4Zv5Q8&#10;hvAz/KqHnH0NSo6XRremnax5HrPws8QyORBtlRzj5WGcVjfEHwtc6Xo9nBFA6yIB5p2n+ley6P4q&#10;W1kkWeFyZW3AAA4PbFbEviDStUtZbKayMksxIEkgHWpUpReiLXs38L1PjF4Gi4Mbx+2Kdb4z8xxX&#10;0T4i+EukazIGtHELZxiT9elcD4h+CWrQSubN47lI1ypiJ6Z712Rq33FZpXMDwnbw3935LvtBGMgZ&#10;/CtW3mv/AAHr32gJJAAcBVGFKnvVfwT4fv7DxPa286BR5ihg47Zr6n+KHwptPGnh2H+zLcWupQwZ&#10;ffwGwB0x9K9nBYKWMhOVJ2lHY+UzPNKeArQp117s9Hcs/Cv4l6f420pIbidBewIE2NnkevNd9JA0&#10;inaeOvNfEmg3mo+C9d+/+9DYOMgZB/CvqzwF8R7PxfpMCwh4rtRslDnO5vUe1fW5Rmntf9mxXuzX&#10;fqfnGfZJ9Wl9bw2tOXY6lvug9waWVPN/eZIA44pCpQlT+dSLGHXh8n0r6nU+ITe4ya3WS1aKQkxv&#10;xyK+fPi18LbjSb06tp1u1xZuDl1AyDnnivoHcd2S3TtTrtYr6xazlQNCwPUA9frXDjcJSxtN05rV&#10;7Hr5bmNTLa3tab06o+avhr8Qm8O30KTOzQFthD54P0r6Q0nVLbVLZJoJUuEKZ3Jnr6GvnT4m/DK5&#10;8IXMup2pWayZs/ICCufrVz4U/EiLw7K9vdhmtXfg7slB6fhXx2CxdbJq7w2I+B9WfoGZ4Cjn+HWO&#10;wfxpXsj6EmIKICCBntTmRVU7CWOc89qrQ3FtfWUd1Hu2uMoT0I7GpE8xyFbGfbpX3sZKaUou6Z+V&#10;TUoSdOSs1uQwRlS+05LHJpbmzj1Sylspm2xzDaxI4xVgQbHzUbfuyRgn+VV8iI3g009j5+8a+Dbz&#10;wNrEk0UJudOlB2yBhjGa3fht8QhYzJDczhbOQjY/JCt/dNeuapo9pr2nS2dzC7iRSFIxgH8a+d9Z&#10;8NXHgbVZrO6C/ZySY5PT8fWvhcwwNTL6v1zCfD1XY/Tsrx9LN6H1HG/FbQ+jhKb8CVYyBJ824MMf&#10;hUkEYil+bLD0PevMvhr41j+zpZXrkMo2RyH17V6aiFoxI3TGRX1WCxsMbSVSL16rsfF5jls8tqul&#10;NO3RhcNtDbPmA5xUPlB5UO77yk7aUt5h3DpToQZHxjBAzXoHjJN6D/KRowGk2yelIEVpBzlh0Hqe&#10;wp7J5I2j5i/U/wB2kW2X7xkyRTG01uI8G0liNr/xJ/dpI5NuWPap/OyAO1V5FCENnC0nqFrakku2&#10;UAjp3pqqUXj7p/T3pBCUUyZyjU6JuDtGc8YqZDQwLIi7T9/+H3HrSqPMdNw27OR71LuQHLPh+m2l&#10;MYUc9aSdh8twVf3mc570Ebs8Zp0cZbg1BJDkFt/fpT5gFMeQfmx7+lAJwFHze9PzsiLkZAwTQ7q8&#10;QONqD5SaOYe+iEMW0EsMVAqEv8xwB0qdj8oBbcR3ppX5eelHMS9bWQpTzRleaELDnbk+nrSxsB9K&#10;fJIEXI6t0qk7jtYjAQqWb5W9KbH8zdMelNEbr96nrD/EW21PMNWFVGEw4zT5QFfJXgU/OV5OO2aZ&#10;vD5UfNjjNHMKSsRK5Lk7flolbOABgU4Ha+NvWnyxALkc1LZNhsbgKBjNDxHbuBzTw6oRIy8HinPK&#10;JJi33Uxiq5gSv1KgzH8vrUzxFsdh3PpRNEsZypyKl+7getHMJ6aEZA2bc4H96gxl0xGN5HU0pIDH&#10;PT0pQSeR8gHT3o5hajYgF4b71MWHex+bFPk/ergfeoXdEACMmjmG9AKgHH60UbiwxjFFK1w0Plj4&#10;ha2mjwwzvapeKHwY5TgGvEm1EajqTSWkP2WSQnCofu8+terfGOVxp0CyqpIIwBVjwL4V8C6/Z2Df&#10;abm2vlVTNjGwtnp0r8Fx8uWaTV9D+rMoi5U+bbUoeJ7ee08NaRayIGnZlO4jk5717N4QmufD+j2S&#10;yJ8sy7vlGM4/xryz4panG2u6bBasJre2IAdV4wDwDXptjqOoa3Y6W2nCIGCMmWOcYTaB61wUmzsx&#10;K5ZtI4L4x/GXUJNWSGF2hSIg5ibHTpT9V/aR8aeNfBB8K3N297pyLgQ5wQMdf/rV5b47vZdV8R3R&#10;ZUiIfBjjGRn2NezfsnfDO1+IXiySyuZWjcwkjcMV1uPNJW3OXl5INncfAfQorPwiJz8kzMAVK8/X&#10;rXpXibX7PwZb2kl+HntJuSydU5545zWfJ4Sm+G2rHSZow+SSHUZBUHgHtU3jKwXxJp8ds2CEAxzw&#10;o9Kn4LqW6E/3isiv4gvfAXjnRJEh1kl9p/dzR45rxGX9lvUdZm+1abLBeW+4kBDjJ9OtdBdfB+4G&#10;6azu3APOw4yabGfGHgoRS27bo4z0TdjH4Uo10laaOedOpfmgXLr4ILpujRxXloqSj5S3UZ7ivONc&#10;+A1siGSGRVbkkAcV6tZ/Hq8mxDrNsrKDjIU5rvNK8S+FPEtsgmtljZhgkMN1dUfZzV0zndacNHof&#10;HGq/C/VNJUNEpkQcgJ6VV8O+INc8CXolWOUjJzuHUelfb6/DbQ9ULzWM8rITtCSEEVy/ij4H20sB&#10;ZoGkU5BeMbcUnDqaquqiszxXwJ8bVtb17vUPkMnI+b7vtjHNev8Ahv4tv4ldVgukC4L7vu8D/wDX&#10;Xk3in4AQJLIbSeWOTuJDnFcVP4L8ReFCXsZA8ScZwTn8qwcJrWJ1RnB2T6H03qtvFeXsWyVXeXBO&#10;W+775qrYeCLXxD4i/s5L46dNLGWSQc8+n41852Hxe8R6PchrqCNljGw5DZrotE+L9/L4kt9Xiwsk&#10;WCqP90kdjSdSUYX6jUIykux6y9/rXwu8SraXWnLP5OSkhX/We/eud1Lxsuo6zKbqBrJXHzRIvGSa&#10;9HlGofFaCLxDqQWzndAq20OfL47881Rv/hxb3jqbxNuRjKCt6eIjJe89TKphnGV4rQsjwnb3Xgpb&#10;zTXC3Q+ZHC8rXEQ+H5l1RH1edrx26k8ZNd1pMr+H5U04v5umqOWQ9Parmh+DZde1KWWWbywp3j0x&#10;2rXn5WYys1Ykg+DtvHZC8gCy/KCF246/ia5KL4U3l5eyJGAs0hIRhxg17NPdz6YiW1uPNlKYJxnI&#10;Fc3e6rc6SpMrYmlON+MYqoTXKkyqsIOXNTelkee+JfhJ4j8K6f8Aa5YxcRBS2VGOK5DTdd8mJZtg&#10;j3NsYSDJr07X/GOtJG1nFeJOJBt8uQHB/Ouah8F/26txbXSpHcghldRg5z2qrQloR7SdPUy47HT5&#10;pI77yYmnDghlOCPf3r0jTvHFlIUEwMTdOgI5xwfyrzLxL4I1bw+MWgVolO5Rg4I9/esSPxZcJEy3&#10;kShV4Plr09a78HicRl026L36aankY/C4TNI8uJWvTc6f4ufCmy8U2L6vouwTAkuiLyxxXhfg7XdU&#10;8Aa7udJVVCA8fTPI744r1vSfiHFp96Gt5XWMoQFdvlPHSus0vwz4f8WaRJc6hbr9ombO+HnH1pYz&#10;HPEVPaxhyzX4/oGCyuNGi8NOfPBrr0Ok8KeLbbxlp6XMLBZCuCm7PIreRCMBjtbHSuC8LfDGTw/c&#10;zX+g3sk0MXMkExBGPYAZruoL4X9vHJs2y4ww7199k+cQx0PZ1NKiPynP+HKuVS9rHWm/w8h8kYA6&#10;5qOSJWXDZx7VJjHPU9/alePe4+avpU+bRnxbikVdT0u21uwfTbwL9lmUjO3OD25r5h+IPgCfwJqn&#10;nxoxsZcjcPrX1NKjEeW2DGx5J7Vm+IPDlj4u0ltOvQzqCfLlx8+7t+FeXmOAjj6Xs3v0PoMmzSrl&#10;lXmjrHqjxz4YfE86XLBpmpkvFJjY+7IA7AivckCtGPJwykbgQcjFfKPjPwneeA9VmhKCSDf+7Zhg&#10;49jXrnwf+JT3iJpl+qMVjxA2ef8APNfL5bmE8DVeCxfyZ9jnWUU8xorMcD21PUgW3BvvN02etOkY&#10;KMFefWpTGCdwIBHGAc0PEkzeYRgjivu3dH5aiu0ZKiME8nPHUVl+LfBFp4y0mS1nXbcKNyOBls9q&#10;3AoQhu46U24LxhSrEkkZ29qlpTi4z2ZtCo6ElUjutj5z0/w5No3iGTTL+Vra4UlomI+U+nevXvCn&#10;jE3/AJWn3zKJo/kR1PBHvVj4h+CbfxZpRmDtBqMWRGIgPmUdK8l8LX1xpuptYXxMd/A2VYDAxXwG&#10;JpVcjxH1in/DbP1bCVcPxFhPq1T+Kke/TRLGAAOnYdKjjI5wNvvWZ4b1dtRjkjlC+cnFapXDcZ54&#10;5r7jC4mni6aq0noz80x+Bq4Gu6NbdDVYu5GM+9KpKZyMU+OIxtSzIX5JxXZocLRXJy+Qfw9akAJ/&#10;gyfSkEYUggc1YUfLn+OghS0sxgjZVJbp/dqOSLgFTg+lSu0jqMv93tSoMgEde9Z3uXYaiqGAdee5&#10;qaZBJkhuPSoduFLMMinxFvLAC/LSKUrArEtwO1NbAGT0zyPWnLhF3ZzTGII3HkenrQG71FnUPEdp&#10;wPSiNAsLblyAOlLAnmtw2wfyqVmHkuo529/WgfK76FOPcQMjPvnFPkmUjaV/XNNVu+cAcmmmMSkk&#10;tx1FMqO1kPVA3AbqMVIys+xVw5QdDxSQ4AJ2ZzxSxw722bSO/FF7Byt9SJZPOYqM4/vEYpShU4J4&#10;7n1q1JGqrxgN2I7VW+Y8F8+9BHK4vUkChkOG4qPYQDgY96lRcDG6nMuwctvHf2pCd2QrGeCT07+t&#10;SStgjjdn9KNm3DfeU9qaCC/AwPSgNtBfLUvtboOemaf5YjQfNk9emKU7QAf4qjxk5PWgqW9xuwOf&#10;nOFpAcyDnOKXaGbBGakZI40y7uHHZOtBHmR7QQecUmW2j5eKAA/zDP8AwLrVh/LEI3F89tlAulyJ&#10;GAGMYNMdDmpI4w3zAk/XrUcrENg9KCW7iovNFBlG7ATFFMrQ+QPjQc2cAViCz4GeoHpWp8PBptho&#10;cEaognP3mfv9KxvjFIC9qp6Bqe2ni/8ADcRgPkylTiSM8ivwjGtSqr0P6jy3TD3Xc7yxtba41C4z&#10;DHIG+dflBx+dbU+oxJpUtrOgDshCyJ8p+nHWvms+K9f8NSCJZ5XZcgyMe1aNp8Xb9gI7yNuRgbu9&#10;cTi4tHpNc1zndQupF1i6kyx/esAD1616D8IvGniDQvFdvNolzJbXStu3BQev1rzyyu0udQZ7mH/W&#10;En/CveP2a/BxvvE0V66h495ByOwrWq7QdiHG6S2PpGDVdb8T2dvc+I4ymoeX1Kgbx64FXLOGHyJx&#10;gyHjODir3jS5lTVI7RSPKjiUowXoMVW0+1MVtMR97eoznORRrUd5HM/3WkTxb4o/E7UfAvieOGBl&#10;WzxkqEBPT3qXw38e9J1eJob+ILv+Ul8DNcp+0FafaPFILEq4yAgPavFb2ykiY4JU4PfOKieHUm5L&#10;cVOq7WZ9hR+HfCni2yElukLu3GY3OV+tYeq/BoQ+ZLp9wcoMj525P4GvKPgQ1xNfXcb3UyqsZIy/&#10;AOKzh8ddZ8KeKri3kuZ7m0RyDluFAPb8/wBKy9jNRctzRTjKXLY9Kll8Y+CnUw3MpgHJVgCM/iK6&#10;bR/2h72yiFvqStKyj5wVXFZXhv8AaH0LXIRFqBty5G7Ehy2K7OLS/CHjDT/OSG2VpRkMEFKNSpsz&#10;KeGg3dGvaeOfD3jFVTyoEkYZL96l1f4bsYt9oUktWXoBkVxlz8F44UM2nXrJnoI2xXNanP478G4g&#10;N3dyQoeQWJFarESvYlUZwXcua94H08SE6jp8DLkqWVNpHvxUek/BrwlqNzDPE/2TYwJDMxDfrUmi&#10;fFqGaU2XiK0Xypfk8515z610Gq2kNlax3mlSC4sZcfvAMbK6Fy1NjOMuV2Z6DFe29np5sbBlKW8f&#10;yybR+OKp6NrUl6hN4o8tcnJXt+FcRYeIbiBGhFnJNFtIE0f8Xr/Suy+E81rcvM13cwlQx/cSgFiP&#10;TnvWU6dOUVZandTrTTbb0OM+LbwaPpaXthdfZhL+8wBwPrVb4b/FKG8t/spuGeUrjHbNehfF/wAF&#10;6b4w8LaibGLa0UR2rGMYx2xXxBYw63YajPDp630UkbFdsbY4FdMm4pJGDgnq2fdGqausGmLdm5WK&#10;dY8jntXP3dxLrvh+U3Dj7Q2WhkHBX3r5PTx14n06eJbx7x40I+WdsqR6Y716L4c/aAjgljjv4D5X&#10;Rc8YPpTVXRJmMqbTPSfBvhu/8RX8KXswUq/II54rtZdJi07W2jVvNlGAAc15R4D+LlldeMvPknFp&#10;bPKF2lvlzXrdrrlv4m1C8Nu0csiAkSxjpSjNa/L8B+zlKNi1dyxX0nkSpG5RfmLdK871zQLXxDqR&#10;hhsYrZGyP3ZI/H8ak1Czu5I7u5S9lE6yYAV8ZHPFaHgTT2JlkuZG+0seI2bp/wDrrqqTbd4nNCno&#10;1PY4bWPg3YQ20cvmFHLAFdx9ayrzw1rekxPBotzJDb8hlA3c16z4nkmt7EFoQWSQE5OeAa0PDeuw&#10;29hqs5skZQAfmUHk1orfBJGPK170HY8I0D4j6z4evsXpcqvyuQcF/bFdDpvj7XZrp9WtYWfSkcCU&#10;CMEgHt/Ou1s9L0jU5jeXumrIhJLr5fGM10Hw+1DSNN1C8j0/TwunXEg3xumUxzkYNJR9hPnpS5eo&#10;6r+s03SxC5kTaVq1rqunx3cJwJADtJyR7VNMCTuDfSvSNT0rwha2LXttZx2bN83k267UP5VzreHY&#10;NVQyWB8xT8xX09q/RcBnFOrCNOrpL8z8jzThqrh6snQd47+Zy7Asq5Oc9aWNtj9zjoKuahps1iCJ&#10;I9mDjFQsnlyHd93PFfQwqQeq1PjamHnSlaV013Mnxd4P0/xlpP2S6to3nVGCSMcc18vanpGp+Bda&#10;mhYSxMrYjkTjaPxr67XcMFThf1rlPiB4HtPGeluNgF+vMZU/M3FeLmuWQx8G46TWx9RkmcTy6qoz&#10;d4PdfqYfwr+Iya/aiwvXUXcYwC3DP7/rXoV0v2dCAmWB65zXyS8V54T1aS3YT2l9Gflb7pA+te//&#10;AA2+ICeJrFbO4uo/tMYxul+859K8jJ80lGTwWKfvLZs9riDJYSh/aGCXuu90vM7SLtuGTimhsk8Y&#10;xU68pkqM9wOxqIR5JYDA719ra25+bNJqw6KQ+YMdR7Zri/iV4DTxFZT32nxbNQhG/wA0HB/Su1jZ&#10;M9M+tBASUHaCrcYIyMVjWowr05U5q6Z2YavUws41KTs0zyL4ba5dXUtzZ3y7dRiYICvRsDivV9NL&#10;XUDMM71OGJ7H0rg/iV4Oeylj17Rk+yzR/eSHjf74/wA9a6Hwr4lh8XaJEIHNpfwYjlVeMnuTX58p&#10;1cgxfI3elL+rH6x7PD8UYH2m1aO/c6OUOTt+42OlMgKkfvV3UiN5p+ZdpUbTz1PrShgo/eLntX6D&#10;SqRqQU463PyjEUpYes6VXdCOqs/ypgU3BDAZyBUwBcBv4BxUcIBYgdCa2s7XsczFOMjk/hTZH34X&#10;GMdxUgj2s2aY0e/pSG9dCVGQ27xkEnHBNMSZ4FC9RinmMMir2HWmhWaTKxblx1pJ31HKbi0kRl0V&#10;sFeTQ8YkAw+PansiOpBTBpioMFVGKZna+iFgQq20ccdaem3yn3KSD/CKVlYYCjLUxsmTJfcx6r6U&#10;m7F3a2GZQrtKkL/dNOaFEi+VcA9vSlkC5A700F+RvzimUkkhYWFuMNyv8qGaRj5m8gegpYomlXcT&#10;mpAF+4BlqYbuw8ShvlcAj2qLYnphaeyYO8DC0roCwZfxqbhJWISCrAj7nekk2mNUVMZfcTVrKqvT&#10;OahbAHAxmhO5Ds9xhxwAc96cUUqCOooiVdxyMk9KGxGxXGDRcIrW43ap5P3vWnBX8zgbRjpShBwa&#10;cspVwDTE1ZjCpVd3THQ+h9aSzQNKGl655PrUl5JtBNEO2XezjKquaTk1sPku0mRTqFmJTpmhCGyO&#10;jdj6UsRUREbeTyKb8pA4xgc1W5Mny6II2bec9u/rUkygru706NMqSOmOKgRWdtvbrSM9VEbHktRV&#10;jyTH16dRRU8o0ktz4v8Ai4wN5ZrJ91iACa9M0Tw3p11oOn7VjIMWzKMCQ3XtXlnxalDXlnG/ysjb&#10;h+tdv4dtpo9Mt/KldIzGH56E1/P+Y61k0f1nk1oYezXcj1bwXa6dqcc7wGWNC25Ow4znFcX4o03Q&#10;U8Iz3UNzGLpGP7t2AfJPHBrq7r4j2+j60YNUBwpORjIIryX4j6jpd9eSXGlTebBMckYxtPpUYepJ&#10;2i0bVKMZe9FmLYL5gWJjiNSS314r1z4NeN30PU105XIM8gC8cdepPavHNOby9u44z0rodAnNj4ht&#10;bpT+7jYH/gVbVtYu3Qrks1c/RDWtJkt5opbh1aeWFJCN3UEda1fBEajVbAuiykXAO3OcV5x4Q+IO&#10;m+KtNgKXjTXIiVGD5yCOABmvR/hvbSnxVpqFSzPcA7D1A9azveF0cUk3O3Q8o/bbtA3xUd7eBI1k&#10;gUkKvNfMWoWhBYOpXjqRg1+mHxI8RfB/U/Ft5pnjDVf7M1mBdjedas67fXcAf518/wDir4DaL431&#10;YxeBNTs9TVlxGoYJuOevPt61qsRDmcZOzMqmHkm5rU8S+AelXNxqupvb2ss7NbsR5S5PQ14J8QVm&#10;j8W6gskbIwkIIZcV+m/7LX7PniL4aav4ibxFpYhT7E4iy6tnIPIIJ4r8/fjJ4bvpvHesTCHC/aZO&#10;v+9WlGpzXTL9l7Jxk1ueW2szAgKoyT3r6E0fzLb4QiVXaN0kz+7bBJ7V4WmlzRSfMADkdK+iLHRr&#10;tPgukzwtHB5wzIe9ay5WyKkrbHI6D8Xtc8O4X7Q7wp8uGbJ969l8F/H7T9cNnZ3cIMzcFpG4zXzj&#10;dacWZmbIUtgAVqfDy2H/AAltiCi7RKFH51y1KK+JFRqtI+kPi34Ss7jTLG5giKyXFwh3AdfpXrV/&#10;4ITSfAmkwFdr/ZtzKx5O4ZrJ13RZdbfw3bogIW5jAUd62P2hr250rWdLs43MTLAoKjtjiuqlFRvp&#10;0TPPqPnmfPmkeJNS8PeJbyy+xT7GfMTGI4PrzW7fadaaji4iuDBPuAYY5HPP4VcHiKLTtVVNTVcl&#10;CizYzgmuk8O+HLLWXeRJQXVSoA4FZqfJJ6XudkKftFa9hunwa1oOlXTLfq8bguozuyMdveuG+Abz&#10;2PjLX3vLH99PkGSZTsY57A1yvj7xbqnhTW3zKz2sEmNhOVxmvdfhf4t0jxpokWpR2QtpCQjsFwDW&#10;NWW1Pa+xrTSb5uxoan4X0nxFvivdNjieQEBo4+R/9avKvGX7OERt5JNMuQXJyIyvIr3rxHe2vhfT&#10;11O8lxaoQWZFyfxA5pNG8Z+DPF+ms1prSQ3WCcSIyn9RVpW0bJlJHwd4m+GOteHrkZs7hgv8SoSD&#10;+VM0bxxrPhGQ+UZY2Hy+Wylf519qXvhWXVJC0UkN1E33XDg5/CuC8ZfB6w1WEpJZrHMV+V8bv1FN&#10;xb6BGpY8h8FfGxhfRLqTLES4BZjjFfRml+JvDuoaUt9DqVt9o2gKolGSfzr508Sfs8324NZFZFA4&#10;BYCuGvvA/inw1Id0MsUQPXeCOPTBqFGSkpLZF80ZLl7n1rrV5FqCQI0yGKR8Aq27DepFZuraheaD&#10;o88cYivYnHliI8N9QK+cdC+IOq6Q8D3cbuEcOOc55r1Xw38ZtB1HVIRqTGzG7cRIh2qc9TW0qrb1&#10;OeNFWep6PpMEraUsksf2eSVBxJwK2PBZOkXE8ksERgkOcq4I+vFYt94r0/U5TDb3Uc0WAVKqQCPa&#10;qU+nSi/VoSYQOytVOak1foEabitD0XQvFcGo6vfWl3LCLZCdu5ufoK7PQfFOh2EUhd0tjH/yzlwA&#10;fqa8MhhvIb6GazVA0bh3V2HzD8aePFlnr2s3USqGlkBQwHqp/wAiuqG6kcLbi2j2KbxrpU007fZ4&#10;posH7hyM9sfnXORMupuxMUdsjnIYHAxXKaTpcthHaLcRNDHLIQH7VpS65No9ysaqkq44Yda76OZ1&#10;8JK0Z6HFiMso46F5x1N6Xwtcou+A+ep/55MWBrJmt54GYNbPAw6qyYp3g3x+DPPKYpVljYhj/Dir&#10;DfE6zutUuYpLR7iJU3h4Vyc554r6jD5/aKdVL5M+KxnC0f8AlzJ+jPPfij8Oo/GulTT2qINQjTco&#10;RvmOO2K+dLK8u/Deoxw3SNa3tucAsMNn0r7A0/xBZa/4tstM07dDcXLbY2ljKj6fWuT+P37O2tTW&#10;f2+KzUXqHc5Vl55PrWeY08LmMFWw80qi/E1yiWMyyTo4mDdJ7t7IreAfHNv4r05Y2liS/TAaINgt&#10;gdq69PMDjKkDqQe1fH+k3174Q1vEge2uYmyy5/wr6l8G+MLTxTo1vPCf3zAKy+p9v1rsyfNvbpYa&#10;tpNfieLxBkTw8vrWF1py3t0Nh8RoFByGfNKYh5bD+I4xUgtnZmyCCDyD1pkqldq19Y1dnwq1jcmm&#10;mjkJc8vjoeh9q8s8b+Gp/CuuW/iXSIN0PEk9pHz9TivTooC55pbxrS3s2kvpRFbjqSMg8VwY7D0M&#10;RScK7su/Y9vKsVicNiFWw0bvyIfDmo2njXThqVncxrcbQZYdwyCOoxWJ4x8ZWHhfTLvz3jimMZCs&#10;TyM+1eHt8TtN8GePrj+zrwyWU7coinCEnk4rX+OM0PijwlZ6tZtvjkH+sxj8a/MsJmVfLHLDwfMr&#10;6M/Y8dk+GzmEcXVXLLqkbvgb4qm3tVEjRXMC5Akzkn6ivRdJ12x1yMNHcxeaefLZgG/AHtXxr4E8&#10;VHSdRgiMvlxh9pUjg+5r2jxNq9tfafbTaW/2a5IAMkfGW+te5g85rU/dn7y/E+ZzLhuhVV4tp+mh&#10;73FbK6ZSNmA7KOajkjKsARjPYnkV4nonxB13S9JWO8iDSAYDJIPm/HNdd4I+Jba1cCyvLYwyyfMr&#10;HGTz696+qpZrhqrS1Tfc+ErZHi6Cc2rpHoaw/Lil8ry1JP3+lOlCxbA2dpGQR60yO52/M2Du4QDu&#10;K9X4dEeHdN6jZwZII37qMGnQbnO0fdAyaSQBgXGQw4wKfbudxJxkjHFLmYJK5G8oFKPnjINNVUDE&#10;N1B4p7yeWpz0I4pr3nqLmaVyDywzKo6hc0HCr8+cnpinBDLKJeeBSdCdxA9MVT0JTTeg1XJ9ce9N&#10;MbsPlxn3pxDFOmKfErEVnzO5bi2ORCFy2M+1N8jdEXGMj1qWLcRtoACcHqelDauXGL6jrYNGSWxt&#10;ZccVE6LJGCvReDjrUyyhPlJxmmRhDK0mc54oTtuPdqw+IsIgv8J4HrUc6+Qjju75pY7kRMy9+1KU&#10;81QT94mi99SLqWw7IkiC/wAQOaZHufI98mkAEMhLZzjtSgsI+Mdc1Sdxx00BiAdp60xhgfN9wdan&#10;Vwx8z+FR+tRqGaNGPVhmlIUVpcZGqyHPcU9VMYMg6nj8KRkMYz60wDKgZIA64oUmieVMu26IkXmR&#10;AFR1B9aq3f7yXflvp6VLE+6HZnapP8XegvuynGAOMUrmkkuUb55Tpn8aKY0ZEW8DPainzEbnw78X&#10;ncalCCQ8hkzkVo+H/EviDSdNgZoDNAq79oGfl7VV+JirdeIoQflAYAHGe9eqeHoprTRIVe2SdfKC&#10;5A6e9fgGYztV1P6wymneirHm8Fp/burNqGq2Uy2sg2lgvANVfGHw607yftemkR/L9xv8K9PutXtC&#10;0Fuy+WQ2Crp8uc9TVjVdC0y+07CgKzNyytyPXArhVazR6ccPG7sfLzaZLGQUQgAlQW9fpT1mktpv&#10;LdTkjoK7jx74WTwvfhrCdp435JkGK5WZHnuleSJkYDqBwa7oyujlmrPU6/4d+J57LUrTyXZVL7Nt&#10;fVPhn4nanoF9bX1vcIZIyDsb/wCvXzb8MtF08o08yZuBz1969IOniVf3crrk9PSuOVPnldMUZWvo&#10;YP7R/jebx143n1cgW9zMBuAPA6elef8Ag/xtrfg/V4b7T7yaExNkBG4zUnxBing1sxSsWK9z3rH0&#10;+PexGMk++K9mNKFSlaaueXKo1O5+kn7Jvx68a/E/TNWOrfvbPT7NnZ2XDMAOn6VyviDxf8B/iHJe&#10;2+qWV1pWs7mQzDbtLZ6nDe1a/wCwTYhPhn4xuX3qPs0icnIPymvjnxjosjeJL+VG2ZmYgxrjPzHr&#10;XlUaT5bU5bM7K1VRim9Uz0vXv2d9I1W6+1eHtWtr+0DcqH+YD3Feia74NuW/Z5GgaZps93eQzsZG&#10;ijydvHT8jXzT4d1jW9CvB9mu5FTOMKTzzX20nxH1H4I/Bnw/4p1Oyjv4r58PbkYyvfBNXVnVjNdW&#10;ZwhTqxdtF1PhfW/CuqaY4jubdrUY3YmTGB71e+F3h251Tx1p9vbxnzZp1QZGM5r7Fi/aL+CHxbgN&#10;tregXmj3cqYNxtjKZPphs1tfDj4A+B7nxpp/iLwv4ltXtoZA4tpyUkP881nUxPNBw6sj6qk007o6&#10;Sb4ZaloGoaG95HmOKRQR+Arz39pmVU8b2LdQIRzX1341YXEMYPzIJBt5zxivj79phS/i+2Cn/l2/&#10;LpXsWcabt1sefWio1dDw/VL+1l8Sact8cWhkAJ9Oa9k1/wAKaeltC2kyyRrKAA8Z53H2ryG40Cwv&#10;7JJb+7KPG+VVVySfavYvBF1a6n4Wt4rNjBd25Dg3BxnFc8m1JWNaa0aZ4p8ZfhrrPhzQ7mS+mt7p&#10;TiQSljvxx1GOvNd38Ed2h+A9PkaNS0p3ZjXjFXvjlJe+I/D9z5ieaoj2mSPkZGM1T8M3cuk+BdLi&#10;+4AQu3HtWdbeLidNFWUkdx49SHxH4ZltRGw8xcZ3dPWvB5/hNqdvM76fdx/Mdytu/nXu5TztAgO7&#10;k4FeIeIfH174U1+4h2mS1D4AXrUyhJrm3Zk5wjo9hfO8Y+CVSe5DTQr825en9K1NO+NhkdftQuLZ&#10;yPmG3I/nU1n8ZtJ1G2ji1Czugo+8WClT+tXrvwXoPi+EzWWLcOPlbb39KmE5U+pnKjTn8J0ei+ON&#10;K1F4TKomR8Z6ZOfXnrW7a6LoeuXUcWxHt2zhZff0rxq++DGs6Y5k0+4V4xzwxyx9KorrfiHwtIqX&#10;MMxCHIYDpjtW8a8ZSbkc0qdWkko6o9A8bfBPQ7+d4baMQsjYBUfL+leVeLv2c9UsR51rJHKd2SAx&#10;zt/KvQ9C+N9pDM326CYlzjB7GvSNO8XaH4ut4vs92ts4HSQ4yfTrV2i9UXCrd2mrHxfPp/i3wXdJ&#10;KhlCRnkODmtzQ/jZqOm3MTXsMkhBxhRk5+lfV3ifwqItLZ7mGG8iXoy85BryLVvhjpE+sW05i+zI&#10;kgZl20OPKrnapX0Wxs6Jq+qeK7UXTRNDE6hV4w1Z8Oj3ugalNNEmy7YcynoRXoFtdwWEqrYNEtqu&#10;AEI5zVLUvFdve+ZDJaGSWPP7wHrXVC6imcUlHmZmQ/EXVZtIijvLZpwWwhj6rSw+JIdR1Ypcn7PH&#10;japbrXl/in4nv4O1UrNA8lsSdgC9D/k07wr8QtC8Ua9F5sskcjEZLjC5z356VlUk03zGlGD05We9&#10;eENY0S1aWPerscgtxzXG6IZdL8UXV9BEZ7NpGwo6/rWv4g0izt7VH0m6s5LlB5hUk8iuM0fxbqsM&#10;nkTWypIrYLR8jJP/AOqtadaPs7dDGvh6ntdXc6i81uS68Q20trHJbeXIHBQZYEV6LrPxj1dYbe1n&#10;l+0qAFPmr8wFYmk6baQLbzOyiYrmbYNwz9fxp2v2WlXE22Ns+aMBuPl96qMqiqKaIlyezcXujM8V&#10;+APBnj3Rvtbw/YNb37pZVZdkg/OuJ0z4e3Hgho7zTNYtrlI2w9ruO8D8al1fwdqkGqGS0lD2zkBQ&#10;WIyfWustfAVm1gkpmI1CUfOS2RmolCqqvNB2e41UpVIOFSK5XuamkXg1HTxIVYEt8x9DVmdDBGZX&#10;kWGFTlnkOBj61l6NpGo+HLyTfdW7Ruu7a3eun+Ifwph8Z+BHv7XX47S7KgNagZFfWw4hlGly1IXm&#10;vxPhqvCFKVVyoztTvseWeOvjFoXhRJPsu67lwQTEcjOOxr5w8e/G7V/EbskUhgtOgRjz09q9luf2&#10;KPG2v6bLqOm3mnXcK/NxK+T+G3rXgHjz4U+IvB95Jbahasro2CQp6/l0r57EZlVx071X6Lt5H2GC&#10;yihl8VGnHfqed3N4WmeQk7nOSQx5rtNP+JV4/hwaNKSYBwuTmuLuLGVVOQBjghRjmovKdehx71Ek&#10;ppM9OzTsjop4vs8kd1EMsrZxnHeu68IfEK0iVkvkYt0UDBxXnllcltsb/N05ouLONJdyZUk54qV2&#10;6mVSHMtT6L8PvZeJ7q3j3rFGTzubqa9r0DwXYaW63WDNIqjbgdK+T/g5HLeeK7ODzGKlh+Ffa4sx&#10;awRKhLhFBIPf2r67IYSq1J1Z7bH5xxTUhRUaNPd6v8SKS3DgMGLEjPNRIpuSwxnb1q2siiLJXktw&#10;PQelLGqweblclq+3butD8wVNcysVnDLHuAwOlRiQxzgjrjNXLmZVBwmOKrQoZnHGKm4SVnyRGFQz&#10;8nBbnPanrKo/duPlH8WMg1ZljSVdpXBHH1qs0LIMFsgdB6UxyTvcZcoHUCJtw78Yp0QMceMA/WmK&#10;v3hnHFPjyCBnPFNaEx1kLuEgwQR9afDtC7mUsPQU2SRZBsYZQdPrTgrJDjb3xUrc0eg6LaTlVKj0&#10;NMmLK/ueKApVd+MYOKeimVScZptq5QokRlCfwrTVRVYkglB6UrQEoSpyRTA2xQGoM5N7MWWOFyGV&#10;Sv170xAqvk9+lPjTcST07U4oFYUuZ7Inl6sWMKpwegoCKfkPWho2WQKOtWJlLJtC4ei5uiExpEpD&#10;KWHoKYFQAMilQexp+DHw3J/lTzGIoyeuf0pktXI4nSaSTzASGXbxSmOCIFkQqPfvRDDtVXLfefbi&#10;pJzsUbl4I60hWbSbIWiDIHHU9KRSVXnrUkCZiLbuAaWVAwwG560bEshZGZc9qKfGWZBxiigaPhn4&#10;iLKdfhKAFd3fr9a9i0jXLiHRrA3Fg0YMQLMj/qRivHfHjufEECr/AHuDXuHh/XIY7CwiuoVjZYB9&#10;4cGv56zN2r2P61ydXw8baHGajf2V5qbRGI/NJnce1dEvhwSxYS6IjbHHpWzq+i6Rq0MbqEVy2d0D&#10;AY+tY2reH5tGbfYXMjAfNiQ7h+mK5OZSR6jpTjJu9zzb4tW02nCDe6SRjJUr36c1wFnq4nlw4UKA&#10;ME/Su6+Lw1JtOt3uEXbFhCVGBz3rzHR2DXDEpkBsAHofevQp/CefLVs9g+F8tldSmKVPkPVovvda&#10;9Wfw/HAxksp5miPCrL1ya8e+Ftlb6hqwUu8ZZuNjYAr2WDRr2y1GBbWYy25nAYSDIrHmUGQqcpK6&#10;GeNP2S/HWsadF4hWzM1tOm9Vijzt9Cea8bufAOq+HH8q9tJLeVMqd8eMmv2N+H8tzp/gnSYJZElQ&#10;243LIdwyfWs/xT8N/DHjWFodZ0a3ZWHEluu1s/U5rspOtKlGUep59SlC7SPnX9h7fbfCTxkjR/dt&#10;3JHodpr5L8QAy6xeEJkGVjj8TX6a+DfhLoXgHQ9ZsNC86BdQiKnz3Dbc/QD1r5T8efsbeJLS6u72&#10;wxdwuS22NuSc9h+NKlCVFWmTXjzxSj0Pl+O1DarApYKCy5U9OtfYn7XJW3/Za8HWyqu11QFx0Ax2&#10;r5v1T4X6/wCGdcgTUdOngw6r8yZPUda+lv20Y0i/Z28GxxkjbEiEY7haamnXuui/UmmnGjLm7n5s&#10;IGimyjMrAnbg4OOa+jv2R7bVvEPxR0axTUJIofMVivmMVAHJ4r52W2dwrYIGOpH1r6j/AGGrbPxj&#10;0z/eP/oJqcdCDoNpajoX57H6M+J1YRRdQd2PLHQY4r5H/aTuAnjW1+UKfs2DivrjxTkGIDkjHHrX&#10;x5+0vfHTviHaS+WsmIACrdBXot/u0vQ4K/8AEPMfCVxb3HiF7S6QOhUsqHop9a7i3s4L6N/sd00J&#10;TKEocBsV5Pp+qwP4vZnJhV4mBC9Oa6TT/L0eVZFvHaOT5gof1rkd07s2TSWh2/iSRfDfhN0uJxdp&#10;L8oEh/iPQfWpr/w8s3huwAYQsY1faOoPvXLeLdXtXutOs5iXt5gJtpbPzCr1lr1zfzPEWxbIPkqJ&#10;q0kjaDtFs6a1uGm0eGJdx8vAZh3PrXiPxA0/7R4hvn/2/TNe/fD23ivdRtIGUyxySjeB1+lcF8cf&#10;Dkem/EHUIraLZakBgWOCpHX+ddWHaaakcGJ0XOjw1dGb5zkj5ScgYxXZ+dc6f4Kgmt5m8xDj72M1&#10;D9iGwgFXVhg/N0z3rs/+ETnHw6hvDE3kmXZnHX3rSpRimr9TkpVXZ+RyejfGLWdFRUnhN0q/w7+R&#10;9K7nw78Q9I8bM0N1YnzNvO87sf5xXm1/oUasCuVHoRmtTwNpAtLy4Ayp2FsgY7GuSphLO6O6ni9N&#10;Tr7n4c6FrZ3wXAiyTyi9K5zXfhNe+Hy8+lX0nHzBMYP1HNcZJqepaBPJLbXEpw5YiRsjAOa6Lw78&#10;b9UnurWyu4oLhJHADhcHB/GuSVCrT9650qtRq7rU0bD4veIvCcKW2pWz3tq3yjzHOAfTpXZ2c/8A&#10;bkFrq9xEsNvMctAP4aj+KWiwX+iaaYrdA00ikbVwc113xE0S28K+FNMsbfMc4hBbPqRmuuPO1Zs5&#10;3JQnZFHRPBNnrWnTyx3bJcHcVTsB2rJ8V+Gv+EBtrSbUZHnW5YL5kS9O/wCNeV6Z4/17w/NdOYhN&#10;syqE56fnXVL4s8ReO9HibUbIxwQDcrbSBj6n6VoqjirA4812jjPjR4bXU7WO4tB5kBwBK0OBlunO&#10;evFcYPgL4h03Tk1e0dZImA/1ZwQa+oLi30Hxv8FV0e2lT+1baZXZRgSAjJ79elZ0F5cab4UEEcaT&#10;N0KsvNKpL2jVjopx5bs+V/8AhKfEvhy8O+SSR4xswzY6V13hf4ux2qyf2ll3J5IbPX8K9Qt/DGn6&#10;zDK2oWqbpDj5F5zXNav+z5peorLLYSPE4P3SwBzWTWljSLd7s1tA+MOnGyuNrPK5O0B/lH513Hh7&#10;W/7StVkkgiWPG4MfvCvmTWPhFregST+V57QBtwZe9NtfiV4i8MhLdh8kYwQ6NuI/OuhVZWSXQ5nS&#10;XM33PrDTEuJLlxdXCpGPuJ2xVq5ubeG5gVnMb7sb1OM18yyfHa41OKHAitriMcOgPP607/hZviDx&#10;FfwxCaARAhtw4YfrXRGqnqc06TTvFaH1B40tojBFNA4DxoCSG+b8aTQPFttoOnXBKve3EsJQROc8&#10;9fl964TTr67vrGCe8csQAAFbr9an8OXZn1/bIvlxg8q6Zx7irUoN8yJlCrGOqPTfh/8AGmPw7JPa&#10;TF9O85lbY3zKD9OMdetek+N73wX8Q9Lim1OytiwAEs8KAuR36YrxeT4c2Hjq8OZJLSbkL5TbS3/6&#10;65dY9T8B79Na53xs5TE7byAKwrwVtFodeEqyTSkznfGP7NnhTxl4qlg8PagLFZJAsfmxfLnnjrXh&#10;3jz9mzxF4N8TyaWF+17T/rIhheelfVvhZrJb1Z5pymHDhlbBBHvW5NfvqvieYo4mjcggyruJH1qa&#10;MeW3YqtK7dtGfOfgr9kK71HThNqN6tvIV3KqoGIPv8wxXkXxF8BXPgrxC2nTuruCSCi44r9Irj+z&#10;7zQ7m3tI/Kv4k3B4W+Xbj09a+QPil8LNc8XX91fW9ybkxfLgqMkfX8K+gr1MDHD/ALtPnPmsNh8z&#10;eMUq0k4HI/s5eHP7U8VwubkRyQjfsPVhzmvrxtxQH5lH92vmn9n/AMNx+H/FBW+aS2vgpjVXOFY9&#10;+a+mrmFwiuMFCOCvTHsa+nyKUPqzV1ds+F4pp1Pribi7W+RTYK2PmGQe1Suplf72z3qMIPMB71O8&#10;Pygh8+1fTbHxMU9yCSMJt3YYZ+8elDKIpW2kHPTHSpE2zHngfzpwC7CSvzClYVhm0nL5wwqEuZHw&#10;V5NK0zFwAvFTBAV3g7WX+H1oTs7A1oQS2xQZB2n+dJBEwJOMnvU7OZF5TDUxZW5wvJ4NVchRs7kD&#10;qQuVGFzUyXAAUEbj0C+9TJH+7wUzUVvAHdt3yY+6fekmkNq7Fkiwpj3Zzz+NPtFAiYF9owefftTZ&#10;VZWDsMpjBb3qSKMcDdye1LQqzRXQSugjjdQx+8xpTbMCIXbcw5831pwX99tAwc9asyWzqu4jI9aa&#10;JUU2RFNkeBHjPeoZgdq8ZINWHfCoN3XNLBCrTEucjijrcqSuImJk+6N/vTXlffjJLdqcSEkOwZHp&#10;SvtWQOy8Y+7S0KatsQ5IfLjJPQGnR7rg5IIUfLtNSFklyW+UjtToiGVwowd1VcFHoNfG3GQNvRaj&#10;3h02uM9xntSXAZZVAXJzz7UpU7TgZOaRLXQIkMZ++Sp6g0sg2yEheDSwuMhWXmnSSRpkM2Ae/pUy&#10;YraWIDMpURbdh6/WinzpGyIyfMB3opoXK+h8H+NL9IvFUce3OJOAOmK9v0m+sbzTLdJNkjfZ/wCP&#10;p1rwnxbET4rgkMbCGKUgMBkYr3jSbOwu9LgUwxOWTdkLX8/4/wDjXP6zym/sEkRWOm29zJNgtEiv&#10;kCNzj9Ks3emXRGEnLA9AQD/OqF7oj226S1nlth1xG388dqp3NzrNuY2aJpIhgkBvvVw3T1PUvbRo&#10;5P4t213HoANwmQr9celeQxSWuDiTnrj3r3j4la4dV8JyxPaSW7ADBPINeC2aRvcPlMnPJx1r0KTX&#10;KcFR+9od78KrqYeILaO2IDSHGT/9evoL7TqdpcO5jWZN2fxH0r568AQvba/beXhB5m7Jr6CMt3AS&#10;djOp53Doa4q0bz1NqLdmkfVPww+MlqfDthAupJ9rVdskUmMDH15r1nT/ABuLmJTI0c8Z58yPoK/P&#10;nQvHHh28uXtLqGK1uo2wXJwR9K9G0+51CAR3GjeIrvbjP2cXDFc/TNdlLE8kFCS0R8/UpVLtxkfb&#10;kXiOynjBVgB6mtK21DIVopCwIyOnFfHOh/FjxDocrQ6nZf2jEBkyLnA9z716J4b+Mel6gxVtQa0n&#10;yMRMxx+A7V3rEU5q23qYe0qwfvr7j3zV9P03WgH1CyiuHxgsycj8q5b4mfCDQPi/otro15MbS2tg&#10;XiZSRtIFVdI8aERBzcC6Q8AF81v2/ii2uSFB+b0ArRU4PVI0jXi9G9z45+Iv/BPi80uF7zw/cfab&#10;f7yDdycj61B+yv8ACfW/h/8AG2wTUbOSCFM5dhwTtPFfctlqLMFEUuD6KeRTpZd1wrPbQSyqciZo&#10;1DZ+tctXDuceVS0OmE4p3SKHib/lhIMBzjp2r4s/aqvXg+I0O6EYe3ALEda+ztckMvls/d+frXxp&#10;+1NIn/Cfjf0igUGux3cLnnVmnU1PDEsI9d8Qw2auYjMOqr/Wr3iHwF4h0C/WOzLzW6jcMjdUvgvb&#10;N4zSaEEgL1BxzXuOnXxCm4vHDsH27M54965Ju70Oijype+eBeGbjVPFGpRPqcQhlsfkVAuOPWvRN&#10;H/dzyK3biur1yLR01RY7O3hWeYFiY1Abp7Vz2h2224uYWLOpbgk1g2+bU1SVtDvfgtER4psUTktO&#10;PlOOT2/rW58RPib4QX4lappHijQYX8p9ouhIVOD9OtVfhDALbxbYiNUJ88AhuleZftDWUd/8U9ZL&#10;Io2zDco6VtBOTai7GMpKELuNz1eX4JeCPGunrfeGb5bd2BCQO+WJ/E10/jf4aPoPwOttMtow80b7&#10;nlHJPrXxzDLqOiSxzaZeXVpMpyfJnZefavp/xR488TfC39nXw94kkv5dSuZJwJILr51ZT9ev40Sn&#10;Vp1Yqq+bcdGFGpTnyx5b7+R8+alpM9vLiVOF4zjFdH8MPDEviLxBNawJubyGb6YFei+Bv2lvhv8A&#10;EGU2/ibQ7LTrlhgzRxINpx1+7617p8LvBvg221Ca/wBCurWdriFgoTGVBB6VtLGQmlB6M5aeXVIu&#10;6ldHwN4i0nybm5hdRlJGU59jXKaRpqjxPZfKuBIMV9G/Ff4J61pGpXlwtjO1s8ryq6qTkZ615F4f&#10;8L3EvjbTLeWB4lkmVfmXHJNdVapFU2+xx06NSNXlkme/Xmgrql34ahnQeT5idPWpPj7ZJ/wkyQuc&#10;IkCEcnsMf0r2+6+Ftro/9j3SOWaIqzq307V4d+0NIT4ujHKBbcZzXNTv7Nykt7HXKm1WSPKfC3h+&#10;x1rWnin/AHvl/Pjp/Kuwnt9RvNB1S3t4FEFpnaF4+X6ivOUbUtI1m1utNJVJsK754IzXdweP5fD9&#10;td2d8jxpdN8zqvGO/WuaDtU1PSqOPskktT598A2+pP4/xDcS29usreYgOQBn3r6T0qwS+dkxlRnn&#10;nn+lcloGjaSL/WbjSlXyniLZwAwJ5rpPAN1JtnWXLbVO3d3NZ8yc20Ty+7E8v1/xpqPhjxDPAlus&#10;lqHxhlFb/h74oaZqsrC6hWBXHzbeOfrXReK59Gsp1k1e0hkhuP8AltKoJX257VkyeAPD/iKLdYFF&#10;J+6YgB+VEqrpv3kYqkpaxZ07XNnfLmELJHjaNxyP/r1y2vfD3SNcQ+ZY7nbjKEgflXGar4N1nw++&#10;bS5u2gU8IHNN0z4l6jpMnl39u0ijrJI2MVpCrF7uxjJVYdLmbqv7O8UpZ7D5ABkrknFeWa74E1jw&#10;lfNJau7bM8+lfUfhzx1aaoqmO6CStyY2PzH6Veu9Dt9XmctEkqyc/OA1dC91aaoI14y916M+ZvDH&#10;xi1vQFWC8T7QgIGGQf4V7hpnxz0ebQ4LiS2je+UgOoXGRVrXfg7peq2rsbKFGHGUUAmvMPEP7P8A&#10;cKGNi82eyoxwtc6iudSR6KnJwcZLQ9j8WfEmDTtAttX8PXypdooJQgHZ7AfjXm3hjVtU+K2tSmSZ&#10;xMuWOB3yPSrvw8+HUejWgj8RB2SQ4HnckD15rqE+E0EE1zd+GNTuLUJlt1uxTJ9OOtdvtJS1aPL9&#10;korcpTaRe+GLhImneRt2CpFekeCZdH1NbiGSf7PfIMqWY4z9M1yVtousW1oNR1tJbiwhYKZZTuGf&#10;U55q9Pq3h06p5qGMxGLaXjAGD/hWqiovmelxSblpc3dW8I6zDby3VlfM3mg5eJjz+FcUbLWdCtTd&#10;NMx8xssrHJ/WtO8127gNvPp97dLA55iWVjkfSux8P3EWsWck2pQgjopkAJ/Gsaz93R6nVQcYyTeh&#10;59LOdRijFxpkSybwy3OCrD15H4V7EslifDGmsuDL91wG5UemKiOjWd1HAghgeEuMgKM1seK9B0vQ&#10;/scMcaxb1DNtUYrOjXrUFzU5NP1NK2Ho4qXLVSaZy2yCeQpbnJXnr2pqbnmZAcE98VzGv+EL6y1g&#10;3mk306h2zhGIWunhiEUCMzb5MfOx6lu9fp2UZhPHRakvhR+L59k8csqJ09pMWGKJtyldkicbc9aY&#10;VyrADGOooKhBkVKmVUBulfQOSSPkVr0IYkXkld2KaQwcspwvpUzIA2cZ9KCgJUk5xUXuTa241f3h&#10;BIxzSyRKpBHUk1OUwkZ+lVbjPmZUgHPetVqGkSSSRhGMdOhqNWE0oDDOAcUkbEylCrYA+anoExtI&#10;IPvQ0Te70AXAVsbeMUiMsmSF5FSQJzvPTtSOjLJlPvVOhp7xGHy+ACG9qssilB++cv8A3RVYcgmr&#10;MQO3ggZ9aGwVupVMMituCq+OzHpSsJAxJG3dxjHSpZIHLA5B+lNkDu2D/DzQnoRJa3Ww5SkTYK5x&#10;xUkjRyqG2d8UvyiIOxxznPpSNcboiFJJz1FUy0k1qQW1qs88m5iqLyCO1WkhjicBWLDGcmoFAjcb&#10;cYqdJgjsTnLDAxQrEpWGTMqscjIpI2XcPl4PSmrE8g25UCpmVPLEZDZHek2rFcvVkLw/OxximCJI&#10;2DOMg9qtSMoihRZFB44qNRGZS7A7kJ5NRuJ2K8zjeUVeOuPSinK4LMwGMkmijUjU+G9S1iW48UQ2&#10;ThDCH6bf617bLolhd2AMcvliOPChHxXhLtG3jmESNtG4c/jXvLaZBe2MPlSeWcZ2+tfz7jnevY/r&#10;XLFbD3RzkOm372c0kNx5mxvmXrxViCS5ASVrF/kGd+MVeh0i90/zjayGRWB3IDjil0bUDDZCOdWG&#10;Hxs2k1hFJxZ13bnqZHjG+jvfDFzEY2WYDI3d6+d3IMrZBBB7HFfU/iS6sbrw7eRlE37flJ/h9a+Y&#10;bxI5bmWNDkKxrqw7vFnNiLxkjX8HXb22v2ThiQHHU5r6UbxlElsqSQNAxXCsenSvl7Q1e21GAquV&#10;VgScZxX0FazC6+xCeA8qMEjGRUVIRdRXJp1GoySZ87/EqaZfF08rgKZOhC4qno3jLU9MmiMF1OMt&#10;0VuK6r48W0MXipVji2nHX8K4jRrTzr6EYJII5FetKMZRbZ48ZNq59WeBfF+saN8PV1mQzXKlyC3W&#10;tXSfjxompRCLUrXypCcM0gxmvXtP+HVtpH7Fsl3dwRRXM+GjOMt69q+IbyymWWRmjPHG4sPw/Q15&#10;8KarQjLv/mVKToy5XsfVOk+IfDV9Ms2la7baY552iUAn2rvdI+IXiHRkRSserWvVJU+Ykema+C7O&#10;ae2vokjkPzOD8o5xmvc/iXrGveBPA3hzUoXu7aKaIsrswKuPTirVKdN6PoYzdOfQ+udH+NlrMqrf&#10;W0+lv/ExUlfzr0LQfihpl7tEOo20meiCUFvrtr85/C/7TmzamqK04Xq7rkk+lem6D8WfCHigx+Td&#10;LY3rn5FVXB/PFP29aCu1cSowvaLsffC+IINZjRQpVhggnv7/AEr45/acvI4/iZJG4BUoM5ruPhPf&#10;6+vjeytHvnvNPmAlYOx4A6AZ/GuT/aNitrzx/fNImyQKCD6c16Eajq0rvQ43pU1PGPCUmjJ4smOp&#10;SpBaxoWDM+39a6S5+Jfg9kNnZ6qGuImwqj7prxXx5ZGXUpjA5KDO4gZrL8CadZv4os/tEiGIFfMZ&#10;lOCc9CKwbcE2jeMVLc9q0TxNLdeMEvBF5rbSu9OgHvXe+EbqC5u5WlOAxPfAq14oTw9ssDo1lDEy&#10;wDcYxjee/B/zzWX4UvIIruUpEQ/8jWUZylNNnTOlGK5U7nsXwp0xE8YWdxG+6MT885xXlXx33j4p&#10;60X+60/6dq9Y+BV15uvRru/eLMTjGeO9dt8TP2b7bxjqNxqNnc+XcXBDEA49a1Tlq46mHslONkfF&#10;EzqLmIL13j+dfTf7URC/sn+G1P3XdQ35Vwvir9mHxn4cl82LSvttqvLyROnrweWr0T9qyyll/Zc8&#10;P2aRs1yjRqYsYYEDB/Ws3NTrqXZGlGDhSmmtz81SUFyzjg5xn2r7a/YE8M/2pdeIL2Xbst7JlDE+&#10;ucYr4sn0+ZXlyhXBIIJwRX3d/wAE9Y3ay8V7RhTajuPStMU04Q2eq/MMM/ecX5kdr8bPE3w716+S&#10;K5lvIo7hkEatuwoPAxXqngv9pPwd4x1G0j1nRimqO3Dhfm3544rwDxpZldc1I9zcPnn3qD4QaYLr&#10;4p6Mjp5imYcZoxeEpwpSqQ0ZzYbGVJ1PZOx9569IJ7Fmy5SUBvnGOOMV8l/tHMn/AAl7Mxx/owI5&#10;/KvrfxYqxwiNV2qqqMZzXyT+0PFDN4uZXYBo4VUZ75rrS/dq4V5fvjyTQb3Vby4tY7eBbqCN9zIO&#10;Kv8AxYuJ9ftDo50yW1uEjyrMOgxWH4W1a90zxDPaWkTToNreX64NeseILyy17TLm4WEDUUjO1M4Y&#10;HHP6ZrgjFuo7bHbzQlCx5R8D45tO0C4W4PzMSpPqMmvR/DRzcu8YwuflrmvAGmta6BPJIpjJdhgk&#10;GtfwzcSSaysUWSD8pYfw54zXLSV2/U0qpxjFHF/tFReZ4XtjjLFun4+lfNlr4i1HQJ3e2uZYmzjC&#10;9BX1x+0Z4I1Gw8D2V8YWMDvhH3LyfWvknUbMO5wQGJyQDmvSkoT3R5CcoSPcPBXxMu7HwZJqd35k&#10;xjbDMwzx3rd0X40+EPFkKLffZ7abuJMAYHfmvN7CNY/gvqgB4UnnOMV89STTQXDbW8vA4HXtWPsI&#10;zjoz0I1GnqfbV98P9B8SgzaVqVtcL9790w4744rnpfA/ibQZGl08SyovICDIIFef/AnULtvD2ryx&#10;TTCSGPdyeK2PDnx71DRrowaipnjLHkjIUZ4rldOpDWIn7Kekkdna/E3WNISO2v7KRMNksUxxXSW/&#10;jvS/EJt447pUmzwgbBJqPw94z8MfFFWgWHfcbT8u1l578kAVj+BvhwdS+LEljChiSBTIACO1bQcp&#10;NXMZxVJXizqNX8L3msXMUom/dxjaI26DNdJ4O03/AIR6MwyXCphsYzgVl63eavpmpeSluzwLkM+4&#10;dB+NWLfWIZIDiWMXIHyK4yBV1Z1IadD0KFOjNczdmU5fEs99q2p2CX1uwIKKrPjzM9QP896nsNDt&#10;PDkjyJHHOZl+cLz5Z966LUfhJY+LPDaXluY7PV0UuXQjDY7/AFry/wAO68dKmvNPv5jc3qvsKYJb&#10;dzzxW0OaVr7M552g/dOitb4S6tALOC3tjG3Kvx5n+fWvQfFPiWbVtCgtF0d4ZYmyAqYLHH61wmiB&#10;NdMxsoQbmNuHyAVx6g1veH9dvbVm/tdclW4bcGyPXis5znTleBcIU5b7m94N1+20/TI7PWMWUok4&#10;aQ7SM9qybrWLi/1C6lCNNarISrt1Kj0P4Vc8Rw6fqWlRPFse5kfKoDjNWrQpp+nm3uYPKaZcYYgj&#10;BGKUq0nHlki/YQUuaMr2MfTNb0m7idodWiiO7BhZ+Qa0fKWQABt4PII715vqXge5tNYSbT4y1u8u&#10;SU6DivRre1NrDGS25go5/Cvt+GlHlqv0R+Z8aTlN0Yz8xXRmX/VMuD941E0jNcAnBA7irpkRrbaT&#10;8+RjioQhYEleh9a+62dj8ykuqI53ZzgYwfWoI49kgzn8auohOGYYUUsmGwV6Ch23RFm15jcmQhR1&#10;qCYbHC9+9SKgVww65p8m5gR2Jp8w9LEAkPmHHamun2olhncOmKcsYgbFW4iqnA69aaYkruxUTcBl&#10;8UAOZQR07VZ8tp2JC5oZBgg/eqL3KWxArYYk9QaRIDOJG5wPSrGAkDDuetNtpfLwOgPU+lA73dmI&#10;qgKo549aSRzG/wAvWpbmZiuRyvc+tIq7QpPQ9KBy7CZV2CsAW680+TglQAO/FSfZwq+Z+FQNMqnI&#10;+lIdktyPyz8yjvSIu1tp69qlhwZRk4oZkUFQ3OatOxm1cjkldCqR4255zVuQhMrx0GMfrURhdmUg&#10;YouD5twQPQYqHoOzehEYU5L9xipEUDG7sMUFBH1+8KYcMP8Aapxk+pLVhzQhU+XpmikhZixU9unO&#10;KKAsfBtnBDeeOovNBD+ZjI+te+yaVLb2sLwSo+ASAa+cbeeQePYmikCHfjmvd4NVvHs41+U46ivw&#10;LFQcqzZ/VWBqqnRUWTxa5PBE261YuQQWQZ/KodD1VBfTx3DFQQfvDBH1qOPVJQWWWMsM9VPT60y3&#10;NrJKSduSeVA5rmSaujulO8k7m5qujWWp6bII3RQYySfWvl/WtONrqVzHEwYK56V9PTWMH9n74pJI&#10;sI27aMjp6V81+IDJDr9yGfecnccY/StKCaumLFcspJlLTLh7W8gLdnGa+pvCd7Y6vY2RcnMYGQep&#10;+lfJ5DLcq5H7vIJPpX1D8HLa21aCCR8gwqXBHcY/+tWtZaowp2imfP8A8d70XvxBvggIjQgAGue8&#10;KoP7UhH+2ufzqx8TLhtR8a6nIq/KbgqMUnhe3ZdWgBU/fUDP1r0KrtTlbszyI2srH6l+LNth+w5Z&#10;BABGYgTkfWvgJzBJ5q88kdRjsK+9/iuwtv2FtNbdsYQrxnGeDX5oPrlzDcvt3BeOpzniufCfwYJd&#10;icVHnqM6ux0QXuuwRxjJ3rxj1YV9Yft1eFk8O/AjwDZrgsbcEuQBtJAOa+Uvhtqkt34p0wMMStOv&#10;Xp94dq+0f+CjQ2/CjwNu+8LZCcdOgp8z+sWfSP6ocIctB37n5kxs3GCc8A5r0L4RaW2p+MNLiWN3&#10;kedY1Cdea4PK9F6jive/2StBOqfFfQYlbn7UpY+grTFy9nRlIcI800foZ4N+HV/4S1LTLy8UBfJC&#10;gjvn1rwb4/X0Vt8UL1J13J5YyK+4PGsYVYUBysO0BvoK+HvjrYwXPxGv57jmFVAJxnJ7V0qHLRT9&#10;Dgqq1Zo8K1KC0v7zVAgVD5ZIB/GvLPDtybHV452O4pMBt9ea9QufDlzr/iC5t9MV2UqSSi9PevP7&#10;/wAKy6X4hNmZSJo+oAxz61y3ve51OKVkj3RfFsmt69Y2/wBmWBFgByO9dX4Zt4/7QnaUmBT0Jrzz&#10;wdptz9vtbu7JXyk4z3969D0qzYiVZSVDNwWGcDNYxmpzujaUXGKR6v8ABvUIfD/iuFpWE0UkhCuv&#10;qa+mbXxFZXqqwlKk9QTjmvi02t3babbSwXotZIZeJFXqO1dXpXxF8QaXArywQ6rGOQUfa7fzreNW&#10;nSfvHKvaK59eQ30m3CTBoT1Qn71Z/iPwpo/jLTRp+sWaz2mSdnofWvn3Qv2hYotqXtvPZyf7bAgf&#10;jivTvDnxdsdbiTYRNu43bv8A61dSqUq3up6F+35fj0PO/Gf7DXg7xSvm6Jc/2dOGIMUq4U++a1v2&#10;efgDq3wSu9dhup7e8gu4CsZtmJyOfUCvXbXxPZ3eBkI3TJbpWklyHCmCdSn1zmsKmFgrOOyNY1Yv&#10;XqfEPjrwlqlrqd5NLbOEeZ2AwScZ+lUfglHj4s6QsibAr5IIwRzX3ddwWl9F5d7ZxzKeODj+lcWf&#10;g34ej8Qw61EWguImzsU5FXiHOrSdOJyU8Kqc+eLOm8UASM+G3E4wPbtXyL8f7OS7+IFwxGQkS/J2&#10;r638QyoZIWBwuOtfMvxft47rx5fShhjyRwe/FazTdPRirW9rzHiXgbTrh/EmsXNuUlmghOEbv7D3&#10;rsZPD11HpEmrzDyjKh3QnPynHU1xdrcapD8Qru30TAmkIBwM4GPSvU764nh8MTafrUifa9pyy8B/&#10;auNJ8610Or3HDmsee+D724l8MyQ3CjzxI3z9m57V0Hw6gaHWrjzImw+RnGc1l/D+3ivLWVUYsNzY&#10;J55r0nwlojWt5CyqSCADgY5zXNTjy8yRtUlJqJ2PxH8Dad8Q/h5o+maprKaQGfdGZflUE+9fPHj3&#10;9hXxRo1qt3ot3pur27H70MxZiPXAFeiftjQNB8HPDxWZoZRO3KDnjp3r5V8AftQ+Nfh9IkdnO9xD&#10;tChHl+6B3Iwa0qwrpc1MzXsJPlme2ab+z3qWm/s6eLLrU7c2tzZEnyGUjfzjI4r4b1TSZre8lQxM&#10;FUkdP8a/VbwP+0Ne/ED4B674j8TaLHdadGojkhjk2iTPfOMfhXjK/DL4PfGZw1nqk3hu/kAJiuIx&#10;IFPbGGXjrxWNLFckE3rc6KmGjzL2bPBv2e7CVfDHiJlhcjyG4PXp2rzjXbNheTfKUPv1Ffoz8Df2&#10;YLXwDpHjBJL+3121ubVxbPEu07sHnGTjtXxb4++FutaNqF001hKmWb5lXKkZOK6qOIhNadzhxFGc&#10;LS3uW/2XrHzPGLAjcViOB65//VX1r8E/Dqr4o8Sa1Ku/yo3VPYgV88/si+Eb/U/Gt5HAFjkSL5ty&#10;5OK+yPB3ha58OW2twXCbd+59+3GcirotSqabXOavFqKufLfjLX9WtNRlnSM3NuJGVo4+qjNUdFv7&#10;DxDdqkM32Qk/Oky4I9au61rkfhzxZ5d5A1zZ3UjZRGwx5xmtO68D2uuagklqkmmn/WK7jIbHuMc8&#10;1um5Ssxwdo3Oxtk1BootP0u72gsP3zHBJ7iudufh7c6P4t/tu5hil3ACYITkj1/WtvSnk8LiR2uo&#10;rqWNQAoGMfnVbxj8UPL061lk04wW5cIL1Zcg+oK4FKfu6rQ0hK6vJk66TFpMkt/pU4jWYHzVPUZ9&#10;K4jXrTVo5TdQuLm0znyv+Wje2OldFYeK9A1TfHa3B82ZciVmwF9sVf0fT5r7VBZIMnbkSKMisZyu&#10;vdOmkou7kc34UvbjVJ4Y5raW2dX+Vn6D3r1HVPDV9q8luDNC7Knd+fyqDUPCg0CK1ea5RWD7izDG&#10;K569Gstqfn2c4nXOcp0zVe+leSG1CTtTkVrjxMNLvf7MKMJVfazHpXTLKsagMrnIzkdKx9X0iW+s&#10;ZNSurJ5RbrvkaNcFT65qLQ/Hug6lbOieZbMBtG9t2SPwr63IsXh8OpqclG58FxLgMXi3TdNX5TeE&#10;TKctRKQUyvWmW+qWtyu2OdGPqamjCg4zk191CrCorp3PzKvhq1CXLUi0QxyBl2McE0/YI43P3sc4&#10;qN0MR3n8KcokbAZMKa2OVLqwhRXBO4jcM4HakEflY6n60EbJVUfLk09gp3OpyoOPxqLsHa2hDIFe&#10;Q7vlFLEdjgE9utLNF5YDN1NPDxke9NPuTsCF0XcpKLnoKSQESAEAk0plEhpSxEyfLnA/KmN6bELb&#10;xJyML61KsJYFgMxetO2ecTlse1Tqiom0tkGi6KS6sqyITHtYYBoAbaNoyKeVy+0HjtUrrsQUXFaT&#10;1EVW+z8HNVGgZRmrkYZBjGfao5QXcHlWb5QopjaT3GxwmNhnr2qIqVkKkZPWrC7sNyQycHPah1Qu&#10;oAy2OG7UXJaSHJ867sYC9aibcGLDoeaeqGIEs2c/kakKHyy5O1f50XKtfVEA2yAljjHNQyPv+6vy&#10;nvU/lhlyOh6GoFi3gjdjFS2Q9eg6MqRjdzRT4l2qCvWipuNLQ+AtH0wX/jeAFiu6TORXtv8AYd/Z&#10;biEDxrznvXivhi8lj8coY1DqGyAR719Ff29JLAQ1qyMQAXzX4FiJyVZpH9V4OnCdFORzdvPEYgXj&#10;lBzyccVlypbvczRktGDlg27k139jJFOoiCLtPJGB1qpdeFNMvr+U+WEfbywY8GsnUV9Trlhm1eJz&#10;VhemW0EKysqgEBc814j47h+x+JWU5w2SSa921PwpJooZrSUvjJbcc8V4Z8U7a7bVo5mVd/b6V10J&#10;Qlexw1Izg1zHPiVJP3ZICsO9fYHwX0C00z4K614lumIMUYiX5scHriviiCdvPXOVx1Jr33TfibfX&#10;Pwku9Ds5BHboCdq45P0Na1INzj2Odzcbo7z4J/Dv4VePPFvl+Itaa0hnYq0gODuPQkkY5/pXtvir&#10;/gnnol9tv/AniFL9U+ZYTMu4rwewGa/OCz8RXun3hmt7h0mDckdj9K9X8CfHjxv4fuoV07X7i1dm&#10;VUAw/X6g9a5q9GslKUXoKEoRiuZbH6OfGrwNrh/ZW03wymnSXeqQKPNSIZwOR261+a3iD4d6xoV3&#10;Kl5YyxMoDMDGQR9a/RTUPjP4y+Hn7OGheL7u6W+v7ubZILmNdpTt/D7muI8NftefDz4gXKr4w8J2&#10;MpkAR3gBRh65wR1qY15UqcOVWViqlOMpNNnxn8LdMI8a6OHIj3Trw64/iFfaX/BSSBl+H3gyIt8n&#10;kKo9+BXa6V8LvgN8Q722v9EuP7J1Hfvii89vlIIPQmtj9qv4D6j8b/DmhW2g3yXAsYxGoGCSQMU4&#10;VuapKpN9P1QnSkqfItdT8hPKfJJGDX0v+xfD/wAXk0IYzunSsL4hfsreMPArzm80q4SNWKgxjcp9&#10;wa7D9kOwn0b42aDHdwNEwkHJ9ccfrW+MqxqUHymdODjUTfQ/ULxiw3P3Vc7vwr4K+LXjCHVfFesx&#10;whQm/Bz7V95eKiGkmGNwfAb3BHIr8+PiroVnB8Qtahik2guSq5xjrxXrSdqa+R5tVWrHA+E766h1&#10;nU5NPn8uZ4zHntzXmPiA3uneJHa5JeULku3c5r1jwH4cSbXNSKO6zKvyshycd+K5r42eHG0vUoZb&#10;ecTMyDeHODiuKN5X0N29InSfDfxEutWr20zrvgz0+nSvTtGiFzYOd2X4IPp7V4F8G4Izq13hvnO4&#10;Fc57V7x4eMgsm2HYWx25rCEUpM1m5cquRfEY3dh4FvkQlf3e7zB1FfMvhr9ovxF4WdYTPFNBFwPN&#10;Utnmvp74nalMvwz1JGcblTAyADXwNfwiO/uAPu7zjNdfsI1Iq5hCbUmfVWhftNad4gMdtq1jEJJX&#10;A3xx7cmvYdJ1HSllR7PUZ9Nkdd4UOAM/jXwv8PbNtQ8R2cIBP75cD156D9K+qP2kvAk/w6utAeKZ&#10;4hPZRSnBOQWUEj864nRjGThF6o3bUtZI9lsvGHibQmWa3u4NRiX5sSgsSPbBFdfoPx7G8RajC1i6&#10;8F9pC/zNfDmh/E/xNpDbYbsyRE5beATXrXgH4oTeJLGVtVt45Ui6gIOeueg+lZqVeJjKnTavFn2n&#10;oHxcs9UwLe8gu1P8KNz+tdjbeKbWZB5hMfq+c18RaL4h8O6lG72sz2FwG4KPtx+Ga6u013xZp2w2&#10;OrJe2mN2yVFY4/LrXVDFJPlmtSeSrFc0dT611C9tr9FaNs47etfOPxYjR/GN8qsAxiXgnitj4cfF&#10;W41PxHZ6NfWbx3EhO5kbgjHFcp8bTLF46ukhYLlUHWuyMo1KTcXszmqOUndo4v4ZSva+O9Uu9sfn&#10;MAoJG4AAdq5/4u6xr51V1mshHbqpKzxqRkc9STWPoWr6tpfi26NldxwlpFR1ZFbC9zzXpviAjWJU&#10;N3N5lgBtlaM5JX1rDaR08y9nynIfDCVF8OCWHdvLZO455717V4Q1gmCFWCFdorzqPTNM0XR1XRzu&#10;sXOUJbLD1zXWeFJEVULEHABJNZUmk2zoqtrlRB+2jz8H/DxRePMkY18Di3RDnZk5x1xX6h/FL4LX&#10;fxm+Gel6bZy+XPbsep6givjbx3+yf4q8FvNJPZyyQrIQrxplTitXXUVZmUqcnK6Pov4c6XC/7Eeq&#10;KqYMw3nj0NfFUq3GlTST28rxsSSGzjFfcnw5SS0/Y11W2uAI7mFnRlPX8RXxVrYzHH8w6/Nj0rnw&#10;kYOkrr+rsMW3GaaeyR9dfsi3niK68A+MNZa7muJLGAmBSc/w1w+hftqaLq1xJpHjrwzp95ACYnnS&#10;3ZXIGR69eK9L/Y2AHwI8dr93MUmOeo2mvzn8YFodeuyrEETPgg+5rGjh1Vja9nd/5HZUqzp8nXQ/&#10;Uj9nu++EmseKJNS8Fl7fUniw1s5+VV9OleoeLFG2+2rtAQ/lXx//AME19Kju/EGt3skYLR25Q4r7&#10;E8UDm7RflVo2/lW+BTSmn3OfGa01JdT4R8e6DLrOrobcDzIXY5Ps2a1I/GDWui2FreDyrqQELKvX&#10;g1o29g994seKSQ+VubocY5qa+8KNq2pQp5bPFbZVXx0/HvXVFtO6OJK6SRyGl6hPc6wpu3LxOdpA&#10;OARXQftQppem/BLSrqxmVZ3diURhuFN1Dw5b2jEHdHIrfKOeD9KxPHnwauPHOh2w/tiSTIOIM469&#10;ePyqueOvMjWVCdkonyh4c+JWsaU0VvC0csbMPnlBLfzr7r+AKT33wzTXS5a7Eu0sBkflXxz4k+A2&#10;s+Eb2IrbtLGnIc5GAK+svgf4r1Dwr8GTYfYI1kdiwkc5xx97FYpxc1bY2S5FeXQ7TV9elkZpbpY5&#10;4JDsCt1Hrx+VY19q9vBAYLI7Jusbdlbt+tcRrHiLUtfltrOyXY7nfIwXIHrg/hXNx+JNa0+4kiuQ&#10;JEjYqWZOOP61NerJRUUzfCwhJuT2OwXx94o8NWt7YyTpNa3WRIHXIPc/1rlo7u0mmmmWNYWHO1Rt&#10;XPXpVmPxSup20sZKkquQD1Brl44pPNlLlgGbmsac1L3TWrTUdTSfxg93fRNvcID/AAHAr23TL6K6&#10;0yzkWVNzRg9a8EW0tLcM75ZVBYg1PZ+OFnMMelXUit93ymbP6V9NleYxwE3eLaf4Hxmd5U8ypqSa&#10;Ul/XQ+g1jWQcnJ9amkRY4Rhs4rK8Kyz32h2t1MxaQkIwP09K1XHmHYq7ccGv0qE1UhGcep+P1KUq&#10;M5U5dCmUMuMdRU8hHlFAuAcfjSlfKOM4zxmlaNQuCScdxVpmDikMdkcBT24qrNb4lG2p0iCyEvjZ&#10;2xTuN+R0pt3EkmMaMLFkDL02RnERcL8wxVgqmCe9Ndf3ZOMr3qQ5d0iGAsOSMGpHJLAj1qMy7jtA&#10;wtTiMoo9DQLoIYictnGDQWBUY+apJP3cfBxnrUMKgEn71NlJ20Ji67eBg0xep3j6H0pyIjynKZGK&#10;JF3DPekLlGyLlPT39aWFQxwRilXBOCOMURHBwvAoG1oNmG1umcVFLOzRjjGDippU3En71MSLcCDw&#10;KCdyQxbML7ZqNkBJAqcOwOG+Y9KjXiRl284pq3UrlIVQox4zRUzqEO5Rh8UUrhY/Pjwc3leMRITk&#10;bsfrX07Y6pZNagyiNA4+8RmvmLwhGLzxTIoblSa92l1G3TT4Yw+5wANtfgGJg5Vm0f1VgZKFJI6J&#10;1tbhGwka9wVO0/pWLAj2+qTxxXDDKZwzZqCV1MYaIbTjr6VmSRXP9qhg5YlRwO9cyj0Z6E2/iijp&#10;rizv7m2dQhkUDtXjnxYsWs7eI3ERilUbQT3r16x1C6jMaOjEZ+7muV+M1ulzoqS7CG9Cc44rSk3G&#10;RlWipw5uvY+ckjSRmVhksMAnpXoeh6VGPBV84l2Pk9OnFcTeWqW9n5qjZIMYNdvY25bwWzxfPJgk&#10;p7nrXotu8TyJOLTZ5FJkXcxIxz0rtfB8f/Eyt/UuD+o/xrimG65mz13c13XgaEzatax/7f8AhXXV&#10;/hv0ZyvY/Rv9pBBZ/sY+Eou+UJ/I1+cshb7QpUsDtHKsR6+lfo7+1aptf2R/B8fq0Y/SvzjBLTke&#10;hxTwKvRg32TMMW2qzaO1+FcV/f8AijTbOPUbmFpJgilJG4JIHrzX2R+2X4n174JQ+Drnw7qd5psv&#10;2FFk+zzNGruAMtgHnPvXyr+z7EZviVoiN937Suf++hX0/wD8FMpcTeFoG+6bUj9M1yVKUJ15xcVs&#10;jWnNxo81+pwfgf8Ab88RWUX2PXrWPXo+4vgsmfcZBr374X/tFfDX4ja9p7DwlZ6XrLSAJLBaogz2&#10;IOBX5dQDLHjOf5V9T/sM6PBf/GDSEeJXRHLgnsdtcWJwqoxcoO34nTCu5tJn6Ta+3neXMeBMR8vp&#10;Xwf8bbGF/iBrBZtm6T7y/eH0r708U5ZwR8rcEj3r4J+Olv8AaPHOrPI20B+W9ODXv1P4a+R5NX+L&#10;c8h8L3+paR4rlWzaVoj8rOg4wfWqfxWee4u4ZsPIhAUnHetvwfr2s6KuoSabAZWQgnA6D1r0oalp&#10;Wq6QseoRDz5EErcYJJ61yqTV4o1jFNanjfwg05o9dumKhFZGcEjnoa9d8KT/AG6SY73j2DABbqaw&#10;tE0jT4dflnsJGYtGQ0bfwj2rZ8KaWGa5Bl2jfwv41hG/PKxvNpRSNL4w2UNp8Lbi5BLs8XzZOeQf&#10;/r18LXqq13MccFq+5vjXI6fDC9ibhUj+VfTmviCWP9+7d816VK3KrnCpPmZ6d+zzp8V18SfD8RjV&#10;913E2HHH3q+yP+CgNlHNr+goFURrZqgG3px/9avlD9mCNZfi14aGMsbqLP8A31X13+3xti8X6QgG&#10;ALZT/wCOivObviZvyX5s75/7svX/ACPjiXStpZwFCjn7vpX0P+zV8OIPEXhnxZNdIFS3gaRXC8g7&#10;Sa8eVQzEYzk5P06V9mfsr2a2nwb8ZMwwrK6H/d2mtK0eWUYrq7fhc5MP7yk+x8ZappktnLMEdowj&#10;Hb5fBwKq6J4t1ux1a1ijvpY42kAwJGINd9rlgZJZlkGQGIH51jeFPDUl3400xEj3I06g/TNdeJpK&#10;FNya6HnUKznUUUz6x+FOnb/EGlX08UfnCHlinPPNYXxghjm8W37OVLq24j0x6V9MX+iW2kaPpcME&#10;aoURenrgV8n/ABimkHjTUkDHdkDn0xz/AErOmoqivOx11Vao0eJaJ4UvPEfje6uLeR44FOSQ2B17&#10;+9dzrmh6v4e8D3l5C4aBtyFTncM96yPBekazdavqcNpKY4N252H6/pXb+HbPUDoF0t+xezSQ7w3T&#10;aDj+VYJqcjsgo8upyngW6kbwHaiVy+B1f73U9a9L8JQpLGnIAIB5rD8UafY2dhDHpjK9tjKFew9P&#10;51q+DzhI1JAOMEt0Fc9FXu33NK6aa6n1H4I12zfw/bLHcrHcINozXUtN9oj2ukVzxx5nzDP/AALi&#10;vi8eOdd8N6nNCYY7u2DZV0PIHtXb+GfjdbvKqyzvaSAci4Hyiu2Nel8L/I5va1I6yifQ9/4c0jUd&#10;EvdLksbdLO6GJI44lQFu5wPWvAfiF+xdo+uRSzaK8NmX6RghcfhXpWl/E+2u0UtcxyIT/rF611tj&#10;4p06/QFLpIiezNg1TpU5Ley+41VWNT4zxz4JfDLU/hn8KfHOjX6LudXSIgZ3cHBr80PHnhe+tNav&#10;WngkQecTvMRxkk4r9p7WePazJN5gxgggEMKzte8F+GvEVu6appMFyWTyhIYRwD2rnhh6lKzg76/n&#10;udEkqlrnx1/wTV2QT+I0IzIETPGMGvrTxJHlb4kqQYmzkdOKyPhx8FdF+GniS/vNEUW8dzGdyN9c&#10;8frWv4mB8m8K/KfKbmlgoTgpc6s22Z4mzgkuh8TT2kkWrah5EjiXzn2tu6c1paJdeIdBtXlnR5re&#10;M72Ykniub1+OcXeqTW7F5/NfaB684qj8NfiZfNPJaXqFpoWwUPT8q15nFnJBXSPSdbtpL/SodWaH&#10;yo2YYLDrmsO8uL3QfLvEMjKe275a7Kw+K+keLLb+xZ7F2dXyWTpkdP61n+K7OAyRWcMu6yGSF9D/&#10;APrraMlbYHB81+Y56Hx/fXtwkMthFNCE5DqCMe4NN8SatP4usdPtoLRLAQMV8uyXYGHvjrUvhbV9&#10;OstR1Cy1GLDDhHzjBxVyXyL1JJra6iMsan5VOWOK4pT5ZOR6MIOolFlPTtD/ALMSZI4MDZkucZHF&#10;ePX2p3Vvrc9vG4lhZj8jgk11LeI7m1muYhcMCOMN71x99bv9sknX5mJzQpxnHUXspQn7pHb3jWtw&#10;yzBQxPVRXQHWIhbTr5QlTHBPasWO7n2JvjABOCTXVWGlaVeaO7NKqymUK30xzWel9Dos0mmcYmpC&#10;eQxKWZWBGKk8CDR/BE2sX98Efz0byBIoO0kcYzW5e6RaWcfTdg4KrXFePdTgu9Bmt4UUNyuAM9q6&#10;4O7sjzakVTTlKVmen/AP4lDWb+90y5uWdtx8tGfrz6V7ftI8xmO0lsbfSvz88BW9/ZeILZ7ZZlZZ&#10;FIwMA1986O0kuhWrSjMjRhmz64r9IyXEyrUnRa1hY/Is+wccPifaxlpLoS8GQx5ySMio9xUlT6Yq&#10;QwhArgYIFIQrYb+I19E0fI7q7HIieXkjNNWNCnyjBzTGGTgVIqhF4+92pArdCOSEh/rUm5UiKlcn&#10;+VKJR5m5evSluIyWBXpRLRFR1uRxQggn1qVcFSpGcUiIAvPejzcZUUk76jslsKwRkweMU1VCDIpg&#10;j3HcO1BPPPShvUlq7uSFvk24zjmoXJLYC9easeS7Hnr1odmgXZ+P51Qxm1VxuG7+lM+WRtyrtFBi&#10;YKSOnU1KMED1HWkG+hFI5TkVLCAyhj3qNwCwFWI/uc9ulMSirkU21FJRdretQxSsc5zn1FTtEXOT&#10;0qPBGWXp0pFNWEjjJkJ3g5oogbZwaKkR+f3wwby/FM7SApFvPzV7qxstQBDBCxP8Rrxz4UGNvEk3&#10;m8oZG49a9Z1e3gAZoQUx0xX4JWV5ysz+p8NLkpR5hLjw1E8gkhuGQ/3U5H41Se1u4b6KJEEjBux5&#10;arFqtzMyrC7b8dfWrcum39lcLcNGZGGD8nUVzRjvfc65STacdjoPDUs9hqsK3ltIiEfxJgU/4vWs&#10;N14du8W+dh3BlX2q1petx3KoZCWfHCv1Wk8a6mk/hW7jcKBt21lTlaaudFXSm2nc+ULuJXgktnyq&#10;bu4x2rQ0tJpdFureKTbtXhM44xWfq99Gb2aMY37s8eldh8LILXVLyeyuykYmB2tjmvabWkmfN68t&#10;meLRW7NdSqUJO7HBzXpXw+sJYddsXMTKu4Dd9SB/WvevDH7Jtl4y8QQW2nXduktyAVfdxuJ6Yr2L&#10;UP2AfFvhnUrS40sW2oWkTKZEjlVWOMHox55pVKylCUUuhEIS5l6nZ/tlI6fsz+C43+V0MeVJ/wBn&#10;ivzieL942VPJJ5Ffp5+1/wCE9Z1v4NeGtPttMlubyMoksKMNyFVAyO3rX5+at4C1LS7ny7mznttp&#10;JPmLk5xXVhXyUoxlo7I4cXrVbR0f7N1uX+KmhcYxdRfzr6G/4KeRg69oKDr9i/wrxj9nTRGg+LGi&#10;IejXCHP/ANavZv8AgplIT4q0aP8Aijtdp+h4rJ61527R/Nmsf4Fz4JgdSwT+EAfyr6+/YKjM3xW0&#10;8J3B/wDQa+SYbXE7KOgO0V9g/sBIB8VtOLEj5GYY9cEf0rDG/wANeqNMP8Z+gniyTNxKV6HGfyFf&#10;CHxntWk8aarcYGWn8tiTxmvurxY6+YpQn5gSSfWvhzx7fG58V6wk8aqPtO5UPc8816lT4EcU/wCI&#10;zxHStU13w/rt3JpmnzXcCHbKYkJwO/StDV/iULe9sZ7mwcPCp3F4yBj8a6T4aeIJbHWb1CSYJpir&#10;hVzXpPijTvC3iYxW89qtmhGTc7MjP071wuSu0dUIaXTueP8AgzxQvinWpJbZF8pEJIX0rtvDdhgX&#10;U8cmN7fd9qztD+Htt4N1C5azuo5IZQdpK7SQfY9K2/DUJ+z3TpnliM1FPRu/U0q7I6m58OaX4n0+&#10;30vxBqkOjadJhWupyAgHoSelc14h/YMi1aIy+EfEWna4jf6pYLlG3L16ZzVf448/DSEkZJjIwfb/&#10;APXXzF4W+KfifwZehtP1S5RYl2oA5yOlFaFa0ZU9uxFGdNXjUjc+h/hn+zl41+FPxT8P3Gp6BqaW&#10;C3yM1w9u5QDPdsYr0L/goPqdzB480oxpJJGlqAyopYHj26Vh/BP9tjxfrOq2GiXER1KSSURAOoJB&#10;PQnNfRnxm+Ifw4HiO10r4j2htryW2jYukfmIWI7lQcVw05uM5uS95JfmdlSnGVNRjsfnXZ+I4Z5I&#10;5HmEZZg2GGMHNfef7L88d58A/FMsbeYGLsGUcYwa4XxF+y78N/iPALrwL4htDL1EEj+W6n/gWM96&#10;9b+Dvwe8QfDT4J+KtEvkVp5Vc2v2eRT5iYOOQffvW/t3OrTt5/kyIYZ01NvqfMmpETyTsSCuWGAc&#10;0z4cW5f4h6OqKwP2hOq47iuA1m28YeEtUkg1LSriJCzEZG7jtyOK674Ea6+sfErRY5UZG+0jcG9B&#10;XtYvEwqYVo+Zw+HqQrqTWh+iXihdwg2DOzG78q+Qvi46yeNdWZW+UY/lX194hJYw56PgN+VfH3xK&#10;aI+LNajlLBvM2rj6VG1OJ6db+Kcr8LNUSz125hJBW6fyih/h4616PrnhOaTSry3tpM2sSnzCD689&#10;PzrzLwBoBns7y+88QyC4wGJxXolhrNx4c1K7066IuIbpR84YNjI9B9a81wbTdzsVVKykjA02awi8&#10;N24tNs6JlCVP8XfIq7pHmM9qCNuHJPsDRrmhWmk2oFghSN23lR6nrVnTbK5lFuyqMcZ+lGHXLowx&#10;LvsfPnxq+IepeCPGrfZZd8IXJp/hz9o7TryKOLUrWMsBlmI5rk/2pLO4/wCEwn2L8oTj868PtLdv&#10;tMa7fmYc84NddXDwnd7HJRrSS5Uz7gm1jRptMtdXt786fDcsArGTapPoa6DRvHuoaZsaG+tdWjx8&#10;qrIOnpivOvFPw1vof2WtL8QZVYYpdi4bnG3rXyzpXj/U9FlYR3EoVenPHTrXEqT5VKlLQ6JOMn+8&#10;ifpV4e+Mv2dQbkS6a47vnAr0rR/jbp1yYQdQtHOPmzIAfyr4X+DXxMvte03UJdRc3MdugYkjPGPe&#10;uitPip4Q1uZYvtP2S4BKk7CO/wBKpYirTi+ZeRDopu0Gffum+NdN1MDbPCN3fdUetTW12ty0UqPG&#10;YWBIOe1fHvhzxTeWIzpGqC8gP3om/iHpk4r234aeJ7nxDp2ordQG2aBSpBbJK4611UcTGq+XqZVY&#10;VYpKR4Bqi7fEN5DbN5j+axwvXrSaPc2Hh+a7kn03zZpSSZWTnnrVHxPqSad4vumtn3TeaSR/FmtO&#10;w8UmS4A1G1LQr8zFxmvJnOaldM+ioQgoao2PAp0TSLnUJ4byJJLxfulgDz6ir9ho/wBttXMO2VyS&#10;w2NnOCaxdX0bR9XBl0yQW0rDIV+KxdO0rxFoV35tu0skY52q3GKt4uc6Ps2yI4SNOrz2N5bixe4k&#10;juIo45x8jYPzfl3rKm8MWUgcWt0FYnoeDXN63qRu7ppjKsN0zYYAVKZLsKvlszHH3gcE/Sua8tFc&#10;7bRabtZlmysbfT/EFrBdFZcvjOc/pWB4j8KrPfXRtXGDI21QcY/Cub1CTUtMv2lujIm1y6uzdD2q&#10;pa65fWj+Z9p812OSWNdTp6XTOJVU3acTo7hb+wtk+0WkjrGMbgvX/Gls51vlAlQ2/cEjB/Kr323U&#10;ZdPTzwJDIucDqB6061ubXylFym2Qcc9fY1NOUm7MutGK1RzeqzzxHaoG3PWue2tPqdtHJEZEkkRW&#10;B6da7vVtFW/tZJ4pRlfmGa5jRYDe69p0AjILTjfn0Br1qDXMo9D5/Gp+xnLqkfSuleGNJtrGyP2C&#10;DdHHn7nzZNaA3lQpXYB/D6CprU/IhUZIUAD2qZ4m3h2BA7rX7FGCgkl5fkj8EqydWbk9yqkKA89T&#10;SeUBL9anNv5shKuAP7tMW3KuxJYACrt0MfWJFcQ+W5Y7ce1ORtke0dDUsUXmTtgkjtmoXLRkjjGe&#10;9IGkkmgaFFXeOtTBFlX5vwqNAuMkn6etS4XZlSVP91u/0poLK1yMRhsgVHgo4z0FSkHeM5BPalxu&#10;cKaJO+grXVxyFHB3HA7U1mUjaW4FN27ZDjrRJDzlupp3IXN1GbmxgDC1I48wbu9O+0xJGE75pADM&#10;u1fWktDRK2kSJnO4A9Kk8hXUkdae8YDDP3sU2ONy2F6HilFCegIiRrznJ9BTd6qMpu9+MVNIw2le&#10;68VGuAKBWT0YwzEr1IzxzTVRlIKqQOhYU5lBPHWrQkU2oVmKkdxSTvsCSRBIUY/KQR7UVHJMJeEU&#10;D1AoquZILH59fDKD7V4iu9u7aRkV7ENINyEKSbQ+cFm6V5j8JNDjvtTuJHmkjbBHyGva9I8Jyy3M&#10;oN3vRRkKF/8Ar1/P053qNH9VUaV6MXLsY1haXumM5wJkY7uDk1tWuuxyF4zC4cDoRnFZkmsX+nyy&#10;RtZGRI2xuDf/AFqfperw3N00zW72zn+BhSuldnRFNWUdi5oGtQz3zWrusbqdy7hjP+cVY8aeN9Mi&#10;0q+hurcs8y7U2Y61maroltqSfarVxDex52kd8/8A6q5ZfAOoaxHLPqN1vCnKjb0Pr1pQqQf3kVaF&#10;TXXQ8I1ORn1W5nB2xtJwp6irVlr0tjHLKitkjCkHHSo9dsnt9aurY/OVkOWx1q7Fp4bw1fSGI7ky&#10;QQM1614u0Wjx56K50Pgf496/4N1CzuYLl/MgcMGRjuxX1R4C/wCCkmt6eYo9Tge7j5PzoCxH/fQr&#10;8/EkZSGyT3wRirCXTbgckHsQaUsDTu5Q91+RMa3R6n65+Ef+ChPgrXYR/a9nOrtxtdIyq+33q9CT&#10;xv8ABz4r2Sw3EdirTYOWVY2H4gmvxb03UHMyKWw2Rh1Few6vc3fh7whYX8N3JFcu+3k4xXHOhiIS&#10;XK7+pp7Wk/iVj9MNF/Zj8DWXiqz8ReHtQgjMUm4xLKG4yDx78VyP7YP7OHij4za5a6lokds4t7cR&#10;jMjB3A6cbcetfBPg/wDav8VeE5l8m5aVV4KFvvY71734A/4KQ69pPlR6jYNdIOvmy/8A2NNzqxv7&#10;Sn21XkJwhJKK2PJvEP7OHjfwpIxv9AuwinHywkrn6969u/Yh8OXOi/E1VvIJLZhG0Y8xcYNeveHP&#10;+CgvhjxRGkOraEnPJElwGxz6bK9P8H/EH4aa1fx6hpQtYNQdxgB8AE1jVrRqpQ57a9RQoqm3JI7L&#10;xLgT+jKGUjb1xXwn8T7WWfxPqEixOGecqGx/n1r7n16cyCBj8w2thiP5V8s65Joll4guJNUaaRFu&#10;WMqDpg+/4V7+InCnTi7nlqnKrWaij5Lu7vVfD+tzTWNvLLbLKNwVSckV2dt8Z4IfLTVdLuY+Rlio&#10;GK+grS3+HbXcp066WCG4O8R3S7iG+tUPEfwk0TxZYPDJHAqk5SeAbsr244/nXnycXK6Z1qMoqx5T&#10;4a8WWfibW5Lq1jdYNgUbz9a2tOgJuZAHIUseB9a3tO+B6fDewZoLlrqGYkq7QFce3U+tVtD0aaS6&#10;dl+ck/lRBSbsOo1y26mX8eZ2f4a24dQAIwFI74r44vGIml2+v9BX2H+0TFJZfDm2jkXadpr4+nTZ&#10;JISM/NXoQlpFeR5z+Jntf7H1mlx8aPD/AJoyv2iM4xnvXtX/AAUaj3/E61JIKLAgAXgjivLv2K7Y&#10;N8bPDwZflM6/1r03/gotIW+LKR4wTDHj8jXn0PerVL+X5ndXk44a67/5Hyj4f8S6voFzGbK/uIcO&#10;MBWxj8a/Qf8AZw8YeLL74H+JvElzqvnfYEbyUlYsS4BwPx/pX51W/wAzL6qR/Ov0P/Z2ia3/AGRP&#10;F0yjPmK5P5VpiKMVUgo6Xv8AkZ4WrOald7HKeFf29PC+rRNpfj3wt9vYfK08MMe4+vJYV2vg7Uvg&#10;Z4t1q017w9cvol+kqsiThV+bOMcMfavzR11s6zICMEMx64716t+zVpMmuePtHskldTJcrz97GD2F&#10;cNehKnRcoyOmnV5laSR+tXiC4WVEYSF1cDZIV6+lfIfxG0O6vPGWs3Dbmi8zqF9BX174htBY29hE&#10;XLbI1Uu3fAFfJ3xg8dz6NrF3pdvHGIpJC5kLY/CvZlLlpRlM4pwc67S2OU8AMkmh3lpn5nmIHy9M&#10;GtDU9Ahll8+S5WFkycs3pXn2meK59LDJEoErOW8wNnr26VrXfiKDVNBuLW5DtfMCQ6t6+teZCcb+&#10;p6E6KcbPc7221e31HQkjiYSNHlWfGQfTH5VPotzJG8SMCEzxk5rifh9ph0zw9GJbpdzMSUznNd1p&#10;WnS3ZDIQAORitKMk5aHPXhKMV3Pmv9o+RZvF0jn7qrjP415BpWnwveRB4yW3bQw75r2P462TzeK7&#10;qPDltpJOw8c15no1kw1K0jPeUDd6V6U37j11PHheM7n3n8b9Jh0v9iDRreCLyg4jkYEDk1+Xk0Ja&#10;dgc4O45Le5r9Wv2lIfsn7HmhR53/ACRDP4V+Wbw7rt1xgZb+Zrz8M7QXoexiP4jXY+yv2HPhnaeK&#10;PB3jC9vomZIbFxGwP8QBr5R8Yw/2d4nvI4lKqkjBcE9ATX6Bf8E/bOSP4PeOAvKi3kXHr8hr4S8c&#10;2wfxVqIOMiZhtP1NLCtzupd3+GgsVyxUOXsdx+znd6lq/jXTrOMs8TvtC7upPav0T8F+G5/D0N+Z&#10;08hZA24MOvGD+X9a+NP2FPB41j4pWcjOoSMeYePu4Oa/QvxrCiyzoqnZ5bHy91TQSnVm4/Z/yHWV&#10;6UZM+KvHVhp+j69fSxcs8rMCoBwfWsVfFiXUUPnR73VdnyjGfetz4lNYIk6RRNNIXI+U5I5rl/A1&#10;naahqSFomZIwSyMcHivMWrk33Z7idoQXkjo9Hhg1iQeQRFOgLASHA4qPS/FlzYXpikbfGN24davL&#10;Jpk12JIQbLapXZ1zVC78MYjnuI5PPUjcQowRWG2iO9Ru9TC1KKx1rU5Jjkybsow4/Co41urIMyOs&#10;ic8BuR7VbsdBje6j8xJIg/dVyOtTXOntvaOGZQASASOajmbZfLFoozXYvIwk1szgjqV6Vn3Xhizu&#10;okIQJxng4rYt7ia1LxSAkcZYL1qhqJhCsyuVYg4J7V0RqXRyVKdtygzz6YgihO5V7ZNSLqEctlK0&#10;8LqzA/NUcFlcNb+YkwJI79+KgnlmhtBDcQecoP8ACcV1Rae5xyUluZqaiswKQvsiwflY4NRaTcCw&#10;123diCC6tkHPemXEFvcXMgEeyQcZU5FZetaPc2VvJNDMpAXIHofWvWo+600eHiU5wlDufQWtfGfw&#10;94dszLNdtNIV+6NvB9K8W8TftWu9xJFYJ8qZCnOMfrXzd4l1m8mu5BOxZckcjPOetYTSsQfM257Y&#10;4r6WrmVeurXsfK4bI8PSftJK/qfUfhP9rKfT5x/aEbSDPzFeT/OvX9D/AGmvDerwQl5Zo5HPKkIC&#10;P1r89xKFOR1+tWLfUHhkDoNrdzWFHHYqk9JX9TqxWUYaurctvQ/T3SPGnh/WcNBdod3IDPzWpLBH&#10;G2VkV0H+1mvzS0b4katosgeG4CY9a9Z8K/tV6jo8aQzwm7OeQX4Pv92voKOdx+GtC3ofIYnhypCL&#10;dF3PtOWNY0XHIJ4wKkaIrgEEDHUmvDPCX7WGl6oyLf24tpCMbd2QB6/dr1zSfHOjeJLeGe2vItz/&#10;AMAbmvZp42hV+GR81VwOJo6TgzQ3hGKnkdj61OpO3jrSNbhUWQsMEcAHJNMyWBCnA9D1rtWutzgl&#10;FxVmiOePGCepp6L8lSMm5ACc4pI3UfKBmmCRAYfkz71NCxt0xjNKZBgDbxml4eYsDkUA1YrbPmzm&#10;pgxKlae4CngZqMZLjjFQxrUEQKCW7dKY5zyKlkQHvimhPkJznFVa4mkQF8ZzTyQUFNGHzg4qQRgY&#10;yc80n7uwkrgybRkDNFSyjLYAzxRUCZ8YfBK0tTPKZ0OP4ipwwPFe12mk2Hm77e7liz13AA/nXln7&#10;PlnY3cl4t3lX2n58kccV7XL4MjvAn9m3cdxKzcRBuQO5r+e5z/eOx/WdGEVQTkZd54emt4JLtZo5&#10;kHJ4y351gQG01EnzI4ywOCCOa6CXTru0jkE+/C5TG/I69azP7NjuAMRlMfxA4z71HNfc6bKLXKty&#10;Cy8K297e+WjNEWBIycY+lZmtWV3Y6fcxW8m91z/rOcjBrXtbN9Nui8TurEfeY5rRh0R9TmkHmCUv&#10;wcjHWr5o2ViUpJtSPjnxBNOmr3W5BjdkhRyD612FvcWQ+H+p5CpdFT178daX4seGv+Ea8SXKSKCr&#10;H74OM0xFtR8P72Ro8Agjdn2r1VOzhc8Ccb81jxFy28YORT1+8KYThuOnY1JEuT1xXtHmvQ0NJAN3&#10;F/vCvdfinaeR8O9GIBLEDdj1xXiWhQh7yD5ejg49a+gvjVF9n+G2iyAY3hWx9QKmKTnqc9TufOMd&#10;yVQ/McjOAakiumBByVJHbvVTYVzj1Jp8bFm57VrypGt7LQ3rLV57RhskYH1zivoz4GTtZvp2q3Vx&#10;cCFJlZvLOd3PT+dfLsRbH3t3tX1h8NbFf+FTS3CrtlSPIb0PrXi4zDRqyUUldnTTqOCufpRdalZa&#10;to+n3mnnzLZ4Bjjlcr0P5V8bfEVNQn1nVHjUQQGbkEYzXrP7MGs6hqnwySa6neeRT8u/+HC9BXlP&#10;xCTULm+vWVtsTTHnHfvSqSvhqafdoWGlz1nJHmbQywynJ8wE5yo6Yq5Z63q2nXJaO6lghC5+8aDb&#10;3WlhWYh16klasR6pHKmXVefbArm3PTjFHY6F8YtYNt9nYR3yKoDCbI/LmtrSfiFpcd089/py227+&#10;KHk5HHevJIJ7db2Qxs28j1+Wrt673A3iYAt2C1ak4rch0lPZHZfHW50r4h+DXTTppFkiQEJIMEY6&#10;18a3+mSQ3ssPLhDjeO9fVXg3TLjUtb0/T75illPKElccfKa+j/EH7AfgnxBYJPoc7w3EqbyzSsw3&#10;emM966o4h3StdnmTw0tXHRHyN+xTAD8a9BBY/wCuXGfxr0L/AIKLwhPitA5OWNuM/lxXpnwv/ZO8&#10;RfB/4p6TqiwvcafFICxXkYrh/wBvbQr/AFz4mR3FvZzywLGqlvLzjAqMO26tSbVlpv5MmtF+wUNz&#10;4xtQsk4A7tz9a/Rf4AIsH7HHicg7gI3J9hzzXwBHo8lldmOSBkI+bDDH6V+gnwZVIv2LfEpA2mWC&#10;TP4966K84yqUmn3/ACZnhU4qd1ufmTrwzrT4GASSPcete2fsiI6/Frw+wYj/AEgdK8Y1mItqcrZz&#10;sYj/AOvXvH7G9obn4saBxn9+D+tcmOusLL+up0YaN6kYn6jeMJHkngUszdOK+Gf2kVWPxteKjBQu&#10;DgV9zeLW23UY68kdcYr48+NXhuzbxHfXV6pfI4AbvXXiqkY043Wg8PSlUrys+h85Wmpyec48wjDV&#10;rQa3PBIOUKtwSvWrP/CKWc7NLEpjBPQtmsq80C9jcm3HmopyRjGPSvP5oy20O3knDfU6ODxMdOmE&#10;Uk8iMOflXJ5rp9P+LF/osP7h0ngPCeaDwPfFeTyyTSTgyAmVOGIFaenyWd1bvHNuVs5+9UpcuqKn&#10;Hn0kj6c8LfFb4S+MNOg07xlpS2l+RteeEDntnnPrWxdfscfDfxrEdS8H67MtypEm15Yyo9ONvpXw&#10;r8SrfyESeCdkwchuuOKyvB/xN8Y+HrmL+y9YuYzjg7vlx9O9ayjWXvqWljjc6d+WUdj9Kf2nvBGs&#10;N+zpYaBBEL6a1ZI90IyWA71+YOr+A9T0S+kW7tXgkUklXXnqcGv0H8T/ABS8ZfDX9m7w14tuL4T3&#10;t7KVk+0RK4ZfUgjAz/SuB8P/ALU/wv8Aiaj2vjTwxYmWVfnngymWHf5SKxjWdOEWl0NnShNtN2kd&#10;z+wKfs/wX8bMTiQRSAj/AIAa+CfHSkeLNQwvzGVifzNfqP8AAIfDez8O63p3gi8EdpfRO8uXJ8vI&#10;Ixk59TXzz8Uv2DtZea51XQZ4tUhkBlChizEE5OMc8VvhayhDmfeX5nPiaMptcqvoc9/wT5iVfiMX&#10;xhvLbNfc3jPDXNy2Mnym/LvXyJ+xn8Ptb8BfFCW31PTp7YLGRyhwefU19deKQZGuHxjEbDH4VrgZ&#10;KU6kltf9CaycadOL6Hxd4yvLK21C78mINcCQ+YR90fT3rnvDOu2unai0trFGXYFXB7g9fxq54o1S&#10;2t9Vu4pI/MklmYnnGOaztGt7Ga0vTHbl5gpxtbkH1rx1Fx3Po6c4ypxtrojdn06C+We5iJhlzlUJ&#10;4/D2qPQNTvknjiCL5e7DHbwR71zllqk0ThHldFHB3jOa17HQ57tmNpcoMejDPPtS0b1NZS1ukbra&#10;o0bTRSQxMo3FTt4AzxXH6gtwu6S03F3O7azdK09Pg12w12KO9Vbiyc7GGzBA69ar6tpHn3EvksyA&#10;sSuD2qHZMcbz0KwvNQFmfNtkwB1Xk1zlzq1s1y63KOozjngn2rcjv9R00tDLEJIf7xolbTdSRhNE&#10;ELA5IGaqLtsE4qTsnsZEkJjiP2C4Zo8ZCOensKuWt+1siNJEvAGTjrUa+HbMj/R52XHIyxoVbywf&#10;DRrNbjkHHWu2LTXMcEubZmPerBHdTbohGCfvDg1lARXFzFDIzGzd8TKTyF9q3tVkt71i80LIfqRW&#10;aPD8Oousdm7NcOwVU3HnNelGag7t7Hj1I82yLmv/AAE8EeIdHa60XVLgXIUsIZ2UjIH0r51j+Gmp&#10;3uoSwQR+YkTMuWH5V9J+J/hb4q+H+jf2k8c7QFwrIo6A981xttq0geSbYscp4I24zXTKq7Wgzkir&#10;ytNHzprOgz6LcSQybmeM7Wx0zVBV2n5gQPevftc8NWHiFiXiCSHk44zXLX3w0htjIUXqOOpq4VtL&#10;MqcUtTyyYrsGKLZjJhePXk10PiDwpNp1n5235M4zjGK5q2V2L4Q4U4yO9dEJKSutjOSfU0IZ5LY/&#10;K7euN1db4V8fa3YXkEVvcFcHaoJzjPFceqln6Ecd66PwXDG3iK13AH98nUZHWtU7Oy0OOtTjKDbV&#10;z7u+D+n+IX0a1vtXud8LqCq/xZ9/avRPL+eRi/VuQOlGjQLBodhHGw8sQqQAMDpU8igLwuT3HrX6&#10;JhoKnSUdWz8dxcvbVpS2REsbOOGx6e9NMYjJ3feqVedvGMdqJ3Xfjy/xrq1OOyI4kEr4bHtmpTCM&#10;fLjPtTVQAZBxx0pLeUuMsMDPWlzBZLUa42EZXA7UcHpUrBZA0jHaB0T0pjAg8LSuOwnl5GPXv6Uh&#10;BVSgTeT3pH3Ngfd96ehClRncfWnqJ22sQLHsJOzaR1pwQNk5xU0yneTjrTDk8D8aCbMSHBILOA3v&#10;RT54Aq7g2TRSugsfKP7OOlRakLrc+1mU+3pzXtr+DbywmbULObcpU48s7WH5V498BvD8s+h3clor&#10;CUMCVB+ldrdXWp6QSsizxgnuvFfz0/dm2z+qqa5qMY3JZNRvYV5DswzuJO7J9eagvtTl1IxrJGsZ&#10;GAGQdfc4q1a668rxiRA2eMkdaXxNo8chjntJQGXDFAcc1CtLU6JJJxTKFpZyXNwVDk4yee+Ko3ev&#10;Saa+0Rsq7sblJz9atWupSaYzmbaAB8uTn61iSa+2oXKSSwv5R4DbDzXRypQuzJTkp8i2OQ/aCtBc&#10;6ba3ZABZB8xJyeK880m2gm+HmpqzFWUE7TXqvj9V1TSZIJMM2DtDHHb3r5tvbiTTbK8tRMwVmI2q&#10;c120k6jhc8yq+VyOUcAnPboKdErE8Uh/hz6gZrotNt45IwGGQa99K+h4kpWLPgyya71uBM8ll4/G&#10;vrL9qX4bjwv8JfB+omVpGuYSfLPTIAI/nXh/wf0W1v8AxvpETISstzHwPTcB/Wvtv/go1pS6f8O/&#10;BtrGVEccQUL7AVwObeJcV0V/xNHyuhJvyPy9kdgQGA3d8VIh4HvU01nKudinHqareVIGGVP4V6r1&#10;RDavYvW8e84r7N+GdiR8GZiFD5QDB96+O9PjdnVcEF+ORmv0g/Zw+GNzq/wpsrv7NK9vHhiZBgN7&#10;V5laaVeKCSbi7HffsuW7WHwtbz0VTvfC+2DXjPxa8Zy393d2tpAFihlBZgpHSvqPQbRNN0a9jSEW&#10;6iF/lHQcV8j/ABBt5JPPkjhkZTcHc+35cc1NanThQgnvdiwEqkpyt2OPm8UyPCVMILJwSQasaZq8&#10;V7ajzEjDFuhAFc7K08BlVkdVzy2MDNZUrANuJXGeprzeRS91aHs+1lS956npX9m2twMlVj/2kqrL&#10;p0wvI44pXK+/esDwrp8l8DcPcuDyoCniugXSrmxmSQTbyOoZvyrGSakdEZOpHmStcNT1a40qzuFb&#10;KlFJDJ1yPpXnnh39qbxt4L1aURa3fGFGO2F5mZcdurV6NqGryQ6dcRT2jE7D823NfH/ia6Z9dveC&#10;PnPHpXXSoQqx1OOtUlCVkz758B/8FEdSRY4dY8+TJwS7gn86+hfCX7WngPxrEg1KxtJZ8jmeFXzx&#10;/tV+NscsgYESuv1r1P4MxtqviIxSzybfKJG31onhqtJXpTdvPUyVaP2kfrPP4G+EnxSjaWPSdPSY&#10;rjdBGinJ9AKvTfBaDSPhHqvgvQ7hZY71SkTDgpnnB+lfklrPjnV/CPiW7gsr2aOJG6iTBzXongP9&#10;rvxL4enhWe9klijwAJHJz7GsX7aj71Snd9LFRlTlfXc6/wCIP7EvjHwyzSmATgsW+TksM9atfsr+&#10;EtQ8H/FrS4ry0kgl+0BR5owBz2r2z4b/APBQ/T1iW31pYgvQsz4K/T2r3Hw7+0Z8M/G3kSyXmnxX&#10;b8rI7rkH29655zVWPJNuPqXCCpyU4nceJthuFYHOWOSRznvXyN8Z7J11a6eUs4klIAZuMV9Y67dL&#10;d+XLEwkhlAMbDuK+O/izY3OqeKNSEk52pLkIDj/PSvUzBp0YtdzPBa4iUX2PLHt184xiVoxnAVTk&#10;VVGoNaB/nZgp28VoXXhucSFo2Y+2c1mQaVqNs7kWzuASeATXmRnGx67puD06iWUyS3DM0YIYjOUq&#10;XVdPt3DMiJFwcsowakhuy6ZljMar22nrUutx2eq2cCQSxiRFCsAwBzVc19UyZvTY8c+JcU8VpANz&#10;FNn3u5rkPDTEamnU5HQ9+K7n4maVJaDcTuQggflXK+GYx/asBKnmVTx9BXqq3sW/I+bndVbH35+0&#10;2Cv7Gng9ZDhvLB24yPu1+Yj3Tw3qhS6AschOBX6j/tbxqv7IHhFUBC7F6/7or8tZR/pg9Fcn9anC&#10;pulH0R0VWvatH6MfsD6NHP8ACHxzqrMTdLaukZPJHBrwLTP2lfH3w/1q4gtNe1IRxuQE+0MRjPTr&#10;xX0h+wNLGvwG8dqOvkk/+OGviHxUu7xHfcZBlY/+PGscPRhWj73d/wCROJnKm42fQ+7P2cf2q9d+&#10;IHiey0u5sVuLuQZedgpY+5PWvqHxNuiM3mLuUwFm7896+Dv2BrRP+Fm27lCdqE8V92+NHG+5ADEG&#10;I4AHPStMDeE6kU9EXXk50oSfU+DvGV1A3i67KwgAynkr71Jp+p2thN5kDBGPBwOtavjm6WK9u0it&#10;ndxI2eOa4+0tVurhJZEdXJ+5tryqk+dvoe5QpuEIryR1d7daff2UreUkcuPvbeaytB8qTUHe3maN&#10;l6BeMVtIli9u0chCFlxhhisM6BDHcqLeXc3Zc81jFwlH3jSUZwnodL9tvbQb1keVRzzzUMFzDeyq&#10;k8YgYnHTHvWIyXdlNsLOpXtis+81l7e4WR2yVbJFEYK+5u6rirW1NbUTb6hO6WxAI6gnuOtRLf2S&#10;KLR4YS/98qM+9Zlw9q1qbu3cG5b+HuPpWW87PAPOgZs9Sa2lTUFoY05yb1Ne80ezkLSRSmI9irHB&#10;qhYW15DMSxaeIHjccg1d0u206ezZQ620pHUyYz7VRh0W/tp2mtyZQRwAc1pSstxV48y9wseIJczk&#10;fZEHHJC9Kr/D62ttR8e6VCr7G+0Jx0wc1sy6u0lgqXUPlyKNp3LiqfhWC2HjLTbiKSNXE6E4OD1F&#10;dFZrkaPJhBp3PvTx9o+kXngufR9QSIu8WQ7JnnGc/pXwXqfh3R9KmvFuNrmOVtrlRyK+7bq/0CWz&#10;jn1KSK3uTHhWmkwDx19818CfFq3LeKtUntxvtmclGGMH6VtOKaXKYxqWqczRU1C00XUtKUwFY5Og&#10;ZRWLceGZILYyRMZm/uN/D71mWUzJahNpPOTgdK17nUhtURzIi7QCGbFZU4yjpe511pQq2k1Y5f4j&#10;6WsfgWUvAqTdSduPxrgfhN4Ti1ixvZniSRgcDcMivUfirqNyvgSZQispHD/hWB8D7JYtEMsilckb&#10;iwxmuunOUYanLOCc3BHN618NmZmMIAkP8KrwKydC8LXmj6/B58eFEiZOCO9e9XdosN2t3A6MA/Td&#10;UaIdSSSYWblVyd2zPPtWqxEt7nFPDOaaPqzwxpc9z4c0xYYt2YRzgmt6HwfeykKyrCvd2GMV8r+H&#10;/jv4o8NWa6ZCsxgjBVHZTuFZmu/FLxr4gcAPfMc52xofmr7H+27wVl+P/APh1kNJSbnr/XqfXl14&#10;XtNOXddahEq9mFZV5JocIz/akLH1zXx48Hi7XWCS2+oPzny/m7+tXr34eeJpGWRLS9ihYgAFGx0r&#10;jedVejOj+xsN/KfV/n6UVDDULYA99wqUWUE0eLWaO4Yngg5r5Gk+HPiiNgIo70tnhQrf4VFPp/jP&#10;w4SXTUIR0yYzSpZ1VWktTOpkuGfwKx9ay2LQy4Ix6im8LJsH4182+FfjBrvhx5PtzyyBu8q4Ney+&#10;G/i54d8TQwrLf29vdbMbZXVQR3+tfQUM1o1bRloz5vE5LWovmhqjqyoAJIzigQKcOF57U7zILu3W&#10;SCZJYz91lYHI/CmKG80ZBAHrXsxltJO589Om4z5ZKwjnJwTk0gZYjsIyKkukHykevNNEank1dzOx&#10;G8YePphs0VIY2UZNFAWPnn9nm1uj4bvdkPmcg+ZXpV4srMxmtmdQDnNeY/A+XUbXwncSWwJgbBbH&#10;pXpMPjBgjLMrMGP3fUV/O7UedvzP6spyn7JI5q5a0mZS8ZjZRwAcc1Q8RtLewQSWBYOpCsN3Wuyu&#10;LnRL2IsbdoJT95qw7rQLhf3tvMjws2FUnHFNSalob8kZbrU4afQdY1GGTEJIHJyw5rU8MaNqUy/u&#10;oC8CDDo2DXSWFjdxXOwockHoc0llqN1pdwxti8bBvmwM55rZ1Hy6nP7H37xepyfjfRre9kRLgJDI&#10;E+504r5Q+I+gnR9Uk8v/AFbH1r7G8SPF4humkvF/engORivDfjd4OhtdHjvon3c9+tejhqkZSSZ5&#10;mJoThFyPnoKGIHvxXTabudVA6YrncFmyc4HPNdNowBiRj0PSvfjo9TwKtrHrXwHh+0fELw8qdTcR&#10;5/77FfZf/BSp9nhzwjGfvCMfyr5E/Z2h834meHY1OD9pQ5/4HX1j/wAFNJidP8MQAci3bJ9eBXnR&#10;d8TUt/KvzZokvq3z/wAj85ZEJzxkVWWFWc4Wrz4DnPQdarugaUHtzXra8p56m7mlotiZr6IKpB7E&#10;djX7GfAXRV0D4D6Mrht89qJM7s5PevyL8Hwh9RtQOvnrX7G/D2NLf4L6AqdPsa141RqWYQT2s/0P&#10;Vp/7vJnPxbE0/U2aUjMT9VJr5X+I+tfa9DlgsIpH/f7d/lYGe/NfVL4Ok3pIBARmIPTivmHx7rdt&#10;NZS28ETNmfJcDIFTmDsqdl1ZWVq0p33seKk3cEnlXMDMB19K0tPi07UBtePkfLtBxXQm9tZ4/LmX&#10;PPUjAHuap/2ZYzszQlY3zyw7+9ebKo+mh7aoX969zMTQP7PdmsLvyx1Ebc0yfWdTtLmKN0V2fkfL&#10;1q++nyxv8l0oxz061GdPmEpvmC4hG3aDk1ClreRUoNx90r6n4qt7XS7oXalJdhGDzzXyV4juRJq9&#10;06/xPnpivq3xIkctjuMLKfLPOMk18o+Idv8Aal2Bn/WHqK9nC2SPGxDvJFEMW/GvZv2fIzN4oBPQ&#10;IwP/AHzXiwRj9BzXu37Naj/hJHc94z/KuqpqkcE7NHEfExlXxfqSD/noBXLRztESAxQZ6iul+J0o&#10;PjLUyO0uP51ya5aTJ6ZrqgtLGEbcuxba4CMGzknjJHWvd/gbYvJYf2lJkeRKGJ3dBkV4FclWTFfU&#10;H7Pth53g7VdoBO3v06V5OMoqVox3Z206nLC5+i3hPxbpfi3wjo7afeC5MMISQDIwQPU180fEhQdc&#10;1l5nMbCYqCOOnSus/Y8Ij8L6nG4L4nb5c4H3a4L4l6bcXHjHUpGnSOHORGD3FcuIX+y049n+R24C&#10;SqYiTS6HDqt7GfMhmWU+nrWjFqF3axf6TDyw6KM1iLYXUVxuWUNC3O0VqQanKgWKSFnjHACjPNeX&#10;PZJn0VO932IpNWiWEwXFuqA87sYqhJoOk6jal7eQJOxxvDYxWtqN3Zonl3URgduSjjDYrEg0qK7m&#10;Z4Jxt3ZUenpTimjOVm7JpmJ4k+C/ivxNbF9J0yfVLZB99GzjjrXB23gDWfDmoxnUNNubdVcYLJ/F&#10;X178I/2nNI+Bts+leI7eS8hu2Mi3EAGAvTHJFexw/GD4NfFaCL7TtimxuBk2gZ+ua7I13GLptpN9&#10;1Y8Svh4uonE88/a3Kv8AskeEz32r/Kvy6urOQXKsOjMR+tfs/wDFT4W6R8bPhxp/hrRNXs44rMfI&#10;rk4x9Rn1r5E8af8ABOPxppQluNOuNOurcj5VSQ7jx1+7XdTk6cUrXVktNkcs6c3Lmsd7+wXamL4D&#10;+PJJP9S8XH/fJr4n8XJt1y6K/wDPUr+Ga/Q39lj4da98Nvg5450jV7fyJ1VlVMZDEjqPavgzxZ4c&#10;vItYui9s6kSkk7fes8HNRhzPq5fmY41N8rXY+kv2BbNh45M//LIRsv419t+LWEc8pdsDy2GMZz1r&#10;5K/YOhjiuZcf8fC5yMdj0/ka+tfFzbZnbPyhMkY61rg7udV93+hdd2pQPi34g38667c+VYv5buSW&#10;Ixmua06++1TKhiZWx6V6D8WtWa9nKW1s6JESpfGOa800C6ubfVRD5LvNI3GFzn2rw5JNyaZ9LQco&#10;wipK+iOw0axtJdQ8y5VmXbg/N0rVTRdGvLzzILxYHXIC5JqCxmFp5/2qEo5JBJ7e1ZlzDbEGa2lW&#10;Jz1Vq542bsdM42lzI1dQ8NTPN5kcq3Ax26msmTwpDey+VNCUZjg81La/bLEiaKYSKMHCtmqN94k1&#10;CKdmeNlUknfS9nJu6YKokrNGJqnhx7F5hbMpVT3OcVinUmsl8m4iLKvBYCtu6u5JkmlS6QO/qa5a&#10;81C7hPzxmUZ6jnNdiUpLU53JRdoo01jtLuPeC0YPTtVi006eBf3N22OwzThcWd7p6O6+U6j5gRis&#10;qZ5LbMkNwoQ9OcVpTvN2RnNxhqy/eNPbRt9ogadP727+lReEdTtB4s06Q/OftCLwvTn0rR02O5Gm&#10;FriNZtwPzZzWf4OlQeP9LglgKM1wjjPfmtpWlB33OGblCSaW59161ouiax4YaaZtjiM4LEnnHFfF&#10;HxDtTpGr3VncTIFxuLntk19xXXgS41K3ZomCWciHMZP3TjrXwd8f9ItNOutVjn1BPMR2wSc7vb8P&#10;61180tNLJnnz0m5dTirWeO3uJPIdLlSxHFSWVzalJobyFY3Y8H0H0FfPJ8bXui6k7RS7kGVHvW9o&#10;3xhEd1F9sgeQKRWrptarcvn7o9F+JqmDwtII5jLC/IYirvw11i3h8PWlrs3M2MjGPxrnvFPj3TPH&#10;GgPZ2ETrdPg7celdJ4I0dLfT7eJyA+08EYweKyvyxtLcvVzvE39QmVpHSJWReyn+db/g29GlXlpF&#10;IBcW8kqiQHHQnmucvrmW3lWH7zdBtqhp7SwalbbiyP5qkHOO9YySlHfc0VRxlsfeR+C/gzXLO1u4&#10;45oi8QO11Ix+lR2/wr0fRrvz7K1EzwcBJTgSY7c1PoVzqkngC0n1B9kUkQSEjnJ/zitfT/Fa2wit&#10;ru2llfAKOi/xVvFppdDgqNc7aRVi8D2s8yTvp8UW7qFfJ/GugtfCukAeW1qC2Oxzir5kQ27yxMLV&#10;mGS/oPSs0XzaZ5t5bShi67QoGcmtmrbGdkypB4M01Lo3MoDwRHIBrmfEngb/AIWDNIIfLtIbdvlA&#10;GOneu1hun1SJ/OjdBIPn+XirOlaOEYx2syiAn5twxV/E1ygtdD5r8cfAk2okR4vPUjl4+TXgviL4&#10;O6vopjuLWBmCrlQxw3Wv0intYdO09oZwskkjAIXGV69653X/AId6bqqCa6VEKDcDGMDbV3ktUcrw&#10;6vdHwf4H+Kuq+B7wWesRMIA2TuXdgfhmvobw94m0vxZpqXWn3aSu/WLpj86t/F34PaB8QLJU8PQK&#10;l7bR7Z52bAwODXzDLp2v/BrVxwZrVH4Cnj+XNetgM2qYd8rfunh5hlNOvG9rSPqWWEqmJBtcds0x&#10;I942t07VyHgj4q6f4m0zzJEaC8UZYOvB/WuU8Y/tCaZodzJbwwObhG++QBk/nX2LzPCqHPz7nwzy&#10;fFc/Ko6HsY024urUmCMzEEYUNiivC/B/x6u5boT3AaSJgSIhj5c/jRXz1bP5Rm1TWh7dPI4KK9o9&#10;TmfghrtzpfhCeIBTAdo2P0+v416L4f1Kw1i8nS4s/J8rJEg6/rXzV8O/GGoWOimJPLkiJVtu3k8V&#10;6j4d+ItpZSSPNA7faOpDfdNfCSwE47an67HMKc4qL0sei3WiWE87eXMUHZTViVBYwwwJMkoB+8O1&#10;cYvjezkkURTKxBwu8cn2q1B4igklOVEcg5IFedVoVIt6HsUcRRla0jf+2TNJtRN5HcVP/bE2nxYe&#10;zSXIIIK4OO9UdO1SNVknEik5HT8etWpvEBupgk8EeAMjauDXPCLitTrm4yIze6TdWzmXTnjwvVT0&#10;/Svn/wDaAkZfDpjUDyDyr9zz3r6JmbT7rTZEIeDeOWZxivH/AI1eDJda0q2trNhcrgDCLyfrXoYX&#10;40zysY+Wk0fICw5PHfjNdVpFoVtk9q3R8ItWinSEW8rOWAUbAea6P/hWeraTF++tJYwMbi64x9K+&#10;idampcsnZnylRNq6Oq/ZrtWl+LHh8D/nvH/6FX03/wAFMSfN8Op6W7fyrwL9nDThafFjQVOVInQk&#10;kY/ir3b/AIKXb5NX8OxfMyC3JyPQ1x0/94m+ll+bNeV/Vlfv/kfn9NACAM4qNIP3mM5xWi1scA4w&#10;CBTDbFCPc17V1Y8vqb3g1ANTtgO8y1+xfg+Hb8I9AjzjNoDX48eEI/8Aic2CjvKK/ZDw8wHwy0YI&#10;N2bFFA/2torxHb+0En/K/wBD2Kf+6s4+/Rv7G1Da3AgfP5V8feI9XtYxPBG24tNgn0r7C1ZXj8Ka&#10;m4G1haOGGa+F/EUyWtvdOib982N+2tcWo2pp+ZngW/aSfb9SqzQhn3zq6yc7R2rX07TLa7shLFMq&#10;OPlArhhPEztvjLODwBxU1lqd5pjFrV0CE52S8ivKnSlLVHv068YO0jtzpclrIpMgkJ7dvxp11drA&#10;NkkJ2DkkdK5jSfHV2/mG4tQ+09VFXNc8UecIF+zMEHXBwPxrCNKb+JHXKvRteLJ/Fmp2smnPsjAz&#10;GcYr5R1bw9PNqFzIDhWcsBX0VrV3Z3FjKQxyFJKhuBXkc8quX2gjJOMnqPWvdwUbxsz5bMK751yn&#10;m7WM0edwwBxX1j+wh8OT4z+ILWsuRA1szMwHTAr59mtFe4Qun8YyD0PNfeP/AATX0uGPW9bvgpZ1&#10;tWWMjpmqxjcIxUerROHkqvxdj4y/aA8PR6B8SdZtY5VZY7l0GR6GvNEAO4Cva/2lrSGf4ta9IImy&#10;LuUg/ic15J/ZoKEgtkgH6V6MFc4nNK5myqdpA64NfYn7NGltfeBtUgTHnSIAvGewr5KFgzjaIyf9&#10;o45r9LP2GfhXYal8M7rUbzzd5fCbcdQPp0ry8TK1anHzOyEfaQdjsf2dPDUvhLw1dJc5DzMZOR7Y&#10;ryL40W1xbavqN0s6xKRkIv3v/wBVfTui6eNNkuokO+NCQowMYya+avjXC97e3rSuqAOwwBjHFcuM&#10;92jBebOjLPjn6Himk6zeyBfm3Z7n+ldHY+JWs5EaWBpNpBJFcZpKXDzEQ4VQeAa1pBeI4BRiSeor&#10;iqRTPZoyktTq/GVzYeJ7vzyRGVQZJ6nj/wCtXPW2mMOLe88hRzluhqEzxrL5N0p35BOD2re8Z6fa&#10;W+j6W1lm2lZP3hJzyelVGDnsKUnB3PF/jHcz+TaK5Vwinkd/pXmem+LL/Sm/cztGMdK7f4sCeOJA&#10;77kBwPyry1VDANnIIr1qeHp1aa54pnhzqyU3qe8/D79pbxboFxBb295vTIwrZ9q+ktK/4KCa/wCD&#10;7+Kw1bTobxBjLliucivhrwOgk16xUDP7wfzrpfjX/oviZyRjCp/KueeChFv2fu+g44qS90/SLwp+&#10;3X4T8VWxi1HTktPMBV/9IGDkf7tdPL4X+EnxctlMUtrZXLgLlZFLHIr8eLfV5YH/AHfXOck4Fdbo&#10;XxI1zQ545rS62OvGN3y/rXNOniU0nJSS7/8AAOpVIPSSP1x+G/7PelfDDV31PRdYW8tzx5IVRgc9&#10;fm966vxaPMaYlgFERIB78V8H/Az4z+MZ/wCzLia9QxvMscuUO3Oe/PpX3T4gna5sI5yUKvb+YGUd&#10;eOcVtgZw5pRUeV7/AIGGKi/Zq7Pkzxzqc93JKlvZuxVjlh6ZrzzTtXuodTSeO2YSwvlQPSu88b+J&#10;bm0jmSygChGYM5HUV574a8TGS8l82EBjyAFrxFf3vU+mi1yR9Eej2fiBNVY/bNP+9lic4pr6HYam&#10;S8UrQKDwrHIqCy1bz0VikZb/AGF6USSWkbbJGZHb5vvVz682h18ytqTSaFLYQkwXAlXrhBmobmzF&#10;zCY3ZTuXDKRg5p1okyXKeRch0Y5wDnHNVWuJ7fVpW8rzHHKrjOTmrhdu5LaSsileeDLUmZWkMXy5&#10;BPY1w17pN5psbySYlVGwAvXFerXmpreOTJCqZXCsBjnvmvP9Vv8AULGWQNBDPDntndj86cJyd7Mr&#10;kj1WtjkL2886Fw1vJH6sTitnR9KtdV07DSG3Kr1fkCkOr2lw4jng8sejCtVNOsbiyYxSNHKw4G7A&#10;NdcW47HHKPNuIGvdN04BGS4jTjOMNisqPxl/wj+qW2pG3VprWQSKrY4IqxBcX9rC6pIuMH5sZrlN&#10;TeSeaWKSEb2HGF611UvM4a8tNNz64+HP7bfhnx/p97pniJl0W/WNgkiS4DcdefoK/Ob43+NJNU8c&#10;auLe6a5tDK+1y2dwz/npVHxZomoaVqMkkkUscTk7WKn17GuF1WKWNy0ysuP7xyTXpUoa+87roeM5&#10;Sk9SnJKrYPQntnNV5cMOmSOnNMkYh6Em5INduhOp1Xw08T2nhfxBBd3dt58PRl3V7b4e+IOk63qT&#10;skhtQSdkW7HH1r5m34HDYqxBdSwEPG21geDzXPOlzts0U7O59kLpsN3mdL6ORh84j3Z/Ws2bXohq&#10;cEc9oBMX4kB4HvXzjoHxD1jSZFSNwzE4AOfm/WvXPCs2r+JLiB54Ao3hjgfjXHKi47ms66sfob8K&#10;brxFN4U0cTKL7TPL3IJF5r1K20uC9uo55UWNj1wM7TXn3wO16c/C6zjCZWDIcA84z2rvNNubma0m&#10;vIJBGFJUrMMjP0qor3bswdjNe3gmee3+3M2X+YBcbR+daUgsUtFt4oVJBH3uopIWtWi3TQ/6S7Eu&#10;4GM+nFWP7Pj++inB9a3jtYzaEiVxERu2IPSoQ88drK9rAMLkjOck/wCRVqS2N1A0Jby1xkt3FMFx&#10;zDDbkyxrwx7mlrFWewWsY9tdXU4hmvW855jxEv8ADU9zaX8kvmC5DpIuPKfoK0LRoZLm7byvLaNS&#10;SzdF96y49Ye11FYLtQfPOIpB0CelRZWvcZlvozWLSyNCsMTLhjEcZPrXEfEHwVpWs2LWz2ropUu0&#10;zLuBHFeseJbq3sbU208bXFuBuyjfMD6k+lcTqfjSC/iexnVIJZAqxqowGB4FYVGqbt1JcdD5B8b2&#10;VzoQN/oenypZI+0yMMBseo9K4fVYofiTOpkjTSriJOSwzvPqOlfYl/oEHmwaXqRCae7M0j7cc+lf&#10;PnjL4ZwRefc6dJNGokZId3UjPGKVLFyUHCTOSaUWpMx/h/8AD5tOvJre4kFxlRiQDH4UVasfE134&#10;Sht43USSMCGd+x9KK8bEVKzqPkasehCGH5btHkngDRI5NEWWTO/bjjPTivQLbwhZ3tsBFKYjEOS2&#10;cV0Pw98A6LceEIJftz21wUGUYcdua7PT/hdJbaXqP2ZhdPOmFO7n619DDFwlKzZrLByS5uU8lj8C&#10;3s8sclk63ahsny2zimeKrfUtEvYwGcFkAKhaYdG8SeFblnRp7WZSxG0bgRnr6VXvfFGueYsl8VuG&#10;x1dQOPwrrbUnpqcNpQ2Vita+LdTsmKec6AkZUrnpXfaB8VLW58q1vrESSHjzguMflXLaYbPVLW4u&#10;ry2EThfkAHy55rn7Sfy7kyHCsDgckDFZzowktioYmrTasz2/WdR0eCKOM3BhWZc5c4ArNt9VtNPv&#10;7RlnSfc4Td1AB9q43xHI2pW9oIWRhgE5OccV1/wB8J+HdZ8XLa+L5ZYYNwaB4mKgH6j8K56lCFNK&#10;pHc6PrVWvemfSHgT4dMl3Y3d3pcLxviQPIgAye1e3aj4K8L6yFj1LQ7G4+XghMYHpxXKXfgbXrOz&#10;hGg+IVktYgoi89FYY9MYqo2o+MtAieXULFbmJTy8YGfrxW0IwWsk/nYzjKUfdaNGL4BeArLXrbW9&#10;P0ZbS9t8fMjsQee3Ncb+0z+zxefGe6sp7OYRvbRCNVLYDDqK3bP43aczgakh09l+XEoIB9+K7LR/&#10;Gel6pGj217FN5n3BE3+NCjS15HZspz5vdex+ePi/9iXxpoheT+yWmTJIeJic14/rvwk1rw7PMl1p&#10;k0Bj6kqSDX7GxaozNtJ3D04NUdU8N6JryPFfaLb3aN94ldprRRqrZmbp0ntufj14c0WSHX7AOuwG&#10;YfeUiv1z0HP/AArbRFKhGFqp4+mP6Vzutfs4/DfWJIpn0QWdwjB1eOVhg/8AfVdlc28enaHFYwti&#10;K2Ty4yepFcypVPrPtprZP9Dd2p0XFHFatHE2jXazJ8phIJyRnNfLXjHT7C2hNrDHGIy27nnP519S&#10;+I1z4duMfeMLHFfF3juQWToZJQ0jMTktU42nK8Gn3NMunGDkpIxNW8NacbWZ/L8tyc7lNc7a+DWu&#10;lzDKzDrWnDdtcCSJ5HdWbopzVyxtb20immsyDGoI2OM153NKHqez7ONTWxl2Gh3OlnbLatPb5ziP&#10;rWhJqFgJfKlR4zjiJ1q7ZeInnV2kjKFflO1eM1Xe6tNR1N3mGJU4BIxWftZyWqGqEIr3GYPiCz06&#10;4sLl0hjC7DjacHNeOXMIjmI4HsOle0eM9I0230yR0Yqxj6q/U14jIv3snJzXu4P4eZHzeZR5ZpNF&#10;eSMNKvGPmH4196/8E3WG7XTt27LYmvgwE+fGD03Cvv8A/wCCc1rHHp3iSULlvsp59Bg1nj3/AA/8&#10;SMsFu/Rnxz+0M/mfFLXuM4upP515gnL8L9a9J+O7GX4meIT1Hnvz77j/APWrzuJNh6ZzXswS5fme&#10;XPRjvLAwcYOa/WP9jO2js/gRbny9rE7i3rxX5Sw25eRdxypIzX6yfsjgH4Bacf4sEfgOleLiNcbT&#10;T8z28J/BbN23LJqlyMjDt3Pevnb4y6RPcXGoz3b7QrkKAvX0r6OgXN+7YJOe1fLfxk8S3d1qWpW4&#10;2iOGRgQehrLMFKVONujNsqlCNWXN2PForOeBRcoyuo/hxitzSrue+liV0VAWFc3a3k8jgSNjbkAL&#10;0xXQ20hIXAYHArz6iklc9uk00zZ8aWEf9rxSLCoDKMBB7d6x9cCajbxI4eMoo2kc81p/2o0YBkID&#10;Ajhu4robgaTc6XFIYVJOAxXNQppPRjlGTSufMHxatnjVQ8m/nnjHavLHKrjAwMda+gPjtoto8Fob&#10;IOZGGXU/WvD7rSGSRwQQ2eAa+ooJezR8piNKjRt/D1A3iGwP/TQfzrovj/GE8UHHdAfyFZvwx0uW&#10;88V6ZbRjdI8oGPXkY/WvRf2vPh7P4F8ZQw3L75HgR8/VQf61m5pycTOMHZTtofPURyyn1FTQzsjB&#10;Au4lhUAG1go7DmpbYfv4vXdSn8LN03c+sPhRE6fCaW7T93NFKXWTGdpHevsX4D+MNX8Z/C+G+1K5&#10;E86xtEGKj7o6Divk74RWct78GbuGNd0jOQo98V9Tfs4ae+j/AAjjtpl2yKrll964MNCKmpLdphWk&#10;2+V7aHjHj/UZo7/UI/LXywTJnGK4rQNGv9SDzwRqQWxiur+JE9097eGGMJvYrk9x3qn4HtNX02Hz&#10;7eQOSpYYUHaPWvH7+p9UtIxS7L8i7oUhtLhluIyqR8MD61Wulg1KXzFZo+cDDZzUmr65fLFMJYV8&#10;yT77BcbvfpVrQLbS3RUuFKSsM5DEc/nXNqtTrVr67Dk0K/jsxLbTgsP4T3qhG+tWt8ryoHHQgDOB&#10;XRx2Vurf6HcEpn5gW70nkXdlcttAkUjIzzQpOJTjGatDQrW/ia0uJXt5YlkZQASTjFU9W0iK+kd4&#10;GGWPyqfWoX8L+feGZGaOWQ5cdOazdRS+0vVBFHIDHx3zVKUfsh7Pl+JmFrGnyWlw0d1ACcckVQht&#10;LV4QFLoecfOa3dX1d4bzEwUwsOSB3pdLstKvb+Bh8yNjcN+PrW8JX3FNIwWhu7OBhDNnHRcA5rn7&#10;nWZ7ZWml+WWL5lyo611njTTE0zXpYdKlPlJyFDZwfxrjNXv3EbpcKHeTg4TFejGLvys8KrUbV0b3&#10;hb4x+E/E91b6f4u0iEgOF+0+WUwM9eOK8x/aZ0PwkvjOX/hD2i/seSMMiI2drd81i6vYW1vcuYz8&#10;7kgnPvXOjRlvriSJjnA9cV3Rg4NNniyqKo9HaxwV3bLE7A43d8VSNuXB5xmu2vPCJ2sAxLAdjmsW&#10;40OSwG9gzYFdCldm0XFrc59rZ0A5zSAMDz2rQkuEbGQq+vvTmt7c4VGO8+taLUUnYgtW2zIxGdvN&#10;fRfw9+IOkvYWsE0iRTKQHx3GBXz3cWbQJuzmmWM00Um6JyjEg8VDi2ZVIqrazP1u/Zd8d6dc6JqN&#10;jLdwLCqmRdzckA9K9u0zV7XU4PP8tIrRpCEVDnd71+LXg34q6/4Ru1NnftbqDyhA5/OvpbwL+3L4&#10;h0y3gt9UhjuFiXapESqQp6nj6CuJuUW09jVXSsz9GGs/MJliChV+6GGfpVdNR1MkpcxIQvK8Yrwr&#10;4aftfeGfG8trYTlbCUqNwYkAn1r6A8P69o3ibMceoW7nafuMckfWqhKEtnYdn0MyHT7xjJczzFS7&#10;YKjnC9/6VclW3trULaKIznLENnJ71LeyAXP2ay3OcYVs5wPWqkWjXq3rb2AgVcnHU+9HI4RstQsy&#10;K9ktmglicN++UKxXvUkmjfaI4lG14lAKyHqKHtLtVKxxK0LH+Ic1BPezaPEBNAzwf3VXkVN9LyQ7&#10;MfNo0yxyFpdyKCzZGeK8M1/V7G/8b20+0MtqoMcYO35geele2zeJLC4iSwgaRb2c7Qc88/WvCvFn&#10;hH7N8WN07l7W3TDbegb3xXm4ppR0Jkuw/WtXl1jU5HuGVIWUmNAcYrhvEeqrq+nQ2+9UW1fBwMZN&#10;L8V/EWnWk3/EtuHV4m2uUbOK808K3OreItSX7cwtbR3ISQL98dj0ryFCcpc1yHKLXKYHiSWXVtdZ&#10;bQSSRx9Qg7/5FFez23hdPh9qyahZJBfWUykSlxnc2P6E/rRXUpxSSsY3a2Z514IuZR4fscqzL5Y4&#10;FdyseqQoZo45EUf3HOK5Lwb58Hhmy2puGwEn06V1ela+UadRLwO1ZNNy5mfeqygkiOHxNeQzbZ8z&#10;IDysnQVJ4l13Sbn7P52i2Ug2jcBCuXPvTl8RhpHWWNZVJxwuDV2O60DVI9txbvC44Vm+7mrpVZQu&#10;kxVqKqtOxx01v4fuYrhY7cWfmcbEGFX2rzfxPpsei6igtQs8OM4xwOOtetav4Qt7hZJrK9gAXnYz&#10;Ac15zrP2jSpzvh3bPl3qMrXrUsRJeZ41fBwtorHMW+oy+WrncpPXAwOldBpmtm206/uWuXieJdyM&#10;jYYHFb9k8E9lGxjXaVyeMZrm/HUCjwtfC0QRsRzgda7VX9paLR5c8L7JcyZT8K/tZeLPD95sl1a8&#10;lt4m+USXDH6cZr27wl+3ndT3SQX2JATk+a7YIx0I9a+B5rOSOW4aNiOecN3qb7LewRGT5nX2OcVD&#10;pv7MrFWP1m8LftM+AvFzxRXlvYtJJhds0KsMkcjmu8t9H+H+vWqyWZis2Dbd1nhef0x+Ffi3b61e&#10;WTZBkiwQQ2cc11vh74sazoMwkt9Rk3Lzl3x+VN820kmvx+8TVj9dJvhtPCQ2jeJ7wLnKq85qnc3X&#10;jrw+xPkpqdrH95w5Zvqa/NjQf2pfFGkzsy6w4BbO3zAa9q8Eft26lbGKHULtZFXGWZ/60X6xTX4m&#10;MrbWPre1+NkUcxXUraayxwSycZrq4fHulazaMv2uElxgIOvtXjXhP9sPwX4kiiTVdRtY2PB8xlIz&#10;9a7F9f8AhR4z2hNU05JTwWhuo1Yn8DW0JyvdzT8noZ8umjOp1q1W+0Wb7OUlBjKZXpnFfH3xK0OD&#10;SpGjuhHLMT1Zc/lX1JL8EdPv7fzNG8ReXDKM5WbeAfrXzn+0L8F9X8GRQ6jLI15ZnI87OQh7Zorc&#10;1X7BtRj7K7ueNy6UElVreQx5OCFJAFaa22pQALGxIIwWBzxXGm8kUJulLbSQcdCa6PTPG8dlBtnj&#10;YgDls4xXk1KTWqR69CtG1m7GjaO2nDa8BWMnqRnB71pxPYaiwRhCpcfeC81lxeLdLu03R3KqT1BO&#10;cVXN3b3N15iFWP8AeBxmsvZyep2e2io2TTKvxF0m2h0eV4pW+QYJDfyrxGOMOFMQMy46E5Ir3dND&#10;h8R6jDYuxWCVgGJbivpyx/Yi8La94Zs5ba9gSZ0DE5yRxXo4et7Jctrnz+LpvETc07H53vbhyFaP&#10;LNxmvvr/AIJ4wGPw94rcDH7hj+YNcJ4y/Ye8R6TI50xH1CMAkeUuT7cflXtf7H/gHWvhroniS01i&#10;xns2ltywkmjK5+XGB+NGIqurOmuV7meHoum299Gfnt8aAZPiFrR/6e3b8yf8K8/3/MAK9a+KnhnU&#10;pfGutTNYXKxNOx3eQ2Mbj0PQ159JpEkbk+TKnqZFxn6V7FOS5bXPIqQlGWqKVqS0qAddwr9a/wBl&#10;GNbb9n/SgRl2DGvyghs9kqnbzkfzr9ZP2XlA/Z/0jjB2NXmYh3xlP0l+R6+FVqDNi24u5snO0kkd&#10;6+NvjTp1w3iPVZJZPKjec42HivsKyCmW7z1GSa+PPipZ6jq/iG/JV41885Q9/eqxkrRQYJXlKx5N&#10;bWU0Mg8lmkVevOcmuo0oytPEGU/eHBGayIfD2o2N1lFZweSwrqdGvZGkSN7WeOb7oypw3vXlVGmt&#10;D2qPPFNNG14kslv7trgwIq7VDKo+X/PFYkthLEdiSskIHCDpmt27u59PcRz/ALiRSCI2GM5//VXU&#10;6zq9hHpWkSTxJulX5tv41HIql5Xsaxk42jI+cfibNMusRxu4OI+g61xLQJjJRGz7ZNd78ZjbHxHB&#10;NbkFWGMD6Vx6qGQewr6nBq1JK58VmEm8RJs9A/Zo0WzvPjF4bEtuskf2xSysvBFen/8ABSLT0m+J&#10;sAVUBFqg4GBjjFcT+y9Gq/F/QDjP+k16L/wUUVf+FoIcY/0Zf5CvMmm8RL5HoQk1hUfC9zpUluWb&#10;aOvaq9vaubiPK5+boeldzKvmHBGaqiACYHbyCP513VdINmFGq+ZJn3z+xp8NodZ+Ex1C62snnHCO&#10;M9B6V7lo1rHZ2d6qRpEqgrsiGF/CqH7KVkLH9n2xeNdu4En35raiiQPeEDcuGJH51w5cuajGct3c&#10;6cXFRqRsfK3xCs7zUr2RrZGG12zkcd65Xw0NSWfy0adG6fe+Q11HjzxZd29xcJDASiyMPMHfmsjQ&#10;L26u43eM+XMVJycc14Hv3dz6yEoKnGS3svyOi0bV7neDJFFc9RsZAQapXHiawuJSJbRI5OV/doqg&#10;VzEUOs6LdPMbSQJnO4jINWob/wDtKTFxbiN252kdaVtErj51OTbRo+Tb4ae2umQd1Lc/hV62OpxI&#10;rwuZUPGGyTXPJpEeozOPMEeAcKDikt7LU9GczW00gcf3eSRU2Sem5pF2WhoweJL2z1ZhPGSq8YKn&#10;iuo8PXOh6tNMt6qrMxIDFema5LRfFdxJrEMeoKxiYncZFrs7i80C8m5EcTAg7g3JpyTXvaCUlL3U&#10;MvvAlrdXLC1uUmRhja6jFcXqfhe+0nUPNNrgRnggYOBW7eeF/wC0rozabqKiVj8gZ8Cqp07xFpmq&#10;W8Ox51LfvCg3A11Qgt0jjnKTdjDsFsr3Xn+2Ix+0EDPp9a5r4jaJ/Y+s3EMCI0a4ILj19K7XxDqk&#10;setlW08xmPG5iCM+orN1e4tNaNzc3Egh2jAU98d67vhumec7zTfQ8Dn0eWa7WcRq22TkbfU4rR8c&#10;6Ba6RPbFoBAJY+WjXBP417z8IPCvhu/meS81CBMOW2vJgfWuS/aBsbLT5/PgmgvIi+wtE27C16dG&#10;rCdlY8OrQdOPMfP97FExaK1c7yMbu/51jGC5gYwyqkkQGMsBmk1G68rWhNn5jySvpVqwkM2pwvuP&#10;lyHHNbSjd6GNOThG71K40/TXQJJbRA+rLUOo+CbVYg8TgStyB3rp9ceC2ADopZR1FYc9wdUmVOd2&#10;PlxUypOLNI1pTehxV7pF1bKwZyYwTiszy5Y+GU/hXqMOjy2qSTS9FHAb1rFMCyzEhAVJJIHc0crs&#10;dFOvBu1jU+BUGiX3jKCz16OI2lwNmZlzg89Pevti7/YC0/xL4Zg1rwzewzJMu4J5nP0OK+Dv7FiS&#10;XzFYQtzgGvRvh78VvFXgUoNN8QXUMcf3I93yV59WE3PmRvGrTjHU7Dxf+zB4z8EXcjiynijDFQ8L&#10;E4x6dK4+DxB4w8G3sbw6hqdu6jlvtDrj9a+ivA37fWqWcsNr4kC31sgCu7YIxXtOmfHP4LfFa2EG&#10;qTadYXDj5vNmRPmPA5JBrD3pOz09UVyJ6xZ8x+Bf2u/GHhp4lvLuS+j+65uHLuR9a+j/AAb+3Poe&#10;oNHBqsCRSYyx8vn860tT/Z2+GvjLD6Pf6XOpTB8q5VyWH0Oa4nUP2KbQCf7NFHvZCUVcnB7Gq5XH&#10;pb53I5Zx0R9PeGvHXhj4hWltd6Pq8YjUgMrybQDWlHrllqVzNBFNBdlGKlYju4HBNfnlr/7NHjrw&#10;pM1xZ22oIj8CSOMgj3zUvgqx+IPw21BdSaz1U2sWfM3Qu2fUcCq5qiXvFOaS1R96a/4egn23toqw&#10;XMMZWNo+CT2xXms02j6VeXGn65cst20Zfzn53t7mvOp/2pp/EPh1rCx0+Z7uNSThCXQ/7orhXu9b&#10;hgh1zWIbmwtphlZriMoHz1wW6446etcNWpGdmonLOfSJgeP59mrNDawjymYsXK8tj1qvFqMkvgsQ&#10;y3TwtExCsnysueRtPrXXahpkR0Fr+O4Fy5bdknnFcn4jbSra3is4tsjTjzJpCchBjp+dYJOb0MJQ&#10;dNeRqfDbWooNMuP7SmutSnaTEMDkuNv94ZoqT4feOdOsb2aa8mjtLO3jEEchOAW74oq/ZJmN2YPg&#10;e21m40GGKGylciIY21Lfm90gjzYWimb7wPWvTPCF1f6BoFm8MZiDwjggGt1/F9nqVk66jpqXDEZJ&#10;EQ3fga56dWN2pI/RJ05KCUXc8M03VzPd+XIwyzYweuT0rtrrw09iYW3gMwDYzgfjWtaaZ4fvJjM1&#10;uYi7A5QDjBrbvo7bW508idEw2BHJ1P5VjUqQfwlUqc4NuexxMmg391FIYlXp/C45/Ouc1bw5fQxK&#10;tzAwUdCcdfwr1GTw5dhhhlcDoFJG2q97mzxDcqJNvCgnjNEKsk9tC5Qi18R5fpsUAtzGdp2nJBOM&#10;GsjxjDHPoN3AgEe4cFTmus1Pw9FNfSkKCpO7apwAaz38KxSxPAsvlNJwBIcrXoUaijPmOCvFzp8l&#10;j5Ju0EV9LGcZ3ZwKsXFz+4CDqRkV7T4s/Z6v0guNStZ7dlXkjJB/lXAN8K9bS1Sf7NvjI4ZW4/lX&#10;pKsnozxpUXFnLIttcQ4lQB9v3iM1k3tlBGMxnccdxjNbt34W1LTpszx49gc1QutNfgEFevWr5oyB&#10;RaMi30w3X3ZCp7g9qfJYXNoceb06Vp2UK2nzEk/Spr6HM0LIu7dyd1OLe5Mt9TItb29t+cvj1xW7&#10;onjjUtIfcsk5kAIGW4qy8kUWnx/Iu8ZzVafyLhF2qFBI6etOUIyV+UwbR7f8Ov2wPEng63ijmupJ&#10;IV/5ZyHP+elek+Lv2u734v8AhP8AsJ4ERt/mySg4yRXygPCzXKBgMseldp8L/CrrrUsEkqIxXgd+&#10;lEZOk9XoZNJ/C9TXuhcW/RQFOTwah+2hoXEgIyMcDNdpc+EbzY4UxyKATg53VzUnh+8RS0sQQDnI&#10;zxW0qlNbMlUqrXvRMvS3hSAiVtvPG4YrRgCgl4p1xUE1pGx5GMjG2qttp0jX7kMVRRgAVdNxa7mM&#10;ozgzsPD09+L+1ezL3FwG+SNe5r7w+FHxRh0nwpZ6d4hV9MvUj+dXiYnHbpxXw58Nb670LxRp97F5&#10;WIm3fvACCB9a+t9K/ag+H/iyKOw1yzMV5jaxEaDJ6dc1x1J+zqppW9Tqp05SjzKR71p3jHSNQVWt&#10;r6Ng3QEMv8xWwtwJhgbXRwQRu4b2rxfS7PwDq9yJdL1GWF5DhYi/Kn356Vtv4G1uykI03W4GXGRH&#10;LKwPtjiuvmlZXjf0DmlHRM6/VfAfhbXFZL/R4FZhg4Uk15N40/Yu8HeIxI2nSfZWbJA24AzXax6z&#10;4u0BQNQ05dRgxtDwt1/OlHxfs7Ztl5p97ZMvUbAfyO6snChu1ysaqrZxPlPxb/wT+8S2RL6RIl9E&#10;WyieagP619Z/BDwtqHgr4TWOi6pC0F7bZjZCwOPxHFbHh74iaNrbYgvTGx/57Hbj68nNbMtzHNE/&#10;lTROWGPMV85qIYZOqqyle1/xGqsVFxicoLdYRcygZYxslfHPxBF+fEF/8m3bcEZzivs6e2e1t7gl&#10;tx2Mw9z2/nXxj8WRqw1S6m8tEiErfN2J9DUY9NQiaZekqkuY5e11G6inAe2yAPvZ61saZrVvFqFv&#10;JLEVAkXoM1xel397JIAybyepXoPaupsSrEB1Uv6V4kk0+ax9FBKd1c6jx/JYa3r2YsORGvzgdOK4&#10;3UtEubuBYYLs/IuFAOMVrytGWXMioc4yOpqPxAg017dbWUPuQFvUUuZybaNeWEUk+h4V8UobrT9a&#10;thd52qAN5Oc8VlW58wIRyDjn1qb4z6vJPrUYlIO04+XpjFVdCfzoY2HTbX02EqqFOMT4TMKTlVlJ&#10;bHsH7M8Lf8Le0Ep1+1V6F/wURJPxQiB+99nT+Qrhf2aoynxW0KX0ua9F/wCCiULL8SYHbo1qh/QV&#10;hP8AjyfobQ1wi+f6Hx4WZWIPrTYWDXSknGCP5inXAU5PeoLcE3IGSBlen1FdFZvlaOSgm5o/Wb9m&#10;gD/hn+wwc7sr+taWwxLfOBncjDr9ayv2YkH/AAoTTQCxw/P5CtlMb7oBS3yt8vc/SufLXfDRX+I9&#10;HGX9rG58ua5oiXFvqEmpDyrUSth85xzXKad4QF5KZNK1BblVXPDbf516JrE6ancX1rdKbW0807nb&#10;5j9MdhXNWvhGDTGnfT79ZVcEiMNn8q+acm24vufVQhH2cWuy/IW1GtWEvk3JWW2Az8wDfrRbTWtz&#10;fxma1SLLY8wCs2TV73St0U8RKA7uuev/AOqp9M120vbqNJYHjVv4hTv2LtFbmnd6Jot9qmyK7FtI&#10;Tg4XqahuvCNxp1wogvPtC7uu7GPzrNshYyXv2gzMpSQ4z3xWvI0927yW06jkke9TfW5ok7HOajp8&#10;yXDLLbOGHR8ZJ+lZctrIrqVcls/cbg132mST2thM9+BPJnKgdaxZPEOnC7bz7N0AbkKMsa3jJSTi&#10;YcvK7oxbW6vdH1e2WRFVVIBYHOK3BrWpQX0klvcGQHowOM+1a1zHoHipZ5ReHTZWTI+0LtxgcV5h&#10;NrbaHqxhZnkiDbQ46H3qleK30JnNdT1KDxPbXsqxX1orTM20knOPeuO8WeK/B0s99pcwa2ug2xFV&#10;SBj1/nWNfWOqTXxvreUCF2BGe1Go6Hpl5HJf3YQXKDLOccmumla7UndnDW57XitDzq/+H3inTr43&#10;mh3cgjmOEG7+Ht+lTeOfCPjHRPAiXeu2+C+drhhwP8mvRPDPxq0LTtTtLG+gkRI3UA4BJ7cc9K7j&#10;9pKx1DxV4LgOnbP7PMJcbh82OK7qcVq0zx2017x8GHUg8ih4lKhsFvWti0ms1b7QkqhlH3fSsHX9&#10;PfTbKWTzE8xTtKnqa4s6ncK4O7HqO1eindI53SUj0C51ZrxpG3DYD2qxpU3kyJOW/eqcqPWuZ8N3&#10;cN4pjd2QscM3atfU/O0NCxjMybvlZe496tybIhCKvBnQv4ui1C5ME8QjZjggDPNLqMMcMDtb8tjP&#10;TGK82h1wnUTM67AGzius07xPZ3ELKxbe2cA96mNW3xGU8Ny6xIoZHvZwrJkV0enWCNDJEPvbemcV&#10;DoNob23/AHSDcW79BXa6F4J1m+lWeC2STAwff6VKnB7sVSNRWSR57qGj3KMzeWSvbBzWY1tPp6ea&#10;CUPpXu8Xw81XzkM2muFfOD2FcT4y8NSaRdIkyqOxUVk406nwu5qqlWlaM4mB4c+KHiDw66fYNQuE&#10;CjhFevVPDH7Z/jPwzcgy3Ul5H/EsrZ4ry7+ybTyXZQI2HGT39q5nUdOImZVcMOOf6VzvDxWsdDop&#10;1eZ66H3f4L/4KFaZe23leI7Tei4xsQk/p6V6VF+2P8H/ABJpFxaSv5U0yFfL8qThiOo+XrX5if2P&#10;OsRePau0ZJFd58EfhRL8RvGNraXMhWzPzOecH6kVEozgtNfU0lOFtWfQUV34ZbUre40PUY2knnxK&#10;FBB8vPfgV2Hx78Wt8RodO0TSALTTdNgWMxjjPy9fxqxrXw68K/C3SJLC3eG51CRVkD4ztHpk4rgv&#10;Gvi7StVvbK70ZtgghC3Kgffdc5A5rzG5NtNHnyktoswNXSS30O3sGupo5ERQfnxuYdBWR4m8LeI/&#10;DGjRT6jG/l3O0pMzA4BrnfFHxPh1Qj7NCwKPklugI7davaz8R7/xjpRgv7gwxWUQMcbdenWt4R7i&#10;qSbSZrTQy+MdRstDgt1tpIodxCtnzSBnP6UVt/D7w3FqPgdPFlvr1vb39o4haCUkOwb5cj2GaKnl&#10;qfY2Nn7NfFue8N4yNroNnAYUeFYFQ5Hb1rOtrrTbiWXcrwlxw6sDisK1vIbmxtjPGuCi5GcVo2vh&#10;yHUNJbUoZXVUcrtLcCvNvzfCfcwioxXMjVs/CumyQZiv2ikPeRagutCm0yZWW4WTachkXk1ix20+&#10;AsUqkkf3q3JItQtYIz5LP8oyw5rBprc7I3jJOL0ILmTUbXSnaNnkm7KRg4rDTWbmOZJZovOAHIl4&#10;IP0rqtO1O7lcRFNvblas3t4sUzwXFpbOF+UOF5rVVEktNDFws22zm9V8XW9/DG7afHC6DBZT1H0x&#10;WFp+r22qX8Yity23k5NUfEDi41CdYvkRTjCniszTrz+xZTMdsntXarcum5wJNSTex0vijVd9vLaR&#10;j92/U46VjaZqW21W3K528A4zmmR65DevunRo2JPHapYfLdi0Wzbn+KslOVkmdqpJvmiyvqGm2N+5&#10;a4t0cevAxXJ698P9EvkGxFh3HaWVuRn6110i/ayw3bRnHy1Y07wvaXFwhlklBX5h6VtCpyPU5alD&#10;2kdjy+//AGe5hbLLHfhoT2MXOPrmuP8AEHwc1jR2Uxq8qjkEL27V9OSRXPkeUkg8sHg9x6VjF7iR&#10;ZA++QhiPvZraFV3OaphoJbnylfeHL6z2pJBIXI6BapeRLZsFeIqVOcEV9T21gl1qf+lW3yL0IXJN&#10;azfCXSdVtYbq5tFaOVmGUIBB7Vr9YszieGT6nyrZa5JKYldQoV+cnHFehfDfUI9T8U2uXEeP3bMF&#10;6HNeg3vwN0C8meOJZYwpxgEE5/KnWXwMm8M3sGpWF1HOEbIQ9cCt51eamzCFB06qsbl/psul3APm&#10;edEXOG6fpTkmtxG/mxHP95l/zmkubmSabbNESqnJPbNWxc2106CQAEYAwa8eU3sfRU4aaGRDoOl3&#10;kRDxKZGOc7gM/hUZ+GljJEs0FyYJcH5SMitWbw7bzTvMJSpPTDVb0Pw9d3lwwW8VkxwM5qoVZQV0&#10;x1MPGorSicrc+EJNBsZ7xbne0aEgBeDXzfqmu38OsXNyM5LEgD619sz+CbqTSbvzHWT90cD1NfIe&#10;uaV9j1S9jni27ZGzu9favUoT9tG7dz5zFU1h5WS0Kfh/4z6/4c1Lz4ruUMnK8kV6p4e/bN8V2WpC&#10;eaUzp0Kl814pPplvcBgy7c/3ax5dIERZomZVH611KKORKL2Punwt/wAFDLyNFXUdOiMa4Hzycf8A&#10;oNes+HP2y/BXjCL/AImmnWkUjYDDcCB+lflR+8V2G9hk1oW17fWQ3I8ntt//AFUn7XpI35VE/XXT&#10;dZ+GvjJ822o/YZG5UpMAufpxW/beDJcb9G8WoVH/ACx2hj/6FX5A6f8AE3WdIZRHcyKykda9A8Pf&#10;tS+L9AkiMN+qBT2DEn2+9STd/eiZypKSu0fp7eW/jOyh2wxQ345Awu0EV8xfHXUvEVg87XelNao4&#10;y7hDgfQ9K4jwl/wUA8V2UqJcw2lyqgZLK3/xVei+If2xNE+KXhDUdK1nR7RLgxFIZYm5B7dzVylG&#10;rZSb9DONqKbR4TYeMfLYRtbYWPA3A9e/9a9L8Kh74wXHlgoxBC5z1rxe1iZ5d5HBJ7du1dR4X1/W&#10;YHMNg2TC24IBkmsKmFj1Oujjp35dz0nxLpbrqkztFLGgA6qQO/SuQ1W3uCSYLgJ65BPFdcnxd18q&#10;F1LTraWPZtO6E/49a4HxHr4u9UEmnIImIy0THGT6VxfV2pWpyPRlioJe/EzdT+B+o/EO+WUXaeYG&#10;CFDHnB9cZr1b/hhfxbpGmW80N19rjZAwSOMg/lk1D+z94hMvjFf7ReVLXAdwq8qwPc+lfc3h/wCI&#10;+n38SRxXSBQuE3HrXXShUnK7lax49V06id1oz4t+EPwl1/wP8VdFbUdNliVZw3m7Dtz0x+NWv2/7&#10;Ca++IcUoRiDbqG9un+Ffckb2moyrP/oxkHIfuKwPGXw48N+P7gTa3ZC4k27dy+n5GtvZVbylzX2J&#10;cYez9l0Px5vdPZJMlWA61Ws7aT7UCVIUMuMnHev08179h/4ea+S1vdXdo2MfKwOP/Ha8y8V/8E+P&#10;skEk2lavJOmflWWPJwD7VnUnUjFqcRU6HJNcrPcP2Zlx8B7KPOPxzWiV8gX0gyzMrAAdal+C3hy6&#10;8E/C6DR70fv4ehxjIxVm4tixuFQkZRmBAzzW2XxtQgpeYYvWpdHyn4m1SU61NFNGIopHILZ5/Gql&#10;voEksDTWN2JQhwY1HOKm8Vbjr10+oEGJJG+YYFavge30uP7Q8F5taWNgVkIxgkV4E4Jt2PosPVlG&#10;lFT3sjDRLm6by5owWHG4DPFZ8UK2dwrm0kGMggLW3cz3EE03lOJAGOMDnGfatHTPEZd5Le6tY2UD&#10;OSOa5OaSdkeouWcbs5tNAsb8tJHI0U3Ujb0qxpulmO7jVLtCN3cYzV7+2tJW+KtEyM3UhuMVHFoK&#10;ahKTZ3HzlsqN3anr1M7q1jXNjeWsTSvskiHYd6wtQ1PT79DC9jEly5yJA+T9eBV+8m1LRkFpPmVW&#10;IDADt3rI1TQ4WuUnTzImGNu04ovbUaTWiOWvtNvbR2CsWUt8okX9cmujfwE+q2yTRXMUj7VLKFHB&#10;x61qL4ct9RtWAupS2Du3sMA1Bpvh67trqFLe+ESk42McnFa87a5jHkUb9xul2esaTd29tcWBlti4&#10;DNt6fjUfjXUPDsM89rLYyQSoGYPnCk47jFaeteI/Enh2+AeIT2wwVYncprk9d8X2WprcSavpDF5E&#10;YFlGD0r0qVvhZ5NaTR41Z6LbeJPEWnvBCVja5EeG5zg8ke1fVXxBlt73w2NFSZbGaC3EQdueAPSv&#10;HPgDottrniWBRG3ki4cpv7ADIz+Vel/F3wjdT60uHZt5ydpwFXvXfFK3MjwE3zOLPi74leDYbe4u&#10;oYbgyYO0OF4J715rL4AvDl45RIQPuha+iPi1o1toPiQwiVpbfYPmYqWyfXFea39skbq0Erhgc4DY&#10;rvilJXsc3tJ05cqPPrDSbnT2JkifcvqMfpUut6tc3ESL5ZCjg5rvbKdZrhmuFDDv0yeKn1fQ9Nv9&#10;Bnlh/dzAEgHucGm7I09q+ZcyPKNO0sXbM5ONnzCnnS5JJQVU5JJBXrmvoP4M/s4XnjPw+dSmkEQZ&#10;QNuMgjNW/E/gHTvA+tLZ3VnK6gFTIOGx7VxuSaujtdRo5fwF8G/FF54eOuWqu8UPzEGMkdOnWu/+&#10;HPxg1XwZrxOoaM19Gq7SoUrjr2xXovgz4r6HpXhiHQbPdBbkhHExyeRXbeGJvBhmbfDDcEjad+K5&#10;5Q5+pSxCi9zmtN/aS8O6zfwRXunx2kbSDJkbp6joKxvF2meFfiZ4jleC4hi3DbEI2G361p+LP2fd&#10;B8Qzy3emytarKSQI8MBXBal+z7qfhtTeafc3AeM/IQcDPqRWSjKlqbSqrEK8mUvFvwOXSoLsW2pC&#10;Wa3AOFXIz6da8cu9P2XEcMy+SQxDHbjmvVLaHx2NWl8vffDIaUFSQQOo4rspfhPF4i07zr5Ra30p&#10;+6Fxt9BiumlXvozknQW8Nj571TyNPhjgjk8wdG47V0nhH4mt4RUjTYvKcNu3Zxnjn6U74ifDb/hF&#10;bfznuDMwfafasPwDpem6zcXRvpjGsMeV2EAk+nNdE5J6nI6GjudTr/xR1TxBdm8vLhnJXAQt2+tc&#10;9eeLGtbZoY4yVm53qcE+ta/xL0DS9NhtTp0+9jGC2CDg+nFeayGRZF3sWQHABrhUOYxppNNo6fT7&#10;CO70i6vZZRHco/yxA9RUnijxlBr8oi022W1ZYFhcs2dxA57VWt9OErInmkCcA7AcVr6h4DsvDeix&#10;34uxLPMGIUEFR7Gs5JJ6bm6jpdm78FNFt9QM0GrapJZ2nl7gynAyTn1H+TRXPWPiKHw5ZQLHGlyS&#10;ctvHfB44orP2sloZuKufYDaZpVxZwRW6NbSBQMyNyK0It9l4eksopFZ2lJ65qoILYpFsmVCyg5Y1&#10;fXwrctavJBIkrY7N1zXkc0k3ofoS5WkpMy7HQroxo8eCxz0rTiXU7SNtzvtA5AGar6fHqVvcJEY3&#10;2rxuU8Grcevy2d68EpUDP8YzXN71rnUpJNRLmmaootszQDzAeSwwaS8axu233HyNnLc4pw8TWkp8&#10;uW0hnUd9oqnfDT7+LbGfs8ucCMHueldCbnGyMHFRldor3Xg7Qr4NNayvbO/U7twP4GuC8W+EptN1&#10;G1W2lFykmA7KOnsa2dVv7rR7kxlPNjBx7UaJqUGo380khEWFAHHA49K0U5R0I9lB2scncx2inynh&#10;YEnriprK1Rhhwo54rsL62tbxcqIs5/u9appYIwYCNRz13VMaqmdKw9ncy5LVYIzsUR564q7axyRe&#10;XLG6uwOMMM1g67q40y78kPtx681PY6yblEPnABPm44rrjGTtJnG6kU3HY3btb+2ZmW0Qk87gf1xV&#10;DSNVWBphMrJITg+n1xV9fF9jdw7CfLkAwec1nXF5DMQ/ysp4yFxUKTTaaG1Fq6Z0mlrZ30U7Axtt&#10;HfqKnj1RbKzjtVBaEPkbOoNcpphSbUVhBZUPo2K6iKyghbJ7dDuzUt2dyOVS6E82m24AuFJj3DJL&#10;9c0+8NzaRRpDsa2AzgrnGasWd9bSRSwSqJZGGFB7VZSGSGFgVD4Hr0rX3nHV2TMeVRnorHDahf28&#10;GNyGP1OSBmqG3T5Y3KruYjkq3etPxS8bgJLGo5zwK5OSGKXMg3JjldpPNYqKOuM5K6aNyC2WSMqo&#10;dR7tU1sJ9JkEsDhmPUPzxWHbXDoh2SMD1JY1oabPe3LlQBJGOnvUtNXNFNPQ7/RvEvlBVuYzsI6O&#10;MZr59+MPh+KTxDqFxbwMIJG3JxkCvYFivIXtpniZY1HTtRrtzbajAxkt4WHvHmurC1HTdkeZi6Kq&#10;XXY+M9Tt7m1k3dvRV5rP+1uwMbKRnuRzX1qvhfw9qib7yygyDz+7AyK565+CmjaxcXU0UKQ/N8iB&#10;Ogr0vrGjbPJWFd1Y+YHsk8wHbzmtEr9kgViox717rL+zbe30DXFnErxjOBsrg/EPwu1TRSwaBmQH&#10;H3SaccRGQ50prVnl93FHdSM3C56YqvaaYJpmIYgAckdq63UPDk9oqj7Ky45ztxXPrFJYyMHKpubI&#10;G6rU1N7is2tiddEl3FoHGwY49K6XwD4ev9R1+KBXUM7cEjNUNEljSJ0kcBmzyDnFdf4ME9tq1mYG&#10;LShxhh1A9aJWUW0zkS5p8jWh3eq+FdW0ieRJNxAOcqvWtb4XvcWXjSyjkOPNkVZAV5Kk9K7WTUZY&#10;1Xz4wW2jJdQ2fep9JbT7i8jvFijjniYMHVACCKxnjHZc53U8u9/3H95X+Jni2TQfEepac9lGYFcr&#10;Fti+6MD/ABrxS6vLqW9eUMuCcg7a+ktb1Cx10Tfa7OCWVlO6VlBYn1zXl9v8MJdXmka3mZkLHocK&#10;BXQsRSa5jGeCxC63R6N+z1470LwtZrHrumxTRSnbJM6dAT/e7V9LWcXw817Y1m8UDdUaOd8gf99V&#10;8E/FXSp/Ang9F80mSU4G0lcfjXiFn8Tdf0pysOrXKBeAQ54+hzSpyTu0rpmM4Oyi0frp/wAItOib&#10;9F1xgByquQ+fzqtJqXxB0mSPzIku4FPVdvI/KvzU8O/tPeK9FEYXWbnKsMt57ZxXtHhv9ujWLdo4&#10;b+6eZQvILZBH1pOS+HVehHLFatH2xZfEq5t5AmpWjrzyyx8iup0zx9p97hI714s/K25eQDXzF4P/&#10;AG1PDmsps1COMuePnUHB/KvWfCXxM+H/AI4uVjaS3TK5JwFIb8q3p1pPRST/ADJaaejPV7qVLmCT&#10;bKGRUI4PUVzOW8iVhw4VsEdcVnL4e0q/8z+x9caInJwJyQPwzUUXh3xJbs4h1JbuEL0fnNbc7uko&#10;fcKalJ6nzj4+0pptVuRfhxZSOxAUbTn3rltM8DR31wv9n3DIw7eZnFdd8Ydb1PRbyb+19Oljt3J8&#10;uSNflNcB4Q8W6Wgm/wBLaGY8Abuc187UozjJux71GvS5YqTs7Iv6Wuo2GvSxfaC+w45GauHVLlJG&#10;kZQezbV5qsbOaBWuY7jzndieG+atHw7rIe9EN75TR4O47etcM+ZPRHs0lGUXZ3I7I6NqcnkvGyTP&#10;33cZ9vel0zQZ9O1ESQXKrh+Ru52+9bf2DR7u5WS3iWHac4zTNa8PlVWe0mdvMP3RT51JWMvZ230R&#10;XurnUb64lmkcyBXIUFRyB0pYtT+0yrHeW4OCB8q9Pypml2mqaf5aTqXjySvy5J+tQaz4jl03UpYp&#10;LYCJjkfLjjFS43LjUS0Og0aLTvMYTbowW4Xrn8KzPEXgm5nvXudNvl3np833fbFZ+l+K7F9QjWZW&#10;jUkAEHoTXR39rA8rLZX6lg/3S/IpwlpytEy5Xrc4uKTxHpd7bQXsnn2xbHzJnNZfjfxn5dxNazab&#10;FdRInyvtwV9eldF4gg8RRXcrW0j3sCfdAO7BrmLvxxNaRNBrOhR3W/8Ad7jbjcG+pFejh7KTTZ5G&#10;K5mlZHt/7PHw2063+GkevfZgmozzsQw6bf8A9WKofEzUpY7mVLMLJfr8qjbnj6V6p8GYGi+CWkM8&#10;BtizuRGRjAzxXl/izT4rbxxHcXF2beLzc7geCew/GvUh/AU+54tZJV+XpY+efHHhSPx3cqIbV7a9&#10;Rf8ASJGUhS461zukfA59QieOZCt0MlQWK8etfV3i6MaOgNnYQXfm9SkQ3c88+9crql1ovjK7htrc&#10;zWEyLtleH5G3dMZFSqrTHKhF2a6nx14m8BXugTyKV+4+CE5H51yF6JYLgRFmGThhn7o9a+4774Y2&#10;txtWOR5gwI3PlunfmvE/iJ8FZNNW4vLa3UqfmJC9Paqda5n9Xa1R7t+zbKLPwDY2qY5TJwM7umD/&#10;ADryz9pK9udO8bMsSIYdgJDKDzXpnwLjjTSLCFiwPlhDg428V41+2HfT2PjZJIW2fIoC+vvWS9+F&#10;kb1o2dzz20vtN1S5WOa0Imzncg281sWqQrKRp2qyxyA/cZup9Oa898C6y194iSOYcxqXPGc1rXl7&#10;YJclpUEa7zgodpz9aPZtbHJJLms0eg2ni7xbo7ZjvmlgXspBI9q6rSP2gr+BfsmpQNJCRgl0H415&#10;d4fuHOkTvDcM7jlWds+tUotcvkIW8hjlToCvU0/eiTonofTfwh+KXhy111HXEjzkx+VMoABJrL+K&#10;WvLYeNmguS1tpzyZFzG3I/zxXmvww8MJrXxE0B0jdYnmVpEHTjB5r3r4+eE7DWdQs444REsrDeoH&#10;8PTA/wA96Ip8rbRtGbslc+cfitfadfW6WVu5lmmIKtuLck/eIrrrj9jPUrHwJF4i0meNvMgWeQCQ&#10;jA6kYqwmleFvCfiu1iutLBjl2x+ZLGCM9sZ6V9JeKdfn8J+B0e1b/iX+UG8ocqVx09hUtObaelka&#10;xaUXc/PnxB4Y1W3tvlEnnLkOgXPeuFljvIrsJcRkJnOCuDX2hP4+8I67aFvsMImJxKA3OPpUifDj&#10;wr4jtkuIrO2jbr+8iXJzVR51Hc5+WlA+avBnw71XxnLHeWhMNlCwiaRycrk471sftB/BnWfgzNp1&#10;lf3jy291AJ0QH7uelfTPw3+E9jNrur2aTSpZC3LGGE7QHHTA9a+Zfjtr/izxPrkmm6nfXGpR6c5j&#10;jNwxdkVT8oyfYVwyU/aJ3NFOmocklqeYaffwRR7ZULN3wDRXQ+DPDlx4l1NI/sfmxhWLqqjrj/61&#10;FTUqwjKxCgu59P21211DtICN90KPStzS7wWlm0JzlueK5O40TVdHn5iaSBsEPGwIP41fElxCitMj&#10;KT04Nc81G3un2VO7a5t0doNbnWMLG5HPUnGKwr6UahK7XLCR8n5ielUodR8yVY+WJ/hxg1lXvitb&#10;S/e38vcyk5YDI61jCnNs6Z1IX2Ok02C3trGSeWbzCGABJxW9BbxXhjkg1C3tnGOZW6j0FcvB4lsp&#10;9IWFVHnZycrVnT9WS7/cQwh3xgADBpyg47WIhaTbbNa48NXcnmzxTw3DMSoKt8yisM6lbJM0Uz+W&#10;4+V93GT60pupLWYmSaW2K5BVhxXIahfxTao6bzIWIIIGAaiEue6Y5RlBXOg1AQTABGjZtwxhqsHS&#10;nltd8TFQOuDmqNlZw3ablf5P7w9avwW0lshPnMAOietRa+x0KT3sYFx4VdrnzxOWkz9096rXekXq&#10;7I1RckEZA/Sugl10Wr/PGuB6VSn11LmVJF+QLn8a6Y1KkTjnTpu7MCXSp7OLymRhIDuLhentXZ+F&#10;rmE2aQShN4GcNVcTR3SBi4PfmksLmKW43AL8hP3aU6rnZDjShB81zd1Czgugu2JdwHBHaojpMlrH&#10;5xnkZV6kn5ayXnla4crcYbqFrQiv7t7VoCA+/wCU5OBiptZ6hJxeyJoYZLoYg2MvbBzn3rbsxd2S&#10;YaJtvc4zisbQrGe0mGPnUnOVORiuuN9C0JyxRRwSabaaaRim00crrVyhB3jg/wB4dfauWuYLSZji&#10;UL6gHp7V2mtTWkrxBcSrv5J7e9VtQ8NWl625QkY6/KcZ96yWi1Oy0pJ6HKDw27w+ZDck+gBzVjTN&#10;NvbCbzCocHAJA7Vel0O9tWJgYNGOxaptP1K8jlCPa7scZBFKUm4tLUOVbnQjXI1jSGRGRwcDI7VF&#10;ql6rWxZsfjUOpXC3MtvJ5DIIyMkAEiq0t3aXWQ0o8onqQQBWqSikYScpc2wy2Gm3EZ3SRCT64NNl&#10;0WygzNZ3pEh6jdxWHfaMqyyyW826M/xKTVXTNM1C6lkVXJUNgMWrpvGxypS2sd7pfi290/T0tGg8&#10;/JwCpySKiOpxrYiOa2mjl3kkOpNZdpaXthKjSRlwh6g1039r2rDzLhPL6D5hmh1bbF+y0EvYdD1L&#10;S/3jRecFyEbHWvPNV8I6HrGW8iMLjb+7UZLV1+tT6VNkrcxx8Z4BzXMQ2EexikxdN2dwOKj2ly3S&#10;5Y+8cfJ8BrLU5Ge2lEAPGCMHNMi+B+reHLuG4iczQxOH6Z6V6lo1pcWhVoszg87S3Suhvr2WCzYO&#10;hkkdeFHNaSqNx5Tijh4OfMQW+tQz6ZEtwWikVcHcAKwtastPmgkcSpvPIIOKZdX6XFmY5Y3Qj+EL&#10;0rnr8xvwJnUdlIxiuSCurJnrtrsTf2e025IJmZ+nXpUtlouoacwaIGTceQTWCszWu5kuGUr3zXT6&#10;Pc6g1lHMn78MMbi3SnNOnqyU41NDm/jXaajrnhQP9hykBAZ9ucDvXzVNZo9+qvECp7HvX2XqMdzc&#10;+Fb60nhZpJ1IUAg18qa34O1nRtQUS2MgAJcE+ma9TD1l7PU+fxtFqrdHGatpQW6YRqI1x0FY7aLO&#10;3KuR9K7K+tJTOS8eDjOM4qqsJjTJXb+NdqlfVHDrFWZyTQ3toCSrMF+ta2n+I9RtIg6ecmOmCasa&#10;iEAZex4qvbxsIFjIzjg1UlGS1C2l2jqtC+M+u6HtCXGCOmSc/jXqnhX9sLXdGeISyySov3ljmPT3&#10;rwqDT7dwdww3aqU+kq8zBWKn+Ej1rHlihcsT7K1/9sj/AIWN4NuvDdxZl5piNsp+bFeLad4Y1HWL&#10;2byo8ODuLE4GK5X4TeHprnXGtgqsZfmRs4r6G8H+HL3Rrm5Sa2V0dGw27vis5VndRubRwvNFySuc&#10;t4L8OX2k6wz+d9og8okDfkbqwptV1G21SaVg4VZWwSO1WV0DxDBf3CwrMmHbGGGMU20g1FbthfWz&#10;jaDuHXNdV6cn3OCUKke6On8L/EKZtRt7Tad8z7Ae56V6RL8XNO0iYaRdIiXETZdz1ArwzSNZtdJ8&#10;TWl7ONiW7E7Sv+fSjxRqFv4r1ya+idVMrjAUYqJ4WlU1Ssbwx9emrXueut45tp7ppra62h+wkGcd&#10;qt2/i9L25SJpBK2duGYdD1zXgjRzWVwsfnYxzT5NTvbbUI7i1kZgp5ANccsAl8LOyOZO3vI+ipdL&#10;02aViAqSHoQvA9P5Vz+paKI9RURyjMuDuB6GuP0P4rywqsF3C+T/ABEV0V14x0oR75rlUmwCBt96&#10;5XhqqfunYsZSavI1bKx1nSL9ZLaRpFU5Yq2Tj0pmt+L9Y0TxDLdGwa5gKjPyZHvWG2ry6rqrfYLw&#10;nzDhVVsA/Wt+2Hi3QrSeeXTDPblcF22sAPUc1dKnyyd0RVrKpD3T6s+EviS+8X/CO2vruD7KVcqi&#10;gY+UV4h8axb6tPBbS3Hkgz4ZwcenWvbPgc32v4LWc7jy2Jk4Xuc88V89/Ey636rJbLH5spmICkZz&#10;616FJ/7PFP8ArU8yvJLEW8kVNB8Pah4YZ7q31L7VaucruJPH+NXtC1KbRby4ubq2bEv8Ww5NVbLX&#10;mVoIpUaGDgbGGOfauh1HXLNVCzbYo9nBbvWcNNxz3TRhN4keym+2XKyR2qOTkqQBzmue8TeI2uvM&#10;vo7qGawlOGjhOSB64q3e6s+tWdxFsQ6evBkrzHXYJNJmnlR3+yzHO3sPpXTzLl2MFGUZLXc9q+GV&#10;1HPfxLEMrt4K+n0rxX9sOxe48ZwsSxAQcYz2r1j4NyBL2zlAYI64fjORUf7QPwK8TfEfxAuoaRYf&#10;aYUUAhZ41OcehasIzjHqbVYSeyPnP9lv4dSeOPiZaaQRs+0KcsR2Aql8d/CbeGtR1HTFB2QXLKpx&#10;jgE9a+jf2QPhl4g+H/xytm1bSJbaLy3BkdlIB2n0JrzL9qbT5JvG2vzFAFa9kIx7g0Kpeba2voTU&#10;p8tKDe/U8/8Aht4S1XWfhrruoWluzwWb4eRFJ2jHfFcLos0w1PyR9wZyWOM19r/suaVAP2WPiL5t&#10;sgd1Db+/TH9K+S9H0Td4wUBQU3nGfrTpVXUXNYmvTjTnFdz6x/Zm0RZdUS8KABbVtjMOhwOldl44&#10;8z/hJrR5ZT5MSlyGIwTj+der/DzwLpvh74Y6FdwwJHdTW+4svXpXkHxNvYNM1y3eZzumUqkZHBJr&#10;VXlTTelzHlVKWvQw/FGjJ4z1qylkdXtLA7gGOcnHeuo+J2mqPAEzq5aH7EcA+oNef3Gpx6NPMkV0&#10;WmIG5Qpwa6fxFqN5f/DxEkU7fsrkZPasWnGTT7HU7Shc/PvV9faz1iba5VgTgA4711XgX4qz6Vq9&#10;pJJNuiRhv3SjgV5r4ryNXnGMYJ/nWNbXHk3UZcgRkgMT6VXstLpk8kZKzR96eHPj3p+mfEa31ZcN&#10;aMEUxo3ysBg7a4vxNBqHjvxdrep2sLxrfzGZdo7e34VwVwdG8RwaDa6FOsksaK10+3Zg4APJ6/hX&#10;un9nQaJB4cNrcpKkwVGcdC3cGvIqVJU5ckdzjUNPe2KOgWN14I0uSRLFvOm24CoeR3Iorq/GPjOC&#10;DU0tIEjaCFAqsenTpRWCpylrLc5G4J2jexsWGjXOmWiARtJb7AAGO6tKaS1fS44GgjZm4B285rG1&#10;nxldWNw0EbYRQARjr61l3nitGTJjz3J3VNPncFbsfpNVxVZ3XU3Ljw5ZuR5kcqyAdYj3/pVRvAWg&#10;/ekmuFkPJ3LnBp/hnxFaatqkdo6MoIycnNdHqmn2dzIyQTCNc45rNOcX7zNJexkvdRy9x8KbNohL&#10;baoke77qz5XP5A1J4V8CXuleI4CJorhdv8DZA9+grdv/AA9eXVlZwW0glMS4bHaoG0rVdPuVlXcR&#10;jHy1tzNLa5zKN+o/VrfT0luILoruLcjHNc1e+EtP1YK0LINp42nB/Guo1TSYdQWOeZhHcKOd3U15&#10;LrCXllqsj2U4EbHAjGePeojCV2buSUdTT1jw9JoyRm2mznquc0tp9ueHbgSkH7xrEfV7+ZcTvuOQ&#10;S/8AStbSvEsMG4PE2cY4q+RpXJU4X7GZquk6jCGlnRTEx42f1rIk3rGUkUoRwM969EgvHkt1Lo6x&#10;ycZIzWBqxieUb3XJzglacZ8+gpwsrpnLw659mUozcKMVp6fpk2oWbTW8jL/EctjNWP7E0642szIz&#10;E8hTViGxlsW3QuUiTJArV1ItcpgqMt3sY6XV1pl86FlaRuBuGRXV2mqO6BG27ido2jAzXLy2moX2&#10;oCQmAtHnG7O7H4Vo26zxSx7kbO4HI6VpLl5TCDd2d3p1rOu5yrNtXna2BmoZ57tDh4sA85IzWjYz&#10;Rx20QUMS/GMZrft7mIQiRzHcMxwFJrljNLobuDdjzy+1AJH82M/7IxWNd6peBf3MhGema9G1OG0n&#10;mMU1ogmbkMrYrmNT8ISTyb7aURID9096TnFnRGM0QxSXxtVXcXLJ2OMUunGW1u3aZGP41Jd2N5YS&#10;oCwZVUZA70ltefaZTutZAMdQM4qU1bQbTW7OkbVbKOMiQbM8EtWTqDWf2XfGgIz94HFM16KCSGBd&#10;21hjhhiueniSSMgONuMcU4xW9xNt9C/awJdfdLcHO0N1p9zL/ZozESp67Qc5rDgFxp8bNDOOOxqc&#10;X91dxyeaQ+z0rdRsYNJu/U0bTxRNNMiGMklsYNXPEOsxtpir5LqwOCSK5vT7w210ZCCAR2FdPHr8&#10;BtWSRd2VwNwpqEVIbbkrXObkgjvEUgkEjuaY+mzRqyx3BKkcgdqjuPLhDFHCZJIIrU0bS31BDul+&#10;8vXGaTkqauUkp+6yXw1e3sN55SSBsdmGa6i91aS5RDJEcwEFiBWRpmhXOi37TrJ5oPG3Fal9qBD+&#10;S9o4cjd0zSlNSRMKfK7ssSa1pl1CSQAG6/Jg/jWBq9ppt1BJhivpjiquq6jb20B8y2dSx6kVY0y0&#10;ttUjBkZQAOma47KGzO5+9ojBn8MWtyuxLhsMQfvVt6PaX2nR+UjLKq9ODkVoxeEGkTzba5CZ5Cjn&#10;pWWW1DTbx0EqyMOSFNW58+hHJyamtJr0tuNs8LM/Q8dKzn1DTr+8Z763L5XZgrUZ1CdJWnmgJjbj&#10;jtUsOq6ddPmVCoPrW3Kowuzm+OTuJP8ACjwx4knWNDHbM5z1xXE+N/2cbfR8NYX0e1j9zdmvQre+&#10;s5LuIJ8uGzmtTX7GW+EG2TajYwPT3rSGkb3M6lOnKVrHyZ4m+DGtaax8uISr1BQknHbjFcxNpF7p&#10;7eVNauhA53rgmvsuTTp7dyrzLMVHUVg6x4asbyKSa6sXLt8pIGc5rpp12rpnDWwkfsHyVIiojbsg&#10;44A7VWs7Vp0aZn2MP73evW/E/wAIGllka2kEGSSFIxXCan4C1TSMEzCQeg612KrB9TzXRmnZo0Ph&#10;feyad4xsJg/Aby1I6bfevqF9auLIRyywl1cbldOlfOXwk8JXWsa35ksgQxdAevWvfr5b8QrACGSN&#10;ccelefiHaXqerg+aMWy1Fq8cl4zrbsWYclu5rW0iOMeZO9iswIwVNZWk6nZqqRsmHC8nOK3dL1uK&#10;V0jht2kjLdQc15zqSi7I9lwhKN5O5l3nhHw7qrss9q8TOc7kAOKwpPgrpl3qu6z1B7UIM7ZBgfpX&#10;d3Fvby37u37r/ZpupWlswX7HIFYjnPc1tDF1YaKRw1MDQm+blPKvEvwJ1iG6le2vLe6jCjGwkH+V&#10;ctH4T17Qb+GKXTwY1xluua97tZbu1uFRnDlMVbuNbkW8zLbecIxgD3rthj6ltTzp5TT+zoeD67PZ&#10;2mp7J7Nlxg5UdCRVuHStA8SxyH7W1vdMAqFvu59xXq93puj61cedd2JLufmYYqLUfh34XuQGsJvs&#10;l4uCCycfTiu+jj6NVvozzK+XVqdlHU5Gx+A+q2U1rNZazaHBDbBMwPb/AGfeus8WTeNvCYaCFI7q&#10;zChGCFmBGOecCsTVvAPiDWNWWbTdWigQD/VuzKTjHoDVK+uvHXhu9XSbqcXLSYXajFiQenJArSTj&#10;UbcTHkqUkoy6n118CLl7j4L2SyJk7nJReMHPIrw3xjcDQvHttfTQDyPtG0h+RXv/AMINHv8ARvhH&#10;bQ6hF9muDMWKN1IOORXgnxmsRrWujSZJFgheQkSHqOaikn9Whf8ArUde0q+nYv8AiSGPxRqEdvpF&#10;vGYgNzTYwFPpWHrugW19FHZ3kphnQ5Yg4Bre8E6BL4WV4VuUuIB91gcVleNlu5NU81Yw4I5waajd&#10;XRezszmrjwDJK0lpp92GjUZMe488VFrHgG5h0GKW42bI8ApnJx7V0Xh/V49It55pm3bht2ehqpq3&#10;xHt5kBjddsQw0R7+1SuaXu7FPljaW5Y+GjxJeW4VSoVcDnnHvXL/AB9+KPiL4YeNIJNIm8qF1DCN&#10;+Qat/CqzlufGd1fPPi3mBKxeg9K4f9sRFHiS0de0Ib9KKNPmfvbGeIqShHmiz1P9nv8Aaw8QfED4&#10;iabpB0e1nv5Hx5pQjjac8/QVd+InxS+FOteKNQ0Xxdpd3p2pwyMs8kap5ZOcAg7s/pXh37AcW/49&#10;acfSMj+dcF+2G/kfGTXSnB89+fwrldNObjB2szrdV+zjJ63Pu34e2vw+n+F/inR/CmtRvb38e1ml&#10;bG306Z714vb/ALHOvR38WqabqVhqEQIbCztnrz/DWD+x7YxX3wF+Jlyyot1Hb7hIw5HA6V5N4J+O&#10;ni7w3rrWNpqs+zzMKHbgYNZuVWnB8nQqcablHnWrP07ttKudP8BaVaToI57SDY47fhXzZ8TEt9S1&#10;NVnPlfZ0Mm/uD7V9E+ENQvr/AOFmiajqMolu7uMSMwOfWvA/HMdtY+LLeW6jaW3KsdqjPNetf/Z4&#10;SRwThzYhxZ5RbT2b2c00oZ5pJNkbH29a9ChklufAGoRtEWkt7RiD2wa888a61pi+JraDSI/Khfja&#10;B7V6V4fvY5vh/qZZlAht3U578VwOcpu7OtwUYtLofmx42BOuXGV24Zv5muWk4bPXHY9K6/x8uNdu&#10;89RIwP4muRkQNwa9OHwo5zoPC3il9HV1ZyEPTaPu/Q17D4L+KU08en2Lzp5McoYSSj7mT1zXz5Ej&#10;BgMZ5xz0rb0m6njlQRAjY3zZ64rlq0Y3c0ZuKs1c+pY/FGn23iq4/tCb7TZqpYrCM8npg/0orxXw&#10;7fTw+ZJcnzFc/KtFcfsb63PNlTUXY+v5LmF2Zp4VlboSTit5dI0e402G5MZjMnXbyRVj+xNJe3QS&#10;rIC3QAgZrQn02ytrWKO0m8tV67jnBry07LQ/RpWnL3jF0nwzpNrem5j1MK3QK8eD/Oujg0NLniK8&#10;RnP3fc1kHw/Od0qSqcc1TisNSdXazyXHYg81nrUfvGjUafwOxrX2ha1ZM3lzMoburdaNB/t+2v7h&#10;7i5LQRQkhHX72ferX9oanZ2FuGRt4B3gqcdqjXxleRI0clvAY8eWxZeg9a2pxjCWpy1HKrF7XPPN&#10;V8RXutSyj5oCSVyDxxxXPanZ3QdJIp3SVeuBnNeiQTaH9odby02qGLFoG+8PyrjtdlMmoTLYFUhz&#10;lN5zgeldKabbRi1KMVGSOcSC/uZRCRksemKa1pf2Nz89pJtLbeO9alqdRsr3zZIi0SuCG7k/4V08&#10;2uRXSiQoY/VWHQ+1ZzqOEuU6adKMlzXNfTL23l0KNZyI8Dbtf8KUaXpV8jbo42x901kRmzvYGy/P&#10;u3esgA/bRHFO4Bzgq3A+tcfI23qdkqrilFpM1NW8KWtnl4nMRblSBnmibwreJpKyrqSyPJ8pXb0/&#10;WtFdFudQhWN7yU7RhTjK5qGTTtU05fK3pKOh+Xr9K0pyVvfZlUUnqlZHNWPhjVI3ZxdxsSfusMVo&#10;W939ixb34UPn76rnntSpqUtvctG0EjOOCwPFW9SRLlIZFX5wRuwM4HvW3Nd8pyxhbVHWeH3tbqGU&#10;rMCVGeV2/pW3a+HbO5sj+98t15yDXKeHxEQSduVyDx2rqbePzLY+WxBIAAU44rl1i2kdLUWzAvPC&#10;rQvvhuiGQ/ePNYmpX17oLDdIbgMewrV1FtQs7p4oZo5F64PJrC1KDUL2RWkwuDk4GKSUpNKZ02Sj&#10;eBcutWubrDCFgSgAFR6PrH9nzP8Aao2CkYpq60trB/pMRRl449KQXdrqyAblAPTirSsrEyb01O2C&#10;6Lf20MkoRnK42msfWPDFjHaefEUUE4EYGfxrz7xXePpNwkkFzKgA2/I3r/8Aqqja+MNWYKRLFJH1&#10;zIOTXWsPOUU4nnvEwhJwkd9F4Cmv4d0VwvYgbarweD7rThKZCsoPGMVkab8Y7/S08qa3t27Fgh4H&#10;511dh42TWYxKlsRkZJXp+FZNVafxIIypVnaL1PP9aWTT7wwGFw3U4pkLmRVDK55xz2rrdYktdS1M&#10;SMjkhRlhWjZaZpT2zbyNzcgEgVfPpcapWdrmIPCkMsK4kUHGcYzT7XTbrT1328p8sdMjFbP9hfuG&#10;kt7jy1UE4JzUMQu0gKkqRjOMZrn5m3rsdcYKKutxmlavcmfy3UOwrS1O8mXZOYGKMMHHasWwE9ve&#10;tPLCHjPHAxXWLrdhNHDDN8rYxsodnLTYz1tqcxf3NlqCok6Asp++3SqsmnW6wu9tchW6gDpWl4gt&#10;tNktGEYxLuJIQ9qfaeFrS7so8tIpOCcMOmOKzlaNrM1jeb2K2iS3VvahkuFbGQQaqz2t2t0bjYJC&#10;ea1k8GSQhhbXeBnIVjWFfapqWmTNCkSzKnydM0or3my20kkT3GpyeQFNs0yMcHFYFwYxPGfszxLI&#10;ep7Vu6JrmyJ/tsexmPcYxWjcvp166xqF6fKfUVspNI52k3a5kWlnbSKAHKkH7xNX7uK8itmkS/Eh&#10;xgLj7tRTaHbI48qSQc8bm4rRi8NPPGEW5OwjucmtFNtWIcYq7M6xF5bh5GBkkPr/ADq9d62RBHHJ&#10;AQ4was3Vpe6RHsCCWNAP3pGc1h3uqs6Dz4H254IFRzyvqFkupYe+tLsMWgXd3FZk2gWOozBSiAN2&#10;I6VueH4NOvoQJhskZv0rbvvBdmAskUzg5yAG5x2qIzdzRpWseMePrST4e3Frf6WjTK4y6KMA/jVD&#10;w/8AGZtWu0sX0+RJW6Ddn+nvXofivQDdxi0fMgHChzk1wV/4YPh2+h1oWqILVedvRvcj8K63JSST&#10;3OL2c6cm47HVTWr3E4ZLR4sgAqT3qx4cvrvSpQiQNkE96oeEPiTZeJdQS3T5bmQ8JnA/AV3xtPIu&#10;FJixz/drn9pyqzRu6cJe9FiWlwuqXKrMjRyOfvelOSO3tNU8t5G+Q7g9VJNR+z6mA8ZMYboBirNz&#10;FZarfs8UjQlhgb/WsnGL1NU57LYsX+lXMl29zaXAMZHYZzWfLeXdrcqsiNIXGcHjNdDa6U9gYlW6&#10;X/dPSszxEl7Z6ik4KtDnAIGRUo1vLZFJ9cEMo82ywvQjdV1NS0S+YK++1Y8Ek5ArN1SZ7hRHIghd&#10;zwwGCK848R3upWt2kdrsdBxtkGelbRTlucs5KEbs6bxV49s9EvntLOeS8dSMSINo/OsWdfF2o6va&#10;eI7KV5bdGWUxEbuB2zV/w14Xttc0+O4ndVnc4kjPGK7azg17RNNmg09YZoEXgFM5UfSu+DVLSPU8&#10;mpTlWjeT28j6F+Dvxfn+LPhG7F7ZCyu7BgjYlzuAA7Y9q8b+MsKS62T0dJOH9s151+zl8RtVX4v3&#10;uixmOO3mVi4wQC2T0Ga9N+NlutvrsqAEdGY+p4rtpSfsOTs7HjTcZVrk9vrMVtpkLDLyKoBQHBNc&#10;54g8WwqXlYGLAw6k5OKz/D2pXGp+aZICiQnYMH070mu+GYNc0+a4VplkHD/NxjPU+9XBu2rLnq7I&#10;ksLqzvlSWRPlIJPPWqVx4a0W5aRVItFk+bzScgetSaX4F1CDT4pIpS0OOkhzVrxP4cupNGLTQRwx&#10;xrj911P19qi17s0tKK91D/h7bx2uuyRQy741Th16EV5b+14wOq2OGJJtx1ru/h3PJDdM8Ssyqu3H&#10;09K7jxh+zafjboI1u2vgl1Eu1YSy7fQ8VFOfs7sVen7W0TwL9gdJLP466XIy7lZSuPzrhv20rcQf&#10;GfXCDuzO/NfVn7PX7Lfij4XfFTSdWu4z9ijfDMF7YOT6V4R+2P8ADPXtU+LGq6nDpcz2rysUkC5y&#10;vrgfUVnCaVVyeib66dDSUH7GEep2X7FitN8CfieucZtf6V8yaZGV8arj5sScj8a+rf2NdPfSvhB8&#10;Sre4ieGQ2p4kXAOB6fnXzJ4btfP8dxoRjdcMwz1K5rnVROEmvM3qRTnBH6ueCSJfg54bU/Li0ztP&#10;SvmP4q3up3GpotpCCIMoS0nOPpX0r4KXHwg0Qo3mHyMIe+O9fMnxaklXW5UR1i3PgEdcV6tOVsPT&#10;03R5+I0xL9TyLUjqV14gtGa08mEMAxxj9a9Z8IFf+EL1zzFaRTC4G08/TFcXe6lNFHDFIyTRg/O2&#10;MkYr034UxWlxo863wLWrlvMC8YT1rGT5Hc3j70WkfnT8QLJz4ivGUOEeUkKV5HPSuRmgYscqV57i&#10;v1dl/ZU+EfxMja5s9VubWZhiRBMnDHuPlrzzxn/wTQhZJ5tE1WWcR/wSMhYegGFFZQxjj7s4/dqa&#10;ewdrrU/Oa1P2O4jlZA6owcg+g5r1O08Tabr95dXi6dHZosaIIR3OPvV6H4y/Yl8WeGpJGW2mnRG+&#10;bavIrzS58Aav4ZuHtb+wuYWZ9pZ0wMVc8TSqR1bXqc9SlJNNo7zwVoceu6lAi6e1zbYYsV7HBx/K&#10;ivqr9j/4T6fP4Q1K/uUklnMi7BlcAdD2NFYUqqlEzrYVKW5bij0u9EAErIwGTzT7/S4ookMNzG+7&#10;nG7ml1bwpZw2yvbTtLJjoDx1NYeo2U9mLbjbGOu3qK4OW6PrU7NWZpXhvoLZljOSVwMHNcrDrGsa&#10;S5MU00WD/dzmteHxBJCwX94SO5Gc0tz4hnYhzCr4OfmXNZRdk0xyi3O9zQ0zx/rLxFbmRp4xjiSJ&#10;QB+nNa1tq1lq0E6XllAW+98i7Sfpil1PxbplvpVqf7Mid3ALlIwDUVp4k8OSsx2tAxXG0jFVytWa&#10;kQ5d0chrGgNc3BlsGaKFuAmM4/GsW48K3sTF9xdunIxWneeNRp2ozCG3SSzDYDEZNWF8aWV2gbYy&#10;54+UdKOadN3OqMKc93qYckc9kypPGQ/GWx0FbdtNaSWoKhSc8nbUet6zZEwbHDRNwWbrnFSw2ltP&#10;b+bDtZQQD9cVnKfN8R0Rgo/CzHS0sZ5XMaLnceSduKgudNjt5BLG5STswbP86lvdNG5yoA57HFUr&#10;WyknMiCVw642ru61suVK6MJpt2sXofEV/pwOZfMIHG5atW/j4zD94imQDk7aw59Hv7rKZyTxjdUC&#10;6bcWEnlTrgDgcVahTa13Odyq81rGtpurCfUXkcEqxzgrXWPdW0kwCfKP7uyuS0mRYpNjKuR/erqx&#10;arMISoUEjHGKyqWTub03aOpa86E42Iqt3x/FWlPARbxPakh2HQ9qq3WlQaVGskrYJWud1Dx0tlIL&#10;G3C8HlielVT5px5UjOrUhTd5sfqdpewsHMokfkkms065dwApLEdvTJ6Vz+veLL0X5tdxXeMhw3Su&#10;dvbu5e5jjvLmYKXAwJCRg10rCSteRzvHxStE6vVtdsUYxSNzgZXt19a3LK+0lLKJ/MCEr3OMV5ze&#10;2X2bWPJlUSxl12kjJAP9Kmu9kfiSGM4MGcFc/JitpYVONrnPDMWptuOh2WoXHh2+tnSYM5P8W6uW&#10;vU0kXEcVuGKnAAzkCmalp32TXIlVf9GkbIVumKrWvl2+vqu1TGGxtxkVdOg4qyZjVxXtXblSK19a&#10;RecES5WQ9Ao616H4c13TNM0+GG4Cq7LtY5ORXFaJZxX3jlIXiQxGTO0rxjuKszWEVz4+l05xst2m&#10;YYUYAGOgrWdFSunLaxy08Q6T50tTu117TLq2ZYJUZ1O1sgfdrnNdiaS2kkspStwMEMGziuHaKKz8&#10;by2Zd/s6uUIBxlQa2PDcSXHii6tPPk+zkttUHPA//XU/U1B3vct5m53TiWoPFOt28EkH2sso7lRx&#10;WtonjS/tADLIJARjJWuQnl26q1vGWEakjOetXLRxHOE3KWJ/vVjKik2mjoo4qUkuVnrHh/XoNYaS&#10;WaNW28YzjNOOtWEepQyGEIm7bxziuU0ewubNhJFhomHOGroVEJUeZGFXHUivOmowlZHqRUqi5maO&#10;qW+lTtKyk5J6hqyr2GW3gL2twybV45qDVY4RAnkActyw64rT0zwnHqkOJrmRSwGAjcYxU6dRqc02&#10;kZWl65qcI8x5hluCoANMN1cmVnfEvOckYrUvvAl5pULSWkhlA5AdutYkN7dwKyzwqGHXC0KCvcqM&#10;3bUfc3sbxt5sYBxxisWCdf7Rh3Fxk1atblJdQPm5CEDjbx1rpLiwtXlgaJIyMHnABrTmUVZCjHn9&#10;7qNOkw3KfJO6vnPNXVsrqxtMxzljnOCKxNXSSzjgeORouP4Wx/Kqhvry5QiJ3ZP7xbNRa6uhzupW&#10;sdcLzUJ7RlcCXjG4jpWXd3BhhVJ4VUgHDbc5o0nxg+nqkV8gIyBnrmtLxJf291aNLBFlSM/dos0S&#10;nZnOR30AztYA+g70tpql9LIyR3cgx6fy/CuSFwf7UYlGA9xitFY/NIZJWRweAhxn61ryRSujNzlK&#10;Wx0sdneXd0s8kxkIHQ1tT+GLXWdIkWQBom+WQHsDmuBm1y/0pidzYPHXOa2tD+IsI0qaxuciV5Mn&#10;JxmocZWcinNX5bnM6b8OrLwV4jtddtY/3FvIfPLOeF/GvWIPFenatMoguYXL9Ccf0rnJNKXxDo17&#10;FDJmN14XORXmVp8MNS0rXYbkTypBFIrYViB1rKa9oknpYE1Rfuq6Z9Bz2NvPa7ZoEZ/7w7/jXItq&#10;mnW+oNbMGjKHHTP611I1FFSL94HAQHhgaqXtlot6+ZkWOd+hC4zmsKUraTOmbcmpRMy9K3G2WC4Z&#10;dwwE3dKyLnU5rSdYpZffnnmtfVfBX2S5CwXBC7Qww2CK5TWvDWoS3TMJGk2c5J3HFdcVFmEpy6Fa&#10;eO51O7kke4kjcnhkHatKy0W2PFwDM2OZH6isgXV1YSKJwy++McV09pqNpcopdQhxk4rWV4aox0qK&#10;0hLHwza3G4QStGynj5iM1rT6frtjaM9jcylRG3KAHtVWO0sr6QNDO8ch4xuxmrNzoGuWMRntb1xG&#10;UYFROemO4FWue+qMZR5I37nJfs+eE7iL4gz67c8zRTFNwGMk813fx61Cf+2J3hOJD8306c1D8Bre&#10;5+wXbzbc/bDknqad8b5107WZLlk8xAoyAua9SGlJs+Qm713E83sbzXY5reSScLaTPsJVR+ddBqGp&#10;32iwiK1lMlm/zNlR96q+iXFtfW8cUnAf5o414UE+1e06R4S0C88FtvKm5AzuxXPVlKFklc9zDRi0&#10;1N2PJbb4g39tYC1lQoD/ABhR/hWX4z+KLz2lrZWNw8lwBiRAoOR3HSu7vxpjxCHy4z5ZxuC1ylx4&#10;N06wvZ9ZtlBkVt6IVADH0NawTteRhVSlK0WV/h1rDXWo4mXDkYbjG0+mB1rt7/U7rw1fxjTdVudP&#10;aVPM2xNhSc+hrjfC7Le+J4p0REeQ5YKOntXEftSeOLnwlrWmmxZ9nlAMAcDrSSVRNMyk3SaaPb7j&#10;9oD4heGbYSWeufakXpDNDGx/DK1PY/tcW9+gPizw7b3A/jYwANjvwK+MdF/aNlSVI72BWUdScGu4&#10;0z4u+HdbYGSGNc9cqKmVBtW5iniJJ3sfbXgr4t/BvV7G/tIYYNIbVl2XEalwWB7Hnj8Ky2/ZV+FW&#10;t3kd/od1Bb3AyyRpdSHbzx/FXyxbJ4a1dfMt/I3N/dPI/OrsNvfaO2/TNVuoj2VbhgB+APSsJ0bR&#10;tJJm8MSm7s++tI8OL4Y8GW+mCYSQ2oITDZznmvmHx3a2l/4kuI71cooLD5iMY967v9nP4iNr3g28&#10;0/Ub43mpxSHiRsnbz0rgfivY41VHQhGZipKnBK571203H6vHlja2hyVbyxD6nBeJrDRQ6vZs8UwA&#10;IQtke/Ndx4GiEnhrUEVjg27cgkYIGa818U6Q9rqFjIjGSGU9Cc16B8Pr4Q6VqEBYAPEwAJ6etTBq&#10;TVzecXCLZ8sar448QeHfFMy6Tq11aYYsFV84OfevrpPiV408C/s22PjK3124k1OWY75pVVgBgdiK&#10;+XvFnw4u7jW57u1KSKxbqc45r6d8d2T2f7EdjDIuJVkHmcZycdazxEYq3KrGOFlLknJs574Wft2e&#10;IPFer2+iajHDqdxcSrF88ABkz9AK9H8dfEf4bza1faJ4n0G3jv42ADsrAE+3NfEH7MCh/jl4dUYG&#10;L0dRj0r079tqIj4838MZ2uxU/KcE8CueVBOTXozplVcaSk11Pt34SReEYdCceFo/LjODIsZJH8zR&#10;XFfsZ6OdI8D37S/O8jJ97kiivRwcUqVvNhiG3O9+iPKpYrtpAAGJ7baimu7qBikilSOgYZ3Vem0/&#10;UtOuC5hYYGOvfJpwmup54t9rujVM/N696+cqLRn1MJtWViHQtZaK4kaRE4Q7Qy8ZrZt/F8c0Dwz2&#10;sMm5dpAWq6fZQhO1XfGCcYxS2i6Wv8ag+lSnyq1yOVOTlJF2W+8P3sBhltzCSOSjdKz08G6ZfxML&#10;S6jAALZZuQPepZtIsLtx/pCxbuhq5YeFY7azndLpWbB289Tg04yd0mTKnFK8Ty/xJp0tjJLDFC00&#10;eOHiU81N4ckWytI47qExc52uvIzXVx39ntaO8cxBW2sxXqfSr091o8sSkTRvgYyR+lOVS65XE0hS&#10;jF8yepgsNPmfYwifI6dKztX8OWf2dpEClQuSweqvix9OM0It3+cnopxmobawnn2pvcqwxtDVeitd&#10;7lu7ukjm7TfNdNF55VVPAz27VqWNrJY3RmSXejDnnNNuPCt1DcFoV+Y8AbhT43uLNtkkOQBg81rJ&#10;rZHGua+pp2etTWhYSIWHtWrq+qWs1rHIyuh28s4xXG674lt7GHcV2/L09K5fVvGEmpacwSZjGRtI&#10;IzxW1LBubTSMJ46FJPW/kdPc61ZWlw0sk6KnZQ3IqG4+IttDbhIAiybuJIj1Fec6reS3dnHtbhB8&#10;/GOaq6U6T24UrzjNeisPGFr6nkTxsqq00O7vPEdzqQjMVzJJGDkjPT2qvrckrpa3O0jccFsc/jVH&#10;Rt8iuBxtG4fLir02pI1mLK4+aROQNuK2pxalotDlqTjKF29SxrN7DPp1pcK3mSHg7W5qxPYPrFlC&#10;9oonnUDdg5ArkRI0LPGx+Qn5R6Vd0DVZ7K7mh81lWRCg29ea0nsc8JPZo6LWraVZ7Z96EKuJMfw1&#10;FJpMWpIl1FMrvGP3iA81m6GDeX0lu7E7ifvnmr2k3sInuLczYdicKq56Vnt7x0/E7M29Stku7BtQ&#10;tnLpDEA2Tkjis/TLW21OE6qWIitSBJg4NQ2Wqxx6dqFqxIaRCdh9fWofD9yltpd9Cx2RhdzA9Cau&#10;EXFBOSbNSwS1i1aPXLNi0VvIHwxyTUjSTz+IpfElwF+yRuWkZegJPABrG0W4hFjeC4fyQFO1ATg1&#10;oWmpWs3gXUYfPywwcbelHLrp1EnHl1Zj6hbtf6vcazaES2aSBRIvTPXGa1/A8iRa/cXk4KQOGKyP&#10;0GRVXw7cxt4SvoyQVLjg8Z96vXE6aX4NeMKokZ8jjdgZoqzblyoinBJOZgTzoNbuHVlKhyAR0NP0&#10;wc3TqVzgnp0qtLZbbZrplO9iPmNaumaTDbeGxctPiefdx7Z4pTTsrjhq7RKula/eWUsjxzEhDyrH&#10;+Vd/p/xFknsbd7m3CoODI3SvMpbGe0g3hfOhkxls4zzXU63EuneAbaZ18qeZ/lHXiud4eFR3vqdU&#10;cVUo6PY9g0670TWtNVkliaVv4S4z9KcmiSRMBA5QHpyDXhWmXU6aTbvFMySueSrdvpXV6J45uNKA&#10;jvJW2jgOxzXlV8LKLvHU9mhjIVEufS52F54n1LT7ue0ZDMqrgEVz8N/N9od542B3ZI9KfpcN/wCJ&#10;tRe4t2gkjPO7zME+nBrT/sa/VmimgVnX5flYVi/d0Z2pKavHYfDf2F2u13RGHzZzWZ4lmtntwIpQ&#10;SDnKt2qve6fNYylpLeSMZ4LJnP0rGvnTcQ+dx657VrTiviMZza0ZRuJriVZAJS/Hy5OQBUGjeIr2&#10;0njtW+UZ6vVu5tbZrFilwR6Y7Gk0zwbd3c1vKpMjEnBJAraU4pHOozlK9zsf+Eb1C5jDRxefkAgK&#10;OOea6DSnuNKl8m6t5BtxwV4rS0C3v9IhTzY8qgHOQccVauPGOmXJkWRwJFHzAx55/KuCTbdj0Ixj&#10;F3uNurnSrqPDLbq57EYIri9R0zTXvW8uVVY9cNVW+1mCa4mYOCpckYGKyLRI7qV5Wk2sTxzVcrih&#10;qaua134RXUUASZSPrmoZfhk39npciRSxfaOvaqFzqd1pbfu5jJjkKBV+HxpM2npCyNw+7FaKM4Iw&#10;qezm7I0PDmh3ejmeZFkdgNuB0rrLWW4ewnhaIMrxkb3GcHFctY+MYbeEtOGVmPzfSuu0nVfP0mW4&#10;3L5TL8nGfpxWEouUtTSKUI+7qeBT6T4g8KeKrS5nM4spbkFjghdpNe/arqGmhI3RXcBQdy9K5jUr&#10;pdUgmEy+Y4QhMrwG9a8os9U8T2WtLDLby3FkHAZwRgLnk4roknKO+pyr91LVaM9uvYzqoSRZFXHA&#10;55qEabqlncqgjZ++QOoq2+h21xAgs7whgVZcjqccj3xWtc3d0HjKpv2gKDmuSULe8dsZaWT0OQ/t&#10;a8ur57a7tMxg8fJ2qGR7OAtuzCmcfOcAV20E9vavuuEVZCeUZelcfrcttqt1LGkePm47VrCpzJyk&#10;ZOHLZRe5aMeiSNb+Vdqrpw53cZqrq/hWS+kkn0jUFkYp8ymXkD6VqaDpGgXipDcSC3lPyliSea0H&#10;+HVraakot9WVJGdV8v1Umu5SSTlGB5tRNySm7M3vh5oknh3wvpvmpl5ZTIzY6jPWsT4poX8ZLDIg&#10;kVlClT0ya9l8Q6PFoum6HbFBhQOR9RXlfj5rV/iXapOcW5K7j6cV1Qco4ZyfkeC6cXi7XPORc3en&#10;zybNOeSUPhWC/KaybW6udRurhLq3mgLtg7QQBzXueq6Xo93pTf2Xco9wMgKO351iaXpKaZp0kk8c&#10;bSv8uWArehJyTujTFJRnozyy78HnTbmK5s71QmP3iGTnrzVy31h20vUkDiS3thjOck+/4V3HiTSI&#10;9VUwwxIHcZUqMdq5C88FWmkaNN5dy0rOpEoAJ2n0rSTS0ZlSUpMp+CriVZUu7UZjbJBYZJryH9sG&#10;Saa70+acEEgY2jHavZPDMq6fawwq2VxnpivCf2uLmSe9sBv+VRwPwrCjqb1o6o+ZZGYOR2qByA3C&#10;Yz1OcVLM2H/Cq7MSa9Oxne5bg1Ge3K7ZGQDptYiux8K+NNW+0JbC6fZ2y2RXBffxXT+A4d/ie1U9&#10;CeRWdVLkbElqfb/7HNley+Obq5ui7RYyJMHY2cdM11nxm8TT6V41SKWPfAGZF2jI611X7OGnQ23h&#10;LSp441SWWRizD9KxvitYfbfF6yJbrckONqlscg+9cy0pKxyQvKs02cxHf22lJObob2uUGxCACpx2&#10;/Op/DcTNa3ZhUmbYzMhHPIwKo/EKe0mvNN/d+VMvEiDoeBXReCdPlWRrtI9xjTftJwDgdKyuoyTO&#10;6Sbg9bnzV4ifVtL1WZiJVXccFgQDzX1x4numv/2IELlTIZgTg55wazLr4w/BLxKrWHiGM6ReRko7&#10;CByN3fopr0W+tfAHjT4ATeGvDniGIWJl3rcujjDen3R+tZ1q0ahpQoOlCSTvc+A/2b51tfjdoErr&#10;t2Xin617t+2kYD8bJZZSkTbVIc/7opfBX7JOv+HPHuja1pNzZ6jaxXKlpFlUH7wOcE59a6H9sL4R&#10;eK/E3xLn1PTtJmubIosZYbWUkAZI5zWKqKpOT2RpOMo0VFrW57J+xdqo1jwjrLZJRHRQR0oqP9iz&#10;Rr7w14S1i2vbN4ZfMXqMUV6uXxUqN4vS7JrayT8keTaL441O/id/9eisc7lzzn1rVtfH8VrxcWSz&#10;bjyaraTpL+E9N3TW/mRSseTwdx6g/pVR72yu7lo5bQxFejA5r5NS5k1c+louCik9zrrLxHoepJIz&#10;Wj27BMbgAT/Oqn2HR74ApI0J4PzKOf1qpYWOnTpIBMIGK5CuKt2PhuG7VEhvY97YGdvFTfl3Ro4r&#10;e46XwxFdTNLBdxsVXpu/+tWRPqQtJZUkkkOzIYgZGPzrd1LwDqWkzgOwfeOCh4Nc/feFrnStGvpb&#10;ggLw469+K15Ly1Wo1PlXdGdqOoWMlp5gdZD6EdB61n29ra3MIk3JHuJ4bp9a09L0qwurQQhl8xhg&#10;4Ga0R4Kilt3eOfaEXgbamSt7qZrF3d7HD6h4OW7cuk5Ug7gagaS80VMiUSKvQscVe1a0urC8EaXu&#10;4Htt61WmsL++hcFU2qMl2bHFdNOLm9TKcoQTdrFc+MZ2YNIqED0PNZF7rM2o2880ZEBQ8erZ/wD1&#10;VzV+7wXssbNgKc5X0q9BdfbopFRQFOAQK9OOGhe8jw54yUtIsx5rhtSgeJzuk3Z+tZGnHypzBKQF&#10;3njv+FbNxZvb3+3PyMN3m+ntWxY6Za3EomaMPMF6mvQjNQVmePVpurK6OSS3k3MuMJnA3dau2mjx&#10;Wp3cZwc4961UninZ4AgDKxziorGwe7l8pXC4Bbn2pzalG6ElyT30K/myWboy/dPyiptURmEcxGeR&#10;Vy4twLV/MBjaM78HoayrjVhdRi2eHygOBKOhNJST3IlFp6CSbbq4yvJPB9qdaotnqKXM4DxRnLKn&#10;XArl7++udN1ZIncrk9B3FdHBMjRuZCxBXJNNqN7BDXcs2niO2bV7u9iiJUsdqHqBUWnX3lTzzqu1&#10;wTxXG/8ACQadpklwzyhUB5qk/wAUNLsDKhLOG5BzjNO3uNIvXmTZ2moahIFeeNyrEY470+61WQ2s&#10;OAEQgCRf71eZ3vxe0+SEotu2c/3uv6VXn+L9o9sIRaMMf7X/ANalGT0uKpGUtj065vXENqqj92W/&#10;IelUbnXpLXUHs4yTA7KHUfWvPl+L1myKrWzAIP73/wBaq9p8RLObUkllUxqpB+9zx+FKU7vQhU29&#10;z3LUIxFqkcEOEikAGBW9qll9rtI7feUG0HP0ryef4u6XdajDcldgyM4b5a66P4p6Rf2qskgDEYGD&#10;kVxz5pTTR6FN04Qaki9cNINPlVWW428Y/u11fhvwvqfjSwNlpUAu5YFBZAe3T+tcDY6jBJYTss2N&#10;5P4+1dx8LvGtz4K8Ia1q9tIVug/yuX24x2FdEk5Rtuc/tIqdtkT+IPC+o6FBaW97aSwkMRgoSKt/&#10;Fye3i8MeHLJYyJhECcdevFdFon7WtjrdvFa+LNFF3bqPllVwcE9wAta+r+EtA+MuzUtF1tbSW2UB&#10;bOaL098isKf7upzT0VjSrarDlg+p4khbTLKAsMhx26/jSyXRklQSKcHg59K7Lxt8PNY0LU1iktt8&#10;MOAZVORiucvrVb26YJ8vljqPWrU0pXXUcYStaxNomq3enaksdi/lIvzZJwK9F0Tx6q3Mn9pRsWf5&#10;vMXkH3rx221M6bcPGE8xl43D3rVXUBcaUzNkNnqe1YVsOq7u18zpw2LdFNJ/I9l1PxPpd+QY+m30&#10;xXNQxWGpaiGkQFBnr3rjPDMbrYNNJiSNzjJrVgvEY7omZT2rz3RcHZM9iOI9rZtHRT+Aop5x5bqi&#10;Z+7/ACpIY7jRr2G2z9xuCxwKr6ZrVyLqKMSljkDBra1a3knfn74Oa5229JHZCEXrBHWWfiL7Gm2S&#10;DzSyn7pyDkV59fyLDNPJLGyh89vWta71Ga1s0baHPQ+v4VzGra4uoQ+WwMbK45PXNELvRin7r03E&#10;0+wSdJHkVtvbjFNjtrdbwYmEYAxgd69R8KrpFxoEccyxpIRk5HLGqeueFNMkheW3Kxvj72P0qZTT&#10;lYFBpKyPN5PD0l25/ffjVS40u503HSdM4weg96tzx3Njcui3BIU9+9SubmQqrPkZFbLm7mFoJtpa&#10;lGS5eWLabXjOMHr9a0rXWp4YIbeHdGqnhV96uJG8Fm88kPnIoPzetPg1jTnVWaNIJByKznJpq50R&#10;gmrmlpzC7naOdcEDJI6Gty4h0qytldY/MYjgD1rno9Uhm80xMu4r95TiuYvdYvbRnjKbo4wZc7qc&#10;W27pkz5YxtJbm8Na1XS0N89oRaI2AB1xntXodm3n6fFcq8SKyhiu7HWvCbb9oHTjpklhc2rSx7ih&#10;BbH9K6TQvifaeME+xafC8A4UHdnHaplTu3KREakE1CD0PQ9RnN+++NPN2jaQawJ7RvtkDtBIvzYw&#10;oJrS09LnQAsMg88uN3mY61evPFk+nPblLQyp/dBqU7vlbLVopSiig9xpYvhG8bwMmG2snU/mauXo&#10;h1zxRZ3FvfLEpeNcHsRWbd6tpeqSvLcW7W8z4GByQc+lXLDQtNi8Q28Md6Q6vG21l28+9dFSLcZW&#10;2ZwO3NFdT6M8cxhdO0hc7mUqMjoeBzXz38Zt1v4hLQgmVhj8OOK+hvGULNZaLhtw2h8jpxxXz58d&#10;ZZLLXotqF3eIMMdRXpQ5ZUX8j5utpitWYPh2/stFle4up5Fun5ELHoPSt2Dxda3kbWl4ot5JCSm/&#10;AAH41yll4ebXRBMV3XTAPvYc49K1dY8KxeKI/shg8i4hHyzk9+mK0UlGNo9TolTlUnzF/SxJJK80&#10;d0rGM4Hzc4q7e2sNnpN7JON8EsZdipyc/wCTXFakD4ISO0y7eYMBgeopNdm1LXNDaaylYpt2tbk8&#10;t9DV1HFxvcyXOnZIyvDWqWlzdBUuC0ZcqM9vrXj37XqwreWQSRSQoHH4V63p/hmLTUsZmAtpCAZI&#10;T1Dd+a8Y/an8qT7HKuemOfrWdLXVF1lJRSkfNE3Lkd6rkYOKsTjDt7VEVyua9S91oZBH1rrvhjat&#10;deKrGPBO5zjFcgpI4Netfs2eHn8RfE7RrOPG55ccjPeuXFT5KLbNqMXKokj9KPhVoA0LwtoUOACw&#10;Vzj3FcX48lhtvGMZmcImWGT7n/61e46noj+GZNKtHALxpGOBXgnxM0+S68btEkZmjRmLKOtc0VzY&#10;WPRnGoqGMdlocx47083dla3cQ8zfLldvfPFbXh/S76WDyY5DAGgbg9ziud1TSNb03WLe4cf8Sx5F&#10;CRnotdRcas2lawyCRhmI4UdBxWN2+WzvY9KoovmUtD4d+Kizaf421CMzbmEwVj719f8Aww03b+xn&#10;qOp/6ucXRHmR/e+7618e/FmX7T45v5Oc+cCc19sfCwLc/sQ6tEvVbnd/47V4lXcLozw3u052PB/h&#10;F8SvE8fjnTdEh1e5FvJcKMNJzgkV9T/Gv4/az8GvHY094V1SweNHUOcuCVGSc18a/CpHtvjDozMA&#10;V+1Rnn6ivfv25I3k+JkDsAN1uhGPTApRpQnNwe1rmcqs6dBTXc+qPgP8Wo/iRZzS2+ljS2xudlx8&#10;xorh/wBiSMReD9Sdx8+VH+fyorqw0ZKLV9mzacr2Z5D4m8S3hnaBo8uzblHZSf8AP6Vd0HTbO5iE&#10;15OwuG+8V6LVWztbvxTqly8Owi2QO3HTjpU+gWkWuXctssxUK+1grDOa+cnFKKlDY9KjXpxleTN0&#10;aHAYne3nBYc4NZ6XDafIhJAG7OQf8KytTnk0XVbnTsmbsHBzUaxXEijejyRjqpqHBs9aFVTi7Hea&#10;vqmoT3cEkQPlqg5BJzSXuqXF1prRXG2RevllcVy0XiO9s1WNSVHQZGeK29Lv/wC0rcyXIEnOMHj+&#10;VVKUpTcrlLlhpZM5KXw7bRSmWOSSIyvkkPwM1fuI7zw6kqxXu9ioIDDOa6C70u2lCNFHtZGDgKx/&#10;KudvtIu77xBunmZbWTG7AGV9hVQjzddSZ1OR81tDAsbKTWtQmub64WJYvmOBxxXI+M/HU8cc1pYh&#10;RF/z3xmnfErVxY38unafcOPLGJWXofpXAwX8hia3J+QncynqT3r6HD4eNLWW58zjMVKo2ovQcmoN&#10;d4DEMx9BW3HY3EFn5ikR5GRnufSquj2EULq9wgYbgQp6Y+tXvE987OPLISJcBVHQZ9/wrSU1zWSu&#10;clKEuTnZXsJwryRXRDozckfwmo7S/NpcuXfaNxUH1FUGSVYXkJ25fGap3zl4lCsdwb7wrojBz3Mn&#10;VsnY27RIZLiS7nkCrkhI19PesDWNcntLnfBhYh1A9KitZRgGZm9M5xWV4j1qy07TZvMkDyDkLurd&#10;Q5UcUZOozrtP1eTVIMv8nGc5xxWD4h8S2GjSgsV2rztZjXkV98T717Z7e0doYW44HOfauY1K8utR&#10;AlupZZGAwD0/lXE46nqU6cmtTvfGHxRF9cr9ito1dTw3JrmNQ8eazcqV+0qqnjaoI/rWPaWTXIAj&#10;hYt65zWpa+Gbu7BzCw2jG7GcUSlFLVmkIJGTNfXFwAZJC5bqAcVDLECy5YjkcE5xXaWXw5uZlQlm&#10;577a3IPhFPKAz28smejYxWH1mEdDS3keZSQo74jOV+tJPp585F7sBj5q9U/4U5Mpz9jmpJvhTKJE&#10;LxOjqc8gmp+tU1uFm+h5ZNai3O1uv1zUBUhga9EvPh7Kr4kZg3UcY/nWddeB5InGGZjWirRepDly&#10;6HGmbHGSPpT4ryaA5jkZa1dR8N3VspYRFh71lyWssGDJE65rSMosHZmjZ+MtSs8IJzgHvmu1074z&#10;XceiSaXLCjxyP8z8/wCNeZmME9+fWmojhyF6itOVXvEjki90e1+HPEdtdWyKHRSCeK7XSPEd3pmx&#10;rKUxsx+RlzyfTivmqO5ltssJCGx2NdFovxC1LSWUNciSPP3GUVFROotrijBQ1R9weDv2i7vT7Iad&#10;rlhBqEEi7S5XLKfrXQw+F/DHjeM3ejXUsN6wy0AdcZ7jGK+T/DHju01p5FkdVfGdjDAz68V1Phfx&#10;Xc6Hrb3djdNEY8MgQDBb1yaydH3dCY4ianZrQ9E8SeFJfDc9wbyF1wRsZl4NczJHPPpc1yzhVSTY&#10;FC8EV315+0Bb+KvDraR4ktFkviu2G6VNrH64x7VxklzDd6ctnDHtRRk7elKF0kpFSUZv3UVz4jk2&#10;w29swGeCCtT2+qTxKsZUM+ecDFchfanJYahGsCjdnjAzW9p96fO8y6+U9emKtxgmxQnJtK56Bpwh&#10;lgNzGdsynbjdnHrWnLrl9HCFlkQoOBhe1cDYXZiupbpJWjyh5Arc0ie61qF9l1gqvC7RXk1KLXvH&#10;0VHFJtQW50b6lNPattjyCO4rJtoZPtTvLGQpPcZq48t9pkO1x5nAOdtOOsxS27h4v3uOOK51pozo&#10;nvcvTXLPbbo2KhBhSARg1o+HFfUdOcyzu+TjIJGDS6EltdacFmTOeoziuottIs4LErb7YzjnB/xr&#10;GySZrz6anJaj4RUJ5lvcMHIyQ3NYENney3X2eP5gpyTiuwuBdiXy0uvlB6YBqpo9rcJqLvI52lsZ&#10;AFLnaXL1L5OazRr6Joc9xod3BK4DMwIyKxNS8DTHzCPnCgs21egr0+Oyga0kkS4KjaOoHX/Jqpp1&#10;jPbfao3m8xGXHQVpyySTmtDHnjdpHnHhbS4o7qV3iZig6EYGKt6/p9tf6LNLbRsk5VlIAz27V066&#10;LNE8jhec46Y4qvq1u2kaak0S/OjhjXM531gbOCatI+JPEXw/1+yv5ZJLK6iiBPJTAJzXtvwF8ISw&#10;eEru7mWRbkNxkY717vP4zsLkxxXVnDPGEAIdP4u9RXniDTBYNaafbJag/f2ZwazlWq1EotWM6dKl&#10;TbnF30K0DXE9pCqlRIq8hhn9aRLu6tJsTRDb67KypftVkySgsi9VAGeK2J9YmlhRmTcxUfw1tOPN&#10;sEJciSSM+W6tjqBkngEQJGCKuizsL3Vbe880pskQMR3GarI8F7IqTwbQx5PSmand6fpMmNrHBBOS&#10;TgDvXVG7jZNM5KiTd3oz6fvLqy17TNOWG5VmjdQBnHGBXhf7QsaCeRoh5kowqbcnDeprK0f9p/wz&#10;BdvYXNosKQjPmZILds9a9Ft/FHw++IWmTKLtLe4K7g5bcc9vpXtQUeRR0PmqsOepz3PmLw14x8Re&#10;FvFXkaiq3NowwX2EYzXq0V4sxF1a3aBpBuaMnoKytU1OCO71GxuLGO8gt4y63K8Bl/CvI7jX7Yan&#10;IYrmayUvt65XHpzRKi2ti1X5dGz1jxLqA1SaO2mt1df43Ucg1WvtdsvC9nLFA372aEFDJzhh3/Wq&#10;tgIbdba4sdRS5M6gESYwPatbUPBtrq1rLPceXNdLGQiRyHI9wK53TctGjf23LL3TnmsNQuNKi1C5&#10;k3+acABeCfWvCf2lYyNN08YxIudwxivY/DF74rv9ej0W8sGOmwH5XA6jPBrmf2qvDD6hZWFvplq0&#10;jRA+a4XOOK1p2hFpmFZ81mmfFUh3M7DoTURGK37vwze2WFkt2XOfmYYFZs1p5RAPLey12xnFrRme&#10;nQpqCTxX0Z+xBbrJ8btCL9Fkz+tfPiw5YYVge+Rivov9iL918btEB7vj9a5ce7Yd2OrDfxon6ifE&#10;SPPiKz8w7QBjPv8A5Ir5n+Nmp3nhfxPbXtrt3qHEiv0719PfEGMza5Yt6nI/z+FfOvxisxc61HLO&#10;oZGJGDQklRSZxO7xLaOS1Dxnf+LfCemyNFHGpnyVTv2FM8UEtqcKrhmdAowOS2MY/PNctrOm3Phy&#10;awa2umjsnk+aBsYUeozzWzd3UrXsF5bPtaHEq5GQW9TWCUV8J3Tu37x4f4+/Zz8ZS6m+qf2PdhZQ&#10;SCISQQenNfTnwT0WfTP2SPEdneQTRTrdbSsq4bITB/Ws6w/bwv8ARrz+xdf062vEg4QvHxgcV6b4&#10;N/ar+HPia0fSrvSobO3vTumiQkBm9etc1Sb0U5aLyHTUFFxi9z4h8I2Taf8AFbSnCOT9sjIyvoRX&#10;0F+2vavfeP8AT38pyz20Y4X/AGRXulp8M/gt4x1WC80+Q2N5G3nArK36fNXQfFf9naw+KOpwanZ6&#10;r5bpCoA3bg2ABjr14rajKXPzOz+ZlVot0fZruc7+xzpp03w1db1ZRIoJ3GivTfhZ8P5vAdhLatIG&#10;HCjNFepQbcb23MZXVkfLPjjSk8FeDXvvC97K99fr+8kDkHnOQce1cz8FbGfTYJb28DSicnLsMkn2&#10;PpXR+A/Glz4C8NX1lcW0Vzb6kdhacZ2g9vwxW/rfh1fBPgyHWoJHmWVN0kYOAuRkV85yS5UonXGC&#10;cuWo7HOa9pN1DeSakFCxyNhMrx9BVXTtZu5J0XzBtZsEFv0qTT/FV14s8K3lxMDJFbgGJwPzFMs4&#10;EnKMQYhwcEZzXNKSS94+joW5UkdpbQWNpfbLm0iuNyZw4q9ZRaf502baKAN0ULgCucheFTl2KkYx&#10;u5zWlb3cq2TzJKpSM7NpGM1ldtWTNpQUehtpptjBHukfYANw3NXlfjjxOLRpLeAks5IDhvm/MVP8&#10;TPGLWmllIEOcYyH6V4vda5cX0UMjZLKcHJzmvboYR8nM9zwa2MUanItkUrjdLdTmdyW9ZDk9fep4&#10;vD8a2c14WUhBuA9fatjw4LeR5ZLqPKngVVvrpY7m5QDEQ4C16EZtSPNqRUo6nP2urPKoLliBzt9K&#10;tGRr9Q3LIT945wKSHTvLb7Q2EghkBJI698V1mpalbeIbcXdrEqbAEaPOenet6lNt86MKMrrkueca&#10;pfS210Yi8jQgH5Qx21BHcKsZedmWMr13cCtXxhbxWNg127rCR/D3+teDeJPF0uoXLQed+5ViQB1P&#10;uauE9rEexvKxt+KfH7B5Lazd4nDEeYrdPoa4lZb3VpiLmd5BtycuWP41Y0nRLjVL1liiZh6gV718&#10;PPgbHcxxT3cQVRwcjHPWuStioxdup206MYrQ8c8PeDLvVJNsVv5uDj5mNdfdfCy40jS1vbiCMISQ&#10;Qxzj8DX0lHB4e8IweS3lJKvb1PpWf8RiupeDkmjRVt2YSb/T2rz41KlWqk9DSo4xg3fY4n4UfDPT&#10;tcsmnnhhBAyMoOwr0fT/AAv4R0mNjPFbbwPm3IvWud+HreX4A1nKsmyIkEHB+72r5G8QeIbttQmi&#10;8wsAxPLc9a0+quprczpVtD7YvfGfgnSYh+7tAF7pCpP60rfETw/FobagbZWtwflO0A18HrqE0znL&#10;spGG+VuvPSvoTUg4+BDTZy5API+vFEsJaUY33NJVtD1dPjt4TCDz4FRTxwgJq7Y/FzwdqLhUCbj8&#10;o3Qqa+D5Jn8/GQMj+Gus8F7v7Zt1Lsd0q8+lKeE5ItpjVVux9m/EjR9OvPBP2yC0jjONwkWIDP41&#10;xfw28FWOsaO097FEckndIoIFeieLyF+D0SlT/qwNx964zRmks/hHrTw5WWLcyuD701SbpqzOSVRe&#10;21Rb1f4HW98FazER3DI3KAPzrgvEXwPv7XcWs4JEUnoAfyNcLof7Qmv+H5fLaXeityWavYPCP7TN&#10;jrEYtr+ZBIVyMkHmuOSq0tZHZanUeuh4Zrvw2CO3lxCCTPPy1x+peFrnTZGYAunTKrX3c2maH4xt&#10;IHkEavKDtUnGTjivO/F/wd+zFpbdVcFdxXb2ranimmokSpSh70T4+MJJKnqOOlQSIqEj+KvXfEng&#10;q282SPY0VxnB+WvO9c8PT6W+1hvTPVVr04VFszJTT9TEhuHtyWSRo3/2WIJFdP4c8a3WnzRpcO00&#10;WRlWbJxXOfZ/MzjPHHIxTblPmWMKWyOcVvzIJR5tD3LR9ZtdYvQ6SKwG35Wf9K9g8OiNNOMJCF3H&#10;3yo3D2r400+6k025jkidkZCD1xXuvgH4opfxpBfSrHIg2AbutYTfYmnTVN6M73+woNN8SI1wfNRu&#10;x5/A5qzLYprl7MUzHGDxjgVU0jFzfecSSpOQSc/hWxZXkKPNHGu5ieTnGKmSajcVNJys9DCnD2L+&#10;RuZkPfOc+1XINWk0PyTFuTJydhx+Bp2t30cTMsQ3uT97OayLWFZLiIM42ls4NVF88GmgleFROLPc&#10;NB06+8QaEl3bkOH4w7fyqtL4Y1SCQtJbqGHQgbgfqam+FHiY2eptp12ym1fCoScAGvS9Zvl0a+ng&#10;wJdy53g5BzXz9VOL0Pp6M4yWr1PPtH1W1th5E0ClhwwKd/atvSltpoZWJdBnOMkAViXDR/2sZTGf&#10;mboO9dNpYs760BfEYGQQKXNbcvluYGuQpap59vN8zdMt0PrWOfFF3bvaowXbIQXI/i963tc8JW97&#10;cyGNiVyCMfSuI1LwlcwzOWL9cgjtQ4xauylUlHSJ68piutNZI5wvmrgfNyp9qZawXmkA7rp3QYDf&#10;vPyryvRNO1Ft5XzCic9etdd4Xs7q7knUlgxGcMc0pKDXKTG8XzNHaw6wRHIyt5hC8DdmsK61s39p&#10;Ksq44Pyv0FLJbT2DKWTOW5HrT9RiikuItq4U4yMZxXL70fdN21JczPPrm1vrCYSyS+ZbNKOGfJwa&#10;9L/sLR5rSJoWxKYwSGbjNZuoWlje6eYGXzGXn0xXO2XiMW12YXiZUVwu4nOK1jK+hE4uOt9DoLi4&#10;DS+WX4QbRk/LUstxPboowpTHG8ZNZmuWP2xFljYMpO7g4PWrU989vYRxDGQM88mplGzumXGXu2sU&#10;7nVGM44PHOMdaZdmxvIfNukIYqxb0AxV601S3uAEmAZj2AxU2qatpek3c1tcx7iIsfXIrppST2Oa&#10;voldHwt8VJnt/Fd8bJ2SPflcHAxXPaV4u1u2njjh1C5VncLiOd1OPwNdz8U9GurrxVeyw2jm2Zsq&#10;+M4A6VwMVqba/jZo3G1gxyvBHpXuRceVrqfPTir6n1N4T0PxLf8Ah5Lq2v3kQqAytMxzWldeFr9d&#10;Kle4sY/NUbi+3cTXU/Cm0hn8IWl0VmR5EEayhDtPvXUX0U9taMwmLgDq5DD8q4liqtN3tdG7wVOq&#10;t7M8GuJb6ymtYVLQhe65Hetl9Q1KJd66jNHgj5klOfpXo+pTveXFuz28bKAMsF6/hVQaHZX7sZ02&#10;naf4a3eMT3RksA0vdlc4zT/H2t2Fs0sF3LOVbBJcg1s6T8W7q2nii1C1t7lpnCszxhjg+pqhc+Gt&#10;LV5VdsbuPu1Tk8Ctb+Vcx3fnRjp83AH0rT2kJrQxlRqQ+I+qNM+CGh+MdCgu10rSrmKZNxAgj4P5&#10;Vzuufsl+EZx5UmhWqFhnzIoEGPyFfIeu/HfX/hzrLWumakyRxsMru4/Ku48K/t0a5ZlRd3CSsmBy&#10;au1PltKPzMopPY63xR+w7pU7yPZGOH+4hUDFUPg5+zrq/wALPjLol5Gbea0WdPMkLcgd8V6Z4O/b&#10;ksNUjEWoxWpDY5JA/Ou6X4+eAvEUsIeeNJmHJRwAKwlRhOHLz/mXFyhJSiz2HxjEbnUbJ0ywB7HP&#10;Oa+e/jQBe+KrCxjfYhlzgNgEe/tXrel3fhrxDapPZawI3AwMScmuC+Jfwj+13cWt2d017Lbxliqn&#10;c31rqlFulyoxs/a89jyLxj4UneGW6lZ5IbRSylev4flWV4IuYtY0xLsKptsMrA+oHau50jx7pWo2&#10;t9pupypAVUxSox9utcv4S0zSrSxvNNt7lHsoJyVKsMsG5xXNGk07s6JzU9j5G+LsfleMbxoSWywA&#10;K1z3hi/mg16zXfIieZtYgkV+ib/s5aJ4p0cXaBWaRtoBOSPavOfEP7Ii2t2Lu3tmUxvvDRn+dP2l&#10;04tGHK1qfK3ifxlrGhaq5s9QurUDO0xzsvH4EVqeF/2jPG+kvAI/FGpjDDrdS8fT5q7zxt+zZqF5&#10;fPcrFI5Oc/LmvO9S+CWr6C/nrA7lO3lnmk1RavKNmOE5QPtj4B/HvW/EGqWces61cS2zwsd0kjNl&#10;gp5OSaK+bvDFjf6do+lRFJYpU3AsBjt0orhi/Z+7F6eptKtF7xPRIPFd5deGrnQntxL50imN+rKB&#10;1HHSt6z8VXli+i6ZqNsbewDgzsefkHQnPtXnWhvdTX891bjzJWYuI92AD6V0byahea3Bps0iC8uI&#10;88sDsBHQ54zUp8rZNTmnUbtoe3SXOi6L4UvYNElW8WZzKFi+YEHp/WuL8PXMGoagDfxGOI4AjXrm&#10;u38JeN/B3hPwLJohCyaqQY55HiYkNjrnGP1rmNJg0N5Q0V+d27IypANcdSLUU3JHuYWKtex1Uvhr&#10;SYZRGJJIWdQ2JOv4VT8Q+HEtPDt01texFicAMQD+taN7JZTYulvI3KoAScgjFfPvxk+IqX+ppptl&#10;clI0bJZGPLDp+tdOEpe1ndLQMZW9nTtfU5PxB/aGmahcW90sih+gZT83uM1k21pci3DiAvFk/ORX&#10;e2nimw8W+FpLDVgsWoomI7grljXPQ6wsentp7KqohwGHU+5r6RWi0kj5lPmfMUxmSBctkKcharqn&#10;2yYjoAclqcLiOM8cr606WWGNgYHyCvzfWs+W13Y0clJqNy092TYvYrwgO4r/AFrn9R1m18MW7yXU&#10;wURqcEtjNWdU1m10dZbq6lCKAMcHrXgfjLxBd+MdZeCyd5ombaqhe/etY1OWL5hOmpyTQeL/ABfd&#10;eK7gxQB3iVsYHcV0HgP4T6l4jMU9xC8ag8ZX+H2rtvhJ8A725K6hqdq8dsAOWYda9ln8R6H4SkXT&#10;LV45LqKP5wF5UenSvMnWlV0hsdatFGHpOgaH8OtOFxcTxqwGPnwCD+NebfEP9o1IXa10ePzFyMuG&#10;6moPE/xk0nWLu4tr+El0cqSFY/0rOWXwZq8YaUpEzYGTC3H6VcKUUrtGUqvQ830rxBdeIfFFtJdy&#10;sytOrDLdya+u/GCZ+GliCMj6V4xpPgDw5dXUcun3iPMkgdRgjofevcPG8ar8OLWPOSV25+vFEY/v&#10;bpGE5c1Nq5keE7dh8NNelxgC2bH1xXxLq/N/O46bzj6V98eF9LuL34WahDaIJJpFb5ScZyK+Qdf+&#10;CfiuC7lcaU5BdmwsqHP611KShuKldq6PPrZczAHvX0/qdqIv2fSWXaCnH14rwB/BGu2Fx+/0yWMr&#10;x0zivfvE1w8X7PsEBVlYMGAx+FKTUqsLGk3pY+XXOJ2z2I2/Sus8CTD+3bONsZ85etcrNBL5wXyz&#10;kLySQK6fwBET4lsoyMsZlxzTrK1NmkXdn3n4xgC/ByHBH+rBOPpXD2CbfgzrbrxlWz78133jiJo/&#10;hBCCMbYwPzFcja2YX4Ga257Kw/WppxSpwPPm37U+FdTcfaZTjB3n+dTaXMzXCDIB4xn6iq+q4N9K&#10;o/vE/rUukqHvISe7BR9c1tUXuu53LXQ+hviNc3eieGvDdxZvI1yUULsPIOK3/Afxu8Q6PFDBrGlX&#10;BgAwzmJun1x0pPGdss1p4OTbuYugAPTIwefavqQeEtNv7GwMtjBIWjVj8vfb2qKWBjjOtrJHm1sa&#10;8I9NmedW+qeGfiHYMLaaAXbc+UWXevHTHWvG/iT4Lj8N3sayPmOQcLtr0Txj4dtPDXxP0Q6av2Tz&#10;D88SDAPqTSfGyzU6jpztHvckDHbFcTw31WvKlJ3tqdbxKrUVUirM+Y/EPgtljM9sx8wj7gWuHuLK&#10;eymAuQY3HQEYzX2zd/DWPVvD0DwW6GVo8hgea8L8ffDO4tpzFNbsjDo2c5pxqpOzOiPNCKbPFobP&#10;zp2kf7oFQRJIJSVzwe1busWM1gfIaLaoOAR/FVSa3Wy0/azAXLH7o7Cuu6asaqSeqO9+G/xIOmlL&#10;S9fy1J2hmOMV6a2oxXBxazh4T8yEHOc818ymOTyGY4UngE12ngTx/wD2FceVdyebCg25kFZu8diJ&#10;xvqe1pAZG8x2GQO9LCsrzqVLbVGcgdKyYNXj1ELdpIGjYZBQ8Vq6LqMTecjM33c10RehxSV5Gpba&#10;lJLIo3knOAQMV7h8LfF0Ew/srVnW3VEzHJIwUE+mT+FeBSzxWbBtwC/e4Ga6SPVI30T7XE4FyMYJ&#10;HvXHWo3krI9GhXSi+Z7H0FrTwojW00YSTb8reo7VieHbCCaeSNiIh7fWrXw48X2vxG0k2LKr39sn&#10;J24bgVel0Zba6dhuiwfzxXj4mk6ctUe/hq6q01JMIvC8EvMcu2TJ5zjNOttDtbeCRr65w+7Cl8AV&#10;q22r2+maTFJKucExq23Oec1m6p4h0vVoxE0gQbtwJUjAqFFLVtPyK5m27dC1pOgWMkU0kN9A5PG2&#10;RhnNK2i3mnT+dHcwuHIXbGefzqjb+FLC8tnmsdTYlTkjpio7Lw5fLcLLFeNdRjOfm61nKmuVc0b+&#10;hcJN9TT+zX8108bwkxffGRlT+NXbK9Ty3WZAHAwAwwR7VWllvrNIx874GetUodVuEkMkluDtO45G&#10;ayU7aGnLf3irfiE3rMYwSScE1m3enQTSfJIowc7PX2rdl120uXHnQqpTnO2nQrpV0S3mqpcdMYqG&#10;nHY2jLmWpwM816Z5EaJsZ2r7D0pL6LULZASjMmBxiuo1jRktrhWil3E84Y4GKp3aTFd0Y8wf3S3H&#10;4U1LuU22rRHQi01H7PLcBY5MgsM9qsazpthcia5lKOmNwB/vVknStSV1ZbZsAjgMK0rrxZFHZnT7&#10;myw69TszWsOZu62Ma0opJM8/lCLd712FCfugZxWB4j8OC/uwbeyEvc4XJrprw2NzclQzxIzEE7cY&#10;5q2dHTTXjlguxNtILBjgAV2ua3PKqRurI+jvhBqM/hX9nSa/ubVZ3tVJjjZMNwegFV76zsfib8KJ&#10;PE0Vk2mzRhg4dNo3Cux8G3dtpvwSlvNQtg1pDARJEnO7BySK8i8c/tX+DtV8HL4W8KpJHcMnltbr&#10;AwGT74HPWvTik6UObs/zPH5mqrSIfgh4UsPFeq3lhdyF5Ryrke1Je+GJb7x9N4fsblHwxXaSPyrc&#10;/ZFj+1axqM8wKSiIoMrjnFS+BNBNx+0DfSvKNqzMcE45rjjTg6UdN5WO+U5qo0n0ueWax4IuP+En&#10;udJa0e6vA3lqkYyM+n1pNV+EWrR7FuNFvLYIMFhCxA+tdKLTVJf2hAsTN5P25s7W5xntXu/jLWPE&#10;tl8V9DsbGxGoaVcxAXSkDavGM81rRpx5pXb0aX4mVapJpNrc/KX43eFn03xRcxhWJL/xLgj9K88u&#10;fDepIhke1lEOOJDGQP1r9Cf2y/h9ocHxLtWigWFg4meNBkMCOa9L8ffD3wfqn7NlpqaaNDYXrQhE&#10;kVBuz61080+Zxj0OOMWocx+Tb28sAByTngYp66hcoARI42cAjtXq+vfB7U4I1u1xJEWYRhWC4Ga9&#10;T8Dfsc6l4v8AhXfeKLV4mNoDvjaZO3XPNP2sXayKd1e584aN471bSpkeGd4ivPzNxivRNN/aL8SP&#10;doFuispURoI25x7VzNl8NNX1bV5dPstOkuLgvtSNSOfoTxXbSfsw+PtBSO+u/C1xDAql1Yuh6Y7B&#10;jUOtTvZbha6ujpbe71O7iae402a4Sb5yyREnn3qaTQba3gt7phPaNgK4dSOM969O8AQSf2PEk1zF&#10;56whWhK/Mpz0NdHqWjXuqwBLjTEljAwCu0ZrkliuSSTR2LAKceZM4L4V+Nrfwx41juLnUnm0xk/e&#10;q8mEHNfX2g/EDwNr0BFh4ptISCAI3uF4OPrXxZ498IS6ZZzTQWrwyICdoA/pXzVN4n1fTL53jmlT&#10;a5+VWxiu+MnJXXU87kcHyNH7ELpBulEmmarZakDzw6nise7sZnmkiuNIebIwZIUyMV+XvhX9ovxN&#10;4YlDRanMMHGC5+WvSPC/7bniDRbhGutQldC/O3OTUStLRxfyLSaPtm68D6NPcRST2NxGRkkFCOaK&#10;8Rsf+CgenaiIPPiQyIuC0kDEnj6UVzunBv4rEuCfU8k8X6Lq/ge7n8iRbmC3lKrPC+Q35gVtaBZX&#10;nj2LSLiwuIv7TuJQv7w7Qp9yK9Z8TeD9J13wRrmp3GvWtmEu8JpyxZl5PUHdyD9O1cpB4Wh+Heh2&#10;97pERu5JwHaQtt28/j/kVyzpylK8djmp1pQlynXQ+CpdA0e9t9aCrqNud7SxvuDD1qtpGj2906tF&#10;cRcnj1rJsvHV94o8cQWsyDyJoQk+T2xgVpz20WhXZfKiKJ8nnOMf/rrgcXKXI3dn2VCfLTcth3if&#10;RbvbNYWt3At4yFlWRtoavmzxLpV5o+pyWupRETsSd4OQfxr0vx7dajL4gGqWdwZLVRlWUZrl9b8V&#10;DxPBEt+m65hG0T47fSvoKdFU4pI+fr4j20m5GVo+La0SV1LPt2AmmNEyOznofmp9w6SyJ5WCijHJ&#10;xT7i5kaAJxt7YOa605PzOSKhFO7KVyGltSVOBkVQF39mSWRm+WNSSKnW48p05w2RXnXxE8UhLp7K&#10;35klG0tuwR1rq92KvLY4Yxcn7plePfFsvim9+w20beUCD8oySRxXrnwN+BMsyR6jqOIVX9583y57&#10;8Vn/AAL+Cn9tN/aF66+QDnhPmOBnrmu6+Nfxwtfh/pcmlaTBi68sRmRJcAdhxj614tWcsRLlhpE9&#10;iMVTjruT/Fj466d4H086dYCSe8KlQEUbRxjnnrXjPws1G68X+JNTvJ+WYMMOOR3rxnW9futb1CS8&#10;uZWldgflbtXsn7N8W+41CToqqSR6cVtKlGlFGU7yRiXfh8RarcEDEkj8Z6Vf1DSE0ezS4vArbx8q&#10;joTiu50rR4rq+nkJAKnnPpXO/Em2MbafGV4Ri3zHAI7CvTi4KLseM1UclzMo+G9bS3tZZxGIihUL&#10;heT6165J49g8UeBo7QBo7hDjBHXBrmreLwh/whbtOjrelM7lbjOOlc94RkUoUjyYiDgnuK44dJPq&#10;bzdouJ9BaJdy6T8ItQuoW2vGu4Y6kgHpXznp/wC0zqelzPHdwxzoGIwVDHFfSEUCD4Gasw/55/0r&#10;899WlK6jM57kj9ap01U3OmjJxSPpi2/aQ8N6oyLe6PLubOSkagZ/76r0rUNS8J3fw7tL3UI5EsJ2&#10;wUUgAZ9K+GrSXc6j6D9a+pPHkYt/2e7BwM5YfyrF07VIpM6JNNaocfAfwz8QjFtfmBz2LJnH50+1&#10;/Z80qz1K2u9M1qACNhIYvM+bP5dK+WFvpItoQtGQBypwa9A+GniK/m8S2MEkrmMzKAhOT+dZ1KU4&#10;wd2O/NLTQ+4fiKklv8JreL5ZGZBl16ccVyttFPdfBbWLW1i85nByPxrs/ikh/wCFV2+Mhti4B+lc&#10;lHqM/h34MarqFq22SM5Pv0rqppqlE8yX8VnxhrPwx8QR3Mkv9nTqpJ/hzx2rM07w5qFjqdslzbSI&#10;olUlnGMc161Z/tP3VnKy3mkrc4YjcJcZH/fNa0H7QWg61cRLceFh5rMAXEgbH5rWTnUs046Ho200&#10;Zp/EbWE0TQvCd+F84W7qSq16l4a/a+8NSwWkd3BPG6xhSFVeD/31WN49ufCx8OaSNTsPKt5ohIBu&#10;6DNcN/wg/wAOtdUPbXq27k9MbsfqK1o4ueGV49Tz6uFjW+M7rUPiDpnxH+KWkXGks7RQEbmcAfyJ&#10;rovjkCdasAPu4/SuO+HPws0nw74ts7zS9cExJyIwnuP9qu1+OkJXWdM38gYyfXmp9q8RXnUlvZDd&#10;L2NBQiYHxG+Icvw5h0GYhzatGoZUGSRmuo0+60X4v6Az2kg+0Lz8+ARnnHevNv2kPCWoa/oeivYR&#10;NMAgyqqT1FeQ+AtW8WfCy+Eq207W4wzDBXgdRnBrzcRRt70HqerQqK3JPY7X4kfDO60ppI7qMfMS&#10;UdDzjPHavDNU0WfTNQK3rbYxzkdT+NfcmieItK+MejM/lGxuvLw0bNvIOOo4FeHfEz4aSaZI9tcZ&#10;aNssshGCp7GtqM3JWe5jP9zL3XoeB3xN7t8vAjTkDv8AjWddokWV2/MMVsahayaBLNAycA/6z+9W&#10;SkAdvOc7WPO2u+GqNU09jqvCXjCSyYWlypSNW2g9jXuWhfYYtL85CZXc5LdgPSvl7c8jkooyAcZN&#10;ep/C/wAbf6TBZXkQCZ25Bos000YVY2XMkesf2PPJ5Mz4MUrYVT3FTXkgTZaRgIiLjA96S68RvcGO&#10;NFzEpKxL/dIrPkkknYNt4I4FXJSi0zjXLKDS3Oj8IeKbrwNqKXlo43A4YL3HvX0n4W8YW/iDw/Fd&#10;L5Tu/LDOSDXypYaVJLiR5sKxwVr0/wCEmuJ4e1RbKVN8Mqlc571zV0qkbdT0MJL2bXZHtMd5aPbi&#10;O5tmdQ+/AGKyr9dBKyO6vCwGADWhD4ns3tjHNY5xyG3dRWY2o6Bqazo8W12fru6V5Ti9qkk/K36n&#10;uqd/egmvQls10j+z7m2tL1klnT1xzWn4d8PzpEBFfiXAyEB61zEXw/0288ye21UQHryucf8Aj1au&#10;heHbjTrmZ49ZEyFGCgL3x/vVnOi52Tjp5MmNRRbu9Wa07zPdLCW4AwWqjcanJZSbPs/nKDjdjNc+&#10;l5rNrO6MTIA3DBelaNjrWoB8S27SLz82OnvXnum4OyPTg9NSlf6xBcy+WLfZI7bd2OlaC6RFEF2S&#10;jIAJzWY2sW02plJ7VVx/Hu7+uKdHf75mRWUnPHPalKzV3qzSMbu6L13ZPeSBvM29hu6Vnalpc9gh&#10;Yy7lP904rbS3D2zBnMRAzkrnNcpqEsqXTR7vMXjBzilCMZDk5QaLFxrOq2TAqgeFiNvc/jVO58Qy&#10;RJLPdacztgvwv+fSke9vIcRKTIo53baW78Yalaw+V9gEiOmN26vXpWfunk1o6XRjQzpqy+a1oybv&#10;m2rxjNLPLZkRKVlgAYBiW7d6qW/iK+gB/wBGUqDyu7/61Wri+OpxJusypOcjdXLUi4s1pWlG3U+g&#10;rb4w+DLn4XzeDIr6SO/a3IBkUYOR9a+XtA+FZ8PeILjUVkikjD71eNudvall8BfadbTVYnaExr8y&#10;Bc59q6X7WLb5UlEeV2HNXUrOcYxWljClhYxm51Fqer/CTx7D4Q8TWgnUJBdOUeXb0yO9eu+FPh3c&#10;6N8RNR8T3FxG+lEfaI3Ruen5V8daj597YNHDcrFITuWT3HSqF/8AtE/EGHSj4Y8wNAw2STq2SV6E&#10;Y/KurD1IaQnsnfTv/wAE58QnCfNHqe+eHdQtte+NcV1Yu2x7pm29Dtya9X+JPxhX4dfFDRNJfT5L&#10;qO9CRpKq5Iye5zXzR8L/ABiPh+8evSaabyW1jyd7bSa7Y/tmeBPEeuWep654e2XNqOFaVcbgf92q&#10;w9RqNTWzbT/E5sSuRxi3axT/AGt/Dt9aeM7PU5AJYZ4wyqp+Zc+v516Z8S9OEf7NmjwxgpGkaSMC&#10;3Oe9eFfFD4/2vxu8ZWM1mBp9lbSbY0Zg2SRjqMccV9MapaaT42+FNholnrMKzC3RGdgDycEqRn9a&#10;601KpU5drfj5GMGuRLzPh1xbaxYxWu8iMIfvHuDX1v8AB7SB4f8A2ctVigJeSQOcL05HOa474vfA&#10;zSvhj4H03VIrlLq5EgDrGnHQ8Zya9J+HFix/Z6vJEiEKSQsRGTnGRUUOaM1GS6fj/mbVLOLkjzv9&#10;kr4ZWGoeI7zVdTt4nFpuZVHXrn+laXiX9rnQ9N+Mk/h3UbBf7FjZ4mYouFJHB61m/sweOY9F8VXG&#10;hK2HvA6DPrzn+dcbqn7N0vjn4q3unyXiQyzzNLlodxxk9eRWVP8Ad0VJbt6mdS/NbpY47X10/WfF&#10;Wq3ejzPbW7zmSPnAZPYVdj1O/tbXYl4XH1Jx7VD4h8JTeAtfutDEhufsz7AwGD78dqivLQW1qjkN&#10;ljwPeuGor1ND2aWlO9y/oFlq3xG1qPw7Asb3d3GcPIOABwfesrxh/wAE8dfe6kTTdTsrq+YGVoVl&#10;bgHrxt68Vf8Aht4pXwH45tNeBDmPCyxs4XIz2P519D+J4da0vWY/il4Xvzqmlzxb5NKY/cBHOG7H&#10;r2rvhT51eLZ5Fd3s2tT8s/GPwy1Dwb4jutJu4M3MLlG2Enp+FRJ8I/EslkbxNKlFv95ZNjcj8a+3&#10;fhhoNn8a/jtLc6rpccYuZQ8iv8/yg9D0zXv3xf8Ai14K+EPi3Q/Ck3h6CawnxFK+4KqjOOhH9a0d&#10;Sq7q9ktDFJWWp+P93o1zZyyRsWjbIyHJDD8KK+xfjx8PvCviD4jXl5pDLDYSclEUYzycDFFV7aUd&#10;HYLdjir/AELxHomqMkjSy2t9ult2cEhe4JOa6jR/G91HpSQaleB4oVEbxoMcZ680/wAT/EF9eNrp&#10;y4tre0JX7UFBZ07Ae1V/C/wzu/FEM2pWql7djkoMcqDzXJGTWshQopzXKjd0DUB/wkdtd2EP2sO2&#10;+RQOQueSa7/4zXGh3ngazvtFunh1PftmtWPfv715j4c8XxfC7ximLX9zOhtxBMuSOeSM12HjLx54&#10;F8ReBporazGneJUZj5scrFZRngFegNclNf7QnY7K1Sfs3FOx47oXiq90sGKXbLZkndGw6Vk+Jp4z&#10;c5tl8tJPm2k9KuafaLcTlJXKxtl2x0JqO6tI71cnDFAcV9Q6ba0PCUnezKGkTTXcyQqQXb1rUvYJ&#10;IjtGfl9ay7Vxot2k/KkcjNX4tXF3M29gd5zg96UYuOjLlNSdjnPEWqR6dYM8jhJipIz0z2rm/hR8&#10;PZviH4qjubpHMCncWXGM9aj8WTP4s8SJp1vgxK4VlA6Z4r6N8P6bp/wj8ErcJH5d7Ii7Wc5ya4sV&#10;Nu8IM6KEFBKUiH4k+MP+FWeGV0rRLR5J2QgsB6j2xXxV4nk1fWtQlu9Tgk3yE8BDX0P8W/i5d6Rq&#10;Fo0kcM8M37wI8QIYfhzXEn4xaBf3GLrRrcxkcsoKj+eaiinCKsjWd5O6Z4qLYqm4o4P93ZX0B+zp&#10;AI7TV5S2P3Z49OKksNd+G2sRn7TZRwqw/wCezD+tehfDfQPDFvHfy6XciKJomEu19wxjvmnUmqiS&#10;fci72RyHhnXIWvZ4Wbgtjjr1rqvF/hCHxRpUZSREdVypHSuWm+HQtrmS60zVBvkPR25/LpUzaP4z&#10;t4TFb36SKOBhVOKw9pyydtmS6dkr7nHyaJcBYdLD7Ge4CAN1Oa9fvvhcngvwTZyNlp5mxuPb9K86&#10;0bwh4p/4SvTrjUGaSMTBidg496+ifiodng6wyx4Azn1x1rWM+etFR2FOmlRk2V5y0PwF1Qr/AHMZ&#10;/Cvz31NM3Umeu8/zr9CdUIg/Z/vSTkshz+XFfn9qUD/aJGMb5LHrXdF2WpFPoQ2sZWePPqMfnX1L&#10;8Sxj9nzT/wDeX+VfL9lzKnmEhdwGTX1N8T4AnwF0mPpnadv4dalWdRej/Mqd7HyS7YcYrvvhOol8&#10;X2RJxtmBFcJtWST5TuOMZr0D4SRkeMtOXqTMuRSrNOmzRPU++PisuPhjZ8YBVD+lee+IopI/2etU&#10;c9XXNej/ABfTZ8MrUKwRtqcH0x/+quI8XOsf7OdxgFGVSrA9zirg/cgu6OB+9VZ+fN8WWZ1zj5jV&#10;7Qnf+1LZQc81SuSGfOMZJ/nV7w6p/ti24z8w/mKcvhfodyPoT9pFmXwj4b5x/oq5r52t9Rnib5JW&#10;Qf7JIr6K/aXJXwv4cGMf6Mv8q+bEUtJ/n2pRUXFadETB9T6E/ZcvZ9R8f2/mzOwT396+ifjvx4gs&#10;Yx0XA/UV86fsloP+FgxDGeP619K/HeAf8JJpmFyTjj16Vy0v4tVehGJfuo4j47fEe88Bado72Sxu&#10;rxqGWRc5wM+oryW3/aUN+c6hpdsYz1+XjH512P7XUSw6Zoa4w3l8ivkfeQfxq3QjIulNpH1d4W+O&#10;vh6C/he0shbzuwX91wD+Fe9appdp4/0SMzbReyReYm4dscYr89fCJ365ac8iRTgdetfW/jnx/d/D&#10;/VfDFyswEDxIsiN6GvPqUPZyfK/M6XUvujzX4mfDmS0muIJoiJRyrivCdRsbizvDBMWHbcOtfob4&#10;q8Mad8RfC0er2cP70w7iVbIJxzXyB8TfB6xyytEhju4jtIP8QrsoSvG5zJulPlezPLSvkgqpJ9z1&#10;pbeebT7pJVcow5BFWBCihg7DcvY+tV5I3ml+dWAxwa6zdu+nQ+gPh7qUHiDw9HK8i/aUONtdhLBF&#10;Z2e6TmccbD3r5u8J+KZPDF+ktvJ5cWcMjNnmvoDS7h/EljHqRIdVUFgK54JuV2zKcFDVIqDVZri6&#10;VkiKgHBWuqttRK2wuIZF3x4Oe/0rnJcSuVtf3Weo9a29O02OCxkaZxGwGVX3raUVJGNKTjJnv3gH&#10;xhpet+CpxcQJJd25wUY4JT1pul6FpevW93fR7o1jbBUN37V4x4D1ltP1hRn/AEWTCTZ7jNe+6ba6&#10;XY2bR20TIlx85O44P+c15uJinpZHr4OTezKDeH4fsxFrespYchm6GqNj4c1O14hvt6A52dc1qNo8&#10;MVnc3Vu5cxjITdzVDwdPcahqcsYJV0B+UnpXnKdlt9x67pttzvf1NMNqyxMuzOxc/drIt/FGp29y&#10;8EqIBjgleldI+r39s7Ju4xyMA1TnlgnlV54kJI5O2uR1EnY6EpNGdDp8N7P5sifO45I4H4ZzTrrT&#10;ba0ut8ZcMrA8nNS3Mscfz26lAnPBrOe8e8uFQOA7ntQk7u3U2Vm12JbvUb4s7oVKe/pRd6XLe2qy&#10;xsFZhk5zk1ck0e7jgzuDDOCCMis2/nu7AYIfaP4gMClTTbLqONrXM7+zNXEgEcbCIdg2a0o47+C0&#10;eaW1aREGcKOSao2p1q1mimguv3UnUYzXRy+Lb7TLfAKvuTJDICC1d1nHU8xtXsjlD9kuYGYMIbkn&#10;cUJ4Ge1USk6SZWdNuOMjis0SnUtQlvJoihdiCo4BOfQVsWmnWeoERPcSWpXkFWP61nKTk77o1jCU&#10;UtNTYsr66hiH7lHXHLA8Gljk0y8udtzbBXbqQcVmnSJLGYeXebznjJBqN7a6kny4EozyR2qGla5c&#10;Xzy5R13ZaSXjVHkRWJ5VunP0pdZ8G2JSG6s7lRMeM8Hj8qhuobaOBS0ZkbB5BxVNNQtniSMqyjd0&#10;3EAVUJuGq6mVSlGWj6Gk329LNrR3jljcdVBHH51514q+GNnNGlwtuzknJAxzz7CvVrfS7WeFY7a6&#10;ljduRhsj9arahpGoWseRdo6jgcDmuijVfwtHFiKKkuZnlWg6NpVvcx28qvZsG6r1479O39axtc8Q&#10;+LNB1WSfQb64FqcupLZB9COlekXWmTwTfaDZJI68+Y3GfypbLUNNVjDfacgxwNrEYrvTUnaSueW4&#10;NLQwvBPxB8Y+PYksfEV68lrGQ+yTOCelem3nxz8ceBbS38PQQw3WlSoY8BDnafxrEhg0KdoxZ77W&#10;TPVWP9a24dAs53WSa+WedRkPIST/AIVg6nI3bc6Y05Tikjl73xLceGJrfXLKydL+CQTKyjI+mOuK&#10;9h0P9tTwpaaa+s3FisXid4/LYF8fN646/rXm2tpesvkxqksLHBJA6fXqKx/Dnwo8Man4hS91lEgt&#10;1ALhZCvrzminUlCLY6lNykkjsNVM3iIHxVPcFptWkyqg+vr1OOagvNFvtLnjlvF3QycRgqchfWr/&#10;AI38W+A9C0W3tNMumCWpymJd2D+tczo37VGgwRPBrcKahFEu2IFRuU+uRj2qHTjUkpGvt/ZRdO51&#10;Hhzw/wCHr/Wbh9bj8q0jhJZlOCRg9j+FN+BHxhXwP41n8N3d+k3g+8ldFW5O58HPAPGAOOorgrr9&#10;ojwjrFjcL9jSKaTIB3HdXK+HPDnhvxHKbqe8a2lL70Cy8qfWu6nBRV0eTUm2/I+kPCl5p3hH4unX&#10;NEnV9PLsuCcryeOwrO/aH+Hp+KfxQSa2DSR3gjWFuMg98fjXlc3ibTvAlubBblXJYYkaTLMa9u+D&#10;vxs0C58Pwah4jsTJf6cS8UoJUlQfl6USheDXmWpwVrvY8n8W/DC5+HWvQ6ZqJad/L++/U8Hj9KK2&#10;/F3xCm+NPjyfVPMWG3QMIo8cAdKK8yu/3jOmEbq543eaNLeWUQgjy0R3MoH3vY1paVq+p+G7d4BP&#10;JbRtGJAsMhG059q9C8I6ENQ1c6dOHt7eRCznBUHPY/lXjnjDU7jwtr95bRRvJBG7xiR14256ZraC&#10;VWOr2Nqq9jK1i943ludc0nS7k7pL3z8rcFsu/tXqvwV+BGlX+sxReNtttFqKf6LLJ0DEcCvAPC3i&#10;U3ninSo4pxEizhwJGwqEHJ6/lX6HeD/iJZ/FTQmsRoUWoR6PFukVTu34HO3H9KltwaXT8zz04Tld&#10;79j46+NvgWH4X+L7zSrWZZ4+GRo33Lt9jXF2dudRlSK3bdIVywrU+Kd1Be+OdSlsrOWztZJCRBKp&#10;XZzjHPpim+DLTzDJdBgyoCODivbjO0UzgcZSk7Gbq2kRX5EaS7biIYKYzXFeLp5fDenSRyZFzJwr&#10;KMED612LQPFqDlWLh5N24c4rjPE19P4w8UWOlQL5iodpwN36fhRUqcsHJl06be52P7OPgKG7abXr&#10;+MSfNu3TKD/OuY+OHxAbxF46tNHsbpzEkuwxRucYz6D6V6Z8SPEkHwr+HYtIJAt3PEQqhgDu+lfJ&#10;fh6+l1XxtaXEuWklnDN649644xfJKpJas7JWl7vY7D9oQNDdaTGflKwZ/QV495jkglj0zxXsv7SD&#10;hdV0lMAYgHT0xxXi2etejBJRRnHRaE8cjHd8q8j0zX0Z8DQz+AvELsAZNhHmDgjivnFR8p7cda+i&#10;/ggskPw38Rud5UocE9+KyqJc0RS2PE5vE2pWt1L5N/coVYj/AF7EVf074j+IbQjy9VuCoHQyE1y1&#10;4c3EvTr2psQxz3xVOlBrVFpux7z8Lvinr+r+I7O0uLnzYxKvBbPU9a+o/jAjDwfprEYLEE+/vXxx&#10;8B40b4gafkqDvBO7619qfGw/8UxpqD5gea46NNLEu2ySM68m6LTI7LUrDSPhC8+p27XFrwGXbkdO&#10;9eT2ur/CnXWCtpdvEx4YmFQM16H4vRY/2errcQQAOD9K/Py7lzcSEkg7jxnGK1cHUiuWWoqdrK59&#10;hXfwp+HerIJbWa1twSCu3A5zxXVeLvhevirwJYaPFcoY43OyQkEYxXw/pGoTxXaKkzjJH8VfT3xS&#10;1W40n4PaJPE8qTjaRIvHasIqpCpy76fqayUGtUcxqX7Jer2+1ra4t51K7uWJIqv4U+CviDwf4psL&#10;ia13RpOpLKMY5rgdP+NXiWw2Y1DzWXGF3GvUvh3+0F4k1rWLTTZ2EsMkyjdu96VRzUHzLQtJN6M+&#10;mvi+HPw40/JO5ggIPbiuI8Ybz+z3dkbSf7pPXIrvfjJG7fD+xc7g7bCRjrxWFBrNl4e+EMd3qQ8y&#10;33ANG4yDXbFpQg2ujPPt+9aR+dmoaXcW8jAgEKTyRVnw8udYtucsGHT6ivsq38cfC/Wogl19miYj&#10;HRRVe48C/DHxBNE1tqduu5vuq6ZHp3rl+sqUWrHfySSOC/abKnwv4dGAW+zL0r5sUHeFIx0r7n+J&#10;Xwd0zxTZaTbPqMUcUcQVPNlA+UdO9eb3f7JAk3SWt7HIg5Vt4rV1owSXkjOlGVtjG/ZCTd8QYj3P&#10;FfR3xzRv+Et01f7pA/WvNfgR8Hta+H/jRLqWISWwPDqM9/avSPjTcM/i2wZlIORnK8DmooNSlUkv&#10;IwxLaijyD9sclbHRc/8APOvkYDeRX2L+11p15qlnov2W2luG8r+GMsP0r5QuPDGqWy/vbKaMe8RG&#10;P0rr6lUvhLHg75dfthjPzrx+Ir6B/alGzStAkPyjyY8qT14rwXwfZTW/iSyZ4pAokXllxk5r3v8A&#10;a0fztI8PBVwv2dM7fXFY2TqP0KnsrCfsu/GhtNvI9F1G5eWBzsVWJIUE9CPSvVPjV4FhngXVLaKI&#10;RM2ThQCwPrivhmxvZbS5iljJLIcrzgg+1fe3wA+I9p8QPBX9kXU6faoYwmHb5s9OnrXBUj7CrzLZ&#10;/mdkoe2hy21Pjjxp4fGlXclzFEVRmPAFcvcTmZUCqASo6V9K/F3wMdIubqyeD5JHcpuXgD2r5umh&#10;OmajJCynKsQMjFehCXMro5qMr3hLcU2Ei2LTMcOMZT0r0T4V+LJorn+zpp22PwuW615qDtm67c9f&#10;en215NZXccsJAAbkk0pRutOh0N+7Y+sdOksLIiKYBpZOAQO/aqt/NJFelG5jyDtrH+HGqWmq6ZHd&#10;3sowMKwBrZ1e8h1C5ZoVHlrwpPpVW5ldHnc7jMnhlKRvcRDZgggV9C/Ce9tte0ScXbAy24AwWz71&#10;896ZeWsemvbyKS7HK59fSvQvgpdy2etSRXgRYbrKnzDhcdga4qiT31PTw8pR1joezGHTZoLi2gkX&#10;MoweelYA8KX0KmSxYs5+8U4NR6r4HAJeO4VX5baGAB57flW74Bsp9PuJpZpl2sp43jivHur8lrHu&#10;8zto+xh6JZ602prFcbnhzyHPvWpqemtDcsCmBk8DpS3V1e2l9I0bswJyOv6U+PVbu8mjjniJDnaS&#10;wyRWDVnZm6TepkTxRSYjdetUU0FUvluAdoU5FdFqMUCFD5SAjPzbetYl/ifUIVwIlPUEYFYvmizp&#10;glI3bW+yojUhic9a53xJd3UwdBEuFOM1YntbnTpvOhZiOw7Gq41S51O6I8lU7EGs4Nt3NGuhgT6h&#10;K0SrHvDL2FY1/r+o2MiFC0kbHBRh0969FtkQEp5Y8zHpk/lWZdqLy68tYwXHWMLyPwrrjVWt0ctS&#10;inbU57VLuzit7cwbHkIDOoGMk81UYpJDHNyA3A2VN/whxe9uZ0dVLggJnofpWTEfEOkmK3FqTb7j&#10;wq9q6OSy33OeVVt2a2KuqXMjTb/OnQfd6kfrW/ol9EtjsNwzSFcYZutaWoQJc2ETS2ZjG0bm2ECu&#10;OunsLS5YsBGn98jAqY++uVBFuk+Y3b3zUcxEln9AelQmddPAL26u2RwVyKf4fNnegeVLgEEDa3Fb&#10;0caacEVpU2scYZqNI6GmstUQW2rw6tEGijEE0XICDaD+FUNaummgEcUzqyns3fvSahMHuJVj4XJB&#10;245rK1HTZViyscjjj7oNXBa3Maz5YWYQxahG4JuWbJyA5yKgne4lv2BRHYDJwuRUthaSvLGsilY+&#10;4YYI+laM0NpYtIyzFCwwDkA11Qn7x5843iZ+nao8aM89pBwcL8nWp5vEKea5OY37qpwPwqHTo5Z9&#10;jLNvgWTkA5JHfPtXmnj/AMf3WheKLq2iiYxMBs2gleo6VnNJyOqDVOCPTTevexL5U0qsW+vFcx8T&#10;vD+oR+G5btNTkhaNd20SlNw7Diu/+Et4ms+GpL/V7XyR0jzHgEVgfFnULWTSrmG2cNAYWymeSa1o&#10;Kdm3sc2JlDZbnxjqWvX7SuJbuUlec+YfyrLF5M8n+slcnnHmGreqQNLfzBYyxz/dyKS00a988NFa&#10;yHHUshzXqqUIpJnnqN0V2u50z+8mQegYjFWbbxLqFn/qL64HHRnP6c1p2l9IlxJFeIibF4GcZNY2&#10;tXK3cm5E8tASNuO9VZMyvJStYt3Xi7Vb+VGmvZ32DABmNdn4T8f+ILkxaRb3c22X5RGJTyK81gTe&#10;ANu09jXovw206BfF1pJBMPMV1K5OMcVEkoxuVFJvY+ofh74dl8N2JkvGkV2UZ5zgmitTT01WK3cl&#10;UkDHIyc5ory2ru7Oz3bJWOsj164jut8iLE2OqjJrn/HOmweIdOkWYRWrTvl5n42j1NdNol3Df6kt&#10;vPCBCVJ3Dua8q+Mfi5tPElnESF3kLhc4xXnUlNvRnt4idONN80dTlfFvw70fTvF9tpuiaol9EI1J&#10;uASo3YyRzXc/Cf4oaz8B/E888L+fbXS7ZUJ3DbznArlfAusaJff2fBqsBt5VBP2hR97Peq3xHSz0&#10;PWVfT75L22I4U5LL74r16dJVFyy2PlptQXtI7n0j8afHvw9+JXwyj1DTo1tvFMaASQCAoWz3yRg1&#10;4V4Q0+WLQpXIwHP8XBx34rj7fxOk4UPvMjDb0wG/Cuq0zXont0jIZGXjCn5a1dL2VJU4u5pQmpTc&#10;p6aHP+Lop9Dtbu6biIgupFU/gZoYe51LxHfIFji581xnH4datfFnxNbz6LDpiOWmmbaMKOOOtd94&#10;B8Nw6d4Xt7KRiBKmZQpPIPc1bl7SMYP5kTtTqNrU+Yfjz42PirxRKlucQW/3CAQD+Bri/AZU+LbA&#10;sct5mDX2QPgZoPiO6miVUMjnCgDJHpWdc/swWmm6oj27pA8MmWJGDW8vfTitzljUUFdngf7Rqltc&#10;08KM7bdV/QV4yYthxtr7P+IX7OV541vIrhL2IlAFDMxHA/CvPr79kDxFHzDPasDzu3Mf/Za15tkE&#10;JpRsfO6KQB8tfRvwcDD4Sa22MAI2a5y7/Zb8XWmCsaPg9Vbg/TivRfBPgzWvCvw41nS7mwkNy6EA&#10;rzwTzSb5pxHOScWj5SuIyJ5T2LZpI85H1rr9Q+Het2csjS2cmM5Hy9qyW8N30D/NbyDH98cVbktu&#10;xrdHdfASEy+PtOX/AG6+0Pjedmh6UB7A/lXx/wDAS1eD4gacHUD5xwOh5r6++Okg/sfS1HXPSual&#10;d4hyT0aRjXs6Zm+Plx+ztMwOMgfyr89rtP38hzn5zX6BfEGRk/Z4kVzhWH9K+ArhAZXwcjca2hFK&#10;KsOm20r9i14ethd6nEhdUxz83f2+tfUnx1RD8EtCwu0sQefpXy5o0Lf2hb46bw34ivqf4/kRfBnw&#10;6B1IBP1IrL/l+vRmk1zRPkQE7x616V8FUMvj3TQRn9+v86842bXFeofAr5/H2lr/ANPCmlif4My9&#10;2fdvxp2jwNYpjBGz/wBBrzv4iwM/7PzFf4Tn9K9D+N0hHhHTt3fG78OlcP8AESEp+ztIx6nkflXR&#10;H3oxt2PO/wCXrPgG4uEEj4j4JPOcVueC7tj4hsAd5j81Rt3HmueuEBkJ75NbvgiPzPEumqOvnr/O&#10;saqTpvQ70fQ/7Tl/NotnoEluzRZtwRtYivELH4q65ZFRFeTKcjgtmvbP2vbfyrLw+D1+zivl5M+a&#10;uDimqMWlzLoghJq9mfYf7Lnj/VvFvi4297M0iY6Zr1f40wBPFdjnDE8YHavCv2Jonbxxwcg5r3f4&#10;3uf+E0syP4jz+dY4aKjOa6JmGLd4I5b42/E228Ay6N9rtBcQFNxYn2xXnDfH/wACasFe5ttj4zgW&#10;7YH1OKd+2UwWPRSRn91XyWHOM4UfSuidJX3KpNONj65Xxn8NNcjj8mVYrrzFZf3BA6/Sur+K/h/w&#10;nq0Gk/2lfeVG8ICKyn047e9fGXhiVn1e2UsSvmpnPbmvoj9qZ/sOl+HzESoFuhBBx1HNc8adqkkn&#10;0NZWsVZ/gh4b1E7rHUoCD03HFavgT4Yap8PPFlheWN1HNHG+4xxS8sK+bLfxXqFoVMV5KgIGDu6V&#10;2Pgf4ga7eeILK3bUJTGZgp+btWVWnNwbl0Lgowd1c+1fid4OPi7wwL2GLdcpHuYZyc18Z/Ezw21u&#10;xvljUbSFfHVSPWvsXw348t18SHw/cs2ZoFIz0yQM5ryL4w+DP7P1O7hYB7eYsFA6Z7VVGUvgejRh&#10;UtCftEfJ0nmXBXaBz3NbAt447QHcDJjoKhvLN9O1GWF+OuB6U0RGKSN5G3L6ZxXYda1Skup6J8I9&#10;WC3JsJpAiyP0PSvb/wCz4kg2BdzNyGXoa+VdN1T+zNTjvIyVUOPlHNfUXhvxHa6voNpexyM0gUKw&#10;x0NYttPlMpUo35iSy0hrZwbnGM54rp/7SSxMcsDbCMOGqhratPYxTIQquPvCs441W2W3gVhMODk4&#10;/GspQV7GkajhsfQ3gieLxR4enupLkB0+Qqe1Y93ZXVrdbLOV3c5AUNjvWP8ABK7gS4ufD81zumuw&#10;ArE8Kfr2rX13SZ9F8Q/Z2nEjK3BRsj615Nek4+8kexh6qqe7cXTdJ8QR6qJJIXkiHBYuMfjzXRTa&#10;3JaPl4MFeDiufvvE15p92BGzEAZ/Ki28R3N/eWbyWvmRtlnYfpXO25LY7klE6G08R2uoXtvazxOB&#10;IcD5c81na9pUTaj5kBcLGcEGox4rsbS6V5LRkZGyDitHTNc0vWLsxxb1llfI3Nxg1lNNJJF02tzn&#10;LvULlXMTo5JPy49Kks7ibT/vR5Gck+ma6fUfDVs1zxMgKnoTmqmqaV9ocrDIgGABz1qGk9Ejfm0v&#10;cxGneXVCYDkN2zj61aWK7064kuWg+aQAqc5qK78LalpX2dhsZjy2DnitLWdSuUs4ljhJZUA5XNUk&#10;ZSeqscBqV3A8jqtz5crOdw54OanW4u4GRYLpGwPmPc+mc1h3UltPeS/aUZJGc52/WrRSzAQiRwW5&#10;6kVslcwT7m/BrU093HbThXTjPSukm8O6VqWnyb4VCkHJOK84OhvcXHm216qM3ALHpWlI2pWenm2W&#10;dZd3yllPJrSk+XVmNZXRz13pSaNdTeRKdgPAU4wO1Vb3VLy52GN1byx2bpXV+CvCC+JNZFnql9Ba&#10;KASXkZs4r12T4Z+A/CmmrNdagk7gfwtkH6V0RpczbiYSrOCXkeT+B9ITxFpUtxFegXv3fIAzz2Nb&#10;x+Hfi6KQLChn74DLmvQvDPjD4aeEYpJ7a2eZ9ozjBy2fqKnvP2ufD2lTk2WmSHrwsKFgfbmtqeHt&#10;rUf3GFTFX0SODs/hp4tZ087TVLMcDzHUf1rppP2fL+/tSdS+z2rFcnEw4H51yXiv9qDWddlL6dDN&#10;EpbgbVGPyrjdd+LvjDVTta5nDEdA2Kv2VJPRtnO682tj2CD4G+G9MIM2swxbeqhifr2qzqnhb4Ra&#10;Qsc19eQTXCjBYxs39K+a59Y8R6lcL9pvpEBPQtnNWZNAv9S/1twHJHdjQ6VKM03H8SIVakoNWPoj&#10;xJ8Rvhbb+FX0mwl3IcDCW7j+Qrwb4n6t4f8AFNkIdEykKoY+VIJ46881z0vhWS1mxLdMzDrzninu&#10;tnbxC2EgJHPHrW0pQ5FyqxMVKcryOR0X4caLpHlGcLLhhuZlz1//AF12UWh6Vve1sxHGXHJKDrWd&#10;M8aSBpUZlHTHr2p7axDK21Y9h6Fu4riqe9ax6NOMY3uea+OPgzdLqU80IjlBUuSrA459K8t8TeAt&#10;Q0KxW+kjBtm53hhX15prw3ayMyiRWi2KWGecV4N8X2lTw00BZhGspAUjoM11Uqt3a5x1ocqPMLTw&#10;7qA0UakLN/sgOwS7hXa/BC2tZvG2mx6jL9nt5ZeZSpwPrW94dme++FUtgwVlSQOp24x+NaXhbwau&#10;p6fYm3jZL92+R4+5zxWlSpdcplTTTsfYUHw0tL4BNM1uMxAZUFsD9aK84i+FfxV8M6dbzPbyrE6g&#10;qY2PIPSiub2cHrZ/eae28jqbE2tleq4fK7SPxP8A+qub+Kvw/wBJvPDdxq4umeVAEKlepIz617He&#10;fB0wxSutwNwHBwK4T4yWWl6D8PobVruQ3s7lgpXC5A//AF1y4ejONVc2x6eKr0qlFuD1PmOXGmTR&#10;FeVVVUHGKpaml/c3bSPGpjIxxT9VeZru3TyyScDI6EnpW5H51uu2aEnjnNe5DlU7I+ZlFyiYNhA9&#10;zKqleEwBXVWls4G1V5xiqlg6R3m4wsAemF3V3dhoNxqNq1xHCSAPoAPU1ySd6iVzthG1OzPBvFd3&#10;NdeMYIpgIkiOA56cV6j4Q+JV1DMlvDDHdqPkZFPGB36VnWHgofEbxKNAMkEWozy+VDLHyc9Bms7X&#10;L7VfgPrmqeG7mztpdUhfy/OLZz24xXcormuum/keLVcm7RZ7L4T8apot/PqVzt+Vhhd36V1PjD4n&#10;6FqGmQX9tM7X8jBHgD4FfPnhL4ZeMPiVF9rtmktYZGDDJ+WvWNE/Yp8XX0LSPqkERPz4LVlBrn5i&#10;pUa0o3uSWPxQgAK+QBz/AHufzratPiXayEK6qo/2mrFuP2NvHluRsvbeT/aVqT/hlL4iwQMRBFNj&#10;od3WutygtWmQoVkdhD4vtbvshUc434q1BqWnXTMTFGu8c/P96uAi/Z9+JVqMGwG0dlcinv8ACL4j&#10;WMStJpbsg7KxJ/Gj2lJ7go1U9jt59H0C+cxNZQlcZyBn9azbz4T+EdXUr5At3JzvGD+FcqPC/jPT&#10;pf8ASLG5jx22mvSfA2hwyCEatLc20rcGLHr9aG6T+FjvNbo5XS/gH4f0rUodQ09sTQvvDYH+NN+N&#10;rfudPTcWJOMj6V7afAuj3ZxBqUq44wSB/Sue8ZfBKLxLDaGDVGzE3zZI+npSjGMPeiE53jys83vP&#10;CV744+EY0aCZYWK4B2bq+d9T/ZA163DCO4Ev0hx/WvvDw18Mr3RLBbO2ulkAwNxYCtU+GtZsslox&#10;Lt9RnNZKDt1SOmNRJJeR+ah/Z58SaFfJIbWSQK3ICnmvXfjxot/qfwt8PQJZyGaJfmQKeO39K+wp&#10;9LuZyfPslQHnG2qsnh+2vsQT2MciLzhlrKMWp8z9DX2l0flDeeDdQtpNj2kiMOcEV2vwWs5LPxxp&#10;jOjKROoO4Y71+i918MfDd/IftWjJkjG6Ncmsyb9nvwZDOt1FbSrdAq4cKAeD9KzquU4Si3oaJu5z&#10;PxwPmeGLIbTgqDx+Fcj8S5gv7PIDghCMZP0r1v4geEDrFjp9hHnOCv8A+riqmsfCUeIvBCeHrqUx&#10;quOmMnj6V0QbUE2zif8AFZ+Wd3bHeT1GTzW38P4gPFmmN1Kyjj1r7Qvf2HdJYFobqTzevOMZ/Ksu&#10;D9i640m/t7y1ut8kThsccfpUTleDSR0qp0scF+2DJ59roAx0txx6V8txxgMvynt0r7x+NfwC1rxt&#10;Hpm1mPlRbDt/+vn0rw7Uv2UPEdk5KjeoNUqlkk+yK54o6H9ipynjY7VOeRzXu/xpQ/8ACbaeoGEL&#10;Y/HNea/swfD/AFTwT43Vr2FUiYHLH616t8Z0B8XaecZHmDB/Gs6F+ao/QxxLjKCseEftq/K2hxnq&#10;IK+R+nFfX/7aUT3N3o+xMkRYr5SfSpVXLKR6kdq6U0zSkvdH+Gxt1e1J/wCeqfzr6B/aqdm0fw//&#10;ANeqfyrwrw3altYtVJBHmKQR9RXu37UgLaZ4fz2t4x+lZ7VXbt+pcj5ndTvP+e1dL8PlDeLLH/ru&#10;tYckJZxXSfDiAnxfpsf96YD9adV3gzRH0B8T/Ecngz4o6JqUYB3Rxq2TjgAV7b8R9Ot/G/gWLWoV&#10;2MsYfYpz/nrXzZ+1UfJ8R6YVYqwtlYEewAr2/wDZp8bReNPBd1olziSSOHZkZz09zXJU92cZ9yIp&#10;ThJPofKnxI0Vre5W9RWLZww7iuSjtjcwqzsoB4wetfQXxa8LfYLzU7NlBG/cueor54dZRcPECAqs&#10;RxXYRh6nuuDILpVinRUBIDd69a+D3iJXsm0qUEB8hceteUTxJCQzM+c1teC5103V7eZnZYg+WOcH&#10;molbdnU7tWR9VXWpf2vosWnW1sWmhAVmX2rJ0i+eC/EbJhwdpFa2k+JbXTjbtbQAmaMbpHOSRVXW&#10;7WPT71b3s3zbfaoXLLW+pzS5om7oF0+g65DfQqN8bZIPpXoN7d3Hi27mvbIA9DJj+GuU8KeHbfxR&#10;LHdzXhsbVl5dTgivY/DMHh21t5rPQ7iW4aFSZnZRg/U4riq06jXkenhqlOO25wXhq2updZ8q6haZ&#10;SCgyccV11trdjpplhFmm4Dpu/wDrVVWLUbC4Nz5aNliQVHQVSGlS3F4s/ktnufX1rxpt3tFnvU3G&#10;15GtJf2F3diJ7A5k7g561nR32j2WrhoYhCYWwfc5rYtfEdpGfKm09Ukixtf+9WXJFo91emSSFkMz&#10;8kHoSapNW1epG8vdVie/1ODULpp47gIW4EYHqarahYyWlwj/AGja6EZ4xxxUl1omkQ3OyK4ePBzl&#10;wPWrFzocWq3DSjUxubAKmoilzF8zSsWdU1a4u71TEAQUC4JrHutavbIy7rdW+Ur96reo6VdaHJve&#10;UOy4JIrF8SW2qzXbC1jMsBUEOPU1ooOTdyJzUIpR1OfkkE8kjvbkS4y2TnP6VSuVaddotyuBjjvW&#10;L4m1vUNBv3WJv36qNwYZ+tZTfEa9ClrhFIB4OP8A69dkKT6HmTxPLujbtr2e2uHVoyEDYBPauh09&#10;JLtywGeM5riYPiHDdAB7IH1YCiP4gm3kkEcW1ccDtRLDSb0KhjIRV5Gt4t1O6hmWW3kEUo4J9azL&#10;3XL67s1hnu3ifG3lsj8q57WPENxrVv5dtETMMnLDJFL4etpZ7NpNVlIlDfKoHauyNqaszy5XrTvE&#10;7TQdLt5BGlxeg+rBMVLquiWNlqIdJPNQjrjFZkc9osYMcy7gOFrVn1/TdNsUkmj3SkAZbpWPvJ2S&#10;PQUaTRNpy20THyoQfqcVbmidm3iFQBznOa5OPxVElwzQwggnOB0rUi1S4v2Xa+xWPI9KzkpJ6GkJ&#10;QlCxorp/nzo8h25OQD3q5rFoun2kc0VzlsdAM4rDvLx4Ao83eST+FVHupnJMkmV7Vtyc1rszVRQu&#10;kh99cKljNK8rNLtOBjHNcjbytvDkZJGSq9c1f1DzJmZVbKnjHrTtN0+PzoY5XCq3HNKWkbMxV3JD&#10;7uGSG3jllKpHKOAetR6Z9kt5xcXGJEbnaO9dJ4glsbxbKOMH5GGV7Gsy/wBIX7R8iKFIzisW2o+6&#10;dSWtmdbocmn6vHLFFbtCqoWBHrivBPjJb79PIY7pmkz+Ga9i0S6m8PxSkwFy64BPYV4/8WcXEVqI&#10;23MZQNvpyP8AGtYJJXMa0W2k3odp4F+HMQ+Gxm+07WdQ3l/ga1fBrRaMlhG9sFnt3wrk4yM561o+&#10;HtUtLbw1awNKQ4jXKClv7mKS9j2Q+Um3jIrncrnT7PlXNE+7PCHj+TUvC9nJqmno6mFNu4buB05x&#10;RWf8MLzULvwBpTLHbtAI1TLj5ulFd0E+VXZ5Tepg6vqOmx6TcTPfRoydBu718vfHbVBqy2UsV2ki&#10;Rn5oR3qK48W/bhLD5kjF+QH9aoeJ/hXrFh4Sj8T3MEv9nSPtV2bOBWVGqlLXRmuJiqceVM47wHFo&#10;+oeL7NNddo7VRuznj0HAr0HxV4Us9KAuZJFlsmfESZ7duetchFo9p/wi41TaGBnQZx8xHcCtfxmV&#10;dIrmW48y22ARQhsFTgdcV0X96/c5aeh0kFx4d0G0ieLTobi4PO6QkjNcv8RfiVcHw7ctaqlmpj2M&#10;I1wPeuXs7e7v4S+HMYPU1zPj13g0+O3Z22ngr61MbczsbTm5QseX2/jzVPDetnU7KZ4L9GzHLHjI&#10;9+azvEnjnVfGOr/2rqc5urwkFppCNzEeuK0T4dtrx1+QgnsTisuTw5bQzsm08N2aumLS3RzqnC2x&#10;6d4W/aO8S+H9JS3tL3yY4xgIqqSf0Nd7p37YXi23skVtQ3YGCWRc/oK+etM8Mw3ckiLuUjn71TN4&#10;ZkEuxSOnZqbRV49D6r0n9uDxHbWCxyXxLZ5BRMH9K7Gx/bn1FYIv3sYf+I8YNfCy6NLJeNACyqvo&#10;c5pr2l3HcCBSAPUrUptdStz9DrP9tx5YY2leDdgZ+7/hXXaJ+2XY3CATG3cHscV+Yk1nfW5xuPPG&#10;SOtSzXl9pvlr5m3IqlKoteYXI2frJa/tM+GtRhVpVsfm6hiBitS2+KHgjWQrSRWUrN0ZHAr8jV8Y&#10;6jbkKJ5Mj0rUT4ja7bIAt5KoGD0B/pWsalS+ruRKLP1yJ8BXmHa3iDH+7csP61O3hnwbeYMVy9v/&#10;ALP2o8/rX5Q2vxx8QwlQupyDAxyoP9K2G/aP8VebFu1V3KYwCg7fhWftXtKCE6ae6P1KX4e6YXzb&#10;6vMGHQebkLT5fCOrp8lt4gBA4AZQcfnX5uab+1z4tgljxfs4GBhFAx9eK6rTP21vE0UyiS4bAb/n&#10;mp/pR7RfytehHs4dj7mv/DvjGNAsNzBcEZ+YRrn8sVgibxtoNyyT6MLxDgmUQg5/SvmLSv259Zjn&#10;HmvuXjhgOa7rRP25riW6WK4K+WRnG0cUKom7XaIdOK1R7KfFmvDm68Psidyse2lXxUsxxLpsyN3y&#10;pWuG0H9sqw1RpFnK/KCQNo5rptN/aV8Oau37+3hkGcc4FUppvV39bmfJLuaNn4m0uO9jmnsgQpPD&#10;5rrbKDQdXaS4e5jhLqP3ZfpxXMR/FfwTquWltYWYc8YGavW+o+AdXUkxRwEYHE7L/I1pGSb05bDV&#10;KW/Nqbv9gacYnB1GLaFwE3YqlPoVqCPJuI2HoslIPBfhG/w0N60YPTbK5/rTY/hdpTSMbbVpFY4w&#10;GbGfzq3C60j+Q+WaKsmisxOEY4981BJoDupDW6keu0GtC9+HusHMdprzKF4A2g4qrH4e8aaaPLXU&#10;0nXtmED+lDhZXaa9CbzuY0vh+2tHJ+xKJAeH24rxz4taJPe+MLFooGbYwOe3bv8AnXv0MHidUkbU&#10;LRb5UGeABn8qy5tYZ2KXfhz5yP8AWEMdv/16ygoxVrv5mM3KSs0cF4h+FvhrxbFDPqtiLqTylAbc&#10;QF4GRiuO1P8AZg8BXduBFpwRyckiRuP1r3E6ho8dusc9s8MmO4NQXq+HprVnjuygVclTnrVOkm0r&#10;r7zT2sVsj5qvv2QPDCSmaxXyZh8yN5jdfpmnfEz9nr/hM7eyimJcW0ITcD1IH1r6Hs9LtdQ08XFr&#10;dozsSu0fp1qrc6Pf29mztcLtXjbgUvZ9YszdZX0Ph7V/2QJraPMXmFhwAST2+tYGmfs6614a1qzu&#10;kiIWKYMzFScD1r7tNjqLxb0AcN6GsrUbPVYoizQHHsM0ex/mLddHx1+0N4L1DX9ZtXt7WVzDGFZl&#10;XO0jtWJ8CF13wB4yiDJLDaXB2yKydq+t7y9g8zy7q22k/wATDFVLqy0ppFdorcuMEMDyKipRc1yi&#10;hW5Tzr466Kk7WupouZJR+8J7DHevjvxlYjTNfmSMFYnO4EHAOa+7/H1vbal4TljwrhV4VTnNfHHx&#10;ItVltUmA+dCV+mDWsYtRsxKajVTT3PP3tk3ZlY568nNXdPnSGVCWAQEdapbN6jLHPtSrDHINrliP&#10;X0rOSvoz1ItxZ9cfCPUNHvPDbz3sK3NxGMIOeB+Fdf4ytdK1XS4Ll2SAxJgID/Ovnr4L635bTWJm&#10;PlEjr2r17Ura11m0EEAMYRckhz2rjiuWVmbTaktEZthPcz2Vxa2M7KoyQQxxXpXwR+3W91eWxuCz&#10;OOgIOTXnfhq0+wtcRuxLqvy5xz6VqeEPGFz4U8VR3KSBfnG5T71VZynBxRhRjGNRSZ9G6NJfPcKt&#10;wpeLBQqVHXNPuNYls3ZfIwqkgLt61b0/xHdXMUU1sqkNyPlx9aivb6a+mMbwLljg8YrxJVIqNrs+&#10;gjGSlfoYv2+DUbkI9t+8c4A296z7+0tI7zKRYCODjd0waW68WWumXbo1oPMjbO4Z4xVCw1LT9Xvn&#10;Miupd+STjvWCUludHPGT0Nu9TRtRZGZ8SjtuPU9Kp6h4OeCSE29/sOfu5+lJe+DrIarG8MjCMfPw&#10;3vWzr+nC5uFaKXJVRgE5zVtre2oJSvrsZ/iiwvZZ0+z3G5ViUMc55HWs61m8QaX5iif3+4OtWrmx&#10;voJAhnwvDbcVH401jU7e9WK3kG5ogf3ajAwPzqFeWpXwux4f4zmvH1O+luZPNlaXB+UDH5VzE8nm&#10;Rkvwo+WtbxLrUd3rU8UzhJWO9wxxzWbcyRSrEInQbj2Oc17lJNRR83iH77ES0NpHk5AbnjvT1tXe&#10;NnAG3HaumvtNR9GtpPL+baFytZEnhrV13C3VwQu7DDORWvNy6mPLzKyRV0Ca306Yy3KZB6DOOa2d&#10;QvNNvLRmnjUNwVCuQQe3SuU8RtNpun/6Wyhv7vT61gaXrttqd1HbgeaT82xW5HvVyhezMo1HHRHQ&#10;2klyl8zRuFiJwARk/nWybgXaESEnHHK1mQMv2nYQUHbPU1dXakoO7ildJFrV6FaPbCzBM4PoMVbj&#10;1SWBflLCpBNDGpGxWJ7mqrkCRCMKM9cZrFTi3Y2cJR1udFAJZoIpsHcT3q9F86LuGcjnnFZv2575&#10;EAlRNowFAxSXrvbWHneYQRxxTnC+jLhOMdlcsTLaJJ5bxkZP3gxq5aaHbXjQyDKFWPBauKbUnkmB&#10;8wnvzWlb65JCRtYk4zxWEo8qOynOM+mp0WreKLLw9O0K2AmkXkuecVk6v4nurjYVQIwxhQAPlqFd&#10;CvNecXGMCQ9Wrpr3wyki28rmOMlQrAHH41mm3sJ2TsVPCmqXGuXs1pMuEEeVrgfijo1xDdWStBtV&#10;5g6P6rXrf/CDzWaiXT7uMSsvL5ycVxnxIs9USbT4tQnjuIYsbdq4YYxWsb2MKq1WpHaNZWltEWty&#10;7BcecGJwa2J7pHurdN6kPGfyxVXT7yzlsxbrbK0DMCw5yTUjaG0kzT+Uw2A7BntUySe6NHJqLcWf&#10;bv7PVwNQ+HFvDuDsjAYHYAUVzf7J+poNFv7CQqCm0ouc896K7KUo8uxxSu2fLur2yw6VNcxgAxcj&#10;aMHNZg+JfizX/BV94dmM76ZGmQrsSODngV29pNHp2kM+pSwxz+WGhV2wHPriubHxFvtOtZkhNqPt&#10;SkSrxyB6VwRpuTWhx4uvH2nMmWNZitLb9nW68qKOO6M3yHbgjjtXiGg3V3f38QmvJpOFVt0pI6dA&#10;M16R4s8S6L4g8DS2k8pt7mNSVG/KtxmvLvBsiu5iU7pFwU44NeqqahTiuphGq6stVY+u/DHhrRNa&#10;8I2VlFbi3vsgyybAGIx2P5184/HnQ4tF1X7JFIHjDkghq3NH+Jep6VqzXk05jnjTykUHHHf+leff&#10;EvXj4p1JWncSZO4AN3rlpRnG/MeilG2jOWs7TzZY+cgdeayb6yki1aOMeZgnOAcZra0/SAoEm7aQ&#10;M4zWn4W0SS88T28Pll0Vtx6nGT1raT5YuTHBXmooq6J4T1SaTzorNhGBkqCc4/wptrod++oXYa3x&#10;tzgYLAD2r7G8G20UAkgWGEIsWw5Aycd63/Dug2hnvHa1gbPAOBXl1MU4I9iOXXe58K2Wk3yalLiA&#10;ucZwFx+tSXOg3jvG/wBmEbbvvDk19P6rptvoXiGeW3ij2HO4FR1zVrTNcsbm8jF3aRhFPUACtliP&#10;dvYzlg7O1z5Y1ayCJyoJXqVXisbVdNW6EDmPKjr8tfZXjCHw1q0WxYIiWBAxjjiua1j4B6fdaWsl&#10;tATJIgbgE4BFNYiyvIyWDmneLufLS6LC2MBOvQKKlubWMAqYk6cEqK971f8AZ5urTTI/sygtjoFJ&#10;ritR+COs2r/PaOfoh5q/rMF1IeGqa6Hkdro6Pe/MAFPqMCmT6SEvZBj5f4Seg+lepN8JdcsTxp8x&#10;b/rkxrJ1HwXqllL+/sLhBnljCwx+lae2g1e5l7Oa05Tzr+yGUkkk89TTFsZNzYdsZ9cV28fhu+eZ&#10;0SzuHUHO4RN/hUD+Hrzc5FpcbVJ6xN/hWsKq7kuEl0OTj06abd5TksvYsarCe5tGJaRzIMjO412d&#10;tpNyU80Wk+OhHlNms+88M3c5YpC4yejKcir51e9zNrXY56HUb+NC6XDLnrhyKntfEuqwgsl3KMcZ&#10;WU/41oHw3erBsMBLZ6kHiqE2lTWNtKZVJ3DGAuapcrRDtfYv2vjjW4YGxeXJ56rK3+Nalj8Wdbsw&#10;w/tK7Q54HmN/jWDpbG3XMiH05FRXFws17G23coGOmMUWg1awWu7I9Dtv2hvFVlGoTVbyNcD5hOw/&#10;rW/ZftS+KoGhY61dPtPO6RiP514xexhpNyL8tZ00MrMNqnHbFKy7j5T6j039sDxArndqlz74dsfz&#10;rtNF/bW1S1VkuL+ZlC/Lliea+LINPZid25WqZbOeEDy2bP0zRbs395KgkfoZ4H/bWWdbwXlxI6Y+&#10;Xdzxj3rotO/bH0iaMeZlvqgNfm3Ek8FmzEK0jnHQioEuLortEaq2cdCc1Nql9JaF20sfqLb/ALUn&#10;hbU8Ryx2z5/vQg10dn8VPAl/JCslraHzAOsQxyK/JqS9uoOq/Nj+HIq9b+INUKq0aOduBwxrRynL&#10;qjLktufrxBJ4IljRYTFHkZCwHaOafceGfD2oxhY9SmRSfuhuBX5RWXxG16zkJVmUYH3ia17H43a5&#10;ZTMz3R4bgBjVyqv+VEezXY/T1/B/2eNRY6sVBbA5/nTB4a8QxxiP7Vb3EY4AkGc1+dGk/tI67YR/&#10;8fu1y2eGrq7D9rbWrW0iV74nrnMgHes41mnsJ0qbWx9eeOPAesa1ZTxnSbU3HRXjXbk+uR3r581z&#10;4ceNNHdjLY3ARf4YXJz+dUdB/bIu7OeFZb3MSncRvB5r0GD9tiC6uVE99EqEA4aQKfxFbSqrR3Zz&#10;xw0Xc8g1RPEdjC8FzY3UYPcnKgfSvJvFugi5sbhWidSW5DIeD7V9qW/7V/hm9w1xJZSv3BdOa3ov&#10;jD8N/FNr5V8+nZfj/WJVOqrfF+Ao4NJqz2PyyfS2jMqEsCpI5qk6BTjd0HNfpxrHgL4TeM5UEdzY&#10;IQescqZH614Z8Yv2XtHgsrq/8N3cF+sIMhWNw3Htis7u53K63Pmj4WzCLxTDH5hVWHzAHGa+kLW2&#10;t4IG2MQzDPPevlTRxPo3ieNZMxSRPtYH1zX01Cx8qA+YCSgbn37Vyy+I6FqZ8GptbakoAJwx3Y9K&#10;hv5W/tQzfMPmBUZq3caLLHcs+VO7DD29qra/p80DxyM4wV6jtWkbNNHJNyTTR9O/CrXNSFmvmg3M&#10;At9yZ5Vfce9QyfE24guporiFXYOcfLk4z3rnfg74ourLw9GkLKRtwS3fitO50+DXNUdpGXeRnjua&#10;+erTULxR9ZRourFT8jWs/EOjazOElsl85zkkoK1rZ/DMlwY5bMRsp/uAVw9p4fS1v1chk2tyPau2&#10;VrCUJGkZGcDce9Ze0crJmns1HUW8OmS3Wy3cqh4A3Ul34f8AKu4gtywXg4ZsH8ajvtEsLW8eN5Np&#10;Rl/xqW/s4b65aWKcANgcnFQ7N9Lj5n02Idb0i5upvNt5+QMnc2VxXOajDqdpKvmOS+M5xzWxNphg&#10;nVTdKVyMjd2zVbx9b3V9qqLaSpIiQ/Kynrx0q4xcmZ8ySSPkf4u6LqDeJbq8SY/ODwrYHWvLbPxD&#10;qcuqRQfaJFDEKMMc5z2r1HxDdXEvjrUrK6YnZEWwfx4rgPCdo8/juyEcW8rNu29uvHFe3SuoO54M&#10;rTqcp9Z+FfD9zd2GkiVlbCqdj85446/jXa6poOpapq1rbafKkcgXY8cYxkD2FeafEDx9L4W0VIXH&#10;lTsvEgbHboBXmXwu+LvjC01fUL2wSW6lmYqsjZwq4rKnGc2pdDSrVhQg4o9G+J37OvizxbraWNlG&#10;ZJViLmRTgMeteFa98C/GXhG9kQW0/mxD53Rj8vryK910f4wfFM6u0sErpO8Zix5ZIp3/AAnvxQtH&#10;uWltzcvLknzIjjPrXoRi731PBeIikuVnl3gyFrOyjOoO7XIYhtzkn9a6O4mBkHlrlfYVza6/qM3i&#10;eMX1sYppJf3ikY+bucV3MmohVIG1SOhFRKNtDroTU9TH8h3BfYwxUE0mRgsc+5xW2sVxe2hnIO3O&#10;MKM1Vn0/zkGYnPqCvWue6UjuavHQoLIT5bI+FBwOe9aS3hazEU43RbTtB6GrcukRWpi8iF5F2gsQ&#10;tVbuxudSLQwWs0ZH8RWtnZo54pxdzJMKJgiNQPQLVvT7gynZHFuOf4V5q0nh7U7GxeUp0HVqo6bd&#10;XdoofK7sniuWaujqpNRkrnok+lXE+g2pNx9mAOTsbaa5/UENvNFBcXUpUnJ/eEmsuZbi8gt5mmIb&#10;P3M4rSQ6dMsCSuZJl5OD1qYaLU1qOXNodTEbaBY0t7iQllx8znNc9r/hyeeVWFy11yTh3L7a0ru7&#10;tGRdqsigYJx0re8Ga/Y+HdQ+1fLKXXYFc9c+lauSirpEqmqklzPQ4zRdC1VgWRh5aclQMfhXS6tq&#10;90ZLWxSITblA2qcbT6VdnsYdWvriaO4WKIEybc1veAdEjufE+jtLcQG3+0KxaRsY9zWTqScLjdGF&#10;7XPYfgN4H1jR7h7qQ/YhJH8pbvRX0Zd61o0MMCC/sCvljCxzpkH0/rRXUqHL9tHK1Z6HwH4vsLTT&#10;PCgt55Yp7wx4jMQ3HGOK+UtX8S+XePCJg3kNg7mwOvIr6z8YNpegRRX+lzf2pDLH5QidcFc9xXy5&#10;4w+Hkt7etfXKDT1mnLiIk/OPUYrHCzvDfU4cRSpKd0blq9nrOkFHugYwvCkcg+n096t+FNLtbFvt&#10;JlVARtxjpXKa74fTwtpVjc2F28xlx5oI4HtXX+EbK41fSonii4ZiQrdeK7m7JNk04LoQajaPJdzM&#10;MFM/KwPWuG8RFo9SVScHFel3NjNDJJG8TeZn7orz7xXaMmrgOhQkdGqeZST1OhQktzMSCdyERyD7&#10;V6j8H9CuZ9RmnOQBwrHscV51pQ3s+3O5eOa+ifA2kxWPhqN4CBdyPuJY4H+ea5q2sbI7cIr1Do7D&#10;RtUtpDLbzMpPB3dDWnZPr+mmUlleNxn5WxUVndajbuG2qfYtzVw6vezAg2wGONxOa8eom9z6SHLF&#10;XRxGq3WpXV3OZbZdm3li4qhDLcq25LbcOvTOa7DVrAJIpBB3DcQOxqvplgjQpk45Nbe05I6GMaft&#10;GZkOiapdBbsae4tupO4fn613LeMVGmxW+xiUQKWKnirtrui0TaPmAHFYq6haOrCWNQ44JNc7m6i1&#10;R0KmqbsmbEXijT7uGOMPIGUDJ2mi91vTZroMZwWBxyMYrChn09ZS6Ag98VFMIL27VFQDceo61nyp&#10;6m15RXunfW17pl2U8p4pTj71RappGlas4yI3wMEAZrl4LCO1nwHCsOu3pSXMcwnCxzMM9x1pqVnv&#10;oKUHzO6LOkeH9Os7q5HlqRg/KF7d6gl8M6bLBMY4FUYJA244rm9Tt7y0vcx3zF8HKL0NXoNXuhEq&#10;lx0xycVXK7XizJyitHE6Oy+HmkvpyEW8ZLZJAXkmuZXwpbW0zL9mjk2seWHP0rc0rVNSluYYkZWQ&#10;9cHn+VTarcT2Erl40Jzk561XNOKSMuWlOWqscdeaFpj3ZWezRMjGxVB/OuYvPg/a+LdS+zWMQQE8&#10;gjoK63UdTF3I2IyCOSRVrwd4rt9A1F57iN9jADdgH867ozaOCpSi3qjyfU/2aprG4uB5i4XoN3au&#10;euP2eLudZp4JEITopYCvpHXPF1nqdy4XISU4BAwa5tbzErkSbkJyF7VrGq7tdDKVCD+E+apfhBrE&#10;YYG2xg4xuBrOk+GusRnaLXOPcGvqz7fp8ysXjxJjnHTNZ8iWjsWEYIx1Nae3fQ5fqz6s+XX8D6on&#10;y/YpC49COtRP4Y1OFW3WpyOuR3r630OxsL9mItY2ZRklqmTwrZXUUxNnFguTS+sNas0jhG9j40On&#10;XcSFpIXCg/3c0/7AJVDgAfWvq3XPh9p11ataC2RHl4DL2zWNN+zqyIdm0/RqTxUF8RDwlR6xPme6&#10;0syqCNuRV7w9aqGnUhdoXj617de/s/3drJgx5B5BBzj9K0dE+At3eWkpE8cRXjAU/rxVfWaZMsJW&#10;tsfO0Fm9xI4O4knr2FRXGjoJQj7QScZ9a94uf2ftWtoAYbqNsvzgY4pdQ/Z/1dQhMsO3AIySM0PE&#10;R6C9hUR8/wB14fUMBG+TnHNRXfh12ACkEdsV7xffs566mHCRNGRkbZM/0rC1j4La9p9s072riMED&#10;601iY9w9lUW54y3hy8hYMg3HsM4qNtM1CBCXiBH94nNep3fgfV0WNvsb5UYJOelUr7w3dQxqjW7/&#10;ADccDNaQrxm7XM505RV2jhbXS7+4iLIx+mQKnt31G3fC8OP9qu7i0GS1iC+TIeMH5aonS0iuGZ12&#10;ggj7taTm3u9Dns+xztr4v1PT53KPIrKezVp2/wAY9X02GULLI6OpDAt61m3enqJpNoyu454rN/su&#10;O4lKD5uKrmuNK6OW+2veavHcOPndy+PXmvp/QHhvNBsZpXKOFAOBXzZcacsOqRqvyr0FfTfw706z&#10;k8LQCSVt3C4NRUcVJM1s4q0Sx4j2xpbyozFCAN2CM1Ru9Hur7TBcpulUAhRnFdj4mstPfTICJVQJ&#10;hST3pLPQorzwnIbW5VsSnODjHFaN2j7pyNSbtJm/8IbCZNKRZkCtvAYA54xXbnR3t715UiPDdhni&#10;uZ+FqNZ2GoJJIrnhwAcn8K7/AEzWGluAJrcgE4y3f6187ivj2PrcG3GF1qMSUSywhoiGB6lTjFS6&#10;zr+lWl5GCvlbcFvlOMitI6rZGQqU+4cYHSnS2Gl6wcvBy3Q471yqLT1OnmlJ3a0Mn+0tD1O63m8C&#10;3EmAQVOPaptU0a1tJQn2nLkA85BxXLa0un6TrAtxIS6MDtAx3rQ1LUYNZv0uFudnQEMcfyq3HrbU&#10;mMldW2Kt7o11falKbWUPCowMtjFZ2qabqVhINxHmbOzj7ta9xoFzoN+0jXKuki71BbjB6fjUHiGx&#10;vNaujNayAIIthG7vitYN3sZzUVFWPlPWIHn+JWpSSnefLI3fnxXM+AdPc+PllVThGOCO3Nd/dQSQ&#10;eN9UtbiFVmSI/vFxjv0/Ksv4S6XBfeNpmnkMMIY8ep5r2E/3Vz5xf7wrHWfE3wzd+JTpUNsxnklf&#10;ayE4wK9F8DfAbUPCOiwC6e3gLAOzs6kjv2Ncx4rRLTfLbSuZYMtFnp714H4m+Oviu7luLebUJV2E&#10;qVDYA9MfhiunDycV7qOfGUfaT3PsHwxY6Ct7cST63bxtAxGCDwa2rmx0+8lX7Pq9s6Mw+bOOpr86&#10;G8b6mkpK3tyfMzvw55Ne3fsu+OdFvPGTweMdUlisHjKKS2SpA4PJHtXW61WKskjy5YKG7O8+K3ge&#10;TQ/HltL5yXEMpJzCcrnt+tSafolpJOwuZyyjGc/rWNb3sWq+NdWWLUmvdOjlZYJHJI2AnB5713Wl&#10;GGCJoRB5rMchu/1rjq1Nbs9TCUYxViW31TSNIs/s0MfnZ5xtNVzqMV5AZYLbDZxt21sSaKWsjObc&#10;A9t1UVW4s4lcQx7WODg4rj5uZnpKKgncxLjU7yN1jaDaufTGKpyQ6lPdyNHL5ak5zvHAxVvU9EuN&#10;RnL/AGhIMk4UN/8AWqSz8J7B+9vd3c7TmuhJdTjbb0ILWZriymt7y/VcnAK5yfamS+G7SCzTZcbv&#10;Vj1z6Vag0G3uLlgJiwTnmtNNCiuAIzIwTrg1jVkkro3pR5mkzk737HHawQrKRtPzkDrUNpay/b4m&#10;t0MyY+bI6V0eo6RbWr7VjLkdxWfFey2kqiO3XOcA5xippWaT3Nq977Go0lxbR75LP5F5+tVdEtJ9&#10;Vmku3QxQKThav6f/AGhPcqtwo8jOcZyK888efEq58CyS2vlFY3JKlelaRS5tznk2o3PU9L8N32vx&#10;XDwADyycHcF4ps+iahpsDzeesZjXIKyAnNfOtr+0ZqWmwzpbtMvnHJ2424P41gyfHHWpi4e5kaNj&#10;wvHStXQ5vdadiHVstj3bwl8RvE1z4hkt555ZY4y2FLjDcHFFeDaX8Xrqwvxcxp+9Gctx3BHrRWMs&#10;LyuyBVVbVH2h4x8SWXjuW+07wxpUNtBZqzh3kyWH5V86+OfGGqeOJtN0a8sl057H92LmP/loM9f5&#10;V3Pw+8QTaRc3/kKXaaBkIIz1qDxn4YgGgwzTXKRXIVnHlrznritqNCEHbseVWqp2t1OZ1jwjdXWh&#10;x2Fkf7RMADzMBgp9etXPhdczpffZI42JgyB81Yfw+8U3dol/DCxCysQ5ZeTxXU/Ce5QeIr5LgkZz&#10;yV+tXN3hfsdNPSSOjSR57wtLbAtk7sGvKfijdC68RW0ip5ZQbWHvXpsvjG5tZZ5I1jIBZVJGMivD&#10;PiXr0k3iJZCANwJOPpThDrc7Jyb0NnwZYm8vUiT77ycV9FWGhXOkQWyq4KEfMCO9eHfAm9tJfEgn&#10;vkZ4Ewx2HBHA5r6Jl8WWOrazbKVWO0U/KxOWx6muOrzSbt0OjDOMdZaEBF8GzsY4P96rUd5qDAx+&#10;WpXHPFdXFaeHruzR49XGUHMYNW9N0WxvIZPsl/BISMDzCOtebKM76o9iFem1Y4rVY5FKAkOxUEsP&#10;4faktIRtRU7d69FuvhdJLpiSm9gEx6qBxj2rIvvA1zpCK29JAQSD06VEoTkvdRtTrU11KkQkg04I&#10;QCAu7B715dqj3MlzKVjdQXPQ4xXocmvrBF5MxCsF2gbetPtPD02oQ/aYoXZSOEAoppx0khznGTVm&#10;eb2Edwxw8bKM/eLVuaHL5erxpkk4PJOa6eTw5fMuEs3JB6Ff/rVT0TQZtN1lmntnJYElmWql8Lsg&#10;TV0rlqXdHebznpxirNlDJcOHbbtHtVxlU3Qf5pFZsAheB7Gp4zmacL1GBwPeuJNpXaO1PmZyWvWK&#10;x3UU7SGNumCMg/4VQljjVjyS3UEdK1NfsFuNV5d0P86YugGUDFxjb711xkrHHKMm2N0XVTb38CHH&#10;XHFdR4oRXgDdyP6Vh2PhgC6jk+0HcpySDmtjxHAy2skYYszHgnvwKE+ZpmSVm7nAWyl7x0/hztNU&#10;rzZHcPEQCF9a0LOz/wBNLjomc1Q8QTfZLmKTBKk9q6Fva5M0lC5Uvo90KbML5XAx71HCWjkVnbnH&#10;H1q3HqMRZFaEAOMjFOvpoZoY0Vdjbhj3raOiZzSXY0beGKdom2ZY4z9atzPDFHsaNPbFV9Lt5Fnj&#10;wc4ar2uWgkRpF64FYczvozZQTWpTDlIiYj5Wf4lq7pkbtbssd516kis2K0j1JUDsyqP7ta+m+G0Z&#10;z5V08fHek5pqw40/eukV7rS7tLiBlnLZP3iMV0P27UbQbRbiYY+8Tiqv9gzwzxM87SRr3rpGVd1q&#10;oLBcVy1Zp2sdNKm4Jo56fXL6aPYbcR+uDnNbXhCaW4t5oWhI3dxVqzsIvtNw24568/Sp9C0SQB3S&#10;bHOahST6Fz5ktWULmyVHCFfunPFVLvTj4huhbK3lx4+Zl64rU1S1vLfezDzFbjp0qtZ6k9rZStsx&#10;Pu2/d7Vpd81kc99C3pZawiFs6LLDH8qlxkkVPqlzFdWhhMa+Ue2OlZT3k8ccEu1MzcjB7VGmpSLq&#10;qwFV8ojnjNUlf4mSny62M0WlrNqawtGBweRW1d+B9GvdP3SxLGyDcAoyc06G4tBcs5iO5Mg5FWW1&#10;O2nRrdv3LOMK2O9c0bRqN82iOiclKGsSjofw70O8sfMnQGQk8AcYqnqfwR8O3j7wxibsAOK6iCzN&#10;iUgRly/95uM1EjRTySBXJZCQdpyAR1r0nGSPN9xrY8S8Vfs+6bNqXlW16EUnn5c81zl/+zSsOoKk&#10;F/lQOu3GP1r3zUNKE91DJHOyHdmrkNiv9oK5k3qowSfWpc5x0QRp05vVHwj8SPhjL4O8UW9pNMZE&#10;fkMBivTPhhb2K2RiurlgFOAPeuu/aP8AC8Mus6fdPlRt6k1xnhC10u1QxXUvVs/e4/OvQg3Uijy6&#10;vLSqWR6H4o8P6ffeGibe92FZBuyuetUNG8J/YtAvIrXUGnkJ3N/+rNaWraTpmq+FHGn3ZV45VLYb&#10;jFQeF/BhttC1K5XUGJjXO3d2rt1irM47Xlc1fhvpF9YvePLJuO0ABhnjNep2zBNvyBsDGAMZrzb4&#10;UWd4NUuF+0mYFC2Se1d0l3Otwm+M9cAgV4WLfvXPpMCr07Gt9n86QsYBED1yKzL/AMQpouqGEwO6&#10;p82Q3Wt19Z+zxRqUV2C/NxjArKvYrHV72NpEIduHye54rgjNy6ne4pbo5PU5LDXtUaeTMUj9gc1a&#10;XQbaybatxkYDHPYVf1HQtNsrgoh2lT65qrLBb3Um3zduMZ5xWznbfcIwT20JdaP2+4SZLhmCKEC+&#10;1Zv2DUIDL5UzIpXpVrVNLh0maMtc5PDgZzxWbqGpJLcKsF0FBAOCeOtXC93oc8+VK1z59vjL/wAL&#10;J1ZpGLylChz+NdH8OvB6afp0+uSnMbylEGegH/662b/wEialf6mkzPNOrKcHI5r0vWfC0Oh/CXQ0&#10;AKsxBY+tezGzpWPmOblxJ5/qd1Dd2pU2uTsI35r458fW32XxNehehcmvsbS9XeBjEgR1BK4Iz+lf&#10;Mfxv0z7L4tnKrtVzuxjFVhm0dWJSb5keWA7WJqxbTNA8extpJxkdarMpUc1YsIhNcRof4mA/GvTm&#10;vdOO2p9V/BvRIofCdvcSKWdlOTnBNeoaPplxeurwRmMKfvHmsL4facLPwxpwUgHyhnNdzpUT+c7f&#10;aREhHBFeLUZ30oIbe/bWdrQuoJAJYL0rEv4D9kEf2rq+M4xXY3dpYPYSv5ztcA8D1rl4rGF8tK5B&#10;BzgVhF6nU43MKLThFKS9w8oA6E9KvpsdzhmwP9qnSQQLM3LhOuRSx3EdvLlYvMxzmupS0OTl1ZU/&#10;tA2LvGlqTu5MharlheS3jDFvtB981btJxO8xeFUDcjAzVyFWUF4wpwfTFYzaasdFGDTuZd9bMWLY&#10;BPTBrFvtFaaWKQz+ThsFRXZ3NnJLboBtVlJyfQVx2oWyi7VZpGPOc+1RTlbQ3rpWv3GTWM9tchYr&#10;0t833SOteRfHzSrhbFLmVlcrnqMYr2K4gtnuvMinbAX5cdc1558WtGkv/DE1wJ2Kx5wp6kf5FdEU&#10;k0zzpppcp8uSnccrwtQGQg8tUs6bXZecg96rntXsLXY5LXH7yRw1FR0U+Ug+u7PVv7Od3t28uRhg&#10;nAqnq2rz3qfvJWlA4G4Y+tJAbZ5QhQEtzkCrDWFuAco2MdziuaLtcynSjJpsp2ttBpzrJFEFdhnd&#10;398UzSdQbSfE7MCvkyLye5rpYH01bKMXFuuUGN2MYzW/oHw+i8QXNpdw2UsdoJVElz5eVUHjOayl&#10;tZFaQaY3R7/Rpp915YJIm08Ekf1r55+MQhbxOTax+VESdqZzivt7xz8KvBXhK30xItX82eZPMcBu&#10;ce/tXxb8bra0g8UqthNmMNgbzkkZq6UWou7OqUuyN34M226FpVH75x8v5V6PIGtd0fTaMCuO+Fqr&#10;ZaEJl2iUH5COprsLi43SZb5mYZO7rminGzsZzlfYq2l1O5ZPPcIQcjOK6nwzqj26yLFPIsicghva&#10;uSteXz04P3a3/BSwl9Q81MuQNmevvj9KzrwtEdBv2iOyufEmpT6am6+mRiez1n+JfGGr22mW6Q6r&#10;MzE4IJDY6Vnay5g04EhkGeDWTcAS2keVU8g59azpxiop2OqrL3uVG1qEl/qNtp8jSmRmPLFeprWn&#10;8c+IvCzwW0N8yB1DbGVTx+VYGpXUlrFZhHcHghVODjvUWqztql5F5jNK6qCNxyce1aJKUmmTJSjF&#10;WZ2kfx18UaXJEkd4koPVPs6HH6VZb48axNqKpNHHOzjBzAi8d+writF+zxasqzw+eidSe31pkkI1&#10;PxRcyRD/AEdAWCDoAOpqXTWpnGUr7nU+IPjFOIXgFqkErfMCi8n3riIfiPqtvdyM1zlcBtpXkVd/&#10;s6Ga+FxLmWFW+bHpUGs6ZocUJuVAjeXhAKiNOEtGjSVSsvhka2l+LL/XGmmL4dBnO0c1ueFfFdsr&#10;tHqspXccE4xiuK0jWNP0yGcb+W4xnFQW2kQ6vKNl5sLvxJu6ZrN4eDWqNY4qpazZ7qfEHh6yjxDd&#10;KZ9uevX0rnNe8d27yrbhVZj904rzfxfo8tnBAxkLXCEKWVuQKp6tctmynViAVHzA5HvUrCQWwvrc&#10;4nVWvii2S4n3soYtjFV9d1aO/VJE27V61yM+kXX9prKjgxP8xWorF7lr24tjINjcAHtWqwsVqiXj&#10;p25WjsodS0+5gX7mVOBk4+ta15FprxW7R7OT83zVwlrpstrZ3zPtdUHAxk1pLEZvDNtLCQ0nmDnH&#10;OKyeHb6mscY+x3lvfWQkQLIgKkDg0us38MNmXDqwNcB4k09rF7KaFniacBmj3YJHc1FcLPJr0NkZ&#10;pTBIo5DHFJYR73NFj42a5TvPDvkajcSRsTGF4znA/Cuut9IVVzFLnjrnNeGrrd5pWryQwzu0SHb9&#10;44BHc1t6F4v1S5jnmlndUh5zuOOvWuWphKnM2nodFLG07JTWp6pd2d3Au9bkAe9bXktJb28g6gdF&#10;ryHVvGWqyad50cy7E5GO9X7f4o6hYaRb3NzGWjJA471zfVKj2R1/XaKdkz1e2jWAzFs7mGeal0Jn&#10;ZH2sRyeleRj42wyyqSirn5GHtWvovxVtY5NoZcs2AM44rmeHqRd2jo+s06ismeqOl0QctuBHG4Zr&#10;J1W0zp0p2gPuzwMU+08Uw3VqGWTDEZwxqOTVPtitEuHYjoKuEmtWjCajfczr3ENrYxkYYDFQW0W3&#10;WJpHBIWHeMetLqcVx/atirI+zPX14qxdoRJM4yoC8kGtNVFD5k21c55NX8qWYmNvvYNSQ6hbz3UL&#10;shGD3qaymt5m2Nbkk8kla1rXT9OmdA0EasT8pK96zSi27lvm5UXn1FZNctbfIKGMNiszQos6lekF&#10;gvmMdtLfJFF4vi8tgAkIBwOhq14ctDPLespJJdjkVdSXvNJk0kuW7IL1DBIribCs2cNUSQXM0gZL&#10;hQuc/rU9/o/25AQSMDjNUl0e8hdVSRj3AU4qJPQatfQwfij4dTXNNhivX3bBjk4715vb+CvDtqdk&#10;7KG/66nrXpnjrQ76Wyj+2SssJ6Av+tcB/wAIpp2pufOulhK8DYeWPrXqYWTSR42KhGTempoQ+EdP&#10;g8MXx0+5KN5i4+fP86zdO0u/ttH1NU1AgmM8Ag1eXwo+n+G74Wt20qGReWboaxtL0TU2ivf9KLrt&#10;I2q3Negld3PLl7isbHwO/tRPEMjPctKPJI24HIGa9Ru7m93APEdpPda8r+D1tqlj4ml253NGQoB+&#10;td82uawNRbfG5ROPmHcda87F01OWh7WAqKNO7OgsrmS51K1juEKozbWYDGBV2bULGzvHjaBXkRsb&#10;/WuZt/Fk7Snzo1UA/K2OhrWs5YbuYLLAWLMA2RmvJUZRdmeqmpale+ubK+vdzLyzYABIqSfSLVJ8&#10;5VRgcbutYniPWdN03V/s4jVWQ8EDGOadLr1tqtzApYBjwSpxkVs6fLvuZxqxb0Zs6p4ZtNfZZzdi&#10;PaoQKGxXK6x8N/sTCRbrJK/3s8c1oajp50+ZY/OZGIDqQ3as/Vp5NQVRDceSkaZ+Q9TmtoKa1MKq&#10;h3Oo8LHw/Dp0drd+W1whAJLda1/jbDF/wh2nJbDES/d2nIwBXzXpLatrPjq502FpZTGdxVCTxnrX&#10;0d8SLZ4fBujxXEm1VRQ57Bsc5/SvUhUTi1bU+blTarK7vc+b9Bsbm9vwI7jyT1yfqfWvJv2hNNkt&#10;dVDyOZJwOXPfj2r3a00q3t7wyJKuwKTuXp1rzT4/6EkuiveA729fwooSXNa53VouMUfMTqCM1Z00&#10;bLqJgCSGB4qGUEhfl5wBV7RdPuL+5EdojSvF8zhRnAr05StE5dL3Z9s+CEFz4c00eYFBhU8GuutY&#10;YrbAeXcO67utcB8NZom8G6aZ45BOqYKu3IWuq0opdXMjNIG/u7j2rxJdz06cbpNM6yYWSWYmCLxz&#10;gnJ/CsiaWKZlMNsAXPU9TVoQltkezdkcfLmrH2d4Uj2r5bgfKaw5rHa6a5dTBubCZ0ciErjrmqdl&#10;bhQzuAcDvWhd6zctJLG7GRCcZHr3rIaS8VS2CIc8k+lWnc5eSz0Jg0zTExhQMelbmlMrECZ1Q55X&#10;GMVT02EMg3fdI4NaEmkRxruJAbGeaU5Jm0IM1pI7YIf3q4rmdX0qykVnkUPKehBxUy2okbYZGIPb&#10;OKSSwKZRgSffmuVStKx3SpJxV0cXPZxpJgcEnA+ao9a8Om68L6gmGYeWSMmui1W2SACVowMdMrWv&#10;pkkeoaZd25g8wmE42jpxzXQp9TzJ01rc/PvWLf7PdTjbtIcisphhiPSu1+JWnLpvia7iRSib2KqR&#10;jAzXESAluK+gpO8UzyBhkAPNFNI9aK1M9T62TQ445UlALFP4R3rb/tDRY7fZvZLwj7uM4rp9V+F+&#10;pQ280ttMXZBkAsK4HV9N1DSQ88tmSEG53C5IrjjOE/hZNenWp/ZOjj0GG/t4jM2xZyFjDcZGa+qT&#10;rlt4a/Z8XRri/hhmuoWSKMsOGHSvj3wtcar43jhkt2X7PYNuCM20ke4P0r0a98NeLPFtvawSxsLG&#10;PA2l0AC+wzShOPPe5hNTcU2jhdAs5NT1C5spr1IZU3EefJjcD6V4f8TbSSHxUyMyyBcj5TkfnX0Z&#10;rXw51Dw5q9teG2Z9gw/lMAce9eVfGaw0278Q2l3po2I6jzUQZCNxkGtUlG9jXndlJmv4dK23hyy2&#10;jBEYJrZ3NIFY9wDWZpTW8ehRKzplU/vdq0G1XTE0uJZLlFlHYN27VcGtHczblLYmhkVZBnqeM1f0&#10;K7+xahPIE+7wGz1rn313TDIhNwuRjnOavadrujyXFwpu1VWPBzjJqKkk1ym0NNUdJeapLrViwlfB&#10;T3zURv7a0S1EjbhnJFZNvqOnW8EgN4rd/vVTu9TtLjaIZFY7uTurPTZGvNzNtnU65cpqeo2f2fO3&#10;AG0VNO8BvERHG9Bgkd6x7O5iW9R1kUqF/vd6m0yya5u7idmJzk5JzihNXNHLQksJfLvJpGOAc81c&#10;tJY4NNu55hw4K7s9az5Imj0m7kYAyb8Ke/XtUF5JIdCt4GJJZ8BT69q0nvdHNC+xBG0cVrI5bcG+&#10;XG6q19ML23hjWUDy8kEnOa05fD3mWccaXAW5I+4TgCsi78N6jZ4PlhhnqG4rNJbmzbasQvo15JEz&#10;x4cKR0qLTo5ILlTIpUh8kg4rc0i2vooJkaMAPxyc881BDoWp6g7RxQ73XqFpytLchJ9DRuHnOnXL&#10;RsC0jbywPSs23umvdDG475I8nP41a07SdTDT2zIUDLjnoMVQ0tRC93azFUkBICnGD9KcfhuhSeup&#10;Pqk0sSWbA4U4bNVoZidU3YwSAcVa1FhPpyZUbo8AZqlNMkcttIhDZABYd6tGU3roSxTTSG6QPwQe&#10;Ku2t60WlbM/KjDH8qi0XyjqE6yDIKk9M0yeSI2MiwD5tw4xg9ai10Vdx1NzxNPIV0l1PIUio49Wm&#10;j8RIm/cAoZvyqS7vbKWz0+K4YiSMH5sc/Q1j6VsuNfmllk2xImQ4PQelO9lYd7sj3gXF5cyJlC7M&#10;R61tNLp58KyeSpWZ2yFHf2qjqEUMWi3PkyCUl+GHpTrSwubiwtooF3MwBx2qXFtXNYNJlmewaLTd&#10;PtkkXdIATH6+1b3i7TY7awtbNpERxEHKnHFcbfXz2viG080EeTgNjotaviqUa6xvopAyrhSM9alw&#10;lF3TBVIy3Rgf8I7cyyOYHWTudtU7dBZXkbSx4Cvyc4rf0O6ltjIRtCsMZZvve1U306+1CYrDAkrO&#10;x28ggHNZK9rM0aTtY66/uXub20ltN3lMgB2nPpVy58SX/h3VBHHNsLx4GDnmotI3ad4bmt50zfRE&#10;c4yc81iajNLJqEF63QDBBPGfepUV2K9pJKxs6V4611LtmunIZOQp6Y9an1Xx/erOk29nGQXK9Pau&#10;bi1ZrnVdkqoAV4x0qHVrkWtmIwQp3HOO/PSodOMZbGsHeLd9Uegw/FuRr+1gnQyLIQxA609PHZud&#10;ZlM0TrbRtkhjXmU+WktZQpyzBt4/hq/Nq37q8SPJ4+Zh1P1o9nF9BOvUjHc9mtPiT4fnU3JKh48Z&#10;5z+FbOlfEXw8mmvGLlI5JmZsk4xntXgPhpov7Edm25Mv8XpSakN91bQINnU4B6DNZ1aUXJaFU6k+&#10;W9z3e58a6SFCw3kbN0BLAc1FH4yt45Bm7jBPow/GvFJNOtoQ9ws+4AY2q3Gayv8ASGi3pO6kngBq&#10;n6qpI2ji50vM9f8AiDOfGNnFBDexrGvJJYD8K8t1Pw5ZaVLEgu0uN4+ba/T2o0xZdRsZoJJ2Rh1J&#10;ao4/D0Oza9ypOODv6mtqcVTXKzGtJ1PeXU6BNMhbwxdRpeRqZDuVS/p2qh4V0XUk0+/csJVCE/L1&#10;+lZDeFb/AOzTypMNkYzw/Wum+H4ura21JXlQF0IUM45P510JqMdDhknKViP4LXF3H4yUyS+QhD/f&#10;6njpXr//AAkEkMjr5iFtxGB2rwgaL4k028a4hi2OCWXymBIFdN4Bu9W1PxHHb36vtEZyucgHtmua&#10;vSc1zJndhMQqd4NHpWltb3V+qTBQWbBP1/8A1VkX2qXOla7JGgYxh8htuOBXFa1rOv6Tr0qQQsUj&#10;fI29Cau2fjLUdSvII7uwZOilwncnmuBUGk22epLEqT5Yqx1wbSNcv1e9hJkkP3jS6v4X0YXkRhfZ&#10;jjGa5rxB4303RNcaExeWFAKjYaRfiHomrzr5kro54GVIqpUqttjGNeipW2Op8SaHDqMcLwzpu8sI&#10;MHJ4rjtT8LvZWcrSzIhZcBD96t7XNX07QfsvmT+VgBwDnn/OaxtZ1vTdd2TrfRwbB0Kk0UqdRNKR&#10;rUqUpKyZ6J+xB4Xjk8X+KNRniSQxKUUMOTxXWfHm2/0VUIAVZSxAGKr/ALE7Ri/8WFGDKWyCM81c&#10;/aAZvs2FzkznP0rrpW+ryl3f+R49eN61NI8Uighj24i3Kp+Ye1cF8bIYNS8KXYjj2FVOB+FdTaXO&#10;oSsVtwGJPyLnGay/Hek395o13HeRKqGIjAIPNc+Gjyu7PSxL5otHwtdLhnBGMEj9K6r4deLLjwtq&#10;DSRASecAg/2T/k1g65bG2v7mJkwUcitzwLoc+qapbG3TzdjqWyMgf5xXtSl7h46XOj7O8AWvm+HI&#10;fOtnjkmG4uVwGJrZt9DnhDOIlXaema0NJ069h8M2CiREURgBQwGOKjS1vkDRTzjax5y1ePUPVpKy&#10;Vi3YRXElruWRYz69ayPEOlz2s0MzyZ3nfuB71qtAtnZMfPA9CGqGeW1vNKCyOxcNwVyc1zI70r6m&#10;ZeSomn+bFgzqM7QMnNYujalr/iQSWcdrLCSeJHQgV0xs4YCJolMi4GQR3rV0fxKsULL5eGVsgbel&#10;WtCGtbNmHc+GbjQbeLzrmO4uG6rFyy+xHpQsdy4+ZGA9Nta914ltJr57iV4kbbzuGDTLjW4bl43j&#10;CvGByw6fjWLk3odUYroJa3NtFGGk3KR3xinXWoi6k/0ZSmR3qtfTI6Hy2Vh12r0q5pslqIU+0Yjf&#10;uDUW940k/dsY+sW9wIFjldCpOcCssXV5pwLWsDsH+QlRn8a1fEES3U4eCcbAegNS6PfPPuigjEoU&#10;ZYEcE9v61ulaNzgfvPlPin4zJM3i+4klhKGTPUYz715rLgkn15r6E/ag0V7XXlneEQ+YgOF6E18/&#10;T4EhBr3cPJSpqx4tSHJJopuaKeFDSGiujnMlofqLp2l32oQSABTvHC7uakvvh1Pd6bcQXEKRtIhG&#10;4HLClsdSu/DckTvH5si8hOOlZl/8ULu71SbdG1v/ALJx6183C6d7WPXnXhzOnucRofwwj8Fy3017&#10;cyRo37xVTrx6/pXqXhK1XxD4ZvNWM5t7WJSAXOGOPQVB4i1NNRVASj7o1JDY6kc1maVqQtrdrX7k&#10;BzmJegrenWtK0jmxGFdWN4uxPpPjPR9ba5sbzcyRqUEpUc8V4/f/AAqOv6jdXsN6kekIzEOTnB7D&#10;Fdhr0FlougX0ygNNKTtcHGM9K8Ti+IGoeF9QaxlmdrV5AzDOe9dkJPW+x5OJhJJQW52UX7PWpaho&#10;VxqVtfhzCcRwu+049enSp9Y/Zm1rRvCCa58ksWcOBITyfbFe86r+0L8MdA+Gem29u/2rV5oQZZIF&#10;BKnB7ZFeReKf2nNKu7O3trFrl4BgyRFQAzY64zWHNOUVM5YwvUULni8ngLUEPzRu3uKg/wCEO1G3&#10;bcsbha9bb4i6fHo8F81qXSbnG0f40yy+I+hXr4aJyO/yjj9ah1HF3Z6f1eOyZ5C3hy9CsGMoJNQj&#10;Rr+0wYzIeepr3RvFfh246Q4H+7U17qHhyGKJ7hSscoO0AYz60e20ukNYZdGeDxXl/bucT5cH7uet&#10;akHjnUtJUk7/AJhtIK16nLP4MnXek1uhbnDnDVn3Fj4WvV2Q3CNJ/dBPP51mqyuP2DWqZwn/AAtL&#10;zbM2s6uqA53BfxNb+heMLHxDdWdpCzPIW4BAGa5D4n+HIdGntjAoVJR82OuMVT+CkIPjiyyCfLbK&#10;+vbrXbKcoU+dak0oc8+VnucvhTUptRjBTGDjAz0rpL/whftFEixhivPevVorKNik4RQ5Ab6mtGMi&#10;2G5lXJGScZwcVhDFKT1R6bwaTspHgcng/WEYKts3IzwDzWt4b0nVLLVkR7QgkYzgj1r6U0PULK58&#10;OX0n2eMyRIGDsoPNYCa3Zq6u8KGRRwwUDArWVWPJGT6nLChO7SPl/wAS+HPEmma7PIkLhGJPy/dx&#10;7Vylyklrq6idTDMwyVavr/UfE9ldOwe3V8jGdor5v+PGgz634ptX0eNYwBiTnHb2rWOKpS0izKtg&#10;qtO05HHXV6ptZFLqWAqtFdRPHB86gqcnmsO48D6yhZWEhBGDtOeKryeCNViRWAueBgfShYmKOKUJ&#10;b2OzN7b2k8kiuuHXA+aksbq2MEitIoOT/FXCzeFNVcZkFztFQt4ev4WGWljb/bPWq9tf4US+bqem&#10;XjQzyQFZVwoAPzVnQSNBcXRDLh02Lznk1wrWurQjCOTj1NJHcapDlpDnHXnFX7buhWvoegQ+YNEV&#10;HwzSS84q/HrDWd9bIhYqFzxXn0Pjq4tYEgliZkiO7KrVm38e6cs4eUSLnIBxjBqlVjLSTBQkvhOl&#10;QNqd9czMQACetbujaE13p8sCyBXH944q/wCBfhvf+K9AW9sJ44zOC4L55/Stlvgp4msHZhJEWPLB&#10;XP8AhT51PYtQcVqYMHw/1EQ74pEeOMYOG6Vb0DTbi0vYRJt2q+evpXd+AvAOvpc3K3OFhCMSdxPI&#10;FcZqeia7aSyOYZSgZsNjAxn1rLzOle69DIbxCI9c1COVmaGRiRj1ponVtOYydC/H0qjdW08UoLoo&#10;kLAkYz+tWdRgWRG2zAD7xQcU3qyYq8WzNWdX1yCRThT8taeuxxXMMjRsCqHkHvWWtun7l1OHDZxu&#10;q8kCGO4QzhQv8JOe1Oau0KDfK0XdJ1jT7eztoJFaSRh973qtalTdahJMMRspAxWNLNbg2jLKNwOM&#10;irauktvdJG+4dc07JbClNy3N63SCCwgSMgKxqrdsJNQkZTkouKgs45Hs7dQeccVXM7W5uJGOc4U1&#10;mo3dkbKXuWQkNzK1jMC24Fzis5r2VWCDOfbrVyzcvE0f8PJrT8I+BZ/GdzNLbzJDHEOS2a6ItJtH&#10;LUu0mHhTQZ/FN55LSLb24HLE4Nbd14JitLhYTdgqDneGNXbXwjeeEYLi7luEki6fIcknpXPNPNrk&#10;k0sMjIsZ6McHNef77m0loepHljSunqdcnhWOHw9dBLxHJBIG481y2i+FtW86Q27q4/2WPFUbbRNY&#10;1COaSCdvJiHzAsfxrufhzpF7Z2GrNPOHd4yY1LdDWrXLZHEnzPVGfoNhqSX1xFOwdfLIUlupqqkm&#10;s6TcvJCieaDglDk1Tns/EUcoliwW3HABzk1qeDrrWdQ12O3uokMe0lsdmq7XiHMloSeHfEd5fa5F&#10;FdW4Yk4JIySTWncfE+LQtTNpJpqs0TYxt61y+o61qfh3xNdTJYgJDKdjgZyKjXxXFrmrwNPY+WZW&#10;G47epJ5qXBdWP2jvdG1feKvD/i/xBCbqxa1knPl5RR1PrV7XfDPhbQNUji8yQbQDll79aydYu9J8&#10;OeKU3WhWOBlbA9aq+J/EGh+L9ZWdmktw+BziiV3sCTTu9zQ8Uvovi6/SdbvZEkYQbsAccVy2r+Eb&#10;OwuoYm1EbS/zCNjjFXr7wrplgYR/aAYsMkE/59qyPE9tHfzRyW16oaNBuUDg+9awjN7ozqOMdUfb&#10;v7MnhTw54M0R20zWvtl5dQ+ZPDnJBrN+NGjT3mky3i7RBFITljgn2rzP9hBZ7zXdenmfzPJiZFB9&#10;K7P9ou7vINDlS3naKNJSWUdxkVw0lajKHZ/5G1WVpQn0PAfsM9ldGRJNr7t230qbWRc3+lXCs4Zm&#10;ViQc88Vo6dLZ61bxSxs8ZCgSA/3u9O8yzivXiMjcDGT0Fc0G1JHsVFGcLnwv480xrbWbmPbiR5CM&#10;CvXf2YvBw1+W9Y7FOAoLE9RXIfE/To/+Ex1FYyrxguy84BOa9r/Za0GSHQLy6aQRDeDhTkk16lWd&#10;qacTx6KvLlPRr3T5NIvUt3u2PlfwqcitHS/s+oyyJ5zFwC2G6VJqeiQXd20jzOXPXOeaZbWkelb3&#10;RN2VIwO9eW25HqQdkrjjGDE2N7J/t1pQwW0OmrhNzj5sVmwaml1ZFfLMTA45q5pUrOSXj3Koxurn&#10;ldPU7I6rQrHUJBMY/KwCOnpViO2jSF5jwAOabdLiddnygmo5Ls5e3Y/KetFjRNqxymvLDez7YVdV&#10;JH4+1Q6JHcWQlgmJYNnbjsPSuu1eygsrNZFKE4zxWDfahDFAJ1Q/KAW96nRFaJ3ZpW8ggQvMMBR1&#10;FMsI/wC1bjcquIlO0H1rJ0/xVFqdvJmB1Xkbj0rptL1i0tdMSLynMydx0NS7xZekivqECwMUUgY+&#10;XmofD0Z0+dyWHJ7VQ1fUri51AmNQkYG7JFaWg2j3dsstzIOWzkDFaSTULnOpR9pZHiv7VNkbqwtr&#10;lRuKnH0r5NuEIYg9cV9yfHHRbS70N7bfuZjuX8q+LNftDZ6lNEeinAr2sF8CPFxTaqsyraIl+maK&#10;uaQoeZgRnr3xRXY9zCPK0fpPa+Lr2/uX8yKBUi5VW5fj8KyNb0YazrVhdOi20F1KFDJzt+vTitvS&#10;rC2t2nnKl2I6P0xWL44a80Sx07VjG32NZcsgOF2+teDCbd4x6o9CvhXB88tDoNZ0Cz0fWXsjN5rR&#10;qMOBx+FO07TdHU3ElzKfuEYH+NVH1yw1K8SWRz57QrIwc5OCM5qnp8dt4mvZCjeTbI2dy9/r7Vnz&#10;NSsdilCdOyWpxniWO1n8R2Vosriza4DuGbOFH/668S+NEFhYeKLh7FwYDlFwM9817zoXh1fF3jvU&#10;Qsm20sgQu04yRxzXzn8XtObTfE+oRbmZIGbHPvXpYeXM5LseLiINWl3OEnvbkjAlO0+i0thBLcXO&#10;Glbn/ZplqhuUVFxlRnitrRbJhLk9a1k7Kxgmj17+y2v/AATaKjNuxtJC84+lcibKXQI3b7wClRuG&#10;D+Veh6TO1n4Rs1VQzHGM1ha3ZS3UWShBPTP1rnlFSin1MVUs7I4mz8QyPMiEEbjt/Ouj+LV09toO&#10;kOrspGB8o9q5l9JeO7XIwwfI+ua6D4vp/wAU/p6H7wjEv41VGHvWZbkpWPGX128V5MSvjJ/ix/Su&#10;g8A6td3fiiwRpmA3DljmuReMr9e/1rpvhyo/4Suy9d4roqQj7N2R0eh7J8ZbYpHphJ3HbnP4VkfA&#10;+33+MzNjOza35Cum+MsYMemh/ulf6Vj/AAXD2mq3VwqByBgCsK9P/Z18icJJuvZH0mPHVxbQoBtC&#10;4ON31pkHi2diRJOGRuTH9ayLKwS+Vd8ZHHAPpWnPo9uI/ukYA6HFebKSjofScnN7x2Xh/wAUKlq1&#10;qHDF1OQOtJfXCRQRlGw5XgHrXMeHtEL22oXcTSKkABUhvrTEs5Ls5+0sdvJ56VDcn1JjGEuhda6e&#10;1tn3L8xJNedeJdbmi1rJU8kYA+ldRqNhdMrFLtiAM/SuF1uOWS5G8hmX+Id62pQd7s5sXO0bIsXH&#10;jaM+XutNxX5SWOKsWniyyc7Xs1H/AALNcXqivHIWP3a801H4lf2VqEkQUEJ65r0Y0rxPBdWXMfQ6&#10;a7YucPZr/wB9VVvtU0iMqxsBITx96vn+H4v+aQNgyfTP+NSN8V453iUp828UOig52z3y3XQbt9xt&#10;VQjqu7pSXmh6BcNkRBD1yDnNcp4Nu11OyN0gBV2wM9q6hbRSvzKB24rllTV7nTGbsYHiDwVplzY3&#10;xgiKt5YJb1FeDanZ+S2WI2byB7Cvqa0sVl0bU5CMbYsfzr5q8RQ7p4kHRpiPfrXbTpxjBy8jjlNO&#10;aR9Y/DvUJNN+G+lRW37uSIrmT3Ir0bw9q9zJo9+bqQvKp6t3615l4AmjtvC9tbuAQsav83XOK6mD&#10;WPLhZUChGHP1rzIScNEe+6PMrtnY2viqaCyCoDg8EE4zVEeJrPVLhIZrZFUnaWDVxt7rwEcaggLn&#10;acVdg+yyskgbLrg4HetPa26kqkyz4o8AR3F1P9nhADL8jjnrXzb4q8Ma1ba3LFbTP5aEqMr2r6zT&#10;xdJBE0myIuqYUEZX+dfPXifUZ7jxFcPG+AXJCgcCq9o5tqLOetTUIK6t5nng8L67t3iZz6YWq0mi&#10;69Gx/eyZ7jbXo8Gp3bArvU468ZqeLUJHc70ibP8As/8A16a9pucbpw7nkcukaqgOWkjGfvBc0zy9&#10;XhOVuZCMd1xmvX5LpTGQ0Eb+wWqU11AwKfYkBP8As0+aa6EezitYs83tPE2sWPXcwHXcKfJ43uY1&#10;zJACGOCScf0rvZYbVlIa3TJHPGKxr3SbG5guF8hQQhPFCnO/YJRsr3MG0+JEEDMhiGcY4avo/wCF&#10;GhS618J5rjTnFrfXTEeZ1wBzXxhqWmmBVdflLS4H0r7Y/Z+nksfh3a5fCkba1q1p4fltre/5HVha&#10;EMTdt7FLUvBOr2fha7eR3uyrcgDGTWP4K8B6hq8EuHW3zySy5I/CvoBNWtl8J6kHQO7NkZ6dOa8/&#10;0sNexTrC4iXP8Pb6V5/1iVoxXU9FYZWbb2Ktl8NryLQNTt0uUNyckOFxkfSvPbrwX4x0zCW7uy8Y&#10;ZVr2nTRd2tsBG+Tkjd3NX7a8uvsV35jgsikgEZrWNZxauczoRep5J8PNI14a+0epQO0Ijb5tvy5x&#10;XMXfivWfDGuTmLTWaNXOJFbjGfoa9XsvEeqrckmBRgkDK8EVLEkVyPLmslLHJ+Zear60k2geEbWj&#10;PJLT4qTatfrDc6Qr7zhnD/z4q9qnjnTNB1hVOiK5jwMq2cH8q7yfR7GK7Ez6egKnggVetodI1O7W&#10;1l0+NpJcHIGeKI4pOVkOWDqWu2eWar4+0TxLfCW80wRMBtJLdBWNqd14Wiu0aFsoMdRXteueBPC0&#10;N8sZs2WMctswTn8ulUdQ+GvgnUFCiKaJm4U4AH8qv20VIx+rVWjyDxCdF8RX0MtveLEgjCAYzgir&#10;WqfC23s7SOX+18s6BwCmOD+Ndpq/wS8PaXeCOK/mXn7uRj19Kn8SaXY3FvDFDcM7LEEXnPStXiFz&#10;aPYzhhW1eSPT/wBiDQF0OPXJhc+csgKgAV0PxrhF3DMrYx5hfGM/hTv2SfC97oNpqBukYxvkqat/&#10;Fld7snH3zn86zoRaw8m+7/Qiu0qlNdj508MWr6Nq72kkbi2u3LRuwxtbt/OtbUdCk0m5n+1RBi6M&#10;6gdx6074iapPJbWlitmtp5LZW6QEZPocmvQPD/w11fxP4JsNTuJvOleIqWYZ+UDtWMVzWsdUq3In&#10;c+CPHkK3Hia4ZVwNx+WvdPgPqX9i+G1i+ylt0inIqLxl+zR4ghv01iUD+zbi4CmQD7invXtek/DW&#10;Dwj4ds7a3CXJ2583Gcj8K7cQ3KCPLwlRe0d+pma1rKQvvjtiSwzycVl2niIv5oa3AKqTy1aeq2M0&#10;iFH8tXA7L27VxP8AwjOozahMEuiq4OABiuKPKj3FJvY29NgkvonkVUiCdcnOa6DR1ja3WMyqrFut&#10;crpEE2jWtxBNMZXYjBPbirumWTmQPHPxnOK5qivsddNvqaut6L9j1Ff9KG0jdkDNQy6XFcHzEuXL&#10;DnBGKta3p1xeXlvmQgEY3fhUljpBsJ3EkokAGcevHSqk2lYcbX1MG8haZfs6lSgO7Ncxr+nzJDFb&#10;ou4zHBx6V3uoXsSSE29t8o4YsMkH0rLvNTjm+cWwDDjcBisVqbyVldmJ/wAI75GkW9rbyhJEwWkH&#10;8eai0kXMN3NbljM4BHFW4r6Y4LRjYOcmq810sdw00LskjKeR09a0h8RM9uZEUPiS2huGtpkTevBB&#10;PNdLoTwa2xRLqOBUAON1eca74VIulvvOPlzAOxzjJPWqM8c+nXkC2E7BWPOW5/Gul0763PNlW5Xq&#10;j0Txv4YtZ9Pmea98xcE8j2r4Y+I9vFB4iukhcOm/tX1z8StTJ8Fv5NyfORfmBOc8V8Xa1cPcX07u&#10;24lutduFclocmK5ZzujNina3+51zRULkUV6jOO1j9QLrT8abez285jkibAI7nsKzxPea9oZ0vUbl&#10;Z4UHmICo+96dK0LW2uo9Eurd2QsTncW7D/8AXWFLbXMStJuCAKThT1OK+Xg2ldH0tSCnpPVFg6Nb&#10;3epW1sQiq0SqXUY6cYrT1Dw/b+G9MvZbeNgY4idwbocdf51wuheIJDqjw3UjRSGTaqbjzmur8Z61&#10;dWXhSeAiQfacJuJzkdK05XzWkcfNGMHKOhR+CthF/Zd9eb9slwW2/MeevNfMHxmzN411E/eT7p57&#10;5r6bhsZNF0W2X57cEDCxHC9Oa+VviVMp8T3jHIV3I5PSuvCxScpLqcWIk3Tir7HIwWpikTaCFz2N&#10;dXpcYMYwATz0FczHOGkX0+8D61v2N2I4gHYq2eo+orapFs8yXY9k09I08O2W5uTWPr+riNDvcDHy&#10;jNLcagLDQ7FzISuMjJwDXn/ivWYL6QESEY5IDcV3U6ScU2edUbUrI2JJI7qdArBvXHrWj8XbdV0r&#10;SiejIo/SvPdLu5Zb63EblkaUAgn1Ndz+0Bcm1sdKMfIAUYz0wKTp6uxrTvdXPEtQtmjLBl2kE10f&#10;w0hMniux4zhhXI3V6903PH411/wsVv8AhL7HnPzisKt1TZ6lz3L40KFXTlxj5f6Ctb4CW9jbxSy3&#10;VqJGL43E1T+M5AmsMqD8oH6VrfB2xjhst85byy2VHbNc+LX7lRKy/XEu6PaRqOkq5T7IFBO1cMet&#10;O8RNY6bJAiw5jmUELk9PzqGDSrG4lhcsw3P07Zq3r+i2k1xaLM7IEhPOM8ZryI9bs+iqX05UWNE1&#10;PTLTT7yNbbCTpyN56/nVa5bRoLZmSHazLnO4nn86qW+hwzWk1xbsTbwrkseKWXw3b3GzbPkHGRnp&#10;TV+rJTjayWo2Wz0y6sXZZNjkdMnmvMtZsRFqU2xsrkfyr0W+8PSW0b+RLx35xXB6sjx3sqOcsCO+&#10;e1dtLr5Hn4qXu3sczqdrG8L7upGB9cV8qeOPk1+7UHAU4/HmvrHWEItpGHUc18meNiTr94T1LZr1&#10;6XwnjL4jDEjKAQx/A4p9vOwlyWb86YqjGacijdmttLWNtj6j+BMn2rwqyyEl1bPNelvbbkZj0HNe&#10;V/s9HOhSA+tewOAFI/GvKl1NI6om04K3h7V3H/PPFfNms2om1C1jIyGnwfpur6dso9vh7VlAB3Jn&#10;n8a8BtbZZvEdkDz++PJHTmu3agebZutH1PXbcXGnRQpGkgGwBfpiuz8FmO60+f7XGzMGwN1QXV/v&#10;e0ARGG0DJX2px1eSztQI1VMHnaMZrxF70LJn1c04VLmvf6HYTRsRC2c/w5qlFpNtDOgSKRT/AHsn&#10;A+tWtC8UNcSN5iKwQZww61uxa5BOQTAnuAtc3LyvVnQqnNsjE1HTIvKmkjkYgp6nFeMajbsdZk64&#10;9zmvoa7v7e5s5lECxjb97FeF6yiDWJApGBnkV3YZK+55+Ok+RaFKNBH06nrU5xEoYrt/DOaw/FOv&#10;R+G7UTSyFE65H0rgJPjHG0rfvGC54GTXp8jtc8LmZ6q5UggdevTFMEW75x96vNbf4tQSP/rypx3N&#10;d54e12DX7YPFJ5kmMn2qHHuPnZZaASE7hk1S+yDbc8Y/dmtkohwvqM1nO6xPO7MoXYRg00tSZS0Z&#10;49qtuPPAZdy7+nrzX138MtQto/BtpbD9wVjBHvXypqQxqUO1N580HGO2a+lND1awXTrJFQpthXgD&#10;HNceP/iR8j1co96Enfc9UjvrW08D3LzgMxb7xbOa4mwMl40iW0ogUncEBAqDXNVil0Nktkd4/wCI&#10;A45rkNBtr7UNSSO23w5B5LEYFeaoo9nntc9g0qC/0+ycPKOSSCcGprCe8e5mUsJFI5UAVy7aTro3&#10;IbhpAmP4+grW0WbULezvCW82UKQGJ70W1s0ZxaUXY0nEiw3WIizLGWUgZ5rkNI1zV3JLIQQeMqDW&#10;npGp6zHCySBieSV659q2fDGqs120dzbgA8425/CpbjFpGqu1czbDU7qW523EXns3CjbjBrnZ/Fps&#10;tdYxW21YXxuxjnPSu11HWore83RQqoD5A2gdKrQto+o3CNNYxCSRwXfaDyTVRko3sRJTk1bYr6dr&#10;0Os3YeWLbLJ/DnHetDWLKGO4j8s7VXnGc4qHVdJstH1JHjiBjHIwuKmttU027fM6bTnk1k7pm/Tc&#10;q6nYWWsXUUk0vzLGFPOOf84rG1zwZY6e6S+eVePkYY1q+J9Nt9Olj8uYjdgsFODjrWL4rgGshXgl&#10;KAoA4DcA+taQ00lbUwasny6nsvwT+OVtrGqWfhSK0SOVEaMyBQCxA60/4uS/ZjC7EjfKQT6+1fHs&#10;HiS5+HHjix1O0lkE8U23KsfmBPU4r6j+IerNrXhLTL+VykjgSk+pNd1NuEJQlseFVlzVYaa3PI/E&#10;97daw8+myzKFtz5sRCDK/U9/xrB8DfHvxrZSx+G4tR32XmmOFREuRkkZ6d+ldatnaPqkjsN5mh2F&#10;29a8p8L3sXh34gaZdlQ0kN2W8kLncAaVJ3V4nRiYyi+V9T6k8Gat4rl0C90rxTY/b9PnJ2q8YBXr&#10;jBAHtWPb6ZqFnZmOeeREWQiON+qp2Fch4y/a4lk+IdpAIPstkjBWg2+mK7jXviHZeOra3uItsS8c&#10;Q8A11VmuW17niYSElWdzkfEelSSTROboLzg81l2dultcK7S5wSN27rVbxNrdvFOYfmYp8wwc1T03&#10;V7W8O0xHcec81xz3Z9RB62Ll9ZWylmEh3NzwSateHbmCBwDFuJwNxzzWfLfRQxSEQkgdzWnolwt1&#10;5bLGqEYOQM1yx11Z2PQ1fGOqACP7LEwIUVzkGo3E0ql1cLx0/WvUZ0gvNOiYojSdCdvtXF31nL9p&#10;lCKVjB42r1rSTujKO4XVzZtAAkWWxyMkZNc08Vw0zbR5due2Qea6KG6iVBE0QL+rDBpt7FbzL8jF&#10;QR27GsGktLnSrtXexgyIscDCTHrzUMeg2l/idbpYy3Vc4qc2nnWkiSEspH3jVews9PiiUySszj+E&#10;1rG0dSZ3loYXieye3jeEXAeBAWABzk155HeTW8pXzAjoeQRnivT/ABLbW7W/nQtt7ECvIrmPZrT5&#10;diMk4rqpT0ueRXi1JI6zUtNk1nwpfmSVWcx5xj/PtXyHr1sbTU72Js5WQ8GvqbRZrqS2uCGZolBP&#10;lk8Gvmrx06N4ivQiFAzFsY4rvpOzVjkqPVHJHdniin5+Un3or0GYH6jReEpJYd1tLtiJwdzd65vU&#10;rR9PvI/NEiqDyDxmu3ivDD4RhAbbOZMn8K5q7D6irO6GTjPy9Sa+U92KvY+oTk7ps4UWljqXjQTz&#10;D7LF/ekO0D8au+ItGeXxlDDcXQls9oeFt2VP0967rRfA/hbVNLludQmki1FR8tkThpD7f571pSfD&#10;Kwm1bQbHV3/smYHfFFcthiO1etGkqvv9z4zMK1WL9mtjY0h9KbSbSTW4y/lnBCr1X3r4x/ajv/Dm&#10;oeKryfw5E8VqnykEfxV9/P4W0zUL2fToru3e3tY8Kyvu7c+4r4E8WeB28W+PNT0OB0WNJpB5h6Vp&#10;h6fsU+dkxqKUEeA22rvCwHzcVprrc19exJGVCYHWuw1D4EeILa9kit7MyRocBj39+tQw/BzxJY3C&#10;TtZMwQ8quM12NRlsX7SPc7DxnJMvhXTiitjoD/DXm4s3knJlZck/hXtOt+DdS1Tw1p1sttIcEEjv&#10;x61gzfCPUVtjKLZ2P9wGuukr0opnmTnySdjj/DNsI7+ADB/eDpXTftBZ+yaZkY+YfyFTaV4G1izv&#10;IHbT5EjVxnBya0fjh4ev9disY7G1knaHDHb07VMlZm9CfM7s+eVTljjOM13/AMKY9/iqw/hO4d6z&#10;D8OdfjyDp8qr16ZxXXfDbwzqOmeKrB57WRVD8sVrhraxselzJqyPW/i3a/a9S0+1jBZpFAXHJzXp&#10;ng74fPpOh6e1+SjvHu2ngj04rIsPDreIfifoSlA0SAFgea9h8al/7WNpEiokKBAOnQVxYyTlBdkk&#10;dWWpe3ZjWdlbx7TC4JHGM5JPsKn8RZu5kVsqQm0g9elZNtZXtvdwypt+9n71bV9pl5c3plKLsI5+&#10;Yda8nQ+gWmhTsdmn6DcWWQTIwPNZun2TrIEQMxPatVtJvGOPIOTwMsKk0HSr2DU3lmhxEMj7wqlq&#10;tQUlG/KypLGy4AVmAyM/hXnGqxM+ozgbvvc16dqFrdQPM5iPl8kAHPWvOb1jHfzF8q27ofpXTQVr&#10;o4cU7wVzG1SzLW0oAY4X0zXyP8R7NrbxDIpBGWzyMV9lzKspJ3gAjHNeQeP/AIYprdwbqNFZvriv&#10;WpzSR4Ul7x80E4Wp4eZAM4yK9Vb4NzFT8oUnngjn9asab8Fbl7mMvEAoOcnvVurG2xaPSvgDaC28&#10;OvJjGcfyr1MESMwrn/BWhx6Foa2gARxzkV0AA8v5TluhNee77o2jZ6GxY/J4S1cbdxK4GOteIeHd&#10;O+3eKrSPptkbJPbnvXtkB8vwfqTE4x8x+h71wngrwLe6jbTa0YsWgkJWTdjp3r0pN/V9Tjov/aoX&#10;6M6rUpDZzwomZAh5IHFbuiTJdWJyi7s/3awW1C3LKjRtK2OWFa1nr0ECCMKcZHAWvC19kkmfSSs6&#10;z00OisdKtjOsrxjPsK1nu7KzkWIJ1IrnV12AWsjIHBUZwBjNV/OkuLZboyYXrg9RWC5pNM6LwinZ&#10;HVa41o8UmFK7k7V4PrSeXqsgXO05xmvU1ml1KGaRHzGq4FeXamCdVkUnNd9DWTPNxelJXPJfjtdG&#10;HTRErFiU6D6V4CGwBncDgcele6/HpiLVXHOzjFeFMmXK5zjjP4V7SWiPGpbMRnLK2c8A9a9z+Al0&#10;WS4QZzjt9K8KdMAr0zxn0r2T4CXK289xucKoBBY/Ss6uyLnZI9XvNdWyvo7ZioZj64rA8ZS+Zazs&#10;GA46g9KyfGepwDVIZI7hcj+LmtDT4Y/EoMRLFyvXtjFZt8lzg5rpnM+HILy4mtJQhlRGHIXNfQlp&#10;KVgg/dFBsHJXAqh4J8FW/hrQ0vLqIBHbcAw+bHrXeQiDU4klWDy4QMKMc/WvHxU3Unc9rKakLODY&#10;nh24gTS7syoVJPBYYU1Sawn8QXm62crInA2dPatieaztNJaLnzEPOBUfhBGkvM26khskZ4/nXHT3&#10;Po6iTp2R0Hhnw5rlnpt2JpAzHJGailtdchhOxN2eu1TV2eXXrWYpGuE3ZPPUVp2GpahaW0jzxbto&#10;J6ZrWbu1ocUVJfCzM8K3Orxaq6XMLorRkAumBmtmAStdLuiYMGwx29aybXxdqFzcMiwYixnO3pWn&#10;p/i24a7WMwcDknb1rKUVNnRGUoouvpS3II2LuYH+Gse40RYLrCkDa2eOK07PxlJPdOXhIRcjhaiu&#10;NctjdEyqSzMByMYrOzirX1LvzNO2hQlQRXJWfcY26ZOeadf6VYpO0fCsAG4rb1iaxjuDE4+ZQP3n&#10;64rltd1BDqbTK/yyYCr6YqVUstRyptu6RT1Gxs5JgzEkDgbjiqWs6RYaXCpDjLoxADdSR0qfWY2M&#10;Awc+ZxXN+KpnvY49kgAwF5HpXVHVtmU1ypWPO4vCeo+IL0S2kMjQJcjcducAda+jPFaIngixhLEv&#10;HGAS3euz+HPg61svg2bh4VNxPKXaQjHGK5DxkI18P28J6uNq/wCNdkW3DmfY+ekv9qS8zyVr2RJl&#10;RVYsp4AGfx/z61y+o6K6/ETTL12jCXeJCikYUjjBHauslFxFc+YoQxqMLj09a47VoL6Xx1oTrGzC&#10;QYAGPX3rCk+W6XU9vFQvaT6Hi3xRi+zeN78Rn/lscFeg5r6l+FM0EHw2tH8rzbjgEsuRg5zXzV8W&#10;NOmtfGl1HPF5cjSE7DjIr6D+D6X8fgK2VIQYgQSSw9K7qysk2ePhnebSJ9WtWu79CLcqCem3GaT7&#10;JLa3Q8pNrjsBiu4urRbsWzhP3rf3Tk5rG1WD+z72X7QPKfH3W6ivP523Y9mFooxzbXcxwXUKexq1&#10;ZWxs+WcA+xwDVUX6SSPsmU88Co5o1cqSzDnmhxaZrdNXO7029aa1C5JA54OafLq/2z5VQAjjiq3h&#10;7SpEUeX/ABrn5jiqlykujTtLNxb5J3Kc4q0rpxZi3qmiLWpBCrzswwBzmuJu9XmaWMwOAoJPBxXT&#10;ar4gsdUtnhhVhuPWsUaUJ1BiAHowrPlS1OqEm1Yjl1hLHTUaRtyy543Vz11ftcSRtDC4Vm3Z28V0&#10;9/4aSa1I2sMfdBOKxb+WezsVthEuM4Heqi0xVEy9ezo+jHCrkgjpjnFeL+INSSx1CGXbvjI2NtHT&#10;nmvXbTSJzpsgfLSAFgSc147r9lKt/PDImdjZralozzMUjv8AwlfaQwmtQjESR569K+f/AI7+HobH&#10;WxcW5Ahk+bivT/D1wbG9VpDszHXn3xoEklsjkZCDBPrk8V1U376OKesUjxCQhQQG4zRT5QsZKMuW&#10;XiivVujBrU/TCbVpjaBduVHHzVNpWvpa6hbxtCXJYD5ulbtteaZDpDyz2iZGAPYmqdvf6S1yjG3G&#10;Rzz618qtrs+lly62RzPjzU7nS/EDalbQqY7fD7FOPesdPi2/xd8WadeaizpcQr5KMpxtAPGfyrtf&#10;Go0/UNB1GULsfyT92vDvgZpltqPitpPMXCy4YewJr0Ytxg5wPnsXQg5xufQ2k2M3h27u7y3mNwWD&#10;ZdSSCxHGK8KsvCd3p3i+XXL/AHeS8xZ2RSSMtyTxX1t8ItEsPH3iO906yu1it7cNvUJuOf8AINdv&#10;rfwPTTNPv1jEd1G6EbXh/H1q6MZVOdLuvyZy4lWtyI+V/Hl7pXh/SY9U0jxDZXgKbntZEPmD29K8&#10;WH7Riq32dtNPHqo6e3Nen6t4W8O6HNrK+INOnild2ZCTgAA9hivSvh5+yv8ADHxn8OtQ1pNRxeKj&#10;Oqso3RkDdg5NdPtHG1O2pnSpzk2+h89QftJWMyJbjT3Qr3KjH862b3436fpdjHdTWLsjnPCjB/Ws&#10;6b4TeHnZrcS+XIDwwXPH511Ov/su6j4h8PaZFpV2jRtIEdWUDafXk+mK0jzys76Ii8U7NanPL+0L&#10;4dlO5tLulH97Cf8AxVSp8fvCKnd/Zs5Y93VT+WGrzT4s/AnW/hNd+RqcZdHG4TgZBHtXlYbcVYFS&#10;cnjGMVslJr4iOaz2PqE/HjwfMcvps4xyTtQf+zVoad8V/CWrt5lrp06B/lG9EwD+DV8j3szIO2T6&#10;V6t8LLA3fh2W57xZJ/CuXEOcYrlZ2Ukp6s+tfgzo66746/tCMf6NDDkI5wc1f+IlxJceIblYUZSn&#10;ViODVv8AZhli1LS7y+Q4KkID/OqPxMupDrl8trGXjDY3CuWs3PD37ux0ZbaOJlZ7K5QtoLs2UcmE&#10;JHJw2av2ySrC00o2ovzEqc4rzuDxFfLMsYkaNT8jCu6u75JtInHnC3KxYA9SBXnKipNLufQ+2fK2&#10;bVnq5vbC5RIG2IcCUDn6isK68XJYSR2yiSZSRnbzjPc0nhHxEn/CJurOkbkMpI64rlPh3OLnxFrM&#10;U+bjY4C59KHBRTtuiVOy5r7nWXGt3BhkADbWGCCMED1rh7/TpNRvJZEuoFVzkCTO78cV12o6kJRK&#10;vlgEErlfauLvbUtdyMsjJk/0regnGRwY6SdNDz4bucbRcwv7ISD+oqN/BF7MvE0T57s2D/Ko10+V&#10;TvF3IM8c0y4huo1DrePkHFdkarTbcTx2oy2kRS/Du+klDCSDj/bJ/pV2HwPfxJ92Nsd9x/wrDubz&#10;UIfLP21xmnxa1qSK2L2Tr2rVVeb7JzycY/aOhi8L6j0xGce5P9KsjwzqQBOEx7Z/wrlh4m1WInF0&#10;fxqX/hLtYVAy3JPbileHWJpGfNtI62W0uLXwjqiXKlCzFflHB44zXY2XhaW1+B9mAVjkmw2/GMA+&#10;9cZoF7e63ps1ndKSruBuPcnjNe0/FG1GgfDPTLSFggVVVs9yB1qozVWnLl05UCj7LERU9Tw61ay0&#10;UvHeIZXPGVGf1re0nT9NvlWZk2rnH3a5i7gkuGbcVwcc/hWrosM1jGFWRiMdK8fmUYI+n5IyrNWN&#10;66sbSMSpA7qOmSKZFpweDyAy7Sv3c459ai+2yo53KjBVyc0ieI7cxEBF8w/3a51e90dUoRhFklha&#10;HSNLuLd2DMQSCDmvLr/BvpXPXca7e41mVncH7uDXCXA8+aRs4yxr0sKmpO55mYWdONjyf45WRm0l&#10;nTr1/SvANhHXr3r6/wDEHh+LWojDIgORtGRmq3hj9nDR/EE2bpvIQjqq9a9OpiFShd9Dwab97lPk&#10;dxtUluw4+texfBTSTdWN78yqSoK59T1/pXoPjb9m6y0C+CxuJYGHDKOnpTdKsLTwRYqIEVtpySeP&#10;rUKtGvFSiFR6We5wHjfQbqwulyQ4JJ2nODXsP7P/AISnuCt/cJG1sQFaI5z+VdT4c8K+HfHHhs39&#10;1MqPCc7DyffFZMHxKsfBurNY2MSeVEpAIbBauKrUlO6RzQtJOLPRvG6abZy20CXDllIxEvatdIbd&#10;9Ij1CE7oFTa6Dsa8jGrDxNdpqLzmOV2wF9Pau48Eadqc2mXtmAxso3+Zj0PNc1RO2p05eoUZnQab&#10;HZS2ksl2OGbKn19Kqrc3BuVuNJgJSE/OB1NP1eIWOlNwBGOBjpms/wAM6pcRiRLNSzM3OD0965YX&#10;jO59hJp0rI7rSdd1a/t3lNvgIN21utDeIruaMkwHJHIxXLXGuazZSiOOJm3H5ue3rVzS9cvrkTeZ&#10;bqroD+IrefM3uclNqMNdTS0PxO8V7PGbTICEg7e9Q/8ACXNaTGc2hbf8nC96oafrEsLGeS1CF8ja&#10;DjHvUlv41SXUo7WTTEKg/wCs3fr0qLyTtc293dI1LHxjbPcBHsWRn6tt703W9atY7or5I6g8DGaq&#10;XGrQGcM1qiFScHPWsxwNU1YMy7VNKUjWKtrYuXustqUxLFysgA57iqWpwSJMqOT8oBUH0q7rNtHp&#10;upbFBIjUdPeoZrn7VH58kbLGflDVg0nuauq00kxt5rEdyyqvyNFwfesDVZYFkiDFgTzwM10ms+DZ&#10;LZ4HtlaSSZQ3IyOa5TVdBupbxY2cxsgxtxx71vGEVojkc+ayPrPwliX4H2rA5XJxx/s15D47i/4k&#10;VjKxwRIMk9K9a8CxsnwWtoH+4mTn3xXlHxIDDw/EM/KwGR6812xd8PG3b9TwJf72n5njurXDLqA2&#10;g+UDkKOmamu9KuNftLTUdNlitruwJkTfn5gB04pNSlt2vky2BwpHpXTaJPp9kBHGch/kx7+tccZJ&#10;JM+kkrp3PmrWvDeuePtXur2I+dcoSZRz8o9OntX0L8JLKRPhvDF5ojbcUIzy1eMf8J/L4C+Impx2&#10;gWWC7LRvuPHPf9a+g/D9voXgrwVaajLqP2y5nzcJZ7eAT1FehWvUjaO589h7Qm5M7bwD4RtrOb+0&#10;dWu1S3jXMaZyzH05/CuW+JKaZ4n1qS5V/KKjaCoyDivOo/GWpeI9XFxcGS3tt2UhDYAXtXRyzRnz&#10;IypUgA7j3rgcZxdz2KcYzWpiWtvYW9y+TJKQepFaMqW020xo+RzwtSmIQxuwg80tyDnFXdKupVWO&#10;V7ULGGA5ajmvubxiloka2m6w3kom14zGvUjGazLvUpb9JbdkdlwR83euqtIYNTRFAWPv1rJ1e2SC&#10;VlhYkdBmobtHmBRV7HIRaXGiZIC+gFO0/wC2KCiIAQTjNastpOpOBhqoObi0Y84IqVU6HT7N9CbU&#10;k1C7shGjLHKx5asO58Iar/rWu4CM/wATf/WrS+1XNzkFyPpUV5bzPbMWnOPQ1KbuVJaHNrc6hYai&#10;6yuJI16ANxmvPvFEdxBqEjzEZcnlTn867XX74aa6DO73rzzx9eEIZVblhXo0k73PExMovYzpWuwk&#10;NyChiHy81zvjMPqkX2edVALfLn07Vr2l/wDbbFI2YAtg81k/Edxb2lpOrBmKHGPautbnmSl1PNtW&#10;8BTqNy7cNz8tFdpa3kmoRxAnB2A/pRXUrW3M3e591zX+i6t4daRm8gS4corce1Z2kWek6hcxIsr5&#10;bphv/rVk634WOgQokN0s0Dqu8F/bpWb4bnSz8QQXDvtj3gDnPFeJKL5Eme77WLejNf4k6eNI0K/S&#10;JtyiA/hXgv7PtjLrHi9rRLhrYeblpF/hGTzXv/xajjv9K1OWCdSTDwBXzn8B7i5sfHypCAwEoLZP&#10;bNdtJS9lZbXOHFWdSNz7M/ZinTwz8WtUhSXeu0gsO9fWtzrkctlcOpIIJINfJ/7JfhNdc8V+Kta8&#10;7ZPFO0ewtwTg5x+lfUsdlDbW4SSIeYwwxBzkGvbyynG05rZs8SrOXKovzPib9orQr/4masRBm32h&#10;uYVxkA968W8P6f4m8Myz6e+pzwxOTnY2A2RjFfW3xB09tJ8T3SohUnlDjI/GuSj8PWGszs89uHkU&#10;AkjgZ7171XJ44mKnB6nzazeWHm4yPmWPW7nw7qpNzGLiIOMOeuB/k1798PvjPBHPbeVPAIHOSkgz&#10;tPtWnqXwo0HV7WQvbAM3csa+fPiN8Lb7wfIbrSmZIkyVAbPGfxrCrluJw0HomvIqlmFCtUTTsz6/&#10;+KPgLSvjR4JHmEy3flmSKWE5AHvX55fFn4Qan8NdW8u8ikihf5kldQNwP+R+der/AAx/aY8ReAdQ&#10;8q8uPtcS4BR1XoB9PevcNE8WaL+1zq6aRrVtDCkSHypWUKQAOMbcZ6d68aFWM/ckrSPdcNeaLufn&#10;XfoBIMHIzwa9v+DdoZfBt6AcBkbNYv7QHwjk+GHip7IBpbbexRx0xXX/AAXhA8E30m35QrVhiYSh&#10;KMZaHRCpeL5T6V/Y/Td4T1BcYCz4qr461UweKb2GLGM9CK0f2SiIPCeovjCmXP6Vy3ja3EHiPU5V&#10;GXdvl+bP1rz60ZRwyS/mZ25ZZ1m/IhghhuWV3ijABzkDGTVnV7FdVtpYuUyhB8s4JFYmn6xsMcJj&#10;3Z4qTVfFc+mXyWawptGDj1FcME73PdnUivdsP+G+hfbNHvndmPlSlOTngdKzdEkPhXx/cxqoYXcW&#10;QGHemeAPF89rruo2i/uoLnOFx1Oa1PE+1fE2kXCIC5BHIxxQ78ziQo3imx9/cuJJH2CPcxJye9ZG&#10;8yTndj2xXR3viCBGbzLZX+XFY4lhurh2jXZk9K6cMm3qebmElyIVEJwCMillSNx5e361LwiBh97p&#10;TTGGYgfhXby7nz6lqc9rUA89ExgAcVnmLYMCt/xCgLQqOo61kGLblq6Ir3VY5Zyd3covAQeKkghz&#10;JGPUirotGEHmNja3HNGmxB9RjVQSFOKUotRYqc7tWNWy1a7svHWkaZEi+XcOoJP4V9EftDW7r4It&#10;ZIcHyzyMZr55eLb8U/DYIxiRfy719AftEXslt4StokBJZiRxnisoKMKdRW+yejzOdaJ4dZPDNApn&#10;fZLyWCjFdDZ2sAsi7OwjHQ1xDLcTuwKrz7YrWs9S2WTW0rN5jdBivG9ldbH1zq2mbNzOjROkTBmY&#10;YyPSsm30ZJAQj/vM4AqaLTJYrPzVUbR1w3emWMNwlwrBCQDxg5rK3KbX51qyrqGh3NpM3zZQrXEN&#10;cxQyupkAYMRg16Vr/wBuaOWR5yI2QgKU6V4JrcVwdSnVZzncTwK9LDJzeh4+PnGMUjt4dRXerKin&#10;bznGa038YyQRrGu1CvHyDGfrXjc19fRvHGs75Lc1fS21Y23m/awEAyc1tVim7M8BTjJ7nr7+JodW&#10;QJc24TAwGBwc1z+pfDGXxRaTtbSSAryUBrg9C8SahPqENvFuWIsFc4HTNfWXhaay0fwvNeSlJZEj&#10;+RSMAnHevPrVvYpQhp+R106aqXl2PnfTPhhrUWkzw213JAsTYbHSuF1DwjBZ62i3VyxkBOecZNfU&#10;E/iPT5J7WWS4RJLzJmVezY6VFcfBPR/Edlc6gkwe5IwhbPGee1OnJnK6nM+VHkngyG01a5v9JSTa&#10;6RhoynBya9M8BeK760ku/D8kSJwzmQrktjj+leZDwJP4U8bwW8F8YrqRhGQTxjPaux0CC/tPiQYZ&#10;nMzrMIySOCSO1aVrPRnXQXJaT0OySEahZzC6bEYPB9ao6fdf2NP/AKHCrDrvYZrd8X6QlrLcQKSm&#10;45UDjtVHQfDk8yQyCfZlgMtx+leZFrn0Pq1ViqV2jd0zVHms7ueW1jaQDIO2sufxQ2nszi0jAOC2&#10;V7V1GuhNJ00/ZirmPG9cd+9crZzJrVtcyT24yw4xXQ7nNSnCaehZ0XXhruoxQ/ZI/JkB+6Oae8tl&#10;bXwm8hRICQc1W0PVItGnLNBt28DHf0rQh1nTdTvhHLbIZWOW2nFJq8d9TRytLyKk97aXc0aCFAWy&#10;DirMenwxXAdcqV4GTgVTutT0+KdjFbKuDhW3dPwqzp+oJfygSFgrcdMVhNcp1Kdo6mzfWNpNdJcS&#10;q3mzgKUJyPwrGvDEtzLZ7QY15CntXSwwWov7dNrOuNufSqnibw3Fp3i3TGeVvs85Bx9ayTvc82pO&#10;VOa10N+61Wzj0W3mjKNPFGM5GRgdq0fFXgq08SeHo720IgvhCJgqDAIx/wDWrmPiRYweF49MuIEJ&#10;hmGGznkGtvwv8Q457jTVYAwWsZDxlcZH9a61Kz9/ayM3NL3keh+FYXT4QwpLjeCcn8K8h+KC+V4c&#10;tgMfMQOa9qs9WGteF/8AiXwBY/MO5R615N8U7GS00GJAhCq5dt1ejKCp0lGO1jzObmxCl5nhN4sZ&#10;YF0X1q54fzdTFti5GT+A/wAisIXE76j5XytGMj6DNdZY6TcBEFvw7DhV7ivKimmmfU3c4ux8t/Fa&#10;ExeMLi5yY08w4J6Z9Pzr374PaYuteBUuLpGvJEcBQ53YGOwrzf4t2txPq0ekyW6ZU5MrHBbvXsfw&#10;VlnsfhqscQVv3xHynP616lRtpSR87RSdRwkaUsUdi5RLNNo7nnFUC1x55cQBi3Y9KfO9+L5RvC4O&#10;4qcVpF3mlIYqWAya4ZO57NNLoZjTXRjZmAjVeCo6VNDqrXFlHHnGGxU94hntJIUdY2PesKTQ7jT4&#10;A80rShjwc96lrm1RtGXKzr9O1KazjLxrv4waZJOblS7yBCTyCM4rLs9QeK2WJiQMYORUE9yhJAJP&#10;0qGvdsjSOsrmnMqIN32ps9MZprfZp1c+cS6DvWZdWqQ232hwygj0zmqtrdwyvEyklQckEYrJwsbx&#10;qElvJM1y8YKEL0wM1NfSukYRtuTyeMVaN7AImMcRWQnO4DNZF3PJczIHzwckkY4rVLW5nOaSOO+I&#10;NjGLJLnLBgPWvLfFRS7s0DM5yOgavbvH8Uc2meWBk4z+FeE+LU+zaE8mMbGPNehSldWPBxVlJ2M7&#10;QbW2ubYt58iyRnpnOKp/EHypLCCFZS4RcCq/hfVtly8bxBg/3if71J4hlt7nfG9uxPpXXDc4Z2sr&#10;FfwlG15dRxqABsx+QoqCzvRp0kRtwY224wRmitRcy6H2VffDzxHLAk7Syqw4l86TKge1ebz3c9j4&#10;jkspp8hOVKmvS4vEepeK9BnjdvMmMPRRk4FeU3emT2V6sskDtdxsGVQME+lCVOUDPmqQkzo7y7nt&#10;9NuZZnlkh8onGcisD9n+10641jxHqV5ILeOCMtESR97BPen+JV1qKSDRVOx73B8sfeGetZ+r+A/+&#10;ESEdhbHeHUGcgZ5PWsPZ2XKn5mtSvztSkfXn7HV6yadrN4qs0LuWMoOQxNfTFhcm4ZpHPDDivMP2&#10;VrTT9C+E1jb7NszHc24YzXrD6hbTMViTfnjC16WXr9wknu2efUdpXOG+L+lWsuhSzCBPtCgEuFwc&#10;dK8SsttrJJGM4xjnrX0D44hMto8W1m+XGK8IsbX7D9qEuEbeThq+7wM/cUT4nNYJVE4rcVZCPvBT&#10;HjHNQX+mQanEI54UlQjlHUEGr1vEbqIOqlh3xUeoEWlqz8AjuO1e1GUXbmPmkpLVM8d1f4N6DrGr&#10;XAks7eFznG1QMGvP7L4ea/8ADfxLHfaJcTReW5J8hiPk/Cvb9dV7qRJx94chqwNU+3xWkkqkjvuF&#10;fLZjgo1G1Tj5n1uXYzlSc5Gv8UvB+k/GP4PyXkcEcviKzQMQRmVuCT15zXifwq02Sx8H6pZywNDI&#10;gZWVxg1v+GfF19o/jWCe2bPmOpfd0I3CvouL4bJ4wv7m+hs1toplV3MY4c45/wA+9fJ4luyUlrFn&#10;1FFptuOxz/7NNibTwfdhhhXJb9a8/wDGt6NK8SajJPl1eQABvp2r3zwtpK6HFc2NqpjAJUsRivD/&#10;ABsbGe/u1niLye3Y1xYh/uYX/mPRy3WrP0OX0y6jN2sqrhQ2dpGea3JrzT7q+W5uLJJJBgZK5rL8&#10;NPYX18loEIGMYJxk12F3ollYzCIqQ2M4BzivLleN2e/LVpHG3cmn2Pi6C+WyWOBuPlXGeRTviTrt&#10;tJbWzWsTRmF+GAx3Ga7G80Gwv7MRyDChg2W9qoXfgzT9UQo5O3HU96aa5rk2kotNaGNbta3unxXD&#10;qJMRgfN61mxui3UhjAC56DoK6RItK0mBbYSp+7yo9q5y3Ect1I0fCluBXZh97nk5i04qKNND5oFT&#10;eSFGFGWp9vGQoz3qfy8c11Le54XWxRvdIkvZ0ZEyMCszVtAuLdYzswCea7aG7+xEH/ZzUd7qUd08&#10;JkUlc8kdhW8Ze7c56tPmlqzhbmzeC28txhRzUGlRj+0oMDIDVueLNk06tEwK56DsKytIUf2pByBz&#10;3qZybi2yKUbTSRsrYNdfFzw+oXjqfpxXtn7R8jW3he2dRjDbR9K4jwz4bkvPiFa3/lMI4FC+YOld&#10;l+0vOIPB1mzHBJbAqYrmhUl5HowlasrHhum3FtMu6aQBiSDmp7PSVvZnmSUeWjdq4WRLi+kbymEc&#10;pOMnuK7TwrpN5/Z3lEkEnpXmSioI+ndSUnY7AXNtaaTPDlZHKZ+YdOKzrFfOgyk5LDHQ+1U7vwhf&#10;wxGTDjPOT0rOttM1Cz1RZEDFcDkdK53Dn0Z1QqKCdjcvpSttKs53AIfvV4nrFp5mpSHAAIPSvSNf&#10;tb+aSeTzGEQAJX1rz26DGeQlSAWPWvQwlNQmeHmVVyjE5Awn+14IkK8thg3Qiu88SR6dZ6aIYCDK&#10;ygbUI64rg/E9nLJqMDR5Xb1I7UgmubWfcZVOMHP4V0VYNy0PnbWPYPgz4ctLa8tp761t5w7jEbrk&#10;9etepfFbRpJbeFNItI4bVWzIIPlBrwPwrrd67JfRsHMPPFdRf/EafU9N1Hzb0wuibto7149SlN1F&#10;dHTRqSUZJGpB8PoNQljnlmAiT59obIU+leq6dr2iaBoFvGLpN+AD8w618xWnjK7Phi4kdyA0hOCc&#10;ZFVvC1//AMJHcRIzDyN/zqW/WhRaO5Qi4JdT2z4n2+nsum6u3lu074a4Awyr9a6XwFa+HfFGr2Vl&#10;ZSRC+kQZnZstnHXPrXj3xY1C0h8OWukaQRI0eHlCnk+tdN8ONGsvBHw6tdcYiTVZn3xSjog64ok2&#10;4pdTSNJKV29D23x7oK6JqFtNcIs7QQjzJGGdx9Sa5a18Vadb3qKYoyvZAvA967PwP4w0z4qWE9nq&#10;mz7R5G2J89D6V5D4z8OyeF/EssSRusGfl3jqKxnFOXNA9qE+WnyPU9JvTp9/ZERtHLLLyU6/jXMj&#10;U49BeNGt08uU4DFelZGlXyabK85IUlBjPfrW1Lqln4g0bybgAyxMMY+tYNyIXNG8mOsp7XUtVWIw&#10;Qspz0WiKXTLS5d2tYlmORnbVePVrbQ7hZ449x2Y+lcjqi3Gt6sxsFcO4zTV976nbTmmryR2CHTRN&#10;IfIjZnB27l6VkaQ8lnqDRQo07MTtHXFdp4H+GzXWlxTThxKhyT6V0FzBpnhzVbadZY5CFwxX19K1&#10;bckudHLWqJ/AcZLqU+moZ5opIXU454rfutG/4SSO1u73UNqqodBuwQaz/HniePX9Pgt4RudS28js&#10;fSvIdMnnutQdJrmWG2VtioOgb2rWFKKTZ5Eq0uZXPpD4gwWXiHwLpzRPFO9mxRiOuR0ya8/ttFj0&#10;vzLpiI0VFyGOBzVPw54eu9NtU23EzGQhjG/QVT8USXju1kzkB5M89eayq3k1btY6ParVM938BWGo&#10;2OnrJDcO1pKheOPdwWqh448L+I/Fvhu6h8mMTYJCvy34V4x/wujVPAllHpd3EzW8J3KzdMV678Ov&#10;HWr+MLvSzpuWiuV3NIB8oXj/AD+FehQnFWpu/wDXyOeSTfNFnzxo/wAPPElxqs2mDTpWuInJM208&#10;Ada7e3v7Xwlp1zZvE1x4gSTy44wMyZPp3r6M+L/xW074OeGTNvjOoT5HL/M2R96vlz9nf4v6b/wt&#10;bW9U12OG4F8oVZZCMDPp781dbCwpvRndDFymnTPdPAvwC8JyeBb3VPGlnZz6rdjzPNusNJD1wFz7&#10;Y/Kvmmae00S61i20aUxaVbXLLGiHCt7jHGK+l/jb8Fbz4kaRLqnhrWJPKMWQiHI57GvkF9MvvAmn&#10;XWkataTpNFKVLSJ196lwaSUkc8aqUrs6RPE1tJsM0gZjjLFuapXfjGytL2VRKSu3oWrmIb+1lWPM&#10;WWK4B21oR6XZygzGPBA/u1DjGOjO+MpS1iy7D4ztwzzDdtDdzkVS8RfEsXFssMauuDnI6VVElu5e&#10;NYG64+VaRrFbqxZFtX3A4B20uWCN/aTasQXnjmSCFFBLMw/i7Uug+NGvb5LcpjH3mOcke1Zc+lTZ&#10;WMwSDJxnb0rXvvD0kUsE1tE/mBdvA5PrQ3TRnF1m7tk2rfETzXkszlgvygHriqtprk8tncSeWQIl&#10;yCKwhoslxqAwrq/oR0PvXS22g6wbYQJkxvwSF6VS5EL97JMzT45vdp27unStoajqt3pyXMcbZI/v&#10;Yqje+Eb+z09E2uTnqF61RI1YjyBuXHHIxVL2cnozBurTdmYXim41lg4a4kVjwFLE4rz28F/faXcx&#10;3LbggPevVNa0TVoljkkb5a8z1uyv/sU6x7myTnbXTBQRwVHUu3I8s0/WptM1IRsVA3dWruYbt9Rt&#10;kKQpKS3UDPavPrzTro3ZLHI3D+ddl4PuL6w1SEg4thwARkE1rLlWw3rEh1/S7j7XGAjIdo4xjtRX&#10;V6nHqc+omVo3AJPzFaKj3erIUpJWsfcHg/wNqdl4Kt7+Z7e38yReZWCkDFZHxQ+G+ua1aTarpBtw&#10;LaPLSBwOO5roNT+IWnR6P/ZswcW6nhdpwhHtWJf3ya54Z1iPTLm583yTtVdwXpyfyrmhU5pQjLfq&#10;FWhUinNankvgv4maN4X1X7XeQPdXXlmJtnzZPTPHSsXxRNNqt0mrWl0nkh9wQtlh7EVxfhLw1qGv&#10;a3NbWqNJLvYOScnr/hXpo+Deoa3o4bRd8mpxNtaINtTj61083LPlXU4OWUqbmz66/Zy8bxeIfh1Z&#10;2TTrFLFwxb/GvVoNUtNKJEcyA98MOa+afgdouq+FbM6TqtqILpYjhF/vV3jaqBOunmUi4UbirfeA&#10;r2sA1BeyqKyRx1py5FKJ6Pq2vQXhESyhpGPAB5qlqXhDTtXsY0eeOMkZYHrnvWNoumRXc/nyybAg&#10;3Ak812NteaekIVZN7DIPy969pSnSldNW8zjio4hcsonlt7Y2+i3L2lup8oHB/wAa0INAj1GKSMSr&#10;5Q53mrmreH5b/U5JlTbGehx1pn9mXcUSpBwoPzHdjArKWZN2nF69iYZatVNHJajYQ2xazMe/ac7/&#10;AFrJvdOie3dCPlYFTxmu51vT7WIFywM2BhjUNp4bjuVluZsCMjhfWu6jjua8qrsefUwLhJRpK54B&#10;N4EUeIlligZ8d1XrzX198MLQw+FEllj+fb1xjtXmFr4c36kDAFEft2r2/RbUWmiCIAqvl9B6187i&#10;+WrXU4vTc+jwNOVKDUjzy0RWutQJGzLE5r511i1gfxDq320hEkbKg/TivpeLTpoprwsjHcxwMda8&#10;B8b+B75dSmmnZEDSE4ZgMLXkYpN0oadT18usqs79jhbXSFj1ISWrqgU5znrXVwWdzfXPmNtyQBjO&#10;axr3RTpqpLaTrcMRjG8c1paXBqg2sfJjbGdpcZrxpczR9GlFO/U3Y4LiCPYEAz3AzTjZ+ZDIrOA5&#10;GORiqll4kj3tE64kXg+hqwb+fUJ1jt41JB5A71z2lfYr3XGzZ57qXgedrpyHRxkn5WziqGk25gu0&#10;tArFgcZUZ5r1G4s55YZGdQuM/KvX3rJ8L2unz62g2oZA2dqjPOa9ChUk03Y8XG0oXTTNLSfhz4gu&#10;okl/sycRsPlbyjzW3F8KteaWMGwmCt6xkYr6c0qRY9JtFjUKPLXhRgZxzVmabzVCqOnQ+leusN7S&#10;KfMeX7KMZI+b/Hvwy1O2fT4rSyluJPs4LlEPX3rj7r4ceIp4wBpdymB18tv8K+wFlbOWG8+uKcZN&#10;xzsH4rWsaGluYxqUYyldnxLN8JfELEt/ZNy57t5Tf4VY8M/C3XY9etTcabcRxbxlmibAr7UBQD/V&#10;qfwprrEwP7tBj1FTLDN/FII0KcWmjz678LQ6L5Eax4coCxxivLv2ibryfD1i7JlUAGMZ3c17h4kY&#10;yGMnrkCvGfj1pF5qui2tpaxmSR+Nop8qp0ZRW1hcv75WPmCGCW4vZJ1bKMcjjGPau20O2vZrUzwr&#10;mJB64rmtR8H+JYr8R29m5XfjIOCfat5dP8QaRpCwyWslsxOSfMBP5e9eHUSlZI+kpylH0Ontry9O&#10;myZdUUc5Y1h2guNSnbySpcHJCtk1zxvdXaN48S8dRVrw3d3WlassyxuAwG7A61h7JR2OhVBNbmvN&#10;Ot33q0RYHKt1rgY43ld3Y5JOa9d8Tg67krASFQk5X2rG+Enwz1T4gardmK1/0O3fazkYUfX9a7cP&#10;Llur6njZiuZRaPMNQsmZclDnPGFJrDi8O32q3EcEcLqH4yVNfY1/+zRcfZWMVsrOD0VwMfrXD658&#10;LvEWnBjb6HJH9n5JjZcketdtTn2UTw4p83vLQ+bvE1pfeFiLRVeNV+8u3rXB6tfT3VzCRuLA4Chu&#10;9e/eLdIOt3UMMylXZwHLD5gf85rz7xh4Hj8O60fJdJEbGwhulcvLzminyy8jDub+8tdAgsp0JkkO&#10;doXtW/4f0O50/wAPpeCGaTg4YIRiup0T4e3V9rFpcXMStYPGoLkgqCBXt+leE7W58EX9tbQx3JIO&#10;3C52n2rnqXi1ZHXRSmpKR83+B9Dv9f154rO2muWI+Yspxk16RdfD3UNU0VtKjkeJrNj5oBI3iuo0&#10;LWtK+HVu0MkCRar/ABMFw236+tdR8MdXtL3Xp5rhkntptzSBucH396druyCErJKx2Hwo8C6J8MfB&#10;pmvLuOS7uFV8q43r7Vq+OPFuiXWmY8yOV2HAAzmvFPGPjuHxP4yi0zS3keCFiChyF4PvWpd6tplh&#10;YXD6hOPtKDaqpyQx7VguaDcUtz2+WEqalLcdd6ZDLqFi8UBktZH+8D1Fax8KzSTzPZWznaPmIUnF&#10;SeEiLDTLe4vtqwSDchPO0HocV6LpV/FoWi6jOxEqTxkpKeRnrWCjedmxQm3G1rnC6V4en1SJg1rs&#10;Ma7sN6iuds5bu0126jt4NiQsAxP61dvfitDZXEkkRO1RtOxeD3rlJfiDJf6jJPZw5S4X0wTVJa6G&#10;VbRanrGt6nHb2MMNvMS0/wB8L2/zzXnVvfQzeJWZmd4EJIU9wK3fCl9cavpV1IIFkmgGSzDlR615&#10;zfeL/wCx/EiW00XlsSVZccEk1DhzSOP2rgvdR6BaeGTqupaiI4ykJTcq4znPNeQeM7jVX1G3sRHI&#10;kNtPn7mBweK9t8Ia20erPNeuEtHVT5u77o6YFM8f22lfYXmYKkLsSsxXlge9bRfKrHHCUqjTZseA&#10;vE9haeH7a+1KZIpfLCby3SuUur2HWPFzXQuozDn5fmHPNcKmtRukumNOTFEMwlT1rn/EniE2d/bj&#10;TSRDtGWB796vkbikdCureZ774zsLHXtL0y3kaJyHym05OfSvTfAHiLT/AIO+DZ7q9ZYUdSsbscDk&#10;dK+UfAfikajJINRnkWCAmRWByvHpXrun6zpXxf0CXRmvF2woTGWPVhWsb0JKdioy5m4X1Pkz49/F&#10;C7+IvjgySzhrZXJUHqBnrivcfh38MnfwVY6pBp7TRuo3P5ZPvmvnzx98ONU0b4ieRPFvhDbjIOQB&#10;6ivfPCf7VNh4P0m10EoPsiIIXbb0PrirlLnlfm1N6MlBO6Lvg349v8L/ABfOsd04tg+xombj347V&#10;9V+G/iV4L+OGiPb3jWwuWXbiVhwMe/evyz+IHjG41LxfeXlmCYJpWeMnjI+leyfs63142mX1xIPL&#10;uR0UtjHvmutzdOG+j3Oai3OTSPoX4ifs7X/h2Z59MsPtWnq25DCu7g/SuRfTY9Pl8p7Vo5FUbkkX&#10;BHFes/DX47zaWUsvEOZbYDaXf5/xrq/Ffw70T4l2w1fw3eJJO4/1Y+XPfGDiuarRjU9+g/VHp0a0&#10;qWk0fO62CPudYUH1NTwXBtsDamP92meMfC3iTwtfzQXto8cKHhx6Vj2900QDTOxGOjV5804+61Zn&#10;owcZaxNqfVUs5YrwiPELZYEYyDXTeILmy1vRhqsUsXmKvzoMZzj/AOtXlevSRpoN9cy3qQFQSquM&#10;5P0rH8D+LW8WweWsvzJhCq8BufSuedOTXMjrhJOooG6SvnMyovz857irVvqMtu0aHaAxwGzjFSXW&#10;lbZCEIUg/dBzUN1YTvGDEitjjJNTdM6o6HYusN9bLtnjLIOmQc1wWr6DLdXxeNlJReQB0HrU+mwX&#10;UDlJH8sHPIbmlvs2IYxlhJINvynJNOmlF3iYVvej7xiXNotzYNFJIisue+cehxXi+riOwv7pJHDR&#10;5ODXqWrWV3aO06N8mMN82GrxzxmGn1OSJWOGHGOlelBrqeLXbdjz7xEsSX8nlkEFsgCuo8J2/mrA&#10;sUiiQnJDDoK5bWtLktruLcx2+9dD4WzBfRq5zkcc11Nq2hwyi7K59EbLO78PWbJ5crqg37ecduaK&#10;5fwfFdR+f5J/dseBu60Vxvc9iMptLQ6vxp8RtN1C6kukU2/2ltwjQcCsHUPjtbeGfD8sFi4M08ZT&#10;JHTNcKdPGrwREtsSFRls+nbHauW+IPhxLW9tUhmD+bgfdya9L2VNy5+p4rxE1Dk6Hf8Awp8VjwtN&#10;cavdwJP5wb+LnJ9K9T8K/tCXOnOJxp4+yNLmRUUb9me1fPGpmHRtEs4YJWmlBAYN3+gr339nnw3p&#10;PiXSLttRm+yunzquN2Tj1pKEeZN7nnybtyo97sPjhYSKusHQ5kSVTh5ue386T4feIIPHPijUtVUb&#10;Y8BQoGAPpWPrPhi4FtZ2lqiz2GwEyHtmuo+HGhWWkS3+kadIolZQ7E9QT1wO9az53blZnCMIy97Y&#10;6e70qe61eJ7G4aOIDDgnrXTwhIlAjOSowTjvWC2q22mFlD75bcndzgn3xWnBqSTorhMBxkDFVUq1&#10;bOM5aHXSpU4+9BGkk2Y+Rk1ma7cNBpkzQjEhGBViJ1Xjac9sU2/t0kgJeQL7bc1nCVndmk/ei0cz&#10;4E0G51ly2pMSu7jB7V103gy4luGgt2/cqMnc2PpWNpiS2IYwyYBO6rV940m0m2kuMM7424DYzXtq&#10;oqkVFHlQh7P3prUtHwxfaFaG8ZFZVbCruzk1qHxPriqgWyXaVFc14b8S6j4qsZILgeTHHLnrniuv&#10;stZtZZYrbzeVJTdWM+2x0xipq8XuZr69qyjcbBSa8A+MGrX8uoObuJrUEcLmvpU6lau5i83LKcZ9&#10;a8y+N3hK18XaFKY7kWl7BHvXIzyPxFclej7WFrnfhnKhLm3Pnqxga8ntIjNjdhvmajXLe7g1aaOG&#10;cbAvBDYrza7t9ftLnykVyYiRvDdfw7VFdL4ku8kBw5GN245rzI0EtD0HjJaaHewrcmZG8w7TgZD5&#10;zXTaFqD2c8kk0yqApUktXlmpQ6taeD4k2uJPM+8MkmsT7L4hnH7tXcn1JzVfVY2TbMo41u6ser3u&#10;tTLJMout0ZByd3AB71137Nmkw6prV/fXazXEYkIT5eMgZBHtxXzx9m16Fgt3C8ER4Zy3GK+9PgDd&#10;6GPAFkNOhBkjAEu9eWOOa0p04qooLZnNWqOsteh29t4tMcKJ9mYBRgDb0p58Q+YC3lSc/wB0Yq3m&#10;3mQMIkHfAPSnoUwFWJfXpXsNJJJbHn8k929TOPiJAP8AVyj8qe/iWFcZWQfUVc8uLdzEvPtUkUds&#10;B/qkz71pFXW4+WZn/wDCUQEYw4/4DSR+KrZX2t5mD6LWjttGJHkxl6jNpbE5MEfHWmlcTU0Z99rm&#10;n3CbT5ufda4T4m3sV5aJLYhmnhxhSOvavS/sVrNwIB75FUL3w/ZzIwEKgtwTurGdNypyRdPmU1Jn&#10;yV4h8Waxp97HEbZBIpycHiuR1Pxtq95IxMbOg7jpXR/H211fwZ4rkZ4lurabLRbOCPQVy974zuNO&#10;8LwSiwikkZyrfLjj8q8NYVxlc9Z4r3eWxreD9bmMOqSXkEeI493ze9XtM1WJgTsQNngjtXjNz401&#10;C4S5iS3MHnDBXrkdqi07xTeRMIzGwJ45aplhZSejLhjIR+JHtupeIjBav5aruIIJ9a9z/ZfvbHTv&#10;Al3LNGFnurhi7AZ4HSviv/hN7tZRA8e1ZGH7w/Nt5x0xX3j8EvDWl23w90zybhp2cFnGMcnNa4ei&#10;4Vox67nJiqvt0vZrY70eJtO3sdzE9srwRUVz4o0i4SdJIhl4/L3beKmOlWwQfuVxiq3/AAj1rcE5&#10;gP0PSvdfP0PM5Jrc+TviL4T0bS/HyXk9wU08HeQgyPb+teC/FaNNb1W6udOd2tYhiNiMZxX3J8Yv&#10;hlbeKdEms7S1WG7SL5ZF6jHvXylc+AtQsryx0O9tRF5z+T56nj64/HrXHOCg2+5ySpVHZJHmXh34&#10;n3+nRxaZMx2k4GfpX1N8Fvip4d0u3EN4weGVNzcZw+K8n/aD+An/AAhugaVcaU32uZwPMcJgnjoO&#10;TTfh98IdR8X+EWnhWSxvkXcBIThhj/61ck6bTOmnGpGRH8d7rTtc8ftcaZK4tLjaxwMYNeh+Bo9I&#10;8MeAtSnWfzdRuEwi9wa8mm8MajFcHQru2VJ1O4SMcH61T1qabwbrWn6fPcs8bMN4J4ANee1aq7no&#10;TT5OawaT9otddedSTLIxKvk55NXtO0+717XGtbqYqofcWLcVh634vXRtQSOGIXCclZc4z+FYul67&#10;feKvE9nY285tpZ3Ch8cr9fatFBSJdZ8nKj3i113y5jp80yvDbrsBByMdq9Q8Java6l4bNncOXtyQ&#10;Ce4r5X8S6ufBl/Lpfnm7unO2ScjOfw7V6l+zh4ojg1W4Ou5jsPKPlEHO4nNYTh7PWO5dOs9jpvEX&#10;wsEV99oVWOnlt7MgJ+XNcVrlxa2fiW3t9NRTbQIQSRj6f1r2+3+M+hxwXelSW/nRTbo4yew6V5P4&#10;6+Hb29o2sadIzxNlivt1qFGMXdMdWbkafwn1+Hy9diunVGRWC46Hnv8AlXFfEW1gTVl1KdfLST5l&#10;PbPas/wLrdhPqdzFcSPC5DCQg459P0qbxBqcvi+aHTXKwQhsDIyfrntScffujKDXw9y/4Z1O51TS&#10;mJk2pu2K2cZrsvH1vI3g+CBMSzRqC2T1FeQx63J4dvJdLwGWM8SHgn8K6UeJfNiCz3DFWx8uM1k4&#10;zfvM9SjTw0bxW5h+H9Pez1dJ5SGZ8j5+gBqounrDqmow3IIKhnTPvXS6xc2WlyW7SMxZsOBjHSuZ&#10;8Z+JLS51yF4FKxunlyE/TPX8a6Iqd25DqKjThaIeHHgS1nTeVRshsDPNbvg7Vh4Tu/MtJip5PI4N&#10;ZXg+FdStZDGnyjqvv9a1tWtrXSo4yE3u7gMo6jp3rKpKTFRo0ppu1mem+HPh8/xX0i51po1EkGQ2&#10;fvYr5l8bfBHXP7Uvr60RVsEckM5Ixg89q+0vgfZDT0kd7gmK8j2CFTgDcK8w/aE1y48M6RdwWsav&#10;GwZWQcHrkn3qYN6SW5y1YcseWJ4J4h+B2qweArLxdawF7TlX5JOR1rpvgxcx22h3XmSeUzOOB1H1&#10;rtfh3+0voX/Clr3wdqdnveXJRy2MHp0xXE/DTSYLjSNTvoZGKecdq+gFejUfNCxnQppVvd2PSIdV&#10;t7ckmUv1525rp/B3xDv/AAfrAuLKeXym5ELHjpXH6HqNrEV8y2Mh961JpLe8lURx+UM5+grli5Rf&#10;unpzhCStI+mNH+Kfhb4pWK6XqsS29+4C75FHXH1rh/iD+z7daTaSajpsoubR8ttU549q8WvI/wCy&#10;9QM9u7rcIA6lTjIr0nwZ+05qWj2CabfaYLu3Uhjul6j8VrrfLUjeto+jOSMnTl7jPFviDbRnRb3T&#10;5opoLhVyuVwK80+AaE65dxySMoBYYzmv0C1T4Y+FPj34abVdGm+x3sy4KY3bWxyP0r4z0v4f/wDC&#10;nviNqmlaxI32rcfJwuM5NckqM4wate/XodlOvD20Jno400O+8ytnGPwp1/amzssRZIHPJqaRY0MU&#10;kUmVI+70rodF8PN4mtrgufJt4o2fz8cFh7V5NJOUuRbnvVJKC55OxlafpcUWgNcXjL50inyuc1zt&#10;rp8+uTLb21vLJOhycLwR7V0Pw/Onal4zfRNRvjHCGwZGYYHHYGvfdA174f8AgS6kSOVLq5hzycHN&#10;dVOhJ35mkl1PLqYvolc+SfHfh3UdJhY3Nu8CMDgOMZr5v8WvJb6jIx/hr7x+PfxT8N+PLSSzgtBA&#10;8BG11wM/pXxZ8RdIigM7rIzvn6YFbqUU0oswnFuPOzy/VpWv7fzB1Bra0ZlZIJScMODVSC0gfTpd&#10;rncOcE1NoPlNDhyV2nqK6fM5GuZaHpWj63JbpiNjuI7UVF4ZsLS6tjIJ2DDvmiuOUk2d0FLlWp03&#10;i7SYLKCS6WA2v25PMaNOQteb+Pk+y+H9FvU5MxO05619FeM/Fng/QNCezeOO8Fy2IppCQcdgMmvC&#10;PiHqNhdNpwt482MDBlhJyPXivdp1I1E0lbRnyzi6bu5XKOo+AtSh0XTNUuN/l3hAGPc4/rX1l8Lf&#10;hdF4S+Hcd3cvKZrhflDdOK8f0/xOmv6NocLuJbe2dWEIG3p2zX6DfDLUvCnxR8B21tFHbie2jERi&#10;6YOOR+lY8zVaEJaXW5pTiqsZOPQ8V8C3/wBthaKYY2nCntW3p3g620vWX1WGWdbllYcPx04xxWz4&#10;u+Ft14an83Shsh3FivWrlhci7gjZl2Pj5lx3r0sTh7JKxzUJ814zWqMHRfDKxTT3F5I11NI24Fu1&#10;dKkChSAqRgHgD+dNG1aiuJJMbIThvpmvNVNR6HoKStYux3JRS2QcccVXvJnmiMYKjPPNZ8KzQNiY&#10;5Jz2xTNZuvsFoW2M5I+UL61pCjOT90ylUUVcv2MUgTBU4x1HSuX8QXktpOAFSWMnBjboa2PD2o3T&#10;WE7XatGAmcNXOLctrGt2saDcokYuT0CivpsvwjUZTqPyPBx2Ku4wicx8TfilL8LfBks8EcUd7MSy&#10;Bh2x9R618xz/ALXHib+043xESTyFyO31q5+2F45fXvFy6TaOxhs1Cnb0z0NfM7WkyXJYsdwGBivM&#10;xMYufLGR6+GT5E2fQc/7WviaS9SVJApDY2lj/jSTftUeJdXvtjKmXOznJz+tfP8ABYzjJLHcfWuq&#10;+H7rp/iKC4nAcRyA4IzXFO0Fc7NW7XPddL8Yatd3cBmjPLZOFPNJrviXWrfVJFigJt+oypNdVL47&#10;8qCOddOhOMFVSIZ+tMvfjHLMFZtLjO0feMQz0rBVUltqbSoSi9WcDd+PNckt/JmiCLkfwkHFdd8O&#10;fFV9czXjS26bYomZGZTzx3rsfDmrW2uaRNdXWnRO45HyAY49qbaalp8e/wAqwjjeRSrEDsaxliIt&#10;2kjSnhJt3izy3VPiDql5KsMsMAC8HYhHGe3NXLn46ap8NpVGmyErKozHuOwfTFdjBpujNqKJNaRu&#10;pBBJz+FfOvx3s3tvEjxRYjQLvCitozjUdomVWlOi/e2Z7Ja/tueIFhMRitnLfxDcD/6FWsn7b2t+&#10;Uo2RbgMHLN/8VXxm1pLHJ1Ax61YRJJJMbhnHateS/wBonY+x739t/Wy0JCRIU5KEsR+PzVCf24te&#10;MqHy7bAGCNrY/wDQq+OZXlVsnLY7CoDNKzZC7PY0ezfSQWbPs9P25db+3B/s9oFxjIVv/iqnj/bi&#10;1gXTM0MDqBx94Yz/AMCr4ujjmcFtw454qQRyxncG+9yaFTa+0JtyPtLTv25dYhklDW0APX7zf/FV&#10;Ov7cersjEW1tyOrbj/7NXxcIZPLLBuSKjtobiWREU5YkYFEoytbmJ1R9aav+0refECdftlhbN5fG&#10;VU84/GnN8T1uNKFq+nQeWBxwR/WuQ+BWnaRNZ3UF7aia4xw5OOc17AfCegLB5n2BcZx941ye1UdG&#10;9jpjRnNepx2heKtPuYbhptMt3aFN4BzWC/iqxmkMn9mxKc8DnjmvT7HQ9CsC4ayUb+248itGz0jw&#10;i6Mv9mRE9zuP+NQ8ZFWSKWCnbU8jn8QabdQpGbGMOWHzr1Wu78N/tKX3wstRYM0U1i43KkoPB/A1&#10;butK8NwXG2PTEJY4Uqx4r5c+NwuU8SSwJERHGAUGOnNdMKiqaPcylRlSWp9mX37bsB0uzMccIuEX&#10;DbWOOufWn3H7bKo1u6JFgAbvmP8AjX52S6jcTkbty+WO/rUKXs8uSJMqeR7CrtN7SMkmz9GLz9t2&#10;3eZ2ihtnBUhgMk47968vsv2pUufEs091awTQIGKsVOVz0/ir44F7dzNgTEcYwKiElxDE37xsk4NW&#10;oyas2Diz7N8UftVpr1hDaT28EscJ+UsDnA7dfarnhT9qi18P6jbyRw26xycNDglf518MzXcjIR5j&#10;E9OtS22o3NrJE6SspDDPIPHfrRKLtuJKS1R9z+OviFdeOvEtjrOm2CW8L/uw8SnH8zXnHjvTJb3x&#10;RbyXburkAkMABWD4F+PSabo9np7uNkUmc7Bjp34rH8SeO7jxL4mW8NwzRZ6L0x2rhqRbdzKjUk24&#10;1Dr/ABl4ci1XbPpvmO8agPAoyCQOtUvCvhTVND1K41ySJzHCnmIXGBkCvQ/g9r2lWc9xf3kSumMf&#10;OeDxXb33xd8LanpdzYfZ4laX92IlGAOvNRGTWjOetNRk0jy7wBo+neOtfvNR1hnkuGbEUUXr2zXu&#10;uo/BcaboS3bXclrDGh8uONQAcjvxXj2rvpnhB7C70o7bpmEhCNnPp/Wulv8A49X9zHZWF/dMY5GG&#10;Y2UY+v4UOLet7mcZ7X6mz4R+H12buC61ItHA5wpzyf0r1Pxfrml+D9Ft7Hy/PglQIwlGSSa8x0L4&#10;oyXl7fwXVx51tBFuhIHG72rxfx/8ab/VQ9nd3Ls8bEKSowBms4JN7HS5SUuU90u/2edN1Kzl13SN&#10;RnS6kHm/Z1YbcflXmN9o2oaNrLKkbMkOGLuOozWJ8GP2ivEPhjV/NM8k9hGMFCgK19WSXek/FGxF&#10;3bWa2s88YBYDGM+1Jy5XqjrhR5lzdex8x+JLO21DX4555SkkqqcL6Vof2FY29/bg3L+WE39u1b3x&#10;C8PWvhtBNJF51whOXB9DisOwurfxLd2ixRBXMeDhu3erlVj9pjipt2US94nk0jWTZxpckOOOMeld&#10;JrPgTw3pPgVZ7+ST7ROFeNiR8zdcdK57wh4MsbnxQ8VyQyRHcAW6YrtPiVbWXijQntCyoLJcRdsm&#10;plJc3LzHRGlOrHm5Sv4J8O2X9ntc2AZLcLvcOOD3IqW98N6fru+6y0HljKqOprnPCfxJubXwlNoY&#10;gYFB84KjJHTr+FX9B1FdeuJEV3iiCgcHp1rik2m77G05KLiunkd18Orm40WZiZfOSMbwewxziq/x&#10;m0W38QhbxU3x3kZ3H0bH/wBarnh3TW0/w7cqzAys5xKTk7azNf0PWdLtFVbhruw2go2PunuKlTaV&#10;4rY64U41ZO7PhXWLF9C8WTWqzMqxSEAN719CfCbWbbQPD13DIFdpzny26Z7H9a8B+I5kHjq+LMyy&#10;eb1z0PFeheA9NvdW0aae3dt8PJavag4OOp4zhKNT3Ge22upJIB8iwkdl6fWrxv7SJJmmdXd12qo9&#10;a4rSLea8t1VWYv0JrS1Lw/KscE6SA9iB1rK66HWoPqT6l4xkQD7NAuUUIc5/Gucm1W9nLSldueRV&#10;trORSFYZ+vWobqzug67Xwg/hrJqUtzXlS0SNn4X/ABn8S/DPVovJmzau/CyKSDn6EVU+PvjG98df&#10;EjRNTu4xZPK8fzxZwceuSfWhfDb65DDAi5uM5Rh1BrN+NkqaXoGnQzsE1SBlcuTggdqn2k7OktiZ&#10;U6ajzyPqMfCbR9I8PWGs3+rObeWFJWjDKV6Zx0rzrx9+0Hplpok3h/wzbRSCQbTMVJZR0yMGuN1b&#10;xvceLfg14et7bUZZJ4iIriItgsO9e9+D/wBnTwP4r+HlhNoqxJr7Qgyv5hZtwHP86nDQab5Y+8Vi&#10;JynbX3T5W0DwtevK2pXep3K3G7JKNgnP4V3en6fBBG87XU8khblpGzWj4q+FPiPwbeXEVxE0tsp+&#10;UY7Z61gXlldC0Vw20OCfpXPL321L7jvoxgopxVyr4kntpHDLGS+eWHU1wfjfQlv7F5YlY/KevWu5&#10;XSi6BpZgWI71heJmaw05yjhuecVnCPLKxrXkpQaPBP7Hlt43VlI2nYc1iaOsi31xb4AGDgGvZVt4&#10;JbGSQoGBOST615u1mbPxUEIA3nIAr0YvVxPGfQ6f4fTfv7qGRSvIxmir1haizlcoNjN973oriknc&#10;7oS91G74f8BR+NvCsd5eSl57ZS21j932rk9c12y8NtMq26XCSQeUQVzg5xVnxp4hvfCUUOmEDz5F&#10;VWUHDDI9PWuQuPDr6taLc73EjH7u35vwr6CnBWUb6nx0qivzdA8B+JhZa/Ag3SW5fb5YJ4BPp0r2&#10;/Q/jNqPwr8bQXOk3rwWrFXeEMQmPcdK8Y8I+D7vRbefXblClvESu2TjOO4rm9e8S/wDCR6008BUB&#10;VwVLVlOnGtGSbt2Omm3zJrY/Z/4TeP7D4u+FY7wzwveOMuiNljx/9as3xR4bK6wIrA7WHzMijqPS&#10;vy/+CPxf1T4c6/ZTKJIgHGWDFQVzX6dfCb4o6T8TdJiubKaNdQC5nG/JB710YTEzi/YVtez7l14x&#10;l70TndQlkhujA6GKQHO09qdHdLC4E0PHXd617BrWiQX8KB1ViTuDkd64678KvZE4jzGDy3869qOF&#10;w9XbRnm1Klek97o4e+AuJ0aN8JuGVzjitF7GB0JkUSnPDE5x6Vo3/hSymdikbRFlxleo96m03w1P&#10;9m8lEciMcMRkt71P1L2avF3Jjiuf3ZKzOf1FkvYWs7VwnlrucCuY8Y3Vp8OfBN9qCxqLloj5cjHG&#10;SR2ruodDubKRvNUws55cjHGa+WP2xvHa6vcwaDbSl47dfn8pssx9MD8a65ScKPs+iMIU06ntZHyT&#10;4o8Sy6vrdxeTPvldyDuOT171lzGLajnYHY4yKtT+Eb6R8R2V15R5VRCelTHwVqSoP+JZdRr2PkkZ&#10;/SvnueLd7ntxS6E3hy7sY5o47m0S4STqSM45r2fW/g7p+neF9O1qzKtPIA7RAAZPNeKWnhzVYbpS&#10;dPuiy8AGI/4V7t4N8KeJdZ0uGOWN4URSmCp6Vx1Wr7jndJaHbeFbvSpdLsYrrTVMmwKXYA81t38H&#10;htW2zadHF25UV0On+BbTwr4fhN6ytmPO9SM5rlb+1sZt9zPMqpGPkJYBj6YryPazeiZ7dKpTlo9z&#10;TQ6Tb2wjtrZYEYdMYzUFvpljdSkLGAetc9Esl3btJaxl1TjbGCSTUlidUsbvNxZSxqy/LlTk0lKX&#10;Mrne5Uox900pbTTfMbbGpK+gzXhH7QFhEmrwTCPAZcDK9eOle8NpM1lGkku5Sx37GGDj3rh/jf4c&#10;bVdMjjgQ3JXmMIuTjFdeHnyzbZw4he0grHzXZ/ZHtTK1uvynBbb09qcLixVd6Qq2eM4xWofBeppD&#10;JCLSch++w5FVl8IX0zbBp9xIwGOIya9L2kejPKdN9TEeW2aTHkAc9qe0VqQD9nB+ozWofDF42Sba&#10;YP12iMirmn+CNQvIC4gmVgC20rinzLqSou2hgW7Wqq3+jqOf7tX7WOyKtI8CYGOq1pReBL+O0M0i&#10;FCT0K1YtvCs6xsskLMGHUrRzolxk1oYdxdWGB5cSEewxiorS7s0uEPkoDngmt5Ph68tzHHHA5Lf7&#10;Oa0bf4WXcN2EMTpIDk5XFPnS2KjFtWZ0/wAM4nXXkFs3lpKuCvoa9ztrxI4Ckw+b+7Xmnw38PNoO&#10;vQXF0WKgYxjFex3ep6FHChmuEVWHKkgV5VVtzbWx7OHjy00mZUL2TmZtgJVMkHsKhs3slVmaNRk5&#10;H0pJb7RXJ8uZNp64IqKzm0e5uTbi4UenIrkle2x2xa2LkepaPaXCPLCkrMcbSM14d+0bp9unitLm&#10;BFEE0KsFUYr3S68M2NwxVJ1baAQNwrzz43eDzdaRbziJndFGCi7sce1dWFmk9WcGKpu10fMhjtPN&#10;dTF1/hpuyxVcCJAR29Kv6nZLZ4WWN2Yn+JCMVmi2tyMrFIST2FetKSTvc8tR00Ehe0Qk+Sp4I6Zo&#10;K2c55gHpkDFTR2THpBPt/wBzFKihDgI+7pjbQpLuS027GPLpdspZvlIz92q7pabWXylznpWlf6ah&#10;yywPk/7NZ02mIoUrbyF2IBG3tUp9TZX6Gfb2xmuxDErD5umeldIIpba9ig+ZVOBndWfDZnTbkyyJ&#10;JEeiiRcDFdDY6Jc6ldR3qoWEeCuBxUz11MqkuTVnuvgS0tbPQblJE3SNBlCecmqPh/4X33irVDe2&#10;ochX+ZQvTFdR8KdDvPGVtcSQIJXiG1Ixzjiu0h+Ls3wr8M3GnX1tjUZ2IJ5GF6f4VxRi+XUmlGDl&#10;zHh975nh3x6kmo3Pn20BA8p24zWd8U/F1r4m1O1k0+JbYxkZaMfpXG/EDXINev7i88zbO7liM571&#10;leHZI45o7hn2up3ZNaW5VoOdJOXN2PTZdSvLTSbcJM6TTDBbJBArn/8AhEpm1GJtQkaVWfJZjniv&#10;QLnxDpHirw9aRrd21tNbJyGkA3e3NcRrWoyXli1tHIXbJPBzhaI6oz2qXHanr9vo2oQ6Ppnl+UzK&#10;DKo5PtX0f4U1C90zw/YpDftFOMMXDY3DtXyJ4TtYotehmnJ3JKOD6V9T2FrHqMNpNbtG0YVSTu9K&#10;5q9ubU9fDOybPS00u08f2Kx3AVZkG1g3Vz68++a8y1zQD4G8YW0WwwwSRsqnbgZxXbQ6lb3k9uHm&#10;iS5j4Uq3OPSuo8V61pWoyaPZ6pNHdQDjkglTiuTmTd2jobSaaZ4zFepcuTBchJt43Mhwcd+a2/EY&#10;/se0tobiX99KQw3HJJNMu/hdBaeOL42YZ7EIJVCjOe/ApdZsrjxFfQXFtbOrWeMkr2HrW1k3dnny&#10;rVIO0UcrpU0tj4su12/upI/mLdPpV/Rlku/EcotJSqTFUCoeGOelYvjq0a4tZrxJlVlbaQG4zXqf&#10;7HvhBNV8WxXF00flxoZCcjtV1IxnyxXXQKTqt3aPR9Z0+XwzpKRtE7xCFckr90kdP51yFp4mvmsZ&#10;EcOLfOAjH7vWu1+NnxKP23UNNjVBhgAB6CvO9JvvtmjSszAvu+6O1YVKcYTai9EenhZyknzI+MPi&#10;q7f8LBu3YYzMxP5V7R8BFH9l6grEBSqsMjI6V4/8Ws/8J/cPsx+8P41738KPDTw6MXkSVYpoVcEr&#10;gf55r0Lr2Z58U3VsvMS2ZtH8Sld7fZJDlAG4JPaumvXjhbb5gAbnGentVS50G2uEdiD5gY7cDqaz&#10;rJEM7200LCTOM7etc0pJvQ7qcZLcsS7ASwkzSwujg7n2+lbNp4U+3XYtYIGaVuzjH5VtXvw7Ph2x&#10;N7qkiQtGNyoxwOPeiLu1YTXLq9kedXvxGt/h1cTTMVklCfu93bPX+leF+KfE1/8AEfxSks9xI0cj&#10;c/OfwpvxQ1T/AISvxlLFbjfEj7QFOQTXo/gj4ffYdL86dZI5WUbAVxz61c5KGpywjPEvyR2Xw+8I&#10;N4ZsIFZzIJBn5ucZr07wZr+qeEtUW6s7t7ZdxJRXPTj09a868Lay4hltLqTa8L4jXP3h611dpdbJ&#10;PmwARnmvPdSSnzI9yFGnOny9j6x8HfEXRPiParZ6zDBLOflJfr9a4P4q/BFdMhu73TFaW3ILr5Yy&#10;B9K8StIoIFkuo5CsuRhs9K9O+Gn7Qr6JfJp+qys9nu2B2Pyg16HtaWKjy1VZrr/wDy50amElzU3o&#10;eK6poUwOJZGRhwUPB/GsHxfpaW2iMCQZOpAOcV9v+KPA3hz4w6SLrSryBL89djqSe9fKPxn+F+qf&#10;D7T7pb62mVASVcLkMPX9awqUatFq+qfU6IYilVg+bc8Ot5X/ALOliAyE+WuA8RRGDXoJd2Bjk+ld&#10;mt8ttaPkDLjOGODXHeKLhJ7yJ9r8jH3a0SscVSWi8jurKNXto5s5DDrRWHomtJNGluqMSi9xiio1&#10;R0QjFq5uvq+ht8RhqGrlrqzaVvL3R7sAdsYqx8VfFWmeIPEEFt4Qs5I9PQ7XxHt+bqaw/BT2VrGE&#10;1yCYrHAxTI53eufrXoHgbxL4ctfCtzYafpk11rM7ko7qMDr/AEr1VFXUn1PkJTSTj2PFPEOqa7Lp&#10;13YwwyzWkZ+eSMZVev5d68z0mf7HrGZOeQSG/wAPwr7Q8MaB4r8M/DLxHcJ4dW/0+6BkknKZaM5P&#10;9DXxjrdtKdVnMUbIylshhg8Gt6ajKm+zuvwNqM02keveMvE2neItE0KG1tI7eWJNksyx4JPFez/s&#10;9fFQfDnWraQyMLJm8tyhyvQdRXx7beIJHs47b5lOcZPX8K9I8Im+vdFzDOoZSXyzckVEqfIl5G1R&#10;SaZ+yPhnxxp/jDQ7WeC6WV2jAK7SMGtqymFxBPFIvCnAJ7+9fBnwC+J17oehKLi4YkFVGW7Divr3&#10;wv46tPENrDNDMFbbh8t1r0cPVnVly7GF4JLn3Om1LQSx3xgccjFSaOTBKyuArYxz3rRtruO4gJ4b&#10;JxkHNRXmnRXKEqSjjoRXpKVlaTMXFX5omXNNbX15NbTbCsaliCPSvhHx18IvEfjH4l3V3Y6e11YS&#10;3RCuz4GAeg9q+yte02/sfMjhDYmwGf2zU0uu6V4bt7eKUpFjnzAoBJ75rlrT5XyvZrcIU/arXc+b&#10;dVtdH0rTV0Ke2it9UhQDcEztX0zXDrpdnbSM9zOgQNwB6V0/x40t7vxp9p0yQTG5j3fK+DiuDh8G&#10;arqcaOLmOMZ5DvyK+TrLkk1F3R9Lh6cVFNrU6ttKt53hls7BLmPuwx0qPXvEjeHdStXRdtqxG9V7&#10;fgKffy3OgeHU06CWPzmGHbdnPpg9u9UfD3h1dTvLaTVGYW0R3SOwyD7A1yx6PuFanzJ82x6xFpVj&#10;4m0OO5t7pdkiDCP2PtXnf/CrNW8TXk0VnHiGEldxbANaNtpl9/wkyyaZMF0xD8qFuo9PSu8s/Gtt&#10;HZ3NvZskd55gLEkDpwf5VsrWs1seXCUYz0Zj+FvByeGrNLSVYzeg9gDn8apeL0ubjUYocJG6pzxi&#10;tbxV4s0u20gXEVyhukO6TDDJOayZfEWkapDG5uvNkZADtGGHtUTSTHCpKcnc5y70i9liaUy+enc7&#10;uBWPDYhpSZ5VdjxyeAPat22lnMVzFbAtbudoJ6ikuvh7dW1mJ3uYVEgJC7vmrKLa3PbpSi4+ZkNo&#10;elTBmWRCRwcDOKn0nQ9As5ZDJMhkI4BH1qvbeFJLSzeJr6JwzZzu5qpd+HI1+aS8G/pw1bLujdJS&#10;VmYsvhDT/tss8c6necBGNRN4fgiJj85IyO2cVv8A/COrCVdrpGUc43c1FN4Wtb+6846hBGOm13IN&#10;axqS6mLpxT02OZuvCtgwB+0bj35zVSbw3bSLiJgCvUmutPh21yVF5GQDgHOaqyeGo1EgS7jJaqU5&#10;Lcz5ILYyvDnh+wjvInuZwuwZDDsa6ldG0qe/3NfeaX+6NuMH61lab4OZzj7bHnv1ra0/wXHFcBkv&#10;Acdc5qHPqjXlUrMv3PhfSLFkM195UhGAFXII9aw9b8PaDNBHF/aLysDnGwjB7c10+teG7W4urd5L&#10;xQcAE59K43xTob6ddxQ28oeOQ8vnoKxdSWyNVBLcxLrw1JNv+wSLJGiZYhulavhzwbE8i3Elxgnr&#10;znFdFaaNZ6F4eupUukkvJjkKOwxWDpklxJiHa3znBqG3bQ0jFX1PQrTRNLiwfNyCo+as3xZqWh2k&#10;aWwk82Q8FcZqvJHEtkuy63MOMMcc1l3nge21W4WaW9UFhhlzmppQ95tlVW0rRMjWfBfhDXljlMmZ&#10;Tw3y5xVLT/gt4aki3ROnljuExirfinwtLod1aiynR4pEyMnFX9GiaHTn+0TFZ89Ac5red0k7nOlG&#10;TtYpH4X6BDG0fyupGM7c4964Lxf4M0PQnhFsEeV8JtKdfevarWzsXhJkuVEnpXnvxN0ayU293DMT&#10;InY9+ainJydmFSEORyj0PNbrwg2pXSRW8CAsueFAqPWfh1Lpb2clwI1UuM4ANekeDPsU19HLJKoO&#10;zZjGcVp/EjSIJ7AMJ1KCQc9MVtTlJT5ehi6cZQutzxf4l+F9Pv1tDaHJQDeMY5rDtddsdFaOENtC&#10;rtdea67xjpMdhHDOjlrbjec54rxXXWgbVmKu6ozAZJrujLVnm1IXdmfQ/wAEvHEfhyO+bT5XZpX4&#10;TODz6U/4q3b+LdUdZV2yrGXEbHkGuP8AhroJfxTo0lgT9muSofPIBGP8K7X4z2o0/wAb3E1s4lKI&#10;FZEGO1JNWcWRGLbUuiPm+fSHSS7HIaNjhfeo9HurZPtMZLkkcKfWuzvPDl3bR3F3cRmJJiSqnqRW&#10;x4F+F9pqNuup3M0UZ3D9yx5ODV6KI5TSVjmLbwNqQ0pr0L+6XJ2E4JUc8VFpN2ZYpZ95AUE9c+1e&#10;+eIvDRGmqto8IgVSSobseK+edQX+zbye1QgYJHBzULXYOVNmz4N0wa1qkaqw4fceePxr6BTVrHTP&#10;Dn2a2k23an5scDFfPfhO/GjYlJ+bI6da7+4mSa3hkMpzKAeDxzXJWi3Lc7adlHlR3Wl6jZalLGrX&#10;Dx3ecgliK6I6fbxapZpcXjPInJO4nrXmOlJaW17G73IQock55q9e+J7a5vIngkllcHGR9axnBt6F&#10;KUVZNH0LZ28t14hT7DIrC3iXfnjI/wA5rsLjRLPWtH1OTTWEd8EZpVXjcAOcV4na6trui3UVxIVj&#10;jmhUEjuK9L8JfE/w/oksjXPmiSaJo3XsSRWSWugTTvzbHnd/4B06bwjq1xJcA3QO5Yyc4+td3+yT&#10;rWkeFoJ77UrpYFjg8pfk3ZPfPvivPPF2qyST6mlhlrSdS5XjOMVv/CnQdMf4dTPcXJjnnYkpnBDc&#10;1UrqKfZkUnOM7d0RfETxLDrviC4ktf3sTO2yQqQSueKoaZem1hIQEjjIrC1zTb3SL0yPC0kHQOnI&#10;xW54J0+fxFdFYgscaKXcynAAFXGLqvzZ6nOqcWz5h+K8hufiCFCjmQjA9Sa/Q7wJ8Ov7T+EemzWk&#10;CPcizUnzPlHTnn1r4d0j4b33xJ+Oos7OJp0inPmufugBsmv028Oa/wCHtIisfCC3Ua3Gn2YLgEAc&#10;evvXq0Y8ralsjwedyd4nyxa+CPENxfxqdLGzzSqneMV2ieCtP8OaqsmvGKG42fLHjPb/APVUut/t&#10;b+FvDniC8skgZxayHDIiEMQcH+VfM/xF+Oup/Fbx5JcaO8qiY7EDcBefavHqQd2ketGqmkdB8Sfi&#10;6nhLX52tLkQtE4CAKeRXnfjn9oHUPGWmmE3ru44K7SM09/hZdX2ryDWp1mnk5Yg5FakPwdtLK2ab&#10;CMq8cV00qippJnPKhUq3lfQ5L4Y+Bby+1FNVuog0QYPzgivd/tCXC2sCoFCDYcDAAzXNaEl5YWaw&#10;wxAQDgGt6M3sSCTCkH0riqPmk5Hr4ZRpQ5LGd4ksINO1CO6tlJ2EBj6itzT9Riu7dzhQWX5eKznU&#10;3dxiZDhh1PaseyvbvTNTaDb+73EKfWojL2i0WxtJOlLTZnRT6gYjIhDKoHKbapT3Pl6YN0ZL7uRt&#10;/iqzo1xdXt/KktsMYPzH2rUvoXcxJ5SlByxx3oclFg4+01G+Bfizq/gudTBHKylwHBboK6X4ofG6&#10;7+JdvDZzQHyhjO5eMVxWqH7PKpWJcH2xTYrkxiaPyN7lPlC10qu+Xlb0OD6tGMm7HkusRRQXksew&#10;bFcgbl5rjfFEn2VvMIBaP5sFe1d34ntroXAlkgKM8m4g+npXBeOLSZpI2jTKHr7e1ON73Ry1FZWO&#10;j8MtaS6dHMV+c5zhe3aisHwHcSOssMgJReBg47UUSbTLg9D0nwbq+geNbpbHXs2D7PLjeMA5+vT+&#10;dT6lYt4Lm+yaKgujFMds/QgY/H1pniH4H6v4R8QyLbCS+W3IDOhGM4yQKy/BPjBPDWvanPqtp5wV&#10;ihSViQnHUCvSpzTukfH1I3jzH1BpfxRtfDnwHuNEh0641LVNUjKSjdtEeRknGOa/Pvxxaf2fq93i&#10;2eCecHCupDcn0Nfc3w0+PHgqb4Yag87248RxOz26PFlSOcd+K8D8W+HdS+JHiibW4LCOcxqSRAuI&#10;wBz9a1pNKmoX1uQ5+zmpM+UfIeCchlfg9xznvXoXw4tNQvrlvsgducHAzgV2mueCIYvCWo3zWm2/&#10;8wnaTwuPSsj4W6/f+BL6F7m0i+z3LceYMsec1VSo3A9anJVEenrrd94WtYQ6b4j8pzwAa7vwH+0J&#10;caHKSLcsgHzYl4x+Vcf8QPEdlrujMtvDHFLImTGowQa5bwzo+oaLFD9qt1ks7gf6wdR7GnTquMU0&#10;znxGFvLQ/Qb4JfG3T/Gd0tozCFpAMBpM4PeveriRYZ5EjfzFQ7eO9fmBoEk2mXbXOl3UkMincpjO&#10;Np969F0r4x+OdFuFuRfSXTE4KykkE/4V2U8TJt8+pjblhaJ973UA1KFmdtuBgDGTXl3jvwImt2cs&#10;HnvEc/K+3ODXP/Cf9pO31Zrey8QGGC5uBtUhSMfia9g1a2W7tUmtyJ4nIYEHPFd1HEU679lv6kzi&#10;4rmjufI158MNa0HxQZpbh71ApwzKQMV55c2eri8uURDGglPCE191N4ZivEMj5Ljv2x715X8SfhL9&#10;q0+9vdIuHt7lVLhAqhT+lceKyxSvOjv2O7DY6cVy1UfMUulanMeQ7njAOfWvVJ9QRfC9no/2U29y&#10;ISrTM2Vz78CvJJ9d1nS9RaC7kBdTjcBn+tVtT8b6jcsxZym/jgHivmpUJxlyvSx7HP7WF1qOv/Hu&#10;teC7mS0ki86JSdku7HP5GpLrW763tJNfadNjx4EYXB9+a8W8d+LNSub+KMtvXOwE/j+lamqeKtR1&#10;vw/Bp0RCNEmDs+6eK6PZytY8ipCKlzI67XLr7U1tdRys8V0gB2NkA8Z/pXS6RpM2n4Ku0sjANtzm&#10;uT+DWoWGt6Pc6HqpVLjYWidOoYf5FdJbyXOnaZf3AuWea1JUbupHasZe+9ttDoVO0eZI7fwx4thg&#10;iNldIUJbkk4Aq/qdtcas7SW90wRBgD1H0rxCyvdV12xmkRSH34yO9ek+HrvWLaxEc0ZMmApB7+1Y&#10;VF2NcNCam3IlufDuoN0nIQ9MnGaIfCN7O+0ThT7t1/WtjxBpetNpNn5ERDbiSR/CDXLsNatpCfnY&#10;j0q4p2uehzLY0W8CakFZxdK2P4c9a47U3n0+V4pAwK12Okya9LqFuGQlC3O/pWH4n8P6pqHiO6Cw&#10;4QSA89Tx0rZBKajHUXQ9Bk1axVxcGOTvmt+D4f3JgMwv/kHb/JrAHh3XNHtJL0I6WwJ5P8qrxeLr&#10;2y06W3MzGQDoO3tUtSb8iVOPRHT6N4cm/tB0a7wmMf55q5b6LNHNIrXg+U8DNeb2XiHUnlVAX+bk&#10;1pLrNysuWaTePfFTJcm5SmpI7PVtKluZIALgx4P3y1LJ4TmubSKI3oBU/MxPX9a5WfXHuYtrPMD1&#10;5YVo6fb388STRzSYYHGW4qJRdtDVSu0dDbeAp3j5vhsHU9h9eadY6AulamBNcpJEARkEeh96zY4L&#10;8WVwGmdGY4Cq3HSuf1S5uNPZEkkctjAAPWklZamnmdLP4WM1w8Ud95g3AqMf/Xq/a+BriRj5t8I2&#10;Hr6fnXOeGYLq81K3YSsqowYhuldR4s+1SavtSRgQmcp0PtUS5b2a1NFLTVmT4xso4ZdNgjnaUqmC&#10;3pzUUXh92t1ea5EcZ43/ANKLzw9N5azz3IzjeAOv0qCK3nvNHZDI2Vl3c98VclpoZJkd94a/sWQX&#10;EV79rd/lCk4AB6ise+0KTxKUtWHlHqG6gVtR6bdSBmG5gpCnPT60LA9pNuMjoyn7oOB9acU7qKWo&#10;pOMY+8zktH8Gx6Rq8MD3+75iWGMc/nW74+0e1n0nyDeESjBGO/H1qjq+i3DahazwM5klfByfWta/&#10;8OG6t3Mz7iDtwa0Wk1cz5UoaHmHiiCJvCEAeYkh9vNeGeL7O3e7EdueF5Nev/ES0NraXFsJmCR8h&#10;fftXidwWN8YwZGdmHLdBniuxJwVzzX78j6a/Y98OQa9daiLuby006EzKNudxx0+tdXdeA5de8V6j&#10;qF/OltFkhN38YH41lfDrQZfhb8LJfFLs1pd3UnlRxv0ZMdTXF6n4v1bXbBJhemP5j937uDzUWTV2&#10;F0vdsdz8UfAn9qaJHPYPEbS1AWYccYrxN75rO9trFpWjjduoNem2PiiePwFqtrJPvkkIbc3tXiXi&#10;7UA13Aytlo/nDL0zVNK3umLSbPU9e0/UNI0sPb3bzQzoMgj7uegrzDVfBF/BLHeXEMiq52glDx7j&#10;1r3/AOAXhdvifcWdpM5nVtrPGT/CMV9a+MfAnh++0+HQ10iHbaqD5jKN5x2zXD7ZwkenDC+11ieG&#10;fsufsX2vifQv7f8AEl4Y4rjIhijiB+XseWrG/aP/AGXk+Fdqk9vftNESWUeVggds/Ma+l/hv8fNE&#10;8MSyeFNSEOnzWn7qCELklAOOc153+0N8WrTxhpE2lQql0j/Ksy/eTHavSjSpOmnf3jzqkpUp8h8C&#10;3YlS9TMxYk8GvUPhdo1nqUhW5kVrheRzj/PSuSn0mBmkBJBidhtPWtHwDqFrpniSBpbkxhzhgPQG&#10;uOrHQ6IT5ZJs+gdTW31O1tQWEaW4Ckhq57+xDrPiK3sbdyy4wGC5rofHVrZK2nR2JKrdorMsfRRx&#10;wav6ncQeEI4dWtEQTQQ/M56k4rkTs9Cq371tydjU034cWllb31ze3ghEMRyrrjdwfevMfDRa6vGs&#10;4pytusjYcMMcGtXxdq1/eeAzq11dvG925Kxp6Yrm/CbJa+GrdjuEsh3lm+taPZpnM5uFu56o/iK3&#10;Gl/YpkjldOBIxzVTw3oj6ho2pG3kMEjqxIX72Ky5vsE0Eb5Cu43EGprvX28K6Bf3cMixnySuexq8&#10;NLkqrqdc+erQd9zB/Z68Uaf4ATxr4ju0WSWDKqjMFJYcZBPfivIrj4/atq3j/VtXtCIZZkz80ufk&#10;A6VzkXiaWTTfEIhlJhnfcT2JIycV40urXFneXEkTDIGDkdR6V67SlG7PGi3dJaWR1N3qlz4r8TzB&#10;pTE08pY7TgcmvpDwH8Ixo+k2l4bndcSYO1o9rfUnNfNfhG6Fvq9jdzKjjzQ/PIGO1foXp+oaB478&#10;FWepabuiuYYEieOIYHyjmvNxN1pHoe3hoxT948p1nw/KrtKLoEwnPJzn2qtZT3OpWDlZGjIb5lre&#10;nsIZrt0Z5FQk8ZrJv9PTS5wbeWTyXOWAPOa41JPfc9Nwad11NNJDa6UscbBnHOR/hVO6u59m7AIx&#10;nk4/ShtOiWNJPtEh78HANRXODGCMNjnIFQ79jpSRZDySPCVJXIy2V4I+tZWo3DTS+ZD/AK2BiRgc&#10;Y+v4VOZLhoy0bjnqCM8VHDP9lSVZIlZmGBxjis4txehbipKzNTQ/EzS26zJGDLnDAjrWpda1OtnI&#10;REobOcZzivOrwSaNqfnxuyxEglO1daHe809rhflViPvdatRd3IxjUTXKVp9VmdC8yIoHcmt3wo/2&#10;/VbfGBvYByecrXn3iK1vJGG1n2E9q6DQ/EH2C1iiiCrcIMFm6iipDTQzp1lzcs+g34y2U9hqMflI&#10;pjL5PFeT65FNcWkxcKgH3TjPNetePLV9Y8PfapLkmbcDxXjGpWV4ZTE0h2E5J9q3oyitJbnlYicX&#10;VcEyp4TiltrhoyxywyxK9TRXVabcaTpaW+P3jgEMZOucUVNRc0roqnNKNj1LwZ8R/Fc2tLDqbxr9&#10;r+bEqKNwPfpWH41+F1hJq2p32r6h9hjukZgEIAzimaVrXhrWNB+0ajcFdRgiwkgkK4wOBgV5j4g+&#10;JMmpaZfQ3Un2tY1Kx5P5V7FKmoy5kfGuU6j5V0Ob+Hng+88VeN7vRrW/WCx+YtK5xlVHBr3rw3YX&#10;vgj4e61qY16KEQsY4wNp3np3r450bxDq+n3c0ulyyQyHO4oN2Bk1MnjbXNYiTTpdQeW2kk2mEgBS&#10;T1atlSXNzPZa/gdjovqfQFvrN54k8A6veNLbxgEnnq3vk1gyLap4a0e+nuEuDG3Mfp7Vi+KPDmpe&#10;E/AUc8l3+4nAPlryD/nNed6Ff3ksoWWUtEhDLEQRtqmlylUoc2iex7P4IvrW88QLLqNm1xaP/q41&#10;/h5r3fwpr/h69Z9PuLcQWu4gI46D1FeF+EfEX9ki1ubi2RlU7hKKueIPGFreTmSBvKeX+FRnnvXI&#10;k3do9LSKtudr4hitvDfilk065aS0lcYGeldZ9t8q0Z9x4XHNeZaRc2sFgom3Su/KO6nG6l0fxhLd&#10;TyoYs2ysfvNycV0ReqOOorJtI9AXUDOFCsftMI+QqcHFemfBr9o3VdP8VQaPqt482nbhGEZVOzPf&#10;OM1434Y8SyRag00AV1IwMrkVJDp+/wAQxXZYRzSzKRjoDn/69Eoq+mliFK0dD9L7PWLe5iTySHR1&#10;BVh3zVTV4IJLaXfGG3YUgmvO/hy+oxeHrdJJi4gU8j6V251IXqxguCygE4/Cvew9fmV7nLVi1q0f&#10;MnjL4fRad4jnaeBGjMhIUk8DNc3r/gGCa2SaxiR5TyFAzu9q+mPH/hiO+06G8VNzx5zziud8CeA0&#10;ursXMpyscmfLzmuqth6NaHM1qcVDE18PW5YvRn56fE3R7rTr6RrmzELo25UAxg1yOiX95qUk8ceY&#10;zj7w7etfff7a3wrs7zwNHr1laRwzQOFmKj7y+9fBGm2xi1Iyofs4zjaDn9K+ZrU/ZSsj3JTdTXqW&#10;tG0HVdP1y3vYJ3QmQBsV7/4g0IN4VS4glLTug+0Fcc+vFeCW/iWS21dn5Ea/KHIzk/SvWvh3q93q&#10;ggtZ5vMtWlHmJgfdzzzXHNRi+c1pTk1aTOF8L65q9n4jXT4VZrbzMkY6/jXto1nU0uCwQBlxgBQf&#10;1xW/r/wxtPDevxazo9sLq3kHmBSS3ar9jqN1rN39mSwhtyvJBi/OuOc4Pc9Sinuc1c/EDVxEFluN&#10;i5AxsXj9Ks6Prc+oQSkjzCMkNtA/lS/FPw7NYadZO1vHFIVLfIMHFcfoHjCfRbYxxxqSwBBxya0c&#10;bRVy/aKo7I6z+2dQhu5FXKsPmUgZqK11W9uL/MrsHbk8AZrP0XxpcXOseZLbrkMARjGabrmrvca4&#10;8gUR7CGAFZtdio3ehd8a+JL2z22ZuW+zlc7MA15xe36tOG4VjweMV0+valJqk++4TOwbgNuM1jmx&#10;tXG8Qqzj+ENmteZNWM5QaLfhS9Fxeun2fftjYbvwqeK2urhnKW25s8e1VrGaa2H7mF0ZuMBa1LfV&#10;dVtyojjdG6fdzmnJtptGaVla4i+HtWlfK2fuTWzNYalFDAEDJxghTT7XxHrcAAJceuYx/hUd1qmq&#10;SRtmRixHHArGUpPodMI9blpNM1VFWRt7L7nNNPhy61a5cNCeBwx7Vo6Hqt+uiXkdwxJYBUyo61Qk&#10;1HVLfAgdvmGSAg61km09TdtNNXMwai3h6d7eRiJFPJFSWWuzapqSxrKzbuB7Gqd5DdXtwDNG8khz&#10;1XGKjjs7+z1NGjgZSB8rbehq3FO7I9o4pI7HxHpV8k0SBzt8vJzWXFpd9HAQAWhb0qKa+1R4nE8j&#10;qw7stWb7XpX8MBYpds0cmXk29qSSlow55xdzUsraex8P3DsWMjjcrelc5qtjc2z5ZzsKg5NZVtea&#10;vfJiOV2AIzkVv6fbXs0bm7/eoeAh7mtYNQs0tjGrCVVbkWmW8rx28kjEhWyMVka9qk0WoSwoXZSd&#10;x5xg1dlgu7RirsQnPyntWVLL58oVvvg5/WpWu5rGNle5478UNRaPURA3DOQzDrkf5NdZ+z/8DYPF&#10;niZNa1mEDQbdt53OQDjkZ5+lYvxY0F9c8XafbW6szzqFG04PX/8AVXsHxJ1mX4Q/C6z8H2OBe3EI&#10;lunLfMWI6c11ysrRR5yfvNyOe/aX8XjX1j0zTZfs2iwERRxp044+tcZ4f8MGDw/bxvMSXIbJ9K0/&#10;Cnw91v4i2NjaRW8zq0hLSMvG70Jrotf+DuseDRBaXd0s0hjwAjHKj05pqUZOyMrSu3Y80ubZBa6h&#10;C1yfkzjBrzHWbdEhVvOLucggnPFev+IPCS2+j3rzkibGU+bvz1ryDxBo0y2MMyzAY6YP51qrJ6Ge&#10;reuh7J+zX421LwpqPmadMqMEwFavpP4ffFHWPF3jC7trmZAUTJcAEt1+UcV8UfCmaW31ZyJ/mZMD&#10;ivaPBfjOLwNrklzdruklGdwPP/1q5vq0JyszqeMlQj7p9A/Ev4NWuveHLzxJbTeTr8C589WILKO2&#10;OlfPGiajLqMdwl85RkfYzE85H0r320/aN8PR+CLyC4QTzvGVCGTB/OvHvhd4e03xnrN7qFxOwtRI&#10;QsW7AY565r0a8KNGknDRnmU8RKpVcp6nntpbzXV/d2trYiZWlI84ntXZ6r8JIdDt7K9uIQIyA3mh&#10;iME9ele0wReH/B+uWunm0hiWY5d2bORWZ8V9RsNYlhs7G5jhtICC0Y6N+NeSm5M3abtK5y5vIYEt&#10;iyCSFV/dSHtjGKxfGGpXVxZRRSSlkmlVMbQMgnGK3vEWo2VzHa2kCrHBFwQPWuM8Raot7rOnWeSY&#10;ICGyEx3qEtTpUU4qZ1Pj7Fn4BtNOlXOX2xj06cVU0OyiOk2ViUHmIM8+lZPj/UVvptMsUk37ZFwo&#10;PrjFeiWHhRYbG3mjbY8agMA2eaxqvax2UJRUm5K5z/iO3NnaxGBQCF4xTbeKLWtEms9QQbJoyvPr&#10;WtrRxbGP5mfd0A5NRaXYXmpTLaKpQv2I5xUqXL7x0JxUXc+eNS8CHStC1d4xtjMp249M1b+HHwi0&#10;rxH4c1Tz41e5RSVlJIwce1ezfGrwFL4Z+HUEsRKi7nGcHrXLfCt3s9MuBHgtnBHrxXsyb9nc8Kio&#10;+3aPmDUrB9A1S5tGOBExAGc4FfX/AOx7f/brC4sZpGMEp24NeVfEz4YNq6y6jaRnzy+5gDXGfD34&#10;hav8M9ZAhnZFSTlAOetYztJI6eZwdj7E+J/gmfwRrM0kY32rtuA9PauMMccsEpkfLspwnp7V2Oj/&#10;ABftfinaRWl8uZWQZZjznHtWTrfhBNLPnIjeWx67s15U7c+h7lGrzQtuzi7HUYpd9sTyjYAz0rcX&#10;RprmASIcR/xc1l6n4ZWdka2YiZmPC98Vq6dZahqcn2BZHDxrjaVxQ5IcpSg0mT2lpa2Tosn70E8r&#10;mm6nq1goaKGzEhJwrE5rPmtZNPujFNmZ14bJxUslvBMd2zYcYxnP41KcXsbqcprXYqXVtBq0bCZF&#10;K49cdKg0rUxpsT2MyEQsx2EnOBU4si52oxVieCP5VX11NP062b7bKrSKMglsYPpWkE0znq2ir3KP&#10;iG8FrcRR78Ix4aoI4bVIDcm4O5B0H8VcrqWu2uotsM2SMYA9K6TT7HTG0t2eUq4G0BiRk4rdRgk+&#10;558sRds4Xxl4yvzqS29o7yRcfIO1bXg7wzP40nW1WfbdSKTisnXrSy0XTWuVRDdNJjJbqK6rRNX0&#10;ez8FS6hZB7fWoVJSVGPynHvxShTjzXZ4NWtOEubuefaxo02n+Iriy37mtyUbjPIor3H9kz4KxfHf&#10;VtVuNWvnQxjfvzySepOKK29lKetNXRtCrWSPmHxkk73F3c26vZwM5VIk4Ur6155f6uUTyU3K3Qtu&#10;r0SGw1K5Xfeq1zbvlisK9P8APFcV4q0/zGj8i2lYpncVU4H5V68I3VuxhCSiUdHub21c/ZmCbxhm&#10;AxkUseiTw3MbAbJTJvzVTTNTfT7nLr93gg9q0dT1mbWbwbEcgIBhBn86Gmuh1t8xe8ReLtS1G2Wz&#10;kvJXt4hgKXOAfbNR+Gry3j0+4WZv9IZuDu5puoWGzSIpMHzCcEYxipz4HvLfRVvrVJJWznCrnFVd&#10;OPLsSmodD07wHqMenQxefIkiOcbJBuP5Vv3djY6sZZI4VilQkqYlA9+leRaBdogDXMTtInVlBAB9&#10;69E+GFrf+JNaeCFvLhLEqrHGffmueypq7Ik5N8qR0AuZbLTIIrz54iRk4y3Wu9i0fSNTsUvLNIlR&#10;bcB0QYyc9RVDxX4Onj1O10wE3UjEKfKG4jp1rI8Q6PceGopra0Jiufuyey96jld9GNtpWkrlfT7r&#10;7PqxgtcrGWwVHXJNddrkN54ehtp7mBkZnQwyHsc968q0LxG+g65DeyxnZvHLd8fWvoPWfE8XxP0q&#10;wt4YWmCsMrCuSBjqQK1dSLbhLZrc5XBq013Pqv8AZ++JWk+JvBNppmUl1XAV8jJIA7102s+douuL&#10;IsKrZj75XggfWvzs0Px9rHwY8em409TGijBSVcfLnrX0/H8eU+O/g3ULO3Ag1BIflQNh3ZR29azp&#10;ydCMqLfX3WdUmq1rdD6P1LU7bVtMWKCMBX7E5P51B4fX7AMKijec18+fCXx9d+F9G01vEN9A0V3N&#10;5flM/wA6MOMHPevpy0S1aztriGeNklG7aGyea97DY2nXp8nVdzzKmHmqjkT6t4btvFmk3GnXsUcs&#10;Ese0xyLlWz65r8tfj18N5fAnxM1PSIrMwqsn+juFwGQ/Tiv1d2YC7OQMYHpXzj+1P8M21zUbDXct&#10;H5P3nVc7eO9cGPVoe0XQ76DXU+M7XwBd6N4eF5rOlxRpOu6OR1zuHr/KpvhBcpD4hMTkG183HNep&#10;eILePVfBhha8WfyAUAJAP6V5JoNimmvIVYiPJ+cDA/OvBV61PXqbRgue6Z9bf8Jjo2hXcFnaPHIj&#10;FY9jrkAnrWLr2ptpmqyO0flkk+W8a4zXjmk2um7VuLm+WMphlKMCSeteoHUovGfhv7bbTee1guxc&#10;HLFR9KwlHodsHpocN4z8XX2rTtFe751Vfv4PT8apaDpkaRrcXdgVgYcSSLziu6LaUtlbrtjubiTH&#10;ybh976ete1/8IdZeMPh21vNYRtcRxfJGh5x249atSnJqnHew5zUVsUvCvhbwpH4CGstpNteHbnck&#10;S7l46n2rD1L4eeHta8KSaxp5s47rGTHgA5z2rkI9e1f4P2V3prQPFBcqUBlUhSD9frXly6vqc+oi&#10;PSbG5nffnMMLMv4Y4qpqXLrozidTX3Ub3xI+HOr2NlHcLZFrfGTNDj261yGjQLpZF29tvY8AOM5r&#10;2jwh4s1w2moWeqQlC1uVWGddpPtg96yWuLS70wQXFg0LqdrlEPU9c/pWar9GV7Rp6nKaHr8Tfa91&#10;sNyRlhlec1zz+Nr2OZv3AYIcDC9K9B1D4dT6XeQyaXbTOs6jopOc1Dqnhm+8PtEL7TVhYn5VYYzx&#10;1q1WhudLfNscNP441CRchNv4U3XNavrK1huEWQvIDnHbivQb7wBrRtlvY9LMibQ6sFyDXHancahc&#10;+bEbWeF4lOA6HgVoqib5V1KV4q9yl4Y0nxV4iguLu3LNbxruJLEAj0ra8LardrqLR3KsI1zjPXdW&#10;NoPijWLSwkghAaJnw0YHK10K61I1msboY7lefKUfMfep5dSKddv3dxj32oyyvMivwTwPTvVfU9cu&#10;mmRvM2NgDbWlBq9zFtXyJAG5O5TgVm38F1d6j5otJWB7iI4P0qFZPyPRbb0ZPr2ozz29hv3P5kfO&#10;2sS3il8xo3jcxk5xWx9pmtl/eQSIw7FCMe3NVptQvpB+6s53B/iWJqV03dC+FWbuXNNZ4LW6Ucsv&#10;INVPtF+U3GVljPOVNROb8jK21wrnHWJsfyrS8NaRq/iF7q3W2ncFMLiI8H2qbX2Y/a2KkNy8t0iN&#10;JvU8EyHIqtc+Hrme/ZbdPMHXC9a7/wAH/s+ane/v9ZujZWyt85c7Tj8a9Ntj4P8AhlIPJY38gTDP&#10;ndhh3zQlbS+hnzc2tjyv4ZfCK91LxXBqV3ZL5Vuv7vzwDlvx/CvQdQ+GfhZNUutU8VGDU7xfmVLk&#10;B/K64Az2rn/HHxbvb6Fvs9zDHbDPyBgNw/Cvnbx18XdQuJJbaKZCE5I3Z49K6FFybUdTnnOEdWj6&#10;W1r4hWuhaAYdAtYNNjjbdvtlCZ9zXzb4i+J174k8T7Zb+Sc5Knc+TXBaP4q1LWXkhlb94Mhq5rTV&#10;vIfGSOWwA5zW0Ycq1ZhKtKb0Z6n4wtZr/RZyC3IwDnNeWJoyzaVeRTSAyIm5QP1r2q4tZ38CXDSg&#10;mTkfL1x2rnvhn+zx4j+ImqRBbW6hsTIA0zxEJgn1qlJRSvuRUTueXfDrQdRvrxlsbWWeY5ACjNdv&#10;rPh7V9NuEj1S0khudv3ZV7dsV+iHwr+AWhfCPT7T7PbJdXykl5GxkE/0rxP9uuCOPUNEuraMxyuj&#10;KcjIFdlKlKzq1NPI4a2x8e3kDBGxGoPuua9B8GW0tj4XmntbowuHBwrYx+AriNRtry2IF1GUaQhh&#10;uHb1rvfCPhPVfEGl3A0+2mdQPmZIyRitcQk4rQ4MM/edzN8UXuoXeoQXFxeM6BOSXPHuK5/Vr+4j&#10;Yyrcu/TA3E1veI9AkTTLiK7ytxH8hyDkV23wR+C7fEC/BkjkW3VAHlK/L0715afuvuexF3aS2Mzw&#10;5JBd6TY3Vwsm1UJkbOeeKfp19Y6rrbwQCIK3G0jmvofxB+zNHb+FpbaxlJUDJUHJxXy1p/gLUNL8&#10;YT2scM3mxSFVIQ8/lS9nO3vI2nVSUUkUp9F1C9+IU1tZIZGgw4jU+hP5V9G+D9QsLfSo4ZrhTeKQ&#10;Zom6g/5BryBvBPjzwfrE+tW+j3MolTAdYGJx+VVbSLxNY6k2qXOj3rkHc6m2Yn+VYzpx05iFVd3Z&#10;Hr2viD+3IrmAoy5H7sDOD612DyWjacdTtRG08cJXbt5LV4xoGtI+rzancW8plkBRYipDD8K9k+Hn&#10;wS1HxDo0lwl01qlxl0ToQff0pToq6iupEalScXzHzb8bfiLrV7YCC7842CPmNGJ4xxXnHgj4mJp9&#10;40MkggDNsJAJNe8fG/wB4y0dRFf6RJc6fbkjzEiYrjnkmpfgD+yMvi/ULbX9RjWCxEgkMY6qBzg1&#10;1yclH2aWpNBL2nMQ6Tp15e21tc/Z5ZrV2yCUJB6dq89/aE+EyW4g1Kxs1i3qGkKqAM/hX6J+KNG0&#10;jQNCghtAgjg4AGOAAK5bUdM8Iazpccl1fWcTTLgq8yBvfA9a5J+0pVOVvX+tD2Z2qQZ+XXgLxHde&#10;HtdtnkuXQI+18bhjr0r7v8DeM9E8S+G7cyTJOxVVeJ+Tuxya8+/aY/ZfsY9GPiTwnHJdQhBujgG/&#10;nuTivHPhJ4Z1HTXmmvJ7nTXU5h+0oUVvTBPanXp89ubQ46NbkvofRnjLwqmjXKX9pKgikYfIq9B6&#10;VX8XXiafY2mt2Y+zyqg8wKOCPepvhl4N1K+8QRT6xeR3FqFDbkbcoXP5VvftGaFHaWFnLoEDzW5U&#10;CRYlLZ568VxujbZixFeUlexwOsXNpq2mwahHtNw6hsqvWuR8Q6kmh6V9qmV13Y2kjjNfSvgjVvCV&#10;18MLUXcfl6xbgb0bhmP0rnf2ovBEHiv4YaZq1lGYRaookyBkjt/WuiNHnScWafWZUae1zxjwffWv&#10;iO7060if97dyBDj9a9uuf2V7DxI8a3skfJztIGSPevnj9mLSYX8XS3F9MsRtZQytKcKB6c19ja/8&#10;bvDHhXTZHjv7Z75AWQLMu5j0wBWtOlHWU1oZfW/bRs9Dmpv2QPAuh6dDNeWkChmwWYDn6cVw/wAQ&#10;fgb4Z1m+Ww8PPDAlpFueZCNrn0+vBrhfih8dfEfxfvrHw3pdtIkk0m1di5PPtXdap4ctfhDpfhV9&#10;efypGYNdea20H656Vk3HmbStYwk1KCcFp3PNdV+Acfi/wbcT2SiS/tnKkIQSAK+bb+xv/D0Wp6TO&#10;p89G8sRqCcj/ABr7P8CfF7QtL+Kesz2TRrol5A6BywILkevrXFeDLfRrz4yXetXsC3FsrEpETks2&#10;eOnWk3c4nTSlo7lz9mn4vaH8MvBq2XFtqTKN7qu1jj1x9aKZpvwLsvH/AI/1m/1CSTRLLJaEyr5a&#10;4J6AnFFTyv8AmItU6Hxhofji+aX7PZZZZIyJQw7Gr2jaxaWqXa3Do6hcEEfWvPrjVltr+RrJmiTG&#10;0Ad6iinmuY5Y03SSSffA9K+iUHHqaypxkro0W0F9Te/vbNA9uh3ZLV6P8HPBEuoLPN9jWeFjsLZr&#10;lfBd/ptpFeQ37vDEYyqKv8Tehr6N+A37QPgz4beFms73SRdXRYtvC5/qK5qkpP3UdEEtUeU/EPwN&#10;qUlvcXFtp7QWyngAdMU74WsLuwvPtU7JFbwk7Hbg4r6Fuv2xvAEvhDVtNuvDfmS3KsI/3a8E554b&#10;PcV8fprskM94bQgWsrMBGpPAPQGizcVqJRVrMc91Nda1fRWUfmRs+AFXiu08F662jXHLNBOvBwMV&#10;jeB7VLW8N35eSFIcAfxVoaNeR3HimRpo90W47lZeAKU5c69Bq6ase5+DfiDYafMLq+uQJwwIBUn8&#10;Pxrlviv4wjuPFFw9ozbLhAT8pABNZKeDT4m1mxi0pxBE5+bfx+dfReq/sdXOo6FZOmp2899Ookbc&#10;xyO2DxWMGoycYu7KnOcopNHyTrtvJNaWyx5kkZwCEGa90+Bc+qeFLu28mwneSRdoJQkc17P8Pf2R&#10;dM8MkXGtGK8ljIYjJIP519DaHp/hu2uIIodMjtymBkrke2KclObWlvUyjHqfE/xT8AeIvFmvOE0a&#10;WNpo+qgDHvXE+ENK8T/BvxLbaneabdWdnBIFklZdy7c8kgV+pb6Pp0kizvawmUDhmXDYrD+JHgTT&#10;vHHgfVdMNnD9qlgcQvt6Njgn8hXbPDSqU0r67mUXaq5H59ftDaRdaXe6T4q0eV38P3YE+In+WOQj&#10;keo/GvZ/hl8W7y/8PaXcTSyNGiAMck9Pwrz3wDEni3wt4l+GOqkR6jab2tXcfJuHAA75Jz2qz8Hi&#10;+n+Cdc0+8Yx3+lb42DDnbXncjnJSV1LY6+bSz6n3v4S8Q2viLRbaa0bzX2Asv86zvidYLrXgnUYV&#10;i3SohkU+vtXhn7LnxM/tFbq1cvtjwgZugFfRHiOzOo6HfLBKFWSJgpHcntXoYWrLEUp0Z7q6M6i5&#10;JKotmfn5ceDdRuLi50y2YQyTbmBLD5j/AErzKOafT7d9BvVCTeaehzk59RXrnja+vvCvjBkJdmjy&#10;jPzxmvJovCniTxJ4tNzZ2M8y9NoUkHnrXk2dFuM9EdUkpNSgQ6l4bl0+7iiabZG2CCW4BPY16H4S&#10;tdb8G6WLiMbtNuSYxsbcOnpXbaP+zR4w8Uta3UptrK32gSx3Dtkj1GFr2rR/g3pXhbQFtda1CCSG&#10;MglA2VDe2RWMq19EjWFFvVnhPwr8EN4p1hX1IyRoX3RlMk57c19G+APDOveFvEEq75HsWPzeYeqd&#10;v61Bb+IPC+gNHZ6dZy3U6EFXhQY/nVjUfi1d2t7HCtsbdSo3xDGCPf61lBpPnb210InGEXudZ408&#10;HaL4/jht7xI3FqwIVe3Peua1PWvCnwttpStj86r8pEWeenWuWT4gA6yt1ZXUgjeTZLBtwN3oKua7&#10;o58b6BdwXlv/AKcx3R7RnA/2fauytiIYpc6XvL7jGnN072W54v4y1zUfFOvxa3YlYrZX3ZJ+79RX&#10;e+EIm8TxyWyRRNcEiTDHaPwJ61a0j4N28UBsrm6UCQfu4wx4PvWzoXwyuvCUiahNewy2sZJ8wOcg&#10;enSvPjSqO0rbvujFRnObui5ea7b6TpqeZA32yJwpRVJPB9RxWV450l/FV9p17EWMTqATMR8v4Gt/&#10;w/4h0DX9X1CNSZHRdwG0HBHUiuO8Z+P9M0m5s7a5bNt5hL+XjzCufT6VpX9movke+nzKjGdveOi8&#10;TeN7HwvHo+iu+HlUDKLuBz3ziuY+K+paT8Ptct3uoEkhvIgyNGNzYPt+JrRutJ8KeP7iJdH1RpJs&#10;CWFjg7RgfKx5715P8SrLVPFmtS2l9KitYDY7bj8w9PpXNDmlKXbT8DWc7I6RdN8N6b4istR+xO2l&#10;TJulKDoxHGR27VueEPDPh7xL8Rb3yWV7bygQrr37islfhHrOpaMh0yWNbWeFRgk8kD6dv61vfDL4&#10;f6hp3i0x+S7TRAGSZW+XpWyo1EoyV7MhTbeqNfWbjSdAvGtH0neyHap8vcCParFpe28Wxv7DlAPK&#10;nyx0r2g+G7K4khlngSWQAZJTqaNYtNJs0H2oJCvcMQMD2r1v7PqJt+0sjp+tOyVjx9vDravKLhND&#10;3Kx5MoA/KtmLw4sMCxDQ1Vh1xjb+FbWr/EzQ/DMLELLN8m4AKMEevWsTTNY1zx8hu7IfZdOPIe4J&#10;UkHpjAPFcdShRS5IzcpGyqzfvMvW9n4ftIyNQhh3Y5VV3HP1rlfF3jnSvB9tLNp1k8UJXAk8o9fX&#10;pXouieAbWzjzdOt1OPkPzZXBq34k8P8Ah/UbBrG/e3WFByrtggfhXVDCVFBc1kY+3bdz5WHxa1Xx&#10;Vr0MVslxNZggOPLO0/Wuu8U6pp0llNbfZd00qAfKh4Pr+Fel6BpvgHRri9tLALczBSzLEuSMc15R&#10;r3xx8BWXiSfS7+xubdw2zc8aqPY53VwToNNTck/xOulXdmj5r8Y6Rq2n3dy6CWSBDwPr3rzy38F+&#10;IfEutlLOyluGfH8OP5198eHtK8DeLbuNYrxbt5MERBASfxr1Pw/8M9B0qaKaLT1jZeVcrzXoJzlp&#10;SaOFQje9S9j87NF+Cvi/QzPcy6Q5ABwVdc9PQGs7wt8DPH3ja91HUdH04zw2bHzAzqpGPqa/SXxD&#10;YWmmW90yae0srJlDEOCegx+dcj8HdD17wVd6sbjS1itNRn87O7p9ayj7ZTUKvXtc3qU6XLzU3ax8&#10;k+ANKki11LDxiJNOtYirS+bGSDjoOK+7PA2qeFIdItrDQruKXbGJFVah8SfDDw/4stZP7S06PzHY&#10;lpAAKwtD+EGl+DdUiv8ASyVjUENEGyAK9KnQq0Zc0bNedzidRNcp1WrePND0C8SLU7o2jykAMykj&#10;PTqOlfNX7bPiDSdQsNDmsZ1nKq2WVTgdOa928Z+CtP8AHdqqXiqkauGUAck+1fMP7XnhSPwtp2iJ&#10;bL+52EZbOa6pTqN3aVjkqJKDueB+M9ZttVgt/KAPlxBCSMZPrXt37O/hXxBq3hWe70+NnhMhUDeM&#10;frXzkfmjVWyVx0PSvqz9k/4w6T4U0SPw9fBhPdTFlkbG3/PNYYr4UceEjGcnGTsZ3ij4GeL9bvZD&#10;/Zir5nWRpFx/OvTPhx4X8QfDzRksjZZTduLxkEfpXv099FHa+bHKkoZNw2HOP8Kz7vxVpmn6fNe3&#10;lykMEY5wwyT6VnHD07c3MehGHJ8JW0V5bm3WCVGDzofvfw+9Zg+F2nW9690LVftSvnftB3Vk23xq&#10;0HVfE0enxLKrRkMQQMbfXrVXxJ8c3t9dbTdF0i5unkfy1mXHlhvrmiVWlb3nexqou56KbMNCiSRx&#10;/J2YA/hWSmo6XJqE9k2nxsyja7GLjBrzzx/8Tm8FaOj6vei31BhvdIhnj05xzTvAPj6++IGnx6jp&#10;0YSxkOPPnYbmx14odWEkuS6+QdWuw7xt8PtEMRu9O0wLdbuNowBWZ4I8aX/hi6EUkjeWjbTEBnHN&#10;eoR3EN3Cba3kiZ8fMC3f1ryrUfhD4il1Se6gvo5o5GLCLccY/Ksq1KonzU9zehKN2pbM9mTU9G+I&#10;2kTWNwyyPMhUo3G2s34f/DFvAf2qC3n32ty2VUPkD/Oa8lig1fwneSBo2hZcZK5x+Fdto37RGlaB&#10;awweIzcJIjDYI1BB9jyKilioVJKOIj7y6mlSg170Dmfil8MvEnizXPsGgaoDPIX3QGTbgfXp2rxZ&#10;v2bvGdl4gn0/XXeeRot8Ailyc/Tp6V9PaEf7a1yTxfoUjCzkRmCMcZPrVfwv4q8Q6x4wvdSvtPVX&#10;jUQokpPTPDfSonTjKS6Xej6GCdnZnN/DT+1/DHh19G1qxuDbxLhlK7ifwqvb/DzTfiLdXNnPZNa2&#10;sRYozR7Oe1eva/q1zcwCeWxL3bL/AAkAH61jaN49aybbfaLMAnG9MHA70VqHK0nNtehamnueQ6P8&#10;ONZ+H2ianb3OJTHueIoQx2du9bfhrXreTTIwx3yqu1o5Ym/wr1vW/Gfhe20P+1ruOR4OQVKgnOPr&#10;XLaB4t8HeLbWYWtu1qxPyuYlH9alwVGa5Zr53/yMW7pp7sq3PhnTPEXh26WG0gsr1ojsPT5u3WvG&#10;fi1r99D8MJNFedWnhcK6ocgKO+a+h7v4bwahG0MWreQWGMM2Bj8q43Xf2VxrNhdR/wBrBTKpBIYl&#10;Qp/CrcK0n7sPusclRyklGJ8OaHqEUFjeW8TFLxQfnTo/41T0+xMDvc3EUt5cMSQrKXC/iOlfU5/Y&#10;f1jTbXZFeWcwXldrMP8A2Wuv8EfBC88HWUkd1o8VzNK2GcZYYxjuBXPWlWpRUVB3MYYWVaXLN2R8&#10;VeBvH83gL4mQ+IrmAKsLZ2ldwI47e2K7r43/ABsg/aN1vTtNtW8q2GFy42c9/wCnWvqDWf2ePDXi&#10;JMXWjCCQjBZE4zXm2rfsWaULmSbSLz7Nc5yqtnr+FefKrafNVTX5HsLD1FS9nTd4o8j8CeFNDstV&#10;h0SSZSIwWllz1PoK9Y+GM3gjwj4u1J9XBkjkiLwxqpOwgYzx26Vy9p+yZ4003xLY3Vvd21xbF8O2&#10;9s7O4+79arfGX4ceItK8YXE2j6XJ9jjhWFmByGOPmx/WtXyVPfizgVKvh9HG6Pq3wdceDvjP4UuN&#10;Lsni+1QuOmVYgHPf6UV8NfC/xP4t+DlzdawILlLWWVkYH+HIOAPzoroVVRSjKNy/cerdj4lvdKOl&#10;3sts2WaNtpO3v6V0Pg29XSZmeSJHUgj5hivrGP8AYa10w6hLqmROBuhdTwze+R0riPCf7Jeq6n4g&#10;a0u7e6S3BI3Jgc4+leq6t/daJ51uzwDVLuG6ncxxiLJP3Rwayisy5Cu4z04xX1Zbfsi31xd3cYgu&#10;o/KYpH0JY9geK29B/Yp17xGDD5XkSp97jGP0odWNPRoSqJrQ+PYopARnflj6ZJ+ldTovh2UxKs6i&#10;HzpNqhxg19VeEf2JdS0jxft1sMLCPD7l/iwenSvWtf8A2d9D8YwafbeWLCe1kKjyVAJx0JOOaj2t&#10;5Wsap3R8fQeHU0OFPILTSycMijJrtNM+Dt9rrW80ZfT7EANPIY87Sea+0fD3wH8NaJp9tAlqt3dx&#10;gBpJB+tdXP8AC3S7/SZ7WWRrLzRtHlHb9K5Iyk2rbM3UOZI+ZPCXhbR/Brx7ZBcuhyrnjH4V9ReG&#10;tMm1LSrC9R2WNosDivIrL9nOa38T5+3TS2sD7xE7j5hXvRmttP0+G1VmhjjQABelaQu5uy2MrX0J&#10;LfTRHCDJKZCx2BTTZbH7HJFIflBbgU2TN3bKdzLEmCHHrUc8rxiOG6cjB+Rx3FdSnGUbszcWp2R3&#10;1s4uIU+bGFBqzZnM4yNykdPWqGlQhYUIJKlRgnvVxPkmQg4wSa9anrFMxmkmfAv7RPh+f4KfHq38&#10;W6Wc2V4vmSRFsAndkg1i/EbW47OeXxLpEjRWOuw4uEUZVZCPm/z719T/ALQPgvS/GVio1K3cunyx&#10;bQPmFeN2PwqtL3wLrOisjLtG6FSfmB9vzr5ypVUMQ0VNylaKPNvgH4+fwzBqV6WMZ4YIG7Z/+tX0&#10;ta/tTt4lS20awtDa3E6AGcy7wOxO3H9a+YfB3wx1XTvFV/pE8OI5YtyKe4HSu6+Gng680Px3bNcR&#10;NPscJJEOqqfSlGSpt1IPU151OKi+p7te/BeGS5tdSv7x7hJD5jkxjv6811Vu2ieF9PaXR9LhvLlf&#10;vDocDv0qfxH8RW0iOC1/sqSaD/VOWGSvHFeW6d4k1u+8V3b2GnMunGJt0rD7rVx1nGU7rVs70/ZR&#10;R00/jfxb4mnc2tgbCzUFRIzZB/8AHRXGL4G8Yazq5k1K+kKsSyRr93A/GtE+OtW0bw/eadfKkNwz&#10;l42Awcetc/4R+PmpBrqyMdrO75WJ5c7sfnWfs2pRdTRd+xh9Y57pvY9H0vRR4clgjuFjaaeP5c+l&#10;efeLLTWLLxCsywPMWbkoMgr2H862fEFzeTW9pfQ6iJrl9sjog+4O4+la+uaxc34tvsVxBHKqKGjb&#10;nd7j8+1bJ05RdNaHNyuUlJnnWlavp/hfxDEtyHktpBvO/gJIT0r16x8TfYmguWRBbz4SIjnrXH3n&#10;gODxpY3ltMwGpLKCjQcIOO/fFcbP8RZvhxJLpOu2slz9lb5JFjLY9zz16UqNCMVzI6KlRxdj2G90&#10;fW7rxI01pIDCEBGByDXGeP8Awl4mtkfy9bmkik4mtmTgfQ5rN8IfGLVfHEBXQYQ11v5jZSMr+f1q&#10;5418YeJNLukFzpw8tE3zbF+6v5+9JulFvli7i1WvMcp8IPG+neC9V1g3lqtzPCCcs55HStGOw0j4&#10;jxX140X2OX5liA+YbSe3Sszw9pWg3Flea4krC+u28v7NIflB7mvVfBun6JeaZ9s3rbLbITIkeMEg&#10;c1xVZK7S0Jp+0lKz2KPgjwDofw90o3VveSy6iicIy4HNc7qmmTXct/PLbAvcc7l7elekaXfWHiZR&#10;qFnEsilcbPYZFcvY3stx4nbTpIljffhVxnj0p1azhDlSKcU3Y6vwJd3ln4egje0Z1hHX2rc0fxVH&#10;aXskkUEYkm+ViOqj1rzLxT4m8Rx397pOhQBmhTnggD24rn7PxB4p0SztL240kFy+JHI+U/rVrHVI&#10;QjGL2OiFHmbue33HjHVNbN1aadAFjU+WLjPU/THFS6Z8Pby9hWTVb+WZgNxQdv1rF0TxHqWlRIZb&#10;OCBrnDlVXufqa3Z/FOtqMqbVAB1IOf511UcbTknKtzNmn1aX2djg/itoiX+o6XpNhZzv5bBZJQvB&#10;U+vrXp//AAjv2TQRpVoPshVAgYDBXA6kVzcniHUbnc0s1mjE8OF+bPbvUY8T3FtI8lxqEDytywzz&#10;/Oso46lTqOai3f8AL5G31Oo42uefeK/hz8SdBbOka+l2kxwA0P3Qf+BcmpdC+BHiPUWiufEPim7e&#10;Inc8EMW1c/XdXoC/EDTUmSae9ikWMY2J1zVfUfjVo8UbGLlQedvSumOJwVS8pyt95j9Wqx0Sua3h&#10;vwPpXhmMlQ8zD/ls45I9D618ZftpfDq6uPG6apo1lMvnbV2QLhfXNfTy/GyC5Vnt9MluIs49jXNe&#10;Ivj/AA399HYP4aiuLoDjzI85A4HWiWLwvLy0tvJGiwtR6vQ+f/2U/DHi1/HUd29jI0MMfztKx6eo&#10;r7ttpNQgnBuCpSGHeQB7dK8t+G/i3W7zXFEeh22nQk4ZkjwdtexTIqShwxMpX5kJwtXgaMK16mqZ&#10;jWk6dotp+hwGhePrzx1NrEMNmI2tpSi7u+O/StDT/FGs6dcrY3FhHdL/AHi2CBWzZLY6HJJIkEae&#10;a+WZB1NQz2sFzqZvY5S2FI2k9K6/qza96p7zZkqzttoWoPFdnNLsmtzaqOuWyM+taRht7uGRIpgy&#10;gcletZP2eG+cwNErdyQKboWgR6BNcyR3MkjP0WRsgV0wlioyS5lJefT7iZeykr2syZ/C7usfkTnK&#10;HjP3a+cf22tDuLrQNIuQjPErbWZRwSOtfUSTs2WDYXphelY/iweH/Etsmh6uEmMoK7Djkn61015K&#10;Mbrc5FT9p7iPyiuAVEe3aQVzweR7V23wbNs3jS1N6ziFATjHFe3fGD9mC10W6nm0Tz0VTlEfGCCf&#10;XHbmtm4/Zl07wT4Fg15bqWS/2K3lM+VwevFcUqrrU3FLVGFGg6FW72udrpfia1026hFtqrtZPt/c&#10;TcgcY61c8efCdvHFgp0jxC1tFPhpIPKDZz1Gdw/lXhF/INOtvOvHZJiMJGrcFfWrz+KdU8P2sNyL&#10;uaJCoKruOMdua8WNSdL3ZLc+g5aU9T1nw7+y/faDqSXz6ybiUKFKmHb+Od1dx8Q7lPhp4Rk1az02&#10;K8voxjJGDn16GvJ9D+LHihbMSxKs8WRy5Jret/js8+o2un69YQ/ZZhkllyOuPWumliqUNGrMxqUL&#10;6xZ8ifErxl4m+NPimO3h0+aG6TIKJnHf2FfSfwG/trwp4PtdCv7MwyqOc9RnvXsllpvgrQJU1yOz&#10;hja4PDbQCK6yzvfDerIu0ohK5DLgc10QknNPnXkmc/sJxvY8jstfuvBfjZFkc3EdwM4b3r1/XNSn&#10;GmWt7bQhGnwoA/hz3rm9f8BjUryLUYl86RF/dFhwV7cV1NrBLNpsCXihZkA4HA/KtIVZOpKm2U4e&#10;6myjrGmW2q26xzIrMBzIOpavmb41/CG+1rxHYx6ZcSwrMwDvjIAr6rFpkZBIGc9c1Wk062u7uMTx&#10;qV3Ag46EVU6OzJUnEwvhXoOoeCvBltot7KlzIsW0OBg47E+9dRpVnGqTMyKjv19/epIrWKKdiJTs&#10;z064qe2lt7ot5VxCXU4KoeTXo0lGEVHsc0rt8xbcIsJXbu7c1m3eqaXA/wBmuYkRmGASM81rfZVI&#10;GepHTODUM+iWl/PHNLF8yd85xW1SUpLW3zMkc9e+D7PUtMkREEtu/wB2Er/FXndn8MdY0fXlmjSO&#10;1sS3zKDzjNey3Oq2unGO3SXLMSAn/wBaiW9We3cSRrvYbjmvPlCjWfLpdGzp6qbOV1Pw4+ozyyW+&#10;oSWswQBVAyOK52FfGXhlZry4ujewRnLKRzt7Vua1HrD6jDHYINrYOSK1LWLV4h5V8iFDwcrwamTi&#10;m1ZoXIt7nJ2/xb1q51FbOztS2em44/pWZrP7Tsnh7Vzpmq6M32hThSkhUFfU4Wt19b0xPFFughSG&#10;53gFAMA/hXHftA+Ab/Uddt9R0mCOSRsI6PjpnOf51w/WKrjJxlezVjWdKcIJrqdXN+0XYrGgitIE&#10;nZcoHbOM+vFeWeIvHevW2vNqS3VusDgssYbgCrcfwTsdGs013ULyaQyY8yLeMD1xXV2nww8N6/aw&#10;3NpLcXdvjDbXHB9OlaWWISjX+7b8hWrwipQOf8H/ABnWWcR6je28IPVi3Tn0r0DTfFWleKHaMG0u&#10;VPHytk9+cVk6j8GvCsulNFHp0om7MCA38q8+n/ZwZriR/D2sX1hfkbkjll+RvbGKh4KNvdSt5Nmz&#10;xU1ZTVz03XfC/h1tPks9Q0cJbysGJAyMg5BB9+aK8P1n4v8Ajv4OanHpnjHT4LyzK4jk2tk46d6K&#10;5JYSN/jY/bR/lI/iL+0prVlci0sY1cynYkaoCTXp3wn1q6Xwaut6zZLFJEC7howDzXivw51bRbD4&#10;m66NR0uDUPKY+RJKgcKc8EZBwa9xn1i/1LRLq4ijVYCpH2ZcHYPcV0xxf7xTm2ccadlZF3w78b/B&#10;us65NEtnHcXrdUQc+nOK6S28arb3hkt9LFvCeF2r82K8g+E/w9l8M+LpPELabEY7zKcxjIJ7/rXq&#10;us2ckc6RhgvODkYFdFPEVakpOMtPQ0cFGKZBrPiO51G4ZBCCByOMDmqukaebu9DygQiPg46mtTzo&#10;rcNbR2pmkxndj86dPZS6hAnlgWoPG4cGuWqqs5czdzog0tkTR61p1uXRgAV4DqMsTVXU45tRminE&#10;hijwMbhxU9n4f03TYd0zpPODkl/myaeofUwY9pCg8DGB+Aq03UgqcupLV2mZk2jub5HF5IADnJ71&#10;L5NzLMzOTInQJ2P1q81l5Iz54Yj1plxqdvpwLCTOxdzYOKIwvJt6LsKUrIt2nmPaCOZDFHGdyqvT&#10;8amutCfU4P3rGOJPmDZwK8w8Y/HLRdDic/blLAf6otjJr58+IH7YV3Lby2VnJJFEM4EcxUH8q3VW&#10;MLxUbkuPMuZs+6dF1mwtrJbe4u0UAjktxUd1498O2l40banCpOQNzCvyh1z9obXrt3Karep32+cx&#10;x7Dmuu+Cf2z4meI3/tTWblLaFTI7GU+nfJqJ4utRp3lsRKEWfZXxX+M+kX+u2thpsiXZRd6Hu1Ye&#10;l6zqWp6xbrLbNAwwwyuBivPbLUfBVlrVpCrqb22uATPtBJTvlvrXs83xN0S58WabY6fbxzqUQF0X&#10;OT9a8+VRVZOUtTklByemhynjazuPDKXHiIELPFIIFcHJGevFW/h7fWd34hgv3f55jtx36eld1478&#10;GT+JNNuLOIKsUkwlCSDKgjpxXjmu+Htf8B2xvPsrO2cr5KZ784x0pzpVIv3TohG3xanpHxT+Ia6X&#10;fQ29ssTklQVUZBGO9c//AML9tri5stMsrWLTkmGyaRl6t0Y8/hWDpd5o3xBtgiAx6kh3GSXgjA54&#10;NWovh5pusWaYtIfMtGOJgu3zCOrE96uM5uVubU1bbXkc/wCKtSuvEjuIiJJrAmMHplPfFF34AtIr&#10;C11GyjeK5jQO7ISQRWp4L0RLf+0p2kLxuWRjuyR6fhXGrr+v+Dl1Nb9ZpdNlYrG2T93t1rGoqgnC&#10;Mdzo9bm13w+Esd5kW/iG1sDKlug6V6z8NPhpb6d4PR9Zu2nvSp8li3Kn0FfOVl4y1LWdetrvUJ3a&#10;0A2xBeMYHy12fw+8XX+v3M63+o3kEYdhATIdqjOBj0qIS5ZJy1RolfY9h03S7jwXqB1jzz5sjhXM&#10;g3Dy89xVHxx/wiOrXdzfXv2e68yPdlzs+vT3zWLbeIpYr+axu7ttXgiU79zZ4Pua5+7+FB1BzqzT&#10;SPp9y21LcHcFBrodW9401oE42V2jhbLxbH8PfG0t/wCGmSOyaMExscpn2J7819B+G/FGl/Fixhi1&#10;BokuLlCjDftJ/I14vrXwJlkv/wDRJitqo4Cphf8A69ZOl+ANX0XVTPb6hOJIGGFVioA+lDcqb9pF&#10;77ruc0ddJHcfHT4fy+Driw03w3bSeTIAxdBuBP1Oa8p1Pwr8Q9D8Palqzam9nYRghoTtzj8RX0To&#10;PxAaXxFa2WsYKJDlXmGcsB2zXiPx/wDE+va94pmsdPnujoypulSI/Ie3IqHOOIvO3L5Gycaa5kdx&#10;+yh45GtWqWM12k8ySDdk4JNekeItPFvqN3qVmxj1O1mZogDnJr5W+Hd7B4eT7VpIa0v4JlZ/JTGU&#10;HXIHWvoix8Y2uqavZXitIbgxqHhcYRmPc1wz928Olyoa7rVHWeCPEEUlxNNdQxJLdD95LIcHJ6+1&#10;ct8SNC1dbjyrLVljtJZlkS2CqV+uah0DRpPEGstbyzywATs7YHA57e1eraN4F0a/vmDz/ariMD5Z&#10;RkYHT6V6GHoRr0XTkvS5v7acXoeX/ETSfF0XhuLV4r5g8CqUYKoOeAOgrj/EF14ntbbSSt5dSC6K&#10;hyqjv17V9N6olpfW39mPAfJA2nacKcUNptna2sKNbwybB8rOmQD/AJArV5XTbXN0LjjKidzyVvhr&#10;eanoyNbXtzFcSR7txkPBx6VwNz8NPEXhue4vde1qS4sIyDlQEP0yBn9a+rbdQlsrKqq3oi8dPSqe&#10;u+Hrfxfos+mXQQwy53lxjHpg9q2/silyLl3SNY5hUU029DwCL4dwarYnVNHnkW0kTDq0hbk/X6Gu&#10;l8L+BrGSzktpoElkkXH3q73QPBul+AtCksLeTch6jbj9e1TrbWdrHBLbxmORuCw6kVlSwMKNOLlH&#10;3kRVxTqTbT0PM7TT5fCt22ni3T7MpzHGiDJOa5z4g/DzVtIuk8WaSpW8ZSfKZdw69q+gV022N0s8&#10;yRzuB0ZQWx+NVNR8QWsE0NrOGeF/lUHop/lWlSlTpQfMzOEqlR2T1OD+BfjCbV/DV5c6+YbPUEmK&#10;kHA4+ldLqnxK0fTL0wSXsR3dWLDbisXx98IYPE7Nc6dfSadHjLC3+QM3rx1+teFaT+zfrmo6yHut&#10;ZuTCLnG2UknbnrXRCvVpwUIGLgr3kfRHifUo9T8PmawuIpJJPlhZG4zjipfh3o13c+HrhdUD/aWB&#10;zJJwB+NR+HPh5ZeE4hHFcfa4kO5YmbOxhx07VV8cLr+oaRciyvGtIwpJMeVP5ihz972lVbdv1BRu&#10;7R6mgNeg0ad7G2vVnvW4AByKuW1prkxlmN0vzDA/dg/0r4417/hIvA3iSw1W6vLiWNn4kZmOfavq&#10;/wAMfENbvwlb30soK4+Ugcn61lQxHtZKM7qL1RrVpckfM1TYa69vcF7o8DCBVC8+/FcqNBmXWILy&#10;+u2muEIzuNehaDr0es2wcT4bG4j1rkfE863F3+4Yg7uSDiu6oqPIpzd15nHFTb2Ob+JHxmtNK0p0&#10;jsTeXMBw4CZwBXnUP7Sdp4rkFhdwJDbBPli2bVH411+p+F7G7lkmUoVcjzFPO/mrF/4D8F3qWLwa&#10;RaW0sZXzGWNRu556CvIrYqzcua35HbGhObSZasdJ8CeINHtLvUNLT7ZMmUBLAnHHAz0qp4x8BQ+I&#10;9G+yx6Oi2cQ+QhjmvSPFPg/SYNAh1SC0gElvGGjRExkDoAKb4O8RPrOkH7QhtxjbgjGPau6MOa3t&#10;LK6MJJxvE8w8PeCrjStNt4BpSTQg4CljkD1pfFvw00PxRbrZq62d+il/lcggjp3r2nQreZLyXzHA&#10;iJAQMMj8q5n4jeGNMudRtZYJ0sb0SA7k+UsAelE8JBR5x+2k3yni3w8u9UkvZfDXiRJJLdGP2eeR&#10;dpbsP5U7xlo+oaBei30+8ktldv3YwCMfU11fx21qWw022SO0CXlviQXcSBWI9OOe1bXwu1PS/i3o&#10;FjPNGr3UB+YP94Eeprx5wj7X2Tdzvip8nMkcNo/xA8V6ZZKZLwzIBtG5Rn+VdCfjTfQywi4RCCoB&#10;kZRzXV/FH4WXWp6BJHo4jguQD80KbT+leBaZ8GfGkdyi3sstx+843nOBWssPiKUmot2MvbQfxI92&#10;s/jBYIimbEQPYKK6PS/HGiay6rFdRK7dNzV5hF8FbqfTYop9sj98jArPs/hI+ja7FHe3LW0J6Txn&#10;ha1jWxFNq7Y3GlNXR7fcXMF6slrFcgGQYbyzya4Xwr4D1bRfGF9NFq011Yyn5YHx8nrXBeMPB3iH&#10;wWj6pp2q3Oo2W7gxuQVHrWV4K+MWt297JDOXJbgM0p6fjRWxTbTqRQqdCM72Z9O6nr1jokDTX92q&#10;bAN2cZryTxV8eZZb/wDs/wAMRG8uScZjUMR7mud8R+KYvEjSJqEbMh+8d+c/4Va+G2jaLoFzNe6f&#10;9ngmmXb5jYLD8a5ZYudaSUpWRuqHs1ojrNOt7u602yv713GpCYO7uMEe2K9COEtmnLb1HJb1Ncnc&#10;yXOp22yPYWzkOOSaZJb6jd2i24uHCjqFavXoU6cIv2fU86pKTl7yO30/UVkt96EiiTxLDuMUm1m9&#10;KytFiFraRpuJCfeyc5rg9R0rUp/Fb3KTSC1TD7Qa6Z1atKEeVXZmoRk9Sb4mrbQynVILZo7qDDmT&#10;0FdTEV8WeCre9LnzRDuLp2/+tWBcPcyys9/CZ7VhgIw4I9/Wuo0CG10zRBAriGGZThE4wD29h7Vx&#10;JLncmrXTRunZKPTc8i1d/E2p6TcWWmXaXUb5TyzGpCj16dayPCngf4geAL6CaDVjLbu2fJeJefUY&#10;21655I8OwTvp0Q3M5+5x/nrWT4jutb1V7C/humjitn3vGD1HeuOGGsrVLvzOmdeEmnFWNfwf47g1&#10;Zng1QCzv4zsKyDbuPTp6V0OtRGPTneBfs9yo3JIhz+Ved6/4VbxRY3upbhBe2yh4pQdrdPauV+G/&#10;xpguruXw9r8siSK/k+bM3OK6XXqUI+ynrF7P/MhU41Xo7M7Tx7Y6J8QdBit/EVguo3MG0CQEow5H&#10;PBFFdNJp9rp8RuLeFb+OU8EgNkdqKiVSc3d2+4z5KfVanglrDpss0MQtxZSO+GEq7ePXJro7CG78&#10;IeJLeS1LahY3PylIF3bQR6ivSk0nwx4s8lPKiE4AICZ/Wt2w8L2GnWscFrnzIznaRnilHB+1V4u6&#10;PPi3F3Zy/hOw17TDcH7Pss2JaOCVeVB7VR8SHWp9TtozbSx2qMHk+Qhcd69MglnGTJIo5+VWAHFS&#10;eTbXsZSQoWJP8Vd8cvSgoqbRbqSbuef2lylnemaXaUUAZLABTVv+1kvJAM+Uzdd3cVoah4Jjnn3b&#10;8wMeUzke1WX8Lw3kaqqkO2AJF/IfhSeFrq8Y6IuNRWuc68+mW0580RmXs7NgVXTxTBeStBZXMd0y&#10;nG2J92D/AErzL9pnxaPAS2MWnsJ7plInBHAGD/WvMv2bviDHea/fHU76K1eUkqzk4+lYThLDr3t9&#10;EbU2qkrI+ib57u4ux5xJX07/AI1sL4QttYsZFZwU25ZM964nxB8VvDNi5A1GKebP3IlZiW7YAFa2&#10;lXviXVdLabS9NK+Yu5TK4BPv1/nWiqw57PUJ02tz5T/aa+B97od3d6rpglls3cFo0TIU18hXltMt&#10;7Ir5POACOR61+mHiT4M/Ezx3b3Nrc3EdpbXBJbMinH61ynhn9g3RLFxdeJNajEwYllVc4qXXjT1s&#10;T7B1GuXY+CNN8O3d6AtvZzTMeMJET/KvSdM+C/xG0yyjfT9E1IC6A2GCykye/p0r780f4efCLwCF&#10;iiC310pA27G+b9K2tf8AjtpmgWa/ZNEZbeH5Ek8ogKPSvPqYxzunp+J2Rwqj8TPmr4N/AXxWZVk1&#10;TwxfQLsy8tzC6c9+CK+jPCfwouNJlj1F7EpcA7AsUeWx27VBoP7Sxeyubu8sjNB/AERun4VLb/tU&#10;xTXSw/2bPA78R/u3wf0rGnUhOXtJyf3GdSjCDdmj0P8Asy8vYjvtZRk/3CM15frnhz4l3XiiX+zY&#10;Gj05RhEkjwMdzXHeJf2500nUJbL7Htljk2sCGGK0dO/aw1PxTcQ2WmQ+ezx7yyJyvtXdWxCno09C&#10;IKMd5HUWXwR1PUtZjvtaSK2iAzLtG0P7n/PevQ9O8N+E/DUTwi7tpYNuSPNHPtXlviH4geJk0eeH&#10;Ui8LXIxGx6rXhuv6T4105TdSyyfZmPDBs8fnWEJOGtKN35/0iU6Tfvn06j+HYLqeO3WJLRjuLbht&#10;Hsak1i30LUNONpcxxmBwNgLDkV8y6B4jvDpt5YTyNLP5ZI4Oc1yWleNvF+t+J7OymguFsoWAMx6Y&#10;BrjlRrzV3I9D22Hi9rn1bd+H/DKwwwyWMHlR4wVwCau6XH4YsbSS2jggSKTOcSrivNfEqXur2MUd&#10;jMcsuC1b3g34VyX2mTx3GphbrywwXB61zLCV07qVyVjKLuuQ66Gz8NwHfaJF5rjGVcHH5Vf0+/td&#10;PgaLAUjkgkcV5N4p+FviDwDYXWqRagLlFTzFh3ckj0qHwB4outauEbWYZLYyqAw65NXKliKLV3Yp&#10;VqM72R7db+KbOWPbHsfjGFOTUa3On+cWNl87/eJ71iQxaTpDIYY5kcnJJXj3rZsn0/xFatHZ3KCY&#10;Ahd3G016Lw9ecYqVU5XWp/ykeo2mlag6PcW8aOjDbuYDIpukjw+wnjtrSKeQttK53VS0/R7yx1hb&#10;PUoBeo/IlidSuPfmucvmXwR4iurhFf7OuWODmuKrhqybbK+sU1G3KdjaaTokFwfL0+3jmzy3Q/lV&#10;K41Tw/aTbAbczA/6sSKW/LrXk9h49fXfEpuUlaC3V8ksjYPPT6V2vhzwFpevfEO41SC8NxahA5RV&#10;I/AZ7Vy+wnOfKnZ+ZtDEU7c3Kdt4e8XaK9wYkEQmU53MwUj8K6SxCi6a+sSHSThtnOa+eviV4Z1K&#10;LxLcS6LYzpEvRk6Hmur+Ffi7X9MJ07UNMuIoyQS5YH9K92OGlh5KM5XSZySrwneUY2PX578o486E&#10;7jkAFegpqXtxOmUgfYOPu0n21JpoFlYDccAd+npXJax8dtB0CW+0mV3GpWzYW3VG3N79K6KtNU/e&#10;nUsiacufRI68am8CkMrKT0BBqumvzpL5So5J6Daeax/B2tX/AIxjF1PYm2RzhTISDj3BrcuLpdJ8&#10;QW0EjL+85Gzk0oQ54c8KjsvIUpRW8RZ3ubkYaCQd8bai2XWcC3kI6/drdOqxCUxbsYBPIwapap4o&#10;ttLs5J53WOJBuJY11vBfE/aOxkq6vZRMy5sZ7khmgdceq1meINKkGlSMkL+coyjBehrf0HxZa+It&#10;Dkv7aVvJJIQsMbj9a4nxl8Sz4SvIUuoGms3IWSZASEz9K8ythaVrubafU7IYia+yR+D/ABnqOmBk&#10;vYHiA4Jdetd/ZX1vqoSaJlNwRkqp5NYg1rw1rOlLcW19BOzLgDpj/wCvXE3fiSXRfEcMFjG87P18&#10;nlSP8axcZ4SmuSfMi1KFXSaszrb3XrbSbqQXGI5GYjk85rm9e8Qza7plzbadcCVz8rmPJ/Ou0VNG&#10;8QSxf2nAYrsYwpX71aml+DNI0kTPYwbRKct9auhQrYluUKis+g51oUVZxPnPX/Ch1zTra11V90UI&#10;yFcYz9K2tA0NrnTv7JsgfKtxuCiut+MOgNNf6e9sy29uhUsw9e9afhI6ZZP5ySoGCbGPrQsBKNT2&#10;bnsQ8VGaukcTJejRIpo/t8MdwvyiIyYfPpijTr9l0ua71XEIAOxpTsGfoa3/ABT4L0W+vlv3CBwd&#10;wCgk59cCvPfir4V8T6xoMceixG8A52k7Tj6ZrZYD3rzd0c88VzOyVjNT9ozwv4buLu3nktmKnAbc&#10;GB/wrLufFXin4waNPP4R0mV7SFyBdQwkg468ivnS6+AfjXVtQuftdi8MwJfYdnIz9a+sP2eG1z4R&#10;eEo9Pv8ATZVjnlyUC5zx7cVhXj7FKyutmdNCTrXTlYm8EeEviNrOiCLUNQ+yqo+WIqVYn8a6HR7j&#10;VfANlMdetp7lBNkNsJ3L7YrVn16a+v5ptLNx5jjOxwQAe4robLxBqeoWBXUNOFwkQxtAySaik6cv&#10;gT08rjnC271I7b4w+D9WihjS9hspyceXPKEwfcHFR+JPB9n4tFvPDexzeViVZon3KPxFc7r/AIH8&#10;IeId5vLd7CZhgfL938q63wpo1roekCxsLuO4iX5VySCOK9GGIdS9ObVn8vwOeVNr3kYPxNu10r4c&#10;XoXddzJEUUKpJLGvAfgV4n8Q/DnXjeahpF5a6XdS7vOlgZUA+uK+ppdFe8tp7a6tRNDK2Tg5x2rV&#10;utBsbjwpLp01qBBs27Zeg+hqa1FTV00rdR069RS1WhXX4iRTWi31nIs9q2C/ksGwPTjpWrp3jPRt&#10;btiI5xHKe0r4IrhvDXhWDwvCmn2gEsE68jdk1zsnwv1ZfEVxdQuyWz4KLuHBzXBDEYqF1H3vI6JU&#10;6Uken6jYXsbGS2cSqRx5RDE1j+N/CeoeIvD0kB3pLInGRjacdak0u01fRNn77ey/eVmq7p2v6rqM&#10;14L6BoIQSseznJrup4jni41k038zklS1Tix/gnwsmjeEYdNuz9own7xs4zx71xviP4M6Fda1BeWM&#10;scDA5kjLDoa7D+2rvTgIpoQ+8YQgncR9O1ZNz4T1bVLzz7ZWiViASxAIFa1WvZqNKne39ajgkpe9&#10;Kxxt/wDAtJ9Wke3vVFrLgiINjFZ/ir4OXmjaUrWsjshbBAXNezT+F57KzVTdAzKANxboa52W8vIA&#10;yXOoI8angMfSvLrRjSV6sLM6qadR+5K55XpGk6/4cVZovOXOFGVIzXXQeJtZsQomtZmOMlgpwa2J&#10;dbnmgRmtjLGHOGQZBrTsvFUV2BDPprr2yq9R71ywlT1vNxNZKUtGtTAh8ep5gE8Yj9dxxWzH8QND&#10;s4U8+/tQjHHltMoOaqa14OtNblMlvC8IbjaBg1yF1+z6NYuVnVmUD+BsfrWrxFeLTg7iVKEtz0KL&#10;xFaeK44otOkjkjhILCIhu/fFeP8Ax/vNc/4SbSBo8M80DuiPBDGWKjPJ4r1H4Z/D6fwI1yJFUx3H&#10;Qbxxiu6NjZC6Fw6xrNxy3P5Yr1aaliqf718svM4qi9lUvDY5fw7rFvp2n6bbXdjI0rR7WYjHJxWl&#10;qUEUupRsYv3bAErW3eJp8rCSbqnzBwKz3ls5Z/8AXng8kLXrxjyw5W0zhbble1ihq0lvDZtFbfuj&#10;nlcZyK87+Lnwz03W/D0T2tm39szOuyVRXfawqXGoRQ237xGYZLDGPetrVLiC3FrC/l+aBtUDvx1r&#10;mklVvCS0Nk7WaPMtEg1vwPp9u06S3EPlhGGw4De5orsPE15q1vEI0tRLYygEk9iOlFeQ8M4Plht5&#10;nZ9Y5tWeU/D6ykvtbnvbG9Vmjc5iLEAD0/nXr8wnfU4biItHGIwJELYJNfPnwW8D+KvA90ZtUUfP&#10;IDIA2e+a+nJbYXFmJoRgtyBWuX0m5TjO61PNk1b3SlfwfbFKeYUyBjNQWsKacm2V/MHrWxaWwCsZ&#10;hls1JdaekxyAB9a+l5ISakzDnaRnPqlvMgjjRvxrM8SS6nHpLf2UuLrB2jPXjgVsrpq2+XYAr7da&#10;8z8U/tN+HfBd/LpssNyt3D8pTy1I/nXLXxMaStO+vY6aVOVTW55xrnwG8afE15p9Vuba23nDM8hy&#10;o9B8tQD9i/RtHW2kk1+O3KczbJSC304+tS337VN94z1yPStEt3s4pHC+dMu1c/hmugu/hz4t1bE1&#10;5qCSwSDO6FmxXzE5yn7sE2enCFOGr3Ktl4V+Ffw0VJ7iSTULsPhJXCuGbuM5610kP7QVoziy0bRr&#10;pHl+VS8ahAe3Q9a8I8aeCFtPihoulqjywZV5A2SAcjJr6Q0+bQNJjSQaeqeRj50UdfWqp4Wpz2cr&#10;WCWIp2tGNxl7p/xB8RGICW3s43AyfO28H1wOtX7n4PXsoRLnVAz4zIfMYhvpxXKeJf2qdK0eR4dL&#10;sby9dSVISEFSRwe9db4Q+Lkuv+FG1yfS7y2jJ2lGQb+/vXXHD4PmtOTk/VmMqmItpoXNL+D+lWDr&#10;JIBLIOdzjIBrT1LwLaatYtbXMEIiP8IwPxqvo3ivWvEFs11BpiWsBO1Wu2wWPYYGaj1jxLrvhyxn&#10;vb3T4Xt4hkiJiWP6V6cI4eEWoU213ORubd5vUs2/wz0a1hWCGyiSEAArtByfWsfWvhhYXcwaOGNZ&#10;ITuXC4K4rh5f2t7eEER6HcyYO3aIwT/OjQ/j1N4ukvRFp9zo0eD+/ukCj6ZrCU8NJWhEtKW9zyX4&#10;hfsRa54t1DUde/tfTrVOZEV5GUkD/gNecfArwhqeheObyy025hubiEkLuc4bHocV9RXXiiw1bTp7&#10;STWWuC3ykq2No71U8NaB4d8KTW1zp2nuL93yZgMlh6/rXJOMZwcU7CfxHUX+iG70m3j8RtFbyLhQ&#10;27OXPQk1Z1bRtN0rwmsE1u99Ivz+Yibhx71U8a61PewJJqFhI1qgHl7Fyw9abY/E7TbPTvsJ069c&#10;7PkBjX7v501Tpw+Jj0bPLNB0LT/HGoTXxK6csTlHVkwSB9M13nhfwroayt5jQmPkKeMn/JqLRbbw&#10;8Ibu7ktL63Vt0jssYAX8c1qaLp+hxW4lt7a4u7fGfPReOefX/OKzpU1BrmsKUbrQxbLxBoGnatc2&#10;Kb/Ohl2qqoG3e1eh6bp955wu7e0ESyKCAX5FZVr4Z8L6NM9/5GJpDvGV+aukXxJf3dvD9gtldCQi&#10;BhtOa7I0+R3lpftuRsiv40mjfQoXv7SS5jhUs8aDPArwHxX8X9K0DU7C9bw7cWtmrYYtEPmPYjmv&#10;prWI5rrRVgdkWRxtJA6e1eN/EP4UT+NLyxsZbi2NtAyv5UoK7sdjitcRSUmnZsUZ9jC0n44w+O7m&#10;Gx0jRbmO8xkPcIBER+dSaRZXcb6rf3IezdZMRwWzbuTkZxXo/hPwPZ6NcRwQ2MKSIhjLxr8v5967&#10;TT/BunxQATxBnLZO1azWEnNrXQjnb1Z4j4H0Px1puvrrF/Lb6hpD9IvNYSDnjjGP1rrdb06G+15I&#10;r2FpbecbmY/w89zXpWoac72rw2KICvKhhjFcz4wN3c+H2jZY7a7AwJmzt/StfYKnozRSUtEVLfwZ&#10;4XsPkKRRLj7vGD75rY0jT/D+huXtZlUOMMMjivm7xBHrFvC0ravDNIOAIWJJx9a8z1PxtrcMjItz&#10;cllOCoySK5/bvWXIjb2Skk0z7I8ceL9E0qxBW+RXc87ME1P4MtodbtIby0ZbmPPMrcMP518b6Z4E&#10;8c/EHTLua2hNzFChbdPIVNfRv7M1v4j8MeD3t9Ytyr7jgM2cDnFUqknUjJx0Zm4pKx7LqXh6G9kE&#10;uSCg+UqOc15H4i+DKy+Oo/E0Mkc0hTY0cnXNennUNUeQkGMR56E5pY5GkncyEE55xXfWpU8QmmmY&#10;UpOk7o5+zudQ0u0eNSkZiUtg9Pp0ryrwV8SZNf8AiS1tq0c8IhdlikH3Bj617Vf6jY277du6Q8Ec&#10;Vgf8I9oj3bXi2wF0TnK4zXBPAqLj7OW2p2fWG9ZF3L2WpT3RLTRqCQuMg1458WtF8a+N1dtK8qC0&#10;U7mV5SpI9gBXu0GpR29kiSoojc9/vVVvNGkbY6zrFG7fcj9K0q05ONm7+RneL2R5h4A8Zah4a8O6&#10;XomoaQzND8skkZyMnua3fiTZ3Xivw8dO0ywhgeYZLzsR9OxrqNTgl0KBF0+ziuzKdue6n3qO+kaw&#10;VDfx7JwuWMf3QKlU3BcvN+A3N2PC/Cv7N3ibTna9n1WDavz+VDMx479q7zwJ4+8PeGdfn066trpg&#10;r4Fw8atz35JrsrLxmkKlQcxHj6isXVl8M3kMjSWeZJuA+0DDUKlG/NCVmQ5tLQ724m0TxU8aWV7G&#10;LhgWQBgrfpTIddfQZBaXrCePpvRsnPbJrx0eHLPw+jTWqzNdMwMYQ5+WvRfBuhadqsEb3Mk4uGP3&#10;ZeDmuKfPOramkpd/+Abxkmv3mx03iTRYdfsF8lEl3DIJ+9muTvvh7Pp/hC6trcIL8rlX7r369a6D&#10;UmPhCJpWczWyN9zOcVrx6jDq1hmPdmWPIrvhKFSbjX0kRKDSvT2PH/DmsXXgWCGw8XD7VcTNlHtz&#10;uOOg64r1TRLi1lj3i3dExkcDp2rI1bwvput38FxfKWe3AMYUZ5Hr7Vp3mpWmlxEMrAsvSNf5VlGb&#10;oSa5vd6GnJGW61MK60KGTXmmWMvITuAcZFZ2va1dWeoCNrdTCi9AOnriuksb8zaulzHGwixtPmdf&#10;atPWNEttfiKuFST1zitI1ISg5NoxnCS0ieWT/EXTNCzdPYSNjnCICSansfiTd65dW0+k2M1vb5Jk&#10;WVcbunp+NdLc+GfDmnK3214wV+8rHNb+ivpN9EF0qKI7FHzFcAVwOpNXp05pJnX8STqbksuhQa7Y&#10;xz3FukcxHVVANeUeP7G78DzW92bpBbu4VyGwUBPU167rVlqhsHTTWiEyIcGR8fWvL/FXgLWfH/hi&#10;XStWura2kdgRL5pyoH4Vnjoudo8tpdzWhyp33LnhzxtLqEpttLma6ZBud92Qa6afxalzb/ZL6F4n&#10;ZSN4GVrlvhr4b8M/BvTWt7vVIri9diWfduyPxrZ1L4jeGbi4RLZhcSdAI1zXLBxpUbzqJM0leU7R&#10;joT+GNClt5jJBMJlJziQncB7ZruYFiQR71VSTycc5968n8Q/E280TT57u302dbSEAs20Dj864W0+&#10;M+v+Nd8ejQyyYbaXYYwaunjIUoctNXbCWHctZM911CWGJmkkmRATjJYcVnzeOdHsY/3t2zyZHEaj&#10;n9RXlFlpWo3d5nXLmRI2xu2Egj86seKPhnoa2fmwaxiZj8iO3JrFV8Q5e7G3qUqVJK71Ot1P4zaB&#10;E+TG80kLZUkLn8Oa5nXv2lIo4ZDCkiY6Bcbh+tcbdfAySPTXnf7RP5i5VomzivKtU+Eni3w9r8M1&#10;4gewdwFAzkL78emK3k8TNaz+4Slh4NpxPR9V/aFutTlWOKS63OegXB/nW3B4whuLdJb221AnblmC&#10;Z/rWx4G8E+GtMuUvprN5JIo9zK6Dr7V0up/HP4fWky2MlpIJcbCRCoA/WueWB9orzqW9Q+uRp6RR&#10;R8PfHHRp7KLTrLSrq8dCRhoQBn8DTtf+Nh0HyYJtBnhluBlAqL/jV/w3oWl2txHqvh8IbWZy8gK8&#10;j/PNaXifTLXX75biaJSydNyjP4V2U8FUqU+VzMpYtJ3SOe0X4neI/FMMkmnaJ9miQbC0zY/xplz4&#10;k8bajeRWsNqkMjfL5xk+XH5V29ky2GmIYmWJIhjIAz+I71zA+JketXk0FlC4ukOxZpFABx1qpZbS&#10;j/Em7mccbN6JEb6B46uI387UbRUUE7PNb9OKxo73UtG1mO2vdYCuwBKBiR+tei6xa3mo+Fv9Hlij&#10;1Mp8u5sJn3r5d+KXw+8f2q3Wvvf2ey1TfIsU5zgegx1qamCpwacbt9w+sTfxI+j47+9LLGJUmifj&#10;IOalu7+50oM8sa7cbjjriviLwx+1Be6LIIppZMxgMTLjB+nPWvYdE/a20PxGi2+pqzoV2MWABH61&#10;zOk18Mmn57Gka0G7NXParP4iabeXCmNWEi84OOcevNE/jjSmvxdXZuFwefLAOPoCa858M3/gfU9Q&#10;F1Y6i0Sv1SQ4HXtXYX/g7Stb1KOXT7uJ7YrtK+Z1NZznjqa5oyudMY4ae6segD4j+H9YsorVZZgD&#10;yC4AIx+JorzfUfgtc4S5s7+GKTJXZJIQMUVo8dmC+KmjN4fC30l+ZuwfF3Q5IPvBTnOSRXT/AA0+&#10;Ilh4v+2W0TKvkfdG4etfPmneAUkkk+0rKiMMbe4Nctqutav8MPEovNBgLJnLRyglT7nGK9Gliqqa&#10;e9vI8hzhbU+4CGdjgZA4yKcBgjLDPpXyN8Lf2mNWXxJNH4hRY7aTOzYrDk9hzXv8XxU0w6Wt9cMs&#10;UW3+Lr9K9Wnjqc01PRmXsubWLO8CtuGBz1GRxXz18cfgV/bfiVfEOnw+aQu2WDbwT6/zoX9q+BtW&#10;ntYNOEiI2FbaxJx681u6V+0muryCJ9MCkHGTCw/ma48RmOHmnCV0+9rnRChJfaPKvDvhC/8ADjh2&#10;0WOdkkDrsGDiveLfxwnhrRoZb7T2jWZcbC2dv6VkS/HrQwC1xbJ5iNjaV/wrUk+KfhTWoIhfWiFX&#10;6jZwBXn0a9OErupr6GzpytZMzP8AhGtH8SakmvQSos4HCkfd/WrN94U/tGJ4luVglcbS4Gcjv3qX&#10;S/F3gS3upks5toJwAsnFdNbR6PqcXm207hc8YIwfrXdQrxxHVNs55UnB3RweheCNF8Lq8Fxbx3Ux&#10;+bzSnWti4v7g2hg060QLjAUnANdNH4VsrtW+eVnzx8wx/Ko/+EQaJ9yXDbe43dPSqWHabaWhr7ab&#10;VkZPw/13VBfXFlqlqsaqhZNvzCuxnEWo2M0UihopBhgRurAkt7fSLpZnu8TYxhjkVVuPH2laLAyN&#10;L5s27lV6VvTxVOj7kp6EOE6i5rGZc+G/Dei3klxFpxlmfqNuATWXFp/9vwX1iNJazjkbCylflFXt&#10;Z8aT31u1zp9hHcTKPkKjg+1Ylvq/j/UNsR02O0hJwQFbgfnXm1MTBu9Pp5bm0aOqUmZ2m/B/TdDu&#10;JfMu9zMxLHZgfzrRv4NP0K22C63OvMfGMVfks54pMXkkinHzFvWn2Hge3166a4fzGUDCIep9Sf0r&#10;OhKtV+CNi6tOlTXdnLL40mntHjut0keeMnGa0/D/AJGtStc+SFeJduAc8CodU8K2T37We94ijZJO&#10;MfyrZ03w1b6dBMLa4c71Iyn9K9KLbklLocLOH174mNoiT6VHprag9y3l5D7do9Ohrf8ADGq+KxpU&#10;1hBosNuki7kDtjPoOld74U8D6RBpaLdW8dxcjkysuT7Y/OtnVXgigXytpdFwrN29uKuVJSbqN6II&#10;yktEeF6V4s8XXmry2Wq+G3WKF9vmK/H4fLXt2hLBfWcIERiUHO1vvBqpQStqEfzxhHH909fr70yO&#10;5Fg/3lBzk85qacqcJXlK5bjOWh1j6ckrAyENz3OMGq11oVrK/mHCyeoGa5y5165eT5JEC+9VZ/Fc&#10;1l80k0fsMZzWs8dRXTRCWHm9jsrPT0tHDgb88ZqaaRYuWHH1xivPT4/vUBMcbMvX7vBqjc/Ee8uM&#10;RS2RKk4+UHB/KsP7VoLRJ/caPB1O6PUUlEi5UqR7HNZPiqe2l0O6hnQNlCFLdjiuKsPiKLGIRrAE&#10;OMYKEVNceNre7t2WaAN7BaazbD8vvaMI4Op0Z8i6/Z6rpnirOZGhaUgIM7SM17To/wANNN0vSY9Y&#10;nsHu5ruMGSAMBsJ7A/lXV31xpF/OskunoQpyCFzW7beLdL8lLeWNVRVICHpivNWKpTk2padDVUJr&#10;dlTwnrtvo1msWlxoUK4khPBz6Gt9fG0DId9ssDD5dobgn3rk7y98NxzmeMFJeuEbApyeJNEnQpJh&#10;WPAJrshjoW0kQ8PU6G2NVunmeRG3xyfwBuBVu31dlbB+VvTNUdM1TRktRG0zBVPApbnVdHVyVkI9&#10;M966Y5jQa1aRm8LVjuR3mmvc3BnMmc0QRyRkuHJCdQB1qxba1pbDaz7RViTU9LhXcstDxlD+cX1a&#10;qMhu0vTGkoKgHK5GPwrn/FHiu/0GTaunSX0HGzy5Mbf0NdC2o6NcKXeeRCOcj+VWLOTSjGJTMJI2&#10;PVzgj2rP2tKqrqZXsasdLFXwXf6trNv9pltjbIRkRNyfr0Fa5S21RLmG6DFUUku/GDQ3jPToiFil&#10;jROh2mqWpXenarp8sUV4UkkP8HWhVaStapzD5ZPdHnWuix8Ky+ffX0gsm+4NuCT24zzXLeL7nxVN&#10;pkMukWKzWczjywB8/wBSMV6Bpvw7tdUuv+JvLPfQRtuhSTGB6da9BtNFms1jNrENiDYqkZFZU06t&#10;2nYdnazRwfgPxDNpFvBHr+nJE7IGMnXmupvtY/tSGC60aIRyPlsntzxUsvhJ9UvC+smNYl+6owOa&#10;v3Go6HoMCQJcRRFByAwzSpOcU05K3e2o5Qu1oVo9DuNQsZI9TcMsi7iB3rWtIDY26xKNqqoVT6Dt&#10;XK3/AMZfC2kISt4ksqn7ucrXC6v+1FptiC1tFHKF/jwxX+dY1a9KNru7OmFKbPZoLWQSZBL57gU2&#10;4sIyxeTY2OuW6V4zpnxl8ReNLcyadawpAejxIRn9arJB8Qdb1PM0Hk2mB8wBBP61xqXMrQg2auCp&#10;u8mevPc29s/zXMUK/wAIODurK1vxPpgjJOpKrjsq/wD168/8X+FdQ0nw4Ltbi4l1FmChDjA9e1aH&#10;h74LPqeixzX97cC4kG8qDgZ/Kud1qz/d+zOjkpW53Iraj4o8OyzMJjNeyf3VbGar3Pxih8GwYtNE&#10;mZZ8BSHxn8Ntdp4O+EmnaKZmu08+bfkbmrsbrw7oV2ttbyWkO5DlQyjcPrmu2lgK0o8zklY4quIi&#10;tOU4XStc8W+N4BdxW66bBKPlzzj9BSXPwn8QX0vnXOuBEYcqsZ/xr0lri10mNIo8KsY+VE61V1DW&#10;J0hRt2xWXID16H1CglevJyfqcqr1Hsjze9+B9hOhabU5rmQLymzqfzqXwf8ABfTdEujqM9yzKnOx&#10;x/8AXrt7G1nluDdzSkQYyxbsK8s+LHxxGnaj/YmjxxXMknyHYuW/mK83EUsPbljDXsd1P2i96T0O&#10;e/aJ+LYsNOPh/RLAXc046q3PTgdPrXB/sx6RrF3FPLDqAtD55aWCWLcyN3HUV7L8PPAglmGt63bp&#10;PdBdkcDp8q+5rf8ADvhfTfDXiK+mtIVjN3Jv2fw/55q6GBnGCm1Zv8DOeJTnZ7EGr6Usem3kK3Ta&#10;hqUqbkfbtCnOOgJr5v8AiDp3inRvE9q86STwW43yFSQOCK+1U0OKBzKkKhyd3tmq174O0/V1drhF&#10;XzB+8xj8cZr0KmCdVe90OVYhw0pnz54V/aQtEjgtmj2BV+7K2Dn8q9Eg+JWk+JY4lubON41HDBgc&#10;Gn6j+z54UvjOqRli/wB1oyA6/pXDaP8ACS5+H3iy5SGSW+spAMJcsDgfgBXnvDV6WlKR0uvCorzW&#10;56Gut+HLpGVXAIGGUsOKVfhF4V8VuLxLONpSN5cEE1DqPwz0dVfU5Xmtnij8zYMbXI7HPauI8Ha9&#10;4uv/ABDc3mkW6nR0YqVbOM/ga0qfWaVvbJP5Gcfqz0Wh6DBpp8G2psreFnjDYVj6VS8bau3haxjv&#10;ZojIrYyg966XR/FFvdSJbarElvM/GSeM+1afiTwra67pfkyktHn5XU5zXVSq88HGDs+xhKk4vQ8M&#10;1Pxdqfkm4t7F7i2aMsEVsE+3SvNvJ8XeK9SSe3tDoVuGxvZsqcflX0lP8PJYrHyTeNBChDBgoHA7&#10;GtFfBNrqejDzZWiSPjehAB96uFKpJ2a2QpWSujxrTtC1+x0iaMapLJcsMq7KSPyzWFF8IvH3jOQw&#10;3+rJFpc7fvDHGdzL6YzXsp8G293czafDqVxCqjCyIRn8OPSsrVfDnibwRBDcaPqLajaB8SQXP3fw&#10;Iwc4rNws+ZJ28u4Rkup4l8XP2UdFaw0+w0hfJnDASXzxDGfTGfrXP67/AME/NX0/SY77SvEYunCb&#10;wnkYOfT71fU1nHf63Yu1xbqvmDAJ6xn1zTfEPxHtfhrpUbXNyrXrHZ9nkGcemKahFaz0RCs3ofnl&#10;rPgDxz4B1KK0mgk3EgK6Kwya7/wl4i8c+Atc0uLWbO4jt7llbO1uQSPrX3Dp2o6f4r0RNWvtPtZH&#10;yCFdc/jU/iK10DXbJftMFu0sahUZ1wV9hS+rXfMmaxco+ZxXxh+JR8A+FNBv4bJtRhuowzdijccd&#10;PeitmHxHp3iG3XSb/TYLlLb5UKjPA/8A1CispOTetRIfI3rYrp4r8MeJbBH065hiumG1o5Dhge9Z&#10;1x8PL2+Rro2tveRt90gdvX3qz4vm+G41NIZLW2triNW+e3wAW+o+tedQa14j0q+u5vCuuTXtlbqX&#10;WBmLAewrp96lpJqVu2jOa0Z/EjY1f4bQaJGt9daZHEN424B6+vtUtvb2d1Hh4Q6pztJPFeYS+I/i&#10;Z8TvEMMc6TxWiNgxIh2Gva9I+F2oyWoe4neCbaAQWwBXmydOrP8Adq/4icJrSK0MS28MaLFdCVLC&#10;MSeoJ5q7faHaHb9lt1hb1Umu4i8J6PpVqYr6786VcEgPz+dSzeIfDul4W2sYZdvBLLk/nWTnTp35&#10;mkdFPC1ZrQ840zwXDexziaFZXJ6mt7R/hE18pWYlIiduQSOKqeLvHVzcWUx0u18jDYUxrgj8q5TT&#10;/Evjd9NuLmeW68lBlY9x/lXNGtTk1yR5jtp4Ll+KR61pXwl8HeFwXngSe4xzmV/8amuvFWiaQojt&#10;olWJeMKc14b4U8fr4u1a60+S7mS+QHakzkEfga37/wAA+ILGKWeWR2hcY3Ou412UfrFdcuHpqNt2&#10;9wkqFF2m22dxJ8UpboObMCFEyNzLkVDp2v6z4lR0TUY4jzgqQM15lp/w1kvJT5mvSwxKd0kSybSR&#10;6Yr03w54S0Wzto1tJXZwOZJWPzn1q1hK8pe/U/EPrVJL3Ifgamg+C73UAPt940xxyxbj9Km1LQfC&#10;WiZ/tBluZB95PM21Hc3kWkT/AGITyKXXO5JOB714j4r+Geo63q1zO2rTvG54Tea6vqlOlHSF5feZ&#10;fWnLfQ6HxT+0ZpHhSQWGiWCFmOFJw/6nNd/4X+KmqanoFpdyzZefkLsH+FeceBf2X9PudNku9Ukc&#10;3oyY2bk16v4f0Cz8LaXBaSQJciD5lfqcfSsHQxEpJxbSE60Opu227UF8/UYQ6tyXK4qC71+00h9s&#10;MgC9kAzmvPPiH4mlmltJ7Od7O0hkxMEO0FfTFTr4p8LyWQvJZRIdmWQPyTjpiqqVKsaipOVvMUHC&#10;UXNI09X8Uaa7vLuSaduOB0rMg8c6fpyN5rEXD/MIM9B615V4f8fSav4j1aDTdDeaJkIjVxkL7irX&#10;g74TeI/EF/Prt3dOinMa20qgiuZU6s3dSuVHEU4q3Kj0rSPiw+tXaWenQElnKbgc9K7LWNN1CXTD&#10;MjsswHQ9M14zoHxGTwHcX+kX2nwx3Fs+BIihGrK8YftMyae2yKaTeTnHm9q1jQ5otyk/vH7ZX92x&#10;7NoOm61LMjX10lvF/EqgEkVqyaJGZGM16zdxxyB2r5Zu/wBqB7iJ0UyLIR1RySfyrnrD466/qWqQ&#10;rbx3RjLcKSx/OtFRowXw/jcbqSfU+yNStdN0i1WWS4Mm9cgE/nTNI07TdYjWdYxOh/iJPFee6Frc&#10;3ie3sLa6iAk/iB6jivY9H0mHTLZIogAvXj6VvRUak21FbdUYylpoyzFpdjDEsf2ZCpHfNWItL0+C&#10;ORzbxoAMk4zUgXzyMAHB715B+0d8XU8F6JLptg/lXsi4JibacYr1nKnTi24ry0OZXfU7Yav4dvvt&#10;UrMkaxkqW29azdZ1zwlpdsrgxv8ALu24xXzB4REmveAtQuZdbuoL0ybxCsxLN7YrmPh3batrfxIh&#10;03VZJ57ES7XiYnkGvIlO65pJHRzNWtc+irz4uaN5629lCiOxwqAZx/nNekQfD/RtUsbORom3Sxq7&#10;eWxByfbNcCfgj4f0e4mvISpZW3Jkcj2/CvR9Cnew0yMLM0gRPlC808PRSlaaTQp1G9jz7xn4IttA&#10;vkWJGMb9N+c9a8r8d+CPFC2bXul3bxNHkhVUH6dfrXut54vi13UTb3MCgpwpZeprH1PQLrU9Q3C8&#10;eC0UD5EPyms5Yem5twj8jKVWbS1PkfSfit408I+I0s9USe5QuAcRrzj8K+irXxlY67on2iXSpYp9&#10;uQcHk/Sur8P+BtJufEZuLqO3nWLAHmxh92f5dK9Li0bS4EYR2toigcKsI4/SphhLyctEuxsq9RR1&#10;Z8m6f8ZY9H1aa31uwkihX7oMZXI+pql4n+PVtdW9xHo1pJJdZ+RQjHFfYN74M8M+IQs19oljcyBQ&#10;oZ7cE/yqvYfDXwnpE5ktNBsIXIwStsoOPyrreXOSVrWJWJmtUz8+R+0X4jQTQSMRJGeUKAnH5Zr1&#10;D4WeMvFHjC+tGv42g0kthnK4yMe4r3zWvgn4R0fxkNUbR7CRJm3SAwLtP6V2kWi6NpPh+4SC1tIl&#10;KeYI0UAKD2ArkllzneGi8zWGJmpc0mYK2PhDT4wWkWckAn94eDjp1rC1P4ieHtHci1tIiy9OTn9a&#10;yfhtp9nZ6jqEuqEX/mzEpHMuVRcnHWvTk0LwtJH9oGl2zheqmMHdWcMLXqfA4x+SuaPEU4rTU8c1&#10;n9oS6jDJpunMSO/k8D8a5lPj/wCM9WvPsVnGY3fOP3IOPpxxX0NFN4d3PDBo1uDg/IYx0/KsDS/B&#10;2nT69/alkkNoASrIny/pW0sFUVk6n6GH1lydoo8VTVfiD4gluft+pz2sMR2k+WAOnuKwrHRdZ1XW&#10;CLvU57u3Xljv28fhivoTxX4De4jvZxevHJcr/q93fpVHQfBdn4N0qIyJ9pmlYNvlUEkd6zlgZLRq&#10;6MpYibfXQ4W68AaFJKi26Ap5a5y7Elu9cd458DudJvI9M0+RyUOCi5r6akbw7YtDILKCMyIDtKjq&#10;etaF+lqlkl3ZW6qknXaoIxVQwEHtJXNI4mpsfI3ws8VeIfA9rDay2r+ShwWkQZH6V7bo/wAf4I4w&#10;ssSsydcLivWodI0W8tBJNpkD5QjOwcmuQ1X4TeGb9ZHht4raUgn5VxzXoLDzpLmhKxzupNr3lcw7&#10;3456HdWyrNEkjl1XaR905q34x+Jb+HrOzuYATHMoIQADANeT6p8Kt8OoTRs6vGdqORwOf/rV3Hhn&#10;TP7L8GWQ1L/iZOTyJcORWPtJuXLUe/UcKvMrJGhpHx5sLmeJLvCucJgHHFd6H0rxUiXVlfskyjlV&#10;bn2rzi88L6XcRKzaZGjNyHVOR715jqfg7xP4S1b7foeo3AtC2XiErBevcVz4mnUjG8NfL/gnRCpT&#10;vy1V9x9O22j/ANnjzJZTclf4nOTio59IW/uUvJZWWJCCEJ4xXnfww13xTrdyy30bvbA92zx3r1i4&#10;tllieFgVRx0x0FKM6leg0qdrdXsapU4SVnc8W+K/xVuFvR4b0MESycF0UYXJ61X8H/C/TtIVNRvF&#10;XUNUlIke4LHK/h0r0HRfhXoGnazNqIiiuLlzje3JFWvEmhzMQ9plS3BCjoKjB0HD36jXMPEVHLRK&#10;yKBuXgsWeS6jhQHgk5IH06Vz+o/EHTrJgbcNeypzmMcg+tXdU+GR8TKBLdyQqB1DYrf8E+BNE8B2&#10;flLaRXLE7mllXOT3yTXsOU5dEl3uefZb2PN9U+MHiSe1SWzsXjiU4O5QTj15rsbnUNTOi2V4moux&#10;uY8tGFA2n8q9Bl0HS7uIstpAI25woGKwte8IRmyAtT5YjX7qjis4UKzu3LmRblBdDkvAF3qcXiXd&#10;fXTvbt8qkjvXd67o63MwnjQCVT/rAa5Ozt7m1NvG2GAbOa7OxBmykhJJq6EHyuEzOTT2MK9sLm8h&#10;kiuHDxv8pBGMiqMGnxeG9Bnh062NuDnG1ict69a71oomULx8q1lawq3EEMMbLFGGySvU+1b1Kel2&#10;QnZnnWo+F9Q8VeGFcym2utu4XQAyDn/61WvANj430Jvs+q3K3tkMYZ1UHGevAroLwG8uFWKR7e2Q&#10;fNGvQ++K0LATNE4aZ1TPyfQV57oxnUUktV1TOuNTk3NXUrNNYsJLWZiUk464yfwrE1DSxbaH9it7&#10;kxImVwG5/M1fstUjgle1ncbic+Yau3gsoBuaRRuHGBk11uMXrcwu9kjhLjSodEtIp0u3lmbAaPdy&#10;v+f6UXN35Nmz3kreQOoJzisvxF4r0m+uJ7QTxwzK21g52kEVBnQ/ElnDp9zfAjODtlwDWEaqTai0&#10;X7J7nWeFvGWlfY5fMlHlRDd1xXO+KofDHjG5tdRutOF9DIWRZFJ6/hUseg+EtL077AJIpI93zqT1&#10;H171p2l9oei6YttbfZkhByF3Cm5TqR5JNWRXI10KeheDbfT4riaC9kaxZCVtmbJTjivDfiTf6/5g&#10;i00XDK2SSVwMdv6171p/i/S7WWTzruJ4jx5eQcVVv/H/AIUgZjKYAqjOF25/Ws6ns2klNKxpFTWy&#10;PDfh5p/jQ3hKzOsYTJfaDkkfSivULr4+eEdLfbbqqZPzKm3HtRXH7Kl/MdCqy7FCH9nzwTayLd69&#10;qdtJIGBZXkGeO30rrrHxj4F8DW8kOlmzUkHaInBzXivirQdfsr9La6uVmaQjID//AF67Pw38CZHt&#10;LXUL5gsZOShYHP5V5UJ1qjtSgr/iac1GPurdE2ufHWF5BBYwyLcMcAIOnv8ASuO8ReNPEl1eeWLp&#10;ihXOFzXSan8Nr4eIXNrpZmtwMCUsoB/GszxZ4X1Xw3Ck1xZRmBuA6yhiPauinh5ybbbv6HnVcdKM&#10;eWEdDjLQahqcUnmSSG4DZx2NZ82oal4a8YadIIbi605l/e/KSoOevFbNhJd2Nw08cDSl+Nv+frXQ&#10;RX6T6Zc27Q5uTyAR3xUujSmpRlrcypY+s2r7HtXgXxn4c1TS7dVe3tp1HJkIGfzru7KCGU747mK4&#10;jb+EEH8OK+NbFNZ8P2kEs1qwSRzufI4PWu00v4ka3oU8YhPmkqCqgE9a2oY2eHSpuKaR6EuWt7ze&#10;p5/+2R8Pdc0P4gWPinw7o1xLDKgM0tnGcIwPIJHesXS/2qvEWuadY6DeRyWchAjLzBhkDuScV9f+&#10;G/iTpfiTSEg1WNEc8Msqkr/KuT+I37NfhX4i21vNpXk2l5GS4mt8Lgnp/OuxzWIftaLs302f3GHs&#10;5Q0ex5A/iXSvCuqQXd3qEF6l1AC583ODj/69emeC7G38V6etxpeoRSqeVi3Ak/QV414l/Zf8RaUC&#10;l5IZIlGAUYHgd8ZrpfDXhWfwRoEVzp1+32yEg4kbGz2x7/0rBValNqLRg5Qekj1y20LyZWF+GtWB&#10;wHfj8s1d0bS/L1BZ2IkgViNwYDH41yGgfF6fWlNlqemLJs+Uz98+taOo+ILO8tktPtJtY3bDFfvG&#10;u+nXhJPWzJm4q1nc2/EGtX9teubcG4iiTdmE7sfiOK8m+IPxK8YzyxDSLWe6kT5NkI3Nj3xXfeIP&#10;DkfhjRBPo+stM0oyIJffr1/rXOfDvw3qQ1ua+1DKkg429CK56+IUVZ/g7mqjJu0TG8CX+u+JDd2+&#10;vaVLE5j4SeMhc9jXTS+GdKFqLe5jitTjq4H6Vr6V4ustC8RXzajGzRglV+Ut/KtTUPGfgHXJP37m&#10;KReWBVuv5VVCVNJ8zV/MzlHm3Zzmi6rp3gfdcWr+eEHVVrvPCPxOtvE8ZWJXDE8hhwDXH+JDpOra&#10;M0WkZcN0YKeKm8G6ZeQWCW0VknmA8TbguT61l7Z05JUmn6BFLW53Gr/DLRfFl5JqF6sL3UvXOOKx&#10;tV/Zx8L6lZGM2sDynkYIya5rxVo3jq2uZLrS5BKgHzKHHH4ZrD0LxD8V5fMZ9OUpGcM5df5bq7pV&#10;YRV61P5lxSvdM6Kb4I+HPCsayTaXbKinaXcCrmi6fpc4mj0/S44gPuuq4UUaf4p1/wAa28umaxpp&#10;tXgB+cY5I+ldFa6Pdafp5igBR9vQiuaMVKV6K90uVXox2gaFYwqshkgN0pyQrDcK7GJYZiMTR5Ix&#10;ww4rxSz0vULGbULq8ujbgg7CMkk+nFYUOoeLHJuIrj93u2qzcKPbg1KxvJUaURNLlue3ePfGem+B&#10;fDc9xd3EQmdWVImYbjxwa/PnWLjW/ib4mvZ9PsbnWLqSU7I4Y2fK59B6V7r4ksdc8Ua+ltrdzG8o&#10;XAjBB+X+VbHw18PW/wAOdZju7RQJy2GcrnIPbiitjpc22hm+WXupnO/AX4WT2t7NPq9q1hMn+rFw&#10;hBYj0z296+jLLw9pFtfPfRfZjPJgMyEZz3xitN7nTJrJLmV0TcuSD2PpXC6obLT7r7Zb30f2Ut85&#10;yflPp/8AqrRQp0l7R2lfu7E3cEkbviTSPtqyG1jYmQD5W/nXOW+iaxpAk8qOWVNpyVXIFdpZarFq&#10;OjyS2x3qF7Aj9TWPe/EvSvDmiKdQu0hZRyhUkn8QDXRVhQrSjNu1+w2pFPw5oMl3C0t7GYpWbhnX&#10;HGPesHxN4st/DGryWMWoQySgZ8pHyfyrx/4sftiWa2M9noTfvgCpk2Hjn6V5T8Ntb1Dxr4whv7nU&#10;CVlddwfpyah2jDlgROSSPq7w54qvNdlmtPLH2p8FMgjGM5/pWzHoGu2qySSTlQR0/wAK3IfAC6Ve&#10;waxZyr8sA3kHA5H/AOuqmpeMLGK5W0MnnXRGTGuST+VY06KTcqr0GlJxRT0fUtTh1GCFvOECn944&#10;HUe1bd3rGqHxDE1vbTG2XqVU4pqyyf2a92AViUZVTgEn0rf0HVri+s45JbfyyByMds8VvCm4Plk9&#10;9V6EuLItb1Czv9PkQxyGaND8vvXmd15k6bNjqwGCpr1EanbvNduqKjR8szKAMfjXkw8aaP4k8Q3V&#10;rbSL5kblWRTjp6dq3lOzu5XNLOxXtbc2lxubPPUHtWyJWWIBGIB9O9Uby2EjE5wAcAFucVat5AYw&#10;hYcepzTSV7kN3ViSG7eK4WUZyODk9q4Txp4b1WLVjqNnqDxWcmThG6HrzXdeUGyAQe/BxUBsotQ0&#10;6azlbax+ZDnPNKtTdSDijFNpaHnOmHxNKsd5JdtdpBwFJ5/H3r0/RrzxFrcFm8mnyOqpnfL0I96y&#10;9E0l9IhWG5BWRCd4Hfnj9MV1D6lqkOnOulx7ZWGxFboCfrXLSwsrXk2TFuRkxX1mmoTJrKmIwHO0&#10;DPFSt8RLjUj/AGbo2nySRJwrqhIx71reHvBNxP4eB1VBJeyZLkMCCc1Pb6deeGrhf7PslKDhmXG7&#10;3rdQqxV4uyZqk11KCWWvxWZlmEkSnnGCOPxrN1d5Y9PN5JcSRskgUnPH413k2s3DQr9pg80Y+4mP&#10;1Fc/ceGZvFU0pMLW1uR909/wqpUVPRN3LcnFHkPij4g3NlZXKxSSm3AyHI+XI/8A111PhLxFbp4Z&#10;tbtp4pxIwGzdnHeu1b4R2Nzavb3aBlPAOM07S/g1o2mII8PsHIAGB+Vcn1KupXRlGcludVomu2V7&#10;YQyFYypTtVXW50lhW3tIywk4YAcVNa+HbbToVgiwsY6A1bWGC1AIlXPSvWVKfIos0TvqzjNbub7Q&#10;rKGTTrqHzU4a3DAHFdJ4U8XTa5bhbu0eCdRwxBwa53xb4Ct/El21xHf+Rj+JWx+FX/DFlb+GYRHN&#10;f+eAv3j2Pp3rlVOrTq3WiRbldaE+reFWnv3vLS5MUjjlEI25q34fGpWsYF4UIBxu/lVLUvFmi24y&#10;10qsOSefx7VTg+I+ihf3dx5qn0DHp+FS8HQ9pzxVmX7aVrNnaSsJs5ARvQVleKNHl1fw7dWdvJsn&#10;kXAbOMVylx8ZNItnYecpI77T/UViav8AHKyjt2eHBbtya7OSlblkc7q2Oh8D+EdY8LyBbq8e5hUc&#10;ITmuvuLySa2ePOCw4K9a+fr7483yq2BjPTrTLL46XKw75ACB1znj3rncoUY+7expS/fy5VuezaLa&#10;3ttdul3F8jcKzDJNblrctBdPHJCVCnhzwPzrwxfjNeXcIaJSQemf51jaz8W9Yjuj++BBUda8369G&#10;KtHU9BYOps0fSaXBcursibuAwYMKrqmn2Um6W+gVv7zOMV8vP8ZtXdGiVwC3oDXM6/481i52l5iF&#10;Y44Y0v7Sf8o1gnJXkfXLeMvD6XhgOo2pZOrbxj8Oafe+OfDtthBfwscgZDivhjTNY1C710AOzZ4x&#10;uPNdLM19FcBJZCrE9C3aiWYVldaFRwkHofVGp+PvDEQ+aaGVg33UbLGsXUPjH4dgiHl+UyD1Oa+e&#10;x5jgRxK0jE9FPNdD4K8B3Xjq/uLBFMUqLli/Uda4vrtWo2rbs6KmGp0+p5B8TLa/8S+Mb7U7Vm2T&#10;OWCDOPwrlbbw54la8RbfzldzgAA9a+nNe+AniDTgskCLLGGA3blOR36mukb4c6R4DsrTVddfYUwz&#10;KWHT2o5qyuuW1iLUUr3PmTxZ4H8XeCPCVv4g1dpoLadtqq4IO6seLRvEeseEYtft5pBZyyeVGjE7&#10;s17j+1Lda18R/B9jF4cs45/D8CghlkVX6ejEHNWf2ctNtvEfh7w7o2rWMtoLF/MkklXCsw7Z710u&#10;d7WOLl952Z85az4O8d6NZi9uNL1L7McHd5T7cVwd54pvY5HCrNHIp2lWXkn6V+lXxlEOn+FpSlvJ&#10;NZpkAxruK8HHAr851giv/EUzKu2MzthHPJ59/pXWqVm+phKc4yUX1K9rovivU4vtEOkX8sZ54tWI&#10;+ucUV94+DPGHg7wd8PNNGpzW8LIqgxuhLEkD0orw5Y1xk0onuxy+LScpWLChNX1NpriWLjqzNyGF&#10;b+m/EhNJuRaXU4aJPlynPH0rwZY9ditRfTvKsbHkKO9bA0C7TQjrH2pA/B2ydTQoyuuV2PBjVbuo&#10;xue1eNPitDFo4s9H4kbGAy8/XNeWDxjd6tp8lrfyb5EcneT+lYSNqd5JCJoRGjqSWq0nhC/MUl1D&#10;LlVGfLPSuqrWlVSk3scb9pKdmrI2NC1pbO+VprGS6XGBHCASM9+asazp97b6qb77EYIW5WMt+uK0&#10;/B+lwqBqEsqQygbcA4Gad4j8RXmo3dtaQusig7R5bfh6V5lOU+Zya0PRlSpeyVnqYU2qyappskRm&#10;j4JHK8g1jeFPEEOm3kouEaaRchfl64rur74e22hwxahcOJN7bnXHBOK811/ULLStXt7oLiFmI2dq&#10;6aaVS6OatGpSSktLmxrHjASyb4gw2nLR4wAa6rwb8RpYdj5dOfur0rzfRDHq1zcNav56Octv/wCW&#10;YrqdJhgbUIIoVVI0wZPQe1KpTtdx3Chi6iklM960b4k2eqxCO+jO9vlBK5qt4g8B6d4itZZNM8uO&#10;WT+FjgA/hXnJWS51VDbOIF4CYPymuvkXVvCbpNJMtwkgB2K3A9/1qo16yjacbr7n+B6koUK7tB6n&#10;F3nw81vw5xJEjRkkFoTn9arj4f3mqbCskcYjO4+c+2vX9I8dw6kotb2FDtHY5/Gq/iDwbY+NLVjp&#10;99LYyDtGM7q7aUKNZXpyv5Hnzws6e6OFms9KtJY4b658yfaPljk3Djp1+lTR/EJb2QWenr5Yt/3e&#10;SvHPriuD8TfA7xPoN+t5b6xNfxZOBt5Hsa6T4WJpng/Sb6+1d/tl0ZAfLlGATWdSCdRQceVCjJxu&#10;joB4Jub4fbCsbh+WbkCsLUfAKxWd9N/oTNsJ2hju4/CrfiD48zX5is7LT47e3dvn3Pxs/Kq2teNd&#10;J17RUsoD9guGGJHDZ3VdRYeSaTuK6Stc7D4LtZ3/AIdEDxRfaFblQPT3r0WC1jtjtWNADxgDFeH/&#10;AAmu5fC2soks6yWsnCnPrXvR2SYZHU55616WWzhOlytLRkfEhPs0TKAUIx/dNQy25iU+WxTd1wet&#10;c140+KWieBbhY7qT7QwG5lEuKw9I/aB8Ma5qUNmsojeUZHzA4/Gu6rXw6dpgozXwne29ilq2/wC8&#10;x6gjNXc/LgbWPXO2olubeaISi4jKt0O4ZNY/ijxfpvhLTRc3M0QUnH3wCa3Tpxjo0kJpstanoUWr&#10;KwkUENwRt6ivPvFMqeDdDuY54mNm5zF5KZK1HJ+0v4XV1RWy7NjKnOK7q6g0zx74aysgmhnTIbbw&#10;D/jXnS9jXn7nx2Lkpctj5tivZdQuTqcgJVflTHXHvXWaLqdrfWLMwZJ+mxh+tMn8FX2j372UNm0l&#10;mhJBU5GfpVyz8CanO/mR7Yj12lcV4rhLmaauzmpppsW2tr37Iwmu8rKcqC2BVC2t7fSpmjvm84Bt&#10;2zcSDW7P4E125UI04UDplaa/wj1q+vYC9yDEB83y5H86qnhp7xg9P66nS56ak7fFfTLLTZbOCF7c&#10;uu1SU+Xoa+dvivZ3uvWy7bwbHXHDECvoDUvgDcap8s2pNGQflAT5gPzq/pH7O+l21vClzdvdsASQ&#10;64/WuqOHxLs+XYylOrVVkj50+Gf7Pmh2vh651TXHjvZ5U2pGh3MCfrWxc/s0eI9HjiudFihhgc70&#10;+cg/ljivpay+E+lWQiCShY4m3YPOcV2Mlzb28KwyzoYx90FulXQwFWTlKu7Loa1LTilFbHiPh/VP&#10;GGgaHDYalaS3cYAWR4WycD2OK1LjTtBtCmtWySnUWwjQPyw9eK9PubzTzEwmkiUY4O7iuXi0LQYd&#10;ak1Lz1kJH3Q3FdEsJaSUJX8r7FRnJJpoytZj1bXEs0sI/JtEIZiwPX6V2Fr4hewszbPbyPJsAMiI&#10;AOlVZvGWj6euzzEUD+FWAxVGb4paFE5DMGx6uP8ACtlThGXNzahd9DzP4h+DfiZ4j8/+wrm1tbKY&#10;4YySMrc/QGvPfh5+y5488M+I/wC1LvVLEAsWcCR2J/8AHa+hB8YtKjBMKFvq/wD9aoh8aLMqT5BY&#10;+z//AFqiVGjN3lJk88ou7LUXw8lEYEjxhyBkg8E1Ytvh2YpA5kTFcve/HiGNiosQ2O+//wCtWVN8&#10;fJpFJhsiU9C//wBauu1PYyco9z07/hDYAc5jHrzipIvC1pDIsmIwV5615E/xpvpV3eR5fsX4/lWb&#10;cfGfViSAihT0w/8A9atVJXVkTzQTue8S2OntIWlEZfvSPLp1s3yvGuPU4r5yuPidrNwx+dwe2Gz/&#10;AErF1P4h6mfleYoScFmOcUvaNbISlFPRH1SfEWnQJmW5Rk9FOcVSufiHo9qxLTDgddg4/Wvlm28Z&#10;PZuTPfybeuWTC1BqPjyyuyY45RKxPZuDSddxja6RprLZH0bL8YfDdtMTiV5Qeuwf41WuPjtokAby&#10;Y5ifZR/jXzZdeI18sny8HHrms2PxM0jlTGSvsa5Hi1HeaNlRqzXuxPo7UP2g7SGHfFb3WR1+Vef1&#10;rDl/aBknl+Xz4wfVRx+teFfbzJbuGVuW55zVe1tzc3wIdguM/jWLx1KOnMaRweIl0Parn9oB7oSJ&#10;5knynGcYrIn+Kt1dAu1y4z744ryzULQWoLJIASctj1rOlunmjK+YTj0NJY2m1pqN4Kr1Z6Jf/G1S&#10;fJ+2SFScn5umKivPjHp6W+WvpC2M9c/1rh7r4W2l3ZxXP2h4tw6qOSa8j1PQpYtcmsPPeREJAwMg&#10;0UMV7VuMEY4jCVKEVKezPWdc+MVhNIwF1M4PYj/69WfDXxShuf3KPIoVTjaOTmvJW8HQJaK0sjtJ&#10;nqVrU8OWsWmXRIY4I7jFazqShfuZUaKm03sd94j8ePDZPOqEgZ5Zea5vwp8QZPE10kYG0bip4pmp&#10;XS3mkzQMAGYHGa5L4VK6eJvs+1iA5A4z3rmjXnKF2zsnQpQqe6em317KLp4y3CnArUlkaBNuc719&#10;fpTr7wpe3F/IUUhd2cEda6NvDMMlvG00uJFT7qr3riqNz3Z6FOSp6pFPRNUVrYRsmApxnOaqeJdQ&#10;BuU2HIxz+VU7izvI5RHZACMNyzjDfj7U+S2WVHWZQW/v4zj6VxqHK7vY7ZV1OPurUisJo5ZMs6rg&#10;/wAVO15kNqFidWdTu4NX/DngOPXLlg1zIiEcPt6V11n+z3qZeO+trv7Qqnb+8Xj+dHIm7xM/bqMb&#10;M858F3C6d4lgupo3aEHawVck5r6R0z4XQa9Na3N28CiVfMEY+9gmqHhD4V6VpUXnayAbhecFcf1p&#10;91rwtPEUTwanDBbQ5VYiM8fnXZGmpLmktDgnXadkejwfDDR/DuyaGGKSbB2BvWqHhLwUuleJJ7+S&#10;YRSz5JiRsA1Lo2qz+J7q3ZL+KaKNfMYAYAx3rWvblQ/2i1hW5lBwFPU4712qnSlFTgvhOWUpvd7l&#10;TXvjn4b0V5LK+M0V1A/lksg2n6HNePeLobv9pCTUIdI1O3tLS1jYRx3DlS5UZ+XAPHFXfFnw2j8f&#10;6qlzrgi0W1eTCSh+SfXFcH4esYfhZ8U7fTdN1R9Q0vPyvuwDk4Ixz/Osp151Pea0EqV9DxBviP4k&#10;8Ba03hm5cyiCbypI+oZevFeuaOfiJ8T4BJ4Xjg0+0tcZWZirE468A/5Na3xd+E9i/wAa/D/iHy1k&#10;0jUZFe4bZ91u4P1FfQuiX3hbwnJHaaSBazSgblDYBPbr7VolGTcZaRFBTe26PBrT4i+KvAb3+h+L&#10;rGbUzPbFQ9uPMUHGOpAr5UXSL4ape6kLC4it2kZlLrjCgn/Gv00vbXR7xpXuo4GlkXaXkAP4Vz19&#10;8MfCHiDTbiwYRJPKhVQig8n0ralCMJWjK69Sa8K1RK62PzA8b+LtUvMQGU+Wp4UnqO1FfTfxN/Yx&#10;0yxWaSx8Ro7NIPkZOV55H3qKy92OnKhR9q0rtn1NrOkXHi7SvsFpo0UNvnhwuD/Oiz+DKvpy215e&#10;XCYHyxjbt/lWzL8VrO2T7gVR6elIPi7p8wwjMsh7kA/zroeFoTkvaa/gZxk1sZuofAyK+jVVv7iA&#10;hQBsKjPv0rzvxt4Em8BRMkGs3Fw0nBidhn/PNaPjb4v6i9xLBZTNCqjj5R/WvN5JNZ8ZatH51w8j&#10;HGCzGuapRw9NWjD8TSfvovw2mox2QjUsoPPUVmzyX+jTRTriRwPusM5rrdQtr6xEMc7bXVdgIWuO&#10;8T6XrWpXMQtwzRsMg4/WvOdux58pSjJW6HR6l8Qr3U9HWL7IiKn3jhh/M15v4j8VmaCMG2iljjOM&#10;HNdNP4Z8XaqttDHCrW6rt+7j8att8C9c1Rhm3UEjnk/0qaEYw6P7iMRUqV5o8th8UPp80k9k4tUd&#10;SHXnHNdZ8P8AWbW9uLlTft5rN0c4ycV1Whfs0a+8ji8+zyWhPEYXnGfzqe//AGQry71GKew1Mafg&#10;5KZPTNd3sZS05WRGE9matjDYRalAJ9Sk8gEF2V8Ae1aXxE1iG1jWbTtQmuFTA2uwINbOn/s3uNMS&#10;G61JpplP392Mj8K6jTfgnplrF9nvXM0ZXBJkbjH0NZLCV5SVo6M74OShyxR4/ofia5FyZZZ0RGX7&#10;3eu30bxYySxi1udh443Z5711lj8HPC9pndCro53cuxz+tXZfhv4ct932VBC3YozcfrRLLar1i0mu&#10;tzro1atNWqao0NM8RC7jWG9jV+MkA4NRX/gLQ9agYQhonc4KZByfyrFn8MvYruh1KNxn7j9RWdN4&#10;rj0a7SH7QwkzhfrXNOdbCrlrx5o9z0I0aeI+HRnD+NfhPqejX2+3gaWAnaB6VkWvwo1u5k3pDIVz&#10;yTXu+i+N0uHFvdx7geSzDOT/AJ9K6q2kjuV3xgAE4GBitcKsNitYy36HmYjBSpy948Q8NfC/Wy+J&#10;J3gCcqcgHP4108fgTxDC2V1i768/MuP5V03ivVL/AEaV1a2DwKN241wl38aXtn2bCp6c13LDYan7&#10;srmcY8uzKPiH9m+38Z3hude1i+bd2DLj8PlNQaH+yV4a0C9W5h1C/llHCszLgf8AjtbD/GC6eBWi&#10;O0n2FZ+ofFTUlj3iXa3+6v8AhXRGhhkvgb9WF11Z2lv8K47U7Bql6VX7u6UcfpVbxD8H9F8RQxw6&#10;hdXUyKc4E4BP6V54fiZezsxN1Jgj0A5/KsXVPHeoIDvvXP5VuqcEvdp2+ZLlFacx6hD8EPAWmqMx&#10;usg6ZkBb88V1ml3ek+G7NbK1uAkCcqHbJFfNE3jm6lUk3UhHfnFQf8JNPPIAbhyD6tSVovSKTDmT&#10;Pp6TxVpMbbpGjY9S2cZqlP8AEDS7fcyCPA9wTXzv/bLKBvnIHqzcCoNR8U2dra/PfwKxzg5yKu8/&#10;5vwIc7fZPc9U+MlrCRstrc4P3mzk1kX/AMePstu0kVtagg993+NfPkfjbSGd/PujIoHJXpWTdeOt&#10;IlkMMUhkQ8BjUuT+1MFOT+yfREXx41G4DuiWyhRngE/1rnde/aC1Cx3Kk8WcdNp/xrxJ9eMDssMm&#10;EZR2zWfcI+s+dMz7ihAHb+Vc0qtJPVv7zqjSrS2PTZ/2hPEl1cGKC4hBPqp/xrA8Q/Fbxo+W+0IR&#10;6gH/ABrgIpPLucKcOB6V10CG4somJ3McBhWUq9CCu7v5mkMLiKjtf8/8jb8O/EHxDqb+Xc3ZBIGM&#10;5x710trr12H/AH96R64fivJPGup3Gi24ax/dt0JwOPzry/XvE+sGzaRJ5A4P3g1VCpTaTgjCph5x&#10;labPp2+1q0FxmfUHVW4yHHFZlxq1sSTFM8qdA+7Oa+Obbxnq11fIk93IcyY5Oc19HaCTc6DC7Hcw&#10;Uc06mK9npy6mtHB+16nVXfiptOt3JcBF5yTn8KyLz4opaae8qLG5A3ZbP5cVheIpCltKD1Nc1PYW&#10;z6JI8x6jpnGazWKk0mkbSwcYXuXrz9oq08xFWCESdMhSP616fo/irQX0Wwu5r3a865Kqw+XpXwp4&#10;mZ7fVJUDHywThQc9zS2Pim82xw/apBGvRScYrq5aklzXOBU4x0sfoxpOk2usRLLBLJLBIDhlYcY/&#10;/XXUWng7TYwFaXc20HDMOK+O/hZ+0Fd+EdJigmLTRxnChlUj35xn0rO8bftH6zqXiBrqzupbeA8b&#10;VVcD9KFOTVinCCPtxvDOnq6p5ZII+8rg4qv4p8Iwaz4bnltYAl1bDK7R1A9a8H/Zv+OSavqT2/ia&#10;6eSNz8rHA7+1e0fEP42aD4DtLaTTJjdG5Yh0IBDDOMc0lUjJNFxik1I+ffE91PHalSXEinaQD0rH&#10;0O+c3cXmNxnnivYbPwto/wATNblvLSb/AEWXDyJuwEOOlbvjT4S+GfCul281hILi4bGQWbn9a8pz&#10;5YtHpW5mrI87udQt2bAOeBVCC8iWd1ALFRuwK2Tp9rHKSsKhh1OSf51ALCU3INrbo5JAIIJrmSTV&#10;0ei24WaKU2siyZwYz5b4AYqSKbYa080+6OPJYgqexNfRPwv+FlnruhXVvrNhGruTsnOR29BXF618&#10;AtV0zVy1jCpt9+/qeFHfmtPYtw51G6Ob27UuWUjgZob29ibzUSIdQQM5NZFp4Y1bUb9LW1iMjSHI&#10;46mvpPSfgnDNZ29xdXR2cNJk44/Cvn746/ERvhL44hTRSY0iUkYUNn3+bNOEKlvhJq1qSd2zT0Xw&#10;fr+oXbaWzOssB2eWfU9P5V5ZregT6F44urS6z58bYYH1roPDH7Tl/Zzy6mGRL+4+Yu6IR+WMZrkD&#10;4tuvGvi+91G5nFxJcNv3hQvP0Fehgaco1byR5mYV4TpJQlqd5oWgQ6xZlHzhWzxW5a+BtPhikO12&#10;PB5//VXM+DvFsWmeI7KwuphHb3A+diOF5r2z+y9KntriW31KL5SSoycYHauXHKr7eTidOAlSlh43&#10;PL9T8M2kdu2yJs7TivJfBEr6R45nRl2ndj5vr2r3ew1rSb7VTBf3ASMZGFOBxXP6N8Jk+I/jqS48&#10;MTKfKYlg5Yjis6Sl7Nqe7Na3L7SLhqjoIdSlWQgOTk9G61oxSSlgJsqzAnIGasQeBxDrg0qXUYn1&#10;BSF8rsxHavSbLQ7V2XTtRtxBPGmPMOfbio9hOpoh+3UI3secp4bupArW8DOh+YNt61ctfhZrF3cC&#10;EQkMwyuV/H+tfS/hnw9pMdhAEVWZBtz71N4j0aS9ha3spFtpFXKydMGu3+z3OHOpX9DB4p82x5L4&#10;a+Ed3pVuReKEDLgbG+YivUdF1TRNC0WcrOrJCPnjkcFsjrXLab4C8S6fcGXUdbaZXONoC8A/hW1p&#10;Xwy05BcCdfOkdizZZgGb3wa2w8J07NR+/wD4FzGcuZ3Mm9Nn4l0+bV9Ldp2QlfLxwR3/ACr5s+OP&#10;w9u2sm1vw1qFy8hbEsLN0PcAYr6R0a+/sG5vkhgW2sIM/IoyCe/J5rL0TxP4Z8TavLBPAkbq+MY4&#10;J9x0qJ8tkm0n8/8AIyTvqjxr9l6z8Tx+ILqPXbiSKIrwj5GRx619QNZRQMEjmVCvHXJrh/i3EdN0&#10;+zvrCIQ3J+QtGNvA/SvJG8WazOFb7TJvwP4q0ppUFKL1uE5ptX3PdvFnw60/xppq295fzxyq+7zY&#10;ZVVvw4NYNx8AvDwtbJIru4M9s4cTs6729j8vNeZ2fi3VjiN7mQe+QcVZh8V6ms4JvZNo7jH+FVy0&#10;nZ8n4sI1L6I9zvfCdjf6La6fceWwt2Do5P7wEf0rivF3g211DUIX065bz7Ub2Ct6dP61wd14p1QM&#10;0q30oCjPb/Cq3hrXNUuJJjZzsbqTI38f4Yp1GrWcdBxfNsxs91qNlq5+1X8ghGcJnqaPDq6rFqUu&#10;r3l7PDaqT5Q7Ma1vC/gfUfEN2z6hFuO45DH7vvxivR/Ftjpuj6Za6Vdwj7KybRKMjDY69a4lh4wf&#10;teh2PESmlA+ZPG3i6+uNXkT7YTEWLY5oreb4TDW/FM1u0nl2gBaN93UYoqHKE3dAqnLpc+h3+HNh&#10;cR7ZH/CnW/wy0e0G8xsT0+Z+DXjy/FvWdQGfMaPnGPMxUV/4+uLS2VpLljI3JXOc16n1ht3VP8Tz&#10;lTgvtHtsHw98PK/mNZQyMO02G/nVuLwxoViwaOytYmHzAhQAK+b7rx/qLJ+7OUI6FttZep+MbxkB&#10;a4ZePu56VrF1Gr8iXzC9NaH1PcxaOuHeC3l7gkDiom1PQ7SPc9vbbh9wIozivlYeNTsRWuBz1w1U&#10;NW8VqwASX5ifWk+bdIhOL2R9ZyeNtHiiysVvx1UqM1Tl+KGmDJVNpA6KoxXytF4ht/JyZMyjtnFV&#10;Z9eimy0dyEP90nNJVJNWc7FLuon1EfjNb4dEQKFPUDBrH1f41TWrI0TkAjA/PvXzrqHiK1kjgAYB&#10;gOoOM1Ba+LrS1LNvSVzxsY5J+lQ520dQ0SqTWkT326+N10nDShcjPBxWI/xh1C7utsdw7L6Fq8Cv&#10;/F0DzFk2sAT8uM1Cvi/bHJLGgDIM7QvJHehypuKg3ci1V9D6Jk+I9+xx9ucN/cDGqjePL+Xfuubg&#10;HHZj/jXzJZfHZ7i+NkseCDj72Dj6VvDxtPeodrsoHIzWDlSjpY2hTqy0bPfLXxLeXEcwe6lxkEZa&#10;vKvixrd+tqstrdyiWFywKtz/AJ4rlI/E13IhC3GQ3UVZsrnzp181t3fnp+Nc868HFxcdDrhhaiaa&#10;kdp8HPiZqTjytVkluE2ZWSXnB9K+hNH8Z+bFFLFeCIEDhWxn614x4F06DxG9xbCFV2xkh16Vv+Ib&#10;GHQNH2BAkoHBrw504yk3R91+R6ibVo1Hc+gNH8VLdkJfRx3EJGPnXIbPrVLxH8MtA8VRmWCKKG4I&#10;4EagAe2a+W/DnxYbRp47WWM+T5mC0jYFe1eGvHllfQCS2u4g+fuq2aunmVfDy5a65o9yKmBhU1g7&#10;HA+PvAureCp5GiguLm3XoUyQteaXviO8AJlEij/bFfZ+mfEKKRFiuEJUjaS4+Uiue8afC3w78SLS&#10;RrXZHPnIZEG0H6160cTGor0ZX8ux5yw3s9KkdO58iW3iadryNQxxnuas3mqSyyuC38XrmtHxd8H/&#10;ABD4P1YNLZyzWqlj56ocYGMc1x19d+XMwVgD6HrWEq1VuzbTO2nRoKN3Y3t/lJndzVa+ncx4Erp7&#10;rVAXkYgjd2WItxsbv9KkhuVvY5U2kKoOD61nzVHLVmzhQVPSxx+vf2qWYw6jMq9trnNcRq0up25V&#10;pb+ebccYkc8V6fJFgn5DKw6IOpPaud8V26zajZO0Zjd1BZD1H4V10ZynPlPMxFOlCm5pnOaPoV1r&#10;B2yXcsRHcMefauisPBbWk6y/a5Bt5PzH8q6/T7JGmt0AwCBmtbX/AAsDaEx3AjDDJy3WtsWnTmlc&#10;ywXJUg5NXOX1C4WMD5uQADWjpdyhtJzvCx4zz7Vf0zSku444jbyTygbdqISSO3IrrNJ+HOtXsIih&#10;0KfyXOCZIjwK8+bXNZHpwloeVXN/DHNE6SrktxXTQ+IygAYuRj+EZr3zw7+zTp2m20d7qt3BGobe&#10;yllG0fjXSXvhj4e6OhmbWbMBBkq06f40505TjpH72KNXlloz5B8QR33iC1xBE7KG43DFY9n4N1C8&#10;yrWjlB7V9ET67oOteJZLfRp4bgL0ETAj9K3V0HUF0uS/htZBGrY+7XF9bdOSppanX9VjV9+T3Pgr&#10;xZoEmi+KRGYQhLDGRjFe4aZ4Y1SbTbKO1upd7oMKj1e8ffCnX/Gviexns9MnYS8u+0n5s19PfAr4&#10;R6p4evLefVbVmCR4yy47VvOu68oqC1ZxxpxouTbskfOE/wAPbywUpqizSFl4eXoTWc3hW2njit0i&#10;+0OWx5QGRmv0M1a10z7BLcamIkt4VyZZeFQfjXw34s+IujaF8Xp7iwdJbGCXIkiOVPvkVtVo1aS0&#10;d2FOrTnpJfM+ffFXwB8W654huHstAungYYDiM/hivKfGXgPWPAuoGz1KwmtZlALLKpBGenWvvPxt&#10;+29caQY4LCGEjAAeM4OO9fJ/xp+Ld38VPEH2y6CKNuBtOSfrXqUJy0Tf4HkThFPSVzyyy1SSLCMW&#10;44pLq4LyBgckntVkwCMZZASeTmrsYieJQFAI9K7edGHIyto9/fWjB4p5ICD1RsHFdPZSa74mkERm&#10;urgsfk3SMce/PSsUMNu0rxXu/wAF9T8Of2U41O6hikVCFV22nNctSai9ENQb0udz8BvB/iPQtetg&#10;LyR4XX5ozKe9fZGo/C6x8QeHIhOhS6C5DBfmzXxhp/xXstGg1BLCZXmQkRiNhzXqXwY/aK1/xfqt&#10;joNzC+WmVfMJJJHtWF40k5Tje5tFq/KpHsHhj4BWMcol1BxKd3Trx716XpfgDw7o42x6NauR0YxD&#10;n3PFbDXkVrEomuIyy8M4IAb/AAplvqttdTSeXOjLGu7Gc16dHDYWkk2rkVKtV6MmitobZAkVukK+&#10;ka8Cn+Srfft1I9dteWeJfjHDo9/LaRRN5inAOM5qPwd8VH1nVreO6BjDvg9ieeK1eJpw0a0uYckn&#10;qQ+KPih4f+H/AIiu9O1eYbNvCPwo75zXwL8f/iDaeNvE1/JYxoYTM3kyjklfrX0d+3p4dk1W/wBJ&#10;uLO1klkkiIzAm5mHv6ivCfhP8DtU13xJYR6jp17p9o7IHnuIWVVXjkk8CuCp+6qTcnoPmcrRseDS&#10;RarZRrILabyDz5gU4/Oux+Hl3J9r8xwQGGAcV+pF78G/CWreAotBm+zi1hTaZ1wd3+1XiNl+yL4b&#10;lvp7bT7sXCx5PmRgMpFaxnKnaTjv5mdWg5dD478Ym9l1S0FvHITkfMg5ru2+D/xBl8KprdpeXf2S&#10;QABBK+fyHavsDwz8C9P8F6bcQf2bHqUrcq5G4genHSu00C9gbSjYrYtC8Z5jYYFRUlKdS8lYVOjy&#10;Q1bPzU8U/DT4haFDb3N1b3oWdsI8ZY5OOtel/s5L8QtHa9TTRcWslxwZXJBIzg1+hNm9vc20UU1k&#10;Hji+Zd4yVPrSJY2ZuWZYE2r0GO9P6tOTSbNU3HZnyTpvwI8XpqP/AAkranc3OqwT+bjzCVcd819I&#10;eH9Gl1FYLnVLcNdPGAwIyAfWtDVtDvXvo5LC4a3gY5kjU8Crmh2t1BcTeZOsu0ZCmkqKU7tNfqWm&#10;7WJDYJDNtibygBjC8Ln1rzHxz8TfEA8SLoOhQESZCtdY5P4969MuJFvY7hYD/pAJP4/SqWmQ2fh+&#10;ITak0XnyEk7qK1OVT3YOy6v9B8zPmbxv46+KVhr7aczXbRqykSKzAMM57V7Xa/Eu2Tw7ame7k0/U&#10;mVQ7zMRlsc7vU16Laaxa3EreVb7xtPOMk+lcp4ltdP122e0uYYzISeGGCK5ZYeUPfhPX+vM1VTo1&#10;c4Lxhqes6ToKavp2NTtxIWmWNeCP61Z+G3jXT/HdzFIPDcFnOgGZVhA7+td94Gj/AOEe0qayW3Z7&#10;IjbgD5RV/SdLtfDlleyRqiB2LhAMEnrgVdPDzfLJy9Re0S2Re1HTbbVLPybmyjlQLtCsowPeuE1r&#10;wRoV7C5s44IpIxtPkrzkVy2pePvFWoX9zbRaM62pbyxKTgKD6mvQ/CNhZ6PYxuZ4/OkTdIf9o9q6&#10;lNVJcsY6eaMrXV7nM6v4L0PSfCwmnhJlI5kKZYVy958PNU1Bre500KLeRFAAHOPevUNe1O1aynSQ&#10;x+WV5DjjFS6JOuoadavEoESrheMZFYVKXNUte1hppKx5lB8JtRV9moSyG1zykYwfeul0L4f6fpV1&#10;GbKB0KdWl7/jXoMtsJAJfLyY+fl61LBYQtiWebZGvVWPOe1a/V1o73BOxZ06CwtNqosIYjDE96s3&#10;dpp13A32tIZkHADjgD1rGuNLtRdC889AxGB83ykUyfS11aB7VFby2HMiniujW3La5D3uQtomhWgE&#10;kEFvGSegAH40VTHgBiAkc+4Acc9qKz22gPmZ8Ur4zdYsxR4UVUufENxqT5ZeOtc3JcbFxjHNR6fq&#10;G4yqTjHNeO8TUep7KwlJWVjoB4jmWJl2/KDjNZl9q00uCJMg/wANZsk2/eoOSxpG+faDwQMZzjFN&#10;1pNbg6dOElZFhL1pJAP4h2qwZiflbv1qnbDdOqEKcZO4HNMub2HP+t+bOCKxbkzWMYX1NiymaRH3&#10;LghcD3HaomYkn61WsL1fsbSHhQduaqS6/bIWAcsw4wBWTTuOPIloaUzKItzNgnpWZHcqs+WbCg1L&#10;qV3myhcI2Ov3axU1GOWUDaw9flrdLms0JzilqSX0oS/l2EsGGeBnFWLIyyQXYDmMFD1GM1k3M9wj&#10;yyRW5Y9ASMYqzpX2y4juY5FcOw4B6VuviOJM8sglbT/FzBuXOQT6169YMI9NRpP3akda8h8S20mn&#10;+KYzIAG9ule8eGn0/UdBto7kDGzknkVUl72pMZW+HcwYdUSOYhJVb3DV0dnewxy7lkXIGeTkVpaZ&#10;8N49TkD2GnPcRnuuSPzrWf4PeJgjSw6BO0AHRSP8a5HGMmdNOtNdDf8Ahv8AEe38NamxeE3ULjBZ&#10;FJH6V0XxA+INp4gsx9jt3TGRjYa800eGfQbry57SS3dTl0YdDVzUtb+bygpj8w5yVrOMHfQ3cna7&#10;OOma9mvFCW0jg5zxj6V2HheTVrO3kliR1k24wTjb71lq8sdyy7uBznbW5p99JHE2ZMjHTGKc4xtq&#10;jOPM5Xudj4M8b3+nTqmpTAAn+M5/GvYPBfiyNrh5be/hZe4EgGOfSvmO5m8yRWfp1HNTW/iy+0BW&#10;+yMVJOeFrz5YRKaqU3Zo7PbNRcZn3ZBq2m30Sx30SyCTjftD15l43/Z10TxDLNf6XkTHkKibTn6V&#10;5l4N+PCTxW9pqch3DjmPHNe0+HPG6XrwPYXaSH+LnHFbPHyvyYiGi6nM8KmuaEj5s8VfDXU/Dsxi&#10;utJdlTJWRIyc/lXOTKdOu4ILqylthIML5iEfzr7sj1LTtWVlvxGSwxkrxXBfEn4M2fjbUbS9gRFS&#10;PA2qduB612Kkpx5qU+by6mHPyaSifKl1qFvbTybYckrgFV5zXA+MnluPEttM1rNDEw+R3TAbpX3H&#10;ov7PHh61njM8JLIc8tnJ5rgf2wfB+laL4P0W4sLRbZ42Ayo68iurDYepGXtJrlRzYmtGdJxR8/aP&#10;aT3F3ai3ikmYjGI1Lfy9K92+HngDfaPf65AyJnascoxn3x1ryT4c+LrXwV4hsr6/QNbr8x3AkH8q&#10;9/1v4x+GdW09dWs7tBZwr84VWwD6YxzUZpKampdgy2nGVNxLN78WPhf8OZCpe1WZBlgyc/SvIfir&#10;+2rZyxm10B4oYynQJt5+tfOX7SnxNsfiDrcNzpKrH5Y8t2iQgMB9a8NTfM371yfXJrelGVamnP7g&#10;qVHCTjA9s8Q/tJeI9at2ibUmUHOArZrz69+Ieo3bEvfSuD1BPBPvVTSNEjvbhVwoXgZY4696+iIP&#10;2ePC8ngc3MbxjUQhb/WZ5xyazlWo0WoSRdLCVq8XNdDzX4B/ElfD3j6xutQnMcHIdlPAHua+8NM+&#10;PvgfUdPfS5tQRIyN/mbuK/Lq702XS9XmtkJ2xSMMg9a9e+Dvwd8VfF95YNDtpboxLvZt4HA7ckVz&#10;4nBwlUVaMuVmlPFypQ9k1dH2P4j/AGj/AAnomnmDSW+03CH74Xhh9awfD37a8Vjct9vR0jAwo3cD&#10;0r5v8ZfBTxp8PofN1PTZooCvLhg2DnpwTWBoPw18SeOJpE0zS5rxUGTlduDWzw1GFNPm5Wcf12tK&#10;bSjofSfxc/a8i8aeEP7L0tFhlud2/DcgelfOOkaFq3jHUvK0+2uLuV8YMEZfHtx0/Gui8L/s2eO9&#10;Ru5li0NyY2x80qjB/Ovr74A/DVvg74evLnXLJbeaNNzy4Dn1x3rmUuVqNNtt9TuTVXWVkfHni/8A&#10;ZW8b2mhnVptLl8tAWcLlmAx6V4Bd6Rd6fMBcxvG4JGJF2kD3Br9jk8cWPjCwlWC7hW1YFWWVdp57&#10;YNeH/ED9lDSfiBdG6tp7eOUkArC3OPXivSi5QWsuZnnzj73uH5wtHPOhxBIyj+MKcfnSQ2M74Agk&#10;f6KWzX6b6R+yH4Y0Hws2nXVmt5eSP/rdx3YrqdE/Zb8A6fZQmTTDJL6F84qY1atRtcg6lNxtZ3Pz&#10;P8D/AAy1/wAc69aadp1hcRTTHBcxkDPv7V9L+GP2TLPwHaNe+NNTgs3U/LCHC7vQivtDw/8ADPw3&#10;4P8AKmsdOSCSJiQ4XmvCPj58JvF/xP15JsyR6ODtXy5ArBe/ANXKM0ryJtHqUvD3hv4MLho7y0kx&#10;yztIM5716Bomo/C7w54kg1DTr+zOyMYG0LzXF/Db9n3wn4Xu0d1a5kCBXeVmYZr0/U/hf4Q+xyLH&#10;ZJvyMYXBohTqT10+ZL5Iu6ieb+LfiJdarqN0YJ3+ztIxjMPTGeOa1fhb4tntNSSO6uNwkjYfP1Ga&#10;4/xHZ2uj6hNDFtMUZ+UI2R1rAXxPZaTdrcTTFUXqoB/pTdNJ3fQrnctbHqXiayWZ5J0O9ncn5Vzi&#10;ue0S/TTtRguZW27GAw31riLz47aWNdMcd2fszKAQytgfpVDxL8S9FubkLZ3SucBsIp/IVbpxmue5&#10;EpuLsfYOs6dp3iiDSrt4UmRV38jIrVk0SyNupjgVV24CqMDiuA+Anim08S+CIpTNkxtysg6V1niP&#10;xbB4e2M04Mbt05wPpXUp03D2s9v8hNS5rJB4l8PnUtHNtbyvbrjPydfpVXwZZ6b4TsMNIWl5z5jY&#10;OfatSw8WaXqEHmpcoVIxtOeagmbR71lE8ke7dkPkjiolCmpqcJFWmtGi1PryW0fny7VjPdjgVQBF&#10;4rXEUZEZ5DKcg1g+LfEmnteWum2yG7gZNxcA8dv0rbstes9K01YfJd1GMYB7029Wm7ku/Uuvrf8A&#10;ZenbQWLMfTtUuj3HnWplOdzHIyMcVIEt9XslmQYH9zbSRIkACAqPYGr96y1IsaCSRKuZJFjz/fYD&#10;NQvut5laIB1fgMuMVU1HRTqFuodysecgirVvEba3WFmJCjGT3rROb0ktBmWbJrS7klTqx3fSofEX&#10;hf8A4SBIS0/K/NitfYzjavL1JC/lRFZB89ZOmnr0F5mdoemPphMZk3IB19Kwdc8BDXtQ+2LdfZ5B&#10;xXVxhvMyw2qT+dOjjEkhAcjntUzoQnHka0KvYq6bBJY6YkDHfKg2n3rmvEdtrsjzG0V/LI4Xt0Fd&#10;e8Qik5cle+RmpZphJCFhkyR1yMCnKDcVDZIlu7ucPpOkanNYiK/gVJCMhhVa88FasSWtrvAPQelU&#10;vFfji98N6+llcMxhdsrtGce9dDofxC0ua4jimuQrMcAFTk+9ZQdOV46q3mO5naZ4VuoR5d9KZy3G&#10;wCu60rQ/slrDCQSETjIPFJe2RfbeQyssZ5VttQXWuSpYgxSlpSuNpGMe9axioXuvvFvsWL7W9Mgn&#10;+zC/gNyB/qdwDflWVFqR+0yI0LywycbsHb+dc3YeCFm1T+2pt8t2zYJPau+gSJNPEZ2qSMVEZVKj&#10;1VirMpXXhdNVhjImVEXBCK1aUe/RLDCIZY15bHPFU7OCa3uigZthHFT3GmyTIf3rFccpnrxW0IJX&#10;cI2fchvUytP+Kvh/UNSaxjvbWOdMkgygdOtFeU+L/Dv2TWriaw0f96SAZAOtFcHtqydmbJUup8QN&#10;4kaaLAgZvrTIp7yUFowF3449KxfthlJOAD7Vq2E7BMnpXA7WsexH3neTOgsdMupNpMkYYj1qPUbB&#10;re73PPhQP73U1BaTXEnMcmMUTpcSSr5j556+lJPRhOMVJajLWNoJGbzCc9MHNWIjYxOWmJY9W4yf&#10;wqEblJG3IB+9Rthbqc56ilFuTswaSWiL0tzDHbERQsI25CMvNZWnhZtQSMRAKDlgRirs90YyuxON&#10;uzpmm6V+8ujJsOTzwMV0RslqcVW32TWvZDMu2NMQD+960zTtLMrFY4fNdjnCrk1LHI13IEht5JST&#10;yqivQfhX4x0vw54wtre+tUZZDuYytjb254rjqTdOLktjupU4yRy9r4A1q4UsmluyHv8ANn+VJqXg&#10;fW9MtWnexe3QfxMpIr6g8d/H7wp4Itsw20F6zrkJHMqj88V4j4j/AGwx46tn0Kz8NxW7XbiNH88O&#10;Rzjj5K6nGMVzKVzmvd2Pk/4oQSLqcMhI38Zx0rt/BmrRJoMKzElguQB60349fD/UvCTWF3foy/aS&#10;cAx4x369629G8IWlp8OzqjORLsBxjsa7YUliLJaaHDUqOjI+hPhh+0VpWm+CY9F0jRJrvxBkKGWJ&#10;Sh9e9eiT/HHxX4J8MyaprfhSSPTIwDLIoU4X1xxXmH7EHhzTftV/fXVqPtHJjeXqea+lP2hYbe7+&#10;C3ieF0VUS3JSsaFCM4tX2N/b1IbW+4+Dvi7+0XZeLvEr6jpljJa27AFUCqC2PXBrz9/i8dQuVLRy&#10;A5PB7V5bf3Dx3cqBjtycA0unSll8zYx29xWkKVlcipiJvVs910fxrJqUh8uB3IAzx046113hvU5t&#10;d1NbaGByzjaBjBJrivgxarLJdXToHMcBYIwyDXr3wtgttJ8SLqF4FUBww4wB361lWgnTfLuVQqzc&#10;lfY6GH4LeKLuAkQoi4H+tfp+ldr4c/ZzuJdJnfU7uBZeoAJbH44r0DVPjp4aWM27yxsGAJxIuQeh&#10;5rlfEP7Tvh3w/Zm0t4luFQ4+W5XP4jFedaK7novVXucX4o+A/wDwhdq1/Pci5gC790Z5A9uK0/hd&#10;LZPKgt2ni3N96Y4FSWPx017x5ot7Fb+DzPYkHZM7EjH/AHzzXhnjH4j+K7lZdMstEl05kPBgU/8A&#10;xIrTkhVabV0YOqoK99T6R1D42eHtJ8Vy6FfvNHPH92aPBUn0zn6V6boHi+SaCKeC5WaBxlVxg1+d&#10;cPgPxr4p1Rr429207AEny2B4FfQ3wj0P4gaaRCRIsAYZE8Zz07VwVMJKnU9pQnZ9jRYqnNctWPzP&#10;rqw1y1vgQ6sj45b+61eV/H34UeJPilo1oNNv7eO2tyHaKSQgn26e1dNYaPqP9nILttlwfmJRf51d&#10;svEN5pTLHLtePONjDFdccdWpJRxSfqjF4aFRP2bufDXxK8E6t4T0+WDUbcRsjFA8UhPbr0q38Jf2&#10;e/HHxN8IXL6XqljZ2EkhXbczMrHjrwpFfb/iTRvD/wAR7A2uq2cSjGCV69Km8H/DzTvBOiSWOjS7&#10;bZ/u8ZK8detenz/XLKDuvxOGnSeGk/M/P/xh+xB418O6Tc3suoWFzFCeVinJ3fT5a5bwx+xr4+8U&#10;aedRsre0t7ZeouZiD/6DX6UQeE41uFae7mnRefKYYU1vwvHZQGKCPyoyPug4FdKoVbWvYm6ufnN4&#10;B/ZB8RDxZbW2rzW1tbEgvKshYj8Nor3r4ifsravouj2//CNatBLcMNkqTMwB6cgAV9C61ocd+Ulj&#10;dYZV6MEya0LGNo7ZYpn84qOWZea5o4GLk3PXszpWJnCPKmfEGhfsFajflrjVdXsBIzb9qMxPuPu9&#10;a+k/gH8JY/gtb3AtJImllO0kDkCvTI7NIpXZFIB9TT2ixzt612RwqunLVo5OexjeKNDTxmxj1GJD&#10;bMSGULliKf4W8MaP4MtJ0sbVI8rjcIwMLWuzpGoD5XPoM028gW9snh3AI4xkDGP1radFSfM1qKM3&#10;FjdPk06BZLi12EZ+Zgven6zYW3iPQLy2kG1ZE4KjGa52DS18PWMqxu0qMehNb+mah5mnDEJ5GD83&#10;SopaPlcUXJ31Pl+fw5b6f4ju7O4v5rDTwQI5g2AOapan8SrD4ceIrWey1SbUdMV/mVBmQjv1Ir6K&#10;8SeBtK8W2CWt5bKiocll+838q5Vv2dfCE6ssls0gbuw6H1rieFqPWI1MtaD+0R4P8XwwpDdPDMzD&#10;AdAPz5ro77xTaaZYPem7iuIwMiOMYY1xEH7PHhLTm/cRyoc87W4z60mteH9K8OXtvC5IthgEu+M1&#10;pfERVpWC8Wzel+LelTWqTJDcO6DbtwDn6+1bukeNrXVbTzJkMQKn5SADj/CvJPGtxYaW0cunruSQ&#10;bsLyDWZZa1qPiGyjgt4TaKvQk/8A1hVLEOEUpvYlQlN+6j1ibXdHtWYxhRk5+XFZ9/4p0ho5I2Yq&#10;zqQCuM5rzjUPBGt2cZka8aTI3YCH/GuP1SS5s2Pnu6kcYPf8Kh17/DYcoOHxI8u+J/iHUvDXiu6h&#10;ab7RBOxdNrZNea+I/HM1/bGJI5Fdl28nvXtOpfDxfi7400zTYb46cJj8zkb+QMHuK9Q/4d56X9mI&#10;k8UvvC44ticH/vuiMnJ6K5inJeh+fGp6veJMztMBk/MCx6V6/wDs6eGm8da2iXZDohJODnjtXtXj&#10;L/gnTfRWc1xYa99t2ElIzZkEDHrv9q5z9mPwpc+F/GmqafdRMslspUkpjJ6VlWk1FaW1Nadr6n0X&#10;4F8NL4U0qWysrhNpbccHHej4g2dyPCxlmZmlDHDbjwO1JaBLbUJGkkZXJz8zYFdpH4bi8d6bLaS3&#10;ChAOCq5punKpCUIr01OiLSlc8D0S/wBTtnUGVmOOPmrsLLV766dIyQGx3avWNG+EWlaZam3lHnPn&#10;O4rg1cHw002JgyJg1xRwFVR8zulio8zdtDhfDF5ptrdSLqQdpSvbBxXbxazpV5YuI0whAIYqMgev&#10;8qjh+HGnzTSs7lg+V4XGP1NWD8ONNh0qe2SWVC67d4/hr0qVGtTjy2R5s5Qk7oypPEc2kTJFCv2i&#10;CV9pVSC+fWqbrrq6gbu3US2xOW3MRgenFaui+CItBmDCdrsZHEic/wA66ZIpp2eCEiIMCNwX+lbR&#10;U/tMxIdO1a5ubdBc2rRrjgJVlhM++RVwQp4f7uKqeH1vtLEy3xF3uJKuV24FayXctyNpiATGSB/+&#10;qtIVHa12HLc5+w19lnYXK+W6kgH2rTS4SUq7MNjZ5PeuZ8b+HpFjhv7OTD79jJ7fn71xeo65rMEY&#10;iSFxt43c9PyrLnmrpobslqeujE33HAB4GKaEa2dlIyQM5ryvw94u1S2cRyg+SD827v8AjXQf2/K8&#10;89wbgAY4QHt9a19pou5F4s3NWubiG2lnUSvtGSi9SKwfCfi+fUbx7a5tJYUA+QlcE1hXvxXuLed4&#10;I7ZZAnUseP5VPovxEF81wz2cKSR/xBv/AK1J6yTuRzI6HxXo+nPeR3dwQbjZgK3vXP6b4Ks59SF5&#10;kBl+6pqN9Sm+ImsvpJk+zIig+YvzH+ldXpvhK50uNbVbguIiRkrz/OsWuafw3RcbvVF+4vr1rIWs&#10;WCV447elFppTm22zSoZgMkDt71yWt+Obj4f6pbRXUJvILtsBhxj37100motq1obu1cKXwdgOc8Vz&#10;18Wl7qWp006Tnrc27J44oMGRQoGPr71OZ0K7lw2OmK5Fb+V7gW6n5z156VLf311o6kLKJjjJJGPw&#10;rlhine8tDZ0+iOrTUYYgHkIXHrVqDVLWdAY23N715Ne+O4r/AMq1uz9kkPHzP/8AWrRsbCJnQwak&#10;CScDDZr0qeJbtZ7dzmlBrc9BuxZXXysNr9TtANFcojalENkcyyEHHC0Vv7TyOfkR+YVrZ+cu9UYk&#10;nsM1p21lcOwjERUMcZVTur7Q079nXwRpEChnjkIJBPmEH6YzVq98JfDXwnGJpUtmk7F5CcfXmvEl&#10;K60R60Y1L6M+VLH4beIbgRS29lJNEwzlAR+ddbofwD8U62BKsQjx0Vu1fSOifFzwTo8ckYlhEI4X&#10;yycCo/EH7SHgvw5ZBba4SRvvlAmcn0rjp1ouTjJtfI2lRqP3rnmOg/sl61rMbm4uBakjAXHGaih/&#10;Y7vFmlSXUXdo+oRlxVzxJ+3DFDa7NJlSOQHd8kOSvp1rws/tVeNp/FH9oLqs7IX3bEhUL17jFd8n&#10;Bx9y9/uOa7T1Z9Sab+xpo8Onxm41W585k3bcqcfpV/RP2SNDs52+06lctDnPG3P8q8Nu/wBsTxrr&#10;lj9ljgYuwx5oiX+grll/aQ+JcVpLbQT3BBJAfylzz9R0pc8Fblj95P7vfmZ9z6Z8L/CPhXSLs/Z4&#10;3hgiZ2mKKGIAr8vfjd4u8nx/qkmjsFtDMfLIbnGa9W1b4lfF/UtOa1kuLzyLldvES/MO/wDDXm9v&#10;+z14y8S3bSjSZZDIcsZBgk10qtSas4pehLk42ULnlN34m1G9XE0rNGp3ZL5P4V1fwh1SPS/HWk3d&#10;zl7eK5RmMh4HPc165o/7FXi7UAubJ4T6NjArrdP/AGGPETbVuP3C5GWVhgmlUlTqwcbGcb8ylY7v&#10;9ujxx4Y8YeA/DDaddQy6hGAWhUA4XA7jvxXingaw1b4mWdho9pbE2JCiV4wR8oHcnjOa9aH7EF/q&#10;aot9qBuQgwoLccV6p4J+CWs/CqxS00GHzo2AMpdQxz361zyqVYQTpxbex1Rp0as37XRFDw5oKfB7&#10;ToL7DRwRKEYydSe+TSfG/wCPum6/8O7/AEbT0M95dweWEibLfhXT+Nvh54z+JmiDStRc2tuevlqq&#10;/qBWX8L/ANmOz8DeJYdQv4Y7tYwPmkcucjjpmqoSrQd1HcVWFNaRZ+auq+GtVttSCXFtJblm5Eqn&#10;OPevqz9m79kk/EWzt77ULr7PpciYJjZdx9eoNfW/xT+CHhvxhok0cOlW8V5IpxMq4KH169a+brzw&#10;t8VPg/DLaeH76d7HBYKsatgdsZGa66jnHlscnLBy986XxF+y1dfDLWJx4ake/spQFIuMHC9+gHNV&#10;7j4DeKPEMYsrUraIP4wvOPTmtP4JfHDxTrN7JY+I7xWliYF0njCn8OBX1DY3y3FmJkWMlvvYI61j&#10;Qn7ScoK6/ruaNRUU0fMOmfsPxOqvq/iK9Ep5KxkKB7dDXW6R+xj4K02QNczXd5KMHzJGUhvr8te7&#10;kHywWYD0zVcydjIvtXW8NCO6M+ddzO0jwlaeHtIi0zTgIoB8pG0dfWotN8G6RaXDyXFlG85YlmKA&#10;5962ZJRBb73kUL0qomtwtJhpAW6cVrCjFaWJUk3YtQ2llbsBFaQRr2KoBSC6EUnCL14IWmzTpLHv&#10;U4/rVIXsQyMYYdamSUWnGxqndamlNchdzkElhjBNch4ittSvtYjCRotueMjr2robS4DN8/3T0qSW&#10;RAAefl6YqK6jXi4zFCTpu8NDj9a0i/tbJntmLspyRnkCjw542vbJfs0sR+VckuOcV06Ty3Dsx6dQ&#10;GqpdaPbaghLR7H65BxmvAqZc6b9phpWZ6UcTFrlqo1dH1201qbZGzRSdzx1q7KjIpPJweh715/Lp&#10;U2k3jSQSsvQ9c/zrXs/FN5alVmO9TwSwranmdShL2WJj8zOeFhP3qbOmhmGCTgc9DVlJIm/u1St7&#10;6x1OMbABMeDg02W1mhyVGVHWvbo4mFSzp6nBOk4vU0iyAqMA/SnGRMY21zyXt0Jv7qDrVoXTu4y3&#10;Heul4iL3OZQvsaL7JeMAbeeapXGqRwS+WACfantJtTKtgnvVc2sBckrhjT5pSV4sLF5bZbtNxXhh&#10;0xms8a5FZSm1FvjZxnGKuQXBhi2DlahMkazbjGGJ9e1E1ezTHqSQ3SXCEhcH8aeEcYIOcmmtqENs&#10;RlBg+nWrUNzCy7gcA+vWtItJWuFjNktWaQs3TNYuteFrPX+LyNpVHICtiupfbK/EgPsaikgjVvmK&#10;j0rKUVPRlK6R59qvgfSNI8qaRpAxxiNyGAFVbjTC8OLNVRAchkGDWp43W5a+gigjMkGPl29qx9Jk&#10;1KCfY0biNVJA96+Vx3NKrZLRaaH0WEUIwu3qCX1zpigXpUuOinpisj/hXtj491OR3nkg8sZIj6Gu&#10;b+Lr666+dDHKsQwcqBnNdN+zfLe3Wmak97K2/PAlGDU4anN1YRltfYWKlCUH3NLRfg1pPhrU4dQt&#10;7iRrmE71LV3958QLHSNPjlvtsbjnriotVK2O64mG2NcndXgv7Resxvp1jLbTNGJDjav0r6VR+r39&#10;nofPr3tD1qX9o3RIJHijCsM4JLcHt/n61kQ+FtL1SafxRYIIrm6PzAAYx6V8az3chk3GVwSB1719&#10;o/DuJh8ONKAVpD13/hXl1K03J+0d0ejGjFqyWol/8KrfX2huWvbiI45WIgAe1dL4O8GHwpOEhuZL&#10;nzOMStwBVWLVZ4MRxuFRTnhc1PpvjW31fUjZibZIOAe7U8PicNNpte8RVwlSmuZbHFfET4wXHhTx&#10;U9pHFFLEB1ckn9KqaZ8bbjVXVBBGnvkj+deZ/GLL+O59v7x14+SsJY5cQLC5gbPJPalXxEoVXZml&#10;Gi5w5mfXuj6yi6bFNO6b5AGPPTIqabWbN2CiXr1GQa+ftcvdU0nwNb39pcyEoPnDjPArE8M+Jr3U&#10;Et9RuLl54nG4R52kH8K9BVqjimjzJOMZao+poFWRQwOUNVNTvxpqCTGQDisr4davLq+hNNguB6Vs&#10;a28djH5ssSSoPmKHtXWouUL31I9pZliXUWW0WcsI0Zc5X6d65rQ/iBBc3MsEiKI48gn1qSHW4ta0&#10;m5d9scagkBTgkCvNDqVnaasBBKESRvmLHP51x16rw8oyTR004e2TOx1Xx7Zw6kBklc4OemKuS+Pv&#10;DSRkXxQMQMAHjFeb61JYSXMoEgL/AN4dK8s8buDqCIsxKdTiuWeNlq1qdMMHJvU908Q+K/C9/bPH&#10;Z3JS6P3UVhzXBBr+3vcSPmBucbq8u8Maab3xfbOJHaPcGwK911DTUbayrjH6V1UqjrxTZ5ten7Gf&#10;KZF5pTXNoZFH7zBK8YrzXX/FmueHrqa1FhA6k5Dc+leh654ttdCsHLyFHTIBAzzXBadYX/iVn1C6&#10;n2W5UnDKOnrV1akYLRmMKbm9D0b4B3txrPiV55NsUvlgkL2r3pzJ9rkkZ8ksQDXhHwI8iDxxqXkg&#10;eWYwocHqQMV75EqpCu8FWx0H1NLDzUk2mdMoclosz9W8N2mvRYvI1kdfuE9VPtWDpul3OmajJarG&#10;Dbhc+YetdekyF8K659Kc0KAbmBLdquph4VtbahCTi9DhJbK9sNV+0RIJYnG07s8fStCbSlurpZHL&#10;78D92eldWkAuCAUyanbT1QYA2kdPesFgIu93dGnt5LY8S+JPwPvPHl6lxaaiNPliBZYounTv715x&#10;L8OfiV4GkD2U41GOMfKZVOW7+tfVwQRtwCD3xTLmRASCu7/ep/U420difaTvds4L4cX9zN4dtZ9b&#10;c2+oOuZI042n+dFdYbG1uJmJtlb3opqnNKykhNnwfafDH4w6/MYpbq/iU88Svn881auP2dPGc072&#10;19qt3vHCBpWyP1r71uL5jwoKL6Gqc4W4lDluRQsOle7E3J63PkLw/wDsY37gS6nq91Pnlv3jcfrX&#10;VyfsbaFMFV57zOPvGYlfyNfSSTlm25yo4qfzg3B6DgVKw8Xo9B3b6nz5pP7LHg7RJY/tNgl5/tSL&#10;n/8AXXoGn/BnwZax5j8O2JRgD80K/wCFegyjO2oygXBrGWDgn8TOiNaytYx9N8AeGdPiD22g6dE3&#10;TK2yf4UP4S0CJyRounsScktbJ/hWj5k/2n/WM8f/ADzParsh8wghucVpTw8UrbC52zPm0vTVCgad&#10;aBV+6BCuB9OK1tP063yrR28SgD+FQCPpWbNdpES5fDDjpUtvc7pVbt9MVUvZUW20g96SN4QCDgZx&#10;6bv6VHdP5Me4Db7AYzWXqV2y27NGMtiqMF/PIoMgwzHmk8ZFrkhEpQdr3L9lq2ZiDEMbsbhVibVU&#10;tWCgcOSM1DHcGFQeefSs65l+13GMEjvlcVl7apThzL8imoSZttqefn3bc++KY90uzzAcc+uaq29q&#10;zICVYp7DNPXEY2g4H0xXSp1nFOa3I91bFe5v2aIqHIOeCDg1WZnMLTPEswQZIK8n8aZ4ghlfTZvs&#10;0ZafHyMBnmvEdesviRqSXEFrCVQA7V2vzmuWriJUfiVy4UlUTu7Ho1/4C8PeKlkuTpNva3UxwZ4k&#10;8s5+oGaTTvh5faOCtnrE5UHIjlmZlP59q808F6b8SrJI7a8UQwBusgb8cV6v4cvtWty1vfRtIy8B&#10;x0xUxrwqrWNmYOnZ25irLP4rtrgQ/u3TPGe4qDWPiBcaQxS6t8FQBmE559/QV111beZZvJGSJWGO&#10;O1ZWgqPDcjyXUbX0LqSQBnmrbnCSUeocsUSaF4ys/EVipTlsYZCeCfatOz0oSSeaqrz3rwn/AIXJ&#10;J4Z+I1/NP4Vu5NPdhtkSFsN9TXrWkfHrwvfW5nlc2cqklIZzsZfb+da0q91y1Ha3yJ5Nbo6ptIlS&#10;JiGOMVlaTeQpqL2zhZJ1GdhGc1mJ8Y08RTm20Own8kcJK3PPfB9K5qe28Y6br02py26SwK3+rSM5&#10;P41FSrTlZ0LtrsawSV+Y9QkQMoOCCeSAMU3yQE+YEg+tcTD8Vog8b6lYzWQztJcHafr7Vt2vj3w7&#10;fohXVrRXbgReaMj8K3VWErX0ZPKzcVTGPlGFqRCp5AyaqDUIpIwYJPMU9DGc1YgUtCG/iPr1qoyi&#10;/dFZoWSJJfvID9ar3WmwXCECNS54X2NTYKttPUdacFGTj6VLpwqq043FGbi9DmLiW10Dcput0x4w&#10;px81WfD3i/Nw8N3v8vAyzNV670Ozu545HQM6nvUt5plsynES4HFeK8uqQlz4eXLb+u56UcVFrlqR&#10;+ZrLJa6jGDFIBx1xUZsDGSM5HY+tcddaXNZ3Hm25bp0UZxWvY+KXtVjW5YnoDxg/jmlHHOlPlxUb&#10;eYpYbnXNTdzVZRGmD17ComuYIhl5Mf7NaNve2uopujZeTztbJqrqWloiCTJOfzr3o1Y1afNSdzzZ&#10;U5Rdmhtuhnj3qcin+TgjP88VnTXotYym7aAMkscCsybWZ7pRHbq07HgBORW8HGy7kPQZrGrxWd7J&#10;GxIx6NUEGvwvjDMQOo3Vha8klrNi6XDHnLDGKqedE0BMcitx0o5bswuzqbnXIHjcRzsr46bu9QaT&#10;qU0sJWeWR5c8At2rkrbTLi6aV/mZMk7cZrTsrOW7s2mGYnU7cHjNTKHLqtQTbdmdSdShgH7yT5x/&#10;Cx6VANXjknXGNpPauFv9HubiRjK3H1zWjbRMkcXyjZGMkmsqTcn70TacuVe6zpZdes7jUILGeNJY&#10;5X27HXINdKlja6RC/wBjtY4ueFjXANeZeC9L/tb4hQTzxlYrdCUc+pr2dokUlFbv1reCVSUtNtBK&#10;o0jkNa1e61DSLuKazVEjycsvUV8+/HG5sL7wrp72ZWSZZPLaNF5XjrX1V9mA3oWyrjaV9a5q7+Hu&#10;kPKHNihBOTnpn3rmrYepZKLubU5K92fA6adNdgoEkTOPnYfdx2r6E+EPjzxNe6H/AGZFpjywWwKq&#10;479s17/deB9I1NULWcCmMbfucVd0XSbbw+fJs4lijIyxXofwrnnl8qqSnodKxfJK8T5m8R/E7xZE&#10;9zaWWlSRzr8nnJ1rpPgR4e1tbm71LxBFIZ3BZJJGyVr3y3Mcc8paPax6D2qZnZwNq7P9msaWU06b&#10;vfZ3NJ5hUmnE+W9Z0i41LxNdXKL9o2sDt9ah1zQLgwCaKCR3J+Zo1yob0r6a/sS1jmeZI8u5yau2&#10;aW9sJFMeAV4x61X1GcpNyZMcVKMeVHyx4K12fU7O/wDD2ogmQA4WQZHJqOy8Cy+GbppZJna1AOIt&#10;x4OfSu4+JPwN1bX/ABp/bmiXYhLqA0aKQG/KtLwR8NNctdYtV1wbreI5AAIz+dOUKqXs0n6nPeM5&#10;c0mY/gvX/EV9aywaJC0USy4YkcH/AHfavRbnwxr2txI0106hkwy+pr0OKG0tWxAqwDp161HFqtpc&#10;TGBLqIuDjG4V20qHs48tSbZyzXM7JHitn4H1qTxEkFzcSW9i+QUjbaDW/qHwPtpmL29xJuB6vxXo&#10;N/q1lBcGKSSPzT0UsMt9PWlEivGB1DdDWiw1CpvqVGU6fws8svPgvcxKPIuFlP8Adxn9a5XSP2e5&#10;73xBc3WqTN9nUcRhunXFe9/KrLnvwKdIvlkAVzvA0nqkb/WKnc8y0j4HaZo99FdIzZj/AIScf/rr&#10;vToFmkUY+zIflxlhmr287SKFJCH1rthSjTVoo55Nzd5GLN4B8P3ZLXOk20+evmICD+FRz+A9BeIw&#10;/wBlwrE3B2oB+groYpvLGG79aiuIjdsqIrNn0HSiUKbWsU36CT5djK0bwRo/h+YzWFnbQSEbd0SA&#10;H861JYNgxknHqc1oW1k0UIDjBHvTbq1Dguo59cZxWkYRULrQz523ZmYlkoIdExjvTvPZpArnK9q5&#10;W+8U3Wl3RieNn29yMU+38ewvIPNGw1z+0j3sWnc6qSSWIEx/hxVa1guzLJI8zOG52k/d/wA5qpB4&#10;xsJY8s8QA7saY/j6zts4jEiDnft4H0rS8HJSZXLdGo2p2lrdLb3cwidxwx7GquuTJazp5YSW3I5l&#10;RuSa82+Iep6Z8R7SK2ieJZt3EgblD021oeA/Aup+G7E2txem6gkyQ+ckD0rnnVqSm4pXQ0u5r3zT&#10;6fqCSR3SrDImQGfBoqqfhXp00rvPLIwY5wv3aKw5av8AKWrHUmQSHI6DgU2FSHyelSLDtXPbNPkI&#10;xx2612Kz1YmmiJwqqVBxzzTZJoo8Bmxnv70o2vwHXPtS/YVdgxfBFK7eghxB2KDxJ6e3anxIQrFu&#10;uKkULge1GPm+nNDiwsVVAKgCia5jht5JZDjaOKJ7yLcy+YpcDO0d6zZIpdSvEWRCkI656H8KznU5&#10;ZWW5oo2Qkts98kcyHMbcmtW1sTLGu3OR6VYsrYY2r0Hp0q/a2pjce/NCwqnrMbquPwlIaZIUKsCQ&#10;euazp9Pu7YlhGPLyAM+9dTJjOM4HeoSdxC5yO1bPC04ax3Of2spbmcLZ9qqUAIHanmKOIZcYA+8a&#10;uNharzxCVfbvWippDUmRwtJjAYqvUL7VBdI1wSFxu9qsxAIu0nAHSlZVQbd1Ro1ZlGfDHPEcfwda&#10;keNS7yDIYjqDipiiyEpuqW3sgIyCc0o0oyZSlYqlTLuZsjnlScg1RcMs5dRgdNo6Vo3kbW8DEKTn&#10;0rHtr5pLht6lVI281nKPJog5k9y7buCDu4x29KnFvFImWAZecgiqP20IypjLHjpU7HypFBfGecZr&#10;SMopWM3daNlDXI7SKFmNjDKEH3SgOa821/SYtbuoDp+lwcgbz5YAFeqThbpip6fSo7exiDbVK56/&#10;KuKxqR9o9Bp2epzWnaC2kadEbKARSc4Efc47U3RvEeurczQaijNboec9faurwI2BznnHSqs+ns8U&#10;mz+I+lYewa1i7GimnoyOW7tPEUCRG1WWIfeDLxiuS8UfCPSPEDJJDEbaVTndEQuK7a0sxZ2ij+IH&#10;JqdYw5LZwc5quTnXLUHdLU8oufh74n0ZkbSb9miXBCSSAdK6HS/Ffi3QbcR6vpP2pf8AnokinA9c&#10;A13skhiQfJnPenRQpcqd6FwR90VgsOov3HYvnOWh+Keh4zem4tZBwxkhbb+eK2NI8W6Hq43W1+k+&#10;eiDj+dSaj4X0vUf3dzaLImOpPNcnd/CHT43/AOJfO9ky9DngVpatBO1n/XcV49Ud0UV/mVtykcEE&#10;GkI80ZDg44wK4afwp4k8M2cr6fqcd5uXHkynFecP4k+JHhXVjdXOmLeW8hyRA5YhfYHis/aSTu4t&#10;Fe4e/OpUKMlfcVXv9Kiuo/uDd3euZ0j4s6LqEMaXaS2VztGVmXG0966yy1Sz1RAYLuFwe4frRJUa&#10;+lQIylB3gc7Jp97p0weH7g/uf1ra0rxGzAJdxncOpAzV4qI1OGXDd6oXWkLcqdsiox75xXjVMBOk&#10;+fCydux3Kspq1VfMn1ixtte06WGCXZKwyu4YH51hRWGoeH9F2RWryXmcZHSquofa/Drb8+dGp/hY&#10;1rab46guLdEuFbc2QDnNOljZc3LWfK19w54dWvSd0chetc6jGRfkLIOGB/hryvxNoOtaVqEklrqO&#10;+I/MI1evo2bw/Za5EzKrc8n61kTfDTT3kPmK5z0wa9+nVc4WVmeRUpOMj55034o6j4XJjv0dz04B&#10;Ir1nwb4qtfE2lJeQXKMrcPER901vX/wi0K7tvLaPLE8/LUOm/BjT9Gz9guXgiPO1TVJ1VLRaEOm7&#10;alryY2+YyKVPQjvUEiRw5U7tg54q8PBUgXal/JsHTIzTP+EGlZCDqTnPGNtdarNNXgZeyfRjPC+s&#10;aZZ6/BavIiTznEYPUmvQpXIcnOexNebaZ8LoLDW4dTmuXuZo8YJPUV3ZuDJkgEexpQk+Zt9S4xbj&#10;Zl1NshyTgjil4yRnIqhE53HNTK53HNbqUXuPl8yXcqOMdO9O437hVVrmOLJdGkHotTx31ikHmMHU&#10;9cGo9pFPVg4t7kFycXcYbozYqxu8tcHqMisCTxSuoXphitnVIzu8writl51KgMT0zzUqak7rYOUN&#10;wClm6ZqQLz8xwcVUdRcjCtxUyqUGCc1cLt6jJYgwyBIQPY4qK6V5IyqyFGBzuzSn5uKXPyH2pyWl&#10;nsBl6hYz6pCUM+w4xlfvVzFl8NpNP1E3kN7I0h+8GPUe+a7lUwN3emtKxO0/drmqUKc3eWo7s5PV&#10;/A82sahBe/aWV4cbdpGMV1MTiztB5n8HUdTTuiAA4FI0cci4cFlPoaqnShB3hoF7nIWHxDh1nxKd&#10;OjtZI1ibiVxgGu63efzwPYdKzBptpb3Hm+SA/qAKtpMApAGBV0uaKfO7kslciFfUZwTVFL3z5mRD&#10;kA4q00haMjGearwWnlszgYyc0Tck/dGSujnjGR3Fcv8AET4i2nw60M3k8+3eeBtziupOdwNcP8T/&#10;AIY23xLsI7W4m8hE4JyefyrCrzOD5dGVGyd2cBoX7X2iy3uy8JSLOxm2PwPWvZ9D+LvhLXo0a11e&#10;IswyE2t0/KvnLUv2KLSaQmx1L7OByMsdx/DFRaV+yZr2izl7XxIqOOVO8hR+G2uKMsTRdlqjf3Jb&#10;o+jfGekwalYC8tZo2jQZJUYzXmBkilLblOVJXJrW8L+B/FOnRLaanrEd1ar125+b9KTWPAuoPcu9&#10;pOgiA+Uc5rbnnU1cbGM4xjpE5/UjmMCP5eOa4fx1c6jb2JjtJ2Ax9zPJ+ldpqXh7xFZSIi2hlU8b&#10;wKpT/DbWNd8sXEbWyj+J+KwnNr4VqXCMWvfZxvwvvbuLW0S9hIyykMTk5yK+sIlHkBVHKgc/UZrx&#10;nRvhBe2l5bTvOirHg8t717EiE8N8u1Qo5z2rsoOTd5qxk0ov3WSMSDyMmimAEN1zRXTdiKqyHyhU&#10;hfjOMjGDUKxhj5a5c9cDtV6HTxMnzMVPoazjTlLYtzMq30yGO484M2/PeraBlfk55q4NN8nPznHt&#10;VPUibR0gRla4cZC+v4UmuSN2hR1WhM0gRWbjgcgnFYt5qM89wIYomXcMbutSt9oN5snYDAGFHars&#10;Slpd27BHGcdK5J1aknywN4JJamdb6FIkwuHO6Tpwa2VXc4yoyBjipI7TkeXMTk9j1p+qXVtoij7Q&#10;MEjgjrzW9KnGK5yJSZatQAnIxU4mCnmsXT7t9QkVkkxH3C9MVbv5HjkK5YjHy/Su2M043Wxi1oXy&#10;4lzg4pdo4G7k1lWMzk4bPtmrrSnbjIU+p7VScWrszasSS27HjOapXMzWpQbC4zjAq0jSrzvLD1NM&#10;muQpBwGz69qHdrQaQ2OVZolkAIJ4we1V52P4VNNOu0FUAY+lRHEiZkworFx00NEyB5ApHrSz3M6R&#10;7oeWHSkFuWbkkj3qcIIV4O/2qYprRiMi11HUZZXE6YTP51NJbq7ZzsJ71buJN204xjtUON/Rdp9a&#10;hQUU0GxXI8tW+Tfxw2cVQ8lL26R/tOx1429a0VdFZ0kIbI6Gi3h8m6QIgVMc4HWueafKlE1VtyWO&#10;MocH5uOuMUjRsr5X5eOavCEAlgM/himhQe1dfK1HUzk7srKpiOcgkeozVhJvNGHAJ9hijy8uBt60&#10;9YEHUYNC2J2I2VM/3h/KoyhBOBgU90YMcHC96s7I4oPMmchV6YOKxqSUdWWouXQiSzabauQMnvUe&#10;pahb6HEzSN5jjjYpx+Oa5zxN8RU0jMdksTSdPmOTXmeoatrvjLUlt7f59zDLEfKvuea8qri4udob&#10;noRpcqvM7uL4gf2r4htrSJTHFnG0nP412jsHXarc1xXhD4cw6BJHcu8s16pJJY8c+ntXZRoVkySQ&#10;feuzCqrq5nLVcW7ocE+YM7cjillRMbfvA9u1Kfm5zmjaGPvXc4roY8z6mNqfhLStVjZZrOIk9Sq4&#10;NcrdfCGO2kzp181sjHIB5A/WvRDG6MOuD61FKwDc4/GsJ0qclaWjGm+hwR0rxToYC293BfwofuMM&#10;f1NRS/FjU9Fk26loLYXgyxNnP6V6B5wkwNobHpUV9ptvqKYnhV0/ut3rBUkr+zk0WpSe5zFn8S/D&#10;/iWExOHgMi4AlPSnz+GrK5ETWNzGVAzwc5NRan8KtA1QmZrYwN2eN8kH6ViD4dX+kKy6Nrs+8niK&#10;chgP06Vy1aM6qtNX/M6Y1eVnY2s93opUYZh6rW3aeJ4buRI5lKsOM15NP4h+IGiPtks7fUrccM4j&#10;IP8AOmW/xIieXytTsZbC4PBbnafXrXhz9tg3zUdl3O9OjXVpPU9nktvNDPG4IBzxVJHlWYq4wOoN&#10;c54c8SoLJ7lZFcBsKm7OR9K0bbxnp+p3IskAW864B5H4V62GzOnNJTdmc9bCTiuaK0N51QJkNlsf&#10;lVNWz1ODVSTUXW4Nv5QJ7uo4FSmIiTf5mfxr2uZS1R5hZMjEcjFR5YnrilWUPx6U7ysnIp6rYQ4s&#10;S44xikacqwGM5pPLPeldVbAAyaCR3nKVwVqM2kLjeckY6g9DUbblbbklT1xT45NkflcleuD3pFXH&#10;BYvlAQKo7Y71JIwztIwahCjG4cD09KB8xz71SbixdSeMjoBmhSzS5xgVnQag4upEKYXs1aAlIUNn&#10;PHWqjNMtrQmB3HFDP1FVvMcncGxSiYknNOUr2MyVnIX6UeYrIPlwajMgIwWxRxgCjmbdgJM5Xrim&#10;qefvUgyARSKBtGKTdmgHNJ5uc8f1pUULwDmm+Wcg0byrDnH9apvuA4vj5fWhtyKM0hZdwb7pod92&#10;Mtx3ptWE3YUEkZNDNtxSBlPAOcUvlM3I6UgTuBmwSKaTnNCptfPH41NFai6AVBl8/wANU1rcPQqE&#10;4OaeshQ7RjnuRVu400pypJPvVEuEkCjpWc9HYNepISp5JZj2+bGKRpnYAdcdM0zd6UjSFam/kMDI&#10;ByQAfaniQMMhsf1qPAlXkUsdvuJCnPrQuboA/wAwUUqxCFc4zRVXAv22npGwZBlsVYhiJJwvzc1g&#10;LeSi7LF/3eKo+JviJa6DZz4f98iZFdSko6oybuN8efETTvCGk3U0lwiXSJhRuBwfxrwL4VfFrWPG&#10;PxQSaeczwBWCoAPX6V4F8WPibdeJPEt2TcubdnJ2H613n7JyvN43jfJ5QnmvJxUpSjzJ9Ua05Xly&#10;n2dcSm9nZ3AV9vUd6hw4dsNznp2qeeEpMG9hQGAYNnA/i+lay5VZvRmjunZGHdWV4t55sdxIpzyo&#10;6YrVjT7WoW+BnwMIScYrXjksDGSG6D9KzLy9tbglYBgZqXSSfM3uNSS0ZG8H2ddtv+6T655piPPF&#10;J5jSNJjkBulT7i2PXFNe6jj+V13H0rRtRV0SW45sruzhjyR2p4kZsc5zXK694vsfDkiC6kMZbsKp&#10;2PxT0SeXb55wDjmsniqala5v7CbV0jvUldQRTEjaSQ54Hr6Vzo+JGiDA8+ppPiFpItn8qbJUZ/yK&#10;1+t05SSUkL2E1q0beqXNrpGny3NxIqiMZGTjdXltj8ebPVfEsOhWcaedK+AdmenfNcB8a/iY+t2c&#10;VpbXDJz/AAnH6V5P8OZDafE3R5ZWZ2aYfMzdSTXPXq1FFyg7WM0otaI+4vOYorBtuRkj196TzieO&#10;9F0qqW2/dXGOc8VAJDnI612qS5UyGtQMzGUKR68+lMluHF0sCryR96kkmOflOGA5rQs7FroCQH5y&#10;OvpWSbk/dE7Lcpi1UyBmOW7mrbxp2NOktxGcOMt3NKyDyxkYrZR5LoV7km7C9c8UkRDLg0wuFoXB&#10;Oa2avYCTzBuyRmnnawBxiocB220SkIhI61Di9Sk1bUlfMUUjgZKqTXj3iv4o3E0r2NtIA24rtQZJ&#10;r1G6v5/sM6CLJZCFPpXI+Fvhva2rNd3sKXNy0hclj0z09q+fr06laaUNjuhOMF7xw/hbwBf+K7yK&#10;61CSVYchgvQkZ9a9l0rw9p2iQGO0t0Tgjc3JJzVxNkK7I1CIOigdKC+6vRo4WFJXa1OSVVye4xWc&#10;znpjpwKNnmPjOKeIyTQFw4wcGurlbZle+5C8Ribg5qZEyu7uKV8hMsc+lOGCv1q1G7uK6W5XeeRi&#10;cjIFDxB03EYqxtUDA6mopRtXnrTlFt3kxp9iuYNoDJ+NPCkplhmnwyDnIzUd5I2z5Bg1jyRjqmO5&#10;HGwk5xgU428YO9VAb3702OPanHTrTpH5p31uCJAPNUhwpz2rN1LwppOoKomsFZicljmrqNg8HFSm&#10;Zu5zVNQe6HzM54eCdPhmX7MJLaPP3FbNc4vwxmsvEyarBeXK5bpnINehebjORmmiUsTzn8a45YTD&#10;ylzcupsq9S1ubQb9nUPkghu5NDIR7j19aeDn/wDXmnIVCfMMiuxRijFtkECkGpzN5aMScAAk0m9c&#10;8DApOHbDDI9KpxS2EEdwJVRkOQRSbsg460wyCPAUYA7U9VLKX9azavohCMxAGOvelCggZpUXIJpR&#10;0pqPcV09iWyiE04jbGT93PrSXixwyhBjceuPWs3UopZrcpC5jlPRh1FNt4p9sTXDmR1GNx6mk5NO&#10;1hmg9qm8HHNKy7B1zTDLucVMQCvNapJ6A9SLcFwMZqRUDMMnIqMhSQKXG3FRZCsSOgY8HAFOEauA&#10;N3Sq5lwTSpLnI9aq6UtBk8hCMQDnFR7uM4yaiZWDc0uSeKT1eoEqs4O5jlfSozJuzkfN6elSDIAF&#10;QqwDY70m+gD4wzSKrHK028kaDJjGce2acWOePwpCAxz/ABHrSk7LQTCKWR7cySKufYU61vDISu3b&#10;x+dOVi2VIyKYSsLZxitEyHoOyXfd7U1tyHzY2KuRgEGlyjNyM0pVSnAxU/FdMpvQ57UrLXr3KR6j&#10;P5bHOxQOa0tPikt7dI55HmkXqz9avIW28HFTJAZcBvmFRGkm9AT7lZnx90YpAS5Aq2bQL/DwKkji&#10;gQbpG2VfLYop4ZDjbupI/MEjFRs461de5t1PyJuP971qu91zkHB+maLAOjhncAn5hjrRUIvGcbd2&#10;D34oo90DiL/x7b6nbNNo8TXjAfdROK8K+Il7rc6X13d208ShCwB6Yr3PwD4x8LxaBDDZ3tjZLDHs&#10;cvKqnIFVPiP8QPDuueBNVsbW9guZVt2/eBw35+1cseatFSlUs+yNUvZ3uj86dVRpNWwc8t2r6F/Z&#10;a1KLS/GYMhICpj5Fz1rzPwv8MtX8eeI2h0+3n8jzAXuBEWRQTjJPavtb4ffCiy8A6UsAVJbkEbpS&#10;eenX2rDENTkqUNTKmmpXO/kvg9ru3YJGVycH8ah06V7uEfOr5Bzg5xUE2JwUwGyNp45/Co7PTY9N&#10;+aOUxsf4S3NdKWo5XvdGmkCJGQfSqsdsrAyLjOcc1LBL5x2scnrnFTCJkUBfXNW1F7DiyHZIqFip&#10;CjnJqS0kjADNEsmTwSM1PcCUwFW+6RiqtvFwBzxxxQ000hp2PBv2iGuItTg8uaQR85wDXlNjPNID&#10;tnkyMdSRX0T8creC80CLcMyKSPlGe/pXiEWmkW29VmcnjAiPGK8rEJQqaHq0JpxsyjFqFxFIVE7h&#10;jx940av4lvNB0p7sTu3ljBwcmpPs0yNk2z+3ymsXxlY3WqaBJBBbzeZnhVjLZPpiuaKi5p2NKjXs&#10;3qcJB4uk1PU/OnkYxnLHd15r1X4H2y6345t55LMGKB96y7PlHpj3qt8Ef2btT1+/TUtejnsLSIZE&#10;E0RQt+dfZnh/wVY6ZZxQW8cMKooUBeBgd67nzYh8keh5FO6Vy0kYEYQvll4AbsPb2qGTIuFCKcVn&#10;658QfCfhSQQ3+rWrzBtpXzVzmo7L4o6JfQpNEN8bfdYNwa6alanSSvMcaU5vRGjqRlMg8pW2tVrT&#10;5JokAwQe2aoR/FXR3bbsHHHJzUV38X9HhIQoo545qI4nCqXN7TU1+r1pLbQ22d35YEnPahVZohhW&#10;rmn+Lmlk8KuD75q5B8WdKRQrKv1zXR9dw8nrMX1WquhqsGAxtanmP/ZOfesuX4p6IuAZY8+gYVIP&#10;ido7L8siE/7woeKw386F9XqraJeCPnheaQggncMEVLYeNrC/AaDEhAzhTmm3Oow37funVyvBC9q3&#10;jWo1V7krmLpzh8aISivkHoalQBE2rTQ6hcHrS7gNuO9UrJmVxytyM9aUgZ4ppXqaUkGHK9aptWBq&#10;4xmIPHWpo9pXIqNSrdOlOaTYu1aIuwrNCs24EVGu5TgUiSFiQe1TB0Iz3FPmViyKV8EClHzrxTwU&#10;5PemynemFrPpcCNwwOBTMEHJpQWUYPTvUgYsvydqz3GrELZzkUrcrmlQpjn79IGVkx3osO4yPmlc&#10;Deo7HrQBtU0hIOMdqUovYlCuyqMDpUG9jle1OdcsD60wIVc5p8r2GyVOBing4NMjd91OdTktWnS4&#10;iQlXG2mykxfKvWmK+RmgybuD0oAl4bGetRvu3be1GGUc/epOuCetS1cAXOSB2604A96UKFG6jAJy&#10;aajYlO49QpNNOAuBULKCSBUcTtHIc0uZFErBVHPenIN2B61KIVYZ70kuQdtNKwrjTFg4pQmMihfk&#10;HNNG52I7U29LA3YVYuTv6U0x/N8v3RUzgMiqPxqNYWaQgVCi3sguMQB3I9KYU2dPWpxavwE61Mts&#10;5+V+tHKwTuVGkIIzn8KFcMwPPvmtE2sar82fwNMIih5GfxOaOVjKUspXp07UReZKCe/arn2mMkHj&#10;8aX7VgHbt5oStuwIY4ZFznGT1zUwtVOOmfaoZJmkAJxx6UxietVdK1hWXUvrbQIMt1+maUtGoyvb&#10;2xWeHeQZOce1IECoCM/jWjfZGa1Jnmy+T0qOa88vBkYD60irv5OfwrlPinZ3M/g+ZrJGkvIzuCRj&#10;LEVy1pyjTlJb20N6ai5KM9jqVkeb7pIU+tBjwSCc14Z4F+J2paRCYNZ0y6iJG1WlQjj2z2r2rSNT&#10;h1WwSdMgt0BPSvKweKlVk4VNz0cXhoU4qpCV0WGwMAdqC4Qc0MxB9xSmRW69a9i7R5gwRsT2/E0U&#10;9pC42iiizZNzy7xH8CdC8TWYMBbT58bSYjhTj/8AXXnMX7Mt/YXkkKaqPsMpw6FhkivoSEkDGe5o&#10;GT1NeRCnGMd2dc5tmX4D8CaX4A0pLW1RvmT95Jn/AFh9a3Lu1MkIESMQB0zVZ5GUYzmoRfzx7lD8&#10;CvQhy01yxMdyWMFCE2EMOoIxT2+Y4YYxVcTvI6ljk1OWPWtFoJjpGIiIQZYVHYardww4nbfKCfm9&#10;uwp4fjOKiRg9zgjiok7u4I0xq3261KvF5TZHNRoTECqjOcnPrWPeOY7gKvAzWtCv7pSTk4rSM3Nr&#10;yG1bUqapY2uoqPPhzxz0qnb+GtMjztso2J/v1pSDcDzjinCAsqkPjA9KydnO0lcabtcyJ/DOmZO6&#10;yiBPHy0tv4P0mNVdYNrIeDxxWpckxovIPHpWTqTyT2Tqsnl47gUpxhG65Rxu9WzY8oKowdyAVk6/&#10;a6pqlh9msLlrcspG5CAQPxq7psbC0h3OXOMZIq9aqH39tvFVG0lZaErR2PMNB+BGl214LzUHe+uW&#10;J8wyHOf6VifEz7N4V1OC3tYjFA33Yx/D+Ve2W53ORjFec/FDToLzWIBKu4elePXoU4UXO13c9TDV&#10;JOqkeewagrKrFhvGOgJqlcXgknznPPPFb15pkNvOhjGA3OKy9SgSEbgMk+teFflPq6a5okn2PlGk&#10;OM85q1PZq1v5gOUHfNLHKZ7dSQAVUYxUHmkwOvYmtFJrYHBspOpE4OMj65rVM0aYRWyccjmsdMte&#10;IM9TitG4jCrnOcGk23owdobG5oviBYA6RzASKp4PavUvBMTJZG7Zw7yc8djivF9IsYRI8hXLMD3r&#10;2fwWwXTI1VcD6+1ejlutZpnz+ZOyi7G5Id5yevf60scWTnuOlTiIM/WpTFtHBNfXcq6nzHUgeVEH&#10;zNiohcB/lXoaWa2SXkjkc1NBbqeapQT2ByaGwW7EjaN3tUJvAdxjbdhtpPvWR8Qdfm8NeGbu7txm&#10;QDA5xWd8KdSbWvBcFxKuHd2Y5Oea4alZRqKn3udMYXhzHUbvmyakLDGagYYY80Dg1qvdMyXcwGf4&#10;R1ptvKJN4HvTZmKge9VICUkkOc5bNP7XKBdLFSAO1Sx3vk/jWe0p6+tPhBGcnNQpO42LdTrI+3v1&#10;psUbQcAZzzSsg2g981OuCORmqauxEJZ3yNtMjiZJMkYq1wG4GKY4wabinqArorEE0mSAR/CKSTO1&#10;ecVHzzzmp5uXUCRZip9u1OwZGqBOUFSq5AxVKTej2Ex6RkOajKNu4qRc5zmmZKyAdcmqumTzEu7a&#10;BUTtzxU+3BYVCUG6huzsVe4vmHbgd6RTn7xxipzCGVecYpiqGfHpTUbsT0IzIJGypzUnDjDHAqwI&#10;VXp3qSCIGQ1fL3JuykhkZvu1JHDLJLuCVYaQAE7BnpUS3Ukf3WwPSk1azZSROtkSCzripYrKPYzM&#10;2MVSW4eSUZPWmiRv3nzcDpUuSXQbVy6rW6HBbPtg0PfImRGm0+uc5rLDncxJzxQjFpPwFHPJaISi&#10;X2ujIMD71Qzy5yx60mcPSkA5JFDb6jtYg88BsjrSGYE7ScE+1SPgDOKhOC4OMVm9dBjnQonIxnpy&#10;KbG5CmkbLuMnpTimCBnOTSW1gHGXKcfjUCzBnwKey7WwPU0kcQEuaLPcaWhIkoMm1jgdafPIgh25&#10;+Xr0zUewBs0bQ/J+lXH4bGdraircAJtU5H0xT/NE6fN+dIYQT1xTNm2Uc9KHp8xXIbrStMviPPt/&#10;Mb+96URRQ2q+XCMJ0AqyAGDfWolQF/pUvSxSk9hx6L70gOD9KQ8MR6UsXU0ihzyZbf8AhRQ67jg0&#10;VqZM/9lQSwMECgAAAAAAAAAhAN1ibARMvA4ATLwOABUAAABkcnMvbWVkaWEvaW1hZ2U0LmpwZWf/&#10;2P/gABBKRklGAAEBAQBgAGAAAP/bAEMAAwICAwICAwMDAwQDAwQFCAUFBAQFCgcHBggMCgwMCwoL&#10;Cw0OEhANDhEOCwsQFhARExQVFRUMDxcYFhQYEhQVFP/bAEMBAwQEBQQFCQUFCRQNCw0UFBQUFBQU&#10;FBQUFBQUFBQUFBQUFBQUFBQUFBQUFBQUFBQUFBQUFBQUFBQUFBQUFBQUFP/AABEIA7YHS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U/AXh7&#10;4U6tYpLJfa5Lq8VmYFk1CVnnhbkjy1AZfvDK49eDzXmXidLnTtDi+EujR3T+EYxb3On3s+lulzcF&#10;syeVKsqEMEnZlKngrKACNormr3XPC/h3xdqWkeGvGxTRNKsHvDq1zbWdtpk5lb5GVl2gMsTgKyqz&#10;bsDAFcHcfE+TXfENj4d8Dy63rr6pf28dxroeczRiKcoLaIH5Qku2KQyqAecAV+dwhVc2rafl6n2k&#10;6sZNM7j4Y+HdN8AeJb3T9UsL7StQulWP7fYvJYnTwPmuSXVQkzK4B2NuGMAcGu/1z4qp418TSDwx&#10;pl7cC6mhvFutM1RrdMuu1nlg2bwzPtO3A++3I4asr4jfDzTfE+man4S0S91HVdVurd7vT5bBc2Ml&#10;zkZmunJLDa0e0nG4bsscCun+C/i7RfBPhDV7O58NJf3N3D9tmu9Nnmu5L2eCBACsyRBY0wRtIyBz&#10;weadS0o+0vqJtrTojlNbn1TwrF4c8UWs1idTgkfSl0PTIlQW7RkhUWTcWyA0ZZhH8wTBPeuf8baF&#10;qFrNKdN027m1jUItzRQyLJNbDBnmEqhiZGVsusysrLycEZBoWninwfDcTw2rP4m0bTraSYppM5gC&#10;OWDPC0jhdzKVXB43YPHJFc94qfTj5kviLVP+ESIMVzBAkqFICGkSJWGxWJKnDqrkDAwTyKzXNz9j&#10;Cc77FOz8OfCXTPirq9v4o1y1t9QsLryrbT9S0u81ZpjtySscBQHo3zHIJwSBjNfSVp4o+EF3H4Nk&#10;ez0/SdNjso4LUJutmjgmPyvOFXJ81snYSGBGWODk+K/Cb4otD8QoNXtdF0HQ9PufNitdamsGupPO&#10;UgjBQo0aMM7mUsf3gJVuRVI+F7Dwpr+u3PjLUzd25tXupFt9X8iKVTI7RMPkUR5bauVBwqnnOBU1&#10;6vPJU5SaaS63v02NY+7G8fysd38VfH3gDUND8UaL4FH2vU9JiiQvdxNb6dCjliwZ92wOgJIB288D&#10;JyK4X9n6w8M6TP4k8a+LbLVHg0myWfSrtdNmtoS2HaV/Njcq7EI+0gY4PzBhXz94vstG+IGs32ma&#10;Dq101q9y15JPpdrcS2ewLhV2FvnIwfnYqST05r6K+Gfw28Vav8CJtDF1p+i6Vpv265sINQY281zF&#10;5aDyoXZj85Ys7cFQzDHWuucFhcPdPWVtHo/MxvUqJytoupgaja2XjvxRq6smsXd3MFeWPUF+0vOg&#10;fhBOm4/JuOSOg4IHWtaLTb/VNYfTnS4jvdMibSfPsWLyrZzIDFHIq/vNo8s4lCk7W2kN8uOr+DHj&#10;jRfhD8Prue2uPO8XX7z3KalcbpYpZoYT5QLJgqSzAvxh9uAK7vw94+0jxJ8QvClzLq8d54oguntZ&#10;ZLC2eNUCWChZZVH3oy7A/MxOSeBxXFKopPZtCi76NHC6ppuhy6fNpNpr1vpGj6bmC0sEcRXNvctI&#10;2LqW3/i3kMsiMARvQ4GCK8A8UeHEg+B17dwOsckkY1GOJt/mPtnCuvkkbYym4tuBJIcDjFfQukza&#10;Zr2v/FjwlqVpDa3F9BaQK1rbeYgZblZJSrHLCMgDJOCqtySRmvn7xxLBb6DpUF9p1lpuoXFpJCss&#10;cbeXdwuCFccgIxK9SBnC1tQ92UWlroy2tbjvjtdQeKPDGjz2jCaCW10bR7OS2UjKx2q5ByfvBpDk&#10;5GTXe2/xQj1f4JW6WGlaPr2qaTK1hPa6pB5c86lmTZE4KvCzx/OGifh1bg55+aLua71zwVo+k3M5&#10;UxPNNaRbwGdwQFQAcgkAAZ7ij4P+Kr2K58TWlxby39p9hdp1b/WwbHXZIM9GUk17awr9kuvKzOdf&#10;32v5j6D+E+h6Lrmu3niXwbr2vaF4zv4Ga10bXpRc/aZIkLz2qTKF84vDHInlyxFXHG/cK574x+Gf&#10;B+u21x4lfT5vDenrbRHT77SolVJElG+NpLb7pQEtEzI25SmWDZrlfBd7r2ueN1fRNKu77Voxb39r&#10;qWnpJMLL5g0FxGi/NhZOuc4y3Ymvq34laJqOv6B4f1Y6D4Q8N+G3lttX1PSfELRQJa3jZkvrV3di&#10;EeZQjxLwNkvbFc1ZypVItP8Ar+u4lacbPY+FdL1LS73WIbvxNZhrywQxzJbQh45pM5gklXO1l/hL&#10;DsVOD0PqXhf4ua7PY+I9M8NXOl/YjNGkrwo0l5dPkiMoWHzocFFUKFTeOBnNZHxE+GE+mrFdw2mm&#10;W96z3ccunwalGuLdl86OMg/eAHmbSDhgFI4Az7n8Cv2adE0HwV4S+INv4htpnOq2VwLezXz5EUvg&#10;IThZFJkDAEYVlXGTU42WGlR55q/Zbrf+rHMqM0+W9j2TQoLvStF0/V7i5fT9XGkrOlpLcxyebbsw&#10;l2oRlTGXRVyj5VsgjtWRqXia08D+JrHxM1o8Nt40SX7ZewLMoffJvPmZ4ZwxIXywOAMccVQstFv9&#10;fh1qyl8K6h4Dvb2FpfENstoUCKWbO0MRsdgWcbQDgHOcA1TcSaR8Ib+bxXqUniTw9cwNY6TewyPD&#10;cPJDKhtLoNtIZkkbj7oI3D5hg18aqV+aGy26/wBb/wCZ1yb5bo7i2kh8Pa9PGt+NHsEuY45Zb3yv&#10;sTNLg4idiPIkPOS38J965v4teJNel8f+F9cj0qLUPCM0k9rdrLOJrJIgVRobnyiA38BVjw4245BN&#10;YnirT9Tn+Hen6VqFncX2tNP9svx4juV/4nFqFdWu4EG1lRACyn5s5fHTFWtC+HmqaZ8PLOz0HSW8&#10;R3ccl5JruiJqCQyTWrLDcxOXA3B40IAQgH5lb2M0KEab953f/A3/ABM3K+iWxwvhnw5oFj8RBpt0&#10;17NEbLzGvJrcmTU5GI8tLVWVgZCTwQQVK56CoPDdtd678ZbPQLPwZb6deXFxj7Fq8zTXEpO9PtDM&#10;vEkY+QuikhWiDKRzXVaXp+lad4O0PxP4Oi1TUtbj1OW5gsdUvsLbxTrOokkjjY4mikKYZvvhs4Bz&#10;UFt4h8eeDfBGl+KPEOiQaZ4u8O+TLDNq1sSdXs2hjjZWRQAgZiHSQHblHzg13RnyfDZ9HrZ316dv&#10;62M4RjF37a6H0loF1HZ6Fe2OhGG/a3tlhudLuI2dVdl2zCOMqCUZWbAU8DgZFeN/HXRY/DnhS919&#10;dCF5ZWTqkuoRlhbJbSSCKKQKuHdYi4BQcjA7cVLoPjLVPjJpfiK407SLnTLlLWJo7u/VjJb3iTGN&#10;4gmeYwx6ISDnoMVTbxffaPpsEWrxaPe6neyXV5PYXLFwQHSYwwSDKmF1YhuhH6Dyoylzx9otYvVX&#10;6f1udkrTgZnw+s7C78MXfhvTtWW+1KO2S4UyTbbS6tFVWihETEOHZ2V1cnlQc4xWHYfD+y8X/wBj&#10;XWjRa74d0mzmlbVda1y8zHqsgM3mXaxgZLxzP8gyM7BweK7TS/Dek+FbC/tYpEbSDHLf21q9ssdt&#10;YXkxK+QzqMPGkZCorOJDsz0bA7i40Owm8N3mk3p1DWNH1S4+22908saRbUQNGjKvzFWZckBiARwa&#10;2rYyNKp+66/1fYSpRklzHH2/g7w38A/DVhoq6rObvyheaxrV1cyRXEUVxECS0CtuUN88YVCC29uc&#10;13cWrWkGo6ZplnAdLsYtMeCCW3gmmhtYvkBiCF1cMrABid3Py5ABrltes9Ju9H1uOzh07SreNVk1&#10;C8u3Li4D25EbFwfMCIdqrEScOeDxXceCfCNqlxozvrTyRTaWkdlqk8QEkm9dzSbScE/cAD8kknJq&#10;JSdduSe7No+77vYbb6po994Zjt7lluI7V5DqV3cAwpZTqVEKEkhiWLs27kFiOwOOve7U6xpeq6XN&#10;JrNn9mdLC2s51R5gsASSQDgMFLtucf8APRiBxXmZjHhO5tYNUnhv9H1YJp9x58m6CGdYi6TNE2N5&#10;UFdy87TnBGK2PDniNdTstKs7eC0ur7TQlzNG86yC7Q7fswRcqUUZYvjBUFSc0lorWtt+AJvqZWst&#10;o0vjfTreewXU9WXThbmeyZlSTais2yLBG6Mswk+bJ+8ccVe0S2TVNN/4SyJNI0mJSl3Z2UEPl2wV&#10;1Ko4GC2SVI6cNy3aor/4YalYaXb6lrt/pTpaanLc6jpmjGaVYxMxLJGfmBk+dcgHj5WrI8P6ismh&#10;axFYFNSv5Llora0N1N5xEv7mWUqu4KIsIckBQZPWuWdJwqNPfdf1+RDfKaEXjl/ibePbvpMFlq4u&#10;EazeCAO8TphfMZ1G0rtd3xnII5FaVlJcSeI9TsdFnjw97Jo89zblU8lljLTJEm0KkgG/ay7gwc96&#10;5ea8ttPtrLSdOilays9WR11S+gIhu98ZRppBnKyfJgBTnapyKwfEXia5e3m8L6hfLptwpgjS5s5I&#10;pwkL+YrOBwdxVmAbhueQTTdRzqJS167/AHlQn3PXLzXYbaXU7G3vjHpnlMft1wjyxbZgQjSxr8uM&#10;YYuoyrHGK8rebSx4d1hra9fxNNqyxtEbeANFBArF2LK+FLoxIVyAeF5+WrPia8k8RSeHbDTZrrWN&#10;Gv5PsV0ukfZxDDGSjxRPsfcv+rlJJKlWPPoes8P+GJ/AXgqe2tdXXSo5rJ7qCPU2AiuFwQkU6ENv&#10;xCr4AIViORkV3UqDkuaTt2KUVLUpaJpmlaf8JU1JLd7q7N3LcyQ3jbUuJ53+ZzCP+Wq8NgE/MOBh&#10;q3viXc3tj4f0PTLKwGsSajJDBEysiPZtGARcMg/1flBcneMDv6Vzms6BL4d1u98Rprd1pXhVjBJZ&#10;aBdyefcXaEjyVj/ig+6AyjkghTiqusa3rOoaFqutvFdJ4je5hhubu3cbbSwceU0e12ySWJU7ew6A&#10;g1rTjJTs1dvcrpY8y+IN94m+IEHxIh8K2Tpruuw6XEFlvA8t1tuSXWJwRHh0eJDyCoHOBXlmpeK9&#10;N8IW8sXh7wff3mpatqE6Rrd2kxswouZHto12j5nWKaWPGeR17GvZZtBn8RT6np1vsstftbecRYAi&#10;t/NyrP5z8jPlArtGPmXINepX3hSWXU7mVdt/Hp9t5dlBPcIYmuPKWSOXAG4nKDMYzu+UDpXrRq+w&#10;jytXXlv8zGVHmd07M8A1LVvFc/wVurXRtN0WTxBc6sLGayiiBvbGx8wuGlDKE8ppF2mTnKkIeRXj&#10;N58K/EHxA1OXVNK0O/1Tw1pkgg1S5sjFHM05lVJ2RcAL+8k2qWCjGDwMmvpHwz4kufFniG1kvjfa&#10;I15oLW1w+ik/Zb1mk89UkwoltM7iAyKSPMJI4BrfTRdM1PxPfaVYaFc+EvD2s2NtCZNEuTIGNr+8&#10;S2lY/LgvuYmTeZME54xTp4iGGfK93r6f1/mc0qXtGfDH7R3g6H4X/FfXPCem6vdalpmkyiCL7Uir&#10;LCdqs0UirxvQtg44yK8qvctEpjBGTywHX1r7t8a/BbxVB498efE/TvCjeIvEi61NHpmmyQJeW13N&#10;Lvb7WsGCSsaDhX67kY+leA3fwHu9OvYG1fVLC5SaRhLLpZDRxOQCwLfKAU+cMD0KHk9a+iw+NpRp&#10;rme34vroeZPDShLmMOD4raBOsen2umL4f0+1TZaxW0BmeRsgbpXdyWk6tvGOCV5FegeBtX1SztNQ&#10;1jTdOi1C7u7N4JkiYpJJbyKyNGvrIv3gAckDpWDofwh0qxsJPEsuqWklob1orawiUSSC2IIDyFvu&#10;rkk7wCBjOea+zLzT/CPwH8E6n4e0iz8Q3V9r+n29+6aXd2c89taRLs8yIufLFyVJICk7lUsCK8vG&#10;4mhGUYUldt9dvPU6qMJSblP+vQ5Dw7ealdfA6S38J3SNEGt5LZdV08RKkqFGxEWJYONsgDFcMASM&#10;Gqfhi18S+ITJfWOjaHr2p20qXXkiZ/LkdB5yyImRvjAG48dMDGRVfwzqvh7xB8Pri+8MeG9Ra+1n&#10;Sv7RubTTb6RLZpROIWVkyVScxOzkKegPvXUz6ZLcaJ4ZaF7i1nsVKILEtJcKZUZQsmACQo2jy0wA&#10;CfWvDqv2bblHW/Xf00OhxutDY1jSdO1XTINc1nVbi5urO6i1PXbLTykn2kP8oQRRRCR8P98khiGy&#10;w5zXLfEv4z+END8T6XHqJhufG0l6BJ4uZXDaIZJxt8oTFkJTa+dihARg9K774k+IL34Z+HF0bwzq&#10;Wm291NLbT6pd3k8kmopbIwEk8SOhVC7fu+WJ+UkdOPAvFNn4V8Z+LvD2ta/f6ZeWsUE2/S5LaTaL&#10;fzXkjLCNwAsbHzGUN825stzWuGSbTq3trt/XUipPlXItDqbrwL4T+IOmWur+FbS1mm0TxHBO91rZ&#10;NpfahaouwRGPBEuZpCwlG3duA4rtLS88IeCPhwPCrxwanrd9qgs9QttVtI7WJoYQ7gXKnc4WJ2Jj&#10;Tcodhkkg143Y+OLb4kya/ouk6NbWOk6BbPp1vqMm2CS5X5m28E7yGCsgJO0NjPTPOeJvjDo/im40&#10;XUdSsrSG+tbS30qIvfyG+a6XcTLIfmBt2HG3dlTtA4r0KlGrWdtVZbeq0KlJW93qe7yeINK+Kmne&#10;H7PQdNE2n6XenUgun3ELNZRsnlokrAgpF5mGaAKSVIy2ea2vEWpap4ZtdPn0G4ih06KO3tbGW4lD&#10;2djcszSywhXb51/i3EfLll718yeAfCR0201y9utLSz0xxIYbO7Ek5uHyjhImT5uCOvIKsckVuXfj&#10;txJYafb6axsorlbu7Sznl8uJV4aNRtzx8x3HHBxzivJrYCXOowd4r5efcalJK81qz1P9oP4jeNPA&#10;vg5bjWY4p4Zpz5H9kXCxIdkzKJSELZ35JXJ5Xkc15X4X+KF3rNg+n6hJAdN0y9tTZWOsuv2HS7ra&#10;zGdWYHAyBlC3JHHUV0Og6jovjqXTbjWLyKfSVJ1W4shOYxFPCPljWBlUuTEoDEcckgZrd1/wX4Z+&#10;OPh+5tNGvvDNjqV7e23iDXYbW3msFggitlQWNvHIoDKGdnJXLsWLE54q6FGjGm41I2l1er6r/J9t&#10;zLWbuerX3xci0T4UeLLQbte1F7S01S2R4fJgtL6STZFC2CN9qXBcAja4xyd1fPGi+P73/hAtGTW/&#10;Cc8V0uq5XWnYQaSqCRZZ0jiEZLSKGJb5jgMoHBrvvG3gzR9eiub0XtsulwSQi50iwgkjvrS3SRBG&#10;bZTj5B5bIqOCcliQNoNQ+LoL2ZrN7y9bS9Fs1uoJAbVZ2tZZ1VjOzL1ldFTAxn5eeATXPRlCMfZy&#10;V7/K3ZfmbNNS0Z0GvaoniO2t9S+3rYzXM1tawT3UT/a3nYsokTAHluqooDHJ+6McGvRNP1Pwv8Vb&#10;Sw8R6Jax3utWzLHfPdaeDLHLCikxyTlgqxopZthHILHJ6V5tb+Hde8SXj+IdO02RL66K3Utzb3Ly&#10;Ou//AI+I4woKs5ck542qx5Feo/Cnweul+Dda0GC5vmvHYDU7Wwi82GQkgwSNkfKApdWdW/h2tmuB&#10;01CLjD5G+rld7Hl3xWPibUdR1rxRdXD6JoMGpi21bXLllSO+gVRHa2tvFy+4t5mCMDy2GSc16dpt&#10;hN4H8nSp4ZrXVNREd1q7vMwhg04+W372YDNvjbGm0As2CV71yfxKtdI17VI/Cep6NerZw+LdOEVh&#10;PIv2O4iK+YImdW37Rvba685c544rH8S+FNYt9I1IW91aarqkYVo9OhvZlv8AUNOXaI7tVJ2zlXLK&#10;rE56EqMU5OVVxhJWet15d7v+raGeqbaOh1L4lWuqDUrvTra507TtKsFgsXZ2vba1u5XX99JDtG9v&#10;lYIzH5MgsK8F8Ta0bDxJouhjT9bt5r27ScXEsjRpe2bFkbMjKNu18sXUAMflHAzXZeK/ig3ivw9q&#10;Ut1b6zo8mpabZxaZFYzRC4lga6EU++XaV3rtO5mHXocZqX4Q/EtfGniLxJpd1cTaRo1sk5uZoUhm&#10;muYIUEcRM+zEkioWwV4y/AyQa9ChR9jFzlHRPy07M5Ksm5e8eCp4A8ReIPG08+oaZb6dp1jFcXD3&#10;rFbdY7aGNpEWGXJyWwqDjrXpOv6fe/Ff4faBqVrY3upab4Y01l1U2MEMMfmxooglLyFSBGpkLFSw&#10;JAwMnjgdb+0aDrSLctPdNrVyNOt5J0juWj81xseQ42llG/hsHK+lfSPwV0Xw1omn23hDSdX1DR9b&#10;kW4t9a0HXtHuNStrm5jZVUqrL9ng3Stu2nIYBefT2sRiJxpwqpK62ttbr/wPMiglJ2PnP+2ovh9o&#10;1lqnhrxHd61qUE091exiRla3D+X+4KnlwXDuzNkbGX617NofibwkPDmkeIrSV9Nlh8u5luEnhuYY&#10;wzuxVCDl3D5JRsdQMjrXi/je10rw3rmsWQ1KAJc3csklyJxJdq0UIBTYuzY2WePBbAA+7XDanrv9&#10;taDpulaZocUVtdTKwtbNAQu1SCcYJY/OpbnHHStamH+sxUl16+X4A5Sjex9SeEdRu/if/ZFlrc3/&#10;AAktlqlwYJxEkDPFNcXHmjLx7iAWwGGOPlXJC1mfHLxLr+v/ABG8TT6PdX+l3EAXSoIPEkkVumnR&#10;Iyh54whO1GbogDMwYZOOK6D9lDwjpll4E8S+OLm5h0LW7GJrUar5IuGsLoKXlmhgjIEkexUZT6xu&#10;u7nNeD2/2j4/+NLHw03izyPD+q3MsyazqUMdkUiRsxtKkbfMzDqq5wSCc4zXJSop4iUnbljv/wAN&#10;8u+pcp2jGPV+Z778JD4a8MeENaA16w8aaRa6TcXWs3TwzWdk7CQRl5Sw3RFCdqbFyRubacivJfFv&#10;xw1HxMLv+wdUg8m+1yGx0fTdEgEVpbOXR2lh3IjsoKxgM+GHzZ4FdB8Wbn+wPhkPB3ijTrm3sdNk&#10;ms20KwZLAWjAiTIkETI4JUMW6tkHHJrr/wBlf4T+GNK8CeGfHUs1xd6hoYurySW43Q2ojZmRHJAw&#10;3y5zn+L0pOVCFOVaouui/H8/wLu5SUFojsrnwzf/AAZv4odfv9M8Raxrup3Vzd6IFVoLey4+58uX&#10;kG7hxtKk55Arkf2h/E1xouq6f4PEi694ev8Ay4lsJ5iZJFyG8yb5h8wyAOMqMknjFdN43m022tof&#10;Gf8Ab8Vnea/L9jt76K18x543cAmEYwWKFwWbGNgI618//E7xdqGkeFi39k3GrQXVxKF1SdldorVn&#10;Ee0tyVY5IChugJ715uCUq9WMrd/L+rCnV5bxR0vgrVfC/ha5STwxa2mp+K1t7m4vL23xPbWMSKVV&#10;IkYggoAH3AH+HGK3/hH8TLbW57hLS9t/DWnWlg1vqGnXt66WL265zJIMDzOctlmPzjnJOD8zW95K&#10;rTXy6naCBoDHcXkUSmUtjbGZYm6KSAjgfUV658QtY8dfDjw9o0unWH2Xwz44judJklurhGn1MbQo&#10;VYgS6xhjkEDaxPJr2quD56nLe8n+n/A2/wCCRGp3N6L4kaa019Y6P4lur2y0+ZrZLKFGY6mpfeFS&#10;RmCkgb3TI+U/MMmsrw1qtn4LllbTjcwR3Qn1G1sdVuB/aKLuBQtIc5jQYXcQWbmvLvhroupR+Jns&#10;EX93EDNcyb12QtuIQnP8eewOcdeK67T/AIRXen+LNXku73TNF1TSY2t754bsTWrIY97SeYCQSTIi&#10;hcfMTx0reWHpUYuHPoYzm1buZvxe8R6tceG5dcvLHU9EubiZYobJdXbEZ/ilMez96jnkljkE46Um&#10;leNZvGvhbW7PVJNRub3T4pNR0W4glzLa3EMYF5aLn7qyRZlAAPKZAyDWH44+D01rNY300WoXL3um&#10;o9qL25K+a+7BKKARtJIwmQflOatfD21Twd4wa+QPc3tvZwX9zE0TBBGxCGWJ2+U/K7DJHQkDrXdB&#10;UIUdNWv+B+BKk4ztIueN/hVrWq/Cjwv4v07UY54tWVr/AOwz3Z+0pCqiJFTfzJsCSk4wcyEgYryP&#10;w7cSWWq3c0mlw6pcMFKQ+WWbqFDxt/AR+Oc969YHiBv+Er8W6UdC1DxLp2m3VpY2lnZTGJbaziUp&#10;C0LbGYM0ahs4w+45BzXcfDn4FaJ4qhsNZtP7R8J6ZeW/7qC+zc3FzLn5thCBUVWVSSwA4IUk8Vo6&#10;8MPBxqL0+evr5GUYupK3U1PAXw01Dxp4p+H95Z6tLaz+LdAafVL64i8ySA25aCYhThd5QxYzwGyc&#10;V2/hL4feKvil4IuNea30rVLya3l0qK/1GNC8SRSKqR2ik8SsFfMpU5CgKa6zQLq/0CeGCSaJbPTN&#10;L1DSIP3DqDdM0KhmJBKuNrlskAjGM4Irm/FHiYQ+GfDmgeDdaTQ4vBktpraG4yBcBN8cc8meWLOp&#10;2x/3Wyeor5qnWlWmnb/gdv0RpCSjU5JK5zln4Vu7bwOuraFq0dubK4trSZJFZkjgu0MyyAydWR43&#10;Cr02uQeRXJy6TJ8RoZtd1OXXdCsLPU7K11qSxEb3BTfOsjR5wNyTlSfRJMjOK9S+KfhXw74i0XxF&#10;os2prodlq+oWeu21xA7JDBEkFwUtpFyTtJlf5RjG1T1PON8PrePR/BPi/QbjWI9RuvJ3zaraWjSB&#10;3IjC3H2dsiQFQuWA5Uknmva9vyWktenp5nXWi4zTt7p6+/jn4d+HhPpR0nUNUj0JbOO51C+iae8P&#10;2uSHyrhnfHDb1O4HgemK8c+LnxT8OfEa/a/um1jVLnSbsWD6frUSKrRI6sUEyHYjAqWPBbKDOK3v&#10;h5Y+H/AHhnVIbTx5Y+KJvGGnPEkdnbsIPMEbPCyg5K8xk/Nj7uBXzn8b8+LPixrXh+H7Qttb3620&#10;qx4QC5cKbiRVAHzeYSDnPArTDqM6riunX7jSpUnZHpcn7QHge11LRbW/TWPDfwsu7S/C6dYp/pGo&#10;RmWPZ5kishLyyJKWlJyFxwQaqeH9a8K+L/imNR0+wuvCWg6YPtGnaO17HLa28ZwsczsRwMM0mcfX&#10;diuf0nw14d1vZfavcWSaZ4e0uK1ubS8ui5jPMcIjj2hld1XJQZGeQea2YdG03WtIuNG07S54bT7R&#10;DNOwmWNHeNW2qWMf70jIAUsFGOnetqippNK/9fqXDnerNX4c6gnhW2GpaFepNoWlalK0WmWsbXmm&#10;XJcxLkKxPmSuVABADHrjHFfQPxDi+Efie+PjKyvPEHhTU7WWIXWivptxCks+4GKeKJ1WJ3Bzlt2M&#10;dQD18U0XSF8O28ks91HokFnst49L05cvO5O8Fx8rLuYKNyjjaQDTtX8W+Jx4ih8MeF7WO8v7M295&#10;eXF3O8jO8TKWMqksoiJBfJOQSR1rhqL2jaX9I6mrJXOq8SfGPwhrN5dXM974it5rKclxaadF9suJ&#10;WXyw0TTI8UMeFVipBwSCCelUPD/xN1/xZqSNp+oaZomn37GG8t7ixS0ubl2iYfaLq5ijDQo3zbnQ&#10;KPl561q/D/4dt4z1HTv7dlu9b1YWUdzfy221oIgilUVXAyFbagy/JINZniPRdC8J3eqWPiHy5ITH&#10;ci6m02YyCJEePy432I+8hxjLFR8hycNUQjSpr2cd0NJ7tnRjxi3iLStRgtLmZVtbtbOXUijizmmO&#10;4S7JyPKcIA38WCVXucVj38UvjG9F3bSX0wu4p47VIlM6xKqENKmQuWbZsyM9cAd6y/HvjDxPreia&#10;H4VbV72LQrV3e5urcQ2KSEsjLbPtIB+VldQqgtlsA441LDQm03w7/bFv4jn1K11Rv7DN1YW32XeQ&#10;olQsky7ooz8ysV4BHfdUySirs15+jNv4i6Bbv4cmu75NH0NYLeK5TStQDRNv+QSLhm3yy5bIydig&#10;NxxVTVfEPgfUfEthpGlWN1pce9IbKK/meYuZFZJri4eLKw24DKwABJx8uM15/dfDCXxjFfa7F4Ut&#10;dM8QX1oPslpIrQvHGrsv7uAnBLjaHY885PBqSObw34Ss0s/F/irQ/CDWkZUNayPe6nfOwU7fIikb&#10;y1+UJtyuAeMYq4Qurbvsv6ZiptO8tDuvHEeowQx6b4amF6tmI/t19FpckckJQKGK2s4DrFIinDMG&#10;yAcH5sVzj2cOjeNpVhFtd6mUts/ZbUlkknjKhn3gCPagZRGoJwDnqK1/D+rC90Wzg8LXesx3cYGr&#10;z3tw8WmXFxZb/JT5N00nlh5CAXILHcSMCud1ew1vx9q2paPoZttFvILz7esbRoba7AZ1Wa1vHUDk&#10;xSMvQNj0NZQfvOMnZL8PUUqySu3c1tLTQruSzus7LLT9NhtLiK8ZBEs+fLmWIqoDb8r1IYYOcmtW&#10;PeLHUrXxKsGkWMFtHqU1q8ouJ5bgyFVxtwD+72gAHGTjNQfCv44fEXxf4WtJNJ8DeDY7WWSSC8sv&#10;7OSC5muBNvimITJXcGzIrZxtLcbhXrlxJpjajrGoajO+hRxWhGkxaFZK63MiRAzBp8MQPP3+WBgj&#10;OSRwBwYrEOnP2S+L1IVd8t7WPEtC8LHX/HCWep3NqNH1S1Yi6vLdpkspIyDloolBgdW8sAFWyzN1&#10;616D4iOk+BdD+KNy8OpalNLA0lpcWyXDW9q6MI0CKn8T7XYAkcx9FBGc/wCHsEV54zvvDy6teya1&#10;qerWp1Y6zcia4tmkw0cZul+ZgqlXXLY4yATV/wAYeD/FMfim7lstM0698O+H7p7G6E3iSaz/ALVu&#10;UXdCknlxEybYnDYywz94ZyKXtqlWSjsu+39f0yfa30T1Ma0+LOn+HvAksXw70/Xor/VJ7G3fTpYn&#10;S5vbzYqS7/MCp5GXxliTjcxIFed/FrwH4Q1m9tYNW1HQvCltHYf2xJ9iu7vUoLphJ9mS1h0+FjiR&#10;HWYs4KrhgSCMkWvC+v6jqXxCm1PWrfVb2y06WfVfN8LXDMLX5VCeXLPGsMoRtgeOTG7HAxxXu3hT&#10;wVZ+J/h34h+KOmaavjPxYXjhtY9SaHTpbNLdivmuimNUZ8uzorBXGApxiuuEfYV1O97+f3Lsc0lF&#10;ys5HzR4fax0bxBpun6f4TvpwTbxLe6tMOI+gnjdCyQoSWB+clD/eIIrB8XfFX4h6ta3b+GrWXUNE&#10;82S8Oq6ZFNDAERBCwiDfMEj7y8Bt3PoPedEtb6LVdXvtYh0YtHF9uU6ZINl1fzs+yFUB+aJGyWJ3&#10;AAc1kQN4nn1fQLi48U6bcWOiWLwxSm0hsxp9sfk+zJ5CgMAxO9jkMMHrWjhRc3UqR5n5u52zoNpW&#10;ehz2k/Cr4eDSNIvPECXGp/FnVlhlh0ixv7XTRp8akLFGYkCmRmTcxkIA/vMOp1/hlpuh6/D4h8RX&#10;3hDR9c00RRaVbWBvv+JgojjaN7R5pN1tKzGMHzM7hhPmINZ+j6D4d0vUhrMdkvjbUxfXMVzcwWgx&#10;d2sbK2VlkHluiKE80lGVSeeWxXr/AICl8JeL9Kup7bTTG92g0+18OeFglyZ54w7yTmR0RIzgHK7V&#10;UBOOKc6k3dRfb/hkSqdtnoc1ofiS7+O8FvbQO3hfVNIY3NhpdtYR3MC25iEO0yMdkmAuA/QBx8pz&#10;gc/Y6dqXhX4syXeseGdej8NrpkelRXuoiO3t9TmhDLcTwMEOUlX5DjqpJ9MdL8M/Etv8MLjTroQX&#10;0un6lLNZppMEfn3N0JisquZkyqFPLTduwqqSFPQVNaeJ/Bvw48RWmheLF1Txbpd9qDnT7M3eLayh&#10;Ej7HTHIc7uV3JnJ64APC2lUlDutPv1/IHSa1b0RiaHpLeE9N1fxWdG0/SrjV2uIrk2V1GtvbIGby&#10;P9GUb7hhgBSgC4TJ5OK0fhX4Sk0BdX1+fw3rdjc3Cx3v/CTXVyoj83amJDBu3yuo8xiyoCAMZrrP&#10;iNJo0n2az0qw1FFXT1t5rjUkN3b2Vsjs8peXzFeAF2QGZicfKvavI/AXja0t/E8Otzanres6je36&#10;jULW401GD7E2otrI8gxGSsSOFKE84yDXFOUqsajUb3W+uvYJaNKx6h4U060Fx4ctls4NP0iW4l1H&#10;UZruMifVL5pJCNqsOFdgJAzcgADjvY8fX03hvXILPw/4outBS5G661G+Z5ZL6HYscqLGxcuQV3BA&#10;ijuME8+B6h8TPiL4lvtLhsrmfwj4eayGnw6Ts/e/ald98j3LDdjzH385XgIM4zWz+0h8TfD83iS2&#10;1jQNO1TQvEvhvTksYtb1GMG3upJDtmkGThCp5DJ8zFugGKmOVzdWLla++3Xz/pkq6hzNW1LPxGSX&#10;UrrwRLqvha5uPstlcSNHqcxki1KR7t0hEqEKrOUU4wFkUSYJIWsHwL4n1rQvGei6nofg7/hFrGCd&#10;7qwku9VgCW+UWGZVLIfMCYlAyMhT6gtXlWn6p4j002VzbeKtS1+O5lbz4Esnv7O4MnzfMsir5TLk&#10;hjGCRnINetr8LvGfijSbfXNQ0+3msT5CwS3UtvBZyzykB4YnCBpGycNhckYLYIJr6aNF0aahNr8V&#10;+AQlfp+R0Gn+PzrXi2/sZtc0GPT9XtdYjcRQJbwyytayojttALIJHTH8JYkgd682+Bl5out+GZL/&#10;AFa+j02HR444n1JbTe8ZMYQxuQd4gf50O0ZLNhmxXeaV4I8T6zYSS2Nnouma1A08Zms5FknlmVzA&#10;8cUiAruKgMAOwPTAqlfeBD4G8O2UOiaHJpml2sKz/bJ7YpI5kjCyrIsmTIMkfIpGGUn+KhOCi49f&#10;6udHLJyUi18LbHw54l03WNO8cajoPh3QotOnSx1LVSbMG4hIaNVb7gYbjlDksC2MEV6H4d1XxJ4F&#10;8PaHZQXOk+HvDfiOwtNS1fVk00XGu2TyQfNceXuG2MjYqboyy5JPXNee3WkeHNP0TUVubSLWPE+h&#10;2UUNvb3OkzztIJtoEyxtzbkDLSbecuuDzTfjJdrqGtK17FqsMsOnGOSa2vR5Mu0CFRJNMIwqeWyB&#10;RnK4Yc9azm1JqKW5m4Pd7DtQ0jSPHXh62Or+Oteu4NE1a11CPTftko8y0WSYBbaFf3ZVgInJXkMT&#10;gYII76z0yx8LeC7jw9YfadMu9bhkle4iSMmKNmy6QAdNvfHHOMmuW8CPpWg6RqurR6JpuoXHhXyV&#10;1TSNIk826hWaNVgeZwx3W8e07ihbaW6AVXsfBVzqEtvd+HtWsry2uop7I6jqV48j2F40C3ZtPuDh&#10;0LbX+7+7I6isaqko26I2hKEE7L1OJfQz4z8W61oN3ZCG7mtHh0vTrm9RUvJbWItvcgrsLop4yVLL&#10;g8mpvFXgzw74Ss9B0O50yDWfHVlqao+gi8E1pdRSwrJDMmUDRyh3TeMFTkcnBrovhH4D17X5LaTU&#10;raxtP7WsborrV5Yp5wt4Y+I7Z7ghfNLMMfIFcKzBiFNchYfBu3juvDviSfVJLG6ey+z6leTXMd0D&#10;ciRlkdmDBzv3Ku1M7dow3SutTitJSMZQlPZHX6foHijxhDrHhTxbbPa3Nh5WqXzXd1bXF9aXsETr&#10;BpcTgeXDE5+dmIyFDKRuINdD491fwF4dbSLPTJjfeKZbSH7Nc3EEyaNcyM8iatOzQxlid0HkDJ2q&#10;GTqATXRN4USbwbq/hjU5pLHw7Y2ltpUGp2cj2r39u8iSSfatm5WBVNizcyKCc9TVF/CGmp4WuPDK&#10;6XpUMGjM88unaXAZX0xZdkhhSRWLN5rLGdx6BySck44I1I3ba0XRf53f3EKhJ6tnoWgeL9Y1XwL4&#10;81PSra9utRu9De0srTxExMiPMzK8KzhP9KhUvLIJEG7DFSvQnk/FXhfw5rT+CPD8NrpT+H9F0ZtS&#10;v2bGj6apdBEZIg0fnRN8rDzZ25CueCKx/AfiW++KHxqstK1DRrxLbQoJL6zOmeXGLWOHbukiJZUh&#10;JZlDN8zYPA6muvuPHmraVrHinRY/EWl2vjzUZHudP8T60Zbyzt7KSTzDpNxdEbIJUBYpMQ6gPjAI&#10;GFQi09dG9fl+JmnGL5lqeH6Jd2fh/SNW0GxtfDdlbTWsV1Hf29wbmcyJI7SR+ahlaaNtjFg7IoBX&#10;ruxXUL4mXw1oOuWWrxz3Ok6tGWm+0XLQXl3Girj7O+d0SBvmAGASBnjispPh344+HskR1/SzPoqQ&#10;3d81jelI47dtrGRnnjQrIoAVo36Pn7ua8f8AAuq618SLzWGngvL+3sIzqM90ka2ytCNqmIscdWYE&#10;bcD5Twc13cik3JPRHW58tlbVnsQ8ba+0GieA9P0zRNS0KPTZLJPs1jCmrXWI1/eRyy71be5++nzA&#10;sQwBFc9/whSweBLy+u49Bs7yJWurdmtzObdt/AMqRjywp8xNm0lW8sdDmut+FfhvTfCel3dxJDFo&#10;WnC+kc6zb3Mk9+wxvljTkKw3MNwQDbwQSWNS/B7wl/ws2y1Gyh1+YWdvdT6m0D2EsISENC0aReXh&#10;WcFGVhkZDMRzWcppJtbIaStr1PKtR0WO78TaYbt9Zs7i7Q3cUVhayXMt44kYRyqwGWVVCue+CRgY&#10;r3b4dW9t4N8rS7y5tX8QR38z27aeRPAklyqwqqOqnaWILHP3eFOQDXTa3pdvoOgpYQSS6/4g0q4E&#10;q3GmNsZJJUjjeHeBnOZWYJkkfKT3FLrXhay8D28dt4b0NrSz0jR5prua/uWGoPcuVRJLeUgqwGcl&#10;1y2U+XHfzK+J9rS5UyoqK3VzhovAXi2w+ENvbaLqM1tpym4tF0qxsHXUobhn2TSm5Z/maOVN4KgI&#10;FGQDivU7/wDtmLRtKvrrWr7VWsLFbG8TKfbJpyRI226ZlVXORksvGFxWF8WPjbo/gDwfodhearLc&#10;x6bNFJPp0ervbpPcSEfJIyqHco292DEjIAYenivh34zztYDw3qmkzajpF1rUpnuDpV3LdxwmMB0H&#10;8Gc/MNpBBwBXkqnUxEXO113tbt6X9TG8acrvc951rX/FHi8azaNJHYxW0skcMukbdSuLgC3do5I5&#10;QpWIIGky28NuwRjHPzMvxO8Z+BtTVLO38GXuo6hHGbrUksFnvyDGqDMkxXExCLgFMMW5BzXqXie0&#10;8Z+F9L1CW0XT/DVvquoWlpZ3NvB9mniVSpWdTGB5qtESpjYbgdwJJFc1e+PX07VbLRrTSZ77xCiG&#10;VtZukLxXwzjd5DbzDbpEm8rj75HIIr0MHKFO/IuZvzWnz/QUn5l3xj8Q9d0NPBvhu88O6V8QNV1A&#10;Mt3b6teDSVlRMy7YUSQRhlO0NJgp5iYAJFN+KN9pnivSdK8Uz/21YR3Pl2yaHqF3ta0LSyR28ttK&#10;hERCmLr1OQzDJqDRLrwv8Ql8J6z4g12z0ieSeTTbFJCl35jRuhSDymjITKNG568ddua7K40+18Me&#10;M/FHiu5JFxBdGLRtIu7eOwDJGVUPHA+EYkszDHLbvlBrop1ErRcbSV7+bv8Ad/wxUFzN6mBq3gPw&#10;/e+L7zWfEKQWvi+ee41G8HiVFtrTWZUCLGLU7VR2Zhl9rE9SV9Vm8PeCNAubm+8ZeFrzxF4gjuDD&#10;G7WySws8jGV3hVmjJIXliysRuxmui8W3l/b+D9N1Twn4o0XxPqN1bNf6joWu+F4L28smYuEaKNw3&#10;lv8AuynllckKW4rn/GHw78KeLIDF4ot9U8JWySqj+L9HaeLTNMunCb7aaF5PLjjbIUuoGHQ5xxXQ&#10;5cyipzd3v/l0Ldley0OdudU1Sb4k6Lob6UzafHKILKXS7RoFlgeUzObsqxBEQxhiUAJwcjIrUsPj&#10;14s8d/E++WGDS7fTPscjxS6laxqs0KtlIoxwXkYIABnqckACmeJv2c9X+GGnXGu+FPFHiKbwjdW0&#10;SS6v4Xls9THl/K0klwH8p/LbaG+QuBjnrisKw0PUfFngzV/+Ebh8b6vd65FLd3bwW2mRXM9zEqHM&#10;crIrrsjYFxHubMgXsTSlhqU1dPpb0fW/QizeqPQNQ/absvAWjLqHha8+weJFnmtdRGvSkTwbscsj&#10;bSEBUAeXuXAHzEnFcn8Tfjp4J8TafpUdx8VdT1S8Ecc2pjS7CWVXlyPlt3UCPcBlSWyMKo7E15h4&#10;f8KeD4bDwrPcaVJcXlvqYvNauFJv7iziimRIYCrAlw5cb1yBgE5FX/iboF54t8ZX9vcpc6rp8GoF&#10;LOytrea2VAxImI8w5RMDIVs5buoApRpUOZRbf4enn/w2pzOpUkn5mT4o+K2lat4Pezj0bUbWa8jx&#10;fLbWMm6RI33rPmSRdssmEEjAHODtyK5jQvH83h39/F4Yhis55I7uSaTV0E+1sKTnBIchSMAgkEcE&#10;Vf8AiLqmgXeq2a6ZZTziCKOSWxhufNkt2MQAiZiuCqqGBPXGCMVh6bp7P4Re/wDtGk2uiC88saQs&#10;+zUJniXny2Awy4c/PkE4IFerCnTULKOj7mLupbnu37VNzP4s+LXiXV9Jit4NE1eOy1Kw1XUWdN1u&#10;Y8oAittwHQopbujcDFeiW/wL0L44/Cz4fTeL/M1P+w9NcxzpfLaBi9zK10su4MrElEK8rtBJOc8e&#10;Xy3cGq/AGK+8Q6GYb7wLfNPpGnPKJPtVhdOMbxngQXW1sDJxMRwCa9R+H+rf8Ix4n1PwlqyxG7t4&#10;tGtGuOHgluVaX7bk7hjEl05IOQzRAY4rCUpQScHZrt9x1K0lZ/id18F18M/s+Xmv2cBE8fiGC2K2&#10;tlqME4UwhlWQyMy7crLj5uuzjgVB8a5bDWfENprmtaFoVvaaqwsxeyX8lz9meILsd4WVYJUxhSpz&#10;9a8TufDXib4Z+OL3UPHtpDcabdiXbeaXMz3DSG5DrJbxxN8nyrtJm44wAK6jwr420b4pfHS9k8X6&#10;fqOj+CpIjBC2tzoUsjsUruiK4JlMbE4zhn+lccpe/e9w+CXJeyJLzxZ4lfRblfFPi9ZL3R72aFZZ&#10;o400lYUK4MSDcIm2ZBTZ1KYrW8ZaxLo8GpzaHr1l4zSwbznLEh4FkOY3RuElUqQhVSPnGc44rzXw&#10;b4o8Ta5q8/hO4vb7w94YlaW5ubOytmvvlJEil0Iw5+7+7ORyM9MVU8ERavdeKJrbR9Rjtbi705Lu&#10;a9jsVt2EzSIzpHbxj5lRnU/Io4+YABc1pySbbk0VdJfDdN2Ow8Sxar4L0m61/UtOhEuoaXbzW0Ft&#10;egvJN533BsYvEQG3HkggcdK8rk8SXlzHd3t/azXOoTvJK/lRq4hDg7uQThlz1xxXt3wz0u5+JWj6&#10;h4fmlbSfszNqTXt+7PcBYIpUkARfl2lxGFLHdw2Ae/g/w68Q6d4we1W41NtGk1ieS2u7y6sWEVtK&#10;SXUMV4ZpAMDOAOQcVklUvLljouv9eRzVG21G9ondeBdOt38RWXi0WcsWm6Isa3rTzbleeUpHbRTA&#10;D94DyxVc/KpJ6iupsfijpunfCp/C0XhmXxPc3gjg0a2M5itdyylXZ5V2lRtOAFwSBgkDmvYfjF8O&#10;vDnwks9QvvD+oJpiia0luPD4dUtjcyKQ9ym7PlOscanAJG3IHWuS+Ksfhrwv4Xvry2iuL6PUUEGp&#10;WkrAr5qAq0ihRtCsAhAyCc1KqrmuzrcFGne58r+MbSTR/EOmajoMd54SvtJZJxe2Mji0t2kYiJ4m&#10;iJaNSuVyWJypBr1Hwb8ZfiNr2mNa+KNbtviFpWoQOl7b+IJlms7Xy+UuEkOCkgABQjknqDVn46/s&#10;1/ELwJ8Mb7xGmqaTqnhVlt7u80u0eQT2+GJR8FRuVS54Byu48HrXjc3hfVvEL6NoPh7RLm5v4rZJ&#10;5bDSv36qpH7rkgMMKQMvgZ/OvXjJVYqx5NZOEnKKufXvwU8R+Ftb1jUdT00aYLydZNMh1bVkb7dH&#10;JcqxW21KHAW7gLRrtmTaRhV964H4z/CO98Lx6nq2kxtBLPGmrJo012simYOyXDW9w5w8OFEiEktt&#10;cA9K4b4RXE/we+KUmn61pktrNbJHcX5ZiXtliPmn5RlWJ+U/gMV9GQ+L7jTtJv8AQhpmn+LPDmgX&#10;9xaajaO5S+trhX8ySSFRykTCRSFAZQuCMCsNYT01Lp1I1ablLS258n+J/AjahJY6lpsmnRaPa2Uq&#10;XyXTw/vbt1C/ZFcko77nIQjgDLnnii11aw8UeBtU1gW+naS09u+kXubozMnlIPMfcQoDOwRlPIAB&#10;Az1rr/EXwS8KeMbzUdZ+G/iG806501zq134R8RR/v7FN3/H1BjeJ4VIzvAbaAA23mvH7T4Y6xr3h&#10;i7S98QeHdft9PureePSrPxNZB5VZzG+8syeWGDghgGHPPOM9aimtXsZSi2rw2Z13xJm07SPijf8A&#10;k39zaQaOnlzXOovtilkiSKOOOMqPusI0UdScknGK0fif+0v4r1n4RaP4HlvBZi8eW+vNX0dv+PqB&#10;i2LeYZDZ3Ek4bDJtBXiuj+IHwVsfGt94pnbw/p8mpJ9usNPisdVEst1feaPspuW3FWMcKSj5cEjb&#10;uA4rwjxh4Tu9D8ERXWoKC2nPFaNK5CrvO9pYY1PLGNsKcdDuzXPCMZSjK9yasZxnKXc6vVfivN4o&#10;8XW1hJpBXw5Dp0VjBEYo5JYPJjbEqhuBukdieDxxWHeeOvEHha4kt7BbmxnihSC4mj0+MpekMedo&#10;2qYwGwBkHjnNedf8JMdSWEW6NJdwfcaH5ZFTHcHOfTPNXpZNN1zwkly12bPUFdmKRblaeMEDMhGe&#10;nb8a7I0VCV7HNK048r1OwufitL4lik0aQ6ddm4QxXRdWs3xuwVVXOwEjkEHj3rmtakmfxxHewwCK&#10;1llzDEh82UYGMEjKrkggEnHesXVAJdTUXzS3U6najZ2qpUAfMuM/dzyev41t+D9E1nxdfQQaeLOY&#10;XEphiZYU3Tjb/q9pA3DAJOD8o5JzW0lGC5norEwUaa5Yo9K+HHw+k+Il1rNvNJHBfMWluntnXe6K&#10;RvRVAHlxE4yf4mAxgCut8dSWnggQyzJFff2Y8a2eVb/Q2SFWUwjq7jc3IGEHfPNVvDt9HpnhXW9C&#10;0aytNOigtSbiO1k/e3032mFVYu2GwqlmC/whQTmqHi/V28M+Jlu4J7PVbe4vpZIobqVd6+c+wspb&#10;LbdvcccHGK8tVKkqu949F8u56UfcjoN1DWLmz0z7TeeUdThsI9Rubua6ZZJ9sKzBNueX3TDORgkG&#10;pvFcUXg/4a/D7wpf6ZcXfjRA+oa9OXV47driN5baMgbuUhaNy2OpZT7ctq0EXizxRfXsltGkN6hg&#10;khsom8xyRlVyz9D8vPHAGKyrzTtKvdD1eXw/e3h1O3WOK5j1F/LecklRGpycucEnnjaB712wgklo&#10;dHNZaHa6tp194z8GaszXx1Oy08Wk6antVAsy53q75zudABjHQdK6GfxXo+neHbfR5NHm8Q65cyjU&#10;2tYYinmpjDu5XO7ALcKMDb1Feb6R4x1Lwl8BrbwK+mRo+oeLXnS6vYWaaYhI0yFypwpYqPUlumKv&#10;nx/q3w4ln0s37xfY72XT08hQCQx++8qkkj5WPl7j1H0MVKLmuV7LboN1Op9A+LfFz+D/AIp32n6N&#10;ZXGleF9P+yxWWorbZt72dYULlWkICHszDPGc44rwX4i+ONX0n4oatf6H4N02/sdZ1KW1hjitmeS7&#10;DbDJ5mDgncygZHXpwK6LwtrOv6xFqFrdWF1qkumtIzW6zjddEbTIIo5Purt29Bk9BjNdN4a/aG0H&#10;wLe2niDxL4Wkewkha8shavGLhnfEQxFuXldg3OQSvQVwUYOnJpR5n2IlUTbu2jhbrxf4g8CJFc3j&#10;W2maVqFyLKeQadKBZuqqfLadTsO3ONozwcEHHGZf+ONbGpahbXcsOrzSgOJ7sENZ26/OwAbA24zg&#10;epOK7b4o658PviHeN4osbTW5LHUIGS50PT1ZYIrlYRNuDyAgykEA7U4ArF8IeHdO8QfDDWH0nytL&#10;exmlu73VtVV3DKVjX7MqLlmdD8yk4LZYYya6GoqPM1Ytpt2jI7bwxLour+FPtnh2/sdG8QTRRLaW&#10;UUy28mpOMMCXkx8oGcL1Y8DFbmoarL4hvY7HxXLNfa5Cgi+w2mLa9hmaFs75QcI7IcbQCCVBbk1L&#10;8BNC03xp8OL6Dxa1rDZX1gLezeG1ktbiBWQI7+Y4CtsZN/BPBHrTfjxrtvqfiy58B6Xpnk6kiWz/&#10;ANt3FtkTyjBSAyffNv5ZyCOj9cjNcqVpOF9jojJqKbZx+g/Dm21y+XWvAd1c6g7xvBNpOuxx2tye&#10;Qp2uuA4bByWxwau+NfhFZeKbPRItWvJ42R5EBuHWaUCFXPkNKSTtJLbeCD8vWvAvEfxevLhzDKtp&#10;bz2iIkYW0AYtGerGMjOJMkAjoa6PWvjJc7YNsvmab/Zy3LyBVGXLbh5ZIydnzKobp05raph8U5Rl&#10;E4ZVac000dj8W/h94k0C4v7+PS7e4tbmxtbeaCxkaaK2twdzKgPzbV2xZfGNzEV44+px2snha007&#10;xBayPFDH5Frd25u/LlVnRSIyu3Ptzk+9eg6l4pPiu4e3tdVv7a7tmjM8kXls2wpu2ZX5WP8AD2ye&#10;wxXWeF9C+HeoW89+JY5tUhEbf2Zc26Ry2R3ceUwGS2W6jhT6da3pzlSSU1t/WtzNRizzPStI1/xX&#10;qlrquteJb3WpNSa4hW4u0KRx2UCs90UjBxHGqIVZgO+AOtY3/CbWHjzUxYrqlzb6JcX0cUdnGixR&#10;CMEFY89ThVPB6lq9aT4U+DvH/hzVtD8EeO0+32tlPbxaZr4a1uYd0g3tv5R4ySwJX1XPevD9S+Ck&#10;nhvT0upb+yUWkpDyNIfJklQg7Q4HzY44969ODhL4nZ+ljV80V7quvU3W13QtXn1a7v49Qka0hUXS&#10;RKDsVQXRtrZKqwG1geAcetekfEXwJpXwl+F2nyySyDxJ4mUa6LeOUxRWUQjyYGIwHdgwOeOQVFcD&#10;44SS38V+MpF26fBchUtRJKu+JTtZ1bYdsqgFQQcjnpnNL8e/Emr+MtE0vUbu8g1K4gmlspprCVXt&#10;ynlxsCAOADgHoMHis3FucEnp1+42UuWMmeZ6z4xs4dbttSjiuCXRXZJG+UcfNt9Mtk16J4b+PVn4&#10;X8H39joOkXU+hajA9vq+k3F0s0B3LhnaNkIXPUOuCPwrzl/COoeJPDn2mxtXvvspZrgQRtIyx9RK&#10;QoJ2ZyCR0NT+GfCmrLqUEtpLDaypKiByBsOTjD542HvkHPSu6dOnOKv0OOFScHtub9t8atM023vI&#10;LLwTaQm7jhjeeTfI8aI2fkBOBkZycZI7iq+reNrbT7WWUeBLGKzlXIkE0xDru44L+oNa1lpuktMw&#10;uFtrqdceXFbx7F3H5iDxyq8gDOT0rX174RXMcVpcXeoyaxpYihhW4tbOWGJWkxKsQZwBu+Yjk5xX&#10;PalFrf72dXPVa0S+5HE6H8QruwsRJp+iaROjXDyLFO/mTRuBywBbI44zVrRfjh4p0a/k1LQdEsdP&#10;vooyWurO12uq7ucnOWGT3rbXwBYWEsd/9jjaYlMRTOybwxwVDdBjgk5A54zXReB/hjHb/bmv4G0i&#10;9YiG1vr6dUgQAgzSGMAsyBTnjJJxgVE3RSbauEZVm9HY861n41+MbzUH1i9tNPm1SbG69nso3n9h&#10;vKkgemCK1/DvxD+JHjLUYIofEsNiblizXJkCNGnRj8oz+HevfPCV58PvhL4UiSysrb4jeLLiVXud&#10;d1LR5JdG0dCduLeGRQ1xIOmWUA4PPGKyPEOl+HviZrE2q6H4rPiJ44h9p02Lw4NInlAOCLaGFNrK&#10;OxJ69a5nOk72p7dbf1+JsnOXxTL/AOz7oNr8TPiXFo/xO1y9vLfUNOuRY3Nu+/fP5ipAI8buSu51&#10;3DG8AHPQ/Q+k/B3/AIVx4juZftmsa14WtreS3mi1qNHdWkCgpDIiIfucYwBycGvjrXfDzfDh2Oy9&#10;0q+R5HWw1CALchSqbXHz/IVJ4Y8g4Ir6a0r4yEfCfxf4c8beLNfv5V0wQrqH2hJHgD25eOAGNUVZ&#10;Dj77FmIBBPavMxdNzVk7J+RrTum0/vOa0XR5bG81Dw9ZRXOrKJ/O06/IWNbEb/MtnTcC20Kv7wPk&#10;tkqMYFQ65qWhp/ZD2d7Bqq6VqH9o3pksp2bWNSVwU3SDKCFcOck8ALwcCt258UPoHhW+PhpJ9Mt9&#10;VYb7q5tPn0yyuPLVleRcnOdzICcgFiFNT6X8OIvGWjQaa2pN/wAIhaXCCDSncLHLIpVITKSVJyu7&#10;eDglsDPWvJco0ZqU3YUqfJ7sTmfHniGXV/FOrafFNa29pa6baX8sN0xSC35AncFDuL7HJ3E8jHGT&#10;WVod74d1mKCwFtDYSa1dmVFMglBtURw9wMHarM+QA2GP44q14g+D2kWtxqqeG9R1OZZ7uSy1HWJ5&#10;VkW7mljTyj5YG4QqQ2MDYAV79Oxvfh9pfhfQtN8SWcd1phj09rIiVjCsbxEq80kLfKXxhgucuTlV&#10;pV3S5bwvf0t/WphO85XRzfg7wDP8NtC0rxG3hMaeJytva6frlwr7baMmSY+SMndOgXCtk4I/Hul+&#10;J/h34m3mjW19JFb+GybptZihspobW2kmjAVN8x3YxGm1tgXeFwAMCuP0H4dalp2meIZvEHiGz8U2&#10;duxtopBeLA8rMQVXnnbgIAeCO1ee+IfiqfCEdxpeseFtYXwzq1xlxDKXlRYmK7oZW278Zxk/XnjH&#10;EqM8TKXLeTet0/8APX/g+ZjyOCT2R6NBqWpfDu0tbnVtVXxd4TstGntrSMwSWl7bwyyO0UeUHzZj&#10;MbljgI44x3is73w03h7WtW05YrDTrCWKSwihvJ9Qa0hdcSWsrMVTdNI24lFOwofrXh2mePbzxdc3&#10;NnpUmp3iRQNaQXE0jLHBarn/AFkB3KzMmAzAcEDBrsPEepQ/DvUU8OeHfN0O2ihMkmqPfefNFvKK&#10;lqxDFSF+djleGkIGNtbvBVOez+J622Xn6fd8jNaO62PUfhd4jn8K6jZ+HdRtLH7XvkiYLOJb5NrM&#10;IslixLAMQHKqPnAJyCah8c+LtT1XxWdZu9RtrvwfpGrywRfa5GlSaeNNiokynZ8kg5dc8jvWV8Nf&#10;E914y1DxPY3MkrahbNb3C3tgITLLO0hEEBiJBkDOg+ZcqhILDmuX8TS6h8WviroesvMPD/giGOd9&#10;Ts0JurOzvUZftb7ERY85Ma7jtG7vzzhToP2s1WVrb9ejenm+htGTtYt+Mb86lF5QvNQuLfUbsG/H&#10;2g+fG3mBjdF5CPMG0EAEA81Dofhdr7XbyXw5ct43uJ7U3enW2k3CxpZTNO0Y/tBwDt2IAwQlAxZg&#10;Txzc8JfAhvE3iSPWdL1KOzsJ73y7TTvEljcXc3mxlpQOoXYY/U4BZcA9a9E0jXjpmnNo2paDZyXL&#10;XUuNP0/T2cR3F0Y43t3f5YmDjkOysQwHQ4Nd1WvTpWjS1v8Ah6/8Avmu1fY2/E2gweNtG1CfWEkT&#10;TdFaa2siLYzb8y5dGl3gQL5mAWUHAzVLXPG1jp1tp+jaha2c9utnc26TWcvktZ3IGVCXDfKr8gZ7&#10;qcgZNZvibQ38QPBHp97fPJaSS2lho8MiSCMKTvmkhjB3AgIAXyQee5rD8VeJNP126uPDtrpFzqHh&#10;q0aGWCOa1DtI7NHvnUI3zpJIhUrwdoJ44rypOVW0d1Hov61NW7ppGj8NtF1OO0fX725u73VXti95&#10;5eorK9xCsgjL+UCQeG5AAwOg5qT4l6vpWoanouoWED63q/ih5DPo9mJra202KAKFjeTGYygkDFWG&#10;NxOOtcno3xYh1Xxx4sWHwlPc3Ebxva6xYh4P7NnSQ7pIkKkxxOvDqFwNg54oi1ay0zRbe9t9QtJl&#10;t5WvLvbFJPdvKXb95Iwwpth8oXLAlskgAVdP2lKb5o6vp8tNvkYc0YRaiemXujaHo+qWPhGJdPkt&#10;7YGNLTUZIYrWa+Vg0d5FHj/XLjZnqVUYAzWJ8QvAeia18ObvVNLa7SWSAW8un28AgiukjBjMYyCV&#10;YYZizlixHJ6VxPiLxtc67onhyz1TQbfxBK9pcC9v3uI7SO+jDBYBZxKhWCcleByJMH5snNed6T8Y&#10;NeW+sZvE5l1G8k1XN9aSM8SSW8YYNGsUeAHJVQeAewPJx62Dw1Wzr3v5f5Fxqpam74K8NaL4g0bQ&#10;rea51VtPiS7tLbR0jLC9UMHVmLKCkKsMkgjLkKOOT6LrVtqfhm7uvGUulT6u+o6WmmR6WsmILKGQ&#10;KlxNI4IUujYTAX5Sw+bFcG/jzVtG0C98WQWGn6XZ3bPCtk0wjWDzGyln5RB4wMbduScE5PNcZ4w8&#10;c6gb3TNNm1AW+JGiTSrWEGO1iZAfLIIAwZACwKjO3nrxbw1atK0fhd/83tr/AF2MppKzS/roezaf&#10;8Rrqe9SbXrjxNq+sWsJutJ02xuJVFy4OzyiynGwxs+4YyeOwrgvEPiyOHwtFaS+If7C8L/aY57jR&#10;7G1F9M8mGGUmjxtYMWBYk+pwRivDdV+KAHhxdMs0lZyqK29EeOA7sny5Gy6ZwMYPygAA44rT+EU+&#10;sXvii40v7db2uoGJl01peXaZuVhj6gGUFlz0LFe+K7aeV+zjzS6f15/qY+0v7jPZdL1u4stetm8S&#10;22u6Pp2ny21uJYwnEZbLOhT/AFgd2B46VxmuxWuhL4g0ayS0N09yYLmyuVDohMikSgvl1dsDOBkb&#10;W5GaytQvdR1j4a/YNSsrPT7zw7fPhbmOS1uJYHyQFc5BKyxuAvfnGOlca/i3UYp9l4GjlikZWhBw&#10;5JOWLyt82cZwFI9a6KWElHVfcZShy7na+JfitPbSanoWq3lrqHh29W3WVY7jzpftKgDl8kDYUAIA&#10;xgDmvW9C0qOz8Kw3dzewDQ3haVRZyEwOil0YyYyzANn7vGR3rxew8C6dqei6r4s17VdIuxN5lno/&#10;heyVpJ5Rsw1yFX/Vog+be5O5gc5rU8Q2ni3SvBHw9tfDei6lFbXGhq0AitDcSRbppmkSUqN21laN&#10;jxj5sYHFd31am0lDT/hvzE1OK5kd1oHgC5E2oWz6Jplzc6QwlsNS8QeIIkssTIGRwpZd7Kvz+W2R&#10;uxkcVetvEXh820X2nS0uLjYPMmTxPpkQdscsEKDaCeduOOleS6x4MvbLw5aa5f8AiPStT1CSGYJp&#10;iW7zxxMF2ogDIF3g9VYgp1xxXoGj/sweCNR0ixu5f2gPCdrLPAkrwP5O6MsoJU55yM455ocI7uX4&#10;M64zcVZr8UejfFT9m2G48Z+Edc0bVjrXhPU9IFpq+qWOoWzXF0IyfLdYZgCjFduQmPuHHNct8Hfh&#10;tr/iT4gv/wAJHp+o654f8OWXkX2o29/HBLYwyM4R4cEB9n8TDJwhOTXrvi/Xv7H8V6pBremLdQaf&#10;JssdUFnGklxdt5Y8oRB8mPIBXjscdc1v/Ce1kGlXtrFpl3a6a0hnie/WISSzEtuAjTBeNz8pw33Q&#10;e5zXgxxdaNN8y3X9anpOhG91uc74G0vxdb6wfCd9peiahp03mT6ZqPiHWng1BChBhy8ShYwwBJXl&#10;mGRuIqp41v4fAsVxpd/eadpWnabp5062/sZnv2iR1Do2FZREzhiAQWOMAjNek/8ACEQQSXtjJaan&#10;4ZSa2+2Wa3O52LMzFo/ICHagbO0jOVxk14V8TNJ1fxL4xh8QAW0Fglt5QjkjfckjsIxM7KOM8KWO&#10;MYHrXHTm6lXllp19f+CKcWl7up5Tq9jZ6Hp+p61q7rrWnW9rC9jod4oWzh3E/vJUVNrMoPQktk89&#10;64rw58Z/DV744tG8S6BK3hm3jlhEdrMHfzpE2C5kEoYNjqqrt29q9N/aa8B3Wl6nYLb6SLvRb60i&#10;msVQsn2sf8tp1IIRioAXBPAwcDNWPhx+zzq7jT9bFo3h827pLbz2MFveSSoSQHeOSUBOhxuyrYIy&#10;DX0MKlNUPaVXv52scKhNy5Y6WPbr/wAX6Y+pRP4a0WytLbRtPtXsYpd8AKSlQUCONoUAFmCjOXUA&#10;8nGF4wlOsaLrlzqnieHVdRW6jOoLawwz22nsjglVm2sVjAOcAbd3vWV47+JFr8OvhC+n3i+b4hGp&#10;xW9rf3sIuJr2BPM+0ExbspyVBLgqScgYUGsXwP428IR6is2tLplrd34ktdSsIgPIt7OeCR8yzyHc&#10;ShCAxW5XnAFeCsLLl9pvr63sdkp2fJ1OT8EeLrzw949tZxbWzRxSy3EH2FWu7j7Ko24gdPlRiSxL&#10;bQ2WHOBivVvGXjiC60fVbC303UNOTV7e+0+xvdSZIRFdfYjN5Ee9supZgjHpvUgDivEtO8G2em6k&#10;/hqHXGhjYx2LSQSeTI2+UfuJJkGcDk4UtxgE5rpPEHizTvEMfia8jsbK6u31uOTTbopNc+WdroQx&#10;aXCjDAbQu0nng816dSlTqSjK1/60D33H3mc2PDninTNGs5tTjngW4tI4iDGPOCpMzZwv3cbTiQjb&#10;tOBxXa6BYH4Z2UN9qWqXd3Z60jTQafY2Tw3mpB25TBGxNrZAf0zjPFeY6dpcHh3xDf6/4m1C6k8Q&#10;xSPGkFoQ1xFHtYKu0k8dABnGM17Z8LPEGmT6DZeGdTmn/tSK2N7bXtxGZk0Z3R1D7NvzAru5LAKw&#10;GM8VniVKMdFddbKxlGF1ZaMltP2q7Pw1ouq+PfDPhdLC/wBJu0s7m21O4lmae2nuJY2kz8ojmKYB&#10;4POOMCvnj9oO28Q6N8T0vtQkik0O/trbWdHXTrh2sryzZcQyLu53qUKODyHVq9D+L2kalpngxbG5&#10;trj+xf7TWJtRe4iWTW71FzvlhzvSNUl3Iccl2PJ6cRoeh6V4n8F6VZa7aFzo8ss6G4vngju7aadY&#10;pRFziIRM8Ugxw3z57mvQw6pU488VoYyi27X2PG/GviS3vtSS7trZImdAZYVXbFG+Rhkx09cevNdz&#10;4fg1CPRde1loDDr6rbTXLOof7VE6Gbeo5BZlwSO46jIqXwR+zVqGvfHW18Earco2mxzGW9vobhEV&#10;rVAXYrI2VVjGuRnOCwz1r2zVPg5pL6N4csfAniF1spLOXV4bTU5Y7PUbp1WSKAjcdrZUDoQCozgZ&#10;rvqYuhTUaae9n5W/pGEac5PmZ4r8BfFt/ovjCx0+71zVNDs7lZhaXWjErM8zhvLUsqlvKyxyBwCc&#10;49PZ9PhvfAHhHUm8QeEdS1jwl4g0eCLxTpEkzFo/IbYlxFM5Oy5VSHjJ4wrAgq1ZN98APGtlD/wk&#10;sGlX9h4pt9Oi1BbXTHKyKC22SZFjy0IG5t8bY3dVzyK9T+EPhO/8VeA9S0f4h2Wo3mjPqMNppgmV&#10;othnQxqWmVDlicoFPzA/KevHm4jE01L20JLl0vbvfp/XTodMaL5eWZ4J8QPg/c+D/g7cX2myN478&#10;Ey6iNQ0zXIbeVWtkjjaN7a+jxut3BcDax2kqSjEVofCT4f8Ai3xNcWPji6nXwnpN5e2sEVwJp7aO&#10;OJJIwLaCM/NIQrBl2eYMAkgda+iNF0TwPonjfxNo2oazrVnpkVqlnpVtb6ubC4e18vbcsshA85zt&#10;BETjgE/KWBNcX4p/4WZ4W1/w/qtn4j8VeNNGsJIprWxvtXacOWUEYKtiSNS20MAOFbpnFc1bHwrR&#10;dKL96W19rfkKNK0k3qj0zwR4P8KeFL/x4IbDWNQ1Ozup4bmG7mjjvb6cOUia3bzF3IykSdQRg8Y6&#10;3de8Py6BPLrlpDqTNDGunXNr4g05JoUjWBWeYTqGRmfkKRwN3XiuUnutW8L/ABBv7jxXq2l6do3i&#10;GQXlv4f1KETRzosMciyCUDfCRLIEL7lACkMGBxXVQeNNF8TeIdKlOhawx3zSnTrCB5LRIgghUrEy&#10;5KKZSVfHzDgDB4+WxLlGab1TS1/4Py6HY4p6bWLmr+EdH8QfEPwR4mkaxtPD9lYC5eaOKKQoJCI3&#10;Y5OWk3rHnjCjheCa1NJ8K+GvDGh6yujpqFi+t3Cz3s9hJ5xgL3AR2icEtsK7QUk4yWGRwK57U7W5&#10;0fVZbPSdcgu9NSdbeylW5Kx3hkkVjDFPjETJJtZAQBj5WJxmsC71q/t7K7trW2OoXtvDK97fwROI&#10;/PW4ClHCFcv8uSu48turilXlPSL0Wn4/195i+XqZHw68EaTqCeI/Bt81t4S8T2t9IG1G1s3MctvD&#10;LvlMmGMUpKD5l3fIXHPy8+nWdhP4902/i1zTPsel6HZCSK4vkaJrwR3BZFLNxPbSQxx7UyPnXHIa&#10;vO7Lxdqcdhpmj6WksLQwz3j6VPdQW8a+btaVlf775aNcRlsnAzjJJ7qTV/EmvaGkDavFY3B0o2U8&#10;VzcvbS21uLg+VvEu5VX5QgZVG9m9MmqrVkpuctE9d+rt/lp+BMI9it4H+OK+LdE1jS9YW7WG0nu7&#10;OFNRthb3c6RZ8l7c24CxkGQK0eSSOjEgVxdv4AstF1OyF7qyWNvYait/Do9q42/aZbMjzESVdxtm&#10;XAYAl8lDk4NdlcXF7Je33irTZUm8XOZIJ9JmiFzE9ySiStsjZg7PsLfKeNxIJ4FM1221BfFr6pdJ&#10;p+pSRW+na5Ld3ZK3NlKscsSbQefLGCCR/wA81HqK5liZxlKUNIu6+/19f0NFG6VyTVbFX0u+1N5L&#10;XS9PupfNvbfTwzx29r5gI8pd2DJFJuB2jdtL9M4q5pXi9NN0N7Kwszd6fE22ytDZiRJIdrMlwvmZ&#10;wpCMGTCnOMYrMl8cW99rQtNF02K68RXkVt590bb7M99Jw8s0QcDPAO4gbSf4Rnluk+C9D8WfDfxP&#10;deHNS1G2udWkS4kto7sWty8dvIsj24JB+YNl9qD5gVGQDVKlz+7J28/6Zbv9k4ubxfB4r8PafZQW&#10;10txHqpli2TectugXLRAMN2HkG4IwIUHg8Yror74g6NpviN9Z0oTahoVz5VpcWt2S9yIFBVWMbD5&#10;YgY+qkEH1rLstA1C4RbibTpdTs2t30+01O9tMTRQxRsxSeLCebLH5jbnViTnIztxXa6P4UubW41n&#10;VdLNjY3VpolvpGhzi6RLeSeDh2kMucREtK5YjuFx8oz1JUlLkkzKMZ2uybx1cafd+Mnj0W0gs5dL&#10;knurd2cTeRfMqvGkm/ja8SuG/hy+0155quui70DT45LeCzlGosHvLmRYh5+wfvFuDkGNsFcHhtuO&#10;2K6DwV4o0qPUrm/1iGW8SdI7U30CCSQzooSV5Pm/f8MCSD97BwapQ6NoUmnJcXdmsemXNn51hdzK&#10;GeylLttjkiz1Dx8I3QNkYrSKgpcsti/i2PSPAeq3Mfgiz1p9R0+azjs/MfCbXgcK6bwoyCdhiwBk&#10;swXAHWqth4g1rw/Pay+Rp+k/ZoUklsLvdHJcNHljJHIAfLRwyj5ycsea8707Vl8Madp+bf7ZdyRx&#10;pewxQSy6kJyu7/RoQR8wRdmTnYck5C10Efja91uDTrHxDq6XekySoJoNOCzX9kSQsMF1vwjqwOMq&#10;SMgHtXJKKbvHVJ+hqmlozjPipf6v4l8Ka07aDZ6Io1KbWpra+vPsc8LxTLGluiBiwZ1kL7ckszMV&#10;Kg4rt/CWoD4Y+DdI8UzeGbOLXrq2ffcamrahNbPbuvzqmd5kfdGqhgAMnOMc6eo6NpniDRo9eGsS&#10;6Zo93rjm51rVrdbh32ZMQSJpCQIygUBl2lgSDggVseCPDvhLw94i+3+E7a+0+K+Vr5pNMtpJknnK&#10;ja8bT79oJUs0eCEbAwSRXfGcFBaWle/ydt/+GMFFK9ncu2sGtXcPhjStNm8O2XhWGYJda3FAyXJk&#10;QS3cluY3CmNSDJuBAPyj055S88XeLvF95qx09dGutPFvDb/abObzZpIs7Y4rcSLgAjJO9VGCM9Aa&#10;62fxza6N4fvTNeKLy8c2t9PfxkreiQlGlgXoJGPyHdzmQhenC6BqeqR6g0UFxZWEeuzzW+UgzbtP&#10;KdgldQflCAklRgDyRxzSp14uKutX1Nk+X0OK+IPxA0Oxm/4R3UI9W1m60iNItP8AEDp5MtxMW+dX&#10;2YUxh8OzYzk8ZAxUGheJbXV9Ds9alsrd7e+Etkn2cbC1yPIMrbeGch0k35GCHG3LDnwf4i+L9G0v&#10;xP4m8N+ItYkvb7RjdW9nqiSHccOej52ugdSVUbRlt3OKzfDVzPZ6joHhqfXZbCLWZmsZ7iNngUCR&#10;QWlWYbixJ+VtqHjntmvo44blgn1Mo1lJn2n4QuNF/tfxNpUEQ1O9e8mS1tVtXAElxGGmLSOoVCfu&#10;qucADp81M8RXNpc6zDLaWsMIuUt5rCztIlnMbxRoPKJTPJcOrEjK/hXgPxd+ImoeBPEGj6S9zPfy&#10;aMVubPUZb3zZpIonbyWUZBnXZ13gFgMZ4zWlp37QOoeM/Dd1Le3dlpWoXjKlo6SLayoEBkkeZF2q&#10;cgsBhvlIUHNeZVoyqUnNLR2NfawvYueHvE/hrw1caFZXkNzqURvJgk8UCv8AZ2Ynz4Z4hlpHQbIY&#10;24AGDu4xXYeGdPubptP0S3021j08XEunrPpjZMWf30RkVW+fakfl4ccNu61w3wu+B+tfEK9bVUsG&#10;g8IW3k2dvdX8CIxVFDKGiYrJIqvywXG8nriu/wBY0vxH8DvDl7oWmm1i0u/u0+yax5Syx3LneTNI&#10;wJ8t/vAx8gZBXvRUowmmnvYUG10On1vxLD4Q0u8vLWC0trm1jS2t4F2yW8rz26xiIqhLHO0SADG4&#10;7snivkj4veHfiL4B0zTvE17e6RfQy4uwlkLd0VQxObm2IGU+ZlI27QGAJ4r6p/4R7TPBui6vrEvh&#10;g6vcRQD+ydHhQLdG6MSgZK4WUrsLl/R2+lcH8RZo7nwRBres266X431mwtFn1aHTN9tbgSec4khY&#10;neQjDYScFn9FxXNRqp1YyWqbsZYiPNGz3OA8F3Hizx18VX8Za1YJ4V8CXemPeyvJYi808WccBle0&#10;UAACFvKcKuQdxXljgVi/En48ap8VPhr4om0/RU068v5bBLPTI4I5lSzC+RFFCgVizCQAnkYJOK9u&#10;fxzo/gXQNC8Pw65FqWl6UszahDZwhYrmz8oF4ysvyREO43oSB83y+leJfB7xjb2fjnUtP0XUD4Yi&#10;tma4sI2TDraSKJJBG7/fbASTAHy7Wwa2ov28nUqUtYarto/zOJ8yagnuYHwwm8YDwjfeHdP0C4gs&#10;Z5rKxvbm0tBbvp98Q8UQIyHaZpMAhRgHG44zX0RJbPL8Gj4ivU1C7FpIks2o3rqk89yryKyxTMQg&#10;/eMq7gCpERxxiuA8AaCvw11rVE1m4uYLnUL15IdCWd9RmsoYLjyjqiQty8jRsdm3kgu3PFSfEv4n&#10;+EfHVte+FfD98l/qPhtbj7NHLvtLD7a83OYmLJJEkaP1GS5AB25rtxMPayVlbW7f4a/kaOSpx957&#10;ngWgv4vt7JpJ4473Wba4k060n1OXz7e5lXD5UHglFZCQM53E+tQeHfhp4q8YeMbOy1LV4NK0Bba7&#10;utT1VHWGzsGjZnkKtjadxA2rjkHGMVz/AIy1HUtH8f3GlJrQ1OZ7s3mn3t0ihbCZ2PA2MVKFMDOA&#10;AQCOK6Pwl4zufHvhrU/CmqxSW1i0MV7d3kAMbWyJIyyKOcYY7QT6/SvYcalJc8UrP8Pv/q550YNt&#10;K2x9Axwzvqun63qMVl41t/7MjSaG4mSKOa1jVo0CtAPmJRBnZ/ERzkCvM9D/AGVfEfjH4g3+o6VN&#10;4X8F/b7hmstMTeVtkdP9WgbJ3DDffbI2n6Vb0Kw8i+s7+1upE/s21aR90jFEUAFI2AODxg54689a&#10;3L698c+JbyaztU/s25Z38ya4ubQ3KOQxxG2/90GUkjB5yQDkV5lGpOjdRe+9/wDI9SMU7OUdUeaf&#10;FLxRqngzw4NF0zxT9ovdAupUhFrO6zSCYpHOccEljEmAvCj86wbCaD4k/EfTPDNpfpp06XDyzX87&#10;+ZJKBGuVcE7AEAYYBySeDXaP8EfFfibUtS1i08ESeJzdXliBpmnX6SSyWm1mkKmNztIKKM56jvmu&#10;r0P4Iaq3jLxVr2oeBbXRvDWr3HNw97FatpEWxQke1ZAxLSKA20dTk5BNdc60KVJtatJ66b6ab9NX&#10;+G5lKNSpOzWhzPwJ1DUbmcbfC82qaa01xaiTcftNqRGWLB5CdzOY9qqCwO0gjmvdLePU7PUtVGq6&#10;Ta2V3fPu0r+1NLjlWRWxLskMWRDLkquGZcgLxxWr/wAKh03TvA9vo2l6rpeieOItM+3SMjvDNLao&#10;+TLKzF9ksfGZI1IYKVC1y2ua3q2lSpaaZrepaza3qxXF15kAS51LUIJHjfZINgBC7M7l+YoWxxz8&#10;3i6ntJuUVZP+rm/I6SV2Taj8RtE3Jq8l1fa/HbXjXEojzZEogVJJVlTPAG/DNjBB/vGuSk8T6bJ4&#10;WmsmfSta0u6ncx6dq24eXAJFaEgFg85Ks33cD5Tg4rmfGn/CQWWsDVbLR5LNLt9yWkQF1a2Cu7LJ&#10;bTZXlzGNwHUK3ArE/wCFUN41tdU8QXMmp6bpdgULGMqWXqqlmf5li4bbkDGa6KOHpyip89kcsqrT&#10;0Wp3N7Nq/ijRbqN/E1rqVnbyvJp+j6Ukm5XCrIFcRhQkcQ++uckkAEmtnwV8XUtdb1H/AISnW9b0&#10;7RbeLyYbmBPOtrl0Uy7XL/cfJ3KcZyAD3ry34WeGbvXbzUdFsNU0jQLmSW2ke4v3drGIMS/nwzRn&#10;crKFztYY3A9R06z4w6Z4x8R634Uv9KS+1G5d50t/DelQZjDK5Mtwdg/eJtRpDI3bYc44pTownP6u&#10;2tb/AJJ9ra/cS5ya5kj6U8PjT9fnN/qdvFq6xJCW8UNbLJDchkjlKFIyQHicHBVcg5rza50rxFpU&#10;638rXcF5p1rNq1kiS28Gk6RpkLKsbRFiJ2kJb5kZgR1INcn4QXV/F3hn4ceN9S3+EbA6tJJLqN5q&#10;6vbXTXKSebJ9hjkAiiadFYuRn5z2FfQFxZWXinwtcQXtpDLpl9s/4l0z4JiaQGMvIRlG3bG2How2&#10;54rxMRfAzjGs7p6PuvT89PQ7Y3rR0PKrf4U6xdaFPcXesWc8PibSoNRWCx077IYrmJZWktyzD95E&#10;/mepO5c44r5+0TStR0HUr+C7uf7Gt9RlCrMJvkggVHyjJnhlEShQVB6Gvti70jUfCvwfXw4k0urT&#10;abKxtopAxAhZy5YIOnlkMcdsHsBXjPivQNL8VfDrU/ENvbSabrtraXUcGpQWhf8Att2eHi2hLMGX&#10;krvIJUjJOM100cZzNp/DJpbden4+RlWpJq3VHzRYeLdVh1iTw5FqSWunXt3AypqFqslvbqkg2yu+&#10;Gd/lJbC+2c4xX1x8CL3XrXwRe6d4h1j7ZZnXZbkapaXXlyw2TJGyyhwDvUyDIwMqFO6vnf4deAL+&#10;Pxt/aWu+HYk8LWQN1rH9sedawfZnTYNqRqJXLSlNhXo2McZr2L4bapY2Op+Cbzw54TGr+D7m8uXX&#10;ULtnd9Kh8iJI5WlwUErM0ynIU/KAfWvTzKcXS5ILZXb06a73Vnpt183oc+FhKMrvQo/tM/C/7b4r&#10;l1nVJ9Bs9Ou7q4tbO0sZR9pNlDs2Xk0SrhmcE9TknBJrhvBn7Nmvap4Q0+Lw9dWel+HvElhNNFf6&#10;ncgSoXyii6jGWiHAO1cjLJnPIr6D+IPw2bxDYx6f4f0a2TxZ4ijit7rUkKuttZtELd3V2JIYIFwq&#10;c5ckcgZm+BWm3fwx8G32mXklnr/iXw40kNpqF7YXAgluAVCRR71BkRWQnzR8uQpOcEVNHMnLDLll&#10;bXZ3063/AMrs6lTcJO6uig9xrvwn8H+H/hldOviW5j0t9OiitbKSBdTnkcFovMQBfJto15YYLPn1&#10;xXEeAvhP4V8O6N4ktrDwS0GrQX63ostcjkun+zQyRu9sjnaFcu+QwxuRgGJGat6ZqOu6T4+0Oe6s&#10;tRivoLo6U6XV0bTLsDPJIdhCNIc7SRlGGO4xX0Bay2vifT2v9NnvpJ9WVmjlupSixedCoDPuB/1a&#10;gexGMVwVa9Ve4nbm13t36Irk5mmuhx3hmcXlxqur6feWV74f1hIU0KxtLeW4m+1lJUnSTLOrKmPm&#10;IGFO3gAA1L8TfiFHpEuheDLe8tdL1PUfNuLuG0svNt7eyhiZ3UvnCMTxu28nPQ11/hq4tbTQIbVs&#10;/YbC4xc3+nW0djE144w1tDgbS0jBA2wYznnPNeJ/EbRNLHi2Tx14wS6/tFM296tmrgPMkmYrOEn+&#10;JWGGJBXCsT1xWCjGElGUnrpbv28r9++vm1c7qKS+ZyeseHrDw94Wh8R+JddvYpYrme5tNNtLZgbm&#10;3kjEcciKDsjDcdty8nHNfLXxY1G41XW5ZLWy26f8kK7DJKqugxnd0JOB09K+8vCvwyuLbU9T8ceI&#10;rzUtO1oWolMF7iSzXchdZHLHYqDzoURDt4jbPfPx7ZeHLTxjcXM3iCeOG91C7M9laWBNnCGJcBxE&#10;vypAzY5QZ44wDmvdyupCNSUpO/Lb5X8v1PMqwcbeZ5r4V8UjRNRi0sWjajZXM6x3Vuy/vLgkgeWW&#10;xnZ3OPT2r6L+Ol/YW9/4TiOn6XP/AGXi1/tG5leM6dKo3beGKvCSAQ20FmOOayvh3+y5LP4ie++J&#10;Hk+EvD3h6Yi41Dzle2uZzsKATK5ZgpYfKisGKsuQena/tKW11fa94a1TS9NsdD0+1+1G10qGOJku&#10;LMA+XJI6seXkYBFYBgCO4r1sRUp1cTBQ1te+vl/X3hyuMHzHhlnrb2VjqQ0vR5YJ5Q87G4GEM7Si&#10;MyjH8IGAOBySK774e/Dmxj0G78Q+OPEdrpOi23mxGxht5MXjjDhd6rsBdTwASylckCsq0vp/CPje&#10;Xw/M9lfDUbNprC6UjZaoQJHZnQ8lHRgwP8SnIre8R+KNW8f3GkeEfDeqp4cuLm5mOqCTULZ7eG28&#10;oENgxho8rGzs3m45VMbjU1FKUuWGi3bfby/rcUVGOr1Zm/EX9ofTvFuraPf6Rq1xZ20GnutpB9hS&#10;2kgk3jy1yGkLBVC8sRnk4HSs6LWpdW0m72xC6kn0uRbaZFVkhj3bBGzZzuWSQttxjvisHxT4O8P+&#10;Nrzwtp3ha2isbk2l9bXuvPOSLm6idCGEQVViGB8qjccEnJra8JeCteudDvNK8mHS7DR28x3ikjBn&#10;VsLLIsjDqy54PAIFOt9XoUkua3k/X/M46k5TbS3Oxv8AQIR4D0DWbW0afVrWztLm71NyV8uS3b7F&#10;KxCENJIFjt3C5OVLkAc1pav8Qdd8Garp0dppltpN9Lp829rCNIPtunzFRIHaQFmjJQkY2kZIGDk1&#10;geCfE/iTw1omh6fY6nEtnp+tXFu4uLaFLtLX/R2jjkLLiOU/N82ctnrxiti58HTXmvJaXWravd+H&#10;TA88xZ5ptS0nlVZ0mkUq1u5YEqdyg8ZDHjma/eS9o9N1v/wLeh6PMpPTd2M/Q/HWmNr00k5u7bRP&#10;KjuriS2zAZ2CuTCkbuy7d5AViSSB2zXo18oPhXxJ4l1/U9P0W1uLJJlS9V0aKdbmNl2bFYBFICcZ&#10;HPpXnHjjwhrXin452B0210qbSJDBHpGpW9s32R0iiVArJnDTZjyeMEvkjmu68T6XrHjPxX4o0HxL&#10;pEjy3OlLpel6dp0wltIIFlD+VsJA84v5Wdvod3ArjxHLSS9m9NG+rtdXS89zKceWLlY3fiN4mubD&#10;SfD+t6ZqMGpJq+t22+SRERb6RNPuFl2CT5SrN5ZXIHRD16+XX3jK01fVtR8WXuoJrPhiW5kt7OCI&#10;NY3WpSwAMkIXI2KDt3snBGRySK27v4Py/EG1tdCu7y4i1Cx8Vi71Y2qxoltbRrHYtBCuWG4+UpEn&#10;3fllPQV53+1RoWpX3xb1rWVt4rSwt7iO0sbG3IWC0RxvjxwA3mt82QP+Wgz6V6tJUajjh4ys7XfT&#10;T/N/10Kq1J1FZL+rHrOh39h4w0nWJtAsNPbRo73Rry3is7fyVnd3laeCRwd/DNJGBn5Rjjrn1v4f&#10;/Cf4bfFWDUdW1PSdRv8AWL6cQ6ne2d6Y7i2uFXyiGeM5BZAp5GTuz3q/8GfgFpHwQ0SGXxPcS6K+&#10;rTx6jc6HFtZNOkeI7YhKuSwErOTn7vQHFdv8QPhR8Ntc0m51y6vT4U1C5RYn8SJeLbTPsB2B+VEo&#10;wAMcngYrKjNUpTjFvf8ARb/1+B2UINR97c8W+J3wOtPAFx4S8LaH4em8SaG0tzrEV6sayX8sihh5&#10;dwQh3qscn7ssy8g1ha58P9DstFsdM1XR/F+g6950k8d9fyww2kO355GmgwSSyd+Tg5XOOfWPiENI&#10;+BHjnVo1sNYvLjWNDtg1xaweYqymUBkjOR8zi3lZgenDdM15X8X/ABLqHjjx9qOtR+HdH8OWer2t&#10;vLdazrMqSX3lxx+XHEskR27HzhsH5goG7ORW0akqukr+v9fobx1eiMrQ9a8O2HiGztbbUzHrNtbe&#10;dG2kw/aBdK6nKyzZ+U7CpXdkZPOO3Y+F9E8OeMbq60S51PQ4dMSM6jfXWo60lk5lYqI0JDZ2JySr&#10;EE56Vwfhvwn4Zu9Zs5fHfjpNJ0xIkl1NIlklvrqYjBRUDNsCjZnsgYYBPT0/xlpnwi+HPiK2vbXR&#10;b281C7RZor7V9SEn2t0lBTFnHkXHLElWAK7fmAxWVWnF6Jv5FScmmkW5/B+meGPAlzqF74mmt7zz&#10;Qmp61pEpFiluh+SJHiJ2qoG7OAznPXNc3e/DLQ/7V0Ow8C61/b88aPPcapLCbaxXzAW+0yp5heWQ&#10;l1wQu1QoymWBryL4jaZFrOrz6/q974l1q+1ydBY6ML4XF1dsudoAcAQ24R24K/KATjANdUt34H1H&#10;4JDW49T1OxuvDt3daCj2sqF4zItvP5qylcbFdZFWcc4GNvOBjyToR9o5Xu0tu+iX3nO5Ti7yPZtP&#10;8MNrfgLV7C/1eG/8RCZP7O0K+a3W7v7oIiMWlkQLFG0gyqq25UX7wJIrhvh34Uv9X1nxd4J8Y+Md&#10;N8O6tcvDJCvhtoJvsUySFJYNygksYkPysVOFBGetZHheKw1vwtrstn4itvGNvpmlQM8pRrQXUrSq&#10;8CTN8waRVSXc/cY6E0utaxp+heE7nWbm3FrfM1pcaffBtsNk1tvDw7AN/mO5lLA5yZFyQBXBXxM6&#10;d4OF3dW9dPuJqSm0ZKfDC+bTNQtZPGtxeXdhrN5DfbLSbbNZsiqLZY22ok0m+N8qx3bupxS+PfAX&#10;hrwJ8VEl+H1uUsdJsrWK7tLW9+zi/ZcvdTzyFfmHKw/J1xlcYzXVaf490nXry0utVuta0Hw3rwtf&#10;Ef2myIhMsrwLDBsuCCsEgKsu0kZJBHQVoaf8NLvw6E1LxRbWB0q4vorq1S5/fShMSSTNOqBSGECj&#10;GM/O2ec4rTD4yfI51dPLb128yKTjuebeLvBF3D4lmsJfh9GJ7x49Y1aczLZWcNvKGaKJnPzyjy9/&#10;yggl2xkHFbPg6x8JeDFsdX1Pwrruk+I2E7wsdSBa6tsMi2xsxNIY0hjKBH2xrkHByGFbHi62bxlq&#10;lze67b/2/qFzbPqxsb6fbHYXMow8MSu6q8Kx7SQAzAmPC5BrnfDuheH7S2u9ZvbeyuTptvbyWuji&#10;4WW4upEBjQsREqx7CwYJIxYkkAZruUI1KDpy2ktd9b/M6nQUtX1NTWPiUdVvvDesjSte0K0uJpfs&#10;+rXlnGv2lVG17jfG+0OIwByTnbk+lY/gz4m+O7K4TxELW7bStKEVvf2ltpreVc2LMpSR5SwXcm0t&#10;kDcd7cnIrq9R8I3OseIYr3xzqNhf32m2M1jLbXrzvqF0IVWWSLzCGULtVIy4KZywAYtWd4s8MXXx&#10;J1+x0PU/Ckd3K2lRy3iW88o06C4ZT5M9zGxxGAMZ3AFvLwo5NcNLB4fDfDtbq72XlczqULrRnoy6&#10;h4G1T4frrel3Edx4VstcXWpo5oIUu9Jm4EsDxuQSAA7pIWIIcqMgCvK/2ivHniX4l+LtNs9H8NSS&#10;fD/w08cmiS6FdpI581Sv2iYoQSxZQCqsAoGNxJJPE67+z1rniXSLPWYvCMGjaFEZraW/1SOaxsmR&#10;C5KQRFjulcoW3ldu4gCmWnwT8NW3gm3PibU5W1/R7ZtOg0u4Z7SORDM0ypFOwCBB5krknd82wDII&#10;rvw+HjQnKrKd3K1lbZff/Vzn5JdN0dT4Vt/EXwr8L+OfBvjPwXrX9laxoqalJZ3itJJeRCUKRCse&#10;6PCF1kbLIxCetVdF+Fera9pvhvSvEOq6ZLbQ2I1FfDsV1FLd29u0bzxkpOpMROCxiaUfKB2zXouh&#10;fG6b7LoXhrRLyz1PQ9JjlY2dy0+o/a2uFGyB5CEE0yMWLJE20BgM4U10K+G7LVPD2j6npdvoOieJ&#10;Fs7kTajZWW3UGh2NE7eUp3kxSkBcllB7kiuatjHQk3ONr/cv8jeMX9o5/wAA6D4bv4U1Tw5rF5ba&#10;TpDRX0ll4oRXuWiWZWmk32xKJlWVUTdk5ByuK0fixpfgyfxzomuXOiCx02/maxbUr6aS006W0uLc&#10;rNC8QKrHKc/Ky5Jxgtk5HIeM1sNHjPh3X/E2v36ahbzRXt9YaR9lfUZ1dV2oucyR+ZsLybThlBAG&#10;TnpfDWj6PpXwzgs9Quv7f1SC4g00yahG0VvbLHIIZ5YYH+ZW3yRoZMqNwX5hkitatWMbS5rc2isd&#10;LkpRSKHirRNG8W2mieJ7gWEPh/TIJdIs7LRFmEFtHGSXtwAGwvzh3YZ3NHkkgVnTaXpmnaBd6lov&#10;w0/te1tLlI4dM1PVJruN4tnliWX5wrb1w5KkbdwwuMg2tev1jutK8M6gLU6laW51PU/CouPsVlYX&#10;EqupTzyQreYh2qZDjfKxBwRjgfE3xU+KXxDhSxg1fxToFpaytYNp0JBjtvkZXG9igUBcBvlIwQFz&#10;uzWsIVJRSv8A5f0/IV4rSK+47vXdN8RR6XNDqnxS1Pwx4W1WfydfmsBbm1s7ZT+6t7WUhTAvllt8&#10;QbL4UAHvF8Z/BHib4d/CnTl0e9+w6S+nXAu/FUm03EbxSxtHmIgyLcMvyk7gR5jADirnwX+HWmP4&#10;XB0z4jJrGvyahFd63pmqiNLeTcBk+XcL8zgqpQqxCnOMGu08ceIdL8I643h9vF50q+v7u3vbi2iO&#10;3a29hJKXk3ovnYVG+6TsHOTXBVmoYiCqq6jqrL5bbv53JcdG9r7niHwylvvA+mWOoaxqttr8Gs2Y&#10;hlsIpblLmJVeNpYfk3ovmpIpCkYLA8rzXaT/APCO+G/iw1mNA1m9jneY2UllpiBWVw8UBhE24gYU&#10;DDDhsHcCc16d4QtfA/h7xJ4t8M61YBLyN5JYIoR5kmmmNTI0CPkthlI3E4O0jnABHA+E/FMmkao9&#10;xpnhq40zRri7+2rpWo6bJLH5pfcd1wpMkShQp2r8qt1rshWjU5mla3yLhJbLoU/CmspoUvhBbnwY&#10;U07QZWlt5EH2hb2doyEYyynblBN5ojB8seW5J3YrsvF+p+APFz/8JHD4cufF0NveJZ3Gpai0i2Vr&#10;nh22ruSNd+0ZkA3E8EgV59468Q63aeALHSJ9FtNbGi32/WWaZ5RZRXLFbbzHdRgyHJy6nG1R15ro&#10;9O/Z88vxHpOoJ42n8Xpd3EepS6T4eultNMSwhCyzpdZ+ZCSoXJyTnhQTwnKFlVk7dvP0LdRQ23Or&#10;0/Wfgb4pc6hc+DUgha1KxX5O0JGjMpUFZF24ZG6kZAHriuq0zw98LLbTZ4LGFNQaazS8TytOkuLj&#10;7LIuU2ALlgoVRhSSu0bjXzr4js9Y8YJr7WUtnZRfaV1aysNIdIo5VaZlQhWUOu0LhezbTnvXM2v2&#10;zwtp8Npp0viDVryKR2CuZFMxfLSJujOIY45FChsgFSc5GDWipc6vGXyL9o+x9OaNB4a8GeFdU+It&#10;tB/wi2kXM7z2l34iPkNdytgAQpGsjIkhTIYjPPC1zmrftL3mp+HpGvbj7ZLfyEW2mJG1xJEilSqK&#10;MJvDbWJZ1XAx16Di9M8J/EDVr2+vPFWs31isSw3ENpr2pNcokhi2+ZbrFHIqjLBs4YccncaybzwV&#10;Ncanb32jeJPD/h22lM1osun3EbfaZRI6bnadFePe4lR8gBfNXkYquSCer1BOT+I4z4mfHjSfht8T&#10;dL0yXwt/wk9vpd15LXGlavLG0kzqhn2n5kkbeQhZi3+rIG2qGkftU69D4xs7iezuYtQ1JCiafodz&#10;5KQlT80bpKzgAIuJHfryVqHx54GtbA6Ot9dsl6Ljf/bFlc7rbTFSVg9rAkTbS+c8ltxZgc4rcuvg&#10;rba/Zve+Er7W/DOneHoXlv5tZ09klhikYr5rTksrOVK5RXOAc5GeO9ewUFdfPU5ZKq5PU6v4X6Lq&#10;PiDSv+Ew8NJp6NotybJJfCp+0Xtzf3Cv5geU7UlRowAdox8uOOcM1Lx9reseENG8A3UZ0nTJJUeL&#10;VbJPLeKYXAlVHJddr7RIiw7iGJYhulaWn6Evi9tTvPDvi/T5dO8NxWy2LszWck7NHve5SRWjRGHz&#10;rzv4znHGdtPGXgzw54vtruC2ki8RSCWA6NpmovPHpjTQKpnxGA00kiMPn/gyNpzkngSTm3bb8Py9&#10;TVQ6yZJ8R7vQdTurBPC+v6N4O8DaDAB/Z3iCC6a805kZXaYwzASyfNmJULhB84ywfFYEmtW3iTwl&#10;qeo+G/FyX9xDdxS3t34itIopb+RD8slrFsEcUW1mBPAKIDyRXl3xE+K+g6D4+t7Hw/8AD3wP4t15&#10;7GJdRmNlNLbySBXGXWSRczbQC7kD5lB5zU/ib9o1/izpGl6fffD+xsgNNj8PWV8/iGZVtIYx++P2&#10;Y4SQsGwu7OM45rerh5zS5V530/4dnNKq1+7R6Xd+JrzUr25sruG5kfTriCzk0mVzAHmmycoVXc4w&#10;SFKAqAxJOK37zxRYeNtZcSeGrDW9O8MXkk6W0Cx4kk2ACK8u2I3RoxBQLu+ZOTgYqxpngfxb8S/C&#10;+iy/D/w3qEGn6Uz29vHeajbRw2DqCjkPJ+9kmz8zYZFHC4OKsanq3g7wJ4FuNKnFr4C1G1t3E/ie&#10;S2WSK+uFLCSAfahIbuJ25eOIbec5wBXFGi0knozp3Wutjg7/AMSX8fiHUNDu/he/guwsAXmtReP5&#10;kUIk824uXmLbcgD5VXgiTGDwK6BLXQL3xV4evfDWnTXdjb2kmmarfXMpM8ZmhdkMysWRcuVUqwye&#10;voK8M1L9pGLxT8QtN1yCaaw0eCRrjWJtRsJLj+2pfLCebJGCI4YgGIjUHgqCcnFekeGE0bwvfS+J&#10;bTV7S5s7e/t7iQWVybKW8WR5ntoBK0bK6y+WV53YO4Z5FdFbDSitrNrzJjJP4dbHbeGoz8QrW78I&#10;6tq1kuhq50FLLWp3dEndQyq8Y2lpFZdwYFFAYAV6B4q+FWj6Ld2uiab4807wzqa28dmbSztIUjnk&#10;jTzAsgdmO0KMqwJznB5xXnlhon/CZaRd20vw80yPw54juZbm7iWP+1bi2cfLGW8yNGXbhm8xJCAC&#10;MKATWpc/AHwr4S0gXemJF4d10RRtcXujahATbwxggiHMgmRW3ZZME7sHcQMVz+yj1/4H5mrTujJn&#10;8I3erjTYb/STLDFOY4JrpZWuxJ9+SRIRI6HJyducY28Vm2vgu1sY9RkuPGV+9tO7QzaBPrUNo1/p&#10;54t3QwHcp8wbFyCVbILcYqj4qk0/wj8KNd0W38Rafrk1rrPkSS3sMLrhlDBTIJVmn/h/eQ7mUsCc&#10;gYBBJp8mk22oTX9lqkcYivF1K8it/sXzogawMjOs0qRNuJZ0PLZIJANaQpckfK5UWttzo7HUT4M8&#10;E3dhY208V/qV59st9Mk1g6nqMhMQXahc+WjFjG3JYFUOTmvnr4y+LvFmo6Hqdl4kktrTWrISTmyi&#10;uEldVEkXlLuViu9QuDGMAbcnJ4rvriC803RdB1ZbW+uoDfXFvpF2l0wa5tUZ5PMDqAgWR1lViclv&#10;LUAKFrY0P4GeH73Xb+zvPEwhv7K1a9mXVlJja5u4t4/dkbmVZZVYjIyVGM7jWFKnGFZ1JdzGSlUT&#10;jHRHy9qHxF8Qa5J4Y8PeIbE3N7pkH/EvjMflzWu6UyKw8sgs24k/NktnnrX1ronxHX4b33h7UNe8&#10;SeKGk1O1mnn8BW2r7p2uyrvu8z7kOWUYiU7lzzjFZdv8J/hp8B9A0zVrjxzZfEG6n86CG10KzaSZ&#10;Xx827yZDIzbsgB2QZIBBHA6iW48FeJ/BDJFYr4AvLyWW5ngkcQi5MaZt3la6YLCxBdSUI+/gZrqx&#10;0qUlG0fdXl/WhlGElHe7OAj8U+J/i/rl3e6xoF5Z2MlzYf2ba2OpXl6YmDMHQXUpZDOw2A8bQqtw&#10;MV1GgfDO60zw3c+M9RkvbKXUodVsrLRrpZ3ktIZC6jLDOI94LM8rAKv3QCKl8C+M/hJ4H07SNLm8&#10;VWf2+0hZntfCiy32+doyoCxx7txUuxDucZOOlQarrt34ht9V1JfG/iefw3qxn0uXR76xtrS4ggA8&#10;2Vvs6PkIzNwGIMm5uOK4VzVOblhyRv10v6L+vUumk9Fqy5r+rW/hvx1aaZpuk+G9Og0iE6rftqdv&#10;HYatrrzhmkuLNjGyQxlIwTgEiMckZrs/ir8VNa8YWfhm38aWenaPpGt2p1q2EQWWSCCCVM3Ms7YR&#10;E6KCMECTkEV5tpfizwl4q0jUNKGuatofhq8leG40CWQFJbMqFnB8wsCwAJUoygKdv8OT6f4+/ar8&#10;M6tp+rxaZpsWteH44l07+xNRvLC3sWg2hYnaQtIwztI2BR90Zq5UFzaNp7dvz/rzNFGSl5GBp3xe&#10;+Ht/qljaNql6ryr/AGrPdzPbeUbdt3lRLPGd52Hd8rZ4644rU1TwZ4Z+I3jC6LePBLY+TDbtLJZw&#10;lI/KXzFKK7bRtYlGzgg9c5FfO2l6z4EspJnkbw1pV+u+SL7JdiQQTYLI6yNGQ4JYqyKqqAvA5pfG&#10;Hxml1S3sZ1+I2l6hqRjRLu3WCRk3+duBh3R4xwpcEANjBzV/V1KV1ubpWV5Ho9t420n4YfEdtJ8H&#10;6v4hvNB8NSp/aZ0zTIjZ3u6TzLh49rB948zbjJzggL8tc58bprfx58WbfXNNhtdJ0jQbmO30+x07&#10;zFAvDl3nuVAHlSPuVcKwBCg8cmue0f48eEvDmp6jff27pMV9f3X2iaaDS5l8s7fmKojIudwJHNdj&#10;rf7cXg3+yYLnQ7OCx8VW0caQX0GmD7OpDZbfGTudW5GC2R610xVRPSD/AOH+RlyR2ckZPi+4+Jcm&#10;maRPbw23g3w/f+ZHpd3oMIkGoyElZmR2AZVBC4HzAYyN3WuT/sfxR4Cgt/EnxLvNd1extrmRZdLj&#10;jKgOxAlkJPyFipJXbkM23NT/ABB/a78KfEvxDqGreM4Nb1q5kiENlbafc/YrbS4guGjhT5wys3zN&#10;5gJY4BOAMLL8UdP8Y+ArO0i0nxPeafZ6a+pSPFqMMcrQtcNCXGUw20r2HXGBW0KPs0kqdl6a/e9T&#10;NJPeWpva/wDDvw94LvtT1Cz1G4l8Fm6trrQ7+TTkM9/bTIHSRSyBiI2DI4AGAme+a85n+EusePb6&#10;90Pwzpy+Ib6C2Nzc3OmBbW2tkLHaZGkZVCE/KobH51u6n8X9Nl+FmkeFZNNksPDt7cLYWo192mlh&#10;yVkleO4wXhciXbuxtUP0r2bwlHZWngLxetloFiniHUE0+9uraG7mmmnsoroRNGJ22FzGvkM5IAwx&#10;ODWj5o+8/l8iXCMly+n4lD9lbwRF4c1+wPiPWNJutGk0+5g1a2huGvo4U8g+WzSIuyMiVFberEDA&#10;AqlB4L8Q+CPH6abHbLfpreozwQakxSWWe6k3k3ECksIsO+7aSWIBJweK774Xa7pvgHQNOtxYafZ6&#10;9fzR6k3m3RZItLMotzNcPJ8yoJcAM3G0/KBnNcT4S1jxN4p8D+FvELaI+i+K/wC3RoF5e3JaWDat&#10;pcNZzxkA7S7P5e5GOWTDYyKwfNK7exoowTsU/if4bGoakmrXeqrqmo309nZXh1q9AtF2CRLgxzfe&#10;dd4+Z8HBwODxVjW/DWmeGNNt73QtNnktb6GJpjNdhoosRHZLuZckMgUn3PrxXJnxBan4dyfDq3XS&#10;rPxJoV3PYWt3fKJLWfMG93OM+WjTx3AVuQWIz1yPb/in8RtB1/V28CWtghuPDF1a2umGNmitbuP7&#10;OplmOPvoDwFAP8J71jUjKDRnUVNxafX8zwDX7jxJpcd54h+Hu3SNeEAstTuXbLx20gIUpIw2q8mw&#10;7sLnGOc15X4bg8TeCNQ8Oa6uprp2p3Fy8tlcmZXED27bGkkLeitgDkEEcHpX2bpHiLTLq28WaLfz&#10;WGlxSaD5Gm3Oqbo7dpVulYJ5Rx8qHoW5PQ1zn7QHgHSfD+ljTHvNOsJvFk6RanYx2CRy3giZZp7q&#10;13E+WwEfyrwpZ8DJaumlV+y0csqcalpNtM8D8O/EjX7DxGlxf6ot/JZPNqcyTOvnStJG4ck+hB3Y&#10;4GSMYrk9I8bxXkNxBf3EGlMZY3WQcB3Jfc5PIz8w9s+ldv8AtC+ALTRPhtH4o0TRZJo/tmbu7t2J&#10;ji04qBa3KIACI5dxBJxskRkbkc8h8KJNOvYjoWsRR6VH4ktG09L3UETySZNpV0mbiE5CncTgZruj&#10;ThKnz/1puefWVVSVG+jOo/ac+OuufGC40WC80SXw9r2k2c1reYlLW+qKJFKSIpwy/Mj/ACnOcnBr&#10;6d8b6X4Xs9K0FPEOppFosjWmhzT3V0beR9tssnnCJFPIdihJUdAM8ZPyqkWl/Dj4p2WueJ9KvcWF&#10;vJJdQ3LNKq30aMU3AZOx3MUq4+UjPUGn/HHxZb/FfwH8O9WvY30+11Oxu5yYW2S4Fx5Hk8/6wK6P&#10;huOAK4KmG9rOEIq0F1/r0PQpSdGFRzd5Po/1PpXXP2h5L7wbqnhueKLUdMS3lii1BnJM1uOEEiAH&#10;DEADI45HFfNugeKtd+G3jyx8XaZYM0gabT5LS+Z3huEYA7RMuQCFwV3YFdTovibTbvxNoXhy+066&#10;0azXSUtJxEiWxfy7cjed/wArCXbnJJy3A5rhPC3iHW9UvJ45L06NZTFbfz9vkWgc/KFeI5yOmWGC&#10;BmnRi6d1JaeZjKF4K0vuN7xp8Tz4z8b3XiHSdMvtLa5hC3kF/NEz4CqrjK/djbA5I6dK5rxL4j15&#10;vEyeMPCQur1ZkaS+urqLMUtwww6nvgbcAdcAYz0rgrttavLjV11W6S+1PUEEyy2kmY32OqsVYDBT&#10;aM44wea6TWLxbjRLXS/7RksIhfQtZSoxBSccBs9QOME9uDXqQpxT0PK5nCpyVV8X6G94e+IuseOd&#10;dTxBbxDRPFv2uCDTtQ0O4kR9NMTjesqSHayvwwHB+8DkHFe7XOm+G/G3hXWfGen6haWzLdQaVrlh&#10;ZxmSKO8a4Vorm0hIIiW5AxsbCxvvHIxXz3qcVvpOsG7igNpqTssszt96SYEEls5z83Oetewfs6fF&#10;p7HxLp8XiPS4zpeqardaNrUBXCXUMiwNHKFPG6LhxjoAxzya5sTFpc0dv6/pHXRq037jMT4jeI4N&#10;T8e3d9PNNp6wPcWdkkcZSO3niuNguEBxwGkLFzyzMCeBivHPih9kv4ILLS4pWsWmc3MoOEa6KKzu&#10;iZOEk+/1w2fau+/ao1e88E+KvEnhzVvtGqasbl7JLtmMkckTsHLgnIAdWQgDrgZ5FeUeApYtXlvf&#10;D2pX8tjbTgQwXUkpcWxzw3XG1CT0xgFh3qqVJQgqzvZETbbZwl0strqNs8EM0QYKFkVThG6A5/Gu&#10;r8PQavZX+qxmFpZJ7aW2+0NHtXG3c59xxjcPWr2raYul6NcaXa6u999nZ7a8Z1aJAysQWGAWYZA5&#10;4rmxrTQJa6jLcSRtNA9t5rlmDNH8vK56bSg6d69JPnjojLY6DVr+0uPDdpfXb/ankjd5vJbfKxVt&#10;uwnHyjG3nriug8NazceEPAOqeK5tP/4ms6/2do7W6jyI4ZPmYBevG0/MeSc5rC8H3BtvDOim804/&#10;ZriS4khHyDzidqbwOoG5lGenykDNafjnUI4vBNhaQwwxQfaWcoGbO1cxI5IGCMIx46liea56urVF&#10;rRvX0B6I9C+GPiOXVvCVzcS3+oQyi5sEmZLVMtJLd7SgLDncVIxkAYBxXKeIPFOgtd2ktxcT6jOl&#10;zcI9vNMyCAIzl0UeXt5bachsDI4rofh79jsvhxbyiXTJ7ebxHYBALyQLIqPyzIyg4DZIX3NZWleF&#10;PDmr6taz3MVz4lnmvbqVNI0KM5Cmb94GHb7uRgkkemK8lOlTnObvZPp6BTvZLqamkQ2B8Iajr11e&#10;yx3ihbMRopeMKCVAJByG2DqT1APFej/C74PvfWlvd+HZ4tRgvDv+0TjMllbMGVisjDBYsyKRjcuc&#10;mm6b4c8PJ4Oeyi0a80loL6ZlvZYUuFt2kXJMqL1VvkwCCcKfSvUtJ1/SvBPha/0qwgtvLlLSQ6XY&#10;ZcLuC4YtwI4pMDgtkHjBxXn4jNPs0k7t9uh7ENbHnXxT8D6foniTwrGmr6LqlzaXkca6TpqyTx6b&#10;b7toia5Iyx35LsxzlmYgdvKNY8AarbeD9Qubq60uy1L7c94dIjuYmm8h5Qd8USFiVTup5IPpXWa7&#10;pVp4rj07T4NHl0yWCZn+xLE8cbTMrHeW2gdNg+cgdyetYvw00nVtF13WtJ1DXGs7u3iuri7TSgsq&#10;TJEyPs8xchnYqqKu4DknpXq0KydJTUtV0IlPm3Revo/7d1DQbKy0qa58R/2hLHGYm8qdrYQExSgj&#10;jJ2kFeCQqkVc+I3w/wDDmleL7XR/GWoX0l3aWVvDa+KYLfNxvCKGiuVGFnizuVWGJRnnI4r1XwB4&#10;H0Ow8WeH9c8M28WlawiiO20rW7oW+oyXIwI1YAlBsTzpNy5Ll8cAVzXjvSX8RS6UJtV09tRnubex&#10;vvPu/NMsjhQyK7AruZunc5ANcUMVH2/uOyt+OvqKybuznp9WSLwXfy6hd28flXEFjY2+m2pKRRRR&#10;srtKGxIZijD5iRhQR6Vy8c15Mb230yNLrSLx0ujZcmbJckzgnOc4yGOMgHvXtmm/Dd9E1jSNNs/D&#10;VnqX9tfabO9uI7pi0USbo2Jkc7VCKOCEy3fHArEtvDBHifVbe28IyXviPRmec3FlMkMn2aNUEasX&#10;+Uhj8oUDHzN0qVXpOEnHVGzV9ma/gjww1vZXevWtzf64tkZnj04ARwNK6K8c4ZiAkQRX+UnnCjuK&#10;yfEkKfGLwbNqD66NFviFjmtpH8qSxk2/dk8s5aKTAMbY4LbMVV8OeNfEfjHRNT0i8vbnT9N1GMrY&#10;2cVshjtTGwAtiMZK+WGAySD5Y5FdF4r0nxL4I06a88GwaeLJlRWu2C3k1/Eq7V85xjau07QvAGFy&#10;c81hQb9o7/En/XkXBrls1oeB+O/gnrPiBfD+s2cVis+pI8twXuUWIYJWSSQ5Gf8AVk4UH6VoaF8K&#10;Eu9E0XTNKtdMudeSW7tPtmqs8ccheVfs7RRAMGUFuC+MbicHIx7BY+BNJ8Vtpd1daFJod3+/kOn6&#10;mN4tXuEO6SGZRsi+Yxt5UnytuO1s5zzPwq8H63p+vHw9/acUV1oGtfaZIEtRlLg2sm+2c5yqLKsb&#10;jkrlxXo18a402725dfzXS5z1IxhK6W5gfHHwl4j8E/EjVb/R7KxuNCt47bSY00gxzPBtg2RNNGuC&#10;rO5c7iMEnr0rkfCNtNoWqWutT6zoeiwaVAqXB1Wc5miYH9yAgZ8kEjGOjDrXReOoodI/aQ1/S9F1&#10;e3mstYtpItStWzF9p8y2LTRqv/LQll+QjlXVTiuf8KaF599pdnPpOmWMVxH5aXd9GGumZcFxKRyW&#10;yuwcdDXbQkvYxv1SfyM7KUrI9U03TJrrTvEeqzXlvZeGLy0WXTY1t0nkAlPKqOWG4Rk7eCc/d4rl&#10;fDnw+s7RdU0zXotduljtHu4Y9Pji2CJlJR2mcEMpBBIGG6V3OjeB/h/8OPBo1bUpdX06SaYXirGj&#10;SPK57W6DhQoySCAcZ61q6Xr3h/4p+Hr6fQfhfq/iXUrSIWUuk2cpi0O4SNFMbzxtKpD5JIKZx3zV&#10;xl1jt9x0NK6Utzxvwr4p8AaF4Ih8LeIoZdL1DVomW/1f7N9qJRX3x+WM5Ebc7yvzEjjNS+JvDvw3&#10;+FUPhO/8M+MtM1wXr+bc2kZe5YgqE8wxBVMajbjazFtwPWul1DT/AADefEnRYJfhVqXhLxd5yRS2&#10;b6wZbbzyoSErFIjMibyMDIBxgY61jeHfA3g1tfsNZ8S/D1Lq2vpDYrHd6rJY2xvVUnagBBKF1kBJ&#10;JGc89qftIqTjrtfoZNyvZJf5Gx4Q+MtppGuX1zqmgTeNZra3SLT2srj+y50hLbsvtBG3GcYwSOoJ&#10;FZfhn4m3GjS6kU8E+ENF0K6lEtnoM8dxI6z8N5qu7ky9GznC8nGOlehQ+M9BtrKaGL4IfD7SrCOe&#10;OwWTWIJnn3MCFCxkbiAc/Nu5AyOtcrN4GtPG8p1LUtf0Lwf4P06eO0tZ7q+FrCjHO5IUkV3cDHIC&#10;7eSM8VClFfF/X3XNop23Of8A7N0qeyPiKxaxu/sKKNUmSF2khzI2f3fRYSXVVZRxtweeau6d4ivN&#10;Q87SYoYrCC5VfJ0meN9qHOFMcch2Rnbg7mxkHH09F8E/s6tZ+OJrPTPEVs09kyxPqkzs/mxSLuEI&#10;ttihgUYFg2MhgRjFafxP8P8AhLwD4qtX1nUtU8RzatJHb3t3odqwlt1jCqu6NBJ5uTnPdcDrWE60&#10;XPkjr+ZryNK70PPovDeueBreKO/0oOLyFXQWZC53/M6uwBxgIThcgeprShxa2F7JB4dtL67kMTXL&#10;XFuuY0AZSqs20qhDhjjumeOleieM9G+D/wAPtCuPEPiHVbi93zpYaXpUNpcII/LQeXHskwVwEk64&#10;Uh2IB4x5c+vSXGp61qnh+KA2Wp6atydVljlea0B2lkjRRjAC7MNwQcVjCTqR5jRe7ozfOnzWt9Jf&#10;Hw1DeT2CJBbT24CxQMOkkS78sw3nrkDLetZtppV94EtLXUba91HTdZuIWnDaZfAOr7skOAp8xFwC&#10;F6cjHIo0y22X2oX+prDpkWlGK7trWOBZVk/e+asUSRMz5YNySdow2elFv8Q9Tn1q7itdEvdTvPNf&#10;ddNZrAjR79wxkb4YwGHOD04BzQrt2WxV09yZ4NU1/V4NW1XQ7PXLG9aK/uLfWo4Lm9vpmQh5JJnZ&#10;CqZGE+YdOM4rofA/ga313xMt/c2atokck17DpjsYlgCQxhUbYdgX535BcnAqqfBXiS7t9Yltv7ON&#10;jEzQvLAzzQv8m9WjFyIy6FQU3lQF2kDk16rFMkfhnVW+ytbSz21zNEi/cVV2Rox5xuztH0yK4sTU&#10;atHudFKKZ5J41vbSe0ubie6WysHu/PutIidjBGFA+zJ0IzHu3kn5i7AdDxo+N/7W8OeGobPSotSs&#10;muATp1jC5EKTGHK+YWyDIq7m6cyTg/wir/w88LrqusaRZR2iQQxM19ctdIrvMyKADKBldxbDA9sC&#10;sbx7eDWfGdrrV1f3Op/a9RjstHZYSio6ud7sScBAVJBAGeTzgVl7tSoofy6/5DkvdbfUyVuvDkeg&#10;a7YXOlWtlawGG00rxBp0v7+6lyGu1DTAvkgFUkVAAcZBGDXTeFtb8cfETVpdD0bxZqd9oNvOIYbH&#10;WliWe6RImcRPMQdzMilA2Nx5OVFeN6349vLi6TQYPCtnqbiZbeF44kTzrqUAM+d28pkhVcnBC46V&#10;r6Vd6xa6Fr0VnfRPpNiVX7fLNbx+fdABWeMyDEYiyQDuDcD1rerhpRh7u7PO5bv3SLRvg7qmravo&#10;OveHvGmqtrE9wtvfwXx+zPG7MTsVixZkRBw7D59hAFeifGLwVLp/w20ufWL43kFqDI95dN5qCRgQ&#10;yhMYUeaFOAc81n/Avwt4h11jpGp3ukXFhZSeZF9tuAvzY3R/vCRhHZiWVd2Qe1e6/Cf9rXSvjRpX&#10;iH4f6t8NU03UNG0ya4vdGSZTbXKQvtPkLIgY9AwJ6deahOaqaq6j2S6hTXKuRq1zw74LeAJtK8Ta&#10;9q1u63d5qOmKdP09YZRNJI8e8yAAryhB/IY5Bxe1r4W6X4a8O2+s2lvHqd1qMKRXCzb1e4lcMyyo&#10;7KZGBCybj8uAc4IzXs3jPxb4X0b4b+GNV1qwh8OfabeDUbHW7eNmEsJj3KPOiG+NyvyY6Zfng159&#10;4K8S3Xi/UIDb60NDubMM8cetNK2yWeRhCz25TZLIqBVG5lChgQTurzvaVZVm29HuaOMYtRvufN3g&#10;KTW/CPxYt9UkvY/Ct/awOLnU4buz8maCXINuiXIaNnAJUFAenY816/4t8awadeaFryeIITpGqRZG&#10;ixQYaK4LlhHFC+I2Rz87M4Clgu0kAV6t4i/ZxiurTR4/Cuo+FLTQNEtGe/l1OHy0m1R8bZbx3Dko&#10;oy4iXaoJGTgivlzxjdaXp82uW+uWtr4rvTdPb2l75zMTJwPMjcKocHHykg4DfLgV6dWjDEzjU8rW&#10;/r/PToYuk4XsztYr7V/BljceILVINGu4LrGoWF3cjbaSsvC+QpGGaMgHbwgJ74NU9d+Jtxc6Jqln&#10;ouhXN9YQySXHnXsxspYbZ0XLABuV8xS20ZyADwea+ep4fEMX2m0MUaW6yyTXIjlaSWbCbVjLH0AI&#10;PqT+FdT4o8V6xq/hPTre58N2LC3VViuIFeKa2RlBjUuDsdgB83AycU45ZaalKz/D9b/icUpTv2/r&#10;0O8/ZyuL3XbjxTdWus6n4eJVrRLSOdEtZS3B8k4HnNu3fu8H5ea9L0/wJrnh/wCHml+C/EGi6fJ4&#10;o1OeW2a5WBLdI1Z41iaaSLDHarE7DgDIz6V5Fqn7R1unhLwromnadeO2lrtQvYiCeXJw3mPvZclg&#10;CXRQxAxkZrfs/iPfeOtGl1LWbi+F0rtbyQRXXlzXckhZmiVWO4RtyQSABzz0rmxlGtGcqihyxbXr&#10;psaxnGKstz3i++H7eFtMvIbXVNPGq31glppNlpkbzXNuiANNPLMzfO2Qcg8fNz2ry2b+0NK0X/hH&#10;7bT9H0XVNSRNae81y9aNUtoiy7EV8kl24KgEYwTmk/4TyPSDFpkUlz4WuLGMu2jzNNDC8jKSZAzO&#10;Rtwy8FgCwHBrKu7rQvF3jPU7e5LG+ljxo1+ZXvfPvELIqbSXYRgtuZV4+WuGFJuSnNaf1v8AmdEp&#10;Rk0+p51B40gEV5qOv2DX3ifT5TMsFvLK9tbRySsrEuvzHapGxc4BbPGMV2q+MJ9D8M2PjXW31yOa&#10;3tVtNLTVr2WAamDjLRAYZ2TBUswKkZJJNcjo/izRvCPjz+w4dPvNQkhmeDVvFTEQMJgeDb2+0AJH&#10;IDwQScHpWZoOk6P4vXxHq2vWniHxnqdtFIq6rKWMoYnKvIxJUAYCqvbeeoFfXKlGKtJaf59u3567&#10;GEXyvQ6DT/i5cfEVY7HUvDeh+I5bq6E50210+4tpdqYxM88P39o54Un5elejeF/Cvwq1xtRv/wC3&#10;7FvHGoRy2e/xBNJHajgqVt53wpOcHc+D7CuGg8IWGkaa1sdB1myvLpzPbPqEpjiiUY2yfuyqPnkZ&#10;B6ZGO9STaDdP5Wq3V9ZPZWIG5VjVpTCyEKkSgeWkbf3Dk8c81Moxj/DfKbx5lq1cj8Sfs9a1o1tq&#10;L6j4cnuZL2fdp0+ksk8c3yZA87zSm0469zVS0+G0/hpmt7a3ja8aFJUuHgMjRNsQGRG4+ZWLD0DJ&#10;gHNfQGk/tB3Fn8J4vD/g7wZF8P74GBJPE2iWsTRrbJKqzTLbkDfKwyPm3LknJrP1j4j+GbzUEutT&#10;8ON47tbjVLqBdVsiNN1KCOOOIoGiRPJkfLMSCoxuHIIo9tUas1/X5fiNRha9rHkslzaeM57m105X&#10;tNQNuLHUkvw7RzTxEFZ1LcBJJBsK4ypfI61sfs/6z8PfB97rc3jnwbN4n1iRD9j1Ao0dpbTLvLQy&#10;lmUqD8uZNrFV7HrXSXS/Dhp21rwV41u/DN/blpH0rxhp7xW5znMKzwxsjIxGBu57hhmo3+FsHjrV&#10;r/xHZaxO2majiVJLlHuCkrqvylmYI4yfLAJBXGOTiolUVuWV0h8rk046s4/9nw2Q8b6k954o0BrO&#10;a2nur3TIYJZlh0+PzHlFvuUeU2MopP8AC/c4rr9U8G+LviH418OzeFPFiaF4w0vR7m3voLYyyNJd&#10;yzPcrbQmJPLG2N41PmONuAO1bWj6r4jsvht4y0uSwSDUJRbWs/iFY1huYlhlRRaly452KxUA8d81&#10;neCktzeLpF6dei0hmzLp2gX8NjDdTbvKZriYLIGZ0yZFBXee56U/a6uS/wA+hPs/ds/6/EyE0G+P&#10;j61tPEPim9S9vdkWqR26xahqMlwGK/IXxCCSyq6MxyN2AcA17rH+xZYmNTeWNqbwgednSLVDv/i+&#10;US4HOeK89vPh54M1KC8j8O+FdI8B6fbNvkvr/wAQzG3kySSEjSD5skLwp49q8fvdMkuL24lbwhaz&#10;M8jMZFiiIfJznJi5zWEqjb9x2NVFrpc950TwZoJ+Fd7pt7LpkWreebaeSZPNF60PmKZT90xzhJYc&#10;MjA4YL3zXr/iO5fwF8PtO0SNI7qO0gigjsZme1fzmXftneAsq4PAiQ845NcF8SPiTD8PNM8aaX4T&#10;a1tdW8FBZ573XN8UbtsUsqRrtVysZiTBDFm28KFzXz7b/taz/E270TSdXBtpHmjuLSW0WK0t4rl7&#10;lWAO0Ft2Gx5rE5PJGM15vsqtWLdtDtlKPOop7nvCfF6QaZqVz9hv9W1S9ZI7m7axlglt0hYlDayv&#10;kS4XPyIVBAJySeef1jU77wXcavrZvtXu9altG8vTIl823htdnmPKYlUYf5chJF3EsCfu5rP8U/D6&#10;48S/FjxP4i1WG20uPNxHqOnwSqLW2a3KLO4eMMiStiPG4EHeG45r0nxN8EdM8T21vp/g66ES6MsN&#10;zq0l7qU39oXayqGa4mm/j2ArtTaAQWIwMVxTp3kle66olX3Z85/298RPHXiW7tfEesXE1rbwwQQ/&#10;bSpEapEsaPHFuCm5bhXkOB827pxXq3we8U+HJL1dN1LVZPtWjGe6vbu4086gZsS7EDXMgCIm9yVj&#10;jLkjABBOK8r/AGwvHlz8Pfiroum6fLbaX4fsLSSztNKgjk8/7Hv2xNcHP7xXx5itu5B57V5xpuvf&#10;2d8EtUtNNJt4LzUy1/HJNGWYfL5UixtiTCMW2oCy5O7kDI9h4Z1qKdrJ6K23zOD2ig2onZfHfQrc&#10;a9c2hnY3en3fnpNa3HmDUElkDSusyZUj5SACqhVXZyVrX/Z11/QtmqS6l8O9F8XaVa204fVdXvlt&#10;EjVA2RE7MYpGOcEhQ4HtXmmivpOqTrDp+qarZRXKI1q+pWqtcXKoNrSDyuA+CRt53GQZx1p0LWKX&#10;Eyz2Z1VJTIkcN5D5IuR5RVTsQAqU4fOeo5yK7vZctP2fb+v61KhP3uZHtWnQ+HvFt2/ifTPB93Z+&#10;GNCtrjU/7QDXF3YxyCHaYI5pY1O4bwQo+UnkCvKr/wATz3YubnRrOa+0p4maGytIiLhnRim5kU5X&#10;5Buz19cU7RtKebwv4sfQYZ44Z9Rg0OG7tzIhkL/vncO5I3fuowFGThjiuh+HHwiOsfEOHRvEv2jw&#10;pF9ike6nZ5hNcoVJDS4+dN+cAgbeFzkGsWo0lKUnt+Rs5Slaxxj/AAr1vWp45rK31bUtLuJiv9q3&#10;Nl5cC/OF3PuffHj5s5/uqR94V3XxO8N6/wCHtFtbyFp9A8J6s0i6WbVkkvr1beUJmQZ5b5fMCklV&#10;XGOc19BwfBfTLCxupfCdu3hzTNTdW07whdXRvJr4wNEv2tCZCATtZmUZ3dO2K5vxt8OdV8c63aX/&#10;APbV1rvhXTLz/iV6Vq1qbTUEtiyrPCBsWNQoQMrBcHBXrXIsZGTu2uVfl+QuXS3U434f+MrHxzc2&#10;/gjxxa6vM89wrWU80HlXF3hSwCs25om+csp3bTnHANXfD/7K3hvw5Y6fcajrZ8U3GtLqGmNDDEyw&#10;2ETIyJ5gydrbcuc4wV+lNt/B/h/QL7SfCHijXdL0rWtPuJtTi+2KfOlDAKjSlRgbViQkcKOe/X1P&#10;S2mXxPanT/EEdrdTQtc3UVpCYWuMF2kV2+bCv0JA6Hg88eRVxn1edqTaUtf+ChqPXcdZ/CHT/DWl&#10;appkEEV7prWo0XT5LC38qa6tDGjXSpkfLJI/yDGeF54rxXxX4RbwfLpPiLUPC93c3ltbfZbOC7hd&#10;oI7ll2sz4A3bFVf3SjaudxODX0rqs9ha6bcXOo2QuNNvrU6kLWzkZ72NB/rChcARxE7SCPmHoc8Z&#10;up+JbzVtAu9O1OWPVNKjlgIa3k8mVIXTy0jdGKlg8Yw20HhOcZzXDDMJUJuT1v0/r+vzL3RmXWte&#10;ItD+Fya1q2iyyagLeO4fTZA8cV9HHskAuAjCRCD84yRynGRkVV+Ec2jfEP4Q6vo2kPMBaGTUNZ8P&#10;yNI01wGzMfsyqWLHcSwVcMGC9a6R/Etvrf2MaXqsN9b2kkSWcE0DoPvCQSmRflLKgYbT68ZGK5K8&#10;ls9JsNS1LWLKeTwrf6xE11Do9mojguBIhHkOpz5hLISpIGVA5Fc1LFU5t0owtre99un/AA1xSd3e&#10;5Pd+JdK0y70M27alplhqtkrWISWWK789MhZp4+SSCynB4OSGxXV+HfsFtfXtzc2E+kTLqdxqNzbo&#10;h0xJoi2d4baSQWdnKkYIAB45DPFPxL0PS75J7iS3vtSt4Zv7VtbxUttiLCD8sihSJMYDQsNrNuye&#10;K4u4Gi6l4Xl0i+8VTaXqOoWhiW4uZDIjwbt0BZ0LAbYmALHb90DBrmd7Lkd9b6/1+Gotjb+Jfwrh&#10;1PwlqWl3Ynu4ZoNstyiC4mjtj86qOoVV2oSee2RXA3Gj+LPBPj3Rbq0v5da8N67LBBHeXMgiGnfZ&#10;41MrCJMssIUJHuB2Ek5wa9S8Pa4uv+GpI9PC6LqWi3dvYM9gFnluA/yq5ZVAZZFjySeGB4PGKj03&#10;Ur3VNH13S5IRZapfRTWpGoRIxt1WQBZFYhSYxJ5blO4ycjFWqioylSteL/B/nujS3M7oz/G+iabd&#10;aTPZW8V7fDU1+12ek2yx7BdRM8rKSzDbHh+WTkNgdxXgkttrOiTQjR7u85nW4mSQ+UYpoyQN65Pm&#10;MPKBLAbWAGeRmvpMXsllrthp+u20qeI9Gkitrh11Aw2c4n+QrDv5U/KzbjkEKuWOaS28O6fbDVr6&#10;/wBGZNSmtJbeMyXKPJDCS7RRRBQEy6bU64POc5NXQXsISjb89xSpqep5bofgLT9Q16Xxnqv+jeHC&#10;IZVuoZ323jlvm2KOA7FGLqBhVw3Gaj1v4o6r8QvD/i+0unsNLspIzcCGO3G/bA+URboEEuGCthhg&#10;A4281v622ovqsdpbPd6Lb6dYo2k6Hoyi7iWMRlgfLAJjflvMLDa3ZulZOpWzaNpWoXkmiwXvmC0S&#10;C8N0JD5c8LO8YjiXLFgyEFeV2uCafK5TTj02IcbaE+l3Fur6jp1zoK2cc0aaOtmpMbWEjASJdmZA&#10;udwdZCoGVxgHg1W8ea7Bpeqas8EdtqOrWzRvaRzs0sojVGWRZIh/ErEMVJ2lHHHWsKTxJeAHVUFn&#10;f/aLuCWBLASL9kgZQC12z7mQMykAjnHoDXol9HFr9zb38NrNf+ctultqPhuEzxxyrIrxGYY3SANl&#10;WGeVIyAKdWEeZcy0Zq46NI8e1+81T4lfEC2vrPQr/TdXuvsksUZhLyXCxoPtEijcFEWFJKIQflUV&#10;bt/iF4iu20HWDpZ1XV4ru2WTxFpmbdZmeUQxQKgUqWZZYxgAEbeh7+taVaeGvD1t4bfUvFNpH9m1&#10;pb64t51uEb7Tl1MSlG37VUB2J43SBTtHFYvifSw/iG+tvCWjyQ+L7lF1Ddab7WKVo8yI8D9fPhJ8&#10;zavJG70rroqLiuq+/wDH0MvZySbuWfG2leHNWxbJqVxa6V4Rhme90+9uU89GXBaB2Y5eQyPIN4B4&#10;BHtXF68ft1rpD+F7+3bV0ujDNb6hcRRPbSKhljlO47TCwCDIwMsoJzWzr/gnT9M0u1/tGZvtd1JH&#10;p8DaoGabVJlljExR0P7tiZIydw7/AO1XGeKtFm0H+yZr3S2tdLbUZIIpJYvm0pbcjz7idGD+ZGU2&#10;gM44CkgHg1zRoqrJO/37f1/WuzmV9UzufC1jdfEzxVptjqq6Xa+AXuGkt4J9KMfmF3DYk8twyBm2&#10;jd1ZQ31qj4o8AXWl+HNW8SeIX1Cf+zLw6pZ2cduTZuwcRKJ48hkiijwQfmOJFP3ia4bTZr/VfFes&#10;3Hiu4tNK0u78t7bUojKurNAJA8EUSNgiSeNVYZIKKctjofTbPX4Nf1HTP7amur3TZrRILG1hurky&#10;yKHeWAyxxu2WTCh45CFLLnBwKcpvCVIwlblX+Xfvv5/IL6XOW163u/iK9/8A25f3Wm6J4os7e9td&#10;biiMKme3IjeCVgheF9yna4J3K/TqK9D/ALP8OeKvF41W301L5dPU7YdPBeyvJcxiHcqlzmNo8843&#10;KxOM5FVfDHiW1eG9tJtYF5caw0Uckum72j05wyNHGEMeUjRi5MWM7n3Z5NVNQW48K+Kbrwzd3Uej&#10;XcTyrbf2UBDZQQogAjCRrucuS0m5/mVzk+lY1Kjl70HZLpb7+nZFqS69TotR0Dw9runtE2iWViRe&#10;i0u2ursaZBDcq4IEKbicZdgRgDaSe1c7/wALt0TwL4W1S00jVDY3unbtHs9F0eB7m5UM5zcCVgw+&#10;8QQ+AdqjB71s+KdX8AyhbGRm1XXNS0dbpyiJLe3FwjZEbuxG1pVHCsAQfrXgvif4jebaWuoLptjp&#10;t5ax3lnIIkQ3UBlkOI0miUlnRNwJbP3toIrow1CdXW7+Wn9epnVfJqj2bQfE1/eeJdDiuL4W15b2&#10;c11PLFELiGWQRSS4eEZc4V22KOA2M4rjPEHxGPiD4ewTJFfeGNFXSrmaGx0JfMvZ5BtUE5fPltGS&#10;0mORuOB3rB8R+NLXwd4Ys1exisdVaIpc3USlH+zNhth8vJc7PkJ6Apx1NR2us6D4x8OaJaw66fC9&#10;lPC+o21zcoIGnkZ/mlXaAwYGNQqc9B26ehh8PKUlUktLmCk5PlucBb3mh/E3xHobXFve6Rp8OlAX&#10;Sb3me4gVfMSJyQOSCwVgPlUd8V2WpeJ/Ch8EaTongvTUtfEe+6t7m71K1Nzc2yFzvTz+HLmNtvYb&#10;RwRxUvxO+JV1YLZTte3nimW/s5bSOLUJYIpTLbStFI6sm1VCghsZPEmQcCvGfFvjjTrqDVIX0rUR&#10;El7D9sksNSaT7ZI6ktt3DEg4IIGV4HQAZ9h0K9SS5JNR6L9ddXv+BM7U1aL1LXxQ0HV/GnxNm0/w&#10;9cTa+dPkhguLrTDLcFUZVXy1Q8sikkDbkdRnvVbRtC07wxpupWutTFJ4FulWa4kCRX0q7hGYosbi&#10;SNmT9RnNb3wS8X6N8MJLnVdJvvFehXAtoYZ7myliW+CbiFSLPy4bcNxP3RngEirXws8G/Dz4jfFG&#10;/h1TX/E8UGnW09+8k8MWxY4Q0kzGdSxAXrgAE7hXaqzgpQknyw621e36mMFd3urs9l+FfxI8b+FP&#10;AehSwan/AGzBHfKlq4gjurmO1ZAqZmbBJVixXIO0Zz0rpPB3wd1LW/EFzqPiLVJrZPtd1HftcXIQ&#10;NJI+LeVMYGGiDO3y8Bcdqu/CiXTfF/hnUfEKSXunaLJHl215IlcWYQxlkRMOCNmd5JB3YJzXI/EL&#10;492Xjnwfqr6N4lNh4TuLJbWR2tp5buBonMbw4IcjCneOV4cAd6+OqfWp1akaUbJ7/O62/q/Q9CMo&#10;wScnfsep33xSj1/xVqWgWs9/aXOm3aRXFpq032cTwTQlY/L+Tccg5DluVwcc1zmpeKIdXh1XWtev&#10;hBoEcATTEV1uDbmCVonjjjYhZLiNgp+fjJjxxXivhfxNoHhfSLm00GHVdP1TUOP7CvyJWu1jVSZp&#10;ZGDNEShUqigv0zwtdz4r0XSvCHhvU73xRpA1DxDbSJFHo2iTQ3ItZruPZvZlOwM0KAEsPvKvGWzX&#10;Xh8NJScLPolffz+96dfUydVzTuzgPCtvqnxEvptNiXxAPDWrXE0Q1XU7czTyRS27ic3ByQAzDeRz&#10;twSOAKT4J/DM+LTE4t5LTUtBlBhskUKdZ+zsY22SE5wu5UYAYI4zXVz/AB58R2fw503R2SxsdEjt&#10;3ls72yT7Ksx4/wBYQS5GGYOh4LZyccVg3Phv4g+L/F1mmkR6bHot1GliVOovOI3YgxxyxRNu2Ek4&#10;CFVOWZiTXtv2kbp2in59jFKzTirs9U8dfEyy8JfDhEv75L7XLsAQ2cduTHZtJiKUtcDbh44uFjUt&#10;Gq/KATyPCvB/iLV7bVtY1DUtL0u5g0W1jF1bzBINsQBit5rcL/ro8kuQQxI5NdPoP7PPgzTNW1HQ&#10;dP8AEN54tWPSdSN/maaz07R7xSqQ7IeDcASGRfu7RvTrXFeNfEl3YaNYafcWOo6x4cur23efUSAI&#10;hGIxsjQInyBfmPGAW+hpQoR5fZ3vzddv6/roZNuXxfgQ+IPANk+u69c2iw3lnpqRym8aQRwzWksk&#10;ccYQ7QzFZpSmAOQvpWv4J8LeIp/s9pBc2WgaQ5W0vtY1WUR2oRMKlucctKFJbb1LOeBjNe9+Gfh3&#10;4a0L4N276nolxrGueNBIJr2x3E28CSs1vLCdhEZkby9yngMcnAFcefCmoW3jXUrTxFf6VbXumM2o&#10;6XNqcTPZaWGiG026/KLqZiMFiNoI7msJYiKg1J3sdsaMY6s4uD4D6nr9no+nHWtO8P6Hcq119riu&#10;nlS5DAtG86IPMCvtOBjA2YLdq7PxN8LNM0HSZ7nWb+e+1iw0u1gsPD8G2MTqyu4laMF2MQDOQFwd&#10;7YIGK6OH4naIum+EfFHjO/v9f1RUm06G8jt9tpqscUspuoHiLh3LSGIoWAVR/CBnNj4nWPhtfDl1&#10;4gOlK2j6HpsUUGnC/kn+yK4kZYYpISgwhlO85OML6ms/aSqJMpxi480UeIaJqGnW2ieH7W1sDFi+&#10;Ml09wzW1r5TBh9o2JhnZUDIATy3OBXUjxDHpF6k+nzaNpdml4kK6ZAT9pgt4Bva6ZdhRIwGIY85J&#10;BzxkcBoWv6Hb3F6YdUW5u5J0FvFLG0sTlFUqH3MFZQcgEkZOfXFMu/H1j4uvdTvdU1nW4L1hvlZJ&#10;7aKJ4d+54YQnKh2JJDA4wB0pRpc121+fU5o11GNk9T2HwjdT+JPGk2u6jqWrTL+4SxmtbiEwmLc8&#10;irDOSTkAuWUHaAck5AFbt34d8O+H9U0TXRPPqmmQ36Xt8IkZYpXuCHP7x2IZm+dNykfcJ4zivG9C&#10;+Ksc3gb/AIR+ztI9L0o6n9rnsjCpQKVYLgoCTESQWXP3l5PK40fGni+2vfBUWm6PqUVj4esbprtt&#10;HhJkjE8TbIt0jgOFUPI6pnBHYnmuGdFyq21S2InXi0QeIPgxqur+LYb2HUdVntrrUit5ayyH7Kk6&#10;qSR80hBCxYBB7MCGr2CP4caJ8RPhhpmip4gsdIgSSe8n+zs3myPHG220kkLFGyWUITxzu2kiuC8H&#10;3th4p03VfCkFtdXHiWBpHsriWQppmsOY1d7dpFZWV2DYUk5wcHpXT/Ay88P/AAr0q2sfEfhyXQoP&#10;FcoZdJJlmmlvSdjQhwCjnYoeMNjAPO7NFapU5Lp6wtZW6d9NdvLTrYqEYt7aM1rLxD4G03W9J0m2&#10;0NtX1dmtZ7bTbNI57qd7eEtMJ7sHYfm3hCAwwMEgkqOQb43t8Qb7VE8S6o3hnw5LqEMEn9hXG6+0&#10;62Rx+5nfCb49u0DgqpwMYAr2/W9CntdU03xEbKDRdatLF9MstUtJgkGpW3mMJIWwOAiOrAEblMZ6&#10;1yw0Hwh4o8Rax4TuNN0DT7W5EWo310kwjIdZFEzsg+ddyKmcHDFWJ2k4rxniaSlzyT0Sd+zv0+TV&#10;r/kXKEnZJnG6P4Fi0j416VaLodrc6XdNepZQ218r3hthvZWnAGGAUI4xlQY2HTNe4fDbQNS0yP8A&#10;szWrK8i02yma1trK+nhnhktnclPNcAbmDDI4wFIGazfB/hG10jWI5dP1OZrCHTxb6fqMcY+1eaXc&#10;PLAhBYxtwuGPyngjBzXQeGNP1CwtY7TW9UjuHihluku9MkYokI+6kgYtnLEAjjG6uLE11ipQkvsv&#10;X5f1r/TOmEHG1iSO1tr6WbTbyfUfD9zDPcpa3+pTskIEqFBCkbEjbIdwXjGGJ69eKsfAreGwtlp0&#10;EscL36QXfh25ClbGF4VWaWKVyzKzAFiVwORgV3Wn2Goahc3dx9rt7yOW1RLlQyeUEZgGCI2dx2fK&#10;ACMNyT2rXsGlm0GTzJIr1ILV1ZdRtjG7rEWGN2OGTdzjHJNNRc4JR/G2v/BXc15E3dmZ4msn1TTI&#10;9G0mRbbWLUMl1AbdppnkCKIHcKMugVFI6AbckVleDNKsvD+lWDaXY6e2mGe5tboWuQqXM0n76Tnn&#10;eXjznIADNt5yKz9P8Rx6XfHUra7igfUbmMX942XgjCRL5UbOuPLbeCpJ/hbvmp2mXV9Pum8Si20i&#10;XVNMlZlsC6WpG5X8zKqcOWYOShY4JJArakvrEZXk7v8ApXBRV9ia+uJ9L02wtbO1SKaWKXS7a8tp&#10;Fja2lV3eNxIzDO9QzFclsjjOBXnunQ658NvC+jaX4huY/EV1Zi3sIrDUIGE8KAt8s4zvl8wh3DFc&#10;fvCBkA1orcrYaQLHxXcW+pWd2iXdvKilI9xcEOSMCJQAigtgk565NU/E9xqlrMxeLUrW8OqJcz6v&#10;qOJImKKnlbBne+0FsJtA2k555ohQmqbh5r8AnHTmLUHhbT9V+LuuWniW31PVdVhhW00kaigMayCN&#10;BDH5akDCKZHXoWGMgEVrRR6pf6B4ltbGaLw7YSukGn38zHyb6WO4j82V2U5HyhhszkYA61jS+Irz&#10;xAmraebk6JqF4TNd3U9uLMxTFW8st5gd1DKu/dHnBJAxVu3nPgDQ9Ctn1Gx+3XdysLW9y5230bYd&#10;Xit41YqyqAzSnpg5ySoHXOMpVEk9TCKsXtCeDXpQI3sPEHhy81C6ttOXTr1oZUAgLzSyIVBJG8lZ&#10;Mbkx6nNZkFpHonjC5TVdSstTeOzmubCS/LGCxRnSWaRx/FNITIWZmP3uMDit7wre2us67r+oJpaa&#10;daL5y22kxIiSSW8W3ezzA53DkjIC/MPTihc6oNY8I6bqGn6DBPaq7pey6nteeeJDGnk3MakCRAFy&#10;Tn5toHc1yyu5NJ6L59l2E3ZXZzPxW+NF7r/7P/jPxJCllq+qa1qdvptpZmTfbW0bDdH86MDIy+Vu&#10;Vf7zrnjNeR/D/wCAdt4r8I33inxfDf6DdaJp0t29+5KpFCrM5nCMA0jrsKBMgEMDmvoLxx4ZtNR+&#10;FS+HNButOtJrq5t7n+19M09Wa1gklDh0hSRYkJ8lY0B3k9MYyas3FjBZ+GdWOny3thHHp0sS3viK&#10;6N08j4lWSSRZOFU7QOny44ABGfTjilhYKEPik9e+v3ox5HJ3fRHzTL8X/EHxzu10HTrPTtD0zT7N&#10;o7bTLuIykRB4njkZ36bVjJJbIUg4+8azvHOrx+GND1/wjY3ySz308c97d211CoktVkVzG5G5mLOc&#10;qm7BA5xjFWfg74SgfUfCvhW28Laxp2n3cL6hr2uaxpZcaivl4S3j+fdHATHI+HwzE9lOKq/Gf4CX&#10;3xB/aU+IWn+FvDNxY2Wm2FrqEOlW8UNmZZDaRFRGoPlhCfnOSGwxzg171OFKNeUOa0YpP73bXzuc&#10;M4S5VJ6t/wCRy2k+JIBDcQrA2vbhL595do0cMVthmCK23IU7QcA53Lk9axrrVdQ+M8KeHfD1veT3&#10;c0trHLc7FjtDEMsHZfmdhlc+p2geldQPgpbGx8N3Gm+JJ/DzX9rNq93q11Iy2GnxQxAOzOehkaQB&#10;VBwc4xX0l8PNJ8PfCfw6LzRNmtalfaZaWWjLYW0cemXdwyn92sxUGR5CSASw446g1U8VRpJTjq+n&#10;yf3FUqTraydkcdqfwKTw1pKw3p8NQ63c3KTJNOz2hhlkBVI9pbc0jlHwUGFDZYZxXC/GvTNGtLXV&#10;L7w3qOt6jbs1pokN7f2yRbnXfM7RxoQrJiNBuc5y/Sm/GbUtR8F+LtP1/Vri18VaxrTyW/2WwDMd&#10;IvJHCyRpIRhW8vkDkAkf3a8/8cfEmPwXqGm2ulNHfwxubwxSfNDDK5IQAn5g21cbxjI6YFc1GhVr&#10;ThUvzX27f8N02OOtyRk1FW/M6OfwRFpvgrTZfFeoXmneJY7qLWJdPii+0PKrTKkjshKhlwygLnqM&#10;9jXo2m+EbPw7oc2tfZbXWvDuqvDBc6zZ/aBcxPFIhaC6SQmSKNgo3EFkGTjGa8P+GlzZ63qv2DV9&#10;Ym1FfEtyY5w87GeK5MifZefmbarMQ3+zuParXxF8H/Eb4ReMdGkW4uoYLsyNp+qW05eAw79s0MnG&#10;WZSACpGGXaeQRj0alJ1H7K9vw+7+tjoU0oJ2/wA0fRp0C40GSXWLTxFYXd/EsE7aPPAr2SxYJQRI&#10;ABtjQAhhk5B561wvgf4jX0nj2y1VL61jn1mC6tE82x2i38os8TfKcxKCSxI5bHWumvtO1vXPhnA8&#10;Wmf2NcWn7iOK5ugFCXDkRxW678mVghd1kZlRNuzABrwnSPBmr67cTwactxLdX1rMkclqm6JboxNF&#10;5DFiuMZXccHd8orz6MFVpyk2rbXNZylaPJseva94guvAFhdJ4fQ3V3pekpp/+gCOJ7q6kIWa5QSF&#10;mkCxlx35k3Hk16K2j6DJ4YvLvVdE1JhqMFvFdXEVy8MnkRlGAVmAwVKoofgjqK5qTwo3g/wzp+mw&#10;XllaXcWlqjGy01bm6t55QjgS3Mx/0dSgbKx8jCckGsPwpr+oeI73VjcreTaRe6lBcWF/f30m2FIy&#10;A5ifcqFv3LblYYGeCa8q8r+1utL697/1dGSU6Mm5bs9xuvFnifxf46uPDyW63Mx0KOe0liYzmK55&#10;YNIzqcjaVG49WOADnI6KLX9Bl8E6/f8A9taXq9/c6YLpG1aFZdPjePInt414UyLICpO75d4z6H5E&#10;8ZfGrV7Dx3dXdlqEOhzPNDdPqEOrS7PJJVyAI1O0kfJu+baeSBivUvhn8cfGdtpsNiRoD6bCHt7K&#10;21K0inlVfIecSSHaGMakKMdSWyeK9OlhalOmqi6rud8JOe2rMH4g/FzVfH/wslt9X8VaFeX811BL&#10;NtsZ4JNLj+YLZwsFLSlz8oeJtuCckA8VGt73QhpmnxWD2Phv7O17LbXghU30xfPmRQsS8aY2KY5H&#10;OGG5fvYqLw14Jb4ieOZtR18ahrp09o7rXDZRQw2cNsjfIlu8eEjjlLFVAyeCc4rrtPvtE1O31AWv&#10;h2PXZkuA1pb6RPJcsoJcshmdc70I3bVJXp8xJxXpyl7NJRXqdEW/tHIi+8Nvqbvdx2L+JdUttzXM&#10;OkeZLZyl3lkkaXIHmEIQWBYcgEdKj1HV9Y8YSnUTDfPPNGIdNmtoY4jaOShN1EFUZd1RwxkxuJ5Y&#10;4rY+EvhGbxhruqLFrEd9ZrqNzpyOiALdKJAwdgzbxIcncOeVxwK9NtPhTP4o8Va9qenWUeoa1qd8&#10;TYRPdxtCumr5itGucKrswQNkZBGM9a5pYmnCq6b3X9WEqqk2mfP3xN8ZeE/h3cwX/gnTLm+8SXVo&#10;kt7qV7fyvqEtmrnMhGAsInXHyqCQm7OQ1XZNU8T6noxs/Dng/UtD0W10+OJtJ0yfdNdzurSLJI7x&#10;sAFzkBQGIzyOK6fRjpXgo67f3N5d2+q6RewWFtpWr6eLi0uWO5J42wzGIAJImRlT8vY4pmm/FKwl&#10;8F+HNUnvvEM9t5F1ZxQeUsFwgtpiEicNkeUTN+7HDfu2HXppWlFpWhzNd+/9Xt2JbTlucL4E1Dxf&#10;q3hiTw9qS3aw+YFuBKJbuW5k2kpHySWSNiHKgArnkjmui8SeC9B8feAbR59dvPCxE15qt5qOpzLc&#10;yajPGUWYrIoMibAXcD5VbIHXFdvqus2vhLxE17beK4/Cj2JIP2HSWtkvJJNkgQo8nKyOqNLIQcp5&#10;mCMiuf03QbaHwzqE+taho+vX8Fysx0PTYE22z7cRJcxBV2wnA2JG+W2hmzhqu0X+8irX12NYxgly&#10;vU6j4d+J/BniTSkTQtP8SWnwp0ia3nQXodDqH2RTMZy0hZgPMAkZFCqcoPUU/wCLmpeO/iBo1r4z&#10;8MLpUen2u2dbbVZQrNbNiRp5Sox5YKqgyRxn1rNuPiLZ6RYWvh/xC17qS6vbqbaxtfs9na6dbsFE&#10;s1wYhvRAwfCqGztAx6+jTfBzw/4XttH8SeD/AIg6povhKwthPrGp4ivoJ4kDOyPK0fmzSAHAiAOM&#10;ZI4ryvYctV1J7XbSeq+em9/kckoxpq3/AADK1D4V65ofwYj8ceIfFmneGPEOoT2rafp9zpgEUT3D&#10;4WOXzFMkcsmThgML1Oe3jt7o76bompX09jrt7o9vcCC5uodKYW73xlASAlQrs5Z/9ZkbiSAABX0l&#10;rPjz4faD8MI/H9v4dHjDxTrl7IlvFql4H1Rr1Ec28kgdvk2xqmQmCoYKMkgV4v4g8e+Lv2jZr3Qf&#10;FN3J4d8I6Y9vBcw6IWnupLlpB5zPEZMJJGsbBckbNxJzXq0bW0Vl9xpCU9Va/wB56Z+z18JNX8Za&#10;p4juvFr6n4cuLyyt9PnsPFVmYrqeLcrOUjLYEaiJVD8n1xW78OPHXjX4ga7NYaiJPDHh9JJo7D7X&#10;OssuovC8myN12boIGjAkxKz84A64rzj4xa/q/wASBb+CdP0/R28B6fG+mQ6Vq3iGSS/1SbzFSJ5J&#10;TIsvySK4Plu4O7lSAK4nWfDL+D47i28PeJNAQ3N+iaIlisN1qYtYLfY7OwTbCXcOwMh3Y2jrzXJV&#10;oxq3dvefm1p8n+j+8fvtrmR9H+OvH9j4TVdM8Taxp8F1HLHfxWWqXrJgGRQzFSMY7qMYycDPFfNX&#10;ifVfCXjXXrWa+1fULye3aWaSY21xFYWGX3JNOVZW2sUMaPhhtUKRXM+KfhfqvinSfEUn/CR3mv3p&#10;gtXkTVNWS9u3cT7bhnkYbYofuERLk8E1DpXhCx0LWdXsWmudN226y3s1qdmn2zxy5MbuyBpgXyDG&#10;DyBxkDNGEwfsFzyqtv8Arvr/AF8gipqWqOh8XfFPQbq8srvT9QsYdTsHmkS5ilDR7LhgR5EiocbD&#10;uDbV4ViKyPi9qvijU/Dd1pt7rFv4alnlt4oZLeU+fqCQr0jZCSkIEjSFQcs3UZ6JcaVbX3iK71G/&#10;tNG0SysZXW0e/ikMkySkCGKO3JIhUfK3rtY9RXSt8KdHWay1W/16TUNU1AWWoNrEUsV2LFHVwscS&#10;bvlfaxYqFPAA+noONJWutvnqbtOaaZgWPgK18Hre+IdJ8ZWPgeC9t45otN1aBYp2dT+/njkUShCX&#10;ClUyrSAlWxiu5X4k6l4kubyQ37av/atzFp841lhNBcySqZFbZEN1qu1EJKfKGMYYMc40LnQobp5r&#10;Ga2jj0NpZzG6wqXunX/VyruUHLcSNj5jsCqea5/xfpFxeHRbi9uLafT7VPs5sEuorOXZvcFpiMqH&#10;KZwCc4QZ+YGuSpGFecfaK4nBJabFXwZrcuneHLzS3hudWvWQXEdvqUMV59jkjKu0cJnzLKrBRvjO&#10;yPbkqFK5rX0jRNW1fU5rxddiTyJH1K8i0W7MMtvsRd4YkneELxjcQGKqeu2snwd450u91GfXv7Sk&#10;0qDSbdNQtFvfJS5YkeW5SUPmXIbOHHIHIAGK63wzpkOu38reG7+/1C91ERLdx2UsFuht+WbMQ3qy&#10;FA++RgCW2gBRitK0/Z3ctBxso6HMeJfHcOoy3sWsabYWyx6hAkrLK187xqhAUopVPL/jKMWJByT2&#10;rifiJqmo/HmbwfPpVu11e6jpU2nDRraN5bmWK2xLDJHEg/jLMDIowAhyABXq/j74btoV9bWNjbah&#10;Y6dcSxx3l/aRfbDJbIvltFDFCpQzkuJGc4DYGSMVR8TeHLrQfhPpOtxPqUN1ZOnma75qRMrb5Yfs&#10;KZIkYIHVCUUD5yS3BqaVWlPlqJa9L/13Il76948E1f4beKoNf8P+G9Yv9aF/qxSZ9SFx57orhVKq&#10;Vw0jE7QxOCoAQcjn0/wr8Kbf4fXVlqltct4g1u71CfSbPULBLi7WMJECu8QgPuwCvzgY5Ygkc9Jb&#10;217P4dm1XWtT8L+FYJoHuYNH1OWKWCeON2zBH5L/ACKAq8sSxcjPSuX+Gvh+x0CG60Hwzea3d+ML&#10;2ykaeXw3rzQkwyDKs8KRHbHtaMZ81F5YkjjPY6jqJw2726h7FR1ijs/AWt6br/iK60fxpqWveKJ5&#10;rn7Fpkv2dbm1Uc/ZvNmABLIRJtE+RkA9653xFqfir4seCbbQ/hzo8WlxLeyw3d3ba7Ib6HYSrxTB&#10;ABukYMxjweAoB5xWzo99ofgOW907R9UvbzSrtbTT77TrSwefTg8mBNJ9uJDXDRmPBJxjdhSMHPR3&#10;Gv29rpFt4e8DzQT6naW7+IZtJurNZ1tAQMSeXLtx5e3OMPjc3JavLq04qtCTV7WavsrdbL5By8/u&#10;307HlWt+EdQ8I2nww0DXddOmaxDprJeWNteTWt5dIl5PJ5RugG2uVdgvI2ibkcVY8e69p/wN8cT2&#10;ejaRq2qQ6dby2EnhbUQ8ktvFInls1xPHtQqNwC4HzA8nnNdx8c3+LNtqk3irw/4pZvA+tCSA2d9B&#10;A9t9lVQQ7pIpRVwx/wCWe8ALknIrzb4lfEC68NeOLaHRPhtqHjaS6tLGC01rU9Su5Gvi0MEYQQgr&#10;kh2RAD7HFerTvVtbW97r/h7fqOyhvp57/kdvY/ESxsbe61kX2m+KS2jLo1jqWrWLCDTrk4klBVTu&#10;hSBR5ZZAV37TuOK8j8TfG7QFvNSd9AsdW1hpA1vrQsp45VYjLqGeYFkYgEblJIQf3jipeePfH134&#10;ch1Cf4P6Nb+HL9lso5L5HU3AQlfKhknmLMAdwJUEZ69OOavPEnxF+GPg+wvVl8P+FtE1GOS6s4Yr&#10;GKe5uGVnTZtMbOWG0jLkAAg55rohQ1219V+gpVI9393+dj2PwRd698TLXStfkMWu+HWvreO70y6s&#10;YbC3SMko0aKWUuVdiSyk5ZQSeCK9U8PfAXXvhbrOjXFhfpqmjW63EGqx+HoZLl7oyCSLY3mLsXKS&#10;hj5XDMDk/Kpr54i1D43+NP7PtdA+LMOrXl3bwv8AYIr5LFLdpI9ywPIwWKN+o2llJOcA1JJ8KfiH&#10;pk9lH438Y+LbyW4aKKa20y8aSONmLFmEwZkdYwpyfu5I7VhVp6NSkku2t/yX3mkfedoxb+49GPhS&#10;z1jw9pOj+IdSm0+6S3/s+XTbDULfTrtUyoNvNGXBEoBABYYZAeCRXS3+neMn0HR7TS/DWl6hZ2ay&#10;WulQxXFoZJRayxx3DNNAQ8ittyCWcnbltpIFaUfwHu9AW51a6+HzRadfwb7rULLVI783wCMUZ5WI&#10;2AAhdsY2uXYn7ozb1T4dnxrZw6Xp/jU+C3GnCPRZhpUunhleQSSjdgRIpYhCoPzKnQnBPHKb+GL0&#10;89vwHK+6R5nqPwM8I+K9c8U3Pi/T9Q07dtvTbaGhmmhi3AHbDHli46bSe5Jx1re8JeG/hN4A1LxA&#10;t34G36TbaW2q2X23XJby3XDiOOa4tngHlyMrBtrNJgjGO9Y3iD9nnxZbfE3z9L1uXxJPZ3Zlt9L0&#10;F1IuG8hPMVzt8xUI+8GXJDYDZrN8a/C3xle6jF4s0XULDR9SsrqC0vfDiqIpdJUjy2gvYmJPl7QC&#10;krNhlG04bArrhKTjyynp8/6+Zg1rfl1/M5f4jftf69ZWcfhvQ/Gd1HoMckc0i2+lxmIMACUcLjcS&#10;wJYZCkYBBOa0dc8f33ibwTJ40HgL+3VgWXSrjW7uK4RtLtTvINjabFihhkBYFxvKMzD5eK6b4S+A&#10;J/FmsWlxafBvUfFstzE08Wsvq32LQUCZXM8gQFYl5YojE8ACsD4neKLr4RWEeoJ49gv9U1qCUJrm&#10;gxXE1rFLHI8MtvYvK2HUFU+cKcn2xWlqa5Ywjrt/Vv68jPm1abt1/q4fCTW4dZt7i/8ABHg2KW61&#10;CKaE/bI4JbOYCPzWtFtpo3IkQhSHB2nBPXmsvQvHtn4C+HWp6he+HL5b3VL+AR2eqXDP9ohhSWPz&#10;o0RQoHmuiKWBHy/K3yV6x8DvjD4o1zTtPh8U2E9/Z2Mj6y+teH9MW0k0m7hf9694UBSQtHt4KEv5&#10;hGQK6aT4baV8RPDIvRFpOneBdQubKG0i1y2e1YSwyyFbNGTeZMO7FYxtUkndzxWbkoSamtPU6NeS&#10;63/r+up5f8GNWu9G/wCJFpvwvsNA0XxVbqNUvb28ku5UmUsIpIYmcyNKDKAThEfcQcjmsTx0fDfw&#10;bs9f0/S/Dei+IdV0exb/AE1dNeMuqMFnG8uweNZGOG3AttcYwua+i7z4iSeCtH1bUI9PWfxSn/Ev&#10;tJ5rMB7q8AMct3MQg2wxEEiKPgnagLda+ffF3hq+trnTje22r+L7m7sc6hexWm37Ha+budcYRFWQ&#10;OdyHLL8gBxmuelUcqnNUWj6K/Tzb/wAvQjmcIu2/oj5q8MaknjTxHa2EPhWB2kgnktbe2RpkJ8tm&#10;VWViflLqvOcYzXUeB9c+Ic2qwJonw6ieKRmnezs9JVFjEa5ecHGIygwTJkY7nBr3n4YfAXQND1K1&#10;vLHU9R8R63rMqt4f0fSGVtalij3eYHBPlW0G1ijyy8gA7VJxmxf+DPiF430DWNMitL7RfA1rcyRX&#10;3g7wSWkN00U7RSma4dd1zlhvxkrk8IOQPVlXpt2t7vnf/M5I+0tvqedeDLu/OkP4YbV73X9Va8ju&#10;xaeAVjkKbS+IjNKVid8yE7kSQjsa9hm8ZfEnWbq6086Q+meKkgkTSp/Fur/2gustA3723lMAjDXS&#10;Z/dIwIOXXsK8s8A/AcaPLp97Hd3F9qt1A1tf+HVs3gv7CSNQxeIMyKTyQN3DAMeRivffCPgT4bfC&#10;yGS+1OHx9LqGko15FMl8p8skGQZG7JJIDcIRuI49fPq1qUaqgrO+uz3/AK9Toh7Ra3/r+vQ+V/Gv&#10;xT+L+qaBrial461GxvzeJB/wjfh6xMMMqKu7zd0WAqKODkk54Irvv2XPgZLq3hi58feLRZTR3C3N&#10;i6a3bxzSWm5FMN0RNnJYn5ScYB3DIGK93+IWoaUutw6pH4an1aS4nk07XI7MI0sNyVVmYbCpLvls&#10;gpglGzjHPFT/AAx1O68E23iGZ9TgXUbn+zbXw9PCt02yOQYYCKcM6MHQsZApwcnArHE151KUqUFy&#10;Xe/+VhcnvXbv6nyh8Q9a1jxR8UL3RbjWmt9B0y+nhWfTI/tEaIGHmSKyKvmFmHLEckegFc/4+8L6&#10;b4aFo2meMJdQSdDL+/tmjmRc9TjIYe+cjpivoPxj+zfqOia5bNea7onhvT9QSe7sdO1m2lt5HDM5&#10;HmqgYoVJJAcj1IqroXhHW4vDZ8N6KHnn1UxzDUbO7sZBZGY7Jt53MXXEZPyAccnBr0oVqdKEeTZe&#10;n3vQ5nCpFNWv+J4vBceFl+G7ySWk8XiZrWTN1LPI+cMBuAwFAKsR68Vyej+HLzXrfVI7EvPIsLXP&#10;2ZZCS4QZYKARkqMt9AfSvVPHnwbk8B/EK/0jUIJNS06G6aCFbKePBQqvM5Vj5WdwfnHAP1rRsfhL&#10;4z8JW3hvVJtCk06e3la9sEjli+13EQblzCGJMXLLuJCspIGa6KdWHLzJ76r/ACM4qpN2ktj52vPD&#10;mr28sYmgnt0c8GUnB/Hofw9q6TSvBzW8kUwjjvpZFI+z3QKrtZTh+DnucEV9aav+x8vjW4s/EXhn&#10;TrLTPB/9mrd3T2V8k8mnyLHvuPMZjtbacqpUk428AiuJ074C6dHpul65osmsa/qgjL38FzAot7FT&#10;KBCylWYkFW3fOOpwM1csfTcG0zT6vOL1R5l49+E5+Hngrw/K1/b6k+s2y30scWTLZRhgM5z39Pzr&#10;2b4Z6J4etNGfUPCuu6bca2UR/wDS7TzkiVQTtkIGQeB1X1rP8QeDvHOl+HF0zwfo8vim/wBdUveX&#10;ctr597ZDLJJYrGVDRbSAx4GdwINcj4L+Eeu+DtRg1y/vdc8K6ZKjRXaWsv8AZ0iSglBFLLLtXaSM&#10;5AfgniuJyeIo3lKz/P1XQ6oKUJpxiejftDaLpPiKw0yK0lsYvH93P5oudMtc22o2rwq7l8HESQuC&#10;Fcj5ssDjFeS6NqlpYabrWmWmp3MLW/hcSWt2YjtmY3KuV2A5RTkFSMep617xZfs/alr/AMP7S0j1&#10;g6abu1DXS3d7KlpqNsJ38oi4ZAskJLKwPy88njArs5PD+vX+vmwvL/wnrOlWugWdtZR6zY212lwU&#10;AjdRLAsdwU/dknaxzkVMKsKcFBu9v67FypTnLnt/X3nxj4A8K6te6ys17qIWK3tpb0reZZkYKu3b&#10;u4OTjn0HtX1P4H+NWj+EvG+mReJvEz3kOqOvh7WW1cQppscFykknmSxx7t/K25LMPlUsTg8VB4++&#10;E2m6AZr7SvhD4a8VaTbsitql/eapp2lxSMpZESGW+LsDzjcEHQY5xXH698F9T+J91aXepwWGkW9t&#10;BGYNO02xjsLe28woCqJGDuOT/rJGcn1NVOrSqSU6j0+X/Bf5GPsanLywWvmM1aTWtQ+O+t+DPGmn&#10;Xei+NfGHh6TQLu0s4ov7Mvj9lZ7Ke1ZcYRp4Lcrs3I3JyORW1+xVfSR3niTR7mW4tv7U0ay+wxyS&#10;Sxo+qpIssCJCq/ezHtLLziTJzkiuy8HaHdpb+HfC8TnVLDwrqK6vpcMs+LvTZIwX8pbh1DQxPJjd&#10;D935eMZr1658K6KdY024tja6fq0GvnXLC1uN4kmilik8uMx8BSA4KMhPzI4baSKyr4um4OEFp/kX&#10;Sw80+ab1Pm/wL8Php7afpej/AG3xNF4rt57TUdZgjMp0IBmKMItglGGO2SVzu2bsBTg17P4k8O33&#10;hD9re01CfRLGbS4PDd1rGl2UiNPJFcRRRhoizHqsqEDHGCM5zx63b22i+C/FmteO9It5r+HWpIJh&#10;p9oi70u3JErBOPKG0eaWyC29kwSMVxWneHvEnxd8KeJDqGrXmlarpd9OmjaiYwjz21xH/pNoccNA&#10;xVHi6MpQhsYGeJ4jnk/Q6FBJJM8H8a6zqfj7SNb1HVFnkW/ujb7DIqi4SQDzAV4Jzj7ykHniuG8Q&#10;za/49tZdYewe8ltgQtqka28cECjKeWRj5lIBK8glRXovxKS7+F9/pFzCNO1zT1ggaaW/tMQzo2/9&#10;4qRHgArsB64575qOH4V+GNY0qPXdcuLXwVpscbvcG41SVrSaF0BRAkhLRli2VRWZsAEcnjWNVRtp&#10;6HO6PKuWMtu4z4c+JJfC3gPTJdcga/8ACOsWuyCwuFSW6sriZ2a6jGc7rBSm91bIIdSuGWvMfFXh&#10;m38IeKdY002S+INHtm/tC2WVvOhLMN0T7s/PbujHy8dgA2GyKufE3TRpZ+HOhaZGJdIh0yS7M9op&#10;ARxdziVcv82FCqMHk8etdbrPwgn1XRLvT9Hu7i6jm0n+0vD1wx3NBahhmC4ZeAXIdQR0O0euOlTU&#10;Xd6c3+YpRlJcq6Hj+uajJEYNR1nU5ZdRmt0RwQX5CGMhRnAi4AKdcNx0FPsptY1/wNponthHbabq&#10;Eb2EKurwJCyN5iw7jlY94DGPqCzE5zXI31rfNottYpbzNAZjFJGQSiysQRtP3iCc+4x710Hg/wAN&#10;2/iPw3qLeHdTCarYFRe6YVKxzKHAdxJ/HkbvlIB6gV6NlGJyLV2ZufEfUb7xXM96zQwJZstva2iy&#10;glIfILLwMbl3FzluOK4C/nN3eR6fdajbxXdmUEbTsQkkuMvu7bTuAB9hXqvgM6bf+H9TujHZXSC5&#10;jt7p53felsEc+uOFATOO49a8U8ZW82neJnWCKO5g2+XbwTFXcRbj5fIPBCkcVjh3zzlSf2djNtrU&#10;9I8MeLNG0m/vj4i1TVbCC2jUiLT7Rdxk2nMeWJwM8BuhHNcQNdN/LLPa3M1tPcW/nRs58z7OwYli&#10;CACeOpA4qPTNEvvFEEtlbaZPqOo+YsUEdsj5uMZ+RCOrKQfbA9q9+8F/ATXPh54Pl1S4trO8t9W0&#10;eWK2iuLhpSHkQSmP5ANuQp3KcHIx1pValLCJyerfS5o3KokrbHDujeI/CWi3BiZtVtbZl1Eq+7zl&#10;Vtqz9OnIBPrj1rY8O3VxotjbyQ2iz3NlqFtfMZVBO3mEHH8XO0e2O9eg/s8fCE3XibUZNd+0aJpO&#10;lWd3bTvZwA+cRjNvOXztDDHB+bI3DGK0z8I18I+MLnQvFvh7VhHqMZ0zSvFfh6OSa0aXfvjfypMo&#10;ctGoG1lOSeCTWTxVOd6a1OaODcZqrF76M+ZviLrE11pWkrK0lxfW1hkNKm9WYSvhckg5VABnnpXE&#10;2n2+71+3jgESTSON0cfzlSwx0PX72a9f+NHh0aBqRZ5NM1DR7qKN7G80tJEjZFLqWIbDIwfekisM&#10;g/mbfwo+E/hm5s01HxbcTub3JVrWfZ8xHLKgBLBAMnpgKa7YVadKhzS6/MpUZzlylvxl4dm1J9Mh&#10;eS2Gp3GlRxXl813BbmG4EssfmHcdsiHaWZcZTaeTXJa78C9W0XTdaSS4stVsrBxcGbT5RLGAwZWa&#10;MA5cOFDdB05xXq1z8AdH8V+Dk1HSvGC2mjeG0bTJmubOR3mtnCvbg7ePnZ2OcdX7Vf8AhDpV14c8&#10;b+MvDE9it3NeaXd3AkvTujaWJTJDuUg7EKrguBk7sCvPnipUaTnB3t0tbr/kaKi1rUX3Hnvw50PT&#10;tc8O28OmLqmp3ulwHP220jaNBHvlj8pFcvtcKARz82Mc1J8VPAljo/hy0uNOu2ksbK4e3u7m6jZI&#10;AVJUIxySzORnjgHPQg19CeGdYsfCyab4lnt4NRjW4O6GwCNNJGBxtYYXaWyAclhjGKhD2Hifx5PJ&#10;eaXfXy6orXNnY3ASW1cs2+NigXKFCMYKsPmYnqa8j+0X7T2jVrM39jFxt1PEtI0PTPDvhuKz+1rJ&#10;NbNpaMkERcxSGSW4Zyvt5m33xXS+G9D0jw78NbbWX1bWU83UZ7JLWwi8tUn2/u1bkfI5Ltuzj5SO&#10;1esw/BbS7PU5pb/SZB9v1KO5WOG9aJoZlHJHIDIQXbnpgYA4rjtb+HGq+KvGms6uH1G20VSi6Rpl&#10;qG857dSB5p+6EVyzEFwSdx7ZNYPFRrzactN3f9BKg4O+5F4PiuNU0m20rytS1iH5VKQMsgKfMQ8r&#10;lgu+NgzFieQwXGOayPHNtr1rqTaXot9pl1duwnls5LeWJVjLbY/KTG1mJOcA5ypPQivXPCPhrSrL&#10;SrLQZ72aC0s2Edy0cUbpGSThSg5EQIky5B7HOMVw3xG1Kfwvdw3194ijitdY1B7y20y1DIttghYJ&#10;ipHDyAEgH6+lYwqwqVG3r5HQ/dhqQWnwaikl0+PxBqN3ok6xs11dWcrPDJEC370vIu1ASRxg54C9&#10;a9G0HwNpPw78LywaWBqF1bwm6lu2gzLL5xCIURQTjAAG0Hqc1wj+OoNI0q00y0ik8Ro1ul3IurXB&#10;CPsDGEPHGcFEctwG6IMjIrdbxN8QDrnhixFjNaeI9St7MW/2aaJI0QSbY2mA4IcE7QQCo5INTWlV&#10;qJRjt16f18yYx/lR2nhzSZrfxTDY6ug1AaPqN5c6dK1sDLEHjkIgZiN+4YIRcZIOcjIrm/htpFt4&#10;t8aeG7seHY7bTbK8a5YwW+2R7mBC0cro2CrIxVcruHvXsHjLQtQ8B3giRE1C8uLe7kvrnky20pV3&#10;gJLcyISNvAODiuR8OxWerQaJ49muIY2a2KTPZcrO7wssPlDGY0kOWYdQy9MGvKVSpQnL2r9NQnDl&#10;sdBo2kynToZLq3OlaVNp90sFrZx+dMlz57uZEJ+/lWOUPfjjArjbP4TXh1LVtXtNeuPEtzr95af2&#10;nKtsI9llFIG2CPP7rbKMMOSeVPHFV9XuntdfsZYrll0vQr2GFxI7Fy7O0kvmOPlWPkFzgn+HHIxx&#10;Pj74rDwX4rt4dNF1Y2FpatprBmMbFg4w6kcs0jHPHBJJqcJKtUjKMeurXf8ApmV4pe8SeLfgPqeo&#10;rInhW+sbaxivZfOsXZ3jKc7ZkcclCo+ZByCCBXAeJPCXi/wz4oupLc3X2DWZxMkzuxj8tYUJX7OR&#10;gLu43n0IxxmvbPCXju3066RBAYtNsBLb7UkZpJpwPMkEgICp5RGM5ySwHOa3b/S7TVZIWmtYpNE1&#10;CFroagAfNYEKzqzqxG5nA7AYBAr0KGYyovkqq+hMZJrU8f8AA+ia4LLWF1HQb3SbbVIbazsNHvJX&#10;El2NnnXIU5Py4AI55CgeteveBrXTfFWv6tczSz6hZXcbJq0hURslwnlL9mcrgh1WIA+o2nvzheJl&#10;nttQsdSS7FtK90js0jPvsrdAMPGV46Jt+hOetXNB1nRrOXVfFTajpsdl4lWWPVNB06786eW4wIw/&#10;lkgwkKN2RkfvCScYrKVWVeDqx9bfoa3TR5n43+EF94U+IcF7p2r3N/qVzP8A2zZ3UpVVlBkVWjg+&#10;U+W8ZY5ib7yg4J5A4fxv8MYLXxbod7Y643kahPK02oXlsZEhulZmaNJV4cgkjB252HkkVs/E/wCI&#10;7eCfFFhazaybqG+hlS+e1AmUhZiqPn5h5ikfwjC4yOtd9rXh5f8AhWctxDf3urzW14Xb7UFUrdPF&#10;GsoWMD+4Q5zjBd+Oa+hp4ioo0qj0vptv07dCJOLd0tj538e6l8Q47CeO5N9f+Gref7S+pWkbtYyg&#10;pnMbN0VgB8vYkiu2+GHiTWrfw2Y/DOryaY7XcckljNCgSQsAih8nkfPjHQbRVi31i4u7nSVvNYRb&#10;LSRLPLoU11uDRRQmaMoMglWkRQQQcZ4rL+HHiufwZpWpa75Gly32sQiKa8jhubhYo+Wki4iwmXYH&#10;k98AmvVc5OnpFXRDdnzHXeBvCHiL4tfEbV7DXde1y1k0SyeS3lmmMtxbAuFCRZPIRjkEnI4ORXo/&#10;x3vvA9sslvqWgah438Q6ZbyNY+H4rZ5obgscIszIB8qSN5hDEnk+tc5omuT6j8QPCUc1xaaLe3UR&#10;WYw3pupLiQR5hcbV+5LwjKc/d9a9o174Zad4u1uyvvEeuWenanaRIJrfTkaRPNVTlmd8MOOMkdMe&#10;lcPtJcyqSWtuh0U4uUX3Pmjwr4h1L4I6/wCHrjxRoZ1bWbuziuLGxPJt5+FeZjtKLkcFMAjgCl8R&#10;+JfiR4N1nWYZ9E8I6XOFj1K4Oo6As8wZh+6fy3lcLkMOFXqckc16T4h+DWkJ8afBGqnXYr/w5PfB&#10;/IvWZZYYUlLSGPkboSSigkE5z2rL8SeBfE3jj4weNtQj0iDW5TdXckviNbaRobaIHCRQ5OEcQKB5&#10;hDZIwo4zW1Oon70krtamypSSscTY6x4++JUPneLmjuJ5xDM5srKHTGmMz+Uke5ArZ4Xc5IAXANbx&#10;0TUdOxc2/imx0vWo79rCeDS7meT7PFF8jsY4yF2jIw+5yxyRiuh1DwN4t8c+Fkj8JeDdWs/D0MYW&#10;PTYLTfc3DoA0UrtOcyZYAsCSo3AbTivNPiJ4U8U+Dri30ePTpLBrWw8uC3t5BFFG82cyTPsG4Bsg&#10;BsbSCOcVkqaqVHO6X5In2bTvZs2LvS9d0zT38N67qsmt6dbTHU9OsbZ/tUGoXUkioswR/mZgjEYP&#10;I+bnisiF4dH1CYTrd3skdpN5Gk6DeyQOTIzKyTI+MeW3zYwcdga5XQPgTrvj3TtQ12+mtQuj28Qj&#10;isrVlu5sEhVhWLLucn7wHrxXtvhr4UfFrxQ1iusaDrt7LBPHImqXQja4+zJndBumw4DKxGX5BU59&#10;K2lKMWknfuT71/ht/XU4C31u5tLextYrfWWlkkmayurWSN1Yu23Eh5+YkhMggdc969M+EniOX4f+&#10;MLe78VsL3ULpRDqFtYW8l2TbsNgmdVUmNFGPn4VsEiu/8R/sq3V7e2uoaD4atLCyn0+BZbK7vUR7&#10;K6QttCSIdrhd3Ug5PX22fhD+ylqvw28Y3Wv/ANtafuvYxHP5F/cwXBGB8rNGMMmRkIQFHHHFc850&#10;5K51KLXvHATeFtAj8c2tr4Y8Py3mnMInn1KTM0NpEwaSENnI8yUsCsYJYKAT1xTNb8UW/h3V7yzu&#10;7y21iLTNPk1i+jtFDNzLdSBWc/LgkKMDn5O1e+T/ALOeoa4moWus+OwNIuHSW20nSrT7MtuyLsQm&#10;TfvkxHhecDIzitDxD+zr4b1TTry2vNdmghuLVbVfssEaGMAYLDCksSP7xIGTgc15GJg60kdHMl8J&#10;8ieFfjY+r/DvxB4tn0mz065mvoNCt5I7gqJJHALgFgQiqWC9T3J6U3RE/tHxjpOnBRdXdiGn2WS7&#10;7bJUFFcdA2WMeM4AJJPIr6mm/ZH8FXGiaBpDarq0Ok6Zdm9SKORU+0yk5YynHzA+laOl/s1aRpZv&#10;xperuiXqFJDNEpdQQQSCuOeeD29K6ouMHKUVv+XQzXM7czPi7Tvh1YR+ILTULW/s7u5eUQRxwRuy&#10;wyKAJXf5sIkILEHPYHFO12L7fc+H9DOjNZ6SsqzfYbdRIwi3N5Ush4RHdS0j5zjeCT0r6xk/Y105&#10;LbybLxTNpuInhVre1UEq5HmbsYDkqCuT2NXNI/Zj0jwjqU2sX2vxXSzlkuYJbLfFcW5Qr9nZWY/I&#10;Mg/LjkDPHFbOtd3bGorZHyP8V9S0zSIH0PwAkFnBcW0hvb+W7zLIpYGQrvOFyTjcADjGMCuL+BHj&#10;PxLqvj69g022bU7ifTmmF1aOL68lkMYhRGlBMhBX5RH0H3jX2On7L3weg1++v2mvrpriWGSOymgj&#10;khhSI5SJFZC2zPJDHk9TgAV7GbTRJf3WmG50SFl2mHSbNLdXGCBuaPBwM9M1XtKKjZq77mM6bnPn&#10;2Pzb8UD4j/C3Shb3l5fyyLpMlhN4a12M3EGmWO5AylC21ctgr/FsGT1rnPC2ta5ZNaC7klsLC7in&#10;d9VZTPJHDKu1nSMkgglQq7s425Hav0In/Zs+Fmq3dpNrd1q+uLb+afsU19ILeRpCpZnSPG45UHk1&#10;1Nx8FPhFc6ZHaS+BdOlsEG1I5YnIxjoAzZ9fSkqtJO9jnlhpSmtXZH5weH/iZ4g8WeArrwV4d129&#10;gttSEv8AbmmajbxSwxRIQxzNId4mnK4VV+9kLWFpmrX13e2qy2iwXSbI544Uk8yMqMLGQ6/IQqrw&#10;BxX6Mzfs+/BSKFrSTwXNcwCVJxbC6u1QumCmP3o6EAgE4BAo1X9nH4YeJtSedzremvcM8tz5t5KZ&#10;JWKBAGlfe+AB0DYrp+tUbWirFKg4qzbPhXV9PmhlmuU0++trZ7hBBK8YNspfhpDkFnwRkBcsSa7f&#10;XPgZ8QfEWmtZ6V4B1wrdhA7zwCFSCMb/AJ8bcYBweeTX1DqXwE+HvhzWLW68PaPNdXNpItxbWN3q&#10;Xkaesi4wxDsXf7o7Nn3r2C18TTXunwTTm3F55arPHC7SKr7QW2ngFc8An0rjniGmuXodEaV0fFHw&#10;7/ZK8Q+GfF2lXHiTwG2v+H7OVWa1e4jUZYgO+0Pltpy+CcHBHevXvjJ+yPaa5rNp4g8J6Dp1rex2&#10;xt5bKJI4kunD/K0u/KgKhIOOTx6V9F6bfC40+CbzIQ7swMkzbQxB7Lnn8Knu9Ss7CBN8nmy/31JA&#10;Jz2A71m685O7ZShH4Uj84tW/Yz+L2qaldySeGbIxNmAyG/iaR42xgJ82BswQpYYGc7au/Dj9i74p&#10;+E7PWprS/wDEPheS2YpZWGlaiIpL9yODvWRUjjBPJz2PFfd2reJdc88JZ22nQgDrcSSSeZkcAKn9&#10;TXNQ+KPErXLvJcaVKqBgohsZ8hh1Gdxz29K0hiZQjywSsSsPTWtj5Fi/ZJ+KWr3kV/rGjfa9TfbJ&#10;d3l7fQTys3G75s8tjPzY5JyTXR6x+yT4/v1vY7TQ7X7KoWO3a5nhMroinaGVCqA5JBJJPvX1Na6z&#10;4pWxiF3NpInflJVspVQ5HHyFyQR05NVba98apehW1m2eBcfu7TTMY/2clzTeJqPsWqcUtEfN+k/s&#10;a+PJ7VDNBp9ndR24gi+2XhmEYIPCgbuBuPHFXp/2KPGEtv5cWoaTZLGAYxNdO+HUfIGxHgjrn619&#10;JY8QtDJM99rFyQp2R2Vtbxlz25f5fbqKxkufFl6rObbxfpsqLvEE1xprmb/ZBUkL7VPt6j2Fyx2s&#10;eQ6F+yN4u8L2U0tj4i8NnU7qxk0+ae+sZ7yOKFpRIBFGxCbg29suGGW6cA1ak+AGgeGGTWfEmgX+&#10;qXenanLc6X4b0V4IlvpnSNFUkMNyny9zbtoyzbgcV0HjHxX4k0zWFtYfDHjfxU7QiSbS7K5QPDEM&#10;BpWZP3bdgFB3E5wMA123wt1Hw1420PT9d8NaPeQNfyyGKfUV2yROuVbdk5GMHhePem6tSC5pIGot&#10;8p4Bqvw18W+PLqW9Hhj/AIQbV7m4+y332iVf7OSMLhJIHXBCqgEe0KfmGec11/h74UzfDbT0tJPi&#10;Bph0tJWmuNI/srz7a4dzgbzI6g/TglufavfR4Asxcz/bNaW988MrQFFRgD1AfOR6cYNU5/gH4Jkk&#10;tp7nQrWSK3wYzd3MsnlkHgqWfAOcc1i6spaPYb9mtbnkerfDjw5q93ez+IfENzcRSoggj02yitPs&#10;Kg7gu4yMXTPaTJznB7VyMvws+BHh28W81TxVret30rlVEuoNHhwfmJWBVPfBLHHNe96v8FvhvrUw&#10;i8iyjlU7tlvfMrnjjIDc/wAXX1Nedap8IvgXpmtyJc+KLGw1Bcho4taYyp65GTt5HeiNScXbm0F+&#10;7avcw9If4IaBp8llp+gK9rpc/n7JmuJo45iPv5Y8t2z2rvLf4j+DHgjZPEOjxoVBCC5nAUY6YzXN&#10;QfDz4L6NMt1pcieKtReT7QLZdTeZ53AO6R+QDwTy3XjrV4fC7wJKA48F24DfNg6meM/hSbf8zLWu&#10;x86eNfB3ha51SbR9Ki8Nz6dai4SDS7+dJJbxpkyp3BV/0hTllcZ44fGSR5Fo/wAED4E8e3CazcQv&#10;4kkjSDQLSLTVuYrqSRgEZdxMWCGIdZR8gOeTjOf8P/jLpVvcaKni7RtQ8TaFq6PbakNPDrqVvI0x&#10;ZjJLu3O74VhsZPlJGD3+yrXxl8MfiD8So/D2karq/h7xDoWkNKDp0HknTLcxiMb3lXKy+W4Bz/e7&#10;mu+o6mGi4T2ZlTdOq0+xk694IufC3hDWLH+yL+abUtShl11bOd7K1g2xModEbIk3PyyZUOQO2KXw&#10;x4x1Pwb4rvbyz1DSbjTtMuo9JvXuVW3a4lkWGBFPoRIyFhn7q8DHXc8beCpr+bQvCetaVe3ui6nC&#10;+nzahNcpPcPGpRo53IGWcsuAW+cAg9Nwrntf8K6Fonga5jj06G8vtS8QPrGptqEzyRTO52LcFNmQ&#10;N4ij2KNvXsa8W8Gndu/6HRJN6rqfP3iL4Ia34ht/Efi7xh4a1yDXI9ZuHuLq3mAtp7UExCSDe26S&#10;2VwgVFBPzD+Eir8n7OusXWh2fhy2uY4n1eZJrS88R2cUVuhVypjjjQFgdvSRtucHIHU9f8RvCXxF&#10;8War4mtbrxDY6oUtbW8N7ujgays2Jk8iAnaLNHeBY8AE4TJqO48fQaXqN5qthd2d1qIZJBcahqM0&#10;41CVlMkgtSFEhVGKoCQA25jjpXfKdduLpy2d7b6aW3/rucKpR150edeNPgD4r/Z/iRNd06zOjuGR&#10;dbW3e8t1O5W3btuYuRjDYJAPtXP2qyeFfHd1fa5ZwX0V2YludIMpHm5jAjkiRcPuZWDIRhSTXWXH&#10;xPHxO1u78ZWWk3+oXujiNrqHTbcQ2kcBBjlt7dboSJIxZ/uYHTI5yK9W8AeL9Qvf7T1nwc+jReIZ&#10;XnhOreIIpY202ICNIFVFVo28uRtjBOV2jb6DpqYz2bcK3o+mumj7aEQUZfC/Qf8AB74e634H+G9z&#10;BFrOmy6FJqkRkjv0M07zzIQFW3XKgjY4UtgjLZzXpDzeKfB/xEitp7azbW7GMXNxHZL5b+SQioZ2&#10;bO1FjVVGTtHI4r5k8X/A74s+FvHOkMfHel674l8S29xJqwtrMfZLFYrjKymVsCWR5GOON+c5yMGu&#10;p8L+Hvihb+PLjwFqulWMepX4t4dQ1TSZP9Hu7RifJmluByIVYs3lqAxJOcjFeZjMMpy56dRPTvbf&#10;y0+9fqONWadnGyOp8TLreqa3byaYunQPc6lNbwXM+pRi0NoDE07CVEZc/MAoyFzG+OVruvEFxpvj&#10;+wPiXRboeIdc0mCTStLuZZJJHeBsNNIAoUMhKZGQDtOQecVx+m+A/EthZaLczWnh+OwvUuojp3ml&#10;oolDlMSMyKyOpQ/XcOa6qy0PxvY6Fr2nX0X2Y6EANR1EFUnMATKleVxhdhGfvLnnPFfPznOEFTiv&#10;h0dtdGuvy1/rS43vdmd4x0e7n1zwynivSm1aBfJu5hYshRlCOuyMNk5/c+Y6sMDvg4rpJfBWkQXl&#10;nqJNnfXVibm+xEgE1uZMvtDEBtinIA5HsAeLcOi+J49U1EeLJdGeEbP7DvpeTcQzIZCoK9IykZLn&#10;qR1FYXgz+xvC6abdsj6taWttPfapdT6t5l6ltK5XdvTb5iKHXaDkheMVxVedWhPT57dzRPqWZE8S&#10;634kuvEt5rM/k6japaRPZ2LbYx5e+3ijX7mMKfmAOWJ7VlReHrzU/FyRy2V/d6beW6RpFd2n2iGe&#10;Zih+0xbiuGYk7tisNufStXQrj+1LqNrfTtThQabbrJFqk7QpD5QLRSW5UEiNY3OQQG4A96y9c+J+&#10;p6feWmj6B4gt7vRIof7Xe9trZZiikBFNtKzcgllOwDIyT1FawtU0lO/9f8P8wbUUrE+qeGdOn8S3&#10;doqwafrU9iggttOmAW2/dEHylZdqAk7fmXIOcA4zWP4T8OeINKgkskvJ9Ot9U1K205oreVH2qQBF&#10;I6N80mQChZVUqSp+bms7V/GbeN/Ef9oyTmDRnnfUHuIoVe5s2lUcO+SZo1VA2zAK5PAFS/Djx74f&#10;trvXW0nXIr3xBbWBjTUrrEFtfwBwZNhkRmgbEjhdoODtODit3LRwS93r3/QwdSLNrUZiPFNxZXeh&#10;WiafrFg2otNdySyTRo8yr5zO+fs6mMEFVyC3IHWub8ReHrEQajJoL6FJq1kZIJVtYwphAPyyeQFX&#10;eQQQWGQcdulVvBfxB/4WR4fbRLW0j1PWIvmZ9U1JbSSZFiUIgR2XJU5DgZVtm8AZArpNc1VrTwwL&#10;eSC41rQ44o7q7+xxrtQtH1807WCSMzZP3sg8gYzlUpzp2Ulb+upV1JXOdudItbnX7hdXjv7C1u2t&#10;4dO1OS9bT5UZYkdWEabgEcPtX5iF3L3Jqj480u7vtLnutE1u11vxBCGi3SzMgnti4MbGTI3yK3yk&#10;fIT0wQedTx1Lqml+GtNv4bbTNGh1QQJb6db3BlmEMRLs/mzFvmcSJ8sYwVUZGRmtODU2XTLaeSe2&#10;v7pWe8lihnR7W7ukUi3YAqsayL8u9kUkkd8it6alFK6Vr/1/Ww46qxu20ttBocDa9JbT6ir2tvca&#10;Rdz+ZNKX+WOzQjowco/zEOpPYVrWN7pMupand+IdRaW2s3isbSzBkFrDIPLkBXIDP90p86/LjI4r&#10;k/7LmtbTTNQWbTNC8Q3ySarECVB3SDMCzGTcGI2SlicnJJHAxXB6f4vfQ9Qtta0rUdR16yvZkgv4&#10;7i4LRSSRTCKSKWUgqRGCSpITcG43dt4xkvciinU5dGe3rp//AAtnWNK1PQNWNlZTxvpk97ar5ZHm&#10;eaPKL8NgIqEBf7y5ry690nV/AejwapZ3j6LokEk2i3yTTvFBa3aSblK+Ydits3KGYlckYPzAVh6f&#10;40gTxNMIopXso5BarbaHIsSW+GUq0bK+4AgMS20nPv06nW/HlzPZyaJPeu88gFz/AG7qE5UyQgAJ&#10;DNMFRg6GMny335zyG60Jyvaa3Hzcxi2i3t94X8+ygt7PS2a51a4jsFlaS7TeF3SyRocoWIAcx/Lk&#10;fKa29fuPEVn4Fu9QudVbRprKNdl7FetPbRrM2xw8e2NhIF28EAnjbjJFV7248VWV6+t6TNewC+ij&#10;uB/YU6XU15bRSiRjLDKFljIQK5EIGeOwxXSHxN4g8XeFLB4/DyG/tg1zfX2tyrcz3svlEKUBYKiK&#10;XWYkncCAoHU0uacJRTitWNNptGFpXjaXRra306K+uX12yszLe/bYjNLcTSLGsYkknRywAUSBTt8r&#10;JBJAwNDxneaX4z1fSrbXPDk2leO9MtkM/wDpqW13YyAYSWFm4ZCjZwGBy2dwFeW3Hh7TvAujrDr9&#10;48X9ru91e3N7JMwUriRpklxuIcEgEFgxJ+g6WQab49fw/ax27eHrfTojda3rGi6q0rnTfJYRr5sj&#10;NmZpBvIK4Kuq8ba9BxVN3cml+HmS5tOx0njqMS2thrWsX6Wd5HdXBjeCAzRDWQuFuw670XcCcgLs&#10;LL94nkcRHo2mPrOqn4v6tY+IjrdiNRNlYysJdPidAFWSGOPBkKxqyjeFzjIJOat+Lr298VRN4f8A&#10;Cmj3CaVolhE0zXOoyEhvM3b9ynLgyFNwHYcYyRXkfjq00/TPiL4osIb4z6vDdi2aQO5inZ2KSRM5&#10;Kt5QDNhcEcDBzilQgpp2f9X38rnLOdncs3ngGDW7IXN/NPc+K9T19b3U766v33paoVSKAx4wGCmM&#10;kgsQE9CBXsOraRZN8Q9WOvw6f4n0yVG1OWDw7p8qh4HUrFcO7AJJKvXb8mfLPHGT4s+mJHpmteHl&#10;tUm1WGeIWpsYWJSUlVjhiV/nRy6LggnJznI4r2LwpqF2/wAMrK68TSXHhqG1tJ7m0vZps2st3vW3&#10;JmgXY5kky0a54jO4qpzVV1Oq05P079GvlpbbQVNXTsZpsdWt/CE9zo1zpMV1HaLc6dDd2yR30lvn&#10;CTxqVKu8kYdGAJyQCuD0teIviBoPiPwBbWsz3cNn4fgkk+1W1j5U+rsVB+xF0OUBIABznG44+UCv&#10;J18Wa74Xv7d9cGtaAdFuZTYteQI0loJADLHllB2MpkARj8pPQZq0trr/AIW8NeNdS1G3/tLw6lxZ&#10;yWGsXN/5NnAEJmiljWMjDSK23OM8Baunhbdr/nqtBXb6HVSfDnV9LhstQtbQ3NrqMq38FtdbYA1z&#10;KHPnWwY7pE2RkebIy5x64rrpb3wbaaNrt3J/Z+m3Vpa/2db2siPcsk0btJKUdDsmlYttMsp+ULnJ&#10;IGfAl8Y3t2+qQWGom4u44o7lsH7TJB5bccOcLGodvlIwc5wckV1GkanqXiXWrO/1Gza+vrNDFNMv&#10;lw20l1OS4lmhUBnyqBdpAHCjAFds6FR2vKyI5+ZWOW1670Hx/qNp4Z8Prfz6xpsRsn1O2KNFFbls&#10;pHFI5BC/eLuy+pHvU03Q9I0nwHf3N/Baw28VxbhLCC7Eb+YZQOfMG5lBBJCYySecV6F4n+Elx8Rf&#10;izFB4e1ySDxFftvvSnlW1mkRiKFCqKMMMKgAAUAHua4DX7PUfh7d+ILabTbiaOd4I7PUpITsvraV&#10;S9vMqNl4WaMsRn5trAtgmvSpcvs1Cm9radf6ZlflepL4ZMPxH0TxNe6n4fvJNZ0m9hu7WPRgBLCz&#10;t5Vwv2dh+8VlSNmUkZUEitLRfCmn6xY3dpeaVBqthojW95pd9fSbf7Ot5pstbyQq6tJNujKAZJ2k&#10;ZxXX/sv+FrCw/tfW/FVlNonh9RLPcHUJpYlkiKMqF5/vZb50WMHnOe1c3ZX2laKhm0jUtS1qKKWO&#10;4gM1oYrfzS+ZbcSStlvKDKMyHLEcDHXjxOId5Qp30/D5/f8AexyjdKUupu6Jb3XitNd8T6HZ6bYa&#10;X4g0t7Owt9PtR5tjJHAsf2cKWwJXZWzJ0LMTkY5y9cnn8GfCeDQfBS6no+u67pdrqHi6zaFJ2Nu8&#10;nlMkcqgGLc3lFo8kdMleQeoOi6P4L8CrrR1y21Zrmd3g0uwAN3psWxDL5hH8TyAbFAGN2d3UBtoi&#10;eHPFmk62ni+38TLaWe97WwDzJDvUSyRBsbZIo/ueYcbtp9M1xRqzpy5pO8bq36J/rtrr66S0Vupw&#10;Wo+I7v4c+EbzTdPS41jWTetFeNbZMixkIzAwOOBvC/dbBBHGc12mlWrnxU+nrptnpXiGK2S4uUmg&#10;gtksmbD77lj1fyyMhMAdTyMGTxH4ebwzpz+JLyCyttP1TxDBdJ9jMls0tqi5dlso2aSQoX2soHUL&#10;k81Z+LfhLwZ8KtMuLqzM+u+NLmZLaeMTTCG6jy/l+YQCRIMqxHZQFbFOrONRqMVrK6uur038l/Wg&#10;e8ld7HJeFfEt7e33iCw1/WLbXtBgtfKa7jieEwXPms5upGXBdWVWUsTnEi8cV0XgXwFbRRXPhHTJ&#10;bSKDWr2RbmCSVYllt/LLAvPgqPlw3y5HK4Oc14j4sXUILmG10XX2m8sNdPYwpl5wRlzJ3kALfd5x&#10;k8Y5rs/L1GPRNLae1u7bUbe0LeZGxgtQFRTLG6NgoVRsAL1/CvahRlCKs193/DExk+u6OlttDvfE&#10;+hQaJo9xF9ljvNQe88QxWA+xQW8RjzlQN8ka7GVcAZznHPHd/BO68OaDfaZq94FEiX0Gn2Oq20jW&#10;r4fORIjLgoEDONyYBK9OtcHomla5onhHVZbaG4t49Ut20+xnsblUKoW3tLuwQocbWGRnO4ZFdG01&#10;vrniHRbDw7qcWp6xpRWW6gjtpVZZsRs0kkroIy+QoRIy24scgA1y1m6rcW9F/Tv99jWHmdTpGia/&#10;oTap4xOqyeMbp91zcX08gurixcFZLhpFwAqiQRggHHynbmvG/i54x1PVPG3im1tBZ6zq0d1Iyw2t&#10;uVKCZkcxwQbsKwLAZYFvlbGOa6v4yRa14LQeG9R17+0b6O5s9Rj0ySEpFJMySPHDIGx5YjOSFY8k&#10;g88VleH/AD9NsbbVdSeDT/GVy0t7JfSRb5Iw77ZZ5SeGmYPsQNgYLHg4qaK19tU1b2XT+rdjNLWy&#10;0sanhbwX4q8N6RrOmaZ4oTStYazS51DxINZZ2htipMsVuASBJIdylzgED5QBydHxR4u8O+PfGdpo&#10;Wjz3Efh6KJk0S0u7vfcXJVcTAy43RjlWXeMgDG0ggDCg8f6npCalb+CmTwtf380NulxcAsslwpVY&#10;YkhZNqKGZSPvZHOcDnlEisYNV8M2I1e3u/iFZ+JpLjW3DywLMZ8K8pfyzvw5mMjAhQAMcDNZOj7a&#10;XPU3Wq08t35aJGvPqkeseC9E17XfCsOqaHpkfim701riFY9Vlja1DO4ha4SAMvmuFLks2zb5ZyCc&#10;Z1vG9tb6P8JY5Y7yyvtCurtYrG305lmlRmt2+0vIT91RuUYPUuMninW1xB4M8HpOl3a+Ersaoba7&#10;1Nzvub2FmSQpFCQVd8YbzR1G7AOcV6BqFxpPivw3bGLw48VxdWj6gp1K1jhtpMzBQwAI6hUIc5xk&#10;ZBryvrPs25W925vz390+MLv4S3niHwldeI9D0vUL3wfb6la2ubyRbe4a6aNlWOMh3+QtGRluhIPy&#10;8GuWbwrfLfX/AIT8U2V1Pc6TutrXX9IKXAjVnyI3GQLmMs2QVbcDnGRxX3BdeB/slgdE1aK5vPBd&#10;5MRHp8Wqi3ilvdxMMVyVXLb8F4yhJUgcEdflv49x3mm6ro3hy1s9R8PNp/lRaeuo3Vw95BFGFHlo&#10;FbyDGzMpD4DnYCcAV72BxzrS9ml/X9b/ANI8ypQUHdFj4K/CDVpdTtL/AHwavosaSXdnd6YZj9rl&#10;ikVfJWNgjRy+YVUq64Oa6/w/4U0rxH8f/wCxdf0ZtUWJZbmeBLgrJKkatJH5yD7vyso25BXPGea3&#10;fgD4/wBe1HXdLg1SZW1AMLiA2+9biaBtjzRXIRSSpMZdT8rNtPPFdV4o8JT/ABd8YTa5oGoXmg6j&#10;DdrctrWju93czzrEtthX2BlURrjYV2/Ly2TXiYrEy9tONX3XbRq+nbbV/JfI3VKNouCOz+GZ8Jlb&#10;WHQ7a0tfDSQJcPqF3MqzyPKA0du0Knf5oYvk7SShj5Fd54k1ixvdQstVkN7bravv0qSDZskY7owI&#10;XcYEiRsU7EdwwrM02z0/xcNWg1PwubzV4CqX+vi1+ziVoSpgeVlbK5IJBU5Ugj7oAqeztNbh1jT5&#10;ZdSuNRsJLdzEsjrPbQwzCQBQwG+NssRuOSPlzxXyletOU/cb1S6a9tfxPRjGyKGmTX2h6VsvtIv7&#10;6a4u74T3t3cm5cucr5bxZIViUyXXB4BXNUdCuPCsmp3OtXWmaa+pTWYLeIEAe5SGRWT7POVXO35u&#10;Wx1X1NSatNrH9m6laLaW+vau6wahsvV2kXKLslVUHE/GGyOG+b0ql9gi8R6jbaPZxJa6ZKPs1xDa&#10;Qi1j3u8UrqCFLRP5i53pgAYrGlOfNappfTQSV9j0DR1tZ9HmudEhuxqFkhvbX+0ptuUKAYRzl8OD&#10;83qB2PNYUPjn+xLe5stWvf7J1u6X9xaWNsLiW3EbEOSoJAO5CvzcMNpFX7zwfqWk62dTfVrm70Wy&#10;83+0xesBFMcBWWQOd0pVRncq/dA5zXC+P9GMyXd5p2rR2fhW3treGaWK2WOOVW5jkuQ7ZnjYtkKh&#10;UINpbqa9Cnglzc22/wDVjVNyskdjZeNzYgx3egCLUbu6e8keWMSLFAyAbMRyBiW+TC7sAgk+3DW/&#10;iB0spvJS6vrBbiSODUZYifKbpuWOPB2Eh+CS2D0703whqWo6nNZ6nBNeX8kN6LW91Oa3jYyyyo/z&#10;RMA8cirHGx2qTtGAMVj6tq9z5lxofgw3t/pV1BMrapJEUmcwfvvMG4jYqJuUp0CgVbpyUVCSba29&#10;P68hSqRg9ToJvEtitvcXT3qXMjW0FndRQR+anzyqvmsrICQnDEn5lVW5NUtR8SxaB4it7lLMXN3o&#10;9xLp3nmR2tbOQookZiBt8qRWd1ZAM9zlQK5ix8TWXizTLi38KaNq3izxJHKLS2tLv5baVAf3MSIG&#10;U+USWdskBzk9BV74dfFfS49JvfCvjzQdP027055rTWNV8K2oVbJ4lwVnjUlbmJSjjMbEjb7169DC&#10;Pk5mmn+Jca0ZadTV1FdF1a0t/DaS3cmo311JY2GtmwWaO0WRVkRX6LJbtwNjYZSVKsCxFbHxA8Mx&#10;aGUFxb6hruq21rDqgaOVfI8lLWIXKhXXcU4OFA43ckVxtvp/jTQvGUfhC4ul8UWGu2L63F4wtiqW&#10;8salXtWteR1/1bhvuAjGdoJ2/iVfRXnju+0G9sG0nVp7jfZ/ZpmEtxA1tEstwHJKLGrLt29XKjAz&#10;yN5QqUqaTs7P8P0M+a8U0UvBHhKbV/E+of2zp1zo1rZSI0rzQEEiZBKkm4N8rFlAByMZZegNdnd2&#10;t7rtjZrefZ7S5s4HFl4dKRyh1Yxbszj5hyQxkzsVccZrFv5tYfTjo8uljX49Pl/sewvrS42/b9Ol&#10;hWQSMDvLsu10xlW/eN04qeL4h2sviwvpGnaZZWc9rFpbs4NtbLDNudjbll+UglY9z7gcgEDGK8yv&#10;OpCvdR9PT/h++olJRdjY1YWz+BL6e4u1top2L2sUqs6eUFG+B1Ayx2kEOCRg+9UXvUvVtdMttdi1&#10;w6pMHtbYrHClsE2hUdCqgyNgqN7DrnYOztestZbwHrZ0m8uGhtrdJY4r2yiYWcEvy3FwJmZdvCLg&#10;Bc5JIUAUzQ9R1K++2X3iAadfjzWn1GPUbaBGVrXBBDAHcH3o25BkjjtWEHHlVWpbXoQ3eVjT0y1t&#10;INWFxZWkvh+5gEdlGsMIe2jdY2yqvg+YEjH4buOma6PVh/aWlfYbIypb3qxWsqStFJIvAbcVchjj&#10;aOowRkfMemDp0bWvhfUYLFri1eF477S2MpW0uoWcLJLGGbIeQbhnjHJxg10t5caf4d1DUfJTT9R1&#10;Ex/bbdkDGVYtiKA0pAEhXnBbOGZu1cUnJt1ZOy/H+tPn1GkmULbRL/w7pU1xrd7qLO1gUFxHcK80&#10;Drn96VQckNnapJwDjJ7eZ+Nk0H4caPr2t6poy6PZS3ELyLd3UStqfloVQmQFnnMrAlkU5B68Djv9&#10;a8eaZpujRSWeoPdST3MMTvE7SfMv7xkkfaVXA+bcuRxgbscY194ns/EFlcWX9nw3MF2BZfZZyJjM&#10;hiB8pGORHv3kb/vDjgHONKdTlVqkbxdr6/8AA/4YmaTXKiRPB03jC70c+IGsNU0u2szdXmmzQkQW&#10;bSA+XHH5jbMo5ADFWGcDKirNzqN+txY3OuXPhvRvEmqaoun+H0llfybMG1OEAJ2PIXIOVC/MAAQB&#10;WX4g8ReF/APw4t7R9TkXStFgMUYuZ/NVFDHMas3y/KVwN2csrdetch4F+EF18WfGOmeMPFmuXDan&#10;olxaXslhbzwvNpjlzLbRSqR5avIhUsijKhgM134dRleNWTUVs/8AJeWmvS/oZ6pKFPc8S8HzWJ0u&#10;7sm1iG+0rTtUfTHvtwC3U10GWO8TzW4ZHSTAbkge9U7H9l/xt4i8aXt9qWmaYbbTlFzFa3FwkcWq&#10;2saY8tWiydwjUEFgByMn19N139lay09vE+kXGqSX1jO1vqD6ZDp9vDPc7WcIiksEVi0hHA79q6v4&#10;P6fpXhnxAumRWmtf2podm0UT6gjCWOzkcObdyrtHJJFwVfg7QRzX0FTMKVCm6lGXN0emq8+nXf8A&#10;DY8qdFwl7yPNfhH4U8EeMb3RNF0zQLrQ/GHh2Vnn1KCT7Zb6xbyq/lPIoP7t8MhBx0GOc5r0/Wvh&#10;FbX2m+CNA8QSSara6No7wPZ2+pi2kuj8pt5o3i4DFojGVfBCSt3Fem6Lrt9pnhETWuk6Vfx29g8q&#10;WAeO2nlYuIdn2gkKqKGySwPOMYxXLW2r6H4W0/TYhFcW+kTXQW2g1FCVfexiS2hkK5YlmclmPyou&#10;RjNeDPGzrVHUoS2tp20d/Prp/wAAuFCMnzc1yH4heHNTu9G0C10K0XXtP0x5tW1jS5UDHUYVg2yQ&#10;Iz/KzKJGO0HOQMdKxvDPw91L4UeD9QtNCFzZ69L9nR5b6+GpR2cUkm9ymNuSEKoCAWUnJJxXQ+BN&#10;U8SaZpVpqdjarfwaZDqFzYaRBbSxy3axHLGMOGaQKxRQFw7c5JFb/hfWNTvPDl1rF54fnhg1mBfN&#10;hk0WS3+y3QJKyJuTO1mdQQO6+xrpowcKCprSPXz66/N/cemqa5bQWtj5V8eeHLS3+Huhabrup6nJ&#10;ps8t3f8AnXTMryul0YQkhB+bao/i56Ng1l6hc2vhazeG8sbOV7bZp9u968u+FLgEiQZIVF/2tpLH&#10;bjANfUH/AAj/APb9pawXlhY61pwupRPBfXEce12Tc6wlwY9y4Bw5HoetGo6ZdQW17DomveFPBMFr&#10;ZMYl1iPT7y4u8MRHCrn5VJ2gsG3Bdy4brj0MFUdfDpV1rd6fPy7o5aWGc03I8Y+H+tT+EfD+r6d4&#10;fn1LSfFPiJ5rm01G0ight8W4MT2e2WIxyq+C4UEk7hkjNP8A2d/CPj34eQ6vrtl4kj8NvMjRwrPa&#10;RyRRopDvHJCyOUGxXGCByMd+PWrr4g6P4b8PNbW2p+EZJoIpbtYNW1a2jaa6lb51EUB2RkDq2MEg&#10;DisX4TeO9P1f4TeI7G4I/wCEmt0ngiawmea1ggMfyyM4Vy5BduByQBnrx11a86dJ+yS6Xueh9WVO&#10;1ldmhqWiP8bNN2ar4KvrLXlYyW19pdjJDYTQEny2ns0J2vtdij525ycY4PLamvh2Szk0zwxNqhs7&#10;a/g0vUruJUF1Ff7NptoZYQAyoQ+QMd/TFesfDT9qjT9K1Xw5pHiT4iabaWF+n2GxsrOy/d+ZC22Z&#10;55mRTGzHAwdoUHJNeT+MPjF4M+KsfjeLTPE2o6Pot3q8d1Hc6LaKtzPcRwbHkl2mMBwFAToDjPzE&#10;mrivaQvNNLv21MajhFpNpfM77wd4b03wt4y0LwlblNUZ45bew0yMv5n2gL++Esu1VAIdiWZjjHc8&#10;VyXgvQbHxz8Qm8LeKvCkE/hdjKlu2k3EjxeTbSkMxkQCUybmYhjt3HGMg1F8Dv2jfBAPijxBJLc+&#10;JB4O0GbU2a909dPWFkyEVAJXLySybQ2/JySfauL1X9qnxN4i8FReHG0PVb7XfGUqTw2PhazNtc2t&#10;iXLyKgCNuLNlFJA4BbriueGElKrKSV5X37aX/LXU5ZypKVpP0seg6F8AfiLbeELq4vdNtPC2gl2v&#10;47N5ohDbWqvLIpCysAoAkVXLtjP8PGaLeTT9a0zTb9oDdwWOpm+mt444/JtFSKTe0luzY2gmRkdQ&#10;2WkO081y2heLJtVuU+B/jHwZ4s8Pz+LrC41bSV13VkacXEUbSRAIq7o0lMDRMrfe3ZK5JNeGWvxl&#10;1Dx34csNP8Ox6paW1w66dLJeahJONNd2QoFBGAC27awwSRgitcRgq1W0k7Wd/K3r56mrqRjaPNc9&#10;s8dfDC98f6+/iW8uZ1RVt4haTWQlLxjEn+sQOyxKjInllSQSMdavaF8ILfwH4n1DxDr8EUckUEl5&#10;d3cLebp9yiRJHGrKCCm1plAYKMsWGBtr5h+KfiTW/F3xW8WW/hzRLlksGKxulx+8S3ghSBlBLBGJ&#10;xuIUFyW46V638LE+IWi+Btfv7fwxYN4VuvDN8AY9OAnt74qrW63KSjdOzSxKnRh8yngV11Y1KOGi&#10;1Japabab/kKGIg72R61q1wfg9rOjanc6va2t5exJqUFrbq1yJ4SxAEi9Dgqc5O0dat2XxF8N654i&#10;u/EM2ipp2s2U00Z05bXfJePPGoVoo9pWAbjncnDYfcO55zxr4ITx1428OLp0I0fwdpGjS6Cn9lz/&#10;AOl3GrFBJKsKspxCkkpjGSFby27HNYWj6h8S/DfiQ6Po6XuutaT3VhbeIJ41VdNM0e2OVnG6MSIm&#10;4Z27QWYdcVyunGvTdNvVr8/1/wAy4tzXtJI9i0rxP8PrHxFB4Wgj1Lx/4itpnsZrfSbNLawimKBn&#10;CXjj5Y1ChS3JZzxg8VgeC/GXiXXrDx141ufB95penxXLajPocVusaZgRliXJwATJPFvLbTtgcnrm&#10;tXwFoWnfDvwFoXhu6hhi8Z+CYpI9cuI3DzXKzlbtZoMnEqlyFyRnIxgV5Vc+E9a0/wABfDLwunjB&#10;LO9nvbzxP4p1KRNpee54WIxkDfFHCZ3Ze4c8DjGNCXNXqUmkopRs3fXdvytovPUcJzcubV/ob+i6&#10;pKdY+16xfeGvDJgjkghvbvWrBpAJv9dLFGhYj7iFSxVlxjnJrT1O88FeFvDWo+MNa8VQXmk3FrBa&#10;aM9pKkMU9wJgrSQ+VkyOoDs/HGDgYavPtH+BHwZ8I6NBJqmg6nqy6jMDZajrF7JHEcjLRokUifJC&#10;A7Pu/eEYwPmFdMvwk8Ha54T0jTvGmj6xofgTwjr2oWM2gx/aLdJp7j97FdxiQmeOIwpGCGyAs2Qa&#10;1nOm6mnMknq7bq3TW+/6k1K00rJK/wDXkT6t+0n8KNP8I6xaR+OdQ+33VosNrDa2LPpyMGRmdkKK&#10;7ksmT855OAFFcx4t+N/w5+Gfiu+0nxXpms3Hia1h8m7tdYsSDDK6bhhTc/ulIfJVBk7vUV5tYfAa&#10;zk8U22nWdhYanolxrUdiJvtLSW8UEkyr5yOV3Bl5VgSvQMAQePUvjP8AAvSfid8c/iF4sn0zUka8&#10;1J3WSeSONZYi+1XjR9oAZFUqS3JyOK9OMMKlrJ/gXGpVm/dS/E830/8Aah+HVtPfz3Wma1q813KJ&#10;0MFhaRy20ispRopJGlfKhAnuo5ziuvh/a2sfin4st5rfwD4j8X6jA8cdpptzfWtrbQgnaI0gggQk&#10;uSufmyT7UkH7PNhoPiLT4bvwfcXOoQPN/oEdqt6oleEeU03lSKwj6sqqCcrknFbPh3w1omhf2bbX&#10;fw11W2liuZL+0k0+UWcklzGNkYYySsxh3vvyDnIwOM0VHh7e6m3bv/lY15a7etvuNW68IeKPE2qm&#10;y1bwEPAulGRblbXxDrs95b6YysFPlxQs7qSWDgHtzkKK5747eHX8BeKfDMjeGfCc9o+nTXVxYWMh&#10;vorS0jmTy2uGkIJkw/mb3THzgAcGvddAe5mPiG40gO2r6xNJqFmNTjcTziVV8yBxNnCI6zIMEjEi&#10;444rzDSdU+F/hrxNHHNpsFpe+InUXq2dqJ3hMW2No5QAFEbSEjbnIdeR0rzKMqiqNte6tkr/AD1b&#10;LdKaSXN9/wDwx4zZeIfijrgeTQ9B8K+G9HW+IVY9Gso3gSRgoZi0QyxBBAHJGTjFexauni/x7oup&#10;eGdM1mSw1FW863uPtH767t4GUzxzvHEofCENHsTYMsDuzx6JqcVv/wAJHJ4e0bV47O7ubd76GfVo&#10;VZNUkZygYyMPLjC7FG0kMpLKRmsm++Fet6k3iS48PavZp4qtpJdN0y/8PXX2ci/iR5pIoQSEGVZo&#10;23sSxPy8jjeq1WkvdS/rr3JqU/cacm/mec6H8KboeA4NS8HfEK68Kafp813/AMJRJHIfmjnmE0Nv&#10;uQjy3EfBf5eT2xivPPFX7OviD4i+PdQuLBBZ6NHbyHT9Tg1ANAVO4wCaSZud33TtBJyAckE19BfA&#10;HwD4g8VyR2eqaFcaWNR0aH/hIvEN+8bWsdrEDKZHJOTchgBzkKMnnBq9rngvw/4b/aE0TWRq8Or+&#10;CdfhgvNG1mLVC17ZRzgouI+sqNIVPUEBjjkkVpRU6MnLm117dX5b+V+mxzujTuos+ffAv7KfhWUa&#10;bcaz4ovb6WCyuSba4hkhsYFDFColVSRmQyYUBQxP3hya9R1HS9J8MaJF4J0HSb3wfpt3fQyypDMk&#10;99feVbxSW32u4+dWhVnOIywVSuMkiu2bwF4n+FbapDafCi08QW9rfC4vNU8R6lJcwqGkLmWG2i3A&#10;AI24PJkxhTwc1Z8aR6x8PNbvvL8MxeOtL1m/gWCxgv1jhutMuV/eQrcHbucMp2rnb04+bjWdSrU0&#10;cr3N1Ckl8O3zOR8ZavbeCr3w54YuvD+ueL7PV9Nhn0y5gaVlcRqARiM5CF25VduCO4Ndj8OPC9pF&#10;8Q11nS/B8ssRtbhJ10uG48mNS6vMsr9ASyHEYYn5XB5Jqx4p8caz8Cf7K0fw3ZmfW9Yk8zwz4QsY&#10;p7eSSFWLIZWmJCIkW1JY+u9MgnirHjqP4u+Cfh/4v1LWtKvZ18z7ds8HvHZRZ+Q3EUzxspdGEh2z&#10;Koc7HViDhq43QckvPz31/ryKlNPqcZ+0B8e7T4pfE2xt7pNNg8BaDkPHrV9JZtfzZJYE7MoAVhJU&#10;huFw3WtO60yx+KnjLxzrVleT2usrqEN7Y/Y4pDbtCbcPaOtzDnzAh2t5YU8BT3r5s8e+E9T1uw8X&#10;pAlhd6zeaha+Rpy6jPJbvKZZvtEsccztuDiEL+8Zs8lTyK7v4ffD34jah4l0/SG1ZfhuukaJaf27&#10;oj3VxZ+elvueNDGVOT5YPzKxBGOuBXfKglT92VnY51Jp2S/q57pF4L+G9xb2V9f/ANvJcvZ22mpe&#10;2OpLdNaQwnd5sOUJSPcSzsoyzNgZ5xPouj+GNQ1VLjxBpYS/edng1W6Ekt5KXPlqZN0h52ld8RUH&#10;uqrjnzfw/f8AhK+8VeNtH1vVLG8vrcrYx3NrG0MFgkbhrZYQrN5h8tQGQJuBLjGcivSGg+HumeMr&#10;ue+1gwwrDHd2kmrStMksg+7LGjINiqcou/BZgSV4rz5e0jpJ3sdUWuh3VpNc6d4R0zwPrngS21/T&#10;ArGEtcRjSxIH8q3+2FixaRuHAJOcZ2jAA8u0nxBqHwT+N2h6np/gjWp9BgtI9F1C9S2b7PDDOoYG&#10;M/KjKrDcCA28lgCCQK0vh1480rxbrI0nXrq08TaRDEbnT76ZRaSxuWAaMFygM4beQDg8HawNd7F4&#10;GuNC1PyNL8Q39s2rSgQadMyQ+RDEhd9hMjFixEasp6gfjScdbyGkldX33NT47fHbwj8PLjwTppvN&#10;VvI/E87pZHQbY3XlwgqGlEa/MyfP0XJwrYBxWbqPgPwf4982LQ/DK647208aX3hrxHBGs6kKJvNs&#10;pXA3K5GQ8ZKkDkZrzHRfiTrOnePtViXw9YTu/wBoFuZdDksX3JGrw24ljYCRGIYCQNgDLc4qj8Uv&#10;ivoWmafbal4plmtfFWiX1u81ja3DtdXNpcKMeU8mS8DbhIMtz5ABwanlVlFLUzlGTWr0NXwZ4GvI&#10;fAF/Z6v4q8VajFFd3Nna3T6ZJBrJm3oi27SQEsirtAO8jK5I2gA1S0vwJq2uaYkV/bwaJqem296b&#10;KSyC22p32nLtiaSdwzieMuWKtJlmZd4xjNd/pV1BaSadqieJJjos6BNSu9QumBuxk7Ft0AxLLkNt&#10;ZCSrKoPAxXJtNfeJrbxPPq08Wky6iY5W0y8u4LW7lgiLLAkW9tsdvGo28uGZi5KgtUJ1FF+ZXLay&#10;R5HrHgnw9oOsrZy3tz4ysLnTxqd++o6tdT2cKhuZby3jjChhwAuBu3DFUfGmraPplp4QufDfgv7J&#10;5tpcwaJawQRme3l84mSJAdwX++6kEpnBOc13njDS7o/DHV7jwHFeyXs1xYJcT24juGgtIZTLvdHk&#10;ChBIFMeFLNgjpXMfAP4b6wb3WJfiV4di1rRLMmS5uNQuo01PRPMYyNcw+Xtnh/elmbJxkV6UHzQ5&#10;pPb+tiJJwdkj0j4OadoWt+DbrS7a4tba9txBJqdrDf8A2u5DrI+D5aqqh9+N2Rjbt61b1XxZLrGo&#10;+G9I8B2ttqdyLmR7fULsQFrUGRklMUKNmMj7zSOpLDoc5rirL4UeC9RvX0jxl45v7ea5QTab4iuj&#10;C4+3v91xOxMkqsVK4H3uMtmuIg8G+M4fBSFfFGmaO9ik1vql8NQtomtIZkImYmJ2X94CRhyXRSf7&#10;/GLpxn10NHJ2aaO08f6hY+LvGN3pjal/xIJJ4BdeIJ3mu3uFTfFJFawZIVGmYy7tw4jUY555f4xX&#10;3hvSvFkOl+IUuf7enimtb3XvESedZEGP5z5KIskzFUj8tEIVQwXNcr8NvhvpfxX1W28PeE0n8aa3&#10;CoW7125u5rHRreBAV5CYnnG3A+XYGIxgCvTvjt4C8Uz+P/CWpah4+Ft4cvrS1sdfn8MRCPyzaBYr&#10;sxrgzENGkbAg/KW54xXUqcYSUZO39fP8Tmc5Ne6r3Od1G28R/ArXtVXwpqWoeHbq80+GO9lYqk89&#10;uYlceTCikr5SF3BA2ruYMelTeEvjJ4pXQ9Au/h3aXF1o9hdxRSW1gxjKxOgRY5hvBjaSYlzNghAC&#10;c/NivItD1+4+Hfirxb4m8NX+p6JcyXV1pmkDV72a5W3VnIRJnIO9QFY5YEGvR/hYfAkPxMj8Q694&#10;50DxF4nvo3MvhjwvpE9zbqWVWkfe5iEW0rvKglASeMcUqlGE/ekr8v8AX9Mlbrpf+v6R7Frfw5t9&#10;QvoXNw9zq1vIiywwXsd1HBOX8x41vSiNgO78gdFIPJ54zwfq97f+JdV07xDf3Fxe28E5g16Gbyr2&#10;4jOYwxgk4cqEVHA2k7RjrWdb+N5vF3jrxRPpfh3UNA064tkh0u/8d6gIICqoP3UAUqsUkjMrKzsQ&#10;VUZPIFWrPR/Dlh8QLfQ/HGr+LoPEMjLdyeHvDelQvpcNtIQ4LXRV2mDkA53feOOMVyRouDal2+46&#10;VJNJnuHhP4U/2toNt4g06XS7jxBfrMZdWsXmSC92lVVWJ3FdyM+4jaVYsBnJrCs/BfjfRtX16zms&#10;5IobxoT9svLVPNit1IykU/KqikDkgseMEscV0tveWfwHk1yTw/DBpen3CR3Vzp11PJdywybcx+TD&#10;nareWMH51UABmIxzzNj+13r9zcjWb7w3ZN4WlH/EngRjeSQlSpaWUI4AkG7luQp2hT1Jw9kqjuN3&#10;jZpXPGfHGj6v43OqaydX+zw2cn9nfbdfuTA7zvNEk006PhYoSgOI3OQB8205Fdvo80C6NpZnk8P6&#10;rd2kMtppcVhBaQ7GiJRZbeUgyqq7shSXRwwxjNei+PfCmoeIfCLa74v0aLStO1zE0lhcylwIXHmy&#10;LOmSsZAUtvPILckYxXK6bLpfh/4WwTWdppmhaJYeZPpmr2dyL+GJGkLCCMoB5p+6cg8biCeKzdT3&#10;JQfR9OxcOXm5pGBfX9he+LILnTfA99qHjPyhPqjR3EQghdIyn79UHzhihbBOA2RkAisXxhZ6HdXY&#10;un8Ercm5nVbqSSeONYbSSPYPLVFeNmByduQNoYnJOa1fBVrot7Nf+I/DC6jb+EtQvY7rWLi3drq4&#10;juUkfz47ndMpt4yGVlkj3I6jk5UitHwcNKutbbT9WaRLP7LLcyaRHqUccls3mh45Ru5UNCOeeMYA&#10;5p+9Tl2Xq9gi7u6LvjXxX4a1nwFYafpekLb30sMlqx01pY43soAoUvaogjMm1gAz5xngnoKEN7aa&#10;DYwafHb2FhMbY2q3b77d7hYxu8ti8i75FIAG3jIPFbXhrw3bXsFpqlzq0LvdbpzC05BSMjzEJlBy&#10;M87lI6sAFULXM6t4k02bwn5qa7davZo5e0t7qVmtxCCQ/ksQfmOCCeg5PGayeJpJ8lztjQly3Wxt&#10;aik2kWUmq3VzdxiaeNrprSMLBZsSmEuHjJUK2OjHeSx4PWs3RfGfxDilln0jULN54vNmtkt7Zrtp&#10;I2XBZYZjjguNx4KccHJrjtF8R2moeJm0mZ/7UhvoWlaygka4t3utoK5jXJcKoLA4wNpAqLWtWsJf&#10;Dt3pb6cra1rVkulQjTb+8VYdpeSR2KA7wVVTtI9M7hxXZCztY5pO6sztfgz8QH8DnXb7xZ8OvFvx&#10;Au7a3R7m80/TTeRRTsSzxsHKxxdFb+6CcDgVD4y+MnhrxdczQP4J8XfDfXLEGSG1vdEa6hWNCQ5j&#10;iicMSFf5gobYCTgipNNa58N+EY4bDxldzaJcWUiva2urzuvlK4DxXMBOASC/yrhsMSQMUybGs3a3&#10;17ZnVbe2LxRXnnM3kAD94YnjIQoQwUZBzsGMmsK2Io0k5SRj7yvLmMfw78QPBdl4u1TRdBgi1Gxv&#10;IjPHc3WYIY7ZP3xBgkVZV2lekp5ZSF4bFNsPFsvivU1mvfD+rRWQmaWNLm6jt/8ARxFkzyy5wwDf&#10;Lt2cE4XOM1t6p/ZGo6DcaTplrp+lZPnQ69J+/S9uHbmNxkFdu3IV8nOMLXqWleDtCuIo/tl5baN4&#10;gexCTPd4mMfmEOQY8jCPjhfl27iDSjWp1I89reppCV1qzyCz8ezeNdNtBYTJaw39w07aZb6W7xyj&#10;BTHnEBmUKu/dvwMk4GK7qHVrzwZqGtabMsWsxvF9vtRa3Syw2LOMOYS5yqMd0jDdgfLg55riPE3w&#10;j1jVtR/s/TfFNpZaHZwvBP4bMp01bi22hWWaSLewjkwBzhSON3Wuz07UdB0+31TTtJs4rxdMgE9x&#10;aWJaaBYyQqxxqcYClcEFgCACc1yVXHSpGX9f1/w427PUo+JvFfiXS9FguNKjt7zSZJAuqyizkuHa&#10;B0L75VABwGDYwMggEH1561/aJ0fVNUaCTV7jSYrZjdSNJM80QxwzxlgCA4YjaOcnJyVrs9Z8SW2i&#10;ltMvLP8Atn+07L7ZatPdLJDDOqr5SyMrblLgum4Y2sBjvXzVqs6674lunn8OXFpe3e5rSC1gLLY3&#10;KsiPIAuctKwDnkDhlwMk1FKm5wu39xhVlJaxPTPHHib4f/EJDZtpGuwvLZ/Y7fWYpkaJFLhog0Zj&#10;GVyF57jrnrWd4r8GSfFS/wBFubkxXthpe+S9tJ7SW5nmjZEMbskZWNCf4GBBA6gjAMviXXbiy1aI&#10;W9rdHVbyCCOKGS1uI2mdFVS8e/dtAYNuXOMA89BWZdfEvR9Z8TN4Wto9Rk06Jo4pdbt7yeKSIZGH&#10;jiGDtVMqDyeB2pwq1VJOK2/4YylLpIXxF8BXv5bSPTdfh0yOKJIr/QtSU3lu0TTOxvLdDguOW3Rk&#10;q6ld27HA7qH9niy0LRvs/h3Xri1i1a1CG0vL9RJNHlgwy68KQpwq5b5sDGM1mHxHqlrPe6TFrE0u&#10;kQXIt7e5vpVnvZwy7jK52krGuOOpO5snrXJ6P8QZ49Tnm06+g/tneVFusbZYggLIN5wr8HPA9qqe&#10;NqtpLW39ajvGLu0Nuf2b/FqfEnQ4b/w3eHwv/aoubu/0xd6GGMZjkyFfEYCp8rYJ5zjIq1ffBa00&#10;++vX0WW0/wBGvSVsJDtsYrN2ZnkSPG93GWVnJPTgYxXoHhj4wWXxF1iz0q41GSCSa4CrcLLJDI4Z&#10;i0kyyAdUQCTa3UKQO1eeeMfiPc+MBqf9lWE1/o0Rl8q5Pmn7GxUxowYgEkLljHyCTXRUxWImrx00&#10;JtBrmSNLwZ4CvvHnw/099lzoDX2pJcTW64iiKrvI3ZxuTYgUbhyW+laV/wDsk/DrXNNe3sfIBu3S&#10;eW4Rzv3xnDIWGQp5J4HOORWr4K+LukfZbDwteDXtRSYiJ9tnIJst88c8Ry3EcmAvQHBGMGtC48b6&#10;toehw3Rhh1tru9ZbW9axEKzLvx5csKqBG/UHdtxkV5zxGJoy91tXfZjhGnazVyr4W8Fx+CvDCaFY&#10;C7lvNGCpbPc3JZVLBl/dsMkg/dwMDcRnGTV7UdI1DRvD8OsPBNql5Ncrez6ZJEHikKknBwPkJXdx&#10;lgWUV0nhfUbPw2mnG8a0m1W6854LLTrZ40jAlVHwpJYgSAYbO3gsMitHSvEkeoXmzwmbPU4oPMS6&#10;s7iZ5JnRWYs4Ln98hfjK8qMkVx1IVOV16jbb1NpRiloc5e65LY22uHVbiOwc20l1qj3Fx5CRsyna&#10;Yzgk7clVJ6uzZ4XJ8I+J9r46s3srTwHquu28Vzb2NzcaDbag9yhuIyHjm2cggERksnBZSTjpX0H4&#10;kstT1vwxPD4XsdVtG1fMV/JKx+0ROCMqJmwXQpuVW7jAIrmfHHgiO2kjtNH8LNqswje0tbMBmSKH&#10;agjlVxl1ZjlsNyCcnAxW+DxE6HK7Nt+WhyzbkrHiHxm8SfD7XdL8O2lvcWugalA9xFqtrp0zSoL+&#10;VgbtwJEw43E/LlQA3GcVP8H4LTwto0MWlabbXiXk7MuqXc9vJzj5YQQS6qCDuAX26GvR/Afwg1rx&#10;RpVxFrej2viLS3mFvY6brKMty8sSKhnllcJIqDnDZOcAD1qXwr+z5HdeIZYdA8Owavplm7hrSSGR&#10;rVJud5W6GwbwduAR3I5r6FYqnKLpqTbRcVKT5rFSw+DVrocl1b3d+NU0TWNMhgvdPu4hEn2pZY2y&#10;CrLtjR/MfGMrhR3rsRLbeGfGPiG70yeKGyudDWd5IUYC3dlEccSOoJXOd23OeD6c63iP4feMPErv&#10;puo+AtaurOVxE1/Z31tEwXH+sVZJQcDABTvx35rQ8OfAzXfCW91lWW8uLVIrqR51h89kaTZKVLEb&#10;iGXJzjK9CK8aXt63vN/obODeiRweh6+8w1nTjsewle1jeCCPDRuq4kkk8wg7sk42gYx1zXNrc6J8&#10;P7yPU5rKHSbS2U3KXeoXr/2glw+VESw4IkDIQmCPlyDnqK9Svv2X21W3/wBIS0tri5lmup7nU9dN&#10;zO8+QYgxVQOWLZIyVGAMms/w1+x6II5LPxd4s0W/t/IkRVt55A6yyffbBXjbjanPPJI5qVSnOXvb&#10;GTpyS0PD/Cvxbi1/xl9n8SarcfZp5ZGS4inES20xCrlHOCgACgkgqMH616Fp/wAVdGuw/h69udRl&#10;E7RxT6tEVBjmJzGrn7p+VMgjAI5xyBXvPhX9mbwX4ZtNWsbXVRHp+pIiXtlAsaOUX+FJcM4yRk/N&#10;zXSRfCHwNZaZNodtpNu9k7NI1o80yw/MBklsHnAAGMDrjGTXRPDwk7pFQpSitZfgfOYfRfCVpq0t&#10;1c/abhlktIQ0MiboIlAxjGGIfcQxIPz+nNP8VeGvD/j3W4dQ1K8tvEscc6J5aLI9mkQXPlmM43E4&#10;JBOCOD6Z+lh8KvCM9pAYfDE2sSWikwRpvCKDwQvmlQeO5p938HPDviHSVju/Cz25Zixt2kERQnAI&#10;JR8ZwqjIPQCuZYaopc6lZm6gnGzaPPtD/Z38O6t4W1vUNBjis3vokaHSpyPLj8pGCDgBlVi7HBPV&#10;q8Y8S63qvh3xjb6s1ro+g+JCBLHd3Bd1knjOFKxkkgKvBbOOAMcA19Z+HPhPYeG7N7Sz05rKzyrO&#10;P7SkYAjgfTjAzx0rbm8H6PFcPeN4f0aS5KfPcTW6yysB2Jck/rXWqcnu9RrQ+Srj4oaf8R9W1O20&#10;hLuHxI6rJc6lLHJdcHAj8ssR5URIYlWx9O9R+FrGTwBq32Hwv4ffVNSuLkxyHTYwTezyQjzfLj3f&#10;JGgCDceFLEnHf6c8QeCfBpgkl1rTtCjiumBlS3CwlznjcQyhvTn6VkeGPBPgzwtqaXum6BqUd5Mj&#10;29pcTakwSKPIJjhHmYA4DY7980ToQq6SdiXG67nkth+zf4vCWXiDxdqOl+DdJtIk+1W2pah5kUpX&#10;OGZUwqt0zhiTjrWRrPiD4f8AhWyvBaSWXiTXLjMi61qjRQhG2YdrS2bneUXAkfG0sCM17Ne+Evhz&#10;q0s632kXN/d3DrJM1/c3Mzbl4BBLYT6KQD6VU1H4MfCS4H23U/Dmmi1k+VorqfCOx68FssTgcZOf&#10;SmqNJW5dDNUdNz5a0DRNU8R2etgQQyadqcccl3JeSK9vp9vHJvl3yrgksVDn+8V5zXofw28K6zeW&#10;Ph+x0uxuobOLTvs6Lb27bEiLqRyOCxwzA57ivorwzb+E/DGjWqeH/Dken6fEPLt7eKCKFFX1B7gZ&#10;6HJqS++K9rb3otZ44bieRS8FrDIHkCAHO8A4T0ySBXPXw0a0VG7QSw8ZJI89f9mLWvEWm3EWoatZ&#10;6NDc2otBF5Rup4oyQX5BChzyCeeDWPrf7D2meIUm+1eI7y3uZi0LXljZRo3klWzEctnaSck4yeB0&#10;Fd6fitqZuNP+yaLqM0d9wVjKKsEeD85+YEY7nvXLeJPidrOtaNqOmaZH9n1GRDGNQtYCTGeeTl+g&#10;Uct156V10aKopRgrGkaUYqxQuP2GPDR0axtLfXLuCfT8PbSC1jYxNgBnVW4DblDAA4BroLX9jzQ4&#10;NPgt117VrcefcXM0iJHvmeYIHL8EH/VjBINa/hHxJr2r6baJdz6faL9nRI4ikiszjA3EMc8gfrXR&#10;Q688N+bOE273Qj3yBSWuWA6+oA4PGT0qryi73H7KDWy+4820v9g/4badqE1xcXviG8vZQyvcC6ij&#10;YKcZC4ThcDH512Wmfsr/AAr8MwOLfw1Lchx5hN3qMrmRum/5nA3YrSj1X+0xFPDHKtm+d93cP5eG&#10;Hbn/AOsK84+IXxUTR3e0srWDUFXaZZ5blwEJ4AXAO49OKr21SWlxqhCOx13jDwd8Pvhz4btp9M8H&#10;WNtfPssobyCzN5LZxIjMrvt3MqKFOMd2FeY2nxA8PaSIje+ItMt9Qv4zJE10TaO1uPlZl89lJyT1&#10;xUWl/FzUJvDr6k2m38Zt5njMWm3XnbuRt+Uc45HX3rzb4gv8P/ibJNpU3gCXW7u6uhAjzZgW3uHx&#10;5pDttKEDkgeldNJu/LNEShZe7ufYHgR/Dnhnwvp+p6hPaRXN3GJIG2JPPJCw+RUChmKkfNgcHNbk&#10;Xjt9R2Gw0e6l3DdD9qZbfeBwvy4yBz0ODgV5F8CG+Hx8EaTp40WXT7vT7dIXu5QzvcRoCvmmVefL&#10;YhuOOg4xXpW/S2ENnpUEKWTPmMRkoCSO7feOfasJSsKEb7kl9fXgmnk1CYGZsiK30xxGIl6YMuCz&#10;Pz2I+lc3pflJqEt3FYhtVRPLFzMqzTTJuyMbmyRk5ya6DUtK0u01S3l1DUNNtdU8rEUjXPzjAOT8&#10;2BnHGeteY+O/i3o3w20W81E3FvqdrZLsDRRPGHZwxC+b93f8uAPcVFpSehspRsemQ6hd/wBoZvVn&#10;nlO1oT54iMrjJIBQnaFyc5X861Gk1SYKbe181A24rdXJkA9gNvOOetfDn/DbfiQazcw6ToOk3gvT&#10;gbpJJpQoA+ZTlQOODgdu9dja/tWeNPElwtppGixaPbsyQLcAtLP/ALZyxIXt06dqqdKUFeSJU1N+&#10;6fVgXxS2qXMmpXVhbaUqDyYbJZDMB6s7DGfYLxUEenXM11K1pHrl1EflAnuwI29fkIHf1r4v+JPx&#10;l8e6Pol1CfEMjKmWa4sXLs7Y5BZhkH2qt4A+NnjzRgdQub3VfFdt+7F66y7pI8oGU4PfBxx1p06U&#10;qkeZEzlyO1j7du72XT2lEtsbZ0QsygBnIHv6VyN58UdMit5rn+15XjjkWIrHaSOQxOFxlOnv0968&#10;40j9qbwrrd5FaXNxdWdyiooutQjZMMT8yEkAMF9SBnBxWB8WvjhpngomHTL55L4h5EcxmWDyscPh&#10;cNgnAAz3GazVKfNytGqqQaume82HjbTL23BUyXbMMh2XGAOp5GMe+ce9UL34sfD7SZWa98SadbSD&#10;hvN1ONdp+gPHb86/PLxR8atX8aO8M0V1ewzOu6S7uTGp2gZxChxjnvXMpo1nqEV5ekrCqsNsKoCC&#10;PpgADp154rrjg5/alYwlXX2UforeftMfDG0u0toNej1K6ZS7JYu0qoo6sz9AO3vVfWv2hfD2laDJ&#10;rV1o+sPpY5gkkWDEy7sb0UyZI6nkAgA5Ar4R07QNO+xSSSqJy8bkowOACeDkdee1VrTwn4c1n+0Y&#10;4LJnnitmkka2lZdqIMMxXJwozz0HNU8IukvwEqz7H2h4j/a20HQ/E9zox8La1c3sHlnfbzwoJA6K&#10;6sFZuhDDBOOa0/D/AO0/Y+INQubYaVd6bDbQNNcy3PllIVHG1iPvN7KO9eEeNLS1h1OG8ghRbm8s&#10;7ZWuMK5ZVhRVPzdQqqRk96y9O1G2tfA/ijUnkJdDZw+YEG6VVuFaTAx90GSIe/Sp9jFrQvnae59H&#10;2X7V/hwROYLK4aQRh0gVFhklLfcVV55b3I9Tin3/AO1qljJPDZaMXmg2ifzJlZEYru27hwT24PX1&#10;r5G0a8tItS86WB1Z8MNyZeXgl2OT8vX/AOtWn4knu7qwgS2hjS3hLNbRRRBQHxwSO4A5ye9S8Ok0&#10;rh7S61PoBf23rVoJjeWaWjoQBDHF5jyE9Av8Kn13Hj3rKs/21fEmueIbiw0m00e10+3USNPeA+Yc&#10;r8yqA235efr7V8qXmi6tf3t3sltmngWOQCVuVDEKBj+I55I962411S2i1D+z7eU2M0kcK3zL5vly&#10;fKGCnB53qe3euhYemuv4mDnJ7n0n8Wfj5reuWGp6UfFWk6dptxbpD5UlmXl8wkHc0iKQhwfuZ+Xu&#10;a3vg54kt9L0G4bVNe03xskci/wBmQxKImt4wNsmSSTIWfkHbgYwM5zXi1z8KIVht9MGqwW1tGymZ&#10;RDI1yTjMgJPHzFvXvXi/ijUV8P6pemwsZFklupYbOOGTDwMuAhGDwePXFL2MakeWLG5uDvY+7fFP&#10;7QF54W077e/w91BrXzEEUkV/bRlg5+TaqguQT1BwRXS+GvGvjjxbFaXv/CGQeHNEGHmuNZ1ACVI/&#10;4tqgHJ9MkV8P/C39o/xlJ4ytLO9vI9SsIJt8NrNYxymF9hxjCgl9wbk5xk1seL/FPj/4h3E8eq61&#10;q+racwkuI4VjK24PRVVUIU49BmuaeFlflvbzuaxrpq6PpXxZ+0fZ+GdbktkFtqjqWE0ulksAwbAU&#10;ythc/QHmuPu/2v7s3ws4PDpjnmTdbu99hSSTt38DsM4FeXRHXbTwlNaS6bYWsx2TH5BuaNSfl2cs&#10;GOOfQZrhdDtNV1PW21nSwLXbKzyM8ibIircIoYE8c/ia0hhqdrtt/MqVWWlj2TXv2p/GdnJb+bpu&#10;npJKSJBbOQQ3ZTuyRj9aw9Z/aA8SX0UNtIdRlmGfOcXLRjOOAm1cda4nxLPdHV7GW5hj+1wOC04I&#10;l3Fj2IGM/WtjUY9T1GyaKBpQ8cXmlHjVF2HnAGPatlSgraEczOvg+PEmnyxRT6brEl6sSrG0lyhD&#10;fL82FI+b8utW7v8AaD8P6frNxZaX4dt9TuHiSa4nlkLCI5z82QAWX0A/GvPZdAuoJtKklihu7q3i&#10;a4LTTlQF7kEnGOSMeprntIEkGu313dJCsKqziIuAApGSAc85A5z1xmkqMN0TKTPpTw98W9P1fXU1&#10;OXXNclsZXW2trS0jit7SQOMEsgPmkgqc44Ax6mu38LeLbXUrj/iSauPtZl82yttS3SrZBRtdEEca&#10;7IuDgE5P0r5DuvhDrtvbW3jTxKv/AAivg6SAXCXr3iW7Op5RIos7stkAHGSCSM1z+l/FWfwode1i&#10;wmmsNMuimmQxhwu87t7phgSpwwIY9nJNZzw7mnyakKryv3j7g0X48+HTp2oW+r67p48QaQ7LdRQW&#10;7Qm5laTESQxSlnDtgAfTPevmW6+L48Waprd6qXkt1qOpyP5ep3rXghgU4SBCwAABG48Dk47V4Hb/&#10;ABIvdT8b2WrWl/eW2p293atArN5gjCSZUfNw5Xj06mt/QNSl03UdRWaASSSXkzFoV2qCZGOFHbqe&#10;M1v9VUE7kKvzs9W1e3u9TiH2i+CCIokQO3zORyd2M8ds+tc1rir4d0dJpJnEUUygBWVZG+bkjAGT&#10;9azfEXxNTRLSCeWxbUGGFB8wR+W3AGTg559K5jWvFGp+NdUgkaG5sdOtSsjwz4BlkHQjHUCrp0mu&#10;lkVKaenU7HU9XhlV/IQrCeSc8/iQB3rdtvj742sbeK2g12SOGFRGihIzhQMAdPSuHaTbFJA6mIAZ&#10;KI2QT9Ov4VjG7ts8x3Ge/ArVUoy3Rm5NdTSn+BmkeHNRvT4x+INzaSWt4l2/hbQryC41OaX/AFaG&#10;R1Yw2rA5yzsSo/hr1fRL/wAZ6XrOl6VZ6XF4WuWlE0VvJJ9ol8uMEefdT9JAVyBnCsx+VO9cV4S+&#10;Fxt7jW9RjtfD99c6dbqfsMGqRJFHvAId+EfcZHXAYcdMmvefDlhd+KAul6vJBaS6jEkhtJNblMQt&#10;0OJNmF3IQQGJ4xg4615uMre0spLm/rt/Xqd9GlyLmtYhM+t6fa6XYzXkUt9fX2Pt8F0YWt1iYSNb&#10;yP0UyowIz7qM4rnvFfiWwsPF0PhrWBdWFhpmrS2yGNSzzZZmWIyNj9yWPz/Lzs6nCmvULO21nwho&#10;/ii/0mDTdW0+0jVY4btTL9qmUgwtGqgF1QEtucZG3HSvk/x14xvdH8T6/o+rytrGkTxytFNNcNJc&#10;LCPnYv5gILAAAbGGQ/QCuLDUI1Kice39WNatXk1PUvG/xjsvGPijVIBYvrIt7p59K07z5Ps0zRxi&#10;ESXCxkiYMq5TcozjqM1wXwr8a+PfG3iydde8HarJ4cecNrfiBtKMlxa28BLolvvdNu1wACGZQDyG&#10;xiuY+D2v+JtSkfWvCaX8L6Y80E17BZM/mhx8qZx5RjUAHbIcqa868d+H9W1LVbi5vp1ms3QC1Z5Z&#10;vJugGO8BmdgGDsRg4HoK9yGEhzSg0tut3+F0eVVm5JSX4f0z3+LWNG+JRv8ARvF1xDpUemaudWt7&#10;fVtU+02t/IYpDCh2DK7d5Hl/dLuwHrW/4m8Pm28NXfhHwdrlx4Q0e9jhuZGso3lNxOkmWYN5zN5R&#10;kXhAFPy5r550X4Z6tqnjW507w74c1BZraaC7/s62ge6aaMDdI84UgopP94gAZ6V6lp3hPx/qWqQa&#10;n4W8LyeHdNZt8ENmIEfU2MrKyfaC+QjZYnaSAMgmvOr4CUXGNOa5VrZ7J+jb/X5Ewu/da/r8D27w&#10;Z4MS6g1LTZNRvo/EM8UV14gu44JZ4fPWYMl20Dqssb4AAZT0xknaMdRL4k0uyu9deDxD/a9pdMy3&#10;0y3H7/zR8sbqjjKKpwoOQANpArwvwBN4y0rTbjS/BfhC+8S+JC8Vst3cmUiKEPulwPlWRXChWZ2w&#10;oHHWttLebxho+oxRz6Smo6cytcvoyRzCNU+9sG7MgDgc8rngcDJ+fxeEq6XV1/XTtY6k3eyR6v4p&#10;1XWpNL0DwxDcX2u3OoQSRyz2kpeKJpZ/3LEbThgoV2fnO/nrW/b2el29rLbx3EzXcyiU6tslv1vi&#10;jY2PuXPzuGAZvkC7s4wK8sW38XaJ4i8KG31ZzB9lF/bRyRsGgkSTyZYyqkN8zRqMpk4xkd60bLxH&#10;rd9Lq2n2+pweGLSCBt8UizXRtrM5Viu/LKmX4JyVc57149VQp2asr2/KwXaudhqHga9vDb6/qXia&#10;Nb2wEhsdJluXmtozPGqDY3ypEBEzjBBABxzisPxtcf2MNTTwhZavp8UdjDa6lO9pHKlrZkhJUEgJ&#10;UgOwzj8RzmuYtPilb+B2stDvI4rzTLvTotL1C689Lo7ZEDJcWxRiJCVySrgMvAwCKz5fjZptrpM2&#10;ly2OqLoemQm2kRLt4PM/e43M+F/1h/hkDc4HYGqcJuylFvtbXr5/iZyqR2vYdrcmr6h4egltNSuN&#10;XaynucWcB2SSWoRVJZ3faGcqFAHLLkCszxRocMnhjR7ee+iI1knUdPUYs0tpY/le3e3IO0AAEYxy&#10;3fk1L8OdV/tDxFrVroerTpFcaTDPLqJtm8q4iLLl5QQCBFvKtsAyYuwOa6a+g8IeKvHstk0Ft4rt&#10;bRHFzc21wLW0uZDCWAhleQYIPk5YEKGVtxwRWtGHs58qW279dtP66kN8yPP7rwj9u8M+H9N8LXf2&#10;vxlNp090ba2ugGRzOXmxFhgNsaqCgy235m2gjNLxR4K8SXZ0Lxfqun2z3NpJba2BcuPN1KN2CQr9&#10;lZQU3NGPlJO4ZBwBW63jXQYrqbSNcvbi11nRUM1qllrP2aRnMbI0UlwinZH84JEbsGCgMSDxz3xG&#10;8caj4Wn0mzvdDkvXt4ZLjWbi6Eku+SWUhY4p0d8fupFztCxhmGwda9ejKc7Wj733fd6mXLGN2zFs&#10;vCvi5/FWq33h7R7mCDX7x5r2z0a0RhFAH3hds2SIomBG5WA+UnkCtXXdfvvGMMV3ca0LnwehaO2s&#10;5rgSG0thjHmLjdguyAN/sggcVbk+L1lqBsXtmutMhvNObSdROjzrLPJaAsRGHI/dvwqsqHJGcHJO&#10;dWLRNN8Rabp+maDZK+p6NbFWklIdprJbkFXdOFnlTfg7gfLVgSBkGnKXPNSnGz22/rb8hrlei2Ld&#10;l4Y03QNHuVGqRWl5Y6gum32uW0hY2s0keUkCy5A3oJIt4zyvYCremyWOr2lt4fmEE0UupTxrbrJH&#10;HKLWKPcsgYEAryWwOTsG3kCuYt/7OtPEus28l9pY0zV7htLkO1pI7QSHzLaRhnDMWG8KDxuf1ruN&#10;U8KeHNA1SaSSxt7nStAkzfR6fdi5ubo3ey2aW3ZnOyAIrybs5TPqtXO0WrStc601HskdRfWFzrT6&#10;3b61a6dqs+nWS6bjU5NkBgkgUwXFpJ8ys5GG2tgggbiN1eV2/wANtB8ReOrmPXrxPCtpq16k8K2E&#10;5ayNqoYs7D5SsjKFZcbkULk13Gn+JdFsXu9MhuF1nwbf6vbhJ44/OSJUcjOZ5EIUxkruY7j5ecbT&#10;msnSYLnxVrGraPdeErXQYbG3vtUtjeWaXl1ZBgXjSUr822SOL/VEn5ZAF+Ug1lTlOV5RWn9f5GUl&#10;ztaXMmy0jTfCtq1vHJp+t69MTdaPrejv5s1qu4IVcKcDcXbhsHLYAJqvqmvahb2lnqWr291pcNzb&#10;ukOoXdkxjknWQRmMQuWdA/JaUjcCMbQKp63rWqXnhBZ5LTWV0y9gQtcabDb29nFKrF5DcLCSSwwr&#10;RrnCA4IyM1PfazZ+Nm1/VdfXVmfTVt7O8FxqyWM7ll5+ycEu+8+Y+CMoWx1rSNP3rvUekWcXN45t&#10;dd16y0Kw8i41bDow1C+nVLJQxMzKgXcECrnr27g12t18WtL8SeG0sJ9N1GG0E0LWl/ZXRkkSBAY5&#10;Ekjc8eYpR9xxjjsKqQ/B/wAMWOh6o9zfa3pi7o1t7ywiGtS/YpmSSOCMysEVydqMzsrAgjbjJrZ8&#10;JfDqx1Hw9okemWRs/Fy3ctvrtzY6sLeO/Q28kpeSMI5ZtoIypCHCjJ4I6cRTo1IJQdn57/5BKc7c&#10;qOQ8JW9rB8RnbS/ED6R4biV3uJdRme4lmlUKfLZFbYweT5QQMbuBxXreueE9b8C+G7jV7HQdN17x&#10;iy+VE0MLrZWcUxA86QIwVt+9lCkYAHfIFeJ6N8OdUhvoW0NdM0+6u7iPUJbiG5kae3RNrRr837ts&#10;ks2xQSNoJxXstuniC0u9Qe6lhs7UGyvXSa7ZTP5cQMUccHCqojypw33s8d6wxKTcXzXSX9XFFPld&#10;y5H4QsLOa8j8If2poovNJt7F/JWe7hjunuBLdTQmTonlx7DxjdJxivHNR+ImueE/iBfGC5Ou2Fw8&#10;ml6pqMVlbxxwytbSsjPhSheNiuSzYHQ5J49A+Inxb1X4YadaWunPcQaHNpkpkNvG1vJaJNI4UJvB&#10;2xyhgeWBBHB9eZk+Nus6JZ2PiG10u107RpR/Zun6b5IuUmECxYEqGMKX8tnO/BZvlJBGKdBzi+aU&#10;bp+i/wCCYymovlR5wmp6le2Nt4S1uNPFE1lBHfzjTDsmtHDlyYmBLbhlfl6ZzwMjPX/Cix07xF42&#10;0bw5PHrCaYtgp01oWlRZlEsheSXzFO0glQGK5DAjtxZTw9r3gXxzL4+mmXxLrOoNJeQQWGofZL64&#10;aU74PMARi0kiqjqhTGQQSAAa7LxV4s8O+G77RZ5NXsfD3iRtLFxcX8OpNMl3cSo0xW5i+VopHLR7&#10;tpIY5yMita9WDhL2XXa217dkRBcupr+LPBGg/Gi1tdAvPEdxbXEj3LW+nAB1uLklFF1clR5swwW2&#10;qAMnvwa8A8eSWfiXSbPwzpV9d3mn6QqQ6qtvGFglnQSbmSIMDIkSIoUsO5Yc1e+MOsReGk07S9E1&#10;jVr21bT4Ddaxp87YhjI37UVCCwjcnczk8HGBmvR/h94I8I/2JFpOuSS39zLJFExjvViM+5W+WRSQ&#10;SYwpJ2kfLhOhxVUpfV6cKtad10VvvZo5RnK0jzOw+C2i2/w+iu18UPpWrxXRurpTa5SdJQi2iKdp&#10;cmRwUKkEKFyQOTXo/wANPE9hoFtqE93pq/YZLJpNQkSWOOW1KzKXWF84DIf3gDdm24waufEHQ9M0&#10;LRYtZhfZc6TfNaSaYkYhudPus7kAbIGGV1Ys7YHmqF6Gsa90Dw34b8C6JqfiWCPQrPW7Y2NpYWrL&#10;ex6hKZBv/fYYA7n3NLJtHO1c7c1s688RT66vp2E1u46HX+A7Kzs9f8a654mv4o9ClgElvPE0Rubt&#10;JkZopIByzOxIzHkYB/Koui/DXV9ZtbTxBps8+oy6YqS+HNHhacK8KyPDEpt9z+fIzAlyTsWPaQAB&#10;XmfxH+IOp3PiOy8H32jm2ksLiN7qRbRHkYEviNSV5jwVYbSMDOO9a3gRdX0HTYNKg1HT9HvrcbNQ&#10;ura28nyDNEGjaKUYcSRrK6soO1uTnArjUZ0X7STs3b7v6X49DOL1t2LfxM8YWHw2+D+kaP8AZZNE&#10;PjdLe8u4rW8e5sbW2VWDRwbyWkSQLGxkXABIxzxXj/iLUYbfQbCVbS6t4NSWJ7a3N3GxnljBTzSp&#10;6l0CEY9CDziujbTPBHxU+Ll/Lc3N34l1XTysdnohDRWVx5a7YYzJvwIRgExpsIVODk10/iX4WeHN&#10;MstP1bQb+0H9mPKzwjH2e3YbFhREYO4R38wqX+9uXGcV6FL2NGEYVL80tXpb063+f3A5e0bfQufD&#10;LQtC1HSPEWoa/pemL5P2eMC8V/sFtF5f7xpRGxfzlZQNuCCSSQMCuC8I/Eiw8T6bKLETx2AvobSS&#10;3sokDXEHURx7sbeM/ez8wzivUvhDoHhfUfBt3q3hzwNqlx4l8RWx0Kxng1CJpdKeX5Z5UChCkhDP&#10;IDJuZt33gvFdlp/gfwD8LvBKW+n+HIbe+0TU5ZTcWgT7Xtt5SHMjyblkBYkA7gcFgOBWE61Gi5Rm&#10;m5XstNFbfuNNuy00IWuLD4R6dc67qljrXijTNHNrb2WtaXukKSESedIQHUeUztHuBKjcFxuFfLNr&#10;4p1fxTHdT6/Y3NvIhlYrJbBDP5ozIRCAuGztOR3UEk9a+gtdfw94p0uWTxfomp6JpujQM2nrpM0s&#10;kmqNvJgWW0KBUVEJkcjjkfOTgV4x4v1Xxl8Rjr3jDxBpieHbXwvAiTaRfyMi2iSGJbdVLnc8si7m&#10;OeoVjxiuzAQUfelHXv27Jd2+vYmpLZXOU8P66NAnW3sLp9MuxcCHi8WacJtJLORkLuTjC4I2DJro&#10;NK1u41nx7cIkVzZ6jHbvLLFPM8UWG5kkGcmTJBG0nAxwBXN/Dvw9N4h1+50+dIbyYukkKQAxPOJS&#10;Su0kDPyMQOfx4rutL+I08miRaLqyxNomnNJM9rYabEL2a+iTZFG9wBvZ1Y7sE7SA2Qa9qq1FuMVd&#10;2MYux32q6rqEMEvhjwza3Gl6vb2kMuba8KpLMIUkNt5eVSSGRyTuY5yFHeuK8I6Je+JPiXo9hqNw&#10;dOtL2ecWsGpSS+Ta3e8rJti/5aMrMwVScAgc4FZWn2VxazT6ibuab7URqckN1gyRBOmT1GG28g9h&#10;0Ar6T8FeEYvHOmeHNU1B1tXmuZNVGrczTSRqoDMrI/AcnsvVfz8jEVo4Si13vr5nRC83scJ8XbKP&#10;Q/jXHq/ilpr/AMK6Rerby30EWJ5Z4YlCKmS+eVHPA/2a4jU/2pdd8VXV0b3VhbJeSyN9iij2RxK7&#10;khV2kbm24HIPJPTpXr/xqvro6NrNpbPqFnc6lA9zAQkayxsZSrXcqcSAsreX6DrgmvmWw8Mnwdo1&#10;nea9ph0m1kniu5NSuLeXzkgjyCiRtxhsqRJjv75rnwNSniKSdVaqyS/r+nYxqVuWVkel2ZTwFpmm&#10;SeJbVZG0eBRFZ3M7vqU0c0jmKWMbcRoAoAj5xndntXqnhjQPh54f8E6b4yvbG58KpLcyqs97q8lx&#10;JcuQ37oow/1YRhu56ls9a8t8IaHb+MNX8Q3/AIWu9Xi8M29oZbbxrrLJbSwP8jyXEvzbWRF3YXbt&#10;LSAdq87+Lvx1PivUovDNrqQ1bwrp1xjTksiDuLMAPOdQqyyFfvMeCWIGQK6Z4apiG4Rdu/kvu/M0&#10;U1H3n8j1DxT8QpPiLr2j289jBdpDseQTgDTp1tweAFAaNyCQEQjORj3rQfEzT765EWlQWHhu8geV&#10;dQMk0kxm052iWOxj8zOwoI3LBeTvIJ658n0LxvqL6A/hzw1fqFe9kxZagoVis6gM6Ej5GBDKGXsB&#10;nHWpALnSLPVtR8P3ENtMh+zIs0Y/dzBgHUliRu27m3eh7mm8DG3Ltbb/AIKBzvqfS2qeINb07QLX&#10;SrzQvDOsRWMEesRXUrxv5CR/MsRwxaNlDKAiMG3DHfFczrfx40347WVm76OVvLG4Etk15bXF4GuY&#10;ojGdsMeJBCyDBEhyu3rXhWsXGnazp5vrOc2FtaTJ9q+16gBaNtXdlAckFmQ7QByWI7V3vhSx1Txb&#10;p2qf8Idr7QeKW0v7WtlAix/akIKFIWBJZVRSWZcfMMZPNcqw1OlTTno09+i/q4e0b2PRfhn8HdI8&#10;N67c+KtHuZvFtzJM8iGxupLSKd1lhECRqC0oj8uSTeH5Gw+le5rfSrLqlnommzaXrCSys15HIs1r&#10;byyKvmgN8pmibaOmTuB4yM18d/C74WXviKa58bTzeIYJbDT7TULKCEDZMkZSKdg5dWxH5hQqoZi0&#10;yZGCTXt3wr8Q+OPDvgyLUhbXdkt9dGOW0nh+e4ht3cAeU4yisCxzxnaeQa+dziEoS5/ac23k79F5&#10;pWOihL+7Y9q8S28un3+r+G01dS0Mfnmzm3yMLjCnI6MZB8p3HOVPPSqGofEDUItOtdY1aObw8hm+&#10;zvawRjfdoOcgphwMKCflyM54pY9ahtBfXMtlBqhsJlvXtdNH2m5tPtAwm2VkJyygZAPGOuDirXiL&#10;WYxbw6lp1jq8l7esiwLLAxgjjZWVftLAFosE5znnvivChVc7tRa62uei1dGHcaxcXbalJNpq65JP&#10;qMc+k6Ob1JoLeIoyyhs4k4VgegP3c9c1HqN5aeFvDkWoWkl1qksOmNCz2KB54ZckzOEUE/6tVUbu&#10;c8naK5a58J6fpHiJLm/8QuuoJYFEs9OkVftRlYI6/aCWER253EjpgcCvMNU8Ga/c3+h6JaaXdadZ&#10;SKumtNE+S7edJM8jqcGJ1RWBkXcGC9hxXq4VwxC91q5zSc4LSNz0ey1OTV7LWo7H7VNd2dkLubz/&#10;ALMJZcAEQyxuweMbVK4Abcx4JGM5l38UJE8Q6YbvSvNsNKKy2FtE6XL9AQkzlcNGSFJBx0HPy1Q1&#10;vwRLDZ6zbLeWrwRXQv4JrqISrc+YwXYs6KdodEBGSFXcOnFecz+JdInhghmtZbOMXZY3ixD7RHbt&#10;8oBZjliTwCwxgDFdlCmlK8Dkm5RfY+iNA1WLTZb6aHxFJquo31jJeC2tE8u0sLmQGS4YqBuDDcRk&#10;HBBwCBk1yOp/FbQLrUr3w9p+oTXWp+ILeS1tEstKlWCNHARzcqT5bFskggtxtBxXml28vg9NcGmC&#10;6htpCrSajfO7SQxs2EYSKDtLD5d3XinfGWK5m1CbR/C9hqWu2en6bZXmqzCNXWCMOXcLJGfljUuM&#10;kqOvIyK66eGjKpzTf6fn/mJ1Ul7y2H6xYX/wcnS2na8FxqFotxpt5Zz4MJYPEiI3yB3jZSWQNgBl&#10;z0ra+BK6f46htNItNWOn2s5nsWs4I4oYtPswS00pmYqC5kZslgflIFJ4jm0CHQNLl1htShe0C22h&#10;s8/mQQJKrzXUwWVS0qIdikgDtgkCvM/A93o91aTR2FyFeJN1+Zd4t735vmMJOFCAjo3J3AjOK6VF&#10;1aLlC6d1f+v66oUbxl7v3H1Sni/wzqxhsrJLt9Bth9g0ZY4ommieC5CJh4mICzneCSATkEDgVqnS&#10;LjWYYxDokVs1ijW8d2boPPayglnIUAtIzY+bd1KdRxXifgbx/pt7NrF9rM8+nR6zfNayy3USIksa&#10;wqonBVgqqh2qrBcjO4jPNbGtfFXUFvtYg8LW+s6lFZ6fBe3l5a6iN6Rh2ikVXdQlzD5fJlPQsQAC&#10;a8qVCvKo4w26/PzN41eVXkdFdfE7QkvYf7Kh0uSa+lS3+2xk6fNcpGGXcgOQJcOoCgglG46VyHj7&#10;wNHqerafLBr+nalo9sPMmv4JljvI41cMIDCz7ZW3/IXCgcnqRmuO1bUdXsdM0LVdK1hvC1gupx2U&#10;1lemGa6uoZm3mVUMYSLy4h1LZY4IPFeM6rqWu+B/GrWrkXpsdSNk0U8hY3KM4eB2YZ2jD5DKevWv&#10;UwuWzk3OMlez31f9bGXtb6SWh9d33w91nybOTSp7G6n1fTJLmLSb+9xNJGGUKJiFyuWJIwchSRni&#10;tzwsln4Ygmt7izu7FoHXU7l45FuPPSMNH5RRN2FG7JYHceMjNfLWv/G2wW2v31HS4bp7x1tl1ONA&#10;4WUctuyRkqQo2AhcgkDBxWtYfFwpFommW9va2WmWd0kk95piLG1ysr7pJdx3E4JYlBhgRmuapldb&#10;kUZR+ff+vvK9rGLuke+Wfxo0zwpqEmi3GnHXryRPs6201sxsrWXozp5p+Vhkjae5Nbn/AAmWieD5&#10;tJ8TNIJAYWhs1e22S3ERjby18oImFDL9/ac5wPWvmK3+MSeINb8S6TDZXUmmve3dxEWujB9oYOfJ&#10;ZnRfNzjBAL/ePJ4qfxN4w12x160v5tR0nWtXARA1nIb65sUEYRYJ53VVMoVhuxnBOMk0f2dUUFTS&#10;s4+Zm8RLoew2XjrUfFsWkHXtbtre/F3G9xb22mRCzlbaRGHkUjysK4UxcnOT3xUa+KhpUZ8OQX1m&#10;LVWe6055JhELSXeAWbIyzAIyAJnCuDxmvE0+KunWfhXUtJjtDPayXME631yQDmPLSsoPCyOxKZKk&#10;4OPStfwdr9/runwrKthqujRXKXN0LmyUT2j4aNED8fKqtu4OTt5FW8G0nOoYxrvfdnp8HxaTw14a&#10;8RWeuaXY65JdrHnQGw8M7STZYl+iMqbyMnLcd63PDPinWZfG0WpJ4M0jwxFr0iSTLZtKJ79UZiJJ&#10;I8Bdx3E7yTgdz0rhvhBrlv4Ze1MP9pHVnjkaKIJ/oTEM2Z5mAYjAwigAEk9QCau+Mtf8X6n4s/4T&#10;LU/FOneHoNInjt9U026smh+xTciJFUAFyYw2Np7nOOlX7KMoOmlv3OyjW5Y3Z6h4r8W6ppdpNq/i&#10;nXPDWh6ZPaRrpby6XcXc6XTsybtoG5gjBht2kkng8V554X+IPjH4g6BIfC3ivQrx4LiS28pbKW0k&#10;nhD+X5qPchWclv8AlnuLc9D0rmvi5o2qX/wquNVsNViF0buGSGK3aSNYSMSFnkO4FwrZ2Z4GSeor&#10;2zw58PvDPiPQvD2oT3Oj3Nxp96PKs4oyYr2SBVkaaGMbcSgqGBbjG/jnNYyo01QtKKu9Pu8tL39R&#10;ycqsrMfoGoW8GnNJqusi3g0m6jihjvIA8JkV9jxZQZaJ2TCg5cENnoKgu9EgmOn2GoeItbt/Ne6v&#10;bjUbO5cQS72DKkTBSUCAbcj+8emcjmdKvo7KW30uHSrD7BqMTvqt3ex+dp8U8ZdgxYlclGkXDKCF&#10;baBknIjt/E9h4f8ACei39zoV5rDW87W8FnbllKwbCvmxhQVDmYopZ8qQMGvFpYSVGacHu/v7GcY+&#10;zO0utev9N169uBrkGi6xb3cFkksfzCzGPNYSBmP8ICL5eGcE9+nlvxe+Gdh4i8J3ninR9Ykj1HWC&#10;fKlv9VudivtdGaNCdqStK0WQVwAMivQtQ+HniL+wNSs/DOrxTwQLP++h8tJfs23zGdtwxLLGflyS&#10;CAzYyeK8UukGl/BXU21nxZeRWer6xEvhgXVsLt1nR9s8m6LcGTJOACpLBQcHmvZwnPbnhLdpW766&#10;/db8GYvnT5rHHfFKwf4z+JtC+Hnws8O211pvghJLcDTrjJ1UkJ9rumLspkLSRvgLn5QxzzgdtoXw&#10;S8D/AAauPBs/jnw2ni/VPF9xG2jQwTSwJbKuN4ljbI3KWDkljuwAqjkjp/BWuaF8JdFtR4v0HWdA&#10;1TQdUh/4R+3uIFsbi7mKjMkrqrrHGkTKgjLtkSnPWneNf2gtP8ZwyRfZ08P3tiza1pqXl1FeRW8s&#10;aSoVEnVAysducDIAzXtYvFVKFNRpwbWq0316t9r6uwrOkrp6s8N+Ntv4N+IHxLbQvD2itD4j064v&#10;I9QktyiW8+2VuExncwyMknirPw38A+I/BNp4iu/C2qXU+n3ayWJgNixiYiRA0zLIy5O0lQQOr8cV&#10;7V+zL+zlP410G08T+IfCq2Ty2815Yy+HbyENLKysGN0HBwzMfu7+h6cVt/C7S/DFvqM/hiXwvYar&#10;JZagdR1iawJnnMkVuzi3WSQAja2xjnbjZg5rfEYhUqfst4pK97PUHCU2r63Pljxd4MvPCPhVrXVP&#10;DcQXUp01AeTdnz4bRpRCIWAz5DMIHYpyxDAngVp/DXwH4Y12Sx07wnZ+LrPxxd3MnkS6lEkUF1Cw&#10;+QLGF7Yb5nYB9pAAJr1HUY/EPin4v6wyaF/Z15qMa39vbSstzPby5WPiLaN5UkEDPGc4xmuo8OfD&#10;XxT8P9an1jRb3W9S8XrA9xJfnTGnUyqCJIppmVlKKw3gqu0N0610SrynS5W7N9n/AMPoVLByq77H&#10;k3hfThYeJ/E/hSOwtfEN7rc9pZazF4eJQzQwTlnLwyD9yW4Ukkr34r3q2uvjvrGn3tl8DvBPg3wx&#10;NeHy7/WYPEttqGrw+WSFV3ZwkahQAFEeFGQAOtT2ut+MfiLcaH441Xxv4H0XxHpGi3WnHUvD3lpf&#10;TyXe0F54JWAUx7BtKqeSxAHFZln8JLG71fSZtd8YXs+qT6TcWciWCsbpIpYiMXc6KpRHUYXOCv3j&#10;6VxJRw85VXZt6vfVpJaLRbJErCScNNPmeH/DD4bfEDQP2tfA/iPxtcXieLYPF8X9t6lfSfaIyFkj&#10;X/XJlWEivsXb8o3DoAcafw2+EF9oPii/t5LC4tNLudVvrq7s7e0aWSOK2uJfIUMPlLKy52dTwR0F&#10;e8aNpfhjR7Hwv4c0PXvDEOq+Go457OC+cXM0NvvJd3WLBdmY7gXxztPHFanxF+Ofh/4TWOkS6Smn&#10;2uvveCC2huS8UVqrnbMJQDuMzozEKw7nnitfrs8WuVR3/LobxwkIQuzzLQ/gBrFt8KJ18YxtY+DL&#10;60n1S4gv7lFlsj8sipGqH5pGLEgfeyD7g+t/B7Q/DvibwxolvAmu6dqkCF4zrGow2kMzR/IgW1lk&#10;Z+VUHG1eee+a53xL8RZ/i5p2l6o1lb6q9teJAdPlsJFtJoDJvgMTFhtmziNsEryrEDJFeZz6P8P9&#10;UXxLrniGEeLv+En1aS2vTaaszXFtcRN5kZM5U+TISw2xqxVgGX2GPso1W5Tv+a+79TZYZQ1SPWv2&#10;h9Ss9M8NQaBq3iCI2cc2XlsoJnMXmHHzNCpEQChso7qSCdpbqPJvhR4s8XTMul+HWuI9K1Q3Omab&#10;pWh6eoF265LTx+a5VbcnblmwN27OAprtvh94F07xZ418QeLvDXnata3K/YNUsryUG5toUiVUtzaT&#10;fJM5ODvBkjwxPynFZXxB8QeJ/hpaX/h2103X9Rh1G9tpTLZRRWOnXETB1EFvaP8AvhCgUqyqQGO7&#10;cduAeiEYxj7OK+835Ukct8R/CWsWp0F7v4geI/EN/p16ZJo9GsknsTMU/dR2+wqG2DeHnLBML8oO&#10;3JX9nL4s+OvEHiLUbXVpNC1Lw1qjNcSpcLHPLAwTZtdkJdA+FT3yTjANdTMtx4h8M+K9bvtW1vQf&#10;FE0Kw3Woixh0/R7WJflEEq7vMBZXHzAEfMACBxXnXw+svDPwUj0p7bSre4+ITaZm+UyM9taLLL5g&#10;neMgZmEIiMcYO1TIWY8YrdWlCUWk300MnG0l2PbPBHi7SW0zWrO60zTING0vUFC2V3ZyzSWN5cgo&#10;TJIyIktqCTGZIlV1wCx4ydGXwJ4P0y38Xz+K7bVrXU7gpYRajLqIu47K5aILHCoC7jCwKYfaSFOD&#10;kDNeE2n7Wdxp+s6W0On3954Ze3OlakuqWourSa6bB2hJMqvlAfLzuYklhxXWz/FW/wDGni2G71yz&#10;tdVj1i9lisrOK4TTJLRWUbLuaRQ3nlmOdrKecjIArKVGUXtYtTjLY6X4WDQ7i71Oy07W9HS4t41S&#10;STS9UjiV5FZY1F0JvKdY/vbcZyRj0r0rQ9As9S0eGW5157vWWi8vS72wuUnnZEmBeGF40ZfIUZzF&#10;ksCW3cYx4R8Nfhnrnxa8MT313NYal4QtpXlsrNzPp1w0iMI2ihb/AFc7gknDRMCw4Zc16H4i1/w5&#10;pHjLz4dG8OeE5rXVI4l1jTLo6WZp3aNfs4sFU+fcxhg8jrhQvBJrGtTXM0ty4yfyOy8ST6B4907R&#10;To0kllP4dnmE2oG7MOyNIGQjc+PLaRnZVQg5XeeOK4PX/Ay6Vol14w8SzIEt7aPT5bvSVlv51vGL&#10;FJRGqlo9qlFMkpK5XIIOM6GpaPP8YPC2oeHNU1vw/pusJbeZpXiDXrFnmndJpomKqVVV+WRArcnl&#10;SAcDHEeNPgprn7MaaNGIdQ1CKRTNeatDdvNsi3qWeUhvljfJGwqFyqHORUwirb/L/gmzk17qMK9W&#10;98U6Xp72NyNNudDeSbT4NQmaeSe2dztd5c/M0bkqd+0sJFIAIzXL+A/iGNH8Q2fhvUL6zvNAvb6O&#10;LUvKDyi3ZpQJAy4C5WQblfJ+6PUmsr4s3t38N/EV1JPqyza3qEEEsEsVjGouIyAwldFULtZGDh8F&#10;gSc9K57wgur+K9HttA0mFdTtYJZNS8q5tVM7tEolaCKVBmUNljtOCMgjGK7YUlyXexlOd5csdz7U&#10;+J3hnxR4G8M/C3QfC72Ou6pqOkXsN/omtlQXshNCrOrP8wdPPXc5bc2wY5FP+JrWcWqGz17Vobiy&#10;l1D+09NAnjaLMdtjzWQvwisZGO7gMiZrrfiX8UvBOnS3ljf6etv490/UbRYY7S18y5h+0yI7eW7A&#10;bol/eiReMbQSOQa+XPjVaeHPBfhKztNOhgtbnU4Bq2uPdswnvpLsStaWSEAlI1ikMhRcKSRv6Cua&#10;FPnsrWIVTlWrufSt/wDFzQ7/AMF32neF/H+i6rc3emC1g0G6tDDHdSnazohbAk3oWUhAcbgRx14+&#10;LxXdHU7ufRdTtdN1x1n006ZAyQX0cq7RJGq48qQ8xsNyxuQV618U/DjU9Av9RsG1W51Sxl0WxudU&#10;SRiL6xdUbY2UUq8YwV5Tc2VUCvavE9sniTTLfSPEXiC1utb1OxuP7J8b6dtlWBSqtbRXUsKhkI8h&#10;Y1MoEg3+orolh1Taj3M4VXJNn0J4H8f/ABO8DmPT7X4h+FvFmnW0T+fp3ikBbm35wkT3UTAKNxKD&#10;zM4AxyBXifj/AOL3ivSPhxDaabpOl/ESbw9DFbrPpFsZdN0e5yGkuLVSrC5lALLuU7IiFwO9eWye&#10;B/ino1lr+mapJqWv6j45t0tlubW888zyQorB53kUYjCNt354Oa7T4AfAXwp8aPh/e+FJWsdDvtHd&#10;HbV7LzW1KyuJcqI5WVwHhLDG1Rk9Qc10KMIe/NprTY57N3UVZ/1tuZ3hH4mXPxz+Evijw38TrjUn&#10;udL1FdX0K+vbcz6lBp0rMLxVk++qQKsc+88AI4ORgV6rdfGzxCnw+vLXxtrluui63b2VjoU1pdR3&#10;FzZTC3JWC7iQl1M6Kz+aQR8y8YrC1X4HeIP2SPFHhHxb4nubqXwdpkzQ6tqUNsl5bvFLGYTC8Jcy&#10;yQyRtMHZgGUyLhcLzP4um+Fv7MT6LrmiWl74vsPGCS3OhQ3n7mSzAjWKKSTdk4P3Vl2hlCnA70qs&#10;oVGuRX7WX9WffyCkuTd/M5f4n+GfAONKi1bQtYPhN9HtmvZY5XlIu1RhLDNdkFftSF8hB8uCBweK&#10;6vXf2gvAWi/DvwToF94G1uHwtbF0a0upJp9Y0rzjm2awvfN3KNivmMrg8DBHFfKfj34R+JtE1Hwv&#10;FHdTjVdZScJFqF6EWSaIguUMxUYJYADrnjk11Nl4m+PfwWv7XTfE2nmHUb6eF7PTfFljayWuoRuj&#10;+YBNKu18ptQ4cMN2Bg10ug5KLU7/ADsZuavZxPp+9/Z8+HkcGlXHhnxfr2pW2qNDeSQ397BFJFK6&#10;tKnnbUjIkcuGCkhm2Ps3ZIqrJfQ/Dzx54Z1zUdU0LXfEfhtDNqmh6yv2YTytE7IbO4OULYkLKku3&#10;dgdCa5Lwf4a8I/EH7R4n8IaubLUY7u2svEnw71eUGB9MYKXh8wvtkEYTzIivzDgABlBrzTVLTU9N&#10;8VSape6Tqdt4m08w6xP4Z1CVvtb2Uc7m1mDSEsXgj2qxBJ2hcjrjjUJSbjKX9f119DqvZaIl+Hvw&#10;11j4kfG2z0Txfptl4Zm8Rz3N4JNSs7mN4Ms0nnwKH2eeybiocGMgE4NfUXj39nvwD4J8N/Dq7+G8&#10;tzNrFrq5in1HVNRkdW08B4rlWdtscTM7RhcAFiflBFeB654p1DRr+LxBaeJLm31zVRJarbaFqKWT&#10;z3PyuFnlfJVRGJC3lEFSVXOWxU/jvxdDodjqkXiC41SZvDOj28GhR390ZG+0XbMZNSfLbjcu5lKA&#10;5ZI4w3HFVNTqNWfy/D9SVFR17f8ADnv3xhu/DPwwEfhrTYo9R8a6rabLawtXFrY2tuykzPJOwbsQ&#10;u4LubOBgZx88eNfhX4v1/wART2Nv4f1HSb6doxc3vii9s7yG0jEKn7RF5KBn+8xAXGPkwuTXznB4&#10;k174v/EyxupvEMekyXGyzjumQvHawJtG0KoIwFXABwOOSOtfX3w08BXFlr97qGmeLdO1rwnpdnJH&#10;qU0mtRXEVnA4jXzprsHy0dmiLCAEkZPtVyoLDRXWXzJp1nVbctvVI8QtdA17WPCOk2cmq2mv6nZ3&#10;8lhYLDBd28sMDgkzbpI1A3OxAEe04yTnivUPAnwz1LxTaf2f8Uol1eytpZtCs764uYotStJjJFHF&#10;5hYFpo8uGjVhu4OGHFeR/EL4BPqXxA1HVrDxRNL4Y3wS7tPtn+0LbNgM8UbBF2InIJI4P1rtZfBr&#10;X66Mt3ql54sit500/TZY7O5vJbG2V1Ec52QoiyiJScs7kbR8x4B1koyinGW/lsNQkpO8X951fw7X&#10;xP8AA6y1uT4o3Or3eiXivpun6BJqFxexTuiuGDWuGb7PCEO9i3TgDqRseDPA/jfxDpuneN9Bg8L+&#10;KBPMESW91G2ELK4DSLuWUSROrdAAMf3SK4nx1L431v4ka5raeHPGF14qtrueKOW/t5DpVxCQQqxs&#10;QTE6KTnBxJgnIyQaEnwJ8U6j41S5jgXwwTsKalbarDCbZIvlwz5Q3BcA43Dd07HNYyjHeTSbLSnt&#10;GLsj6l8P+FfHeoTzaV4x8NWN74ZsZEaGCxltZYZnw0hkiZFR1lR2Ta+0HIOc9T82fEzwFd6GbDRd&#10;c0fVfAF1EWvmS+hh1CIyl2kE8rWw3bcMMh0wwTkjBrvrPWfG/wANZrXV9E8e6Be6ZBKsjeGdb1G3&#10;HmEHa/lzMXkXeAS2dp+b5ema5DTNI0vSPi2/i/VPHPhrUbu1u5jbarqeo3erFIyhaMpbOF3oHdlI&#10;eQdAdprCmuV819P6/rqby5pK3L/X9eh7F8FfEd+J38Yp4n8OeMfG0brYxSeGb0WR8R2y8iGezlVE&#10;8xc/LLESVzkjjnlvDGhx/FG08fDxNpOpaffXmuT6pJYw6bLBHpDc/udwAjkilUGJiv8AGiEjnNcd&#10;4f8AEPw/8MSanNqPiTSZdRd0ktdT8PwPpojkKkSu0Sr8wYlQFznnk4xXqHw0/bX0HwJ4euNA8R6h&#10;D400e63zPIY5RMk7HLouSQ0ZA3DoVbd1BqXe7aX9fcQ6copNK/zPBv2mvhNdfB/4b+FLSbxjeR6j&#10;fNqNy+nzebPJ5AMCw2aMnBVQz5d8Alvaqnwd+D0mg+G/AOvSW8ep+IPG1teXdpFKuFghin8pDI/3&#10;V8wBiCSCdoGTXf8Ajv8AaD8A+JtYsvEMek61rV/pdpJbQ3OpWfnwW9oSS0bRKQnO5syMc89sCuPj&#10;/aDsYr22g8OJ4m+z2lnFajR1gtZIhAkjNGgUxHYg8xVAwTjHJPNdcas3T5ba/cZuh76lcZ+0RL4e&#10;8I+JbfRJdE1+TW4LeG51ctbhQ0pXESwbwY0jQqcuAxYAAYwTW34P/aD8Y6b4Gg0gQWni3SobSK8+&#10;0mNrW60xpYnAEWS3zA/MJB8pK/dw1dV4m8c+O9f8U3Edt8IfEWmeJdat8SNDcTLcXkIBdYhgbGjX&#10;DEIoyMnis7VvDXxM06KDU7v4O6V4dRIGlN9q9xNE04PG+fY53tyAAV9scVhpKCg1+KN+T3r3Og+H&#10;up6b8W/BH2nTvG2pau9xezwXDappduRpD+SW8yaJUSNIzgHcXG4BtvzZUzT/AB5+GPhR49IPibUP&#10;EOp2mnRpqkGjXJ/s64nUDe0KoFbYTwVCrwOT3r068/Z2t/GXwQ0ltK8RaFpOrXBVdQ0zW9BRdInn&#10;PLJHHGu7cvO2T94WxyBnj5y8UfC3xt4C1i50TS/EvhdLd0aWVtJ8PLakbeNsqSosik4z83GOawtR&#10;s+Z6f12X6Ecz2T/B/qaWpftdafqU+sReF9DPii8itpYobrU7togiOyNMEtiXYqQnlhS2SuRk5p+l&#10;a14n8WQ2erac+u2Nw8sWoiKK1kjitJYlxEsRKKVhG44hXrjBOK6fwb8A59Z8O2Wpa38fkhnkKmXR&#10;vDhtPPVCOiyGYKrc4+7j6mtfQP2ZvBvi5dXa78WfEeweycqU8U6gtkzqBuMqpFExdCOmDk1UpYe3&#10;uaff+qQRpuXxNv8AL9TvNV8f3ni24ghl0mcadFaWllcRz/ZdPkRQxZzyWR49xTPyjKs3ANYuieLf&#10;DlpquvWqCHSLu5s2Nzquq6tCunXcpkXC/ORJIAAWztAxkDtXnfgb9ljwHe6tql9H4v1fxbbWMzxp&#10;bvY3cEUp2/cZ32FkBP34wxOD8o4z3esfsl/DaDwvFNb/AA0u9c1gTJHIbvVLi33oQd8jRiXLrk/K&#10;vDHviuaSpLRt/d/wTohGyvFf19x1uj/CfX9d06HxHokLa1e3lm6tczSrFptzvGA0UTEnbgKFbGO4&#10;ya8m8ZfsM/E3xHa6ZKmt2mlzwSzq0M+oeckMDlSMMqjcw+cAdMYGe9euQftZ6b4Zmh0C+t77T7/T&#10;kOmzxfbIxDB5RVN7NztGM9iFHcYriNT/AGiZfHfjLVj4P8W+JrS3tti2ttazCWGZv4m+dGJB5KqR&#10;j5cnGa5aFB0pc0I29dSqtV1fdlr951Vl+z7d2Wt6TFDYeJZLTTNIfS5NUtbeKO6nUqq4gkZwkAZV&#10;IZjubDcY5Nbmi/s1eJodMuIpoNF0O2ll3wWOlANLDEY9uJbhiXkk65OQuScCsfwdf/EbVJZ7pfix&#10;Fo7hWDJ4je1BiY8hGjGQSBnpz1rpvDvxE+Jlx50tlfaJ4j0fy/Pi1KXT5YRMwbaBGp2bh3yeD2NK&#10;FGFK6hYyjdbI2n+A+o2EOmpp5skaygZbfzbqRdkjMGLkCI5bjhjjqRzmszxL4J8c2dzZppXgOPWL&#10;aJSxTT9btoIkkOAHInWMswUcdRXSf8Jn8T2USTaX4Xg/eBfMeSWRyP74iQkc9Nu4V0ljqXiJwwvr&#10;26nJ6ixtY7aMH/ZDbm/WsJUaL+KKY+ST0tY8T0z4I/EjVrq4v20uDw9dySSTTC91G1NzNJj92QYY&#10;5FUL0znJ5JHaua8W/Cj4ieHNCgnl8MeHdYujJ9mu49J8QCOSUEN+8mZ4Vwuc5ycgkV9OG3n1aza1&#10;u7Ga8tR1+1TszH69Mj9KSLQza+W8djDaBc4S2j8vORjnB+b8elU/ZNWcFb+vM3UG7JtfcfJ+n6x4&#10;/ja0sNP8IeCpbue2E1nZRaw9y8sQ/dyMJBFtwG3KQzYJYketeqfBzwNDrnhnU5viDolv4T1tborP&#10;Y6bNGI0tkSN0eWVRgrk9DxlD1616rF4S022kaaPSrWK4ZSgkW3AkPJ4Z+uM9s1F/wi+jWdldpfx6&#10;fa290ubjMSKHA5+bGM/Vs4qpODXLGNv69SnHzOIsvCvwx8UXyX2g6yLsWc/lB7Jo2igYEEqF8sYX&#10;OG9Cazm8HeC9U1bUJorrXt10q+bdWpaG1Ybid23djIOc8D8q1r/xf8HPDiXAude8PwrmMXX2OdBK&#10;xUZRZJEyzHA4B54rwnTfi/4n8cX+vX3h34bXXibwdFeOLTxDp0a25aJZAwiQTYLAYw/ln5ueR0qo&#10;U24tpaIx5lFpHqNpafC6xtFsrax1V7W3DvEym4i5kJ8za64I3Z5AP0FO1fSvDXhjUkudD+Ettqup&#10;yxRRJd3su2OXBCqu52JJ2nlscjvXux8KaXqFpbzXscdyJIUKmSQlOV6KAcbeT+lVIvCPh2GeGGCy&#10;s42tX3RGEIhhbqSMNnPc1HmUuRo8ok8S2ulWVtYar8NfDenQMm2O2jCXHAJG0LHGAo3ZABJPWsPT&#10;/C3h/wAd+K5PDD/CbQ9Fsbmy+0W+tXWhyxxNOGUBQ+EZWAZmHIPynkV7pqHwx8Lam8Ut9pdvfGN1&#10;nTzSSoZDlWxnGQTkVqNp1jHGkb20EUS/MqPcbVHp8o4P41SstepEkuh474J/Z++E/wAP/F8VhpsI&#10;uPFOmgTzSXdzNcpEAoJOHJVDg8Y5Aq34y8VxavPDBDZz3dvBdAxrbu3lyPn5MnHXkd667xD4j8HW&#10;ZaPVdWt4mkcI4t7mVwCW4GFOBzjP0rGh8Z/DVdQbTxqt+00ga48v7XdbCBwWUBuO9bRlZ8zItZWJ&#10;NA8Svo8V3dpFLbXUEoimhw01zhjgeh2qfQEH1pdQ8Xyym/SGzur6aIKLz7QTEFLDABB5wcdwRmm2&#10;/wAXfAcOptYwic3ES7Ff7OeAOfvFs/nVqX4raIsrww6bNKFATMmxQ3tnLZ55ocr7oa3ucjeeKYri&#10;8X7L4cs5rmMna73YYqeOgUZUjJ46VctPFaWE1rYLo89uWUvGLdonJK8kISB8w446gdq1br4w6TbS&#10;vFHoE0rx9XcRIv4Ntryv4p/tI6UiaRFL4EsNRtrl5Ct1e3BCwhFJZ1ZU4IIznIqkubRITstWehaj&#10;Dr3iOe3klvdQtIJioMEbhjEvJJYA8dB6da3rHwzqOm2lsJtQDyyAFpFhy6A87eT1I79fpXg/wK+N&#10;uleNtI1HUZdJ1VpJtZEGnWr3st2lxGcbZRE54XIPOOM5r0fxj+0JeeAdHs73xL4PNrJdXjWsOblR&#10;HtCqRIS3zYO4g4BPy+4qXzc/I9xpxtzI9AfTdPMv+kWMl5MibTPdRFyuB0AOQB7VZiitzaqiPMkS&#10;cbXjZFUdguBivKPD37TGj67Ncvb2LXls0gjFzHchISwOOjqDj3xTPE/7Tei6FJDGNFur6YkgRxXi&#10;xwoRzy2OeOcgEVHs3e1i1VSR6/YRaesePIu2YNwn2Zyo9+RSeKNPHiXQLnSEXUNNMu10urfYrxkH&#10;O4A5z7qRyDXzj4g/bA8UR28f2HQ9M04M6lwrSTsIsZ5Y4wffFcbqP7SvxCu47qey1f8As43E+I47&#10;e0jzGpOAodw2cdT0zVKjO9xOpc+rbfwYxvnupBBc25RVW3n06NY0O3l1YtkE9ecj0q8vh+e5hkJ1&#10;VLVWPLWCxxDA9SBnuO9fGut+O/EniK8hs9Y8aX95YZzKy3DRgIeobBGSTxx0rOTxlo1lZ3Gmx6rI&#10;8Y/1bO8jbVJxtznnOB1odOTYk+p9Z6r/AMIt4T1A3lz47NnqCY3QXGoCTf8A7LKecd8V1tnHrGpx&#10;I9j4gvIYM5j2wxshHsx5Ir4As/FX2y+j8qKFgwd/M3YdxnGdx68A/QV1Og6zrGr6jLLZTNa2aLtS&#10;UuzopP8ACAcA4603TcdwupdD7J1TVo9PWe11bxdngbv9NjtmJHQLj5vr2rB/4TrwjpdxIh8QXD3K&#10;jcdl7PKfm6cYr5EvNUj0F5Izcf2lqMgY3F5eBdqDuy9Saz4PH11fX1wLCxtYbuYFZLqVPnI9weSK&#10;Xs5WvcaSPrib4jeFoIJfITUbxi+GvA5Yk4zjLyZ7dxisXTfH3hPxn4gnsnWWa/GwRLfkoXfbk/N0&#10;JHTHrXlejeJjoOmCTWpIZjJF5SRqm4cnnCjjn1ry/wCOPiVbaCC6t7K2lhmhMBE0AmWFg6tuAOFL&#10;HGASeBmnTipvlvqwmnCPN2Pr258OaRqczxPo2kxROfMxfxpITIvCA7iQec49MCuK8YfErRNM1H+x&#10;xrcem34WMtDeDKQqV+bEgO0LgHAU5yMCvjO3+Oev6XcbbS/uNOlgjURyQyZLMT94qfl3AEjjHSqN&#10;h4vutbtL6TWNc1DUheQypbT3kYLrMTiNoUClccctnIz+Na/VZrWTMI4lN2SPaPGH7S8llqFpBaaV&#10;ql/DBE6RQ3F8tnFdcjbM2AzEc8DPAq7b/GfXfGOnK9vJYWerG5CGFQRCyKSx23BbaTzjA54968g0&#10;XwdpPiXw82palNqUNlYIm1bhjuYknduHU7nO4egrc1O+0fRrG20jw7FqFz5Mm2NZW2WxVgAWVCOS&#10;DnrVOFL4YLUuLm/elseg69qep69rsEN94k1e8Z9hmtJAVtrfc20YOArKCp4UfjWR4h8QXltrNrBL&#10;q93BZWU5t/K0BGhhYcF9vOW5I7noea5XS/8AhIfCl5HdR6rFcSzApHBeTJ5ZA5JwQcAZIGBiuotN&#10;afQ9EvdS18Cea5ldYXkt8Rx7V+9EepRQeuACe9c7agzoUeZGLrnxX1O+8QSXcSSX/kpIEthLIjqQ&#10;QEURxkbh8pJ4J5Oa6C0+PN54Mure/wBRuZba5nMeREuFa2KgskaOD8xPyksTgZrzHU/Eem4gmuNM&#10;vTqMcSvFsYJAUbo7AH6nA65rnWstElvDqeq3Mlx8rxQR+Xu6ndnGT3AAx6812RhGS12OOblHZn0H&#10;efte+IvEEF3b2i6bo8cIWRI1td8vOWCBjx8pIG7vk8V5fa/GTxv461rWreTxZdaRCZleeR2aJEAU&#10;qZMRY7cfj0rm9F8CKl8uoC9/s7TQ0csYuYyI33KSVyQc9QOBXPajosVtrupNeX0n2m4k321hbSFk&#10;lA/hJ7ZOetaulTSaRkpTdrnU6H458Ta/pMUH9r6jLYIQsVvc380iNJkHKqSOp5Ax3611Ok3/AIq/&#10;tSK9uitxHGFfEykySbW+4MnjtkVm+HbG6tpY4xbzxvKEjiWUnKj73zAYA61LqNnqmueXZWm/959+&#10;YzjZDGp/2SBk81yytfRHUotI3NR+MHxP1xtRs2v10qyacTNaWsEcaRJG+QOD90emee+aZL8YL68v&#10;kaa2hvre1UFWusOi87WZk9G5OMgnismy8MzQW91cNbDUTJMdrzFvLDnnlTwf5VSuNHurBAmnafas&#10;+43M6uuIOm1VOTlj3HbjNWnGTtYTi0tD1/wZ8aNSeP7HYzPJZC33eREEiYHzBiIooyqoCSMdR9Of&#10;UJvjRqOk3dktxqtjCUmyI5IdqzIeqFs7lYdnHHYjvXyP4Ejt/BvxD0rUvE91/ZcdyouJLxVDpOqo&#10;WSJEGSCQCM4OcEDmvSdWtPDtxph10eINOs9MvHmt9MC3AuLq7kJyVEEf7xMccNg89KmpBc2mxEZa&#10;a7nZ6zqsl9r1tdjVru4s1nmdBfRQt5MRA2JErABmZv4j8wWuB+NPxZ1C61G2tElstZ8O3TFNUieD&#10;i1cnYrIQ/LBQzDA49ya4TxDouhWunS3UOsR+IkuZ4beKC91dbcpM/wArAq43Kq9zg4AOe1VvHHw+&#10;vtL8bQ6bobX3iLR9MtYLvWLrRLZpbPepLABkXAQdA78sQSeK2pQgndvuZNyfwknhxLS01Y2+n6rD&#10;rWxxbT3aWflqiHmONR3JwAQAcFucV7pZfDDxfp+kWFwmiXNutzG3lTRlT5O5uQ+D8hxjkjjNY/gL&#10;wnqF7NpGua5oGpaL4YgP9pyXr2pt0uJCQYUiJGG4Gd31xXp3ijxtosVraDxXdyCGe6QrawXExdDt&#10;wyW8aku5GBuwMc5OBXlYvEN1OWKuz2sJhLwcpaI46XwB4QlRrXxRY+I9b1KJGEdn4fV3tlnbICzO&#10;iMXJ654HHeqCWOo6lPo2mW2h6hDfCKOKT+3LDYsMSKMbmLABACck/N0+ldB8XPiHd+A/h9Pc+G4Z&#10;LOfXZYrS5uEkEc8KLHhSrAE7nyfvnsa53w98RdS1Sx0Gw0wSXkMEKw3EsoVz5x5ARwSGOevPI5xS&#10;i5qCm/8AgG8qNNtxiuh1c/wyvPAdnFc3WraddaZqFwsU0sUctuluzBgDEJWZpBycHaAK8I8ceHLf&#10;wpcxxa7aecXhYreWEqySvCJCI1lXOF6KPmx3+lfSfhbxJBqrKviHUrR9YljWaeCa7V3iTIB2KMFV&#10;znGeTn8K8W/aBv7VfFUOnDVmuJJoShgijUReUZMozjHUDPJOenFd1Ku3I4ZYaLi9dT5y1XxfaXfi&#10;K++zZjQylVmki2F1x95kH3SSK6Cyk1S98OPdW91EbKykt01HcPni8wnYdpHCsVKlj0OB3qe70Ce3&#10;BittQgcytmaOEgBnPG4jBLZXjA4Fd58C/EF38Pdb8R6RcWuj6j/aumfZBcT8GC5B8y3LjaQy+cIl&#10;IPrmvUlVi17qPM9jKL95nKaXPfa1f2ulafEZ7qdgI7S1j3vcuThVGAQcDJP516Z4S+HuuPovi8Gz&#10;uNMmv7VbFZNUAs1tLZbgGe4mMuNqkxoiLgs53YBA592+CXhzTY1svFR8AaV4TvGhtxPNbQmV2kkj&#10;zJGDgC3KksSQOgwTzWX8bvid4rnvHSHRLTQdPsruNR4ls2WTUp7fOCYmkQlPvH7uTnHIrkde83BI&#10;6I0Pd57nnXxPsNZ03SrSa7tLlbeLTraCK6ucxwyHaQWCsFkKcZyVGciuH0q11YWWrWt6ttd3cmkW&#10;5FlbyjBlluYZFTGTtyvlk+mw5r1Gf4B+K7fxbez7h4v0GePdLqniIM0l9bSHerSyylmDD5l2gDBH&#10;AA5rtoPhnpemzaxa3kFt4Zi1a3i33dvOYsuzYCRTlCjpsXlRhuQM4olVp01ZO4QpTqatWPHfC/w8&#10;1rxrqGoXFl9geDSJfIuZIn3mecruZUb7gCqpzlu445rG1e1l0mSN7y+gubjUP36WlvOJ5Ag6KQhO&#10;OByBX0l/wsPwJodxq/hiwsIBbvFG0U+nWs+o2k7jCiErAhXzCE5Uk5HU9qd8H/B3hTwRoepeI3jl&#10;M9yJL2S+1GILcrH1EWxtvlqPuhABxjrXO6/KrtG0cO5OzPnz4bzaoNV1jTJPENjoaS2k2pzS/YxN&#10;ckx7cNHyNixll+Zj95sDNSRpp8U9smj69HfyPMEH2hGtEjY5YSPNL+7BIDHAOQcA88V6x4I8J+Pb&#10;yO1lsrfwvYC4urqDxBq0thGsTWsj+dbokjJi5ePftJVgAVAJyOL3hGDw54f8R3+lyXsUsxK28cV6&#10;8c8FxOV+dyoBVnJUHCkKvQ1M6ygnK1yo4ZuXLc8U+JFmfD8umwxeJ4dV8UahKw/svTrsSHymPyuZ&#10;t2N2Qcrg/KBzXLH4efEfU1GpzaFd2dpuY+VOwga9UKVG0N8zfKDkjpuBr648B+A/EfhfxBqkWj6V&#10;4T0vTbuX7bNqsNpGb1wcF4woyWJxwd21c8CsYap8O/FNvqEXiDTJTrFrun+za+l4iqFLbf8ASHkK&#10;CMnqy4yOoNOOKe0EE8GrXkz4GvbPV/hj4utDq9tdaBqt8RcCzSPzjFEQMHAJ5984619j+FPhp8Qt&#10;Z8HaPd2mgHTbO2AmvJFuPs00zMD80cTr8pYBS2Ofm96+hdE8Q6RdCDTbB9Ks777FCJrXR4vtMccb&#10;DKKZAF6qOMgcHPerXi6CWz0CNJfFOoaNaLcrd3H2UQNGFyNwlLIzeWAMkLj0zTqYr2rXu6kU8H7N&#10;3vufOw8PasfKls3tTNczizxd3sUUm0feVQz7jg5Ocd++asX/AMDn8O6xc3Gr+NbGw02zZftKxWs0&#10;qxmXhIwxCxtIXweuckcc0fEv9o/4W6l4Jh1LwpbxeMb/AE+/ZINPmne0nt0Tl5nHDFNoJXHXPTg1&#10;qrrGrR6FJ4smi8Ia/wCREt3HZWlnczxWRbaUU722hhk5kKg96ylKrDpa5tGFJvTUNR/ZotF0qC6T&#10;xIEiR98c8NkfOuOcFXXPDf7vJqpd/CiODzDZa1NK8jSLBb6baK922wjzAiuc8E4YkYQHmovEvxRv&#10;dda2uPF3jPTNPtOLu10TwApuroKvSSaZuFOQMcAc4ANd14FtfBXif7L4v0rQ7m61hkYWt/fILtoG&#10;yAdjHIQsS2doHckGs/azi9TT2cJLRWIfCH7OnhaXSkn8Q6ZqWtHydrwXt2x8xiVbAIIAAOfujBx6&#10;UniH4WeCtCsJr61+Emkag9zZm0BuHzHCgYhi8kmMsQeq8kDAri/iL8bPCfh7xVd+GtHa+1y8tpmi&#10;vpU1drKJZM5ZISjqCQTtyQO+K1vCfibwLO93oMWnTaxfwO+oX51C6Oorpu5fmM13MxCf7K5OcHGa&#10;1bqpXdzBRpp23KE3iDRNZ06e88ReEL3Vorww2lhpMmhzSvmNNnJuGKYO0bCo4ArG1+0+H/izSk0f&#10;xL4RGl+F7SOfVZVuY1juiwZYQIlgVWPRsMTnKgcir3jH49eGLLxMl5ZeKdZlTSlOpmyigiKXrJAY&#10;vIXe3zKY/mHTaVyOTiuC8S/EFPiD4nvJ/C0dtCi+G9HeODVmKILm6mkuX3DpsVGAwowTjmtKcKsV&#10;zLRImU6btEm1LUf2cfDNjcW2n+BLm2+yeWgvEkmWcsedu8uxXtyeBXl3hzxD4K8a+IrLQvD+kazb&#10;6rNJKVN5cpOsj5ZgEVVBzt9fSpfiX8Lb7wV4bvJb+/0+K8uyiSiaZd10/DfuYwSSg4yxAA5xmuF8&#10;B32ofDfxr4c8Q6ZNc3WpLOdosm8uWSORSjiNiDjcpIDY4613UouVNvmbfS7OWq+WSSSseh+J/gr4&#10;x1nxLHazWF5aaBYN5zTSR7S8mcANuwexOAOld74Z/Za+Ieq+GbbVNP08T2lwHdE4ifaCAHxIQSGw&#10;2MdhnGCK7Twf8adN8FfYdHih1K9iSSW5vz4keW/aN5FDbhJtXy2RiQc7t3Wu/h+JfhT4i3/2jUPG&#10;OjTXFpAHje+uTZqjgFWUJwxTGBhMck8VzSxE1pYcaUW7r8T5O+Ifwl8deG5Vt5NMNjcTXCW0EBik&#10;mmfchPCxoyLjHJZ8jPSmx/s9/Fa4jWVdEtNrgMM6nADzz619lwa9/wAJdevc6NrRa0t1MUFj4TeS&#10;aKckfPJNKyqA4wVCg4wTkHiu5srzVFs4BHbeJBGI1CggDAxx0cfyqfrc4qySNfqsZu9z5ts7H7TY&#10;6VF4hh0TVNP0xBb6ffJEsU22F9yR3BjA8x48csu3OeQc5q3q3xctvGeoeIbXQvEepJNO0dn/AGbb&#10;2zpHbjZzI0uMKgG4EnfyTkdK8v1XV21HURDq2uS2GkyRC002zsmjgyN2ZWSV0dWfYdoLIB7kgVkj&#10;w1Y/De1t5bHUbDQbfU74RImuarDetpmnqgO+REw0jzOyjHlg7VbIwa4Y4WdSTc5P07mnPy/CtDq/&#10;EHiCy1CzsNE0jxnqWi6VbGRp2Nv9qkC72Rz5ituVNjFN3HJPyiuM8b+H/DGraFrvivxTZeKXt3um&#10;s5tUhe0sVvpIfLEUcSzFvMcL8xdV+cMx5xT/AImeGLLxLa6R4k8LeGtT1KK7P9mSXQkW30q8ui4Q&#10;ukDRoUQtngKB8pweMnz7xh4ynsILS0sdM8HzWskzh9Xl0l5FSXCxv5Ms8jrkbMZC5HY16OGpK69n&#10;p37/ANf1Y5asmk+ZGc2v+HrXwN9lfwo+oX/mrH9i1LVruO4kjdyxdnt/LiKIqjIbJHmdMCu6+Hvw&#10;d/4SmcvpOga1Y6TY2C3P9nTXEUllfWz5ZhFM0sUrgfNgJucbR8tVPAH2j+1tTuvEN7Z3GkQWEj2V&#10;1Bp0MCJKWRRcF0jJkwHLbSNrbTkjGa9X+H2oakBcWnjHUYvEnhC8uFNnNY7tPCBXUxXCxxbXUtls&#10;gbSdp+8DW+Lxn1eOn6/8Noc8Yczu/wAkePj4J+KLK3k1Aabfav4XvJUivNLsbh7K4Fv1VGkcgo23&#10;PzESAjORXGR/s9+NtMeLXPCzajBp3mSi0jvxtliG/wCWMSghHOz5iw2jgjGTivqXSPhjp/ii38R3&#10;njPQIvtl3YS3FlJOR9obMixt9nZnONoIILIOUPJzmsfR/hL4HthNBH4f8Q6pc28K3E2oSwW9hEkQ&#10;HybI42Z7gScdVUBup5rnWawjGzkua17f0y3Qg+n9fcee/DOH4qXME9nZ/Gu30CzidZGR5p/NkmbE&#10;YQRA5cDdztBxzwa6vX7rxh4A0OC38a6RZ2AZRaQeMdNiS40ty0hMLXJQ5iK4dmGzIHUcEV3sXwT8&#10;GXZsrrSdAgur6DUZRcILkyTqGUTRm3kUlN0OArBTk7gDk1ra/rGi+EpoL4SS6p/Y9y91ZR6zc2/l&#10;RzsCrTYCAsybuhDOcjHWvMnjoVrPl+Wz/D9Tb2birxdjy/w98WNS0S7t7R7DSPHOny6hK0WnNK0E&#10;s1s3IuQxG5UkI+RsYPPSvUIPiHp0MejaVqYCrcaY2rWX9mQSpJbKrrK8TSthZioUFjtwoHzHpUvi&#10;3xZoOs63by3d7pOrpH9nDXN3bSJex+XyYkRkVihDMqqM9c4rkvF91oUfh6Lw5ZX+s6p4b1K7SKeO&#10;Zdk948iHEUc+wqYY3yShA3gHcTivHqKhinyyhy/n/kSrpb3IfElxpGk+ILnSvFml3AvZb5LqOaO5&#10;jlMVvKeksaKP3hOcOSSBjgEUxLLSbG5l+HuppawXEtjHIl7YSfb3tcsZIy0IBdrj5MsnzABh0Nen&#10;Lp2heDryw0q7tLfTfEGnaVa3VxHqEjy2slwGTaVj2GRl5JfcNqg/7VeaeI/Ho1DVfDI8PbLPWYbW&#10;60dJLSza0uYt0/mRlHY53sGbDAjCswwOtYU6kOZ02m+X8znk1BXuchB4jvfCElnJcXD2lldR3Olz&#10;6de4K3sZdcR8Ett+Us6nBUjbng1ymrzf2e5uPt87wWFw13ZvDGDZyeW2ySAA8Mo4GBkDIBHNZXir&#10;wl4p8MWw8RR2EF3Y6hf3NjZ7CZbiGRDGJC3BKglyoYnJO7610mi6Zrmi67rMms6e9hpOj6rHBqUV&#10;/hXspi6O4hjAxt/v5+8Ce4FerHCKMOaO/wDX+djFPmSSRw91qn2zQL6xtdLsZrFLOOS61SyUSyvI&#10;0gLy7yVwGCgEDgDjvVPSfHs/hSSFdIgt7S0M1nd3FnaAtBJLBNuUvG5OG3AHaCc5r2H4e6FpfhT4&#10;vXmteLLHSNYstct9Rv20i0VfISOWJlMSg4ETqJCUVgPrnFeE6Z8N4r7S5L7TbyKC10QFtSuJJ0jm&#10;linkaO3ht4nJ3uwVsnPVhzxXo0ZUJpxv/l9/qrHO4u6TO3v/ABVe2134j1HV7KDwNB57SadokLSQ&#10;JLctjeQyhgCVcMxOAM4GK37fxfbeJ7jTZfA0txp1w89xIbC1jZzZq0UcRjR0HMREZBbO5ycsOBWz&#10;4o8KeEvF/hLStL0nTJPDmqwJP9o0pZGvZ9QLLld0OGcMGtx5qg4ABwwHNcvB4u0N7Maxr9jB4T1G&#10;1VGsdK8M2rSfaykSrIi7XX7OAgSQK55Oc7sc81N06y54J83b5ee/fr5s2tyuzZ23h7wB8Qbqx0yy&#10;t7x9P8PX9nHqtrJdQJKt/MmTGy/dKuHZ8Zx0I4FeleDrU6LpvhbRvsssUEN0bqbX/wCzoJoroI+J&#10;owfMGEjBjGyTG8bzzXmk2veD59LvNdstdtrKa8MOsJZSW6S3s8geNBCXZvlDRl5CF2hT2bAz313r&#10;2o+FfBMuj+K9Env7PTrkjTtJtUUWWpzuq8S3LDc0KRTM4+VWyeo6DhnKUk4zW/yd/wDh9P8AI6It&#10;JGfqeq+DPCfjHW9T8VWzXFxZFb42umDzIfMW3ZTcSxb1jk8xpCfJjOFxxhRWZrXxY8Q3nhf7TZeI&#10;1sNAu4THb21pbC2gMW5USItHlleVV2l33EHaAdpBrG8aaBoEY8MaPDJqNj4pt7eS1uvs1ugCXQkd&#10;DISwyYmiyAE3E7QO/PPeC/ih4j0fyNPTU18RT3b/AGGeS4tgsFiI0EUJQsBvJ2DngAgA4Oa6Iwbp&#10;pLW39dv62CVSz5W9PI65PEN34s07U7O3tbe5miWC6e0WcQXUiJGw2IPuSYTY7kYJ2jOa5aLTfGNx&#10;4ga4vL66vtSfSbe4iTWbpX8m3eJpLd9xKqkhROVOSAwBAPW143+E2l67q95LetBoN/ezLMttcQyS&#10;2kK4x5EXJd5U4ITn73sDXVefrvinSPCelX/iCbT9K1DWftTalcWqfJMFMcLzHb5kYXB3IcAg8ZBN&#10;bR5VFKOz09P+HE3c8k1o6hZTSeK5dPGjSGSSIzLdM1xHIyt5kpRHGz7zAAgcHPvXo0l3qGiab4b1&#10;uSW6+z3Vv/YMOps6x2vESYDS53oVidlZucAcYxmud1HTfEujy6msmhx3mlW1zNFCl5bfZ1up4GCG&#10;UQllwHwSC2Tg89K7/wCH+jnUPAmrx67cWWlX97dILiSHE99OZZBgkMcI3lkoWAA2qAcirrzpxiuZ&#10;J2dv69BRavoW/BPiHUdcMU2pQ6RFpUFzLBHdiaP7C8kkqkiKTG9j8m4OMHaFBwDmiXUln03WJIba&#10;98XC6dtT1S5vLFi0Vmoa2t4I/mG4LI+7cDnAycivQL34WaPYeMbC4WxlvdI8MwzJIscLi5nk8tHc&#10;SxRjYsTSHHGAfL2jHfyfxDe6t4G0PTfAttHe+JrjxAh1G+02NVS+sXuMKkMcKO5JKFj/AAlQE4wa&#10;4JqM5Wgv6/r0NW2l5Hm+teMZdZ8SPreJNPvNTlWSJ7rypWukH7sq+4eWqjHGSoAyMVqwfEJtevru&#10;+8PaH5l61tDHLBYqbxtPMUaRKrooMYJIy0mMkAAHGa6bxL4XtPEDal4q0B7C10/RrOGwSP8AdWq2&#10;loYQg3QsQHkRgF3Y3Pvfd0AEPgP4dah4YS/8Waesei2Ou6K1/a3ujXkMflOMxuEcnIZMpvQHIEmQ&#10;Dg13SdLkbXQ4mpJ2OEm8Vaz/AMJHFqOrs+j2FjK8rT6Y+5BOybVn2ffLAHa23IUcgY4rK8f+Cbi1&#10;8ff2zdaPb+G9E13RrfVtNsYbj7TNEpCoo+bJ3yyKzDeBwSxwKLn7J4d8UG9g1BoodNt5Jbh9ZYq8&#10;ySALMqKc787yFJ5Pljjmul0Sa58Hx2A0j7JbeLV8m5zrVpJvljQSXKXAmJKqhUhHDL8wUYxXXTmq&#10;XwLp/X9eZjGbehR+HXil9H1u10fT7j+zdajU299cXVokyX3mPuYPDKAQM5TGRwu7BroPjPNpVv4d&#10;8N+J7e+F00kkjPcaXqDyTOAyLI8yYKIGV1RUHIweOc1kaRqN7488e2VzczRrqfjqSaS9tDKlrcbg&#10;wK3BlnUqFkKvtVSDhWAIzXpGmae3gPxfr9loWlNp+nX5uDbS29ykmrpA6RyeUZmJ3kK65K5I3ID0&#10;zWGI5IVlOfbbv3OyLurM8w+GOjr8QfAnxG8SeKtJuNVXSbWC306KWc+TDPNOqRMQ2PMCknLbvkzy&#10;MAV6t8GPh1rWteBLzwdrylBZz21lqGi6jCskZsEkDL++3FAPNJ3bSvCE89Dx+m+Am8IfBX4macj2&#10;2qePtQmtrdo9Laa5SFPOaQmVUOyS4XcMsuMAgFeOfV/iRJ/wgPhrwr4Esm07xNqli8S6vf8AnG0W&#10;1EsJbPlvxJkjcBn5SAxGWFYYit7S8MO01fTpayWq7ddepcVZXa6HO/GWKHUPDmi6jo2l2V3daIc3&#10;81wpgT7UhjeBvNC5YIFcICdpDn3rw7V7TXvHN6L3WfGOsQWU4fN5cwgW9tKgGxmMfJQY+Xg9ga7n&#10;4x/EcaJf29xcJc63HfebDezQytFHZspBSKKIqYx5a5BP8WQeM1xfijSl+HWk29xezS3VhrVr80tj&#10;OqS/aUGHVockKJFdcgjgjHWtcDRqQpK1rvbT7zKTu2+iO58P+C9HXU9PnjvLjS5ba2uY57tpJLb7&#10;eYjwVwOVido1kxzh6d4n8Va54S8O2eheIb92s9Tnla4v7GUtDeyBUkt92VDMY3DqIz0I5xgGr9jp&#10;9r8SPhvpDXV/PDqvhG4E+mWs9wrXEFmwHmyuvKoqsoJ3fMxzxtFcR4y8X3/xT8U22nHw6sOmi4lW&#10;K4F6JQ2f3nnJb9Fk25YMpOQ5zxxUxTqzvPVRvzbXXa39dDGSVrLqeyfs7WeifELxB4t1TUbS91bx&#10;PbqLTT9QjuiwMS24WARthQuxh/CSVV8YGK1bDwDHb/Dqe11zWk8N+FdMK3U6XUrzJfSqxy8o3NsU&#10;vu2hDyCueaj+H6+GfBiapoegW2vyQWckQ2PciOEtDCjy3gIOzc4KjyyQyh1GMnjyn44Xceh/D5bX&#10;U5rS8jS4e/t/C0brepJkkCa5ZCPLIVgwib0bHevKgpYnF2p/Dpr1/T8dNTdtU4K+rMf/AITX7d4g&#10;1HxEvijXLiF7vzreBjt+0KybUi8oMTtXy1ynTGO9eZ/EHXry8juoNX1WdNR1S9Oq6jBcq8Pmvn5A&#10;wOfnHIXPTcfWpNHsNRtNR0q91EOEjsSIRpke6SaTe3zoeAVC7fmOAAOvWuZ8QXFyJrfWtRt2vJL6&#10;D7SJZroTGRN7ozHP3CrowKfTtX2tCgoTve9kcrbaO+0+3i8JaPY6vMx+2ndDHZRSGVjvjBQylM4K&#10;hhwevTFYC6rb23inVJbqWOeyEjz3QtpfJaUldqzRKBuGMEYwOQQcV6N8G9Hvvh1Z3fxHvXn1ZrOz&#10;jMEanZ5007qImYDgBCEYE5IOOmBXn3xFl+zxT6raX2pXGvNH9o1O51BVaK1ErqcmZzvlZpHkzxwG&#10;HJNY0nGdWUb3e1+np8iH7qTZ6t4Ti0uxj061M+nXtkwHkyzrkXKyybk83Clh5RGdudrDHGTXtvws&#10;8XWDeCta12SS2mFhCzAfZWWSIDdlUG0BUbAbYo4Oc9K+P/gV4gt9Ju0u5zGl1HH9kSFLYuXjIJEi&#10;ncQxG4/w8YFfWr2qL8Gry68MXWpp4Qv7lLt0uoN1wVbZAICo6rJJuY9gVGcbq8DNFafsm2dNGpdO&#10;S6Jnklz4gsb/AF+WK+u7+PWLsR20skR+1LAGO/aVeTDDGGIHAJxjIrj9X0OHxbaa5a3Ut1P4Ue4t&#10;v+J8929ytjI7vHb7g5OEcjyyBlR7Fazte1TzL62imeaQWsLw3V4QzJIwYsI1X+EjIHGOx4Fek/Cw&#10;6FrHhi+tzNbPZWiz6lfw6hP5cMqKp8uMyBdxcyNlI/XnOK9BP6slKK7fI4uVzOWutcs/gJ4IOnWP&#10;krf6nZK8nnvJczNGeHSMBfKXcVJG8AYU88ivJrrwtpul+MdM1Xw9dXOn6RDd6bLJqOpkFmlaTL3O&#10;yNT+7WQf6sAke+RXsviv4daj8UtHTV7ZRqMzWzw2+xhH9njXBldow2AEAXOc/fyKxfh78a5fBmuX&#10;Og6v4W0XX2m1GzaHVNbkmuQYInV4oVkHySQkoCd68cjJArtoTtSlUp+9L7Wv9bG7V2m/kd23hS3+&#10;MPhV9N022SPxH4Mhv5GvbK0ntbbUokuFYTRylC+4iTlCMn5dqgZx5rN4Om8SWEdhLpd2PEuva68l&#10;o8U0Ya3haOMlp92crtPfBB784r6O8LfCiz+FnirVZPCniu8t9H1SS3Se40+2tryO58qV5LhWky6w&#10;SIr8YIJVABngVteKEtviha38kM+lQyPD9meDUk2pJEp2hiyEBjjDbjlsAV83PM1hqnJTfu767p9U&#10;9uv9I7Jwco3e6PAx8Kr/AOCXjrSNN8YWlhe6LcSi7ZFtGvIb23hb5lliBVwSw3AjJABODjB6a6+A&#10;HhS38TadpmnahqXgnfG11JbXCszMjb91xZ3AY5TOw7WIKgjK5Ndl4ql8ORa3pWk+MdAuWTxATJBZ&#10;7pLlbZsKkrwKmWVAGj4GScluwr0HRtci8C/2Tf2Nq+p6TZpdWlraTE3XkwTBfLniaT7yoFwehHAb&#10;muWrmlaMINtpy37etuvb9UWqcXexi/CDT9VujYQakF1XTtIubia2kvbHbcPDgCTzQflXlYmOc7sA&#10;4yK1dV8Ht4k1S78RS61c6vFb2cml3dnZMVMpkJdooi20lEbg4IYZOO4ql8OLXUfC19JpLx6yun2U&#10;RaWOa/5uyy4cb/uiU5UhOMj1JrrbS91CW/uVsb8axowtoXgmnnltZt6ou/c3RgAyhsAENg9jn5ua&#10;lUrt26Oz9V09TrpxvFJnK2Wp+BU0m40bVLmfRr+98u4n0u0idvKnRB5bGQY27tq55AxnjdmtDUZm&#10;vo8Wji2vD8iIhke1uiwUOxCnLlMMQxI2jk9c1ft7O1hWe2SCzjLXSWZbUVWW7iM20GKR1wUB2Kwb&#10;rnDAAg55jV/iHf6Fr2oWV3pOq6gxmn8zUUk321tBs2BFyvzAnLMw68A4rrpU5tQbve29jrjFU1eX&#10;4Fxp9D/sXU59Gt9S1PVNOijsbt4YV2lwVIukLtGsszKAA2eo5yK47xnqd/rF7c3YtrqPTtFuWtpD&#10;CrPcWV7lZZpJZRwp2ypuZcr8pGMA5yvD2qwNqPh7SLO4vdZtNQvY7i6uvtCW8MDecADBBJ91oyBl&#10;hlSHI4rJ0a41yPULXxOt/Fp0WqTald6naXkhEfl+aQs1vIgaON8PglgPljwcivpaFK3vy6f1/XqE&#10;pKysc74p8Q3F14u1K61SyVxJp4/cu53W6btqOEyBK5OGBAZW4IGK5jxIb3UtG2f8I55urTysjzy5&#10;gskt4lCpcOJMEKxz8hbAbGM5xXbeEdO0P4kalocGj6hc6XFZ2169zK0sMtjNexRNJ5tqjA+Vlowj&#10;RoQpMgZcACuY+JGsW/iTW7PQPGOpXt0NHtruwTT7uaaAxS+YXj+04QiRlfIIzjaVHHFb0nTjXUYr&#10;Td+VvLT8zx5yjJt9GcBo9tY2Wvx6j/wktldallYJpIkMwRMEExs52/KOMEcEdea6DV9H8Wa22mRe&#10;G7C11H7NZPaRXKgzCHKvM9rIoITLINwUBgGcDOeK5bUfCemaDd6ksUB0jV5L5DHb7Ve0VVRTJEnO&#10;wkuyHGeQQOK9U1/W3+GVlaRrqEMc11pqXlzBKq+bbwhx5BaBDuA2DzMr03KDXp1m+aM6S5n00/yO&#10;eUG1e2h2/hfx9d6drrX66rqkt3pFvBZLpfiNUiuZmKM20MiHyETCoyqwYcdzXK3ml6jNqr/atTtr&#10;yx1Ozi1C3uZLOWC2jhcyZhAkLHO4ECQgZ+9xmoPA/wAQNL1vVfNGrJDc2sv286hpixJc5IYuq78o&#10;5PyMQfmJx3rrTe6je3kFjFY3Wq3stuF0u4WWFILBCxJlljG5ZypYkIcgBjkGvG5pUZONrX79C41G&#10;ldMwNGjTwnqdjp72Vhd6Kqh7N7SJZ3hnZS2G2MEeUncdhYKSg54rlL288N+J7pbWwF35tvrEySXm&#10;qQzSlYZGMjrwnlgBzgx8nJBUnJrs9auNStJNd8MaRq9j4ifTruK+caTbS+TujQmSdU24VV+4dnGS&#10;SOK85067udZ8OeK2ghs55Dpin+3bcOv2eVSMS7lIBlbLRhj82W9BXZCDs5S6tar9f8iZSvoT6lre&#10;rg6vLc6pe+I7F3/tA3oPm29xJBlFdY5Nm7y2YAqAMqDgHFXfH/h/x1rvxKu7eC40vxZemztLxJdK&#10;slsdwliTyT5OMOyrIrE8npjpXG+FtNGq6PFZ3OoJp0cO5gz3KxWwRct5jSs3+tYFg6ADPB68Vu6T&#10;8Q9R8PXWpX+hSWb2GnWayXctrIRI8TxCF08wguHAKqWAwhIxjrXdFOEn7KKbXl6ERfbY8p1jw5dx&#10;6ZqEAtr22l+2sL2KRMsxVsL8gIIKlvvY5HWuk8KJfwWdnqUOmW97ZwJDboIYkNsxALESE5/eEZJ3&#10;c4ra+EPh4eL/ABCNLudYgt9Ruopr6x8qMyiR0GY4pXyCFYq6FySc460/U/DNv4c8P614hi0trG0m&#10;MkVlaRuWijkc5EL/ADEyYXcxwMLjGc8V6MqybdKW5UVpzIq67Amu2N7qWjzRz38BjuVSKDyyqKx3&#10;g5PIG7I2qcgZpvwt8Q+H9Rur/RNU08Q6k11Ne2l/DOzMHSL93ADkMVYrwzE8Y78mHXZrLSNesN7T&#10;WOgzyrHIu9UvYMhHBJx8yfP8sg4ZcggYpdN0H/hH/EdtO0qPfyxz2iQRxoSY1V0WducEsCNp75J9&#10;BWSipU2pfIlX5rnUeA9ItdJjtX1O1i1Qu/ki2u8BFklUlXkYD5wQylHGQGA3gZrIsby+0zb4c1WH&#10;zNOhvn+zxxt5XnAA7cKOm0ty2MHnrinWD3upaVqPhqazsrO2nMEUoureTdFKgKpMrHOwkoqMo6hf&#10;bNdh4502wtPDmi2og0q2khXfLPHqgmumdyS0Zj/1iqGGQOwbHWuSc+WfK1e/9XBrTToeg/DfxL4f&#10;0fw3ZfaYLd9O0uaU6h5V0q3UqsrYZd6keU54IznlTx1qzNc+HfFOmxWmr/DtL99cuLrUbeT7fLJb&#10;24A8vaXdgSqKAxbcwLuexxXnGiXVl4f8PatPJb/2tfXMK3UVyVM1tHbJ8oiCLhtxYDLcrwDxio9B&#10;+MdxPqFjpLuhsL0jT5IBbOzbnljeSKFN5ZtzRKvPByfWuCdGd3Onuauu4xUXb7j2XWPBfh6z0VdM&#10;uLK91oLBHrEKDUWVEES5nRHLqj4EaqEGWbgcitrxH4k8Ladqmk21ro+spqdi8120n24O+141y0aM&#10;Ase1dx3HdtAC98jwvxfZ6jF4je10adb26lllSe1guGM1oFJfaXBCL1G/bjHQnrXoXwd1bwwniC11&#10;G41FNJe6EltqGpX0oHlzgKZIYpGf5YdgAb5SC2MNjNccub2XM9Rxq3fLsek6d4W0CeXTI9Svrq30&#10;68hX+xpCN7u7fOI0kA2E5LYUEclupAq7p+oLpvhZNAvdNuGtLXTTF9mlQq1oyyeY2515YOSB8pON&#10;2Oua4WHXbWG6vdckultZZbi1/s+CEvLbOTvV50iUPtx5aNuAGGAYABq6+wN2NQuofCjz3Xhmz1OL&#10;SzLexF93mwN8zLwVDO0gLNyCqk4zXBLmZ2Rktz0PxG/w9T4Zz29rp2s2dnDbJ9rhmnnRnkDbWgeE&#10;EuwY5+7x0OeBUfhXwJ4E8UNc6HHokkmlT2PmtHpBm+xwRopjCkMy/MPkKvICS0ftXmd62p2V6L6y&#10;iTUr6z0gadbjcTHZxo7maScltu8MSN4U5+XnjnK0/wASafJp8j3EejPr0sbTXklizwT+VIoV2UOe&#10;AjZOTkOG4ArojiJwak4aeRLko6HDW/w51y6Hh+/8dauviu3gjniur/Vb63toLWdWxHE0zMFdGXy0&#10;MhBxuO3Ne7/Bsxf8KQs9c11tD0W/vfOK6XqFvBcpOkZIWFpJBmN5SMqGwDwcc4rkNG0TS9Ps9POo&#10;X8Y0mAw/Y9O1ayM1mSq+WgRU+VxvG8biGG4ZBHNb/jDWdb14X174jtNJE9jHbtO8sDSzYaM4dmVi&#10;iMN+fLK8EjDZyK6amO5o/vFrfS3YuN0tGdC/ib7fpkA8PW+l6dPOG81302SNLiAMAsSpFaOHYc+g&#10;5GGPJFjXPHfhyz0a1/4Se2nt4p3UCz0nBOobghUBgA/3TllXnGM8A1z0fjbWotOsNMsdU0q40cah&#10;BBbX+mM1qLiIsPtC3HljgKJCy7uCTjg1R8H+J7zQtVvLeK/V5ypeeJ0guvsW+WPbskUZjPJ4l5VQ&#10;Rg1hKpCLXP8AM2UrM6uLxbPa+Mo/7M2GKLTzeDS759023aSrktF5mzphnfr/AAgYq1pXinRby/f+&#10;zfHFxb3UUM4uLC8eO7hhyVaYPJbRkIV6jdkrkDocVwfieXxbqfiXRLBPBi+IfD0wuk1e9FkMuxfb&#10;E91KPlZhvZ0UYVepHAxy/wC0N4x0rRpfFOi+D7C88MxWlhZBra10uKKQzTB3E5u2Yr5bBFcsMnAb&#10;OSBj1aVP2iVuv+di3U79DuNX+CUHiePWZ/C99Hqseli3XQTok9projuI1ZhLdwO3mK7O7FirKBgE&#10;jiuA8K+Gda8O3VtJBDbeOjPMoumvrsC5iuB81yir5nmsuVUgOp2txkjmvGND1yFfEXhvxRaXFxoy&#10;31zDeW2taNJLBPYeaQkqJIAI/K80SsVfccdu1e3/APCQ3n7RUureRbWHhf4+eHri5WTTpUFpJ4kt&#10;UI8uWBs8TYVAeSDgHIU8d06Moq25jCtreexLfa5rvib/AISSx8K6NbmOZ5ptUt742sDzyySLl7iY&#10;qvyRmYKvIGR0zS/Cz4K65qnxC1i/0rWoLfUGkgWPUNWlDxC1QtlWj27ZWGx1D7QCOcgk1xPhnV/G&#10;mmarrvi3RPDn9r+NdKlZZtM1RZRbXzNIEePcrgCWE7WCk4Zckcpk53x3+NvxB1vw7omkaxrllpd2&#10;FNze6TpqFIUcsNkDgEvv3BmAclc84IPGUVK6hBrXT+vI2lVj0Wx678V/jv4c+HtnoejeGPD8fiHV&#10;RJ9lvdXsdvlRyRSL5qlDu8pZGZJN6gjj2zXkngfWdQGi6lqeqJpsNsl2kEFjpdzbwLE6iYeazEeX&#10;vweWUsx35HpXH6jcDQPBsFnJrIl8SamYb+9g1dlSCWIRbVlBRhsUOCrK/DbRkVYl+Fdr8UPCPg7Q&#10;G1HTLi5kvfsyaZoOqI819IULmZI5yFiaPlSqZTbg966YQgo2f3mbcr3Tv5HcfD/496f4X+IGm6V4&#10;a0VZvCru081xdzpNJPGxCyvgIZA+c/f7jqB0sfGT9qCz16O08NeKdTcaxputG2uLaKFrOeREEoBl&#10;liEh2HbGjBH53ZrH+M37N2l/DvwfZaD4Ev76zvrMtFqF1eLIh1QyxHfG80PyYj++IhkssnGMGo2/&#10;ZtPir4veI/GXjSW61W2i1GWGztNDMEEV5cQiPerozh4gclumSxwMZzTisO/3jlp+JjKVS3LbX+vy&#10;PVfFGlL8b9K+F9ra6tpXhXTLu9uYdRlN4Le1gMVrBKyx723zGJiwAkc7sMTgVg+GvhvofxP+LFlp&#10;vhDUTqOkaXY6ibbxVpl+ttFq89tMGCPGhL7AtwY96nBCrjHFYXjL4NR6j8EfC5Hhq60+11bVzpt9&#10;4fmmRpbOM2o+yuoODvTyyxYZZgSTmuh/Zr0DwBpzeKdWs9atdK0vwAs8MkUtyLVQLiK2MxWUtmUP&#10;JZugLHJLuCOgqo8qptp6/wBL89CZOSlq9DBvfFfjr476Rr2n3KXNnoGlW6311odvGsX+kEJELzzA&#10;uZisTPK0TMGBUEnBrP8AAP7DvhPWr6axn+IUWuTjM66bY6dLG4hUlVW7l8zCIxxu+YHniuJ8MftL&#10;W3xj+Pvh3THtJ9Asde1HWWubS4u1aFLu/tntbWJCMDy1RbdeQPneQ9CK5DTrv41XcdrZ3lv4g8Ue&#10;Io3MUWlPo80tvpUhwhaUJHsLjbwpBC7QcZrsVGtFWTS/r/gGHtYN3jG59D/EZfBvwjj0Gx1HxLps&#10;PiqBhYTx6ApmtPD1qoJkkVpHBklwyYjXAzgHoTXUfD3xf8CfiD4dfRNF0DX4PF3hz7PLous3yPd3&#10;t8jzJKZoQGU7yQ3mRooYAEgtjNfMcP7HPxI8bWbXcXgrxHN4gW/Et3q+qRLZ2tzGUYvsScoSVcAb&#10;/wCLcTxXs3w4/ZOvtE19L7x/FpumeHJJTJJotr4xgsZ4CAuHLwhzKAQ5VN6Fc9e1ck4U4R+PX+vM&#10;1UqlRrse2eFPi78NPjNrMXg6x8JXcN3cXj2umyNKk5guWR5ZWkYSbwBtLMhOQAQea4j4p61r/wCz&#10;3qNv4fl8R3OqWF7albmE2zXMczyP8qPIAz2+4KxwxCnbwK2r/wDZ++G2jeKovFXgXxvrE/juxl+0&#10;2+r3091rsNs7DbJI8cKLucx5UFpPQnNebfEeL4M674s0bUdb+LniOXU9GUNeQ2NgWN5OZC5kmM3C&#10;qflUJtwAOD1NccY0uZNO69P+HOtKqlZo8y8ZaBpHjrwposF9e3d5runWwuLOYzpCt1Zuzq8MjZLI&#10;FVdqtngjpzivQ/hnq+m2FtrMelC0sLy/gi06GeCG0huYYBsd2luUWNSgEfMh5IdAfvGtKz8I/B/W&#10;fC7XWi+BfG3i7QbfTf7MinlvI7eFbfe0q+WwRWLHe2CmcgY5qkPBPhPw9b2d5pP7MdxqChkEMt9d&#10;XN/KxP3cqJDz2ORgGt3Vg1ya/d/wS40anxWRynxQ+IE3jT4jaTd380Gnal4/vHsreOS48iNNPjka&#10;3+0uxyV850IyOqqzDqMdH8dvgF4g0LWPGM+rCXUbq30GK80yaKf5GjtokjeNdw+dQqsD0bG3Dc8+&#10;saH8P/iV4tni1Jvg54B8KmCFYba78QxW7zxxx/KiKoEkiADkZA716dafDT4wahtN/wDEzQdLVI9q&#10;R6Ro8s7xDH3VZ2TaOOgAqHW5GnFWt5/5B7GKVnJfc+x8N/svfD67vdP1vxJc+AZ/FvmeH7xJNMsx&#10;5R3/AGiN490cuMhxGT+73EE9BX018O9b8XeD/hNos2ofCnUPFGj+LoZT4j8O2dikVxbyyO6kBGYE&#10;RpCsYCNgsWyGByT6pqPwtex0d77xV8XvF86f37COKNVPoqospHr1rwTxp8Hpb3UbaaXxp8RL/SWu&#10;pn+03Bhtmv4fLykcahcx4IbMjqCcYwCQaJ1vbS5ml+JCpQUeVN/d/mS678DvG+hCFPA/iWVPDDRM&#10;0HhbX9TBeybqgSVssIwQB5cmSpwMkVyOifCabQdZ1i88Sa3pml2OqWMcF1pQ8RwXNxHdI+9XGyKN&#10;EZXyQfmZex6Y9V+D3wgX4Y+L9W1PRr3X9ZcvJD/aF1dbbdIyEYR+XwTtDBt3OTwcdaXxF8DPghB4&#10;1v8AxL4p1rTL/XdQf7RqC32sRm3eZsBiLXBx05Oc/Ss/rDV0387a/wBeZq6cE1ocj8TT4C1fU11y&#10;w8fLa61bR4iuvFWs3OspE0g+ZorVFEaOvRCMqNxO3IFeKfEjwl4W+I2tSa1rPxd+16ltjjgj03w5&#10;cutlFGAFSECQenzbvqK+qvD3jL9nTwtqltFo8HhK41eCQfZZbDRXmWOQkKPLcIct053Eg9K9E1D4&#10;m+HILe58zxNbWH2ZyLi1tZyrwPn7jJFl+vVevrURxM6bvG/9feP2dKUeW2nqfn5rXwn8M+PLXRxr&#10;fir4k+NjpkZtLS4j8OsMRM+4Rkys4yGZsHvnB7Y9V8LeHr/4K+Bb2C20nxxc+ErWZftGha/eaVPZ&#10;yljgq1lKsm4ngErtIxwa+hbj4seF7uzluNP1hrm8aTDSnw/qMuCW/gBQZPBwS3BxXAatP4Lnub+S&#10;DwT4i1rVmImKDwxa2zyP94F5pSChbGd2OK2+tVZ+7K9v69CPZ0Vqor8f+CcFpekS6po2pr4U+CsX&#10;hrTbp421FLPVUhVwpLI0kal2CgkHHGMYHHFdv4m0D4i/Evxzb+LLnwh4X1TW3tTbDWZtUnhht4Uz&#10;thKv5YIYu/3Y2HzHJHSuki8V+KvFukWMHhjwzqXhmW0LMrz3TXfnOG4iZY41C/KGG9Tgehru9N8a&#10;atod5o974m8E3SRxlLIqLu0aOHzGG55HYr0ZiBwCRnjIrnlUle/6/wDBNOaKV+XY8RT9lLVGigud&#10;Ssvg/pMsKLsglinuzAi9No2EKB7HnnvTdU+F+sedPan4gfDJvs0jTTLF4ekkO4ry4LRbSccEhuB1&#10;OK+idS0DStd+Mlz4aPhqO3tbHThqc9xbxlbS7id08hg6oFbJ80EA5Pl9h16a4+HfhW61LWNQudF0&#10;uW+uoktb28kiBZ4lwVjfcdoXnIXHPpSnWktJbihPm96L0+R8hyeEfEVjeRafovxU8Kyatcj7NHY6&#10;LpkcBlDqSQGQZIK5znisnTPDviG+kTTv+FzQpp8KyXd5Y6Pp0zTIIvld0iKohI6ZJyT0z0r7L0r4&#10;f+B4rq+tINMsWuJij3IR9uNgwijB+VQONowPauuutF0eJLZEs7KORhst4oolOR/sgDoO56Viqz3/&#10;AMjZ1Oh8JW/wsv8AxPfDU9F+LHjrxHo0LSR3i2+nRWt6rBC6eT5spWQcEEDBB+orKm+D0ms6uiye&#10;K/HcWiwOIp7rVNdsVmumJ+VI7eJXZEHG525ySAvFffSWVrbIViaztJQuE3KFCMevyjGTUqwQ28Dv&#10;LDZySRjdLchCBxycKDzx7n8a0WKl2X3Gdrbts/NPxB8Df7Q8aafDay67YaFqljbyWuja5qk6ajBO&#10;0kisquIjHKW8oNltoUSL1rsof2RtLeTVbWy83XvEFqcrZ3upSxWLowUo32gPGXVcvuIxyhGBwa++&#10;rG90++t0uIJy8My7kSVT36fLjIPfB/Kqt/pOiuSbvSLe4BAXM9mm0gnJA3gZOeav65PpoRypaXPj&#10;bSv2ZfA19a2y6F4Qu/FlvFcSW2qahYqk8VoY+H275nEm45A25KhTk1vR/syfD3U5797/AMAHTtLi&#10;+WF7jUItIeEdCH3SZk6E7io69DX0s1j4G8Pb5msfD2hG4BieYxWtsZVPByykbs9DWJ4k8cfCrTpY&#10;rTVNc8NSMihEtU8u5btgDAOMYqXiZt6XJ06tHL+Bv2efh34YR9V0DRNHaVLZs3M2oJexsh+995XU&#10;f720H3qtrHwq8DHxLYf21Z+Gf7RuDHp9nA14hl+QM3lqqRjYgG4nAHua62fxP4EVVB0WRoZV+Xy7&#10;AqkuPQKRu+mKxf8AhOPhlpt3c3On+GNOSaSIGa7g0m3hlfnlXdgG+u4mslOTd3cttrZnVadoug+F&#10;vD93aPL4Y0fTlEigxTKYVRlx+++UAk9wTz71VsvBvw1uNH065uV8L3b2RLRXtjbRrGnHOwKSRxjn&#10;J+vSuduP2i/h8unRRWllZSyzMsX2eZYdiZztO1Q27kADA6kCvOPHXxR0a78P48QePbLwfrSTRzT2&#10;Eii7v7NXUFIZI44WEStkZbacL1Oaq0mZKq/5j6EtbPwbpOotbaHOV1Ihb/7NpeJJ0O3aJQuPl4IB&#10;Y4681laVY+ItLv5Y9NSbRdOWJmt7u91iWZ2kJyA1snyKnrgkj0rxnwN8WvBHw9vtSuj4wm8Yazqe&#10;YrNkFxcxWseC/lKgUfJu3HeCSQAD0r0uw8R+NNUltAtnpFpdzoQHmYeXGuN2508wsSQRxweaycpR&#10;di7Rqb6nX65YHxFNp9jfG2upxAy3Lf2VLO0jlRzFKrIUAyecZ5FeL/Fz4e/Dz4d/YobH4Rat44u1&#10;c3V4unW3liNlyA8rzOqs5ycKAxxn2rvdU1rxHp1tJPe+IdGtLhJPIhOnwPChkfhf30jk9CeAO/tX&#10;L3/iePRA8msXcMtzeTYczST3LzMowVQMck4BOPQCqjU0GoOMtHoctb+KdM8GQ6fHp/wbv9Nu723+&#10;0XdpplnG9xaLkCPzpFIUsQdxRSxXivR4dU1K/wBKjludDudLmcEpFcygshLdHIJ+vAHpWLYfFa80&#10;xLvT7e2SGewnjM0Mdqd7CT5goDsASV57kd6nufi/rNhApuvDF7p93Ope0juWjiDjHV8AgHPAGfzp&#10;O72RupLqdFa2OtXysYtK3yI+FnuEdg/A5HzAVQ8UeB9e1qwuZZPE0Hgj5T/pX2eJtg9cs2c/icV5&#10;w/xC07xXdi28X2WtNG0DSvdw3rolvMAAqr5TDAOem3GRzmsiT4ZaF4i0+S7tbq60fUJZGMVnq6vd&#10;oWXChxsK8v8A3ecYyaSdpasltyWxveFtI8D/AAp8PXtpe/Fu81HT5HmNxBZ6dbtEkk4w/wA3kSOS&#10;xOcM/OeldH8OvFPg2/8AAFlaeFdO129u90sem2RuVt5JXiZ0YSyiMCOJtucfMcAYGeK+etF8BeI9&#10;Q8TXHhK8t9P06/sZTdzyyrcN9pXb8uxWXaxyc4z0PSrXiLxZ4i+FPw28TeHry6uPDmojTDcaTpq3&#10;DM3nK4L7SMAKMs+0EcEjnPHZ8T5b6v7jklaKufVt5r0Ok+Hnv9ZOlxWvnxwLdRxmeISu+xEPyZ3E&#10;sPmAwCMk1neLviz4W8GxCTxPry2QhCnmJ5HUn7oVdpPPHtzXz/8ACn4h/FD4r+LtL8Talr1guhWc&#10;DouhSKRAH8va8rB125AP3mLAZOBXkPj/AFTS/DH9oW+u6q/jKDUpM2+rR2kn2izCyMwh5Yh41C4V&#10;i29hxjgVzKi3Pkv9xqq65bs+rbv9s/4a2EUX2N9X1V522xBbZIcn/gZUjnuBWbqP7X2sS6I194e8&#10;A200PnrAZtV1oJtYjPKiLnqOFY18t694Rje6GpaJqEetWU6Jci+0/azRqzY8t42UMjjpt4+prrtb&#10;v9J8J+DtA00WLXFxPf3F0n2hwrQ7VADOozgHrz6HrWnsYXXK73HzSd+Y9Z1H9rD4oW90m3wXoC2M&#10;qlYWWaaRmb+6SSq8Z7VzV7+1P8XNRK4j8PeEFUHLHT3uF3ZwFJc4H1Brzqy8YXNhFObeZQgBO4Bn&#10;jBzngnjAxWTe6lrviuBXu717mMp+5SY/uWJbJ4Hato0Y3u0S5Kx7td/Hzx7eWVu1r4r0R72TbF89&#10;msS7j96QJk8Y3dT1Iqtq37SPxF8K6ddebLp+rSJDvUx6fFG0jdOCwIAPP3ga+bNXsdUtbi3xAbIv&#10;/wAtoIT8yjJ2kHBwM9R1B56V6r4ZN5d2ttZXltAbW4jaeW/lk28gfKCNxJJz9BWdSjCFnEcZKSak&#10;dH4e0/wBqugf2Vq8WtePj4xvYdUm+2RRWPluE2ylRFsLBCGCg4AGTzX0loPjbwf4V8LadoWkC0j0&#10;8WbmysfKfyTGmVUNIM8cYJzjk9a/P7xj441Twx4pu7eOzEkEEf2W0hhlkQmJ4/u9QcHr68nNQ+Hf&#10;F+sWOn2t3pV/dahc3xWzls3bMSRBg5WMEnCgAjBxz0rR0ZzSbehzqqovlaPs74j+MF1rTtCgLxwa&#10;ZBAALNZ+GIT+Fw3IByAfQDNcdaeIoZntHhuJbUSqrMocvvQ9JAvd8cAHivMfhF4xkN5eabLo7Frr&#10;ETpdwIpRPMwHjGfvADkZ7kjmvQ/ENp/Z1zAtxI0MckrlUQHdFapgASSN94kgnb6Y4pez5PdZtzc6&#10;ujsW1KeW6SC21GYStjy4UQlkj2jJI9ePpWT4v1I6ZbzSw3Mm5lDCWRMgdtpH/wBauck8QN4a1k3S&#10;m4js2upo0nRCQu4DblQeAc9M49qj8T6w3iLThzMZrg+UJFU7XOfvcfSkoq5Wpx2kX2q694htY8Ty&#10;RxSlQbU4dGPAIzx+da/hKwup7291S8Wd47XnzlAZt4PQ+vuDU3g7w6+iWe+7sIr+KSXrG7K8UoJ2&#10;sNpz1IH1q/Z6jfW9zqUbOLXTy2+YtOIY53VSrl93ykKOTWsmnshKL6jLvT5ry7luYraSMXDCYyTN&#10;8x46dehyP19K3/7VuNFitgxicHb5jA5dgDjCjjA968w8RftG6Np0cstvq+jaXZNKIheTt587DIzs&#10;jzwMBj0OKqXv7TPw51jWrcxeM7ext7fcBI1pIwxjPA2889ulL2dRrSL+4j2kL2uj1HxDPqd1qtut&#10;nbNcokQ3IRuTBPfGfpXivx71uTxF4m0n4daS0MRgtzqOq20snlwruGVgJ6hnwCRx8oA711N5+0L4&#10;M0vUIpLPxnb6/BNDlhZRtC5IOQh3AYPvXgHgXU4vGsmua5ey3dxr2vXN1dylVBDlCCkG7+FSpwSe&#10;wxW1CLV5yWxjWqKyhF7n0x8K/ijp3hfVPD+ktdaY0MdrHFaNAcSHbE5ZSMclsYUA+nWvJfin8RLn&#10;4i+JbnxLc6o0sqyFLWyVWcRWyD5FweAO2BjJzmofC3gqG68P6olxpyQtG63ttfmTyILJlIO2aU42&#10;Lk9RxiuXudYsfFt9cahE89lo7MkcsEUkReFSThQq8suSSCMnkZqqNOKm2tbGV2opM6xItPtbexu4&#10;9RjuIbndNJbxOV8tlAOZNpwpPTucitTWdWjOr6dPC1vHE2SkRLOS2AMMSOhHvWBpGvW1pLc2DR2k&#10;jBDArwJgNzxnIBJHf3rB8ReIpJ/Jis2+3mCLyzHKMhXJHzL3Oc96vkcp2KbSjc2tX1CeW+muQY4Y&#10;1LRlJX3hc8LuA69en+FV7nWvs9hHAz3DzRMqeacBBg9Rjnv64/KuU8Mag9tfyTPdxJcSfODMwVWc&#10;c4BPGcZ/HFXtZuroTCO5knl5aeOBLVk+QHkk+gORn1rdwSdiFLS5sXWvXl1DLCuI7fcWkO4ZYd9u&#10;e9T6fYRX+lzm2kaYmTJaVMbDjjPtjrXNQ6ql3vidozHt+WN3AJ5zuIzk49K6vw/4t0PwnYo8Kajq&#10;MqgSudN06SWQJkZHmbSsWem6sZ3WkVdmkWnrJ6GzB4UvruG3v75l03ToIxDDJcSrGZjk4EQ6tnr6&#10;c10V9rWs+HNKtraxkutNs7pHcNfKqR7Rwyp1O4mvItS/aq0BLm8Wx0O9mvCwW2t5Y0mMa9TvLZLM&#10;MYzjGOauWviDUfGngZPHXijUFsLS9v10/R9EniUz3mMEyrnCLCucFgrcg1k6NX4qkbIr21N+7B3Z&#10;0UXiDUkh+zw6DJqlzI2ftDjAZenyjBPBOM5H0qWxvzZay4urB9KuJcC4WGVZ32k9lJ3KBx+dXPEd&#10;hpEF5ZxWscskV9bMYr+fUmt44/JyzxiNAjO0jEKO20fL1rlNP+Id1q3gTVVXT7Kyu7d442u7N0gR&#10;W38hEJ3AlAue+RyanlcldLcvmUXqztdR8bRm6MVvqlnbNGCj/aJ1Vo0J+8VJyK5jWvFVv41lutGt&#10;bqLU/JjW4nu4Z3nhso1B+aTAIUk4A4ySR2rV8W/HrUPDPjHULR9PvpTdr9pdDdmC6hJg2ffUMSrf&#10;L8hwTjAIBzVbwT4g1PxPq+rXvhnXLzQ9b1OwttNls9asWlW4jjznE8nGXLYH8QJ4zxShS5VztW7f&#10;1YmdVyvFM8g/s+G7gF6NVilaWXalo6NFhxwAcrhuvY8Gu+0nxXbaZ4Pv9Gu5JZJbURLb2zHEdmJP&#10;laXLYaR/vADhR15ofwT8Qmv77TrbwbfPf2M7RajqVpbbxHhhvTeBtBX5QShyOQea7TSP2YPFGhRi&#10;/wDEeoaDpcmqhBpkOoanH9olDZZMRnPzkMOvT3xXVUnFq0mclOMk9EcJa+Ioob2PSdQ8WJb6TBGL&#10;hrkxO+Np4TAGGbvnpVuDx1o2r3UkWnXVzcpChjhZQ0UU8mSS8rt3x0HSupufhFouo6zdXVx4hsL6&#10;+0SxxdwWu9YYpif9WsgUh3xyTwOOlXfAn7LNqJfFOqeJ72907RdMk/0ay08xi6uNwyJmDghIsYwz&#10;gE+grnlGnu3ZnWnNWS2JfDukeG7O5a/m160tHCKqxx3COcj5juY8gKR04zUXxJ8UjxJaySWTG/so&#10;G8o3wH7uVgBtRRg/L7d81B4PtPhHZ66NGI+3To327UtQ8QxiaSB1KcsIyI0hTJGMFmJrs/iH+1zp&#10;Oja9cweF9V0y3s7eI3dpex2yQw30nKeWybBkgHPzKQDg5JFczpe+mrtm8ato2dkYmm/ATxD4mv4Z&#10;NR8K62LmWKKSQR2uJCu3LPiQqFXkAdOc+lZN58GNZ0u+vJJNDtrO2ngMgt5LtS0JH/LMvyFkYYwo&#10;9OtN1j9pzXNC0+01KHXZdbijkNpqjXV2qyT7oPkiUFVLAZB34I4HPWvJrD9o6+1vw/qMOtawZSZc&#10;raWtuwZlCttICsFGOeQBVwp1nrFafMidSGzOzv8Axrbaf9u0LVbOWytLYrmKP59rhflx6HGMkcVz&#10;Fr4gtPEHiWwjsp7eBLqzZZbm/jCeQVJZj5i5xkLuB7CuOHi3TdX+26vOxbXkmtBb2cjGSK7hCETR&#10;uTgoeAc8g9ODW1a674ds/FHlWGhyGXUoJAkV/IfscLPH8qvCFJZUYnr2616EqXKmrPY4facz3PoK&#10;4See2t72CwtLvSXU4uob0SBjjBypwRwMhfQgmgWOpRRWssOmOkU5AVra2Kq4OcCMkBcAAZx+deve&#10;FPHPgLwH8KreUaxpzT2UZknmis2kjS4WP5wiIm1hkhQB/tZxUPhz9oOw8b2Ain8Z2GoSTwSmW90x&#10;XdrMqAcrE671AXPbA6EnrXic0eXm6I9bm1RykNi9xeNpZ0ufUpHjTAUkmHaRkYTg5z3z0FaKfAbx&#10;Jr11pKslnolqBLbTm9mxPkufLJhXlmIzgEjJx0FdFoHxD8P2Gmy2nhy38T+KbqzE0C3CM0Vu6oN0&#10;rtKUVOSv8JJyuB0NcRZ/taaRq9jfPpPhDX7bxdvki0/ez3Co7R7BIiKTuZA24kg9cYFFNb8vQmpK&#10;yV+pynjD4R6hrfiLwJaeHvEcEt5qF5/Z19LNAd+lpho1d9pbG87vung/WtDSPgToNj8SDpXhy/1C&#10;48bSRSRxCWxYQ6ddxgbiXVCgdwThi/yr15r6Y8JWd/qXw38H+J9csJf7WsbdYrQwwNbXAThfMlWR&#10;S6btu49ODyOKoeMvCja7Fa2N18Q20nQrWNL2fRtKKWgeR85me8jO8qXwcYGdoyaieOXwR0f5msMH&#10;Kfvu2v4Hynp/7JcEg8Wal49vNK0rwwXeM61ZM00vmibc/wBmiyGSYlCpMgIIfgHIr0bwl8SPh94D&#10;0/TPCXhq51nVNFAa4EccxVlUrkGWRwgeQ4OQFKjpXPfFnVvD1p8R0vrKeeXS4LZyU0u5W3hEoP8A&#10;pFwpIZJXck5OM5GMjrXjvxm+KN74o13T9M06Dz9IuwmmW8V0hLSrIw2HluCOoYAd60dOpj4xVR3W&#10;/ZI2i6eBk3Ba7d2z3GH9oGX4nfD251/UZX8PaVY6jJDZpPOZHns8BEKKWO+bduTKqFHfABNbGlxW&#10;GkeGZfFeqRjXPE2osVsLa2QMLZZvl+eVc5UBQDtJ5BrprH4OaR4E8P8AhTw/q2j6Fr39jWVyNspY&#10;4Uq0qFmYAfPIzZZunOBXPav4r8VePfDvhXwhc2+l217u8zU76xKpGAgJaHzCcICCB8oOQO2K4Ixp&#10;zneCtG/4dP8AgnornjFRk9bfieV/ET4j3GtWGr2WrzW51mZIksrC0UOttEhGGduzDb0wTzXLaTbz&#10;mUaTpuo3UFyl09xcXUUu2184CMqIto6jLEnPTIrd8cfs1a14Tmv9csbC78QaVIxIvxMCYGb73msP&#10;4B0B4zx0xU3h34W6wk6WUcEUmY47iaUyhQkJA3g44GSxGQQeK9iaoqmnCSszzk6znaa2ONvz4iu7&#10;q5hilm1uEW4VgEEQEZ6qAwHHTBboAayY9Q1GfXLi/wBXhFxfOiQKDH5sUCAAHaVPfAXAx3Nekap4&#10;GurJLxbuGG8azYxQATNKIQRw/BOe3c/WsS1to7O7snaxS6Y4Qxs/KkncWIyMcn8KunUSV7EThruO&#10;8Pa1Hpt/Dbz2sd9clTiSGDYsJ6FI1OWJI4Oc4r0v4Y/AS98b2qy6BPd27Dct9NcRsEtnY4KZK/M/&#10;J6fWr3wO8NnxT4nurhbCJ9D00tdatqd9KLdLfglI/N4Ub2wP93mvQtb+MVv4YtVkvPH2naldoisu&#10;n6I5EMSlzsTerFDtAPzdfWuWVZylaCLVNJXbLmgfD74n+FvCN7p6+ONP0VtPvwiX89499cXFqpyo&#10;lZiywKQSSQpJJHauEX4GeLPixfT6t4v8Y6pdweQEhiW8Qp5IlIHlSoioC20kkfNjGak8I/ERfGfi&#10;qS7hiv5NTitpGeSwD3Iuiclt8ZATBJGD7e1cB/wsjxBrvxNksrW1vURIQrabA+yEhfmlJcbV5OR9&#10;05+71px9pd8trmc4wilc9i8Y+Ifh/wDDnxF4a0qLU9T09Uka1g0aC6kuYnZ3XfLeXBkbau3LBWP4&#10;V9AT6zYeHbKGae1bTrKWQTRyyvvDyP0WJASS2COAoUV8I+A/g9H4o1vUfiL45a60qxhkmuo/Duj2&#10;5N20WQEZ9nCR885w2Oc17PreuW3ifWdYs/A+rXNlPZ6LaaXHqF6pWOxgZS52u4JLEbVGwZOSScc1&#10;lUpxUlGLv3fmXSk5Jt6LodD8RP227Dwb4gk8PaB4aGptbny5r2e68iDdjhV2KSQOQ3TBPFcp4H/b&#10;Gi8XXk9rf+FNLtzJOnmzS3BdhFuwSu4fNsPQGvDL/wAGRyT2dmlxYeIbyIG0EWC25wckBMcn6En1&#10;q7pumT6cgtho0kCW5D77vT2iV127vv4weoA5PUZrslQp+z91a9zFSkql27I+z/EWj+EPE3hyGxvy&#10;bCwnhb7ObUwjbG5BJVW3AF8dVGc+lY/gT9n/AOF+oXmtWF5pU+t298EEVnfak9r5UezDj5GUsGwD&#10;n3PHFeB/CrXV8R6hYa74qspRe6faQ2UnkqDHbrGXALjlUdlIYjPGRVmH4pxeIr6W7gi/s7Qk3BLy&#10;8u97TSISRjapJwoJ5OBxjrXHBTi7djefvwtF2udDH4n+FP7K+p6teeGfBrT+J74SRNbQajObK2VD&#10;/q0mnJO0gKcgZOD24r0bXPi0niG6002/h7TbVbuCKeW/vpWm+VkDGNCoBJXPGMg+lfD/AIh8VQ/E&#10;Tx5b/a455tLkuZJZbctsBto0YpGrnu+Bkj1Neu/CbVfHnjz7NFpOiWWnRRkxwQ33mpY2Vpt2qwVT&#10;mUqFwPXJ6V01aDi+eT1e9zCnVptOKX3H0hZ/Gfw9o900llb2cMkkBdjbKWadxkbTIOAcKP5ZHSvn&#10;T9pf9ofWLvSp9N0ezKahqUUkWx0d0itDgfKmdhbOfm+Zue1WrK8t9R13VNKbUv7bkhjNxqDwbYoE&#10;VWP7qMdI9xyNoJ6ZOc1raSfCdxp9hKNMtVlws8k89ldXMTtHwFE3oCQAcBe/IqafLTmpSVy5OUla&#10;LscbbeHdS8T+D/B0Phj4XxG70+0tbafV7m3+ywXlxEQUk8s7ScNj5mBZstjIr628NeLdc8G+Abab&#10;xi+leHdUJWS5t7WcSpapgb2y2Mgep6H1r5U+JHxu1GyeW7g1DfcxwG106xjkV0Dk7RMMc4HOOmMD&#10;rXhOgeKrsfE/wrLrzxavC92iXK37GWOdTkgSqThhvKnB9MVv7KdaPM9La+ZzycaTSTvf7j7Zs/FG&#10;geLP+JpbeM9I0DUdcuvtFhcXMaC9mhQ4RsshIDkfdJAxjHpXC/EO41u90nUdN1D49nR7O3m/tH7G&#10;nh8xieNiVIaeBQ0o3cKqgZyc5qh4w8PeD/Cfh+zvNI02K11ACKzuryQ7nZcF2McRBVXyQMrtCquB&#10;Xnnxp8RSaLFJ4Pstda50eHZLEZ12bLjyyWGSNzEs23PAOOlYUU5zVuvkjoqwUYOTOqi/Z/8ACure&#10;FE134ceLYPEXiCAG5ns9TtzHHOCNu7LICvJ44YdRx1rG1H4OfEeC11Ww+wqlmWW8vRpUsd0hZE/d&#10;giH5yeWIVl9zSfDbwp4m8M30V14htZtK0TUNJFhNq00TPHYyNyNy5+QEcEnp1r1HTdc0rwgba20T&#10;xHbNqJQTSX1s32WPaWIAG/kgADBx6881s6soScb3Mo0lUSdrM+fLz4fajL4cbU7zwrr12yXLTxzN&#10;Yz5G3jeURc7c4Xb0wSTiu++xapqKafe+FNGaykZYUuvPtXuZtPmWELCyR7SfLAV8bhheBmvTk+NP&#10;i7xVbTR6brptY/7QktGuLuVZEKRAF5WkBChffPTjBJra8IfF9JdPvHutTvL+2fUv7MS6ijG24baG&#10;doY4xwFyfmYnHHritHWny6oxdFc2jPnWz/ZS+InjvxFHq2pHTtRmnuVFxe+JrZopIlxkskPmHcpG&#10;eOME9q918L/sr6HpXiWAXgkuLVUBF8lp5KBOePMDfLgAkAV0EHxE12583WoJF0nTWeW2sdPsNM8+&#10;/mRWKme6uph8m4jOxFHbJrx39oT9onV/A+lz6Taa/qcXibUY40uk+04FjDnnA5CO4yOOcH3qOeti&#10;GoRdvQrkpUYucjstX8ZfCaz18aXoHgzWfGmlWr+XcXlpp95Ja2Tr8zOoU5kPc8k9a9L8PHwx4oE9&#10;14Z0z7dLahmW4hkeGUy8bVYPIGRs84bHSvBPDXxWtR4D8M23hP8Ate9vG1qzAtmu5F8iIb5H2qjZ&#10;cs5yWyOwr33VfHd7o9vFHdahpmgavMI/tT+Tm5MSkM67nJZ+AeTnHrXJOm+l7+Z1RlfXoUte+Kw+&#10;z2GhX2g6xDqNtLDNNa3WoiYQyFiIi8kUhLjOGKqTnoRjiqw+K/xRjAQ6ZpjFeCTBOpP4ebx9K8p8&#10;XftXW3hHxje2lpp1tqNqHELahYg2xmQJ8yFmUbsEAhhwTXC3Hxo8O6hcS3Q+HniS4E7GUSjUZ/n3&#10;HO7gY5znij6rW35dBqvRvZvY9M1jxD8M7HT/ABJ4c+HGjJa2Wp6VcWUst1HJq88d5G3MMX73MUp4&#10;YSFhGHC9TxXFal4As/iJqMnivxrZaBaXM9t51noTX86XN0x2RRuZLdxGCqqM5BO4HcMtmvTfDnj3&#10;wJ4PeCDWvF/gOfTJrQw3Oj6RcIGa4Vm8sq8ELSP8pUZJBJHpXH2P7R/h3wp4miuJviLoH9l6ffya&#10;nHosWiXk3lO5yYPmRcRrgcbtwPIwcVvCdZv3E7/j+B5/u295lKPwNqHi/W/Bl74+8TnWPBun3EkC&#10;6LoTmFbC3jfahE8jfvWULIW43AHjk5r039ofRPBviaKLUfCesadHp9pbJe21pYyLbK1rboTJEjrG&#10;XS4eRs8/Mw4JwMV5DqHxW+H3xBsNW1bSdc1TUri3uIr7UYbLw4ogUjJ3rbyTbdm/5TtKsQc9a9Ft&#10;fjBbTeGV8rT9Q02zmvVvLN5fsiJGQwA2rmRo03Z+8QcEgGuWcq1Gyta3Tb+r/eF4ztZ/qcA/g/xZ&#10;qOgaat3A9z4ZsL23u1jmjigs8zM6xefIwzKp3KFZB0DbhxXZaV4FvtF1eHVtUTRtXi1aAaZDphvW&#10;jtgY0DyF5CMxhfvK7jA+YA8BaXxd8VrfRF8Oie21F9JvDGt7p4vTJKLFWkWMZKgxtvYrggGue/4X&#10;/o3ii81HTrPwxHIuqtKv2KYm4j2H5igDbWY4jVuCCp3YyMVwSxVWvFqcLR6tBzw5nHqdP4j0Txho&#10;usoPE80FjePA1npdxfyrGEiwSokPCylQ25MjBwQQSBVHXtG1LxB4g8MXOl6bPosWkW0+kalbT3Ji&#10;/tN1Id5rgR58nfjpk5ABz0xfsfiNYa3oer2el3+jadbX1qPObUmlDAhfMidwwc7UViUyxbld1a0v&#10;xNtU0fRodTvIItT1GQXFvpihmt7iAxhGimhUM4eV1wN5AYEngE15bnHncFG6tbbUHyvSTM221nxD&#10;4RsZjD4d03ULXSpLuaZbGeRYNRV0QrHt4ZRGXDZ35GMnIxW2viCCbTdJvtN1S+uba9idPP14ReZb&#10;3RUY2KuZFACDL4OcL05rYk0TTP8AhEbnU9WtLNNDnmVI9G08LF/Zl0V8snIAyGcqGRi4AxznArNk&#10;8FxHS4bfxDrV/Ya40aWMst1arbxTQuAed6gwxrs2lvlGCc5BojRsuVJepct7nL+KLvRPiBc2eueO&#10;5bvwxBtd9Qv7RTJLhTs2K4JDKShYMQCASOQc1ofFbxJDp/w78PvLqF/LbTRy3llNGIoZLRlkjMci&#10;qTtUHuvzEA4A+bNdB4i0nULrUjo/hiLTHjv9LZJlgS3ubsTIoz5smCXhAXajKMqCCeuK8T8e6bZ2&#10;Xh3VtDvVlbVdPjmkhtL+5f7Ja8hp3jMb5eRlSIKrYXljyBiuZtc6pSbs3v8ANf1/wyvyVL2dixon&#10;x60fWfHXlXHhDT01G7mC39palVPiCYyKyZc5+YuVLKWxjscYrite8faRL8UNX1C5N9rt6jJFLM1o&#10;kDw3KK0UjKiMQ0Trj95wxIOcVxmqeE7zQn0zxNFZPNo0sCagu1XupbZQwRBLH5eEO9cjjBUE5wM1&#10;49Jqt8Gu9ZtfNtIvO3NIi5BZsueRgqCSTt4HXFfUYXL4VeZxb2t8+19+mx5c5VNFJH0TrX7Rmov4&#10;Y8MeG9Jt2S802OQxwl/IjM/nBlnlOCzsAoAXPy468mqPgzxbpmm3WhX2n2t3rmr/AGq7lvry2vmS&#10;0kExPlySfu2xJ5rYAYYwB/ern/i23hnSDpN3oGkXgvbazWXVLiadmhiu5FXy40VlBUqQzMSW3E1x&#10;nhXxlCiWWnwrqd/fzXUkskYjR7dI8rtbAJL4PzfPgL2rujhYzw94R3/Hf+kUpuMrXufWPguaytJ7&#10;/U9PkgaJY7nUnkml8q4vZnZGaBFORCuMsN4POSAOK5+w0M6J8T9Q1Hw7EreF4Li2/tTdaqRbx3Em&#10;6J5IzuDIp2quMMvXjmuJur668I+JNLg1iw1Lwvq2o3oknvIgfKlsWVBtZHAVwRlyMnG7t0r0v4Va&#10;3ompWF/YaPb6O+uJfTW2kXNzMp2CRG2xrEMmRuGIDfIoc5I4r5mpRnQjKe91/Wvl0f8Awx0wkptL&#10;sdjpvj1PG3jrxJcMNJ8C6re301jfaxdrHFJpaFcN5e4APugjZjjDfMOueeK8J2+ifCzxDrNrb6Yu&#10;vRQ6hLpOp397aEyhnB8vAUsySyJj5A2eFGVO5at/ELw3a+FdKsfEdt4X1jXLSwN3Pc3+s3Fs01m7&#10;g2+6WOJAN6SNmMFmIUoMHaQKug6vZX3gmDxbBImieCrzUYrpbgzw2t7LOkXluYwCqmdZI1xtBIZQ&#10;xPLGtqcHShyq/vO179e33apf8ONO0tXqjtPiF8LX0jw7rdqnhW28MW8OmmEXdjLHczS75kY3UoYm&#10;RAE5K4GzeBnmvMNY+HFnpGtza5c6peafFq2i3M8ESg3UYuViH2eVbhm+UM42leGUevFehRNY+KtS&#10;0XVtBlg0bR7Jbi6g0vxRfM0zyMA0NxKysGZZXOGYb1OcHIAx5hcaX4gvtPBudY8O6XZamz21pd63&#10;coLaWPe2TCm0hsnOwrkkgZHGa1p83O0pfr/W1y5x5tkcTDe6NewW1g3g67XXndbeaC/1Bog8jbhP&#10;gAfcjkKSGTI9Pr6loeueHfEWsJb6tq+nz6bDc6bDYaha20k40kW8kkU8NtHCpUwgjdJIcM4lQ9TV&#10;34aeC38UW2nWU8G7wzpUF/HBfLGtpcXlyFMSO0jKSu0lwFbbuDcDjNauk/Bi4k8MX3h7wNcWN5pZ&#10;vfsUWpC6lWaOBykskYbywDhxtYjBwQMkcVpVxdKE+Ruzv933+i/EwUZRZY03wMNa8K6LZ21vdBIZ&#10;7s3kGiiSSR7hUbyXWOX5bcTMVP8As4555ry2OHWrLw/rGi6xr+nRQXNwkBnkvWVZBDL/AKyKJVOA&#10;BhickE+mc1614m8L3XgzRoV0eWSRLS9kGpaxFN5SpcyuVijXOVCDbtDNzvyAeRXJ+IfBNz4Tuo9b&#10;1fQdN1aLT7f+1l1W7uXmhvA0SKYiw2qGDzLvVehUZyBmopVd3Pvob1Euhiaprd/faGbi8FnrGs72&#10;t305NOWNp2GFiMcqkiSXeMnPO3r6VX0/xR/wivivRNd8dQXtxLaOXk0u3uYJ3ll28CYFtoXBKsmc&#10;47rXDeK/CIh1LVLHw5bXXiGyvVnudO1CO2SXyQpHnOAkuFO1WDN91e2c8Znw+tLQeL7ASJqNhFe6&#10;pFEk2lBFEoMiblAkyq/KGyT0NevGnCVPmW39fd+ZyqUnI+rtL1bToNN8Pa3PbXUeratHI8y/aZxL&#10;Da+aCPNgtl5hZANm1i4ITGRk1zPxfvNN1nwrYf8ACL2GmWGrO9xqd1NbpKL2yVwgMShflfc43fOS&#10;xCHoBg3NV8V6BceCvE8WmarDrdpCLjTory1uDFdQm3cvbyu/ymSMxOQFTglQe9UPht4lOhSQSaVr&#10;Eeo+GGd9Mit78GWW3vDEGkWPKEgcZTcDkKcnGa8GnL2b57baW/r8jrclfluclJp9tqS3+m+Mdfup&#10;IBII9J1XRIHMci/KrypESCQ4KKFLHB3ZHWn/AAosvE3geXXbfVrqHwnDdWaOFM582EOyhVSIP5J3&#10;g7nBUn5SP4gaX44+GdS8QeMdZ0eCxsXuAnmxacc7gGCOsqAIiBpTIDsKg5P0J7PwJqr6j4WvvGMm&#10;h6ta3FlbXWk29lDJHcqbpIVQXDeYWKlWQIUKdMbScYrrm7UnorPfy7GEfenbqjyT4tfB7U/FY0vX&#10;PA/hnWHmksHu9VsppTfzTYOY5YVXJVNq7iCQFJIHGBUvhDS/GnjKw1nS7xli1Tw/JHbXGlyqVYon&#10;LJlZPvqAw8sBi5cKMkV9Kvp0Pwk0vSru1nbTB4n0qPTIEhtzObfzkBEksoYHchIcDYwwzLxiuW8N&#10;+CPB2ieNvEetWdhpWjadOsOlwrY2TXCtcKg3yPESzI+8q5JAyQWyCaI42PsvZ1F7y2/4PyL9hFTv&#10;95598UNVtPG0GtaDa6dB/bNl513p62OmCGdbKOzMcMcUzMGCRJM7sgVf3gXk4NdZ8NNFk8ZfDTTP&#10;EYk0zxTeX72VlFd3dq1vqDW8TZmCOFJAYMqyNjAwCc5ql8T5PCmmeNtak1WyuWvriKzneeS5kkWN&#10;5iVuo/MjQorO3kN5ZwsezAHNa2k+JdPeafRLlxoVppJUNdaUdws0e3AhkC8ylpDFslQEAlucYrkr&#10;VpexjTindd+3X5bFxacm2dNoWo6v4d0hbXX9U0jVdIN5JqDvFmzspwrPG1xbSbEAw6g5XhyjNg9K&#10;xPiBDf6X4+8TeNbuLR5xbafbxyG5j8zG6Ly3FoWyICxEUagqSd5bK81yfjLWtVsLKW2vNIsvDum3&#10;UMcAsRIWdrY+YVjEi/PuV5G5ReE4AznMcHxC134ieEtTtLHWpYfHcJilnsrkLZ2sEEikqguGZ2lX&#10;YnmIHA5JBwQM506E5P2kdIvR9km/68tS3JNcvU8p8a6jZa/pkzyxXNq9okcyXojd4rMEFnkIz85Z&#10;to3HGcZNT+Nb608P2/huTUIV8RatfWEd3HYNL5kRgZ8Ldyyp8ySnLkKOcAE5BqhJrfhbR/EdxOuo&#10;apqsEyui20MrILyN5AifuyhLRSROwQAEk5YECtL4X+AtV8B+LPEumeLtGn0q1ktRDaT3I2x2Tqcb&#10;U8z7xGRlc/dJ4r6h8uFpc03pFaLv09TlSa0PVPgJ8NpdH0udIMeIrrWw0GqPOEe4mLLKZJUYkhVW&#10;PbHkEneORzXl8/w6f4b+PdPaOyXUtHjuo7xtDuEEjHMoSB3A+6S67zCzL8o5GK9m8KeJ9LutNuNP&#10;FybhYRHJp0EEj2rXl5EuCInG3ywxAJ3DJHGO9Z/iDw0fFviGPW/DlyLzwvBdrqOufaFuC/ntCfOQ&#10;s7fOpIJMi8BlAPU189QxcnUqSqP4t/09OxpZOyidj4L+Hs/iXw19rnuoXubnVLvWpIpJH+znIAVU&#10;UjZtc264AAznaucZr591S7gsn1ktp9rcavrTvqch0axSOG3nydqDJy4QNgrnAzkmvavHS+IE1rUB&#10;Pq9xPbTTR2DwbYYNKW78lZFVikm5p4lYAbVC53cg8V5/rCy/C3w/F4sdYfFfiQXB0mzsra3VLeyS&#10;dfmUQMpMmRuCuE29+DXThXFT/eP3pWSS/rRDqJSd7aI8Q1j4lanH4qtIoLyTSXi0yPTpZMYbYWYS&#10;R/JkbWXC4Haul+GulWupeE9TOqzWd/JoF2915LqwE1lcgJIxZBldkkcZIXg7z05qroHwjn8R6lBB&#10;od7pkWr6vcrbxWmpSBZHkEZyqSchNgyxDYLErivXv2aLTUfBt7Lqdzp9r4d8D2ySwX0utRmQOIWA&#10;kkBBJYiRQpxkEggdDXuYivTpUH7J6q3r/XQ5acW2r7HB+PPFbQ+GNG09beS8ihYpNaJbr/om5A0a&#10;xyf3mZVkOwZG45I3Vxml+KtX+GOuTzHTodP8QahHJaqmowpNPYh0AcgOCEbBwvGVzkc4r6v8UfDj&#10;VvG/jjxf51lpenXl9ch4NIvNcexMvlrGhm8uOISLGBsbYDzuXJO014JbfDGfw34nFj4vk0yPxTrV&#10;vNPaazqE0t1GkfneWLwq4w7MnmNGCVyArMFGDXn0K9J0r/f/AF27+lhSpzb1NTwBoumfDq48Eaxb&#10;JpXi+HWWlvbiyiDNLaNGirLDLGRkKTPwzHBA3AA4roPiVpZ8HeB9B0vxN4j1Ow0bU7Gay8O6VoU7&#10;PLMwnaUXF0jFVEab0jCsCTuJ9Kx/hh8LdQb48at4Tn1jT9Q8O6Hb2l3rHkTs5mO1WWRdg3ZBKBky&#10;wUkjLAZq3+0U9lrHi46VfapP4jkW3SfT4re6RdP0iOQl3jQlj8xiERbdzkcAYGePnjLFRUpX05vN&#10;dU9dtHrtp62XUotU27eX9dzm/g5q+meH/ilo9zONSmltL8rFHbqirDNuCvktx9zGPckGt74g+DLf&#10;wRomoabbtHezT+IHF15t7DcFJMqxi8xAEU7J0wB0IIHQ42fhr8FPFUXjm08SaLeWc11bPFqsMMzj&#10;CQRoxjkdX2hiGj2KAc556c1teN/CEnjaSz8Y21211o9zeLrd1pV3ai1igmUKqRMAOjSyFg+CDnHp&#10;lVcRSdZTjPTT710/qxMaclCzRleKtO1CxlXwzptpca5pttbvFc/YBLa/aUbapzIMbVXI8zGcNnPH&#10;Snq3w91ldF8D/wDCJaTqz2l1Zxlzc2TRTC92ujxomGJ/cqxDA4IJI5rF+EnjSw0rxhF4atrC58Ua&#10;le3uLO9gluUS5gDCORVVgFSEx7yWZNxxyBXpfxJg8VeKvDOv6Bol8uk6Ba3slyY7yNLSRFOPs8aL&#10;xINvO3aBuBzk8iuNTqYOqqdR2T1vsnfS7X9dvQUYuLlq/JEvhPRY7nU9O12wvZrR49LkihttNt44&#10;lkvElVIUMaHC5XJcvhmC5B5rkJNRvdX8UaxNa+J9d8Xw2YkkvDaxeZbQIWXYxSUgcP8AKRjJDHni&#10;q1l4f8Q65GviG21JvCmpQwTTb78BILt7Vwroo42kswGc4wQfUj0SH7DBYnV9T8QRWV3chDKYQP3r&#10;LIFJfcAVKIXypJ38bGPGeGpJ03eTTe1v8+/yKV5ITw5NNbeIrH7Dp9tpUdqXEkcUK+dapLKj+ZCJ&#10;BjCssmGBKj7p4UZ6C48QXH2vU9WjtFkW9v2sre4sbi3kmuLN8+dC8avwWw7IIxyeCORXH3NpDrfi&#10;ebWNI0yPXLfQpzO0UchSLTnlfdHNtYDzFVlPyYBB3A56natdL1HT/Ek8+kQ2U95qMz6gtz9gMKQT&#10;x8R7STiM4bjGcBiMnArzakU2m7/8H+v+B3OuN3sdPPrkWhWWlXNrqFt4i8MQXMkADqNkGXjILIoV&#10;lblsFtxU/pnatqEnjJX1nQgmsWsUJtZWngd4kifJcXC5AVgwGGXPAGTzisfUtZk0HUIorGUxSXen&#10;BNQgtrcH7HCFJO455YkHIbPylSM5rK0DUpNQtbrSroWEOnRWK30Wojdaz2kKsCASNqyxlypIYHmR&#10;cGs3BuXL06I25nex2niK9sU8G6FBYpbWyXc0cd9i9n8+BMESS+b0VnYAKJAxXLEYAGPHPF/xctPD&#10;1i9vqtwy6VZwLBbnUJpppJ0LsI23NwVyD0wMljzip7/xlbw+E/FWmavdvKkwgMV8FCQxSFx5jkgB&#10;pGWHcApJBY5PIFec6t4ItodUktdVhfxFDpdzHaW0LifcqugYechJVJV3EBMHpzzX0mCowlSU6zat&#10;o7adhyqyjG8XY9G8F+L9CutZ0ewTSYbm+04xaje3GnSNDLOyXS7Y1JOxwPMVm2tk7H79I/CDw69/&#10;aNlHoGqB31a503Q7/wAySOSymn3B0ynJ8xiMLg7SGJGSTWF4m0Kbw3d3ZuVt7W50a5tVvvDwKl0Z&#10;x56sgU53qpUMSQFLkdTird8mpW3iePxD4Y0u71bR9Zni8U6ebOCM3EMczkXUe8nOY3jdW4DLlSDg&#10;12qm5xl7NtfP9fP8u5g5OSt2GeL9I1fVPhNIyqmp3WmQXemavcfb/OupL1WIkka1YLkogUeYr++C&#10;eK8usNB1LS/H9o2sa3JYLlLLU3u5Gb+0Ucq0ROWPzyhTleoK5OOo7VfHuqNb6/e6nqcGiy3SfZvt&#10;n7w3Gsyli0PmAI0bptKszoCykcg5riINTceKYjqnlm20+2e+0y1060k8tpYgTHcEy5Z2yp5Iyccg&#10;AV14eFSMpU0kk7+bd9+ljz3aU0bem6jf+MvF9n4d1HTEiQalCmnI9x5v7+VwWAIABRQQCGznacZr&#10;K+NfjifWPiZ4iv8AQZLOO7sb+ZI5fsiSOwT9zCnzr8oUK3BGOT6iu1+HV/eR6rJPeQWkWj2WrWt6&#10;t1FF5BEEdw7xofMOWdTK5XAPBP1rjfiT4C8TeFvidqJvLSC9tLmCa6g1G3IEc0Y/ettndlUuuRu6&#10;lWIGORXoUJU41XCKSsv8r/eayf7u0e5teFvEOjXXh+fVZYbjSLyCV/s134b2zacZWjI8qSIALFlC&#10;z8bsMo6A4rnvFYsvDFjfXVpfJLJ5qtM7xMhgKsEjWMrIwdWB3ucckdulWNJ0rUtS8IaDZaXd22n6&#10;Pulu5rWcYivJ7nhnlKHaT8kajoFA9zW18Ure88LeItM1C38OaR4dtWs5LKFdOlW7t5ZYm2Ty7nLY&#10;LscL2GeORWDUXXte9+nknscsuaWrKdjC114Au7myecy31yLKG8Wd45ZEfAkkjVSMofLdVB+Ubhjk&#10;11NlYafpHw01Kxf7N/Z0McQmiGmyi7t3RjskSNHCjbllZpCep+WuTuNQ1bRtM05VSaSAtAlp5ECg&#10;JIGLOoYgElMgdQWxkcVuw6L458U3c154kjk8PabqMofT2VJYYAHYEmQ4yRKUU4GTlecA06ia0TtF&#10;Ds27RRwb/DvxlNoVlr9nHDc2cOqRxWmmJ+5kmSRGY5T7pBVSA3JBNeyWWlweI/F+parp97pEulTa&#10;LZW+oxXNs9n5cocE2rsBiV1dIw7rgP0Knaai0/xr4e8F21zb3dnpviTb5sL2kDvPYzSZziQT7D8j&#10;BWGwdTnPFcX4i/aFvNf0dp4IQIZIVMtnazrawbSQZkfJ5XIUYXk/NzUydbELlhG3S5SUYL9DqfG/&#10;xF8OeA9Sv5H8N6Dq3iC8mWU6tHKbQRDG1o4Y4gCwUNtU7hkjlQRXnviC/ufG/hqwttT1JZZbi6mn&#10;t7aMqhS1QiNEiUfMiKoJwTxnnOa8zvxeQOf9J0+NWmWe3is5AQUYkkoW6quOScHnvXtGqeD9C1Xw&#10;RoOo6bZzwW8cciXCPKshubeScszpJvJ+R9sa/KAQjZPPPX7GnhFFyd2+u+35fIrnlK90M8D+DbPx&#10;RdiHxFfJpdpFEYHvZmSO1eLy/laWQ5G3oC65bBIAGa5PRZoZ5vEFhHfPcNZAtDcWsqC3eJ1EbxEF&#10;SxAYqVwRjqcV6r4Gbwp4uivZtH0nQbjW7uJjF4cEbtDc3bbUQFWICED5gudpbuBzXMaN8NNT1t9W&#10;0+0sbqTxBMZIruKK1CC1SORclXViHztIIU4wCRurGlWTc+bQaTaVkc74BlmuPEDNDbTXds8kVjJb&#10;XEhD2pw2QAf9YSQcEHPzV0vxH1nTtQ+IFp9v0EadF5DF4YZVnbZhXCJKG27snBOMjHNa3g/4E+N/&#10;Dyvr0VpqsF1NcRLbfu51SB1VgbgErljyCcKAMDnnjZh/Zv8AGuo+NWjtPD/ie+8O3OyY3d1aI8/m&#10;KuHYL8qqXYEgDgBgD0NEnCVZzT0S8xunUtblZztxoE2raXFaQTJNp+nx3EFhNaSA/anD4McbkDcG&#10;cHhsAEccYNYGs+EBB4qmsp7uwkv4gsdtDpkORCMiRnBzliBvGOfun2r6K8E/so/GS9u9VvtRh0rQ&#10;LXUJpJPs93NFExYqFBaOISYGB93PBPSvQPDf7FraNt1PXPEum2GrvvVf7FsVZBuBOcyYJIJ7jHA4&#10;rKc3DYr6tKok7HyF/aPhvw5qF3Z219PcaNZ2wia7jSSOW743MscZxhfMYAcjK8ntVe6vbGHUftVl&#10;DDDbmXYfJtNxij25LcsURzGjAgcnaT3r7Ruv2PfBsup2cfla1qMcLAyXD6haQQSMTnDoqlyc5PAG&#10;MnmvI/iB+yNrPxG1a1vfDfijTYtCtN0NvbzMEuE+Zum2EGUK3ClgTgnsaUfZuSbfqTPCVEtLMyfh&#10;b4nj0e9F7Bqjj7fYPG+yNvJjshGcld+4I7FYx5m4fM4x6Vo6v8R7ibSJLaXRbWwtXSGK5S2mb/SG&#10;+1PKCzKfldUCrvwxbjjANdb4V/Zo1zRzaWGpavZapLDpb6d5Ns8nmhMHykmxGF8tWKkg88D8Pc/h&#10;1+znoPhTTo5Zda1KTUZbUWd1MDEiAkYdYwUJUcEA5zjHNeZOkvaOS2OuFGo42eh8neMBq3ibRtNn&#10;3XKWFtJNpcE9iQJI47h1kZ3WPDeYWcLuOR2GKl0TQhfalY+Ir+4k8T2tyzBIb26aAtEH2iKRgFbm&#10;Rw20gZ2EZHf63tv2cfhlpcFw0jaoYiy+dEt7Iok2kkBlTBPJ/Qelaw+CHw4Oix6YPD9xcaWcfuJ7&#10;yVwQG3YO5iSN3NTOnUlFRjKxSoO+p8vaBJKNN1LTltruTTrm5uraHTLV1minAf5JI0wGJONpYE/K&#10;zcgiuWu7fSF8BapqENnqmqwMkKXHh22uUEMpjKy3LiQEvty20ZB2ryM19rXvwn+HdybVr3QFv/sU&#10;SxQGeSV/JjXO2NQGAC8ngdc85p0Phb4baTALG08H6cYo4gBbx2iMETaQAASQOOKyWGS1uU6L2Phm&#10;PxHpfhbRrmwiudOsdLOqQz3AQmN7dHjG22lBUAMDkZYfM/LVD4W+JV5puo+GbbWf7Rnn1PcYbHSg&#10;qXFwHLP51xMzBZHUkqWJ6DAwBX3p9j8MaTcvc2Xg7ToZkUSvcPFEo4ydzE+nJy3SoD8U7bU/Lkjn&#10;8PvGG2Rk6hbyNuPYKrNyfTito4aGvNrcPYyuj568P6Z4w8UaVrnhwsdK8PTXDWWpvZsWcSSSLJNN&#10;aysuJNiBkDqV555wKwvH/wAO/wDhYPhvUNGuPgreaXbRQRafp2qvqtzIb6KGQtFJPG2G43kDeWyH&#10;c8BRX1DfeLtVuZYzvcEoWUxl1XHQfdGOvOKyrjX/ABQ0Ur2sd9echWlt4FIRfq7rnFdNG9DSEjf2&#10;L3kfC83wW1LX5tO8N2/h3Urq003WY2spJrOW2tUmljY3COxjXzI0SIYlIGWYBcbqs/Dzwt8W7pJn&#10;8R2N9BZWdrPdwSTQrbXV1KjsLbyJGHnRxxE4XGNwI6gCvsuy134i+KoLpNC8HT20sMYVL7xFexpa&#10;sTxvRY2dnI67cKM8EjrW74O+H+tadazR6jdfbtQkuC88kQjTz2wu5yBwP4gBzgYArsq1ZTpuMuvX&#10;qQqcL6M8qi+EHir4jJaQXeqLYR280KTXV5ERdXMSoQ7FY8bZXOzLMc4QkHDEVyPiT9jnQfEvxMm1&#10;S41drpoJ3cabaaS8xfC/KXYyBTtwuMDt719WjS9StrGSFImuJ5clpjcqhUY4Ax6euOa4vWfB3iu+&#10;uibya307SuFFvZXJBlB6+Y/B/AHB71x4eCoq0H8+po4x9T5tj/Yn0vUfFK/bvFniPRdMt4o4LWwi&#10;s44JfkO5V3M7sItxY7gMkkg54Ndh8LPhdpPwL+IlxrkGnvrmq3mmPbwmz0SQSpKCWaa4umdjiRQA&#10;SMEDOOOK6Ob4Xefe3tu01tb6db3ADxSIWQnaP+WisxJx1XgD61YsPCHiHU73U7VvEEWk+CbpRHBY&#10;6apM0qcbg00ihlUkH5V6Z4NdjqSa5XLQFFLoeceDfhZ4W+Ivgmyt/wDhJ59Q17R9aluLxora7uST&#10;/Ej7pYxKvJ2kt6ZzXqXiP9mXw18SrZbrUZdYsp3nkuft8VtbW93JvffkFhJgggYJGcADpXo3hqx8&#10;N6PYRW1m0sEFuAqidRt9OpJPJ45PpWlNqGlXUwAucwNksrhweOuO2awc2muXoNRSOC8BfAfwj4R8&#10;M3NjHbaxrFtPeyXzS69qvnTrctCYS6FVXyzsZgNoGNxpdJ+Afwu8MRPp9h4J0JLZ9jzx3qyXbSMh&#10;3qWMxYEq3I4PNdLL440/S5JhDoWtXRhDHZGnlqemOPvYOeuKbJ8QNUSPz59Ij0bRljX97cqzybm+&#10;6MyBBj2AY/yodSbd7jSitLFzS/CHhjwqzPpHhzQdLlABaSy0mC3PrnekYPvVl/Et+ykQtcXETk4W&#10;aRwWTPrt55+lc/pnju7ttOudR1sXGlWbkw2qanBHayzEH5pVQ8shGApIz149ee1LX9R8VSgaZq18&#10;ys7qVPkpGgx8oIb356VnKTb95mkYx3SN+78Rafrj3eNG0rWJLZv9IMqqyQn3Ljnnj61TbwxayaN9&#10;psdC8N6RqEkAxqUWnQBrds5wpCHkf3q474hza5o3hS4vxL4l8WXMYjkWztUQ26opG9I4olSRnYjA&#10;PC4YkkYrtrXTLfXdOsdULXnheW6s4ylheXSMbbvgjcUyD161N0lzJl2b0ZxPiP4WXmp25k1j4m+O&#10;pEVXJtbDWJre2lDAYDRwspYLzwMEg4Jrb8IfCLwLrNqkkXg7S9Zv7YQxyXes2BLSBUKJlWDDCqWA&#10;XnGSepzTtSvbbTIZby++JWjww2xO+WNoUZQv8A6ZPbjk15N4l/ah8P27vHp1/eavICTJFJGYo8bT&#10;jDeb/ex0HStFUnU0TI5YQ2sfTlhpieDIgI9OsrawgRYbW20i0CsMAhUCgfKAAQOPyrntd+K+sWyT&#10;nSvAOu3rrj9/d3KWkJbGSDls8dOAeeK+SX/aEju763WC2i0OGRjK95cn7TJM5GQU+fAVTk4PJ46V&#10;vaz+0rpWlG0isdYs2vZnZp5L47UONvzAKeD2GSMc9atUpJ6mTknuz1XXh8adY0CW7sta0Lw5qa3G&#10;9ra2tjNNHCWztjLAB5FHbIz61J4X0LUr+4n1Hx34m1vX/NLpbwXJTS7FAODm3jmdpCeuXcgYGFrz&#10;Ww+Pd1capbwiLw7qU0sg8oaZrKtK+DydjqNoI56tXf8AgT4nWniO7lgjuf7OaOXy8XqMgifnLgDb&#10;kfKfmxjpxzSleC1RSUZO6PUdC+FXhO20678qKwliWYOsMC5WDjjaB98nrzS2vhbR9OiiYWDKkdxu&#10;VJcb3Y9C5J+bB5z24FcFqfxs+G1jNqN5qHiewF5bBFnecS7cbSQ3yqoYNtI+XNVLj9qP4YeErC4T&#10;RorvxNOFaeQ2EAPkswBO6Q9MZAwOgz6Vnactkw54x3Z1Xirwf4U1yG+i8TTac13M5iMDu0pRWIUb&#10;CMhGBwQFHWvItX8G/Cnw9AYNE1TT7A6WDEdirJcksNuGdW3MT82eOehry7xP8Vdd1jVbyaw02+g0&#10;uSGW8H2i4EMwDAtHsUtkKG2k5BJA4AryCL4hX1sxtTqFhbSRpsuJxbQIZnBJI3hSXYZGR09fSt4U&#10;ptEuokz6zjvdIspNGstOiSzjWaMy+bYh7u4gUlj5KFsRBuPnxnjijw147024v9ZsLazsNOtre5kl&#10;t45JG+15OGaafZHlSxO7aWJI25r5Es/G2pXd5MLK7ub7VDC0JNpGJJGVmzuUAHbjHboB0rIudSuf&#10;DGtXdlI+twahGDJNHfySRy4/iYoSCAeMnHOK6I4dszlWtqkfc2m/FXwfqkqwRahc6jM7ALb6cJ1u&#10;JyWIBWMgAjjnp0rO8S/HnwX4Yt4Re6zHFbxyMUSJPtV4SOGDIhLjB4+ufSvjWG58VpZxReH7HV2n&#10;1mPDXcdtMLkxIc7I3xyD1JU5wOuKyx8J/iDo+25l8Ca7FbSxGQ3RsJEynUuXPQZPVsda1hg4y3lo&#10;ZSxMkrJH3X4c+N+ha9aSTWV1qltbIjTE36XMJaMj5WwBnJPQZJ74rRn+OenaTPFb21rrtwDFuhI0&#10;+SfdkYAO5WIyeMEZNfmyni/WdJvJYJru+jhLhSGGcHPAJyRkjtnn6V0emeOLzRZ1fT7q5gaQ75JV&#10;u3jklGchRg+vsK0lgOXYzWKv0PuCw+LfhPwnqD6ub77LqrgQKIhPKp+YnGx8bNhY5XgZJGOK7ofF&#10;nRPE9g0kt7dkGXzfOuQIIJMD7oGeQCOO5IxXwXofxC1vVNU03S5b26aKOQ7LC1kWXaCeioxwzYJ9&#10;z61358Xf2L4ZWXSNDl1X7Fbss95qtxCggYnLiGEnLOOhfDEdK5KmGtZLc3jXurn1fe/FSz8Saymn&#10;6XrT3FxnzB4f0lGNxcLHF87Fkf5FP3tzE56c1Y+Heozz6jqeptpmo6FeapNFav8A2zPKL93UEGJM&#10;khY+Rjbtzg5r4n8C6xJqPhPXNYh02NpdUvhFD4it7wW1xPCUIlt2QyYaJWWPBCL1fJPQdb4d8Ua9&#10;4ckjvdamvL+0s4GnXS5J3WKSNTjBZdpUNwPlzk+tEsNa6THGtdLQ+ytTGu3Uts2nai9na2pbMCxC&#10;5WTAI+dtpxz6ZORXAa78WvGvwznOveKr3UB4QBihY2iRhELHGRmNWGemGA9ia+ffFnjPxfc6Qmhx&#10;3Enh1pbaK5mltb13eDEm6VItjBSQuF7kngHOa5jxL8ZWvbS80a517Ubq3uNMks7mybaLcs7AbC8h&#10;bDqmCQCSpas44Jza1+4J4hJbHpXjD9uPxDf+KJLLw/atdwwMyuL2SOdpJFb+DaijaR/F+tfMviX4&#10;5fEHxR4q1S51nVdQ+1SPvtrSSVikCnosag7V/AVm+Fte8P6B4mnvpGk1C9SMpDczvwO33BkE98jN&#10;P8b63pVrqWj3V4cyzSu0j27fcUD5fl6DHTivXp4eFOXLy30PPlUc48zkZ99qXiKa+gafBE4jX7c3&#10;EQYjnBGc8dR61t2Ora9p0++1v380xiR5XuBG746Y6D+lSaX408PPDukd5YIQWRZlY7z2CjOMd/Wr&#10;tnr3hue1sooopvt9zhpotvyqCc9Qfl7Y4q5K/wBkqNv5iWL4u+KZ2m267cy3MIa3huLq7Zkt1cZZ&#10;lGNue27Gc9DXXadph1HSbee5kk1SRIXeW5lLbSSOhXAzxzk55qCw0Szvr+KSZYrMM6xosHzDYOcA&#10;nk13kPhq3uThp98MCn94fvoeuB0AGOfrmuabivhR0Qi3u7nGHQYrnwFfJM00AlPlwT3KhBI/JUuo&#10;5C8HnBOMY6Vx+hfDnx34ivrnV9M8K+I79hn7RFp2mTTW72wBHD4AfjowJzivp/4R+AtL1zxBqOoe&#10;IVSTw3YxrLcNdq22UkYSIleWHDMcc9B3NfX+o+Jor6z+zaXqFzGIbRBFHHpcq2kMe0bQxZRgYxgb&#10;sgDtXG8WqcnFI1lhOZRb6n59+Avhl47+EGnjxHPot7aQLAsltetE8ItY3ALHj5o37HOM7uuOK7n4&#10;Y+LtR8H3viIaxqMcdnqty1xpr3JMy3IlVTIqMSP3kZBJH8SnIr6Mufh9Pp1+0OtRtq9nKN++wl8q&#10;5hLnI+TrsBAwoZh6g1X0fwf4YudPufDuoeEb6GC6SSdZ2tsJKoLfMxjb5JAG64QjNctSr7VPnWrO&#10;qNFU/geh5HcalrPxC1DX7Ax3WpaTpiww2FxNCkipfYJMj7iCyIWBwDwAM1xOq/CrWdO8SXNs2oJe&#10;XkcbTWuu3N6cTTGUO6spOyNfvBcENzjOK9S1eyg+HdrdX/8AwndnZeHLhFmgS93zuPLCRO44yM8K&#10;xO75uvTNdT8SNE1vxh8N7zTvC3iHSjJqUSS2ovbQyeSqhSUjZDt5AyNwOc1xKo4S5Y2Ol0nJXepx&#10;PhYz6/4atz4mtL3T9Sgv/Mlultyv2uRlzuJGcMc7Bg4PBGKv+KNchufDl1ea/fWun6bokrRBdQAQ&#10;pIu1kUbujE/KSDzkVHe+GPibcaHYQW+u+G4b60sirQSJOCx+8yqvJCqfujYeg+bHTw/xL+zb8VfF&#10;niOyl8U6vb+IdOhmxb6f5j+WJGO7ftUYcZbu27jpxVUoOrK8ppIJ3pq0Y3O1+FPj2PxXr+r6swl0&#10;zTry5NyljAQ0wK/dLM/EeTglVP41y/xZ+Nt3caLreqkW/hq+uZpIdPszdPNLIElYNOsY+UfKjBTu&#10;wXPcA1LNpXiuDTbvwroOm2L3Rbbf6hq1lcmIXvmMDJEoj8v5BsUFiQDk7SDmsXX/AAJcfFbxlfax&#10;Yiwj0zTLL7MJry4SB5ti+W1y7MEWOPcCVEfA3dDnNejSoRcuae3b+u5w1KkkuVF3xd8SX8La1fPr&#10;Gsar4W1G6K3lvCkm9VikHyFyhYSZVVXqMHOMV88eKvife+NPEVxLJ5ks7OzfaLuLc8YBJAOScDry&#10;OTmvqLwh8KvDT+HrvW9b0aDULxo1vLOe3s5ja4UEJIVKM3lsTkBclif4RWV4x8I+BbyyS6i0Syu1&#10;jiEU5hvFsJo2Yg/aD822IkjCo5JGSWGeBvRqUoSskctSnOS1Z83a54i1jVbIaNBc31vYkH5ZJpMF&#10;WAyBGDj5ienTHat/wbpHiqbTxC1kurW4uQ4tLmTY24gKrLjOADzkZ75r0vXvgHBbbJbfw5quoX0q&#10;hoWtNTtrp4CW+VmQuhOV5+7jkc1qWn7Nug+Dvh0njbWNQ8UaFeXjNa2+myW7S393KSWUxxxnCo3Z&#10;jkdcV1+2g46dTmVKSd5CaZ4g8aXuhWulzaXdaXqNrD5cWqRW0aXVuqy7ThAAJQTkfOO2RXIeM/Fu&#10;oWiz2vigW+kWQv08rXtMsW+yNOynMNy7cqzL82QSoBOAMV2vwx+Lfgj4d33ifW9W8JeN7Wwktoop&#10;5dQttxusMMxjPAADFiWYDngVueJ/G/w0+M/hnxRqb6NaaNoumagttpbWl6bmT7Q0IcSNbID5kRGC&#10;SSoBXA3ciuaMUp8zjodTm+Xl5tf69DxLxV4m03SomitrlbqW5+ZnRpJUSMjrlDtKjrkdO9J4V159&#10;9tpdlqdneyXEqAI6FWiYAk/McZXb2yM1ov4m1bXodGsI9R0mfShJJaiLTSLOO4CHCCSMovlbsgFS&#10;cMTnJrb8I/CLT/FGveIdaOpaFeRR3kOlfYpZpIxb3Eg3RwxyIu2RmQHleOCPeuuyUbMwVRyloeee&#10;Ifihrj+JQmp2Kl4XC20UYJQgNgMG/iyAMdhWX4s1nU9ehiumvLy3MURW4toImPmKTu3nPrwvTtiv&#10;pvxt8N9H8F+BdVvNaXTLC3DhIW0mLzpr3cy7Y41Lgl1ycbONoLE14e/wr0Ya/ZWF78QtH1HWL0p9&#10;nsIN80b713oJHO1UXawPOcnPHTMRlB622+ZU1J6J3ucF/b2s+I9TS61y3mkd2HkS3MjRFI8BVCAH&#10;njpivVvhfJ4T8O6BcN4i8SW8yX0KyQ22nAs+n3CFiquMYLMADkk+lR6X8N/C2gwand3Hj3wlHq8L&#10;bRLc6p5paP5SDHCEG1eehGcdKoTx+EIbew025+IXhy/aaVv+QUzRwIuQuHlkACHPzcrjbkgk1M3z&#10;q0U7ehEPcd21f1O9+FUulJqt/qNhqT6mha2/fTnyjHuG9i+3kFW44HFe1ar4/sNbgshut1tci6zd&#10;zLIqyDIY4bpyB0Pp1rlPCPgj4ReHbuz1nxD8XNB1Y6+phWzsf3dqmeCCyBmVRtxuYKOelacfgrwZ&#10;darf3vhPxX4Z1G30u6eN0e+VFtUcZUb3wGQZ++MjOR1rnbi3fU64S6XRzreJLbRvPDEOiMZJ7wyF&#10;IUCnIBV8DqccDqBg1X8X+NrOG2jmspv7fSD5pUsIS0FrkDaDNxGrtuHyk5zXn3jm0HiPSoIbvxdo&#10;2rWUOooz6Rp9+kgL7C8pkkxvMAXneoIJBAGa8yjvbnWfiLa6PpGprLosN7DNDb2rGRRtYIkqRgK0&#10;pVAoI2kkAmuiNFNXuYzrtO0T6Qt/F/ie3givzf2HgXTtu77bcWUlxdGVXDtlCETcka7tpLZbAAJr&#10;zi51fw74x0fXja+M7zVNUaLdFa62BIlyPNKqI9yBY5D+7dtgGfXiuw1n4Ta9rvxK1n+2Zp9Z0yO4&#10;uGs5bG7cEW8pdlhhQrjcJ3DfMwJ3YHFLbeGdP+F8+ljXtFtU13VGisH02y23VxLcSrIIgqs26KNx&#10;wxwcEHIGBURcV8L18v6uOTlszmIbCLw5q1lqemsGiuYVtrW3tvDVrLJLsG0vEZEP7oZALttO7I5r&#10;0/UvgNpQ+CniPxB4v0e01zXr29R7V4oIi8bnGIwkKhXb7x4+VQDnGK6mD4PWXwt8RXGueLtTv9Wm&#10;1i2hs4bWaeOS1t5kVQJJFwPl4Q7QQOegzwvxZ+CXxH8XeGJNE8NeMfDselWUC3tzbWMTQ2tsNgEh&#10;DRD92HwzZBOeQBUqr70bSt5luDSeh8NeOvgQ7aY/iHw5pxstJhG243zHfG643FlJ4ByMDOeDxxXZ&#10;/Duzi8J/Di+vLBLy21qPUGMSyAmKaIRgSMcHou7gdckZr6KP7MVjovhvRrC91Q6pavcNJdXOk6yk&#10;smqSy5AiEZUJtA2fOwJG4DHU1keJP2Wvjnf6npU+k29vouj6Pfy3enwXmpW32iLeFyshgDeYB5Yy&#10;CMj9a7J4lVUouXzZy+xcfetqebeE/DkfjW7Eeqa5NaaVOFNzaASAiJfmcyA8FcLzkdAMZrz/AMV+&#10;HrJJ9H8Ry2ZtrHX3lkskAMTfZUYRwny2G4FwCQTweCOtevePvF3xj+G+m31lrHhxbmC6tnh1bxFo&#10;9m1/IWfcRIjuEClwcqQWAB4z0ryXwD8XPClzrGt3/iPULq+kvI47aOLWrKae4ijTO2RZoThDliSo&#10;UgBcUqSmk57ry1/IKlk0np6nQQaNN4WvRc2kw0nz1EXnXsYDhmwRhmDcgjI4FVreKK5vNV1O4vrp&#10;Zre0bUPt8EykSsCY2GAASAcnGB0r1j4ZeO/hmZbuC18I2Ws6zdE3EIsNA1GZbe2eQIHlQoXcYJy6&#10;juMAk4Cw/E3TvCmqQmP4Oappk2nXTpa6cmgSn7UDuMUziVRtAVgQjDJ+YnGMVDnK7VtTRJW3OQ8N&#10;PpsOkXd6bTQ7+G2e3uIDBDcXjOzYCOsYXoDhnyckqQMZrb1HwV4guYYNQW71VrkMJjYX9xCXvraN&#10;fMYqseVRtzkmEcqMb8mrFt8WZL7xrp3h228Ma7okd1evctafYoLmcOc+WNiRquC/GMqBuHPGa0Pi&#10;D8XtG0XS5dMu/Avi+61bSJJN17rmqx2y2Fw4DEwwwMykFT97uMAmufmana2/oa2XKee618QbzWry&#10;bQ9Dg0ePRdJcyyavpsK7p5CgeUiSRchtzFSckDbgAZzWIvj3xlqHi/Q7DQdT1AXdldfZPsdnM7rZ&#10;2zv8xn2MUdirHJA+VRzg10HhDxNq/ifwodJ8K+ArZYYXlW0udX1FUt4hKSZpdjkI0jOBkkEAAYxk&#10;11Ph7wT4qtNfudUvLnwpo9jbQNk6RrIeSGHkySFkG1iWU5d8/wB0LVzrU6V07ffr9xCpzqWauede&#10;P77UvGcdxo2i6TY63DY3E0j39ho8Q8ra5jVPO4aQBTyM45AxXrOn+CTrlpBceJvPiutCs9lvo7wx&#10;i2O7K5twP4RmP5AcfKetHivVfEDYuHTwlJBrEDS6dAJCywndGATjaxGA0n3eWY/WvO7bWfFlpeX3&#10;hvQ/FOnpc2gku9Q13V7QxwHDhxHbMxkMpUdPl4JxjvWHtlOKSaVjT2VpX1Z6t44+EOiX8WnR+JNb&#10;Gk6ldzFY7e4jDRII1HKbTiPKkdNxO9c9K2fFXwq0DUrPStRv7zRNO0awhXTLSB7e2kSzLOu6TYWX&#10;zHIbqVbHJxgVj+MvgPo+o6z4d1LxDrmsXlzqF2qtcXNzElmzTx7go+4EG7hcbR83JOBXLeH/AIK+&#10;Ddd+JlncapocXiBbmZ7GLQ1ST7PA0PDtNcI2GJPCnPzHOBiuFYymknzP7v8Ago63hqi6Lp/Wx6N4&#10;m8UfCj4WXU+lwar4VjWO1aM2umWwmlWYAkOzwrtY8A7exJyQBXzz8Rfi74H8baH4hay1jxNc+K7k&#10;x/YtluktvNMzJ8qAY8kKFULty2e+K6Dx5pvg3wD4l+KVj4S0jQtM068+z21u8jNcXVsFRhcCJ2ba&#10;vmFjkZJAXjGePL/B/inVNF0xrfTreTVbW2nRra0On+dZtL5e1Z5HwcFc4ySMDBr1KLi1zxTb08vP&#10;sziqxknyyemv9bnUxeNvGHhzwVcaDpHhTxJpGkwysup3Wv3rAGV2LPIC4HleY2wuBkEjAOTmuO8K&#10;eMvGt5e2en6ZHHqt3dWQ0u2nu4pb10SNiVEZkyqDLADbjHFfXPwh+Fc/gzUdQu/iNf2fi3Xryzaf&#10;SHtLd76HT5VkKyIWaPa8kpYEeWCcKcHvXtnwg07/AIWH4e1fSrB7LSgsbtLZ2SlJIv3xXf8ANGNg&#10;LRkFcbwevauGeOiptRgm31vpf5nUsHaClOTil3PmHwZ8APEMGjf2ffeOtRsNOliS5vYNJ0wRvcXf&#10;mcQrOQWmZThV2gnk4xXofww/ZPub1Na13xXqnim70+ZHu7qG7vzatcSMVVzIkYMhZRGow5/hB2iv&#10;bLy88IeAYPEGt6prou9QjuxaSw3crvbo0Y3eXBtQMDggHHJxXnGueNfG/wAbbS1Twpa3kehTSgxW&#10;Fqfscd5IspCvPJIMmFdhYRx/fJ+bPSuB4mtP45Wv2/I740aaXuRvbubUXwK8P+ANBljj0o+E7fxd&#10;ocXhi+uZ9st5cIqOxkII3B23ktJnJMadMCvFNK+C3gKO4vPB3w61rW9PiUP/AMJFrN/psN8rbYmV&#10;XgncAI029kWEN1yT059nn8L+PtPiN9qGsWOo6lJKkg+03stxLFEBtCxlY8xkkscfLkhcZrTuvBGm&#10;G+lOoa0onuA7ro2kS+bDEAw8kP5zbt6gDLHBPPHFYvGVo3tJvyZtDCQdm0k9dUfKniD4HeE/gx4Y&#10;uJ9a1XVo7y98qXTbHW9MSOdommEe2ZmYlSoA3Kin7yfNg4HH+N9A0y30vydN0GKG88pYYNQYmy8m&#10;cynzlULyy7APv4wa+8JPDfhfWtVS9azaPUbaGGOY3/3RErgs+QGxjPGMZJrh/C/w+uvHnizUdb3P&#10;qGnTSSpJd3MYjWXc7E8MCAAu3DBcnJya1jjZX5pPX13+Whf1KHK47L0Ph5fgZqWqwJey20pnkXEc&#10;TNvLZ5UL7Y5B9hX0V+y1+z5b28v9u6naSJcRL59s0sZWTacpICxzuyAeo4JPFe9w+ALS+8QpbWCW&#10;VnounQBZhAjEpKpDZ+0ZH3VAyCAvOPavVdCaDyJLaxhjigeFmhdZV82QHo4iyzbSW+8fyqKuZVqq&#10;9nsgWBw9B897s8hv/Belp4MufB12sbLNA0X2ZI8zs4YDe/I2Mx/jIySeK5C3/Zj0v4SaVaXGgWd3&#10;r+o3t7F9riluxEyQZOR0ywDYJGecCvb/AAp4djsbPT7hFuJ5bBZmae6uYxbC7yRJNMcb5SvOM8Dt&#10;jrXBeJfjN4a0TRtYh8L6brGo+JriF7b+2ZDDZW8jk/NKjM4wOPvKOABj1rjpub91PRnRLluvdu1/&#10;XyOz0f4aGfSNRuL4x+HLhxO1xevEn+hwOAXLEkr8wXOTggknpxXnnhvRPhJ+z7dReJzrmj3+pXEU&#10;lpFq/iC8GFhjChhBawqcDIGSq5YnJJ4rxvxT418SnWJdO8Qa9JqHibxDbAWFnYayGs4UGI90+wgS&#10;OoOcENu6DHNdf4/+CWkawNL1LW/GOo6p4ggRY4Z7+yCi9cNlkxCCFRsAKWzggE12RjGmuWUrJ9up&#10;zShOd7K7X9epH4j/AGvvF/xB8b3GheC7K5GkEJEupz6Q6jy2GHlETA7QedpduQOleS+PPE0Xg0xe&#10;F72efQda8rbcT29sxl2K4OZhGcSFtoIK4C5HFe5/EfTfFXgrSbS98KiA3GsPDbo7ufNspBwXeJfv&#10;bBhSSTgt0rzHTfgT4xv7xZre5TxDHapM17qur2CLJeTs6gLbnjzBjgbtq8D1rqoujH3mkl63b8/+&#10;AZzjUS5YP7la34nKaz8W/DXjkzN418KLpsTRgpqtuzFlYZ8uN4d21wCRkqM4JzXC+A/A+nXkV34h&#10;ttSg8Q3dvfQXdnqEEUyw21yuWEMYc4dFOMtjjGKvfF7Wr/TLW60K8giErSx2lqJ7FYhb3Bfa2QMs&#10;c55/TrW9pXw01nSfCbWWmT+VbrArmWQlI0j3fvWVW528ZyTk5HNe1CEVRunZS6X0scDlJ1OVq/L9&#10;5694W8a6l4nm8TXXxH8a6VGGmgNip08C4LBSMfKFxCuT0Bzyc1xeseNbDQvFN/ZXuoS6LczMskii&#10;XMLIT8ktvycq4wMYBGDxVn4XaTa3PiWS31bSNW8Z3a3LQ24t4kt45V8sjaXdssq+ikY5POKyfEfj&#10;T4eWXiqa4Wy0Hwpq1rcm1udRu9Plu47RY5CskMCZdHbaBhtueSc146ioVXHluvJHoS/hJp/edt4o&#10;v9M8RlLP/hKdS1Hw3qlhGbi1toZJI7NInxuM2CQu4ryq8Ywa4/U9NuvAGo6fDp2tyf2TqBWCI3tu&#10;E+1lT8oKgYbDEHbwTwelereEPEvhrWvC0Gi6Nrb3EMgSJbaW18gZB3I6qzK8YIbkgEEmua8UeDrn&#10;WvGev2Wo6Na6jFZzxXNvqVzcN9gtpvKGUV1Zc7MZKKCSWxkVtT3aktOxjU1imnqeb+JvtWpb9K1X&#10;R72OY3OY5riyaOKdzgkuyscLz90evtXS+G7nQbrXV+23unrcWi4FjIW2TMP7u8AhBjPqa4Txt8RN&#10;WuvEFlolg0ehaReXLiKVIt2oSqFVTvlY7VRipYKvTOOazfHPiSb4e+K9Jstc1S6e1mS1vo9JaKaa&#10;V43J3Zc7VDfKPu7vvYzXU6LlDlWj12OdVuV3Z7X8SPhH4u+In9nz+G9LtZfCogjhtozMbWK4mKB5&#10;LhomAVsudodsn5QAK83tvgN47j1Gzt7rws8sCSqzXUZK2pUnA3ydlLZGcCvoPwR4mg8YW2otPqVx&#10;oktrabWnlt/9IZJAAgg38Iw6YPK9cVFq/jjwh4V0K4g1bVfLt542s2srK9a6llBHzBiEO49CSOhP&#10;WuGjWmo8ttTqqUo812zlfDXg7VPhrENS1fXYG1aW1Nla6fpNvI7LcOwVQXBAYc8/LgAZzUk0l74Y&#10;sNWt9It9YvPElpbrb2Qu4PJW0toUy11LvY7Y2IJUHBO3NeXeJfH3hxfDibp9W1TWLC7FrYX7zmOd&#10;0BDK4YAhUXOMEHcRiu88NarqHxK0zWLRNHtrLT761t7zXr+/u5VS4SJHWNZmjwGX5uIl2gksWzji&#10;nTkvfkiHOLtTiznfip8cdRtfDGm6RpWu208Elo0mrXenT4N5Lv8AmQP6FeDgc89hWb4c8ZtP8D1u&#10;dbu1tp9a1KWe2ggjzdXcQIUHeBlUUkrg9dpArx34vTaF/wAJ9ruj+HLKPTtKhkiRIY+o2xL5piY8&#10;4L7iAc8Y9K7XwXqVhb+BtC+1iS3jtZ/JW38p5j5YJdjhc5J3YGcKCe9enKjGnTgedTqylVld7FuX&#10;WIvDc1vdabALhd5jR02mSISKEdolI4OMjdzjJIrVl8JrrXj+wuNUNzpugNJm70+NnmhEioWDRZJP&#10;zKFBPTd6VIPA/iUTaPd6Y1lBpkd6t3sv0MM4hEocg7hhQVG08nqaZ4wtX1K5sNJs7TTPPurie7u4&#10;9IgubmSe0km3W67gMBQg2DaOe571F1dWZo4tp3NTxP8AHUSeC5PD+lC60/TYBvu5dHu1WRYQ53JJ&#10;I3AkZQBgEnmr+n2A1bVtC8LajFaWmnw2Q8U3kds/2aK1tZQQloMZ3u3y7i2STnjgVz8Pgm817Ubz&#10;wzB4Ht7KS6kdpIZjJaw2MHAYXcgPykhFbYo3HIHFdVoXhe+l8O3elQRaRe+JbhhHqb+YY2EMePs6&#10;xo7KPKReudxY9fSpnyRS5S4OXU+a/EPiiy0f4yNc6RZ2tnYWN2hit7edpoI+CrqGYAkfMe1fZGha&#10;jr0vhXUtN8NaBca7qlxEBb6ms8IhsUki+Y7wW2yEOMLjcACeK8Q+F/wW8DfELT/EniHxHpWtNZWN&#10;66Xmti/WzjaUnBSCBUYEL3bP0Fe0+DPi/o3g7RtUXQvB3iTVItFtd+lTXujuj3ZbO2TcijMUezJc&#10;jJyoxzVYqSk0oJtrf8DPDwlG85PR7GhpXwzX4aeG9E8OaFbwweIdRzcPcAiSQpGN08ju4Pyrj05J&#10;xnmvIPif4kvvEOotpWj3iz6XZRR3mqz3N+scMjEjcozhcL8o2rn5s8V6d4W1Txfqnhm20y7imk+J&#10;Pi+KcSNe3O0aXpbSCR3dR/x7xAY6jcTgcmvHvAPwg1Xx6vijUYdY0aw0a0vH0c3087RrdTfKwMUW&#10;wuQNykuQPvVhTSUnOb1R1PWKjHqeZalrUAul8rabkSrGkaYfHJxtGep46Vn6X4bXxP4k8y+M1rJb&#10;DzyCdjO4PyjnvkfpX1J8IPhhZfDLV7jxFruqxXs+n6kltt0OP7TfXEzZjhtkEkaiOM53cHJyCSBX&#10;QXmq2nxBnu9S1DwBPNpxglFq0rxW1ugE20zSTxgkLlCo27sgMRxzXV9binyRWnc51hW17z17HHeF&#10;rbTvH8m65vVsojLHc6jqGoZaVFjjAeNDnauRxxzXk2s+JbXx78TW1OSxnv7SO4uLi3S5tGWKUIcQ&#10;ssmNrAHHXuBXa2XxT0zV9LvLG10PRrOxsrtVubSWcPAz+Yf4W2b48jOARnqaw9Y1Nb14rgTrdicb&#10;Y5Ym/dK2c8AEBUBGMAcdKVKDg5XRc6imkk7neXt3D4k0y3g1K4nvoJbqLIa4ZBvHzFmHVs85zxXM&#10;+MbZLO4m0/UryK51eLdJ9qVg3l4yVjfHcjGB9Kl0Ox1TxNPb6ZpSyXM00ksomZABGiRjlmJwiZON&#10;2Rziqnjrw4E8TXur2Wu/apJlDLFG6SCG5yRIWk6N1AOPwrjjBKfK2d8p80LpHMaXq2q+JtNkstHs&#10;pZfPuTP5MKZ3E8NvX7oPAJPbHvXY+GtE0+y8U+H9Gj8SPCIw0dytjFvgsw77pPnDH5sbi3BHTHSu&#10;h8KfC3VdQ8MRa4NY0rRrC/uJLZmnmkjkkRBh5FVVwwzxnIBqObQB4G8LLe219a2Ykhl827uLGSX+&#10;0GLMheB13AQqpUfKCSeadSo2+WmznpwuuaSGWfw9h1PxFcLovjPUn0nTIzNdrCkj3Gx8lWOHVGZ3&#10;OFXrjJOMVh3nw3i0ewPiLxlp+ieHmYyRWlnPZTyaneTgExAxbgFB5LSFjweprb8EaXN8P/CeqeMv&#10;FWlQWFhPZM2hxTIm/VZmVQgijzvG0jJ3KDjOeteOar4zu/Feowarr189/LCgSR7ydmxnjCoOEHpj&#10;FdVHmcmk9EY1XHlT7na+B/jZJ4cmurXSvDUWkaxc2/lfbUlcNbPjbuVW4AA6EdOKHvZZQJb+5kvL&#10;i5hZJJ5TvkbORks3OTmvL/EPiOHTNQ0iS0Vk8sSmSYNv86IsoQZP8Iwfyrs9FvDrFqJTcibk4TYM&#10;NnnAGf1redJQfMluZUqrfusydNn/ALYvpprkQMpBdo7tfMwegwG4AFdLHd3scaq1oGZQASH6n8qx&#10;rA21tH5EkEU0ayOCHBIUhsnHPBxjn3qc+IwpIhs0EQ4QbWPHb+Orlr0OXbctfCn9mqVYLfUdO8JX&#10;XizxFpdwZ7mw0q4uWntdhwFmwAh3FTsCk55zxV3RPgPYeMtEm1ptAji1bWLyOG+v9auYYvstyZpv&#10;MSFIgBE21VypHGDnGa9Nu7i3vrfRbZNHi1W+cW8OoJbIz3FwrTgssdxJjD5IXAx0HzcVn67e6Np8&#10;z3N7pUnh/TLTVJEkt2hmjW0RpwBbqA+2SQrgsCQcsx4yRXM69SXV3/rQ2VGC0aVg8N/BGHS9T+w3&#10;8kMelNcFNNt/Njtrguh3M6uGJZNxBPykkADFdPqU+geHo9TtU1zT9Hs7G2F3u021F1NEyspVY5JG&#10;DFt56fdPQDPFXToeiavo/wBujGqWutBXlSaAA2ltGHzFArMDJJIY8M2GCgA5ODSX/hK+j0nxNqun&#10;/eRRftI14oWK3iVWWXJO1NrPkKPvNwO5rz6k5VJas6Go047HnXxCtbpbHUvErX9/Dql9JBqf9mat&#10;PvursmEsXKoVKkD5inG3fgdK848D6rf2ni651NLuLT5o1Mdu7XQnk+1HYy/ZwQTEfdQ2FyCeTXpM&#10;uu6hfavf+INYtdM1oiJ4ohNfiaZ/IILsyDH7xSS3HB7k9KyNOh1K+mur3RddttNuLiBrWe/s4Vtm&#10;kjZAzSTuVaSNVUk5xnghTyKzdVQi4SW/Xp6HmzScuY9b0rSZ/DN9a6RrN3bx3IuzLqdpZhbYXVsC&#10;rANJNk+UFB+7g4kOMZGOY1D4zQ+Ar23v01mabUbyb7U1rKmFtbVUw6sWLSBVjGAN5J3npgV518MP&#10;iJbeJNPXQ20yH+3dUuYJdNVA07xmIYMUUkrEKZ9qbndh90AcVifHO0n8b63ZXWtXN3p1xMtw93cW&#10;qxG2nukkk2smHVShVQh290Y5OefHo4VrE8lfT5fl93/BCdZqHNE6fxZ8X7nx34mudO0bWbi2t7yW&#10;z/s7TJwTcwCNEuWij5YR7nkPQc49q6fRPhvet4q8Wvqsmry7dHlbUfE+pztqEtzNKERLS1kmZSY1&#10;IIbcQSQBnacV594a0NNLtvE3xCstagXU9I1IQW0UCb1kuZAojCOFbPlxnLYHBAr6Mk8Vz6/4O0/+&#10;0Y01q2kjSa/i09kSG1lRSQjq4QtEPIbO0AnOea9yfssHHlgtJaP1t/kbQSa5pbnlfxY0TVPDGu6Z&#10;bhdR0ufVZGS13yYb7UqjbGksZ2hhkElcqNwJrk9AvNf0vxZAdXv9JWX91CLllC2cgXcGVpACXkwN&#10;2QpzyWxXO/Gvxbrfi7xwdK8Ni4tQ9pbC0js3Z0EUjMJmiZRkRrtVT1PPJ4qp4++GHin4eXc2sxa3&#10;pN7aQO+hWETzJcS2tvCUzMxwf3bvJIm9STlWB6Vl9SpSoxpyklKS0vv5f15M4Kkvf5o7JnvmgeNN&#10;W0XQ7+ze6to7bXbu8guYJzc2llOhEjmNrmEr8gWT5VXag3ANgV8sSeCNSmgeHTtIuJNDM7Ki2lv5&#10;1xIELbAcAFncAcjjapPbmxoHxAutS0aFNYv7g2F3dSz7ImZiu5gjFkYeW5x2XnjtXpmnX+g2ej6p&#10;4o1HxTrk9zc215Z6HplukaXcN8IFWN2ZCfLt2DbOx5NZ4WjXy5yi9bvztfyt/S+ZcpRnZvQ8P/tP&#10;VL7QbzzNOubq2vofNu5gjuUVWCA5BODv24X1Ne5fss/AzXvDqXfjDX9Alj0rULZrXTNsKSByWdSx&#10;zko2UPy8FuOcEVU+FHiv4nXmpaX/AMIedL0e1u4iup2jTxRWiLGAkl06M26Rtp5xk84xXrXiL4m+&#10;LNA8QWsceum604F/s1xYRtDFdBgCpdAFLbmyRuwRnvWmY4qrTpvDQilzro9fu/AiEIr32ncjHhq/&#10;1+G08H+KdWbVLKG5ksJfES2bwbbtwHaONnzuYLEoyuAVycDrS+GLb4d6dqeoDQ44tP1m2hMUl/fw&#10;GKdzHE0Re1ZnzLJI5iCYA6OT0JrdPjldZ0uy0jTvEGuaDbXd5calcTxIt2UWKFoPMhU7WldlyHyQ&#10;qqrEZOTXn+kazPpvhXxppOnWK2sV8IrSB5LaM3W2KUF3hjRiFPOQdxIBIzmvFp1UoNu6v08/Tt5d&#10;Dpvy7FDRtdWTwl4i8EwQarb2q6b5lrZ+XF5uqS/aRLm8lOGyQWAK5OB09e/+KthoOra/Y+HNK0+y&#10;m8f6ZOmk6fp9vaIsNnA8T7ikI3JIrSMztLtVl5z1rH+C3xLPjT4lx6xf2b6bHoumTJrt7LGBEYlW&#10;KOBA5H7o+Yi8jLEsx6A10NxrGv8AxKfRLhNa0PSLbTpp4E1G6ihKX1yHEjXbzD5iyqMCL+LjIFa3&#10;qOcVL3X69fPvdfmJRT13uZkl3qXw90/TtL1bxHpGsslo8MV9GiQ3KIZT50KowIeE7P3TZUhsgqMV&#10;5b8YhHaeKn1rX7i01G3uvs7aPp9jfO8trACpQS4TMJA+Uqclieg4NWrrxdYa9pdro+s68thq9ze/&#10;aIr64X7RNFtDNEssfIyQ7sqEqvTOSc1h+Frjw/pqassMGsQeI9TvIX0W5nBVYWcFvNngGcgIMoBw&#10;SwJJ2120KKw0nKW/Wyt81+P46ClNW5T6Y+EOr2/xElu9aa0mMUcUGl/Yr+PyLYT2yzSu0agN83lS&#10;orM/JJHPaneNPGdx4U1SK5v5rfTrDQtNfUDpunTMq3WqT8QSDIA8uJMEZIG5PcCtfw7pi/CfSrdL&#10;fTrXyklt11u4LNNMPtMaPM4+XDPwSVAB+5nNeWfG/wAZ2VmmrWWrWa3dosr/ANo6PcW0sv2toHE/&#10;kxzREDZGskcZOP8AWE+5rwIzjWrctJPe1utl2/T5epVT3VfqUviJ8UdO8S6rb4j0/XL/AMVQWqX2&#10;hpDcxWrNbBJFRicKDI65CgbjkZbkY6Twld641iysunaXD4h1CSe2tdEchNGCLKGhmtSCgkYJjgsu&#10;cErnFeK3HgfUNf8ACWr674RmtL+GyS0ur1Xz5lwksjqINOaYbiYVwHBILPtxwMV13w20qL4a/Dzx&#10;B4uie40aO0ungkg1qPy0vpFLREK67zJhWZcIQMnJJwK9mtCMaWj1vtu7+nTp3vbXy54SfM77C/EX&#10;wRc+D7m7v/hzpF5H4M+wbLae4iQ7YYmVbhgFYswSVl+/nK4OOa0PDSH9nfwaNS8WQabHqGsSLqkN&#10;wYEnubQvAwhOSNsRbzCQgwQoJOSa7Kz+N+q6947Hhux0cwQIsrW+nwSbZpZZwqyjGdqQbWOAM4Zc&#10;1xNvqmmeOtATTdQ1W81G+1Xzrya31GKERJbea9vH5EiqVWUiMhFwwPqMEU515OnyyTtpe27TNYKM&#10;W5R3MrWfiSnizwDHfapqDRSXF6lvbNIDb+VaogWRoUHyPncnBBOACMCumsLy48D+Hby9lsL268QJ&#10;bx272+pwLbSPcZIEsSJt8qIAMQfvcYyQTWxocOnaNpUl5pVrqOo+Frry5RpFyks5tbS38sLL5smV&#10;dkmTy8LjsmMdOR1z4uwXmvTR2HhfT9Vvta0+Ozhi1K6fEkvnPJHJAX+WJAhZTC5G0ltpPGfPbjUk&#10;6VGLtv2+Xl5mU9JXb1JdKtLL4naD4o8Y67aMdZstOumN8j5+3XISNY1luRmOMIq52BTnBO7AFZmi&#10;amdH+GWgWotXGn3t/JHqWr6Neq0txB5QMTeXE23y0lI8xiTycYzXI/HHw9daXrukaDpQtTpGuJDc&#10;l9OnCiRpMR+ZMAP3XzllRCMBVJ711+l+LLnQ/At9p5lvbK/s3voJ7m0trfYsTt5c6SkA7tzIirjI&#10;H3gea7ql4UoSWqb0Xb+mZR3a7Hb+H/iHq2jeK/CkDaKkii3u9Gsngu7iWJ3XAf5ssybeihk+Ubz0&#10;K1zl7qU3w9spr+xN1o2m3eW0+axRpbx5S0bOJjKm+VQpkUM4AOMjpWJ4L0mV7jytL8RW19cWFl/a&#10;N7qUtwYZI7hvJEvkxllHCMFRmZWciQ4wFzyvir4nxaX4yWLwxpkV5arZW0cds/ntNNjdlXZm3M25&#10;t2FOMD04rOGGcqvKun3euopVWkpM+lIvF/h7XNfuH1Jmj8LoYEjSRzIsc7Q+YuZSQFUyKcn0GAPT&#10;yLxp8atJvfH1zruk3drrFro32i2htbmNVVoy4iVoJQFZ5C5dmQqcLt5Y5NUdA1vTbbQltfEV9cyR&#10;tdS3+oWEKJNNCQjZuP3gxu2o6pg/IH3dRWFPo0fgi8sPFNtMmm3eoaab2GwSFN0QmUGMkkku7KQS&#10;Wxjr3rWnh6UJvmXkv1+8fO3sdzrOneIfih4Y07U9Jm1e80m80qa20S0lkEssbhv3u2RyiRj7xDOc&#10;cELkivBvhpHrmv8Ai+HUtL0+zGtWM9vG+kavbSPHMI1Zm37cnGNx6E7sY4r1Lwt8Y9NuPhpqP286&#10;h4rhEb2dvommP5cdisrsUW4VlVJEU7iNvO72q940a98P+GPCnijwrcXOjyukdtfzSzrppmPmLkRw&#10;8fuI0OM5bzGL5yowfRw8pUFKlKO+1/yZXu83NFieLvDvhmx8Z3evQPbea8f9rCO1leC3srSPYiW0&#10;oBEhfKSKuGDH5CBjIrvYb/xJ8WtE8EeHryOZYdZtRqVo9xCbwwXUjAvI+Pm4jMahWAO0Ejqaf8Qr&#10;jUo9Ct3nvdL1K6uoLqSe4Syjnj24BHnoU8uJC7M6ui5BBIHNS6HoU2jaLaNe38Fp4T8MXFtb381o&#10;zJI9rtV3URow88OGX5hgDacngrXjyq+0hG+r/T+rHUk22nseY7NftPBfiLUbnXWlh0q5NpZNdWTR&#10;TXvmyhTIpABh2+SzDf8AwuuOTW14Phv/AAt418PaHPcX8emauq3ySGdrjcko4YQZCsWYdCTkZzya&#10;0/Fj6pr3hLxTpU0lnpWmNbxXDW0cslyZFNwgt/LRM+XI4dEJPAznIrU1H4cWn9q+CdN0a/kmhhvr&#10;W1vGcm1lykJZYre5lBKYbIAA+ZvoQIlODj7ySbv08tP68+hmoWd4m74j0jUb/Qm0ySwujqN59o/t&#10;Wd7SNEhwqh9qR7T5IYrIuMZMYBzg1xfj3wZ4u8awzaVCJtZ1GO4EUbxTwrey7Qi4jEeQgVF3bCeA&#10;Gz1q7F4tayuNQ0mK5u4p3ulR21i6Zoo7uF8IqzxNhiF3Bj6qxA6VoXfijU/DnjrV7ay1C18PW0dk&#10;qTwWdmYZL1ZMnfHGCSSm9iHZtzKxbByK5qVarQkqjSfLrYptS3PMG+Hmq+ANZ06yu9Gmhe3RWmlN&#10;uHWKCSNWLuGUqA7Oo/UEdK9f+GfiddZ0PUtGvS1ppriDT7fS2kL2V5ayvIWstxBdA0kgYhTnbuBI&#10;BzVfxf4m8KxPC+jmWLQPF0A07VNjSzTXtyg3A5kykcPmIse0EEFOh78BFcT6T4F01Hkh1cNLHLO9&#10;zp5zAW+VDJgjy5B5QIJGWU9OtdNSu8VD2kdG/X5/dtqDjyPQ7Lxj401uw8aeG38K31tNHqM/9mf2&#10;ktgLaeRlPkSQfaJGkHlKwG1j6/jVj4m/DTxb4tnm/sfTbK0s0sbdIbW4DwzXNwQFYzSucswi3HI4&#10;C8ckiqVt4W1uTwtY3GkeGJUm0aaC8jv7dSIYgX/eE27fMy7CqlAn/LPcM5FdzG/irX7+DVTZrDaQ&#10;6jK9y1jDO6bGJKTFJgWyVCKNm0bG5X5cV5jk8MoTprXVa9evQuMOe8XfU5PQdIf4YfBZpZBDc+I7&#10;3TIrOK+spEGoosxDSwxd3K7gU3fLnqQM1z15c6t4U1oR+EPD9uGn0qH+1p/FkEdrIEVkdIYowpiW&#10;5cHHPOE4wCM+u69ql3r+hrqeiJqNtHe3kdha2+nqEOEYgztujJaHaXOQQFyDiuM8b6deaRbWEscM&#10;lrG11HdahCl2Jru7kiBMcAh24LlkLn5wDG/TGBXVTnZe+k5Svf8ArR2XQ1qQVrLoHhyWfR/EyNqO&#10;mTR6VHYCK4ure5lneB5PPlFupxiR2hKqVI+7GvTNcx8ZfErJ4A8K6i2jG9n8QXUemhJ4m3GKKN9+&#10;+JG+fy02qCyjadpxwCPV/DFjqCG5nsb+1F3euZdWbSSJQ4ji5SBptpD7imOpChhnoKotp0c2q6Pe&#10;2bNcatLJeRT6l5FxPd2xaMmPz8DYoZ8qQBknbk44rkpScaqlJXduml3r+v4DcZONkc14O8M6b8OE&#10;8P8Ajq91GS1+z6Q9hp0v28NJdZuAnmxRICr/AHZEdZMYwMYGK8+8X+MNP8VeMdetIb5tN1xgst4t&#10;+wa2lumkDpGFO4xIvzoArYwVPBBr0TSPgv4r8HpaWN/Z7tNRWi0+M6IZprdmb5p5S4w2S7t04x1z&#10;yKHi34KX3iTxnZXaeEr6z0GG9Zbi9itFDCYXEskkkChctA7bDhwT82AcAV3OH72Up3dlp+e1tX/X&#10;TXBwqOKUUYfhDStRtNDtdW120vLXT7a3ewhF9vEVzHKp5+bckhZlJCsVyeRWp8KNL8SNI+l2Cxaj&#10;pmsRpbpI8hghJVfuSgB1yigH5yvUEGtbTfgj450eLTbPTdOnishebJ42d9sjgtLDM+448rbKyfKQ&#10;ysvQ17vp3wBHh/wlqNxLcLb+INQL/wCmaGjQjcVAyELbG4yDuHOOuc1k6FTEXXLo+/r82ma06L0c&#10;jwnxRqGlaR4itZPDcVyLYSq2o6X5YhcXEUm3aiqxDDcCHAJXOdvWuq0X4jWPiS8vpLFruz1fz0kv&#10;LG+lDbFwArIXJCZOAAvUn0Fdbp/wd0LSNdt2ufDt5cXNpb24sRFDDbAiLrLhCxJZvm5wMk1sTfC7&#10;w9dQi51jRokmuLiRm8688tw0m7O9l/gIP3VGAQCOlafUpxfNF6nVCnJPc8jS916RddtCkVq159pt&#10;9S/tRxDLE1uPOby8AqGVCEXPDDvnJHl+uX02saLDpTXkOnanHJJ5mpQytKl3a7lZgI/7yLGPk6dM&#10;V9oHRvCXhWyu7uPw7pVx5m1pfNbzjL2wrSZIzXO+MfBVt4q02e4s/BGj2bXiKIo57ZN4jI+Zt8SF&#10;lJPfgjmt6GDUKntJu76Fqm76nxPpWvnV9WvLDRLMw6Is7Bri7k2LdqoCrMSxIU7XYhRgcAnPFWPD&#10;OqXvhvUPEfj7U5mbQrWeSRtDlvVVpHMirCHQMX/5aKxfjIDEHivt7wn+zp4T0uDSb+58LW0eqoGI&#10;kTUZpYgzoAx2SHliOPu9K6w+AbPQdHSGXR9BsrSEswluY/P8pd2SS0gYnPp27V6M5c1420f3+f39&#10;+hLoye8j4D0PW4PE2g2lxc6fJfa42oyrdRmxYBgVx5nnRt5rRsETK9SUI711lz4i1zU/C5aLwbrk&#10;N3Y3FlqdrpGjWc1oZrRXFvcwqVR3jDBopDtG4hSepr7at9LuBs3azDGE2zRSQRrCm0jgqoGCOmMc&#10;81paV4fUyJcz6vIzMpy8Rb5zn7zEng/hiiEIxnz7+V9PQzVBLeR8KaBoHiDXbnztW8HT+FPD1j9p&#10;vbRZLGSWG13p/qmEibzHI+z5l+YEcrXHLp8Pi+RrPQ7W5tp9FtLq4kS60+3guYbcQCIzCUM0rYEj&#10;4i4JwOPT9I/+Fd+Hb2MLctJeh280NJMyu7bs5JBGcHtjFasPhHSoo3WHT4oySN8kqDL4GMs/Vvzo&#10;jThGXNHczlh4vZn5EeOLsWM+hWfhqW/aC2jn8iGdJDJcOzeSp8ognJCEgHI+fHGMV9/6t+zR4d8X&#10;eCtN0vxBqlzf6a3kXMsDQxcNs+eKM4zGm5ixCAEkDOcV7wnhvTre5mltrKztL2YbmlhiVHY+7AZr&#10;AvvDTOzeVdQsykk5XnPsexNdEndxcVqr6mtKhTp363PDtH/Yt+GmkIwtJtZiCrsXdeqQxPV9rLgs&#10;cAZI4wMAV1Vt+zd4Et7ZbX7XrptxKJVtxNHhZFxycRn06Hj2rtLuxv7Xe4083KITxERJj655H61y&#10;N54h8SXN8kVj4WsZGkO0zXOpNEEAODhFTLn6GleTlzN6m6jCOyRan/Z68GQ2Pl3P/CR3kIk89Vut&#10;Sk4fbjOeMDHGKhl+C3gTVLJIr3w/5sUCqYoZryWRsK24bDuyMHngg8n1rXg1DXtLQwyw2lxdAgtB&#10;YQSThMgEbnLjnBzzV2w0fX9dcTfZLtFUncsccaK3+yo68+ual3b1K03ZxU/7LvwsaZr+7+HOhzSM&#10;5me61G6meRmPUkvJk11Gh/C/wTpUDRaR8LvDg7rcx6VCEB9mkU59eldFF8ONVupGeZks5Dna7kTG&#10;MeycgH3Oalsvg3qNs3mL4415JTkli6HJPXjGAPQADFV7Sb0uZv2aRg6/4GTWdPn0yIeHvDmnzRmO&#10;b7NpMF1M6nqPnQRhSOPut9aydD+BHw+8H223T9IitIGOXWxs440kbOWJ+U8k846DsK62b4BxS6sb&#10;/wD4SPxBcZxmKa/xH0wei9/0q23wdMfkpb30tksTl1zf3Mm73OCo4ovO1r6CU4RKVn8P/Clpphn0&#10;rRrNHjy24oY29+Vx79Mday7fTtLsJFMNi87+Wdsk006xY64VS2Pbit/Sfg+9m7PqOv3epSNnayyS&#10;RYPb/lrz78VVuvBvhv8AtmbStVsWu7n7Oku+W6kZWUsduBndnKkkDoKh37lqonsxkuvqHtUnshbx&#10;JGGTdEjBW9Pn+7+NVZPiAkMzQ3msWkMDNtWVrpIlTnvjPPtW/b+DfDVlE0celWcKSH5EFsGDEdfv&#10;ZzWmujaTII430+KYDI2tGvy8YwoA4/Ckr9x6HFzeOltp4bVLzT/9IOyKeNpHeTjooAJPOegqeK4Q&#10;zyyNbazfM2DhbKRV/Nu3vXY6L4R0bTzB/Z+kx2YiUohWFc8nJyT15rZu54rPJLxR5GMyuAv0xmol&#10;C7u2LnS0R4xbPqfji/1OHSpdZ8NJp90sVvDKgSG7yg3vJgb3AbIwGUcVs+DvhXF4ajt3jP8AxMVb&#10;e9w6krnnO0N90c8DtXbXXjjRLEb7rV9OiT7u5rpcA/QZ+tZd98VfBNupmfxJpwXB5R9+f51tzdEZ&#10;ppPUvy+HJGiaKNwkLAkpDGgJPqW79qWfwu0iK1zGkuByJGUZP4cVyx+PfgCOTy1117gtkqyRM6nH&#10;XsK5LxB+2B4A0e7ltLe21PV54QWkW0ixtH1ZgKSjcfO1seqjw9aQP532z7C542RqzjPvk1yviZL+&#10;3ngg027/ALXv7ouLe0jzBgKMszyOcBR3xyewNeW3P7bfh9rci38Gam8yoW8l5kHyj1IPfFcTq37a&#10;cmpapZ21lpiaRqd27xRJeAyw26OmVdlA+ZiwAGcAFs8itI05PoQ5vds9k1XVRpdzc6frnxI0fSb2&#10;yQNcQWlk1wYcjILPJJtB/wB5cYrg7rU/h34hFpCnxW1mK0tm23kMGoKGvHzkGRlg3Af7KkDBr5b8&#10;aePfCZuPFEWowX95rO1We+mQCO8ldPuBVA2sGOOy8da890fxPpdhIsxZLktbfI0LH5puyt6ntj6V&#10;0xw9SUbrT5EqrBNXd/mfdPhXUPgh4Hvbqex1dPt84/f6leG5nLJk4XdIGUYzjpXoOkfEf4XRW8g0&#10;/VtMkEQLlbYFRnvj5V5r83b7xvp6WnlQ2iS3EqKrkgvlwfuhRyR2NejeFn1aOK0A+H7SapcBWh86&#10;42p+8+RSy/w89zwDWM8LVSu5P+vmdEa9Nuy0PtuT4/8Aw5sWuS+qRfuBhvLgd+TzhSOCapTftL+A&#10;AEkgubx5HQyR7bVAxA78sK+D9c8T6vpE00uo+BZLn+zlMLpEjyRxSDgElMjAHc1i3fxftfEFsfL0&#10;VXnVAskVvZERwqADtznJPPJ6mlHBSf8ASG8VBO1z7g1f49/CfV0lXU9Mv7hZT+9UxLtc99yib5hx&#10;3zWjqP7TPw/8CWFhaaVp17caesA8g6ZLHbeUueVVCc9PaviW48S+Irq60230bwzYaeL1hFHPduR5&#10;PAxlRwD1zn17V28Hwh+KHiC5ktNT1DQbTUnCQw6bFa7htbkyGSFCMkDqScVX1ZL45GbqKd+VM+6f&#10;BHxZ0HxLaDUpdX0wRNhreKz1R7yVgVyRIAoAYDsOmOa+f/jH+1JrFn8QZvC/hC60vSIlkCQ6rfTt&#10;ciVT3KOwUHO7AOema+bfGWl6n8HriDT9KbVp9Qs976lqcNrcRWpl3bgiiSNegBBI+UhuteRDwx45&#10;+KWrz+JF0ie++1TM4mZY4o3GTyCfl2jHOOK6aOEjJ80n7pwzrSjolqfWOq/tYa34P19ILjW7Lxfb&#10;I5W7SJI4JYpCPvAxAoE+YHHJO05NbVv+1X4j8W6cmn+GdLS8vlxBdXl7beep5z5iIMLznALHuK+K&#10;YNO8VaxoFpZXEUdvpduxmhZVSN2BbnDAZfnpnjPT0r3XwL+zd4sk1G01JdQk0qyvYfstpPqv7pxl&#10;OQsLFWZ+DyVxgg5zV1cPSit9SqdSpJ7aHo2sfHb4h6M7adcW+mLfMoJNzaWxnQN0IQHbkH19OlcT&#10;q/x8+LcEFzfaj4jutF0pot0F1b2cURLg4A3eUQwOCAoPPWsHX/gXb6dcTWHinVNdtdfklW3kuLud&#10;JIbgnrMkjDaVBABUMW5PFenQfCzSbbQtF0j7Td3rWHmmxS9kF00bFfmKR7sDOc9OKhKlBK6v8jT3&#10;5eR534O/aU8feJdRjtLnxZrlw8NuZQsEvkmclxy5BG0DPU9u1e4eG/j34g8E6ba6rJqd/e3jqsVx&#10;ZareK0Uk+4goCELFUVs5VvSuIi+GGjeAdU1DU5JL65vrx40lePzYkZQBlT1BBbg4+uMVwnxj+Ofi&#10;C+WLwtaHTFtbRBJPqenweZEZHUsyRtIo4X7pPJLKcHFKUI1pWpx0JUnTj77Povxh8VofMXU9WsYf&#10;FniTyVVYru43WlqpOUj2A5Z9vzHd7ZryzxJ8e9Qj08afE+nafGeSdMQfKSclSxyT78kn17V5Fodt&#10;fC4u7681H7Vqd9NvmEmN7vgEgDrtHy5ziopLOae0P2qwWO9aRl3QDBCjqSMYyfrWKw8U7PU7IzfK&#10;raHo2pfFHU9dvoLv+2ZEmgAaMMTsJGcbFJJXsOn4Vg+Jfin4n1u1Jvdekv7ouqks7DCg4wSMKfwA&#10;rlotO06zSI3DPbxRx7XyP3sjE+p5H4elatnpmmarLp0KxPHayyiOWZQWeNTwSMnHWmqNNPYfNKS3&#10;OSvJ7/xHcxia7kmgh3BFlkLhTnPAHQZNMntZrfVYlkujcxA5J8n5eAOAT0rW0CJbS6mQ2t2jxlvl&#10;Q53N6FfwrIvrlL2SSNreRNrbi4IQqD1z2HUd67orWyOe2l2Sa1eSPZ7bJYLmB2AWR2VNhJ5zk9SR&#10;1xVew06S1tZJtQhZJIsssaIAv/fRHPNangTwrqfxH1i60nwnoD60+nrHLdXEbq5g3sVUZPyqWbge&#10;vOOld9rH7NnibStW0u18deI9E8D2t/LJbpFFcreXkMkalz5iDCBQqlifM4HHWqbjBWbsYazfurc8&#10;Wur6C1sZLkwCF1bKzNPslB/2e4A9a1fhF421DxBfaquoX97rNwlp/oumJdhJJ23EKCxIZ1QBm2A8&#10;55r7J8KfsgfCHwt4LjutS0yX4gaoiYfWAxdbuQnJYRq/ygDgLnB4xk14n8I/Afgrxl8UtQ8ND4bP&#10;ouqzvLeWV3cyzw21raKcpG8IKt5pyqgliMscjis1iKFSEkle3Wxq8JWi1J6HI+F9Dj+IWpz6fo9t&#10;aJZT25uLq9vbkx2qwwnLSM3JKA8Y4HbNbPhzTpfEdvImiTvcWJSS3ur14hbQrnJ3IrMFVcYI74r2&#10;7w98LfB9n4km8FDS9cu/ELvLI9pdmS0ScSQgSbWTjyELL8qHblDkHNe8+B/2T/BXwtmudTnMWtIq&#10;qILfWYY5YrMgZJiyMkk55J9cCsJYiNnZPyG6PLbme58y/Dz4U6z4svrS2gkl0rR7KQW6m6O95uMB&#10;41B+ddylizcEcCvZbX9mn4QeAdHh0xvCR1VJXMrtf3zSXUaxguWZSd6xlV6KCSWxjpXo7adaW8OI&#10;bJr+wiuUuGktbpI7e3t1+biIESP1bIIODz0rJ8E+IbC21mDS2EFzFcrceXr7gpFfKW+67k/K4bCt&#10;tJBwuD1rDnk1fZDsk7R3MnUPiJF4Ce3Pg/w7HaJqNytl5MVgLGaJSyKV3RxHBTcW+bJIOSar6TFr&#10;nir4lX+m/wBp6Vp2uLHLHa3dstuZp7ZnOyPzpld3dgSzJnIwDx27HxB4d1C707VLCWGazuofLljv&#10;LaKMx3VuhLbELA5xgZDEk8VkeONdktNGi1TVvD2m6zpEaW5eNrZDfxooG6ZlOQw3knClWUDPJGKj&#10;m12B07q6epy0ulaJ8MPDuk6h48FyvjGWylt7BNRnlezhKOzCN5YwUfc2GbcW2rxwBXPQaT4XuW1/&#10;wz4hOnanH4kWSabUnuUjsbKIsqxRGQy525ZjgAD5wAMDNe3eB/HcXi+Bb2DSi1zd2uwlZfOiu0GS&#10;vmxZO4FQMNy3OPavEfiR8K/AV34+a41T4Of2R4Nu4gL7XvDt8NP3XKsh3tC7R71UqylFQsxOcMK6&#10;qTUnyttM5580dTzSDwt4ofwBdeF/C3iDwHY+Bb7UJINQuJokmP2gsvmLCI1KzvGm3bgc5wD8prn7&#10;n9lzwzqeh6+NK8STX1z4fu0gkkvYIIbR1IUAKfN3FyWIX/aBXGRW54h+KPgHwxYah4b8O+N/E99Z&#10;6S009ne3DWVutrKzCRCibVeVd4P3tu0cAVt/AbRdJj+G2qeKPE/iTxHqWv3WlDT9M1bUrZEttNFx&#10;uCSInnuZrg5ZkcjIxwBnJ7Jc9NXk7fqZRcZP3Vc4Dwz8B7bwf/wkcsU2oeKJ7p4/7OghaC2uobPY&#10;WadgpkZfmbAAB4XJrhfHeieFn8O3uoad4zsRLYrcO+lZiF680a/uk+zkZwTuy2fm67RXoXw9+AHw&#10;0uvHWkeLvD3x50/xfLpBjli0rWZHtL+OSJwxWT5gyxkLtxtHOBkg19AeOdC0P4jX+qTaFYx/EN/E&#10;t08kbeIIybTQlMKbditEZfLyXclc4JTaMGiUlGd277dLfn5DinONktPvPCv2ePB9trnhy1tdO1Qa&#10;p/ZNuZLmVNPupRAZZC0kZijAwAdwyPu4znnFZWsQ674i8E63d6ZqFvKkOq+VDYtazRfaoN4eMrGU&#10;81FAUZ3Pgk9817tc/BD/AIQDS/D+mxa/4i1XWGhltpNP0jxBb2dpBOw+Vy6RxTRpgElNuM4GCarQ&#10;fsaaBpn2O61/RdX1CeLF1c3rXj6jeXoyE+dSNu1s5+fCoFz1FcynBScm7/18jZRbikfI/jKwuLHX&#10;ITqstvYvqSxO97aapDuiblhE8W5WU5yduOM++K7bwn8G0+Jmi+FtL03xHomjWdxNMxmufNiisroA&#10;b1a6kXy52ddjbEYnkA9zX2J8NvhL4U/s3Uft3gzSfBF9aX0lvHpVo0G28hB3pIs8cJZvlPO0g7w2&#10;cDFR+Mz4L+FtgvleGpNWu4r3zLbT7dFuJo7iUfeTcTsGOTI2MAD6USxajokaRw/Pe7+9Hw9rv7KO&#10;l6i16PD2seLfEuo2155ckmkeGZv7OmGSGNs5Uk/MPdcHium0L9gO/trWx1bxN4liiscNNBpktvJ9&#10;sK8fJIn8LeoxxX1lL438UvaQ3eumz0qznbFvp+mpPdXMiLyBnlixPBYKEHrWTL4m8Q+I/FFvaN4L&#10;i8N2sdqTbm/1AieUq2VYqqYVMH7vU59qynmFZqy/r8jpjgKa1Z4lYfsdeHbC0gv7jxWbjQ43LXmo&#10;LpzqkAyAu3g/OrZ3IxBwON1dJ4f/AGYvB1v4Z0afTvFfh+XV/EEBube9uS4lu7fccNBatLEx6fe9&#10;uBXY+MPE2lfF6ZvCem+EW8T+M7y0eC51mzhktbHSJ2XdbNdSPsySB0wzY+uK+av2kNE8Y3XjfQdI&#10;1fwdeaZf2WkaboULRq0sFxNDGEkeGZcrsLliOQcAZANawqVK0UnKz/roYyhGnKyjsfVeifsieEFs&#10;bR20y6FzGVRr+4m8gvdHGJo4ju+Q9lY+vNef6i3w18O6tBpJ1nXdXnjcfaX0jSY7IiFmI370h3zY&#10;IIBRwOTycVa8I+E9b+Hv7N2sL4i+Ieqr9ldJ3g1Ai4gUnmO2VSvmA53Z2sSBzivS9Gk8P/Eaya7s&#10;vFdp4o1TTLMgX2iabLGICVH7pN+F4wQF478A15E69WEmm7rv/wAOejClGW6s+x0Gh2mhWESwWs7z&#10;adpaPcM99M0j264yA7nJIAzyeRzUOi/HGXx38VJvBejTRf2NpumxX2oa3G5li85nBW3j3YD/ACHL&#10;Ht0rzbxd4tsvAvwf1iOTX5LzX9ZuI7ER6hsgkJdvmUIAMKEJ4PPI55r5i8HeMdf034j6dPb3M1jp&#10;e+5hurYOyxBHQoIyg+Yksc7ucYFYUaVSanJs66soPlittj9HfE1z4Q1PbBqn2aVLaB9lwXHmImcF&#10;d0bbgDuwB0Nc/wCFtcjhv7h/DviddL08zLZRWurWouiHxjcJTIkuNw2/NuA49a+P5PGmpX9hrPia&#10;DV7jSLSyth9qtdMQGOdlB8qFhJkdVDM2Puj3qn8Hf2l9e17xfJF8Q7iLUdNt7N2k1yS0SW5RywMa&#10;hPlXZ7JhuM812UozlCUpdDz60I05KEdbnTfE74MfHW+8S+KL/SprTxlYCZjLpiSRO8Kb9+1LdwuU&#10;LEnC5zzyTVf4HP8AG59Qkkg8HWnhjS2G1rjXB9hhiiwQxEOfNc7t2AE78EDFfQvwx+MOk+LPE9he&#10;add3OlaPfQJbW1/qscifaJUcgxqC7bAQdq/MOQe9J4w+IPizTNW1+XUfBcWmyRXkkGlahdXayo6g&#10;BYSUGcvK24gkYUAZ5rOdSDhZQXr/AMMy4qan8T/r1MfWfEd/Ho9tPqOl6Z4pt/KRZWt72ONYwq4k&#10;lSJgJ94zzsJOPer2k/tL/CnQbVbCfU4tJuLSEKlpcmRbhstjCIQGf15ywz+NcVH8TINS03zNWTRL&#10;HWZmSUas0H2iWCcJuZRuXDiPoSpIPY5qC/1fV9bvdQn0q8160kvIFjbUWgEKSKTuxbXEvmMuMkjG&#10;ODg4xmuLktudjtN6M9C8V+PPC3xA0mVtGvw1jeJ5QvPJZ7WdlXITy3XaWGcFwQVxWGltYv4dkaCH&#10;Q9Isy5ljSytYEW6xGOXIA2jI5z1yOBXlsF98RPDXhODSL6PVvEWltLLDMjwyC+slJyJFK/65Tnll&#10;zzW34c1Hwh4w+yRXuj6Z4sk05JLi2tZdHAuoX3gPGYSu533MCCQSe9aRcravT+vQmUUltqbOg6lq&#10;Pj7W9N0LxJPrH2zbK8fiDwzIpBR1GyKSNl2hEA7lDzwa7nwd+zf4W0LTFaO9JuL6RpZ54LoTR30Z&#10;4V8kkFunByAc4PFcta3niOz1mIXvgy88JaVLKPs+ofuI1i3jLMY0O7ce6EKa7rwFpui+JbRrLTNf&#10;1nQJ7Z3RtIiljs0A3nEioEBXdg47HP4051Zr3UZRpxfvcxR1/wCDmgSzRiXQV1GW4WCzhnu7yRjF&#10;g7QWKuCVVc4A4zj1rx34qaV8MZPF3nX+twHWPDKG1W2e+kkijijRl8s20jFNy5YfLhsHr2r6P8Q/&#10;CxoY4bhvE/iKF1JEbSXIl2hhjGVQO4GeMnv1FeC3f7HXw38RajJc6p4q1ORbuZ/IGloLfDBssX3+&#10;YTJuP3iRnjisaD5ZtVJtehvUXPFSgk/U821rT7fxU8cGn+OvD2myRlFEl/qEixtFtACRbBkAKASM&#10;AbuM1l+K/wBi/S9dv11BPEbXtzevJuGnwJFC/wAmYwNjHHqdw6ehr034i/szfB/w54YurO3u9d0L&#10;V3QKzy6k8080XG7CMro2SAc4XGOorA+Cmk3Ogw6hB4Zj1iXRpt0OmT6zZteFGUZdlYMiL93JBB9j&#10;XofWJU4c2Hm9PI4PYKc7VoLXzPnvU/2VdZ8OanaWlwby9muk3iLTrrllxkj3OCOnSn6r8A4fMins&#10;NW1KxaZ45BZyXMn222nAIG6M4ZuvyyL29OlfbniHxU3hC0h1XU9CtLiyiMbmeCN8W6sQGaRXxgAn&#10;JVSRyK828VaTL8Qv7SvPDmj/AG5lkX/SY1zJNtIDbombOOTgjgYpRzLFOzbOergqMU1FHzf4a0Tw&#10;v8OkniS/u73xJNCsd1dX0hjktSGJdIi33TwvOdxA96bpOtWF9rNnat/pVtZGQyrNBvPlEAbSxXPI&#10;Xr0HbFdT8Qvhp4pfT4dU1CK9tbdFWzhhSF2eFQ2cykjBwC3OckYrgNe+FHiPRDbXGnRXF9DONxv4&#10;8sSo42tz8vHYjvXbCXtbyqVNWedOE4Oyjoi58Tvg54eOlNq1no8EOn3Qb7Ne6bG6iFwysUZFJVmC&#10;kgggEcGvGtV+FSwTL9lvDKjk7VmAR1UfxEc4HPevetL03VL9JLCx1N7BxbTagLEzeZ5kqISECjo5&#10;2+nsTW18Hbmy8Q+J7fVfFWkm60jTDGrR2odpL67P+oslU/fklkwoGcBSx6Cu6ljatJW5r2FUpJte&#10;7a581SfC3WLBQP3kKEfMUXAYZ6j1HvVzQvhp4k1LU7bTrO4ufOvpEjSNAW3ZOASoPQc8nge1fYng&#10;T9nDUPHE9+/j4xeFp7aeVV0q1dbsGeRt5VVVsYVWAHPY8VsfET4QxeG9HtNJ8AaFf3+tTxiOe5ny&#10;YR8xAdlY8ZAYBTwewNZzzdc3IrNv0t950wwDa53t+J83eN/gVP4IhvbbTPFcya5brEH0bULAx/aE&#10;kbCGOZcrtIBbkgYwMnNaPwZ8U/Fbwncjw1p/gXTtQu9RuPMS51KCZZMKpBCyI6/IMZJX04NdV8dI&#10;reLxfo0hn1R9SEENvPAbNltjNEoWNEYuSccjnt2rpPgtp3jLxf4n0jVrvT73w5Dpknl3moRweSTC&#10;SAdkLKRJuyFJPHzE54oli5LD807PTrp+Qvq8ZVbQTXp/Wh5p8XtT+PHiDxXHNr1/cWUksYt7SPQo&#10;xbW6Rh96iNU+ZQGbduwT05OBXvX7NfhGy+Gmh2mtXutadq3xDkc7b7UpGkK2SKYhbxlk3xJnJ3Dq&#10;R1xXsHjT4fQJqFnd2XhnR7/VbmWQRz6nNNczQBVCq0aRui8nnczEDGApFeLaf4d8QTeNII721tLm&#10;KwlVPtUzK0iS7lB+bOGAACdwCSBXlVcw9tRUNI90tL+R6FHDRo1HJpv1PcNQWX4iaCt14w1zwJF4&#10;dsbkXGo3kMlwBbWrqXSJQX2CXcQCCM46ZGK8/vv2rfhH4M8Q3mm6bPqOoWCWMgub7TxJC17LuYQ2&#10;g2ldsXzNufcCMDAPNebfHxdQ+Iutf8I1p4tLrWbu7MEGheDJQGG0E7r0PkM2B9/cCoBHHSuj8D/8&#10;E59E0y5stX8YX51aNUMs+hadLI5dwANrzAAgZySEGTjANbUZUuRSrS9Eia1OpdxprQ6HwD4v0/xb&#10;dR3Hw28H2c0UUPmI1xqS29vDEMLIxLs1xM4fknYAcD5hXpd9dajo3gO8vfFPjHVNOuUH225WE/Zb&#10;aQH5EUKwLuh5yC2DjOeab4S/Ze8A+Fr2y1TSfDLeFruTSZrS8vrG4mgkcSDb5abyQrHr6+9cM/7K&#10;/hfxRrLxXWteJhb28CR2ol1a5ubdHjJ3B5GJaMfd2qq9Sewq3KnOWjaX4/mZ8s4rW1/w/I6Xwf4Y&#10;0XXdetLyPxLqP/CLPbrABNPM1o0i56RSM0LAknCquAOK4/xj8Pvhjc6ZdqJbFLa/aCH5NkBhZpAs&#10;pAQuwxnjpySK6y6/Z2t/CPgC1kudcu/G+mRuxNlcSp/oUx3YVSqrK4BJXcW4Bzil+GvgDT/DV/oe&#10;s6zoMekQfZpLZtWMxZrEYLBY2YkBN2c9/XGahzSu1IpRbOQ8QfCdPAQgTQPEGq3ctpewySX8Uc9z&#10;IyxMsixEj5GUbQdu4Dj7tdn4V8N6Kuqapc+IL3UvGL67axXJvNV1QvmNC6mOaNXESKjKcBc/eC7e&#10;OcnUPiF8NdJmuxrXinV5bPT5EAs0lEZvpGyN6rGdzFVGc5BxWr4Y8R+BdF8P6jPoviLTPEei3Mwj&#10;j+0yOhtGkZsICQWUMRkj16da551HGPNqbQpRlJRVrnoXgPwb4e07UbhvDMemeHtVhtgiTHS0VPKc&#10;gsjruXf8wJ6enrVbxJ4N+HvhLRJ9P8Z6loc+p6nNNDeazd2SWZuVI3IrGPjCKSCQwJ4FcnrmsanD&#10;4k06zs/D4htr5fOuL2+glvJbS1jViHKFwuH2gYJzzkBulY/hLTfBXxP1I6zpj3l1JDILfyvKM7Rt&#10;nLlRMfLiHPQLnjkg8VyqpzfvEdEqDjLke5gXf7OHgn7bb3Wg6paat4TV8RyQ3kczWsgYOuXHzbDg&#10;8N6YJNelWv7OOn2Nzql2NKi1e5mhVbiZ7lVaKBlPyMAmCpyTxyAPeujl+HdqifY9H0BdNS3bBvLi&#10;4yXyMlspnDEZxt6ZrU8OeHb7TYBYXOqq1xcP5xZbp52im25K/NgMOnBzROq56yGqLjtY5LQ/g34a&#10;sdSj1KXw9HbahawrZSeXcOypFzne5+6hG0EDnHFbfirxN4U8Ovp895P4e06K6t4X0tPs5LsjfM0i&#10;xbW8sbRtLHuD0q9J8NL/AFG11e1Xxhe3N5rUSJcWN7tfyUDhj5aL67euehxWVrPg+XQ7C0i0srqN&#10;9AbfR11FIBLNp1oHkaXG4YGdwQg5KjH0rjvJO8tjo5FLSL/ruea+NfGd9rd9rEHhVdT8Q6Zp8cBh&#10;8qG4SO5lX5grQiNhJHHtUg8MxbBGOa4n9pO98Yalrvh6awt9a1Lwfrc0cq6XaWckKRTCAsYlAyzP&#10;tjdzxwAa+kPE3iTxfp3w8t9N8ONp2k60EXy59QiCtEmCRK6RlQz5KjCgcnoa82nt/Eei6rpOo6jL&#10;LeXmj2BlS3tjJPm7f5ZHj27YodwkYDeWwrEnFV7aCfPy/L5Cjhqk4uL+88l+DfwF8I3KW/i3xpcy&#10;eIpoY5LloZoWNppZXcxXA3NLsQ5LMp7fLzXU6v8AGabXPiXpngHwK9v4hsrhYL3U7ywtnRTA2Mbl&#10;2qEjRHyzYBJIHGK9x+C99c+B9c1GNriLxDZQ2qWtnZWFokbWMKZM8sqxFllYlkQtu3MEAxyaNK+F&#10;GlSaHqUVtpFn4W0TVVks7m8kWOw1C9iIY4JjYvxuOFzngZ9K05/bJzqScpdOiX/DfmTGPsnyJcq0&#10;10d/1v8A8EkhFt8LdPu7rSNQ0iwlv0kfT7K506SaS27748cMBvwecHI5BzXL+BLTwZpnw8l1sJr9&#10;1rs2Y9Un0lGglvJ5ZmLjL5ZI3kYAEDp0q94A8F2+meLLLxZpXiazTSdN0WbQ4vt0zTQv+9BwGJEh&#10;ZTGMuwUngdK6jXb/AEk3mi3Or6qmpXt0zQ21vABaJJJG29XU7y7EMiheT69M1lrypMuSTk0r+v6b&#10;dDzX4c+ANPsde8Wyvb3v9pu7fZNN1O5S8e3UxohjVGXEbAYDOw3Yz9a9f0TSdWtdAmj1VLfS4YNs&#10;UzWQfzhGAVdy4wUUgZUgAAHIrPm1qHTPDN1HqJt9Bh1GNzFb6WUM8kp5IyQWdhk5bucVS8P+MLzx&#10;T4x8P2UOnX1vc2rtdXtoGSYSWpT/AEfz3XKjJySBkA+tJyVy3zWemn9df+HK8/hyPxBorS215fiy&#10;vJo5bWS1vFiHkoVAZ8uoYY4wQf1rrdD8NHTbJ9Fs72WDVWg3zXdlp6XELgKQuZnUKpJbOM561yGv&#10;aDq2neJU1m/1q7aM3Xny6ejK8ceWJAQBeIyMLyM/JwB1p/jb9oI+GrKDStA0iOa6lCxW630pjV5G&#10;O1doAywzz+dVDlTJq881Zdf6+Yvjqy/4RyPR9E062tvFfiCeRDLHqN4yl1HzPNIg4ZVySF5BOBUt&#10;tq2t6X4uFrbaXa34ksmeO4gV4oNKwvy+ahG12c88NkYwBxUXhTwjqGniW61u7i1LxTqDlXntg0dt&#10;axcExg9duQO/zHjpWt4l8Ny32nvbWTLCzOsgeNHEKkDA+7ks3JOD61lUSS903i7pKRzuoyvc6NM8&#10;s91d6zdxi3urkybIEdVZ8xQrwA7joSWI5JxXlPhP4F+PPE+o29vHpFv4efaZtQvri7Ym35zGySox&#10;dy+WPljpjrzX0HYeGLtNFRYIYbdVA33U8RR+vzvtII5zx345rz74yX0/gz4a6wuma3dx61qT5ad7&#10;gGZlPyhlyAVGwtjvwAKzpRvJc63HObcXGm/1PPvjz8S7vwbLB8PLDxRaX/iCd/8Aic6xq2IAnyEx&#10;ABPkRDlflAJOMtXnvhD4X6d4hW+v/FuqXFylo7C5Swndjbsnlho5JD8ojwc8Doa5fVdbhvl8mxt5&#10;rG1kiWBrj5Ge5keRTEZNytu+TGUBFdlZeGIfHvjTxNMoMCWt0kEdmp8mC6hSMI/mOBwzuzZ9Sq9h&#10;XpS92KS0OeDXqbHiH4dab45/snT/AA1qUWmeKtGugbW9mG61iiZdyxsVzyy4OeSByetbHhrxrqfw&#10;g8RWPh7XYrLWVvYnCaxZXYk8tFUBYiSmc5AO7jI55xTtDvdITUpYrCJNP86Nb6CJYWEisC0MhkYg&#10;qdu2MZPAB6VR+IGhaZ4I8BX+peMNQTZqV6BELSQPPM/3ikO0jZtXjdnCk1zx99KDV+3c6mkrybOH&#10;8ea9f+JY7qWS5lsIJJpYFhgunZVy/wDC7cv+nJ6AV7To/jC/8T6D4P0HSLS6v737LG90beKRILG3&#10;XAed2HDE8KqjJySfeuQ8GeMPD3nWmr2HhN7bw0QI7GDUpBdyWpkzuuWTJ3Zb5S3IXHPFZ/xe+MF/&#10;4Z+GerWMusxGfVkl0pE05mtpVCPuCoVHGBxuGM7jjpXQ4urKFJK3T+vzOaLVOMqj12PAfi3prf8A&#10;DUukaNp+oyXltDqywi6vJUWVyZss7ucDdu4z6ACvozw24iH/AAi2l+GLbUdctpXEmpXF8ptDZr/r&#10;DyPn2tjIBwN3HSvj/wAE2sNv8UfDmp64yJAVluVeeYOiMDiMMzgg/N3PX613viDwh4rvtS1Romgi&#10;Es24GWQqskLseVAGPLOTxwK+hrQfu0k9FFffc8inNtzqpat/oe7eNdUvv2eviB4T8W3Fhb3enGK4&#10;srbTBcpBZw3Uy/LPI/IAKlxjnbu6+nX/AAt+H0Hg7Q7GfVfC+lN4puY3vHb+zo5Gjkkc/OX6gEEY&#10;OAcV534wubrWP2atJXU7EX17Y+MLJ5oWVTJJCJ8KYTjAJXKljxjNdR47+L2seJdevdL8LlJ9Ymu7&#10;jSxdpERBFIkimaSAtxJtYsoYjseORXmzlJRTtrqn8v6Z3wi6jZ6Z4q8aQ+DdYhnu9VF+/kP9ps4L&#10;fY0mzJUq/wDcBJHfOeK+avi9qz6tO9zDJattJe1OPLiXccnKKACMdvbrV/xvpU2mw67ey3n9r+MU&#10;mSB0SU5MKqXdRIW5ckqMKAAAQa7L4YfDfUvihp2sanOsWhizkispZDOJZhMFV5QoAIwEdeuP60qb&#10;5Up9Cp21h1PLLfwRc+PtG0+7164/4R6HTTmPUJZfJjuFPyqkK4OCOTk5GK9V8TeNdI0nRbA6Kl5d&#10;6npl1Ha+aC15LexoBmLzApMEeRkuoXkHmsv4/wDxF+Gfw10g6R4Rgi1/xRZobeSXUAL9YXPymR2Y&#10;sqMMn5Vz6YFeIeAPF2ua6bbT7XSLjVtVEqsmp2crARRknMTwJgMGPVzwMdq7OSdSHtHsvkcMpwjL&#10;l6s6rxF8VPHfinxLq8es3WoW2lFXtjptmGl08ZTK+Y5OH9jmqafDy50HwnZ+KvGejx7rm0d9K0l5&#10;NilDuVZ3xwuW+bb1IAzgVBJF4h0ewu9KSGRJrORraMSLs8tNnyszKxVmyMDvg1i+LLr4kSeBdP02&#10;9kRtP0yMCWI3KTvbmROrncTyMHjPcV0wjzNctlcwnJxvuzhND03WfHV9YWOmtcX+sxym3NssW2FI&#10;1A5LHChe+c8V794W8SalpXhu68GaXp8HiPV908i/Zp0msLMnAaW5uOIwqhRjJ7ZGa810L4V62+j2&#10;U8c1xaaZqS/ZpbpbhI4BAWAlcuCR15xjoOa+p9L+DegeFPh7ofgWy8Q6LNZz3rXUsMkytLqM5+8R&#10;Hx5iqBwCCOeM5xRi6lNtR3ROGpzvd6HiNt+y9YeN/BegeNPEWv2OnTa0stxJeTXqQAkOyAbm4I+U&#10;4I5wa3vhHpfgX4ORatYn4haJdahKTNbJNuurSYrykbny8Ak4A29cd68z8UWXiSbxctrdaZqV/bac&#10;Rp9hYNGUFpAGbywI1ACEgkkEA881zPi+Z9NsoIL1Nk7u0YigzII2DDI5wCR3weKvllWioynp5EuS&#10;pNzUdUd74h8WSeJk8R6l49nmZL0W5s7DSmERLHKuq5JKxhFU4OOT71Be/Hebw5oUvhzwRb22m2Ll&#10;FW6lEjTMgHC7ySWGTkAnAPQYrK+EPgvSfE0M2oate3lrYaYEeSax07zgzMWPlFj8q/Kg5OeoFYNx&#10;rMHjHW7waSkcNssrmJ7wERIoIACnaAWI6KBk9apQi5Nb2+4nnaipPqdr8GdFvvEtxcx6j4gmtJ5f&#10;Pvib6OS4tSyKu+eTawLsVOFBGCRivRvC/hzTbaNL3TFhZZJJIrcXUSxG4RdrSTbi58uEKSxJ6Hjn&#10;FY3wq8N6skcLX+pHQrB1kRreDaLq8g25MQYAgBiBnocA1Q8T2Xir4h3ep6P4e0rR/D2jXd68ZSGZ&#10;IWMaKqYlb+BSwZwo659q45XqVJK9jsSUIJmrqPxRhuDe22nyrL4ZWIxPqWpyNbLdPIpQfZlxv2L0&#10;3qFaQnqBXGeMfiRc+EdH0Oz8K6leHxP5x05Y9NkeEpayR+U8LpnAPyxEckjHUVf13xfa+ErG30TR&#10;7m31eYQKr6pexfaImKnB8syE4AIOD0GOK5N9S1jWxepDqFtpn2S2F808VskBeON1b72N25mxnP8A&#10;9atY04r3mtEZSl0vqdHrPik/CP4CXtna3d1N498VT+V4j1Zo5N1vbIDts0mcAsfuhipx1r1z4D65&#10;4d8O/sw6HeW9lHIx8671a5EaNNcXLykRwhichcCIEgc4HvWL4v8AiDp114703TFtp762s7e21K6l&#10;l1FZElZ4yWyuNoxv27ffNctaRSeKvAuieF0Fra6zLrZgt1hjiENkGPmGQlMsxUFsDnJA9K46j9pT&#10;Satrd+h2U4qE7p3SVvmM8C/DzxlqOq+Lp/HCQaHZx6qNTu1e7Vpo5AoPkeWpDEtGQvXjiuy+Mfij&#10;+19T1Xw7Y3sGipNDaSQG6uIylpaohPkosWVUlifl5bmub+K/iPwT4Be58JaXd33ie9tld7zVLzEj&#10;TXsvLfvFPYBR14z7Yrxew+JemTeIdLl0uGXShavas8M6IqAxnDBCCdxOM5POTWlKFSo/auOnQVSd&#10;OnFU76vcwviF4J8QeCruTSXtxMJVF2JIdreeX53EH5lOMfKcEVNb+I9W07T9On1C1NlEjLbpHcwy&#10;KinbnfkjBJwT6cmux1L4w6xP4tn1y71a406V58xC2jQSMhYsEPB7AZJ5961IfizrxumbTFkQXDLH&#10;s1SMXKZySdqShhjnsB1Nep7ebilKKPJdCPM3CTF0vWbq08PWV1DNP9vvoZGknikHliNmztIHBJCZ&#10;9BiursfDGsT6FZQaZp15fpuLSyww7g5Zs7sY5HJwcdKoP44uPEV7Np+reF9Kkk+zCK3lJltvsr7y&#10;ZCqq2GDjAHbjpXpvhn4rSaP4b0vTdAhuJtZRQrRSKsi2uSwDHkjLYyN5xjoK86q3Gzsd9Of2Wdv4&#10;d8R614S+Emo6j4w0o6ne6DGHtbe+lRBFbO+0AiPDYBxhWzkYr5v/AGtfiLHqfiXwLBbLHaw6Xpsd&#10;y626GKGCeRi+1E/uBUUAHnJNa3xL8c+MbrSteNxZXnkajGYrmea3g8p8EbVZgchTtzgeleK6lod/&#10;4lha+vi+osHhjkmilO3aF+6cntwBTwtFKXtJPTUMRV9z2SWpu+P/ABZrXxKFlf3hEv8AZEJZB5jH&#10;ZDgnK9AdoPJ6nPtUHws0nUPH663cm3az8HaVbtdaxrpgGy2RTwgc4BdjgKvXJ7AVR8GahPbX8Hh2&#10;Kz3fbFkVVnJYxwEnIx/EDwPwr6S0PXtP8T/CO38BeHvD6weHzeR3F1JY5D3Yt5BI8UasFUszBQWJ&#10;PFbSqrCx5LadH2RFKm8VLmv6nkOr/AHXdM0CHx0ZYItCt444EtZiZLmISLvBlUDaBtK8jPXnFU9F&#10;hjSJprRXliaQAui7UO3GcEcdCOBX09Dr2r3N1NrNzob6BDc7IbCxcKEhWNP4QTmTIP3mAB28DivK&#10;NS8NXPxM+JGp2ng+SD7NGEuJHkSZBDI5GWjUNjbnPanSxPtk1PoaVcN7G0o9TzLUrYQXNwsZ/dFs&#10;Hb2DdmJ6cjvSrbxIoUJwBgbRx+HNafj3wJ4u+H13YWt/Z290b7PlXVu/mrMwbJRf7pUjkEZFV44v&#10;EzRqV0L5SARutZif/QK6OZbpnBJO9mj3/VdE1PxpBohkW403SLm3URWNoEtLaXJcIIpQoWT5QCST&#10;gkg8kAHJ8d+Nbe0t5brSLjQdVvZruHR7OK/vXWe5lVEFzNsDAbzlU8+NQTtDc1xfibwj4skl0vw5&#10;4ouJV0/T4InsLLVGkWBULFODGWVd5RNpJIG4H1rdsvBuoeK7Se80HwZpF5r+kvHLfahrzw2o05g2&#10;BtaTZuVkQD92CSVJB6VxRhFWbd0bOTetrHpPxD8MT+ObBvGWha8ukeFNWtYLgWcaXE40xrWIC5tJ&#10;IkAd/O2mTc6AgDhlzmvKfEutaND4d0u7vNL1HxDDqd06Xb2c0ljBpkQJ8tPkX5FlwSm4N9088V6d&#10;oEHxH1+2sbTUPGGl6OLa+kububSBmG5gx5a2DJEN4QEtl3kJ2jODiuENjqWg+KdeFjpdtqlhdXMV&#10;vquo3l39uiKGJ44vLXKDEZBdEBO3bliM4qOWLbvZktStbv8A15nFaD4G17xL4ht7LUNQ0iFLsyWd&#10;kstx9mkidgfLjPmkGVVVjwSC28Hms/UPDupaB4sGgaxaah4En0+GUDxPqsU9r5jJC4WOKJQwJk4U&#10;KGIJYcV0/ijQ9DuZrLQLnTU1y402CYraSo72fmyFZTKQAzbyIwGVicAjGBXqXhLUvEnhyy8MRaPr&#10;ep6E91cTm/0e+Mt7bW0OP3MCRuGWPLjCOFB57jip5V8T3fy+f9KxmqN9Lnz58PNK1K18RvbaToB1&#10;GKe2OkadHpTGbzo253TxcO+dxw7AbT0OAa1/GHwJ1nTNQg8HpJZTpdz2/mT2dx9oggvFJ3xGV02p&#10;IquUcjjgHqDX0r4s1DW9NvLnQNKu7XSfF95YqPEPiQzxR3Ph3Sy2IrdfLRIxezZfYgX5ACfQ15r4&#10;/wBI0rwL4f0y78G6jf2+jWMIsXnuplktbkru82YGUHbccYO0HcxYng04wi5qdtdPPb/gkeyh20X9&#10;aeRXtvB914VvLcaFrtzdWFtp7xSp5RliPmMTJczSgEZeRFAYD7sagc1UtPEr+M217wzb3OlahNd6&#10;pZRapdravLJZwCRojLHK+3ds3BI1Hyhuo61y3g/4mJb3AtY7rWYory6gnlji2yNd2sBB8tgMmLbx&#10;z3J4A61yWk6V4m8cQ6prmh3E7eJby4TS7XRnH2ZZLXflUaQ7RMyhV3YBYMoJ6060VFe+103FKask&#10;tjO+K7NYfEL/AIROyufs0+l3QkgM6omo2iRn7rTp8v7yNiWRMAHgjIq/8NItM8OaNrHhjxvZyaPb&#10;Qb2stTG6OS0Ejt5TyQOUdkY7CrL1xkg13viXx7aJ4H1a8utIfVI9RvIV1C7v7ySW+t5YhtLpuGZI&#10;d8RxITk4Ga39XmtfGX9qa1b+L21i+kfSon32UcGparaIrIjWcwziNM7QFU+ZIpzjAz5NfEL2Hs3H&#10;lX6rz6Ptvd+rZzRpJyvc5/4VPqN74nl03VrV207S21S+0+0tYbVrexR0aF544JDuDtvBccgZJAzy&#10;LHjnRPD2n/DnW7vQYdTTw8tzapN/aVubhoSsKgqJjKCkbyuX2EMAVUDHSp5m8SeC/HOva/FYLb+E&#10;r/UEB8MXDtfyvAEUosrgl1nYgt5nQHcucV22reEIz4teyWS91ks11NqPh7R7iHz74zRmaSObDH7J&#10;EGRVPG75DjgjPE679qm5e67bXt/wHr0+8fJ7trannHww8AxePPCukG30nR59Zu7hILGIMlvcXMKE&#10;vcQLPIQIVKH7xHUbRnNdfqPgb/hCvC80+vWyC01a+ZFuLe7LrYSxLJMYodoLGYIFj4bb8vvxV+H3&#10;g6G/n0q4k1FtF0bw3BBarqMKlnlluEa5uGdhnCozCMtjICqe/HdXdjo6WEnjnxdcahp8Fldpe6fo&#10;+rFriyuJ5twEyZ5bzVjYbmAZsqAvqsTivaVnDdLz17pf11OhLS555b+NbrxFd6Pp8866mNGkuG06&#10;80rZbwXFy0KDzXYKh3RITuiwM/Nyck0W2hNeWPhe8vrfydT02e6uZdW0cJO90pk3PJIANyt8xw4y&#10;NuAM119ta6LrGm33iiGytdH1jTL2KOa7tbULaywTShD9qfA3eWg/1rYI3MD7c34/0S08Na4H0h2u&#10;tMv1mgtdNRsz25HlsJ0gVVdY/JJ2Ek5yeSTmsY1FJJU9NP8AhxN2Vy/4z8YLBp2hy6bZ6VZXF3Gz&#10;6pb6bN5guGiDx2yzI5G3AyUBHHU9RWX8QUgsfDPg/wAcW2otqFw1rcahHZtCt2Ql3IU+dSQowIHH&#10;QcgjPHONY6RF4u0vxPb6eumHVtLlU32qR7re51iOeTYhjDYGSu3jbuJGDwuT2Hxi8PaZ4S8OabYR&#10;3dwl9HpVppSiElxEkUbM7kICpLF1yD90tkYPNdcOSKio/Fovl/w34Gd3KLfQ4jwV8LvCPjq2mvrG&#10;C+k1u202a4XU452SbU9QYosRRZMxhIFRl2kgHzCD0Fej+BvBGl6Pc6d/wk+py6pqmi6ekusX97EF&#10;tZCDm2ht5Dt+6xkjLD1xxwKyPhp4XvPhvpkSXs58N6xrsMmy3uXyljbyIVWSMgEgzNjDEkr9a6O8&#10;J1zSr6w8OtDbyC0kt2tLxG/0VECl40D5xmUMyHByzZrHF1qsp2TutvP7+xcFbW2pe+L+valo37Nn&#10;ijVNMnX+073U3vLm41DbaTBpiUMcYBIcrENijJyCDXFeEfCyaB4R8P2sesXn2xLMX8mofY18zTr+&#10;7kHkxtyHMsnCqBkBUZm4K46rxjPqfxm1rwvo8enMSly/9o6cpjt52RIlMzSqTs2bfusnB7Gsy1mt&#10;9ZTSbq81OSWJrg3SWemqiSXEsTSRGZmziMRIyhSM/dJHWvObkoeza63vbXay/X7+wOPNJmV4H8L2&#10;dvZWk3i0SeIbz+3DcaQj2rQtFdeUEldwMqqRsrMcnDbskZrVi8R2N/pWp6bc+J7KeK3El1FDa2kS&#10;tLdPOMoY3Q4XdEFZVwu1hg5NdBpGv20MWn3tpaWOuWWoXMltcKxDQR26/O7FGIbzmCHKtwSASea4&#10;fwrpM1z4WZX0PUHSyt2khfT4Ekknd3EpUMvzKgkCnac4UHBrRKUtZ6O67aa/189SlGy5Ym/8M5r/&#10;AEyNLHxHqen2d7pCXUn9oWcSm3tvMCyRSK6jLMwdoynQhflx1rzXxzp18H8MeGdOn0/SNekK6jqV&#10;6LQRRPDEGMEDqWD/ACxrNI+COZCDXbQ+Dte8NaVHruneHdf16dTIb22XT2eL7dKkYXBwy/ZrdU5K&#10;k7mcDPymsbw/8L/iZ410bUbq2+G1ymv61O3na7qMDq7owKyA+YyrGjAtlgASGIwa9WFOSk5paf10&#10;7df+CZS5uXlszO0rxJpmox3vifT7HUSmnaai2t5L5bPZlndHaK3J24lG8uNgEZCuRnmvMbnwxpL/&#10;ABZv9ttGvg3TZ7W4hTSFR96oqyRo53qpfIKtz1wMmvrz4efsYtFdzX2p6ZJoEcKAKbVyk15J5bR5&#10;dUkKmLbtJUj5yTkcV6joP7K/gDTH3PoSyIu1SkkphjyAB91QD/48eprSnGVNtwvZrr0/4K/XYtYa&#10;VRJysfIXhjwa/wAcNJ8a6c2lWQvPEbxz6e8d0kD6ZMJsGeeON9okVWcLA3TOc96wPg3rWnaG2mqt&#10;1fWuo2Iu9GvtJttPnW6F2HkMDvdtmPMjbQWTayADHTNfotovwz8B+GLEafZeG9PitYjlIvs3mYPs&#10;WJ/nVxfCnh2yBSy0fSbXJDFEsY0GRnBIA5IyeevNXOmpwdN7bry0t8zSGF1vfU/Nfxzo3jXVtGu9&#10;V1a0me9v4LmTUfIeO5khsrdo1kRixyQVZRkBi33vXHmukfCj4i3ev2t3pvhXxM0i2tvcQT6fptyy&#10;p8vRWC8fL15/Cv2DtLe307b9nit7U5z/AKHaouPxxVpr27dljF7duSd22W4K5/4CMGu2jUjRjZRM&#10;5YFS6/19x+Z3gP4GeM9Kj16Wz8BeJH1q5QRzX09m11bzBmBbZFImF3I5yWzjGAvWupj/AGUfiRq+&#10;i/aNF8AR2upwzTuLXxRKkNvNAwwkW1X3MwHGWKjoMYFfoFF42024llt7XUIL24g+SSK3uEZ4yOob&#10;LdfasyfUNQ8QWrZE+hhn2JtVZpnHU5IOFyOwzWVk5+0e/wDS+4uOFUVyo/NGw/Y9+MPgy0exufCN&#10;5JMITexXNhcQXcNiybiE8qJi7Fzhe/DfjUvhP4bfEnWtV8NwXUer3luUVf7N1OC4um0+MyFX8uKQ&#10;BYwS7YjB4AzX6aWmp22gwCGC3xIT88gXl2x1Y9SazdR161mkdr6+nDsMeWgAJHsoya1rV3V6K7Kh&#10;goqV2z5S8N/s/fEnT9NvbRbaCKxVlt4rd0S2mv0DsfNl2uQMKU465ByK6ax/Z88evrk2sJH4d8O3&#10;TWMcJht4xsnlAKvJIRkZKnJAyMgcdc/RlrJZo3mWls7RqATJLuz16/Mf6Uja7fWzPHLHZW8bf6rz&#10;ZhkjvlQAf0rzfYQd79Tt9lBbfmfNWm/sba5ZXLT/APCY6dbQM0rxhLdi9uX6opG0MCMZz6DAFdj4&#10;H/Z403wxqBu7nX7rXJDH5KmS0cxrGr7lVdzEDHGBjHGRg5r2+3urhoRIpt2Rvus6Mif99EVj37a1&#10;eXwFtq9jZwupDGKAu4b13EhTiqdGEviVxKlBPRHmlv8As5+FbOwu9OttNks4Lm3ljee7MRKtI5ka&#10;YLtJEm45DdugrJ1r9k/wu1rppGu6vZxwweVK0KwPLegHPmSswyW5wCOcYxjFej3Iu9KJNz4ms7ZD&#10;wWmhBdvrukAz+FO0Dw9a67G2rL4mi1ML8j3VpbRNgD72D8wBwCOgrVUo72E4Q6o42f4K+B4Ykivt&#10;Rnu4HEkhifERYuuzzNo6uByOOSOlS+Fvgh4P0/SbuC3Gv3tlKiC4+33BjSXaGAkKhQMgMfnOD+VO&#10;s/BfjKPUr66uPEy+U1wQkk9rFutUzlPugDoQNwPHpWf4p+C3gfxdcpF448W+IPGl5JIXisFupre1&#10;C45QxQsqlT3Zyc9sUQw1KPuvQfupXSJdKX4PeD/E7alp72k3iO2VYmS01CS/u0TqiiNHfr2BAzzW&#10;zoFhYeI/A95qHgnwhZWEN880to2rWLW8Uspc7pp0DBtpfPYsRzwDVjwd4N8I/D7RRpGm+CtO8O6S&#10;STBLPaws8qdcyNl3kbcTjcScHFOf49eEdLkSwbWLO3QMLeGPY0aR9hhBgADOMDNW6cE/dVyteuhh&#10;J8LksH0uXxH4tlm1myXy7GDwrZGztrGMoQ0SJI8gKMpIOf0plt8MNChhs0aO5iSGaa5S+1EyXF07&#10;uNr4VMIpK4AL5OBjFekweJLGKV5IvEEeFy0qQ2jqVYdiSp+b2pNe+JOlxq9o+jahrN3s3B0gXyTx&#10;n7xYAH261n7KLnzcqv6EJRj5lXTLXwxYHd5+9BGpZL60CkIMAEnb1Hdu9RX3i1dKuvPsdM1LUJD/&#10;AKq8jt5pIkYnhVReo4B5/Oqup3tukEMUMcsczRKzwzxlipPKgjOeSPauo0/4k30mlzG+ghtpYv8A&#10;lmsb4dc4JABJ61oopbIbb2SKJbxw4tbuS9UEIwGnTNFDuJOc7cZ9vvdKtRaf4zhsUuRYaUNQZt3m&#10;i4Mnl8fT9BmqA+JGpyTFk0GKeBmZFZCyrkHngg5/Dmop/FniBARawWOnFeDIVJWMeuGOB+Iqm2yU&#10;mloivcWXiY3ytLPCLyUHz47mQS+YgPSOMgY56bce5rTjgv1tIy1pHZSRpsjRYljmyDlQArMq5POT&#10;0rMf+1rqWG4v9cg2zSFVZpl5fbjC7E4HqBUaa/4cF7DHP410tr+0R2cwurxxKRgkl2wOOPX2qfef&#10;U0TiviRuW+lxWc0Vvc/b/wC07tiqzs6okzYyR5jHJPtj8KyfEfhqTTZIibfTrFWBZftTtPcSt3Kq&#10;oxx78DvWJH8SfhXaTzXlzr6a1cQsWjeONizOOcxFR1P94EfWsFvj54Vsbt20jwDPdq/L3JffIwJz&#10;yXJwPxpxi3uJ1Nfd/r8TpLA3sr3bpFHJBGgYSx26jfz1DEgA47V0NrM1lawXMsE0krgqJT5jIO3K&#10;qjHOO3T3rjbf9puzgt44/wDhGzAwYKsZwwBPGOvGPWtI/tOW0luxt9DkuXTiRhcokSYHJLk/p1qu&#10;QTqPsdL9ou9VElkLG/Fsq7vtJhYK3+ynfNOi0uNbq6Msd1qGoyxq0Ed28ojIA+6yltox7c15Zf8A&#10;7bemWsrrb6PYzshON07kH3HGf0rmL39uq5hkYJpGio8hHkxM00hyfU9KfsXuR7ZvSx75Npt/bPET&#10;cNFJCpO1UPlMMfdQY4/MVYl8PXWoXMctrrV3aSquPKtoV2cegIP48188XX7bOt2doyiPR3vmKsBD&#10;BJsVfQ5Yk4rmtS/a7+Jt7dv9nvbC1gIKCOC1UtnsQWBPNUqTYvaPoj6rs/AXiWaXzh4ivC+3b5M8&#10;MYh+oVAD9cnmtW38FTWliq6p4mv5px8zzl44Ez6KuPlA7DOfevia/wDjh451mN01HX9Z3bdzRxyF&#10;I19QSoAz7VzOoeKrjUpJHvdVu9QjljyV88qI2HXO48ketUqbZDc+6PuzVdR8LaNtW68bPAA24qb6&#10;Nz+W0kV5x4k8XeFftbSW3xb1a2aRkQadE0KrkkAZYw7gCT1J/Gvjk6tc6dE6y3iQbk3sVkO51z1w&#10;KvaVMdSubjUriRpIba18+SJiSl0HBXYre/PetfY23JTZ9wr4PbVlSC28Ra3A08waS9i1HfMMchY3&#10;IA2nBzx+NbmleF9G066WebTrq+kthh7zULjc2O7OWc5PXtxXw94q/bL8TeG/FlxHBpdlewRRon2O&#10;R2iRFAwcur7iVPbtg8V6J4e/aR8ReL9GkDW0djNIiSwfYrpRHOp9mwxz6kEYrN0ZpKT2ZftYyfKj&#10;7BuPFFjaSeRbiOGHA+SIrHnI4x7UybxZZxWTTFgijn99KT+mCT+FfLuvfHTwxPpF3b4vbK8soTJv&#10;Zw4uWVSdgfgAZGPX0rg/Dv7Rb+LLbR2UwNb3iO8aaZbv5isqkeW5ZhuJOTxjp0NSqcnqK8Foj7Wt&#10;fiBZTkBGhwV3ARks30Ix/Wo9S+J+j6epV3nuJ8/6mztJJ3+vyAgfnXxvrP7R03ha3g021kewS6+W&#10;4uUCyG3AyNyk5G49CrZrmtX/AGlvFBv7iCDxDdyW9ou4jTbNWmbcN2GOdqjGPlHarVKTZLcEj65l&#10;/aHtobiSNtE1Hcr+WF2gPnjGVzxnNPs/izqOpaet3beHNUXzvuzX1xBDChP9087sfSvgWw+Pk2o6&#10;3dzRXF5p1nhBfSTyYeUDJ4Zj8rk+2OleoaF8ctJ8U6SLRrrUtfvrXctrppuGmSOYjA4xhs7s7scY&#10;OMVUqDjuhRmmfVN9401K81IQaZ9gM8Kqr3lyXlCsV3PtC7VOBVSbWJPDyXAvtXtZrh5HnMknFxNu&#10;B2xKu5iBg/3cAY5rwjQfEeuaxBP9n8NyeG2VNt45wEaLKgyMx3EnPGSOKk+I/i2x8L2Usmnabcho&#10;JILWW8W7DTu7nIEjbtwT5hye3bjFY8utkbLudN8Wvi54j+H+g38/hmGMebGkzahcojNaHG0xrEDk&#10;sT0PavmG5/aJ+NN1o9vqC+MdVie8mdIbXyFVnQA/NjZjGeOoORVnw59u0LXNXub/AE/UxqlrfQLp&#10;mni7QRfO5EsrF0YnOAVOR0z1r3Ky0jw94js9Mm1XSZNSv5Q2bGzRpFlkVsMFYhOcgEDnnP1rqhGN&#10;JWauYtOprex8+6Z8Rvjf4gvg+o6xrF1psagSwy3DQLtPpsIwevDDtW7rumeINGsZ9Vvbi+vNPRDL&#10;I8V4W8lScAMCfY17V4+i0Pwx4Xe/sraYNdxLHJBGBE9tIctGx3EuTwQQN2RjoKztE1q106zuYroX&#10;bWFyALy4NoZoJGZeigNlTg8YA57VMrT95KwRXLpc+ZIPFumapqyw3gumkkGOW8woxPy7hngH1rub&#10;TSrHdJp9xbLb3OwSfI2cgsCAcHHvwe4rsdM+E/gDTvtc+k2h1G6WDzCuoXvzK7hiFCgBmAUKRnj3&#10;rgviR8MLTwdq2hRaiBfWY4a9tb0wresykbnnGTGMKGCkZA+orXkp1HaLaDmlBXlqW7rS0t2EdqYr&#10;IFx5k5J4x164z+Fcz4on0bSJ5hNeSRSzMmEdgDyTjv0PXPvXo+ieCYdM0a+hXxtqlxPLstbSBBDc&#10;DLDOEZ4ixKqD6Agetef6l+z9LfavpXijSdSuJrmG68m5h1lDMspWQqkijAKKVXOCCBmiEIqXvSCU&#10;5Ne6jj/Est9YzagLdjaQ2w25kl+aTcMKRjjGc9ew9647TLKeymtXM9zeXN1GJpTHuZ8bc43ZxkHA&#10;yPQ19hW3he18SPcNDZw+f5Jha4LCNHHOUGQQVz1OOBXm9n4M1eXTtX0Tw5olrIdRs44pdavoo47e&#10;2ikJaQ2kQJMr4GN3Cjb15renWSVrGVSk273PFLXSYNRsbm+1i7W3spZHEtzdSlwjIMgHncWySPfo&#10;K9H8A/CSXUvBtzrN3qMOi6dHKx09XtJF+Rh/rFV+nB6kZJI54r0TR/B3h3w3a6jBDZ6PG9tGBBZ7&#10;BLLcgKP3jB93zcuTjjsK9Y0L4bz/ABI8F6NqSalDq96vkXTWcjjZ5SgiSMxHGMAgopH8PvS+sX2d&#10;kKOHad2eb+FfhTbHwtDp+h2nh7Qp5ooszXE4vL6/jcne+5lHlscMRz8uRxxXMePfAniHwfFMnhS7&#10;XRdHKR39xLd6kwN86nAcuAWLKMgAnrX0rbRaFBctp9tKongRxFZSQRRglguAWUZQ4CkAdM+tV7yx&#10;vb658mD+yoFlRkuZNUkL5kCZQB2AAOM8AHjrzXJ7Zp33O32aaseH+APBWpG2tvEMt/eTvPKWe7ub&#10;kqs4DAu53D5wCMcjHJFe4eKo/Cen2/2RrPQZdf1j93p9vYlFkuurPtjRt+PvEy8LxjPSvBPib4Z1&#10;rUdU8PyXd/cy2LQy2rRwSkQ2hXJBRcAiMknI9RXJ6FHceExqV1fE6uJbKS1jvYVRriNBk/u2PIHr&#10;kCnJOortmafI7WPqrQNVtLCBrax0+0t0hVle9t7YRgscZOT8wAyRycnBrF8S+N/FNtrkFlZ389xY&#10;Xb5jV22FgFbPXjaGHXv2p3ga/SXQNM1OK5hv4b22MrW8bAtghCVJHAABbr6Ecdak8ayaVe6THf2U&#10;r6bcBfLeOeIxpIM4GwjPJx1zjrWEVd6nRLa55RrfxB8SeMwdGOplRdwmN7aeYhJk3FQrYI2F3XHP&#10;GM074JfDmz03wjqmi+NNfGqpYM0kHh/T1Igsmkb5ozL992J24wQMZ9adZjTI9fmFlKl1cG1OJ3cK&#10;kTAhs46MQc9emPeuwsNOjj0VLi0ivdU+0T+bLmMR7jjay5BH8WOvGOldTdo8q2OZJc12dXb6nql5&#10;p6T2MqaRslVpYdGiVFZ0PKjgsedvf8q1TLe+fNdQX4vJxNjDhZnaUY3FpH+Zdo/mPSszVNQtdMsY&#10;rBGt4dSC+bHbtuzDzzhgcHGRk5qKO1Gmala3kcsP2G0O6OWJdsYYn5hGeMgndnrWdjRD9b8UXOpL&#10;a2tld3VvZ2zkM6oAX7KAWPIxk59zWbD4k1C1eO0hNtbyyR7pp4YEMqR45LFRu3HPJqt4wv8AS72x&#10;uJPmsQZ/NQyrsOCcKI8/eOecAcADNcf8GLqbVJbi2uNRjmtplYPdcyTJcB3Z2uQcbQQVVQCfu5os&#10;rXDqavxr8XxaZJpMkOm21zdeW8DbYH2xZX5ZAwyPukkn+HIzyK+R/FniCG40p9PkvI5bmXbczWdr&#10;HhbeHkfMxP7wk4zjP619n391oVvbXpbUBdx26xWxtYU3uxbltpHUncFP0PWvm3wNDB4m1TxK2pWu&#10;meHvD9vqFxcJeXtqsd25jXBgikdc4DALlcsGYjvXTQaim7bHPWjdpJ7nHeGbTxVpehWWotpMl3YT&#10;HZulB81m3f8ALMEA9B+VWNV8XWF9HssbiSeRcgwq7ERkdQq4yMHP5V2f/CW+IvixaXFq/h6G+12R&#10;UXTdLtJRDDBA02C8kSnPCsP3jNzn2r6q+D/gxvDng2whsfD+n3UtncyxM6xJbW6sSqzt5pG6RiVI&#10;KbmAwuRgmqnNR1ktSIOSVk9D5G07wz4nFksJ0W9R9ShM0IuLZFlmjRSwKeYQMZ6sfTFbvgH4P+Lv&#10;E3iXSXvWttH0tZEmvQQzIsCyKHOUXa7Z6KGyScV7reeL/D32TVdV1vT9R0vTpL+5tIDif7bMICw4&#10;SMgIoZjwHAO304rz+2+O+jeG/DXh+wuLjWGggjudTtm8h5/LdgFSffP8/wApOQGO0dugrPmk9kau&#10;aVtTyfQfhx438X+LbzSPDmt20WoXBlm+0PZzKF2s2QFbGNoHLc88HGM19ReDfAL+BNI8D/Dq8M0u&#10;lzpfPf8Aia/twLme4lV2Kxpsf/lpt+d8gKnrVEfFzSNO+DWp+Jta8U6T9i0zU/ISZNPlF1qUSku8&#10;dmZGLZlmLBpVUjDHnA48r1T/AIKDyz2t5c3/AIP03Wb68VpIrFpJrZdPTAEQkk5MrZUcKAPmPPai&#10;9SsrQjovzIcox1k9z2zwF4B0f4F6FcazrPjZLm31e9it5r+KyTTorpgn7pSkYBUKdzb3wTuJGCa6&#10;bRrDwdB41uItD05vEeq3OmT2f9ppETaaejoPMhEmNrNIcFiCXI6nnFYGiDx/rXw1sRrlxoVxrOro&#10;brUvCUGmnEKPgwoZBwpVMZJAJJ6nrTfFvxIvfC/wjs4LS8nsdOmkmX7XZWyx/ZooGzMkcWAfvfKN&#10;2eBkk5ryK9WUpSjfXyPew+HioKTX3/1/XcunRbP4QaNLotpPdNa6fB5t1PcKVjnDsCCoB+7Hwvr+&#10;NR6fdWwv4tYuJ761Nsn2mK/02bIiTGMMGGJFyOM+x4rwr44fGC+8ffDS28MyXeyJrsPdpB86iGMB&#10;kR58f6zPVR8uQAc4qvp3i/VvA3h3UoptRtNbt3UtPpSXjrNbOQCsAfYwwFx94Y6806UHGKk9JPob&#10;ynduPRH1T4O+Jfii2v4Hu9G1HxtHqN20NtqFgqRX9vEUDbGUsVwSMEhgB6V6N45l8O6zaadJrVhq&#10;99ewtJKNKskJuIGB2gskbbmCtjpuHfpXz9+zv8VtNjaxW/fUotJkQWrWOpWkZWzjYcjfEuX7HJGN&#10;oOcVpfGLxta+IvGOgw2dzYwX+jF44rqK+wbkA4yAnY4Rhk8dx2qnu1Y86rC01bRWPTdEg0/UL1Uh&#10;uJEdI8wnzGdriTJJ89XGVkHPyiuw1Lw5oV9YONQjuLba4eB9rFLaXrhU6BCcEr3r5R0/9qXRfDln&#10;PBq/hm61HX7/AFCb7VcyXJeNZQvk5c4GwAf3AB3Feu/Db9pyy8W2sNtK1rDClybHyZbtZlnQqTE0&#10;cxPDZHRxnj8a2bcF76sjnkuZ+5uad+mj61dT6o8l5ba3bTCOY293Jai1bJ5EasEbcOAGUt65rekt&#10;PsHhBtZvdbt/7Eubbz7iTUZltTC+MK28gLkEjggZNQa0IbnVLvVNSOnukyLDe2sD7SI9uB5g6knI&#10;OTjpVm+1XdrthaaXeaBD4NtIWGpbyDdyTbR5caB1MZXjmRjkDoM81jGtCUtGXUpzhHY898bNF8GP&#10;D9nJ4YN5da7eBY9PsLKXbGA2GeV/K4SFCxZmb5ASAMZry7w18MvHfjqe38S/ES+1a8t/EG2zsGtp&#10;GaW1uJD8mbWQIJ4DtO9d6nBBFe9eE/CWh6D4u1i503ws/gXU9T0o2tzeXk1vIbwzTMy4jiLLgMpO&#10;4kZD/dIya0PFvxa03wJpTQ3uieIfFviVI3Ntp+j2MZkLRRbyUbeBsAxl1z1AwTxXorEciUYLV/ee&#10;fKmptyfQ+T9c+E3gbwVq2paz4M8Gp43hubdLEa5qN2NPs4L5ATMUWFGeNXyY2jZQpwfn71tWvgjx&#10;RdaT4TOrvo1h4KsrFJ00bR47jWZNSlWQeZKsaFG2KxiCPu+URgZOTXTXHxH8I+O18BavJqb+GtR1&#10;y2ZDoH2FL65tPPbYWY7o28vAKgiIjlj0Umu30271rxhrMOjeHNRS2s9Ok+xyW7xxAW/lgbYkZVyA&#10;N/ClvmypIxU1MRKCtJXfzOilQ9p8LPP9I8O+DvBtpc6/Jomm6et1CXFvNYRQX93ukZN7YjKRv3A3&#10;kgfe9a6z4aWvjr4kaFq2heG/GPiK1mt7XNtFqlh/ZSwuWw5a5tlVrhkLbVA2rx3xWxP4M8T6D4Ul&#10;0i+02LV/DcEvnTaKbS0SaQckmJpFwHz82cAH5s1xWoeONM1qebSdGl8SeO7i8upLfVJ9H12dYbJ/&#10;LaZVcWpQmSXY6BBhA2NxFZxm5tJb9fJIupC0Xez7eZr+DJbbwzq19oE1pbvb6YiW+oeII2uZdS1U&#10;tt3C4Ekap+8DZMsbsQSCOprJ+MHxJ1v9nPwzHrV3Y2cgjZrXwho73058zeAzXF0pY5VUDKOTyVUY&#10;zTvhx8RYdP8AEfiDwP4e062udI0Wwt4RaXAe0iS4WLdcw3csiSN5UW5QXUgksQR0NfOXjvSn+Nfi&#10;qa21Hxve+LPEuqXSs09lCG00MoKpFagspSGNDwNoJ2knJNSpwcrzenVf1sU6U0vcj9/6HaeEP2hI&#10;/FPh6S38RG61a41AyTtf6DcSaW+mBsM/kBXYEggku+M8DFV/A/hTT/hF48XXr/xLJql/4htxfaRZ&#10;andJFqjWjEiJ54zneWGdqry2OSAcVN8Kf2QtRsvFVpFM01r4djmkn1e81DaQIY0BHlc8F2yGBGAq&#10;k5ryj4s+KrT41fFbxhrmnzwJbqqiG8uBlLPT4iIbdEj/ALzAAqBySeoqqKjUlKMH7r8vMqq5RjBt&#10;e96nsvi/9sDTPh7q01vpWh3Gs6+jMk93rDvBJEpxjJweTgYVcADOKqfA/wCIvjD4reKba/vLO0n8&#10;I28v9ly2S3RR55Jm+aXfIzSyiMEuwGBkhcivKvEWieD9et9Ie+/tfVtVeO30641S5u1txETx5mxF&#10;YMVUcAknjGTX0fYap4b+C/w3tYtJ1dNI0qCyWJ7qHSvO1GUM7bGMbFd0sshY4b5QFBxRUjShBQiv&#10;eZVN1ZTvKWiOK+L/AO0h4t0r4seI/CHw8ltbTRtJmj061ntrGN3MqxgSv5jA4wwIBHQDitO4+LXj&#10;r4eeG/B+haKbMPHaQNqOn3p+1NM8srYlZWO4Mx27eVySx6DNdgfFngTw54HuvFo8K362KQTzy6xq&#10;cMME11Lt3Y8lSVHzgD5fwNZvwY+PL/Fbwxdarq40rw/qVysbva6VapFJMixqADcSKx5wRgZIGeRX&#10;JKyipRhotH5s6ox15HK7f4JHn3jLx74k/aY0O20PS9HbRdV0K7uLuO5SCaTSryZQVEUkuCo4U/OC&#10;UycdDmvftS8f6V8Oj4F8FaXYJfT2egtJNPZXSvHZ22xGkldVH35Hyqc5J3YGK8E+NP7TDWsEWnC7&#10;J1W8kRIIIm229hbM3DMoxvbb04xWj4Fme1sLr/iYWNoXtUeOOG1wZ0VTh5thzuyTjJP0xUYmEpUk&#10;7WWtv8x0OVVeW92t/I7zxBa2fi6wna7hlisVfA3QqyNMy8oYmyJF24yXwcngmvKvGXwZt/BmnaTF&#10;Y3N1pWs3dwwmjvW3Wcyb8j7PcZyjhdoMbdT9016PNq+r+HPDdy0M5u9UkNvaWsWGUGaRwFkkYnJV&#10;FLMVP93NbXij4q+FPAFpfReJr+F1mj+y7yvmzkNg/JGDzjA7daww9Wcfc/r7jrrUV8SR5P8AFfxB&#10;oPhr4LJpEBgjaS5NsFt13NNsKvK7sc9tgyep4rzH4afBjxF478TXUUW+3t28uaV0bcQrKCO2Acev&#10;TNdb8Uvi78OPi7daJpJ8PzahG7raWV/bt9hvkLuFCuqkq6liCwYZwcg17p8SfGvhn4M2L+HLSKXU&#10;ELmS8i0+78iWWTjEEjBS0cWB0ByVGM4r0k5UKahFPmlfc4ny4ipzyekexj6j4D0j4deHvsVnZ6jr&#10;Wrx2zC0SS8WK3t3AJMm84ywJJ4DEdhXOa34k8eaalvoF54h0YaLeXHlSWRiN18jhMwDfgnOGJfco&#10;5OK89t9d8TfGfx/aaXOJtH0zUpWe7awieKGGBQWPI5bgY5J6ivWPGHhy3t/B2oaJ4fQWcEah1u3R&#10;nyV5dgBku79AXJxzxXK4eydpNXZ0purrFOyLPge10O5NzqFuupTajGDb+XdErpgjiz5cUAGAsYZV&#10;BPzZJ4Jrh9AudXtvFV3qMtzrFreRgxMdClVolnU5LNHI2ZlVXxhc4yeK9D1+0ltbSC9urma8iubR&#10;YtsUZSEuyqsaquAFXcW9OhrxPxR4r03Qr22jAWfVpmxZSSbhHBCr4Zkxw0ssi8qOiqB3qacfaXRU&#10;4xgrs+jPBHxa1jSZVjuLv+17NYs+fp18I2gkzjzJ4HAYDcTnaO3pXTarrHg/UL618T+KtV0m+sBM&#10;tpcX0tncQWyOVGCZ07EL0clM46GvnXTdR0zw54Xv9V1WyubRYp18u9zm8un3fPEvTO0tyvQYrg/i&#10;T8dtU8a3em6be6tJH4Y0+7BeS6hVZHG/cC6xldxXCgIepBzRTw7m7R6dTCrP2ere59zamngDUNCe&#10;OG4/sbS7h2eyn09WgleXnLwxy/6wf7QXBOa8o1vRvEmo2Vhc2mradrd/vb7To2q2P2eYqjbcGYk/&#10;NgL1xk5I4rk9L8Wf8Lr8XQ+IPDfjJPC+pWc/2a5k13SFRngiXc04nDt5ClnYBFweBk13txp/i7w1&#10;aa7qnii5tL23jYXlvNpeFaUd2L9ChOc+mTzXK/aU7cyT8jeMYVPhfzOu03wPr1r4dtbqPxJrVhfO&#10;d/nRX6sYMt8yEPkOnTgndxXDfDvwF4kg8balHBqUev8Ah6CI3k0upQNDCHKn5dxIIySWJUHBA4rm&#10;9T+Jd/4xstOhuNRn8PRRzRmeLQYHiuYpAMhsDKTIcAZYAc1ueG/inqD6pBb3seu3Wi3jDzNWt9PV&#10;/Olf92TKrKAmNo6DaMdcmpScU7xE7K1mXta+D2rajfPr6aTeS2igyQ/2Zqsc8WDyIyZmTEffBXHq&#10;TXqa6/bDWNCs7vzbnWvsxVNKM8SvaMq/Mdy5zlcDaOMEcc1xKfD650zUL+4t/FCa6NZiUyG4ihsQ&#10;8YYhUkjZtrsOxIBxjirEvhu5h1K4isPEd7pUkbP8sFlAbkykDLM+0HIxnJJGPyquX2iSTM20tWeq&#10;6vpFr4q0qGyvbSaGwYbpNPdVKTEgHY3B3AegweK87tv2ZdBtdGNrdyTzWqM0ottOuDb+V1wI25kG&#10;MgYLGqjaHqvhiG3kg8U63HazKX8yXEsGecyO27coJOScDP4VNB4x8UWepJp15rjWlwqLHHFb2KrH&#10;OWDESyTyZxxjnFZ8so6DdnsZupeC73RdONxo/i7WZ7KKLemk+JbcajBH0VQduyRM56nOOa5vQvCm&#10;o3EMR8QWWnQXNmrt/bWjzSPa85Kq8ZUmEKpzlywyAeK7lNb1u8ikVNenh1COLBL20Es7kHO95VZP&#10;3Y5xgc49qseI9Hh8Q2kSXXiWXTo5xskurewS6UzBflZQxJDBs4GMA+vWlFu9paLvYeljyPV7XwN4&#10;fnKjTLXxD4n1JzBbm2lUJcs65wJIwPmCg5wAeOBV2X4T3UNvoV34Q0DUbrXLPfNZtG0MFjYTMm1n&#10;VbhwzsMn52VmAHDCur8G/sg/DrS7bTryW81fxHdxXX9qjUtSIZ0nZdgIVVCqoOD5bZ5HevXbxE0C&#10;wja3aWDGBJOba3hM/OPmLY7jJAwTmtqlSEXy0m2jKMW9Z/d2OI+Dvwk1r4YeGLuPxBqcfiXxFqd+&#10;dUuL4piOEhQERSTyQB2xknjApfGAj+IF4+k2OjajrUO0rPNHm38huQVyWDYyDj9K6G5uJL3xBYL/&#10;AMJVFY3F8JJbGzghXewUEPISeGVeR3ya5Px54O+IGt28kPgzxtaS6hKWk+x3lqpUJ/GzTR5dT0wC&#10;uM8D1rGMXN7Gnwx0ZzGp3GlfDy+sYU8PE69EhjFzeOXuLgdI1UEcgYxxnke9dtpNzqSxSQ376hZN&#10;cxkN80YjhXGf3mRkHJ9M/lXkj/GiDwD4t07w7qt34b1LxQIxE9xJdSJGjh9sodnX5SvRUUDce9bn&#10;iv8AaZ0nw5pepWccOl6x4vgZ2VocCCMk4iBGTuPzAEE/yqpwlorGSlFaN7HoWsWL2uk3J8uS+mdh&#10;5RuHEplBUBs9dwIPQbcA159feAvBmo6hp8t34NkiSS42qbIv9maRRkO4DBcIOQCOozziqdx4y+IH&#10;i7WrxrW5j03wVaXLifyEWK61B0iAKRk/NjfgtjauCRmvR9J03RNCtf7ftbWNbuPTh9rVZWuH8vdk&#10;7DuKZwTweenSuadKas46G8bTdmLpHgfw94F0SCbSfA2m6TdSzvvk09VM0vJIYlUBYtweTkVwup6n&#10;8SNO0PxZH4e1CbSLyLUxHp+/TvNVvMhUqPmOSxJcsx4BxwelHxm/aEf4fWGl+IdHVBYaiwilvbq4&#10;VWjyMA+VghzgOSB0IXPFev8Agrxi3iHw1Fd6DqlrqcM+I31y4YTxmTaDjyYOA3I6YGc1MI1ovmf4&#10;m7lTS5d/0/ryPgjxj+0P4w8L3FmutyxWviNcrqNxEDNcrOj4+bDFUOAPlGBya4fS/iX4t8VanZy6&#10;drerQQR3Jup7oO6pISdzKwzhvpnBzX1Nrf7M1rpvhm+g0HTU1/WLu8kkvdZuIQkuN/mHCSHgFjjJ&#10;JOBXDXPwQ8YaNqFtcweFbKGOO6S4uJY4mkWKIpsZiAQG5OQPpXq08VRjF+5rqcdXCVOZe9df1/Wx&#10;6V4U8dX/AMRlfw9qkaWmn20IEF/bXcUIhVQC0rxqp3Atk5I6Ac159b+MPhx4l+Mkdlrnip/iHp8/&#10;k2NnGLK4+zwzu+GJbGxucDeB0rsoPgYk9vfXen3upeHreONYLj7Lp6wyXxCkBdx4IxtJxgZ/OvNv&#10;gt+zlND4mg1/x99mtjZ32bfSG4jusRhkxhskA7chc8r161lhcVTlTk5Sa7L/AIcqthailHkV+56D&#10;458WfDCG5d5vDGo22jW8bSG00vw9vjuZDIUQ/ao0LZ2IxwWHUDFX9J8Hfs/6/Fp99pE1rBcX5WN0&#10;mEmnSzKvyqMDCvIuRx1JBr2XXfGHhS40OfUNatrsT2VjJqE4srbf5yRgnEcOeuDgHg5IOR1rwq80&#10;iz8KeLdS1NvGXh+ytbRINXi0PxTeKbmyyNyQ/uSAGIY/MUYjOOe/cm50/ck7/mct3CfvpfP/ADPo&#10;Gy8G+CIbKaRb27hvboKLu5N25cuE2AuHBBYDGNwyOK4jwR8L9C+Huq+IIPD/AIt1fU728UTS2t4Y&#10;1RX3HLBvLIJYHoBXJ/C/44aFrPiLxvfavr6wTeWl0IL6ZGE7FTGkVgIyskjbioIIBJI4FZCfEHVd&#10;bs5PEGn2Ol2fhnw3dCC+ufFV5Hpl5q7pnzLaIF2wybsl/l3MoBOM15vsqyfIl+h1+2p2u3qe2399&#10;rVno1vK97G8QJdYr2yyDg/ed7dgAMd9nTsTVHTPHV1ePJbi1u1l3kSQrtjHA+aRJnIUJ7ttIAOax&#10;db+LV0/hew1KDSrXSLS7BNs9tardXV1uOYhAg2pIrdpRwcd+/YeB5JUM+owadc+HYrWWOK/srzbc&#10;T3r4R2addxYNuZxgHkHoABUOLWjLU9NEb3hay1e+R9Wt54rW0HlrE00bSFyOHHm+hyAGXI5zkVK2&#10;mTgWt3etb6NbWdq99ePaNIsburBmjljIcSIQFB53E5Oe1R21pdX9/q+szvqFv9qMllaLBqU2UUMS&#10;zbMAbgQcBM/KeTU2u+ELS703T9OuNavbO+dFd78XQW6dEdSUUK5LFuRznrya1jFJe6c85OT952/r&#10;8bfmcx4m0i+uNdluBdW6Xc0P2+KGBcWVsikKhkmZdxYLk/PjkYxk1naxaf2xcTWOmahBbavDcrcI&#10;6ajZ2K3qDadzxfMec4yq5J9MV0GueI9S8PX11DoNjHpt9O0dra/23H5dhsQsAzPtdgvGSerMeAOt&#10;cxb6/oGt+JNB8PXniTRdY+IETvNJqmiWoEE8ahi0OGYyKAGHzpuGQM9TSdJSTf4Gsa8o2V7ab/1/&#10;mbmr+NPBvgnWLuzstR0uW6s4JdQvZULzR2ce5VLzdd0m4njfyF54FZfjS9vtUgF/Zx2ck0FvIdP1&#10;e/eKGIuo3O0UeS6o/wAvzcZAxg5NbI0nw3ceFZb3X7aDU9O1B44Y57eEyNc4lHyhAqjYG2EnoST6&#10;1wPxd8evp9tq1nbabeW+i38Rtr/W7G1R0J+4qncRjaOCoztHIFYWv7tvkbr3XzJ3tu2O02/8H+DL&#10;Gy09tf8At2p3ASee1szLODL5yyGcEZ2kHhSFAHTHevSNS1bS7rWtO1vTdKjuWhEhje6sosok2Va4&#10;uJWy5GFOEAGfTvXxB8PfHf8AZ3xV0fT4IPO0+KPyo1VGmnckEK4MQztGATuIAyM19Fw+DPGOr6be&#10;6eyS6dFqDsTciYeZFbhVEYYepIY4yDzWs4ypaN7mEJRru/Yg8PfGj/hNvHWrXem2l/FNAVsrqTVb&#10;J7UooL+WkdunCqDht2ckE5POK9b8K6xezJa3s920kcoSO51CM+RDIFGPli69cjb0A55ry/w18JdM&#10;8A6ldaXpM091dX6Zvry/n/dQMQFUf3nlZufl4AHWneKvjR4W+GGmX0dnrdrrmqWKtALS0jH2a0kV&#10;fvSMMkknjjPJxSmlOT5EXH3Y2nY9a1nXr7UbtIdL0hSZRLtuJz5asi/x4GWYY9snpXPeG/Avhjw8&#10;0eo6nrWk3t/HK5jupJkV4mblkUFztAP4jmvIvFHxZl8W+Gc6laXmmpdxGedIrloBdeSiNKryhlcR&#10;pvPyKRuIxg5rC1i7163tdYuXvo3uLjE0NlHAshG3aQAoyR8rAHDeveuSUmmdMItrR2R9B+MfjP4c&#10;8IeDbvVVkgvZLdti21mwYbiMIN/QDpXzhr3xu8U+ILWyjk1FNJs4meZbeydlZm3ZJkcnLMDjgYFc&#10;x8S2W9tV0+xkMd5PZi8SGLNtuuC4TLBgd3LZY4G0KDiuXuvhP8SY72+0jw7qGj6tcWjw2t1qOl3O&#10;Y7aZxgjMqq0m0ckoCMjrXfQpRnT5pNX8zlrT9nLlSbOw0Txbf2eo2OoXPxFnUSXgf9/cz3CqpyCN&#10;obBPJAB6GtL4teJ9T1zwbpej2Ojadqeq6tZiDTdTa6kWVICQ5WQsdgmI4+YgrzX0B8P/ANnD4ZaF&#10;ceGnbwhZ3+u2kI36ncyTTmWdQCzuu7aGJA6qeuMmuk8X+DLvXrAXVl4ZstOs7a4kP9m7AJWVP+W6&#10;oPkJJHCk/dJHU4rJqEZqrDWwoVVL3JaXPji6gi0jTvsmqeHHtpbZEjsYrOXz2WVUByxw2WAHBOcA&#10;muo8M2ul6L4Tnhh1SNL2eQ3xEzxJI4TaTHI8hAKjcx6jkZzziuQ1r4o+Il8b+I7O0fVNI0HSgbW7&#10;stNspG3MwxsaRhujPzDAU8DpxW58LNM0WZLTT9F0XU7zUXaGGe61G1F6lnMWIaDyzmNSW2nc2eG9&#10;RW1SlKMOafXU1U481o9O5hfErRPDviq00zULO5km168XcFs3XbeREkHzcHywp24GM84IBFafir9n&#10;z4ifFzWNCvtTvba8s3s0XLKtpDaQDhIUPALdywUZ6V7f/bV6+Yp4RYzWvmhkUCKNEj4lAiXg5wRw&#10;DTrfWdW1Sz0q+u763tdMnuYoYhIC7C1JZtxBwqlnMQwQQFqoYjlS5Vqu5nKjzSd+p86/E3wNP4Q1&#10;z/hGY9Ml1nWYFtrYyxFUEdsqh5Y4TxnIypPvXP8AgqHTvEHi9tE1eymg81vOtrq9lwYG8vY0Dr0L&#10;KUGGBPYGup+MEHiuT4lwQ3UujSWz3KamkdvORcTxuuwqQeWxjGMhR7Vq/tEeFrbTtDg1mwNvoGvY&#10;nSy0+xjgkMSttG2VlyQ+wNz6kH3r1oSjaEesuvZmU4uTb6L8UeI2Hh218bfHLSdHtUjl+2JJFLaq&#10;uVijiUuGkYH5SzZzgcV6ZbfDBoNdm8Ha34lgv5o9PWOGBLuWeO3kVCd4kWNCwjbjvx615j+y3aXe&#10;jeMr6/ghc7f3H29ZDmHjEgIBy2Ac4r6qu7OXSPijpWr3c0cc2pQHSdPu/LLiC4EbP5kpBAy+AMis&#10;cbiZU8R7CL2RGDoRnQddrdlP4oeFtF0/4BaJp2qadeXWuh5LCw1EytvupDEzNcMACpTJ46kY7Zrz&#10;aw8e63b6BZzXOmG6tvDqujaroyRrJE7kDPkAlVBJ+aTk7snGTWN8QrXxb8VXk8R2Tf2dpOiWSRxL&#10;fXH2GO3kYDfHbqTmQtJk5AyRiqesWN1oXw88CWULabLrup2z3OswxzbZWaGeSVVmjOMlk2hRxuI7&#10;4zTp01KCjNp3e3buKdRwnJxvotzob3SNTvrbVF8O2U1zMW/0i5kfzNzE7mLZOWJPf69qxtZ8QeJ/&#10;D3g3xdbWU90Tr0SXV4tsBgCIASFj23KpBI6AAV03wZ+JL634St2vmt9MY3j2NreXrsY71SpMTbAM&#10;bgcqVJzgip9W8F6raXdhpup+Jkkh1G5Eh0i1st0yRP2QFiY4yy8n0PFbKCi7S6GXtXNXj1LXwQ+G&#10;dv4e+HcdzqugGXVNaV2dZLXzUtLcj92mcHaT94n9ap+KvGmj+Dmm0vw34H0iezS0JOp2iSwzh1OG&#10;KgHAUHByTjPaut8Y+OpNEtbfTdRkLRxqInstMiurvlTjMrKqgHjOwEgD1rzbxF4zn1DTkT+19P8A&#10;B2iAMWa4tfs93djHVhI52qB0UDkjkVnSbnNznqn9xpVXJBRho1/WpVu/Detax4c1zxZb3Mks2nwe&#10;Y1tKrGR3JVQHbo5YnICAc9a67QX0vwLoVpr2s+Fdek1meRoLywuoUktwwRSHgEikbl4AB4Bzg1y9&#10;1+0T4Fh0ldI0K/kDRwrD9vOn+dNLLn55CzHA6gjgnrXmWvfFfTVSS0tm1fW9Ukja2S7vMxIozzsU&#10;nhScHoK64xqVVbka/DQ5nKFPVzT/ABPfYfjvYxeKNFi03wvH4dtypSS9bRrWS5QnPzRttGxdw5wO&#10;mTV/xn8cfDOv68LKW81fXdNtEF02pR3yTzTTuwGVkAPlxqqZ2difavHre+8d6va6bFJ4bm1WO1hD&#10;OtrdpbyMgwCJWJLs7f3VHTiq/inwl4803wtq2raroaeF7aWYRWtvat5UUanKndGgBdySoXcQM9RW&#10;bpU290vn5kOrNapfgev+Hf2g9N0HU/EH2wRXk8sbwWcgSLzJEbADOGYFmIySemRxXPat8SvBsuj6&#10;ZbaX4YtZLm1kLy3Wtx29/JKmMIViKkRkkk4GfuivNdCuLjwd4JvbO/8AAd54jvyUjV7y48lIkIzt&#10;dVGZN3ZVb2rnbfVfENzbWp074frpkbqJofPWdreZwCPlLE4wDwM4GKuFCMtn+KM3Xkt+vkeuX3xx&#10;8UQafLY2moaraaTb4VtMtIo4YZAFGMlBz78AYrJ8PeOJrnUIbnfY2W6YwQW9xFGDJI4yAq7SSTnq&#10;K85s4/Fusafb3CafdLYmIpIGyYbYA4yoLAMvuRitLUvhlrmsW5UXdvOYLjMNy0fkhQUHIKjqenHF&#10;a/u4+7clOcvese0eHvjBpvhz4gQ2mlapbaM9sS195Wmu9wzBQdiHoBvB2oMHJ5rI8SeKZdT0q9t7&#10;fXbW3a6uPPuY9RkaOZjkgGSMAhSQSduc14po/hDUfBfiT7FDApvlVZpykwjaLd91mz7kdV6Vd1jQ&#10;YtfvLHWry/1e4uDdb72NrhZvOKg8Ky8jceORkDilGilPmvoEqr5bNamlrmgaRpdzcx6l4pisraNU&#10;jmfSIGlCgjcqRFioPuBV7xj8T4rnWYGi8E3S6He2C2scEk8cM90nP744ydzMS2Dxz0OKzvFeiaP4&#10;u1eDQoblhFaztJLNOHnaDgfu0RCd3J6npWh41+G+oaBY2lzp2uapd7IB/wASzU9OC+fEMgNGMlvl&#10;Ocbse1auUG0pvX+uxnaergv6+Zm+HdA8Q6dbarrOgoNVZ9OH25ZrWQwWNuWGR5rBULAHnnPPSslv&#10;jNrGqa+HSKy0+2R1aQWMSW5ZlXaCGRTj5Tjrz61Y0DQNKu9MkfXrrX/sElsSt3DayOgnLAkuof5g&#10;AAAMAV7JoHwo03Q/Cmk6rpngfVfEWk36eZHdXhECzRckvs574PSs3OEbuSuxx9o0lF2R822F+11N&#10;LFEUu7rzpLh1EwXAPYlxgj2H4VFqCprmsXmsyaY0d2WUx22nMEhB2gDhsADg55719G/FjwXpeg6V&#10;apbeHNFbXbvZ5UGmWMrrbrjO5pwArPjqAB0ORXmWhW1n4w8WLcaxpVtDp13KkAs9HiljiMgO1M88&#10;j3A6itY4huLqJGcqTT5Gzz/UfItriK3uzPFFN+8Mlsu5EbqVA7gdM808/Z7C5kEQvz8oZ3lcA89w&#10;VJGK+uYf2c/DgsFlttGjEyMqP5xZ+C2TjceVArmfFvw7fRJ5bq08O2MWjQQeZKY2CSF+mMbeQTyM&#10;fjXKsapWSTOxYSSV2z5umunm1myuIIbkbUwHnk/djB5L5XOBUieN5bNruw07VGtIbkMZ5rGWVkdV&#10;BKB1YAE5yRx34r6LtrPSfEd9oOh+G7Kw1mVYUutQ5ZkihDfMMjG5hycY/CrvivxBo+mpBaxW2m6G&#10;rFS9vf2LW8OA3KiYQt838WWOB6VLxidoygL6r9pT0PniXxvFYWlpYDX77WEa385reSV3CFh/Bg7Q&#10;+CeCKz9G1F4vPiWSMMwaSMfZ2mlbGdoYZCgjOc9jX09e+OtKktbiTw/4N8Naes0JaSe+QSw3Dp0Z&#10;ZQFyOPTBrc0HVtT03wlFc/ED4K38RZvtQ1jTrJNozkoyxn7gII4PpQsYlHSH4oPq7cvi/D/gng/w&#10;6g1LQpZr278KT63dRbIRdySPA8MTcsEAUhuSD+eK9v0/W/hppVmbnX/D+r6Nq6r5VnZtPI6TK6cy&#10;xRAKinIxliOnA5rs9C+MvgU+GX1CWK71O7iLbdK0meUuoQcieCRxEm0DP7tj6+uOp+Hd54U/ad0q&#10;48TXukveCab93o0NsY5raBeFF03I+YhmyOMEDnFeRVxUqr5pRt06/wBfgd9OlCmuVSv9x81SeJfB&#10;V7osr3sni7UrqzMixWt1cSw27oRk9ZJAMcZxg968n17UYrvebe/hs4buJJIrOzjkjliIGNiSA/MM&#10;8sTgmvoX4oeI9L1GC10HStCn0jStKWaxtLHSLGK58xA5HnSXAZdwG1uNvX1rzzRvhH4LlRfF+u61&#10;ewaRcXP2S0QERvNxzLIf+WeG4wO3NexhalOMOaT3OLExqSlbTT5F/wDZ38K6jYk6nb6hqloJmkJ+&#10;y+V5069srIrFhgH7vXHNexD4reMUAW01mF7UcQtLp9tvKfwlvfGM14hdyaN4P+JlvB4evb7U9AtH&#10;FzBC8olt4rgwtFjcAfnXduQE4JOeK7GLxl4kgiSKDStPSBAFjWTR4XYKOgLFPmOO/elWoRqS529/&#10;kYU3JLlXQ6+38SpqulaCoi1bx3rklh9qt9J1G6WMWkMQGHtVjiyAYQ2V3nIByDgCsWxubvWry0v4&#10;PC76h4feEQiytk/0Wbqzlt2ybywhKsQFznAHNehaH8Mfijp+l2RTQ9E8Hz2T4hR/KV9vXc0iSgnG&#10;TlScHOfatHTfA32fTBD428d2GnmEpl9P1yK3lnjA/wCPZFBKQxZ5PU+uaG4p7m6g7HF21gLHT9W8&#10;L2ujaxbrqHmR2D2UYa5ZWbIUQOHKwhGKl3IPy4yKjsLrQ4vEttpU0dlc+INSdHli0TTILl9L8pAN&#10;zQwLiFf4SAAcHn1FjxfaeE2u76TS/iJ4O8J3mpOGvb291m41y6uVAAGYE8qEfdU/N5nIPvnjPEd7&#10;4X1DwjeeGIf2h1Gl3kkcl2+l+HZLi5cqxwIxAY4olJOSApJPVjVxgpPV7+v6JkNT3UdvT/M7b4ia&#10;wPAUF34guNQvHsLJlWE6/PaWMN/lTHJCsfnNOx2jhgv1BryXSP2nfE8d/qGj+AdDvP7b1G8isbaT&#10;VLoXl7BLJu8tbVUAjOTnErg7cgAZpngb9nz4a6rfPJpmtfEzxtMXUNLpnhExlypyQZpA3X3YY9K9&#10;u8PfswWsWuDUbT4bfEHVnjZmWx1nXNOtLZdxPSJSDgZOM9zXR+5p6PV+d1+Zi6dWe7SXqj5m8NQX&#10;XhltT1Bhf2t9NdeXJLb6gTLd3BJDsW3OXkBDAgAFgfSqHjD4safqGj26aNYy27WlkiTX13eO0lxu&#10;3JJIBIxCkk42oFHA4r65tfgRfQ63a3Fp8FtPju7e6SSCfU/GsO2GaMjYQsZwNuBwAa29V/Zv8Wat&#10;qT6hP8K/habl5Wl+1XurXFyxZiSWCrF3yeMd6TrwcuZr8UL6urWU0j8+/hfp2q2nxO0Vp9Vj0yFV&#10;Zd8MrEFJIyGT5ASzYOSO+OK7nx14O8f6Vd6pqWv6elroGm+VawrDbSK7WbkxJcwKAWBkMZO/74Y8&#10;4Ffadh+zd4s0y5F1FpHws0y/3Aq0Gg3UzIQMDB+Xp9K22+CHxitrppLbxf4Bhd9owPD8qlVByMEy&#10;HhSTge9c9TEc81PTa3/DBHCxilGUj56v9O0rxx4WSaPRb+81K50iCWw8RBVhmtp0jC3cdzErB32h&#10;UTDDklmGM10eieLxqVtoekadoS6XoqWNvJPDpMTyXce2bzXCSMN0YT52Ut82SVHWvoKD4H+PrJZb&#10;3xP8T7JRw5k0vw3Gh3dyZJZG/QV1ui6JoejoIJbvVvEd4ULb7z5Y5B1HCIsY56V4VXCe0XLzaG6p&#10;wvzRl+B8keGfCNn4jnvLy3tJdFM6SyW9zdyvHMkUbt9neRFxukdQWdsHJOcZzXPat8PUXxJc+KvD&#10;Xg+8i1+PR4WTw7aNNIbt1aYXRmlBVVJjZCFYMTtGDmvo/XPhh8RfFniK61DS/F0PhzTgzAabYQo0&#10;SnsVaQZz644J9K7zQfh03gfRI5tX1jXvGeuyFn8qZ0ks1APOFjVVUgfxMcnpVUsK6Tb5tO3l2IlS&#10;ptat3Pmfw9p+s6voXh3XbPSLvRbYWrytaXlo9xepetEYw5hIAeIHaxiZgBg9cYrR1/4W+OtRNpf6&#10;fb6kLJHX7Nat+8jhjgf92rQnLAM4aVSPu7yMAcV9hQzl1ijW6jeR8qWGF2jqOD19KlvrOQwRpNLC&#10;QiFv3gGSfxrneFi3dM09lDZnxFH8CPG2vXQiGjX0Npc6itzerNIEN5CrM7RSEsEIZ2LAsnX05z1l&#10;r+zD4z8R3Phi+1Z3stT0UukF0NV/0mKEtuUI8eQHVsgEg5zzX1SdPmmUGOIoj5JDPkN9MdKasTrI&#10;zG4iijTAd8gcD0rSOHgtdRujC5886B+x/ceGPE+teIP+Eitmv7keVYRXMb7LYY4lZAcNLu6tnHJN&#10;dXF+zHbal4nudfv9cW+vHkZkga1E0dupVBtXcefuA5I5r1N7+1iuM215FLA67WYzLye2COBSW/iB&#10;LS4aCSzluGV8FypVM+gIzmtVTje9tRqlGK0POvEP7MPhfxJerea7faxcSKgSRDKqRTKCCqbApCKu&#10;BgJitXTPgT4U0KOd7Ow1Lzrxts9wb2VZJFPbOc4wSOK7KXxEboR/ZpVs2boIrcs3HHO4f0qm0krl&#10;pr+8updj/JLJLsB9MKgA/OtSlC3QzIPgb4LsbO6js9JljMxCzxfa5WMo27dhy2dpHBXgVbsvhf4T&#10;0KxFtB4csYIgoQRSxlwoB3DIJIKgjPPA4rO1XWG1a2Flp9xBMnmB7g3BkIVQeVXaQCfqcD3rlPHG&#10;l3etWgs7LWH8OWGMXItI4/NnQc7SzfMoOAOOeKzsr6Irl7nZReJvD1neiz0uPTr/AFW5YIltp9sh&#10;jcAZyXVWAx/tEfStC51LXoLxEn0z+zrZ3C5iZCFXHdsEZ9gK8isbPxBLGg0zxFqCWhmQxGafbBx/&#10;exjPPbvXSw6frk9xGmt3k9yNzPHHGxgjXB4KkE7h7Hg10K1tSLano6z32gi3tbXbMzIwSW5fBzjp&#10;hRgU6LxHrmz/AE6wtyyqAWWZ1BYnG1cjI+pGKwZtZ1az2yy30AtyAqZQZBx3OCDVWbxRfGUQR3Md&#10;r5jlvNvGAQgDODnBA56ip12QcqvdnSxavrQjJl0SMqxwphvySOf4jj+hrO1LUdRiE0sWlFXjBzm4&#10;R0fBxwzY/XFc5B8StT8QzzaZb6XFcT2EHmz2ul3isZXHCRpIwG3fxhi3Y5NT+I9U8TRQ6Z/wjng6&#10;6nnnkxfw3MkSLbRFfvBncIfmIyMngE88Zrla0JvbU1ovFM6WM0lxazJFE/lMm6NgDtDfeTIC4PU1&#10;RsPFthe2BlZbK3hkdlxLcsAQM5IbOcfSuU+Jmoalpth4c0zTri1Gvai7qbZzLJDvGPNIESElVUk5&#10;+XPHPNcNd23hvwo95eeMfEn/AAlGuQjy44zMIY0C/fWKNWZ1AGNwY56cVFzW11e56jqHxK0Gxghd&#10;kWXfG7opgkRQqHBYn7x54Hr2rhtb+I+o6pc3FsJJIdLuoDIZILZ1jVMcJ5xz5TE84Ck4rgz+0lpD&#10;atd22h6FEqoieTEtpEkkvBwJp5DtjA4baTux24oi/ab8bSXrLPYwRWhbzYpGiaKHygMMPMz2PIJx&#10;kDgc0NST1RUeV7FZfifr/hbxLd6dHo2t38ypHIlvoTm6ZicqqfNGGHIyXGRjvWlq/wAR/jNp+qx7&#10;PhzrPleSsjC/uVjjLYAI8wOQPTLYJ54GKk1f9paWHTxDJqNg964CGG2uG3ICAdpZTx71514z+L/i&#10;/WZI7/Qtc/sYrKss0TzssEkcfzeWWJIKt04yea3ppzfw/eZ1Hy6pntHhj41eK9bvodKvfBt3ot1c&#10;25f7RZXUVzHaHOMy7iMK3UN04NdCmoHSL3yrrxRBLeSxN81pGkrhs9T8wbb/ALoNeIfCLx7q2rWu&#10;pXd1Domj6ZfzxztcX2pIJJZdu4oXeRsrg8KPugdKh8efF/SbTxNd2+p6vDrlvZQRzxQQ6WVhWUbi&#10;ojkZgSeRk4weuDRKMvacqQlJON7n0Db6jZ6xex2mmazqGr3LMQZbu4ESKVB3BUwN2Dg4wetdbpuj&#10;TraXN9dRSG2hQCHyco+8HkHJPGe/YV82eFv2m9H0u7srJtEudMkujHbWpWJJT5hyf3jHGFPX2JAr&#10;sfFnxpN9pN3oc1jrU1xdK0M01vaPBawAf6z5woy5GfmGBzxTlTknaxPOmrpl6b9pRhpupX91peo2&#10;llaO8SuZklMuzO5hjO0exO72ri4P2mNQulSaz0AC0upRDaw3VztnmJGcBTnOeTnpx1rzHxF4P1nX&#10;rmbw5YapBF4N024S5l1iVv3NosgXdEJG4LDIGDk9c1oadPoGk3ekaitvf+IrhLsyo8ESmWRUzHFs&#10;H3Yg2S5ZiBgYxXX7OCV9zHmlc9a8f/GnUNG+Gzai2iWQ1O6miihtL23jmyWPUxgdMd8/UCqP7Mni&#10;/wAb+KbvWdfvv+EY8KeEjNJb3kej6etveTOg3CSLYS2QSNxYbSDXz147+Mmta3aQG88uK9SSVdP0&#10;qytv3uwNjY/UknaM7R2616F+zn4M8d3moX7aiL3w74Uklt9T1CwjhTz7uVZATCMnequFT2NVKChR&#10;baVzPmcqluh9IfED4heDPAWpzJqF3q+r6kVDSxvfy4gIYbSV3hQc4OAvbmuL1T9sCG5tZjpWmveW&#10;skjpJdz4iiBQdGPDY7/TFeJ/EjWTa/ErxCNR1Vbu2u9XkYyQW7b0ZvmWFn5wEUEHv1rzzxJqmvXl&#10;1qiQ6lEhR3ji+2RkSy7lB/dqTnB+UcVlToqSTb3NZTse7at+2Pf2Wpy2Nl4csNbtocfZ7qKbbbPk&#10;AscnJABJ6DtxTIf24NYu7+K2ttG0C2s41Zrm6VjKiYBIiHAAJyOSce2a+V/7Nn03TpFCNLcXC+ZM&#10;SwVBuIC4XOFPPU9K6U6OIZLWOKeG1tYI1VLeRlZFmIJYcY3dDyema7Pq9OJhzyZ7zqf7ZPjE/abz&#10;TBpDxqrSJEtgDGqA4UeaxyXPPrkjpisuD9tDx+LpLe2exvCY45JN+jooQtz8hVhuPOCcYzXz54ge&#10;LT3tILS0m86BQzBpmA5JwY0J4Az3GTXOS3Zi1rTlEy3LMo/d+c+5ju78dfrxWkcNBrRGcqjufWF9&#10;+2X4zsrCKaR9OhuPtOwsIyiyRnIVgoHr1BP6Vj3X7UHj260qe91TWNKhEjxqha0KmFGkw0hWP5io&#10;GTxXkmseGodQ0yzZ96qz73XzAYVwjE+xIwehPaodQFhdeHtaurKYNerGkUawrjzxkFYlLcHA2578&#10;1nGlT00LlKSvqfffw/8AiLo/i+wjGg3NzJosQLC6wyRyf3zvkGAd+c8+mBVHx2tyutSM+sQR6VHp&#10;80kbI+Gt3Uq28sVCkFVPsOtfMHwtTxDp3w1Ol24is207UbqykuhcMqNM4DlVXOQVJYBTwcA16T8P&#10;/EWs+Jbx/Dtno91qPlgA/wBo2nyyJjDFgR0Bx1PQn0rzqlO0mk9DphO9rkWsX73CTXMfiDUNQ+2R&#10;jy7iKfeNhxlk7kHH5kVwKauviKy1LSNPtJfMnhXDMFZNwYZYkjuAeTVjxv8As2X+n65capodkLrz&#10;2nQabfeKfKt7FnxtkgjU4wjFsAnAJzjAFeb3/wCzj4itJbzSxZajdarfSIClv4lP2dYgQcSt3HfI&#10;JGcirhRg95/l/mOVaa+x/X3HXzTrobStcwPJLExVoRGMgge3GeD3rKuPHcjoIo3ktlXBAiXLA9gW&#10;z0rk7r9j74i6VqcSzahBLpwBluC2sysVAAGwHAy+PTI461j+I/2XPHctxfGztLK206WUGH7RrYYq&#10;AOmR6+4rtjSo/wA5zyq1baQPQzrd9Lbkm4n29CwYnNNm8SR3VpJHe3NnFDEACTKF59RzkmvKdP8A&#10;2OPHN5fRQy3OjsZf3jW51YltnC5wB2Nbsv7EGs+bKrXegRZTOBdybEPGFyUzg+taezoJ61DNTrv7&#10;BoTeI9JtJr2Z9S0uGKMACEyp+8Psf/r1h6f4w8P6xqEoOt6fZll+UyzKAo74GB+Bru/Cn7EFhElr&#10;qfiTVLNki2xtpGmoVSVs43NO7Ag+oUV0Gg/A/QNBkubSPQ7G4vmm8iCSQeY8S54Uk9cjGRjuapuh&#10;9mTY1GtfVJHjeo+MNCSUmPW0vkQriSJ2bIGcgEL0Hoa6RfjR4c0B40uX1BXuIA0Je3ZjJjqRx93P&#10;HqadrvwtstK1e5024FtZW7TH+z9KhCNJ58jjhI2x8uATnoKveF/hfa/EjxZYaDp1nCDax3DanPax&#10;lG02GB9ocSDK7pMYwf4nzRL2Nru9jNSqXsrXHaf8VdO1VrZ5Zb0Cdm8u2WxlALKMgc4BPYVZsLtf&#10;FNyItUMeg6ZArzXEk6776SJPvCKIc7zk4JOOK9h8MeGtH8EK7aPpiae0kTGN/vzl1OCTIeSc+/0x&#10;WsniO61C7WN9RklhkmCRw3OS2ehGe+frXI60L+6jrVKTXvM8kt/EvhnwnocFtb3KjxPqE1xeW011&#10;GtzdpAp2Q24ijJXLck4x2qXw74Rj1J/tOqa1qGjNdRO1xpqRIpc/3XUjIIOCMZAr1/wy2jaVq93A&#10;mkafHfC288XAto0muHiLZQscFVPtWjoV3/a15cpeQWTvLiMShS7bQTguTwrFfQc7amVXTRFRp66s&#10;8p8QfCbS/G0dtqEWr6wZCfKi1C4igmIzwTgoDg4J6960X8EaFY21mRL5+QBHPKigs442gL0Gc9K7&#10;29t4tHSWGMl7RMur5CkAcEKM8iuV1ia0sriBYIY2ghkM0eVyNpXnHoTyfbNQpOSsW4RjqkcX4n8E&#10;2+t6A9rpVtaxXswfy2muZIoYyFwxHByc8k57cV5Rp/hrXvDFtaW11cCLTlcFri2bzUUDKlkzhl4P&#10;Gc9+K+lYvDlvcLFcPc7bKMu5klcgFeGBVByeuMjritPWtI8L6Jotl9lxPYWr75rq6HmmVXyDG+Bw&#10;ueenFbKpyrlMXBN3Z8l3mk+IdcvLux08XdwHRZgZxFkxAkB2J5BBxjGQAT3r1rw/4W0TwH4alF3c&#10;NLOsB/ewRYW4lK/N5bsAX9NwGODXE/FO4Phi9u5dDspbL7dMj2NxaxsQ6sBjazfdbrwMV6d4Z8P6&#10;LZ2mreJ/EVt/aCWNms8633mMBMVPyMwBUBTg7RgVc5+6uxjGNm7GLbeG/DvjLT3ur/Q7HTdJjjaW&#10;TVbt5WmlO3PlqoIDZx1PHNdP8KvEejWWsTab4fsLDw9Z2qiS9nRSXVNpZYQRzvchfQjpXmnj74hX&#10;MulG1l+0R3l0I5XtdwAMrDCHkgRxqAAF9Pzr2iy+Dz2Hww8OR6FqEVlqdxCJLy5uoSIJDIdzvLz8&#10;xCrlQDk7R61y1G7JS67HRBXd10MXQvjjc694gv7G1giOgwkNeAxyQSrllVADnkncSFPcZqf4v+D7&#10;vSdJt9Q0a0ur8un2qaDYkokgYFCuSeFUKvPUZ61yUXh6z+Hdlawt4jXU0a7N5fNJZPEJvMYorKh+&#10;8Y9gbGf4hW74p8G32veIfDDw6zdWOn6ck8MV1OksY2+bIxiZRghSqDPA29s5o5Uppxeg7tws9zd+&#10;A0+j+I57m1uIILi5voYw1nJPuFvDGoVcMTkuWEgOD/CK73VF0i1n0WXUomhtoo2mmntrk7kO5kBI&#10;B+UYAHPOfyr5++G+kP4XvLK5a1sLvV7cL9jt2kL+ezyFmfcP4grHAbHGa+kNE0hfiMJJJrZLnTp0&#10;S4hnhmWJY5dxBi2fxKcbt3Tn1rOsuWXumlL4dSfxZ4X8Ga5olhFLpMUjXeJLKGBUE7SBQBMsp+6T&#10;5Y69fasvQfCt1HpcMek3t54fe3dQ+hXIS7iw3HmCQbcd+dx5OO4r1LxBpEHmWNu6AXEQCSJGyKAm&#10;1gpUtnb04weteaa9q2l+GtfWa3sptVjtvLjmhtCWxJncr5JyDxz2rKM3HQ1cFLUzNW8AeILjUU1B&#10;fENjqbMIzZQMFtoogPvF0lRsjbuU4ckbjxXJeNP2dfFfiO1lu9b1CKbQILk3lxpehwo0Ma42jcCF&#10;3NgdQD7jufSNN17UNVXfJqttpWlTYE9xfjIhYthG29yw4wOPWtPxV4+ttNuLjTldmgBVnnVCrsDj&#10;5hj7p4AAzjBNaKpJNNGbpJo+VfB7XVzqcSML9bPTbl4NPN15chitmAKE7QGU/ex1x2r2/TZbWPQp&#10;oLq2a5lhhkaVopcxz5Dk7izZO046AkdK8G8YeNXg1/V7i7NlZSPfM1tauPKW5Z1bgt/Dgrgdjk9K&#10;9I8HeLIrLTzHdyR3ckADtiEfaJcgNgNnbtIYAAYJwSa6a6lZTOak07o4JJtRv/iIfCOpLDbeGUjc&#10;zRwTOZXbaGjVpDyqnk4U5bPYV9DeGPA93oyQ3tlfaPZXAgVUmulw0KLgKnlKoAHGMDpXzv43sdVt&#10;viFHZLbrYau928sMasV8wCJGG1z94hcDHXr6V6Svx5tdO8LXEmv3cUN3bzCGIQASyXAx87cdeM4H&#10;rj1rCum+WUTooNXkmdh4u8EeIdcVWt7zSZroSK39pafZNbeUCp/druYhgTksx6DitjRvD8th4jm8&#10;PRatqN6RYCOT7FbAKJDjBB+ULyMLnJIz2xWD8HPF+r+Obpv7SsZ10xA8ltb3W2LenOzdty2CACc9&#10;a9Mtbi4tdRW6m1ebT4759sVnDJ5NvGiJt5B2s3zEksfbnjFY6pWZs7N6GFH4FvLOOWN7NJ3hhO7F&#10;uo2Yx8zuzY4KjkVkQWQi1F4b++nle6kaby4Ps8gD45IUjCk9K6nUpdD0iyKo1vq1zcwmNEtpWb5s&#10;kmQKcMg5HbBIrn9E8HNpBH2vTrXUdQVVk8yCJUuAXx8mSu4nn9KzUirFOBbqG2vbi4srO10y4Yso&#10;vN0kwYZALHAVecZ69elcJqlnqGk6iunefbmefY6KyRkKoOGLALlh7H2I4rptSNpbeI3ivPNW8mdn&#10;hitC3mwHnYg35Ac4OQMHnNdZr3hBb/wnNLf2Etrcxlblry6nSWaBwoAycqRxwAoz1NaKdnr1JlHQ&#10;8PtLv/hBfE/9py2UrWEibbzT7AxiJOuAoJAycA44610Nv4tsfiLLdS6Dpk0kdkjT/wBlajttCsar&#10;hyVJOAoB4Gc5riNP8Spei686eye4VzFZxQuZzED0jmYKBk+/Soda0e6HkFpE03U5UBRrdnWSMHoT&#10;5YJByeP5V0OnyvzOdTuilPq7RQzRXMkYubu4KWASMlWgAyWAB4ONykkgfL617P4B8eRrpFjafLbo&#10;zRwyROymQlRklm5B5JAI6bhmvNvAcb3/AIXvdO19zdX9k+21ljCxn7OPmw7AZIZs5OPWulS/ttO8&#10;vyvKnsYUJucxNlg5GFSNiSQ2MDuM5Nays9DNLqdE+raIdQvJ78S2cvmAIhkLbYmALgY+UsDk5BHS&#10;rc8YtoI4NQtrWU6gVktlM0gIjY5VQgJCAYyR1znmsLw4LXxNpNy0lhLY2Lwkuz/fR0OCiZOBuyq5&#10;xxzVrxR4f1a81DzLu9s7WGy09Z7i9u9/2e1jUbUjRhkO+B0GDjcajyLvYfPpWoXrTaJZWFil+qkq&#10;6FRNG/X5WbjcwAyARkHrV7xXqsHwxT7Jp19pm2whIzft5cslw0SsQsJGx3UGQrnPQd8VxU/i3TIr&#10;STTfB0q6pc6k0O3UPIEsbbvmmUKG3RqAu0O2OX9Aa5bxXZ2XieylddJmtWTUYNSa41K4+xW8ksbr&#10;D9lsoyzZkKOmZJC2878EY4pRu7MiU9Lo5W6vdW+IfiC78WTW2oW3hCwurWeANaKWDxso2uwWMbcq&#10;GDDjIzzg161ovwsvfE0iXOn6C2hWtrJHI+qeNtUVpWiBJEMMKkkruYybgT5m4AnB48i8bfGLwJ4m&#10;QeF/C1nceJFiu5p3dxJbQ2igkdQ3+kbjkIOFAzkEmtBviHPqEw1eDSohfxp5n2+7G/51XbuCHt0y&#10;B2GKK7qx5VGNl939fcaYelTqpuUvwPbvE/w58R2XiPw54e0++XRtH1ma7ufEOoWCxB/NH/Hrbo+F&#10;YrsZfmyQoXGMgZoeOvgX4ysX1TUPhz8UUsNIR5Le3sdaH26VJcbZHjlkVjGpLZyuMgknOKufs4eP&#10;f7f8TxaVPKkn2m7mZ7cHP9moIy8AUOMhZSJNzAk52r6V9J/ECOPUdHeMxaZ/z1FxfjEXTAVMMpJ4&#10;OQCM1yOtKE9enle50+wg0fFOrfs8ftDeLdOt7C5+OOgXFpa2kebOCWVIJVwzKrBIgj4JK5PJ7155&#10;pP7Lvifxn4vTRPHXjnRbjVEt1gj0jSroz33lMxO2NEVc/dY7OoHXAr7N8S6de+DtR0e3u7a6FjqN&#10;ylub7SViAtPkbbIqH548EABhuznOa56eTSPBnhux0zVdA1HxrqdxqDWkDatBarOz+aQfNvsBFkwR&#10;hnZSQa6PrtRaRtr2SRmsFT3av8zx/wAd/sweFPiEl3qmu6d4r8DaD4XtY9PigdIoZ9TlTKpMokZ3&#10;JIA+UhT83yg8k9ov7FOlW+qeHvHWj+H9GtB9st7a402W6edraBYS3nIz/endgm4OCVBJFeoa/wCL&#10;NP8AD/j7TdMvNKtL3xlf2seoR6fpKtcy2/ABQyuPLLY48w7RtTjqBXYavc61Ne2Wo6PbxaBBZXLv&#10;ff6Qt22oRMm0SE8YEbs3ykdVOOOvPLF1KcXBy2W3qbRw8akozjHd6v0/qxz7aOugaDrtxPJN4fsY&#10;0R5LkRArLgZkcnqeqjd78cAmvg746/FGw1HxLa3Ph5Hmtk89jPd3DzeexO1v3ZO0fdGcYJ/CvcP2&#10;y/iN4vWDTdEj1UR6TrllNcXyZCyiKCUIqI3YHqQAM5A7V8VLZyS+aftiyKg2mNoyTIxO4lemDkAe&#10;/Na5fhFL9/P5I0x2Jkv3Ud+v/AOh8Nz+Itd8R22kaY63+p6zeJElvcMAXlLjBB7Lnk4HY19n6dZa&#10;v8K/g3qOknw09xJFYTLf6jYwxSm91AyNmR2Y5MS9iQPYV8UfDzxXN8O/Gllr32WWW408kFCfLaNX&#10;4Ow84OCccda+/vCtw8HhvUfGGvW2oWulQWTsNNuYxEIrZF3IZD0dmwvPQb8DuajNYNShFLT8wy5x&#10;lGUr6/kYGl+DLb4k+HrKG8uk0r7TFveSJyrQoY8EIYyOmRjHOc5xXJa9bWdlYPoqSfaXimaCGW6g&#10;ULFtb5XRwNzMxGDljkHNcx8J/iVr3iLxhf3t9eX0scsqZ0bTpFjijRiT9NqrgcnnnmjxB4ve6vNR&#10;huJLmY3eolo4lhEUEaxqSY4d4ySoVdxHBJ4Fc8KNSEvZt7G860Wua2jE8T3Wh2vhu3s7m0gS/uHe&#10;NZtxWSIn7xPYnHSufM/9j6TZ2LTiF7q8t55XnbE01ucHzWjVh5YwAF79T3rnvGOr3dq1gts90zmX&#10;5upuCM5VAowSQvJAHGeaNB8M6zr/AIuGrXM1tBZXrLbSLqMKzMgOBuMb8LHk4B5xjpivVhS5YXk9&#10;NzyJ1LztCJ6x8P8A4uPpV9bXPjDTLvUNOtmeNb+NzE9oAzGLzHLDer4C4bI6Zr2nQP2sdDvUtr0e&#10;CpLR9UWO2W5kMTLb4VyUCgYlZjg9AMHqcV4npviHwwlj4t0280eTVvCHmR21pqMLIt/JODtYxoOB&#10;EGBw3oM88VxmoXNvBpnmra3dnaaa6tHcwmKae0UHDRSq5UvkMjB8ZOSOAOeR0Yt3UbM1lNtJN3X9&#10;fgfZHh3VR4zvNf8AFGna3HpMc1hBa6bbPYRmJY4mLCctE3mcuz7UOxgAARisHxX8V4ptb0fTbbxJ&#10;beJ7i7huYZUWx2yyXQAcLCUIMWSQu1iBxnOa8V8PeIfCk1re6rp9vNqE0Qj22NnEbeZXHLMyOcAf&#10;3iM5J4Fc5LbW9h4tk1TwwbizvmnY24vJ2edQzkbXI2nDBd4BHGcHgVzujKbak7GkZqFuWzPp+PxT&#10;plrqukXcusyaA8CHS2svE2nRtfw5tyCtrc5fZtVxkHcvPbNcjJ4w8W6H408BeCdIubvxTZvsni8Q&#10;atcRStOVLjaQhj4RQFOeRx1xXklp428RJp08stut74gvCXOoQjzXtzszIBFu+6pMRGTyVOfSuP8A&#10;EGmPq73NzIwnuoZN5bIWRZiiDGzhF+ZMlgc5djmtKVKV7Tegqk4W0Wp9MfFP4zXY0zVbaG2t9V0m&#10;ISOniW4nLRw3SoXMSwqCzLhSDuOPQivlrS/2h9T8UTWN5LHEt6TKYDZWZsJirDY6RzR9CQT7YGQc&#10;1JqNzeQ6Wmj+KjKLaeNyto0m2C4coCqrnIDZyN3QZzVP/hWfh6PSp3S8n0C4tdPglMbTR3cVvNvY&#10;GLzM/LjAbPB+Y+lddqcV72/c5Uql7RPTvH3xwttZ+DOpaL4J8O3c2t77axtJnH2poYnffcszl2lY&#10;sFVQ7jJzXOfs/fDnxde+LZNcubhY7iZtk4t7RP3EG5d37wZVJWAI46c8V5D45Gp+EYrNtWtZbJ5s&#10;tZ3Ucey3nTPzPHIPvqMjjPGa1Ph98QXspDqMWlpPelJLae8+0zCXDLhMBZMDAUkDaB15rGvQm6DV&#10;K2vXv8zqo10q16jd0fYXxO+OehWOia1ommG21CxtrSL7fJcvIiyCacxtDIVwV+RGzk85HHOa+SdV&#10;8d6TqfiTVZdA8M6FpWmRCOJ0toHUSPtZdy/MQSm4YHHPPNc1caHeweGPEF42tQaTNr86S3FrKpMk&#10;iL0DYJG8sGbv1qz4X8KR6LpyRLqD3MtxNHIbJGKoH25DKnQ84961w1CFCLfNd/8ADX/4BFSvOtJL&#10;lsv6sa+raXLd6VbSRSrG51OJpQpACRhSQ4Hb5gPfmuq8M23irx5faekmrTalNf3GWtN24p5QB85n&#10;f5Ui5AGDniqGk+Ho70C3hdUgmJSVUcBWZvu7xx0bnIrqfAx1nwReXdqkc17LapmQKw2qMjaAc9OR&#10;x6VFWWnmP4Z36HV/Ev8AtnW/CU2kaj5UMFrEYlthGfMvJgD5UcCqNhTey7m6nnNU/AHgPwt8APhd&#10;JrnizxFfXV4QLc2Gnx7Q9z3ijZxgkEnJPAHNdgLXV/EjJqqWsgutK02SNI1hymGfzZpDNnarMwAX&#10;uB+dfLfjC70HVfE9zaWesrHpcTBmmDkL55H7zDMTvAbjeevSscLF14+x+zuzprz9k1VW+x6jrvxE&#10;0fxL4Si8Tf8ACLaTceJ7hkWKWQvM+DPgRzA7VJEQ4C8cmu8HxM07w5dQSX8VhZWVyALeCzhRp+Rh&#10;C2flQHHGWHrXh3g/wpM/gW51PT9SCNZTpDHaXluQWEi7jICSAhBKEZHPNZfjjW11Ozi0g6cEv7vy&#10;HuQR5c95KVZY9nGGRdxG4cfPXRLDxnLkvojmWIlGPM1qdT4p/aUvrqbUY9KhaASSoZb2S53TgxsO&#10;FI+RegHQ8cZ5rx3V9W1DxHqMv2i3mW5uZC4uNQmxMWIJJck5I/zxXqF54S0j4LaMujwHTta8a7j/&#10;AGlqKgTQ6e2B+4jHQyDPLdj614n4nv5rrXWvRLvfYTIZHO5xjqfU/wCNdOHoUrv2S+b6mVevUaXt&#10;ZXfY9u/Zj8NQaF4g1bxZqOiHxRZ6aEtrQQWbTxteE7iCvYhMckYFfV+hzDxzrFrqU+jR6brN4jsk&#10;bxlvKUYwGJxnHHrjntWJ+xNok/gH4S6hqV0glM0ZuZowcbpMZAHoccD6Vxn7SH7VBbS9X8O+FDYW&#10;krv5Nxf2jB3Cc7liZeM5wC2e3avFlKeMxElDo7fdoe1GMcJRTmul/v1sepeMPG3/AAhkNvG2o2dz&#10;cus1tKzmC3Tpna0h+6QARjqcmvEfG/xZ8Q6ReyXmlaXDBaJCbdNSmVpFHAJdQfk9cFumc4Ncl8Jf&#10;Ed5ovge9NhPYx2Mxee4n1m1N6VYkAuu75d2c4Q55967W9+NPgHwtpaCxGv6nfMxeWXTmisGkjwVL&#10;tFKhi5PRdpPc4NOOH5ari1zNaCliOampXseS6v8AEjxT4k1aPUNSvbvVXjEYitLeVmV2HCINgCkk&#10;n8Aa0vFvxFu/AyL9hgY+MoYlluNb1L96+ls3/LCzT/VxhQcFyC3U8Ve8E/tO+NdOuV0DSrLTUtx/&#10;x7pfwCSUFsD97IoA5BAyV47V7P4t+FK+KLuabV5bDXvGwCQpe6usn9nB0AIC2kDBBuO4bmznPNdc&#10;nGjNRqxsjkgpVoNwlc+TdU8WeJPFmlxXeqajdams8kvkXd5I0oj3EGU+xZsZOO1cb4lkae4hsre7&#10;J8wx7V2gbSBje3YE8nB9a94+Knw88RXmt3Wra94aWwhhdYhN4YhMumR4/hCR7gpwBkowPcjNc3pf&#10;wS1fxLcE6WdOkjklAEUds5uGIXecktkcdyO1elSq04LmbSPMrUas3y2bPbPgLo2jjSk02C6ihW3Q&#10;rLBIPmYspG4MVPfJ59qzvE/xzt7Dxbe2ej3Gzw9bQppd1rN3uvJ5woAeOCBiE3E5wWGB1OaTwfpO&#10;q/D9pbq804AJvNvcRMzKhwNhwx6E8YPHFeceIvC1/wCJdQnbw3YT32k6OVhuZLeLDI7jfLIeQWJY&#10;uW64GBxXgUoxnWk57dz6OcpRow5d+x3Ft4r8M6yJra31DVxpqht1rfQrh9pyHLqwZDxxgYHpXY+D&#10;vjL4Z0+K1gnsfOhjuIxJHJPdyxMrbgB80mQd2GPBzgcc15PB4bnVrsTy3NgzyCKNkjKFflycg9Dj&#10;PANcT4gvLbStcfTLS9injtmDPctJ5okJBPGcFcHr3zmt4UadZ8qOKrUnTjdo+22+Luh6j4VvLjUp&#10;9N8M+HIbvYn9madFdy3wfJ3sWDGMZDA7gp+nFZ+n+LvhxssPENz9u8OXF1JNZW58maKB0wDtiVs4&#10;BUjLDGfavHPgRZWn/CMnxeukG11PTpJJ/N0m7eN5UTPy7PmWRDzuzn5TyM1jeMfFXhr4h65aX+p6&#10;esKvrSJdzeHJH+1R2zAEBrdsmbBGNybSQKwjh/fcU3oRKraCk7an0n438UeGtAtDHdXOpXMV9Yic&#10;aZpOqKt5PbbW3SGTgxp2Iz3AGa5fwB8Vr/VvCkV5qukaxZaXotxH/pF7LudbVuEQzyBWlPRTgEH1&#10;FfO3xI+IFlPLeeGvCHgnVrOG7h8lrvWLCZruZeVDJuGEXtnnrgV9cfB3wjrWtfDW2tHNhYx22lFJ&#10;obm1FwpcRkDh+gzgnntjvWk6TpU0qi1Y6clUk+XZG9ca7bTQXt3q7zWOmuqh3uJkkZoz9whUXJC5&#10;x8pOM8+tcgviPw1p8sB1l5tMg0q4aSxudQt5ookQEmMZRQDk856HOM8VXT4qW/h34YjR9am/4S7V&#10;PNFw8lqUEVvlwI7aIhSNqFcHOeuCTVXxL49T4tX8unHW9S0/VjJbm88P3Vl5kV5bIGIRJclYwrfM&#10;x537eRWCw11e+hpOfLoepL8S7PUb1fs3htTNeqjprMLI9pd8cgYIK9Mbzmq895q2s6jItxj7LMMx&#10;W9mVkUKudzE4PO3aBgZHqa8t8JfBe4l8UNMni6ewMMET3GlJeC3DOclD5TDAB/DHQivWp/CXiLw7&#10;4ckGmQSazcygboY7oQFCxId9yjL9e2BxXJOMU7IdNy6nT/8ACVWPiXwvJp7aXqbQsfJaOF/K2gYG&#10;9JG2kLkdeCea5vWbLTLTTre0stHMsEcWLqEzSQ/aA2QMGJxtOQD8xJPt1q/D4QPh9NOsdQE1xfwZ&#10;mDREvAhK84djn2GR1zgVj+NPE8Pw6hguPEiW0mh3VxCqXU02xbWNxxvyx81uGJOO4Aq00tUC5ujO&#10;d1X4R6XJfWCHSrK+0ZnaeWwu7dbu9xIvz7ZJHCBEKhkOSxYnk98iw+Ek/hu81GeH4aaNrWmJMTpz&#10;apqrxXwgVQAEt1JUOWUPlpMHHGOg9etfEwjeO50+F7u2mgItZJ7Z4UdQNyEZ574ByBxXmPi7SfDW&#10;r+KvtPjPxLcaVb2MBuJNOklbF2JOMyozZcDoF6ZAAzzWsas2rMlwUpcxx2s/HrX/ABDpGpQfDfwN&#10;f3l7Hstbm/1Wz+z2thMBtIiRyRIRywC5Bzk15frPhr9rKPSZLS3sdT1RLhyG8q6tNpyeykjCkdgM&#10;A19S6XrXhvRNEMxF54k1TTnbbHYWrNM8Rb7yRc84C5Ucdqg034peM/FF7b3Ft4KfwN4NhTzL7VvE&#10;EyxuIhnKpAnRiBwG6ZrSGI5X7sE15/0h+yv1aPD9e+DXjPxdr2l2l54Gi8LeCbVvPexutRhubqRg&#10;ih555h5qNKWAwOAFHAr3zT21yz03R08JIltZTrs1GG0njh1ARqpAe2Cp5cq7gMHhhyCK8z8bfFLX&#10;h8RbO10a6a30KQK9iUXf5z7sbpN2cqQO2BitrTPibJquk3dnrmp3nhpdPkivJrjSI0QsiscqrbSP&#10;LYgAgDI7Y61m6j0vsjodG603PXbX4ieO9O02GNPBNv8AawR+61jU4UmkTgDc0YbBOWYkAkBcFcnI&#10;w/EXgdfHt7ZxatrMtibeUXa6Tpd25t2uOWXzHJ3SKOfkAUcDIrznRvjXofjDV7m1ggvtAEcLtDqM&#10;8gnjuFDscZONpCgkgE8NjIruNF+NXgn7PJPZyyatc2Ev2fNjZbntgVJxjoqgAnGfpXFWqTa5XobU&#10;aMab54bv+vM7nVZDpmnS+XelYY1zNO8edg9MA5B5/XNeUfFjxd41jTSH8BaboRsrmB7GW91GOaZ4&#10;LlclVhjRNzOy5UMflBIzWP8AHH9qHTtCtdE8PeErZbjX9ZW1uJjdv5a2ls5yqrwQXbaw9uTzkVhe&#10;Jfiiw0+01LU7ye7e3Jt7eKGRfPiuZM52svP+zjgelZRpypWkle+xfPGomm7Nf10O+1zwTLqXgq9z&#10;ayaJf31pJbajDLOVCxBVbLBvmZd4AYKV4JA4r4T8a+MLZPBPhOzn09b69S7nvL/Wr2BZZbyVnBUI&#10;xOUUY6MeijrX0bYfFO58N65fReIrOz8TS3lkJ7WS68wtExXHlSx5552557V5v478Xz+I3TTLjRbC&#10;00qGLdbQ2NmsceTksCeScNkDngV6GXudGVntuvu/rQ5MWo1Vq7M838O6/e6VrNvrWl6pfwaks6X1&#10;tezNHPDvUE5ZSuVwQOAK+n/gR8Z/CvxSsr8alYafZ6zpSCa+stYit3/tGWVyxu4lMYJiBG4q2Wyw&#10;5IFfIOteG00e7ju4LhrWLPmJGrthBz1Bzxwa9m+BnjfxT4e0QQnw/aXWhxru+2WluF1G5kmZ5Ekk&#10;myGMcKrgRLtHzc17OKUZ0+brpbp/w549HmhVUenU6vwL+0Pp3in43LfeGL57G6UHSLKC9RVguIUU&#10;pwGyFUueCMYA6cV7pdeJ/DfgLQY9OuNSurrVYbUXF7qN+st8tq6ZByqFRJkkAGRunJyOK+MPCXxu&#10;1bwl421CbwzYaHcI1y01ra6xYi5j3YIEiDcCHbOeHIBJ4rq9J8faN4gsdes9RuNVsdP1OQJeWlja&#10;G4lmkxvLZ4REDKQFJ5D47VhWwzTXKvd003ZrTrx1vv3Wh9KD4v317rkGm3WrXMVrZulvprRqoS7i&#10;wGnn2xMAGX5kCqO+c4ro4fGF5q3iLUfJt7N/DohaefUYYg8kh27EVTu3M2BnaOAdoJGTXwpb/EKW&#10;3msr2wksp9TctcGxumdESEIVI847gBtC/L0OOlem+HNG8T+KtOjvJZZY1EZlgi02Z41hR3G4mXcc&#10;jaR8pAY5PygEVhPDSp++9jWFeM9Ee9eJ/E1/pngrU7iDQV0LV7rFqLm7uzA7xDO2V1Rw6/L0CcE5&#10;zmnfDfw3ZeGdNWLwnoE15rNxLBFqHjG4UKlxbSq7KI1mLSH5j8+Aox3ry6fxhceD/HNlZR65rUDm&#10;0NlbSLGZVfc0anyxtO2XJUbmOf3nWvYPB91qE/iK2KaDJrBimeTVnh36fbaeyLtggjhk/wBa2SzN&#10;K56ocYBFee+aOnc7vdmlZbHT634s8J+GL+yt9Z1CG61AmKztPD9oruJJSHXG1WZcNu3Et93aDkYF&#10;eV/EzXNG0KPT9N1bw7calbXiNcDTbN0MDhNq5d95OQB04J28nmuI8Uanf6Z8Y9as7qXU5HlkFxbX&#10;l3DHD5cgUopVUJG05Cg966WH4f8AjnWDBq+i2zXEdp9oi81zxO2FI2hiC2TkAgY4PWjk95JkqTs7&#10;Gl4H0PwVpniS78U+H7GC3tYoY/OtmmMcpctkqyk4yw2cZ4xzXob6nba5pVzPe3T6WWjE4tNJCvcX&#10;ABZvKG75VTAAJ5J5x7+FfBjVfEdz4X8QW2pSzWN9c3Mkd4+pWCSSSKSFjjIk25H3iT646VY8D+E/&#10;FPjnU30S2F5p2qmEeXdorLHCAApywP3CvABIzkgDisJRkptSd7aGsWuRSta5U1r45rq/gny/Deny&#10;+GLyVvs+oCRzc3FxbtH18/HyAOTlVxwRk1kfCT9ne++IejtqdzbiLw2lwZI7l7cfvwmQXGWGFypw&#10;e/619FX/AMGNM+F+m27X2nXl/pVzeeZfDRLMzrv4AEijJSPpkjPA5qh4t+Jehanqp0Pw1r0ek22n&#10;oLFrYGNbO9Yku0Mb42ptQHcH5HHAHNdTqujFxgrfmc6SqyTuWvAv7Pmn6zc2S6lfXGswabKxtbCa&#10;TFmmcZJUZ344+8fwr17xZ4b8I+GNMkmu/wCz7O4trc+SLqVUOwcH5nycZOOATyMc183aj8S/Evha&#10;wm0mz1FLfTltxZ29tLLHLbWmNowJYSEzzn5jk49a+fvBF54k+KPxE8TWr2/9ti4Q4lmmZljEEgdk&#10;Qsd2WQMAi4PtSpRU4OVthVPaQmlzWv2PpLUv2htL+E/h6zh8P6XpDahqEb3ERluGn2tjaxViF2rl&#10;evrXzZ49/az8dazo0011r09kiK9vHaWjxrkMSu5pMbm6HBzxkcVpfGHRNai0OfV9Jt47LToraKER&#10;zR7J15XAQn7rHIzn3rLstGXUBY6np3h6KXT49OeO/gFoJp7tSVDI7bcgllAyMELnBwa6sMqcaac9&#10;V+XkZV4ydR8ujPff2XfjRpmo3Optq14sl5aWSB7gRsZFfcu5VaMqCSHXOF6LyTXtct9b+HNW1e/v&#10;/EFxD9rgSWG2up5ZjaRsAZANxPXapAHQk8188/DWzt/B8eteFI9Wa+8cysutaxc6RbvCLKCX5EhW&#10;Xbt+X5skn7p4wRV7xj481qL4d3k8NraR+IdWcCBI9VjaWAsxUYyS7fKCdx7nGK4HRvLlirJvT/P0&#10;OyK5VzSepF8Udb1eysz4nlm+36ZaXhSSCW28gbAV27yrMeVCs5fngAd68Z0zxJq3xB+JC/8ACOMv&#10;hqadllePSAbdZomH7xcMCHfkElyM54NbWgeDtQ8a/Dq58HQavpQuL/UFvbzWb7UgQgUkFNxHzMef&#10;kXByATXovgX4U+CNPs9a0i01DVPE4RFjumttQksXlGFJAZRho85GDgHbkE4r1KfJTpuEtXqjjqOc&#10;5qS2K2nXaeDr+TRvEl8ml6nfS3NhZJexNHBbLGgaQCQ9WAbP3sFscnpXe23w91fxl4ifWtMtLFdI&#10;tdN/szTpbiaaNCFIDSAf7QUDeOvXnHPlnj34VaNH4l0nWZH1bWrOG7ijstH1NhcRqSVM5aVyfkRV&#10;VQScMW9q9M8L6hqWuaBBeaVoCi3s5eNPs/Ec81tKzDAjkEmDARx8pLKOwGa8+pGMVeLvfc7YOXN7&#10;ysePfHfTNefVNZsb3QIPst60S2F7dBJEBaRVl8qRedgwMcg9yK4zxZ5ngb4aSzXVtpy2rTSxxsrs&#10;bqebZseSQk8oFdQuM/kK7/4y6vceNvEdjo19b31hcaHYSale2wC+TZxA7l2urnc8jEYyVyVPArlf&#10;2hXmk0vUtN1dtL8Ta5e3+mW2kRXbp9r+yJ8shhWNdoDbQGO7GM5zXqYeV3ThbQzrtxjOS3OL/Zr8&#10;Baxf6s/2iI6PJa3xvWFxD80kZC4VAT8ysvfng19Owalp3iTxbpnhiOe+F14fuxftbpbReTGACEIm&#10;cDaMMSOO1cZ8RdY8PeFNFstSkj0238XPfNau8bPPp9rAUGIpVR8SjHyjZ0NeKar498R/Enxy+s2N&#10;naW91bRCBhbxNGEhUlWAQYChuxbJGKzqUnjKrxDVkOnJYaiqK1Z7B45+IXgHwJ4TisbfW9O8Tatp&#10;t2LxXtInmUzNKd7GSQqGcAnIRdoA468effFTxdpPi/XdLPjHxDcay1xHHLfJ4btoFOmoqnETADac&#10;gBym7KknoTWV4U+HGjW+u3j6vqmlyadpt3bJPb/aMsRMc9CMlBn52APHSut+JXjTwNpGm2kHh/wj&#10;oviaWSBLaa9+wzLJFcI+8mFAoVY8EDJUkgHuTW9OMKVRKN2+5xVZTnF8ySM7wXqd/Z+KtF8MaLqO&#10;r6pbzyrBpmiWQiaK2DOA8krRqyoyjBL/ADMM1Y1HSfEmheINRtZfF+jQSW11LbX93ZSz301iqFmJ&#10;nCIQAdwHPXHQV0XjX4m3Omw+H9G0/wAXLEZnSbUW0SzFlGFxlUygDbSGIORztGc15Jo/xGmi1nUY&#10;9DtIIRdyPEZFm8l7hMchgFwWPJ3HJranF1U5W6Gc70tL6mpr+t+LfEmktbaR4lvNXsIXLQG1L2on&#10;IUDzBE5LDIXAyBnFV9C/Zuh1230/WNRuY7qZQk7RXkrEkqwwkgHO5gccenWvRPh/bWHiG8sxa6nf&#10;6Kol23l7bxRySlUQ7lUcKCcHbiuo8PfAnw9r1zqV14f1Yvax3S3VnrXifUgIp1G3zInK7drj5uQM&#10;A4q/aOn7sXy/Izcbu9RXPJPDvwmstZ8SS2en6U0lhArLLLDGxSORmJ+crnBAH3T0zWx4m+BjWqT2&#10;2npZPfCJblGuBJukXAYKu4DAwPxr3Pw34Yt/h4+oabompafZ2ijziY7uNozHkHerD7ztkjk98571&#10;meIGWCOLXZdO1fWLWYlm+0MI5ETcQXDAkfKBgDvmsp4iaejNIUoy3OJu9dv/ABN8O7HR7zwbJ4kv&#10;Jd0SaraqqT71YLtWZEHfggZ4615p8XNM8afEjX724aa7svD2mukFlD5ahrQKAvzbtu8bs5bBJwKv&#10;eLvixqPw3+1/2DpUcGiagxurC11K4yYIyR5jo8Ug6sucYzyea8x1v46+Ktav5NRbX7yzu2jIe1hu&#10;JTFEnRVXex4wc8fXrV4alU5ueKXqc1epTS5HctavoPjDw9qENkvju+j06JSzzRRASK4xhUiXLOxB&#10;46DgnIrd+HPwy13xW0F1Le6hc39zIfsdpf3gE8mBnzNuQEXBORuxXEaF4uknuGvNWe6vi42JLJ99&#10;R0DBs8Hnrz+NfQPg/wCJ3w11nQ7PSrrR7QqyuZFuXdHSQ4yWc8uWB65rpxE5UofDf0RjRjCpLf8A&#10;EdZfszeIbqyhXTPDeuzrCC73VzP+5fPLEDeQynpjgfSus8M/BjRY9N2Xlhdaxq0Vz50yy4JifvtR&#10;SAF9uan134oWXgrQItM0261TT9JgihMdhYG7UT7yw+XBDMBweTgZGRWt8D/iVp1rZ3iv4E1eS5F0&#10;0qX8V4riZjzghyCGxyR68V5ftJThzHpuCpySRY039mnTta1x5rOy/wBMlIZDd7nafncwZn5XgcHP&#10;QcVyet/D3QdS1XVYGlstGsrhhf2sVtMUEAViuGOdoHH3OpBBr134hfGTV9S0+Q2GgvFai0kt7jT9&#10;SDGSJ3YiORVHy7gFzkZ64718za146v8Awj4lkg1WDVrOw1Nhe/2HCzN56qoVXYS5I5Q/MuOuMcV0&#10;Qc5R0ZnJxTvJHV23wg0S8aWVdODTnfG9zbs8W/uPmz0H61g6x8Hn8P6j/bNqL27UMI3tBeCGWUD7&#10;oVwMtggYBr0nw3438Y/EK4ggtni8MWdwmHa9tGuLjAOQysqKOAAMEnrW1c/CbxfJrUviKbVLDUnj&#10;TytNF8628UW775KZ+YAc8YOfpXM8RJbmvJGS0R4DBqCaCI7XVfBV+tuH8pvtWoMBDxncx6AYr2Tw&#10;tFr1n4Ihi0XXtMtreCP/AEWza9VxajO5UJaPO07uhwfetbTPAfjnw6NdtbXWXjbVFS4nulhNzCzx&#10;EkLEpGFVt2Op6VjfCn4YeM7Pwf4m07WfFGq6LDqM48kW7wNMzlTliMsvPAIyM46UKamr7feZcjgy&#10;r4m8U/Eiew1GHU7K0CfYmt7QSXccUUjuAJJVVfvn5Ttx0yPWuV+HMmsato9loMmjWOcoY9zPGbmZ&#10;WHlRllwU5ySep7da05PgdFpvh7RdM1e9+yy2ExtlutX1JYFaIDcBHEACpZiMru7VsjwZr1xfPa6L&#10;4mRINOaNPtdtI0u6UcmbygMfLkDIOOMgmhyjawkp3uYmgfFTxLpsstp4j+w2Gii6mi+2XKzOYGRi&#10;DCMDJYEMMt9Ooql468cafqaJajXm1OxmCviyt1iS4O7CrI7t8qgc5HUnpXR/8KmvvEdkp8afELU9&#10;R1SKV7mCx08O6jcxPm/Z8YVnLE8nHJJxUa/CXwm1paXureIYtDsZrsW62+rbLO4eZckx5kwmDtJD&#10;D3x2ok6UpXi9fIv97GNmtDd8N/A/SLvVQ/hnW9V83TkWG4kvLXyo3ymWiWTO10HGT3PSsrSPg14v&#10;v/D0epQy6XeDUJN9smqXUpIG8q48mM7d3HGOOR3r6j+FUmi6f4Xg0231bSpIIpJOLa9hbcxb5Fzu&#10;+b5BwB6dK1fG99pOj6JBviFq6kw2lvZSFXYjJCoV4JGckdBXNGTlZyGpW91HyV4S8JWMvikeD9b0&#10;fTNZ88sLSe6tnuXWVASpMIkSPBJZVLNx3Bqj4l+Gvi+a81n7New+GNMuTG0kSTRWNqIQRy/LHeSC&#10;CfTC5qv8DPjVFp3xR1oeMNeGl3SXcrWEVzAv2c27uxad5AMgjkAbsCuU/aJ+MGm/EkrpPgy1j+wr&#10;PJJPPE7lrjaQAMNxtz82R1LZrelSqe1dNkOrHlcjJ8beDPAXgzwTf3aNd+K9UvZ5lVVhltIHk53O&#10;sxjw4RsDHQ15tZ+BLfSbGX+0vEOo6I/Ec8NszMolxxlVb7oJHI/Kut8OfDKTXrGG51W7u9I08N5h&#10;KQSyxoWOSQMnG4gHpz3rWi+GN3ekHS7tb63x5iQwWskke9s5DMAFOeO+B+ldKap3g5Xd/wCvIm0p&#10;pPlseWQ+HYrKS2v7jxYsaylVgzNJEssfPbGQCc9f610mkeAZ5Ut9k1hLpNwCViE5czThsnbzjjOT&#10;Xe634NuXs4NG/sizRWvkcsJiqRIUAWORs9eCRtyB3Fd34b+D1hoelT6zqFhozGC2a+R7WcuI1Q8u&#10;Gzw2MDPfFKVRyV09SowtKzWhmeA/h5BpVm+oX96sS2i7vMCjZBk4LbQPbHTpXpSy6KwB/wCEk0Zc&#10;87WvY8j68Vw3wngsvFOlWcVzp9w2vBpPsyF/MChtzB4wcEsFPU9MHFdLBo+mJBGsOnXssIUBHTSZ&#10;WVlxwQdvIx3rl9pLaRtyx0cTrbz9hvwrrBSfWrSRrou263i1nUpY5cjAUhpsjb6g8966Hwx+yF4S&#10;8PP9jbwN4QaybO9zost9fMCeCss8p2H6givYntvCkDJHdeINT1OfgeTNqbFue+2Pb+gq7bnwvo6x&#10;y20e5SdqyCSeXaTz85JNdXt6lrczOS6/lPN/Bf7J/wAO/CQvTa6VqOox3s7XE1ld3fk2pkznIt4t&#10;iBfRcY9q9S0Pw/oXg60b+z/DOmaHb5yyWdnFBGCfUgc/zqm/jOK1jD2thdPFnrb2/lhj2IL43D2N&#10;eefFD4vWulaDqsuoW2tRRQQvM91PatBbjZgkF+nfquaz5p1HZg7RR6RffFjStJ1Ow02W6geS7kEE&#10;VrGWL5J6nHAUYOeKm1nxVc2lvLNCmnWdqqkFpkkaT2woAz9M15f8ObvzbjTIdM0651Tw1qqvPBLe&#10;Si3EcONxfa6FiuTwRtJz0r0ldGs7Fi7xrN825mlVpVU47Z6k1Mvd0uOMVe7RjWXjCPVbqCxbxrbw&#10;vIok8i0sYwxHUhmd22g/T8a6eDXdKv2Z7fW5LkiQx5s2BwwGSu0cD61wni/4x+DPh/arBe3NpbrG&#10;MyQAqojHTJjjBI6j73U1i6z+0LpGlwwzw/aUinVfKe20+RA3U4BlUenPWktVoFkeoTahpN8xt2TV&#10;Ltx8oikEgzgdgxA/GlS40cF400yeHyvlP2hSikn+EMTgn6V83678e/FHief7P4bmbTdsIlurm4Qr&#10;IAxKqkY6M3TkAiuZ8D/ErXfDWr/bta8Y3F3cXCn/AEGYqVTjK7Dx8x56DsBVqD6gfVkS6dPPKkOk&#10;QTkEhkIVyfpnPHTpWH4e+L2leKpLuDSUEstncNaXMN3KIHgdeCDGxDY9DtwexNePwftFaH4SnvNV&#10;u7u6v9SmiMItEZj5QUZKhMYU55J9q3Php8XvCfjLWr6+udQisdSlUSTG9jhjymRsVnYgsfp+OKnV&#10;K9hu19zuNV8a61f3cVla2V5eK8/l7bKElW6/OWJ+4AM54J9K6C38OwWc7SmW8XU449yxCcndxk7V&#10;HyqT2BznvXIv8ZPhx4ekvpf7btru7t0e6u7jTrZCAinld6LhiOBjNeXfEX9svw1o0cI0aC4m1u9R&#10;reL7XCAzB+FfO7GBz9cUR5pO0UZuUF1PcbzwV4c0a+OuySbNQcAefK3zwjGduMkKfpWVL4t0S5LT&#10;x63LqgUoX+yeZc7dxIA+Qn0rxjw5rGl2vhuzvtc1aRhBBcTGd5m3rJIygeYT1I5yvXHQYrm9Y+OW&#10;m/C+dtOe1nvrgwCW/i0xI4Vm3ASK6yMf4sYCgA9q1jFzdktSnaPxM+nNJ8XaB4i0oXStfhfMMALQ&#10;fZizKcEgMSxB57DpTYn0zWr+SytzqMTIQpkuIw8UhxnCkYBxznHTFfIXiX9s21vXaw8N2msTWABn&#10;V7dVjlidjhs7wcEcjI/SqPhH44tDBe2ln4M1ZbmaV9St7yTVdhXL4KNnhI8Eng5yOa2dCpFXasZx&#10;nGT0Z9f2lzoLyxyibzXhLxJObcrjB2tjkcZyM+tc94v+Ivh7TpoNH03xtDY63PKqxxxxm4LBHBcD&#10;buC9fvcV8i+I/GHirxtJcrBos8ujo6ssFvc7wjgYEZcHlickjJNY+h6dqekWFxNeJfWuoXB2rPbP&#10;jykHWLOOAcnOORTjSUt2KU5LZH3vonjLS/Etxdppd5dXCafEfPvJbZ4oCd2G2yOoDEHOducetcrJ&#10;8UfCk1/cWtpqkWp7DlzEhdWI6hcfKfrntXyvpeofYLW40g310tlfRmO4hiiMY24HQgjoOfQnrWv8&#10;KZYNS1uPwbc6JNqmqtB5trMzhYZo05ZyFP7ocjGRyc9655ULXsbxqXsme0eKfjbJb+ZZaNpQd9mY&#10;pGvFjKt1LOB91R9TVLR9R8QR2rXE8VtGQc/b2U3QJPIIbnP/AAEYqkfCV3Z+LIkbw9p8Wji2kl+x&#10;2ARZl3Ebi5cYbHJHTnvUg8R2ug6HcNbR3FzdyMTJZvKzzRwr90bVGxefvDPSseRI33MhrTxfqHjW&#10;21cawyxqW8myaRri2mYD5WK7QEyOcDnvXB/Ebxx4j0+1nspo3tdQZ/tE0jq08UgJxhX3YAH4dRXc&#10;x3dv9jszFZ6jJq8xklmjugywLH3AXtwQM5715r8T/E41LTvs3h+ztNEs1gcSyeSziRSwDRoRz2J3&#10;EelaU1eS0IexZuvGGtf2bZRTapJbYIZXjk8xyw9gcelbNjc2+oy30s1/cQ3uoIkPmq3mfaCgB4Vz&#10;8rYAzng4rzvTtBe+itvKuraeYKRsV2BI28dTzngDpXSaHoGq2etvFbwzefhGEhl+dDnsevA9O1Kc&#10;YrZlK7ex3eh/EDR/BugahMdEl1nJ/wBIuLd2trmIdAFI3K+ANxGVx04rptC+P3hTT4LO7utR1PTb&#10;S/iDWFnLqElw06lcbpFDN5JJBG1znFeU/EDxNqvgsIuoaTNqEMsMqeVYvHHGfMypRmzyeCTwTyM1&#10;82+EfCb6pqHiC4WS20aYOstnZTu3lj5+G3gYGzjPseldNCmq0G56HNWk6c0on334Y+Ltt4l8V36x&#10;XV+l1LpaqriXNvawBsMigD5piWUlj90Fea8j+Ies6N4wu/EeiwWUDahCywvf6dAVvbmchW2zSKB8&#10;pXALHOccGvEPF3iPXfhvqNsPEMLaiLMMltLoOorFat5iB3ZlVA7EttODgcDrXqs3h2e3g0nXL5ba&#10;z1XWNNS6u4POlMyyKg2s4VvnBTb2Cr3rmq0vYyUk9HsXSn7VcrW25oW+jWlloqDT9Ph8ohV8nTxH&#10;OzXTAqrOJNrE4x/eA55qvq/hmWKPTpdV1ExQxv8AaL0Qs8sLnoqFcmPOcALnsa3dN1rSIPDdnqU9&#10;lanUREYLe73kiEBiWKlidp9eOc9a43xL4l/tuxHkat9njQfOqSrGrD+7jPfHasFzSldHW1GKOi8S&#10;eC9LmuIbo6WtuGYKQ0iujbohhiyrjJ9Ox96xPENpF4EtdNllsLhrKTLC3uot6SjB5hjIwwH95s9A&#10;eM1SbxZYX3h2yttTu2tZkuWaKBnZCiMpwUGRnI6HHArC8eadbQaHceMEt5LizsYYbaCzvPOM0iu3&#10;ztCGxvPqc+mMgV00oSlLlkc9WUYxuijNbi/0eDRbe5XWb241TzIW8lbaSKFkBU4GQTklTwMY75xX&#10;cT/DrT10WRJbq3ttXQ+TjAaMqcAtv5wR0PGK5P4LWniH4z3yQG8HhjQNLEdzLrd3bJLIgUERWqAt&#10;ucnbkk5CAdBkCvZbDx14M8Qazf6h4Vvle4sIIxqF7c2xlJjb7kpjK71DEnGzoewrsmpxdu25ywlB&#10;q/c8j8GeGLXSPiTbXM8OrXdnpcDz3d1a2rXdvBK5AQyv0VSuegOMDNdX4n0BIPiRqmo6xrkE2mzA&#10;Pp8LeIEihmL4cO5IIC8sAoPPGK9YTxXoutNrFwfEE+uWt5NBE0n2hVezMe5mkKuSXUDaSAvAwue9&#10;HjXSvCuu6HdNqGq6hZadqCJA82mFLaa5t+SFcBCsi5II3ZK44Ioc25XYuVLY8i8R2t1p+mJauyaZ&#10;YSoLltNgdxA7ZJ8xt/LBSwx8vPJHFeNaj47ure40/R/CaTXt5EDM11FuYOwJ5CHjaCSAx646V9D6&#10;N4UstFl8Y+LbeG/8aSR2cUCprLRwzWlsjDd+8mO1lVVX7mSRkAV5/wDEHUdek8aaJ4N8LQ2+pWyX&#10;EepNceHdPUtLbjcXuMIN3lKhAU4AJUZySK3pWbstf+GMqjsr7HN+Dvh3qOlXw8R+I/EVsNbvE8+O&#10;7huVndA3VVYdXHUrxyfavojSfGev+HPD9tqF5dT2NheXsEUdwuJ7q5mdxHEQFwc5xwcgdexrE+CP&#10;wqTxB4N1C91e30HxBpHiK+ie1vtZifTby2jjaYi4mCDcXZDtVFIB2Hce1ZXgvStGh1bwCdG8SW/i&#10;/wAEaXrkt9q3iK8tJLaeCaEN9niVi7KYFd03EfPkfNxWdS1Vvm6FRfL8zhPFDX82pa1LP5XnJdu5&#10;eRwmZOinHqWB5+vama9qKyDTZLdYrO8ay8qSQxiVjlm58xsYzj68cU34hadqUfie4uWgXVdPkuF2&#10;SW5LrKwYsxHT5uRkt0BqKGy1G6szqeoaNqGmaRYWULy262/2pWjJILnyslAWI5fkZ960S0Q1rc5H&#10;Wr6/vbO+DX1tGyyhFby8FQv8WcHJ6cjHWsO48QXOnxSme7je6RNlxtGQznuB3OOtbXiSeCLSLm7j&#10;STyLu6MTRPGMKgOduc8HGOK43X9KllstVlUxSJEN7YB+VR9446ngj+fau+mk1qcdS6ZtXWtNE00c&#10;0rOfs5XPYAg4BXGBnPviotDjE13o7paxSRpGwBKKTGc9ScH9c1ycM0t7pqMxmK7FLEtw23gAHvwa&#10;7rwtpZvmtUt084iPIUybcDIyeT71pNKCIp++ztornU9TlaxtmhW0M7xxRXHzJbZAPmccLnkZ9DXR&#10;eG7KweIC/wBLh1C1+1gfbYF2SGQZIfcD8yAp0x2qXwlosUuk3cL3ptBMiTeegAKhPmO1zySQcdO1&#10;Y3hfxLoV/wCKDBZ/bpdH0T7PE4S2M0rtLIEEzOn3QZGxg9c4rzLuV0uh6HLbfqe2+MdB0Lwt5tzb&#10;eG5XuNamRlmub1beJmijBLhm7lmIPViF7dtq8WSTSLPRdDRVudTU3N0tg0pmaKMgmQlQSIwxIXJG&#10;/B6181fGHxv4o8W/F65tr1nXT7fyWtdLiBt4ktFOfmz8+Tgk4PPSuisNeijeVYPEOpSbpj5strZz&#10;IwJOQpYZYABsDPA9K45UnZO4RqK7R7lp8/iaysJINT8u+WORYoDcyq8yBsjBIBO0DBO7AFdjo8rR&#10;mLT5DBHFHF5shYhiykZwMdefQ186+Fdc0q11M6Ha6lHb6zqbtcxad5+bvyVJTEqcDzSQzBerKwOK&#10;6rw78VLOO7tLDVrqeyzOEY3IWJEC9HJweo6qPb1puDasaqSR6vql3fagZ0tI5okVVOclUOOvBPQe&#10;2K5yPQ21CZ7G7gly5Xc4O0EFckDrj1/rW9pOv6TfWd01jeDUbyHDJiJ1AjY4AOeuf8KiuLu+Nvag&#10;LAUgB37jgbT175yays0rF36iDSdH0i3tmEbF0Iz5kpzxjqfT2ziqfijxHYaPprS3xMYU7YFdhvck&#10;/dAPB/pWvE+lJMJbpRGsm1VW5lR492eADn2Oa+W/jr4nf4n+NpLLSbGaW00jzI7aNHkdpSWUFmQD&#10;CN1A7Y70qNCVWrZvQdSsqcNFdnY/GHxVpWseFjpGiap53iHzUdYbWLzS6n7y71yEOO/rxXkvhTw3&#10;rniC8Z7YjU72ZSSnnlZk2jnliATxyfbrWj4e+CfjnUr68tNHh0v7Vbu0EtyJxExfAbbtJ4wG/Q17&#10;V8NPhHcfDG3/ALS8SXMYmt7Yzl45mb7NKAdwB6MDk9u1epKdPC03GMrs41TnXnzTVkfPHi/wvf33&#10;xZt7OQpHLp+mwrL5kxPkMVO5hjkH7v8AOvoP4JadbaDpvjWPSpT5Ulwwl1KZ+bmKFQGO4AfxGTHr&#10;iuU8K3dz4j1bxL4lkiV5rm4BVkA3mJQI+Aw2sPlJI9e3avTPBnlNY6jDplrI0LafC9k5A3Rud6tE&#10;VXjsxzXLiZylBR9C6MVGXMcj4jsobTU1W3aeSFSohYkEAv1wQSataV4dm1i7hju5HgSPclu3O0OD&#10;wBjBHPOafPcGDXL+2uLRUiXajwn53zu5IOB2wR6ZqxqN82mWu1JZljtZdrXXX5SR2PI6CuKTlZWP&#10;Rio63Mzxvro0LXL1kghJuFKSTFfmdsY2r1x65HJrofh/fXkxt5oZkMscJD280bAR7gQjNx0H3cno&#10;TXKXELa3bafd3gkmaI7pSkeQW7MD/nmvS/CV2iaDc3MiyLfbfKkkd9paInJx69BxWrkuVLqZcutz&#10;E1u6KXIE8KSusbrFLtyuOM7sZwP8KyNUuoVcWN5CLQ2vJdI+JR1IGCeCK6LVbnThHA8YmtDPJLa7&#10;piA6MV4K9c5ye9cv4y0s6bG5KrJJbmGRnjHyuduNp9wAcmiOontcTxjcwN4Y0+2gbyI8llLAnIPT&#10;J6+wA4rnNQmurXRJLLhlbY4Q84UHOR+Y4rdvpbixFpLNZpPZalCUhCyBgzAnCkduDWXNpRljvQs0&#10;E88EAEZnlEaIu0kkseMDGPyrohpozGSucB8TQbjwfELdV86G5ikhVmwQytncGyOMKfevQbzxmdU8&#10;PW1no91HPO1qmo6hZ3kO2CIAhljmUnO4ngZznvxXD6GLPWPE8Sq0k8cFthYJFyMMC4ABGcZx9M81&#10;39z8JLa3+E8eq67qk9trV1svDII1hmxKo2x7TkkKwIGe3QVnXajZMimnJtxOG8LfDGHxz4nttZ1G&#10;1iaxuLoPdySn7xRSZFLA4SPORn0r6dudAuL+7gnuLi4tbawtUkm8iYLBJjLKsQPT5Dsy3ZRWL8Lf&#10;hhP4B+HGp6jcyyapq13aebHp9yoSOGGQHI4xhzg5xyM44qafVxp1/PdRwTTWs8CzXA0smV7aKNMB&#10;zk5YqSBjHKgn3rk5nOWr06HTZRjZC+J9C8IXlppTW2lGd4Yklgjd3DPJKPuYHOeSWGQcjocVxvxS&#10;gn8KeAtD1zTkWK20ueWW7SRmlCyu5WSNh1w2SckEDpXaeD/Alr4QvLrXVu/7Y0PVwLgSCV1kTK5D&#10;MmMPjORjkZ614f8AEnU7rVrywvoJEW3sJb6CWTGUvAzlVJUlQ2C3fJHXtW9Nc0kjCbaR037NV7pG&#10;vaz4gjWHy53tgViuYQP3eQI335xuO7Jxg84r1Sx1x7G21HS7bULix1TTijxrFGs1tbrnIh80ceWe&#10;gGM/Q14/4AsrrwDb2kEuqLLLZXSz3Dm1Zo8jLRJvx8wPQ89MYwa9G0XXrK+1qO8M8Vy2oWDO9sAY&#10;gqyMN6kbeqtuYZ6DvRUScm0VTfupM6Xwd4jsvEqzXM9rLqiW5kMzXEzkJIi54Y5LZ4IBPA4FXNG0&#10;29kmvnkEL3d4GljNxIDscDcAD3HBGBzyKx9Bs7uFJpZ3a7CzGaIfZ0VCvQPlcsy7AACPXrXXWniP&#10;T7vRTYTWSyXPm4Ty2L/MQDlD1BAIz9KwlY3gZ2p6Y1lBd2whjtrx4SYmcKww5DD2YcEYI6CvMfGG&#10;p3LJdajaalaGO5nWP7OruXdVX5SRt+6COmcjHNdz461eDTIpLa9uVlFsy+VIxEcsCHGFIb25ya8N&#10;+LHxg8Oaza2/h3w9JfazexM0kcmnzFUibnepwBjPTOQMVcFzSSRcpKEbs8R+IHhq+1jRbyW+Rbh4&#10;HF3FcbvmfGCzAH+HLE8V33wwh0e28L3V3bSLD5r/AGV3vI1QF22sEbeeMlRtxXLReKr3xDp7R3mm&#10;TalarKsE2qQbnW0ZTgWxIGHZskEgkAAVUutIEnigJLcGwnngESqFuUt2nSJWXLBCC6nJIyCoB5r2&#10;6kfaQ5ZaHiRlyTutTtfjp4pg1XX/AATfO6PD/b0ULArsmbYhUhm7IocDrz3r1K4+FP8Aat9aajey&#10;2GoWqxrNGsRjgjXcflUKuSc8D6DmvnjVfBy6Hc2K6lrWta3qWo2lzAbaygaFPNT50JLghw3lfe3Z&#10;IAOK978A+JLXWnCzQx2XjfTQls0ttbKj7Fb5y7MQCzYwNtcNWm404uL2/wAzso1E5tSW56BpEVxY&#10;20KvJaAoMiJXbcuBhWGPTkc4xWzo1jfa80wtJ57m8ZCDeSsrrboTztyKlht7aCzOoX2nrBdXhYva&#10;M5doicbd7AkjoeBxUVjqE2iziKNroGXLIthGCAMcsxPG3sRz64rz3qd10iLxNpI0XwXq/wBslEwv&#10;Y0aN1PmSMoJLyluCo4z2AFcknia61jRrXUry7vo5prRhJBYFZC8igeXHGqYG/wCb9D1NdF8RIbTU&#10;9L26lf6vp2kSQuhaUo0VwyjIj+TnacVx/g7VL2LUdP0u4tYksX8y5nnu9IeBLl1j+SFrlcoAGYEk&#10;AEEqDinGOlyXKxZ+EqXOsXlzc3mopZTWALxC5JW43nHmmRcfe4VQCen41Z/aP8c2Uvw9Tw/4f1a+&#10;fWtTm+xwvaRLud2wWiwSNoO7JcgbQDzXR/DTwjr8/gjWJ9O0iCfXHuWFpp9mFe0TKgDExXnPUk5x&#10;jitHxZ4l0r4d+FNNj0PVbA+JdVtJLi5urm9jt4JI2UlhLIylI4wq5Ck87ehNaRjeom9jGpUSg1c+&#10;NP2Z/AXiq0+L3iqz1ZmzYWXnyRW8wuYlLny4ZQ6EjrngfM2OPWvU7jVJfD/jq90vxdBplpZWunLd&#10;oUhPmyyZEaM8/muke75mVWIYY4XPB9O8V69ofhvwt4gdbHUdQmj0221HU7vTr62ghebyD5EIIKl2&#10;VcMoBcYOdvNfFWpeI/FmueLW1vS9SXxC8yQzzy+ILVQgnhhY8qSVYRKTgnB4BwDXrqP1lub00PL5&#10;nRtGOp9LeI/FHhTSfF2maDa+LNOuJ5Lb9/bWNqZZxGwLRqGIIZ8dhzlgAKs+LPiN4R0izkklSDyd&#10;PiSRQrhrqd2JRSY93XdxtLZyprxLwD+zvrviHW9au9WbV9fWUfaZ7rRWWGO5Yhmk8qeWPcxA6CNT&#10;nnB713uofsseFdD8UieDxFFpENlceTaaDowlvNSuJwu4G5mkBKrgMxCxnbjt1rjboQdnPbt/X6Hd&#10;GFeaT5bXOu8Z/FHwx4BtpNQ8Q28ur2pSIQ6JplypFlLzteWcHLK7ADbH93HzE4rh4tS8bfHeztdV&#10;jsGt9IJvYpWecG5kidcMiwEqBH/q41facbmIJru4fBFlqPiGz1pvBXhvxPrupeHFiuNLv4fO0/SN&#10;rxpbFTvDGRgZJJpAOvyjHJPW+BLjXb1tDm1C9fTtJg0aG40/Tbe0V4NQdlbP2QSOph+VOAASOpas&#10;FVio3h8Xn/kbexbfvvQ8W0f4ffFrQLLT9B8MfDy28L+CYdQRZJrO6hnupbiUDKmYyeZIeADjhNp9&#10;OesufgT4mk1ae6+J9/Be+IJjcxaRb+ZPcaZBCQMMsaxqHZW7NxwCRxXsmm/Du+tYr/ULbw9fS6vq&#10;EH9p38d/qEBtllXny4wpYW55JZgAWAzkmtiPxpqcdiZ9evYEsECx2+pXMkk0txIQTKIlcbj14O7H&#10;AwDWdSvOS008+v33Kp4ZN90eK/Dz4C2cXgLVLnxPd2181qPKsr+2jMCWy8hQ21FLu7PnoRwAOOa1&#10;/h/8Cda8X2M2raVq2n+H/DsLvYrdmyF5f3gXHmvGrHZArMCuAWLfNzVzVdWuPG9nBaa9pl7p/hE3&#10;f2eDw/bvLG32eAFp5pZApB3ELHhiMBmxknIx9e/aQ8TQ6jqWg+CNAi8PeH9DtZbeKwggad2XYeUJ&#10;UgIFOeFGMjmuO9abcr3f5Hq3hSioJCaF8XvAlrr8Npc+FY/DGq28iRyalY2qyLOFXKytn5txIXgk&#10;gHI+nsE3xq0XxgQsmq6ZBYqY4g8N7Ekm1DguY2kGzHTqetfGvg82PjG90qPRbOVbi+YJB5l3uaHy&#10;U3T3MgC/JFglsnHA/PkfB2k6L4g+I19d6hH/AGn4R0+6e5uEs0RZLjDZEcZYHDMwB5zwOa1WGTcp&#10;OTVt/wDgGM6z91RV77H3r8QvjP4K8B6jb2RvbG91a4SOK8sJnM80FmsZdWYL8iS5YEJu3Nnj25XR&#10;Pj7oevm6g0W/0y6gg0xr+SE2kzeZAiknzfMBKyeZsTaTkE5JavB/hnoHg/4v+PL7T9FuPEOl+MNV&#10;a4uIUntIb1CxzsaW4Rl8tFXjDRg8DBJ4NzwT+zL440HVPH+m3esWlxqxttPt2utNmilAC3BkdJld&#10;l2tiKLqASp4zWsaNNJ8zs1bcwdSelldHr1/481PRviNBeQXry/8ACSWMV/p9vYaZBN5kMsQZ2kJT&#10;5fLbzsc4bGDjv5prX7UvivRbmW6067h0qw0oSR2wWwQW89uG+VGjLcu5BLMG+XOBXpXhz4c+IvDn&#10;g/S7zxBZ6drl94ft3it5bKWRoUEsrPhAmBK0ROCDhFMvVq5aLTdItPB2q3d/bWreHlSeYrAEklgQ&#10;DI+boGJO0L1yRmvNqVIxqLmjfb+kejQpc1Nq6TPOPjdonj74jadZ+LdV8Iw3UemaVvkTRmeezsIV&#10;Yu0kjHllJYsQBgkDnAzXzdZaHca1f2OlaQ0dz4guZ1t7aIygEys3VSeFGD36AHNe36j4P1DVPCX9&#10;veGpLi00bT47W1u7W2vZ5RdpKCI/MIIV51XcGQArhqyv2cfDMmrfEOa8g8tFsrUSWTfKsgaVmjyC&#10;ehUK49jivo6VZUaDkvs9P0PJqUXWrxi+v9XPVtE/Zz8NeHX0/RC9t4y8e2Nxa3esX93f/Z9NsFzk&#10;oQT+9+6dqAZONxIBxW3+1v8AGi1k0VvAOm3IuEaWObV5kfKEqu5bdSMZGcE44GAKbq0E/wAK/Cfj&#10;DxPLarf+INVu4lsI5I2mZZ5AIozk53sFVm4PX2FeF/HD4Y/8IJ4E8JavqGoPceNta1GTdaNL+5aM&#10;JuLbSOHVyBnuTiuTD/7VUjKo/T1/yRvil9WpuMF6/kQfAHRra5+JbeJtTttRa00e2nkKWLiMNNt3&#10;R+bIxAjiVVZi/OPlA5Ndr4h+N1z4iubC6t9Mh0y0VbgW0y7t3luMb08xejY+91rE1/XrD4bfD/Rv&#10;hpb3yyatcz/avE1xa7QtxMTu8nPVo4hhTkgFhXAa/wCJdQ8T36xwI2oXt1dC0tYIQ2+QE7URVJJY&#10;+4616Ps/bVPaSWmy9O/zPMdR04KlF69fU9W/Z60u28SeL7nxXqOpW2h6VoqPb2xuLpFkuLqRclUV&#10;sljgdcE5NbviTxfoWgeLZrrWbu9mSeCW2s9OhVf3ScuVkUqoILd+oBx2rtfGmj+Ev2YPhlofg/XW&#10;tb+9uLKS5ms47ZJrye7YZLkkEogJCq3HQ4r538VeN9K8VwWeriCf7dptwUSLUJjKzR4ywkDZJGMd&#10;+DXNBOvNys+XY7JKNGkkpLm3Z6THdzQ+DDr9lZx2txq1xm20mK4d5FiVd7SFduSQozhRsAB9K5uf&#10;RdIu7lWt9bvNU1eTEksU0hkilUgFwzjkfQ1yur/EnWfGepW2t6S8+i2dvCun20dgCjxJtZWTcDxn&#10;cxPPOfSt7wx8RfE3h/SZHW4heAEQiS6tYkZcnG7C/e4GMsDWqpVIQu9+xzznTlKy27nd+OYNa8U/&#10;b9VjzpOoyxx3S2+2OUwxRYVFRseYM47nOa0v+E4uIrGW5uLa+1i8FuktpLcxBXzyGlXBDEICQCOD&#10;jn0rF0LXjruoyy3bG9eWOSJgULb8jcpUAcnP8XqBU3jDXvF+r+LNHtVs5bKCDbLY6ddDcsKAEb3Y&#10;qVUbXcbTg5Iz2rnV/ha2CTV+ZMqTaq3hz4c6w06x3uta/OLGG+DDbawIPmURgEmSRgATwAM1s+E/&#10;AWg2y6Km6S8iaLzZUmkfdNKIcMyvgjblWcBgOBWLcpqHjHV9XsY786HPo955hUsLcLvwwLK21HGO&#10;No6+ua7PQb/xXf2es/2i9hfXOnuhjtNOfbJfx7WJcxo52nacAjBxwa5qlSUY6aHRCMW9djiPFGla&#10;x4jLXmjPp+nXFtKPN/ta6jiuQFJ5jVsDJIyDwBxWANdTw7AssttfRXM8rTW/22LG2YnfOWST5ZF5&#10;7D3r6G8R6k+h2VreWOlF7DHkXMMsIVbUsm3Dbv4nXnf0OMc14D438T/2peaTq9sYUtY0RYrREwTA&#10;qFXYPuJ3Akg45z2xVUn7WOi0M6i9lK7eo67vr34g6FpdvrFxJKVZtQtHeMnyLcqN0axKPmbChgVw&#10;ADmsBvhZfWl4I9JkS6WEPLDDgxTMCp++GCsMDPqMYxXXeK7nRtF8W6RqWnBNPto7eNJbKSKbcI5I&#10;tpw5YZJXkhWwAKlTwx4j8a+K/N1OxuvDeoW9r5NtfwxmRHtzhYwEY/vdwIGAQQOacKsoLTRdn/X5&#10;DlTvK27PJ5vEr6Vr9qt/pxjZGKyRSrs37cg7X5GOxPpXTeHtdk1a8gD6fYWlpZMvl+Qw+TPJ+Y8s&#10;SBye3tXonjv4VzeD/AMN9rGo2MFiGcvJdxb1SQEKzxvllbeW2hOqkHI4rgbXwTL4ckHk2l1LZxxN&#10;PcC9sw8S4/54SA4JBIBIBArpjVp1IaaGahOE1zHbQqmiXn9orCUsnUvBKoVvIcn5TxgMM9M5rr9D&#10;sNGtJbvW5GF3ay3Jhv5L8cojBcNE2353YBuBivnO58YfZbvTorO+vUvr5xG6F1HlICcsQRwwxxjo&#10;TXpMnhu5mtNA8PeH7KTxLb6jeJ9oa7O0oFALzFznHykqTjjPbvx4ijKCTb3/ACOynUjNvlV7Hq3j&#10;r9qXwXrlnpfgrwtd3V1bXzm0aLQrQOQgOBGwcrkEA55HrnFM8efDPSNU1jTNE0/wFHqOpWlvHd3t&#10;4t5FELWFjhc26AseAT1PSsrwx8ONCsvjBqfiNtZtb6w0zfpqaDptruvPtIUSSL5yDGxBgFvTivSN&#10;au4wuna74s0CS/vtTaG3MejgtdmENujDOrDGATjp3rhVWFGS9jd6a+v4bHd7OVaL9p+H9M4XxTb2&#10;3w+n0Dw+1lYapcgTXlzeRQlws5wI0KZ4CAKMt3xivOfiP4qsppbefWHXWdUghePTxeRGZLKQEbGV&#10;hgqCcFVBPK5Ndf8AFbWLvV/GGrRzafbrA0Mv2LZHHFcW2AGjjmlH32U43IeeB1pfhNoeg+OJ9V8W&#10;6vpsM/7trSKwvmEtrs+VfMUN/ECBgcjGa7oOyVSoedNX/dx3PCVgi8QiCXVr9pWvneW5aR8SCcMS&#10;5YjAHPPrWx8QvhP4cs/DMXiy5vodISRC0dswZZGjHIwOckAc5x1r2Lxd8JPDFpqUItXsPCU7Bhca&#10;ffyqILqXkrJGHBAQDrg15F+0J4Q8ceJNAitbSwtNZ0uxiMtzf6TeLcJ5Kjnag5UDknjsK9ClPnnH&#10;kdkcso8kZc6u+nqe6ePfFdv4T/Zo0m2snnEniRFjiZG8hygKuz9jtwVUtjvgV8wr4T1PWbxdEs7W&#10;OTBVm5Rm2t1Kgjtzz79O9e2/Fm8s/FsWk6vLdK3hrQtPttC0+1gJ824nEXmTscgYUEge+2uZ8FW9&#10;vBYG6axt3lnDKDcDzPKjHXBPLM3HJIxiuPCx+r0eaO7/ADPRxMvrFRKWxDa6H418MaTLbQaA7acr&#10;qmy0hSQyHYyjgenqBXnXinX01PUbVjavZRwqpkjwd2VbBxxzyOnavo/7Tp/2awaLNn9kWO58yxYo&#10;8bszsWbLc/KBxx1r5j1rQ5mmmltL0S3JMjRxzEmN0ZyzYb+E+ox+NVhJe0lJzVmZYqPs1FQd0dV8&#10;PbWHx54ot9Klu2s7u9vYRPfHI2Qbg/HPBABIPqRxX154m07RIfFVvoWixypa2mmG9lee4wUjDhN7&#10;k/NzhvTgZr4u+FC6voXiu9vzbLb3CW6zxGLBKjoGDev4816PqHiJdO+HXxB167uZ7jxdr0VrZyPd&#10;SlpBbkqrlSCMEnfgEYAIArlxdD2lVJO60t6s7cJVUKV3pvf0Q3xL+0dc+HvErnwTs0ezg86OCSOM&#10;rLdTSKIo5HBJBA4IGOmSSc16Rc6z4O8NQ6BqMuo6/EZY3ddRjTyZryTf5b7UBEm0uRg87gDwBXzR&#10;8I9Iu/iL8U/CWlLDLerDP9qeCLG+RYlyFBPAHTr2Ne3xeG7b48ftKppRuo7LTdJQ7JdPiMg8uEgH&#10;DMTnc5Y7j1GK6K9KFK0OiV3+hzUas6l6nVuy/U9H1LX/AB6SllpHi7wC8upeYLeLWIGjvFjIHJXP&#10;lgDgljg5xXO+I/iZd+EtD1PwprL+EPGXiVomglh0GxEUFvnA2TE/I54J+U54PSsj4hfGXSLKC/8A&#10;CPw8so7HSpZ5E1DxFqKLLd6iR1VSVPlxAj3yBkY615j4Q8ITeMdYi0mwnludfunkaGJYjGjwqD5r&#10;u7K21MnAwM9xxXNTpXheorL8TSVVqXLS3/r8SPx34y1EJprWk91YaBp0Ky3iXU/7q4uSWZ1jXPTa&#10;QqgdAOteWW13feP9UkttPgButQmQGGCLIjRQQTj0UYyT6V9keGvhXp954E0zSNc0bTm8Q2Ul61zq&#10;dmimGzgWRdjDePnZkkznHavSNE+DfgTwpZw3QuE8QWzoZZ7t3SCFFjGCXI/2l5B9SMV2U8VSpRaj&#10;HUwnhp1HectDy34c+H4fh58Mr/VbmVPstpAFgu13RAhxsYhe5OW46k46V8v/ABB1Oax1XT51EBuE&#10;ImmeMEgswBVAe4VSoz6k16P+0N+0anji4n0fSobPSfDEc+62jtwHknCDALYIG0sTgYOOK8vkt5PG&#10;OpWFvYpdTm6Eb7WG5lGUVmbGMAcjOMDFdGEpTpXq1PtHHjKsarVOn0Psv4afEnxBofgWe0S8hjEJ&#10;JuP7ZulmjwEysUEDK2PvAnoOeK73wd8d7Xx/4D1GfxRbaNpK20zW181pdPbxhh/yzfd8p3Hpyd3Q&#10;V8xePPH1v4TF1/ZdpE0htnC3siZdFbADHnHzbF2jAIAzxmuE+Gul3Hiq2k8OxXV8L681GG7uIUcL&#10;544DZIU8ryAe2Sea5FR9pB1JaI6Pa+zkoR1Z23xVvg2sxXHhm5mbQmZnhhVYhFaRqTsVVjLkDcGP&#10;zY61zOm+B/GOtrLqA0qfxHpsgzcxxuzMrMcqcr84ByDxnPPau71vxPN4X8W3dnp95aXS21s9ra6d&#10;pzQlG3YQW6uMGTYMZ5J5zxWLa/HW08GXtxaWnhUJqkbC6aeK+nUWx2f6tEIJARjy2RnFdVPmUUoR&#10;ManK5c05HrPwj0PxRoN9LH/wre/ZJPluZrEELMAOPMjckEjJIIPUcV6bHpXjG9vg8HjNm87/AFMt&#10;3CbK8hVTkW7NuCFR0yDk4Nc/8Lfib4q+K2n299qOs6zp9hDEBM0epGKGR1BLnoH6joTiuY179oWz&#10;0jW7+30O8udeELxwQz3c20SksQ4jJwxUdMnjivHqUHWk2lqdsKipxV3odl4v+KNjbXMcFjc2l5rd&#10;kk0sk2oaks/kSBljWNI92T87DpnjuK8i+LnibxdqXhPTvhpJ4v07xHqiXBvtZF7oqwrbx2w88Qo6&#10;s4lwUOCgGejGsjx7d+G9Y1Kx1TWNM1HQbi+umkbULO8SabKkhwY23MVOVJKEABeK6Sbw34PiuZv+&#10;EZ0rxRqN7NYeTHf+YnklJVIcMu0FVZePvZGcU4UXQakvyX5ilUVROJk2n7T/AIp8+O5uNX+zRpFJ&#10;HEkwHkojLgBVX7p6HvjqKzdX8ZS+KvFH9tX6XV1cPZR2ccFnMIQ0UYGwEsCxy+WJyNwatax/Z3sr&#10;fQ7/AFm41200KKSM3aiSyklW3ttmCPmcP8/zKAgY8GuP/wCFearau7abMNSdoGAn02TPlgxqY1KS&#10;BWBCYOF3c9zW6hSi7w0Meaq9JFfwt8ert/izBqt4LpLQReRPZxzktEyAKrKR8wJOcgc17T8QNUuL&#10;S6toILqY2Mm3yLTzPNBZ+QCMk4XBOWJPFeNW/wANLbwrqEur694X1WGZLdbmOLVInh+0OpYlwdvJ&#10;IAOQeK6Twvq8/wARNE0W9h0OCzyd0lxFEu35SVHUg7eQD07msa9OnzKdNe6tGbYec0nCbu2cdrvi&#10;PxTeeNrOW3ja303TJfsiSrATC56bS3TIz0r1PTNYnn8Iahc2klpHfNpQ8+0ZGSTyjMFkMqN8yjbI&#10;uMfezwDXnuv2cfh2PUfEMkv2e7guTbW1vaMWW4u9u4bVB2lVGG3dMjFdlb6xq9ynhmbTdTe0knt4&#10;7m6Mtus0ZnSPyyj5wCecgZ6jPassTFNQ5Dow05RlPm6nl3xS1290HxbZSao1wtsmjLZW4Rm8sIOW&#10;XBXCA5XqM/rXX+BPGMWv+O9U0PQdO1e40i808mYT3T+aIGjHO/A2g7cA5OcgCvHPiNp3jHXfFTLf&#10;3U/ihLRmbzbUZDBQATtB+8O+Ce9e2J4kn+HXwZluYhPoTSQpFa28IaK5u7gyRhpJHAzsEe4DJ64w&#10;M13VaUXSglZyatv+Jy06snVm9orXVHKfFTw3JcfEa4ihskEfyRWltJZiNXCqoRIlU4VQWOc84547&#10;afizw9rnh/w+mkWFrdf29NcKjWZAFsY4syAKRwuNwHr05yateM/FHiXW7rw7qdve3TXEcGFlcEMr&#10;s5+ZkAy5xj5m54q18OfF2oy/Fv7Mz6nHdzRq0uoX9pOZJsNucKqgLHuIGWfqFUdRWUnU9nF2T5UX&#10;7vPJa+919T0WHwRN4x8KaUZ1uNGms4nDRLGNxXb8wk3NubnPGRk4HFcm/hfQ7TV40kt7nUoUhD3l&#10;1dTEzcA5WOJeIzkAAfN3r0Ozj1BfAj6nql3dWtyLowi91B3+0SJkZzuU8YPAFZhvrvTftVra3+kS&#10;+XcI00jCJDLtUEDIIbABJ56mvOhKaukds4ppNk2iad4d0jQp7k+FIbUKw23B+ZuH24O45L8npkVn&#10;eKPEGjWD/wBmz2oNlBMS2lW7m3kdwM4dxgk4ONuehro/GHiay0ZY21GHSrl5YFms7fT71zPJySW3&#10;K2IkGclj9AK8I8TeKriexu3tkl1CxnnOJbefzHNxJGS4DvlmGOC3otXSoSqS95s5qlRU4+6cXJeW&#10;Nh4i1STTNBuo7Ca6aS3tgf3tuu4tvBGeFJxj271p6fb3Vlp2ixWF7HqeoTOReTWlwqR/xfewcAhW&#10;wTnt2q14C0aC/urjUSsdzIbGVEa0824uF+QgIrKMBvb0ru/D3gBpJIJX8PO1q0Ijla7tJoVbaD1V&#10;CinAxlj39a9qtWUHZ9PxPLhT5tU9zzmDwAPBlnBfy6q8F3G8EEEkKoxd5ZVGxSDlsgMOvABr03Tt&#10;d1Hw62uazay28ktlLcJb3N+u/c8SrvGxflC4dSAVO7A9K3tVsdPs9DbRvDHwos59R1BY4bfVbid7&#10;uG2IJJuUt2UthACchgMkDJr2z4ceHX8I6zpt/PY+H0srqKaHxAksTmSR3VWt5Ud1EZckNujUEou3&#10;JJAryquIc4qUv6Wh2U8PyOyRwfw58SWfie+1DxBcaXazQzq9qL5Igt156xo07OrKyLnKYYYYYwK9&#10;P1bWNXvvC9tZeG49P09LiWOFSEDZhKH5w8pAZ/c9eetcn4r+KPgDwX428cRJoU+o6ppkUc8llYRI&#10;sdw08aYxOnMaryzZH8XOeBVXSPG1r4ibQAnh22jm8hrr7GZvPht9pEYRTnk5YYJ/KuOpGVue2nQ7&#10;4SSfJ1IvC/7PmsaP8Qo/HVxqV3rl7FFHLHBPtdUlXOThpFyANu09Ac/LxmvWdb+Olhp7W+iyaMv9&#10;tTQskrJdwCK2XdsLAk5Y4LcADHJyRzXiHxJ8QXHj1J7vQ9Wt5LwQyaXdRCX7MiSOygc5+Zc4DEZ6&#10;GuB8dWdt8N9L0PwmSuqSWksjteQWeJo7jYqrGAoBZWOSvBzvyTzW8U6rV3rsYTjFX00Po/xbrPg/&#10;xbeQ+GdK1GVdZadJ5bmzhaaLcgz8m9hmMbdjHuSMjmq/i5/E3hPwf4bi0+K7WOV0uzcacEh3Lncm&#10;5Tgl+5UAjaB1PFeUfD7wYvg7w9dfEnxLrPlXWmWSwjRLaEuGlllDJECD+9mZypbaCq5xzXS69p/i&#10;b7FN49v2tdKgli3QJqVyRLE20k/JIfm+bovXjpzXPKGu1/M1pv3bN/eQ+K/iXreqjTtQ1zWrqJXR&#10;oVjWRljjlH8flxnCgkcbwW65xXLfF/V9MntS2reEbm/1hbdLhJtJvHtTOiPmZrgIAFG1gPMOcgjJ&#10;re8G3GoeLZb06ytsfEry2s0Xm28MdsU2Ft7FACp2ljnnnANdFB4j8Rax4QvtC0m3tLS/u1mtbrVJ&#10;k8y3gjP+tcM/DbYwDknb7E4qaa9lU97VGrkpU7RVhNE+Hmp+LNHn03TZLe8YQQ7JYb8T26xZEgWR&#10;ygw+SuepIAxXp1l4e8DfC/w4lzqN3pGl2oQzXDx6fGskshH7yQbRvck7uTkkdauLqdrpWlWWmaW+&#10;rzItm3l2+nW0cKTgrtaUsyqqZHIJPG7pXzf4k8QeNJdP1PVPHeraZoNtqk7wW+lpco17PbRcRwgq&#10;udijknhWOSSa0oq6fKZyUpNc+h0viv4meGL3Q7a58Gx2z2Onvum1LXtOIktkADq8Vu7ZdiCdpO0K&#10;MHmteb4gW8OryXHibxLqNvprmKG2tbO3QxyBY8yF5g+V5IGM4/lXinwg8L/8JP4Yv7fxRaSP4fub&#10;kefeTOQWJKrtBzhtoGOAAM4FY/xcm0XQ9FvbgaJDBJE6wad9mnLw2saqxcyb/vSH7uAe+c12QUJV&#10;PZJai5pKkp3JfFHxqPjnV7mxmUnRB509rb3O1JrzCN80jjngBdqE46HvXL6dpz+JvCGh2MItLPzJ&#10;Xne8lhXzlLklx5iANt5wOeABjnr2lxaH4ffBxtUtLywv7l7KGzTZYxkvPKSzb5DuIRUbGO5BxXl/&#10;w71/+yra+05dLt5ria1mWOa8B58wgqFzwBw2ep47V3QScHOmtmcUp+8oze6K0eiQaVY3wzbahem8&#10;VESFvLSOAKSXjzzliMDcM++K+pP2ffiLo/jOw1AtZweHprG0g04zXT+ZJfPHly4B2hBukPAye+a+&#10;QNMaHSpEurq5Vx5oimeNxuiLAnzNuOVGOvviu28CatBfeCvGVtDKLPSWu5mS+mgdrpfMRV/c9Ark&#10;jGMjOeajGUnKF1uraiw0lzpPY+otYvfPhltoJrfU0lUgiBPMijhYAvI8ik52jOAp59q8n1/4f+ML&#10;vUdW1268TQi3srQC2jtWmiZ3GQHJh+VJDkLvbcTgA+tdj4q8d6lL4O07wroulf8ACPaTax22l/bt&#10;XdWvLkZhjziP5FypJJzxg9Kz/G2meF/hDp9pDamy8TpqLRWqajJM3+iy78RlljxvQA5B9V+b1rza&#10;EZQ31uevNRnZ7GJ4Ea3TwtcnULgeTqNzHp8pvAUighAKESyvy7/ePJPJya831/4c6b/b/hm+TUJJ&#10;7nWNbksLexjQSzRWcMZkR13HhMFCQMD5+M4r6H+I/hqw8BfAxdOj3Wqy2nk2894dk11PyZ5sZyxb&#10;ccYBwDXzJpGu2/jT473GqrZQ+de6X5dsguj5EJSMZKO3MYZUC5+o711YVSvUrRemv/AObETjKMIS&#10;7r/gmnrH9nahLqMPiWJphp9yI3Rv3G+UDIcKn3QQc4HsafbXdx4aj+y6db2Wi2Eitcx2Nmpae9J4&#10;8yaRiSEGeFI7nGDSJa3WoJNJNLFYG9VpCHAjt4lABD/Mcsx4yRgACszU9PmtNMvJo47yXVJ5P+Pp&#10;AYzMrLhY0DfMc9cjjBBzW0m5LlexScYrmt/mbXhjxQ8uq3ej6no2m38NyqCWaWCM3dvMuCPLk52K&#10;flXaOQOe9dz4i+KnhD4YaJbTR6aI9XbzGvr6/fzGmkC7fJi+bMajOcjk8dK8ftvAmq/Zo7/xFcTy&#10;6bp8HmraqplS1dhzv+cbmIGNxOQR3xVzxhL4Js7Wzj0LwzFHctD5LajqqGW4fB/hVsqmT1bGT0oc&#10;YTmou7Xl/n/wDmUp8rklZ9L/AORztj8TofiF4ztEsLKLS7GC1CTy2hdI4lB5YgsWIA46k+1bmn+G&#10;Rql7qt/aaZtsLKRkt7+e5RI5RnPEWd7AjOCOTxUvhC4hsIp7gtaRXGo3ywiLTYxCEB5diEU89cem&#10;K+p9PgNv4h06JtMs7BtNfNrE6o++Pbjflhu3EAdemTXTOvGjLkgtDCFOc4OU3dngk8GvSSQWWhT/&#10;ANmzeSWaJrGY3C4XpHEQAoywJJ5Na+m/B3xTL4FvLfUrbXJbNY8W0+nWcDSNERuZRuOVDP7bgBXv&#10;HjPW9Q8Xal4avbXSIWZ5BHLbLCVuijZRlLsVChThvmHToa6Ky8Mx2s32jT7ue2to5cO7OHkgcZDL&#10;kkjBx79OK5/rV7KKB0tbs+QfB/hnUNE8USalDNqunQR+X532wu8pwu0jZtYMWwOuBxX0N4fuv7Ss&#10;IGg8XiR7uRxb2Js90KhOokJ2+Ww754+tenX3hzTSSNSuJWvSMLcTXAVFXGclOByPbPNaUXhvQ9Ki&#10;N3BYWV+dixRC2IxdfLyrZODt+lXUrQqpX3MowdNuzPEPiH8CLjUbOGSPS9O1O3igYvZ7Fgdy4yvl&#10;SLkY3dQa8Q0r9nKbxTqF47+Ehommq/lyx3F/goVHLLlMsM8jJxX3BNql3b6pam6t4YFCYVTCr7Rj&#10;gbgcjHOAeOK2Yri1llkuJLTdIBkM8RZu3AyCcc9qUasqekRyhGprI+G/D3wI0bRZ9Rsrs2v2zSgH&#10;la5gMwMJ+42zp8w9vyr6A8JfDey8Q2jJp2oQxJaRrhLBfJxgcHjOPwra+LXj9vh/b6jdiziuRaCC&#10;S/ix5ciJLlbdvlHzhnGOTxmtb4c+ILj4jeFbW6W3u7dnUNPaOrQx+jcEDdj2rCpUlN+8zWmo09Iq&#10;xBaaPZW8EdmsElzeIxd5p9xZ142hvUcDtWvB4QlnVQ11Npw3CREsrNDu5ySwJycmuttLS40a1kUe&#10;XHGTlQm3bgHpnHJ9aytTvr+Cze6vtYSzEu5YY4YtzKQMDBAzgd/51mtNjXmb3OW+IWg6b4u1DTdM&#10;nXWnmhKs0ltESqhRlSxyuMe2a4ObwF4f8WfFB7rWpzPe6BaJptvawqYHaDDTG4lG84LbyAGIztzj&#10;mu60LSNP0h7ec+JDBdyFdk90zK7uTy+zPI7+grmfBfgKw8Ov4y1u3vGF1qOsbp5ZnXfJbs+Y43aQ&#10;AP8AKCRt6A4HSiVXlWjIcU9zqf8AhC7TSJYhHp15ZwyMAs890gJBIyFCk+xrrdQ0GJoMvfBbSJvO&#10;KrtAdEBHJP1yRXL6vp/9oala/wBk3NzG0kDQzOp80xEuMKyMSFYjGOOlcr4x0bxHCiaVZWl5qFik&#10;ouJruGSS3JwMOqiPJyw6AjaD1FYN826Hsdtq+j2viTRFs59SMADklrCfB3jBB3qSB/8AXrKk8H2m&#10;m3V7c6VLd27SgEn7aHjHH+sCspYE+3410nhKx06yOnaPbRtAb+LzItOvWUToQpLsy/eK4B5A54rN&#10;1H4i6SlwlvbzwW1xbOYYs8o+TgA4BK5x+FZKVkuYL3HW/hvebWaSAX6gFmae6XyywHHyfdJz6Yrl&#10;nsUs9cutLv8ARre4iuc3FtLFCwKpnbtbB4PJ7813FnepeXA8y0DyNCXjhQAqgzgsgHLfN3yKwzPJ&#10;LqFhY3UV4kkzlWmWKRF2KfuAqMBuQcE4rXm5loStCxpPws8KJem4bQo4nmRUXbPtaQ55GGbse+Sc&#10;Vj+O/hj4S1d5pP7Eh1u4SUqlvqNxJcwpJ0LRxvuXIyf4a9J1zU7PQrG1u5LtkZmKRySS7V2j1+U5&#10;I4+tUIXlvY4zAzCNpS+MAyTEHgAH26kD+dZpuLujS91Znhuq+ApT4Wt7LUfBkcgWT/j80dg12zAg&#10;qyeVFlSNuQw24Peo9VGpeI7bWH1i5+z/AOkoba1u4mEsBKmNi0kXDuwIJIG7I5IxXS6h/wAJimt3&#10;d1H4t1fR4oySumJDE0Sozkoh3LkkgEdeK1NG+IVjpNvqfiHVGDwW86xeRPEEkNw3ycdc844GABzz&#10;W8TNvueE2PhTwx4Wt7zStY19NSR23y21w2VJ6tiRslMnjaOO5rDh8E6PdXxk0bw0r2Srs+0khVQA&#10;EtkYBz8w6DsK9I1bw7H428YXj6pcPptzcHAtltMQxpnA/edJDkZ5AP1r0rwtoMul6bb29pC+pGZ9&#10;vm6eh6L1bfgqucDjpXR7R31M+RdDx3SbfVrWa2OmW8U6ZCOk80gMY6ggY9vTvXoEE3iG30eM6bpi&#10;3up3kZimM0eVswuWLELtOCOB2Nej+JfCGn+G/Dl3cRLa2DujSAXLFpfOPRMEgEdjXIeEdQ1bWLCe&#10;z0PWbC8jtZnkmuWcywRR5zyy43HcCAoOBkVzKF5cx0c91Y5i78KeIvFCN9pax8N30LIfPsrRpXZD&#10;kMGy20Ag+pPFZviH9nu3bSb7TLSLSZRLb/ZXvzEbV1djw7nPzEDHt3Netf8ACOXssCiW9aYfJCYI&#10;FxksVOWc9Dnp6c1c+Jenv4PW2vB4hsdOtyGN3bX0byPNhfkEbb12EsQCxyTkYFbdV5Geh5taeGfA&#10;theXGl6Xoms/2rZQgNqeoXoktkPG4H5yzDqNgXnI7GpZvCzLM4i1jTYYgx2R+TMNg7DAHat/xf8A&#10;DK71O3urux1a/wDDtjqUbR+Vpk6ylo2ALSOHT7xI+oHU15V/wyfox/1vj2dZf4g+rorA98jPB9qa&#10;5Zatias7JHsHjL9oODwboejNFZQaX/aFubu6kWRR5YLMI4xj7zEDOB0HrXBeFv2gfEpF34gvRplj&#10;aQ2F5qEEUrM0SRxoQGyMgtuZeo5JwMV5D8aZ21/4i3FvfeWLTSUhtILeI7khZYkDFc45zx/Wsjxx&#10;8ln4Q8PWt28cD6cZ72KOAR7/ADJmcBn5ZyFUHqBwBiuyFNNLuzjlpdnRaP8AtNfE7VGivrW8t3a+&#10;MkUcq2oaZX3Y3ANkLyR1FauieK7DxN4s1q41yyutdCX6pNe6xeDybQLxGkcQ4C5DM2eGzyK4LRGt&#10;YNe0jyVkkiSbzpC5wRDGC7Egeuz9a59fF91pi6q9pbhb24dLiSYj5SxJyo79Gz+ldsYRbairHM24&#10;2b1Pr/UfjpaLHELGETXdxCYGSP8AdiOIDO9ewQKAQByeK86utB1jXtT/ALVl1S+kdkea30ye9neF&#10;dylQ+AdowOenUV8/Wviy61PXxdTvLcSsirvllGUBIAIyeBg8A/jxXqOmfHnUZtRv9An0CW11CKNI&#10;ZrnT5GneMsoKlE4Rd4xjJPUmuWeHdN3Wp0RqqejJr/wn4WsDYR6jqEt1dhg8ghgLfvQCwy74yF5z&#10;nH16V1GvXqahZ21vYz3s9rcII5ZJB5ZDDG0kknCHnpzxXD+N/EclrYMk948d1aFUWPcpYA8tvIBG&#10;7oOO1ed2XxHvZJBuQ3c7K0T3J5XH3csp4GBntnitoU5TjcUpqDsj3PXPDC6lc/Y9KnHn+V50tpAC&#10;MqMKWEjnKjlu/Y15XrXh9TLbx2UGpT6ZEqCKeAeYTg9nPIX8a19C8b65p+lXRhuJJoZV8tIQC4WM&#10;n7uX7H0zV7Q0/taMXOstb+GbSOYLbXK6mIXc5wQsLZVsHAGAB71krwepo0pLY4HxBeXF7eXdyQyw&#10;W67Ejvm3ST54IEmc4GRxXIaLfya5rAtbeGXUp7NXneysAJMMWVVLljggAdK7iLxGI/EmqWDaymsW&#10;eny4uJYoTEpyP9ZnAJGc9T1rjvBt9pmqeILrRNPhCy2L/JMLjE9ygbc0jN3wCBjJrvj8LOGXxLU6&#10;/wAf+LLrwZ4Qt5NItmd5X5ixuMSjrvA6gnq3c+1ed+A9F1Dxf4yWa00sT2trLG0zSR7o7c555zjO&#10;OeOnXAr0+y8q71C5nkjh58xBHMzERg5CgEDBwBuwe9bnw/upvht4Sl003tnLZ6tJPJDdm3IumJKh&#10;XbBwO+DjoDmsnU9lB2Wpap801KT0PQ/iFbzt4Pso7q0NhYafMlzFbPLvF0DkGRs8seRjsK4W58HT&#10;6hp92r6eyXl7JDcQm4dvnbaQrbOSTgnknHaq+hXmp63Y3cM0kiQ2BCTyXQZpZHJ+Uhj1HH3OgFbn&#10;/CayaDeWd3FFdXFrcjy31OMhZUbODgcjC46Ec15Dc4NqL1PYg4y1kin4S+EN1qtvDFG0GnwwsXM8&#10;oDof4sPtPAGemeO9drY/D7SdQSOzGr6ZP5kgDyeSULlegUA54JJB/nXI/wDCd2TxS/YHa1Qu0dwx&#10;iSJLznKuwyG59RxVbwVqMd/JerZbrGdwFaVQHllLE4Vc8DPrxgVy1ZVXq+h20/Z/Ctj0XU/CS2lu&#10;LKG9hv0gkeZFLLbxo2cbiEGSQOSe9crrPhyz0FWsJ9VW8vLy3S5Q2LERQwuWUMCT8xDA5JHQDpWL&#10;4nuNP+GuhG81q9kgmZBvTYZ23Ek7XZe/BPHy4xXkmk/GPSvFXi/T9N02G3uJbqYyLNAxiMKsMPHs&#10;IC/OwU8HjnGK78JTnNOa27nm4qrTi1G+p9CWi2Mmoql5KrXKRhNssp/gG0HHP/16LTx3aeEtRs57&#10;zRb+7026trhpdY01j+6ER3bZGUZ2nsuRz1rzfUx4f8Kard/21d3ss9msKT2lvNi2ZmwNpmPzHBO3&#10;A9OtT+Jvip4mfw/pUHhW2tYk0a6ns54bK5+WLeOBNGwzkYc4Y89eRXYqbk9NvuON1FH1Por4ffGX&#10;wh8ULuGW0v8Azb+KMlLe9IhaOMEkMI2O4g47A5INc3468Xabc6fcSWsn2XURLgzhm+ZR2VFwX+tf&#10;KXw/udb1Hx5ezahBcWF79jMzlOJmtV53BxxtHPQ/hXsqXAsruRb28XU5bKESARMuYY2AdFdx0Jz3&#10;+lZVsP7OVka0ainG7K76zql1bv8AZPt+rxMgmmaWIgxrnggkjg9Oau6dpl19jTULS1uLK0X5S96y&#10;rHMQ3KqjZz05qhceJvC1j4mt7aK9dtZubP7bdva3QZMBd3lq3O44UcHjniuS8N/FMeJ/EdyBFYX0&#10;m4lI7i4kdIwE3MTGCEwcY6k5zWTpyaukXzxulfU9A0G8uNF8L6rqtxYrJ4ahmZ7O5uWEDScjGBgZ&#10;+YsBntj61w3iT4leI9d12LR/CtldyXhie9a305GurqJNmCxCZCeuew61jeIvHniPxL4ZOsXIlv7O&#10;zt3e4hkt2+yWyBsAmDG0BeOeTx+NfUf7K+l2vwv+GcreLNPu9I8X+J3fUJ7q6tg7i2ACxRlU+aMF&#10;fm2kcbs4ocYUk6klcqLnVfJHY+QdbHjHS7YPq/hbxLBYlBO8t5p9zuYLyWLkbcn1Oao+EfGeheE0&#10;tdV1i8ttRub3fJc6Y14UbYSQltkjCvgB3c8jKgA19t+JvGPjDRINVfwra2Gp2OovFbw3Gl3zJDbo&#10;2AZJEdd27GRhV6tXn3hr473jtf6B8UPCdnrbzySNcSWFnDe2Uqb9qYjb54yB8p4yxGa1jWTg3y6e&#10;T1KeFc5WUrPz2PlP4pTa58QtEm8YxXthFo+4SRxuqKYlL7VU4O4hSNuT7kcGvpvwv+zL8RPir4H0&#10;fxh4j+IK+GBfxbrTTP7LkvXskI/dru3IFVlAbaoPykZya948PHwRb+HJPEWifDGCw1i7hFlZwS6J&#10;Day3JGQgIHyhM985IB47VZ8FeIGtdb8UR6n4l0/xBquhaZb2l19hY29no8xZzJ5SsTy2VzIx3ARY&#10;4BxWE8ZGa5VH4fLv0LWBnSb1d3b+vxPmrT/hbdeDvD09hqniKx8SaxG7+bNb2UhW0UOwHlySkbMj&#10;axAQ4zg561esfDfhHXZr7TLXWrprrTgDLcXOnb4JH8vJw65UqM9dw6dK7HxX4h8TfFBLe70Twrrv&#10;j/wxLBNDBeR6kti0zBwSzGRlkMLL04w2FI61574O0/V9K0jVJNJgvPBZZ2gaOS3BuBJjbIro2Sdo&#10;BXd1OCe9Wotpyb1Ne0bHXaH4L8KeMNN05m1lf+JMqStY6Po0RsdRdCu24lkZZXYZOMZBBzwBXQ3X&#10;gzwd4q8R28tquv22pzTu8RhnW8tbgmNlDPFOibBGMlUyACMc15j4k+FviLw54WubjWfGXibxFi0S&#10;Cxt9Dl+wJZAOGE7RqPnHygHaM5xXU/D7xLrPgTRIl8b/ABG029sdWkH2S91/z11DeACI45AM8D+8&#10;MZJq7WV4y/r7jP2fPo4/ib918APtngyPTdL8cWFpDpIPkPb6d5tztMpdsxfKrY3kYBweck0+2/ZO&#10;8C22vQ+IbjxFrWtRXNtEbDRrG3jtLQyRk5lMWX80q5LBSMKx71NZeJbrR2ub2yS01s3k8cNo+mXK&#10;yXkEDAZZuVz3PyqTwK7ibxPZa58OfsFxr6eHvEWjXEt9c3Utq0hvFX5fP2qACuWG/jjBOKl1Zr4X&#10;uTLDqK1Ryms+IPB89y2uWfiJbXxVIyw+bqmhJePGVG3CZUfxE52MB3rxjx/8cPjX4cu2vPENmNU8&#10;EaS6tLqmiaDbxwahFFiNpN7lpI4mYE5CqM57cV6foWja5cQ3N9JcaTr0ZbFldaL/AKNBLbPxt2D5&#10;WAHI4Hvit/xL4z0LRrDTzrFtdzRRqfP0Way+2AQMAm4lMAJu4GdwO45FVTqezlZq/wDXQidDnjdO&#10;zPkrT/2qbn4mat/wid3oenz+H7q9ighnilxe4mm2rGxyAUy6hyqbiq8HJzX094m+JfgT9lPwfLol&#10;vqcFv44MKaVcasEE8zCNQFiC4Lx20YOAvHKnq2TSf8Ih8KYZNGh0r4c6LfW+ku9zBu8uyf7QxDi3&#10;kdgFlBfbkO5xgYFcP8YPgD4U+JtpDqHiKyPwxleaT+zv7H0eSLyh/rZ/Mhy7OGZmIk3BT/CK3dah&#10;OSSuo9epx/VMRazs29v8hvhf9onw9qXiG7e58Y61ZSaVaJaeFNNEMfkXrTRP9ouZSEZAsOyTbvG5&#10;Wl+YnOK5zwPqPin+wRqOkrpUuka3r0t9D4VvLyKEyNJtB/e4JjMmAzI4WLPHSuff9ibxrqXhdtT0&#10;/wAcWup2+kXBj0SwnsnillV2Uu7qVVYkK8/NknHSuStP2IvitDbLDfy6To7anfMiTa1qAVRKuQqo&#10;qgu7OMngEEDnFdX+z292aW39dDGNDEJ2lB/kQeH/ABzq8vjHUvDsl7FpmkQ3EgTRXvkt4gHkZ5Y4&#10;3RChYKADuPJOASMV9K/D7wb428XaC6eFtStZPEDebJq1zq1nP5Uqhdse4NsxuyCo4X5M9q8VP7Jy&#10;2vxA8GeGx8SdF1fV57bdeadZWHny2scQYytHt+WQBsDEhRufQU7xj4i/t02GhReKdT8O+HkmZ9Rk&#10;1CR7yyv5RlQRcoPMjKglQkgwpbPSs67hUcVSa/E0p0qtNNTR6Z+0ppHhT4eeAr3TYNSsdT1d4N+q&#10;6jshmuJb0EeZGX42Icn/AFe5gcDp08H8NafpfiG8W3ksNQ23aG3g0/TpY5pnj2ZPmbseWhJX5h6E&#10;EVf+LfhfxJ4Z0bWNO0v4deMdJ8IQoDpq3Gl+fZzIzKGleUMSWPXOSTnoK4Xwr8X9M+HKabd6FceI&#10;VvniSHU1ksYRC7xhiyDGGYMxUHceF7HFb0qc1S93cxnJKpvoMvPArWOqPDNAWgDFMQyIgg4+62Tj&#10;uvzDj616VB4I0TSdU0zS4fEenatbSWzXH2/TZZB5ZUkPEzOoxsPViMf3Qa828aftEaW2ox3Gl6NY&#10;vO29pNQmgaWTLKN0YR28sKp4HydBXWeHvGHhf4mLBc6343g0LxFa2SfaJ7gL5F5hi8jbHAUNtUJs&#10;T7x9O91VW5E2miYKPNZM674gaHpvhTwfpl2dN1KzbxBmLTtMjuJLuRoQzKss0mV8rewQKu05GTxW&#10;IvjCx+FHhM+Ejb2N9JfyN/aItppRcTSNsMccjsvOxsMpGQMdOa6jXPjZ4j+J3iceEvhFcTaxOvhx&#10;dP8A7VvYhAUskBkZTvyqcn5nIByFUYxz5x4r0/xx8L7WW18Q6f4s07Qb6O0Ef2XyZLa5uEXBYujM&#10;pXpjnJHasKcXKPLPfezZtNNtyirra9j6xu/2bvBPwt1nR/EvxC+M93aLGFtlkumWOa/RTlccsYxk&#10;8kA9O2auah4A0C78N3/ir4aR61rf9nxm5giSDzkKncXkkAAeRyQSQfmx0FeFfGnwZq13qNrqzeK7&#10;2bRILS0iFlFZLLcLDDCwRoJELIIjnkMBgjJzis74B/E7xL8OU1vwjf6zbXPh7U1truA3F41sspWU&#10;Bju+WTOxiCgxvaMdOa5VCU4Kbld/15FyjKnJxtY7/wCJ+u2vj/4LeK5tCht4tG0uSEXAuojHdK8o&#10;BguMhfM3x43fezjt1ryDTdb1jSYLGXx7ESGEZttbQbhdOx4WXJBDEA8kEHFeoeKrP4f+LLu8m8O2&#10;R1AebNPqk8tyftFxIv7rcybiqgtlckYwMgc1ka9fapZ6vpsJ8AWcthNDC0cmqbkguG43LmVdw2R4&#10;ABJ6/LxiumlZR5Vsc8m78zPV/htJY6zpuoSaZp17d3M5WbzxhCdpA3MGwyr+HYYp819qP9pXtsmp&#10;thFDtbbo5JIyexweM+9eQWeu6Tpms3egam1r4T175PPsLfUbmACLaGWOXerBUIIICtghuR0rk7fx&#10;JPY3E0Fq11pF7OXDmBwizjOCDJ/GM988e1YKhJtu5v7ZJI+iSj3MkE1xq93o32KVJIjYxLI9w45x&#10;gqdvXqPWr3hW7sr7UFlnuv7S1G3Vkt4Z5ljuj8wcmRRhnHu27GOAK+f7HxLrrtbQyzeVHATIrb2K&#10;hc5GWJ/PtW3H4jks7iOcTCS/3fu54cLNAxBxhiCehPXI9qUqLSs2UqqbvY9d0S0jt/EWqajDb+Vb&#10;oTFJFbL5O+VyWZ1+9u4O3JHTpW98RJ7rUfCCWk0iW9msiM7tuDlEIYgHu2B9DivPLP4k2PgyLUJd&#10;TjmjnvIh9lliBlkmITLAR43HjncBgVzV98VtZ+LL2/hLwvptxNe3ziGK/uY2ijih4LyAH51AAOWI&#10;7cGuZUpTlzW0RtKrBK19TG8GRTQ3t/d2OoONIZ3t4/tUabbpCdzcsNoYliOoPHFepWmoS6ZfTac7&#10;mC5+wzParZv5U0cm3n7w2g7GYLyRnvzmo0+Hup/DPwY41OaK+W2f/SYrOCVzcIMsXKjIbAJxgE4G&#10;c1ieDfFHhW38SW81xprQSa1ZXNxbRzQywQ28YcI8ahyxLP2clQCDgVvNqrdo542hZM3pdQtNf8RX&#10;UNjHci3jijKx6gB5yzCLGGIJ5O3k5rTfS4LnSLi38u5uVBBuZI13bm6grzxx9awPsEt9dqmlIJbd&#10;Z5oZJsEywjZwfQ8ggH3rpPB81n4gvFt7JybWwMN0IZHKCEKdgznlgDzXI7xZ3Rd0W9HksdA8OvHI&#10;6Y2F43Y4KqBgE1YtJdLu9N3x3TTzXZZPJA+YPjOXHpjoR+VcT4l1i8j1m/jt0idGumtyyxYSPGdx&#10;xnjnP510fhqeFdKuhFdh720kBdgPkQNgYbOB34+nUVpyLclz7GZf3mnL41urVAJ3KobZg/yowO77&#10;vbGOtZNprlzqZufMkPmxyTKiyEkuuMjjuc1j+JfHET+KbyFLV1topQ8W0EGReeQ+fc1mT+KYtNsU&#10;viha2uLljMxGQifwqp6g+veuhU2lsc6qK+pqz6QltpiTZ32Rk8xSHIMUmeBjtnpmuevLxdS064t5&#10;trpFAWUSZKKQSR65FVvEfiy8mdVt1lW3hfKOsRMe3rwQOT9T+VYWuwXa6a9vJG0ZvGjKeYoQ+WSx&#10;cYbHBAxmtYxslzGM59EdP8NfCWo6mRd2GoCPUJSIY38vewy20s6kHfxlhjpjoa+jLa81DTINCvtV&#10;0yW6TzXhJS3HmsoUrEzBvm2qSD2wTwK8N+FvxK0LwZexW9mN7wKGktorrLEgFRt3YB4bKqOK9fi8&#10;feFvGTN4gbVCkn2Iafi4d1W2ckM+EJyTkAk45AFcVdOUtUa0pRjHRmX4U8QweLri0/4R/wC23V2I&#10;pUvru+Z0SEqzAhhJw/IKYA6jmpdO8Z6bp/iO08RST2+lpp0f2a5Fw28FmJV0UD5iTg4O3oa8h8f2&#10;b6f4pOsfD291RI9fiS3uW0aVxLdXYJy4VuCcAptxyec1w1jb/bUOpw6rfXIuw6w388m5lkBwyuMA&#10;+YDyQenOBTjR08huo9up9K3HxR8OaFrSQ22opJoxuHZTDceb5b7RtWVSOFG7Hy57V88eNvGUN39v&#10;e6tjfadHrBlCfNg+aGBBJIZVGw4wM56Vn3/gnT9QeKK/1W8l3H5ZZQ2AcZwAoA6e3WqumeA9O07W&#10;dQsrPUn8m8tlnLSqZEVon807gcjcVD8dxmumFOMdbnPKU5aM9Q8TfEGC58IeENQsrea4lg0uC31F&#10;bqMpFvTP2OdXxkSOjBPMz1jx1NW28fnR9R0LxDqniJtYfyfOka3A8yB2kOFwuN2F/hYYx1rj57bV&#10;/Dmr2sSWmkyaU+n21lH/AGhdYikieMSSwPEHJ8vhnBUblO0jJApuq2H9gf2dq/hm70K00HUIpDbe&#10;IdT81bu2+dN1qyhGUSDdjBHIIbODTVNS2KUuU9h8OfGWWaG81GC1E+ni8ZLdFQ72DffOeBsCgnbn&#10;OaxPHPx7sdF+03629vp1s0JSIQFmMz4wGIIGwk56GuB8YDwo/gUSWniXXtA0Jma6eWBGMt3KZDGy&#10;wKx8qOEngO2ORjBrlvDnwe8KwyadrWqeJDrLvbRz2+n6tcriMMx8ppTFnJTbja23LA5GKmOHg/em&#10;9CnXmvdiYU134/8A2h9Qlj0ew1DxFJBkTLl4baEADaHkYhWYAE45OK9P8I/soa+kzSatqGmacz2i&#10;+Xp1q0rTOGUbmDKQGO7AG7rngV6F8PfiHp2ra94eso7XU7p3kh1BrtpnZ0kU+W7iMAbFy42k4BDc&#10;5zivXbzx9oHgzxBqGn2mo2Vp4m1qOS4t01S9EssqQwod/kECOMEZAVRltvQ5zVyquPuQjYUYq/NJ&#10;3Z5pp3wc8T6TqGiaRPoUMXhaxMkl29hdovkMAMTES7VyAB05BY9OKveBJdH12HxBokGqJ41s9PYv&#10;qaw6hs+x287vIwBf5fMV9y/KS2F5ODiuN+I/7S+g+GNXvNH1WfUPFng7bFGsehFba4keRTMTOJFI&#10;MWSiqNwxs5BryHwl+z0fFHgHWbrRtYl8QeL7mOSe4trC5Nhb2BbkpNcuNkzYcKyheW4B70cjlG83&#10;baxm52laCuela/Z6L4i8W2mi2Wp60Y9KmttREN3dIdyuxQW53bQwdH4cnjnJxXWfCT4S/bfjGLy1&#10;1W312SQrbKYdQS4lgjiGJJZdikZDYQODyx445rtvC/hjTtZN/pmqWr64La0h0+61LVtQEt1HJbw7&#10;28yOBcWyoQPlLgtwRnNdZ4Xm0vw3o+pah4b8MS6P/bEduNRvTcn7YxETOkvkBGDMUYEYB4OTXPKq&#10;0nFGijZ3e5F4x8mHVRols2u3kdleGW6gsoUMc6nkRGTAZiACGBAwGyK4/wDaQ+HWleMvHXhmSw1i&#10;48L3LWG60sdM8gbo0Yl5XBcZQcKWzk5xg13cPg2ygGrXGteISjiCGQ3Ut0zyojqyhTvBCAKCCNgz&#10;g9Kx/A2reHfG4u/F9munzr4aby0utRtUVfOETeXDZsc42jLEHnLDgVlBuOqKm11Za+Hf2DxZYGB7&#10;2z8Q6Do9nFch1iEzJIu9VcucqCcf6pCeF7ZxVDxT4l1nw/4i82fQdOm0SSzeC4lEUnnzTxozMI7e&#10;IFYYgowzkNv+XHIryPxn+19YeHrjxBqHhvV5NX8Q3Yj0vS7ZgbWx0+1JPmTMo4kkLFTggbSp7Zz5&#10;R4i8feMviL4YsPBng5tf1u80YpdXBs1WaBRkvExaIfvMtvI+nOeTWsaUrq+iJ51LbVnvnxe/aBaE&#10;3fhiG4urXX4bzTLOy1bTWZNLDtFGTIYgAZUBba8ZIIwvPWt7TfDWj+HNKsNL8bfEuLxN4f8ABG2b&#10;VNCsdKjtraaRrYhomkkObgAO7LGAWGepyBXzN4S/Z5+IHjC48G6MEvdQuFtZ9QvrqGQMtpcNMxkS&#10;RwRGsoBUBWbIIPpX0dqngPXfgz8JbCXQ/Dthe+LLCaXUpLnXb22cySSZUjDv8zKMMOua5K9V02o0&#10;Xe//AA256FOhBr97o/66eXkcN8afGXwC8YeGvEGrXup33ibXrmyOn2VvDayWkulxxJtRojuCsiho&#10;8rglsNxgkB37Ptr8M/Bvwz8E+I7HR5bnXby0u/tGmXN2t6l6wLRyqls7bHkdohtOMKD9K+fPHlh4&#10;v8S+PNRufF9uNPl1FFt7mK98qKNJ1iJCr5O4RYUDBA5455qrqGieKPBfhTQtVbxLpH9p2f2sQQaW&#10;S99bQzOqkTLgDynMfGBldx9a7J0ueiqaqWb8/LY5oVHTnzOF16f10Pqux/bWs/GP9pw+LvM+HieC&#10;dJknkmtDEtxqV7J5ccdrZ2zc5VTIPlc4LKx24rf074o6Dq+kXvi6/wBUuNF0nVmVtIudV0RorDTk&#10;EQjkVZHH77eRkyMQuQ3Hr8S3F9491PxRp8UHhS7aO4hW3gYr56MUPmLIJCDgAc7jzjjNfWNhpvxZ&#10;uI9D0q4+HcNxbNaia0FsEaDcQVMizEgY2nJyQMHoc1hXpxpRiox19V/VyqEruTbsvS3maL/GLTbr&#10;xjex6TeaFc3GvPBa3PiMq0csUXlpFDZjC7S5ZlkYnbtDLngZGP4p8V6p4m8f3em2miW2uaZJIg09&#10;by3jmhi8lMu8k4k2xghmXgqADnBrZ+Ivh/VLHxx4d0iHQNP8Gwm4s2F1reqNb2N5OsQaa3ukhybh&#10;jhQrY4Crk44r0a18I6cfFenDTNDfXNU1+zks2vtOtXh0+GNYZAHZWI3p5nBcjGWXBrkdS0U4xOuC&#10;jduT8z558E/FDx18RvGGheGo9E0aPwtMJ44vCOlX0Vq19JEhZMvCmDGCv3OVbnJrT8a+MrzxR4ou&#10;rmJr2ztNGP2ee7mgkZfNSQGSGCNAcqWQLvYgkccCuF8P6skMeieH/EmmNa23gt72ed5btYpGeJSR&#10;aMEbMY8xSAytk/jXnqeMru+t5IWE1sJH5tvPMTgnLjaWOPvZxlue9dThzy91W/r8WNTUFv8A1/ke&#10;rfFX40eJbVNIsNN8Q6hb6PPrFubmzh3IXjDorrnGcMS2Vzj1zXZ/Hu48S6d4NvLDQLk2VndTzvqc&#10;xuo0iW1iRY0haXAyzkKNqnkgivnjSPEfjePVdK8Sad9ptbP7alrb6nqVsr2yOxKFsyDa23JO7kZH&#10;rUPxd+MJ8VQx6XBqF6dI0wrDaRT3BBkTkSTMgIXL4Lk8nLVX1ecqkFFLTfr23JeIjCE3J7/1oeve&#10;AfBGqfD210Twuba1sdf8WKo1GyluPOkWKQ8B+P3YIKsyA87ccAV5R8QfFttYaZd+G9GfTri00W4k&#10;hj1axt1t31CRd3mXD4JJJJx83QDjrXQ/APV7fWNIu7xpftOrwmDToDdlillCMHeSB8zFQyDnPzN0&#10;rhV8AXfiLx5H4RR4kuzqNzCRBwQvm43s247UCk5zzwMZq6dP97P2j23Ccv3MXTW569+xdfx2XizU&#10;NQaeK2mlCOZrlNomg2FpDGBxnjknoFrqj8RtU1PwTp3im11GO1fW2nui8KGKO9IumHnTSYzIVQKo&#10;HIXYoHU13eh/Bqy8EfD+XwvC1rqFxKHkuxEcTNbH7y726b1RoxjgbifeuV1Xwc2s+E4/EN0Li309&#10;V80PAzmLSY8lVt40UgE4x935RyTXLKcJVnLo/wAjelCSpqPY8u+NmtXFrr0c8DSx3d7HDc7lvDIV&#10;hckbtobIYgHOe2K8ztde8UeI1uPBVjq92dNublZxZPKzQNg580ryRtyWOPaug1K7iurnW9Tt55Q1&#10;47RM7/PKYlVsAE+mAePWus/Zx0nxL4b1C110aI2oRyvCsdtHbrLJPbOpMhRmOAwAXI6+wr1VyUqT&#10;bWq/M4bOda3Q9a+JXwFk8R6R4RtfD1xb6Voug2KNHpUZMKajdMwZp2kzks23ADrwBnvivmq11XVf&#10;hJ40lg1qyv8Aw7qyo8mxY1EYhLlii5Q+YCPp1OMV9KeJfi/J44+IGmeGtLmGlX9pepJfTxTxqLJI&#10;sMzJnO+ZvuKu0gYY1r+HPD/h17a60Q6HHqFtLdPPNc39z9ruJnHDLJPKCWIzyqgAZ7YrkhV9nDkq&#10;K6f9f13Ox0XN89N2seZeFfHN58QvFukP4p1O61rw3oVvLqdtpmjWzG6luQP3QCxqW3DLEluB6mvP&#10;viz4+tvivqerXsNjqurX2m3lrLp7agDM9rGm6SUryDEGO0EAbeAc19NeLr5tB0CTRvAkA8L6x4qc&#10;WcOqxtC0lwqqFaKPABWJVBLSZAXPUkgVi/Bb9lTUPBCa3canrun/AGm7ki8r7LcSN5kCMWeOQlSC&#10;jkg4HQDGe9RCtTp3qJWa2S/EJUalT93J6PdnxT4f0XXviJr6xR4F1OGDREM7IuWb5yPu8n+LGa+i&#10;Ph14e0X9mPwrc/FbxJBFrnijf/Z3hnSWBjjEuP305zz8gY5PYDA5OR2+rawvwu0nXLey0G1l1GO5&#10;ljtJdJlVBPOTvHmIyksi5UEf7J6CvGP2nli0XxH4PjvZLzxTqKeGLefUIzc/6PbXEjMzRhEHykgh&#10;2AOfmXORiu1V5YpqCVo/icPsYYaLk3eR474g8W6h441jWNZ1p11HUr6fdNfSuZG3E7gqN0UADaAO&#10;MDFT27JFpN6LhfMUJuxtPmSZxhOOpOAM118/huHxH4QtzpWjQaWylLlYLdSC+1SGDsc885/EVi+D&#10;9Oa9vLt3KgJAtxc+YSWQpyijHTc2Mg9lNerTqQcHy6W0PNqxnGS5ne5sabAtvbCxlL6fGIIy1qxe&#10;NoZGAJx/tepI/KursvDWoRqB9kk8kLuhcZYkjJ3en3ecivOrnxK9lqi6uWC3LKVlkj4LY6SehB71&#10;3vh7xdca3LFuvJJFhjJWOSQMzEjBwSeg6/SuWsp7o6KThazOx0+6hsPDqmGQ3M5QpDMZNrBtwLFu&#10;eTwB7batLb3uu+M9NtNM1YzXmoQqsv24ELIG5l4P+sbI7nPfjFYTTQHTtQit2Sa9iZTEbpx83zFm&#10;KqqlcEEDJP6103g3QHsfFV1qVxe2mlCKNLOAPcK7kFVZ9gGdp6jOO561wy92LkbRXPJRR0Wu/DDW&#10;DqAnj1mwlt7WX7LPC1qyKYwmcbjncxYdTjA6VavtFn8O6JpzXFtP5YvjDFE0YaV7IoXJDofl5Usu&#10;edh5wCKq/EX4qnwzZ6d4ct5Y7GC/ZW1CaxH+kxW4O07c/wDLRhxz9TVu78ct8QtRstP0rSZtGZrs&#10;2tmwvSXEIQD97wVMm1fmcnHAGMCuH94+WT2O33I3itzE1mJ/jH4oOm6LK2mxwqtvJLBdywR3EJjI&#10;AxIcDDucgZGRwOa8zh+GurfDrxtoen3lvNNc6dctDFBqrfZoXheMsyoSp3Mcn5yeo6cV7P4Y+E15&#10;4O8XDVPEFtd6hFpUh8nTLUo8l7IB+5MAPG5eSSwx69qll/tu28XafZa75MkGsOZbjSNXuFu1gAkx&#10;1Xb84GN23jDda6KdRQbpw2sc86TmlKW5BYPB49NlrXhbVrue68ODYum6s0UBt7cLgl3yVJclkBI5&#10;G3pXQ6zNOdD8Oanq002pz3Hmy/b4JWBtFSQJDHvT5H/hBwv8J+tZ2m+AdF8U+MI9G1zQ/wCyNO+w&#10;TBrq3n8lGjAykkMr/RV2MT2610bahrnhnwpr8K6HpOmeC7tSmnalopkdVdVzJ5sUhwhcgkEDGckY&#10;FcM0rW6G8Lxfmea+J/E8eheGNctbe9li1HVbpbmNIF8yJo3UrcF9+QrrtAG0chh71s/Cu10Hxh4c&#10;1DUNS0jT1urSS2WJVspFjlyAAdqsQGJAycDOMmpvB2rP8Zrzw7oelIbnVdO015b2RoEEYj87/WCR&#10;SBgAY4UMSSKo+GPFGr+HNZv/APhHNTs3tILbzoGtgsrE52soHRTk5wwz8gz1qKnNGPKlqi4cspc3&#10;c4L4tfCsaPpsciwW8lxaM01sYSFuLIGUeZkgZlwgPU8DtSeCE8S2sFtJpd9b6XbwKZ1GofvYLmPJ&#10;O8oCNuACevXil1v4+Qy6lA2rR3+nmGV3lvzIHluJNpPzMDt25J+UVvfBn4waB46Nz4a1vw8+gXes&#10;mN3v7GRWtpZMkPI+QRDGc73BBU813uNSVD3o3scsZU6dX3XudF4Y1/XPGvwyOj+F/DWj+DPCt/E5&#10;uNfvr7zr69LuGcwxINyl+TliRjjJr0S28D+KFuNEe1u7nVJp5o4rWFIDBbW8RJMtxKy4wERP4iTk&#10;gAc1db9nbTtftdLTR7u0gi0OAwWY0acBM/NlyP4hwOnfp0Nec+OvCnxF8KeLtQ0uXxIlrBrOnW2l&#10;Wv2TzpXMYbzJ2WMA7C23aSOo3AGvH9nGU+ij/Xqexzfu/dd3/XQ8M+NF7ceILvxlFoayyW2irFPN&#10;LDOXinkaRlmlUnkqRzwedua9Qk8WWPhX4J+Ep7u1/wCJrbJ5cMcSjDKATmTHODkHd3yKh0jwH4d8&#10;AaWJbrxa7WGp6lPBLHd2MitNGsQEkvkhdw2gjywTyW6DmvL57e4E1/pWh+JG1jw3BIDa2fiDTsSQ&#10;xqSRsYE4Azzk8Y7AV7ajGtTUI7R/HSx47lKlNze8vwMrxX4g1zxfqF7NquqC+uJWVZWhkZGiUrwi&#10;KR8qhTjArlIbiCHWQJmlRYP3RiYvDHKnHyMVIODj3zXtfiz4Ia94dkOpWs2n+KP7QkNzPp/hu4a4&#10;ltYvLVhIyH5WBweFJxwMnNeDaDfSWHjWc61Y3emPPIXt4bmyeIvzgZUAH06Z6969Ki4yg+TZHDVT&#10;jJc3U7nxp481/wAfanYLfXaQyq22JEKRxDtkbABwOMkZx3rp/D2rCHTlg5mRh1CHt1PvXkSaNcTe&#10;K5721ttO1uyeQeZEsxglt/mzkKdrD8jn0r1e+tLm8tbRZLe40lRBiRLO1aVZJGOUBccj5QT8wU+m&#10;axrKMFGK2N6M5NuT3GT30+srdvbkPdmJ2eLaAUjXCg/Tkc153aDU9X8S2Gm3E9tp9vaSqp+cO7N2&#10;IH49K9M8Q+J7TQPCF9pk8n7s5VN7FVbABUEY3K3JIB44Ndf8FvDv2TQda11tJ/4Ru3vJVgf+2kV8&#10;5UNG8J5bnnjAOWFYurGjTc2vQ6PZutUjCLKXhjwrpen68kFjJLeN9leS8uCx3EA/Ly5G0btuCvOK&#10;4nx1rWkXkHiTw3ZXUc81t5Yjnhkwsyo2ScH72OQOnIzX0xd+DdM8O6Muq+IGs7fV9Utntbaz1NFd&#10;DjgMnXajZHXnNfJHxj+Efi3w1rqQS6OmrtcwPLBc6CrbQhA+9xkqu4DJrz8LNVq7u7bW/M78TGVG&#10;glFX9PuN39mCwvtE1jxv4vinYweGdBnYEcfNIpjVfqQw9eRXRfs7apJo1h8T/FKxvbwWmiyW0N9I&#10;pEKsV5O89cjpjOSBXrHw/wDgLpnwf8ONpviKSXxfe6ro9xrEvhO3jxDJcQpHiOdwQXjUygBSevPN&#10;cb4t+Ges2GnW9p4ru7m98T65It7B4G0vZHp+nw7lxPKAwTKJkqnTgZ996tSFaU7ve33K3T+kYUoS&#10;pKCXS/4l34c/A/QdY+FFnret3N9p2v6iIbwRy2oENlb7yyoSwGC8YBy2cbs9jXvnwq+HWi+GPD9/&#10;4q0xWh1nWoGknvYIwxAYZCRb2ZQijAyMhm5wa5lrLXtW8YNcaxqHijUfB/2aW9uNM1Se1meacD5f&#10;KEOMqcLhHGAPYVe8X/EHQvD+lRXfiHUn02O5RZI9NQeZcAMOQoRsDaCBuAA6AY615kqsqsrX3/qx&#10;60aSpQWmvcw/GdjbWPhiS0tJ3tWDRyx27XTSz3syyjy0nAU703sD8oGW47VyXj340xeDPC+neFNG&#10;0uzvdRN0sV7qH2rzVbcxMibWUYbAOQM4+tcH8VPjaviVPsWg2baPoSzJ5TyN/pE5jPymSTOVO47s&#10;A4BxzmsXwZ4TXx74itNKt7uzhu4o8m7upQsNum075EXrIQrLgdz6V3U6CguepsefWq83uw3K3inQ&#10;tF+KdzfalqXhyw8KaTaXS6faNoULhi7KWBlA+UAL3wDlq9Q+Hfwug+Cmma74v0jUbHW5X05ntYcA&#10;zLNGo2gx/ePLZPHORXR3Xw88NfCK11TSH8aTa/pMdt/bAsE0xRc3UxXZ5aNggINm/pkDOeOa+drr&#10;x5Df+ItQ1W9t9QufEkt6sthBBMY/JiUA+aQi5PIBAGB8vORXVCc68XBfCv6/pnBKnClaT+Jmj4Q8&#10;BeJPi7dX+r6w+tyXF5MskYMW2W8dmARcPgEAjkEgYHpXT+EPhh4r0PxnY3p8M+JbqxtZWt7u6tLU&#10;25CDIkjDE4dd38Snmt74OeK/GrfEzWbvxG2uzXUkcK2dvqESusu58/u2XCrhcseAQOortr344+P/&#10;AO0ZZ7Sz0GaJGng8qbUJLWVVPBdgXWNSmOxxjJPJrOrVndwVrf5m1CjBxU3e/wCJk6X8OUHiW00/&#10;w74Zv7K7ubY3r6xf2+yaxSR3+SBG3AyEDO48gdKq+J/hB4d+G/hjX7C11W10LVNYtc3GoaxMk11d&#10;RBsSAKTvAboSBk4wDWheX/jWay1+XxPpM+t6tdWscOk2fhnXba+jvMcAPFvEiRoCPnQE5JHNeXXH&#10;gXWtIaS+8XeALt9b+SUyatqimMRg/wAEA2PtAyByQB2JqKU5y+KX4rX8TeqqaXuq7+f+R1niz446&#10;XLocOiaHYm602KQJcmKN7NpoQmGVEI4BPPzf1rz5jc6j4gdNLvbhDtj+zRR2kUjI5+YokY6BRtHq&#10;cmsnTLDVbKeC2n0y/ZFPlEOmSXByQuM7gR0z7GvUvhr8M9C8QeIvOu/Eo0vxTMxhtNMuGe2jiIGQ&#10;XZgC2QpyOma6Wo0f6uecpSqvUZN4PtdYuLax1uyNleLEViubUOpLg8kqcqPU84+lbi+AtOudNTSo&#10;dbtFv7eSH7bdpcSCRFZgNqhcLtwAMZPPNej6P4WuI/DLy3et2WoyWzPJdLpVx+9nfcAI1V8Lg4P1&#10;7ZrFj+z2djqXiDW4BpEdrdbwk775I13ARAovGTxz0688Vy87lodXLFIxb+5j8F614Y8LaBbHXNSh&#10;n/tdrO8lJt0iVXcmZ2OcA7eDwoJrjrn4gfEPVNcRX8I2k0zTebNqGmzWjwwM+f40ZRkeoPCj1pPh&#10;PY/8LI+NV1rFtbXN3p1ta3MUk85aOOe4ZDsjdlIwhG9iCRwvaug8TJYWn2awu/EFloV7rEwm0/SC&#10;V8mWMgqZR8hEWcYG4++TQ4xhPltfTzBNzje9vuMbT/Geu2Wp+HU1q7lnstVm8+ZpI0u1nsyPLMYI&#10;fOwsrfd+tN8Zate6daazdabY2llothO0L2mn3LRLbxZ2ovlkAmRvXHY1D8RPHNx4bbRbK1PhPUNc&#10;QxxwzaXci6UwIoGeF+ZzIpHB4B6YqqfDHiIafr2r+JNFfVZbeZRIqyFIhcTYZMlSOF3H5cg9Bmjk&#10;2k1p/wAH+upN+XRPU5rUde1fx3rEjy3cWoW0Msc0kz7I0tIyFXCqAOehKqCRivadRSxsfCa6ZA1n&#10;YWun2geC5vYYzM5ODyp6F8c8Fsd64rSPhJ4t8P6Lbz3kdtpGnx6r/aJuLiKOKKNFHzLcTjlVYjaq&#10;fgTXbfCXwXcal4b1CSW40PWdAkEj2UcEdtdSWs/meZhQ4YsT0OTjFcOJasnHZHbh09b7sv6n46vb&#10;D/hHIpPIe2uoJrmR/s0XmCPKlRGpwByCB/vdK868ReIfDXiDXDqWuaRaX3iDTZCo3tNElxCk2AIk&#10;ifbuBctyB6nOKta5qmqJ47g1aXXVtn05c2lzNBG9pGirt8vyyGULnOePpzXm/gLWGsZtS1mKQQ3o&#10;gaTTpSTFHdOztGyoxUKGBIPzYGCOaKMXy8130/EdWbT5bbnr3hvxhrGlauIdL8Gh9Lugftctqjye&#10;aGY7BvlY5TH3gDye1dBrvxN1P4b+GNO0vS7TT28RXknm3U0eXETl8iEZP3yABt6KOlcpbeJPidoH&#10;hLZPpYuQLFfIuIGW4aNwWAf5X5YZ4yDnA4NYWk+LvFOppYTXnhq9XTLd4kMFzC8/novyszspyByC&#10;eR90VaivitoQpNKzOzHxS8Q/EzxNdXD2UWl6ZBaqssMzAxwYGZCp6ZJPB7jGKS91/Qp421NNITVr&#10;SxiUS3ktipMjEbflY9QFwx+vtXIW+rjV0uvCkFmfDemRXCskbHEsjB96zeZksxOeQSVAA9K9B0nw&#10;Tb6p4b1rTbbXY7/zC6QPJBJF9mkKZGwD5ZOc54H6VUoq9/6sUpNrc8x8bTQ2+qaWllo4vba3gE2o&#10;TyXQ3Pj/AFZCpjEaDnb39K6e1+NvhbSW1G2k8N6bdzz6e1nFplmiBY7xmx5pKqHJYZ77gCea9I0X&#10;wR4XsrbSLXUbi1j1S7tRC9pcIziZExlhtBDcqeM4ycV5XDoel3Xj19auLL7Fodk+YNMsbWMTTpH9&#10;6VgDtXJPUnOAeK1jyNcslsYyUr3izB1Dx74r+HureH7nw7qqaDLObgwaLY2EcWnQbtuyOQYO8nA+&#10;9yOTkZNeyWH7Tp0nQ1e6aOLWszSXzXtp5PlBEUEoiNtKM7Hy/wC9gk4ANeYG20ez8EPfX13/AGLo&#10;I1EIgg8tmneNy3lxKCzuxIw0mOfUVlXnxP0Xx5rri4tbPQvD9uqOySRiOIKCWO8AtIzbj8qZAJBL&#10;DHFauKrK6jtuc+kG7vc97l/aE07xL4Ks7y1M8K/aYYr97MJbxTbiDt2qCzpk7TjAyK8z8aeMrXxn&#10;NbXZlmuNJM00KCMvIq3DdYiq8N5aENx3bmvLrPU9T8SXMp03Sby28MXd21yhvz5TzqqYDhVVQQx5&#10;wOM16d8J/B2reJvD0epqskUcDNAgb93bWylT86oPu9zuwM5rnqYaNJ8xtCs3aJft/AlpeWk8t/BD&#10;a+I5bE38sRZEjMYUAJIFXO/j7tcr8P8AxRH4R8Ry6XqE0uledL9ohna7RYlhOAUQbMnLdQAMLkj0&#10;r1rToDpum2RXUtJW1WFEl1dpd0FtGjYcgOeXbtxkkDFee/2HDotpqviBtMm8RKt7Jb2U1va/KEVt&#10;oYykqyMAD8qjGfpWEfejKFTbodEt1KHzNLVtd1bwxpmNM8LvrtvfzodW1eCNFQRFi3kxkjcu1sHc&#10;F5Cd81x0FnrPxe8U6nHpNt5kmmRJLLNf3H2VMkFUdJAuTtQAlcZ4Oa5e71/VZfizBC+p3thHa3EP&#10;2CGbUGCNblC+zJOeBuOSSQeK+gr6bTkt9TkjuY1R4d8rtuV5iAA67ihJXoMr6gZ5reUPq/LdXbW5&#10;zuSq3Sdkuh3/AISudb8QWllLbtpWt6dZxrJYySzL5Qlji8tfmAHyrksCR14rg/i/4I8a6nqsus6/&#10;Ppps49oskmvlihhthyz4YgKeBnGTyPWur0HxDq9n4XEjazpunyWdqbSa3VNyNME3GFUhx93cN20n&#10;ae5IrzW/8GXviK10y3vtXltoBIZZZZpfthkQAlktkP3FO7lmPG0Vw00oO99DqesbGp4Ptpde1+9u&#10;rC0ikMVvaWsEy75GnduZCJP4gST7ACpPH0MHgmyRNVvTJ5LtLFDNKYEeQuC++PLBlVQoAPTB45zU&#10;z2mrW93qGh+FoWuxp4iijmjBSFZiQNm5wQ4IyWxgE9DWD8YvhvfnRNb17xB4pg0u9tnF4bJoZmCs&#10;qA7MRqVUt78VnGCqTSbsmU24xva7PTLT4uNrFm8NtDJdyRzot7PDE6tG5HmBNpVSAwGAAD0zXy58&#10;Q1bWfEN7q7LdC0EszJ/abNHcXv8AsKp5QbsKM8KBnFem+DvFUGh+EIfEHia1Gg6fqcq3MaXsJSK4&#10;BVdpi+9ISGwBhQME+xrmvHPjLVvFV3c6x4dSzuriJfIug+w3ccfmYWbynK+XGTwO55JzW+HU6FR6&#10;ad+hnVlGdNd+x2xFtd/C/R7IXIuCn76ebTrc+Um35lWMBiHIc7RkjcQa8u+LGieGoPHFp4OuBrF3&#10;bSanDNqdzdJFYb1eMcwqjP1BwTgHIp1rrfi7w5Y6vYS6fHHewolxEltAGj3EYyFRskHapJAyWY5r&#10;V1n4UeNPjl8R5Li0sJLGwhEf2eaSH5UVUXBJByWLkg8kA59K6aMfZzblJdTOpLnglFO/UyvijqNj&#10;pngK30fTZlg0uzvI7r7DBuZoY1UoqM7HL43AknvXl/hO+EV9p7YjmuLyclEjYlwgG0x+iksTj1Nf&#10;SGofCy18O+Gx4C8Q6rb6hr2tXYvdRtNNi8+4hs7ePc8CSkHZufBJ44q/qOnWngjwWkPh3wdBYtiC&#10;ad3MsyIw+by1ZW3FiAQWxwT6cV0Ua0YU3T3bZhVpyqTU9kjwofCfxhqetQ2sOgmaxjPnbWaMKjZ6&#10;O/U54wo65rs/hR4bv9K8aWuna5a2kWbeXUfIuwZ0V4S53eWud7ABSFPccZr3zVvFup6Z4GOrS6d4&#10;f8PJb27LaW+pXpZBM3ETthVYhRliCD06V4PpvxM1TxR448O6Vp1qz3t4yPqGq6HYPNdmIBlknmQB&#10;T838KfIQo560OVSvTaSHFQpTTPa5Ph/pz6Wg8RgQ3kd6s02mS3GZ5IGtyXaVwQEJkYMI8YQIB1zX&#10;hGtE6zY2enxKvkWLb0kjXG8hsqWXthU4B7k16Jd2t8dDaa5ePTrayaOFZ7+ZYGlyWAkL5ZGZx2Yg&#10;jBB6VxPgz4Ja7480545L+00TRGnkjfV7+TBmCjnYijOACfnzgkDFeXR53eMtLHsVWklbW56/4g1L&#10;W7HVbTxD4mhE2oW2kWug6ZaW86hbeSW3Sa9ldCeDtaMY64Q4r5Z+BOmanq3xB1t7KaO383elvczh&#10;XVkDEMxQZwmSOw6Cu4+K/i1Nfm8TXn2+7u/D7axCtlLOnlyTvBbLb+arZyFZUBx39eayfgz4e1HR&#10;/hj4o1yziup2uknRJLLhURSuZGIB+UANknuOlerSi6VCfN1sjxatp1YJdLs9A+IGiQaroek6va2N&#10;sulx6fLpaRQzeaZ3Z/nlAkKlEDDhgDjvxXM+Iz4osdLuvEmoXUtzNqt21oJpIFjIiihQK0YQDLeW&#10;VG7AA9K+iNP8HaTb/DNb7WtLiSxtNOV9NikG17qQsGij8s/PIrkrkd8Zwa8V12VifDEnxF1Z/Ls5&#10;JIbDSLQRowhMpZjLxuUYyuQCccc151Cp7RK/T7z1JxS1Wpn+E/BRuPCt7qy2EVrpZiMtvaXEmw3L&#10;ICN0hxnbjI3ds1594klk1TVpIyLdIGYNnaBFbJ1PBH1x6+lN+J3i+71fxjcXSSNFpcTJIltExhi2&#10;iPZtUEk7cH2z1p3hzSl8Ra+J4ZVOhROsxid8xu4C7dwPJwccZx0r0o0vZr2snuc0qnP+5ij0D4Rf&#10;Dq4muJNRn0a8tNGtrlRbCaQie4JYZkCY+Vce2eTzXsD6mG8ZXN59jlmF1D5bXNmA0gIGF27zx36Y&#10;rBl1+18N/ZLbWL63k1K5iSWGKC4/esuTvDsM7OOmBxmubHxX0HSruAaDJpjaoWdPsbvcXpdVBbk7&#10;QHY5HQiuP3qsuaxbcaUeU6nTtOu/Gnia5stc8Yf8I9qFqnkXsCrteSQOojlXdw+5GB4zzn0r1zTf&#10;CWoeFVtrN57m/sniM0t55KGN5EIA3kHAZlxXiU37XU+oX8Wj6la2Ue50SaS50ziJiQuFU87V6knk&#10;Vh+Jf2nrO10CW08OX+o6rqUd3L5hknRozh8rtG3cVCgkZOCOOtEaFSU9Eczqx5dz6LutAHibyL28&#10;mSNrljIFXJk2n5V4HQn0JPSsfVH8EeEvGY0/XPEdpYawscZstNefEzAsANqdSWPHqa+cx+1P4m8R&#10;aZPbavLDaWKkNttoRau4zhmMgGc9wV9cCqejfGePRPFw1bQtPsb3WBLG8N9PG1xJMHUKY97EksB8&#10;ucgj9K09jKLaaJVRSW59s6n4tguYFMP2OEP8sc95Ed//AHzwScE4BrN1DxZe+H9DudVmtIMW0v2e&#10;1ht3be4wCJSmTgnJIXHSvmHxP8SpvEd6YfEWoTGwYussAgZRC6ghgZySwBPBK8gdK4i58LJcaPq/&#10;iDw54s/se0tZ98umSyy3MF0xHJhm/gO0DAfPIIzzVU4OSXQVSSg7LU99i8dz+MPFQ0y5u4buG3P2&#10;rUjPdCAxYlzF8oABCknGf51ueOP2iND8L3C2LaiftPkl4rXSrhEhJGfv3ByzswHOARzXxNpXxRtt&#10;P8QX+rabplxaW1yBFcavbMz3FygxuUsQUQNjoF4rsrr4p+K7+G/1HS79HsrWNoobLXdOgu90R5ZI&#10;fMi3Z57HnJrV4WUZ67HKsVGSemp6Trvx78QfEjWLprDSn0d7ZRLHby3Ml1I3OQFJO3JC54A4JrS8&#10;B/EbxPfOs+r6Z4skt4pcTTPYukOBztXn5gWPRh+leV+E9citb+w0yOw0zXtS1MDdp/lJZRpM5wQz&#10;Bh8ig4wT2NdVruq+Ofh74oFrY69avqlzCYHXT4l/s+yUtuSAN0b5UDEn8zWdWN37NK3z/r8S6cm1&#10;zbnrvxE+Mum6DpltDNbS6/qbXENta6TFblWiRnHmnzdoAOw/c3VWuPiFqZ1yZ7fwMp0jQojDE/iO&#10;9+xW9vGn3nOSVZ8tjABI69+Pn7xb8aPiVrWo6dar/ZZkt7kBWh063UF1JBeQ7SS5ByMHjFY/iv42&#10;+Kb3S5L6WaxuZo7J7ANbWMUZgmMzAuzKi4OV3LwapYSTtpqyXio3aeh9J+HvinbXPiW/uZ/H2jaV&#10;qd3DItotjYPPCdmx0eRWVQ3J2qRkkk1t+EfiDqb3xi1T4h6J4puw6xjT4rG3tAuGwQZLiRBvznAC&#10;9upr4w+FfjzUpPG9reX9+2r3t9BJatLqT5jBYn52fIKAdRjuK9utfDuiXunRR3NlapfSyhozIcqs&#10;SLkkbhyx5Oc8ZqKmH9lPlfUqFb2sbo9Q8a+LfF99fSyafpXiJ/IAtRb3NkdNlgRsqGWSORlnRhyr&#10;JwQcc1wtjqnxDvYL7TdF1bTfDMtpK8h/tNWmkjwo+ZsRMQMZwWHU9c814XdfEG5Bs7KTX55LC0Dp&#10;Z2Zumd4FViUQO3AGecdu1dJf+IfE+l6cNM8PeLL62e08q8EelwRxzzu5G4NM2JGIDEFSxB7ik8PJ&#10;Stp+Ic/MuZH0X4O8QeMPAHw1S/sdM/4TTU4L6J7rUtH1KK6W3gkbJSVnYNGrkk7lBCjk4xXn1x8Y&#10;PH1s93e654gttAiluZryC1XN1O0pG2GM+YdpiHJIUA8cda8bvPiR4y8J2N14clvdT0/UbiZbm6eN&#10;o1WYLuEe4Jln2gkfM2Oa4SHx14kk8TjVRd2up3sGXc3cqg5zwhJOVP05q6GDkruy/wA/0FOv7qif&#10;V3hT4jfEjxebRNXbw7r+h20xjZrrUprF73dh1IG0mHHJ2kjP4Vj+F/2hU+HGt6lLpfhW8b7XM9rJ&#10;LceI5NQto2LHbsMjMY0J/uqD78V4H4r+PWuahoMtheeHI9JWaISyTW900ZlzgAkbjuHHSl8N+Nre&#10;78L39rdrBZy2QMe7yUMoO04kCnAx+NdH1OXK5TjZdk/8jB1knaLPobwl8RviH/ZmuapqkUuk6YEW&#10;KxENqlzcXM5JTBDOBGoBzvIJyRg1DYfE5fDHhn+z9UTTbcbQVtWuZI9p35ZpCokBcnnDfKCM1876&#10;J4j8Sx6jH4fGoW2oWDrFdSSSqZVbYytzn+EHk5IzxVLxh4wmfWrybVdstteOxSKO3EcZ2scFTngc&#10;9q1jhXKTW3oJ17K59jWfxo8JWNnM0ujXGqW8jhbaW6vJcSIoUgEBRjDbhuAHBBrqJP2k7Oz006Va&#10;WGnQ6UkGxbB43maQ4+4G3r8vYEjPPavhT7FoGoj7Na3UyvCu258qYM5J2kMH54JbqcdK5zWE3arA&#10;+jXBiFpGAjRXBnW4fdgBsnGFxzj1qFhHJ2bsP6xyq9rn2xZeLPBWpRS/2t4i8IeG3kP26XSrTxDe&#10;3l1CPu4ZY4yqADgxhzz3FQy/tS+EPBmmq2g6zYeIJZYyLfTbeMgQkE/PNMzBSRknZtJzjk18h6dp&#10;HiHVp7i5mu5re88lpbi7hgDblAI8lUHGwHHSq/xG0lNM8Pafa6bOsxF3NK6zRoEOVzkEDqC2M98i&#10;n9ThOSi5W9DVV5xi5S19T1q7/bh8W6F4ptbF5BqEMd3bajELh9sUrJIJAGEeANwUDgcCvcJ/2m7L&#10;xWbPx+dAj8RXhuCkVlq0gWHTZYl3ZigQsWxuH7w/eJHTFfn1p3hOZ4nuo42mDsqxXE7BPl4yR1x6&#10;Z6d67LwL4F8T+KtRvNN8K3t3cKzEsluN5ZiCeMcgYXOcgcda3rYGiknCVrb+ZyU8VU5nzRvc+yx+&#10;09rXxG02c6jG1oHeWKS2gVYoVjBJZsEBu3fn3q9B8YPASwRh9G09nCgMWZwScV8Hajqur6ZrSw6T&#10;qV0baNmSS8SNz+8XAfcMnJBPPbmry3/ih1DNq1huIyc246/nWH9ncn2tzq+tt6cux9DeMJLu41/V&#10;YFsmglnleWJopOncklvmx+uRTvF6tp3xAdjcRG2srK2tZ/MxD5bpbKrk5+82444/rW9o/wAGtJ+H&#10;un3Ws3mp3zX09rPLHZ3b7Ngb5UbyvvZBZRhjz1Fa/wAPfgp4r8QTXXiAaHD42ls7YXiWFtfxxHUJ&#10;T91TMxG3bwzKcN0A5qm4w2ehCTno9Dk/DttOsd5crYzRfZdOkUH5cs0kiIP/AEI4z2ryrxd4ri8K&#10;eNzpmowzL5qxgzsP3cQIDkHjlsA9Olfc/hn9m+K5+GEV5eST+Etb1aGOW4t7N21L7NNuJwfN2kkE&#10;/Mue2Ax61jR/sdX2nwXF1YeJV8SXVwN96L/RIHN1IANuFcsqgYGBz1opYiEZNyCrQm9InyzbavZQ&#10;2dnfRahYCwluZJYnlK/LwQHwcFwvcEeoql4R8fano/i7xWujanMbXWLaLUZdUmQyS3kkK+WIo+SF&#10;D7i2DggIB0r2Pxr+wxrnxUtZ/FUuv6N4bt7d1gltophOBtbbIHjVtiOuCDGrEZAAxXp0H7L2n+Cv&#10;Clv4Z8LwQ3VpOFW9ugwtpZxwWkjGSDgqDgEEjIzW08RRUbN3b6GVOhUlK+1j5I1/xJrGqzX+xbO0&#10;OmxRrI8xUyyNJKq8bcqTnkk9uKb4VWLSdftGkeC9RD5phnRjHN14IXHBz619YeLP2Tvh+mgXWn+D&#10;Zda/tbUrmziuFug5E4WQmQIGAAycEgHjb+fIeJv2RtU8Fw31ydRzcRxeeEEeCi9kOGI/HiiFek1Z&#10;aIHSnF3ZxlnrwsLUEwzzpLMxS2FuT15+Ueg9a1dZuNA1rTLm3vtFETOIwxkd2nx38oYAQHHOQe9b&#10;Gh/CS+8K3On6xqHjHTbD7OYbiOGecw4DDODIfl2juRkGt3SvDkfxU8bzeJf+Eit/FfhwLLaWcptH&#10;SASE5KPKzKJETG1dnHLc5rFwje/Y155aLqfNXxQ0nVPF/iOz8OeFwb/WDZxwFLbYsFtHlgPNYDB+&#10;XB65qh8Mfhh4T8Ea5f3eqeLJJNd05zaH7NCtwovHUqiw7SVc57Pgcc8V9Hw/A+bUW1CLQNWh08xy&#10;m38nQLWG2S5KOSY3mJYsfmC7uu04zSx6DD8Nrb7MbW3tdSNrLAEtrQXO35i5n2gBYm2kJuPXA5rq&#10;VZRh7OJxSg+b2jPDJrDxPqeg+LL++1O2trC1WQMY7dluJ5toBSJUIUsfmyf4ckjNbPhjxtYHwokV&#10;14X07TYpl3Q6pAgaY4OGVWb51x7A9TWQfit4A+H+nW+laTp0swcy3F/bW7GeeO4LjLYGVG4Arx0G&#10;MVteM/Hd7pCraHQ4/DmsIY2trC+smMgV0LFxKP3aqOScOAC3TiorU3NWs126DpVlB9zufDd7b30U&#10;uk219B/ZMwMlxPqBlE0KsPuqzAZPfIyRXE6j4i1C016xjijtUsLWyaOSSPhL8BiVlkX76yDgYPB7&#10;Vh6FqPi/xhPdeHTrlnqusPMqrDZpuuY5GHEcWBgsFGQRng5yMV2lh4D8RpoLPpnh53e5kk8zzoTJ&#10;dK0Zwq8ngnnj6V5cKPspt1Gv66nputzxvBHH6295DoS6lqNgUil+eMs3DR5zhFI5HtkVz8/xP8SW&#10;WkXS+GPDVytvcXIiOoX0QjKTAHEakE8gdl5HetrxDNpUUa299b/Yr+0uQqpeMRGshba/LcYTqAR2&#10;PpWH4h8I+I/DFsNZ0a/03W7VEuI47uylW4dTkiR8DDBiOd2Ca9Gl7OWkl/kcFSpUWqZ0uj/ALV/i&#10;H4VbWfGniuS3guSoj02CVbaAkcl5Hc7nHbK9yK39O+Elh4T1PSnsND0ITSwSJst4vtVxJKudg+Zs&#10;RoFALPjIJ71R87xhbaf4Yi8QWD6VoU0S3RW8tBJbXcxUg4n+faDGVO1fxHFY8/x2OmRpHpeiQ65r&#10;eqwlIYrJFS4t0XOBGsSgkYUtuPOBWvNUkuSFrdlsZe7HVnS658FbGbRdK1m1mlmt5Yn+3iSxiW3m&#10;ePDNLBHI5KEKVCjB3bTnritHQLyz8RaNqGqalYXeoacoZ7QwlRJeyxkKFAiGMgZBOAMHGa8l1r9o&#10;zTdU0+4ttSs9RNtHc+YIrtNyS5ADxyHgj5gDx2FYOo/tTatrUOn6LHbx6Rotguy30vw9D9mUtnIk&#10;c43M2SOprSNKtb4Sfawvoz6f0xdUubvUrKDwrrmk2Y0+JLXUZo/sl0zSby8ZDgEpGcA7c8Kax7L4&#10;eWt7dadYw6//AGTPG62l95AUjUp1IJlPXdgMTyT06d6+arv426p/aFzcvf6zaXF5bfZruQXckjvD&#10;12DJ4Hr3qrN4/utK0yLWJdMfULaUslvdXUioUY53NEuc59Til7Kb2QKrFH134q0n4d3t5a6deabp&#10;9hbsrx/2jZ7oFh2ncNrjZ8mVLHknngVwKXWi+D/Dmvap4e0R9Xi1M28djKyeekMy7mlljGM/dAI3&#10;L1HB61wngGH4leIrO4i8K+Dpr+2keJbnVNVdbq1sUl5Aw64TP3jj5sAcYrvPG/hL4gfDSzvrqHVN&#10;A8SaZp+km+u59JLaYzsHKSImxiZNoKtkbAMgY5rkl7klTcld9LnbFSa51HReR0nwwXWte+I1l4b1&#10;3WpPEvhzVtYhub+6u7Z4PKEm5zaxRyhSgOxd2BjBwMV9B6v8OvFNvqmqamt3qRskle3sbe82SokR&#10;biRmzkKOCMntivnn9n344S+LPGUevPoTRnTLO30/T9JjRm+06hdMQZVLMxISKKVmPQYz1NWf2tv2&#10;nbbT/HHiXw5owOpy28cNpeXTMywwyICXjjA4bBO09OQ3WvPqxq1a3slHU9WjOFKkqjejPRvG+lW+&#10;nmFbVL25eYCK4l0sNHuclWAXZyV455xwaoJf3vhvV7G60zRbe5vb9gN7WTCdU9EdVIH3TgMD1HNb&#10;P7LGmpeeEI9e8aaDFFcajII9Kt1Zy4jWHzHYoOmfl5J6EdKyJv2orC21zVtO1Cx1XT7K4eZWWC6D&#10;uiY/d+UAB3Cknd3rktKk+Ra27HrRcZatdtzfm8ba9p2rx2eleGde03VL2NybrV9TtrC0tBH80srS&#10;7yFAUHomcHIri/B3g2G88V+Ojea9pt5a3zWlm+n+HpjLaXjKfPfz5pEUP8so3FefzrorH4yeGLjT&#10;bSAJp1qlnJFG73485mUKFzIEJLFmY5ySc8E1W1XwfpvjHxDbW3hqax02/hZbiSaSz/eT+dHIuIYl&#10;fbnbjOSMBVppqz0s2Jxble90b/iC3/t9rfVrcSEqjw20Wmysj+SmMKBuCRQrt6HjkdTiqkPxim0+&#10;+g0SXT7fxBfQASTyNcKEgd1yV3qSXfaQSecdKxfG13ovw00q3spAdZv7aFUjsrUCX7Ssce2JJ8Ha&#10;oyQSo46k18/anZz+FPCn9s3GuJCb+5AvJIo1+1mVyzBI8n92pweR2CjNXQXtNn6EV5Qj8S0Wr8j6&#10;H1r40+HrfXLfSrbRF8ONeIVa7vj9qikkLfL8kRSRf4sPu79DWP4m1vRktdaj8ZweGvF32aBF03Td&#10;PEtsS6naTOZs7TzgnccgZzXz74U+zaPqWpeJ7+5upbiDKQBgHBYx/IXY9Mbt3HcV6B4U8L3lzokN&#10;3e6hGtg+JJ72a4254yV+blm4J68ZrrlFUrO//D+Ry07zWi/4bzPVPDfwk+GMiQ6ro/2vwLqkiZks&#10;9P1VLqCI7eCVZWC5AI6g+mK7bQPh5NpemWtz/wAJ9qut2NojLZSQQotxHMzg4Z4zmUBQQEcEHuTX&#10;hPgPxrAlrqN1/bmp2lpHF5sllbvnYqsVUMuMh2KkDjPNdvo3xgntPCsWu3V7beF7aa8e6iWCVI1y&#10;uCIQFT97gKVO75iWPNYTUpNptnQnGCurWLyaR8U/CniSO5aw13xjowme6tdS8LwQW1zCJAW2y2zY&#10;LKuehByOhrvdZuNZ8VaKsem6L4n8M6ywis9O1XUNCeaCJ3ZfN8yFm5iIyOcYPIryrwz+0/fz+NdT&#10;srfw9Jr90nlyWn2XVGhjMTEmQybhgBEOfwxXvY+KHhK/kiFj4mHkwyqftSOzxKqkbgHPXqSD7U5y&#10;nTtzIy9mp7PQ5b4Y/DdLPWPF0/i06Hp2nSQxD7ZYAwW2oSKSj+ZbTswjkxg5BOdwweK6W5/Z/wDD&#10;WmeJLDxPp3hDS9S1PT0X7IbqR7W4lUYMfzhjG6g8/MDwBjisj+0v7b13UdJ0y+huLW3naCQ30P2i&#10;EjaMho2wWBbknB61Bb/DS6heKbwrrGr+ApYXy9vod/I2mMp6n7FMjxAn/ZVccHinGV3zN2FUhOWk&#10;Hp2Z0Pifxf4p0e4k1HXrW20tb87EtjdrPOwAJURSxgIzHHQgADr1zXK+HfGK2/iK419oR/wlF3LC&#10;LK21WFjYxA5R5FJLMm5CR+7xyMioPin4F1LxN4lbXbDxhrmm6lIqW89jcGG4tmhUja0KjHlOOMsM&#10;Me5rldRsPGnhDTfEVzHryeKIigmil1nAlhjK7MyRnc5AGQFB2k88UtE7xerOiFFypKM1t2NXS7Cw&#10;8B+I7zxU2m6tfeIbqbyINQ1aN7lvsyszsLVYYg/l7Ty2D0Gc5zXHt8MNU8R32o67fzW1vG9xa6lZ&#10;nw1cNc3JV5drNKTGElwVBZPmZV3ZxgVH8I/HHjyDw74isbb+y5LsQpJbahcQZ+zMeBgJ0J3LgHg9&#10;+9dTpPiTXPE3hTT7C+sJdFvGlQzXFk7otoBlZDHGp3bGVRkqo6+9W3KLbe5qqF0orRfoV/2kPB/j&#10;nToLfX9E1W+1C5m8uSay0S6l3xzNIdriJcYBYnJPfnvXm1z8BNTj8JWGsaz4c/sOe1DR6jA88NpL&#10;HHvyZHG6WFmJbLBtjNk5rsvDviv4sav46h0zVdTbxv4fjma0nhv4IwHsw67XaJwrF1LKCcnOAARX&#10;Wa5eeKfD2nXNppdxrGh6dHeSxrZ6dFFbzXaRr5qgbsssrkeXheD8oycmtVUlSSgji+qOeslZ9uh4&#10;pa/sE6h490uLxLpOv6CNO1FfPtINQt3tp3QjG1FjWRDuP3SMZzXn9r+xrrj+JHsdK8T6W1zDAk4E&#10;ltIyqu397C4CZaSPPzAqAMjnPA+6obg23h3UdK10+IY5tUV7gaT4gMUkVmCoxK5iwIVywKRlwwKj&#10;AGOPBviNql3qvhfTbHw2+pWvhuO2ubS4uL2aTTnurYZ+eBZWbzAuCxOcOcc81p9drbXOangac5OT&#10;28h3hL4RzWui6tZ+AdZt5NbkNsfO81Yo2USFXTCZdm5LjJxwpOelehT+LbLwrd2trJfG61O1iMBu&#10;JUELSyr1DhSEZhhsDtjnrWf8Kk8aeKL63fWb2ztbO1SK5SKWICeIRgCIqFZdgKnOcHk8kjis/wAd&#10;fEjw3pvxzn8Patrmj2CabPG39lXVqybppAH8wT7QqsfMYckjHNclGXtajjJX6ndiIyoxVmWb/R9N&#10;8Trf29xqVlp8LOzPcpqMQgZ2XOfJcjCHplSCDntWLe/Cy1k0xLmzvtE1W3Z9i2wlWYXOeqpnK568&#10;An2r1Txwukw6GNRsp9Ltp3QsziRZYmPIJyPlbpzkdM18leNZX02S9svD8cWm3Www3DaHKrwSTOMj&#10;92Plx/Fu+8M8Gu2lTlPSLseZUko6yR1HxNbxjp3gm78PeALC08PxX1x9q1SS3jQXF1bLgQ25j2HE&#10;SHqM5PfNeC3Q+J39ljRr/Sdb1HUjL/obiBnhRCQzFJB93GB8pGMemK6WDxbrvhK90bU1sRYXelb4&#10;bmBQ6rdR8Fg7HJV/lJBcAjI5NfVdnqtt4g8OaRrVzBfz6df2wlOI2kQSupJQBfmyM8lhiu5SeHik&#10;0mjy3SjXk5JtHy9pNh4qGsXEniTRtZ0e6vYjPLrF9GULRhf3jGRh+9BQKFj3fwjbzzVXVNVuvEXi&#10;FreysbD+z4REJILqVIkVlXhoZMnaGHL/ADElhXu3h7V/DXhC81221PRrbxbp9zDGs2l6pLIphcdA&#10;Fcsu0BhgEdRwe1cB4k8G/C7WrUaPbmbwdqMspMPkTGe1ZgTlGKuU2k4G5OR1x1pxqcz2M5UeXZmN&#10;H4csxGz3s7QrLBJOktoTcQqIxlgzplVIHrjOcDNVbqxt59E/tLRfC3iDX9IWFnee7t7x42RQTKAt&#10;uAqgHA3F8gnpT/DUek+HdbutF0C0trO/jmhtjcSSzyC6uZFYKsrM6KU+cIVwOeQcgV6Dqmp303hy&#10;LRLlRoXjcOlwko8wxveRufNARCfOAQo2zgHZnBI5mU3Fr/hibXTPGLy20Xwt4EE8VpLb+INatIms&#10;ZomnlntomYk75GYsu8HaVBB4HavT/h9/wht58MdL0y8u7q3vr9JrVLprtolhtgf9IJ2neMjJjGGy&#10;eDwc1wNt8O9Wj8PaLqniPUJtQttUllu7XT1cFp3XORJGwzGwAbII+XArqtRvoNGtDBd+GrGG8s4C&#10;tpb2kseCly6vHGw8zLjy0wBnIOQetVUSkrXu7kwundnsF14m0XTPhXZWcN5f6npWkR2VmVtNOnSe&#10;6umBFuwjALPJ5ayOdvHHOcivMPHHgrx1c+IvD8uhW9xpPhSeQGC3v7SeAomS0ktzE/zE8Nxxjjpm&#10;vbfAOseP7i91DUIfBv8AZuoWcVsLefxBIIoA8n7y5kdVOY40iWNQIwWGCAMsaqeI/iXBoPjbUf8A&#10;hKviDeagi2Btp9KGkx6bazSSKXd4S5yxKhcO2cDvnIHDSvGTaV3950ztZKTOa0zR9e8Q27as66Wt&#10;jOomGpaUHjgZAdjJsVsgEZ69yDiuM8AawLXV765022u9bgUTwW5sXVVaFckAGQgkoueoyMVwWsfG&#10;rW/GXh3SfCulQw3cttiS3n0VI4fNKEZlu2xlj5a54wCwPFcpplvpekeJYv7Zm16zh1C7kUXUUrri&#10;EqNm2R14Z8nJ56DFdSoOz59PIwVbVOJ6MvjqSG+R5ZG1ATwO8sduD8qMQRIWIw3yknPbFWNA8eRW&#10;013YwXjXFrdy+dLbTxOh/djdgk8Ebccg46mqer+OLvwjcatZTzXMKaYY2hjv7hTcyWxQeTtdwAVU&#10;4yoAAyODV34W+CW8f+JLfXvEXhmfwr4eaMzTatqWoNJa3znIMkUZ2g5XIH8LYJz2q7QUXKWiDmbk&#10;lF6ieKfFunX0eh39nDa2v2mQ2K29rIGkXf0JUEkrzw2MYBNbPw58FeGfEGi3Gp3/AIs1HUdPsbi4&#10;tb630PTzci3WJgpkfJyUbd99V+UKScV3V1rHws8BXfii18O+FLOe50rTvOj1LWrV7y2jL/IGBUkB&#10;yX6beAOSKzbHx093a6d4Z8OnQ/DuoJHHqc6CLyXA2kGFlCIgaXcrkFjtz34rJz5oe5dD2l7xj638&#10;fPD19r+n6d4d0jXZ/h5bRQWtrqFxYTRRR3eGGwYA3owRXAPXBz1qrBfeDfC0eoC2vLXxKmq30qy3&#10;viLNwsShcrGCv+rdN7jywPvAciut+LHjvWG8HeJLmzuE1eW1uUv7aDT4vtIsbcW7L5rO/wC7wXMi&#10;BVBdcggV4X4K+GHiX41eHJLSbwBDp0+lR290k9rfmwleKIkzLHC5KSTTqRudtpzGp9cqFKMo82y9&#10;RSnK9lq/Q7L/AIRrwzpbDXPCeuw6WunxNe3+qNLGZ7GISABkiJBLOuQQwY4IwO9Q674r8NaJD4k8&#10;V6xrMniSV1H2JdM07bbIH2bRPcZ5OTkhcnoM1j+KofCsfgK60TV/hV4o0i9sUWC11DVN4toSzH9+&#10;88K+X5n3QDgggnp38v0/ytG1pvC+nTwXHh42gMltczyPHd3BBHmMhPGRg8YHyg9eK3jS5leT/Lb1&#10;M5T5ZWS/4c+mI9bhstR8P6lpGs2Op21vEkcWi3MEVsViwJbmeHLFQdrBFZgCSeCcVz+seOXvvDEm&#10;jeF7aHw9bi6YWVrpunoz/Z5EMjyM8gLSSfKV3ZAGOD6+U3uqyaRo+iWF3aT6jHpun/Y90IKr5TMx&#10;YnB3dxjPA9McVV0258SS21zd2GmX81jrAX7OLdHmVNjCMQxlVBL7QSFJ59DWXsetzZ1HtY67VfjF&#10;fw+FpYYnurWOzuCLm8nVWe9K8ARhgCAT/CPzrkn8f3OpXNuL2e4sorBZL10iAhlZmU85G7d2XGM4&#10;Y1ynxB8/w9rd3oerwa3ZzQhlD6rYTQTSjouIsD5TgAZ45J4xXaeAPhj47+I9lb6j4fifQra6ijht&#10;/tx/0i/k+84RgcJGAp+Yjgdu9dPJCnHmlZHMpTnLljqyDxD4iu4RczWKytFOYLZZFiV2SBYgdykD&#10;dlVIYleMflV3wZZXvinQrzw4s7OmqRz3cUcm2Rpmt4naOZGLD5iqlQG6g1S8E+Gl+KsVjp2sW8en&#10;22nafFBNrfmSJHbIdwDjaR5rDIUgA7iRzXcW3wx08+MvBEWmaLOLTRrmH7fey3flJL5bqJRMWI8v&#10;eiuFjBzljwaJTpxfJ1NIwnL3raHP+JL+3/4R9LCy1aO7uNKntDZ2ryrPMVQq8UcUfIUNli5Uk/Kc&#10;jrXpXirwq3izxHpMGn6ybfW78yxQ6lBbj92oTcAecP8Ajxk+tQeGPAvh/wCGGs+JNJszPdRy2fnw&#10;6o8gt4VSPDqoZcMmQIozzlg/XDZrmbL4h6vDrkq+HZ7W3huYI5bO+t7IxrbYcsFDAgyKrAoynkgZ&#10;GcHOLnfWHTq/M1S5fiW59DfDrwrpXw90zWddtkutZvNMSSxW5VpIJr19kcrjhgYijImPUjpXimv/&#10;ABd8LXS6Rc2nh3w/P4xuvtV9Ld3mmbFS+YMf3szAGRlG3G07eMEVzeq6/wDFbxv4GuBB4onuS11f&#10;XV9ZxTwqVDQqwaOMFcA4IULnnNed6F8LvGF7Dby3Ol3N/MbQTodThaSOM7sk5K4U4IyCe/vSgoxv&#10;OpIzlOTdox0NLQja+M/FcOloH1m+uIInuY4rdo4o5Exly4+9yHYnAUAECvY/jD+0B4V0T4deHvBf&#10;hzVJLqPTZ0lurLTH8oWlujFNm84Ekz/fLHOMrXM3fwm8Sav441DRPBmvabeWeo2UMd4L0m3e/CY8&#10;1xbYLpErSYA4yFLdK6bwb+zD4YvtHv7K5sdMupbaDdDEbkwSXN5hlmknljbdDaRNtCxqd0jAc1E6&#10;tJtOT0XRf0i4Uqji1FfNm78LPjn8MLvRdI0A313odjZ3M9/Jouo+c8wvpAGEksh5umBj2/MNo8zo&#10;ABXpWgftP/BXw9or61qPi7ytW1GbZiwtxNdRDKLLKYVXcoKBUA/uxrgZzXi3w1+FWgfCv4ieDdc8&#10;A+I9b17xfc3Ij8gWiIoDMRKi5JzuRWwZGVUBDFs8V6cP2Rz4y+LOpa7quuW9naxX8rWVnB5cxbym&#10;DFp2/wB8uhUHuSTxiuOpKi5t3dv602/E6YUqrjy6JnEfET9u3wtrfioWlvptxqngm0uJRHFd2bPL&#10;qZEEghafAX92JZWby/vdDnivnTSPHeua/PLp3hbQLTTvDxmaaW0uUe4gjkaMRvOAxAD7eQOSvJBN&#10;fZz/ALOXhnwv4V1CGLTrKLXrK4EVhealfRvE0zgSSuOhIwQijacDNO8O+E/D+gQT6l4in0HVtWgZ&#10;YPstk0hjz13R8AMVyqnA68ZoWMoUl7kW/V/oaLB1JP3pHyHpPw1sd9pZ310lu11fPah8jy0zjaS5&#10;5LMpIxkgYr6u+JXh7xJd+FJ4PhR4Sl0G2ku1t9N0vQoI4JJrYQGK5eZkbCDDLy5yVOe9d18Pvh7q&#10;tno93r82k6Tp2rahfTGJVtt81tCIwoAYKUDFQDlBkZIBzXs89lJY+CYLu+kufDdhdQ79SsYbcJcS&#10;ybQox94gEKOAMkYyR0rir1pV6i7LW3Q7KVOOHg+70Pi+X4PfFbR/CGjeC9A16LTdbvbOa6l8MQag&#10;YontrhsNI8gygOVK5LsSMgY6VyV/+xt4907XrT5rF7u2i2ynTx5ojYjgJLnrx+p4r7n+DHwVn8F6&#10;9qWranYXcGmwaXFZ2Fxr16J7xYA7SSb0GREo+XAJyMYrMR9Z8Fabrl/qnjrT59EsLp1jgskRruO3&#10;SPO0Fh+6kAOSdrEgZ71tSlOm7tL7jKrUpydk7289D4Y8a6B47jgttH1uMan/AGRH589pNZ/vzkbT&#10;GIkyZcZyGAzj6VV8JWHiLT7yz17S7PUDbFGimuP7PFxa+Sx2SoY8OQMbgd/Ix2r6G8c/GXwxoHw3&#10;vfG+gwT6Pr0n2W6ty9wkjyxPKoeMzFmZw0Z3NwRnsOa5vQPi18K/iP4n0631fT7zSdUuVa4k1fQr&#10;lrW2Vy5KKUjG4PtABYL1bqRTryqRhzRj3MYckpWkzY+IHjvwpb+H4tR07QPB6xSW7W39qabbpZXs&#10;cCp5YSORSsgJ6Z6446V9E/BDxRZ6l8PdKuItd0zVPDOrWkCabY3a7Hgkji8uS1bOQyh4xggd2Bzw&#10;a5jw98OfD+v28t54b8a6nfrJ89nDNe29+kCjIY7JkJlIOeG2sPWrHxK+CWk3vg57W5uJtNGmWMtz&#10;9vtoUaKNR8zu0DMgQsQTmM4BHSvChUqXXM7/ADOyUYctlp8jxqXxP8PviH8cdNutM0DW/DHifRNd&#10;jhsrCxIvLPUZ1jBcujoEiK5xlTltpGOK+nf+E31BtJs4dQi1aTVJ7Y41B/8ARZRLtwPLUhQSzAEZ&#10;zjjI7V8e6d8MNY8JePPDXizRrvTNU0nQNWj1DVruGcRNEqlDvZmwCfKZnxnksepOK+v7oarHFra3&#10;0s2s6HDF9pshHEC08TLvQiTO7cOQQevBzXVWq/C4N2sTCkm+WS/z/rY8M8LeE9D8V+F/E0eqeEo9&#10;PaXWRaXUdxeOs0/7oeZLLPckFmBP8OASDWj4A/Zd8NWNrLZaraRT2xnZxfQySmSeLf8AukOd0eAP&#10;lIyeGPSrHjvxLBd6Rq+izaFDqGjXlt5Sgp/pkcuMLIWk+RsjjAAbjnOa89+CtnfeHdS/4R+LXZbX&#10;XoJWVNGhSawuY1JysZj/ANXKVUqTgkAd+9TzylBtPVHRycjtseJftBWdp4W8WK+rTPfWNwy3NhYv&#10;ZyW9tb2vzFIo4Q5UJngYHJG6snwb8GdD+LVlBd2YvNJkmYKwtofPszISRtUyfOW6/dG0dzX1j8ZP&#10;Ct+tze+IL66slsbcot9ZajaGWKAhcBQVG9GYfKHTOMjg1414C+FHxG8G+O5vEHh/RL3wb4VuC8tj&#10;pWo3fnyk7AS0hwUbfnIKkEcZwa9WliJKg3B2a/rY5alNOouZXT/rco/BOw1Hw/qeoeHtI0u3uvCV&#10;9coYLeRQs7OVwXeQk4YBWJHAPaup8KeDdL8DePPiL45uL9NG0jzhpEUcfz75fKE10NyAggfcBzyS&#10;wAzXn3xg+MWtwaRP/bGjS6VNqMP+hWmxS6RuT5bNsO5W29CwBIboK5bwz4y1eP4ZweDdXkSwt5L+&#10;TU0gK4lj+UbiWPPO0YFR7OdROrtzaP8AVmkaqpNUnrbX08j6g8J6BHrnw/tdS13VNQ8VNJOWvpNJ&#10;2weeC5SKEfxRosZTIxk8+9YX7QPxEGp+HovCaI2h2LXAt5LC0l3tDAmACWAGw54x7mlj+MFhdzSJ&#10;bJZo5liuJ5olEEiMMfKroASowMnHrXjfi7xHJceK9SmdlllvJnn+2LM22VNxy4DDB5DcnGccVyUl&#10;KpPbbU7JOnGN7nGeIbiCCa40nSb4Q2jqrQWrjG4E8kyAdFwScc81seCvEEngjRhq1hBaDVLe6ax0&#10;26luTG0crxgo6Du27IOQOFrFOpzX19f3luv7qeEW0U5jA6D5sLjH5V1nwg8PXviCC9sLTUrexls7&#10;u3uRPLZR3RllxtRAjngjlumfQ17MpKNP3+ljz1d1b03q7nbfDWy0vwZoVromgrLHqmlQBfEGtSQJ&#10;M730+CUjlySMKGLE9N1dV4km8E+C9D/tG4urnVlti2+bV38lZyx+bGDuaMAYPqfrVt/AbaTp11He&#10;apFr+qGWfUbmOWE20bSy5IdhGMAKBjvxjmsiP4YLH4xtb7XrKGQ2UEdxbaZdWhktBGyBj5BlYiYA&#10;ksTnuBgCvNq1Yyk5yf8AwT2qcJRioROGj+IX9o6vo/je6nuoEgtJVtob7TpFtraA5URoSQCpX+4u&#10;B3zXvPhDxx9p0CzurjbIJxlAr7sleSdv8OR2Hb0rzW/8F6z441651a4+zNZvKGub+9kxb2cYCiGC&#10;G3TOcYUnA45ycmu38RyaR4P8Mal4i1WKXVYbSH7UY5IVtjKyj92iICzAZ2cseeOOapwTtYyk7JqT&#10;OE1PxzpOmavq16yQz6vZQyrp7t+8MF3JlMRwA/MAuQzNxXzd4mv7/U/Etrrd3Gy3UqsGijZRucqQ&#10;QRk8k4564HtXQPcaj8R73VL+SaZdSuppJI7QzIrM3BWEPgYwpAAIAJHXJqv4S8GWV9rWkx67Fe6Y&#10;11eBUW+iCiRCwDvliOAfwPP1r2KcIUU3Ldf5HhVHOq0lsUYNV1nTdPXRtTuRBFcJ+4YSbpEBO54m&#10;IHO7Ax3x0zTnjuYYLtbF5I2kBe5ERwMtwocnqAMc9txr6Yv/AIM+HtU1rTItJns1eZlnn1WxnYAG&#10;NyCvlAFSWGAMEY6V4T8YvhD4g8MeILq0a4Gp3JT7VGtplXjRmHLoOpx6dCBmqoV6U9I6XM6tKpHf&#10;Wx5F4luCkcEKQhGiJzJFwzcckjocVp+F7u5W2gEYBnt/lhI4yhBBUgY5wfrxWZqNtd3uorZKnnXC&#10;EhYbcFXTn5i4I44rorLw8NNsp7jUJJbezP7y3n8t1hkYAsPnCkHODwPSvSbSjZnBZuWh7V4a0DVr&#10;bQZGTT5Lidv3EUgjHk+WcAPjruLEdPTPFYcNlNp3iLU7toIbRLG4S3jlEXDYUKWQHk5xnPc1oeB/&#10;iNf+JbbwomqXekaJolu8c97fQu+PKUYWAAEtucgMwx/DXv8Acal8NNWuI5NV1nTdQgmR4oRcOShQ&#10;Z5xgEjngV4lSo6baZ69GClaSPEvEHhy0d7vWtS1GXU9SSzVmaQKixKGwi47FlI65xWt8NY5rvxLH&#10;Lp0Pm29uJFMLPg7WIAZiBt/vH19BXo16/hax8N6tqerabZadpGpMNLD3t+S9/GvO6BERssQobBye&#10;ByK3/Aeo6R/wik19ptqkmjQSbY53cQ24UcDe5w3J9Qc1586r5OV3/Q7VSTndG14q8Uappuirryah&#10;JYuDFaqkJjZFBGAoJUsDnPTlt2O1fMfxe+IUWr+I7m6mvZr3U7OD/RobAjbCXfLyTB48lhgLgYPo&#10;K9L+KN/4k8XavNoOk31rYWsUUd/PqVhcxP8AZ4GyAsSZO6Y7WCjgnB7CvEvFkHhew12Bpv7b1PXU&#10;nk+32ymJRGSCu+U4G2UjBwpPPOa3w1NJ3lr5HPXbStE2NP8AGdz4q1IWup6hJqWj36NHHFJE5+zg&#10;f8tY/RVL9Mcgda9b+HfiLWL6z0zQp4Y/EGkPC2my3hlMGy2YeZmJgcK7FSNze1eF6RqGg3nxB0zR&#10;/Dmi65LNNA9teXlzdtKywkbnYIxJHIGOiivStX8PXnhy2AsdUttFW5tA0llfRSTynC9XkLbEBC4G&#10;F7VVblg+W1r9yaSbi5bndP4Y0y48D+NbTw3dad4b1/xDJFA099sE4t0YOItisoAJC7scZy3Oa8zv&#10;/iVpfh6+XwjceE7CwtoNJitbSMwvZzPdA/vbiS4Ch3DP5j7TgcrjOObsvizwn4Z0XT7690D7Nryq&#10;s1nc2TPIrsMNtwm4Y9ScDA/GseA6bda1BIfFJ1G/vMyQLcg7oHYk5bOfm5ACj9K54Rlq5bFtR+zu&#10;Raz8ObF4t7TTPpMyJNOJrfMls8ijbEzDDDkg7ipJBHApvwt+GlhpsWo6nfWkuo2UNrJnzLOa3iQb&#10;sKFl4L7ju3AL27k10XjDTdDsNFEV34na4nswzLDbK8kjyhTGvnkOWIUcqAhOVGTWb4P1y68P2+oW&#10;uva1JcaCjKlza3k24u2B8u0r1XPI3KPfNa8zlTaTIdNKpzNHo/hjxpaanpfhKz8P+IWtfFGktss7&#10;O6JRjbyA7v3akK6FyoKkbsYPBrU8WXUHi/To9fvxb+FtY03UZbOCPVbmd4NTt44h+8tQXX7PGGZi&#10;C3G481z3gvxk98LYQw6Dt0W6kV9Q06K4t53t9wZGWVGxwNo2k8leKXx9b+FfjDHYaVq94x1xiYpb&#10;KaFYZUZizJ+9bIHfLE4Oa81RUZuPT7zsblZTW55l4v8AD2s+OfEl/wD2FfXWqWM7RX11BdWnnXds&#10;yxqqwpMDt5X+FODjPOKtfC7wf4LvvFV0murr0umW5Cx20FmBdFyvzAAHPJyMDccZ7V2On/CH/hUd&#10;62s6drep+H7iSRV86G6CQnZGAhkjDP5qHkdEPHbNdD4o0DUvE+o51Lwv4RXTIbfzor7Q9TeGaSXB&#10;AHljdIhckAtkgYOTXW6/L7kXovkZxpOb55LVnNfD6DTPCll4o12fThcaNoYnugdXEsMk1vsRFjhR&#10;iDKoLMhVv4mB7VhaZ+07Do3iafX49HutQvLSL7HYQX16ZLW1jYBi4BQODnaPl6461Z8bzHwToWn3&#10;A8C6re2t4n2aOwtJvt0ELBTlpnMWGQyYYJkHjPfjjvCv7POr67cS6zrWg3ej6E37yE2pYJtz8zeT&#10;y6KSPujkCnRVJqVSpsyqkaicYQ3+4zdD8QzftE/Grw/H4strXVoJryW6n/s+A2rLGsTMw8xfmKjC&#10;/eJr6a+HnhbQ9Ki1WL/hILjwb4didUuI7uVS1zMB8hR3OSuCQFAySRXCfD/4FaP4W8St4htft01q&#10;tnJDND55gEqFh8iFwGQNgAsTyARxmvPfjl4hTV/indNJY6jpcQkRNPstWQrhURV3wj7hDFf4SccV&#10;nzrE1PZw0ikaOk8PD2k17zPRPiNqPwz8T2o0i5tX1rQbl5DLf2Mbx3sEnC+ZImM7SAPnXgd8ZqT4&#10;fW2k+IvBXinwx4Svxe6H4eliuft2oXKPHNcu6kJ5oBZQqhcY6k4zwa8Anu5NO8yWymktmTJWYNyu&#10;Dg49R1GO+a7f4WfBCGDwGPF1p4n1nwt4j1K6aXT4tMj3W4uFR2h3dMZ2nAIIHvV1qUI0rOdu3a//&#10;AAxnSqTnVTjG76+hvfG/4CfFDx94v8P6rbabpK6FbzxG6S01BmuRDuBbzN23zFAVmxHkgHnmr/wt&#10;8F3XiDx/P4r1fWF0TwtY+dHIqwvZWMtsZcxRzBsOwZ13dvujtXm994s/aV1jxPY6W2l3tjcz20cE&#10;tnZQKTslA8ybJ4zIcsSCOuOK+g/EfhO41GF7f4mNa6jf6bZxlPB/hmGaO0ZohuSS5d3JnCD5vLQb&#10;M5zuxRPnoU405OK06a7/AOZVNqrOU1F3b66bfM2LL4k2txZeKNS8P+B9Y/0m7mdNffSo4rbU3A2x&#10;CJC287sZC4yeGx0rwawvdV1vW7/XfGgeG41lYo7SG9YpPeMxAKxx45XCAdOParPij4ka98ZvFd9o&#10;+lX5/sjTQVnjjIVZ1B3sVQ8xqFXb8pBPI4BrrL3xFqvi3WrLWI7aW/07RoTcXTaPHbvCIYsBYoWk&#10;KtFu+XcVIOTjBNczl7O6kt/w6/idkH7SzWtn9/T8DX8KTXvjDxLAbbT0kwhKTTS+Tlf+eaB/leVs&#10;MADnGa8A+LXi3VbnxzrVwfCkmi+H5bl7cJHEZwNnG15ULB3yeSCFBOO1epa9ovjnXfE+labeWzWS&#10;XNw1800cqTJbpKASGAwAy4IVc5Ar27wtDPo2r6b4dsb3UWknvvs4WK1Uafb26MWYujKV+6D0xndk&#10;mihVjh5c7SdzorKWKVk2rfj/AMA+SZ/gTrf/AAmui+Hrm701PEmq6el9/Z7TMy6dbH5hluAZCCG2&#10;hu9d3ovwI0L4V6havq+uS6p4yvbp7a0077Q1hFDC27askkauVLbR8+RjI46kbnx5ttF8MeM311bo&#10;w6vJts7fY7RPcxBsHI52rhRyABjOM15Z4q8MeJ/CWopqWpWSt9pujcpcpIZlMzKcAnrwCT6cV6/t&#10;J1aej3/E8WUFRk7q9vwO48TfD+aDTJ57m9tbTVLqzI0+x0q8kv3maVxutUdmJbgYLD37DFW/BHgP&#10;TvhAljNq1n/wlHiWW4glnEKK8MKgiJ7X5nGdiNktyu7jtmud+CfhI6/pmtaykdmvk3Qsjd3spiWz&#10;gCh5JEIHVj8gI6c461u+IvGejjwZYaFaTjWtRTV9k0kL5kW0HzbC5+XnLYXrySa5OZtuin11sVK1&#10;vaNdDOvvGF/Z+OblN7aZa3JzZW2ntChs5FZwkaFGCgBSC/PPqa9C8M69d+Ntet9JTSItQhtRLqHi&#10;C71BPOig2Ifs1uXz5ZkYqsj54A2jFeN+Eo7zXPEEMklvBo/myzx6fCtuLmWPCEkblysa4IBfjB7c&#10;Zrprm40ax0jRdBXW/IvLgs0+g+G0kvWmuH3bA0YOwyuzKS0mdv4VpWpJ2itzGlNq8nsd9qniWLRb&#10;Oe51m30sXM6JaPqFzJKLlk6hLUogbYoAAKfLx1JrynxL4xj8eeItR07T7fXb+K2trZfPu76S68yQ&#10;eZwdxBEW1h+7yTy3rXL/ABz0pPh78R9d0KEXc11bQW++W7u0nkErRh5ELoBkKxK9ByDXV/CXTtB8&#10;K+ErLxFqcKXOpX7+daWaSvtjjfJLyouDtxg4HJPHGa0hh40IKru3sEsQ60+RaI0dD0JbnVrDQLTU&#10;EsTLKFlvtRjKzSkbScKeUQ54weAMV1EvxrXT0iS501tX06KY29uupQiRbhxjdt35woGCMc4Nef8A&#10;irx7o9vrrRWOmxXWoXQ/0gziSCNSwACBN25QW7AnIIz1qr4xEVnp+oStpL2yWZUNciKQM5TaHCvI&#10;SF3FwvHICZrZrmaUuplJqCfI9j1SC+0K81IeIbi/1nwpaRNugs1vMLGpUEGPdGzRMDk7QDwMDFee&#10;/Hzxbpeo2MOl+G7OW30u9NubrWdQunluNUKOx+8/bcFzuAyQOKm8O+HbrxPp1rqOq6STC8ywo7rK&#10;9lbQBNx2xgbpZC2epx6msLV2j+KXxN0rRLGwlsrG5+aePcDJIwKmQsMYUE4HyjgdKmnCKnzPoTUl&#10;JwsupL4CkstH8ORPbalqmntY6is13PY3LEC4ZduJYh+7YBflGecMc1e8RnQtF8R2V2Z9J10wM63d&#10;xdQn7bgp8qMWYoVAIGFxgdq7/wCL/iTRfhYkHg3wVYWVrqcO9tTS2k5QkAs3zB13HpknIwcYrgPh&#10;hotp8RvHTX17Z6VbW9tYCa91G6AmhtYkIUyhP45G5G49wOO1Ztp3qy2NEmkqa3K3hTxv4Y0Xxhq/&#10;iHR7WxsrrT7Qi3azsVt40Yg71HLYBLdQASFx066GoeF77xXaWmseIbt7zQRDBqkaWTMrzNtYBWkY&#10;/KQ5dsgHJAwBWP4r+ItzqT3q6Qh0jw9GAI7W3iWOWQgsqyTMRzkZOO2av/DjWdIi+H/imDWfEd1a&#10;Wkd6qWUFvEZikON+TngLvPT39KzlzQ99ehsoKT5HqbXjjxxa6ro7x3UEdvZQQwiO1EskrvJv+/Mx&#10;+8cH7uOvNV9L8L6fdwNc27R6WkbGWCAPJH5jY5YBDxgE8dK2/CXhe28YaLLdQ22p3jXVsW811QW8&#10;UyryqgrlgCAePXHvWbdSaj4c0mS21e9OlyzwFmF5L5DkckqEILLvIzhe1YztKPLEuKaleQ3SvhVq&#10;99e6hYtNpmoRRwN9lsoLpkO8HBdySpQBmOA5PJAqxonwJ8SavaNbRw2+jCKRWMYv0meTB53GP5SS&#10;RjOCAD170z4dfDGfUtDPiq0urtr/AFGf+zrS1srNHTaZs+ZMXJ3DCnGBkdzVwaAvhPxBcNd+KGxZ&#10;3ElpBp+lXe0y3O3eVZi4EaZIUknjJxmsOZptX/4c1UeaKdvxN5vh8ngVtPtrLWL2116YJJGhmLoA&#10;vyowXbsUDJGSOxzmu3g1/wAT+CvCWp6r4v8AEOjppen6c0sFvbbInmlGSPNwF3Z4+6OTXkui/C34&#10;h2fiXTNVvda0W1tROjy2Z1Zbi4jjDbivKttbng4I6ZyK67xdpJ0GXT7m/wBPj8R3l7JLJY3uqXhu&#10;LaMBAVdomG1gGbABAzg44ocY8yipXuNOVm2rWJNF+IzSaldzaxNHqE07JKuvYZbeBSgcRIcGMKoY&#10;A4GT3NQyfEzQPFGoT6hPp8epWmnKZo7m5iSOKR1DKd5BUMnJCgfMSay4/E1r4cttL1TVrZfE3ie9&#10;drJhfOgsYoCiD5VUBYgCOF25I6k4FaVn8PfCl5BfXcvhixGqSTKq3N3qE0emQOOhaDcEcDryPbFU&#10;uXaVwlzWujU8Hz+KdD0K11vT/ClhoWnX8CwwxpIplZGH7ssz/cBLZxnjvWfr/hnXV/4m+rmxgmhj&#10;l/0W/thBCCQRy2QSPfB7VYufCGla94d1CG61m4v7m4na2i+yXJWAIyZBVQdqArxnHHFea+OPG1pe&#10;W93pXhi1ieMJ5NvctCXEUQTa5UufmfJ4OfU4FaxV5WRlJuMeZnNa/wDBPU9E0vw9daz4hs5p7I+R&#10;FZpceadshY/uwoz1+8ccCtLwR4D0myTUru7h0++k020+0PHfRSGG0iP3pI9ik5TOSjjccg+1XRGb&#10;u1haG4gvryztYYjNcx7mllBXy12quOMHOe4B7VgeJNB1PW7O8h80z5lM/wBquNyyPId2SqgjzC3y&#10;4JPG04FburOS5ea3/DmKpxj71rnaX6WUNzusIv8ATlYfYIYZVk87dhsSjcZCgAbEWFUY5rV1x9Y+&#10;ImjWsF/q163he1juElMcn2OJ3IBLSMmF25yApJ6YxXJ/ss+E7W31fWbjWZLWBtHuBexh4wihtuH3&#10;H7x4yOe+a6pzD4o1a2tLW4tbHwfYO18WS0bfdM8jZcqSOSDhQfrXNKdqjjfbqVGLlFSa36Gx4f8A&#10;hx4d1rwzorGztJre1h/cW7WSQgIeFlbGXLZHBY9sjFdJp3jbTNAsLuxUyaTbaYYy0tnGS06yybdx&#10;DKTgAsWbjORXK+LPiDdaT8TPDeh2KXyQy2E6NDLEBuk3Aq2xTztUEA5PU1U+IOoXd/8ADT4lTWlp&#10;ElzcX6y+dE7BxCZExtP90RYyOBiuaUZSklN77fNnUnZNxW3/AA4fGzwlar4gn/t2xi1i2v2326ja&#10;giiWMEyA52ggDueBXmmhHVfA3inT9HlmvL7TTdg2UtuUuFeRwHVVz8uxQFBGCOprU8Z/EW21Sfwk&#10;L7R/7Wht7NIruMOIUn25BKEhl5UAFsHOBTvh54M1LxTp00LW91pWjx6ompWLXMZWRCr5RUbjaWXC&#10;se4FejGcqdG09v62ONwVSpeO57ikl3Hok8UWmGS5vIvs8t1NcEpboxYy7FQDaCCcAdz1FVNQ+IY0&#10;fxa2l2UsIi0nTUjWO3TMc908owhbOeI1RSo5OTiszUfifLo/w/uUtLhNK8W3U7eboQilM1uz5Cov&#10;ygHKjzC2cYHFef23/CUeAZ7nXLnSDqNvcxBrDX4pdjiUJk4GOXGec49jXn0qMmmn8jrqTS2R6no/&#10;jO8vvEWiWUN5/pkcV3e61JNOlt5TYEYVI1BCopyQqDdjqc1oa1qMl34dMYmjsbC6vmh1K6KzXbJA&#10;UBRAhOSuwEAkHBfNeZ6Dper6ydF1ASq738DSXVvLMtvFbw8iR5HDFpHYOBkkDPUACtfx3rMvhe30&#10;jwiWeOK7uIr2Tz2e4cwx/IrzbF/d55IXnhQTUzp/vFGBcZNQvJHm/wAXPDlnfx6FqeiQHZpNolmv&#10;9oHzftMDnfEZFbltpBO7AA3qO1cb49Gvr8NtI1K2kE2rTyqNRMCMcRYZY9+PlAySMD2Neq/8TDxE&#10;bu10qxtr63u8Wn7mCN3iiZm4Qs25GB2ttGOMEiuY8S+EdUT4XReHbKC71y7jmbz73ToPtESKsgYM&#10;7b1AbAPyYOMZyK9GlVsown0fXt5nFXh8U4dV+JP4c07Vvh74g8JeMdTuFe4ltpIbOzmkBkkZhiSQ&#10;oSGTAKqAQWyCw4xXr3wq+MHiW50K5tv7Ij0xYTcIZY5WmKxBvkEaEAmQBu5OTnvUeoQK/wAFre2V&#10;bbTtX1ABI5dUZpp4FiIOxWZSwdjjp24zWV8NrbWvCUUyR+Hrq00vyhcRG6LAupB82Tcw+RS394+l&#10;ebUkqtNytqtDanH2ckujNCfRp9O8YateaXp1w2pXtkkFtLeBlkt7SNf9JkkVucyP3wMqKz4vG9nq&#10;8uswQXZvY7PSJbia+hjMQdlRjtiIHUkjP6Ve+MOv6VB4Q8Pyz21y2v3l+XWG2siksyShVMeVGCMY&#10;AVct8oJxVzxHbeJp/B9labJ/DkE2oCe9XVpIbZ4YkIZEEMW58PtXjjcuc9a1pO8VKRdT4momXZaL&#10;p3iXwFpMXiDSJLSA2BknW/nfKGPDGRhgElcHA4Jx6VJ8ObIXngnStZBsLfRrqLz47A2Cjzd64kea&#10;6X53d2Y4Q5ChOvFch4g1K58Ya14h0Wz1W8u1vJRHqd1Z2Ikk+f5FRADhN5UYJJ7D2qj450jTvhzp&#10;ehWmtWB017SE/Y7S61l5JmVeGJiU7Yx8/Qlf6V1Ri3HlXV7f11OdvW/Y6/xZ48srnwqdBvrew13Q&#10;rWGMwWtsSsN7NGcLNIVOSiksAgAVutee3fiLUviPqd1N4l1H7BpV1CBI+piWaHZHlv3cKZI+XiNe&#10;OcZ4rnEt7jxCE0XQ9FuLzzI/KjsNFtHZmc8q7uoIIy2fmP5V6b4Q+Fdt4f0S+1PxjqAN/ZwwNBpG&#10;mX7NPLcqxzvJKqMYIKg9j6itpU4U1d7kwnOcrLY8D+J4tdI123TQLe60mwecw2drfOwnjTcFaV9+&#10;dpkJzjHHavWvGuu3XinxHo+g+Fzd+GtK0vTzaOLO52S3GBiST5f4XyVyR0zXAfF22n8Q/Ebw9Gth&#10;eWWp60ILyeyvZVE0UYOU3BeEyoHy9QCM8mvcfAXgrwZHoc1x4ihvG1jUpVQW7q0ZTY5Z5SRyYwAV&#10;Ixjv3q8TUjTpQlLfX+v+CYwhKVaUYeR7trvxS0fxF8H9RutKv7Ww1hrU27Q3Uf8ApKS7VEiBTtKg&#10;AOQyg5CZFfJUaWNh4l1C41nUEfUPPjgsfs8Je3H3t+/qQgQBh9c16R8TfHWn/EHVNP0jRvBulXSW&#10;1ysdlbhGWae1OfNEL5Hlq+MF2z6Y5r488ReOvFFh4gvUubuWC8ilmhELRr/owyVZQcdcfL+FcWBw&#10;s6idmduJxMMPBXXX9Pkd94j1ex8QwiFrtZsl2mv2kEQjwDt7ZPAHGK67TvjZq+q+FdIZ9RGnaBY2&#10;iRSR6dBHbyTBQFxIQCWbjPPB9K+ZNKgzeu+wXMKN5joQxUjuSe9dPd2cl1ZQm5thbqV3ALHtLqMZ&#10;78n5uM969ueESSi2eLTx0pNyseweIPi/ZXGmPby376tBJOQpkP7xFCjajEchOc8d6oXvxivVtJbx&#10;NVtRepEUttkMabQRtJLDnNeZx+BZF0SDWEk1CYTySOLB9NkLRwKQqGSYgLl+oCk4HU022+Cms6pd&#10;ZisJR82HNwFhVHPO1ixxxQsPRiveewpV609o6nWeHPh/4o+Il7qN/Hq0dnomlw+ZqepTXqrHCuwk&#10;hgTliwXooJOelc/4N16406R73UHY2Uce+CCxcKF4IDHAxg7gcHniuisfgLcKINLvPEekJH5rxmOO&#10;7KyRsFDBSw4b8vxFN1v4JS6JapCNd0hNPmkEULtfLuZzkoGHOeh6CtlUhK8U15aGEqVSNny6k2mz&#10;S+Km0p5LpYo3mGyK7nSLLKpbnOMjI7dePWvQU0DTl+IXgmbxHfwNo9vDc3dza6eghWBYwSZGG75n&#10;ZgAP5VxcXwc0Gy062fWNcawml4k864gYKARudLcsH6DIB2k8cVkap4O8LLcRXNt4sutRibBkmu7Q&#10;qsUA+XKDcctnPUcCueSjUl7su/T9TdKpBXkl9/6F3x98Wf8AhJ9I1PSLa5iurC3vDcQXUspjl8oZ&#10;JBVvvMxx09BV/wCHWqJo/h+LVpVhurG7imjtLa8mcWyXK4Yq3VXOAfkwDg1JJ4P+Dum6Vs1LWJpb&#10;pTujuEQNuXHXOcDPYYJp/g74n6P4CsfEumeDdPXUNG1FVEt7qVgk7AYIJRm+WJh/eAycDPStLR9n&#10;yU4v7hN1Of2k2mee+FPGepWUfiEwjUZNIleWXyLZ9sTliQAV6ADJ54rs9U8efELTfAVtpetujaLd&#10;wA2A+0rIyqScBSMsMdGUmoPC8I0i1nvn0m51qNnA8kLi2Q9URmUEsSOdpxWla6Xdve2lzqfhSCKW&#10;WXH/AB6/ZigYhU+UY4yOuc4rWXI5fCZqE1Hc81i8R3+gTxXllePaXqkMCbXCluAeF+6OB9abe+M/&#10;Gd4kpOqs8cvzNHCMKcfU5H+eK9V1WLRdN1eGCfwrDcsp2ykXzlMg8kYPAznr3FX9N8QX91r9xF4T&#10;8O6V4ZtjKCt95Pn3SAL2lkDYyecLgiqbT15L+bsZqEtue3lqeJWyeN7m8jugdUg+zS+fAF3hImOM&#10;kA98Grh+H3iU6Y0j2Gpzb3y+YXK7yfvFiMBuD+dfXehfA7Ub63t7nWPHmoXV5I4l8mEMUZieTuZj&#10;0z0289KZ4t/Zn+JNzbtBDrXiHVNPtwxUXl6sMTg4IBQOSo9SRmsJYqMWk7I1jhG1e9z4+tri9tYp&#10;7BIrMXSsYTHeZed2zyR/CuOnJrs7Tw18RtQS3gXSdUeGOJUL2aOhZBnhsHqR6fjmvR2+HWsaRf2G&#10;l6hotjZ2c8gzcaefNncoBl2kk5CgkA855r6A+HPwP8D3Wmme81zVLi8jlYvaQaoioXYn5xk54H+1&#10;U1K60lYcKHLLlkz4Pm8JXmjXLQ3MOpaTqTE4giQSkSFhtDKORkZGe2a6jxd4B8baBcnTNX11YNR8&#10;oTJaaiqPJOrAMrAk5CsOhb3r70tP2bfhLoep6jfut1qQS1FxPa/anG1STiR5C2W5DDt+NYXjj4P+&#10;EdN0qzHhDSbDQTeBI45pLaO7MpJKlG8xicYYEAY5A+lT9bi2tP6/E2jh4rS58Faf4X1e+mthqNzA&#10;iSypE0NrIqyONwHzAHOMnrmvTbf4ERWa6g0t9pCSJatcW1tAgv2kYFd3nIpygwfvZzkDjrXqfh74&#10;VX0HjVUW503UNk/nmHyFtVI2lt6Mn9wZJTJBwORS6h8C9MttVGnx6dJe6lAsvm3kl46W9zNIoaI5&#10;XC4yCdoPQHODUzxkebsi40opWauz59039mzWL+3jurVLPxbLIQ7Lpk7sqoR90Zxt57e1Mv8A4Iaj&#10;ot1su/DWq2oZHjaK4iZ4Y2IIUhgSScc8V9NfEj4ZXvw/+HiWOj/bLR3eOW81DRmMFuJNiqQypzIM&#10;8LnvmvI/DHx38a+FTDozmK6mtstHdagWE5Qg88k9D+lUsTXqq8LNfcW6OGglzpr8Tl7zw/fXOlWV&#10;vDpPi3RFSL7Nd2ek6OXtpUOCT5u4Od+0EhxgduK5rwt8MdW8Z67EkEN7pMAfbJeeIQqJHjPyqxOO&#10;2MV6BqnxW+IXjO0u9Pm1qS4a6/cpbQysIkUcjhAo6ex/Gu8+FfwatdVVjrGsjSAoUNbG6Z1MhyB8&#10;4IwzEHAxW3POlTbdk/vOdxoymlG/5HMafpEnwuszYwJ4P1BbljDbX08csVwryA4JccYVu3QjHFZf&#10;/Crv+EW06aXxJdQ6V4htZN8M1psmgvyc8BUGVClgefl4r7B8GfCXR/D+k3+7Q7XxDdzuYQ1or/aA&#10;mQQz7sqFI6nj8a5/xN+yXr3ifU4dYe/XTlLCUWIiQmMcYG0gqBwO3avMhiG5We3U9CUKai7L07Hz&#10;V4a0KPUdP1e/1HxHp1lbpi1tk1HdHIOCflVQV5Ynrjisq8+EA8a749O8QeHY9TkRIhPf3MiJkt8z&#10;AkEY24x9RX3zY/AeC+0+1t/FuvWertCA1uGtoIolwOg8tVz+NbEf7P8A4LW0hjlsrOZQhZiY15Yn&#10;73TrR9YcZc0BqNNpRmrr+vM+MvBnwc8M6B4kgTxL460W60q0hSSa3tbZrh5pFVg0PQhV549SAeK7&#10;HXdUtrLwrrll8P8ASf8AhGPCu5Rc6rEgW6ngZMP5SnGQT6jrz0r6J074beFdLursxeG5TFFlzHp0&#10;H+lyucqScx46Z+63fvVTxH4b8C61rLaTB4AtodUvbdrWTVbq3hjEaEbfK3OQWcqM5UMRxWXtW5c0&#10;ncubpqLhTjZHwjp15YQ6mmheHrK+s453IIlujmcKPm8wRj5xz2/OvUof2cfEt3Ck8UnhGOKVQ6JL&#10;by71B5Ab5evrX0PqreAPg9pQnnmj0uxjIt2bSrWLdPISAEVnXBYfxY6d/SufPx7+Hsx8xvEfhi2Z&#10;/mMFzdar5sZP8L7UC7h0O0Yz04rolXlLWKOCMFHSR81eM/2hrbxW/n+I/BWnmXUy0MjwWkd09qgJ&#10;KtH5q7SQcZHQ84Irt2+IOneLbPwf4G+GY1G3gg83VdT1LQLGe0FlOibUJXcxwzMSRuI46V8/walO&#10;8D2Txm+vETdHIkiMIWcY3LgcnG3H41d0Txnrlhcpoy6m9javkPJbxYDE/eJCkHsevXrXM8OuW0NL&#10;X6u3r30/4c9R1bfGrp26a+nzPW7T9sn4mabZPZ3psNd8iQRw6reQeTdQSZxktGy+YFP8LJk9zVTW&#10;f2lvjj490TWLPTfK0yAOEbUtJhaFgApBVWJJwe+OenNeS3FrHqtnY2UEjPfPcoY3MGVWIli7ycYO&#10;dpI5r274Y/FpdCng0q3ur2S0QfZmsII4pbeOfAwwMi7wpB7Nknr0q6tSNCF/Z3f+Rz06HtpWlOyK&#10;X7CE/inSfiHH4a1YqfDuoPc3cV1fQmWCG8AUu7MejkDjJ5NfoW+joyfbpvI1GSOTck8obyYONv7t&#10;FPynHf618g6v49s73w1qU+l3yWWppYySanYS2xeK5iLFJlKKxBfCEDHI981L+z58e/EGreJNP8NW&#10;c0evaDCILSMTSON6ncyyl9uWIjCrtc4G055rznipYlyquFjveFVNRpQld2PoDx34rvPBvhLXbuyv&#10;m1HVbKPz4rcqGjmZQCE2pymRwGz2pPEGva5ZaHHb6fb6TqUrQrI9wbiVUbfyRghsgE+vI9K6S10r&#10;TfFegaRrEOkf2RZ6lItw8hkS3mkGSAx8vJyeuCelaGu6JBqWj3WnSaYwuLYIrXNjbpKpBXqULL+P&#10;OemK26KxxuSjdM8P8V/B3RfiVosV3e317O6T+cbG3vTbRucYEZUk5jPzcFiD2rtPE/jCPwzpdk1z&#10;Zx6fpm37Mul2JL29xbkDDCPG0MOoxz1p/hGBPEnhuOLTY7e6uNLl+wu1xJ9mkAXoHQrvQjPRl/PO&#10;a3Z/A2n2lrO1zJeWF7eRGNF0y5MtvuydrkfdDDJwQAMHmm5SvZvRDaglotzxp/gx4A8Q+M5/Emg+&#10;DdEv9aisUNmk0UltE8oK5lbyXTZ6eZtJyOlaPjX9lbw/4quLm4fwiXSfIu1j1+8EZdlyZlVmyTng&#10;BhtIHQV0mo+LLj4f6IdQ8SadeBdPdkn1fT9PF1C8YbCyMIt2DjO4FQB71LB8S5/ip4S0vWPAtxpd&#10;2pvGtbi7lmaRYV6GREiYMSeDsYgAgetdPtars4tpL1OZ04Reydz5Q8W/stXngHwa9v4K0LTta1d2&#10;89fEMWqNbXqNnPlpG2FeMKcbSc5JrwrS7ifRddvj4+0/ULOaUiIvvcLgkblD4YBuPf0xiv030z4d&#10;+GNEtfLN9qeqatCrNLNeKxExbALGIKE2/Lxjle2ateFdEtbi3uGtI7l7oEzsqWWEm64PmOgLdcBg&#10;TitPrTs+fXz6mLwsXK8XY+bfgx4F0fXNWl8UeC9U1rS/E0BM19dzTLLJdCdMeVtZCisUA/u4UnAB&#10;6drr2hFfhlZaLr51nw1rTahKoktolmW5MrM8bOyMRENpHy5yvGK7m40M/wDCUNpdvpGrgpIkt++p&#10;RxQ204XayqHSXJPUbmXpxXq+keHLSGySNbaG7jCqrxTlW8sMCRt4BJxjvkgV5cqkpTvI7OWMY+6e&#10;A6x4P0jU4Y9Ml0ez1KGDzLO9j1Dm5kZU+ZTHjLjJYhjznHIrx74hfADw7pOn79B1W58JapJKY4oL&#10;RWuY0BAIbbu3JggLw5PPSvqgeGpdO1XxFdQW6STXkoml+2QSoI5MYPlSLw+RkFQ3U4NfOtgdR+I9&#10;heaVrmj/APCJ65Ya0ljFpc9tKlxcpI5WGYfOB8wPzNhgOOlbUpzi7xdjnqQjPdXOA0j4C6YNEsZI&#10;LjVmt9NuWMl9bsEu1mKDO0uNrKG3cMudp4bitTRf2aJSbP7Vdzahf21pNNaXdiGinmEvytG00YYD&#10;arMcrux6V6z4W+CHivwrqN3fa6PPTzJFeKGWZhHg8uuAwy34/h37S3+Gw1fSFuNBndI5IxK1jqMj&#10;2r78kpKoBwhJz8y4brn0qJVcTCTSldDjTpWTaPiq2/Z003VINS1Ca71G3ivJDNaz65dwz208KEhm&#10;SaHGXAHKsAR7Gs/Wfgfp/hMXk6WN62tRDesljatMsOQQQAD9T36givoey/ZCtPh54mmnERs3mieU&#10;pM8l3ZKzsu4fPhRI2SFLc8ng17K/w90HT7mytbSXTRb65bLJHpqKWggkRCAxaPhVAw2M5znFdM8f&#10;Ui3Z3Xnp+pmsLBpX0f3nwXrPwCsT4I0bX9LvrGzh1SdbfT7S4lzNM5DYkAY5wxRxggbSB6g153Z/&#10;CDVtI8Y6PaavABo0epxLdCZdpZN43kjnjHUZr7n1jwvqvgdfF97p/gi68TxjZpcjWqNHJIM75FhZ&#10;gAVUDJZQd27qcV8xW/iLX/Gfi/W1gXVPsl3tMunSMCrICAMs2PnIXG7Awc812UMXVnBv8zCVGEJR&#10;Z7n4rv8ASPhPd+PPDi63FbeFb5hcpaaWrteRXLxbDEHAZIww2s2RkrwuOo+ZfAvwk134hLrs2h6r&#10;pOkafbxZubjUJ2t7Z1Y7hErHnnHTHJX8a92tNb1kv/aGiaLDc3UdwHL32oROhdo9salwp84gY6n2&#10;4NehJ8N7LQPC11pvjrV9P0C7QQG+vbplitYoCwfKsAimc5KrjOPSvIhiXh7veTa63/A9uOHWIer0&#10;+4xvgbZx+HvG3gawtbfQ7Z9N0i9mvJ9Hu3ntZHbbFHLHu5V2QNuAAGSfWvOvjf8AsszWXxIu0tNU&#10;s5n1iRLi0juITFG1zI5eRHySx3JvbIyMnHGcV6DoIsvDfxf8R3PhuWO50PTPJ02FHlaYG3ByD5pJ&#10;Lg5LFu3euI+GXinVPFn7SuuePLiH+0bdZJLfS21CZjb2M00qxRtnsqKGOfTOOtTTrVvbTq05WSV3&#10;532X3/gdtWjT9nShJXvf5W6nunw28Uo3xKuPDWhWd9dajols8E2pXt0NylkD3EMEJIVVDmJSeWGw&#10;r2ArnNU0aLxh498M3ot7XUtDg+0LrH2YRwBMPhSTgsSoIGBjJFVPEOveHtJsdatdC013GuRXP23W&#10;FkEctxFuy86kYw5bPzZGBgYNebeJ9QvvhT4o8EaLYajHci7ij1K4064TZ5xk3pEpmzkKUJ6jGcGs&#10;qbc25Q0duvpqdEnyW59tFodL4j8B22kX3itvEcN2jTawdK0HRbe4QFRx/pOByx4Z+uM9K4X4seHr&#10;Twbpmg51a40OZp2uEhSSRb2ZOY97clUXA4Xn71exeDfg5r+reIl8b6/BEtg94ZmuWuZrm6AAzthV&#10;Ij0JI3dOOM1jfEb9lLUfGXju4vNPk0yJI7WIi4urhhdFSmEZxydxI6nHUnFbUa96ic3p/wAAxrU3&#10;GDUdZX9Dy7w/8KdWuLI6pH4zi8P2F4AqLfu0DTO+cRAtjcQMZI/vCk1r9nzxO9/afb7+bxTDKzPZ&#10;pHIrxs+B82M7s9umPfmu6l/ZT1Pw0dM/tL4uaP8A25A5ntotY0T7eYx/F5TOSRyevFbVj4D1nR7u&#10;z01/iley6u8jyWl3Z2ktmqLje++XzW2xY5IAPHauz63GDvGafys/yOZ0JVPdcGvndfmeD6x4X8aT&#10;6nF4dn0fUrW6lHnW1vPalESFcZkG/AHAHqea9Vj8F6jqvjPw3NNHAum6NayzSRzfOss2ADKRnYcD&#10;oAfUVgfE3xlrl7oselXms2es2VrNJJO1xPPdXEzKMHEkgG0YxgAfnWv8Mvhz8L/FQt7rTm8cyx21&#10;v9okmurqNrGFl5IXzFBbaVOMZwccc1dWpzU1Ulpv0vuOjFQm4b7de3kdVbabq2h23iDxfrsGmML+&#10;/eeC9hi8xraIRonmLAMHzG5GWJIB4AzXifxR1rS/iXrV7qd54g8ya1kSGytrbTyJpQz/ACr5eQke&#10;1QSzfePevdNO8F6l4afUdX0/VNL8cIiG9fTgWW5MYYELJHyN2NpJxye1efeLPFmlaylna6P4Y8M2&#10;F291LcXpMEguFZ/k2ZBOWPTBGfpWWGqNTcnr5o2r0VKCjHRdupW0Dw3pHh7X4nv/ABjZaNNqGmx3&#10;UYtD5xZJiEXcRwhOOcZIFdN4ffw5bfCnw54HsNbnabVb0PeTRxZaCPbuKRxnLE4AIUDniuC8V/A7&#10;V/EMf2+0ga01N5oo4tPQArHCn3RgY8sD0HrzXb+ELPwvoWr6Jq2rNd6Y+ls8NqxtmlMVw+PLeWMK&#10;WLltwxnhQOa1qyTSlzX/AM1sTThJNxcbJbegzxV4Lfwgg1G50TxHpVlGoVrrXoxD5xOMgOuD5hYZ&#10;Hfk5xXWeBfjZff6PpfiCEXBhAihNvcuJMDgMRnJx3Jz71xeq/Cr4l3unRWniZH1CyvLhrwXNy8Zf&#10;JyBJFAWJDn0wCKvt8H/CMNpb31ob61u12yR6p9o23aEDBXBxgf7JBFO9NRtJ39NTOPtXJNLQ94vt&#10;atYb/dYXjC7kbaiSzIwLhePwOT0/Sun8Ma5eXMdrf6t4cgN1bEyGaCVTLb8YJToSegx/Ovj+78Vx&#10;WniJY9BaBtXvJEk+3aoircBFGXEcinChymCR64yK6Tw78RfiD4S8UvaXcumrY3QSWaWdDdvaCcqY&#10;ztDAvww+VtowDyDUezb2evmdMa1tLaH1dpnxi8P6lrs+h6jpt3bXk7ZjmutHuIWnTPU7kyduOWB2&#10;9MGsbSbnwtriasNBuvtcVne3FveLdeWstsCD80RdCyrnHGRwOK5YfGPxN4EsUuPEfirwlo0Mm8If&#10;sM+C4PyxrG0+TIwwdq9AckiuytvF2haPNbeIPENhoNpqmp2nmfbbWbImRmIIaQZJbocc45GeKzcd&#10;LmilGL0/P/gHnPgu90fQNevrzT/F3hGW+uppj9ommuJ76Pc25dkRTZGrHbz82R0IPNdno/i648C/&#10;8JFrl1czahe2mnxzw2AvZ5YjdzOUV2DoAoDHjc5KqB689LEbTxR4DsL/AMFxz3NgdQWdr7SWWa7Q&#10;tlW8w/fUJjlRn5R04rj9U0vxJqTx6hLql/ZWunSNcSPf3obzyq/u9keA7uc4UjbnjPIFS97j51Wj&#10;OMn+OtvkeD+KPBPiSBdT8TXviRLXQbWJ45SLY3U00xk3F2TeqLjlQzfNg42nArrfhtpniJLOweG6&#10;hvfCVvI93ax+Kbgmxb5hgxCXPlKP+mXJJAwea7m9+FnhfVfCVtqUWt6npN3OrQahd6lazFblDIZd&#10;kcrMu1iRjeVcZ4Oa0/FVhqGtytPdMnhbw/ql9purXE9nYQRvLDbRgGOXDlhvcRkuyAALtxzVurda&#10;smMIO0YK9u/fy/4H/DY1xY6frup6jq+hWut6ppF9cwWt/ax3LPFNNE+Fc3pVZEjyRmFAwO3kjJFc&#10;78Xf2YPCPxZ1y51lvEl3b61Lp6ahHDA8bnyuRGJ1K/u1O0hXJB2il+Lvi9m8P6n4U8Kaxe6frenx&#10;mSV0Ledchm3RqtxgqOWOf4hxyK3tB0vS/Cl4fBMPhHVtS1PV9Pt7zWL61QGFn2jas8rEEsOcg5GO&#10;g5riU5wftIOz8vl+FjplSjKKhLVeev5/10NvTPBN03wa0/RdO0i18EN9mJPh3iQJuZlOGAy+4ANn&#10;rg185+OfBdz4Cskd7CC8kWWOaS6urlre3lIOWTaVIHAIGCDmu58W6D8RJrsXOm3MqXVjcPEqpdKS&#10;8SgGKFgwA+QMeVYjtkGsLw/+0nch9UsvGWjJKYLr7PLb2agvjGJDKj8nGDgjPU4Nenhq8pLmWvke&#10;XisPHvb5aGJZIswm1PUrWeETDzY47VliCNj927SZKkZ6gg5Fd38MviF4k0SKyt5dTgW1mYx27RhI&#10;4Q+CxCgDdlsknPGR2q/4c034e6jH53gTUDbeYRmw8wpHhxyuyTcBnrjj6iuZ1/wpouj3Et2mraPH&#10;qciTSW+nwXkcUkjqQMEO22NQCcsRnsBXU5qppY872XsnqyPWfEthrsEsWrWlvBJcSOkkXm7JFVgB&#10;kHpnac9j6dK4DxR4T0PV9LljaS9szEBDDcogkSXPA344JGD8xBPJ9avyeIrO38Qta6nNFfPJEplj&#10;u50ZVkwDsSfA4wchiSOgru9J8NeF9XsEitjpV5rCRkvaax+8SVC2FHmRZGB2JXJ/WuhP2ST1ONpV&#10;G4nDeBvDuj+FtDurDVjf6nbSXUd7BPd2e6RXQrgx8Z688kYxVmfS9Y+Ffim88Y/2adR8L/YwL+/8&#10;MXQj1G2XPym4wxJTdgkx7W4w2RX0f4PtLPRNCbT7/wAMWiXyAmG4tpGeNeMMsTgbu33eOnSuy0j4&#10;RaTIs96mlWs93OCj/aoHcTK2MKXGCcjjBrmlXfM21e5t9XjZa2seA/Cv4qwanqVlo3hDTLiHwroW&#10;nFtW1K3sIre/a5dyzIxm4USfxBATg/eAqD4uftK6JYa5PpHhXwXoOpWtoqfbrvXIUiWd0ZQdrrhm&#10;CHGGLHkDHFe5aR8IJ/CNnfXGn2t9fRxvtitrnUjObbJ5t42fdtTkfKSQM9cVweu/CKx8ReIYfEVp&#10;p2j65rt5B9il1LXEMejacNxBWO2QFp5ByCZCAeDxXKqkfaNyWgp0bRSUtTyTRPi58X/iU99ouh6K&#10;2ptrd6P7I13YEs4EUFpY3uCCgBx1wWbp7Vx/iH9lnx3q/jLTI/FRYrrCTLLrE1y0sERXJ2ocn3wD&#10;gHgdeK+zNF1HxTp1pDoOq6Pp3iArGJrV7QPAiJEApWOQK8ajptU7epHaup8I32oarc3n2a2uLizv&#10;YPNexvgi/ZGxtP3TzuI5xk57Yq44xw/hRsZSw0ZP3m2fMvwK+Alz8MNMCCxtWE872zzGJ186QR/J&#10;uPDLkEMO2Qa9Y1fSrgaVZ2sMK3jzTxG9trmVJrchXBJ+bILYJztx06V2mka3qsWsXJs3t7C0mmlS&#10;Gy1H5mlAwUccnAPzLxgkAcAitzT4LiXTPsQt3uDl2aG6A3pu5YhSMtknHPzfSuaWIlUlzT3NlTUF&#10;aOx86+Ov2cPBHjKe/uLTQrvS710bzJrSXYjKz7gBu3DBGRwoxnvjFfM3xW8M/FHTntdM1O6vIPBe&#10;nyQLBevJG8UEUR2RLvVQ+RlRgr1zwM1+i0mmrHd29tp0V9cXkf7+e2eNhbz7iqhUkfpgkEnquOmK&#10;brPgSbUNRkmnM0t3bSCRGaKOSdJgNwHlooV0Hy8ZzxnIrohiZQd5a+pjOlCp5H5sX1v8VtJtmW/8&#10;y0hhkt/tk95HGkDpLkpHMeVUbRu24DY+lavwr+F3ij4teL9Qvr7UUXRdOuxa6zc2p3XEEMkbMXji&#10;myJAMKSwONpUivqiHwlqreH7u/1bwjqOv6rc3siamEmS2iuthCpLLFJ85OCcBScAEfX0bw5pHhLR&#10;7eDTbqz0qz1zU5RLa2VqqzXFwojXKuEJ8zdz2AwADiul4pqLUUrkLDx3k2fLnwo/ZAi8aSXHiPxH&#10;q16fCsU9zbabpl1Hte8MO5Y7qRUZVjTOCiDqBnPr6/ZaGPBsUVvfw3ULweV5l0LCUFWA/eThkdwI&#10;1BwNzBiwPHGa9s17VZ/FcU15b6PDCk9x9jQXVzGkRMW+NsbNx3BkIC4BG2suz0fU4NQNvfTLcQ3M&#10;ax3PkxHdckgZdWJ+Qn+7gZzjiuOpWqTd5HRSpxgtFbuedeOfEHjKxn0zQ/Dcfhfwz4d1O0aaG/8A&#10;E6tf/wBowttyPJiPyO2/eAc5A7GvO7fwxohgt7H+ybCzu9GaRIrjUbBUtNSuJVYIYw4IQKN2Bu5J&#10;zX1Hb6FZTaW8GkwSXUFsphV4lw8Cr8ojbOCu0KMAHsMZrnP+EJ1CLSglvJJNDcQiFWmLAK4GY25B&#10;yQd3UVEsQ0rWsjWFJXu3qeZ6V8ENc8Z3ccV5r9np2jyzG5tdG8P2cJtIht2oGYruKFQzHnkkV6D4&#10;e+CXh7RJ49H1FLmWIIDa6LaRyx2EiA8XIKAZkHQ/PjjpU/hLw1e/Zb9XiWHyLhhi2Yh1IVVwoz13&#10;Akjpgiuh8A6vN4dh1Bdcga3vJ7ovJNCw3SRsT5Y2g5IAwAB0yaSqc2zLqQa1iUPHvwy0O6s4JdS0&#10;OyupoIEggvLiEsYkVsIqsG3KFBGM8c1y8unWnnz33iPV7XT9Ps7RrkxTXEcSSqoEZLgj5VAO1em7&#10;OOa9pl03bqyXjWa3QbiJpM7tx5HGcE/XmsLxX4e0h7K+nvNFaRDt3iSUeTIVGQxVhtHQevSk5PqZ&#10;xVjwjxZo9r4l1Hw5oOladqlrb2O9oysSNZaVErKoyVbBViq4XHHOMivLfHFxL8Lrb4e+Ex4ksrqz&#10;u5r3eum27TXupMWUNLOsql4yTHsi2Dozcivsq5m0608PWthfyy6ZEW8wyPF5SlySRnPU859647xJ&#10;8IfCPiy2uTPZ2xgD7r5rRUimnj5BVmIZlUkk8Y59KSqOOj2JnDmV1ufFV9ouqfETwiNR8NRSeINY&#10;dXstR0+zuVtrlLW0YslwUkJDzxxoqFONwRTg81698Jvjd4Z+G/gOx0qX4T6fqlm9tE6avbQW9mbx&#10;3JHl3HnAp5pIJ3h9hGPuniug8O/B3w78MJ7qw8OaQkOii4ia3hn1d5r+adJCcgxxhYjtd1wzkFcb&#10;jg1x9/4clivdUvNfLeFre71R7jTdDtbZbx5LZox94eZ5aK0h7A49q7XWUk49F+Jj7Lq+pz1l4O8H&#10;eLfGGleMvCHhvxH4H0+2uT5miX9gLuzaeTGy5tGDFcqxAKsdi9QMZFeqJ4B0/W7TUrLxDc3Wt6tb&#10;ySzNZRkJYQQ5IVmVCB5h8pSeSc5xxWZ/wqDTtY8IaDe+HLs3dk85uJrGWQwx/LLklo43QFQ6lTGU&#10;C4Gd3r6JYeBNV/tC5vJIo7a5Cxxmad/lVY1ZkUgSMWQ78gdRk8muGtJzdzqo0opctjx7R7XxELXR&#10;YdJ8OXFnrGp3UovRO80NtCskQMkruTuZTGNoUcEHABziu+8N+Bpb6RdL1K70p73SLV49XkhMmYYb&#10;os7L5UThjMq7wrvtK8nGBXf6d8JEeZD/AGfdXOpNGYLu8vL9o0m7/Ku4s6LgBEGwDJzWvpngvwtf&#10;WdnfaMNPjN0C90unacLhrko2MfIC0jKQeXz1OTzUR0Wg+WEL3Zxl6623iFNNsdauNBgn0yPSY7iG&#10;1tQLsYLW/kLH827k5JB+XIyM5rV8JfDXWNO8HaVoVz4ouJxpSOZpbe1cy38skhd3ZioyxPG77uB3&#10;rqvD+g6bb3aTW8CtezSu0cWppI8824As0uGIQFQCFG3aAPpUMN34kT7JDFepqt8I3N3dPcCC2iaQ&#10;kR7om+aRsjGwkKOPUVnKWttzSKSSsRaj4N0mCS5nj8P6bqF8zI09laYAhC5USyu/OcHBOFHTqOaj&#10;8K/DLw6dR/tC/ks7h5Zo5bXS7XmKAknKdcytlHyehNcjf2OixQlJjN4vuDNzc3MrLDeSIB5rC3Qq&#10;j7mDDdzjB7Vi6RrereFPFk/ijVY9Rhsr6aG30qCBGeaWAQSqZ9qjEYLyk7yOmAK5pS1ukbqEnHki&#10;z1jSfEN94kvvEmoXl5N4P0fTLxtPYR3w3NL5gwMoxRMJsGTnBds8jj58/at8c+OLHxFPpHgrxXqC&#10;z3sAurq1up45LCAMQgDFwSnyg/Kp5PzACtzx18UfHfjjwzfQ2d0PB2gW4dIo7KERXV2FGCNso3AE&#10;5+cKoOT1614HoEml6rYSaP4gQPrFnqFuIJ7qR2u7hJSEjUjA34XI9Bs7V6WGtBqpvY5Z0XZxlo2X&#10;pNY8X/GfxT4ctvGfiyOfwxc7dMubOykMD286Y8rzjuzKrNnPYenFfS1p8MfDXibVIpNd07SLvxhY&#10;2ZhnuUbzppRExEUpBzu3JgAHnseMV87aP8OofDvi/VrO/t/9ClMdxbxNEVjm2gMrKQch92Tu5/Kv&#10;fbPxTbzjTLeaSa1vZ4TEs1xboJA+35XEoAJwBjBxkZravVjKSVMzhh5Rjdo5vTf2YPDvizx3fXmp&#10;LJpunQ/8TGPRzbtEpkVdrMhX5SoxnYOcnPHSu7uPhH8ONGuofElidMgnkK28r3MywxTSH7ilhnY5&#10;wfvAA1z/AMOPidLqnh7W5rs6tZXOmujxT28KraG43MkiRuRho92CwDf8tB3rO0vxF4f8V2dvaaho&#10;Oo2OsptOsRXcarJaXGAHMkTDdsDMNrglTnPSuaopzjaeqCnaLvF2NrxT8O9K8M3llrbaLfWrvubz&#10;oIGlt14IDNLDncDnHIwc9qx9Y8aa9K+mWXh+C81QXE0cDW17l7SGFmxJPKrqdoGAqgDqRxjJr1Pw&#10;Z4Y0n4Y6jJ5CzWd/d2Qlnsre4fyJvLJzNHErBVJB5GQMngVo6Z4ztPG8F9NoN9fi5iEMs9hLbR+a&#10;oYEo3zZbBx3ORjBrxvYRTvB/I7XWulGa+ZzckFt4a8PS3F1p8TaUzxlrfRAD9mmfl5FRj1PC46rg&#10;44NQ6hqt62oQ6Vo8d3exEfaVlldZIbiN/vbVPPGABx171qL4R069xNrlrqNqzGTMmmRyCUElSJdo&#10;3FiuPT9K2NI0J7uIWkV3Dr2m26sv22GExX1sxzhWhx8oAznt6AVjTpyerRUqkYO1zhZdB8Qa/dW9&#10;9H4evrCZcXSPKsZjuQOhVS20NjqvB5r1TXdBCbNXuLexOmmxkN5qMsatsULlQ/IbBGVJXnpWXqvj&#10;OOx8q30O6gvdSS3V7zTpW2RNCrAGXcVOHweB3JANcD8Rn/tbWYtF0HUdd0JdKT+0L9yXlUs5AVcI&#10;eQh24QDA3EkV3RlGJhNznYPg2bLxVpWgpY2+t6OuqzXe20lS5XSprVWZf+Wx3jcq7lAwfmHat7T/&#10;AIJas/jq/wDFkfxDkmnZDa23h63YvptrEpXYgR2Zs5U5KkY3Y7Vwdj+0jc2XjT+yJbbU0l8yOP8A&#10;tGO7jdLqQKc7oJR+7YnJGxum0EGvLdem8bJq+qX8E1xHPcStNCj2zxktn7ybThW7kDj866LqLsla&#10;/wCRnFTbu3t8zi/2ydH1V/iaPENnatdzT40+SwgiMk6tAAWchc5B37M/7NeXaRomt+KZfN0m4hsr&#10;2xEu201ZRsLjAK4YZQn17Yr1XQZPHfiTwx4h8TXVpqd1qVhBLomlGwvksyhJDTFM/NKGLBeuRk88&#10;V03w7fRvC/hy10zx19q0LW4j9pnnvrdmgJdAZInnAIZ0weAc5IHNd6reypqKs3H5jdP20+bVJ/8A&#10;DHglv4d1PS7a7k1mKGy1dSEgS0c4VSTneQV8zPJxzk9RipfiVokdxYaTq0Guf25p9vbCOOCGEQ3M&#10;MSgsPNGAcEtgZzkV9Sav4L0Hxrcalo1pcWOr3t0Y7gQxFkBReCVzj+A9eM57da+ffiz+zRc/D37Z&#10;DYRzRNaXEcTIkhUxxzODCgUuFZSAQSMgY71eHrKpUUpOz/Awr0nTjypX/M8psPHb2EslvcabOsNs&#10;QogRdojYjaR3zgZOf5V9M/CD4R+JNX0ma/0wxiW68m5itFbyZEEbHaWkzhSyAjnpkVzfg34ZQeDl&#10;0mbx1HdX2iXl3HbJLAsRaK5bIjjeNGD+VwcsEwO55Br6p1f4leDvCGl63dajq9tfaTp6ILi00xd0&#10;rnOPKCKQNu7G4kjA60YuvGa5ILc1wsJ0vfe6/AZ8PLS60m/tpz4furu9v7hJplupg628arsUlhwV&#10;CqBtxznPfNVviZZ3XiHwpZeHdFlszPb6iXtL3UUG6wteSQuOSx5Rf9ke1b03xG1fTdFvL3xRbXtv&#10;c66VXS9O0Rol+w2zIxhjeZzs81uWYn5RwOgrjdL0C4j0m28W6zqd1pdpEElW0vnimllDodslxKv8&#10;RDEgDAUYAFebFpL0PTXNVnzsgbw6088ljNrkItmw821SI5QDlwXOMKNuSQR+dfJ/7RnxRuvih4ju&#10;NPgvI7Lw/o85tbUQggThW3KzYJLYAGMnjIrr/wBoL4u3PijztP8ADtu9rY3DAbfs4D3zdmYnO2Nc&#10;FsdDjnOa8im8GzRadbzNbSvpsUStLPKhbzXOWZuvfjJr18JFQtKb9DlxPNJOMfmL8I/BsvxP+K2h&#10;+Goo5447xlkvZ7dWdvsqENIR7nGMnua+u/ih8IrTUbO+h0O3t9FWQZsdPtGxFGynBEiNlVDdCUZT&#10;+NfMf7Peuaj4VtrnxPYeYqX+oposBj4kljLF5EjGd20ttzj+71r6M8Z6jeeHvCWpmLXI7OysUae4&#10;kmt3SYMwJJaQk7VOCAoGckcjOanGVmsQo9Fp8x4Oj+5c36mfrvxiurDwYfDPiCym8A32jWFxeXtv&#10;pdmm6MrGojFvOSwzIz/e5OD69PCND+Ml9rNrpN7JaXLaNHELIT38jONxcEyeYuSxYjnIrv8Awnqe&#10;p+GbfRPG6yg3NldSXuqW89xIxmsnRV8qOIjYdqAN6lh+Fbuq/s8eGvEGv3+rWEtl4Wt/OkvIze3R&#10;eyazljc+Z9nBDJIrb+RxgAnNYxdCF1Nenl3X9XCSquzg7L+tS/4r8K3ttpNv4tbwnp/ilIXX/SLe&#10;wN3NGDxuJjId1HHBU44rgPHfxqtfFMNtbRtFZz2u1549UjaDbtI/dJC+0c4ySBkYxyareHrCDw5Z&#10;Ta94G1/xR4g15GNrbNpNubLyX/5Z7p34ZHAzjOea42003xp48vtRfVnk1N7YyRSwXdwXnhlJIO8H&#10;kN14I59a68MlL43dL+tjkxTsrRW/z/E1tL12Xxz4kls7Fd2lwr5kcggigaacAhuFx947du4ZIU1w&#10;HjGbVjeKHsntpLW4SSbe/wA6AYAwD1HPavYfhfoPiLwNqrG8s9NsrWQLC/2iMM8mAdqyYyI8Bgcf&#10;xV6X4Z+CWj6rbay+pQ7NQuGZZYtKnXbaK/8AdV0JJYLknGBntXTKpGjPRaHDCnOpCz0PAj41GteB&#10;l0LxXpT3cdpcGW1dJmguYPm2lkxkFTjnd36EV7B8PfG1pqemPoWn2KS6cYy1xZBH+0rGEIDIjON7&#10;liQSvpmtC18C+D4VbSn0K2uB5i28ZmuViLs+RzKD3PZa5/XPHPgP4LprkHhrWrjXPFyL5UUdnefa&#10;LGwViU2iUph2Ug9Dx3zXDJqveFNP9D1EnQtOo0U/GHhLxdpPhW+8U2OkR6DY3d07Wcl+0cdzFbhF&#10;iEiw/wATgBtv3tu9j3rxy+urKYWMdludeYvMaQs7EZYszdy7HGT9K9A+EPgbxn+0r4l1DVL7Ub++&#10;toENudUvnaUxHHCwhvlUYGSFHtxT/H/we0r4f+NNL8OW/iu28UXDDZqUjwBBZyZG1W2ttHBJyTxj&#10;nrXZT5aTcJPVHDU5qq50tDsf2YPhbrHiDWm8QXciaVY3Uqq008BwyRtnYjE8853eymofGPxY1Pxb&#10;8W9QuLLXF1Dw/pge7tLQ26JbzpGMEMqruILL90k8Y9a9E+LHjjR/BngDwhp/hyabULC4e2gW2t48&#10;QLYqC8kMbqPmnlVQMcn5snGRn50+F2qXfwr+J3iG88ZaRd6RBZWK6mNNnj8twskiiJWUg7cllHI7&#10;dK40nW56zWttF+B1S/d8lLz1N34tRy3lzouky2Wn6PPpVst/cC1tyG8yY7mikYHJfawO3oAccYxV&#10;S08PWWo3Og+Sq3clxE00EZLLJbtg5ZscEcDAHNcBeeK9S8VeJtSv9TlaOfUrh7h7mK4w4LNnJPVh&#10;t46V6l4euINIbSrvTtQSKa0iZQ5Xe2xeRJ/vDd3GOfatailRpxi9zOCVWbkjstFsLnQPOI8Px67L&#10;b2czi7jQ215ChXBYkkK+5SQMHPFQR2Gh6h4Rubq316wtvMgKmyWNkmWQhuP3gALdMDoSDj1rs7nR&#10;v7SvvDWmMsUt/r8bNbTz3jnfsQuQzBcA4PTnngV5t8TIPFE+t2/hbTUe61GOJbeSOBE8ycZOAV37&#10;9xwANyrjJPSvNpOVRroddRKmn1POfh5eR+HNPt51tNQsYZHSK6kF08Mc8vOQdrckdhg96l8b2MGn&#10;2lrdaNfSwalqZS1ntGlM8rjdhWbf8wOc9BxxXZW+laV8GPCM8Gr6M+p+MJLpTZWflie2tJXOA88p&#10;AUqC2AVB5Fes+BGtdBiuLTWNP1KTXr/5bnXLS3SGDauAogkCkDDEkHnGCa9CdXll7WKuvzOWFJuP&#10;s5b/AJHill4k8Ti0l0681f8AtCCX7LbzWxby5EihZmCAtyGJY7icdBzXuPhX4VeCPihqlhdeC/7X&#10;0fUVtHN7DNJvjhnA+VAkj+YoyQSyErg4HNQP8LrvV7OG90iez1ieCN5ryJnS5kuYkJUShsLlzt5w&#10;CM9etcXdyXVrEbyziu7JmRsz2pNsrw8ZUHIYKeMkE1yzkqj0R204cqumdRP4y8YfCvVZNNuLpbuG&#10;Bc+cjl4lZOMBgA6ksB99c981j6N+01rfguOXUrfRYp9S1KQ/2lBbP5yyuq7N8rucpn5T8uMn1rjb&#10;74oeOfCt3ql7qOrXUk19P50wc/ujEeiOoGJAAFA3dhUsN74B8SWejC7QWviTU9Qubi+t4rUwWsUU&#10;0h8qOJ0J27dqluOrHjio+qU4+819zZo8TOXuyWvmJr37R3i7xrpQsPE1tbXCjrci1MDrErbs71YN&#10;kYAwuM7c1Ssfgzq/7S3iG48Rpdf2T4WjQQQXGoXzTS2sRP3toy2WxnGOPXvU/in4Rt4K8W6jBZNd&#10;a7pCQQ3qzWYE8TCQExxl2x5fzLkjkkY6ZrkPDWjyQ+LopodeurJYJBIJ5Axto3ByEkJG3HB5IwMj&#10;pXbGnCD56Nk7HG3KpHkqao9j139kW30HTH0y71eRb4RMbXUdMunaJwVG0zLIPk6+mM969F8E+E/D&#10;Nt4N0mPxPJe2L+C4keewF75Vu7sPLjnLHAdXGcnJCnjFeLWHj3xf4QOoabrWu6pqGnTXUbXr2zR3&#10;9vcWbNmVBszwyHorZ6D2qddS0D4sSvovh+2WCCC6Nmuk6pcNEptyG8i5WLJ2CP5d3pkEk15daOI5&#10;lzO8fyPRpexcbRVpW+89S+Hfj3SLv4keLdZtdMvI9GQRafDbRPJJblwxYykrwAhIAAx14x1rpPil&#10;qXiPxHpOraf4fv7LT9HmJj1a8vrhQlrGBkrGp+bdL1O3GAcda8Dsbv4seD9KsfCp0u1g0u0lc2sm&#10;nGO4MzMx5LEZ3Z9cH+kNz4r8SeGHuNT1e81uzumQqJJg7W5BwCeP3YIC45HY1lOlyz5oteRUZxcL&#10;NP7jr/B/w70b4M6bNBFYPJ4n1eKO8uo1l81LAu7CNYI3LGRgATy3fn0rH2+PdR8deFnsbfU4bV9T&#10;dl0y/tjbwyBy7CTCZTGBvyONwBxmvbND8LaRqXgkavr9tFBqq6JG1zdmAutuHTzTId3BYjBbkHJO&#10;K8cN54JX4j+FLzRvHGr2Fnpswb7TZvJMWhMe7CxkGOMFjg4BGD680oc1RynU1b7+hq1CEVCOiXyP&#10;ZtT8PeJk1oabevcX9i1qzvO7xKkkgc4AKfvC2dqndxjqaybP4Z3J1Sz1zT4XtdPjieIQLqhXcZB+&#10;8ZCX4zljjJ/Cu617xVoE9zDf6bren30aROHkS4WCdGOMhUwAXZuccdOlc9d6Ppd1p1trGqQ6ZLez&#10;FruK41a2e3MStwBG6M2CMck7SfQVycsmzrhJdjxrxzf+CvA/jG51TxJpl94l1e8Z75NVupkDJGuA&#10;I4IyNpCDC8kNwTjvXnvif4qaF8S9Vv8AW9U8Ow3mhpsh0PSnumt5A6cvK2xuMAjJGc4Ar374vavf&#10;/FbwoPD+j6RaeJC0sVv9tsFF9BYAqfMYTDJjfb1PYGvIfHfwc8bHSLnQNK8CaU0dmyRWd/Z7Q0EQ&#10;BdoyTzyBkk5bntXv4acIxSm9fW2h42JhUk24LTslcX4f/FHSY4ks/EVnPbWUzS3f2a2Vrj7SduFU&#10;k5+YAYUEY79ad4h06xubTQfGNjpFhpkTS/ZLSyZBELYszKssiLuDP0OOOM8V5/4E0DxNc+Ip7JtC&#10;uYDHCYpZ5oswxyNjGXJwuRnGOa9a+NvxB8P694T8N6ZpVlFo39j6orX1wrKothHC2/B6yA5AGO57&#10;4oqQUKyjT676mMJOVJup0OFn0d9XVobmZJ01TzLKBY5RbR20rNl5MIoDEBs/NyOQas6HD4V/Zx8B&#10;2Pi6w1G51X4o6oZf7MuLjKppdurFJZlj4VmbBAJ4O7IrizrMt7a2Mw8QXFzdPFJd21i0bMto7/cG&#10;/ggjqfeu98DfCCb41aRqGlanfJpdtHPb3Fzq77SYhFw0ECkhmO1zuOdoOO9djtBWm/d6nAvfd4rU&#10;8l8BeCte+Mfi57yKyu9SjklZrm8ZyWkJyzHd3bk+uDTdV1W8v9ZlGg6fqM1lGotomiQuQyDAAwME&#10;jA6V952OoeF/hj8HJ4dCvLTw5YWtrPH9oeBJ7rdtI3MuRtY/KQCSx3CvH7bxh8S9a8Za1pXgvQ9k&#10;cVnbpZTanp6WlzZgwBfNOcYkLAvuOTk0U8X7ZtqK5VtqTLDKkkm3dnk3gvwl4zu59LvPJGg6ld/u&#10;YL/WozFJI6nhUjdSWbnk7cDjmtifw94w8R6W2neIvEE15ZwXjSXSSReYWkSTcYkkX5ixcfNuA+71&#10;xXV+DPg78Y/APjVvFGrXGmW0Rt/Kk1TXdUW8eMTSfMwJbG4+WT6c15x4gulj13W9K03XRd21rdTa&#10;lfXkF2UjeRv9Zh+N+0/KOgzjAFPWUnytadik1GGqeps+MNdbTVGrQySrdeStvbQyXTusRCsrkKep&#10;2HIB6Ek9RXnnwT8aXXhXV/EvinT2jfVbKzW2sp7lS5geRwpkA/vKqnGc4JFaHjDxF/wnVvb2Ftdx&#10;sllG6kq2MqfvyHA5J+XBz24FZs/h/SfCOnXRjS5S1vJCJEOSSsQGAQcnlm/lW8Yr2bg92YSk3NSW&#10;yKc9y9jcDUZneESSI68bmunJ7DklmOcnHeu2uWk+HnhzUdK1W0vdO8Sa8kUd3ZQbQY7FJDKjSKRw&#10;zOR8vXArT8P2KfDrSLPV0ubLV/Hep2nn2N7t8600S3YnayFgA9x8uM4xGR3JrzG4uLmG4vrm6kiv&#10;p76Ubroy75JG6nJPOc8557Vg+WouWL0R10+an7z3ZcQRamJYJ1uIoS64nkyMn8OtfTv7H+n6clnr&#10;y3ltmKe63qzoChwq5BHcdCc18v2/iC5McCQ6dKYoAvmK5yG9/r6CvsP9m7RpNJ0jUJdWiV4rXUD5&#10;cTHajoY1O8bsEjGBx6GvPxbagkd2HUXK/Y3f2h/idbfDLRbPSdKsEn1zVFlkjlvBhbSIHYZFjXrz&#10;kKO5Ga+JNVnivbufULg/ab2Zg093O5d5HAxjPr24rsPiH4xufiN4r1LWZ0W5lv5WkUsNqpF0ijA9&#10;FUDj1Jqr8OdMh1nxUUkto7ltPhEwtzGQrtkjn8upGK0gvY0+ZmdR+1moo9D0vXdQ8Mfs8aV4YZpr&#10;bU7rU3mnlyA8dtjeUVx6sygjrSfC7wwnjrxIPD9oLqz02GISzzW9qJJpQ+Ngw3yr0Y5PYHiuj8Te&#10;FLvxprS/8S77B4O0OOFtWuV/dDGzfMscpJLyYzwvOM96u+MfiLZ/DhLvSfC13HZSCKOCKDTl8xGj&#10;2fKZbhizOUV+FB6nnFcSlzK0Vq9TpceXV7L/ACOX8V+ONP8Ahh8TNQ8JaNNfXGlW8a+b9olUtM38&#10;QbgLjjAPua6G4mtrzwbcwNDLo+i2FmxtbZMXIictvTOBnZztwDxgdBXyVrOqS23xInkuTJdXkkA2&#10;SF+Wkznn2PPHqa93+EnjqfVDHBaiG2uEfE1vdEApjg/L6VriMM8NGNSOvczo4mNaThP0Q/xp8OPE&#10;niK70GXw8Le9mk8y7a28woy7Yw4Py5GcLgCu3+FaHxv4P1WbUfC2uX139jltxcS5WJXKEqFZsDJP&#10;cCrPiDxPcfCjw4bS302G8ttRiluJtbhElviUScwFzl0JUhA4HQ8DtW03x5ji8EaTY2s0cusyW8c1&#10;tp9rcmWy02BQUAd2UO5bGTkA9TxUTlKtFO3zCMFTm1f5HIfFXWoPBHg3w/4K0p7TTb3VLBP7UvDg&#10;yw4zlWHUNIeMnnC+9eLro17prj7M0cwifcZYHLwITgtkZG0Dg+9aPju5i8QT3+pSzpe6mWL3NxA4&#10;yy7clVA7dMY6YrA+1m50CZ50uXkijaIS+biPHfcvQtyBk+lenRhaC89zhqyvKz2PRPDN9aStK0JJ&#10;u3UGRnJCFd/LA9zz37Gtoj7C9kUjLIs6SlohyCM8+nHX9BXm/hfxklzpaadPEYZ4grOrDaGQbQfz&#10;6/hXon9qaaltbYuBHArtP5aHzS+0bxEnPQkJnOAASeelctam4SvY3p1FKOjIPAnkWniXxSJpJr/z&#10;Crm7mlaU+SJRgBCd2PmY/dwT613mh6Xpfh3xbr9jcQefpz6bavaFpSEE3mtuKM5ABULHkf7RwKr+&#10;HdG03w6k2mCS9hkulkudSuhaLHcF5cbIUkfcd/0HATJAr0C98Xy6Fo1laaBYxSpEXWW4urRXnLAb&#10;QzbNoGMcsRk4z3ryqjbqNw62O2klypNbHg3x+16W2+JvhO5nspbKKazysg2eYpRyQy4JUEkg+vrX&#10;afBWxn1+0mt5L7ykm05oZ4rhVjGWyikkAqQqyYwpyfl9DVj4r6VL8WtJ8IyfYrZLuxuSkl1Zwqrw&#10;/KDx2Ksw6kE9T2rqfhlBJ4Ct401y3gtgs4KmKQzPjG1cSAYVjnjA6D8a6K9RSoQX2l/mYQTjWk+h&#10;84+GdLk0mI6Peqzanp4exW2Qnc3JyygcgHB7jrxXo2heMdZhuLptKn0z7JZOW+zzXaJPEI+GYRzA&#10;MVHQHvx1Feia98PND0GS9uEWW7ubaMm3OnwCWaWTBOLh2JVGJbB3AetZ3w6vrjwjplrql3BZ6BFq&#10;RgWO6mje4kL87owzRrlfQ5wM59K1rVVVjzIzpxdKVr6HFL4P1fxdeWN5cQRrqcwmv7vVrlXmSJSc&#10;Rksj8yR72UBiAufu4ruNVQ6/oCWevapb6vCiRO8It9guUZhsCBT0bYSSACcHnmvT7N7+fSYTqupf&#10;2ml4iz3JjSO1jkGcBGYAlVBBJ289s815pq2uaZ4d8SXWmWPgzTX1cSJJJM1wZIoondlBBDK7dM4A&#10;wB65rkTqTW+iO1ci1tuTXmlWL64niC4hu49PsJ5LTT9L0jbbW8cPkrkFyp3Bn3cHuB3rx3XdUXxh&#10;qup6nc3F/pOn3Nw6teSK920ELlQmccAqQRyOM9q9r1bU42mt9Pj0vy5ryEM1/Z3BeziRgcyyI8LY&#10;UjcQucnA7V45rLwQ+HrmXTobmz0a5vI9MgNxDvZYDIW84EHAeRl2soHygkc1vhpNvme5hXSS5VsW&#10;dEh1LT/EesaJo6zXKRst/GLg+dE8bhQC8jqTkgAHAzzx0rpdWtLDXzZWuoeJbTRtQskLOdPjke3h&#10;aNceTuQjGM5Jwcnual+GdidRutSmVHudLOy34m+bYowQkf3woPfpyMZqa68ErL8RtJ0GyMkNs6q9&#10;4ZrUo3lMwz84U5yeBkjoc9KKk7zfdEwjaB1emaDpXi3w9pt9e+KDYWNkNsesWeLeWQKTkIJQWLuW&#10;IJAxwBnNNPinT/H2v6paNd3NpYxRi0aztJSzXUJOQZSDhBleVyTmt698b+CtG8N3lzo0csuoR3Zs&#10;reM2TSzrNkq3lKRgDnGcdM1y011rSeKTJJFY6Olw7SzXmsyxREgLgosTEbDgk7j37VxqDOhs5PW/&#10;G3xG17xXbnw44sdJgLRwrbWgi0/T0HygtMwXc5XO48DJxziqGoeOvC3iLxB/ZOqeLba/uoy0k9zp&#10;f2iRZWA+ZRM3ysRtxgK2M8Vy/wAc9ck8WRN4a/tybU40eOMC3k+z6a2SP3hO0B1UHqqnJrtvg8fA&#10;3wi095dNSDWddNvHLPd3TgN5f3cRxAZwTjB46DPWvTlGCpqb38vzZxR5nUcVt1Kdt4d8Uaw11qnh&#10;fwnp+n+G5J4rlL3xKxiudQuoMmIBS6uQOCMooyRxVnwl4U+IPiLxpda5rfhnRv7T0km3aLXrgPFa&#10;scOTsXMaZBB5yemau6p8Qx4dhj1K08OG4vGu0nE2oyma4mV5iZsli3lIFUqoXrkemK8n17XbDT9O&#10;1EhbyK58Q63d3d7Y2l2JSxKDyQBIueh5YjHTnNbQjKe27CajHVn0PqnizxPYaVpmreJvixonhjw1&#10;fXAtoj4dtkICMCN6LGm4/dIVyMDOcVx+o/EPVNQ8J2F//wAJFpcfheC5OnWCar5ZdyA7yTTW+Nzb&#10;miCrkck5NeZeH/hXr1h4IS8TT7beJ4TI2oDzVihVg2ZAmcYx90An2rN8ealo9qNQ1OxlsZdSuIy7&#10;6ommNCs844ZYA3zJGu08lck55AoVOMpcqdyFN01zNGb4KE3xi+N8utrCltcatNL9mtre9FuI402g&#10;oCwbaBjHp6Yr3bxt4g1bxH4Mj03wjanX9EsL6a01HWZCiSSMHxIUdvmKdMt/Fjj38E8C6RLpvhm0&#10;bQLeK41hmQ3Fxd2/yiSRyZASwydowCo9RmvZtJ8fWPgvTNa0LU7k3Mk0DPJcpKsNpHIvyouUXCHO&#10;cKQx4FGLi5TTirpaJFYZpRvLrucoNVufh7bXt3FJe/a3svPkt57B1PmkFRHFKQNwUYPGe+MV4R4d&#10;+GWtfFPVptYum/4R7Si0sr6ldIzF9gzIVj6t7/WvRvG3xS8VfEXwv4e0rUtYSeOwkdkjRy0s8jKV&#10;AYDghVyMjHXNM0Lwff6jC8CNNc2Shk+zrlYwduTx0wMHNdNKX1aLkviZzVksVJRfwom+H/grwnYe&#10;M28PXerQaysVg17/AGglysdvMwUsbdeMowA5J3EngetJ428bX2uSWemafdWmm6XYyrNaxWdvyDnI&#10;AG3JAHHJ5zkg1m2Pw6aOeS4NnBcKH+SDbyBzg56/Si18JrZKtushjvVHmhCo4A9fatoThUlzSd2Z&#10;OMqa5IqyOru/jZq3ifTp9MN0XlWA2c0M0Mcu5OMLGoHXI3YGeSKv/DfwKfGHifQdNF7q0j5S41W6&#10;ktMGPZkRpHn9WYViYnsJtN1OGC2N1aTK5dowrFl5GWHOD3r7A+ErJrunWut29pbfYL+JXaSNQZEf&#10;dwGJwSK4K0lRXLDS51QUpvmk9TNvP2QPh9bw3mo6vqXiPVb6648+TUWTDHhQvlhRntXlN9+yP4Z8&#10;PeMLB3NxqVu6b1tNQJdN+AVD9+MGvsjVbaM6DPZxkBpYyBuO0KeucDng15t4ntLhNImupJHfUXCS&#10;JGsm8IQcHacAjcuaxp1qi05jScIy1aPMbf4YeA0me2tPDFjZOrM4tobiURu/ckbsnvx9KzvG3we8&#10;J6/Hai10W2t3hxLFJFEFGR1XHRgcV03/AAqiyFy4utUuL5oZkuBNM7EB15AzwSOgIHvXo+pqLfSL&#10;GOO1DzHzYkk8sLGC4yDjrxjir5ne9yXFbHzlefB+/hTUZNP0GyvJJgogjt4Y/NVyMKxQ4BXHJ54r&#10;b+Hvwx0n4c+IYNU8V341S9trYWsNhDDEkcWRk74kG1iT3PSvSbzwlILGG5t9avLa+cbZpUK4jXbs&#10;BXI44Jrj9L+EVrZatPJPrE2qu54lnuCxd/8AaXpzzWiqNxtczdNNlrWPizZWmoyWWj6ZpWl2sTh2&#10;FjbKRvIIJwoA3VwPifxlq1xqMVy9rpurrvAVbqAMyNjbnknnBPT1rq9P+Gml6fJdR2SRMskzvuQ5&#10;UMOGIPoKml0KC3aNYbaIlSCZSAqg+oJ6n2xWycV0MnG55ZqPw3t/EFlqWq3NlIEjUC2sNI0+Uzyk&#10;ZZyMk5CkYySASeKm8FeEL21sdOvpNNeznu8utpNKjzBAT80gUkocAnB5r117u4tTI8bC0AXPmqep&#10;z745GaxLfUE02S6dme5kvAC+FELqck7tygZHufwrZVZWsYOmr3Ox8LIo13S7hpo1ikkQszco3PTA&#10;5xgV6D4T+I0HizWtdXRLf+3o7S28yKKwby5J2WYxshDkYxhuuM7evNeN+AdTkv8AxIHttKN2LENc&#10;sGkUmQLwq844y3Jr0NtQ1K8v/wDSfDh03TYYuLTT5Y0knOc/M6EEDk8DOc15ta/tLHVDa6OQ8X+K&#10;PAXii4eG8sruTVAh864jKSFMuo8rGcEglc45461q6HfeDPDkqaWrb9SitGuU02KIOWTOAO+ZGHzb&#10;OcCqmk+BE0l1uY7Z9zXwlinvJfNlRGJ3oOxyQvzEcBBXQ6rpUq3sjec1sJ5TKbe1LFmJz88nHLew&#10;4GKtvSyK5bu7G/ELS7TXdLg0qy8SR6PpUMZN1aRRq8k43bhGWIIBz65UZOax9T8E+H9dnkstU/tJ&#10;IolivbXU4rseUwQ/IpVVCKUAOfUVo+JPC+nWsiwCDUDPKqqqRyhVwBnLDrnNc9Jf6noDbLeL7Xft&#10;BJDtScLsGOcL0zg4J54yMUle2gOOpxPjXwVr+qeJ9Ovra60LXJ4LrzLHULG6ht7aJODtnidshmxj&#10;5Dg5HAq74T+Edx4Nv1u/FbTyiW4lmt7SKSaaGQnpCAwIXB6sgYnHJwAK1LDUbv7JbzXfgmwuZYNi&#10;CSTT7eVlAJKks6did2RV2fVbzVL37brCNPHGjBLa7nkCIG7mJXVWPcZ4B5pyvJcpHLrcteLvHngT&#10;Q9IlsP8AhI7W01GNhJDaWsJVIdi48lEweRknc3JJz6AcTaeFLjxyBeadpEd6lvl1utStFKzS9Mjc&#10;QzIAfQDNddpN34Y1nTraz1Xw4t/aIPLExuZEcLuyWY/Mzc89e3pxXqPw+eDS47uHQ9J0PSbNYitr&#10;dz3pkmllP3QYwgwOnVuSKcZcisjRvm9D5Jv/AILa5Y6j9kZIUuZ5H2mztmjWJh0LH+FSMgEE5IPA&#10;rovCnwq1TR5b9Z7yGzjuUCzXYnLSrKDuVmBUjgjjmovi78bdX03xDfWE9loGq2dpL5M9wts2CwJB&#10;Q7n4bO4bge9dBpvjGbx9Z6dZX95P4L067VkJt44ZbduBj98rqYxjj5lIz3ronOpy+8jkUIX0PadE&#10;8U6Rp+nQpe6jBPsWNDHhsyk9yE9T2HHvXcadq7Xd4bNTDGrO0W0zFimOCM9ODjj1NeJeIPgVp66d&#10;pWqi6kkhj2RySXmoyid5Q2ASkYILYIwM45BrrvE1n4Y0HT18PadpjeQjOxt2vZoU81iWdmAcMzFi&#10;SxJ5PavPe9kdajZWOr8RePvDHhm9tbTU9a02HUG3MYnJOAvV3AztUep4zVy58X6Z4i81LK/juRCh&#10;cPFIojUYwMAfN+JryLT2m0GOSCy0+z0+2lUrOba02mVD2d+Sw+prOj0TSZlYy+HrGGwwWaaG0ZpJ&#10;Gzu3BgAc9OSa25HuI9E134oQeHhFpltdXdxNHaPeqlvPGZpQuQcs52rzjlsD61xup/G7RNB1G21l&#10;5rHULh42WGOdxdXVmCmWVdgWMMzEsWBJO0isGCLStDt7lNI8P7JJIm82ZbQuzAZIDkg+vesfUtQt&#10;tNtWSHQY4sxANcxWagjdzkMRnJNXGmmZyFu/iV4X8WAHxFpq6jPBp0phvbh1he2nbjNttBETY78n&#10;PeuMhsHnhSVbguHUMGlu5Wc57sdoyfU4rVgvFe9jvHtYI3jXCO4BI/757Vppr4iRUaO3LKME7Z+T&#10;/wB810cqjoSrM+ebHTdOgt0e982xvBIg8+1kYuMHo4PY+o9Kz/HWnqdTZNJU6iot2jCxxs5nPVmy&#10;ORgHnPSuk8B21tcRol7aXeoXluodpGfEr7gTyvXC+1WPD2r6Pd+KrTSJdYkbT7WCd7p4JtpT7vIJ&#10;X5jjcducZIriUpU6jlvY9uUY1YKO1/vMvw9f22haJaxXhitjJiOHzBvZFLYBAIGcAn863JtR0K3b&#10;xVHDfWsEkL20kbsdkjlFAYqAMDlyMHnPXiu6uvhR4OvLq1gi1qG/vY3/ANIi1C7jVLNVGcgKeWwQ&#10;ByQCa8d+I13Jc+JNRstOhN7p8Qt4XuUZQzuq8y7hjcDwPQlTUe0hi6mnz+9EunPDU7O36m34W8F2&#10;PjPxDp2i2du2ppqM0jNBFKsYCH5pXZtuRnBOOOfrX0Z4QsPBPhS8S9gS18LjTbjZLZWlpPB5LtuG&#10;ZlII2BOQSSMknNeTfs9Wun2NtrfjHVRc2miC1awia0mMUm5zgsDxngY7AE1lfFL9oXxJq+rRjRNV&#10;uNB0C0gS0s4DMkjtGAMtOCMMzY5GOnHOTXBWoVsRW9nTei310OqFSnhaSnNay7WvY774h/tTeLj4&#10;jg1Twhut/DDFrWFb25VrS/WLhnWEL8iEnjnJAzxXH+Hv23/iLdeL9Us1vdNsdOYqV0y2tA0DttCn&#10;LE+ax4yDv49McVl+K4NM+IXhfTbW2jg8LeINguIWso9tndtnO6WPopOOq4614Rd/B3xf4a1ySO5N&#10;5Zlh5pkjtGuVc7tg8vy8nljgdK9vA0aTpuM7J9P8zwsZzqonFXX9fcffnhL9snwHcajJceILe/0r&#10;xDJawPdhLYXEbOhZVO8HIAGeCM816h4Z/aT+H/i2xS30bxdp+lao5CeTqgNrKWJ4A8wAMD/smvjX&#10;4Y/smX11FHf63p+o3EpVFn2Rx2x3beAD5mWck5JI7Yx3qz42/ZN1GG3F74U1G6EZmeK7tNYVUI6b&#10;VhCsd/vnjPSspPCyqckZ6+mhp7LEKnzOOna+p9wWs+s6PftFeeZIBGZP7RtygTy2bJLAN0I6cfSu&#10;c0vTbjXPE+qxaFJZ6HbahY+fJewQKgupyxVXYKQQQIyMjqCMjivjHwVr3xf+BNo8/h+4jv7B0Jaw&#10;v4WuIjjgusOQ67cjgHHtXqHwv/bI0K/1Rz4s8OPpWpTxRJPrHhxCIpnVsBpYnOUwMnaOoJq/YtLm&#10;i7ryMudXs1Zn1qJPEFlNa+daQmHygt1d2s0ihDkMwVdo69gckVLqTapeLK2j6Xd3iE4ku5VijMQ4&#10;4EZZMjBPA29ay/D3jHw14y0i1udG8Qaf4ltRKXhjtpVSTcoyR5bc5B68Zrc8N3NjZ28l0WuIW1GR&#10;pZbqKJzHIS2AN7DGQOmOOK5HpuPzOJ8V6/d6Dptpqc8OmXKtK8K2R+1PLOGICEJg7CPXOPeumsXT&#10;yrKTW9Nt2uzZxzxjcpInXO4BSo2swGOM9Rmt65uBNoT33m/Z7e2YSfaJGXOFyPkZc4PTGRxXP+P7&#10;TUNf0bTZIb0Sx2Vwtyktukr3C4BBO8HbkgnkjHXjms3prYreyOn07Uo7oR6gsupCxs0+bSWtA+xs&#10;d+N7P83qRxiqk39meIpJZLWxNyV3o9xd27RzxMWJMWGAII4I+ornYdcs9NtbW+e6SETNttriW6ln&#10;nnfdzH5Q+8F9CMDpmuqvpm/s/UjLY65GypvW60a3kBbPzD9zuYlgRjoeuKtpyjY59KcrszzGPDdu&#10;7TedNpqxbpIokaSUMqBUUDuOpJ65ri/E9/c6q1va6hDbRrq0Uk7/ANuu4gj8pcr8vdFAXOGB3NXY&#10;XfjCKK/s7CytrqffaSTnV9UK2yIVK/LtbBLYbuAABVTxKbuzivLm3ktL+DRYJ2czGPzVlfa2AW+Q&#10;KwyoU88Cs4qUXZ7Fvlep5VD8Lj4qvILvXNc1lYbWRZp1N69tpoukIUOI2DMyMAMbsjoetd/rNnHp&#10;N7Mk8dnDYIyyXCab5k/lrt2rh0GSzZJIKjp7isb4sJHDC9vpo0fVtRErypDeXZs5o02kzb5oifMA&#10;TcNhxkYHpVHR5vD/AITYXyXdjpjajNGAnhvTmV7uABc28Un3yB13EKSSeaJxTjqXC99Ea/jnxDrW&#10;j6Tc6lp2ny61LNNbp9osMusKD5FkmjJGFCjccdzz0ri7/wAC+H9cVFvpH1Z7AySXCeSAk7OxDxFV&#10;IOCVycniusv9Bu/iTYztpU2oeGiofT49R1OR1mmZWIJGxv3mGH8fBI6evY6H4Oh0bwrZ6O873Z0u&#10;BFtGVHhaVeQTM2TvJ3Fj05Jrz5KSeh1xUVueAeKfhXomvxa3aap4Vay02Oe0s9Gt9HufJtYLaBg8&#10;85lxw4DOoTsFGOWzVrXPGZ8IeEtbu/Cun22uaZ4ejur8ar4lmaZmLIBJFCoyTJEhXIfgsyY4zW18&#10;ZdG8Oa7LaR6x44j0Owk3vJoSSSWj3kcaF2fzxgqoOCynhgOWrzrQvAel+CNN1nWtI12LWU1iGHW9&#10;Qi1K1D2JEakQsQrbhEeWH94qD2qXUcNZP5fNdTrhGM42+/7jtdY0rwn4T+FfifVkt1tPP0sTQGV2&#10;86edkEcch3YO/c6huAD6V4Xonw91XwF8JNCsvKD6v4u1CK98tkINraxMMLJ2G8MG9gRXYW/xPuPi&#10;LbaneagBNpxuITIgjF4qFmCkb+gQ4VvVcd69E+JcmraHdaLb6QjOz2zQn995chYsrbg3RvlVQBxj&#10;Fc8K86N4NdV+Gx3xpqs1O/8AXU8y8d+FW0HwVqF1Fs068uLI2G2VWAlQt8xIOdvTg9cV87+IBN8R&#10;/i7oVs1zLcf2klla3okGPIMcaxbVbJOzYvY9816P8QvE+oad4l1sTXWqahFqarNNJqsa/u7tcouz&#10;AAKEKRlc4xXCfCDw3NcfFnStRlRZljvWwNxClQG3H2x1HuK9zC3hCVST6afM4q151ow81c+x/iL8&#10;TjY61qPhvTbaXT/CugQrp9u1u5jSeUIfM3MCPkiXC4HVs1zPg74z218l7Z6lqV14kihCR2n2dVMT&#10;gAjYka4UlCvO0Hgg561wXxO8T+Ejff8ACOazrL7L26k1G80+2g3tbsWysc8nJzjOU468ivM1+I3h&#10;XTjLYeG7K6ieCXZaXVuixJtQHMhTJyxUsuOMgmuShhvbxc0mn+HqXVqxoWi2rfjc+j5/EMvxrWw0&#10;eOyu9Ctokmilhjsw00KowCMS3AzycZPT3rmtcaxt/GWnaTcG4bxBp1lJLa+HZHD2mpsyhElV9ufL&#10;DZ3gsApU5HTPDfDP4saZ4w8R6ncX97J4b0e1C3AiPMYYNl2JHTd/gO1eU+Mfi5qvi79o3S9R8L6l&#10;qWoW0cL2lnZavKEjw7fNGoXB2N8rH86ujgK06k1JWsm9fTY3q4yjSp0+V35mlpvvud/+0f4Qv7Hx&#10;PDqGsXlvIl7afbjJp0Oy3cFhE6JkDhSVySBnIxXmPwg8Y6N4J8TyzawLgR3Mvkw3Ry1vFGvPzEnd&#10;gE8Ade9emfEvxJqHjnx1qvhDXLzTY4oNLtI/tGmLKbS1ljO+WFJHJZ8EruweSF6V88eINKiOtaZo&#10;pZri5UytM8AJIy21cj6AH8a9/D0fa4b2NXt07HgVqvssR7anrr+J93+ALzSLi5u9Ve/cy6rEIrZp&#10;AqLMmSWAIznrnn168VH4u+Kia5oWpyWl1ZWOm6DeNbrqEVikqXSKybiBjJJ+5nPuDXyn8GYfFHw+&#10;8QW2qJDqEfhRpRb6hdxLui8tsqwwc7SQcHjjNep/tP6xFbakngHQVsv7A0m1ie9uY9pkvLiVUYrG&#10;APkCIQox6mvHp4KUcR7JSvHv5eh7E8bB0fbSh73bzO88E+ItH8J6TdavdxWTJrFyY7aYGTDsyMww&#10;quWAXbg++O1WfAVj44123M3ibQbdtVuLganB593bwLPAsW1FBXBBwyjBXpk5FeO/BzwzoC6Umr+J&#10;dRgtbPTpH+w6QGEk9xNICvCqNx2BRnjHPvXrnhb4h6leS6ja+HX0660cCSBNS1RyPMAUlolyQF2A&#10;levbtW9ekqTlBO/mZ0q7qpT2Pmbx54u1LU9Yu49RvrmC7glkjnh81gIWDEEBepxzzXolrfzeMPB2&#10;geGYPBdzawXQMsD2c4EjAKFa5uXc4VSSNoBHXmun8S/ATQfF3iKfxJqWrW9o2sRwz2mm6QvnxyMU&#10;Jk3spOxSQMknIz+FZqeC/Enh3VtD8J3etJp0upGQXP2YyGF4EkVYzIwAZV2gkIeOB65rpliKDhFU&#10;7XX+RzU6NVSk56qRd+FPw5+H/hPxfpc/ijWrweIiGOmWWo20j27yfdZVMW/ftYcEH0wM1N8WboeE&#10;/H2n6Q1vH4SM0EpuRBEbk3o5UGMSLgfdPytkgGvKPF2uXi+OptV060jt7azuHMdi/wAiSup2BpAD&#10;ySOevpVKTxBr+ta7Ff6jqNx9pjuvtZW4n3hnMmSAZCeMcYGOK09k6klUm+gKvyQ5IK2p3vifUI4U&#10;0+W51iW9BPmrpcihWWCTgMVQYQkZO36cVPd+CfB/i7R7GGK11aGKJ1E2q6ddyTJb9iBbOBlmBHCn&#10;twK858Ryve6+lnbxywCZzLNawxMir/dbOACTz06Cu7trGbQvh1Jc2OqS3FxEx1CS2iSRVWOLli4Q&#10;FnQD1CjLDnitWvZQjyPUE1WclJaHR+Hf2b7nQ1jm0nx+bnRvPaa3+yTvC4mAKhbiIuD1JzgHJ716&#10;9p3i7xN4BK3Hiu31H4ksARbNaywrLExyMsuFZhtIByTjHevn61TQ7vUra61Xw1PbNq+hw6o9xAhV&#10;1dpCkKRjhmLMMk598V694v0258C6bBpVl4gZvEdyohtjHE0dyHH3S0hLqAcnnIJI6GsqsnNrn1Nq&#10;KjFe6ejLbeG9R8aaQdakbStV0iI32naQdRaSKRWwcLG7FQyuSPu/KRkdOeD+JXw08Z+K7i6XQPFG&#10;o28rW/2U6FqIEQmjE4mD/aQTtfOQXPXPSu38JeIjo9n4etfE/jaS5u5JCk0N1DBcjLDODIsSsmNv&#10;D5Az2rrrqCRbu5ttPvb2B4wCl4t3BdpKrkn5kZQBgcgDnHeuC/LK+533bVtj530D9kz7TrupS6z4&#10;kgF9du9wmn6dM13bys4DDzLh8MWZlYNjjpgCvX/jY1h4c0PRptSvrpdSnjj86y01m2uY1jBXIIIA&#10;AznnP41BYfBu10HXJ9d0nxh4n028v2j+1xxxW/2aVhkITCISsa5PXg471V8SeK9C1rxXpPhnxHpD&#10;alaaRbBtT8R2tk8dnp1/KwSKFZGILlhuJJyCQMD0xrc1WV27pI0pWhZJdexpWLG/8MXd+bU2d9fR&#10;iWzF5MbYsgYbI5JJAfKBIUFQpyM5BJrhv2hvhHcaj4Xll0OLQ7HUIIluLl450giVvvTAOPmck8++&#10;OFrsPGM9trkN3p9xNHdWmXhsxC4ZVWPJTa3Po3NfLfirxBqk/iBbqSc2tlbMvm3M0h8yQgFW2BSc&#10;MAMAk55zilhKac+ZdDHHzm6dk7XMJdP1vwz4fj1HVdNmSy028QyXMLNClxJglWEmNzBSE+ToQeel&#10;e3/D/wCL/g/VILS08ZIfCusiy8q48R6UA6yQyjLJcQMGR0JYcKM8AnHNfPMvju216K8tby81Y6UM&#10;qsK3DSJKQ3VkLEgt0ZyOcVoRtZXumv8A2bHGzOI1jQPiMMeojBGfXg56V78oP7Wj8j5dVL+Z1Xxg&#10;utO0zx5c2NxoltcaWjRPZ+IPDzvDaXcBwQ6wSFgo2nDIrYDKdvYV6b8BvhPoPxE8UtNpfiixvb3T&#10;2V0toI0S4woyAYJQGIzzkjFeYWPiPSoNMb7f4ctLuwsEY6lDNcMbt3PAkjz8sa8H5QCpJGcGvdfB&#10;fwe+G+q+GrbxBPp1ldwvZDU7W/imlt7mMHoIthDRuOcZIGelXVrctO0rkU6b5rpnoHiv42eEPgr4&#10;n/sfxF4jvpNVaRblo7e282GzkbAEW5cfMCc7Rnjrir/hj42+DvHs94LbXdEvLkw/apLUy3Nhdysk&#10;mVCrPsRnJORtf8MV88fFP4Q+HvFWsWE32TXdVuBapG0U14i3PyjCgFlZZcqDnbhmPUGvE9V0TwT4&#10;bIuIk1aaKxkj+1eGtUcSvMoPzhmQK0a5x8vXBxmuSnCnKOjdyqspp62P0j8RRaf418K6fqTXep6K&#10;lid1vFb6mB557RsyOY9x2/3tw9e1Lo1w2u+H7CezSaWYTJ5NzawEyTgZLGdXwF2/L84z04JzXw98&#10;MfA3iy30XUfFfgWYWvh+3lSa60Y2cssLQuxJjWLc24qjZB2g4BO6vuHwh8SbDW5NIvPDJuLvRk2s&#10;1o+Flnj2bAcORsVSASOc4HTFcU4WlvdG60jtZnaQy674aa3dYZvEhmYzI2myRwsYSclmVzhirHna&#10;w7HHUVzGtfFpfFc82jWNvqumavb7WuUvrOW28qM7gJHEi4kiZgADGxwTyAK4nXZNU8efGxLvwBd2&#10;/hoaXpbC6stStGWa9u2kYZhIYptCgZf5lHHTOa9Ls9RHheKC18QeINM1/WLuUNFHpFmEmtvkO+Sb&#10;a7BYiEwzBQuSOKrktvqcjls3ozP0HQ9O0eaz10waTaRKPs9xNdShIATJkmOST59xIBwwAPGOK7bG&#10;naiIJtQKwQam48m680L57vllVeARkDIJODj3ry7xTN4m1DS4da0a30LVp7a+UMuswqpjDOd21trE&#10;gKSqMgHQEA12o8JXeteH4NL1eXULnSigJ0jWAGJZSWBMnLyAEgDJHQcdqTWg25N/18zmvEeqx6Zr&#10;er2trZSJJZXcP2Z7e4d4nYoQxYRH5SMgYK45ral8OyabPafZdJuFe9uRJNcrcTwKgjC7rkiSTH9x&#10;Qu0Z56itjw9ZQeHkt4dM0GwtLKTbKws5ViccKSgByGbIxnjisyfw9eWD6r4g1iGG98SXcTSXc0Ez&#10;zGy09Wz9ntIdpySVAJI5Yk9hUpRYSm1ZGHd3Or6xrkNnPe2xZ7lpbSC5Tz5ZURl3sTjEWedoxuPF&#10;R3GtQNLfQaXDfateeF7z7NJZ28Q08S3DxjayyyBS6RliCQ2CTzmn2PgLS/D+r2U5abSfEXiSG4l8&#10;+RWWKNIkRnG2LYiuFJ5wC+ST0Ip8eof2heXC6Ndz63dQibT4Jp2jfS0VR80cm1g+0cYkyxwO5zTS&#10;UdjTmUtF0JNYmsLO2tIL++nWZI0KwQTrsHmH7hyR0zyd3PXiodJvLPSNTa1MFw895ZhU1S1u96o6&#10;lV+c9UbMm5cKR8uOa5bxPN46svDSxadpGheTdyK2oRaHfSN5Xy4DsknVVIDDblW24IOaw/BXhnxd&#10;cePNX1nQ/DUmjTXLvawza0sMSGFkTdIYYlw+T0ZsfSq0saK8ro9I0qGPVItQvb3xAH1y1kNn52nX&#10;KM8IcAxrIqIAW7jcp56jmtC/0i5tdHkj1fxdLf3tnho73UooUaHlRscIiBsn+IYPPaue/wCEP1iy&#10;uU1XVrs6nc77W2udNisCsSyhtwbcx+VGJCtsyAMHg1RsNI8U6ncXcUv9nxWNnqN3cRWmqv8AahJE&#10;fLy+Tt4D+YEyOAFPXonG6Ki1e6Z1mmQ69HZ38+r28enwpfztDJDIS0tsxAjkOACjg5U5GMYOa3tE&#10;EN6Tp9xNGb+USTm2kuEMkkSsED+UDuCk45x171i3MsXhW8eY3v2rVAjBbeNHlJRmwqBgCck7fkzj&#10;2ri9JtrPwPq6atHoU2k69dRJpsmrz6Qy3NwuHf7wYlgDlNueoDEcViqSvctzk9ItHr93cJpssMNx&#10;aCaeaU+XNG6oxZBuwykjPHcdq5jW3js7W91DVbjUIrOEMJkiVWighwSdx2livHJ69e3NeZz6/wCM&#10;bOw8Oar4itrJfF11e/YtLkuNXaGIpJGWkZ4hHuB2qQfvdD0zXbf8K917xD4uj1HV/iBejTyYidK0&#10;zEEEhODsbfn5CcDkZIOOKE5XJ5OVXZ2Gn6hb32g2t8g+0aU0GWIR4nQsoKhg6ZAAIG4mq9x4OXV9&#10;Chu4pntIGhkyBdPGF54BKkBq5/xtFAtlq9x/a2r+KUFs9gdFFwIIo5lUnEjQKrOwyOuTgDArzS90&#10;3wRo/h/RYviZ4b0/U5I7dItNskklme0RlLu8oY7gdxHB3EADpVNpavYhRm1eO/8AXoa+m+ONKn02&#10;2gk1i0vJ5pJ4jZ2E0UU58lyZSoUnKqqjLHJOQM5Nc7qd5aR+J5brT9I1GTwxcCWJ92mkyIxKnaSW&#10;Em0qyjnKnB6V0q+LdHfXtJ13we+n6rbWcDxXkELCJbZXwrrtMRlVXJUkjKnYKzPG3xE0031xLu1v&#10;w3cRXCC5urfTzPDEF3BWWT7ikuwDB1VmXPHQ1k2kba6Nlu8+JOs6D4bvovBHha2utSjuGihjlKRR&#10;3O5dztgguRkjKkgjGeaTVNc8Y3zWcHhSLTNT1O4MTakutWc1tNZAqqM0EvyIVBPBG4k9BXmOofEK&#10;ZdSsmuvEOp317plpJENO0iMRRzvyUiZmQtuGVQYbI3d8V2PhL9ovwrJYfadS8San4amCia78PX6i&#10;aedWUhFSb5tzHG4L8vJ9KpRk1dK5neKe9meq2+hyJc3d1Z3MqJHEbe7N4si2ykcuDEwZpD8oJfK9&#10;cDOTXFTfEZ5b19I8DaTFrDSX0bX8Elk0cNvYiI7xEcR8s4GM5bnPPOLeieN9O8eaciW2ja3a6PeT&#10;yQIxvLcSPKVPMjFj83qqBsZGTWzDJpdh4nm07Tba8htobBZ5Ggu4zMnygbfJJJHy8ElQwyCOCala&#10;mySfxHLeGvDN3p8Vx4dXXo5byFpHMlrZk28SEbo95RsglNq8DJOBiq6+Dtc1zSp7a31m3CMrGVLm&#10;VFW1+bLEMpJDnYM45ALcAjFehDXtWfShFommf2jeyS+eLiWNbUQqE2iQLhQSF+XIHUdxWJeeEtA0&#10;WXSzPpt7qdreajHdXcN3NDHbRy/MBKroqktlQCOQQD3NYShFam/tJbW1KR+Hl38UpLW4tdRsf7Gs&#10;vOtClhDJLBNA8QUqZgwDuTjoMAceufkH9qLxX4vtvH+kpotxrEttpimK4luo1t0kdNwYgR/dQLsU&#10;A89SK+64tN0rxKL3WNIuIr4XUpEenSu8So+CrJtXGdwDHGRgdBXx9+19aQ6j8SJ5da1RPC9pDaCE&#10;tfS+eWYHcDHHEMhMHA3Y5x710YPldaPMroyrOXs2k/0t/X3HzD4k+LfiDVbiG7kN/C4Jt4/LunlQ&#10;4wcbc54AHP61Tj1rUUvbDxRfW0t9BbzoVu3uurg5XIJzj73Xjiuhk0/wNpOoo2k6xdXkMAnVo7+y&#10;MMIYjCujKxbpzg8Y6iub17R7l/DEq2WqWV1HK0cCwwoRM5DFi5BP3ByAK+pp0qKVoqx4c51U7t3P&#10;Q/EH7SF3rMtjbRWlrF9jBaG9knY7zuz8oU4AAyMH610L/Few8beIfDN5qq3WpaNIoIs5Z5IorWQr&#10;hSzLhpAQGbAPHFefeB9EsdPsRqWrJBFdeW0DRvatI5OxvuhMbTx3zWN4skn12PT7S21c2sdnEJ3h&#10;cMgtyFG4+WACpIx83fPevPWGpOfLBbdTv+sVYwvJ3v0PorVPibpHi7w5oll4ct7d9G0uSKwmnMJg&#10;fcXYRpJiQ70L7XyUyeCWr0bRXPjrwzLcar4XnnurG2IllLAholOYwQxDMNx3AbeBn5ucD41sNWHw&#10;+8KJJrHg+5sv7WMOt6ZrFvcMpkVWZVAXAymQTwcggetUbD413M2qya22rarp+qSzxyS3djPIJGKY&#10;wclj2HTpWcsLN/Dt3/4YFXpq19z9Czp134gtrbTNJ8X6ppNqNJ/4mt8908XnOmd6tG+7DCMOVCEA&#10;hME1zHw70XU/hNqmp6DpV8PGGha1Kb5NdsVPm2i79wRcuWD/AC7sYAJPGa4T4T+KJrrQdc1/S5dI&#10;1HS47RzGtxctNNLuA3NIM4jcMSMEc1zum+PIfCvirSddVLcyXFvcrBcRSLbBwY1MUbNnP3g3DLxg&#10;4615c6bcZQS1RquVSUuh9VfDv4n6zr/hS8u7zTdckFmsslwscUiTFA+1Stu2XcsuWO0nGK0vEniX&#10;WNd8Ladrvwh1HQ7x1837XFcxyR3M6qcERhyrKwIYEOMdqx/DfhfVvEdlpOu3lvpsQubRLmA2OsY1&#10;S0Jx5jKhULIQ4wPmwQMYyRU9/wCCdW0fw9qENzBLdJaMLuPUtUvhGqbiGDRsUTyHyx+V/k4IJOSK&#10;xgr7oc3FbM848PeJPGfibxPbx6z4zsZtW1vRZoU0KTR47a7jNtKP3rncUODIFxkbgvtmvX77xdfa&#10;la2t9vh157u1iSW88PXQnW1kRCxl8lifLUhQpHPJ6muB8EfCLQfDvja18S6xr+tw+NNR06Y67Hda&#10;ZG8cbSQtukt/KUqsQznaC2SAeOav6NpWn6h8ItJt/MTTX0yd7Hw94r8Mui3TRpKSHDYJIbBDRSgo&#10;w6jNVKkubff7iYTaSsjyzUfGmh6nPfW89iup6pZ6kyfuIZJt7crsh2qzF8k/fAXnrxXTaz4d1Oy8&#10;F6aLOKSxVoHv7y0maWWWxhLBXaMc5kXGMZxyMmotKY2XjaSPW7ebW9JWQQp4gFkti26RcrI7RkRv&#10;KeU+UDbtHGTXf/EPWbXwX4I1EtfQjTEt3DxzTklWdiWLuPm24OduOeR6VlNLY6oO+p873Pi1vjwu&#10;neH/AAdpt7ZaHpsItrfULqZYmimdi8rOiggA4AwSThSaw/iN4h8UaR4ttLaKZ9Q0TSrX7BJNI4uY&#10;XfdukkcBsctn3wor1Oz8Hap4W+FGpWnhSVdZ0C+ghnuYIwVZQdrSMEHOCOP71eFeKPHdlpGh2unz&#10;w2sZVliumuHkeHGflYBQGGM7cEeuc1vSjGrP3FdLbv6m0/ch771PZYrrw7oHhzWPE2k3UltcyQqs&#10;1lbX0cl3dmRdpjiWXKsm7ogIKg8GvJvC3xBuNH1PWbg6zBuubO2a3t3Vi0JimLbZVf5kJGEPlkrg&#10;nk1LpvxG0+XQdWi02Sx0i5Ev2cXksLSxr8p5iXA25yQGIxz61s/DDTfA2qRRaXeazp9yFfDs0ypK&#10;q55U7iCCSM5UkYpwXsIylNNkVH7Tl5Wu57VeeIJtQsYfHU1v/wAIss1k1nfCJ0miYfKP3Z2naysQ&#10;RuHK7gegrgdW+GF18Zru6v8Aw5dWF1qloVa6l8947TU4VcDzDGVzngKR3K8VhfFHx3omkaTBZeFZ&#10;9S020spJfOsbibzoJi7ASNEFIKLhQdvON3ArD0P4k6BFf6fayW95c3dzIUS107U/syOA2TvLFQqZ&#10;IJBOOtOMHOCqRWpmqkU+Rs7L41fF3xL4eXxL4LstPlht4YBZLa6ndLbuWxu3qADujIbaoBGB1x0r&#10;xb4iftA/8JLEGlWPSNNWBNmmXiO5eRE2u4KZViSCFIAwoArobn4keH9JnjXxkt673zO/l2UiahHZ&#10;R4IixIjknOCMZyMc9K57WPgI3irw6fEGkxPqklzbgxI7JMbdGJIMjK3BBXAVvXrmu6hRo00lVVvP&#10;+tCK1WtK/sZX8iDwhqZ1GP8At27hmNnsEVnblSuBw0kjHqu7gAei+9T+PfHs2qaFNp1qTFtdnWMk&#10;48tR93aOeen4146PEGveBdUezuxNMkG5VULlo8BR0PDdB15HrW/ovjwa7d3Fy22XUhIkIt5W8sSA&#10;NkZHuQM+wrulhff9pa6Wxzwxv7v2bdm9z6C+EFx4C+2+GbyS/jt9N8M2ctxHowJ8+a8YlmGccqvU&#10;knP3cV3HwSiHxzkvW1ZJNQ0S4kOr31tMSkMcYfZaWaEHLLlGkbP3tozwcV8WXNxc6PrAMsrI73Bl&#10;aa3O7L8/KFA5GeDX6T/s3eAZPhZ8JrWK4dYNU1Q/2jfmWQeXFkDbHyeFCAHGRjNeXjKXsffbu3t/&#10;Xqelha8qt1ayWn5HXeJ7y0tLFrK7lgs7AxbFsLaEBlBJAPn4ypwOnH1r5S8cazYeFvg34z8P2ulX&#10;EOp3ut2sST3Upe5m0hY1kVfPI5UMnlnHGc5r2L4h+NfDKWepTstxra+VM73mnyeZCp2nLl84yAM4&#10;yccV83aD48Hj/wCLulWeqwzXuj2FnNFBp9thfssPlDaxeQbVOeWZsjceKwoJyXN0RrX5YpQ6s5zw&#10;D8JLn4mXSyRi/wBN0yO4T77hWnOcACToAgyWb0GBya9N+MXwh8O+Edc0f+x/DF3qeoPDLPfapdX0&#10;nkbUAw8oyC3qMdec16p8PfFvhbwx4et5NM8E3MMEkRiN1qeq+YoVWLYDxjawYgHgDOOa4v4ieJtU&#10;8SiWXQ/Di6mJSYniaRzZh3+7EGJzJgBi3OAeOMV0RrzdVJPQwlhoKk3az7+ZlaB+0FpPhSxuIn8K&#10;aN4iaZEVrO1jeBZm2ZYtKzE5CsDjtXc+BPiTJ4ogktrD4XSaU0wLXFxNfH7OUbhFVlwWwPU8e9eZ&#10;6L4U0+K3XStN1i/0vTraNYbrVFe3gtbidWDTTC3ZMGNSoG93GcDHFep/DLU7qwa0lN1YX9gHV/7d&#10;im8i1kiBKneWQoMY6gjORitKns4q9jnhCba1t8ix8Y/g54ruPhrqF14SlsbHw8Ygt9Zu+yaWNDuL&#10;CZs7EyNpC/M3r1FfP/wi/Zijuob/AMQ/FG+g0Hw0gW4axhlJuL3jKxoijeVycEKCSTjivsfx/wDG&#10;7RdN0+Cx0WG08TXCERNbxX3lokp+YKUwPN6Hjp6ivm34ieNta1DxFqOqXfj6a4mv7NpU0ZJGJFsW&#10;+eCOaNR5bkn+6Gxzu5pUa83FwhpfqFSCclKpqN+Mfxp8TLaj4c/D3wvrfhXwhaQrue3tGhu76PHL&#10;Fs/u4yeMA5OPm9K5b4T/ALOz/GPX7SO3cRWlsFutf1K+uBI0cm4lYY4gvzE45JPHPtUPwS8Pawfi&#10;DF4h8Q3mqaQCP9GhtN8x2LwiBQCoUcLyMY6nmvSU/aLaz0P4q6vbybIbzWhp/h0rbiK3cRQLHLOz&#10;DAbDbmx/eP4VrKbpJwpbrf1ZnGCqe9U2f6Gj470zwh4JsNT0jwfb32o3uhXC6TYn7Y4hfV7tV80Q&#10;xp8wMcKfM4OATgYwa8J+Puiw+DLDTPAsV3PLO0Ml5rWoywqst/NJIp+dgC3loY/lVz3J9q9a+Evh&#10;jVvAfwQ1Lx9qVxqNmsbPNpUEbGO5v7uUqiMM/MiscA9SVDeteC+I7HVb1I7i9b7TqdwJJZ1MrGaV&#10;mYszHjgEliecVWG0qej+9mlWN6Zw41A6Fa3V1C0M6JEbeGU5Z8tnG3PI6H6V6l4dmP8AaGmXU7rP&#10;Bb25nnijygVlXoeMsflHAz29a8ce3ku9St4poGiiLACI5OSPT619DfCDwcmq6hCs0KabZSSNCNRd&#10;1B3ryyqGPXDKMnjk124zlUE2cmFUnJ8p3vw18XT/AA4+F+vfGrxpJPq+u3MosPC1pqibiHGN5i7K&#10;hywLDHyxt3Irxj4D6pqvxP8A2n7DWppC2oXd7Lc3U8IEYBOTsQ/wjsM+tfQHxi/ZM1XxZp2i+GvD&#10;Ovag2n2YkvPM1XUEbT7VmwGCKBv3uMHA+VQPc155bfD7Sv2ePAUd7LdWniLx1I9zbFrO48yzUbim&#10;do6lVOeSOSK4ISh7GXL8UtEuyOlwn7WLfwrW5e+N/jiO+ubrSZbWwuY7Jnj1SexjCIec/Z4nyS+z&#10;oZDjLZxXPaaIfBfw5i8Q6e9wdH+xR3VzK5ExdGm2KrSMQUkKjd3HbjNeSarrNjpLzvkxRT7R5Ssc&#10;MVH3s9hmvp3wp+zxceLPg7oqarqcVloNtbQ6mftFgZQE3NIE4dQT8wwCecVq4KjCMZbXIc3Um3Hc&#10;xNK+Nlpq2mX0z6ff3VxLePYQLDbmPdDPnbGFjYb2JjEhwM8YzzXrN/oOleKrHTItW0iLQ78WatcL&#10;LELZItylvnTeVVSAAwHzDHNeP+IvhrovhDTNS8SeFNbeLxDCYm0mzu4d7XUbgbnjijyluRggMx7H&#10;pmq3inXNX8JaZpM2paa7eOtUWTydPu7kXcECuqqGSAbm81sYCvnHJFcdWnGUl7Lr/X3eZ0QlKMX7&#10;TdGn4m0nw146lFxY3xtoLZkCWkTSNCMrlWUMclNwGMVxGt+C7mK9msIoHvJTLkyWkTKyAHJLZAOQ&#10;ecrXDzvrfh8pJrGnz6RcwhpUAilt3lkAUBieN20heOOvpXr37PPiqx8WeLtA8KeLJJtRD2k2oWt7&#10;LK0LxvvwHd8hiSu4hc9etbzhKjHmTukTCqqj5Xo2dz8H/F3jD4fONN1Gx/4SjwzqclxdmRIxLdG7&#10;W22RQMT0QBAwyByTjOcVuyaf4G8U2VnJdadpejWWo6iiBNFuntb20EvyyLIGYbmQ5JAXHUe9YGve&#10;HLrQ/iEdR0DVr671G5jSKG7DEeSNxUiQKfLYNyASc4HvUnjn4Z6X4kNs3ju5fwzqiXK3EmvaPB5q&#10;TDbwvloCwOeDnP41wKquZNPRnQ6UoptHo/iT4VeAk8e6Y8V5c6ILfTFjZYQixRSjasQ6lWMgV84H&#10;PJyK4b4sfsv6dHInibwj4ih0PXrUtGLUTeW0khwQfnP3eRkHI4BrCsPC81/r11D4M1+w1zTrF4YL&#10;zTmtypmUOjAAgrLl+RuwWGTXo134xm+IstvpvxB8JWNmq30keo6jpkZKacu1jCGRgzEIpXLHHzH0&#10;rdVXHVnNZ3Svp/X9dzxvSviZ8QvFOvWdj408LNrj2ixwHXdIh+z35C7+VdSqyEj+LkA4z1rjLj42&#10;wJILPxDPqV09pPJpqz3cSpKM4LedHnhtrEFhwSvbNfU11B4hsNSjHgy+tLy3W3tJJ9JudRhktrmE&#10;KZAQF5gYgZz93L4bpkfPX7WnhqL4jX8OrafpVp4fOmWwbU4Ft/3st9I5EqeavEgQBR8uRkn1ojSp&#10;15Wmkl5dCnXnQjem/wBTj/FOo+NtQ03UtYtBdaz4b882UFzaB/sxfGWVlLkIFXHbk1zmiw3XhfxJ&#10;penapsurtbcTCGBHtpU3HaP9aFDHGMAEg9c1q/C7xF428IafNpelvqelWUEy3M2niRlEnluHLGM/&#10;eUgnIK4wK+kNI/aZm8TfEKzuNT0uxvYYdPhgEFzaJHsnz8yqzsVL7SGG3ruwBkGtHP2EXT5dO6Ii&#10;nWaqJu55lo2s2kfiOPUbbUotM1GyuftdoNaXywIym3cB67i3ftW348+Let6J4NS0efzU1SFlxLKq&#10;xPnksFUli3Ug9BnvXqMunfDz4qw+ILLVfAeoeD/Elm+x4bu3/cyMU37l3Ls2446Yz0rzTxz+xZa+&#10;JLXR08GahcG1EDtIgvfKhjDDJKK5wuT2UDPrXHTdL2i9o7f1/XQ73UqezfIt/l/mavwI8DtrHga8&#10;1DT9BuPD15IwZZdLv5bJ5yBzKXA3EsD179hXq0fjaX4eJcFtVZ1/5CLQ+KJ/Ncq+IxGJFw2RtADE&#10;c7vbFeJ6vqPxN+GPwluPC9tPLfSxGIDUzGqzpa8jYpH3iT/F/dHavmvxj4+vdc0eaVIr0Xs7hZGn&#10;ikMjEE59c4xke9aQo/W53T6lzxMcPBRlHWx7x4x/aan13xVrz2nh2x0iUWxtEvknlfypSwKuoGNz&#10;Dnkc0zxJHZ+EPD+i3OrTSa540un8u7hl09pDLbtwJQ277/zPjGRx+Wj8AL3SfBfhiKW21G+1yPUN&#10;Mn1K4thbtO1tMuMjcoJVmY8byBxxXLfEj4pav4/v7Y2Gl6lZyzwgr/a9gLaWHZnaqMxySQSTtPJ6&#10;CrjLmq8lONordvrocs0/Z89SWr2RlXOuJpfiTVrHwx4ai1bTgrnS7eaXZdW0xBCq+f8Ankcs2CeC&#10;OTivT/BXjLSPCHg7SbeEprEhgiN9NDvkVpZ5G3AnjLcOwAB5wewrwvQV8Q+fq0uqTtLqUKRyy25g&#10;ZWcAhAEVVxym45zyAetbKfE2x+G+j2lpphsLjWE/0i3sxAJEOciGSRjxlSRg8Y5HeumrS9paMdfQ&#10;5KVXkvKWi8z3vx34ji8O/D+61u0SVbrUL+3ils4Y/LDn5dsZ3N94BCWKgE4ArM8EfEiz+IHjPxK1&#10;rZ6paPGbS8u7y4UXFw8USyeYArYWHdwAXzgEn3rzX4n+B/iNrviLwd4kj0jUvEelR6fbXP2uwsTJ&#10;H9oAbdLKUUAHce/BAGKqeMvH3jibRfEkFv4eOk2mryiO6l0zTt11cxxonmLNIgJ8veAcY55HqKyp&#10;0lKCS3fntqaym22+34lvxh8R4vHk2qW1rqt1BptuISReFp5b6YSkHBTA2Ih+VQcHPpXEajqltcXa&#10;S6tqd7OLZzJJaw2MUSXMbsAY0VSDvDFcHnkHFW/gtoUOr6cviTXbSUW51VbNFnuRYxLCI87wTzxI&#10;QDgEdQSDit6XT9KXxZLrekC71W5E/wDoG65jYMIiFVYkI7Z6t6Z5zmvQTjSbglt+Z57vUSm+p0um&#10;eFfCXh3Q4/8AhJNIuoL27lW5eD7evmlSBtEkfBCjjnk1574StLL4m+OpfDmpXcmhab9nkvZPs/7y&#10;YKmMBMKdzso24IwASeorc8ReJ11qRp9RvPtEVpB5YiuJY3aF9+5k+XkFc469awPh54d8ST/Ey+8Q&#10;W3hrVB4fezufN1C5t5La1A8ohSZXwB8xA69+KxhzckpN620/plSs5Ritrns/xJ8J+A/FvhC8isdQ&#10;kg8TabFFp2n2c1ywnvuVBjKOfLVAMspQLyCWzmuO8Rfsra3HoztoEcS31pIhNzqOoxs8qkYKqykg&#10;HP8ACBVaKM6NFrbTaNp3iXWEmX7LI0ryeWuNzMFztP1J7CtfwxFHq+m3s+seG5YRaQpN9n0a1lM8&#10;i45YlW+XqSWPFY05Tox0ldHU0qz1R57Y/A/x1/bUNtrUFxYLJMii5uGABIOSAVHXHTNfUWtz6b4E&#10;8K6pBf6xFDLFpDRwWdxKJJvtBR44pFX7xDB2yT02g8V4jD4jk0XSW8T6fNrsGnCYw6fp1zeeY19M&#10;QoRR32rktkDkA81d1T4wala+KbeHSLq3tb6OJ3n1Z7FUnmkk+Xc2NzOAvGT+lY4iLryTey/pl0Zq&#10;jddWeJeI9UjS8Sy0t0vDs2L9kIZ2fgbeOnGK9u+Gmgal4S1O1j+zSW5a2SS7vZmVSk8pwqhjjJ4+&#10;VR36iuZvfF1xD4uGqz6baavfW4MTyyWbQSTKo3GQsmC7EnqcnBxVTSvibrnir4m+HNTvnnlgS7t1&#10;NnLFmGOMMCCsQUhSBxvwT71WIbqUrRVlYKFqc+Zu7ueqeIvEGp/CPwPaeHbjxDLe3E13NPPcwW7S&#10;zokqZkR5mTYzBsrhc4Gea8TufFcemQx6dNdi9tLSOOCK5jO9XRRyS3rggEY/hzXr/wAXJobjx5qt&#10;9c6jLeQ4mi2TztJHDjBCR9Qq9DgcEk18+pqsOs6ksWn+bdXOGdo4rc8sfwwffI59anCRjUhzL1Lx&#10;UnSlymR4h04654vNzGPOtpfLEc8XZT1OfY819CfC7QLbVNV+23Uv2jXLWEQxXJiCC5U/8s5WHBbH&#10;CyH2B9a8n0LSbjS7lbzzpG3xMU8lHi8kA5yUI5AzjAJr1TwvotxaPZ/bb2wiunaO5t7HUUUB1P35&#10;JkByxUfMOgUAd60xk3OHL0WhlhoqM3I9B+Lvxb0S28LnwyU/tC7ePyprBiPLiY9n5zkZztH1r56t&#10;dT1XU9Ut9Ze6jWC3DWYxEP8AUqBhQq8sFxjJ6VV+Imv6fd+O9R0uI/a0tna3tdYuMo1wuBxKg6Lk&#10;YV+oH3getReG7a/i1BNP/s+RLxRuwJ/3YCjO5GAwRj0PNY06NTD00+5pVrxrT5drHQW882nTXcV3&#10;ayKzRBw9xAzNMzNldmwYHynPIHFT2fhz7Tok+pGUQRPevHLaeVuQ7l4bOccjk9elR61rt7axWsSX&#10;VzbXJk3m7MbI7oDjGH5Iz8vQjGa1viH43064tLC6hvbaOSKZLMQW+0JMsRAbyUQ7s5+8Chzk1tCp&#10;NtJLcyqctnrsZNj4KhnPmXd4vmK0cBigiMu8qxAMeD39OQK9Y8L/AAfv5bVpNNeSNLKVR516qRlS&#10;AC8m3qSBjC8A4Ga8x+H2v+HvDWvtrOraqunLCk0txpr2NzNLIf4VEYHyZV+ASo4B7V7F4V8X6VrE&#10;M+o+Fte1W1soY5YYtQ1zQrgacSMBIHmAyDtzxknIyeorDFVK23T00Fh4wkr9TT8KeBf+EU1nVbhb&#10;62gN7cPLGLd8BixX958xJUjDkqMD567jxB4auI7+41C2u9OmsrqN5AqSOWyhVXQYBDM55A69fSsf&#10;wFqeo65cL4hvdUWCwuLdry5uEtUigk8vKo5RiTsONynCk7eetdN4SF/4jluLjSvEj3Vqv7+KBTvC&#10;kKcbdrYG7dnDcjPtXiuT52+p6cNFZGV4e8E6n4WsNUuWhMtjNGkT6fbhpZFJ3cfd++oOe/PGea2f&#10;EmnaHp02p72NtFDJgLCVcupQAHAOcZzx6Ct3UJr2CO1urKZtTnnkjAtp5N2WxyAvQYOWK8ZyTkY4&#10;4vx3M/w20i5u7y80691HU7l8R3OPKVCmEEYwWyANwRScgH1p3c5bamqWl2eZfFPxBPpf9ni0v/7X&#10;0Oe8eL+zoSQ7xqclnjPykbjwfzrU1vxt4Z8daLpupS28thDFq8VvJa3EOWkaI4iRHAwMq3Pp74ry&#10;/URf65pf2qK2t7fR7WSKHEwkABDMXjUP8xOWClcYzgDpWh4Xt7Xxnpunabq0lxb+JLq5aO0FizKl&#10;uPvRyOMbcgbV4YfTivRlTUYJvdHm8zlN22Z7p4jtov8AhALa4sreTU7dYw1xI92iCBYmyXVRy5x0&#10;PXtXytH4w1abxUNcXVDY3dw4lc3Kqysu3nIPIwMYB49K9u2wzeD9X8L6jrKy3d+6xJPjyzBODukV&#10;mLdSqgYGBgmvEbfw3LqHjm08PzW/2y+kZGkmtJMbArfIATkBucjkg4NaYPlUJX/pFYhyfKkey+I4&#10;buLwrouhrHFG9zpr313LLOZXYk8cE4QMpBG3GcY7c8Hr3h2HWbH4ZSael9qum4eC4tLe2kYMkczM&#10;PMaNd2SSWweQMDPNbXxa1jQtMXVfDHh68upLWGaKPXPEF1cGNp7qQDETMSzlEA+5GFBPcV01j4k1&#10;Nfh1/Y1jNNrOpaeqJHDpcpgE0LDAcxxHZksc4LbgFJIrFc1BKa/r+rm7UarcX2Kk9j4t+Fy6ef7I&#10;03wTaTXMSvLdX0UN1NagkbFiBeRRzkAgHJ9au+LPHl3DrqX3h7xDcnVlXyL+ayQFXTO1PPd16ruI&#10;XkYya83l+Ht1rHizWTr2qyzXltPHFcTwXBYmQqGCySEFsAMBgDAx1r0iLwzY6d8MfEtraiVorXT3&#10;vJYYWba/lMshGOc5C45PeiTimrbiim077Bq3iTxNoHhGO9l07SbcgIqxQeVbozLx8myTcGHU7s7u&#10;c1y2s/GK/wBBl/s3RtCtkv8AUbZbiW6kDTeXI33nIlJUyn+8MDniuq8B+FX8Sa9ZQW2kg201qLyB&#10;wp3bJN53OSGT+HGODwPpXe3n7NcdzcLPczQaT9iueJZyFBO3cDtLYOSScMOw7VEHGEveVxyu17rP&#10;mo6HrXiPVk1K+gR9UwsKhoCxhRuPM2nh2Hb0616R4U8Lahp4vLvxJZahbvCpgMlvFmFxjh1Chiz5&#10;wT0A9OK9PufGfw9+FOowaZcPLfaylr9sZ5Z4oo44jkLvmdgrMcfwk4HPSodV/ac8J+G7hJ7Lz0ke&#10;FEfTbG4F4rvu3ZaNFCjIJy4PStpSlV92xkrU9Tzeb4XaZpdy81xrty1xFGFW0fGXc9RuIJA5zgc+&#10;nWu58NfCjURFFPNo8d9sUbjOuwKBk5Ht7kEmuV0T9snxBrfjPUk0fw6sunXFwJrSCzskDyKAA4kZ&#10;2BZiR6jbxTm/aB+ImotqVtPJGpt5ZYd81rGbhELfKnHysccD9c0pQqR92RcXCSuv6/A6vxrcaKLe&#10;O+sbCG0mQIDcSaesi3bFvm2hGGEXo0hPsK+Ofin47025h1WOGe51y5SNYobudRFbR/vDv8uEcog4&#10;C8kkcnNe0678fbg6BrGiNe3kcksAheOS3QBwQR8yKFZicnpxXzF/alhf6jZ6fLbB727kEFyHiKgR&#10;E8yF1z24zjjPFepg6FpOclscmLrJU1CL3+dj0e9+LekWelQW9ta3EeoGJTdRJKVs33jc7AY3BySO&#10;PQCpdT1zw3caXp7R3UmovHKsk0UxWCCLpnZEo5PqTkmr+r+ANN0Txp5elTx3FmlqlzIIz+6JGOx5&#10;xwe3StbVfDuk/Z9K1H7DbgSKC8EcY3M7HP3uwxxzXPUmk1ZM1p05NPmZj/Z7bVPEdzLpdtDbiOQy&#10;LqW4qZUbodjYK5xxjpk16R4cs9It/wCyhDreWmj8yaCIAIGJyMOeR3zniuJ0f4eQahpNzq95qsFp&#10;PPO0VtFJOA21QcRjnnHsDXr2gahH4bGkSJ4eZLS1iS3nSQbpHBXd2GCATkGuCvV5LJHXh6fO3Jrz&#10;Ov0zwaDqEdwUjfTWjdXZYvmVjjYVbrXP+I/hppra59uNo0LOBC7H7uBnDZ7+teh6P4otre5t1iQG&#10;1uGbNu2VMff9B2qv4y1XRNOiubee9/cJB5ySyP8AIocFVQH+8SrYFLDVI30eoVoyTWh5f4c8Bz3d&#10;/dQNEFWMkeTt3IAp+Vgfccc1678MNOfwT8PLSG5nnZbK4mV493+sibc2wr3Knp7Vz/wt0Y6fDb25&#10;uJ4WMLMXuGLKVU8p/s/e9T0rpNUuYYQ4+0xLJbpNcCAHMhIXBYKORwQAxGOa1qtS1bMoaSsd74P1&#10;1/HcU2oQPdWlmtuEEFxFtEjE9c9cCtO6sCbOcsHcbcGYMpA7YHOf8K8Y0PxdqN3oNrYtM0gEQxFa&#10;qFlCkcF2BC/jkdOlYzJFbQAXGp6xNcAhVhtVEuCTnJZiQT24U49aiLHKDZ0954hv7mS2QmSRRGIF&#10;XyypLA7SOv8As9u5rofE+ufYNEtRfSzWYgmjDB0wyjp36YB7mvB/Cms/2TDJd2x+ymO6mcPdMGlP&#10;zf3v4j7gfhWP8S/HXinxfYyWOnw6lqtm2Jpy1qY41+YAE7j06cEZrblcpcqM2uVXZ6j43+PHhbQr&#10;a5treQTzLKq5deoBGSo78fQVRufiR4b8Q/u7bWrcLI/zsh2buOF46nk8CvNvBX7Omt6lqUE2rXdv&#10;HcXKqzRQL/queFYgfjgH2rf8X/syai+jX15p9ulvNbyiFRE3zMp+8w6Ak5+oxXTH2cbK5y2qS1sd&#10;npd/odxAJrW6ilt4IPlaGTcpyRjODxjrzWHLqlkb6V4NUjng8xyzAg898ZGefY14po/gfxN4R1N/&#10;t3hObWLZwZHjhdklUDjOBkE4HIGetev6HJZ+LrZbbS7eyinEHmXVncho57bHADKwB445xzWkkk9N&#10;SI8z3Vi7YeIdDa7livdTjitsDzJbxQIlxzg43entWzdeEHvLiHUUQT/bRvimtG822BycI+DwMck9&#10;B0602T4ZaEba1S4itfmVXkib5w+5sFgvG786tv4An0wvJpuqXdhbywNaywpL5cflNlSqqQQjY/iX&#10;mhTs9BON0anwp8Jz+Hr7xFf30tlfMlr5SvGGEMbF+cH+I4UDH86660SfWL9pCsjeXnCqjAR9gCeO&#10;1VPAun2+im2uABpuj2kJaSIIbma5mICQM0mNyhVWRiAOcg12v23S9Qk+0J/aWCyqszhxGO4O3j9K&#10;5pTcptsuMbRsVJbOS2hureVLVZyVjVbskbUz95VU5JGSaseJf7J8OWO681JNHs5ZET7deXS2yTOc&#10;kKrMemMn6ZNclZeJJbvxFqRs7fKxySxi7lIeTAyBj6msS80vV9Y8TaT4i1a9S7FhFJBZWmp2QaGM&#10;sgSRth++xXjdjGCfWqt3GtdjovBWr+HfEOo6sNB1661qzsp0hmujKWtzIefkZkzJ6DaT+NZGu6G7&#10;ajfRrrsFuMGUukB3sCeUycFeOCMfjWxc+KfEMOnLFpt9Gm6PC20MCQqreyoAB9axbueOazu9W8Ta&#10;Xp1zd6VbtMt786PbKo3Aggkkk9QQc+lC30HrbUz769DaMw0xPJgjdjLJb2nnNgLnOAAx78muVfwv&#10;JdaZO99dRzzhufKL7o+MgMMcHpxXGJ+1hpN5PbRSvd+HUS22tqMCsJYbgk8RxopVto3fMwBYt0GK&#10;9G8AQaLrV6LrTfiDPZm5AWeS+jDXc7MNxdzKjIrHnBxnFaOMoLVGXPGTsmVdP8NSw3Uc8crSOq7Y&#10;pIVKMuO4z298GtCza9fWLibUtRW/YKECNEu9R2yVAzXpmteEtP0PSjM2tSX908ixQS3ircTSA+jD&#10;aPXAPArDbwxHa30jxRzT29w6pmWSNDwMquMlQc571Ka3NL9DIsPh38NftU17rfha11eS4bzHH2Fp&#10;IzMwPzEO3X046kmtCx8KfDGxtYY7TwBp9knlhTPLBHMY1J+6iOzhR+me1R6/E1xJBGtuyxEqFbyy&#10;DHGRzjb+WTzVjSfCj6lfR3MlnKipjZDIcIuOhbPXP5USnJ7sFBIuajql3qGpyPZaza6Rp8AQR26o&#10;oEYyAPnPG49cDNcz8UdUHhjV0Crai9kySV/ePnAJZm9STxV74geFNYXQxceCJdOm1e1vYo70SQic&#10;RRn74Q4wZQMYHIA471ynibwLcz6siTapcXups7yS3FzL0ZjgJwBjA7VmrFMz4dS8Qa9HI58T3MEY&#10;UNLZaPpEc5fLAAR7mBZsnqSBwa6iDwX4xit7vUJfHkNnpVk5iFvq1issj7eSF8tlwQTg5B9Ky9N8&#10;INoxE8DNO8LqPN2A/MvQY44/Gupu/idNY6U8VpDoukEBrj7T5G5fMbPzhG6sDtyMjOK0u+hFktTy&#10;zXJ/GPiOGH/hHfEJ1W2uJn3xSQiFtygk5TBYpgHg9PWvItQ1PXJNbuH8QXE4eMECO5faox/dC5B9&#10;vWvd08K+BJLOG91SPUNU8VNHL5utwCPT5rvzAQQyxnaB8/Q55UfSuKvbHQ/Aby3rylr+aMQWlzNG&#10;JJduc5cqNh2t0Jx9a6oStojGpG+phjw9eahZW723iGxczoWjRJhGAOzEtyD7YzTD4M1PJ8zxZpgk&#10;/iBum69/4aiSDRdVu5JhrFxLbeVt8yKFWmkl7M6SdAPbrUU2mWLSuV1OQqWJBOnOePwatnfv+Bku&#10;VFbUv7I0tHnkF3a6m0Iitjao6kBiQwZl/wBnqT27V574d0xNX1y5uotjxNcmyigVABcqoAOT2O7p&#10;9Oa9Z8VfB/4h6Tb3lgos5NFFusl3d7XnkjOzdJGgG4yNkEZ7H2pnhbw1B4Q+GD6xaziCERpLp2pM&#10;iTrAWGW3o/JdzwODjqa+fU1Tptp3b0Pqp01Oa0tFaiNo8dhFqotpYLFXhKTC4XzpCw5CgE5yD/Ou&#10;CtWsbm7ubi4DXl55QgWBCCyuFyWJz0UZPHHTvSW8+o31xbwW07Pc3UfFpLE2XyM/6zGM9zz3NYek&#10;6zeaJ4qtfDuqaYrzXF3b6eLi2XB3SyAvlieSQeGA54p0qMrS1uzOpWjK2lkeseNbGT4ffCzwt4Xe&#10;QmS4j/tCWAptO3BCEjuCSx59BXgohstcv7hTKxmA/eCGHAOB94Htg/1r6L+Ln2TWPH9xHq93Egsb&#10;OOEl59sUDJxsJwT19vWuKg1nwzpn+jW9gusuY1fy0kaK3d2Pyl2GGdR8xwAM1eFquEL2bb1IxNP2&#10;s7tpJafcV/Bvh+58R67Hudo/KjE05glACRIOA27oSBjI65qYa5ourx6lq8UmoRLLqflaTJ9pbzAs&#10;AJiOM/MDJuYk+orA8S/FDUX0eaxtjFCz7vNW1j256KiFl6gHoDXHQad9mhmu3J+zIjcx7lVdjAgD&#10;2Pr1z1r06UHJc0tOiPPrTUXyw17nb6z4/wBV8SXNg+o313NcW0LFZ/8AVr5z9BhSAef4uorqrHU2&#10;u9C0rw9Lqc8Wmzuk94UziK4XlY4m68HOT3J7Vyelaf5FhZSXcaBFcuIt/Ow8gc9feuv03TmvLV3s&#10;wzxRK0gh81cl2GFI9TXHVp0m7RVrHVRlNRvNi+JPGnjWDwteR6F4svLqyDeZbHUoEnkicHBjLsMq&#10;DjBByPSvNPCWhP8AETxHqD3VxeeDteuZEg8xLRG0e4uFUsz3JLfuSFIBYHB/StfWI5rLQrp4SsN5&#10;A+ZUmyAxyu0qe/IrK8ReJbuW202KK3tC1naRacksiKjSKpBkllbgyFn3cN2Artoc1KPLBXv1/rc4&#10;q0I1Jc7udRr/AMIvH3huzg1Y6TFqiwhxHfaHqSSq5Q/fG3a59sZrsvAP7eni3R/DerHUVtdX1DSm&#10;tYLKG6leB1DZDySKhHmA45B7mvP7TS7ePSo5B41vLbVHDy2ulvaFLMMOUCSLIu3P0P412fg/4DeM&#10;PHXhmTV/E2n2rQxW0l4lhPAn2h4zllG4L8v8WBnODSk6Tjes1p6r8Opi4VOa0NrepU8Wftg+Oteh&#10;MgvNM0m2afzzFY2qKGOTgMSTu68jv3rzP4j/AB+8TavaT3uq+Ib24kSPbDDDc+TH7BY49qjAODx2&#10;rJ03wFqN7NfnUPCN01h5ztHdWVtmQKrYUAAgYwBnArr9G/Zt0jxTENQVWjuF/ePaXULwYHOT5RwT&#10;2yAa6XHCUbSm9DlSr1FaMf6/A9A/ZS/aCuvA/guwil03SdTkuDK9xfXcTtdIrNkgSbskf7Jr7E+H&#10;X7T2k6/p95Pf2VzaxwtFC623+kB8kjKrwRjIJB7da/MnxHY+IfBV/frNYyR6UZ4hbX1lxEkZOBna&#10;NoyQQA4yD61614Tvtft7FrPTtH1ec3cZlhjltP8AWBRhjKxAyvJ+7k/SuavSXN7SOzNIVeaPJJbf&#10;efden+PrXVda8rUG8O3egTl2lurWcy3UUQTrOhQIA3PzIeMgY71paxr4ufFccvkNqulR2Mt2dLji&#10;VhcjiOJnHIkYPgq4Pygtu5FfKXgjVvEfgxNUutR1lLjV7pd6EgCSO3DDMfzLtxuVIxgY6+9fRXw0&#10;0241PwBpT69EL7xRNbyLcW8t/LAFt2c4SLyjtAxgEBRknrzXmy0e51ez5o81jzLxDpPiKx+IE2qa&#10;i9lfR6rkIURJGSI7TJCIWJ3HK7WI4717XoOo3/igPJp9zaw6hp6fvY5mMNtbKQQEchd5bI3ADA5r&#10;V8J2OmWN9NpU9paXcDSNHCzoJEtolAdYG3MWDDk7sDn3qTxR4fsfFllqtnLqC+H0uUAS5gI+0XER&#10;4VicdM9Oprn96Ou5Ta+G3zObsbjxbr1/YW7HTNW8LytO8z6VGI4PMjfhF3sdzNJ/EDjCmr2r6hqG&#10;h+KdJGo6raWsd8XgGnzRsbbKqFKhySTuJUnp9zI9Tyd14E8R+A/h2fBnws1GHUNT0eWK9uRdqDOi&#10;yF3LRg/K275uvvz6dRL8NIfEiaH4s1+4vTPplq63Wn3hRlhbYyyOcpu3NluAeO3SoqQcleI4TjF2&#10;0seWaZ8WPEPi7xrPp+t+HY5bGw0z/iYeXfxxxOJH2wqomBDo+xvuEEgZY44rd+J3wA074uaIIvNf&#10;RZ761iW9XSZiyIoUhVADKjqpY4yCOpArt/F/w18OWWq6X4oXUL+SGeSwtrrSFQPayQswjixEFzGB&#10;uzvHOBycZFZ+h+F/FukWkl3fWjt9l1a5ghsLVwZJrfeVhLhuGJiIJwfvLWU4yjZpbf1c3hOnJb2v&#10;f/hjyLwx+y1beBku00vxDaQ3iTRvLb2toI4LlvuiMod2GG05I7ntXrGq6PZajDZ6zrMj2ctlE6xW&#10;lu6tEjhVAG4jnGQB9DXXLpklh4RhsL59utOnmXX2Nw0hYvliCOGIPbocYryz40ahqtvpTafapJ5k&#10;cwaLULO2D+cdvCLHk+W2DuOemDXnYhSk3OWrO3DTjGyWiOS+J3wr8K6l4XtXuXme1s1aWdZJNit8&#10;uFRj/CpY5POeK8q+E/h21isPEXiG+ubvS7LQLaWNbiyi8wXhc+Xb7eu4Oflzjt6V3dt/Zd3Fomha&#10;Dbw6lpgmMtyUkNzGk67j5jM2Q5LZ55AzW/8AEzTh4H/Zt8XSaLaPNcSy27vAoO0R71AQkDIVdxPH&#10;px0qcPXcf3Meu3Y9KtT09o3r/wAN/SPgzUvD2qJrdzd6gtzNb3krvcTlw8o3YLM5/wB4jnisW+MM&#10;d1FY2BZxFKzSXBUBycdOoHriuquda1WKWEMLf5EE0lvGpSQdzlSecdcH8q54abHHel5pEihvJPN8&#10;tEIbOOmAeMV99Rm2vf7dD5OrSS+Ar6Vrv9hSskga5trlxK9kx+S4UH5d4HXB7V19jftNF59lbi2v&#10;5tRmlgEZYmDAxw46AenbIqB9PXR9dsWls/stxETMq3SeVGI1HGcg5BBHTvj1rUttHufhuNNu9Z06&#10;4ha8tXurONGCxs0pLfOxGScEcDqR6VNarF7LV/iOnRlHXp+Rz/iS0aGSGXYblixSZvMbb5hIJJz2&#10;Y967j4XyaL4E0bW/FeorFda/rF4trpdiAjFbaMgzM+8HCkkKNvJ9a8v1vxjcat9mhlhl2W27yRIS&#10;cvxhuOox79qdZ6jby6ja/bd9xDa/PtQbflY/rzk/jW8qU50eSWnexlCpCnW546ntGt/ETSNd1gW9&#10;jod3p2hRTx3E9ob1pkmIP7xWXAH3SSMdK5vxtrkmt+KYZEja20iys47G3MEYWXyxlsybchmweWPo&#10;Kg1lry8mQmWB3mkjCxowXIIPygDuAOSeuKju/Ck1vc/2csaoJIZJnjeQEI23+JgcDg5HauGkqcGn&#10;1PQqudVNPX+tDO8Xa7c+Hb22nsrhjd2yNLBOXCFUkYscKRnJz1q1rWtXerWsujK4l0+1uJJ3VV8t&#10;j5n3i+D83PX+VYPi62iu9RtYoSZGEcEWwNkggKCASMjHSta0sbcQalqUlnNcIWkVTc5EOTzvOPvc&#10;8AEgdc13SjBpSa1OGHNzSinoe2/D74kyfD2ycDw9BqscJ/d+aAgd1HGW5woA5XHNOl+JWo6r8N0E&#10;GuagninXbttU1+8kjTykdgpS3hyNyoIyi/KQPl96h8Oy2mq+BLY3FvbeTJA0zmNvKRB5ZLE/7IYf&#10;WvMfh5r5bSdY0OcebLaor2jou7zE5GOOvGMH2rwowjLmkls9T3JzfNGMnutCcaNdWl20kuy7Ql2l&#10;B5aQ9274qjrsFpqmjXDramFUkRWWQLLvGc7gScim6xLKlvDdLdtabQcsp4IPQFe/5Vg2XjnU4ryT&#10;YXnCjehuIw2HB4yoxnOP1r2KcZTjzLoedKUYS5WR3eg2tpci7aOaJTtaNlZlKcA8Z4Gcn6V9CfBv&#10;4R6p4b16xKeNILfXNU0mWNbUOyhopUIiQt0zkHjHJ71803esXF5rGmwX8v8Ax8yrLNNgg8t87MB7&#10;dB7V7B8QPilB4g1bUH8FLHoemTQtA0wgZJ2gGPkQn7ucsSffjrUV6dSaUI9S6VSnG8ra9CS4nvNV&#10;WPQ5r+98RQ6Q5uLtbdmnecxyAbenoSQAeNvHWuxs9W1JdX1S8s5p/NeGKJ7FLkrJav8A6zzJd5++&#10;csxIPGBXlOkeNn8Kw+F7C1h2TXUjmdVj2BY/mVdr85bJUlv9mui07Skl1DVzfW97dI8ZedPPjEMr&#10;JKnIlyCcZA6DrisZQcN9v+DqbRnGe2/9W1PT9H1O9ufGGu6Pqdul9BeWst5I84D5YAp5jjoMZXn8&#10;Rmu40XVtH8L2Y0eOS4neSDzLZ5gPJkk2/Kpb+A8EjbzjFed28iWN3fWtvczXyzszXscMMYe0lIRB&#10;CZHbDhcdjjPatbX7+y1GDQ7+202SbTNOvjbPOxCupiALNNz907gcqT0wMVxtpvQ9GmtLSdz2XT/i&#10;FpukRTTapa3d3aQQ+fLezyO8a4UlhErMM7SMHCn61y/iqbRPjleaSmuWtyNL06RdQjijujAZhtDK&#10;+2Njuwhzhl78Yrj7bVp/FH2zVHt7PUVkIextrhCY4Pm+URD7qn5SxPX5gayNU+NVpo1tJp8MT2+o&#10;tbTWdxMkAaS3uDhTGJDj5cBuRkgnjFTFSvpuVOKSueh+NbC08S+CVi0+zmj02ICJbSKHayxo+V3B&#10;irMAeSeS38/jDVvBHjuy8S/2XdaxqHmXFzc29q8oWfzYsb2AXB2kDJz1A4FfRvhj4gnSNIjePVIL&#10;W8uI/NadgZwxZiqGRePIQHAyWJywro/Fvw1vPG8NvZ3Hh+2tZNTsj5t5o1ysl9bSggCQqjE9NrH6&#10;HrXVhprDtqy1PPxdJ1Y6u1vM+UPC3hy403xHO2oTvqKi1cvasBDcLEv38E4GehGQcZFa3h+W1sPE&#10;Vu9hbNpdi1nI1rd3kJ+SXeMMccFgG6jg16JZfsyeGbu3urZNXk1LUDJHGYZ5GS5UEbiCshHJI6VT&#10;8V/DRdDtdCt7nTtYtr2LcolkCy2lqh4BwBnAAG5Q2eK6p14TlZP9Dz4YapGN5L9Tj49a02+02fUL&#10;i70y7vxKFcSQqglG5uCvQ8YJrpLW48XaZq41ezsbm1upIAolsH/1gQgKJIOhA4+UjHBwK87i+GNl&#10;r08V5LdGyRZNpK2zxeYDnLBT0Hyg5PQUzHirwvp11qWlzX2q2ClriG7Ub7aUK21mwfusOfTOa2UU&#10;9Iu/qcrvBczj80fU/wANP2n7fV5rHS/GugQmVpAsGtaXZt5iHBBLQqcqevzRflXqb6J4E+JV5PeN&#10;daBrKWse5btTFvhHUmR2+c89mPGK/M20+L13YzWsu92eGPa8Z+RhJuLeZGy4Ibp+Zr3zQ/Bktj4R&#10;tvENxbuFvLWFrhH2/vvMTdgDjK84w2RmuWvhlB3+G5VHEyknZXsfWVh8Xfhl8KNZ0uw0qQapZzJu&#10;d9Dkjk0yKY4SIzMsigAhcFRkDA3Y4qx4a8QT6/rsmr6JbrqTXtyLe9lthDa2pCnrFGxIC4OSyncc&#10;HIJ5Pxxq15d2+lfZ7K2t4lifcyxyLDKAoBwFIO5ecbu/GK5rxx4s1DW9R0+S3ubiBrd/tFy0cZSN&#10;ZHUKqrggscDnGec1z08O0rJlVK6k+eSuz9JrvT9e1h7e3SO3F0JN15qEN6I4oFA+ULiIu7EAdhgj&#10;nitS10i8h1C6tNPEBub4kyXtzEqRkNjeVCAb2IB++cZJr4Hh+P3j/wAB6bbT2t++o2KkJbTajCpd&#10;CoBLQu+HJPzZPQZI+nqvwx/bOn16Gzj1SwjZLi5VJ0iictjGG8vBwxx2JGe+KmVKaW2hClG9kz6x&#10;svAl3o8EFkmnG2toLhrhIYEWFCwOQirzgEZ+YMMCneIU1IzRi71eA6LvCQWtygkCOpPmK0i/N8uc&#10;YOAeOeK5Lw78R9BbwrD4lPia+tdCgkNtLp+pxsIvNySXZBuZ9q7W2DIA6nvW34Q1a28SebrGn3se&#10;oWb4M9npyALckIxLK4KlNz4bk46DvUpK9jO8nq0Gq+Mfu2lqxtLeS9Xdf20cUn2MshZQoJwu1gEL&#10;sCMEcGvCfiXrl7reu2XiG/1s2viaylFrpPikyMll9imyRHJbQujBg2CWwQSpyMcD3K6uPsOm30N5&#10;Oum3kNtFcXccXlxrErA+XGrMCrqMYJOTlOvNcjqvw+tb+CBfDujWFpaWU6axdz6jsWS9kfI8xWRW&#10;3EHHCgABuvNEeaF7FNQbTKXiT4l/bbPR/D76hr+iWcsqXlzqosHu7GV1RRIkFzw8cfJyxHTgN1rr&#10;4dFg061hsrPUG1DZseFhagC4Vk+UuU+6D2ZupHvUOjaZHqEOpvd6iLS7Um3toVLKhORsBAxjOduR&#10;g88cVzun6f4i0LWJrmwm1O3jup4prlLudpYJ0XcmzyyAYQpP30POOQa5ZTulzHTGHK2oHU2unxQa&#10;C0ShYxGkhuDbMsbRIGIMZwp59TjPHB5rzzx98ZNT+Hi+FrMaukoutRitWieFkYlwDFI7MMiMqMDA&#10;OT1xVM3vifwX4v8AEt14h0rT7zw9NbPcPp9rI85snVz5r+aSBhkZXK4wML35rjvDOm+ItY+JniTU&#10;fH+g2t7YWGm6dLo+mzSLJJbwKzrwRwZE8xS+CSDIOT2qMLxk29EU3rFW3Pc/C4urG91bU7LXNUvx&#10;c7ihurl7lYFJxkI3A2OM7AMc9BT/AIZyeKtV1C/vtQ1H+1Y7m0igtzaypHbGEKQ7EqAVcuDnjpgA&#10;DFYbTa/rFpbfZg+gTec88qRLuVh/ffPzL14Gck16D4dksvCmkjTTqC3epXaCSKKVtj/Nkr8qn5Vy&#10;GPPPFY0qsndM2q0oRV0jW8M21/oVuuiaPcRxJaYMUU4YpHGc4CnGZOR3I9CTXNaD/a9ldM959rub&#10;OG6ub+9uJALZbx9h8spGrNsK88Drt3Hk1heIviFf+HZtX1GS2glvNJLE2MJIiHQRqONx3blY9hmu&#10;D0b4wz+JL+z0mHT1a/bT4ZtaunvZWhsFLN8sEe8AS9M57gZ4rtguZXORpJ7Huem/ar+yga2WxuNd&#10;uYjPayIwnt7dcAFg2dzE5bLcenasbxjf6bfabcW+p+JbG9js/Lv723t8RtcQJuchGRsopZdofvtI&#10;7187fEn9pm4Om6pD4OsGsWiuoLGaO4h8yeWBPnkDPjAOA2V6Y6c1Z/te/We1lsNGs9TsZtPkRtNt&#10;CC0sDgldw24REbDBOnXpRKm4pXW5MZXbs9DuPht8RNM8ZeE9M8cav4cgjtdbllkjeRIi9vOHKIW3&#10;Y3FguAR06ZzXaePvDFhrRTXtZuLS0/s2RQ0E9rAguixRRIZAxYkKdvJI+lfOmh+M7/wgsug6xLor&#10;oksT7zNGYmtVKqS8aH91KdjYVtpXOcc1zXxv+Mum32uLa2ht9Q0q5nS2i0iNpxF5I2vOz+WQWOSp&#10;wCe1VCm5y5UipTULTvqfWevfDXQ9X8Ky3d5YR3Gu2qSJYXOm7omhOC8SKFLFQvALnuOOteear4I1&#10;m98Zi+1PxDbaK89pEs1/biaW21GFXVVSTcpDSKNwEjYZSR1HTH+DieD9c0ptW8SpqM1nYb4bBtSl&#10;f7NHHkZCRqd25iQuSDkZFdvd+NPDPw803U4LjxJZ588xxpBD/pEE0sY8tpXjVyFGAoATaCwzzzWD&#10;gk7FuclFt6nnHjr9nnWPEGteKZLLTtWbXm1qK/ga+ZFsLiFz8yINox5WN7OAGPTuK0fh3+zZoPw+&#10;msb7xFYWfivUxKLcSai8SBSgbAALMRGvT1wcGvSvDdzF4b0RLnWfEcNl4fmtx9rvZrOKa4kbJXEs&#10;jHJYn5SQoA2jjvWlbeK4hfXemeE4Bq3iOZ45Lu+KNCLaEjdHE7uM4ZFX5lBXJatFLSyehm9HrHUZ&#10;PZz+BvDUUFjbadYeILmOTa1milAwUGONSOVO30Bzx35rT+H1pqZs0g1nT7rTpZ7OeO5i1a4gd55X&#10;kVzLGsZKkdtrAMAo4Ncf4y+L3h/4L+B76/tN2raoD9lslupllkuLzG1VjL4ySxPTrtzgVwviz4l6&#10;zYO0urX5upby3ju7XSNPcWrwMy7zGGZSpyMhicjPTms4ptFS10bPTNHOpyabaXOpRTjVoZJbiWTM&#10;0EMStIUiBRl+cMPkAI6AmuW+I3xO8IeB9Csb6W+mvREV+0W0FiI/PLyPtV5AuWO/I8tyFAzwK5HS&#10;fjC1z8IfEPim0m1JZ9Ali1F9PvwJb17t22xQDqhRmcFdvO1TXL6FHZ6x4k8Jaddao2sRXWmx32t6&#10;V/ZSvdJeyr/o7GTaqyxs3mMeyFBkDNRySTd1ojbmTtZ6n07b+LU1rStRv/s93pNnpemjasriO3Vg&#10;UkxG2cZA4JPPtivn/QtNMsHibxb4ss4v7C05dQh0aLVUV7nVbi7k/dXJJ+VAEIVVUnA3Nxmuvt/h&#10;ZP4g8EaHBria7py20J8yylkRHzJkSRM/UhmcfL/selcJ+1XJbnxnoPhV3ki0iyiizHETsQAbVyBw&#10;MAelccG3PlW51OKUW1/Wx5JrPwpsvFehazrd3LbaZAsULTrDGmZZY1Ks2O2fT+Lqc15jY/By58a2&#10;93ZaTHNLdR2bNZBUC4ZeTubgKDnn+de/2Hhu3t4/7MguGufPIdfNQyCMDO1iegHf5jzgYzXXfDfQ&#10;bPSfG+pmzj220Fh5TPnIY7gRk+vBavUp4p0fducbw6qu553ffAGx+GVtoupXEst1v06CeU3zHC3a&#10;x5liUEbWOQ20jsRmvEptVk8feNdT1ODS7Q3ZCyF7pfLTb5WCjk54UDGBxnBFfb3xK8cQ6t4fTT7a&#10;8kdQo8/7LJsZcHhvTIAPbBxXzP8AGT4e+GPBmjXFzaLrSa5qV0kc1xdajvikB5JVVAAG0YwfWtKN&#10;f325O7ZrUpP2aSSsjK8Y65Y+MfCOh+GvFni1dYOnacjabLb2kLRrC+0xoZxg8DjG0njBIrzvUfhH&#10;o1pJC+nXhkjkTekdwPLJJ4Kox4P16VnyWiWEaTaTaCTULKZXhi3bl6/yGcUl2t5DAbi/ubiO8Vtl&#10;1bTKzvBnkEYz8td8JuOkXoefUhB/EtTd0T4EeIrYY0r+0rW0uE8pp4llVZA3XcyHBHsTz6VRvvhD&#10;L4g1iGw0rxG2q6vIkkTKA7RQhRyQx43egGOlXbH4g6n4ZSGLTfEdxbyRSJNA5Bwrn+7nIIJ9Bz71&#10;3ejeLNb8GLdWeh21hZWivm5eSzD3Jmc5Kv5vQtk4KgDkYxSlUqRfMt2Zxo05bG7431UWVxaREWum&#10;3+jeTZSTR3m65kDHbESvAYsQzkZ4717HF+0NN4M8P6dbajcXpht7byRLEROFmkDja8bZDLiMnPPJ&#10;6CuH07QPBGuaPrVr4ubVrW+lvIWurK/sYpAjSqXjKv1AyGG4c4615b8Q/hlrWn+GRN4Js9L09ri/&#10;nlv1sUkkudyklIyPnARV5U8de9eXGEZtK9v67/8AAO2bcU7q57XF8atX0nXIdbhuTLZiQyJcmB1g&#10;P3WUZOArZxlBwB+VPh+O7XXjT/hIF1G18Na39jEEsTWaLZXIZ8+YAvImYlgXwVIABx1r5Q0H4q/E&#10;fwfBc+beXEElsqRJcXFg7RoHP+rKsAozj+7niptc+P0nhCBNOh1PTfFGrTS/aLnUhYyxiMnOYSsq&#10;jpkjKqMdietdiwUneMdfT/hjgeJpqV5aM+q/EnxX1XWvCOowjRU1PxCbaH7FDb6e975hU5YSRRDD&#10;ozKQG52kg5BrhfiVd+KvD3hDw/ZeLLHT7ay1yZ7S1e0meaRZGPMd1FJloWAbjJI+U+lVvh98WHg8&#10;J2uo2tjqEtrYxQ6fcXOnlFM0UzB2PJx8vQ5HbrXOap8RFvvFWna5DqM+oaWtwiTxXNuEKxrmMgCP&#10;IfC7m4wOpxXNGlZtSjdo6qk9mnufb+n+Dk0LwhfTRRvfXXkQwrbN1hQKvC45Y55Hr0ry74vfCLSL&#10;nw3DPren/wBjXLqXa+lVRKHHzgmQZwcArg9MjvXpXwe8YHxLpEN28sNzG6CPz7XcU2qBgqx5K4zg&#10;kdaj+PHxDsLPwTqPl6ltnMYjt7i3VZ2WckiNQD8ueM+wzmvHi3f3HZnp3b0eqPjb4s+AR4ii0DUL&#10;ba8GrgSRavpcTxSoVVl8psnD5MZOPUE4Ga8msv2ffFmq6pdRaOZdem3FvKliCSSjByOenT1+lek+&#10;ONT8UasW1nV7p72N3jBeBUQQumQmEU4XucLjO413vhn4mQ3thsexSK4Mai2ngBjZ27kgj5uhOOma&#10;+ihXq0aS5bSPPlhqVWo+a6Z802lxe6TpyR6hZDNsCZYZJTIp6jkA9uvTqBzXrXgqx0rXSJ304y6j&#10;5arO9yiyNMeSGU4+YbSMgdMCvSNG8LWXiTXYtRm8PzaohyGliiAdFXAYggg5x2A65rf1v9ny30fX&#10;dL1bw9opgm2PcmJ9RRJIJCvKlf485GTwO3FS69Opp8LBYedJ73RkfCr9n3SvFOnXFxe6bDZW7pIo&#10;uIFXFsA+CQAMZ5YgN0z3rhtW8GPZ6Jq2neC/FrWulyXJtrvw7qE4hVyrHMsRPysc/MCOhre8R+J/&#10;FPws16TU9U1ZnjtikEyeQ1usrDJEBbdtkzsHUAHsa4/StWsfEn2O28QMdA1m1uWW/mZnfz23MQy4&#10;4AwwHPABFYNVYy5m7x+80j7OSstJHb+LvhT4Z8ZeHdHj0m9ml1O1jEpt3sB5ccJGHaa53bi5Ybud&#10;wIIwTXz/AK98Ilk8QX0dlbWQtYWidre1nzcJuzuZEbDZyOQema+o/A0eu+GotTCxtqGhxWz3Pl2w&#10;XznXZtVEkP3kBGR0wcjvU+n6NqfibQdNu7ePS2hl8gTWaWcZujGWPnFG5eNiC+7LYJK1nSx86UnB&#10;u6NquDhXipW1POv2ePgdrmrPq1ppes2UCapaKE1rUIfNu9PhDDzBbhTy5HfoOp6c/TN3+zd4a8Sw&#10;W0sPijVP7H08iGS1eeOeEunBUlwR6Z6gn16V5L8QNHHg3QdN8TeDr9ND8zVFiOh6wwido+i+UyOy&#10;5OOpxyeM0nhfxXdaFf8AiDxVc6XcX93Kifao7NwlrbyYKHzYxna24oSyjHB45rkrVnUlzzs7/wDA&#10;N8P7i9lF2sTfHSwt9W1hdH8H6dq3jZrKJ9Puo1ZGtrPkbvLREVc9FYD8qvfCDwM2m+G7bw9e6dLB&#10;aXCfaLtZbdfMv7oPzAzqBlI1x8uMdODXEaR4k8R6JbJLrHiCx0Sz81hYn7SI45EBM0nyKCwcseCR&#10;lycZrq/DfxVvLbVPDj6jdT3cM99dapcBYlWe9QRErEgIJ8tB95xj0+l80uTlWx08sU+ds9J+IGpP&#10;fXMGl2KW1lpzWcjMLedpZXnDYEYAGxI125Zh6gCvn+Lw5qGjNppS6it5bFksxd3MZnlu7p/nlSGA&#10;t87pnAIAABYmun8a/EqOC01bX4J0k+IPiieC10Xw9E7fuUd8W+4AD/VROrEjALep5rB0vwlo/wAH&#10;vEGveI/GDatrOoeHdJuZo4pbgQq037sFkUZKb1l5O4sdx4Fb04yS5v8Ah3/VzCUk9O2/kTeNri30&#10;Sz0+w1GcCW/uzPFp8FkJp72UH70knKom48kqwHYVuRa1beHptQ1LWbvUbvUYUWGWECVYYwcr5UEb&#10;MV+ZtgGeeC2F6V4x8AvFOpaz4zudZ1fUDHdXyPFCslw6Qgkfu4kxnI6AjH15r1+a1TXvFaT61N5O&#10;i+HbctI8zDH2k4AKr1zgErxnqa6qlF05cknc54VVWhzRRo/2Mur6bLLp4Hh3Vp5BPJNgOlwTgFHU&#10;ZyeckggjjrXm/hL4b6rPqusafHZvbXV9K0fmSW67QgcAui4H3sAAnpt9a9Lh8XaXrk1vpmlXsreY&#10;fLeT7MwZFx8xLAAKuON3bk1kfFDWLiw8D+HtVFxbTSSaisNhZuSEafIPmjkZjULk7uPm96zhKUbx&#10;S1YqtOL95vRHV+LotV0qQ6TofiyxttXXT5EmDyBRYW+0MVZ1AYswPynb1bmvPPGPgvw58KfBnha4&#10;8R6de+KfHRBh8K+DLJjHptoS28zSRKN0mGbLF2+ZgBisdfFOm68Lrw/ceBrHxJeCeW6vdTuWZGjc&#10;LtQPI4GVBIbII+7wMCvTfhjLZeH9Kv8AVRLqTeINVkgE2ryFHjiMYJSC3jYEOvzHIxySOtTeVDWX&#10;3dxrlqr3Tkf2k/HXiDw74O+H3gjXb7z/ABPawDVdTnjVI0SdlPkrgLglQ0nA44FfN3/CSTa7OYfI&#10;kuJtrRwKAWctu4AI5ByenvXsXxP8Aajr3jhr+41251DWNSv4IZbC40243Wzt8iklF2oiqBkgY9Ae&#10;tdV8L/gK/gXxIviZ9X8Oa1DZR3clsb+5ktoBLCAZJ5H2khU3cerYBrtpSpUKV+pjONSc7bI888Kf&#10;s469P4p02xvbyK21W4VfLsTHJcS4YFhJJIg2RBdpOGOQOo5FfQvgLQbX4XXepaf9oTxNPCsYNw8R&#10;V4XdwCnl8jO75iSQMYzisa5+OFx4/ur28Se603wkzmIQ6VGDIIUT5pWLDbJ5r9jwAq/SuFh8YprO&#10;sagmhy4gKmVZLiXDz4Y5VpOAWC4OB8o/CuWpOdf4tkaQUKOy3PdPjZq93oOhQxeHbm1k1m6eSK2X&#10;eQkrFdrMSS2QoDcAHpjvXyf8S/E0OteK7rTbQRR2emJHZ2yxYVPlGJX6A/M25snn1r0LxHr+raDF&#10;rHi7UbC8sby9V7fw3p9xOoeQtjzLl8chAqqVAIB465r56upnexcyfNcY/wBUFw2OrdD3NdOFo2d2&#10;Y16vupIztC8P23irxVHpQvIbeziVp7y+vJMQw26DdIzHnAxj86+1o/F+oXngi0vV8MfbdLhVJ7Br&#10;y2dHdSuA0QfO4FemVXAHWvAv2Q/g/b+O5dd17xLqMemeF4JlSWOV0SO7YfMUbPVRgEgdfevQf2k/&#10;i7p11qd34d8N311KlqQkt/bZWOIDKyW+RjhlPXsOB61WLftaypw+yThkqdJ1ZdTk/Efxrg0h5NO8&#10;NWJE/kJDPeuixtbSLkHIHEjYY89OleT3yXs/iI6nHd3k+qxAXDXEshMrOcgtuB4O0npTtI0RjJNq&#10;jfurCThYl6gA8fjWyjQm68tUKyPFuaYndv8Al44xwMZ4rsjCNPSJxylKprIZrXjbxR4lGnLcaxdX&#10;dlpVqY1SWQyZDSbipyecbQMnnAr6R/Z48D2PjbQP7Zu4bO2u4bWG3n0+SLD3SZco0Llv3RUbc44J&#10;zkivkTVoPMvLS1gd1mmuI4yq5G5mIG7A77SvHtX358MfCOneJPBE0WuSPoOl6XCtuipI9srQxpgy&#10;s6nJByDyfrXl468Yxgup6WB96UpvocJ8TPh5qvjzWnt9Dme00jRlBttO1XxBbiW/mBzvjiQlgDwM&#10;uxJ29KLuzPhHwzJo7ahDf+LbgrJGgumeF7d1JDyFiQrKY3BwOmDkZr5++I3jnwzomvtZeDLZofDE&#10;bymO8ubgtPeEAgk7j8iHkqMfWvYf2f8A4U+MPHHwF8QxW+uWNm+sDyojfxqBYWGR5kzTAeYGkO4I&#10;g6DnjNZ1MO4U4ylZI0jiE6kkt+/6GXoXhHRNQ0jSPFjeI9a8ESahJ5FrdWUK3G27ILB0DkgZUEbg&#10;Rzium0k65ox1R7jxFe6xdO0do001ssF1ckZZZA67ucnaSQ2eBmto6LP4fjtdJ8ONBq1oupQQXur6&#10;faFT5TISGLkDccqB93gd6qyXlhpPjPTfBGhX48Uard3Es0e9zALWOKMvJ568ldp+b5ck4AHJ45ZT&#10;nNcsf6/r1Oj2dNWctzznxzd+HLgXNzrkGpeG9citZJ0hKPa3Up8ssqAD5GyfTGRk123wD8Xax8S7&#10;TTV0jws1/wCMNBu4m8V6nqVwpNyjAvDJBat12qSrbQuSoPOeNrVvCs/j2/sdM8SWWheKZF0+Wezn&#10;uTKbloYSod0DbCCrN0IIJ47Guuur26+FWqaLeweCbm3CqEtb+wCRskDcsolUiYrkr8jK+M9hTWIj&#10;CHJbXv0RhPDSlLng16dWdp8OD4H+I/hvxFrlhi8uru9kWc3UAsLoRqSpTc5yY9pHz42nDU25/Zc0&#10;PxtHrEkGqWMcN5o4tY9OgjWWGyuflMNwjqBkgKTnHJPSvPviTo2meOvh2NLMeo20NjKmojypYLrI&#10;VgXg3ny5FSQFg2VOCc4rD8J+PNI8K6jc3HhzUpdP0C4hAfwtHZytBgJtXdcLLv3A85wuOQMVaqRk&#10;rxdzN0K0dLNFHxl4P+KfwU0nbb+PLLXY4YkNxZarEk6eeihnVQG3gfd2nav3ua+fNa+LvxGvtUn0&#10;/wAT2F3eaNqN2ZLuzs5WgWSMuWaKJwD5eSTggZGOnFffvw0+LMPiDRNTvNZ8KxWWhQpi3urS1QxS&#10;3BI3RFyTluVOTjGeelPm8R+EvEd4Ft9FmulhuYlkuIIgrReZkn5MgDoec5bkitKU6Mfiir/cZyVZ&#10;9XpufMvwy+MPiHxb4ffTbRbc2tiYk0+2u/EKSX4gj4KsH8suGA7AHgc1bOq6DrHjmPw/4W8NQDXp&#10;QRNPq9z9lsYrpRho2ncsGc5A2LuJ+te2+OPDHgjxtcXvhzxH4M+zafC0T2V9eRR7kJA3CKRF3RMo&#10;AwCWXJ6ivO9P/Z+1KO2bR9BtNGtfDLSG6t9cE+2O8xj5GjDAxyIVYMw4OR0qXQpyu1f06ffe50xr&#10;yiktL9/+BsVr74K/F3wxY3r3GlaW8kqOl0/hK6WCZUI+VMuACARnBznpivIJda1OPw/rFnqNtBdX&#10;qjyjbayqrdts67MSFlIPzZC9+1e7fDXwT4s+Guo6v/wjWsQ3EyXP2iTTLs+bGQV2l0PdtrEqrErn&#10;Fel+N4/APinSLxdR8J6XqLX8QS+ju4RDcptA3OzKQS2SOV44PasPcpztJWNHVnNb3Z8Dz+KtQvND&#10;t4dLl0nQwq+YwttbWW5uwflHmlnyAB0X36U1dI1bw34Wtw+jS3Muo/668fyrlZohktGuMqFOcnoR&#10;wK+jPDX7MfwS8RTXQvtH1OCKWU2Rj3xzRwzbwrOsqnIG5gRnIwK8i8U/syeDPC3j/X9P8NfE8Wke&#10;gxPKljrEvkSRyYXMZYAoSWYY29e4r2KdSjJOMHb5frc8uSqXTktfX/gG/wCDvjbDPb2GkarpK6hp&#10;+hWqjTdNgu5LO1TrmJoo8qxJKn5s8Crfin9p/Vdav1FtZW1l4gO1JJbCEQwWtuOFAY7vNl7Bm4HF&#10;R6B+zN4a8P6TZx+OfE1j4bv9VlafTzrCFZblcfeLq498YyCCD7V02m/sVaNe6Pdz6XNpfnB2jee2&#10;10yMrYyqh+cbsjjqM1wP2EJ+9e39a79zp/fNLlsv69DzFfHvimCw1uW9vX1gX1vLGq3sEc7K7HGA&#10;cBlbODgYGQDXK+AbGXWoNC0mS/vfD1nHFNc3F2qKqQIpygOeTnBx610Orfs8Xvh7VpNHtPEGpX08&#10;Ww3UGlzwXyWm44LyuGyvbJOCAc8V1fjDwB4k8P8Ahjw14Rs7GLXdOs7n7TfafbWoX5PvKrybgzKw&#10;Prwc12SrU6fuprVnN7GpO8pLY46LVvCHgvQc+Hbt/EmryO4kvLuyC29vJufEhQg7nHJHbuc9K7/w&#10;X401Txd8HdS0dY/ORJS9w6ZyZGk3F25A2AYGcdeleJyXF7qWu3lhp/hu1tZDIYbi3a0bZbHnEa7n&#10;2gDsQfrXpnhzX7vw7o2qQnRtISK9twgkk3JJFMoO9j8xUrwOSQBU4iKUVKO+4qF+fXbbY6LTvhf4&#10;T1TXGgutdvNOtBGY7qeXIeFsAbklGck9cHBwDXWaBZzWEGp6DpfiqW5Wa0ME6xSrcTJb4x8sZJLK&#10;+QNw4XPfpXPaZo2lrq0dj/wkCPYWdujNPMuyO4ndP3hAHDsMdB04GO9cD8SPjbY6b4p+yeHJYLC1&#10;htBp5vri2WW6mXJ3IpIJjUk/XgVycksQ7RdzqlKOHTk0XvG+gX+h32kWt9qdg17pdn9mgtoJw8ql&#10;gSW4wq4G0c4Jx3zXkkGsNb+KtPFsIr+WNzHM7Yihiz3VtxwcDpk1proM1hpcs18suhS3LJ5MbReZ&#10;I8HB3n5srnJxkA4FReEPhRa/FLxpYeHdM1Qxly0j3kkLwptVSSeSc4GK9OFKMIPmeh50pynJOK1O&#10;xd303xFNfiQnTmuA85USRKwZcEh3zlOSSR16cV6BqHxS1uHU5hawXdubSYJZW1rLGY51Ck7csv71&#10;jwCuflNU7T4FeCbNbdtY+JcNzHEweZLSZnSdweCw2k8EdM/hiuz1XWfh/o2hSLputyyma4iQx6Ur&#10;okzhsAy5UgYJDnbjODXhVlFtWXMe1Scknd2Oc+xXHxBtW1bxj4GmtYpXKXAuY5PMmIOEbIAITgZw&#10;R3OMVg+HtPj0q1ubqz0LS9LthbzyCFomWSQRnhP76MPlI4ywOTXXnxH4et5Ly/1C1nkuyAzzLfXE&#10;VwdpAV1Jc4Bxzgc55q3fXnhyfSptQjttWkv4XE5e3dJZI3dcFMhASh4+83bjFYQnOOkVo/W36nRK&#10;EJWbeq9DjW8W22s6TaDUfC0VrpK/vITvKzSSN1AcocDA4I6e9cxoXjs+O9av5pPDcyaLBGsbRWkn&#10;lyGME78vtBfCjp3x3rr9R8Om7tV1O81/xHb24tFs7d7nTI4IEfcMneGcDPc8MfWuM1fwrb2kUs9t&#10;41iXUppf9Kt4la4mQBcqiBFCKpyTlyMAV6tP2ck11+Z5VX2kJK23yOA1O5n1jxhc6mNOkstFgkwg&#10;lXLlVxgZxy2AM55r3LSPC2pahpOkTXotdK8P24Bin3LG+5vmbLZ3Ln+77ZwKl8O6p4G0DTfDWiLp&#10;d7rusTj7TGtuWkZgVO+4lLYUjggKpIOOtV9c8f8Ah65tr6W21m6hRbdjLbXMSNsJYBAqkgHqx3Ly&#10;Megqa1SVWyhGyX/DCpUlTu5O7f8Aw5Lr2h6I0BkbUpw1sJmjhGU81cc5baCoA4ODnnjrW9YL4dvv&#10;DVrqWi6Fpth9jmRZb6C3AuELggokjkkrgFicg4xXO+FfGXw10uf+39UurTxnJqD+TZ6fL58ElspY&#10;LLLIrrs3YJIw2Djt26rxPPoGjtJoegeEp7XTmEU2nfaZxtv50YkKCjFwm3A69zzxXJLmj7jv+Xqa&#10;RtJuWlj5v0jw7dfEb4pavFHpFzqSWki20NpFcIiAZHzO/O5VyDjngivqXQ7Wfw8+jWA8Xq0UUUqR&#10;29n++BkAG63+6CwRQDuxn5hnIFT3Ot6B4B8O2kOiWWm6h4qvbjZqWqy2eyKN2QOyxRcAquVXcx5x&#10;yKbofxI1C98QxC5h0mG5iVoVvrXSkdghxlDISyqCTnCjtz0oxFSeI1taKKoUvY3T3ZsfD4XGn6vd&#10;avPDLFoGo2ZM1n5O63sSxBd2EvyJkckDjI6Zrr7C/tdAsdVvo0GmaHOkrx3Nztso1Yx7UkG4Ak5G&#10;DjccNxXlOs/EjxjaXgt7NtTjspyVRV04r5GPvIodMMBgYxxz1xXKXHw5n+IsZ1Pxl4ivbaa2HmXF&#10;lc3hnmt42OQBncqswBzk4HYVzxoJLnqSsvxOvmb0irv7j2PQ/jLo9zpuk2toG1bT7XEk3kQbGmnx&#10;828EnqcYPXB75xTPiF8TtP8AEeitaaZZxC9muY9jyuolj+YA+WzDKntk/SvNLL4OPq7TTeHvAusm&#10;2WVYEkh1LiSJbrZ5hWYIPmh2zAk8cjHp1138FbuPT/I1eOGwWOX5INJ1ZVuEUcF7mUxqGc5zthGB&#10;nqcZrX2dKLvGT/D9GTzTV01qeeW3xF0zSPiXpGi3lwn2STVGW41We1MjzCPIETYJ2fPjLAdR3zmu&#10;jiXw9oHxHfRL6a5sb7T1XUZJYItkUsTgyAxtuBY7fb1FcBpMV78PviFcNp+mR22nhw0VqYUlmDc4&#10;YuzMWPGc5/WvRfinqOn62Tqv20y69piwxzW+zcLrft3pLIOTuAwEJwu0Gt6tOKkktmvxMabck3Lo&#10;zivGXiDXfFUj3OiaHCdJjaTyTLGNib/4iNrBpO7EnNX/AIV6e7aRewN4ks9N1e8kDSPHaM83lgkE&#10;RA8AjJ+Yg49Kn1/xZqVzHFo8WmRWMzMJbS3gkCNJngdPUelVtV1668AaHb3us2F3oxJYtHLa4mvG&#10;DhCsRbDBRlCX4GAetXZulyJC0U+dst2/gfSfAbLpupXb6pJLps11ZLf/ACwTyOzt5koAHmSKAMFh&#10;njgVRk8SG68Txx6MsrS6prsE8q210sFhEVRhOiY5Bb92eD0z612vjzxN4U8OXkFrE7+JPEzxRzWz&#10;MizEqY9pLBdqqcO33+Bwe1Vvh9rXhS806wutQ0/UvEXiKCSaW1sJSEtbN0BA2xxY3DthjzisedOP&#10;PLX8jXlafItDEm0FNL8V+KNc8W+IrSOwuxDqcOmaXG11Jc7QIlBlfCoCdoYc46mvRZNb8M6PpUPg&#10;zfLd3OrwNDrh0PT3uG2soVrdJCNgBztaTnb2GTxwWp6cfEA0+4t9Egn1m6LXdtp97LDaeXuIbOCd&#10;xw3IQ8d9pqHRtF09NMfxJ4pluZbayJWPRtNt2mhggP3S7MF5JB5JxkU1eaUmhSShomeiD4x6rF4F&#10;1nTvCPhaTwxKIUgt9TluDcmOAKQoPG4OnPCjAP1rxHTvhd488W6jI934s1NI9R/fyt57JHK5TBOC&#10;xw23A5wcV6V4a+IdhqnjjW9EvdatfD2k6RDDqV+bWJYzKGBH2NGTd32ZIPd8dK5y70yy1nxl4h1d&#10;lnm8N21iuqzJanYrbQSkYJBLPtBIHBIHXpWyi43Vtd+5klza3Of1X9maxbXYL3ULi78VKf3KB7n7&#10;Q+VUkDdu4CgHqeMceldVd/DbwZ4P8OXWu6jJZWQWHzo9MsJg1xPlSBGq7j/Fgnoa5j4jXVjH/Y97&#10;aQaYulzzxOjJZuGmWRSUCqW+SNM5PGSxPNZ1xqkFtdb41thczQeVCGXCSAZ4YYIy2BjBqk6kox5m&#10;HLThJqKOh8PDSbTxfpfhmzspNSu7y1S4YW5LxwuyqVtxsG/zsnBweoNa/i8zjVdLh8D6lcRXFzmJ&#10;0hC3Bx5YdpZ5m3NHtDgBQO3PIrB+Hf2nwn4w0vXxNbh5o5HFsWaY7Cuwhli+dCg4GORuJ5NdF4p8&#10;TJpfjO6l8IeHLK2sdR0efzIoywj+0ZGZtpHyDDBcd8dKiXK53WunU1ptqLvovI8e8RfDzSfBvgvU&#10;Y9aB1vx7bvHaeXZ6qF8i5mJMBdGHzgqQzMMYOPWmeBPhJZ6T4ilh1sXFpqrIkUN/HcfupnJBYEjj&#10;aQCB6kCub1ZNJ8TeNdN022hln08Zurm7upvMa/kCgKpGAoBPAGBgHBPFdP46tBpWoaWdN1pxYpII&#10;rq0GQImxnah75YdOnNexFySUb6s8ufJfmS0R19h4H8q/sLrTVa8guS675AHkUKcbcNwARgg9wCKy&#10;bwXVqPs4tozKm5gpAQNzgcY7dsmuk8KQXOoeHDbytcRQs5dDGp8wnuwz/j+FYca21zdXSfZm8sll&#10;X7ZJhyV7FQO5546mvOnFqbbWh3QknBaml8K9RsNI1u5fULcxYJUpLa+YyHPPIB+U9cjFfQHhtdO1&#10;NIL6GRrmVXfbIysoJHGOfQjvXzVZXDaVqaW9vG2xkKrHHlWBPPBPTHv2rsLXTvFmg+HTPa3vkQaj&#10;IJLy6EwRCDgnIweMAAlcde1eXXpuUrpnbRqckOU9n8SafZWGnyatdXKWvmSIHklIUMxYKoTnk5p9&#10;94G09fEuitdx/a5Y45XhiPyxFwoKSe7Kd4AOe9eXW3jy48VzG08UQQ6haw3BfTvsEBMaALj+Hqwz&#10;nPT6Gux17W7KW1tNck1K4mXTBDFDbOfLw5kAkckYJIQsB9a5qceSptqbVJOdPc0Lq3vINPm8vUrn&#10;SLxQyLIjLkKzfMRuBCn/AGsZ4rD0nQvCmj2V/e3OsXekpcSILjXDI1xdTocKULOpGwkdB0HpWx4T&#10;1jT9Nu9V1C/spdNhlljjt5ZG2eawzmRnIyM+nerfxC8aXMugzvogWG9jkWVt7ERGLPz49W25IHAr&#10;ubTVkzkjfqLp+qeFdL0kWmhNZzRPIy+TCzm4mcE/NtVSTxjg4AFR6hpetaxaPb2N3a+HoTA8uZWT&#10;7ZcMB8qRLgiME9WfnHGO9cppLNqM0E58QzTu0oBjkbZuHA6DrkYz7Cu9OnRTswtgGtlCq0jnagU9&#10;WyeT+AqIyLs0ZfhTwj4X8MafaXNvbtqup3ECTTX99L5024qCyqx+VACcAAdas61rggt7m3ht7aGR&#10;gzMWViwOMnJwCTkCs/w34ksdB8KWlywgjt40aGOaRAZmMZIIRASccfebk1a0zxjonjiYWqWklreX&#10;CMkX2iLDycckKM5Xkc4FW7sSVj0DR/GEWjL5flrNIYw7ouAATwmT/hVnVfGpNj9o1HSZXXjZ9nXz&#10;ERsdWzwD70mjeMPCbh4NL16IxpAWWVlRoXdCNy8fMCPSqeteKrqe1neGGy1JkAcu8oVMBchsMQRg&#10;emehrJtxRKipM4rUfH2nXD3AFo8iMpi8qS3YKpPdjwHJIPA7Vzviq+1uDQ3v7Xw7pGv3HmLBaHTx&#10;MJpVcZWNYsHYc4zhj9BU99eWmsX4uPKtJ7ncSDFIpUsPZc8cnrzirCtqqafGJLaH7K8mxo2VlYgf&#10;3W/hB9R2ranPuROmlsZnw61DxNYeHNMv/EFzHcXV7ZJeYuolW4jd8/KFHHlqvTPJJBIrsW8WRy25&#10;WaOMgZ3lSWdjjOMAcHn0rH1TRrO+kmvzKqTFFhVYJXzgABVADbcAAAYA4rEv4H0tUEcNxbzBspsk&#10;DygkHJyOpPpmupT5tTk5bHquj36T6VqkUNrCiG4jgVpXIJwBnJ6j7xrub0Otltv7ZWWKPBuM8Lxx&#10;hga8d0rxI974XmE5ninlkIeKFVZxJtX7/wCI6Z71tafZajNp817Nqs7STnaIk2uB9c5BPvmsou7a&#10;ZVtEZtx4tvtH8YmKGyZ7aSFUbkHcxPLAcnuO1Zfjz4hX+ryWNnHgLDLIWHlNGgCuwVd3T7o7Vr6J&#10;4LuIPFdvLLdxxnZJNPJsIfbnJGePQcVbtPBDa8r3Ml15my6mWJUBCjEjZ46dCO3et2yUrM4FPFeo&#10;W0ySO0UZlcBUhJY9egHU1uaMl/b3Ud7qdw8qSMTJA0mTJwMKwA6A4yPeuzuPhXYrdQFTIJQu0iI4&#10;Jx057fhVaL4eS2GoQuZpYhICIWcAkY756j8qnmuXocfbfCH4cvfRXlx8MrCWa2lZzK11PIkjMSSS&#10;rkqTn1HFVvF/gzwlfzR2sMOv+H7W3uGvLfSNDnt0toZWHzyF3jJcEAAIRtHOOpr0weHr3T7FYxcu&#10;wjLOzIMuWJ9SPcdK5W6sZrrWAkbsfm2yl13M2QeMdun61SnKT1ZDhHsa1p430a1s7Sxu7O88jTgG&#10;RrlUcSsVIDOIlXaAccKtP8Na3cJrzXer/EDw5Lp/+vttIj06SJbZiMEb2xuO3t1qO98Ey3ulXFz5&#10;bW8ZZXRz0GAMj2rhNe0qaF5oknkB9Y/4sjA6jiq8hcp61rHxX8Hzs9o2s6W4SYRGaJXfyE44BVCG&#10;bjpnvXKeL/ivZwXq21jqUmqw+YCIBZrArKhB2yNJkkHjIVQeK8fsPD2qyWwit3+zoZDhSckn1z2q&#10;7oXgHUj4hilkha4Yqw3CQclvvHJ5/GqcFuSmzuJ/iZ4u8Rz20v25NOsIy5hi0z9ysfqCAo5561iy&#10;2Y1O+SBpZmkQbkMRbDlujM2R3B5rbs/AWo6xOpliSG3RgVjkO4sO4NU00++ttWv7YQrBAm3G9Rt6&#10;449BgkfpXK2bqKLmjWVvYWFyZpXw3z+RbXMn7znAO4H1681yms6PpF5qDLJabxKBIxeaV2THUnLd&#10;+OveujmUpGtxI02HJXy1l2NxxwQOlcfqup6bHdXU08jzSAxxLDGxcrJu5w3TjinTvfQGlYxfGuo6&#10;ZDCLFje2duoWPy7W7C7s4xy2WH4GuH1Dw/JPqfmTN5kQixE8B+Zh6u24jOP7p/CvT9OtdAu7d7qT&#10;T0KF8uLk+ZJId2FXOcE8c+maq350q9uXcWcE5jZgIrZwqRKOD83SvQhLl2RyTVzi4IYYkCm1ieRA&#10;PniQlgD6MKkN5Jn/AI9Zz7kkV19xcwwrIlpa3J2oB9m8veXyeSFA4/Eis4jWJTv/AOEM11t3OfLi&#10;Gfw8zitVPuY8pR1Hxz4r8M+Hpm0fxM2kyylpJb+5mMYiDkuzHghm/wB0d81wfgb4x+IvEvgfSNN1&#10;O8WWe2mN3bzvHG81/KJsopO37iA555OcVyHiDxLN45059K0u1mOmGQW73hbI2Lyyx55IbAPtWZaQ&#10;Poi/ZrYNboJFYPJuCxt2I7jnP4V51PCQjTcZRXNe+39fce1WxEnUUot8tj2zQvH+keLWhj12z1mK&#10;Wy3RNc2GoDYwGeHjZfXP3SMYxmun8PfCjRtR1/TJtL1pr+C81eCbUbnUWCy+UmZdm1gMMdiJ8vbp&#10;ivHfD2rTW+qNLttrpyh8ze2/zcnLEZHPPYV7Loup/wDCOXK26wvI17HJucphAQMHHofmADHpjpXm&#10;4hexkuTqehQkqsW5u5heKfA01qdR1LxDfabp1zqKsz2UkpQEs+QdqnII7HFeZ6/oH9maxBb29zBe&#10;+eQBJZn93Iq/xAnkdcc1v+Kre2stTlkvYQBK6lGLFmc8gZJOT06msSx8SWFtMs09s0UCjYuLUuW5&#10;PfsOnPNdNGM1Hmi7mE5wbs9DE1HTLZdSSCaeS0MameV1+VpgvCruAxyzAZJ6qarJPK1tcQTRSN9x&#10;cgqQ4cgKMDo3rXUwX7a0NU0uUfZbi6vRCroACRGis2DjOMy8j1WrX/CFiGGQpEHt42SJpG+UZBJ3&#10;A+v+Fdiq8llM5ZUub3obGXZJd6bpghmiFvF52+3ulQncccp+H8qbbeKL7T7lwLxZFilE0eYiCp9M&#10;njFXNJ025Ny+y3a4KKZFjlJ2Oc9yTx+ANT+IXkudWeJoytzMUFxY28IkAAwSwZTwMnHPpThKPPZ9&#10;RuL5E0YHibXv7ON1rGt3Ehtbpht8stuySpkZOPvAD7oOOak+IVslvoUbG1ktb2O0QMjfMyNjgHPU&#10;jJzj1rJ8VaHb+KvHWl6BYyzSadFqMEPlT7igBYGVwoORgZ4HXFd58WfD0avNex/aWs7t2niR1JfD&#10;SYB3ZwAR27101HGLp9/+GOSmpOE+39XOS8Pf2efDVsZ3t9RhjRIh5iFX6AfMpJLDHQ9q6ez+I2p+&#10;HFawtby+061s5NqsL93mKgDJQZxtz0B7V5vY6BJp15C80FxEhykUo++pHooOBwQcGtfxG0WtarFc&#10;zSNHOT5SyHJ3YH8XTNTOhCo/e1Qo1pQVloew/DP406zDq+pRyW73GmXkqj7WrG3vSTxgvtKngHnA&#10;xXW+K/jvZWdtJcaR4as4o7GMeWdUuri5kD78I65fHQkk9TivMvh9prHTyl5IYt5E6Rq+dynO0L3P&#10;GTjtXEahavrv9tWoF0InHzOFJEWGPHXr9a4/q1OpV7JWNnWnGn5ns9v8edH0q6jurnw3byPfiK53&#10;afdFI7l43BUyZX7qt83OTla9xtv2nfBfxl0bSrVtWuZtd0mZrvULGOyMnlBM8KzoQ6scY29jzX5z&#10;6zM1na2llbSSSiM8SScnZxhcdup/M17P8KfFa/DzwxrKSPJb/wBp3MMBu9oimjgI3EHqefr0rur4&#10;ZQo+5ucNGr7WraeyPtmx8Z6HNr9peW3hW3ure4j/ANI1/VI1hubYuAzA2zLucEhQqg4HUgYrF+IP&#10;i6++Fuhx3UMOmJ49lgl+yaarg2sCu+0LJMp3GQ53bV4yT9a8K+GHxaHgyK801dYu7iK/2iRp4yAS&#10;SMMGb5847njFa3ijw5a+MfiJ4c1RNY0m70a0ima+t7a5zcpMHAIaI4MpXO4lcDmvK9i7p1NkdUpu&#10;OlPqeweA/wBpqDWdGji8RWtxZ+JbKNv7QgitmktZCvBKEtvJzgBWPXmt3Q/id4O8Xa1okLyrrevx&#10;Aoy38D20NoynJVCwyCDgYAbjnPFfIDeKl0LxdfvcyTxWP2l7q1lcJKzHAIJ/h5Ofp3rZstY07VJF&#10;ma8O4TtLPIo+e1YEnaGI2tnJ6H0rSdJWuzNT5mfXPgvWfHVx+0RqsFz4a0W28Py6c2zVbeeSaS4C&#10;MNimUOQCDuIQjjPbNekeOPDVtrVjZ3U+pXlpqFuyO0ljJiK4z1V16MpHHUdTzXiHw41Wy8J6HNcX&#10;G65srmVp5rbTNzTxTGM7jCynaxI4OflJxgV2Om+MPEMXh21u9D8HXEukS2y/ZhqN6ltfyspPlqFw&#10;UVQD1J6da4udPRLQ1lSaafb+u50PhpvFlxpGrw3s9hba3CVG/wD5Y20BBKcbTzkgAdAO/rDdeBfH&#10;2q6f4i0uXxbbMuo30E1kZbATJbQCNRJCwLqeWUtuUjbuHFT+HrfXtbbV4fEGnjTLefy7uDYvnxMc&#10;Z2577MAZDdegrP03X303xW9r4k14ST26R/ZY4onEUkspMS7e4wAB35PJzU6Rsmh2cm3Fq/39tv60&#10;M/xd4K1i78feGtbuPE9w2hfZBY3mk2+6MSXG7Hmq6nv0IPp1rO+KOqeA/C/iS28MT6XFcHVbs3Ta&#10;e8crLcyeVjcqgEAD5N5PA6+9bXjO+1M38v8AwiVjpviTUIpVgMaXYRkiYMzoVPyblcF85z1rF8Z2&#10;t5JBHd3el6Yutsk0FvftqISW3DBTjc4I2sFOU6EL1rkk1FtWt5nTC8lF326f8A4jU9ZtPC1lYW2j&#10;eEdRsLTci6bp+iwxrC88kgUw7Cn7reSTuZggHpWj4g8SRR/BvWrjxJY3Xh576aSNoppVkubbYwCx&#10;ssfBPykhBxjr1r5zuPhJ4/k1FNS8KeOrXxpdaQrXEttpryxXIlLfeUkmKQKzDkNwOcY4rtfBWq3/&#10;AII+GNlB4q0WeXxRdXlxNe6hPpyzpNK5OxZHwAWAXBPHUc1hisI4Q51Lmbfz+79Tvo4lVZcnLZL9&#10;Dwefwz4a0BI018xBdTYpFqVrJ5jOT/Dnk7sY44+tHiT4TaJJcRXekmK9g+VIrCwn33k46ArD3Oeo&#10;BzW94d+HUfiy01bVdS1Wy0q20nUYrTSJ9376W+nDMEXquxVX5jg4DAV6F4P0/wAL6bNqmr2GjjwZ&#10;dtbox8Tae3nzTT4Ks0URzsX5SGB289q7qtapQtKM3f8AD+rdrkwjGs3GUUl+P9foT23w0sPhr4L0&#10;Sy8WaHc69qurqlgjWto1xLYw5z8zY2xgZyzDknHpXa+ENH+G99bQwafcW3iHVNFiW3mv5HBurrA5&#10;Lq5xgfTAxXifxO174jXqWEng1pPG3hszBbE3mPtn2j/lpLEqsHBHI7jGeK81svCl3qPjjw9BrkF7&#10;4fvLm+jhuH1IbYrY7x5jCX0Iyx3AY6VlRozrUnVqVdXd73t5W0aLniIQmqcIdVrsvv1ufQPi74Za&#10;FceOYNM1DTNF1D+0LaZ7ee+sVtpbfEgKLE0AG7qfmYcivCf2l/Bll4C1+3j0sXdsxUM0dzbqI2U4&#10;3vHJjL4Y/dPTHFeo/HH9pfxhffEifStD0GFrKy1iS1sZYZRLLNCqFMlGyvzA7gB7Vx3jTx5H4r8U&#10;6VpniLQre8ltLSQzQy280XlsWwrCLIBbj5iB1r2MF7ag4Sm7xte1+noediZU6yaSs772tqeVaP4o&#10;SSGCXULU3s8asv8AoxCyykHjJHQ4H+c1sa5repalJZPby21jauxZxG3mMxbHBYdcADjpWZc/DzU9&#10;Gso9V03V7aVtQWQ3NnBHl4I8/M3tgbfQ4NXfC2kWd5a/ZzJbX9sI1m+0G6jSQEnBREZl59uua9v9&#10;x/EhqeepVbezloYUYuba/gIlW4u0ZmZUOWPHXPA6c9a7XwhZzal4citbi/e1tLFSkqPKrMC7bgxz&#10;wRg/ngVzniVW8HLb2rP58l27IEgAaaPgAMxHUckcete3fDH4WeLEs9P1RW02ewdG8yK+Uxu0chwY&#10;2QqSDg59MkHiscXVjCkpX32N8LRlKq420W/zMHTvDtld+ANe0VtUmLWqPMmSQJkc4ZOBg/hwM15l&#10;4b1Oz8MeNVg0poohHD5SyyLlVOfmz+PrX17o3w10TRfFkXhHWvEWm6leXDrEdDiOJ47fBmkkYZLK&#10;oAQcgZJHrXB+Pv2cdBj8TpJo8d1p8M7GC5toIeVGco5ZjjJyQee9eTTxlOPNCq9JHqVMFNyhKlZu&#10;J4v4q01b1ztvsQMjSvIqBUMncKf1xWBbaTBZRT3l/KwdFVBCrcbeORjvXY+OmtrC3k8PFNRiv4JW&#10;gWS9GVVlOCQNoABUE55rj7vQNOEkki3dxCZm+eYTkoD3JB6162HcnTs2cFaMVO9tTO0eN9S8ZQXT&#10;lWjxK7nOACFbaAe3atu/ku5rSW5V/L2w8xs2S68DJx74qhokVrIY0toJLkQuWFzuwzMR0HYcZ69q&#10;0vLuDc3jQQb8lQGkbJyfTH8IArpk7M54RurdztvA/hzQbnw7Z+KvEss122kSS2lrotuzZnkJVgw4&#10;4A784GKzrnx6de1uzu5LVFjQytPHZwDZ8rKFU8bpDnAwTt44rodX1M6d+z5pUEKGFNQmVrqVflcI&#10;8kjlEYDuY0B74rlLe9Gk3VncJtEk29CwTEko+QlewGAePfNc1Ne05pvu0joqXi1BPTRneaVd3dtZ&#10;rbXNtHb6rFdNqDqyK5Ql84Yr94BQcZ+6Wpula7qWteFtR+yQva297eyTfvY2ZYgWzhWU9wACDkVy&#10;mna1Na61HNE0kDAqJRJhmdMYHJ4OSen5Vr2t+tmbi2hHlRhCu0PxJ659BznFROn5djupTv1Oh8Ge&#10;GNTmvY9N0m18+yIWRZbzMamUkkIzHcCgIx8uB0BNP8R6L4xuNd1zUtT8OuLa6vLOyWC6slZZXBwz&#10;pwxUsCctjHArG8DfE260HWbHSoJ/OMtw7qJmcSxYjKhFdemT2OQMHivdNb1P+z9V0vUNHnaS48Qx&#10;iIs1vuEbqwQTM5OWOHZi2AScDGK45uUJu63OxRjKCcH8it4g0ex8D6DYaHp9q1vHYrNdppts6BLw&#10;O2I2nVesqMM88NheBVfxdojeJtZ0e909G0XxRYQQySx6m3lL86NljGOd/wApJZj3pI/E+peLdVNr&#10;eDTLaS4svImls7UzErG4w0hkwUYnoBzz1pp8PappPiKGURE6gsNvBBLP9xoQP3wLHlgu44djkDAH&#10;GKwTa16lcqe5rHxtqE+ki71XTjewabGyxyX7pcMsuAA7Mw3INzcNnAFeb+D/APhJY5dbm1PUNS/s&#10;8J5sXkSx3kMTsCWYuSdi4I+Xr34rsfE8M1l4R1CQ6zpXli8kNpH5kkYaHKrgvIWJACkgADn6Vxi+&#10;PLezvUtfDV9A13fQzC7soGZlmCjd5jx4/uluSOcDtWkFdaHLUir6HE33iVILFbT7XY2tzfWiJPNa&#10;2/zW2TgJuXIdyOo4OeO9V/E3iLxB4X8ALZaZeC41GCRLSOeIbZlh5+/FyqkkgEnBrTvfD0F3BNqV&#10;14cFrdeZGINRMhhQfIQzMVbBkOMjjg46VzVrLqHgPw/rlvHdWuu6kkBkgvnk8ySFgQzAuSCcjjDB&#10;s+telCEHZrujxarqQvroeFah4ZvptVsxdWtzDPMM4uIAinceSpHXnNfW+m33234cQwXaMYdPgWJk&#10;J53oqBewZcdfm47e9ea2OsRXuphfFdot/a24ZW3CP5dwBDYUbT1BBKgj1r1vwnoA0zwxqN2LDW9W&#10;urguqSW9vuihifIzNtLgjlWycdBV4ycpqKa2OPDRVPms9GcZ4zMus6WqI377yiu1urcL8o2nduHQ&#10;YPpVLw14U1iPwtqlldQ3Gno0hlGn3pZpJVz/ABBiSGVSWQjHI561lX99q/hjxJZ3c1tqE9gJtscM&#10;YD7lTDZ+XLKMDA/Wu61G+l8Q6jf39n9vtptYnfUHhntRJ5VqwIkmabOQFKgbB071yycqdkttzopx&#10;jUbk3r/Wp5n4d0s33ieTw5rd3HZ3FkytbyXgzNIn3lxk4AIOfl9e9exaVaeH/AttqEGmpZ6dd3S7&#10;Le381o5GDoFcOHUNGDlmzgnpXlmvX19qvxC0bXYLcTWtpp4srqeJAZMKzbZXLDCnJx17e1Ni1DXt&#10;dePWIbpdchk1B0kkkhKwvJ5ZyHmKjblFbCggH8quqnNpp2X6nPCSp3TV338jo/hd8Qp/Ceq+IrOX&#10;xLDZ6DfRtalJfMuYS4R48JujYI2GPzfLu4HpXtfwD+K154e8FWXgnTdUmtEtrVpZH1/Urb+zrZyS&#10;xS3kVRLsOd2x2L9lJ5ryXTND0+Rte1MMtlpTxpc2Oj6WpjuBKWwqH7wOHyBg9snGcVZi8F3vxDae&#10;wuNPit9T+2+Zqc8LC33Qhv8AVsmQPNOGA44yDRzQs2/IySeiZ9mWvh3xi8ljca3qEM9+IfMurSdh&#10;JY3KhCc267QwKgDDD5ctnGeu9p/hqe31a0urbTYTcpC6afDIwitItwBKMMhpEx8xJXrnpgCvn7wh&#10;pen6dqek2n9q6/o1tZo8cc0eoSOvDltjAAqgAKoQB1xyAa674g/GnxB4c0ZB4a0pZ7TT7ZribVb0&#10;GSNIV24imlBDplnAAX7xIycVx355WR0NWjdnpWr6FNcztdfbVi0SKPZe3Nyyx2yOOSkJ2LmPGcHk&#10;8gDkViab448Y6r4qlhg8EsNLe3f7NrV5qqyRzbVUKpiiXKZLgKxI5B715HqH7S1l4q0zz4tPsNSn&#10;tRGmGT9zErkfukLtgFgW69ODnjFdt4l+NGj/AB00XUfDNloHxE8PaLbo1v8AZvCtnaNdSMEIIkLS&#10;HCDPCoOThi3TA6F91YlVnHpf0O9tvAtlqFuRq/iLSYGu7kG+tYJJFmlnG1X8pXOYnK4U8Hdnp0Nd&#10;lotv8O7GKFLK48q3s5AwS8meMW7Nt4YvjqSpwc5bBrxeHwXpngv4cJr3izSPiLqUVi3mQ6fK9rEy&#10;7jtiWVkmIVzkEvkYzXEeKYPE/wAWbiy0vwZ4O8P6H8PNPWJtT1TULgXEuMEAKZn2PEVBVj5bHIB9&#10;DUxpy22Dn5tpM7GH4peLPFnxp8b+FvDumaVc6Noay251zR7Y3M07/u28vy2kCLKpLJvyRlT8o4qj&#10;8XZ/E1zpv2XTrZdc1aytzPCFuUET5YhVaV3G2ZQWOwt0GOd1bXwb+B+n+DPEGva1o2pW3h1tOs5l&#10;VPDoEqsSu/czsoWQnaDjAI/GvnHw1BcftD2sNnBfx2WtxNDqNmupu6i5Uku6DcPm64yRgnHarcIS&#10;tJKyVioTlF8jd2et+IfEt5p2i+I5rjT7WPV4ksxfWFqMZtpW2SIQWJ3LkHnIHJ9K8y8Aa9e6NeeJ&#10;GFytvo8l6LCC7ErL5Q+6Sij52TsduBnvXqWl6JHe+HLS38dXF/pf9rwNYR6BeJtmtZTlnfcCfLjD&#10;xhgDuDbB0AxXEeGf2ctY8Q31rqlh4/8ADmr+F7+7e2W/uI5GuCYn/ekR4Vd2EPyltoA3d6KajGMk&#10;2ayb5k7He+CvCPhC11t5L/w+niQXDzyvqF3LvbneZZhDxhsKFxuJJ4zWb4jk8CT+HJl8O+JrvRZv&#10;NMUGn6hbkSXK+XmRERcyIUG4AkEFiAa6PWdN8J/BXS5rXQY73xN4ovr2OK0C3qGFkkkLF5Yh8qpu&#10;3DHJOOor5R+OPxQ8UeMPiND4d1KG28OW+lzy3dtEIY4IoHIbzJg0K7pN68AEk81VGEq0tdjKpUjC&#10;OiIfij8NNUSa31WTVrnVrWSO2UWloTNPeNNEHY7VO5QV6ZGcg9a6j4faT4S8QalpK3GmXc+jadxP&#10;LaTH7QMAiKF5snaQdvUDO3npXkml6r5WlanHDFfahDGkavLt2+bGDk7VXnAxknpj+7Xo3gG5u9Kg&#10;uNPuNDtbiC6k+3Q/aJhG9rEAubgqDtBRQMbs4GfWuutzwha+3yOak4yldLc9e0+/1Cx8K61rQ0zV&#10;fDlzaXMP2G1leOOTaUXziw77mBAPYAdK8w8XapDP8d9NWeAahpsl7FIymQELGysAh/h+UqG454Pt&#10;Xlvjb4l64ni+ae/162vzHbm2R4F8u3dW5KlV4bjvx+FbZ8Y6b4z1OC/bUbq1uIplR1VQIbW0WNY4&#10;1hUk73JBznHGBnPNYww7hecuqNHiIysluj6H8ffGG1tviR/whsjyzadcaReJ5MdqPnmKr5KLv7j9&#10;5gZXHOMnitXTtd1zVvCKyLrMtxqE1jLaag6Mu5Ji+FlwGJTckZ+QgFR2ryLQTdtY6tO9lbzC+QzK&#10;Utlt7ezjRzElxGg583a0rYJxuxmu20DRdQj8V+OYtP1K6tNHiaMxaddNH51zGEVlYNyyvIFIc84B&#10;CgDNcsoxgtOn4/1c6lJyevU8r1e11j4k+Bbzw1M8h1DQdRguLS/eMRu6ojY+Tgngj5s5yM816lqW&#10;jajH4U0kNfv4gvrS2jN3ewRbDdyElF3kjKjDknj+EZqn8LvCetzeJZrCW1gS8nCwWzxSeYH3FiZV&#10;JJLYzjk8YNe1aB4C0XS/DmqXD6hMDaD7Kw2FpvNxlWy64Ay3LYI9DV1aqTSjsiKdPS8up84albXf&#10;hK40nQIAtjb6jq9usy26o7uyhi0fI+6AM7hX0N4Ygj8I6hoN7FPHIovPLklEZ/cwyLsTdnnO5QfT&#10;LGvKbMRSftAz6hYwX+t3FtB5NjFFGJ4I38pUkuFdcZypb5eCGLegr1bUfBniLWfiLeaXpV/YXtpO&#10;y3N/EFZE0+Py1GZ2YEtISqmNV6Hf061w4iXM1HyuddFWVzUvnvdU1rwr4anvp57CPVPMltrSVo59&#10;QaJDJsEgB2xKzxs7bh0x3xXkGs6LqepfEXX7jxJfNdyxN5U8Vv8ALHtL4VM9ecAkjGa9O8R+MLnw&#10;9p0t34PvNR8T3WrzzZknChsRAxeVHt6AvG7c9ccngCvCbDxF4o0q8v7rXLS8nvtQSKW4Bh3CMjIB&#10;LLkdcjHXiuSCnZuO51pRcknse0aUljDpz6db2kFpDt+aMpxgDpg8HjHWsLwjbXd9ProiSGKGOIsw&#10;d9jYTA+QYPqRTPC/iOx1ZRD9pZiAsiMzlRvPBz3wKy/G3iqXwHfalHaolxdalBLHEqMu0YdTznpk&#10;Z/EVvGLaXcp2izyXxr4/8QWZuUt9Pe6SQmCSaTCIVJwMMCc+nQVB45+I83ifwnpFrrXgm/STT5RF&#10;LrNpcCWGOXP3Sqru+YDjk9eaks9Hjmv9LeTdNvmO9t3yBj/GR/Kvaz4RtLxZY7dI7VfsoDKf4324&#10;3EdM+/WuhuMJRSiKEZVb3lY+W31jwzJqE9vAyaqzSEtAEZZQqgk7lwDxj17VQk1y31CO/ezM6ysm&#10;23t1hLFs85DYyD264xX09o/wy0jQ7m51mCytPtwXLvcxhi7MpBY7sjJBI+lVNM+EQ1q2Zo1sbOKF&#10;XjRnXIkZm+WUrwUAwRxwa6lUp7tHNUw85LdEXwN+GOjan8NtM1S50WKy1xIyjyblkZGD87euBk5x&#10;6816d410Tw2mmNc31jGktrCBdSSgPsAAw2eucYI9cVmfCKDVPh5p9x4UlthqCXEkl0tyriOOMMB+&#10;7TPHLAnBOQDnvXappkHjHXvDemyhXkgkF/qEYTKhYcbo2bADBmKLzwea4ak+eWjKjTcEroseIvA1&#10;nceGJTrlq51XV7VTKikMsMe3Ece09wMkn1NfJlvH4s+HviHVdL0HUL/StLx5Ud1FOJTJjozZUshJ&#10;yMg8dq+2vE1hPqV9JOJCpRCMPwqAc4z6e9eU3+iDUL8q8BwHyfLxk4PRjjnmsqdZ05O2xc6fPFX3&#10;Pm/4oaz4z1G38jU4k8TxmAxPcCMNLdLKnlZMseTuTIO5vm4zkVy+r+C013T5dC0Ox8N30wtTBJbg&#10;L57kMGka1Z9ryScYBye9fW97rL+AXihhs7SVGG99x2hcHOMAHqTivIvF/hrTtf8AHeneKWWOS706&#10;CVY9G5eKcfMCUPVdu/p39a9Cni46LY4Xh2276ngniP4cazF4dGlaZqE/hsuNx0m6OJ5pFUllbHBA&#10;GRtHOc1zvwK+Ji+DtXPhbxVZGQyzC2t7rcqvGWO0Rlm6R7jkkfyr3LxfrFh/wjdjLcaHDdQRXLKy&#10;2TyeazkDeyyDARuOjA14p49+CVj/AGOniW312FrWWU+fZXR3XNq7NnGVwG47Dnoea9WjKFam6dXZ&#10;9V39TjnGdGoqlPdH2mdMT4QeBbqdPDKW11/aTmzs/trh542iX/VshC+WWDdcjOa8XvvEDL9kt9PW&#10;1g8PNPNfQ6fK7+fHNIoEobcPmIOSCc/eOK5PSfiVAvg+HRJdTuoobZ2ijN1M3loqcRJG5Odq7snJ&#10;5NdZb3SahpdsIXs5rs2pjEi5O2UIW3A5z82MY4614aoKk3z79z2Y1VNJwOY8a6lHPpqwabKlrESJ&#10;H3LllKg88jJyTXUaDYy6p4W0owx/bby2jeBjnbG8K87t2BnBODj0HFcz57a1pw8sra288PzYycP2&#10;KnB79ec1Ot5rtppltY28Kxh0K+cFBZh/eI9/oPxraUHyKEHsXCceZ1Jq90e56Vd6d4H0Oy1RLvTr&#10;TVbx5rZZJm/1QVAWljQZxkYUMeSTxiue8QeO9Cg067tLdGvrpoEKy+c5RwpJPBIIwfXqTmsLw74r&#10;vvG+kSTa9LbapLpdxHBHlAs8KoMRkqBlgAME9MY5rlbi202TXHntre2KXsjb4nDFZgGA2oFGRw30&#10;ziuWlRvJqpe6NKtZxivZ21OwtvGema3oUmheJdPe/guhnTrZFeaJdrcZIJIUsDy2cE5rVi+F2j+L&#10;zqHjAa9aXF+R9mTTJJEQQbRjMkvU9cEkZwBXFweKpNTtrex0yyltrqMG3Cyqod1Ri21SOc8YIFdB&#10;4osZfD3hezv5NVsDc3Du8VjbsWLxsvLPtbjGDyehFbVZyptJaXOSEVUd5I+gvC+s6J4a0e3bx1e6&#10;ctz5T6Ub3TFklgcsoKjlQRgH72MZNeAfGzxNY/bdKk8N3sEPiS0uZoJNQgO5JrZhiNGK8MGKseTx&#10;0NeY62dW8U26QeKvtN9aSqIrcQyOLpB97zY+SDlBgk9lFcx4M0+yfxOYYdavrmwM8Btobqz2MBvA&#10;cMdxPA3DH6VNPDRl+8lLVdEipV3FckVpLrc9f8HReIrq6e+8QaFp3kJcwTHUbGX7PLCFJVSECfPj&#10;khV5JxXp9p8RZfiLdXsPgaeTVPEq2wm1K4vIWYXrFtsKSsi4V0YPnPY4zwa8a1Tx9beIfAmnaFDg&#10;6zp9ytzf21svlTeSpcDcMjcQuG4JIyeK7H4ceF0me71LS9Qn0wG4W8sJ4JTDIE5RkEg+8eM45rgr&#10;0ZOLnVVrbLp/XpY3o1FTklB37s8m8O6z468KeIjNHBpesz3ymctqVutzHERKQ6IxIaIgrhh7YxXS&#10;ad4h8WSeI4LzX7ax0iyitxYf25ZosiQjPLFCfmcjjjA6cV3lx8H9d0PTtYbwlqVzeQapunu47lx9&#10;oQtl3Ac8nLEk+p71S1zxpNpVtZwS+GbiyDTeSyWlu8gdBGAHljPCjjJfPfoK641lVtyxTMZU3DVy&#10;eho6B8KrabxtB4nsdcXxDqrwHyddjnRPnSVQJuSVXYAY1ABBJJqn8WPCPhbxP9m0yK3vdGgS5L3e&#10;nxyq0t/IwGOXwWx94lAc574FcnrXhjVvBWialceGL1tLubxd0jWYyhLnk4GQpGF6Y5rjZ/iT4nhM&#10;ukeJtBtNXsoxIf7QMbJeRyuqsrCQntgDap5rsp+2k1KM9F8mZupTgnGUdz1TSNE8N+FJ9DmsfCyx&#10;aox8m3u792uZvNGCJthZVVl2kj5QBjvWn4u22PhDUjaQR2wvLlTczuAWK4GGY4yzEgj0AJrl/Bli&#10;NevtG1CLUxq+lqhtAUgYyxyuBlJVLAlgdygew5Nb2vadY+Gra1tNeYTanJcyXV8YAYzHBGSsNskS&#10;5BBBG7Jxn1quZt6u7OjTl0Vkavh/wJqdnpUEeqa7p2j6Tq9pHfXdvEd1zcxDOLcBf4SNruc8jAPG&#10;a8y8T+JofFXiG51eKNrfRNIiNpaxS7gszkfPMfQfd9sKK7DxrrdsdKutavoXTVdVsv7Ns4y7L9ls&#10;sb5MIAApKqFLkZ+bHTFdJ4O8VeHfAkMFroPhgXmq3FiZREkDSOVaPbvLYxsU/eDntwOa1i+X37Xb&#10;/pnHVXP7qeiM3wX4Rk8X215pVtqWnz6bKY21XWLWMyW0jH5golVgJC3IOfugGpfHPiSz0a80zw94&#10;f1q51RthhcyXBmSJmchZVfaGVf7qdz1O0cvvfE13o1jo+k2LXOmWFtbRyCWWUDz5hGxLPGp2Anfk&#10;c9x6Vw3w4sLjUFGq3UiT3ut3qSuzHK20KHhEABLntngA55rPl57yktEXflajE9A0HWZNIs5lvL66&#10;1m71K4Mkl22+O4uZhGE2jH3SuNqqvuc815L8T9eju/FNt4IgkFwyCNNVmhkaQxxCQMLMsScImfmx&#10;1duTxXoPjWWW68VWcSIBfXM3mW0VqSDbpv2+axXoc+teJ6A2s6R421vW7XTbc2cV7NGrTINmVkIY&#10;AEEZJz6jNXQpN3l1tp6hWq7R2XU+mL2HRrSCTw6qtpdo+nvLbsZM7QzbVyFbkAYxnj61j2nw/wDC&#10;uleGlsrPTIr9oZo5vtF/NLJKUwRMgdCoUuM+w6VxK6zJDp91q95o73epXGzfcm6AEUG7cFCHgZOR&#10;37Vp3WuWUUd/JbzsWFibi4Vl8sQFMl1Ur94cgc4yTzXFCnOPV6/mdU3CWttvyPO/iprF/rmtzXN5&#10;ob6Fa2cYsrG3mjeLyYAuE5PXIAOe+K8svzLHbTpbQGWVY/3jjkdP4cHOSeMda7Dxhq3iDXvE6TG1&#10;uxe6hLG0zSo4TyycKckYChMDuK+kX8MfDy50qyvY/DMEOqRnynltGCyiUJzkMApIPQjk9a9p1o4e&#10;MU1ueV7KVZtrofOfhLTtZ8HaJI1wImjIRYrWZCQsq/MTtGTjJGfXHSszwGRos+oabdTB79ZXleWT&#10;ISZjn5lB75PSvpK1ttH0XS9VubdYr3VriFnsbRmiiki3xndITu+YqV3HaMnt1r5Gu5JbK+S5/tRp&#10;r8yMJIyjeYTzjKkZxmihL27mtrk1oqkotO9jcF5BpVwG5cSkhoXJILZ6kdh9KnbXDdSqXVY7gL5J&#10;VMhYxglmP4A8V5pBq013fB7mUyyo6RyK3BkUH17EV0gvrePSppkcR3RHl7VbIYMSSTn+LGK9P2HK&#10;rnmKvzOyNTQ9Pl17xtZSPburLcCfap4VUGeoPJHyivZ/2hvirfaD8MNO8GaHfr9mvZPP1U2zl1nA&#10;C4AbJ+TJGV9Vrz74RXI1DxRLDKwiEsSQpcq67o0Y/vHG7AZscYyD6V6W/wCzi/xq+LWu6RpcN3N4&#10;T8NSRxT3XnFXkcpuaFTjBcszEnqox615VZ0/rEXU2irntYeM/q8uTeTOV/ZJ/ZmHxlmvPHfjl5tO&#10;+G2g7p5SE/5CRhG941b/AJ5gD5iM5+6PUe6ar8TLD44+EtN1ey0e1ttVN7MtndPefZY9N02KQMsQ&#10;iX5pQY/UYDHg8Yq9+1vq0ngH4P8Ah34baRONGk1gJZGxtQFEGnxYJIU85dsknHzYPWsr4J2kXhXw&#10;7p2k2sOo6gpmguXu9KXBaEbjzLwVYcAg8AtnnFceJruvFVZd9F5G2Gw/JJpa23Z23hLx34ngsdZY&#10;aPfJbabbpaW8klufOvLyYkwog+YYEcmS7cBRnHNeQ/FfV/BHw98Hal4W0CW48Q/EvU7tJ9XS1snk&#10;j3ScmLew3fIvXbg5IyPTW8bfGnRfB19cyNPfXV7YIxj013dkeVxteS6m3HJIITH3ipOOtWPhl4Qn&#10;8G+Fta+K3i60D+JdXF3fyzyK0MlkrRjatqmdqkgkbm9QMVlGKiueS06Lv/wDWbcpcsX6+QnhR9Q+&#10;Gvhe9mvriym1qx0xISZBMZLJAC8VslxnYqh3DMoyx6EjGB4ne/HfxFPd3z6vrx1e5S5d4ZdVUziB&#10;mQbmi/uDHQdsV2njv4h67ovwlsvD8UVvDqLRS3N3bRgB4bUsxQOmcK7gnPGcAZ61578KtD0jVfDs&#10;Ut6ZLPLhSBbLLNJ5mMlc9QqgcHr2IrShSjGnOriFe7CtKUpxp0HZpHQ2/wAXNT8a2Om6fd6vY3Om&#10;NfQRT3Etttkt4WfB2yrhyM5JAPbFe/fCvwLaWOqeINHsNLvNS8PaTZC5bxBrtotm3ms5ICrJmQxs&#10;p3KzHnB6dK+fvhz4J0Tx1/a2jWkNxceIYVuMO1qttb28bSbEc8kBioyAoPU17p4s+IMHjS7sfCWv&#10;XmsyW2mQ6bp0l/pDxRyyLHG8UzESfM0jTGMBsABdx4ArixdOnJulRjb5W+ZrQqVqdqtSV+nf5f0z&#10;tG8fan8PYLyDwpCLoToftBt5DNayZG0hgCRnAHzKQcd68s8VeKNRudMs7O00GXwvHFOXZtMvhAkk&#10;+QVyr53MPmChycA4FdZq/wAMvCGoSaZqPw7udT0h7Oyjtfteoh7WynADBi0iqXaUkEsyjB9cV12l&#10;eD7/AP4RiG1m0m21q9hv0tptQilgWOVgkbTTq7dFQlwiAA8KT1NeSqkqNrPmR6clTre9JcrfU5i5&#10;+PniKW0tLPUtL0vWprWNA9vPG1jdSSLkFmQ5R93y8LgZXOKueFfjb4cMeoWfiLwxe6Fonms23U7W&#10;K8tGleMBnwiZUhh/COccnNY/iC0i0Oxull1zSLvRJdReGyv/ABDILe9lRACzbCQGG44Vx2x6152f&#10;EHh690xbS18V2Vxuf/VqrspGcnceikZx6V6FOo5LS/yv/wAMcdSjCPX7zvvCvxH+FvhK9m1DTfG1&#10;1bkghYrRneG0BLKAts0e6R8jpkYGMA5r13TF8LfE74Y+Ir6x1n/hYV/brLCsz24gaBmTCiSEYB4L&#10;Nu4LZxivla40l7bWNOmF3b6N5qStay4INwoIG45AVcc4bODnNdDpbXfhrwjcRaNrGs6fIsbE3Wlj&#10;Z5nPWVuVkAJ6np7VvVrUdFJ3ZgsNVqXk+n9dzNvvh3B4Sl0nwnZ+KtY07S4G/tESJJ5NvBcBA6O2&#10;SVJ65UZHsa4yT4Ypqfiq81PX7o+Ib64kEy3F4jyC4dickhMcHPGMV3F3qnjLW/D72lr49nup5zDd&#10;K19FE8YJUAbQoUBiBgnv196sv42+MwlW6nvPC06QqUGC9pLzgsdyk7skAjPAPQYrppVIpvlkvv8A&#10;+ActWjJpc0X+aOA1H4C6lf6rYXmoNqFxAAYbG48wEQiMfNHtkbcEUcBRx2461ympeDvEfhjTruwN&#10;lPpdnO4luLfzCkdwDkRswBIyeoBOR7V9EeBPi/8A8IHYTRajodzHqixec7afGmryTzOf3zrI7K0e&#10;5QAECkA0/Xv2j/AmgafommaPo/jEXSzCec6lZfNFG4BaNNzbXLBjwehHFdKqSnpa9jl5FC+tj5u8&#10;NXeraU1xJb2Glxo6GO5jgvmjkkjIAPR8nJOOeuMVveDf2iPFngKaWK0s5rNfNVfOZUlmVBkAB5lY&#10;AYzwRXtfiT41/ASTxJdm706/ea6EYF/qNlIhXnDuV3r0H157YrlvEXiH4Q+L/Eekx6J4k0nQNLn8&#10;43SpZyW7mVASjMQDwRnoRkkU2oz+OH5g58qShK33Hkd58TtZ1jVFtbK/ubwPObiVp9skzOSSSThQ&#10;fvdMcYHFdXb61f3qtq7/AGs20ChC06iKKVgQVjBVQAdygng9Oa6htC+FWpW12uiS3l7Os8EYtbO7&#10;jEtzuXLys7nCIW6e3HFdHpvwaN7b6eDrGiXEYmiWK1EqvJHI3BztA2nKnqSflNZzcGrJDhzJ3ueY&#10;SaksNhZXWstret65cSR3Ig0adYIY4y53MWA6+4x0xmt7xDceGNE8ZCxsPGlvcal5qiBZNOhYu7Yy&#10;sjsmV9CzdOa9j0X4Y3l/He3Nhaabbm2lbM1mkU6xyImBzJnC5JbB468GvOfEH7PF+663d2fhtprm&#10;5WWYSzxIZJ5WI52r8oX0CkD1INciklL3rpf1/Xc6XzW93VmRr3wp8QL4ylj1n4f6izzRC6a/SdkM&#10;8bBtjgAlTwCOD/D05rN8Pp4I8Farb3kX9u+HdRigZ3u7wu7xb2252YBwRgZbiuw1Hwdq3wJj0jW7&#10;XxZ4iuJYoo7YXlpdLcx2M7NsZpoXdiqAEArj5cDHBqXw38QvFvjPVrua/wDiZG9lb+Wjy3elwFlj&#10;jOczKo+cYweQcitalRuDtL3fn/wQpr3veir/AC/4B43LrfhW2LIvim+kcMVWVLMB5B2wi5+hGeK2&#10;9KtrS+tFe3sfF2oDzv3a2cEUazNg4zgkjrnnke1ejeINP8Va1r97rMcdn4jsoIhEmr6d4bA8wE7v&#10;kDDB54AA6V32p/HT4ufC/TElPw60u50tUAiT7E1pE4AGdwTcAfqwrKWIb5VHr5r/ACRsqL1cl+f+&#10;bPKdE07wot40MvhGa71qZTHDaX98829lTcS+0YXPQLjGe9eyaF8G7rxtpjpH4S0GznlRRPpqTziS&#10;2ABOJJg20OSMBQDjrXOwftseOFWJNX+E1hdXYOVeC8eEnOdoI8tjkdeO1V9Z/bM8Q+ZcLa/C/R1u&#10;tn+jzSNcO6v/ALWYwGHUdRjH4VzyhVm73/Ff5msa0Yqyj+H9M6W++A3iTw4811otrBpuqRW2YreX&#10;WPOhunCn5VUZ3HHAVkAyQa8q8R/DyG18Nanr/jeLX7S4MsYfQbSIWysWGN+5Vw23HzMQM5FdR4S8&#10;X+OvjlrVtc3Udp4RvLNAVbQrHAlm24+d5CeAOCFzjJNeq6roPiex8KPBq3ifVdB05vlvbrTnj1uO&#10;XdwQzyKGh+UcALgE9eKyUp05avX+uo241Ft/XoeAWnivwPb2mkR2l1rFhZw6UttGtjdKkixhm+Uy&#10;MpyAW69OTVXVPFnws8KeHr7TYtAl1m3d1Z2S4mYSyEclpQgz9Vr3q2+HvgPU9LdLWC8lx8sd+zNE&#10;zquDg4YgnPpVyf4SaJq9vbQrHDiBZGVLyQvH8wI+YHjPOQK1VWOjbdvUiSdmtL+h8J+JdQ8IWVjp&#10;0Fh4ZvLWWZxKv2i4mfJJyVQHBKqcivSPAen3vjrWVnttHvNT1RzGFjilkeV8t90q/wDAOW4wOK+k&#10;r7wPoPhKzaeaSG2niUxRn+L7vSNQO5yTmr3grWNN0TTLC2XTXiuIYsve28376Rm4bLrnDc59Bn6V&#10;0TxUZRtrfzZxexnF3X5HkniLwd4i0/WdT8KPZi41e7ENytjLfhJhvOGeYxBmUY5XO3IAGDivS/DX&#10;wa8SeILyeS8hm8P+HImMNhpUkLl1RRgyFvl3FjnBIHXkV0Gj/F/QPCek3drpNrfS38+Zpk06WW/v&#10;p2zjdJOwJJz/ABc46CrOpfHC5tbr7FZW66ZqdwoSGHUCz3ku4ff2y7WjUcnLYyBnmuJyurWNeZmg&#10;vw0s5GtjJf6htsLiOeKeSRLecMoxEqmGNG29cruO4Yyajt/hStndpfR+I76Eh3MlnBpFskMisclS&#10;M7mxzznPPes+58aHQ42sdY8WDTtTvlSYWsIS/IXZlCoOERiOeWPUHpXP+EfGa2ul3F3baXrN1Czv&#10;FbTTanGHu5AM5EQRRwR/BwB3rO1ltodMHJ9T1sXTfZ4pJdUlSHcPMSaLy4go+8QN5Ck8nr+Fc1fT&#10;x6jfwT2EWp6vG4HmPZ2rOnyngMwGDg+hryPxB8W5tIv5X1nbaaraRqLbwvpMbXEjucBvNlY4VDnn&#10;IJx2Favi3xT4l1bQNPng8bDTLDVALm30+2s1t7iIbcGJUEnManOWwScZ4p+xkrN6I1U1stzzPxnD&#10;4msLrWdW1TRblbRLtzCl0iSeQgySJFG7AGOhwckCubuvGWhaJoq6paSRa1quoYimzYl7K32Ar5du&#10;kZ2u7Hlnc/KcACtS9+Heu6n4Uk03T9WkmnZJJYke9ItmBI3F49vyjcM/M3c+tbvw+8C3v/CB30Gt&#10;aeulXWlsIHt4Z0hQzAElIwwIOMgkgdSfSvVhKCgm+jt8jgnGTnbuQ+Ara+vLG7s31vTtLjulj3Nr&#10;N3IsyhSSgSNE3hgTwVcDAwQRSeKfhFpeni113xV488zToLg+VZxWxgE0j5KjLDJznryfSp9XsdP8&#10;Eaja6Xc6Oltqt3ASktte+a0sbcrMZCuRt2kBcL170eMNE1+b4Ty+J9TuIb2aHH2S51hSHCo5KRIA&#10;AGXblWYjndxWPL76adrmkWuWzFl8Q+AvD/2qWTThca/v3Jo95I88JYIArSuqnODgiMnnPNZnivx7&#10;f6+lqNOg03T9MtImnnjgLRpdu3USKTlSC3GDjI5q54l0vw/q3wv0mPRLC60y+ktXF3HJLvAmRDKS&#10;AOPu5xzgArkjFef+K4m8Kx2dteiKDVJoyiWFsNytbsx5YHA3c54yD71VOjF/DuE6skr9DXTVM2Fx&#10;p2oAXJjALTltr4ZQp2yN83yqOCOVx1Oa6T7TNodsP7K8TPrQkAaK21OfzY7b5FIY4/1ihSTt9RXL&#10;+C9T0mPUrQeIbrytVkPlwWke11RiBgTZVjuA2nJIUE47Vg+IkbzhqdvPJKwlYXMV3JD97B4VowFb&#10;AzkY9KpxlGXKZcya5jvPC+s6ZqHxC8UL/aMkUM0kN1GPs8Z+0uqeWWfPC5IBwBnDdetL4fvZNRvP&#10;EGm/2rctNqOoP89iUt4n2wbQN5BKfKQAR0HvXof7LfhvULfwXf3+o2r6da6pdI9sZ48+dblVGwxk&#10;AoWLcY4wCSea5yXwdpQ134i3ej2d7ZaZpurtCjWxC5VERXKZQplZc55BwQOtZOTblr2/A3hHSOn9&#10;MyPiHpkp+GtppMr27r4ciScW8MbSxwCNOI9zkl3YHcxOM7SfSuWj0OTwZo2keINanguNDubJ7iwM&#10;rOJL5nQOuUXpjcOemal8WaFqfiHS9S0LRINRLTyGe9M08TzTleq/NtePPOMMQfQCuU8Q3Wp66+l6&#10;Bf3V9Z2mmqul2QvF32luEf8Aesrr97ChQccZ712U4ucOVsyqWjLmS6HpOi3lht8JRXGuSafr+t3z&#10;Rq1tarMIIgo27vuMGwvUHByc1o/F6OTwjA+p2Wo2lybW4RGnu7d4pUyeduGIIzjPXJIqTR/A8c1h&#10;Y6jp91FqcOlIyx3tjCTJCy/MCrYGSDgY9D6V5/8AtOeMbQw332Pz5Zo7dLZlmADROoV4/l67i8mT&#10;/wDWrmoQjVrqCNajdOi5SOG0SO0vtX1eG3gZ7gmKEyR4B8sZd9o9ASMj29ah1CHGuCzvrrzJoZY5&#10;jDGhfZwcH074xXW+GNBt49TQaBZfZrYm3ilsrq58y6mZo90qK5HI3AkHHQjNcrp99e3nj/XdR8xZ&#10;Y5JjHcT7zGqIvVSBjBUDGeOma9uKTk7dDx9eTU9Q8X3kVv4CsmtDKdV1C7EFvCsjCLaow5f0/SuK&#10;tL0wzSL5yBI1DTEEndIThgD6Z5rN1/xs3iIaXpNvcS39hEilJTCS2MnO/nJPJBP8qs+HtNe5VVuL&#10;gCKKbMkUg8tdpPqe4PFc9W1OOu5tG8nodp4Ms7W/1Ga8uWg8onyo8PsLlhy2Tx+OOlesi3XQdLa2&#10;0eKc3Btvs0DNG8kXA3M3tnn5e/HSqfwk+H9k8U+r3say20OPsXmkfu0B4JIwOSc49s17FZaSPPgk&#10;QgrtOFByOeCR7dK8WUfaPmuegqnJpY4Cy8EXmpeDntJXNpf3G1rvUdgihsIACWVDnLMeR0wCxp1x&#10;8EZ18Majb6ZrVlY/aokkim1CIzhVK5ygBUYPPUd69C8XINN8NXMXmlxcowkEuG3JjDBVPTOeuO/e&#10;jwfoF54ptIdTvi8NjHGiw28gBVlxx+Xpis9tC731OVvvBcs+jMl3tvpoG8hXgYAblVScIzDcOeor&#10;D8TaRZRxQ6ZHLLbXk6GNYLtTCVUEBmVTy2BnAFewazoEAvmMQeGUQiVY1ceWTnB+U+4H4VzPjH4e&#10;N400CPTb7ZKLnMiSPxNC+3+E/wAPJHAxge9NRQ4zaPJ7HWE8PWlrbRxxyXkUKW+5k3LbMuAx2/3z&#10;jJz3rQ1PxjbaVFG+qJPPEQHaZXBHzfdyo6Z9q5vSPhr43tNdk0Hwpa2viFII49z3sphCOSwfdLhj&#10;tBVshuea9ZH7Kl1qmiQLeeJy1wyATQ2luPs8ecghSx3NjnBbrjtUOCi9WWql1otTN8C/s4+IfFNj&#10;aTajLpuj6bGCjmFXeZg2H+XGB0IHfnNeueEvD/hP4VNcxaFpEk+rSxbX1C8A8y4IP3S33gMZ4HFd&#10;Hb+I7TSLC30BL6GbWbaARiJHXzJBGqhm2ZyrY2kj3rkte1i2l8S2zYaFwcsTwcnGSPwp8xCTnuc1&#10;8Lvh/wCGHuPHepXHhvTZru61aSaR7qMMJPNUNvGeRyWGBjpmn618IrbTtR0+z0WZ9Ns7+6htRbXK&#10;/abGISK2ZEBGQQRgKT1YV02mxrbm7uLayDTXUyxOwYEYVQVyO/DN05rR1W7m1ix+yxSC2uISZoTg&#10;bIZVIMbHJ5AIGR16+tS5vmfNrcdny6bngnx8iP7Nun21ul5c6ncai+BqMVmlqkQH8JZHJfHGVK9O&#10;9c/rXxA1XxuippuoWk1j5YBuoQArngkqAAABnHIra/bD/tHxzaaa9toV5rGpjfBM2kAvbhjGGzhs&#10;MOpwSMcYzXyt4a1iXw1bW1lratpszQ+YY2IVymcKWUdM++M16kaEJUlUp7nnOtKM/ZzPpK11K7t1&#10;CC+tmZQPMHzrLn6kY+natuPUE8QT2qXEsMKQwtJ5TEiVsADggYJ75ryFNffw+yTXtteWcrxK8Szx&#10;tGJI2GQyhgN3GCMeteh+FPFljqcdhEyQSfMruJYyk4HI5IJGc4PArmtKOpvo9jo9NsraXSNTIhuL&#10;p1lRnZXwEIjOWzggHoMDrW/ok+rW2kpdWgs4449rGOJnwx7kgjGfpXNw66YI7+zMVw1ujgAJMAyn&#10;HHI69uSOMV3EXiOGw8MIyJKkcSARoCGk6ZYl8dRSbtqJFFvGFxrl8hvhJpzEnfMG+Ud9q7h+ef1r&#10;tfBF9P8AYZY1Usftsu2SbIIX5Tg8d+Oleb2V7bvpkl1JYMkhO4yyKys5c8ElvvADtTdG+JsOgR3+&#10;mraSIsTNOGuLkqDIwGfnY47DA6+la7oi1j3PUNZtNPSRdysdwUov97vg1y9v41WXUnlIaXy8iOLH&#10;y8nk/WudsY7jxEBIShkUgm2QkEZXIyDjqD16VSkmuY9ZFv8AYZo5jwqgjDDrkVnzGnIelTa4l9CM&#10;loozksAhO4+g7+lYdvq2nx3YeOMmeEeYyqmM9vXrWZLq32C3ZGmbzsMu3A/d/wC0eapyX0LadJL9&#10;oh54yzYdxjA6DGKpMlo6hfEsU3283Ujw25w6q+ODjpivKNZ8fyWl7GlhHHP9omEYkngLrjpjjuSR&#10;V688QTxaYYYGaNeR50Sgsxxn5Seg464rzLQDNFq4v4Wm8+N0P2ye64iVmOWKt1PynoK3gr6szloe&#10;m+XptjNeyxlFjhuSzPk/Ow4wABnGelX75rXQrFbrU3FmiurLIWfezNwqqB94noAOuDivMrfx5rMe&#10;pahcJD9qCPuEUQIYnnazggdfTmut8OfEQXuqrPfO2o66SZYIwo8mzdQAhUZ4dQWwx6Z4pvTUlanZ&#10;Prp1Wz26XdDUPJRXllt5gzwk9pI1y6n2IzXJ6Prg03xPci70+bUWNpIYoAoZmfPG7f8AdGefavPf&#10;i1Y67qvjh/FXhyezstfsLTdfx5EZulByqs6nBkAB7ZORWZ4O1Kfxo11r96hiuLlI7dTDeMkAZ3y2&#10;7nIG3rjnNTKn7nMhqVpcjO/1nxdIkJWPSZLvV5gSrzzotvGO2QvGB3Hf1rzu98N6/dXKrHiQEnH2&#10;dNmSSclQv+9xxXdL4Y1CWJ2sI9Gv9PDMkUN5IqgYO1STnkDk89aLHTpFeGwuGtra4QmS9lgmaNVI&#10;GECsvXIAIA45qacuV2NJJM5SLwpc2um3V/4lv49KsYWdCfNZGKr8qgBFduT1wK6SLwHp17aGS4E6&#10;xyRhYlDmJJMAEFVKglcnr1+leneHdCi0TTZWhEk6EAFbydypJHHXrzzzXIeLPCGvzPLMiyXNzM7y&#10;lg/UHoM5+UD2rqTcjnaSOegvF8MuzRTNKgZW2ZVjk8AEnqeCefStpfiDrgUBZI2XHBa0jJP1+WsK&#10;0tm017Q3IhBhCyKsIBcM3IXPqP55rZa0jkYsybGY5K+YeD6dayluaRjdHyvqevRwahrmq28cL6VH&#10;Mba1giiMcaxKNq5Ve4UA++Kx7a3tNS1JJJbiNrMRtP8AISPMQ+7DjGelbvhHTIri/h8KwXVjb213&#10;FJd3091cKn2dF5YgyMBnHyj/AHhU2p+GBY3dzeaN5PiiyWPynSEIzxbGO/yl3ZdemTiqjKEXyp6n&#10;dUjOUU3r5ef+Rq2Y0q1dfstsJIXA23LKVAI7n1wfzr0P/hJYJbq2uES58+0thG26Q+W+/JJVD8qg&#10;AADuSxPavHvDd3ALiadR9jl9Gj3bVIz93PDcdBXS6h40s9Pj8qK/kuNLdfMllZP3sEhHLMMYeMDg&#10;d1zzxXn16DnJW1OihWSi29Clr0Ih1iY30ZlnuQxj3SZ7kggcnIH88VgXWpJZ7zNHm1jjY4lYgHB7&#10;gcjketWLy3bXr2zidWlThvOEaKccjPoOg5JzSz6XLdXcWkWU0l2NQfyZCMHbaL88z+gzhV3f7Vdl&#10;OKSSZzVG5NuJSsLfU/7Lt9TvFa01C4L30aW1qN7lzlQXOSRtCgjj3r1TwHFoet22mLqdwrQCZxcG&#10;S4kjadgGYLkHGAf4uemK8q1m8nP22QTr50PzNEJvMRIlPKbOPlOR2zWv4C1OyF7o9o2pS6fZb5Fm&#10;RoB5FsANxIIJJXOevc1VeDnTckKhJQnyPqepf2bBJ9ugkVFtZSZIJYS83OcYPHA9+tR3MWk+AdH1&#10;u7jms728uAEaYSOrKxXAAB+9/wDWrpNQ8JwaLosOoxXplxCnkyOwEczuQqEKCDyWA79a4T4z6JFo&#10;y/2bNq1jKYbY3Eq2cYwpZSx7nGME9T+FeJSk6srXZ7FW1GDfXoc78AtDm8YfF5LddLg1hYIJJru6&#10;lRsWDYIidWDAFyxwN2RgnjjNdr8UIrW48Q3mlw6hc3On2UgzZBS6XLR8gsSB8gJ/h7itz9mWSD4c&#10;+ArXQZrSVfEWraZceILq+uY2QPISBAnT51WORTgdCxrjNR1Ga2vryRrVrOME4ln4M2AAdpBIBHPF&#10;dtWq6mIajtFW9fM4aVPkoq/XV/5F9L2z8TR3CjRIdIaeUwWry3pbcwQ4AjI6k9MHuK47WPBLLBb3&#10;ttJ58sE2JbcoysjjgqQ2PyrtvCdlba1qL3NhZ2LTdS95K8QTudgA6qPU+ldJrPgSLTnutVuxPKr3&#10;GyeOI4IYDg4Jyx+7yKUa7py5UVUoKUeY820HV5vDV5fWupyFlmQzwSBBtwp5TcB1GeenFc9LrSwi&#10;YWz7I5GMhKHAfcSWJ9a3Pitp00/hl2tpFuI7O5QwlGUNsCsJAQvXOV79q8+tNLuYfDcs06mEBcoz&#10;H5iD6L6V6VJRlHne55NRtS5exwviS/il1RltI8OSpPow3nk/nzXu2g6XGFu7kywx5tyU+1nEYK4I&#10;Xvk4AAHXmvFvB2kNrPxB0izijVooy1y5H3XRTwD7Fsda+oJbK/trRLMzWkjtuLxAkSBxzkKF5I4H&#10;oMV1Y2p7JQjEwwNLncpyMHS4V1/UjqsOmXsyW6b7hJ3yM4Pyqx6A4/DGMV0PhrX9Q0ezXWLTT7bR&#10;7SGbfDGkW+6uYiRuVXBOwYz83rXXWzzHwsP7PlSyiadYzEMM8hZQWbgYHIwc1j67a6hBK21rcQMh&#10;j81XAkQgZwqgBQp7dOnvivLqVVKPK0ehThJSv2POv2j/AIl6Hdnw7f6Jbo2pLdPvgS3CzC3I+Znk&#10;AG758AA56En0rpf2XfFcY13V9bvrCCSCBFt4bOVAxuJ3zhnY5UEDJAHY8npXzF8R74Xfj+S2tCuy&#10;1gSMsOGd+rk+5J5r6C/Z+1VPCvhC4vrm3jnuL2UNHFKhYyDcFAC9gRkknGcDBror0VSwiit3+pyU&#10;ajrYmU7af0j6n0/W73WbubTII4ftzKiN9lPloAVbaATgFR8xyO+a2PEnj6XwfqljprC/12H7M+9N&#10;PggdIfujy5RKQTGxyVKkHg1wvgOyl0DxdqN5axPf3+pabC0ukxFESwBcKCJSeAASduBjB5Oa63xv&#10;8OPC2meIBLqXiG9sTdoZZ4owsjyk4VCi8k4x6YwO1fOQmoT0Z6s4NxSfUj0T4i6Nd+JdQ0/S9O1N&#10;fE+s2yrbahG5ghQoo3jyDIYhtC+vIB5FdNB8S9L0DTlMetxeKdUubaO3k33UYtwoZhlDEjFWH9wE&#10;ngEkda5Hwn4Zj8J3ep7/AAW2m3en2+3+0tTuPPing6yNjG2JyASBjPIzXLXv7UPg7WtIisvFfhjU&#10;odPmuYrWOW6MDWah2IikHlbWUkj76D5RjOa6op1G+Tc55RUEm9jvvAvijwte+PL42/jXV/EF7o8c&#10;cMtsIXghs2XJdsbP3iMNgwCTgEV1HjSfwx4k0FLS88PprWnTNPPFZJCZ5rtE+9JGikuQN3cegrmL&#10;my8Jz66y6b4ij0a+uvLhhu5dQlu5LoYGUhZvZSOCfXHJp/jjwtdXmnTy+FLiWxuZLcRf2haOPMAx&#10;uO8jmL7qsSAQTyelc8nySs1oa8qlG8XqeN2vw50Xxv8AFa90LSYdUttJttMTfcwIyuscjptR1C4D&#10;ohPzcEBcHB4rpV+Pfi7Qruexv9I0SfwrZXRtTJYwATbEO0nBYhiOOeuTWrp3xp0n4b/DOwj8Qaza&#10;+JL6wP2m4F/djeq/8s1jaMZ3MpyGkzk55rh/iv8AHLwCdasJPCGrw3txrUKrbodHZYbRSh813dSP&#10;OdgFzuAI2jBrsUHNe5qvmcspuElGpuY3iHxxo3xJ01LJdE0zw9BDqZuREtsxKOw2SzA9iQACOny8&#10;g1F4k+AOqeItPSe1lstUhlmcWqzpIjygFfL8tl4Q45BJAOT7mvUvBPwG8fW/gOLUrXVra31S8shI&#10;hQNJJLGVJC/MAIyQcg4yM9a81+HPw1+Jul/F/Tft9uZbvSH+3+Xf6wsytGylVMQOVztJwGAxk5Ir&#10;KMHTk5xdrf1odznCUVT3vuc1oPw+8Sfs76pb61r+j65FNZia2huIIl1BB5o3Md8bfI27bz6ZB612&#10;tn498MXPhdNKEkGqNNctNOfEcExljikQK/Ko+CWHbHBruvFfxq1v4f6tLb+NdPvUt53JS7SFhGUy&#10;AMug2g8kY/Wue1b4i/s6+MLm61XxEDBqV7EB9rmvZ/PcxjCxo28kAA5GPQ9656lKOIn7WSkn5f8A&#10;DfMunUnRhyKzXr/wT5q1v4S2PiHxRcRAWegXlrIogGiais0uxgSWkL4CqMLhQSwGOO1QRfD/AFrw&#10;prV3qlt4tsbiPT0NnJ/bqXJ81zkgIwHXvlflHc19H3+n/s7+DLC3+y+JbifULx4blRZztc3TAybR&#10;GjZKnPRgfm6Vr+P/ABd4e+H9/Npnii0vTa3czxaXJaLukW2JVi1w5wIm3cFfT1rt+s1U1Faq1tt+&#10;/cxVGlJOezvf+tj5X0XxX4uubLV7mTw74Y1y0hIM8o1QCGAkAHJU8lgF4JJzxjtXXW3wIsZ/D1x4&#10;m+IH2zwuZVWSI26pJ5eBxgcFzkgAda7Gb4c/Dn4jeNbe78M3t7BfSvHPMtqGij3IWxuJKgN/FuO4&#10;cAV0dr+zPo994ll8Raxq3iCzjsbstbXeq+IROqOwwZI7co2CrEjDNg5GKueIUdYPk76O/pq/xsKF&#10;N29/3vV/jtf5XPmPxB8L/G/jG40ubwJ4V8W6hZ2rNKmpXmlsn2nawZJAXIwD1x09M19MXPxGn0Tw&#10;74fs9T1aWyvoZ2knttW0+Wze6cEAus0W5ERXzgOCpVea5/xF4Q8Y33xH0PQNM+JVp4hivJQs095e&#10;vEYIkUlImgidcnoMxkc4yK+kNE+B2iw6Zo1trvm+JLrTnadVv7h5183PDpCx2gjHQDArDGYmNWNN&#10;NJpX23/L/I0wkJUnN3avb00PCPAPhK20zxprfjzwbex/EDxHq0U1rfQrfLEVdyrSm1d1TJDKqbic&#10;AdK6ZdV8c+M/Ji8UfDrUfDkFnGftU1432oz4BychgFBJB3dODzXql54K06W6uYtLtUmaKeQz2UTL&#10;FJbyswLNtXvluq8CuJ8Z+OtZ8OauujX2lRaxY3EZEEt/M8UQgfGAdnJ5XByDjFcPtlW+Na9HfZL8&#10;D0or2TTpP5evX8TH12XwreWtppOu6hJBPAnnxWrxTxQxqeHRGAPzOCVyCeM15drXh34ceM76X7Bp&#10;8SuvyfZbHWnUtyAAA8ShTyT945A4r0258O+B9e15L+5i014Sjqqw3B8pnUKQI2bDKwJbjgHHNYTf&#10;DX4Oa34Ks9QshqZsr653pqElw9xKiCTYdqr0HUZIJrspVFTWkmvQmUnN3cUzhbPwT8JNT8Qzytr0&#10;vhRLeFLZ7VpFmkmm+ZWGSCTwrHcBx354rjrr4c6Lq/iCS18H+KrPVLODMnl6h/o9wVAPr8rZHuK6&#10;nW/2ePhfo2vX2rjxteS6dav5Qt9QSNrhFz8i9iwLB/vYOAK888GahoukHxDpGqWaquqO8cV0IzHH&#10;hf8AlnuOQDhgdvWvYU7w5qc3K1un9bHnqV5pTio3ubvirTr3/hAtE0R7yJb22+Wa3IAVVBch1Cnk&#10;YIwffmuY1W4EVvZrGk02MGKQ4XDuQzcfQDrxWJY2NzHrt6dNH2mdLMrFFaMzM6Y7kZCsMjP0q/rb&#10;vaam87bXvViWOOB2A24AUEeh7j6Zr1acFFJXv1+88+pNybk1b/gGfFq7ajr2oma5dlEygPMoyQp6&#10;BeOp9RWpqGrbJYmtvNVYCQ4mTJHPdQOPqPzrB0+SbN9dXLLLczTxu+QODnGN3rnnNavgm2ubu3kk&#10;sUja8vIJ7Vp7hAqRg7VOXfhu7fLz6VtOKWvYVKcvh7nZ/BvT5bvxJq+szxRObS3aMXETeWIpZ5FV&#10;TnBAyu7r6GvY/AuianZCObxPFp0Gk2jTT2ccV2k8zoHACoqsfkwAckg89K5v9nq0stCsvEloWe9W&#10;a1F3J5FueFRgEJ3cEZycYyM113jSw0+z0WN4LmNb+EbJpUiCBMA8sAMZPAAznketeLWnzVHE9iEX&#10;Gmnc4PWPGjLc2dxa6bayXM1zNdajE3zH7OpPlxt8wxljknOTgcV1fi3SrW+sYLq5s7hPFL27RQy3&#10;N95TQoV4UxMCiqASFA+bpxxWL4dmvYLq0tLhNLgnMbLax30KOtqFzIrz8Z3EgjnIGR3pYfGsnxCu&#10;2ub3WTqenxQlnhlG2JJ0dw534DFT1BGM4xjilJW1S2BSb91vc0NOgm8S6Nf2UmvC11OO2jkstNNq&#10;ivcxR7t0jOzBZGPzDaewrlNV8SWp8M6RYwgQwzqzSx3UKxsspUrL86Atg4zgNweMYrt7xtDn1LT1&#10;0b7Yk1xZiVre2Ea+TsIVgpBJKMDnHHSuK8Y2zS+GZZZYmWSKZg8kTHzZMnDBWbJ3qpXPpuPFFNrm&#10;sKpdR5jo9UkW/wBG8P3a3MwtgrtJDC7MsMSL89w5wSXPG1R29DXGa1Pb3Frb6roVvJBagq8sT205&#10;ExD7dx3IcRtjoTwTziruk6n4b0XwSRe6zeXFtMrxx2b3h/0kOA7AGMFwFPDbcc8Csrw/PosdteS+&#10;N72zXTJdMkh0+yuL2YSQNn5WRNwYEAEgMOec1tTi02claSkkU/EUGh6tqN+dFvNM0Nvs3nyF1kWA&#10;Eg7kVCMs4BXkfLx3rl7W21PXPFllongy9lmv5pUs1TSZmtpyyxgG5fJC44xywBIxViw8UzaNpuqT&#10;6PDez3utQJp1sl7bNDC+9iqupY8qCQ3GfXpWfoml3nhbT7zTb67gjnnMTzxSphRLH8wDkHLFey9G&#10;zntXck4p/hf8zyptTadrd7Hpnib4dyeCdftB4ui1KXxIVimhdM2X29TkYZVLL5hIKnDgnstdz4as&#10;fCeszy+Hr3w7eaNq9mDcCwlheIqXbLSPIQflxjocc8ivMNHvtT0fTLzxLrF/JcXwmb+zfNLCaRmR&#10;f3rEZCwxqS27AHQCup1TXvE934e0jxHY6lKggeQRpdojw3uWGWdtwLjjgc4xXDUi5RSe/wCFzWDU&#10;ZXS0Ot1OzsPB1pNaaFosep3N9e/6TaX53BkiG4FFAG9S5Yn356Vx/iHQ38XeF01G6sLzQI0YO9tD&#10;GvkysDjKqx37slWHy4IHXtSeGviVa6vBpL63bgaekDS3EmoW63MbOHZpygQdec7do4+lW/FPiK2t&#10;Lm0l8Oxebokk8ctu0dofsl2COcSSYMZXlQATjggVzxhUjJRe/c2m4TjdbFvTPC1/f/C+FpL64h1h&#10;JzHZSy3H2eIK7KzMEAGWPU5yM56Yr0zQ4r7wL4SsrrT/AA1oEuo/a/PV7WPzlmjmJ3sXDZZuT97J&#10;BNeIad461/TJNJu5tNMatrMlykUy+eNqtvCKR94KvynBGK9X034lT6/pGky6dplvpenidIrK0ltH&#10;ed9h+YRHcEwPlY5y2PXNVUp1IryOaLpt6HRav4j0bwRoekQWHgKz1LWvIkuJr271B7cRzSHzWDxx&#10;4MqqTjb1O0YJrltduLy5uvtFtpmo6ekduga9ijV4HuFKlTNC3EUeZAyg57BsMK0PEeqXXiPxhFJB&#10;bpHZWkwW7mWORINqggFflDcnI6c9jVweGLXXdUsnukj1MmfdHqLR4jeJ/mMLjOeCFUADccZ4qYtR&#10;s7EuO6RB4O+Edp4u0fXYfHEctvZw3DeRZGWCK6juJ0EkszMm0uqsPlVtwzwBjNSaL4h8GeCk0HSN&#10;DmfWp9VIkOtLbzqZo41x5Ic5haZAfm8vGCevNdx43XUrnR7gJqltpt7HEY5zZWqF5AmSmd6/MVAG&#10;eRjrkkV8x/EvT9bGhaOl55s9/ZPNd3rCGZPIR443muZVchRtHyCNACCCwJ3V0Qj7ZWbMJS9m9EdF&#10;rfiHVvEHjSS2bUL3T4tCnRd0SIYTbh94fa7HcxLhSWJ4zX0X4d+JOr6na6hrVxdQwWNnbgWulXll&#10;bFo1WPKzecuI0Q/NkKv8POK+ZvD9j4l1fWLy61ExSXepk3y3UtvHJDboVUMSrfMjERoCD37ZNd9p&#10;Ed5rHgLX7GG032dzpkc8T3EciGVHBErLGql/MbaQBwOnGKxrdEjWklu0HjY+MPiVc3TXXivUJrKa&#10;B2MenyKts0eMKsqfLlOoYjHHQ9a5CbWPAnwksbdtLW9t/EFiPJndJfMtApJCMhI+RhxtVDgY/GsP&#10;4W+BvEPgfXb7VbLxHGRJDNDcWDsZlgiAciJyrMVKuAMY4IbPWs2++HXii50vSdb1m2trrT9Qg+0X&#10;saFZFZQrFX3MB35BHA2jJrqhCMvclLT7rmUpNLmitT0nwr4k1Dx54gN4mp6yNHileGfzr393KSjB&#10;ivUkhVIwepbgYr1rx/401vQPB0uqWU8N1NcO8SadbQh/scQ2kAYZD5pRSSSCOfevBPhl4Ul0zwxA&#10;NM03Vdbt2jheY3l4IouWwZIwhw74OAp+XBJPpX0Bo9zqdj4Z1S1vdIk0gxITE0sawgAA4ckMXcFj&#10;1POMVyVoqFSy2OmEm467nyrqHxJbWfGGs+JkmvI9kS/Yms0KXEqoBhWIA8tum7GVORzzTtZ0GXxL&#10;o8/iXUdNvWsruDzZb6BgroQFOFRjnaSz5PTIrfbRtMv5Lq91oW+mXenBvss1pcmJrqMKflwqg7mb&#10;B56jpXnuk/E+4luY9Js7qxjRLZrSONJiFBJ+5u7OODgjkA+tejTjf+Gtjjk7fG9yLw3ba78O/CGo&#10;6XPZJN9rMc32q3VjHBDjEsSOCCgbODk4POBXRajr/iC9trOIWUC3U2n2xTVZYmWV7IYzF5bfwiOI&#10;AgjcRg4Oans9AsbXTraTWdGufPvlFjeRBnKxjzD5SEcKQchsrgAmoovhzo2gaHNM97eRyXDRQXMM&#10;UDeWmXK4R1ON2wHkEcfnUTcW25LUUFJKy2O8+F+l+HdN+K9lren6ZYwyw6QkdvFf2X2iC7klU7xM&#10;h5coduCoBByueMV6TqHhb4daP43jv5/BWm2kiW8z6vbwW7WmnSyDBWS3ikO8uBu6ALhgTjAry3wF&#10;b2c/xPlsGuoptWsliNvdW1x85tivDbQT8wBO765969J8ReB7zX7AXUFlDcapJG9nDPu3+W7ZCOc8&#10;DKtlhjqDnOMV505O/K3odsIRfvJamvpXxG8E2mvapqFn8K0iKRSGC7im+zxKu0BYZMF4y7fLk9y3&#10;Srfh+TwVf2un6jq2gTaTfSGbzIdOLw+VMGybdnLEKVXYcjBPcDNcPq2kT/CTTpdI0a0k1jxJqVqk&#10;6Xc0Inh3BsSTQnAR5FxjgfL156Dz/W/iLovw88VWemJaz6hf6fa2zwtYqI3DXLjerAEEsqYY7sks&#10;RnpTjSdTZD92Cs2e3fET9o/w98GrK2m8P+FxqDXFu8rC5uPJIbk7VCozMcFju4Az68V5d8bPizFe&#10;aNba1otzFbX2rW6P9lsJJGWOBwGV55XVDJJnhVwAoDZzxWJ8a/CKT6jb3Ety0rX0LSG0mkaRwyAK&#10;WyQAqswyAueMg1wkOj2Qvn0e2knutYtrOOaOFD5rW5IKqApOMHkc/dGDXVSoUuWMuphUnNNpHo/g&#10;BH8NaZ/oWopC0kXnXd25y0QDYDtgHYowzYOfu57ivYvBnxI8Lah8Pr7TPCN/LeaXeSSut011Gtw0&#10;McpVplIG7DFvk34JDYwMV49pWmxeDYLvSHvftBSxMmrXFtbER2ynIdZZD97qoCgnOfSuevPFkNzp&#10;r2llfQRmW4SAWNpbLFBbWoBDII+DuztywJ6nvXBVpc8m0dVOfKkmet+GPOd5byy/cQpCbOzsrXG2&#10;JBy5UZ6k8bvrWrbR3ugQ3qbHlmlMMiiUjC7UYHuc8mvNvD2t3dxrMz3kMFrHFOUtbO1RvMkKYUgk&#10;nP0HAruL7xPbys0RlWEeWxCSnDlsZx3/ACrjUbXbPRUm2uxh+IdUgSFvN+WcfMzpEFUng9hk89+v&#10;FeX+KdS1DxRcJd3zxXs1sXRTHblHGCGDcdwOPpXYadL/AMJXrq2ifOsClpuDtBOdoJ9T1rZ1GKDS&#10;PEs8KqFt/si5jC9XU46/TvXXRXLqyK1nojnvDOix3epwXtm0EtoFaCWMth4847Hkn6fpXsFzoc8W&#10;lLs88ThCgIAbAxgEg9a4jU9c1HSX0SWzhs5rF0dZ4HUF2LdMN14yfrXR2vil5dPt1QC3xLtCMS+E&#10;x2OcjnnvUte9cKc+XRFm20Zk09pXMjPgoYM8M2MjcP7o610PhW2+1ahes8YMRtQGkbht69B+prO0&#10;+aS8hnmhtHYRoBJIrgqrjG1gTjqDjHtXReCZBeW8piBeSfDyMwwFOMAD8v1qJe87HSpaXHat4f8A&#10;tFiY3HmRhw4aQ9Djp9SOM1B4H8EldVutWttWudP1KCB4LVJRvtpo2wXWQdTh1QgggjB611euJJp2&#10;ls0aCS6YrFBAxGXkYgKMd+SKseC7i3tLg6en7z7Mn2fdnBcn7x/E5rPlUdUZyk5aGLpz+KrXUrW+&#10;1KwspY/KKumnXQdHAPXD4bBHr0965m/u4ILqWztkmtb0Svs887QY8/LyeGOPSvUJbW3TzLKSCQOh&#10;IXYcA+2aT+xLafTT9osYdRgT5/JmGcAchweoIPcdKylB9CVJW1PE/HFtfGwjnnH763yPLHQqMEgj&#10;HOQSa4eO4ttHs11K3DSvbuUaMBiJ4T96JuhGeMEele4eLfDF3cxTNot2usQSIHNhdki5j/vbJCfn&#10;+hwfevMNG0bw7d7oV1GGO5WRo5LMsBcRspyyuhOQeR2rJ+7oLl5tj5/8R6m2neLo73QJY4LW78xp&#10;rG8UrHNCVPySBh8rAjhgfTmuW1vwPpGtWTahYZstPuHJ/s2dyJrWRSFcgHIdCx4I5AxXt3ib4UQ6&#10;j4glewkAs9rZ3jLSMB064ABxXHeI/htqWm6dPfW0lynnRbFuIo96F2yAGQkHORwy8816dHEqNlB6&#10;nHPDyd+daFLRvhRcat4de8tIYLqGxgeyjjtUiZp5N+SG81gFDE9ODnGDXkvjn4c+LPDPiCU6Rp+o&#10;aTp0rr9huERh83/PMZJDHIbIGcEdTXoOg+EtfuLOSG4vXjvLpmTyY5NyzxqMlsg5DZB6fWreqeFP&#10;F2paLYPBeahMtlP59vtYqyScgYJPXPbv611U6yhUd2mROhzQVk0fM1npPjqwuJn097/zjI4McOVY&#10;sDubcPXvXpPwz+LFzrlxFpuvXk51ItiH7Qh2kkHKqexI55/Cuw0h7nw476pd6UZ3YSRedIPmd1O1&#10;nfjnaetVfGPh6H4j21pff2BpWk6gkZD39neEjeD8jDAxjGeW7HtivSqVYV9JxVu6scEYTpO8Za9j&#10;sNHgiXULi/tjIl3OvlJKhRWdBgYcEkbvbPOM4FZ11YS+CtOuI73T9Svbt2jW1ms1RTGS285Jycn0&#10;9q8g1MeOtNsra4TUJ7u3UjCxSgxnHGDs557U3RfjlrvhsXFtqWm/a7WdztdpHLIcMCAeSOprmjhK&#10;r1i1I6XioS0knFntNp4weXwxrukafBeJJdwp57NHm4Qscu2FzgHkZB70/wCGHwbW/t4L9dGudR0h&#10;3ABhv9jsv3m+U4APGccf48zoHjPw98QtWs49Nuks9YkljitpLp/LlhJ43hs8kdff0r6c0nWGi8S2&#10;qxpI08iLCl5IUiE7KMBpAMBsqOuBjPWvNxE50Xy2audtCMKnvb2NGw+EGi2w03WfD+y9ljj8hAkp&#10;YtglTE6tkqRkZGP0rkfCnws0/drAnWKymmneQxhNyrIW+Qgk52/e5HrXbn4v2y+IDpFhpsEmqpbs&#10;yTRNkXUn8SZA+VwuT3yO9adrd2ttqUVy0DWqzsgMTkHkfejPQlccfjXlTlJep3xtLfoeN+MfhTo2&#10;i64M282l3mQLa/j+Z2YBT+8ZeBnJHGDivLdJ0nXtEvP7QsNdudOljmkeyhf57SXc3zKylcoOOD27&#10;19WfES0FyGRYYrq1DJGUBBOwN3HqPr2rC03w9uNvNJZ26bC+3aoVXDcbWXpxWkMZUheEveXnqYTw&#10;0JtSjp6aDvCHjk6t4esJLuwlTXkUH7NDho5GxwQcjzI+M703YwcgV1SaNpGtapYOt5DqEi2gN1Pb&#10;ttZ5SMlwO654Ax26VHF8PrTUdOjt0tsXUeFhWE48vJyUGCDg+54rmNC8MapbTtY3GjzDWkZpopbR&#10;lkJQH7rSjGW9FYHjvXM/c+FadjdRUuuo7xt4C8bxWR0e31LT59AkkDmGW1EczL1MayIRw3GeByK8&#10;38fWV8NWmGoeE7/ToFKLEWwYwOFGJGBG7jP4V7npnjkXsoivH8sRgxlp8oyc8gqfT3713Vn400fU&#10;LeEzNHPGGUJMvzLkHIz+VddGvGxjUpy6nxlD8JtVtdTa70eeBJmclIzKR9pGST0Iyo67hxnODWzd&#10;fCy78D3cuutYTKEHlJZaaonjmnHQB2+ZRxnnPpX01r/wl8LeLPEB1jToG0yZirtPpZCiRv8Ad6d8&#10;4GK519XfwOsGi+KLFNKs2lVFvjMGhaQudjOP+WecZJHGTiur28ovfcx9nGey2PINC8LHxRous+Id&#10;ZWS8uNWtpLOezQ5+wndlY05IBwuTwfzrLt7K20nTo/Bxu7q9ubhjNI8rBTLC/wAghDJxjDEBTzkO&#10;TivYfivpF1o0lzrXhPV30yeRRHOYAs0My453xHhuSOmDjPNfPejapr9prQh1KB71wZJZ72JCVVWd&#10;gHA6xY+Y8ehNbU6rlfmehjOPLblH+LLG9g+z2ehJBfebF5cTF1VFcgKWUZ5KjccH+7WrZXV74T0m&#10;drG0/tPbCEghiTG9jwMhcny16nHJ5rMtdV0jTdP0kI1vNdWId1u7mMtFciJXRHVdwKjbIw+U5zg1&#10;wsvjhtV1WJ7a/kinSQrBBZF4YYExgIFznOehOc7utd8Wpqy2Odvk1e56hJo2peF/B954h1OFDf8A&#10;lTZku4hHLO8ijaF34KRpjACrnnrXP/FfWNB1278I2lmkhnmiNoUsyyBbcIG3kMf9Zuy2cc56VU8J&#10;aXFrmqw2TS6jIBDIYrRYnukW5Zx84OckcHAUH+lGn+HPFOv/ABCu7vw54TvfEl7pYuHktBF5DId4&#10;WNpC+Co2YyMZogrS5m9jRtyVrHpo8B2useFtGtGumvXe8tUvfs6sissjKpjY9Q2MAsAB6c1xfizS&#10;9P8AG/xJl8F+CNJt7bRTcPJqt9FcNOZUicytEspPEW5SMe3PFaerat4mvPiPpOg6toMvw41a/tFj&#10;nuYIAyxxpyJ/tPKtzxtAyMjvUnw58F2/w20LW3ltH8SL9vVfNt0iknjt8kPObdsyKq/MQcfMOeK5&#10;05U1zS36L16nVK05JR26/wCR1t/eXnw18INqWrahHAbgLFHprJHcuIVXOG3hgGIP3c8cE1xbeNdS&#10;8WaRYT6hbwR6TNbyS/uII4WaYgDgscAgfxc7snANU/iN4j0efw3capfNpt+kzLHpWnea0pgwCGUK&#10;GwZ2xulfkKMKOTxa8H/C3X9X8A6brmt6bdJYW65htJZBDDMMsQdrfPIq8LjoMHrRFRlDnl3/AKsR&#10;KTjLliaPhzR4/A91NqTWcWk6nNFva/1KT95HAw+VIkyQWZlIHHGTmuj8c+O7T4gaEHk0HTbgfPby&#10;y61YRtcSqR8hWWNgY+SDxzkDHFeda/q134Z0jT5IpgGuJm8qG5UXMUUIYBmiVwQDuLgcYGO5q54x&#10;02W40yTR/BNj/bXkFWmczTPHG5RWCmV0ADKC2cgY4p8r502yOZOLR594q+Fvge4tpdSnb/hFtQiZ&#10;FMA3ywspB2lQQWYkjBzzyK8r8ZeEpvC9jbR3lpd2z3CNMHuLVkRAOApPZhgdcV9GXHgXSvAui+Hh&#10;4yN0usXl/b3dxFcpu2gh3XY3PmKpRcrnjI45qjrHjKO08TXGiaVa2viSXU7wSQjVVZ2dlTYMc/KS&#10;ASRivTpYqWyu0ebUw63eh5H8EPA+pa1cWtyVkEUl0be2ZVVv3iBWJAbAwNw5/rX6JCWPwH8P0t1k&#10;ltvLQ3l9qfmkBPmDTTOcAFyDznk8CvO/BXwt1LW9M0O1FuDPp0n2mUxRrDDBCc/u0Axxj5QOpwTm&#10;tb4p69o2veGXvbFIR4X0K8tbnUIY4gX1iVstFa7s52EgM+ecYAzXiYqu8TV7I9zD0lQoqK36nhPg&#10;b4e3/wC0P8Q9U8a6rbXMXg/TLhre0kum2KEj5BlaQ/IAG5984qr8SPi3L4TvrnQvAt5BB4ViUJFc&#10;BWEjyt9+WFmGQmWZQD6ZxjFRfEj4l+I/G5u7a+uxbWF1dNdyWkCeXCpA25x1YgY5J7CvCfGBE8lq&#10;gZ5gZUghA+7IzdMEds16dKh7RrmWi0SOWpW9nCXK9Xuz0v4A3vh8fEayuvF1hdappU9x5NuUmU5u&#10;z8wJDA+Y2F/D1r6e/at+J1v4a8Ft4W00fZ/Eer3EbJbyoXlWJCrFn3ElVIC7crgk8dDXD/AD4SeG&#10;Ph34I0T4n/EPUYYbfTpHk0q2OAJnBJJiTHzs+08nsB25ri/hzpM/xe+IesfFHxNfrD4ettZkvb4h&#10;/wB9hBvRVBOCoJjQKOuOBXPNwlUc76L8+iJpqUYKKWrPaPEHhTwbefDHSbr4ieGZ9DS8tpFR/tSL&#10;qCllyzBgNzOOpyCAcA18Q6r4uh8KXl7aaRqk2pQWkjR2K3SqZNjfKrSBfl8wA+v0r6C8U+JZv2hf&#10;iwrRRyWpu/8AiVafBnzGtbYBjJgE/wCtYAsSehYdelejfGz4c6L8IfhDp13pNjp+ktaBbeOe7sY5&#10;Wvw7Lm3kGzMqnruZvlPIxWtFqilCau30Co3UvKLtbqcF4I1vT/gxZWGgNfv4a8Q36R3uu6zMrPdG&#10;B8C3hhOCI1wWYnbwDk5zV/wD8Orp7CPxxOiXGlLezpZafeuyJqSksUcuctgkFu27n7teF3k8WoPd&#10;arLJ5ErSb4o5HEasW25AXqQNuB29K6KfxxqFjZXKT6zqH7kLHYx2sxURk5BCH+DGfSnLDy1lF6vc&#10;SxMWlGUdFsfSM3xh1ZPAkOo6tpUOt2JNvd3DxXnlXSxtJsKEqpRQG4G7Dc4rqdf8feH/AAh8OrnX&#10;dN1CGXXIlF7DouoBQYhK4G1VOOQvGc818lz/ABG8czeFLrR9S8Qz6jpFy9tNPaXcYZnKMr7TMAG7&#10;AEjPTis/41fEnxJ458OaMr2thoNnJNHapbWshkab5T8zPgEgAbiCM1539mynOMW9L/15nV9ehGEp&#10;Wd+x6d4e8J2Pxguf+E1+I0Nxb+H7gPFp9ramU3F3ICFDOeiKgB2gYzkda9KH7L3w7svI8RWTaho9&#10;kLu3S8ttUu4xaSKXBDb2G5RjPAOPmx1rzP4c/tU+AfDvhDwpo174Y1XxFqWhoIftAuILeCW4djuk&#10;25L8A4Xd+nWun+Mv7Wuh6z4KuPD/AIc0WazuLRYDDDqMsc6z4kBYMAxJG3ePmPXFOpTxMJ8lNNLo&#10;ugoVaFRc89X1eh7Amk3+peOfEDaZfLqWjvFNqNnpn+ugEZhjhiRkIASPKuwAJ6DgV4TcfCHUtDfS&#10;LW/tdGvdSkUC8F/aTQ2KAPkJG0ahHcJ97HANX7b9qWK21TX73TrDU7n+0GijmtHUGJbdUUI0rbds&#10;bsQRgDgHAHeqWjftrePXvJklm0uzVrpZittpwcJDwEiXc2FwBt6Z5J61zQw2ISbcTplXpJpJ3/r0&#10;OovtX8HW2k3UNro66TCklvZRSIoe0AC5uHYsVwmMMF4JJwtVLaX4ZavG8z6zZ6hILlbWGGxtSDIF&#10;blYbfl5myQMqcYOeK8h+O+va58ffiDbT6VFdT6heMfJFmBEtzHCmHYr1XGSu49cjNVvDH7N3iOTU&#10;lg1jVNH8LXcto11FLe3UjX1qFOPLjiUBt5P6V0rB04wVSpOzfQ55YyrKXs6cbo9Z8R+G/Dlr4s07&#10;XbMX3hHwzbyfvrzWERZVBBzmNWZkLHhOBycGul1PQ9P1C288RWjabM0aWFxNclbmRwV+UruLBsOh&#10;BbHXpXh+qn4iy+Gzo+rH+3tKs51mlntQo87yXVYxlVAfa45BbJJHWrHjn4uSXvm3esW1ho99HHC0&#10;kEGn+Vczsi43TQ4G4McDI6fhWbw9STXK/uf9MaxEYX5196PTdb+Dd3Faf8TjTyYb9glu07xzHzCC&#10;QmVO7cQD69K8x8SfAmK3naWXTMsitDte3KscDGMsBn+mK9B8HfDTUPCV94f8Q+I7+xEBt1vbXTtO&#10;upp2XcABIwAO+QBlGBjGTzVzVvjV4tvPB95LpPiLW7yM37It/OCiSQxyn5F27tqlcDJ+meK6Kc5w&#10;dou6Oeoo1FzTieOt4G0qK0utN1Owj0O3uFS3NzdWzM+xOiIQ/HzgnPT61NaeCNG0VY47S9M9omVH&#10;kO6hpRl0f+LMgP8AEf4SRXbeMfjomhXd0s/2fUFLRRxocOVjIDMivzlmbHPJArqLLxjp+r+HNN1H&#10;XvCmlafoNwyM8V5dXDTuwOWdI8DGBnBbA5Awa2lOSV5LRmChBu0d0eaaf4g+KnhO7bUPD2pJdQLZ&#10;ujRXF1EEkQghVaNAFJBJwSM+pBr0jQvj58VNJ0DS7DxDoFozQxxk69JavIyhVAyYxjvg8E5x0rkD&#10;4w0258Qre2HhODTdMiSSUW8N4ZZEcZKJIdqg+pUD2GetbcnjbVNXsI769uLeyv7m5WC2SWSWBQrE&#10;lpJh5ZCDjAGTWVZ3StFG1KKd/eZ2Wi/td+GrWx+w6jZXHh68F/FEb6O2a0hu7ZWBd2xna33mw/XA&#10;HetO7+NXw0uPHMUemJ4Wl/0Fb0XE93DCHVnwxaQkZkyRmM84zxXl/h3XNb8XQXVrPo1nLp1mfsv2&#10;yONW80jLDapwTnjrg0+7+Clp4itEefwlYtvcM6PDGs4Y8Ku1TnPJPXsDXK/ZpuMrr7mdKp1GuaFn&#10;66H0H4D+K/hdfD9xdWY09b2C+2NZ6HMkodjnDBQT1BIyQelQ2PxP17WNLs7dYpNPvHnljjt73QTP&#10;Heqm5ljMiscS7ADtIXqSoOMV806/8A/BPhMLJqGm3On6i0yLaJp1z+9eQ4GIlQ7pGyR8qjvVD4ef&#10;AOfUbq+k1TQfFMK293JcJLf3d1bOQpIWZ0JG1sNtHfgjNR7OlyuXM7en/BKTqKSi4q/r/wAA+q/C&#10;PijV/F/jzT9Qs9F0bVvD2owyQwavDcNDs2yHjyWTLEbSGKjAIA4q14z13V9Mni8P2/hcX1mUkeGH&#10;Cxo8SDIZdjmQgNySVxj0r5S8RfA3whoCR376/rXhu1twTJPFesyWkZOS7kNlVLH0AJPc1haXp3wx&#10;a+udSg8b6h4nlgt3g41KTzBHjbgIDkqSQNvfNZezhJc8G2vRm7lOL5ZpJ+p9L22qEQ3lnp9lpule&#10;OrQvL9kmv4mEO/Jd5JXcKmCw4Iz04xXfeEPhX4us50e81y8eNCZGjtJ4f3rAE87V5BJI4IFfMWne&#10;EYNBsLe5t7K4AuWKyre27RTNNKNuGBHuACeu2uw+FXxA8UeI9Sk8Pwavqdz4cs5GU3UV/wDZ7SNU&#10;TLJ5owzj5RwDgZ6gUP2c7uPQiUKi3e/c9bvtNi8N2F1qXimHRvDlozb10/T5w9wZSx4Kp8rSN/s9&#10;TxzVD4neOrH4J6LNNcaBqN9JNa+bHbz3MKFSennc7lUnuAT7Dv5lefErX7Hx5Z/2T478GWNusEoV&#10;TaRapcwugyrkvGQNm5j8rDnGa4XV/APgvxF4oOvaz401bxncX8+6dJVitjcSMm5mEW8FgcHgdOAO&#10;mK6KdCDSlL1OOdSom42v8ztJviWlzpkdxqj2/je71Ft2nJFbHSoYImUmRU3MzS7WJQM23IGcGqWk&#10;alq+rXOkXOteHHg01oZYo7CCUyyXkynKkhwRjJzyFT6gV1Wn/EfwNpFxp3h6/wDB+qacr8tfXVjC&#10;VEQHDAkFmA4zgcAZNb0vxs8D3c8z6FY6nqt6n7uKWW3SGFwAQFDluB746VjOLSfLE3g1LSUjF0Tw&#10;X47j0rUZL+f+x3vl2quivuuhGD8sefkjjGeqoDnnpTv7Z1K2gn0ttavbmcIbh4LdLaHzGOVLNOqD&#10;c+M/LvJx2rE8WeIf+Eh8UwXeo3Sm+W0ZjFGQfsqHJcoARkYAUZwTzjis661O40byry0s4zEsQllu&#10;7q4YOi4/eNtUgLuDFRjjqD61EeZteZq4ws7dDy/X9d0y48U/Yo9M1AeIolkxE90BALVGDRzSAABc&#10;hd3BJxxzmu38P+L7j4ou8CeJp73UJYHgt7a2slt7bMaj5Vlkbhsnup4PNeS+MLldYuYNVnvbdZop&#10;Y3mCx/aDFDMAq5BI3KoBYDPWsmy1Unxna6lpcYWOxnXyS2YpZUX5HmZAxXcRyfrXuPDxqQutGkeU&#10;q8qcrn0FfeDZvCuirottqGzW7mJI7i6ktGN3Izuv7pZOnys2CR94EHNO8GeH5vhnrd5ql34ktZLk&#10;20kaDXtP82LzlUs0cZAzgcg4bq3IOK7fw1rWgaj4g067exs723ujhftBLNJIuD5gJONysTyMe2eM&#10;cD8aX1XxZ4q8Pab9qa4h+1SuN8GGVCTuBVAMDtu755ryaU5ybhN2PRqRileK1OS0bVvEfj23vS93&#10;cavLcSRSJpzFlt0iEnJjVMBVXjnnIUjrXtF9dabZ3KXk2nS6nPJd3kjTxSqqecYgdjM7DIXLkFd3&#10;U9MV5hqs2t6P401CIWlhperabZWljZLbM205ZpATjj5Qx4YH1PaqPxa8WWMQFlo8UUdpdQvDM0rG&#10;W54I3SIxAwrklWI5wB2rqlS9rNKJh7T2cW5GR4j1UaHrsRu5DE87fYUijnEjxKT93JOWbOeffivS&#10;viraR/8ACvI2sobufSZbVLOa6vLiNoraZiMMScsCSCAOB+VeNaXeiHX5dUmMVw00EcsLR43I5wp3&#10;HGC429e1ex6HJdS+Co7XVrCS/sZ0DzW0DK7Ki9GYBjtZTyMjtSxClScJJXsKg1V5ruxwGh2snw6e&#10;98R6w8tpp17AdGiskAe4uEVsBocEADBzzkH9K4LxJLd32r29/NHCb2a4NylzA+WQGTIjK54ChR0r&#10;1HWNC1rVPFen3cdjqGvaHpei3GoRXxtSDESHCq8uTubI68DngCvnqK9vILFLgSyiMsNzcjbIw6A5&#10;4Fd+FtO81ucuI9y0Xseh+HvB9hda5LeJfSteO58xAVBkZgWIB7Zyck133hHTLDxDr9nJIbebw7by&#10;faNUB2Ku2PgIoXmRjgfXNeQa3qaWs0KW8p/ti6Kxg2h3JKM7WUg9Dz1717d8OPhVqcHh62HmtbXE&#10;kiL9j8vMse7JEikHpjAOeMVlidI3k99i6Or5Uj1e88aanPa5lbTtGcXAmg+zWhZFiDq0IDNgKo+X&#10;PTkHBrjb/RV0a7u4dT16ayZ2lltLeZMx3U00plkkcFsANJ0zxgV1o+HSaLPpHhmXVm/4SW8El1p0&#10;EeI0JQ7i0jlmYZYKiqOpHtXAeHdZsfGqNcafbNq2owybL21EfnbEBb7yYO0ZAGMcnOSK8Vc8Xd7H&#10;tXi0ktw14XviHUfJnWzTxdYp5dzdy20hitYlOPLWIHDM2Qc8kcHFcjpvgvV08Rwz3cVu2mWG62hu&#10;bi0DwLJ5m+QiJgrMDIfTJx7V21xpWpfDj+3Li2SOW38VXMen2n2tnjS0mdD50iNIxLHKhADgKee1&#10;aC6HoM8OiTHTre+kki80m/uZRBvDcKPLwZWBBJzwMYrvjUUV7vU5ZQT36EnjW28PaP4d17xHqU+t&#10;Jc6bdT2OlzaTM1iEn8mMxiOKParMQxO0q2FTnFfKXji+nltdEvL2SeW5hkF5ereyZkmlD5J3D72e&#10;vsTXp+rjVFstbg1e8Se+u7tpY3ibeIIsEqqZOU34BJHJCqCcDFeS6rftfax5NxslgVBbwO4BUEnL&#10;Pnjqcc+1ephIW17f1oeVi56WPYvDN/bRBWNzHHDqMf7q/d/3sCSBcjI6HHc9hXLfGXxN4F8P2v2L&#10;wPqd0l9NNtuLa6j328UajBJkx+8Zjzxn0PpXUaH4L/tHwtb3d/HLhYWmctMwjZI/ljyB/eZgMY6Z&#10;ryDUfBNtLctpcQvft95OZre5R18hYjjh84OQQcHOMcVrSjFTbkzOfNyrlL3wy0pNUvbg3chzGo8u&#10;S3IRMYzt65xXrvhOC2vNba0kla+lRwoRIwIVXGctx8xI4x2964iPTNJ03TLaw0iO5uLOGXdc3Ez8&#10;M+0A4Yck8E47e9dpompXXhV8W1kqtJ87CVvupnCsSfXI65rysXPnk5R67HbRhypJnvtp/Z2i+FYp&#10;LqZILWW5it0BIXG/gjPTvXf6DOj+EtGubVQ7paogaTr8g2uCPcqa8r0GK58d+FVhuyIEtroKfKw6&#10;O4O5X56YFej6XaTaJpj2XnJdwxRs0c0nyMrM27aOoYflXmwk1ZLY6pQTRs+C/J1zWdQguJTJexIs&#10;ikLhSvIYd+ASOPauxe3aCEMoAZE2hCoxuB7DtxXN/DrTWg1wXrEh9pjK564A3D35NdZcTqpv55s+&#10;VDJwMdSFBq+bmItys4rUb2FvElgtzPuEiSW0kacAMcMCe4I2n866S+t4ktkGdzHG3ackP/Mc4rht&#10;avmj1C1keNUDSr8vV3bcOij0HetDxj4kuE1JbdYp2knl2RIkRUgnkAdunqahycXYuMVLUv8Agw29&#10;9r3iGG3ja3uX8hxIDtEq8hsgd92c+uRXo0l7b6fGiAFhhR8vJY9eprxTwhPf6P460Vb/AE2Wx/tB&#10;pYGdznzMqWV1I42kgc+4r12WZLOCTyjjeuFcLlgegIz0rlU25M6ORWPDPjHEvh34t+DPE43QtM72&#10;8sEIXBWQbNxPX+5k5xxXoHjtbK6tLWdJBE0XG9gAwXknP0rhfjjf6anhXUby8it57i3jY2892m94&#10;pRgK69OcgYqbQfEV54w8L6W15Zb9QvbRJWiBKlD0b9Qa74xcopmMmoyuyC01i7/4Tiyt7VpJbawt&#10;DcwWrY2vcsPL3MqjP+rbOCQCcZrptR8Oa3Mvlz3zwb182R1RQVB5xx6VS8C+FNQ8PeKZZ54d9xPb&#10;uSzHciohXnHXPTFdzrsCa5aRqIrlp4CZohAjL8w6Akfwn0onFrYzhPXU8h8e/adGtIJbTU5ZdShB&#10;lV7wk+Ym0lVYjHy8H7xrz79n74kmw8SeNIdVNgsd7bS6vGZ7NZXtnVVRkPB3ZfZsBzwTXdatr0cn&#10;hPUNX8QXdrp9tb3Lwhb1/KckHBxu6jpj86+dbTxpaaJ4zN3FAsmk3UdwHjimKpc7YmKou3nJYDGO&#10;OM1th1KVOWmphiXHnjqe+w/tH65HpySa1p9nqlnJL9os0lt444ooYiFYFACfvAHKj8MV5t4RHhL4&#10;tfEXUr3/AISS78F6xLJPNFYrai4tt6gysFUhdoKjIA71yXjLx/p/h3wf4Z8Q6dplxHf3Mcv9k6Fc&#10;K0i+f8qzszdSeQCRxk1x3gCDxDpWszajdX8Olanp++aJdStiTudcbWzjgBjyPQYrthSfs3JnDKdp&#10;JRPcdUEHw+8RadpGv+ILXUpNTtHu4J4LcxCBQ/QjnqeeDxzmvStFuI9a0S1Ftf28Vpbq21vLwScc&#10;llPJH/1q+XBompfFn4h2toupy6p4qi05pLC0t7XZFNKZNu0nnZGgBYnHrX1j8Mf2a9Q07w1qY8VX&#10;jS6qzhIl0aMqkceF3KyuPnO7OfalUoxhFO+vYqFVuTQzUrGFbe+sbaWWSOC12zXN3ID5ueS6sT8q&#10;gkAAVzVr8O5oprq4vUkk0oFLpzJcbFYKu4KNo+YY5IyPTNbXgTw1q2v6pfRLolzpkFjcS2djql9E&#10;8S3JRsDaoGACQDvA2+9T+NNW8c+BZImvxBa6DL/o6X6Src2+/GSrHOQTjuOxFYqLT5WdDkn1OY8c&#10;6E2tahpkHm3McrxfaUgMJt0toACqMshO7JIzjJ6VnPfeKNP15rO4vhNYw4L6lA+y7RcfMhU4yM85&#10;7ivV/CmuQatevrWoQrqN09r5EPkwFcIDktktjHNc5q3j3Xr/AOIr6BpvhVrXSTZCafUNPVHvAu7H&#10;MhBUKwyMdR3NDiJTMIrqutw3T2/iFr/y1f7JBZNGo3BflMh2/Me+AavxaPrWkw6Ppj6ZBdLHbwxy&#10;XLTrG/CDJIYHqck4HNdrBr1gjKy6T9hWxhMcOZw5XPALdc/jWbP4h1N7ny5oraa2QeZJdwncuVzj&#10;IxxjoOvWpUWi+a5nXPh2V9ClxAuzyy3nJvfGfu/wjkjPGOO+K5QeE7Iy/Y/LnuHWISyxRtt8vByc&#10;/h2FdjDqCyaZeXBd9UklvHuRZBm/dQphcttwCNxI5qPR/Fltp+rSrqUdjbTlgGi3xIOhKpuzhehJ&#10;JrVJpENlCbwFbyW8TvEmlRHDyBc72yp2jJzyR+NQW3wvENxFqdvZzu8kT7bdWAzkY5JAJ7dTxXoM&#10;3iOXUNPtL+GCGcNEstsqbg7g5/1YGWbI6NgcelU9a8R3htTA9ulu0eY28vr0wRlj60K72BzSOJuv&#10;Ad01i9taRSwPIiB2nKjDcEgZIyTjGc+teFeEtK03XPGGqwT6TqnhtYj9nXTpniSWJkGJGfnKE5BX&#10;AJx3r6dstHu1gnnSKSAqTcNPMd46YCle/bnPFfJ3j5H8M/FzVPJEumTXrvPDcOgUksSGKkE4BI/S&#10;uqnCTjJMwnJaM9y0O+8IeF2WxhW0iWJlIluv30rPySQAu3gDkk85rci1C21HxFdarN4xh+ySxrDH&#10;ZzEJt7mQoFx1wBn04rxa1e607T/tcusSxOcvHcnbMJuOCyEA/wCFJarqmrz2lq2p3Fzb3DBmEeGy&#10;T/ecD5R9cVx8ij1OpXaufUFuqreI9zrNjeW/RLaRo4xM/wDCMZHNc/408Q6Z4fu7eOfULM3kcq77&#10;GCcMF4BO8Akfmfwrzh/C3ifVY4NO820awgk/fLHHGo2nGACR8oXHbk55Nb3h34awRahJNbJ9rd2M&#10;bpHFuVWzn0x/nrWkGo6sxlFnK+EtRsLvx3qtmt639nx3VxeRXEikQqZGyY1YDLgEnHHGa9RW/wDB&#10;QUCXXP3n8WLKUjPfnbzVHxgul+HbC6GraZa213GiyLOUwYvXcwGACPl6VnWLW2o2VvdwT33kTxrL&#10;HtulxtYZH6GrqRTfMTCVlY8z+H2u/B3RNUvrXTPDV7EQDFcbm+1RuzAEBiWOdrAFcY6c5qXT/h5p&#10;Gn+J3i0C6GlQy7ZVurCz80khQJEm8xwyqflJEY+bOR6V4P4f8H+IZzqHiKbzrbToyjrcFDGrKGOO&#10;egGAa7bwZ8VtXtPEdlFJqUbSXl4iS3zthQqg4LjHzL0GcjoK8vEYWcXJ0pcy69T3aGKhJpVo2fT0&#10;/Ei+JXh7SF1G+1rT5dUNvBJvnnt7MW/nSODmM2+Ny/NlQ2PunmuabRr2HQbTUNItrkS3spzLJEY4&#10;hyCUHUM2D3719qeFPH2m+NrjToBo4u9Xj3rPeiWLFsQhJfkbvLPA3Kep9M1zPiDwdbav50FwdOtt&#10;YMZislv4XeMhyG8wICuSxAHmLngD8YoYtqKhJXFWw0W3JO39dD5qm8PyzWvkX9lNAishvZ2keIZb&#10;OGK5x9OMc1W8NFNE0abxE+oXC3V67x6fZFUQjT0kKq28nBLyB22AZI2ntXaa7P4c0m21PSPEFnq3&#10;h67aI4lhnhuY1Ygr8q7t7RFuhxkcZ5rz3X3060tNGlmuPMsLuwhawgkCowXbtDZGM/c6e9elBNxs&#10;9n+X9fkcV4p37CLoyv8AZdkdld3V0ZHgZlaKXzCM5kYDb8vpnFU10STRvEaLfalYp5lqsslwsIdR&#10;vxuURg8n+H8a1PD10g1WWHTr6S7mtVW3YmMN5rNywwcdBk7jWR4zjsbLxbdPf2yW7yW0SfZ0mWYG&#10;RmyxKqSUIUDg4+9W0U3JxW1iJOMYqbXU6TwzYaj4l8Zwvdai15b6ZbG4dJXK55xHvGcbRzwM/dFZ&#10;ltNF4y+I+k6AsSWkF7qSWs8cT/J9lLBpuDz9xW5rS8Kyiw8GC7t7qVJ71JW/eqJP3eCoX9CSenIr&#10;zjwnqEuq/EKWZzG8OlxSS5hIQsx+UHPGSMsQPY0qUedza+yrL1/4cqrU5FTj31f9eh9ca9rs0Pi/&#10;RrW01NL+IW0tx+4kDREBdqqQB2BUEeoPWuS8Q+FWS3nt5ZY7QBwwU5YPvALYyOT8wwBxxXG+EfEV&#10;1pWsSa0hjuo4rZIPs0+FRnZizAjHBHBz712Vzrd9rNpfaldm0APzKqDKxsEAX5exyeorw5050mme&#10;xTlGaehQ0DTbrwRqq+a6tp12hELzbnhMgb7hwDj8aTV/EN14g8QXbRLNb/2Y7LO10GVPNcARxuTx&#10;kZDgr2wK53xx45n0vS7jRxqJvXvGTbBCxHkNnAO48nrntXaeG7Cwt/DFhapem/1WTzJWt2mEpM+0&#10;tv6kAggYz26VvGMopVaq1en/AATnqNSbhTei1/4BleIvCEcb6THYtb3jyQPcyS2i7UO4kcDPIIAP&#10;Y15P4kup9I8OJdOylZjICrIVddmVKg8jqOnvXql7oUEyRMpksVkj3QME/wBWwH8XI4Hcj61wd/8A&#10;BvV5b11uvFMR0621Jbm7Y2Mnk7Syl1WYscHjoQOtd9Dlfxy2PGxCle0VvpudL+zz8OtR0vw1q+ue&#10;KYWtZ5P3dhaSxgywoSC6uf4T/Fz6j1r07RWggF7bwTxm/kXMInRWUNnkgDJJ5HHQ4Nek6p8PLrxZ&#10;pNqscLNpgXeypOyNIGBKknnGBt7E/SsW98K3fhaVRaaM0sdvCI4Li2bdISzbOV5dmU8++c8Vx1a0&#10;q0nUkdlKKpRUFshZbC6FjBCtjMfuCS5tSru5KksBHgEZ/TNcX/wm9roF/NdXNpLKkrHfDdQCMxqG&#10;zuwfzx1GAK6zxLrL6Nf6gFlkH2O2S0FuxCq04yGDP1JG7r/hXmvxI8Lanf6JqUkiRXV/qUTQ2UUM&#10;e6ONyg/eONxOemDnjqaySVRrm0RopSgnbU+Sr7Ubnxx401OdbaNbnWNQZoZUGCoZtqrgcAbSD+Ff&#10;UNtpMek6jZWaW7xWlgIoX2yZeRMZycdOB9QR715P4S+DGreC/E9tb6vqmjLfW9iL2ODT75Ll0kYl&#10;QkgGNjrycHsRX0B8NdBk8TXdna30ohvZWVGulIIYkjcuBx9wfrXrY+pFcqi9Ejky+k2ry3b/AK/E&#10;9W8F+GdP8KTv4te6zc67CJnuZ87LVY8FFIxzndxgdqr6Xrlh4LOp6rBa6rrGr3cokm1O9lQiR9uF&#10;KJgBQPQEetR/FTxND4S8WaJ4RbUUKyxNd3cqr89tGpxD5g/28MAABwM1ynijxDpdhpN7ePq7JAsT&#10;yNOUA2IABtjY8BmJAHXnpXzXLKT167HtzcW7roR/FTx54g02P7Xc6tfzMYo5Y7W8cFJEmykR2Kdv&#10;97r049a4bwzor+PtOgFxpcUtxp+yRnRyokjLECf5yAcBSTjkY6Vg3Xj77dpVxpa3lzqdjdBHkjCD&#10;dkD5EViMhVIB4xXSeG9ZtbON5UhdLqKaKWW58tHG50KlfmxgYA4OR6Yr0nSlRgnbU8yLUp+R0r3d&#10;/wCGri58Q6br+m6feadE95DYzyBrV05i8yJFzvn8xjGG6dcjiuc8O67q+nazN/wleuW4gLtePf3E&#10;vyxF8N5apkKvy85QcYrnPGstrqNgVhDaZY3KIsy+QrdGLIFZ8FJNzNuwSMMMEc1w0mtaxB4a1O2g&#10;SbzYCIQ80fnPJtx8kZPGAu4kkn3pxpOcEmS6sYTZ7lr/AIn8Ha/rsf8AZdpoeoXb28t5HJo1wour&#10;lgoCJKZUA6nf09eO9Lpfgbw1rtybrUfCF1b+YSWFjIq/bHMfLxh1wCATzxmvCvg98W21n4p+HtB1&#10;y0s7C1acxC5iUlWkKbY0dSSNvGMccmvoP4FXscnxF10eI1/4Ru30HWH0e0nkkkZNru2XLZ2KEwoH&#10;8Pze1OrQq0NE7ad++g4VIVUpb79OyO8179pux8BfDXTm0wyahb21q2k6dpuohvtclwg+UyBD9xVB&#10;VsDPTgVzWhftQ+O/Flk7+HvhJpniHy7fzrO4tbiSd4sgYZxGCQD8w25GNorf1LwD4N13xZr8ugsj&#10;SQiSz367HLazyydWmWRhjbg4EijOPWs/Sfg9/wAKrbT7rQLK9guEQXCz6TeNJNjbztcffUcZ7Hio&#10;puFLSorkSpzrawdvwPR/h34rh+NeiX97r2m3uh3Wmyra3FneoyvExUNuVW52noOO3eup8Q/AHwt4&#10;ot54tS0bTr65WLEM0luqXCtjoHXB5B9e5rzSH4/tBcKdSkv9VuJ2kiu2ttNxdW6rG2zCEbnJbaAQ&#10;pAJNTeCPiRruveG7zVvD2ow6pPZTbk0m+YwT2Dj/AJZSjIIG1j94dcjpVNuHwK6Eo9JaM5eD9lbw&#10;q0unXujah4i0K6s7yOQWhkivImmVwTgyJuXbjn2Xmsn4jfDHVfDPi7W4LnUNe8QaK5e+Ur5U0028&#10;gmN45NqqCR8rDpX0JdfHDwpq16NNuEubLUb9/sRW5j+zhZHXap55IYkqGGcd8VUs4NK1K/tobe5J&#10;kKmImzn87yfLH7zJBG8Z4zz6VnOpKUtWbQXLHQ+D77XNK0/xVHolnHb6HcXcjRzzSu0G0Z3AujHA&#10;PYZIHBqh8S/EPirT3sNOtoFdLd47qKexI3PMSPLlfkkMABhQSMjNfefjL4Ky6lB/agvYp5IoSJbd&#10;4oo1uEPOSSM8A8CvnzXv2Odb8Yv9s0+Wyi0q+5WzjvJLZgR0O1QVOBzyM5712UJU5STmtu+upzVJ&#10;zcWk/uMHQbzwjomqQaxpqX2pa1orIweLUJVuDckHMcsGAZASxYnAHYk163J8UNV8RNdra2lrPctY&#10;tHbaybhISZ/LJQZ3ZQAnqep4ryXTfgdrem+HZJ5BcanZypcQm01YNcG2Zd0fyyRDzEc7O5x0JFeS&#10;eELi901tPXTPDmsaeov30+CWyv2AuhGN7RlCDuwMYcgHqO9cc8FGve8m7d/6X5HZDFKnb3bX/rt+&#10;qPp7wpoGuXeoQ3Pii8ivoLe6X+ztYS6lhmubgJteQyFgSpHJRVYHAx61tapqdt4k3axf3d35lzL9&#10;ijjnsHkOoRIAPNDJl4Y87tpJBOMkc14f4M0v4h3FrM1vqd5FeyF7y2eSbCxmV+Ix8p6cADHTPNY+&#10;veK/GHgrxDqMviS78R2mqNcl2milkiMYAGQEyNyAZOQOTXH9Qbk+VrTojuWLikrpoT41+LBFc61p&#10;mkRS6Y+k2MFxLZ3eoRo0kbudxtxsEkjEBc7ugJHvXlPw1+NN34L02LT9TtkWG123FujxAxThZNwU&#10;sCChwuM8jPavab7X9G8eeHn0C/Zr23ubpL+bVZVBvt4VVwJeWVTgfL3wR3rxPXvgXf6RrM2lTajL&#10;qOqPdGO2sEhXdcIW4kjYv8uRg/MAfQd6+hwnsZUvY1lZ/wBa/eeLiXXjWVWk7o9X8WavH8UvAml6&#10;vb3dvPa2Gby40xii22QWbY7oNxYE8ZNcNp0GvPEljpFk9m+poyG0vb1GW5kPAVfMUqp2g8HngVBp&#10;P7PfjZvEsllpFrdeHUjT7VcalLdoqTFQNoCISGwTgjH1xXd2elP4VvX1bxbZyy6hBEz/ANtx2rLa&#10;zSuNrHYQojwoHGBzk1anToR5ISUlul1/4P5l2lWl7SUXF9WcpceENcsNQOn2t7/wjSt5Bu4LXSTb&#10;zXDMoG1RhhJg/wAYwpz2qDwDpPifxlqd9o13FJNaJdiCNtRsUfYA/wC9BaPAGwfMCc5yAOte9eAv&#10;Hq2kerXFlY2Gu6Neaistrp0s8kzQW/kgP833RvfcSucc10finV4NG8OS2XhW8tvCuyZXeGbSjIsg&#10;cBTH50ROHAOAduDgZ6VH1t6wtqdMaG073RT8UfAvwJ4S+H+tGSEi7t7Z7iK5vQI/36ocZHA2qQDt&#10;rlfhJ8ELP4seBNI1nQbv+x7O8ONQRo/NkjkUkSeQoLFFbH5Gn+OfiE3i74N63ok+qzwQzoHa+sGV&#10;nk28SwkE5VnXOSQOnNbnwj0rRdD8EeHJ7K5v/DDqs9uiW92zT3S3DAAOqg5CBVJI4ByciuT2s6VN&#10;uUnds61T9pUtFJJI7KXVNG+BmgHSdLs5b62dWUyzW3kRzyEZLzSN8zYU4CqAox614XqnjvXvjH4o&#10;voP7eS30zT2ilktIomaN8AgIMdWxGOWPpyKd+1V8SNJv73TLLQNYiu44LAx3gtp/M8+4D9chmzhc&#10;cg9Se9cv+yI1xea/4hkMSG5WJJYjKu5IwQ+N2eDgDdjp0zXVGHLRliHuZKalXVGX9aGnqd/p2g6z&#10;q01zM95e/wBnm4idlLBWYnarMeN2Tgj3HesnVNSuvDvhSN4EYWf2eJIW8kL57hiXYDG5WwW5BHHS&#10;q9nqOm2FvbTG0up7dryOZIlY+TNIZQu2Rzkcn5iBxwBXpvi200jxx4e820tItRlijCQ2L8Hf/Esf&#10;KkksRxnoOTW/NyOKa0ZnGk5xlKMtVsTWfxETVvDsMvh+CTR9Qit4719QNjEoZiuG8krlsKw3Yc5I&#10;ye5ou7K4uvDVlY3kk62Fs5MrS7ywlkXzGEijLB27KODkAmsaddT0XTri0kWzguX0Xe1haxbV3RHI&#10;jKoSwf5clu5btXR+I1dNH03S7eC5soLuaN9Qdp5jNdy+Uv7wLzhRgjHpkmuVpKWmx1t3jrueZarZ&#10;6VrmrWosrO7XUYFWOzgtbaOKKJCCMEAbcjK5IyQTzzWPqmoWenaxM0MVsgifzbdzCshZMbSzFhiQ&#10;k568DPFelXHg6W20TU9PtdZsNILW0s80ccgcxIqBlJJG2JcEEgcknFeF3mhWugafFdG7l1e/1cG2&#10;tLiSPylgiyBJJ8xL5wdq9BnOBxXp0HGXU8HEqUWrI2rfV11ZrvxRK8uoyaY32S3kaTP70qG3gAjA&#10;UfKqgBRVd9T/ALT1Cea+tbLzp0jaV/MIcE4CMvQ7sYyfTpWrrOk3Wi69AL23trLw/dLBJ9mtiJXk&#10;tkwpiBAU5baMtg4BznNSeJbPTbnw7L4n0S5XTbWO/uLLTdBmhEksaMvmrKHJ3PGhJUM4wGFdEXF7&#10;dTglGafobXiCLRdQvhNbQz6HbbeIGYzW0UmPnHzE/KQOB71tvNqsmn6VdrbwWsNui2tq0sQe2gi2&#10;Z80/MSH6tnb1PeuHntLTw14fttQ1V7m61i8tHM0WxdltG7YVSQTvLDLEnkcgV03hrUT4u8OanJq2&#10;ry2OhmZns2FtxLcrGyhEVSCFA5JOR0HJzXJPRJrY6oR1fNuWdNuF06dRqksOuWHkNexWemXKsGlb&#10;5Fa4JKmLhzx78dqq6Zosc7MsGlC3061j2rchndncqG3lmJOACcAYArM8Q+JNH1IWmnQWK3EKeSjE&#10;KbeVo0wSkoX5WZjnLYPGPTNdNoPhrVvEVpqF4z6fYXc7eabonzUjRFGxEPBG3aAQCc96lpr3pdQ5&#10;rvljrYz9A0h9I0ewlt7j7bfSOxtpnAK5xltikEnC7s+5rX8DaBcQ313rGjXO4sYwZSiTm2dhufGX&#10;G3cMfNjt1rE8NaxrN8J73WdQs5p7aN4LVlKrJKzjny0G7ceOTjgVo6LqMnhc3Asobkq99tlW4h8p&#10;5EUA4wwywHtnvVSTaavqZq2jtoep/Cm3vVl1XSNR16zWAypOlpf3DNcbUH8BbqpOMg5+tdt4X1HU&#10;pPFFxY2d/b39xbRzJby6ciMsUu4MqbgPvEMRxnAGM1yfhXVLPWpbG/u0s9MvLGR2ha4O6Jx/G75+&#10;7Gq9c4ANep3EWk+Jr/TYtI1vS4I7aOM3NraSxANDIADKI1Odzcbe2Oa86W+p0aJaHm3xK8X3nhy9&#10;On31tJq15eTeXFp8sLGQFd4dY8D5twYc9cBge1eV/EjwNPrmgwajpM15qEMKNe398XKy2Mm4qVWJ&#10;mOFAXbgEkbele5/tC+JxoyxWYEM17LEtusvlgz2qnIeTzFB2kjPRRgE8ivHPhBpdvo+o3S3es3lr&#10;pOq28dpcJdRB4Lhky2MxkkNg4+cYIGK66TcYc6OOaU5crPQfCmm+EtP0/Tb+S4muoJoxZWtxYFrl&#10;tNiCbi0g4kcu5VvlGRj2puoa1caEFFx4kv5pRZx3V6TbrnzBkmUpkNtGVKqCCM855rupdK0+0tbp&#10;ZY7W9eOUm1ETRiFsIN2WjBKgAZwBnccYHWuXtZLPWo7azg0iJ9RkR7yW3nieVIpVYIUR+OMDJI7H&#10;Azg1yfE9TptbY4b4a+A9W8YeFr7RovEFoNM1ZZIbI2h2F4nmLTszALyfmOOSxwPevop/D+hweEZf&#10;DsbufLgj06KOOQuxjVQrIhPXK9V9Sa8lvdDOqePbOfRbs2N20gubm2hTyYYowMTRRgkkMvAJxwGG&#10;BWo/jO58V+K9ZS01qK3tpIlmhGlnaJ9rgbWJ29WAA6Z5HrVTTnqEbRVjkdR1PxL8N/Ft3bSy6WNJ&#10;MC28V8HNjO1zJclY4ysfzu4Q4O0YVVzXXXngSDwtIdL1d9W1u5mSWe6HnI8ZkO0nDfK+wgEY3EHj&#10;irOmafFrL6/Za9Aw0yG8gimtdWiH78I255DMMKH3MgTGAAMfNyat6feXFlbok9pcWEUEUdvPbaiG&#10;uYo2BPlqGjByXYj7vBVeozVOTtYErHlml/GGC11PVLHUNLg1m3hmaOzsBbRrNNGVwtvGsYJdskYb&#10;AIOOeuK3xB+G+mab4zSKHT4IsRJciwv4FaWzRghaNmUBi+Q2WywGMZ71jeP9Ka3+JGtXlwk2kSC1&#10;WWO6W4zKAZWCsA2Dwpwea7XU9P0z4o6XIbLWm/tB/LtpZPtMiXBjVCAShHPQdyOeuK6G+SzjomYL&#10;3rp9Dn7jSYra91Sz1LwuL1Lt5Fhk029IafAypKF/kLDOAD26dKz7P4c3XxN0e6aC11fRtPt7door&#10;dZB5AGP3hBlA2yhVAClsDOR1NdN8P/C2oab46fQpJr/UbW7ti+y7uVW3ikBHRUO9gAv3gQcH3zXp&#10;vhO4vbzxNPpV7LALO3jinjntbLzJWikYoRK7PlipV8luxHFYTqcr0OhRUlqeFfBLwF4etvCj+LdP&#10;1C61F/DGrPp+v6PqUSK6QShRDLF5RBf5iI2yxwc9Mc994j+JOtaj45/4Ry0eSO/jnkbTIWYW7GeO&#10;1aYQC2jXPkfOn7x2yxVhgU7VPhJfXkl9a6q1wH1K9cyXcMotbe2ROFnKRoSznKSAbsAqa1Lq8B1S&#10;1W8tPtN7pl/Fb22q2SvI84kQRmaWNlO7cqEbtxxnParnOE5c+5NOEoR5b9Tk/iJd6t4o8BQ63a6V&#10;baLe2ekvcJd3t/5Mdv5ZLyqqqeSwdiDk4PGOtfO3w98BalZWkfjjVopbe2EsM1s/mF5rw8scc8jI&#10;O484/GvuPx34m8P2fhDWngttLNzbtEHsLxGMLMcbVzJ8qJzyQMcmvmv4la5dQxXM9kIoYDYJdaTF&#10;bIgitRO2AgHR2YKSD0PpTo1XbkitxTppvnk9jLk8TN4v0LTpLNbeXTrWFlklaeTNrFn5WiVh825s&#10;luMcmuS8I+NZNL+InizVY9LiuXuNMhWR4QyiBlfBJzzyCBhemKtfEbVLrSdRiiW8ks5NWjUSXFvj&#10;yIwqBTCirnAxk5z1PtUXw08KQ6zeyXmqxm0dnNpb3sCkNMhbJ3HO1OgBb3rvUUqbfRnFKUnNLqNv&#10;/FOpeKGS9htI4o5LPebJpmOI2YhXPAUn5enBGAaPBnhXXNV125urqykvJLaJSzSox2tjK7Xx85PB&#10;yO/eofC4Sx1G41q6kgTR5r2ayhLsWOY9zbkyMBfm+83GfpX0Do3jPSr2xi/siLVL2ERk3RtrFnCb&#10;fvESfdZeecHjI4rkrPkXLFG9Jc75pHCz6JJDr0t5qv2q1upUimRVLbWfb1ZwTuYEe2KxdW1K7EE8&#10;qafd3caSmP7UoAAkxkjBIPFd/onig6/r80Nvppj0tdTSO7e9GwllAyE3Hb3HIODWB47tGg8a6zek&#10;yG2W4EzQX5CyS5H9wE7eCQCO2MV5vLaVpHpuoox907b4NT2vhTRUnuQZbzUJmluGnHzRkDGw+mAK&#10;z/F3imS6+IlhbRmV1nVE8uOPORuxyfTH51j6GLbVtQtpraQWonZYLlbhdvkuM5J5yfTpzxXWXGlX&#10;uh3AhjtmgvJ5BGJ3XJdOpJP06CpgpKTcti5ThKK5TImuTqviTVAbkTR2soijUpgIvfFb9lbj5xhQ&#10;FBOc53DHauRFhd+GNTvZZogYZZCwmBJEgbp9DXY6S4u7C12QuZ8HEYHJUjqKT3FTWjvud54d0m41&#10;DwpbWcaGMzkyyqvIiQ8hfqSQPwrs9H0d7CzhhUZaBdqp3wOgzUng3SD4d8FWaXL7rojM7rzsPQL9&#10;AMc10VnMrRD5PmHOcc4qLe8Wp6WOW1ebY32oTPC1q+FE7kqNwwSDycgZ/Sq+k6zZC7kldzDuwRK3&#10;KDP+0OnXPPTNbWvWUdzdhvKaSJozkRnnPB5H4CuU0q3S2vJV2blMu6eKUZVweOQevWnKFzWErq56&#10;dJ5N5qOnSRSDfGdroT1brk/41tRWjW0c3l7PNUmRc/dOTyp9iK5a00mCKJX0q7/soyyCUokQaKUY&#10;6FD0xyMqRW6+prbab5V3IscicG5gyYkI9Tj5eOOaIJpWZzVNdjntW0uOa3S5sC0ERnbajnG188j6&#10;Zrwb4t+O4oNVt7PxB4btXmLbjqNqB5sfBA2EYIYdeD2r27Ub1tOiungmjntZFRyVcEKRyG/Hpnvx&#10;XiPxX1rRfFt5NZ6hC1q4bMcyDocdCOuPXFck0ozs9jePNKN0c++rw6JpLa1Z3beI9FVis/ljfd26&#10;NzvIH3+2QBke9en3uiW1/wCDIxbzJs1CzEyTRHLKCoZWH1zwa+fU8GappRjvNKuG8jJ5jJCsMccd&#10;+QARXrvgCWXTdGsxpwhKzRQpd6ZcZVJmKgGRJiSYzgn5cbW9jzWsYQWqBym1ZnjNlo+o6b4htbqW&#10;ArcwShM/wurHGfxGea9jjVLeEeUUSBlIdG5UtnIGPUcj8KTxf4Pa68s2FtJqcYLlLqzYSJ8rMqhs&#10;cg8ZrE1bxKsHhm3Sdha6hBJtkWdSkh28EYI9zzXVGPNdMy5rFHXrC0n0yxvriKK6gjla3jQL08xs&#10;kse+ccccg1yifBm0065vNS0O+m09pt4e2kcPBjOflU8jJ7+9YHiLxPqd1cpbOYI9OB/dxgFdrBtw&#10;bPY4+UV0H/CxLS6mOl2JtZ7h7LMzjHm5PzbQQME5PT8eOlZShVpfANTp1HruebXPjWXw7qVxoutw&#10;w6gUViqXcW1gCMhw6DgenBrEOheFdZmEk7SaPLdzNLHaX+JIrhyo43j7gIyQTjrXW+LdItLjXmuk&#10;uVYW0QVpZF4CYwxYYyAOmR0rrdE8DW/ih/KvLWC7eZI4o7lXyuxV7jvxgY68V0wxPIr9zJ03NtdD&#10;xLxR8GLe+nlnsrzT9Huo42mikN0nky91jjmwFZjjGPvZNebzXfiPS1O9Bfi3kKSXBJk3YPQMDyva&#10;vre4+Deu6FcWZ8LvE9rIrSSWVxiWNiARkZxt544561zvw68HJq+t3lnraNoVxEvmIwc2ocsSeMgg&#10;qME8Hn0ruji4crdTVL7zmng5Sl+60Z5T8MfjpFDfLDc28dvqFsytbiW4NuMZ5Xf09cDpk19G6ZqH&#10;/CzJrKLTvEEVzdQ4mYFwJYQOHDgdQDjkV4lJ8NdK0pdWWO2S+zJ5DPFcJMjMfukBlDBeRznvXF33&#10;h3XfAMiXWlS6hpJfPmyxSYK8/cVl7dOKVXCUcQ06TsRGvVoJqorn2nuutPt7eO/kZ5IpOLu2IlAP&#10;qevOc8EV0Frd6ZdtFcWkwtLeQHzWLbTvwCB7cc18q/DD9qG5sruy069kXUECKjPch1uJ+fmyWJDE&#10;5GAeOOMV7vpPjnw34i8O217JYXdhBcTNHdPJFsg3DkBgCcHjk5r5yvhKuHk+ZHr08TTrRVj27Spo&#10;Q8DyB/MmKtvVMDGOMHvW1e6OsF28+y4dmwd9uFWRWBzu9KoeHvFFpr32OznsobST5RC8TZQx4wCM&#10;V2t5C6WT7kIgjOGkKFmPocAdKzauroqDs7M868T+DvDet6fNKbW6utWkXbcXNlbFJpEyMgo2FY+p&#10;HI7V5DrXg/V/C8dpdaNZXWoxXN35EcbEIsY5+Yu5ADduRjPHvX0FLp+m6reXEkyh5oQMSAtHJtIw&#10;SD+HXkVejlitWtLKSH+1VuWyyXbxq4A5A2tgPjrxWas3aRs20vdPFPCOvao1/JbWVxd219b7Vnsb&#10;q3YSo7HoyYxkeqEiu+1ePQvGmgS6b4jayuZgCTyVeA7uOD3zzXS33hvR/EGtx6iWMF9GNiCFjGY8&#10;cZKdM445FeTfEf4bzm5u5bx472wklkla+VSJQpOdrAHCgewNC5qe2qBqM7NaM5/w14ObwxbeK9Ai&#10;ljTTJLdZoL7S5TczwEbtrpG3VuuRk9e9SW8HhmC80/U4xeWtnf2i3GpXksTSBViRiHMQHmB2JOMD&#10;GDTdSvD8O9FsBpk0d5HeOwS3jUElFwSwfqeSBVfXLq91S3trnSr57bXfszB47+HzFWPIJz0wc9CD&#10;XR7RP4jL2bep5p4u+FXhv4g39jJoUt0trqe947rPlFthwFkhYghujA8ZAOaoH9mu08Cy2dz4jnvk&#10;0UYW9e8YFAd3IjcKWAYD5cgjtkV0N9e+NYnNxf6zZ2EMNu86smniZJGGAC2AWyoyAPRmyTUPib4n&#10;ajaeD/DqeLNBXxdpsyqtvqOluIpndck5gwDhMKcD1zXrU5z5eWnK/lc82pCEXzSR6/H8QPDB8N6f&#10;qPha8tXlgVbb7UbUQrbKB8qc4O0dN2SCR15xXz3ZX+pa94ufxV4t1KXWNS0t2h32czW8Ua78qHeM&#10;gnII5JPI4rMMttO8UukzK02rq7vEX8sW+wndG1tjPAA5weTkZroLLw9ceF/EWo3t1p1tNoN7Al3Z&#10;QxoxaAfKWYQ5zlsE5PI5rRWpxd+v3iTdRqwS+Ib3x78XPC2nWFrfRaKNTlmgt9QlluZLrEbMylZC&#10;T/EGyccAEitrw7/wkr6rrEC3kWmXpkmMZaKHG2Fv3nmgvnPBAC5Jx0rmk+MFt/bdpcWVjcWg8PW1&#10;3fzahdeYtzcyyxtCqI3O1WLAljzheOlZnwogl1nTtRvbi8t02qA3mSgtHCFJcxk8bsFjyctgc1nL&#10;WF5KyVvzOiCbnyp3/wCGOhufFWv3evq3h2yjL3Fos8moXNsiTTCQgylV+7HyOf7pzk4rtPFHxI0T&#10;WRo9nDqGtPqAgcXdrqM6yOdoG7Zn5UU8cg49BXGw6pbeDNf8Pg6hAlgdE+yQFUaQurSNubaBhckD&#10;uT2rgNV1LTdIvNY1XXo5bj7ImYo7fKyTzFztBbnauMZYYOB0qo01UkiZ1OTUwtV8R3firxOLNBfa&#10;ve3Ugs7bTFCqpCnZGhIHyKOpI6nPrXuXxee5+GPwr8L2tmUsbu9Lyy6iyt9s3ltzFWPByEIAII5G&#10;a4D4UeIkj8EavqGjaJDL4lmKSwzNEXaCYyAKT3C5OB6muT+Nup+OdX1G7PjTStQW6t5GTbFN9otU&#10;ZFClVKthANvTtXa4e1rRWyj+Jzxn7Om5Pd9iwPGnirU7WCa7v5tRW2nR7KRY1/dyZ4ZmA4YcjsB1&#10;rrfhj4d1HSfGVnqa6ha3OsSxzqNM1ZTE8JOD9oMjHHKkjP8AtHisb9nXTbTxDpaT3l5BbW5mEsqm&#10;UBYkUgB3c/LnggKTzX07f/EDQfCXhW4ubGO3utS8lo13YmmZ8/KecgYGMkjt71nXmqblSgi6NF1F&#10;GrJnHal8co08LeK9Mi0ed7mCddJbfdLsd5IsRuhQ5OMnCj25qG10ddJ+CMGmzM9v9nvoLF7qSHzI&#10;zP5iRgBS2WKjOSM9MVw4TxF8X9cGt3c2lnw5o85RbKdo4TM1uiySsFAUFULLlyevyjJFd9fS3viH&#10;4Y6TfrfaBpWneGrw3Vwt7enyJFibMeWQMUdmOAigk4Ykgc1wypyg0o79f0OuM07uWxk+JfgHr11D&#10;rD6F4qh1G9tXlge1vI3tmuABjKbtyMpIIBJBOK8m8Bfs4a142+JUI12FtHsbMRS3X2WFplQAAklF&#10;GQWB/h6V6Vos/wATLeQTXfha/K6iyFLtZVa0mV2JUjjIALdD612uj/HXXvgnYWmh+INKja4GpP8A&#10;b5oXhlkSNvuH92wwFbA2sOAOc11LEVqcXFrV9jJ0KU2pP8TkPjFd6R8WfHyeFYw9v4T0/TVTQbnS&#10;IWij0tUB3tMzfKMFQhUnJGAOTXml9e2XhbwTYeHdDtn/ALPt5ftD3NzJ5kt/c/deV8DCKo4RcccZ&#10;JNdP8YfFsHjj4mWfguC8/wCEa0liWuDaQZ8xwDNJlUbaX6gEDgnmvM/iL4mi1XXHaCGODTi5+zW0&#10;OFEcfO1AR+vfvmqoRlLlXTe36/MmvKMea260udh+yvNb2XxGvNdv4JbmwsDKXSEsWhHlszyRnHXa&#10;vTjpVH4q+Ppvit4k1G/vvtUapE50+OadnWBVQ7RtJwTk5J9q6P4P6Pqlz8I/EepabpEV/Dcxm0sR&#10;bPtlWRmCtgcZbHQnPU1wf9lXVo720sFxbXEw8gw3CjzVJVuMZ47kNnH5VcanPXlLqtDNw5KEY99x&#10;ba+sNT0bSfC8DPDN5KG5DRgPK4UEPvPUZJxzx6Vyus2t7C06l5EkgLKybSwbHTnHPGOazofFNnpv&#10;iGJ7X+0RdbPLASPcFGAOM/xe44rsLjRPFHijw3HFHolzOqI8sqwBZZCM92U8Ecce1egv3TTez7nF&#10;pVVluux52niJprTddNcXHlKPLAkOQemRjgdKtTald6stvLJcpK1rnbBMOBK5G7r1IVR+dbWg+A3v&#10;dCudRuoLo2to7xLDADvTGOXUnPXpxXP6tp6+FIreURyT3chW4jZmAfaQehGcEE/yroThKVo7nLKM&#10;4pNnqvwB+BHg34gaT4h17xzNfaZpdjIoiazuDAIsffZ32txn8cdK9C8f+A/hzoPw38Qal4b8BDS5&#10;LSyFzb6pqmozXUsxyChw0mELghghGcfMQBgHjrTVNK8L/CnRdI1W4uftt2jS3NvJMTEI2YkFlUcv&#10;kLtPtXs8vgGfxD+z/qdpDMl/f6pYyyi4eML9ql8sbPm5LHjaOnSvFqVqrq3lJ8t7JdLaHtUaVFU1&#10;GMVe2/W55jdeKbLTvhJ4U8J6dqAmgGoXd5qfmR+XLKyttXfxnblm2kjoe1ee6ytzFqJv4Pn0tVii&#10;uvlH7iRuFyf4j39u9bdzIkuhf8JHq8rf2pdwFpAGxtxtCbVH8IAAPTkGtXwH/wAIxbeBbbxD43gv&#10;rrTtQupRZ6RYSKLnU5EwjMT/AMsYF5GTksegrqglT18/xZzVUp6bafkei/Ba3uNM+IMN3ZW0b3Nt&#10;Z22krMqqmJLouzszZwFCAEjGeAK918Y3kvhnx5oFlYYn1+C0a9u9TuI1kFlA+QDzwGkK7VBJ4Umv&#10;nf4Na5D4x8aNoNro8Wjz3rrLGqwoyIsEIDsd3DfKVAOMZzX0bcWt3HBexxmWGeeaNZGVUSGRlAUO&#10;5OSzBRwAcL2xXj1ub2rU12PQpKPs04szLrS7iHQ7qO7W2ijaGRT5MfO5SXXjud2Tkd/pXmFxZ6Z4&#10;n8I6dBqzJeXK6ZALyB1E8hB+ZScgsjc5HPcAV6T4oH2XRpC93JPLeBokswoSJwAS5B5PK5y57Zrz&#10;rw6kV5p95dpHLfypCYrf7K4Xado4BcEsSRtXBIANOCSehUruN2cd4ysItD8M23hXSdN1BbqcxmCV&#10;L8pBGkrBnln2gkSEJtRM4O45FYulaNe+DdH1DQ7u7/s+0trtlBhkC/bkTkllcYKhiAEyM4Jrv/C2&#10;ny+C9SuL671mfUfEesWzGC+EZKx7OTuYNhnA3DJAChcDiuBvprHWdZfVdQ1m8nuLVn8vT8hgHAJL&#10;KwPP3m64B6c9a7YtaxW36nHJNav+kT3fgxfCE1v4ok1mW3SeeS1W48yN4GaSPhjEkZ+73K9OPSsT&#10;X9Iitr0aZ/baeIZdQuII1uYrwyCR87nwZApUBQdxPftzXM/EHxpNrmpQ6ZJ5qjT8IsW4HecA7zjg&#10;HBAwOB71gWUunyauqeXJLLFFM0yzyYi+ZMZHHP512RotpOTOGdSK0ij0KW/j0+yilWFrKSWbykma&#10;dHRwTgDHXn2zxWre+JtW1jT10OGaxuJpWFw3mgSXCTDiNflx8uMj5+OvpXnPhW91rTora309oxcc&#10;m3S5RJF69MsRjjp0r0zwdbeITrNnc6oJbcRrLcNa2riCG5xj93csDwCDyDnjA6GuerSVNOT6G9Kc&#10;qmiIfBWgeOPGuqwjRYLa7hJwqm5mWMSDAZ1k6Z6E46YGDXongX9lnxVqF3dN4s1iPRbfcJmW2mku&#10;334J3bpGHUDnAPscVmfCz9pXVr3xglrpugadbaekVxPdXEt6FZYYhuVIiiiNAzuikqpyFPWrXiv4&#10;x6lM/wBmsoY4L+/uZhfvFNK65cY8xQVAbao6sfw5rzp83O4tWud0NI3Tuiaz+FWrabbeKPF+jeJp&#10;o7Tw+j2o1C4siVaPcATCcvtZVXBZf0rUstd8Tan4WhlNjZ6/DOMSS2rp580W7a3mlWR/mz9w5B78&#10;1ka/8RbO4+Hes+d4kvzdXUEippdmDduzZBPmxllSPJ9TnrxWP468WzeA18K2un2KRX+oJBJJI9zG&#10;stu4jwpEMTMq7dxJLkkEZxXP7OVXRb/5fcdSnGnqzpPEeuSajdaZpqeENDsorVCLyXUrP91JPgiN&#10;JHYbT5eMgEnJFWPB/wALzfR6rrfivVtI8O+F5w8T6ZoXlia6UEP8/kjAztGBgn6Zrz77NqeuaXE2&#10;r6pJPqkEzFpJJsqWGcMqKACCM4Y8561o+CtGvNNGpwprt5p0OorKAzXZWKw27QSgUfMSjMuMgVMk&#10;oRabKTc5JpHpnxB+Jnhr4YznQNGE19falEt1NcXcwkNyp2ouZJCdpUcBUXABznNcD4/1yw1Tw7cz&#10;3HhuLRnFj9n09IJBHbJEvzcSiMbz97IDDOa5Pxh4X074V/bbQR6l4mutYt2uLHVdRt1W5s9ifKiM&#10;hyqMEHHHT3rc8Q3fifxbpGn6brWmf2Tp97I1vtnKW8EVmigl44uqbuD155Naxowhyyjqu5lKtOal&#10;F7/1uYOp6lp15p+i6SsGn6hrGohmjtTNFI+PkLbox/qwRxySetcaZtB0TxjNpcZewu0uTcXDxgMG&#10;5yYiDkYA4AGOBXofhXwNb2aw2XhrRoYHu545YvEMsgt0tm3MMs5DEKwRs546Y5NfOWuQnT9emvvt&#10;z3LrfyZvFXCsd5/eH1z0r2cPSjU5op6HjV6jp2lJan1ykz6lpGpT2mqeTKSr2wDDy424yACMAkDH&#10;HrWLa283l3UTacLG/kYlGkYFYwTuIGCBk9QB65qPwRrZ1vSFPkPqAcxARgMuQuCuBnBOc857Dit3&#10;xhbx2t3p2pJP9luYpRLCskeYWkHysRjO3BwMkEYrwU3Tm6bPZ5VUgqiObm8rxrcWJspBaajp8Dfa&#10;42YmSROdiAkHgnvg8E81DFqNt4rsXsJtSisbK3tjdTrPtieRk6LGvTLbSMHPcmvUbrwXoWvG41MR&#10;3qPdIiQyOESdehchFwACRjoCRzjBrkvHnwdg1PwvPBoVzNpWqadKby5ld8tINh84B+SeCMA88+9a&#10;06kJNR2/QThKKvv+p4p47mv7LXWlu7y31W2uADbgOCrqF+QBFAAIOccdq5jwzqk/2i5sBZ7fOkCz&#10;TMNvkgkfPyM5PoeK7e98H6cnhy/12wuTaXkcCC1iF60yzOD134AB4JGOOgrAsvB954jvf9GuI31W&#10;5s2vZVubpVPyjBXJHzHuR2/DNfRwcVDXoeNUUufTqe2eAPED6XeWOqalZxxWVhdJFdu9sSjBmG3D&#10;bSMk8gcZHSug1bx5bH4uaPfaWl1q1nPYS2NtDb2jxSzncC+Hf5dmRjBGcA81xvhrQLzTfC95qV34&#10;w0uN7qwi+0eVK8tuJMeWjMhBztUsg4GDnnvUGt3FvFo893K88xh2CS8tr6PyoHDHYc7ydxQABQMc&#10;V47pxnNs74zcYot3njWX/he3i6wtrLSRqU9pAsUcsYeJSi4YmQnG7btyxx29K8x+Jt3fax4ovLpo&#10;zBEk0Vklsr8fd+ZVI6jd3roPhNZXh8bt4wkjM9tM90jySMSy5AxubnczKep6Gjxj4K0q88QpMdSl&#10;sBqDyNa2VxJuVLsEnYHxklsjBx+Fd1NwpVLLol/wTlqc9Sm2+r/4Yw9C8N63Z+JdMgWwlmM8Rngt&#10;3hZm4GSMAY6AYBr0/wAFeFtW8SXumNpga01TTUmvr55ysBabzGUsRypChTxjjGMZNb/g6z1XXfDi&#10;yaRa3VnqEsUttFcXkpSVJ1Xb85BDBdw2npwc5FZPw/0XWtJMdl4sv9I8L20yPYSWUt75I2mQ5i8v&#10;r8zMTndk7s56Vx1arqJvZo3p01Tst0yf4b/FHUNNu7kaxevq66nM4eeYbJVUdJNowpABbgjgEdK8&#10;H1uG08H3ms6dOyTfMwjMe0I0TMWicydFKknp6GvQfF+t6J8LfHFxYXMkPiq9t1H9n6WiyJp2miTA&#10;xI0h3SuVAJwAMdK4PxpqFz4r1Y3UkEV/eToYkit7fYhIA2rFGvYZGM55Ge9b4ei6c3NbSMatTmio&#10;PdM9W+BnhG0TT9L1DVJ7fSlwfs5vEw9wBn5vMPAGfmAAB6V6VqXj+10GeLTvAht9R1a/lQz65cI9&#10;y7uvBjiQnEhXAHPy5z1rndO8HeJNT0+wK+E00y8byBA1pcRJMkqoczOOShwxBOAOMck8WNTj0rwD&#10;4fn8U66kWh+PbCcraiWxcytISypJFtZUYbfnJHQknrXnSqe1m7rXoelGChFcrOmTVNPg+L091r72&#10;uoJa6UtvvuCF8ly7kqAEAD8dAM5HB71vXvxKh1HTNG8OeH7WHQrO9ZIrm4tHeCWIIQwJcAHDHCjd&#10;xya8VT+0NPvvCetXU95fJfqsUkd7CVknUgEzhkJymM7ScE88V6KPFOn3XhnxDrUlr5OhwHzIFlh8&#10;4XBGIIpHHAVVYZw2c8Z6VlUTSViqck27mfq18Ne8Q31jbxf2raLC8ctzfSjdvYsZHhyCXc7gM4AA&#10;Bx0qDxzLqnh9dG8JPKlrDIqwWkVrdxCa4JZQwkcJ+6QKGJJ5yuM9a6g2Nhea/Jc6tbwa1JbWsenW&#10;sPliJnQrncwDZC8M24YP4AV5X8Ttb02O9vbi6jmV4QLXTHjKJDBCVAkljKDJOSy/PnggnJzRQipy&#10;Q60mlc82+Jd/pmiEWunta/Z9OtpCGVt/zMx6ueXJ4xj8681+Guj33jPV4V1ac2dsHLIVTB8s4Xbj&#10;2Jz0rS8Q6+mp6lJF+7uJLMJI8SsArR8KseO7fxcdDWr4f1u106RJRqAadrfysXCESRZJ3EKhwe4w&#10;a+npL2VLzZ87Uaq1E+iPoLwNommW/hBtL1ES3sIjETiY4BbdkqAPUDg+9eZ/Erw6sHiBJIHku/KR&#10;IfsSjACDlRgA9Cc81YvfFWqWOhP9mkDWiKsi5yJTkAZXI5JwOp+tZ8ni8SX08l7HJ5LsfIhSTzJI&#10;2PO5sfxEHrXPGEr3Z2Nx5bIvW+t3ejeE/wCxzeR21hPl5rZIIy+7jI8wgkDI6AZHart5rb6hp8t7&#10;eXBmjSJWdbeLLSYU4Xb0JJANcRq1l9uu3WLzLlSdyySMvHOVwCcdfatHw+t/ZxymVUlyAHXIZD6D&#10;jv8A40qmHha6FTqyTsfYPwn8OW1polhJH+7ubi2V7lHPAyBtXHQMM9a9BNkbuJ4YFSVztCsx6Y6s&#10;R6CvDvgnqF1Ho1u91cOs0ihBA3LbRweT1xivYp9Wj0+7t/Kc/ZplXMiDLEAcnHcV803a67HscrSX&#10;md94a8P2+h6ZEXmklEOdksh5JJJLH65rnNQ1abXWu4bKUJHKWAuSjEZAO9jgdB0rc1rWbb/hHCyT&#10;CSN8ZKjBA9/TqOK4Q+IyYL63+1hJnVwELbVIBUELzz+HetFZIw1kzs9B0+10a2injtIGmgtwgm25&#10;kckYJyScA+lcx8Q/F+laH4T07+09RNncrOrxx2sJlYEcDco6jHU10UOq2VpJHbXt1BZW5UI888oR&#10;QQM9T0yM18vfG6UXniK+uLG4gvLSd829yk3yFT/CCOw54FZxd5JM6oU+a5oaN8Q4dU8UWtuLubXd&#10;ZmnlNpNbssW5QDtRWY/Iw2KckY7Yr1u/+KZh8BalfalDHa6rpckdnd2nnblEzruULIOGwME4zgnF&#10;fn5rr3On+Kfsa3DSswVljjUgKT6noBzyTVyy1W8t7u10ZLiGa0uLoMN0pdIZc9cnjB+levLAxqWl&#10;FnB9ZdJvQ+iNR1LUvitcQtdOlhoNixmW3iB33LKeGYkcjOD0r1/4Q2kllof2rzorVZowiSXQJdxn&#10;5l4PHJxkV5/olouj6bHDc2OovchDFIhgxnIx94Dbt54Oa9A+H2latf20NrLZfYltJTGYplBLKD8p&#10;BAx9azklFWM+fnd3udloyyw69FdNN5avBNEpMRwpyjDBzzwDXoGnSEXjYZfLSM/OTjfzgE46DrXI&#10;+KNLeOwjmd1SWFWWMrKRtyhwfQ84qG18W6Vp+lm/1Cb7NE0KyuHfkZAI+XryTwO9YtXV0O9i3400&#10;bSPFGivDr3h211C3BIxPAHO1jj5CTkE8Cvg+P9nQ+E/ivbtfaha3vhyXXoYbO0G9phA78RMpAOPm&#10;CZHv2r6/8bfGDTY9Otvs+natrHXdDbxiLyl7M4bb/F054r5W+K/i7xGGn8TQ3MPhXXobqO80x3vI&#10;mk81GzHwQQ2Ofbkj3rpoc+sE7XM6yTjdrY+hPij4L8K+BfEuj6boXhGKyhe1NskenrsNuHbzBgH+&#10;8Q+e9eRWOkaRZav4ksnuNRkVnR1sC7AxxMuY3Z/cg9T26CvIH/aN+KPxdawuNT8XadZXNtMkxYaV&#10;lWkTjDFG+7ycqBjmmeD7/wARWR8X29rDpGrXevXq3MwsnS0aJUH/ACyVj9wnJ2g+prqjQlBNSev/&#10;AATk9rezUT3/AODfwqkuPizH4mt9WOktpcC7vNdJVuAjg7EkzuVmy+eMYxXtaeOb/TfhzpereH3v&#10;9chMbXESIygtcPvbyjubcwVmwQP7orwv4I/Hnwp8M57i98bXl3pqC3/d2kafamlm85z+7CDONm3l&#10;uMt1rzI+PLH40arpF38QNSm8LQ6ZdTz6ffaNblrvY1w8kClQMKyBlXcAcBQetYypyqS5nsjWMox+&#10;Z7x4D/aM8b6xY3Ph+11HRbXxXokzW8+kX2nP5zRyNvjfez/NhTtbbj6d6m+MHi/4i3vwpvbHU9G0&#10;oWmnaS13dT2/yLLKGymxDkIAOmT0zXzhcWHwRsNeu30O78b/ANpR+YsWvRXfky3Eh485nfJJXO35&#10;QMnrzXT+KtF8S63PofhawudW0nTYIvs0tnr+unUL+VGx/rFjwdpBB8s9M8AV0pU4T5novNGahOS9&#10;1fcaPwi+L9zcGOy/sa8trmLarPbMzK/v5YyPwBr1JvGGuC/ljF1NbWshxM9wuAyj7owRkAEn0rhP&#10;hl49134XfGPwn8NNQ8JWd5/aN1FCl1bM6v5bPtMqOrsuM9mweQDjivVPFf7VHw20Ww1CC9PieXUb&#10;fUZLD7Npsv2jeVfDMjFwPLwCcOAfaueavP3VvqjSD5Vae6JtL8WWWoXLkwQvKEKvOpDrJkYIZT0+&#10;oqQ+MrOyuZYrm1jkYyqkcgkMQZCOCcZHboa4CX9tf4O2l1MkXhPWpvlY+fdKgEjf7gbgE9yPwqz4&#10;R/ao+E2qfbr1tF1uFdRAjm0uGwRkhUdANr5Yk8k8UrVEtYj5oX0Z12s+IjHE9joPha2huJkWKadX&#10;BkHzlyWXIwpwOTySeleaa5478Ry66nm2Gk2YmuyI7aOBdsrgkqAcknjHpnFd7rH7SXwt0bwhFqsm&#10;j6yTI0kllp89liWeUjCgsNyJxjBLEj0zXx/42+KPjLxQLrUL7Uk09rSZhDHG5UJ0K4CYDEdNxOea&#10;2pQc1tYG7ban1JL4p8badNDeXBlijAZnmtIlYycYVSucKo9qg0z4l+NNYuFi0nSG165kbdG0tpFD&#10;DCo6tuZtxye5xwM18/8AhP8Aa68T6Bp1jBd+IZ3tIcQtHPB5qMNvO4Nk4HsRzVj4ZfFS++M3ji0l&#10;8YeLftmmaQk9xHpQhaL7aVGVTEexcqMfe4PSs5U5005yWiNlyztHqz3fUviZr98bqyu9Sinv9qpc&#10;Wnh+FbiK3I4HmTEbSc87Vz9eKy/D/g5Nb+LHh9NP0XUNXgg0iaG+vtRTzmMgfcNz9P72AB3FZGnW&#10;h0HwpqmrS6tLPHqwafTILlldoIyT0UHqdvU9McV4Rf8AxV8SRajANEnupNcaZo4IrDzE2kH2OWz3&#10;zxWlCcptqBGIoxow996n2T4r8OeGvh08d34l8XeFvCXmoiQ6fcStNcE9SQiAkFRzgjHriun/ALB+&#10;F+k6FpWu2Eq6nBqURntdTurubddrnG8W8WCRns2wV8h/Dn4K+I/iP4rsPEXitZLXSr68Vb1pGBkM&#10;eG+6Sfu5XGRXb/GXx6/gPwG9jpdrc6SbbVG0+2sLeNRKkYUfMh5OHJB46D3rmquLqRpxd2/uKpU3&#10;KLlJtRR7Rq3xU8A6JaNBpnhB4tgYtPdXjwB27lgh3E+2a5+w+P8ApenTzQXPhGwuFfGJI7yeJzkc&#10;/MXY9OmcV8Jaj491XV1cpePczySbRa5eVyehHTGa0fDWqa/pE5mu7WHUiXyttM+GAzyVIHGO+ciu&#10;lYRpasylXp7KJ9r3Vn8GfiHdM/iTQvFelrcsN9xD4hnurZ+Mcqz7uP8AZFeiWXiv4caTZwWNr42t&#10;47W1jWGJG0+ZiqKMKCT14A5r88/EvxV8SatbzXyJFpitmMNM/wB05+6iqAP1rkE+JuuRIqGzVyox&#10;u2tz79ar6tUmldnPKtSg/dufQPibTL7UtE1ifw54kvdQ8H6obe3kjinEpMnAVWjUglQdqjGCD1Fa&#10;/wAM/h3q+hrrNle6louq6laQKWtNZChyTkhUD4ZEAByykjiuq+CHh7QNM1ltB1KztoPF9qBPc200&#10;g8ud8bi9uuAvQj5CMjH417j4t+H8fiHwzbxR3t5pbb4hM2mbHmaIZUrukBIyrFTyMBq8CriGk6cH&#10;o+v6n0kKNmqk9/6/ryPOPh3dXfwLutY1jxDaXPiORrdmMmk24ht7lpGDIyOx242qVwOTjoxrj/jF&#10;4+8f/Fm80m78LeF9UWx04G+nlSIclyBHEGbDBAoBIXqTk46V69Y+EdF8KaOYdK0230K20+JktPLk&#10;ZrdnY/M5gZiFlHJyMHJ461yWnfEvS7e+tfDN218mtxwKiwXdptudgyVlUKzKFxtP41wwqKNT2lr2&#10;/rZf8Mbzi6keW9tl+un9f5GRpLHzLK88e6Quj6hfWJtINQvdLhksoklYbwrPuMZB6iQnqcEV4v8A&#10;G7Vrrw94m0W0uNIsLC7him8hrGCOXNsxIt2EZXHl4Q4XANev/FD4q6lqJh0O0vrZ4opo47+V7dWU&#10;qOGjkVc8c8kDg18xfHX4p6p8UfiI+q3EiLYWGLOxSFdiwxRhVCDo33gWOe5Ne1l8HWq87WlmeRjq&#10;ypU+Trcv2mt6Za/YtQOmLFfPILa5u1laGKQY4zHgnJ/vZHIx3rofF/i7T7z4a6l58dpk2yolwgQy&#10;RHKnAYjOSQR+NedRWaJEVe6W8g1LLyxJIQYJBk8g8Z5DVeiOlu1jYX+rWM1qkqtMWhZJCvOMsRgj&#10;PvXryoQ5lJdDz4V52cX1JvCfjY3HgV7K7kLDdIsLQ8iIEn5SPTBxx6Vj+C57S90meI2heWS+3mYE&#10;KTEi7QPpncc+9a/jvRvDH9nytpV9YWkrJ+8k0VmlVcnGXXoRnAypzk9KtXPw5u/DnhpJtJkt9dsV&#10;RVubm2GBC2cHchOc5OSenNOKppOS0cmaOU21fXlOl8PXCaVpgvMCG3u52+XsEPyjnucCtOPzop4b&#10;V45GtZVODjLMgO7bkDvx/KsKwtrfVbOHRDMJIZPL2sDgLsH3h+PT3rs777R4YQyC3bVrJ4V8uUke&#10;Yu3qH5G0MMHNeTVkua3VnrUlLl5uiPPfEcyvNJJHHEggePZcuP3k0hOX/BRXT/DjxJajWYLe2nNn&#10;dWySvPM42pI207sDGRlSeeK47X9bi1JLS4htJEe3t2imjkTzFEhYENleMbSBmpvC2kRX2sG83u26&#10;33Si3AHlAnazDn07+9ej7JSopSPO9s41ro9Z1jxlaalrkUj+VPLaAuJLNMouQMKGY5JO7HOOlah8&#10;TaEWiZdLZbuSW3jgsi2Zp3eRR8xVsrknGevFeb2ep6XZQSwfY447Cedi9w6szqifKqFfc5Oa7v4O&#10;2ukx6pc3R1WH+zLYtc+VcfOVlQlY+R905JIOepA615FSlyJt30PTpzU2rW1PpjxZ4ltIdPtbLSra&#10;fUr9ZSQ8chdVJHILZ5yOOa5218f32jalLNNpUQ0GNPLFtc3Ki4Q5G8mUljsBzgADmvE9A8Warqmt&#10;DUfsC6foUs7hLkO+5FX5VKgsAc4GRjgmul8TEJqo1f7PPPalCZYRJujDcE8Y4HfFcEITh7szSpGE&#10;neBmw+IrW+vboa5fXVxbX9/LOkCwR8OWyqIFZWVcADJzzzntUt145vLO9ZNItrM2bs4ZJroNJAqq&#10;pdtzY5KhvlUHpisO51vT49KuG1BWsUsJWmFmYy7zxudyfODwO4HHFUYLqCXRtZ0cWunafeXTXUsg&#10;uhh4g65GD/CwyOK3lro0RFOD07Hk+reL4te+I/iHXdNilW31C5AtFaJmdodqgHOMkHk+2a+sfAun&#10;W/gnwPNq+r/af7O0q0OsXchUpKWZSNi8cHACqfcV4Z+yH4en8beL9Hsl817ZYJJrqUgBSiEfKCOm&#10;5imenHFdj+1149uNEt4fh3pEz/Zb28S91ad2DPKqn91AWzwPk3Y9lrrxC9rWjhoLb8kZYefsqMq8&#10;93+p554Z8YP4g8V32p3jNa3mrvJM0ksrTTQhuREsjcsVTC5J7VvS3NjqlwLi28y50wBo4IJ8kean&#10;HmMTkbeDj05x1ryjw3Ouna5aXt8krxwB1aLB29wJABncAASQR0FdvqwjSWPUNI1C1iW8h81ULgGU&#10;9Hxt4HHQGt6tKMatl20OenVcqeu5SnWW51ANZktAQUjlIChWJ+7j1qz/AGjdJpEX2uLyr+RmWTcM&#10;ecgzsYL0xwe+T0rL0q/8xre3MgjtY1ZYmBHyEnccepzznNb0M15baHc6dbRLI88YhJklfamBvD55&#10;w3Jzk1c9rMmOuqMvxLrEs+qiSctJPC/zvIOgHO3b2qlp15baW9xcXemprET206LHcTPCqO4I3/Kf&#10;m54x3zzWzqmnMdR1Ge4lt40ki88qSAzDOwkKOM78qPpUV/bWstrNJbwzSRrM4jEz7nSPs3AAIOD0&#10;9DUu3LYSTbNf4D/DXw1rPjvT9YvdPW18u9Ey2iKJVmkVQyxLuYdwDjueK+pNQ8IeGZ4jYyA2hvLd&#10;7Z7OQ7dpLlnBXOcYbJAPfFfNXhvQpZPCcCJMrLdH7VA8TOJIijZDLFgksNufxNfTXh7Wn+Kvw1m1&#10;e6sbWCeFnifUIG2ySMoHO3HDNkAk9K8XFzc58zlotD2KNL2dJcit6eZ4frvinVZtevLiWVNF0LTL&#10;qIX0Txr5TeWC8ccchViCxAB4AxwM9a19I+OHiHXrgyS3mm2UMssl3bXlrYTT+XGke4QK6sAeueQO&#10;V5rN0CLTPE2syWhtrGGKVJp4La+vx51wigIjSL1ch8Dp0b2rktA16406+1rTLS3Okx29sI0slKrA&#10;sm0iZJEPLKxIIKlSeK6YqMo8qWq/r8zjm5xldvR/me3XPxb0bxbori+sJ9QFgebq9gVZpjwxjUfe&#10;XLZ+bOctwMVjPp+n3HjLS9c8MeJLKx8QJKLS60C0vI5GmJ5+eY4ErLtZdjZzniuG8J+H/E+m6wbO&#10;e2tr6e9uIneDTB8rBSPnO8lTxt/rWV4i8KRweIL6SWzkk1NZ2vLgoVRo9xJQso5B+Qn5e54xTilC&#10;dlL06l87lBXR9BeJNX0yWysbi60u6uWWaOdNQSNYUkj8zJLKwO1htyApwSvrV7V77xJ4S8QaTa6k&#10;1heLv22lpb262cyxuQyyM0ecnHULweprwjRPGTeHbaDS7XWTewXQAurO43SRYY7tp3AEMDzkDua6&#10;Xxx8UIvEXhW1s59BFhq3nfa01HTlRYXbO0MGCgodvXr0HFVyqpuiHGULKL0PpjTvGdr8RdQ/se78&#10;6CeKFZHsSmCSD8r7iPmGeBsJ6c4qNbDV/DlysEOqw3NxaNvuBrV7lo96j7oVcDCBuWGOlfNfhm6s&#10;tJm1Kyh1e91a8uAJdOuIdQGY9rbpvLKKrIck4DA9Md8jP1G9+LWh6WsOkalcXEciKk91rWjrIDH9&#10;4OXbLkcBT3+b0qFTkpaP+vuIm7KzXyPoYeObFtVuNN0fw7eytA4vbhrR41ieOQkl2LkDkgnA67Rj&#10;Fc5q3hfwzr2rXEk9vp1pZW8oa4vbbCujEnIbJCgN8g2jnjrXzRbfGL4veD7a9vJ9C0zVINTJ3QvY&#10;MI4wAfmTa6tjB6HOK0vDX7WXii98NS6HqfhjRLlY5AQLKZ4nVPunEUgKvjJIweorSVCvBc1rr1X/&#10;AACI1qLdrtfI9/v/AAt4X0fw+tifEltZyTGSa2NxMvzW4b7iA8rjk/KevOa81+JWu+LtW8ODSrHX&#10;dG8V2FxAY4BriRTXKbc4xlgSRkgOcn3zXPeKfjX4E1zxI0tv8P7YNaW8sdtdXlsXnu5QMRuNjlYF&#10;UYbBBJPFen+Ar3T/AIuW9yZvCr6Jasgna/1KyhDu2ArojqSy53ZAx2zU+zlBqbRopxkmrnz/AHHw&#10;28bva/b4JvDs0z7J/MWJ7Se1CjmMZJDjHBLDORmuVtvgp4vPid9a1W1u5Lyd1mS4spFmMseBtXJz&#10;ggADI5r6rTRdf8E3er3/ANnhuvh6LSFkuJZ1L7iwVvLQZfdxklsDA4Fc/wCN/jB/YGr2U50RLeKG&#10;aIbg5SQxyj5HULw+Mbhz0xnFdUa7taK1ZDp3fNLZeZ5a2nDUda3yWjtDAqvcwXo8qWXuvK8nOAGA&#10;znA4rs9Kk07xFZ2eo3l7d6fcmaSD+yr+22x27HhSiH53Uqu3LDHHauluNa8KeLPHF7pHid4fJa18&#10;22vRHtubmUplIlbcQhGGIK+pzXnw+FF78Q7nTm8M/EO8W1Eou2gvF/fiRH+WMZGflGcfNyORXGoc&#10;9lex2e2UdWrmmuiaVd6d9u1jwa+hNKDsaynfTplXeFV28sqG3feHGeRRqfgBl0i5t7TWLy+07zGl&#10;g0u+EakkNmNi+5fN+ZgcuQScck4rtPE4tNFsbjQrXxbo5vli8+TT9SR5cFR8ojk65yO/Qmub+HL6&#10;B44EPnXIhuLG6aA20gMkTuVGx8Mo3YI3B84DYyOKdPns5SOhypp2i+h84eN9BvdK8PzXd6iyXeoT&#10;pILYZEnI2nHGDkdec5r2T4LeFvFPiTSNFeGSGIbGSS7ZfLUxDhoy5/jC/LhPXJ4rrfFVpfeGri0a&#10;SQ6q7y7onvXz5Y7xAY3A9y2K6PwN8VbG81ix0sRRaTHGs5uorp22RkYxJHKmQWJxxggjrXbWrOdN&#10;RUb67mdCnyTc1It6F+zt4FliSS7WLVtctEnnuP7MHlRKCU2rt5Y4+6ACAec1598QfDVn4C1y9stK&#10;0zIuYw9x9lGUj2AlEChhtIBJORg8V351NtMe9u9NuJdSm1u58u7khCtwXJXG0bkBI5B6DkYqP4q2&#10;tj4G8OTarJHFZ3txtgtpLxA85J4KIvUk7uWPHH4VhTqSlPllqjarFr3kfNmjabdeJ/F1vp39rx6F&#10;Z3CTXKiVTIIcEEKFxxuY4yc4zwK9asvCGjeCNOstQmvV1K6w8sRi8x4g+zaoZUwQNxPOQcjiqq61&#10;b61/bMvk2F1J9lKtLf264JUJzuTawYn7pB5I5rmtb+IF94ca7uri1jnt47PH22ac28XlphykYMZX&#10;ccEAbix9K7JSlU92JEaap+9L7z0jT9bWWSe50S3kW3hkeK9eICOecBQfKSLJwD/fJGFGSc1z+pa7&#10;eS6EItJZ9NaO5lWOfUJluWVTkMC3XCqQB94c968stPGOm65oWl3FnqIWfVUmuLqAK5df3u1I5WJw&#10;xx7YrqtBglu9DvI4p/KtTeedbySs/wC8UIoYDAOcsf8ADNS6bg9Sk4zWmpmaxpU+paVDaXurXt2X&#10;2+e0xBikQ9dxGMgdfTgV5f4qgtLDWIwly93LDH5olZxJ5jc7EwOgPoB7V6AupyXLXyHyJFWOPb80&#10;iiM45GeBnr1rhLuNdU12OJI3ll08+bcyY4KDbtJPcZb17e9ejRUlueLieVbbnW694fgutO8O6n9t&#10;3i4ijDPJODMx4LAA8Ii5b5cjp1qKN7pby2itLiytNUgAk8t4CDcJKD87Ak4ZRt4Bx7VZ1HQoNLQn&#10;yXu4pFMaQxybzBKSRmNj95TjLE9ORWbLpzLp4eBLO2uIyzR3gf7zBRwTgEA8ggZpR2s2c0nq2Rw2&#10;UVhpElxJcn7Vcs2Y5/uYLY4PpncePeuk8PXdroVzbWD2s9xazjCWVuMs7IA7FOCwV/lHGD96qOiq&#10;fE09u91EkFnGJCIYizb8D5Rg8gA9+epr3H4E+BP7e8QPrbX4s7Ozj2vCIg7Pn+AD+EHBOexFc9eq&#10;oxfMdFKDnblPFrzwfe+H7v7ddWsUN/OZVgTUZmSOZmP3URV3Oefl49Klgmm0+4+yWK29gAoU2esS&#10;mPkD72MgHJz0IzjmvbvjHqcg1fStL0CC4bytdto4CCrT+ZKHjJViMgBwBx0zXAeN7WLw3qcWkHS4&#10;73VHm8i6NqAxkfAYxjcCTtUDL5xmpp1vaJN63IqUVTZjXLaRFIlxqDadm0U+S5C+ZdnoVBUbid5O&#10;ACRgc11N94j0PVdEluho7JNsMsc8BxbRGJv3knLZJycfhxXE+K4vtJs59FsBbRec9uIrmUGUR91I&#10;24ADZPHrjNL4ovpb0W6Q6WL63kRkEcUMhZxkKGwo4UEcjHJ+8a0aTtc57tNpHq3h/wAK2HiESOl5&#10;Dc2ur2zuk5sCLgxBVBSC4OSrMcg5644FbvhLwPpXwq1iWForu+ubnEi3gniSNIjyI28xS78KPlx/&#10;Ca8X+HmveIPD3jBE33NtZQ4R7aXaywk5LBQPuqTyBX0Br97Dqq6VqV/EW060tpWnSzRmuWRl65U4&#10;Cj8yT9a5akpRfLfQ1hFSSk0cv8SPEVj4w8L32pRDUTqtuEWWX7IbSEwjOCpbPm4wRwAD3xT/AAF4&#10;YsLGxU6Y0l5pt9btcSS2d2v2oynLZlQxhIRg7c7mP4c0ln4Wkv8AxfqlrYSXWpWaWrGMa2qbmlKl&#10;ggaMDYoOfvHJLYxXAeLNG1rWvE7PZmfwtoEqyWytFMowY9oaTygdqLu4AXGetbQ95ciZlKPL71j0&#10;3w9qV5pehhLiwnuLFmlgs7C6gEk6mXC7zGBnyyXB+YhVPJNWbux0vwRPbSeIbl9EWwtbe3T/AImG&#10;+S8hQt5jOcHys7QxC8sVUZ5rmYr/AFnw5o9zcya0/iPVwEaCbVIcRo6j90EdF3Md2DgkKMVw/wAT&#10;PD2n+LDc3WovNp99FBDFPDZO1wnmMruTIz/KitkljnIGKSppytfQlyaV0tTqvA/xC8J/EzxwukaP&#10;4g8Q69cXEIhgjXTVtFjjP3z8pKkMApLnknAzxXrum60ngvWdO0a50e5aa+EQhFjarOkdtvP2d3H8&#10;KEhyQckE5r4d0Dxh4v8Agtd3c+gzxaaL2OKGZUhEsQIPyDceo6HHI7mvpr4E/F3xf4p8B+I1mjOq&#10;67/aMTNqckShkSRduEZQCQjRsMYOA2cc1pXpezd18JNKrzaPc7Q+MLvwxd6jp11DpkF0LvdZy3LF&#10;BPbyMVQMpG0Bhxk5x7ZONLS/EGp+GJdNikg+xQXtwYII4k81bTGFZGbDBVHIU84znpXOeIPDrR3t&#10;xMkMF7etaxxBn3uwUHerqjDkbiRn65FdZoWr68PC175LpLCL0y2xmlPmvlTv2oIzlUOFxx8x74rm&#10;la1zdeZ83/FSzkl+Jus3uqSLp2mR3CxTTXR8wfKuVHys3XdznbnGcDpV+y0+81CabStPbF/PEZIT&#10;FP5qEkHOG6BAoHyqRjpXsWrfCy8h8OXlxodywvfNaSSG6UYvU43eYGLDOScLjoAOM14Jrvw+8bzX&#10;D3UZhEVk4YKCsBmGeBtHBzn9K6Y1FJcraVu5k6dnc9I0i5bwz4uW5ivG1DU3VYZltbRm8hsbWQsP&#10;unIAxnNfRel3vl+GBDfJmRUWVYzbBFG08gAn3xu5NfFfw88H+H9U1i9t7WwVbq3ctMWaUCFCvyls&#10;YJO4DjGcg5NfQuheBbPxPYWVj/aKMrTAiO3diFTGSSWPBABwP0Jrhrx5JWvc7aVpxvsenNp/2e21&#10;CS0vLWeBLUTxy3wZWil+Z/mwAAo5y2O9eBeJPFT64mq6Pod1LuuFgih1a0uyuyZZFaSTbtBaLazB&#10;QucjOcV3Wpxaabk6NHqZsruLAm8wO84tkjKhiTgNuY4DAkjOMV5/4Kg07U/Ecd5bSbNKtLQvM7A7&#10;YAmAQykllZeAo5zycUQSSuJ9jc8Q6OdK+H1rB9ijms7W1kMQt5jJPcy79sskqgdGjX1Kg7cV5Xqe&#10;vWmrTXGmG8guNM0lUuFZ08xmyAfnfBYspUgAjgZ4Fe16t4otpfBHiaW4sUi082cF5FcS3See8DkE&#10;FGOT5Z+U7F9T6V5F8LPDGj+MPF3ia2tLvUDBZyWY1ACzDGKRpQ7MVbooVQCxz8rMRziummrRcuxl&#10;N3aRjw/DtPHuk3Wp6xBJpOn25aJkmlWOaKaLnaoBGCVP3fcE+lWLO08MWemWX/CNxW+tagYzK+mk&#10;B7p41kKN5wG7YGwCoHPGTjFTfF3weniHw94js7bXmh1a0vrsw2IswEkDSsQVmJ3u8iqrZAB2gelf&#10;LXw8luNE8Y3cq3F3BdaVbTsJA2wBjGwwSDktlu/pXoQjKrFtvRdDjnKNKSVvmfYPiq6tI9IhebQ7&#10;a0sry7Tz7LfGQZ41whZR8mRk4yBzmuD1n4yeF9US/sdTubs3/wBoaS3ntppBKSAFUgRvgNjsqkHb&#10;zmvmmaxvZdF8qW7uZ43k88pLKxwQOHbJ5bk1zgs50nS+jnZ4Y2J8xSQyHpgnqDgZxmj6je7cwWM2&#10;ioH3b8MdR0gxwXep6xazaU7GVYdYiWeK6kUEMnmqB5Ug+VsSIfqK0vFPhDSfH3j6/sj9otLwaet2&#10;bi8cRo0SLtiiWQArlyRjr+lfLejfHU/2HBp9/wCaFUOo34G5pOrZ4I+6MZPHOOte/wDw9+PWjaXc&#10;XtzoXiC6uZUg837DOy5u5OAGWNVZS6Yb0zx0rzqlKcPiTO1ShNe6z2TSPgzd6boUc1xrenRxXcUT&#10;QabbwyTeUhTJ3yM3zt1HAA4Nafhz4a38eoaOl/LFq9jDJIkqzybPKiZcKAOc4PIJNc/8LvH+r6v4&#10;21w+J31J7R7eC/sbS609YbiJJGw8qonLqzHkcleeMV9A6fYafLM32QIjSRuzCUFHUcAfKcHvWao8&#10;j0Yc+mqPGNY+GMujalfJb3LXtpdgLHDckbFbPI/LgdM+1c14L0u+0bXTBcqPsVvLtysrOgJPAyRl&#10;cZHHT3r3vVrYX6XFvLEDLEMJs5+Xpuzjrmuc+zzrHLaSAoy7gOBiQDoTx16Zpyw99TWFfSxaj1KN&#10;5LWC1mYSI2JADyV/zjiuutTFcBUlVYZOqSfwt/hXnEGg3Ux/0ad1kU7gWTKk/XrW5o+oarpkUv2y&#10;EXER+aNojlgPTBolCNrME+qOlvrQxZXJiYE4Tsv0rhZYvLvVEhI8zjeOcgNnpW9DrH9pXUkUqMVU&#10;BdjEgAH0NZ0tq0qxvCPNMUinbJ1IzyB61lyM0UrHZ6TbMLVpUxGmdqqOSVJz/PNalpp03klf3fHy&#10;koMEDrgjvVXS7ltgG8qAARkduwrf0xUWK6nklwnmFQ2cAYFNIwk2jhrrwtYasHWQ+RKHZC0I8tg3&#10;UAEdR7VyWsfB6DUjkS/ap8fIsqLG2O+GA617LLaowinkkCuQWZV7HPH6VBd28Nwhljj+ZCOnOfU1&#10;yVqSeqN6VZrQ+XfE+hP4X0e8g86SUxRvKEcFXUkEYH41q6JoM2l6EF8l4fJAghlLZ+boBke9dz8Q&#10;fC8Hia3ns9RlVrK4x5nl5DheCRu6jOBXK6nrj22s28xIljtd7PF83mMzrt+VR8rHPr+Fc1Ncr5Wd&#10;spXV0dBo2gx6fbwRWzbVhVY1ZTkHAH55IrK+JtnYR2Kx39ql5ayp+8SYbhn0APTnniuh0Px3o+on&#10;+zre906O5ij3GJJAswXHYE5OO/Fcb46mfXjHBajzYkVmkaMZ2+5PavRvocaV5ankGueFtP1dBbWO&#10;oy2J2/8ALSITKqg8deePQmvK/F3gjxB4Ujv5Io7e80wkN9s0tfLcDO5d0R5U5xkqSOK98s9ASGOd&#10;FG9nGWeM5AA7D1qnBpd1oTBxGJ7Ijc+VJYEjnnPFbQk1vqZVaMJbHymUu7HSvPOoyG5P7qa3Rw4k&#10;jL5XAycY4zn14r27wn4uni07TYluLVrZle4iBV1ZDgDymYD5QGBI/wAiuq1Hw94d16Y/a9OtrwkD&#10;5WhCuo/iw3BPboc0vgr4U6XaPKYZHtSZz5Nyk5eTB5w4bPTpg06k6c42a1MqcJ0no9D0/wAFwqbC&#10;G8jlLWyR4SSOTzI367gOflAJJ9TivKviFagw3CRW1rfuLje10qYkjGBiLd0UnrkdAa6DxnPrPgSa&#10;2sdO1xILK7Ys8t1Yqz4I+VFwQOuckgdax7K1N2sGknL+XbC5knAA8+dnzIxH9D0GK8urLkjdI9Om&#10;+eVu55bdeEJxHHrVpa3QsLfKSWbr5kqPnJBOe/YnsKivNdm02EGfSX1YXYLQxrIDkk5H3eVxn8iK&#10;9K8TajdabFcRwyvbsPlM8RBMi9uOjYxjnpzXjGvahcQyLPBaLBdiQXE8kI27sE7Wx7gcj3rqw2Jl&#10;P40RXhGmrIoeJ/hY+qJ/bdg1ppWo2yiaS1tFbKupyTz0Y59O1UPCfxi1z4faeLbXtLe50PVZm3zR&#10;A+XORwzx+jLnOV7jmut8HfEjRtYmktLp20SYJtZ1jxG7E+ueGwe/pSfEmw0zVNHTRrGwN6HmW4U2&#10;uNqgDaSSejH/AGeDwSK9H2iqtUqsb/p8zgdHR1aMrP8AM6/wH+0vo+gafBBe6qLjT5LwR27Sy7pY&#10;IyflcAL90Z5XOQelfavhbx1pPi/wnZz2Wp2uoRyKB5ltcBg4BHAPevyl1n4WSRRm7swb2yhG8Som&#10;yVTgkBgODyOT7d639E8ffEn4e6Po8NtFDeaZaieYQFPKkmFwoDMxTBfGARkcVjVwEd6Mt+jM6eIn&#10;F2rJ2P1FF9ZzCSOY71k+TMrgY91HfBPWoZ57N3R8rOkMqlFmG12IGMqRz2/Kvzj1L9rD4mhtPKX9&#10;ppSxBVki+xx5bGByzAsemDj1r3DwD+1La+IbVZ9cY6bcxkeXCz/JK2Pmbfn5Bz0NeNXwdamlK1/Q&#10;9Ohi6M24t29T6c1yWC6lWOUyFWO9bhJgrjB+UAgc/Q81jS+L76z8R6Lam3Gq6ReRsZ7xFUfYQqkg&#10;y7iCwJGMgHntXAeHPirba1bS/ZAINQtUNwsU6jYznOCD1OV6HFcxdfEu2vbRy18YFtt/yDOxsDoz&#10;HgAckqBzXnuo4S5bM71TjOPMmen31v4C+I2sW90JrGa+tyYFSIiNxznAUYOc85Feb/EbwC1jqtnP&#10;pfiC9eadJkEKIWhyONzSZxk9BkH1qXSb3wfdwR3VlI7RzqgxcWhcIcEli3VRgcGqdz4+1GysJrLT&#10;bGLUbX7UmJZpt5iI6EAAEDuc810QvJ2mjnm4xXunGeF/G8ngS/8A7P1yS4uoJmGWhTcFjJwCxPGT&#10;zkUnxc8I+F9MtbK90XxItrfNE9xlbt0ZCxOVRFI2NxyD14xxV7xZrkXiyS3h1QeZdpEYwsCEKp3c&#10;57HPP615X43+HHiSy1FrjR7uKezedUMd4cIxC8ANwSRjHfiu+jC07xlY4ak3yu6uew2evJ/Zej3E&#10;L6F4l1mORbaS7vALK6SMgAMSFIHToB83fFbXibU/DDQ3Ona+PD+qXtvHJLdJd3CyFI8FkVGXhnBA&#10;Vl4xmvMfhnc3Wg6a1trWm2UU0coeKK/dRDuLD7kvtnp1r1Hxv4ftNZ8PNL/YtoJ90QkdlR4imR8y&#10;yKcEjnr7VzOo3U5Kj+Z1wScOaKKGo6ZoPxD8CXuueFGSO0jt1+0rPYxpBcYlXyonjzuicM24YyCB&#10;0FeY/ERfD/hXTYbqCa4S9ubEPIBButhIqfweXwfmB9etdB4I8Fsnji+0Tw//AGjqGn6hYzGWxinQ&#10;RzzJGXRm3n5Tu24Ix0FeP2vhS/8Ah+baO+udc0zVY4nnmjdI5baO5DkeW0L9Y9oySCM8Yr0aFrt8&#10;2nb/AD/pmVWp7qSWv5En/CQya79hubPULe8gQbGmgG/yRvJwWHQZ7Hn+dZfxYvfIhlmmVre3maJJ&#10;Nv3JHAOGU5IOeDx0zzXea/8AFrxp/wAIxPL4V0nQ44/PiN6mkWqSW148XJ3RufMQkEZCjGCRmrul&#10;+LNC1qy0a4fTtEu/GaIA0PiWJjtlmfLpbQkiEBTgDJzgV6NOajJVLaa6dTzpw54uF9TQ+D3iC6+F&#10;3whN9NIllrWt3dstskkfmyR26zkmVVGOSFY89kzXMj4q2GsfEO72zfZLG6v2jWGRTM8tswO9iTwW&#10;OCWPPUAVn/EvxLfnzLVdGkbU7W3FsGt4GVAST0wSoULnBz3PNZHhi0022vrNI1jk1jDLGVXDwKFz&#10;8x65BzheM4zVKKalVlu7hzSTjTjsj1y/8R3S+G7Xwd4Zms7Wy1NydN0RI1iQlyHNzc/ISCoyxH8P&#10;A6mvPb/whqvw6tb2xGuHW9S1SeNI7awVJJLl2JWMcfMBu7A+hruLjwBqOq+H0vNGQ3XiAuLa8lWX&#10;ymhgcKqpk4/1jMBxyenNUtG8Oap8H/F91ql4NF1LVtOtDFa6dbXguDaXbHDSMFUBmQA/Kpzk1jTl&#10;Hkdt/wAWzealza3Nq00GT4Z+ALfwTquu2GmeJ9Q1STTZr4Kk7adG5jeUkDJIZp8Fj3UCuA+MXjhT&#10;oVn4W8JQBPDOlSGXypoFM+oXILLJcXT85fHQcKAwAB5rW8IX2t3viDVPiHrq2Fpa3un3EOlxTNHb&#10;yzMQiGRIeuwLvO71+lcXJpV5quvz39vHBHY2QW2kcOglbIOHIzlgz+2cGt6MPeblr1fa5jVndJR0&#10;PrXw1411+50S/u7+YXOprptv9qe2jZI4ZZU8xIzIvAIQoSNoHzYrhfFvw30q/bSltFmEt1fIl3Lc&#10;IGW5DOC8aKcnAIPPJ65rmPhxLq/iDVb46nrN/Pa3NuL+5tNKiMIM4VY7cT4Iwq5C7VB5GaPjbPqX&#10;wxmg0Sy129udSinh1BrZkWNNPSSN8xO5y7MSQwHBx19vPjCTqckXqetzwjS55LQ0/Hvwz8Kabqlx&#10;qQew0zUI4RC9zqcqukKEcFQM+Wx9FUmvnrRfCEPj3xlaaNaXUNrahHe8kQsy7C2AyhvulsjGaTX/&#10;ABFM1uftLKCwKb3G8nPX5uQfr1r2D9kOPwv4cg1O617UtO0/U9XuRY2mnskjT3FvGdxEYUYZmcYw&#10;2c816SjPD0pSbu+h5kpRxNaMbadT0TwT4TvfhnY2XhzT9MlWzsdWS5/tTU4Fb7PGilzL8jEOcAY7&#10;ZNVPjB4nh1jxu0ENvpF3Hp0JY6iln5IjjYYO0KcMw5GfU8U3xf4z0vSfHc134d8H3nhizGmXq393&#10;eQu0U0rlEiKqSYuGD4BGc56Cp/hd8ONF+LkmowxTtcRWGoWiX8ulQRwQ3czAzPucZyEUBQBtwWPW&#10;vGSlTk6k9Uz1p8soqC0sbXwG/Z4hi0Cw17WINs7vPi2SLD+VIQAm3BySoz04z2r1T4paLB4f8B6v&#10;bafqGi+ClltfJhnmtQ0uAOOFwSxIwNuTk9DWXF+0B4W8K3l5bpqk+ozSXV1ZB9NTzBbiFtgWPgAH&#10;IIwM8KSfSvFbb9tGTUp9U0y7jWPTra4Sa1vZdt1cTRr86jBUKjZHLZ6HtWdq1Zubi3YSdOi0rpdi&#10;hoX7K3ji6tGuPF+saba2c0byCS3mkF3IDGQq/dz8uQcFSQTXN/CX9j6wu9Hi1rV9bltDZ3DJPZFS&#10;k8YRgPMZnC4QkHGcA10Wq/tX6p43TXNcitr7TbN5xbjU9NjVTYxsR8gk2keYy8nLD1rtdE+JnhTx&#10;jDbWniDU7LxOLaMK0GrRSRyTbNuyTepx9zeSSSM11zr4mknzKyfkc0KWHqtNav8ArvueB6p8GvF3&#10;jz4xzaXa6dcwaXdTsltrNwjfZZIFH30kPDMR0Hqa+4Lt4vhf8NtLsZoZLl7aD7LbRwgH5I0+aR2O&#10;Bye/uO1ch4s0ay+JWpaFBoniTWNEtrBc2d3o8yPbwoxGSUOdzqQoBB6Gj4x+ND4A8C2fhm31S/8A&#10;Ft/qWRPqGrGISsgBG8KuBhey7cZ6k1hOtPEKCXTS36mtOlClJyfXU+V9RsdJ0jU2ttduTEdOtRcG&#10;2gQyl5LkkrGmPvRrvDH3A7CuL8Sa59qsdPVYvs2laZFHbW0bKA0oHzMzem5i351rS+I/7TvTbrDJ&#10;qN5NOsQuZXUyyADo/qeCBjtXOa74L1+bUkgGg6klkFDAXCde52+o5GMV79KLunPc8evJtP2a0Pb/&#10;ANlw3E/i3U9bMsU3kWzWdqkwYAJJIWbDcdBtx7Yr6tU2mp2geNpL1Y2WGOIRv5SvwWOBzgA8Ack1&#10;82/Am08M3N5cjUml1S1H2WKx0e3bcjSFdrOVJ5YMGG3ttNfUkt3oHw+QWtvJJ/aKgrHYQSRySqPx&#10;bbxxnPNeBi53rM9XDQUaSXU4HxFpdvb2GsWV/qKzp9jk/cyRgSKC33Ap5C+x7iuG8B3B120eXzo5&#10;o7eYJNNCwGwYLrEMjJB6tjAAXnqKofEb4m6Z4Pi1SVrWKXV71StwsyLcXHl4bDMQQsSsWPPJOeBS&#10;fC2+l1r4T2uo6jcx2ouUl8uO0tWijtvMk+dmbGZTx8qLxgYOSa3pxfs1Kw6kkpcl9S78Q7+Pw1pW&#10;hxeHYFhe7+02lrPLIzS3RePduVcdyQQewFedsW8J+FZvsVlbzQWotjIs8gla4uZf9dIGBwVBAAHG&#10;TkcV6Hq9pcad8RbbxMJWs4LPdY29pcoVnjikj5kQ8Kz/AChmUYIxtBzxXhMF/BH4Og0a1livLybU&#10;J7q8uPmjChJXEMIDHlVzvPQfMO4rqpx5tjkm7bnF+JYb9/EVxcCJY5HkeR/PGFEnJ57D5cECq/hu&#10;G21Zbw3mN7Bgin5hhuCeCMYJyK3fEMr3fiFba9uVaCdElEW0tI8gXbgAcdjXMxWQj8SpBbO0hkQO&#10;dqZEYB6EDofrXsxd42PHqK0ro6K+gmiuLFkA85GA3FdwEa8Yk+o5xXT6VHotwbeBrQQuJJJSpd/K&#10;kfBH3QcE9PwA9K5k31vHiRwk6um4OkhGxycMzHHA9u1Zs92NLZITJ5LyhnCIQVPpnbn8655Q9orG&#10;kZ8upq+DvDU+jGa71K6ihRLZrZtoPLEh0wAM4+Xn6V32irY2cc4urmVZWRXdZlaQM56cLgqCcZ46&#10;VwXgO4lubnUBDfQxSsyBbe5yVl+XqGPQAk8V0mY7LHnXgmvZWeP7OjM0Tp8rbwRzwepPHNebiVLm&#10;aZ6OHkuVNI6PTdJk17Xba0YpaJd3kcRlIUyzK2N7ANjOAp561e/aBsNK8Y+L9Zh0/wA0w6VJb2sN&#10;3bwf62RULOye2WOetcz4Z1XVdY8SaTY2UhOpRebN9niYeUdisxJz8xAUe3SsjRvEOpQkxX8izXTT&#10;gbpJFAEewYZFGAQMjjqcc1yUoVFU509jpqThycr2ZqadrMnh2O7tbmd2vAqr5TQgZcg4KnPHHb1z&#10;Xq/gvSJrzwj4l1m1s/teow3Vtp2lwPGdolZo3ctzg53Jz045rxTULy1uZonCvNLJcoZ45jlXCN1C&#10;9ffGfrX0x+ynrtgfBXipGWX7DYahFIjurHcxTJUZ6kMB0HcdanERslK2+5dGT2T2MCP4QeOfF2u3&#10;uteJLexR3Znjsvt24MwPyxNwAuScDkjI9Kj8O/Ea/wDEGiz6NFbahpllaXbRvqFrbtJC+4lfKDkF&#10;TtIYAj046V2HxE8Qp4i0OTVkvrSzS3lzJJcXOyO3CuP4Rkn06d+1eO3HjjU7U+J7PQZrG9li1BJX&#10;v7V2S0tYHjBeK3t2OCAWbLE9WJGamMOeLdv+AVKXI9epg+OFvLHxauhPqKhobETXFvDOw8vLkHzg&#10;MAkADg9favEviFpk+i+Kp7KeRcSRpuGGVfmwVcLj1PrXf+H0tv7d8RS6kp1WytXQxxWBKNf723Ze&#10;Q/MkYAO7ueg9awPj5qaeJPEek3FlbGz08RGG2hWPy1VQAwAJ5bOc5Jr3sLeNVQ8jwsUlOm5eZ3/w&#10;O8QyReG/syCQzWzgMgy29eeAB3J5HevZ1h/4SHSrZGHm7svDLbyFXDbTkMP7xwAAe/SvkPwZ44/s&#10;rWreKNI9ucS+WvDccMe2a9+8KeJJx4euFguYoJ8mRSXYBMHlhg5BweM/hXm5lhXGftY9TuwGJTh7&#10;OXQ7y21O3lju7cBore3lMz292qsHX+NhI2SMHcSSOwGak8Q+KVvIblLBJ7gX7wvLZWIO85+VFGRy&#10;MhPXd29a4HQLm31XVNR1f+0o7CxdXhkubjeI44HB3AoSGY55yM4qhoWrP4b8XtfKsjWM1wLeSRZX&#10;V/L3jIjAAJT7v7w4PpXDCgtbPU7XWemmhQ+I3gTVfh3p0/iHVPDtx5MtvGVW9dfs9tNkq58tc7up&#10;KqduOK2/hx4Sgiu4PHLXl3oukWsUg1TVtZn8uJpCu2ONYjGzEPvUAqx3HcO1Vv7W1X4y+K73w2Lm&#10;4b7VBJHbw6cyiCyIcDdLuB3KFG5upPrzWlp2taayan8NdP1FreCy1OO/03UXjBS4YrsVpN2VIVlk&#10;2pxkYPrXo1JyjT5Zb9fQ5OWLnzf1czNEGiz61d2nh9JZ7z7V510zwW62Vwichzvz8gyPvEA4PFQX&#10;PhDxF8Y7m2tLLTNG0zS7bLQnSNLFnHNIScM0UXyyEfN8+cYrq7fQIvhB4oGl79RGj3KieN2u18i6&#10;dslpGMceQobqo9a9L1r4j6/Y6VBewW93d6cbWOFINJdoY1mLAKsjMdxU5OAMZwOlYyk004PfqNU7&#10;6TR5F4Y8CeKfBElt4bFiP7TjKzos7Rpt2rksNxwQffg+/Sutj8Ovb6hb+I7hxqOo2073IW3gaS4t&#10;m24bMaqVJzypOOBnFed/CvVr7xJ8Q/EC61K8kVzfs63IPzupYgoH7KAMZ9uOa9F+JMll4Isb5Yha&#10;2SXsEkNhBbyOFBcYllLnk4zgnuTRUhKM7dX+pdNxcL9EcJpOv3Nv4xjvL7U7u00/Xrh57O4mYtCZ&#10;sYYM0RypYjJB7MOK9l8SR6FrS2Ny8KQ21mGM/lAySyEMFErPJnec8gkEgDivJtA1G51jRLbR7Dwd&#10;rOq2xJIk09D8oyB5it0U7gwyecdK7spe+F4LbQL9ZNbiunMkImvF+1K4U4MiBeMcDLMTgHCgmsZS&#10;Tle1n/kaQXLG17o+f/iJ4Tk8b/Fe+vZbr7NBdykLKpEspZcIiBf43woJ5+tew+AZdD8HW8dl4euI&#10;L3WXdZTd3M4jEMZzuRGIDEkqQVHSuT+Gst3qF1La6TMhtrcu8t9KwgRiy4ITewMhGWOVz0616X4B&#10;jF7ZCezubLX7JVlVbl7YSxxsTtLKh5yAD06+tb4is7ezeyMKNNXdRbs0L7x/4o0uWzujEI7affEk&#10;EDrvuNwyJFJBOFBJHYdeTXL+JLm98f8Agy18Oatquq65HNeCf7BcxLFIYozzsZCob/eI5yatReId&#10;HTxN5S3jz22lRbVLlGwWxuyWOVC4CnqTtwOOay9F8Q3x8T6LodtuvYLiSNtsVuqTwxop8snnBU7m&#10;bB7MPSuaHNulqjeVram5aSaXBZy6dF4Xjh04pC8yW371pkUbVWMggFgOMe/HfPCeLm1Tw6NI8Pap&#10;qx1a/gZVe3WNILbTwXLLlFyZ5BGRzJnbwAK7T4n6Sumf2LFp1tHouoC8ksLeO6CyKhAV0mZQQVRi&#10;GJ4PTrXGaP8ADvVvDWv6ZLeXUerSGV7i81RpVlS6eXaESPblwq8dQDxVxaUbyM5XvaJ1es2unyeH&#10;dfv7S0vYrjSoYWn1aYhmWSRvnRd4XnaAOFBCnAxXhHxN1O0t7jULfT3NzpOmKRBNefemmcKx4B+U&#10;luB2GK9E+K/iXWmt00W/uZEjnLrMjuu7y4ySFGTwMsCWI5yPSvPI/Bc2tanbWVjayNYwxiaXzYTi&#10;4PZiAfugdDk81thYRpL2kicRJz9xHBeDtAvDquIrP7Te3KNI7FtzPnBw3p7EV3vh2IaPoN/9psLy&#10;wZG2uZIOGY+pK5zjHANdHo2giLULy7kuba2t7JvLaQREq+0gtsOfvYPQ9hXp2o+HmvNOsvNNzbzr&#10;HmwurWRWFym0YDJk7tq98cZ68V3fWo1DmWG9mrnDxx6Nf6Qs2p6rFp9ouTDLLEXEr44QBQTknHGO&#10;a84jktL6+Kw+bdwP88hjgKyMAAGAB+nHPavYNYi1PT86RY+ZczeWWYceYVYfMwUjjAwc1xkmgeI9&#10;PtYpNXeDRLVB5agwbHkwBkYHLMeOelWppLVhytvQ463sJJ9QmhsrS6lSL51L27livocH5QB7Vas9&#10;Vu7ueL7MsdvDbMru13lQsgPULjLdAOa9VsNWj0Tw/sfTHtkKny0tj/pExAyHc8KOei56V1OmaNZv&#10;De6zeBLm0023W6ne7cb03BcR7R95iTjH41jLFxSvY3jhZSd2cl4J8calbaVNNc3t1IZmVII44tpy&#10;Gz8u5T975enrX0P8NLHUNV8uTxBcQWkNkiiJTkSIX5xJJnAOB2AryPRvH11B4cgurPwzHLqks7W9&#10;rdakDClkAc7QoOWO3GOnXrXF+B/2ggvxGuvCl/r11cFL55pJ7aBAikn95HG3cBQME56GvLlTdZyn&#10;GO252TkqcYxctz6U8dajfa2jaN4AjjmuWmY3kzqWTYvUDjk5A75qLw54I0zwRYxeLfGQS5CgRRNq&#10;Dxr5adSdrEBAT75rMtvjX4e0a1uLv7Rq7EOrS+QI0LRs2EOQSAAeM9+9fIP7SH7Rer6p4/vrXRLg&#10;XFsP3SyzOtxtUNu2ZHyN8xJYgeg7VnQoVMRPkWhNWrSox52fS/xm+P8Ap+tXNlaeG7R5NHjjcrcF&#10;NkKsMbZMnGQTwPTHvXzrqd9qELPcahqHmQvMjL5EgEabiDtAPOQSQeo9cV5Z/wALA129sLaMafa2&#10;7rOJi0YYySsMYUAnCj6etXZLzXtejkt5XgskhbabWFiyhpBnBc9zjJ/nXrwwao67nnfXHUXLHZHQ&#10;XGq2A8RxyNqUEgYGEm5IkYnfjtwwA712F3P4Wv53nnEl/eJErW4t3EUMZz98Y6Ac9fSvH3gjYB4o&#10;o5VCqyXG/KqueRx0Gc9KxU1W6kgmSGVoiwMiqgAAIPGOvP8AOuh0XJrlZg8RKKaa3PoXXvi/cRW6&#10;RSakUtnglWJ4r122OucHnOTuA+tbfhL4z+K9V8PpM95dTpLEko8mY7vMKAybsEc5GefXvXzBB4I8&#10;Xa4kS3dzPNcSvxZQIXdCem4AYGfSrkmgeOdAlNgltqFjDGPkTy2CEEYLbu4zjn1rSWFi1bmVzKOK&#10;nFp8uh9MeOPi74s0XwXcahY6vfwefIsMjOxcAA5ZctkA8Yz2zUGkfGzUfFEEMo01NMt7GykezZQ0&#10;08b8AFnbG88dT0zkV8zeI7jxxq2mW9pqviW5vbVQhW0mnIWMoeARgc/zqjc6nrzW0VnOzqhbZvLZ&#10;PI6EjgA0Rwa5FG6b8hzxcvacyVj6Mg8c3F9ZWup3TX9nbJKUuDNH/r5Mgqu4ktIpwRxXmPxT8a3P&#10;i3xLGEujOEUxpHJ8hQeirXno1a506wlg86QA7lCLnDAdAB9c10/g3wF4k1hE1J40AlA2C5Qv8vb6&#10;Zpxoxw8ueVjOeJqV1yGj8PYoNEy0WoTYEDyLbyRAgsPvLnIxk9M0XuqXum6cbm4haS5JDRXCv/qQ&#10;DuB3dd+Sc+grrtW8BXiab5GnWVtNfTRJK8sjrEgTPzYY8fQGsfVdB1gyw2NzoM1hFdbLfN0Ck1w7&#10;Efu4+yj1Y9qI1ITfNcJU6lNctjm9W8S33ii40xbL7VqN/PPHA86JuHmE/dGOWChs8cV33iKHw1D9&#10;i0BhNqM0gNtFNcKVeSQkDzPlBK85wBk1qxfCyDwIkWu6t4oh0QxpLb2cFqE2HIAYDI3O/wAy4Kgd&#10;OKt+AtBsvFHjOS00O+vVvLeINFfXdl5flg/fMQfo5IHzNnrwBWNWvBw5ovRdTop0qkX761Zs/HPW&#10;LDw54u8LaDo9t/ZOiaRpqWc8ccJSFmYFsZxy65BJz1zk0mg+HLmy08araX8drPcn76Ssr7SMNLIW&#10;+Y9QTzgc4q9+0FpVx4Qk8PaZqV9Fq125jKyW0b/aElK/vHkyNoBwFAHXk9q59/F7XVhaz2b2kF+I&#10;zG8E8o8hx0O49QMZ9+O9cNG9ShC2vfzPVlKEKslLysV9a8UXvh/xgNUstZt9TuoEBi1MxNtjYbcS&#10;oWI+XKKQM84rxe40PxRrt1c6ra2ktybq4kMl1GzKfM3ZJxznrn05xX1Z8HPBVjp/h678aajpM19b&#10;Ekx6yYj9jSMkYjj38kZH3tgHvWv4/wD2krLTWWw0KHT9QmDIJZ7ECdI4yQTk4VC+B0BPSrp4lUp8&#10;sI8zM69B1oKcpWR8mWvhy8tfDWn6jqQll/tGRoowRnzipxhVznjuD1PevU/DV3pnh6w05IdSWWGc&#10;u+0oLcJjhcyL2yfrXQ+KviSPGp059G8PxW89lPIYWvUUAM+VZkVcrzuzk56V01h4n1HR7q0s18H3&#10;erPJ5gMbxxXFtE3T5A4xjlTwa0rYhzirx+WhyUaKpSbi7nlnizUi1ppkcGkB9WtC73OoFy0Eiux2&#10;7d2cgDGOOPxrS1b4fJ428H3EGnX0Kakt4k6QqdqyNld6LnkA5OBjGa6DU73waPEUI1/S9SM7D5v7&#10;QM0MMcg6qmGwFzxgACtEa58PrOzC6f4XS4j83zMCeYPEc4DEFxkZI9ulZqu425E7+h6EKcZXU2jl&#10;L34FX2o+KrjSJ9HlW2mji8xIZFYiPrg85Vs9fp717z8Hv2f/AA34M8VpqSRWujwW8LwLbpOZXmjZ&#10;R5kkm4scgAjAxjrXOfC7xVrFz4lddC8LW9mksckZt1Rd0gbpvl+91A7gc9DXRa14e8cSa4INN+H+&#10;m6ZeD5ft6SeZG+4Y+bpkAjLeo7HNcVevVqfu3oj06eHpwXtEjmj4B0j4l/GjxDLBFqN/4etYITJa&#10;6ZbzugkztjiPlAgHYqtgEfeB71rX3hKz8F+IZbbw74N1BH+wudRifT5S1nF/eV3AOSMgbDuxXv3w&#10;i0HxF4CtbpdY1bU/FGpahtuBAtnHb2NrIvDCMJjOQByQeFFelCTVZ7d2awkjdpMq7soLHjBzn+na&#10;sZ1ZXtfS1vI8+Uk5uTjr5nwtpev6TqGoy2Vn4i1yTUrxY4xbWds0xtjk7Vk3A7QMcg44HNWfje8O&#10;pxabDrCuLzTLBYrm/kjNvli2FlKEFwc9BjnPWvrPxn8VdK+GjXdtOqQ30aG7mFvGGkKdzhRljkmv&#10;LNa+OWjfF6O/W30NdW8LWtiLjUNU1IrZywyc7UjEmGJ4HQ9SKxjUcZKaT0NItSvFpK58bPd6D4Vj&#10;gn2NFvIaWNYRE8LDBB2jnByTmuY1fWIJr/8AdXa3Vw/z+aFxuGMHDngjHGa0vFFyl/4juNWtLOVb&#10;OaUqsV/MZpJUHAJYkHPc44q/Yv8AbLW2tPsVnZ21qrLHDFvCojtuIzk5Oec19KppJN7nizXvOK2P&#10;Pm8NC4e3S4vVu2hXMGSVSMn1f16VI3hubce/PUAYNeyp4U0W/WMyCYSshO2C4GFJ7gMmPTjNN/4V&#10;zp55W9utvbM0AP5beKr6zHqc7wzb0OkSSfxDqtlrFtIYZVmFzIZGLSl1wRJHIfuFgBnHbIrprHxn&#10;4v1e7thB4muI9OivmM+iagAZfLYjJWcDdIACSF6jjGa4f4d2mqXEZsDprX96ZXNq2nx+ZKIBubDp&#10;0yBnLDsOldLe6dcWU62jPm7AL/ZDJ5dwq5PRGweCM18ZVThLl0PrqbUoqR7J4X8VeDG8X6pp7z3M&#10;d/bK9xYjXH8v7RhCgk8xgVOw5HI3DHQ15r4h1mTwJ8TbTXLzw7HPcoC66rbLFJHabxsLm8hJDKRk&#10;7ZEU/MRzXDeOJLrx3pFtY6hdTGe2BjZJkXEozzuyvLDHUc8V5hrvgnW1jcj7VcRxgRIv2hlVYuBh&#10;1z83etcPRp3u3b+vkc+Ir1FtG56X4mN+fFd7f2moafZC5vPtUllKu1Jbdsk7JQGUMRk5OMkDrXD3&#10;PgiKW9lv9W+0RuIxeCcjKyl5D8xO3bnac9cVreDtO1e00yQziSz02HMcdzdDc0mMZMfoAT+td9Lc&#10;me1+ym8eyUMIoIre3DLMWG3cwbpgEjBznJNd8MR9WlaDRxSw6rq8kc5D4Z0Dwq0B1LXbe3hnnXAN&#10;mkySocjBIC4bPcHPI4q/d+APA/xFbUUtfD+paTZWreSdXkWNA8+ASiqGywx7dx0rmvEfga81OKHS&#10;LfT9KtdNtkWSRo5JY0nlH3ZAq52cAAhcA81aU+NvB2mabeWE+ja9PNMjXOlR3IMkkaqQTECo2tgD&#10;nP8AD712e0lJKUZ6vzt/XzORU0pNShovn/XyPPviH8KbbwRum03VPtNvbItw0UsJ2rkjaDjgnJ5U&#10;elclfeLpxplzELhDcXv7t2s8qqr0wRjjoOK90+I3iy11LSlsLnTpxfXdtg297H5N1EwbdGdwGCCc&#10;84P1riJvhpY6pZ6bdtusNSliUZG+WGVgOc57H2I56V6dCrGcFKqtTiq05Rk40tjpfhlPZyW9pciy&#10;stTvhEDvvlIATofm3YzmvefBGq+Gb+KK/tNJs4jMhXzvs7uqMnHykEgnOBnArwRP2bfEwWLW7PTo&#10;NXIiaIx2l8EZ2PC4AII2nsf1qG/udb+E7w6bPpetWxu8fupkZikh4ADDcrj36+1eJiKMa83KnK7P&#10;eoYj2cFCpGyPbG8A+B/H+s+NrvxTb2sQ0+8XTIRYOLe7uZfLhIjG0qCoaQL8+Qc0w/BXw14dvI4r&#10;CzhsdQbEY0jUJ0lkUleFV0yRjBwe9eQaFaeIbvWJLqXT7+eKCVDeW8koieRuOiH733RyMnir2k33&#10;lfENYNO+2xz26ieebVpiolfcSx4BIGOFzyTURVeDcVP3Uv66jl7KaUuXVlnWvD3iTw1cR3s+mIyK&#10;JLeRY3VxBkgck5A7cj1rqPAHh680nQtQvtR0WGHRdyLHHA6s5IbMhLAj7zbeDzVzRNaXw013YS39&#10;1oOp3jpcxT2pYRgA5Aj3DDcnJz/Sr934zv8AxTDfR6xrINxfahCstoeZZIUXAdcYCAg7jnH3TnNR&#10;WqylDlS+4dGHs5qT21HW+jTXmj22pW7tFp1okkiRRL8rEn+719+nbNLqGoQTaMtvY2pu7iaVbd1I&#10;aJJTt3knOcnIxnjNcj4I1ay0W7nS114/ZpZGWSNkJjMQJzjGSG54x612WnSpqmivYafPFOEklh0y&#10;58wb5c9RHExG5x0rllGVOWqOlSVRXOG8VWNzY6dpscttHFc3/wB6KNN7whSTuCjpjaeCOlcfrviX&#10;UdI1eKOF4VNqjTgyWfmuS/3iWHIYgZBJ446V6Do72t1fX95dxO90k7PbliqrGDwWkIYgMdpIUD1r&#10;jvENpeDxefsMUiy3txb2gt0UMFeV1XBDclcMc9epr16aUnaS2PJqVHfR7nqv7GGhR/Bx/HupapqV&#10;prFytlaXU0FmrF7bdvk8pm7MSygquRwK4Hxf4P1PxFLPqtxqBu5dQuzJcvHGJZZZ3BVVjUDJVSBw&#10;cYCH1rf0/wAW3GiweP57K4jNprN4+xLNOfssIJCLz0zs5HOK0NI8UXEugaRLot5aR6jJbzN9iW1R&#10;XzMrLCRIzqN5IbgKTxzXC5VHWlX9PyOuUIqEYLaxzI+Gl/4DtEc3Mck1xJAtrIxRAIh88gLsfldg&#10;MABc4PX1tfFLwpbt4PGt2Umn215HKiDT7VTIyuxwGBHLjaRk9OvTFdpp+mXtx4Mt9T13RXs7rTZU&#10;t55LjbIPLd9vnI/Ks6/LnHIXdVjTbPUIPEiabNp+j6ro0QC2Or6wVVmIXLBAE3bN3I+nfNaRrOo0&#10;5br8TCVLkTUdmeBaklnoXhazGpWU6T6lai5igRgMox+V854GBmrsOo3kfhGdrSdLxJYnkZ2Q7nAK&#10;K4wf4VwoyO/PSvTvE3wPfxZfz2tjozadqEkqzve3Ad7a0hIBWONRhuRkKpGBkZrA8c+DNW0j+0Le&#10;Ex36W6fZYLSzldoxHtX5pDtBV84PlnIBHU1088ZJLzM9Vc8/ur3+09bdInS4EjrDC02Mpkbs85IA&#10;OWrO8TeL7TS5oLeJIZNsbQiSNi6ybSMN7EEHj3qnL4Y1DT7C8vJDIks5EMVmoLOZWUqDjaOQoNQo&#10;1rJqUNrJLDawEpbyzXNoZljB4aRivzcckY54NdvLB+aRyqU722bPqrwm1no/wW0/UNGmjlv7aUXU&#10;15bx7bmNCpOFBHHU9j0PFdDO1x4H8M+KZLnSnupLvT1ntNOkmJju7iQ4WQYIARgQSCMjYc15vc2T&#10;29nDbWt9M2mmAtaywrtKzBQNgb+IEhiN3Qda7bx/47udR8D6TJcafcXbtPDb28ltEVfcq58twDhT&#10;n68V8ck5VddU2fbVHy0HbseX6RqLL4etX07RNDTXpJ7lZLmGxLWtgrLAke1ptxkkBE2OqqWJHNc1&#10;LrfiT+0Nf1OLSrWDX9UkUS37Wn7mEqoVmRckgkKOuQOorK07x5fW/jvW9Nm8qzsnunWC3hJl3hHK&#10;kdASST1OK7eXWLbUJIIoW8y+EbbfNYkE5+8w79OB71738KTvHf8A4c+bTVWKs9irH8SLdNV0TxBO&#10;+tRukmzVfssaLG0bLlo1TcN4Zwuc44qhp/xOswpS70/WVvJr2a5uLm3SJTc7iNsREjHcoU4xkAY4&#10;FZsOiNq/i99KTVodGsbuC4Zr2+VpEiIUEq2OcfdGewriY/FNzaXlxZ2tw2qpp9y1rczWTZiu2Rto&#10;kUYycjGCOa3WHpz1RmqkotX6npWu6rFd6xpWyG4t1ulEKz30xaYHIwG29lBI71Lb6fcRX0gk8TaZ&#10;Z6XE3lu2qfaI55Gx8yLGEwMDABPUnJrGvNGum06NH0+60+4QrM8WoAeaQwbafnA2g9sjB9ax9R0V&#10;LwT2Ut1MGt5UMtxCALhyV3MMfdHOQCPQVpCHLBNP9SZy5ptW1+467RfD8PiPW7y9sdXtJZlKxWym&#10;KSMee2AFOVHZTk8d+tbHiLxD8W5fDOqWw13xJHYeWIzJcamz2iS7l2rlzuwTgADoDWT8ELvQj4d8&#10;R6vfatqmiXdpf29rBcxWltdPDGY5D9xx1IxyCDzWrpfxh120ddN/tm2u7CzWCPz7YwyRs0TnY+du&#10;VchVBU556GuSVWqqjjFXStudSoU5U05uzZ3+h6z428O3OlWM3h/SdWt32XBFjbm4cI+N0bBmJQAn&#10;AyeccVR+OPjX4RalcRaVqvgu9m1WJ2W5utEEcC2qkZ2bhkSOCTnAOOma88u/iFrF94wtLjTmiins&#10;5FuCl0zx7nB+Xd5ZXeMbiFOea5s67NdFoSnmIpKtuTKE9snGQeTz1yTW9ONT4p/gc1WMXpEm1XRv&#10;A1wZZfDfjWeFlKr9n1S3FvPFwONg3B8+oxXbeGNeuvCslu1j4g1K+nIKxm0uIkU7ccFOmOvJ6CvG&#10;tc0r7d4nupHtJLJoI94VgEV2A7ueOM9cVQtrbVZZrS8hjc26LvmjiO0lBhA7HAQ9PxxW1Sm5xXLL&#10;7zOnKFNvmieu654juL7Ur65j1K/mhlZ2l8hBAdzKN29AxWRc7vTjPrVi2+JllHq2nyahoX9pQWMo&#10;kmvIv3U4Ux+XgEZCL35HGMZrwTSvHFxc3QsoYZo2uAIjcQKfNkUOffqTtHPbivV18PP4qsZbLULy&#10;bTtGtI0OqPagNPNOQxRGLKBswwJyeowOlZyw6p2VXQ6IVPaJul/X3ndeOPi14M1TxNpKppqC6t5o&#10;3UTMsjTR7lD7pFZsZBIB4OegrmfiBrYj1e1sNHnvCiXcKhkk2ukkYd1VTnIC7gctjqc5rR+HfwH0&#10;nxRrYTwzrUPmySLDf2k9/HateQhBhRCI8EbhjeGJzzxXPeJPhdrvg+5iklvWfTNNllup9G1OSOaK&#10;NtwDATYLHBYEgE5Aop0YQaSlf1OWrUm1Zr7ixYeAGvbu0srzz9U1m/vGu0lgYTwGYryrkfMRwc9h&#10;1rJ8QaX4kvrm60XSNGudPvi5hup5CxgDKc7AVGVb/ZOMZzXd/ss3PifwpqvibXbnQri7mt9JmaKy&#10;3IvmQM6srp5jqI40IJ3ANkDB6171o19YeOfBs/je68M6rp1/byx/Z9csLkRvdZUBXJEuXQEj76nk&#10;kDpmqdT2c3F62+4zUOaPNHT8z5auvDXjyy8L2N/qWrDU4LaQ25WU+ZFbDuoLHcOgBIPrxXM2nxV1&#10;rT9aVLTR7uKC1Eq3SWhbEgOTjef4STkgYzX1Z4F8Fw+L4dW0rTfGMWq/2ZcC+voF0tLW+jz8zJdI&#10;eWUlT84x+oqb4mWyXd4dP0nQ7SLXbpAY4rW2H2cRc/OeO2OAAeo61lzK75kn+B0xnVVlGT/M8j+G&#10;N0mr6E9nca+ba78RWLS20+iHzLqExNzEcn91IckBTzg9auePvA1h4a0JLZr3VtdvINSghgv72RvP&#10;lmlJI3pzs2qNoP3TjnmvOtZ+FVzcl9chvrXT9XtZCztYq0EqsclWkXjA9HX8a1fDWtePtF0a7v7p&#10;7bW5Zpdyz6zG0slwAoUKkmcBVwcErz0JrOXLGXMmerTrykuWont6m7r2lXOmK8NzrBsUkhR43vwI&#10;oIgH2s64BDSNjbt4xyRxXKeMbjU7LwJdQ39zpN5qcp/0TS5bWS5YvINsbjptbaWyT0yKm8HfEeGP&#10;xRDYePrH+xprWDdFJbwFFl3ZJ8wgsqkgkh9vUjpXdaX46lk0LUtH8JnTtMt5mea3lu5BLK4bc0kz&#10;ThS+/jA64zgVrGXK1foaOUa0Wovf+tij4T+GmrfD/wAPaPa6VHpuoyRbPM02fymmuoiyCVUBONm7&#10;fkjJyFwRXU+OdM05b7VY7bQYLTT3aFZLI7ibeTGW37v9WCB8oHFeXX/jnRZ13PfPBdy6cbJSZtnC&#10;8jgneRksf4cnHNXdY1bUvEptLvTvGya7dC18lY7uJYZ5DxmGRsYKkLxuJIPfFZzU5S5pG8ZQiuWO&#10;xX1XwHaXaxXH9sRQwXV4sI0sRkOQR/q1ZTgBvmwzDaPasWTw7aeBYysQW2uJi0LW0kjFpAQCqMwO&#10;D+HpXX3Wn6vqOoaPdXS2sSaZGbx5CxVZMqUWOMLu3bG65xntmuf8ZT291ZQxQz2kplkj2jzBljkb&#10;voOuM4NdlOo3aLZ5eJoKznFEN5ocNrAs8M8yYZ5nMZ8oRxJHgiPHpk5z1z71FZPeWNvDbG0vr9bf&#10;/THcBXiVSQQ2ew2jpntW1b/ErQ9KjudItts+oyW5s5ZJAoEJZwWfB9AiDgE8E8VpaKljqS3U7K9z&#10;a31w08E5SQiVQgVYyoO6OMNuJKjkHkVn7WSvzI41Ri9mclLqL2l1fava20dv5RJjlmfbDtc5B/Ik&#10;+lfSXwo0+503whciGcxytapd3L2rbxM75ZTuI5O3aOOBk189WVtba4ugWmv6elj5Amt7++GDHMpy&#10;YlXj5pM4HIHFdH4Z1uHTZ/sGoa0+nabDZTXNxGbUu8ASdWgiWNTgygHAzwByfSufEp1Eoo6qFqd5&#10;M9B8TT2Xh/XNMvp9ThSOxvoVjgjYyStcGQTTMygZwAcAg9TgV5f4lmnufEl7qmnypbwPHJK80kDf&#10;aBuYs7FX+5vLAZAPCiue8SeOND1qOO4ur6a2UyjFhbIFwGY85HWQ8EnJznoMYrV+Jj3Unia28QWt&#10;zGNFaJbWNrKZmWEKCgglzzyPvZ5DCtKFKUWk+1v68zlxFRSi5LXUwrK5W1ikihtA1rbhV3NcMzEu&#10;uGfaemDg+ntXR6HpepRXkM1qWSaJhFEZ5Moxcksu087M5GMjrzWVonha9K3Dw2lrcC9wgZjsKjGO&#10;AB0B5H0rc0OPWdMufsd28GmSwQhZ7m4uzLJKrxNteNFGCPmxk9Oa7Jrc8+Bh+AdXvvEniXX9YEIt&#10;1nzEYbVT5YVflAAPUEA19C+EHlbwxBBGkWzahnMnGdp+VcZH4j6V5Xp/h3T/AAJFZxwX00bWDMsr&#10;KyFZGZcBH67VY8bj09K9Q8M6fBewTPDexvEG86RHJ3I/Uqoz9zIOGHUYOK46zTlpsdVJNRszofDD&#10;rMxgRmtrdpmgmEbAsMcqrLyDwTz7iuV1KDT5dbvLaC9MC2V0UlnVQ/y7eECNjnC4xXWeGdLh0rXr&#10;nVZnadJ5VEcKKQqMV6nJGcdPSuK+I2j3Gia1a6tZSw+fqEjLPvQHMyj5ZAGBXOD/ABdwKqlrKxFT&#10;TUxLzT7pLeR4kma7t55JhZzhFuZU4BYq+ANm7GMjjnrVy/0KKxN4hXzIikUpbeEidkAjGCMZ4cqO&#10;5OeTmuR17X9TvvE7apezOZLglPM1G4W7nnbCgiUrwMY4UADB6nFdH4gKSvp6tGf7RmmE/nrt8wRx&#10;k7MKe3PYdq65QaOdO5ynxJ0KySw8QWxRILxo0m8zyyVjI2Ku7ou854ODgCuM8B+JLjwJqcslspt1&#10;SFeJCVj3BgA2TnHAxu969J8QSR6hLJbzywSvNdAnzmkUSAorMPlzjlSwIGPasbUdJthpUjWtgb8G&#10;BonhLYWM85bONxXGMHack8CnZOHLIlq0ro9H0e7sdZuFiS2u5b1ZZYruS3ikkSKOL5vupncmc85O&#10;ce9aEXiDxNY6M9+dQukmvh5zNcoA0wyE2R26AFNyqu1Cc85PWtb9lvwZqfhzwVqdlcXkqNNsESs5&#10;YqhjUJGhxkbQCD096p+MvE08Hxa0SxkCLFFHK0QjfYkpKKUdWBxuwvUDBCmuJLVxXQ676JsljvJt&#10;A1cXDaHdXq7zc7dNWSKVVKcq7xEJk7WJBXnBGckVxfga6k8e3iarqF5La24MjK88eQVZwUVcgjIC&#10;quSRtXPHeur0fxFZRaXf2FxYrHeRb2S1aJVycYWSTH31G9gMccZ61s+GBbxQW2nT3sMVpplsLYw2&#10;Z+SZvKGS4bv1PQjocipskmbRTlJDNd0SCcXN3pEMSS3EpnjudLtg+wMpL+YC2/h/U8+tVvhTrOqv&#10;c3tnqOm/brq2uWNvLfMkOUJJVsKzcAZGAD0q1qOp6Yl210LUpZuwXEwZT5WcYRAAT+NWYP7LtNbj&#10;SxtXF0hcBrNzGYVIyY/mwASDwT0OfWpdmtR/CYPjzWr+0ij+1aEuoaN5N1Gkn2tFVUBBEocL5ijL&#10;sTxzxjgVyPgvTdSs9RgspYNKsfCstjcpfyQSieW9LEohRnx5YIbmQZAxmu+1q18OCW4eC5utO08Q&#10;yb91wZ554HQIsSAK2E3tuI4LNtAPNafh3wPp3hfXLKwbVBqc80imVJ7Um7RTGrM0rswVFGxP3ar3&#10;JJzimnZWIau7nH/tLf8ACJ/Dr4a+HoItEltoGeG3to9MvYhcRW8KBf8AXNC4dirE4KkDvknin8Ev&#10;GnhHxN8Jriy0BW0OWOctPZQRi6v9qjKtcOFQzBiCCxwp3YAAxXH/ALYmt22p69a2d7FbGK0jEEBs&#10;QxleWblnIz975RkEngVX/Z5+H1r4E1nQ764ayj2Otm99Fc+S53o7/vkyTKchAoxgc+tbuyoczetz&#10;CLvVstrHafE61TxRdy6xrdq0Gp6KLa+imhcK8cBRldZFIGBkleORjAPFfJM+hTx32p22nSwDzpDF&#10;unm2PIwbcgZj1xxzX1LqmlX+rDxTHew3kKanC15HFe3EjSTQQvsiT5iC7Fg7bWwoB4FeR+Lora28&#10;NR+aInvGmW5uYkj8qRlQEqvy4w3rzjiurD1vZxszGvS9o7o8i0Vtmt29vcI8sc0RPl7DLHIcHcoY&#10;cY44Iru9B+GkOqQXP2feIrhvMkgaMxru/vDd1xgr+Ndv4T1PVPEetXmr6prnnLFAiPGIHa3eIIzY&#10;Un7rE8En1wK0ofElhrFu8VpqE5R28uW51BXUIvGMDnBzn29xWtTE3+EVLD23PKtQ+HcFtZAXNvFD&#10;BOzMrGPzPmB2kbxyee3SudtvhtoeqXcEMk8+j6i2BZXjZji8zJ6nA49OfSvZtd+It/pciaHdSrbl&#10;VVoIBAnzwldwOckr6571B4B+IdtdwtbXMFvfw3oKut0ySgoTyoGPlOO4we9YvETSujpWHpvc6vwi&#10;mpWOn6VqV2k2pa14Zje1vbaGVhLcQ5XDxM33uMP2B57g16XoHxUv7bxdLdf2xbS6NParbTRXBYkS&#10;Fyy+WS2VKkYJx+deHeHfFMpiv9I8NstmuMTRRyHzjEJAFVHbJJGDkccEgYrT1nxLpkXntrtjDp4v&#10;ZfNttStZB0clSrxAkgjaMN/tc88V53NJuyOxKEVeex9j+A/iBpvjG1luftEEU0EvkTWssih0fGOp&#10;4bPUY/Kuuh0+01mKVFkSeEEHAwzZIzkEdPw/Kvzgbxxb+Hru51HT/E1tp81pGRHdR3JnxMAWT5VX&#10;awZhjvgnmvZPh3+1bJqNvp+pjxAddvp1aO8hMAWS3dAD+8WMfNu+bBUD6cV3qMpRucMuSMvdZ9dr&#10;4ejsY5QhWFgeBgt/OqF5p8rRFpB8pXG8duP0rS8G+PdN8Z6Va3cTBVuEDK6nIPtmrmqhmtLn7NIH&#10;c4OwH29K4nduxrbQ48TQw/Jdhd3RZIx8x9KkuNGOnaeLh5Q7bg/7scle+c/0rG1N5NPvVWZDG6sG&#10;LL0U+9X9b1KW509cESjaMMOQfrTd0EXrY6Xw6rzonnDlZCVzz8mOM+9bySgT3Vru3R5yRgEAeh96&#10;4/wpMUmKq6CLIBAbJz16V1S2MtpfmYP5qPJhhAOQAOAcmpW5UtDcjiW5tvm67OcflXM3aT27yqjk&#10;Jgj5a2NM1ZWgJlhkt2wVBccHn9KoXiSPOWj7nBI6VElciGh514ukmKxhYpMllT5u+T0Nea6lZG0W&#10;4vLxP3Bb5SfvFgOAB6Zx+Jr23xBpxuIwsgJYNuBHGD2rmINAj1zWl+1R+bZWJBjjk+60wzk/7qY/&#10;76I9K41DmlY9Dn5Y3OIjtLi3srHSjEFuJnX7XLKB8gzvkUEjI2j5QPXFUvGWsCN5o4ZjbW7tuVF+&#10;XC9Rux1PrXUaHay67Y6vrJga2sZ7xYrCe44e4t1AJuADztaUsFP8QTPSuc8YaY4VkZ4nhVmyuwt5&#10;h/p9elbzi4OwoTUlczdH1ZZtMuS0KfuIizTAjOKu2shvIba38sTQTHBmH8OcY4/EVwmmzCeBvshk&#10;3DcsyL8oznknPoOK9I8EBrnTFjlQSNGx4U9OOD/n0reClYxnJWuYms+C/scN1IT5WoRvsZmHBHbg&#10;8GuA0bVE0eaSae5M159oBWHbj5DnncOAOBxz1r3uWzuJrK7t5VdvLYkS4Ofbk15BdeDY9U3RCZY5&#10;BIx3ucA7WIPT0xWVRa6jp3eiLWuuvivTYlz5F5GxDidTlgR9wj36j6dab4f8EXltKmoeVE8aQG1E&#10;dkuQcD/WMGOQe3f+lZ95puq6TfSQwJILbH+tLYYr2w3ryD9K7Dwf4glMXlsirIyFtr9Fxxn3PauJ&#10;3fuy2OyMLe8t0YF9oINiXktlbbIHYEdAM5/Q5ryHxf4J8jVpWgyYH4A7rnkAj07GvpfVZbLEkBbD&#10;OuHQjnnjGK8/8Q6BFL5sLzbUIGxs4A46A+tdNKmkrIxrS5n7x8w658MpJ9LnMDGOWQebJGDgZB42&#10;kVY03Rv7I8KiS/uZNWuXbCxogiZccZLfxEc8EdhzX0XfeE4ItKt7W3iEUucOQv3sdTz1Fef+JvDF&#10;vAoAZUG9RLGeCG3Aj06Dn8a1dSpFWZwypxi+eB5aniO6vvEdpoUUkcXmukUCS24VUIGduT0ZsnJr&#10;cuvE974d8U2kM+lXCq48pInlbbAMfMRu/hGM9eM1z/j2GbRNWk1GzLpLZ3MMzvt6lTwRz0K19RaV&#10;oOlfELwzFNcxxXCXqCQLypUkD7r/AMI7da6fapKLlG6ZnRlOblFvU+eNesrfxNHqjCIXLXylkvr2&#10;PfJE4x/q3Y47c8968s1Ww17wzfhYJRcWZjV9uPMByCNp6BiAGIJ7d6+rPEPwDOm6f5GlQzLhzIsU&#10;kpdSxzxlug57egryu8tdZ8LzHRNVtrW8ubglVtpFMEqIc/OnHPB7ZzXZSrwlp+DJr4ZvVfgY/wAP&#10;vEGq38MDx6gk8UUflnz2YfOT8o45GBwK6rXNXvYdQNpfWSWwjgMvnWsm/wA3PdlbGR19DXEad8Jv&#10;sMkNzoXjWxs7p5zHMb6R0lYdFBRsL1+hri/GHijxhc3s1lqWpwSLafJ9pspMI/Xcd6/ezxXNLCRr&#10;VLwaa+5lKr7KjaSfN+B75pvxJisbSKz+1aV5CwiEGGFhJu425LcY4wa9AsLltX8Nxw6bJbxu8hlu&#10;cHJkYHaB8pxt/Dsa+CTqFxa3OVkLt1xzk8Z47V6x8KfixcacoihaIzI6HyJbnyvOBPRW6BiD34OO&#10;awr5dOEeaGpFLGpytI+yLnT4LE2RvLMveTxjyn3gRqcnqBjjj+VTePNG0bWtJ0Nt0Elzpd2bl7eT&#10;BWRWGHxno3II+lY0XjLw9rGm2wudSEGqXSDyDejy9h4AyCfnUMBypOa9Hm0ew1B/tGnSW89wjBnm&#10;bOBgnJIPQHPFeZFSi9Dv5k9zx3xZ4bsLjxHY2X2WK7hhuJGljC5jIb5lZhzwOMjPbFQy6bd+Hr5J&#10;LW8lgsrkGKeKH/UuT6xnhRnb05r0D+2tG0NLtLlre3m8yQyeY2WZmkO1h7HHTvXN6r4s03xdqljo&#10;0MKWS3Emz7Q78+ZjIxxwAeT3wK5Z3ur7HoQs0+5o/C7T7MeJLi+N/HFqLwLHbW0S+VLJOfvsGztk&#10;GAMd+oI4rstZ8GW3jjW9QvtQsY3u7mJLZhIuGXaOSQRnk9xxxWBpXw50zwHo2laY0l5e740tZbh4&#10;giPIx3OxXtknPXjg9a9G1qPUItWszFcq128EMm2dQVdXDbQrZBHK89qfPZtdBcjVpdTwq7/ZTuPE&#10;F5fNo95Bo9zbjdBG8TDLnIcllPdTgccYzXh/ivw1qPw205oPFuhRa5bhnhglnuGhIzjrkHeeCQw5&#10;HFfd19431HwtaDUNStFVEAVp0G6Jh3bcMDiuavvEnwh+Kf2ODVootUv7Gdls4xMGZCw529PzIrup&#10;Yi1lJ3X4/ectSnze8lZ/10PjTwT4JsfEFhafYr2bSIZbhI5HMrmW3BX90+xRkhs4744zXoHhAeGN&#10;IkivvElzZajHc/LGktmsN0HQHH7zP7wEqRkgde1fRWm/Cvw58MfEv/CRaMIZ4rjKy6bqEeByoAIk&#10;XOCp24PJ5Ncf4t8V+HpbPUJPEfgm8tF8sNb3t7akAfPsJRnC7s8sNuc5yRWjxcruK2/EIYaOjW5y&#10;vin4g+Dmt7ZdMuV0XydUg1Ge4lvCgPlchhsDCbBbIXjBArn/AIV/Erw94X8U+KL/AMNwSYbywuu6&#10;zdZmfarGRYFIXaCzklidxqr4w+A19qcSXHhRo5rBmDkwyogzzzwcgAnqAK4zU/hDq/hWzTU5J7p7&#10;S3uBK0l8q3Ns8oUHAYZI69wO1bU3SlCylqyJTqKWsVZGN4u8aSPqV5LfzzXcd/M0yyvEXe2hZiQP&#10;ZMZwO1ZnhGfRp9S8PXl/ZLcW91qG5YXX/WOzFEeTucHkHtxV/R9Am0yeK8uLkWrLKpnSRg8TpglV&#10;BBOO/X8q3LjT/Cj61pfiO3nlin064Fzc28bp9njEXLbVDf6zOzHY5+uPZjUpxXIvwPN9lOo+ds99&#10;/Zw8SWdlc+ItU19EhtdLjOW2lN20lznPbAAHXnFfJPivxVq3xG8Xa9r9zLHFLd30krh8byM5X8gd&#10;ufbFdJ4m8ezQ+D9WtVt75I7y6EjQRSBw6kglWPZtwUjHFePaZ4U8UanP9nttGv5Z8ySuEC425ydx&#10;z8vUdajDUVGU6sna50Yqo3y00m9CWBpr3UxaSzMsMkp+RcADvnNfc37OMXhb4NfCK5+IPiKSCLV9&#10;Skli01IxvuTboTiGEHlfmYl2GMFhnpXzx4O/ZR8Xa3olprN8YtJtmVHLPF5rkF8MqBX+YgdegruP&#10;i7H4n0vVdCsT4dmh0yG0e00uPUUClTI2RuVScNu+c5yCOO1LFVI1eWnCWnUjD0JwvOcfQ5r4p+ON&#10;b+LusmS8vLu7N+GFvZrOxgt4wcqQvAG0E89Se9Wvhx4fvdE8F2wuvFWqWuhXV41xHp1k4VGk2FD5&#10;rA8j5RnnjkdayfF9ra/Cbx23hywu/wC3dRg06OO6eUDZJdOVaWMAH7oUkcEEim3viXXRo0VolkDp&#10;6ztdKY182FZi7OGjBAPAKjnpjPeuaUXKEYwtZ9zp9yMnKe67HMapq9r4d8MzWOmLudrWOI3p3BGw&#10;zeYUTgjcTnPPoTVT4H6RoHjL4l6Va63pM194ctsyS2enwljONn3CByAWIyfavU/hx8Ctd+Kc8cur&#10;zQQrcxC4IiRDdsG/iPGyMZBwTubjpV34ofDHwh8KL3S9J8OazcXXiI200usXsV5uEMOBthIXAyx6&#10;55A6Vv7eCTpQfvPqjljRnKSnL4TrPEv7QPhjR7ez0HQvDFj4c8OWlzv/ALLihRd8jN5YMinjdgEl&#10;uSBWJoHwn+GHiHxTqmreIdXl0Oyu7LzG03w9OLaK1drkx9WBJzH85Ax/F9K8+utEvNP1TSru+tYb&#10;MmDfFb6ZBHuJIxlywPzYOT+eK73wl8K/FPjXxdcWM9vqEcemyR3cs1q+yRVkjHlKzjgLt+YDjOeR&#10;XNNezi5QnbTXqddlKXK43Oxb4PeBfDD3es6Z8RPE6W8ESyW1ppumhJ54kC42so5AHAOBknvXAeGI&#10;dE1XVdT8QeP7rWN95DJHoNrriuhCYx580gHJXOFVQBuyST0rv/irZ6PpGt6T4Q0vW9Wt/E1wTPqd&#10;/c64ry6dZKh3sFzt3vwFVjnvikMsmky2Nvpuk3s0ltClrb2/2UXBMTblEhcnYCWBOT78Vy0pPlu9&#10;39/9fodE6cX8Oy/roeXeBPgjpVl4xh1LQ/E0PisWCfamsHcWW9ypBVZSCGwP4ux4xmuu1LxHrnjv&#10;xV4D1ub4f6hpHw/0u/muLjUbV5JkvXWAlERsBirAYBAIJzjJrzXXNf1ef4k6xZ3mkaXqTfvITpum&#10;b904OTtZwcnI4O3mr3il/Hvj+3Ol2mlalbQ2VvBLJbtutrawtlYICkbNyFIwFHzdcV6UoTb5pvdb&#10;9r/qcMXCMHGC67Lqeo+HfiR4MuLifXbfS2m1N0kjgg8LRSWzKXmxGG37dzhnY7wBgE+tcx4k8Oa9&#10;pl5qUNv4qt5tWnmNoLPzhcyw4GWiM27AY5XdyD9ab4e1fX/h78QdGtvEXiTwzoumXb2luEgUQXEU&#10;KtgAqUBfcCoJ5yCO1dL8YNmo+I5dEsLzRdG0m9Y6tdyTW6AXD+Z8qrAy4YALknpnvXmSXsqiTV0+&#10;r1/Q7Yx9rTd3Zr5HD+HP2cr3W7DUL3WdYtbi+AMy6Zpm5nG3AzPJyFAOTjPOOK+itR03TNI8N6Fa&#10;6XHPawWt5A1mmprvhllWNmdo7YMQpPTccbRknJrDtfF954D0aW3tre0nsZJoxBcW1ulrdamzud4a&#10;NVEaQruJAX5iMcd65LxF480i18VW+mX0upav4mbT/wB5d3rMtvbFkxHFBD8pO3BYnI3Y61XtJ1NX&#10;0M1SjRWnUs67qGspomr3erX0cc9nZy3NysVwTISzbVTcy4OWZcBRwAck182eGBKbeOGSSKKQfv0k&#10;D7nCtnBJ7k4z0r0D4geJbK606x0GzZ3azIfULo7lSWcfewuSf4u+cnpxXHab4fsrzWbOS+LO9sQs&#10;du7mJJDnCibHIwxA6c5r1sOrU231POxEnz2XQ57xbcRwasQLyOK92GaFHdmL8AMB6Hrx71U06aa7&#10;1mCa1s51YbMuQRlyuD3APHvXsd74G8V3OkiSCHw74div7oRn7NKzwxNuJ+YhTljtwQfUVb1T4LS+&#10;HnOo6v4jjtJYI2kuZYl+WIEYRlXOSc/w45zW/wBYpqNrnH7GUpXOGvfC0+myQIuGtdTVo3MYyo+b&#10;O856fewaZpXhnWfC8V0YbWCVWdiWkYO7ocDapz79B6V6NqPhTRtCtLbTb0a5441C7QTy3Gj6gLS3&#10;s2BDMrGRcngc8e2DWNo9hqnieELZ+DfEiG5kFrJcXcibrZMEi4EeYwy4PTPaslOUlfodMoxi9jya&#10;Yy6T51sYUW5kXynRQQUIOTgZyPl5yK6bwzd3M1lDNZi4vYzE0VyY7R2aNnUEAFQSVAGeBXvXhH9k&#10;m3tdQt9f8TXjsI4AlvFbxbElk3E5JLszMV7ZqDVNUPhq415/A2k3mmw6jYJbw6wy3Ec9zfmTBWJC&#10;AAFjUAEcHNZVa0akeWKuyqVJwlzSdjkrbS/EXwS0Frea0S317xTYyHKr/plpZZy0SjqrS7txOAcc&#10;V5DDcwss8E9q814oO1HUovzfdyB0xxjt616PYfD/AMbeKLmGd/DGq3MN2kpgaGcuztz9527K3UZA&#10;wOtb8/7NfxA1/W7O5ttDXTI3WNH36hGjjao3ZAYthmBPXjvWUHCF+do2mpzS5UeS+Eb1PEnjrR7B&#10;9MvrqMzxrLBY5EyjB3MgA4Y4Oc4B4zX0p4y8WWXh3whofw28GrqltDa3MmoapqlnKizSzONyqXxn&#10;fucbvl42gDFena94gv8A4P8AhCOCW5tnvrhVSz07TvLM04Rf3jMww20H+InOSK+U9Vv/ABJrovdS&#10;Z9TtL3UGnlkdcDgEj5mYYbnkngn2rlVT6w+a1kjqjTdGNm7vyN6Gy0WG5TRZ7fT7qWKU7gZPNllw&#10;nJdsnaAx55yecCtbxFpNtpemXOo2diySRGERQqcCQKpGwZycgDGO9ec+DtMS21CCfKLqP2c2UVtY&#10;Ek3Lk5Q5HVz79eK9ysPgL4pg0JL3U5ovDtgjs09zd7Xljk6l5AXHy8YwMnP1rGcHGSSZcJOUXdHj&#10;Oja1HoWqSzXGmm7uby4MkltCRHG8bbSU3Ywpy2Pz6VnftJQxSjStdi02WwEszI6C5aby5IwAF+YD&#10;AwuQB61P4tbwv4N8ZNe6Pq2oeIond94CiGO3AwDtkx867j2A79a6S88F2vjnQI7FoLu5spn+0WsV&#10;1NvmkZQCzFhjHPAHpXfCXsasaj2OKUfaUpU+p86+FfC91428W2ttplq7faPnbELMsfOTgDrz2zX0&#10;/F8MfF3iB2k0a2gsPsG3bb6hLDD5hI7iMERrx91yW9OlWPCmta14XA0/RXutGgiHlKNDS3gYJg79&#10;+V3OeRnnNdJ4a1PWPDkGrw6fdX04LmZbdrklSX7vvBK5PZce/NVicW6j20M6GGjTXqbngn9me6tf&#10;EJv5PEULPE6vNYIwliV9p6lnxghioO0cHkdqf8TPCvhvwHpkK2mmXOqaldCT93Jd+ZBb/NudzGoA&#10;ds4A54GKyLjVbvT9NmivnXS9UvADcziT5HAHKkZ4/nStqMniDS4tSsWjmuNPkSSSf7SVFqqHDpsI&#10;53f7R5ya8lTlKXNI9TkUFoZng690rw74IntdN02LRZ79hDd38AMd1ebif3TK+X5OBheOp5rG8d6H&#10;p8T6dn7PDJZ36yIGiJMhKKFDMGBY5+UAYCdDmuuu9Pg13V768lkvNH0qwto5Wv3hBVpN+Ts5yGYl&#10;VU8de1YF+vh7ULqG7l027Ux28ivb3MjvJEQcq2V7jdkknkkY4Ga0UnOdzOSSjZHbjVbDWtFRNZtr&#10;edJCqhFYhCu3GFGflx2bjmuW8daX4i8N2ETwandX+iWQhvo0LvLMkmdyIyqfmwOjE9AK5fw/4nl1&#10;C8Ii05ItN81UWe5Pk26jIfy3PUHAJ+X3r0bwzo+o+Mbf/iXeILDUdMYSrqDWFvNdLF/CY4lyAwwu&#10;M8gDrk1hGNTDSs9jZyp1o6bmDomi3HibxUPE/wBntbSHUrMzSpYxsI1YEgAxpggkAErk85Jqp4m0&#10;a18beIJdS1yW5u7XToPs1oiQNJ5scWDkxp8qcseCxJJJbtiLxB4dl0fQn0zT/GsdvYTA21tbK0aA&#10;SksEjHBde3U4yeavTxn+xLfSZoZdO1GCJI7uCXdFIyjJJCk7drAfeXJ9ua71O7umcjX2WJeeOPEO&#10;r+D7yz0i+ltIYf8ASDDb/KPLQD93jqcegP0qhpGrTav8R/DI1TUD5NwZruFJv9HMiPgYLH7pZ9wx&#10;kkAds4qulsdIjluYJGkV4/nzcbdqs2NxboRgjjHWqPhHxBpuoeLdT1rVng1Czjb7Fpltf2rTY2Hc&#10;T5YGCxIHXABIpte42iVfmSZp2GiTWnijRIra0fRtL0axayuFmba8CLLkbZCTktzkD15rT0+90hNb&#10;8Qf8If8Ab5JWj+SdFeSMSEFpGYKoABIGQMCugg1698Y6bdT6ikTX0haa30mNRH9jUFiXwAEcngkn&#10;vgVFqd1oifDS8S8tLm61bXQqCxOo+SturEJF5qoSpBY5OD049q4XJTlZ7nXGDiro5q41VdJ8O6Z4&#10;dhgudPx4cbUNUEEgjkmnlZVQPnnH3mwueO9em6TLceGPAb6dp2sqbyS6hjN/Fbi0eZWRWlZSWLSb&#10;VJA25we1cHZ6jB4XtLO61oLq0ttp5trq7+zvbW0NrISm5VGfMIIXaCCSOeMUzRNY0LxnbXV9dz6n&#10;Yad4bjY21mkLTyXpYKNwc5QHrgKBtA5NE7vVLQUYr59jmdWOk+LfEljJro1CK0t7nzpdTIlRHDOA&#10;I0d8M4A4LAYGDnA69Rd67pPgrxZpt34Pso786ZZxwwwTX0Z/e+Z/rZ3DZk2oxChiAp5PSuf1T+1t&#10;Y8MS2kETak62zPGJZN0scrHMUe88RorMCzZy2SAOap/FjXH8L+D9Egu0FoG03zZ3tVQtdXLttZ2I&#10;O52ZlbI6LkY9BvTvOUY/hcxm1BOX4nkvi7xfFN4+1dtVm/tGxa4b7SxInjEjDdIhKjDY+UZHynFe&#10;w/C+cz+CPEPj/UV/sxLlythZKflCjCRrsxxz857dK848A+BrrxBZNdJYpdW7xSf2hbwZ+0mdsBY2&#10;I4QBcN6ivY5YNW0jwZPpsfhC6kgtrfyo0trlY9oK7/MYyfwZ24IySc5ruxfs+VU4+VzmwfPKo6st&#10;t16mTo+l6ho0Da5LDHdyR36Xl5bs4Md05OM4AAQ+nGK7/Wvin4e8L+FI1j0LSbCe4tJGSa71CIvb&#10;rljhdvzhsk9TwMV8/fEHxPrGgfDvzHtG01b2CK2/fAkySIyu8uCcscYH0ryKCW7xORJFFbcyqHkY&#10;CQsoG7cQeBycVzUsJKadRvS51V8XGk1CMb6H1N4e+M/h+/vtRutW06w1F7xIjCYw0b7QpTYZAWOd&#10;uT9CDWl4n+LlhbyWscSlN6JZ2VtHaoxy6qxGJyecE5fjvXzdb63eLcpqkKfbbm4tDZQ3DjZDFIMK&#10;JVYH76jjJHvWnY+GHuNEuUktZ73V7SNpSZ5AzuWLM3PHpkZ7+xrWdFbyehzRxLs+WOp61H8QdK8U&#10;6msEkhvrfTsNebBGLUJnlN2CWbGTkccVQtPjzC51C20O505NHV/O8i9SN2MgQgvtC7ieAeD24rzv&#10;S/CPjDUdFhtp7AaTYtEzfZNggLpjKluQQOT83+0ea9b8PfArW5vANlq0X9kXlrNBEyJFPCkDo2Vn&#10;Hmk54BJ654PWuCo6cPdvfpudsPbVdVp6nmXxNk8Z6zpVv4mdjHokkAtXkspCFjLbSW4+6WJGc+mO&#10;1eKaT4avLbWIJ9PnktZ4pC0UsBKyRuvTB/zxX1v4ibw1qsUOkW3jfTY4tPt1s7PTdN017mOXIbez&#10;ygKoIyvZu5rt/CP7Nctgja5pdvCNOVQ7JqsiRtbqR82+Qjbgjnkg+1enSx0aVKzVn6HDXwzq1L81&#10;+/8AwD421mPx540sYNKn1qa60+Qn/RIR5Su3cuFHPOfx7V1Gj/s4a9p+iwX+opZ6TFFF5qnVJ/Jd&#10;xnnbEfmY+nGPrX07pWtDwDeCbR4fB6xRCX/SEIY72OUxIx+8eegAHfNcRrXxs1XXNI19dS1eC0u2&#10;DNHpt5Es8c8ySHy2T5Oy5GQe/Q1n9dqysqaSRX1KkveqNtnkEXh3TYo0FlONRudxRgC0R5x93cvK&#10;5GMjHWls/hXqesas1vDply9sQJ0twpZ2H8O5sfU16h4YguvFNtFFcJYIY1Uf6PbiDB4O4vnLE46Y&#10;xXsdrbz2Gk2lusb77aIpuidkLY6BsEA+mac8VyaJahDCqVn0PmWy+BfijWpZtLh0A6Tp0DKkk8hM&#10;cMY7ujsfnzkkgDHQV0Nz4U8N+AdWtfD2i6VBq2tTxyOFkuMyzNsDb5MDIVicBRivcNRaCUQXFwl0&#10;HfKlXldljYcpgE9K85uvB0V7r+oaubSWVlhV28s4SZFI2xs2eTk8EHOKcMUpN870HVwzS9xanYfD&#10;/QPC+heE4YEvRrOpGwa9ubaKNlMAGQ+Y8DAyDgnnA716F4N03wI8Nx/ZqaN5Me0tbiJwrbgHwXxj&#10;kc59q8w8I+GdThXXn01ntI9QhEE1ne+ZNI8Z243TE8kdhkhfajVvD/jHQryLTZr2HwnocloVj1Ww&#10;kjkmYqMYZTw2eQTwa5pNTl7sgjGcF7y2PWta8M+FNYt5LeTT9JSyjcPcqXjaBjnAy44x714zo37N&#10;nhvxJ4l1q7h0q3GiWt15Uj6UoKqCuVChvvEHJzx0q54t8JeKdUgilhuNPfRlhVZJ3tkjedR0yAQo&#10;x6jk1atfGifCzwp/ZWlXFwNc1GBRNqVldRzJCxHysysrgbcjJIzgis+epD4WzospfEjyv4hfs/2u&#10;kalLPotlqGvWpuRCJkaO32DbnhMHe2e+QKsf8J54d8H6dZ2l14Y8UNMkjBEbYwJXGTtXBwM9K+v9&#10;I0GG18J6NcTXIvb+WJHkuljB87dEAz8jueR061yfxC8HQaprsc9zFHdQR2Z8tWABV96jOVw2cVX1&#10;lzSU9UH1VfFDRs8N0v4peD9XthHLJrCzuEU22qWJjhbDYUKBwevODnjpXMeZf/Ffx9/Z8E9naaPp&#10;V00v224m8kQttCiSOEsNxIXHzE9+K9i1Hwja6ZpmnfadHk1uCNZJAovWcF8EglGAOMjuTXiTT6lF&#10;LrA0fQbIT3TpAtzDGknktyPL3H6nnH41VCNO8pxWvm/+GMa86igqcnp5Ho837O2q+I760vL3XdMj&#10;fTY2e3uV11JjIxyQNiR/uiBg85Iq+/wtPhmxtbbR7/RfEV429pcX226y2Mu4JJIznLLjAHvV7wdZ&#10;z6rO1vfeHdHnigX55pYkkywHzAAAZ6eua9F8K+Mx4RgurXTdI0zTboyEFbO12sA2CoO0ZPrz0rnk&#10;3Jcren4G8INe/wBfxPMPFfgfU/FnhOw1XVH0a71mxke4js47ORNsYXYR50jfvR14446V4b4x0q38&#10;P6NrD3UEMl265hjSIIsXyk4VV6YBr7KsrO5u/D+qT3d293qdtO0McyqHSQPhzlSMY+cjHUV8efHX&#10;WGk1i8NxPHbpBHliy7PY5H0r1cJC0eRbHHXkneb1Z9CeGfiLNP8AB3QrK2CQ2/8AZ8CIrKWUblxk&#10;dgeT+deb+KrDwpoBFqJYYtREMc91sAQxMxOFxznjn615pa/HC58L/Cfw94XsoZrbXnhHm3hjDMIc&#10;sQAegO0rwOa8ruotb8RPcanOjXvO4zEFw3OBljxx/Wilg5RblJ2RNTGx5Ixij6n0LRrbImskSSME&#10;FcHDEHofTPFd3BpbSQ225tgZ2GFONuO5Hue/tXhvww+2afayyPY3Vy0W07oCcEngRpGScnnrXod9&#10;49ZNMDxaVfWwtnbzxdwtCyei7TxjnOc84xXDWi3K2510pqyexv8Ai221G7082jDT7yJARGbtSWDZ&#10;yAW7ZrzO4tNYgtbzTV07S4P7S2w3Eqybmt4vvFldge6jkdK6rU/iRpFrottMLXUlhueSbu0lIkc9&#10;QgK847Fc1meK/G+jR6VpYsLeZtQY+Y5jtZJJIlZTwAy8Hg5JpUFO1nE9SnCnLVsTTPjrffDKWBby&#10;KK5005Er2DKbiMDGM7sDHHUnqegqtd/t5eJLvXidBt/7MsItgb7QBcTKoOGbGNo47D868K8Yx3fi&#10;fU1kksNTFrvBcPC6lhgkbV4zkgZJ/Cut8E+AbO7lh+3295AGTzPlgCkkr93JGSc/WuueHoxhzT1Z&#10;h7atUqezp6L+vwPt34cftRtd+EJ9Y1m4iuhHKqQSw2D27b/4ldSzEjnII49q0vif+05pFr4ZuxYT&#10;peXLQlo4beN1BJB2rvPIOc9scEcV86zxaJ4R8CyjxTL/AGTdXieVa27jzHlY8BY0A+c8YzjvXkmr&#10;af4w8TrO+rNdeGNIjZri0WW1/wBKkjA4fIDbAO27nnivLoYb2j1fu3/r1IxiVCzS95iXnxM1O4vH&#10;m1u+mvI9Qmjmu7pnJiKxuxWDfncApJ+Toc55qn4b+JWp22n+OtIF3Hb6LqggvPMkVWDyI20xgHtt&#10;A49V96vfDP4dxa3rmrabN4afxJpkRScwnUY4H4PEiiUhX6ZOa9A8Tfs53PxB1e6udK0G/wDC1y0a&#10;RT6feMl2juAeTJFhETGOFxz6171sPF+zen9XR4C9u/fW58zaj8RZbvXJrx1aSRZNsCYDeQoGPlHT&#10;nvXd/C/Wr2/u5YLyPfbmNpWnLqucn+LJ9OBitXxF+yf4t0mFNU+xbrK1jZ5kilEbRBRlmwxyw69M&#10;niuH034X2WvxT3X9vXN2CxCJBFI+PVemD6V2SjRnH3Gca9tCV5I9tHiPR9NidLrU7eAsoEL+agXr&#10;znmuGm+IeixzSKdUVyrEFlmXB56jitfwz+yTq2pbbiz0K7mt3GzzdUto44lzg7iHIIHb15rt0/Yl&#10;8QOit/ZFquRnAvuB+lec4UU9ZneqlaS+Gx9F/s0/AHUfDHijxK+ulVW001rK1I3R/PLwzg5yRsGA&#10;fc1r+MvhT4U1CLwtpF/Ppl1qmrahPDaTXoaQ/uoyfkdSGVtwABzg++a7Px5f+J/DiX+oWP8AyBoI&#10;FVjJAHaSRidyooILYUhsnI4YYrxG38W32p6B4SvNd8NLrl7pl1cXVtDpzfZ5IUmbcJWLZ5AxhTj8&#10;K8GElVlea1PUnKcXeD00Oy8Q/sv3tzoKS/22kqWEXFilsvmxzEn5vO++ynIOD+deJfEbwVe+Crz7&#10;PdlLgLB5kc1sRL5hyP8AWJncg4bnkV634G/aZ8U+OvFS+HbrwlqXh6VVcQ39zGJIZUQdWkAC88Yz&#10;34q1rXjDR/E9reW1zo1pNq9vEI7q4WNizqWwM+mcjI7UOik1dFRrVGtXc+TL/wAT38+lX2g2DQXE&#10;CNJK9s0CnYdgy6g/MMjsD1FbGrePvEfjHwppdpNYaWmjWVkpiFtbGGXYg+Y5ByCccg5OSa9Z1P4V&#10;2vizVvKsdKll1CaMxPtm+zxpH1xJIQdv4Ak1wWtfBzxR8PbK9uNOg+zCxjaZrq2mEkbk4B3oynIC&#10;5B4qvZr7KF7R39/Y8Z0bwprFhGtxbWtzcGJ3nitbe6ZT5A5IPzYAAIJGOSauaTrPip/Mntr+WymJ&#10;LxGUCRiOg2tnIAOBXU+JJbvSbi8l0y+jSW7jS9a6t7grbxBlG5Qo4cbkJ2n16VjaP441/wAS3CIm&#10;haRd2UDhXuDHJas4PcIuQO/brjit71ai5kv6+ZmnCMuVtlBvC3jTxfrZF5FHrGourGEvPhQB94OT&#10;69Kjm8XXXhGcpcifRbyyYgxyxH92hO393/s7h1HfPevXtA8N+GtMN3rF3rsOl3JQRywW8pWVUzkh&#10;BkknPXj8q1fiPoWi+N7XSLvSdT2RvYO0WpwIGW9R2JdHSRSpIOT0ByQeKmlXk5pTWhVWgkrwfvHi&#10;mnfHTxBpV3dQae1tJ5pBaW1dlYgnlsMfvDrt4FW9I/aP8a6Q+pvqg/t61ml3HT5YlSVEIIMkfGDw&#10;M4PrXO3FnHYJGkekxSzDYRL3AGfmI7dPU5qB9Rnm8Wxz3FpJPZLb4QtHueOUjLEEHHTj09q9T2NK&#10;Wrgjg9rUjb3meieFviT8P/Hi2mmXGoX2l6haTrOLVlHlXjEkhlUqWVh/Fhh7CvaLTThq2javJa30&#10;N5Z6bCDNbW5CpG7HcEYksfkz3PXvXxje+HdPufE1iVRraPUJ2QQXS4ET9huHHPQYrvvD/hPxL8I/&#10;FaQaTdTappGt2041XRLm4ZGkg4UtuHKksflYjqvORXHiMPB/BO3VJ/jqd+GxUkrShdbXX+R7X4jv&#10;9PXRtOtL0WxS3ie6lhE5xAykFZB1GTn9a5b4aeNNPubzxHo2u6Mz6u14oeW0Vo5rmMqO/I2hSN2M&#10;VkXPiPw9rfjfztUs4tG0qSNRCszfZkJGMxtjgEYUFsjd6VseLrh9Pu5NbttPm0+W32Rx3QDTeec5&#10;DA7s7f4TjsBWNOmuT2bWr69mbVJty9ppZdDbvbb4c6drcvh3RPA1lf8AlSBZry5nk+2lVYMrowb5&#10;QeRzyRXX+NvEmn2GpWl1o3guw0mUoY4LmKUnAZNpKkFQrYPDNnBFeUWGlSP4kXWreWVbqRD9rSzZ&#10;XUk4wwHYDA6810s/idrV57eZi/8AZp8xp3xHFHkZAJ5YMc+mBU1YSurtu3cKc012OQg8Dat8M/Gd&#10;5psF1JqOmbiln9oIWWaVEysZUbt7HJxjOQBWxBDpSeO7B7+e9TxDodtfarc6NLavEEjS3P2WXzW4&#10;YNK+Dk7soMDFeheF1i1y8eSa5KSwwi9g2Nh4HHyfewMEgk5FcN8fPGV14CfS9Ja7uruXWrYxzS3f&#10;zyLbwlFO1jzud35AOD5YJHFddOrKs1Hl1at+H+Rw1KcaTvfRGL/ZjReEtI06fy44Hk81miO5lViW&#10;dWJ6nAArpNFjstC8R6hai1g1R7/yjHBGoCxQooESKT0ZQp6Y61hTaPK2raDam3uIrefzWtobhiiT&#10;gFgzgkZxjp16Unwmlk8QfFyOxjhaHLuyIw8xMjdwAcE4GCPpXPVTdOVu1zupz9+N/T8D1a7ul0Xx&#10;nc+FotPmhsru1S9lt5Z49jgr8zgE5wGIGQetdprOg2vgktYz61pl1rd7BbtYLqN4lj9miwokWVQC&#10;fmJ4IIGCM1zGsWN7oniC98dyxabd2+l2i2a3MsWzM7yBI02AkOV5fB6Y9a4Px1ZXHirQL+91GOTU&#10;9TmuYZH1KQ4aYMCc452ggDC9AABXn0Y80lfZm1Z6WT1R67rmpeIvDllBa33wxFxE14klxcaHOt6Z&#10;kwSGIX58H5eMZx6isCbwVrlpqUNxaJbW072z3c2jxXkkUyxsymNcONoYYB2NgnJHFeGR+INR0LXr&#10;PU7DXL/SilzCbkW9y6q4PAwucZ2gj6V6lJ401zxVNfz6jBpMFtf+Qtk0UMzNZIsrN5bb3yxZcZJI&#10;wa6ZU3TaaOWMlPRnqo8c+IvEuiJb+MLKwOobN0llE8PnrJIxRCHPHCgfICMHua8ds/AvgH4qWNw/&#10;hpUs2DLBKlsrKqMjMrKQ2cbmB+6etY+u+AU0LwZdyeIr83UVrd3Gso8Np57pIM+VHIxdXC5wccgE&#10;15n8OfiprvhPwNf2Gn6nPE0nnM9rbzKqMHlL5ZdrYbklXGCMY6V006Tqwc6ctU/kYOqqU+SUbKx9&#10;MJoeo+CvCF/FcxxNb2k5LysMYhZcxsD9QVJOP1rxj4heI9f8MW3hTSNJvJLO81dDORCSJI5JJAMq&#10;T935V6103w9+M2k61DbaX41nvr/T4ybm5ubUs0kigfuzMqY5JBCqTyVGRXYeJPg9Z6j40i8baLJr&#10;XiqPS7U29jFHYho5pjEPLZVlcNsDswfap5xtzXDSo+xqv2q/4PY9Stiva0VGL1/TqeFaL4H0LR7m&#10;7uL2O+bU7aZI7W4twGMysjGRzlcNz/FnnIrb8P6Df+J/7dSC2uriXSo3upZ4LQM/lk4RiASQQOqg&#10;k8ZxWFdeDPiJ4h1Ka8n8KeKbmGcMky/ZZYtzx8qiKUDAAkEgjGDgYr3b4L+Jk+Cngm8TxDpN6/iX&#10;UXbZptxB5MwhBwGfHIBzwTyefSu3ETnGPM3d6fI5MPTg27Ky/M8DufEOhzw61PY3LPd2cY01B5Xy&#10;yh/md8fQJjJHXnpWt8GvEXgj4MaNPrGnaBc+IvHM0ckh1a7Ie2ifBwEUEBMHgnBJxwa1/jVeT+KN&#10;b0q6sdFsPCenW9scTRRNMk+12Zt7AblCrgEkdOh4rwfVPF1xLHcNZXUChohMEsW/ck7xhWDAHOMk&#10;11wouvS5Y3s99fwZlKsqFTmlur2/4Gp3OneINY1/TNd1nXJ5bvW7+Zbia6lcku7HarY/ugZCqOgq&#10;3r9xbpqv2eNGV5LkQvJgn5ARhtvfArjdPivbjTtQK3MUkoWEGKR8Ls37jtx6YJxit+BovEcFwhkn&#10;hWaeNra9hILWxJIIYOQME4H0zXRVjyxvsjKg252Wvqehaz4Ij+HXwV1LW5TFeWF3rUMTByC5xHg7&#10;AcHjA4HowrkPhdpD6lrMlgYpk0mV/tbz7OFUHdtAJ46YwKPiTPdWXw70bTY7iSW2a5aRJLhdy5O4&#10;PtI4A6jPfFY/wu8W3d94gSS7vGlhtbZoEaXEahGYY2jgnpXJhoTeGnNu7bf4bHZiakY4lQasrKx6&#10;Hq9hbanqhMl/s0+KUSNtg2l8HdiNlHyHFcr9nhstSmmkmntwUWUpIpdo855GOCPcmk17X5Le9kjk&#10;uFFqnEUceQoJX0A6jr9KzPs1zfxCW5eSJZF2l925ecYwvYVNOUor33oazhGWsdy7e6gL0WdlKyyW&#10;hbzPOYZ3A5+XOTkj+tZmtaNjxMsUzqbGztVjknjkKGMs+RnPQcHGc0zVbiKMTWsOCYowAyNjnOQ3&#10;5Uk6X+ueHtSjA+0QGVP3zIfMcKMgMOpxk4zXYo6JrRHG2tUx3gX4Y22ueOLqe6uol0hYJLlJQCwD&#10;hCQG6Yyec+gNexRXNrF4VXQ7P7B/bOt6kl5crHMwjtoRGoCE4JZjywUHkda5X4VT3l14c8RNqKIA&#10;Ft445ZD84R26BOjZAbiuq+HUu2HxD/aN5BbWsMklxb3RjQMkbERZODktxwByADXDiq0pOUZa8trH&#10;bh6KSi4aXvcj8KfC1Jb3WfEOoaY32DTC4NncMJI7iRMMpCjrj8gTz6VP41+OHimLxK0NrNaadY3c&#10;cUkGkywxSJDvC7UfA2k4XkHG0McYrE8e+LNQ0PQLM6Dq13b7chls1Ty7jrgNuGcDrjpk15z4n8W+&#10;IPF6DUL/AFM6letaeV5kyCFd+ANxYAZOMDp2FbYeNSo+abVtjkxPJD3YrU+wfhP+0r4J+NnhmbQt&#10;R03S9P1y1M0UdheXPk24AOz9zcOThWPzbQSQOORitHSrG18X6XNpk/jWe1ngj2CQqrwxtjgeUMrN&#10;ggneeeFxXwr4e8Oz+GNCkvAY7eW1ZZFkIUlJd3OScjIGBgjnNdzfeKPFd94h03xDY+J7261JYtzz&#10;PMNi5LJ8qBdv3SeD07VpWox524bHNScrWaPpO1/Zo8RyT209p4mtNd1W3Qn/AISKwupI9TaEDckZ&#10;XIVlJwuASAB36VwvjzRvHvhfxUviPRLm9v8AV9BtAZNA1vSxNFJGWwfLUBXZSQvzqSRXi2o3XiLT&#10;Ly0vNP8AFt9Y3tvdg2zwPOrxK6jcM5Ixx0zjJr2iw/aC+IWjXF5oN/qr69BcxeRHqspUXdrvCkrD&#10;c7fmHXIPfGDXO6WqqLV/13NoqWsNl/XY4WD9r1rTQ7i08Q+C54tbWeYTvbFWXDY2jbJhl2c4zkYN&#10;WvBHxK8Oah4L+yap4i1Hw/d22oKtjp97ppKy2zlgvzcr1POcYA4BrobqGz8eakll4h1n7BJPdYiu&#10;9V02KVkYqq4eWNVJU4GSQBzzWp4f/Y+8YWNpM03ijRtUSaSb7KshOYkdwN6PtYH5c8YwDgZolCjK&#10;Gqs/X/NG0XWhKzd18v0LmpfArQ/h5bLfajZXeseKbu3Lf2hbTkRQRtkIkaH5PLPC8+uRXiHxj+Gk&#10;fg+KG10/fdW8saw+VeQFT5uAWaI4AIDE8rWx8Zfhzrnw+1K3sxq+oWOn2kcMbNdSEOyo+4MEDucZ&#10;4CAjI5Apvij4z618StUSyh8M3c8MHlxT3jy+XcRFXzJNCWAMWVJAU5yadKnNNVE7lSqQ1hazPJIt&#10;L/sCVIdZWSY/KTcyXDNhWGOU68cevIrqtFvL/W7a6eDwnDfW0czBb2aYwkOqfMSNuMD5eMAnOK6q&#10;9+E9jf6LrmpaJo2qabqtveCIPrDiW9eKVQAkCMcyHkEMRjt71o+DPh5feDNY1qBrTYLW2jlhlt7s&#10;SybvmjcTRAhQ+4HJ56YrplVhKLfX+vMulTqRny7L+vL+u5W+H/j7xFpipawX9uzna1xod9AqrOMk&#10;sxDHD8cLggDvXK+IvGtnr8tzZ+ItLhfVrm5WINaRiOJNzAB44iABwfXHBIPNenR2Hh+a6ik1DfZ3&#10;dzA4a51CGNY5lx82BlguO+7njNed6l8Nrk63NdvpStbJJJLHMJhMG3Hbtx93aAobAAxis6XI5N7H&#10;TXU+VJO55/H4a0u512aDRrubUrJJDCjTsFnkJ4yvPIJ9O3NfWHhKwi0PwlBpS4iv7SAruyX2qQGb&#10;nOf4seteEaDJc+AbyKd9Ct2muo3khgCiGKdAdvmBZG+Vh6K3ccV6rpvxT0XWNDkhW6h8OeJIphMm&#10;k3kAKSxIm3Y2TvzuOcqDntUYtzm0orQxwsadO/Nv/Xcoa+01zfFJ5pV+1xeWjomGJf5S4HB4JBHP&#10;GOtZn9mLqOqTzozLbwQCMzvIQ7S/3WX+IkICQD1IzWzq3iTxbNbx20vhbRr65hZY0nsrllkjiBDA&#10;bG/iI7Y4qtba3oevay9o0U+g6zPLu+zXBdGDRoQMSEbWODjpk560ocyWxlU5JSsmeZXPgo3gme9l&#10;8z7OVTbA6K27B2jOc8fTFbmk6tLY6YUmvkfQNRMqyR3LERs5BSQsoBw/fI9BXbS+HINK16Xz7cQQ&#10;XG1laJGALgD5V45PrgnmuS8S/DbVr9bTV7LV7DTrGW382WJpCkokYsdqRFcEnODg89629o52TZxy&#10;p+zu0in4S8QahpsbQF2kjjlAjlV2y6qTg/5xWnqXjDUNd1i3MkXlCKIxTbMmHcT8kjjOB3J6daig&#10;8FazdwWUMVlJKVVWluotrqF/56MRwM+me1dUmgW3hS+urGFxHexsXvb3VLYpFygO5f4CFBA5Jz0r&#10;W6bv1OLWKsa0XhxJbATrPAzQuftbxTo6u2N2QP4TnJ5x1HFbXwx1U3mhPfW9yLq1sHkglmkUL5qj&#10;IQMxPT0x1I6V8jeMo9V8HeL9Shj3XVtvaRS6t5TKzb1yg4wM9PTiuk8MfFDWbLTtJsX09blYLoNE&#10;VYQiR95kHAJVgCcAHgAYGKVXDTcNNSqeIi5aqx9s6ZDDPYOkIIEsQeNmUrtAIIAHrn881R+Imk3m&#10;seHLlGsQ0SyxSzMu0gIM7zljyMZJGO1eW+EfitqEV615ftBDLdTI11YM5CknOWXjgkEHaM8L2rv5&#10;fiBp2twTWklpd3VlMqI8VrtEe7DEsJAc88HBx+NcUJcklc6JrmR5bbaRDJfQrnybrzd21ySsajIH&#10;IHcc4rrdJt49U8QLIE8whQhkC5KjkYGcn1/OobGz8vUbaGeOOa9hbyyyxFkPGR8wGCRke/NdJFpl&#10;laXd/Exlt7qKYRXErWpMfyIshfcwxghuCD2NejOV9jljGx578Q9Knn1G3/s2PbHdTDb5RZWDKoUY&#10;PbIBz3robLw/H4e0q71XXZFt9ItoZLm5nmkySoG5lXuxzjgg1t6nHNH9quNJs9PbVIovPgtbq54C&#10;5w0qoeSACCFwM59K5qy+HGli8j1HxJftqepTkSvJqLLLscEj93F0AIIAGOMHtU8142ZVkndHv/w5&#10;u0fT7u3tZbaYtGTJNFICVk2gsjMD1yegwMV4j8XYJ/BXxB0LUYrgGHzInZriVVZELMm3ccjysM2P&#10;QjArvvh3pllF4h1zWNG1W2hutRSOO7khiUupABJREGG25CsT+ZxiuB/aj8Ozy+HYbzUtTa+1IGO3&#10;giEW2KJQjFoyerNxn2J4FctH3avK+prNXjddD2HXrLRPEcaXV5p6RppUZcXUcnPlkFuCD3/unOc1&#10;5gPCmp6Beabq8yxLZ+SzXZkVke1Mj52yr1HUAjnheetUfFvxDtr74bRG3vDZMUtYLi4EJJl8wKvl&#10;px94jcSTwuK4238bWVq9/BcTvbXCRvELl5mfcCW5Kk4cHnOT3pxhKxbl5nquueOV13xUYEvLWfT2&#10;XdujQIkpC8guRwigHH04zWQ2pz6xKy6bC1zsmCfb44mKpJjDiMYyyhQCTkn5h+HhejeJb6SW3tYU&#10;lWB18uJ/LYGQsny7c9ckcCvfNJ06fwr4LVb3MktntsbK2aABormZ97SdQWHzEFSD0HNKrH2Vk+pp&#10;SvNOXY9E0C3h8J2sckM1xqWrzh/MvEysSBSGCwIeSo2cs3Ug8dKi0XVdGtdS1vWrt7WSK3tjqGoy&#10;GEyThFKCFA7dAzB8qOob2rzrxDZ3mo3t3oiXYuNRt5reBoY3VJooQm9nGOgJbBGR0rn/AI3eP9J0&#10;7wrB4Z8Jm3TSrgCTU7mzYubqdeCjyYydpAGM4zUct9CZPl1Zy2txeE/iref8Jb4l8S3cPiN5ri8s&#10;tCQoIHXzDHbxIcf63KHcm7OMYHOav+PPEsXhxvA3iTSfD97JaWNu9hMupq0TCeVt6KoLFsqFYZxx&#10;kV82y6wb7U5bSHzriFpsQW5LbI5CRl1A+7IQANw9K+mrK9Xwu1vrOrXlzcQaPbxtb6f5cTy384iD&#10;JK7ON2EDY25AOPWuyqvZ8qm7o5KT9o3yk/xF8SahrP8AacEEdzZ32m3StBJ53zMjojhXI53Biy57&#10;YPrXkev+LZ9Z8LJe3EiyTruFzJsAkdkfp6HoOcDr0qHxT4m1oWuqXD6nGbW8H2h0SBUkLMM+WGDZ&#10;JIzxjg968y1bXLhbaymlaNLGaUboFT7o4JbryRmpp0ZS3KqVow06nb6HqFtrU/iCGW9ltJbzTLga&#10;fbW48wR3PyttcEjapGTuxwcVHqPiDUdIhillmkubmWNDK1swAYDBwWHWt3wbpOn3tx597au2o3IQ&#10;R3Nm5RplYgbQTwD0wDwQT6V0P/CqW1q01l5prtrSxZYbeJpgXkckhgpwCemPwpOcE7PY3pqbj6nM&#10;eI9b07xL8Mv+EmlgmfW9OvE0+5uJLgbkicM0SiMAF8Bdm7PAFc41lqWi29o8MsXlv5ZZIEVJSxQF&#10;ixIzznHFdb/wp/xDpNvLbR2DzxXcBmaRtwNuobCyEDgkDjJHetC4+FtvDqEV1b6vc+a6LE2n3C7P&#10;LkjQJ5gc8EHAP/Aqp8qi+RiSk5e8jmvAs1zYmXUILfy4TP8AfCruyMnIxzxjn616Zf8Agyz+I0U5&#10;mgkilt4kuxLbNkom4Hyxjg8sTjqK4mCOfQ51tYYpfPvN1uoibG7AJO4dxwDnviva/hVfpf6Vb6nb&#10;zwm3ZP7KFpDhUgaPcRkdQzEg5OeCOe1cE3KMlOOh3RUZQ5JK588/Ej4Zy6RPdW0Wo/bbVYluUJBQ&#10;uGHOD3Zen+FZnwY+G+ov8XPDuk/bvstnqly1uLiYcLII3ZPMQn5hu6c96+m7v4a6b8QfEWsfaZLy&#10;3laSLbLHGJLcgQrv3Lx1JOSp71znxL+F2peDraPUtTtw6WskMtjeaZ8wMSnIYjgggAYIJrvp4qXJ&#10;yPqefLCxU+Y9P+Hevaho3w9uLnwVrijWLFjFc+G7lI5zFOTw6Fl3ANh89QPlwa3x8UfG174W8Oyt&#10;LpcOo6oz+fd3sfkQRorFJY88MJkfHTjBrzDxr4t8QeF/AHiLXxZ32k6g9sGivWVAkSSFceUxO92f&#10;kg4wCTXx7afGnxfo8GpWVprM6Wl8C89pM3mRklg29Q33W3DOQQaqjCVV3SJqTVPSR+kHiLxD4oh8&#10;JXU95Ml1qVsi7ZbaUTQeXgkHJ5Lcd8VV8MeN7nU9DjkjcSSyAAxqOQfQg4wa+N/Df7V8vi9rLSvF&#10;U9rpr7sT6hIjtaTJt4SRYgHUZA6FgM84r6F+HXi7wg9raNMiWl1IGSEQXSzwE43HZJGSC4JDYdQd&#10;p4qq1J042a1JpzUndHt+meKodHuMXkF1ZTghWe5tH8vBH3i4BUDHcmvWtCn+16alxazR3UL5G+Jt&#10;2TjrnvXxnP8AFVPCWrXNtG/2t/NKLHNuMszcZ2EdeuR+NfT3wO8az+I/C63+paYumSh9vyShg8PG&#10;Hbb9088r1ritZanTJdUdJ9suVS5V2kd8EghRktmllSKaSKX5vmHRTgE4xjFW9cK2svnL92ZcJIjD&#10;HPc/pxXKQ6hLZPcLcBw8Me4d93P3gKma0uKHvOxoeJo5RZFBOVRyBIQoMmO4B7H3ri9Ut59Z0i40&#10;60mksPOt3Rprc5MEX3SFJ6FshefUntWzqPiANpNxc7i4gjMm4cknt+J6U3RIpo9IkAjI1C7IllA5&#10;8oYwsXvgHb9c1jTWtzafw2JPCyXXjKa6ubiSJYYUGnPFAv7hJoo0IaP+6pV1O3tyM1g+M/D7R3aW&#10;85YZ3DeOyscHjjjjpmvSfhONJtdNm0iCWSPWoSt5qNrcwtDIssvy/dbqqiMLuXIO3rmsT4oSQytL&#10;EMSHG3gjA6nOfyzSrJrVmdCSbcUfP+v+H38J38lpbJmS5/ekL8yscDc3HQcc/Wuu8A6XdSaiY0RI&#10;4ni80KeuQOlYOnXF6NUNqZJmtWYq7KuMKeQOeSMYr07wlCn9pWk8JOydGQODuzjg89ua2oy5mKou&#10;RNDZbOWCyuUKOwkJkM0ZLBR/dJz3xzxXnWsw20Or37GIQiMhgccEMobj2zur3S5hOmXjeTGrQu2H&#10;yM5yBnJ9K4f4p+FbaC70e6iWR7S7hljZ2x8rqN6gnA7F8Z7CtqsFJEUavLJHk0HiIyTx28y+ajDa&#10;hPOBnj+tXNPjSK+MhYtnlYicgfT0pL3ws9s6XByo2khAoyTnjirGn2slrOs+0MFAO7H6Y715rg0z&#10;2oSTR0UmkpdNulVWgeMZdTuGT3+tYlvpyyrtvQqJE5QF/mDD1b2rT126xZNZWVy8+oTxloYYULTZ&#10;9Qigk1y7+GNfuPsaancjS7iZOYlfzZkUjI8xRhVJPYnI711UlqcdV3R0GnW1vo1691ZapNpYxukQ&#10;bGhfHqHUgfhg1wPiD4Pt4+bUvEeh63HaW817ItwXw6PcKqFgqowCBQQCMZJau10vwxZ6HpkyaiJd&#10;fNwxWV75s7fVFQcKo/E+9bl5penwGRbS0hs5ZmE88Vt8gJKrufauBuwBk9TgZrpsrnDJXR8geJfB&#10;2t6N4gkk1RN2lTJ5Ed1zLDGwIXOSOhA7+vWvZvgFdvD4UudOuUa41CybDGT5XkTOAw9zxx716BZw&#10;WifaLW4WC70yZW2/uhtMZOCGU9Pp/KvJfC2jeKdC8f3Vz4d0vUb/AMORzFbe/kjVoWtyPuM27JIO&#10;QD6Yq5QTjp0OZL2c79z6Q0fShqkTu0DlbZA7R/ez+P8ASvE/2kPDmn3Hijwj/wAS6UzLLMkiG0zJ&#10;MHChVQ9Cc5IxyPavdfhtrc+oagmmW2nKA8HnXcjXWWQFipCjHUEDmuk8SaDYP42tZbWKC2vTaSSv&#10;KIgzjlEB5Hy4JByMHqO9cy01OptvQ+GviP8As76z4k1OO10dI7PUjA+62vpC20g52uw+6/vk1x6+&#10;D/Duh6VrGkvpkqyQ3LNLZyku6DgE7wQeuSr8jHBr7LuEkuNd1G2E0qSiLaJ8kgsQQB+Q6ivFZvhI&#10;+p6jrN1q11BCm9l069twRLCMkkucndkgBs4HQ0RxE0uVvRByrm5ranzr4q+H2kvpJvdEs7mGyj2+&#10;b5yFGyRj5W4DD3GK8i8ReFrnR9UhAjZLdlBMoUnIyeTjvj3r6oWLWrPVW0/T/sVvZuzM5vmElvMu&#10;MEBezEjjBH1p2qfC/R9d+2CJZbN4ZMSRxyEBcZHyqenGO+Dmu2njlTdps5qmDdZc0EeB/DPx3q3h&#10;u4SCfSv7f0LO5re5xMUXqWi3ghGA7dK9TH7VHg6zmOl6d4U1DwtJG22O+trxg+4HjzIiSnPoBiqe&#10;v+GLq2vNLjsVMisWR50BVHBHIYfeGTt715b8Q/hhOdXnnt1aJSgd3Rg64zheR68fnWkPYYifvq1/&#10;61IqU6uHppwdz1rTvHenz6+uoz6tDe5kDlYv9Yx/2gx2jBJ5Dd+leweAdc0jXde02w01Ddy6rK4V&#10;IowrxbELFy3TG4dvWvia7t5PDN9FHJcIqwoY44AmPNbvu9v59s16L+zz8R7fRPifYm+LJc3cbW8D&#10;qVVYGY4HlZ45xz7GubFZfenKUNbLY1oY3lkozP0sfw2dR0SJJpVklXlJGGdjZHI7Vpa9p1vc6dYQ&#10;XNs897aERM8XytFEWA2se6gksPauL8OfFWK6ntdEuopJWuZxam5t0YwJJt6GTaAB0Bbpk16K+nRX&#10;q6/DHIVtZU2SyiThDjKsD3O7A+lfLxjboe4533Zxeq2E9ppbeH5oxJpzhoTE6b1Ma9VKgdPcdPSv&#10;Obv9m7wva2dtc+HidG1qW4L5jdUgVyPunIwAexr2i41O2Gl28d9lr0xHcobcwPQnIPGKePB9vqUR&#10;8ny3jkTyLtZcsHHUMB6+9O71SehnJHhEcfinwf4uGiaJd6x4bsXuA7LcfPbODkHa2CvJ6AgVvp8Q&#10;9c1C/ii17U7jVdNjmVZNkfmELnBAH3D6EYr0RU1HwraJYzNLqNmWKpPcZleOLnKk4yPryKh1vTfD&#10;tzZSX2sWUVh9m/d2dwFLlo2AXKqo5bcehHSoUZR1jI354v4lcy5PhF4H8cTW2o+GNV/s65DeY8en&#10;yeXHOQcYeE8L9VA6GuC+KmheLtIWKGaCyttJbZbPL5oVZZCSFMhxjkADJ9e9EXw7h8JatPrfhfW0&#10;mksWNtPviSUSJzkeWuCGXJIJ55rhrPX/ABN4g8ZaTaeJNZvk0PTdRNy1rbWTwyXrqCUMi8/KPTsT&#10;XXCd3dqxjy6aO/5kGp+AdJ1+5sUlsdOsr67cIsEjIYX+UniQfKTz0LA84qz4p/ZIvde0rSdP0fTL&#10;O3Bm8y7f7ciGJADgmI/Nn0Ucdc+teyX+teHvGF5a64+mm3ttLRrZrYxqvnKXyZCMYPPQHnmvLvGv&#10;/CIeCfE9zfaQurvrtyiXTS6XIOctkKVLhGAPZlyKuGIlF+5LUUsOprmseL+KX8ZeBtSXQ7fULix8&#10;N20ipcmS0Qm52/NsYITgttwDgEV1+n/GhNIt7Rbrw5HDazRmS5haJorlvmAQoQGVjg52k84P0r03&#10;TPG/hLxpcC88S6Xiw89msoooXt72UIBnfGxzJhieVP4V454m+GVn411KSdvE6XeoROVs7O2uYrWe&#10;1BYna0bBWJUbRk5JI610QqxrNQqRtYqUp0YuUXe566nxW0OHwdaR6VrDX2qyAS25vQQlsNxJR94G&#10;MA9FFfOvjrxjrWqfE/Rba3W/uJBKkt3ezNlrguzfKpUYVdrMBj0GcVbuvgt4jjsbl9P8aNLqFmjz&#10;22naiY3EjhOVBBbBK5AzWf4F8Q+ItPureSG00q6njhCTRquHjYHDMN38XsPU12UowpJyi1L/AIYz&#10;liXWShJcr3utb6jvjRKPFHxR165VgL5p2urSaBTlgxHlqR6hf4qxtJ8QXY0rytRk+1yqywyJISAp&#10;J+8Ao4IOM8jms7xBq+tXd7qmqxyvc34lkLvPOIHVc9ARwwUjGOMCtXwr4Rudd1Pw7LpmsJrksk/2&#10;m4sFk2yosS+bM7R4BYAdCM52n0r0acUoLmasjzKk+ao3Hqfbfwx8IaJoeh2Gr6xolmsejWsaNePC&#10;017qcwiBCIScbQWOVAPPevG/jRr/AIG1OG81bSNGubLxlePFfNb20QKsiZQpKVG0AAbuOpODXZ6x&#10;8XvEWnaJo93pllBdCO0jt1t9WLpJHM4XD+WRgqSRhu/GK+QH8Xaj4l8c3017bxlpNUkW7dNy4Kff&#10;CqOnfp7V52FpSqSc09Ed+IqKilF7vY9b+G89tLrcC3Mz6re7HlZIRlQBhmBB6bjx+GOlHiD40Xvg&#10;3w94/wBYtopbLWfE2vmCFRes0cdvCoUbYx0CcLvPBPAHFavgfxJ4fstN1u6gtraGyjtTLbXDkrKW&#10;wcRNIPXvvwe2a818M/AvxT8TbfR4rqL+wtL1N3NtrV3AXe8YyHzBbhT84A3HP3QMdc10Q5KkpOqr&#10;RVr3+8wqKpCMVTd5O/8AX5k3wN8Xap4Aj8U+PdWtlllvtOe2hleSN5A8jYErxNkyA4bGeu09RXot&#10;p8Vb7VZLHS9Agvru2sJVur9Z41kmljVdrSMFUBVXewVR3zisv9pzwlH8MPDvhjwV4e0pNO0a2khm&#10;uuPMuJZUVljkmkA+825m2j5QCK9E+GFxYeBvhPp9/dG2g2SKl3qGfNubm5dXZYoyrAupL5Kt8q1j&#10;XlTl+/S1bsl5I1oQnS/dN7K7fqeL+HfD15F4/wBN1KwEN7eX3mPCLq6OMq7AhokGQzEd8Ed6+ifG&#10;86eEPh7p2mvf3FncI1qZ4/Nj+0I0lwmTtJO0kkkdwF5rm9K17w/q/iqbVk8tLtII9LW7gVI5XdyS&#10;UVV5lfj754XB61X8eeCNauvDGgaZLfS3Gsa7rVtaefPZW5a23zgoHdU3kgADdu7nis3VeInFSVrG&#10;to0otrXdnJ/F/wCIGgpo7PHDPqeoWzxTRzX9vEgdk+5HvdS23eSSFIzk9KrXHxBgl+JGkXWrWaXl&#10;jpjNdSytCT5eyEgRqv8ADh2LDd1IFZ/jnwJ4r8Cr4013xT8MLjxBYWqpG+qG+W6tLKMrgSRhQr8D&#10;DZYcE81454m8X67rVjpg1W8cItuluIklITAUEM/PzE5JJr0aWFVSK1uvXuedWxShJ99NP8zvJfF9&#10;/wCK5LrWb3VJ3vgpVmEayeSmd20McYByOnXvXH3/AIn1XWdWj1u/nuNRvyEiMqXBV5YwflQ/LwAv&#10;HAGM8VF4bl1XxXdnw94ZslMpT5p2GyOBMZZ5WPCqM8Z68V7H4Q/Z9tvCF/o1zqetRX8sRUrbzExw&#10;u5Aw6Er8w3fw1rKFOje/y9DljKdfVfP1OM1Kzuru1k1xY2huL4b445Z1ZQi43Y4zuPA5/rVzwX4b&#10;Nx4y0a3vhDf3LyST3lvEhcRwrgxBu25iVwp5ytdv4p+Dk93dT35WO1uZZWiDpJuihyuTtC8dueO/&#10;NVPh9LqPhvwtqkOgtJb6lrM8Ud7Pax+ZcQWsfyloc8BnOQORxXN7S0Gkzo9m+fVGv4s1Pwp5Os6e&#10;fCOlC5jvF2393dfZrjejEuuzOT83BI7561zPi+LStT0DSdO0bRU8R+NbuIXskWlfapY7cB/kBwdp&#10;bGAdvAx0zWz8R9astP8ADuZfB+o+H7eRIbWzj1aMrcz7RhiFOe/JYnnNcJ4a8P8AibV1TxDZ28U9&#10;lcOLf7L53kSLs6bBwBgZAGc8VlRilDn2t5hVb5uW2/keiKvh2+8L6ZpuoWjf2nIHurm5hd4zAhYG&#10;M+cwJUBgw5BJAPSr1l4y1m61W6bQdYuIvD8Evl3d4EdlWIAb2aR24JwwGCCfSuM1bwzrPw70aS7l&#10;QGw1SzM1vbLG0rs7IQquxJx8xGM8Dc3FYGoXttqOnaXoF1eTWel24hNwHmD+bI4+YHB47nOM8CtI&#10;QvqtV/VwlKztsWfGnxc1LxprsniHWJbm9sWv1trPS8EQxRnAhG5eNygFiBzlq2/h7bz6l43F5Dbw&#10;6psBjUXF4QInmLIgXfwD1OAOg71r+Eddi8L+J3t/tMmnRW0ai1kubZLiJCc/vFDKFz8qjPPWi1st&#10;a0PUpYYtD/0vUil6017Ky3L4bcGkSPHlxk5A6dsUqskotJW0KhF8ybdzvpvj54h0jX38P6vdPYpb&#10;hLK2+xEIEbjL7VA3KRkj39Kd8RviRqEVrqktnfvq0IPlJ9ngKpDGQuZJAcjJLEADnI6Cud+IQutL&#10;X+29S02wtHWUWiRvaok00j4IkDYxKgHAJ9Oa4ifxDDJf3WmyCXUI4zuMjtstnLYLYIHzHJHTgetc&#10;TipJSS9Tri+RuLZpajqpgTTXlvYkspVFsksjeYYVLDDKjdyTyPasaxt5ta1C18KWviv7K2pvK1t/&#10;aPEcBGT8zAArk9F78c81V8RWVjqegKrRD5Y28u7lbDblBO1cZweeKu+Gbq1XxITf2sU92sSSRtEy&#10;ssZzjAY5Oc4OOOK0SSjzIbblLlZ23hfxR4V/Z+uI5tDsZPE3iLzIrQ6xqDx+Y9wfl228O07I/myS&#10;SGOFHAzXafHey1fxBE95rM1xqmiyWMizW0gMaq4QurqVOCFIOc9QRXzXZ293dfGHTrC/RgragkrK&#10;ilGGSDvUEdGwACcdTX1X+0XqlnafBYWGnJIZbota2okYhAoTMjE9MAlVBzyaJ6VIXd2yqfLKEulj&#10;5Pv5YYvClhrjRJb3K2huvsrIH8zhQm4HsTkgdsE1qeGfEmra9qmoXczPBLK2fMhdkWPj5cE9eO1c&#10;vqEDrp8Np5LvEnlpKZD8rbABgjr1A/Kp579lMMIujEBljGjAJnPY/wCNes4J9Dy4ye50F5dr4cWB&#10;Iit075DT4IMbHuMHIzgV6h4Y1qLxT4fF7Jdw2ur25/dPuz5ynAOR/Cf4h16149YSTXlw01tNE8iu&#10;MxTMFDJjJOenXiu2+F3hi7uL+8W2ntL24up28uCINHt+6XGQNu1Q3I9ccVw4lQ5NXqjopc91bZnT&#10;6pr8kl0LG7u43uGVY4iwDFJCDjP5daov4WPirw9dWdpczQyyXCXM3lTOkb24273AIx8nzjaeuaTx&#10;RoX/AAid/qKiYXH2Rd0dzJloIySM4fjfg8DgivQPgv4butRN5q+pTxWQt02wxzQs0jqRlm4BxnHT&#10;vkVxzmqcFKB0RhKUnGRoya7P/wAJr/oIivdNlsIxH5jlUZ9wOVxhVBIG7cCRjFbuqeC9H8T+J5Wu&#10;Io1aeKOO2spF2WzyM53+cFPzA5IB7YFeeeFdDg1n4hwvKk8UVsPJLJGS+5geTyAo45z0r2bVLuOw&#10;YSoxjh09G81onzJJgFdi5GSQcHPPOa86TlGV4vsdcLfCzOHhPw94De4aTRYdVnvYmjuYopWdeGBV&#10;SM4Cbd2OnQZrxrQPEk3gzxPfXYS1Ola0bmObSUme3FoxYbZVbghWGQFB717sbu3TwlJp1qJZJb+3&#10;SW7uGkyWLLnLHsijsMAVz+r2MehaksltLAkq7D9lfS0MbQbQNisxJAHXH41vSrc91IipSUUuU57T&#10;/D+mxvaSaDob2Isx9hkueJIH3MSzAOwBkORjBzxjIrK8b6JNqWpxR3bfZ5PJjktcSlWEinYq5XJX&#10;cSoKjI561Do3jO70zxGPCMYE2nTReXbqZE8kXGSZEVP4uegXnqe1XPE/iSeHxdpAFjJbahb6gyXF&#10;ur/u1jkCYLM38OQCMY71bUoy03Fo9zxnxprtxp18vg3WVgjmsnhjeS3LOzyj5lDnHYnPFeiR/D/V&#10;f7MsbONI3mvb9dSEyMTNG+CsqpghQQgQ4OdxzXoOqWlvfWziOKDSBKRJcwRHcUDOd53jqx9R7Ypn&#10;i3xNe29vNdQ39zDesoksZLe5RoY0LiObcSMAFG4wM5PStJV7pRirGcaTTfMVZ9T0Lw74p0y2+yC+&#10;niANwsbRQpcZABUsigsEAJ2lsE4BqD43eNvtr2dlB4esra/jCSW9uV81hggh5ZEG1tuVYIDhTgsT&#10;XO6RLZx3t5ZJFBOvhxHt7G4ktJJrtw+CxIB8tipyAxbOG4Bq1p2l3HjDVdSsrWK0gu4nPnX2vT+R&#10;BpsYOW3Y4JBYELwxPNcvMoyR0JHK+LXz4YsLbXtQvbi7tI/PiS4ZtggTABCFs4QMp3YG7tkVLBrm&#10;m+I9O0qK9u31BWtlYfZ3n0+3t5QB5rNuwhABUYII69ea6jXvh74Lt75JdY1gaolrbI8X2WKZruZC&#10;SEZtw2rnYcKeduOwrA8WfG7w14dhuY9T022fR+bfT9EisUE9tGApEkszE73JyPl45/OlJzSUNxa0&#10;neSsjc1rxrovgDRtS1y61iyknsrlo4dIgKNaxquXSQso/eEFxg9C3avkDVfiv4g+Kvi2a9a8SJpp&#10;CLWMsFbAOVB9K3/itr998YPHVlceHPDF5p/hG2iS20+zjt9omKkksVAHGWPJz1Fbfwk+D+t+Ctf0&#10;nUde0crd3V7/AKNpsmFeQLliTu7EDjOK96hTp4Sn7Sp8b6f1+J4mJqVMVPkpL3Vuz2r4daF/wrXw&#10;BP4h1KN/Pvm+1XFvNN5ccUalN8wQ8NIR8qg9Sax72x8UePNbn1A3Fpc6Ff20bxQLqSRW9vCA2Is9&#10;QDycdSVOK6GCxuY1s9W8RT3dtNdbxZWjSKwjtyxZQ4I6DcfXt2rtR4Y0e704WTzrdSrCzSpDNsgj&#10;kVQySEEgLzgA4I5NfN1sZGE23q2fQ0MNKVNLZL+tT5a+KWgW/iu/0/SvD0Vtb3tqkuYIpG+y3KIR&#10;tEZbJzgk5brWP4Y+FOua80UXlRQ2auUY6hOkUe8EHCEtluACQF6V6349Sw8JtLeS2yyatBcG5EsE&#10;it5ceD+5ZRwOflK4wVFeYfD+WO7SCe+vZ77XZ55ZFsbbdGLcP8qt5ncg9AOK9mGJlHDuUdkeLWoR&#10;liFz7s9j/wCFXfDzTNFhk8R+P1tLy1jMskFqqRRsxxtxBgtJtGVHTOeal8JeJvDsF/p/hL4fLq7p&#10;e3ivqGvyR/6S9sFPmCJCfmLL8isfu5J5rnIfAugaRawQavMr6jayKbqS7wkisx+WMM4zI7EfdXOR&#10;3rtfD2reGPBSR3lpYzPqaOZb6JJRZ+Qm0gDe+S249AoOADzXgzxM5werb6dEe5Sw8FNNJJfez0jx&#10;Bo2naLLp9nY+EU1S91stLbaPcxqSxQfOJnfOVA+8cEksOlcF4v1WwvNEl8KQ6DoMWrKVFwunTL9m&#10;soNwLRLJjO7AA+XivNvjd+0F/wAJdpEllatp1leyo1u13bZZwm75j5oAIXaAMAcmvL/A8+m6RNez&#10;20UupzBFUSFSBG+ATJyfXNbYfBtU1UluVXx0Yy5Iq+lv66s9q8M20VoLptPSLRorqE2Oywb9+S2A&#10;C8hGdwBznjAwau+KtS1yz1JvCw8Q32taPZRowgvL37QZZDtYHcOGRcADPfNeVWXiTUfFOg3dyStv&#10;b27/AGFVkkDBCVBDkdAWBfrxxzyBWHMda1izt00VpLnyVCCZGBCgFvlJ6Hpzz3r0lQqVJPmZ5LxE&#10;YpW/A+hIddgl2F7zT3liyN97AHxgAtsQZLnJIzXjvxIvdPn8ZafKs01ussmyRL7bFwFOZCB9zLZw&#10;D6Vw97P4lsL+4Eum6rO9ttV7yKXAZjztjIGD68dcd62PC6WFxq0Esthf3GpzswQajbtI75GCUIHO&#10;1cnPrV08LOg+Z6+hFTERrLl6+Z7D4bu4bCaB4dQ0+YNJGFUygyAk45HQ/hXrWlwNf6gLOW9snZiS&#10;ypyWycZwxxj8a8I8P+Dbm3iguo7K10axBy15rgSOOQAkbgCSzZwcYHbqK7K6vWNugh8WzQ6gsUZ8&#10;zR9I8xoxuwuyIg54yd3tmuOokpb3/ryOugp20X9fM9K1C8urWOGRHtp1uJGhjtokMeSmQ2OTnoeP&#10;asTRLuTV0muUu20nTRcJBNbXttmdo9ysxh544cjJB6+1cuLKXW7vTrzSH1TVLe1mdJZW082kqSl/&#10;maV5X2ZwMYUZJJPArN8deLNe1LUXW/8AE1tot1CqmC00y1hkSGMfKZHlAySQAD1APasVBTlypnS3&#10;KK5mbGt+Pb+zuI/DejC4k0yyuCwvNhRJFDElP9vIwCeMmua+MvxYtLHQRa6tIhu3kLraQyh2jjGM&#10;KoBJycZ59TXC3Ggaf4kvnA8d6nfzu53DTw2VGCwUEABjx931HNaEnwn8I+HYRPJ4f1/XbneWZpri&#10;J2Zwuckb+PfrivSp06VKUXN/K3+Z51SpVqXUNPNv/I8luNQj8QCe/khvL/LARaaXJmdv4WBJAVRz&#10;ng1r+ANPubKfVJby3OkwXCmKOx8xA5H8TNu5xnA3flXoXhbxrf6VpNjZw+DdHm1WMt5t1MOMZJzh&#10;UyDjjIyOOcV3+meL08R69Jb3eh6fb21rEbhXt9NiladdvO1jtOCRnb9444rrrY1Qi48mnqjkpYJV&#10;GpKpr6EMH7R3xN0+RIIbFNSsdPtooIjp2nxyGOPhIiQ78OdvDEc+ldlpXiz4g3yX+s6p4VvILm0V&#10;vNj1HVEMjgYGI1ji24JP3QexrD0z4teHPB13CiWemWN2ZRN5UujPAWdc7DtVZASMtg9s1R8WfHAa&#10;1o1xpV9pE+uFpUkWG1EtvGqjBCiUrGw9TkYwOleM5KbtGnb+vU9WMHTT5qi/r5XOT8TfH6+tbZE2&#10;W1xqUbzK+lW6FpI8MQU3ZJzgj+H39q88sfF3xAMk15/wjz20ZlV44DK6MOGO4KRz712+g/Et9Gk1&#10;WbRPB+k6TPIkYg8jzJWxuO8MUVfvA/eYkMQKs3/xL+IzTSiDRtPeBwXEa2Z3kDrzu3E88fWvRjP2&#10;Xuqmte7/AMjzp0/a+9Kq/kv8zktO+JvxX02a+uBoV02BnabbcqEnOcKTgYPX867jwDrXjfxK8mva&#10;3pbK1yyxpDbSpA56jH7xlLcYPy561y97Z/EjxBp8beXc2LqpKRxEo7DIYkjoT2Ge9dRPc+M9Dt4/&#10;tqyW0Yj3Klxpkc2O5wTwCe+OTRWacbwgk36lUVKMrObsevj496lBBqdlpvhq8FzFCIwzDy9z7QGI&#10;bbtLZHWvn7W/AXiP4meJH1jxE6adHMyEwyy7dgGeXOACePpXWT/EXxjZQPb3MemQW1suC91bLEVY&#10;KcYBJVcg59qyn+Lsvh+wi07U0j1NbdlEd5NbC4R2kDESkoBldxGA3GKzpVa0FaEdTWdOjP4paeh1&#10;3hT4LeH9C0+zgl06yvpo97eazu8bEk7eTn+Lrmuzl1XwF4Sgjt9Ss9Ma9t41Sa3tybmWa54JjWJR&#10;yBnOWx2rxXSPjBO/hb7C+s2Njq0dySJoJELzszAsSBgbPlPGOM1gaf8AE2+sr2e4ktoY7lbx9k8n&#10;KTb2PzsCOTz3IFNUsRVk3OWwnLD04rkW59N+MPE914fWz+x6DIs+oQiaEyzwQxoxBKo2xmckHA2q&#10;OPWuR07xDr+m6lCfF+rSWsL5cw6ZO8TB24BLbidowQBx61w+n/FjxPqjaS17okazWt4j3slxYjft&#10;XI+TaxwCcYx2qDXIdV1nVb9ItEku7W5BaJ5AIQFznYwKszH3XkdjWCpuL5Z/edMXzxvH8j23WPFn&#10;h29vrSW38YXKSxRl44LrUnuC+B/EMdD7sK8/ufjDpMsr3eseNrqaR4g0VrpdwUIbBO1VPzE9O/Su&#10;I1bwtOdBgsEn8NaNelC81xA06TbS3+pLPHgt9Tk9qwvC3w+06xjuNQ1G8s7S2hby4ZgmUaUAElS3&#10;PTqcYz0rpp0oJXkzo9rUhoo/edX4M+KniafVLho9Xv7tLqRvLjvkylv1wfmz/D14r0CHxXq1jpVj&#10;eaHaWHjG/nvDbx2RLR4m3KA0YUgsQTk9AR6Vw/hT4FXmrWdrrVhr2lxWN1E3l3WsOIGcnA+TP3vq&#10;RnpX0N4D0jw54I06zijv7LUvFlvAsM2oLdiSOwRgTsiZj8uRuBfqcmubEThzJx1O2lKag1Jamf4O&#10;+Bl/rPijSNS8XaFodjrNurSNLp4e5dmHTzpHdgoJY/u0bHy9aveLvBzprWs6U9lo0ZuRG9u1nCzb&#10;1AHzyLJNhmBHygcCq3ij4v2emwBIL2ORI96mSKZHcOOMDnH48+teGXHxB1W+1b7dbW9z5rKYRcMQ&#10;7EseFVTjrxzXIpVajbRzVYwpq82dpfeG7bwb4iL67p+n6d4ZLm4n1A3e+8mwuAqoONxPXHHFcZqX&#10;7QutSzRWeh21zp672C3Ml05VxjgtGQBnHQEcYrpNA+CkvjC6u5fFeq3dg2HmZ5CCIwq/NliOOF+6&#10;OpHFcxfeHN13cWmk25uXhYM2ohw8ToOAHBG5H74H511QgnrLVnBOo0rQ0Riefreqjztb1C/1i1JE&#10;jW7TPGuVyF4PfnOa+jPg/wCKvBKo32/QItHIIMGbpn3HucHHORmvGY9J1K0sJTJJDO64QloSwU+w&#10;J6e9UND8C6p4g1K50+O4ntVSQyswjVg8bY2KhPKNywJXHGK35vdd3Y4Zxu11Pru7W+8eapFpunau&#10;PDugW9wHea0hFxPfMCRsiGAkUa4OXJJJzitOT4feDEdln1K+knBIkdtRmyzdycHHX0rgZm8TWHhn&#10;T9LsL5ysXkw2kIdII7by1yXfC5kBCgbffrWtBJ4slgjfz7iTcoO9Le3AbjqMp0rzJVr7HbGk7anz&#10;rY/Eq++J2u+HdE1XxKJdV1CfYFik2ooO4LkgEM2Mkc16/ffCDU/DeoyrqGoPfRSNvi+z3QDMq5YA&#10;BuTleM18V+M/2TPFng7wtZeJPDV1Jqcal5ZXsYp2W1UMdpRmQbgABllzj1ri/hV8cdf8B+MdPvNZ&#10;vLvVbW1kJktZZ2V3Q/KxVievXrwcV68cApRc8NNSS6bM41i0pKnWjyvv0P2k8O/D7w/oel3Eq6UE&#10;jvY/MSK5ka4ZAyfdZiTn2GeM8VwnivwLpWs2MI1CC2vrSGWIwxQafFDPHEhGYllGCQcdW65riPhD&#10;+03oXjXT7MaBrM+o6dNuikjuUaKa1k6lH3ZxxypBwR3rvvF3iW20iaO3aaO4M2FEjAYY5+62eR8v&#10;SuOpNxeuhpCk7337GTe6P4cvddvxoXn+HjGkbNaWiiIBVz8zRsDu9CV9BXK6/wCGNb1PUks9B8dS&#10;218kY329xbQXVvKCfvNlQ2DnHOQM80l/4ymEiLex+aiSSRgSOQ6IT8oU+gOCGHPvWBqvjnTdM23E&#10;lyx2Eynzo9zrnORv/AdzWMZe9zGzi1DlkfP3jPwH4q8Ka3eaRqVnb+IrGfUHP2ewiUeS6g58oI2N&#10;y5ztP9aj034aL400mS00vW7R7y3nYT6HcRtZXQOTjy5OQSRycEEEYr0Cf48eGDK1ubNNUSSVmmZo&#10;wd3Pbv8Amai8S2WheMpYdU0zXriy1axhdbaOZAVKEglJEIy6+h3ZHau32resdDm9m0u54q3wc11t&#10;Vk/snXYNLl53T3MT5eQZPlu5JVD1yeM+lU4PEHj/AMEWP2K5tbK/0y7YsbzT5UuLQjO1iynO3Azk&#10;jH419I+HtTtrWe4a803Tb15Ygj3FsXcXIAyAwDK6lSejDp61574isvCXicapealq76Vdj942gyRy&#10;RW0xxtDIQMByODkjNaU5KppOO3kROMqesX+J5zPfx6THJI7wzxxgszROHUjsAR1HaltpI7qTeGQG&#10;V/NO3jGe30rb0b4LeEZ7+WW3a9sESDeHNyWiCdTnPAPYCqN78NtMvryORIr20mnXap5VXB6BiQAT&#10;9MV0vkeiZjzS3scr4hkGn63poaOK7t43ZpIJPukngc1694L8HzaRKuoaWzvcSlTNa3U3mqyjP3Sx&#10;3L1PA49q8t8V/DR9NmSe2a+Z87o1eM/6xf4VB6HHP0HevRvg7rniARgJGL14ky+nXSCOd1wf9U/T&#10;Ix0PJrixcXKl7jOnCVVGq1NHTeNNE0m8057PUNNuI0uHELGOLfAM9y3RR35ry/XfBupaJAmgaB4j&#10;1I+fl00wr51mqIQdwLDgYYcBhmvqHS9W0jxJYRzQFkkRT51tcrsmiburo2CD9a5Dxd8O9LvdUtZr&#10;Q6jYysSr3llMGhg3DqI2yobKjpXkUa7w8rN2X3/gepWoxrK8VqeH6V8XJtC0/V9I8eaapW3DrHrW&#10;nWTvGSU/1T7clG9xnmtvwd4O1C58NQ63ZeIpptAeN5IYWfzJTGwG59pUMXU7Rg8EA17L4SWbwZFq&#10;ui65E0um66hWPUbZPMi4UF5JlxlMkZ7gZxXnFr8EPDXiO+uLzRNS13wtqPkkKbCWSGJ8FuVVgMsc&#10;KWQ8YPFej9dp2fMuW+7tdfd0OBYeomtb287P/glnSvEep+FfFU8FxLb32nRyLG175EkUig9WKEYZ&#10;QQcgnrVDW4NF+Ofxa8S6drGnazqFnoFnHHoo0dgj3C+YZJnlEmCoZmj4AJAHuKt+K9M8eeHNeSTT&#10;PiZBNqxtYwNI16IRTIWQFWV0PksBn72FOSRzWDZ3niHw3Y3Gkf8ACTR6h4y1X7Ppena+IZI5rWaV&#10;42nWLKcx+UFLyZZiFUAYrejOFvaUmrtdL/N7E1VKUlGadl6f5nI+Erg+GfjNrun6jL5Nrb2lzIwd&#10;XAjUxBl4bkcuOeO5rvPgX488PfD20vtTWxg1rxReStGbC5gKm3t1Ucq5IALFmJK5xjpWn4O+Ec2r&#10;eMfEl7rutQar4uv1a3lkR3aa8ZgqlFUgbI9qkdN2ADjiup+HH7J9vYSSJeX93aSJO/2GKeJSAgXd&#10;5v3svjPtyKwxFSjUi1fWy2OjDU6sGm11e5V+I3xGe68MaLpGo2h0uSBRrE2mxMPs8JbeIQePnJHJ&#10;Oe2a5a/8VW5uYoLdrWdZoY/tIWQIyrjrnkEAjPTINeheK/D2g+EdRvb3xj5niDUFtzOlpeO0Fmdq&#10;YTzXQE4JJAU4GT714n4j1WTxx4hvLxrOC2uykO22s4dlshK4xnnByAME9hWGHjGUVbb9TWveEtev&#10;5EVxaQXt75rbkt4Yi5cIU80glcgnGTnPQV6d4b1eLW7fUWmnElt5KuzuVJRmyNpHHQjkjpXj97pu&#10;q32nI0GoG7vY52aVQMgAHbgAcEYG4n3969G8E6TZaFpsQutShvbl5jG9rEhLLGBhixxj724Yznit&#10;8QlybmNCV5Wses6PeWniS107TtVgtJ4JYhEY7mPBkIBJxj+M9PbFYeufCvSbC6At9B0p7OeaWS7j&#10;ljxcu5TEahh0APJPfFa3g+e2k8QXwe4+z2Fvbllkb96IldsbcAZzweM96t3GuQXks409YZYvtJLz&#10;T2X7wIC5Yq27cg4XaCcdB7146qVKLfKz0/ZQq7o4C3spzrEGnXFz4htfDaI0v9mztDJDHInKMxiX&#10;c6hgDg8ACu+8I61Z6f4XutQ0/wAi81613yJbapfzIbOR3BWTP/PNhyuBu52inQanJaNI1qS1wArR&#10;yow2jkHc+QQy7dwI7mn6pqOmeArVPG+nTrqsllZ3Ia1lgEZdwMW6Mw+6dzljweMYxWrrus0miPq3&#10;s0+V6Gf8JPEmqfE3UfGXiPxLq2o2Ogacwjl0yG7kaK2nXgrGMbwSqBjzk7hVDX9b0v4vXLNe6G+n&#10;m0JFjq9pqBN20fzBA6v1UdcMa4Dw38SNf1KDxLbX93PY3etXcV7fLANnnzJCsW55iR8pULlQMkrm&#10;rg11b7VJtQjlsri10q2SJoVi3xqELZYtwCx3HnuK0qx5Kjtpb+v+AKiuaCb1RzPxGtLjS/Cks32q&#10;3lezsmiujbl0O6UgDk8kgBxgcD3zXz+PC6ppAl2b7kShduRlBxk579K+sp7G58a/Cy+NzPBu1LVP&#10;sxe7UZS1Dl08sAkEna2N23ORXCeJfg/LpkGmXcOsxWMdyrbrPXlWykmYYJ2EE5QA9f1r1sHi40k6&#10;c3Z3PPxWGc2pxVzxLTbiHSpNk6/vy2BKrHdjPQAdfpXZ22mxOFjlszZCRwVMo2xnkgliwwDzXV+G&#10;tJt7Dxlp9npJ0rZdQtf3sensLu3traI4knkY/wAeeAoIzXq3iTx7LpXgi5k0aDQtR1S4uVgtobqz&#10;ffLb/NucxMSPTHOD9arF4xXUIrVjwmFdnUlLboePeJNOjs9Etm8qILg+XDJIrIyjJzjI4UEmuE8N&#10;CxsNKNzhllkmLqi8Ef3cMeAD6VtxeGrzxJbEXNubYROTPNCgUDc+CEz0+XPy9PWpteg+2ajaX0lv&#10;KtqyhrS5c+YrIBtXLAYJwp5xya68LGNODhzXMcVOU6iny20Grqm+8s7i4Ro41R5ZGYgHeeg98flz&#10;XX6NHDd2o89n2zL5pSJfvqPbt1Hp0rzzX/BV618kKpOLZ4xH9pK4iLnGFByeOf0rr7Lwbe+FJJPK&#10;ulERjUbII2YuQo+VWPOM968/FxgkrS1PSwk6jTvHQxtZsrfTtdVYPKkhdctEzAOnbgY6mrPhDV7b&#10;UDPaxQ7BHLnYsm1NuODz94j04ok0ZrrUri5uLoLKVVYH8srI3BJAXBLbTxu44FUdLtBBobXv22SG&#10;drl1jJIb7QV4KjAOOh56cV0wnH2ai3d6HNKEue6Wh2t94JE/gm5lXUYp3mvLeR45XVP4X6Eeh7H8&#10;6S8Oo+J/Cvh3RtR06Kzs9HtxbxywxYmupiWLmSQE5GTgY4OSa1vGtqJfhbBcqqzGSaOVNnyLBBGM&#10;N5jryMsw6+tXLK4XXvh5pVvpt5Bb3s6pC0bM7jg9Nx7ZycZGK89VN6j/AJtPLQ9L2V2o2+zf1OE1&#10;LUbpNStljhlESxGEmZzthZV5HIrvtP1fwWfD6Wfii7kRmVCoSJBLKAc7YWAJKg9eKsa/4ZfVtPtJ&#10;k060lgC7bqyiYh5zjBIyeSexFeIeJ9Km8NIFhYLom9Z906EXUHzY2K2T8w5+uK2jCOMSXNyvyM5z&#10;eEvpdM6Txxr2g6nb22m+Gre6ljMsbXcswBDJu+6qjq4zySe1XmtRbwpY2cE9jcy4ykxKkJu27sdM&#10;9Tx7VzXg3QXvrqTUXvrmPTraRpTPIgBXIxk+pJIrqdL0qLyZLuCSS9kZNsMk7iRRgfezng9cLXou&#10;CowUU727nmRk68r2LkVrrOr3t1penX80oH7zzJoAPNVQONvbdgVt6U2reMrHVtOu4IyyyorQ2V06&#10;qI1jHzbOQVHfjGQa1fBT21ndbTMbWGONAyK29iB/H1OD7VreHbWW213W7lXlVVdbdHWDaHCoCSCe&#10;jZbBx71wOs2mktj1IUFGzvueZP4U1Sx1iewnK3tmiLJMZJSdqAElQ3/fJ5GBnmuu8PSt4C1SPUz4&#10;lubO6sWt7iDS7W7Kwm2kYNLCmMje6gbQRgY7E13OkS6VqE6wXEls900koJlVg1wjDcNxHCgsu3c3&#10;YYFcjbmbxJ4oTXdZiEel6JdCOEWqCTf5S8lnHyuMkfKM4HJwaSryloynh4w+HU9A+PPif4a+KPD1&#10;1LZas9/rp1W2WOC0sR9pk3YB83cCGRVZ+TnBWuG1j4XX1uUvfDKQalBGHEgsI9lyjgZ3vFnkkk9B&#10;jrius0v4VaDqfh+7s47iS2uZ7dJJbu7jCeUVILldvIBKkbuTXKaZZeJPCV5JOtpHqkKyqYpEu5PM&#10;RgxBXPViAuQp65qqc/ctFmUqXK9dylbXPj/XNfs7O40pYtNtIo0l1coXuYI1IaR0jz8rgrtC8n6g&#10;1YuPF+peELu7mvNeRdKunheNhZvBcgbiSolRDuLhmGCp5GeM0fGf4yS6U9mmn26alr9+C9jucxxR&#10;yofnkkhVcs4BK4J5GBXX+FvA9xfWtpbeJPGTa6ZY2cte6s9oFMi5kRQjDcQdwGBxz6U/ZaKb0QlV&#10;5G4btHj6/Hzwr4010eFo7ez8N2U0j2pvtVV5pPJYEGZy2PmxztA53V13iv8AZi8V+Hbq1u/Bupme&#10;2uQHt3012jBjIUkvFIducEk465qP4vfso6FqUM0Xhfwub26jYKbiO88z5VTly7Euy4weBkFTzzXD&#10;+HfiX8SPgho8+j3jSyWOjuQP7RgdsR8fNCW+YBhjKqSMDitpQSSlh/mmc6qTk+Wr8mv6uezfBX4Z&#10;eM7y88T3fjrSYL+WEwT2cd1HGWjCqw/djJ+U4AIyPm55rF8Wfsr6L49sjD4bvLyx1dmmeSSW4Evk&#10;mQ7wpQ42qrZAINbeh/HjUdG8GXt5eeHofMuViltfsyC8jILMx2IvKAgoGV+euOhr2rRvFtrP4Vil&#10;1zRI9K1KGGMyWEE3CyPjbtZAVywIAUd+vSvO9vNT54uzO2dKPLaSuj4m174B/GWxjt9Ou79rz7Cy&#10;3V1d3E6ypNJIdm9ZMby21FBVicY96wl8a6VY+LP7E+I2jTx7c20Wp6VKJAXViC8gJOGx0APrmvrL&#10;4iXuuvrmkX3gj4g3c1xav9qvvD8ziWOJEk2MHTIVmDjaVyGwOKwNWju/Etvcx+L/AAjaavYQTmSa&#10;4hszbrHLKx2DZnGCSBnJbgdc16EMT7v7yP3aWPLdByf7t/fqcDp3i7TdWtNO03S/E41qzAjSH7WU&#10;MkSKOdjqQVZd2OQOT3rVvvAtjFcrpNheX1i1/Ibm1TUoYrm2hGPmRZWUPEOM8HApNa+DnwZtfE2m&#10;X2mazL4T1t5UQzJqSJCZSPuIVXEbKVPDK2cdq5j4hr478H6VcWDa5ofxEt7WTz49RtZyLzy2GVDb&#10;ciTk8lfU5x2zSUmvZv7/AOrEyvGNqq18ifQdS8T+AbTUVutIi1axitza2dxBI1xIZyxVVz8pKgED&#10;IB681y3i34/mO3vLafUY7lZlaI2LyNsk2cOpHIyGJ4JBG3msPTfivpSSq2rTXWhapFskIMLGBipA&#10;cSAEhlOQQevy96seIPhr4M1Oe78STyTeI3uvtBEltGYtP+1vGApkKvlGJIk9yvTFepSpxveorHkz&#10;qSt7jOZsrPSNdtRCdZvIBKVWWeKYPleCA27LDHTI4Irp4f2br1XsrvS/FEU2mMVcuyAmMZzlecN+&#10;Bzk9K4rT/B+j6XrENr502kXEIjjJmkDrNNj7yHhcZ6jPGcVJot/4n0XxMJ7S0uLcSSPsksl2RTqB&#10;zui6fjjqa0m5x0g9CacoNe9HXyPoPQPhprUsKWN6ftcqhn82W0lEUeFGw5aPhTgjrzuIGa7Dw78O&#10;9chjmtotMW3t5FR5Z4bqPyEYHhzzuwOflx7V5bp/7R15psPka9HP9qj2owUbZEQdQwJ2MAOeg5r6&#10;E+H3xg8MeJ/s8VvfDTLSaMIl9NMqwxZ5O/eTH2JOG7cV41WD3kj0otLZlTU/DOqaRqVsIUgmRyBu&#10;u2MdvuCfPIzp/q1OBjIycdqoPpJ0i1stOkt7mO8sogbxzve2DMxy24nnO0sByAOvausur2Lxle3M&#10;lj480y30e2drW2e0nLiaQ4DcREhkJHLN/eq1aS6Rr8l5bT28ep6fbwyNe3aQ7mLPtDKofLPu98cL&#10;xRC8RS1PILe9Oralps06SzrGTKtu0ptTOhJwHZj1Xgbh+WKZqtnJosN5d38sLwSviEyq00UKl8BF&#10;ZvvNtBy2Mc16b4X8EaQ+n6bdw6pYT/Z5Xnie8Zi6HPyqqj5VBBAxwM9ah8c/Cn7VaLcyvrEtnLKl&#10;zNaJOZ2ut5AbdHGvA5+VBwO/WtudbAtNSla6ZDptvNY2+hWjSzW/mfb7CLaQA3AlIIKrxztNcx8X&#10;PDWo/EW+tILS5i07wpZWkV/eXTWwVGuyh2xRkZkldiRkkYGcGvQfF63Hg+GzMwe0shGRJIhKzIoH&#10;EZDZ+XG3n1JrDS+Dy2/2J5JoCjzplgYfNyAS64B6HOevPWsYzcXzLc61SjJWZg/Dj9nG7Ph+XTdd&#10;1RPK41CCyspGjAm27U859jAjazZUc55Ga01+E/h7wVY7f7F0nXbqeMvuluBe+QNwAXy3Kng9AV9a&#10;s+J/hBa3Ze5TxLqKzzfv7yG2VlF1KwB8vCkbB145OBVSex1jwzoianp9poEKWFo73brZKJoI1/iT&#10;GCwUcbW/vAknmqdSUnq9zNUlFXWyMT4o+OvFV3f6LBYeENY+xaRd29wdWlto4z5iHaqxxqSIxh2H&#10;PJB6Cuy8RfFyVbC/v7zw9Bda7Hcn7DFdSq3lFYxukYBuG+6FA6d8VyusftE2mveF2t7vwzLdRiOK&#10;VITcLBcXE6jeOI1KhQwHI5OOeK85s/HFv4n8LRXus6aguHLTxTmQQi2iZ96q+0Dec7ix7jAxR7N1&#10;EtLWFzqF0+p0PinVLjwe2rT2tzDJrOuJGl9MF3OoIB2LjovJ5znivnnx/wCI7bS4LeG2mMTOQfKI&#10;wi55JAHfvXd+LPEOra2YbjStPkujJIN7oRhAyk5ZfvLjtx3rzbS/hdqHiHUrbVfGcE9vamQs1u+V&#10;jSEfxblPJ6V6VGil783oeXWrNvlgcx4Btxq97NdW05LRfLNIRsZAxwGHbcex9jXsDa699dC02IZ4&#10;fMcmdmVJfLJAYZ5JIAz271zmpeG7r4eeK/ED+CbW81XSFijkZZ4CShVckKWGHwXbHsTXAn4hp4o1&#10;d7K8DQ20fmO7TJuZTtwoA/hwT1rStSdd80dkZ0qiorle7N/xBDPfas1u1xHNDGgmgEQYx7m555yT&#10;zivSLX4Yra6Xomq3lmkbRQSBI7v7jl02hW67cnOCBziuc8NanpF34bg1LULXc+FWO2AZXZPM2oQx&#10;H+sOO3TuK9r+JNrquiaXod5rl3bxvaX0FwtjCmYpVVDsIGCZCMBWHHzHIrhqVZxahHSx004Qacp6&#10;3IdA8LxaTaSWVqFTT4lE8AuGJli64VecgD5uvYiu0+HVs0mrbYl+3aUowCrZDs2MgZ6nBP59a465&#10;0jWPiPrV1BottNqcUUEZNrOiwrEWVmxNJv4UEr8hG4+hr6F0Tw5DoXie6it47a0s9PsrZLeOGIRI&#10;MZZmVRwAWavLqJvV9Tvpy6LY6rwzos9vLJdTNDHdXOEMbAMkMQB2qo9R1+prhPit8EdI1mM3WiWy&#10;W2rPl08lMxiUcn5M4w38VejaT4hs9Ut3McrS7XIZ0jyAc9P8imara3N88ItgzRpuDeUdhlJ5HPsK&#10;5faOC903hG8tT4sudOh8W28thJpV9pHii3mFu+m20O1YTt2iRJc4KE5J9M1x+i2WveBPEuvwy6Le&#10;Jpht1inWzti7W8sb8yAfe5wSW5xkV91w+D9L/su11i60u1Ms1u4d5VVWjLjaxJPXJ9K8i1z4O31/&#10;ZXUGh6zHBAjI6zAmZDJuJO5yRjkD5SeR3rvp4iLjqt+gpwfN6Ef7Pfj/AEXUlu9ObUYbvWDDOrBW&#10;w5Vl2hsf7IwDjBr2m5Gnvo8seppDJDb25jkRuVeJVPU9sDPPtXxVqPhG10i9fxh4m0C+h1eJ1hku&#10;fDt5/Z92bpnwl0gOUJJGGRuGz1Hf0e6+LMfi7xaPDeuW1xonk26OdN1CVRc6uOFBZkIjZM5JC8k9&#10;qpxvrDUFq7TOS8Q/DrU/GOh3Q0mR4be5kW5eScEyNBt2JgNkBc8qM5+bNfL/AIo+Emp6HctFc2ly&#10;VSRlEoTg+nPSv0k8F6amkx3U5uVeTasCWl1G5LNyFQcZbjpwMAUr/D+1FncwSQ/a7C4gaR4pXXes&#10;rKWTIYHqSBXo0K6prQ5a1FTlqj87vBPhDT9StJYb6BVaJjGWPBBAzzn0q/oviz/hB7XVtMsrJ4Uv&#10;13IsgjdXUHhhwcZ57ZHrX0l4y/Zfmt71p9OLPZ3EfmzbTtAbGWXIPIH/AOvFeW+PPhlZ+Hxpjw6Z&#10;fS3wEiSlRm355j2nv756n0pe155NN6Mr2LULxOB0j4/to04V9LNxE6ZZZW43DOGAPG4A8GvafCv7&#10;UmkaTYNb2EtzotlcyiaRZG37GK/NlQDvLFV5BxyeK+atR0G5vrts2cKTS44QBQO3AHSmQ6HLKjR/&#10;eA6gdx3PvXRUhScUzmhKpqrn0r4V/bb8W+DpLnS4buPUdLmk86GWdPM8sHqgyeFI5x196+r/AIR/&#10;FaD4teGW1NPIi1S3AWSG2yAy8HJU5Pf1xX5vafoJiUlo87VAyQBx2r2D4P8AieX4cQzaxot6bfUI&#10;oiFhZS6s3UqwHVXXK49xjpXBOUH8JvGlNas+4vOhtPtjORHAiiFkcABS2T83oRgkV1ngywRIRfz5&#10;+xR7JLYPkNcScldo/uBucnqR6Cvm/wAI/HXwT8WvHPh3QtU+16Q+v30avaTJtgt5NvyK8oOHLMNo&#10;GAAGAPNfSOs+I4YPCUXjO4k06C8jtBFDby3IitpR5mxQGIwu5uUOON3PFZ8ut7EuovhYusWlouuW&#10;uoPZRXOoxRmKyvXH762JRvMRXP3S2WbHfpXk2tf8JtYQ3LPqOjeKn5Ywzwvp13IoY5UMN8TtjABO&#10;zNeuWca63czJfOhltJPKuIoZvMMMijlVcdSN3X61g3/h671XNiJBFBtyLzbl5YRkBiP4X45HHqK5&#10;aik91c6aTjHZ2PLvhr4/0/4hNfxRQPofiezCefomrRgXESnOTGRgSL/tL0yK9E8FoLeWWBVQLDct&#10;KNp4UkjcMe5yfqTXNeIvhTpPjCyWHV7dbm3Rt0QZMTxPjh45Bh1bAByD2ryyx8X/ABF+C08/nn/h&#10;LfCSTJvS4ne5v7eP7zssoGWG1c7GBxg81tTUW7w08jOre3vfefYdxHE1t5TDaQx3EjkH096z/Elg&#10;ur+GLnT5seS0e6KULwrgEbh+ePzrg/Dnxn8P+N7dL3RtUt76KePeEWUb1bOCMdQc8YNbV7r2o/Y0&#10;hd44yHOUfgqP6mut7HCotM4O4mtBJNHIkkbWEv2SWKeNh+8AByv94FSpBGc59atN4PudVt1lupX0&#10;2DbuEEWPPkB9c58vjnu30rf8OWVpqnxOsdal3ltM0qdY/nPlCWV41DgE48wKkgDY6FhW5fyWrNPf&#10;RSBmYsCcg55NczSZ3xnJOxyepQ2ngzSjFoVrHp6gLJM8TF5JwOu6RvmbPoTXCaJMt7ceY5eKW5dm&#10;Rd3H+yA3XvV3XPEAee609V81ZJR15G1uoz7VMdNhs7fS7mOJmjDYmGfuANtYcDgfMvJ710qleInO&#10;25yGtLe/bmFozllUuVyScA4Oc4x9a7S20cXkVteSXFvFcSR4kbl3zxkelNOlxWenkyRB7xFKSCQk&#10;sUz8pPquK0dI3nw3iGwhSJX3eeJucA8Dbj+tTZxG3dFG28J2yXIhANxuZjE7jBLY5/DHauz0rwxb&#10;W9m7NCkQUYG1eGx1wPSsPT7uCG/t5J53CuAUimUrgHtn1rqn1RVmWY5aOZjGOoK4649ablcycWS+&#10;FtMSz1W4vIwtvM4Cq0fG0ZyfzwK2PEFtMupi/nRXQwNbLNAu04dgxLjPbaOf0pdDtvtkoKJjLfL7&#10;1veKrTytOKDLNIvQ9iO9cz7IfU86u4dO+2z7YvLlHDM2QHOMLjHXINcXeabNp2sTxW0KuXAWaEr8&#10;kkZPJz2IH8+a0Nde5F55dtCktyhjMkrSlWjUt8xHBDMQOFOPqKmsPF9jJdSvKyXhSVoAYkILbfvb&#10;lPIz15/WuQ35Uitp3wx0i2uby0lso5dP1EiaCZ0ysblcFBzxkAEZPbtXhHxE0u1+GXxfltiZbT7b&#10;bLeDz1zFOFyvHuAPw4r6m0DxXFq9pNp4tl8hlKrkj7pHX8O3SvMf2gPhzceLtG0zXFUJq+kh0B+8&#10;VjPdvUMP1roVFVE79SI13SkrHjl3468Ja1cQre6VJp0ssWxrgBTGpz2YfeHrkVkQ/C6DXNRl/s67&#10;+x5RmjEgDoQedyr7/pxXMX/hgF7g2EbeVHE2+0ZRmOQ8kAHnHf0qp4d8fz+Cr+5tfKhvXt5RE9vf&#10;RBSnyhj5cg5I5/pWLoTpr9y9V0Z2xrwlpVWhU8R/s5a7raXLi0t7dt2VY535H3nOex7AV5V4w+Am&#10;peGTJNcyFr8jeYLZQwg7Ddg/KT1wORkd695+In7QOp3uhXOnWcdnpNnNCVlltneSZFPO0MOh7ZHe&#10;uX8EeNNG1Pw7oqtMWllBivUlyZYnAGW55zwO3avUo4jFQhzT2OGth8JUlyw37nGeAPiL418KXkME&#10;Or3En+kMl7pN4flmjAAZNx4YlT+nNe8/sz/tL+IfGmv6p4RuYoIb6EA6VBICZ5xkjyNxyrhQcgsN&#10;wGOeKyvGvwz0v4hxXWpeBRbtK8apMXZPnlzztOQQx4yfevOrz4X674Xh07W10260zW4riMQXsLhd&#10;oC4Mgx+FZVFh8TGV1Zv70/6/AiNKrh5JrVfmfVvif4kar4Q8QnTPEugS+e5kkkWGaNpXCHH3Q2cV&#10;2fw2+MFr4yjDWLG30xDhLiUjl1I+Xr1GT1wfavzYk8O+MtRh1S7XVtSFzBKZrgy3EjeeSclwSfTv&#10;0NbHw+/aD8QfDa8gjkt4S8qlLyK+JMV0nZhjAV/euWWWPlboy5muhX15XtUjZM/VbXdWj1GxDeXJ&#10;cWuRuuIsADPYYPX+VcH4lupNB0mKeXzpxCH2XWQT5K4b6BsH69K8h+EX7TWkeMpjZ28zwMrA/Zp1&#10;4C92z1K+9ep+MtAn8eeGLq1srUzsU3C3SXdFKucjaCQR6f414zThJqas+x3RcZJWd0cNoenahrer&#10;W2oWazWF3LMkzSSL5LIN2CARweg4NemeIZdY1PQrqzkezOrspSDVPI2yQBuCzDoWA79Pao9Gubbw&#10;3d29trNubXU3jW6hikVsKpGCCncIxHToK0tA1SbWYNRe1trT7BCAY72ylw9wzEhjtJOMEY60Q9yV&#10;11NJy5lsfPHjb4d+P9DsrmLSfEL+I5ZlP/EtvSsc4YHorJhSp7E4rya1XWNMuRJqNrqWgXjSeVJF&#10;qFsZ7YkckCWMtnnjtX1RrdqdGdpNO8q+RmZJobcAtIzEDj5WxjJycY4q2PD93caXaJcW0nkLMrIl&#10;rJmTnIIJxjqa7oNfy/1+Rzty0948Ajt9a1Czsp4YLXXrK1V0jkt5POSMdWTJ5jrg/GHgObxBqDXI&#10;tr/TE4liZIjIIGyCSMjPXnk9q+v7L4X6Ja3M1z9juba6kdn3SJ5M4JHIO3AbjnPNdRa+BLO7hUJd&#10;rHNKoEamUHI5zkdW5704KVJ80GE5wmuWZ8M+JLbXZr6zs9Fihvr426y3mrx28UN1dzKPlEjKQF+X&#10;PzEZOBXRaOmieKNCh0K/a3iGhxT3Epjuhc3dy+AdkoVB91jhXGRX2Jo/w30qHTtSSM6dI0wK3X2X&#10;am4Z2YY4+9+NeQ6l8CtJ+GWr+KfEWkaBD/Z19/x7MMB7X5AJF55ILDPBPWum96eu/kZK3PdbeZ59&#10;4b/ZptxNplz5NnqOnXtqLhtNjlZZ5N0e5VzkAktnOce1QeMvgdp+haK+oS6fqPh1IkDW1hCvDMXA&#10;eIPkAjGep6d69j0XxfoGm+EdK0PUzqFoEsLHZrlnGfJR1QMMypllXJOciu2i+FXgXxRodgLrUEur&#10;q8QvLe2d8ziW5bO50JY4JB7Dt71F5N8yk7jTilaa09D4Uvrfx7onifUPEfhu6n1+O2s4mikvoTCb&#10;JWHywiJyc7QAB14xzWf8PvFPw0sxaXvjrwprGm6pPctNe6lomoibcGznfbMVZMkk5Ut1/CvpT4z/&#10;AAW8TeGG+02uoeIdY0i0jaXT59NiiuLiPGAYp+VJXbkh8NyMcV4X4j+DWmXvh9Li20fXrmwt7dTc&#10;aldafJbuJSu91wwJBB4445zXfGpeNp6ea0f/AATCcG3eDvbvsaPiTVfCWq+G7mLw7cnTtOuNSt7W&#10;XS72VJbwwqyZkkTYhKngbctgA8muiufH82s+J9Ja6vIYYNEd4IokXYqKEwogK8BSOw5B64ryTxV4&#10;a8PGazuNB8T3FlY3MCGKc6a8v2VSMqHK88nILetaGm3/AId0fwvBcaZrlrpGsQwKrXbzXIivrj+M&#10;svlspYjnaeaboucFa7+RUa7hU1srWOg+JmtR20V1Pd6hceSpAmSWRpi4zhQWbJz9D6Vwtp4mg1Tw&#10;14etJLkT2ljC86RFv37TMWALj1GOvQAVJHqvivxfqj6jo0NxrVtHH81xc2ZWNwByAMYPfA9s+1ct&#10;DeeIIruaO78JWszyEtJOCLeby8jI3Djd2HWumnSShyvdeaOatiuafNG9npsfRv7NUvgzRvCWo+Nt&#10;d1AmfSNU8pmT55nBQtiMdiSAA2KxvCvxa8RfEr4t+ErCO5i02yk8RQ3UFikeHijRXcMz/ebGRzkc&#10;15n4D8S+EtVivPDkVtdaTM2WjXUyj73XJwrgj5+Twe3Sp4kHh67TXBqUO/BiitobhQxGQME8ds9/&#10;xrm9mlUmpL3nsbqonSg4PTqfQP7Qnja10DTr/wALaXqcT6vqziPU5Q5K2tuE8uOLB43MpbP+8TXm&#10;P7OvwEvfE3xJ8LatrEVpLoWmyLcTxNKJnuBCG2Ls+7jgEknoOlchc31vrdn/AGlapAZpGKuyE7mc&#10;H5ck9SBg19I/BO6sbL4eXy31nJeH+0ZbJXifHyiJS4J9zwfxpqTwmH5IbvccILGYjmlqlsVPjj8S&#10;PBdj47vtRl8M6J4g1+JfssTTWamONz9wsY8LI69QrBj05rwrx1rPiXxXfWN68mpm9aZYYbqAGAIS&#10;MbhjA4J5/IV9TaR41uItSFrHGY3glRo7cRgqh6HIHAPv2r55+J/xdXxx8YrKxVw+gWerLdXrQrnz&#10;IzKo2Io5Y4BPHJ9qzw827JK9jqxVFU4tN2vtY1dO+HWuQeFJdTuPEGv+J7SB0k1C0gLRwKmOVLEg&#10;seOQhyB1Br2LwDY6P4D0b4kahp1yP+Ea0iS1ayvpvkkNvLbfaQqZ6sTJtB9h6VJcftH+B/AWl6l/&#10;Z1pqOrXtnbG606G9tVtYVDMEXIGdu7ORkZKjrXzBq/xU8Wa7F4hsNXuIotO1m4spo7e2tVRX8tGE&#10;aIg/hXzAO5O0elJUqmJi76I5nVp0GuXf+typ4q1zXPiB4jtrvWL671e7vp/PgluJOi7seWpPAVQM&#10;Y9jXvXh6ddO1OztrW3W30eC1QlLaZQtoysThc7sSNkkkjpXmfhLwFdePfFOl6Pp4zpGjxKL2ftEo&#10;JJbnGCWJAH1r13Uba0uor/w/4WvLLR9M0wqdc8ROAIw27CQxOerHqx6nBHpTryTtCPQijG15SCzv&#10;B4p8G6pPqpmur+acW9jYBt4KltyYbIyWQgM2AMq2Oleb6xb2vhpp7WDStNNlZXguZbmCND5nmrkQ&#10;L3yO+emcZFdp4m8Y/YfD82k+F7W2s4tQ4fXplCSeUE2O8MfQMwyAxPAJ6k1w9x4Xi1K5H2qa4+yR&#10;Qboi0REZUY3EKOByee9Z0pON3J6F1I30W4h8QZhvoNQ8P6hqN8bcM+o3sccotI9p4t02bV/g+YHj&#10;nmoNCvLPTdavNWubTzbx9JWC3Q3CwRC53ko0jEszHnIA6kdulZ/ifxRC9rqltYCO4RbKSBJHbYFc&#10;ggEKx6cqOlYGkeIxomkWquWayuERQfLyS6H7uDxnPOPTvWsm+TRExspas6jx5JJ4iu4tX8Rahd6v&#10;qH7sTTXMhcuegVEwAijaeg+tU7KKPSXtr8l5cACK2kUKCpxgAZ9jgEcmrVpolrc6jFA17I7QRNIz&#10;xpvXfnCkjlvQdMAg1Thu1O+a6k+33MRUQyuG5kVhgqOORxiubn5o8tzfls7kV5c2WpafdQX1sztL&#10;dbreFARCqkElV7FiBya2/hf4ctr/AMT6XYzWBuNPuI47hxMrkXIAC7Tt4UoCcg4zgYzUl1pX2vT4&#10;9OgW+vtadzHDpsBEUcEjdSeME4HPI47816R8HfDq+BvFVrd+Krq2tL2G1kgt7aS5SZldjlnkEeQD&#10;swAGYVE6yjTaWhpCnJzTtc4T42+HY/Anx00GCK2iFleWURs3hkYLC0ZKkYY5dgWT5c4Gav8AxP8A&#10;FsWn+F/DWj6lcz6r4gcBzbJ+8aMHCDIXCg8FsA9ua7r9o210z4g+I/CQ0bV7C3vtLkeaTWI2ytuH&#10;2DYzAMu4gZGCD8vWucvf2UvGvizW447vxh4euS85vBc3N8putzMWCqg4HIAHOOa3XJVjCUnZr/gm&#10;EnOlKaS3/wCAbD/ALS9S0Riut3dvAcGeH7NHD5O05O5jyABXAv4P+H9pqdzDZ3Gq60INqtOgijg3&#10;E4wpLDPJHOMfWvQfGGoarHpOs+E72W0julvwk8crFXd8K21yCPlOD9Qc815Drt5Ja3Vza25H260V&#10;JQd6gEKvt16DjrWtJ1ZR1ZnVUIO6O3e08O+HrdpdP8B6fezRgP5uoXsshx3BCY/nVWb4sX3hvxRo&#10;V6miaTpmk3a3VvMukxuAAoX5txZsYOOf4uc1Th1vUNcnk1qSznsNPMCxpJuXMrMuGXt6965LxD4j&#10;t/Dt1aXF2J4olkdRDHDh3lwoGwqTzt4HTrVQjzS5ZK4pysuaLseu3XjvRrDxKbmSdtVjliSKD7JC&#10;pRD/ALXYE44wOOprtr/xvaeGfDNnq+o3Drf3Mg/cwu5chh+6RVXADbl3FjzgdK+fvDPgzxHNpYlv&#10;Nal8PSz7rmXT4reSa4kVm+Ujbn5zwMHFe56b8DrnxPpcEX9saijuIyJLyP8AeONuFKYPBByS5J6A&#10;AVxVqdOM0lqddOdSUW5aHA+Hbr/hIvF1vpmhGbUtQuXkmu3kUtvjYESStyANuQpB9uK9Iv8AxQ+i&#10;adZ2ktpJHPMuYEkXcPLBdWYtzkht4AznjPvXZ+FvBWgfCTVJYRes2q61gTXU2wuhA5+UMMAjnjv6&#10;1V+KN/4O8IeH7aTVHsrbTLdpX/tK6n87y5JAwCgsSSSG3YHSonyykkkVBtL3mcDrN1a6L4P06xkv&#10;p7nXY5DbNBbRhpDG6g4JHKxBc+mcdqv+KfGWlTNZzpq1tfrqSxwJAf3ZEipmUOpAfnHJPHoap2Xx&#10;l8LadHDp1hrlvPpi2yXCak6ssO1VLJGjtjc2T0H0Arj5fFPge60q31LUjcz6tfjbNNa2b7YEJI6k&#10;AuxXGQCMkD0rnVOMZ35Wb8/u6tHYeH/C8GjeJbdYJZEa5kZfOs4RJHaTbSEVSQSSSTkA4A471Q+I&#10;eiaprFysurWQ0ERyxSz3t+qJBIsaCPAweny5xnIzXkGqeNfFfi7W4I/C2uJoGm6c0kUWpjbbSszE&#10;BHldtwBOACF5z61r+E9A03xJM9lrmuya1rKxkXE017LepEQ331LEpvJOQoHpXRV/d++5anPD3nyp&#10;HUafY698QNdTSre0RYLW2jubprd1kgjDMzI7sTgNjlY8HA69ateHPCms69qAgszcusbkiTyDtmt8&#10;5JfttLKMAY5zXofi7xb4X+Engy9trC//ALU1V3+zfYoHM941yMJ8+0sNwH97jA4HFcPc+LYvDvgD&#10;TvDlteW82seIZi10S5aWKPGDGF3BQuT0PHU81xqcmlbY6Wk3qa1jcf2EYYvFFvbaPprSbrRbS+Sa&#10;5u7ljlWCqWdQf7x6dqv6tq+s2Ouwo8EVhOYZkj021mha4huZlQtctNKGKsMAb8FucDHSuHvtAGvJ&#10;5jrHDqemWyLNrMN4saR7RtjZFC7RtyMhPqK2PB+taB428V2Np49u57C20+JpLaG0jY200qEbjcSK&#10;NzuQAwHIxS5FNXJc3B8r1Oh8Q6rp3wy8IQ/2vfwWEgU4cZd3YAKdgbDsxyedvOc18VfFTxHa6rqz&#10;3M9tdPp00ymMXmFuJ1BwwHXZ0wDX0z8Wde8HXHhnX/EXh6a10+w0q6j8tJVVZb52XaZ1Qgsp2jaO&#10;egyeor4subfUfiXrcv2YbDsZreKdtiso9M9TzmvZy3DptzeiXU8vHVrJRWt+h9QaZ8VtduHsLbwp&#10;oiaBpFvaosDzTGTYgwWZ2GDk4GAPatXwjr2oarNNrd3cWutXVnckrcXVgvkh5cBERcZk5BIyCMA5&#10;PNeI6HbfECO/t9F0ixvL63ltxFB+7DFRjaVZuhHXB9celeueFvAkt/4St7VdQ1O+1IXBkuIraMok&#10;RA2soOdu4fTIwa87E01h3rbXtq/mduHlOurWenyXyOxt7LXvE/iyDU7uRr2e3LvJHGgCsQvVEbof&#10;9nt2rofibpWuDQ/tDm20574qEGxdxwMDzAc8Y9M1zui/DrxR4J0Yy32oWnhzRoZXKKLdbm5uHkYB&#10;pC8nIcDA7Adq2b/wvBbTxDRvFF0NXljUtKtu4kA2/KGJkKjg5PA55rzKtPmmpXWh6VOrywcV1PDj&#10;4QXUdI1c2V/q2papBG8s6RKrQwrwp3E4O5mI/DtzV/4caTpcHgzSjd6dNZeKrITy3RS2Mk1xFG+V&#10;jAGdsnXaSQOOtd5qfwp1K2+Ilr4lm8UyarfxwmCGZbZIWtF2kDBDbSw3McsC3vXlXxE1Lw18MoLi&#10;Tw7rdzqvim5dRcxzzbo8nLOzhcbj+PXmvbp1Par2MXzPR/8AA9Dxpx9m/azVrf1f1Nn4p+L4vG/i&#10;iKfSZ9UtrRYGkktZgjSRkqFVmdMgOpxnacqCR1rlY/hbqep6fYx2NjfzTorzz32o20kELrjKrljl&#10;zkEDtz1rc+C+r6z8XtRuYtc1jUdHSzgW1sbfQ7JoIHBcMxkmUfw46dWwefX3a/8Agl4W1GW8udTW&#10;6urOyi/e3Bu5XMrZ4PLluSRkY79q7JyVC1NR2+f+RhBfWE6jlo/68z5k0/wNdadfT315HplpHYlZ&#10;JrIlQACMqNvzbiT05wB1FT61oXhuU2kOr6nYrqElvG+d8qxPLISfL2IN0mxdvPdsjAFe169+zdrt&#10;3qVufDum20BuI0a4ZJfJi3OcqxGN5QLxgHOcV84eK9Jn8Kaxqdhqv2a61iPUmHmQO6vbOjY4yM4O&#10;ARg9PrWlKTqu97fmFVRoq1rmjoGi+DNMV5k8SXmqCYiI2en6dIBMob7sm/5G9gBwa9Cg1zUYdLNo&#10;dRtdI0y0wYP7XaIXCSEk4jjjUDIBxlga5288d6hq2raPq+l6XbLdQafdQi2v/L8j7OQA8kZcjL4L&#10;be/pzXO3+p6PqviDw9p2n6asFpZERSTwqXknd8FnbqTkgVnVjUqO+vXs7W+4mNSlRjsvxV7/AHnq&#10;Fzc+KYYTdQXmnXt00gie5mQPKgYjkZO1MY5IANehaffa7rK33hyTxJC8s0BSS+j05FLbCPMETDDA&#10;Atw+Bkdq5KT4YXfw91GHW7e2lv7WcOJIYWCeeGI2DJB7nP0GK9z074Z6VY/Hx7y9BtbGwiYJFfXH&#10;lee7Rj5UyQWXed3oMYr551rp+9fz8z1aSkm7xt5HgN34NvfFlv8AZp47TWb6J0hfU5C6jy13BYlP&#10;3RjHJ2555NcTc/EbxH4E1PVrWe/SK6jjMdtcDzJI52VAEjRQMkbT977vWvvjxD8LNO8W3dxOsogs&#10;pdktzYwqqwXMo/jc/eGeMgfexXJa78L7Cy1L7bbWMerXohltorqaJN1mGBCqg4GwHj1x3reGK5Pj&#10;jzIqVNza5JcrPjGXx54rm8OeGkk1eSPTVtwVVJGCmY5L9Bnfk9cjmorfTpNc82VE1CWRXRZVaEBF&#10;Zh8qnBy44yfrWZp7anox1DS0gj1C1tmlkKbekofLOpB4XvnnFdRfQ3+qaZZa3DNqej6LNKFOowAp&#10;JcBI1yqKQTgyMF3Y7176pxhrFJXPEnUnNWm72E09XE8ekhGOn2gEkaRYDPJnB2k98MxwPQV6NffD&#10;eG4mvtK060d5iEkJt1KAfLuDFR/wIY7kc9a0pdE8O+GjDdfa5pXvWit7SRFErQQ8b5GLAYJIYEj8&#10;K9s8IaJDqUlzJbXkMi2wMbkyfvJBj+IgcYBGF9DXn1ZNtNHTSS5Wmcl4V+Fun6va6dez23kXywKD&#10;LMGHBbJRlHXjnHTpXI2GkpL8Ytd03w3pttb2FtdqoUqGtvMRQWk2cYxISeuOcYr33wx4U1OW918r&#10;czwWt3aRx2UPmEGGTIy4z3IA6dga5T4Z6BfReNvFuuyeVbaVLcSQiN0DIqIzK+DxxuXOe4rmk0ot&#10;M1XSx86+LPD8nie7vdX3RXVrCvnzahbr5MSujNuj+RhuBKYx1Fc3Y+H7fVII7bUJLuOS2Qy+UvzN&#10;IwI+UvnABzgk8jHevadF8OxePNDOlreTaPYWcCrCpSI20086M8lw0bD5mG7ADEkYyAM061+Fw0rw&#10;hp9pqGrpqmoWwYXWpJAq+f8AMW2SNkkDnp61U69OgrN6orklVdzw/wANXNvc3lp9mVI4byQR3axR&#10;+aihGwF47BiTz616xrmnS6Z4osblxHNbW6rt8iN8YzwoVQeSPyxXCeJr/U/hv9uj8MeHkvrhLaW6&#10;i1GI7FgTK7yVx859B9aw/g6vjfxtaXeqDWhfia5VJNPmDRyLuYZlRz8oAAPA+leskqlL2yskec5O&#10;M/Ztanreh6vc+OLLXtPEckesQXOyOM2zwt5OdyF24zuB696x9V1HxVo1tZw3E8+wuTDbl1cyYONq&#10;oec9/SumuLbz4LeTTp5o9Q1e9dEeOYxvAirt+c5A52E84HesHw78IvEHxOudXvrp7jw/pIb7NBqV&#10;ykk094+cZgOQCowcuGK8YGc1ywmpRUnobzunZanFavpdvqOtaboUNpPqOsahfIJI5Sd7gjPlmNe5&#10;HJb7oznNelJ+yjJraT23iXXLjULi8uY55oNKm8m0SFARHDv2bnwCQTwB29a+ivAHw48NeA4bf7Cn&#10;/EweIJd6ndqpvbzC87nAyF7bFwBW5cPbT6kV0ywBd/lBYkAj2A6Dr1qXVafuaBCCteep8wQfsv8A&#10;gO1vNY0J9Ki020u4wghtEkurtSRz5ectuOOvAFcboH7Ken6e76xb6hrVnosjtHFpF3MrTFRxmXgB&#10;c4wV5x3r688OaYJbi+vrxVmuEmcs+35UVDyAPYDmmWeh2174T0ydIPmkiEuMc4c7s/qTUKrWUXaT&#10;1NOSk2k4rQ8x8HfDWA2ltEtqsVlAPLSEr90Dpz3r1C28CabDYIqQJE8GD5jsNx+tdN4W0BURPk+6&#10;M88gUwaAfGN5eaOk0sOmIWS8uouH9PLVvccZ7CsFT+0zdVbuydkjwe7+FcHjJrvWb+C7uNAMjKI7&#10;GVYZrhlLAhG7Ip6sOSenFcVo3wx0HwZq1xcarDHdFlIs7KeMv9njznLgf6xz3PA9a+0r/SrJ9Pj0&#10;2zt1trK3gEcUMIChVUYAHpXinjHwfa/2nHKAokWUBt5BJB69evUVfvRVkz06NaFZ3mjg9TS41GFY&#10;gjPG6qwScBhGABgKvYYHQfpWE/gZZbhoZII7tyA5kkXufp25PGK9w0vwst3cWXnTRFo2z9ntwFRf&#10;l6sTyTnv0q/NpOnWGqwbJBcXPl5kkRPlbjPFc8oux0yxMUrJHkHhz4KPGRLN5cXmAmNRFtCj/d7n&#10;6mu68Hfs+WkdiLjUbs6nqfAa6nQFsAYUAgcAD0rsf7ehsrmJPssyiX7hYFTu7gZ/rV0fFDTdO0wt&#10;awoZgCXWQ5Ab8Kqk6cdZM8ir7aq/cRzl74Uh0LVdSFzALtLqGAyxIoVZPlJyw/GvHtdulu9dsrO2&#10;RbbTHmZTBChDzDktk4x26g1634j+LVrfwC5vYLBYroAoY0zI5Axgjd0A7ZrNSxOqwWV/a+F7SBHi&#10;cwXV1cj5AeDiNCT68Eg81HM+e9N6FqCjD96tfU4S8v7OxtlkNsqWic7pOc4z+Pap9Bmtp7oXNunl&#10;FhnzQh2n0yT/ACqbUIoLDVcX1uNZ1mZTDbWajZHGOjMEGfbk5PBpNHsZrCJ570LZtbRl7gRKHV8D&#10;JKjsOD1rkxMpKyvqdFKEErpF7xJ4sGiQ21u86w3Bt5bsswBwuMDAPrzXkqfHXxXMiyQPZLC43Isl&#10;1tYKemQAQDjtmtnWvhufEmqaf4p+J+uXmi2GpQb9K8FaHaSS6zcRKCQsiqCVGOuF4J5IrrbPwzbL&#10;aQCw/Zr11rEIot2uZnEpjx8u8F8hsYz712UqXJG+7Z59TEO9o6L8zyzx/qeoeJbeCS71XU9N0lo0&#10;e302BgWMYX50PI2Jxn72cmvCvEvwQ03xrq5udGkLQT20rxtM21hIhB8gLyM4JOQa+r/itqei/BWK&#10;wsbyykvNPumYJpx2z7IdpJZAw5BIPBz04xXmlr8Qvhn4h1q21C38MzLeRy73axhdYrgfdHnxgnac&#10;dCpXkV3YetOhfkVjCpSjWkru/qeGy+EvFXwFuZ9T029v9NkgJGJijRXKjn5k5yM5HtivSIv2w5L7&#10;SYX8WaEYpJoFVLi1IDMRwrLuONnTI5wTXtPjvwR4g+It15ml6TJ4Y8NbyZbmVLdxcRKoAZRuZ23H&#10;mvEfiR8ILey0mxWfSZbdIjJFK97Eogy3y5h53luAxGMZHWumM6WJs68fefbcxarYe6pPRHQXfxws&#10;dRgS1uLyC1KBXjMF+hboSwySQep44riPFnxonOi3dgtxZrYSKdn3Qd49SD1/nXM3nwf02xsYL7Za&#10;TXEIMsK3s3lLIinG08sxY9hjAq7pnw1gvp2bXbKHTjcIDGkAEnlDH+rkwMA9Oc1aw1GLur2H7WtV&#10;VmeX2vje80i+lgkEcsU53fLwVOOua9N8EfF6MzNDJwUXlXfKsPxqDUf2e7jU7Ww1DSJZIJb2eWJn&#10;hgM4hEajJZByFLEKOOpqp4H/AGOPiX41v53tbe2sIY2dZby7ZowdoySsYBZ8AjIA43D1rtlQw1WP&#10;MpWZyKeIoz5bXPf/AIca14G8TanNDqetnTpriGMx3uoy+Tbwtuxuz0YYGMcckV6RrHwUYW0N94e8&#10;RadrCyMW8xbVJkdc5wSpPHbPasHwH/wT40WDQNLu9Y8R6rq7XFvFdSwWkpt7eRmAYfI67gMdVJz1&#10;6VqX3wCtovFpHgI6v4YuYopIdVsdOvXt4BlfkaISo4WQ/e4baa86SjF+7L8P6/I6PektUcJrfhLW&#10;YJZLVbKCQTFfMWGZh+CqRkDjkDNTNf6hFZrFvtNYj5STSrh0eSMA9h95ePUH8K0fHvw7+MHhOWKG&#10;1jh+IOhEq0sWtX9vDerJuA/dupTnoVKkkZORUen6brs2nXT6x4L8UaTqFrH8qLZrcySPnBXz0bkY&#10;7nbU62u2n/X3ka3taxmaH4t/sjWkkIuLvT4g8j2mrBy9kp44mAPHJxuzjsRXRDRbG7tzq1ldS+HR&#10;cORBPIft1i6hvkcOF+TcDn+7k9q0NW8CeKPCUel61q9g9lBexh3jnnMyxpjakUjLkByME+me9dt4&#10;G+IsfgLRzp91oCpZTRyzR5KOYJCeFLFhiNueDjHX2rnqJN9i4XSueVa34D8R/wBrprFndPFMyFJZ&#10;4bjzLufON7TB1/eBW27R/CpwDSeD/ile+CoJLHx9okmh6eZCLTXoN1xp9xzyZXAzE3OPmAB5xXq+&#10;h6XresavNfvo1notjcTrLbw21+9zJD+7ALBtqqyuecc4yOauX8dto6zxavZ3NpomCH1CRSr2bnhg&#10;+w/NFnnODt68isKlOLVpK/n/AF+qZ0U6kou6diLw9qmnavGLnTru0v7Ubtk1tdJIhUjPUH/IrUfw&#10;1YXiqxtIW3tkO6ZJyPvDb3NZl/p0Wr+IpfIlWS6jRY4Ly1lRLe9XbuhzLGOSSfu7R069qf4afXI1&#10;ibxNarFPHH5p+wOz7yDtIZlxuG7p8gOOpNeXKlJaPY9KNWMndblDxZ8OILjULK0vbZZ7QSC4mkMW&#10;RGqYBBzwevf1NcnpPgufRdV0p761aRraR7mF3tyxkt9vJtlOQrcID3+UYOK908RfZtS0a7tNTtYJ&#10;bF9qARM+3ef4mYHqSR0x0xXgc/w68UeFPEl34l0K4/tyXUENhF/a960+ISAjsqyEg7CScArjPfNa&#10;0oKCaUtDGtWlKSbWx5freueLNO+JUOrDxNL9i/tINp7paiGQSKSvlsmCd3LKdx65NeheE/iIPEXi&#10;5bqG9u7vRY5njdLefzWtZbpcSyBlBDqjIuI8/Lz9K87+GE3inR73VtEmsNSuosTKJLa3jlWWVH5f&#10;y2ySSWz19h7dB4Z+J+o6NLPpHiiNvL0iYvBeaJEsC2W9wWS4i2hFD7SvqGPvXXWXOuW2qW6/yLw1&#10;SCkpNvXv/mevfET4Y6NZ6Hd6zrGqazrml6ddi6u21eRJILhiFBLhQDsPHyfdUrmuF0zwP8JNUvpo&#10;LC0MNq8cUwtBdyrDIm87jEpbAO3GWU8elVNc16P4wnWvDOmGWbRZXTyrYarG008xk4ZgpUkAnoF7&#10;DNeHaNr2ueAdYuNLvo5JbJpZYCs0hAXaQGQd1z3INb4ShUlF2nZroZ4utC6vG67nuSaFo2raq+m6&#10;doLLLZokFsdNuHSViBuXzDkoy/MAxIJ4HNYeo+AvFHh3VXsTpsUtxaSrDM9peRDzmmZmjCocbj/D&#10;wPWr/gX4hy6Rd2UcmsxeGIbWCRYG1O1+3QIp3cqVH+sJ4wew6muQfxJd+C/CVy1vd/2/r+rXP26f&#10;VrZv3cIAxbwRHJDMv7xn4x8wHatFFt8trs57qK53sddbx3nhmwuNQ1FbnSJ3JS709dnnbUVyPkYj&#10;JJDDIOB1rrvD9xb3PhpbibdKk0yzAeaWjjVkDBSwAWR0woJBwTkc815XovxA8OePPFGl2+vpeaJq&#10;celrGLm3ZDDLgnbuj2sqgMzZYEH5unFeka9PPoSy6XpEsniG2kQ3TXrsClvIxy4bCEA/dIK7Rg84&#10;xXJicO1o1qzrw+IT22Ld7qysYRA58uQ4M4xggkcEdiCM9Kk1XUIL74Y3lreu6xSX01wiRqXl3JEr&#10;KgA/2ip9gK8r1DxIbppLRQZWXAkaLDoGHfd0/Wuu124dvC+g28F19knuczyoCV8xpGIJ74ASFe4z&#10;muWNDkaZ0uvzJnPwQm80KJdWtGuIthlY3DjKsy5b7vC9jx71wHiTUp9J0+bSbhmntxIsdoWDRwqm&#10;CSNytl2wQMkHjivZptCurfT2jtJ1uHt41I8wlYmYZJbpkjHBHfI6V538TfDL39hqha7gvL+6kSZJ&#10;fJbMe7qsYJwoBwK9ClKMqi5jGopQpu25jfCnxrJ4P1GySUx6vdQRmfyLlT5EUzg7Yzz85A5BONpX&#10;jrWrrHwf8W+MfiIfDukXdxqN3Na/a7039tIFtlZyNqGRiXG7cBzjArm08LldMFxYWrCx01Y7y6+0&#10;TDMrKwU/vPTLDAFel+NfiUv9qW1rp11LbjSLSG38uSPciOAWeTDkkfvGfp2xW1WparzUo3b3Mo0r&#10;0uWq9rFLU/2fde+FnxDTSNP1OXXZtW0gSO2jMlrHL5UoEsE6sWyFYqTtYZ644q9ZfCDxjq2tta63&#10;bRaZEsfmQqkuZHJbhUCZwABnP4VR0/xfrNj8QNP8X2q6dDcabYX9oZWjDRl5trLIEJwSF6EjqTXc&#10;+A/iP4tuTp13q2tPqU1xI8VhHNBAABt3sx+Qc84HI5HauPE1KihzSte2/wDXka4aknPl3W//AA5c&#10;8G/D698UXU2kyTHRdJsNst5Kx2s8Z3JtjwDvc7TwSMdean+M2teAob+fwtc+Gp4nNrG8N/ZxrDlz&#10;yu+MlQVGM8cc+tZx+NFi1v4on1a7itdbjPliO3s1Se4EMRZVLRORtLEndVKT4kfD7xtZaV4jkvrG&#10;6aWwhhvt9oZJjLjDB8jlU6AcAds15VNVqc+aSfL3XfoerUUa0bKS5u3l1PJtCuUa8JvJZdPktSfK&#10;tbiCQNIw6PvPCIcjJAP9a6S4v7y2n1WyjjufEGoWzq3m6GGuomJTIBkUbQVyc5PHeqth8X7zwX4j&#10;u7LRrx5/Dt1+/gjS0iYoBkME3owCkc42/wANeiX/AMVPAniTwQ3ha3u/EXhFhA8f2vSki+clWXbh&#10;FwQxIzgDrXuTj7SSk46f15Hkxk6UXFSPOfBXhubXLuVLnw9r95rWpwC6jh010midG+4WWQBcBQOj&#10;Y5OQa6Xwv8ENb1TxZqcU0UttpdheKoiuoUklhkMa42xrnBLdRnHNYfiHxdrHifR9Mae/tLTTmt7a&#10;0srGNjtSGFFRVKY+8erN6ntXceBviT4q8OaXqGuNoP8AaOm2AZ5b7TppYijYCgyO+7Kjjr0I4xWd&#10;b2mvL1/rqdVPlVnJf18jhPjtO8fgeG0sLS8trizgkbUp0j8shxLhlIzwBj7vtTtMt5NHvdOsDqcb&#10;2xeJpJ4trPC5+8GTI3bV64NVfjHBpuo+N9W1R98/h67QzQ2mnOVgkVosrvZ8glJSzMcZ+Y+1cXba&#10;3prXQl0yNPs08cUsUt+o3xSkcgMOSNwbk9c110aDlh4wXm/vMJYhKtKcl2X3HqZ8TDRrq5B11NZt&#10;rG6+YR6Y8ZAwGBAZiMYPGeD+lcN461KLWbG4s5dKZoZSriaQAtFjJYhemc46dOa5m+nmtmu9MskS&#10;5kvZFzfM5RnQ9gMn5QT+OBWxJavdag0l9E7W/klJEVv3iE8EZ7cc/j+NdtOjGjaXU4Z1J4i6Wxz+&#10;n6lIdMmW5zBDPFJAy+YFDAFQuRg46ciuk8L2l7Bb/abKe1vgkZYwSkIUAZj191H1rO1KBpGvLZiL&#10;WKBntFlcIUkIOSAevcDIrVisRBo9kjTCKae2JkRIyFLYIz0+ldFWScfUnD0pQk/I9Y8LWVtavdXf&#10;9pW8CTLFdTxPIS4UIGMfPYtgceldmbPSoNLuDLq/2ubVbkzXMcNsUaKOR+YMnPzHIGe3WvCZtNuN&#10;LjhhvZoyl6sKySSKwfYATyeMfeH6VqTeK7vU7ux0651CJiEluQUcMxfcNu1geDgn8q8z2Lk+ZO6P&#10;U9ql7rVj0PWvEbrrE+nxWcNvocIVphbzbZDH5oCxzDjzGdsLnOVVSeKua5a6hP8ADXxFc3Wgtp1t&#10;pjPPb/2bLGtosrsGMC4AH3DtbqM9cmuJGiata+DLyBLm1vp7jN5OGmZpRsAZoV55AAyB6ms/xn4v&#10;n0H4VajpUUts93qX2WGFpIT5483eH2k52FCMsMfex6UuRTaUdS3J04tvsc18Sfi/r2ragYrC6vNE&#10;sHYwR3lrKMag8ZymAVwQrA5APY1t+EviB4kivha3dtFqn2uPY8Mp8kvIASZYyDwCevQcHHpWZc+M&#10;ru0+HC/D7XtJsvEPh7TZmvNLvTuE0FwykhmkQg4DMT684ORVfwS5jt9LllskvNqrJPdKCjBADv3b&#10;m4CnoB1zyK6Z0YwgkkcNGrOpVfO9za+GWg/8JF48hv8Axkk17Np0LJDLZgIsUvXYVIOVwM54JOK9&#10;W8YWX9u3Ys7jSNHsbqeSKaG8ljaR0Kj52bnBZh14wOTXMapNJFbWgtxJqOpEefFJp8yGBIcqV8wB&#10;cs5VgAgOc5zWrPrtrc3QmdX/ALQZPs8sszjNuVAdeEJ5OQpIBJxg46VwzqybuerHDU1o9Sno/i/x&#10;F8JtRu7+81JrzSr6OQFZXdWMxfYIoCob96CSyoSq4B5Fd3H+0DrVw2j6RqPgiXxZoyM0VxqGsK/y&#10;xopy0h8rBYjBG3d3rl9Et7q6kZb/AERi12HaZL0xp+9D7so24jk85wCM1V+IDeIBpUum6BrLaVdN&#10;Ol6tq85kMaYCtKrnJwOONwA7VcKsZu0t/wADkqYbkV0r9u53Pic+A9fjtodDg1Hw/rupSMbO1sYE&#10;W88wbHwg7gg5ywGApzisyLwZ4v8ACkGmTzXM7zaRHLPcLaXEq6pe23mNxsbMeSCcbGJ57V5T8L7u&#10;68OeK9RTxL4lgu9RWG3vbS7k0tLye2k81hNGm512CTKkkZZscY7/AElp3xjsbnw5qNtaCC/l0yVo&#10;b+BUMM6hRuWRo2yYwcjpxzisq1OMXZO5VKpUcVdfJnyZ8Sl8Y/DPXft8KfYdPmnW5hlvIkhkWUBi&#10;od+rD5gWyMnFdd4D+PNr4rs57DV9dez169vWad78IsdupjPlNED+7lVZY0OGKkAnmvbPiJb6H8Rd&#10;GsF1OW9soZYFaGZY45Cd5wJO2DynfIBNfPd5+xfrnh+zvtTtJrW+s4XkVXunBiOAQx56qTxjORiu&#10;um6UqdpuzRwVY1PaXitH36eh9DeHvhD8OPF2qKx1Ma5rzo06393ZxIgwRvZbbaFIzuK+xbmrlv8A&#10;s86bJp722jaxoMZDv9iFnYCNMqMv5rIxKsCenIx2618ixWvxH8Eax4bWKXUL3TtLvlm/s64JubIO&#10;qlWDMBxE6nbtByM9K930P4+WOn+Opr/Q9CXw3r2qwJBJpc7SPF5qZXcuCIzG3Tc3sOMVzyjytSuJ&#10;87TVv60KHib4Z6fpdlqNz4us7fRniLpYTtJBPFcvsyEW4UrINxAxuU44BHGa8C0WXw54u02bUBrN&#10;zprr5bm2jkkaJJ1BQMYlbaxC8bwDnJyB0r7Q8T2nwl+MV/bXnijSBpuqx27Qx3DzSJb2p3cEIhKq&#10;xbkkqenJNaeo/sveCPEN7HqOnaNDprxJDJDfaDKscyyKThpNuUbI9h06V108RGKvd/1955k6Lk+x&#10;8l6fp974m8LQXEDaPrLqpe909LmOWWTsWAQsvI524BHfHSq+nQPo+naq9lpMtlJHMpZfKEwlY/Ks&#10;akHHGSCMKOBX0V41+A/irwZp15PpGoaZq8cxKKNTsRBcpnBLecgAbGepxmvFPin8Pr/wlbxzp4U1&#10;bR7e8lVpdYtp4ptPZ9gDogjY7CWyfmqo1Od26ByOmrmPf/DTxt4tEttH4Y+2GaSOMPpjJLH8xAG4&#10;cFOOua9/sv2fvCeh+FrSK9vbiJIjslazAcOe6soADgEEc9Pxr588G2OuafqVzaeFdIl1S7u4mW9N&#10;rdCJRCcAtJvO2RQePlxzWppnxH1HQ7F9P8aeF7mwi0xCC1wskQcJ8w8qUqQQQMYwcnPNRUjN7dP6&#10;2LjONtT6N8I+FfDtncx6daaqsFks2xYG01YjgjdxtccccnHYVb8afDCQeERBpAa0ja5S7vbhbzL/&#10;ALvhCF6oo4+XnOTnFeZ/BDxFoPxTS4GgazCNSYSTXlhh1mgjXA3cqMkkgD1GTXtd/pHiSy077CbG&#10;fUbNgjySW8auSFPzAgnOD9BnFYO8XZ7mqs9Ys8tE19p+oWAWOdLy+v1t7dnTaZD5ZVm2AZKr69ic&#10;5Neu6d4kvdHs2jvNPJk099iSspX7Rj5TKCDuKk5A3AHqa5CfWdlzjUYYzbWqNcxRyRMJT8vPzgZj&#10;5I4xjitjwz8RNO1+d54dXtbxbW1ggidIHhN1cuAzMNpyoX7qnb2PrUylctaKxb8WX8fji8tDb3dt&#10;Y3QhLGK5X7RwD8wKkjH3TggVmSaZDrunLLe6ab9ZY98ktoypPHj7jBx82M9vfmtLWvBl9rOoW9wr&#10;xQXjITcXF3I0iy5ww+UIeF6Z461d0/4enZbq11eWRRV8uETtI0bAfKTkEbCcnHFK9kbRmkcjpUkF&#10;tAGm1g29lEWZ4LtjOABzzIMHd2wa6m41EWukzjTFs0uJbRjdXumWsUzYI/1csMi/dI4JJH0roP7J&#10;h02O+k1DWbKY2MmHuJ7bMcUo2tsfccO/K4/3vauKuV07RrG8uZb+HTpZ4GuJpYeGRDn5kVu5JwoO&#10;f0rPdmspRnofNkuhR+EBY3LXdreaZK32i1v7WdQ4VlI8uVeqE56eg96871a++06mNLt/LSJrlhbQ&#10;PgecFGMKD3OQMHgYzXIeKNWPxP8AiNYy6RqV1a6Fp6AGNVLOZlJV5DgfNkYBP5AV7Z4Z+F2k22ii&#10;6t9YtopIJGYRXFm08qpj5mTcPmJ64BJ78V7kYxopSqPVniVJuvJxgtEbXwV0iO1i33+nyjUriQK9&#10;w05XZEvGzaqkFTwATjGDniu/m8P3GsoLyOxsbHSokm8q0uo1n81i3+scqAcjnCjoDmq9tqun6Ba3&#10;72c+mMbaxzdXl5K8cbsvylckbSTkDAPrxWz4Y8Z3esQG/wBC0oy6RLFFKZJAqRtJjcxQDkDaOuK5&#10;nNybZqqfKrM8a13wdeaass15qF7qLWkJkSy01SkcKYPyqc7l/wCBZIFN8L+HvBN1pElnp2iTRahM&#10;oDs0Rml5wcK+COOOcjrXX+KfE3h+PxSurT3KXCyweVc2dpcecjuAQm0clnA6gDNeY2PjO+vvEt5p&#10;+j+GNRlty4is45ECzrOUBAijUfMc5/PmtE5tO3+RElFOzKOvfCG/ns9WlVVs7m2kJt1gJD2rg7j5&#10;x5Vt2PXC4688d/4X8Darf+G7mSa6Gq3+mzLJFD5DPLKZYhhCwfjZlmBjzznOMV6N4e8ILo1nDHBb&#10;MZbuPF0hBIbdz+8HrnPbtWv8P/Bl74B+I0eqPbh/CE8EkT24ky9sz9ZNpHKfeHyk9c4xXBUxCm7P&#10;c6oUOVXRe+Evh7wxILGC2ijEQIQtGdshcHcDIc7mYEdWyQa9W1P4TWWpwXAjvLu2ebPmTQykuR6c&#10;9q4TXPhzHoGof214ZliDytvMiuDDcqSSu/HcHjcteu+DfEEevaTDOEeC4CgSwyAqykdePT371yS3&#10;1Nb6aHEaT8Or3wTbPFpM9teo/WK+GCec/eHetXw9M13cH7bbeSSCoXdwVHBGfc966zUtQt40IlZS&#10;+PlCn+fpxXJ6HeLJqF9MisygqNucqOe1YuCNFNvcb4n0GTV4mtZwbfTY1MaW0RzuHYsfT2re8PaY&#10;kEcMSwr5csZSRQOCu3GKi8QTBfKu1d/3eUlhB+Vweh+orW0si5to3icFNpI29a52uWRunzRPNPGP&#10;wwi1GVI0dpLd43kYuvmO6j7qLkAN3yDjivk/xf8ACbw54h8V6pbyQ3kGvWQCrcQeYYYo3+75mc+U&#10;ARnGPp61+gttdIIApG6E5VlkHJBGDk9zXl3jfwg1613f6RqT6XqkaNEt3boodl6ANkEMAOMGuili&#10;HDqDipq0kfP3ha+8T+EtJgPiPxHFfx6cGuEfUmMtorMAq+VKo3o2DwGyvPauo1b4s6P4r1aW0tZo&#10;r1rGIo0VkCk0ZUAFZHbAYdDkZxWPp+jeJfDFwFtZfM0ydWa6gt4UVWJbDIowcsxI9BzWTo2lafAm&#10;k67q2gqltve7i+zTMssAZsHzIlwXwNpKsM812wkneSNFG1kz1S0sbnxJp1lc26XcCyAhI3xtkAOC&#10;2AcYyDn1rnNW8JzStes7ebLDHsiSLgDcCc88FgBkY45rqbrxzqsOlLqmh6dH4p0XYqW4tZDHc25y&#10;d2Y2AAxzwDurj4Pjr4eu/Dmvane/uxbXJgisZpVjuEcgY4PzEY3ZOOOKS5nrY1ulojxvxz8J4NQs&#10;vtDM9pq6xCWNolUJIjZGyQDoTjII/KvGrnwhcRM6z7bZkyZCD0XvivunwxNofxL0d1vYIbdY4kcX&#10;lvKAGUYCkH8AMe5pmtfAvwh4j1ODU5LmK51IOT5CgRQMBgAMF7jB5PUmt1KXwvY5JqCs2tT4vsvC&#10;epWkUM0ZLWssbOkssTBJADjKk9ayEjub3VLiKBbhbcovmiMBF3IM7Rnr65+lfoBqnw0hXRntDpEd&#10;0UZnitpYykcfHBUpxgjqMcmmab+zjp+oadDBeWttbEwoFcW5yrEZw2QMZ9jWSnyt3RbUXHc/O/7d&#10;rreMtA0M29okd9dKkJiiZJY2Y4V8ryMHDD3r6l1P4mXHgbxL4pvLi6fxBbHRTpMcRZBBbyyxD5Vh&#10;AG0bl+bj7x4NWv2jPgdpPw0RbHRF0611qc+dZTnerJAANy+YF5cvzxwB1r5k8c+MfEXhLUZo9SsA&#10;8z4JvFlKF2CjJZuQ+D3Bwe9d6isRyqOh5Un7JOT1T6n1f+xF8RLeHw+dK1xonu2d1Ui4zK75DDjO&#10;CcdK+r9V17w/b+K/DWlXV6bfUdbW4S2hBIE6pGHYN2H3Tivxrb4k2d/KZi81rfSfPHPjYYSDkYK8&#10;5yM5rvvB/wAetRh+InhvxN4kn1TXJNDu454L2CcMzRBvnQqeuRxkYPJzmrnhp3baOdV4vS5+nXjH&#10;w9qdl4t0gW66hNbOjbvscW+OVUBCISB8pAPOcccjPSvNtb0/WLa8tZ9Z02XSfs17MzHe32e7VgQv&#10;UAjBxnI5xxXqHwd+Lfhz4yeCTqfhDVpUSKfyXt7kbZIHYdCp9egrmvE1ndeIHje/uJ/NjuFt2ib7&#10;oJB2so5BBrkVO78zpjV05WeO+MvCHhrXru4n0VIPCHiGJlaz1TSlwquPvbgABJnvuBq3p/xU8Q+D&#10;rFtK8can4dk1QyqLaaW2litLqMrwwnj3ATYyGjYLjtmukuvBAtkZYQsweTcwAAYEDJwOMcc0tl4e&#10;S6hkjubdJNOuNqS2t2iuje5XucUnNx0kaqnzK8St4K8bvJ8Q7rwxdT2MGo61pK3umGyjkAfyZGEk&#10;bbyRkq5YEYzg9K1NK1i6hsls3tRFFHIyqGGGYZ6mvMfE/wAH4dE17T9d8N6tfW3iTRbtZ9Lick2N&#10;wu/M1vHnlQQV4zjlsdK+iHS18b+G7fVI7OfTrpv9fZzgCW3cHJjbjB4IORwQac1FpOLIg3dqR5Pr&#10;uhKl5Hc5lQAMzQo3Gf8ACtSGX+0NDhSFTHDLIYZn80jaD1DKAc5IB69q7DVfD7XumXlvhUZFB9D9&#10;PpXEeEY5bXW7zT5MrIi7QWBySoOOO4rshK6HJXRqWG5dTAmk3wyRG1cEc7gRtb24J5rQ060kto3s&#10;HkJi84CLdjoCeBx2Az71MNLGqWxn8uZMHzJVAw4yMAj16VNZE34RAV+1Io3RIMHjI5Pr0/WiSTM4&#10;yewy408w2MMoiE8Shym7H3h06/0qO2uGOtwNctI8QtyoBPyxY6AfU966gaVJcwqGI8zcAQcH5SMc&#10;enINV7HRmm05y0eLlT5JRh93D81ynQpXVj0TwXEskSy4ACYXGO/rVnxifKh3twpyFPpWRodlNY26&#10;fv3twcqFU9vX3ra1V1vNL+z3DA3Kg+W3aT6VlHezMpb3R8yfEm/l0fWpZkkZUkCrtL4U+lcxql9/&#10;aNssyxpFqKoVgv4uJYiTnB7Ov+yeK9B+J/h19Tit51jLASqsq7MkjGAfzrkn0R4FbEW6Vfl2AHIX&#10;1rGS5ZHdD343YfDv4j6l4WvYJPGOlqsO8r9o0hTLGI8ABmQHcGzzwDX0deJZ+L/BrS6a8F1DcR5t&#10;rmPkHjIBI7eoNfPdjp0E86NExUxsoB355HP5Zr1L4fxrPpkn9j3L6RceafOEKKIpTnPzRnjPvwfe&#10;taVTWzRy16VlzJnhGt/D+XRfiBNq0dmrQyqVkjfO5HwFZlPv6Gsf4kfDvTDffaNQiWNpl3w3ip95&#10;tuArDHJNfRnj60uLIJdXelfZ2uHCyyWxMkAABG4d+ykjFeU33jfStS8Uafo088UUkUgiiZ1MauxH&#10;A+bHzZ4runTU/eRz0qtvdZwHgT4ZWcWurDa6WJbUIJWlLbCOewxyeelfOH7T11beEv2gb5NGtLcx&#10;RW9tHdW5QBXlVQzP04POPwr9I7Lw9BorrcPEsDS4TbnnPPB/Ovzi/adW2vPj14tLottdRXcdsY4k&#10;IDp5EbiQk9yWx07Ct8JD3nfVWMMXUvFOPdGx4C+J6pM39nrbxSOA0qqdrc9WCY5bphvavpjSfEOl&#10;+N9FfTkNvZ6qIiYTeuqCTIxsPGC3+NfHfgX4Q3HxK1eTStIaOHU44zcxOzlGwvdWB68jIrrJ477T&#10;WudMmtXTWtLu4be6tZJR5LochiufmQn645ziuPE4SLfNB2Z3YbGyceSoro9t1H4bWul6iyrGGN6f&#10;szRABh9z5l69Rg+1cFrf7L1reXdw9xcx3zmMtbTFGCqOflz0HTnsK0/D/wASYdKtbZI2S2aAOklp&#10;qKMSWAwSjk9cd8jIr0O0+J15aa7ompeIbuy07TBZmK1g0+BnRdzfMzktknj0I5NcKdak3KLO9+xr&#10;JQkj5Oj+Guu+F9Tjj0yG/t5kdgvlqgOB8xdSegx3PB9DX0P8NvirrPhq6Gi6teP4hSSP7VbtpsQi&#10;vILbGFkZfukBwVI4PcA9K6/xt8ZfA+mWsttZXV5qV+i+YLrT7Rl2KF+6zSKNoPTAzXKWPjHwR4og&#10;TW59C1nRricpFdi3hEBeMt8is2SGjxknA79qirUnXjzVKe3UyWHp0naE9ex63pfxTtdf0O21Bpxq&#10;OlLK1ul6y/vLWTcPkk/unpwcDFdFofw2v7wRppYEVpE7bbqRtshYsSR8vbLtz7jjivgqX4g6n8K/&#10;Hep3fhzVJ9t3f+aLeSOGezljUnyS0J43hcL9OD613P8Aw2X4o0N78atbyabLczO8U2jRr9hICdAj&#10;HcmWxkBjjOcUPATavDVfczn+tcmktH+B9X3Pw31DStXkilkQSzOEs5QgCTDaMK5UZViQx46jmtnQ&#10;9HP2Sa3u7ZrKTcBLbrMWyc5Yc4yD2PWvk3wB+1VN8Sbtba7GrjUbExXS2yS5VQjLlkcD5QSMdOhN&#10;fQ6fFIafukFylol7cyyv/bNr5k8RY7tqlDhkDYAyM4NRKk6L5ZKzKhVVXVG3oOipoOuXtit7e3Sz&#10;WzyRQauxmtowd2AD7YxgYPua3tM8Q20/hizgER0u43mMv5JltowAC2Dwyr+IxnvWF4a+KNu9xLb3&#10;zwapciFXivFEghJx8y7VUhMHnJJB9aTw54n07xHcTNti0y4Z9scbyEJO+7JKemccA+lZ395anU/e&#10;TdjK8QX93bRajrtrq9rpnhsMEuNYS5CxMRwV2vhi2ecDJNZUvjyaG2hufB3iC28TWsrme7hgifzO&#10;mAShUjJG75Txx1Oa84/bH07UtH0TwbHotpHDaNqMs7MqqVklGQ3IOMhDkA+vWvBLbx74j8KXmif2&#10;a9wtxLI888trctCzWmNuwqQSedx9DiuyjQlUhzp6s56koQlZ7H3FoA8P6vb6fIRPoGrLEHb7Ou0q&#10;MAEOvKuOuR2xXm3xd+Ct9Y3sWp6PbW+rXM77zNDI9nubByxEJHOAR04JBzXzoPjJqHhfXLPW7G8u&#10;RIsvLEld2Tl42ToAynIr6o+FHxa0P4j+JTAYVk1I2K3PmO+V+9hsJkceppypTppSkLnjJ2g7oqeA&#10;5tcsobU6TqWoaTr0OfN0TW7wzRXu09BI25geeGXg9xXrfgz4oz+KdCQ6jMug6vueOSx1LYMsrEEq&#10;ePMXjhhkGtrxD4Z0bxX4Xms722ikWVN0k0Ue1oyBy6EHKsMDGDXkus+A7XxfDp9tdG+njspt1jqM&#10;bec1sxUqWcSZIBUkEA4J57CuOVRQepooe0Wh2d98H/h5cXU9zPo0Frc3KSJOti/lJM0g5yvQ45YY&#10;HBrm/EP7J2g6jGZdNmtcW9rDHbx6lEd0Um/cZcxgYO0Y4HQ9eK4vVPhhrmgGbU9E8RveWdgogs9O&#10;uLvzi90RtCHecru644x2rrfBnxX8YeGrS4fxpoEzQxQFMQyxlvMA6g55xkjG7NaRrX1IlTnFa6kF&#10;t+zj4w0bTbix8NPpyaZdMZWZp2acNnP7vco9+pNcfL8D72wtG0jWFuppLmYhgbVTvPTlice/ykV6&#10;NYftX+GdSnEUKatb7dsTwfYmkK46nB7A5GR6V6rafErwv4q0WOQa9pWt28ylwQ+xwMchgM/MPwNd&#10;Dals7HOpPqj5G8d/sza1pn2ePUdK0m80po1AvYYEW4D54VlwAfqOT+lc7ffspaodC0+3g1KzNisz&#10;XLQXtsqTWYLAkJLw2372U6dPWvuiTw9oXjyxgvlVjti8tsMfMVOduTkn9KLLwbpUFq1vJCdRSPKk&#10;3n71AB35AGayvUi7xloap0mvejqfA2jfBfQtPuGhupdOXWIboSQXd2XNsgDMUcspwD908gj1qnov&#10;gjxh4Ms79V0W/wDEfh61lN29xpd35tq7bstIq8B+vBHXNfb+oeEdHk8R27+RBALRDG/lqFyHXG0j&#10;GBz37V4/8QfBXguVruzu9F1LTzGSJDYXdxaebzwW8s7GXGMnBPpWUsTOGlV3R1QpU52dDRnylqnx&#10;maK01yA3tlot5JF5FnbywypI0bvyST8oIByWyTiuZ8Eabp+nTXFzca1ZfbYprZpFuF8uVwJQxEeQ&#10;eoBwcY5r6U8YfCTSvEdzFH4U0vUdcaJEiFtq1kosngByymdiCGHRXA3E9axNV/Z21LStEvbubRo7&#10;e3Vdz2xb7TLbRA5dg4GdoOOuSBmvRp16cqdoaXOer7VzvVd7bHnvjfxZpPiq5vQLyBjJJ+8iwEjj&#10;QHMSA8ZABOT3PArN+H+u+HdNsdWkutP03U9Xtrlk0+8uNz+QwbdEUGfY8/lX0V4T+A/g3VtA0xTo&#10;SXzMJJGvRMWW4jZOGiBxk/WuD174K2ulWN1c6Tphu7US7pxaaa5uLdsHYu9mwx/vAdOwrNV4Rj7N&#10;XMvZzcvaOxzXw01zw7pvhzVI9f8AFOnJZavcSXl1aIxeaZi5bYY1X7oI9e9V9Z+LGkeKItK8H6Fp&#10;kuieFbRJrkxz7f384GVkkBJOBjAySeeao6f8D9WuZnuZtBv1skZY9l0v2a2jLMfn3FzlWAyflGPy&#10;rR1H4Zaj4biW8h0NtNkQlI5JYxPD5O/DsDyeR06HkY605zg5c19fkKHMoqPRFT/hKhqgt5Zb2FLn&#10;bHBbWjBWCxgfM2eAMsCcj1FaGrC+l0S3ihulMkMbxsnmbNys3BjB55HP4Goz8Or/AE8xXEqyRv5Z&#10;igNzGrTTPxJu2A4RSp2gdeK727+HepXskdrf2V9Z3xjHlLDqR81+pTy8hAhGTlWBx6nNZupCNjRR&#10;lJ2Z4xqPga6gs7tFmF3eLEjAFiCCME7c8ZJ7dfwFd74T8ENc21zf69bwQ6cYd1rYiQysW65GBgMT&#10;3PPHauw1PQtE0PSbOzuNS1uC9vR5i22paaZQhWTHzOF2H7py2Rxnisy40fxDPpMk51ywGnK7rFC7&#10;m2kJJ+6kRTOOewP61EqrqJWZrCkou9jPhnEGlzmGCQzSDe0UK+Yzjbl13HGBtzxmsfTV23Vq9qLi&#10;dolVjZ3kQwQCSMHdkg4HJHQVftfhr4kvdKih0/VrNIwSkhTzbiV48EAYKqoHUZNQSeAPG+i3Usml&#10;w2uo26BQu2SVI0+QhGkUphtuSflyAetC9lqudFNVXryaHV27X97dDWLyaB4DCbUQadCBEokx5iLu&#10;wqkjqVHbmoPEfjJYPDt/YaVpk+kWFvbMZYUmJ85wPmeQkZGRjpx6Vl6z8NfGel+CnfVPE9xGkBMi&#10;6XZSyR5LnaDk9SQcEjHGTV/QvgbeeKdN23sWoWcNyCqaXZt57uuAAzyO/wAoxtzx1BrhnCF+dzul&#10;2/rU9CnKVuRQ3/rzML4GeNbLwTa2Vte22mXUN/ZPAsa3BZ4pBJuXMC/xbT98jkV0emeJ47LxVf7n&#10;i1GwvJALbyICj2LyBtyE9VBZQwJ4H4V28/7Nnhu0ZrrVbi4gnhtvMmeWSJPOCLtXdtGSAo6gZyO9&#10;Yg8BWWtaQsmoWES6DC7ulpda0LSa9ZcbXaFiCVxyNx780Srpy5t09zL2TUeXr0PN/DOl6n4s+Jfj&#10;BIpLvULR7a1FxcXhFxvkCHIYk9Avy5X04q1aeBdJ1CVbHWpvKaOQQ21zaKAcD8c9+hBzRCb/AMVa&#10;rfWngzw1faPpl3GI7+4mnVGgw4UrDsch14JyOma7Xxd4HNpZwajbX+uW9xYn7LHBuQxlQ+1ZSxbI&#10;VsnJI7da9N15KXa6XyOFUVy6q9jitCsdT1XxZa6XLfwQ6aiv++umA3sMrjBHPTPA7dBXoHiDTtF0&#10;mz07RZdd0qFvNLyRT3EUSEjkF2boTx83Va+ZfirPa6Jrnk6Oz3E8GVmYyMZ7dyPmUbxz1PzD8q8t&#10;u759S3XNxI7S+Wf3EaH957s3Xk/yrf6tKtaUXZfiY/WFRvFq7P0Gv/ixpfgXwrYix8YaSNayZJks&#10;biG738McRlDycHHJx71j3f7WGrTfbLix0O8jKLDi91IoIyQ3KBA52ZXdjGTnnFfLvhDxZp/h+30S&#10;6PhEF9S83ymEgY4U+WxkJHyqTnA9jXZeI/jBPBr0WieDbW0tNPt5AyXMlgnmiZhtd0D9wOM54zkV&#10;yTw9SD5bfP09DaNenKPMz1+bxT4luLF73SNP0y6iaBiLli0zwsWJ3EvjGAcY61x+r+DINM8Ay6j4&#10;uvRdrdrEbU35EzBvvjyYwwWHI6vgn3rsvAbJawvB4gnuLvTrgJd3ciX0bZLNyqBDlhtblCTyDWd8&#10;avib4OlENzPpFpNepG0FvPqUX72NVyIxHFkBRjBLMCT7Vw06rUuW/wB253VI3jzvt12M2/8AHmlW&#10;/h9tStbW31WchbdIo02QWuIxiRmIJIXCgNlQTntWLp/xE8KWOk29tqWsaJHc3Tl/slqj3NxHkMdr&#10;hSNxYnjkY7V2vw0u7Pxr4etr3xf4u0PSNHjAdNJtJPtdydvG6REG0Adcd8V2mteIPgj8P/Cep+GN&#10;Q3aw2vsr3lxcpGb91yNhQKAY9pCsoAFdEHBy5Z336MwfOo80F+B5H4LvtA8ReC5b/wAQXmjwW00u&#10;IdHtIXV4mHLFy+M46dQFyTmu/wDB+jeGZtf1SPQv7IuxJYm4vLyzxKtmE4Ep5wGJ4A655zXm/gT9&#10;nzxX4iD2emfJ4dvlL22oa1blLxIycu4gbhSem8gngYxmvV7L4DeFfhfo0tx5N1fahKTCbmeVhJOc&#10;ZCrjHy5zzz0rDFU0+aSl6W/UvD1XpFx1PHfiB42kXVtQfSkvLXUZypadh5Ua5wx2lQcg8YbOfWtz&#10;4M2f/Cf6NHot4sVnPa3O8eVAoEodiu6SVCHd9xUADA4O41V8ZeEGlmeV5HRp1YtEznCg5I57Edcc&#10;9RWb4PC+EvGdlPNLHG9osazxmRECowBYN2DEBSBnJxyKylpS9zdfoX7zq+9sz6f8U+BoLL4b6nZ3&#10;K28aaVYCKIRriG5YcI023lwSO57HrXhOreO7vwddNa6nB9ikaeJRIgSd5nRAFERPCISVwxGSARXo&#10;fxH+Mei6WtvcreR3ANnLFcQRT4t42IGEIQctnnHUdMivm5ooPGV9Bq2riS00axLy2VgpxvlzkyOf&#10;rjaPTHNGHaqr3th1+amrR+IxPFOq2/i7UrfStUjuYbAebdPbpKu6V2II6DAHtXV2fg2Kzg0xrWSy&#10;fTp7aSaB7Qh2kYfLzxnOSM9OB0rzGy1n7d4mlMqSWQyVP2kdcnng9j6mu18K+L7bwD4uktby0S40&#10;eTbJPapwegO9D2b2HBr06lSpSSpwWyvY4IQp1HzTO8vvib4u+HkErto9omn3GjfYXidUHnM4ZUnJ&#10;PIYEjIXgfjXc/Bf4qarpXhzTNO137JKsSJC32eNUSCU9GyoG4NkE8nJre8a+CdB+JPw8ttU02+tp&#10;7PyXu7PVY03SxlR9w5PAyTuU88V5n8L/AICanc/C681L+10F/cX81omhLMro1qvyuWkHzRu7nco9&#10;APXNeY4KrR0fLJM6m+SousWer+PPDmu64ksvmNcXER80QRuOU6nAP4dDkV5b8WPHV/8ADnwomsWt&#10;rHpev6lbZuLO4b96BjgkZ4wMHnOcivQ/2a/Et5458Mw2HinWFl1vSXNrcQwMVuHjUhVMm7ADDAzt&#10;+vOa6jxj8JPDniPxVeaLqen3d42svEg1JWybIIPlVGOdoPJ5zXPRhGNW1fVRevmbVJ89O9LS6+4+&#10;JdR8WfEPxJb2aajLeRWjWqzRrDjZKCDyQODkDPNYFp8Nte1G6upbh/suoRwrM8Mu3e27sB1z+Ffc&#10;fgn9mez+Hmpy6Jq8dxrXh+0mWbT2ljQtCxB++QASOfevRr7wZomj3cNxLa/O5x5zorHbnIHTOM/l&#10;XtyxvsrqhBJHjLCe01qybPkP9nDXP+FWa/IfiDqFzY6PJaSixlnZxbWs+Q8jeWO7jgDbk44r2ZPj&#10;r4eJvz4S8Lan4q0xFU3l7cH7OuWAKrAjoS/A3ZIHFVfjj4E0/wActpFnYSx2uoLeKTNKu9VBPK7O&#10;5weOlex6PoOm+HPDNjp32ZZpo7ZUaRFAJATaD7dayli+dXt73Xt/TN4Yf2b5b+707nnPh79o7Udf&#10;uk1C08FTwaW0CyQNc3qq6ELnLYXAGBwOvWvOrb4Val8a/iLc+JfGNnIdKjjEsloJtsczH5VjQ4yB&#10;tGSc8fjX0TrWh6Na+ELwWNlLHctamJTFHyflI6Z960/DjeGfItJVunljWJUI2lAmMbt2eQ3r7YrC&#10;VaqruLtc6YUafKr3dmeN638FPDVvY6KLnSwo0tc2ySMWwQOCf7x5xzXkfh3wbpOh/Fe8aWKJIDeb&#10;1EhAABAyP7oGSa+sfE1/4Z1ZbyBYpW2LsXzizB+enXp715payaRod6JiiOAMBlCpsHpnuK4JSqRi&#10;0p3TR3ShCsk3GzWp13iK2EnhlzbBCIzHKCmCDtYEAduMD8q5zwr4B034vXl9c65dDWvE2gX5u9N1&#10;LUVEzzqV3xRzR527FfI2rjletbtj44sPE0P2K2ljkwpBNvsYqc4xiuAt11/w7aajNZxww61ZaqYX&#10;ujE0sjhwrKFK/wAJBwQe/NclODhO0H+n9aEVHfVnvHwT1bX9R8GSS+N57a58VHULi33xwLBE6LJ+&#10;7VEHGAoAzz0xmrniLUbVbh4iYY9yrLvThAOpLMeOhrx7S9O8deKfAdjqVh4x0XRJ7uaRJbY2IWdm&#10;VyXhXduYEFSSBgdeleAeLvh34+1bxXJqesa6PEmnQ6o1hbrqOprMkOD9+SCIqiKg5OTkZAIJIz6N&#10;GHtLuUkv6+S/E5JSUEnFNno/gvwRpvxP8VfETUZ/DWmJ4YvGOnaZPDbNDcuAPLlnjfp85y24jrjB&#10;rqviulhpmopoGlXlpbJpGgC1bTpyCqmV0ZNv95hHFnoexrivD2oeJPC9zNpserJaiyuJJI4LD97E&#10;i4yQ5kJYopIOMj72McVs+FPCw+K2vXWq3VxLLJPKN8uxVjDKoVvkGWBwMDJ7iuhVJKXNJ6dPyM2k&#10;1puWfAXw5TxJpy3N1tNkz+ZavBHtkePGVOR0HJP869j0fwheaFp5tdPWM28Z3K0xKPuP8R9T+XQV&#10;0nhLwidPVLC2dfKtlBck4G5uyjtwK7G48PTSbfJdYsjIkYAjj61k5ynqwUVHQ43R/BF9HFbRR3zJ&#10;AZxc7g5EiuMDdx7Dp05rS8Z6NJY/CPxCZAyXf2K4cmA5A+ViOuB0xn611lveWulCQRzQ3IRTtS3U&#10;s7MPccGs7xHpA1jwnfWeupN9lngInsraTyvkbIIZ+pOCRxihLa4J2kmj4K8Iiw8SeDIbtfEWjaLd&#10;3tmkV5Y38ko8+7iHlwSROpwhxtzwa9OfQfEGn6bFpvhrwxrvjC7OWlubSJEtFdtp2tIeCQecHBPe&#10;vcNK+FPw++GlmIdD8IacHt0b7M16zXEkYxxh5i5XP+wK1bnxXqs9ulraRNH5cW6N3iAhJK446Hg1&#10;pU9lVlqroypxqwWjszwbTPg34yk1CObW7fTNB/diUWV9qiJIJg2drxwCXcp9SwI9DWj4n+EGsaXp&#10;EN5qHjvQPDuj6d5dw39mWTyuyI+SMNtDdSMYr0G1laG6jhkuJJJc7pWYcM7f3vUfTmtjUrG8XUNI&#10;tjFBexCaKRvtEAdD82doXvgYJz7V0e1aVktDNwbd29TA8NfDbQfDWuXfifVY9S1K8uYQlsdXjjji&#10;EQGPMMSjCbuPkOTtHOMmusuH+3zfaYhLNu4U5wABwFXH3V7YHFZetf23NqXmapaXF0XbdiOZcn1+&#10;VgMfSm2+i+MNcv0+e30TSVJjS1jDvdMnqZCdo9flFSpPqU1bqbVxqGmaDbzXN9L5t0nP2GyjM9w3&#10;ssY5H1OBVC28QeLtZiP2Dwcuk2E+BHeanqKCUg9CyRo2PpuNdZoHhO3tPs8CkRiRgh2j5mHck9ye&#10;9dTrlxpmi6e/AeGNDlBjg9sGuiEeYxlPlZ55oXg95dM/0y7my+S6RNsRmyc5xyea6dNCWzsraNFA&#10;Cjy0jA5UAVZ8GRJPpFtPJG3Cq4VTwc8itaFn1CIl4kjGGXCjLcGp0WiDW9yhYWO5kTGy2JKtKvTO&#10;M1G+sR293BY2llF9nkLFXgbPY5JGO5qt4iuJUtVS3tHwVKfKrEovrxiqHh+6S71WSSyx5FqiqRJw&#10;S44xj8zWl7xuTbqjZ1e+bTbNLK1sLi+1KcBlto1Cuy5xksxCqM9yRXhfxB0zxbpV3DfQWdm4R5DN&#10;sk86WI/whSygdMj617Vr/iGKKCSDzQHKr5svmnaoPIx79a89i1y10+ST7Vd/a1bdIjyKPmJ6Kqj2&#10;rjrVoU9GerhKc78yV0fMviH47eO9Zmt9E0u2vtOMrvE01/ZF44mAIWYFVAJx/CO/apbaTxL4L1BN&#10;c1bxVpdroFvFtmiSyuGubiQgAfeUAc8jZgDOOa7f4kfGjSdM1dxLcQ2TeaIEhV95h+XJJQc8DnOO&#10;TXPeE/iZL4m8baXfLAs/hnTJxd31zfMyGVQrAARtnI3EEDGSR0pL99FRUdP66nZUao3k38jsb74z&#10;RaxaieCXUZ7LIXz7lJIFZTxt6A7SfoDXAeOfiI2ratb2VjEkrRFZYY5fN+zzIAoJQp95iTtwSBwT&#10;X0F4E8M+Dfjlrt5qOt2lprcOkpHBaW96MmMvliuwEDoq/Ke5qDW/DfgvTfiYtr4U8L6baatbxhLj&#10;UGYnyQW5jii3bR3PPc9K2o4aGrkjhq45r3aaseVfBf4a69rV6nmpb2lrbS/u38jaySFtzbSTnjAw&#10;etfTtr8PLpI5lmu2uY5OcOnQdQFz755JryrxN8StZ8J6xPY2zac9uFcbYrd5ZomJIWTcr7dw4+TF&#10;eT+Of2m/iloF7FDazW8uniaNp0mild7hM4cKwYNGMYOBmtWoRly9Tk/fTXM3oe7+N9GXwdeLqcss&#10;cTBt6POVXBx0Pf8A/XWb8MPCq+M5Zrqfyn0ppRczsvKTHcCIx0wvqPQV8c+I/wBq66upb9tW8LWe&#10;pXEeoiWNJ7ESwLEueSXfJYZBwwIzXqGlftdeLU+E/h2Hw34TtLXUp4Ga8uXXfbrMXJZ0RWyCx6IR&#10;xmuKrhKnMp20Z0RxMOX2alr3Porxx8a9E+HXiK7bRtBtZfEs5MU2pGIE7iRhSy/O+P7mQOOtclJ8&#10;UfG8sjP/AG/djcS2Ft4kHPouTj6Z4rwXVvG+r3elTahrb21hdPEDDLC8cdxJLzuyC21E2luT83tX&#10;KjxNoNwBKmoyuknzKzzMWIPOTjjNdFOlKcdHYxm6cJXtucb+1L4sv/FWrXGpS3MiTQOIrUxfIPLT&#10;cAePTkV6j+xWfMsb7VpdOiubvTJkjNyw3FVcZDEeoINeHfHu4l1GwtbiSdbiFHNvHKqBA4RyC31J&#10;ya9D/ZWubqy1iOzt7wW9lqILSxltqO0YJTPbOf51tWXLgtCsL/vTT6n2/ongjwz4u1m7kuLLT7u7&#10;2+apNooLcAEhuoAPoa85+IHwR1LU9emu18zVtAaJIE02GVmltHUHcUQ8Mp9jkCuz8GeJLmLXYLK5&#10;RoFYiKAh12429RtxjnoCa9k8PeH9MEsmoW0K28k7iUu2Mq4JXAPbPWvLwdW97bnVjIOm1Loz85/i&#10;R8HNc1W7WY6qNQnjieKyxAsLQg9UKjgMB7V0Phu1sLLTZINSuNQm1S2EPnabcFYmJCkllbG1o8jr&#10;zzX3F4z+H3hvVZbm9m0149SlP726sJvJkkbGASCSp/4EK+b/AIpfCjRtLjN/daNf3+kyRGKS4SKN&#10;ZYjkjEixkMnOSHAIxyQK9OdWU0lLp2MMMoKTe1zK+D/ic2SSa1LpYTTZb9olSyi4lhVMqSx/1jFh&#10;jIx0IxWp8bP2h/h/pXhu616Ca6uPF06JHYyWkssaQF5YxN5kYIDDZGCQc7gNvFJ4f8MQeG7CzPh+&#10;ys9PWMb3cO0aSKwxy4PzPjHzcY968r8R+CNR8aL4gu4fDEOgJcZt1nvr1riWZ1IVpF4AVSFGCwPT&#10;NZU6keb3nZG2KoSn8Cuz0r4Q/tNa98S/iDJpNxqFtDaLCbmdYIRdSqMhT5UYYBc7xw+7aAeDX1Bo&#10;V/4RivNQc61M19cSB7ptUOxiAoC9VVQoX+EetfkK/hqbwN4qnlF/PY6xayMv2uxd4pElDZVjtHAz&#10;n2PpXvPgn4+J8SdL07Q/ia11pniOwmT7LriwvHb6jG3AE4XASTrh9uD14xXTWhUprmpWlH8f+CcN&#10;Lkq6T92X4H6H65pvhjxHpyFJ9PuRCG8q7EyboWPBPUdR/KueurHR9Ejg+13cOkQyRmK2kuJxJ5nZ&#10;iGyDk8HNfKHiXxifB0OrXy+ItJ1HSmtXa2u4DDcTPOMbLdnVzhVUHLFRnPOabbfGrxTqOnrbXmjx&#10;3GgLCtxdXNy8LlXAO0IPUkD29RXJGo562N/qyirKf4HtN94zsX8VHS/C6a1d6tNFI89xoyLeWEhV&#10;9pV7eXbuDcqTnAznNcd8TvhB4t8UaOurWKaj8O9YlZhe25givdOkjyBGpjgYiJeN5ZSW5wQau/A/&#10;9of4Z6NY3N9rerNpOuLOIfJmjXd5bYCudgO5QT1AwMZxXv8A4i1q3Vjcz24LEfI6P8jqw+8p6EEf&#10;5Fdaqctro4pUvesmfAP/AAob4qaPqZebw6NYhi/exXvhjVhPGFIPzJbuUduRn5eRgV2Np8UPG3hq&#10;4GiXviOe6u1tjGINY22uoWxAwrqkwBJPvuB719VT+ILG6Cx21xpNhdCRTcC4TEDowxhl7NjuMVb0&#10;/TNO8Y2jaP4r0PRr22iVlgWW2EsDKTw0TPkpxj5fXkGuicvaK7Rzcri7Hzf8LviSG8Tanpmr6TYX&#10;tuYoZYZVsvJM6lCXkjSNSEfzAevHPavZfCJ8Ha7430vW2tJrDWbUbVt5cMctgYDDnB9Pc1geO/g/&#10;pnh/Tptf8KTtpuou3kJo0qteQ6i2cKkL53I/+zkgAE7a8g8QafrHhjxze3Os3uopq1nH51uujxHy&#10;YIGGPtFxLsZPKBODkqQT1rznGXNe2h0xkmrXPZ/2kbT4f+D9J/4SrVbGCCSKaLTrrZM0ZMc0mwEK&#10;pHzAnOSDjBrx6703X/B1pPd6RI/xK0S7ELQWV1fJpt/Y7cgGGQKYpcjbuYqGIRc5rlvAvhI/HD4q&#10;6ZoGratZ674G0FBrV/aXb7luGVmjSCGYkhlmkm3HJAHlHpXs3hjwVD4b1+60DwmNTk0/TXxPp+pq&#10;RNYqih/ln5jmiyVUEMWzxzXROjFRTWrfT+tUzKM5NtSfozx34ZePbzUPFlqdchXwfdfaLm1tpdWA&#10;UarFkOG81NsZmGQCFxnAI6kDs/hx4Cl+MPxy8Zz3OuJHpPhyx8ieewkBmunuCcwvklTGoXdyuQcd&#10;K6bxH4d8K6RpWry3trpGm6Vd28kxJSU7dQC4cogYpHuRcMyoD8uc9q5z9k3Wr6Hx5rsXhmPS9L8N&#10;Q6Gt4+kmz8kXNw8yJ5nnFQWIIYfNkjI471jTjFuUoK2nyN+ZxSi2fNk/wW8V+A7aRptNnguotS8l&#10;pnKXENyQSFl2tnDFucjHrVDUvDninUdTs9I1ayabW55JIHRbdzd25I3ljk7GXAzuznB719YeJvEm&#10;qaL4yZZdPfS9W+3M6WUshjwp5IJJKSpx1zxkYrkfH94NVstZ8e+CdTtLK/k+TWYb9FvkyBtDKnKq&#10;doPzfTNbqs5O7Wvc09lypWvY8c1zx5a/DnxK/h+8aOXUbeKIzxO5t3jIUkqA6gPz82c9GwK5nxOl&#10;t4j1V00WG5uNWuCZLwpFuiVSo5fk/dGeccV1t5+0Jb+NdGfSfiL4Zt47O5ZRbalaxM5RgrcFCd4R&#10;s9icdhXn8uv614RjgaXSUFrHu+yarDlr5eGUeXuYN5eBzG+T3rSl7SL+G0vXR+n+RnVlGXW69NV/&#10;Xcp6dpuq2N211b6ZcrFCgmDOoUqMld+P7pI69DXv/hHxdD4l8GX9lf3EOoavbWLR2kAkWz37myUk&#10;c447Fm968N0n4ovpF3CF1qwuXv3KTM5cRRKyBlDKyZVQWK7TlQV44r0j4S39jqijS7ZIZ9UvI3im&#10;1G8vkt7dZAW2o6qpODgdh05p4yTcfejsXhIq9kyLVNL1jUVsY742AMUASOex1KGPy85AM3lt+9RS&#10;MHGOPevQ/EOj6taNFFJDZz2btFawSKRDE7JCNxzKBhSc4z/eHrXl/ij4Yz2GlvqWp2sVoVJd47S7&#10;hnilRW+bcwI28njAP1zXNXfjSDVdW1K01F5tQhjBhWG1XeRgDYRuKnAH8X+zXOoOorx2Rq6ig2pd&#10;T2/Q/GT2to1lZ2yZjOxI7i+jEm4nLOFORgd8H6A1ZufDn2zULeUvHMiuS0MTbzMiguWBxwMqQQee&#10;K828N69BriaWdNnnF6qZZmQ5VuQd3GGGR0zXp3gS4tdR8dXFkuqiyv4dNklEslvuTzGXaSq88p83&#10;HSuKa9nK6O+N5x1Zyd14EvfEtteWuivcyWNoI8ym3IQzAghAP4juI4716l8W9L8DeDNTtPDMvw9t&#10;/GutvGZr3VJ5zDNNOxLHcyYOR1x/CCMVJaWmux3F7plzaXEtp96K7uk+9vJHmblIw2QSMDjFWn8G&#10;yaj5UCGG6FnmQJfbpHlcAZkMm7n7vevLqYmSmk728j14Yfmp3v8A1/Vzzr4W6V4asDrNjYaLM6ef&#10;8tvqd2txHbKcbz5oVWYc8Ag4OBXIagl94a8R+IIINJCyhWnsnumMkKRSBg4iGcBk2k7c5ORW74W1&#10;Gx0zx1ZaeLV0S4iE4mUNHgOxkAZTgDOAOR0xXTfF218P32nag0nkHVbqKO2tWVi7Q/e3sGBHbaO/&#10;Xoap13TxfJUu1JL/AIcv2SlhVOlo4/1Y+Z9Il0mSS5ilBs0iUsk7L5jhymWABPU+mcc1DpXk2QvY&#10;rKC4SzyhkRo/LVsrgnZnpkcc9TWJpdgumnVprhri5jsrnP71BtmRWVRk9OR711F1YW2r3UdvbR26&#10;zXMDSLBbysSrYJUsCccY5HvX28uWD02PkKbb95LU5/V9TOn+L7a+sL25nZlVCjkBUXIDY7AYzmt3&#10;wveXXjXxta6dpcM0moSHCRiVmCvnIZmwOAcc471U+F+n2q+OXEi28krWUsiQ31oJUV0G9SFIOM4I&#10;rphr2p6XqUt9JeHSXuJC7z2Q8oEDa+04AB5UY4onOPwQ3tuJQl/Fls3qj1jxNHH8PgdV1bRoGv4k&#10;aL7FcFZoTNuyS208jGT296f4q+KOpeMoNNsrdINO02FQIdL0vfDZqwyS7Do5ye+R6V5mPC1hrvhM&#10;XCa3feeyuWtJgHLkj5WUj5gT3zxXPeFdcu4vDNjHIkkYgiyys5BOBzknPGQa8yODilzXu0z0KmKl&#10;J8trKx3GmaShtb7UZLp9TnurkpFGHby7Q8ZwWyPmIPHqK5fUPCqxX0kcaxD7Gu0/MNr55VeT2zXZ&#10;6b4ZEfhZbuJnu4biAzPJDIXVSwDHMZ+bhj15rh/GemW32ZL2CaWSfYUNugKuSuAg7bju6nHSuulJ&#10;KTVzlqx0u0M1rSrnbBDE1rFOG3GNzj5sY528rmqbajq+lvJabRDHIjp57kylsjDqCTwOB+FWNM1W&#10;VmFgLEPPC4eS2cFXI28l8H/9YrWe60sSxvc25WPBzJZ3AL59NjAAjI/h5wa65XWkldHNF82sJWZm&#10;yaPHr2nRyQ3BjmEZcLFbh1PHL9gDkVrwX2ualepZzap58f2cRRJFtEkYxkEBenTHJ/OtD+z9Mvr6&#10;JbeR9kenxTRrMnlpIGIyB7hdxyO+OKjvdes9GXNtGkLRjKsIS0qYIwwLDGGA5GOKwclJWSO6EHHV&#10;yLd3PdXw/sZImMbwmeMXBdldQuGBBHy5KkEAdq5WNLqynl1dUtILa1RjbCAhx5ikruTI+bnOB14O&#10;a6jx1rk17r1rDa31u91d+XHYndmMoPnLMAM7iTg8c7qzI9P/ALHsbbTrhpIdQsoDbTtHHvjhflmY&#10;f8CLDcOu6s4PkRc17R6PY2vhzeXfinQdWkupZIbnylM8pjYoQDkb3/g3NtwcEDHOKPFV3qeoT2mk&#10;3dx/Z8LXZvZReugIaKMgDOD/ABN1zgk5qDwnpsOleD9Wl/tb+yori4RBdQuZonyf4ycD1AAOc4zU&#10;t1qCXm+8sL57i4CJatJdqjSJLndIC4HDKfL4J78cCiLUpuUdjWScaajJ6jvh9dXa+M9Nt9WhuNO0&#10;60Rr5JbU72ZwCIzIynLRE9SOeldZ4tTT7PWNFuIrcR2c2oxsIbdzuuX2O4B3chTgbgeQOleX6HrJ&#10;0rxPeyG4J+0GKMmIb0cJkkE9CS24ED2rrdS8HW/jLRoy+rXOlSaNbHUFu9NsxPEN8YDByzA7kUHp&#10;3zxTqL3lfRGNJuza1Z6BHbW0aQTHzWgM0kpljjRhbHcAkoJOdhjLKcHgEGtTSLyylv3mtpvP+xy7&#10;IL1ztMW4Bm24B5YDGe9LpfgX+w9AsdST4i2t3p/lRPFjTpN4XbwQwOcnIz2BPSsO7v8ATYPE8UEd&#10;2xt5lljuL8RqI+Tk7oyMgAgruAzzXjOLbaPpVOLjc6m0v47C8Bcx3E0im7uLqOIlTEzER7MkAkNg&#10;7sHHTArkdeGoy303mXMlzHDK28ood3gYbWC8cnJJXA/Kqt1qiaV4gtQEuRY3FrLJZOfniZBxJGzK&#10;PkHIO73xQtw97q8cTb5kY+ckEY83awUEAYwDxnj25zmkoOLuZOSkrdTp/CHh23m+IyW5a2B0pkvH&#10;Yq7yOQRtWUDlWQkEqoGd9c34J0jxrbfFS4v1utPntrOeW61m6mt5TB+8JAiLMoLOd3yrkkY6cVva&#10;J4kvBY3MlzFdTOzpBbu4CC6kVskEqdqk8EjI5UDnGKo+AfFMEmrXCSyQppS3TaoYgZHKzOzIZJnJ&#10;++vln5eQABjqaXtJJSsrkulF2d9SPxr4sm8E6rpyx3Q8TaRNLLKqvudp2BKskKhsokYYAbhyQT6V&#10;xtn+0BqHiHWLPTLyzurSwhuLU28pZg1pMsn7w4Y/Nx055Ix0rvfCmmaJNo+q6vfypqfifV7j7a0j&#10;h0ezhbAWDfnkgYY445wc1S0zwjpmreMNb15rQ6Z4bt5ltZ57a5MkkUxjwrjK4LMw+4Ae5J4rohOj&#10;ytT3SOKrSrcycXpfsekeIPjReWvh+9guLeDX7K2USi5kRI5iHkzkxghVOCcH2rhfiJofw88OaRYa&#10;st3q0OsXUzM+kCy3wGeTBYs3GAvA2gnOaz9W8B+D/DEhAn8Qo11AqtYwxofNjJB3MecEtuJA9KyL&#10;37L4vuprAW8/mGcRqwkVBDEH3FsEgY+UE+maUFGVmnoTOny6LRmnLoHjrREg1jSoLpYdVt2eV1sG&#10;lMqDIUtEx3KpwQWGBzS+Dv2g9c8EXY/4R+yaweKKMTabAwmctgeY0isVOMs3XOMACn/CD4jXfhXW&#10;J9MS+LWaXRj1CaaZXkgEud+0kY25xgDgA5r23xJ4fZrLTNMktrODTdv265upJ18wKFPLSDaVbaB8&#10;3SlpGXK0c9WnzR5lsZPgT4k/HOTVIfEEzabJ4Y1WNJ4NO1K6iXYTklVVmRlOASOQK82+Jn7Yh1fS&#10;79dI8IWdhduoiuWRA4E5fG2TbxKuBn+LJYYaqkXjOw0q5tP7B1qcaZIvmag95bp9mEKN+82usfzL&#10;jbk8npycVjaXolz4i8QvrF34m0W80O9iMVnBeXRlWaFZCy7UXBC9ecDGa7I8ifNUWh5UqMnpTepw&#10;Pgjxh4P8Z+K7e31XR9T8Kzwxs8+oaBOgZrgZBMccg+4Bt+Xqeea+o/h3rem3nh6z0jSPGj+Inc7p&#10;Tq1873E6ZJ8mO3xsVR1xu47muMvfAdndeE1tLDw+sKTqImWK9hi2kvuaaPzFIL4IAOc4wDW7oHgX&#10;StE8UaYsN7pfhqyEAivL6+iQ3tjdxrksoWRVbzOu9en909sateFR2St5Fxw84K8i3Jbxw+KbjXba&#10;bWtGv7m9tNOuswGSymwwBCmNCYwEJBzx65r1218SWd9pt5GksqPu+xtFp+poYpOf9YjnOBzyCQRj&#10;tXzZ8Zfii/gu6srn/hNbbxIdUkErXOiuyl4kl2uJfkARh/tAk/StrwF4q0/xZrc2i/21c65Gg81L&#10;t7dLa7UPlghT7hYfLhhgEcjpUum3H2nQz5lzctz0rWGubPUbzT1ltVi8tjLNPGXEcIIDcEjeMkA4&#10;Y5yanu2tbOURrY6et3YLHJZPa2UgWORl+Viyj+6OQMgZHU1n2fhr4bG+lv47zUrXUJpYnuWeWW4G&#10;7lVaVJWbbgDkqQOQcV30+iebd3OpaVe6bdG+VrMzZ3hkxklfQ469OnFY3Rsk1uYo17Whqtgb6ynt&#10;Hjt2uTcQnfBKByVw21gzEgAMAOhq9f8Ai6PQYZ5v7X8i5W5hU282Z87sYUhBkkjJ246U20tp/CGl&#10;2javqpu3mPkW1vMdqxyA7gHyQcA447kjPFZPjHVRPY6beiW4t7m8i2LPGF8lHDFhvPLbgvIB4z3x&#10;WTkdEbD/AIkeOGklurPSdPguLBWcyTTqCs833mYA8Y6cnpivkn4m+Pbqz0G50i3NvcarfXDypFEV&#10;RmONpbB5YhC3cDn2qbxr8fvFXiaC5tbK4ihjt5Xjmf7DskTbwd5BIIPBO3jk1x/wx8BeI/F3iO61&#10;6a2iv7N4kt5Xlx824gGOMHv34/H0r06FLl9+Zx160XFU6f3nbfDf4Mx2sd3q0BlsoI7do4t8IZ5M&#10;r8xCY5PPY17+fA9kbHTLV4CsIHmAO29Nxj279hbkqOuTjoMVmx/Erw/4G8YNoGu61FpiiCWa2eTC&#10;xO6IqnLj7oOeOMHHGa2PDuka7p0MTXFwpuJwxaWNcwyRuNylckkhvXjtkUVJuesiKdNR0Rr6D8Nd&#10;G08anaQ2tvq73AlJgv4Q1uQw3NtDrtySB0zjPGK5GLwvYaVrslv4blt/7Ue6jjk8OsrzqYeBLJEV&#10;YMqj5hhiMY4r0PQUW5iktrshZVDfZJwD5kExx5hAIK7cYGT3NbWg6VDPrV/PFNELFh5bSiJkkkbh&#10;RgnqMBvm479etcMpTT0OxNLQ4Q+JtO8PvbxaYND8Ls0sxguNKtYZGnzjcxdhncpyCc5OODxXgNpD&#10;eaj4j1bUfEWsXs0MV0kcklmDJJEQ4YXSSEkJxtAUA5zj3rp/idfab4O1CRLVDf6jK5vnuXtUKxRK&#10;54TJ6HDcnkk+9Z3iPwfa+MtBj8TeH9Qi1G/aHF5bkBnuFBBTaqY2lRhSpP8ADXRRq2fv6XMpwv8A&#10;D0Pqnwl4y8H28MNvcas07XDPbfbL6dWkdkO3cXBxluu0dORjtXTTaVZSWrS26+dHHzGzMCOeDn2x&#10;mvh/R9Vs9U1ZJ5rRhexRNHLYW5dZY2UY8yFQAd/fI5yc17H4H8c6lpNrbRSWOqNpkdx9n/tWZc+a&#10;u3JLeYd24fdJ7k9qU6aXxEpveJ7RJb32lGeW22yWalVazaQIsIx1TjjoPY47UzS73R/Fjxyw6hfa&#10;VqKxFYxs8ojDMuSpHzj5T3IxTvCXjG08VQzGSyW6tYbcnzmmAMmW2tuHZcAHn1rh/E3iKyXSofsa&#10;wzRNGYQsp3EPG5DtuB+U7snAIxWXLbToO/NvoztjdzaXcT2uryrfee3+j38MR2kY6SIMkHvkZH0p&#10;3hT7FeabMbadSJXYjaeoz6/hXgEfxY8ReBNZspZdR07XdPe+gRUvy8E1tubHzvgq6jJGcZPHNe5+&#10;FYrHUr37dpIOia85dW0y4dWhkOM/KFJAyOQV/Ks5xStYpX6nS6z5c2mybHVpY0ySOhxWNoWutps8&#10;S7/Ohl6EjGM+3aiz1W31e8vNPlins9WgyJYbhcHHsR8pB7H9KozwMkoCJs5YKT0bA7etcFVs7aSV&#10;rM9KiVbizE6YO45PFcxrlvmG6C8K0Z61r+GrwT6b5QbLIdpA5qHX7YSWcm0chTWfLeNxp2lY+f8A&#10;Sb66j1C6lmdZYhJjyxx0POPx5rn/ABSn9najZalZlYJluhKLiLIYP2PXn8Oa6yK3jFyN4JLSPjn3&#10;zzWT4y0lpBasUVY1YfvFPTuAR/WueFSdN3TPRdOMlZnM3NpD4gj1WbW9Sm0qeKcCOPSQ0RmQxjMk&#10;qk7ZNxPRcEjJ5PFcRD8LbN476DRLS3kki3NJfQOz3JBO4FnfOzjgqwrt/EdpDGpu048xNsuWwjKe&#10;gYdz/niuBsL3WrUxahpV3Pb6vaSPH/o0hjZl6hWAPzD0zmvWoYxyVpHLPDJaxN3VPGOn+CdMWzk0&#10;m9jtWjWOW8itCiiVmyqMAoBOQPmHFcdafHIx2zC3uMziUqxLHAPQ9PpXQt42F3fXOpeJIBewm3EM&#10;TWEAW7t3J/eO4yFfj5egNZkHg3S/FmqxvYXMSuyeeZIHQiIZwqTxkfK2QB9TXqQ5GrnHOU3KzOn8&#10;H/HnXrdI2i1GW3j8zc5ll82Nl65CH3+le2eBf2hLnVZLi61mGGKKFvLgkglwjjuShzg818tap8HL&#10;O+nlt7W2e8mEyuWAkj24UjHykcZ6j/Zr0L4V6Jdadsgh0H7ZZW6KLhL2Yos8wAf5c8k/TuD6Vw15&#10;KC5k7nXSpc+kj7ZgTTNf0QW2q28N0txCRPHMgJ+ccoPTjivkz9o39l/SNE8BXl7pBu7q1glkuDpV&#10;zOXjWFs72jPVXU4PGcivZbj4iWiyS2FjHcJqMUayEPGcoSMhcNjJHqMikv8AxqNV0GKynYTXV6xt&#10;k3oAeT87tj7qgZH1NVRxDi1Y8+rh2r9j8lvEHwzMMv2mBzNHN0kUY28DIx2PTiooND1XQ4IfL8yZ&#10;UZlMciHGO/8A+uv0b+NvwKi1kWFz4e8OafpVxDI0ri0iEaXauAPnx1bAwWA6qDXzb4g8KXM90LO7&#10;0qWMKNqyH5QQMq2ff1H417qxfOvePJ+pq94HjnhD4q+KvhbrkOo6BdzaZqD4LNE24TICDsZTwwz6&#10;19g6b+3xo+reGXfxF4YEGtZ/0f7NMGtjKpDKfnwYuc/3sdsV8+eKfgnrejiGZLKSSzPzowQnaCDg&#10;57DpXk/inT7mzIhvUa3V2EapIcgjI5z3/wDr0WjUaaK5ZRT5j9Uv2eviX4Z+P+jT31pd/wDE4Vtt&#10;3o0xUSw+6n/lojDow+hAr0Dxlp9h4cha4vXtEsY4i85bCGFBxu+mflr8tP2afiVpHw1vtUtNbsbi&#10;4sbsC4thbyGKQXcWQqeYCCiuGI3AjBx619WfET43Dxp4Z0nwx4f1C4bRJVg0zUNQvLQpepNI5C4y&#10;SCMtGGI+9ya5a0FzWa0NaXMtmP8AGXxJ0XWUuRDrdjbnTgZLcWzMqu4GQrhsB8jPyjn5ian/AGeP&#10;jO/jPxJ4y0GxeS8uoZBqFtDIfNZ4XjjEm0jgESjAz/DivmLxvoOteDvEculx6vBrtpLMgMdndFom&#10;bdgbkP3ScEe2DXrOveT8IfEmm+Jvh9py+HtXjsJ7S/0t3LykyjHmxOwAOG2sqk4PNbvCR5Pc3MnW&#10;and7H2Fpd9qFxc+Xe6K9vKpEcjSzRAqucEsu7IHv3xWH41m8KWHiRL2PWbcakgMLBuFYgc47H618&#10;f/ADx3rHjT4mWXhG/SGe5mS7uDqF+jfaD5cTyncf4vu4yc4zX0Ve+G4r++tdsGSmLfMJDKzbeOfT&#10;3rnjFwdpHSmpq6Z7LohtdZhgeGRZ4+pAIyWOcKfaqWpRaJpV2ix3MQu5H3LH12IVyenUcDH1rhbf&#10;Rb3Q7YJp91ct5d0XleKXYI1A9e/JHT0rgoLG4Nyk9yYJ4pf3a3Cxk4IG3Jx0xjmtYQUru5k3Y+gt&#10;Imtrt5GWQHccja2S6DoSPrmupsdAtbWzZJpVF0+9iVbJOTn868g8KaPJbIViURySgIwyVA6AlQeo&#10;Jx+ddtputKsRglSC1uvmfeoBdn+vbpyKxlFJ6D6HSX09tbSWsKSr5gGEVjyfU/hS6pGL21jibImX&#10;LJjjafUH1rl9AvbbXNXR3LOLYFo5Igfm55xkciuwiuVkdVc58uQhQwxx6VhJWLi7aHz/APFW58V6&#10;XFJb6cgvLckO4wBKADnIH8ePc1h+HfiZb3CJp17HDa6tGp3WkqtFKWIwCAwzj+favoLxdo9vq9pM&#10;0arvA3BQOo96+bfFHwf+3ai92Yt1wg3xzlyrxD0Rhyv0FEWupvrJaF20mazkRlClf3heTGCp3evQ&#10;/hXoXgScaOlz8yEONwY8hye5rxXRB4i8HailmMa7asxV7W8I3LxyEf6etddpfjW2GsHTrWG4hnkC&#10;yNbSQsPLPpnBUj3BqJRW6Nbtq0j2jUPElzPpcdoJFC43HcBnOcgdc15n498T6Dp0+m6Xr2hafqg1&#10;CVYA04CEDuVbHBHX1ro4JoLy3CMpe4zy/Qg+5rmvH3w1f4g+CbyxuNYW3uLWYXNtOiEhTjBRiORk&#10;d6uNbldmccqfVGf4q1K88L6ppKWOsoNIuYmCf8JAr3EcUgIARmBV04zgknpivk3402E/iT42a+X0&#10;dDPdzQ28xtm35ZYY03Rk87MLk59a9n+H3jyG41G18N6zetqukSP9mZZYG+zADIY+ZyHcHBGQD15N&#10;cF8avBreCPijJZT3ZkE9h51oYVdWKD5BtUjnBUhj6d67cPVbvfexy1l7onwM+GOvXusXmqafc/2Z&#10;LZJ5SylNrTI3GVPp8vJ5ruviZoNrY/EWO7n0iPVF1jQ/31vKoWZrmN1UukgweQ4xnpiu9/Y98KX2&#10;v+F9d1AvJa2s2oeXBO1yXj+RFzsjOdhDE5x1zz0r2zxF4EXVPE+gtdbL1IYrqN3kQfLlAR39VyKK&#10;k/eaZVOySZ8xWXwl0Tw/LpF5Jpeq3d7HIySWN4VuHjiK/K5KoSHH16VX+Kngfwn4Q8OvPqjfZLkr&#10;lYUZvOQthgGwBxjtivpHxTrdl4VtJFgNve3ku+NleX94WVc/N+n518Q/GL4u6p4puL6afR4bu0gu&#10;GEZjRpGJVdjDcvAQY5JrGNF1HdnTKrybHJ+LWi0zTli0DX5zfGMTfZ1UPAeQQWbHA6k5JrmIfiF4&#10;i8PTWy31208DgvbyQSNsXPGQrdu4z6dK+qP2L/gH4Q+NXgLxveeIv9Nu4ruLTYLrTJ3jW2/cCRwo&#10;Pyv98A7gQdvHrXbeIv8Agn94Wh8YaF4hg1fUtQ8OWUkZ1Tw1qZV/tECZ8xYZIwpXOAShByAQCK7Y&#10;ypxvCfQ86U5SfNA+Lr/4rHxJJe20ttaa3qN7ALKG4itFN1CAMbkdBgNznODTLX4N+IpdDvLaLTpb&#10;a2MAvptN1CGS4vFiYlUkERCkAsrcgdDmv2E0jQ9K0K2iXQNO0zSLFbdFtBp9qkSlAuRgqBxtwK84&#10;+L3wmTx8kep6bqKaX4kFs9rby3Hz290hBZY5v4gAxJBB43HIOcVzOq4r9zGxvTam712fln4I/Z21&#10;XxBMur3mo6l4Qube4RIrG1jb7QFOMTF2I8sc9Dk+grv9d1jxbrN+99reo6drFno06ad9t1JPKjuZ&#10;gCwUG2eJi4RSWLYyBk4Jr2Dwtq3iu80/VD4g0oNZW7y29/paMVlspoT5btJgBh0BVlyu0A8VzfiT&#10;wR4YsfCNxqOoy311pgeV01CCZPMtixGwCJBhiRkGRgeCMkVyyxU6lXlq/da/4nqLC0lS5qW/c8y1&#10;j44/8Isbv7DL4de7ikRoxpUNxaNJknzE3ySvuxn+LIrp/gr+2fE89xbeJVsI5rcr5Mtw6xSR8bT5&#10;bABWJBJ5615F45+FcxvZ203yLyDyVuYJY5AxkRhuHy44IHWtDw1+yL4l8TpaHWbCTRGvVU22sysn&#10;kqSCQsqDJ2njnjGe9d06OElT5pu1+v8AwDzIVMSp8kVex9Y+IraH4pw272ut2upaXFI11HKeQjMu&#10;NjqOCOfvDuBXz54q0PxJpWtzwPo8GpXcsJgM1oYpTPECVA6hwcjaemOTXLan8JPip+zszX0M8Om2&#10;j5gNu1wZLS4IxkIScEn0GDWbbfFbVLHxBD/wl2h2kN8VZ1ukjZkjjcbWZiSWyDtPXgjpXFQwzpJu&#10;lJSj+P3HdVruaSqx5ZfgNttCml8RW/hfU7S8sUsk3yW6RbhaljuRXYnABycnrwBX0z8JfAcXhG/j&#10;1GwsIIY5pDC9zACzBMc5OT09OleO6V4p8OJ4R1zVtM8QWcniuSCVjqWp6wIiLcRktDHbsv712IKj&#10;IHDcEVb+HXxm8O6bokWoR6p9mvp8GWwWZkNu2OqHuM56+vOa2xHNOn7qZz03GMrSZ9tQ+N9MW3sr&#10;aefEcw25z8m7HKluOa5mfxD9i8SWsdr+8spg0DwoQxdWUkFSDxwGPOMZ9q8ab9oXwp54m1EZvfs6&#10;tDPcoNjsw/j2Ek8dx3rufA+teGvFesvf6TqNjJ9rQD7GmcoFBHtg4Jr5OuqqkrqyPbo8ltHcm13V&#10;dJ8PpdNFqU0VrZLvhnlCs52fMWOBgnjAJ5qxbeObLxBDYz36u0VzGLiGOS1/dqMcl+flznI5pPiB&#10;o1zZw6LaxJHaRTO0LyW7t5ZctmNpMgqoAGAPU15/BqmpyXetyDT7mwmtp5bOSSGDCXEuSN5A6bgA&#10;cj5farUWldCm1I9g8J6t4e1fSrjzNIsbm8F4YGkjlEWcqrbS/U8MOfermheBNB1m6vU03RV028hm&#10;MKywvs5XnHzAjOP4sc15L8NdTbUvPs5FC7mZhLuIwVbBPPUjaFyOOK9q8HWW/V2ubea4gOF+Yjcr&#10;MOM5Ax0roUnL3ZK5gkormR1tn4F8Q6RBemxv2neSHyxFMinGecKV7jrn9Kl/t3xj4btrWG90MS+Y&#10;0itFHMNoGOGLngD25+tdNP4lnsIDcA2FyuFBfzirk+mNvsc/Suc1b4iapqWl3KrpanzJlSIxzByq&#10;5+boPStORQ2k0Rzue8UzivF3jEWdlLe3+n6ppl3Lj7OsCrIrjvuAXkjrXm//AAuV01m4iVrHVPJi&#10;V4vOG15GzgRbGIAcYJ4IHFe1zXNprNlcxW4ks5IHEZjmjZXkYjkjHSuK1vwpb6hpqRO8gR5FZ1ll&#10;HJB43DGSOxHpVWm+twSprfQ5u18b+P8AWrlReeDJbSyiO6RraNlAVTkHjIORzleBW5D8RbW/hvY/&#10;s00FxcrLDFa3DNC8hII2kleh+vQ1BZWd34IkW40aJDF5hMtk7MYnQ9AOmDnof0Nd5q3xXv8AS49M&#10;GleGIddintWM/wC/RfLxgFCrcc9OaauvUTipLucjpPh+28N+CtG0BZJPEIEatFbWcwmeFySQhZOR&#10;ECMK2e/NcL4y0dV1OytPEmpXWgWuoOosdNSFZBK33mZQ5+bGeo/lW14k+Nt/dQazYaf8F20+/MbW&#10;lrqtteWTFccj5dwYKCc4XOfevDvjH8VvF/xAubvQrLwdcaZpgi+yq93CksmGxuaMgERk9iCCBxmu&#10;iNCVWWv6GXtFTTRu6h4V1PxB4shjh1L7RDp6xQWH2q+ntFRgvzOsedgA7DH0rqtT0ayufBMmnXGp&#10;nWb5VzJpctw0sOVfK4kjYEDcvuMdRivm630L4xxXgSDww1wUURsbWcbpYxyN7MCDzz1Br2LTPGXx&#10;Y8HabfW+p+BL+9gvYdhbTZInuY3zn5imeMdAowMetXUo1IW95P5r/MzjVT6P7jrNN0rU9Z0mRbQW&#10;NrJLCrT3gjdZRxwIwuM/7JyM+1bt5YWOpJMk8mo6lLb/ACStPILZmK4+bB3YI6556Vxmm/GmTRPD&#10;U32mz1XwmkLRyOmpRS7vlB3F3fbznJ6kcdKxLv8AbG+H9tpV3cGaPUJmvfLX7ShmaWM/fcoApBPT&#10;IPHbNcXsKtT4Yt28juVSK1k7fgemfCjwnqSTpYaJq/iH7G+oSTzNCI7mBEZ88SSA4VgQQfXPSvoH&#10;xdYJYavIPs4upBaM0d5dBCxO07SMKduGHoK/Orx9+2rbarqi2/hvV9Z0XSVLJs0rMJlXjAJZiTjH&#10;Xir2h/tbeJ9WcLaePNUinjCtLDcWfmO4B3EsdrKePXpXRLCYiEeaUHqcyq05T92S0Po3xCvijxBd&#10;peeItI1G1tpFDmK1JlgbHYMDuVcjnI7msFfirI3/ABJ9A0u0sZ3mAmkZ5PLf5vnUYYMAcDB4GM8V&#10;wPgf483XjmbWBr3jO3sdPtyjNealCttG4dtoVPkG7PoM/SvWP+Et+DXh/SIrnWPib4auZ5/3iW+m&#10;RCU4IwM7VzvGP4sdeleY6VVScXBnrqvTlBXa+X9fiXPGM3jrxh4Ssrr+yNJv9WgXybPXtOtYZZLd&#10;CQNyGSXcsgxjBVhwaPhv8HPF3iS1ns/EHj6/txjdFNo8ItZSx5KSAYV3XHzEbRgjvzXmFh+058PN&#10;E+ILX9hGZ9DfKot3bLI0TdWkjBJxuPIVemeRXtFn+0h8P/GEc8Vt9rvdPyI5pYLby1XK5O5DggHO&#10;M55NdlP3I2qR+9f8A46l3K1KX3P9Lnzx4n8IanqPxN1tPDXjOfyxE2myXGqh7uSVt5XKFjhUIB2g&#10;FuT1rq/Cf7NeqXmpQDWPiG93aLE0IijVYnt4z95AoAJBUnnPH1r2TRfif4K8P+GbJrC1vb+eH5Zp&#10;ItO8mND5hCHyySR6cA8c9auWE2g+NJJJ/DcsUuoRYe7tbWVlDq2SxjEuDn07HHaqnUlNWgl9yv8A&#10;eJR6zv8Aj+R5Tpng34c/DnXFTT5tcmtdPjk3K4kYM4+VvKzkB2LD5uOFPrXCfE74o6VPceIAmpwS&#10;2NkwtY3aPLSyhASpAOWwewyeK9W+IllrKTRQ2kFzcQ3MpmeW/YeXaIMDJ2qCpz/BzXzj44+HmjaT&#10;eXcGp3Uc3ihbg3sVtpM/zFZsZJTacgDPOeMDiqw1L2k+ae461RQhaCPnOTVBrOpCaeCS+vJZmllj&#10;kbGF/wBk9S3t9K77wz40i8Ra8umw6abZ44kjtbyZUDZHBRm28r198967Twx8JPDt14Zsde1HV3tp&#10;L+/mtLdkAWRJFBIGDjdnaBkYGT3o0HwJFq+iCONop9WbeGjd2Z0AO3cF4x16N0xX0NSdO2i2PDpR&#10;q82r3JNR8MXK3SxabqdxJ9mt7e1eKZVkjc43SBX6MQ3OBz1HeulXwD5GoERSjSnn/eSTGPfJMdwB&#10;wo4ORnABHua848L6zeeBPFMltpOnXHiC3VftUMV8BH5c54VoyMlk5HA611fivxj441fSbO+WzXTF&#10;v3806i+8JCwyojj34IY7WIOB1NcdSNW6irWZ2QdKzcr3R1K+AvH2uTzLoKWemufvXzb5CsfbhvkR&#10;unQk0N+xx4h11J7zU9XSfVSCFubht7K5/vAnA74rT+FXxM1/xZZ+HPhk+l22o3OpyFrvUJ7hyltb&#10;B2b/AFa4ywQED5uuK+1bLQ7XSLdY4/8ASZIFObi55IAHPTivMjKpRdtF6WO9qnVjzLX1vofGfg/9&#10;ljw94bgu5/G1rGs8BaI3iqI0nQYw0bZw2c9hng17v8P/AIbfDW98Ny2GiWGkXMsrqzG2hUzbEbn5&#10;2AbPHc1xfj7QI/HWp3kmoGa4icEw5dsQnPDIOhzVb4A+E4vBXi7W4op5mkt7KJo3mk3KG3HeNuMB&#10;j7dq5amKk3ds6VhlCCSR9CXPh2w8Hww3l9rL2sPleW2muEnSaNQ2B0GCPl54HFeDa1r2oxa8Itbf&#10;ezT5iu0QCMoxwvAzsYLgEd8kivU/FXiuLX7Sz06RpDFBKu6JIztLdgR37Zr54+MXxB8PeFN0esaz&#10;biHey3FgmTcXG3qg2/d7gnjrwazUvbtQgr+hUYOinOeh5/8AEr4nWUE6aTppSeWKRxNdljttzk4V&#10;c/fbPPHHavBvFvjy60qKCC1dSwkMjPKwZ5GJyScdT9e1cnaW017PPOJ7loyR5QeXcduchfU4zXQ6&#10;XoFhFme8Ek0o3Eqi7yCO2T0/WvpY4Wjh2ub3rdDx5V6lVXWhteBfEOueMNXTTpJvstjM+ZpZOCV4&#10;yFBGG/Guo8ZalHpPh27fcbjBECLH8q43cOSvAzkH86ytE+JAt7G6sW0OeYlRHD5s6hYVH3jjA/Op&#10;W8Man4x015pY2WzDb4ETnMbYXHoec8msJQXteaUeWKCM24e7K7OVurX+27pYbWZnt0RGBbO6ViPm&#10;JbrwelaFxolzG4k3NJuwhJOSABjHOea6DTvAtxYzeQnMihT8i9s4z7kd8V7H8J/gVJ8SPFen6bNO&#10;sEXkvdMyTANOikDCHucn5h1ArOpXUXyrYSoya5pHIfsw6/4107WNQ8IaLYHWdF1Xd9rs2Uk2zuu3&#10;zkHGGAwSpwDgc969i13wzqnwT1W21LwyZLq1Ro7K/wBIkYZvsDbx/wBNR1DdCSR0r6K0rwz4D+Hm&#10;szXGhrplvqxt0trq9HymQjuOxOBt3dfyqt4pWOz+1apFHZ3MioFBAEksoJzhTzg9ge9cVSSqTcv6&#10;Z0U7xSifKfjC9srTxdpHxT8HfaJJI5Vj1qygUxySR9xKh+7Ko7dx0zX1Z4I8ZaF400tNS0y+a8sL&#10;pVmhubYOWVgMEEY4I5BHtXkfxC0tvFKrrGhIJr+OAreW65VbiEdUlUAfOp5DdV+ma8I+CPxH8SfC&#10;v4na1pWlabqGr+GLgi7ksFiIkspj1ZQcHoOcZBGCPU5Ok6sHUi9Y/iv8107rTsE5qjOzWkvz/pH6&#10;B2EN9eahc/acJZzIqwqxyX9WJ7Ejj2ryD4reM7/SvEa6HF4e1FJXKwQapfQ+XZLKxAA87ocZ6Dqe&#10;OK7zwD8dNG8cav8A8I/AjrrKr5xtrpDCwQcFlJGG69BkGr/xAlsb/QbqLW8tbyfupoIHwCW4Q7sD&#10;5un4ilS5ai1FKTT0PnbRfhd4t1TxAv22yuw8EjedqbTkzySZxkRcoFBxheuB1rltX+Our+ErSTQb&#10;6Sw8QXtpdMjX1hLuRoEz95ugcYwRkgY6mt7x74j8W6J4auY7n4kXqabbAp5IjjiuSmcbHl2b2JUY&#10;3dfr1rxo+Pfhl408T2VjeSanpWn28BtrWNivkwxD5jhiN5Zm5JJ+ld0aFKV5cra8jnnWmrK6TPc0&#10;+JGp6v4Lg13fb6dBNAZ7Rbq4AMnJAyc/Ln0rKTw9rviu++2aJrM2oWl2I5XuLGGRgHX5XV84UspP&#10;cnjGc1zXiWx8BaT8LdP0jWPtNxEZDJazwuDLGDz8u4Y4B6dM1xHwq+IXinQLK/8ADfgnTYdXmvrk&#10;3tub0Z2xRja4dNwXedq9CATXNSw3PTc1369jeeJcHGPl07ntEniPT/Avi6fQ9dvWaC+QCTVoEEst&#10;tIg2sJVUnCAEEEepzXT658BbX4ladp0ljql1NZQv56z6Zc8TKSOucgj/ABrgfFd/beJzpOuW0ovF&#10;WN4nhSAwL520LKn1DZGc9RXXfs3a3rvhfxc/hyz8rUbW7DXDWsv7trQ8YaMdApGcqe4yPSsnCNJ8&#10;0Ube2lP3Zapm3pn7MFrYX6SwR3MQ8pv3kX7t/mGCDiqPguHwf8OhqttceJfEPh/VIbgrJa6irFLw&#10;4AV1G1iVPAOSCcV9G+LvF1n4diEurTRaZICgiJxtbp6/jXjvjX4haLrt1cW50yPV766iWO3eRdgi&#10;TqXL9gPSk97tmbu1dKxiS65FZadFezafNpe9o57m6gtN0znJAjBAJjDkg5HIyQTWf4U0GDTtQuBf&#10;QDStFt5Ve10+eYbzIW3F5APvMWww5PQdxWxFoN74n0C3fz1mlurXFxPEdgJV/usD24zjg1sap4R1&#10;LX4LTzWMDwNukUJkSEj5SCOuP0rls09ToUuayOWvtC/4SHxRfkRzfZr+wnW4ZkURLGWCqZc/MWOD&#10;ge9bfwS0i38PeHI7KPG+FDukAzGW3HpxnJAH5da67wt4cgtLUyt5tzezW3ku5bK5BzuA6E5A5puk&#10;+AdZkS4mTUFlE3MakBdvoP05+tXeTsDj1PRfANpK0upNLI1w32gKZGPytiJTxjpjPrWl4gGlpG6X&#10;EsVzL94hjuPPsT09BTtOQ2dja2cSpE6rtLFwNzHqcZ6/SsqfRFgNzJ5axu5L+bLu+U/jjpXWktzn&#10;3Yljqdyizr5n+hxptSNFVBj6ZqjeeMIri0mjuVUK7LboiKXyTnsOeKw9W1uKAQWmlXdhfyTMFG9N&#10;5UHjK7Dyd2Dj0PWub17VtRtdNEk832i4Y+TBBBE4k5BVgv3lBBAGTnoajlvobpK92dBrfxAs7i8m&#10;igtpbpFUbWIITg/MTnt29zwKpa74k1rUtJk+ww2+lgR7omuWIeTt90ZIGeckVhaLoep6rfwi20q6&#10;ihcqjecRIVIAAdmwOc9Bj3rv7bwtf38c1umnXMZYANMIFXJHbk85pRjZ6ky5eh5F4Nt/Ej38Ul6o&#10;tJNzPNFC2RJzgNkg/KRyO9esXH9sQbL5DLe3qTRi2sYHAXdxkvIw79gAByOK3NH8ErazmMNLCVxv&#10;iYqXPueeBXRadYQW84W5khtyj7o13rlyOn6+ntWjhFbGHNfdHBePvE/izT7EyWGhwRBlEn2m+DT4&#10;PUR7Yx37kkCuKXxP4p1qe2mvGktwn73y7AGKNiV6NnJIHbpXtXizULZJIzEWnliTeEi5A5HOK4+H&#10;4oeH9Odv7aDab8xQPNASPQD5c/keaOaNrXLjCbXMonF3GoeK5bWCOyku4EV8gpgsPqzV0kPh/VNZ&#10;0vbqEtxK7OqxlnZ5D7E9D+QrWX4gaLqFobixngkgDHYxbyxheSSCAx/KuKb4o6a09zaHUL2XUF/0&#10;iI24IWVBjKnBwgHHzcHBFOFVR0Rbw85atWPedMsGsNMtLeS4jt5EAJPBJ49v8KtW+tafZQ+XbzrK&#10;AS3DhuetfJt38cdIujd29v4iit5rJBhLeXgHrt3c5/WuA8fftWQWngnUY9K1Iza2t35UM3ksFnXC&#10;kNuBHABI6c96FOrKVoxF9UjFXnM+yPE/juGSUWbCdWkG/wAvGQVHBOOp6jvXjvj3xjrFurf2RpN1&#10;pWnom+S9uEVWmYnrw3AHPHJPtXxLofx+8Tarq1+6GWKfy/LEn2x1OAdxJDEglsDoOO1P8SfE3xF4&#10;gspZZpJQyxAEy3JkZGHPQjn6YGa6JQrTXs3ZBQ+r03zpOVj6Mk+Kwguks11A6s6xBpzbx7kRWI2u&#10;2ScAknB7815X44+I/jnxdq82gabZvottazYa8tpg1xcrjKbOyAjJ4zXmfw41DWdPjvJP7QaGUpiQ&#10;rCgZwAcbuCMLnpnvUuh+E/E+s+P7a7l+0yxo6ndZgLI0eOWyOg6jjAqaWCp0pyk9bbX7nVWxdSpS&#10;SgrXfQ7zwd8M7a01hb3XTaR3RbHm6lN5rAA8s7AkkE8DHf0rvfFnj3QNb8Q6ZpN3eQxxWa+YIkB8&#10;j5emEGN5PUlumOlTal8KfECWcN5o+tJPaTRKRY63AEeNR85PmY+XGOcjJ96+d/izZeLNfYaObJ3L&#10;Shgulxh1uGZiM7gN2TnGc11UeapUvJ2Rw1lGnBuCuz9CvhP4R0aw+HrQavo0WnG7WScvLJsmAd22&#10;yBgQeQUweOMVWjvfCPwb1WysHZWmvXiZAyNK0rkHjPVnwjEntXygV8XWehWtpqfgSeF7KIPCLm5L&#10;JtA7pv2t268jrR4b1n4hWWmB7WdbLapIt5ZFYK5fduVpC2MnnA9PeslOcbvT7yPYRdrtn0XrHxW8&#10;BWNib9p0kvmuHEmkXKNHcS4kK+bHtJAQN3bjHftR8Rp/DUOlx6jF9in0yZ41F2s+8W7ZAWM5+YkF&#10;uT718r6vZ67qZubiXT9PWC5SW3lb7MhZ0OG8snGAN3zbgAcmtzVPHup6p4X0u1n02OcBGhkgMaLa&#10;84CtgDLYAOFz1PNJvmSvuzSNNQk7PQ6XxZ8JRc25u7PToL68mlKR+UQFYZ5bGecDJ54NctrPhTx1&#10;oPhRNM06Cb/j9EoZplDorDLIqhsLghTjB61g+GfiNqematd3U2iWdlosTRpa29leFEgYLsxECQxL&#10;FeQT3rjfEPj6XUte1TU7g/ZVN4kkFviR1jdFwFbrjdkkk8mtqcZyfLpZfMwq8lubVM9U8G/B7xT4&#10;uhilvNE08gXDpNhmaViGwUzuK+Zjjnpkmuh1IeHtG1G60+SytYJLSV4Gilu8uhUlSrYOMjGDjivn&#10;vSvFXirSbaV9F1yazluLg3Wy3hVIzISCWX5fp1PeqdxBY3lxLPdarcfaZWLy7YgRvJy2D35zXQqD&#10;cm5vTyOdVoRWxD8Z7gzaSA8AhNvcRQqqnOVJLHA7f/XroPhVFdAaUkYHlCcKGycncawvilILuPUM&#10;SLIst1EyY5IXPc12Pwgv/sXkL5P2lBiRvVR2IHtQ0vqyjJG9JNYhyR9x/C3w9dQaJFcxb9QjCFJL&#10;dpQJEU94y3U+gzXpfwfurjS9KvrK9eXUn0+Zihuo2jmBYZGQeD7NnBrgPgpr0Oo6OkMcgZRJtAz2&#10;Iz09mBr2GLTY9TuY3jZo7iNJFS4QZ28ZyR0I9j3rxVh402pQOytXlPmhU2Y608S2l3f20MswsZ7t&#10;iqWl2m1n7jHY9D0ravtH06WItdwW06thVaWPeC3bPP1/CvMPEmqm0vra51bT3V7G5WeG7tn+Uhch&#10;iQQSuf7p9etVdV+LRmZI47g6dDId7XKMksCxDsufuuckbhwPStPaLZmDoykk4HOWPgHRbvXvFEOl&#10;RyaStpIm+Uarix82SMsVEY3JgHbxwfmOa474l2uo+G9NksLt9LfUZSEjFiSfMQ/edG5DMDn5Rg16&#10;vofjLwDqIbTdD8PGSDB3xC0i23EmQfmfOHJJJyQSTU+seB9K1K0lc+GoNPik+XbDMI0ft82Au3vj&#10;INZ1EnqjsoVZp8sj4d8QJJrt9La6hCroZMh5oWt2dhyDjHIHJ68mnHTtFvdMt7HVtK1C9uFuo4JA&#10;0rAhWYASRoF52g/dPpxXvWq/s7pDquo2Wo3E2kaXqEQhsWkdrmO1cnO14zgYOThicjPUDivIfFPw&#10;c8dfDS+kuP7KbUdGXMm6GQtEEjPUhsMhwOxI/CtouNRWTtb5BO0JJvVM4b/hWUFv43Ww0XTYWsNZ&#10;uriKyuZFMjKkexSH28LliwB4GaveKpJtA0TWNOhvU0ye2mLwWN6uXEYz5m1gOoCfdzzivTPDXjLw&#10;1rscP+iTadrT3AdWliMUkgEbDYrnIIY4OMgg81l/Ef4XfbtUsJb3VtZhSe5mtLW2SRLtxlDIG3KG&#10;LBvu5JyCM0qUnKfLUewVI8sPc6nzraXTa/p0cumxoxt5N86eT+9u0z99XJ4xzlSOa+mNC+LHifwD&#10;8PUs7a9s/sKFJLWDUczIQ3H7rH8PoAcA96465+EFr4Q8MJPaXNjK8ACxLFKruZDjKA/xnnPfoa8o&#10;+KfhOS18LaVcwPcm3kvGa5jhVhwWOwhO2ecY612tqrJRvpc4Jr2UHK2tj6T8VfGrTha6TcXOt3Hh&#10;nVboHesUZkhjVepLLkjPQbs/iKzf+Fnardy6f4fuPEtjeNrxi8q0mu/PVVBIWRVhwUyAOpXB6ivm&#10;zVZL2/d1OnJFdxWqECRlWZlAIDIGySOMtuGRnFYg1jU1t7eWLQ7b7BuMcsgIDSkH7zEcqAeeK7aV&#10;K6SZ5tar7zPtPSdK1L4EeJk8S+K9G1HWtKi3WlpLazs6zXLH5ZjHyq7UyMsBz3Ne2+CPiFZ/EnW2&#10;vtJ059Rt7SyMer3kt21hLYeY+USVCAH4jfdz8uARnOK5v4G/D/xdo/wd0jXptfvtShvF2nT7x/tF&#10;pb2x6bQRuyAAN5Jx6YqxZ+EtO+B2meL9b8PJPcv4jt7eK+g1SQTwyOpYbhIp27AsjDpxgdaxm4tt&#10;/kUlJe6dJeW3g7xZ45kufCH9n3viqOza2kuI7uZLV4VIcQmSNirLufPyglSSc9c1bnwJ4g8G+EdO&#10;07wjrD6h4mvG86SLVrmRrKGRpCzklEfncdoL4BIBOOa8jtP2R/DninTbSw8O+M3W9ijDzPqWnzKf&#10;LIUkQgkZUHC5A4z+fTab8DPGngLQIho2uR3slkrJNpdnNPCb6FnMjglmUtyQqqvQDryal+zT3Gud&#10;pnmlx4b1HU9GvtMsfFenW1jLK39uya9clriwmQETSWzqRHKpYEeWxU+hxxXQx+LtO8MeAbXwno19&#10;eapZ2EX9p6O94ylr5ZTvkJbIUp5rMdpHCkg5wDW54i+DfhDTnuE0fVL3SJdSVFm07Uj5kXnMpkZQ&#10;XdGhxtbIO4cYAyefOfgl+zVfeL9eguL/AMTvp1noVuEFtPo9tJJckyusigEFYyFVQJSpPOcEVM4K&#10;Svey/McW10PK73xn4m8KePotQ8QG41O6tblpBo99K00CJMDvRGDNGiEBcDHYEdTXc3WveF/i54Vu&#10;oPCkEnhbXbm3NpcHTpj5KAt84kiyFOcY4wTniqf7RXgrxToXibxDrnhOxuNU8MW0Qg1BrYC8WEBf&#10;mEoKK2FUYLKPl+leYfA7xJ4fj8VTWKwy3MWs2bidhcMksEqnKhGBw4bHcd66JU+el7Rbr+tRqpaa&#10;g9maXi/4aXmlx2F0+lSW9xFMLKF7aYHzXQFVKKMkbjgde/WtXXtM0G4th4b1/Wbnw94mstlykeu2&#10;Wy4ttyEIgkA+ZWZsbnbPbrXs/h2z8Oa3q9l/ZOtX/he6t5muofkV4/NXgebA47kcgYzXrELeAvjP&#10;plx4c8WaXpI8TSo0Dz3tuFe8UFixtpn+eP5jny2OV7ZHNefzOfxOzX9dbnddQjZK6/rsfml47+He&#10;pWNvZ3kFpa3+jSQoE1TSi0kRcAAlgDuRj3DADitzQtHs7fR4rbVprqGdmIDMEeADgeaPmDFucZHT&#10;ivf/AIh/s16p8HLPXdJ03xDotvcXxWXThcTC1u5wjLuiVyR5hG5gf93pWTa6RearpUenahpdtc6t&#10;IY1a7sUikltYzyzEYG7gN93J4NdM8S+VRlt9zM4YdSblA4Tx5qGs+PLXSraDxJfS6Mht7Odr23jM&#10;8AB3fOVABUKVO445yDXb+N9P8QajbQCw0zw7PZPBHGHTTo1DIE2hhL8xBYYB7Zwa+q/AHhHwzceA&#10;59BtvDdjHYWarJ5vlpIs3mf8tJBIudznr1HHSsfUvh3Do93qeo2WlrcxXBWGGGwjVEtkAyQsYwnA&#10;zzjpjArzJ4nlsorRfqdUaV21N6ux84aX4G8PaZpem2dhcXmi6xseQfb72LbePw2IWUlGCA52kKWz&#10;04NbHhvwLqngjxuutalfLrtwkRjldZB5gEq/K4KEjKtgbeua0vjPaxXGkaZbyS2OkwC68iCa5gaW&#10;Rla3feNqgjbt6tkkckc1w3gQ+EvGmh2R8U3UMGoyXKWqQaS1whigX5QsgztyeG9TnnpS5pzpOo/n&#10;obw5YTUV08z2O/8AiLeaM8cFvraajpTIkN2j3A+0wOoyWQsMAHA+XnHOK0/CGv3c0uo6kjf8SxUJ&#10;EztuEQIyeg6+1YvxI+HtlFG19o+kDbpU8FzJd6Va+fPdDALRsjfdypxzu5Y4xWB47vjFplppsF3d&#10;6fJPam5uNP1CzWMGZjuxtXG0kfKSB9K8pxhVs+p60K0qd10MDVbOfTvinqep63epDeWNrAVN5Msa&#10;tB5ahHXc6ls8g7a43xb4+e+tpLg213cRQLtF0IQqS5IVdigcnIAGf8a7173TdQ8HQatp2m6LP4kW&#10;2kgt31iD7ZKBGuVhzKcDA6HHUCszRfidr9to+jLfyvB/Z5Hmm3jiwNyMomhUR7Q6Es2Tkg4wa9Gn&#10;RvNVZK7Wljjq4lqPsYu3X7ys/wACtGk8NT3fiDxLe6Zr92gjl0SSNVibdjyllcE/Ov3sDOehrzL4&#10;gfBrX/hlqEqapewXCWzoy3uhIZIpwxOCdrhouhBBA711PiDxBceLoLSXUb26vLiC4837XKpd2hQD&#10;EYGcMTgEkjOa6nR9Hu9Y8U6lqFvDbWdvrBSdru0u1XbHlt29GHLnk8cAYr1oVasF770PHlCMv4as&#10;c18OPhxqGr+PotUFtbWGnWzm1MtxcM4dPKwyhueV3Lndgc98GsD4meCNW8JXV1Fr0ssmm2DiG2eJ&#10;vMiJdcjaynj+de16P4im1XVdY8Ei9s9W0TS44zHe6jDsa5hUgNuCglmBbB3dcVv/ABR0vwRpqWf9&#10;t+GN1ihBknuIEt57hEUlWjjD5I42hmFYxqzp1k2tPxsdCUalLkTPCPCng7UpdO0uyvXaFLmHcJYn&#10;2ybAoLHceMDPc9a4w6JHoniNtEga4uo1AMc8kJJkDL0JXgHOQR6dq9Vs/H3hy78GXEU2lytpVsrS&#10;W1jdO/niOVwFMckXGBk5LfnWYR4c0F9Uu9Oub/T7OTE0WnRTGX7TIo2g+YCGXIJzkGuynWn7zmtz&#10;nqODlFQ6HWaR4cv7nTYNPEQumlkEW0FFVDgBhk/wjBzjrXIeP7+DRbmJ7dYJNatbhGTTVBlW4U8F&#10;yRyqkkDqB0qG98QWvhqS1vpb+e7cWnmW9mpACEyAlXYHnjcM+44qTw/480y9tL/+ypTouo3MaW01&#10;hHD5t1doHziOUjCccEE+npXFy1Ie/a6PRUoTXI3Zlu1trrxB48uLHWtDsvCl4be2TDZHlu4cqxIP&#10;IYE47cda8+1jSXj1G9+yQeYWYyEOASVztDR57ZHb1r2PSvh/481zxtrvjeLTjo2i6RYi3+2eKJ/J&#10;t50CkL+9OcspPUAjGRXQ/wDCqfEGuWcFwLvwZ50cKW8kKzTTCbzBw6SiJQjZ5AVffcK0pYxUWlJq&#10;1l16nPUwyq3aTum/n6nzbd61baTfS2N4geGR0htrtgwiVxGpdckYYgkAgHg1eTxGC9jZ3lxb3UNu&#10;zSRyNKVAQ5O0nnJ6DNdn4Y+Bvje5+IV5oCRnTLCKWT7Zc3lsby0aPaHAh3jY+5sAFcE4IJ4qG8+B&#10;llqXjuDR9L1Wx06zubj94HVvMgdsfLJAB8p7jafavVlVoN6vpc5YQxEVaKub/wAO/BkPi7xrBD4f&#10;fTl1GPTX1HUptQlCm3UlQrK/XIBH3eme1e+D9nHTTrtlq99fWer6VGBLBakmNbqXgoty7sxaM8/K&#10;OD6V5Zpnwug+CXj6OXSdcn1e7hska7eDT/KhiYyYKs7lgwPp29q9Ei+LN7rUtve36W19d28rSabG&#10;6HNs7jAKoDsZx0BIwM5FfL42u5T5qTvGx7+GpSVNKVk29jsfi9remfC34b3U3ie0t5GvLc6Vb+GY&#10;ovtNluIPlELhVADBSzDAHFfBbeM5odWvvDklnBZafJDADDp0flR20/lhd6oD06kkkknkk17h+0z4&#10;y06z+Ib+GdS1Seeeyts3dztxElxIqsbcMSRvwFy2O+OK+abI/ab0ahMVlEkpyjgZHoM+nA9a9fKs&#10;Py03KfX+keVjK15JRZ9NfDOPRtQsodInytzp8bpCZBGsapzuY5OcnnBFYfizwPqN/pmoal4aafTN&#10;MdZSqSK0Cy2pB2AK3UOQSD/EDmvPPCmsJdyXUsMTXUSxKJIt2FHzcdcZw35+lbf/AAm+sy6s1rNP&#10;PevK6Wczyyo0KsTtAU8AdeCTxkgYxW3sKkKjlF/edH1iFSmoyXzR1uh2RbQ7SeS81Tw+tykJijgP&#10;lFoyi8lhyO/yk5OB1NdWmhy6X4fSSDUYZGJQiO/Xcoww2PMCB5jDk9znGTXCSai+i/2poqx3EtnA&#10;VR7tL0vE0ABI287FwxHQZ681Yl1TWNWutFsr7UVlkvklmsYUjR2CxpndMQQ20qoAznk9KwnGTd1s&#10;ddOcIq1tTau9fs/D1lDFdXaT3Ugkis5Y08pJt7fOsirw6puyOnXk8UDUNUs9CS8ezhutRLT2LrDH&#10;5MQCfNu+8RsH3QQ3JUVTuXOhtHFFZ2azLEUX5QZfMLfK0anlB1AY+/WtGTWLTWdX1S2XTNT/ALOg&#10;t4LvbMHdPNRv3iRnapkZjgAhegxyAa55Jb2N09dWT2o1PWNF1HUNR1TTbGHUf3lo8AjDwoQCAiDm&#10;Jt6Lyect6kVnafNpLeTpmY7a2ECjyY3ZhMQJC6seMsMEE8j5+9LDHa2ehxvbz29xe280axReY8SM&#10;ZGOdoAIcqAFDNjnGMVR0TVvDWk6nqJbwxPfTW01xBY6g+uyo6W7yZMW1lYEfeAaojDmvYudXk5Uz&#10;obzXJdK1G4jhjlZ5J0iiNmqPDGVJypc/dBHJbkcDgGl12WCTSLmOO5kEMVy0/wBmspGSBbiRNx2Y&#10;+820HJ/ycyHxP/wkfiSWw0qxt9PhvzEIBdXLTyW3lfNLlwEVtwJBLKccY6VFd6XdW+ptp2rwMkem&#10;uZgltEzupbKoFC/JgAkZbkhhurN0kpJyRXtOeLsUdT1Wxs7dorct/q93nLK7mTJzzk8nnH4mpvCe&#10;kLrly2+1F1NHBK720nCyM/AyT6fN+dYkkd1YzyMEES27gpBGQxUZ5znqee3eu++HFk2oxXC2qMLq&#10;4IkVyDjZjCkgdM4Ndz0joeet9TytNSuLTxv4mtLbTY5DEUk3XAO6BVjy4bHDIec5GDgV6lceKf8A&#10;hcl9rt7d+IV0XSbKxtbmWPWYhdC3cMUSzESlQ6uRu5P3QQa87+Jd5Y6tr19c6fHDALaf7G5kkIaV&#10;EDCQHIHygg4JyT0rrf2Z/Ccl9oes606pNa3E/wBlt1GCvmBSdx3n59u4dc9TWeKlGlT9q9GrHPRj&#10;KtP2S2dyLR/CV7ewW0FreDVbRJW2yaIyRTyZGVTY+VjiwCCAeBil1LVtY1O0bQNN8O2ehahYxRie&#10;9lhFpcEKMvscDc2T8o2nHU16B4v0GLSEkuYLSXWr4uUNlHaCFGJKlnV4gAMYb5e9eQ+JtYis/iPf&#10;W1k/nRWqrDBK8jlgI48OuTz9+Rgf9yihXWI1WvU5atKVB2ZFJd+KL24mi0qOPQrrUmRLm5jmQxEd&#10;JGRJdxDHGN64IJrfs/Gn/CNR2kWv6TPqXh8v5Ml/cW0LIQ33gkgbdKVbkHnriuw0XxjbaZp8EYsz&#10;cw+UUnmmj5ViAVyV+7jrkda6268AaR4t8GpoIt0fT9SjZ4pY4FdU6EygYypBJ59SKt1YyfLOKt+J&#10;LhKEXKMi9b6np3xU+F9zBaaXG9nBM1jZz6pbJp9q205WdCwVsKvpksegr5w0/wAN6Jpmsapdwam1&#10;zqdldLb2Nxb6jI0okQfIFcrhiRnCsvOMCtmYtovg5dNublUj0W8lttQnsZbcTy7Hcq3fBKFRnGSD&#10;gc1Jp2l2uo+FNRnTQpNUsp2S8ki5T7HOjBgsXlMCrKGz5nJ5xjrW1On7JNXdmc9SSqWutUek+HNV&#10;8Jaq+mvctq9r4l1J40mudVtRE+1GyP3pAUKTgZ25yQK9P1zQE0DxXb3t1qVlcabJZbLH7ZbBmkma&#10;QgiWMcHYOd+e/FfPP/C9LJ/GHhiPxJCfFeh6fOZLaHVFRpI22YK+aEHmEKc4Yduea+jvDF5ompvc&#10;3Wkzy+GIYxDdQT3FiJkcOfuFGJTh1PKbc/SuWrRcLaFU5X2Zynizxr4l8JeMNDmsNTvJLmSBo75L&#10;nbdQtDtDQtvwVGSpI5yB1q58QPGWsS/DzxLPeHTYrqdGutOeEAyW0kkahFY9M43dAPv+1elR+EtN&#10;u2is7m/tvtsMss8Ys5gIrjIyCY2+4DjsG9M14F+0Je2l3d6ZpzzOmlW8E93eIf3ecYK8jgDIA5Hs&#10;OtEIqUkrDlK0WeY6R8PbjTPhpqitdfZLi+uBFE4g8+aaZmUBDgc5yT8ox9K921XRdI8G2Wi6Vp0s&#10;Oo6jKq2sAT5MOqDdISPuhW55xye9fIfxm/aBk1rW9HTwrZ3+gto8SRwyXbRu4dD97gYxnpntivqH&#10;4IeNLHxvpcWss8QMqyS6kzyqDFcNGqsibsNnEe8/wge9dNZTglKezZjRcJXjHdGD4r+EekfErULm&#10;z1S3linwqRakzmRiVIUkqR909ugJz3rkPiL4L8efsx69bP4f1d73S7cxyTWEkhe1mRTnZNFnKcE/&#10;KpGABX0NI+j2V2muWbCa7tEjkmnd2/eRY+7gcMQeffd6VyHiDVG1K5vLq4dXnvHedIpxlJ+SSh9O&#10;OlRGt0eqNXR6x0bMf4NfGjVvjU0ujvewaHqtjG0oitoN0kybvmZJGbgYbGMZ4ySa77x3qGs6VrWg&#10;aHa3U001/fRw21sYg0wYxszO+XVWRVXOWzjpjmvkXxx8MJvEXi62h8IW4h1W6mWG1to5BDP5xz91&#10;8jGO34YrrPhH8UPE3w//AGnfC9l8UrEW8ogbRH1i8lYpDI6hYpPm4RsgKxzyGz2q3QU7yp+tuv8A&#10;wSIVHGajMofGDwr8SNF1+705Q91Zt5EUc00EhnBAbMT9FOPmOVGMc5rzG68C69o1umoSxz2005LP&#10;KxKFTjKkk4GOg96/RXU7+6u/GVxqWzy7dAUkBO4SqD8m0/wso4rn/G3w48CWmhTtKkji/wBzrp7T&#10;PI0krHeQvUjucZ5OKcKqSSsTUo3k3c+LdC+Pt/oGhx6dq9jb6g8PyvIY2WWRQScCUHdnOCfoK0fD&#10;H7Skwglsl1rUdMs5+Gnvd11FHKM7c4AxwRyRxwe1YvxD8Gae/wAQ9PWztp7WK5uHiWG5ZmkiTgKW&#10;5xnHXj869N8I/C6xvPEZhOnFraOIPBJFErCcggZIz6jr7VvUVKmua2+plD2s9L7Hd/COfxP41sLq&#10;6e38y5gKQSS2EDqWGw7px82wjlOmckZArpfDPi+9+DtpPo2saE32vxEZZrXXpZAfNKy7WikjxmDc&#10;Sh3HglhXGfELxJq/wV8QWU+g3TWiapYxySQ+R+7P2Zh8wA4Bxwe+O1dN4I1S5+Llpb2msXbyrJav&#10;frGI9kryqcZyxbCbWbPqdp/hFedKST52vdZ2pNrkW6Od+Od2nibS7ffKt3ZyW3mxQcBkKkn2w2QR&#10;jNfXnwst7C+0HTbu3VU+QNtACtnGSeO9fn54pXWPC3xI1LTdTsLlEl8pra0JMzLC7IokErlVYg9c&#10;kfe9K+m9e+IPib4N3PgK38X+Xpw1TUN0r26xeXBEhO6Jwp5LIQSRx6ZoxFGT5HDUVOpG0lI+hPEW&#10;jrcI7LEkkoUiIoT5646+x55rgtTjvdMvrBWjku0BKE2xyYmK/eZT0ru7PXLa9EF3bvFcQkb4mUkg&#10;q3OePUVgeIrNL/VYLiQMVjcFcZCsB2IGAfxrzakOZXOinLlfKUvDmtGxuR56TWwYgDzE2hj069K7&#10;JrsanC6q6kkEHHavOtbuYLONXkxbNyDC8uF9gMmmeHvGsH76G3ZHliwwx3wOn41lZxVjR2k7mBPY&#10;NY63LFIuFEzHnuDUOuRp9hXcxODyD3Na3i69juLiG6jPzjKtjpt7HFZd6UubZjvDKAG4HX1rklHX&#10;Q7oT01PPNSYvLe2RZRH5Jk+cBmJ7AcdBXnPw1mRPiDNZ30/lSTSBYi5xkruGD+gr1fW9MFtfJPEr&#10;rtj25AyrJn9a8j1ixNt8QkmY7o2cOoI4wT1B9Rya1o2tKD7GVWo4uMkehePvAkdjqTTIqiC9QybF&#10;6hv4j/8AWrhdMSS11HNpM1nBCoR72L904IB+X3O35ueK9WXUxcaLo08sxuFjfaDLycEYbJ71zN6l&#10;vpmi+J7WWzkuIb6MNFNEobypM4DAE9Pp2rShUdtDqkoyV2rlnwLqtnJcxX/iTVDqCwSmKzmtrXY8&#10;BIwJZFUESAknj5cdcGux03xvo9zNNFd3Udr/AGbJcSQ3MId/PnKFQwkCkAEE4U4+8vpXIeBbJL7T&#10;WiFtGiylQzx5OyUcq+3rzzmt/wAT6tPZrZJdJI9okLFVRgojcA5J24+U+hrV1+ZuNRC9i4pSps8z&#10;+Kfx0g8E3miahZus+oxadGjR20/mS8OW8qfrsYLyQeTXZfBD4l3vi/TfEHjS6WFrPUbxNPsbIwbZ&#10;4IoVDSyPjp5jyDHqEqj420q11vwxdRHwMutbZo7hru2lYSWMihUX5VBI3K7dA249hXhs3hbxp4V1&#10;O78U+E5YLyzRxKJ9Km84DnLJNBwcgZB3DoDg16dGFJ07Qevdnl15VOd8y0P0I0zWE1TQ/MjvLeK5&#10;UBdkoPykYOMjOD71478R/E9jbavdWkdrAZAx85olQxiXhixBGQTxkg5rnfhz8YtOutEtl1e8hsNR&#10;uGQ3MSAovmAnOzfjIxg8E4Fcb8VNXml1rU7+Bz9jZdhV1HPo2cAHPUfWr0k7GMYuOpnyHWtduTca&#10;dMFtIYy832iQwxyupx5cjRsobdkFdwPT8a9I+DHiy1g1w6F4h0mwNvdNIk93JaxSwskm0RQ5ZSRy&#10;WBHfiuC0q4aax00JatFFLIW+dMKsy8fN6sQMc11MuhRiaz1BTDFCzlbqGeTyhG2CEk3YOCjYOfY1&#10;lKfRHTGnGWr2I/Hv7HvhXxdouqX/AIcifSri1E008BdnkQHLAIg+VkyBgjBHQ185fEbTPFfwRtIt&#10;E1SQ6vYQvHLbajA/mFSQHxnAI+Ygg8kbcZr6k8I/HeHRbeew8SQJqDTx7HngmEdzNHJjdtfKqwyu&#10;7qP1rzP9qX4y+DvH/hBPCvhG3uLe7lnLT3WpxrGI0jiYlUZXbcD93n0713Yfnm1GWpwV+WF2ZfgL&#10;4o+BNI1aXW4dOj1K7kdZJ7iWeMXENwR84KuwypKsQRz81es3PjSw+LttcSWeoi/2AA6bfx/vofTY&#10;33gMehIr82tPtpHlPmwM8RClwBglex5wcH1FdlpHiu/8EqJtNmmeBHDpDG5DxHv5cg+Zfp0NejOg&#10;k7J6nnKbau1ofamia1pPhS6gS1sYLXxfFc3UltqkqhikTxiL7M4PVHXfk8FSQR059T0bxfZahosV&#10;5o8aiEhlaNjiW2lQEuh7kja3T096+OvAPxQtfFV7btqbTahFNlGlcAXMGASTjrJwDxweler/AAu+&#10;KGlX/jy78N2NvNHb6qkb2txHw0M4BDyNkcZUKT75rmcXF2NYtPY9y/tu5vJzJb3rWlzBuZ9xBDsV&#10;G35TxkBhx6CpvhOdQv8AUL3TZ/KlijlDDAyQ7H5tvtkE+2aht/DKGExpFMs87lZogSWiJUEZ9/un&#10;J7GvRvAXhs6ZdpMkZLmMFsDJz+H1ra8VB2M3fmLutaENLnAtnMcqoThSFyqjJ5x64HHrXPw2glji&#10;vkUSBUzJCqkEksDv5/EV6f4jt0F3bEA4dDESzEkZA4/MV50L6Ox1BgjLLDKhiIzzu7BvbNYJc0fM&#10;tSaZ0FhrVjFq8G3zIBKp2QxrnIO7n09Kv/29NC0LSW7XBkc5BIyq9Nx9/pXEaHePcWVkzQkGOFYn&#10;kVQpBQ4OB+Ga2tUZV1QSAyhAFeNk5zg/MdvODWDj0Zvc6P8AtICKJ5HK+ecbepJrmPFcbQyylUV4&#10;3XgjrmtrS3imtlEx+0lZiW4JbB6dPSsjxde/Z9NhmBXz42yBjGfSuZqxrFnnV5eWUjrLMjwSJndt&#10;yMnpngdTTtHvINNge6tkEczjmTGCcdMnsfeuS1/Vp5deuIIh5wjYybSxHJ6flW3b2pXw691JMySJ&#10;w+8jHI70aM1d0b0872e28nnW1leMmR5WBjAz1JzivI/i18f73wXcWGmeFLvRNUubqJ21BjKXijQ/&#10;dC7SCJc9zkY4964fxrqeq/Ea9FojsbCLKQRR52Pjqzep56U64+CVt4W0g3V7FFvnUAxwoFzkYzxX&#10;RGnFWczjnOUtInpX7P8ArQsdLjPmw6jewyGSaRMDDNknIB/2sV4Z+2DcLZ/FvSNTg1C9lS5R/wBz&#10;cOzC23OMonohbnbnjNexfClzYWi2q2Fvb6gmSszQgNcxgBVcEdWwBmvMvjlLY+IdastI1N5Fjlkm&#10;aed5VUwABT5gPoGwavDWVdv1IrLmpWPef2FdZlg+F2rQyXDG2TVJoolWPaEGPvZ/iyw5PtXVfFz4&#10;sz+D9b8JW+myC5l1HVlsC+9SAHidCNpIJwSOQCM15l+wjc6knwXa41Qb9Pk1Gc2UzNt8yHaAWx6b&#10;h+teZfHzT7T4ifGp7eyl1G2160+zjTPsSGXynJyfLVQSXwAxHsD0zXT7Ne1lfZGSl+7R9A+DfAF5&#10;8VtejvfF9rdSeFri1mjlulvGtn3hV8tECkOUyWLFTjIAJNQ+Pf8AgnzoOt3YvvBXii58LQONkloL&#10;b7WhHRgGEiORu5O4kV2vxs1bWPhjb6JY6Pq0Vxpen6c1m4vYvPmYKuFlfaRliMkZGMgnFeeaf+0B&#10;8QJb3R7tVthYQ2aw3dnGFQyS55fBY4YjB4I9hXCq8m9Hoa+zuj139ln4Gan+znp/iHQb/X7XxDaa&#10;peR30NxDZm1aFxHsZXBdgQQFxjGMGuh8W308/iOaWCZ4yG2qSxXAIHzDHf8A+vWZ4L+K7+I9MVr2&#10;xa3eMYnim5U5zyMjJqC+try+1O4uNO1sNb3rC48q6g81VO0AhHDKQuAOOcc461cZtz5pEezstEZ0&#10;l5rM99L4NfWJIbkWTXunvseOVERwHRZVO35d6kA87TznFWdPuNc02dYPtJi+fYBMMqVIw/OdpJ9e&#10;Kpavq2r+GtVsfE2o6VbX2k2Ec0VwbGXMoWRAu5FI54UfLnJx1rS8M/E7wP47vntLDXbZdSCb20y9&#10;JtrlT2zE+G/LNVJcuqLWq2PEfEfxE1bwl4s8aWk1rcatpOrvbqj2t35Tw3YJUnzRkxF1I5xk7cVN&#10;8RPg34i0Tw1BdaNcGbUUFzNfy6TNFDMkBdDDFFAQokdkHLbVDEfdyQa8/wDjIz6x4i1G30R5Y9Wj&#10;8V/ZkNoQnylRtyFIztZmx1xg16npPwrt7/TLyXU5JZJ90atd+a2+RwoXPXI6DpXPiIR5rtG9CUoq&#10;yPnL4m+LvBdtrdwb3S9V8M61uX7RNZuNNkl2jjMToVJI5PAB/Gszw58ej4RuYv7G128mtZFIltb6&#10;4jkgO4Y+aJcKAP8AZxX1V4i8BQ6Xdw3eo6TpupWsUJgMV7ZpcmUkbUB3A4PJwfevGtE+Fvgrxp41&#10;m06/8HWmkpKrRQvZuIwrtkkso46ngcYxRSVNw5JXKqym588bHnXxB+MNj8Wl0fS5Y9GsdRs28w3y&#10;XMzwtH08oh22oCTnIBIwOeKqxfCKPXobOa+8Q6PavJbSBI7+5TzGi3kZByNxJ3cnrivrnR/2U/DO&#10;t/D3Q7v7FYzXKWEVtIktoq8x7oyMLj5uMljzms+D9k/QUsmeOCOPVLZGtxPPa/bFkCklFKMwwOvK&#10;881o17OPLT2RdKqpv97qfGPjr4BahpY8i40Q3MMkYFvcQjbs7HgDJ65FefJ8Fb4QLI0EiYBXaVIO&#10;QeB6A192X/gj4zzyHVNZi03+x5bcG6t3viJorcKwBSAjAcYAxkkepNci3jPTryOzSe0uLgPHuDwL&#10;vRSDgMSMKcisvr9aiuVq52RwFDEe8nY+RLr4Sa7baXc3FnPMjQruSN3yjsBkr65Xqa5TSPF2uaRq&#10;MNviaxhlkCGdSflbPLAj/OK+29S1bTnitooYdpdtjwbRt3MDn5hnqSfpXm/xC+F1jrDK9oX0G5Ei&#10;grLAZIyeFxuXgdc89a3pY+FVcteG/cwxGWKFpUJamF4H/asXwjYixv8AVLzWTGFxFdoRGxzhgc5z&#10;txnI6ivevD37Tnw01e2t7e9v/JuHiMjSWtwHRMnIyCMjntXzgn7P1/bIWNvvMh+9HGMcdW4PQ+/r&#10;XL3/AMCNThaHzNKuFcyOWeBSCuOSMj0HpS9lg5v3ZWOadPGU1qro+8vgL4e0vxLZaRqVtcW80l2L&#10;mTfuGFjeZmAxnggEV9HaT4OXTPMgs7tYTGuWkyCrMQRgj2xX46SfEXxv8Jb2Kz0+9WGGF8RxROI5&#10;JS/TcRyWHHXFeleG/wBtzxOFslutMltmsh5d5c217IZbng5LZ4BLYzjp2rN5fUivaRV0/MzeIT92&#10;WjP0u8T6Nd2ltBPJIsskeCGRAvygYwMe3Pequh6PLcTlFVZnz96QkA+pr5S8If8ABQjwhqEVtb+J&#10;9dudPV7cPIl5prOIJC2AiSRglwBgliB16V3up/8ABQLwV4fNu0X9lyREIWMV0JH8s4KuEUE5ZTna&#10;SCMYOK4qmEq3u4P7jphiIJWTR7s+ivYXN75dqX24yxPJZuDXF3/hc2hna4R2dpm3LGpCdOcEdeaz&#10;/Af7Yvwr8b+G5dRuvG+k6LqMs7BrDVt1sydkC5GCCoyTnjODXc+EtasPEmlLf6IIPEOnzSyPFeaT&#10;MLm3boWVWAwWHQgdCaxdOcN1Y0jVhPUwrDSWjidFlY20iIGjYbkDjvk8jiuY8f2evWGmSanpPym2&#10;y8scKZa4jB+7lecnPHXnFepS+IdMtLuOwvNG1azuJBw01i4X3JOMeta1+NIjshM17FaopEjz3TCJ&#10;DgHoWxnHBx9Ki0rXZrGcW9D4/wDiF4MvfEelXV/fWVpqaxxRyxXESMblmPPzjAK4zjI4yPSvKfhH&#10;4O1jRbNtQsZZdJutRmkt/MBkZWhZyACpIH45yK+xvGK29vomp65HcWsmmxCOSe6tXEqRRGRQ8uUP&#10;8K/MRnoOa17HwL4Zls9LtLSe8ns4Y1WNIYmUzoy/eBAw3JB4/OqhUnGm4LqROMXUU30PluTSfiNE&#10;7S6dr1vqDyyMfNa2ikVU3ckfMGAwD1rprHxB46m03SLiO5SFombc97ZsLdkJ+6pIJVcg9OxFfVem&#10;6Bonh62L3F3bx4ysaXUYhfj5cEv1JPr61T1/xFp+jiK2hijVQ215pjttbc4Bw8hIAO3nbnPt3rGU&#10;5Wt+hvDV6XZ4Zo2q+L/EMiWl54bsNWsbjIMWnampJBOFYxOSBnpj88V438UfAHg6y1+6udb+Hb6T&#10;AkgtTei2EUUzjqV2nBwBnI4PSvYfGH7TPw68NapHcaZ53jTWbfevFsbO0iPJzvwWfOfQ14f8Rf2m&#10;9W+J1pcafdaPDAt5iKIxStiIhs8DAUsBkbiucHrW+HVWLvqvmTUcJaSX3/1/kbXhX4PfCou1zJpG&#10;nSJIvBuZgI+QcKOpJ4HPvXsHhXwL8KvDlj5UEejrhFab7NbiSNx1ABxgn618taFoD2thcR3V60CR&#10;kvJCOSRgnbnIweAP6V6HYy2lu9lHFbrbX86hIw0zqikLlVO3ksQQcHjk1WIdVX9+5rRp0Hb3bfce&#10;k+Nvgr8PPGNvHHC/kWCSif7FHCkMfXJJ4ABz3x0rlNF/Zc+HmqXOo3tzodzbiY4igRYmEQzy3HPP&#10;pWhb69qaWsMMpeQFdyR2THe394Es2RjvnpWbaaLrVvqdxqOvalPp1qz/AC2NtqLzkjtu2HqF7HFe&#10;fGvWW0rfM9CWHotWtd+gifs9+D/BstrdzeEpLiBkZmaTy4kB3Y24ZiWOBkY/Kukuta8O6faWun6J&#10;4WtbQvKN0FtbRjgfeaSR3EeVA9CfQVk+Km0++8NXd9FNJNHo7J5bXqvIB0yf3smCSWx8oOMdq82f&#10;Wp476+niRZ7IREIYH8pI3fDYyoIOOBjrzVx5q7vJsXJCirJHuJsjBp73EVpNFaKmyQ+cjrIGBKBN&#10;vO4tnJ6YHFcNpuqaroN/FqOlRQWl5byTGxmkCsEXgDdECTzhsbjn0q74a1yEWt7d6jceRc26Rqlk&#10;zeY22NCwY7n4zk84J56Ve8KJcajdjU7Te0k906hNNYL5UIXGzJwT3ySe9C91kyjzIuXHjhvGHi5J&#10;dfuob4Miyuk/mWcQZFUEbQ2ckKevX8a+WfiHew+J/jRrmrabokWnaPaXptoIbaYwOdiFSXUksNx6&#10;nGDk19K+F0mfxBqEFzFBHKlukouJJDJGgy2QTkkMeMqOuO1ZniT4e6Z4k1N7nVtKtXAQrJqMqCEA&#10;AkqrAntk9CePyr0cNWjSk+bqrHm4ig6kUo9DyDTdJgENvqOtG1sdQ1hf7K0izhkbAUsFeUhlI2qC&#10;AG4zk8969aX9mfxb4gjtIrrxRpcMMEH2Lzl3DOc8sSQDxjjJ79ai034D3GrnSL611eU2ukmZNNE0&#10;3moW3DGxuMIAoIHPtX0xc+EdFg8Jw694t1iLSLG3CyzXN7IsUIAAGSWwDnBOPetVOcn7pztRpqz3&#10;/r9T4r8Q/s03/wAOPGWlya54le5jur6O0t73w/ALj7M5H/LVQx8vHGAQQR34qvrNna+Lvh82ttLq&#10;8V8bg2sH9rtho0RsHyoY8DLkDBwcfhXcePP2vPhp4f8AEfnaE02pARmNrrTYk2Nz/rNxC/P29gBX&#10;n83x8+HfiuGe4i1u+0VtPhL2kOo24JmLEBgHUk7jk8npXTKVd2bg9PIIRoxVuda+Z3X7JXhG9uPj&#10;G+pzwPBBFZNK0fnCQKpKqMEHjoT+NfaHjCePTtAukLx24Kncc4Jz2r5j/Yw8aaE974rvWtksLLTL&#10;aB2vpGGZI2ZvlUjllJAPsSK6Txx8UJNdS/NqsypcTN5dxLtTp3QseMeleVVqJTk5b9jrw9FyVoar&#10;uZ/i3VY7YmKDdELdf3lx1ZmIyEUZ4GOM+teS3Xxl8KfCvxpJeaxqLJeGJ0ns7Z/NuLdsjaWA4Oeu&#10;M5rz34kftD6T4P07VdL0KZ9T8WO6p/ae8vDB1LOpzgyfMeMYHHpXyjcpPeXElxNJJNLMd5kkOWdu&#10;uST7969DC5V9ZTnWbjF/ex18eqPu09X+B9d/GP8Abnm+I1pHpXhbRLiztrf95FdX0qlwwXBwqDqe&#10;vJPavnTWraTVbmSK4lmvbgyeZLdMg3SFuuO/Oa2/hJ8OLnxHLO7bvKjUyAkYUNjqzdAB1JrtfFmi&#10;LNqNnoPh+6ttT8kIZr+3UNGrlRuRGH3iB37V6C9hg6jhRXq/8/8AI86qqtaHNV26I5GHwlb6IrwP&#10;ak6hDFvKxSZWMN79yPar/h6wnh1CMW1lDdqInBknYqqORhcDu2SDjFaCWhtrXbdb2S1kKWyTIclC&#10;eNpI+cE5A64xXd+FvBK6NoaXl+jNq2qZS2iOQLY9mOP4gK469d2d2KjRlOat0KXgn4cpqeqW2lWt&#10;1DE80LtNLN8pcqRgIxGMnJOPavef+EKt/A+kzLp1rDOWUM9pMGKPGvDPCw53dyufcVP4G8ISPpcl&#10;pHYiRWBabUJ0PlxjGdyqeXI9uB612+s6DpltcWVgNWm1eynRZjIrbWhdeCOOCP1ryZz5/eb/ABPU&#10;UeWSikePwjT5knvWtBBJLLhTEW3R7RgDqcZ7g46da9E+B/gnybfUtV1+GdprtwbBLZ1SWzQLy6Fg&#10;dpOSSADnArYtvDmnaPeWl7cGO8hubgJHaxj95ct1I2+gAJPQYBrufDOjXY0jSwkDTi9WSSa6uUdp&#10;YyzExqqjgLknJJHAAA544bzb5ZHRUcbJxf6Hj/xI+C3jjxBb+dpPjvTtAgLSAQX2mkpEufvGdM5Y&#10;g5wVHOcVU0b4C/FHwd4YksIfFulalbWVmtxcX167gwxZbc6KCCwHONw49Tivq7wZ4NutCsntJ9Tv&#10;ZbmVPLMz7R5O8liiDBBOWbHJwMVyXxF8LXPh/wAP6zp+jLJrfirV1S1bV9buo5prK1+bMzIQMwxf&#10;N8gGSWB5616FF2ioSirei/M8+rLmndN39X+R8TeG9LOseOPEtvB4w1HVPCt3eQwW9vFdPZJqFyig&#10;Mihchuh6nDAg4INez+E/hNeeLNH8Yo2l+IfCgurqCFJVtnYsIYlVSjE4kUkEEDCDoKm0C98O/BbU&#10;LvV9D0WHW9cQm4m1XVTkRHGCIUTaqFgByBntXpWpftB6VrOl2l7c6otjc3FuCdGtEdpHVlyoY8kZ&#10;5wRj6101qqnpBaGdPC1Y/F1Ov0/TtEstK0u08VQppt9aRA2l1czJFdDsShB3qDgcVznxU+J8um+H&#10;Jz4b0m88S6gx2wQRWkrs4GT5iOE4AxkMBjPevLB4p0yfW7LVdU8KI62xLLDHNJcTOAcFhI2SPTji&#10;pdR+Kfw78Ma3DHa6dqWkaxLiJm1e78+CWBiGcQyqdyuACQpG0kdazo03dJI1rUVDd6/K35ngs1jN&#10;8VPivbWfizTdU0q2eBngt9ahmtRqNypyikkDcV3NwvXArv8AXPh54YTR/wCzJ9Js30oyrbM7xo5t&#10;2Bz8jcM5JBzkjbXrHjGy+H0nh2G5l8T6VqeluqvZIVdbyzAYsZE3SNk8dTznjOK4j4WiTXPE80ui&#10;u+qwWDMlxM5ELCF8sGEbAl+PQ5ycc16EqsrLlVkjihSim23e55XN8GtUv9aENzbPqFvPJtt/sUKy&#10;QOikfuxydgAIHB47mvUPCfwuttImmkk0RomeUxQtGjtLboG3AcKoXkjGc8c12if8Jc2r213oK/8A&#10;COaLPOLcXes27m5bjaBErDOBkNkD616nol5p3hu1ubCTWovEd+iN57qwRXYcMGYjCcnA+nNc8qs6&#10;isbKlGDujyrwv8JrI3GrRxWSy2k04vrdUj4ty5+ZdjDAOec989K9a8CfDCLwrevdQNHb3RVhPeMo&#10;3MxPI+Ud+MCsXWfjinhoT2J0byGAj+z3Vs8cuzd/G3GGHFce/wC0PNd6u1yl7e2SxxNFEkQhitru&#10;RWySSVIOcY6A84BrnlBvc0UZdD2jXPhvaeKAJ9RtluUERiDz5BVeTkcAZySc4qpoPwx0nTYor17K&#10;xjjlf7MrhQCU7BQc9TjJ618v+NP2i7vUb5Ptt+IrqdvlsoZJSIU91zyRxzx9Ko6d481LWLN7OwW4&#10;mkVfNK3SbjKf4nEmRnPBKlSR6msZLk6Gyi37rkj7FTwlolq81xaalo9oYTlvMu02o3+0CwA4Pb2q&#10;jeeJfB+m77OXxdpNmigySPFcjGTwSTnGfavinX7TUbqOMQWpu75oi7ytgpsJyX8srgDpwACMDkVg&#10;2+geIbKzln1C9FrbYVJ5IGdRKoOVOwAjgcdeSRnikkpq7HySg7av0R9heKfjH4P8P2eo3Gk6nb68&#10;2nQqzRgsfLZiuBxhV4YdTnrxwa+f/jf+1f4gTw0i6Jp66Erho5Gh1BLtZfl+VsouYyME4BNeTeI9&#10;Yjj8G6lBZ3jC3vHBnSZ+JiD146sA3fpXn4xqNtYWEiw3DTSgsGcuiJ0yemOP616GGwycuaS0MK03&#10;GPLHcveGvHnjXxhrMcereK9VeyllBkijumZ5CRxjfuH6V9C/DjwFd6ncS3Oo+JdRewjtmhhzL5ex&#10;MbQWYAbj1ySa8Lk8Ja14Y1wLollb6jISLiOaNtyNkcfNngDtik8UfF34mT6Lc6KPs1lYXKAF0Cqy&#10;LjG5cD5S2OSPTOK6a2GdWX7uyRjQbptqs23959LeCvB9teeILXTdK8ayX2psPtF85kLRiEA7yigb&#10;hkYHDYzzivbdK8N+K/AmjXNnot/FeaLFFIttZ6hCbkwfNlSGbk5yxwfpX5X3d9rfh+4hnt9Tl0/U&#10;lwBLpkrxyBSvQyA7sH0zXRfD79ob4ifCfVbfUrDXr+/8lvMFhq1zLdWkhIwd8bNgnB4Ixg81LwU5&#10;K8ZK5pKfLvHQ+1vEfxv+IGq6k09kn9lXFtGsf2exVmQqGJdnVc8N9Mj361hX3xu8feKbX+z0TVBs&#10;ZZPNj1ORZGkVgwQFYwI+R1YEY45rwPwx+2Z4+u9QvEmk8PXRuNz+Te6Wqq5PYMrKflPQE896+2vg&#10;9rGi+IfBEWu31tp+m6nfQRxX06kJDcSgEs3Jwp56Vx1qMqMrT3LU1UV4rRHC6j8SfH1/BFf3UeoS&#10;SxyrJ5CalG7xgDocRDJz39K8u+K/xg8X+MYItKutNv7K1vLuK4Msd5GNzKQVjyAGB3LnjivpuXQt&#10;Fnubp7e+sZInHmS+VLG0u0cfdU5x7iuX8R+DtAGnaQFkWa6lv0tVVFxMgfdhUDYOScHP1rkjeErt&#10;XOrSUeVaHkuvfFLXT4fOhWMmrWlzKEP2sXo2239/y8LkE44GeK4u58d6na6hOkWq3MN9KpCXU8ys&#10;6ybdu8KMZb+teseJPhdaiWWUpNbXFvjyzInyxkKSdwHQnIHWuG8N/BK08VTW019HIokaWSKXyz5a&#10;qo+6cfxFsn6U4RS1ZUlK2jMHwdZ3mnQz3N/r13IOjXupPJO7FztdY4wQBx1wc1u+OPDOmXEln/Y3&#10;iO+vLy4Cl47rKpGqqV+VAeMjscmuI+LXiz+xfEFl4YtdPtzcq6hpmY7sscAKM4GenPP0r03wZ8Nv&#10;ItFXWruG31Et+7EjAANjIJHrz61vGE/jb3G4RvyLoY+n/ChJYLWPTZxcySAq0YAIOGxuBI6HsOte&#10;S+PfCdw48URW0Ezro94VnZh8sSqFwq46YGM/X2r6gnWDwZpcUAaMW9g0KssA2lnAYklv4gfmOTXL&#10;eGPFENl4GmmnhiT7cs8wN3GsqXTySNhyrD5sAgHgjK54zXVQapvmepz1afOlBI+TfBmgXza7ZXMU&#10;Rhh3Bkyvz8nv7V7VffCW2ghuLyRzMwkxu28u2Pn7ZAB9M1oSaYG0nQodSFloltbQvMszOEeYIciM&#10;op3CTJOAQOMVsTfFXwPpMJmu7m6MiKNhGMs/8WVc5/Gt61RuV4o1pYaMIWkzmW8FLp2lQW9tIkl7&#10;OGdosnKIVOc4+9zgdM1cl8Na5pegRTRQ6rbXEqq0CxSKhXGSQyj5mQgHCjrxXWeB/HXhvVj/AGlY&#10;PBDNKu7Eqjz4Bzjbv9c7s4PAp3iL4y+DvDviaO3F3Lbywx+f51tF5zXByckEHCcY59zXPzSbtbU2&#10;dOMVe+h0/wAQviPYf8KytdVudU0hmihENvfLdK6vIEAZlhA3hgflww4Oa+YfBXxo1a/+Kei3Ydks&#10;LfVree6vrlCzSIrjog4X8OnWqvif4o+B/F3xBudbu9LlvrGeTK2yyiMKQoG8ZGCxIySMVBf+KtGW&#10;XUJtI00R2l1ZhLJwwWa0mDqpPoRjjvk8110qXJFxkm2/wPHrVlNpQkkl+J912/xN8P8AiKxurw6j&#10;BHai5aON2kCJIAPmb5sckVn+Jtb8D6Urah/wlWneYIQ7We5WEeM8cHgjgDua+Mm+G+pfE69u5Jrh&#10;XvIFihtbRUdYh8oAK+rnBzWrqfwKOlW8UuryXl3cy27Jc24nLPIQhZWCs2cJwTXPCgrpOd/kdPvP&#10;4Y6ep1HiDxlbeKNXJsrG5vdNWZDHPE+AVPV2DkAAHHTnikTxggsruGbSrawCySTI15qG5V75fYp2&#10;57YPX0ryjxjpC6BYzto2sXsdq7iEJFKxU4GQVU9M/Wk+GOsx6XojXd1aW+o3rXn2ZpNQ/elYgobh&#10;TkHk9x2roeFio3IVSXMky9r3xjmg1+wvY9G0680+28wIsO9wZmAUSZI5KndjAwMmqHhQan8SfFuq&#10;48NvFpdzKkzLDI0chZeDtJ4PynJrufH3ii61W20+w0mS3aWe8UkRWqh4EAJ2gkdMYz6GvpfwrDMv&#10;hmyvEt7a2W5t7oBykMPljycD5sZ5YZ9atTpwiuWOrXf+tTjq0qjm05XXofPll8LtUSO9nu5k0LTE&#10;Yz/bJYwS8XAUJHjLZIxk/rUv/DLGlNy2qPIx5L/b5RuPrgJiu88LahIun6ffahMXnvIEsII2AcRx&#10;ruZG56MeQQfY16Onw8nnUSefcneN2RHwc/8AbSuaWIqU3ZFxw0Grs+MPiVoN1p+l+feD7GXk86GM&#10;jDMN4Az7c9a6v4IknX1hXhWiwM9iKm/anu4ReTRwr++WZLeNgchVzuxz7VT+DLPb6rBcTKYwwBGe&#10;CeetXJ81DmRpQ92s0z6+8IWN1p19balpYVb2H5Ht24juQeSrejD1Fe3eCfiZH4klltIoJbKSHCTQ&#10;Mux09yp7HsRkGvL/AAVIsdqjsucfMpxziu3tILa8nivru0El7AT5EkuQ6L0PKkZHseK4fQ1qNSbu&#10;j0C70+HXbZp7cBZIvkZW7j3rkPF/wl0nX4luPs0ETbGDI5IjAI5KkdDnuKm0rVVtp5bWCXFqX/jy&#10;dmf6VvWetW8kV1DcyIVtyIzG0gCOp4ABPGc1nUipIiEpQ2PAh4Bt/DNpLp899cWDHaqTKNrBw3Db&#10;xxn3z9a9KuPHlzo2r6Raagv2+yhSS6MhOJGMaZAY9OTgZOetdTf2Fnq9vLZxQC0iQEFVXKybhkkj&#10;+PPGfpXzP4806503X5JItQ1LQ7WK1kiN9HFJJpNsC4yblmDLCDjhsgZ9q4+WcZWielGdOrH39D0n&#10;V/2gP+EhYrexwW9v83neQTuXP8PJqjD4o1O9ja3a3vfF3haWIRmOyffdRKPurJDwWHYmPdnuK8k1&#10;PwHrPhW2kfW9NTDgyvfxSeZBMhGQwParfhaYaXqkVvZ3HzGITRb3JKRH+JMe9ON1K7NHQg4csNjq&#10;de+GuqfE/T5dOS+XVNOsb0T2trqNrJbXULBMYEmB8ygsoYjnjOcV43qHi3xr8LylpPb3NwkczRm2&#10;vlVZmGSGIZuDwQMg5OTX09ZfFTUIDb2QvIJIth2yyKGJPpnrnBIrJufiqjyXEl/DaSNcAw4dA/BI&#10;A69foeld3s0le112OL2k0+XqeEeH/iLZ+J5lfXNLsg1ixkmY+WXhLDAVVbBOAO2RxWpp/iHwlq0/&#10;9o65Z3/7gLNFCzFUG1tyE7TwvP3T+FWPGPwm8HeJDdypYvp924TI06MRLKdxIUqAeDmvJPEfwptP&#10;Cl0JNQa4FsZ1MC2oAGdwyrksQARxnB96m0Okmgcpv4o/M9P0LRvDvi3TvEWraW9nPqeq2rxOCmzJ&#10;ckK65yYg2TnHpnFeJeGPh34g8G6bc6f4lsI57W0uglrKrlrZgxIaSRjtyF64OK6TxFDPpd9ZajoE&#10;Ik23UVtcRSDZslkfCj5eDj2x1r19r2aNbJry6tm0r55DKkgUuufuSRsRtIwcnJzUqpOmvd1Uvv0J&#10;nh4SfM9192pgeNLiXRfCnhG4s9auBa/ZyqmO4aECCPCDG1wcsSSMDp1NS/szfFW81TWfGGreLIL7&#10;xFpEaRzaTpj3DzSWnllhmKOQ5A24yc56VZ1bUvDGv30F1byWdvexQrboqugR4DySS3THDHbycAV1&#10;/wAGPAnhxvGz38OgXc8MVmVN7bNm1cFWGQc7mds5O0Y6V0wqctDllv8A8E4XTvW5uh7X4F8T23xZ&#10;8NW3ihRfaZBMmyx0u4cx7IgxySY3AkL7M7RyMAHvXxv+0X8c9d1f40S+H7HVbVLHw5NFFDcCCRIZ&#10;N22SZZfvMp6LuXjav1r0X4v6PrWnxaZpnhy0gt7PTnMNvemGR3iUvyzFecliMlexOetfDWvX+tw+&#10;MdS+1l5NSN1K97HckgtIpIbnOT3wO4xXRgKTqzlJ2stkYYqpyRion3Bc/GGDxCdL0fWPEfhq+1Vo&#10;/tGmx2lxCZoyAPljnbcAeSQrqxPHy17z4a8caT4hj06z0fWM6/oVtGbmw1OdZbm7ikDISZU4IBDn&#10;cF6qBgV+W/hDxTBaaj9px9mnPybRGBEin+NVA3bsZGWya+g/hh4i/wCES8L2drFYQXVhp8zTQ2Uu&#10;0zKhLSsmeoAY5yzYyT2rarhvZrciFbnd7HtGteMdG8E/ELxNoOtF59Auwmqy3UcZ8wzlWBTPGN4A&#10;5xg4rw7xd+zh/wAJvZ2vjDQL+38N63cr5qaXcW5ijmX7wxKCf3uBync55r1qD4waRNb6XrUOoWOp&#10;y67apOtlqiicvE38KE4ZCm4gjouw49a9L8J/E/wVqqRQQtY211HcCaOwdxLDIcbCAVOMkE4zjtgU&#10;RlKnqlqS4xnoz5W8JeMtcu7zUfCxFrpF99mWSC8a3DPdLuGGDDkkEls8+lZfizV9VfUW0XVL/daz&#10;wqbmAsIYbsxMdx55DHPUYOQM9K7jxf8As9+J7r4kyaz4L/s650uC+lu5dNhnMEtnAxwYjLIApRh8&#10;3UBTntXR3v7Ifir4q+HZbi8ez0JrZ2eDTbu6JmztwjCRQyc/U8U3GkpKatr+DNISnyWe6Pmnx5rW&#10;peK9f0rUr3UbvW7CwaKxsZdUupN6QjONoU7Uwec8k96+hPg/4p8GQ6nC9vqdppmpTxbTDM3lmSQH&#10;axQttD5OAAORmsa6/YY+IfgrR9R1RpNFvVtgVl8i6zKsaxguVRwARx/eBzmvdPhV+z9bTBNL1XS7&#10;U/2PYxX0Skh7iZ5WOGMg6L8jYA4PFcuLUZxSTeh24WahdvqevaR4EEngzSNU0m7DXN1BMbt3OftS&#10;szFQxAOPLJ+UjJ7dK8/8ReKrnQbnF/BNaXzWqq/lqwDHIG8ScIcY6ZBNewaV4js9F0JLG0iTTxaM&#10;qIJlJhOScqAvOeD+NYut65Ya9K2nwrFfSrGQoY4BJ56Hg/jXjV4Jq8XZnTSk4yakro+SfEfxdGle&#10;MrzX7y4jvdH0mzewt0uIEjRbiYgsAQMAhI24BBw3pXglr8VJ9J8V6gvhcCz0DXWMp0e1jE0SueMq&#10;rZKnPTkV9wfFr4E6Hr2kr9i0Ozsr9oWDyWloieYSMHdkFScd8ZHY185R/s1nwXrx1nSFu9LurGdT&#10;BbrG0qznO3OCT03YzzjnNd2GlCNNxnvYyqKUqsZQdkfQVppM1x4Ju77wRaWtxq15bIzSXV4xVJig&#10;HEZGOMeo5r5Tu/jjr+taTqFhqet2s8lrO9pg6eUuX+b+GQHaFXB/h7dTXvOs2+oQaLcwaos+i3Ub&#10;Y87SnNrHISp3qXQ5cHOMADnNfPuveDn0C43+FtL325gCylgdodiwOJDw3XpnOaww0qTbhNa/gdNd&#10;Ti+aL0/E838c+Mhq/hfTNKbw5p1re2Kuj6wJGna4LkcsOAr4A55x0FaPw48Oaj47fUNUuJ7fQtMs&#10;AkE95p0zJNKxT5EWPdjHBJPbNfQemePPCmr+E9O8N/ET4PXun2sMItl1iythcPF8v3wFw4Y43cZP&#10;fGK7jSfhj4H0D4f31x4D1ezvdEtSbi4glKvOjcbmkBAb0OGFejOtGNJqCs/v9ep50KTVW9R6HmPh&#10;7wBbWlu7aRqt2waJQwuZBcBOOSGGHHr1Iq/fT638LxPqdrpFrfW1xA7ec0sn2aBVG4PJCVzuznoc&#10;dq9oOn6JFewwCwszJPHjzBEAJcDswGOlGu/DTRPEPhW906PULmwtp0VLi0jk3oy7gcbDyBx0Brx2&#10;6yd1K6PXU6Tjy8tj5PsvHXi3w5rmt+O08PWl5LqtqbYI9vmENnJmEecgADAz161wup+Lm8Ra0DcN&#10;cSJIuHlkQjaxXuTyfmxXpfir4f3Pg+5urC3mF/piylo/s7lDgcgshOcYP51wmrXVzp9kPs4ljt8q&#10;/mId4P1Izn869Ghjqc/sXe17nDVwlSCvey3Njwf4ovNO0n+zr2Iw21xEIZDKoTzBuyBjbyOnWub+&#10;JniHU7Y3k8EkbSLNEkbyopkQHqqkYyOCeldx4U+HNv8AFDwdZanpOozS6rHJKmrWyvllIJIKLkFV&#10;K459a8/8QeBpdN8SXMGr3UsVrZBpBBMT55yuVYKWbd17H8BXZTqU3Ube63RzVYSVNLv1K1zrx8TW&#10;UP23TJYZI0CyXNrhWXvv2+nOffFelfDD4NaNrHjbS7P/AISCe7tNQzb3O+AQTsAN+wHLABtpGeCe&#10;grxOPUry+un0FVmsb6Zx5ZihZw6gZ3EKGyAAfujjv0rvPCviLUdY17QtKNtYyLBsxLalo55j0wrE&#10;4yeBnjrxXTiFUUHGLstQw1WDmnJXZ9+614G07xLqGm2uuhrvw1ZWyJbabvdIZpFYbS6A4ZVAAwRj&#10;OT3rE8b3/h+HVk0XwxoGnwandQvE2ugOkViPujEaFS7E9OVUdyeleHWninxDpN0bC3v7q52qsLxT&#10;kmREH3s/3mz8u7nFX9I8XaRc6uYpftmm3E1sVEWo3LR2zIxw3KnDMMZ5xhsZr5VYV9ro951bdf0O&#10;x8B2vhfwH4iufDy+ItXsryAx6b596GMe9v3pMckgKYJYj2JwM16rPpjjWbGey1hbRIcvLdXMMNw0&#10;wIGOQASOCMZ4r5cutPXUPEdzPd63F4icXAhNjFceb9nhkA5fJxuIwTIBxVm41ibwb4ij0tLzEjw4&#10;jhkdDKibcg7QDwykEMeuK7Hhm3dO90YQrJ6PQ9m+LlxrGvagum6i2ltaWtpJd2t5ppeXzZCVQLKp&#10;bKdjnBHPtXI6r4Rg+GOgt4ouNZ02ew0llmhWzm+1SXE5/wBTCqqPm3ORx1UDmsZPJhhn16O2nl1f&#10;McYuY2AgkVgXAPHLH0H44rnPDnhe6+HeuDxQYLi6sdu+6SOJf3nQFVTPygHHzf41lGjF3Tfy7/M7&#10;JVJRinFfPseC/Evwv4wv9LuPFXiGyvtPs5jJd774bZG3sN29DyNzMcE+hqr8KvCEWqm2kvr2RI2O&#10;xYNyplccZA6da9P+Ovxk8d+NtGvvDmqpanS9avrWGF4LdA8iIwMcAlHX5gvHXPtVGy/Z+8aeGo4F&#10;Xwx4isrxCpnc2LTRKB/tqCMjI4zX1EKjp0OWdot7eh82kpV+ZJtLf1Okt/h14Xh1Sw0hNQhe7upI&#10;riM2kv8AqIw2JGKnjhgcZPWsbxp4OSx/tPUrSCeTSLGV2eRXxIj7sGWRQRuTGSGTOO9a/inS/iF4&#10;Z8Napqr+HLTUNR1JV0+SWCJdwhC8FFyDnJORyc815Jp9/ML7TIdZsNUtYUSSOWO9iZFJK8ESuCpB&#10;56c81y0I1Z++5XSO6tVpp8nLb5H0v4UtdJ0zwjDdvbm8Nwsd4+JC+HZzhSAT1AHX1HrWdf8A2Lw9&#10;4gFxpPh/TVvrqIpdT31m0jmAN8ioQeGz8pUAZB61g+DtUsF1XTTDb294sEJTMluPmYD5SY14O0YG&#10;7pVu/wBan0S4tY4oFtpJkDW7LF80bAbzgHO1SQcAnoPwrgUJe0d3e57PtIezVuhNo3ivTdl4L7Sx&#10;fXczN5t5IjJm3Djy1X5vkVBxtFXtT0m38VaxpyWb2cOqttS0aPUZoJoCSNjOAceWcj5TnuaTwQug&#10;3Or6hJ4iEE0M6COza/WSKFJCR8hIGARnPJ6Ct/wTpdu/i3TVsZYYzNfKoSzUOktqrMZSX5+RliIA&#10;PPpjIqnJKTUUZL4byKev+HD8KfDek6b4q+x6v4hktI5oYdKmxa27RfLFvZgDL85JwOTzk142fD9y&#10;uqedeQ+XChL+WzYG0kdQp4+gr0n9onxk1z8QbaG5k85bC2RikoBYO5Y4YdscDHtXkkviO7vNRnDI&#10;gUBWGDtyByV9jx3/ADrooxly8yW5xzqQbXN0OqlubXTNTSJd0c0c4ILru4cbA2O42v0HcCtm3VWT&#10;Ubq31GXTbCKD7MTBIVSYquXdx3znGBzgda8o1PxG8ly1xEJUdJIjboOXL+Yp2g87skV6Nd+J7a7t&#10;LW3s1vp4TMVugrx7XKgNvzjcCOhB44NOtSlZM3o1ovmE8T3LSW0k7G0kSGzRrYRKfLZdny4HBzkH&#10;68V3Ud9qPhT4aaVc6SpRTYlJryE4ZDtznccZyxIx1zXKanY3fjLTrua4M11Kkqpb26EIEhAUMzAZ&#10;J4XOOAM12PiyLX/EPwl8PeHdC0yS7vr/AFb7Tft5wgJhVw2xQSAo+VSST+FOjFSSjLc58VKVNOUe&#10;p5Dq9neaJ4KwLaO7u47d1vphIGkmnkG7eeT0yelfW3w48KDwT8KfDui+THaXdtaLNeCJCc3UuGlz&#10;34zt49K8r0TwBqHiXx1pfh7XvCsejwWcQ1/VbqKUOrWySNtDMpIO91UepVWOMV6/4n1JJ9QKJIin&#10;zAjyo5C8JvO0925A9q+dziu4xVP1b/Q9TLaKl7/9f0zhx4kEDamsM5D2qNLIgDBWRQc4BHHT9a+W&#10;vCmvRap4vuBLHLdwPDIssY5bc53lhnjPT8q+iNfgtNZnvdDhtWMF5ayLcPH8rRpIMgsVYn5iOOc+&#10;1cRoXwC8P+JhFeeEr4eG9YgjUPZ6jO0schCYb94QCMkkcjjI5NdeW1KVGj73VHJmUKtWspR2W4nh&#10;zWH0eH7XD5E9xKUgubSVA0Up6jd7gH8697+G1pqtx4C1a+nnfw1aWs8s0UKToI4Yki/jIBYDcSwH&#10;JyQTXy8ljqFjrqaHqduNKvBiUwsCNzcgkAZ3bu2PT3r3+LxLZal8GrTw0+qJo0upH/iaXcLA3ESB&#10;S8gx6kIgPcBjRXk4yTXXqTCKnBnnHhDQbi4Gr6xcNbXOoazcQ3TTsy7om3gnZwdu1UCc/e3E1euf&#10;DU3g7Q9RY2dxDBqbEXFrcyY8yJpNqSR4PBwMkDru6CsPw1qkN3bRWstjcPcXDtFFL56pDOfmxvlU&#10;k4+X2PIBFdN8VvHsOr+Hre2sb6V3tovOu4ruEDyti7I44zxwcvk9ePWvRlKpKuoLZnmctONFze6P&#10;m3x9f/2lrC6RpMe42E7zkIpCk556gcj+le+/B/xnqek6BZLZ25uvs8CRXa/aSss9uHLOSuPvDfke&#10;uMV5Z8N7KC8vrq+Y77gCV5Vk+VmzyuBn5uneus8HQSWV5FcbZLaSNXZ5IflVBn09Byee4r1K1pJ0&#10;2tv1PNpKUVz9z0zV/ivo8Xje41PQkGn+TqMTQTMZD5tuq7VBVm6Eg9OgNZ/xb8Wf8JXDqp1iK2Nv&#10;dNgRoTkIQCYWB5Izg/UVh31jaWIjKBZZ7hY5Z7kou5RtHyqAOOSSRXmXxA8RyBpV+0iOAck4+ZiO&#10;/POeD+Vc9OinJchc6lo2meU/FzU4rjWjCiKwVfvKBu6dG+lZPhbUbvQbq5EF9LD56BmWJztkOBwQ&#10;PoPwrB1d7rVL8GKB5zK2Iwg3uSWwFAHUnpXqum/s1fFTTdN029uPAuqMt6zJbWoVftTcDrDu3gc8&#10;EivWnCMKfJJrU8+m5VJuUVseg+CPiVaPHDaXl7HaFwGlSXcIQeBgEn24z/8AXr3HwneN8UhPbaKW&#10;Mdrbec0s8wRZFDhUVW5BY9cZJx1r48HgjURqVzaTxXEOqW24PprxEOpUfPlR9BWcH8UeFLi0OnT3&#10;+nh5M28eWSNz646Z5Brxnhle0XZnqus4q8kfbEvg6f4aNbalrjWL6gZDc2rebv8Ase37rIc4LH1I&#10;+mKydV+GVp8Zfhjf/bkEmo6DdyJBqBfa94jIGjSQ4IbYSwBxkEjmvPvAP7Rl3fPHZfEfS7hIbdPJ&#10;XXLHBcMFyvmIedo4yRzXuHgb9o/4WfDj4Xecmp3+oXd7LLFcRCyy8Mj5HmODjdFwAGXcenFcklUp&#10;yut/I1vCcT5n0X9orx98KJo9H1UXGr6HDI0Pm3EZa4iCfwiQ/eC5wQfzr2rQviemr6dqGp2gPi0q&#10;q/adQsziO2BTcIY488Dg5Y8k56Vz/h9/DHx0ub/RdNVbyK3s7m5u5zCBJbOR8jguVyflwfcCvnW/&#10;XWfgb40ttQ8Omayu7R0fdPdBo7qIj5o5BxuUg8oOmTXYoRxDsvdkvuZzupKivefNH8Uff3wT8B2/&#10;xZtXn8T28ktzktHKwCNbpndlccE9vm7DirHiT4R2nw7urZNG1q7htVdh5GpBPKkOc/ujjrgng+gw&#10;aq/s+fHLwt44sH1LwvqEVnr4shJqmlMCkiSEY+QNgPGpz8y5PritTVrm48ZXV3EzT3rtt23xkVYr&#10;dd/7zjpkIp5rkqTesZI7aUU2pp6HM/FHS9K8T/YWaeSLUtJXyU+1SFYlilJ81sH5Wzt9R9aRItI+&#10;HWhXVrdXjtbapaG3tL6O7ilt4lU7ijFeQfm67m4wKw9L1weIPEd/e2lzJa6LYZmmhu0SGGKKINuk&#10;JzuYBRv5HLY6g0zRdY8QXLai2vxjUdH1dFl/sOSCMyW9owPLYC/vXBzjgjg8VlvHlb0Rq0lL3TC8&#10;by2XjS9jv7+/FnALXz7e0E5czxIgYoXIGFKgttGc4HNS6poeh/EfwVoupW+uxWjaXFgpqskt7bSG&#10;Z8YYnJjcEkgkjsPuisS60rVfHUKaNqN6PIsfm0yfULdWSGzU7XxIzqN+G2/Nk7c11WjfCC++GWj6&#10;loekeLdPvbOaCOQ6rYYn+1RAn9yr8DepLEu3GAABXTJqMVyy1RwK7k046Mz/AIdfEPxV8JpbTRLy&#10;CeXRxpzXP2WeQTLaKpILRyR5OCR0bIGR0r228/aA8MaboFjqGoaiyWU0yxNkeYzE9SMdQOc46V5t&#10;Y/DvUmSGdbaHSdPiUPDPPNHNMIliYOqx8nY28BUJCncTgYFcx8VvB+i33h7WLSwaW1tBN9sFtHsu&#10;FFyyqsSxIpBgLDCnAIJwOtY+5VkubQ35Wo3R9N+LdIsPE8CFoYrmCXEkchO9WHYj0zWJN4X/ALKM&#10;RjT5pECowP3B0xXjfwD+O8YtE8J+IF/s7UdN3W/mT8EmPgof9vjPHB7elfTOj6jp+vwN5OJEQEfJ&#10;1Oe/rXPVouLsxQqdjz+7t2lmgilXcJEU+YODxVQpFLNPHFu2wkB3Uc4Ndx4x060t/LmjlKyj5R/D&#10;g+lcKLSVNXmdbeaJJ4xmQHOccZ/E4rgqQ1O2E7o5nXdfgs3NpJIcquIpC333B5QY6HHrXE+LL2yv&#10;NRsZbVXkuJNu7anyqnzL1+tewa34Lj1WKCG7tEllZvN+0xLjOPQDuKveGfhat3KSDEkeM+cq87ee&#10;MdumcY71zO8ZXIqc8lZLQ5vwJ4Ln1vSLNHYghPMCS4wnJJ7cVv614X0PRLIPeX8TyBAG/unHYCuu&#10;8UXVr8NvDyGILLFNEyMJFIkkkyChXjp1yPp6V8+ahcza5JPqOqTCGZyWjt2J3c9Nq9qqKdtNDqoR&#10;sveZtaXLZ2Gti604+VZhQG2NhlbkE464P6VLr9yYXutNt4XjETpL9rRj+8BXaUx6YwfqKxvB2gXc&#10;upLPPbNHFKFi8uQbTJG3UDPPHvitPVbCfTrK8dh9o8pntI8EhwoAdWOfZsfhW1SN7M9CnJbGpHo9&#10;tayHUlv3jnm8m2iEc5C3IVTJLuUHBxhFOeepGK5eLS9Pe6eYWcUUsbu0d5ppNm8Ls33jgHzQBgbH&#10;z06jNGmm8SxgsY52c6aUulG0biCoWQZ79f0zXe+F9Ohn8SMGiZ7PU4zl2AxHJt5VfqOazUnF6ETS&#10;6nkPxC8GXUejXdjc6bJHpsk0b3OqWNuN0ZUlhlDnZuBGWwQBnrXBWl3fWvim3tPFFy2i6IYfKiuT&#10;MZbK6DHnzHYFUfgADCjivsCz8Pyala3lldIryWyfZ5Rj/j5hxkH1zj+RrzT4k/B7+xPD39oaNo6N&#10;ZE77mwz5sE6dVCxsSFIPUcDPQV3UsQlpJHnypKbunqcbBa2enaPLpvh6/mi00kSl4pfMiLMBl1dh&#10;x1zgDsa1o77UERWlKyL5YBQoC5GMMf8Aaz1x71yukRWV1pd+vhyA2usLKzzWOpyFIXc8mMNjjrx1&#10;A4ro9Fj1K6dLaXS7qG/cBfJVFljZsdA3oOORTm76pmlOPLozk7L4aWPj3xbdWV/bi30KGMz3gZxk&#10;RKMuwB5IIyAPcV1HxB0TTfGFxPDc6Rp9pbXQCR20MBjkijVQIkyAOQABxnOK9T8KeBppvELaTdTo&#10;0kunu06xJgW4f5Udm5BHmDpn615zcagl9cLDJBd213p48i4jnU/I6tgsvt3rejUlvfYxqU4zdmeT&#10;fE74e3f/AAieiQajbWn2C3hXyNVW0YTRjlTDKynbjPQkcY615Pa/BfUdkUltA8zuVkHlfMjem1ul&#10;fa8c9tZSacksiz6cE8uRHXiT5ySR/wB9ZrWsvg34V8X+Es6Pe3egaw2oNbxTaVsEUrfMFBjPBBGM&#10;nI6V6UK0nE4KlGMHdo/NTxt8MfFHha7lubPewbcZY4JAWB7grn+lJ8LfjI/gfx7pGq6vp32yK0kJ&#10;lMbtFKuejKexU4OCMcYxX2t44+BXibwtoGuapJd3d+tveiIj7PHGzKeN6OrElegOccmvlj4hfD63&#10;v7y4uLiJ7S8RmQPbpndJk4VuMemT7130sVSq/uqhw1cJUivbU9j7b8BfFy+1+/muL2+0yaRZl8qc&#10;RmN7xJEQpv2ArvB3DIAzivojQfG8ElsiRxutxysluItsqY4bI68H2r8mfhj8X9S+HGoWmnXFlpV7&#10;Jbr5qtqVmJgrKf3eG69zgZFdpon7WOtv4wsNQ1hpdRtykaTmK5kFwEUncy7jg5Uj92Tj5evenPDv&#10;ZHPGtF7n6rGW31jSpXtCZcjO5xjawPr615L4gtHtNbLGExxXRCsyn5Ae3PGDmk8C/tReEbvQZne6&#10;jurCO2j8mfTYGkkdxFvkV4RllIHfkHnnIrV8WeLPDl7ZWzR6hp3n3kS3AtFuVe4IYZVTHnIJ9OCM&#10;GuOm3B2aN2lLYUQ7vPUSMpbDhkGFLAHdj3qsGDXCMlzJDLtK7iPlC55PHeqdjNPfabFPaxPauibl&#10;SQFcAnaWwfzqL7LJDqcCz3EBjIDK0bHOTxjj61TVyoux3ml6XAtij27vK7NumZmKnHccGsDxPape&#10;wTTK0kzRLnae2K2LEyQWwnViADjaR1HpTLye3uI0wqqrIxOecc1wzR1QZ4m9gja9IymQsMq42/ew&#10;MfzHrWz4osyPBV1GP3hMO7ewwzd+cVuDRWOpBFLsJWYnjBYgZwT6ZqXVfDi3Xh+e2aGeAOfL8sSc&#10;4wc/NjjNc9+Vo2fvKx418K9Hlu7aI3FvHaW1qflhUljl/mJOeea6fxVcxXWvxwkmSJEACAZ46Y/r&#10;VmxC+HdQgjlhS0hmgEQOWJDr0BGOcnPPtWPp2mzza5HJK5ISRpHRRlnH1rfnu7s5HFpG7qGl6XLp&#10;zWWQskaLMsqZV4efvbvWvi345aTPrfiiGC1vJdQmsrWS4ZSAGlVpNrZ6ZI2jNfWPjjxTp3hfSLm5&#10;u3dVEHlmJ3wjdeOec9q+PdR1E6x8WQhuGMUkUdk9uVO5o2++c9sbs5rswqfM5nNXkuVRZ9Wfswfa&#10;PC/7Mei6h9rUsEnnEUx4jVnxtbjGBz6dRXo3gL9nnU/Dnxm0n4uXmsaaNMjsmv4dKBkE0xls3Q7s&#10;gIhAcHPPHpWL+z38BpfE37PFhb3/AIgm0zw7ezSGERJummi6AqWOAhcZxg5w3rXf/G8z2tnEzs97&#10;Z20VpEJB8pCxhfM4XnLAc9RU1ar5pKPW44QU4xXQ8I8cfGebWpLq41Ty2W6SS2/cKQYYQWUB1X2P&#10;XmuG8M6tp/ifQ5rgRW8DxmIwhHYgtkjzD78HHPBJp/j3wfLo3i8X1jIPOlldJLJlAG0FkDAf3SDz&#10;xxjoa6TXPhnoWkajbST28mm3Eq70n0y5VBLIyk7ADnjJBycZNcb5EtOp0LmvZ9DvvgZca7bXV9ol&#10;9aG8iixdJdEkxKrYwoJ4Pf8AI17PcamsEDeW0QeBl3mRchVJwRxwOK84+FdjqmgXtust1DqjNgXY&#10;KbD5ftHzyCRznB9q9C1XX7LxLJf6dYkmW0UeecERt7KT3Hp1opSvKxco2Q34rxSt8HfEs9q4kEen&#10;yy7U+UxlVJDA+oIriNCsdF8Y+DNJl1vQbcWt4BC8kka77lgpyQc7gRg85+mK0vHlzcwfCvxHBb3A&#10;RpbGaAGTheUOM1zlt4NhFloV7CmLxFC7g7KpdlKnCg4Xg9QM4r0WvcXzOaD1dzwTQvhNpsWux/YD&#10;NDd2OqPcWUyXMzzbxJMVwpOHXaqZJOTzX0/pniHxVpln5mr6TYarF5aSu1ixhm83I3KFY4bj5sEr&#10;XlPw08LQw/EnwuD50NpYaRdWtzeISwuLxWcMmD/Fg5ye31r0PxRYXPh++a10ZHNlOftEoL5kDsMF&#10;snuTXLUk5PU6IRiti9P460XxTO2nXMstjqTHL6fdReTL5e7AIVx82BjO0npxXJ6f4Eh8I+I1tZYC&#10;0LSrcWsixESSncRySc+n1qK0vP7fsJLDXbC31vTVcgWl7B5gUjgspHKn3BB965rXv7W0Yz3nhjxN&#10;eWulQIgbS9YD30MezJIV2PmKmcDAYnArBRvomW3bdH1L8EHlPwz0wXMz3M7RyOJGI3MDM5wcfX9K&#10;17Nmnj1AF5ZgLqVzNHtUoqlQF+nHX3rw39m7xHqPgDwK+i6jdRau63FxewXULrGUjc7miaNiSSGL&#10;YIOT3Ga9A8KeJbbVPtrX+rW9xJPJ9qtbVlaGW0if/lnICfmfcGORgYIGK6GrNnMt7srfEDxtPpd7&#10;PYaels7NH57TPBvwmA20++7+dfE/jnR9W1XxNPrGlXI02ebHnQwoBAHPXCYwAfavrD4s+IILPxBt&#10;WHzLOa2a3FzCC3luCq/vB6HI5AOMGsCDRLTUIJcWgLsxH+rGG+Xjb6dK5ZxkndHo05WjY+V72Hxc&#10;LKSYyLNqDfdWK3ydo6lADjP1FY+kXPj2LWbi2tJNRY4jNyvlrtQ/wk44xz619ZL4atRawXaxNauk&#10;aOQVw6buoAB56EVFqNv9h+3wxNDGULTFxHsznlgfwBxWUZtKzijZuXMrSZ89+EfGHjSxTWIfElrd&#10;6mIJlAfTSocLjhDHjJTPzbgc5GK6vTPifbwzrbXMjXl5JMqoJw1vOF6ZKsNpU+1L4xnkitzdQElX&#10;j8z9wuxnAPqeh6nAqHwj4mTxHNaQ6lZx3aPcJaSQzRZDAnOSMZGOOQR1rGpCMve5beh2Qqyj7vNc&#10;2dWsvCHjCdF1bRbGQtJtkeWIQythR8wcDkfw59+tYK/sr+GdUuItR8Oa6thdmTY+m6yGmjEZPIWW&#10;IEp0/iBxnk1x2s6M+h+KpriyWa7sIpZ1FvPdMFdXLhdo5xt3ZAP90VZ8PePZY5V0+e7eytinliGd&#10;2DEnvlQQWyCeR0ran7SmrwnddjOo6VV8tSNn3N7wv+wzNYXFhD4n8H6l4hv7yVZbi5064SextIGc&#10;/KHXDM3Q8nGOnNdJH+wD4SkOr30Dy2ChjHZWE4exkMo5Cy+YWynYlM5AyK2U+JOu3XitW0LXPsb6&#10;ekZcW7kiTcQBExOC67OcheDXqmk/HvUb1prPUEJuNhT7TCC2AeMgZya2eMq7uTOf6gpbJNLyPkTx&#10;b+y7aWELWuhxrqskc0kc4WXBhnUqCyZAzH1wcnjnFeV6h8KfFGmRahBbXVyiRTIUgFy0bxt/F8qn&#10;GcAc49K/R7RPijYX7Wkt1p9ndud9vILuFQ2E4ZVOPXPH4VzOuaf4V8e2+nTXthHZXdrIWjjthtSY&#10;EnKzLgg42gfh1rWGOkl72pE8vi3orH5+2Xj34oeBrq+Oi+KvEGkRTt8/2TUJkacg4G45wT1xWhrP&#10;7W3xH8Q6RYWXjG/l8RjT5jNbSamAwzkEb9oXP3RzX2tq/wAAPh3rkSzz3V3Yv54WeAY8lnIOGA6q&#10;oz0XIrz7xt+zFoR0i6S3ijv0KNtuXAjYKc4dVxyBjpWjxmGlpUgciwFaEr056nztoH7a+q+HLbVL&#10;OHQLdrPVLZ7W5tJJS0TBlKlgD0OD1rJ+Hv7Znj/4aeH7vRtGNlHZXMYikldC9wUHAxIWyvGRxWL4&#10;j/Z113Rb9LiKzlvNLdt6NE2d3bHsa43VPh7faddSM1hcrBnP7xMbfb/69evCjgZx91XXqcMp4pT9&#10;/deR6Hbftb+LbaZn2yPC/D+dfXBduOm4ODitPWv2rdf8ZWVpa6y8q2toQy20KhkZh/y0cE/O/bc2&#10;eOK8T/4RTUb25dbS1mQIpcjGeBVaPR7+WQxvE4kU4Axjih5dgnrGKT9RSxmJWl2e6RfHDRblUguL&#10;e4LP96R4UVM9jtXHT616H4L+J3g7Vr+2iimkeVYiznyY8qwOOF4P4ivmzT/hfrOo23nOhhAwUgZS&#10;HcHuB6fWtO2+HuoWcsvkeZBPAuWkjyCh/wB7oK5auDw7VozaZ0U69ZfHE+vtE1X4bIjpPqzDBLGW&#10;8hcjdjkBe5+orR0P4yeBdIa6u4dFvb+1t3VbSaS24Z+rMC3C+2OcV8N2/jrxHoGpsZCl+I2wHuIw&#10;5z0BBwefetFvF/ivxIzzM7PEDkebl9p7cnvXFPKan8yt6m8cwgtLan3Bd/tOeDbi11J7iwXw/qEg&#10;ITVJbUTKAMEKzAAljjA7ZrkrX4zeE7nU0nGvWbQO29nmlOXZuq7VxjOOQOK+OrjRfEWovC17Ex3D&#10;eqFcL9do46Ypj/DrW7qHaLZkyd435C45zgHvRDJ6KVp1NfkX/a1VaQhofWPxI/aC+HuswwWt3HHB&#10;qKKmJLRWjCjOWRvvZJ+uBXKav8TvB+n6Pd3n9r2kzvu8mzgaSS5KjG0EhVVenUY+pr5mk+HmsLIy&#10;pZtIUAOBzn6D8Kp3Vhe24Au4ZYNoxtKFTj8q76eVYaNuWo39xyzzCvJuUo2PsH4W/E+w8RaHcatN&#10;rkLXs11J9ptJHWPy1wvlgqx+YdSfoK9PtdY0zS9Ylvra5t/LmjZkuG3FVbbnC4+XPHv1r87rSzuc&#10;uIYSwIGeOB71pQWuvElbYXfU4VSwGD6dhXNWyiM5twqWXax0UczlGKU4XP0f8HeIrG68SNp88wjv&#10;fNjvJ7dwxZeAwVnC4G4c7c/U1zXxS/ah8F+Edb1DTb3UJrq7mPEFnCsoiUHGx2OB74HIr4esPDfi&#10;26mnJudQgdxvdIpHzJgYy3PP0qtbfCPxPfalDDDpV5f/AGh9qskLglj3yRz74zSpZVSjJ+1q3XkV&#10;Wx9Rq8Kev9dD33xN+2VcPZonhrTntZVn2xzagd6rHjG4IuAD1HPSvJvi18XvG/xl1OyXX9VbU1t4&#10;1jtbC1c/ZLZcYACdNx7k5J9a2bb9nvxxpVjbu2hzsUuBG0hj8wtnjZsGSCDnsKn1j4ZeKHK6TH4Y&#10;vJNSmcRpCto6TMQ3GARggHqe1elRhhqDXsretzjqKtXi3V+6x5JfeHdV058XCsssUm0wk8ZHJ/8A&#10;10x21fVr53EAwAB5W3KAdsV77L8FPE1pdzaNrGlTab4kJH2hLuT70bAfPnBUgAjndxmvWvh/8H9H&#10;0Hw1ayeIbiHToZGVjbLGZbm6YDGFA/hBwc8da0q4+FNaq7ChllWu77LufKPh/VPiDHdj+xLy+064&#10;mj+zeTZEwmSMk53Y6rnPWta88FeN9XlP9q3moX2w7RFJK55A7D+tfTureJ/DXgtITCiRySRNIzTP&#10;lyMkYVByB9T1rlfFnxHnFoU0rSZDd3n7qCdmHlgEEAnbyDzxk15ixjlK8KaXme3/AGdToxfPVbaP&#10;JNL/AGcNasrb7b4jmtvCun/LNGt42by4RhlRDbjLtnHXAA7mr+h/C+3tk+0SQRTTwAs4mDFc+4HX&#10;6DivXPDPg3T/AAp4etruS2hudVfEkl7NKZZpZSOgY8Ko5OO5FZfiPUYrOFEZ0UzMGJbO98ck8Y4B&#10;4ya46uZVKsnCB10ssp0oe0q7mV4s1DxVqmrweBtJmtdPs3tFkni0u1WFWRogztKeScD3H511Oi/D&#10;D/hEvCCahagyW09sAl4rAcOpGRx1PTOK2/CHgaf4c6H4k8a65eWN7czBEhhhkLYRlDKm/ODncAcD&#10;t6VBd/FHXta0Cz8ODR7bT7QRxW87ksHck7UCR4wvUHvXDVqymlGD91bvu+p5zjFTcprVvRdl0PPt&#10;C0+8tdZS5n3XFravELcB/NWSQqAFj9QuGJx0yDXsXhDQrvUZoL/yikMBaWFZ/neRic425+6D0z2r&#10;Z+FvgrToLMyzbEis5fsuZHUSSTd9ifxdsgc4FeoDw3a6ddW+66DwbtrNKGVlXHTHbJNcVSt7VXR6&#10;dKkqKs+pqW2hJqujQhnuQ2xXaZsl5W7qPYdakfw19htIraxUJKCPK8yVT5g6uCM5JGPpXY2WmW9q&#10;scF1eiNFtv3axv8AMVyBn69qr6f4ZQ3Et+tgY55Y2dsfeUfwp06cZPesm+tjKLsnqcbY2dtBqMs0&#10;1s8NyjhIUZdoVzwSrHpnP6V1egHUrzUfIsNVv9GTTXQ3NxLCBG5PAUFvlYNznAzx2rbtPDcSWEsl&#10;832oXJ3STNwc8BVAPp2FZf8Awq25l8Rw6zZeLdT8HwafHsurONoWsGg53PJG4wJSAMSE/J1xSVNN&#10;pXIqVLJuxyvxKtvHvxM8cWvhG11q4sfA9ky6hrXiPSYmjZtvIsomGfnwCSU+6Dyc4FeVePvGVoNX&#10;JXQvsOnRoLeG1adnlnx0JBJ3MR1Zic16341/av8AAHh6wuvC+k6Xq/icQwiGSezPkRPg4IMxILAg&#10;bmdRghuM18X+MPiefG3i+1sfDWgMFMTTWsUl1vBBO0NJ2zyB74969CnByaUlol/WrMKVWNNNvR7L&#10;/hifxV8QL+XU54r3UltoI4Y5xb26AOBuwAxxs6j8c4rXXxlZ2gtr2C3K6zeumYY4904DA43f3enX&#10;gDnjjnFs/Aeo+J5jd6lbaXpEQnWKWxeHYsrLk/MZDnAGWwO2cV0fiq48EqWh0zXZJYUtgb0Wx4ut&#10;4+RI+cghl+ZT0Uiu76zh9IqP3Ao1tZSe/c5XxLrGqauurXUmqM32YiKa1t5wUiR+haU4A6kYGckV&#10;5tdeO7KPUUe5tpL63EccFpBDmJ1QAKAGPMZAGed2c5Feg+Jb7R7Hw39ltr/7FNdxlZ7CWdCkAJJU&#10;gIoDHGMA55zXnVgngLSpY1iuLzVtRTaxk8wrtYdBgrtBX06Hiu+jKnUjzWenY8vEurFpXWvc2dT8&#10;I6lHY6pf6e122jBV3wyupljbqF4Pz/K2cgDg84r279ljwra+JNFt9YvNVvNLSKJorq9WXbGhQDy1&#10;dcgtuHGFDEE9MV5nofjm00GSyuLKebVL4XQjkt3xEXLKCERcEtzkE88AYpnjH4zeKvBBm0zStJ0y&#10;1guM3FwDa/xuSQUG/wCUjBxkfUGsnVq14+xa177aCUaVN+0v+p9d23i2C7RksJLmy020YvJNNMjT&#10;bOPmUEhiWbK8evNedfFHxdpmswtDZwz63DI5Q2rXRdEP3nBbGNqgkHnqT6V86QfFr4i3EFlK3nwf&#10;ZlW5gl8vLEHBBVhyTzx6VntrOteKnl+1XV4I5CHS3iwuFLYcscfNz0z+Ncyw9RPWx3LE07JQW57A&#10;3ifwR4Tl1S2Onfa2kkRlGlFI2szn/VxzHlv4eDwOamvdX8PaPZLqthFrVzZuXthffe8qf+6BwXeP&#10;GDj1rhdc8GahqV/Bo2m202uw21uLjDwrE9um0ffAHXLYBzzWl8OdFZ/GmmaNqNzcLHcagkUi2yRt&#10;FCfLLP8AK/yFwTjOCevNbqi+XmbHKVm9NDP1bxJo2o6pFFAXmuEDMt1e27WzbSQMMRyW75GRxXqH&#10;wv1G7NprN1cQjTXZGls5kRp0XIGFEgGBIdpOD0GePW5YfCe3vtY8Q2sF005iitrB7lot7tFIXLFA&#10;yt820IuV5XJ6Cumh8JyadaW9ujM8NxHIqCXBaBoXCkMAcEkMcZ64rGrTg0ka05OMrnjvjX4m6pHr&#10;f2S10yWBXwY5mkBeWPG3LKSWXHGAeWzV9dX8a3ehztp89hPZMzBipkEx42kMGOAMg5IGKr/Erw9c&#10;QeNoILW6ea01JYrYyuuHj8p93KqcrjGckAV6z4T8Pyy+e9naT6zF5SysbuBbdnY7vMKDPKgdT3z0&#10;pThShGLSRsueUnd6HzDd3Piu90mbRniT+yJbtZ5k4UNKjbsA9e44HpXrPw4+BNtqOkz694lWC4vQ&#10;EW2s52KxKTyNxGOncEcetafiaG20H4hadomnRw3qS2o1Apa3Ec5MwkYlVVclX45XPCgetb1n8Sjo&#10;ukvd68J4LaW9aRG2LiVB/rGVOpOeuMjGa6JVZKKUFY5YUE5NydzEl0+LTYpo8JbGKXy5IkO/yI9u&#10;VTCjKjp19Qa868S6XaW9njz0QyCNEiVmLLtIGHHYc9a7y0e3a71i6OqrJPqLKXe3n4iGAEiJb5mB&#10;wgOMccVyniCwMcySOsRY4iZlzhnxzx2x6VUHqdihuebXGmNf69K6QBo9zBpScgqBjaF9jWfJ4XS6&#10;RY1I/eFlIfjGOlerQ2VvZyzKsMuyMl8sgMQbuQT/ABN0xSXOhxOWYLm4ciRIQORzkjI6/XpWjqWK&#10;VBSTueL6l4M8rzVitvNWMh8rnC+/+fSra63eabHc6bHqV9GsSIZfs87iFjnjcucZFenR6NbNdpDO&#10;P3l0siyHcMxIMAfTnNVJvDi6bo88ix28gmnDgjByvPytnryDzUyqqVlI544blleGhgeF/jpq/wAP&#10;p0msbeKO/mjCTagY43nZM8ryOFPfBFdpov7V+pXeq2smoXEaSW5aaC5uoPM8l+oYjvjoMV5LNpqv&#10;cyDymEOSmOchT1we4FY+raI1tfPHt7bg3cDuT+lDoUpu1rMynUqwd+h9N6h+2LYXuivYaxCs8jMN&#10;2oWtw5jCn+6u0MTn1rGj/af0465bXNnqUt5pVipihsZHFuFJ+6Dt5ODnnvXy3cW0ssjMGYoq/Mrf&#10;pWbocjTaoynDPkNz3w2eK3jgKTi3dnO8dOMklFH1HqGuW/jLVLzxP9lR7yCMTs6NuLzKQAm3qqnc&#10;CW7CreqfF7Uo7NIbq5t0kJ80vIgAix7gZwMcd6qeAPD13pvw71i+jg8m8uztZ9vzFARwPUNgCsB9&#10;Km8QzTyyEtDEoRR/CflIH41wqnCe+yPcU5wipR0bLWpfEbxl4x8P3D2GtRXemQsscziD5lk7D5vU&#10;A8+leneEPA1zo/hyxv55Zb54YPPRHlztDdEjHJ4+9gAZ9a8m8I+Gvs3hrxTpxdoHku4pXGcqUEZx&#10;z2PJz7V9UfC54Ne8MadcBhOIbEqH2ZztTaDkfSpqONP3Y9/0MKacmqk9/wDgnhHx+0i30zQL67il&#10;trXXUtlzcRIwe4KnljnkEqSOem3vWv8As6+APD9/8J5tbnRbm/edWkkufnwzDIO48+2K4r4w+P7f&#10;xcXs1vWvze6MptdqbQJEyJAB16E/lXoX7NUq23wZlsmmjWffhreVgrMMfK2O/sa3q3jh49Hclx58&#10;VZdF+qLXirwxb6hoSB/IS2YlI7Rdv75UPyeY20sAW7AjivLtW+C9pceJILCzeW6juy20vKWyyABl&#10;yeo7gehx2r2HVrcWY0mycF2d/N2oDztIZyf0rktQ1W6sNYvrnT42YLcmS2AQuMbjxjvnkdayoza2&#10;YYmnGW6OE1v4JWmk+I4tOj/0a5njUyhh+7jzIACPcgNnAruU8E/2XpViwl8t90cwUwrtMYdcqc+q&#10;9xitTWdZ1Dxd49tb210yea3gkg86N4PJT92rEIGP3my2eAc9K1fiP4mWbQJBZ2EtzqrBilvBA6zM&#10;m5QxGRgKBnJ6cdqqrOcmlc4acKcVJ2Oy+HGm3GneJdSuJ3kieC4ma3jjx98Jt38dCAcd+tW/Hvhy&#10;z09Vtmg0qOY6YUdbdGWZElOwu5JO47hgf7xq/wCDr/WdZuJVW2hsrwM5t45ssskbhdzBsYPCgn3r&#10;gPir43stNj1JtYubDWL6WBJrcwwSJKnlOWAC7vl5AGD1BrnpSu/M6lF3vHY+ZNdg1G0m1CzlTZbx&#10;ymRUVwVGeNyk9c1k6AJZYpo7RJJ7g6hGI/KG4lmXBAA+lew6trcOum117xIRN4gnQxtZxWflWltG&#10;+WIjQDBPQkknk9K1vIk8O3Vuml+HLjT4NTkT7Ne2tvtKBVIeQgcj5iMEgZzxXpSr6aIhYfnabdv6&#10;0Mjwlp0412aT+z5i217aJmQ7lfByceg4zXvmoayNO8DW1utxFG7RSRJ9pAT5lU7uvptBrndNN74f&#10;06O0Mc826JltbmG1bk/xAycZb8Pzrzr4k6XaGytJXnvob9JZP9IvLoRqZG+UptJYg47ba8rm55p7&#10;HZUoclN21sbepazpE/hPR7jTtZtp7m21mACYcgLFAQ749AzHJxjNe12vxu8L2dtFBJqBkkiQIzl0&#10;G4gYJr4h8CfD3xL4t8UQIkMjaXHKZPPliZ1f5hvjUDGQcg9AK9qvPhG8d3OjeE7qZldgZVuUw5z1&#10;HPerxFNRaVzy6MnNN2seUftKrdaPqml6hdkS/aZftPl57s5HPv7VteD9XRJ7GaVPLXO1nPIAOMYH&#10;UVg/tmajAPFOn6bay+ZFaJErPjBaQgFz+GcfhXO+GtdKyxwT/wCqdlVJT0zjiutUn9Vh8zjhU/2i&#10;a9D7++H2twXumRLEyuyKEbBzXpOi3YLMrgFSmC4Y5r5R+G8uo6WkVzBP51qiL8j5UYz03dM56Z49&#10;6+gNJ8SQXcUIMsfnyKC8auFcZ/2eoNeC6lm0erOnfVHoOlWlrNJLNar85PTdyx6EnPQZrz2++G/i&#10;nVvEn2ttQn0SyO7dZwyiX7Suf+WmeBwOOMj1rqdBeJ1iEEpgcnCuzZ3c5x/+uvRtJ05gpd+/Zhg1&#10;spcyMH+7Zy/hm6vLPzbbWGi+6FgmC/fQdTjsw9+tSaNA0kHi1luPPt7tIoZ1xugeNhL5kbp3DK3P&#10;Heuk13QhdW8igZBGQVHIrM8MfY/CttrlmzFVuJFuCx4CDaFwD+BOPeqW9zOTUotW3Pmn4fa9fajN&#10;r3ww1TUzrbeFpIrawu73Eck0DHELucfPiM7Mng7B3rrNX+CTatpd5LYwyaLeSW628t3FMo3Rg4KK&#10;clV49hXIfGHwbY/2NqvjrRNTFj4i0O4kube9t3ClthVhbXGDzG4H3T03Aiu00/xDp/xC8FWuseFn&#10;kQ6nai5uLC3bc6TMMsrjORhuM4wetehKEGlPv+ZNOpNe6jhLn4V+NfCcc62Ji1XSrdcm2mPlXESf&#10;wlGGVbnkk4471ymt36XWuLbiOfTdVSNZLi1vIwhUY4cMCVYEE8g19S6ct2/hMrdMY7xLcGWOU5wQ&#10;uCu6vKPG3gy38VW9gbmN7bVIl+zRmKRoiyYOQSvXI7HNc86iitTqpc052ZzlhoWoXNk10moOZXAQ&#10;scrtPUHHYe9UPE1zDc2Cpds0wg/4+EEZ3EdAcngjvxil8OaPoGgTWEGj+dpl2J/LaJpyEkyD5jqD&#10;wencV1d5osU9pNBbXEV+AOHvjt3ceqAg/lXlzkm7noSg0tTjfCWkt4wgvdJtru1tp/LaC6W8hZ4V&#10;G5WglBUgo6nOG9qqal8OtdgjutF1aFdKt9PmMl1YrH5897A+eDIfvKGYMDxn8K3fAHhO8bxzPa3a&#10;Jb29xp627SQfMl15cpbqOjKrAHpnIr3fxD4QsfEfg680y7t1E9tbYs52b5xGfvLv64Hp24rKM5Rk&#10;1EicU4qTPk7xP498TeGfFtjb6fDp9z4ZnBt7K3gtEVM7lXE/OQ4GeAVBxWdqVxf6j4/tb7xR4hsC&#10;kFuJLSytoJLe2iIJGTEr7Sx/vFjwK9M8ZS33hGNYdX0Ky8TWc+oW98VuoxFNMI4wogMiYBjOOSVy&#10;Rxmvn+2fWJ9XknsNJE8F75kVvaXcagQSSOx8tF6mJegOCFA5Nexh6qqw6XR4daLpzs72PYLBYtC0&#10;7foqSeH3gkBvz4cZYLi+jUHe0e5yGK5BZcZx6VzVtqGifEPxrq9rem5e0mhksnufJR7mONnWRHzz&#10;5bn5Ru/h5we1eYaa2u+Kr46TcWk+o6vFPMWMduohtIS21mOBjls47kV5xDpF/o+uXDNLLeSxubad&#10;lG1gFbHGOx4/Cu1YaSi3zWl0MPbxcl7uh61qvw0jtdbmNo0lhdqWEP2oq8NxGPusSSCDkj5zxW/4&#10;I8D+IrnQZ5bzS7a9upVh+WHUwJAsZKukgGQynO4kEn2xXFXvxM8T3tws3l2tzMLXyGvJyfMWNenG&#10;3DPnIB6euK0/hZF4l0/XLOcyXC2o3RsDIVlRWGQ2AB84bAPOMZ4wKbnV9n7zRXs4TlaJN8bfDAxo&#10;Oqw23k3mnWQtI/s8TRo8odyskT4xjAC7QMHHNcGdL8eafPc3Ca5bXJkRrqeOaEfKwKhtzFfkdTwr&#10;DBGOK+qfEfiDTTo+p2uq6TBq1rGyrcJGgys3LK6k8c4OeRkgnvWB/wAJP4c8X6IIbDSnjnsoFQw3&#10;ASIK5IyUHSUAjopJp08VJQXu6E/U1ObtOzMLwt+0c2j/AA31iHUrm5xpqpLGlzMPtKTKMNCwYgSo&#10;xCjJDDLZxWr4H/4KJal4l1FbSPQotPuLe2kupLS3tPN3qqlpS7Bh8iKpYnA6Hirms/A/RLi302/1&#10;e8itoLr70oj8sQTA/KHYjcQQBxxnJpPHHw703w/q97jT9HhvbmwEEl09rjy7eUEAxgspbIGGYgr+&#10;uaUqElqm2DpV4ys7Efi3/gozBGl5psVtpuuyyMAg0+GRLdoGj53EsCzjd6AcYNdr+yz+2jp3jrXP&#10;EC65ZWGj6hbabar9qN0sazJGzKdxkAB6r37nAr51T4S6X4V+H0tpJ4e07xB4wMCSpeaWWnPlPnhQ&#10;pZS55wpxgA4zmu9i+EHgzxN8KLPQdM8NwWt9BIPtd28jWWouXXe3mhjtfaR9w4AAOCKiqsOo2he/&#10;f9baF06da/vWtbY+5ZvjNoAgh8z91eyuIFhO1t+8ExkEHBUkZyPpXMXHivw7ZaUmq2YhLXRMSrCA&#10;Acn1z1461+c3hrUPGXg7X7q58LxavqPg6wUqqKDJGsRH+sjLZKDuAD613mjftC+G7aW2jv7g6XvA&#10;KjzPKi2nPzAsrd+OVz78GuCrQnze6r+n6rob05wS3t6n2Xo3xLi1WGN7a82RwStDcxTNgAgZ4z04&#10;71rX3iWyS7tYbyb7Pp7IGhuWiEkcUhOHViPVWznp+VfIPh/4n6DrVzZxyeLRatdXnMNsn2jEgAUF&#10;yONpBz93t071meO/EN1JZai9x4kMvlXSiCz00bILiMkhpSCMggdjjtxXMlJS5ZI2ai1eL0PqzxJ4&#10;k0vw5rEenatPZapp91AbixvjcBZnVfvKwAw+BznqRXndl8X/AAR4zu7ewstHN5duzPaRXEyx20hA&#10;3LlwN3OB8pXPPSuO8MfCfVviT8IdO124O6xURtawavEIopUDtG3kSochgUwQ3XNeL6l8IvHHhrxB&#10;byw6Bqk1sJPOSTSoVu0yed22IFlBBUYPQ1tSpRnJpuzM5ScNtUe/6H8d4m1S5XVfDlrbQozSSto1&#10;x9o+zuoA+YOB2wMVpXeh+B9f1a51+21a80uTVIXFxo6zBWkkbgny8YO4Y5zivnzR9cuNPsrpL25f&#10;+0jKYzGYRCxUYyrRsu4FTjJ4P1r1fTfHFreeGbJtRtI5Ltgsqz8RuV+VtpJxyBggjvUYlci91GtN&#10;3+JhoF/qdr4njW/W71GI2gwIE2tbuGIGMnnj09BWr4q17xFa6Pc3aSvpmoGHbA88WG254YZyDXo3&#10;wunsfFekWd7e2Pks1ujOQ2d5xhckdeM5x616HJ4bstetxKNvkkBQi4IwP9ntXAsN7b3tjb6y6Olr&#10;o/OXVLvxbJfJMdRlvblcn97yzbuSAe/JPWum8H+PdXTy9P1nQrV7EnD5t1Rhnuu0dfxzX1x4o+AW&#10;m6nIZY7IFnbcxYYJ9hXnev8AgJ/BWhXUMujzX9qgZ0u3hEiwDuGAwwAzkEHiu2dGnNcrjr/XYwpV&#10;5xlzKZ8/a94W0/RJ9Y+JOlyTXWhWWopop0iHfb3fnywbi0jA4WLcpwcndzjFcfe/GyHUtM1HTf7O&#10;XSLiW0fzdStXeWWaUcwqNxJHoTnJ9q7jU9Etdb03VjbyXmn2kqiWS/LgwsiAsPNZsZbpzjjNeW23&#10;h2z8S6nazWa/2fbyxkMkTeYxKj7xHVeBmveo048i9otUcFVtyfI9GZFzd618J/iXcm4jjTW4FE1s&#10;xuC/2J5kD8gfKW2sAydM5rrk+M+n+KNas21TR4tKkdIkvLm0zIZ5AP3jtERtGWwcjGO2az/FfgHS&#10;LGy0R9P+0tNcs7OJG3ea275Ssn8Wa5P/AIRi9EVzdIyxmGXZJC8gWUjuVXvgAA49a6Zwo1leW9rH&#10;LF1KPux23PatJ8b63otwiLcw65FZz4tJo0LGFXOQCwy/bvmts+PYtT0uxm1PQ76Ca2Uo0tsd0Q3E&#10;7xIpAIBIU5xn2NfP0Gta94avJ7jTryaCGV4/N8rAGf8AaGMnqOa9u8L+NdTsrqK8sbS4/wCEfndb&#10;J7vU4zFE0o5CpMBjcT0z1x1rxatCph/fgr/gerQrwrLkm7fiGieI5NF1LWNf0y+htJb662z2qoC4&#10;GB5aAkndGQGPUYP5V5fp/i3VtS8eXGqNrRh1OS7lZ53IbYOgUE5AO3gZGBnivWfiJ8O9Y1y3g8V2&#10;Xhq5uLYXENnf2sKgXbyOwC4SLsc8OQM461keIPgToHhD4qv4e8Q6ndajBe2DhV0uBriSzucfL5iq&#10;MkADkDnJrahjYOF57tPpfboZVKElUtDZP8z25tZis9I0/wCyeVp+m20Ucc8TqzEy/wAcx3MSQzEA&#10;EYHsBVLxRd6lcaIs+kxxT6ecpd29tM88gYg4by+vHt1GPSvDfFmkeOvA/hqDSZrhNd8PTspt5pUY&#10;BRGwPltIVVlIOBtfPfqOa6LwP408Npcyag091/baQC5ntJkMbXDJgNGhBIJA4XgHHtXN7K37yDUj&#10;2PbqS9nJcp0fwdu4X8R3ms6hpMeq2+hTSalaWtwnAnA2J8pwARliNwwDjuK978aftUava2FtY6RD&#10;p9rbzw/v7qVDLKS6bjsVeAVYlQedxHavBLH4keFvEPnanJptzZXrJs1IMWHnrJyFfadpx69T0xXm&#10;Gr/EZLrUi8N8YI4v3MMYwAir2Ynrnpxj6VM6bxFXmkmrdDKLp0qai2mdD498b3M2uQPIr3paSQrb&#10;RuWijlA+Z2DZ6g/nWVrd8/irTUgtlhgnghdtiHLF0GVIRQATjKk96506zaag8Us1rf6jdBsGX5hG&#10;o6l+2OT3qhd69rK6kqaQkI1CaMr5khCmFFOTjPUdOa9inGyUUrWPPqS1bbumeo/DvxAujyrJpF/b&#10;6grwCOW0uVNsyMDx8zDa3Oe9dpFYP4o1a013U7y1gvJLiS0EO5naN0UKqHny9oJByCDzivBtEbVd&#10;GnkUxlpAh/fQuHWUkZyG710nh6LUtG0lG+zSLfXBa6mvrZMuu5jgFywAOcZXbgnrWFSGrknqd1Gq&#10;7JSV0e1eJvC8nhbT9JvdHvoNQvpk8z7JckItzyNw+cYOD7/Sl+Emu3ll8Sby7vNKbREs7JrqazSU&#10;PGrSArGSCAApI5x1BFchp3xK1XSNLg0m6J1PVFXyILa5RQk4f5kLDGAg4JxnAB9a9jg+GcHgzSYP&#10;EH2qbVL3WVil1JXGVk8uMgFUXACjPCDgY6ZFeZUl7JP2m/RnowXtmuXb/gHAP4U1DX/GSXPiLS9M&#10;1BLyTD3Nzbx+QjNwBggMeQcZPPY1Q8VeBv8AhGvFl3Yal8P4LeCPy5Y5tHvXjkjtS20yJExYMW5w&#10;DyPevdPh9428L3nm6hqlgp8twbeVyGuJFGAsYBwCNw45JGc8VieKfGltca7d3194WvtG1y5JvpFu&#10;JRi5WFcrHG/IkXAXCryeaUa/LHTcTouVS1tO+mp5Bo/wz+FWq69cWjeJb1XtblwnmQmGKOUEjHmY&#10;w+COvf2ruL34R+DfhX4ZfVLPToNVv5FaI6zqd4JDC0gIEiRJ8oXdjGfxzXjVtd3kMH2K3tWe1Vzc&#10;ytbr87TEksGB5IG49BWnDqTnR7+a9uIo4kUMZJeBGQd+CDkHoMfWumrGtJJRnoRS9lBtuOqOlvfi&#10;Z4YtPh/YQQQ6slxbOvlRGdFjjlR8Sq7YJKBjnnqABmt/4V/ECfTfE8WqabqMcVpeTKk9+yGT7Si5&#10;aU5B2qQuMY54715L8KbW88X+MdO03Si+p3d5I109vJCjpvGTufOBGgwo9M/WvQrv4b/ED4KPdak9&#10;zp9h4buLhYI3hukupIZJAf3Zt2+U5PQjd9K6P3dF8ifveZ50nUqLnl8J6N4m+Kz6z9ttHtDolzrd&#10;2UvZfuyNa28ZNvGucHLg7yenz15Tp/xS1fQNYu1ezt76GeSO5iMyZazBAV4EAYjrhi2DnrxXDah/&#10;wkHhrV1u0ivY553YQvcLzPC67WKBhhSox0AwMdK37q9FhY3V7MJbyaxhBSaORpnkdMEswVQRH0GS&#10;CDz0rjnh4TfvK/MbQrypx9xtWN7wtrCS+Lb20sTCYUaQxveyeYzTMMFiwUM3fBbgZxxXQ28g0/Ur&#10;mW81CW0uLmNkaRUJyhGHU9jk8fhXEfCiWwk1aWbUgqX9wSBM77Cd3QYxx2688iu3vdCkv9Us7T7X&#10;a2k0hKruALITnbuQ9RxjI9ecVlVpQpz5Voa0as6lPmep1knjnTPDSw2NikVrPHtNtqrQpdXCF1xs&#10;d3BPByQRjHHevOPFWrT6hHNqXiG0s5Hs43t5prGJYWRmOBLIuNr7xkE9u1aceg6doS2RubOax8RS&#10;b4Tp1yGaJ2VsK21vug9TngYNXbm68PyzKs4mtpo1MDb8SW8nUligHQ8gdAN341jGCT93+vQuUmle&#10;Wn9dTjPE0EOj6HE9hF/Z8slpBcCFJGkaVCDklcEbyeRjnFec+MNdvk0qDT7lBJHcOgYM+JEUsCoY&#10;nnrnP413+t6TL4X0631CG8TyIXa3NtbndIVwdgychTnA47GvOfF04vrK3jmtG+0X0TzFoly6OrZV&#10;Sg5IKjHHQnNezg7Q+LU8PHS520tDf0zTjo+pmzLiO7gkAVkkyrIygjnupycEV3qeXaacvmxpAk+H&#10;l84khkDHcB6dse1O/wCEfs7/AMD6Pe3fy31vaJAHVsl4sZ2NnofQ9hXmeo69faje2tpaPa20cLeW&#10;Jp5giFVOAACctnPYda3g/rD90xqtUIq5J408ax/2hcxRiOWEOG+8NqqoJxg9zivLbW+g8S3Rnvpw&#10;9uzk+V5oCufc/wCe9d3qnwfiXUobrxFcXGnmQm72yIwWaIHGTgEAHJ64r0L4cfCfwnqL3wunG5Xx&#10;DZ2UASeU4z87jIWP1PU5ruqVaODp80jz6NGtjanLFF79mL4LHw5c/wDCc3eiW9+4uoV0aW7LmGKX&#10;LFpI0X77cAKT8oPqa+lfFWoa/exnUda0GW8urdGittXsIszw3BIZCy5GOnRhkZP0rnB4tg8Jy3Nh&#10;Yz28VvbwpJby6iiyRW0jEIIYkRVxgnAAz75rU074jjw74bvLacWl1qpa4mDtfmfy5AvMkgOCABuB&#10;QDIBwK+OrYmriK/tGt9vI+wWGhh6Ps1bQ4X47fDu28deI725u7628IeKIJkiS8lj8qG7ZkBKySBi&#10;Ax4ww7nkCvAfiN4H1/T1tF1iFdOuYkBj3ymTK7gAcj1zgEV3F/8AFTR7GK8lktd7I7+VZSlri0uk&#10;dcOsbA7wwbJGRnjrW94c8WeFbvw/pNprklvMsr+W9pqULLKkTKcNbythmQEL9DXsRlUgl7RXPGtC&#10;Xwnh3iTTLuwtRBcrFu8rzfMlYkFiMfKB14HT2zXndhYyrZ3eluzGEzpIsUYO5A2cBTyQpyTxxxX1&#10;7rHw/sda0SOTwZrCX+mrL5U9lqCAzwn1Cj5uCT0PXHavEfin8LZvASRX5upBLsw++MpEigEjMhUf&#10;MSSQBwCMVtRas4rdk16aa9ohn7LmvWnhX4++Go9NvPsclzOlndRXEhRbiOQ7SOM5xwdp74r7W+OH&#10;7P8ApfimKVE062Ek5aeN4EBcYH3VB/iJzkmvy8tmiHiK3azg+1zkBkkmk2sr5+V1KnIwcV+p3wB+&#10;N9n4q8JaRoPie7c+JoMW4vbkCM3bgYIQnh224zt6/XNZ4yLozjO+5GFaqwcex8UXPws1bwF4pTXN&#10;EEtpJZysu4rzGcYbcD1V9+Pw6V6foXxZ1KPwvqWnf2d5F7cytH9oE4RAB94Ff4eBgYOOhr688X/D&#10;6xvWErwmdJiIzDHEcS9ecn0JHPSvKfGXwQvLPR/FM2kR28NzrGnyWwgvbZpljdgB50YX5ldccE8c&#10;1zyqurbm+87KajTTt9xn+DvHVt8VtR0PSNP8LXoh1e6nudYur8CZJliBzEjAAuoZVDD6Liuk8b6b&#10;JB4m1aQlybsoT8oVwo4bAXtnHH0FfCNz4j+JXwhhTThd31laWl4159gkLLE8rDDSLnoxHB2kZr2v&#10;4XftCeGdf0maPUtOOn+JLtmkYiZ3ikXaWZYctjcxwCD8xOAporYeUPfjqiKVaMpcr0Z7n8M7dJNc&#10;1HUH0tNQtbEJEtpKDh1OSXZW+XoBgnnOO1eVHxJo8Xji+vbXxamjW8dtLbwQWCPBJYhSWFtJGq7i&#10;WIOJcEHI5FehTXvizwv8P0jkuI9Pu7iJ7vUo7h1RbaNiSkfYsVXYvXGQ2c15H4O8JT/FcS6qttDb&#10;6VKmLjUUUq7NndlSeNoOwDjncemBWNF8rblsbVndJR3Oz+EXxp0b4g/DUeHPE3ir7D4ssiWuHlsb&#10;awQxLG/lqblY2aQnGDuBPtXhnxE1K2XxHFNYSTNcWsgUliRFNDtQheQGLFg3Pv0r6BtvhHpngzwX&#10;ZXVgsGoypcmS/t7hsowHLh24JBHTHORxzXCePvhFrXijxZqWqRWkVto8am4VLWFxJ5eSFWROfm+4&#10;dw44Oetd0Z04VnfRM43TnKnocd8P/HSad4ou73xJpEPiCxu44o4IUw1yzDcxO8jgsSFJ4OBweK+h&#10;10vxF8MNH03V/CDalrvhq+tmlNtMA09hcAZEb5yWUZfDgDpzmvnjTdDsXaaO8V4r6P5rJLeMushx&#10;gqxByCSBx15PPFe/WUOvR+GZZ4/F2rPZWSpBqltpVuHjigAzJGI2O5WYEDexzwegrLEtKV49Toox&#10;tB83Q0V+MOqTxPa61GlvcR4iMWrQeTcpOQfkyBtdeQQ4AyOtd/8ACHx9b+K9JbT9Tms7TXYWZJIo&#10;pB5d3GBkSw5AJ4xleor5Vudd8Z2bgeItPu9V0q2ulgR9Xt3jRVYc+S/3jjA+Uk8Y9Kde6lpFlqdv&#10;f+Hdck067kvEvLO2mjKCyfALJIW6K69CCeT6VzSpqSs9GVGS6H3WmmQ3GltG4lO7PzxkBlGOqmq6&#10;arPorobW3UkYSVMZ3gDjJB6gV434U/aTN94i0nRdQ042jXcwtbibcuIJuANxzhRkAYPXcK9s1O4l&#10;0pJHC7QRskhkXG/2H1ry5waep0xdlY858catqWs61LaxxPM0Sq23ywVjU5IGDznGDn6Vz7eF720H&#10;2ieQgStk7fvbe3uK9R+H+iy6PJeeejzpcl5jFIu9onOAFVzyy4AAB6VmeJLG3uboeVcKt1Idi2rS&#10;hZUPvGec++KSpOeqZvGsovlaOFg0n7DI135jsrAYJJ59ec0XNrPIJAyCd5DvJxyAW5yO/FbE1hf6&#10;erR75ITIQi+YoYg98A8Vf1fVGtPDt7cNIjzW8JKFU5Ygf40ruK5WbqSk7on03wTb23gqXVRZhri7&#10;uhFuA+YQrwce27J/Ct3QfDFvcae1uYTsUhlVvlKv2IPtXRLC2keHdKsBKzS21pGsvI2s5G5vp8xq&#10;a1mhJXKgBmO1h0DehrX2d0mzhdaTv6nJ6LJImoQvcnfNDePC7/xAYOPz61sXKRNdwW8qyLBPld+7&#10;jAzgDsMsa5zVku7PXdQCqEuJD9ogOeJGH8P5Z/OuwNrFqljbS2pJhkjEqsB2K8j6jNc+q3N207Hl&#10;Xiz4I6fryXRsJZLDUGcyYiQxq7kAhgV7ggZyOn1rybxJd+L/AIXXdnNrNoNRti4jN5pkLFo8Dl50&#10;AwR7jHcGvpm4urrR7oQI4fdKzDIznIAxx6d/wpLvw99nvBftfPCrqUMSt8jZIPA7/wAXHqacJJPU&#10;pyl1PL/hr8U/C97pElp/wk11b3V3skj1S4WOVHQAnyWRVwihyflIz71yvia8jsPEkljqYhjuLeze&#10;5u5rTJtrfdK2wKxAb7uN64IyeOldd8VdP0bxnoJaw8MWOi65BIJkmtLaOL7WuRmORlG5c5zn1Bzm&#10;vHvE+lazqtw9jqtjbOmqTiVbw+ZIvnAYBePKqzdtwxXfSnBu1zOSly81tTV+IWp2c1rpAs57cW7s&#10;ZP3cgJdjjjrx9Kw/C/xHvfCM1u4uJDDa3yTzbI8tGFOcqOOdpavPvEXgG8nmlt/DzvrN7GDFPb2k&#10;qIInXqhiY59c4Jx+Nec6ePHtrqbaKLDUrVg/mXCXtizRxHpu3DJ28kjmvRhRvF2ZhKvZpSifdHxn&#10;+NzW1ho9rYaC3iXwprVu13cahZ33kzJEwyVQAfeBGRnNfNfje00LxVa6c/hD7VbIHMU8erSfNufB&#10;QPIRyx5ycYG4Vm/DHxLr1t53hK/sFvbaeSS7trrGFsZY1LTOh6+W6qPlP8XTvW5qhTWv9GmEaHc3&#10;mdMJ74pRShvv3M7N35Nux4l4g+Hl0PGUOk6npl3pVzIcxPcQmLcM53IxwHB7YrUv/hRpodLSxmTU&#10;J3ldDNCcb3A+dUzgMRxnH3c167f+PvEninxNpmleJ9WbVtIv3SxhkdUQW54VSTjG04wcDdyOa+6P&#10;hF8NdJ0T4ew+Hr/TbeaC1nkf7PMgZV3nJHIyPWtp42SlGNuhxSw0VFza6n5b6VZ3nwm8a6D4jtBc&#10;Rm1u7cm1im2u6hsPG3+ywyOc8E11Nl8bPDPh65nmGmtBNHMILW5mgQ7UVixaQL987+Rzkj71fevi&#10;r9nXwPJdfZtOubrSXvHc+TFKlxGpIwQFmVinsFP5V8xfGv8AYKu723kuPBN3BqshKyeQiC3cY+8p&#10;VmKk8EjBHPaumliITd57nPOlyr92a2nftRWTeGg95rWjXx1C0juIksJ1iuLZicPFJE3Qg4JUHgdD&#10;XSfBX4oD4leOm06xhfUIrKMSSRrAVkTPJYAdQMV8ReO/gVr3g/WBaa/odxGzbuZIfLm6/eAI+Y9O&#10;Rn61W8J+Ldb+Ey3c1mkty1wxWGQFxJGApUkSKQwGDjbXe6UZwfI9Tm9pKMtVofsI6aZLayC3vwk8&#10;fyzW9yQHRvTHas5rNkn8qaLYrKcGFgwwf/1ivgn4U/tYeG5fhgnh3xD4q1fw1r+k3sl/YXqQtJay&#10;7wAEkUAkkHPzMcfN7Vbj/bF1Gy8TT6ZL4isdWYyAS3FugEbyjgESLww4HYA+tec8NPVWOqNWOjTP&#10;uhNKit3lM6glhtDMenqfbNVrxWXyFa4YdGdw/Xb0yP8AOaw/hJ49t/ilcGCTR9USze3Elvq0cYe0&#10;mnX5ZYyVJKSDrhgAwGQTXV6/oXkRNC1uwQg7XjOM+lefKL6nSp62PDNY8PW8fju9u9RkluBIYru2&#10;t1BVvJVNpY4PI3noOatePtR0rwfBIJSmWGJFEoQKPbnPORXYag1tBKZbl4LNIo1hEjrmTYrbm+Zs&#10;9fWvAvHElz4/+IF3NYaVJrM+/wAyGxgRXMj5VVYtnoqDgH61MIuT12FOXKtDyv4h+LJfEBtUgMNw&#10;rOGkV7Xe8Qz1YE+np3ryv4aaPqHjX43QaBpLR/21q98thbSSIQsQfhpT6KiB3wDzivpW9+Bfxn8R&#10;q8GkeD47C4fBebVZ0iRATngKSSPXH4079mT9njX/AII/tEaFrHj+0tBql3cyyfb0u4zbxStG+1I1&#10;GDuYnAOOxA5r1adSFKnLVfeebUhOpJNH294g0e08OeEtH8PaYCljpUENvbfMFIEQCqW7dsn1Jry/&#10;4j3k91oUhwZFtUMkbRuQ0rA54Ycdq1vij8UPD322eyOpW1zdRF0Nqsy7gwwDkdxznOa8q1X4krre&#10;i3x0mwubmSJ5IoXdlCo2w4IOfusenUV5Su9T0YpQSRz3i++s/FXiZdf0qOOG31MQXljNfQnJikVH&#10;kYdcAZOPcHita48NR6nJa/bHkmUSLJGAufMAHyrjgA57471n6j4n0/TNF8J2i2a6NbQaZBGkFtHJ&#10;5CnykaTDYI4Zjnnkk9KvaP4ktdYulEV5CURyqEThg7YAPPqO1c7euhslpqdT4O0RFt/K2Rw3LR5L&#10;5O5FDcAn14B6167oc1rZaZJaXMcaFkBeXAHzdgTXlWl6zDcafcRJHcxXsjjLyLtTHc57jjOfU4rp&#10;ILS31fSHQX2JhhlhVcEHPBye/SrhuJ6qxl/ERImimtxsubZ0dGhjBL5KsPu9wMjIx2rkfAUNrP4X&#10;8O+Tc3DeVHAxS2uWbyn4yMNkZ/2eOK7PxLpa2WgWM0jTSyGeQwM5LSlFByDtHX6V5Z4PvbjRfB/h&#10;+WysDd+cIVeO3wOQwO98nnA4Jr1ISbgcslqdx4AsLb+2pPLRTPb3epPI5GA53qoJ6jPJqz8ULK7l&#10;jL6ZeNZXjIIPPjA7jAz7CqPw2kMl5rk0SqRNqd0YF5B8sSkOSOnLdvaut1axTU7JRPujkU5Cf3sd&#10;M1jJ2Zcb7nMeFvCk2m20kN1qdxqVz95pbuPj5l/5Zkcf/XqxqHw1uPE1jfQssNvDMGVjGwRiCQPv&#10;de/QGtmSO7jggkjczDAHllgvA68Yq4fEDRWF9v8APywiZ4j8wyJF+76dea5oyV73Ohxdjkj4GfRd&#10;Q1LTLZ2gVbgyFpmDykZyrA8sMk8evStfwlp+ma6LqS6CT/IEljvoCkm0Bs5SQbhkjI7cVz2pPAPF&#10;1xqN/qS/a5p5BB9tiEckak4KK2BuUcEZzz+daXg+yax1bVjJNJqVq00Mlu0yBmVcMGA/M85rqVmt&#10;zJqxi+KtI0z7ZqNvHfXunR3Np9ohktTviB3EMCGzwcDpgAikgtbrQvEGn2+m+Iba7S6xJKt4AiLg&#10;ZO10GVBAPABrudbtFtTfPNDNqoigVYSsY8542JO0YwMDkDvx+NQweD9O1ORpbRBG1tDHcq7O0cgy&#10;GLjIXI7DGfWk0NSMO11+bUItUOseF9QsbCGSX/SrVfPt0jOGVlPD7WwfmKjPNVrLRbLV9Ega8snh&#10;aRGGbr93JKNzYkXOflZSu3PPtXfaB4diu9OlkQtYSSWfz2aMSBIOeMnjHOB3rb0fSYYfDOjwTATv&#10;ZIAyMuXcDI5J46984AqUrBzdjwHUPDWlXMVxYXOowwoyLtZpF2DDZKnPTcvy5FeeaT4Zt/D/AIqa&#10;USLNJ5k9wiQkYMSp8jbs/NjHvX1n4jE9xp89xJp8LeY3leUChCA9cjHQCvnH4xasttpPhFI7eEyS&#10;ajPGsyphghWQbEYYKqcJk5qJU+ZNI6KVZ3TkcLrelXE9pJOsOJpW37g+5i2P1Fct/wAI+l3NDHPG&#10;kjsrBXYfxY9hkkZ4HSu2s9X1RrRGaKW1kDBVN4vmx5I5AY/N69jir1/4Ru1jjum0mWdnw0lzZ4ni&#10;AOCTx8w/LtXApODsz1JQhVszjhpw8N6JPDI/2OQplGdz50hx0YryBx1A4z1Fea3Otato8dve2Opz&#10;2n2WbKqoJk2em49R/M17dLplu0ElxLA0cjlVeeWY8qBgAqSCB3xXP3nw8u7yW4jaBtg2quZflkQD&#10;d0PucVvCUeoTw8m/ddit4C8eakNDtLcWxnCahvmlYH5WmkDO+DwUySQByDntXWHx6uiWEN/q1jcE&#10;PeSx/YrODMkYBYpklhn7pIPuKkbwtbaZdaDZTxrA43BktnBaRtmFJycbRz0HO6sL9pXR7/wf4asZ&#10;LC2+XULjadQVd/2dBEeD6E88+1ZwhGtUUO5dRzoU3JO9i1qP7WfgLw1GDeJqM1xKMfZ0tdrRt/Fv&#10;LN1PsK4u9/bisfOlj0nwowlZv3c1/dlgV7fKK8C1zwY2tbJ7ZTOoIAbghDxkEn8arW/gfU5LdZPs&#10;f7li2yTIBJBx9f8AGvbjl2H5Ve7Z85PMsQ5O1ke7x/tNzX12z3GmWdtp7bX+xWzPs3denoT2qHX/&#10;AIxeG9ZMs0OkTROVHn/aZti7s4IAHY9q8GtdG1axZVEUj7iArKuc19C/DX4bJD4Ylv8AULN/tU67&#10;n3E4OATz78dq46tClhnzL8zWjia1duL1+Rk6Fr/hbULeeVI5bJxglJGDofUA9cGs+68Y+FbASRW+&#10;lFrkE5ZlULkHgBs85HPSrP8AwiOiWlwkktmjSmTcEk3A4znkjk8d69a+FWj+D7bxtJqf2Sztnnsm&#10;g/sVovNglbAIkQt8wYFeeaUqtOKu7msVUelkeYR+P7XUPDy2qeENX1WRgwVraN2SBm6ENt+mASRz&#10;2rK0LwXq2t+JdM0N9OktL6/n8ptMulYSyEgsBx8vQetfbnw212Hx8da0RLlfD8liGkuI7OMC4RPM&#10;Ea7C4IXgjnBrX0j9ifwYNZt9Tn1PxNLLZ3YvrOZtTCSxTA7txdYwxOR+VYwxMEny6XNaikviex8L&#10;eMfh2dB1y5sX0CztXssLNbrGWdQRnkruAKrkkE54qHStB8OQWFvFqEdzDZBSzXMKJCrRkZLtuIzj&#10;HFfp94r8CaMmk3c50yC0CLJcTXEUQLR4y7v75wc55Oa+TrnVfhNrWrnTk8V6bMQwmhbULQHT2t3C&#10;vHiY5VHCvyhwQQQeRVxxM3HXZHFKEea+h5V4Mvvhfe+Ivssw1RJ4cPHNfy7hkgj5gHO1eB0FesWf&#10;hPSofDrf2fPpl3qDFnhkf99uUnjgtkjBx0rutF/Zu0O21KwmtrXSJ/D10GZbrRjteUFCTI0g4Ye4&#10;J6jis3xt8DbfTPE+nX9r9u1/ToLmCFLAzwxouSMKGcJuI2g4DV59etd3iz08PyJWmjG0T4WWuq2c&#10;X9s2dtYzEiNXt1424yMgjA78VzHjH4VfD7U4Tokuu2Y1q5bZaxxyICRn721ScH8qr/tHeKfHPgvV&#10;dY0iHTtS0rTJ4kluFkCSwWsDkhVWVQyoTtbgtk9hivnR/EOo+DbiCSwmsRIZZAjy4EgQhcAjgdQR&#10;n2FbYaFaaUluVVq0Iy5ehqeKvAdl4Bvp9Pt7E6lqMF8skTSnbbzwAHKsv31LcYYEiman8RNM8Oac&#10;mqro0/2eRwDbou4wybclS+duAQSD14q54X06S4vra7nkN/PKQzPKpkCnkncc8Dk8V7B4V/Z88dT6&#10;dqOp6VPpFqs+JobU5ilfC5C7HBXB6EE9zXpupTuo1Xr67nO41ILmpLT8jxq8+P2lWek2U+n2Savq&#10;MoLGDzZIY4B/F5gHLMewBrT8P/tD+MLSRTJ/Ztzp4Cxrp9xBkW+OR5b53AkEj0IHrWFdQy/Et/s0&#10;2lrb6iTJCQiIm25BIwQnKKMEHIzmuY8O6sfDniS0k1G1KTafK8cls20ESKhxuPcbgOMelbzow9m7&#10;R1OaNao6ivLQ+8fD8HinxL4C0HxbomiaZPqD2spgX7VIqtIMhG289duecnj3rx/xB+0x8RJpNNks&#10;PD9pfCGLc6RmaeJthXzWdAfkXcvXkcV5hoXxz8XaN4Rfw7ol6ul6XGoknNsivcsXO5tsnVQTngdB&#10;nmmeE/jb4r8BadqiaPfQLbaiht7gXlv53loVc4GTkNliMDjkV5VOlVhsrnoOpSn8W/l/wTo/F/7X&#10;HiPxWn2bS9E0jQS0Tm4lntxdyeZnDMhIGzJ6ZJxXE+I/iB4j1azj1TULuf7Ty0OwhNkW3O44wxyQ&#10;OR6153pbrLeLuZo5LxysickRp7epJ5r0/WrP7fYwWEd7BJmN4YFnQARooG3BP3WORjHoa9GrCNOS&#10;0NMLecJWZhaqgsvB2kRNI8st4GuJvNGZEjBxhyR95nYNjOMVjW8H2u+gghjZIlYEtkLkDn5B61ej&#10;j1O81mez1CO8aeUpAkTBpGdSQAcDP90YxXoo+BOvxtbXf9n+UwGZmkcB1UMMfKeRkfjWdSrTox99&#10;q7MFTqVpe4trHYeHtAW9l05ZC628JKC1WI7oWxhCRnBJzn2rJ8P+BF8XfEK9tpNrwx2ckk1ycMsc&#10;bHaw/GtrXPBviS6gfytXtdIgKrFbfZyQfKwFY5Az0J/GvHNe0a60XxbeaZBqv2eCCZbeOaGUwxYf&#10;5FeRsdBuBJPNeJhuWq3yz1PYxtZU4x5oaI674lW9zYX1noEl7cC+022ima1mGyIRkYWQIBgsBtXJ&#10;9PWrHghLu61uGW88y5vbiXzXupslhJyFPQc9wPasL4trdf8ACZWVy2sw694hi0qKO6Ni32lFVTsA&#10;3KAAMc8/Wuv+EFjNq+hi/wDOZ5WjQKrj5jKB8vA6D+lb11y0E+549N8+Ia6nqPhnxK/gqxsZVt5t&#10;REE0kEjDag+0OyndkAnbtH3gcnOK9A8RTajqOpabeym5g0yxufNhsLWCRhOQMIGVFZnAI3Etxgj6&#10;145cS6ZYXcKvqcEdzbQtMzNKdoyuA4HYg7uSK9D+GXiC31jwLp2rarqaQ3kloILuW4c5ZkmZAzEk&#10;YLlQcACvBUG1zX0+49mpOMZKNrsy/gJ8Qovib8Yb62vbeaKPRdNeeL+zn2iNTIqrGxyPmIJOTnGK&#10;+n9R8YLoOnT3DXOnjy4d8Fu8zh5SCM7mxtUBc9jnHavG47zT/CNve6u+oCLT1t3WaTyQEQtgJuwM&#10;ncxxxk9KxtS+MOkeJL6T+2UngsI4x9n06S13XMjbjtYg4IJ5ITuuc+ldFJ3bcY2X3mFSmmvel+ny&#10;PQdF+JviTxnfahfQeHreGSJCljp2rQyKHjAz52zAZi56HHAA9a8e8feMfEfx2nuPDXiKRLHwzG0e&#10;pfZ7SzKRz+WcLGzEhmG4EY/U8VvL8ekvNE1BtOttTs7qFneJL+4VBE7jaXba5OOScDp0ArzTX/jl&#10;daRHp+m+GdI1XWL6wjWWTWLjaIrmdc8ZYcRpu4UA+3rXoU4zcrw3OGbhFe9axwV7BOviRPDQ0+AW&#10;t1cqPsqE7YI0ZMl5c8g7goXjvk8c71vpmg+Ffi5rk+jtpizWXlwEW0IWKIbcsqAHGQOCc9hXA6d4&#10;p1tNWvNUvUGkXkafvZFOBhuX3h+SDjOQOvSuPsNdvL7UEhuLy4WCcyZudOn2yMDub5ix78E7jngd&#10;K9GVGdW6eitqclOpCEk99dD0P41XsetW8NtEt3vV3lR2k/17sMBiBngAjnJwCRXnEHhS0ls9Ngt5&#10;J4/LUrctICFRwM44Ht/Kut0vTI7eSCU3uoXth5SN9mmkVmWR/vZcgnoOADiuqurKxuo7kadJLIgk&#10;DNGWz5SFehOBnJ6EZPIq4ctKKprY7K69vP2jR5t4Z8B6drOm3pvpJJsPtWaZv3caL02nOSeox7io&#10;pPDP2fVb2ztbZTb6bJMkMiwlGmGPlOOBkD1rpbTw3LZ3Fxb3eo3VytwNoRAAmC2eQBzx29a6yGyj&#10;uLA2RvTaxy7GKzckn+I9eOMDA611c6Xmea6KkrWPOvD2nQ6bp1mzwxyXEREZl2fv4nIwpDAcEHGM&#10;VJF5Op3Bt9Tkkn1W9VpYra6mxJKhRtpfdwfmQFR15Nes6B4Vtp9Zltmjnu1iha6hgicKTsK5d2Ix&#10;9B6Vf1HwVomo2t7d2RgnvreVZITGqebEjMRmLn73X69ah1Y82pawkraM4/T9StbLwfpFiYzZ6nYP&#10;LZLcXQEcV5D1RtqgncoJB9hmvRfCPwst/F1qdT0Cys7jTFUQIjhg6yggO6sPmZdx4+hpb/4b3Or6&#10;bod+hvJbaGZYpEfKuuflznr2AJ75NdFolj4j8Pam+n6BH5kd/wDILVnOxEQk4A4+bnP41lJuS903&#10;jTUN+hxHjTw/bfDLUtcvLq9hgnu4rW4s1eTO6WJwZIVUndu2sDtPUfSuZ+EGnP4rvYdYjnm0omaa&#10;ZUulJYMJGLSpwOoK8Akg17D4j+D9j8SND1839pN9vsZFmW+N0n79t4VkxnnaOeSMYweoFVh4dg8P&#10;Na2sF7PPYaWYwuqWqbGKuB5iMOmAQGIyc4NbOf7u3U0UU5vXQ1bLVdH8H39zF515a3UcUYl1BYyN&#10;gZW4Gf42VtpB6DcetUdN1XXb7U7O9tJ4dNR4GeFnxELNWYn5hkkkiMEAnndmk8Q+GYbuG4t7VbW2&#10;gjgW5uxdMyxlGb5XDHgHrwMZxVr4sftJeAvh94Yu4dMtotU1m9toHFmMFIJF42HqAeOSPWuT3p+6&#10;ipcsFc4ab4Py+LvFP2nxAc3894sga2vDOPKdBtZUUKrIQPmOeDkV1dp4KuvEvibUrHVtZ1PU10cI&#10;E0y2QRQpGqMS52fOxxgY3AZrwLWv2qfiD42TQJbDR4rRdAJaIwW3lghgUZZGzllIOCMDoD15qzZf&#10;FD4w31xeGO4ihOoR+bMsUICqANpGG5HHPfNbSoVX8VjGOJi/h/BHovjzQ9C8DfCiw8aWhudN1wWc&#10;qvAsYjZJwCdhT7yk5UE9898VY8RTadL4S+HbyxWZgstGWe6luk8w+ac7mH+0SQDxnmvme98B+JdV&#10;129vL+4lupbsBpZpP4lzyTnoOwr1jR/g34g13RF0RvEz2Ntc+W5t2U7XIIyxOOOPbmtZU1BK8hU6&#10;jlJtROpkvbu5mkjmjjwkEcsSjkoAxITk9R1/GubmvI3uIZob2KWeOZpJkU7zknIj9ue1dnD4J1i4&#10;srix1DVIL6O4QxTajt2SzRg4wr8EdBz1rlbv4V23gC6ubDTYjtDQzRMzbzNGScvnqXByCD9aiDi+&#10;up6aUtCPTtb05dTu7O9mCmSI3btJnbvxyqqP04rd0+50o6FayrNHFLuDATHa2SePpxWLd3Go22tT&#10;W9ralIYWFxJLbKC77cYUnpgnnFZ+rS6lpd1e3us2KQG7mf7PFu3wRg/MUEgH3/QfWiUebZnRGXs1&#10;dlnxz4g0a98awW2ltJd3ccUv2ooAyqpZcZ6A4+bvUWv69Z3GkRGeymht7VYo08wjfcktxtUdhnJF&#10;J4Y1ey1Oa5gtby2RETc+0j90PdsdAcfma6Q+Dp9T0qwuF1OB2MRmENyArdcfu9w/CpfJGya2FFuT&#10;ck1qeYanp0OjahAWurS/nuUMgjjJLRANyxx2GM498VzFlYN4iu55JT5lzMS0uwcAL2x2GR+VetaV&#10;8NbvTvEN/ZPbqxMsdtI6JuMayBXBY8bQAcmub8B6bF4fXXruZZYVtTcwuygMoYs6KcdSc4/OtfaJ&#10;xdtWrHBVXvJdGcFo/wAOtQ8YWF1JZNF5TyrE6jO/I7D607TPgaU1y5LfaraSxB/0goTG8m0nAGBx&#10;717v8H7rTfCfiC2j1HTJTYi3huJZLY+abe6G5cOB3Ocge1ew+G9DufE3iBrr/hII5bS3c77e1h2y&#10;sG6742AbIztOcYpPGTg3FbEQwlKolKXQ8Y8B+JNRsvBZ0u90nzbpoSV8ldn2dMZzJuPJJU4K+2ay&#10;7fSNRbWL/T5bMWHnQfa49xG5A+SqlegJ9a9y8c/D6+a8sdRgYm/t5BJbyXCiIeWmMxlcYZSOOc4P&#10;IrzLXmOpeLLq7EdxY3H2eOE27ribeoICY64GMcDnrXLz8t2luexGK5VqcV4RstT8P6TrDRaQmqi4&#10;t/tYPn7XDLlVAyOQB1HXil+E/jjxf4e0AWml6Lf3ksmZLRi3lqm7k7zggJycZr17QfDN5ollcX9+&#10;JjttJZntDbhESNVPzYzuIxknIxXD3n7ROsDwFFa6D4JEEs6+SszfvFjjPAcBR1PocgU4S9rf3epy&#10;1nGnyuL7niXiO01PQtT060k0FIb+ZWjji5/dhjlmJ9Pm7V6Rp/wbgv2sBNqF+t+mZFkjuDE0Q6ja&#10;qkY5rufhPoGseJp9a1PxHYSavrMphtRczR7VgQKW+TGAg6A55Net+E/BPmaTMJrZGnjYsj4zJgHB&#10;Gc5xVVq8naMN0Z0adP3pz18j5il+GNp4RnuLiG81iaUhZFkuJy2/dkFQc55OPyr0fwlcXtppggj0&#10;6SJY1CNIYyA/y8jJ6YJJ4r0yy+HSz6t572zMq4GX5UAZIxz611EXg24+xuiFkkdhjIPf+grllUnP&#10;R7mzhRpy908vk1PVdU1zQ9Jtr6z0m1tFF1f4tSzMinAVOyknu3OPWtnxDZ2uva4LgWPmJFDtRnlO&#10;1uRtwoxnOCM9Oea6uz+Hca+JLu4iRrl5kVXSNAd5UcHsO5wTxzV1NRt9C8N+deeGPEalVOI7jRXu&#10;HLdNn7gsRkYx0zjioi5t2MZqmrtHnPie1utZe1ia8nshpsLyD7NctCyP3G4YKgLxjOK8wvPgfDpl&#10;zrU939ovLJoPMOoXF0ZWmjKB8o5J3Z3Ee3Fe4eCtTk+JPiGfSdX8K6ta28aMk/2rRzaLEkiNgyBm&#10;37WC7QCB19jXPfGm8vvC2lB7WCKGzs7JoYoY4SSFWLCArjjPC+grsp3g+VM501OW2xJ4X8NaeYre&#10;0/s3zbNY1PmTkzBvQAHjgjNdpd+FLrXtQtlSzeCLaA/ljcQoPLYHsBz7VwPwo+MPhnxjJpOn2PiL&#10;T49RkhEstldqYpRIBhkGQATn0Jr6L0LX9E8N363OoeK9MtFhUpJ/aFzHDt4ycZI71hZptPQ6alf3&#10;VKGpxPiPwvBomlv/AGvMr27R7lSU5YY/ud815w3ih73WoNO0nSxbwQRySxzxwb1Q7eWz6kdT1q/+&#10;0R8dfAWrXBjh8VQX7wyg/Z9PfJ2dM7tuP1rmvDXj3S/FHhO7i8JxyBYwgupJLtFc5BB4yDt5GTUT&#10;9z0MoV01ZtXPobwP4Li03wnLJvgaW5Vbl5xwCXUZJ9OOPwpRdaCoAN9bkjj/AFq/418y+Cf22tW8&#10;EahH4Q8T6TapYRKLddWsC0zvtP8Ay0Ut0IPVemK7xv2ifCVwxlGvaQwc7gTMgJzz61NRSp2TT+Wp&#10;zQqKbd2j87vjx4pk1H4i6h5kcsQS5Z2EgwW+bI257YFUtH1X7RcQHeSgBdWzwGHSu/8AH3heL4h+&#10;HtD1C1BjvIrWKLd95yoQAox6nDE1yui+Dl0+0v76Sd40hiI8vAG9h1619lFU/YqHVHyycoVW2z63&#10;+EfihLrw5bPuiHmoscrSZPAPpXrp8OQaiYbzT3YXMK/eVsK65+5jsSOM9q+UPAHiCbw14PuZIrdr&#10;x4VVyu7A2HjcD1xXtPhPxjHFbR3CXcNs7IkzwTSY2ZHB6888V8TiMP7Ocmtj7GhONSKs9T6I8MeI&#10;LjTLaN79FlgMg8q6UKWX2dSBj616bY+MtN1C3We3vYbgI4jeNX4DEZA9T2r5duvGdxc2sQlUW1yz&#10;Idw+aC4XdwFbODn0zmr6a4btoZJrNPOQBTJEcrgcApj0OM554rg9q6ZtPDqe59SJrSXnzo+3C/Jx&#10;wRWXrNmL5Cbd1imflmPUgdODXkOieNry3KW90A0CRiZrpM5JxwCOoBOQK6ix8bLqVxalbmKCGZto&#10;Afawx1XkGt4YhSOKWGlBnOfEfwHZ+KvtdvcGURXarHdwW5MO5U+5yD82DXkHhj4U+K/hYuoTeEr6&#10;G9s5mxHZaiTHMq5JOyVcsnTHQg5r6V+26ZqcavBOskinmN2CuO/eq1rbQPeu0BVbmRAQJecN6HHb&#10;2rrjVcdL6Mi2+hwfhL40aZJdxaTrcE+gauYwqwakQFmkJ52t0YcjnP4V1+paLZ+IS0UkJhdoleKT&#10;dnBB42n6gHPtXQeNvhNonxA0Se21WziaKUYSUL80Z7nPUY7YrgoPA3iLwlNa6RoOqiexSMeXDrKv&#10;M8TBGYlHUhih28g9M8V1cykrMzVr80XZo8w8f+D5tOn06O3vGlvor9ZxJISXdSfnH5E1f1DSJdLm&#10;3WxaKOUYGzlCfcEVrXdpeRa/HfajboqkFJZ7Fmlt2yR8xJG5ADwQwHXrW5cmCe8jhEQdgefKkDqO&#10;cZFedUpNPQ9aNZSSvuYfwxvTp/j2SyIjuXtrdEDbjlXkLkg9sEBK+htPhjvDLkwJqhhkiXzFLRoH&#10;xkFffA5ryfwR4SebxB4l1SO3YSC6jtQWIBKpGpP1OXNegaglzDqGnPG32RZC8TAQ7mmbbxluw4NU&#10;qfKuaxxVZqb5bnAfEuO0t9Og0+9RbW7hbDiXDx428YcgD1rwvUNIhhmOo2ztZWjY86VSCJVyFCKz&#10;DIByeAQOtfU1/cLJfGbWLBbmBH8thtHK9GHP1NfMnxJ+BWm6va61d2Mt3brK8k0lkrt9nnIJZeCc&#10;Jwc8d/rWVGCjO19GTWblC9tTyf4E/FhY/it4ts9cvI9M0nVT5ENxtAjspY2YpuwCdrAn8dvNcvf2&#10;ZbW79LaA3XnXIaOZWA+U5Bz9Rnir/wAMvByalqNxe21lmHeySRL94qhxx7565Heu88R+C7mymsdT&#10;txDNpzz7WjcY6YGMjo3b+lfSyajK3oeJCLaTPN4F8+xjSRB9oiUrnGNzN8oGK6bRUv7FIYbeBRCC&#10;G2FeTjHVcfX8+tV9Y0DWYtctLu08Pube/uxAkFlcrdOJNh4IwCSzDPArd8OnTzffZ5NV865RsIki&#10;MjqwHVwcMBxwuAa56j0udlNO9jvtCuNOtfKlNx5pkXz3gjRTvcnG7gcHAx6jvXpM/jDRJLObTtU0&#10;a0uLWOSN5b6OB5WhVh94MF2xMM438+oryTT1/s2RGkEH2qdTGl7JIVLk8hXX+770S3thMMavE+ox&#10;b2doo3KRyAghCGBBYLyevavPu/kaOKvqdD4v8O2Hg+81CaR5PElhfoXsba/kM0sJT5niBOY+Sd24&#10;YYg+1cdY6zovxleyvNZvpvDsFqMKEhjkCAccTJlscDhsDjvXa+PPEljo2gxQWNwtsXeFZIrdJHAl&#10;YgIAGPLvjbkHgV5po/wwgS0udQh06N3uBkJbzyW80Y3YzxlXyf71aUZe65P5Ezk+ZQPdPGfx08A/&#10;Cy+t7K/1SUzQ24mSXRYUkjuVKkKzmMg55xjPTOOtee6v4g03x74XTWfC8k66laRO+nsvzfaycZjk&#10;QqSCxdsA/nXK+DPhT4c167nfxXBqdpPJKlpDLFIpu4VQjczq3yuACPu8+1eq6h+yDd6fZXd38OfE&#10;CzySZNr5rNCrygEgsvqMdsc9c1v7Om4pxl7xSryhJ+0j7r+85nwFrv8Awnel6Ve2M0Wk2cMMQubZ&#10;5zGWZBsZMFecEHI49K+fPDnwfm8T+MNf09fs0tnHGZYZLwfI4JBRlOeARkAZ69q0pvDPj74Ta7eX&#10;/ifRNa0aOV3M+oQ6YZ18xjlmccAqSCcgg8n1NemfDb40/CrwzolnFd6u/iK/iCvNdr4fuBGHBypI&#10;Ybd+eDjgYratTnRhKVHW/boc1OVOvOKq6W7nzh49+H1v4X8ZSRaLMYbyFvKNvEskflyYJJDZ7jGO&#10;TznBOKzvAHh+TUvEXh+w1S/a00y91aOzvJ7lXKwxO4DPu9B6Z619oeHtP+G/xd1ObUbjwlq2jW9o&#10;qCK6uVkBuuuJFjZjsCE/KoHcn2q5qn7NdqdKg0nTLCHV9OWOSRZrhJpCJ2ztdow652hievXsa5lm&#10;KhFQqJt9Tf8As/3+ent2/rQ+otU8P6X4I8PeHvBmh29vZWmnrFFFAjqNkCndltx+dnOT6kk9e3lu&#10;kadZ2nia4vERLmS4hijhkgOCmFw3TpyBz2r5s8V/Cb4n6Bp9po2leIZ/GsN5KDfTajFPbJaLGAqE&#10;JIoBAXPO8mvHPDfxR+MPhfxcsljPb3sFiJrGLzY/tFtEmTyVHTO0YJ606cPbpuElp5mcv3CXOnr5&#10;f8E/QzxL4S0rxb4fv7PVPD9vqVu0pcNJAPNXAABjkXncSOua8t8FfsmQ6v4Vv49e8RajYz6jJI1k&#10;LeNN1tFkiISM/wB5gMZGB06mvn34W/tbeKLnxBqF/wCLktrOwSHdbro1ssJjk3ryQOuADwf6V9ba&#10;L+1/4Bh8DxajrHiC1W5ZljitkKS3MsmMnCqTgcYJOBWk4zpvlav6akRtJXi9GdT8LfBUem+FdHtI&#10;B5kVhb/YpZsBN7xfKxA9yv611ltbxr9o8qMoEfaFddpBPXNfOfgD9uf4WafZ2trqc+saBG9zNPeP&#10;Pb/aowS7FR8nzAMcHGKq69+3F8HbSfUWi8Q+LNVFyxkhstKso7aMEYK73lJO7IzkEDGOOK0hRaVl&#10;FmM5tvc+ptLvPKhisp1aSSFC7yMvTLdM/hWF4/0z/hI9Ebw1o8htrnVw8U95hs2tqRieUHH3tpwn&#10;bcwr5Q8HftZ+GPEF7aLZ+KLvwveI8aTjxLIPJutzjlXjUqpVcli2BzxX174T8WWXiDTxd2tpCP7Q&#10;YlbuydLi3m6YVXRjgHGcNg+1ROLi9h20vc+BPi78Bbzwv8Q4fDOnx3mpafcyI2lWZbzJrtTxtcKB&#10;uwAc9uOcV0Xizw1a23im31fWfh/deGJNPhC/PCEt7twgUI+wbSo5Oc5OcAV9SRaRHb+KLzxbfX9p&#10;capazT6bZXcVu2+2ibarwINxBOQT0z8x5xXZqbXVdOFlqmlgafOxixcbSlxkctsGcc8YIFEqzdka&#10;wSSufnBq2jx3+s6obCCCy02VhJaWUrF2gi2geWhb1Ib7vbFU9D0Cz8X6pDo8+h3MpCA3gsp8gwg/&#10;NIQTngcED0r9CbH4KaV4C1+PWdE0m01WGWGS1OizKjMDIQQUmkOFwQSc/QYFYPxO+Bfwy1PRY9Q1&#10;7QYdBlmuRJbzJiMJcYJAM0RyA2OeaqNRPQHZaHzrp/7HGqXdnLJObWe33EIt+HgLKwDLiVGO8AYA&#10;3KMEUniLQ7H4c+FV+H2o6he3a3EkNxp+mpGl+0EqSbnkhKFWRCeWVh64HJFO8Y/ttwL4ZutI8Pwy&#10;6lA48qJ2Idt2MBC5IxyDyBnHevnXwz4w1/WNdulkufsOsTwz3c+oRXKrNeSgfuoldiBEq9AF9zya&#10;2dCrL3m9EZKvGPu23PQ/AHxNk1zWNQ0LR9b1PTtTihnC28kr21rIM7fKiBIZSyAEDHBBwK3/AIU+&#10;Cb9vivFqXxKu106K+iENpfWs4BtxksowcMPukMWBySDmvBfGt6niK7hvILq7vp4IC9xdXzAyGXAZ&#10;/LYAEgHgMcng4zXt3hCDW7/wBeapKsGuQW0MWpWd+srx3FpI/wAskIHH3cF1HGCO+axrYWMIuUeq&#10;trv8n5lUcQ5Ss+mv9LyPefiLpcfw/wBVguNSu5dc8ParNFdQ6tZuzQ28sYwPMhyVwQQc98GuQ+Iv&#10;wPufEUsWs2t1p+oJJjyDbWEMUufvbd8UgV+mAdu7GMmsrRPif4u1fwbZeKrfTdOtdL0mf7RPCCY7&#10;e/ghUqd0ZBxnGC2OpNdj8OtV8PeONV8W3XhKK/8AC/kaSNSggZwvkzA7pQFOVKsozx1UdK8TknQb&#10;5T3oVY1F+9d+p4R8TfAGr+DtLXSdN1aSa4113vJbeWwjRBsXqdpBV1yR8pK4GTivLvDWm6nbhJ5f&#10;D9pqsccipLLBJskDMOgLZVjn+dfQujeNrfxZ8W/Deoz/ANnamNV01bBo3/dpayvKxUkuT94lQxxj&#10;biul174daLYI/iq1sp0t2vDayJIoie3uYW2tEP4RsPKMCMgDrXoxxEqUdt/l+VjGWGVSd4v+vmfN&#10;Gu+JdNv7ezjiIsXa4MF2tyUQx7FO9MAnJ3cVa8EwWUenrqtzDbtcPCbeHYx/fEsd2FzgcDtxXpfi&#10;vTdOvPEN/eXEFr4hnvp42v7G+iEckrK2QUZQCrYxlhycEGsiT4eN4Z1KO4s7aWW+luVae4RybW3R&#10;xlYowOAF/vPknHOK6I4qEo8r0F9XnGV90P8ACWjtrWjy3s9uVsrdpJC7pGnlgDOOB8o4/SrIm0zW&#10;PD9y9k8VtBdxJG+9gMB2G1unsDx61r6h8NNY8WQSaZofj2NLFXeK4sbWKG1kJC7tnmYYHdk4Hf1r&#10;Nf4fXPhK706DVPFNtMs0qQxWVrbG9ngUZ2+Y6MF3dcjAPHSlzRkubm+Wv+R0r3H7Nx/L/Mm8E2Nx&#10;rXxN0Uywq9h4ctZdRvp2TJ8o4iSHp1c5PfpXqfibWr7xp4P8TjwxpouYJBFaoruIpY3dv3igE8fL&#10;lh64OK7bwR8NNK8GaNa6bDfQXl0V+2T3kuxJLydnLKzJ3ILEBe2BxV7xb4OeOXTrWc/8SyykGoXK&#10;3GMSAqRgKmCB1xz+NeTXq+0qKS2R3U4xhBwvvc+PlsrDwnrMumXdze2TwxPJYwpDJmXHAmyxZEY4&#10;25UZGOeuK7X4eeK9b1Pxxplnpt2dX04SuZb66YhLXptLOcjB6YFb/wC09YQeGrLQNR0R51W4ZblJ&#10;gd5UsMblyTtUgcjPOK878HfGHUl1O2iutL0/VtMnVlazCtA0j5BZt8Y+Vx1HGO1etKLxFHnSTZ5U&#10;K/1at7NyaR6d40+G9nLPe6lJ41XSbmVsT22k2RFukhPTcWGcbhkgc545FeBfEC28X2aNpl/p1zOo&#10;jkdJ1tjEk8SMP3iHblgRjrz7V9H694U02/03R9S8Pwz6hda3dRNLd3VwzeVBkbpEQkDapUjIBOfp&#10;RJ4T1mLxH4vurDxBNokOm2cNpcSzsS5gmUyna5y0YOxRuUZOMVzUq06Hx2Z1VaarJqLaPM/2TrXT&#10;tI17xJ4w8UaO/wBkewFppdvdWwcXUkjgMQrYBChRknGM5rj/AI8eLZrjxRpvh/T9Q1KZYbqKbybm&#10;4EiwyBgflC/KgzjAHAAGK6hr+DWtJbX21I2CWkbWgaOQmG7dtpLnGcPwMggDnPWvJLLRZdc1uS+t&#10;YHurgYgjUr87P/CcjpzznpxXVRh7WvLEVOnTscFd+zoxoQ1udrc6qdc8Tw3utST3V9Lki5Zi7GR8&#10;Fm2jORhcY4xXX/D3xrq3wv8AGOlatO22Z1ltrUyqHFwH/wBYkig8oQdvIwOa4zxR4C13w7am7m1v&#10;R5Lw2587TUmKygYzu3YK7hkgKcA1o+PdN0bRvBngvUk1e41TVrvTjLbsHBKuDh0kTlkCksMg/N1r&#10;bkhO3K7rbQwc3FSUlqdzrvgXTdN1Oz8Y6HZ3Npp0t4IzotsiyLBcOzqVQ53KmeiEH7wC4q0+ut4c&#10;mjuLue9g1GWc2ZW6h2sev7nLLwwHOQfQVifC/wAajwuJrKSB9Uup4ftMTxXQ8uOUrwroBuxuIwy8&#10;g4zxVH4k/GSRPB+oaNYXjQx3bR/a7NwfJMm0MzBnJJkBA5ULzxzXG1UnNQmr+Z0pwpUnOGnl5miv&#10;iqHXdTuCVuLCC3Lw2V3qCbp7hm4cMDyEAB56/NUtpYQa/fSSvK8sKkK0zS4CnGRgAdecDnBAzWP8&#10;OYtS8RaDa29xZrezs25TcR4uEPbYccfKehPJ6V63YeEJrma7mNuq2tpK8bNcKquwA+6UHO8gnOAB&#10;6Uqko024IVNSqJSlqePfFqOHSNc0nQoW3h3Elyvmsm47SU2k8Nhc5HXJzVnwzosU0kuq3uRYwyIH&#10;lYEGMv8AIqRDGS3BOB1xTPGdzp//AAsG9tbKa6CljcvHdsXltsp9xcAk9BgMDiuQ8YePX8D6TP5W&#10;qpqd1ewx3FuzHDWu4HggcKwwSR/tDpXo0oXpxit2eVWqfvJSlsd54w/tXx/q0Pg7wJZXGreILrhb&#10;SKUJHZxAgGWZvupuJB5HAHrUUvwf8OfCy1hn1OW71zxXPci1eWwINtDKgZpYjnJZMDiReAeortvg&#10;V8Ptd0D4W+HNUjluNJ8Ua5cm4ePcElu4JAdm7Jwy7ApAPIzxWX458K3Ogan4atNa1q30qwtYLudt&#10;TeTaiOV3Oj45YMAwzzk8VEavLJ0oOy1+Zfs00py1btby+Rz/AIh8RaheeOBbNbQR2ElnFDdWRbKR&#10;xMxBAIyxAXqy896m+G/ixdFW5litbYQbgnmIm6RVDYUAk7sMAMjqab4R+Eknxj+IMnizXBeaPp96&#10;kc1tboEhZLUKAm4Hpkfj1rsNa8LWI8d6e+iRjS/Dum6dLHOcqudsg2yktxlixVR6DmsMQ6Lh7F9t&#10;Ttwrqxq+17vQdqF03ibxRpcFwhmtFRpzJEwiCSAjy0DHPTrkZ6iuW8d+MpYVkazgmk1G/QRASRoQ&#10;CPlD5Jwc9MADJrZ8Vag+iX1vpt/AftUsYuoZoXG2DjKq7KcAcLkYwQT0rg9X8T6Xc65YWswjlkup&#10;Y55ICm+KHy2DysrfwgA/L0p0acVFcq0MsRVcpSu9z3X4e+A7HQNJt9IngN7q0EAk1GDZHGgMgyhy&#10;DiM5DHGcE44ruPG1i/jP4VxaPLDHcXVpMYjBqKKrRorAhVypJD7Se2MVxXhW70SXxdqUk1st6XuI&#10;7zN/iSQ7lBVNv3GUZwFOAvBr0PVfGSR3t5r/AJsE8aQyWy232dvL2lcAZB6gk9TyOBjFeZVnJyud&#10;caUVFHz1oGgJc6sur6Jq994Y1GBirQ2Sx+Q4KsA0e8EBmIC5PHNN0bwZq3xr1C41Hxn4w8zTljit&#10;2sv7PWO3upSSpRkhK7TkDjrkk16L8R3iuPCsXjKxsYBYpHDb3kSM2WLqQSY1wUAPz5Gc4HWuO8BX&#10;1l4gM91eWrWZt2gtzcSuGEs4IKyIoH3yckkjhT2NdsK75Oc5pU4ufKjhNV+GHww8J+LoX1LwPdyT&#10;yz7ZJ9M8z+zLZGJWJAoYtvwoLZ75Ireh8FeJLWDW7vw9afZ00TUrW50u+upZGjnQRiVwHlAwIwQo&#10;IGCfpmvQ/FVrC8co1J0LEq9rvkkSO6wegdeR8pIODkVEPEGo6is0V7ZQQWetohbSzqcxs7doWZNw&#10;3EuVKFWZAeSB0yampWc48zd/XUFRUH7qsev/AA/+N8fiXSPD01lrEc1rKJZb2K+RThlUOEWTPUjk&#10;AfwsOM16H4K8f+GPiTbx3GlXKW1ySyLbiVcsAMsV5PHQ4PNfM/hSaBfCzHw5HcWq6de3Wm51S3Ft&#10;bXsDw+V9pVVAxJgpjPJZDt4zWloEPhTwxrmmXWiaslsdI+zSTabcui3MFwkZWZEYZ3xyqT97+IDH&#10;pWEZcq06D5VJ6ntXxC+Cmg+P9Lvft0aPvLRynyfunru2jkHPcHvXxh8SP2TNZ8KwXTWdpJd2jYaO&#10;GRtrxHHIXGdwx1x264r6W+Fnxr1/W/FEWnXkxvoja7xc4RHkHmSLmZF+64VVBA9M+1e86qYfEXhy&#10;5s4biBklgKx3DDd5Ld8AjIYA11xqSjscs423R+Teo+Ltc8L2qxapIdZ022ZIZdP1SaRmKkZVVGdw&#10;XAI9q9a+EXxt0zW/Ben+DPC1xceHvEt7KIZ/tAjkLOTt2wscKAFwATz+Nex/H79lK48RtK9vdWk6&#10;XFujWt3DhWSQcFXzzhv72cDvXwf8TPhX4k+H+tXOlaxbC0vbY+aJ4WwHPBDqw+g6V2RpU665XozC&#10;VSdN8y1R+hfwO+D114Ui1FLUW96IHBSG/DP5lzvO9hgnZnGAcYLDNesfDrxdofiHxd41s4bZrS+3&#10;iSa0uGVLmNPLUj5WwQpO5gw4PrXzL+yJ+1Nc67o9v4Z8TXBXxmi+RY6nc7njvo/+mmOkqgAD+8cd&#10;wa9kf4PWOo/EG18a2Wvm61eAeTqj36b3uY2+ZYtuMIF6bV4IJ9K4KkJRk4y3/P8A4B1wkppNbHnn&#10;jqx0rUP7Sk8OWL3OrWGr20lxLZuY5JIzuLHghdyYbcTwd+e1TeGvibF4f1W/t7WPw34ije3Ekwlu&#10;DaTeU2VInikG2TgAblY447Gui8eWGnWtvDruh3tlpFncXhkWaSDy1nuSMLG4bPzBB90juc9a8JX4&#10;yeC/C+jvZf29pkuraTcSCwX+zi6IzkbpRPzuXGVIIHRcAYrn/eNWirnV7ttzpvjJ8RYviHosgd7r&#10;T1bFvDp8iNGtoOWLkB23DIOJAcYxxg14zo+pQ6xrKm3RZrd0FoovVz5f8GATjIPJGcYqxr3jTxF/&#10;ZlxJGsE9ldRl3XBWRx/EysOgIwPcV32raRqeg22gw6h9ludVvkgK294Y7UQQOc7vMK4ITkMSRXo0&#10;5RjTSktzn5W6l47HGaDous+E/EtzdwXf2hvMzK7p5qs+PuurZzzjgfhXrfhT4kWlpqFnb6PrOk6L&#10;OZ0S803xLdTeRmT/AFrMzbiCjDKkHGGxgY58x+Jjah4B8TaNbX9tLp9tqFu8fnSuLm0cbgfMUoNw&#10;PI9iPUV8/wDj3T57PUwcuvmglJ9++K6XPDoR6kHrz61P1X27Ur7lzrxpXij9GvDX7TumNp8hOnzW&#10;jpP9mngiuVmRDnb5qHugOCT6Gun8ZeAJfHv2DU7m6uLS8tlL2d/bSYkQMMHPZxjoPevy08OeOdXs&#10;rS40+G4fy5sb0YDt02t/AevTrX1T8Av2itR02e10LWriCDTZkRbOW8nKW8cgY7kbsoI6HoK462Fl&#10;RTFTqqo00fR2oeNb34eGHS/Hp8/Q3YLbeKETYiMfurcHjYSSACCQc1qXdlb65c+GtNsbmJoLzUIw&#10;0qvuDJH+8fnvwvQetdrfa/4ePw8v9T8Rab52iw2bvdRTRi4gljAOVVhkHPY/yr44+FXiiys/izp8&#10;VjZS6jpdpd3F5pNvLLLuiDhGhdEPzMdhAzjkAnoBXLCHtINvodXNaWmh9j+IoWuNSmmRnVixYeVw&#10;4GfQ8GnWlwgt/M3B5EAJKnG4dzisGLxXb+KGd4ryJbq3ZBJF/wA85mG/aD3OOo7VNeEwzO0rgMMf&#10;Io2of9oVg247GigpLUNReO8mimjlDSQMG55yQehro/A9+g0lrZmEfkGRCp7DOQa851PXY7C4MsLq&#10;rSnBTOVZfXb2q54e8QsdSiPkF1mk2u6dCMYyR6UrqWocrWh12sWonu4JfMYBCHI6LnjK/kAas6pc&#10;vB9iMabsI7GQfNsPAXP64NbUnk3drulQND5eWYgcEcAD9KoTaXLqFuba2RSu3cWX/lmpIwT9OeKy&#10;dNvYSqLZnPNptne6fLLMkazEDdjHQ844rivEHgWEDUIltgWkdRDuX74K8kZ4z2r2G50KbTXjEBhV&#10;ZJMgOoHHb68dqTUbKR9M3wxGO9iKqkRIZW5x1/OiMOktx+1tsfGeo/Da7s/ENta6dbwNOlsGiiLF&#10;HlwWLSBhyGwcZ6cdK3m8c6dZQjRdXU2a27K0d5d75tvHzDzU+ZR3BI6ivWde0p7HXw5kaKbqWUDj&#10;cOVH1rxb4taS2iahFdSCCwtjP5Ek8jndGCrGJgRk4DDnrw1dNKrO/LLU0lCLSkjz3TfAUGi393e+&#10;G/FVhqF6okQfarwPiGTqueOCCRgjg/WvN/FWqeMPD3isWl7YiSE7S8cEIV2BGcmTBAjb1r3r4cfA&#10;vTPGniZ9Y8QaZbLoNvvKySkxfbGVcBwB1jU85P3jjtVnUdAutCtdUispf7WhihMf2UHzMp2BiIzt&#10;A5wMj2FdqxEIT11uc7pSnGy0seX+A9Qs38YWja9HqWk3kGJbe3AQw3JOPk81iNqkE54yccCvs/w5&#10;8Xo9D0pp/EWpXAs4opXF3JZtbgKPuxspH3h8uG53Zz1r471/w/p3iPR2sLlJbSOQMjGJ3EUZJxny&#10;+oIxn07VyOtWXxP0TS7yxuNfn8UeF90cMcGqXEqrIo5XJGBkdQD+taTpLENOMkmujME5UU1UjdPq&#10;j6z0z4pab4/vNPudE1SeNzN5MkF2mTA5+6C3BOeMNivddJ1N7eynlLJJJInnRHeTkDhkY+/ODjrX&#10;5vfDDUNDu7dtWj8QW3he+0uEXC2ckx8+aYMctGWAVsYHGcmvsrQfjB4W/s6z0ePUZ9SnEEcl1LdY&#10;gLvty2G2gNwTwOBkUOHI3Ez5lNJo9F8U3fh7xJYXthquni7tnTyooHjDAHHJz1XA7ivkX4p/s1T+&#10;Fit5p1m2r+H1SSSMxR5kizztdRkk98jPFevP8WNGgjivF1WK1i3uJoCwdoeSBk98j0pnh3xdN8SP&#10;ES6Zo09xayyq03nXDBGmQYDiNDyx5AAIHXjNbUJzg9yKkYvVHwJrvwlgllub2xkSa1jbZJjBAZie&#10;COo79cVysPwi1C11W3iQZ3j97FHlmi9j7Eciv0X8dfDTSIxdarpEUWnzBliSG9RmjZgRlZQBvPUn&#10;JGc1ycWg2NxqOni60sRxRl1kvUu1YMT3ACDp23DpXoSxs4IxpYOFWV+p5J8C/FmqeAbd/Dt/q2p6&#10;NH5jfYdW0wuDGxDYik2kNhnIOenB617Np3j34paQlubDxXF4ogZldorl1kifpkiRlyuORj1ryzx1&#10;4BJu7prWLUktPOiL36xR4kQPyF28YUZ5PrWf4C8UtpeqalC1w39mzXLuCW3tGykgD6YHTvivNadS&#10;LnB6npTjClJKaPWPiH8W9c8VWdtp3iPS4tEPnqZLrS4t+IycMBk4J29Mkc17Z4e+Kvwn+GegQWPh&#10;ibUrqaSPz5beGD9+xXCj7Q8g4YnAx78V5F4JuLXUtOnfxXPBPpVwT5cixERIgxhmz0IwR6VynxA+&#10;Gi6T4m0q58L61E1mt5HFdh5wYBEwIHI55xwMGuaFV6wkrWCph6Wk0zqPiB+0D418SNs/4SBNBtIp&#10;3MVtY4hfafukygAtgHnBA9q4DXviRrehvYaxY38V5qW4BzdS+fIGUnbIgYH5hzz70eK3u/C906al&#10;a5sLlHRLiIh43xg9e5/KuC125s7vR9WRrKN99uxjk+ynIHBUg4rpovnauVVhCEWoHe6/8Xbz4uLJ&#10;LexWKak0S2MOlgJEpuMgCSSVuiknORjuK9Osfh5d+F/Lt5mEFuUT7QoiJWR0UHg/3RzyOK+KY9ag&#10;ivLC5sUtSXYBwQcrkc7geM555r6G+CHxxvdPiGi+IrlbjTNxe2aP5mSQkKd5zlkI/hHTBrurUGo3&#10;geJCeup1HxEkmv8Aw14YsbyRJvJs5Iozny1ciZhtIxnGAPpisL4maTYR+B5dQsYILTVAsAsr63UG&#10;SFpJlQyF8Z4Bbr0rq9YZPEela9pBVb/U/C+q+YIrTbK8ljdRrNbyrggsm95EyP7oyK5L4kWdz4Y+&#10;Hd/pepasbe/mMUVvG8ChwVYOLddo5LKGye2Oa8uEHGcYy7/1+B2ykpRbR0mm/ALWbHVtP1mz8Y+J&#10;G1e2Xat5cajJMFYAYDIxKsvsQRXtek+JJfD+iaOfFWmwHVbq1EseraOWlilBYj99CBvgbjBIDR/7&#10;QPFa3gG/g8R+GNP1O1w8MsCMQCDz6jH0rr4/D+l3Xhm2kvyYPs0k0KTxN5ci5ff8rDpnce/4VrKV&#10;3qQ4pWseT/GHx2kWg6PcadcQ3NlBcyPJLFKrfOqMQCAc5z2NcT8L/EcEvgfS3JBls4khnVDkjAHb&#10;34qL9szVZodB0Q6bck2lk7kNfjzGkYxsgcFjk8SNx3wDXlvw98Wz6fHbW80QmhwVgYZ8tSy8l8HP&#10;sCQcA12wjeldGTdp2PpTwIj6NYq6QtIHnuJWJOCWaZj078VvNrDC9P2lAmzk4I3BfX6VT+EKvfeD&#10;LaWYKHVf3rjkq3XjPb/GtfxHa26iWIRF2n2lZGIwozgk+nTp71mveCWjK15pTS28TLKZiM4b7ucn&#10;PNcz4k1i50jSL5Fsbi7kJihjhjUbpJHkRQoOflz0yeg5ro5Lh0mRUlEUPVUC447Hmo9R1f7H9nS5&#10;hnK/aojgdX2kMAOPUDNcdSK5jppyaRx0kzR6vHDMTPIMkC6KynapCkKe+OPmx2rofB1rDomt31ta&#10;QxxI8MdyUUn5G3P0HYcdKmsrWz8QXIknw0sTZV0TDpnOQD3HPer1ppSxeKNQjhIj3WcUkkxGW2+Y&#10;3Ge3GR+NKHkbTa6nQ6AftPjbXIHTen2aBcnoiHkt7dadqEsOkuVmYpEZSvyt95c/5/xrnYbma18Y&#10;6ldQB/IksYkCHgSBPfPU96o6r4jluVWOR0lnW42v54VRtAB4wegJrp945eVXsdJp/iaJLi4ghkO8&#10;MFRX75PGSPxrd0i6a+0YSQqd0byW/ljkNhz/AE614np3iCa2vLm3Jg3yTGUyDvhuw/Su98LeJJbX&#10;w2q4RZ3vL1SYn+6p27PxOf0ptMdrFq5slnP2eW+MccYO5xnj+6G55rwL4rBr7xHodpBMr6baXE9w&#10;sjLjcQq4XHPGSxAB5xXqHinV5lhmge4AgdAysqkEYJ4+n1ryPX74Pa6ZqBR1JneNcIsmEYMFOD3Y&#10;g9u9dEYWVxJ6ne+FdDOoLGbnS2lMwRkDOCQuBvJPTnPFejabo8LXcyJbC0tvKAEKqRyvUcdep5xX&#10;IeEtUvZtLigtbX7GkaAPK7KXUEcbQe53V6VoNjcbrdJNXljuYYcSbIgSwyRtOR64+przJx1O3nbP&#10;IPGPguwurmSVIXML/ejySuQeM8CvNPiL4ZsZbR71AVNvAzgiTZwPTsTkCvqvX/BU95as0VxC7ONz&#10;mVGjcHoeOV/Wvnrx1oep2lhqltc2wRhGfJmZA3ytkZx+NYbSPawtRVI2Z5r8ONLfVvFGmQCUaY1p&#10;p7TeZcSO4b51IU7mIGc9sV6P8TZNavvB+n2t5p9hqttMyhbrTJm3Q9cl0bjODg8mvPvDVlf2XxBh&#10;gQwT3Etg0bQqQAINwIDA/wC0Ca+o5rCPw94astNl0wTCVfMMblR8x6MOOn41MrxmmjRtW5JHyN4f&#10;8DSamXgvNFTT/KlaLzsYkXnkhentkk9a9F8FfBKbxJpGtafDGRcPuNneXKA7g+CCpP3ipVsgDpXd&#10;6BoV5f6o9vOPJS8kXZCi4ITqxJx6j9a9N8NaLLbWWmF7qO6FrLcTWS8wyxuMorBgCCdjsCSMc9K7&#10;/rDWtzwsVQipe6j5E0zwtZ2PizW9D8TtFb6zoF0bOZURY7ZRkFHBABwQy/eHevSLzQL+7j0zRtO0&#10;2aW61aOWWzgBCGeFMCWQFiBtUMMsPWp/iJ8P9D1L44R61fzfZBehpdcsNf33UV44TEfkSwABPlUA&#10;g46c1r6L8R/AnivUtF8RrdteSeFxLJp1vHeRh4FZTGYXDAPt2jGzofeufEzjN8zbscdGU6a5balC&#10;z/Zk06aZI9d8UW1vfPGCNN0l9ksn+yJWzg4HVVxWhY/su+CNM1aW9vde1RIFbdbRxvNDIvbHmRHc&#10;Sc/7OfSsrxX8YNKubyDTvDnijS9Lns2tnupbmdAEibLyBG2sruYy21ScAlQemK8507x3q+v69q8P&#10;hfxBqWjeHdNXyZrjVbhHF4zMWUL5zEyAL9QDxXP79rrY0dS71Z9SfCH4IeCvBEmoXfh+Gxvjq5li&#10;n1G/We4ufKDArGjzMWYA85PGfWu1v9Ie22mHxJrWkwBceaLpZdxBwMJIGA/AdK4/wh4sj8NfDDQp&#10;NR8QaZd6lOkskt1GhYMDISFQMQFAUoCBxnoKxbbxVpHibVvHCWFzeXUHhm5tYbqW5I8szTRtKRH3&#10;wBjqK5ZOUnffqaxt9rQ4n45fFr4qW+pz+GvDtxYLojWht7271DT089y+4biyN8o29wK8D8M/s9al&#10;rtnoMV9qekWr6dbx6Rt+xNIWUSySGaUhxl8uBkdR1r3jX/jXpGqG7Sa80S3mLrbrGDL55OBtwADu&#10;6AZz3rK/tKOS+bSNDnt57wwjUJxbSkJbB3C4d+kbMeikgkAnGK6YV6ijyRX4ETp0nK7Lnwx8F6n8&#10;EfGNh4hfX4dZsls3tpNHM0qQxxOVIaIEFQw2DkgE5IzXCfEv9oL4ry2WpalqE9l4Zsprr7LYWen2&#10;kbzDLN84uGPmbtmCWQAduOtdRrfwsg1BZLZTJBeu3mpJHJMTLk5DMxJONwIyfTivIfEnwi10eJ7N&#10;bmO9m02WcQwyajeCRXLckopYkH3xSoSUp2l+KHWVoXite55jrXiDxP4vtpdKufEE+o6VcXQvbizl&#10;uC/mz4wGl7n5QMKSa5/xh4VmmXyraCZHKlhsUKr+jZ9c8fSvZtP8BwaTNNFG6Jc2shLx8O7ocbeA&#10;Oozk9R610nj7wXrWo+BpNVl1mxkt7OE3MEbWixOuCAEYqPu4P5ivWWJjh5RUbJHLTw7r3cr3PKPh&#10;H8L7/wAVa9o7XJSS0uI450heUMz5ONzgYCtlTgdcda+5/Fctj8Nfh61rHaxvd3wENtbs+GdsZZgw&#10;O7aF6+nrXh/7MvhHV9Egk1CTSbGaa4dWjMs5i2Afwg4O0HPpUH7Q/wAZLqPxvFYXeis0lsgWOTTb&#10;wTIIzneRkKSSDyOK8rEVJYrEWir2PapU44einJ26v9DzzVpL7SrLWPGttp8NlqFrKsL2logVLjBw&#10;0pxweSCWPze9eKeIHe+tPtc0hnvLiYytKOTkjOAe57V694s1S+8URadoGkQxW8Mpa9ZL6RUMgbGA&#10;cEjB3Djg8V5v4a0e5j8S6bo+qxy2k0d3GhgEZbbHuHzLnOVyMfjXvYeTdNSlv+h49dLmtHb9To4f&#10;Aml+DbHTZdYSSe8mQR3OnTkgmTaXiw4yFOHXKEfw9RVXxb8Objwl4VdmikuZDqTxrJKg3/cz0BIP&#10;XqDxx0rq9baLUdVXWIpW8xbuVprS+AV4z8w8x87Qo+9gk7uB1o+MdzdWsWg2skEKWMsEs/mrFgyz&#10;yFSdzfxfLjHoD7VzOUvaJ39fkd1KMVCSa22PPtO0uyWKO9kuoiN3y2sOSFGMZJ/xrqNfa1kULa2w&#10;AEaKV8/eQhJAJPbPp1964ufRpk8RwIiuZlKzAbCVHGSQV7ds/nmtHxsbqHV5FMkSALw/O2T5C233&#10;OeeelaSjzyXvXO+nVjSoyfLax1t38RLe11DTLrTMC+09VjiukbKhUIJXBGSvzYGe4Nd4vxWfXdHj&#10;luOJpjln3bfMUNnLAd8D+VeBeGL0pd6dHPEUs2bcZo2AZ/nAfBPQ89TivdfFWk+FNRt9O0fw3aQ2&#10;l3x807EMCBwshJO49OfSvKxlCjCUYzi35hQxVWqpSi7eRk698R9U1TRdRi07bHJbf6p4lLthj8yn&#10;0wO/XNeTTZ1q28/UjLdw3Lkr5fLzSsdoDAYJXCjovY819Rab8FvCngPRJpvEupNqzysfMlDNBCmV&#10;HQJycdiT+FZHiy207WfhVbeIdP0u1tdQ0y5ns9Jvdm17kLGVUKQMZKn+I8ke9VhqlGm+SlH5nHXV&#10;WslKpL5Hjlp4QHhuw08NBa25ubaMutqPJdlYbvn5O8+mOK9M0HTL/R/DN9qmnGeGB5za2YZOBwTt&#10;Zl78gDjNYUHhmTXvFVvFFvV/JiSSEvleFAJGeg7Y+te6614N1DRvB1tZ6RAGuiwkkLSlExgZKjoP&#10;qa4sbiNbb3OjB0Pe5nolsfM8NnrfirUL+1iYy6pBapFcrHhJJE3bSjHhcZbljX0f4J+G7Xy22nxe&#10;DbvSrHTfLEOpi/jlWeaBWV5JjGWC4OSF+8d3UduFn/Zs1vXvEMmr6d43XQ9McRxPAIDIXaN95y/A&#10;BLAA969ufw/4p8a6JplhYxWmn2cdwrXVxBeiNJFLq0mFxuKnB4H9amdWM4RUbNNdL6EKk4zlzbp7&#10;v+vQ8b+OPx91DT7+68Nabc28+lRqYJbYKI2kiVQpYnkJ8zHaCM5UntXh1hL4MvbawufEesyQPNcS&#10;i5N/czRKxMh27TkZRQR8v1r6P8d/s46beG50Pw7B9n1G8nRprq1LrHeRZy6jdkKwycEnb9aWf4Xp&#10;p914X8FW/hXQoZde8+3t7nXD9vugI9zszqI/kJWMnAxnjkV20qlKEFy3v17/AKmFWnOUtbW6HjXw&#10;wvfh14a8f6kbfU9I1h3sZ1hmhiF3HGQOJCCDjOeO9XfEPxs0CP8A4mGoa/5hDKktmtiRLJGgCgMo&#10;wVHoc5r6WufCnhn4H+E1Nz4R0KK2s0zc3WkwhmLbcNuhbEnPBwpP0rzPwJ8cPh/a+O7W71TQLU6R&#10;E10fPbTVR2ZI90Y2bQOu4cknlc1SrRlJy5W1/XkbeylTp2uk/wA/xPmzxr8R7PxZqM1rYabqEkSx&#10;kRz/AGUr5S/KUJJ6jJ6n1qTwD8GfEPiu5iSGE6ZZeaDPq10jlrcDJLHjGOMe+a9g8W/tZ+KNa1LU&#10;9WtrIaHEwEWj2dnZRmBY2IOZTgl3wATnA46VyF7+1Z8Qrmza3TUrm8uZBtk82wi6ZyDuCgADpXoq&#10;rU5eWlFL1ZwSpU3Lmqy18j2PRf2cb3XPCsc1rra6Udke6TUYg4f+H7vB6EnIx1ry/wAefBvxd4M1&#10;iK2tfG8Wl6fqTvam4n08G4Zlb5EiK8fP1U5Bx1xUOq/ti+Otbt5NPsrvTfDFiYzHIbC3EtzKT95n&#10;mfJye5UD2xTvhx8XtQ8U69F4a8Sa4L621DZDHeBMzWpweUQ/KXY8BmzjIxXLCdWl707W9L/odTdK&#10;p7iv99jy7xB4I8Y+DNS+y2XildWeQjdKxKSCTJ25V26E8bhxmm6XrnxQW6ksLh4kvUlaPy7uzAbc&#10;eOcDHvzX31p3gzwVLplzqDRQ67JHGDNJeIk0qyhgI4wFxt6Ak9yeawJvh3pcOsT3WoeHYlmnj+2C&#10;S2un82KTfhV2s3OeeB0A4rtWMjKOsU2ZfVlGd1JryPljSfE/xV+Hviuz+0wx3uo3Fk8UcGoWJaNo&#10;2YZcFSCeRj8O9dRH4/8AiNdreW9xpugu5kUlra2MSxFNxHTLbuxGcYA4r2jxTovhi9ubcQ2Md1qn&#10;nILc+fKzWoxuZjIzA/XtgEADNWIvD/hbT9Pgmgt7GGO6JjzYpK+CevmMD/EwHGaxlWi94o64Ule1&#10;2eN+H/iLrmn65p9vruk6xAb2csbqzsswRhcN1Z+gxnJrs9W+Juu3t4Nb0PW5rRrmJY7T7BaRkBGH&#10;zu7OpXnbjgiuY8QeHtYfQryxllhOkNI0zQRDc7gtjC/Nnb26+orP0rxbpVhaW8Gn6VFaNDdIY4pm&#10;yIyV6gZxxzzjvTe3NE05IJtTNbw1418b2OgavbLc2Wq6VYFtQu7fVFSCV5XYb9k33g7YGQPvVH4b&#10;1LxD8SvEE13rUsun2NrG1ta6daSFraFFXmRTjLkj+Inn1rqbS48mzSOQXF3LqEgaSNoE2R4YlGI2&#10;/MM8Crl1bmdHdfNt7VojGiF9kOc4IUHkDPbpWfPo0CUE9Dmr660+C2W21F9SnLShreKS5eVZQinG&#10;V5XHOcc4zWRNc6ZrEYSPQNMs7WMbfOWxRAgAyOgzn3PJ61oa94fu0v52gtpZ4EcW0TRYMaHaGxjP&#10;GRk5GelQ6t4D1q+UxWUaRw5VnmlDeY6lcEdcEZ5q427mFWd+hLL4XtLjStKu9NiKvcSApCvzGYMP&#10;mbYBktxn0Feq2vw1j00W11FEEjBbODuZSQQwye/P51N8JPh7qei3Ed2TA/2YlCsh3TImOB1AHTpg&#10;dRXq/iDwfHcaZiHzYbkDzAhXbjI5zng1zOUpPVmDm46I8Qh+G+kvYNYSNdTbg3lHaFYnqQ5zz7Vr&#10;LpR0KzsoJHjjllJjikuCMpGqkgn+8R6d69Pt/CSzRZL/AGLynV0DgOXYdhjtj3qvD4WFxcyjUFhu&#10;zbOktjeQIWaJT975SME9snihyfUI1LMwJ/C969pDbxNFBaMkdwyrGDK53DcrFuxI52nvXmXxY8Fy&#10;XemXOozyJHLA73lk0W5yqpkPEy5wxIyK9a8a/Fj4ffDm4t4fEfiifR9gCpZGH99Jg8kjBO0j0496&#10;8D+KPxz0jx1BLD4Vglgt2ldUleQKrK2c4L4PIPp2rWjfmvY6oVbuxW8EXztZ+feBLSKY7JFjXdMM&#10;jCkqewz/APrrqNJ8GyeKfDN5aarMt/o+n3kk32CGMbJWVAvmEkc5BJwO9VtH+JXw68KeHZP+El12&#10;w06/VI/ItbdWupmKnONig88AZNYmr/tPaRYeG7ePT7RdSumnaZbfd5Sy56mTbgrn+7Q1NyvFeh1T&#10;xEYw5Ga13o3hDwr8N/FGradaBL/y4ILSLZt23U0qoq4IPHLHHfafSl1jXP7A06CzmtDcancSR3Ez&#10;tGoS2COxIjLZ2lxgewrwfxx8YPH/AI31C2vvtVppjwXLTWVhYQA+ST/FkjDMB3bJHOMVzeqeIfH9&#10;7prw6prs11EW3yxOgG05zngDrW3sJWTkzzni4xbsnY9h1rxpqN3cXmo3LzeZf3pne3Q7I0ICoPn4&#10;JBVRiuL0O/s7vWrrSl1F7ie+v2P9n24ErtGhJBULk/7WT0ArnvhN8N9S+K3iiYX9/cz6dpqq7GZn&#10;aNpX+6pA9hX1Xb6ToXwxt5LHQtNstN1OW2/e3LABIevPOd3HRcd6zqVYUvcW4qc5Ym0krI4n4U+H&#10;p7y11O8uNPmtbm5uMJaXKMrShSAu3PHOWO7kdK+hdF8R+HtWYafd2clhOyGAvMGhmiJwOoOCBjOc&#10;49K4t/iLfR+A5YvDNlpllfX8bwomqTNM0mwqPN+RV28ZIUEgcd81p+CfFGk+JES41PTTbaihy15E&#10;5KOyg9B1yO3GDXnSq3lc9SEfcUWtB3izULaG3lj+0z39jbSNBDfXTb3lDEL8pHDAf3vasfwvpWla&#10;n4iuNRu7RJp0Yrp9xHGBLHsTZ8jY6HJYjoe9ZfiD41eGJPGumeHLGL7ekKPPcfaLRoNkbDAAzwWy&#10;c8DHWtbxNqMdv4LLLqbaD4YtIxbtPGyteXTMDkCRR8gIGAq/MccmtlO+j0ZUkuS1/wCv8zh/2i/i&#10;cL2S38H6aHur1poY72701AGNuQS0BcZKk/KWA4xx1NM8N+NH8I2Asz4Sia4DmRUDltkZGE3KFyx9&#10;hxmuF8H+R4t8dG70MfYNFiIP7qBnVVUgKrbh8zAbnPqSK9i8VXur+HvCrJbeHbiWfVZFNlqMohNy&#10;ZiQvmeWGyAOuXIHI4reXSmkeZpq29DzL4heNvFHh/wCJWleMdPh/sm2iiFvJaxqAsoJ3eXInTBGe&#10;ex71d1f9u+wsmCaX4BnkuJ1LNPfag0gBJyQqxpyp9M8VJ8Qfgvd6X4Pmn8T+ObqHTPPZ4XvYMXF7&#10;NIoIt28vK7cg4wO9QfD/AOFOnzWej6qLcRlwGhJTOxsZwQOo/CtbQjFOSv6GEpycrQdihcftxeMt&#10;PWAWnhbw7G9zE0nkyW0rbBjcNwLc8emOa2fCH7f/AIwkuDHe/DvRtZsmgbC280lk0UgGfmJDBh04&#10;4PNehP8ABaxtfEcd5baPBDCbFI8/efcCGLhem445HpUGu/BW0ZQtiTHHeNvlSFRhR0DZHIOSQMGs&#10;1OP8n4k+zc3dyPF7z9tDxydZ1G4tIU0e4aZJ49PSGFkgQcPGvmDJ45r2SD9u/Vkgin/4VlqmplMQ&#10;XExMEShyMk5QkcYzyBiuM8W/AKLV5IrTT7RpNUlJCQLHkyerFuy+pNegL8A4fAPhWCK3jurgmEmS&#10;xmkaQLIMZZN3VCTnA/AUuaGjjHU1dJt+9LQ8i8efto/ELxLbufDOhaf4binJX7fO/n3XBI2EgKuB&#10;6kmvLNet/iP4+0xotY8T3V01y6looowkMnPIZuCfbtX1HbfB7TLfYY2gup5EBuGU5SUd+nT0wfzr&#10;Ys/hfZNIr21s7QKPL8qR8tEAePcj9a7FUUbWSX4mLp2TTkz42074BXRu7ayeAxlm3x3Uk2EVudyD&#10;HbPAOa3dV+AeoXt3cW8GpT6hdQxhpYxKZEjOOgLNgkc8DJHavsp/AkNtAZZmX7DH0jjGWkUY289Q&#10;eScHgg11th4Y0aHT4pLKKG3urkhYo1C/XdgZwAOeepIrKdacne5EadKKskfnVqH7POvL5HmxREyx&#10;ecJwpLlcc8+g6nI4rY8NeAdX8J+If+Ea0h9Q/t29gE/2rTrhRHDEMf6wElce9fe3jvw/onh7wbrn&#10;iOK1lv73SrdojY2eC91KcbYircM7Fhjvg14n8JvB97ceIL7xBrVtqOhahqlzOzQamscU1vbjaqxM&#10;igc9AMcYNU6kp03z2aJVOkneOjPlPWfh/qXh/wAXrY6hBd65rxga4mluFxGq7jtbew5B9uarp8Ad&#10;TkRXaFyWGTtYY/D2r6a+IraJY+O9Gn023W81WcTR3U0OZSyKoCLnpgHjA44JrpU8O6pMiyG1vFLj&#10;cR9nPGfxrnqYipBrl7DjRpyb5mfNvh7RpvGNtK1nbray27rLJJnZHIWGfmXkZJx0xWL4h8OadDf6&#10;nbMHintVQSwmcK25zyRkYIPYfrXZfAmaSw8RS2UhLC5jSNsDOB2IB6kDkfSvXPGv7OyC8t9QvmXV&#10;5ZIwX1FIhGJ+D8rIp4GD93PWvUVdRm4yOSeHbhGUep4V8NdO1HR4xdSWNwNKd3gjklQK0iMR8u05&#10;zg9+lehz/D601mIeVIYZFC/cYqAGxtUMRyM8/XvWhDoTeFpYY7q4VNMsLhbqC1nALSuODjAycbsg&#10;e3tXcaNb6Hq1zLqFxM14InGHX5o7deqcKODg/wAXeuHET5pcy0O2hT5Y2Z5LDceJ/h/Fc2cF79os&#10;DIFkhkPmRY9cHp06ivRfCfiK21ayheEJZTxkE2tw+RKQf+WTdD7da3/GL6XpMFra6fbCaK5lR1nM&#10;g6FsElTkkjOT24rC8Q/CuS2t47mzljkELeaVVgoCh+Co/hJNefUUaq95a9z0KcpU9noeiaY8d+zp&#10;LC1wlthvKwQY8nIA74yPpVq48LfbbZp9Jfc4kEqxIdrKeh/LrgcVwng/4j/Y9QntNVDrctP5IiLH&#10;eh7gsPTH05r0Sw12xv7oJY3iG6X5xCf3cgyeo9fpXmToW3O1TvsUYdB1O71IxXshYdBcRAK4GOhH&#10;9RXQ+F7l9Hu7aExykSSsnmzgcfNgEH0603Ubz7TYsHQNLE6kzbij5HpgZB/Cla5nku5WsrSedNyB&#10;0jVZo0yM5xkNnrmuR81LVM05VPoe72DSppUC+XvZpACT6e1Zmr2drat/aMsgW4JkgtYz95iwwxA7&#10;4BNQ+BNZS/0G5ijkL3EDhWVn6kgY5I6+3atXXbCF7203/N5MZ2b+drMScg9s9K9yjU54pnz9aPs5&#10;uJxNq6eGibq3iUSvE1usjAY7fKT/AF9q4jU9Z0KTWYtJW2k0u7KNP5ukT+Uy/Nglk+YNk9iuD3rv&#10;LjwmkkQswzxqX3SrHlQevGf8mvJ/FHiiz8Hz6vqHivSNQ0yCyQi0v7WD7R9rLHgJt+ZSW7Hj3rtU&#10;r6MmKvqi94c8WXOieAZba2vm1O6e+lv47m8TdPskuCBG0aAAMUQEdsdqxtN8fahonigRzS3+qF7u&#10;aTyZ4njUK44SMHO0cknNGnwL4c1eHR7uCWyurbT7SW5llJZkk2ZKAjPc9u4Nal9daB4pv7aC91C5&#10;OoWaPcxrbBgZNwxggDBxxnPrW04rl0CPxanpfhHXLfxhbMyRTQeSojeCcAtnkH1NYGqeEnuYJbaV&#10;FubfUYWwFAXyzkrjngngflWn4W8EaLrN2+rQXckuoRQAPbG5XymYZKbwDkPjofSuB1n47+GvA3xZ&#10;udM8b3Vxo0sMEc0aRW7XNskb8K/mLyvIOVK8eteZUg4yVkdKkmmrnzKmkz/DD4jXukTbmhuLh5Yk&#10;L/NGxOCrkH+I16H9oRdK1WwlhAjWMyxoHB2OM/1/PHWvP/ir420j4pfHWbVPDzNdWeH3tBySFcbZ&#10;Nv8AdP5ivR9HkGrw+TG8T3Ty+TO8Z+WTOAfU9D6dq9TEXlGL62OXC2V79zkLPWLnTzpVxEYnhubk&#10;llZdrqyruGD69eR0zXfWXiPQvFUM1h4g0qC8gZQwlmt187ODgpIBkEetaV54Otri+tLZkjEEdjKs&#10;cRbJLkqN23t8obmsHVvAAt5op9MnNthQoSNFKHHPPHrxXNzJbrU6OVN6M1tF8DyW90LTw9qth/Zz&#10;xlo4tUhaRlwCDGJBypGeDgivNvGerQ+DLuWwn8PXlzqVu6rMlozNalCRhjJjCDpgADjA6mvQ/Duj&#10;avBpUImAF0ZGVmhcFTz97is3W4ptfuH03UbO1ecnct0kmyTI9RtOemcGsYyipe8i6lOTXus8z1j4&#10;oPrniDQfD6aXcX2qXk/l2dnHDgSSpgh8uF4XByfbitMapYXhntF1QadHK0yx+Qd0KEOVYFgdyYYZ&#10;GecV0E7aBo1yIZNdYTy20kIe3MchQ5y4dWB5I746dKo6F8I9Hv8AStRddQhtLtJxHvgUpG6iMMsr&#10;qOHZgw4OPStb0+XRNHDafNrqzq/D94PEWj6JeKkkj5aQ3CKYmcouOhPQ5HXrivZPCGuWOm6fFcLG&#10;0d/FMWRmzt3cZyDnnivF/B3hTxR4e0m1jsLiw1jTLSOVYAxaGdVkIbvkHoep4ruPD3iO1a7a21mW&#10;Wxk2NKyyJmNcDnLDgVzQXK20ehL95BJo+jtP8cXt9CohWJ0YgMtymAVPXv8AWuT8R65dabqCQaH4&#10;f0LT7eVgbiVrbJcZ6bBgetVfBUlvqNmv2eUSROhRWibI47knofema+W0m6eYXASOIoGaRu/uew6f&#10;nXS2nHU89U+WehX8VaVH41tLK0QRabrKndbamYzliE+6+Oo7kdeOK8Rh8T+PPAUoj1zR7uWQyvFD&#10;e6btDO4P3djEEHjO4kDFfS3gx5LjS1N8EnJJkAlQEKO2OOfan+MrfStd8O30moH7C0aNAyzDC+aM&#10;FSMDnKjg15bpqUm2erGs6UVHofHHxF+M19o9xeaVYRXOsas9usizvMHjhdxyrYJB2A84NeO3Ogaj&#10;ZaTZXFvLdi9vrH7JqdzbzL9oWUsW3RjAwBlcZ6+te0+CfDK6Z481bTVsWmEu6ZLO6ZUaWKUENtbp&#10;uH8sVT+I/wAIfFfhrShPo0V3caZqKm3jstQhLfZCMYclTlcHowIJ716mHSpx/dnLWfO/fOU8I+Av&#10;EBjttPlsvDmsaRBG5kurm1mjn1CTJyJJ0DG3YDGCylDnvmuV8U/BG+1ubUr+x8AXOlafasC2pafd&#10;q8UIVcktIwQtjGeBW/r3iXxR8M9EtJ49bK6zEyi6t71RMkjsAF2nJZeRnHfJrrNS1T4kaVp0XibX&#10;fGsz3aqGGi2MapbruBHzqOGOCOTW0JVlLnVvx/IyqU6NuXX8PzPDbz9lbxDc6Cl9pcltq+mYYJeW&#10;DiZHfJO1sHKt16iuctf2W/FN5Ng2VxEAuSHjZduPr/8AXr6B0jx34lvte0z/AIQfS10i/wBSu44b&#10;i1lgRIicZcq4JUCbBJyFKnIr04eOBAgu/F14lhJp98be7gScmRZg2zYQvBXkHILDHp0rreLqwXS5&#10;hDDU5dLo+Nm/Z+1S0kCxzujJGCzyqGVfqeuPam+H5vGXwu1m4trO/nhRnBlFhOyRXCLgjODtYcdD&#10;X6DatqHhTWJZ3sfCEGqrZsPNu9Hj+026DG7MhZwwOP4RuHevGNd+Bw8Z6/q2pWa22j6HHsliV87I&#10;1YfOOvBHXHSub61Kd/aI0eHircmhS+Hn7Smu/EbxUINT07TobQq80kNjBJZPO7HaT94qeADuA6k1&#10;9Dt+0TpPhLw5i+gk0m9gPlRWt4BIr/3SGHGMdTxXn/gv4K+FvCjPqNrcXdxKx2R3N7F57L1yUBxt&#10;ByTgD616Pp3hzSmtrbV9V+0SahF88Eeo20cQIzgDycbTwRhjXnTrRc7rY61Q9y3UZqHxH8S+IdCi&#10;vxpUkdldSRPaAxOPMRvl3rtBwo5POM1rR+EvEnifw9b6RNHBY6ddKRdWuoWvmsuDgHbvIDdwSa4a&#10;11nVNB11UsPst94RmMrzwzQSXOpQkjMn2ZwdojXghW77sV1UX7V2g6vrNro3hTUtP1a6NvH+7ksL&#10;2S/dwMuPJWPaMKM535JPSuqmufY460XT3R87ePP2fNB8O6tPfaRBo97pUV0LZrrEYaIcbm2DKuwP&#10;YYzyDXH6t8DfCF9q94dTtLnTY4hvttZ00rFEyjqxictgkdulfRllrfw2llvNG1Dx79lcX7TT2mpa&#10;e1iEZmLlUMgB7kcnPJr0+y8L+DNWhumtEsNQEiBWlgMU4ZSuArMDgfjmu720o2VzkUU1dxPhfXPg&#10;d4H0uLw/rGk6zqN3oGo3wtp7e4cfNiMgyZIGCvtxzXeTxaD4AhXQtK0651JLwwh/LiMsklupPByc&#10;Bgc8gd6+hPEvwL0W5vLS6eytPskMOFtzDH5aMDgOIxgFuduSO9ec+JvA+i+FLG+i0zTnt7lhJDNe&#10;3EhW4XzM/wCrcqVVF4O084XGamVRzVpajikn7qG+GJNH1LwrdeFNNdLdpbURWyoRvkt3LDK5PGGy&#10;GHbHNV/2cvhrJfaZqeq3urR3Xh2eCWwcWsuJVEbMjiX+6cKR24Irzfwjp2oaU50rVZH8zTZEXTfF&#10;mmIt0zJu/erPEDko/XAHTOa4nU9b8R/Ar4qX11p8dzZ+HdXuDdQ2ybhZXsTNuOFPGOTgH5gBXCqN&#10;3KF/+CdyrtJS2v8AgfQvi/8AY3i8LWVtqVhdaYNP0+T7ckiW032pvLHmKMBiCxwo3DAwelea/EvX&#10;bvVNSuryOzldNds7O91O6Z1uo9PmwdreXGf3bvGFLPgtwT3r6j+GXxr0nx7pNvpV9NtuvuRKg3LI&#10;qqMZP975ulfJH7Qelt8OPHSPZxSW9xNdPMrhzumOcEsvcBSDk/SlCPtHZG/t5wbUiv8ADvX5dEg1&#10;678O2dr4jTQ7AXL6vETK1vK+7BVMbmG0Dkjiuj8S61qvjK00XxToWk3un6je200l2ls8beZsX98X&#10;RfmHPzcr3rsfhz4P0y8vtHh0OaS5vktzNfw3WZYDJu42k/e4+vXtXHfF3wrqPgnXLS90uSbwzPLP&#10;I13daU7ASfMM4Un5AwkYEcg4zU8qlM6lK1rPUyPB2o3VxZa7qus2Lf2HKy2Orz3F1DbR2wBBWfdw&#10;VZN3AX5myc8VH43sNF8H+LLW+OiaQ9vIEezkuZhLECcBWVs/MzDkktnir3iiT4deNtb8Km2v4PDM&#10;+nyfZb25uI1nivIFUoysGIRm2kEN25rM1i+8LX1jqWkSw2mp6tYuIbEw5a3liThJwP4Qy/mRxSla&#10;Nn950Kbaal8vM6TxT4hvPEurWyG5sdQ0XSbi3dNQmAAgvSCEZpRnPOOeeozT7jQtYt72GaSKPWor&#10;B5Z7mF7lnlugyAuGBYnG4tgAEFR0GazLXwXaXvg2G2ug9t9oupLoWUefIkGxCR6EBgvryK4rV9Nk&#10;1mWHUNQ1O8Mlm5tY0Ezsq4YlV2gAR44PXpmsIwT2Z1TlyrVHuN/4M8PeLPC+h6Dc3yWCW9lFbxyS&#10;XStFbLtPlq3oG3AqOmB1rynVP2f4fDnjCz06012G/ni2PeiFGdbYfMSVI4OFA6nJJGK4TxlpU+sw&#10;pdyXF7fTK7JG9vJJbuGA3LlyQrEqOM5HHHer0PgjxfpsTW58W6nNe3FuqCORQilThhn+JsA4wc57&#10;V0Uuekrqra/R/wBf5HFVhCrLWnf7v6/M9d8I3tzd6JPoemWFwkd1I8cU19JuayTLMZjHkGLgHIBx&#10;k968Gk8Q/wBifFrXtKlu57iC1WOxFzO7OzbEAzwD0ycZziuw8IweIvg/qWsX17qCanJqVj5f2KSF&#10;0Z1HzeYdpOCM4565rk/Di3NxrV5crCwuriRpJHcrGNxBbJJPoTxXTScU59UzKrCXuW91p/1t3I/i&#10;34zi0zwvYaLprJDbw3j3hnhVQZTLtJJC8cEYyRk1Y+GHwn1PXPC9z4hnu7/+zwvnPJpwYKvUZO3l&#10;iPZSKtyxxaxYpIIYhbyyAkum6Pamd3HUivvj4AeHNPvPAPhLULUJabNOMlo1qmI5Q5PznYBgY7EZ&#10;GfWutyUKXLFep59SD9p7Spr0sfnn8Y/hTceAPBdrrT3DraXNzBmSZGMtxvBZSWY8DA5GOag8Etp8&#10;kc11rdmmpWEEI+zTBpFljLHGdo4IBI4/xr6O/bO1Lwb4r0a+tL/Vriw0uErPFDpskRklvF3DLhxk&#10;Ak8jI4+tZ/7L/wAFIPhv4Us/iX4yvnlZIzc6To9zCqxxMV+WaQMxLOB8ypwASCeaiVeEsM7vW9v+&#10;GM40qirXUdLX/wCHPMF8H3/hy7TxPFdPJFO7yWd59ldFmeIDKRrw7EkgZAx1rrdB07R/Dt9eX9/Y&#10;y6prL2+24guFjMduDufeEKkhj8qkk9c4ryzxz8VtT8f/ABHOo3N/PemG9DI8spLgKcqABgBeuccH&#10;8K9L8Jwan4l8P+IYraOMNqSxrJqF7dCMIodR8gOfn649M1z1lOME6j1ZpRlGc3GC0R2ETRzaVb3N&#10;wPKuTtUo5IJG3I4GCSOecc471N/wlkfiDVEsPtkGlPJK7y3ecMECgGNcDgcAfyNX/Dvwm1zxHPcW&#10;j3VjaKARDdXjCZyFHAwmD364Fei6P8M/BXwi0TUNa1bUxruoxwERxXUqIi5TJUIDg7scZy3GK8l8&#10;qd27s9VuySSPkvxV4futF1O3unvP7R1PU55ZZJI1DMcMwIUEk/dHBPqK534c/CPUtQ8enVPFHhub&#10;UtKSTz7Oy1KcIbtkGRHIVBAHA5OB06126eIdf+L3xx8KmytLOwmjkkj3tZI1tbxKMRqHHBbI5zwC&#10;DjNenfEnxHd+EPEV3DplvFbW+qSJY3Nzqkcd/FfEYj85PKOUYOHXnGCwzjFfRwqSppQ+019x87Up&#10;xqNz+ymdB4n8b6R4D0vStJ1VH8STNardGzsh9s8sBsxyrLGF2+WcAgYHyivnzWodV/aM8R27PqKv&#10;omhPC1/qF/MMJK/mNHbr+IYkdu+asftPfDaaze0k8Ox3Ph97Z4tLk0qK0WyWZCqv5hSIAFsnJGTx&#10;gk5JrevPh+Ph/wDDKw0rTNMWSSXy77UteuWKT3UxJCxLCB91Sy45PHPWsFH2MPaQfvPby8xpurLl&#10;nHRfidn4L+K0mhx+GbC4bTrrU7mWSG/K4IYJkBmc5VwQTuOByVA6mt/xRZeCLa9tpvEOrXcy3Ewu&#10;YLA6gkUkvlYKxvgdAQcJx+NfKj2V5Z65aWskvlOu2JsoUVMsMk8Z259K9nj8IQxeHHXXNPufE91E&#10;xi+02vM8UKnlSxwuSMjJJ4PbrXnz/cTXM7JndGXtU+Vao4j4seALH4h+Jtc8SeCNLvEs5rhrma6u&#10;JN0Lsy5YLtwvAyOPSuBtfAfioXLyWltNFaaeQ7Mh3IwxyPQ+mPevpz4QeI9L8A2GvRazpEbaGqRP&#10;pWp2sg/eoGyFaGRvkcHAJUkEjpXoFj4h0H4gtMllpq3WhLHJEsXlpFKnO/aynG0gndnoeMV3vGOE&#10;eVK67nC8I5S5m7M8tv8AWbW5mt9Q0qwaw863jaWwvG2+Q2dr5YfeOeQSM8cCur0TxRcWep2tha2V&#10;vqsxuTIgRDgKCSPNDH5xjg445x3rpNO0FvFn2izurJYLyORIkufKG2RM5yMDqOSGPpVRvCd94G1l&#10;4tRdZbe6ljX+1B+6ML5PzMw5PHVTgGvJ9rd2aPa5NN7mPofh+9S58QWd/ZxQRArc7y7SyRw7SdpU&#10;DYgzvxjkAnB4rqPAkGmR3V5dTXltcaDaMLiEwQNHPaCQgu4dAfNIA+5jke9cba/Fu2ufiFqOnosE&#10;ukTyvafaLcOxuHiV1UnsQdx49TUWl6vp/hO2ik8me3tdSlVEe5YldzdGVhkfLkg+hIptVb2asYcs&#10;d0xfij428O21hZan4e1i71PwzeLcW9zY3cIhmtbpckSIpAK5BYdAcgZxWh4XuNP8a/DubTdOjtbq&#10;/tJILkxtCIZ5BuAZZFIYl1bGW4GMdqzfGfwpj8QaXbXPh6S0j128fzSJZjIs0hbIEgHcjgn3Oc15&#10;x4a1jxl4A+ImrnSVe01RYJLW5hbAa3LoEDqjjGRnK8Y6HrXRShTqQfI9TGU6kH7yufQ+v/Ev+2ND&#10;Hh2zhntdPeOWzuYYLAzpdnesm0DgxyEP975lQKc8kY+YvE2nf8I1r9vHqFha6XexzvZMqlA8lwCr&#10;fPgbtoXBLAjtXdfD1tR8BeMr0+KL7U7WHUpBGlzMpV/Nj4QyLnAyGI3ADOa9U+OPhvT/AB9pseoN&#10;psqeJbZf9L1G2gMgdFjJZXIIAypHzHnpxSsqM+XoxXvHax4JpnimXw74g0+9s7j7UYrmWR5rZigl&#10;CvgiM8DcCWHvk5zX1L8PvjhYa1cCW0t3+1TYjW3lRt0meGY444xy3YnFfDOr+JdU8Px3UUmnRSLF&#10;EqCV2MUtu4BwMDht3zduSKn8CfHzU/Dt7FKsptL1ZFEcMQzIRxjIPX1IFdLozaujBVofDI/Wrw28&#10;F7BEfJVVnjyYJk/1bYyTnHAIPHtXz9+1F8EYvE2lNOmm28sGPJke33faLcszFWZB1X6EY96x/hD8&#10;edR19WtNahuE1Iu6wLbptWVcEqCOSwyeQOQOc4r3K38bad4o8FprGnmLWNRht5Y/sUcqgXUqLnyN&#10;xzgn8cUoVUnqZzpyi7rU/JrxZ4N1D4feIoJY5rlIbYq8F1BlTCwIYNkdCD09xX018Kf2rkutPNjq&#10;cFzL4ivpUs7W6aVI4buaTCLJJIxzHywB4IAzivVfEnwuh8ZWi38mjwafYpGBdWxnEwdz2jXAKDk5&#10;B54FfKXxj/Z31H4fzC40iC81nTSiyyQxgORBkgEZOdy4HA+tdcrVWoz3ISdNNw27H1d+0X8DPiDr&#10;3w0l0nRr5NYElzFLr9tJbrI+pSYBE8G4jy2VhtCqclcEnPX488afDx9NhPhF/Ds2izadiZLm5KSS&#10;eWMtIzuuAwJzgdRgZr2v4Efty6hoL6b4f+IF4l/onlKlhq8iss8ZRQAsxAPOOjMOcHPrXtPinxLo&#10;3xW1mzj067trvSIwslx5cYJuWkUkKHAzgjk464rJN0lyyN4+877nzr8CtH1weG/ERt9Fi1NB5a2A&#10;kKu0gO4TDBPygowCj+8e1eneOvgla/G74a+I7HR4LhtblijZHup2jkSWEZMEgfGPu45GP516d8F/&#10;hha/DSKGC232fnzSO4unB3ZI2sQeM49PaoPjh4v0S30vU4bW+Oj2kIkjvroQkG6baAdjAYPI25rC&#10;E2p2RtO0o2PzT0e48W+EtIna2upLexifzzDdAum9eAFz9McccV6V8PtT0T4vmbRNVsE0vUvIkuES&#10;LiOYqMkwg/dcKMle4z6CuW8Talrut28s7xWyaZBMm20EY2qijChR1IYDn3zW98OdZg1DxFFPqdmt&#10;kZVgSOSy+Z15YeZgcjHyjbXpzbs5W18jnhBpqP5nMeJ/hxceENbhSHN/ptzEJoLgrtDLuxnjvnj8&#10;DXceGvA15eaabvzIFguZQqROcbRuy5weOAB1619T+Gfg5pU/giH+3re+8+BnCzm38ySS3DyNuRMg&#10;fLuBIwOORnpXnPjPwxL4R0XTb3Q49L8ReFPNWWG9heMbHUniReWzkehOTiuSdf2ystzso0o03rsZ&#10;/h/RdQbwXqVpf3t3YeHmiIuJobh4RIjN8q7c7Wz6Hr0rndIudU8aeL5r/TDNc2sp8iITRGFYhGqp&#10;8qDlGAAwuccmu88V69Z/EnwLaNZTNLeadd21xc6Vh42VtpcqzNhWx8vHJBB4FaPw4+G+r2PiJLi7&#10;EQS8IuobRH6c/vQDnnAPJPUmvP8AhT7nTO0pK2xP4T8PS3Uy2kl40dpBM2VaQAICw3lT34Jxjpmu&#10;90jxDqeh2NppOqebcW9ndyR3rPIZ5Y7XA8ra/Vzxzn14rJvfjD4c8Gw6np19FZ6RfaRcz21nJ5kZ&#10;WWIEBBsPLkqwJ54INanw3V9a8LWms3nlyWlzM/lxxvulhYNtLPg4xuwOPwrl5JLVA5JqzOhvrPRd&#10;XtWu9KvYp41IjmgmBWRforfMB1o0C/FlO0ZWRWT5kYDBPt9KzfFOl2L6ahvL+KOzvAscxV0jmRt+&#10;FQY+blh0z1rpfB3hUzaJDHcieeaIOiJcYEihfunPGeop8qnvozLm5Fvc7PRb3bbulwY/s8hBjkwe&#10;g7fgeK6TStQNtcuowykbm9u2foTXOaDpZEZj3ZVBggEErnn8s1pt4RuJ7j7VZ3v2Z3ChlkUkMM9/&#10;w+lNxcdUZuSmzZtrmW4uyERZwMDzRyF9cA96valbI9ztj2pmNSyoRkc559q5/wAWa0ngHRItSvFh&#10;ZfMK7Fk2SSj1UYOTj0ziuf8ADXxG13xVpVjqGladYJbalL5tk7wzss8C5Dq/yhgehDhduO1Plcuh&#10;jt7y2L134YufFHiiOxM5g02LzTOQgDMCBt6/jz71zHib4R6b4oeCyXfKjXACtcybmI3YYBTx90+l&#10;eheCfHllqeoX1jqEtppevxFVmgMoMe0lgPLY4zgDn6ipbS7fUvF6SWttFPb2W/8Aes2WDbeO3TIr&#10;RUrasPbyu0uiPK9e8QaDo/w10rRLq3bVLrTGfSzJGuAfJwqFiOgK7TkVxuk6s3inTktIooVREBgk&#10;IQ3MTq3LpKBwPY8GtXwr4cu7060+pHYkWsMksb+ssK4Cj0yBWnpnw7ew0qSeKMrLBOdhQYLDGePX&#10;tXPU5uiO6i4xVrnI6v4Jgubg/wBqxyT2DQbsJjaB3GMdcmsPxT8OPBn2BJfDmoanot/LKGnaUvNH&#10;JFt27I4sgAg4x9TXtFjoVzqoSK5cSJgnGzAKn0PrWP4pg07w9YI0lr9pvHYFYlx8qg4wePp+VRSq&#10;vZlzXY+NvFn7PUGqwTXt74enszakMb20bID8mMMOmD3A/SvHLnxN4k8CWU9ilvcwWFwRG0RO+N8H&#10;O4cnGR2r9AfHmv8AiLULDT9NvIhc6dcyqY7PaNoVTzk4B5HfNea/E3wj4Q8T69IPEHiObTrYuI1s&#10;mnVhbrjOE2Dsf72frXuUq8X7s9UeZUov4o6PyPi1/ibrUVv5tvcT24kkz5bqNpA/gX0H05r3L4af&#10;td2fheKe5n8I29lfFCYbm33uJZBx82csnHcZrjfGXwJninmm02J7y13OYJYuX2Z+UkLweOuK4C50&#10;GbS/stv5MsaoNxjOUdWI+bBHT6YrvcKVSNkcidWG5+gnw5+Jq/GC5v4dDuZL68u4FnP9pX6NlkyA&#10;oyu8MckBWGcL1xXeaBpNv4osbq2azhj1e2fypoBINxA6kZGT7cCvzV8J+J9S8Jaxp2taTeXFhrkD&#10;b7eURkLheDu7P6YP1r6X+Fnifxxqko8S2F69tqtzdNczRu2YZmJ5JVy3XJG0EcdK86rDlVm9Dsoy&#10;bd4n0n/wqxNPaRPP84zsd8Tj5QMdB6AV8ufGH4TalpOp6hf2cEK3c0qomxDGGPuU5zjkfQ19bWfj&#10;Xx3Jo0+q6j4Y0CPTI2I85dRaCVsEZ2q67eM46jOK5y78Q+F/inpzi8mHh/U7SVbd4rjCOknJRlcf&#10;Kytjg+xrz4qdOXPTPTdZVY8tVH57/FPxz4u02xtvDd6cWVtFlngnJR8nchwOhxkc965f4ffF678I&#10;eJY9XWCK7LPjUbadPmuk7bj2Zc/KQARX0f8AGH4HahrGqahf2thLqdjHGJVu7eVWBkHUlBjAIP4k&#10;V8uar4SkN9PfRLNHKzGGaPyyTnjk5/8A1171GUKlO0162PKr05QneD0PrHxD+118PtZ8BXegXlnc&#10;3EdzCHtfKtdot5iB1Zmyv8WcZrzzwRrzX+jLYveRyyzRmBZAxdEQr8pZsYHHFfP40K6jZleJlQc7&#10;9pIb6gdKW2t7vSWL2l1La7hlvJZgcfQf1qI4alTVoPfUTxFR2bR1E95IsdrFdWypNC8kTOyEMNpx&#10;kcH860LaKC1RLoTRllOY3WUI3B6npzVTwN4lXH2XxAr3mnxiRhMo3XEZwQf97oOD68V2KL4VvLG1&#10;uhDZoIQSZZLra0z4yAUx07f1rsdVX5Xucapve59CfA1o/E3iSLWbXSVfxdDbx2VxJYyxwG+tH4Id&#10;cgFwxDbx3HNUfid4jgl+LGg+H7yK+07+yZJrqQ6pYy20Uk7FVDK7jD4XI9Mt15rl/gP4/wDD3gTx&#10;xN4i1HR7zU9RCMkD6fdpJ9hjx+8YW4Yb+ORluO1WPjB+3PrHjDWtHXRNGt7Kx0q6kH+kQCdruNkK&#10;lZARwvQ4B6gelcTotybir/Mt1IrRuyPcPgz4/wDs2jWwtbcHTopZYWmjK9A528A4xgivYX8X2s3x&#10;D8O+Ero2t1petwybo3wZIZ0DMjEc8MFK9ua+T/B3xkTxPp41S58P6RcLkC4htYTavG3cjy8EEdj0&#10;r1LwHrnhu18Xad4msTqWn63Gw8s3TNdwzhAdyFuWX5S3Nea9G7o7nTly3Wph/tiaXZS+D5YxHLBe&#10;x3iEQPEAFG/HB9+owa8e+HCi5tCGlLI5T5QmHA7gYPNdJ+2F4t0y81C8sdP1SLUri5vo7mDZ87S2&#10;5XfuGP8Ae2/ga4n4S3lvfX/2SHzFuJWUrC5xt6A/TrXrxj+4PP5v3p9efBeWb+zryzcmCIsN+eyl&#10;cBQPTpXb61pMOoNOkW8yooG9z1OBjAx6VheAtHuNCsHdrSaVwmZJYnUuwA6YPX/6/SuriW6uJY44&#10;ZLcSRq0kzTErsBOV7cnHGK4lodMlqefX2lDR7m5BnmIUZ3xEg7u2OtQ2GoXWs6hLdRyNKYiMNM2d&#10;mB0HHHFdD428V2Hh20MOoGSKR8ATqu6NiemCB0/CvLrLxD9rvpItPvYbIswbc0W7fn+IKccdRjOe&#10;K56sX8RvTaejPV9BlvVkiVNM/wBEaRke5NwqlU7MExlsnjrVWfTobjxLrMskQmWCwg+zGKRnMpV2&#10;3Oy8Y2k9O9c5pPiK+tnNs97Fdk/LtaBow4PcnJ61PZeIJbHxdLdT6bI0aW6RxRyJhBh2yd/rz069&#10;zjFFHV2LqprUqyeKoNM1DVvOuWQr9nePzoW3Bmd1A4BOCQMdMDJPAqZb+G3029mv0WS0eUxkMuRv&#10;IAI4rDS7uWls7fPmwSTpEZSGYswaQht7ffYAEY5wGNd/4Ri0TUUMbwWl61vcSyeVHIPkYjHzDpkV&#10;2uyRyta3OY0zQIL9JZoLAQAgbJgrRkjOSQD7CtTwnpgfwlAUUsst9dNv38u4mYYz2HCj8K7vUbax&#10;t9HeV3UeaCdqOegzwB9K5HwRZWj6VYRpPNB58146RD0Ehw2PXNTe6uNu5w/xRszZWU9xNM0TBQpk&#10;kZcIvTd2BAyevXFec6hoVnHLohuJftd9HcBWlRsq/wC64bqQMAqdo4ya9W+L2gzap5VjPNshlkji&#10;O/BwM5OR789a4/UdPZdd0hbZSYIGbzoRjgMoCnHoFAx6VtzWgCXvHcaPA1y0scSxx2bFV8xV+YMA&#10;D/jXbiaOC6abbKJpIVBYFmOc8enPGaxfBHkC+mSZWTaF46se5z9ciuo8PM13qM0rlfOyY4l/hA9T&#10;715k3c6U7HUSlrmGaIH5UbA3Z6DryRmvBPj/ACXTQ3MtiNqCbyNw65yMH6c19C/2UY5A8siGV4yq&#10;lV5weWyepOeK8T+NGnY0oXNwDFFDIiugOMtvUA/jXJez1O7DP30ePfCnw3Y+IPjHdWeoxiYRRIzB&#10;cnoTkFh056mvrDVfCGl3HlQhZl+yR7Q3nuTz1IyecV8efDbxvqPh/wCMup/YLa2uftcIt5UAI2pl&#10;j8vHB46+9fZOneIG1W3R57Ke0uGDKYDiRI1xk5Ydfyob97XyOjEOXPzR2OIk17TtC1KWSXZ9st9z&#10;xEHIcAE9f73+zWr4A1eLVtCsbmZJEt00+OSVJhjDyHLZYHsBivKvEd2lrJqs7BXQRySZZeMAHnmu&#10;78Ays3g2xuCCIms7XeGHHzRgnjvncK5qlQ0qUVyqXcZqulaeviaPU9JvJY4pVK/6Od3RvmAPcNwT&#10;1r5y0qOx/wCGjviFpIi09E02CC4NvOu6W6ACK0sUjD5Pvg/gcV7V4s0jSbDxLZ3EGt2ukQSyiPZb&#10;XDx3FvFtw0ixqecNtGdvUjg15ZZ/Da3jeVfCfjuC6hGoSvqF6kEMuquWciSOW6A3gYGPLIA4GBVR&#10;qr2clN7o8ScHzpx7kPi/4PKt2+oafpFvdWfLxxPEkkZGQrFQeSxbJ7VBbeDNehePTrrwpp+q2cyL&#10;a2rXqjbaRIGO8gkkksMjGDzXa/GfxpefDfwhpcOja3p15qdy4iX+1GKyqoUl3EYGTwuD0+tGg/F6&#10;bQtADeIbK21K4lhWbT5PD4e6EzNgbNgJKsMk4OBXO5zcU3sa8kVJo86vfgpbrd6ZGdF1V7fY7S3F&#10;ihkO7cOFUfKo6c/jXfeHfBul2fhm68i0+26XdXRlmtoIGJlm+6rSNn5iAcZOcV7Tp/jHTrzT44pp&#10;ntp5Itpt3JjZnxyhGODjsemK851n44LousyaB4W8NS6jZ2YjEl7tP2dCfvKhQfMRkfrUe1lUSSdz&#10;XlUd0Oi+Eem6tplyNL8I22mwXcawPdaiqQTIOmEfOV7fMPQ155qHwd8V+GtRa18NeLtLFwZZLye2&#10;sr1LiZZ/u/vQRy2AAM9MV6Rqfx78O3HhW51HWbq70cRFCLaVdxdmBACDr2PUDFePaJ8dfh54bt73&#10;7BOLOCWUzyobSUSXMr+pI4JPcit4OrJe6m/kc8lBPVpGPrui3ttfXk95rV5FdbY/t05kPmecD8oI&#10;HIB3HAHH5VkeJ11iGz0+RNV1KXTWvo9nnJnEwLEeh+XavSui0/4w2/iQz3114aLEf6z7OytKyDkE&#10;kYJI/u88c1Z+I3xy8M+PdC060ht5dOuBqME3kzR58wru/wBWR6cZ7VpT9oqkbxIm4Om7M5rQbDVJ&#10;RBqt2rXV1seFZXwkboeCDyc8+gr1i602/wD+EPe2bShqHmJtENsQAAMYYBuuDzjvXCfD25g1S6SK&#10;UM5RwCYhhC+4li2OM9vwr33S1AkhlSIkIowvTA7fjXJj581RR7HqYBckObuR+E4zpvhaQtpYt3t7&#10;dgRlAxOzPOB14r4m8aanceLNZmmktpI3kkEKPMcNGQMkY9T719qfEXxEPDvgm8t4GkkvbnzR5Keh&#10;GAS3bHrXx5qC6hZrdXjk3JijaTzjGCyEDB64z9a7MuSV29xY5uUdNmcdPqs1vb2jfNFudYBLG4Y4&#10;XAJ/HnmvV/G+m3PiTwYPE2laYx020vmisS8xlvQgODvOBgE5K/lzmvL/AAvYrqEcELRbpEjjAfbx&#10;u5YdK9sOvWOj/C3xXaK99Ghjt0ttMu1EYViFbdFjlmDdWPTjivYq1fZzioHm0afPBubPO/FkkmkT&#10;W96kcGpXdyuy7drdUjZRjAwMFeRj1Pvmu88S/FDwsWOi63p0lxJZWsZtopEwnnqN7Rqc9WLLjPGB&#10;iuBmupbjw1DJewzLIku61AI8uSQL8+/uV+Xg5Iz2qn8U/C9vFoGm6neZi1++VfJiBbzCgPzsV427&#10;eO3pyaU6UatoTf3HRSqunzSj5G74T8A6vDoWn6zcxTwNqj4iPTau7hdvoevBrn/EHh5tQ8X2dqZr&#10;Swa7Ijd7iTZChOSSSc/w1qfC7UvG3ih9G0OCW3vFknLWk93KUKIoJbkHO3jgY617prf7HUmu/ZP7&#10;V1s2+oEOF+xQL5aLwcZbk455z3rNOVOo0392p6lWrTeHS6vuchf/ALPU9xqnh+C11G0On2VokcUl&#10;snMhc7iZBnocAg9MVz3gzw54i03WbvSY4pXv2inmie5tldYolJUujMPqCAfTrX1Lo/gzS/BNpHHc&#10;6lIVgjjibLEmQKMDC9KyfHXjW08LJDqlpEbyO0yZ0bazCAj5yB6gcge1canUcXGpqcEnCU70tzx3&#10;wP4r8Xatbyw3l5p50+FNscdxZ5lkXIBJG7uOBWF8X9f8VReHX0eK807SLa2RpZLa1iZQ2HYAnJwG&#10;xgHA6YqXwDf20LWUkoeW/MJw0rEo4ZVye5xkjj8s1f8AiL8MdV8T+PNE8L3UdtBc6tCb69S3vPMl&#10;isY8As64GwsWAAPXJNOjCEKzdtEZ1W3Rs3qWv2a/BGrJaysLC8u55/8ATGuzE0aqn1YDrjAI9a90&#10;n8B6jrAmiFwbaAAiWHfvac43AZ7cA812Pg7RV8PaVFBALmW0FuqI8gJfCjoTnp2rqNJ8MR3Mbz3T&#10;TStcnft88oVX0BBrlnQhXk5zWrCFedCKhF7HimpQN4YjWB1gi0G4ckJcSErHIB/eAPLeh71l337U&#10;mi+GtGuY9N8O+JLnUoQqzRrpUctpH/dIlZlG0/3gDjuK9Qh8O6i19rF/e6a9/pUVyyafbTsvEQVR&#10;lto4+bJ3E5xXzT8UviL4W+GdxceHNa8L394sQG3XNNMM0KwyA4DiT5tyEnDYIPByDWNOhKM7QV3/&#10;AFsdM60akPedl/W5heJv2jPj7qHiixHhfwfLp32x8W1zqljE0k5wGcEg7MFQMYxwBg81cvfD/wAS&#10;/GPjHw9r13fR6Tr81tLcxrZwFDZKylSMBuHbLHJOfrX0V8A5rDxn4ftI9P8ABWsrp1pbosOt3dyo&#10;tsBCFKqX3P8ALwcdxziuK+Lr+O/C3iW0uPAXinw1p5CGK907VvLuX8xmAWR2IVo0OeQGOMZrr1rJ&#10;OKUfPX8b3OOM4c0k25eWn4bHmd58Gtc8R2cljc67dPfK8t5PPJe3E0kkWwjCszYC4OehOfSvI5/g&#10;Bonhmy1SO81C9kaa5insybfMz5G14iyn7wPJx2PPNe6/A/Rfip8TPir4y0zxJ8QbKx8M6RMkup3P&#10;hu2geS/aRWIhtyyPtQBCWxkjI4yc10PxbvPhP8Jb6aztINc1DxxeIgtNPvLaZpJY3+780gCpGT/E&#10;BnI6V1UoVqV4RmnfXT/hhTr0Zu8o6rv/AMOfIs/wsurya6itLi4eK1O1biB22xKBk7+nHPUjiue1&#10;LwDrVsirOLkpKP3ZaVijqen5192+Cvh2bmwW9vLZNM1WdFaS2gQgxtn5YiTgvwMk9+lXta8CR2uq&#10;XrDS7e5tIkKXQZy00Z+8jxRY2iMDOcc85rVVaiMpKnI+F4/gtq1lGDEIWkUgyC5YpsUnHHY1s6V8&#10;L73TvE8VpZXMTXNlGl7NLFjEW5/l4HJ6Dp0r6K8Q6XvuLSWOayha6zJFI05yikEny/73GOPr6Vmf&#10;C/wz4oh+MF1d6I1jFpSqkd7Bfqp84luAqcEnJPzDHWieJcoO+5caEYWaMa98Ka/4T07TtZ0rWRpV&#10;3bzST3V3axvMxdyWBbPGc8YI6MK7yD9pjVNNtEk1vTYZLp4vNlcnDyKuAGK9A2Wxnp16V75r3hWT&#10;S/BHifWtP0W3u9Qgt2EempGUWQnHUPkNnOQevFfF3in4fLp2paXZNrM9zq86H+0bVdJlWCN+SyqC&#10;wwQR06YXPeuWM0or2h3JqpdwPcNR8X2FnFDresSw6fezQIXt2mV1VGyCzleWIDcAZzmq3hC68JeK&#10;NV0/SE1a3j0SCNPs2nwQ/ZxI3AbcQQzE4XH175r5r1Cx1G9ubS2u5PtWnpOi52GIBtxBJQ9BgDiu&#10;/wBJ8CWGp2kUpuxA9vMD5FxAwJIwVdWGD8w4wPbmm5cqu2K75vdR7J4v+Ecba5cai9zb+H7LzFjA&#10;kkzg9QCAc4PUk1yWnfBe71WeKZtTsb3Q93lxNHbl3TaSflYEZBx3rsLT4W+En015NT8Sa/q95dQm&#10;MRw3DRxWn03EluoHJJqx4W8L2uka+1hpWoX9xd7g8MV7MRFOR1B3NgAjgf1q417KxElzK7Ek8NWl&#10;pciYR3FzdgBRtfcUTGOA3A9SF5rfsvBemXenJJaiWWeQGTDL8mcZOR274HrXV6J4WS7t4YL/AE+3&#10;uJX37oYWKeQVHIDKenvxS6Rp+p6VBeS2+3+wp0kmjhvpFHlRBcElwNxUE5GPXk1kpxk7Ih/DdnPW&#10;ngrwzYXEK3lvG0mR9mcEGSMn74Zc/dPbj2rT8M6bp11pWnQO8FlewTvZmO7KpulDkoMMRnjBx1wR&#10;XP2WueGLmcz3mpRE+WIgsLZdwmWJO0dCBgA84rn/AAx8RtDnn1efxdfxTPeXX9rTW6BGW1iRdkUe&#10;ByHkAUtzxjNXzxS3MGpy2R9DaHpNpY3t3cxiaad2L3MlqQY3l4yq9OeBx7U/WvH+jaTZyi7k+wy7&#10;8NHcoCwXp5mFJDLnA4OM8HFfL3iP9ozUvFUn9meGLb+xPDqxvvmaNnLxLjeV7Iozknp715F4p8WW&#10;mo6gb/S71b/Vrkram9K70EKDhIwTtVOhBUY/Hmmm3pFEKlfWbPpL4j/tZeE9Ns10XSNN1LXNVlYk&#10;Jc2xSJkXhpNxHC+h6HB614NJ+018QvGs8rRWGiaPY3X7qzhtreQ3gUZ2kv8AdDkn7236YridQ1u8&#10;V5WgFzq2pS7YZ5ZJMrGpyfmZ+gzxgflTLmbxDFEPsMWnadcFj/pcrNKwBPzFUQAcducVuoNx21Za&#10;hGLWpZ1zTrPwRZ3fifxYE8VeKblQz2c7+dl24UM3UDPQZNeXaN4KuNVR7yW3RZ7ktIE5kAViWO1S&#10;QFOCAPoa7TxR8M9avNb02WXUpHm8wTtDcRlEkU/89NvOCORg4ral8E6vZ2qw6NZaZpKhxuurUzN5&#10;jYwQEZiAv0FdMH7OCu7t/wBWFJc87Wsl+JzGl/DOz04fZZI1thM4LmJQQ2PUD265yM1vJ4E0bT1Z&#10;ZI5pFfDLJcLsBB6HOeR1xn0rpfC/ww1ZtREmoavfmGRDFGtqiKBn+IswJB9favT7L9nXw/8AaLJr&#10;K61DUEaSMyvdTPctK4BBT5jgRjPAAApe211ka8sI7xPCrd9Kjv0s9NtZdRkcnyvsiF1GOvI688VY&#10;Oh/2rmPUL+Pw/aFwkkkyNlATghhjI9uDX234X+E2i6NpC20dhb2MCxYl3YDTNnILkcZFc74lb4a/&#10;B17/AMSatPbRa+42C7MJurhycECGBQfmyAAQB0yTis/buXuxQuVVFqee2Xw7n8CeA73Tfhzo0clv&#10;J5dxLqurXTRJezYI+RzjseRwMDiuM0TwXqN7JFP4m1O3aS0YNP8AYYjKpcO6sods7cNgY/oa96tf&#10;HviDx3HDHBa22nwNFujlI+2Ty7+T5mQEQY443Mpz6VieOtL8QQX66fdxyaToE1o91b6jq15E1vHc&#10;qVCxszNuBO0sD907uc1gop3vuaxfIlHZHPeFvhrYXfiAWkomvdNZvtNxPPI0d28pK4jaf7saHGCg&#10;AGBXQWFz4g1z4s3miw2TweE9ChRbj+xljmuYZMh40Mu5SeOuwEgY571e0myZtB01BOsOm392WO9x&#10;Is7kHe2eBjhsHpVPwV4c0PXPi1da5Z6DqlrDbxu0dxa3TRxyPkKqpgjc21WduSBgDvXPy73R0Pbm&#10;TOv0P4O/Dnwvfzarpfhy2lvJtxl1LUd0tzvY/deRzvySen61n+IvgP4R8XXugv4gglluL7VFFrpt&#10;iTGJ4lVy5aPOAo4JfAIBxkZFd7aaZMulz6v4tj26RbTCWyFxBnULllJMakrwd56R4LHuRU2h6dKn&#10;jPUtb1Ke5ur69jEcSQBUhsIQCVgjUZYMM/M3G5scYAraN/i6nFUqN3jFmRb+EPDHhjULiHRrO1ht&#10;2LLHGkZVVTo0YOOcnuMmqGr6DpusSQ4szPeQSB4LgpxCyDkEHHHbp79a6qbTdXukYw6XDBIcoJry&#10;YqEh3Z6AMWYgd8Yot/AM10Xae8aONjzFCv58nnGfzp6rVGSempys9hY+NtDvNMvLFr6G4jMUlpMp&#10;2AryGXOCWB6MKu3/AIC0Dw74Wju47eXSJwvmo3mNKGwM42jkH6YrstJ8B6dpErSJCsbuctLIxaUn&#10;t8zEkD2HFbcumReYmJ0VQMNHuX5qpXMpPW55HpTpdaVDeafdXE7OpkZZIiACTwMEZFXV0ueR/tES&#10;uqyAq0LxkKv0x/nNemXEWmW0qRgxwXWM5R8gL6ntWTf2VjqVzE4W2nWM7kdbsFT2yVPv2puKYlK5&#10;wEuhOWFyumSwTxSh1jkw3m446g8g+nFX9C8Pw3mqGXVLa6SFQJNhT5Ac5xgEk49uK7XU7mfToZVt&#10;rAB40Dq0zExN3wCOtPttbhuFt5Dc+ejJu3SQZIJ64II/X8qlQtqjV1Xa1jl9W0XQEla7trmK3YFk&#10;EW8iSQZ67cDj0rm5f7Qh1l20/SLjU/3Wxoo9sQDZ4bzG+U8cnHIr0+41cSMI9OhhnmdfmcqFK46k&#10;j09KnlltMxhvLI2nKKZEZT6hR29+lXzWIuebavpviKDTUOkeFnbUXzsfU9RiECHjmXYWcgDkbR7V&#10;hWfwN1XxFqK3viPX1W1LRyHR9Cje2t2kQlgzyFt7ncQe33R1r1k6nFcsq2IUfKdvnt87EHGOSe4P&#10;Ws+fX9QkRiI7a3jXJaVHVQPmxnnH86lyRS5raFW9+HVvfR2zajqd0EgJlhE9x+7jfAG9VP8AEMde&#10;tcpqHwn0/XtXgvrjxLKIbZSsdtDNsL5IOXf7xBx0q74t+KvhLwMlpd6xfG/aZXMUNkyTs2OuOcDJ&#10;4615Xq37Whk1CSDQPCMewN5b3WoTEPu7fKg+nenFSlqkZN8ujPc4PBOi6XCZYYYWu2GPNmkDYPYe&#10;oA9KgGj6rgY1LRsf7v8A9evGdJ+NviS51CWG+uRE3led9n0qyVI07LvkkLFiRnHTpUkPxq1JYkD3&#10;V/I4UbnEMXzHufuVEoXZcZ26Hxx8MNK1Pwdqvh2fUbbyYL1pI7bMweTchAZWzyMZ4r7bt7q5KWjN&#10;KJdNmVAIQuNrBssfy718v2ugar4s08afYWX2ybTpUurWQQbpW2rkogHLHnuehr2Pwj46c67pWhy6&#10;RIGdQJbua7EawMRyXjcBgBgjAzyDnjmt8RLnn7RHXRp8sfZy6HZ+N/Cmja9YzO3l2d1G4lVSWUMO&#10;/wA68jivCfiJ4X8WeBriX/hFbaSzhlm85tOubglnO3ho3xhxgfdevo/VdMS9nKlWlgkiDhknVtwY&#10;4BB9DWHDqN1b3+o6U9sNWh0+3tmu3mX/AFAkLmPa47/KxyOmBWcKtt1cmVG/ws8l8IfEK41zwfba&#10;pZXd9pOoTTCC6tn03z5oZUXDbNyEx9jk8fWu/s4rW6uLazk1L7abiFXvbq5bDZDZBKgdSe2B9K6K&#10;30WC21SFrOW4EJjaTa8m5znnG5jyMk9KsXdnd2IC/aZbdGAEtimyaacKc7hIQCDyPUUppfZWg4yf&#10;U8s+LHgWyuvGSCwvYbW8vcBiS8alsAMSTgMeQcHBrznxHqOtfDq7t11PyLjbIAEtQVcRgEDK9QSS&#10;DWt8V28S2HxPT+yY30zSIryG8d54C6oAu2SVjnLFRjPbJJFei6p4T0vxZYS3NvPFrWux+VDb3LE5&#10;ZuvGDgLyOT6UmlTUXLVM0jJzvy6M5D4ffGa31OY2t4k1yfLG+OZSs8RAxjd/F6ivXfD+rfaLqC7t&#10;b6ZnUfeRsMg4/wBYOjZFfL/iqxsrbxlq2h6WpudRtI1LXMxKu03/AC0Kn3yMcYwK7v4a+MZdPvhb&#10;eI3bS3iYJFeM4WOdePlftnnoeetc1eirc8UdtCbkrSPrzTNRubu7tJLa3gVpfluZXJUMf4eB14BH&#10;tWpJ4suZ9X1V7vSJ9P023VVh1C4IWOYkHO0+2Kyvh3PBPELN5I32g4lB+WRGBwyn1HFbfjDw9F45&#10;8MXOhPdy6XdRKvkX8TkyWs4/1cm0H5h3wfpXPSXI7p6HJiEr2sed61r2qa54jj07ShLqRumiC+US&#10;IYeQdzFfvcevoax/iT8O73+0YbVtVPiO2nvbdtQi8ry0jjLrvY/NgqCFCgc5Nel6f4nbw0mkeFtS&#10;uLTTPEaQJFGXURwamoAVnt5CNpYk52EhlJPBGCeX8S6PI/iHTNPjS5UzT+eypCZAqwqZT5h/hGQo&#10;H1ru2XM9TjUk5JR0Rka9fM/xb10vMSJWXyoxGMMFBGPrtHU81sXl3b2pjvVjSC8UbWyM70J+YfyN&#10;WB4fh1e7uroEw3zbWSRRzuxjj6Vk3Vt9j1QqAUAUNhvXvj9K2U7pWItyux1Hw+0ay0bXNXktUt7Z&#10;b6b7QywnjgDH069q+bv2sdBisvilpFybcvDe/u2mZQcKVPy/TO786950zWLbQ5buTeVjh+SUMfmY&#10;Y7DsAf0rzz9qnSZPEOgWGqWscc0FnKkhc/3QQSQe+RnpXRD3rXMZ6NM+f/D+ixWM5vbS2F4pQLEJ&#10;YwC6t17cEY9ewr0/wRpC3utQlPtEO7MMtvkMqttwN2ece4PWsnwtIbmeKzRXlACtA+zeee2fT64r&#10;03wna2729xLlpbu3Ox4AwAVsHjjPO0jOe9VZt2ZvzKK0HP4TuH1bU7268wrH9mS1ME67kG1shkfk&#10;5OScetc1r2uaf4emQ3zS28Kk5jeNiAR74Ix3r0bS4xbmFXAZ7tnnaR8nA3eWuD1wFQcVl+NtPv0m&#10;hkjZIwHwTGnbPXJ71nUpBTqa2Mfw3rGj+IDL9jvInjjjVzsYbmLDODnpjB9K0JPD+kXjxyPYmS8X&#10;dtkVkGM8cnrVW98IxarpkLy2al3O57mNjFKGByTvHP4dKzNc0G+ht7ZbC/gVImAdL4HY567VZMEf&#10;iDXiVKklLlPShFSVziPHXwha+1L7bb21vmBg5+TaWOMnDqPTjmsOw8I/2Rb6y1tLKLu7ZZJY0kyq&#10;Ky/P8p6YxXpes+KvE1tHJFb+EdQvpLZfNkbTWFzG4wAWVgAwHPAK5NcHp3xI0fUvGEn9oXVtp15L&#10;DGv2ecmOR33t8rBgMnBxjrXXD2ko2exyzjBPzF8FT+IvDzW1zb+Q1nOfMWN8mTOMYJGeOtejW/id&#10;rW7cXdrAiyAuymPcpGOQfzrZj0+1Z7e2ltPs80IIWNvlI4z0HX6VgeNPh7qev6e1npl6lpMIyI22&#10;sS5PQe2a2uRZJao2LBdCEi3unXt14f1TaD9o0uQBGY8bmhcGNvy/GszU9e8W6LDdJNBb+LLV5vMW&#10;9jkS2mLE4AkRht2scDAbPHAFee6R4M17RI5bW9jvYZXgMZtppCVT5c7VI759688W61XQB/Zl1e30&#10;nmyK+GmYxhgcsD3yBwKxqXV1cadrM+zrf4saQuj6cmqWmpaW0qRLcRfZJFSJiQM7wCNoPv0qh438&#10;YWGuPHpen6jbahbSAsxguQx37sKrgcjd93jmvJvBfiLUrPw9dmSSV1RzFBcSMdsnovPJIP51PaX2&#10;m61De3l1bCCVkyphUQzRyYzvR1wwOeeua8xVrSdz0nRVrnK/GA6deGLTpRLaNKHeaESAOHYEO4BO&#10;eMKOuBtFef8AiD49fE7wtplxY2vim6lhe4jtjcRoJZLgsoG7zMEkgDG0YHGam1bUJNd8Sppdtqtx&#10;fRQou661FPNkDqSSCwUFlIPufUmsTxj4V8T3vhuXU5IbCTR4GMzx6fFJJMhxhDLuOAvqdvcc17uH&#10;Si0pHjV3JptHn2m3V/q+tQXWpS3F9dmTYu47kdlk3FiCCBnn/Gvpvx3pKJYNcS+YtncBEn2EnysH&#10;K5HfknivI/A/gu21CPRYru+tNNe1na4Nnek27Sxjv0AAJYY+lezapq+leJfDmsXKXEdsLa9SVZYR&#10;vUuPlHTjHQfTmuic052XQmEWqfvdThr/AMH3tp4w0LT9Kub2QRML3EG4JGyMpUuBgY+Y+3PtX0d4&#10;5+GfiezGtWfh/T7W3h8RQLd3MjvuDyOUM4EYUhCQCBjnk8ivBdJsdQvfiR4KvkvTMdTu2t13OV2H&#10;yWfbtXtkD2yK+pPi14huLfxFHEly0KQWnmuYpCr4IP4Y461hUhe1zSM3Be73/RHjGj+Apfh7r2tw&#10;6PeXMGoq0cd1pLYFzbxsoO5ZZP8Alk4yME9sAiq2vfFrUdKsbux1HQFgs/tf2NSlo0cscfHDK42j&#10;KnAO7tXR65r/AIkv7nTb6w1U6VKVRGusHMsbdEl4y3UkEHg1W+LvjzT/AO29H8A6Tq99d3+rBXu4&#10;L5G+zRoSdzSykDZyCQvXJX1rjcZKbS1PQjNTiuZG58MPiN4Lsmaw89Idbgh/cC8jBlEe7HyhF2jj&#10;p3Oa1viHqGqahpn2G3RLSOeUMpk5nlUHktgg5Jx3xXM6b4ZvvBfh6PwylrN8T7nUdyRR6XZyeXpx&#10;2/u0e5dguSxzuJAGzJxVSbwJ478CeELV/EVylxdtcGFEnljuFgjJ+RZZI8bDnILDcvFcVaFSXvLY&#10;66VSjB76nLp4g1Pwt4R1G007V7fVtTe9ae3gnspBHJkjfExDHYAFyOteZRfGrxZ4c8R3njGbwnpe&#10;pSSKsaxWLSWvlsoCP5DAANx1HJGea5v4iat4yiubz7ReW3h6wkvSVW3ikCyuDwVlPOcYIBxV3XPH&#10;9pD4dNjBq13qFhZ3TPaWM0xNvDuQLMwPUbwAcjurV79CjyQTlZtnjYmt7ST5dLdzSuP20NDGpQQX&#10;vhWfR9NknIvIEnDzsAVYNuYAsw2jg8YGK9d+G/i/w34y09/FujWl5JdRJPHB/Zsw8y4c8orqMJuw&#10;OjdBnrXzZdeBdD+MviKN7ua3tpjbl9yXKW1wqqCfKCPgSkdM5BOM89K0dX/Z+svA/iIWmgazq9tB&#10;qCrIRYiST7ORxk7OXU5xuGdpyOaqrGikoqTUvvRz01Ws243ie8eKP2kPFfhg6bcazfeHtLtmtTJD&#10;pklj50sz5yPNdX3A9DhcCt3wHd/FH9pnS7bUpp9G+H/hSYeVZsumfbH1Fxne0PmHleDh2woPQGvm&#10;K1+BOj3XikP8Y/E3ifzZbeOCxGiNFJtiGMvLKcjAUfcC555Pavt/4ffELwz4D0VreS30ew+H+nRw&#10;6VoeupfSvcWyhPkWYMuRyGO4YyWxjpWjnThFWd5emn/BOd06km5ONl6m7D+zv4bi060s7TxN4gku&#10;ol3Jc6vPFc+aeecBFxkg5CkdPavMPih+y14wufAUug2d5p2v6TbxM1vHp4KTKysCh8t8nOPlykhO&#10;Oi16t4a+Onw3tfD5in8aadObyWTZqJhkXzXXHJjK7tozjPTOaNT+PPhDUvs9xbS6xY6O5CteNo1y&#10;IZ9vXBVSVUddxA61mt7iSkvdR8u/BnQ/Efh/ULW21Sx1Bb60uU2RXMbQGIH72Ym2ycYUZwRyOa9d&#10;/aO+Bsnxc/sa/j1SLSrmJGjk8xT8wPIBPXsPrXWftVfFPw5pXwD8SakL201LVGtEfSBJOEnLvIi7&#10;4GzuDKG3ZX+6a+OPDv7bHjm2toBLf6TrWmWzxAw6jCyXLvjj5l+hy2MUlSm26tM6PbKSUJ6WPuD4&#10;Q/D6HwjpsVxqGowXd3aW/wBiga3thCgjUZJZedzH1Pasq68R2Osa15Ytre7iV3ba0Ybam7BGCCPW&#10;vBYf27zdX3k6l4b8y3OFnk0e5SZI16GTA5IJ/HFdh4R+KPgzVHGpQ6jBp/2qQspvQ0e0HqpBxg96&#10;86pKdPWSPQpRVVtpnNftcfEHSvhZ8IkstJsLCLUdceaGOM2yYhjPEkgGOCQf1rx/9jD4LRfEvwz4&#10;wabUJtNv5kigilVivmRvnqecj5cAdOtYf7YPi+Dxv8VrSyS7EmlW8AhjmhUfMQcswA7Gvob9irwt&#10;r3h+MwRaat34cuVS4t9VN3GQVAGQQDkEEn5TyPSvRb5MIu8n+Bz0lKWIk29Ir8SpP8LYdKtrLT9Y&#10;tLuJdIeOOGWC5J81CAfN2k8HeCcgYHoa4jSvD98LvxBMUt5LHTgJLV7+9EdzcbmYGIDBVyOoZguQ&#10;cZBr7M+IPhOPUdTnlBE+bcu8W7LqAwAwRyPvGvAvFOmQaZZvJoltCL5G8qZ7m3Vw0TEb+ozkA568&#10;YryHNxbTPdo2rJW3PP8ASbrw/wCOPDFtdQb5kiKH92zEJtJXEiAEqBlgMZwDWlrPjrS9N1W2N62n&#10;mBLRreHULq3aS2SUjA3lCNpBXIDYyDkGuRn+G+h/D60nFrf6pC8qNJOohWW2kbJI34AdDzgEZHAy&#10;ayo9PbY/2XVbiW3dABK42ssZUlhJGejLj8iK29nCTunoauc4xScUpGf4y8M+J7/4f6549h1R9Ntb&#10;e4FqtjZkOJIxGW81kGTgtxkdMgmuCmj8WJa20OtT2qR3EixRwzfxuqBgSU77T1rc8feERp2gPrln&#10;O2mWUcZVlW4khWQPhVbaTgkg4II5zXtXwY+A2nxeGIn8TW8k/iK73STi78q4iUOAyMi9VG04yuOn&#10;4V6HNGnSTjbc8iqpSqPm0W/keX/2o/h92F9pi2+sIuIlP75EB7rjOQc+n417f8Mf2jr7Svhcmh/8&#10;JLp9naaEED67arsnu4HbmGONwQGTgHgZB9av3H7PEIsry4mvrazjgjHlXEqDymznCnJ+Xjua4HVv&#10;hFa6X4yiWezeDUZYD5EtpbBvPcvsjXbkpIWUhsYyOpIrj9u7WmWqcar0s7dzqvh5omk+Nby217V7&#10;dpNTu3aPR9Ikt/tEtvaFwBK0Z/jl4O5vuqawf2zdc1bR4vDATzDaX8U8VrvkRI1WNlEjJEhOFwQB&#10;kknH5WPBPxb1TwlHNp+qTR3el6iHtpL9cqUWMBWRmGZYfnGG+8gyTkV6F8Rvh5ovxo+CKwXbWR8Z&#10;aLOmoJIkixvZp/zxhPKmIr8ox8rEZPPNRQko4hSqfCisXGToNU9z4es/AFxHJZ3UTmR5QXk2A5Kk&#10;5zjjFezeBRqHh2WysjZXLtfXHlR7EBSVzhsqME5CkfSmW/gfxV4T1fTPsc7XWj6hhodQvEjjMT4B&#10;KSR7myADnjgjkeler+Dfs/hiS7mmWG4mj+aS4ni8oK742GJT91GGOcZPXpXoY6vTnHuebgKcoT2s&#10;aPhu3Pw8vby0Wyli1m8ZZFu2nG7YCCSSSxQZPC9c9q8G/aN+P93qCtolvI13YWRH2eIP800rKfMa&#10;Q4yzbs4PAx0r2P4jfFLw74U0T+0NQtXnhYlYrQIGN9IAQSgPYMQC2ByeK8K8P/DfTRdXF94m0i0u&#10;/EmpxySQaeR/omiIVEkShV+9cY6hvujOQSa5cDCPN7arHbbzf/AOnHTlKPs6bs+v9eZ237NHh3xT&#10;aG21JtP+x6LJZGWeSaREuow6bRJGrnLkLkgccDJ5r1XUvBXhm31y6i8JarJbIlmblZIcLLezycZ3&#10;ud3lqRu2qepJIrxDUvHz+JvBEkGvujXlxdRwxXkGIV2xsVZ1TPJOduAMAdq9HWxXVfD95rmmte6S&#10;LSSKOHyo0uLmdc4dyCQscYHbryODWtXnjUdSatcwhGLh7OD2PR/BUFrp3gm81LU9UtY/E737uLfU&#10;o/LkZnOFaZyfn3BQAVGMAdetcnealpOreFTqN3JHo9487Wn2VHJe2IJU5dVIZVfBD9Oa9E+FFy3j&#10;zRYrjWtMksr2PXI47jS9Q3I8MkTkx53H5cqQ4xnJIxgVn/FzQ9V8C6bqF14bs9I8YeHTPILy21be&#10;09vjPmRK4ICqCSw4+U4wOKyhUU5uEnqKUPZxujxXxH4LkjugLgX11dSYRftYs9zttyfu7W2naSGP&#10;pjIqt8PS8GsWlvqKT21tM4RYAsoEluBy7gZII5z2KnrxXX6dLqWq+G/D81nbzWFhZSXEkkdw6z3T&#10;oBuEUc2f3seOAuBjk96sfD26sfHOk6/Ppmg60/23EM98NQhRYUAYYJyjKoHBjII96Vf34uEldFU9&#10;LSR0OofCoarocaaNNZW1xCSkd1PH5kbxZU+TtPZgSAe2RXkd1Hr/AMHZr2fSPs2rW1woSaxml8i4&#10;0+ZRkRGMkM6kA/MByO/avovwzeWHh238Itc6gruirDcW6SecJeyGPaNqhehY5zjivB/2pZND1Lx3&#10;aa1HqP2qZpRO9zb5K2xj4EW4dOpz7ZzXPhlKD5N4lVmmr9SDwn+2BceB9PtRf+GZr6CUNIZ7WMls&#10;HIT5ycZ9z7dK+v8ARvHeiePfhna6xcaZLLZX0ODpl4QJs4GUfnk+4PevjyDw3Lp+sLYXFsvl+ekM&#10;s6Rsn2mZctHljw6EbN3cEdwRX1BZz3djpGiyRzRaykCq8swi2smAdysuCcZ4BHQetZ4icE0qaOij&#10;TlKnzSZ4X8W/hlquqeOra8vdMu7i2uM34uoLv7NHaKD84yoxlBtVR/EBzWBoWh6nZ/DfWdO1G4Wf&#10;w3b3Sy7bacfbMs7fMqHC7V25xkE5FfSGt+JdB8e6JqenXVxZ6HfygiK0vJHV5HIG3gL90nIyDzXg&#10;PiHwVqQ+I+heCtTBubHxJAnnXGj3O9tykPPbQcADAUDc38JOMGumjVlOPK3t+hhUgk7pamJ8NviJ&#10;P4e8VT6Le6vAmmHdb2l81oweSVnATIYZBwMZGeTmvVmtvD83xX06C5+yXOq3yppl9vuAbtJAAYpc&#10;ckpjKs3bK8YFed3Hh+C81jWrXTdM+2yQtIBBGFjhsEDnbFGA/JUKu5+SzZHQVBqesSeFdYC2ct7p&#10;koVYYI7ZAIkV4jtMlw4IjBBYMSeBzT5E6vNDS/Qc3JUrTdz3v44/Dd9Y8J6lcrLFebLPyHB/esiK&#10;4DmM4+/nAJx0zivm/wAN+ONc0uzk8P2EwllEYa3aaP7S9xGAcxkfKAQpOAfT2rq7m0f4T+HbTV9T&#10;W1sn1CCW3js7fVEmcFVJKBlJyzrkq+OOec1jR+A9Q8WadYP4eisI0lu3i8tblBNBIE3ANIeCQd3z&#10;Hpn0roppWtUWnQ45N6crPEfiff6/fahN/b63Fm/nG4S2uIRhWHKng8n0GTgZFctLaeHtaeGN1ngu&#10;Z0RpLp4NwtpwSCN2eVbqDX2No3w/8NfFT4Z3Wl+J9VtYtWs3Ro9T0mQvO55OdzjBw3VR65r5j17w&#10;dffC/wASWQvYGnhl3mFnQQuwBK/MpyM45HbnNd0ZqSajo0cNSDi7vVFbwR4qvdMtRZTtJYzWbtLH&#10;epgOEGUkUfMOCcNx+XNe0fAT9pVPAumLoWpx6dHY4kjtrRY3ikE8hAZmk53bgxIJAOVOa8I1Tzbq&#10;WNrZLaNZQ0pjEeZZACMozfd3cZyAMj0rT8Mm1bWLVdYhW7R5fJlu0VWwh5AkU+gwQ46HmuWpCLTb&#10;X9fcbUqrvypn6FeCPGq+JNHsXazS08Sxl4Z1uCPLn2KWjyxwDuTaM4+92rrL7wRpHjfwdqWnSQx2&#10;AY7UnkAQwPnIV89GycZHqK8o+C9tp/xP0yfwTrNzJq3iDRpkvLO8lJQPZFAMjBwWUgDOO45r3bUP&#10;Ci+HLK6unjW5dYduZgzGUAfdkCn5mABIPUGuaFVpJS1R0zgnL3dGfF/xe/ZP0nVNOOr6ZdCwneQ+&#10;ZZlNrSFT8wTtkHvxn0rwfWdE+Inwk1y2n0nWZ9I0ywVpoZPLi8uMtkdDncSCOTyOa/Saz8U6Brdp&#10;/Z2qB4blGDpesR5DAjDOWJAGOp781w3xQ8FqdOutL/s8ahC9ootrtBGyOwPJJK+mc+ua7VOS31Xm&#10;YWUvJnxrD+3x4+uVsE8S6do+qQQOJGuoIngkkP8ACSAdo/DFbc3x41f9oGwt/COmaZa6bFKZLy9z&#10;cNHEYxyhyw+fDDJwOM9KveNPg5pE+n3EklillNLwIYD5kTYHQELgt+PArz3SvhxFA6JZkTXEIxET&#10;j5OOdxHQc1pJ0fjjGzLoxrqSg3dEA8DXtrNPYXswll+cw+WnmJI2M4DHHHqOvTgVU8GeM9P+HHiP&#10;StYvrZdVtRI0F1ZOdgPGY3Rs8MrYPPFe8fDzVbXxDqtjo/iv7Dam0uj9mv5SIZ2fbyr7jiQMCemD&#10;9a8y8cfC2z1+71BdLubOWGOWWRWUbHOMtuUHDHsMDuKqFWFRWkek6MoNqK1PRbb9unwpLoVuuoaN&#10;rMfiGFneSa1WIwyKGYoWBcEfK4DbcdDUk3jfwx4k8P6n4g8NX1m+kxsZJbTPlzpM43MkkbEEtxw/&#10;I9818pwfDvULyXJg8wrkhehfB5OPxr1z4d/A+HxTqVg9zpd5qItIUaeCzAHlxlwMuerAMR8o5OcV&#10;nVoUYPmi3czpe1d7rQ9r8N3XhTw74fTUtY09LHVriCM35uIpQiq4PmMGAYE7TgKvzHNdVZeNNGtf&#10;htq5+GSC6sY4iklr9nlRoEcgPIC3z78lSB+PtXz3B8LprSLXtAGpyfb7TxPPc2zzSMYQnkZkRlUs&#10;NyqANoJYswHWtDw18U/+Fb6fr2q21lqcmltbQ24S7gMK2M/yq0i5B3jcMMmQRuBzniuGUPf913NL&#10;NwcpaHj3j3TPttyRI7k3MrRfaJzuKsPvFiPX/HrXUeA9Q1nQdJh0NNXhtLG82+XPJM7CzlZwMqyn&#10;5SxC4UgjPau41f8AaX0vx02k2Ot+E7CKO5jMV1eW1gGmdVY4aOTJO9sc5U47Vb8Q2GhW3xU8N2cH&#10;hyWLwVc41KKwsyGlLeSACxONxUkkjPBNek2nFQcbdfuPO5bPmueqzfFi08U+B7+HxNoVzevFvtla&#10;2i2ESkDLIpzjae+euTXqnhrWYx8JLLxV4MuXv5ooTJf6TdXYaOSNPkcq0hzGw6gZG7BGMmvNvFr2&#10;kOi+H9W0zXLsJo6yywXlzbC4kkUEfKkQI2MN7jLZGPpXlPw+0vx34O8Q6p4e0ewttW03VJ5rmWwu&#10;i0q7FwWlBwFBXjJB/DFeXGMJ3UXZrodlS8UtD6s+HXjy1+IlhFfWt3JYx5C3EEMn71XU58sjr17Y&#10;r2nw2Z7WymkvJvOBfdEGQZVegHHWvln4ReJ5dK+Id+l7YQLuMUc32adIzHKQSBGjEGQYxlvfGTX0&#10;8PGOkWczwXet2llMD5Qgu8RSqecfKSMjg4IyDjFRKNpaGEtFYrfE/wAKwfEXwrNpO4QXJjYR3AX9&#10;5CGwGwexI4/Cvzx1/wCIXxc/Z08T+IPDVvPc6lp5Mg08SpueBRkq8b9l2/eX2r9IYb+2kty1tfQX&#10;LTJtiYTJ++fJ5HP+cV89ftAfD7T/ABb4N8SXNzqEAlt5IZzLDMsjK6HaQq53MXUldg64FXRlyTd1&#10;dMl6x5VpY+WPCX7Yjalp17YeMbS2tvtcpH21YGZImPVXiVgTGSScqcqc9c17p8Nvj1ZeE4Wn8JnT&#10;NTt2t3F9ptvesXnkUkh4N2fmZegbjjFfIHiP4N6xqur2RtdJvoYt5SNJrZoiynkOFI6EEGu5034O&#10;698P9HjvLLSWN/JPHiWJ/K3gHJ2Hj58HI6dOa9GToRabe/Qziqs04OOnc+2vhX8RNJ8fah4ivrGS&#10;cW9+bV4tKu4wt2jxh97uBkLyVXr/AAGvRH1pLywe0topBeW+x3j2YwrkAn04z+lfnPb/ABIn8F3V&#10;vrOi6tObmwme3tYLg+Q7bmDSxzjOCcjduHDdQetfoL+z74mm+Ifhs+IJVaO3nWNVDgAuyrl2PsWO&#10;PwNcuIiotSWzKjom5dDoLK22W32e0/eJFtVmAyc+1cZ4v8MiC/t9Rc+Z5L4Ebtklc5P8q9Kuxc3M&#10;zm0IiiJPOMHIPp6VzfimwW0sw13ciaZz9xTgAc5rzalLrE66dXXU8b8YeO7iN5bSbT5baRE+WWN/&#10;NQK33cdxXjNt4YjkuJpG+aR3LM8jZZj/AIV7fq+mSXGsi8C7VQKMgY6evrXNavo8M/M8arJu5OBm&#10;uOFSV7Ho2jy6GZ4N8ORadMTbRr5Uu4yxOflfPDfQ+4q9e/s66D46+0LNFm43fubpZglxCO3XIYfn&#10;V/S9GkWBXhfaVJ2Bj7VLd2l7GpkWT7NJnh17H09q644iUNLnNOip7HjXxD/ZR1Dwdr5u9FLa9pqk&#10;YVV23Ua4yQ6dG/3kyD6Cu18JeJ/D/hHw/aT3zW1ldWcm5tP1UGJZJNp2/vQCBjrziun/ALfuGvrT&#10;z7xrhYXywBOD6jI6Y9c1yviK38H+KfGN0j6FcSXs0T25ulkyI+g6sCCCB/Ot3WjV1k9jOEXTTjYo&#10;TfEHxNd6Bcy6Z5OrXd9L/aMlpekpBGSoQeVk/MMc+hx0zXPanaJdaXcaR4lhhs5bpy6QySbFl6/d&#10;bIywIPy+9T+JfhHd+B9Ni1HSru7jsnj3TNZuXEa54LQ/d7dsV514rsvE3jWDTF1nV9MZBdZzqcxs&#10;jBGDkKsTZUnqxIPHQ1rTV37rNJSXLrE9u+COo+ItO8J6na2ElrBpmjxeSs2omRp5pSrNHEjL8wwQ&#10;eSCMMKyPFfiLRvHkFtceMfhzLaQxxfZzq2i6h5lyJR1aSNtuV4Pbk5rz/wCAXxIuPCmnaro13LFq&#10;1lLqTFLm2mBnRNpVHRGB8xRzkDnniu11LxXd6rp1zFpk6Hy5d1x5uI3baDhApwQDk569adnGbTFe&#10;EoqSOH0b4M6XrkV3q3hW+PiKxRkN1shMVzb8nCyQnBGc8Eccda5jxR8Jz/a0Zk0v7LbOdwJYKHPb&#10;ODnPsRjjrXaW/jCwsFLXiLo/iGzzJBqllOubf+6CQwb1+Ugj611Ph74tR6rc2t3r2k6fe2EkG5r6&#10;3tTHPtCn53Ck/wAWOQMc9Kbc4u9y04S91q54Jqnwkv7HR9RMHkvaO6jMuUkj9Sp+7065wa4Wx+EG&#10;ozRtNc2jfKucj5wR2+bpyK/RPw/p/gLxN4etYzqMq27Yfc1spjckAFAwORyecgHrXP8Aiz4H+HvA&#10;ItvEehaNpWr6ZEQl1a2tx5QkABJbGSAfataeKlFWuYVMPTk0rP8ArsfnrqXh2aydo7FboagmAssD&#10;soUY5Hv6VVt7O5gvEimhl+0sQW8s4IHqfavrb4oW/hnW7z+1tKtLiykghKNbSIVYrxtXhR0+YZBJ&#10;6V5Lo1rp9zK8tx5/2iNN3zoNoBOBn/PavThV929zyJ4f3tjmvB+qanp9rMjRysIjuUqCsgO4ALx1&#10;BHavRdF8aala2cYs7q7tL+FZ/KtY0ZlmQliwAHIbYx4JGa0NMs7aw00W625idsMBsJJb3PT8K3tP&#10;8F4bzIrlk1C4OF3AMAuOQD78jivLqYjlk3KOh6dPDS5UovUwdRtLGO0ZksV4cDT7hjlmDgtu5Odv&#10;BOM8VreBPFmneAJJr7V7Q3GlGRd8MZAllfHBjB/i9j+lQa79s8H+GZLRbaG9uLWNLpIZG8uWKJWa&#10;PcjEYxg4968A1Dx5o17c6retqF1FLEr/AGaC65ZH7gY4PPGf5V00Izr7PQxr1KdHRrU/Sz4Fagvx&#10;jspdZ0e+hi0MPzp905a+jYAAB41+XYecMG/A17KPB6WFsJ3hjtEtVbEyueIurBmcAgfnivgn4R6P&#10;qPgrw5ZrdltPt47FJ/7QDuqhNgdj5iDqN2NoOa534peLtc1PW7211jxXJcaVZyqVt9Pu/Miuhn5W&#10;y5+dO5B6CsY+9KSWyFODUVJvc+jPGnxn8KX+sLpFhcvrBYOI57O3O1mBx5YcqQawdCsW1C5iuY2a&#10;wWNmDWtyRGsZYDnnqcDgjpk15toU9pommWWv2VncSXWmH7aklo5eTKDO4Jt7nsx5r0iz/a08O6nZ&#10;o/xA8LWVjpjiFk1TRbqRLnDjIk8gLgY53AN1GMY4oU/aRtFDnSdJqS1PRvDXgLU5hbX8coXzQGlQ&#10;usqjGcbWwOOPT8ao6tYnSPiLZxz3kdkstlcuZAwCKFwz4U9TjHoPxq/p37Q3ws0HTrmy0nxfHN5M&#10;zOU1K2mikw2CVi2ptcngBRjFYfg3WfGXxC8e3Ot2ngjTbzR7eCWwee9iaC7McgDYj37cDgZ65HvU&#10;U6coyu9CJVU1ob+haa+qzW5FzHqK2bt5kt5MXaN2RkCxqvEaqHbHck59K1PDXg6Sw0fV30q9msdd&#10;v5JzFekLMlq27cCIT8rZ6fMPxrn7VdT0zVJJdTsr2yaOfYwso3lh2HJ3MFViFXIGTXTeDfFqaLLd&#10;Wt032KZd5Z22rEy5zkFiD3GQa2lfoJWvc8y8efEb4j+FNKkfVvCGj3slvhmj0qeSO4lg3ENNt5UY&#10;yOB3NW/hB48TxR4ehuNPiniCvMJ4JTlixkJ5bHAORytdX8QPFdorhfPDxXEhhvLhlZgoLYVSBk9e&#10;vasP4fW2laVaRhb37DaI8pLcooUSMBsPQZx170nO0bWNLXHfE2F5YNJjEEti7XEb7YJQcAHJ+9ye&#10;/X8q5oxw21/GzkzNK4w0pwfm7Fqb4v8AiLYfFP4laT4U8L3P26/88zJtf5RFCu6XLDHG0Efj1ra8&#10;S+Eg9tZxt5dxcRKTK1u+4BweArd8DipbfLZhCzkdV4ZS6luHVWYIo+Vl4zx3r0fw7o4RYpgTEePl&#10;Q/qayvCdrZW+nW5HzLs6uOTxXWWN9b7UAkjRDyDnHHv/AIVzNobvfQ1fK88BTuYopYHoCe2K8l+N&#10;WlpqGk2ELwiQTajCud3AAbdn9M163M8pliMQTZIhAbHP4HpXhXxtvruK40Gys8tcPf7/AJSCeIyS&#10;R2B6c+9czsdOHTclY8a8B2Eeg/GzxjHLAJFj8mZGP31+XPB989MV9UaLqNhcvZ7rpYEaP94rEIDu&#10;GOtfHfhEa/L+0V4ls7GJtWZzB9pYKSkUQXl2PYZIGa+o5/DUn9n4tmguJwiyOqkSfJ1GOwBHfvWd&#10;VuM110X5HfZTWsras4rxhaQaWdQikeOW15BaIhgyZOAP8KsyWv2zwxcWZ1vUILK2jijSK3kWJjiJ&#10;M5ZVBOM4GDwBWd42tnOlzKSkbeYsICsPlyfT1ribeWGTSNatJdWEjLe3Kotu2XSMERrlcg5BQ9q4&#10;Wm20jvmk6a1J7L4JeEDrMV19kl1G9JEn2zz2MwkzuLFycliQO9c/8XPgtr+maTc6poukQ6qzq9xL&#10;No0xgugGOTG6SOfM5Gd2/JJJwKyNV0tbPwzFNpeq3n2+7keKFPPKK/GC21sErkHHIOav+FvG3inR&#10;dT0wam93PHbxbYjbLmVXK/MTk+nOORW8JTi1J62Pn6kY/DY8Hg03xBewS65LoWqyGN0ES3lm8szu&#10;BgopQsBjHf8AGoR4w2a/Lc2+g6rZXZQI0ETEQx+pAHTGO5FfS9r+0Hqun3upiHQzq0TvFPb3cICF&#10;I3TBMkXY71PocNmrGleOtEu0mN9pjPM6bmaK12LuZflJIGWPPWu/2yericCo3dlI8D1TxrqGow2O&#10;r6lrN/PY2kLwx3Gz5Y2bjAxjdnoDz0xXSaV+0rfabD4e8NaBq9haabapEY7OS1w8hHWM7vug9ckg&#10;5r2mDwT8PLuOwutU0kThJWlLvkhtp6EYOOpHQEZpbnwR8Prqa8kt1mtXdi0QMYxGvopYcDg/lWXN&#10;RcbOP6HWoVFqn+B4L8V/ibqXxFhtPs866fpAn82Pz5U3KQm3J4y3OcEnGAMetch4dm0DQtLuNX17&#10;U0vdJeYxXFsci5lwCw2d+SOeRj3r17U/gVofiCffY+JZ4onmMTR3gYJboR1Hb+EDOPT0rznVfgU2&#10;uRafZab4hn1B5wrMskJgWN0+/hsYZDjtzXXRlRUVTvZf11OWrCo252uebw+JU8VeMkaMXWj20Lbb&#10;aK1AWSME/Kcn6jII712yeENJm1+xhmW7vdQ88uZZ3G8jaANpXG3r2FXPD37O3i+y8Y3Q1XRCojzJ&#10;5lr+9VgTxhgT+uK9q8NfCL7Pq2ktfzx8wXJ8hVyGIkjUkZ9M9T+Fb4itTpvlpvoRh6U53cl1LXwy&#10;8Pi3slhSFFlhnffsUnaAxx3wcnJzXrlja+WmSuCW4we/aqfhzw9Y6TYymO4ZoskIXfOQOCenfJrp&#10;NP1jT9P066v5ZInW3QlYCcszdq+TknUqOTe59LGXLBRitjyz4nXnm3TQW8f7mFFi46cdc5968e8b&#10;aff6noU0VpLG7MOY1wSw9K9Y16/ee1eSVle4vPn6Z4JzjFcjYT3M+omYQFLZSytIDjL464xXVRk4&#10;ao0qWlHlZ5B4d0W4ijF9dRKbM3CB1kBCbVIDE45249K94+I3gtvEelaFb6asbSiaIxmAcjcSqpzj&#10;IAGcGuEmhmuNOvVLmFGlwAMHK7hkY7E9q980rSYYZNNitmiS5hvEvJBKdwRBGwCA+oyPxr1OdzfM&#10;eO/csj5z8KwaDK93p3iGKS8lWUwWs0TvEvLMpZgTxnAxXZ6l4W1HUtCsYdL06xuNOtsj7JIgdp0K&#10;4MbtnIboeD2GK9a8QeCdE+xX+mm2LzX0g3TIAHeUnIOccYBrmNF8Daj4Nvmi0aTzbd5BLM14+4q2&#10;csV29vb+dZ1Ks+bmT+R201TatY+d9Qux8LfiV4f8Qwq1zaWSOs1lBIXjh3oeFJGRntnuDX1F4O+M&#10;9n418Iy6zb332eOCZrSSO7UKyTcZX0I6c55ryr4uWUGnfCz4ka9bPHC9lPbyeWyZWXEcYHHT70pr&#10;5e8M+G7zxtor2EE9xLN9oa5OnuxVDLgAyY4+bGMfpzXo06ca8PaN2tp/X39zkrq0+WKu97dT63+K&#10;nxm0Pw7oC6lBfLqj7N0FvG/M0hOACByP6V4svizxV49sLme9mTT9PmOPsBwrurcbOfwOfY15n4f8&#10;HJpuuRs6xLfRBjsPIVh0zu9QAOf0r1ew0i41Kxs72dneNY1L3GS7sxLAqMDgj0zx3NE8PToK+77/&#10;AOSOaFedR8r0XZG/4Zs30W3udRBjS30uBrrdcsNgdV4GfRRg+5r2T9mjw9qviCbW/iT4mtyNd8T+&#10;WY43i8v7NZx/LHuTqC4G7HoRXDfDX4dT+OfFEMWs2lw+gQyrc3ERYnz5F5jicdQi8MexOBX2f4Y0&#10;aK+CqEZScAZB/PJxXC7u6W7/AC7HRUko2fYdD4duLmzjWFpAhQL1xgGtK28LXNmgxcNFluBu4P4Y&#10;rqGtjAQOEhRcZ9TTpzHaht86xuR1cjg9sA1ooWR5zqNs8h8beD/iLbrPc+F9Y0mVZJjcSWOsQuYW&#10;XjMa7GGAw45zya+Z9d+C/wAQPG+kapPqfwv0y9uL+8Znh03WkgiliwShYy4MYGfuYwepr6Z+LXjf&#10;wpq2i3Oh3d/dalNAUaez0nUUtp35BALkgjkA4BBrgde/aCkuWs7Cz8I6+l7eYtUfU5YpN/OFJZW+&#10;Zj9QfWs7qHvJX+86FKTVtj5l8FfC/wCNvwfu7eB/h5b6ppcW5oNNuNdBtcsp3ohVhtJOCAePXPGK&#10;2pfHzRdA1K7h8R/BPUF8S2hAn0u2vEuBCD/Ey7ckEdCD2z0r7QuYfHZtBFF4NsLO2Y/vb7WNUSdY&#10;V65aNM449Cfcitj4deGvsEWpXKw+HVW+nNytzpKykSvgI0jlyC3AwADjHSr9pCUm6sF97X6maUox&#10;/dy/I+R/Av7cOi6JJJfTfDy58MQtM0NsY7aTfFGyD5mkAAJO37qg+x61JpX7RXgLxb8U4vGmoy3m&#10;o65PZrY2UmqWE8UbouWAQqpQHkjJr3v41/s5+GviMH1Lxfr+rXFqqmOO0tJY7G3gXBGQEQksMnkk&#10;1P4Z0zwPqen2ui2i+dY6YkdsJhYAM6Kuz0+b3YDFZzqUo6U7pvpfT8rm9OnUa55rTvY8T/4at/4S&#10;Tw7pWtaFFa6O88Tu0dy6SNkEhkkPPOeh/H2qbwl8WNY1iK68TXM41Ca7fy18hlGwKoHy9ARg/drl&#10;Pi18Jfh3o3jeaz07wqmmJfOVUmZXJkbhZCp+6Ovyr6c1zE/hCyt/s/hXQ724hsbM7pnW5EQkOCCq&#10;gdRk54rSaX2W169i4K3xJFnUvHdhbme9Fq0McsxU2t6MB8uV+T+6evzD1pfDXxFs59ZtNQ1C8h+z&#10;WjbbeOTzPMhIGDvcDlT0B5xSaX+zJaeJoNPkv21HUrgROHj887FXOBtHRcdhXUw/suHSIJVVJJNP&#10;WARMgbyyqD0yCCfxrGpTpOO+prGdRytZW9T2Hwn+1V4a1vSdQfMn9lwWjhH81v38/wDEnopVcnIP&#10;IFfNa+IrL9o3Wr6C91i/nt7DFppc9pH/AKTMA2czLHjOOu7sK9f+KHwT8P2PwztdPubDVbi9ubU2&#10;FhYWUgLbOGaMp1bnH3eckDmvAfEXwjg8M+IbfS/DlnqHhPWmeDJQSpdpuH3QGUFeOGBHFdEaalS+&#10;Jp9PL1/4Yz5vZyukmuvd+hV1/wAbfED4a2k1headaa1o6XglvLy4iaSdlTCqynoPk9K98h1PStZ8&#10;L2OpWcsd5ot1Zg/abZgA8xwVDLztIwB83XBxmvMda+A8+rrZzW8nilLu5Miaq7Tb41j5DBQ2FLM2&#10;AFX1zWBJ+z5r/wAM4YILDTbjU1v2S32edIEs5GIG5thwNuSRkdRXJKnSqRjyu0l+P46GyqzhJ3V4&#10;+ux9LaGGks7aZZItd1OG3BbS7WQRlpCR8u9/lRB94ux6A9az/HXlR61Jaatdvp881qtvMjMlxbId&#10;+QglACgjtj5j3rh/BcGp+HvFd/4dGqv4uuop2gvlaZ421lowRsUqjbY1woATk5bsTXmnxVi+IWta&#10;g2mX2iW3hEWk7tHBaySXl1Cx6At0Bxx0Bx+Va4el7RuDdvP+tR1KnJHnWvkenaN8Sm0HXdSS31ay&#10;03UbNJLYX1skoL87NqKpYO+QOSAOwNU/ib+0rdX9jp2h3GuLHYuPItC6xRyyqMZMmOFXKjAJJOea&#10;4bwF4D8QwaXeedZGGZbiIrcXEgaeUAkkk8cEnJFekaf+z/DrXkS6npUCuWLGSMfdXJbAzxkk9R0q&#10;1h6VOo7v7jN15ygmlr5nlltqsfiSyne3Mkxtw0wjgGxpiuPkUgAZYnn1xXR6ToV3ptsHk0iG7luJ&#10;FmW1mTEMLYx8wH3yPTOOfWvoPw58H/D3h0RzxQxxyBCh8xjIPY89xUHiDw9eRx2iQWyLp4fJmkk2&#10;7gTjoPw6mt404JWRh7WUnqeaW/gm71GwuGvrmS9nK+VMvlhIkXn5Y1HAXnB9a5G+8JtHfi2trT7Q&#10;0fCCKHEQXHB3D0r3m68Pza1aQxx2c5bGACpjy2eRuYhWx3xmlj8EWmjyR/2prOk2R3bij3kat+Iz&#10;04NVa2xpGXc8di8BmRonldjtILRxqFBPbPrXWWfgE+WhZMjG4FuePfNdzY618ObJ4BceONLuHuG2&#10;Qi3uY3+bnrgnGMUf8Jv8Oo9ae0l8SzS3NqU84fZvMSLd6lRjjuM9xStLqi+ZtnMJ4Bjt8ttxhQFX&#10;klR7egrT0vwPHPIhU72VgCCmcH0r2CN4dXswLXU7GY9EaRNhK/1FXY7aXRbRWt3s0RDiS5LKnPuS&#10;2B9DWbk9jVJvYwdK+H7rFI0lpEEIVTLKTktnjgDirdzdQ+FrRLm8ufszHLeVI4BYDoRnp/hWXa+N&#10;H8ZXF5pNv4os4pYGOY7C6QEgDOdw449qifwZY39okmrzxXlruDid7sIVwerM55H061FtTdUWvjdj&#10;qLzxPaTWMaWSR35mjLpNuzHnHHH9a8i8V/Ca58aR/YRquu6ZZlnkmk0u6WPMjAD5VZSBtC/eBBIJ&#10;r2Ky8MJbSrJshiRcBSvGfTAzj+laaaZbabbhI7iNVDbcM212bPIGcD14q4vld0JRhTVjyfwX8FLj&#10;4eyxXWmazrksm1srd3TFDIxyzlVJQknnkEe1dHqXgf4jeNry1sdV8RaQPDNvOLqWzi0ZDNcbOQGd&#10;m2gA9SoFdULsQzSyG4v2iAO1RMkUYPTaTgEE/Wq0mvZhELRWcKOwVVS6DtJg/dOCC351XNrzHPNX&#10;2Rojwlpt9Lb+bFEwhX5CIsbQfQAYGe/HStUaBYMGEETOUPAUkj6cdOOlYGp6zcytHBcRR2trsLSN&#10;J9wgHO0g/eyD/wDXNU7/AOIuj+GbeY6rc2tnboAqiOHZ82Mrt6Z+U+nGRUGbctjqmsdBbWbfV7y3&#10;tJryyGy3lunaSW2PP+rBJCnnGRg471V8UfEODw9o15qSR/ZrKKMzT3ExCALjk565/WvF/G37Uuha&#10;PNb6fplvPfXhTzTEgE0sy+gRMt+JArw/40fFPxN42sre31DSLjQLO6kV4bFkaESR5+VpI+u4nn5j&#10;wO1bU6c6klHoZSVOmuZ6nufhD4v6x8RdS+2trMVhplzcrb2NnbQM01zlsMWY/wCr4Dcn0r1DU49T&#10;sreWO11LUbFoJFdPtLrJ5qlh+75zjI78EZr5T+Gk2q6DpdgujXCzNJMDc2gOQNpzvHcEc/WvoB9S&#10;v9TvrPCsFdPOzIRFkKOOp4xgD8aurDkloKF5pXF1VNV8a2eozNq6afCFYwy2tzInloke5mLdN2QM&#10;57Vq2/2y+sZhpeutPFbQiMXE0IxkLubA2gv1615X4o1m8h0YaJLciGfUfMmd0LCIxzEIVB6HjAzX&#10;r3hfR4r7RrRUlZbO1iEReWUgK/K/U9utYSdhtWdjmlt/EMMUlxDqtnehPmdLi2wMdtuD1Oelcrqf&#10;xN1XRjJHrEFlLFFwHW58n5y2AoIyQRwcEGus8W6nPp0Ort9jmvBbb52dYyCkmD5agcbucHivn/UN&#10;ISISzag8P9qZWQiNxJySDmVTznJA46YNTHXcqcbLQ9i034uazbWF9cz2sbi3jBit4pzKGQsPmc4H&#10;IB7Vo3Pxn0Cx0zT3NtevcXtxGvkW9uUAJbkksQOmT74rgdG1O51jS7zUHtDJaqGtjJKg2Fu+COCO&#10;/tUWo3FxJ4UsUv3i+0WxiWJpW8tMKflZgBzwcc9K3ik9zkuzqfGnxv1HTbiRdK0uONcboL+RPONy&#10;AcEhQfl57Ma881v4wePbrWPIGqQafE0RIWGCOMHPcnkg8du1VvEl/bDwuITb+ZtnaXCzhyzE8qD/&#10;APX7Vj/DXwS3jUSeJtXsr+5kS58uKysYCYY40UszSEnkjKYGMda6YxUY81iHJt2R1Xwt8V6nb+FN&#10;U8+6jv3tbto0upB5hG7DEDpyC1bX9raVbeGL+1ea4hcTJEl0RlkUZaQ55JOQMAA/erNtPs+mzayZ&#10;7V3+0XpeNZ41WQIIUXAA+UfMo59KbrURlltbYRNZXX2pTbNuKudwUsAD2468Z9a4p2lJs6oNxVmc&#10;v8QIxrfiXTobXfeJp1gqSjaQNxLMQgYZXnPWo2tb611SNxBHBHBCZ50kPKoG5O7o5xkceta2maDE&#10;/iDUb6+1KJrMXGJ73B3Ts/3FA5JA5Fc78U4E8BaVZgXCX8V9dyRBbqLDqWXcoG49MA+oreHvWgjC&#10;Ses2dV4Y866u3muvs8jXJZYQ7jAQlzHkZ54B6+lc++p3wdhDrOliHPyD7XH93t39KueEdYs9ens7&#10;e4j0/S4oHgVEniV/9IHyYJAzgqT+P1qSP4fSeWuNuMD7iW4X8AV6VlK97Mas0cx8LPF+pz+FZNN0&#10;/T4Li01IRzhNpTy24VgXz1x+RB4r1n45fArxVaW0HiHwtcxanbWUSzoJg0N3AhGJF8xAdykccrx7&#10;14v+znZ2DeOtT0nVwJGt5mfyklPllJG3qeuCVbPPbNfoVp+p2DaNb2k1+0M8car/AKQApbKkHBHH&#10;OD+Iqpr2dVpHdVqOVGElufnj4f0VI7xfEdrrF7aa8H81ntkM4jY5At5IGbYwGcbkAz1xmvXfh34r&#10;u/D+ua9qmt67aa5fahb2ZuLXTbfy5IVhV0jYJznIY7gecivRvi98CtG13U477RzHps0sRe4aKESM&#10;0oHDlcENk9cjPOQRXzV4m0jxXoGqPaS3TaKmcfbSsnl3Cg4+SVcMMZ+5ICOappzWjHSqwejWp9G2&#10;3jDwr4rvUs7YpbX8yBIgmIp0ZuBmMnI5I+U1a0vSA891Z3l9aLGjCyuLyZ8OZRkhAAfkJ+U4OOK+&#10;PfElh4306Jxb6klxeXDG4tnvIlilWVWBXynTKPwBwMHmtf4XePPEnh2xs9M1fTDZNfXs9zeahqFy&#10;8wMj8l143ZO0L8zH64o9m1Dm3HKKlLljdH0X4k1C1maS0nPkzRQyAsXDRmIDay5+hGPrXmNr4f1L&#10;SBFH4Xll0u9nQKYLhCIZmBPc/NnC/fX16VxXxB8YS6XeJGkSxoFuAxLhjgxFl24JyO+emVFd14c+&#10;JK3mjwXdzdC50uBvsxnnbIZ41DuygfwgYH+8KlU7x5n1NYwd7RexwWi+Dddi8Xa34h1uCS0jg+SN&#10;AyvLckgD5emAD6ivVbLw9baz4Y/0jSZHtplZj50ZYuVJJLen5cZ4r1C78H6dp1ha3EpW3u/LFxHM&#10;RvdlYAnb6j6DitTwsYtYESwaN9ql1H90JzM0TwhRycEZGACd2ATxXFVlKTOyjUhThb7zm/hMdTtL&#10;iOG8jF3YzOYo3hUqLfbgR4B6jCg5Fe4aosMGk28izfZ5ZmSEsnVm6BT3J61FpnhK30Cz2RRgFZBK&#10;RGeSB0+prxT4i/E+DSfGlk80L2YTznSS4BK79oVSdpI5IIGfzrkceTTuQ3GtP3dkeh/FW507T/C0&#10;M2uR+fAgCF35KHPySAYxlWA+YciuH+HXxN8RX2sa+PEmoW2r6fbxpHaX1mFi8qSRjzKAdm0iMYYH&#10;vyBmuc8R/G+DxVpCw65arpsEytD5luxlgcgDGTjrznAryH4e6tpS6hqMulwTWNvqEij5WCPLEI9r&#10;NsyOrFsD2ropt8sjklSTklI+mvDOpWt1dzRzxf2fqceXH2W586zuHwT8si/cPHKsB7E1yGo/FCwt&#10;dffTddhvNBv5JGSzubmHda3QPIWOVeG7e47gVW8DSaR4iMQOovHcRqQ5kKjd2wynBz2Hp6132o+F&#10;k8Raalpq+lx6jbwxusF1byAm3dhjcueATgdRzjBzW9KUY6NGVWDbujlLbXrC4v8AdJIEYKQGlBXz&#10;FwB82eh56Hmuo1jTlm0NLOKEfZnIaJZhlFUffx2AINeF2viS+8LNfaV40s7aGJ5QWv4QVMTFgpZw&#10;xyPu54OBnrivd7jSZfEptdMhnhs4Psri2vUj3vIZIsfKdx4xzmu1RcLPoczaaPIvhxYWhtLpMkRR&#10;TtDEUbHyxn5Tx7cj2rt9T0rTo9TsNU819NlguhNcTQvxcRhMMgBPzBty8npt4rhtJtrvw/qraTeK&#10;trNat5cm6NgXIJxIhAwcgYGeK6zTQniS18Q22dQkmsCqMuoMzJ5o+7g4GQQwII44rd6O5nozfsdN&#10;ur/SrOeK/Vbf7Myx2zRjZy7MHLAAgc1m6zd+ILWaJ5NIh1CAEF10+73N17KyjP4VtajMYdPjMUkb&#10;ssSR+XE24RhV4wOp+tZ+haiYwZGlcBX4UpgjPfOORVtOULma0kdJpllLqekr9nsJ4t0oIjuAA0YP&#10;Ws7UNHi09ZreXbtGZRK5+UepFdbpWrNsJxIUkYIse307k9aw/GKu0c8ccTS3SoxCLLjGc+ucivEq&#10;04ykd1KbicL4R8UyaBYPazRsLK6VZIrhSdy8nAJHseK57xDqkGveJbcajYabrFkytDHHdQrKAAcr&#10;kkZB9xW5Z2srWUSRstzL5SsFEgyoC85NZs3h66XU4pLiJQ8kbOoDZYgDPTtWsbxVi2ozldmjF4IX&#10;Q7iz1DTLu702KBTnT2f7RasGBGMPl1PPBVxW74b8X3+iX8k93aQX8fkr5Iiby5InzySrcYC9Oa2r&#10;69gg8MRyzZWI/dyM8Z4x6AH1rE1XS2iIjUEOHBBzy3Y7v8Kt66kKW8WVW+IFjJq5mubK6sYZQV86&#10;8gKpuz1D8rj3zQPCHhXxJbXLW72koeTzGkjYSbS3BzjgHg/jSKL/AE6ywkpChSQIl5HPGD1+tYst&#10;lbS6i891ZQJMoU+cB5UrYOR86YbjJ6muSuk1c6KcddDU8R/Di2sNFka1eVpSVULGoCtzgfKBgAnv&#10;+tc/qvg1LrS2iFwlvct96MdS2MAfiK1NHE+ngfYvEOopAEYm01IJe7ySesh2uAM8DdgVwTeNvEkW&#10;pzy63oWmyeTMwt7hLySAso6HZtOcjsSOe9eW6Wt4noe0skpHmV/Zah4G8Xyz6poiXGmyxMrzTStG&#10;r4wCyn+8cDOfSuW8QeNdWXw3f2Fqsllbani1WKCZpAY3kQeXgjrwOcV3PxO+Mt5caGNNGgpa30jT&#10;IF1FPNZV4BZNvIyGGOcfN14rgH17RJ4vDa2trLDqEN/aGd4nOxtpOAQRzn1B7V9DQjJxU5x/pHg1&#10;pRUnCMtP8ztdA+J02gXWqDXHjuw0RSFHgV8EkFlOc9RjOeOK3PGGg6P468OiXS9OtdN8w5kktyLY&#10;OuRl32YDY9x2rJ8S6fops0sJEmdr+P5LpCMiR2wm4kfNls5weK7Dw58Mf7JaOCTVlunQkqRwyJwM&#10;tg4OPmqIzSacdGbqF172xgXfgG08C+NvhivhDxFqCNJdSzPcXkwmVHWNidqkfdOSME+leyLrPiTW&#10;d1x4tskmvI8wPJpkTIksYY7R1yxxwQDiuL8X+BPL8V/D+ys7iKMWmqtPDLKCpkBR9zEng/eAGPQV&#10;6dfW0McEdxsndrK4YqRuBwemV7gE5rvqXcU3/WpyQSUmjhD4MvviZeWPh3QpDBps7yCW+v4Jkjtx&#10;Fy4GF+dgWAVd3PsOR9HfDr4J+HfhuzXpSLWNVdEYarexZkztUHCsW25Kg9Tmq3wRmj1DRfEulXgE&#10;yW2oJKsMmDiOSIAH/vpXqTWV1yDxAXtdVtormOza1QNC9wQm7ermD5Q0nyhR84HOcjpXC7N3LqSk&#10;m49D0SOJlt5EaaRp7hyy4BfBPfHYe38q4D4g/FTwP8KtFuJ/E2orLcQKYF0yEJNdTMeP9XnuMZLY&#10;HPNc/rnx9f4b+Db/AFnXtPhsNYQCGz043DTSNdEDAZUT5V5DbienBNfnP8QPHN1ea7qGuaq11M95&#10;O080rguhkflsHJyOg4+hpwouozCVTkdr2R6/8WLCX4qa0de8C6LBaXIjeabRdwWGUKcgMMY8wgno&#10;Owwa+Y5taBlN89sbm3UFGR32ogOQN3HGOQCfXoK7fw98eU0+60q5l8PXWr3NjdB7WRL1rYyOegba&#10;rEqg5wOeea5fxRZ+KdLt9Wb+07W6W8v5J30WS283PmOZC6MV5IYEYJBHB6V6mHpVILlnp2M6tSEn&#10;zQOi0DWNf0C8it7WOxjnjijfMyRu1vEw3A+YB8/bIwcAj1rsNL+Jcto1qdJglNyJA15qdxcSec3z&#10;Z+XYmFXJ4HA9q84HxEuZvDdlBqlpcWV7EmIGngJUtjBIb6Doeufavf8A4T6dceKdIg1mXTvslrMy&#10;CDzJMo4CkZBHKgt2PtXLiItNOpE9TDTTuqcxJfFWkeL7IW+oi/028ibc7TFAsYYgkozcMW5x6Vy2&#10;ofDO6v5pIdF8babqdtJIv+g6pK9tM67yUVimU98nrgV63f8AhvTZNQEl7aRNb7Qr214Nw3D0zwQS&#10;eMVLqHwd8I6jolxDaafDYNOBjyFCEEHsw6Y5x6dsVxUpezWhrWjGdubf7jg28LeOtL0rTNO1bQre&#10;zjtxPmSC/hkSVW2/LnduWMBRjI6sfWunsviRf+D9Pivr22K3VsgFlYWKeeJ5CAqiV87EQdxnPesf&#10;xp8LYbHw5eat/pElxEqyGe4laTzORgZY9OMmvI4r/U7KeW1t/E9y1tbsgFhLGsiMGbJAI64JPXoO&#10;K3i4VN9Pv/4Ji04ba/cUPiPq2p/FPxHqkyWA0qK4lwLaIeYiMR1A4BJOcn9K8rk+FfiHS45L9lWd&#10;MmMwhXV8f7pGccDnkH1r2u48Y6X8Ph5d74buVS5x5NzbMn7o53MEXIwcgEc13diln8aLAQWl87Xc&#10;Nw9ppjzgxrL8qsy7Afv5OCc4z2r26c1TprkWh4lSk5Tbk9T5Hg0i+t793Rp4HhHlqsYYGMn3GPzr&#10;0DwZ8UD4SjkTxDHLd2rplobi189ZnH3VbjBHfPX3r2Twb4YutL1TUdO8WWq2uoRERGIqgEapnYDt&#10;yQcHGTWP/wAKbv8Axzp0t7qkp0/SvtBk8hNtuSiuVjYk9CTjnHeuSpWhUly1VojajRq00pU3r2/z&#10;MDTfAllf+PtJ8Q6rf250i8SKdLG0Vl+zK/UMTwAD156CvUvFfxIu/DXwl0bwj4P1F7TxZJM0+qXG&#10;kIy4iWRip83AUM2wE4J4wDXE678Lr3TobRdM1m4l0WUeXJbwSrItwA23yw2CFf0OMfjWLrLXeiR2&#10;1rdQRaZeJI0giS4YBosgoEyc5V85yeMGsmvacr7bHpwn7OMla19z3/wF+0T8VNFgthrYtPE9oCIJ&#10;TqsaK0G4gEGeNQ38X+11Feha1420zXYbySSG50CfyWVlY+dCrgcqrquSPdgOlfKlp8SNT8RW93oV&#10;7qdrd2ryCN3C/vVZFJ3GQYDYK8n3FfSPgjx7Bf2FjrbhvssU62NxdBS0UkYUHdk85BJB7du9eXia&#10;Uluj1sPOm1zRWpU+JUvk6fYTSbXSGIJ51viSFztxgsudrEZPI7CvN2uINY1CJI7Dz7gLiOYKUcDA&#10;wQRyCOevHBr6jmsdHdZoTNb3EU5XbICreWjZ2k4J45I59K8b1bw23h7xBd2yRiFtnmHYPkbnHAx7&#10;+veuaPuHdSmq3unlfxZ8Lx+MNGsdAvbufT9OgkVZY2cM07ISB85GSvuM4x7VP8LrzxNoWqXb6cuo&#10;6h4c0RJGTVJCxjRE2kW7SSEF/l+YYBZQeRXpA8I/8JzqFj4dUWkt1OrLbC7cqHmKsykkDcijGNwH&#10;Hpk16D4B0poPhxpHg3XNPh0bVtEjm025SOcXFnfSFWaaeGXqZWJLFDhxnpwK7YVb0uSWxw4mChV5&#10;orV7+hwS/tWWq6Vp99q3gXxE2lzXKyR3c+kSGAxnueMNkdK9m8ezaF428G6f408IvZ3U1hGssVpJ&#10;CHIBwPljyDHIA3BHIGeDivPfD2mRWHw6W018TiBNPD3pa62bYwoBxJ/Cdqgk9eat+FvAsJ07TvEO&#10;m6rb39pPayXKanDIm64VcNHGwXgyAYDHOOp71VRRlH3V/X3HlKMqc730G3XwMuNP0q+8T2rQWt7K&#10;Zpbi1nuA2+R2811iYgY3Y+6cHIrjtM03w5qVnrtvYS23h9ztWXzk2h3UK+0EgjbnGcbgD2r2fxr4&#10;r074mfCfWfMCvrGhTRSXVshVi4XALhQcHktyOflNeE+AU/ti4stIuWi16GV5LhHguMPaBW+YFJMF&#10;g7ZIxnpXmuPM7o9elUbg1PuZ/wAUH1zV5DNps2hQ6oypdQRvH9quNioGDLKAuc4ABwMDg18+6L8S&#10;tV0nxpqHiPxVLcatcyx7diRg5cAKBkHCrgYz17cVv/FSTxPpeqz3lnf3ekTpfXBGk3Y2TQRROxQ7&#10;sggHPQcYryXS7HxP8UddtLS2toluGcQXN1s8m3iZjw9w2NoY+vGRXu4SlGVJupa3V9UeHi5uFVKm&#10;nzdF0Z6x4B03x9+1J8Z7C+tVh0zTdBZZpLuZB9mtYUOfKRTkO5zwvPLZNezfG74ZPocviHUNblFv&#10;a3WmR/2bZi7Z7iJlI/fzIqjGXcLnPIB5r0H9mD4Y2Ohz3Gj2rW7jQ3itZJpUb7S9xsLSSBTgxqSR&#10;jGcqBzzXt/jb4Q2Hjz7Umq/aZVaBYZZlby/OjV8iLA+bAJbkdcrzXBLFJ1E6atGOiOn2Dpw5aju5&#10;av1Pj34FfBmw8XXE+oaxA2ri0kWaKK7RRCBgAAIAfm4Pc19QaR4CXSbXUo9M/s7Qnnb57iK0QGMb&#10;c4AI+dwfbgdK62y03TPDoTSNA0uJHkcJuRdiYAOSxAzxxmuI+IfxGhi0rVIrV4pdRgdbS0dYz5BZ&#10;sAuHPBK5KjHJNcU69SvNtfI6FCEEkkXIfCkF/eW8UOp3EMFzGJriaC8h/evgq0hkYFhIxAzgHAHG&#10;KxviVf2sGn2v9n3+n21zErA2FnOX+2ISyqxYDDE/PuB56ntXGeJbm/8Ahn8PrS7gu10aJFRDelxc&#10;XMqM+CI1Ycso+bnGOevWsL+1NF0LTl1DT9Y1aPw/K1q90JrXbDCgKq0jyY3DG4lcdSWJ4NVCi73R&#10;lOV9zvdShsPGPwotdNhsEs76Fw+mfYsb4HRSWZ2YYCnpz65rwjT9ZnPhM3X2C4sNXuWe4u0EJhR5&#10;FyAAdoRl53ELndu7V0+m+Pbfw3p8Vhcag15DqNzNcF7xjHtt/O2oyLjDLIpyMkcZwK6Px1qcvxWs&#10;LvR4fKj0uxMUSI0XELuMRLGMk/LkMDnnIrrpprRrQ5p6annfgjTfE+oadq99az3wTylUR2wR9rq3&#10;ycMytHktnGCcDiuZ+I/hbUxY3tpqOlS6dfqWe6uDCxhwVBEgYH5mbGO9alj8GfF+mHXoNSu7eGBr&#10;iSAaxqjSN5jKi7UJRvlzt3KTknPHSoV8SeLX0i606/c65pUEbeUrTiXzrYnbgkknjcuOa6b2qc1N&#10;oyteFpo+vPhV4UsPEXw70i6MHk3M1ojPu5LkooVmDDseBntXjsvhnxL8JPF0eoazriTeFri8uGhs&#10;pGD3UJEmEYtn5UA4C4OatfBr4wrpvh9LC6le1S2lW3tZRuZ7yJkJSOM44245zjBWul1Xxjpug+H7&#10;zU9c0a48RNGZRb2gYC6Ak3ARSM2EMeOrHO33rlrRi/daNqUpwd1qj58+NMF9ruo6XcWWqyyabI7x&#10;oumrJtikD7tpwAN/zbuSQaItSu/CfhzQplvo9Lg8PapBJZ7rnbeXEjsBOFZiSxKyAjjHBHam6rpm&#10;v3PhnXYfC0F7d+H72X7VLp0Tebf2k4bBiVRkAKm3heSDnNcxpPirSNe0270ee4tJpLuYi6j12NvM&#10;jMak7YmYZRgFI6detawheEVH4V2/UJSXM292dT8Nbe91XU9V1WzFtqOy+nsVsILZrx2g8whmzuRA&#10;SMfNIQvJ5rsNU8MQ+Jbl7e+8SLZaUriRNKhkQsku7AjdWkMUmBg5IPYAeuN+zPdy351bLRXdg1zJ&#10;eQpbRLIi+YQGBHG8qB0x6kV6zpmkadrFhrJn0u2jVZJVgjW2SNowW6MuS28/LlumAMVFWUlVdnsV&#10;DldNJrc5Oz8GaXqek3C6np8VvqVq7QJfag8YWVcEBXBXJDFgoY85GRxisPw74esvhTaTSeIvEMln&#10;aIw1H7PNauzTOwKiCPy1ZXkyWXYSOpJ4Fdj4x8PabHaLp92YdOsEtYLy9WSdpERywCJ5jccdzxls&#10;ADiui8O654Z1+x1cIjJ4V0uM2ayakojSeQYLSgDGeTwcZ4604VGlrsZzgm/d3PK/hfp1xqN7ql5N&#10;ZzaVaPKb7TtMJ3SWzuuNg5CsWABxkAHIqf4p6LcJpfm+IbtriSeVEt02bpLZmYhkJViM7QWUdCci&#10;vTfCQ0zw/bXH2xFtdMu2LWcl+PJeRDkBfYggMO+GFQfETwZH44jutOmla3vpoY51vraQOUkhXeqk&#10;Z5Q4Bx6mn7a1RSWiMlB8ji9T560z4SWMng2XVdPhutRuIW2rcxSFQqKSHSRArEOM9D6dawLLwRLq&#10;kcDTosdyzbXMcw3QqDgMVHUY79u9eqfDwNrGpz6jdR3Wh6pZ+RLdxxy+XE6uu0vtxhkYYJwc1J4q&#10;h8O6vpqanYB31izu3tp7rTlYKrHcVZifllQgdMA1tOTk7dTONFfEjzrRLHXvCWu6drug67c6Pqtq&#10;Tult5GCyqpyFmQHBXgDHQivrP4OfteaT8RlbTtTtpLXWmUokckweC6ZVUuY2A4B3EAHkDrXzrpeo&#10;22prcuFhhubJgJ4JDkPnkMjDsRjg+uOtcNrHhODQL1dTtr2TTbiF/O+0RscJI+AWQdO4yO+K4dU+&#10;So/Q2ktOZI+rrrxLpmoyX1h4Zt7me7tJXuxbb8fZhkb4VboQwLDHqnvSx/tF6DoWgW1lNo15YrvD&#10;XcTwxIiDdtZtgIZjx1Ue9eGfAz9rFfh+8Gn/ABA8OyTXfmKkOt26qTGGbAZ8A7Bgg5xXtqfEv4G+&#10;LNVbTGjt9YnuYZZHvBG7Ftpy0hkK/u8AE4yOGHHNdaTpfHqu5HNGovc3On0vwn4H+Lejx6zoeqiz&#10;uI5GSWyg2yW7Ow4zGDlc9c/XI4rz+P4ZW3gfU5r3VVjvtNaRo2hVcllwflXAOTvx97FbdjZQeCfG&#10;cNz4da0i8LzWyODIFSWIADJ45ZTzg+9cld3cXiK1vtQmknsJbu9aWGRP3qI5PysAvBU4Iqk1PZ6D&#10;ipROO8efCrwr4z0+S5017jTNSs900NrfIV3ybeT1yB3ByMeleGa3d+JbfU4FnuPtNuB5L2N5GAqK&#10;SMbZEHzHA9QfWvpqPwxper3mn29xpzSyQyNtnkjO2WU4Loshxy3+0eBXb6Z4auvB/wDadpbwQXFt&#10;eGO5Y3cYBaFSzCONzjaVLEEHJYdKuEuV2Z1uq3G63PjXwPDquieLVuPFVteTaOkDJbY3GBYcl1Ul&#10;QWI3nJbr8uK+1PhVo+tWPwwt72wt4ovEGtIZLN0jEcdpbjOxhuwAV3PLk5yXj9K8o+NVhpul6uIt&#10;T1O9sZ9RtGSV7S3MSKBlk6ZVgTgEDB5GfWvK/DnxX8efDaaKW01d9RtrmPyrizvw81usRBChRndG&#10;R6A96dRSq+8io1FyKL9T6D8E/DTw98I/Duo6pHrcmo6lFFLdSAyKhmdDkhzn5mYtgsORmvBfiL+0&#10;d4E8TaJqWkSeBr/RrK9td728JFwHu1f/AFoYkDZjjjqeag8JeItB8bWN5od94ni8GX12z/aLSeNh&#10;FdoSSYknfhQQG6kEswA6V4/468Ptd3eo6nFKtxaQosVn9jXdEcnaka44GDn34qaNLmqfvdyqtSXJ&#10;+6en9dDG0rx0vhwTXltaPEnzmGFlz5BPG5Sc89K+jfgb4ns/GPw807XJL6GPxP4eMsZ058BHt0dX&#10;RgpIJJVmy3+zjNfNt5eWkmmpoJiElxGBJJMWwqADLIB9ec5q98KvEUXhb4g6bqUtgNVsot6yWO4x&#10;74yjBgCORwfxruqUlKDlaz3+Xb5nmQqSVRRbutj9GrXS7DxDd6RqFta2kugyW8jXNrDJvjleQckx&#10;HDDKswwciqtxp84lltrKySwsJLN5VkMJeWAr8u4Ajg4XaF7hjxXEXutx+FfEFg+i66ulkWBuIG1A&#10;ZaYMQViUgAbl3qAM8D6Vd8LfE67k8UXSXqXENtDMHu7ZFwkIjB5YjngAng8jjFfOuDk+aLPclJJc&#10;rPOfHfgrV9P8YWBSe5uLK6kS/tIryPyguMGSFnHIYMSCp9jXY+NDc6lJbGHUL7yWmUQJdMryKAwI&#10;IZtzBAfoPpXQfEnxhc3/AIQ8MJcWsttp+oa6yS6k9rxMyqGE+4r+6B+6vPzAHINcd4R1Gw+J+q2b&#10;aQ11Jq8UFxZWYWJ0hSUNlJD0ULxzuxnnFdKjzxUnpY85+5JpanY6Drslnpc0CaDpl2PMyLa8WZ4/&#10;N+fe5TdgMTzgEE8eteZeLNP0S88QWGheFElj1O8toppNNvI3h2MQzyGJ3fbtcrkoec9K9Q8K6r4f&#10;8UaOJ9ZtbjTtXguDp97p6N/ogdMBys4yHUkcLndyAa4f4kfDjSdZ+I/hbV7S8hOjLDLb6hfWsu5b&#10;dlZtok49GwCQMbT2ApU4VIT3HKcXHY7Hwz8ULyDw/LYahcz6DqlirW8c+omNi0eRjYr9sqqgA8Cv&#10;SPEvxClutGt2t73T9PdIQbh7S3iupGfpwjjgZzkc+teP+NfhTonhKEahePLc7T50UiyFhLnkZbpz&#10;wfftXnEfjTRtL0+8ZbmPzFLbkQAgEtkrtOQ3B5brxUTlJ6qOprDk6vQ9v+JXwL8D6/pNl4h8uK+W&#10;4GTbTsEkgJPGEAO5cscqMf0rqfgleaxo+jatpdlqFhZ6fJKwsrLd80WFwQXHKgkZA/h6da+bbHxd&#10;4gtNCXUbXU11LT7slodNVojIw3Y+VWJ4BHfHb1q7balcabdvqGlzDSdbCYaKzk8mQkrk74HPzEZ/&#10;hzmkp8y5ZadhuCd2nc+4PC3j2yubFUuJJbK5hgAaG5653EFlbA3AlTgisAarb6vNHNc3DC3JOyV1&#10;wqjtj0r55+Ef7TU1tNY6f4zs3iCReUt9FEdkkYON5B5655GRz2r6XgstF8S6ZHFpl3BeJKm8GKZW&#10;29x0zz7Vuk4aM5Gkc/ruo6ULpbeAmViDGWHABx1X1rkLyysxP5zsGDx5GTkZ44HvXb+KfBNvp2mE&#10;TXQW5hTzSY/9YvynHOCOeBz2ryu+sLkrbSWxMQH3lk5Bwck/kaylRjJ8yOmnU0sdPHB5lqpjVfP8&#10;ssiZxk44H41v/wBlM8MMMkKmUhSwDBgDjJz61yFhq2pOiStbxcMF3omARXfeHEkcyK6u24/LkAZz&#10;05rlnRkdHMtzj/EXh61uNJuIxCkAlfd5nKMzDp+A+lef6j4Xjght3tYG80TAMYmHI9uOle8XGmQP&#10;uieUCckqkbEBvX8QKyYfDiJiRSkmVUcpjLdyfbg1ztOOhcZdThPh+JNOiEEse3ymLospJBGec9j1&#10;6GvR00nQvESfZdY8PafLbTEPvRej554xgZI6U/RtFiF+8cqr94sCP48dvwqxMtw0V/Z2eVVESQHZ&#10;8ykE8CuinKVtSaiUnoeV/Fn4CLqep6hqfguynt5LuHyp7Wzk8srwA2xCQvrznPPANfGniz4f+KLH&#10;xG1jNrIikgDIGYNHMUAxsdZNrE9RkDkg4r9KtP1G3VoJArxFlw7zHI4OOF7Y71vS6Fp3iC1lur3T&#10;rTVbiWLyDHqEYlR067cMDxk9q76NfklZnDVi4pXPzM0zwNbywR3N1pzx9HVVGWkcf3ieh+p5qn40&#10;h1qy1aCCyuvsE9xdxQwwKSQls5+cFugyQOOTzX1h8R/h/wCHNOSx0bwza3Wi63d5JtklLaRAATyY&#10;XJ2An+6RjrjtXkml6Vb6J4ltE1fRb69vb90js00RQ4llzjZliG+b+EDg7q6IVlJtPWxsoRaTV1cw&#10;/DWk3ug+IBLZagmnsy7ZLVZ1RJD0KOpzk/dwevX1rv8AQtc8Va1MtpDZW1xaCX528hhIi55MhBAw&#10;AOG29Tim+KYPFNlrMvh/wl8Pr7w7dyIXur3VokR2GMsyxhmyw4+Y55/Om3fi3Wfgl4RXxNrMjXGn&#10;CUWsunywhScFmi3EHcZWy3LgjivNnTcnpu+nU9OM4xTttvfoeueGRdeJtUtrK4sl0mKxDFpUiMiu&#10;RgL83QnGePatv4m/BzS/iP8AD6XTtG/s+HxNb3C3I1aa0WNzEQQVYoAXXtyeK8c8BfttaR4xur4T&#10;6RZaBYXKxW1vc/amlIu24HnIEBUHrlc42jrXo1r+0d4B0iDVVk8T2s2qQwNBE/lSCOV9pJC7gMjP&#10;GcCo5atGfvLU4qk4V0nF+h4zqnwP8e+DvC13f3uh2et3FsyiO20S5LvKh6ybSMr7im+EfgP8YvG7&#10;WIuNLh8F6C7BriYXkZumVgQ2wHdtOO3rVvxT+1fss91pqEOpInl/JboYiG8zP3uuMDkiszV/22/F&#10;93LJHappmn26OxUiB7pgOqjJxzkjNelCM5Lm5Nfy/r0OGpVafJz6HoHjr9j2S5a30+xsHm0uO08p&#10;9Um1SUy20SfN5XllikhJGc8Ak18r3H7ImoeK9b8QwWcM8UlhB9pW24Ek8JXiVA3DAHIOO47V3Pif&#10;9s7xjqWgXkb6/cC5uFQvbRwjyYm24Ow43AZHTJ616Z+z98RG1Hw7pvhbUdLFv4y1KDZHrl3rLQwS&#10;qD95y+WVudojUbWPpXRSqVsPG7ZzVIQrvXofHn/CY/ED4e+GNR8FaT4luZNBujH9otyBIhYEH5S2&#10;SvbODg9649/EWuRW6LeS3M5XKhtwI5PAx0r7f/aC+CmlWHjIaXbz2g1e4UP/AKIoEUuTjYwz+7kz&#10;n73B9q8bt/gpqUU8iS6bM8CMQJUTcqsD04613LEU5RbcVc5vYVE0k9Dynwl8aL7TbaLS7+C7NohY&#10;iSN9kmeRt5+UgZPWuw1DxHp3iTSdOjfWI5BA6sILiII6BTkg4A4znGDzntXrvhn9nL/hLtPvrKa0&#10;RGdN8dzkq0B3ckAfeB6YPFcB8VP2bdV+HkEdxOY9S06T5BdWBLCN+25CMge1c7nRnK8fdZpy1qas&#10;3cq6VZz/ANvz6xoUpS3uZTI6wzklMnJzyOM5616P4c/a0+KHgu3fT4bm512WGTFsLjdMipu+XqN2&#10;MYGM84r5ks4NZ8La2PsV7JYT5/1iFkfHcYPGPqK2x8RPEkbmcy2t/cKAqTmPZIARk4x/PqK19m76&#10;2aM/apxtax9pP+038V9F8MWfirUIfst3fusUumDT0aNiAQCUb5169j0NWE/aS+H3ji3dfiT4WOk3&#10;d2kaS6zaBirbWyuQMSKAeu0t29K+Kbz41+LzEAyNKo6yGZzJgPu4IPqOtHhn4wTRwTx39vNdQFvN&#10;MCyhkLdiQw5z3qFh5r3n+Bo61J2SVj9Ck8I/D+6gtdT8Fa3b3kRQGO3TUUmGSTliJGEmTnOCR9K8&#10;68Ufs2ePfF6GHRvEMSxxu6payW7wDKucO7ZKnr1/Kvmv4P3WjXvjCSGG9TTJLyKG5Wcw5iguVYkD&#10;OQUxkHIz06V9Q2n7TPjS58ZS+F9d02F760TEmr27NKZVVNwcRDAYHIywPfoK5KjqUp2pq5vCMakU&#10;5SsmUPgV8GfE/wCzT8T9U1/xfaf8JJPPpEkWn3Gj7rhRubMiOmNyPgDsQQe3SuxXxd/ZOmC61i1f&#10;RnvtzRRXIYuiHuc4K9en41zuo3E/j+7tr+DVnZGckNFJlU64+UdMnNUvEHhjWr63IuIRfPEuEnkH&#10;mOq46ZPQVxyqzqSvLRnVTowpR5VqdNafEWzgg3za/HPaRHEcUM2HPr8vU102l+NW1G2tLmCGWGNe&#10;VlYYyeoyD2r510yz/sssk2nyeb5mCygAgZycd69n8PXFrqml+XGzK2AyIVILHGAD7VlXVloxwlZ7&#10;HuL6ncXfhhb7RrwWmowgSSxTS4hdemCpJwPfivPfHsukapceGNb8S3bWkTieWC0WUr5jquAXKnGz&#10;bk+5xyMVFpHhODzkm1Ca48uP/l1R8RSt2DjuB1xXlnx8Kf27omnQDyxBaSTRNyyRF3xt2/3T9K5K&#10;MnVfKzvUVD3kei/CzxZoFz8d9bszBZGyk06PFzEgWKQcfIR079/UCvottT06yhEMf2W3t4wsQQBU&#10;AGPlUAduwFfndpvhS6XV7G2uoliluPkHlKVPBD5PsMA19u+BdYtJ/h3p1zrrFpFTEk7EDOOAfr3r&#10;eVqcuVMwqQcvfZ5t+0V4t1DQE0ibRtHtLoSXiZkYqirjJJPGc+n0r5Z/s/xj4k16fVbbRJ0lkhV5&#10;GhjwUG5mLFsgZOSa+n/j9qnhbxD4WnELypc20Mk0TxnA+RSec8nJGK5TwZ4bh0jw7a2Vi08MRjjL&#10;GKX7+5QWJ9aXtFT1STbKd5wUbtHkNt4mvvDM8Q1PRb9obVEmWG4iYY3PkHLA4+Ybs5xxXTj4nwaj&#10;bxTs91b3rzSBft6NJEoIOQXA+Xd6enTFevt8ML/V2t2Ny1/ZmNfOsZJQofavXA4PQcVHJ4Dht7JZ&#10;RJd6fcR7l3bjIVXnGFyM/wA6zcoS1tr6mLg07c2nocFaWscPh3S9N1vU7a0QpFK6wgQws5bKqVbl&#10;gqngk/lXpFt4d8L31zpZnuI4sBpB5ThSVDZXcFPAFciYru61tbzUdBj1gW7FIby6YSZTG07lb7py&#10;o4zXF+M/EfhGwm+yXvg1Z9aMJd3sppYVdemQQx2jOD0rK0puyQmo01e59Aa7pfh9YnisLq3nlkfd&#10;JMr7hz9On1/OqdmfBzJcQX2qWaHO2ZZJlDRqOg5PH1r5O8JaRq93b3N54churGOZWy8cjTYD5/du&#10;+VzjGTkZzXTeHfgtqaXFmdR0uC/SWN5J7i8eRXbdzkHofTmqlTUfiYKbmvdjc+jdEt/Auovd2sF/&#10;DeQxsEbYQUDdg3Oe+eM9a1I7bwbY6fJp0l5BFaxBplEZVWQj+IHoO2K+cLb4MT6HePcw6Nf6cXjK&#10;RfZn84ODwQr8bAcn1GK5XVPhpdWmkoZYrxftNxtMnmNMSoY/MeOdoOD60+Vdx3e9j6606bwpp8k1&#10;9JrcFtcurLIAyoXX+7knBxkc+9cfrPi7wsnjiWeO7kluYNMFt51uVAG+VWEbNjDEgHjrXx7oPw7v&#10;vE2sJZXHnjLkbn3fMoJAOD0FeueHPhNdXPxItdKs4rp9NtrWO7muJItluzghVy33e2fzOKmrBQ05&#10;tfQdJyl73LpfufQFjd6RqNrIIb3qAsaSJjHGR9a5Xx5420fR77TfD0F3b3eoXKSXM8VuATFEoAXd&#10;jpljgfj6Vx/xc8dxeCJLiOxmiul0a382d0+UNI3yxqp6nnrx05zXinwAuNV8U33ivxfrcpvtUdY0&#10;MY+WNI93Cj2XPrWMKM5UpVZ6JbebZ1upGFWNOOrevoe0Le2Ysru4nSRpJMlRJwE9Mf4VgwapHa2E&#10;EQMjYyZcHKj2J9e1Ta3IGjS3W0ENtbIMrGMgYGfTI+pqjoVncXccFzJE0NtnCoRgAnnn1NOMbRuz&#10;WT1sLpWifb57W0t4HaO5n+USHBY5GT/X9a97s/Dj2FxpUdvzIjM8kjnr8pzgdyTg15p4Y0y4/wCE&#10;hgmVSYY1Zt7MflYlegxgcA9+9exX1jd6zpLomoS6fzjzYjtkA7jI+ldtLVXPKq6SsN1HTZ72WFZV&#10;IKSHax4OTwCT68Gm6pZvpccE32xbS1i4lnVeBuPTpU+raimj2YV7e51O1VwJHizNIg67ioBLDryM&#10;muF8V+KbfxpYbNGsNX1O2BCmH7HJDHu5xu81VHb6+1W12N6XvNJnmX7S2sWuu/A3xhaaYHghmfz5&#10;WiXKlA8ccbN3wWGB+dcd+wfpg0PSfF8+oww/2pC9tPBNcqreWiKxZwevcD24rV8da/YLZat4a1m3&#10;s7AGeKS7tbEZmlYEEIzAYHAXv0PTNT/B/wAfaNr3jqHSbLT7bTbOPT5Dc22CTclFUELjvnB75we9&#10;dXtJQwsqdut/loOVCLrKpfZWJ/F2h6Jr3jLSvEkn2WC6u90E8My7Ld8A7JQ3HzY+XB6nntXV/Azw&#10;EvxC1vU2023nl0fT5mVbm4QPC7FdpSJvuuAeSe1afjjRbPxR4v0zwrZobH7MjXt5cQsnl2kUybII&#10;ixxh5BvYnqoGeMivQh8YtJ+DPhL+xln0o2ulBbe1hZzawW6BQRvwS0hI54ByTzXP7RzSVyJx5NYr&#10;U9I0nwlpPw90GHTdOT+0tV+a4klkZLfzSx+9IV2qFHQDngfjXZeGdZkm0O2uby0NrcSIWeBCZNvP&#10;HOBkY56V+eHiP4p6z8ftSa+1C/1eHQ4pR/o9jOLJbj5gFjPIJQAHIPrXoUvxj8Q2IYQ+J7ex0vT5&#10;47e6tljMsyKzfLh1cFVUDkDO4Vq5KLSe5yez543vc+s/Euna14i1NGh8U3Ph7T/s/wDx42FqpumC&#10;tln3nJXqq4Cn681meKdK1XxLaRaVpF/p9rY8C41OR/MvAgGNoVlI3seCSRj0r4a1/wCI+v8Ai7xx&#10;beJZtQXUlhuWt4b0GW0jMR7IqkfKxAyGznFfUPhzxh4m8NaPossOuT63aSR5kE9nG0krjkRl0AJO&#10;0cOeverrfu7c3Uxpw5m+XodgfA66DpMtlaajf3Go7t6XN7sTzD+C+WVA9RnHFaNvDP4YsHd3tZIo&#10;Iy8zTxQ5c4yGwmMc9K891v403WmRpDqtvb6dPd6l/Z1tf3so2yyMxKRrEDuZlUckYWq/iLxpc6pZ&#10;zaDqcE6+TAY7iCdPtFzch2+WcMo2qvXCsVK4Oaxs3ombJa2kjqPGPiFtfhit21sxWK4E1tC6mC5L&#10;DOGPDbB02g896wdU1u4stKRIdZitbOzVRBBANsSrnHAHPBxjGR7V43oX9oXnjC80jUDcWCQwGaBm&#10;tmnhkiVdxLSKwCs2cKucjHOK7H4feG2i0+4u9WH9sw3EomhltWLKqgZ2NnGNpx8oPQ9c1lVpe9eU&#10;jthUhCNoxK/izxVq99q7CC3sNRZBgyC68wAEcM6g/Ln3UGuKv9X8TM/2fQrPTZHiAedE1SLKtnkA&#10;7vlHXjPbmvVLfTPGfh6a/wBZ0rWbFLHUJXnvoLWVracso2okO5G24U5GWPf1rB8UWvgrTPh9rd8n&#10;2y7u7/8AdyWQtEkld2zufcFySeSTwOtXGhT5lJajWKm1ytaHFeHv+Ek8btcO9/fWKx3yLLaXFnba&#10;hHPKkYYxiVVPDDGMc+teveHPBPhTWtTuFi0S9gukUyyy3llJGisDgqHYAfTbmvDfBvhCz8OeIvEg&#10;lvNSk8L2scLI8MbQQvKF+QqOTv8A9oDG0YHXFen6LaeJvD3g+1vtG8QXm5LdbiSz1SD7T9pbJwMk&#10;jaMEDj3ratOHNyo56cZTVz2/TPCFrodkslraiON14jtkOW9zmnX2iC7MT3O4Rg8ZOduOzH3r590j&#10;xH4xub660nX/ABjHo63nmNFDDAPIKjrzkkjn3pt340m8E+DrO7stbu9XnCh7i72MhlXcc4J4XaCe&#10;CO1Zzi4x0VyqdNOWrse56haa/e+Jrb7Ho+l6hp+nETQX7zySXMchHJxEh2gZPGQSR2ridP8AAfiD&#10;WvE95JHZW3h/Td+BrHigtLd3Z43MsJkyAe2WzjHSvJPHv2K3mtNft7eWDxHq0qpdX099LGHiA6JC&#10;p2hcYycc1xfhm/ubLVtRjkhtZza26z7pLyYox3HllPQggYxxTgnVp8w503Cdk/wPrOTwPD4b0+fP&#10;ilNZuoX8x476fbuOcqowSq88DIJAxzXmV5dePtV8bQQzz6Bo2lSTKJIIdNubuSGMAne0jLtOT1Oc&#10;V5zb+L9Q8RX1jH9teB5wrtKoCmdl4Yng5596+mPBXiaPxV4b0D7e1zLqF9aRyxWrt82xcCR2A6AM&#10;DyeuRRy207ilzQV3qaFto/iLQ/DE3/CPQ7NQniybmGOGGEcdFVFDg4wa8D1zwr4t0+VFmGmRNKc+&#10;ZL5pLMWySckZ/E16F4p1G3tfEF9p+kO1o0QhKyrcMwmkfLfdLFdoAHA9a5DxD8PLy5vr++fXJbK5&#10;ePzP3F9MUU45EQLEc+gBGaVuXQIQ+33DR/A/iO/m8u51q3QOd4WxgSMqBjJ3EtkD8Otdxong+3sr&#10;3/SL0XywoWZ5dRBQeuUzgV4R40dfCOjyWVwF1TWpMRQX1zcEsZSAzZycMMYBFeLfGT4hzait/ZAW&#10;NlK1v5H2DS02QLuChi2MAliOldFLDSqvQqcOWLkz7z8V/EX4f+G9HlvrnXdNt7eAFlgW5SaSZsY2&#10;xxqcufb86+Z/i58aYPGttF4f8Lxz6Tp108RuNav/AJLiXB3FEUnhMgdP0r5x8K3em6BbT6pBZxma&#10;zA81rra65IxnB9DzxXM6745fXtdt7+4d8QPhliXLFSScAdBg+levRwii7yd7HBKcYq76n1lH4M1r&#10;xlq1nqWs6oLyC2Qx2sNpKvlxDaCzmINy7Y/wArw34gnStI8VTRw6bG2nwvG5nvVCmQlTjLDOV68e&#10;tc1afFptE02STSzf/bxIWLzqFRFIzkY5znt+tcJrl9ceML2NlE/ki3Xessm4yEZJOD05J4A4rqpU&#10;Gm77F1cRBQXI7s9S/wCFh6Q9rHFDo9pHMPlAt49wx7EAV6R+zL420nSNT8SXeoxJtadWjWUB/LUI&#10;OVz3ySa+ZNP8M3KQnEUls7DLCRyitXT6Tops7V4priC3Tbkjld5+pPWirSjyuKIpVm5KUj9D9D+K&#10;1pq2l6pc6fZwTTWFsjIQ6q7yMTjaD14BJxjFct4z+Hn/AAlSx6nqHiSWO2SMahcaa8qyRiZkzkJ/&#10;Efk+6eBXwfbeKpdKmvdOsNY4l52PMzL9SScV0NtqPi3VtNNrM0n9nAAsyMRlAuCSO/Hr+VeZPDOL&#10;umejSxUOx7lcaZbWscqaaVuJ5Lh5HllRN8xHy4C4ChTuwQBjivo7TtM8L+GvFPhvRpbezk1y205L&#10;i2smkfdPEE3bmTG3CEHkn0r4bPxSl8PXVqum2v26QRfuwVY7NvR22kE8/wAPHNdr4e/aS8a6p4kg&#10;vtW04RW80P2G8l0xD9rSEqqkxl920cZ2DrzzXLUoTep3yxNN+6mfd2keJBr3iLU4tM1VLO2soVeQ&#10;Tw4dJD1R88Y+gGe1ct4u+IHiS6ks7Gx1SHUr9m3w20VrEzbc48wkoVjA5IJNeCaDqw8XaVqV14e8&#10;Y6qbmVxDc6fqcYWWRiSY2eI5+VdpOQxHTpmvfND0HxXBd3trqU2k3MN9CjvNb22xlgVCAuzccnf8&#10;wwRycYrkjLl0ZnUpxtdEK+H9UWC61LxLdDXZvLxFYG6OwnOckIAo644HfrWvouoaVpWk2M97pdhp&#10;dw0ZLPGTuPHCovJZuvSszX9VvfDNpKVy8a/NO821mWMLghh6njqcV5trLXs9lLrAufMtxHsE08nl&#10;sqnJ2rkcHAPNaKMpnBKVtzd8WfF2TUdY+yeG7QCxs8C7huMxmQAZC5OcbeMnI61znhLR1g8R/wBu&#10;+KwPEd7f3B1BPNjEogc5xyeCQowABxgVyWoNolxp0OseIdde3/tO4SCz05ne5kaIc5dUAVVO1Ryc&#10;nd0q3daxr2vW0UOl6Vf6Rbxkut7dSCJNmCCsSsA2BxgKPxrrUOVWOaUudnZzfFjQvDPipZtB0D7V&#10;q1zERPfzxq7KQ3ypnH3R7fSvMPFN5qHiHxtf3F8Ge7LIFUZk83ODgZ75zk9Ofatvwto3iHUUe3sZ&#10;NKRtPIVbq78xiUIz8sYA3nd1JfHtWpp/hbXJJJ5L7xVfRfaXaSaWwtY1xJjG/bKrDp0AJxTg4wba&#10;YWvo1oQReN9I+HmiRQ6jPDoSs+50s51km3BssnscHueKv6X+0Xpeuat9ktbYPZBWSCKZxuZuCpJL&#10;ZYkA5A9K5bWPhra6a9xdaDfy3+vE+ZBeaykc07SkHdtXbtyeOQBjHWs7wp8JfEN54jS68S+JWv8A&#10;USTHJdxRxtNbrjd8pxlDycHr9KtqDi22KUpxkkkem69rV5rMyQTaJdapPbJDGpjTzF27t7OVQfKE&#10;HAUck564r1nwz8Qn1Dwab+ISWlq909qsZt3Lu0YG4nOcDJVeR1BrlvD1trnheV73RNXlsYrZUFvC&#10;4ad5lB/fLIHbDFgV28gKcnvWD42+K2s6pfW+n2l6fDlsY5Y5HuNNX7P5jfM5Zot+xstnzMbRnnJr&#10;kSVTRFttO5peMPjXr+hBF0jQdN169YNNuvbp7ZiIwBuKbSSc/hmvP7f40fE3xLpk2tS+H9MOn3LO&#10;LSBbtRbAgYzkJuZhg5GcA+ldxF4M1i/sLeW20bwx4siEcSXd/b36iaTH8BmLMNvc4QewFWbrwt4j&#10;1rTU0fxP460H4ceCrNg40TwrbnzHViSplndFHPJ+VRk1pGMEJzd1ofKXh/4r+LvD+mXJnutGiLXd&#10;wI0uvMwG3/MCQR5mDwOOK3vC/wAQvGfjDxHpei3Pizw34eW6kkil1EWxUQRpHvMwd/lDP0C+vpXr&#10;3w78L/D/AEG5uk8LfDu88Q6ZJFLdNrurtHunjSXY7n5dwJbkA/w4J6ivSIbLwpeeG/scvgrQrTV5&#10;lM1va3MYuZGi3YLSSjAVT0Kj6EVu3DmtFbnMoyS1Z5h42h0q90m6uU1zR9Q0yO4doPs0ysgdlXan&#10;X5nOdxxwMgYqp8FvHSaXoGpaFc+MrDRtDkuJGUJAk19KGCiRA7Hy4os4GT82TgVlLp3gzxt4y164&#10;fwtFpenafbvJDa6TBDbGEq4+UsqZxgE4zXUaJoeg+IvEN0zeFNKkhhhiSxSQKzFXTeTyuCWYZOQT&#10;x1NE2oRcGEYN+8a3xJ8ceE9OA1FtS0iysbRMRwWt5GPtAUfeBBYkkjAXGSa+ffEPx18T+O7e6tfB&#10;Pw+1nVLmM4GqSSO8fl8jewK5U9BjOARXu+ojwj4P02/1PUvAumHy5PLVbC0gJc4wS0nGOc9AfpWn&#10;e+LbWy0Cxt4dZt9FM8S3Vw8dsR9niDZUABsIoO0bjy3PFYxlCCu43NXGUtE7Hi1t8S/iRFrnhJNS&#10;+GV7pvhezhjTU9P09HkzGmR5mdoLSZ+YFmP9a8++O3jLxP8AELUbeOLwj4m0ewt5hLaTX8MreacY&#10;zkgBcA4xnjJr6Hh8eW9zqGsP/a99qmpzx28aBLkl7iJ+GSNiNqKWwCQOAOtcj44+KWt21pCNPk1P&#10;TYkmktb+007USoDrIVLvMDznkMOgBFa0ZrnUlAicGouLmeG2Pi7xJpFvp13qHhm7At3LQXdlbNLG&#10;WXBzIM4yOe4/So5fiXNNK8n9m6wu4ltp05+M/wDA67fUvE+sabqVnNp+sanYxWkbSRi0n84AksSN&#10;pwHzng9Oa2h8VfjfMA8WsagsTfMim1gyAeg+7XZZPWy+/wD4Bx2e1z234nfDMeAbu61jTURZNOY3&#10;ShUxvA++jHPKlc/iBXrHh+Ky8faJol1bX9xDa3sfmJfWp+aJSmY85B4O4j8a1vjfbG78LwzWunya&#10;iL+IxusfKg4PzH8/xNeQfsceLTZrf+CtQjkia2zJarMCCqZOFHf5TntxxXluN0qh61Oo5QlSe6PS&#10;Pi94013wRY67e2Xh3UZ3sraNLWa0hjkjmyp7hid2c5GKseANRsPj78LLS88T6Xp1pI9ti8sHZ/tE&#10;FzuCjevAQYzkc8kYrpfEqXFudltZ/wBpQRh5ZIXbZgn6jn2Ned+M7zT7u2ljgg+yJcRYNxDJ5LK3&#10;BHI68+3r0rRfDocdul7FGT4AWN5q1xY6XqIsNJliYFHxMscqkbTGGOQMbuhGa8a1X4C+IPBI1BdF&#10;a2jmtpB5n24yXtmEYkjYgYyQ7s8n5gDkVUsPj4+k63qVhqk93/a+nMJTDONvnIAdmyT7rP1PIXP+&#10;1X0Z8H/EWjat4a/tCK/S612+CzXJY7SxVceWoPZR6etKXNBbHXBy+JSv+Z8D+J/BuoaO9teaxDLp&#10;OpR3LyWlusrXFrOMBXSNwMKORhTzz2ra8E+En8SzLZ3Ut9o8Tyr59uMiIqXHH+OPU190+IvhNo3i&#10;+xmEY+wSXe5rh1RTG4bAIZDwGPYjBrwTxZ4VtPB+paO1tDqGlJp97s+z/YmkWSHBzM7ZI8sDp3ya&#10;brtx5ep2UHFSuzr5fimLHVdF0u4Lx2q74JFL7dqgIBkHOO3U9DXrfw98TJfzzanCyRKJ5YRA23eC&#10;mN28g5GeCK+YvGateSyXV7a7reCAtFqaXCfZkjCs25XPLMcKNrAEZJ5xWhoGpeIvA2hTanaiK0ju&#10;pBLFdSIdjIdpBYt82MN179xjmuPSyO6rSjVTcND6T8a/EK5WB4LaCZbl3CbWhKgg/dCP0ZicYFeH&#10;+N/Bsum3zalqEctqIkINvIolTbgZyD16/mTXB6p+0xrdl4g0iK4sYIrbS3E99G6lo5iu5kKg8k4B&#10;/OvRD470X4l+D3giv7mzuWUEeW/mRuXJ3HEm7BweMf0rOvh5aSRjQqKleDR8o/E34omBbmzgi325&#10;3I0VnhYlAGC+zkBiCcEelc7Y+MTrdq8+kSs8QAzGy4KY4A4zzivafGf7OmhXNrcRQatdaeqHz3ub&#10;pQVYAFSuRjLMWUADvXnfwt+BmofD2/vYtWd4opwRFKBvjIGeSOvb616NOFJUnZ6r8TyZOtKt72zD&#10;w98T7vTbyOSaR3kUYbz8q49cEn1r6X+E/wAdotllHPPFOVIDbj+/Xv1GN49jmvH9Z+HWneLI0muB&#10;bQ2IikKNC2xlcDIIz0z1xmvFoZtS0GQjzDcRwSmJDICrZ7EEfnXI4e01jozq5nDSeqP0r8QR+Gfi&#10;tpF1HNEXvp7aSOEOvktNuVhsz25zx6V88fs2fEvUtH8ZyfDfxBdRjUbGXOmv9pD5THzwqxPIA5Ht&#10;xXJfCf436paWu3WLYSW8a/ubrO5wBxnGeTz1966XxT8PbjxZeReNfh/qNhLq2kyLqkVipRrgkqfN&#10;jRhwcY+4eSDVYSt7Oo6VbRP8GZ4ijzQU6Wv+R9HfFbS7HxbpmmWUN5HYeJnkD2cr2ZlwinLKzKQU&#10;VumeuT0rE8DaXdW2sanplxGW1dHjEtpNcExzKFBDxkjkAZwe/SvJfBfxF1DxdrEnimO9nsPFywLb&#10;S6FeDdp93GCBtgK4eOXPZuhPQ16ZLc6hqEst2pltr3T4CbixEv2hjCTmSMMOFcEAlerc4r2XBNct&#10;zx1KUPiR0MqW0FxLYSt5N0T5oEsfz+UcbQpGcgnkHNc/F9pF1HCp+yoJiVR4wXIHY+laeha8UYad&#10;GoktrexgXzETYYSSzAYPQYNaOjaW5ulku2lv7h5DiRmyTk87jnGPepS5VZl899TZ8LtPLbNJJb+T&#10;GjfeAHJ/GqPxFl87Tr6a3l8hliLiQLhsBT0wOCDXQwW0kkTIZPKIbaqbPl/GuW1y9kt7Oebzl3qG&#10;TdkYyDgdeteRVpyUm0dtGpFnD6Vcu+hJJJ5aXK28aRuzcSHjkY/rVmxvp7fWrV7+881y5DwxgPtD&#10;Agbj1x9KgNrZS29rMipMrbnZslQTuwRgfTpViJ1F1I9sBHLCgMbMhCnHPXGfz/Kg6dOh3cds114f&#10;FlPa/aAF2vv/AIM9D7jOD+NZGqTPc3DTNtaQAkhmGG711csH2z7SzEQpGyqwZuu4ZDfpXEazH9me&#10;cs8bQyqqowU/NzwffPSmkYPc0NPRLvPmgAoSWH+yRXKaeBqU11dTxiNUZlIkOMehGetdHoFzHNf3&#10;IkY4yCgAyCo6jisLVdYtLG+upEieaEsWk2Rn91xxwRyfpxXLWjob0pa2OT8VzwaJYT3Ak2BY2baC&#10;AcdeK+eE8Zaz4k1Z7pBIllDKDGAO4+7n1H4V3ni+4l8XzytGjLBE2Au4guO4Gf5Vl+FtAhgigs2f&#10;MqS7mCHPXs3tWKUYRbauzpfNOSSeh3VrYvr+nadf6jYR3s6s8kUhQK6k8bTjqDjpXD+PL/SdGlfT&#10;bjT44ljmimuEitk3yMA/lxqykMDkg4GORzX0BYaMD4dtljTbhm+ccFRtBHX6Zr5I+LutveS6nd2q&#10;ARTThgZAGDAMBubnqccYz17VeFg5TSFipqEXodd8IPD9n8Q/FsVne+fDbNdQWMLxNtRHbrJ1+9gH&#10;8zX0lq3wgh0qYNo2vz20EcSpFbXlmJhuXIJEisH+YgE53Y7V4l+zdo8ccfhm8nhgttSutUjeCbJf&#10;5ORkqTgNkMfTAHrX0dFYavcuIZdQFwzb2YtGmNife6cbmJxxjHvXfOD9pZdDgjNxhe587+M/FGpa&#10;b8V9M0TVJoNO1OyEdxb/AGRGmt50OR5is2GGOQUA4PfivSvDXxg0bX/F13pUOp2805ZUwSQrt0wp&#10;PfPb0rz7492ty3jDwosUD3L7Z4nRDuJjYKSwJ+6Vxx9a1P2ePgja6rbai/iHSJllE6m2kmO0CPHf&#10;bj5hnr39a6p6RMqbUnqfQ3weltf+FheKLeAyJcTW0RMUgA3CN8Ej6eZ+tUfjvrk/hDUhqgaRI1s3&#10;aMpOIQ8g+6HJBwuSD0rW+GPgGy8P+PL+40ySSeSztRDOssxYLHKScrkZJzH3Nc5+1FDaa42kQi+S&#10;C1hEpuZQoZY9ygpuHuVrgktVc0cvfaT6Hxh4++J3iT4kXD3F8YLpYLZpJJWkJkMe7AbAx8yggA/z&#10;rC8N+HbLUtNVdRC3MBYicSsR15A3DOMHmvSfFvwvsNJNm0d/Z3Nrfwh1e0fLSSbc7T+IHB4FVfhf&#10;4eFw8llJEBOELHbyFXPUf3v/AK1enGpFU7wOH2TdS0hPBXwxtLKWCfStOhtns5TPHIhMmBtAIBOD&#10;82ORnoa67VPh9HdyXeoedDFJcBmuLYQbJEZRuCxyMeARnPXOTmvUPDXg1LvQ1uJ4MO8m0My4EKAg&#10;AjvkkVva/ZabqWl3yXNrhIl8u2QgcuOQM4zk4weelc0qsm7ndGEUuWx85eJPhmvxJlXTZpprB7SN&#10;FSdo0ZN7ICiJnvjJPPODWZH8NPiB8JZrrUtJvLS300yhbjTpMR2j9PlCHlcjqVJIJr2zTPh9pmnR&#10;3FzfbvtHmC4WIMRJEQMg9wTt4rpbNl8Q6el1PbywRTrshFyi5RB3bJ4PArP2riuV7G/s435o7nkR&#10;8T/2dH9i8S6K2l3EcYkijmfzEUv8wVT1PTHIFXfDGt2lzaM1tew3SpLJI1pn57dQehU4Nd/P4Bk1&#10;S1unhnSOOVSFe6Bmy+CFY7iSDnpjFeDab8JdbtNRvNElsbhL6dHeKeaQJG6ZwTGW79Tgc81zxs7u&#10;9jr5k9LHe+OPGh8Y6dZeGPDFomq3Rz9qSNgFjhGOWc8AE56+leTeNfgfcHw9rN2bxdK1azYXUMcA&#10;Dq8ZwFRnGCD7+tekeF9Nv/DEtzounaDdWiG3h+0SSNlrogkHIxnb6NxmvSrX+zL3QGs5/JaVXhS7&#10;sLpAFceapVNrfeyeoz0rWlo7o56sVy2PgrRPCPibxFqCNbRXV9BFKIJJhCwiUvhQDK42Lk8Zzmu+&#10;0EeIfhR4qt9Ov7F7jUtMlaYRwuJoGZ8FiU6M2AB8p7V9TXfgLSvhrqOi2trbSJ4N8S3jbrGP5raw&#10;vgd0boD0jdfMAXPBAxjIrpvil4A0vVbOyu5rKQXKy+WLiNAMDkhyRnKniu6dZx+FaHDCktG3qfG/&#10;jn43jVFsLzw/oAsr+1uNtzHDC8kV4mfuuG+fIHfPFdbpf7Stz44WOLRfh8t68QUyRtPN5YcEYLKV&#10;/hbJ25IORmvo7wQvh+xW3FxZ2kkUTFA0qfvAx67cDGMgcmun8Y2fhaLRNf1LwVp1nZeJ7TTpNQdb&#10;SHabxI/mkTaBgyFVbBxkkDOa53WpzVlHX1NeSdJ3k/d9D5/+Hmk3l9dy614o0ptNP2p7aG2nmwpI&#10;GeFJCJ/EApJxjPWoPHf7O6XFlFqWkWX9q6wkZhht7ycvbpE4fJjUq2GDN3BJPcV6hYQ6p4s0e+m8&#10;LzW93pt+kIuLPVGbEgwWEyMATGwZskrjPIqlffDfxf4a8Q6ZdfPqkNxKqXN5FcCOO0hUc5H8XI9B&#10;knFc8a8oyuj0HShJWm7Hx5p3wy8c+ENa1J9QiPh+aEMHtDbxuksLcZXI+U8dh719pfCLxl8OfHPw&#10;pGjtDp+iyRJNIPDd5crJfFNxRpGjJTJbbuBTnkdK8z17x7dSeO3sPFPhe50zWFLxx/YnElxNF1UP&#10;E+CMqQQvPJ5rmr34Pf8AC17n+2NM8XT+HNR0uRpFi1CxjtLgS9kEi/Mgx7Gu2cva6zVjn9lyQ5ab&#10;vqe1v8L1t/iH4f8ACvgWW0sb65Se7uWvWm2yWyIDhnG4KQzIACOSSATzVT4ja3qXgbw9pGo6nYWW&#10;pXN/dvZWVrDcYkmkzsOGxgIHKgk8YPY184WPxL8Y/speJNd0R7WPXZr+0iWae0V2a1YhzEN78OrF&#10;93HcDBr0r9jrxRpfirVUt9T1q0u9Rt4jDFoGpZMk8SksSfMBGXlO8hD/AAjIxXJUwzilUa0/P/I6&#10;qOJjKXIne3Tr9/np9x6taeDtW8POJpLfydVESF7mM4MTA5yuRny+oB74yevHnPibwHcpHYWDancQ&#10;239oT6s4YsHN6VykjyZyQMNwCPv89K+3NXt7TxfpX+lRtbNGpE9wcBoNvYN06nH4GvAvFvgyez1W&#10;S11CNPscjD7LeIhWOdW6jPZ+Bke3Fc1rfCb0sV7V2qaM5f8AaX8J2d54QmmtNX1JYdMhgu7zT9Nu&#10;GkgvrP8A5aRNFnbkFs59Fwa07bStBsfh9LJpOmol/e2qJFBDCPkXcvJVemSQMjrWTrngO8ubqeDS&#10;bxrSDy2jntpv3iX8bEF1I5J+UHBHIzWb4N8NXel+IE1CG5nXSIFke6RJ2ZtPjjYq8atwGbYMAsDj&#10;PY81t7T93ZnHKh7+jujz/W/iT4f0PTb28kh1C711gbaI2Nsxg89txkj27gpRRkYbOW7cV57a/Cn4&#10;j+LPDumeI0l01LfVlM1jZFmW4CKSoYkdDn+DpXqPwy8W6F4Vtbm31HxUNFvbnW5HhkntFnsUt/MM&#10;hQh/mL4JGQ2B75p3xa/aPs/Cl+194e1zbfGLbBfKYXUQsMYWNVIDHJOB04z0opxjD4Vdv5kTnK2s&#10;tEfLniPxx4waa+0/xbHqFxqlkfIja8Z5DblW+5g+uP0r6h/Zo0Ww0zw1LFpqQXlhq/kSzS3rECa5&#10;I+dAT8v3gFx2/GvklL258Q6jcXmoPdLHNI224xku2SSzk855FfWnwI0nT9J+GET3PiNEu1u5dT0+&#10;1dt8VuylVc3Ef+0OQAR0HetcfaFG21zPATlOrfe2x9dabP4f0u7vbu0iMeqXcokumtIy8sm0BSXY&#10;DhVwB+FZWp/HHSNL8rTItS0+91VpvJEKTiM4z8pO/G04B49RXyN4w+MFpB4h1ZLeC+0LULmzkhS7&#10;3MVvVyCzAofmQnHBzjvXO6r8Obr4o+D45dAu4dTTTFMt1b/agH67izRkAtg9xnseK8uhQctJaHRi&#10;JqN5LW39WPrfW/iFNeyajbfbRalHMs0FsNp8pQGYM+0Nt2+mM8+lee/EPxpNoXhy2urRLa5m8xbq&#10;1iRI1h2L94Dj5jhgO547V8xS+KvGFjp76Ivie8/ssNE32ScGQqynCqhcEgbuCN2COMY6P0vxX4zt&#10;ZIdLnluNS0yLciNd7UEe7n5CRwN2eOlejTouPunBOqnqdzpHxg8SfFXxDPp0OjTz3oAafYBJBbbQ&#10;QsoeRhtG0lWU5BByPSu58QeKtasbPVfCcekR3+paukVuSdQ+0Wy2w5VIkVcKflJLdc4HNc18IfBW&#10;oz/DfVbmyniRbzUxHdBH8tpI+ioH5Cp1YnsBivUNQ8OW2nuzQTXc+oqFEt1c5dgFIAji46defxqm&#10;qanyx2NYubhzSep4R4v0Fr3QbmGOFjbIm+R44XVxcALtQ7v4R83C+gr3j4Ja54XtNF0h7qWKTUGK&#10;xSS3T7/uLjhD3BOASMjisHUJzbWF2skUUSPcRqkD53JKWGAD0I3YyecelcL4+ttR0rxzZ65Y2Vzp&#10;0lwkcFxJYOJ1L5+6Vxzk4JJwemMVs4yqLkTMrxj7zR9D+KNZ8Or4f8SXEyxzW1jPaTxpK21pWMoC&#10;BAw+aQMTggE5x2rj/ixBFquhWiTae40dBmSdbIRTx7gQscchAG0KCWVupI6VzVj4z8Q20mn3XiCG&#10;xN6uoWjyykhwltuDK4RstGwYAnOTj0r0X44+JNN8X+Ebi7t5zZwRW8oaZZvkkOflKrjBAZT83PSu&#10;J0pRkkzTnXLdHyunibWNC12yewu/temWrvL9le0MSxocRsQ247wpB5z717dq3xNt9c8Ki5k1Wxnt&#10;ZLfENyzK8cLZ27JB933xz9K+aPhS82ufFe0S9uZbq0HmIYDENtxED8qgDgZb5seoFet/En4fap8O&#10;PiWkMiyLoXiphLaBcMrucb/lI/1qsRnaMAEYrpxFLmkqfVIzoVbRc2tL/ce/fC3U4fD3hmS58Mab&#10;BNLDMU1DS08uMXuUDNLEwH3gDkdiOtJ4l8NeA/iHqOj6w8ctrfRZtXuJrQfa4S42qdpDDqcFWB45&#10;+vnfw3+2aR4tM2peXa6rbTNttUkf92IwA6sg4ZtoBJPJHSvoO81pfEcUeraRugDRvb3ChVJt9pJ3&#10;MARxwSCe+O3Feeou+jOqTS1PljTfAWrfs7fHi3MWn/adIkhaSNJJsW7RMApIKD5ZNxbjGMdOte0+&#10;DfEFje28ttqOn2sWo2lr9oa3j2IGXJaLJBJYnI4OMEc5qD4nCx8e+A7XWtP1DVYLzRll1K3jdUSW&#10;chRG2VGcgpk47FgRmvOvDXxUgvNXsrC08NPokstniE38kdskhTnYHc4LMc5xg+gNTUk5O5dKKUbG&#10;vqQh1OymvdUuBfFLq0upTP8AvzafxncCDhthGRztJIz6afw61ax161ls3u1W5dnuY444XKTKGcLI&#10;+SSuWXOxs9OD6Zd14G1XVtdsNIitvs+gSTM9zFbSSPuRIwqRsHILRiQZDDJyo6jNVPBUniCS40LT&#10;NO046bJeyXUd5tiJlSGJ2QSM6thFLHgEk/KTXRGSnTsYzjyz2NP4haPdaktiFml1NvtKG1lvZxIY&#10;0GfMMgPUdeg4yPSuhs/Em3TrDU4da0y/sLa2mtZIG8uOaSTIDfMOCFK4AOM1f8R6Zp2g3tvNYad/&#10;wkVzAjRJ/aBluY0HPmOIV+8zBjkk4xjisDxlJpl7cIIW0yyuIYvtMimNI4Ios4VlHCgHA6n8KhTU&#10;lZdBuDTuy/qXhK08VWljq9kY9Pv4dPisopWOIlm3EIjoOX+6PlPrXFfFHw82l+KH/s2yvLXV/lhn&#10;ssqY5VAHzJJnDA8kHqv4cs0/4hanoWqzx399FfaX9pEzlI94hmdtkKiRflXIyQSeCa9A8c3tvrN3&#10;eQ20F5DcXCnzQyAzRtkE47AHLAdjWsbxauYN20R8Z+KL6Xwp4r8myldo4VeNhKc5JcspZh1+Urkc&#10;4IyK2ZfFFnru2wvYZbeSUeWgLZglH8LE54Pb34rrPHfwT1fX7PUbm0i5tp4isjYITeh79VUkYK9B&#10;xXmHhXTBrHlQXMiW806mEM7qFZh0B/w6jivWlCnWhfqjh5pxl6nXaVZx2puLRIxtZg8kjqHkwG5K&#10;8dRXM6z8E/EJ8X20GharMbPWg4mlM2EaPA3K4z8x2gcY52966bSG1HwpJc2V9BHLLCpW0mWVsuue&#10;mW6gdPevU/hNKmrXWgyajaQ2jo0zxvncg/duOM4ySD+FeNOVXCyvHZnXGEKys9zyv4e/FXUfAniR&#10;V+I0mqP4f03/AEGG80uNRbxME/cNGjDIyAoO3g85FeuXnxa0Sbwdpt5e2MVxYm52uLVhIruVLBYy&#10;h4xgZVgpzk1k/HjTNMT4dXK38NvMd3mu6REEOrAoU5xxkA7vWvmzwE13FbtZ287Wk1zj99GF3J3B&#10;wfQflVKcasfbJcrvr2HeVJ8jd107n0Z8Rv2k1sBoZ0WxM2m+TIzJdo8dxcOjLhjkfKeCBg5xzXuP&#10;gH9pnwb8SNItI5rU6dqMihXW/dA1uVHLKT978s18jaj4m124bULPXNMGp6FZu/n6pbkLcwpsQpsP&#10;VuXPtwcYqLwvpl/FLa6x4cv/AO17ISEO0cWWVdpwrhgcZwT6cHFW6sHBcys+97/eVC7lvdfc/wDg&#10;n1J8YbXSfEej+fqeoNo1pDMHgu9TtmiDs4wCWI2lDx1xXifizwDczwzWildN1Fo8/bInDr5ZX5ZE&#10;X+PKsQPr7U21v2vLa4nn128CMyC5hvLh5rZ9p4WRAent0qprfia98PaTca9pd/ZPDYGG2jspE82G&#10;5LOcqcndhV5AGMYqqWITajfU7HTXI2zya78L6xNGryaVFe2scSjMUoOGxyGVu/GePU1nQaxq+k2M&#10;ml6ddiytDN9pk06a3Vd0wXaHIYZ4B4xxXtmoa/4b1uX7dby3WmamXQTCNB5UjOcHGCRgHnJ7Vj+N&#10;tIg1y0meWKx1A27BGljY/uiCdwJHfgdB0716Ea8JPlOOVGcXeOp8932jXdjdPeGZIZ58o27DZz1I&#10;p/g2RtG19TdEmSYhEZ1ACgthuTgDjpXoWo/D0WUSzJ+63ZYty4JIyB/9cVxs+myWkgjuCVjMigxM&#10;xVeD29fxruUlUi4nK4SpSU2j6i+HniPUvide/wDCIaxolrfGysp7yS/uG2+XGjKImwRyGLlSOOue&#10;1c38T/FWr/CS9tn1MLELOU6dElooWXYqL5biTPzMiknJ5w1ct8M/H1l4ZsNZ0rxNNqUGl3+mR2pu&#10;LWPMhWOcyCIuvOxs8kf3QK7v44T2Px3bwxdeE75NduZbRLFtKCNHJDdSkReYVYDdhFHTgYya+fdP&#10;2WIUZL3fwPWlU9pR91+9+J1X7P3iaP4qeAfHK67dS31hpE0FxZ2zwTyRpEd8zsU34kwVYHA3fN6G&#10;vYrfwp4e8JaDP4vt9BmvLB/Lnt9EgT97bAqd00qZIRskELyQPevmL4gw2+meArDwf4bvdYgsvCsM&#10;66jq202yPcyyqGKtuG4cFAenB5xXD+B/jt49E0ej6dr/ANqkL+RHb3YWX7T5mFCGXhz243Vso+0T&#10;cNu3l/wTkacWlLc+mPiH8TfDni/QNTmt7i0sP7MkeRltohDMX4KqQB87dPmxyc814lrurahoWo2O&#10;sw3YvNJ8uPbAHzJN5g2yRybCQvO7OTnHWvStL8H674i0Rrs6bpHhrxRJ5iz2tvbbbe8sEUujocsf&#10;ODDkHnBGOlUdT1jwR/wjZnltbrQ9Uhhitb62v4xI08y/KFUDtkYyBnnOa0pyS+FX/r+tQlFtWehV&#10;134k2/iho9AuNHjsHVTBcXeo3CskbP8ALC6xKMhY0Bx/ezXz58QrOz0O9uk0/WrDUm06QQ3C2zgL&#10;Lk8SR5656EcgEV7XrnhW8hie1u7vStSm1WdryQ28LyGDAUpEWf7wABbeCRzivBfH3wz1ybxc15Hp&#10;81xEyAstum7b74HTJGc+hrsoQhN67HBWcoIwodXQyqHwj88h8Me/UV6jpPiLU/Fvh0xy3UlyltkA&#10;MMXEZAxlGHOCBjIrym6+HOvaYXupbLbGpDbRIu9QTxlc5rr/AIdW93d6zbWTmWWaUhNp+V1J7duO&#10;KWIw8Yrmj0KoVZXsz6k8DjRtX8IjSvFNgz2qR+ZYNZxBpLbjiMHIcZOeh79K1fBOmeCvBkMsreJ5&#10;9B1tZI1hfVjLaSHzQQvll8CRhnGVzjHIq98IPDF3c3klpew+XCq8uygN0JOe2MAkGl8TeCPBXxF1&#10;20+3XSX1rpgecaVbSFZZUZsFvm+QY4wM5PWvJpJ6qWx6c2tLbmT4f1D4iaB8T9H8P3XiG6vLu73J&#10;PpN1If30TK5X5nG7JPQ9D9K9A+G2q+Hdf06/0O6vp7DxGlw4a3vnCTR7eNqg/r1ySawvhx8MobT4&#10;22WvaJq+uaz/AGdGs9vo2uXzOkMKjayo75KKAcAEkZ2jium+LPhfwr448X6nrOl6yvhnxDFcx2co&#10;kxDP5jKpRShI3c5AZCeneqnKK2M4J83K9Dt/DXw+um09bhJvtVr1TMhwRnp/9evQfD/h+QrMbiE2&#10;wjAA2sDuPbmvlvw/8SPGXwZ06xs9RJv9Isrp453dTJ5kLHd5iuMt8m5htYZPvXpUH7Vvh+8vLRdK&#10;iutesBB9pvjDF5Mltg7Qp37dxI52jnHPNELN3HVU0rG1481B9O1ES/bXmutpSNJowAdzYPIHOPem&#10;+HL4avpH2aMtPfebNHIDkorrn5s/99YzVefxTovxa0HT9RtpIxcPFJcm3jcBoo1PVxnKcetdtafD&#10;+w0czW8IZbXaGjELH5iepyOoOTV1KSnqiYVeWPKzzaHW9Qs/EO0zfvVUBFbgKf4gfXPtXfaXcw6i&#10;VvlDhbpPLlR2wN4PQVi+L9E0nQ9Hur1LoWMFjCJri6umCJGWbA59c9u9V/D37zT7iFpt7XSkRMB8&#10;qOw2qR7niuP2bgdftIzV0bd7Hp2m3qs4QrNGYGiJySWOBgdTz6etdxZ2Fxp2nWrXEOLhVGIhzjjv&#10;71l+EfhjHp1zBqmsQxiaIK6wE7yHwBvJ7dO2etdLq9yZGmYMphCALt5wan2TtzSOaddTapwd11Z8&#10;5fFjwtdXXjJtUsre4uHWAQCGOM4DEk5OeAMkZJrz34dwl/jr4OaW2jEWnXGw87mLA7QS2MZ+9wO1&#10;e2+PNZ0zTZka6t3maVhGcSEDBBXBweDznPtXORfDvQ9KltPG2l6hdwQ6cyXV3aySGVjHHyFjAxhs&#10;+vXNcSlyt2ep6enLyz2aOz8XadZTaJrkmleZJci9Nu15qism18/MsDtgknplTivMdV+Cs3jPQT4a&#10;h0+ex0/yi8z3En2qWabkxyfODtKsc5BGe9QfFf4m3Bjc614PlvrKQopEeqq1zbx9SfJAKA5x3zXN&#10;+FPH3iLxhqY0/wAG6xLaabGGM1qsmbhVDA4O/leDj5ePeun2jlHmSMFB01ZvU8r8T/sHeI7fVriL&#10;TLA2k1ukd6b62vVS3Rxn7m4BzJ8vI7Z614b4k+EevaRdXDzNHqXlSFJRKhMgfqRuAz69a/RmC0eA&#10;30XiTxV9qNtsklsrq4EjRKwyFaMcnj2rmNYvND8fX02tXF5ceF7CIIl5qqWqx7lXhY4mYZOVzxgn&#10;mu+njZ297W3fc5p4OMrq1vQ/NvT/AAnfXl1cztbTwASBIjCS/wAwz3xmupjEvhuxjF3dzlEUbIp7&#10;YAnP91sZwB/Kvq7/AIV7N8Rte1e7+G1rp+q6Wl0u+a/DQSrGwIbejAblU8jaBk9a8t8Y+DdI0m9u&#10;7fxTax2sgUMgltysZG7AK4xnp27etenHERqs8yeGlS21seH6xrMF2Ap00QQyyKYoy28uQeCfbvXR&#10;eFrnWYfEH9oXSx6n5IED/b0DRx45VUx9w5/iHeun074d+HvFWo3l1okUtuLazBe4+bYZGYg7CQcZ&#10;HQYNd/4J+CGpXUMsWnm1vbNWUokzABnPQBu5z2I61NeSUWorU6cNBN3kyhrniCR7ywSJ7jS7m/k8&#10;+W8uJfMMJPUOPLyyDjDK3evZvg54qvJZW0DWbxYWgYIlwgCx6iTjaSfu5wQOmeKwtX8NQar4e+xL&#10;E0V9bZCSR5DROy4Oc9B7DjiuN0+11HRZYdD8V2NzfyxBUtPEOlxl1cMMqHROQygqOR27V49PE8y5&#10;ZdPvPYrYR7p7/cfTd14dvrHXBcRX7MXCuSgGJUPDRnHAI/Ws/WtPg8PzCDUEa5jZzPHOvZc9WDdh&#10;XnvgL4r6pp9/F4b1HVB5zrIBLqO2KOWLBw/7zBBPTGevSvQbb45+GTDqB1LXLJY4bZmmgFmzrgYA&#10;RDj96W7AHqa7OVON2eQ+aMrHz98cPD2l674yiVnEVmwS4jdbfhnzgNkcsrcjjODXl2rfAebU9Xu7&#10;zTUaFLTDCCQNF5qE/Mqnnpz1r7Fg8S/BfVNF0zWdUvtKsdSYbLa21QlJ4GBz5ZhA/d7Qe4xz1NUf&#10;Ekmi6wshsfF/h+30W6VldLe4VyHJHCt26njPWtFOUIrkdhWpzbU0fGT+BJoL2O2ktCIGQODKQNrg&#10;fMCy54H60nhfwCPFUsjWulQtqGx59kZKFIxwHI9T15x9K99k+CsFtFG1vm8sPO2vdRXCSq/HGGU9&#10;cnBA59K1PC/w41r4d217qV1YC2ijly64Klo9oG+QDkHv1PFN1ppXW4vYxbXY+X774La34O1qacRI&#10;0M4xK7KMJuAODkHaMnr2x1q7e3GsafZzT6vbXIm09FK3AYmWI7QdoIyCDjHPHpX3xp/hPS/G+nTx&#10;meOZ7iEOjphy8bDaGGeNv19K87+Jfg/SPBui3013PZ6PZsuL67kA3MMhVOcMef8A9VXDFym/eWpl&#10;LDxjpBnz1a3uo2ejN460Y/2fBeGJZ57d/NZJBuaTdEDgk9wOmeOlfSvw3+K2meIbQW2vp/YurNPH&#10;FGlw4jinZlDKELAckMPlPIzivG/Cfwj/AOFy+E9Uu/B2qRqNKZpUuGWRIprhmCNJ5eASwTOGYDFW&#10;da+BniaDw3HpniDRoLzfAyHU4yyxISxZpSGb93xgq45JHAPSs63s5773+ZvT5k7eR9KnwboWuyuW&#10;jWSdGKrggbT3yOufau78FfDmx02B/KAMYOckZx64zXifwc+MGnrDpvhbxFa22meLLGLEjmNV+1xp&#10;8qzjHO9l2tzycmvpEandHSRJYabcTyBSyqdqgjHpnPP0rzZKV7M1ut0R6h4Y08r/AKtXbGAAQorz&#10;fV/Bdhd+IJNQuI9skJVU2qGYADJXP45rsNMt/F32q7/4SC1toLR41aB47iNnQnqrKPx71zkLRalq&#10;esPayfabZZuZYjhZJAqBhmuJxcXtY76ck473PNvEcGnyam6adE73UCS5uJlKrGCvz7T7jINSaVo6&#10;arpK6LJqusPJLETbrp6KlsFIBJMj8Z9SQcDpXQ2thLHDPObBomlEiyb+cRYyW46DbmvJvjP41u9G&#10;8PapJpmo+clrbG2svLyY7cylSMlgCDtK89MV1UYe0NJSsrHJfEy/8GeDxdaf/wAJdfeJJZFjia3g&#10;j3+Uu/lA5IaQnaQWC9K9D8FRapb+BbnxVdXMen+G7ebynnvIxAiL2bli+3BXnb+dfMXgs6ZozfaB&#10;cC61iWOe6nu5ogWmUKQwQDnHXHT1qD4h/HbS0+HUegaJq8g+2yl7+G3dnG1QdqPnqeeo44r05YNT&#10;agkcHt7JybPs7T/Hd7dwaO+lWI14ai5Fu2hXkV0SyjJJCtlQF5JI/WvR4Vub3y4td0y4gcgMFkjK&#10;uWz0yOo/Gvzz/Zb+On/CBNqmoQXcLzWlo7myulB89CRhAMdN208c17n8Rf2gNf8AEnijSrKJxodt&#10;a6gkDWuwziJ2UMkzxnJdSC3sMetclTBezqOC6CVbmjzO36n1ToGjxajovmrBEkP22ZY/M4CKshA5&#10;OT2Jrk5/gbYeINfub++FvBJt2o6bjKQSS2ckjGMY4zXimmftm6R4k8eLoY0xtD8NpCRHdWREkd3c&#10;bjukdDhkQnJGPmGea9O0f4tabYaDLrcuoG708I8hVCN2wNgnnHcdPcVEqTptKXUUG6ibiegeHPhb&#10;o3gllhsbkRwsV3LLGrq/bGD7cVNrXhuAykW8qJbxoSMRlFHbGAcc15He/tGaRbeGLfxGv2vyb8Ri&#10;ws4gkshLEABtucsOpUDitXW/ifb+GJLCTxFa3mrapqdwsWl6dHK0cSKcfPsGN7LyWzwOgxWUqbel&#10;zaKa1sdXF4Suby4t7a089I1jPmTLHiEJntzjNcdrXw4nS8t9I0PXfLuRLPeTRCRHMXmv95snjO44&#10;BrL8R/Ga7t9WXRZ9AijurOaNZby/+Vfs7jJKocqSucZwenFRah8Rdae5nii06wudHkxIXdY3Lj1K&#10;7cDJHGTTVNWsx6810dXL8LdN8Gadc3d5eKNUeMrl3H3m6hATk8ntWV8NbRPEvh6XWEj/ALP0prpb&#10;aKKaZi7JEADI3u2eBg44rxHx18U9GbWdMvNX0a4m1ESKmbI7NsWSjYAHLAEEYHUV1fhL9ojT7K+s&#10;vCHhjR7m6gGpJ5lxqYWSNIwEWQgMckKqZHueTWMsK2uY1VZL3b6nJftAQKvhjx3NCqT3DwqPKRPm&#10;ULJ/CT975SDWV+zXpRs/h9fzySbDdtGFjeVVD4bJIGCciuu8caxcfEVfEOowaXFBFcFZPs5ncPMc&#10;lSEZFAUEAEHOc+tef2XidPDOnG2s/CL2sOBHHYPPNcLGf4pFkPzHPXJzXbGjKeH9nHXX9DGUorEK&#10;pLsema9pV89v5j2+/Tgi73VsRZyQi7hy/A+lWdO1KF9JaLbHDFEP3YY8kY5wOw968u8TeMtU1PTr&#10;p7e7lNtHHGsdsnKRY6HH3u5FSPq95NGTPGSgcRpMmcL3LFGGMkcelYzoNRSubwqxk3c9U+HviSLV&#10;Ly4tUuN6xkBtuWBGegx16/pXuek286iFJ45HWQPy49PUdq+ZvhNqGs2OrLqP9meVpM8zRNqFxMp+&#10;Ve6KMAdeuK+j5PF2iounW8N1Z2spVXZpJ1OQeeM8np2FKFNx90xqyTfNY00uyDLb/ZwuPljEadj0&#10;JJ7Vt22rR6JYWUtxABujBZYwNrkgkgkivBviR+1z4K+FdnFYJcx67qckTP5FnjCE7imXzgc84yT7&#10;V594y/bt8DnwxCkVx5t+tpGqfuJJWMu0bl5AVRnqRmumNGpLSMW/kZvk+00vmXPi94G8AQeEvEWu&#10;CR9V1vUJLqd763lASzl/1kSkFudvyqRjoa+Ovh98TdX8N+K9K1PTNkV8c2lrL5LFfOlwFyQOQG5x&#10;324rqbz46aX4r0zxbNJJLNdXfmtb2LW+2KZ5Qqs3HTao+UU/9lq61HVfHXhbwxZ2E9zFd6jBExwW&#10;MMRYCWZsD+BSWGTgYr04U5Roz9rDXs9Ohy18RF1IKnPTv8z6h/4SqDwV8N7Gxi02TVLm9vhqE+pa&#10;khuJ58ZUueOTnIRMYX6DnzweNfD2k3k+s/EG2vtc1KZiYh5yxyQJkZG3BBCqDgKM9a91+OrRfALx&#10;hM+l6dZPYXtrBLppnmdnXy1MThl5PJJb5eCSc183abqkOm39rd63oobQpr6Q3axu0s0O8MQ0ZPIP&#10;J4HA7CvLoxjCNpbm1STq2lHZ6r/gjvht49svFXxZudGbUbrTPCuqSkRxp5MLLGQ2C0rruBYYXgjH&#10;JIzXpfi5fDlr4rsfCHhq80ew0SeJpZLW2uVuZDPDF8shdSd+4ZX5mrlvCul/C66nCZvtPtpJGFte&#10;woZSSH5MmQGLAdfoa9T8M6Z8G/AGpS+K9L1JfEerxOVh0+xt2iZgSxCnzAAqkscE9gMA1cnTc7w0&#10;0/pmKU4xtLVnLa1aaJ8IfBkmvXVwsrXc8Vra288Km3Ls+8snUuNqsCcn6VyOr/tM6zf6LDo/hPTo&#10;dUu9UvhbrDOnlG2Bx80YBIKhc8nnnpVD44+PNR+Ky6dpeoxWeiaVpJZ7HT7G58xo3bILyOwyWwcd&#10;MADgCvJbHwprGjX8Tadb20QhHmKXXdIzZBOXJ/i5Gf8Aaq1GnO0p6td9hOc4LlirL8T6lsLyLxmn&#10;h6wttEOlXWhTPEl1do+JAT+9ZI36OXAO5Rxt613eveK4vC2jzaldXh851SO5miiLM0KsRzljuwCz&#10;4x2Ar5E1Z/GM2r3KeHtcvVubxVubiygZpjDIwztyDkgsW9vUGpYPAnxF8htLF5NLZ3U6tsUKxUkH&#10;ez5Y/MeRg9c84rmUFZXkkaOTb0i2e9aR4zPi6O/W1vpUInJl+3KFeQqCQTyQd3HTgcD2rt9N+IMn&#10;grwnCurRWcXEkvn3D4+8Rtyqjk9x9K+XZfg1410++itP7euLOTZ5Sw29nEzYc7/mPmHPIBPGeKXU&#10;fhj8ULhLSO91m81eXzykVpFC0eOMht8nC7euB9KaoRk0lNW/ryHzyiruLOvvf2pL21kuYNJFpDp7&#10;xMl5JcszSblGFOM8ZyMEDNcBp/jvxBrWqXZSO3ht1nMbl2xGkaqGZsHBO0nhcc5NM0D4CeI9LWa6&#10;8QTy395DmVtPTcy+a4IQyypnHY4z+VeheH/2cNZtNGmubq2fxFqEVu11FparhGm/jYO5+bjjaSMm&#10;vRdGnR0jqcsak6mr0KK+Kre18Na1Luvpbi7eM2qWuxAWUgr+JJJCgVq+Nv2kr280Y6Rc6rPYXEB8&#10;yG0RBN5iKAyqZBypLZDLkYHQVyXgz4D+O/iXrkWm26XvhbTiDEZrwok8rEZKxjGPQZx04zxVjxp+&#10;zhp3gO1/tGG7177Isv2a7jmslZJHHXB4bHBx7ms/YU5fE9TWNacX7qOa8MfF+1Gss1vYiGW9vAfO&#10;tCUliYEFwFGcDGML7GvbPD/xL0SPwpPp0l8ktxJceVKNRUqkUeSQ3u2CTtHNfMvhX4b6/ea3PNbw&#10;agdLsrPdJLZ2YO0tnG8HlRk8t15rLT4rarZW7aYtnIDbMVuYQTJDIc/fffyGznkYHNdM8M5/w+go&#10;YhRV6h9Va0PDPi2KS9sNat5ra3JszfXM4REQcsyoTwc4GOc157b65beGx4h1C/uoreK7VbW2EWDu&#10;jTI5HXLE5rwqGa313UdsbWOmXsCPLPJHcevRQWGD6+1bHhXWNT8Q6lHaLbTXyRyELdTAsVI4DlQC&#10;CFHIIrSGGlTjboafWoN+Z7hpXh3VfG/hWCW0vW0e0jRrjEMZkudhOAHAxtTnlRzg9a+ofAWk3Wg+&#10;GRZvY3SIbDZcOXIklHkEgHBO1d3ARcBcEe9fCni6fx94D1zT5NA8QXmvabdmIXkWkwuE+RlfZIu3&#10;7p2qR2OOc17J8Mf2nPHXxT1fTvB9/olppeq3kZRrswSRtKgyxJGQVcnIBUYHNY1sPLlU1sJYhOfJ&#10;I9eVLO78f6xq8cSS6YPJsRDEpYMkUYjL8Y2kEHOOOat6v8W9H8E+ItXtZIZNQ0oSLPbwxMpNngIN&#10;rbj8oLhiBnDZ4rw/X/j/AKdbT3mkLPc2Uayy2BkSwkMUbxuc7H/iJIOevUGuf15/EPia5tINP0i9&#10;0hZwWaW7TdPeBiQrbGHQg5G4D2FYxotv39DqdSKXuu5b8f8Axzs9a1JdQt9VsplhtJ4fst5aqTvZ&#10;852g8HbgA5J4r5+1e+/tYXcb7XkmnSUJD8yYxnGR6k/pXr8f7PmnC48290XXCY2WOadJY4cPnClo&#10;znIz71R8RfAvUtCtIkbT77S7BssZryPDykDgqVGNv0ya9ahKENIs4606k1ax4xDo99cwtDE8lxhu&#10;LZI2Yj1PTnHpmt/QPCE0t0P7KRCd6jztQgD9hxszjrnNfUPwy1PSPC2g6dbafpltPIEaOeylQuJZ&#10;NuC6SY98kHPIr3LSfgJokHhTTtRWxhTVJ9qvBajCONxILA5JOD146U6mMjT0aMIYaU7OTPjTVvBO&#10;rano9vZxRafDK5xLb6fZbXY44LO2ceuBWR4b/Zm1m41KOZbcrcqd5O4njP8AP2r9AbX4TeQZCdLk&#10;fC4iWKEMyeuecVdsvDVjYaxa6Xc2dxp7zB83Fxt8sFe3BJ5HQnFcLx0krRR1/VqW8nc+ULH9mS9u&#10;om8+/NvNKxGDGQhA5OT2+tT2fwDstStEWH7Bq4hk2l43Lq0nGQwPYevSvs250rRLeZdLurlo5bnM&#10;Syo4BjJHULyCOxyMCvAm8b6d4B1XxBdaPaS+ILOO5Nul39kEqtwPNHmbgB820jj1rm+sTnrc6Ixp&#10;7JHA+HP2cPCVlq0k2pwmK6RjvtrYLGik9MnGSPcV0t78LPBupQXFs+n39osOUM1uW8vf2X1Jx2xT&#10;x408Za6ZTdaPpUN+kwfc0EjyIh+6o+YYA65IIzXdeB/DHiHSb281nxPrE0Ok6g0du9iYfLQLtZvN&#10;3c4BycnsPSspVZN3bOiChHZHlWh/AjwxazSX15JqTQKFEAS0kJZOwK45PbkVvaP8PfD2manLa2tv&#10;cWsSwl5ry+gxDEhJIDDOAffpxXomv6t4U8NPdnSPED+JGuAlxDp9pem4mLsCrJnO1QMZBOPpXJza&#10;l4Jisbu5a4mhQMINRjvrp/K8wHHlkgE5ySB157YrnlOU92dcOS3NFWPHvHng3xv4P8eW194ctdPS&#10;wYLJa6rBbthw65Uj5iNpHoMeor27Vfjxc+FfCCXGs6HqCuIVha6sIQEaXGDwxGyPlT9elMHjM/C3&#10;wtrV81lceKILRJLiS1ub1vMijYbo41G3AADAZPIHSuUs/FGseL/AFnPYeGLK1n1WFVSzmvpblZG3&#10;MTvVOiqNuN7AntRNNpSa0WhEeW7i+p5lYfGPUNT12HR/7EupDfzYl1SRTLJMhOVQru2BcjaeOlei&#10;/Hm31Qz22lDVo38PrEnkQ2yrHAHVcsZkzk5wV5I+6a39K+GXizT9VWLW7K1s9GkCG2fw9EQtkuzc&#10;/mRNuO0nI3Ak5PSuf1/RNC8T6jrWuJfeJbnNwum2aW2jSw+bKEO4RRhw8oUZYuVx8/BralVvNNbH&#10;FWo2i9TyDxdrN3cXOkrO1lbw2o3wPDbRxiGRVbauRgFe/eqkvx1FhuYXcV+0NsXeRi52FnG8kHrz&#10;wK6LXP2cdTu5QNf8U/2fbPIXt4r7BZkI+ZmwDtOPUk5yM1n2v7NGmabZ3N9a+MdCmsLmF4Ee6LQC&#10;TDDCjI+YhlPTn2r1JexaScjy4KrF6In+Hn7QaJ4sh1HU44NO0SNGW6nKedJ8/Rgf7ucYXrya9Df9&#10;oXwFqU97GurtI9mrOhaNhHc8keXEAD82PoKT4bfs3eH7SyafUdR0u7QHBENwP3eMYXYcMSKlOkeA&#10;PDOvGDTfD5u7iaB5ZLq+dY4njBCtt3Mv3i3UnGM158vZRk7XO2mqskdT8KNY0y5urjVdQ26VE8fk&#10;afaW7kunmqc7m/j6YLKflJxRN8S/CNjqd3aQMvmQWmxpYbkB1mBCKoTBYg7euTwazIfGPhbTPFej&#10;3DeHNPvfD1jFLDMmmTRn7IWxhmBfkAgn27Zq9468M/De2T+2fDumiO5uCjm8MLRWkQLAZVUbc0h3&#10;DBXgcmudSXNZmkqTe25c8P8Ajq/8SyxQ2kLOSgdvKRVErk/d2/wkADqMnFTS+J/DVvDp+nQmKfxH&#10;ciRorW0nTbGWO0A9QMEc55615FqGriTUNUXSfGVn4OnfAuLS2jE6ysMqJFYIswbGAQc9a4C7tdD1&#10;a9W0tns9eMEr4vIYp7SaT5eQARkFjjBbPIz3rePJfV2MXGSVrH05LoNxpgljinht545laW50+5ZY&#10;2nAwxzGOducc561veAfAB8ReLHu9aS01KNoVP2i+kMzccEqr+mcDgda+afDF3ouna/DpOieLtY8N&#10;atcxeSYdes5JYQ552l1YjPHdRmvY7fxxqngfULYx/ETwZBf2h8iS21hZY4ZwwBLiJVDM+RgYIGK0&#10;38zBuSVk7HpnjrwtJ8P/ABhpVraxz6n4Z1SJ7dtOgRWk86U5l4BBAYJk44HPFSa34W8S6B4Yt0sN&#10;Pt5Y1V5kS9mVZYY/vLGcg5fCt069TXnur/FefxRrlne/8JRc3c9osl3a2+kaSLaJ5NrKGLT5d1XJ&#10;A6dea8x8TeLb74k+KbOe+ttd8Xx29rHEZNQ1YaesMjfdG22wASN3L7s+lUmpO97WDkkraHdeAfB8&#10;MXw0v9fsNVluDr0Rc21pFhYImLBnLsCxJckH6dqy/F0V74D+Inh7S3uy0M3h9FlFlJyNsrAY7ZG/&#10;tzXfaVZJp2gWVhHNq1kszNp0qWs8ckECN8wTMrKSfmBOMdMgYryT4pzaP4Y8dq3iPx29m1lEYovs&#10;GmDzoDGoOD87EnBU7gu3PrWUZe0lJPzN5Jxii38SNAu9Sg0yGSeSysbfVo8GUcSRFCdrHgnLAke9&#10;Ynxj1Cy8MWOlzvfxrFqMM4ZZz98GMbVKsckAnjjqKy7rw5pPj7wjC2q+N/GEOhXEyz2tpNNam6uH&#10;JwCqLEZCuCSMkAZNcrb/AAn+HOgSam2oaPrl41mGks2utSaZrsISDkRwnYcjO0n8a3hGFkpPVdkY&#10;Tcr3it/M9N8J6RoWofDPT9HsfGWn3GqmOFbaZJWE9vOSNsSRDl5Mg4UsFHXmuE8Y6O/hjUY91/dT&#10;3ckr/bbSeJRK/myYO5R0PAJHqRXZ/By+0t/B1tdx+DNK8Hap9vEhkvYJHLxqWAf95n7oJPyjIOPW&#10;uM+JV54X1jxZrVsCbuO7fdBdWKvbxqoYEExvzuyOW9zwKwp1lRnJSehr7N1KaklqQeHPhj471O4u&#10;2XRWOm6Ygu7pJSN4gjcD5ivzZAzXrJ0vULsmeysZls5fngH2rGIzyvBHHGK5vR/i5py6Wmk3XhX7&#10;XbRkLNcLq86mYhTgueQc5JOQRUsXxS8ORRIg8LBAqgBT4mY49s7K56mOpze5pSwzim7HunjL48eI&#10;PA2ueFtKu9D/ALS8JeIZLaGDVrSXM1pdSAxmFof+WqhlDbuCN3fAqPx54p8O+GdOufH19PNY63om&#10;83M8kLKsio4DwIgAJJxjnnOK8f134m+IdA8Wz6VdtaRXGiXCXUMCSRyrg4YTJgnb8wYbeo7itW5+&#10;NHhPxfpGsafruuXmga0jC1uLRmKLcbl3K2SNrI3vznGa6YcySi1p1MZuLbqQep9RzeM7HX7W1msb&#10;63nhngjuIy7fOUcblye2c1xfjTbrEdwNPIhMcm945j+6bjv3/KvnP4Ga3cad4H0++Um8SANZyea4&#10;bYsbFUBIPoPpXqi+MmuZ4oPsc6jBPmpCzog7ksMgD64rVe5K3YmUOaPMup5F4j8GHV/jlpS3cQaK&#10;6tA3nL86kx54z3XDYwRXtOnfCx/D2j6hNod7c6X9tTy/tdouRGM7sKDnHYZHNY0l/p1v8RPDd0by&#10;GSJGeJmQgqAy52k9OTg17088dnp8M4CwxuuxihwFOa2q2kkZQbitDyfw38VrrQb+LS9Zf7Cm0Ry6&#10;tLK0tvIwGC7PjcjEDo4x6EV2K+PvDvia1uZLDWbRQsohfzSo81iMhFJ4bOOgNXLnw7Yam09y9mko&#10;mQBmZQrN3z05OTXnvjr9mrTtbtmvdKun067lKF4FxFGwT5u3fPfrXFOCSudcKnM7dTW8U/CC/tZI&#10;/wCyp2kichZdJlUPFOp+8DkE49Mc9e1M1Pxfp/hyxjtvEM8Fj9qJtxpmtMIWlk6eXDIflZscBTgn&#10;615nrPwb8f6Wkdzo/ivXLC2vHxJDZ6lI8cQI5ILNlPTjp2Ndd4L8AXtr4Y1PT768uvE8twFH2DxE&#10;/wBttWPJbhskEgkZBz71CpJq7dzr9u4M8s+KnwttvEYv5vC7peeRcpLe2bsvmLNgAAsc4ULk7R61&#10;zVjqX/CMX+myXUMtpKituaOI/ICCAWIGMkj8O9db4q+E2r2NtqFtZaXZ+EI4WWZE8PXTzwSgKBho&#10;XCknA6bsg9DXmd94/wBe8H6SbfUdIvLsTp+4u7/S8Kc5CsuCeCD6nr1rdQny8idzaFejJ8+x2Nr4&#10;/ZU0iK5vpJbUSrcrG7GQySeYBFk9Fxgnr2FenXuqWmu6bJPaSJDcwKAFlcFXyexPJOCa+GdQ8a6q&#10;msW82k211aBGAezuJCUdlYHIRxlQfxr1XTvia1pZpbXKx5Dgq8Y+Q88kHHIx1NKpRlC0kRCpTrXX&#10;Y96ufCH23y5W3PZz4G6SLajMepB6Z46ivHvHXwa0s6lHLE19Zm2mYbg/7p3IyflBwQADXoXhj4if&#10;aFiQavc2mnFgy28SB7YqAT9T83fGBWenxitbrUr7TNUt45RK25JBtbYjHdzt4JxjkHpWcKsk3ZEz&#10;oc27PLb3wHf6WoijU3WlTErFeyZI2lt3AXG04x161u6Ba3nhG/N9p+r3Onx2iib7U7bACvPyED5s&#10;5wQeCK9G0/4ieGtNt7ovBNNZXb7rb/R3Do2MNu2jaq46YzWpB4o8H6VZahJe3MT6LEFluCU8wIhw&#10;pcJjOMnOMdM1jVi6myHTiqb1H+JPFXh3xn4dt/Fmg/ZrDxJDOG1HTw7qXcf8vETBdvUZyPxqfw/8&#10;a77S3Nnr0jyWBjdU1m0AmeIM+4CdRgy55+ZTuA3da2tX+DB1TSrfV/h/cLJpsaxzxwLIGWZlZmBi&#10;x0U8f4V88+K/iRp9tq6W3i/w5eaRcWxlZfssBYv143AjA3AE5BxzjGa1w05wly8tzlxCg09T7Llk&#10;0LX/AAdp+oDxhoWnHUI1ifVHuFe3aQceUdxBUjsWPfpVTT/G1p4f1W50qAXWoGwJ86OGPzwAAMup&#10;XgofbNfA2p/tBaNMtxFpvh66vNRuXUsht0jhkAXbuJPIGQcAj3zXLaP+0RrNjdgpZ2o1SNmje7eR&#10;xdJySQjhhtHPYV7nsptNtHiqUL2TP0i1v4syB40trCZpLkZiSUxwjb/ebLcDBzk+9aWpWs6+HbYX&#10;F1b6rNd5VIbM+cGYgnbnHzdOo/Ovg/Tv2nE1pP8AieWV7PqEqtGLo3XmRyAqqFXDKTghRzjgk+td&#10;na/E/wAIW9t4dWXUb/w81rfb7qzt9/2b7OY2w3BwCzkLgDjrxXJUurJo6IU1bRn1N4V8L6p4Y0TV&#10;m1fRxaW9zPHdWMUMitMCVKyAqGO1cBT9SaSR7W9lmCsH+RhlYzEUYD06kZrxPSviloGraOb7w94i&#10;1Bby3aJVjv3AVm5ypBkK7evJwT2FbWo/Gq9sVhkurRdWsi0eb7TJvMjU7clcevfZnJxWSs90acrX&#10;U+jPDcMMMDCaSTfKEnaZmZlPy5Bz+fGK4Lxx4rn8OalpMkE4tLczRx/aGKMXdicDafTHTjqK1fhL&#10;8UdD+IV4DbTrILO2JvVWPCB0GBEwJyGIYHgEV6zNoWkaXa22pHRYJ9QuIFDSyQK0kaD5liU4OAGJ&#10;4FZJa2CU+TVnB2ug3elXEOs6nb2tvM4kmltI5MmIHiPeQMHPUgDg/nXmXiyGefxJfJdQyZadxH/d&#10;wRwc9l9Oa9ls5NSfxBcrL5txFIiyxxyp8uDn5fbkYz+lc/448Fx31/AfsP2TzeZpY5DtBPRVz0Pv&#10;xROnzaBTrcsrs8VvtMvrKELBFvJjLLGGGAPqeM+1Zfg3wnJFrmJ4W89R8kr4AIJ5XNez6x4Enhih&#10;NrG9zGsio0TEh448gbhgkErjmnXPh238GRTNIsdySrKWb5gw7EDufcV5kqUm7HqwrQ3Oe+K3hqO/&#10;0Ky0Wa9a1sZFEt2YnK5jH8JIOcH079K+PPjKtqr36ac6/ZMrHb9CFVeADjvzkCvoLxPqVzq6axqU&#10;t9HMBbNFGpJZVblQpXvjINcN8Nvhjp3xV+IVh4X1i5vraxNjdam76aiLMwh8tVA3qygEuCTjpXoY&#10;emoO/Y4sTNyg0dB8Hb0W174Rs44DFYWuoWVtLHPFtkMg6lRnJGTnnrX0jprRRXlzKqlbiAuv2QuN&#10;7Ljgbh19+vNZ9h8EfAngcWtza+G5p9R09N9vealfTzSb4yzCQliFJyfT8KuQXB1zUYpiDDJKQ5JH&#10;C5/ujt/hWmjldHO7uNmeWfGtkHxV8ACV3CO1zAY1BIJKAgfhtb8q970q2TT/AA7AscMk00i4Qhgh&#10;LEcYzXzX+0fZxQeNfh9qMDhTaayEkH8BkeNsIT34Bzj1Ne36nrt42k2sitBBJC25HLZVuygZHGaK&#10;rslYKabVvMb4I8TXXh74oS6bcyi8e60iSO7liHC3EfzoufXbv/Ol8ZTTa14OjsLm3Eqypud5U3zR&#10;j+E56k4OOa4Dw74V8TeLPiDpuo2jXNtLbXDNLch2W3kUYKhiOMcnjHNdvrV/Z6LbRaReSXEFwkO5&#10;5XOzJySSG6txgcVwKrdNs7JUrSVtz48+JMGlXniuKLTbd7dbJBaxQONgzzlvQkg9as/DWzk06/me&#10;yuXkigQgsSQPvZ4wf5V6b47+H9hqq/2vY3Ft+5be4kzluc4YevtTfBnwzurOae7MsX2SeHeu1sBm&#10;x6DpXQqydKyJVJqrzM9Ah8X3NvZ2kNxLunCIkockkehBIwD7VY1XxEbOGRnhVBHiYNjcM4PUelYG&#10;l6a0bjDb5ChI6sNw7gH+tO8eeMbDw9pshdo5NRuIh5VoIizbe7MB0UdcnqelZq7Nmki/oPiW3v7e&#10;1s3KzzsgX7TEN4EmOOfXpxzXcw2Et1ozpeSiOOKTNqo6qo6sT6k88V8zaXNfSQWshvb6DUATGskM&#10;20gbvbA5r1X4Tya/p631pNqNvqwkkBNpfzM7R7eRtZeQCWGQaXu3sbSpSUeZM9U0vThcW8CTkYzt&#10;3ICpVD2PvWb4ngTSrOSF7ZriCNt6xbdxJzjK++PSsy98aX2g3yi/tjFbE7jJZN5kY55JBAbH0Fd7&#10;oviOw8QaM1xbSW+oWgGZWQ7yF4HI7HP4102jKxwe9HUwk0/SVhju1ieF3QMiGU8oVPTOcD2rz342&#10;wtpfw21G9hhhNzaTW8tl8oZZZTcRhCO5Iz3r0ltIs5dQF5aRAXVwvkRTOxwoJzgL06Z7Vy/x1so4&#10;fg3rHlIJXhktyUX+8LlPyPXp6VcUrozk2tbmhe+Ao/iR4Gu9H1vULmyu7vyZInspAFhkiKtG2CCC&#10;QyjPQkGvJ9F+Jd/4H0TXPDviiC/v9Q0y9Swnlsg0q727Ij4bbsZWGM5Br3rwrNDdqYWjIMS+WsYb&#10;5exJB9eMZrxb9qLQdR0jxJoXjDTmEJun/s+5uRwVlzugLHPJADpnGRkCk1pY1hK07PqYWmabpWpX&#10;19LZ6ul5exBhDbJKPOkw33jD1U8HnGPet/w8kllq1pcyvcx+U3zROcocfwY79SCPeqGuX9h4y8PX&#10;2tXfhs211BatJHeGNUnSVVHMbABwAc8g15f4A+JOttbTzwX2oTOcFVukjuoY29PnG75uQSDwR3rg&#10;lRt76PRhU5/caO38StrfwtvZ4/DUVwV065N/bB3O2WwmJdEcZ+cLkocfdKCvTPCP7UvgfxBoUT6p&#10;qkXhm7uG8mW3ucsVlx2YAjbgdT615NYeJPE2reM7zxDq11Zalaaoq6NFa3QW3a0KsWjhjByCp5PY&#10;knHNeY/Fv4ct4G1i9s7NJFt/JSZEyCNz/wAOQBjByM1ulGTs+pm4txs+h9SfEb4Mrrw1ZdLmjmm1&#10;HTgyX0kYnePaweJoWP8Aq9zbcleoFeceLNI03w/pdnrdnFqzNZANqVtqF0jSWW4BX2N8vnK2Mjuv&#10;Q1S/Y48RalLq3iWw1LVrm5vbLSraHTLW8l3xpbhpHkCA9fmYc9gcCuu+NPjHR/hN4butckRr68QY&#10;jspnJF1Ox+VGP93Jz9BWTjKM+RO5pB+zjzbf11POtQg8I/EqRH1Hw5qR1beEPnK9swccxssjY6Dq&#10;B+NcrqPwH/4R/wAXafqNnrcWk3VttRBb2Elw8MsjfIxlT5S2QR/wLrkZrL8T/tC+NPH1hpH/AAk/&#10;iqCzhRxc6Zp8SAQKqoELGVQHx1G1iTzXb+APjfJ4jsdTsY9S0ia6G4rDf3SwQQEL+6YSOpyC2TuI&#10;+UitakqkFaN7bDpxp1bTmlf1/pnR6D488aeEvEc3lXmr3+mWMkava3KHZewBirOUJztQyu543Ejn&#10;IAr1rx/+1F4ctvBVxaXGlqNTuLk2um2GqoQb0AL/AKSAqny1znbnB718jaj4q1Q3t7pMutJqth9p&#10;W/vn026S8t0mIywEuMEED7innsK9JvE1FIFup01lbV7Au89q0c8q5K7XEroFhBGAMnPPA6VglOnZ&#10;TNZU6Vb3l0O/8JfEvU9X1S/tj4b1GxEcRib7RMkUaZjGDG8hB4ORxng1DZyQad4A8dRxLHc22oXW&#10;6xsppGt0FuMM7Fy3QSFySMg+9eaeIvizPNbaba2mrRT6SVW3n0+5zqFwqB2JdpHGI2bAPcdOleRe&#10;JfHXjP4patB4c0iCQ6bDdq8EV3EiNGm3aXBC5wB82AcCt44eVV9kc9SpCnHz8jqF8OwQTWMGp6Dc&#10;X8WnSvPe3WmMtsJ4XXIQbwWbaMZfAJHAya8u1bwPo6eIGububz4WYvDaxDEcOQH8vcQMsM8njkV7&#10;F4uSDQ/B8WkaFaTQyQypdapeeY26/mVGXzCTk7QCQFzjqcZNeHX0Uau9x55nNyUj2sdwjXdztUdG&#10;OOTXTTk4XUWc1VRaV1ct2+itrmqQLYzra2twGjk2ScR49SR0IHOD2rc1W4n+E3jey/sLUry6/c7F&#10;MKLN5hIGEAPGGyR/eGDVD+2JNNt7iKxMcUMb7AhRWOB1wP4e/A4rjtDj/tP4seHo5tQmtXjuzcvN&#10;GSWj2DcoyeOTxk+taQftrqfwpO551WXI04b3XyPRrK71ZPBcL68ivPvkc2NxECluHbICtnKtjJO3&#10;tivV/hdDp0XhtlhvX0zWJCdRg+yyB/shxtUop5kjK/eQ89a4vxAbfW5JIZAiOpYxx/KnmHHAAxwS&#10;SOf8K5HRNde/1+1vLa1uIdRti8flDJO4DCqOpxjIIxg5rx6l53cFy/1oenTlytKep6vbeOtE8RyL&#10;FrlpaXlhNIQL7S/3MqSY/jVjxz3xWlo/hcatexNa2s8k9sXWaPyFlaSQsVQtnPJyDjp19K8a1G40&#10;XS9Uu5YdOZ7q8Dwxsw/1WVDK20nqRx/KvZPgp4vm8ZwT6Nq1it7cKB9hvPOFpcwkHDJCcfOcqreW&#10;eBnIKnrpGtUgr7rzI9nCcrbM9G8PeG/FNtaaraT38Nvp+VAtre1SMnA5DDgMevAHGaf4Z8DeMfD9&#10;41wmpC5sQWEdrJueJVP8Kk/Mp9cZHpipfF3xz1fQ9OLXWjjxBqVvMIWjBRBtQ5dnKZIwM9Rhsda9&#10;T0j4paTLo9vfX9za2UpjVlhMiL8xXIXBOSfcZFYTcZrnTsdUIzj7trnjOvaM/h7U2gu4Z4ZZrhHN&#10;qxPl2/zA/L0JySp5HPavQL+x0jUoAt/GsqGAbdkmzPuMYwQeOTxXlHxU+IQ+J3xKNh4XnSzEMM7N&#10;qHlCX+0LhSplROOmAEXOOATVyw1nULdHsNS028sLh2jSJ7mQNF5jsfl27twPOe49xXfHm5U3uckk&#10;rnW+JPBejNYNBp8JuVcGUi5cHfjH8XUH3rzP4qayml6beWV3qccVhb2RWKymkDNGDkfu8YwxOPc8&#10;ZrpNZ+IsPhTSZ3utRsra0tUZFuSjrEG+6FIbOXJIwACTXI6FB/wsq8bVvEFrOdHsp/NtLXAErMcY&#10;DIF3BmzkLkbAckZxQm4e/PZBGHtPcjuct4J8MmVvD11PNFoAtD5jPf3DBYljwSkSJy7SL6k8npXo&#10;vxR8aQeOfiXolzoGnXeoDw5bBYLq4UqjxnljIrjjD7cdDgYNVvjDH/wjnibQ4dOuoLCA6RdXESQW&#10;ymGS5DAxoBJ855wpkHPtit+71rVdf+HL6doms6aNVv737ZeTTrGIYoREAyKm0eZgnO4njB4rllOd&#10;RqqvP/I3cIw9wpwfFOw8aWzxOh0XxNZv5JR3Jt9UJ3ONygZRtoIWQNj+E8cV0PgP4vJrzLrSpCJs&#10;mPULcSfPGxUp2+Y4C4KjofWvH/jk2n+GZtD8RnVodI1MwraSXdgVYXbMjESmAfwgAD0JYfSuYi8S&#10;eEra8nk0WEi1vWWa+j85jE+8fvN5yTu3YOVAq4Kyv3MZu75X0PreWXXJNNuJNKuodPvrto4kdbJF&#10;EcYZGckjJdzgjHAFZHxP0DwXpfha70zxbqlidRupDLHFcxh7gBlGH29gcsTjjBrzjwZ4t1yA3F/Y&#10;3Cz21lEWgRbUtcQMqfvGaPBLwnuy+v4VxfjO+m8cXt5qGuWEl5dzurHUxl/KwMKFyBsGOi8Csp0F&#10;P3kVCo46HZ/Djw9D8O7O+17Q/EFwdOSJ4IoLQyTNp/8AF5SrzuVmZjHxnJYGvefh3dab4c0FPDek&#10;QvNeszuL24j8tHLEyO6t/Gcv09q+f/AXgCTT/EtrY6jGoi1WP93LJNiEkEABuflK9R69q3PGlx4o&#10;+Gena1NpsUGpWGktG2l3FteSS3qg4D+aGLBSp3FcDkcEiuW7k3qdXuqPvHsHjpF0zTG33FubYKs0&#10;krSFZGkOB8qDknLDHBr5w8T6lD4h8Rvb6zZz61bxqbe3sEddm8AfOxAPJJ4O05II6itTSvFMHxL1&#10;a4mvJZ7u5tkjuZio8nbAoOZFMjBiF6EDuuc4r0XwlHpOmSadpzRJNKQriSNvLlwT8iBckle5Y8km&#10;u2klT3Wpyzu9mcz4Z8CR6bbX39o2yTSarmQ2tqEjSMqNpw3A4IPHXjPGa2L3VP7IRrqWO9sojhVv&#10;UttpldR8kZ5O3nAGO/PNa3j7XbkKqSw/2db2uoP5TW+Hkl+bJA4BIx/CB6+lU9IhvdVQXepM8SKy&#10;MsEC7ZI1ByS7HIDsOu0cAcHJzXTe+pzWsdH4UtLi+0GfU0gWUOhFxBGxlfzQMMjtgAckZPIHNfLm&#10;s+HjomteJfPjiWGzvS10zbik+47tiqMlcBuMdcc19Ha/4i8QaLplx/wjkFnZQmNPMspAVikijO7a&#10;GJJVjk4bkk4BrF0T7DceAZ9UudDGpSaxungDZRZlJXc7OcEKnf3BHSijU9nJ36kzhdaHn/h/VNF8&#10;VhtPE0F2dOjDpHcIS7xkfej3ZGR0OK3LPwILHTHSKe6tHErG3tLdTIkRxxvIwFYjnt1rk/EXg6C7&#10;8cTw2v2SxkWJIEuJWZraEyfKszkfN5eeCRyOK7H9nJNU8O215pmvRPqub2a3mt5g0hjdWC7i/BAI&#10;HGexFaVIQlG9/kEJSeliC4+CeveP2lsdd1ya2tVAP2WZApkznlgB14Az9K8yvfgpqHw/1Fo9QtRJ&#10;YtOyR3ikFdvVVJ7HHHvX3z4ek8M3drKbRcyxAJJZMAZEI45J+v8AWuY+I8PhfQ7ZLXVraUQX6ssL&#10;RtHMrMMdF3BupHzYIrk5bLlWxWrlfqfDniC2udH0q5nFkb62adYXn5xblvuyMB1UHGfrUGneH9R+&#10;wG6Oq31ncQSbxcWztE6SE5ZQMY2E84II4z3r6J/si10JbiKeV7zR3Ty5HuIVyUk+UKwBO7kAZHtm&#10;uFsdKuoPCtqbyRoYGn8l1kiG4puAjJzycjPNZTpOEbw3Nk9fePJ9Tj8ZSXF/PpOkPrKKGM9zYBRv&#10;QEKSykEMwJ6L6VF4cs7bxL4buo4JFuphIC7KChRQcMCDyCPTFfTPg7wz/wAI5pk8VrI1vdSTM8aS&#10;LuCLk7QB37k9+a5nx94D8I+Ibx9b1CW48Oarpys9zqNipjLHb1YrgEZ555rDnVrSjbzX9fl+JpC6&#10;d738jxm2+H0l1PFb2xSKQtsWWIblMefy3DvXVW3g/UPDF1a3YEou4cqlxGoK7enGeoIPNTXV7qvw&#10;5W2m8TTJq/h+7BH2qAATxoQCs0bLw+4Edga7WHx34U1zw3JdpqlpPaxRmZFTf5hKgDJTgq3bBxSa&#10;k9V95vFwZweo6s2nLtbRNP1KVA/mI0ZQtuGMvg447AeteYvpkF3JNHfWWIjEy24jwgSQ/dyccj61&#10;7P8A2a+q6FFrEoFu97ccqRh0iGSAfc5B/Cqs3g2QW8LwQh5blgvlPk7sKxLEE9+OlXTq1KTu2aSi&#10;qmh4rrXhS7tNAhvmns3sdxgmFzceY5Yj+FFPygdzjtVn9nLxVceDvGGk6/p0xNzpd0IrllXcHgY7&#10;ZQVzzlSSCOQcEcivWv8AhDbC6887Al2yrI8QUfMoHJ56U/TPhJY2V5c3elf6Hdyqiw3ESZilkBYF&#10;XXjawwMfXrXcsbGpBwmtzL6rJTUk9DX+P9+dalurbRZbLR/Cklw89taHCiY/eMjsilnZic4Y98Yr&#10;yP4d6XDF8SPDVtPDDdzT3sO1EjO1eG2tz/tAdPTpXpVpo2raTKbLX7UxKhLRrIxCTcn5k+n14yK8&#10;98S2Fz4I8c6Hr0WoTmO0u8Q20rB8sQxZV54OGJGaypT1cPJmlajaKqdD761eyj8GeBYvEM1j9qg0&#10;3TGuxEoG9pY0Kx47gHdyB6+1fKGufC6Sz0u51vxvGqa3CElj0mwlz/Z+5y9w7NISvmv5in+LaG2j&#10;OK+ubHVLf4r/AAa8MrY3LqviGyVftEihfsoRQZTKP7yMMY7kivItc8NWfiC+fUtf1+Oz0yxJhlge&#10;RdupSyLLCrMF/hwpYDqSBRSm6Ujl5VUTu9jxzS/EMGp/Yb3XGiGl6afKsdOO7bHEWOMkkl2wT6AD&#10;OK39D1PRZfETHUldbN7k29vLAnmYj6o3y53AElevQdK8n1LSPDdx4PkF1qOpaZewzS+TI9t50J2g&#10;g4wwIyR6nG7oateDfC/iWTTbQWNnd3Fo6BRexwMLaBCu7eAADngmvV9la8r2OVS5nyyVzoPippNt&#10;deLGuvDFz4f1FFnNrKbxTF5rrjPkyA5GCAADkZBxW/o3wfv5rrSruNrfQ9avndoI76RGk+Xbv2lS&#10;MjBJx1rxHUtMn0TwnaaxLfQzTatOLezR4QHhiGTLKkY6Ekjkc8mvafAs+oePfB7jXtUntJtFEUls&#10;7Rq0NyJAI/vAF95XauAyjKg96qq3GndPQiCjz2Pomw8LXv8Awg17psFqLe+a1ZALaTjYSVLDPTHo&#10;2TzXi3jf4cS+HNNuxBba1p0cLxobi1kRkuGCjJKscggkjgc4OK5rx/4i8RWF63gnUtRl0i4Cie21&#10;fQLt8sgwQ/BBAAyCjZ5rjPEXgfxMdfN1D4q1+81CJ4hHqWv3oJkjJHzIP4Oo4PSuWnBbt2NZuSe2&#10;h9I/sxjWNa8VwyW7XeoaXb2k1vc319gGNmAEaBh1yf4TkgDmvfvid4Y0TxWumWuo6XpuqqqFxJew&#10;CWTcDxtznkGvBPg3+0LoXg17nwR4u1GDR9ciysmps8Zs73JADb0wEkGQpBAz1Ga9D8cePJLjQYfF&#10;Ona1YW+lwpGqzsFkeVtwJCtgquRgZ5PPSsXo9tx2bknfY5j4jfD7ULLwgda0zVbOxFzdw29tp3lG&#10;5gjXJ3Ru27Cb8YYgfLmvnq61XUPCuk3j33gbULGVEeaQWoEtvI5J2qsoIcDvnJzXqenfEnV/Ef8A&#10;wr/SpNEgi8y5nvGigZYxdmGby1Y7yu8MpDbh1wSBXq/i34ieEvBmsp/a1hBBpuoMsUM9rcJOksx5&#10;CiADfnAPOAOD9a3pwUVsZzm+p8dfD74qaJpuu6Re68LLRdV+zv5sks7afHvwHDF9pVuVAAIYcniv&#10;oXT/AI1eKfiTYwano2oQ2lotrKsF7bKLhGZWUr53yqGONwHl4xxuFeq3/wAIfB/j2/nm1TQ9J1Cx&#10;kURpAsQQkBQcqy5ODkZB9K8f+IX7J2mQw/2b4BubjwyzTm9WwjuJBKXjjwY0cSLhGAyRz0zROSvf&#10;Zig776mz8c/izor+F20DxBBdS297aRTmSGE+VPcKwYIGQ8PkZ6Y+le0/CHQJItAh1G6i8uSX95Yx&#10;SgM0EPbcQSCxyT9K+UD4FuJJLLQLzxEuoWtje+ZFqt7byDa5QFHQleVBUq27Dc7g1fRnw7+I9hou&#10;nyaJqUFnpGo7muP9DULBdRsQBNGF+Ug99vpk1xTrxbUX/wAA6HSmoNrY9tDLdW0pY7SU8tST0zXL&#10;a5qKaRbtbNDI8khAT5SQfU1saPdW2swO8c6TRHDK0TBhnuMj3qXVolmDyJE73CKAFP3SPQVtLWNz&#10;gg1GWp8/+P8Aw9c3+s2k6zMFkkGFdCuCp5IH/wBaqHxb0fU7b4VvZWTNDPqGo2tvLLAo3vCXzIM9&#10;vlBr1PxTpL6zcWzRTG3mhRm2FR19iazfEZNquiIys6R3JmkcksWKqzdO3/168eceVpntxqc8bHkv&#10;iGPU7DRII59NOo6tqU5MTmHHkRZ+YsRye2AaxLv4IP4d8Oz6x+8h8UQ5k068tJPJuI5mPysCOoHc&#10;Hg9xXrE+tM3ju9eW1lu5YJRFGQcInGSPzrhdZsNT8f6osuqXM9mFuSjGPI4VvlAA7YrmjNxjZM9C&#10;yno0eaWunfEjw1Nqet63o2l6ql3t+0ahKI7G5eXZhcuQ6yLnkgKGPTNdz4c8fRX/AIBtH+KHh63u&#10;7ewZfLmeHy7QMRgMzKPlIAwcjvwTT/Gdrb+N9Uso2XU20mwcCCGFyTKwbhjjpXV/8IWuqyxQ6uFY&#10;7hKtmM5iiGcBgeMnNXKvdJ21IjRcdGzI8Q2eqfFDTbTRvBGsaNofhi6SIXV34ckZ5c5IwJVb5VVc&#10;E8AlhXgv7R3iCK/1G18K2WrXmtWum2zC51K6m81rmRRtyD6YA49TWp8UPhnN4Mvpl8I6hf6VNmWe&#10;91fTpWtysTZPlsqYBAHGDXzfZvfXt1aR29w/lTBI3lliAZix+b9O9e3g4c37y+iPIxcuT3Lbn1z8&#10;GZU8LeBYLS3iQfbJ4vNVkDLKgQ5UgjoT1rtfC/h8eZOthfnRFfIRBF+5X3HXp1BB61xHh6zfT9L0&#10;2OMuVaPeq7TzwMmvQ/C819butvNbz29uylomUCQN69+PxrGU5SfMaxpqKsiz8SfAXiPRLG2vdDs7&#10;LXQFT7TC8Xk+dwSWyOr9w3Ga8ss/jDDbERweHdZkNlHIllZ+Shi+0vlQWw25wW6kBm4GBX06PHku&#10;k2NsTaPNGVLl3BGAF4GB27ZPetTwrrngm9MFxb2kVtcRSpMS8BHluTxzjAOSazUIzfvIt16tOFlq&#10;j88Pj/o3jXxvrimx8N6ppVoiJCl7NaXPnSlQNyriMEfMx4Jya8t0D4XXlrrcSXNyZ72Jv9Vibz1J&#10;7BWXKn6474r9qPta3t1cR3GyW3YDbHIARn15rk7/AMK+GRq7apeaVp8YtwAkrWybmPb5h17dR3r2&#10;lX5YcsVoeHGTc+ea1Pyk1j+1/Ccg1FWe7liVxDDdw+YCo4UAsM8AngmsPRviVoGrySp4o0s2pYAr&#10;dWodET03Ig/nnNfox8R/gZ4U1G+aTQ9YsdMurxlnXTrqLdGwx0BU5UcntgZ6cV4t8Qvg1ofhgbdY&#10;8LC3jkI2XkIWSE55O2ReMk9mxWca1NfEnfyO1QlUadN28mfOvhPVPhZJs1LVfE88en2M7mz0WKQx&#10;SzyqAQ+8EbVzjHQ1Nc/Ga4kuo7Twp4r1mdSVE+L6WSGPnJB8w4fiu38O/s8af4t8QRXsvg9ovBkM&#10;rpP4i0yRZIhICB88XDouWO4jIGO9ezWv7PXgTwncW8ET2iG5g2mVnEoEWeCFC8Fu+cVpUq0o92/k&#10;KnTnN62+Vzw7w3+0L4x8Pl49G1jQJRCvlNNPYqEjiBzlyrBQw5APueKsax8Qbjx9Y/b9agtPEenS&#10;XS3csUKS2se9UKhVLAllCsO+PpXeeKP2efCeoyyWWnw6LpKRlZEMd2VQsCSGKDrnB46Z71n+OvhX&#10;4s1dE0Lwzq+hzTxWwL7kKGND1UNgru2jOAc4FYqpTduXT8PyNXSkm+b+vvOx+BvxNk8PRXHhtdHh&#10;8JacZIb67EsbytLAcgrAMDdITtOcFcA96988fX2mS+C7/T5NSksbee0MjPI+0QxHPLsRgAg9D0PT&#10;nFfOOg/ATX/DXwr1CG/1+61LUgyS20QcXEMe3LBUB5C5PQHnFeEfGH49anqKW/h2/wDEF7DHbIWu&#10;NJuzLlZcbTtRwS2SNw3MQN5AArnjT9vUaplTiqUVOWh9Uar8J1sJ9N+IVl4ga2KxxzpbtAHa7sgC&#10;clsZUkEEN2XFem+FP2gdPk1TStO1/wAPah4Xu76FroNeOht1QZ+bedpYEAE8cZFflt4i/aC8ZzWN&#10;ja6ZcS6VZ2lqthG8bssjxDqME8Fhwfp2rhfE/jnWvFGrNca3f3+oyqSYxf3DTeWDjIXcTtHA4GBw&#10;K9Cnl9SWs2cdXE0nstfwP2X1/wDaL+HWmo2ox63bXsHkyIBbBnkd0cKQF/H7x4rN+Gvxd8LePvAV&#10;34rglbRbCW9ktCNTdIX3LhcLgjcG/hI61+M3nm4VcZDZzkMcY9MV1nhj4jap4dgj08uLrShcrcmy&#10;uzmMyDIBBHK8HqPaiplunuvUiniYrQ/Sjxp8Q/D+ktdPpd7fX+q3V0NPlhJdks4wPnLr64YEAg5G&#10;fSvjT4map4z13xBev4fvtQuxdMGn0+G2DxOkY8tJHTAGAAMDtgGofCXxv0KytLhZ9Ov4dRlaSbd9&#10;t3wh2GMgMM9PXB9xXuPwa1yy8KaYniTWbwxXU5WQRiMNHMrEFQu08gYAOeeeawgvqacmrs9Czxdo&#10;Rdj4x8YWvjK3gXTtRu7jyraRpTBs2NE7DBJ7jK474xXDCx1FWKKrMAcAY4FfofqPw00n4lfbtWv9&#10;VjXxBOWnl2RkW829iwjzj5MAgKMdq8q1T4H3kN7JGPB+qRBWKeb8hRuRgghuc5r1KWYRcLpI4Z4K&#10;cZ8rdmfJYs722ZJBE8LjkOhP9K6bQdX8RSXZxfXO2ZfKfzCXyhOe/vk19JH9nS7mu0h/4R2YSFCY&#10;gxOI/wDfC5z+ddrpP7K+uyWQafTIpYgCqwwS+WwPbf8AKf0rOrmFOS2BYKaerPl2DV30LUYJLmJt&#10;8/7lJLWPJBB5IHc+uOa9K8XeL7qbSLaxg8NaxqqJahJLmaTyoWd/nYtGBnCtjAJ7c11Pi34N6hp/&#10;iObS5zpuoI9u8lnYwRtI1s6jJAOAc5U7j1rzTxTfah4K0KNBb3ZeaJTctcxs9oy9BiQAkMODn0Fc&#10;kZxxEopK7BqWHUtbI9P+Fn7Wlt4Gv/D0OtaMfK0jDWyW/lgQnbsL9Ml+ozkdTXaeKP2i/AvxC+LG&#10;leILnWpNN0i2tGTY6P5lu7MMlRzjgE8etfD3iTUpfEDoLWNY0jYl5UJJJPU+uKij8OasMIfNKdCy&#10;Dp+Ndf1CmlzOVr9DnWOm3bc/Rfwx8b/grc+Iru91PxZqF4Z3GyS6DsixgfxZ5689zXsWqftJ/s93&#10;miR2Y8SaZfkxbgLayl3KMZ2n5RhvY1+TMXhTW/spaFJGTIGTESC3pn16GtTSfAvim6tPtNnZS3Ox&#10;gJZlQ7Y89ASe55wOvFZvC00vdmivaym02mfT3xD+PfhGfxjI/h/w1HqWmRP+6MszRF8Z+bBBxjPF&#10;YN/8WdM1WD7NFo0GlWjufMNrOFlbLDdubA3cZ7Dp7188avZ6kLhY5kfzEI3LBwc/Uc5qb/hHdWv5&#10;USFZFLHJjBO7t3PT86xWEWj5tSpYiSvG1z7U+EvjXQovDy2Itb67aQgbEnUBMMNmTngkgZ9BW/8A&#10;E3xd4B8JaNG3iTV4tHkWR7hNL0u4+0S3ILnCSMPuYAPTPU818Rw+BPFF4DDp8d3IwYRsLZ8lv9nj&#10;qcVyGqeF77S7yWO+tZ0nQlXSbPysDzn0rqoYfpKRzVMTJaqJ3/ib9o/XLyHUNL08w2OiTXTyRWgQ&#10;ZCbuFz6Adz171S8OfH3U7Btl1bR3UGV8zyvkLhSCBn049KwPC3wxv/EV/BFFbPI0sgRUUE5J7D8K&#10;+nvDX7JcFjodpfag8MEszKBDsBzzgnJ9O9b1oYanG0kRRniKkrxZ4H4s+Pmv+IJQ9tazW+nx/JDa&#10;lyFiQgcDbgduvWuem8VeJvGR8wPIZlAG9XcyKoHC7/T6mvvr4b/soeGLhnfUtM+1PtIWZxiNhnGc&#10;cV7Hafs2+DdB0+SWGxsdMhVSBM0floSRz8zEZ6dq8t4rDUn+7p6neqNeb/eVD8qvD/wc1jxJqPEN&#10;1JE5yXkUtnHv9TXtWhfsiyw2cVzrDLHarIp+zFC8kufp2r6v+J2qfD/4LzeH9FQR3mq6r/pIWJgy&#10;wwKud5JPfjaO+c1XuPilYeMdIvY/CukSa7fWOyS4gur/AMuOKNsgyMFUAqpxnHTIrjxGY4iXwuyP&#10;Rw+Aw71kr/M8jtf2b/C1g0d7BawytAqbWntHKqoPzDAIBIHYnmvsP4H/AA80DwZcw3uk6XCL+5gP&#10;2e/hsfIHlkLleRxnOTzz0HSvFvD/AMDvHPxm8WaMX8QW3hrwBpNwlzfw2G9pNQmBDG3X1A5DNnAB&#10;xjPT6T8YePLHwJ4k0Hw9ZT2j3N3hXtGn/fRIx2RyBB0jBBGTj2zzXLF1aqjOpO6KxUqEJOhRhZny&#10;b8ZtO8VeIPHd5d+JEa5VWe2gk2DEahz8qHsOAce5qlqHgK9na0S2LKjqpfgY39SSfQ5+tfUXxBvf&#10;DOi+HpbnxAbW1iuH2rdH5pHLZbKheSCR2Bry6bxBoereDH8Q6LfPp1nFITBaahAgjnWNwrl2OcIc&#10;HHU1tLkkYxc+wz4R/CrzLrVbFYre+tgyXoWBgqLI4xImGBA5UH8TXmPxqdLrxZPoWi28Nk1ogjur&#10;iNkL7yclSB90jHXrivpzTvEsGkWtoVuLaxivXhEp0huIlY7QGk5PP0/KuO+Lfh7wB8NIta8W60Lu&#10;Gy5nudiGaW5kcgAruIyTg8Z6CnTUdlqZty5rs+fPDfgPT9Mjl/tS2i0+2kRke4juBNJMdufmBGeR&#10;nBzVfWdIXW9VtLbSdJknnWPbNMIysTEBdxDMAFGACT6hvSvVfhV8Wvh/4/1qxh8Oabfa3qKuxt4N&#10;aSOwAUDLSKCzbm5AAPNemeIV8RXdte3NvZaBp8FoodILr5h5a8/PLxgnGDtBAz3qKslCfLJWZpTX&#10;tFdbHgPhnwDd6daf6OHhvbqRi8qpsIQEKEDdQuB369eK0LDwleWk9vDJCrNbOWDWuNwPP3jk/lXs&#10;Gq/F/wANaHYSPL4aittTCIQrwNHHcSMB+7VuNwHJ3kYwOlZsvxKur3xTZaD4f8O6dHdPAl3eahfy&#10;ERyJj5khCgnPXLNxgcVyuPNd3N02tLGZ4W0Syiv4dUmtLi5MpH74wO2wjsNoPbpXpekWul6344t7&#10;u9t7myhMQ+W4VgJWUHDAEZFZt18T9U08x2Fn4Xt2iSXyzLHdsIByASH284z0rkZfjxqpE32jwrFi&#10;zDj7ebv97KFflYw+AM4PTOa1p1EtDCVJy1Ow8O3um32tXehxf2ZLAs7zuE3yNIQ2eSFx3B4PHTFb&#10;usaHpXj/AEx9HsrYa7pv37iKGUL5LDopUgHdkcZrz3wb8d9c1XS5by68Hz6ejTSLCY7sbpFDEmRs&#10;A7RjGSa4XQ/jjbfE+61KTXNO3WVrI8BhS9lgKIGwpYLguWyckEjFdaqpfEtjJ0JSfuvc1tI+Emg6&#10;R40Npptnr+kOTsnXU7dpo3zyApQYQDn1yCOldHrPgX4dNqVz4Rnld9b3GWG1jSSEeZt3HGRh8A9u&#10;RXM+F/il4bh3aT4atL+13YjnnsFnlL7GKiGSRm3EnIx2wcjuKiTxl8M/B2tM+t2V/pmsACRpJHuW&#10;l3vu/dblY5LDJx06Ctvbwk+ovYVLXPQtH+EMXgPwtLruhR3VxqaxPBFDuVUw2AAxOC69eevSuT8V&#10;fBLxF8S7uzv77wvpOnRG1S1kurwxpNJjjJDLuJJ9xxXbaB8e/Cdgy6fNHLboXRAtzOxlj7Dejncn&#10;TOM9s13c+uaZ4vsHNnqxDp8m6Tnyj/ugk5HY9KuNaKehi4VI/EjyXw7+w/4fW9QzXltDZbCl+tjA&#10;PNuGxxiRgdgB9ByB2qK5/ZBTwXf39x4X8X3NiQg2i/0uC5zu42oRtwBxk4JxXqmoW73i6VFH4hY2&#10;Ns/nXHkKyJcOOAGI6qOuDxmuk0q4gufMtorj7VucPgk5TnsT/j3qvbSWjMnGT95s8A8Gfs6eINKM&#10;lpdeLY7ZcmSM20CqWPOCSQM4J4Brrb74G6pqUNpaah47uLiytkKm1Fjb5APBCOyEp1/h9TXo2r+J&#10;rO31I6b9ma7ukYASxxny04zyw4B+tcd4m1PWPEfiMWH2ZrOx0/58SkhZSVxzjqMVer1Y1N7GpYfB&#10;/wAJppMdjJ4f0rUoBlib2ATO4PYE4Ax/eHNcJq3wdv31uRoI/s2l2wEkEMUpMofnGH+8Bz0zxXo1&#10;p4P/ALPV9Vnvh9jt4DPLDbEksAMhSCec/hWT4Tv9V1uXMGmi2ilcLguWKAlsE85OBiovdalRm4v3&#10;Tn/CRm0lFll8KR/aYyMSNGJ36ddz9Ppitfxjr+sa1ZWccsCiGJwwR1UszDpxyMVyXiH4t6noeoan&#10;biTzpLW6eGI3O1FMY/i99x49vevVPg7HdeJfCNjr+qvY3E9+vnW62wysanoC3duPSspxnCzvubKp&#10;GPvSifPng79n7V9LvbrVZ7a5eyS6a5YOwCFc54Qcn8K+l/DWi3EUcEtw26ILmIAcj04611ZPmTLD&#10;EvmAAb3/AIQPQjpWLO8mjXogjnW2s55FaEr6jlozngZ7YrKS53zSCWJlUXKlYTxDc3VtArJauwDh&#10;VH2lULZHfIOK8i8XeH4L/SzdXNlNo+rXBj2S3f75fvZ5kHyjPTJx9K9q+0w3DPDNIsqtzgc8Z46V&#10;T1G2t109lhdAo+Xa78AHrkmpsmRCbh0PILSPTbbV7qWwt2g1aP8A0e5fyiVh4OWiUjByCxBHGMVQ&#10;13wlo0+nS+GrKP8A0O0lS6kaQeXmTOcAAeh5+ladv4f0+3vbfWvCuq2yiZA/+iyxyrdQg4YhZOCR&#10;zhqwrnxZcWM149pqEOrvFLJFOJIEDnYMlmZSq4BIXpg1OsdDsgm3cXw/4Vi/tlNQ8+GWZYzbXM0r&#10;Hc0Q5DZ6DBrjdV0eH4jy32o2HiW91CxvrghIbdpYocKDtAyDGELKCPXJ45ro5vHlydNt9TSxgtmN&#10;yYpIdjhWXbk888vnoR2NdFp2s6bcaXYTWfhiS2s4d1xD50yWaMUX5mjXGZAAfTH1pO5vGTUkxfhZ&#10;8M5NJJjvJVuHaTdIfIjwqEH5VKqDnmu0uvAlrp+kapp0OkWu3zxJF5iBo3yM7icZDD1IPPeuH8Mf&#10;tEaPeWP2lNPS3nl3JZpHfwZnI4U7HdSASDxnPFZ2ufHzxHFLa/bhZ6LblXhEEZhub6e5DYGYllJW&#10;M4Y/LzyOa52uVarUblVlU02Kvjn4Ial8SdKurW3sE8NI1wIrq3+1JILuHCksAowpyBjHNdb4S+Ee&#10;o6DDBaabd/2fplo0SLC9sr+eAPny2RgtheSOMcZrmbb4heJ9H0bUIbu8v77U57drmGzj8iKW3jbG&#10;wNKx2oWycByCMV59e/tKQeDtdstC8L6LqHi7U1stmoXs+r3LR21zjosq7klwWwdoxxwaV5TVr6Fz&#10;dSPvaH0xq/8AZmi2ErapqkcbMpydwjfI5Cqf0r52+NnxM0fQrKJdIsrfUNWDlx/pUpe3bB5ZkOSO&#10;R8gIB5zxXA6P8OvHviuxvLvVvGN1breytc3jaldCTYhIysYcbuAO3QDisGXRNG04arfW3i+0msrK&#10;cSaneX7+XIzFQQqJjL5x/D706cLz0Vw9pFR3v+Rzkfg/xf8AFG9fxDqepBn8oIby6Qlol/uqg+4o&#10;OcVZ1HwlpXw5LTahr76o6nKyectsiScZYclsg9CK9B8Q/FXw7a+DrE+HpIb/AM6JZJTIm3K45Tce&#10;M9uO5r4d+I/jPUvF/ijVNSni+yKzFY7UncLcLwEX6V1RwVTEztzWSOb28aUeeSuz6X8RftMaYI2T&#10;5WvZowlxfQTuodw2fMI2/eK/KcHnrXmXif4s6fq+tpqM2oT3s6R+XHuUyJCvXC7zk88814DLc3bw&#10;MZA3IJUjIP8AnmqceptHhCWyD34r14ZWuXlcmzgnjpPpY9/074gaVbW7JGywwO290S3UCQ+pwPrX&#10;T6Vq+meIEka0lT7fJhVJfasgH3Qo7Ecduwr5aTVLqRyA54+6OefpXQ6eb9FUrI8cgJO8cFT6gjoK&#10;56uUxSupWZrTxjl0PolPA+vaXDc38ek21+xBxIZl2xHglzwCcccf4V6BptpBoWnWzIdN1kXkKGWK&#10;1mAeR2zlzs5Vccc14D4b+LXi200v7ANXkltVJU2tydy+hweoPp1r1/4f/Enwbf6RcJ4jWbRtUhCu&#10;JIl3RPh8Kq85PUEj8a8atQrU1rr6HpUpwbuvxN7wJ4MXVtX1yTVr1rS8lUCOwnYyKypkgBic9OhF&#10;c/faZ4T0K1R59A1GHVo7oxyGQrLCCTuSVSvzsy84GPl7+ld/4E8feB7S/wBXh1G51Ge5s5n8y3LL&#10;JJLhN37radu0qThc54xW9o+ueAPFWqGCx8PXtt9oUXE91d7LYQgLxvKuxDEdxXM8TUoNylovuNXR&#10;jUVluM+GPhk/EPUNVuLLRGtNMghitVutdDyeZDli7k54l6NjAB5HauCm+Ed7qFprT+HNT1aKzW5E&#10;MsF8wtba7jVvvuhJyM52kDPIr3zTLbwZ4ft7WWxe3sppJGZt8lwUcj7vIbexOTzjFLJMLyw1K100&#10;WcrNclTe3t8yhnAUqI9ygxoOmTVrFXWjV35kKlJO8k/uPBfEXh7VfDxM5g12TUbuNZDdRbJTGVjV&#10;AFVTnftQDcRyBiuWk8Ia3qurTeZd38eneb56T638k8x2AndFnpngq3bsK+urbTdUkW4tdMk0ua98&#10;8HzF1DzVgTb64G0Z3ck9qym+G91rOozyXOsbUTKXEUFqWQscruRm+96blxn0NdFOpOMTOfLPS54B&#10;4u8bX/2fTNOOtoHkhCyww6YqRrIhGUQxoTt4AHPTIqKb4nXNp9k1C+03VJraAMFurO0aBQWPLOHb&#10;LrnngZ4Fe7L8EfDOiSSTf2jK8tnteR3hACktgFgcggk9627v4X+C4Ck9+dQl1BYw6pcYSEk9wuMf&#10;j6VpJx0syIytsfNGteP5vEnh7W7ix1t7PWtNuoruC7vYXJ29SC5j8sswGcA5OOlR3kOk+KdDiWS4&#10;afxAwCm5jADSMeWY44PPYV3Xxmv7LwJ5Gh2Gl6XrVvqcX2q9uZgfLtACQoHON3P4V4xdfHy08NzQ&#10;Q6VDY2rEbUlt7ZIyDnnDBSce9c0oznpCD110N01HWbVh+g+CJ9Et7q78R3LrCzBURnMcY5xyCBub&#10;HvxXSTW3hy2leEtZqY2KYa3BIxxyc15V4n+OF740uYLdrsyiDcYopmLxhm6sPQ1zjeKpCxLapEzE&#10;8nbnJqJ4CvWfPP3X2JjXpQVoarufb1z8F/B/xgu49WtrW10m/huRIbuzyLlZMYbPQMvPQ/pXpfg7&#10;9iLwd4S8P6g2oXN94s1q/QrPqd9J86Jz8kKjITAJG7k4ziqfwm0nSp/ETQ6jaCDTVc3F3xudisZK&#10;JgH5VdgfXOMcZqVf2s7HwJrl/wCHNcSXzb9vtGiyQwmS3l3N5b27yJnydjFSCwxgnpXuw556LU8i&#10;uoQehJ4f/Zxj0Ow1q++165ZLKwhttJ8uC5hSPHzMGwWKMeuSCK4zSrbV/CojeSxm0OWRjttbhswX&#10;IB/5Zuuc5/uHn2rv/CFt8RE+MFp4n1HE+mSJJYXOnw3ZkVYnOVwnT5cAjjoxrpvihcaToul39zcS&#10;WkkVhdR3MtlduF8yNHDErnjdgcDoaJRfNa+o4VZR32Z5p4r07QPEOh6Pqk9tHazxXscRW3jEUnzh&#10;gwYdCeh6Vv6tdX8z20OmyO9gIwpinGSTwMk/hSfEH4Fx+L77RdX8NaleJ9ngN1HpbSiS2eZwGSQu&#10;3I2jtkjnoKzvCUmt27W+na/YTNOzFWuIUyinJz5m3IXp94ccjpUczSVzVNO9jsdF1aS4m82SL7OF&#10;2qRuO0Y479Olduyf2ppMdvdrG0DEvx/FzkZri9O0i0tYL8W8Mgku2VnYybl+TIGwH7vXnHpWnpt1&#10;c6bAoBE6kYIJ+6KiUroSWt0bFx4XSyti8Q/dEApGGxnP8+tYM0xtY/IdIoxEu4SgEMCfWtOz8UbZ&#10;CGDMY2KFCNxXjIxmquvXemahpt1K1yqOA0jIxw24dvcVpBpmcr3szI8NyWV5JLKW84szDy5lwH7Z&#10;x75NZvj34RWWuaBq8MTmPTBYuqWMmDHGQCSVbr6YHauf0nxDbxqs9qA8uCCSR1BOOD1+lc74G0LU&#10;/GvxV8Sa1quvXkWjxfZ9Ph0r7Y0cTlcSS/JnGDuAPHNdUoLWXYySd7I8+sP2Rb3ULG3vJNc/tWK3&#10;tUvIVvIhLHKJBhFZiNyso9DyBXAeJfg9e6HeyQ3GlTiMOrTRRyB0nDDaVVyMqB1+bgetfe+hanZW&#10;2lanuSO2hkkEcMLKAhRFCgD8Tis3VfDdvJJvms0vAfuQ8BBnk53dvxrkc5t7nXTmqb1R+elt4F12&#10;K6aO1s9UttIti8UhCmRFfI+UFRk8fnzXM69pzaXI8ttdspR2f7LcgI2CcDAbBYcYwPSvuTxL8M/C&#10;Gq+JP+EiudMfTtQsJBIxsy5gm3Ar+9QNhxg8cZFec6/8GE8ZWutSJaW0GmRELBFpzu5nJ5UhZQSr&#10;gcELtHUikqkVL3tDscpSV46nyq3xCkS3t9NvrOW3Iz+5WIHex4LMM9ffisO58W6lYbrMjYl8vlyx&#10;SPu+Uk7d3169e9ereP8A9m3XNHFrqFvf3AW4O0RXaiQnA6qw7Y5yM15rd/DmbT9RY3xu3jCk+dNA&#10;CknoRgdM46eld8Y0rXizkcqkpaqx9JfsvfETWfCmu2Fjfyi300/Ks0R3IrdkOc9Rmvfv2mLPwfqu&#10;n24u7KxGpSGOeWZmXfDH91iOfvdD718ufD6/07wHoIk1WJZ2VSy+e4cAFMqxJIwMgZHXniuP+Jvx&#10;Y1LVhaiVVu5NTjWeO587z5I/MHCZJO0ADp2zXnrmdT3UehiadOUFKUtbHXa78CtL1rRJNd0C/hvP&#10;tJE7x+esTvgkgKfYAZU4zXFXvwc0TWLN7jVdJ1DSrlGzJNaR4l2HgSneNrLnAIJ/Gtn4TeJNJtby&#10;1sNTM9qMB45R8q7lHKtyODnHWvpLwT8Y7PRFmN/eDUGih+zPbiLzI7lS4LjYfkUDCjOTwDW6xlSn&#10;LllscLwMZU+eB8fab8OdP8P25v31qyuURljkt54mimCk8SKBlGUdSQeM966v4g+C7Oy0VZojC48r&#10;cgSQFpecb8DqMVs/tJy2Wp2GtXUVvaRW1zfQ3FtarCqLBztaKMA8q3LFSODmuN8P/CLw140sXvdN&#10;vB4c1N1RGgeVzbnnnaQTsB64PFdTaqpVJMwpP2cuXl/zPFL3UE0nUXaKVwyMFIAxlh2I/Lmun0j4&#10;6a7osLQNafaLQHcsZYqm7BG4gcZ569eK7HV/2eb/AEq9lW4S4lkQb5DLE2CO7B8bWHvmqGqfCe9s&#10;7KREs3laVcFkQ7VX6n+lbKVF+ZpOnUauj3r4WfFDwh4h+B/h/SdXPkeILXUJEj1Czs8XSI7EiZnj&#10;Gcjdgggg4r628Q6h4m+HdlEl9cxa/p6IrRPM3+mhQOWyBtkXnPOG7c1+Ua+GLjw/qFzLC81m9rF5&#10;paHKkAdVyMcn8q+iPhf8c/EQ1ex1PxHNe3OnWFnJGbqdmKhVT5N3B3ZKhQBXn1qbg+aDJgvaK0kf&#10;XfhT472WvalJNHavDp5stzNMTHOCHI3hG5IBBHfvzxW/r/x18P6Zp0Yu7yKVZ32wAbTJMc4+TJxu&#10;HXk44NfIWn+OV8T+AtG1KVk0/UIIpI/9IVInnLSZ37lIyCAepHfI9fPtS0W28Ya3BfxmawNgxcOA&#10;VM7KANyq7ZYcjJXg4pQmpN82hnOlFJWW599zfEzTGuo7Swu45WC7mXI3dB0xwfrXnXxAu11C7jS/&#10;CB9++Nc7nKD3HAzXyEfGd0rR2umaoNTufPXM6O8VxtJw22IgMAMdV6Dk1694U8S23iyysYNGeKK8&#10;88RNFqV6SpdmABLnt+vHSqlDlXMTBJuyLXijW76a2e0idEUnIgRNoC9CdwHI6VpfslRND8erkySf&#10;aJR4bvfuksqL5sPA9MkD8q0bq08CWeqap/wk/j+FkgdLUR+GLGS7ELnBLSPtwBzgAZ6HmrXw08Sf&#10;Cz4GeJbrVrXXvFeuXupxNGZbnSoYolgfAHG4E4KjpzntUp6WRpKV9LHpmtm1vNTOoXtzNLbwu6xQ&#10;uj/f24HC8enPtVvTw2l6RYZjeG6aOPcEYAk4Bwc54+Xp715xfftD+DdQutNtW+321vHIZ5HmtpV2&#10;/MeG25DHAzjmuu0L4h+CL959R/tUjGBukt5VZQM4OGXpSfuiV2jhf2ntGmf4fabfnEZttetZeBkj&#10;c7AKuO53j06V7roVraX3gOztNT09LiGSBZ3ZyMI+QUHPO48n2xXmHxLg0P4xXfhzSbTxVZNoEUya&#10;3frOxhkaKIngIV/eDco9Pu13KvZ32i3Nv4Z1kywX0pnMhZCFGxFURrgbFCqMDqec1xYmo1FWOmhG&#10;90yzoXj7T/DDnSbbdc6q6tLM6jZGCSQvBOOmMdziuO8YQXN9qDax5jXE6x+UbSUb4WT7x2qGGxif&#10;4ga2NE8JaXoy28EMvnzmTzrma5IJkOc8+9a3iTR1vJPLeLZGmTGoIIJ9c8cV4M6s1uevCnBO63Pm&#10;3x34vin0W7sjpOoWRlYBrlbpFgjlxwFZiX5J7jIrzCHxzq3gUWsF5mOWeZMxxTmQKCuSoOfpmvpD&#10;xb4W1WS9CWkdoEi2ssV0uVLZBB65IGCMd64zxH8OrHX7+QXWj2y3LHInuPNKjndxsbpnJx1PTOK7&#10;MJi6cfdqrQwr4ecvepvUoaP8Wddu9Glmih0a1Kkwm5nMrkYXnCjqenBNVfh1YnxP4puxqUVxdvIn&#10;lNdsNpdgMqxPTGGwB2AArrtF0jTvA2nuZvDN3dxSqJI49PErs8oY5QB12qpwp3Fuhq6/xYkt5Vsr&#10;bw5aWm4+ZI9kNkkP+yWYYLdjxXoSq01pF7nPCEt5LU09M+GGm6WoglzLKC5DNjjnIru9D8L6ZYWV&#10;2kcKxXh2k3CgCR+O+PpXncHxQtY5P9K0m9skUnNxJfRPkEcYUDJOe1atl48S5vTbxiQPLgASxbCB&#10;jrk8EciuOdW2qNbTasy7rckgiOX3Efd4yDVrQtLbUNzJF9nlyp862cwuCGzyB1/WpbGwurpFDRtI&#10;eCBxnHrjrXeaFoX2a3b5QJiF2bRn8zWarS5jVpRjZoy7bWdTSd4L6L+03gjNwktmgjdATgBkJw2B&#10;nkc+1cv8avEVppXwj1sx2VyJZIkKqsTSBXaZTvJHTrnnpXqdt4NiknkupwWkk45boKwPi54eGrfD&#10;HxVp/ltMJNPldVA++yrvA468r+ldtKtreRxVYxcfdPOPBnxMWLRNLF1BcWk9xMLc3BRdu4DkkKcj&#10;I5wR+Nez+IvDWk+N/CY0u6SK+srpVlEox8zqQyup7NkV86fDi305ZtUaIC7nWRWhEjZ2AgHIP0I/&#10;Cuo0L4jXd59u0yK5OgyQEpIhQSGRmHLDPRCOmKqOIUifZSkrpHM61HJLZPC9vIkkBltZkMmUUZJz&#10;g8tzjk9iK850j4cQ2d/KNOlCWVxCJVABZPNywbac5AHPbrXWzfErUfGHxEuILHSoNCtlt5rO+vri&#10;YyRTSx/6tlRQDwowcnngdq2tAFmk48+S31GBwJS1hlVjJbLKFPTnnr/FXPVqSirJ7npU3HqtTG+H&#10;uh/27puueD7iWa1vdUiDWt0yb40nzuikJIzuVlBJHbvVP4gi/wBW+Gx1SRAdV06V9Jvfs2JFmjDF&#10;WYDGcb/xGfauwazutI8Y2F1YRTzpGvkW9u5EURJJPJboeeMAnIq74givtN+JSTy6HqNto2tw+VIh&#10;uI2tyWG1shcFT7nkkit4axTMJPlnzLqfLeljWfDfiDw74ispZoTNIPs0j3KtJLDGQHVtvYZAIx3r&#10;c+KviHT/AIzeJZ/t+pP4Z8NabbmZbm5AZ3kAwdsfG7kYAHqKj+LunWvw31c6LatfR3WnLNGTJ+8h&#10;lVn3DDf3mDKD6ba8sna1sbuR9Xtbh3bGIoiUliTHJAYcnoORjg9a7qceZqoTWkrcq2OLDTNbwidD&#10;cRC32orybAowQGGDnPfHSux13T9Ft7Lw3Pp9k+j6nNaljPbTCeOUoFCSYJ3RnIbIPrxWPf22nXHk&#10;vpUly1kj7P8ATVQSI7c4OCflPY1saL4T8yziuYyEVUM28vghVJHGePT25rsqtNJ7Hnwpt6LU+ivB&#10;uhQ/GX4WLqmkzz6J4h0NZIJxpkgjAYgDJH3SGXOCRnk14t418X6tZr/wjy6zcXEF3cLi0tpSkbqB&#10;tG9FAGVIyP8A69fU/wCzx4X1DwT8MNVjuNLO/VZFv/Lc+WJIimF5OcHjP0NeZ/Ezwp4e0jRoPEWo&#10;TRafrEUkk0Oj6ZN5isQT5ZdiAzH1wAoyepr52jUVOu4vVa2X5HvVIuVJvZ6f1+Z5PoVyvhOz1bTt&#10;SsrqPWJGDR3dwgAjjIBAz0wwIx9ea6iPxzozSQ27C4aCGJFjm2ALcTKASjDOcLj6eteH+KfG2o+J&#10;ftd5rMky6gWVUgkOQBn5dgHGBjAqPRfEqWfkQXrCW5a4Eq5ViUyuNuc9+eMV7PJUlrJfI8pYiDXK&#10;tj1j4iag0tjaywPI+n3UsUgkiG0AsGO1h6LuOfWuM3SNYFTDCJUXZvVByOc4xz75rI8UfEaKxtJd&#10;LaJDbiPy44mc7lPUt9a5yXxtJO9tZad5kdt5A8y6C7VVcdFzzyfetVQqSjojjliKabTZS1vxEkDp&#10;p+nbpdUVyVZeVQHux/xpE0W+h1I3M+oLd3MkO3zIwUVWJBAHc44rpLDT9LtY2bT1WC4mKma3icoW&#10;zyQzNyVPX1/lU3inxB/ZFtFdx6G4w5jifeJYyg9cc889cV0JpLkpL7zy5xespM7KC9HiHwml5Nc/&#10;ZdShj8kI0eVlOPvKegbdz24rDtfFdr4A8X6bqwVrqGRkkugCX3f3m9fWvL5vGHlRNBPMWmMpkkQL&#10;tOffJ/CrnhqxufFl0809u7WL8YOSpGehI5Ax3rllgrRk6vw/5m0cU3JKnuj6A8RalafGjx94Surb&#10;w/d2fgN74Wb6hKwSe7z94gjkBcY6ntVPxT4C1b4d32oWOnC5Gn6NIl19qa4L7lkchZDnoxKgHHHB&#10;Nd78L9M02Hwu9oHt0tbG/jmtrCRsbjIgb5D0JTJ4716JY3mkXfxGa1ulje1vtLuLN0uOE3pIj5+Y&#10;dfnOPqa+XlivYy9lTXuR6fPf11/yPo1h/aR9pJ+8+pn6ZoemfGjwHBJBqFzBrcNt9mvfLkK3UBBO&#10;QcYyjfKfQ9K8q/4VX4s0XWba3bxU8ujiVoRdMJW+zjHyeaByqNkjK5x3Br0TxHoEHw/1O9u/B/m3&#10;eq6Jdw3OpWMTnzJbGaP7qHncpOT3w46Cr+mfFOwm0/UNUCvZTGQ+RY3s3F3F8pCrjhmw2OOVJ9K4&#10;nXrUtaK919Gtn/WvY6vZwlZVX73kcyfh7qVn4khkNzFFFJhYgkqvLcyBFZmDKCWViDg/L0OcGtLx&#10;t8TPD2qp4k0LX5dT8P2GmWks1vqMESQy3OoRhSm1slyisR0GMnBrsfAGg6br91bRDVS891dm4SBP&#10;+XESklo0b/nmW+8pzypIxnnx/wDao8J3Eskthe6NcSXmmrNEbmzcuJQzKSzKQMqp28D1B5r2sJil&#10;iZxVTTpc4a9L2NOTp+tjQ/Zn8Nj4xeO7KHxPeS6nf6ZbyXayF/Li6KE8oYwrk8u33sD5cda+sfH+&#10;n+GfAvhuS5057ezvEOTb2hVg7EfMEyTtbgnccnJ96+JP2fvEV58PtLCXNq1xYlzLFMmWJK8OOOql&#10;TgjqK7D41/ESb7Tcvc2sdhprxedpskH7uAJgBXOeS455YZ9K0xblPEOjfTp/wBYa0KKq/wBfMz/i&#10;P4r1S/8AG121pqV+zpbxw2szw4D2BwdrhTgMZBv9fX0rhLjxtPH4hi0HSLMXDyXbTtHap5yoxHMX&#10;mSEMUOSSM9azPEHxk0rxfeXMfhkNCznqU2LFxtAXJyeAOa9P+Bnw+ikgh8Q27Nt88pIMAurggg4P&#10;OeDxXdKX1en78bWW3+ZzxTxFX3HvuYnxG/Z4ufE+laZqF/NPoN/qeH+z3B+0RrOFwsavn5QR2GQD&#10;VA/s+eKvh3orTapp12zLEzCW3iPlgADLA55AyPevq7x1d2ugx6LCYI71rCV7q3s7gjdNIAcs+Twu&#10;CfxHFeV/ETx5cfEDVoNVuHv0v4J1ktYiS0EEfRgig7Rx1OCc1hHFzmlSexUsJBN1UeN+CfiJDoep&#10;MLxbq6tUZ2ha2lOYxt2lSOrIQTlc9QDXvFrfWfiPTLybU3t7uKCzWNL+OdkjljYfu34BAbOVO7GC&#10;K+fNf+HM9n40v7VWuLe3RzIl2MGOVW5AA6gjOK0E0e70e1MU0s8GBsVo5D5ci5zggHvnr7VdeHs2&#10;pwZVFSqJxaPo7w7olz9kt7W5gnmtVKSD7QB0H3WB/wBrrmvQhoEvw/tWm1+GBfD84e3E+N0sYPKl&#10;gOCp5HQnjNeS/BfxfFo/g3XIJFC6pZxQyRLcISk0W4LMB1ywQ5GeDg1o+MvHqW97DdWcq6jpkqI1&#10;tLHI0luzn5WHl844PQdMiuCnCFVucPmbVHOl7kjB8U+GtCutQj1TwYbG4mMskdwCpMMqgMvyg4Iz&#10;uOeCMmuD8V/GbxP4ONtI2oQ2s0gdxG0IZBtPAZWTIBx15Hoa9yi8HnxXoNxB566TJdsX+0STFZSI&#10;zlFQKMAeoGM+9WvFnwd07x/8PZdMuDF9tttrw3MiCSRHQ5zk5ypyQR3FaRlFSV1dGMk3F66nG/B4&#10;alo+rzeI/F8Mmv6rrNqDHdSKvl2UMg3CGAKNq7jyx78c16lqizq4gcS2dwEytuU2yYwCOR0BwOa8&#10;O074tXf7PVrd6Tc6SniqC6LbtEu5AILSPGB9myGKrnJMZPTG3ABFdL4E+IU/jvRP+ElvzJNeyzsj&#10;tbfL5bggIMHoQh6DnitVzfG3oyGl8MTtdU1BZpBZ7khWPPmFiNgyw+Y5+nNN+Dht/EU+iaDeXfm2&#10;MclxLp4yCZAgUONpPKrnj/e6cVj3vi2bW7+HQdIjTUtSlfyImijACYJHznHJGGJHtU/i/WvCnwES&#10;x1W3gi8VfEd4hFHJNI00OljBBdEA+UtkZzyfYUPVpLcFpFnVa6kGs/FvU7bUra21DRrDSjYPKUWK&#10;CORnZsfL8xwNvB4znGK47WNNv/BOl6o9zpt5qPi7WI3ltNTspleGeRCirLN5jKeFKgoozjnBxXP+&#10;FPG2reMAbnWp/JWRdxPlCCGaZiSpKoMbRjn1r0OfR7/4j6RHpVjq27UQmUkSPbGdrjOHADYJ7g9u&#10;PSqtKD1Mk0cvrXjO6s2F+jjU9QgkiilsreYT3VnFjJL7QB5RwRjqPTvXJ6fr81rFdywa7eazHLPJ&#10;c232+BCliHbcYUk6mIcYHUc81b8V/BHxPbaVdXFneXUer2i3Ut9cJPvkuomZGdvOf7xQLkKc8ZHS&#10;uf8ACel+KL3Q472cJqGm3jMsSQW0JZwTwN8a7GDdcjGMEE1pK3JdF06lqiTRdk+MGoQauZ4dFsri&#10;2eZDeXFvARaWzFdm+QAZVmIyCCATzXOab4ttf7Ytr/XXjvb+yuPnmhj8qNTk5LxbirdRzxjn1p2q&#10;/D/UNI0mG81Tw9qGmz39w8FzMMvHCgJ8tSVJDKMLk+rVxGteG7s+HLae0vtPvJbaW4trlLV8ukIV&#10;ZI3kOfmzmVcjoUA7iumCptadSJ3PoW68ds2lSXlv++eQb45VT5JT3UD+E8YrB0K51jxHqk1/LFHL&#10;A0JjZIjsPlDJxluGIx0NYfwVaSTTYLe/u12yytDZXCRsftIXqQvVSoPO4D8a9U1zRDFardabq8BK&#10;5BWNgR6HINc9akr2RNOTOLl8E2muaJf6LN5Uz3Vs0kdyj5eAcFUPp0AOO1fOthoX9r3lzFqfm2Gr&#10;QsFWdQyyMgbjqMMp/HjFfROnXS2uuw6jFOkF2rMZoGOFI6FsenJ45NdZ4y8G6R4j8Dx2wZn1bTkl&#10;vba5jI84yfe2HI5jPTb+WK54PkTj1KqQ1TPNPBGq6gdak8MagY72OPzLu1liK7bkYUYOCCrgN7jj&#10;Ferjw7IsUD29urXilMpIM7UPXj2Bzx3rz/4aeKJbLwzHq8ulypbBsefcwkGCSQgMrN12kr06ZFew&#10;eDPEUPihWkd4mMG0yOkgWcDoVAPUEnOBXO2k2mjri30OIvPBH2611Rb5FGJFa2kVsTv84yp+g61v&#10;2Ojxw3DWwInHms6BOH27dzZ9CCMV6L/YNtex+ZZ3h1OFAQyxKWZR7jsRkdapP4am0/Uo4BkwKkhd&#10;GjLEljwN3Q9T71lKCXvROmNa/us8b8c/D7xnr9q11oOt3F4dOwRpl1tysQXnYWU5GDgg814vrXw4&#10;TTvCnivxz4hmkspIZIoNNtDH5q3cjAByTwS5IYDaMLjmvuDwvpNzpZlu7xoRH5Ri4bGWBIK+5478&#10;15Hq/jfSF1K7sGEcduGzHb3EG+KV8ny8eh7HFFDFOlK0v+Cbyo+1T5dTzP8AZX+JyaN4kj0vUrm8&#10;msr22aDTrd42eCzunkDBTGOm8hVLAHH41qfEzVdJ062vzco8txbMt5coqhfJDM65Vu2OMKKp6pq+&#10;n6frMN9ceGNU0u5hvYlt5bExtuLMMyBuCm3rgg8DrXc+O/BCz6dp8vijxDZ6ZZ3k0Yur2OWGKXym&#10;Ur5axg/vQwOQxHBJ4rqlVi5qSWhzezcItX1fc8M8DW0vizXbS+8P2g1q3ty1nZCRBJbtPt+eWQ8h&#10;UQZbJ+YtgDpXfv491jw54Z1BvCI/sYbl87UpCZnnAHlkQlvkiQKvOAWJ716ZF4Q8P6P4Iu/Dfgq7&#10;dLWw03fFHBI6SzscALIcbcc4O0hgTnnnHiGi+GoPGPhG51DUby9GkaFAbaXa+1GmHHloSCMDjPf3&#10;5r0o1I1XfojhUJQTXVnD+MNe1XU9Jj0+5nils7KTfarKwMJzGA5VuoIBzjioPhjPr8Wn3MGiagIY&#10;JlZrl2A2SoOThTzu+Xj/AOvWL4oL6ZPp2lm2DyS+bPIVYFY2Pygn6jvW54V1P+xYbeG3tR/aHmJE&#10;pjIbb8pLN7gDB+td1RpU7RRjSjzT5qjOo8daBpltpNjq9xqkTXV3bqippp+eDBG4uoOFZgcbeetc&#10;7rXizTk8UWTDU5IZbRxDNDKglkdlCsN8hCocrj07isXWb9BeSq91GgRifJOd7DAILgY2g896Xwvo&#10;Nx4jnunnlWfTLomCWFQEYgKdwGfUKFI5+9msY0+SF5vQUpOU/c7nqmt6LaTeGdZv9QtrW2m1VkeO&#10;9TS4w9uFPymPy3HOcvuIPPNe7fD3wde+FPCF3deIXh1aa6u0uxfaUZ/IK4AWUxNyshBbcQNuTyOK&#10;xdb1XSYfBWkxukUdnZwW8senwrk/aAmyFNvAKAoWwM4wSSBVf4f/ABWaHw+2ha5d32m63Db+Wtw0&#10;ObeSI5xIGXndt+U5+76V5i5qi07npyjGDszH8SeONAl+JvhnSL+0trvRLmO4s01GVVWK6bdmMRhQ&#10;DGy4KnAGTz3r1jWXg8KvcW0Mfh2z8SxWkRtTLdFCbdGwkvluv3lVypy2Mn3rwr40eB7bxJodlCl9&#10;JHb2zxy2725VjbyocF1kXk9ATnvivAfFXxb+Kr61d6Bb/EO91vRvKaIXU1nELi4iLBvLzt3YJA4z&#10;1FepSpe0jo7WPLrtQldao+87T4lr8PNBtLvx74p07SLtJJI47Zxtefax2FEQbdrIM5HHavM/iZ+3&#10;boen6xCnhe9a7SK3dbe6FttjeVlACOjYfyx3YAdO9fC3xO8LeL7aOTxD4gW/kSeQJLJdOJ8KeeQG&#10;O3k1jaDYXVwZDp4WWFCSD5nVMdjyM1p9VTjzOVzm9raXLyn6EeCf21dFtRGviXR55bREEi31ihYA&#10;k8AZ4I68cHnvVb4jfEnwr8QLyHWfCsqz2enXMdz9kx5M0odSGQGQHZvO3O0DpnrXyXcWg0XQLbUZ&#10;Li6Ntd7YwbZ98Mh28EpkYPbJGDz3rS8M6rLBcwxvfQxMWELM1vzg88qOCpPf0ryquH0PRp1PeR9b&#10;+DPj0bfxBbC3hvbe0ggZ5LrUZQscHzgATsGYAYOPXjpivq7SfFljqlhbyw3hmtZArJMmGjk+kgJB&#10;/Cvz98AeMb7TbHWre/0yRrDVIBBPc2DCN4I87VYKOHBC4Ndb4I8W3Ph7xAj6bq8ljbyHdNBjZHcy&#10;Y6MMbOoIPX9aiM7aNE1KLn7yPsDxjYxW9xDOGUQ3HyZMgBX3A968btfF+r+JfGT3SyF9E8LWMkc1&#10;sRk3NxKAiZJHsxrl/iZ49vPC8c+q6rpd5dWssQmkjWWQeSQctsdcqFA52lQBXkHin9onW/B/hqTT&#10;9B2pp1+I9QW4vYfMuXjcgq6uMCRVPy42jGBXJKhOtK9NG8ZRowSqPY+ro9SvRHd6jqFvDZWyyOzO&#10;pPJ9651fEOqzaDq9xBCjSTKRbu/Xk4OPoO9fP/ww/a11TXtSht9eSHVLWR/3scoCsnuB0NfXs6+F&#10;tU0K3tbHUreC7vMTW8QIUqWA49Bz2Nc31ScbqW50/WaaacdmcN4W1hNCtmSa1+03cAy20fJGx6c9&#10;zXS204sIJb9ozcalfsVDA8RgDpnPAqpr/hw+F7cSahHHJG5BMkfyqvHOR61R07VbfVksbKxaW2t7&#10;UvcXN+wHkqSOEY+mO9ec4yhLklodyakuaGxY1fwbJp3gLXdRvQXklgYvuwQ+QRtPtXxZrvg630fx&#10;D4b+yReXaS3yo6EDlcH/ABFff+uWkeqeC5YLnWBeWl2wCSWzBkUYJydvbA6+4r5f+Lei2vh+XR3G&#10;05v7ZmbI3IGbH65Fevhm6StF7nnVn7XWXRnp+g+Hk1Pw7avEqpd2xVNpJGMDA/DNdRbaNcxwozq4&#10;I27kUbuB2x71BYA6J4MurueWMtKiRRRjg7gcgH3NdH4U1+DU4LfzIwspKtlvbqOvaqpu8VqZ1JOM&#10;m0tCrcWbyX8e8mMxxfI65AwTzkDoO2Kl/sOyt7ma4njj+dQCI2wygDIPb06Ht3rcFlJp0shLLdQX&#10;LFGUjkDr17CppdLhCIbtVhhJCn3POM57VrzPqiU10Z574ilvDe2V1Hpsk6rAVTyb10XB/jKn7x7d&#10;TXGeLviFcIkNhbaTcovDPMZ9pUqTgYHXt1+tey67PZQGIxM8w8l0SNVO0tjmvC/GXh+a78RfYYbd&#10;7a0jxISrncznB7fyrojJNExgnK9jA8NeOpLp10zU7W5NzJIfs93NPkleSyAg46njNfQ3hPU9OutO&#10;RLuDdM0aI0N42SxAwSccE1853XgWC4uTaGCRrVQSrJKYiW3ElTj3HBrtrbXNH8LWmlafq8epC0kR&#10;ZRLbxyXLAlioRmUlgw6jse9c0ovmvFnVOEXTNzxd8TbCTxpp+jNYvbaXbyuksMbblmyjD51HUA7T&#10;xyCO1bOt/D/RvGmky61qep6tIZ4tkdtNcYEQB6r0bn618z6t43tNc8eaTcWOnaxYzwbPP8+IsUkc&#10;4CyFxhsrjlele3al4qFv4bnmvbhhYxErLFBCXkcnnIwcnHPC+lXOM1JOXYxhFcv7t2sZnw7+E3gu&#10;5uPEnkpczzGBI4pXuHaSPb8w2liRjJzXLn4Ra1ptxpei6Q8trfXiLcT35DSTZU4DM3A5AI6cZrtP&#10;gdrMd3aajqWnxG+Em7y4YpfmO3AUFWI5r2mS1sNHu4tSv8xX0iEGYyYWFGIwGzx144rk95Ns6ZPl&#10;skeDeLvgzrOjsttc+M4wTatPKrCSDyTk7VVIxgnn7xPY9K4/wb8A18XeBr8+LtY8i6id1tbZdkyu&#10;mflEjn5ijH5sA59xXqXiXxMfE3i/UHZ/tNpEURfKIZAuD174yf6V55d65d6TdQnSAqmWR1UD5F2D&#10;g/L2PNdNKo47aGFSM6is2eZ6d+xtrHjG+1qPTtPtre2087Wnt5eHyhPyiU5HYdeK8h8Z/s46h4Zk&#10;kN5ZSJEQHWSQDcV5GeOOox17ivvnw34q1LSPBa6d5pur2e4Ly7iAGVjkbs49h+FR+I/CFr8StOs7&#10;XVZp4olOVS3mMQDqwKgY6dByOuK9SOKnvc4OSK92UdD8yLr4XXMLZity2BnapyQPfHSoG8Ez2say&#10;XFnLGhBwxj+UY/yOa/RGD4A+B9QhgmNgtxqF7cEzSXErhzIzZZiwYcE8/wBa6mH9lHwj5QC2WksV&#10;Dfu/t86s59S5kb27Guh4zozL2cOmh+YMXgy+hbzUt98JziQjhefYkV33hDxc3hTSbnR9Rja40m5X&#10;BkhBM1uSwJeM/UDI4z6V9iat+xrr+qXH2bSLvTLW1kUSIbrLtHydwQjh+uQSF4rx3W/2dL/wR4hv&#10;NO1GS0a6BxCVcKCvJLANjOfbpWcqsKi946IQUX+6dz0f9nE+H9bg15Y9qzXJha2jiJkRYY9yLsJ+&#10;b5mZixPOAM46V3oaDVrm1he8uI2YBNxk+UE524B+g7V474T8MD4DT3XiiXxbpOh6Y8S/bLV5l8yQ&#10;DLIEADH5iecAZHWt/Svi94B8cT2l7oviezW5eJS9reuIJVkAwQFfaeG9M9a8SrTm5OULuJ7VOpTS&#10;SqWUvU+j/DWkC0sYnWSFGYDE0rBWI+lb7x22yVbi8tioZTITJsBOM9a8UvvH8eg6S815qdpBHbqz&#10;MHKk/wC7jPWvnzxT+1dZ6rfz2hmeS1kCjzLWFpFIAIxx9axjTq1dIq5FWVOn7zaR9P8AjzUfCtt4&#10;lOngW8V5H8wmW4Ty2fbuUK46kg9Mc1HrPwU8K+I9EktV8PW1xphInEFuGDW7sMkghs7T3HT2r44u&#10;Pi5ojQS/YpVCSfvonFs26NgpGegwc+lep+CfiiPEE8E9hqU87RQJ5kdu5IPQYMR5yOp/rXTKEqfv&#10;WseepqbszP8AH37FK3upNfeFPKKMQXsJVKsvsjdGHqD0qXw1+z14m0G6h0TU/DF4ZLgbS0QEyKue&#10;GVlJ4z3r2Hw74/mtPPMk6a4oDPFGXW3xnJy2R2wfTPSusXxto/ivThBf20lvcouxx5xXcDjgMp6k&#10;HoKcsVOceWbJjh4KXNFann/gz4MaDY63d6XNp4vbhFjluITh3jGSu5V6ZIGPUV6Jcfs0+E7/AE65&#10;87Q5rON2LhnkOVGORkYzx0JGetb/AMOJvBfhOe2+wR3NqzzuFiaMk72XO4ZOQDjGe5rrPE/xR0DQ&#10;45HuZ7sorhGmKDYvsuSM4ropVFymVWFR1LRTPh3xN8I9M8KanevZWbQ3V3J5Vqsy7mUYzuJPp0zU&#10;vwq+EsEvia1+3W/m2aXH+lF8/vV29vz/AEr6Y8QfFr4TWOlNresapp0xkijeOExmZw7fdBCg88bi&#10;PzrzbXP2m/h1oSl9OhvtbugCWNtZ+RG2BwxZjx83QcnFXKc5Jcg4cq1kj56TwO/wi8dT+EtbdVDy&#10;/wBoWF07EfabaRiY2z1BGCp75FfRt58IdL8W29pd3WnpqAWMfvIwqzQY67nx+8QKMg8nnn1r5d/a&#10;B+IN38RPiDZ+JbmNrWQwparFGAFtwo3qqkcEHLZFfX37PfilNX8FQm5DQo1ozXE74ZPlGGPtleMd&#10;6uXNFxq90RdSTguhzuv+APDXww8T6A6xQx/2jaXN3HCsg3hIVXc5OOFw3B74NRap8SbnWWgi8MWk&#10;Vvsctcy6q3mSiEqCvlKOOepPavDfGPiRvGnxNuL/AHzppVvZrptvChZlEKtyAfcgnFekaLdWdnE1&#10;5cSMgMRQJKcNk9T+X9a4sZWkkj08JhYX949j0H4u6j4P+Gmv6nrVvaar4giu4oNOe1i2+Z5wJiDg&#10;cfIVbOOoFee6Trx8QW51DXb+81fVHyrTXUm9InJ+YJHnaq89hWLqHi/w9pOjwnWxcWen+UZYJ5UY&#10;D7ShzGPQ5DuB714nrf7QJk8P6jYaT4e1BNSv3mhsQYQikHgOWJyTjPQDB71zUIzrxSsb1o0sLJyb&#10;3OY+JGqy/ET4hazqVvcmTT4mW0sjLllZIwFRRjkAEcdK9S+BU11ovxYs9PZLiaO1s5bi/EEBLNG2&#10;NtugBAzIwzluAFJryfwtpvilLGxh/sVoyjBRPNmOOBcf6xwxzhRnuBmvqD9nzS4PCi3l2l8kt3Mi&#10;w3epuMi6wWcNtwSqhSAq8nA75rvxEoxhyLpp/wAE82lebc+r1PaLn4pal8P4tM0hfBs+mWM0yJGL&#10;WczlVkJIBCgAtjJY54x1rlfi38T9X8JaXrWoWehW1kt+q276uux7yN+QrMq5ySMdWOBXcatqwe3M&#10;er+J7Gwa9jEcEFusv2oxn7oZVBbkdRxnpXluot4d8a6hbXdq9xeTRF40uJ42igXbgZSH+HOB16Vj&#10;Rdt1oTUWt0rM5Xwz8Gh4x0mbW/EniPUReTwiVbVlEp2YAQEjJQAbjsXGS3Ne16Xa6DLpUGgabZC5&#10;ihcxx6eoZQhKrkup4AByxz69a4ZBq3h0PJpc72zR7UWCIECY57cfr2q94RnGkX2p63BNO0moTOGj&#10;ll2xMpXlFLcn3b2pTTlrIuOkdNWc3pVno8/jtba4uotNaTebe6kk3v55+VQFVSGPB2oDwMnHcek/&#10;FfwJdeOfBWuR68BeQ3AZoBNH5CQOUVQcHJY8cBc8tXEfCTw3/ZHxc1e88XS2epXEUcc2gJHHI/k5&#10;3EyKp+VSoZFDHJPOMCvSPjFrs1x4TfTLS6to7iSN2luLli0iSDjAwfkP90HrV25ZpJmavJ6nz58I&#10;ReeC9el0/T9Ij1DW8xrLvaONomOcuWbBACEfd55r2Xxbe6jZaDNbTW8U+raiwFvpkeN14wbgcngB&#10;gCT+deBwrDoGr6jcMyapfvYx28t8YmkjlbcN/ljqJANoHPc1o6FfT+Abe8u7ksLudvItIlJYw2m1&#10;mkcOejljGNvXg9a0xEVKV+rOqilTjdLRHY/EX4j/AGdrHT9fEGoalDCDLbaNC000L4x8xOF2/eAw&#10;c8+gqfwL4jtPEumG/gkuNPuJo/KmW9t/Lkt4t+xcZwAfm4PSvH/EeoX+rWU1vFdTmQKDJLJMWOMY&#10;9B2Y4zW14F+L+veK/GOi+ANUgsxpbhoVLWymQbI8mUEjhiAMcYBrmnh5RjdGXtk5dj6L1Xxt4f8A&#10;h1oJluDFqdxpyRCFLeQSE5YDzGOcYBYk89jXzl8SP2kPh7Le3ttDe3OquC0TNpUYZFyRtxKQAVyM&#10;kDjBPWuZn+FFjqejXms3ayzSRFsW8V6zQEg7MyRrx1z16YrS8RfCuw8ONpdhb6XaXjvZRXEgcBWY&#10;kBifYHPHXpVwo04/Fd/h/n+gSc38NjkfEHxO/sbULS4msbyXSZNk0j2V44JtyecBDk5AHBr1jwjr&#10;fhbyr3V7DV4UtrrypYYI4gs0wKYyFbnIP/66r+Evg1o/iLXv7NstKuEYwbnSedFjkAOWKbcgL7Vj&#10;+Kvg7pGryz/ZC1hdQsv2fzEcq0YO3DLnI5HJHNDS0S0IV3dtmxP460Lwlrd+NLu4ZtTfarXk8wMF&#10;vtB3OCeC5yVAxiuK8U/FXwlN4gu7dNYtdTaGNi92R5ivJuUkL7DHBP1rnLb4CPe6rrEt9b3ltBbu&#10;sSWk8geOaQxhvMOCcjJwv6iuo8MfC3QvD2pC2mSO4MrAOY1Hm5xnJH90g4rf2cIu7ldivOUbWSQ2&#10;+S21bRdUurW/gljmlklMbt1QYC7CQQSQT82OlbPhv9qD+xI1lstA1O6kSNbeRyElUxjAXGCCGBHG&#10;Tzk1iXfwRs9Y8V2cNpNe6Po93csZdPYqYSFA4AByAxI478164n7NOnzaU0ttHJO4gMYtwvlJI6tw&#10;qkHIz0Bx1ojSpvVu/wCAnUltaxHo3xb8e6nYPcWvhWWSSZmiMvlxokBJBUsiu2WIOcCr9z8bda8A&#10;6DZWKWza9r1zA808rzLaBSWOFPy8EKOMgDPBNOtfDng74O+HrSW3PiPSkupoxcQRX7s8hZyxJZPu&#10;lVHbHSrng+y8FeIprvVpNFN/O58iXUPEVxJfzXShTstySzfulLH5QB69a55QTlq/6+87IJuOxU8K&#10;ftq6fp1/bw6tpNzp8pDQpbpOkjEnp5mDtHboT1rTm/bo8MieTdpF0k0YbLyBBH5nQgknjGO1TSaJ&#10;4Hubo2b+D9Ht5LcRiKxtfLKqD0kRQoPDY56jFclqOg+BfBuv6vdQaBaHUIUUMbwiCCB2LHDEg7j0&#10;OACxyAK7Iy06nLKik7tGleftkX3iVTplnokMcU7jcLjO+aI4zsXAHTJBPFd7q37QtvZ+Dru4SC38&#10;PSzpJHHd2zj5mwcBN2TkDHPTIrxybw14i8S6y/iC/ghtrwpvispJHgm2kEITGoYxAjGAxz3xXY/D&#10;r4O3fiS6OreIbTyL23iMJln/AH6h/uqqg4BRcdTgknNbOcUlcz9inK9jyDX9f1PWLe7W1WS9t41K&#10;CZIyZZSOSQOuTknJr7o+BC22kfCrw7p0ETRraWSx7ZDjHcg++Sea8+13wZovhzRXMUcbXU5VppP+&#10;WsuCA23AOSfQV6B4b0gQ6T/o91NZW5j8mNQFXDHgEZHLAdOxrmqVXPYupTi46ndR3O/7Svn+UAvy&#10;knIU/wB7ntXM6tqml6syTXFz+7tMjfuyFY4AfaOOQRz78V5ffaZ4o1qcJHq+prp0tv5MkLxCIiIt&#10;smOeCzBcEcDk5rO8O3N1c3c2gywi7sba6uUuJZISPNWMqImxyQqrt69SDSu5I5404xlcu/Dj4jXH&#10;iCz8RppUKQrY6pcPFFcbpDMmDgAAbsZHUdM1leMfiZ4z0e3gjdLCCOd5BeBUZ2MATeDHHyS38O/o&#10;OuDSXWgR6DpWntp8tzaQQ37sz7vKEiPu28HqCfXnpS6rfv4insNIS/jDXkYTfK5ZkQD5iTwFIHT3&#10;o5Ve6K5ktGcf4I+HNxdmbUr6CUF7CG3tLZsutuZnd5VQ/wDLTqCS2OCelW21W/8ACOl6zHewWlwi&#10;oJLS7gQQucj5WMWSMADBx97HPNdzd+P/AAX4V1+x8MahcXcSnbaWgliPlOyoc55GDjqT/WvKvEPx&#10;H8L+PPGCad4X0LUtRuJkmS51azkKKqLt+YRgZCZYgc5IBxUJtvU6Y7WPNPEnirWL/Sb3Rhq11Np0&#10;t/IzDTrYx+YSgC7gBkDp3J/lVX+2JNQ1DQLWC5vJLiCBIreZY2YIiNhsg4ODzyOPXNdXpPhG/kEl&#10;1bTXNpP9rZW0m0si8axhtyySMr4A2H+Jsjvk16H4s0vQvhF4T+0Saxceem0XyN+9knV2wqrIv3FB&#10;fdgZJ967vaRXupGChNu9zyzTPhJe2+nW+vWM2upqGjIRp8btCDIrSAsVMi5wrZwDx155zWXffB/x&#10;HpOu6Zrdlq7+I7uHVmv5YLhxp8kbZ+YhU4bJ/jz16DFfS9nLqXivQbYabYRqIkR0vmuSGiiUffJZ&#10;MlgM4U8HjOK57whYHU7bU7zV/ENzr9xc27XM929uYobS1DFUVlUEM2QTgDPHbFccpyldnXFJHiHx&#10;P17xx4DtHvrmz1Sa33xvcyTyC5tJV2EsHQEqsSk7NxwTgHioD8c/in8btHv9J8CfDywjhgeNP7ct&#10;iLSKOADJjw+ABnnKnoK+j7LUbHwzJq1nd27PosMfk/2lK/mzalK/IhSAHLx4AzuIHrgVw3h7XrR7&#10;nUINWkvZLO4geON7WCNxEVXKwo0fABz1xwRg+tEJQjH4LtFzjKbupWR8/wDiX4HeN7fRJb3xt8Wt&#10;E08TFVa2id7yZWY4AU9AT0GDj1NbWu+CPCHhX4e2KaTfNrmpxalC99q13JHcXDSKXQqoO6Py1+XK&#10;qTkMOeK5x/gkfiD4zuZL/XkCRS+XDFvE8j9M5O7YMCvYbn4BaHZeDxo39vsLCOZJYluIYkuIpZSo&#10;G1kJUAjnaeOnSuuclFR1+5HHGCcmrfezktYi8U+OIbTQtFjLqY9lvpUUaLEi5y8krY4HUjnHPFeM&#10;/tB/CXWPAlxZ69c+H20eylmitbou6FJ5iu5ZkAJJVgCD6EcjkV9p/Dzw/P8ADfT9Wj0tLi+uXASW&#10;71RNpwpYKgIHKgEHcOMk180ftn+Jrbx74Y0a5sleJjI1rKZZd2ZUYZIOcDBUjA5pYR/v1bZmlaN6&#10;butEfP8Ae6fbzuXk8tY2XadvrXn11obz6vIoU+WpxuHQ89q9b0DwjqZ8HLeSWLzW/KFgu4q3Yk9h&#10;71t+EPh9Z6lrFjZzbmllYDyohuLMT0B6DnjPavYVdUVJt7HBKl7dRUVueW+G/DRRWcxbpQ2RKwyR&#10;/hXtml22l+BtCit7qxttX1y6A228hBEQZeCQPvYHJ/lXQePLvStDtL+z0HTEtl0tFaVNu9Lg5AkD&#10;Eg5xmuev4yl8127xF574ypFHEFCq3TGDwK86dd4i0uh6lKiqK5VujitU0JzFLMqILgDOIRsBx1HH&#10;6U3RtJh1ia1gZt6PGz7icBcY4ya6nVZyHC/ZciNTncOCT7iuf0WRNL1WUTLvECHgcqAQDn9armco&#10;N9TNpRmiLXvt+h2ksNnM1sqsXV0UZLAbQc9jg+9dD4SOt+F7XSbmx1Fo557ZJzuiVu+T1ByPama/&#10;p0V9pNxdK8jRbFaBo14Jx0HP616LoFs2q+BPCsiN5FtFaSRyAJ97YflH5kV5cnCceWaWrOtR9+6f&#10;Q1V+JPi6zv4NS1dbXXNFgOTbW/lQFQ45XhA4PHGelegSfHLwP4s8UPcyac3hnwna6V5++8khiJvF&#10;5C7i370cgYA6/lXjs9i95p906CEKbghiyhtp2D259eOBXJ6j8O7fW/B9xqCxvNd2UUckcoUAYI6A&#10;emADWFPB0VutNEVOrWT9x33PpbxV4o0HSNJgvfD1hNql7rFmL21u7K3gnCJuCjc4cbfvHGVJ4Poa&#10;7f4R/E9Nb8Of8I5f2OoWWoSh2cyRpN8qR7ml3YHyHGQRnGfWvnz9ktYfD/gbWZpIokij1q3guJSR&#10;5n2eWNsqQeNm9Q1fUHjyBfBvhXT9c0iyju0t7eazuYo8ZFu4USbB13r1A7inKjCKlGHQx9vKpyqS&#10;3PFvF/xd1zxpdXehabFaC10u9RZxIGEqsi7oy/diAc4PGTXH+JJPGN5Ml1damzQ6en2W2+bZ5cDY&#10;Zl652lsCsn4fut18dPF8sISe31ZpXhmkjZN7AAkjPrjFdBJ4Z0rV/iVJe61FPLph0lZU02NiFkdS&#10;+GHHA3AZwRWipR5+W+iQXdnprc8N8Q+GfNuJJtYa5nvZJGMYmmL4j3c8en9Kzr/wba2Rgv4kEZTC&#10;BEXjJbPU9ODXc+J2W615n8pfMcyMYw3yxLnOB+Z4pupWr3OhOIgu1YzLjuNpzn9K9mLcbI5fZKV7&#10;nlLeHtuqO8ZMLSrgogwM9qzZPD7B2AdAAT3rtZTHJI7q2JVQdR3znNZ0kayyM4bAYk/cNdN3uYOi&#10;rn234O8Vab45mvLvw9rAtore58uOXfs3M4G5DA4HUMeF+grQj8VT+FvHcVtcQQ391brFpzWpgigh&#10;lDZZi5dCWcZ67sAAY714FpOhz3/i5rvwl4ikCLdvObSGFHSFGX727A/3gTjnOK9fsdL8b+JfD2nT&#10;a3Ffxpbxs8rw2BeHU7XlE2SBcpIyhc5JK5OOteNK0H3/ADKTbS5jstN17QZ/EVzc2VtP4U1O6gWy&#10;kivHEsPGdrqUxnODyCce1e6eD/DemXvhewvNasbS/voHJZ50WSOWQHEbk4O4hSODXxt4U1zWIPi3&#10;LomsWP27TFg+w3QtopYhatgFVyejchSy/N3zziuw0n4oX3wu0zXtKvNSvbyyt2kga2TdJkElVJUj&#10;duwOWXHTind6JMmUIyjdH15qmqx2Ol6pdzSum1liAtV2iL3UsOAeM8dq8W+GXxF0yx+Ol54Rk1kX&#10;d7d6cLi1Eke2UPGSJEc4Ab5SuM88YzXmY+MQ+IljZ2ena3CkSPG89nZM7ypsIK5RwCwzjJJPNeU6&#10;x4U1kfFhPH+lam+o67Dc+dcsyG3miY/34+wYcdCDW8FGV4ydnY5uScZKyuj7KtdJTQNU128tE+1S&#10;SSLdX+W2hHOdoCdBlVJwPY9609Je08SWC3kWbfe52faFMZBBweD2rmvCvxVsNL0jS9JtNHuDfXcC&#10;TXsxLNObhxh3LMPmIIPJPQccVoeNL6d/Db6tZ6lNb3ujxs91cJEGjGzDbXU9dwJz9K5bXdkbaxWo&#10;ni9LiG73BlV/LUI8Y5ZgT/SvNPGsmoXujpKU+zBty/OMY9/x9K2fhr8YtC+I9tpty8my4ngQGIk7&#10;VJ5GR6+tbXjCxlvtAlaExzncehGCwPQfSoSlTnZnS2nBHzTp2rXNpbzBnaJw+ULAtlScYYDoQR+N&#10;X/hgl5PZSXolYymSS6yxGUG4gHHXHGPyrrL74bS3MVxcfZ96wly7iMlVJyRz0z6Yr0n4bfCVNPsF&#10;WK2Mk9zEI1Z+yEc8+neu+c1y2REEk7s3n0w+J7Hwe5BRZre5fYeAJMxgH8a6jS4NR0m48m8Rtu4J&#10;vYZBWui0LwfHbrpNsRsTS4mQjP3mYrj/ANB/Wna7dNZ73ZTKoOCqdVPsO4rmtdmUqltEcpd3mlSy&#10;3VjNYRp84y2OGGflbIPNYt38NdFvPNHmxzCU5ktGZkdQpzwVznj9KsapHHfebcLN5TLkK4GQOehB&#10;rlfEdzNBFZXsUgEgXLQqWUuwbkDB7d/rUyhpqbQl0i7XOA+MXw98VaVr8Gp6M9xcWPmKtrbX0ouf&#10;JUdY1JJIQ/3c5rO8J6HqfiXVRp+u6VAWkcRsY+FiVushB52LjoD+NdLqPxH1TT5HM0xucMQvQ7fU&#10;8/xDAqpd+KZfFFtaXVrcmy1i3ZgrphfPBXkH1B9DStp7rOmHPD4kZfxI/Z08PvqNjDrUNvdebG3k&#10;ouX85V/jXB5HA4J4r50+MfwY0208X2OlaBe6forvtWa3th53lEcCR2XJTIOcH2r698I+KNQ8ZeE4&#10;7y6tLi91HT3bc0NwIZEw2HQoMBgV7H14NUNb8KaNca3BN4XZLdNRlJFg22GUuMt86nqAAe/StKVZ&#10;werImuZ8s0fCOp/DvxjoljqdvaX2nalbaVdGGZp5lt2D7Q3BYjIxzWv4I+Jeu6L4dgnudIfUDHtS&#10;OK9jBidQSCyMDggDuR3r7hh+C8XjSytYZ7XfpQzK1qNi2znn58kZxktg5+lfP3xc+DN5qnh+1vvC&#10;TalaxQTraPZ2kKXEb5Y4O1gCcHgFCR64610qpTr+5US33Gk6LcoSbXb/AIc+efGur6t4o1K4lnie&#10;2t3n862t4EJQDqE56HHT6V0HgzWZreCOKRHQeZ5ZjIwy45AweR9MV2evfs96r4IsbXV/EN1e2OoP&#10;O5SHUsRbo1CHfGu7JwWAPufaux0zwZHqduZL6aN5ZUQwzR7Qrybuj5w2OMfLzzXROcVTUYbHLCne&#10;o5J6noHgDx/c6ZKIXkeNkRVeEn+FhkZHBOa9M8JeLrT4i+J77SNQ8H2OoXdhHE6zXkQP2mNyQNuO&#10;eFBypOM4618w3ui3L+IJ83EWyDb9peO5Wb5lOQu4egxkDOO+K634W65ev4v1m4sr7zJLaS0VWhn2&#10;bflfJHzZ/j7V5PK0z0+VVFbqz33X/hN4S8T+fLp1nHYXbOT9humP2YsvAB2kMM+mSPauQi/Zg1TU&#10;7DSdZu/sk99ZRzeZocN/50Ac/cfISM5yAcAmqlr4+h0/WRb3GviK7YsqwTAIWbdzuY8Mfxr13wlf&#10;3cmm3U63KyS3MioIY3B2jbnpz1z1o95dTKdOcVY8x0iTTLaBNK8R+HLd9WgiSCXUDGqCN3DBSYCc&#10;qmQcEMxIIOOa8i8VQaRqHii71iXVbeSz05/s7uhJMKIhICZAIPB65PtX1k8Gl3EF3ZT3Mck91OjT&#10;m4AJZVRVCt6jK8dMc14j+0r8CfD194T1HX2SRbxUCD5ftLy+6k5ICjvnoMYqIK0tWc9XVcyR4RdX&#10;tlqPh6zudJS3zDILuP7NlprjDZ4whB3byMAhuvpXJfFPxIZ7rTdL1ic2iW8LXfkC3RlEqgqNjgAF&#10;M9j0Oa6D4ffA/wAT6BdW2o6f4i0/w/Mg3xXUOo27eYz9F2EkYI9Oe3BrQ8R+An8QXlpZ6r4ifWL2&#10;JFjuNQsIAYI0k5dWZ+ozyMdOcmu20YT+K6RwpznHRWf4HRfAyOH4i6Z5KXlvdzxlXxsRxtHPyHHy&#10;HHUH3xXe6fpVl4p1O7kl3R3FsNk8okVUjK5G1WjTqcHOT249a8Gn8JP4ExZ+FLy/0nmWGaSRgwuG&#10;ABEhAyqbc4Gfm69RTfD503TNXS/1nxPrWk3bHzGWyg3s/G6VlTlSeMkn2ricEpOUHp07ndGo5RUZ&#10;LVbnZS+EdE1DxPpM2k6NfvYRAy3M9xIAVjIbBMDOABlcbmcduOa9u+GsdzY2631/oOmX2nrcFkGx&#10;lFugY4kaJRiQ8DlGcCvEbDw9YeDdc1TxP4u1zXtWj1UPDa20lyxfUIdoAFzGnJ5KkAkYFa0fxW0T&#10;w98DmOgX0ln4st2KJazXZjZGHCgAj7gXggjqBzTnP2kVGLHH3NZI9f09tH8WfEjVZZtKitEs4Ira&#10;GGKVWiG8tI42DDKcc4I7jiuv+1aPo1tdSWs9sfLHyeZbsu1upJyB1r5X+D/7S48GnVrLxHdFl1CW&#10;W5h1e3hSdo5JNu5ZOA2BztPpjivYrz4pfD34gXN9pelavcXd3aIzpJOUMVzGFBypRSzZJI56EVzT&#10;p1Iu1jeLjJJxPS9H8V22vSKm5vthTYTCCVJ9e2Kqa7qRtfKM9vL5YO1403Fif734+1eaQnX9Mjiu&#10;jaC2s1It9yBQjkAbV3A/eOV7969v0HxPo8emmDW7O6t9QYqFuoJQ2HI4xnGO3HtXBUpqo+XZnSpO&#10;muZao8+e2tri7M5lNpcLmcrIdxTHXqxPWs/WpFvMahcSyT3M7+UkRbcpI6fKOnUCvSDo9jdxJPaz&#10;/bojktLHAfOYA5IYfWua1lIbaxkmayeNoMSJILcgtzngD6Dqa5fY9JI6Y1L2cTzrWr3Ulmgsbe+F&#10;rMjNHNE0ZICqc8Me5OBxxxV+20oxiya6aW6nzvhleJI9xPJB5yAOtdjomgpf3f2m4aKCR4C8pkCg&#10;5JyqtIec/wCznitxtMtrYeZ/ZpuZEIDbiOD24zyPpTcGtiuZNu5wWifDuG8me7a/e7kZMrbnbke4&#10;7frXbaL4Ej0WwnkSNjLcfOWPzNv7ZwM+1dTostiNHtbbT4ms4rcbcIpIY5z85A61ifbrvTpJRFM0&#10;9yztt85tmwt0wD6Vamo7owactDb0jRlIiF3cTKYcZQ9A31wCfxzXa6arOHZY0hQEcE5J9K85bxQX&#10;09JL/C36ymJnLjgYyNo70TeL7uKJWEu+NxhFI2Sk5zkeoHpxUyrQiCoTmevPffKisu3PGex+lY2r&#10;PHfwzWqsPm/dscHABBB/HBNcxp2t3OpacRdfvozy7DIcH3HUVZbUEtIpIUcuoTeW2gyAHtz976Hm&#10;p+sXWhDw/Loz5b+GcOs6deG7kgHlRwiydVXCIImMeMH3DZrr/EJu7ZTFBDDJNqLCOKTbuKIp5Jzz&#10;xmtnR9a0+3k1+C2dQ0Oq3KN5sRUrvYSkf+P/AK0uuXsd5fW87REeVhI8JuBVhyeT61C5nU5jOFN0&#10;48txbbw4lvptsGQCSMmTzCcfMTuB4x3rmNBs7mW8kT7K0F7p0x3xmT92Fdt5lUcjBA9favUZRbGC&#10;PaqRLs6NxkeuCfwrE1GKxtpra4VtkoAWdR8u5B047kZPWtGpXsbJ3dzoktPtumM0hJdwdvyAqpx6&#10;iuD/AGgfHC2Pw/0O7uMjWNO1S2kQTR70dd2wsOm/IPTORxXeW8kVv4dmWCAiNGKI2MbhjgYrH1TS&#10;YvEnhfVdNurZZFNs0TRgjJXHAUnuCQQevFetRklbmOWr72x554x8YeDb/XNG8VeIbJ4Ibm2nKLeo&#10;xWN0AXyjGOF3KxPsQK4P43eBtd8YPZvoujf29p/2ULHMZkLqzkYIZiGK7T05/CqGqKniD4by6Tay&#10;Q6vrfh9829rA7BmRCBKrH+I/KefUcVieEP2l7vSfEVnNqkTzaUNkc1qVy6bY8HB78Z+ldLpzjJTg&#10;r2CVaHJySdjgvih4Si8Jx2iSxNbXpQobUMAAUwGPuQT/APX5ra+Fs9veahpo1Fo1sWkWPEpZ+QwG&#10;flBJxuJGAenSu7b4Ra78f9VXxBr09j4O0aQZtHuUaW7ngZtwMcAKkg5X53IHpkV22n2nhX4FWsh0&#10;bytQvraR45dauVBuwoyAAucRjk8qM+9TUxUFRUG7y7IVCm1Uclojoviv8eLG5j0fwp4Y1D7AhmSK&#10;71vXkMMVuqfMihCA0rPgjC4wcZxXyT8T/EEur+Mbu38PXWpeIDajynv7hCASBkqqkny0Dbtqg9Op&#10;zmr+qtffFOVTHFNNBPI00t1HGWXkgABj15b2wR1re8S6hZ+HY/CPgtNPs7+2tiC76ehQ3DqdxaUg&#10;EzNx8zfdGWx61lh4wpyXNG8u39fkddRTnSajK0e55UPg3qmq6bFPM063TqTlyuQS2eQDgLz1J7cZ&#10;rzTVPDviTT9QuYGW2kng++UA7Hgj9K9q+IvjnUrhYdOj05NG067VJWETbQI0JC4U8sTknkY9qwfs&#10;dp4isr2TU4Zbq7YJGgSLbK8QGFbcOnOM5r6ijVlFXmlY+VrUIuTUGcR8Nvh7YfEvWk0+8urzT5Lf&#10;dLeXEMHnLBGq5J25A5bjGa+kfCH7KWmpowS8n1DUnAOIpWSNIiDuGVXnp61z/wACNM1Dw3q8WsXO&#10;homi27qt3AnG4Hjhu7g8456V9saeun+ME+1adOqb12TFCELKF7++BjNebjsfUjPkg7I7cPg6fIpz&#10;Wp8yaV8HoTHJ51lIbOzb95KoV0Xn7oPXI6nNWPG/wbjiZINom0uaNZmcSBHfPQ+6gda9Gi8a6Jt8&#10;UWVrc2sNhDdtFEVZY5JfkG4Fs5IDAjPrXkPiDx/qdxHfDTpUiJJhjmlcSp0woOQfoACK8eOJrVJ2&#10;RtWoUqcTzq++Eljrlxa2fm2fmTtGC1r8zpGWwX2n5uK+v/hx+z9o1ro9lo39oR6hpwCsLllHmSyE&#10;Hd0/hwO5r4s06y8Za/qdvEttbXcsrKr/AGWJVO5eiM2crx+FfYfhRfE3hHw3ZPdvHPNa2+bwwttz&#10;kEqkY6lyvHTBwelPH160HFTlePZP8TPAU6cuZxVn3O21bwjpPgnRJrKOxXbbv5sMQ+ZpRt/1gYZA&#10;PbtXHeHPAEfjXw4deuYFFwd0aQFVKgg4YumODgjaPc5r0rwr440nVdFuAftF1FeW/nQPOoG/OUdO&#10;mPlP+TVzw1dR+L9N1Y6YiiC1uBayQooCzOsaPuwO4zt968lclaTSPYjzUo6nP6boenRaclhcxJbI&#10;QPKuYv3bo2MYO3oO1eMR+ArPwrf6jqKo19fEeVI07mVrVASWSL03d/UV7Br2rvorvHPARFPhSidc&#10;9eh/xrzG68eXSXWoaXc28FzcTMzW7+UN6qSAOg54zXByuLcF6M9GNmuZ69jofClzHqVzusbnZI4j&#10;yAxaPaDwqg9M9+9dxr3wuvPFOpw+IrXU7uDX7VoZZrcRJNFMI12DYpxgleDzXnnhaFfDOrQiUxxw&#10;3rKCpUqImzyMH1r6G0af7EJYlu0m2AOi5+faTgEdjzitKEZQur3RlWez2Z8m/H74WDR9Pl1nS9GT&#10;7PPKz/ZZSTEkjcsRkHbuyDt9RjuDXx5rdpqfjC4ktJ7eaS5hYhbVXYtABljwTx3OOlfrdqum6TrS&#10;/wBnvZSRzzOZ532hkuCVI2kjvwOK+WfGv7Pel6TrEniXStQubKWOf/SbdIt5A3AdeoB5DZB4r2MH&#10;i1hFaTv2fY8vEYd4l6ad138z4Ms9G1HwrfefDGTCSA69BIAQeD6j1r6z/Zk+O0q65G99p0Ul1HYt&#10;aTT3d75YMhYCKZieoGVBUDJ65OauN8GdBm0+2l1HxBp9jYSyNDbx3EmHd+SAv1461422h33hq71G&#10;3itbW80ufMT5dzG+CdqllwwIbtwOBXt1MRTzCLutV1OOFGpg3e+j6H2d4nnEWjTfarFdT8QXl0Wm&#10;uTECtwFOSeM7VAwAOnsa4TxD4/8ADtjJJZ2lyk0ssAjaxt4z88hIwkZODk57H2ryz4cfEzxFrnhV&#10;vB/iK6tzBCpSy1NPlmX5hiKWQ8hQCRu64GCe9dhq/heb4cPDp1nZ3GWQT2+rzNzdpkENA3VYlOQB&#10;1J5NcVOnGEnTk9fL8zqcpSSlHY2Pht4Lv7y/n1zX5IVMMjGDTbdi7xknGZm+6AucAjIzn0r03xpp&#10;fh6LT7XT/LheBYR5tvLKIbifnDOnBLNz0HBx1FebeAvFVlpUN/4ikuH117WxNtHpivxNKSBtkDfd&#10;AwSe3Xua5HX9Y1nWvEVvJf34vrm8ut8TtGoaEDrCGUfKuABzxxVtSrSafQ05oUErdTV8MeO4PDN3&#10;qdlqRjM9nN5dpdKcMSMhG+b+HDDIPr3rutVvfDd9bWPifRtCtoTbwR210iycEhgd3l4PzdfmBAx1&#10;yBXLaf4P0FNW13xFfyT6xAsotHhtIdywyBd2C/3eO55yOlaHh7QBatp0lm9/d6I8jTROqiKADB+X&#10;DAMwG48deK8aUHh6sqlJ+qPWt9ZpqNTpsfUXgm9s73Q4o59PYwEDYUdAGZTncCpPPv8AnWD8SLa9&#10;m0ubTtGP2USALJcxr8yIT0Ur7EdK52xsPFEI0I+HPEH9m6ZDKVk0qCyAhk3Nl/OGA3qQQRyTyelb&#10;ll/wkum38Nk1istmzvPIZGcSsAdrpDuxujwVyT0z7V106kaiv1PHq0ZU35HkHxR8FX1x4ZtH1G0t&#10;poWnEM0t2drSoBknI6HgEV5B8QfAurXujXmo6bq0um2UcYtdPnu8RM0i/wADkclSeFkGCD14r6N+&#10;JU+peMdQl0aTS5o7GF0G4fLtHUknBHUYxg8dqnsvCkNhrcEtxp0l3HJCpP8AaTs32dAMZtwPuMfT&#10;kGuxTcUpR6HLZO6l1MD9nrUPDPgGK41K6tJ77WIdKhkvvEVxcB0iAgy7pHwEXPmAkndkDNcj4pks&#10;L+8ubtWS5v8AUXRre1ZvnmlkYFcnrjJGeuBXc+Krvwjc2YvNOfVtM1DV0NgLSWyKyXOB86Tw9HQh&#10;sHODhsg5ry3xjrWqeDdOew1HS7K9sHVRBlZSGj4B+ZVPKjgZK4I6mopy5qjcty52jG8Vod5pc8Hg&#10;3RJrG4NvNmNYEt4st5hIAKRjBzubOP8A61em/CHRp9I0K6+0Q3Om6r9s3BpZVfZhSqoBjAUbySo7&#10;454rw/wffXd7cad4m0GJbxNJuGtntbsRwTyPJGoUqTgFUBzkDcefrW14++PV34RvrVbKxuZdTUnZ&#10;ZPG0bSSAHDFW6Jnkt3BHNbyUpaIxTS1Z7xovxAsb34h3PhSC42Q6HBE9/Mp3Rmdj/qWYDj5fmfPQ&#10;MB3rwHxT8JtZtPipaWXgfxvZeG7G41hZJtCtJj5N3cq5mZWSMfcCjBXoAOtUPgrJrPhbwt4u8T62&#10;EvLy+vbtZ5FcKJ7p1T5l53E7pMfRRjiuu/ZctdF1XxR4g8S6XBEt1pdrLbT3MjlhHcyviRmdu7Ij&#10;NjJwMc1jKTp3t0+ZaippOx9BeGL+y1eZdIvLZjerM0s8T2UqCMDBB7gr0Ktntng14D8RvA2q/Fnx&#10;zNG3hJfD+lyM8h1YQi2klj3gbiGY73IBxwAAPevSfHXjS0TzvEenNLJfWVmGa4g4zbljvZSDyqgb&#10;h9PSuT1b4s6ZfQ+GHj1q51Oa+nltYrmS5V44CuSDJHyCTxlu4I9KVKT3iKULO7OO8W/DW08FpYWF&#10;pp1ugmVW+1XdxyeDt3MPl5B3YryrXNTvpPED2ei3LwrFiOe8eMiNVHOzB+8SQen519V6Pr2hL4cF&#10;rqmjDU9EvZXtre/j2u/mMDtGB14jbD4yML614Z4m+B96ddTUpNS+yaq4eCxLhBDdw7iN046owO0c&#10;c461vTnyy5pPQL86UUjlF1/R77S21OS8aPWLe5AP33AQnjaq9+CK7Xwx4qlmsLSZoLiFpszyAjay&#10;D0x/SvNPCXgTVPEGuXOlXl5Bp6RssVxdRsFTcX+Xa/UnH869r0vw9b6b4bS0hEd21vHtNy83n4lU&#10;YCBgBgZByTmtK8Y2Lp3b1N/wl4vlFitoZkvLcuRLaTxqVwRz2zxu/DNbfg3SvC83hLSvD9/o8c0W&#10;nl0t5nUrKwJJXfIpB3AHr34ryLXJrvTba01nT7x4b0MP3mN8cjjqjDA2jjA4GRivQPh/4itPFujQ&#10;3cEiRahGS0tuJACpHqM8givOlF2utTo5Enc9D8OeHNI0zUJpYIL3ZsEY867fEeTklSDnJ44OcV3m&#10;mL9jUNK/n2r5KyHAZT/t4wPoR+Nea6FPPPcTSxzPLGgyOQSQe3/667ODX0tdCln27nTkQP8AMSc4&#10;xx2yRmsk7OwpK+p0dxZWFvppR/3EKZkON3LH5s8Dn1r538aeE9M12eO7tlMzrITthYrLEVJI3ICM&#10;jI79jXe6zeeKbS6lbTtcad0cN5M8avDMTn5QpxsAzjj9ayNY8Ja7dvc3N14butIlaFd9xHOk8LOA&#10;SfufOq/UY9cVhUSk7pHRh5OnvI+fPEN5qtolzChKKWJe0b51jLZG1HUjKnJOCOM1xWtat4av7+L+&#10;39Cs5bi2kjYXTQ/vFdTu4YckAjGBXvGvaRNcWtwLiOMLNHmOWJ8xzY67cZ/pXB3ngm01KxeG50v7&#10;UswLwsJfKeKQc9SCGBHr0qqb5ddfkd8pKatZGHe/EK7Opa1rGmPHe3eoyF71GmcSSRg7kUIo2nnO&#10;TjPAz0rivHHxH8V6jHbXN/dwr4Sit0ha3gjbETkdG2jkk5Odvam6h4W1fwzr9vBc2c8MErMFlMeR&#10;gdg/Q/XvmuhJtpbO4sLiA3VnOvyxygrn+9yep64rojV9jJNao4JU3UTUXZniuj+J7LxBrl9pcF/D&#10;HJPPhHOU8yPPQMw6qOua9E8M3VroHiOCE20bWIhMolSJfkAPqCCc4PUHFcv4n/Z2g1Wxvrjw9K9x&#10;FAquLe4Yeblm2gA+vTrXN2vwz8VaHBqtq0DywxIRNbyy7WVlAIw4PHOOB1Fe57SjiY3pzt3R5LjX&#10;oaVIfM1tV+Kfhoanqty1vPPcIzSx+THlZ5McISTwo7nH0r0D4Xa03i3w5eaxHbyIDqErSSIGMYiR&#10;V3SYxhcF9vOK+UdQ8LaxYTyxXCkOD5pRTuAzz+fsa9i/Z++KF34AgvfD+vxzv4X1JgxdNx+zN/GS&#10;qjJRhwR2IB7V6OLoXoe47vQ4sLWtXXOrH1ZJceHrfUfstzAqo0CHF6+YiXHKxkdMkAcHvVPWrhvE&#10;mn28kSrHfabLGxkUBP3eDlOeOh/PvTLh7fXNDsrnT5bS80wSN9mEcPmLDhVk3qAu49AM9c9a5fxB&#10;q2pyx29xcy3H266lLutszmFVX5g7IVCjsAD0wK+cpaSVrnvz96LbGS+IZPEfiOb7VbeZa2NncSAO&#10;BtlkckYx1wvoO/Nc9BpFhC8YtUWW1aMEq2PMjwcMUOO+T1rsdUv9J1XwJDr1nYTPDqEfnmeVgkyy&#10;fcLELztYg4IGMc15pBr1tp2oQ2d7EJNpKySB8BWPzKN45B9sYxXownJt2OSUIxSbdz38L4Pu7fUF&#10;0PQJbaa6sgsuoXF5uSVCPmVIjlQccbvUniuX1TwBoPiz7dqV3oul24VMXEtpbqk7T4AWNCpAJBA6&#10;dwc1yvg+CK18U6XJZXsyQy3Ml1dTzSZggcg+XFEo4Y7dxJOMbuRxX2BpWi+D/BGg6dFd26a3LIhl&#10;nuUUP/DvkwT0yQB680vgtqSvejZLU/OHxn4f1bS4DAmlNa6UceZOGD+aSxIbGTyAMnA65rkFXULG&#10;+ULMJYgCyOspLKeDwvqcED37Cv0Y+Lth8Mp4I5rOwi0/Ubs7beGS3ZIonKk/vNpyN3GMd/avlTxb&#10;8Ozc+JLqPw7Z3imGIC8lfHl/aGyflZAQE24xu5OK7adaMlZowlSlFqWxwfh74t2mkXkVlqRn063l&#10;OPMYEoiE8GVUy3vjFepfBT9o+eS61q0ttH0u902CcSJJdSFEkEjhQoVsD5m6d/mrxbxJ8M5WvPMM&#10;ToSy5uPuxqpOMHJ9c/nXoUnhM+F/Dd3dWFiYZLdUWGNjhrqRcYIyOAOuf1rGtRoNJxWrCFSvKXvf&#10;Cj7bSWHx34dur2ztoYUmCmXSzIZIiTlSoYcqGIwQOPavlj4o/DCa68RJ/a982naWk6W9kzArb2LN&#10;y0TDJCgEk59B0rifD37T3jbwtaz3N7YiDRL+ZWgWCUIsRkZfNiljGA2QrFVG0rvzmvprw74W0f4w&#10;eFdVt9A1LUNQ08S+Rq6wX/nWrSlG8uQgkscFTjHuK4kquDlqtPIu9PERaT/Q4O3+Eum/DTVbLTLi&#10;OXxJrWplltG0q3ElrGNp+Z5OgGMkY9Kj8OfDbxlp17mS9vFje6VmVcJKxQ7l8xh8xXPGD24zivSt&#10;MHjn9nnxJotvo2m3mqaJraGOWxlh3B5ANw2MPliYKJG54xgGve/h9q3gbxtoNrrVpqFpMZQFngkl&#10;zPDJnDJIvHzg5B47cVzVZuauXC1L3enkcHD4t0TQvC9hL4r1O2sWubmSGIyuxkkIQEhFP8QByR6D&#10;g1U1zxb4b0TU/DB0jxLqGn2dtcytdWqWbMl15gAQttBbA57fWtv45fDyw+KHh+wlstMjt7zSZpEt&#10;0ubZZRPExHmDDDgkKMY7HmvkCTXfCngjxBc3wlm0a/juXiuLOxtmd2ypO7yixCEMMEBv4uK5IU1U&#10;0vdryOxSUVzbLtc+3brwdafErUYNRsriXTtLjtTFDqOnIvzp1baXU4ORyeuRXzb8Yfh+vgOzt/FO&#10;ueKNT8SaldapbJp9jqcgxCRJy52gbuBnBHavMvAv7VfxC8G2mpabo19FrFtO8csOnyQAMWZsSqqu&#10;flLAnvwea5/4reMvFnxB8W6Q9+9pbQ287G1WE+bGCPvZAbBIDEZBxkV6tPD8t+a2p50676PRdD72&#10;s7W38ZfDHTr2O3i+3BmkMKnlgAckDPftXM6Nqaw3Xl26m3mQ8xOPukHHSm/s06ydC0O3XXLT7Tdt&#10;HsimtIWwS2dqgZI5GAfciszV/ir4Ej110iN5FqAz9pieEpJC2cbWB75IGPevNdNSglHdHVCbU2pK&#10;6Z6M+vzW721t532maWYeWr4xnHQn04Nd5pkkOo25gmtzE8alijnLAA4YnPTmvEU1vTL50ubDUILs&#10;I1vMi7182E5Jxt6r3H14r3zRrKNowZrcSb8mNWbAk+p75ralB2tIwrzitYmPruoT6ZbCLw/Yw3t5&#10;jH2iZMRRZHy/U+teUax4X15L2TUtSlSSe+cyCVGHl9s7cfTiveraa3tormSXzII1cFNyfw8EjjqM&#10;1xOqQnSrHTdOsbuC4AeVjb3EBDsjZKCNv4MEjqDxWsqV42MqVVqR5tc2tvYFnmC3spkyqAc56n/6&#10;1VbjULFldo1EU0aEiOZSGXg5OB6V2OqeCNTvrpXsLmKB5CfPacnpjouO+7vXnHxK8GS6MV1C/S7k&#10;hgzbpPCQXUkY3Lj7wyRweevpXlXnF6HvRcJK19Th/C6XfifxJqF7fyJNElwEtwB/Ao5wcdcg13fx&#10;K1eDwf4Xkltlkt7ySMoChzjI5JHTPNeYfCr4oaBp13qtv4gnk8N2+nXAT7VqVqYYpmZmI+YZAY+n&#10;oetXfip400nxzeNDY31nebTGqxW1ykpUHgMcE12RqPnamrWMbRsuVnU/ALSLyCysd0LxSbTMDjbn&#10;cM84rsvjh4judN0SzhiaO4uDNgRvz0w2MemK634YeHo4tAMyqVeOJFGOMBQOnr0rg/iTo+pXGoNd&#10;XdvLNhD5TeX2PQcd+auMlP3jNv37djyawuJrKz/tw2sLTTKfPK/IZBnjPqQOR2rX0nS7m70K2uli&#10;Tz58zTbDk4PI69M5HT0qb4nZ0XQLPSofLluJtsYj3KCeQP8AJr0bwz4Uig0pZbuAwpBGocEHO1VH&#10;9auUeo+e25w+iyzJq8DTNIttJt2lvmJ+o+vvVTxTrniDUL/LySJptvOscDxFRt6nLYJ6kYFdXrsd&#10;vYzF3xarGjCFihOW7Dj0zms+30W1uoBIg89pOS8ikbeTg/ng0uVkOUXqULR7oXelQreeZbYcyo8b&#10;bGGOAduDjJH410ukNfPq9uz2pjaT7ggc9D6gjp+NT2nhe5sZIbyRw8QgZpIkXIBPJHH4c11Xgyxa&#10;4uTsMjxrJuEsg4+v5cVFSOhnFpvY9L8FXM00UBuFY7ScH+6MdDz61nfF3wDonj648LnWrf7RZaff&#10;ecy9gpUht3fH410ul26RxGQJGGPcHGRXFfErVrrUND1S2QyxoYmXzEJBPHTp+uajmcY6nOoc1VOL&#10;seG/GP4X2lm9n438O6VCulx3S2s8KDIayZ/kdBg8K2c+zDFdD4++FPw713w1d3l14Sj1O6ks3dLy&#10;QCOWMgZUq2RkZOTxyM1B8Yr7UbH4cR6Lo1+kuo21pbRm3aEyYVgBlcdCOCc9MV89Jr/jfQ9Oht5Z&#10;GnmjZ8yzZbquNuCeM5JxW9KqmvP1N50py6nNeHP2Y/D/AIoluXuIZYi0ecLuAL9flA7gVrWf7F84&#10;Kz6R4iEUQbas0kZYKxOMFfUV1/hT4jeN9H0UxadqEunG6uPPknhiRWXoMA7ehx+tej+CvH+p+Gp3&#10;vrqL7aquWeKdsq/Od5I/rQ8bKLs2yXhG/egl+p5XqX7G/wAQ/Dtpda1bx6fr9hHErJbw8uxIO51T&#10;AYY74/DNefah8K9VlghY2Nxaatatvhks5VBRgMjBPIGfU9e1fevhn4w6JqWtQ3+oWtzpl75PkxxW&#10;rq0LK3OQWwcgjPtWxrP/AAj3iLUxNbX1nbMUw8blCJGzkkj1x6cVo5RnrFmClUheNSJ8Kaf8VvEU&#10;Hh6507xZ4RL6lBtWO+tHw8xBXDuoJG4DOcHB9KdJ8c/D9nqUFrdvdQpBF5sVwYiMT5+5gY6g9cY4&#10;r7QPw0Grapn+ybeXT3QMkxBCyD1Bz6dK+ff2k/hxoegxWEd1DD9ukdtqMFLrH23DqB9evvWPJFvV&#10;WKjVlay3OJtvirB4r1GPbfzpFayCXdMhjlkJUnyweMjr6nNcP44+MOn6vJqEcUV7eTGPfPa3GYlh&#10;7Yyec5PY/hXsPgX9ne38Y/Dyz1i2QmAx5lLEYXbkY2nt3yOao6l+yqPD8TNp6CzF3GGkEihlbHGc&#10;9jnoKiFk9UaSlKStzHzfe+INMubeWa6t2tmlRY4pZYirEDGOTxxjGQRxVD/hMtNEM0GmxS3UgOWk&#10;8s4B6EZr0jXfgdYW9w0eqavBKuSTvlEhP4Dp+lVdM+GOgwmKxTVFaNZWkEaxkAZ6849QD+FetGtT&#10;t7zPPdKo3ojzibWLnWpo5bWKO6e3tnCxSlgAxUhvlOMnHSuq8Ez+JL3wx9ktNX1LTS9r5SwabuiR&#10;eyvISOpHpXe2fgTSZPJtkUyopVmbaODnJI/l0r3bwV4Z0hdOa3a2jkgkid1lOCRtx+nFRUq0mklu&#10;XShVptt9T5Q8P/DXxPe3WmW8b6iLmRUSJUleM3BGN4PIwuSTnqa+i/B/wU8Q6T4hbUEh0fTGkhRX&#10;F9Iw8uNDlpOjH5i2M55xXU+NdPnutKgXQL1tO1mzXzYb6RMiAY2uAvQ7untXmHxB8S/F9tIt9Ct9&#10;S0yzn1EhBNYRlrqUcYBdzgdCTj17VyVnGto9jrpe0prmX/BO88ffBvS/Euq6TB4x8SW91eQXizQ6&#10;ZaQma4kMh2xhFHKJjn5+cnNUJ/G3w5+Fvj/X/Dd14dvZ/wCw4WF7q4KSCG5MZeOIAKXZ2wq4HQn2&#10;NYvh79m1tEdby61+Y627pe6hqNzeS/aNwycptIJJ5HzdO1eq/B34SaX4K8UvlVGrtA+qyMkzSCHz&#10;CV3ys7El9u4lm6E4GOa4rwXuq7XTodMuZ+9f1PENNvbPxF8P/Ceq+JdOu49club+9uLS8smtrVLq&#10;VhsMgOA+AIgi8rlScZq54EuJdZ8c6W5hgm0WyjiLTq4LtIwKMzBR1DA/Kcctnml+L3jO++KnjZ49&#10;ITdo2mW00sLXU5Y30gn2pJtwSI1LOeeD5foK5fSvE1te+H73TL2fVnhZ4Z/tESiJLh1fa6kqMbc9&#10;Dnn1rZRlKMpLr07IcXyySPdfiI+laFaaReQ6XO01xPPA01qSpYoD98HoC3HBzwcVxvguVLJLQSic&#10;PdSFYVRNsQYckAHk+xPFaHjnxpYS6zNYwxZj02ziitLGEjDiTDE9xuBznOTgZrAv/ivofgHQI5bu&#10;eLUdTRI4jZQKWUNvyzeaeFwhIwARmpg1ZWNaiO98R+Lr/wADaxBYX629z9viU20qSfNGhOHyOc4O&#10;B71HqN5c2umvZRpBNFJBJK642TOg6r1IAGR35r541X4/6J4r8QCa9sLnT4FUH7TYnz5jgEKGBx68&#10;lcfjWjf/ABa8MaTY/wBrfarmWOONkjs5OFkkIPJJbPHFdPI9E07mKlTir3WhzevfGHVYfFN1u1qZ&#10;5IIvsqpHOdyhSVjUemQB7V9I+GtPsrj4AWcmrWs2oTz3qyM0Uu1jKSrK5Zg27GBgH0r4S8PPa+JN&#10;V+131zb200sheT7Q+0hc/KpJHb2FfYvgv4w6FB8NryK4uwlrpEcZkgDeYk2ehiG0Bju4x1PpW9eg&#10;qU4uKPPoVpVk+3Q6vXvDIeSbTroQXls1sbmSC8n/AHgkJG0oQBgZHTvj3rgZ9ISbwRMpdWt9N1As&#10;xVCA6sOQqk7iqtjg1zniD9oy6b7TJ4c8IyyXFwhhtLm8l8piSf4oVG4KeRtznPoK4638X/EDWpTe&#10;NY2OltBKySyraOEK53NbyxtkOpP3AOQR1rJwnfm008zuU4xi4PVvyPRn026u4o7RIopTqLkQBm2S&#10;yO2FjCp1C85544rufDH7PV34b+JOleK7zVhfapaebI9tbmOEgMhVyyk8qPwGccc1856t4y8XeMNf&#10;g+36zpun2lnNHFL/AGeohG7gqnIOBj09Oa9k0W6lvtPSwvfG86LcI/2i3sLGIJO7c/Mdo8wgAY5Y&#10;DIIxU1qkqas+v9djlhBVH6HUeH9Lkg0i2iukc299BM73FqSVAkLbuOnynI9M1tC2XVrmKezt5dRk&#10;jj2iZ2CMQFwqhs8gD229c1uCPw7pWixWml+JDrWqskUKWi+Su3j5Q6KVKgEZ4Hai510aReC/NtFc&#10;akyeU0FptZmUL8xEiZxg9UUEcDJ5rnU1JXOh3MfQrrU/Dt2Z7iFTJAXYMzghg3Ukjv1A7ACuYn8Z&#10;v4bv5557hbyG5njcF9uA27ORt7YOMHPGOtddfeJdA1TTLC51mGK6t5IS7wvMEl3dW+RnG4jHTnGa&#10;8I+N37VHhLQ9WfS/CcpvoPJEd1PDhYmIbKhDxkD3x0rppRlUdoq5lKUYxvPQ9F8Na1JrGuyJNkrd&#10;zzC4cBsq5Ztr47LkD5sYAHQVz9x4h8K6P8TdUaG01KC/spcXd1aSwvbsCduAv3nI46c5yK+WbT9q&#10;fxJo2rWM9tYRwJC0rlJJGfzg7ZJzn5eABgV7T8I/jn4P+ImuyRaktvpmt3CZdL4rHhgc/u5TgEnt&#10;mu+WFqUE5yjdeRzwrQqvlUj0LTPFdhrHjyOTS/MlsjcZu0lXbKhAUEFR8y8NuwR37V9Q6Fqmnw28&#10;DXcscEG752aUAIx+XDfNgNgDAGcV8W6VonirxR8Qde8ReFbuWy09po0jeaEsrsihN4YAHAztzkZx&#10;7V6N4N0/UfCovH8T3t4H84hrmWYm2Zn+4dzd9wPXn3rllKEWbOnKex0PxY1K8+H+p2dlaRw3QlWS&#10;e2aNgqW8qIQjHtKGBXjnDE1wvwE8Tf2jputzXsUenwWYt7l3hlEpRmV1LMo6buBx05pnxH1TTPFn&#10;jDTlt7+51XS47N2kuLOZN6hgpIJLBSA+ASCOSBTPgtpQsL34jpavZLLHLb7rSydGAikZseaFdhu3&#10;Eg8kAAUTSVNmtOUk466bGZf6lf6b4zXxNpdq0LxAtHNEhkEJBx83XOe3YU3S76/1Xxx4baeWWSR7&#10;qS4CyMNyybWRCuegDuSSOeOMV2Hil1s9Iv1VzaKpEJQNuViE3SNnGAuWz7YNcB4Y0v7bdPq3ky3G&#10;twIqJbBHMkyk7hKhH+xxwOwPerhrTv8AI0k7zs+59c+HvDUOnWhsyXglZfOluIxy5yOXZiflB7Z+&#10;tYv/AAuDSLPxxdaXc6ysEd8nkR30EWBC0Wd5bjCkkED1GDXI+E/Gsdvb6lNqkM1lc2li80i3MhdV&#10;iUDr33fOCR9M187ahfX/AI38Y2un2jot9qt0xImJgdUw3zs3HAUHKjknHIrnpU3JtS0sdFVpRVj6&#10;08HeJtO8U69dajpVlqV4NPVprbU7pGELyYYOwZhxjPU8DjFcn4a/aZHiDx7Y2F5dXE9nZh2jkEQZ&#10;XdflJ3A5Iwey9q8mvtT8VQPrukk3CSxhysuXWIWvCgBM42kBQfxJrd8E2OraCdCmfRdNvrq5Dwh7&#10;TCSqfKZiN2CAMLzW6pRSbZwTk27JHv134z1LX0srqH9wb5AlxDjy5W2kkKCSfvBAvTOSccGub8R+&#10;OY4NT0r7NJJa6lqSPL/EsTEJ5hJjGCr/ADKB1GD3qr4Au4fHsJnuI7vT9QEpNrtizEki8FQWPKng&#10;+vNO8c3mj+Gdbg8LX0K6pdzXtveW1y+ohZEZAqeSgI+dQGCld33fpWOkXqSlfYk0u7l0f4eC91iZ&#10;Lm4sGhv5m3kzwQhzuZlI4znPrxxXOeMfGtvHrNnqv2Of+wnHmNNZSLNOqOv7s7MBduOSARj1rI1j&#10;RLtLPWdFM6eZcrcAxRkny/NGSJJehUZG0EnH4c3bDT5LLwmtsBHEzIkdxFJuzH8oBQ5J2jJJwBit&#10;YtbkTj0PNfFWuwfFG5uZ3ltpopAWt5EfdLAGJQb1OQrkrk4/+vXpX7Kc76F8EU1i9SC4j3G1JgjM&#10;k7eW22SRlHzNjC4A5GOM1xejeEP7G1m3vIIhJHqtuYhFAiRqjB/lkIHXrzn0Ndh8GvGUemeGNUis&#10;rN9RaHWZ7H7PO/2GNZZSAdrNw67znAx14qsQ4un7u3/Diop8/vHqdq0WqpbalaX1rPaSjyYLa2mC&#10;NNOQSV2EYGArHDDPGO1cn8RNHVY9NeAumlXzwzFncF9oGdh5OeVwBziub1TxDZ/DXW/h1aXeo239&#10;pR3ou9XvdNtpGLMC+4OGyxdvuZIHGfWvS/GMehXqKLC1kexvN8xaYnMKRDzt0YYZCndgr1yw57Vx&#10;QlZo7nE881S/u9VttTtrC5kjs7YR3TwhnVEBySCwzknA+U8c96oWd+2mNfWDi1hEMc3m26Sv5s8U&#10;ij9zlWI2YkB45B7imxwC9ubiDy5LCznmYNYxuQHTAH7wjqOM88Cr50zTdJ0u8nsNCS7W2jjEbWZx&#10;IF2vuGd3JOBgHPTpXTbQltJnP2uq6fothptpe6gItQiVbQrExeQYIAXH+4AazdT+1aN8t/PPpVrd&#10;x/b3QmP7UE6bSqjarYIOMdxWwk2k2FxHdT6XEdVMklu/9oqTdRwBRtRAgGOOdxHen6X4ZvPEV6uo&#10;atcSw+fuaBI2J+TcduSc8ZrSNkKTZwt1pGpfD3WdCuLdrndeRSyqwhRI1kYITHk9VG72JIIr1u51&#10;b/hIPBOqRrpbxTujedqCwhpdq/MCHYZ3DHIBxjvnisb48Xxj+Ethq8VtbNd2NzbyRwKA5YByjgN+&#10;DYHWui8C6rY3elWs/kOIZLQSIQCQpIzz79ufpRNXgpMzpu0mdvqEsU3hye6t7q4kS4i+1SrE20BW&#10;wxUe2M/ma+G/iDb22meKb3TrqEXdrZ3s1zbqDlI/MbdyOh57177H4xvfh5exaXDGs2lXdvucDkQS&#10;E7ZfUhcHcBwAc4r5K8bfFG3Xxnrdy2nfarR7lljcylWdFJAOMEc9arDJybt0Na8fZQtLZnqnh/xf&#10;Db28bafbJEpll8yKM43BkGRj0H6VrJ4xgazvUh0CwiKuY1miU7jlQck59TXhC/GPT7XU4prLSJlt&#10;SAWjklHmZK7WCnpg9RWdeftF6rp93OdI0+zS1chSLtPMZ8HgnkVq8FUqN2jv3MY4qFJay+49VttK&#10;m1y7liuUbbdAocjK/Mcc+1Xdb8Mz6Po099dKRZ29sfNfbgO8f3tuevQ9K+fdc+PHjrxFE0SX62Fs&#10;QR5WnQiL9R8361z1vpXiXxFHDbyXV5cQoTsjldmCZ9AenU11RwE461JpIh4+ntCLbPoDTvGHhfX7&#10;sQQ6vbxiQbibsNFj1G48Zqo2u6OPEdzZWUi3jGEhrveRDIAp3KM4ORhQM15voPwR8S3s8RSB2yRj&#10;IOK9m8AfBibQ9QgutaiSSEclAD83txXDiqlDDJuM7+R0UXWxFlyWDT4rLUNOmt403QuoKRwsfkz0&#10;4xwPX0rsPA7X118LbVXBDRapLb5iXiRRkB/QdCPwr0C98MW0508WlzLAina8CRhSfTlV59MmvOfi&#10;ulp/aD6TDDJc20e0gxMY8qeu/HGc96+ehio1ZJLvc9t4Z0VzSJ4PGGlWmv67FqF80F7CYI4o5mCo&#10;wRTnDjhnJOCBj0rq/idqVlbeFfK8OQI8tvptvHeFECuDtG/cOnAIHpXmvh/4XeGWCDWL0WbwJuaN&#10;5fOMnGSFUJyQMDcT1r2HT9O0XTvBsy29ibS1uo0MqiNQ8zE4CkHngZORmuypi6UfdRzU6NSUuaWl&#10;jzL4LQTS6H4zZEaJY7qynit3X5cZdDn1+8K+pPHF0H8H6dLHISJrtHBxnAMZzkjtg9DXJXHhKXwZ&#10;ot4dJ0mN49UtY5JooyPOjRWBXClSMkjPPSuJ8XeOdV8e+H4fC4sljvZLlMXErkFNvX5EwuR606c1&#10;Vd9l+hHseVqS1sRLpxinOoafcW6XthcCRRnd3/1bAnPIz+dcxrHijXNf1bTHu9Ii062s1lWOS2n3&#10;YjZySHYjHy5rE+IPhu2+H862kXiGaKbyVZ3uFRCXxztx+maw4Ph74r8W28VzLbazfWBH7szRNb25&#10;x/tSbQfwrthRUfevdMzrSfVWZa8ZXXhnw1Gl7Jq6X13LMd0EMnnuyH+LcOBjsO+a4rxH8RYRZS2u&#10;kabJYtcRtFLcXrBnaNhj5UB+U+9bN38EvE1zbyyxxWoYBgQsw3grxs/lxVPTP2dfEF9rVra3cIhm&#10;nzLIkjkNBEOkkh52j0HU4rtio21keZUqzWkUcJaHUZiBbX8/mP0JUAMPqcnvXSx+GvErIp3hsjOR&#10;F1/8dr6l+Enwq0Xwc9/plvZRatdQSrvvbiFXZcoDwD90da9V/sVl4Fm6gcADGBXNPEzi7RZC13R4&#10;B4Mt9J0fUfI8OeIbGbVHtWllt9M/dNIQvVkkwF2kFic4wOlWZ9W8baPpOo6lHrXiGPQkuEhWS0vC&#10;FNtIGeWZjnAyhGfQEFTXzX45ju7HxRLpbWto82n3q22oalayCa3kZmBUYbnk8YPfivvH4afDrTPF&#10;mh3E0d3cQ6TeWazT2stuqSfOCuxI24Ujjb2xTxFJ07Tve5pSqqtBq1rHgsviPW/hzomq6jbeKry5&#10;muJZP7PsbsxzW94jEESytndG6ckEHJ4r5zv5/G9lqV1qq30uruzB5bkTkzMTn5iOp5z1Fe9/GjT9&#10;KutJvU0y31xNUsrxbG101LJ2RlBx5nmkBWIII2qONvpWn4X+AaeE/hle+IdWmbxBcSWnmyadexG3&#10;DBmARFQAsnJBJb8K2pNUoc87O72OepD2kmo6WPP/AIY+NvENpoWtTta3MN5cLBEPtcXl7kY7ucDJ&#10;JA45A5Ga9bn1L/hFdR8LPDYTeGr2xhaaLbM084hlfd5MrSgkqOODwpOAa4fx18BPiNpfh5rq21Cz&#10;OnXEIaSK+ldJ7cBg4t0Zv9YuMY9cdq9n1O+g+LC6d4na0hsHeFFMkULuYpwuJldTyIy4znHHvWFW&#10;UbqaejOigm4tPoVr/wCMPi/RJ/t76lLrEe1XjjvI1VITzsRdoycknk56139j4muviv8ADS/vfDt3&#10;aHxsySLqts4MTz8ErA8YDCSMLxvOMbc9a8zvku4LPTrW/s45baVmRLuwlE8MqDOEyMhWGM4JBwfa&#10;uT0G7tvBviS6MFvPey3cUto4WTy5cMBtkjORh0yeOjdD1pwinqtyqy5lboeaaV4gvPhD4hSGPTNT&#10;0bTVCbRcwSiKNjkNH5xXDYIIAPUV9beEPH2n+O/DUtlfTb4PI3xSq+DASQQ67fmDcZznjFdR4a+O&#10;L+LtZsfD920Op2epxmDzyIvs8TpETsnt5CDGX2kcZXJ4Y15b8Tvg34j+GEd3qPw/tUu7G9nYv4cY&#10;iS3hdxyYsDcrEH7qkj2raraq09mctOTprknsdXo8XxE8D6VqurWmpS/EmwvnjubXQbm3WO4t7NUG&#10;ZPtCEJ5pGT5bDLY65Ne9fCT4u+EvifDdT+GLtJZLaNFktZkMVzbg9UeM8qwPXIrwD4d+IfEEUOl2&#10;0eg6m0cdtDHPbS6dOgZsYb92VAJ4+9mvoTQvBWlajqMHipdKfR9eiJQ3MSiGV06eVJ/eT03dK45z&#10;7rU3dPlWr0PQIZzJb3LthSTjHfpXGajrNvBJjJMnzbXkI/d4+8KTxd40u9FMBGmTpaZZ5Zo8eWSB&#10;8vz9sHk5FcD4yurfW9Hhl8qRfPYkYGxgo74zkA/rV05JuzOaUGlc5b4g+L77wfcSXaZk0qeQZlC8&#10;QM3GHH9w+vY1LbeJ9K8T6JY3MxEL2rurx5H7tyMDnPGcZ5znNclqGt+bqEmkyLGltJDtEMz7xKuM&#10;HdmvLdRvb7wN4muERiYLxRGRI2UVwMr+GB39a1ltob0o3sj1C+01tWsDi1jt5CSd0YON3OTk+vFc&#10;hd6fd2lp9lsogzsd2xvbrg1Z+F3xUt4LR7DVEa4gaQkMrblXPLD+X5V67qvhS01bTba40p0ZXVZl&#10;C/wj2/rXOux6Dm6dk0c/8Fr2Ww1nypYmhg1WL55M78PHwh+rKcH19qp/EnQZhNH83kPDK6qyfIcu&#10;Dn6ZUmu08I2qwatZvcFYZgfLaSNMKpyCHxjsRzXbeNfDaXeny3N2qMrxeVIRyvXIx+v51lVpqcGJ&#10;VVGsn3PnHwJomoQ2gXVNWvGs7CIRQWlzdO6+Seg2Hgc5x6V1Vh451OOFzfJHdRRTtBsUhfLiJwCM&#10;Z7cE1Nd+HXy8aNIoAMe9DhunAzWM3h5rKZ/tF1L9nljwYZADukxgc4zj2rzXVnB2kz0nRpt8yOW+&#10;Lfhrw9rWs218kl5JMbYwfZvtsjxxKOcoGZu/JAwKXS/h/wCHr/w7cW97dXmpeVGirY3sCT28mPvE&#10;buQ3pyK2LjwOkqjLnYEZf3vyHLdg3fHas7QpTZym2juR5edrRnrgDkHNelCvJwVzz54dJvlL+h/A&#10;zws4hktdEksoZ4c3D6Xe74+TjAjYnHGM471z3xE+HnhXRrez0/Q9XvjcSyytc3M9ksEUDqqiJRIh&#10;BDDBGeQRnpXfeH9ck03xNc6bNK0VvOsc8TwNtETYwwx0xlc/jU2p+PL3TtL1rTYpYX08zGIAfxZ6&#10;gjGCOetHt9dWSqUlblPmbxB8F/iSL2W7Hh2/8TWA2PJOJ47njHykoSHYEccA969D8H/EXxH8NfDt&#10;lYXngSa+sY2dTBsMUschJdyGJyABng9hgV6r4JttCeCCG3iuoGQjzSsr54H8LknGPSutuvBq+IrW&#10;+sWt4dUs7mJoJWu0CzeWfvHzEPXHPIreVVVEriUpUm0+pV+D9zB450uLUreFrNbvM32W6XJwrH5N&#10;+cZB7Z5rp/i7q3h208CayIr2GfVrFAY7F2/eiQ/L93uACc8HivOfDeqaL8K9W8RaRY3EuraZpds1&#10;zFp0thMJIC7KpRZg7LKQdvJC/erzb4p/tJaD4ntk0OHSQss8qRiW80t1dpiCdpkMrEKRnBB6jpXO&#10;k3PRCrPmSadkcx4Wv3i8O7RHbQ+Y6EyI5DCXcxIKDgEZX86o6vepczQTCeRWViG3/dVR/Fj/ADms&#10;mTxdp+jpIbO2uZ50QtHaSxt9ng3EZkY7c4yM857YNctqPxjlvbZs6aESOfy1uEgYqo+XnIG0nl8A&#10;nsK6vZTnrFaHC6sIK03qd3reupa3upKtvPdeVvitEiU7pmxkswJOc5zkdKo/Cqxv9S+I0NrOZb2N&#10;NOuJ7ZJo0/dqoDTI5xubcrYAz2rmX+IljZ6mt1d3b6VJKUXzLyFo9yElBmMDO3HJIrR+BHxp0LRf&#10;inLrOqxzw6QIZtOtpIYmkkLMqL5hRQMD5Mk8nmsnSnyS06G0KkHOOqO81n4fyWuoxTQwwb47gvFE&#10;rnashTg7sjChgOBn7vWuJ1H4c3niHxPdapdSBl81IDd3oiiiY5KlsE5IP94c19Uad/Y/iLRIbq0n&#10;g1GynXMMkQBXaxPpyO/51at4n2R2cUabABHjIHlgdG59R61w03OOp31KcZdD468c/ClItPihEFtY&#10;W73RgljWFiznZncjk7SuASeSfQV5RH4Z1vwpq1k1snlKjb4RFOY2UHIAJGGUkelfanxKZ5fFHhG0&#10;mIaL7ZNcBGHJ+TywTntya1rPUvDWsTXUs9tbpKpaJJJVB24wCc/hXfSrzpxs9UYPCKp763PjHSdW&#10;8W22qT3lvq17bXEUgaS2mmZ1G1sjafZgOfavcPhv+1lq0GoTR+L7SCdZyzm7hxb+UwRQSyDAZcJ9&#10;ck4roviD8OvhVPfQCaYWV/eQ5hv9Ffa0bdW8xejc15lF8ML8X19Z6e9rcxCXdbXsp2NJGo58sMDk&#10;8EkY4GKVWVKqvfVi6cJp2R7LZ/GSy8ZXMv75vDs0mDbrJM6G5Bz87sOEBABAPJyK7bww5lugn9uv&#10;K0vLxLcq2D6fN1r451Lwt4z05rq80yGZWgeOCJHRJo7nBGRJnJZRtyegFUtC8b+OPCHiJreO8Ooh&#10;ovP8rUbf/RgAM/JJkkH0wfaso4RyXPCS9DCWK9nLlmn62P0d0Xw5o+sfLP5STRAeZ8xjO49OMYJ/&#10;DvVjXvDUuiiW7ikOoWpOHyNjx445A6/XivjXw7+114qXTjNZ6AI9ChCPLdxxefJG543OxZQeeQMc&#10;DGa928EftgeCvFOk2y+KdajbVZvmWwe0eOGNQcb5Nq4Zj1PLYrGdFqLU47dv+AbQrvmTjK68/wDg&#10;nbaZrkrwb9Ks7hiJMzSQRySIB3GeRR4hil1GJIJIk08ocqGnWSeb6L91D6kkn0rUX4veHNfiPn2M&#10;klrLE0VvLYyjyj6ccAckGneJbC0s9BbVrHUbG9iMtqLlWGXtYmZUkkYZJ+XlvoDXC6PMvddzuVWK&#10;fvqzM+z8OLawQRzWX9pwzSYC3Jy7HBOV6AYxXZWWmaPes7LbB5YgARJFyi/Q/jXmD/E/w/beZENb&#10;g2wbhG+Dt4xlwGAParlx8Z/CqwwvYa/aXBkOBHby/vUPcjPQVxypW3Rs27aM9Gv9QsdJsxesroAp&#10;DMuA3sPc15jqnxAnkvYgg3wyOQ2eG6cDPTj8KxNb8QXfjDWbXTRcQixjIlaaG4CrK3J3N64AyQMd&#10;ahTQVa9WRJVuyJeG52fPwenGMdz7UKi/i6EKaWj3ONtjNYaj4r1dGneB9WlZ1kcBGIRFHUHJGKh0&#10;DxHJr2rSkrMiqmQN+UwB1z35rHk+2alrZB1N5LCaW4uYoFXCRB5TjdnGd3Hrwa0INAvw0tvDqkUM&#10;VyGjkt415OFOSrDhRkgiup2iZKLktjel+JFnpEAgvJYnm8/y96yudq8HuOeoqn488aT215JCkrQ2&#10;qwo7HYSdx9WUnjHPFed+LPCEmi6PPNosUt9abx5kFyd4jI4+UHn8ia0U8R6hZg3+sadDagunl29r&#10;k7QccsCPp0rdxTSknf8AAyi7Saeh73oesXV5oFtbQy27QrECHDHd0GMg9+e9dP4TKR/aXlYyxFdu&#10;XHQ49K8y8ESre26sw2Mu6Ro88hSxIPv/AEzXoWhXbLGWbDRgljuHAB7H6VjGd0FSFnp1PDfiV4W1&#10;H4dfE7TtQ0CxW7fxA6xJHMhMMcmB5iuew24YHjvWB4/8NfD/AOGer6Sl61traXFzDcXMkbMDbq58&#10;xY06hUyNrFs5DdRXvPxL1C21nwbd2UrS2xR0vLS5VGLi4jyQceh6Y96+JbP4nwaomoWWr2XmgB4Y&#10;02bmf5iAM9j0+mK9Ol7SvFNdN7bnDOSpaPqWfin8StT134k6jq8motGl6EVEt5/kgTAxEhVh0I6e&#10;nNcF4v8AHuqXumy3bylHkf8AeSGbLyAHaij6dT61Tv8ASJ7CVnSOBEBJuGJ3fZlB43E8FyOOM1t+&#10;Fvgde+OvClz4svJ7jTfC6XYsdPhdCLnVrzqY7dACAqjJZz8o/l69PDUaai5JWXkeZOtVk3GL1Zj+&#10;BfiFZx6ndW8929qYImS1EjMY1G0fKuD94nFQXXxN1K18QTzaTLE+sTILdGOWAT0yc4GBjHfpXs/w&#10;7/YLsNelsxrXjCfSftaGS0htkt7iS5H95CrnC9AGYDJzXu/wv/Yj8B/Dm4tLvUbm41m5UuI5bmON&#10;Ar7urkZLFcAAjjqcUVK2CpSc07vsdcaeLqRUJaLufKPwy+DPjP4r+LYLnVbphcyv+7foqjGcKuOc&#10;eleo3n7O2t6XrWqaBfP5epaW6zMbE718thuXLsQFzg8GvrMjwzokyyaabPTpbDe0d/qMLSMMg79h&#10;DqoyBjJGQelcjefHKx1ezubW+hbXLVLfzzqNhEz+ccYSPIzznvyBnnFcM8XUq6x08jop4eNN2av+&#10;p4vcWGoS6lpOgLpV/DaqkbTXM0Z3RKrHEiiPPylS2STziu01W58AJdapb29rE+uWhd9PkuLphFc/&#10;LwwKkFd+GA68Vz3hv4b+INf1JZ7fw9f2TyH7RAby+KmN87lYsByo6YJ68V7dafAfT5re4uNcg+0E&#10;wRysZUXa8qHcACPnIyc57YArgqS95cx1tR5XZ6nnPwt8A+D/ABnfW2pXHgODSFniCvYSF2QSHk7W&#10;75PUe1dh4h8NeHbixs9JsdBeCCQOpeJFLhlyQiqSC2MHnt610Or6Db6JFYwItylmkSyy62JFcRAn&#10;7gwVMZU98E1lWfjHTvBXieWLV9aur9pLOeSMiFSlvFHh2/eAAsXJHJ5OTXnVqk4zutio04Tjqcf8&#10;LPAPhm38VTaVazD+0niM0izQNEIgmMs56nGRhc9favWdf0Xw/d72gmSTVJ7QQuittDLGOCTn5R/S&#10;ua17UrTTLi2ksI7a01S+gjLiCNhJ5CJkJg8jqM/rXD67rmraN5uqKq2+wmKVWwXZTjIG76jvXJ9Y&#10;c6lpq9y40VCN07WOc1+91rwrdLZX9xNbWxuyGCENIYPkCpGFGAG+719TX0H4FvPDnw9n8Q6TcXeN&#10;QjvHvbiGVWBTeoAI4xjAXGDXztb+LLn4j3mlafbSQ3Ehu4mig2/MvzcH8MdT619X+MtGl1rTk1Kz&#10;s431gzqzwnB3xhQGUk8EcZzVRbhO8VZou6nG0nozl/FWiR+J7SdliCQttZXzhhjvXl8PgC0vvED2&#10;l5cyRo23y5FUFnU9QCRw3PAJr2my8TWWi2EtnqVqbWaLAYOw4Ht61Na2mm69c2ctu8dtMybQFT53&#10;PUdecjrXRyqpqtyed0vd6HgfxM8L3thrllYaZcpJpBtVk+0+YS67WC5Kdic9Oma9f8EJeaa8MTES&#10;krtJdQR9SPf2qj430fS7PxZBBdanZrP4juYLSRSRLNGxODhM4UE7Rj8a9F0ZdP0K0mklXzmjzGHY&#10;Y+UeoA4P0qJ0W53i7WH7Zcqvrcju7O2BikfeIiCX5P5+1ec3esW+laRKbiGeGW8iuLeaM4yAEISR&#10;QeDlhn8q9BTVItV1eW0t5fMjwAHjztyMkDkehA+tc34y0jdYTRlVV4YpHQsOVwuCO/cVlNWTaLpt&#10;bM+Q08CXfjPSVtork2GswRiVrLUpVRpJuT5lu+QNuNvyn1ryzTvEOp+CfEWo2Gu6al+fPBT96Qgk&#10;VsPyhIJwTjtX2hF4l0bw5eaYZ9Jh1r5BeW8cLgOoI8vO0/wnOB2yDXNa18OdD8dJFbXWn2FiIyoZ&#10;bdVSWzG8NwoHJIJzycc4rsoYxR92Sun07GVXDyb5k9UeKv8AC+/vtTlFhDdWUF3EtwjuyTRMxAYN&#10;E44ZecYIz1zXbw+HNf8AE2geH7S7hubfVLNZXjWbcPKZSB5YZuDGwAIUDg9K3vEfhTxBpvh61s3e&#10;Oe30EyG0vbU/N5BdivmIeWYEjlMHB6GuWtPj7r1l4fSzeO0vdMvC2xbiB2lBH/PNweBxnn16gVvF&#10;1KzThuh2hTVpdS/4M8Jaj4f0PxDf6loyw3upu1jK5dmmSIHhIyFxuLAknpXK6ppU9rfWlppFlPca&#10;lcviPSgjPO5IyWIHG0Dnd2rtdA+LWv69BbafNp6anpE4YGzWULMYypB2sPmT0zwTg17r4DtNCsrM&#10;6uumLo2oSK1t519I0gYDaAiclivA4rf28qMm3uzN0o1I+SPD9Im8U+BpYvC2laPfXdpNL5s2yxIS&#10;ed1Bdt2MAJgDJIwFzXvPgFofF1jG8FxYXiWp2XDMW2Qtg5A3DkjnJ71h33iGz8PaPrFtNNcX1zLP&#10;LbNNIjrFP55diFYfcRSuOcb8YBrzjXPHVzohS3uLq80drZf3mn29usSBMD92rDqMryXyWPTiua7r&#10;e8tzobcPdufRPhjxt4R1fUrkaTrltqNzBN9nugC8cSbecAkbTz07H3rzz9qe41B7Hw74mtb25sbX&#10;w+Df6cYZW+zXlyWx5c4Ufd2gjb/EGIrx+bxhq8IXUrGxh02S7u0uWl1GMtcM6ZG4rE2ZBtyOAqr2&#10;zXp+qfFOe60/TvD2oxNdKI1u7q7vCsayjdj5BgYAJHbvmrinTknE4aiU/iZ5xN8ctc1TxRouoXOk&#10;abC8pX7LaRJPbtPHIyI6ku3zgEkguByue1ev2vim213Wta0jUIJ9K1fTLh4yRL58QiXmM7xxyGHT&#10;vx2rKstbvNa1SGa10bTta0C+QQSXMxVEsZMErgscMRj7oPIINcde3mveG7uOy094tTlsnMM9/fxQ&#10;lrlCSQEZHO4ckjcB2710xmqt7KxlKnybnpEngaLVLAST6tPHqw+WO8EgdIUJJDrkcdj7kDtXl/j/&#10;AOIL6B4fi8OaPqN9rurK5tI/EFrprS24QgfLg43yDn7gIro/D/xpuZrWXTvEGgwvDbgR/aRKsJZd&#10;+AdzYXIUH5SRnoOcVZuPjH4JuNCS5ivtOs7S9kDWMJUoyqCBvIAPl7scbiM80pR1u0RFuzVzz6T4&#10;Eab4pbTrjTLy4vFhgNzDdWt28AjuSoWR9gOQcj5gw6LjFeN+LfCupeF9Y/tCy0dNS1WePyIbq8M1&#10;y/cSzOFYRtk9FZfwr658OaVpKJfa1Z3drc3t026RrOZGCsV6/KfQ4/Guf8d2sGm3GnWGi2bw2dso&#10;ka6mYs8rMdzLuz056dq6KNSaW+hlUhFux8oWvxEgvtF/s3VNQHhi/jvnvbu506AySXVuUbcsakgx&#10;OSADtABH5V9l/APT7LwR8CPFOtWemXK6dc20tzBbRxh5LlRExSQLyWLhwAc84ryjxF8D7L4n3ss8&#10;IC3rKywGONV3LnnPTA3Z/Cu90fQ/EqfBuz8L2mpC3t7p1McQTb5jllPkGUf6tGwcNznIHAFRXqKS&#10;SSLpQa1bHS6nd6HoGlDWWg824XFxGygjzljwtrsztVRkqT3OR0Ga8s1fxBNqtuWurS3kax5060WN&#10;k8l0UsMOpBG0noMBsenFaXxh+I+haT4nvLG9xpg08tb2NkS0jYO0tIrYxIzZyST2xXHaD8Q1ufiV&#10;4Z0jTCYLCe586681QHnKbdobHAG4g4HXaBV0Ycsea3mKrNSfKey/Bm7GreDp9MvNLEdtaTQz22p3&#10;1i0UJkyWLAKM5Pzfdzx1HNdbqHivw14l1DTfC9nqMTOZmt2WVCiF2cb3iDDLKQAQM9+RVvxRpRtL&#10;nRtXjkNstsNwUZAZ2+YgDjOASefU15nrN1cL4usdTSESSyXUxee3YA221dsTLuO1eeCepBP1rO6m&#10;myXGzsjP+K/wzvfAfjy5g068jg0m4i843F4rJE27kxo543jsM/SodJ8Saf8AD3w9q63TPd2xgWWK&#10;RvmxKw+6OctuGcbRitzxT8VJvEGhaHY3zXFt4muESO8trhMOHD4DgHjGPmBHXPBrF8UeC5tW0621&#10;W4ikVIx9nEhAWWUr8xB5wUx64PPGa6FslMSm1scRoXjXWfH6XWnW3nytM6LGTGAqR4OS4PJ5x712&#10;nhr4c6nodxbL9g1KNJH3CZUYrITjDK2BlMjpnjBr0rStV0WL4bW2o/8ACOX8d7FMIr9Gu41S2Izs&#10;JPSUc/KPck8ms3RPiDq32+eO21O6S+tJIBBp1vA3lPAzYIBYHBHXAAHPFZVHq+VaHXSnbWT1Njw9&#10;qVzDq0dhe3T287Wp82WZMJKxckMMdsHH4V1Npp1ppd5cNLPcPHOghDbsY5BZgOnPH1rkbnxL4e8e&#10;adrP9raBceGtd0S2leO8B2I8aEneME8ZHK9BnpVvwf4pbWbC0kv7eGKzu7aPywJCzRsV46gHcCfT&#10;pXLOHNqdCaXQ9N8L2q2eoLe6lcRy28KjEgGPMbsSPbqfeu7edZbYMJfMVuTz369eua8XTVmijm0q&#10;4l82eHJwRjcn94Z7VX0vxhfeFjscS3Ni/wBwHl0HseePrXI5unpJaEyo+11i9TrvFWnRagt5FBBH&#10;BPMuPNjXPzdmA6Bvcda43xJ4IvbCMKsKTQFMGSGQGSIYxwhGCcY5HbNdvoOsDUEN3dxrCEUzqm75&#10;lXOFDe/Sq2t3K3b7IZVJY52HqOtLmTWhmuaGjPI/FG/XbKPR59Oumi08BkaBPtALY9E+ZuxGBkd6&#10;yf8AhAZdR01kW1iuIFOPtEAKy2rYyPMjYZX6V6xF4ZAinRLZ0WUZdoPlc+4YcimxeA7BLuS+skn0&#10;zVXVUa6EjgNj+8M4b8awdO+tzqhWcXseR6D4GvfDMNxex2CXQlPyAtiJzju2DgDk9K5rxdfaC+tS&#10;26QoBGxyEIBVjgcHOTx1B9OK+jr+11zwrodzCLCHXLUFpkktJFVix9Qx4z0r5f8AFuh6SfFn9qNH&#10;fvNdKI5rSaPaIW6HaR98gnjPWuaVO07uTR6VOuqkbNI47V/EGjXxksjHC8SGRMi2VXYdCxb1+tY8&#10;XhPQ7S9l1HSoIDalcSRXb7vIYkYK92zzkngZrqdV+Gj30F5aacl/Nc2bK0jTxhEaNmwGU8Z7nB9K&#10;u23wn1yx1eKC1meRYInPnMm2JZM4KHGMk+/avUp1vZQ5Yzdn0OSVJTlzW2OPm0i/0bXdWufh7r1v&#10;NYW9u39o2t7cI8bTMu5jAoHGAoBbIyeASa8v1b45+NtMsZTM0Fzp08RtpXCZjU91bb0OO2a9O1j4&#10;SSwa9DIJDbXvyTSKgKGI7vu/nzzwa7pP2dItVs3dFRr67jTzJo2CqyhslyAOW9eM130cbQpJe0XN&#10;8tTjrYStNt03y/PQ8W0j9o/Z4bsdK1G1S6hS2SAPDEEMUYGAEx1wOAWB61QhePxK9/OUaKVJDIY0&#10;Ic4Ygr8wwchSOhxXpHir9nS80hkS1VUjlDSCSa3J2sozsbAwAecFa8xurHVfCXiKOSbSYdS05JhN&#10;Jb2NyA9w6rhBswDtVuSM55r06FSlVu6J5taNWm0qx7P+zt4ATX/H1ldeINHlvUkvH8lfnDZWB1Rd&#10;inIzjkkDA5JNdNqPiy48P3b+F9N1HVXEVxIsZt2Sa4kjLZji3P0C8AkdCp614honxs1KLxYL7L2f&#10;iC7fyraK3n8uaNiAPMZiVH3AygMcc811th8UtXnsdb0e0m0l5ZZjuubqDyL8NKS7xh1O1hknoB14&#10;JzWNWFTmu1odNGrBLRnRajrEcEV5cahpt0LoSLGJVvfOMjLzyCAAeSMj0rV+GfxF1LwtoTTKl7Ak&#10;s5uGsJbdXEi88MARk4A+9yQRivIPGHxSsYNDurd9MmT935f2jzhMRL/DnceSTnPt2rtNL+IOhLaj&#10;VrjVoZbV4N6yMFdknVAQgT0IyM47VSjJRV09S5Ti5N32RYHiDXtS1xLPTwZH1WZBFZeRFPFPLI2F&#10;jdWB+ReWOMYA619B+I/g9o2m6ZpfhPzZ7vVby282aJgZB5Mcn7xnYcRq5+QAYyRgV5b+zJ458Nz+&#10;I9a8Q6zok0t3HYSTG9jU+ZCRIgzgD5SPm4C55Oa1viB44bU9Y8RaZc2l9bW2p30by3jOYvIt4+be&#10;BDnG1CCxPUs5pVG3NR7EUVdNkHxb+DXhD4Z+H59U1m38w3MkEEgEMe2LzSVXg9Pl3EAddmSeK898&#10;KfEDQfgd8Yms9F1TUdH8Nz2UNpcW95aR/Z7lWkDw3BQYOcENkjoT2Nev/ATxfcXvxE8TeJvFZBt9&#10;Os4rV2Me8NgZQ887lVRzgffParGg+PtPk8Ta98RddsmvPD1/qc6Si4sxcNCFKrbSE4+VcDbxzlhx&#10;U30cZaidPnaaS08je1b41+MPB0mozXbR6/YpFHJHeFRawYckMqlQR6dRnGK8F1z4i2nxD8a3+uWl&#10;6+i6nqa+QE3i0V2yDy64G45B8wgetU/jZ4h0L4oapDdXkuq+FbPy3lS2NoZLZmXO6JWHIYnkH26C&#10;vJNek0/w7ptvJHcBYlZWiiUM8jNu+63cjPOSehxUUsO7Xd7szq1VF6WsfUOmeNde+FuqGDUfHsGq&#10;fY3zH4fGoR3LTl1OQJCclR1yp7V59rfxM8I/EPXYf7fhstCuL2XbLfxqzqSpKA44PbHTufSvFdV8&#10;X2txZWt23huO0mtHTEssp86UE/KI8jJHUkHoKzIvi3HrfiGOw1XR4NS09ZcQw3sxQIx4zlMEjIBI&#10;zW0cLJ+8o/kc31hJWue3678NPDt5e2E95r1pYLNcxw+XPcBCBk8Y/hyMYOMHPWvUPAPhHQ/GGu6f&#10;BhV0XS5JZIbwP8mWx+5VujNnnjgD615DYmb4heJdDsvFVzIxWVFnulsfLjtgvESK2CGByo4PQc81&#10;658QfDmv/C7TNU1gSW0mjSsrPdNIVlhfou0oCjBmIGGXI65qFUStB7mjpOV520Pq7QvDNh4b8N3U&#10;FhcRSOVBjU3Qhwc4+8OV/wDrV4f8T/hm0ur3lyVfT9X1G2ktpw7b4byMjKuGYElgwABPPpXGfDj4&#10;yaiLeGC0txfXMtg8hh1CA+YWCngPuKnB57bq77wz4g0n4lyXFnrc1qstlBGwht5vMPn8bdygjbg8&#10;YHHSsHDlew480Ve5wHg/wK3w9svtt9dZ1x3ZXdAjLFPKAhLjbnCjLg8AnPeve/hXcaR4geCHRNZu&#10;JrrTrd7NZbLUpQZ0OFdmhlZgWDchuoI4wOK8rstWt/E15JpMpitdSTU4beCzmVmDuJFGR1bG0s/t&#10;tOTWU2iX/wAL7zWdMS8sNNxLLJ9nlfcJfMYlJIyOcDjjp60TvH3pbmiiqismfTXjbXNZ0fQo7W78&#10;V2+nxxRKJZZLHdczBW5YgnapIHJ9yRisPS/iBM2oRXdvfaJ4gu45JBJYSGPSzHuAKhWlyXA9R1JP&#10;HFfFfijxBfiKbTL3xLdTwXCLLcXqouxpN/yxhycgEZzjp3rrPhHfR+JLuyt7C9Z7aaF7uK1cLI4G&#10;8D53KcAHtnJyah1GopvYzVCN+W59EeGNV8R6N4gv734ieIbPTotTuPKstPtI91pEFUc+eR3zjBPz&#10;dueKyPjDeaDq/gjUJoNdhktrV/nmtpyXyuN3A5yBk4A5I4rY8SeJToHw71rTBqOl2niW6sXbTrJi&#10;Fedk5wIvoCBgelfBl/8AGvxjY31w2oxLcX8l1GgULGsokz0IxgHGPpWMKE6r9w63VjT96ofWXxA+&#10;If8AwhE0CeGLNJ9JaMCG7ijSSOeBkGySUEZzjOScEVxHhPwto/jWS3v77wlp0cj3TT208Nl5Eud3&#10;B3Ltb3xnFeLfEP4oeN9a8PhtURFWeASRhPkmcglQZNpwVxxg8mug8P8A7Uuv6LElxHpjzLFbJvtk&#10;k+ZJAdrAocEr3B9MV0vB1VG8N2ZLFUXJJ9PI+3fBek6v4VtYLa1vJZbBwmI72MuUZid2WIyQc9O1&#10;b3iTwvqWq7bq5hjvlhIAs43kVcluSQDyNo6Hivnn4aftQaZ4k0BZLjW5PDL+a8Zu5QCqlR0lDbgg&#10;PZjivpD4SX+nalo9/eWviKDWLa3ZZLi7jnWRQWBIXcOOgrnpw5PdejHXqW/eJo8d+LHwh0sa40mj&#10;xyz62LdtRa2df3UQjO90BCbVyFbALDpT9K/aD0uz8Jm7udO1K4e5RUgjSxJWVyucBgCOB1xmvRPG&#10;fj8XmoN4e8MvbRaxqoaxie7tnkij3IxZiUbkbQfTrxXzheR6p8G/iRHpesyQ6Xot9CJrJPD9jKto&#10;NuFMSJKzMDjGSWPXtXYoqStfVHPGUnujQ1H46aF4m1DTzrOk3mkvbM7/AGkoduzJIBVgAcHA65r0&#10;rwn468JXsjxQ6pbNDIiTLJICsZJB3LnsRXNS+LTq83m2OjyXkUsDQWtr5cfnSSnBB2biAo2nkn8K&#10;9G8I+D9Nv/DlrMyQXk00ayXDLCsAkkJwSY8ZBHA6Z4rGXN0NfdW+hetdZ8Kanp5hfW7QK0hjWFZS&#10;Du9Tjt09q3vDGixMkDQXCzQ4IYIflYg9jXB618P9HsVaL7PNbzPIq7YBjcQeSxHbufeut8NaBcLq&#10;EjwarcKkceMMqPsHXjgYrjlVadpI19mrXjI7rUb2HRdMmvruX7PZ2qbnYgHI9BXEX+rXGofCnVru&#10;zKNdXSNFbS9Qd8gjXH6gfSsXx9ofiLVtBmz4suHjuZ44FsJtPT7OQx6sR82QATnOK47Vvi74q8Je&#10;DtO0zTfAlvrFrYPHBNcz3BIuDG4OVQDjJOevFbxnDZo5/Zz3jrqehfGPQNP8N+F7e9vb9bK1klVb&#10;11XEk20fKq45PIxj3r5w8PaJcfEDxtevCJFhjhNxGjuPvHHykL3wOgqn8a/j54p1nVJbfVvDsUWm&#10;QXBuLW1lj80pJjLbXDcjnoRXN+Gfjf4g068M9tarpxkieNUtrUYV/wC+WJ4x16USjT+JI3pzqRjy&#10;yep7TpXgiWztpZNRtPs5W58pIZRtB54wOK6TSfDVvqeoGCbTJYbFow6ShgBKfQAc4+tfP/hz4heM&#10;Fvru71DWZrlQWzJdNJI7Njp8ykD8K9A8PftA6ro+jpY/2daTMYzK010D5sYH3gNoHHpXM3STNv3r&#10;PTfEPgHT9K0Z727k8iWOTbHEYw2Y/wCJtvTjj8M0ngfw/pV+fKCQSQhgFmlhWNn/AIgBnoxP04qL&#10;S/iHF430dbcaZbWs8rmWURPlXG3AJVju64OBxxXV32l3F9plvBbW4BsoVVwiAs8gXmTr064rphyy&#10;V4u5zTlOOktCv4u8e29rbyaTpM17DdwL5cMkKq0YccYPP69q+Q/ilNqtrq7xzW8k+pSyeU0lxMJf&#10;nLYUbj17fSvorxTb6R4e0v7XPpr3WqSApBAQyIj5++5zk8Zrxzwf8K5fHnjJdd1JmSytLrOImIE0&#10;vso4Cj+lU9ZXY4OMYaHvPh7w/wD8Iv4Bt9IulltGksVUiEcqxTCqOemRyfevJfird6pZ3h0a3ttQ&#10;SQEIxQscrj7qjPQetfRHiDSHvLeJg5khgthmMnOFHTPvxXzr4g0q5vvGt5ezT3NqWYxxrG5+XGOm&#10;fXFZTXLokaUrS1bPK7Pwdq8mUazFo7sdiyphmOM455/OtmDwjrOjnLaVDNIqgtuUKMN0+YGvSNH8&#10;O2yao+pXLSTgKFjjOWO7tjP6mpdXsWkRdPWNgboEybcnA+vbFZ2ur2N7pO1zz2NNfEjMiWMKuT5E&#10;hVSNo6nOee9aOkaHqNv9mu528zD/ACLE4yfUkkHAHtXTyeDLfU1jsLlMRRAYMZKgtzznHsK9F8Ge&#10;GYoNMRriFI3MxAV1z5XYfiaqELraxnOqoq+5wHhrVZdQsL9EedTASjymMqnBznLdh3xWR4MaTxV8&#10;Y7r7Qq3ljp1oZLbceWLgKGx/d+9z0r2h/CenW9tOl3B9piSYyQKQSXIzt4Hb2NSWemtZhCRFFPLF&#10;tG2NYiwHJQey5PFWoSSsZOqpbFuw8KWdreQ6UBK7FRcSebIFTeSDtyMnAyDg4rznxl4v/wCEe8K/&#10;ELxBcloLrVtV+wMwwqNBDCTtSToy5Ll2HAI29SK9Z+I+uR+H5tSWJI1v4onKMRjy9ygFs9uCMeuK&#10;+ftautKtL3XNX8UXNhceHvAlhb2VrpOpx+bFf6nLAJmV0HLKpkLf7zDJ4rFQfMP2nupnmHinUfEv&#10;w40vVPElroSLfT/ZLUadKqTb45FDRxYxkbVbLYxyT1rAk1XxbdaKszfZLLTIJT9okgURiLdHuKP2&#10;YqcYUADkV7h8NNV1X4kXuoDUtNgka6iguxJcxqGz5e0tFExB2kCMfh2zWB8SPAd1rDalpd0l3ZJb&#10;TxhDLqlqI7p3Q+Wyxxs2RjgjGR3PetIqN7NfM1k5N3T+R8keLPjTG1+0Oi26/aoG2QynEhLEEMxz&#10;0HOfWtHwR4Z8VeNn1HWfE97fyWtkixW1nY2rMbmVuMYUEBQOST3r1jwB8NrXVWNzP4ZsLdLe7Znv&#10;GfakzKcNs45PU/NxXr+mfFZdFF7ptpp+mW1gx4jhkZFkAB2hpEBKkkHOOmBXXPHYTDv2dNa9Xuc0&#10;MNiKvvzlp22Pjmz+HeoTzXU2pDWEiinMIh02xYylwMgNIwCKT0GT1r1LRP2LNS1byLi51j+1rLPm&#10;G0eQr9mLDLCRuzDgkgYr1zX/AIi6/f3zXQvdOsYGRi1na2nmZk/hfzGOWK9sg+tYuj/FXx9ZJqur&#10;XGuahp9nI0Ynt7vR4J4JR9weTvA2EAdeQc8iplmut6bsv68ifqCfx6mTqfwL+G/w0vrJdUfWGmZB&#10;JPc24UKo25BjRhmQcc8qea5/xl8QdY1nw5JoXhfw7PoXhW0nEiSLuFzeg933Ac4yeOlaviH4z6vJ&#10;aXn23VVSC6UweZJY2yThDyCXCA5PcjFeUWur2uu60v8AaOtXGtRwKRFFdTtsT6Yxn+VZLGOrFzkm&#10;7fM3dCFFqMNLj/C3wzi8TeIreLW7fWdN0ohmub6KB5DGgOFAIJOSeOB39K9lufiFeaRpMnhDw54K&#10;1EaNZwtDp8N1KALgqeJpCwJZu/BzzXK6P8UbWwnW082Cz24CLG6hEx229u+CeldDD48tL3W4prjU&#10;NPs7SDLAyyYZkODuGDy2R2ryq2OxN9YadFqdtOhRto9TzdtCt7ki38Q+E9Ts/Fbrj7fb75UnJOAz&#10;xoDuIBxnHpXVWnwd1CfSntPD/jmCHUXjjuZo9VZbedSD80aiTbgA7RkHnFdLN8VrWVpo7K8kfaNw&#10;kIaNnAbO7BxXJa38RruTRZbq6uHugLjfCr/vI9gPyJj354pxzDEzdnT+/wD4PQl4ShFN839fLqWv&#10;EPwd+OvhnxAur6bZjWrq3VXXUIrQOMcLn7NyHAX+IqRyamvrz4w6Yl1J4o8J2+paN9pF5d3OlXJ0&#10;mcLkfJ5m3YmcfdUDJrNuPG2r3NxBlr2F1Hl/a4dUMUsZwCERlYFRjA60/wAdfEm98ZaemleI9T1v&#10;V4IG+VdQleZAx2kn/a6dwcdRXpwxOi56S/r0scjoWbcZv+vU4zxt+0NaeM/D0mkweEjpFw/2iCO5&#10;W6RzFG33eBGCXAHLlsnJr50ufDDwRGRD9443Yznjpx0r630Yypp0NvHpOnS2ayZjnu7dI3H1C9T7&#10;45rb1jwHpviXQ20/ULOz02OMPLHJYWuBJIx6lz07dBW9HOKWFlyRjZPzuZVMBUrLmcrs+ILew1Ab&#10;miYrjA7cH8e1dV8NvBcniXxlpi6hBdrYi5R7y5so/NljjzksoHc9Bz1r6QT4F+HrbS2tY4ZLm4cZ&#10;85icg4XPPoMnpXTfCv4S/wDCEm31Sw1a407VJriSMBXXa8C8kGMjn03dfQ16E88p1IyUN/Q44ZXU&#10;UlzbHrI+J+qeA9P0nS7PTrQJqF6kFhDrN8XMNvLlgZpI1OZAxYEYwOBnNa3xC+I2lv4disLNdF8R&#10;axKo+1W06ySww/ewfLUHcwOThiMYzXketeGvEFzrVx4i1zQL+/i0uxuf7Ktt8Sw3d7JkRyIpyMRg&#10;l/mblhniszwD8GfGnjHRbAXQuNPs7CKWaJJCsAuWcfvEZQd3PPzc5LAVwRUHBSk0ek241PdR3mi+&#10;BNB1q3uNIhhvrm5iRFj1m2dEtmPmq7woi7V2A4GCMe5NevaB8I/BvwK8NazrHiPWY7ZLuGN7gSsq&#10;gCNi6opP3iWJ4FfIOp/Cj4i+IbfStOuL2JtGt5/NCRXSwiKNXURhlVic8A5HQjPU17P4c8GeN9M8&#10;Iam2v+NYU1mylL2treyh/NTB2oN4JdzjAIyfWoqxjFK0r3NYuU3qmrFzxyf+E18IQ6iLT7GZLue+&#10;G+WMLFbvgrCwjJBbZnIA43YJNeq+Hzovg/Tbq+vrZ7K6vJDcpeXEQM5Q42gAkkDDADPHFcn4e1u0&#10;8aQ29trGlBNfhaGCUx2j20MJJV8MsgURS4U5wGBySK7Pxr400iLT7xLSxOoX0EZSbTraJZ2UZyPl&#10;J3Nk4+YcCoU5R91BKEamr0OT+J9pa6I0Wo2iXeptqMUzTO8n7mZhGQ+XThGxjgjn0NeVeBfA39n/&#10;ABG8DW/2fE4nk8x/NzLJG0RUYB7gsCCPSvaNJ0Cy8W+INKbVfCVpoGkzRFFfWLiSI3lwykMUjiYq&#10;gHIw+0mu70nwH4V+HmoxaxdWst/cWEDfZ0ggMhViRkoSxJJzjjA5rb2jaaJsltrY+fvitoOo6NrN&#10;vOzpax6lC2nXQ8gkKU5G5+QN5UjHPXtXL6T4nNnPotprVu1idFu0UG1JiaJpMopkc8EkYWvRvipF&#10;8SPiL4q0u5GnwaL4Whk8yCCCUs7MGY/vH6CQHsOOcCtbXvgBaa6bQ38N1Ks066pdmaQJBLceX+6L&#10;MTvA3hjsAwWHNaqpFRUZEVItu/UzfAl9H4S8HaZqxlYW8UeGjin3yy3DrlFQ9ckZPpXlXxTtLf4n&#10;anrKTaNe/wDCS6EG1bRjYXJAfcEEkbOOCRhX/wCBGvXp/Dmq6XrFxZ6vFAkccwNvb24SGCFVXAOe&#10;55IyT0GK4nxK6eG/Fsgitopr1buN4Y/OwAoUAq2zrvA3de1XRlZ36nPUvL3UXfEuqXnh/wCIerWO&#10;pC4TRdUSN9LvpJBIoYJGZ4ywHQFt6hsHbu7Cuag+JdoyXi3sTW7l/ssk9quVIT5VZM53Zxu/4FVa&#10;bQPEfxL+I+lGSQWGhxO017HYRloJfKjZUyGbC7QTlvQVHbz/AA41TxNZeHdL1i4up7ncEvrazaWy&#10;mmDbcLKOAeB94Ac9afsrpcvYydTleq+8w/EXx2s/Duhbp9POLV5Wt7m2AEjK/RTnocgHj0rzjwn8&#10;VvEfjrxFaR+fNDb6hMgmggOFOHyGGANrcDkdTX0Nrn7KsfiK08m7aZbVdxaNFGTg/fDZwOAT7YqT&#10;4X/syWPhkGfSbuWIQmVw86o+SRlWJ6BB1z/FWlqUabW7M26jmraI5zwH8TLjQPGmoeFLTw7Za9aW&#10;lyJLibUXJuTn5vvHJJ3fhgV7nqninxB410/UhDoGmadP9lktbcQyNK8j70fkkDC/uwDjg+vauO0/&#10;9mHWfCtlc6noviK2nvtQBle7dQJZD1BBzjr256VnXut6naX0Wm6xoeti82MkjWOXhi9JDjB2tnPc&#10;jFeVKNpe4etTakveMOf4kX1hqMUmo+HJ5N9uLgyQSDhATuLKxGwDHqeK3tC+JXhh49ZsZ7LU7KK4&#10;8i4jMkPnokmWLDAJO3DDA9DVfTfBVh4ggl8jTguUH2dJIHicseCzK+TtOOM9a1Na8PaJ4ftXnv8A&#10;VoNMtoIgkj7kjUEDO0E8jueOa1jNtWJlTTZxviv4oJcpJZ2ME+svPbvBFcyK0ZiJyD1GW42kZPGK&#10;Z4Jl8XaJpNrOt2oEMA3efAXbGMLuxye/0xXZfCq10XxYr63pUza7DJK0KtHCxQKpx8pxjscn9a7f&#10;UNFeyvb0ajJBp9vFbpL9smhKoqO5Xav94jGc9Oa3v9khrld9zwttM8Yat4eu/D0Wvf2zpK3S3c9v&#10;NbRgW5Zy4+b72NxOQPXpXaWvgbULSO8ih1S8sGbE0gjmdYm65YL0AwM4A61mal4hs4bLVz4alACP&#10;HAmo3ULMsjleX9CO3atWK3m1XSdKH9qywi2lSfUpQfLaRmIGzHPy4BwB6U5SsrMUE27o6DQPhPpU&#10;Hgm71DWNSTRxdgsbnUGCFy2dp55Of6mvl5Pg43jMzX8WGQs8axIB93J56c19bx/8I34hspYb3Vn1&#10;fT5Q0yQEyStjBA2lVOFUL065zV3w14f8LabZBLS1t3s5kDwyIHV1H3fmPJOSOhArOFfkvy7lzhzL&#10;37nx3F+ym1zC4lnKk/dBQA4/lV/T/wBjW1v0zNPeLIo3Hy4Mrj1r7h0nRtHstThCad9klIAUk7ge&#10;MbcDt1pviPxhovgt3RmgnlKfu7OxA3DHXe3O0e1E8dVir81hRw9KTsoXPjzTf2S7PTW28yocMrLH&#10;8x9sV6D4T+BNhbOi28aqMn55AM49a3tS8Yar4gupAt08MMzhlRZNuxSemRzXa6VoL67aNb3txd+V&#10;914I5lRHB4x93JH4/jXkyzKdaXJdnoLDU6EeZJGNH4I0rwpIputZ06AqMeXLcJG4z04JzTp9W8HW&#10;MdvNcalHcQg/N9gmRyMZ6EZGSR+oru9B+CfhqO5t7xoUeaIgiWYfMnplzzx61wvx/uPhjDoFxZeT&#10;puva5FMs8AshLJ5bZGd7w/LkYBxnnHIqZU27OVgjXUvdi3+RgD4v+D7qdrb/AIRq80qINiG71G/M&#10;fmnt8uCD9OK2rzw3bXcttJBYJcfaAZD8hGE69TXi/gqXV/G3iC2/4SDT7S8tI3/dyQS+XF5eMKpU&#10;qG3ZPI6V9K+GrnRPBIms1udRkk8sZsobae4Q9BtXIP5BhXJKCpz3/L9CFWqa2/UwNJ+DEd7dmVLG&#10;EvHkedImBkjJIGSfStSb4fSadaPdTWjXMduwLeV1VON5TcOo64HXFb0vxdi0+Fxo+i6ne7C4kT7I&#10;VkMgxwNxHPPU8VetNRmvtDiupdSu/D8vkm8n0qBYfMYc43sS2SfQYGQa1Uac3pqCqVlucDPr3h17&#10;C8a6Ou6ncMxtPtT3BjhKZJUpGF+TGR1H1rzHT/hL4V8a6zYT391qcwgSd5YrW7MUkjjjczRnI6Dj&#10;2r2D/hG77xvLJr2maktrpt7aC0ee+QPO3G0uQMDJ6e1ZmjfC3V9AuI0t9TaUoDE8sj/Io7kfWu+D&#10;nS1MZyUk4pnPeC/hl4W8J6+mq6Z4Ztku1P7u9vpJLy4z/eJmLY/LjtXoPieG/wDEcsF7ezSXAhUI&#10;ItxKKo7lawBpus6B4xvEF4jaTPEjRlkIxL91lLd/UYr0zw3ompW26WaFDHKMNHcEAn8q6PatO8jk&#10;a3PGdfsINIu5b2W2jmtplw8atjbL/Cx54B4BPtmr/gdrT+zFu7qO3s71932pnYHzCOFbI5Ix0r0n&#10;V/ghPql/JIsUMNlKhYlJiBGT6imQfBu10yER2jycr8xChQD3IA5qnUXQm0ZLcxPAaW8dvd3oiCT3&#10;9w07h02kAfKoI7fKoOPeus/s3f8AMJIsHnpUZ+F8kcu6x85nIGED8g9ya2U+HTIiqbO1kIGC737B&#10;m9zjvXNJykx2hHqfAMX7LunWusQXV5fSRaVdKn2+SB94M+/LPsGeecqDnmvd/hZZ33g/zfD0+pX+&#10;pWN1G/2DVr7KzsOVRGUgDAGD1NcJr/hzX/DqXGna1O08E++X+0rDcsDuGKjc2AiuV2Nt74610Nxq&#10;MGn6roerX08k/wBgtYywdgglncbZFCjooKqewH616tetKorSZlRpwp6wR0ujxW3g3xpLYybptKtY&#10;E1S7toobl1hnkzFiJkYiJWZ97eoHAFdxqsunaRous6prcNrp+j6XHEq2sGoP/p9w210Bkcg/KMKE&#10;IydwFed+EvEmteAfG1/H4q0Bbjwj4qjeJL+yuPO+yygHy1MfBVHQEnBJ3Yrb+GmmadbwQaV4e1NL&#10;m2tZZVWZ/Nke/MZDqHjOd52HZtlPBQEYrkbbWpvyLdFbSviDLr3jBdJ1DwfLYRSupmL+ahQlAqhl&#10;cMCeVAzjPQVr+QsFrFp8Gn3GkGJjPbWDwhBIq8PhM4Zj833eB6GvO/i34y1Oy0G21nTpZJrAzWmo&#10;XclvE0JgYPlY5FI+VCw27gcA8U7w78ZdV8SeINRaO9s7fT9EmW8W0u3WCYvKQwCuxAMakFiWYZVs&#10;YqJU5yjzLY7YSpR0W56DrngCTwkt3A/h2Y6bfbZpbmNwdrHO1HhXIzjI8zrwRxXhWq6NofiS2t9T&#10;0LWrS9EU7WWo2MVwrTW7ZJWSFQdzjGAQOc17z4o+MMuj6HP4ksxaXQuJzdwQalOzGN9uGWN0wFwx&#10;JBOeM18OzaPrtr42utYhtbC+3O11d2GqW/Egly6sMAMpP3gVIPPWujDRau72OCvJqVmj0jTda8Qe&#10;G3guILdLkQOC0bhS7Qj726IkllO1uD37V9V/Dnxz4XvNFlNndJpd5bQC4FszSXFkWcfeWAt8rKcZ&#10;UEY7V8Om0udda0vrK3Sy1Z7YOqxxOqvKr/Kij1kJHAOPlJr0fw7421Ke7vLK+t5dO1OBNs+o6XzF&#10;df3o5FwFJUdG46d66pS5tGrGTp6H2F4b+JeswabrE2pS6ffabDgRXOiSyXMS8AMjw48xCT3w2CSO&#10;gzWZpP7TOmf2Db6qBbmDdKkwtdzpAwcqque7nGSvUZFfPVrf6n4E0l/FmjI8kUsm2bbI0DLhflcq&#10;DkBsfeXKse/JrO8EePbe/W8sNchF3Hdy/al1LTmEbht275gCFlBDH73zDoDUewUk5Rd0Jzinytan&#10;1Z8HfjFbfEP4f6bJJbhvME0F0LlPkZ9xDqV7DrwR3rQ1H4YOunSWOharMiZDwW1yxaCAAcBCQSAO&#10;yAgV5d8B/BXiOXVNS8QaF4h0LxHpF9cmS4t9PtvIFvhQqhFJ4cgfPnOTgiveh4lsbXUl09XFjqbR&#10;7hY3BCOwwOVB4brzjNYNOM7WFJK14/NHj/iX4P6ss8GpyXCyTKqqyQQlBgctnJOa8b+JfhCSC4UX&#10;4OS6iSEvh5IyeSvf9DX2Rf3SwW2H3JINwwTnBI6nNedajaaXr7eRqEUV4jHgugDIR6eldCVzKNRp&#10;6nzprPw4n0GG0ms4Tc6feAyWVwEwVTJGyQf3hjHvXS+A/Ht14TlWwkDXNuDuEc3y8k42jPSvQNc+&#10;GVhq+jarpcck0mkxQQyQQiRgIf327IPU8jPXueteKeIYrlJpoy39ppbOVM1suZyvUEoOuD1xXHNS&#10;iz2KMo1Y8sj6X8NX769c2k1xZNZsy5kRyCsinO1lIznOD1xXZ+NVeDSY0mbevmIAoGWY9uK+X/A/&#10;xKlg0UvbXP2iOEFp4lYspIOcYzkYGeO1fQaeIxr/AIct9R0+NL8SgLEu/DMWyCAT0xkGrhNSujkr&#10;0XTkpLYwbKPc7PKmFmAcg9uPWsbXTDBtWYRoy/Mu44GPr0q3rPi+z8KzxJJZ3YxmJrYIZZcgckKB&#10;z+FNvJNL8W6ALy3AW3kdWVnGAfVSOoNKph41FZlRxEou/Q5jxTo0WsaNOmRLBsZkQMMo3PftXh6z&#10;XtpbRRQz3c8gzJPC0uwu3OOoJ7A8EZHHvX0hb/D5LDTzcWro0E7lgyPuG3HQ5/H8q8Q1PTBpPiV4&#10;FhLxo7ELnBBzx09B+hrl9hOi/ddzvo1oVk4sTQfFl/FIk1zGpkQDzJGTmJRjJK8YGD716LeaXb3d&#10;nFdyyKWuG3xhRjIP3fl6c+tcHd6T9uguk8vyZG3ZZeQQe2epHatbw94cF/4PaKa4mUqWEKeYVZVA&#10;4APpWU230NeVRV0zs/Dnh6W0vX2sY7mRsQ7WCFzj5u4HGDXIfEX9oLTPh1qdzpN082oSRIC5gHyg&#10;nghmGTn2rxvxppH9oXtlo1ndXmoak7NIIp7l3S2AIBkYE9eg49M0unfs53d5exrPHcao5JLybi+A&#10;ejEH3HJ4xXTRod3ZHn4jEO7srsk0H44Pca3q2vWXhxr5NQtZYkW4lbypN7Kd5UYAC7QADTtF+P8A&#10;qHhHw94gW28F6PDBrtvHbM9xK8jRqh3EhFBJJHB5FauofCSy8FeErjWGK22l28c1xcTwMfXjBz0Y&#10;dOee1fIviDUtXutTv5jNPDDJdeSib93lqOQin8Rmu6nhfayeui9Ty8RjHTiovdn0TrP7VXxBubky&#10;/wDCS+IVikUpDZaZts7eBNoVUQOSVAAxiuWl/aC8TeMpotH1G71CQXTYk+1TK6SKf4cKoz+lQ+Hf&#10;CB1DQNT1c/vI41IRWz8qovIB69fWvM9Hs5tf8LajdBHjntJy29DyBjjnsfenTjTkpJrayv6mU5VI&#10;8tnvrY+k/hl8IdK+LvhI6vrZuJLl9ZktIrq5ugBbWojXoZGyADnvjnpWr41/ZASzmjn8J+KtLu4P&#10;MLbIZwzNtXGeD6duvpmtKz8HWtp8NfCVrLCJLkwyOUk6c7ckDuTXC+OPHOseB9fnttMdVhtLeJiQ&#10;eS7A4A9evYGuSlip1J8lP8dj0KuGp0oqdR2PYvAnwp0z4G/DrVYLOXUbjV7iMXUkxt55LeOZeSoK&#10;jC5yODnpzVfTvjDcNYG9ibTpRjYwkJSaVuBt28EgZwOK3f2ZvjZHJ4Vn1DV9dTUNVaXYYCPKEZXj&#10;YiZ+fOevU5Fafin9oDwhqk12mo+DdB1QqxjEl5GJZ+pyCSvDZ7ipk7zfO9TvpT5YJKF42PKfiTru&#10;tePbvR/7P0c293aI8zfZi0gVSB8gwMlicHPTFc7LpGt3UMkEXmxzbQpXy9igk4AYvjnNemWnjPwT&#10;rGn3t7pfh+90aWD95vttXkKjjk7GBAPHbFY3jHxjrOs6HZvaT2ur2ZkjYx3dtsuLeRyERWZTg849&#10;MZzWkZ3906Y1IpbNI8hh8FajqmuyLaNKPsKlJFtyshaX+4M++ckV7H4b+HupabY2d01wL+2805KM&#10;VkjkxjLAcjPT0r1Jfg9d+Cg9kujwgBld2tGaVs7c4Utjjr7122gaVpuImsNoLo0NxaX4AeRcccjr&#10;6+tc9Zuei2OilyW5oanzd8Qri/0+e5ll0CGTT7xDb31zp7FLhkK5DMe2eQcdc1xGq3WmL4Q1D7Gm&#10;2O1tziwuFKuP4RgYGcn0r6d8deDorXSpkkspp7Ip5co2klPTOD27GvANR8FR3z31vEUmNuvM27HQ&#10;AhCfXmpptRSRjWoc6bieC2nhG8srSMx3rW8T2waa2di9u4wWCtH0J3cD0wK2Lews4fhy8lxppln0&#10;libi7hIRW3n5RsPLYOOB0zXa6nHNoES7kQm4Lg7wxMSYwPoclsemKw7rTre8jhhjga5hieMMoJDn&#10;gluenXBOa9b2nPqzx3h+Tbc2vh58drrwNpd1daPbQ6rFIUZtO+dBINoyy4ztcYIPp3r0rwt+0zpl&#10;1pN1L5TWF9OWim0vbulKdfMDbdpUDIIJBBx614ZP4dm0+0lgSzubKfasmAOIiD8zoF9cdM4rH0CN&#10;7e+3SSS31ksZMkTuPNBIwZAwxt+n4VxTw9Kd3AtVJwspI9y8WSaffaMqLeNdW7nf9oLxtIGYeZ5T&#10;rkMBt+UN0OK47+xrZtdvI1tlS3MTTLHH8xVcjI3D0BB4ry+Cwl1GaW9gsIrq6bcEWORojIMcuQeM&#10;dsD0pbO7MOqR3Cvc3k8a52xyMFHGc8HLDtk1ksO4rSRXtud3t/X3H0T8OwPDOpQyJI91ZkFDFI5J&#10;AYfy5r2K2MGoXMNnbyva296gE8ByqrGnLkHr83yrgetfNXw2+Otjp+oxR61p12tnt8tpwnmOiEhe&#10;UBBKjHU8ivb/AAr4o07WPCdxqkM893qIupBHblUTy4U5Rcn7gbhtxznOO1cNWNSDtNWPQp8kloy9&#10;4l0S30zUJ4pYVtZdm0DYFCRr0K8dMfyrzfxL4fuoJoby21Oa8nmVvKtZyFSEcgscdTzxXp+q+KtK&#10;v/DNlqsF8+oaVcxl9zRNvQk4KEnkEHIPuK82uLK11n7aumeIEjklYMI84wcY5z39hSh7stWOfvQS&#10;scvrN7JpN14Ysg24XdyI7xIN5jLbsDgnrjqa7C40zVX1JI762Nppq3RC3V1IHWQKSFAAx14AAz+F&#10;SaL8ONXKvPcudXMWJoEswI2RlI24z3685r0nSIUv9LjuNS0uK48qZQY54/mRwc5xjjp1FVUmtFH7&#10;zOFN6uX3Gn4c8OyAQl1W2kiQwsoGwH1C5rt9D0pLaGWKQhYhGd6yDpjnnuabp9jBdgymWV2Kb44x&#10;CFWHIz19fesLxDNqR02cRSpFbu+JJnbMrrjnA7fhXNCnLeKCdRXtJ2OU8X+JbddWX7MREwlUggbg&#10;2CPlYZ6GvgrXI7q28c61qsVwsVqmoTvJOigRr87cKO4OMV9J/ELxG9ndfaIJURIG8xxN1faNxzjp&#10;xXiMfhyO41a91mzuYL7TrLYZPtSgRSSN8xCg9UBPuSRXu5dF01Kcup5eNtNxjHocX4ju1ttNF1ew&#10;3AsplP2ZCMLM4A5A6EjIAr3vwNp9gvw98BeGPFs95rd5dB/LsUu2tU0+384SsoO0ks33CRjPzKO9&#10;L8JfC6eNNV0rxZq9zbRaR4fkaWNJrdZI5DuIaZt2EB6JGOQCpPYV9BeIvBegeK9BsPHuhaQbPWba&#10;5DW8kUUhaJPMwWn2HjPzkM2Bz2Fa4nFRsqS3Wv8AX6mmFwri/ay2djO+GPjHwboFxquk+GdPgu9f&#10;nv5EWG0t1s/9GYKIlEjs7HYTnJznBGBXT658R5dN0S9iuW0mGexjNve2EeqiEXUxP/LPchk2hQSx&#10;GATWP8Hvh5pt/rdzpWhtZS+LH+1f2rfrp7NORt3RzPN92NFcjhPvHHPBrhPGnwz0fw58SbnQbS5/&#10;tvUfsSTXd5biS8BdiSU3LuxghQSem4dK4KcE5X6eZ3VakU+Xm94f8N7XTfixHf23iifUooJ3Z4jp&#10;ti88UBZsguWJLDaMZC16Dp3hDwx4dlvNIsNe059VuZ2+zRkLb/JICEIjB4yFORjOfTNcn4Pi1bwD&#10;r5ujrVlp0FrAWhsXnibc4+6jjcCCSfqPSo/Hni918VzX11aaDb6gWWORZom+UtgFyuAMgkgNk+tO&#10;pdy/dmEG73mTaH8YGbUvB1ha6jPdzafqBs9QguEwk8QBCybz1UYAAwTnvmvbdc+KUdlpLXlzbm6t&#10;XcuiWcZ82M7ipBcEjaFwTkdetePSfs3R+D9bbUrnWrTWNG1KHz1ubdMPb7B5jxx855zxt7c14Rc6&#10;pf6Lrcwi1WfUokJiibnyvmAKshJyCQACD1711QjCpK0X0OSpL3b26n29rU9v4s0OS8soluJCGkja&#10;5YDIPy/MM7Tt64x0rL1WEaQHkj+zS3EcaQRyXluwhO8crGIwQRuC8tjAryTwH8T7fTvBaPq1pPZ6&#10;TaTHzJYoseU/IMTlSCc+vNejeI/iZph8NperNJbpJGhh+zMGafO4/dI7Hb2zXHXw/tNEa0qnIP0v&#10;UNXj1xh4gsrBb+Q/ZptV0rO1YuXxhhnJPBqx8arbTPD+nWc11YSXVi7xwIdgWAPJkLvPJI78Dril&#10;sfAVz4qsDqd94iltZbhFmnhtbOKOMsvIlywyc/xeua5zV9T03XvEs3hfXteuZZI7dbny3thEkSL9&#10;0ZDEnON2R7V4sqMotqSPQ54ys0aPwy1vQdL8NWWqLZW9nPPIdsKRpGQykjbjAPbofWp/FWpS3d6s&#10;813c2rsRJF9nYhkGc4GPw4rLt7GTV5v7Ih01rTSLSJ59k0BjLxk/eQnpk9ASDXN3ul61qWrSAm48&#10;kKVim2qwtUT73mqeR9QT16cVyVKUpaJnVS5U7naXGsnXIYLfWUF2mdkWo2gMU656b+cH9K5658Q6&#10;Z8OvEtuk97PezYxFdPbssULYON0g+XOemcV0EmmTWtgjtc2sohQFZYnGMn1HWuQ8SanrUN3b2n2e&#10;PU9GvxtkhnYLJ5q425PoBnBxzxW1CM5K1R69xz5Y/DscH8Q/Emt+IPEVudKMb6t9qikDLAC6SqwM&#10;YLj1OMivT/Gvxau/+E51bR5pAlrDIEcwg/Kw5YZ7ZNN0NtN0jxFGuq6NDBc3pRDNc2brNExJ8uTO&#10;foMVyukfDfUdY1t9XvpvMuZJA88MoC7jn7wA6jBHriup1Go36mHs1zH0r4GvdPTR5Xgn3zuu35Pv&#10;pwfXr1q1qdoP7JjkkVmZSuFJB2knBOfU9azvCWjQ6fZyybB53c47eta1/dJ5f7x2MDsFZVXqc0KX&#10;NFXRhKKU9DxjxBo2l6Jqktlc2iOmrWzQw3Mg+YoucwhgOOpI/E0s+mWmo6BaXKnZqsRG2QsM+Wfl&#10;+Y/xYOOvrW78UdDl1fSLvR4ZJbafPmW8gwCkyglSCexOB9DXGeB521Hw0buSaKKbYokh2HapJ2sB&#10;9GU/zrknS7HdTlpdkw1638I29xB4jtHljVyIJvL3qG6EYHzAc9a801/4HjXtXOpeH01Twppcmn/a&#10;bK8jmEsayH/WRSrzwQe/8Oa9G8VXEunweTqMYuEijKupQnex6bvqDxUWjaPc6VfSzaNcKbFoFk8m&#10;4k5clSDGQOMA9D6HnNYwxU4Pl2fcudGE9TyfwRPd+A9bk0bxTZjRba4Uz2+o2sYa1lmAwUXaBhm3&#10;A4zj867zXvE8XhTTYrdbrUYU0uGVfNugLd5JRhvM2v8AeVg347eK6vT0sPF2l3VrqumxPazRn7dp&#10;Up3hFPA2sPTnpyOK8Q+M/wAB3TSFeG/u7yxtMS21zJKz3CJjBjc5/e9gGbnA59a9KhXp1pJV3a/U&#10;46sZ0Yv2Wtv6+Z554l/a5bWvGlpdSafqA0R7aK3u7DU7sMJHXIaVAAoXK4IU9CPc16/Z+N9L+IPh&#10;qbXPDscV4dQaOzi+2zES2Ui9I2UkgA9cjg9q+dPEHwU1DWdMh1DT7ZNR06Q7hNaB3kVzyYSD824A&#10;Hg8+hrN+Gia38O9cWTS5JLe2ndBPbXGVSVc4XevYg8+1fTVaGH9nzUXZr7jw6Vavz8tVaM+n/hbH&#10;4jHj+8aTT4LzTvsLRFXl+SJQyjOWGSSS+FyBzXXfHrQrjW9Nj1aHT7S1msiqwOJArlN4zDnABJAz&#10;jG3irVqt1oPw/l8R2gN/rN9cm3uLYTYg2RKGkeMgdy2PrU2q+GYiIo/FunW811MEkSSJmBtRJhkj&#10;VjzuAPJ7k14arWmpnqSppxcGQ23ifSNG8ApeeRpuo3K2szzagt0M2h5UJGgHytwo3HbjPFcxoFto&#10;Pinwtq+rXujwadZXkscFnaw27yyMxX5ZXXeHLZLY2kAcdTUPiDwboHio3GmSeKGhETjdpC6kXZgj&#10;bTuXoflXheeTzUnhj4eEX7afI6WUt3D511NBGXmit0cYwp43Drx0zWsUox5o7mUm3LXYi0ifX7vw&#10;XBp+rafHr2lXV5PZi6W6jj3rAxRmdJCWyGQjIzyM1zOs/Bm6+M8wmtXne7tQBN5wit1g2gMsKofm&#10;Y9y4wvAx3ruvGtto1v4T0m0ur/TbJp7xL2O2uJ2ij+zGeVoIYgBhNy4aQsV5f5iScVQ0n4r+IPEm&#10;q2t3b217osTRxxSJdyFYxGBzJFgZJPqegQetejCUmuZaHDKEX7m5gWWqW3wXitjczXEFzGJUiFta&#10;xyRTuvSKQp1ZuOT2HWvZvAniOH4saRY2Q8OX0erXCCa4FiymK2K5+cl2GFwB0zksAK5HV7XSLrQ9&#10;GuYtZggujJJMwmjilZ93/LZ4yVIOerDtXq/gfwcyf2ZqVg1rPcywOkl9Yv5KRLncJI1Yk4LDv6jt&#10;XBNum+aOt9zqSU1Z6djhvGHi298ERXGoSPd2qW7oAjWRUygg/KSmcHcB1xxmtrWfEFzqfhHQbIWv&#10;2PWDBHczBW8sBymUCrnIxu5HbArtdU8J21zZfZfEVw+pX15KZDcX8wZUXIZE+QKOo/UVzeqNNPf3&#10;82mW1vbaijsXWSM5cAcsjHrxyR16Ypc7qbAoqCPBP2hdFbSLezlv7mXVfEV/JGltpN1KHMUeDumi&#10;zyMkgc968e8H+FLu4199TS1vIfIOCSwSRXVsk4P3cYH17dK908d+CZ762j17UL2bUvFN3IIdsuMx&#10;LyEQDHy844HtXvP/AAoGxtvC3h9DKRqumQrGbtGI3Ngks5H3gHwef612RrSpw5LXRxypqc+Z6GHr&#10;PiISfCpRqrC2u1gWSS5uPkBAHLDJ4GSOa5fwX4Wj8SLPq/iES2nhe0jHmWeNv2s7AcHvtwQNvGSw&#10;HFeNeJfiT4l8Maq909z/AMJdoEmpeXeaPqxU3AuDjabeYgCVN+SisBtzjFe8R/EOx+Onw/tda0C0&#10;LWdveC2v7Bm2yLcLwySIOmMgk5wcZHSsXCShfdPqdMJQc9d0ZetpN8Sdbt7qdLW3VAFSKGErIka8&#10;QkN/eJABGMYU1y/xTul8LR6M8EerXVvDbyTyrHfS4kJkC+WqK+FUZPJGa6db6a2UQYhdUXaWRBg9&#10;MheMgDoD14968+8RW0+r3tpFM0kskYk/eMdw6jAyeyjr9K0h0SIcb6sPB3xzfxG0Hh7W5tPXQL9n&#10;SK0urTzbiErgZd41AlUHlvMHqAeK9I0rU5/B3iA3cltYWtjeTgOdJAO2aL5gVCjAjJORuzgZ5rzz&#10;wL8O7e/0R9WuraQyNOWSYvgBU7g9NuST9RXReHtL1HUr26vr1VfSoElYXaI5aOTd8kYwfmZiRknt&#10;kVNSb5uVLQqELK7PVPG0GlXWrXWv6B5iX5QztemUNZvwpPH8IPPTrXhGtaCsvjRzPqWn6fpviS6U&#10;Lb3LbSs+0HzEYjKnOOh6cUmg+JdZtNev4NO1CCxijmeJ5bVNq7SBhdjZ+Xnrwc1oarBqXja1ttI1&#10;HXJbk2hE1ubqFVxJ0V1k27s4UDaScgk81pFKL1BOWyPRPCHhLxElokErSx3lpK0bTbjLDjpkjOVz&#10;jjovNdvpOueH76e9tpNT02S+s7lrWaG2mUOsgGSCueuK8L0n4heJPD3h+ZNT1F3luba4hVNNmLXU&#10;QQbSky4LKrYOOQe4r5n0j4sWmlaw9/cTi0vLu53N9otfNCoTyd4IYDBAz1HWs6uHnUT5FdlwrRi/&#10;fZ+kvk2ui6FqerCYypcw+VBJEpccnoAM9+PwrKhlukvEDxsDgnDKegJHPFfL9l+1gdCsINKsdfsL&#10;izLt5q6ZNGuxSvymISbWB3fe55HSvMNf+P8Af3d+62evarfxOhWbzLtsKT2GCc47V5qwtf8AkaOi&#10;VWm9XK5+k+naglhHbNdSpaSzuIYllIBkbGdoB61d1S4t0AMziEnIL8FOO9flfr3xm8VeJ9c8PTy+&#10;JNTa50aRZrCZyIzBKP8AlpxwTjjntkd6+pvAn7ScPxF8O2+leLb2HT9fixm6ZtlveR84IYnCs2eR&#10;0zW1SjOlFSZzqSm9D6UsrRbzRF1a2uftUV7kqVBCbVOMY9c964PxD4RF3p19by6fHcpI53xOBjk5&#10;P0+vauT8P/EDU/hDqUdnfBr7wVcynJaVXNrK3zExHOXGPmKjIxyPSvdLvULbyVuY3imt5lBWZFyH&#10;UjIJFYQcZqz0Y5KdJ3Wx4KvheRBqGoW95ILkSJFJBfszRhB0ZVJyp5x3Heo08cQaXe3V14l8P3cS&#10;XKiI3iSCSCDYwXzDjGzdnrjHrXpl7b6VqN5KIirys3VMg4xUMekiNEtpmt3iUFZLS6UmOTJyCSBn&#10;0z9Kn2avozpVZuNmc7ZeH9EudTMml25uFuARN9qfe8wIA4PfGBjHSrtx4QaFD9hllgSziz5bHa52&#10;ngE9x71Sg+HV/pOsR3dpHZ+H9MnvDNdzi482NVEbcorHgFsdAMVJ4M+I0Hi7SpL57K9OnoWDajLG&#10;F+1BW2mZFBJVT6Hp6VHJf4lY0jWa+F3LWieLrfR1ZvETQNaDcUvYSGjOMZOev9eK8O8X6v8AC74h&#10;jxWthB9l1K6aFLbUGVkkjcNneP8AZJGD3INeg+PfB9r4t0K5j8NXcbKk3mF1YeWsgyShwehzz9a8&#10;ovfghDObUfa1guIyDeRSN+7Q7fk244cn2pRk4tSvZrY6vcqJpLR7o4rxP4Yt47fRE1PTrW7niIkm&#10;doHnZ4RncAQm04wedwPI4rL1D4KeH/F1pJP4YvW0+9x9oW1uImZ1BXjCE7sEAH1HGK998NeEtc0C&#10;Py3f7RookEQYjHBXp/tDDc/StLW/hppnim40u801JdPvLaGONL+1P3iuQrYIGcDAx14rvo5x7/JU&#10;VvT/ACOKrl0eXmTv/Xc+BdW+FviPSpLr7Xdt5JlxJmMkl+gPPOar6V4e1bw/qdncWR+yXNjIJYZW&#10;h5EiuGDMDwcHHBGK+3NbtdV03UHg1CysPEhwqK9wPLeQZ9s8/rmuK8ceA5PBl9JFd6PPETd7ntGb&#10;e8cWDtZHwfMUnjPqPWvoqOPjiFaNmeNPBui9TzH4basnw91M6h4osL7UtLu0lu4tQtZhEXlMqeaJ&#10;FOC4Xltick+1ei+BP2ivDd58RPGVzdabpt1Dq2py3mm6pqELwqsS7SE5+7naTjjk9a5+z8M33xFt&#10;/s09hdQiF3itrA2wX7Kro287iO+FOAe/as5vhNf+HZLlpbOKXSLmGOW3s5Imfkp13ngKOvXnNOSp&#10;ybcviKi5RSS2PftE1uD4g/B7xJc4gg1PxL4jnttPjEuI8QhBuZxjKjkZzgZFecfELxTqt1qB8N28&#10;zWul6XNCGtIJmdIvKcfKCOG3MODVX4V6iugWukadqFy8Oi2k8xayuUDQBZgqykZzjO1T1zkVl609&#10;xqXjDWvsl9bzWFqGmtbqeNllCM2CW4H3MEbmz161yRtCo0dV26aS3E8R6tq2pWd0NTu9SuLmR9yx&#10;u8sisSxJx1G48/ka8vNnaTWc9osASNLYHfINrMwbOT6cgGu/tr147OCeTU7a6ujHlpILn5o1bJOF&#10;B6hDjPbJFcfqOgxXMStZNOPnfar/AD5QDtkn1/IV6FOVlY86pHU1fh54fuPFniPTNGsNNFxchN8k&#10;arllCrlpME4we2PSu/tfgBpPifwpaeLBZSW+ralf3M8PkYjjNnG7L5m1+I92wsOp5HFN+AunQ2Go&#10;/a5LybT77VLZ7G0ni+byElwoTyz97JP3ycrjjFfQnjTwJaeAtFs7A6jNPbabCkUKiT5Yoo0wzcDK&#10;5ZVGevXrWFWo1K0TanBOyZ8veKvAN3Y+J9Nit9aiXT721NyEjUyi0mAAKOARmQhlOcc846V6H45k&#10;1X4ReHXt5/F2m6nqLEXaaVq29F+zsAnkpArHerPlwx/umuC8T3yar4nneaztIZJJ7S1ighkJYzhx&#10;tw2CQSoJ3GsH45eOjr/xagtLazjmbSY4dNhvRD5hlKn5mGBkglmGMdj0rhdP2k0uiR3OXJF29Cz8&#10;OfE8DeN7DV7jwzLBb3UkguLfRLnbJbE4Uho2BUKeGw2PUEV7dqXgmf4QeNb7XbaXV9Ss9RtRcwXt&#10;qFkaBAV/dFFIOQw+mPoa5nxT4MjTxRJqF7rNp5upWb2Utta24t2DrGNo8tDl3O9QS2CMiuP1HwDq&#10;174h1HRLXxjq2h3ejwrc39v9oeKGGBGWNwrCQq53PyNoIz3zRGbc7xdlbXdkSpOMbNXfyPefBvim&#10;wXV4tb1ixnlspLhGtdtrgpI42GRnydp3cEHnFdrqniXT9fvLq0urWPQpk2SJdReVN0B3K2V5yvIx&#10;zkgYzXhfgH9pzQ9Fu20Cz0V7izi1m3sVvJwRDLbb03u2cnPGTge/Ga3/ABhpEXjj4xJZatqDRTxa&#10;hKtvaWly4dY4mUhY1HyyHt6/erKclGVqiaFCKkrx1O11b4J+HPidqLtp96CbDbFNBcWjRxLuO5Si&#10;suQzg9vWs+a+sfAuqroGjLDpt8ivbx3uqwuYjJ/0zhAy+cZ5OfbmsOeePTfDmo+ENVuob3Q5bue5&#10;eAzTQ3dvKP8AVxyupBZQMDk+1eY6Fe7tQs59Vv7iZLSdj5txK5NvlQqbGbgL8oGFI4ApJRqK3NoN&#10;/u3doz/jjq2o+NdXabTPEC6vryLGbmdYHgewjB2pFGrHKIGzxgEknk1xfhDwu2sapp8+q3k5bT2L&#10;vd5bdM4+VULfU/e7HFdh4yv9Mn1TUtXsoH+0xKbWSdGO2TaS2xvUBh2z7VmeD/ih4bg0CKyjgvI5&#10;WzDcAlNsZRtxCL1+bJGR3PeuyM3GNqaOWUOad5sd490PWNS1CDUNKlmvrW6RTHJNtkIVequx4baA&#10;fmGM5qfw18PNSXVofP02w1PcisWSVQIsngcDluOfSo/E/wAYLW70i+sbCS8t4rlEaRZ5BMIgPuqm&#10;wZVeuQT2o0n4pXK6TDHeagZoQUWS7sEMTYJ6Fsg7uDkj1q/bVHDl2M/ZwUr7npmj+EtfnjubSy8P&#10;W0C3Uc5kMyB1MS8J5owFAyM5A69q9j+CnwAsPCGh3b3Rnjm1eHEkgumgG5WYDbGvBVRwGPoK4D4d&#10;fHDwxbQRXaSQpdK7RS2947u0z5xE+8DKqoySdhznmvR7T43X1jFf65ef2XpOkuP7PivZ7tJ4lu/M&#10;bEbKMn5lZG2gA4HIFcDTV73Optu1uh0/g34D6Pp3jrRNRsLjU9L/ALPjnnge1vG2FiApLA5Dbg2C&#10;DxXCfG7UdS8L3E994hu4bqDTrmWK3uLou086k5RIiOEJ7gjnB5r2Pwvo19pVmurpqbz3pDzXd5cI&#10;DFKuAzeWnWNOOAOuOc15H8e/ENp4+0HTb/wimnX1/HLLJ5d5dLFcIYyd2Ld/vggnleevNZO0pI1p&#10;ylBuW586/FD9oLWnhj0jw1os+lzPL5f9pSMFaMHliCQQAe2Oa7BP2g7yy0CNovBWuTXE/lm4ms4x&#10;5NuS2PklRlLMWA5wvJArastcsIYoJdf0Im4uAP3lhGJYmDDrgZ6jiujk8aahrMen6Zc+C0It1Yab&#10;eyzITbsRlAEcBBkqG2kH2Fdcp0lFRS/Ej965Nv8AJF/4X/GXW/GVzqPh/VLtbq9EK3ds9xBsuoFW&#10;Ta0MnzHLY5zmvorwXKsO6aUIRMoO5OR9T6eleP8Awb+Fb+E5G1y/h8zxDfTtNKzLhUZxzwOGx+Ve&#10;v+GbfUvJBgwkb/Ku+LIGGORg9eme1ROnFtNHOqjs0zf8Tf2HqfhuJbq9t9PtJblAZJ22CR84CDJy&#10;c56elebeMde8M+GPBOoWmm6vZ6LI7xq11qFyFaJc4dgp9BjpzyK89+MXi/xLqOpQ+HxDo2t3UMov&#10;Leyu4iEJDYOVBBBHrnis2LVrjVPBaT3mm2F5OlnJLDDaW7GJPmwWEj9+gxntWbqQTSa1LhRmle+h&#10;yN74s+H0MEei3eoXWqCd1kkudLtWuFVzy2S2C3Q5x6YroLDV/h5e3V9e2lreXemx6W9tb+RpTxvd&#10;TtIMsilQoOB1PrXn909/daZq2/S9Ps7soy/bPMA8sscjAwACckV654A8d69rTW2krolm0d3BvKlp&#10;Ay5wN2xV2gnGclu9NNdDad3rc5+71zwdJo0f2TSNUVpkZWS4QxlCD1OeM+1QJe6VJPaq+l35dgMY&#10;UDzAB97B6iun8Q31/b6X5DaSjxwMwfD7i+Dyfw9K1bDU7GQQ3TaXM1z5ITzMBdoHRcnPP5VEoR6p&#10;CU3bRv7y9o914H0i2l1O8lTSktgjv57qLh2PyqqKcd/wHeqM/wAZ7vUoT/YF4ttZvKVjWadHZyMc&#10;Ejr+FVfE+i2/jpor2/0mOd7M4SGeHzWVCNp25GM9TWM/gfQrgS3Wm2FmlsjPHvtYvLYkddwAA49O&#10;tOMXb3VYiVr+/qSeJdcXXNMnvLqWK8vLc4uHhcbsMDt6+mCDWh4b8bx/C/4W+Hbq2s7O91LVDJNG&#10;ty3yIN2NxwehJAwea56b4KWdyjxym+lVlXKySeWgBOQS2Pm+73rA8a/DoaRa6fYaLr88CxRrdW4u&#10;IY5l3yDJGTg7Rz8vY1aUlqxWi/dR6k3xy8TzI9tKmlNdS7TIhteEH93Ifvg/hXJa944vo7wX2peH&#10;7ScMcl7W5aHI7/KQfzrgx4Z1zR7S4FhLpepXEpVYzqEbiRjtDFjsOVPPBweCK6O+0PxpKZNRvfD2&#10;l3OnKFjSxt72WNnxxlHdPlOPXg+1ZWk92aWhD4UaUH7RuiDfYx+C5XaDO2QXwyPb/V1jy/GNNc1h&#10;g+mSWKSRIqpC+/eQe7Hb681w+j6L4vm1toY/BRj0yOYkzyTAuwI9eh9sVpXlvNbX7zP4K12QxMFM&#10;ixKQVHKkkEjnuQKbckFo7nex6zDrdzZEG4ZEYqDB/A+eA47cdq9k8JwHbK800ZAbmNFwdo+6xz+p&#10;rwHwGIRBczahaanDPd3CoPNtJI47Vm6fPgbsdMLkn0rsfAXii+1jXBbxzW8kcDFBO7FBJt+8MMRj&#10;jJNUndamco9j0nUdMlu5I4odQeznlkJclidwyR/Wr1n4U1jWNKaz1K/kWygVmeRpMtLIMgY4+VB1&#10;965rVPilo2j6lOlshvbNA2b/AM5YoNwAPEjZXBzwOp9KqeNvjmIfB9+vh3SLnULq4t8efbyiSKBT&#10;wSGxyeDjirvFbsySnLSxyvx18U3a3d3eQxxiXVnhtbaO5uVRbmUlYwoIztBZW6gdDXmvxD8F6b8K&#10;9S1nU/E+tWur3nivyb5orb93Bp9mFxtjdyTIXJAJ44XgYrkPE1pqmqWKz69rEmiqJRqJsHl8+7eR&#10;CdpKYwuAAfm7npXkXxO1BhYi6XVn1GYvJbtb3bKyQr9+NR3OVZSD06isIU3Uly33O2UlSimloi74&#10;U+JvifxL8WNZu4tais7O/gSGUxBI1gJATZEGztQKACB6E171deEX8AaNaalcarDdWEi+W8jQ/MG3&#10;EBgQflU9Pevnn4D/AAs1jx7qUUtjpb6ne2F4d8EwKxytt3MW5BG7IHPQCvc4vGvxC1PS7qyvNB0G&#10;DRLiSXLzbZDtjdlbZjnCkEKMACox0F7XljayVntuPCVJOnzS3b03Lmv6za+E/CytawSzG7k+0uXb&#10;GWPHU8YxjivC1kvrDWhPo/mQRz5d4ZEBUP1ztY9h+X416Br/AIhvb4rZzwR3cscSJFLPH+7UjoUV&#10;SABjg57ivLr+yu7+8XUJ5WhtoAz7ycEHOGI9elcOHw8k27bm2Ir7a7G3qfiq/u9PjW4v5rVkbefK&#10;Ux4+hB60+aKLU9OmkGoT4bH7q6nd3d8ZMm3PT615lLDqniDxJbwG6aRGGB5SYwvJzt7E4712mlQt&#10;b6e63EsqWa5VJZiEcjocj07111sP7CKs9fI5qVZ1G7rQ5bxJdS3dr5nnI8MfyDcu0sMnDYJzk457&#10;CrGhaObloxa3sTXgjMv+jxGRtvQZ7A+1Tz6dZzSx21mrz+Uc/aJFO3H9xU5z37d+9d5oPgrxB4P0&#10;7+1r6BdI0y4RppL+MFHZCvyxlUONxPPOCvpXVOrGnSUb27efyM1CVSd7XJfA/wAI9RGmG8dolacy&#10;SeXJbhpyi4yxG04yTjHvXT6zojeHbKG+lfS7VQSCtqiEggYIaPGAwDdPUUR/HbUTpqRyz6ZLc2cI&#10;ikl09HWeUgYVyBxuIPPuK4W88R3niPUYLu1s4ZTcO7CaVmldFY4aRl4Bya8drE1pvmWh6aVGlBKO&#10;5W16W51Roxb3k97IsWVWOJY0txnjA6VR1Dw4miSWlzqUp1K7uBmKzEgdjxwXCkgYrtNQ8VyeGtD8&#10;qHwxp5n8plS8lL3fmEr8w8vKgN1I6gelY2m+FEt7WC5u1WJZHXzPKBVVR/uv68Hr712U06cbvReV&#10;tfuOeSu/MbpQ0+9hWBPD0LSdAFl4VvU89f8AGrcmiwaTYbJ577T5ZGiEMq3JcR72ALEkEYAz+VaR&#10;8BPpF7CYWWNdzukrzbfMiIA5wOcE45rqjoFlY6S8moyXEds2MSCIzxKudoAPQ8+gNc05pO8XodEY&#10;Np3Rz2s+Hb3TNj6Pqmn+Ig5YNDMwE5Uc9jtYYHUc81Q0rXdRLR50TUDMJ0iNuJiXkZshVMZwCOex&#10;rsNP0eC10wXsFsk1sd0YLgIV4GBjH3SO3Wp7PS9I1WKAJbtpV3buWG2RoWAJGHGSCcHp9a5lJbSV&#10;/P8A4Y05XfTTyERjZTxvf6frNvfR/KZntzcLGvHG0Er14/WtnSLTTvFmoPJdsl5LZojwmeJrW5ti&#10;2cZU9ACR8w4NUtB1GHRJLPy541t1IJkeXPzjOQVJz/PrXp13pel+L9CjmuZYpklUxtJEzEFCRvTd&#10;1K5A4P4Vw1Jyi7OPzX9fqbRin1PCdWudRuZ763ttQvtWWN3aa3N/ggqcFGQcdjjHB4rF8M/FfVdE&#10;lY6VJqmnyKWA8hWYISMH5SCBwfSvbNY+Hngy50uSytbCO0hkmVbjU1jCvaEcgoepORiuT1P4baSi&#10;21pPfXhFtndfWcxgB4+UgckZwc8mumOKg1adzOVGd7o4bRvi9P4fvJpzcNeyybizyuwm5I35cA8N&#10;6ewqr4o+LOgfEHXtOu7nTEv5bGdZxvu2D5VcKrZXG0NzkDNamr/Cvw6l7E9jq958j7blZpxKXBOe&#10;Djhs1wWqfCO4fU2n0/XYjbyKFVru3/fFv7vyDge/FerQxFC/xtO3X/hjhqxrpbXPYdC/ar1fQWWH&#10;UtPnvEeRppXW/SWQtj5djeXwAcnDZrjtV+Ng1/xFb63qcd9cXMatE8a3AO9N3y5IA+YewAFeR614&#10;U1/S41a2ji1VC212s3JdSOxTqKl0jSNSeVVvba8093ICiaM4Jxkc9q9CMYRj7RSTX9dLnI6tRvkk&#10;n9x65qnxu1DV9Eu7HQNXudPtZ5lYRTQSTyIMg582RshgB/CMV2vwU8ceOdJ8QqbX4x6P4mLwskWj&#10;67cC3kjcj5dqzEbvTG4V4sPDF8bceWk0hB+bKgqBjtzU3/CGabfSxNqFulw4GSUjBZu3KsMZz3FY&#10;rF0o6dPJJst06sv6dj7y0PUvEnijQ9LttW8Yafo8+ULrDGiCYZ5eMHcjjr83PI6V6MmqeHdJv7eW&#10;e8g1CaIFX1K4uFkk+RcjG3qx3dOD3xX5/wBsbPwf4ee3gj1KSOdgkcdpahzCe5OSQEyc5Gap6X4n&#10;bw/Olvp+sXVqgdZRNbznI4xkH198dqzVeEo8yehs6dlZ7n1F8dZH1nVGGsSabp3hidWUXd5fxQM8&#10;hPKmQSA5HUDGRnmvB/ix8U4PhA2n6PodhpfjnVLgxXsEVu5uYbaEEjMt1HIdzPjAQYwMknkCuZfx&#10;BqOmNeSwX80q4aS4i8vcWcnIb0J6cnmqnibxokupJeKkTXEkC7xDbJEFHPUIOSSTkmuili6cUny3&#10;MJ0pPaVjS8Q/Fj4t/FHwnF4ea18O+DNJvS8N0LKNoZJ436xuzOxCADtgnvW78MvE/gz4BeFX0w23&#10;9v6vMC8j2UqiFWK7SGOenHAFeeXviI6joN6ybUn2BE3JzkkdMe2a4QaFqt+GnNs5YrkiV9pH0X1p&#10;fWJ1otStGNzJ04U2mveZ7p4y/aW13xnoMfh791pGkgNCkFk+19rDafnJy3BI+hrG8N/HD4gaVqVl&#10;Z2uuQ6hp0ZjjNhf2ELqyKNgQuFDY28dfxryJdJvVxGFhdi2A2CSP9np1rqdG0O9hmCC3NzyBiEnI&#10;5rCpJU1dSuaxbk1dWPfdP/aW8S6LqZgm8Mac9rbzeagtxKpRDwY+WYEfhXZaT+1FceHRbR3nhGdr&#10;bYqeYNQDmQFjyEdAM4OM7s8V47oD39jcRrcx3UUcZw0dxbs64z13CvT9N8N3HixLNrnT7Se3gbzU&#10;lglG89jlTg57ivJeOnT0sehHDqavfU9Jb9qvwVZaDJPNJJYXzqcRS2dwAzjBID+WRjttzz2NeQ/E&#10;39qvQPEuiXul2In1iOdUluGu9IhW3hU9YwHLZPX5qw/2kNHSbw3pVtY2E1pIlyzSF4GUMpUggsQP&#10;xr5pFjqE9xHYWwUF/wDlnGCFA9S1e3h5OpFTejOSvF0pcqVz6TP7Xsy6Xbafpfh+Gxt0VVJ87YvT&#10;BKIiKFPfNcI/i688a+IbE3oe8DSRLKk0jPG8anhWXI456ZrycaJq9pefZ7iCVySAEUZL89vWvdvh&#10;x/Yvw9s4L7WZJY1I3OZrVsxntkc7uemKzr1HSV4O7fYKPNUlZ6JHpHxM8c6hpN7ceHoNFuL7SYDt&#10;uMTC2tVzhh5a7nKFc4yBz6V5Dd/Gi+0Ce7kt5bX7Vcn93I8e/wAhcbcLngn3IPeur8YfES3+J+sz&#10;NpQlRbrDTq8OwOVG1W+p4B+leb654It4r6WTUNWUllIMaxhtpIxwM1yQq3XLUf8AmdlRNK9MZpPx&#10;C1SV22aldqJfkYpKy7s5yCAR69PavZfA+l6doXh9L8vEuuM/BaQjyP8AbA/i6k4wa8g8CeC11C+h&#10;ihmR3JxmT+E+vvxzXteoWNzolnGtzJCCE2RC3h2sB/eJ7fSvKxVWHtOSmzbDxk1zTM/xh8UtUW3s&#10;tJS9a9tbRW8y6aNY2kJzjPrz7CvPNa+ITWmWub2PT7bb5jFVyz/8BHetXxAbTULVoRGq3BHlqQOh&#10;7Vxmn+GJbrSNV067kto725uQf9JIVyg9CeevavRwsYVWlVepz15yhpDYbafG+CPUg8tpdzWjsTFJ&#10;DMqlsd9pHSul079q/VdPnJ0+2W1hRNvkXha4Z2PfcCMfhXFaz8M7y0trWdbc3FoFJjnjIZBhsMM+&#10;xzkVT0/wLFPlmZYZo32pnIbceRlTXsyweHiublPPVapLS50/i745ap433x6ybjUXcYitrIvBbRfg&#10;DyfXNZGna/BpkUSr4et4i2NqSvNImfXaDirD6NN5YS8UXHkn5CnUAeprT03QYtQZX8t4ot5/effx&#10;+BwaylRpNanRG7+JlAfF/wATWzrFYWthYLETh4bcYHOeCTXYeG/jJ8Sb+7tpJPHMunxhgxitFEbE&#10;dNpyMEexrlJ/DdsyhpY1yzEbicH8u1X00ZFjdLd2eZduPLUhTzzgnPSqVClH4VY2jFuXvO59R+Fv&#10;j3qtwLOHVhZaxFxgFQk7v670AwB3+U1vNrdvceNtNgGmWCSa8ZbxZHZrq5sWgjwVZR1gcEjPG0kj&#10;vx5V8PvCWo2drZyT2O3ccRtcqMN6YIwa674uvaeB/AZv5Imt9WvNun2c9qhaQ7vmcbtwYLjnOeDi&#10;vJkpc/KtjqlGmleKseh6Roviq70e30yC40izgtD5TTbJAMk8HaDg5BHy5zWl400u8hey0Gy+IWja&#10;Lf7xLcQJpokdgDyFBdsfQjn2rkNI+P8Ap9r4cslmgSa/kREcQS7SpRSCze/Xj3rwbxN8VNa0OCdI&#10;LdPsrs3lyzpukDFixJbqxJPUnsKili2nbcwnh+b3r2R3X7SP/CWaPq/h+Oz8SXWqaVrCyQNdm1ij&#10;LFQn7tFAAUEH617b8LdN1bV9BsRct5LwoFkaRiXDAc18WS/tL+K7uHSLe8js9cTSZ5p7eO5Qxlw8&#10;ezaWQY4IBBxnr6195fB/x9o/iPwHo2qzXlrYy3VtG1zEZPuSH5SB6fMCK76lS6imrM49EnbU7Kzs&#10;lt42thK7N5mJA/AY+ua5zxN4/tPDGoG3lQTJnyzNFOuA+OE6cH2zWlc+PfDdpeyWYuHlYoXWUYYS&#10;YHIU5yccdu9eU638SfCdndS2KQ/ZblEEyFUAk3N82F3Z+bPfFQnpoxwhJu7TDUP2jNMiie3vY30x&#10;lba8TytG7qWxgMFOT34xVo/tG6BGSieE0mReFkW5jww7EZGea4XVdZ8I39lfRx2k+pSs/FqsJNxG&#10;q4DO8m44Jbjt3rHs/KgtII38NyhkRVIeRs5A789amV+jLcIPdfjY5Zfj/wCDfiH4en0zUfGq2Vvc&#10;WssUkksPnKUYt/y7jG0jHBJzyK3PCehx6Z4NuNYiIk0FYIyJiF86a4KhdgTczP8AKVYgc5yMHFfP&#10;F98Mfhn8Q/EF2miaTb2kcFsoeSPUdtqk+9lyqs24J0ySM8dBXl8fgjx34G+JNhpnhG7mnnsZPtOn&#10;KbnzbZpFGWkgfJVl4xkemDX0Ko0qyajKzWuuh5ftp0Wrx0fbX8D758FeN9C8XaCNEhu7S5kty2be&#10;cym5EasQNvy/uySQMAZX261nL8Ode8Jy3GueBdY1G3tr2Ka5sZLuyS6FjIqqNjRn74OWAkY5wDkm&#10;vALb9o7xBr+uw2PjTSP+EE8Rix3XVxqtq8UN7INqRsilQY8jLFskHbjOK+q/Ct3q8Vjpi6bJLpUl&#10;zEVOo3EiyW8sm3djGSCrgHB5HIAry6sZ4efLNHo03GvHmpv+vzPknWv2nNV1bwh4k8KeI/Cs32zW&#10;T5d7qH2kmNplbdmOMgBELjdjPAziuT0L4j3fhBLOwm0jT9dmu8zzI26JFjxsYgDqzAdWyOB619Nf&#10;HrRtK0jwDBHe6VHqfh6ZwrLHHt+ySlmLNC33mOex7ZHFfP8Ab/CIX3h2a68Lanb600G4pIS0cgjH&#10;WMKQCW5yDwMHvXrUZUqkLpWT/r5HnydWnPe7O4u/i3F8cptN8N3uhSaBLC8VnbS3tx+4htthMjDG&#10;AzkKo6AAYxyTWRFrdn4w8V65BpN/Huu7pLHThIm9pzCAi5A6IvJ+g69q848X+DPEkmkxajBpltcQ&#10;yRmPz7Scv8nAIU44IPY88mtD4TfDLVLjWLTVbZLOy1CEtJFbsCzOFXhSo/hIBBJodGMY81xxrSnN&#10;RaPp7QPg/Z2egT2niSOS1vfmM2oWZJkDfwyCMgqyBsEYHAJryDxqPifonhW/02+8U2uo2sLfuvst&#10;hDCJYw5Cb3VVKgjs1fVnwp8cR+LtIXTdStryC9smiUr5exmXHBV2/wBYpIPTB45FcV4n0uCTXL63&#10;urZxdQSusiMNvnRMevv1z+FeRWxDou7Vz06ND2zabPj3wB8f/GngO/cQ6RpesQeUY7mC5VtkyLjK&#10;srEgEc44x14pniv4z+CJLPUdR8Pxahpl47q40XUoRnzDneiSpwIwTkd+OlO8VadYw6vfEJDDFHet&#10;CrgNvYBu478da5bxN4CfWdQuHijjgtowW3dFLBcjn1PpX0FD2cmpWtc8qrCola97Hc/C749aH4U8&#10;PrYiK50+MXHnSxxL5ySbgQ43ghxwcgD0HIxX0L8K/HGkfFDRXtdV1JfEN5p72txDda44URbHIVnV&#10;D8x28bxhg2M5FfFqfDi91qwmubKKISxE5RHwxAByensfyq54G0Dxr4ct01fTrS7tw0RMUojZlkRu&#10;GDEfwkcEVVajGd5J6iptx0aP0ytvEuqaloN7dPf29nDaPho9XnW3aBSMKuT98ehAOeK86fx5er4k&#10;axu9KCxRxtMbu2mSWE4OD86kg+tfJuk/HEarfm2mZ9OundY2heJnjhkGcmM9QpJJwc4yOlW/Empa&#10;rbRaRfvCJWnkeMtEEcRRxkHbuyQBnBx6Ed6wjSfwy0MnJJ3jqfZ1l4za70eW1tL2K7g+6Y2ADnJP&#10;ofUivKvEd/qGjalcXFoZUMLxkgptPrnOAc/jXgNl43uruzlml1AR3pvjcPglRIM44XptB54rstN+&#10;IN3q9lZx3Wo3sbmZLaS8aEyxySZyjeWMYBAI4Ncs6crXWp6NCrGEtVY+nNH03SfF6Qy38C6TqzZH&#10;2y2gVTLnk7+m7J69j7VCbhvhPpF9Z6yk4snfzLbULSJ5Ykz/AH9oJQ529sdeeKo+BLubV7NT5dvq&#10;7q+FFo22UqTwdpOeeeOvFbuo65c3emapp6CVZIw0JtrkFCWAyMZPGPUVw6Xu9zqnJu8FqjC8PfGr&#10;QLrxUri7tNRia2UC7F0olikAO5CmQVI9xXpFv4t8MTQRR28koyuQrQjYPxHXp1r5cuvE/h6fUVXX&#10;fCmj644UK81xYoJEHABD4yQTk1mi28F3OpT2+jajqvgy88lZVTTbtpYNwPJ8qQsuMHkDGcdq6U9D&#10;GdHWyPuLSbjTZ9MkjSeNNkZeMoeMYPbPP0rzPxt8PorK5lltlR4iBcrt+8RjBwfXP4VhfDhdasre&#10;I6rLaeI7BPliuLQGGaZMZUuCduR36U34i+P9G8L38NsLxIb94G3W125jMIzwnJweSDwcVDmmZxpT&#10;hP3epkyWMkEnlywblX7hU4Zee/rSS31rBoOoShCvlp5ZG7Clz2/Kud0X4twhLubUEtGe3UiN1lXc&#10;/ueenHaj4gfEvRtP8Is+osmmR3LmTz5JcedxnYoAPUcCkoxm7I3lKUI+/wBD561jxd4gW+ufDvhy&#10;GeLxTczPNNqULrJIIAAwRePlx/F9cV5jPc+I/DviW4s72a6l1pC6MJJXYuZOoIU46k16/wDs+w2H&#10;iTXrnU7zT2ufENysvnXwuMQ+a7ErF5fBbKZB6jj2r6h8O+E7C4u3uRpttFeNgJNHbBXUd13AZxx0&#10;r1ZVlQl7O3/Dnjqk6sVNvc+HtD1/xP4o0KbwrcXU76XA5adGZiw8sYiUsxPyp1C1c0D4cPc63ZaV&#10;PtFxbn7TKE5Jd13Jx6YSvrvVvAWlWGuXV3aWEUV3KgE0uBiQDdy2OT9480zQ/Amk2mv3V6IUa7aO&#10;2QupydqxsOPrk59favPq4mcpPkVv8y4YSN1KTucKNCj07wLc3NohSFreSaeNCNjFvmIx1zXhnhLw&#10;zBb/AA7muIEx9tvJV8zPVfMKr+lfTXxDtbbRvDerqqTRp5bxrtXBBIwDmvEfDWvaR/whfhHRlw1/&#10;JqMNn5UXJVjcck+23n8a4KMqii4tbtfqejVUXNNdF+dj628VeErebwloCSRrbzRxIAgGAVbB4P4V&#10;8bfGS9l0P4k61D5SuiRB4mciRx8g25x1HJXjkA1+hvxOnttA8KWzzpI4VxHCiDOSeAx47V8V638O&#10;IfjF8Q/FgneKE6YiQxyWikYdgCHYr1HGORRhIRp1Oee1gxM5VIKMd7njmma+b/zrBdPtNMWcmd5o&#10;3KnOw/NnnacjPGOaxbKa8ea8H2x42hiJllmbMbkNgNnqCc49zXVyeG7zwp4sutI1A7tStmdWdztV&#10;xjIbcepIxUF1pDQ2quIJJriRjLJJuDhUBBIJx1ATr7V7lodOp5fvtavYxfDPjDUvCdu9vIuJfO8y&#10;1GHdZmGQVyOxyOK6/wAMaNrl5eSXd/cy6JcT3aSyRykjfg7lJXpjcBz1+lczYRfYba+eVHBWdZEd&#10;EbdHlsgqT0zgV6lov2/xt4ZluJ7lpr8KVkitmKvtHzCTHYk4BrnrpR96K33OjDuUrKT22R9vfDb4&#10;iHxf4cstZmEF3HNCu9v4kccOpPsc4rtZ5fC+sBTdeTbu5+V+AQfxr5u/Zmvr7SpdV0MsAm5LyFJY&#10;8gJKu45HfByM16nre+1kcT2+/a2RImBn3A/pXg+25W1LWx60qa5uaGlzb8UeGLqLT1jtrqTVdPkJ&#10;GY4fPljGM425G786+R/iPPpfgHVobZDLZDUL5PtKyxPCWDI2SVf0PcHAzXtWr/FbTNAmkgbUZLO5&#10;3YAVSvTr8o/LioLD9oS1ec2uoyQ6tbZA23MYZTkcDJz3qoVIN3Z0+0rRjbc8KFsfEOu6zOXhms9N&#10;gjbfcOigI2B8g6uep7nJrLv9C1rSrG21G0tbCaG5naFZDMqsqrjcDGxB6dz1xX02nhDwFeX1lr+k&#10;6e3h3XAch7RlCKeTu8s5QntnAOO9cV8VNF8RQ6ZNHHZ2Gu6HehjLcyR7Z7Vc5GMZPPPIOBk13U5X&#10;tbYh1YtNSVmfOGr+Pr25197OKJ4bdSLeaQBQQuMEDBI57e1Vo/Ddq9hPdWUqizUPGSVBAPUAj196&#10;3A1h4buNT0uTRQsJjKqlt8zoDgqwZgOcEfeHSsfXrS10rVreystZ+2T2yhvtKktCpK4GAV5IyeoI&#10;z9K6HFJ2irGHPGUby1IruHRfDFsbe9nFpHcx+QZY13SuhGTtA6fX3rKjsYdXuDpfhTTwI1TzftBi&#10;O+U9dq5wOnNZsMseivLNGiXlww2NNdMzOxI52nGMj+veui8GeO2/4Si0a4kuNNVF/dT2zq21sbck&#10;EDoOxocHFOWr/rsRHlm0tER6T8P7/wAM6lH/AGnFJbpdW7tGZl+/jHGRkHORXUeGtXHhS+tpZJ0u&#10;I71vJEIIYkDOeOmO3PWvVo9HPjrw39iGp2bvKQ9lexRCNZ5ScHepOI35x8vPGeRXm2ueB9S0PV5d&#10;F1W0XT9Tj+7NEwMUnIzyOvHWuCqliY76HXBOk+W2p22rfCA+JNEgtLC/l0eO2DyCBnMkbKV3Djqm&#10;STx05NeAxeKX0iKW7vXktGgka2KzxMYzKGxtJXkEdRmvsT4eeG5/+FcyXel21tp+sy2shS4MAdg8&#10;eduV6tkAg856V8x+K9FuVmtfIy8zrLJqKyq8Vw8kgZ2aRSc85GB221wYRSjzRrO6+4nE2bXs9Ga2&#10;h/GW0t7q2Nh4qm03U0IDx38DwxycYHlOe31x1r23QPiL4j8P2sE19afaEvrqKGZpLYZCsAN4YfeU&#10;5B3HgV8sPpsdxZta3CTXNhcgMUeNpWjb2zyGxg5H45rQ8L3V9oOq6ZNe3usGxto9llYajdTWxVS2&#10;1wWVgoHG4Dv6V3ezpyV4Nq3cwVSUXy1Fe5+gUXiCKew8nR7EWd/5iwPHcTbVDH5eCc8V5X8Q7mW1&#10;uLiCXUTI8JZRIJBsR+d3PbpXi3jT9q3V72Hyor+yN2kYhM6We9QQMb8g9SOScde9eEeKvFuo3llF&#10;bjVp703D7zEZwRGTy5IHAHWtKdGdTRKxjKpGnq3c2fHOqi9164tJLw3GmuWuWNuxDzDcMp/u9frX&#10;B+M/HckWmqiMqxAkpCibRnoD17DgDpTLy2k0PTYNTlkWNnLoISmcKeNwP4d/WuFjgvvHPieC0sUa&#10;eR5AqIiliTnk4HbHNfRYXDxdm37qPEr1pN6bs+ov2U/hBrHirRorl5Hij+1JcNE7M8UqgbkQoeAC&#10;xAOPXtX1R4107VJPBsPh+705Y5dOljQ3sa3G19rZZflOG+XPyvnmrHwLstI8B6NbadNMolsrOO5m&#10;aPO9pmy0nB6gYXH9K+jvDWqWt0sMDygfa0AXPG59u7OR09PrXy1ebxNeVROx9HSqfVKahy3St958&#10;ZfGvVoH12R9J1WK30n7M8N0Yb6RmuSGDFZPLxlVBwFwwGCM1V/ZxF34q1/UP+Efmls9EtIvsUt1Z&#10;psDFmyYwCPmQfxcd6+gvit+zX4b8dfaru/sDHqEZY/arX5JcHndx97nnawNeV6F4a8XeC3vRLYaV&#10;cabZzCxhubNPKliRERkmKcL84Y556g5FT9YcafLJamsYQqSvF7nUW3wi8M+D757kKJIrJspAFDG6&#10;k3HPDEkD5iegrm9d+FV3e3MtrDYox1RxHDBJKI4l+bLZ4OQR0BKmuF1fWNT8J6hJfarDPex3oaWW&#10;USjfErMdpYDqRgjAx1FejaB8RhB4cuvERtZbm2IMotbULDPEZCqAuGUCPA6MxIwDikpuykmQ4NOx&#10;yvxB1TWfC+mWlnokm/wxpRNiViZS0VwqMkiglsgcnoP4a8n8KeNI7jULeHW1TU7dUYRtJAGlhL/e&#10;KscfN6Z6V7/4y0nVRdQ2uu6HbxRJdNqUYhkYySFVwFaRkxsKjLEfKccdq8M8beI4NT0a+drW1c21&#10;xGYpEU/aLMk4aME5Lxnn1wRkV30ZKatbXucVZNO99Ds/AfiLwv4BuFWEX0ukuzi5glcXZbLAgou0&#10;EEckgZ4r0Dx5ovhvxf4Xnm8Cyanq17fTxmKyFvIr2uCcugZRgMedpOCOmK8r+C2gWHifW0mu73UY&#10;kZsRGzhO6P1feDjOO59O9etR6ZbeEp9RvbHVrg27qIbg3X+jyuEb5G3AkbeccYrOVS07bslQbSOu&#10;0rRNa0DSIrd4LubU2hkC22oOqO5TAD7ELbUOTx7U+18GmwtxJZWMWn6lMA8t1cOGkmlbB2Fj68gD&#10;Axjis7Tfi9ANe0/RnH9pSXsixvb3EMkrRk5A2sx+YMMgntjOa6vxNolre3U2tCW+tpwBDHKZmmRR&#10;GuQiRdmDHG7mueUeZ3ZrGo46GHrOq6ppc+ZLRdQt5Y1E8d2oULjoAAOce+aj0LU7x5bxb37HbrBD&#10;5kVsgWOMiRfkC4HI4Oc81f8AH3ivSrDUorHV1vLYzRRiLUWgMcMm8HAx1UqQBzxWXaeFobiOK+bZ&#10;qbQApDcABxFGSM7l5BHX1wawq0bq6N6Vaz1OLvFh1H7TeQWTaZH9oEaXNxGTETzk7UO7bx6VmfEf&#10;xn428JanaIbuzvbYCOT/AIl9vGSUwCDuZc46Hn1rqta1PVvDt7Ko03SL6KS3eKNIXaTzVDZ5U9CB&#10;gDnqag8MaloPinw/4lSORxPu2SSBQzK5C4XJ5bABHXFZxpypanXKoq2jOr8B61qXi/wzpviDxhC9&#10;zrE080aQuqoI7bcojkReBzzz3Hapddu9KLRraz/2iiAJCYGCSRKTym3oefTt1rhPht4R0Twf4jub&#10;3WZVht7wyBn1aXAyDtRFDHaqYyeM4Fa+o6PM13d3/h+7tLWxjuVmnldj5qK3GYz9ORmiT5nsTycq&#10;smd94e8TR6iksdvON6PskB7D/H2rdjYzy4YHkbdw+7kd/wAjXEeG4o9O1CK51K+gY3eH+1tnCsOu&#10;49OleltPoUFgJm1izhtySizyTKgdu+Mnn8M1nGDlsKbULXPN/FXia0014opYPt0748pDJtde4zkH&#10;sOlZmmJZtetBa27Kj/eAHKMTknPSunmsPB41d72fU4p3D4zCrOC3XAxT9S+I2h+G5GbR7M6hI7Yd&#10;pOAvvtqHf7Wwc3SJT8YaJZy6JdG6y7NGzB0OGZhyOvWvNvAVjLNDYje6rcSPbszAFlYnKkehyAK6&#10;PxN8RU1yG7E/2K3WZQUG8LjA6DJ4rM8K3Vs9iJ7Qi68i4ifMLAgSKQwFctWnCobU5SijeudJjSKS&#10;4uw0F3HIVd1PygngBwD0OP0rh9c8TXVuZ0nQ2zRcGXb5lvcR9sHrn1/rXZ6zez69canBZWfmyebs&#10;uZCdgR8bsHPU85/EVxHhvwtfw67IurXMSaWitIbeOTLsw6BQB0PfJrhnDl0Wx1RlfWRwGuaL4w0H&#10;VLXWfB8TwSF/tK20bLLY3TLwsc8eQ2SCSCCPbmvNB420zWtSubbxToTeGNSZSj3FuWe3Mu7OWTG5&#10;R2yM19kWNtp9hp73Nvbu1vIhNxbJGCitz27Ljn614Z+0T4O0+2kt/EGm2r3Gl30PlXE8IJjVzyCS&#10;OhzXs4Wu1BQkr/mefVpptyT/AMjgPFfx3k+G2ky6PpupHXbG2a3aJp4PPtlDhvtJ3pgqwdUIPQgm&#10;smP9rfxP4r1NzFqej3M7rt+1XMAV+nBzkYI6DHtV/wAGaPdi2ln0XUNN0y/ixFcW2oBFs9QQsAIm&#10;JyGZ8kdAehByK5TV/hhpGq6zfR674LvtN1ZXCyQ6EyRCPDYZzHIdpJ3cYYZCnPNezQjhKyal8S/r&#10;bT8zz6rxEJJrZ/1uVvCfl3utXE8jRySDdK95GxQ7i3zMDnk5yffNfaXgPRLXSRdNqM8NzZX9mGtb&#10;+O5mebz5CoYyEnb5fyq20c7sjBzXyvp+g/DL4a6xaRXutnS9SRhIdN16zeO4VlbbjcAYyrdc5PHe&#10;v0K8M69oltewaY93by6tDFHcS2tsS4jXIAPoc5GACaxxF4zT1t5q1/QuC9x9/Lc+e/GFqkGiT6Dd&#10;XUOsahY2jJqb3DL8k5LPsZByM/LgEYAAz0xWZ8PVtofCdubmRXmdT5hV/MYE8lOfqB6VxOvIut+N&#10;dZ/sTTdT0/Qo72VVe7gaCRgHYScHH3mHUngDmuz8P6taaN4dR5dWkt2d3VbeW2UumM5y/GRj7pHc&#10;10fDHlZhdSfMjL1bwFZ+IN9zsaG8cNGXjC4kHZSfYVD8K/GWoaZHd+HTqcaQK402CO4BPk+XKGZi&#10;BjdgduvWtO28UWvh2Cyj0+AXekhGZpUuC8sRPVmHXBPU4/KuV+EXgn/hNfiHr/iERPdadBI4RXX5&#10;LpyucRk9w3BPqK0unSlzPQm3vpxWp9gaFrA8QeGY77UrSNJrpnSRF+aJsEKrDPbgHFVPGVnL9gOt&#10;xRJbmzkNoyFgQ0YOQxx0LDjmvKLj4+6fo18mjWenXCw2CiKYxSI+1yxJz6lQckjP1rU+LHje18Tf&#10;A+S8s7+S1u40MVzHEm7z9pHDDqMjnOOneuJU5KSlbc3bVrG3oqaP8R/iNb6nJGTaeH4MbYgAr3LY&#10;8sH/AHVUvj1216bfX91HpuzcWnYZy+CBgcbgPWvmD9nq9vvBnhLUJtXkmLatcG7+cYKhV4Iz32AA&#10;V6t4c8dab8StLlfQdUnvJoMEpOnlTYx/d9vWur7TijnnBpKR5d8SPAunX6m31ubTmtWidI7eeyLu&#10;Hc/ejwww3vzivF7H4j67p/im8vLO9uoptL037DOlpbqkK2RfAa4AGC4YKdw5+U8nJr6V8c+AromC&#10;9vGnWUEssUyEgqBktnoMYxVjw78I3i8AyaxE01tq+r3A1Aei2wAWNGQja+Rk4PTdVuPKrERnc+Y9&#10;F/aFt7VLubXRJc3dvA7rBbw7Y5Zc/JiTOCv+Br0eC7sL8efeXCQvPbI3krMqnc65ZFHcAHk98e9Z&#10;Wt/BiHV9WlvUVIbiKVmEWSFc8j5hjAHOdo9OtQeItFv/AAtotnY6p4M8O6zb3m4Talb25R0gU5Ad&#10;I9pDgnIZD04xWTUb2jodMG7O+pw/jz9oRtFsI/DPhrT449NtLsXTTuWb7UQc+Xg9IzkHHWuo8Kft&#10;Z3/iuwi8Nyw6d4atZnRxGQ0kUzjqNx5Ukktz3ry3xb4HsvG4gOiaV/YNymITagytHcKWP7wPIcoe&#10;vtiqk/7NGveHmW7gLl4sE+ShkG7r2BBHvXW6VBxs5WZzc9bmvy3R9G+FfD6+HL69aUyXLyq11MUX&#10;zFVnYHarY5/wreurK10LRZ5ro77lsoBGu4O8nATvnnjFYHwO+LljNpM+keKETSr7To9sSCLekx2k&#10;Bg2CQMAEj8c163qcX9mXOl61Fhlkt4riHT0jGHOCTKx6qxyAPQetcLbu1Lc7EusdjgNa8B/2fplr&#10;PBaKdViQSXTs5IkYAEKST90AAduBXwP8StIsYfHWoJpNz59m/wC9PGVSVuZIwccgNxkdq+//AIk+&#10;IruTwP4ruLiSaxl+xSyrJKAV5VsIPp7V8Dx2RjtIQS0jhd3B6H1r1sFJxUmjgxSStFmHBYqIW3xw&#10;Tnn/AFgPPpzUF3E1xcQ+Wht9q4KRtgA1taraSXlopXeJM7iDx9BSW1i14iNt2u3BJPfHWu9Sa95n&#10;NGz0RmW4vPNRcl4/VjkiuqhtoZoAqSsVGAVfJ3H3X/CqOkRrEpXHQ4JbmtnStMF/Izh1jAJILHGA&#10;P7veuKvO77WO6jTtvrcjt/DxupCsVwpRScRB8bSOpHcHFfWXwL+Kdh4N+Hz6Drd1f/YbWQeTh2nm&#10;QydBt6lQ2OR03Yxivku/vUtoVdEb7QpbcQerDo2fStrw74uvGhBvLCOO1KkearscD+9tPH4V5eJp&#10;VqsVJPRHfBUYNxS1Z93fDj4z+A766kth4mtLa9t38sw3oMMnP8Q3YBGfQ16u2saZe2jahbTw30UK&#10;mTdbtneAMnHrX5hahY6ddSNGkz2+08ADK/h6etfWnhvW9c1DS7TXNGvrCfRrq3RY9NjgaIxFBtdB&#10;ICQTkdcAc15NV+y5WtmbKi5J9z6E+HWtXWtynUtQWOBZkH2W3iPywoT0PqT3zXT+IPDOmf2Ve6hD&#10;FHaTwwSSF4gAr4UkqR0OcYNeJeGvitHYQQW5L6XcZO2LUMCMseytnDeuAa7W/wDGd9r3hR1uXsWm&#10;t03zLYbzFLJj5V+bp64PTAraEotW3OSdOUJJ7GbpFzaan9qhjgVPMTYblCqM652gMOmD2yDXgfjP&#10;wlreqeNdR0jQIoNaOmXMTiea9eGO0bBYMcKwbBwOPXpXq2li4CW8YkbaoAwe+B3NbtjZWVjq8t46&#10;p5NwFWVV+Viw6OcdcAkcjvUOHU2U2r2Z5ZN8TviD4G8Aiw1jwxPNZ2shga6gmW7RkblCFG1yADgs&#10;Rmqb/Ea+8U6BLZaRZLDp6IIJG0cyB4CV+VnV8Oh29xmvoOZFS5+zQwx3dufm2zEAL9OP51yHivwt&#10;YeK2drzzoZgyzA27mGXKHgoVxyK5qtGM1pob0q7i9T59i8C3I02c2OoyXsxYFnBPmHnBDBjk+v4V&#10;TF9qtlff2d4jWa9gRfs9tco22dI+Cfm9MkHB5r3ODR9R0OOO6sL6XxNGrSLd2OorEsjAEFXjnADB&#10;tpxtJIJHUVfso/D3iu6NkWNreyhZpNG1UJbX+ASdyA8MuRjKkjiopQnT1jLU3nUjLSS0PP7q+g8H&#10;WVtZpbar4j+2I5s30Kze6mJK8vKF+6MYyf0qaCw1OTwDp9/o+j3VtFPFK08V8TPLaOu752hJyVH3&#10;/LJ54wM11GrfDprc6rLDZi30/DSKLCYrcR5GCGHfPy9DXjXiT4ZN4b1CbxHo/iOSOC4T/SoLid1Z&#10;pAOMpnBOcfNwa9WGIqWs1Z/n/XzOWVOl01X5HT+HvCiT+FZWv9V067kVoo7iKGP7OtwXOQ0QfG7H&#10;GQRkEkZ4rz7xN4H1hruS5szHcvaLJbQ3tnIAYY87xvXPKgdc8HPeuRXUp98bXFjLdRA4gaSDzARu&#10;wdpPT0yOa7bSNXvNdm8trieK5ZTbOGm3sB2VsjOOcYraWInF3kiFCnJcqPmbxv4E8Safc+fHI90s&#10;8ZnuZrZQYoy5OVDJgHggkDpkA1Qm8NeMtHZdU05bu4itIizSxvvVUxhuOw9a/Q3wv8KF+I1l/Z8s&#10;1vpF3aQKEt4LRBFK+eSxABySoznIG6vL9S+Hl94X8UahpF3Kb60uraV5tNgPmfZ40JVnG0ltpzyS&#10;K9jD5jCrG6R5dTBuM7Nnzh4G/aA8XaRfeHpptH0/WLTTLqGUK0RSV445AxUOOFz0zivqfVP22vBv&#10;iLRvHFrdaBrOkanq0Hl6fdXiLPCm4hhE4Q5U5Bw3IPHpz5de/s9ybkvraxktrL94be4tZskRlPlk&#10;dQRjoc8duRXBeIfh9qcVrKbI/a4PkhkuTFtYqDuD4+veuiUqNR6KxlCFWGsndo0PCfxBsG8SBNPt&#10;Vub2SSe+ad8lTtXEfXHQFvzxVrS/C1+mtxeJS+6KOYzxwxRtC0hVwxjDHJA5x61mL4Yf/hJbay07&#10;UFshdwmW6ublhCsCKCWZnJxtHbnHpzWr4L+K+vWmq+D7MwprmgreF1u57YRzt5JLAocgspAB+fvX&#10;HUjdOVP8T0oyT/i730sdVK1xffGfxv4gTTtQurDS/Kv7mBHYxeegQMWbr5ZkXBPU7TVHX/ibpNtr&#10;DX+saTPBqV9eMbq9t5jGkERLN9nijxnLMQdxycCvZL39pLTfBPhyfSNGsLXWm10SOvl24LSeaWab&#10;z1BDD7xABGRjjivlPxzcR6jc3d1dq0NpJeIrnH+rXAG4KecD86mharZtWWiJrOVFOz1Or8L3/wBm&#10;ni1KURw6lBc/a/sU4LLcQswQDJ53YUZPB5rm/GfhbxBf2M+qi9uTpT6vNLbQyMV8uTcT8pGNnbnj&#10;OM8162PA1lFoV1rVvKyaPaTJ9nu2wTcBEXaIwMbhu6k8810vi65gktNKuNLjWxN4swuCcNG8coKK&#10;xB5BOS2e2eDSU7VfdWpmqTlT1Pmq10zxTq2nR3/9vzyXIdppY5ZixYsvKkknPqcntXoh03XpPBWl&#10;yyXcFxNMPMt7eVXgklUbQVRcHo2DhsexNdT/AGH/AGF4KupLTyrqU2sq27x/MyrgRgjHGCSQM1j+&#10;JtEaPSbdLeS6MNsY4t7TeUuAq7uRnOCencEVfOpuzS37EOlyK6b2PL9Ql1hZmstIuYprlycOycLu&#10;ILYyPX/69Tp4VfRvCzO0cl9PKrXElxkIZMfeIHtyOxNdPLYwaVuaNI2+zp5scaY2kYHp159eh5qH&#10;W9Sn8xo5JTg8gKSTIQOVAPCqPX1NdCbaUYo5vZvds8/j0LVhaLHKrLESlxCrMBvLdifp2qKRLu4t&#10;RDDeRxMkgjbT0UodgYDfk9QO+euDXUXuoNqlsssahkT5Vi2jHTBz3OK4xLUjxBo4jy0ouIucYON3&#10;t178e9aR13Mpx5EkrnQ3fhzV47q+uIbkW2B50quqkcHko/8ACO9T6P451fVme2mkVrU3Ynkgvl8y&#10;KWY4y4A9Qq/MfSvVhYyvpztPdgTwXDM0pIG/GdgOegXPStuw+Fuk3M15cFUlhkRLWESngyOpdFKn&#10;g/Lk59a5PaR5bSWp2Rw9RSXKei+F/i/ceKvAF9aaLYxNrE4RLxGvpHCIF2lIS+McbhtyeoxXheve&#10;D9Vvbs3MtpdMiMBGttkmVQQRjBPIznp2r1ePwtpuhWlhpN2IormRyJIoeJNiozKUU/LkkdTgcVxf&#10;iHSL6PUL3UNNudU0m9EiR28+nTo8xjVCm5mxyfvHaB68159KaUmj0qmHfJc9D8IXJsfDNxJqT6ha&#10;aLbMkcN8Az8sMfeVeSCRnA4INc7q2gaN4/1AfZtcvMph/NuI5CsrIVAYkrkDOPQ4Jrza0vvF+uad&#10;JpWq+J5ja2kUgt2vQ4tInUkgsqnIDKDjqQaqQ6PdPPd/2p4y1fRdPh09JxfHlJ48bhGsYZfmdicK&#10;ea6IUY3d7f15WONzairX/A+xfAuraVonh+aa/wDE0dwhxbWrtIwbcQAQOuP6Yrp4fG1uEi0XT2vL&#10;FU4W5jlUTShgTkkncBx97GDXwZ8N9JtNZvdbudK1fWE0NIluL2O5kEhl2naJGwp8tRu6ZzyOTXsv&#10;w60D+1TeXtpr7p5kot380pGLqFdp2DLbnUKfm+X2rGtH2WkSqNP2vvSPVJ/gdKni668TST3k1skD&#10;TGW6QNdAqNxRUBBIOOO56VyHhD4m+B9U8QtBbR3m+IRnNxfpFuTLFgqAFYxgsTuPBrpT8XLvw/qb&#10;yxPeCKN3VIFwYYwM58w54ccnap4GeteQ/DzxPL4f8LeJ9b0ETXuq/bDHBDFGDAksspZGcHG8YPGR&#10;6ZHGamNJTjzW10sbNuMuVs9L8U+P/AosJZrXXLNdFhe2lmczI8p812XapHPykAE4GMj61o6a1p5N&#10;tB4P1JfD9zZofnt7hpWFuSRJG4ZiGyACDnIxkV8MfEjwv4q8X+M9UbUCl3rMlyDObdc75XwTnA69&#10;OB6Gt/4d+PNO+CWqtoeqahrN1NiVNT01oFnt7edf9UvkyHDck5YEEZGM16P1e0Lxd5dkjgc058rV&#10;l3Z+iGg/DXxTpGh3VyNYtNbv5ZWdmeNVQRHhQBngkeuK1tLszpkciX0okvkRDPC0ZBQHvkgKBxjO&#10;a+NLD443PhC60/xfpXi2C0sGUtqOmsqQSM7KY0XyuQcKAQAAPesD4nft/eK7yEQeHdRs7J5WR5rz&#10;ToiHwoOPlfKKTkk4XBrmpUKtd2gi6jp0viZ9z6JPbzeKfs66sLNLaEhbNJgVmlY5IlHooAxjHeq2&#10;teKv7Biup7azS8kG9INOaPZLNchScAnC7CBndnJ96/LPw3468Q6nrdxrC291qU8svmzXzeYWDbtx&#10;JkX1PavqHwJ+1xd+Ht9rf3CtEEYQR3beabVyRuIOCXAPPzYxg4rSpRlRai9TJSVRc0dj3O0+JOvW&#10;17cy6tJFNEbSR00pYZY5LeTgKgX7vXHzEdzjpViGKLW7jS7bxBEmiXyubZfMkVlun2B28kHkoCdo&#10;JxyK7nwd8STqmhTK2uaDc+I7iya4TajRpDsXCA7t2QVIcY5weleC/tI/Da18E/D2+1fUrkah4hS5&#10;V7V7A7LJEk2iQKysSuNyk7sEA8VMJxk0u5fI2rPQ+o/CPh/Q9Ws9Pext1a2gTYLhuWc9M5Hptwc5&#10;5AFWfiEdH0RYrS7nhtt6l0inIG1QPmYHpxnvXyv8G/ib4V8ANarNp0w8P2ltEkU0NxKzxsxIl2gP&#10;tmUcMe4HQGvVfil4Rs9W0nUUtNW8Opo0LLdQXeoXrzyNDInzh3dtysrlWXDZ7Adqm12SlyOzZJoM&#10;vhm6juEtddS4gDFZD9qXbFggYHYHkCu6h8H2VzGJ7d5Lm3IWF2MgdB6HaPX9eK+dtb8MeLNJuY7K&#10;w8K2V9DfXKwT6jrUKXELxeWqIQMKyksx2rhgcZzmtP4Z6f448CynVbzWNHi0SzP2y5S3tltpzGoK&#10;vlgASoIxyc4HFKSUUWouTtE950vwTNDp0AaY+RId5SRAWJB4Az0I9qrX/wAPdDv5prHxROlxbSIr&#10;Jp9yVDINuCyY+fnlevNeFeLv2rtOv/8AQ9LuPEMds0wuDcPLG2xTkER4+faQR97mub8D+NPBt74m&#10;e7XxJ/Zmq3JG19XndhK46LuGcH0JI57U0o2F7Odrtn1HfR+H9IsP7Ru9Pg0/R9PiVNPtBbxqkLqD&#10;+824OWOBg9sV8m/Fr4jTeNYJYjq32C0id7jy5Yipmbs2V5wBnJPXNWfjP8Tde8RzwWNn4jU6UIRH&#10;5Vvcx+XI3HzMpUEdSAC3Jya8C+Jmv2+lx2Wlxaglzrt06xStbESNsb5fKJGQVA6gdTVxpe0sLm9i&#10;m2dN8NtIl+I/id9Pnuz/AGNE/mXd5YRkzFR0AyD1wfwFb3x++FtjcT6RLawzWvhCwsDJHcXCpHe3&#10;CxjKhmOWYucHBO7HYV698DvAOnfC7wbPrN1btplzqQGyS5y8wRowgcxDiIEnoMkA8+3zp+0fq5/t&#10;rxUsFwywCV4GVQFVmVNu4Dp0A44rCjzTxFoPTobzjbDuUz1b9nfxPY/8IRoui+EFXVfEF8i398vm&#10;7RpcXzebPcN/A3CqqjLHPAIrD1zxW893qck5uJJvNaJSp3RouTkjOOoxjgdOlY/7BVvD4d8B/ETX&#10;pJRbCa3iijuRkSOV3fKO2BnPqSa9N1LTrrxd4f0Y3srWnh2zBitoCoDzEAB5GIXnJJZiPXHNcteE&#10;KeJnBO6vv/X3FUZynhoy0R84Q6/eatdymWYRwFmjMgYK23oB7YFVvEkUk6RWFs7mTGEQ5Y7euSB1&#10;9a9YvfhNZ6Yr6xrMsfh7w89wlqb/AFRCA7NkjYAGycD2rs9P1PwB4TsftHg/VLbxNq1wrRj/AEZ9&#10;kQI2l3LqMYwcBc12ucdHBHNCEndSZ4FZ+Fta0rR/7PsLg2ct9G9zcBVVbiSJR8q4PzAewxXa+Hfg&#10;hqtxoH22+iK2cQV2aYMZWizlgq5+9jB712+lR6F4VtRPqNkkrllaS6uQGZm7Fick/wCelaenfFDT&#10;fFev3ml21utumnsqxTxTh45VI6oo6HBPrXm1K1TVxW3U7oUad0mzNefwx8P9JuraGaWPUrgo6yMX&#10;Dk4yki9z/wDr9K851PR7rxZcBpJL35pjK5nViAx/ix0z79a9kvvCdsyoxXgkuJHwQoPUZPPPXFYl&#10;pqenx3q2sF2s06KHRQSAw/uqe59qxhBTftkryO2V1H2b0R53J8Kbi21O11G0mt/tsoEXlXQCCRB1&#10;wD0bJ4PNdj4e+EFxLekzPIscro5ScqAufvKuD071seJLEvebmtby7sFgKyNbRAkAkHGD0YHt+taf&#10;/CxNL0PQtNN5pmp294ylZI3t2MasBjhsnOfTr2p1KlWcVyhGFODdzHs/B1xp8zvNbLLZC4aBZSyH&#10;y+No+U84bnnPerus/D681O2uLa0by4ZYfKMUhwcDBGHUZUZx09areHfE2k23im9uNP1e2tor+SMT&#10;WNzGwYMTk7VYfe7ZBr03wxY3d+bhbqWNriOZl3x7fuZyCCvHTHXBFcl5OaLaXL5Hn2k+HL7Trix1&#10;e9tnlMsf2d4AfMSIkAcj2IA4rcufCjJdfaIIUmiY75LfdiNZO7hcdfau7t43SRnSSJ4TkllbBIH4&#10;ciugsdMgvIGiUKUkXcTFyQO+e9W6HPqZ+15VY8i8R2DXOhzNLAZ7pGR47eNtoYA5BUZ+99az7MXW&#10;oXk+rw2saTXCBpBONrrtXuW4B9hx712FvpzP9sSaN3t2cjEnRh646Zplz4fEMarHC91bSqVkt1OA&#10;VHv0A9u9c7pOKtY09om9zD0CCyk0yJrW2G0sYjbblAHGRyenPOa0W8FhrU6lpdy8cTFmt7eOT9yW&#10;HLggfx5B46H0pbbSd1zHdwyFbWVv30BUR4TIwBx2II/rV3UNLu9BlOrW3kXFv8y/ZZ5WjjBY8noR&#10;nHGT3rNUldlSnsYV48EMX2to7gSKQZFlOJMDvtAAyM/dIB61xPjDT7rXrV9Z0q7K20cYidI4twnH&#10;bYMc9fqM16Mmt6gzzSB91nGyyxyOAzlyMEE55xgVzWs2Q8NavdX7WrDz4/Mns7NmEkuQSHQeoPX1&#10;zWUafLLQ0lLmWp45Z293Nr8SXQlgjiQebI3yxs393djrj171palZYlW8tXM8TRPmOPK+WdvVyOo/&#10;wrsdP0t9f0W5uZ7P7Lqd0Hn8gMdyMB8quDyGCjP1qXV9M0y60tJrSSSK6lg27fKzG8Q4AJOQjdTn&#10;GTXRJXlt5HIo3W543HZtdCMKN0hl8wP0MYHHJ6jmrK6VLLKT58ygnCEsW78DB/rXV6Glzd3t9dTL&#10;HdRRHyYJY1wrADqB/Wtm20t5S0xUIMjcMZBYdBSqVJwdrCjTUle5xVoLoCcbzuiO7jAJzwDj0re0&#10;bVbq4t7e1uLUTRZCq7r8w7EgYx0rqYdFWdI4xboGckSEpgjvj2rrtE+HmnWE6SRo/wAoDBs5wcdM&#10;e9cU6kWndanRGlK+jODg0e3F/u2ugZMfuyVyfXA4FRW3wpl1zxZZ263EY04WrNPJtHmeYWJA5HFd&#10;zc+F49Q1l8RwSxW+V/eKRk9AOOnNdt4a0MwyxqkAVVwuCcjA9D1rOlWlH4epcqSe/Q8v8Q/DhbK9&#10;tEjmVYjHI8ruqjaF684zXmXibw3ocslqj+bJIzgvEHPboPevpr4k6VHe2awwRlGeN2YkcYHBryPw&#10;j4HbWb55nV44UYhNw446nivSpTcVzX2OerBSsktzy/xh4NOm6TFdWiItmQDJBGpU8dPnyT6VkW9t&#10;NcQF5CyHBK+WSAM9DnrX0R420a1tPC8MLMpQHY820ZByeg6etcTp2g2rhM2+Y1UrHvPzPn1rpp4j&#10;mp3kjkqUeWXunmVrosrXEBiklZtwbG7tnrXY6J4cv7lxN5kjbDwsS7CcHGCfwNd7bfDmGe1gllgk&#10;S5LLt8tyAfbPrXpeleCrXTo0LSvHKI+Vds84xnpjPWuatiFJWRrSotPU5Xw5Z6ha3ECwXBV5Rykq&#10;bgfrXoGn6cLjTJZNQjWG5QHEsPTPbir/AIY8PSl2vZnEmeFBXBrfuoTHbNA0fBG47QBkdq8y2l2e&#10;mpXaSPjj4o6zqE2r3Zn1JtQt42CKASFLkcYz6V5kJ9TXcgkw0gwygYB+n6V63rvh8udSitYzcQpc&#10;sElkwxbvkkjrWBH4e3AOyFAPXrn2r6aEoqOx5WJU3UZl6EL6HUbGRLgyTpGViHl5KjPrnge9ekaj&#10;o51zw5DBfRncZFkinACZ56E9+TUHgnwIL6dphAAjttKsMsoyOQT7j8q9V1fQVjsNPa3ESypOoZJE&#10;3fwnoO3Y8V5daonUXL0OzD03b3up5hqO2wu5Y7f9wsaLD5kSYBOPfv7157q2i3dxcSSRRvJIef8A&#10;gNeheLxqMOrIbidLmSIFVUIRhScjLYyT7+nFO0c7CJPKBJIaRWHPPQD1rtdowUrGNVc8+Uzfhzok&#10;+nX6XJiYBSoYNgGu88YagdTEa27GVXjG2QDuOMH3zW34Y0E3So3lgJJKJDuXnA96oeLQ9hts4Ila&#10;5fJCIvCk/wAR9OK+fpydWq5NHby+zjypnnuk+F2ub+4uA7sY2wEkOOc1Y1nwONkrDeh+V9wbnLAn&#10;r1zXcaVp0yQQW3lqxUhnY+vSpr6z87UtshEYUqzqTxnotdTu5GCStqjyHUINftEVlupJpoOI0Khk&#10;CjoMEHivNfEH/CQTSC/uNT3315I7tFFGF2bQuA4UYUEDgcd6+mr/AEOS4c3CP85IUqnAx6fSrPiH&#10;4dW+q2cVxDc2dneQRhGa6QGO4wSRHJtxkLkkHsa9XB4v2E17R3TOSvh/ar3HZo8D8MzXEtqkkzs8&#10;vI4bAGQPXivR/Cfh3VfETefDDKiHH7yVBgnPYDk07RNQh0V5lvPBjPfpkQm3uxJAW6fPkBgPbBq9&#10;rvjPxPqtnPpttp1tpmnTcM1pE28j03tyBnn5QK7quIpN6Mxpwml7xt3/AMLoY8S3N/p++aUW4TzV&#10;BZzn5FGeWGDkD0rtPDPwn06zigbUpFkAIEShVDZx3PqRXF/D74UWzW9vPcaZBLcByVcS/vA3XcD1&#10;B788+9aXi/xl4g+CsV7YxWNp4kt7sBrGbUGO+2AHKtjPm5/vHBHvXLDFKpLkR1OnKMeZnrMfhPQP&#10;Ds41LVLm30+zGFjM0uxU445znmvmP42fEpPF3joLoqo/h/TyLW0aMk7geWds8/MenPQVzmpeM/E3&#10;xKhgi1qCJ7e33eXDDFtjjZjkke/vWrpfgS4gUSi16nc2VwQf8k1lUqKL94SfMrRIrG1vLLT5p2eM&#10;qql9pyefWuXXS7xtJJu3eVpHZsNIeffGa9t8VaEuneDJHdFjYRbSRwST71zPw/iW+0C5iv4kksIp&#10;ir8KSG28ZPXsa5Kclyufmazhe0TyG40xLBzsYDnJG4g46+leifDD4gal4HuNsM8sWmzYdow2Vck8&#10;jGcc8cnvXOeI1aDWme2tV+zuxVd53ZH/ANetbwxo8mpyqPLFvbjLbGHDsD2Hp7V3VIx5eaRyw0lZ&#10;E3xC+JWp+MPEv9pSXVonym2it/LYlQV5ZY8fJ/vdj0rD1S/1nx/f3OkXUk2nLaWcNyj2tiyQCMYH&#10;zMp9jwcscnFepnwpazWICxmKd+FZFKNnOcDHbj+Vef8Ajn4S3en3MVxcm7nsnbcPtEjugYjHXop/&#10;Snh8VTbSas0VVpVJLR3uS6Leyxaqms2X2TyyGa7vxbXElnMsak7dseGkyCDgDGV5r1PTvAXh/UtP&#10;tby48SsZ7iJZZD9rSL5mAJ+Td8vJ6dulfPdz4RutPtj9jjlkmyGLSSEHA6YB449cissePvEtuBF5&#10;l0uz5cG0ibGPcrk/WumSdbWm7HP/AAtJnZ+KPhVdeIPGuoanpek2F3BeT/bJ7WQq1xHkbTgNgAE8&#10;4Fd14b+Gep+F7q2ewZtH+z20Qi1CzRWMshkJYbiDyqgLg4HJpfhb8Jrjw943kc22pWFhZz+RZrcX&#10;A2yQ8nbsUsQDxhvXPFfTGsaTax6JPPHGG+ZN9uzBSQQFOWGPlI/HjpXbWnJLlUrjpU4xXM0fIfxh&#10;0Hxp4r02aDxBc6hfaQzpBbiyjXzlfc/keaoHzKFyx6cEYFZP7P3xQn+D2tRXeuaous+EdEv0sp7K&#10;6iciIT/u1miLZ8sBgcjjAHQZFfV11pmoWdtbQ2n2uDUbaBobeyjQxqCT/rS8hzsUKDt7gkVwGtfA&#10;Wy8T3v8AZ+s2l3Kl3C8ktxICiyXJP3zI8mwgHAVAAO/vXPHEJR9lUV0OdD3vaQeplfHP4qfDXXr2&#10;+8O2upXVzFFCupaZe2H+oVnLboZC2ASeGXnABxnNcZqHw2spPDkUlvecXTAM9hLuR1dc4BAwV+XH&#10;sRjNYnxA8F+G/CU2n+A/Fk99pX+g3l/pfiIwtOLCdZAqWu9Rl4mCruY/KGbC8Gud+Hvxe0H4feAd&#10;Nj1ia4fVYHlgaKCNmjlTf8s0ZPyqwDEFT1Gehrqp0pxpqVK/p331X3fI5faU3UcKjVv60PRvhn4H&#10;1PwhpshlkuLrTpZkiHlzhpLUNkbhE/yyDOM7gcCrXirwReDQL670nyhq8E+6O4u7WOBo1Vx8rxKR&#10;nPGTnGDxS+E/2g/CHjExR2981heWxUT213IAkqkjBTIyPQg8e9eheJvhhLrehz+JdGe0F5YKGTE5&#10;SSAkZ+WQEEgqfoeBjim51eb94i3Ckopwegz4f67rWnadFrGvR2kN48X2R2gmMDBmO5TGp4wDzkA8&#10;cc12GsfEPR77SI38V31npniexjAS/jRkgv1JPHI+Vx3B4HXODXy74l1nWb26SfV2ttTuk3RQp5P2&#10;eZSQPLKsMq3AIPGe5qrdP4u1CK1m0fx68FnOjEw6qkM4tXQDehLA4zkcdCBVOh7b3W0J1lTfNZ3R&#10;DrdunirXtVnGyW1uZTKGgQtHGwY5wRnggDn1Ned3sVxNbXEMTMyJM7TGNySm5iASPYdOK3dO8LfE&#10;HS/Fc97f3Wou1+Nk95FKv2KWPnBG0YXGOgHtitKG5TxDrWsm0WS7+ynY1xqG2KSc53EhFAwvXHOe&#10;O1enTp+ysrp2sYe2VRbNMm8CeG/+Et8SWmhW5aO2gH2i9lDFcw5xt6dWJwe4GfWvrDwjo1j4f0C5&#10;vrsRaZDBC5SKQhVaIdMg8Zz0r5y8Dy2ngeSC7U+W1zlbl4QGWLPJLnhh1znPGOlfQialrPiHTLKT&#10;Vr2yv/Dpe3+xS2tuu68LSADzHJIxgEkKBnHas6ur0NuZ8tjm/F3wb034neFmvxp8Gi2ltZLJ9v8A&#10;J8t5SvYN/dA3EtjnIFfGHizSZ7DUdRi07UJ3gScIkBbgJtHJUcEkj8sV9sftOfEuLwt4PisPOaKO&#10;9BeeNTgrAOgAHTcR0HYGvi6e5kNoLyN2+03krSSMy7SWB6Ke4Hyj8OlVRjJ6vY55NJiaJpF5bQyT&#10;MsdwSNiztz5YPRAM9M81attUu7XVrCxWaUzpMHaOeTdHwOGCkcc4/Our8FTNMm+UhXAVAdoIyT0I&#10;rudK8E6fqWpX1xqU0ds0cXnSYABzvRY0J6rnccfSiaSuzdLmseYeIfEd/Z6zIWmjtrpjhJbZAwwe&#10;RjsMH055r03Wv2hZtd0bT9PuLW4b7N8kkyDa6jGPlk+8OecZ9q5rWPhJf3F6lxLbO1s0isruCQkL&#10;SmPzOOwbAJOBzWRqfgC/8M2aC6jcxEMzqSQQFbBBz1HTpXA72TkrnT7O9+V2H+H/ABDJdaVeS3Qu&#10;7h7cl7a287djcwLKW68YPOehrLs55JNQuXhnurV7aDzppJ2DLDuBwmT94EYyfeohoaWtjNdNFInk&#10;RgrHA+Dnp17+lH/CP3NzpcN1cLKUuHWAwtGwTA+6Djrg9+lN16aTvGxzypVI2947f4H/ALSmreGb&#10;9DfodS0pDh0hzHIB3MaHIPHOOMivqvxV438KfFH4ZXQtNUsNbCKJYLUgNgFtoVoyNykEAdq+R9L8&#10;DN9nuYp4y1xbqGiV4lRmI9CO4H3c9cGtDwz8FrmxvLzUtF1NtLvkHlpJvMclw8g5Vv8AZx68VzKt&#10;h6k3Z8rOj2dZRTmubz6/8E73UpDpFlpOm6h4bj0PzQwFxKVZOP8AllkZHQZA64YVJ4a+FHg34iQx&#10;R3Nle6Rqswfa8s5mDjPSMklVH5Vk6l4T8W+H9RsbPXre2n0CSKS4mlKvcQzGNfmKsvKyYyd3XArv&#10;dO0xvCkcZa5e7C3CTW2/PmGM8gHH3vTjvTb9l70DZqFdWmbGi/steFNH1zSLnRr/AF3SLyybYdQt&#10;75Fk3dxsKFWBBI+YY5r36x8GyW2lrFZ6kkV5H9251C2VgWGPvBdue/3R3rH8OeJLPX2tp7XUbeL7&#10;VGWiUkBiw6qc4Py/pXW3Ouad4dW5k1S9OwKrt+/WMhipZsZPt/gK3jV9p8TueVOnKDskYWu+EJLu&#10;1d5/sEs8Sh5JsPFGACcnnt7V5xJbXC+INRt5IxaaTb+VNb31haNIZiwJYNzkEDnv1rzz49ftEX/j&#10;C3l8PeHbqxs/Dtvbi8uL24Ja5uJt5McOwYH4d+9UNM8Wah8QPhza6hJfxaN4hbTUlWe3md1dGJTa&#10;q4GMFQW3dDxXFiqsoJOJ14WkpX5yx8SIrjVtCvZNMgvLi7tonmillTaZueAFOct04wOteC6N4X8a&#10;T+N/AVpPZ3BmXVob+7NyFXy9rbmXA5HuB6V02ka74rmurK9XxBHq9zpdwd6TRlDHIBtZ2C/K45GK&#10;73wLr2u+LPjd4TtL+xQLZ3okeYsS0iGN2cZ5wCMDFc9KpOm3ez/4ax1VaUJ2aurW/wAz6Q+OWqxz&#10;6Ho9t5qQztMrnOcFSMMR71886F4XuIfHWta1pbW32qSWNY1lgOCMbSzSA55HQeor3f4rLDfyQSRn&#10;bAHHlhFB2jORg4/DFcxY/Y9Lmu7rUX1A6XHGGSC3iBLOWzvbapbIB4+vtVQkk2c7jdLufJ3xD0O/&#10;sPiVqF1rbktcziWGXYG3w5IGAe4wOvrXregfDpLX4f3GpXTs0k6bo7Vgf9XzuJPfOTXqOpH4beMI&#10;50edEuIlXe0lxtkiPI3YkABPuK4PVvgoJbdxZ+Nru7UKRbwzkFFDZJBAPIJOeP5V1yqKpBJ6WMYx&#10;9ndHz14+0KbRJJ1EyzWkqoplVCAg6oD3yOlV/BXiTU/C+sWt9pz4beqkPykiE8qw/Wuy+IPw7197&#10;GKO1ga6EUQYC1IbJAwWbdzz6c1wUUDWsSxzK1uygAl2w65OMMvVeldtOSnBXdzntyVG9j7M+EJT/&#10;AIWLHcWqbUezAA3EhV3Ajn8ele4+M9Oa4hmYRq/G4HowPtXi/wCyhoUt2lvqU0XkOI3QwYOPvKN3&#10;47TX0Fr8ai4DHlWBXHSvC9l8SZ6VWprFnxH8U9Pgl163jZXil3+YTKSVyD90Aep55rxXUrS508vJ&#10;E5h3B4ndRuYsSGA54zggV9f/ABW8ENqWsLdbTLDnBKDnvzz25rwLxF4VezubyCSHfEXBwOAc5w3/&#10;ANf1Fa4aUYe4+hVdOouePUt/DL4tappkEtnqljfT2EUoRr2OMsIeg+ZuwFe2+Dfin8O9Om+xt4oj&#10;S5FwsKt5xbcWGQORz0/OvCPAfiqx0+4ufDuo5TS9SYq1w2c28zDbvf8A2WUEce1b+rfCs6La7rIF&#10;LZYEaFZGLeY28MOO4PPzA9DVyoqE3KOiZCqc0Enr+Z6V8YfDfgb4radcTQ6l9g8crEr6dEVKS7c/&#10;LG8Y+8D1yR06dK+d9P06+tr6S1ia2vZLaUJeSxttUOMgxg45xjGF6c55qn4p8KWl1rNreXQ1DSr+&#10;S5RI76xuHZbcBQQRuJb5WbGOABmum1W4nsdcu7SKwa1tXlSaaHSk8xHQAmW5WIc8kBiAepJrohUc&#10;IqMpXMVCMm2tLF2/+HI8YWqXJ2WkisZHdgXjjU9g4O48AD+ledN8M9QGqTR6eWZElKxTglFfHI2n&#10;+Lj1r6d+FGveHvGlhFqeiaxKbLT5lEqXcDxPwM7WQjg49zXd6Hpuny2espcxW1zp8k5mwVBPI9D/&#10;APWqY15QbizSVOLs0fNnwuvbiz1mXTNYkk+wTFQZASii4U8OGxwwzwR6d6+kdT0C21Pw7AniKSG6&#10;tZ2fZqMpWGSLJBwcAhg+ADjPzAMOpFZ9x8EYLnQok0zU7u2mggI+yXCBoZAOQq9NvPFULnwRH4l0&#10;ixhj1PUIpLcMGjucBI8gjAAJDY59+a5ruFTnW3Y7LxqwUW9uvU9e8NeD9L8F6nF4ZguC2nyRC80m&#10;S4l3Ox5M0e7gMV+UgAZIY+lYXifQvAeoSwynS1e91CaSy8ywZYvMAbEjOcfdyOT9MV55rsWtaL4X&#10;uLOa+urixsnSSL7Kubm1fAG9HP3Qo79tzdc15iuteIb7xBbzy3UFtHbWkkbXkRI3Nt/u5AG7HIB7&#10;GlOcea8VoZQpSl8Uj1+P4feGdQuxHHfXuVh+zLpu9SUOcCVH2ZOR3rx/4lfCW4gvdYmlN14tT7Ra&#10;W1pbrNGPJd3dfJlTA3Z28MvzcZ6VgaZ8a7BBr5i1dra/s2MEd3CjtkEfKUyCAoJrpdB+KWnyNYSR&#10;DUbizsUSZZ7lSpe+AYNIQTklQxAJB+8aG5Qd+Ww+WM3ZzucZ4y/Zt1vRfCerTTeHrm0doV8saddr&#10;5BfBJRmcZG3HIHXNeUt4T8H+FtOsHg0nU7vWry1WKfUbi9IjWQnLlEKjoOqnHUc4r1bXv2ll8R3d&#10;xbJqbjTYk8mOwCmNkmwfMbnIYFwT9MdK8L8SfE1ria6ku4mu5LiZrrazFdszDaWQDtgLwfSvUw7q&#10;uLhZq551ZUk+a6ZxXj7XYQptbRi8HzQqjHnA4yR61t/s5+If+EF+JWnXKwQvqDW8wQTxl9uR1IHq&#10;B1qp4V8LXfijxfa+HdDgbUte1KdVdtmUtgxGSTg4Vc8t7V91eHPgPoHwq8PeH4NL0rT9W1S3F3Lr&#10;F/rNuFGoYZT5cZQh1ARuBkcKDzyK9WrVp0qLodWv6Z5tKnOdVV+iZi+FNZ1eSayaxHnrLcqsz3SE&#10;F12AFtp5VcMAOv3a9b0K6tbW1sLpIpbeSHaok3mRyFJA6Z4PByK53xH8TrJ74pp/gaxhghhSI3lv&#10;A0g8xwdm5+MN8pBPJ6V694B+I+g+INAsZ5tCttNk8sR/6PEVZW6FCW+ZlBIy2MV8X9SmqjkpK3Y+&#10;rliUqaTg7nqfhHUoPEmjq0IEkflAMJCSVweQd3Ofc181S32l658U/F+nfaYn025WOGOZGLxrImRk&#10;EezHn2r1a7mh8Vwz6Xa3Ki9lWQzRJFLBHcQ5KtlgB1Hoa4TSfg5deFvEd9PbW5W1kkiaG1W4yAqA&#10;DJZRjnBxnJ5yc06ilJJNbHPh+WEpST3WiOH8XeBfD9nFHb6z+9kW3aOG9tJ2k8rJAHI6ewIwMV5R&#10;4w+H2tXmhX2iF/7Ys47eMJIybGZQNyncDgv2J/Su28c+IrbTPGN5e6LZt9mvJdt1C0uVtiMDb8w2&#10;gck5AxzXR2HxG0DWNL2wQAXKqVmhmYoCwByRnAI4zxWCUqT5ouy+87m1ONpat7ny8fiBrnhzQLK3&#10;uxKk9vA1p9pklkJliVjhZSxyCuSNvQ546VyGkeI7TU5fKmu1UPL5pbcfnb0x2wK9u+Kng2XxTdQz&#10;f2e0ccaYEtu2VZQckNnr09K42H4E6TqAKRaotvLJ9+Jtuev8JONvbIr16Feny80tGeRWpVVK0dUb&#10;3gr4pXHge3v5fDsFrr29ESS1nctswOSEypPp3xmtbVP2pdf8U6S+mar4Z0542jSKSJN23b/y0JL5&#10;xlcEYOMiqlz+x7ewaAuo6HqEuoXEStvtXiGXXbkmJs/ez64z2rz6XSdc8ItDpGpacLe+u0MtrJdr&#10;sMi45OSRnABGCOta8tOUuZamScmuVnu/g/7RDqkNx4RsnAFoshN7eR+WDtwJQD80ak5GFPbpVMeD&#10;/GXirw9rU+k32o6DdaQ4nJmnnm+3zsS74jBdSOjA5HSuF+DOu33hS8ubV2js7EvE0vnsIfLTklVJ&#10;yME8/KMDvXZeKtQ066lv9K0xGjsZowjIk5RioBI3MjYPGecmpT9/lf3mdSNoXKQHxX8M6nb3WoPZ&#10;ahPqS+So+1yebKhBG9cDCEc5BFd1oPxeu/Cttq8sFpeaY6Rq8FjqUZlgu3P8KuvCZxnd9eBmpfBv&#10;gRfB3wps9bsL+/S3iuUS/thdyPgk/II+pVcHB6+prqfC+o+HdZD+HJo2n8tBue/TeHbcSw3KFDbe&#10;BuUY4x1FZ1Z8/wAK/Q0pR5LXLmn+NYPFur6dJqOkyeHr24ZY1drYy208jHHyOpJHzYBzjpTvG/if&#10;w54D1rUrqwv7RJ7ooNQaXckFtKBjcSFyqtgAEA812C3UWj2LaXLbWcUyEwNIICiPbHnKhSSZM4Gc&#10;joa+Zfit8NfFnhfTLT+0NSsPF2i3TTKroHFxZbWz87kkkYOfYjHasKa53yzdkdLko6xWp1998btC&#10;fxlY6Zp+rWmuW9xEBNcW9ufKtsdgWVdzmvRI9Vsbvwbcubsy6szf8fxQfOwJ25H90CvmrSPCSOlg&#10;9rY3FtNgCJp4mUsOSNrfdOQM8djziup0TTfEtrqt48zwxJFbArY3e547py48xx/zzbHHGfXFTWpw&#10;X8N/edVKo3/ER03xL8XDVPDS+GbG7sBe3KI0vk9XT+IcgY6Hmuj+CfwzsNb+Fh1LWdQubPxCLiSC&#10;0uZZw0ESrxGoTBBBH4+9eW6vr893A881hPYpaSB1TzBJ5hyMDIRSFBbGK7rw/wCKj4t0i6i03USq&#10;wgMmnSLGEVhgNtJwWPGB161xTUqcFZXG3GbbTsP8Z67qvw+Ii8Q6c6IwPl31o3nW5wcYJIGw57Gu&#10;4+FXh3w/4g8IweLNdu7m6FzJKlvp0LBAyK23cwU56g+lcL4e8V61JqT6RcPDqmlzytBMtzCcx85x&#10;Ip6cdhW7fr4e0E2+keGYkGnRyTLGEkbKO0uW75xknBqKjTV4q7JjzPRux3LeItHxd6Vp2kadbaDY&#10;WDMU8kPPPMxKqgZskBQdxbk9KyLbUBa6IyXNvEyQIjkQqsStIF25YqAc496gXwJYTaTp2srfyJrE&#10;ly2C7KlvGADG25sZ6DOBzmufv/D/AIi8OrPZ3d5aX0LJlbm2BZck5G7ODn8K5XzpXZvFQvZHb6TZ&#10;QyrcO5u5pJ5BM88s5cklQAOfQAD8Kqtp8dp9oIJmunwgOMbEx0I9areGtQu7axj+1ICcjIQ9MdK0&#10;dXvBBGVj/ciUklyMsxA5zSilMpycdC5oVo7wKEkME7DbHt/iY9M/pXM+PfhwfF/g++t4ru80Z0kM&#10;ojinb7LLIOqyJ0IOPzrW0ia7jZnUcIQY2JySAOOO1dJa65E+m3cZtW83YzMmflJxgBvY5FdKglqt&#10;GYSl80fDK+G73S9Qe2urdEugofyuiKTgjaex+ntXpGla14qv5rFNRuLeWSGI3Dx6nB50BQAfMQOd&#10;yYA3CsrxzoZ0XxLvFu6pPIJVlZ8BBnkAY4x79sfWuoiutQsPD1tc6dHHqNvOHtpIZ1KSx7iG3RuT&#10;ypIOfQ5rOcndPqdcaaadth/grWfA2ueF7a+vdAmu3kvZLa4tby2j+z73LbpllKmTYVY/Lkgex5q3&#10;8KPiDpXgLw7q+n6Ik2lM9w9pZX/iNor1NNRD8kYmRhlRyyK2DjHJxUvhJvDvjK3hs72JI73S5ATF&#10;Mu0q46lXHRs/nXV+I/hONehubSC/lWxu4zFd2bQKRISBsYSfeBUnPJI+lehTxX2ZrS5wVKCWz1PM&#10;r/VRB8LrvStS8Z/8JFHcu+p3E9rLLPBIrS5MrqFYheCSitgEE8V0+nfaPiRaRadpt9YzafbyRJfa&#10;8LYlGZ8FEVc7flyCWbjmvBPG/wAPPEXww1Kzh07Utvhi5uY4ZLzSU8t2DMUdCuSd2Mk4yDmtfUPF&#10;dn4c1Cwj1ib7DojPJIotI3hiuUDgCSREUcggZBz09q9xRhVV6TueQ3ODfOrWPpTRPgtFe6dfRT3V&#10;5cmdDaRpZoiyIJDgyM2Nq/LhhnBGa7P/AIQi40PSNQsNBXTYHa3e1toYt58pdp/eHjrgZ49Sc1yf&#10;wi8ar4j+F93FHc3Wnapd6nI9lPAil7klyY+uA6YGeSOOnte8a/EKPTryDRbC0uW8Q3KAR2gVlaUl&#10;gPMzjABBYYJOMV5s+aUuQ6oPlXMeDw+FbrRte1AwQfaJJnSRBb4LBtwDqNxHXGSeeCeK7Dw9pSjx&#10;5aXviLS5LzTdQL2yXEqExROiYKuE42EdM85U1rfEmQeF4/7O8MT6dB4kisBdPPeSmYSSO7Ztiv3V&#10;ICnByDkjrWl4bs9J+HnwS0Wy8Q/2jeat4gabULjT7R2Rism1VSRhkrnGOPVq6ZVW1YFBW8/+HNyy&#10;8FeG7yz1ODw5rghsrUpHDBdSi4heZjztJJZVxkEHp2rf8E2/hrTTaS2VzbwPADc3EsRMZUbd2w4P&#10;Uj+EjmvHdJ8WWngHUvtMHhe309LuFIo5xIzwxKAUJI4UYwDnGeSa7f4j+JdF0n4H6pe2slpDrYWN&#10;RJBF5srjqxIBO47ehPArNU3dJDdVRTudR8MvGqfF2fVtQ1G5abRrJ2iuLSSLa8szYZIYzkbljjZC&#10;/uwHY16Wtx/adwwimyY8bonIUhR22jjHX9K+Wf2PI7mwlh01rieSzhD3cm6MOkpuGDSOSP4twAyO&#10;MY9K+gLLUbHxJ4km0/8Atu20/WoTKfJ2FD5OcKWLBQcnGAM1rOaU+VnP7O8edFXxF4VD37fuQqyZ&#10;PmKDwx9KzLfwO0VrKkyK7sojEpGSCW65rq/EXiuHwNZ6d/b+pafFDeyCOBxMGLNnk4HO0dz0HerH&#10;hf4meEfFOqy2Ol67pmoXIG9ora7SRTx2IPOM8gUnZii2ldHnN98K7bVxaQXen28kcTDhzsb5TlcY&#10;5PIzzx7Vt+C/gtp+ka3HqFlcNptypDj93uQKuRjbwMc16+8VrcyN8qIMg7gM7s+ntWPqk8enwnyl&#10;LuituUZxgdeaydJXTLVeVuVHzF8YPCIub17XVPCcd7pEau0uqeHosTTbsjyRDuAUcglhzxxXFL4X&#10;j025sdb0jWLvT9OSNYo7C/eWUtIqkDKYIQ4/hJOMV9JWS3Wtay97cwIkMRKxW6ZeNW7sScZPpxxV&#10;bxL4Ii1q9NzDEqzyIwzg4MpGAxA7jkVfK7WZtCrFNJnjHjiKDTvhoP8AhKrwTwXSLDPHbxkJ8xwM&#10;k9D7exr5n8W/CqHwgtpqFrfLqFjcMY48oVkjPYN1B47/AMq+uPHfwG8Q634biGqax9rtFZWNtMHL&#10;b1GBIdn32HTOMgcYNcJ48sdYt10bw9rWhXVvpU1sVkurcCU7wflkbAynI6EA461rQrezdu+46tJV&#10;FftsfL1z4dZ4laNSWyeD3HtWRFoM0N6oePy1BzlzivsHR/gU50i3urK4trh7hsNC33AAPvbjwCaz&#10;dS+DAtb2WG9tFjY43RMAzJ69K3li4owjhW35nzfDpNqlo80ceTKMujYyp9F7GuZufDM/mrJJdPaq&#10;2djyZGB26Zr6S1/4HpHH51u+2KIZCE4x745rlJvh3MpMc0S4ccq6HGf6VhHExWqZ1+xns0eQ2Ohm&#10;7t3aS6QqxC7QvzEL3H+Nacca3929tDD5MduFRUzl3PX6YArptT8B3drLutGClDjyJD8rHvg9h9aq&#10;WOi3en3xu7ZfLLEJJbsuQR2IP9aitUUotp+h1U4WWxmXvh69uNRaRiPsLyjzAi4kBI6D2r7D+Bkd&#10;rqXwh8M2NvJAkka3MHn3MflbvLlOSh6OBuUE/XjivCfDmg3XiHU7TTIrZnnu5VEaHr0OTj0r7Q8B&#10;+DNB8P8Aw4s9Ljc6g2nJKFuNnzK8pLTbR6Nvxn2FeBVxMqi5JLb8jqVOy5kcpqPwguNV0i5jkntp&#10;reQEtuHyKuOoPSptF+Hmo+GtHjtV1eze2RQUSW2zkf7Umc5x3HWu08b+HZ/CvhFNXsLqBINyW1/a&#10;aiFkglgbgAg8Fs7frXKt8RVsdVsPDFrFFrepLCxS1sEjzwCxyUyoI9B2rejSkl7q8zlqVVPd7aHL&#10;a/4lXw7cWr3Vq2VyF+w/vFmJ4wM10mmz2+q26TKykONzRtxIgxjkeuf/ANdeRfEDxzqF3rtlBp1n&#10;slnmCXFusiSLwfmwo5VuOn8q9i8F2elz6RPPI011dxOFlhtBiSL2x/EM+ld3JJL3jlbjb3Tf0V4m&#10;2zFtgRdpA42j0I7ipfFQZVj8iRIZNpYyDnA6/lT9Yt7extRNFDcJsALNOhfKn+8ADisa3EvieX7P&#10;DgIzjzXU/KqjqM+44rOSXLqKN3K6Kelo3+lHy3eVDgqnRgw4x6/0rYsNOlvgYLiC2la3iKLJLCHl&#10;UHnaGI+g/Crl0sOnx3m1B5p27GzjGOMiksZ5I70CRzKsqZ+4MMfw71zKCT1NpTb2KNhol9Z6TcCJ&#10;nvC4YpDOCSvoFYc49jxXjnxGuTZ2zyzaPuaQmN4FVSc44wCw74r6agKQWgMitDIp6E9B9RXm/irS&#10;rXVruCfyxKsc/wDrIwCemD710+z91NM54VXzWaPmTTtW0XWtYtdMWWGyvo1aSGzvD5LDHLcNwT9O&#10;a9CsvAojs55HtIILqeNzK+wqA5HBJ7joRW3e+BdKHiffcQ2t3aGVJBb31usmcpg4BHTNSXHwYtLf&#10;WjqGj6zr/hoSIxls7C5WWylcj5X8iQMqkccLgGjRppv+v68jVza1Nrwzoeq+GdQVLa9kSSGMF96g&#10;q6t94DsecEVpzfGeLStWubTU7VbG8u0ktm1mC3URypwQhfGVcNxkjHNaeg3moaBoTXHi20k1y4tV&#10;CHUtCt3Evl8fO1vuJDDv5ZYegFc949v9P1jSbi30/wAi9024jVZfsjKsqoSC+YyN6MRkFWAzXBOE&#10;6WtNnXGrTqvlqRLPxi8Y6H4r+Ed/erfzxtaOJXjhbZPlB88IK4BB5GOhzXjur63ofh3wJLrQtzf3&#10;BIeGytxzErjaiSbid5XqW4rnfHHwy0nW9Y1O58I6jqOn2VtgLayFxgHJ2FSQCnKruHTHeuXt/C3i&#10;3wrq51Lw9cS6pBLpo1C6tLllZUA/10bZOCV46dQa7KdTmsubUTjyr4dP6/qxt6Bq3hXxRGStotlq&#10;hXz7iC4hLxkKuU34U4QlQfY12fhLwhrmtW9tfXOiaba2oiaad471JCw+UBYgFBxnJIOK4tfEeh61&#10;JbXEnhPUIr1XWS/l0+YRuF2nDI+4DYWLdcdK+hvAPhexvdC+03Wu63cR6gpSPS727ZHjjIB3lAex&#10;I+bNdEqil7rX4kq8Fe586eL/AIa39619rPh99MS6iLRT3kkrFYIlb5mjCDJcDgj0PWvBPiP4N1ax&#10;u7rS0uJZ2uH80vNB5YK4BG3POCOcntX6L3Hwz8MeHr64updd1KG+uInMVjNHEYtpPUp5fzf7xPPe&#10;vnv4t/DGKHxL/aV34kmvdT1bU4jDNJbJBCu9NgQRq52Y2qMAYxXo4OqqbszgxNNVtj500Lxx4zsf&#10;C1j4cudQZtKs5hLbxiMCaPpj5z1UY6V6PJ8Z73VPCsdi+n6RDDb2flyzRxPtc7mYu2TyxLDuAO1e&#10;o337PV7pGjR/27px81CxUqN+4YyCCOv/AOqsGP4PiS1ke1jV7dhskYAfIOyt3HTv3Fd7dGo+bqYQ&#10;jVpxsndHgmlfGDUA1pZ3M5sNPtYmVXsMr5jgkqWHU84HXtV/Q/E//CwdQvYJHntHQNO2Y9zSuSSu&#10;1QeOgBr020/Zxhtbp7VLW+eQFjLGLNsxtkfKCQBn1we4pfE/7KN9eaEmt6YkjxxN5Uf2QjfuwdwY&#10;A71I68+latUm9NzPmnZOTujh7vQ7uCxv76OH92xWLc6lWck5IAz3AJxXOTAzvI8kLO25vMLjnk5/&#10;Tj8qvSeEPG3hrSYUN5PNHazGe2t5gzgyEEE7SBn5QevrXBz634gnvLhruZo1kkMkqRKIwxPbAraE&#10;X3Ropxi1ozprW+ltYzMrsjqdzKQMOByVx1HHer/hO7bUvF9m97FbWdudrPcKu0KMlgAeeuK4mTWL&#10;52hSCOQtvxg4ZCnQ/LXR23hLV5WRxYXEaTKoh3HoAOoXOR361nUpKSb6kSrRT0PoeG9h8Q3EV3pF&#10;gtzp1rbeW08JxG/XdJJn7wyCg6Zrp77XX07wLb/2a63q3t68jSXcSM9tJ5RVSgUEDBxgeua8A0fS&#10;PEui6PLc20kyWxeN3i84hZWQkpuUYwAST9fWuv8ACHjDR7bwJp2lzT3eg+LtPv3uSZELw3gckrIB&#10;93I4XB54BzzXjVKFSK93U9ajioS3VmdJe+JfG+oX1pdazqMd1aumzcI44pSgUj7qgAnofxNeneGY&#10;Yh4cuLlt9xdJbtcC7KrDIcMwdic7WUllAA5wK+b/ABx8RbnTL1I5b4Su0i3Fy9rawxhFJUMyDcTv&#10;Iz3x7V6jp+q2+gafb3l/4hkk0KytZHto2u2SGB5SrFZFX5ZM9dpJxTnTdlJrcbqqacE9gt9ButAv&#10;LjVIL2EywrLPHGzEbncbEfYeuwOTk8CvN7vStS1mfU9sMd/Hcpi8+1AFUB4jmUqwG4Ngg843Gun8&#10;QfGPw9rutPOviLRpobeF4GjWN4hNuKZGdvIG0+lcdJ498PnWGjnu9MnZljUxB5Ei2797bn5zwq0U&#10;41YO7RjKVJ6XR6J8JPDn9meELk2s50ma11hbHVJSmBMkkbBQ3UOBJtH0auStddt08aWmi3FkuoWV&#10;tBJbhIW8lTIGGHB5wpIGfUVtXvxZ0CL4MaZoOl6zbx3Yn+136RyFZ5ZTMCqK+Oyjljx8vvXnFm2n&#10;2GuQq+r2d8LkoIxkhWUycg56EDrz1ptSmpN3J54wa5T2nTL3wXfaBq011oNxeNazRW6SS3Bf78gQ&#10;CE4Gw7mLZ6ngdKb4s8Mad4K8XyjQdHOqJZ/uLzdcECRASUVhg4kymWCnoccVyk15plnqkNjoFvaz&#10;aPpF7HfS29mQY5pzk4cbtxw2Dk8Cuo8V/EvRtW8WeHrWW4nso7fVobq4MoaNYkcESJnAyBJgHr1r&#10;OF4u2tmau048z6HH+FPiZfab4tEegeGYmlvIJ5wJpCySShSVdd44KnA49cV4yPh1faXqsl9rkzTX&#10;80nmzb2LESE/MGJ7g/5Fe7fFnV9P8FeM9EvdIhbTb2GZrKctCfLmU/6xkTouC3Ldya4/44a5cNrW&#10;l2yWbafY2tkphIVAbjd80kxK9dx9eldlKo4S91WUl+RyyhGS5qmvK/zON1Lw/Dq9xEsqwNsi2hp+&#10;EUE9c/1rlLLwzoBuZHt/MuLiKb5IpYx5RPYk55FWdY1RJ5kZiGgCArGDwT71WM6vIBaAxz7vmJGB&#10;iu2DnGNk7GVSNKrK9kdBrOua5d26WjXMi2SsFiggAjiLkDjC45/wrr/Dfw9a48B69qU9vZXl3EkF&#10;xEpyJVDSAMCWxlcbsgZ6Vm+HLc3ek266hE5TcJHkhAZlGcDHPtj8a9/0eytrmDQra1NtfaSokkWS&#10;c+UCy5zlc5O0nq3UgV5eIrezsonbSwym7vax5Dpl94gaYWun3EUFhYyRTQ2duv7qFm+VGbd1bIIA&#10;9BU/xM8K+JtetrLT72/mmsbS5aFLWAlImldVdmOT0cY4HA24HSve9M0vSLnxLphv7i1iaw0e5vIY&#10;ZnKebOWQZI2jzCihmGM8uKwpktbuTXpYhJcrb6cfsUEkhMqyEERsEPU/M3zDsa5ZV3CSnBWNvq8a&#10;kXTbdjz74Y6W0Xg7VdB0jYb22u1vLjT7iQSPDJHjy2hlPCnqCMniuo1P9p2fTEWLTbNJdKSd47uy&#10;8SRRsDEdha1jAJz91iHYZHGDXJ/A3w6/irxnqsAkltLC6hxceU/ltvxt25HIG4nOPSvObmwEOp3t&#10;1uS8NgHijVmLplSfmYnryOBXXh7SqzjUd7a/eeVVbjTTh6fcfXvwR17Q/iB48mt/CHhx10vSo7G8&#10;j09b+5I02RgzThZN2M/MuAeAQwAxXouq63pury+K9K1HRFkt7J0Oqw2rM6QQytuQoCp3LhCSQAue&#10;O9eIfse+CNX0638SSXOpjSdR1mKK8WSOR4fs6lSV+VTh88A56A8V3XxO+Jc3hrxtpUmtaDa3si2T&#10;WN7JompkvcRbgRHKCACwyTtboDkVnKanVcIapG8FJU4ynocVpD/Dzwzp3j6KW3ufF0sshe0hsnEs&#10;iW5AKOsY2ujFjghvu7TxXnF2LrUoLPRdG8K3cOuLstUgkhDPvc/KxIGMMDnPbHWvTvDdtafE/wAX&#10;yeIYDp3hu6+2/ZLRbePfc2sHlkBzMcBnIPIIPUY6VvDxzdeHPGVp4XufEd7Nbi0c2euMgjH2orse&#10;KRdoVl2jPJPPSlKpGLaWrWprFykubozxFPgEYvFV/oPiXXbmLR7U+R/xL5AZEutpLqEAO5RgYPAw&#10;eSK9lsfgB8Mvh4b7TdHi/t/xjPE9tb3+oTjeZsdYlyAvQ/Wp/GOh6dBqVpf209wbpkjhjnc7obqR&#10;Nqg8fOHbIHOVxTZdZi0Wa6N3cW1zrKj/AEUkJIkLNjMiZ+8VGc5xxn1pSxMqkUkxxw9OD5nqZ198&#10;VrnwUtpa6zq4utR0uGNJTZpH83HygsMkEAckehr5I+NHimTxH4uvreFkmF3I08nl8gscZ2gdTiu3&#10;+JniuGK/1S4SAxBJpD9qTKhufvDnj5ucCqfwv0vxZpj6VfLo9vPHq98LaM6g433s74KJAuc52q2W&#10;YheOtejh6aoJ1nuedia3tn7GGiPXfD2n+HvgT8A9J8OeJ9OluF8QM97OguxbGKNtpAkc/NgcfKgJ&#10;Iz0qzYftgadZa7Yyal4bk/sbzkitntbAopt14OxJMkgdRgAnrntW/wDFH4URPdadq+ta/wD2lq9v&#10;MqrpMxRbXzydzbVJy3GBgnnb2zXN+MPhGV0m98T66gu7+8yLVNPiAw/QfIT8qr6/hXkwqUavvT1k&#10;22/U6JQnBcsNktDC/aN+NVr8ar3RxounXcOh6fau5sLyUJKsjMR56KOMhduM9ia47wZoZ1C/aWCW&#10;4tJBERCYJT86gYweOMgnJ613x+D/AIi1mysb5dAjhTyBHFELc7fujcx7ZJ5ORitPS/gR4gluo9Ok&#10;tFFzIAgiLiPAyPmY88DOfpXfCrThCydjBwm5XOK0rwbfN4dvbfVm1b945OxpVD7hngfeODWnpeq2&#10;uj+B9GitLGK11UXrWzQTBVWJMHLs/Ug+/wCFd01jd+GdajsdUguba7t4821xKCcKesiP0Ydxjt6V&#10;Fa+FI9Wg1S1150uVudri5QZGzHUA8/nXLUlGo7S73OuEZQV0ee+IPGXiC91y0totS022ywRlimkC&#10;YDEYBxgBgPqK19Q023068Gq3MeoRtbyAxwxHzrONMfeTam7OfXP1rq18MeFdCtNStYraVnkhDs0i&#10;+ZEBs4bG35Tyee1UND8UX0WnXNlp+mRG2QYhlExaNlPGdo6nPYVcJJK0Fp9xMk27yZ0fhHxTb65p&#10;xbT5d0PIkE0eHZgM/MD26c1qWx0+/ea2vBDcMB+9RslCD2B6HB5ryLVbnxLJfuY4pYTEmJXmjjWG&#10;WXGPMGCDgcYFXPhx4itreSWG5uoraORmYNJGYhK567Mnp+HNY1KEXFyTLjXlzctjutU+H9le3drJ&#10;bbYjGxcPgsD7epBH5Vp6TYyaGLGXw3ZpEkpdZbMkk3AU9iASGx0PFbWlyTWxj3oLi22/u5YVKsre&#10;hB9u9dfZHy4oryytvKulyYjjHze+D0PSvOVNp3kdjqXVkjyi+sNX1i9urk3d7YzK0kQNvcN5iAkY&#10;U5yO2Olc/wCC7jxVpXijVCuu3FzdqqNHZ30eDsHGd+BnPP5V65qmtS3+pXMqOIn6sZCMpjqGPQH6&#10;1JZxB7hna0KScFZt4YHv0A6VpKUZJpaEpO92i5beJdJbSkOuStompyHzJI5EPlS8ZypHGDV7TNZ0&#10;jU0t4rWa2mjnII/ebQcHGOeh9v5VTv4IdYthbXieVcIC0E0W7aPQN2wfcV5xpnhPSl8WO0umRKsY&#10;2XMgiOJsfMC3PXHcAE1nzPl3uJwTfY9k1nwbb61YT2rTLHDbyKZIlCFgR0XnjIyfrms7wzL9tha2&#10;W18iJJRBKtzhwygkZ44BwO9c6umaXYOL7TWvtGC7ZHjs53RJt3R2Q7gyitHTvD1+vimw19J72a2h&#10;UpJHYOgilG4tudWzuPOMe9ZvUXK1szlfDHhHVdL8V64CLm1tmla9iguYE8kx5w7xyKSMcDg4+lb2&#10;k+T4u157iKaOeyglFtFeRkFJZAPm2HuFPyk9ODXZeONP1LxX4a1DTdGuYYHu4vs81vcsu6INnJRl&#10;K4z6H8KyvBHhO58F+FNO0+TTrUWunhIjLC8q78Z+ZcDgk545HNZyirXZab0OP19rDQvDl5qGvFLJ&#10;7KVi4j5VmIOzOPvAivD7NL3xzfTRwCRNNKqZBbELJKANwx1wrAhcDvXrN74WufGfxE1O/wBbi2ae&#10;gEVpbwE7CnGGfJyWyemPxrKc29pd6bYWF7LoxtW+zwF22zzBR8xbI744J9KzU1TTa3LceZ2ZiQ6W&#10;NPtY4YEa2tIZChdx0bHQHuB3zXbaP4YbS7GW5mEbCJN7BeQzdq5jSPDs+vXqu8flaYbp5JTNLkOn&#10;GV2+rsT+VeiatoaJpIW1byFmKHySSN4z0Izx2rza1Rt6nTSijO8LeHReSSRSDEsI/eFu7MM/oK1f&#10;E7R+EtLkmIM0j4SNR3Y9PpW/4c0qZJLiVYCyl92QeTxjNY+uiDVtaS0kfYYQTtdeh9x3rO6kkn1N&#10;LO7sc94etHIRS4kkJ8yQqepPOfzr0bw5ZvFFcGTlYlcnj0GeK5zwl4YuVvbh23SNLIGJYYAx6D0r&#10;1iy02O1jVSu53wWI6cetdEafvXMZTsrHEXmnyXP2n93tLqsOwnJRcBj/ADrntWsDoZjtIYVEt4xi&#10;t4+hCAfMxx2Feu22hi9jeXco3uW3H0zXlnjmSY+KPLtE23Myi0t5CeETdl29iauSsiFLmZwHiRre&#10;9t5LZyXigcKo45cfzBrY8C+CUumE91EC2cRoei+9N0jRrO81lbeYPmGWTqpwSDxk/wAq9Y0CK2iX&#10;y8KjoMcjjrVRfKuUyl7zuVdK8N2zXKDy8pGcKMcZ9a6UeD4b9vnQNb43bfU1Us7uwhZYbm9hheSX&#10;ZGhkCs+3lj+Wa6yy1awjtJbmKbdGgJwozgDJzVU3D7RM1PZHOarHYaR5cSSgkn5YY+cim2ekLqpm&#10;nLbkh/dHaeGlJxtB749fWsj+2ra/uoY9PMcupXSq+zerNAGGVOP738q63XoofC3gC9mg2W7wQZRj&#10;yA+ev1yc59acYqpLyKV4NLqfNnjyy0XQr1tOgniLWczLIzHcC7AZXA7jpzWBB4XXWNXe3jYyBApl&#10;YDCj0A9/WsvTIoTqmsTyFZCs3mQiPcS7t356mvePhx4Ne3t4hOB8/wC8kHGQSM8+9dE24S5Uaz1d&#10;2UPD3hW1sI4fMUITwEI3bfcCup/4R2DVPENvas+ba0hD7guGZ2Bwo74xW5BLpumXt39vurKwSAHa&#10;JrhEYnr3NWPD3iPRIBcajd6rYFJiZC4mXgDoCc9hUKKi7sm8uh4J8U/B9ppGuLHGxF07GQ4+YgZ6&#10;Vk+HvCcjvDOy/uoyfJRl+Z29T7VtfFb4u+FLLUZF0u4s72ZWMtxdMGkcNn7qjoazPD3x38IXygyX&#10;F6lw2FMsloxVB7bc1VeTlHTYmCSl7z1PRdEtTa2crrHuiiX526dOv+FZ1r4ak1mO4knjETyjeSBy&#10;2e/tgdq6rS9Q0PWlt7W3vBJbmM3Dhgylx6kY6dTWRr3xd8KeG1mkVLu/mVtieQmE3dPvGuehBKN+&#10;hVWbbsjJbw62mIf3Hf5MdWOKwL6CO3uDLJuy7hiH/iI6Yqey+LsWrWl1c3uniMhh5TJKp2jPp710&#10;GmrZeI9lz8vlkbtndT6Vo+RyJi2kcXEzXF7IsgARmBC9MCrD6bdjWhcZEtmwBWKX+EZyfxrb1bSV&#10;068ieO2MxkbCvnClT7mrmnOt7cFJYRGn+rWOPLEMRjk/0q3Sj1BTfQx5fD1nezC4jiHnbto4IP5V&#10;fTRY44kIhQscAKBzitNL2BJYwd0aIu0gr6f1rUVYXkx5DnJJWaCQ4PsaxdFJmvO5BYaUtlYSXLQC&#10;Fful2GOfSuD8caRB4k1HTWeYTliwUMeFPv7V6HLpujXE6rNpJJCkkvK2xW9T2rmfF+leH4IotSih&#10;trJrVWLRsVKuPXHUY7VLg1saRfc4uw8IWZSSKKWBZUJBkDAKSO9WrhbfTrQTX7xhoD+7O/I/L0pu&#10;geJxregK+jaZFHI2V2BPu46+ZnpnsayPGiBhaHV7i2eBSWkSGL5z2x8oxU+yc3Zk8yWqKvxH+JWr&#10;6/4auYNL0CC40q0TzLi8h/hUeoPb35q18BbqyW0uft+iXhkaTeZYkLw7SgKgEDg4PStXwj400m78&#10;Lm3+z6jeWzhoFtLeD7keOfM4C/QZNYvgK6kc3mmeHbHUNNsxJvzPLscnJAAABByFGa6JJwp2SMXe&#10;bvcg8b6ZpEN1P9ls5IMNlA0ZX16VD4WtFiuo2gtotkgIcSvtII6kDBrufGGh3+tT2d3dKLCOeKOA&#10;I3yFXA5HNc+vh+bT7mMrmSRJRynP3u30rSzcdTO1paGppv8AadvfzM0dskbD5TI7uD+ldXZWs+pa&#10;ajXFhby7wSVjcjP4MKoRacsc6/udsqgbyQeR611+mwhLfcBnjkevHauV09bmvO0cVqvg6CCxnks7&#10;CO2uEBLJKA0DHsOOVz6iuXj0C7aNWfwzEjEAlfl4PpXs9/pPlWHlq+3cytKN33fbp2rlnkuA7YkJ&#10;GeDg1rBSsPnbKVhYjQLK78g3Mc0oVGjmiAYhSdox94g85J46YJrD1zxnr0kkOmwyrefNFutDw9xJ&#10;kEO38RGSRgf3RzXmNl4y8VRapp9mfGGneJIb+7VI7q708R3CpuOczL91GKsOAPfFd14P8WajZ+Or&#10;fVbzV/DVnLawSWUwtbiSc3CuQVKKq7gybM7ScdSTzX0VSnyanPQq871R9VaXpajQUhutVW8uo4vK&#10;e5dgvzN0VmUZG0cdq82+KmtQ+D5IPsw/tzVYiscGnaXEDNeAkA4JztIAYE5Azj1rP1rSNWtvGFvN&#10;b3MtxHfqJoZIGbExYjKgdOOM5H3QRVzxh4TtfA/i/QpLHVYm1VnEt3cyREArl98kjD5QhPAB9OOl&#10;cqhzLmaIbSqcqe/kfLfx1XxN8VNQvbKXwjFqEhdEtILTDzWducHdKqn9y5UKp8wkDbkDnNcxomoa&#10;X4GmeJtMvzoUbR281wFW4+zbQclgy/dB4ZuAevGK+mNW8feH5PidcBrW0n0x9lleSrH5JZuWVpY8&#10;DenoTniuo8T+BfCvifU47u2treyfalw11Y7kDgAhBsUgMmAMqQa9OM7wUGtDz5UnGXOnc+T/ABd8&#10;LfAnxe0O+17RrrTLHUlPlx6jak28XmhiAJURmVd4z84OMDOBXBaf8RfF3wv0z+wtd06a8spZAbe7&#10;S4LeZbDI2qykBh6H2r1XxBpUVh4sXT4vDkfghpV3f2xZTZto28zCs7Hjy3LsGjIzjgH09GufBk0V&#10;9Dof2ew8S+FoB9mXUJxGYBIEywg2n5eQ2Mkg49ubjU5YqFTVdL9PmZund89HR9bbP5HgS/FTQPE2&#10;h3yG/KXsI/ci4JQAAHKsQevpS+HdZ0rUL0SyWVzNbW6b1urdQsqOR1I6OufxxXfePP2NU12w/tLw&#10;tbG9inAcW0mIbiMcEBZOme208Y7183Tan4w+D/iCWwuJLhrCGXFxbTwbCmGwR8y5z6kcY6V0xoQq&#10;q1N69jm+sSpy/eI+kdBMkGnymNL0pIzPbW1vOpjaU4Yvhsg5HBAwc9qwo49J13xNFezyLperwuIn&#10;hkiZfMycBcY5xz9K574TftDwkW2ialZK9rPeNGRCpGyKTO0g5yrjgA9Oa9mu/BVl4o8X+GPD+lSJ&#10;qV4IV1NtatpsNBYmTY4dl4aQnC7SPyrmUqlCXLNHfHkrJSgzgPE/gDX9Njvr3RLkazYvOTMit80T&#10;EcjHXbzjFcb4W1z4h/Cqy8vSjenSLG5Gox6PeRCS2eQthif4gpUnIQivsXx/8FLaa5fVIrSSwvbC&#10;1QKbOUvLNFENySR7cFz1Rw2eMVw+mW+leJ9W1rS4ri3iEzpLZXE6GN7lXRTtUeqncu3rjB5raNbm&#10;WhLPlr4k+MvE/wAW/Ecd/q1hFC9y+yGygUrDa7F2lQxJJGMkZ9a4uXw5qVtdSWLyrPHAwkWIOdqK&#10;w6jjjkA19ea74EuIPMnk0+KC0hk8nbb4GGC9MN1OPSvONW8F2OpXM+pWx/cuvk+Zu+Rx0xx3Gfwr&#10;qhXSVkrIyVDnd7nlPgHW7nRNfsrHWYAbC9Hki5XDMO4bB7jHHNet6z4A8TQ6jDYhYzpbh9l0H+Zg&#10;uGzK3QoOMA964S58NyW2oW4t/NuEs5cMjNj5SMbgeufpXpWiXLNrcOpXgXV7dEkivbKSTyRMrYwq&#10;5+6wHIz170qk7+8jeEGk0WPCep395/a2lC5nlmvLMQXNysm77NbxyiWQIT0LEYAHrVT4jXdx4kso&#10;o5Qgi2sn2vy8EKWHOB16Y6dhVHSfiLNd+KfFdvoWh3Zs1TGPknEQjYb0ZwcfMCDhS1dbF8R2+IA0&#10;htMtFsbKyuRFLM9uV8x0P3YlI+Y/L83GAPU1xS927Z20/wB5ZLqT+APBFr/afnarpwnshFmC1nk+&#10;V/lLFzgk/KMHp3p/xGax8NGC6sJI22kLHp4X93IpUB1I7cHr1zXKax4rmjur4W5e3upo5UaaQ7Sz&#10;Zxtw3fknNc9qHjK51Gxgsrv97FbSZDN/ESBkkYzXK4c61R6ThG5NeahdXOpEW6q3mMsoBkyFB5x0&#10;yfSvTPCviMXkWsW0UwdLG0DJM4ESSSkgHIA3EqN2BzmuI8OaXY+JbO9uIS+mXduAIWzjzJME9e2A&#10;OhrufhT4EuJL24uU1mFwryrLayrgzOQCGQgYKtkdeh6VxPCwfQrmdNb6Gbo19eaRqZ1GeZdRkaFo&#10;7m0nk2AwDlmVSTh8ZOevAHSus8R/FvSbTwJbapo2rpdXP2uEWthMis0EY+7+7IJYEEMfcmm/FPRJ&#10;tL8PTfYtNg09blPIcRoFmV2O3hz8xUk5IHT6V4t4r0648N/EHRriOVS9zFFZRbFUglvkG4dDjP6V&#10;tGTpPlOWpSjXjzxIdf8AFviaTxPoWsXFza27aVdfa7kwnykfdGAy9lYEdRnvW94u+KWpa7pMsE+k&#10;2VjZjYZtUdisWSMlRuJIJHHFcL468M6vb/aY7jXI720s5DD5Zg+ztA+MrtcZJ6Y6elYukeBNQ1XT&#10;Ee5vZdSnjZHdppiQN33RzgfjWvtIKKlK33f8MeY4TcnGzK+veHR42Nxd6Gtwsmnor3OmAkEqT8ky&#10;9jgnnp1qabxz4t8LX0VlqkUmktFYNZLO9oFMsZzt3EAKzAngnkZ5zWTrNlq+lww3lvaC9t2IjupY&#10;2bdu+6qEjjAxxmr+j6/qWpacg1C7ijscND/Z9+Hn84N1ZieEOeQeort9o6kFzxTicfKoSfI2pfga&#10;UPjzWbu3lTSb26u7S5RPtDmVY52RQMqcZVSWzg175+z3d6Pp/j/R7JtNubUs0pWa+RlktpPLYKjk&#10;8ck8EEg56186WWmNpcFnJIYbhUDbNjkMFYrna3fp3q3qfiG8udNuEju5tPk2NHDaqxJxkkNHwQDk&#10;fgfSuSph41NKeh2Uq7ppuofoX4luH/4RqIGFnZZCpZEzgdj/ADHrXCHXbi2kkkMzAKO+Rjsfbpmv&#10;ELL9ojxdc+EYvLSHULZkV3+zFTdbVXnI6MQQemCe9Xp/2h7mzYWU+gX8941uSiTIsaEsgKFgOcZJ&#10;Jz9K8lwqRdmj0IypON27o9s8aeFfD/jvS4G1DS4pwpSV55IUJzjoD1HbpXh3iHQtF8F6hLPY+Irq&#10;Zt263spJnCjGdy7lzuAzxXqmofFjSIPAFnrOsGC2hWNTciQgkkJtIABzjOO1ea634jsfEGtWtxqO&#10;ieIrDw7aQtcm8l0p41LEALg4LBTk5zjoK6KMpS1jsYShGN09zzzxN4ivovDSx/2lfQlpsqGl8zzV&#10;OTt5wQB24rc+E2lWPiLxNNPrcdrrFlaJvvJLvL+WhODIWHJwAxAGfmUdq4bxVr+ma/4gJ0q5uXs0&#10;3eW72xhJYD7pLD1J646V6h8JLOaLSdcjbdJPOI1nmjBUtEGyy47H5yOe5r05WhSb2Z58Y+1q2T0P&#10;s39n/So9L+HkF4wZDcTS7A4IITzGCdexXBH1rs/EAV5IMgumS+9Bnjb6VxXhfS9R0/wzpsEdwPtc&#10;KjCyEmEgj5VYd+O/tWpDrGowxzLe6XexCJlRjZ/vkKt3AA3DHcEcDmvIhVUnsdNSk03K+hNqWixX&#10;lv5pwMdNw4J7g+1eB+JvA4u/FWp313bNHZwLHFH5XKt36enrXvfivxTpOjLBY3t/b28xQGJWcAhT&#10;0OP8axNV0yz1rSTDEQsrjzBIHxyeg/8ArVVSHNqtyKVV03Z7Himq/C/QNQ8G6y9raxQsUb/VoN2T&#10;+Ge/4Vwfw01h4o7XwhPM1xFawOEgnYtPHsG5RHxyAexPSvZtUvrPTpblZngildjbRsWyXOBhVweO&#10;/vXgeu6VfaHdf2rZCVb6yl3SMnEsRfhmJ7jap65ooTtJwk9zskuaPMjqtY8Kw6rA5eIwySsxQYwY&#10;25/Tnmug+FHheQar4j1LTpUk/svSRbWdzNGGkDvKMkE9gqED6mqfh3UxrGmadqYmZDPDueJiGdX5&#10;GDt78Z/xr074UaeYtO8YOIVH7mDBXqATJ2pV7pWFFL4iPwnJPDYrPcT3MxYMuH+7j39axvHOq3en&#10;CznggguEjkADyRKz+hHP+Nei6dbLaafs+Vt4DBT/ABZ68dq57WfC/wDbE0cUYMYL7ghPy59q820k&#10;9GdKlFvU6D4f6hbX+nPI7+Sv/LSGSTA+q56fSsDXPE+hWWuSpCbiWeOVPNi8tVLo2fnBPHHqBmqW&#10;s2jWix6fEHyh+fao2k1ctfAizR29wVEl7HmMrKCUdW67vpngiun2kkrNGahHmcmy7dxwahpc88Nl&#10;Hc2pD+UN+4vwXYHpj5ASa8c8VeFbS+nt/skcN5ZXCGQwbQm7oMe/pz6V29n4S1rwta6q+qanqUth&#10;G0yxWa7DEwOFU525OFzzxwK8Q8UfFHwjpCLqS61/aVzCrwW+kaZIWVZskbmAAHHQZ4GK2inUXuoy&#10;dqespaFW8+Glh4de6ZYre0nvrqMRIyh/mLAFQi9fTjvXO/FX4Y+KfD813ZWh0+xupJfKupn1GMyI&#10;5PI2rnYORnJB9a4nxv8AHvxJJEs9rK+i2xYblt9pkU9Tlzltw9VxWR4j8Z6PpngCd7K+lvtSuSSs&#10;VtExLuy5O7dyxyclq9bD4acmnLW55FevT1UHojyfx/p+oeH1v9NtdUjv7C1u0luZLbJ8qcrjG8gd&#10;yenHFc3pl5JbwRXEavcXak7Wm5VOep/+vXffB74Z+Pf2i/GWmeE/D1ml3OsbXJa4IitokX780zYJ&#10;OCQMkE5IAHavuT4e/wDBOfwx4K+yyeIri48Z60Csl3BaTC301JM4MONvmSBe+5kz6Cvo6tanhqfL&#10;U1fl1PKhTlWnaLOM/YP+AetWGj6v428RrNpen67a+XYAuqm4Aywl29du7AXPDZPavqvx7pU2rfC/&#10;UNO0uFP7Qt7UNAXPzOCnO3ap5JJ4+ldUvgjUtW0O30WWKC2ZIUhtJFw0FuE4j+THUDA46YrxXx1H&#10;4m8FanoOkW9/Z3WuSXhjtbiVhHi3EpBYYHClQBg8gYr47EVnUqOpbVn1FClFxVJS2Ok/Z38Jaf4Z&#10;i1zWBZ3zyT6esrxOCyK0cjZVQ3JlJcYxwOleq+C9Rm12K4vNX0GPSG89oobeVAZAgAyzH1J4I4HH&#10;StXU/Ddpd+GbRmabS54Ss0UemT7vJkBDEbx94NjHOa85+InxY8E6fqf2eHxXaRtpt8ss0EVwN+4g&#10;kI2M5IbOc/lWTvH32zNSVeTVt/wO38WySajZrBbahc6dHlXCIEJODldpY5UZ6gDkcVnRwX2tSGLT&#10;54RaNG7Sy3CunzEDDL3YZ3fT14rwPxZ+0dDL4vT+wNTtb7T4Y4p53nUAOhB3BQ3LAddw/Cu9h+Kv&#10;9teH4tTs9a0O200ASNJeB1B5+VUK84PTJBx156Vs1zR5maqm4KyMD4q/Bq31HUI5oo5NTMGH2rH5&#10;McQwRndnjv8AXivNIPAkrafBb6npUFs3mCWRZZfOBjbguxOMHKg4BPTrXpHhL9pvwh8Udc1PR1Rd&#10;InRFlUXNwE+0KjAOqycblOWwMZwASB0rD8efGrw1p1pqUUscc829ltXYMY1QgEqoOOASaPZ82hal&#10;JLU8C+IGh6/4R1XUbAaubW2EYeJjJ+7KHdtZecjJ4wa80DeIQ6qrfbVbkzwZO0dcfL26c10vi74h&#10;xa/dXPnXEU8g3eXJEuNwzx9OABx6VyXhm41fS7a6uRHdNYzMCJVBEYxgjrzggda6FTUY9DjlJykl&#10;c9E+Gvx48eeArW4WD7Nr+mFwPsV8HBHoVZcED65Fev8Ahz4raF8WfKtPE/hh9MkaVZIpbl1ngWQH&#10;sdoKEZOMjFeM+EIrPxhqx06QECQ43FM4GMhhjt6iu3h0u+8OXrQ2mlfbprdj5gRgXRMHn15Az3rz&#10;61VJ8ltTop03dSbO8uPhXdeCp5Le2tbbxD4XuJ/PltLiAM8cbcho5P4gCenTHevEfEnjeHRfEllD&#10;4Y0sx6xPK1u2m3WniLYCcDy0IIYAZIYnrXt1r8dIPDehRWdtp63U2wI8N45CAk52q44XjJroD4U0&#10;rx3e22p2VoYdWiRWhSVMsuA25FY1FOooTvLVMuonUjbZrqZ/hX4SXfivwVbQ6xBeW2pwAyEi78kb&#10;l4RMgbWc8npxu61uaN8HZG8LX8lu7faWVmtpri9luo7cFl8xUGRnOSu0EA84rR0HxD4g0d47PU5N&#10;LmC3aQ6fEkc0VwyMQBnqpIJ5xkkZJFaGvfFHxdPdrpeleGbmKVn2QojiFCELbiOCyjgEFgOvPOKF&#10;Jp6GbiebeIvhV4h1Dw/JfzeJLjQdIaaSCKzjgYszIf8AloxcY53FQOuDzW/p+oa/py2UGsa34Z8U&#10;2UUCzDT7uV7a8ngUAlsDduOBn5gMgd+ldh4B0fXPFngGyt9Ziikt4/OgWzlmYr55YHeJAAWIY/e6&#10;AjjFeZ/EX4fR+F9Zsrzw3aXL6uY2kuVG1i7qfmDjsgB6Ix69K6oS9p7rOeXuao6/QtRn8R+G52ut&#10;GskbTW8qNrDUYnSViXxsGFO3y8deTtHpXgmu/EXxn4Y8QX+gP4b1OTSxcmKMXNi7OGPICPGDjORj&#10;5mFTwx+JfDvhrW7hbto31KT7QRYhYiF+YMnlnkY/Dj61R+HPjHxINakme9vZrEoIpbiZzIikchlJ&#10;yEySRgDitFR9mpTsmkbe35+WN7XPSotL1TUfDOord6fJb3sdysC20gLMvyA5c4AI5xwccVxVn4Rn&#10;sdVtruxtXW8ilV5rSUlkkQDIRc/dPsODxW7b63Pod/4mvNAuLqwEkga4E6meK5kz8+1CBsVmyOOu&#10;etVdO+IVtfaiq+ILJtGuItkguQSI3yeBjqCCMGuOPM7pHVK11c7CXXNH8SQyXdpqghf7QDLHKCJB&#10;ITg5C9VGOhArodP8CnU5XktligS3kEzupwJQx4x/F19vrTLCzstfCTz+UzFfN82LlJCeOCACDWva&#10;W1t4cv4Fu7qVxe/MkjIcIqDJBYDggdCeorgq03DVHRBp7nTeI4odA0Cw+yQxXEi3e+R2QlYiVyzc&#10;+vY1zo1Ym9SYus4mJW4jY79xxnLHoMV2N14W1G80e5EdzHPaT7ZQj8Bk2/Lz2PSuGtrGOyvW0eC3&#10;W0+0zBi9w+TgqMgYGGPB71zXurbDtqPk021a8P2S5NoMH93KNyHHvmrF9FcxwBWi8tdu4SZBByOc&#10;HvW5oumRi9bzkjnlQGMJjA2k8ZHr+Nb9y8elWkrNboVY82zE+W/vnsfcVlBO90XJ6HK6JIFhKSja&#10;5G0EnkiujtdGxE5YKolJGOx9Ca422ih1HxKLWANBO0XnFJyTGy5x8jnj8Dg102mapcGdbYsFQnBA&#10;HOc4rtjNWtI5ZJ3908O+OVjJa+KGhlMM07Wwf7ZDD5Zdsrt3DkZwAAR2HTNa3h3w6dY8IWxCOnmy&#10;BgrYPlMGIcDngEgmu0+K3h6G5gjnZCshlwW6ZOeAT6VoeEbJBocKKiq6M7DYOCMnr+dZTtJ8p1wk&#10;4U1JHlPhDw/5Fz4hu5mWWxmm8mV9v+plXleTwMjvXqmkJLp2IVcvGxxC7jJAxkq3PNc3JA0Wp31p&#10;Gq7btxJJ8oOSDgtXY6VaFI0VssY2B+Y+nSuZRalzRNJtPQ57WPDNt4l0y6tIJPs2owv9pgfGfLnQ&#10;lgy498/gSK+e/EHw01jxrM2meKZoYGAHl3On24VIiCW+VMYwxPPqa+pb2KOYvIoEE2GV3A7YOcVw&#10;mo20N7e20EylJGYrCmcCQn+EN/eABOO9dVKpOm7w3OScIzVpLQ+XrPwN4y8B+NdO0HSL7UmuDI1x&#10;ZPp0W5WCrlwsbnYSozjAJwfwr234W6hqUfxOgX4ga3Dda3cSST2Wl6bexiWeKLB/eBAzIDnJUkd+&#10;K6P4k/DeHxJ8OLiSzaee+tdk9pIrMk1tcB8BiV525LA47GvmXwx8IP8AhD7691C9Op2XjSEGbSRo&#10;s4aSxly6mR358wdu6fNhua9+lWhiofvWlL0/H07nlTpzoytBXj6/18j6K+D1rN4g1m51vUG062CX&#10;sk19LdPtiRhK+6Ng2MgDCg9flGKveJBceKhHrViV1wI8lvc6tYK8SRxI21doccKp2/dHQ9TmuDfx&#10;uvwr0jws3ifw/q2q6dJpj6vrOo2Dw3lrcXbvtlDKpDRquVOSDgucDFd9qn7SnhL4XfDC51Wwjiu9&#10;U1CCSWKK4UA2+f8AVO0ROWUrt27Qd3GcCtHSk2rK99gjW5fkZPgjxHPoet3NwIJ9Xv4R5Wk6Nehi&#10;k0wGJppCc7YEU/M3qwA5IrlfDdtfWOqXEOvak9zbWV3Lb+REmEWKVjuO7+EZICg88itHwN8QdV8T&#10;eHE8TeJtcgTV9UtQVSKEQ3RUzMFZTtKiPaF+XOWYZxXS6UdH8K+INa1FrK41xrRP9NDOJo/tgAki&#10;Qg4RTtbdzk5J9hThelKUXuOr++tJHWfD+O+0ObU5k092uLSBIbVrNNhngY7lwR1AUAn3rpvit4Fm&#10;+IGmWbIksd81kpcM4i2ErgEjHzEc8H2HvXmqa3fa9qmmyvq01rdQxzah58cqRhyzDCqGB3Jk4CgY&#10;Azk10Gi/EHxVrGp6XYwqniCGSYRXGrMq4smaMsFBiwSpwxBK8cZNZuCk7kptaI8P8Q/AxPCttKYj&#10;dRXUG5ZJy+8lWAOMHp6kDvzXNx+EJPDrf2rp0n2V7mT91cykEyFgCdwGCMd/zr6f+IE1n4iFtaaW&#10;97qepxXTQXEUar5a7c7pGJO5gpx0OQK5fw/oOmX2kaZe399Bb2t9dtZxQ+UxlWfBwroeV+4eelaX&#10;k4ji431Rx9h+0Z8TdEmNotlaXlrCoijWVeI40j6A4ycnufyrutH/AGn7+5sTFrOkSfapGRR9niJj&#10;2NkM24cHHBycZzVvVvCVolzbaPp7O8kjqEnmiAikk5yAUJ28D+IYNaJ+GsehWCW17F5Bu59xnlyB&#10;KcZ2A84zznA5ArilUnF7HbGnSmtWdJ4f8dfbrl007y5cxCTZHGxIB5HX19a2LRtW1eQ5uJrVjkAR&#10;DaVyMFvc1xHh97HQPEsfnK50hUTzLyNAA4zwpJOeoPI7Cuk8LfEfUtQ8S3Wl3NnEIluXNvK0bApC&#10;pwvORwfWto1lNNPc5qmHlB6bHrWj6GNG0WMG6udSnwMSXjFnHrn0rm/iv4b0bXNNNxcpDaaoU8uK&#10;+UlJMdgWXlhz0ORVS7+Jsfg4F/EV3aafG+7yvPcgtj09aoQ+ILDx84ksdTt7y2YZVrdxJj+o/Kku&#10;VqyMbTi1Jnn0fgHxjpltLN4UfTvLljDMbtTKRL2IT7gz69RXmtpqPiDw/wCKr9PFGnXGntcSDzZ5&#10;F3w8fKBEAM89c9MV9WWHhRLGRJN7xTSrsDx8YH8ql1jw0uprBBeSJLbyqwfaoyxxxn0pLTSxu612&#10;mzxjRktdcsUmtSJVXgzLGSrH6H+tZur+Bp9R1SN47dDF5bhwmQd2evtxXQr8BtK8L6w1z4T8S6v4&#10;amuBue2WUT2u/wBdjg4rZsV8U6XZI9zDYataxud09srR3Envt+7nPYYrkrQ5WdtGqpK6Z45qvgC2&#10;itfNa33qCd6ovzY/qapXfwrXVYbP7MsbupCJE+Sr5IAGOvGa9wvNNi1y3iukshFIzFjBPxIqjgcK&#10;SM1hmA6Hds0LOuCGUgcLjpg+oNefO61u7HpQnzK1tTofCfw68EfDDWrC41HzrbWhCyLeXspWIt0c&#10;qp4XqR9K67UJdPuLG3msbSG800TZuZ4mIVYfmBK7R8x3KMr714/4+MnjxReX+o3E08GQiS8gYXpw&#10;Bj6967f4SxNqXgLR1SaQW9pEskixIAskuflwe+OAfXnNVGpTqP2cUc0qU6cVVnLU7fU/F+nf8Ixd&#10;Xapa3EcRDTWd0wUGMDk7TnOeoBGPpXyZql3ZaJ8X9KvrN/sUl4PtYjtkG6FmJDBdvrx0x19K+gfj&#10;Dq8l6lhpWj6emq65q9zDZXiW75ZAgJIYjgKvzsefwNcR4n8D6R4a8VJJealZXuvQqkW8QGLYAMsA&#10;VGGxnr6HtXdByjfrpY83ljZdG9bbnlvxr8PzaLrGkz2thPHfNK07ak6sBISBgkjAOeQcc5rovDKz&#10;2UVjPYedGYiskcvmbcr/ABdeR9DzXqXxD1KTUvBWqW9o1s13HC7wxO28wLjbuXPOSTXxj/wifiCw&#10;ktNVuNU1a6f7YYLmK3ZlnVMcOuc5Abtz9a9ShNVI8stGvxOWfuP3ep9pv8SbjwhpEuqzXU11ZzBZ&#10;JI7u3kQWR3AEFioABzgckVFafEdLrU3uLDR7G6SYrsihUITwSSSPbvXhOk+FdY8ayDTNP8Q6lf6f&#10;bxJc3cAuvNWVgxCxtgn5lxnBAGT7V1vigaX8QdKHhrSftcGsabcLDJYxjykLFCOWx8xBwME96zko&#10;ppG0E2tT0u58f6B4n8qWExRMjNBLBEQsfmqRlA3RiMjpWje6hZwaZFPGrCZCG8sdQPTFeX+GvgDP&#10;oN/4esL25SR0uGmSNm3Ybjdt/hAO3Feo6h4ePhtybzfeaLGCzPJwbcZwAT1OP16VhNQbGlKGl7mN&#10;qvjwSaciW0vkyYy4B5+nNYml3t7JA8tzBHsaUsJYwe/tXUXlj4RuhHImsLJwJFs3QqzA+xUH8iax&#10;9Sl0zQr0afapcx/aTu86IMYk4yMZz6c1n7Ocdioyg9DJvHa/1GTIVnTYA7de/wCQrp9OWVFiUo+A&#10;o5GDkDp1xWLp0EeozSCK1upFUiEz+Qy5Ofcc9DzXY/2Rd26ETRHG372DuUfjWVpGklGwsvl39l9n&#10;LhS2CG6YOc1yniHwH4d8TI0mp2kP22IHyro/LIgxjIcYYevWrtwly7yLGyuE7Hgj61iXE9xAG+Rs&#10;Z5U8jPrVpdzB6bHAav8ACa4urywa313XLfS7eLyZPs91+9nYNkSFm56cfSrb+ELnT7C9Fyst+sc0&#10;klrc7i84iP3Y2LYGOn5V3Ntq24KHiU8jIXjH0q5f3UV7YGIq+4hgo64GKmpRjJe7uaQqzi9dj5v8&#10;Q/tDaz8PIb7w3a6VI6QBYZ2FkhQD7wBlUHcuecDiuM1T9pu+8S6nbapqNyLG8swI0ksYwm36rjkN&#10;jBr13x38Obq0swbuOVZ7xU2mNMmQ4znPt9a+fNU+GMdlqF3HPFJGJGBGF4AJ6MR+ea6KcKdl7RO5&#10;hUq1VK9N3TPY7n4tR+LNTtdUtrkaW0VqoeEy/M5xywVuVGP4R3rmfGmtz+LzoF/bQQ3kS3BacS5X&#10;KBTtdTjp346EVj6b8DLrXdR1KWKe3nvkhR4Ybr94JflwASOgr0rwt8JrDTrGBAZIbeQBJIhLgKQx&#10;LDaAQeuM9eKwdSFJ80ZXZ0wnUmuVo2tJ+MGuaBZ2MFneDXbeMAyWdyv2kR5xtwwb2HHXivRoPiCs&#10;twl1rXgmFJJIwx+zzeQrE8j5TnHPGK8a0nQ9SK3US6VJAbaV0t5piqFmRsb1xhivHese68U65oWq&#10;x3F5AFZchpnLOjRnqDuOPfNZRqzi7RZ0tU5azR9MeO/it4M8T6BJp2qFtI1GBFnV45NzxycHedrZ&#10;IPv2rA8DeIrHUdVuLbTNY/tOGSNZZbaFStwWU/fZCclQO4z05r59vPGvh/WJ5p9X8NLd85We3dA7&#10;g9idwx+tVIvHugeEtdtdX8Mabe6TeQMsdrJcIAkGcbmJGcjk/Wu+OKmraHG8PT1SkfSHjb4eaZ4j&#10;t5Nelia1vmWR1dZDEJSg4+X7pOM9BXzp4w+EN/I7Mv2KfyxnzZoQzsGB5OCAPxFevWH7Y/h3WbX+&#10;y/E2hz6pEWH/ABMbEpGj4OCdjkYPU5Xrms3xN8Y/BU1gbmx03UhqP2oxxo6LJGY+xcgkHjrXbDFL&#10;R7GUabV09UeHaX8PIdNvM6iiWshQKsCW+JJBngKM9+K77wT4RTUdWhjks/7PSMEH7PLvlc42lMNw&#10;rHsRxXRaTqyeLofti3NlJDJ0tVAX7PITgFR64xW74a8NyJcSSrHHMwkULNGnCux6gdeneqeJv1Ln&#10;Q0uHjH4MX81naPYSvDG8kUUlvLIpZ88Atj09zXj3j79nnXdKgSSZ4L2N98hgkUvhQOPnHINfU18h&#10;0q5tNPvLuSK4WRd8m0iIAZO8yEnPBPesa18SadqtlepqWh3F3pSvJBJeyXqNIcEqHWPCkLxkHPQ9&#10;6lV4p6MxVCbWqPz717wJbF0jk0/ynUDdJuPynsMEc/oKj0H4Y33iKLMEry2KSSCNXlZl46bVzxzX&#10;0R418OeHpNQmj0zxNHJcKgjVdRtdriIHhSwOMjs2OlYq/EnSPAk1nBoOhx6nJGzedLfBvJmb1XBH&#10;NdjrVLWgzJYZN3kjwLXPgp4i0+za+jsnubNG2yvbfM0fcfL3HNc9N4H1UCIwSm4Rk3KHUo2f7vPG&#10;a+vl+P2tarp0UNroenQsp2MXXCu/XAyT8v1xVqymlOr2F7L4W064tPLkeW3jYmHzSv3iByCvGMcc&#10;0vr06ekyvqEXrFnxjpujXskrReUyzLw6OvIrprf4W+NL62We0095bbcwVlQlc45/L2NfWPiC38L6&#10;jo1zex+BorXVUxHDeadxtbuShIDflXG3Hxy8SaLoy6Dp8ET2tguED26o5HUg46k1H191H+7SYvqP&#10;J/Edjwm2+AXxCumE8FvFG7oJY2+1BHcEZ3A9/WtvSdV+KPwyfTY76P7XEZxPFb6lGl4GdPm6HkDJ&#10;PQ4Oa9ETxdrXinUbTULazRHtI2QWygiIkrgkDHB/Sug0zXzp+hTu1hBda0wKJeylm2KwwQOwOaxq&#10;Y2o/dnCLXobRw8I6wk0eG/EjxH4++L+rW+pX2hFHSHZFHYWvkxHJJLYz1JxzmueuND+JF5dxi4sN&#10;RuJltjaqZV3/ALr+6M9q+iYtF1SSGFfOgaKJI5X2KcDoBnB5FTLb3um6rLdpFFLI6AMNzAY9Fyfl&#10;q445xXLGC0E8Pz6ub1Pli18Ma5MWj+yuTGQGU9V5x/Q1t23hPV0h3fZpVYHCsAdufyr6W0qO3hZh&#10;qGkRlDG0YMUa7gpJIye+MmtKLQNLt57aGG2htdIkTz2mWM+dvPUHB6fgTxQ8zb0cCPqLX2j5s0/R&#10;tdWZLd5ZrcbhtBZufT9a9JsfEereGGtpZNNW7lwC0UsiyWbqPuny9uVODIM5PUHnAr2PyfDFjodx&#10;Z/2fp9+75l8263owxySrHBxjtUMXgXR/+ET0xVuTLqV7GLm4iE3mbkb5toUjKgLx/wDrrkqYmNXV&#10;xOqnCdLRSPNb3xbo+ufFaHVXs77w5oAtWt7ezubh7lbfKHzDu4ADttwBgAVqWUGq2Wo3totxe3Np&#10;eRARGzlyZMY4BU8r1yD6V1HiX4Oanfafb3draie3uMmOCBx9pCkDYCnAbt0rx3Xfhpr1lBPfaZva&#10;e3maF7aB2guInHUbepx3I9aSqwnaLdump2RVlff0PpX4BeCIvD17rUNuoh8ry4979XflwwU9MsRx&#10;z0r5j8SWKaK2t2qz+cgv7iSRpIzDvCt0Oeg+8B1zWtp9r8bPClqsNpqd/pZvojKYmKzXOIwSWAb5&#10;gAD97jivP9T+A3xH8TXrb49RupmjEoW7LRh1P8ZzxjkcmunC0YqcpTqqz/r+tTz8ZNSgo0oPQ/RP&#10;4eJZaH4Mk8TKIhZTWEVxHwTgbdwC8cDOBXhXxI13TPFfiOGz8MWlxqGqagVnuWcFvLkKfvXZhwoy&#10;Bx/sjFcn8F9Q+IPi601T4W3viCCx1CxtTcPqM5WTZaqFBjwOS2Cu1h6fjXdeHfDmoeBNP1cWfjFd&#10;XN7bxyNfWunbVhjTcrRyxhsiQ8/wgE964Y0nh5t3u/z89jq9qq0FG1u9+nkM8L+A50jluE1JoruM&#10;vNbxxP8AvpJIlAZicAYyemc+nSpby30uLRra8nSXUbW4lSOK6MpkFpvw26VOTuL8Ais5/GJs9R0/&#10;S9C1vUZpzbSF7WzETNcuV42EDKgcDaenPNU7KK30TwOf7UgFpYyTRO2qXF7G6zueCiop3tsYE54X&#10;IPNXdzbcgtGCtFnr2h2U2sjQxdWNtFfRxOwDRsFBEZKbD0JG3PPtXm/xPuLY6j502mzK1smPImfY&#10;yoSQ5GB7/j61f8N/GbSPB2k3Rgkl1mVswQ3d4yxFuPndgBjIPTuR1NfN/wATPjjHdSzWels1xezS&#10;CJ7guPLOW7H09qvDUpTnyxRlWqwpR5pM5j4teI9MbVdN0NZHhiln33Ths+XETxnr0HNfUP7NNpZ+&#10;KnsvFN3cTW9jpj/YdFMo3oQAVluEQ9N5YgNjI55r5+8Ifs9Wvi+40dbi91GTXdVvB9riSJUjEIYe&#10;bJlhnCrnGO+PWvuvwX8N7bwMbHRfC12t3b21srRQxS4wQSCp34UkjkhSPXArbMa9ONKNOk7vr/X9&#10;aHl4aE5VZTmrJ/0jpv7V02G/uW1G1ke2t4jdO88g+zmBSFKk92fn8BntWv4Z0rSdW8Hm6n0pERJi&#10;LWzVAEIyAoRV/gzj69a5TxRp6WN3fwajbiyspYwYpvlwcB96qoLDq3Hr0wK7fwzqVhbpZzSyzac0&#10;UQHlECNgoUPvYZ4BHPSvBg+56vL2O4ube20ywDE/Z0tI5tySKMSKo+YAdxgZAFcv4eSbxJocepx2&#10;FtbSPI8sKjnapOVDYGWyOtYmr+PtO1K11aLUb4vpKBZ7S4lfa8iFjuUE4yMgHocA4rn/AA/4m0jx&#10;FZtp09lPKyy+aHtdyJ7AkEcn0HFb86a0FGnJbmp4/wBD+2aLZ6XLYeffrKpinlG4KueQqjqecYrz&#10;fXfC0tpCHsLRkvbYK+0uI2IPHIPYjPB7ivcNVsZr/wAO291Z6jHF9n2NHDKignaeSSxyG6DOe1YL&#10;R6dq82vWdjLbw680SLPHku+xlGCR16nOR6mpd2uZG8Xb3WeP/wDCN6ndpMLRVtbss2Y55SIicYAY&#10;dOMnjvmvPtN+HOt6HA5bUGZuRtXIUN3PGOOoxX2CmgrpunJJq32dpUQOY7ZWJlO3jGev5VwfjFL2&#10;e0tUi0K/tVlZZCzcR2x5BYlfvY4xx35q41KiVlsHuSep4nZeELbUNUD6zLM0/lgM3JVV7Db2+vNQ&#10;a38M9JMgmWEzWjEqu9AM47461734f+HtlEou7pI9RZwSstw7Hd3O1VHX6HFZfimzv7nVY7XRNJ0r&#10;ZMUaWWZGeQRHhgMHAOO3asHUla9zdRg3ax554fjmuoVjSaWZ0QK7MSFIzgH6112m+GLue5DSR3DB&#10;cpy2Bj9Pwrc0LwlN4dvoLS/ltIJbhSwSIsVOCSo5HXA6967C3tLuLzzAbczBcqDlVLEcL06/zrGN&#10;WVrMqcY3904+98BJJBBOII4bm7dY87NwYju4GM49TVGy8KT6X4qubMTJLE0auqo4dz2yQCMDPaug&#10;17+3/AFr/burB7+0eFmu4reEywxkAHaEC7iRjg89+taviLxRp9x4Z0fxBZ6fMLFcCe5gtCl3bq6Z&#10;AWIKWySADkVrF86MJPls90xtr4WjmjWGbM24ZIBPJHTp3rgdStbe3kVbm3kt7mR3CIB98L23dziv&#10;aPC50u5kijjEluzxLcrBOhVwjZ2sVIwM46daj8b69pGjRLbQ6LFqc0o2JFGsasX/ALvzeg69cVtT&#10;SMZTs1oeJWwkhtI4ZpNllCNyW4zulOcY45x3x61ftrW28OaNczWN7NczS/IyyTF8kMSd2TjIz1Ar&#10;J8U+OtJ8L6tBB4j0W90OBo/tCanEGuLQS/xLuQZBwQeRipdF8c+A9d1Oe10XWLe/v2XzCsMLlRno&#10;zErgDPHqTSlGUdbaGsXGXXUr2/xB1RfF13pTQFxFCpeeSLIYnkKuBxxyWPWutfUrq7t40mkKKBjy&#10;17+nAPAGajTQF8OMLyzDX91cSE3M13OMhO3ljH3R2HtW9BoV3Hcy363LGE7CtoY1QKcckdz79qwk&#10;lLYtabnNXN2NBtLm+uRI8ZXYtsvJmfso/wAa8qfR9S8Tym/1KPyIhIZYbSIZCk8ZJPJOOPzxivWN&#10;c8u9uBevd2kyW+IkUsQkfqR/tVds/DEkl/BcfaUEPk7VVu5zlTj6VMIpPQGzypdMZJIkiV8ouWjC&#10;4GR1JIxWtGmomdYxdTKP9vDDnrjPP616/Z+DrWeaRggzuBwBgk45/OrB8MWttKrgF5gu0LgbTzk5&#10;olSjIarWOQ0bwzdW+65utQnCdRDCdiqf6Com0W8/tFpf3V5HIuN00ZLKD6NXSXdlcu52wsgTLMu7&#10;oM966fS/D7YhVomRSBIWJ4HHArlVCN9C3VaRh+FrVrPyUe3WcSfKNmSeO/Nbc2pW7RysIXdXO1cp&#10;jcfY5rdi8L7bJfJc24kB8zj5mz1HtUT6CIJbRUUhRKCwbkbR0+hNdSpNI5PaxbMi1MttYLbkY8tC&#10;ZNvReckZ+lcBr8NnDqsV01u8hfrukC/M3OQD6V7Td2CW8EuYwB1bsOecV5x4gt4513PGDcIQUixk&#10;7Se2O9Q6b5tS41E0cpZWul+DLSPVdQ3iWWSWRt7glvr69qyLv4li5jkndE0y0LAq8sDPPIMjBCjP&#10;Hvmsf4peGtV1fxDb22nwulusHmbplJKlj6HgVX0L4eNc3CyS3BeQnaHMrAgDriscRHTQ1o3vc3/D&#10;9laeL9RTVYILmJ13SQPdQbGHGMgE9OtekTeELm90NYRKwXyzvdioBHQ544qn4RsJ/taRp81tENit&#10;Kc8Dqc+tdxNFH/ZV1DMABKuzykOS6jqB9a5aVHmdma1Krjqj5z+G/wAMlu9ev5NJmEVjb3Jt47ox&#10;AtOVA3NnrjJIGD0FeifEL4fXXiTRZYUvJTBHELcxRSOFds5+bnhR3ycV6Vo+hafomLjzPJhc5SKM&#10;bVT/AGcDqa87+NHjO5jWLwv4e1KOz1ETRMTIqyhmPJUg5PA59PWu6FCzu9zBVW3aKPLPBX7PGs+G&#10;rKWP7XHceeyyGdlJY452xsc/yr1K0tn0h4Le6unUzsonfzAxCE/McAHp2rivHPj7WtS0mLR7nU7G&#10;Cz+zst5eeb5E8sgOflO5QvGRgc1yngf4n694tuW0rTX0+GKyG15mjdZTHnCbeTjI611cvP8AvHqN&#10;qaSXc4/WPDV5r3iTXWidjFdzYWSdN5Kk4JyeRx6V6T4Z+CmkalYq7RXCWMWTLKzg5IXog7816loH&#10;gxL61e7a0HnSAAu5HUdW56A1e8V+K9P8D2iWDzCTUJU8tEhXKW+VPzYH3jkVElzSv0GqjSstz4o+&#10;IPgX7Brl3a28T29opzHE5HmAf7WOlVPh98NLjWruJfPMauwBOT64J617jP8AD628W6z9htZJLicq&#10;HnkcNn5uhc44+leg+D/hnp/gGeG8N2rxr+7K4yOOoGepqq8/c5EtTJQvPmZlWGmL4ItLeON5Xgt9&#10;NkMkq7WYAA4GSM8nPHvXgc6XmuPJFdhYkTKRwFQu0k8HA7+9ep/EvxdqF1qq2Omok6SSyM0cQw2T&#10;wATjGQBXJ+H/AABf3O6eVh5rEspK8sfcUsNBU4FVnzOxQ0LTtL03SZIJ7nDu3zLCC5U9iT0Feo/D&#10;zS5dPMnlXT3FoQqkOMDPr7dareHvhfNJdpHc20l2x+favO0fQ4rv9H8KxWs1xFbxPG8DqGR1ZSox&#10;74DfUVhWg5y91FwtFasy/ieP7M0a3mEboqYRg398HcMH61X0TU47PwbcaxfJHbapdyRt9kyAqShh&#10;jn1IHOB3r1yDS7HWkayu4I7yIYJicZCnnkeled+OvhxeXD20ttdx29pZ3LfZUVCTtKcpJzyc9D9K&#10;3SuQmrla8jgv0S6isImma8EasHz+7JySw6djzV3UfDksZV9PUJDLgOzt/qkHJbHc1m2PibT7LVUs&#10;biYCeQixe2jADLKBncfqCcVp3Wv3a60be3t2W2kBjVGwOmMHn+VKTstTWK10IL2EXuprDp0VwrQN&#10;kyJKSkp27fmUdR9a5JrSLT9QvFuEc3OdzqI8MfUnPG2p9Y8QaxpX263sLBLK4GVyJRg9Tyeue9YX&#10;hPRNSuNNEuoyNcsd2/z5iT8/JHOSBnpirjZoHe5FcWQXUPMt4beASckxYXJ/Dgg+9UPFOm6ddSW8&#10;dxbXFlPINhS6VgrN6KwO0jr37V2lv4Uku9OkH726uC4jt4Ynwkaj+Ijv0NL4j8I6isEEbWYu44HW&#10;U3Ui7hGR0woOAOfSqS1JujiNEv8ATrC8m0mz1G1ilOFkiQgKmRznnk1v6FaS6fLI5idrlnHl3ES7&#10;N4HQjnpk+ta3hL4V22pazJqctpZSs6/NMYVIx2I963fE+lWdpF5kk3kaPCDJLdXB2IvRfkbsD6Vj&#10;KPM3yo1UktGWm0xrvQdQvtSZxj5kkuXLBWHAAJq3oWiaNclhdW6zBowwYSMu0nuMf1rzNvA6Wet2&#10;d8+t6te6PGxmKC9eWGTJznbzjHpXp0fijw9btJpsGqW4uVg83yJAVkAAyPrx2pW5VuZSi3sUdc8E&#10;a3Fexy6Rq1q+lwSBb86pGryqWGRHHIMZGOpbJ9K7LQ9AayRZLmzEYgj+5GpZHOeozV3To0HhuAlR&#10;qTzESnycBnDDcAE6dMDJrF1f4k39gGmvLeDTNOTeRPdXEcUQ2jncS3LDHQVSM7SaZpXkWmvMI0jK&#10;NKN5ES9D7561T/4RLPJ2MT1JOCf0rkdH+KvhXX/D/wDaL63YyMCA8lsX3o2ehABBPtxUjfFjRlYh&#10;f7YmUcCQWQw49evep9o4OzQ/Ztr3WfPnhn4YaO8dzq0dzN4ee6VVS7nADXC7yGVFQkoCOM9WPOa3&#10;PBfwYtPD1suuaR539qgSW017PcCSSJWBKskZHQjH3mzxnFZGsX9vD4bsbDT5tR0d3t4HlluCkAe2&#10;TJKpHuEm1io5GC2cCrN34xivtHfRNPtorN7u4UxedfTW4idMt/qSzkEgcDfyO1e5KdSSvc5IQp05&#10;abo78at4q0i3ur6MLq1nYFIZbq3ilF+YdxJyCAHIBGdh2t04IzXdaN4+07xrZpp9vqGn3eqzRw43&#10;ZgaUKWXy3jcEiRcgkDhcjmsr4deLdC1vRtLtdZsJRdSypGsbFiS2eZFbPyAc5B6/jXrt/o3gNY72&#10;X7Pp8d226CW4hts7/l5+6Mg4HJH5msVeSs3YKslB3s2fJnxp8Gajp1/qWsWttcy3MHnSX0oKlQoj&#10;JQE8gbcE59BWN8IviLPdyWWnTW0Zv5tAtWe+ZmVhOwPyr2IC7efXNYfxH+JPibwX8Qr3Q/Cl/Bq2&#10;mxwIv2PVbcyxXbMCwQLhGjIUhWBPzAcjkiu68E69Ba3sE1xo048SraB7+e4t1+zCcR/cJjyFBCkg&#10;EAgGu9pxprm67HLTlzTbN5ta1PUNWj0yxmjlkjCTSJM6mFlZgJVYtgHpuAHQivTLK48NT3unWTQ5&#10;ncPLZw2sKiOFSAWnYD5VJAIDdRk4HNeZeLJdEkksr2fRV0fVo9rfbrZ5DEysuMgRhlOc8E8EA5rh&#10;/GnxrtfBXiS50bw3cpKrkCfUY4QTLkAyRLuwFTkKcZ7gVh7N1F7u5q6kYPU6vTPiLe+CfE95pDl4&#10;/Bks0s9jdWvlyRxuMgJG4B9PmU459K6zxz8M4viT4Kh1me30bxFFHaNEIWViZtrcMJQw+bG4Dj2P&#10;SmeDfhF4w8Yabb3uvzW9lZSCWeKztCj26hwRAIwEUowJyXJOcDArj7q88QfCZ49OsriP+yYpNskV&#10;6u3KNuBm3YzwyllDKOh65pwrWtF6NCnSUnpqeXfEr4Gab9shfStPuP3cX2d7GZGeSFMDbIOhYenN&#10;dh+zDBbfCnxxZ3WtLeWVrr1vc6e0U8bEwwBlkjZ8AhcOrnHbzO+K7Hx1qV34d8UaBrEWmRf2hFps&#10;4upVcrC6rt2yBGHOcjIU4NS2Gu6Vr2ix6hpVi081yN0emzXDl7p1Ch/kc/u+NzfL1AHc06uIfIk2&#10;Olhk5OSR7b8bLO6g8O6HdWErJnUIy2oRBWKW7qQTyQQDlfXOa+R/D9te+HvE8+m+IrK7v9KV8WWp&#10;W5EkcD84EijlQ2M9eCTXs134pj0DwbpdhLBc694YvZPMg0iS5ItraLGx4DMcuCpcMEOVUL2ryvxN&#10;4M1Tw/4nvJ9C1eOfR9Mn8ie3MvkiMKSGt5lK4Mg3MBuyG7HmopVeRPsyHTcXZs1bfWvEEOm6o81v&#10;PcWhVVhv8rseEvtIVjkqRz8/tXRQeDrL4g+Jb20tru3gvUso7qdECCG6mDAFosYG3aOWwDUTeCNF&#10;tPD91qOmT3mhT6XdbLbzkxDOrYYRbC33OWB29+tc54fms7CC/uZkT+35LlrizvbO7lEkPBIV9ybQ&#10;uR0yfSuyM01dA9+xr/ET4Nap4d1BtQsdHFvaSBRILW4DFD325zx0rntS+Hk+r2rOzy2alx5rW8pe&#10;UAjGW+XOSDjPPSvVY/2itP0PRLxdc0gPPFEc5nR4yBj53TaCo5HTk9q5H/hao1bWIIoPBV/bWyRi&#10;4Gp6PiRWLDK5SQAsmM5wc80480tiXKS0kirb/C0aL4YTQ7Jp9Cttpk/4l65LEkYYscnJPJzVdfBe&#10;m+HPCun6RYWaQ7QcS3EjMJm/hAOOHY/hn612Wi/FjTLpp518N+JL51hVQ1npxLIxbB3K+CoHXjOR&#10;XVx6Jp3jbw8brS2S60hn2G+QOqRSfxAhgCpBx+NcdWlO+p1UcSoanyv4m8PJb20j28rJLAwcQNGW&#10;mRAcON3Qc9M1wl/aRx3xa70+7S3cgxSR/KUXJ+cqeDx24r6R8SfD06ZOxv5p3HmKVtpJMpIc8EN1&#10;POfpxmsG/wBCuzd/YIrGOeF0aN0fLYBb7wOTxt7HisnKpDdHrRnCesWcb8PdQ0iw8KzxXMd7qMN1&#10;Ms0F9HAI8S427XycBcZ5rtNA8faZ4dsdTsr1bx757lplljCvGQ2NqknGHCgYPIx2rlr2DWdImu7O&#10;Xw0W0SOQ/YwN6lFxtw+0j2PDEc1a8IeFJdMbVI7lY31K+8qVXkUyQRE4UBxyRgcDHcjpUTqNas1j&#10;y1P1PXNfkl8cjw0NPjkeC8jafzCoDIiZBY5PJz1PFeG+N9PsvC/icJqbpZ31nNayWFlqCM73cn2m&#10;MCNQOny72z7V6E3g7UvCUd3d3t3LaxxKbeS6tptqRg4Zl44UEY/Ovmfx9rOo61rb+K7WaVfLkMOk&#10;S3O6ZmaMhizA/wB8jjHT2rSFq8rbHNOaw8fdaaZ6P+0jqtpN4o1zT9KkSe2fUnaGLO3BHVtwI4+X&#10;HPavF9D1V9Vgm2zMwRotwZiqnPT5c84rX8YeLtY8WeJbHUItDstPdYZnuY4JGlXzHzucZHGN3ArL&#10;8N6FcWEs1zPaObdABLNCmU9xuB46DIxmt1RjGlaW55kpNz93Y7fw4kFhfJPDKbvKuxG/aqSgYSRh&#10;j5h3xXV6tY6FfeArXxPdIYby6lFm9pajd9okVc7wBynHOawNA0chnVIpZhcQhokQ9yfvA+ld/wCC&#10;/hzpfi3XtO0XX7rUoo4VaSK0skBiZsck8Z3cY6+vrXOmk0kdjhek9DnPhh8LLrxvf6n5etN4f0qz&#10;iEqTXgExHOQoJ4IOO3ajVPg/qo8D3tzouv6nf3ll9re/sLORBFcIPnIgZc4dlOdhGODX1D4A+Gmg&#10;+F4I4V8i70++1BoLS2XcLuSZACfkIwwRATjpx71JbeBTFqfiPWp9M/4RiXUL/MFuiqJIIFVQjHHy&#10;iRyGY7eOgzxk7e1nGV7aHCqFOS1ep8r+GfCV5rugW+r+HHtLKOa0eG0muAVmkfA27CuAjY+VuOfQ&#10;V1njmwXQTaQTXU0At9OCQ3UcTy5bo4yx4IOCAevJ7V6N8IPBSQW2oSWF/c6rpt7cz3dojoJJrImR&#10;g2Dnd8xHIz2rl/jxM2n6CkFxbaldzQ3SvcQRWh80gZwQODxkHqPxrynWm66jNXi3oz0nRSpNxdnb&#10;VFf4V3mga4dHXWmkvYxdmaLT7m3iVmcRL5c+8gfdkVztJBPy+le8XnhvV9b0+8W7njvrKSR8hzs4&#10;JxyvPp2/CvmjwTF4Unv9Yj8W+IZf7RMiyq7C0a2YAERtGkqbdy78lcgkj2pnxe+J3iL4Qa1p0zwf&#10;2xoc0HlWfiKykKo+TlFmi42sOu0HDdjXa6bqT5ae5wqfIrzZ0nxZ+BEs8WgWel2mNTvG8qQq5mIj&#10;38Njuw7Z7H2rtfAvwE1j4cwXdvF5mr28t0t1PPOBDNNwuYtuANoIIyPUV4Dq37Ufi2/8V+F4tB8d&#10;XsMVrNJJNeXNqI1kdgdqsr5ITHG0k4619E+Cv2npkfVotbsbPxH9hiO9/D91GTGOm0jJ3MSCcggc&#10;8gYreUJRpqEmYxd5ucFsfRmmvaSWO7etuSNzIzgmP8areIPEFpplpue58vYSuVc8k8DkHr71U8Ge&#10;OfDXxP0G3uLB2RpYgWtrgBZ0U/3lU/rmuG8bfBKPWb9Lq08UahpFr5mJ1jdfKdM4wdw9cAEY61zR&#10;p8shSafxHnH7R/w7k+IFtJ4l0a2a71Cwtw8kPmF/MiVQdqKTgMB3HJxxXzDbeMvGWi6Ykuja3P8A&#10;YJBujEpaQgZxt5PXt0r790zS5fDGkjTIlOofZ8N51um8kBeCcEnJz2zXkHiv4G2n9uvq6aRcaPpt&#10;9iWYEBooJCcncCflU9sDr6V0wqJJxkrmTp+9eLseS/Dz4keJr+zmtbrQLZWV9sl9bO3mc87yrg57&#10;j5Txmu/8e3Vv4d8Q+I5ZiiwypGFizk7TGpU/Tmug8N/Bu7s7l7+GW2uLOWVfNBO0rk4Yfh1rjvjV&#10;oP8Ab3xN8QS2VzBY6HprLHNdyuoRUiRUJPqdwYfUVwyjGrV00R6dN+zgo7sq+AYVk8GWMMeI2lZ5&#10;/k+8oL4GSa+gPhraHQfCupXt1E0cWsGKK1Vz8zJHuDP9CW49cGvLPhPoumeItX0TQLC9jmtXkaea&#10;aP5SIUw0mO/zcAe5r6P1izNxdplBHFsCxwoABEgwAB6AYp1E220ZTmlaJi31lLHaW7AkDdtUryce&#10;9TG3aNI7l22xxbpGkCYKqBk9/apNZjHkW0HmFN7kHacHjvVzWlS38F3eCSEtGQt1LE8H61z8oubQ&#10;4HwTptx4o1G7vH3SGVyURvlA59PpXpMd3ZWnhiW7vGFpZ2pBZ2BYgg4CjHPWuUsL2Hwr4OSbz0W5&#10;uJEgiUMA7ZHb8K8v+M3x+0vw5oUGjWVtPfX1sJJJLUTBEaTGF8w+mefXOKaV2khybevQufE/xlJq&#10;dzFdNOIdF0+DcokOBuJ+Z2Hr7V8l/FXRfD8mg3mteF0f7RDOwuCx3RTryxaMMBjHP51geN/i74h8&#10;a2vk6neoImVWe2hXyogw53EZyxHbJrirn4t3Gl6bcW0yicxjbEJgCDkYHHc89Mc162Hw9SMrx1PO&#10;r4mlKPI+nU6L4O/A3xT+0leXKaTZm10LTXV9S1ubGyDI5IQkF3x/AO3JxX6O+AfA3hX4G/DXSLbS&#10;9KKafBaor6hEm+8vy2QZd6DIdyc4HTAHSvk/9h3S/iT4Z8D+LFvrO8sfDmszxC2027s2+0SSFObq&#10;JWAJXCovpzntz7j48+McPg7xBp2nyafLPrUuXWKeUpFpsa4zIwAJjGW6Nyc8GtcVOXtXQi9F2HhK&#10;KcFUktX33Osg1BfA62by6d/ZZZFgElqn2eSPc25RIBgNwWYLnrkmu48EfGTQfFN5JozWD6ZeiQ+X&#10;IyfupZTnksBtVzjgZOc18xeI/iJqWp+OY5Y7qxuLK3VpI4bQecjoygMxDqQTwFAycDdzzT/hV4u8&#10;PeArDWLzXb7XHs5Idllp1lBHIWkB3eYc4AkUgbTkY4JFZRpJReptU95Xa+4+nPHvxusPhNJFBf2l&#10;7qWqyWpn2Q7QYRkAM+cYXOfyNfInxY/ao0DTSby10ZfElzPIWWee8ZWgUFcMu1SrY5xk1N8RP2mP&#10;EfxDvNM/4RnSm86KzMU7ahsnniLbvNUoAFKsCpBIypBx1rxDU/h/qfiHCtarAjKRl0Cbm6nA9KKe&#10;EUpL22xKrunBukvefXUxPiV+1D4k+KTRaSmqXelaNYTtPax2dwwb5gMCRl25C44/rXlhvPEGl/an&#10;sr+aCKciWcCTAkYHILA9TnnPeui8U/BPV/DdzHcWNqRu+bkHaTnpWOqTw37jU5v7Fd4wAnlZRsdw&#10;e9e7TpUoLlpWseNUrVnJyne5q6r8U9Z1Szs01jSbOURAAT2sQiYoMZHHQn1A71s2HjHw9q8iK97e&#10;2W5Agt7iIlAOowUODg/SuTls/wC17qK3srO4ldYsmWOM9O5256V0d38OEkhgSCVJpwB868tux908&#10;YrKpSoqO1vQ6KdetJu7v6m9aeC7DUXiudNvNwjYHfH8xX3A6jnvXUan8N2u1t95uNVvS/Au58KD2&#10;P1PpXmUGhXugzBDG+4sMFcqVI53DHSuotPiX4x8PQImBdx4Ox541bOOpBGOa853clyM7rxtqrHoD&#10;/s8ata6eL9tS0b5IQotI5cyO3dTyApA5yT+FRR6Hrei6fDG1u1nEyeRNcx3JeNyvIPlnPJ74ODXE&#10;J8fb+WL7PfLBamRt4nW25PYkZOK9W8Iav/bNtpV1NqcN5pYdRdGLTyW8sjkb1JA/KnOD5feMo2b9&#10;1nN+GvCE73V2ujXT6FqOc2k/l+ZbbiOcK2DkggjB6GvUHtItS0Qtqs9zNrtusULvpsTbppSSdy46&#10;rwRz+Ir1PwddeGZMI6pdFI9ozDvTCk5JA+YHHQ9RVLW9I8P3GswHTtVspob9xNb/AGW43vFt+8xK&#10;5x34bBycEV5Velzx5+x30ZqL5GcvDBaaDbTWk0cJfaN0EzBmbjpjt+Nd94a0K4tIhqdrbNpsceGE&#10;LuEjlA6bRn5COx4z0qDSvAVnpN5dy/aLrUZrpzM01yUdie2OBjgjpWtcabc+Ip4beEssI42ngED2&#10;x656187Wc6UrrU9WCU1ymJ8VPjFaaXr1rZfYvt87nfOvmKGtHXHzvjtzwVINZpNr8Jjrvjy8l1XX&#10;9F1S0R4LW2cMYiSSz4LAycgcHPerfxF+CLz6tbXW6C1S8ljSaZjxMz42qOeTx3GOK7zw14ek8FeF&#10;bu08Q2oksVf/AEB3Afy+CHPsMgEHjrXpwm0ouS9TicVdpfIdefF+BbPQreSaWT7Xbw/u3AiaMsu7&#10;Zsj34YAEEHAGDXHfHa71XxHb6VF4f1O6tb77WkkD2rvEjBEclt6jbtHPU5PGRxVS++Hul+Jtcj1O&#10;xlSa4hU+Zbh/IVgehLKckjt7HHesHxJouq6PoWnQQXEd/eLPve080x2unyK/OVkO9gUySc85wB3r&#10;aErSUkZTgmuVnBeMmsPh1q/h+91C9uLp9QtGuI7uUM48zIAdpyNpByy4PpWjoPhO7Zr+706Ka0uE&#10;WOSOXhLO6jcbkLFiVOc5yMgYwcVi3EnjLXrqw1FtWtbnS4YZILaK1Bkt5o15KsAvynOMEjPrxWPp&#10;HiTUNDttR07R7r7BYXLrHLplxAt1ZzPnLGJSSYz0JKFeMV7NOpzws3qefJOEr9D2qXxBoP8AZ+n3&#10;BvRcXW6M3McbAgyIAp3KPu8gnA9q6rTvhJaC4gn1K0W2066ObNJiZXV2O7K56EnGQa8Y8PW8mty3&#10;WsT6PBpPhq1KXl1dWwlmES5xvML4fG4Al1J4zkGvqfR7ixv9GtbkzW174dmHyXumN59vHMRxKvOU&#10;HTPFeZWoxXws9ClWa3MbSdPt/D8h09dMSV2kIUQxn5T3LjPIPrW9qWhWGpGBLiQ2UkDbwMkI+Qeo&#10;7gflVOd7/wAN3NwY4X1jVISsQgk226yszghxIQchRx2HrV2y1C+F6YNdtYLaeSVQZ5JXZCXztUMF&#10;xn5fujp+NccJN3jI6p780TBvfF2peDdItNOunl16S7byluktjOgYnAB8pfkVVxyw9s1BoGr6bqGu&#10;SDULeTT7uBArXDxnygzdBg4wa6mTWvBsSulzqenLchG3KrlCo6EkHBABrJ8ZnSpoJLC0WK9vZIjI&#10;kUTkLGrLjJkJyM8EHrWU6CfvJhCr0aI7nx5a+FLy6OpSRR2G3b9riTexIGTtHcntWHB4+0PxDb3c&#10;1prkLRR7pmFywRowPXdgfgK4OWz1jwhFHNYPnQJB/wATFWUOhlK4ADk9eQK4HXJL7U9bs7rw5NZa&#10;Syt5zWbxK7yOhyGYDkEEcE8c1zxUoycZbdzWdmrxPfLQpdsZ1IuGUKBLywYE56/hxXReHple/k/t&#10;KN3jYjy2hGGT396888I+PbzXdTlsdWW3ikSIIt+PkEkg5IZc43cj5hweK9R02DdDFIpVN/zKw7r0&#10;61as9jNprcZ498PCTw/Myy+emRKjYPY9PauM8EeIhBIbKdgBcPmB1GQST0PoK9N1XVbfTLJLZ41l&#10;EuS8X95a8R1Mx6bqUrQZSB5DGiAfc7gfT6VhN8sro6qK54OLNa6LS+K4JmQxKd8ZVfWu3tFQRoo5&#10;EmMnrg+n1rzuVpXgSYXSllAiO3n585zXT2WrRi0+zpko373eD1OetXBp3JqppGprlk8Ks/yxxru3&#10;Fz0/xrmr3T1mmiF3aQ31pKmEWYDaHwc8H+Lr06V0V5J9ssdzZfyypw/IPFRmzXUbW28pyl3GxdIQ&#10;SPMc8Hcw5APGRVctncx5nYq+G9Gm0rS510l7m/sZP3kVjdHf9njGAUjJ52rgHaST6Zr5q+PuoW95&#10;ZRWunWxs9VkvGa01SN2jltiBywkQjnsV79xX1n4ahvNOikW8hEDx8DYSMHscf1ri/iz8PfD/AIqs&#10;ryS6ZbC7YmRXiACSMP76+/qOacJqlONS+wSTnFw7nyl4V8T63cadfeF9Pv3i1R3dXa9QrBqaI27a&#10;zjGwHlPQgjOawvAFn4k+HPi5obS1lk0i/wDNtLuW5sEmit4tjSNCszodijaFUjoQD3r0rSboaPrU&#10;smpW39nbG2p5ERe3ePgFsHlCT05IyK9B8OeGrf4qeG7+3tb5bOSePF7s3IGjZcA4GDgqep6V7VHG&#10;tNx5fdZ5tTDJ+83qjwrwF8TLfw/8S9Ol8tV0rzWYwufM8s7cRsXOBwxBJPTJ4r2DxFfvrmn2dhfG&#10;3065XUTMtyLhI47uJmG6cs2AzZKjI5YEAV4T4h+BfiDS/Ems2c1vbWGoWchMNpPNIjahb4b54G2n&#10;zDjoPvcVy+rNrmlW2kweJUmWzuFVrO4WXz4Yo2OCxB+6MgccAegr05UlUkp02cMarprlmj7F8MeB&#10;o9b16x1jUmN9Ff2TnSbMphDbINryNJ/tdkGO2Sa6O0g0jQdU03R1057fTmiZiLEeWYhGDKqnHJVi&#10;CCRzzXj3wU8ReIdIRJNJ1a31mHTGEcEd8BPFHC+4tHxymSD0ORn8K76fxn4uuLDVJLu101ryLzIk&#10;NlbyRhGYBmU5zxgjnjI9815s6qjJpnoRi2rkGt3mp6ZZnHl6Il/dLcrcGTzpM5IjjUDhQxILZyWA&#10;5ry7WdYv/D+nXEVzao4huTdDW7OPyrlAvIDnOApIGcYroL74g3virxvb6Q8Ol2Gmw24cyLMzI8uM&#10;qFJxg5BP4YzzXN/ErUZrjwDqtpGYwdUga2tpS4XDHCngnJyeMj1r0KDV0u5yVebVs9R0zxJcvplh&#10;4k03M+rSL5cTXFw6wpAhH3lBG8sSeT2rqLn43PfabaHU9LuV1OOYzw2tjOvlyugOSpPbBPqMVzHg&#10;Xw3H4b8DWNtcSxXNxaWKIySPgs+0DAz1Az/WuIgM83iNLq1CTRRwm2khXPmMGO1vL/2hzxxxUyit&#10;TeEr6nqeoeJfAzadqGo20cuq6lcBFLyuRAhXgfd2p3OeM8180/tK/ErxVoVkdYg1i5hKN9js0jmJ&#10;aCEktgN1b2Jr3v4r69pHhdofD9ujnU4reJby5nObYySjPk7OASBtxt9ecmvPPiR8AtZ+JXw2iGmt&#10;Zvq1wY3a1kuxEgPHKs55B6YxWdGjBVVOa0vqaVKrlScVv0PhbUfHetaxerd3+o3d/cYwJLq4eUj1&#10;xuJx9BXo/wAMv2l/EHwsv7e5tIoLpBgmORnXIHbIPFcT4r+GmreBfEN3o2u2ElhqFu2HidgQfdWG&#10;Qw9wazhoe+Jd4xkcFgea+oqUcPWSUo3R8/CrWpy3P1V/Z2/a/wBB+OJsoLm5tfD2rxOEbSJJSZJ2&#10;IwGi+X5lHOe4x0719IaqyOGRco/BEgGFB6nn6V+Hfhm31DRdVs9Usp5rS8tJFmgubdsPHIp4b9BX&#10;6M/BP9pjxFruk6VD4lZLmXEkV1ceWEEu4kqzAfdYccCvl8bSjhXdP3fyPYw8ZYlXS1R9LRWttqyy&#10;3NtIQ6kq6kYK46iobXShO+23RVAYEEj5lbvWboXjjSrqORo3iG4Do4DAf3mGc81Qk8SaxZX6rY2S&#10;aozPhUSQDC55JboK5+aNSN2LllTk7Fzxj4PXV7OSPe1pdEFjNZSmOUj2IrzfTvDWp+GJGivLuTVL&#10;ckCBWXaVTvuJPJ969rvNXaUIs1q9rMQSyOBuQj3HGKpzadZ65G7R4mRWXbls59RmuCtQjLWO56OH&#10;xMoaS2PHdS8OLqVhcFpURogWEeACR3OT1+lM+GZv/AOvyxWV2ZtOu3+aGQ74i+Mkr/dJ4/GvRdX+&#10;Fz6sxihuXsYJMblCghfUgkda5/xB4Ts/hloqWVvePK0SO8NxcjfvZnydxPAI7V5cqM6b52rW6npr&#10;EU6q9le9+ljwfSda1zwR8RdVLK1tczai13Kzz5ZYZFfeyjqeSOe3eur0qDxBca42tavBEhIdLezj&#10;fzFiH8UjMeTJtA9ABUnj/wABy+O9Vs9ZSWGczR7XVCDKpwAGX23cVmx6NqV3YX0ELSC7xsFsJBtH&#10;zD7wU5+YAjn6cV1LF6q8TF4dPW5meIPFNp4b8RxLNbQvdyWUlzLFdTErMp5WIEHg9Wz2robHxR4T&#10;jsrG42ala388aXsMUl4syKRkCMkjIAOT1rhPH3hfxbr2uWF09pbiO2gWLzLOJ1ki28neG4GM4OfS&#10;vO/iGniPR5NM0PRdSgjiKP8Aa7qEZXTY+WYbx3OTgLn617NJKtyqLPJqr2TcpFTxV8cdV0fxhq0O&#10;jJHot3FeTSDUNLmaJjvw2xlBwdpyRnPJNdl4R+NXjLUdZXxNrd5f6rpMdoClj8kaTylhh3429iQT&#10;zk18w3vhMxXsdxZ6m9xaTyhmurpSGDlsEOeeckfnX0H4O8IXWgeGWN/axzrKSse5NyISnBOTggkj&#10;senvXoV4KhBW1OGhVlVqa6WPpDwT8T/DfxA1eJL28htLgAPb2c8zwsY8fdDECMc45DZzXtWq39n4&#10;r8Karpi3CwzXFpJFHLKoIjOw4JYZH45/lX522Hhm+1uKTTVv5dPup5RIjQuEUnJRvlHBBAPBHB/O&#10;ugt/EuveDL7SrSC0lguYpGF19njHlXCrjDFRydvXHTnNeclFvlT1PQleSTaOg8UaZqvhNodSvb5R&#10;YzT7ftdxcFfnCfdyMhcg9SefaobL4iadoevvLqvidYYJQkltEl2skaAqPlRup5UHjOCOTUfiX4va&#10;j4s8Gp4W+wQx2txLJPfSXYDzgKCFUAjAyTnOM8AVwmtaVb6hBYW8d3C8yQBoTJt3HBxyCOK9Wj70&#10;LTPOqScJXifd/gzxbqOo+GbCVSkl1cB5JJQASFGMFOo74J6c07UNb1G+trqCa8sLCZTuSU2BlMeB&#10;lwx8wZbHcce1fNel+OfFPhC707UNO1MGC0tii6Wyb0DtHhiGxgRlhnGTz2rzHxv8RvGfinxBG+pa&#10;1cI6EYtYJjFGnPICLzz6muWMIu50S0sfbui+HLDW1GoQK0Usp8zzQxDMxxjIz7Z259aTWPA8qOEI&#10;aSPgZHy7j6/SuV+Ed14pmiiv4GsjahQvkzlhIG25b96Tz9SPbiur0/x5aeKzPPcQXWmalBNJBHFc&#10;bBHuXjcjAkEH6ZNctozV4s0fNF2kVZ/AYjh81Y44YFjLec7cOfYVUsdGaZTJBKsoVT8wGeo610Wm&#10;+Jk1a0a1S9PmWqeZKrtuUKWwCwYZUk849K5WG1ubPxUbrS9SE/mKBNFD80SvjIDDoM89OlZxUUyp&#10;xnYk1PQ7rVwVui0qogjRX5CgeleaeJvhc9u0xhQXAcAuqnOcE/419GWzTNHKZrFSI03Ex4Zs+6jk&#10;GqUekRzl7s2jwrjBQgA/jzxW00pLUxg3B2R896LoJ0qTdGhLkYZOh/8ArV1uhNbxXLGCAkupEiyY&#10;kVs+xHH1Fd9f+FIb6SSWO2SYkZOzqMdfrxWDe+GJ7T99bHBHKuV5HqPeub2PZ3N3VXXQyp9CtHvi&#10;Ij9nTYMxFiyhvxrhfFPgwxtM8kkf2aYfKw+7n0/yK9D8nykmMso+XAJUcn2rn9Yv7eb5Wjd414XP&#10;GD9KTox7FKo76M8D1L4dv52RBaSqRt4T5uehyBmuQ8TeGbrSFeTyprWNnVUCkMiN2AB9a+gNQtoI&#10;pyyMUCkHLcdaydV07+3LM214IryAtvCTxhgzds1CVnZlNX1R8/zeEdVlUT21z9t24MsSKNy+5HYe&#10;/SkvNCntIVe5tXiZmDBImKdupHHH04r6BtPDkE0kMiWMAEQIYRsyceg5Oa3f+EXtb+MRz6dE6Fdu&#10;523MMdMH+lHvbILRW5836boFxpbsumX0iRMNsiQylWAOeOvGa2vDvjfxBoO/+ypEEceJES5h80KO&#10;mQSc9vzr2fxP8LFvIJ7S1sNl8CsuZACroOR83/164/VPCkWh2kts9ubO6Nkoie2fYEYEln2tlWzn&#10;pz07Vo4VLWlqOM4/ZdjjfGnxQ8XeNNPsoZreHyLNvMjjgUojYIJLKT8x4I7Vka14mv8AWry5uoVu&#10;IYLhPL8osU8plHJ2HGdxGBzWvDomoWtpHGuq3aRSlRDbTJHO7kfeYfLkEnn8a6fS/h3ql2YrlL6V&#10;pGyyxXARVUY6sUUd/WtYx5dEkJyl3seC2ct5epKl4hdw+C0h3Ege44P512NtounoLf7Zczyyg7Vh&#10;hhZsg+5AGfrXfWnwXvdP13zNS1y4uLNpWY2liI4kVdueCRnrxXoOneGr3y4o9P0NXhRWXfNfeYSf&#10;4ScgZPrXTKu4O0VcUYuUfekeVaZ4Ijnkgd7HU7SFnJi8y1MkgXGFG1c4ya9M0b4V6ukHn/2O91aG&#10;Py5YJSDPH1JZlB6YxwMn6V0FtJrpujas9rpcwxvhZQ4CdCcjk+uB+dXbPVdXSZvK1G+t4ZIsxS5S&#10;NwOQQVAIzjHBzXJWrNr3kaU072izidTs4NJtzYC0mTUJQYYkWFl8kEZG70+lcnF4Esn1aNZrO6kS&#10;NvJkACnBGADuzyTn1r1Xwt4Y06TV7o6hdand6gg3ST3CAwujZKkqo6jHJOKt6hPbvba7bya7ZWMb&#10;RbTHBNH50jEZ+Uk53YyMAZHrXNTnyO8UbTXPpJnnsdlplpb3NjZ+HdZ5k8pJUKRM7YA++eFxyeva&#10;g6CIbRvt+mnRIIkci61W4jczEH93tROTkcmu20jRkudK0K4ia4aMbRIksrOE3D5QxJ/pXR6f4N05&#10;dWnuGtIp51ULHJKpbGT94bs8ZGO3StpVqnRIzhGOzZ8/JeLeySW9jbxm8lcoskiEwIp77V78dM10&#10;Pifw8USKbTGnnvB5f2mGOPaMYA4U9/QZNe2/8ImIvOdbFIyHQIIwq54+90/WuM8aeE2tfFMOsavE&#10;J7C1QCHN60RU5zkgdee3WnHEK9nYtUHPY4HT7EXVsBLbXFuzpuAMPAIzwxJ9h0FTabBaXdwxkmkZ&#10;Gcl44GIXeR95cdgvGCeprM8ceKbVfHi6PfX93dtOY2bTdKhEbRKT/G27t6HB5rsrbQdGaPyUbVLX&#10;THJCQ20qggFtp2nG7g+p6UVaijFStubQp3bjfVGNd+GdHm1SxRIYzCWHlR3URmlLf7TsTgD061Xv&#10;PDNt4Hv49W1mGW51O6dLYXcSFVt2ZgEWM9TwPyrK8ReJbVbpdO8Nfa9cmmnNvDdXaOsNpIo+YBgP&#10;3hIB7DHrXf8AhT4Ty63cpqXijWZF1WZ1NhYJIZI44xkjhxxzuwce1OE4yjd3OapF05WubNz8Prvx&#10;BbPt1Ka1szMzPAQJCnPCr6D8qyruQ6S40ODSZde0ooTNcyDbcxZO0mB+DlflbOfWq3jbWLvwT4/s&#10;fC/hu3u/F2o3dt9quIbWRQYELhR5pJCoDkAE9Ca8y8RfFTx9oHiO9WPwVHYXapGsbT3LzqrbiGXG&#10;AMjGDjjr1rKVGc/gX3v/AIJvGtTgrzl9y/4B9C+C/DelvpV3qmjWceqXdvezWd21yzS3F1hcMpLH&#10;7uMgr6ZI6muk8B/C/XbSPxJaR2/9jLqMLSw3duVMkc7YPDt8oVRhdpB5r4t0j9ojxr8O0l0fVbxb&#10;ST7X9sWGIZQO0m87jtyQSccMDjiul0X9tjxT4fur24uNQt3jubnz0juIc+XjOUUA/wCrJwecnihY&#10;aqnezfp1OSeLg00pWfmepfEfS7H4Sad/aQsrvxJe/ajFfXDaWr6mjYBDmRAvyHkIwXHyk4JrmdV+&#10;K/grxN4NkvfFfhjxOXuInaCyg0+KMPNngCfaHBznLHjrXP6t+2JB4q0e4lvNUsrfVrhCslzHbkLt&#10;37gqBeT3B3H6VyS/HW4m0HULDUtR0rXLq/UpatI5i8hjgbtrAc4469ea6Y+1i9YP8V/X3kurTmtZ&#10;o3dJHgzRNQ1TWPBfhS+03Ubyxa3jS71Mu0cjN853KgAGM4B614lqFtqsM6wzRQx28czvFGkZZ2z/&#10;ABM35cYxX0V4Z8aeGNaS7txrGn6Vo9sixTzXdwsXmsYhkJgY4YsMj0zXk/irWfCcUEOxbuS5nRto&#10;mkLrt34XbxzwpJOe4r0aTcm+fc56toxSg9DyDxley3DxrLPeXOV+YyOCqn0G3ArjbWzfV/E1pZQQ&#10;tIHnVfLTknnkex4rpPFurNPdfZYNpLSHZGuOBngnHSs/RJpvCPiTTLy1QG9tZRcuTyvHY+3XNe7R&#10;Xs6btvbQ8CrJVJ67H3r+z14dOgfZfEeu38ViUsfsg05pfngheRXEhbgIWwOmTgdM1694z8R6f4Z8&#10;PXccz2K2JdsRXsTSeXgBG2sSpLHdgDBOa+D9Y+Luv+PI7XTb+eWPT7ceZFb6evliM/wnA4YDoO+O&#10;a9f+DUOr3c15pz302oQyu0s6XcjBiVClQu7nPOc9/wAK+JrUZ07yn9x9TRnTqNKJ7faWmi+LdJt7&#10;pbWWwPlPPbW9qPLxsRRkoMqp8z29KvNHc3sTaYr6jPbXhX7RJbRNJeTKnIjGP4CScnIAxzXFeIdB&#10;to7q+Z44rG8mtlE11GrRyCIn5k3Bvk3d2znpWRpt/oOkaxJeWeu3Vnb/AGEGO8utUZlZTlNg2uyq&#10;2OiHBPXArlhaelmdM4ODumeu6l4L0nXTYW9/aJGLXiWNZRK8Y3ZYOST0LKSelbsunW3h3wlcxLaR&#10;31vGoliVXDmRkHyjnjB5zzXn/wAD9U0nxNZvqsDC12OUlN6zRPsB+ZgGJ68cg98V1k/iXQ/M8y01&#10;GLTrXU8AWdw/lqdh+Yqp5YHBBI4wDzXSodDn52tWeP8AjXXfEepQSXVt4VXTIxdNdCeSeU7WZMFV&#10;2EBRjB6E5FZ/gbTvFllqdxqK6HfaosKRrIjawYfMfaDtcEfPwT1bGK9e8NTWN54fgnS6F9YicOsi&#10;vtjccoVLHsOFx7112ieCox4v1e7g1mXTLWKBLSGxjbckjFVzIV+pK464FarkjdNFOc5K6ZBo+vat&#10;qsep3Gs6dJpWpSwLYW1vOVUQDOd6MCwb3xz0FRCbxJd6JdaUbq2024YSwmaS4jLyjOVjLA/IcHOM&#10;5II6V6Zrd6PCM+lHUvITS75xbLeRI0ksd0fukpgjYQOTnrivEPib8PfBWoXN5b6LfavO+oaomqXb&#10;2USrFGVCxlAz4O0sFJCZ6GpVOTV7kKtFvRf5EuheDb/T9UsdY1Ga4v5mh+yw2dteFUGGyG7oOvXB&#10;6Gum8W+P/D3w3t5NS1Z7pJNyR+Vbw+fJmTHlqoBG/ceNw9e1eG+OP2l/FOga1d+HdP0G2udLs0C2&#10;72ZEiwsp+XfLkMSWAyB0wRz1qxqPhfU/jZomma9r2pQm60tRcJZrtiM0q4It0DYWMH+8xJ5qZUXC&#10;0qmzNY1ee6T1R7p4R1CLxjc2+q3enX+mC8s0kiivVP7nAORI5wNxLAYXpijXPEXiA/2efCWmxGOR&#10;5Y5hqgKo6IxDNGgw5bjI4wfQ11Xgk6jFplpNdabClu8AkSIuJHgYDLLJIPl64AIGOKq3TeKn8N3U&#10;csVhqniSc+ZbzyqYIbJWzhY5FbcxGBgcZzzxXNGEXdy0HKo72ir/ADMPRJ77Ub9J7nXJbt2ikjSw&#10;bKIMjDPj+A9euCK+fdR0Txr4Y1p5xe6mbGW4P9n3Fim5oUUOQ0u/cCAdw3D1Brt/hx420LQ/FepX&#10;+uaYIviRexltSe21KU2EjoAGKIQyx5Ay4xwSfWrHxUvbXxfd6LFoGmai91dK8Zso9WRViG7CuNjj&#10;cjZK4746cVpRpSpycVK45VlLVqxRj8eSeBNNvbjxL4zbUpZdOjlj043QtpEgLtk27BSvmAkAAgHG&#10;MGszw94qsvEuuyeJrS38QNHcvHFE8jqzMgGDhVfk4UZJHOTT/FH7PNybdH1fR5on8lYIfsjm5t0U&#10;DhmABKjIyd3TmtlfBvjnTvh/pmieH0tlW2nilE2mzKgeNcjEg5IY47HB3GrVPlSvuS583w7Cw+F4&#10;PEt/ZSW15dxgym4NveFhhslWDIeBxwMV6Xp3gmGzgfOlwGZSRGoPlq4HTnsOK8zivfE0uoQQ3Gn6&#10;FbWqgCSeC8Mcq9S2NpwMdemea7rVbrU/DOmwRwTJcQxOrPdX48524B2jjHNTN62aNIpmraakF1K3&#10;0x4Yo714zKzREypBjO1GPOWPtxxWd4nSYalb2Vzfy3NzA4kkfTSq4BUjDAg5HsK8ci+MOu2t9f2/&#10;9mXv9o3uoNNLH9gYRtDjaiJjnuTkkdK9b8K2d9Csup30Qa5dt728BAljXgKqrwGPru61ElyoqO5q&#10;6RZ6FBCbi4naJ4xveSU7uQMkkYwAP0q7pHiPQteNw2lWa3kcJ2C5mmEe8t/dB528dakn8KS+M5mD&#10;PaxafdQqlxY4KGLoTn0Jzzjrirk/hfSbXToGsLyJFRkh/wBF2uGYZVeF7/5NRyz6Bens3r+RvjTf&#10;7OhhK3HmI5ClUUELx9f5VXlgs5t80rCyKEjN0MA+/uDXKfGjwW2t6Zp1lpl0bHUbmJ7dLjziAvyn&#10;c/HdcGvnx/gTZeHLdRf/ABAu5dWvbuOCFWvZFWM5IARCx3ZYgAt0yTV6pamUIqaUkz6yWWzicAm3&#10;MpwMgkbx06Ec1dYRGNJUlCqvCbjwDjpXzXo3gDxj4Z1lreLV5JvOV2VJ7szRQYK8gkk8gHqep6cV&#10;67FpviCHTrFRPvwpDzohOfU4+nAOalSu9EP2fdnYtrF1ZSNELiKRzyRJIAyj1FUdJ+IdvqiPHDIW&#10;RWKtNjCgjggE9ee9eRat4Q8TzSXN6mqXwuzbp9ls43DO7O2C7jHHQ4GaoWngDWdOsdQs7nU/sG66&#10;Z9wIPfkY7k9eOKTckaujTtudv45+MmleGpNRs57wandxRpssbR8bS3DbmAxxXlh+M3jfxhfR2XhS&#10;1tNJWRUjaWRPOl69dxGAPan3vwLvr2/a5thdNv8AMZ55Iim9ieCM8EH07Zr1f4c+BLbStIvormJo&#10;5UVZJUZ9gGB94txx361rNe6uVamCUVuZOm+Eta1HUY7jVNXnuGKbPM37EUfxYXkc10Wh+HIdMV/O&#10;h2rG5Ko3Rh9K4fxJ8X4NX1WPR/CWsx2kFvKLVr77MJ4g5wS4J6nIIAUHrXaT6PD4U0+3fUtclKRQ&#10;q095qjGGN8tknDdMHiudUXJXWpUqijo9Dq7TS44LC6aHYJ87woOcHGQKqpfX8l/DbiBBEBhjHjha&#10;4bSfj98P7m+ls4dfM96zNkxxEJIB6NwMAdDmu4ks7jxJo1w+lalGLqRMwtGmFjJ6bmBOf0rWNJx0&#10;6iVSOqkO10XUkEgBYrHtbI6D3/SvmPxt4f1nxR40luYpp7e2t8r9qckscjkj6dq+j9D8PazpXhC4&#10;a/uvtt3KC11FM5yqBccce36188D4sa1FcPe3sUV1oIin8pbCLLknIiDZGMgqAcHvWkact0iozjZq&#10;5S0X4C6O+gTNO/8AaWuORIjXALyL/e2579c12nwI+HNjbanq84iUsjKuc8kgZIx7Hj6g1w3w/wBU&#10;8YX0Yk1+3+2281v5CxQyGKaNWILupxjPFe/6Qmk+EvDWp3Oj3kVvJ5HmKuoxgN5xBADN3XOCSKJp&#10;p8smdanFUrRX4Gr8QvF2meD9HhtJbN9QuJ4A8FjGgcuwPGR0HNfLT2vi/wCImt3niLWrwWt7dv5c&#10;MUPyLAFwAFx7D055r3T4h3st6+i3htonEMKLcXyESFEUZIjPTc7cbjwBVC20Wz0yHz9fuPMmRZLq&#10;Ozt8N5R6gB8ZYge1HLLockeW2u5peHPD7+GdCitY5fNvJnH777zMxxkkda5z4j2+s28wmi1P7PbW&#10;+IXJRco55yo9ffHSsXw14u8R6zdam2n6fZ3Z3HbdTT+SIVPRQrEbn9fSsnxOviTVLqCCzlt5VG1m&#10;adw3mSdBjBzjGck0excnsHtOVFbRpNG8Lyi61LXYY2ZyjXF7MG3ueoQDqBkCvaPCNq19psN1bbJ1&#10;IJDkBQo+tedaB8LbGaOC/wBZt4dS1Hz8W0EZDRqRyWb159RXoclxe+GGTZGyvcHyo4IEwE29M54q&#10;3DTQy5rsuwC8824l4QK3DBvl/Gui0gQ6/ZiP7RHcvwyqXDbSDng1y/iabxJaeE7h7e2gmvrtQgd4&#10;9pXI67RxWR8OmvtHsxHII0vkULtCZyw65x0rGdNxSkaKUZadTvdN8PXXhu8n1B5x5LMpeFn4f39q&#10;t+P9Lu9R8Mvb2t0LOS4lDkR8EjPIP4d6aurand2DWt3py3CTLscdQQevcEflTZ/E0NpK9tqdlPbQ&#10;wtG0UmMjOR1OfSimomVRybuzh7v4VSXHiHVLyO5MatCjqI1AG6PGG+v6mnw+H5dakgmAgjAbLSHJ&#10;O4AgY59a3NN+Iraz4ht4NC0ma6gVZzduTiNdkmEBZgBuZTnFclc+APiBcXd608tvaaZK3mR22myl&#10;JGz2D7eOvaulwUyI1JROH+IHxItPCfjuHSVUXTkkySAbyr4wTj3z0rV0bW9Jt0SS3ju9RvJ8boVt&#10;nBAHIyWUBfxrsfA37MOl2FlFq1xeTf2tI5kuRIvntnd3djuzgjrXTeL/AA9p/hyzu7+7vhDbWsaz&#10;N9qcJuj6E7RjOKl0EneA44pPSRzXh7XU0G6uJ08O61qs0h8uH7PAqxgHGSGZhx2z7VT1r4seILe+&#10;Njp3g67LyOEnmnbEaL7bA24/lXQeIruy0TQZLxNSto5XiDwwIAuSwzuyc5x1xXnPhjxDr7eH4rmC&#10;W31K9uNpjt7iILyTy2V7cjrVJxgrsT5pvRGTqXxP8W6LaT3etX2jeC9Gn3xwz6oCGO043BcbmJGe&#10;1cDotj4e8U3vkxeIx8Rrm6LT+ddC58uzHGAIiduc5xn29K9iufA4fxZY+N/EY02+1poXsrSGbTVu&#10;ra1iQ8MFZgdxOemM+tdPpt841G31SfXdK07SluhAbDTdHS0aafB3B2Z3OB1IABrGVWO0N/6/roaW&#10;l12OV0nwLbzS2wXTn0+SIKdrLsXjgcdD2r0Ow8KxS69Z3MWj/uJYB9oIVVHmDqWJGefSvOtT+KN1&#10;q3iCa40W7urp45zb2lrEiyFm4HKuhCg8855r0rX/AI66HohSG1tm1C/WPdcxhwkUJxgh2PBOey5q&#10;3hZdSHivsxRuR6Xp+tLNBZXQttRR9kaxckLjp8vGOetee+KQ+q+Fbzwnr8Fu0kq+Wol3TbXz8sm9&#10;OScfiK9U8MazpmsW9tPplzbOXKHbEAjwlhkAggHHQZxzirWtWOlQXbLLGLV5XzIoXa0p65P49xTj&#10;TXXRoj2zUu54b8OfgUNA+0farhri2LbktUU+VIfXBPUetehJodjbosSeHbd0QbQxjGSBxmuzXXtF&#10;aF/JeS4KDYRbAsE9s9BitODUtOSCNRC2AoA3xfN0789ap04Xu2YutPsflvr3xK1XW1eO7tEiuHTz&#10;JnTbHGzBdqAKMYK4JI75FaPgIzstvPFaXP8AZ1rZzXd9JdrvjnGxh+73YPJKgY6etRWnw1uNBvIr&#10;GQNezWweVd+UjIYfK/Gc9SMe3Wu8+HWieIrybw9p37y/HiG7i0p5ZJy5t40lDP8ALgEAqGB54x0r&#10;tqStHlgddKFnzT6H0jofh61hX+2GiuHtdPgW0tdJ8hPlby0Z3L43kg9s965jxlql140tNc8L/wBq&#10;yaFqdpax39ymmxrKJLUEsY0yoZXIQgsucdqr/ELxfrot9b8P6G0UbW9wZZBKZBvQtkqoToCCPnPG&#10;egNc5Jq3iCzudKv7SyshqNzcLbmPdJuMHBmZy3VERWYg44HvXHT5mtTSfLdmj8TNH8M2UfhbxbpW&#10;kzXFrqdjBA8ZtSzR7SPLmdm5344IIy2M1V0Tx7pGoa9d+EbvU44XW6jlS10pJLK7ud2Qd0uMYQDn&#10;bnIyKwfiX4/1TVvF5STUDDpXlsxtbLy7USYIBfzWBYkZ4VdvFcdF4EOteMtI8a6LAINQWeFDbyTP&#10;sgRcqZCWPK5GducZPvXdBPltN+hwuzl7q66nvXjb4ZeHbyyl1O3kj0y3gKsVmhjiEGRhVidArLgn&#10;OMHJ968i8efAW41zxBY6l4cFxd2nkiFJIImiYBQN0jEu27J5JwvJOBXqKat4iiuLW8uNdg1izE6y&#10;PNrFttlGX+Zl2DAAXYQMYBBxxWl4x+I48L6dh9Lvb3T9VuELXmkOJYUiZ8EnO2QODjPBHpRTnOm/&#10;dCVOGnMWfhjoviPT9FjtzEltE8cUcz3czFZIlcZAUE7WwCN3Xmu18a6f4b0TwtdvD4ZRbxJPNjM8&#10;UkwJJBCtIgZjnGAHGOea46x+KFtBJLpt6NTsZ2k22VxqC/ZfteGAIRWwVIJ4GTuGCM5qLxB410tr&#10;yM3Gsx2sdpKJp5LthDJhRlFBON3PB65qNZMcoJ63H+P7jRL7UZvC9g0b6lHKkbW9tD5IHmRnCBud&#10;zHKgDOB14xXOeBPBniG48GPo13arFquntKbGW5tF875eRmaEkZAwDvHJzyKXw5LpPx40LxCbHU55&#10;Xe+SC21GSF7dVRSplaEgdedmeuB2qK38KzfCXw5qumWGq3djby30jb5r2WCAxyLwYsgmVwducA8k&#10;8ipVNNOLGpyhZxZ55qS6n451vVrK/uH0FZpEjvLSRh5ilodjOAXBXKkDKDvhs14J4n+FHj7wbrN9&#10;Pod/f3Cw3IsxGZ1UzbcjFwAcch12t0P4Zr3TxppFl4k1zRdavZLeK+1JGbUTJbNFJNsVQjM2VdOQ&#10;AHVuWbkEVc8OfGbwRr/hvX5n8OatrF1aKouLNEEFxDOVIBugWIZWXGJEzjkYBr0aSdJe4ro4qz9o&#10;/e38jwLR/jv4z+Gl7H4b+JWk6jqNp1jeRBLNEQCVP92QDruGG46npXaad8ctG1q1v7qWaCC1eASM&#10;LgCB1XGCrKB8zZAGR680vj/xj4P8bfDe3utUe5sEu7nZHbxsXe1liG3zA4UHy8HgN15718+3Hwiv&#10;5NJk1LT9QFwigNbXCYK3ClsdOSOvYduRXXGjCqrtcr/A53iKlLT4l+J6/wDFaxa/0nQ/EKXwurJ3&#10;W3ntUuDKrRbQVkBH3gCR8x5+YZru/gtres2+mahBZubk20TXFsxlA3lSAY13HGeRj9BXzdDpvirw&#10;54aRNV36np4k8tLSGQxzQk8naBwQfcV7L8NPHGg+GPDTarY+I9PgeK6Bks9ZzFKcr8yAL0cN3AwR&#10;zTlB01bcqFVTu9j1P4afHLXNUkl+2i3tTEGITkzgb+RvGOU5BOOxrt9X8V3ngWSfxFpN/NMUYyX8&#10;KrIsVzEoDOQv3d3zc7gCRXy3rfxGaT4gXGr2Hh+TTpZwZLmD7QXju2ZQDLErKrYwMkDvzntXrvgL&#10;41f8Jve22ialEketzOiWkrQskkinAImTB8xSo7c1zzg3r1NoSVtEesnx74c8TT3esX2m3OlfuvLF&#10;xbW63FvHKcZZtjbtgyvGMiuah8RW1hflJLuwW5t7E3k0ljeq9qIySPLy4Dh2x/q2XPTpmtTxN4Jv&#10;/A+oLrOl3lrq3h2VS938gjkZDnbsVFADAYBPPCjIrz74vQG80C5OpWdoLhtQRNNubVAHureUgGTp&#10;8u1fzrJKMtGbxbjbk2O78JXS+J4YNV0q8W80XeJktbeQOZGHJDgHKAHPGMnAro9PjtY7x3fSI9+4&#10;t5ZbDqW9c/eyDnFcJp3wu0y30MyWkd7p8rgILnTZmicoF+820jOenNauk6ZqWk+HLDU9PudQ1HUZ&#10;oirQatKSpRuvzHJQ8DBPaueyvodLdjstQ+G2m63p5ls4JYIhIEmtYbk+VIgZWJIPA6Zrl9d+Dml2&#10;tv8A6Bp6SMWZ5JZiJEPq2COuM965XU/jtpvhy7ubXWtL1ezlCRxSBZYxbyMx6htwByOhrhfHX7T+&#10;uXenahYeGbe40XcnlRTTxq1wylcNtXdhcHOG568YqXQb0iiPb21bN3xHb/D7RL8aXe63ZW95CQXC&#10;wOyQseQsjKMITz96q93q9hb3kel6dbQnTwInnkXZmdTguFPYEcfSvEvBKX2jLfXSaowu50zMl/ar&#10;dR3IPJ8xG5Yn1rpn1O9mlhZtOs57uPGWgBjhKYA28t+66ZyCcVnPCwTVpG9LFzcfeR02ofDvV59b&#10;v303Uxpnh9pTdadfRNG00cRJKQSAH5MEEEEZI6VyHirT/iA/iOKLS/FkMM0AMssGnoRHbEx/edwS&#10;QrcjBPFQalquq+K9avZ9NsRY6aqhUsPtIZYyAPmB43EdT161n+BdQ1Lwv43+2S6cmrJc20qeTNMs&#10;kLcj96Vz2Az61Uozptzi07LayMFU50oapN92e9fAO2GhTaH4n8V3k2p+Jruyls7WRpiEtAWA8qJW&#10;OFZwDubq1ewa/qcs1hcS3epeV9pvAbWC6nRJE2KQI8E4yVBbFcRc2lv4qstFsraaK5O4TGz2qTGq&#10;kHIcfNt3dR1ABryj4oWlzq2i63oSSS2i2ym5v9s7Sx6gpYeWlvuBKyc/fBxgkc9uCliHWupbP8Ln&#10;pVKKik47r8f67nt/wf006b8PPD0ixTySXVqLlHhypm8yd2JHdhg1ueO9OuNUWG7mVns7dirGRTlF&#10;7DOf0rl/gx8Xzp2m2Xh7WbN47nTgsCxR4DqAu5fL6huMnHrmvSPEfibw74m0S8+y3Ztbwglrh12t&#10;KV5KujYBJ6cHOa1lGnVg49Qc6kKik43Xc8Ce10xw2mLYRW9pe281yUePmG6Rwzxj0V0YuCeODVbx&#10;/wDDVdF0bVtNknbVIbWFTHDPF13orbVHP3Sc/jXYeJoJY9W0+3mNoLmJo23RMUZo2GwllwDtIZhj&#10;1NTwatcXHhGXS5YjJc6xM8jzyHDRoAEVV3YCjaByCK8ui3TqXjpb8f8Ahzvr01UhpqmfFVvYRwPB&#10;PYBomdvLW1u8IWYA8Ak4IwD15FYOq6A9hq0U1tG+l+apWWFXKeUWGQM5/rzivsS8+AHh+Twg0N9t&#10;scQOolC7XEqMT8p6Mcjpzn3rwPxb8HJfD8mm3Fu+p3GlxabI91MbQ3FvFIZPlTd2B3Z68GvqaGMp&#10;zdno/wAz5mthqlNLS6XboT/Dn4j6t4Nngl+0XWoxfZ5LaSFpGiEHyAJIDzznHYHjrXZeE/2odW0G&#10;W2h8SXmq+JreWJ/tqaq4lUTrjyyE4BQY6c5715Hc2N7o0tnOVEemywoYpIGLRMvIO/PG/wBQenvW&#10;lZ28F1Z3Be4geSMLiOUgvIScAirkorXoyU3PTsfWfhH9uPQYbBYrPwVDbTyBQzW7xxOPUmMJ2GSM&#10;Eg4xxXpJ+MOneObCKe5kGi20qrK1tfbjdrHk7Gxt8s5xuwN2ARX59eK/CQ06d9lzG8qE+XPZ5K+h&#10;2t9a1m+L+v3VppVnDp6RXdqFN3cQyGP7QIRtVjzwSmAw6HHas+SMknETjy7n3it7pOkaysVtoWuQ&#10;N5e1tbt9PRoptwOS1yGZIlXPeMEkDmvNPiN4Sf4d6ml/daTea34Z1jS2ea/hsJLlYpEYnyptgYKx&#10;BB3Hg4NfMc3xp8ZfDLUHk07VdSg0PVWEpieUsJN+SwaNjhT247Yr6i+Gf7SN3ceEEtNMu7m3vTdJ&#10;vsowQtvAVUm43EcAE8p82elRPDcqU0rp9ghWlfli7PzOc/ZjudL8U6xp2o20bwx6Pp8s90sX+rnn&#10;djG0bNnEfBTC+ma9qm8RapBqMkB1i3tkQFoDKGkjIHUJgE59jk18v+Pvix4/u/i1f/YZ7u40CeXz&#10;VsDCLZJ5QNplyEBJwBksCO9eueCtV1jxfqVo2tWcOlSQ7Y7PTLWVrmRWPJdmVRliAAOABjHeuKrT&#10;dP3ns/PU6YSVRW6ouat448VW18w1nSL37FHNsjutNkS5iw3QsgIkX3+U471LB8Q7XxZZyQ6JrRvH&#10;tZDFdWpR0eJz0DIwBHqOMHtXpEngDUdQKtc2t1JaxncVMWNp+nc8ds1HongXSTNPrF3FNZOlu0Ju&#10;oE2XEo67BgZ4POSMDtXG4uTslY0UoxXN2OW+FHha78VeNLkai0a6TpMLSXAlBYM7D5M8/dG1jj2r&#10;5J+Oviq4+Lfxc07w/wCHpordJ7yLRtOSKJUQoX27nxjqQzk9uTXo3xZ+N+n/AAU0TxBoXhbVrzXb&#10;/wASkDULjUbgeZap5ZCqpCjGC7HOBXmn7MPgufVV8b/EO8tZYrLR9Le100ygt5txMdjyRMQN2xQQ&#10;WXoZBXfQoujCVeWyWnmznqzVaqqS62+Rh+O/gZf+C9Turoaxp3ibR7GUo0ulZZtwHeM5OPTGa+0P&#10;CHw58J+FPht4PGkWel29+bWITavFp6TX1xecO4Viu7OT1JAAA9K8Q1XTvB2mT2avFfILSWGe+l0v&#10;dcSli42KydTk8Y/SvqjxXq2n+D9FR4bSVJfPZ2MbhCNwAO8HBBOfujHSsfrNSrBXOiWEpUpabsbp&#10;toyeIku7bUbmM/elJtDtGAf42PcDHAr53+J2v3Xju31XxLrkcE6pqLQx2NhiLzlQMIGL437RtDMC&#10;BnOMiuy8e/GbTvh/4fuZPCiGLXJw0xGpWpKJDt4YckDJBAxnrk1w/wANPGP/AAnOhXqWMFrEl4Hk&#10;OxAQJJGy4ZT3DDjPH51tSvTvUsZNKb5LnmWsX8nhDULb7dqkK+e5drKF3MzoxwNoU4UAn3rZ1oX/&#10;AICtb+Z/tkN/HdtYypeMjxCN49yIG6A9+cda4fxh8IvFlnZX/iWXXUaSCVbdWiYySs8hKpFGOpJP&#10;RVGK2/hn4f8AiBqMN34N+IV0YrbUYjPa/aF/efaYkLhpe/KA5Ldh616eyU+ZW69/kcvO7uDTT6f8&#10;Ev8Ah3xTpng7VLbUNRsv7T1Ly0eXy4iDAzMAckfKxHJHc81714isjqVhFFrL2kEdztmhuLK2d1ij&#10;KbgzyFQBnHQ8c4ya+afDugalc61DbaTJPJZhA0sQtz5JnGDznnI7noPSve7PxUfFehXGla5aS2N/&#10;qJW1ddPu5fMlRDld3yhfLBUdsZ4OK5sTJRaaN8PdpooeE/FemWb3OmPp7a1pMW4w3FsVcpuwRnPU&#10;Z9OnrXQ3vwx8EeNIBpt3p9vPfS/vDDKRFJEpH+syMhl91NefanoUketWVzYStBrLSZk01I8XLOTt&#10;EbRgDDEHJIG0jBzXfaDo9vpHxAa8+INzc6doFgp+zR6Yp8hZxt3faHABIXupBBJ7gVm3F+9F6mko&#10;J3Uked+Lvgj4M8Dapb20sk0vnhvJuIrrzGYjltvlgkAf7VR2HhIpEt1o6NrlhL8tzEFJcEDGA5HP&#10;HBwOK+n/AA7p2krdavqXh2eDVZr+Mok0c4eGGIdxbt/qx05UkHNZuj+H/D3lrG0DaffxzNMk9ocr&#10;JIerOv3gQTg4OD3zVRryatN3M5U4KzirHzEng3VbqSFmtI7RADtt8b5FJ6AsQP5Vyvib4byQTSaw&#10;POS7UfNCRiNlzgqF6ZIr77h8E6PNooRZlvbtwSGOG3dy3HXnjjpXD+L/AIZadeq9h9nMV+U86K1j&#10;BcPwcEe5PSpjOz0JurWZ8Wz+CbHxhosFubMv5IKpcRgBwRnjHrn861fhv8C9f0u/GqaDqyWscC5b&#10;eWEcv95JADhgPQivXdE+HGpafrMkNrpV9oMhnYM95EhBbGODyG6ZA45rp9C8K+JdHlWWUadEJZt7&#10;iBJU38dZIyWw5HdeK0qVJxi4p6D5YTkpdTk9a8PW1/polu1lsXQKkk9mTEGcdWQ9hms74SeAX8La&#10;/qdxHPd6qL2NhaXf2rCRzfeKSg8PkA9cNnoe1ezeIHg1Lw1JcQWy3KwK4cW6jzopCVyrDglSASD1&#10;FeWw+F9Z8N65JJa+YtlJIk7QyLtUcblZlHB4Jw3pXLFypxalsy7KpLTc9e8H+IrS5huLeDa7CDc8&#10;UPMxYjJZFHLDC87QSMdKqeFvG0mteILZdMu7eDQzI9vcvdgxMsv8G1ZArFuDntivNvDPhzw/8Tbm&#10;ZLGWS1v7SQ7VS6MUlq4Y8gE8A8ZHIOTxXtmheLLvR7+z0bUbePUd+YP7QEQkguJQMlWyCEYevQ/p&#10;XFPDRl5M6VWlDpcy/Emj6v48+IfhB/tcT+DoLyOWSK3UuxaPLK5m3lVQnOF2hs455r0b4gW2leKd&#10;KmsL9L62t3CRs8brGuN3B565rkfB3w01v4OR6pc2OpN4s0a8LSyaTfKqTRKTucxMBhmHQKRg+orz&#10;v/hb/h3xLO9vPLdWsMt6tpcJLBJJLaytkoj9kQYXLHHJxg9ajVe7NBZTfNFmjeeCl8Bahc3+lpPc&#10;w3EwjijkbMiljzkHt2HoK5T4jXXhjxvdRaHrtsbnUSCzShNu0A4BSTHDep49KzNeTWLmSaO4vbiQ&#10;b8WrWUbJFtU5cy7+FPcdPpWVpvwyuPEuy3sr5rWUXSGa4CBEWMjcOSTnLjgdyD9az5VTlzJ2RTfM&#10;rWudBFpK+CfDtr4alt59S0GAl7a7icrJbRD5iJXHVMfMR3AP0q38O/CfhDxfo8/9hzWVz+7uVgmY&#10;BlkYE/MBj+8eDnjitPwXbar4N1eSy8UQvHO8gMN4PniKjr9MYz/9atH4i/FnSfgvq+kw6JY2uqy3&#10;Un2y6trTamYS2X+7wvzHOTn7pFaxcp3S1YpWilzLSx1/gWG98Daa2nWkVvd6pPD9iist6osUiqN7&#10;yMeBHn5txxknABJxXjd14fT4c6Ymr61cnwudQuHmTUbWRv7PBLENG6ISEbIU5wd2cnHNer6BdeJf&#10;ifqmv33hs2Nz4ZluoZ5ES6MMqsoRvIU7Tht2SS2Qc9qxvihqeoeINE8T6RDbfZ7/AE67hMvnKsih&#10;NrPKkQ6ZCgAkcnPFOlNwe2jMJR5tb6lXwN8cp/iToMtppl1o9/qelOlxMiySSnygf9YkgXluMFSv&#10;etjS/G3iHxVDqM76BJqEttIJUt55QVhjLbWfABO4gsQBnHHSuD8Jfs62fivTNLsdYubrwz4rOntq&#10;B1DSLgxSWkTu2wOMDeCFXKnoTWJo82ufBODw3dDxMPF4vbqWJb63gkUoN/yQynLZyA3O08nFdM6N&#10;Oq7wdn2M4Vpw0aPZNe0c3lvZGaG0uJtQvTbnTXdZhBCVY/M2DvO4KfmPB9cV5ZqNrF4dmvLGwmOm&#10;i6nJQJKUClSMA8Y3dTg9q3/CvxN0TxDqaXd1ONP8QrdM3mWyqqcg7UKAgKFHcck16boVl4e+INhd&#10;2Or26CS9UXNwswCNCQo6MOmcH2wDXI4ujPlnszq5lUhzR3R8sajqNxrurNp/2yB7pRvEDENFJznP&#10;HGTjnvxXYR/DzVNU8KXSxafYNr7hBDLLEwVWbqWHcbTwVPFVfifZeHPCfjCwOleEorpJ4Vlgksii&#10;l4d2DMzY7lSMAY4969g+GGu/29apHcW0+mXjcfZ50CsU6ZRuh6cjJIrtk4qKdjmjdyeup5j8N/hE&#10;unaw051W8uIlcWyQ3bl0jljC7o+T0Ocg8da9q0Br/wAO3EZmRxZlGdrQkFdu4jKg9TkZwORWoNIt&#10;bTW7v7Papd2NwENxaWpxsZF4fk/e4HTGcVkeJNTuNRhitorSbyPtgS0W7zG4kAJAc5zsJDc9q8Sr&#10;F8zmenBrlUCh4jkZYZZ4Z0uICTsujLncnUBRjIPUH0rgfFFhIiGRWdSw4ZicAjriuz1fULeKxd7q&#10;COPV5mZ47FEzFISQWKgcqOnPSuHuvija6tqdpp2oaHdWvms8QuIR5kcW04APYAn3rNw5tUWp8jRc&#10;0eK3udPxLMwk7rk4IGSTn14FdFBoUujXcFlO8rRSLvglbkyDrgGrumaXZyJFbQzwyxxOW85BwWx0&#10;PoOfetfxFOkOlW9tbFmvUbylIGTGPXmsUram0nd2LcFsLhY3dQkYYr5Z4/SpNPsUhuWkLbQ2cEns&#10;RWJb393q0KJ50I1JfkMasfnHqOPrmtSW0YeRBcTeQpHmXLvwI1A55P8ASumLujklpobljPLCjGZy&#10;TMpMO5ecAZ7nPFZ3iPw0Nb0WaRppcKpZY2f5Tn0HamaHBres+KpdauHbSvClrbNaWlk6fvb5zt/e&#10;4PKKuDz3zxxXSauQumzABcErtUnqtTUpq1yYTd9D5w1HwhE97qyymOPyonkBIzgAZP5Y4+tdX4Y8&#10;Bouk6dr9hcpYXSh7m7tjnfKu07QvqNv8NXmsIr7VVWdvLW7maMs4+8QMsMfRetcg3xEsItXg8O3E&#10;jvJbXB8q6L4yM8KCODnOMdq5qd1ra521LNaEvxen0bW9LS3vppre5lgM0d1ZloriLKgCRehX0BHQ&#10;14jc+HD4l8GaXpfiB59WtNGIebULe2VtQ+yb8uY5R85ZV55znGDnivU/ihYS+I7OC+t7guLQhBE2&#10;fNMZbLIT3Ax3rzrwZBrnhHWpjcRPbDEciMACGDEbeBkdTzj0r18NiJRjzQkeVVoJtRaKugfDHULx&#10;LrVfB+uQeIdDiY2qXUs32K+tYw3DkRMpk65CyLkk4FT/ABD8CfF7w4lvFbePrrxP4cccIz+TdiZk&#10;wiOncsOhPTPNbGv6HoWs3k97FZQ6Rf7jcpd2wKiSRW3Bvlxj5gDiuyuU8V6s9rr1nLpWpXbRlDNf&#10;RElnKgbwwBKnGQMdO1ejHGQk7yS+5HLLDNKydvmfP/wfvbvTdQhbVtRl051umWW2u7cTQNkYHmA5&#10;VsHoTxXtmv8AhfV49L26ZDpDS2c63lu8NqiiXjBRdowF/Mc9a6KXRdB1xLk6p4etkur+IRxzrOsY&#10;jG1hJ5hVFC4baQMHcTXBfC6yi8IXTWh1m6sdaspAr2gd7mKVG27SLds4XDKcoeMHiul/vH7Sn91i&#10;EnFck0P+1ePDpNxYDRre4jYqzxQSMHhfGcFSMMcZA+bGa6D4beB7PxdqklgfEL6dbWtumoX9pYSH&#10;cilsCFnHyq2SdwBJ461wvxD+PmseGPEUtpd2lwlsZRL5tggFveMOPMJ4dTgfxDt0qp4O8ea3460q&#10;7ay09tM0y5vD9qltPldwXyoJPOCSck8CiXtIRu1ZGsFCo+WL1O++M99o2r3dxqtnaQaPbpizt7NV&#10;864uZApCytyGD8IOenrXNWAuR4IGmX1+01/fzHMtvMXEcpwS+e/lhduOgINbHh7QPA+s+NBql7IJ&#10;XVzNIt/cFthx8zKg4bLZxn0zik+MHjbw0FT/AIRuSOy1eMG2W4tkCvbA/MdzHiVznqOnSs4VbtQR&#10;s6Tjqzz7xBoGneKNdkt9fvYjcIsapdSNktkHrgYzgZz71iX/AMKtD862jsDNJJK5XMzI0aoOhJGN&#10;uSQOav6ZYXE039qStJNI7b3lBVt8n94qRx9K14ZodPv5wYUt01LaA8y7kk2ngAH5clgOuDXfzyjs&#10;zDlT3RW+H/wJj8U3t6LV0R7QfvkQZ2DJwvPU8dq9Ys/BWj+A/EOl6bpss13byRmaV0mRpDPg7sDu&#10;AOgHesr4Kxrear4x1fUGayjit44I4YVMImKRnedo4P30/P2r0j4V6T4bt9M1HxvrbRW9pYtJb2sr&#10;Jvy6YZ3GMdCSoHcg5rx8VKdWTg2erR5aMeZI86+NPjdvh3oem608cn9mLISYQCsiSAD5WPvnoa5n&#10;4Hft9WE3i2HRvE1v/Zum3EccFtqaoAIJd4BMoXqhHccg9eKZ8d/FFt8edD1HTNKuJNP0+ZY49Liv&#10;4RGbko4DTcAYJZguATj1r4nt/AWsTz3UUkfkTQkxmJh12nB57dDXfluBw8qc/aO0v66Hm5jiavNF&#10;KN1/XU/ajWPG2nXNultcalZ75Y0kWKGcFniOdpyOoP8ASoI9e8Ow2jx6Ze/YJreRSYUyAWZTjcOj&#10;c+lfj74N+MvjH4fTWsWn3rXVpbh1jtLqPzI484zj06cf/XNbOr/tP/EHWDq5vdRjVNTiSF4/ICpb&#10;hCNrRY/1bADGRzitJ5XiG2lZrvf9DkjiqCV3dH6x6b4s8RyNE66fJc2AOG8plJYE4BX5uPfPSqvi&#10;v43eHYZP7JvbSe4LHbKZYMxsvcDPUjucV+W3w1/aO1bwmsNhf3V9PYIzEzJMxkXPYEnBH+c17j4e&#10;/a90O8B8+/dpInVYo9Tt1kyO+GIP8xXj4jCYzDtxcHJd1qelQq4WvaSlZ9tj6estJ8G+LdXa402S&#10;/tcoURYrgPalh90NC4K8HtxXJXvgvxn4W8ybw9qWix+Yys8MejxW3mAdMuhy3XvV/wACfHfw74xe&#10;G0iewl3xsQkUCq6AnDOdvUZ717tDp1veaBBO/wBlht/LCpt+XIHtknOa8ylh4zuno/Sx2Va8qdu3&#10;rf8AE+JW0vx94l+Inh7wzql7Ksuu3P2GO4uLmS4jg3A7nVG43bQR64qj4p/Zu8S+CtPhkutJ0nUt&#10;ReZ4hdW4niljKtgE5cqTjvj2r6o8V6Nd6Jq+k6/ZW9vdNot4t+gmkChmVSCNwBIGDgkd64vWP2yP&#10;sWq/8TvwMby0JIc2d0rsAepxgc9ucV30pOl7idmclS9T3kro8W1n4QyaZ4ftLjUtJ/sa3iAnklG0&#10;tuPWNZN21lOBjOCM1oeE/iX/AGrdp4NawkkmugXh3yIyR4X5Yzgkk/jg5xX1b4X+MXwu+OXhi40O&#10;y1K2juZoyJNH1UCGcDsCjcEj/ZyK+ZfiD+zTHpfig3OiJLod2v7yC6tDhC46ZB4PTrXoxlKUbVXc&#10;4fd5tFZmv4O+GmtGdNSjDeYz/dSE787sbf8AZBJ/nWrfaBcWepS3FzCFR0MWXOG45Yn0PA471X8M&#10;+PPF3wk8L6XYyabNq1qX33+rRRNc+US3QozEgdyc8dsVWT4t/wDCReJToukX+h6jerFvMrkwxs/8&#10;KHAc7jnmuZ0ue8kdnO7KLZbl0ixaCRfsK3TzALFAYcs24Dbx3zkd+4rz3WPDcdzrsVm73UGp8QxQ&#10;pNG+cMRgJzgcHg5r13xBZanoUDaprkMNpfRyw3UiWLGYSqmSIt5wMbuScZwBxxXJfADV/Dup+Nr6&#10;71K6hXUYJWMMMsJEgkbJLEkfNwcAg10UpNRb7GdSmm15lmPw/qmlaJBDY6Ve6mtzcC3VxAy+VGFO&#10;WPIA5Pbj2qXTPhHo1jqiXl+bWGMhGjaa7B86foc4BbOei12fjjxhZeGvFGnwwCQafe6beXEtrE4G&#10;8kqqkc8HPQ9a890Xxi+o6i969lE0MVpFbrDeEKRMFBeQkfebJIGOwqL2XqKzR9DeC1h0h2la4hOm&#10;CDDomXkkmHy7QmPkXHUnvXIfHnwjZQaZeeLPDjyzazdmyFzb2lx5RFnAW82SMY2qcFRnArkfhb4w&#10;sNeeMSTR20uyV5GjJLPu6BMfTPPevRNFEt7p9zFffJYyQR2IN0uwSyODgtgAnb1wBiua/sZe6U/3&#10;mtzwHw58dvDtut/bakmo24LxiCw0iVXkuV3EypI7jK8Y556HGM12Hwj+Oh8R+MLdZNP/ALK0S0km&#10;CWqlju5IEkzH7zEEdT26Vzc/wi0XWvE91cW+nwQxyTt9t1hbkoSiED5AxJ3sRjjHB96k8HxWWgzW&#10;IsNHtr9vtNyk17qV49tIsYc7I3t0jwzgMMMG+YHJFejL2Mk7bs41KrfU+xLrULPVrA3zyFHQM5nt&#10;zh1UfdKnuceteZ2HxZ8Tr4kbTpdPgOnyRmS2l1GOQO4BIOPLPPTPIry7Sf2hIm8ZS6Tdoum6esi2&#10;39pxTO1lbMASfMBTcMgYPXmrHh74veE9U8cq0XxDRUWxMbHxHbpbRR5cgGAkDLAjJJ42kE1yqnON&#10;5dDW8H7rO9b4gW2v69Pbavp0emWMZSBLuWUQwyyu7oMOcYBMbAZA6V6Gmg6rptlss7+zvVC/LbXS&#10;twPaRAcg+4rzu41m08YS60bSxFzoUVqDa6tc28a2s5VJBvXGSyku5BPB3A9KteGvCF/Z+HrHTLbx&#10;Bq9pp8G3dBb3g2udwLRqAC6ryOARxVJp7jlF9DoL/wANX2ou8ht7ODHyskdyG59e2Pp/KuZm8M3M&#10;t6YEcK23czuuVC5x19c5rk/ENtqOl+ItZNhrep6i0PnS24ubiSOK2VUbapAwSdwOCe/Wq/w7+I2q&#10;6PrOiaJ4t0+V7HUCix+JLVR5CTeUXaKYnkE8gMDg96rk5k3cPhZueI/CJt5ZXaL7Rbqh3P5W0Aj8&#10;a5t7GPSrI3MtoCsbbmWPLMYyOMD16fnX0E/iDwZd3EMdzrGmf6SDDBBPLsMzHqACfmNVNP8ACfh2&#10;PUnFvPataOhwRJu2HpjOfaly6bC5tbM8gsNLs7qziuLdWEpiExt9pMir67RzV2HRma0FzAQ9ux4Z&#10;UKkfUHmu+/4RmxbxLIY7N9MMKBobyM4ymeQwxjrzgZqjda/ZrfXOnzXywl28sShCu4gZ4YcZ/nQk&#10;r7DeuzOUvJZlgmWM3DyrDgJu2gjpx+FNvrSDxFpE9le2pnQISjj7ytxjGeR1612r2S7XM0wvUYeY&#10;sSNtfHqD6VNYBdNuExZu5cnzbkpuKkdBkf0rVTMXB2ueB3ngC78C6gJXhaWzuDiO4i6q3YNxmuks&#10;ryRpRFKimKRAsnkLtP1PqQK9cvpftJZLhYrq3fny0RSOexz6VyGveAlj1FW04ySK58wKBkD6Ed/b&#10;FZtcrvFm8W52U0ZX9lacLdpbe4SUr/yyYbWX65zT7N0sbcMZtpZs7UiLEA+1dTpng5Y8O9nIJ+wm&#10;G8j6dqtXfg/VJZMxWEYhI+R0UEk9s+nNCqJ9NR+zdtzz25ml1OJ0SJ5pETGEXaQM9yT6e9ZcWhXl&#10;5PGsphglSMjYhK/KeDuZR978Pxr1rT/CbXNu8V1GI59wxG3Bz9O9TNo8BZ7WK8gkuI+FijAJVuuD&#10;g/zqm4yWqBJxeh4V4ksNQhjFtZCWORwYvLs5RICWwASeuMDPzdKzPCfwgtLXWIGu7a5ub0EyLLKq&#10;FBjrgDgD6nmvoay8F/bkSS9ieK4Ztu/aqhR6DjmiPwW0N2zWWofa7iM+Ww+zO20dduV4BrGUYy+E&#10;1U+Ve8zgEsNVufGGmfY82en2kKAxPFthLgkMAi9Qyk9uCOK3NUuoLDVrpIo5JhK6y7PJlZzGF5Th&#10;MZzmt/TWtIJZU/tG3Rlbcy3A2yA8/wB7nsRiuhkFtuUzX9vIQu87SMBT1P1rJwuzRSSscRBb6vqe&#10;mzXkWu/2eYIiwtDo5XeMZAZpG35+mK+OfHOh/FLVtfuB4g1G9k0KVxHBLcWDF8ORlQkWVUckbieg&#10;6198/btIuLVImj+1OwJZXXYqDOMkn8/pWa81pdJfR6bpRv4YjHFHKzYE8jnBKn+BEHLMex4p0YRp&#10;Pm5U2E6kpq3M0j4p+H3wv02DWpoYbwfaH5ZzIiuHxg4B6HGK+hLDwZ5Hh63t1vNRuZvLPlljGTIM&#10;gf3Rn0xnNd/f6P4eXUfs9/pkM7L84u7OPy0JxyADhiB0zzmrNp4f8PmQS2TT2xGBtDBQvt610Tqq&#10;b94xUJWvFnO6H4UksfLEy7riTHlokQjkU9MIANoA4J7nFQeKPh/aGz1GWJWOsQRiZp4o2knlAYkL&#10;gjA3EY7Y9q9Eh0i0WMtb60YBF/rCH3BRnvg8ZPeo2s9B1GdYTqJvrraVAUsTjr2PTr+dYtR2LUpp&#10;3uc74a8J2ekSm48iNdUuUXz9QuIw0spGDt56ovTbnHcYNN8QWdpqetFtVGm2094SiXFvE/nkKOGA&#10;bcv4Aiulv9ChFq1xMl21uFP76SCQ4UdzxwO+TisqPRbaVyiwXV6zEMix2r4AIxnJGAKvmM1C+tz5&#10;z+NvwJk+IEi3a3Lq08LQebEqIp2EiPcAOc5PPuK8Q8MfsuX1vbS6Vq3hPUrC6zu+2aiywwbgx4WU&#10;bsnGTwMcYOK/Q9rbSrGE3F64gVkMTtcgBgrfLgr9enpVXXLDw7dWxvzrEQRoUtzcC6HyqGyMJ259&#10;Oa2jVnGPLF6HLUoxlLmaPgzWfhNo2j6LJfaH4a1O1ktZTFbKNpub/cuPNBxhVV1LYYDhq801b4e3&#10;c8Njc3MUD6nH5QupXQOs/mbQuQB2ORuXr7V+gT/AWw8V3CyWGoyXNoWIN35AmD5yScs3ABwMgHp0&#10;rK8ffBPw3oVjMIluWulIijZ5FxLEV/eIYgBkgn5SOnHpUwrVI6y3B0qU3yx2PzH8Q6RcWk727xQ6&#10;fdQSCCeCIkLkk/N/9esG4s72fVGsvtbRQDgEOWABP8Oecd6+o/if8MdGtrKPVNDXUrZ7qd7aaK+s&#10;2Z3ABKujEfdJ42nmue074HRa9IupQ3M9u5P7yN13JsHCkE9CcfSvfp4mMYczPLnhpOXKjyXRPDkF&#10;n9omu4t6WyviYk/v3/hGfUd60PCPhm5ubh5xaZc5V/l3DbjJ619IeIPg/DL4O0i2WSyEUGZ2lmcR&#10;tln9SfmPTNXPD3wzj0hYBbWhuDIv7yYPuRs+ntXJPGpxbOuGClzJPY47wF8M9Pj0SDVry6VEjc4h&#10;ZwuGzgHOeMD8MCvQ4/HmqaD4evX8PJYanp0MiIGSzKzTYxvVZMY5OcMBj3r0rTPhrofiNraz10JD&#10;YwBGKA+XEzq3DMTgEZwNv869IHwSu30+S200WW/DNGsq4jY444HHORXzdWUqsua1z3qfs6S5Xp5n&#10;zh4h8e2viPThPb2994O1W7nAnXU7kXUUGD8xOzD42g7R0JwDTtK8C+M9M1S+gkuNO1G11W2mQSSa&#10;RGs0cAYeWWKghN49CTjP1r6Usf2ddG17RYbTWLOHUGUHessKK2WHPQcYJOMUePvgR4mtfD1jpPhX&#10;XmTSrYKj6c0GZjEuMJHOW+XGOpBPNOPPy6K39feZynDmScr/ANfceQaR4p0/w/Nd6FqVu2jaJDbq&#10;bhjqJltrs9WChlIT/cPXAxU9jfeH/iJ4ZtryOW7nt7cPp1lc2Fsiz2iSYYpGcDaCcDHXk+ta3jvw&#10;UNXj0+PXbO5n0y2uPsYilhSETzgAZ+ZQZHHOMZGOh4rW0W58G/BvwlZNp+sR6XFcXReKGyQSNNcO&#10;BmWSNQ7EAAA4A9MVUW4q1tSZW3Wxzeh/C/QtKW1vre6nguLWd8adI6yywktlv3as+45bceCDn2r2&#10;HQvGOifY3S+u4fD2oPwtykAjluACeUXBJ5BGfw4ry7Tda8Y6/dy3enW+jWmlRRt5t9J5thcSb8ZZ&#10;Q5XYp/2vSrUPj06TYaPp+p6Pdapa2Lvtv9NkFwsSId3mFic5fhdoOO5FOVRP4kLlvsdR8cPipofg&#10;/RbbTLw6tf6Rewlmubq2aZLttjHygANylWCtuwCDjtXzVd+Kre08Q2ky+JtCfTdSKptF7O81srAS&#10;MPlG9CWxzwD0rvdd+MGjeHvFevXMa2960kmILjU7KW6eLAxJGV3lPvcgjBIPNdH4d8L/APCUeH57&#10;/SrnQRqN1tY39vpEcKIPKO6P72AOFU8/Lg4raMoR1fX+uxm0/hXQ4L4f/Dg+K/HSQX2sRyw3wXUV&#10;hgjmcSRjK+cd6ggtg5OO3Br6u8N+DdIm0pRoo0+/01ZdrS2wFxtZTyG6/MMY5/KvBdP+F1rFPqNh&#10;q1jplpfXUCMNK0nUmV3jVMFWZ2CnPJCEkD9ai034YaP4ejd9C8YSeGxchEY2c/lXI2pkROu4pjHJ&#10;PJOck8VdSaqaERjy7M+qtP1i2t9OvUjBuRZvsk8p1dyRyRtXOD7GsPxf4gd9Ghkht47Tz3j8xrva&#10;BENu44UjlunGDXl9l4ONne6ZHbeKNOsl2FZpUaNZLw9UkbaBvb5T8z9eeKwfHFrqqeH7iGP4lzXc&#10;QLxGOdIkOWOTIPlzgZGADjtXEmnoa8iTuZniP4V+FtL8S3Gsr9obWnEl2tlaskMbsxLFyFAwCcY6&#10;g4PFO8O+C7a6m020Nm6JcRsYJrKFsxkHeAJg24Hqfl4rhfE/ivWvC2n3F62otql69ukNkzbbaWAx&#10;5AkG0Zdef9WeoY5pnhL413UWmLP4gjuf7Qs5F+wWulKYowx4GQCDg85GCK6HCXLzbmMrJ22PoOw0&#10;bVYnnubnW5EdYl8uFZ5BtOCJPKVskkfLyT3PSvPNY+HDX3jVdU8P3H/EpgZbe+hmuXjE8hcM7qgx&#10;uxkEnuQRXH+KPih4shvLmCFLGGxaAmW/vpdl1BuONyKUH3c8jJzWpZ/EQ3Np9mtdRsotOSEqL1pi&#10;8jzOV3kqMDbtVvpu70403Jc61uJzcfcPXvBGm+Eb6O5S5mtGm3utwLiDy0k2nblCw549OfrXTeKv&#10;D2g+KdDisrW0tLjTopkmQquXaRQfufQY578189eEfH0fiT4jxnRdSsP7DQfZPtrFljjYAlmVXH7w&#10;k8FsD1Fejx/ElNO1OPR9TF1p5EoAMSboSnzYcOg+cHr7ZFQ6bUrdTRSbVzpYfAVtpzedaXxt7d0V&#10;XnkmwoA6AbuhHIOK1rnQ4Pt9vooja8sFQiZON9syhWEmOrA56jkGuY8U6lp+u6VewW+tLp/2iRIR&#10;Otn500a7TgLgjHqOM+pq/wDDj4j6Bd6gzJLeiytrVLcXeqI0EjbVPmEKMliSudzYOOKylT6mnO1q&#10;jb1rwvezX1r9jupLkQyKp+choyB8hB6NjJ4bNcXqJ8SaFqJ0WO10+7gRRJLMsJjmYgFmcbTgkjjH&#10;XNeh6XPa6xb3OqaVLLNa3cgIgvJCiq6gLuX0zgfWql9pdvY6jNc38F3bTwyKnmktLEAy5O3Azjg9&#10;elZ210NVP+Y8BvvDGt/EV7jVtU8baloOi2b+bHa6bZNDuj4+RGdtw4JyT79KxtW+H3wtju7aGyg1&#10;O41QzeYk1lqMgv7kEYHzngEsd34V9Na/ew6dFOy6cWszbsZo44wu4bTnBYYHBPT1rE8EeBfDugwW&#10;GqwaRNp0soW3ElzgOoGDkZOCMHqD1zWsZt6Ezdlc5bwd4Z8MfD/w4LhZvF0tmZVhkl1GQxmFuoKg&#10;J8wBUDnjk1e1mHUPEHiKS4fxFfPbIY5W0ma3MUasQCu9o2/eKByBgZ716VrPiXQYvMt3YX4SMzpN&#10;G26MgNgqSSAr56A9a4fV/GOmaqtxatLZWZaJizwXG5YkU7d0jhcDr0GcVPLbbcUanNqX5PHX9hwy&#10;+Va2t5czRL5TCU2u3HyjcGBIOdx9/SuPhg17R5Y/EOqT6THdSrIP7PeV1DZJwwywJHBPTFdFPqGj&#10;yx2TXfijTnsba3X7PAk7SKQSN0shKjJOAAOwHTqaZrTeG9Q0e1upZtKZrnPln7M0nzchmJxwOe/r&#10;SaezNVJb23OJ1vxh8RdN0FZrrVtOtNOO9oITJuknO4nhyemOAPauevbPxP4h+zy+KPGMlzE0KOuj&#10;6ZBKHkRuVVyFAA9c4GPWui07wDquseJtOmuLZNWRo99tGjxrDbhOvPRcj1rb8QeOtG07W49IGqSa&#10;jGEaaefTYw8Vs4B2IXY4kJwc46cetdEJO1iJWTtEwz4n8LfDS+Oqa21pDb6NYtPBp2mwoczNIu3B&#10;I5bpljjFfH37Qf7TfiP4seKbvUbNbzS9HH7uC2mn8xYhjkrgAHJ5712PxNk1PxtqN54f8N2M2t6h&#10;f3SzyXUhXLlM4jA6DGQTUHhT9j3xgIRqnis6fo2nxYAl1K8VI1J9BXpUKdKiueb17HnVpym+WH3n&#10;n3w18MXfjDSdQu31Gb+0lKhVkbbHImPukn+IngV7f+zfL4w1zxGfD8esXVtaWBaVrRc4TAwV3feP&#10;UED0rvfhn8BdO0Wynv8AS9SXxJJBK0SpaRNHbeYDyGdgAyjrlQa9U+C/wXu/A895e7/K1C/kd5Zo&#10;l2hQWB2r7YAH0rzMVVVS6S9Dsow5Ipt69T0/xQ93b+GxPdMJglsbeSAOVMzMAMqcdR1ryBrrSfgZ&#10;pNvpWo3iSNPEbi3ht7Mz+UzH7jqPuf72eetex+NdZ/s7T2jWRUnkjZII5FJjEh6EtggD2NeL694B&#10;1TXNQGoRGLWWjRXmFqmyMucghnbAbGegzikm2rXHCMbXehdk+LHg4SW199sOkacBK5kFv/rSn8OD&#10;wCefyrzeX9oKbxPb3U3h/Rv7QXzfL+06xNHFDkt8oUYztOO2a3L34PWekR2Gt6zDlrzzRLGGzFAw&#10;ztAU8HcOPrVu20+w0e6tY9R8mxZkYx2hiVT0JAx/ebsSa1aitWjWOj3OI8S/HHxFY6nbSw6BpUMs&#10;IHlPHMbiME9AoVVIP1rj/Ev7QXj3RLe5jS2tpmmkElw8kMjhSflKqxwR9AeK9QfxHofh+7Fxd24g&#10;FqXnkguLfcYlBA3Zz8xJPHavPp9f0Dxp4sjg1dhLePqlnDALb/Vw2ru3mcdGY8ZPanC29tERL1PW&#10;vhJYWN/pNrqd5OCLsbHgJyIGbGxeeck5/Krl1458MeCb7Wn1K4giuNOCQEW0bSFn/wBjpnng4xgm&#10;uq8XDRfDS2v2awW4W3uIwtnax7mwOI3Bzzt4JzxXyh8SfGmrp4jNxPo8UqeU0ltYyxpEAGHDcdwe&#10;ec5J61y01OTsavlSuz6Kn8ePP4Pg1DwxDZme6cqPMi8qaT5tuOeTzxmuwgudYj0fTJHtUuNRcsvM&#10;fnRAnbjvxjBrxL9ni8TxGljqFzDJHFbqXLyykMRsLt8nQgMTg+o9q9R8O67N4wsYZlaOTTo5ZbiS&#10;5KYitY14XkEbm/zzTjPmvGXQhx5VzQWh315p3inVbjU0t7mG2aOJUgikVMFs/eHfp715Xr+o+JfC&#10;cENrdzILu5udkV1JaGNAAwL/ADKSfug445rc8X+OWiI07w7qNveXsQAnKHzWiYjI3DoeOlcB4juf&#10;Hsekm8v7wLp1rNGQJbTiWRj8oGQAOp6ZJ3CtrRkuXqRFyi7ux7Vpvi/SBYSXGo61asYELsjXPzqC&#10;cLlMZ5PHSqcOrxXlveXVtbnWGaRIInKkISw3Z45BHTp07V4mmsXFjrUV5P4ct4rmZDAJWkaN5drY&#10;VicHjOTt7YrrtCtptf1uWS6bUrO33eZJd2F00JLgcBSD8zZ7ntXLKLga+7JNo9O8O+J/EEFpO93p&#10;FlHcW0aurgsgcswXG3AKrznOMnBxXH/E/wCKfjC01FbazeysbO2mUboYsl3PYtJ+JwBwK1dLhj0G&#10;/nkstP1zULy7RY2vr+7LRAZyuJH4YnJOEB71xut+IPFEmo3VmdAv75FZhEl/AhRuBja2AcE5zxxj&#10;rXRSkzmlTje9jKj1LxlrukX+l3WsajbTXweSSa1uTCw/d52hgRwTgcYrxc+H7y9l1KK81C9dobdo&#10;phc3TzSq4OShLscYxntXo+q+OPiB4TN0LHStOsbS2VBLd6hJF5Ufy/KqjGeOeuTXJ6LFq1t401Px&#10;J4ptbi8fVZRI8OmmJFbMYyxBBAB2447mu2EZ8raMJOKdmXtY0K8+KUOm3NjeJdKtmI4EaQxlVRcb&#10;mUfLk11Xw80XVtJkttF1eVbJ441kSGXdhh68cNXW+C9Y8CWunKdDstSS4VzCumLGomj43HkHaVI6&#10;H2rrrbV7G41jSXLzSGYb7KO9uFhg5GMYAw/HRgcVyShOzi1odHOnaS3MrUdMunsbSzgM99dQyKke&#10;wMuxCSCx46gGuk0D4UXcpE91EouYd5tUIykZK43Bf/r116WmpRX0sy6LYJaxpuVnm/fSN6ABcKPq&#10;ap2Xjm/u7+QW+npBYRqVe8NwFaOUNjaQwAIP1rlVLld2VKvJxtE8xv8A4J+KLmx1JL/UItPlSLFq&#10;2nwkxu5xlsMTsBPBHX3qHRvhr/wi/h97WfXUS/jlNzqF61uWFvHjiGNW6g454wTXo/xA8V2/g6w/&#10;tfUvGUGj2cDBZLi8WMxb2OAu73J2gH1FeafErw5q/jW8uY7iWea58jZHPBndtwcqSD93vXZGcmt9&#10;DmSTepjX37RvgaxsYbbV0m1TUbMCG2g/saZVD42oCxHIwQc9O4rgNO8YfFptIR9Dgji8K3EixxLq&#10;dwJJ0h80k/Nndg8gg5O0jjisZ/hDY6VeXss0EdzLtXzpNQu9jMScMqoM54zjOK9O8K6NdaFcKbaz&#10;stL0sQ4g0yKAMqsedztkhiy9x+dN8sdi00zoPFHiiz8O2z3fiC+8PxTG1R7qC2uZP3cXPyxRqhHz&#10;epIz61nW3x9+FMlvE8enzBGUFR9luOmOOikfkcU+Tw/Z6np0dnqVlJcQvJ5lvb28hiiixnCsSSep&#10;69sUyPXvHdtGsMPgbw9LFGAiOzS5ZRwCcNXMl5myloVre0gi1Wz1Dy/tBgi+yzyrgANsITJOAp9c&#10;+tO0S0e0uYfFhENktikymRFKjzLiURKAe7hNxwP7wr4r1r4rfELQ4LpJ7/UbDT9Wk85xNGyRzEHd&#10;1x1Ge3WvVvhH8dZ/HGiXnw6fUJfD2ta43mJql1cN5LbMMscTD5opHIGGHGa9Gth5qF2b069OTcU9&#10;fPqe7anNdWPiK6+w6XZaSkyIk1/Zr5t3MI8lQ8pyG6HOMH8KydQ0Wa/vrTU7eS/gksGD2zSAiN2l&#10;RhtcD7+V4x2zzXF6P4h0LwzpiaZ400MW19DJLJdXt6BcwNMT8xinUtn+HhWB598Vs6V4Z0LXtFsd&#10;dsbG71PQG3NFbW1xIiO8jtmVkVw/ygbQpAA5PeuRLlCSuzgPiFCLq0ZbdXga0kH2y13bHUs3zFJD&#10;9498AkdOlbnga6ubETaZqNyqRxxrJaRzbnuSF3fKwThsFucdDtrc8SeFbaW2sodCube1aKQQNY3k&#10;u+B36lFJyeB35JNct4ZubXQvGd3oL6hb22vO5uTbSAxG2RgpKIxYCRXxlQo7ke1dMZ80Guxzyjyz&#10;Xmeh6Tra2eoQLYLLJY3Vs8iEKu4kHBjU5yc5zg4zUnh3Wmv7G4uZLiDymneKER5G6FflYODn+Nmx&#10;649xWTLLLf6tewXMLx6fbwve4WJw8ixqWZS2OOACQ3OOnBpdHTTo/Bnhm9Ut5twvnnTraBwcsocP&#10;juSCP1ojtcme9juk1i31B7jTbxf7QuIkHmWDguBjHXPUYAYHPUVyfiH4YaZqMF/9lEs0l2HVdMuL&#10;qRJIWyrHyuqrhCQofIJIrlbjX9a+0tNaW015apNJJFHF/rSpB4YDlQCOvI6VseCPiZeX6G8lkmSz&#10;eVLdoZG3sZScfKRwQeRnOQB3q1GUPeiTeLVmXPhtqNl8OdI0mPzPEei2MfnRLZaxbusdsHlcgtMu&#10;UUkkDdwAfauz8RW9t8TmtdRuJ7j7Va7oUugI7tF2OCzEphHycfMoyAK0PtVlrd1F9uijlik+Wazu&#10;GJBcgDLcYPPHPeuH8RWeo/DO2uj4O32en2DRyro0hLxxRO2ZkDEd8cEZwTVRmpO73ZMoX07HC+If&#10;CP8AYvibT3vNbttZFzAY4ZIZyXuZTMjbXWRucbcbQB1NdSfhXpemXsw1KaO5vLiF0NvaO1v5iL8w&#10;DltuQQCdu4+1YPiH4oeHvEHjD4e38mnQXct5rojuRLYxQmyLIyoAQdzsHG4seMAY617lNrHh+fwP&#10;4g1Ozt21iMRNEums3kiTYdvJzkc5Ixzit5yso3/rUyhCVnZ/1Y+ddKtvDj317o2n/J4SvZ4ZWt7+&#10;UrbPMQwLQq3O7afx9DXNP8K5fgX4i0SK6aG60HWY/tEOFJ+xuei8ja4GQCR3yDWxLrMeoWfhXU4G&#10;e1RjuigugxUESBc5ddzDBHPXiu+8b6B/wlXwfsl1bVTDq+mxSC1SeYtG7eeQkeeCw4OUI4x1rpVS&#10;VKVr6Pc5ZQjJc1tUcMmll9WNo9n5l1LFkiYjOT9xicDAzj35p3hHwf4R1DW5opESG5dke1vNism+&#10;T5SVP9xsYBPHvXN6J8SNEidP+Ej+0w3m2LyZwHV4JU+/FLtU8jaMMQc559a9g8A+HNB8Z+Fhb2Cy&#10;2kkiA4DfJG+7erK46g5+705zwaublT+IajCfwnFfELwwtrb6ut9cAfY4TCtxG6RvbHqhPysVIyfm&#10;HHNeXJ8NNZ8+3vkvHv5bXYscrT4eI7ciQOn3yvoAMivpTxxZ6TZNBbz6K5gsbfyLyWeELJcgkHer&#10;g5OMH5WA4rn/AA7rXhhYbTTrC3t9Ot/s80sEzxyQkMgOQCVwuQO4+tZxqJr3S3ScXdnCeHfjJ8QP&#10;CWqyeEb6SyuZbiFLiH7RAu+RN3zFd2Bnblhu64wad4o8UXenTyXM8yAxLvtXiQPGSqlklZTnhG7D&#10;CkZFeu3/AIP8PfEg2c1vDp9tcqI5A0tqXuY5Am3Kyhgc56Dp6g1ga38A9b1aea2stdVdSjtyI0kt&#10;yiSQtnd5kZJ8xwCORgDGcVPKm1Yak4xfc8x8NftYX2tXF1o3iq6g8Oztbm0FzYWnmQMWXHng53AH&#10;uvSu20jxN4P0/wAHvofhyCyj1Bpy0urSybpLtMYVUJ+cAkHIwK8/1z9ku/sEiY3cFxeh2ZkePYMH&#10;BKkeh7Vj23wT8SQTrCnhuKCBJfLW5W5CSQuRncVLBsEgcjJBHSnUpU2/cZNPEzgrVFcyfiNok8fx&#10;Vmkt9QtNRd7aKaAQSK4QFB0Qk7WXBB44NO0u0urW7W6a/ke4YhpJNoJwPc/d49vwq/4k/Zo+IngP&#10;w4fEM1pDbaYz+XKNNuzLMFPR3QLlQenXqa8eOkXGqxXHk6fr0kiD94GLKzDo2Of0rf2TkrX0OJV0&#10;m3bU9e1nWJ7jUY7a2hS3jEQIAABVCOjN1J78VsaFdaHql1It5e2zadAoikEk4UGTHtgseD1xg14j&#10;H4qSWCGy1HVNVtJIQE+z3FoVAUD5SXXOeO5p2k6Fb3t/Pb6Kyak12vmPb2534A/iOeV4JHPpXPPC&#10;O2rsdkcZrornr9jpVskN0JcErdNH1OVTHyhSOOmPXOapeFdMs9V8c2wVJC1lun4lMOxhyoJHJyu4&#10;la5bT/CPi3RZ5ZtI0C8trh1xtvXjQbCAwI3HcM8HjBNd98M/C+t+IvGHh6aeB7C0aOWa7kjdZ0jf&#10;5kUKqnJJY4G88EmuKVJwTfN/X3m1OpzySaOr8MaHCniW210XE76FHcuU0+EyJH5khGVC4y23G7GQ&#10;PfFbut/Fq0174g6Toc+gaRNHK0VnpeqXblY4ycId0an+E7yFznPNdefsl5odhLp4Z1mjaKZpI/3n&#10;pjI4DBsjNeBePPB2paT4/g8RXfi4QGG8WWCD7KqMqgZORuxk4PIGTmvOw7UqkoTttp/SR61SThCM&#10;o3tf+tz6Pl+Fsnh+0a2Mrf2g1wkp1KEBHjKKQjJuyACDz655rmPE3g6Lw7qBuXS51SV7yC5t7aeR&#10;9qTrEymR1H31P3ueASKs+Eviveax4M8Wa/pC32rXk81tDFHeRM8cUhRgAnXK429hgkZzXO6F4/8A&#10;jDpl9qEfi/wfa6ppEkuIkMEJeKIc4WSNt3AyehPbFV9UlK8r2f3FRxfK1FK5ynifxh8S7nxLDYQW&#10;X/EsjmS4mnvLTesQRQyqjA525H3Rnmta1+NGlWPhktezXK3JhW1hsmg3GQdGK9+MZ/GvV/BPxN8J&#10;eJItF0XULe88PeJ9Xs0uk0uWJ7gQBsso3gZTIGfnA4qh4n+F/hkeLbDUrmFblk/dpJFLtBYjJwOn&#10;t61M4crSmtvxHTqyu7Pfv0OCvPG+q+LrLQ7CY3J3Xk1zbWybd0chT9yhJGMKPmbJGenNepDR5rrS&#10;hbP/AKQlwoaWNB8mFGB+fJ/Gnan4c0FJjq19aI1nAjuFaPdFA4GA2VBBYrkCrHhnxkzvfvcI8enr&#10;bq1upjIkI2jaSccZJPHoBXJW99bHZTdmeUfFHw/B4T0iaOztXjS+hdPsaJmCYA4cueisuQQ3fp71&#10;5n8KPBeq+JLX7d/Y0kC4yJ5YztYAfK4HXkEV7lrr6R4r8V2ca6jemwtVkjmD/Mk0h2nac8BRgg44&#10;5FeieHvD80dpbSw3z6UJEwxSJW3IPujBHAwPxraGM9lBU5LV9exg8LzSdVdOh85ePtBl0RoxdaXL&#10;umG2G6gT9zKw6rgcKQTgc81x2meCbt7e5iVDazRFkuU2hhGW5OT3yfevpD45N4g8E/CJtV17SLK/&#10;tp78LDALdhKi4YeZlSAoIAccFq4jwJHHr2kQ3DRSRRXOGVFjPCcADBzvPOck8YNek5SjT5+hywcK&#10;tRrsaOjfDWwj8IQW2sOl2tzCc2k7lkjTA+ZUPKnHf8sVy1r4Jv8AwFrmspodna3mk6wos9ksplui&#10;InEv7ti2FjKjkMCfl68V9A2WlT3UOoSSwBmiiVVu5ohhFGBjPoP5mqWreAIvBmjaLrOpoFl1K++w&#10;2S7z9qYuGLeWB0UKHJ9icnGK5FWqXfKbyo0rLn36Hl/hD4oR6F4s07wj4g00am88TSLPdMqvYxnl&#10;AW43AgkdsEcda9a8KeJ/CujeIkvvCupWvnXAMbROgWZB1LIGA3Kepzz0reHw7ttX0O/tTpVjeJEk&#10;cnkXPzqwAyPn2lh746dq8Q0rQl8B/Eu+upbO3sbqBZGmsoCywCOc4Vo2k3HeMY68gjOK61KFVX2Z&#10;58oum2uh9eWHjO0i0aWZr23liRWfz3mwd27JIJPHU+leZfHX4x23ws+Gmo6tfxSC1ijRUt4R5dxM&#10;0hzvXcflUMRkEZ6+lc1Y6J4Q8cTXdmLvTr9L2RZ28MxXaxyWzR7RuZd6tuDBT8vHzccV1/if4daF&#10;431nSpPGmnaj4h1GykR9I8PNKsqq5H/HzMsfBUdd0rEfLx1qVJKS5tjKUEo3jueHeFfBej/FNdK8&#10;afFmW08P6Zbss+jeHNXl8iS58w7ln1B1UbgSAUhBUED5sZxXumuacfir4en0nw9fR6j4dvG+yXWr&#10;W221iK5AkgtgASmcBd6ghRkjJrwLWPh5f/GT4u+J/wC3dZvB4L0S9jbXdSmmURMtuT5kECD77Ets&#10;Bxj5jycCvao/2jbjXbtrPR/DNlDcCSC00jT5LwQwhXWTDSNgIvyxcLwACc9a0rNVEvyM43pzdtXb&#10;czvFnwz8P+EPiN4W8IaFJF4K0q1sPtqw6TZ7hK53ZZp33eYcAgFvmA5ryTx1410u3a58K22pQjUC&#10;8Ukd3exEWTMF3khwWUs3ykg4zXuVh4Ju/iT4ta18S3mnzpo9oJJ18PSSfZrV5G3R2rTbiZTjczBQ&#10;ow2PrH8b/hfaeNZ7aa00u0tJVtnnuhHEilPKjKRlFI+aMkLwMEYNcji+fmZvCpaChufCPxZ+JcOp&#10;bY7TfqlxNGYxMrNHE4Zssxyc4xwB/KuD+HnxluPhlrNsYnXyI5D9oJXzEZewwTyOTzXd+NPhtb2d&#10;/c2EV7a3ctovmPNCjkPKx5RM88fl6Vx0nwinnu18q0ZJWTJZwOOPTsc/nX0VJUPZ8s9jyZe3VTnj&#10;ufXfwM+Ovw81ie0kuvFcMGr2hM0Yu0DwLJ1UQlh1wcZIyMkZrtPjXq2l3k1jqvhi52+KYtsW1oSz&#10;eVKNkkjOOAACR7kdK+Grf4C64llLcNZ+bFDH5ikja36d881614x8QajB4eS60W11azmtLW3ivJ7c&#10;ssGwBQAcDpw36GuCdOmnai7nfCUpPnrKx7RofwDurTSQw1e9inCB5Z0nKmXPUNkdyM81x/xu/snw&#10;n4PtNPGqXeiaxY77kXVsdytlcCJlHDBz1B+tc3Y/tw22ieDLLTbvwlLcazAoie6gmBgkVQdrEMc7&#10;8nJHTivn7W/is/xU8Z2b3zfYLSa7Hzyy/wAfUZGeAPyohQr1JXmtFuEqtOOkZavY+s9B8J6h438G&#10;eHtYB1C41CJiBeXEojjhV41UEGP94QuFwpHc4rqtJ8SeNfDPhqPT9b0dbS8sdUEbxK7XCz24I2SZ&#10;Az84LEA9eMcZrp/Bqah8OPCNlF9uu5Elg8q3VFzk53Ahs5Ckkfh3xWfO93qeqLcJOXuIwjSHeQUA&#10;G3OD1P8Atc9cV4030R68Iu+uxs6tFY6pDJrF9pDrqVuj/Z7lG+z3EDMQv8JXzFGRwQRx3q3p8s/g&#10;3RbuTR57bVX01mlvorh/mXChzslYYXjdngDJrhp2vvCFxqV5o2sNpJni/exXAaQPjlXKHGTyfmPT&#10;HSs7TvFk1z4ps4rjSbyGK8EAuL/zkMJYhvMO0DoSFG0EkKcn0MxqSi7Mp0U9Uetaf8RtIddN1KWy&#10;udBubqP7bZQXMKqHJG1gBzkc5B4zg5q3q/xFttVuRB9oSz162BjnuRmNQzLhd4PQDIAYEiuN8eX+&#10;owWYuNVtX+x/ZRHHdW1srqyMwzhm4GcLxXN6D4jt9QgkgKm6dISslxs3yoAw4y2FPTGwdAOMV0wk&#10;3r0OWVOO/U6G5vfEWmeJ9O8rWbSbSzEt5LC0pn2yDgypnAVdozjJzu6cV6Ta+JdN1PQV1KCX+0FR&#10;GjmkeJknLY5de2PTAxXlfg/4pXvhbxLDaatZR6vFPbLaWQt2jgWMjLB/swQ7iRwSSANuAcnj12Cz&#10;8Dauy3tpeRQx6vCQkltqaJG4IwSIycITyMYB/Guh7HLLR7HB6joK6WbjUfDl/cS6myOZ4rpFDTIC&#10;eQc7Wb/EVZ8H6xpevacZJWGjXiEpsvwzKEUE5UgED1OSeTxXWQfDn7GrX/hfWmm8xFaKw1GTbEdv&#10;GRwcE4HJHauOnh07RNdRXmi0zVpSGWN4pEjkUnBTzOIyc4PB/nV30szLS+h558Qv2eTqOsw6poUy&#10;WpjWNswTNHFdIx5ctg7j6cZrvPAGsa94FSCxvr66lshhUjkhEw2nkEYHyjGD1HXvXo9rbi70Kawn&#10;W48zOyB43P7vPBBB/P8ADqKLTwRf2elroxu4L75j5X2tNkohUYVwy8uQBjBrlnzPWLOlSja00R6F&#10;8VBrGsDT4Ybye3jOZ7u5VY1jQ/dHPUdckdP1rF1PQwvinUNf0mzhuUvUe2vrOJUKX0iKQkhZgSGA&#10;O3dnog7U3Vfh7PapDJFGHDSK7SKQNxzg5XqAR3/Oqek3lh4Th1GOKJIpfml+wC4Hkt1w8bdUcgY2&#10;9D2GaxdRVPdmrFqnye9TdzF8QfEKKKJrPxHBa+G7i+uTAsF6ofDBcI74wCCDhSDjPWsLRvGVtp88&#10;iWOg3OosJlDSiUruQICoIC4Zgc429PUc16VJqOl/Fbw9MiRw2uovEbRTd26SvHu6MA4wcEenFeRa&#10;tqH/AAi13a2eh/a7fxCjfY9NguY5WtWkIYOUKltmQ5I6DIrFwa0WpcZK92rWO5+KPxEXSNAiutd0&#10;a7WymYJLEQimMqoJeMhsnAwD1GTg18b/ABH1aHxtr8N54V1GSS2iVkEM1ssNwoJ4jLjhgDnA7bia&#10;+u/DnwhspfCsN18Q7+51zXruETGG7AVLU8koQBkrkDn1HNY1t8JdJvNZ1i30yWz+wwnZb3dltNxF&#10;KhUmFyMgFvmwV7ds1pTmqXvWuzGa9p7uyPIfgTr0fgm9vxqzX0evMrPaW1qGSSVwpGxDnbnn7xGe&#10;a95s/tmtSaXrcejHRxdhGji0zDMiABGWRSdzS5UZbnjP452r6THZeHRc6vpVpqdiIgWMcLG4gY42&#10;ASfe3bs8EfU13Wi6zZ6v4Ymuk8zS2iga6Ls+RCY1JIbOOcZ5HeuWdVylqjpjT5Vc6rUPsmmaRqer&#10;X8oS4uI0865WNy6hQAAOT8igknoOua8x1RYNU0i9t7lLdbWaVJ9NFwhSQxj2UZJ4yO/Oa9Gl8VWP&#10;izRTB58UGmxQjzLqQZjOB8ykEcHkZz2zXn/xO+Gdzd6vHqmm3VzJALYR2VxBMZEdiAFCqQQANvGO&#10;SCeTWsZdUYuHRnlMnwe8OaxZJdWWoTabFExntZ4gBL9of7qlcZbkHgniuo8Patfabef2draXen3d&#10;pbyFtUVUkhd2AJ3AYyo3c9wCK43XtT1HR7jRb66nnhiM/lp+78pI3O4eY2TnnBxwOtdp4Lv4fGr6&#10;hpC21xqt4tuZ544rpyYlOEXdIV5JUZEYGOCfeuirU5orn1RFOLTdtCj4o8PeJtE8X+HNX1ddPeyL&#10;JaW95p0+UnUIpCMrYA6k+nWvYvEfieG1tbnxFIIY7Sys0nt2SQGRZCDlUUAff5BHtXimteGfEnhe&#10;2k0eBItZ8PXMjXo0i5/eSWM6Hjyd3UEYJHHOcCsnUPHUV/4Y8jRQrS2ypLLY3Tqr5Vs+WgPKNknk&#10;jHaqdP2iTg7pApcl+ZWPU/CviP8AtXw6NVvNH1KKLUZnkeET+Y9uOASrHjjIOKbPd6x4TsxqV9La&#10;a94YtxIftVsjfao4gcAyK2fMI7nPFYHgG5sfiTZtp17PPpGnRuqSW0zOkhVWGY+OBzt3HvgVr+Pd&#10;M1HQrxtY0W+urmzjiMEdv5YYXL5YEOFGChHH3Rkck1zqShJxqLQ6uVyScGUteXTPidp1prPh25ke&#10;4jQxxyWNyISsWSy+YD1G1gMAk5xmub0LwP4mhtbdL/VPt2mWQxBa+T8yjduaQKpHmOexHQc4zXR+&#10;C/A9wswksrPS/C1/NG5trjTYGAlJAb5lzsABxxtJwM1z/hn432moeI7XTdZuJ4rktJBJJJavFBFc&#10;JLsGJBwBJ1B6diaqpR54t0tURCq4tKejPU9Enn0+w1H+yLRWks0P+iXKlfNyMhwCckrwDj1ro5/D&#10;ktxo9lNfgW1zLGk9zDDgq+eXTnJwMkZ47VYvdLk1SISyIkEm9SJs7ZMdiT24HavMfiJ8T9ajiMGk&#10;AFl3mO3u08uOVRuBZXJ5BAOB1ryF7rs0d0rz95M7yzu7fR7mMxRC2hkBZV4LKOw98Z7Gt6G4sNUe&#10;xu9QhN2LQkLHnnOeCV/ixXjPhL4j2etNY2vinRr/AEa5TEyoXNxDIOChDr9wHrhuMeteoyTabFPI&#10;J72CORGZ0ET4ALdvfHr0raDs2kc843V2a2vzTvd/aoLhr6I8ZUEBR1wR26iud8T6zINPV9pTYrHb&#10;3Ldq67SYzJFDKsy+QG2kDkSHH69BXO+ObNZ44oyuBEcEjqVpVIS1YqUo6RPMRemFNPvr6ZgytcFU&#10;JwoJQKPz3MPxry288EJr3jTwjZfbHjkmvzKkUMYUQwKm/AI5LAp1967fxrcm40MWVsELpeQku/Db&#10;A2fw/wDrVd8EeG7nWPidbeIzbmHRNOs5IrS5mTy2uZdpQiNTyw+ZjuOBhR1qaCad0+50VWrWsJe6&#10;AbKxnaEO7ljukZtzlzn5T7Vz2t+F55zaSRBoonZoMRKcydMj07cV6LNp+wXLRyZZZi3Jyp9Kr3aP&#10;cWxiSbaw5d93AxyQB7+1YWcJto0TUo6nnFx4ce0tUgvbZpbaQbI5YEO5GJxtYD1BHPNdP4G0LVvD&#10;Nm4tlkbT7aWRhDsySh6AH+VaOvag50u2uLJXuJowYzHjH4n9K0fCN9rZtYorK6l0+9jIM7MxKSDq&#10;UbORz29K2jK+jMpJLY474uvol14CF+0UYutQxGlnMpYhycZKjB4A5x6V83xadqUXiKa4triT9/bG&#10;DyoXIIVmBOH5I2lRgH0r1L4raW/h3xDeTTSaitnJK06/bCJVRifuhxwQGPfHBrzTT9TuH1fzkCTN&#10;tGVjfY2BgH+fWvWoynTi3B3PPqpTaTOm8N+LYvh74euo77R2HiS7nMcer6liW2kiydqgkYQgHHIx&#10;k5zXe6N49PhvQ7ay1vR4POkcJFfQOqmOPPG5QAjkg9c844FVrnwXL8SPBDaRKqRXAk327XCF0kc8&#10;bW2nIB457GvAIviD4y8AW+peGjLItutxuutOvI8oroSuCjchgPT2I9u7D1Xiovunqv1RhVSoNX2f&#10;U+itSt7iXSbjxHZ+TfW8UbvHqGlxYKg8fNHjKcd8Yr5W8W6/f6vJBHFP5trAMxLtGI2B6nA78896&#10;9z1e013wNDY6hDKrCaIGIiV2Z1KjAVwAQBnoT2zzVfwZovhf4g6ndWPiGwuDrk6CaB45Fhe44+cZ&#10;KgE5weeSCK6KHs1epHUqpOUrQeh5hoHxIujbPBPaMJThS0CgnP8Ae5OK0NOsdY8Sap9h0+z3QzPu&#10;lkkfaTGBx8rcA9+tem6r+zFrXh+9XUtJjOsaasmfs84VLhFxzlMkE/Q81veFfBE9yWF1b2Vm6kIh&#10;wYDCT/EzE4PPG0cmtJVorYunS5t2J4F8JJ4b8Kf2fc6lBol/fTxoH+1AtFbFv3u3OdzbUJGO5ruv&#10;iX4zuLrwlb+E/CNu2l+GEjaFcxl5rzfnO58ZXeSSfXk5rzXVvC99o+rGwcG/ETb8yrxGBzweucdv&#10;erPj3xfetNbDw9dNpdk5CXVhcr+8t3K7NyPn5lY8jjjJ4ry5JqpvuenyJwTa2PNfF+tPr+pW1rII&#10;4bXTII7G3+zscCRSPmB92Gaz77wyLq/SARW8cUcHnslyA32iVidy9eeMn60Jp99o+omSON9SisZQ&#10;txbxyBSGA+XcT/OtzwN4q0j4kzXou9KFhq9nK+YZnPKgYyp45B6r1r0WowjePQ8r3pyalueUT/DC&#10;3ku3ELC3iT95KQ33U7n6VR8U/DU6PELlbOVrKWJJVaQZwrdCcfSvdrnw9FbafdzQxqGcZcyLkuCe&#10;FA9K5iW1vbSzYS3hntguxVnG4QccZA6jmhYud730G8HFrVanzfdeF4C8jCN4+gHl9s+1Y8vhq5hj&#10;LFn8vPTZj8a9q8T+H7XSNSCwMxgeMz7SPmGRjr6ZzVux+HGoeKdNtprBTI5J3RoQMqBknPbj1r1I&#10;Y5xSd9Dy3grtpLXyPG/CXi7WPBGqJf6Tfz2V7GoUSxMcsvHykdCDgZBr1H/hsf4hyLbo2qRlbdt6&#10;hYQvPoQO1cFr/g3V7XVpYf7LnUJKAWCHbz05xXUf8KVja8t4b3UIAXQSSxQqzPD/ALLZ6HPFXiI4&#10;KpapXimxUXioXhSbPXYv2z9F8S+FmtPEP/CQWGrNDIHutNKPAz5BRgpIIBwc9a8hb4+6xcuHFxex&#10;IzFRh1cE+uGGRXSxfCvRb7w8Y1hUeVIR5g5cjBxn1HGPwryubwfBHJdiC4LtFIcRg49fXkYrhw9D&#10;AScnGL+Z016mNikm9PI7Hw58SdTi1W1uJLnz1Mh+cKFkjOeSpAr7t/Zp/aMsvGdtH4f8VSQ3Kbgk&#10;N2Rt3nsGPZvxwa+DP+Fd6po9nb6reQNbaYWCRyTKVWR2H3R/PJxntXQ3kg8C6OfI1VIZbpkWSGMg&#10;MFYZDqf5nsaxr0qVRr2Ls/63HTdRJxqrQ/X7TfAuk/YpDaLDKp+6xB3LnsR+IrmfEHwO8GCMznQb&#10;AXgdZHlFkvzsCTluBk89a+Hfgl+094m8IGPS/EXiFp9NdNlpqk5LtbtxgSEclfft719e/Dn9opPE&#10;0SQ37wXgDCFrqzkDKzf3gR2ry5TVOXJNWv8Aczf2NS3NB3X4mV4g+CmnagbttFgudGnlRUP9n3TR&#10;BAoxwvIOe+RXj3iX9nPxH4Xu477w1Pa3LwDd9juIvs8sjA54lX5c/UCvsKKZPLS8t5Y5YmcDj72C&#10;cU/XLO1uLdo3XLtntyR371pGmlrDqQ68lbmPzzutPuJ9fi1HUIL06v8APBeaTdy4MSggkxyKArAn&#10;5gMGvXfBlj4bvNAKXttOwuPnARwGm28lSTt6dK9P8RfDS012/lS8sxJFOMhggJ/PtXG3fwSuvKvL&#10;fT7q7gsgA4t2lLqhxyFVs4BPas6s5aKS27HVTcZbPfuX/h5Noekarcf2Zpd5pNriONLsSLdxorAd&#10;fL3YO7uTxWz8afir4f8AhXBZG/ik1HVb+YSQQiZRJ5asu+Xaw+XA4HHJNfOHhTU/iH8NvFOoJoFt&#10;p8twYJI4lFmIir87ZNqkBmA4APX0rzXxBoXivxHfRahr1s2rarKN11qGoDfPIpOf3coOUIOAoxgE&#10;dK0hShUknKV0ZTlKHwo63xb+0vpL+Cp9N0jw9b2utT4H9rXtyWEQ3ZDJGBhm9d3Ge1R+EfFGpahr&#10;g1rUtRWaO5hWVjLG6rNMn3XJXsQc4A5wBXld14UtdQ169niivNFgecullqH72IqcswMo6E44JAFe&#10;jWvh/QbHwDLfprNs2mQvsERVhdG4Y7RGuOgJP3uRjpXoSpQjFRh1OFSqSd2aFrdRanqWrXdu4gEt&#10;y8qxgsu9WHOBjoMVJZ6Rp/gzwNF4pvZLN/EpnJgivYWdBuIATaTj5u+e2M1j694k1HQPEMV7ZWUk&#10;WjCGOQQ7gNiEc7EAzk469a9P8IarZ+N5W0iX/ib2U7J9osZoER4g5XkE5yOQCRyODk1jVqSpJX2e&#10;5tSpqpJ90dh4W8P6ZY6fHf6P4mv9Gvri2V7lZZfNtYZGwW2RfMAmeNvAxjpWnB4x8dxNZpNplhef&#10;ZrzZJrOnMxMiEBjuixyTgdO9dVe6H4Y8NWskGs2eoTWjSGxhktEDYRMAF0OG+bdgsDzjtWl8PtV0&#10;KTTr6Wxt7uCztAnmPcI8JYsDgKuSQV24z9K4fbXWmp18jWrIfGfxOk0q8kuNMSO1slzmSQB1uXCg&#10;42Fd68c84681heEL3Vdduo/Gmu2xTR7qLFlPHJ5bQogYOwRuFYH1H51H4n1b4a3niV9R1vT4Le/i&#10;ZoYJ5pCq3DbTwpVsAkHncAxPTiuT1GyudJ8ITXw8SfbLKRvLttIW6ikaIyOS5aVVdhGqgkDkjmrj&#10;OL91qzLcLJC/Ff8Asf4meHtPuJfEQ8L+JrCYx2Emn6atz9sbIIZ0ADgkc8HbXXfAr4b2M1vqy6nc&#10;XN5cWBaNXSL7NIzyIGZ8cdSpwCMDFeOap8Q7bQ4tN1C50u6sFuLcXFtrUERu7af+FGDfeAwO696u&#10;+BfjS3h/xlZPpr2Wqy6iBBl5fIjYE7pPOLchuu3OCPxreVOXs7RWxg+Vz0erPZdvirSrzW1hvJL7&#10;StGmhRmuVDOqSryxHYL+vtWXqGu6Rdzsr39jDcyySqoBUJlQMksTtXOOp47CvTPCmv2El94hjttL&#10;g/tG9kjknhs5MibanyFz90DnHGM45FeVaLoPiY/G3XJLnStJsvD90ryi9vbNmELLGQAA5WPaWAbJ&#10;yRtrnp1dLNlzhZ3aLnhrV3i12C4eXUZLSX5o7u3ERUOOjFQclev4CvW9Q8V2MNikdpdrBcSbSDMB&#10;GpB6uDz6jjFfPXi/Q9f8SWkqDxbd6xdRTS3BktJIbeD7G2AqMEwODuxz82TWFqPh3xXdeHFsbCe8&#10;tBCUxPE4iVomcKBuxuYkYIBP0rqSjPVs55Stse5r49t9Nv1t7nS1nCu8U821xvkADEo/3SMEc111&#10;j4w0dg/mylAkZdxIREyoOwPRvwr5j8GeBdWPiGC51DUbmbS72Yp9jtpJpGSRGRQNgJKNx93p81dz&#10;qnw2u4vEmsXbaldRWl9GBbxQuXELqoQqC+cNkknPqT2rKcYp6GsZXV2fQN14gg+wQzwrG8Mw+VVk&#10;GVHXcT057CuC1XxHqA8SW8NkBb2TssrJdkEzSfw53djwMcda4vUNVf4deDLGG1vJdct0WBYWm+d7&#10;iVXIfDpx5bYwcgYPSuM+I+o+I18MQyXmk3Is7uBPOaG6ElwjOSxLkA7VUAJ2I69BmpjCMmkmXHRa&#10;n0A3iaDV9UurGe+gsp4kbi3U7WccYaXBVDn5cZ7V5bpqat4cttev9HhsLmOPURD9kgufOu0eRtiR&#10;MuOMfMeuPfFeSfCbRPHuox6h4Q1jSbe/0XUZvt3lahNvhlULtQmWE/Jjhhn7x612/hz4S6r4M1RL&#10;y+MunW8ckRDWiiYAA59z8pyMnn5s1u4KDcb3M1K65jpvBvxlvr7X44rnRdQnt7a/bTpI7iNottwu&#10;c712n5OOua7T4neKPHVp4euJ9LEpghkRPselRJBuBIUlZHOeAexHQ14drfkaXaatq1hcxWpkMt/d&#10;QT6hcTC4dgfnKljgnhjjGenQ16J4O0DxTpeg6VqieKNfjs44I72ayuNMgFuQVJKKBllUlt3JzjHp&#10;UVIu907IEot3a1OduvirqmtaubEaA19d2Vq0sgtVCM6jaBkswYsQcnr35rsvCPiC81DTtNfW9LfS&#10;rS9dhaRSEFmdSx2HByflXcM9q4jXPjRb/wBm6xHqHjWwtkgdTLYS6f8AaJH3g7d2xRuHfGcivN/E&#10;f7R9x4p01NF0fwvZeI9LtZViI1aAwxNIWKh9iOCg+YjBJyOSRQqc5LRbFc0YuzPqFfF2l6jqMlqr&#10;2LiOEkQR3CSSsP8AdBPp3quXe1u7hY7L7TdSEFoZl3xIoBwcA475HbpmsjR9chs7BNM03QvstvHF&#10;5N1Dp8ERS0bAJiZCm51znlWb8a37rTtD0TwjLrDxhvJhRy0IJRyAB5ajA64C55x1zXLKduhtFXK2&#10;oSanrd8Et2fUryWPAhggVdoPBDyMVCqOvHeo9O0SDT0n887bm2l8uaFzHuiYD+L5iCOhyD3rzjXN&#10;am8bahZpHpyWdvZvLHa2gv12u2VIkZ8ksxOcccitDVfEWjaBZ6jZvplre2McFtJFItwfnmILTFGG&#10;AwHyjpgk45qLpLTcrVvV6f15nXxeNNN0KSM3Gp2mnWkycz3Wck5JGxeMg9QTxXSSeNZbyeCW21S2&#10;ik+yh7SKGWMLPkAl25wSVPGT9Oa+XvFSaXfy2c1tbbIfMQRwrGyvHlPkG7ktuHB7V6B8H9KubG7u&#10;LLUrK2tmjgjmhFzOkJmXPA44wpGSMg/StUmo3FJQk9j2C2TV7547+KVNSi3+es8sjbOeABGT29eQ&#10;asazqniO1uspObi9ePKwJG0dvCv98sQDyeu0V4l8edOis4EvrDSLzUZvKMrRJqLRw2aZwpVQe5BP&#10;DAAd64z4XqtnrsevaxZ3euy2ymEqmPNjO0njdJuJB7Z9K0SvG7Mmkme+aRba9fRhtZkl1i8OFEsl&#10;iUKZbbwucgBupPbBNdN/wrSzha7uZ0u1u+HMts6x+WeoUsB85I9MmvA/FvjFtKtTP4U1nWNOsg0U&#10;I0qKX9/JLIztjezAjcx6ZbG1j6Zkh1rxNNaQWkU2uXmtWsYnm0251lxDbNGucK4YmQHJxngHA96F&#10;pqKbctLnq+raNF4cvhNNr+oW0iwtPHYySlY4VJOSUVOp65PJrnvEXjl/D9neXUU7a5eugjt7WzmS&#10;7lSRlLBzgfIoyMs+MYOc1xXhu+0K+0p4Z9RvLuS3mlutVtL6do2aMJujjVWbLvk5yzYPINc78bvi&#10;nY+G3t9B8GQaNoWntb5vLyKy8qa4z/yzAT5cddx569adP95LltqEm6a5t0N+IGkajPpV3/wk9xPN&#10;ZQoQt4t4bOKxbIcJ5hQsDheoBDcYxXBeBvh3e6z4msvDum6wNSQ4vhp6ySHybbIJkJZRvGc4Gepr&#10;XtEf4w2+l29slzezRzo16IITJdXNySdoEx3QwQgMm1XBbgnHNe9fDP4eeMfCl9Dptr4N0vQNACFp&#10;L2a/e5vpXx/FIMfxDsMc9K1dR04OPUhpTkmaXww8P+CNda/k0uK71DULAtYXV1qVniJJQcY2HAVQ&#10;c8Y/Gumn+GXh+whjsbkTrEsiQotn86oDwm5QMgEk89OKjvPF0Ph4xWet+XZSSRMQz3RMDZI3Hcer&#10;EE9aXUtJ8MazNFbs0cV5HGsscib4BNuJCsZVPzAc9+OtcCbNXFp31LWqeDNI0PTP7P1CyE9siiYN&#10;cANyDwW9ADjk96sR6heW8bGxc4EQZBIwVS2PlBbnrxyM1ylholto0kdvdafFDFIQkQBeRUiGGKmU&#10;5ySeRu61siDSPEgthaJBc3OkK7G3EjLKpY4EYGQGYYzznFRLV6FRlZe8dJ4Y8da1q+q3NtP4ek0y&#10;1gRS9zcOPnJHO0gnPPP0rYXxel3bsdNnhvZQ/lu0cgcx4OCWwcjBrhtQjm1fTZ44V1CyT7Mwlkly&#10;0q8biEUdScY/SuW8GwaZoWqXWrQ2M2la49okqzXuIvtAOMhyThH5Hyms3UqRL9lTnqj1PVrSdNBn&#10;tdRh/wCEiluV8yCyjiDbWz/rAei4POc5/OvEPih8OHstNNvpOhzReK5kjuBfW9yES2lzwMAEvIyq&#10;2BjGOtch4k+C/inV/EN74s1T4k63caSlwDdPpNwzNAh5GI0ZQEx8vHfmtL4sJ4g0nwbCvgW9ney1&#10;Bw2o3kNw8movahDsd5OqKQCCOvNae0u1EmNLlu7nlXxN8X6r4S1Nk0/W7TUNaSbZqF80JE44GyJR&#10;uwxXGD8vX6VR0zx7PqUKw3lgmoGT96lvHcTKzruBdnQNhyxyMeoryKeW71RgpSKewglEJkjidskO&#10;S2ZCMtjPJyB0HNeueCPCc0WvQSf2evl2bfvCmBK5YDBLE42gfwg55NdFaMaUbS3JhJ1Je6d/oGpf&#10;Dm98X6R4avjGup2MJjEVydrESfOH8tsl3IOwgZKjJr03WtFsfA2q38uj28eoLcWgEstnLtlWDlMY&#10;AABzkADLADsTXx18e9Ajg8eTXi20unXV7HHMjyzBwhRQkgSVeeHA6Dg5BNeOW3xL8W+F0ktNK8Sa&#10;3ZwylpHS3unQbifnPXOTjr3rWlg1WipRZlUxKoTakj7u8FePU8Qa9cJqYgRbeR2jWRAPLRz1yw4P&#10;bJ/SulsPBdle+IPt93YRWmlXarH53no21SuN2Bx8+SMDpXwn4K+LXj3RryMwWcOrymJYYJr9TPND&#10;Hu3EAqw+VskNnPBr7k8B/FJfiP8ADzQ9a/4R0208skizwCctDbNCwXajYyVyeMdAcEk80V6UsPts&#10;Z0pqtp1PX9O0DRn0e3gtII57a32qbhI9oXaMLtXGDjoBggZNcvrPga2uors2uhWaGTIQykmRWPTI&#10;DAAg4Oe+Oay5fH09x4li0231a0jktLNrnFnbNGJJC5UIrysFLDBznIABNSN8RtfufDVn5MmnNJMs&#10;0UyWqPPLK6sASjKGAGDndgDgmuBK7Oppo838Y/DTTn8K2dnqfiXUNH1OdQGmvY3mw27+8vQnBxnp&#10;mr3hb4GHRBCk06Xocrd2khuiqRRqeWUggZ/2jzzV7Q/iNf3MWr6d4wjGufYXaUxqqM7J0DOmCOAA&#10;d3TGciqvhH4ka1qkep2A1FLu0gRFNtP5J8sFm2PEVx6DCmt3z8vKtjGy5uZ7lb4yeALrxVFaPa6h&#10;C1rHmOG3jhLhCcqzSS/xn0U/ia8p0j9mbVLm7M2p3CaVaurOsl1HhT23sASMdBjr0r6L8ftrGt+H&#10;4NMxJDbAguz5aSUgA4yCFAzjjuapa/4Wa48HabY3sgsoVChlZj5kx6gHP5nFa0qs4R5UzOpGMpXk&#10;ch4N+CQ8PC3gtvEumXTzLtl8tAfLYcBQTnAz61rQ2+r+EvCWpz3N5bai/wDaGN8wIYySDYJA4+7t&#10;6hVABHHWq0GiS2firTo9Lsbz7OkO6Vydy9+Tke2PrXe6pFb3dj/Zd1f6HZXbyrN5d5OY5i6qcE4y&#10;OMg9KxqwlJ8yepvQqKK5XseE2Xjfxx4qgtLK6aS4upFMpklmKBGDFSEjUDhh/eJb3Fet+HtB8Uad&#10;qNuoH2eK7lAt4LkI7yR7csWxyegAGRXXaX8NRDbb5YrK2EgO6S1mDl0HGEJ24GTndkk10b6RpMOm&#10;iJ5AYUVfs8bZEZb+EhjyDxjPGKyc6l+xvzQsfLmt/tE638LPHGv2sVnFr9pbXEkMQXiNdgHyjk4G&#10;8nPrt4qG9/b3vrm7D6t4B3rFt3x2944Icjk4PqDxmu/1n4QWE+uvpF2VuJZIWuVlhmVoQWySGb26&#10;bj6nFWdS+APh2SGa4N5AkphSzkS3t3Zj5ZI3ggckjH1A610KrTW8TGUHLWLOA0/9sLw/4t/tGCfQ&#10;dbtheFba1jjIkdA4KuHcNk4GMADnNdro37Snw00yNbO91u5gaAFIbua1J83aSBuIXhG5A+hrO0b9&#10;njQodXjtrNw8QuE8l5zygwTnaO/XJPArH8b/ALOGia7Mtxok1rqEenEWUtpCwO0Ku8Yz94EtnjIA&#10;rJTpuei0K9nLl1epsfEH9rH4a67Dp9nDPaT6eknmbljfKMo3Zb5eCegxkZI/DXm+K3w2vdEujpl1&#10;dXvl2qqgtIhISG4bbtyAyggbXK885rxC7/ZztLPUYoLS3WZZYzJI6KdgPbk/jwOldXoP7PL6JLHq&#10;xs57S0iPmK1sN8ssWPlLRjIwDnqMYrabp/ZuZwhNb2OwbxLpWowxw6X4J8UX1tEdsRm0kQ/aDnnB&#10;MgGAQep596qXtxrkCeR/wgl+pXdEIbeRGkwck71V22H6jtXqWl+Gj4Z0SDVW0H+02gXzrZUZVmJb&#10;qSPMKjjJIAGT6V5nq+saTb6lfXEjS6TdJFIsFwbcK8YmYMctEW28j6AZ9azjyz6HQuZG94TTxN4Y&#10;026u4fhfJqGqPAqKp1MOzK5OEKIcDgEndzXnN94V8Ua5pNzfeMrzSPh3ojSkyi+nWOeVBklEBYEn&#10;GQFA610OhaRa6FpGp31z4w06eZ5TPNNbySOzNgn5TxlsEDJ9elfIvxP8F+I/G3i6bUdRS8uiv7iK&#10;S7zIyjsOTxnOa7sNTjKVm7HPXqSjDmWty3Z/tL6T4N1EzeFtEeeSIyJDc30zAOeiSFVwcjg4P45r&#10;17wb+0V4g+P2rafpmpaXB9htYhPMjSGQXEqEM5bPAViMYx361wPwc/Zdbxd4hsIL61kaDzB57SLt&#10;BXtg/Wvtr4YfCDwP4It9emtYIdNuLCQRXlikJiaPaMgYYkncMMCDg1rjJ0bONJPm7nFh3VbvLRdj&#10;qNa1fUrXTbOWxW10eNbBJorCGMxpGSgLMvG04PBz2ra8G+PNWutMvZpYLXVLe0dcTeaUmIwCQV24&#10;OM4Bqxd614P1GFYJdVHlX3+jqTlkfaMmP647Yrf0Gx0q3spotPmtiF3FlMnJJAIJBH4V5UHPY658&#10;lkmjzXxr8YHtrpCukyYmjU24mOzB/vMrDAA6561wt/8AFbUoLue6Nxa2E9iZF3+V8txCg+Zo9xAz&#10;2+XFen33wgttX1ia/HlMHUb5VkzxkbgQRjOAa5P42fCObWdAjt9OjC2tmRIiQRbS5IwWyPbjFbU2&#10;3OzQe61aLObbxQPiXa+HX1XVHlD4TCYjUbDvJ4yW4xkk9abrujan4l1HVNakluIra6md4/MYMWjA&#10;AQYGcHA4x614t4LvfD/h/VZL/wD4S7STa2gCtZ3NykLQ/NtJAblhn0HWvo3wn4r0bxjZXMsMz6kL&#10;QeXDOZi1pJKQpCDYVWTCnnGSM1vVppPQcato2aPPNR8Arpnh/WrnV9UkUpbxvLLvDNIDgpEfTHdR&#10;yMe9eWeEPCWlax4gWSR2s7lWBg8wFFlxjDg/j0Pp3r3fxTLqGtXrm80WK3sI5C0FxDh0ZznLFDgg&#10;ZxyR+NeeeGfB2r6xq99crte9juFVJXA2RYXacL24HY1cUlBpmM53asj0vw34H8RWWrwfafEVxqEM&#10;0Lp9mKxDMcmQxBK5J4GOaz/iz4C0i48V6TbTXOLl41gMWMmNQMKvHOTg8frXR6FZ3vhKJbdr6W+u&#10;rzc3yIJShQZH3iNo5zxUYthd+I7YMj3N8SSLq5IDng4ZSM+/U9685e42dqc5LY0fBPw+TTNPUsqQ&#10;20EBhgiiHzMD1I9uW4NeC/ta3dxDZw+HvD+kXOn28Ch0SCRws5PoM5c/MBjoDX0zbeINXvJoo7TS&#10;tNu4om/cs87B5WGecDHPXg+hrF8T/FbRodVshbaJp95qcTAxS3DmMRjGW+Qc5yMAA9hVQhyy57XK&#10;cpNctj41/Z91Tx1P4lttAh0iQzXdwtnc38ts7T2yt94Ox7DqAemK9/8AFnhbU/FHj7VUuFj8R6BZ&#10;qFQXkkloLa4VflIV/pwR6Cuv0v4l6FYwztqGiz6RqE8zo0lpcGJbou2GZTklRyBggHrXM3Xjn4e6&#10;jpWqm+0u80uGfUPLuZRO9xbSyLj+I8HJwMDJHerk3OTdrERhKEbPUw9N8Ea1odzG9vNc2GnNIjSX&#10;Et2bi4llPVY/mYHrjJ6VLe3Pi7wLpcsF5elbO2kCCZQ8LyNndhpsEs2MDPTg16RZ6z4LspLG2sda&#10;s5mAUx29sGkK5PB2oMp06nHrzT774q/Dezhn0TWvEdnNb5IaO7+dCwbk98fpxT52t9SeXrY8oufG&#10;Nh8TPEOmWNxqEtpqBZ3jt9QRhAoK8rC8a538fxDj1q42g6VcXttYPqlu+rwwMy3U8ssokAG4gFjh&#10;TgD5e4zXZeHH+F154ln1jR9Y0JNVRExIb1EgdGPzMgYjDADHHrV2+0XwVBc3t7pHjjwrZTkTNH9o&#10;vreXOB8xZSdx256Z4qva9I7EyXN8Rja3o9jb6Rba/qSxabLDGoIhiG+4UtwsyoNu0g98Y9ayf+Fe&#10;aT4f1+S+ttWlks7iX5YmO427Mc7cdQoJyParPjvxPoA0uz8O3/xD0BNRvURkka6iS0WJGDkM0Skr&#10;uA4Gc8965fxL8cfANv4snka/0q70ays4/IFpdXNyb2cPhsFYkC4XB2tnOOtEZVI7ClGLtc2tE8JX&#10;t3puq2s0gjuGYy+bFEFiZkkGAxPz4YZU49a7jUb+e611Y70rb6GltDLBBCgZYWA/eEDHTA4HT2rz&#10;ez/ar+HNnJfsL24jZ3EcMFvazsSMfNJuY8KfpnPauR8U/tk2+o+JNPvIPC8k+lWxMYiEgjlljIHB&#10;wCoPHXNJqpPcE4R3PoY/FVdFt7m7t7uG705Ue3ijlAQ5zwu4nLcc56Vyd1+0Le32kotxDp6yo2JJ&#10;G3Zdt3ylF6HA5yeBx61wmg/tC/Cu60hU17QdW0q9BEwmjhW4D+2QRgD+6etYnif9pj4dWup3K6bp&#10;2p6g16hM95qVv5ew9kREOQo6n16AVhyzelmav2foey6h4zjPgmxujdFob6cxyoWBUSdTyeAOB1rg&#10;tQ8T3/g/VdT1ed1P9pNtCRu25CFA+QE7e/qBXmetfHB9ZSOW103wve2MEokiW4il8yHjGNrOuc9e&#10;Qea8t1zxx4iu0MUds7ICd62h3k5OSc5Pf09KulCp1RNT2SVz6cutcWfwjpcW/S7mzZZJpbXUQhlL&#10;B2JJbPykLg8dulV9W+KNkukW7Xt9YJa274i+wO0r7chSyqoLZwepr48vNe1OYotzHfPNIoXFwGBc&#10;+gyP0zVWzGppcyyhZolAL/KSDj/D2rrjRl9o5JVY30R9vfD3xV4c13V4Ul1Rw1oyTQTanFJCXLPj&#10;Ch/m57V9Hz+E7tZpBDpcflBiExfkfLnjtX5BXGu3xnDzXE0jLhcu24gDoM9sU8+LtQzxf3+O3+lP&#10;Q8LJu9yPbx7H1J4d8E+GfHfgi4GuHUItQjRljt4svbNNn5SqEnywMfMQdpHSq3wy/ZguLXxdoNyk&#10;zrbyXqYuiSI1x8zAOOnCnkHinrocmma5a3Vpq2o6fZXV19igsbzfC1oQCHQrg+cDzhwcEHtXY6J4&#10;O1fxBe3Fsuopa6VFEYrc6crRl5URt8ThnwMgjoM9RXRUrvZPRnpUqUb86WqPRPGPw2aO68TX9ibG&#10;PwzceXaXGhXwSWLVgAgd5HUkxH5tyOvOVO7NeRf8Iz4z+EHhOJ9P0kt4buAhtM3kc0mmEOVcSOQM&#10;wEYbONwyeBivZ/Cnxx8G+A/CkNp47tbLQbjTolglsRFJN9miLfKJM5VCNwbHXHrXZ+K5tJ+ImlaK&#10;ujWZn03VLXzdN1BIgbOVnQttOTtJPoRnr6GudwfLtoZOo4Ts/vPF9H8VN4lutDsNQsIbFVBljk0k&#10;Qz20pZceYWdMuQy8EYwM4Iqi3hX7X4x1HUNStbLV50uLYJP9nC7YAjNsYZ+8zN/D2xXTeEfDmmnw&#10;3r+hajZGC9sXktljiZRG7ANsSN4z+7GScDrk15DpWi6v8PYp9Wj1U63YW26DUtKa7LNa6gcuIo7h&#10;l/ebUCAhuB0BNc8E7PU6KjhdXWh6F4t083OlXUySX9zplwUs5NOt5BJIGdykhjLBOPmVQuccda6b&#10;VEh07S7bToUuEa1BjFvexFJlVAAuGIKlgqgkKxHBr5ak/aB1zVfFGiLf6bd22h2mqQTXttCAbmUI&#10;xMi7uME88ccAGvp2w+M3hbxday29vdajcWyWgnMtxYu9lGXb+PjAcLggEYPNbSpzppcxjGcJ6wOJ&#10;+MvhefS9PHiHR7ua5aSX7Hd2sS708krkZZAAQSANwHUjPevKdQ07XIdTjSWFNGsyiT2kFrKqqkj5&#10;UeYM55KlQW9T619OaHZ3eoaXdQy2KQwO4uGt5E2hbaUHyk6llJVdzE8gEcc1xt0NB8FmCZtEaOES&#10;GFI9S2yKIiTuj84ZD7TtKhyCB3NdNOtyKzRyypOcrpnOaT4p1WWx03VbppHt3jSILHHh1kB2kEEd&#10;Cw65Oc9a9J/4SqG41Roru1aK1kkFq2CTE2VIIU4xn5vXHWuYh0uQ6VG9jpDJbWMhubSLeqSBX5AM&#10;eSXUknkdMdeKbYx3+s6PDO7XVrptrKLa4uXxN57yMfmdgMoIyowxBKg4OaxfvN2R1Xikkyt8WfDO&#10;i6pqXgvSNE01bvVl1j7TdGBCk0AVPvSE+rMuOD0Paul+G2qyaXceIvD/AIpurG21uzlaZ1mi8sTx&#10;uQVmROOMsRgdDxWXf6tffDmVLiPxBYapAHVre5uSEmiiJWOU7wB5iYw2AeAehpvju58QaLokVzfz&#10;aba21yv9nR6hbvvmaKQYG1jHwR8p+brgYrRptKJjGoo3sj551LStV1e+e3juHFrbNLOZUXC22ZPl&#10;Yehyo4PFQQ+K/KFvqt/qEV3JbbGuY3kdZZQZMlImJIDZG4njIJFeieJNXvvBENzYaxpccFzqLOFk&#10;jVXikRUwh2k7kbLBjngV4Xf3ra3A1m8PlhJF8gzciQEfOxAHP64r2qK9rGzWh5FdqlLR6s9k1j4Y&#10;6F4z0OHxLb6jNDNLAZrm7Odkzbj5SGJjgOcj+IEY6YrZ+HfiRPCds9lEl3cLOiefqunYU6eVUBSg&#10;U87T1DcYJzzVn4J+GZ9E0C5vdU0yaOHEckKRzp9nyqlclBjccnPIyD1zU/ibRLP4R3ul6hZ3kepp&#10;rqtHqf2ieRTaMWG2dQhAX5GK8ZyV6Vyybd6V79jph7tpr5noOnzS+P7y8t77VEkvktgi38Ee3OD9&#10;44wp3D096888aQXOh+JJbMWFukGoR/6VFLH5kLEDAkj5yvGD9a7y+8PaUui2+o+Cp2Op2bGGa4gk&#10;jNpMhOQ7IzAqCWHz++DzXLz614r1LW7BVj0+DxVYTrHNb3P+rjG/bJGGwQUYYOQD1615tOMlO8du&#10;p6kqkZQ1Ox+E+qaRaeFmuW0WK6062lTzbizjcMH+Yq8y5bcORhhjGBWd4p8RWV743Sbw5q1wxu7R&#10;ruG7Cr5arGSGTAO/G7IJOCc16da6x4ctJV1WDVpNF0oRCC60C1tw9uH3EMQUXJGTgspIzjp0rzLx&#10;jpug2Uba7pZllkvXcG7tUUpHG7+WOf8AbwMBuma6eaxzRXMzqtV8f3L29m0CpdRDaskMSKGR8Ac8&#10;cAN3J59q6j4dTaP4q8R+Z9mNvqEcYvGjm5dSfl3c9u4xXkOnWU1tf3Et7cS2sUIUzxwEOAASNjKP&#10;4unTjvXYeCvElr4f0t76ztybqUtGZJ4yZACem7PAz27VKmiZUraI+hta0bStXsJ9Puc+XNCYWCYA&#10;bjjk9SOv4V4PqHwK0fRIZVsLT7WyMJGQORu68gcjdyfzrX8MfF9tQ128ilCSWkJMUTLyMY6+55Iz&#10;Q3xtsri8khubC406BmCLc7POXPdmVORzxTdWK6mUMNNu8Vc8Mi8DyJqV9HcabNBbxyO0bzp8wTHQ&#10;jHPPH0rW0P4N6b4ZtYPEMa2hnvMklIgFhZSV54+YENkqe/Ne1aprukajq8UjzCGXkOC3yunOTnt2&#10;61Zj0WXQElSyuoUWUkiKQrLF864DbDwSOD2z3qXUlsP2cUrpanzb488Iahb6VcW016PsKA5uIF2S&#10;OMB0RyxOAFORjkhad8GdLudLgj03STdafdW7x3EZtrjdkKx3vxwGJySDwM8V6efhtc2erXWr3122&#10;vai8qyzTyQeUkkaqR5ZiQgD5SQD2qz4u8ceCvhHplxbwwCKK7jecy6faPmFTgL5hUZb0wefbisKk&#10;XJcsSoyUHzSPJofFuteErqWwu9DF3bTu/wBiuYJzGhcgYEysMj5ucL1yAMGvAfGPiy4ul1TZKbqW&#10;R/3kk3LqwJ+UAjKgdMdq9yl8Y638Y/CV6PCGnxaBa3cn2KDXL+7ENthWDOTI4LM527QVXCk9fTzG&#10;z/Z61zVvGKXGqzz2loL6OS60kEXDS2eTuL3EZABbJAIJJB5rSjQhRu6tkzOtXqVEo07tH0r+zbaW&#10;7fs56NfK8K3s2ZZHmO0TuHYbmbqOgGO+AKsfD/w34o8VXup2Ta1JqUk0pnwLYQ2dkhPyDJJZiRk8&#10;Hpj1rjofGD+GPh9d+BtP8nU20/YGgi2q0asx8uOQnC4UD5iPfPevafgvqTeCfD002qXFjrGqvczX&#10;OoS6RcedGsjufKRiv3QsQRcAfwnivOcm5tp6NnqxcVC9rtIo+LPgH4q1Bbuw0vVLbRbq5miuZNQt&#10;FeP5EAUruBLENjJ59sV59r3wy+K/gsKNG8ZtrU6Awx2Oo2iNaEA5wVkVt3puyG969+034oya5qVx&#10;NLAgspY2a2eKb+AHA3ZwSxwSOK27DXLG4lWS7VZ3COEJGSo4P+fpXRCTi/dZzycmveX3HzlafCr4&#10;yahaQ6xcaxp/hdZWDPZaIzzLGNw+8m35sjplmxmt5dXl1DVBpV7pV9BJN5zWchj3WkkcY3Y8xc/O&#10;RkgHknNe72XiHT7y6VNOujGImI2HIAfHXmofEvgfSNRRtTjRrK+BSQSwHKuevzKeMHnpjrUT9/Wy&#10;LhUcLJnjPh3wXpV7qYuXthfoCClvdgNHAwJPORz6/N6CvXxY20ejWzPEkvlESuzkDcobjBH54rwL&#10;xfpfxc8ApqT6N4c8K63pkt08sFzZXcttIyOSV3hgV3AYA3YHFdZ4p+LE0fg7SFsNCudS1W0jimvt&#10;OsgrJYrtLMXYkKQCMfePNcVWDivU9KE1VtyvYoftfeOWu/gvexotvLDezLZq877W3nIHlY53Lgn0&#10;AH4V458Etf8AEniPwRa6Ol5C1naSBEiSJfOjjRSxaRwMxhgOGbG7IGa149P8XftJeMdJHijTLbQP&#10;CWmxvdQJFcCRWUry7YGAR7Y4wOtereGNO8JfALxE9jrmprZDX4oYodLj2+ZdLEpZpY0HzMA+3OeM&#10;NjGRXXh/3dFwm7ybuctVKM7w0X4mdqXxH8P+C7IXXiXVtQ0yO9tEdbTWIcA7SDsUISpPHbGSO9ef&#10;aT+0d8M/iF8b7a48Q2viuaWxg8nSVj2PZQnguwh37gxG0dCcCus8X/Grw/rOv6ha+IPCniCey1SS&#10;TTLCDVIgUmVdmZY4+MKN5IznLDivKH1f4Q/Cfxb59rdnX/F0F5st5J7FzFYwkZin2thHkTABDZ5G&#10;RW2GStK8Xfy2OWvVk+WzSX4n3DYeNPDh0mw1HRp4dU068BkivIZQI9gznJPUgg5XqMc141qeneF/&#10;iz8S769027E2qRW6bxbM8kczrllLHIUbQFHoOD14ryDwr5PjKWe6mi0+OzEcuo3TmxVLa4dOhMa8&#10;NI5PJxzzV74P/GPxl8YNcl8DeHNM8NfDS4aKaYX2m2jvcXKqSnyoAVRwccngYPWrVLmTcehnKSpy&#10;XNuzr/AHhjxH4P8AE2v3HhaKFtQutN8p4JLNlaO6aT5pkkZMOqrj5gDyOhrtLL4WfEAfa9JBtrFL&#10;vh9Tgu5BIGJw0r5IaZu6cKoIXK9q9D+Hnhm68J6Euhah4tufFOoebm8uZ7oi5aZyCx+X7o+mOgNb&#10;HjHxevha5gtBAVjlXzTJFeRs8Kk7d5jY5GWx83IGTWPNfrcTqWeiPPdS+EOk+C/hNq3h/T7WexgN&#10;oY/7RRPMcP8AMSyqx+cliWLEjJYn0x4LYfDfR/hi3hvWdQ1PWNduzc7rqzjwYZG4ALE4CnZwF6Y7&#10;817XF8UtD1TxVYi5udTnmt7w2lvetfIY3eQhRgjGMc9q17x11HVY47SW3mnjDFbcXiXE7Mcndt4P&#10;v8xrklOpqoPRnXSglZz3Pn7xd8Ttb+Cfiia98MaA9l4XvLlrqCVboQQoSoV0PDoDhQBlSSehrpvg&#10;38a9U+JWkanqmr+JrHTtejkkF5p9zbql1HaBv3SxScDbJu2kqnXJOOldt4u+HPiPxB4g0m91LUJd&#10;M0fTf3ktva7bm7u5AchZBjaIxjlcHOa88+J/wGPi+C/fQtP8O6tqFxIslvcXkMsMllySQI1+Qk59&#10;APauyk2oWa17mVSKcnZ3+47fwr8cPC/jDVNb0yfRdOt9W8NXU8WoWkcQkkjKy7RNuVTvDcksOPpX&#10;ft8OfB/iiWbXJLe0trGSAB5sIY1Pd04yCR7d818s+Ev2bYvh9r/2ydri31G3hwrW6FI2VhzCdpHy&#10;tyuDniuv1+4gt/ht4q1660LUJtZ0mzSGzhl2lLeORwokAJA8wAntwFOKcprmUYq6ZKpLkc27NdjQ&#10;1/xHpml6fero1/a6R9llBfUbyA3QmiY7C7ImFQ9xntnNeZa1rV1O+rXb+Ko77RMi4SNWESSoMoiC&#10;MAgjjADY4714hb/GlvClpeWdtHdX2uNOJmlQg26qAPlZSvzg9+fcVyfhD4yeMLY3J0Pw7DqFzAGd&#10;f9GMrhHbG0xkEMoPfH4130sFWu3Y5qmMoWSW52r6VaeLWk07TNE+1SNL5rGzhxFAWAwc9c8nIAHt&#10;Vq7/AGYLzxDA19a+TcXUNsZ7qHIiljUeikjPy84r0j4B+LrK/wDEFvdJoEF1CT9qbT5t8YEzjExy&#10;WAUg5xnIBPFema7pCeJfFNx4j13TrHwzYWFsPI05NT855AGOZFVMgEjC5bjg8VU8TKlK0dLDhhlU&#10;Sb6ngHhS+8WeEdIttJlvrue2tZSbeGOcySxDhev8KlffAxxzXf6R4p8RNBuS/vFmuss8N0qRqkmP&#10;l2E5zt6/NgHtzXfeE1ih1LWW0/Q49WW4URXdld3JVrSMoW3M7njJU7ducZHArlPG/wASNJ8L3Rtt&#10;b8E3+h3JgD29xcwmVM8H5tnEmehB4+X3GPJmnUk2lqz2UuSNm9EcS3i/X7jX77R/tH9pXk9yFks7&#10;krM0QC7icfeU4xnH419PeBvELSaJJfa/FbaZaxkxW8SwpAN/AUqjkk5OBkkDjNfDniuby9ZvfEfh&#10;aHVtY1ZrxrpdRhs/IhiLjkNjJCcnIwAc16/pHjvT/Gkdxb6j4ea8gt9NEt3pdyFmRrneo+0TSHlk&#10;CAkbThemDV1qDglNbGdCp7S8Jbn0F4l1V7vQrbT/ABlFZpqgnl86KJURSyAbAqpkSNtdTkHAIxg1&#10;5BH8ZfBN1aXmi3FiymC/Glrb2kWVZiSGmD5AABxk1c+LenaP4gkh1GwvLVMQ/Yr8XVzJFswsboYh&#10;1MZKYCjk7ge1fKvxQ8f2emW1xYwKy6jLKZX+zKfJtQSGCoBx1yfp1owtJ19I3Zz4mfsNWrf10Pq3&#10;w94gvf7T0nVLPULe4a0tXnf7fHtkIHytboRkFA44YnkdMV6fqOoWNy1hp+o2mgzF7VfLaztQPNyR&#10;hWfBIHP3SpHP415D+zv8WvDXxp8H22l3WjafF4tt7YwR2cLmMu8QPlSxBnA3NuLEHrtPavS08FpF&#10;Y2NnfJDe/YYfPu23vcXjOc/MjYAyM9OP0FOcZU5OM1qi04yinHZkviaDQdM02GOee90RhM89reab&#10;PJmKVTjZ82AygdPlAHQVy3jH4g3I0iDT/EVnHr+g6syWmm6kCtq4djwDJyVIPJbvjjGKy77TrDSv&#10;E9qmoeK2fw9FIL2Ge9n8k23fyAj/ADKDjHIxxxVS6u5HisbKWys/ETRSXJ0+Cy/eQslyHYOXYAJt&#10;XByM4PpWtOTWu6MpwTWm59MeHvFmhXmiz6es8VxqOmwoXgmmEckgwAVV2OTg9znrzWrpHjfw5qgZ&#10;Pts1tJbgjyrqPHlkc43A9jnvzXyJpviHwz8Ktb0vVXh/tKMEG9t4bliYnfhUi3g5I5Jzlcema6Dx&#10;H8Y9DbXYZNHlnMd7dEpK9hL5YywAgVgDuI+bp0xVSouWqTsY8yjKzdj2nxN8Q7DSpbuQ3d3ZPpLJ&#10;cxT3ZSSzug4JHzqSdvB64/GtLxdpuneO9H07VdH1S2sdan+/BI2+O4XAG4IDjI3LgnOAwr54n8YW&#10;Op6DeXem28Ud1JdOr25kEsLDnaxPfpyCO9dL8NNd0fT9OtbfxgLLSPtO5bC/t5SJNkrMnlBQfukx&#10;sBjgYHTOazlTfLsbKyaaeps6hf3HgrW7WwjZv7Zd4gAihUVWVm8x+fVcEZzyK0tQEXxIe6022ki0&#10;zW1RZbS5V8/vw+RznPcLg89a6LxJqfhFvB1xd6hLK8enwebDI0TSTTqgAUgjBY9ePavMdOaz1iz/&#10;ALa07z4Y0kDtctlZZcMMblABHIwB14715EoypO62O1WraPc7j4d/Ee0j1Cz8M+LYUbXcsLaS6UyR&#10;XTEZKpuBw+VPBPXpxXfNYRaDdQWWl2hLTTCVptqpbi4PJO7ruKkew7V494g8V2+o21hZX9tJpGr2&#10;aGax1R2BldyQxfb1K5PJ6c9q7my8c3B0PSrjXj51pfI32a+gkMuLnecRyKAuzPGGyRxzVKXMc04O&#10;Ja8VolxZX8d8J5YDO225gGSjZwQBnKoGx82PWvNNN8ZDxPZ6jollaXr61FbzvqNva2kj/uw3LqTh&#10;eQD1I5Nd9430fWdUtZruxJllaIebDG4Hzj5mwRwcHBwD61k+H9c8U67rrf2feXen2lpZrHfTmySO&#10;Z2PRA3OR97nqBVOmpRuTGq07D/hfo2q6Zb3E1/FMNMdhLAL6ERMoZPuhDxhfQ9MH1FdDdfEu18O6&#10;TeabpsM14FGwQ277J7VCNoeNsY2jkjHPHFY/izwkdQ0eO3ln1E6kEmlt4pV3RzShSwV2fLBScfxZ&#10;6cV574UZvB2pw/8ACY373Wo38b3i29kDI5jG3cu3ou07doJJxnvXJFyhqjscY1FZlLxv4ytfFnhV&#10;orC2j1XWLaZHubmeMrJEg9ejZxx6ZPrU/wACvBV3ofiKXXdLkaBpnR5ImfMLJtbAY545IHrxXDeL&#10;bKXx34ll1bSPOsJtOnMs8ts4823CsQRIucruXBORjgE8V738OUl1nw5ra2rRR+J4I1ljsItogulA&#10;ySozwxOOOB07HNdTnzxUL6sw5PZvna0MT41eIbjwf4wg1CV4JbabgW8GWlUgBWZT0BOQdoHY1d8V&#10;fC3S/GNrpmt3K2thc20YW4ut2yWXegZIzGoy0mCfmJ456mlt9asfEWvQ3sf2WPU+LWTTnX96jx5D&#10;7hnk5OcgnoK7OANp89+lwBbW1qu5WdywdsEpt687uCcdKcZOEl0ZDTcdNTyfw7qNhoXi230LUjHF&#10;9onKx3UwZxFMqqV2sCCw+78x/I16raa3daDdpbSQJcXkgDR3tuN8Zx98LnlSRwR7VwMsWl6tfW8O&#10;q2cUaxOHlLIAwdsEdDyFxy3r1q34r0LXLbUWbQP7Pv8ATlSWa1u7+VvOEYCgQrgjJLHIcg5BrrnG&#10;M7OW/cwhNrQ9E8SxaO0VwVDxyu24bXKorGPYW3H5QAw2kDsa8K8a+Fj4G1e3u9b0pdX0OWEw3JZQ&#10;80CPkKCBw0fcHqvHSt20vPF+s/bQHtrXUrSx8qXSHcvIJQxaOaLO0c5KnqDgZ9aueMfj1Y+HtU0P&#10;RPE+iXMmr67LHazNHCqRwt8oDEscbRlfu559qiEZxfuq5rKSS1NT4RWOvHwne3K6oLzTEjP9nuT5&#10;suFHyoRkk5HHWsDxDrVkNBs7fWfD+qG61RkENpBatcL5hUEsSP8AVgYIJ4AzXV2TT+FbO/uPCgjm&#10;iiiWf+z5oj5OcLuLbMfMBk8HnvVjQ/Etnqvie4tLk3OnTKPMgN3MpimRAA2wZ+XLdmNQ1Tq3uilK&#10;dN6bEXhDw6mnSQyXIW4tplQhLhCxCleUBHAPvVnVvBmjzXllqEF8ttdNI0fkXKkRAZ53Z7DIGRkf&#10;StDUZok1JZbTV820UMsa2RuUW33Yxu3dSR2U9K4i08a2+qSTWU1tKxDvCk14pUP/AHgpz8w4BGK4&#10;1T9m72ujpc3UW9j1PWNYh8ICFJVjUEGJbn7tuW28BPUnJ49q4698SXGsxXCWoZkjcRtOgO4jqD9M&#10;VBrdzYaonh/RbqOaKe5kkmdZJNynCHDKxyBk84960tK8M6JoNkJtCkk1XxBLJH5ElyxPl7owwZRw&#10;CNpGGIOM1bakn2OeziZfhTwkutS29ytqtzp8VyWuTIPlPlgsi8jn5+eKtppeoJcRXF3di4aOV5IX&#10;VSNkTfw+2OmB611fiDWX8MaZd2kUaPFawndch1G+VgC2R2+vevGNC8T3+vaheS3wP2KHHkA9AvXP&#10;HrWMabRr7S51XiO+gge1jiIEby7pCOFJ9qpXuyTyXjbyGiDSbgcEHovB9qx9fVpFMucurF1ZuNvH&#10;TFP1S7S80iMWyrJM+1mwfmHr15rCcXzHTTehZk1o6fCqiKOe4YBSSuYwT0LD+tUD41vtKQyT20Ev&#10;nTKiQ2indMccbffPQVS1bzF0vURaSi3vZFBinddxUj1XPzD8aWz1CCxS1F7exSX6bZg8abAjA/wD&#10;nH4mnBa6jna2hy/xCnh8RTNAryWkzqZDaXgMZSQH1PHSuMbwpDo8c0jpu+6qSKeY3YY3Kf4hz0r2&#10;jW9FGrWt1K8byfa5vOkZvmO7bgnJ6cdhxXnmq+B0+yW8VnNdxLjeUnYMG2kYyAOM1up8vu3sY8nN&#10;rY7H4aXOr33hCddO8Tpb6jAoRoZ9MVizcAqJOxIGMds0vxe+F2k+LfDc11cWqjxVbKsnnRRlzJlT&#10;xv7qwwdrZwRgVk+A1n0zXpFd2Pmux+QYB7nP07V7rp7tqFsqFAUwv7sdGx2NKNWcHeBM6cWvePBv&#10;B3i4eL7C3t77T/7PAt4lit7hPL3IuVEu3PCsVPHb8ayvGHwoj1XxBZate6pLp9rbSobe9mn/AOWR&#10;ODCWI45bauenTPFegeKvAtta63PKLiW2trslor13LmER5+RfRcknPP0pnibU9PTwcunmdNUs5pUg&#10;MsJD+YSw2kAjseSeOlOFeUJOcNC3TUoqMtUYFl8O/F1pNJax3Nhe2Ug8yzv2k8yHZwdkki58t+V6&#10;jt1qeWwvvBGm6jB4jkmm0h9qzNaqrtHH/wAtJlHJPXGfoRzWT4W+HOkavaalozXN5pyyStmGOZ4+&#10;564PuPyqb4u2esaLoWlwa1pVn4mi0xXgt7590F3DCyrwCvDH5OpHJr0oYuM2uZGbpuLtcy9f0n4m&#10;+EbtL/wrrOleLNKmjZ1g1exWeVUHSJplIZwBjBPPHOa8k+JHjb4jePfD39j3Pg3RNCuxP5jX2k20&#10;63AAyCCC7AqeOx6V3nwj17W7O8+2afeXFjpcMRkjhvo4macBtuwqTkBeMsOea+hrTX9J8Za5p1rH&#10;sttbSImazWVNzIQMNGT1H616aqQi72UrHDNTmtG0fll4k0Hxgufts900sQ2n5mXOOmfU/Wqfh74j&#10;+IvA9yZIlimcndm6jDHPfmv1w8cfCvw5rVzaRatZRR3EsZCztGAHHrx3HvXzz8Vf2QrCaK6uNPtI&#10;57d+EMYGZB6+1d8MfSkuSrDQ43hKifNSnqfDA+OfjVZFDazK9uJTOLZwNuT26Zx7VpyftFeIJFZZ&#10;LDTmLMCMIQAuMFTzzmuu8Vfs6X2hTvnT5vIzw20kiuF1f4UT2Ix8yOTjDA16UPqVa3uo439cp7yZ&#10;sS/GvStatF/tHTms7nISQW/zKyA5Xk9Mc/Wvo/4QeLPDepQLJYawIbeUCBtsW0hu24c8HpXxnfeB&#10;7227bk6citXwbe694D1L7dpjFZM/Oh6MAeMketcuMy+jVpv2MrPt0OrCY6rSq/vY3XfqfWnxI8QR&#10;WNytjHeW9sqsZXt4vnCIhPz8dd3GBnvXL32oWmnTx3L6a9xFLBKZHeRVEhbBye4IJ9a828VfFjVv&#10;HF/qWqrpVnBeTiAeVBIcosQyVI7hsbjjmuk1Pxbo3jDwbZQWF6Y9VVlN3FqC/OGOCSuB8y9enSvC&#10;+qVKcY8y9fI9hYiE5NxfoWfD19c39/cT2tmzu8ZVYEcbmHmZ46AYGefeqGhfDWSTXYY53jXUbqVp&#10;ZACT5eT0z0IANdr8KhommaF4zn0y8S71dYlSJvLJbhCzuB0UD+lX/hhourS6da3F9O6ya7qMEFoi&#10;x5kkgUsAx7qrvyfUJ6VPtfZxny6Wt/mdMKUKvK56t3fkJdeArrxtcX2lav4jls4IrdNVlsQ371Le&#10;3U5fkALxk4BzyK5/UdC8LeJzd3WkwT3P9lWsTxwzNulugzANjsCFOce1exfFrwhNpvgrxJd6cRfa&#10;pqFk2lXd7uAEaebFguxwFAVGGB1yK8V8OaB5NuNL81pb3WPLsVZX2bEklVXb2+Xdz7ZrCnzSp8zd&#10;rdPuuzWvSjCpypX0vf8AIi8bafbeGNO0u9t9PtliEQld1mbbcLyp8sDg4IBLZ4IIrrPgz8WY/Atw&#10;sui6Tc3NlduJ7zTbtgm7AJDq+ODzjPGQACD1r6Y+Inwm02aSxtvD9k4aO0e3VzrKlLXT4x8y28WC&#10;uNzKSWUsSeoNY+nfA3SrFnjt1/suGd1hF5fSQv5zbcjKL8yZ5wCOx4purF0uSSbOVQvPmvZHpvhj&#10;4/8AhfVtOtLy31CHSLS42qIr7CFZe8btnAIPfgGu3n8RJqdopsbqCYjn7O7gbgQCNrd+tfKHxI8M&#10;6ENA1Hw1o95BdXJt45J2trfaChJZ2UEZLcEE9hXiHiH4n+IvhfpFpP4XNxp0V1ALWSC8HmpIqnIa&#10;PcODxkkHv6VnRhUlJRpjr0aSh7Rs/SjSPFpmjQz6fJMqIM/J97P88e1dba3FhqlkAhEGV+7jBHNf&#10;i0P2ifiRb3Dyw61fWyfxLGoA68gAdq9X+Gv7f/i3w7qtlDrv2u+08L++lg2vMxz97a3BH4ivUlgs&#10;TFXsn6M8T2tCWnNb1/pn6R6x4FtZ7hrmCGJp0O4MMbs+p968v1b4YyXsksYiCS4YrujyNx6VyXhz&#10;9rLQvGNtAdP8UadBdyvtS1uFaF0GeTKOox/s11mqftNaX4G1q10vVtbsL6VGEdz5jpHtYjjknK9u&#10;x45rijLldmrM6HSm1eLucfafs6X8MktyYomebgq6k7h/SvP/AIgfszf2bplz/o0scrSGaMR52hwc&#10;rkex5B7V9saX4sTVrSK5g+zvbPgrc2zl42B7jgUazDZXNm29VuXB3fMAM+/HtWkaivzRZi4yXuyR&#10;+ZuifDrxZJ4vsYop2muJrjy5Y5/k2jHzNn+6Pwr0bw74Z019SF/b6DrmiXccxna+QJPBLJwcAxtv&#10;GcZyVwOma+n9S8F2U+fMs4UVyeSmSM9eevT61sWdtomm2yItkhkji8hdsa8D/e649qqrP2qKp/un&#10;exxw13wxrOlWumaz4itdQ12/mMdnaaazXFxkAHDBRuUDHUgGrnjzTbXT/CGnWunzXUE91OGS2urZ&#10;oczBcgSDcCoPXkEmtGb4WXui69F4k8LTLaXUinzkSMbZAf7wx19xzXlP7TPiTxNeyx3upeFtQW0s&#10;7dZ45tIdHVrhA4y+SCqkOQTgn0rzoU3zcp6EqkZrmvoeQeM/CupXvxh0/RvEMUFvG9t/aM9lbznz&#10;JY8EbtrcZyTwOw6YqfR7q5bxnpllozjSZpYHs4IigEFnAqgl5UIYsFwfl75NfLmp63441Hxrc+J8&#10;gam8/wBpZZWPy44C/Mefl4r03wXqPiDVR4gvdU8P3llbx2OIZvIIj81iAAGYqGZk3AcngdDXt1cN&#10;ywT5k1Y86FdOTST3PqrSdA0z4n+DYLowx6DcSwyJP50ZkgROqvGCFWMMUwM4IBxz1rzqHxzofwh8&#10;faNZP4YstUuIsjUL7COlzEYlMflkgkFO7D1I5qlb/HDxJqXh650W41KFFZ1miu5A1pMwSJQ0eMYc&#10;YOASfwNYPiyfRkjtNRgktIZRcR5jgmaRlG5RId3TG0EADt2rhopRfLPZ9Des+ZKUN0fQWk+KLu61&#10;/VtdNhaW8MtzHuvbGaXyoiITiHA6cYycferm9D+Nd4niLxdpviVpILb7I8+l2MsLywuCpaQOW7sp&#10;ULuwCaZpGqaPZeG768stSit7PUNQPmyhwoVWG1d6dfpjrmsVvGmk+CvH1xakXWlRXkES3f2cCQRy&#10;W67trZB3vncGA9uDWUeSTfLG5o3NRSkzJ0dfG11beJNFudH0+5sNRltpLfSrjEBgtEbzJJioAyqo&#10;eNpPzYGDXp118QUijslGo6IRLqSrAktvMYrVQisE2spYs4PA4C9ak8SfErw9BeXGpHX7Aalc6Rbr&#10;ZBWjMv2dncFMqCctz8nDDC9BXB/2pFqonXU2srewuL3Zarf2mEgYBQCkqvlmycfdx1ycVq5uerVj&#10;KMFF6O56tdeLPEWieHrqOTUtC8SWi21y/kafZlJJbgbWikfKkKqthWIyeQe1cfB8etav9a025s7K&#10;3WVZBHc6fPP9nSXcpLgzDPyggbQo3c+9cLdaHNe6nJbm8tnvLAMyThWhgaNThiGz90YGV67smr6e&#10;EvslvZ3GoQQW9rdKfLu1Yf6xGyWBHIJ7A54BrWEYpXe5M227I9X8MfEPwLDZ6xqep27aDPaSJbqU&#10;f7QZ0Clitu20AquSSCoIyfrTfEvxD0K98PfZTf3+iWUt2glfU1ls50LjKCXKeVtYNxkluDgdq8m8&#10;WeH4JPDdh4givns9V/0mUwgLGuwqY2ZP724AkkevqKZpP9n2CaDoV/qdtq1veJC13E1yykbm3JGd&#10;2R8gGSME8+1Hs4vUOaWx7bb6z/wjujXmmaDdXOnQBhDbXNvd+eZGK42hH3AKCSdyYHYCvN/jLe+K&#10;fFdrJZ29vca19sjiiMjXEjLb3EKkM+FI2LJgDkD1Ncd4WnTw/qMOksPNWxa4zqOnzyyqYTJuVSrs&#10;ArnJUYGNoz3r2bTdRtLy9isbC8S2iuomM11bo8TCYFdrD5C5+VeemAfxqdaUk1qNWmrbGD8KPhta&#10;6DYwDxBOh1dYFMH9n7Dk9VjIyVYcD5nB46Grfi3xV4n8eCwstc1OHwbY2dxJO7pcrE8ssZIWNhGC&#10;ZCOMYAXHJB4re1HwvDY+HrTSdHl/dXl00j3mPKdmySxORgDGCFz0Fed6tCBc21xcXq39/aSOI5bf&#10;JZrh1XL7Rgbc9GOBxzxWTblJtmyikkdJe6jp72OpXUNppeu6vcgRPNeKZMRYAChWUH7mfmwMn0FL&#10;8FNFsfCz6rLP4VjfW5nWa4jhuFlt4BkBRGGx35KrnFYvh/Rbq4tFu5Y2dBNJHJLPMXmuZmKL8rKS&#10;uADztHFdT4ahZbGxuikf2Vp52bdN5oZQzBSrZ3cAZwcVPM0uUGk3exuax8QfGVnoV9NaaHDZwrvJ&#10;1W0XfLJgHDBSSWwccn8K87tPEXiHV9NtV1q6Z9GaaCM3dwht0SZvlWSMYBdvnORkCuztdlzpyK4Q&#10;OBIgabdjy2IKHjv0+navIvH3i/T38HQafPrTzyQ3PntAsk7RwmM7WG5htHzADAbvQo82g3JxV0ek&#10;tZv4VsNZne2hvbh5vtNzfoiDbwcNGV5IADdRjpXN+N2ia+xEJZJDCGFvHCzBYWHylSeijaO3U1o/&#10;Ce6e90S7uVsEj0nV5YortDcMTKAv75mUk7QeABx345zUyeH4xPYF7wxW+mTPAk8DhJPKBOIy2CQo&#10;BHHTAz1rFe67MuSTV0chosFvqur21jdNNaXiwp5sc6uqs27byvTv1OOnSvRpoHsJIbK7Um8t8Qrc&#10;EDKDBBXPQBs55PpUXgrTLLVo7+dILi4tJi8aM8m158ZwHJAyM8jrkYJpNauLXVftunXEa6dLdT74&#10;LpplDPIEyQqxqNijZkk5z+NbIlI5/XtDufF8U8llLDL5exC905ZrhlfIBBJ45AGB2rRtdSnsfEGn&#10;eF3USHy5b25KqMKFOzCgHgFzxnB6+1Ymha5BpGunTfKuYZbWBpYDdTsVd1Gf9YQADlRjHQnkVs/D&#10;vT9EafVtSv47NxqFzvlS1ErNHJjdukGeeRgnOD1xT2QpNM1JdT01Y4NOGnaXc2VpdwT7Fj8tGmR9&#10;+95OrEejFs9Kn0PU4tOmDvYC5kXzN/l5TazuWPODuzwDxjBrG8df2RBr2n3NrHGkMKBooVAaKRSf&#10;mOCcAkkAdemeDmsGTWlt7m5uLNHlkuFEULLKiW8Sg7i78dAQM9Dx3qrXRkw+Jmr6RO+k65DJFo6y&#10;s1pcJNcF0mhcYjLx44AweWHHArz2fwJB8XfGczSQTL4d0GL7OEsoykl4fO+d15VihbowJGAMZre+&#10;K2rWFxougacdUSeXUZpbd5tPX5pgsZz8xBCpHtyp6g59a1/hIXtLvSoruUX9hBFDFe3cReUeSAQC&#10;km7KvgZI6AjoM1qpSpw547iSVR8r2L+m67e6Pfa3YaPrNzpmi2LhY5tOtdr+YziPEpdhknY2D6dh&#10;XXeD9avNQ0lprXxJdpqizmOa3tZU2phjtBgIJAAwxI68etJf6JFMbfVvsd7LPCzJbXE00Lfa4ABh&#10;nWdDG21hgDd16DGa4Xw6dL0/x1JZ6XfWa38byRTWmq2axljgDaqrkBupDKcdMZrkcOZNnU6lrI6n&#10;4iQR6vJqmv6xbXOpSW9sba1VomiFofueYYkyJHIYELnt0rjdM1jVPA3hfS1ihvYr+zupYLhUmL+Y&#10;wi3KTC5IUEFSBwMHtXqupaDrWoeG5rS9tDo0l0gjtDJMsjIc8Sb4xx24cD6msPxP8ING1fR7jQdU&#10;8QzT3Frs82VJWSeYYyPmTKy7SOhGeK5ubla6r+v63OnmTWu51ngD476PdpZ/2oslpHLCxDHKgbQF&#10;LSKRzsb5SAScAHOK9C0yC2vPDTxWkNrHcujSm703BRSxJEiY9c5B96+OdYi0rwgtzZeHtX8W+KNT&#10;lYgyM7rDZsuMPFuUbmOAu3piuZ0H4u+PvhJ4ma9tpWu1mjEV5YXIG8JncNpAwpyc4Hv061pZTehy&#10;TpuGttz7b8F6Pd2clzb3DalP9idQl3NMwYsRng5+YDPO6sy3+EWljx1f+I9UuLyedrbyZvtChlkX&#10;BbcvJ2emRjoK8m0r9sDRrzW/7Pubq806Dz8LegKbVgcE7+crhj+QNehWHxAuNS0m7uYNTFwZA0qS&#10;LJGryx5xv2Fgdo4xx3pu7M7Naow7v4c+D5bCCwv9e1S5a3iMSyxxqUKEkmJmbkkDaRk4HaobT4Vv&#10;/ZUWj6T4omi0bypXl0+aAwTXVxjbHmYFd0aj+Hoea3dJ8WRxqZLnUbWK8jlVImu5FALEjLrkZbaO&#10;ecYrMuPib4Pt/Ed1Lc+LJJ2sCtu9zJAkjF2ODkrlQPvY4zk0KXRA1M841b4BfE/wx4h8mymlj8N2&#10;0IMFpPJHNbytGuN5RlwjHkA5PvXQaVp/jzdd+ItTs4rezulMkJt7eN/LVEUAoUK7nbaTtHY12Wpe&#10;PdIu78XNnq5i1EKkkSL8srRDgM6njoQQD+VXrrxpPfxSW1+r3aTFY0ka7kin2oPkw6DHBJJPB55J&#10;FXKcKqtZER9pTep5PD8BZvEul3T3WsanDPeRM5gy/mrDK5bBEqsYhuP3FbB6muLvf2SbCwu55P8A&#10;SjbKwTCQebI/GMbfU+ma+iNC8d+JdR1mTTbO51C3gDKGjvJBMg24BwzKGOemAcGtPXfEvxD0q4sd&#10;K0/4eWF1G9wGk1WXUAqKnJ3CNMMrDpmknUgvdkW5xqaTjc8V0H4X+CvC09vLqt7FpcaRs8sN5Gbe&#10;aYdGiEeN285Axx149a6nXJvFmj6fqFndWugaL4Ys4Vh0+DRbGOa/uo2bcsRGNsLFRggbieTjvXtk&#10;fhvw7aMPtml2VldLDuvJGj8zY7fwA/eJJAOeTxzXz38Z/gb4n+JfiCz1PSNZXSN0X2WLSLiKG2RI&#10;cE7F27jK33sMxH4VlBScveZrzQtZI4rUfij8OvDej6fps1qLS3s1L2djqGmRSyxSMNrYRQFbZuYf&#10;OcjB4FXPAfi27ubGTWbzU7q80q7sbiw0WbyRDCFgO5AgAVzJIxKAp1HB45rk/F37IXjnxLc2un2l&#10;7YXaabbrD5kqhp7Zgctul5wuOe5yO9dbP8KH8C/Bs6TrPiWy1PToJJ70B0+e12rgCFzyN7knawAA&#10;BI9+iSpqKs7tkRnOUmmtESvp2tTPo93pNheSapC0iSR3YZISrQs5dWLHbhUIKnnI4615zFFda9ZT&#10;JpyajLcT7lew099jsudw2qxABHT154xW/wCA/G+t3OmxaY1nf3832bytP+zRZFvPuUJvLNlx8zEE&#10;g8E5rmfGOkXtpPdPDq5ja3l2mESmSMSq2WZem8Zz3yMfhVw5k3Fr0CTTSaNPVtC8R+DfAFlZXOu6&#10;houvT3wntbNZftNxZW643O2RnLE/xHAC8da5+9/aE8ctqbxxeJHv0toXjiuP7Kiimk7sznLAY7ED&#10;pS2RdNcOq+MLKXSLIAu95HPLO7pxukGTznI+RScZ6VveHj8PIPCt9q+kSXl863RUI1o9pNcsPmK7&#10;n/5ZhfmOK1T5Y6q79F18zJxUno7fedDoX7Xfi+y8PwWDeEbddTt4ltpL5pd7zsx4wgUbSfUk+1Yn&#10;/CQ/Fjxxe3suk2txZ21+vnXcKW6ESENkIHfJZQAD71wPiD4z6naanLJpGnwaTayNnbBbgszkZyrN&#10;knjv+lL4f+LHjLUr2F7O/wBViuGwnmmbJXH8IUcCsanPFOSggi4/DzfgfUngbxz8Rfh54HE/iHwv&#10;aa5DZiR2lvL0QTgE5wMgqvpwRxjpV3Tf2ufhLqbq2sLfeHLm4hUF5LJ5oIG/iTcjHcMHqFrwfUfE&#10;njjXoUs9Yt7jVrduNjylsnpuYA9amm1zw9p1vFY6n4diDECTydm6Rce/0rzI4nlfvK/odsqCktHY&#10;+jdF/aG+Cc+mz37ePoZLe3cNFp00DrLuzt3lQuX65xngVuyftQfD281W6sm12xtSAFttRLqIZwew&#10;cr8nvXwp8T/GGjadFGdG0iKyuZRhVERBjUZwSD3Oa8bu9Ye6lMju7E9Wk75/SvXoU3iI86jZHnVL&#10;UXZu7P1A0/4q/De61+30621eym1m6XDNDMlxEvcDIyoY5IwetdpqHgSO7s/Mmubewlly5CWaK3PA&#10;6Hvxk7cdq/JvS9X+yBLiLd5iMMKrbWHuDXtdz8XtbufD1qBr+rSvAgRUkun2hSOi5PTp3rGtTVJr&#10;Q0p1FPrY+8vDGm6JYXN09z4m0/V9TlVIlhFxH+4JGdvXIJHQVl3N7Z6VfTLdSSeeSwtLVZTEHPHI&#10;C/eI5P0FfCnh3X9WtJruWzmaxknhLzyoAZGH8LYYckGuq0r4seN7HQYdHk8fQz6QJvtKyS2aPPBM&#10;eMLJt3ICDyM4rOMoSuimpKzi7n1lqdpp+o+VvluPsnl71jCHdnO3AYDJOcnOOK2rTwDpttCt5aR6&#10;oiMVPkRW6xiUYOM5TLYIySxr5sX9o/xfoCaf/aA8Ka8LCJo4J7zSwJkDD++rgg5x9e9cTd/HnxBe&#10;281mmuvFZTu0jww3PkoSzFm9+STxmj3I6rU0j7R6Tdj69s/OvJZrfTLe2MTeYFLwxygYPzAqo65H&#10;fGKqW1lot6BaXmkTSX/nbpERFWSVgMAueMAnsK+efhNrdpBpdzb3umWwiwyJexSHzUDg55Dfn611&#10;UnxQ0T4FaU0s12niq3uZQYbPUn3TRpxv8t+oJUH72egpRxEHLktqEqE3HmTPfdJ0i+sXhme3j8M2&#10;0bb3jyPMIxlQWxjk9q5f46/Ei78F6VeeIHtBFe/YVguYJTtR4WYrHcH5TnBLDBAPNfLvxX/bt1Tx&#10;Rp15pXhbw7DoFjcfuxey3H2i7Cj+IEYUMckdDxXhnjz4+eP/AIi209n4g8TXepWc5jMkEgVQ2z7n&#10;CgcD06V2xwtSb10RzRrQpe89WehWf7Rl7oV/Bdafp1tOls7m1t7uZ2RC4+YhVKjJ65zV3Tv2q/Fg&#10;12fVV1/UNNvpo0hMscgkRUXO1QjAjAz7n3r5z+1yIuNwb6iohdylxjyx7KMV0/UYvXY5/rUnvqfT&#10;Pw8+JUnh3xJqOt2vibxDdX+pbjcTRRpMJCc/Myl8ZyeMAY+nFW/Hnj/xl45+0A+LPEt7ZOgR7OeQ&#10;2kbLjGPLQgEHuK+abe8keXKABs4JUnNdLoi3dzKoLTAkbd4JBU+/PFYToypS53K/qbQrqS5Wi8PC&#10;lzfXHlfZGJ5A+XAH04r2T4MeH/H/AMOM3/hh4TaTypcPZ3kQmt3aM53bDjDDA5BBra8H3Nr4Tism&#10;1MSasjxeY81ypZYx/dDgk/ga1/H/AO0J4ZuvDVxZaBHNYXRiaFJpbOUbCRyFOMBq4Xi5VnyU0dsc&#10;NGLvN/iUfH37Y93c6rNaeIPB+j6xfxuPPk0XULizicA5CMuGHpnB6iuCvf2w/E1tqhk0bw7puiae&#10;sQjSyLPchTnJcMcHcehNePXngzWtyzxwzx283zF3QgMCMk8ilg8G6kdgZpApOMEc/X6V6nLS5Vz2&#10;Z53tJRl+7Vj2DRvjf4i8YyvdnUngltlOYIz5Ue0nO3PUjIGc1cl+Nx0LQb2xTXLsX90nl+bDK4+y&#10;KWLM0YGMnkgZ6ZriPDngPUSLuGG23zBD8jjAbHJ5rFuPA00srrKi+crlHLMFwfauC1Oc3rojuU6i&#10;ir7s9W0/9oW41e3is7vWpZtsqTvKylJJQvVW24zuGOc1p6l+0V4e0uzmhuI57h2jKosKIhH90Ekk&#10;5UdCTXzjqnlaJO8ETrvkAyV6L9KzIGkJJjcuD1JwTXWsLGWrbsc7xMoaLc97i/aI0W/CQS6LeojS&#10;+a95Lc+cyPzhowRj888jNeiaF4x8H+K4Umj1iPTrq2IihaaBPLjQjrHvOAzHkttzXxvPAxkH+jlm&#10;PU5x/Kun8I6dqUN5G58nymOMTgMMe4PXFKthYRheErBTxU5StJXPqPxjPBexy6P4a1KV1lRo7gLI&#10;ZPM3EfO8vUtwAqgYUCvL9S8AaTpJZr/UdPEq/eBmL5JAGPlye/JNcnJqlrb3PkjVJWusFW2ROkYY&#10;8BhxyPfitgfD691CzDJmWLk7k7j27VyQTgrN2OqT9o9EJFc+DtPeSCKSXUZhIZHk8jbCoAHRiQc+&#10;4Fc1/ZVrcPLKCJZ2G4yNyBk+h9ulWtZ0Cy0MRC6k8qTncqEtIw+maTSYtN1i9mES3FuqIu55Blcn&#10;gZ544ro+FNnM3d8tkZNxHp2nTuiTESEfNuwSv+6ORVC41O3ifiCS4b+9I20H34rpdZ+HwtbhmuLx&#10;ELYKBPmDZ7DFaHh7wPaSqrtbzXcwIO0ISpP+FdC9mkpSZztTu4pWOQs768udwt9Pg2KO6fMB6ZOa&#10;2bWbW2xtscnjARuT/hXp1l4PmaRdls8JUYAT734Bev41euvAd3HAv7yRc9cgD9BXHKvTbskbxpT3&#10;bPFtfutTWZ1kgIwMKuScev1rJj1PU40KCHzeRgyIOPevWbjwVPC7BrhSc45jDn3we1Z0/huVWIWW&#10;Vxg4KoFY/Ujit6c1ayiZSg77nm8ml61eIXkVIlPYv2rMuLTUbRFhZJSin5ZoCwKj0wK9IfwkZCCU&#10;nIyF3knO6uh0jwqBhDLzjiO4iY8+gIrb2zhujL2PN1PE7PVvEel3EclreXLrG4dVnVpIy3urZr1P&#10;QviRoXiKxms/FGi3elXEsPlnUdDcBGforPG4IU544OK7W38HWpmSV82rY4cZAA+h/nW83hbSrO1U&#10;yX9lE7NtHnRCRpP9kBR0+tc9XGwe8NfI6KeEqLaWh88TfD64tNRkktb+S7ss/wDHxIoVj7MASPyJ&#10;rXj0LUDGpH2cjA5wK+mvDHhK50MzTWa2d5ayDE1skIwi9iqnIyPehvD2hMxMmk3ayE5YLbqQD3x8&#10;1WsZCqrsl4KcD3DVPBOmaz4bi02+sjq7MvmGZ51EascbWyDvGPbmvJvF/hOy+Hut+GZLfxJqCLDO&#10;11PFAZJCT5gJByG+QcgMfmzjGaw7Xx1448GabqNhqtguvXWmXbRrqMcwTzIv+WfzEjqCD6+tXJPF&#10;72Wl3Wt3UCXKTTwk2y5Zo5FJIWQ7eVAbPy5zXC1UjOyWh6sHTaupHOeC/FnimT4mPqMrx6rBrMbG&#10;5uI7J5WlWJRumkDqNsu0++F7AV6BrvjLQdNTU7PQ5l024y8f+gSqkKNIfLdwhUKXyBtJIAJyOayJ&#10;o7rWPAV7fprEVpcanKw8xNyOrEAhCi42AAAdOe+auWXwN1PVpYrpZNSmvJIUxfzOGdmIyueMMBju&#10;OK6ZT195WM1Hljoec+LIviV4W8bWN3bafNqGm28CC+ezmdrWdeMKzgKWLDrksQc8mtjQviJ4e1nw&#10;lp+k2Hiyz8LNbC4uL/Stds1EP2uSQ8rJjC8EIDk8da9I1H4Z+IvBAMMms/uLiRpEEszvHCwwSfIU&#10;4ycnpg5PSvDfi7oHhiO41258R6PHo93O3mWklpbSNFdyKuJCmcsgLHPzdya0hy1HZL7jmnKcdW7r&#10;zNHxd4h+Gvg7XL+GaxXxBFbtFNLcaHPHdRPJ5eWbd0Yb2YYBxgDk5xXZ+Hfi18MvEuk6HaaZp0Ka&#10;fb3EsV9cfbhFe2xAJhBgwN0RwBlcgEYr5p0rwevi6+ey8Dz+dHIi/bViVUdImI+UgkAEHr715l44&#10;+HOv+DdWkOr6ddaexdtsjDlvXDqSD+dd8cLCq+Wctf66HnvEOl73Jo/63PrDS/Hukaz8a9Uk8P63&#10;df2zrBhjga+IWK5ERA8rjhGdRtBOc9xXtc3j7w+niObRNYLeHrwKXaK4hKtD5h4ILD5+3TPTNfmr&#10;4fW7s9QiuYLySCeJw0Uhb5kYdG9fevvn9n34r2PxxtlsNSuVXxrZwMZ7aezWSK+gUBfMjcjO/nlR&#10;gjqKzxOGdFXjqv6/A6MNWjVVpaM9O1/4ZaUsFnqekW0s5nYRf2ho8nltHOw2rKVGUbOWBGzPPFcb&#10;rsrzeINKWTVHk025WW0juvKW3dyMHZNGq7WQbMB8D5gSciuhTwAPCUMVro+pXOnXrTNLcwxtIbC4&#10;VDjDRvyjM3GVIIJp3iDSl1b+yYdX0t7eOKVWGmxgE787jIzhcFfLB+Zu7EkGvOTSd0dzjcxtJs/s&#10;llcRXEWgyMVNstpJsmjkXgBolbgoUC4IJ6ZFc34p8ZWXiHwhbaB4okv4tNvJo7CdTHiRlUsTNbSM&#10;u0bHVFJPBBPIr1nxl4O0/wAUpodroltpdhHcXaRxzlROoQqeRkkYxjjAGBXn3xA+A1jq+j2OmQzz&#10;XfiSW0e4svJkkZYDAhaSIAsI0iLDaMAk7h1NdVOcW1zHLOLWiK3iP4Uf8Jd4Yjl0vW4tW8Qyoj3U&#10;l7fRzeU0ZCxYdFAyVBDKN3J6nFfNMNlEs7XiWk8S6XcvZfZncSSCY9FTsRuzwDXtPgfwDp7aBfav&#10;q1reRS2trM0unMn2d45g3l/Pyu8A8+pHQVyGo+VaaRPp72q20EjIUDR7WiIYDzOSeTkHOe1d+Hm4&#10;3je5x14KVpNFzwxcSwa0ILSS4ndbdmuHuJlXB25LBWHJUgcema9gbwTp/jTwa1p+78RxlfLjTeZL&#10;sSSxpvISMbQobopYEDnNfNdrH5vxE0xLW8Okma48m8ubyXeignaW28qFJUjbj+KvoqBU1rxDdWnh&#10;nUltLm/1CGGNmlaxSSZI8mKJk4CKgYsCCTjGRXPXhyyTW5vQkpxdyeRrfwB4ok8E61Dax29qsJtp&#10;5YpI49hjCFI8knG75mOeCAa6jwvoL/EDw/f6Nq1x/Z17YuiQaxBKgPzRsB8wOSrYBBboR61zHjvw&#10;fPeReG4QkWu6ppbzSXEqj96bORHDCORwPMAIBAYZBPXvWp8CNJudAjk0C71SJ76UQ3ENzqB8mKaH&#10;cVDR4wFZSQGXnkj61zSa5eZbm0YylvsjyXxJBf8AgDxBZaculXdnFcTG0ml1Kd2H2lGBl2Opxtbe&#10;Hz1AAruvhh408JLb+KNOvbG1nsHJmitrpFeMFVyVU5AADDcoPXsa6vUtL1E+K9d0TWbYzQXk8qG4&#10;1d2Kk7QkckRAI3DJAZTuwuDXC6z4U1R/DV3oNvp0dl9kt/7Q1HUYYkEVugk2i4aUDPlsI2IGSc5F&#10;aJ+0XL1Emo7vQ3PCaajcT6u1rAFgsbQ3txOi5BG/AyMkAgAnsAKua34jvNOvpJLFTe2DhriSDh8t&#10;gHlQc8nrgcDnFcP8Qry68D+O7RfDWtpej+zhOt/A7eVds6jfA0QX94SOg/iGB1BrurrXLbwJ4S0k&#10;2ltLfagluWvZwggeOUjcFKyAOAq8HAI7VlOlKEVJanTGtCcmReHr9bnwrLr2p3k2naemofZd0ZG9&#10;5du9hgj5xjgH9au2On/2/dXWo6PFqhs7SM/bvtMMaMDnIwc5IPrgkVxHgH453EPia7tryBZLe6t3&#10;j4iDxRyFspcbCPvL93OOldz4Wawv9T1O01G+uY3bEkZQhQznkZBOcHB575IrGonB+8jaGqcoHnuv&#10;eKYrS9up7BpLO4hcpNE5BEgyCCQc7s+oxX0Z8GNWsPE/w+stauTEtxaiW2uiAEEflkYZh/ukHNeK&#10;eJfAOmX98t7FlSu0StGM7hknDDv0r0Dw18WrDQ9LOhaZpOnaUlxGrvLcuFtkY/KWKEYYkkevpWtC&#10;pCouXqcuIhNK6R1vi7xLplmW/wBOji01o/MlvI0Y7UzzsI6kdf0rgr/4d+GlD6tby2ni7SdUHmte&#10;29sivOrMAFaQEqAx4PIPrWzc/B3w74s07T7qw1savNaT+Ze29nII7S5myW8t7cjaq5IGFAyKu6H4&#10;c8MWF2+laDa/2HfTuWutGtZ8wNIHIkdYySI5MrglV57itXG2hwtrTQy/Ei6FpSLpNxYCwgu7SS3s&#10;nFuQ2/kGOFUUgbdx27vc/Wtqui6ZJelPDdqyT6PBEXuFYNBKCNpjwf8AloM7iygdh7V1PiHUtcEl&#10;noWl+H77Sb2ycTzaz9tto44gJAdoXd5kgZVw3yL169qZZ+FdXdbrUpbywg+0zPmJGdlKcjLF+rNj&#10;OMd6wkuVFU5tvfQ82v8A4H6X4otIINj6HJaJ5Zv4T8x252sXAJbk7iGOD0PWvD9G8Q+Ivhf4v1bT&#10;hq001rAkckc76fNb21yTkO+3aQQNvLg4O5fevqc25vbC70FAdUMGGkltsqsatwRnA5yoIKk4x2rC&#10;TwNpMKvOkUl1cmFreRriV3VYy3KKCeFLdsYPeuOUuRO6udFnzXjoeYeD/jTceL7iwkXwbqMMZVmO&#10;sSqskbMpAzDBHmSQknjAx3r0Xwv4nXxXqWo3thqM19aWkqWlyyQPaqsvIaM+YAQykYYYBB61Tuta&#10;1rw1b2sPhW7tNJ1KzkEcT3ETMsUYydg2lQAc471n6HbeI9GttPOkXmry6rcXU2o6vqF8iG3uJJpG&#10;edIxjPzNggDhe9VGvC17WNLTbte57jFPJBNFG1nGyK2RLEDuQFeuQOfpWtqGo3UWkRQy37OzD/Vl&#10;D8+B2FeQ6/8AtJar4PtYYpvBN3JdPEFFxOClm0nu6BiV7DAzmui0rxj4r+KelOukeA2s9Q+yBzLf&#10;aoixoz8K6RlSzoPX5TXRZTWnUy55R3Wx1n/CY/2XprHUL2PTZY28pWeRWRiT8obt3714t8XrGTXb&#10;u3ljkE0Fo3nraWM/li4lQjHyY2sp4/Wug039nPxl4eu7jWNe1yHXUss3AtoS0eHGTvEbEhlXnqcn&#10;FVfGPhf/AISjToWZbOO9kuI7G3uFVw7XErKkYVF6bRmQjHRSa4Zxaaid9KcH7yO6+G3hyx8GxWVz&#10;faXJDqWsIlxHpf8AaMcsUMTPvYrD8uAHPccZ9a5X9q74saB4S062v4vstzqsMUtvK1iyPcwR43mN&#10;35MalthI4z715p8L/h7qHxJ13UF1bWdSj1zSLVLZNXs5SkpeGSXcGxjfllXAI6AZJrwn9oPwRr1x&#10;q97rmoXSSXNsAj6vNGkb3IOAqskajcQcDDZ6dacEqk1CcrJhUul7RK7Pqr4cQ3Pxf0Hwzqx0WTSr&#10;WKFLmCO7ukmlM0ZJVAAoGMssjMMMSQD0r5p+JemTeFfihrTaZJBcC4uTIZ4o1cFpTlozuyTsdWTO&#10;e34V9taV4t0Pw9pel6CgMFyNEWazRYSY5isQeaTcvdnYA9Mcfh8ceNDFP8XdUtNTuYNK0+NINocv&#10;I0xKnDRBQcrkFSSe+cGtsFP97Jra23zMMVFyir6MlX46eMde0S+8Fz3MmpEGS2tbCLShMX+QF9hj&#10;CsxAyQBkDvXoXiHQvGvhqyk8Xan4xbwm1rbTCz0fw9Zpp8VrakBnWd0XMzlioCtlgT19ef8Agd4D&#10;u/DqeJ/iFrWn6lFL89tptjpRVpZA8ikkEkiNCuzLHB2r05xXSeN9cm13U9N0271Ky1m11C8+e1sp&#10;gWtlTaBCkaEjPmsp3EqXxytdVSqoz5KS06/qZ06KcE6nxdCv8HPFenaPqfiLUbbUZtGuLife8lwj&#10;SzzxmJE8suDlFLpI45zgjJrifij8VtJ1Kz1PSLWyvLPWLwuZr+5dTvLqNuUVQEBBBUbs4yTXomoe&#10;B7Lw98XWhtLu9mh0vSyL22uUcq7yBcdCFUKemSPv965P4seEz4o1yzCWUIs7y4nWf7HGXkuJ0RU8&#10;mMEA+Zhh3KgjA6VFKVOVa8ttxVIzVPRa7GX4B8e+H/FfwsttF1DSzJr+mutrZ6ldOsNrbx+ZlpAR&#10;zkkDjIJJ5NegeGf2htK8UyxaNpV2NK1mRDFcQRWn7yNVJEhMm0byAudobkEHNcN8NPhhB4d/tm3u&#10;NR/sZJLSRWbVoYyjxSbsRKSTmUjA27T3+tZWtaPqfhHxBcWenXGpWujXMgVtKubVYSAoAaTcoUEk&#10;8hOe3Wtp06FSbcJW7DjUq04xU16n0La/FDSdMvpbG307V5Dp+DLNbXAKuzAMSyHIDEc7QxxnFep+&#10;D/idovjfTbKXSoX14yoZGAChbde5kY/cr49tpda0zwwb+fxDDqFpFIbW2thAtvcTyNztlAP9w48z&#10;uVI4xXQfBrUINK0rVbeyml1SH5ILm2e7dZbZC2W/dsRyD3bNHJZb3K5oy0R9dat480+y069uljsh&#10;olgqtPqVxcrJCspIxHGOdzDg5A4+teb/ABr+IEOi6Iba11G3lh1G28s2MelpLb3atn55PMHO05OA&#10;R19qzxB4M0y2u9NjW31mMz+Zb6dvk+yWzk5LMC3LZ9BzXI/FnS7DxPFaNYPs1iRlinu4YykDIgJC&#10;eWuByMrnknjOcUkl1MdG7WPEPD/hbw/befcSaWtrbf6u53KGCupG8K2QNpODjsDivQ9K8LfD4xw6&#10;rObjQIISYkm2rgw7SSAyjIBByc8V5f4i1f8At8nT9OsBZ2kMk0rjS4Hk8+MrtEcz8ru3D154q3f2&#10;OoXGiWyrpM9xbT2A8q0RvLd8kbtoyMABWBHfHerk5Sd3L5FqEIppR+Zr+HovAGo+JTaaHpmqXUNy&#10;r20V9JfLgqThiqjDADcDg4yQOa1bH4Kat8ETbeKdO1TVJ/Dt/OdKnhubRHJ+fKrIFJL7X+YMcg9K&#10;7D4DfDnTrlDfQwWeHjWfz7S5/wBWeF2hcjDAA569sV634+13wh4G8HXVnrV9CltIrQpBAjz3O4jJ&#10;AQD745OcjArzqteXO4w2Z3QpJQi3ufIXxU+LWpeHEli8L6tB4k0uG8ksi90ieZffMHzFFHgtGCzL&#10;zj7px0q5ZfHiXxFboninW72DSJrWSdof7P8ANit9ox5Lo+WIOPlIPJ7iu98L/GTwB4Z8LM3h7S/D&#10;b6raRS/YbW9SaFmkKgRAgryD8+7Dc560+z8b+H/jW1p4c0PwxoFve3MbSalA8MgigZSAxRhk7lOM&#10;Y6nJruhycnvQ267HJP2qn7sr/wBeprfDm10PU/FdrpFmZ9Lvbi2SeGSyRpYriAqWVzjI2nGCrZxX&#10;q83wWg8ZxXduiR2FrcW26LU9NuCJdynGGQAqRjPyg4z1WvKvCnhW48MeMNQsY7tJPCUwlklu9Lu1&#10;jmtSIyihCR5mwZ3HBGCOQeQV8I+N/EXw/wDEw8M6PqNuNMvLNJlnuZGlgdmyrzQvH90E8tsz0J4y&#10;a5JQUnY61KXLdaM4j4p+G5tUfWLmTX5PGekQ2hghg8PxwwXMVzF8itNC7Bvm4G9V9cDnj4115Lm0&#10;tzZyaJdRaiAImAcndJ1LH+WK/Qrx34d8J3ulm71LU4LPURJ8+rJO0kMqFWORuAYcrwT83pXmlv4E&#10;8D6pohNhPHcXaxySQX4BCTttyRmTnI9a7MNXjhlrG6OWvhXi37rs/M+MfDV/q/hDVNO1a0hlt9Qt&#10;pC8IGUMbhhhx7j+lfoB+zn8UV+L1n4ie4lvNRvdKtfOntpZCHnEh3eZuAG75lOdx+UAY4ryDX/hB&#10;ZWV7sEttqJZExDZEs6b1ztZiAFO5u/HvXA2cWqeA73WLazvL3w9ayxLDqD2cyxlkB+4HT72SSMDr&#10;XXiJU8ZHnWjOOhCphHyS1iz6p8VWfgzx7qlhKmlRR30tqGvLtJC0k425wTknKgggYHDDHHFZl7ZW&#10;vw80bWr+5ieZLG1juIIby1HlAA/IiKCMBXbpgZJ5zXyND4y8RfD7XY9a0zVLsXJIcIGYxHHCeYh6&#10;4HTpXong39o/xh4i8T+GdH17U7CTw/PeRW97Lf24EjoHB+eQk8bsAjOOnpXMsPVUd7o6Y1qcpWtZ&#10;n0/8UY47G40bULzQ7bW9HljE890fKgk0yYnbKWXbuKDcAvXpjIzU1z4enTRZ7O2i046nbJHcWwt4&#10;ysXmFXUgOuQo+ZCdowTkAjOa0fFkniXw4upzpa6ZqltCJJJTPCxlCMuQvTEjHGQQecdKxvEF1f2+&#10;pW0RuIpbi60+KM3EZMU9rbNHxsXd1LNtx1545rijNuKbNnFJ2TGeG/hjot/bTXRdrXUNJnWLVreO&#10;JoNzNtDrsycjc3Xp6153418E3wuIYJ45bizmh+22V1t2NbkHlZEx8quwxkfLnHNeiajpx0q103xP&#10;pGtNqEdqETUpbW5lFt5arjZLFyQ5wvJ69TnrWh4n8Q+Ftf1l11PU4LW61O2iii8iEuzKzZVFUjbu&#10;2ox2tgc9s1rCrKL5jOUE9DzH4S6vqN7rtvYtc3Wp2MzyKYHjwLN+SGBY5/CvpA2l3eafodnM6WN6&#10;qJe7r1EYLdrv4XlSxA9c/erzvQdBGj+PbaLRZ49KxIy3LQyJNK0LR4jyikAOcZHzEjNQeI/7d0u9&#10;v7CRIr+yDiS1hh/1LL/Gqt8yo475YEHIFZVeWs21oXTvBJC/Ea/0ePV9Om1a3a2dLMy2uyNZZmid&#10;/wB6NvGwGQD5cdxjPNc3a+K5PAd1ceG9aDTaZehrgWsEwXzoycAOHB2MCwBAxWL4j8eXHiG1is57&#10;2S2thK1ndzhh5k0SvtZURULMcnCtvCj7xzxWT4J8f+GdZ8V2sElkt4+m28otbC7J2hlBTyoWLeWJ&#10;XO3dI2WbtXH9WnG73R0yqxlZdT0DRfin4i8Fz3t/Y2st74d1G48yBJUWMadEwIMKEccn7vTqa7/Q&#10;fH1t4x0mW5tdXaaKW45VG8uZHUYfJxwQQfTmvnfwHrmteKoLu21m0u9KsGutjQWcjzRoob/VqE3f&#10;vEIwScA8Yx1rH+Id94p+Fvi7S/Euh3kllearE142hz2wULGrAfvVAwzEkDPDdeaqCk6nspbnNUS5&#10;OdbH2do+o+JJtU065nm/trREDLcrIBFNGhBAyD3yB0PY1jeLfBq3M17PqAurhVkSS0aFBut3zwhJ&#10;54wACfXpXE/CP9oK0+JmnW+n3+kDTNUKFcabcHyy4HytGrcqAeCDnGTXp+ta0dNtrlPti+Y8SI4z&#10;tZyckDP8XXlvapnTu7dRQqODR5V8R/hLod/4U1rxibaXRtciVhcLZ3KrJI2w7VZgTkujAMp7L0ry&#10;rwpD4y0jU9N0fyF0e9tIF1Gw8x1SeU4KBg/JeMAMNuR7jivpPw340MWnamsun218JwLhfMswyyMf&#10;vb/XB6egNYGq69Z33jWZb3S9JtdStbdZY9dv2OyKA/MYIkByufnIH06k1g9I8t9fM7IXk79DA1LQ&#10;dKudBm1DQYYtM8Y6Xm/vG2mM3Sr8uI9/QHJyF6k12/gzxBpnjnRYNPv7QQ3qsRN9rmdmLA7kAz35&#10;z2rG8X+E7LWPB2t3supahJGPMFvqlgApgjwApBJHOc/L6j2rx6H4lBfFWlWWu31xY3Udt5LarJC8&#10;eGRsRvKseQpZerAEKRk1dOSqx5J7kVIODc4bHv8A8Sfhvb6j4d1C4jlms7OW3YmKzRGlDHGVBBJ2&#10;/Ickc9vevPfhnPfN4RM93F/bLwkPE9xLgeUG/wBXg8gcg49q3/B/jhvFmk3K2t9HqVgxe1JWTLI7&#10;YJUk9SfvbuCQa0Dr/h6HXYdMsglulpMILi08vYFBwpdyccZJ+uO9baxjy9DlfvO/U1LOK88VeMNJ&#10;1WJxbNDG0MccsKnCYwy71xuXk8Zx7V5X+1z4Yv8AU7XSrVrEXlwJAdOu5nCNEij50yeCpOGGcEYr&#10;3j4mQxeDNPur+GIfY4QZoAqM4B6bcAepyQB2ryKTxLF45gv7DxBPi+hXyhJCu5GYIWVVP3gGBHAx&#10;1Fa0nKlLniZtxqrlmTP4i8V/CbwkvhrTbaDUXubKOWCcIj2wcoMwrhgFXJOXc9c+1b/hB9D8fQ6d&#10;cyFbkzCa3mnZE8hpRzJEgzktu6k8VxnhvwX8SPtFtfQXN9o2k/ZZDFpU6l4ApXaqyDDIWBAOcHGf&#10;rXn9pJPJ8RbSw8Qq9po2nAWiQ6efJCyd5cKoy+Sfmxznms4ypVLqejOiUZQs463Os8ffCWI2VgUj&#10;vLS5+0PJOq3DbIAxyFBTIyAMhfU0ngbxJq/9uwaJ4xhfWPDMRVY7ufCPbrgqWG0ZYcgevNX9e8Za&#10;l4N1C00y8Meu2N/GLiB4CVKJmRX35YEEKI+cFTnPtXbfDDwT4XljiuZol8OXlwcLaS3IkRs8hgSe&#10;ScdPYVpKM6cdNUyU4yfvaG34m8PWHhrwdfXugsNetHh/0UW5XfFhuXzjkAjBDYOK8jPxcTTLjRLu&#10;wniOLlJ7oxuRGI1I3DLDOBjbge1ej/FHTE8KeF7hdDu/J1DDq8Hl7WnCjcd2B0OfoelePeHfB9zq&#10;OsT3z2CJBHElq9zdx5hd+XYjsDj5c9OBmpUKc6blazQuacZpN3XcPir8e7rVLi6t7NLzSo5SrSG9&#10;g/dyMOOGGeNvc1h+DfjEmjLcRvEJnJBikGMNwf64xXoet+Cn1vw7PGLJFvJizRtOCqqBjC9CADk/&#10;lxXHWnwahu7/AGLEp8tD5sVrgbT2x68jv2NTTqU+TlmgnTqc14s6KH4h3euiNxp5kimAQLkbxkev&#10;SvUI/DkcXhmN2KQcsuVcMeBnkjJFY/hnQ7HRo7NbqCJLjCodq5EZGeCB3r125tNMvPDkUUCBkVgh&#10;cADJ4zn161w6VJ6HXd04o+fxIJbR2eNVZ4mTj06g578VlwXNnavZyTKUR8I00y7Q3zAE8+5xXp+u&#10;fD6IasLmOb5nOZNxyvQcAdF6fpXmPiDwfeXXisWrl7qN8Rw28bFgEzu7juc8e5qHTs9TRVFK1j02&#10;Oyk1O38lAFhU5+XuOi/pTX8PRq6wBN+F+Zj1JrtdC8NG2VTbky2qxAK8ykPkryMeoNQatp0mnzgl&#10;DsHAPf8AGkk5LUV7PQ4yPQ10zUYJ1QORuUK3A2nvXX+Gpgse4DGc7s9qybq/VpN8jHapwPr3qzpd&#10;zBJMSrFMjOc8GrjHsROTe5z/AI4nFxrEMkT7ZYgQWUcjnpn0Ned+IPDkl+IZbYy29/ab1hmtpBG6&#10;qSGI46816t4itFOsIUVGyowBzz61zeoaJItxLEvyH5l3Y5ya5ZQanzI7ac4uHKzzzwzrVzpr3dzr&#10;cMlxOrbHuwzfaMbuBg8Guq8U+IH1GOwg8973R2Ry0ixkOZD1Vs9h25rnodIu7OZVmdijxkSZbc4b&#10;dxWlo/hhNWkeCZZjLGuBcBiSzZyM46D8KHLoWo9X0PI/F3hWTStQsdRSBfs1usi2++PayBmz82OS&#10;ck/hiqWgeM9Nn8W2MHiS6ktxGG26lD8snm5+XewxwVx0xjC9a98v/C9vLYppd0Zr1G6bm3Orn0yP&#10;yr5T+Ifh+z8MeKb60mmnkWNi7POnYDjI9a9LDTc3a+qM6ySV1sfc0Xi3R9U8N281xr2nWpby1hme&#10;R4mcknjHzjeWHVTjNcdqvxKudH8R6vDdwMtm0wkltpoZIVi24VyjgbXzjIPoe9eY/st/EvSJfDWq&#10;+D5bCFtT+yyXNldFFDO4YvGAT3DMRz0zmuO8VfEXVvF2qXFrMs9nqJfy72zuWC5YfKVK9wP59K9G&#10;LlzcskcChB3aZ73d+J/DXjZGmtNOS4JYDJuULse45AIP1qhB8GvD/jyD/QLi1uJmHNpPH5Ulv7OO&#10;fwYcV8yTx6pf2bSJd3MMU6BIjkq5VTjtg5Hvk1b8P+OfGHhi68q0I1Yg/LJdbvPiGMALKpDDjjnN&#10;ayhbVCjJ2stV957B4j/ZXi052MtvcrAhwExncc9MnIrzvWP2aboSoI13WLNskfb2/Adq9r+DXxy0&#10;+azmsfEj3FvrDzKEt9Yd5oGTIC+VMxyTjOQcDnrX0FpeoaRrFkJRbmIzTPAEIC4kUn5SPQ44PepV&#10;erHRSFy02veifmb4r/Zo1/Sy2oac8dytsxkEMSlZQAMlgCMH0xXASvrWmOJ4NPtjJNGQZEi27lJG&#10;Tx0PHTHFfrNq/gbR9S1hbVra6t7xkLqzwEwlV6/MMjP15ryPxF8Hfhxres6npdxLZ2eq2zB7gGJr&#10;WUgkYwzABjyPzFbrGy2qq5i8LCTvSdj8/NDSeKzn1q9UW09tewvJZLK0f2iEgh1Zl5CsOD6V9J+B&#10;vib4A/taz8TS3EGn2CxGODT7hw8lvIR5W1VU52LwB0O0dM16jf8A7LfhvxDbTDTNSeS3dvL810in&#10;RGx0bGDn8+e1YFn+yPpMeo2sU8og0+JAztBBjzSGxt3EYX8K561anWS5lZ+XY68PSnRurqz9Tzbx&#10;JqOlaprFtawqZPDVnatMEtQ0Ya4MhPzBicngAbhwOa7f9m/w7Z6z470/Xr9oCFLJa26x7lWQK7hn&#10;HcgJ14HFb+u/Bea/168fR54bFZWVDD9nFwJgp4JJHXtnj610nhq00T4SH7XeudLaNnRbzUHiigJd&#10;WVtpz8uAxAH/AE0JrjlO0ORHrTtK8r3Z64tta6hrVjruiXSpJqME+nXTtGfLnVhtB8vAw/mD73oD&#10;1r4ueTxd4n1eWW1d7dEmJESPtM4hYRs6Fe7YIzzX0v4O8c2tw03hvTbv7fq7FrmCWyKzx2yuMbiQ&#10;duU3Zxk8leK6q3+FOm2z6Uv2W0uNKtIBai4jBgaJVOVzyW7sT6kkk0sPOK+JHHL93LU+eZ9IsfB+&#10;u2evz3s1kL7RnaO01aJJAHUsDGrse55B/Csv4s+LpIfB1tY/EO1RJo4N0dtA6sLCeR1CEbOOVA3A&#10;dq+lviIPCWiaNp8PirSILxxcNHpErRCdd+GYxxry+7ao6jHzCvLPiP8AA208eabca9ZMl3YvJJKL&#10;aK0aMrFGQSz8nLBmdc45CjFddKSVRX2Oatecbx/E+abr9n7XYGS8tNKlbT50crqFlukgkXPyMp2n&#10;A9+9VL39nibRdB/tq7jRdMtIDPcTzfKduQCMHHXPAxX0Vc+DfE9j8MdKuNH1Kbwvpmk3eG1LTSz7&#10;rYnaVPP3WyCccAjoK63w/wDCLSNY8J+TrfiGXxc93ewSWiaknmzJtb58HGVTBLEn0FdjxMtG5Hn/&#10;AFeLb93+vkfB0fw1kvbNLuCxHlE5Ei8Y4x2PH40uofCe71e1/tFXS7nKqGCtnG0YO7PcDn8K/QvU&#10;fAPgvw1p9zF4a0wa9cQwl5scW9vuOFZx1c5I+Uc45rwTwx4v8KHxFe2V9ZKtzAgVEtYT5U8pOX3D&#10;kKB2x1AqvrdRXaWxmsJTlZXOC+Cnj74i/Di5tbA39xd6DBGbhbK4c/ugcZ2E9Dx93p9K+x0+LK3e&#10;n2k15evZ3N3InkwpFkMr4BO0dCpOT2xXzx8WtIutNuNGs9G0E6k01ql3NPbzr8krEkIEB6BMZwe9&#10;eu+B7/Up9EttG1LQ7e21CSMwwr5gEiggFSCCcqQe3oa8jEyk2qq0uerRox5eRu7R6L/wkUkSItyA&#10;7MuN6AqGH0PQ+1beiS6fqDcyYIOWXIyfbH6V59458O/2NoUM1pFDp+pSW3yAssaeYcDexbHBPHzc&#10;n0r5L8d/tOeKPg34xn0SXde6jBbq1z5ZAjhmblQmQQ67SDkdz3rXDwqV3ywV2cdf2dKN5ux+lNjq&#10;9rYosLzIHVQNo/ix6c1g/EC5ste0SVILMXkpXagdii5zjDEc1+fOkft322n6raXr2l7JdGHF19uK&#10;gFzjds8vIwMcEgfSvQ0/b+0e4kvJEiWO5mQFbYkeWuBg5PcmuuWHrQ+KDOBTpvWM0d54c+D11J4j&#10;nm8S6HZ3oeQCCG1B+z+Xjk7Wzls+pqh4r/ZhvI7tptIur3TdHuTn7NBJIUR+cHAOwcEgY9a5fw7+&#10;2xqFpNKq29ict/qLex87YSM/N8w3Ej0Ir6g+EPxO0r40RNeXGpWd0tvst0WznljiZiu8hoDwGGDk&#10;tn64rGU2nZqxqk1qrOx8J+JvhlJoGvS2hu7iS2jIZrK8uvtO7OAScnHbtn61U0TQrjw3qWvWUkMb&#10;r5Czx24mS3MKnOJBuDAdxgYPT1r7v8QfDFfGeqT2U/gbS9I0dlkB1RplNyR0UoiLjk88t6V5tqX7&#10;LSalqF3eR3Mdu86JZGdIN7RwBSCfmP3jwc8YpSqNrllqbRUL80dD5g0+30yzvrSVoJ7rzFkmk029&#10;tgY1bgJGkisMnkEMQOmO9eifFnw4Z9N0XW4vD15dzLCkc6Bcxqp5PnEfckGCRyPfNfSujfATw54d&#10;SC2tIRJ5G5EMwyoBC7gV6EfKD9ayvjB4D8N6F8IPEVxrCJY2smJQtq3ltcTHJULuyN/pxjisoTnG&#10;qpWLahKDj3PlPwxHo+ueDJr+DQLaRp9Tmkv7bS4QGtoxG21iTn5todtx44PNdB4VufD1p4L1a+0X&#10;WNHntoITHDYi38/YGQKwkL/KrjAbchwDgc1514K+Jun+H9L1e103wH9qkmjSK+vLrU2SS4jMillK&#10;hBGm5coygdGPbNZmq+MLXRNV89/AFzZzNbqbe1l1BBFDHKS6hIkiUBSpxngjrXpSs5Si+/df5nLF&#10;2Skn08/8j3Hw1q0F2lvs0y7invZZIzfTOv2O6xt25LHCqwfAxwSOpwajk1OKDSNSjD21pa6NPGyK&#10;wTfuLgOxUsSqn+8o2nI9a8/8MfH6MRLp+uaFN/Z5hkS0uwI7u4g4Iwit5Y/iILElunIrob74v/D6&#10;8lvYo/BeqSaRKUt2SBRbzvGEXLSz/MzN5iAeWMKAM5Y1jZ81jTmTV7nT6x4rll06TTr/AMMThIFk&#10;FsRdQN5bsMkZyMHHIzjdyBnFeZ6FqXk6h5nmRo6zNHbxz3e1xlSCA6rtLbh19B3rvPB+oeEtVW6i&#10;0vw1rem6LNco1zctOpkVYwSmx5JMvjPzEjhcgYrFstXsINCtrCwhl1jXJGLSxTXNutlEys/lBHQl&#10;26gnK9R1raFSMbqxEk3Z3LPhXU9Mi1u9OqWrTO5ViGkBYEohVwdvJUk5yOR7ivSdc8daH4M1K2iv&#10;2S5nuYx9mlgZTKJM84RDkhlK4xk8c4r5u+IPj2Ma5qOpaf4Pj0q0JW3W0ubh/NhnX+MYILDO44wO&#10;OK4ix8YeKdcuDJ5xhuYmMongXa5bH3yeo69j2qpUef3tiI1VTdnqfXepeOr5NCl1ORDpcMaKtta3&#10;M6zSLdhWU3EkAOQuwhVXP3uSKyNV8TtpPhHQNegu2bUJ9R+zXtm8ZQmJkcBgnVVHykE4GWrxHwvb&#10;/EDxzcxWMPi69sIoYd7yXV87tNIO4BGcdOB09aXXrnx94KvtKgn8R3OoT3bsXgvALiIhsq2UI6ED&#10;HBzXOqdnZu5vKqrXsz6H8GfEKBLfR9P8Pw3Go6jZlkvCSI/syvJmYsx+VRsydx5IwMiqem/GjwHe&#10;WN5oNtrWn22vidbe1sjF5S3Qkb74IZlDLknjvXglt8U/E2r6ld3UHhnSv7UYm0uJbFpbe2ngVQoD&#10;RbyHJ7lgenvUsH7QXjrQfFFteWui6HYxWsiSLBFZLgbeoDjDKCOoBH4UnRV3r+KEqySs/wAn/X5n&#10;0B418RP420fT5vCuqRWWjXV6scurebJFKyREhoYcptUkqU8wg4AOAa8quPh34V02ZPFOm3H2j7fd&#10;ylbjT7w30EZOQDPD94fNghsdevWuC8WfGzx7rdhHqK/YUfTJLi4af7EJiUuPkJYuSAFzhePfqTXA&#10;eE9T8TeGoLlrFbjzNRQC4W4XKuM544469sfpXRTpyULp28jKdWm5WabPtHwR4wsrfwA08Rlg1WW9&#10;FvLZugE/mOMIVjxgbsZ44zgHoa7TxZpX9gaLNeXsN1ZsWRJ1crJIofCsGxwzZOePWvljwR4zvtM0&#10;Oa2vPAtrqEBaGYXFhcyQTJ5e5txDE72JbOT0Pau0l/aK8HeMnl0/Wr/xVp9qZ7a6j0y30+FhI6DD&#10;xSTbi20nBJVQSB0rz5U3Kb5djrVSKim2e1+HLTWNTtdZi0vT1v301t1oohkiuIMrtbZEw2tJxkZ7&#10;c9CKyvBHh/xL/wAJDEdT02eBbW5nvblJruM30hwck7WB4yMBcjj1FdD4A+NHhG7hjtbTxfpMJgeR&#10;0R4p4nmlPIaVpI+TjgksRwAAKZqnh2FtbuL+4+Jeg2r3kyx3TQX8AmMb4ztcKAOMAKM/nWSl06mv&#10;kYfjTw9d/wBtXV/Y2rQWOwh42UlS7MACfMbndgg9/mrH8O+JYvA+m69oc6Xdz516LxQ8nkW9rAyk&#10;hUA5OCMHJ78VqaoLf7K8sMF7YadJK8Epsbae4a+weJHmK5YnBA6D614X4r+JK+H9ehS2hWODTsgJ&#10;cZyXHzKDG4zgZ4HY9MVvH3lYUlGCuz1WXTb7xVe295DYXNnJcwtb/bLXZBA7spbeolPQ7cDJ57Di&#10;uAvNY1vQftFjcRC81a/jW20yNzG7A4z0AGXxkg5AyeelePa5+0B4slkvblb6O3s5mEhtrOR0ihBJ&#10;AwD9f517V+yUsviiHxD4o1YLqE0Fl8k12yOi84ICycdweBn+VdLhKnHmmlY5HOFR8sNza0DQ9Tj8&#10;UJ4k1jRvsdlp8L6fDaiQzIqOmGiQD5GzkszD1xjNXINO1jSNO06+t0NloqQ/Z2jvLJhHI4b5UQqT&#10;uJBCqSMZBya9H0HxRa+NrS2s9N1B9XurSV1WzWLZdMzc7DHKQGYkEB1IGMZAxT/EFzFa67b6XcWT&#10;WmoFlQ6beASFyo3oQn8OCcDDdawlU5umhrGPLo9w1Dw/b6bYeb4k1Fra1m0+VZLiyjZ/IlkjZVi3&#10;ZJbGBgYGWyTgAV4p4C8FxSa83/CSXkseqwxqEE4+zs8UaqisAT87HPXuSTXvv220vtG1C71HUN1q&#10;s32WW6QrDb20XH8Kt87jn72ccD1rh9XtNPuLST7K0scl6vksUkQvdDGAzFiWVT8uCMZKntVRnyxa&#10;fUTi5tM6Hwbrl6bGSyvRrtzoEkJjj1HYrR24UkBZSo5KkkbuhwKyvEuva54e1DULy3WXVtGWEGJg&#10;hmjSZRhWjji+ZCRkMc8+1d/4a0O90TTn0+4S/sdKtoY5LdbudfmAILMFR/lG0ZwFHXrVTxZrNibC&#10;/k8ObvDsMs0bvJZF7eadV7MU6Bi3Ic446cmubS+uxonJvQ8k8KX3i3X9Ktzc+HvOWWdt0emjy2iR&#10;cZEolOVGWxnOa4vxzay6Vbm4t/CF5pZn3G3huHXzZMMF8xUHLAHuM1jWvxr8R6ffane6ZpOmAXhK&#10;G4vFaUhWYFWYh8ZyCxJDAgc0ad4r8T3d1M0919qmuZWjBc7pEj7LEV+4DlmwB6VcsMr81rFqu7cr&#10;ZzugeBdSlZrqcN9mkuN728EQ3PKc4R92MA8/hXaaD8Iry3tiI7MC8ZNzTAuuNwyUGOMjgfUVxV74&#10;k8RQXn9nWU19KhnEhuFkYM8o4GT1YkZHOcV6N4R8Vap4Mubazea4+234be00bXAznG4qPu4yPmrk&#10;xFCpo7oqlOGtkcl4w+FHifUn865huL0Sp+8DylipGDnJzjoPyrEg0jXvCmmJoUsrSRm7S8i02JN4&#10;nOQGGQv3flB+8MGvpfxJob+JfCeoG+lmtFjcNDNpkpYSn+LcmAcA/MQa45/gDrTeRBZ3t3bgQLBc&#10;3skiJGvy7gqsvTdnPPNTRlUatJ3Q6kYp3R4drC65Fe/b7W1iN3eM5knex2RonGDHIzZYZ7kA8ele&#10;g+Bvj5rWkQRaLf6TpV/boNpuY55Ibk46ANllx67RzXT3XgS8024FhpuoS3Mcckcj2ocTGRlGHQKc&#10;84+bjAxxzWqnhK51JnfQtAN/c26MR58XlBGJwQQRyR+VROtLmScRKjdOVyO1+P1vpWox3V5pmq29&#10;5cAhhb3QZMbvkZAQM5wQc4wa6DSf2gtE1DUcp4hW1jnkE8sF7DLE5KD5EZyWU8nHBxXF6P4J+wal&#10;c33ie8uXnWMr9hlgdo0bpwyqRjHasnxlpvgfwzbvM93ZyX4Ofs0LNnJGQWyOM/h9KHUlflSuZqC3&#10;PpnQv2lvB2uaLOJfEVn4cntHVJ5L0ECTI5eEgE4HTv8A1rnr/wAaeFfHKQ31h4iSZ4J8IzSxnz2b&#10;+IpncAPcd+lfCmp+N7q4neK3tDbwISNmSVU5zjJ7fWmabeXW1biSzRrdmPzqiuQPcen1rqdKoo3l&#10;oYKpBSdj9HtU8V32gaHeW/hfT49T0/VYYxY3avlpDL8ru2CeAemBgZ4rhYPhJeXPhTVLe5tbO91n&#10;U5I4yrMbiFGRsLuX7gCAnG8dq+dvA/xE8U6DNB/YmvzztbLhLKVvNiRT/CqsMIMjouK9Y8FftBXs&#10;t3bwa7I2luly7XEvks3mLjAUspIVd2P4cYz61zuol0Z0R12O60jwRofhrUrnTfDN61zdfZWtruW3&#10;iX95kkkBiuAnptHGK828H+FfCF1rmoolvcKUuAVikO5IsKNpO4gAMQ35c16DpPxB8EqljCPFyaXe&#10;yXSvdXEkC+RG6ksUjz8xUj+LJHTjmvCPE+tQaf4okuUn/tKwnHllba4VVALkgsFIYLg9/TFdVJ8y&#10;epnNWsd34p1jwDo+qO12LzWGlhkiNtYRCWIqwwYyq/3h1x04ya81vdW8Jave6TarplxoukqWKWlt&#10;ppMuVALEyvgHcc5HAwK7SLxv4FsrF4Zda0W2dY9ssVtDJuBc9AAo+YjnuBXoHw3j0Dxhp51DS9Tt&#10;r6OORoo5JdsbElcHKyOMbe3GD61W2qGmvhPnnVPCfhS/mDwXd7FPniDUrIW87ZGRtRWII/Hiq0el&#10;+FNIs3tJ76+0jV0ZleR4ywc5GCMcrgcEY69K+hfHvw/uZJJZLDQrJZBAoUtGAgYZAYeW2dxB457V&#10;4Br3wu16+vpjcxKssj+Y8m2Qnb2yWJ7cDmuOpUu7Tdv69DojSSXNBXZnC+0K0WNbbWNRmuQdrOoZ&#10;IyP727OevOOtX7eV9ZtxareRwFGEi313KXds/wAK57CpNP8AhibD5LmO5kDDdvSLzGU+4A5/CtS5&#10;8DSsjLbttUjcJDmNeP4SG715sqlNytFnVGnNrVEd18JdL1vTkutW1q0MDEh7x7kO4I6bc9fwzXPp&#10;8H/h9qEyfZ9e+yOG2bZIWIkHZhx3rorvwde3NnCCZZliBAU5wPoB1rV0P4aXh8t3tsBlEeHX5hz6&#10;etVDHSpRtGTInhY1HrE0/BXwP8ErqEFy15FeeWu3ZJEygjtnPrXZeIPhZ4RghEdtFbxRKrGRGQcD&#10;HG046dKv+FPAUkAiaZjEEBAYtwfr9K3rrw41zbPbLaNeqo/duThGP8W4+nSs442rUd5o0WFhDROx&#10;yHh34Z+GBpcVxLaSiKYvG00c6ZVF6fIT39MV5/4r8DWnh281N7bVEWz3nZujy4UAdR0HTp0r2yPw&#10;jrSWSQmMrEq7m8pVKrjoABjJ9zXmPirw7fG9up7izlt2eU/uwgdgAMD5R/eJBGeB712Qq3klaw40&#10;fdetzw/xLplhZ6Ck9vO9/dzvnmIZQepJIAH0rgpVLYSQwlgcbS2SDXqPxC0LU7pbK1MzIpLZQPlx&#10;9ccZrC0b4U3UAYLzITnlS2D717cXFQcmzxqsW52SJ9D02fUdDjXMlnPAMJPG5wVxkAgfzqLVdCZI&#10;WNy76ndSrtLTtuKkeh6DNez/AAm8K6hZ/aUNnHI4wh80ckHsPYik+JPgGO+8Rx29mrRyqp3JEcAH&#10;1OOCPrzXlwxF5PQ7JUOamrvU+XI9HS71CeH7O8JCBgqtkDHqBUlr4Ge7YlVKgd2zk19RaJ8FrEIs&#10;TwuJ/vGUjc7N659K9T0b4PeH7uKO2jV4rgt8rJGNy59cjGPevVhi77I82eHUfiPia0+EE96oZUAB&#10;GTubpV6L4GXasAVWMP8AdcqSDX2svwUs7K6lSaK4mZZApDscbfVVGBXTr8L7S1naBbf7PblQYbjr&#10;uHUgg8A/SnLFTRMaEGfC9r8D7m3ZVfaST1kGxvbgnmtRvhVq+hTwTQwiWE8SqvJxX2PdfCWx1Wf7&#10;dFYKk4YqQ4DMV7Mc9D9KvX3wzGm2EaiE+bLhjIEKjb3/ADrmnVnUVmjojTpxPnPwxoNm1u000NoI&#10;SwVhesEOAOTz1OfxNbA020tLa9xaxwM8xuYstlJQRgDpxjb+or3fTPhZ4e1fTHtL20gnaVdrNMpf&#10;HcNk9ADRY/BLQ1WaRdOivLcEiRoEOQSOTjvn1rxquFqOXNGR61LF00rSWx4brPxe8PaJp/8AZZt7&#10;zUbtmQTpZQ/uowDllzIu3PbiuA1bxjbah4okv7bwxLZ6GyKq2k6/NJJ1MhKg7SRxha+ldW+A+lXs&#10;8QtpZLaXK7lJKsyjvtbg9MVla78Ko4fME8pk3fLFD5e049+x/Cr5Jw0t87h7SE3o/wAD5ovfihqq&#10;pJDp2lWWnRMGwfJZ2APHVj6Vk2VpPqlvKbmAk7dxkhjLMCRjJPX8QTX09oPwY0qOEpqOlC8AbCs6&#10;dB6AdKt/EvSvAHgCws59Rhhs3aPZFHCmZSD1bAIx9apOS0giHFSfvM/PLVtEudS1eVI1y6OAEII4&#10;59ev0q/Y+Bb6JgN583uijoK+i7HUfC/iu+lg0yOwtN8u5BIkbXTJjHyknk/jmuuh8C2tla28Uibv&#10;WZ4iHx7ivfeMkoJKOx4/1ROesrnyxbeGb2GRmEVx8jYICdfcV6r8PPh5e6lp95cO2Cifu0kUFiSP&#10;T/CvfNC+FVjf3QgQh2Med00e1VBPrivR7fwDa6PZQrFB5tuvzSrbL5jBhyCCOhx2rzK1eVRaKx30&#10;qEYO97nyNo/w7L6l9mNp5rwsplyvIGc45HSvVZfAl/aeH5ZtIMcbzx7cAYVRn7xHbjtivcdN0TRp&#10;JZZEiuGlA5RkAJ92A9qqeLPFfg7wfYf8TK8t7K6chhE8yMxXPOFAz09q5uWU5KV9jpi1DSx8Vah4&#10;Nu5LtIrizkmu5S25mXoB0Jz0r0Xw58KLqysLO5fTGaQAoxiBy6kZ3Ee3vXqC/GL4XJqTzXN9DMu/&#10;bvWzlb3H8NdBYfGv4d3sElta6/DumGR/oc0ODjAyduK75yc1Z6HEoqMuZanzl4h+H17p2tFvKN5c&#10;OP3EaJgqO/BI5PfNb/hjwdqylfNtpYYgCd0hy+fTCn+tfSeg+CdG8SbLq2mtrqQqAjJIJC4H412V&#10;r8Oba2jWExxmMqAfMHyhj97n1ql7ytuZy5ea54NpvgueRlQQj7UQQMHIxjqc4rTTwMGjMVzIVKjD&#10;CNSFY+uT0r3qz8LaJou0QJboIySFUcZPUgZx+VcV4/8Air8PvAQC69rFnaSN92IRea7fRVyauFFP&#10;ZGbrPoeO678OYlmV4ma1XJHyyZGfoB/WuRPhm6a+UTW0iW5JTMBOdvHT0PFe7aX4p8FeILU6rp/i&#10;Oxk0+AbpfLzG0Y/uspwR9K4Hxh8atFstPuToukS6hGQTHdyYWItk/KRnIGOfpXZGLWxm5XMa08FW&#10;00drBBp7QxAEluWdsdCx9TWzH8MYo5wuBGUIJiQbiuPw4rzvRfiN8R/EF/G9r9g0+zc/LFHZLjH1&#10;fJP1r1a/+JN58PPCsWoeIIrK5u5ztSGBGjaRu/I7D1pu1+W40pPVFm0+Gssl5LIEGWycFML+fXNS&#10;WPw7g1IvPPp+ZyNkEpjBKrxnOPcV454l/al8XT28n9lW1lpSEn5thYge27rXkGo/GfxfHd3Nz/wk&#10;urCaT5nCXTRL7YVTgDHYcUvZpapClKXVn3BB8I7MbJXt5ICAf3qDaR+A5xTH+FJLsVu3IzxljXzF&#10;8NP2jPHceoQ28viG6vLeQbVXVGD4bsN2P5162vxV+I8qh0tNJZGGVIC4I/KuaVWEHaSNYQqTV4M8&#10;k8N6hb/EnxBq/hFp0tNfilhfyFaRRfIxUM0KM2WlGSWUHGOhGMVq/EzxHY+E9C0iG80aG90bUz5E&#10;WtR/u7lLlJvJJifq0YKsG4A4AznmvR9E0fwn4e8CeGLTXfhto97q2tI1yb103Xsc05d9skoXzIiq&#10;kbQrADGK2NL8P+E7TQbHTrPVrCKGwtR5GjzR71ghLYDMrJ+8OdxLE/MxJwTyNJyppppPTp/wSIRq&#10;K+yueJfDeD+y/GdpLYXUGp2k8wmuNpYxiQDLmQZxlQCAPXFfXt5qumazGb7+0LrRoY5NttM6Mism&#10;1dpA4yCDXz9pvgXR3+Il34xvFv7OC4thILNH8uJ4WDRpOEX5SjYZhkjjBr0vXYLnxNomkazdalCk&#10;umxOIdMziUyYBidUHy7jGOvK8kYFcleq21ZndTSlH3tNT0618F2ayC51C+W9+0KI22EgSY5G7tn3&#10;rIvfBunan4sWOPTrS5thCZHhu4dySMvygocbQTz1NcPovxItLkJaak73EkMRkdZLYFlIBxuZfkYn&#10;B6HNVNd8UwXOp6bYrqE0NrLtaV47kotupXJMpOCDjOAASa5vaalqm+jLXxB/ZjsYVvde8GafZaZd&#10;Oxkn0tIFKzk4X5QMYcANgD9K+O/jHpmqfD/U9K0ia7M+hXqzLFBOjSMJN+ZFdjklhk8dgR9a/SD+&#10;19Ju9Nh060eNTBGsaCLKrtA4Cgn0I6mvH/ih4V0rxbA2katBHPYTEXAEcio6SL/EjEZVxxn1HWu7&#10;DYp06qctUcNWk503HZ9D4cfwFFrekW14IYoYt+z7TaAlV/2iAC2c9iB9aXTvAHiDw9qT3mh3t1dz&#10;aTKsi3elswaJiMhlxg8d8HjvX0t4b0bxB4PtZdM0WxsGumfzYdaNoC11jP7qWNvlIBxlgOal8C3v&#10;iDwv4q0vTPGVhBY6sZWuBrOkQNHHdRthpFniUbQAT27A8V7DxHNdR1OSFHlavoxvwn+KXxD8U6tp&#10;Gja9p8WrDUZcwa7aOokhB+VPMQZUDdnP3Tk5Ndhr1jeeJviRP4Zs9Ku9N1CytZWmubtPIt4g3yKf&#10;NBBZPvYC5LHpxXu3hSLQL7W4Lp9OtdL1FyjG8sm8mO5YBtp8s43D8PqarfF7wrb6xodprCW8kl7a&#10;yxFLy0l3FoDJ2IIJJ3ZHPHqMV51Sz95I6lUakoyPDZdYuPgb4f0D+0/Ctq+sWlw0c2rI5mg1SPyn&#10;wVmxiPccDDgEEcZqx4U/ad8DeJTpZ1IXWi6nZkI4nYbY2b7yZHVRzg49K8w+LZ1f/hMUZp5tXtIb&#10;byYLa93SQ224t8rKp2lztI53GvJ7nwU8HiOU2dhPd3Do0UtvaYiCoW+fzDglVHHPH1raFGM43bsZ&#10;yryhK259A/Gfx7perajqul6ZdD+zyfPkKBWRkOMkHoVGCdw9a8nltf8AhIrC0s1YidsOrxszE/OS&#10;M5PTYB92uL8ReF20vU7fwdJr0ljPDLiPybkT+fG2HEOQDlTkDqcHPFeu/syaN4r+IXgzUdUv7OwR&#10;9LnltZbi7aRGmgYALiTlHcMMKMDGPeuqMHRp8ydzD2kasuVqxyGu6VbaVp13rEZaO7E8iRsLDcyp&#10;jKMOxO7H416Z8IdZ17XxoWnSlox4ft0/e/Zlimi3twrdtzMcs2M4X0rR1z4darq+sWfhyGL5L2/t&#10;r2GCZwyTWkLb5dxUZVh5ZBznl1+tV/jT4u/4Rvxlpy6YbTSLF76dmaBBFDOjIrxSTOQDuA3KQQcA&#10;VDn7RcvVm6iqclJbHq0dpputXWkXc73xjSG7tpL6CXzGhtnA8zYwO4ZKKpzkDjtXC2XhR/H3xDtp&#10;NGu7m9k8KwLPaWksyxF47jJKyEofMCmLBbHBY9cVzGg/Ee3sLDUJWsTbWcvm26x2zs5Sdto3RFuF&#10;QKNw3DBBOBXtfwX1G61DX9Q1vUr+S/e3/wBCjjt0HlpG7swkU7RxlscYA/EV59pU22dqakron0DW&#10;NP8AFGo3sF7AJrzSWFhG/wDaIut7vEJWeKM8BADjeQMEY9q+Z/jP4MXSPH/mQ6sr6RcWO0R3XlpK&#10;g3llWTax5DAkZHfgV7H8ctN03w38TfA2raPb2MMGrWt1Y31ozpCLgwAYYsD8rAEjJPJI61594tZ9&#10;N8UXmrppd1DC0liYrZgbl1gclfOjMo9sccDk4rroPlkpLqjgqr2kfmePeIfGd1Y6/Z6zAZ72JYmh&#10;ZLqYPtIGcPuGd4IJ98Diu01v4nz+MfCulXEd3cRvZoYwN3mNDIfmy52nOTyM9cHmqdzaeF/FOtal&#10;px8Kx2d7HqrRuz6gUdFc8klVwSNxY8cBcVofEjwvY/Dma38P6JqcevPp+4STtAsUcyjowkXnPTDY&#10;PQ16jdOXKmtTgSqRu76FjwPZaPqeo282s20UtxKyeamTvkBOGGUwFyema66+1E+AoLgWif2hY6bM&#10;8T3u5rq4AllxGjFiwCRrkHpn5a8g8LyalYeMfsyrG9tfPtliiUuyMqlt+Tg8k9sGvWNE1QXMGoaV&#10;ZzSNaTq6NHev+7kmxkElgcDjvmuSvTV9dTpo1JW0Y6Pxzc+L9FjttL0+7QyRiXckRCopPOSeOPTN&#10;c1Ho66tK2j3mqW0c8SHbfBPOf5s/uwoPJB69xXonhqO88N6hc3ZtLcCdU/1BVc7Pm+63zPyAPlzX&#10;NfEP4Ymd7nxZ4Q0+bSr63USXFgoYW17LksSBwyFuhAz2rgpU6dKppod8q8px1Oo/ZJ0uaK58e+Hf&#10;FAvIWJtnFxZybFeFCwIB6ghsE+o4o8C+GvEPhW01uPT2c6tK8y6jq0fltNJEbp38xXfI3Mh+/wBQ&#10;SPSsf9nbxXNJq1tp3iTS00HVcvJcXZmE886t92LbIdyHPGRkD2NepaNqeleKfjWPDV1eXWkaPcWp&#10;j0+zmCbJ72J2LBjww4JwCSCR3xXbKUnNqx59tOY6Pw3r1z4k8K2DWtybyFVEYuGTGUGMqytyXOCC&#10;TkHBra1660O28N6kIL62F1bRNOMsmTIAWEeBnaSOM+4rm/GnjIeFPhnPpJ1SzOvXs9zbWx06BYYo&#10;lRtp2KoDbTnAJzk5xXz3P8SL34VarpsVjfTtbuRDeJbQA/a0445wyyDGQ2CcjHSuS3tJWRcYrkcu&#10;h9P6V4N1LU9ItJrKSXRJndbvejZkhz8xjAPHP8W7IPIx3rE1aSTwvqUg1zwvda3AQFN3YzrE7ZJJ&#10;zGSFP0zknpWp8FNX1VvDEt3qetTyWs0jtbDUrZoZETcTtOfTPYcdKZ44+LVjpGpTeG4dIv8AUdbu&#10;EL29jDGZUuQDn5G2kd+c9MGsZU4sq807JFDQtR8K+PYb06Abawu7YN5ttKgV42I3YlQnIyMeoFUv&#10;7TtbWQ2N95kd5CAZI0cAso6MrdCp9u1eP6h4z8P+I9aj0mfQpbCG0RpD4iGoFzYTNt3x7EYeYcjH&#10;Qrx0rb8XaZ5OlRS6V41TUvNfzI4YtOhedHZgGVfmBJbIBHQelYypxe6sdS5onusXjLQrfQVm1F7N&#10;YpJVgWK/wEMhBZY1D9SQO3SsseHYL6NbvwpNDZSoZIGBkcMgB5CMrArj8q4Hw58FdNv5bW88Yahr&#10;Gs6nasZbdbyVfLtVYAbowgG0+vXA7816lY+CdC0SYRWGt6vp8co3yQsvnbf9r51OM9yKbimlYlrk&#10;ephn4geMtC+2w30325DsWb7WolEAPyggLgkHnqTk9ag0a1g8X+IbfXdR0u0Ai817O8gZkkLGPy2k&#10;Z1PzOckDB4BrX8XfDiz1q2a4XW2uS6AG4uWj8zbkFTkAFhkfd9K1/Ca6j4P0qKymv3u5Ish4/Jji&#10;kABzuRQAoxzx+ua5JSlzWk9DeEY8vNBamD4K8KaL4Al1efwxYSXBdnu5beVz9oG8kGMbs5O7PBIy&#10;CMda8k8a6Lb+Or7TPtsMbi/1WKGG12mPzAHaWRFUgA4VDuPOMivp0GHU7eW9t45Eu2b/AFwUKQOD&#10;83Y54P1xXL3mj2FnrenapOkLvp5dbKR13pa7hiZgvUEgYJ56elZTVrWZtSm9bo878ZfDqziv7zWm&#10;lNleXumtpbAcH7OCrOwJ6MGIPy4zzzXyX4k8Ga/d+PdU065SN9SvgRp89g0jPPJCVILcnDMjsSCQ&#10;qhCa+jP2mdd+IskNm3g42V1FbOHutO2t5t+Sy7kRmUARbQN2DnOfTnxn9m7wh4sj+N+o+OPFOj3O&#10;nWrQX0cX7+RkklmwuI92d2EZh9Oa2w7dOMqvMrJfO/p/w6HV/eONPlbb+77yDQtDi8LG4+G2iJqj&#10;+Ign2q71UWrvDf3DL5nlwxkkPvX5RI3GEJIrqIdV8KeLPiFptg2lv4annsJLW2urLyIp/OSMSSCV&#10;AFjyQGVc5Oc85q/8WtLsPCfxD8LaBp90sUej2WboSs++WeSWRooGlypOyJ89RwffjkfFXjzT9L8S&#10;eCBJoaRwyXF5YzPHbkpIqqjpLEzEnhn2nJOOfSvQg5VEpJXbT++xztRt6Ox1us6ZqvgjS7KHVNU1&#10;YwX0dvbJrUl/B50KsoYLPA25nZk2AMjcZXNcJej7Bpmh36X+pWWo+Hr+dbuF3N/M8MjDY9uIwFdn&#10;MhOd3IVueK9R8f8Aw+tfiB4NbUb+MaReR3NpPa6iSr3RVQSFK4IAJjIDA8jg4FXtH8BWGueONSur&#10;iczWSIJLiW1mEJsrY/u0ERUYGSjYxjG5iBWUakErvfqX7OeyMbxhqN7pHiPwJb6TcXPnvMBeXKN9&#10;pSOEhESSbkiNgWUFHPJ4B4NewavK+sTS/wBtTaVqFi9p5CQXNs7faZk65yTsc5IGW4xxWLrOoiz1&#10;fwh4TZWWG6V0t0lkCERwKhTgpl3Ysp+ZupJqhaw3epj7d5dxI97qbf2ZboF2qF6ysvTL5OT6Y9a5&#10;W7xXkbJNybfU8w8UeB7+T7ZaeH7Z4LZZxIum3F2XChQWDozgsCoJG0k9TzXH/DTxhHr0zQalJDDe&#10;zBoAtyqtKkedrkOeiAA5549q9N1HxRdRXVzBZo8fk+ZA148W0yTA4dVz6fd3eteE3Eps/sN3prwG&#10;/svNubiOM4WN2cLJHycYI35JyCa9HDuc4OMjkrWpyTib/i3xp4a8IQSQaRJIWjkjnE0FwPJiAOcR&#10;gdc/WtPwp+0JZy6VFYeIYf7Utrl2lEXlxSBCzYxxkhcdmFcwfgVN4uuPsnhye1trS7iS5WI25/db&#10;2wAo6gHrgV3Nl+yH4l0LWLbTHtFkv4iHaaFcQkA9SWzk1rKEGvi1IU582q0PYfhprXgy4g0yy+xk&#10;LdRyC3t7Pav2xwV2IgA4OeCfrXpPxF0uz0TSbFLaWz3ruF1Ogj32gRchMt94LyMlT1PFePeDP2cv&#10;Efwn1GLxHbadZ3nkK13a3oBlktZWyGITHDDPJ7Y9ap+P/in4o1Kyv7i+sdPaa1O7fNbmOSTPEjZH&#10;8L9cYrzJ1vZvle/ex3Kh7dqcXot9TNtPCml2Y1sXFzcabb6gyf2axlBKRMis4O0AnccEEYx60/Uf&#10;hno+sW2owW2ool7BBNLFKs7vLIRFwm1un16nGK4+x/aH8My67Zf23o62eox2bSRSWd4F3AsMlAQc&#10;vwQBkHHau/0XSvAHjC5a1h1WbT5pLS6uUhvj5RIL4Dbyeu71wetTL2ralNG8fZqLUdTuPCn7Pngi&#10;H4b+F2bw7L4h1e80y0nM0sbPGztEjsARjafnbqc13/hTwt4a8EWGqw6Jo8emJEI/tDaZAR9pZvl8&#10;qNvvNg5yF/PiuS+AVlZRfCf4fxaDqc2mpFDbXUkVy8spuzHuWcAk/cbgD5cDjGK9E8a6K0dhZana&#10;eXb6ik6Kvl3SxrEWOZHI6DAGMDrXopqT0PJalF8rZjeP/A1hq0TXcmhJp/kW3kwttHmz9fmYDnCg&#10;89eteD6f4YudP1aw1y0sZrDWPDbyRm88/wAuSawY5dCpyAduSCOzEHNfRnh7xZpOvXf2vU3u7q5D&#10;tZWt15mYZkU/wopz65OOdtQ/FxY47nTrOwtfNmuflkeXjMf8WCR83HGfwrKrBJcyN8PN39nNXufI&#10;/wAbdZsdY8DaKZdOig23Ze22t5sUkbAupKhUWMkEcDOBmvLdY8TaVoGl2up28sOo3EsckJ062C+Z&#10;bEf8tCeRtPYg819SN8EdD1lL94NAZD5ga3UPhHyQGVcnGOmOO1Inwt8E25j/ALW0uCzuLckI0iYH&#10;AwVLDr9K0pSi4WkbzUoSbiz4n1hNc8b+GLfWodW/spL55VeCW5JmVITzuxwCSvA6muBgtPGWoQR2&#10;ljazTckrGy7nbJHLE8k193+L/hB4OicTWNt9rsWhF5NZ2TBzI55UhEycH2HGMGtKDwVoXhxIhDaS&#10;i58+Ni6xlJAiurGMcdQNynAraOOhSVnD0OSWCqVnzc+58/8AhDwjBrvw/hW4tTDqdtEYLyBwczSj&#10;7yMv8JHXvms/WfhpbeLY1k8MC1j1Gcm3uLGcJ5cTKjHzsA5JIDAjHXFe1/ET4SaX4mv7nWbXU9R8&#10;Jal5hVJrGTBlJ+6JIz8rHJxk815DH8IvEvgLxvpHi1bpPFFrps32iW2VNrzAH5iFBwzdeK54SUpO&#10;cZ+dv0OqcLRjFw9X+v3Gt8JPFHxK+HPhya3nim8R6RHDLBH9sEjS6eBt3mEk47DhgeOlem+AfGd7&#10;8Y5X8M622ny6uGjeGNbwwStEpDKquQVBDfN8p/hI4NefePP2nfD+hXz6noct5IMAnTpoWjyx4wwP&#10;sWBz0zXDaLq2kfF/xhcp4UcaVqsivJHaFCvlylgC0BHDjJyF4IGTWM6Vad60o2XcFOkrU1K77H1x&#10;q2gaJ8MrISRzraWOfs+qW3msxvHxxsdslio7j19hXBeHfDeh+KtMuk03xDHpdzpbPM8c5ZXkgcNg&#10;OWHQA9VH1Ir5P8Q6t4tsNcurDV5r6yuYhjbqEjMpIxllLH+Xr3rqvAnjnRtVurm117UoNLvwnlrq&#10;YJMEid4yMcccHI2nNdCpTjHmWqORyhN22PVfF9r4p/ZrvNINpBaXc15ZxoL0E/Z5VA3rG0bDLkDD&#10;ZJ4457V9I/C/4geG/jx4Q0670C8vdJv9LQxS6S5QGFin3cMuGUn5s9cjsax/BlrZ/HBE1TXbSG3t&#10;byxxY2MzAxyqdytLDg7lB2g4x8oIrCuPA/8Awr74k6ZJ4Ltzi3wmtIoOIFKbosgf6zLJkc8E571z&#10;T5ZRul7xUYzjK0noanxa+FNv4l1iKTR7z+z9RiaGXbdR+WLmMFRKrAYG4kA5x69a8us4P7M8e3ra&#10;9ZwRvKpt4bqGRbZHlVgEZXYYztDtjrkV7/4+1Kz8T6dZzq0+ma023z7WZgHji2gswPoSeO/OK821&#10;qKC9g8+9gwCNgaJh5h7cnOQB64HtUwqOUXEfLyNMh+G+nWHgO9BfRI9bh8xYontXCPKSd0jIWAVV&#10;OOSxyDkZ7074s6H4Qi+0+KPElxpSa5eW1x9ntZL3zZrcSIfJhWNX2sox99h1/OsTVdAlgszFb609&#10;pp08q28MbxgjLAs0jsxIJLAktjOCBXE6c8ej6rHNf6VDdSWjGAGFjHuRCWeVio6gbQB2HNZJLmu3&#10;/wAE3bTScTj/AAzdHwvqVzY6RbTprt2ENqYyyppjyLmRWLDJYY47c4PrXUeGf2ntQ8OTR6Z4seTx&#10;IdPnDJfREBxzkqwPXBzz6iuQ+Ls2gySW+seHbs2P2qEF7SNzLIsij75ZTht2cZzmvH3upEmEr75c&#10;jec85JPU57V2wpczcn1OGdRL3ex97+Evjl4P1u0m0eDVFsWvZPNDSqwZEfIKZUcNkj2wK6K68FXG&#10;gxLem8ttXmLk28l1AG89FXO0jPBxjBI7V8F6TfRXV/DH5RjD8Y67ifSvdfhX8RvEnhu6js726u7r&#10;Qmzm3YCV4WCkL5RY5Cc8qK82tHW0jsoy0XKe5fEjUdS/4Qm90bUdKi1FDbSTef5u6G2kYho5pgMc&#10;AFsDOMgcZNeefDnRND1HxHrscaTXazS+Xvn09x5qlQQqrlsgHPcdK7a08fjxTLZ2L28yLdW7KIop&#10;0MUzKOrZAbcOcqew4rW8PardXd5qIv420hrqU28C2QP2loduAwY4w3Gev8QrzpyVuRM9OEZfE0c9&#10;8PZdI8IeJvFdpq9/oENzdSx3f9iRSl1hkRpFKIyglm2YLYHBwMACtyT4oeF9X8TyaREYtN1O4u1W&#10;bT7+CSM7wpKOFkUDoFwfRs1494k+BfjBPEcWpW2lt4dtrjC2/wBnZ2uIwDnzd/J3nAJJbHXPFeQe&#10;LvD+p6lqgl8S61NqWtajcfZJZo7nzY4/LwoLOnHoOK9Gk0178jz6i15kj728b/EHUbPT9OMukJqJ&#10;s4nu7lLdgDBlSqNjkY3ZHryDXiXgDUtS8VeAZbzxPpstjqttqNybyYSh3+0ySs6RxhRlVRAoGewA&#10;rzfwF8Sbm68R6dIby61SRDO2uwatKI1niihAjyqDLlQh5PJOM1vfDz4w+Eb7x1DcRhoZrjVvM2XO&#10;6AbVjYrMWztH93B9ad5Qi+XX9NyFGEra/wDB2Per7xn4h0jRrWGfUrR702hmuHHAXHOFA9AOT65q&#10;PUl8P+J5dJ1VktJrsSh4763kGZl2kEbSOgyeT1Ndr4KuvDnxG0S4jsdTtdQQWzNcSQYOwuBuyMcc&#10;9c55NeOPZQaNDrdnZxPNaXs62+n2kg+ZEP3pc5BQ8HHY4rSMY1I6oyk5QloaXj34WXniWLUJ9H1l&#10;C8UT6f5MmWW3UsjuxBPBwvQAdayX+JuqzQNpepeGI9c+xRpbie1iMXnKVIVkbaSHGMlTn1FZnh62&#10;vJZ9U1OHUpbTUNTmWGJ2beqLGQqEY4JOwE+tem+GtbsLPUtNj8SNFBfNdNHb3CyARu43DG0fc474&#10;7ChxdPSDukOMlLWS3PMPh38Utf8A7bni8V+GRrOn6Qj6bd/2fOv2mPexKLKG4YKu7oRnbX0No/xG&#10;8KR6DHFosun3ujRgxNHdOI3i2gKykOMA5wMMefevK/GXifSl1K78QNpVrtspB9oiS3Cy3O4bE3gE&#10;sQVXcCQAMk1B8Q7eDU9MudGiiXRGuvK1XT4CVglWf/lkY3Aw6EcMrbiWIOK0VaM5aqzJlSklrqe2&#10;wXmjXtoBoAtIdQbMaW11GHVTjgYz8oHpk9cV4lr3hLVdK1V3Fv8AZddDSST/AGaVjHcRgjd5YJPP&#10;Oe3fisPxB4O1O01DwX4o8NvJo+qpemW502Ul0dtnJfONpYqQRgjJ4r1DV/izpeo39m+r6e+hZYq0&#10;t4FCRSn5diyA4Yk/yrV0ozjuZKpKErLY5yz0cQaYtvKhkVi0sZcbvmbuQep+taWnhtPuxBY6lbtc&#10;BSGtif3bcfOSB0Y4A612y6VZGB3e7KRqCUa3jVyoPXJBPPNFn4T0bUtHlgjuVmKn5QibXjBHGcDP&#10;bPPX2rzJYaV7o9COJjazOT0z4g2E19HBqCPp10xAMNx8qtkcFCfvg8816tow0i8O5YogW5EhUBie&#10;h5614J4z0GXT4Tea9Bb380QWNLswgtGq/dPTj69M149dfEbx5pv2mw0nUkOlI+/zLtQzSY6KW3Dj&#10;p0pwc0+WSJnGDXNFn2vqHirTdNeIYjZnmEUaCQAyMTgY/EjJrzb4q/EO10q/vdKihkkvEbmXGCX4&#10;6e3NeAfDK61fxD8UNAl1RpbVorlZX8v/AFZCDcBnGccCvZvilYnW/FF1eTRPJDIMx+Z90ocBcL04&#10;Ktz9OmapJOXLcy1irnkbfFaR7t4riNmjjJC+V831B967HwX4sXU7lhA7THav7tsDb9ATXO3XwmOs&#10;XksEEclrmTLlDg7Qefzr1bwP8Po9Fncx2sOGhVAZEyy4Pr2JHFZ1aVrcpvTq3XvF3fcPOp8sdNxJ&#10;GCRn1prKL3UGWRFQZxgjgj2NdkuiwhUlOYgqYbzOg56Zrk/GHlaCNzyhHYfc69TxiufXqbxt0Odv&#10;fD8Ed7JdSHO4sVUdTgAVhX/iI+GbK+n02yTUNTETfZopH2rI46Z7n6VratcTi206NFLh4CcZ6bm3&#10;c/mKh1Cwt9WTY3zXEJVkCDaevzYPb61DS6HQm+pi3Gs6teatY/ZwpknhBuZIIi3lMeW+h4Ir5i+P&#10;9peX3jeeXy2EM6jBPGQByT6fjX294a0i0tNDuBptq8cbyBpz5jeZu7jr05PNeUfFHwNZalM6/ZhN&#10;IEKIw6qSOhrfDVFRqKb2CcPaxcFofNHh3U7nQLTQtXsII4fsskkigZHmyLjAfByQfTuM16Po/hi+&#10;+K9kfFmqSWbanHDKZ3hAjkllXmMOM4QY+XcB3rPPwyI0wqkqLIZUkgiwf3kgUgDH0r1D4d+HWsBK&#10;4hNrLLGFlRV43dGBHQ9OnvXRia/KlKnqx4bDt6T2G2+mG2sdLu1sYNQh1G2SRopWBnt5ej/KO2e4&#10;qS1+G0upzrLHCtvcA4KspBYZyDtatLVvDWnXWpQ6hYzSaZqAg8pmjfYSD97p2NR6P4x1fwIfL1bU&#10;JdWtCwns57mJXZ0GQy9jwe9c8cQ3ozeeHtqkilrPwUvtUhmS5t/IjBXnyGXJPTj8e3pXW/CbwH4h&#10;8Iz3LRLNd2LR+U9hdSsYpXJ3bkH8DLgYb1Neo/Dr4n6HrtnuOswyXcymR/tC7FTDAY59DkceldMn&#10;xA0exvVtnaGGOZi6zzz/ACu3cLgH1HXvTbWjcrHK5z1jyXJdJ8ZC4hW1MFybnO77PcDYwA64c8Pj&#10;njOeK4H4jeEodU1+LxTbbZ78RBf7NnkQJcBdwJy2MOuAOO30qt8Zfjd4N8JwgFDfXkLLLbJp/DRO&#10;cqXKnjIDE818+y/trnXdavo5PDUUOkRMTb28gR5g24cZ4A4BJ9zXZSk5pve3U5XDlalHS/Rn054b&#10;srHUgy2WdO1KWKOe7s43UtbNIMoZMcgEDhxxXK+Mfgx4+u2Y+H/i74h0GBAz/ZWt4biNiSSV34Dj&#10;HbcTXmemfH7RNe8Z+Gb3R7FLa61KCa0a+8wI1iIk+S3nQ8tk574AIxmu98P/ABL1LxnIlraXnl6r&#10;BM0141qwkjjjXjkgkY6jHqa25eV3T1G5T67HnN74b/ac8AQvLp/ifQPFNqCTGb7SlErr3yOD/wCP&#10;V4d8ZtU/aM1PUbTWNQ0OLRo4LfY8ekWQMDlmy0jB9/zt3weMDFfX198WdQQXaTxxLdxz5t/PjCpL&#10;Fggxtz8rEDCnGMmu/wBDOn+MNFtPtsD2Ut0CTbSzLJ5ZHGG988Z71tCv7N3lTi/kv6/AxnTc1pNr&#10;0Z+XXw4+KPinwFJeRa1Bd3FlHY3dlaxpL9laCWdcEswXLjPOD0OMV9PfDf8Aa78LxQ2fhLxDBf8A&#10;heV40srbU5yZLcIYwiTS5OY3yGB2gqSck17D8R/2Z/D8ulSXheYqzhmtyVB3A9iQegz+VfNPxG/Z&#10;u+0eZLp6RmSZV2tJmVWAGcDtjAPT3xVzqYavLmqQ5b9UKnCvTjy05cyXfc+yvFUcmoR2iWUUckv2&#10;YSxzQruLK+0hlbGVB2/NtIPvVHTp7u3v4bWwma1EsQspbT7sQDEn5weejOeOelfCvgDxN4u+Ek/2&#10;5LubVXLAXOmXMxCtGDxsznYBjHQg55Felzftj6boRnLaFrTyrL5lsl40DjByCGaMISFJ+UcE85Pp&#10;h7ConaHvLyL5429929T6q8WeKdH+FGgXtppsX9mW9wotfMvJ98bDBb93ExI7gZx1PtXyVa/Fdtft&#10;dQ0q38QR6dNpUsoltIGYXE1qFQhkfPz5kLKUHZQTxXEa98dYPilqeq3881xc3iwo0Zv0MDYGQyqg&#10;JGwZyBnPJzXlPgTw3e+I/iXZ/ZpJrZGMjtMrEEIqkuSemOD+VdlKnyqTq6WRyyqWajS15nufdslj&#10;pN74N0PVvEeu3wjuoWsJZNPXMeY5Dy5QAh8vjJBztArkE+HekWvjq2udVugYLl44re0s7JoSwx8s&#10;UkhO1WYHn1z61reJ9ct9KtLfw1a39kYBpzXFs1sC7zoSrMw55OccgcZqG91LUNT0A2skQgvPMWcS&#10;ylW3qDjn1OAOuTWUE3C+1y5tKVrXscr8SbXQfiH8QLQ2vhqSS1jiS1lt7Q7liU8DrwCAQM9gc17b&#10;8Jv+EV0G21O10OPUtI1W2TdHBqmptcgQBQgdXPCk4OFHPA615lc+K1ju0j1Znns7eKG1iFxCI3XB&#10;YqxKjLY6fMTwBWhd3z6NY635MErTwJ5rSCFQbgkblAAOAOmcdgKzq3cVDojSG7ke/eG54rqPUdW1&#10;SGXUbq9tUDW0tsboWtupIKkdGkkbe30xivzm/aQ+Btzp1+fFunXEz6ZqFw1sdPvCyXViwJ2qFP8A&#10;yzIGF54PHpX6M+HNXg0r4R6G99LFpkltpkFzdPM4hMUhQMVK9m5J5r5v+LvxF0LWLU6DpQOrWksU&#10;05vLiLcszSyBxtYjJZMYBB9TW2BqTpT91epy4qlGpB8zsfAUnhK8t4yWRo2HGHQrkenNMj8Mmd9r&#10;o8cq85A+9xnPoa+2B8GdI8c+DZr2Txxb+HbO0iSSb7TFFK5Y9RtbEnpjbnNcD4i+D0vha5utFjtL&#10;fxHeqq/ZJo0ktHmDLlfvDnr27V9BHGJ6Lc8X6q3qfMcHgy/vTttg5kAL4B24HrnOAa2NN0TxPoq+&#10;VYz6hZllIY2Nw6jawOdwQjqM9etfRFl8I/EWjQ2Uer6EIGnGI7eOVHEmF3NkHBxjkE12nhTws09x&#10;O0el6hY28JSJg8G9ZDnjOBkKD36YPaoljVbXU1hgZbp2PFfAfxm+OXwt0p73RvEmsXmjowiddRR5&#10;7eM5G3G85BOMcGvtr9mn9u2y+J+pReGPGujp4e8SSYS3lhZmtr5sfdGRlH44U5z2Pap7P4FaBpun&#10;XOoanLc2ZaRGW3UO9tGv8eEL7SzDgHAI6gmqdx+zF4e8RC/vV0SPQtLhP2i2vb23VJweDu3A/IFO&#10;CCT26V5FerSqp+7Z91/l1O2lRmnaUrrz/wA9z1/4jfFq50fxJDovh3wvdeJtcwCbdPligRhw8jY+&#10;UH1P5Vx37Zkc8nwH0a21G0Ml819b3N4tqu9YioIbH+z85A6Vc+FPjWy8Lrqttquqf2ptmQXPiByj&#10;W7ShAogaVfvMqqvrjP1ryv4n/tTeG/E/ja78PrqNwNBjgaEa1HayPZRy9HD4UYAPR+QPTnNebSm3&#10;K8Vdo7pUVFq7su5yPwd8N2uqafeJfWZ8iGSOXbMFLTy7c846KOh78mus8S/A671zXLm7u4TNPNL5&#10;rX03AZRGFRduAAigk496xPAnj+TwukqNrNlLFbXMccK3WlSbL2J2BRldgN33WX5WPAzmur8b/HCe&#10;Szk0q1iSw1ITLA51CExRqxGckFyS3JXaQCMdzxUzTnUbj1Noq0Et0c9b/BTRtSuFt0lYXUEubh/M&#10;H3f4lwB688cnpXZw/CzQ9ItngWJHS25ERUCVD08zgcnNchoOveOrPUk0rS9X0a41J5HSSPS9OjZo&#10;snCgs6biQASTUM3x/wBS8KeOJbO/1NdftLNW/tO4TSd62ZQAhSyEBiT1wePeiEbO25M4NxutD0Af&#10;Cy4v7JbNYD/ZwAIsxiSJmGGDbeoJPJ4x61Ff/DIWsJkstPCSwjyvNtYI7XYxb5iWC5HP9K8yH7ad&#10;3eeHZG0vwj5usyMIUc28kcce75gc8Akr279aj0/48/Ee+ttVvNe09bTSrby4UEtuYLB3kcCPLIpZ&#10;zg5OMYOATiu73or4TjULytcqeNPhTc+LvE807WrrFaq4iJJJuJCAWdifTPJ/Gr/g74J6d4ftri/1&#10;jUbCFI9puisofYuTkALkseOoFQ6n8UPFVlp91Fc3n9nSK5UX29QvJJaNBtGVdeuST8uK4rWvH/iD&#10;xLI1i+qytapIrl2iVJHlA+VvlC/Lz0GRj15qPaSmrdDp9movzPXPhPeaL/bV5q3hA2h1LTkls/N1&#10;hdx52tujXGwEjsSW6cVa8d/s9eM/F0bXUuoxQzNuICWWViycg8EYz9447n04rzUTaZBo82nT6cI7&#10;67ka8nvbW6MZ2kAyCRAMs2yM8Lgjg57V698Ote1fwP4I1OSLXtTukvdWt5raRg0+LdkQAkuCQvGC&#10;M9Bx1qPbKGwvYOeuzPKdN/ZnvNK0ZbhrW4to0OIpC5JccjLdOp6cd6Twv+z/AKp4nv5YZNKungEj&#10;AsmS+MY6kCtDx78W/iDD4mnuNCuxHp1yYorOx1NfOuI/LbLSxxKp27scqeMEVu6j+0B4s8L6Kiat&#10;rmr2Fw8ixgaPp9vHvjZCSxnK5TacAALnPeq5nJp33M3FRTS6Hb6V+xpZweE9V0i6s98F6mUxLteM&#10;9QSByQPT3rzO3/Zv1vTrvMiJexR5gVCxby8HC9Pu4Hr6iuc/4XZ8Q7iaVND1EWdpebGS01GNbo7g&#10;hQyK7DzAT977xGRnFcro+rXlv9ltL/X59Rf7WrOhmY+Y6EBsqmNy5AGG4wMYq5pxjuRTScryPW2+&#10;DmpabDJEqX9vNgLJDEiSAseOQMHPsDVLT/glBplzHetps15cxS7EBtdgMjfxHcOAvPPtWg37Xesa&#10;NpDwPp13BDa3BhiOmwopliRApkbPfeScDr613vhn9pm38RWLTz3Ue+1i8y4WYfOoG7BUr1+6Bjtn&#10;3rktdb2udLck/hTPH/GHwaSx0+NwfLmurwwJaxW7vPIuSBt2jr0Iyea8p8ZfCHUtGmnsbhrtJP3c&#10;q5kXeeOSUBJU5HfHNe0Xutav401yXxLHZ3cNr9pKwwToVZ0XIBUZ7kltx9QBWneWnhE6kNR1r/im&#10;pZCPtF3dXAijkj24Ik3EFjnlsA449acEoytDciaUleWx4Jo3w7u2W8v3XWJrq0UD7Q0xc5IO0gA5&#10;GOMjtmuP1zSIHuJLi61G3mlZgxeGJppmbr34JrqPFn7UHhvw34ju7bwza3erW8UzW8moIVSG6Tcc&#10;GMEFgAOjEc9cV43qfxxvb+7l+zWENuruTiciXCnsDxivUp4TFSd3H8jinVoJWUrm1d2A1QT6fo1r&#10;cXmq3EsY8maPAKjljgdAP8a9t8Gxatd2egeEBcf2N4bkjiN3cGRQlxcAMwVFxnB3fdJPTNeXfCE3&#10;3ivWNVUXr6fei1aYLbkRK8WMShvoh3fhX2H8EfCGkzWk+mJp015CLaBDehwvlxugYkdzJyB1z9Kw&#10;xM3FKiOjDV1TlJPgndNLJeQX9xqN8snmSSth1wucESL0IC9/QVl+LtS8WWmm29nFe3l/Z292sxF6&#10;4mMKR/NvQn5sjAwe9fUMPwy0K3vnMFtHYXm1UCQjYZFwAQV6OCD3HPPpXLeJfBthp199sjjjYNOi&#10;qEVFCgcN90AAcgYPFcUYO97nU6nRHgOh+Crm9jsLSRdSlS6UvO0zusKY+bLD7pIz3969Ii+HMDRx&#10;C1YxotxCs91MHZXwckKwOBlQep49q6G8mvrTSmmTSkM9nbS28Fo7u7Ozc5GBwxxnnNc/J8QW8LWl&#10;lB4ssp9OtZFM9vDG7SQNKRjMhKqUbHIByOahpp6mkZXV0zo9W1LQ/DPiTVb3RzBqV7g20we4JWQb&#10;cNhMcFV5yc5K815JqvxhvD4H1XSpY/8ATtVV2tS53s6kjDnC8H0x2qzrnibQtc1COPTdOkinEgne&#10;5ltxEpYsA21id2MBueAcYr59/aA8XP4GisB4U1ALe3pla4vbYhtkf3AoPIHIPK+lbUKUq9VQXX7i&#10;qlSFKnzHY6B4JnsEvCbdWuhEVSJDskbgFTg9cA8Cu80bT/sdxD50UjRqd0ZkiwTwFyu0AdOcDmvi&#10;zRvGOqeC9TtdVsdTa/u5nJuWunLpMeoDZPP9K9U8I/tN3tpbztrNvdXhJ3q+nzeXxnIXZjBx6/pX&#10;p1sHXWsfeX3fgcVDE0tpaHrfiPSZxJY31tLFfuZd7Q274khY5yAh69M7vcCvW/gCIr2z8S6lZpPe&#10;3xkhsrgyS7ZokCsdvPqSAPUjqa+OtK/aB8R3t8J5dP0nyowURRb7HVcnB3KR8wz1rGm8V69c6lca&#10;jDqlzHdyHLvDMY+BnaMAjpmuerg6kkozaVjaFeKvybM/SjEEeqWcDaL/AKQmJI2eLe2OQSwzwRnB&#10;rnPFXxBk8L+HNRvL3S4LeJ18uC8lmkjdGBCogj5DMxGSeBjNfJ1n+2T4y0zQLvS9XmTWbiWKOODV&#10;FlaO9tdnAKyJjOV4IPB69a474lfEfSdZmspNObW5bae1LXsVzcPI6Tlu5YnIPqOccVyfUqrmlb7j&#10;aOIpqLk3959g/DDxhrXjgvfsVWzmvvPlntIPJL8H7nuCcZr0ltYk0+GO0tNLNxOJT5aXt3sDsRwW&#10;APO0jOTznvXxZ4W+Mlj9vsLTwha67Hf+UqSW7v5sIz999hbaMdAeOK9L8YfFLV5fLe5nXSLD5YzH&#10;IfLMhAIwBnk554ySK4qjq03yyi0bwhTqLmUkz2nwN8X4tX1OP+1tImsVSeZGudYvraFXkjOxkjXc&#10;enbOM96i1Dwd8OPiFqtxf29taf2hGzW8txYzxT5wwYplAcsBzjkgdq+Y/i3/AMIbqnwusdPsr3S7&#10;fV7i4BS+DNceWiD50IA3IrM2SSO1ecfBH4leI/hhqd/pWjwWN7a6rse6hmgLgSJkJLFIMGNvmIyO&#10;oPINelQh7Wk6j37eR5tdKnVUI9T671D4JeH9aS7nsYke8ijdjHGu1mJyFUqcDqOjYr58tf2dtR8N&#10;audS1TTdXtdP8jzmMC/uAOoV1XJB+hIr2nwB4+1d/FI1i5tpIIbeykK3dlIXn8zABE9u7IsinHBB&#10;JB556V7J4g+Kuva/8Pn1jRPEnh7w9AEfZqeoWyzySuELCBIWI2OwKjknrwDWMasYtwi9GaToy0cl&#10;sfMngnStPtY7lNPtVupYAJo7bBSZxz2PLAEfkajg0zxRrd+95cWItI5gSsD8bQv3s9jXs+peNvhX&#10;411/VU1DQX07xFZW0VzdwWcPlXVmSgEjD++CcEbeMNjrmtrw/wCCdL8QLD/YGu22vWqthYJsNJHj&#10;nAIOAfXqeK550OV3X4mkZppX0PH7bStN8X6etveJHdwl8bIhtlD5xkE8ip9N+DGiyxyyJqos0t2Z&#10;GS4KkAA8/MOcV7tbfDXU7dios4FiQ5RD8pb0GcZ79K57xbY2OhWskV7oC3CMHza28qO5UYDsylgQ&#10;ASB6knpXNGFaDstja9Oa8z581rwL4Gn1p0XVVuHXdg21q7Yx97kAc49K39E8A+BfIeWDRNR8QyFA&#10;5U2HlxkAcne46Y9Oleg+GtH8Favpd1cWUOmRyxNvuIpLmLzbc9DkA8Y9DXU3ng0rpzXNlo8t9ZNG&#10;NrWkvliQd8MDgZ9uK3k6trWsZRjBO54X4TsovDmszXmh+FNN0+zvHDZdXkkCA5UbycdfQe1e5+C9&#10;HutT1SK9fTbHVVuxyC7QSZ7gMcofyHNUdK8M33jKeVntBpzCPyxp+9SsMYbIAfjczDrkDFdFpPjz&#10;TvC9qmmaRDJqWpOXjnZ4z5SbW6ZAPHuK4ayalzTeh109Vyx3/I2dS1bwD4cmeLxEJ/D12rhGivLa&#10;QA57qQpDDryDisO11LT/ABBeMdKs9NurC4/1G+XaXTdjc23J6c9BVXxR8TbvTrFbjXLd3tVhdoQr&#10;Ha3qPmAyee9eM3n7SviCy1aI6HotjDYpiISyxeYzLn+9wB+FZKnCrG8dvQ2c503eX5n0Br/h6w0m&#10;zul0/T7i91FQqWqQx5i3N1JfptHfODW5oPw7k8kyysY5pPlZzyyj1XHeuG0H9pDRLOS0sdV0y4uN&#10;WuUMhj0aBWGD0JYkZ9Pat+9/a78IaXbmFbLUYbwrhIZSi4bsGOTjmnCjTTTM51ajVju18A2MWGly&#10;qsQW3HoepBrn/E+qeFdARmutaYRwqBJFaRtMycZwFUE5P0rjY/2hL6bRBqPiQWVjFOu6Ow0+Qyz4&#10;6DL8DOMVB4a+JWi+JLe5uNE0sxX8Lea7XalyTjGQAeTWq5HojO8vtHQW/jnw5DodnqEEWsrc30wV&#10;bSW0dJNueZGJ4Cgc84PtT9euNEkePVNTnW3DgLGJYgokbOACVzXP6bO2rvHc6rqCW9vFu2Rlwq5P&#10;I3D1HatzTP7D8VapEtp4gTUJYQYlhWVdsffO3P5V000l2Jk3F3KWqfD7w3arNq13dadHbwRKTGZk&#10;IQMeOBzmtHR/AOmalC81g1tcQ7d3mQSBh+JFeh6H4Cs4riST+zkkkdi8s8kAyy7cAehHetq08L6Z&#10;olyZYoNzdTHtGDx3rWV2tDn59d9TzGw+GM8U/mwLGA+VJU9fpj0FO1rwZpmh3waYNc6teHMNmvBY&#10;jHzOcfKgz1NdndXlrcXLDZCzKTiJT0OeR+VU7jUbbR7j7TNAkKg/vZZNoUA5yXc4xjAOKxaja1jV&#10;OT6lPRfAsj2InuFSW7Y7mMMZ28dAD/8AWratPCtpY3dlNEPsU8uV2sCzO4G7jPtXnniH9r7wNo1w&#10;lpDfSaqUypXTwNq44J3kgY+ma+Sfjr+1BrfxQ16xk0yWbRtO01m+yw28xMkjHrKxUjnHAHSt4Qb2&#10;Oed38Wh+lF1o9rc2ga6ZSQoJJ4UD1zmuX1i40ey0uK4juIGt4pdwAIO/1AHfjivzt0D48fE8qn2P&#10;XtSMJO1vtchmBA9A+cfnXp/hP45ePtfkSz8R6ib6xk+Q28MCK4Pc5GODWjqRpr30ZRpym/cZ9cQ+&#10;KNI0rXHjnIlyBLvwSFQKWOcDC8A9a8w034l6xdWqX1zc3LPqV1HepBEo3C2c5ijCnhcRlc++az0n&#10;1C/vs+bFBBJEZPKUEvKmMbBkHjaCPxropPC62niKzbDTSzpBDbwBMLGEQcsxIBHOAAPwp8117ptG&#10;Cj8W51UHjTTNSldpbFLZSACZVKEtuwcc4rfu/H2habbfLfWNhbr8uWnVSR3xzkise3s5Lma5thoN&#10;5JFIjbvtFuqrkn5MEtyPUj8qr6p8JYfFWlxqbGCG8RsSmRfvIf4cFRwK5r1F0KtT6s8X+NPx7v8A&#10;VNOuofCgmnty4ifUA2APeIdScZH41Wu/EPjDxjJoyRC5sbG1tUlaTjEsqsOD3GVr0vxJ8F7fS7YW&#10;1tELuYyAxoxVVjIHPQd+2a0vC/wy1TRdst7/AKHCuMGSQAcHjr0HT9KzqOculmbQdOOzMiPWPEeo&#10;Wrz2OnGW1tVIllLjBYDnjgt6cV8V/GmPxJ4q8cvPeWl3PbruMkLRsSwA+VeOn0r748Qp4b8B2K6r&#10;458TR6Rbbn8qzWQfMCccKoLO3bAHcDqa53wz8c/DN/H51tpMmhaHPdHT7O51G2IE0nUSyLkOqMSB&#10;u/M104VSp+9JXIrTVSPLA+K/hP8ADfXRriXFpbz2NuZEkHnQZXP0I69a97u/h94vvLeUzeMLna6l&#10;/JhVQ+zdyfXjpXuWr+AEtZL7UtS1a2ntnQTNLbqUSHGSVVVYnoAAO9eRfFv4m6N4t0+003TI9Zud&#10;GgQiWWDR1AZydqqJGdTjn7uM8VrUblK+xlSSS0OO0zwv4c8CXE91qOp3NzLaBZGZLwtIHc/KAFYY&#10;PqK2ZNBvvEtra3lpqeqRPK/mLDNc+aY8joQTnd7Z4rP0f9nz4eWli+o6zeRQRQMCIryUwpIduScu&#10;ecdxmvefAWjaHp2krrVlaL9mkIELxr5uUCZ3bc4yegPSvIq05SmnF/1+J6UKiS1R8p+L7DxXp1yU&#10;n17UY0uUBMcMpVSQT9/LfeIPQV5dceFpmtZb6b7WGPIic7ZJCe+f1r7Ls9Av/iprJ1PVxLc20KqB&#10;aXVtFBFC4bcse1F3Erjl92eCKNT+Bmh3epQ6bFALnU52e5ea4lmkDj+FVUscADNd1KThpf5mFW0t&#10;dj4Fv/tF5M8cW4mNseXngewPc1r+BtIk1G/EIuzbzMxUSOWVCRxjfgjr64r7Buf2M9CbU5rqXVEt&#10;opv3UdpHMygN7kjk+1R+Hf2a9N0mee0tJ47m4QFhIxcOUzy2GwNo6ZxXTUqrlaRxRpNyu2cF4O8L&#10;+M9MUWdiZiJYg0M6DeIXDcq2OvU9wK9z1jSfiNa+Dbe6GryaNfQMFdZJDIHHdgMcDH1q3pnwa8Qa&#10;LEk9reyw2pTiOOZgXzyMLkY6dMnivGvjVY/EnWb6DT9K1+9sxLIwZRcfNkAE7VJJIAxz05rzabnG&#10;actPyPStFw93WxN4n1HxX4gtY9NuvEWqFD+9aVyIlkBGcLtGR9Wxmse/+E3gTVZIrnWvEkcN3CFU&#10;wGQyyqcY+YY71f8ABP7MfjPxc4OqeNtVeQREOzFVbYf4WIP8q9a8G/sseEfC6SW+qPNqpb74mkeQ&#10;EnnJBPH4V6tPEOPwu/8AXyPOnBS0aPJ9a+JPw9+GHg+70Lw8lp4k1u7j2tcx2weOAHvuAJZh6cVy&#10;vw00HxB8RrWX7BoLmwLKpuHlSNi3uGOdpwc8V9Gar8KvBml31tFouj2dhDA+ZWlgEaMScE7f4sV6&#10;LbaRZ+HmFjptxp+mssafvYIfMfd1ztAx0OfxrVVXHYycW1Y8y8NfByz0K2ik1SeO0mAyxeb93Fyd&#10;q5OOMLnPH0rJ8X+ENR8YX9vLFptlcabEgjtJri7zBNu/iUjkD1BGa9O8bePbHTLgWaCz1G6WHzRN&#10;c2gZC2QAeTgYrAX4jhLS9N7pyXkW+PZJhsEnknH3VA46VzOqua5vGE1E+dPE37N/iciW9uLaxuER&#10;j5cdgXaPaPXIzXmN98Iry4vRFcWktryPm8vIwew/+vX3z4e8b6VBoMEYt5NRu286IQQL8nBzuLHt&#10;g4zzyDWU9lb+I9cEdrYRfZvKDSEEpsIGcDI544+tdaruStc53T7o+XvA/wAGHsHBMitEOnyZ3Dpy&#10;K9Yj8IGONUXyAqgAYOBj6V6afDUdrAJVtp7YFQFJHzZPP0rDa80Dcd2rQhs8hpUyPrzXl1qM5yu2&#10;d1KrCMbJHjmuahp1lqek23kPNfQxPdw3qyMJkIxGgfBwcDJGPfNZ2u+DFazUQxNJcyD987DLNzwC&#10;T25z+Apngz4az6ddHUvEOuWemC2tbi4uFnEe+WMxM4SFE5xwPfriu31Lwf4hlsPInkGmGeEeXJLl&#10;YQ7KuYZmVjk5I6HiumdKUWrGkasZb7lXw5f65fzxaNfztq0dna4hDABpVjACIcYBAAPJznFRX/xD&#10;07SNEAudRgsIvKis1FxFLi3k2ksC+CxPzKdo7Lx1riPjp4Qh1vQdEXwsi6Zqht2tdReSd5zDMWUC&#10;SLaVIOzdtHQqenevGLr4WeLbbWdKf+0b1Al60P2qW7/0m4bG3esLEdcAknkKB1rWGGU480ppHNPE&#10;Wlywg2erzaha+LfFOiaXZXzixkAsrmR4vONx+7VS5RhkDJJ+fb0X0rjbrXPFtp4wuNO129t5NJjv&#10;ZPPjEG2MLux5CbePLGM5z1YntX0D4Hu/BfwD0M2dpYWupeJ7m3MF01xKJvKjDlpfNdBwdwH44rgP&#10;E+sWuvaj4eZLSeS3gvnmn+yxiK2iRtzDdt+/1XDP1xjHes4VKd3FK6saSpVNJPTXodNceIpLbWtJ&#10;vNC1O1a6uUE13pl1ebS6Dl8HJJ643KK7rT9as9XK3cJlZZCYJY7hUDwSA/NHJzyfQjqOa8g+Jmi2&#10;l74csvEOlpbJJo8VxfW80QMZZ1dAFRwdrbnLKV7r3AFZ0/jm6gubzWtZe30Sf7SbcadvUPLcbAwk&#10;VlbG0DlGPXjpXNGPupxNptOTUtGfS9rquk6LqJheySSVPnh8xS5RemcdxketYGuaVF4s8QG2i0+D&#10;M03mvdOjMFYdW4I+U55wR0rhvh/8SbbxPaLcoZ9Yt4G8u7Tan2iJiANxAOWI3DI7H1ru/hnq9x4n&#10;1HxDYvEft2l3MTWxhUxpNbuzKGO7upHzAdcjgVpG92uxg48tmed6yviD4f8AiU2amceGbpzNZXFz&#10;dNPdQMoAl2HGQjHLYHIB9s16VoHxXTxBq1rpUmoHy3h2Je2lwDERyNvyNu5I/iXP510viNksEjsf&#10;JMzANiaFflWRhjKk4Yf0rxTxV8HtOu/EFnfaXL/ZFyIsStaReS7yZIRXx8rgcdRn3rthUVRcs/vM&#10;HFpXWp6H8XfCc+saTLcxQ26y6XaNcG8kd3BkGcqQckkrwDzgmvJdJ+G17o7LrXivVoNM8L21gPLi&#10;EixtI4G1nw27CBuMAAsfSu9t/GPij+0JrTV73bZL5SSTamhSMQxL++ZUjOSoxk+px+PNH4jaToun&#10;Sa/aQTXmo6pFI6R6lAY/JhZvkAV/lxyCACMg4xnNdEW+W0TBwXNrubvgTRvDFwJPFd1NLezS2CCS&#10;7jhENv5T7hHtBUFnwMkjAyCORXkXgweL/FfinU9H8NeJ7nTWMZt9GSG8WJLCLzFlVpo8MHjAGNuM&#10;knGa7y3+IviTx9aakmj6bJd2dwWSKyvs2trE4jCuyP8AKuwHcUT5jkkHjr5P8OvB/iP4bJ4i0jUr&#10;mG2uLiRd0NpeA3bLgMdrKMNg8hGYCtadkpXeomnzrlWnU92+Ivj4eEvH1qNM1C6167nvIZ9O02CM&#10;xpMrQmG9ZZSpIwzLtBGBzgcZrz/xtouueKtc0y117UNKuRYxBrewtGWSeGVkVHAV8bgqjBJBPyk4&#10;7n2H4W6jZa9rGpabok94b/TrELHJqmn/AGY26I21hG2SryF87iuB78iujX4b3UetPqV5f2k+osFj&#10;kt7giErEzfMUl6sDxkd8YHFZe0VN7al+zTWrPH9P+C0nh3w9Ek728rwwtc+esvODkqo3HDfKM8el&#10;d3pNvpMfw50i5ht5tWbVI4WxazLGheNpA3MigIy55yTyOORU2ty30N5rlhqOqx6f4esLArbXl3GY&#10;oLaUHneoIJAjKruAweteYfAb4l2l14T8S6Zpj6t4gtdHSQRNpOnm9mmMzEK6xN9zdJuYbSBtAJqL&#10;Oab/AK1NrqKSX9WLvjTxQvhbQvCvxT8Q3ajTdJvZfJ0PVSst1LZ3OwbEjGFZmKb144AByQDUnxf1&#10;Lw94n8aeD73Q9Sts6lZ+S0SIx8hndGg8xQd6gdeRx+NedfG0eHNavo7K98OrbGO5W/tbyeH7PPMi&#10;qsZRhlht5JEa9Me9dDa+C9PtfAHiCLSrZJdX1a8SV5UfN7CUAkYtuH3QsfAU7sHArSyhGL6mClzt&#10;9tzzO2vL2LxHrEMElurxajLcXn2hhGyoWKqw9NxJ4x3qv8WtXk0hptJDsHbDoF7oQCpDAnP4d67/&#10;AMS+HRrMkGvzq17qepaaLi4RoQDhdjM0jAZxgryQO9cN47SNfiGitbK6WkCxRrC2bZEKfKwAHB3d&#10;8dq9ClOM2nbocNSEoRcfM5mC+ij1uxa6vFsWY+XNliVBK8Ag4+99eK7jRtdvdDv4tGt47O4txbSo&#10;0+XRpf4o2IbgHjgqxHua8o1ie31XxBdTyzHUYZG2swxIrFupXI+Y5J6ivR/hno9tbXmn38+52t7h&#10;FjSSUEoSQDtToBgDAK8/lW1eyjzGVC7lyrufWPgTwto9jolvqGmaKNW1bU3ZpLi6kCFHYcx/NjYo&#10;xtAXoOcVyWua0llrHl6pd3MN9Gdgs7G7M8ShW+YAlcbcHJOM8da6rwLFPjZEtomnvMJxDfB3IkYA&#10;seGGxQ3T5Tk15f8AFDxZ4g8L6zqgES2zxPDEiLAuyNC+55gzEMScgH5a8OnepKx7NVRpo7HTfCHh&#10;vU/ir4L8fLNcrfadL9mu7Cy3GG8idX2nIPykMVz2weeax9GfwxqPxNSa61G58J6nDEyN4XtAsm24&#10;83900U82d67QDnIwc8jgC58K9e1bTNag0xNIukg1OOS4bUQI5Yn3Hghs4CsSBtAPNcR8c9YtPEFz&#10;aQXeiXK+ILOSFPJUgI0McjcTBiOQVPyqVPXtXSr3UJHBJ2fMd3ca1r3xWvU0fVVutX0SzgmSWVIo&#10;LOeLafvR3AwjyAKCNwx7iuc8caPYweKtMg8PWEGq65Z3MU8jXV0IhCwzsaRf42JQ8rnoaw/h/wDF&#10;XVJPFWj32o6ja6Vo4upEkghhMcVjFGduNqqc7gRwxJ4zXpWveALPwjLa+I7m2bVreynJigW8CGLc&#10;nlhvnUEiSQo7EkY3nHFJy5JpMISstD6Bk+IlpF4Ut7nVZLDS7iWISE3RKwhScO6kj58HOOOprwXx&#10;54h0jVdUuX0uWI2KKUUmWRlk5zuVgd25sc8gDpisH4vXmoan8I5m1DSNO06zvtMhuftP2tZJpGjk&#10;BdIYtqugX5lwxbOQc15h4U8S3/xP0O3sdbfS9WFuizae1whgkZMFArXCMDyM87WII9KxlSbjz30N&#10;adaMZ8rWonhC38HaXrK6JM1r4LmnuHEviDVnuLwZxhFRVIEZyThmyp719B6D8JfB/wAIfEOlfZ/D&#10;+qa5PfSf8jBNHvihZicFMMODzwEOcjmvHNU+EuqeHdQ/4SCx1WCFbWSKaC0uP9IELkYKbn5kXIPQ&#10;An0r2j4PfHzS9T0W30jXL+1XWtO+1RtpFlDI6rFE2N6P0UYOdoyAPTpVOalG6d+5qk+ay+46L4j3&#10;9n4cl0/w/BNql1quph5o9M0SMSXs8eDuZi/yxx+rMwA4wRUHiTWvF0ukh9L8PXclyqqsFtcXqzSw&#10;nkgSGLcmAByQ5I44qXxx4e1i9g1LVdJGlbr2SNjcLfqZb1NuEChgMLGOAMhe+Cck2fg38Kz4Puf+&#10;Ek1u9nvtavIzaw6dHdB47eMtnO3cAx469hXE2npY6otRjzt3fYZ4X0TxnJamTX7cXd2sQeKOd4YI&#10;UbOTJuxuO1eOQePety78RT6TZMl7DCjsrNJcx3LbF+objnjium8VeObezlW2trSG72BmjmmKqpI6&#10;lR354HavM9bNjrFvNcanbRQ6PaMYpLWNy7PMRuy7nGWJ5xxgCuOq0l7m510rz1qKyOz0z4gaVceG&#10;ZpDqNuFkjxuuT9miVxnIB25Kk4+7nOOKqJdG18EwXwil1K8uZGmiljeIwXIJ5jjxjarHAG5c9Sa+&#10;ffij4rufHNpaDQRIdN0m4WxnvdFthJbWpPPl7pB8xIOGIB5HB61w2o+NPG3g/RG1BvEOoXMerWX2&#10;e90KzkJFmhZgJUygAZV2ltuM+taxpSqKzdjnnKEXdX7nuvin4gHSdWuxqGlWd6jsyww2k8jm1by8&#10;SLuYL8ylSpOMEE4Ira0rXZL7wybl0Nw4jRbS/soFRXPnFwhU4AQdCckYXqa8B/Z98QDxr8NfGF5r&#10;5kvUsPNiillaRJWD4BBIYocZHy4BG7qa8e8afEjxPouvaBr1je3U+mxWdxb2tvdII1htJH/fWoKs&#10;eEx0JLDAyeapYVym6b3Ro68YQjNdbHsHxH1jw/aeMLebxV/aeqabqF9PK8ls6tdTOAd0y5wMKxVV&#10;PTCkYOKbY6jF4r1vw7d2viK2W00lreyiQWMcaSvgtcR3AzgO6sCOnKtxxXhHiL46SeOvEFndTW7R&#10;WkMLW9vIXLkjnBLNzjJNX/hLoF+p1cI7TxX9tLcGRcORdICVcEHqFLc13OEqcff0fY5IzjKVoa/8&#10;A9g8SfHHwKTanw/rDaVqtnKvkRz288BfBdZI/MAKDIYrzgZq5dfEHw8mn6vZaQ0Vybi+SXUblZyz&#10;2LbCY03LgHHycDcBhu4zXmdr4G8HaX4dj8XX8q3ca6nJbw212THAWEZYoQRyAeQeCTWf408eXnib&#10;w2NOsJLMzMoy2noAZT8y5fHBdVwPwBrKUabajC/nc2hKok5Tt5WOW+Nfxh1Txh4th1G21ue9vI3n&#10;lW8Mu44bYqlFGFTKoB8vXrXpekftIeDX+F8MkWqf2H4tufJs7nR387ahjYZmSVV+WOQYJycg8cgV&#10;88eM9En028FnZ2zNs2wLMW6FUBYEe2R+NZ58JX8Hlx39m3lMq5nUYYZHcA8rXsLC0Z0o8y0WvmeY&#10;sRWpzkon2f4U1q81rwpFZawpddYllWC40MvcW6sRgyK7fdPO7IGMqfWvNbbRbn4oeJ4otS0NdOgt&#10;rUQSC1VWa4AYoJZR8u0Ny5AHbmrHwL+JB+GGm/2Lqtpf6jF5g+yXFpOg+zIykOpDdVJ54rqvAPip&#10;vEnj66eS0khSW7MfntGkPlbRlQNuVywJGMdxzXlqoqMpWfoehKk6vK/vNrwdfQPqOo+EtD1hPCt/&#10;pn2bzdYcYRLfnZIcEjaScbQce9e++F/j5JoV6dM1yez1a6EMEqapC217mIkqJkRh84yuTjvmvm28&#10;ksb7VP7X07SrWDTXcW8uo285WSKNW3DehwWwRn2zgV4r8WrPXfDWs6VrSvONI2qtlK6uBCMlhtLH&#10;KqxJP1zSUJVJ2jo/1K5qcYXqK6P068TeINQ0pVv2k2SbcpbKzCCSNl2hpBgFcswI4rxT4r+Crn43&#10;aXJbW0VhCLZBbyzNKsLvPjk7s/cJzjjtWN+zn+03pXjXSo9K8QwQf8Jbb24hgnvG3W9xGCMN8xID&#10;KOvr2rY+It7aaG8a2V9JJFpLBpY4bcKGZVydrAYbrzgd653Nxlyy3N40luvvPl/4XfAv/hBPG9/L&#10;rs1kL2Gxk/s2aacbEuWYbHQ9GO3d+JzXsfwzvtN8ReFzqdtpukwSTXU7WttfWW2e98hSSVZiS77w&#10;xyQBkkAHFbHgey0PU9LutZ1SBdQNw0N2ltNH5qRlshIkY9SflDf7TcVU8XfBfUNN8L6gdI8VeYsU&#10;8t9b6cW3NasMtKImX504LZ5wQTjGSa3q1fav33qRCl7HSOxxHgr9pb/hE9c03w1qmnWuieH50MU1&#10;487tc2ZMm5WlIXLjkDaOADmvqiHx5H4x0uGy0jw9Ya7pE9lvW4jkKoXTJJMg+U7vrnPWvhT4qfBb&#10;UfH+trrPhSC4n0V41Mktqqm1aYqMLCDghVTaDnqc1nQ+OvHPwJtZNNu7rWLVmije102KZXtpexeS&#10;ORCDggHI6Hg1sqcGl7J6voYVKjbfto6LZ/8ADH3N4Q+IfhLw5qE0mt6FPompWKk7DCxn2NgYCx5V&#10;vrjGO9dh8TPHnhS7js7uPWLeOeXyViBLI6DByhH8JOR1H1r89tW/aG+JV9ZWTamY7ucRtNZ3E2mx&#10;xTqNvMQdAFYDG7BGfSuL8N/FDxHfape3V3N9uvrkK1wbvI2MD8rADoR7fjVTpVJQbQoSoKpGTbP0&#10;THxEeGztPMCzt5oSOK1PIXjk+w3Ae5rmvHer/wDCPeGdUtJx5mosj7N0ivbRgZZmPGQxHU5r5m0n&#10;45XtlqtrDcedZW0qLsRpS1u/q/GNu48kVT+NXx8udb06LwnYWsVvdXMv2eIWuVTa3Uk/jjj3rhoc&#10;8pqLW56Fb2ajzxl/XQ9r+GOo/wDCPaRpTR6hd6z4z1SySf8Asy0iUzRQAA9Bwicn5mP416t4X+EE&#10;2qqfE/ji6S31W4Qi006zCqttGcnMrAYeRuPYDgZrhf2Z/DFr8N/hel1uuLnUtZk8+7vlTdLs6Iuf&#10;7oHReg9K9S1+HVPEslvc2t3Kun3UQKzRrt3YOOQT1wD/AEqpShKbS1QrTsns/wAfQ53U/ANxbRN/&#10;ZswvGLhvKdVVlGeHXsGBHpXDa/pviK3Be88OSW0SQhZL77UHMTHJOAg9T1IINejy6RqWnp5QvprW&#10;4li2Ekb9hx1/M5rVtfFFhp1ja2NzL/aMqxpHcu6f62Tg8gdMc1HsoL3obmyq1FpLX8z5z8QfCrw9&#10;rMTaldkahazSJ9pWRViySQNsRCgkc9xXPa/8Bb7wPNY+JPDkCzzW0ovrW3tgFljVDuDHJyTgAYGM&#10;gHivX/i3oNlr0dje6DE4cXDS3H2ebywAv8K4HJOep9K6r4aaBf8Ai/w7fiLy1gsiywiG4/eg4ICk&#10;c9QSO2Cavnkvdl1OedOFlWivU5/40/DfR/il4M0rVbuzxYXIW9jurMrIbRnQMRxn5CSQR1BXtivj&#10;7xx8CdV0KWQ2kEmpWxRvntgG+T/awOBX3JJ421D4S6FBpU2gjWrGaXddQ2CotxaK2QcRtxOmeeCC&#10;DkYPWrPhiPT/ABTEPEPhJoZCihmszEULsTsZJIjgo3+y3Ucg1VOrKlsc86Knd9D4M+EXxY8ZfCea&#10;IWDQSwWtxvhiv4/NWFmBDGInlcg4bBwa+y/hh8cvDni7R7ia5mGmeL9ubq3ZlMUkin5TES3AwRx/&#10;D0rzb4ufCLS01lNXsdP1Ua1NcuzxJEBbxIfvYwPlAYDg14L8RPhnrWlwzxwwgQOwK7MbSDxgEcCt&#10;JuNafMvdbFCLpQ97VI6/9tfxzpPjrxN4bvtDvW0rXNIhK3M9vcNjfuBUrtOAc5OR61xfgr9rzVNK&#10;0xdE8XaaniG0VsnVbYrHebemHB+WTHrwfevEfEHh/UxcSiVzEygfuzkbQOhz3rnJbfULfHmRPLGw&#10;Pzdcj2xXv0cLTlTUJtP8GeRUrOMrxTR+hXiP4weGfEPgB7rwjc+baKdsBukCXMcm35jIvY9cAEj3&#10;r558K/GK28Pa7bWd7GEsZCVu5VLB2PaVuTh1yfm6nJBBBryTwT40udBhuIIrWK4hf94obIKtjAOf&#10;bnis+43TSGR+Hdt7fWuNYBKcoz26GqxLaUoH6DXHwptdbma/s/7MbQrq0E9q0LHZPGSctwMBgwGc&#10;Y5I6Vweo/sr3V5c6jLYG4s1hXcIGiLFmIzwec54446181+CfjN4x+HFhLYaVqjPp7hsWVxmWGNiQ&#10;SyLn5WJA6cH0r1Lwp+2R4nS7to/EFm87SSBZtU0adobsQ55Uo25HAGSAQMZ4xXO8LXhdJ3Rpz0Z7&#10;6Mv6l8IPEPhm3klurB7R4HRmuRjYB6nngg8Edc9qNM13VtBuRcuq3dohUOoYn5ugI7n6V2Fz8ZvA&#10;XjDxPqenQXEwsLrd5epsjQtLnbl5IG4Min0A3c4r0SH4AnVpNOi0mWHUECArfWU67CeSSY+CG/E5&#10;9q86tTlFe8jphZfCzE0C6spIoL3T7iW1u7cfaI5xwYXI+8QeOvBB4IOK9F8OfHyz8QaRFZa7pltY&#10;XMEoikNuWxIw6sDz5Z4HByOuDVSb4Gag+nGwJh8wTb5b2KNo5NnBYEA/M3bp+FV/EPw6Nrq9ndtp&#10;jJd3sw+2xxjMKKEOGyepICjA65r56cJQTtfU9inJSa2NzXvi3p/ivX5Do+oatpuh2SrBLOqsYL1c&#10;DcpXG4Llm5A/h465rjlOneP9JbSZLFLC3gdvs93dL5cUh56DqCTg8jnnNdd4Gs5PAN/qFs9kuqaF&#10;dFftUagNNCf70RPH3cAr047V6Jomi+E9aurrU1t4re3cJGtjOpjkLMeA2e55IAH40RvPWL1Kdqfu&#10;yWh806p+z6fDumapq2nzuZ12Kq6bJh5XJOSXLfKgDZOBzisbwP8ADAXVtHLLpc89+bx/Mt3XdE8A&#10;HQksDt3gZYHOOK+o7e68K3/ji08PaHr9la3VjLObtWtigdI4zuiDsAmF5LZ9K5+e68ReNLm/g8Mx&#10;eHtPsom8iC8kC3DsrAEoXR8YIyflB9a6faVeWzZz8lO+i/Q5f4Fx3Hh3WrG3uNOVpZYHTUPEOjF4&#10;rZm3ttjeJ+CADgsOOB3pvxgm1/wB4mvtN0/Q7SZ4bUalGy3kZiNsVZQzpu3DDgcd+OtTL4Y13wpY&#10;6zZw+JNHsLuc4muYQ7SRxsTvYwlyCSOBgfgTXz98QovDWqeOLfX9UOnaqkcwgO6MQTv8u0PKvy5P&#10;AOMADgVvhp81R+0/Bf1uYYiPupwf9f16mj8OPjFrPh8x2PiqW51WyCSS2smlW6MbU/f2sEALIQx+&#10;b+HGD1r2Swezm1qykjvlluyRfrcsC252OGGOgABGMDJ9K8903wf4c8ReLpPDeh6hc3E1/bQG9tpY&#10;9sN5AhL+XFIBkHhTtXr0OelelCw0ixTQ4NKh1TTF8vfFfWcQ2z7ePLDZH8RKndyPQ16NWUKkuamc&#10;kIzjHlmdJ4b+FOl2GraprXiHX57jUdRnS5lWDdCI1XcIkJHoGwB09ateLfG5XxZqFrc6ZfWVpYeW&#10;X1q+syy4UHZDGO/JySMcH2rrfB2k3UeuaPZT6WdP0020qNHNP5xuHG0/N6Llm4PvXD+N/DuvxeJr&#10;e0iXdptzKzhH+dGRQVddpPGAOOOMVyuLbutzWMo7S2JPD3jXVtbt59MvLcaZrEY+0iRULWwUormJ&#10;8DCn5QRk43N1FbV1C+s6vBBNBI3m+W9xpV1iNvMGWEhRhyTuPTI6VzbrouqyWOpzaldeG9O06aRr&#10;yztwGF42MBN6HIGRux/hXmnjbVfFdp4wtlOoyWfhjT7SK+FzeEB7eDLYmjYAkMwyMNknIyO9XTnZ&#10;8slYmpTUveiz3TxP4U1G98SWWoeFpZdONvcFb22tFMyhWTL7lfDZ2gfKMqDjGK6NvGzeErtPD+sW&#10;tyl15KSwajFblYrlGGSQh5VlOVZDzkelfMOi/tEzfEbSRbaN4zfSr61ufk1DVJ1tbpUDbVYkgBgV&#10;ySYyc55Ar1We6vbnUL4a9rB8Tw2cNrLbTwXgUsrMVMzImB5gDYBHXrXZrH3Z7nHa6TWqPV/E/hsa&#10;/pxnEyXNvOu07COVH8J/z2rjdA+CmnT67dXN6CkQw6xyIJCX9eR0xgYrmtF0fXLfxVqCJcXWp3un&#10;zE3Nqb7CJFgGMBlAAk25bHf5s9Kn0/48LaJdmGyn1GK3+QyfalkZj1KLgAE4561hUhGpozeHPHWJ&#10;a0KysjrAukCJGjyRzKV2bH3beO+QOfxrf8U6RHaaZaaxeavcx6ZYxushREcMh52/MOOnBHIqfwXr&#10;fhbxd5uuxRG3KEmZZoW3oc4OV7nj05ryf46+LrrxFqq6bpEjx6FbzGFD5LRK8hAIL7sbucjAA4Fc&#10;X1aUZaHW6ylGzR1vgX4jaDqrlJdQjinSQr5E7hHxwAFB5Ne0aPBFLbRRK/yFgSGxux9e9fEJ+Hr6&#10;zrSy3NtI48tdkkWAFbPb269K9X+HmkeK/CkaS2WsahdwQsfMspvnVYxzwG9/TFKdRQ0uJUudXWh9&#10;RXq2GlaVd3E+1LS3jaWYvz8oGSa+Y/iPrsfibV4P3ZjgDqVWQnfgnIH1q/4p8e65qPh2zsr25e3l&#10;l3x3lkqOCQeVDEgD8q4WDwFqXjTWorK3byrsYKfOcFcHP58CqtGSuTBSpvU9NNlqL6dpr3MSvdeQ&#10;sQZFx8v8LEeu3FTaZpcdyI2SfzVjQFnH3W55Aru9Ps2j0u20rU/Lguba3WMtA2UlwMZHcelcfqXh&#10;GbwvpjXPheFJ7u4nDS207mOIBj94DHBHtXIondGaZp2lvJBqVs0TMGlVxKM4Ur13Y/Kua8X2K7pJ&#10;SAsKsWd1OMnHXNdV4c1ORtQuhewmS4jj+zNLaKZIkI5YevQDtUHjDRI7vw/5SFnhlRQsqkDjqM98&#10;9qz5TRSs9Tw/V9WtdOsbiRGUSLIs8MqDOcMMoPqODS6f8WYL/UbW2ttDNyZoWMpkcoYjwAeM5Gcf&#10;nXKeIdDlfVmDK4jDlWVmxnr+tavgvQBbeKNFnRIpA0jg+b8rAYwcfj271vKCUL31Ol1JN6HI/Ez4&#10;v391dra3Oi/2ZJbSNC0qAuHfPO0jgj3rZtL+81fRLWbWlVY7W2Fvbxp+5igb5iN+0Ekndk9s16h4&#10;0+H1m2paBfLblvIuHd2bGVLc4A9c96xfEPhD7cL6NbclTDsV0Jwx5BBx9ep9RXO5JJWVn1Omi3NN&#10;yd10PG/FdtBpWoKLS68ucpt4G2OKPsF6bhk5zjrWZ4eS6tb2DyJLhYWlba0bEA4I7Dqcjdnrmu28&#10;QfC82+g6c++J2XctxcXV6uAgyTtJ69MYHNQ+DvBVlq1nPNbtcveniAvIRGAOcgCu68HTujBwl7Tt&#10;8yL4rQxav4at2uL27j1OERbWuF2K2TyM9yB614X4Wg8nXZLQiNp5JPkkk+ZGA6r7dAa+vL34exvo&#10;oa4k+2G3gM7eafmDbSCevTqK8H8KWVoPFWtXn9nNcQ27rBCl0m0xrt3HOON2AB9PejDT5KMoSWhz&#10;YyHNKM0zM8Z+C7OXw0NZMR0vVbc/vISw2yL0BTPWuC+H+janJfSXujyz6ddQS7Rc20xiZeMkEjqP&#10;rXs/jXwI+q6O2raEZYrkK2/T5ybhZMn70YP3XH5YryDTrPUPCHjRILcyzzyOI5YN3GScZ7g/pXZh&#10;6vNRlGMtfP8AI8+rFpxlY9+8J3/iS7hnfW7K38Ty7cRy3szCUkDkBlIXgZ4IrvvhP8XPDVzefY9U&#10;stS0yVZEjnmu5VjhtZS4RNmCdpyc7sYxVD4Z+GtS0dZ/NjW486YzSRuMlWIAJDds46YxnvXD/HCx&#10;Gkz3Ws6daFBLb+WisnDuWA6dCV4ODwc15dPFSlP2e6ex6EaMWuZ9j3DxJ8c9Kubm50m28VC4S0vE&#10;tpZ7mBfLnh3bSpcMSHI4Jxz1xXN6N4u0Kz8E3lrqSLFZW93M1qEdzcRwgn51jP3k5PA5xmvkTw78&#10;V7/Sdbu9Tm0nTtRuLkSJKZouHLqFJK9AQBwR0r2f4f8AxA8KeLYbSPX7OPS7zT1jYTOz/wCmKvBh&#10;OAV2kDDZwT2zXq1YOkvfWnU56TU9IPXoe+XXwp0j4l+FY7rSri1uYnTK3NhtHm46YPUdTwcdBXhX&#10;xB/ZxutKnnkt0m1GCYEqyJ86HOHDAdiOhHvXsvw18VeGPDtrJrEN1odrq93C7mTS72Rk2Z+UTQSH&#10;hhgKSO3pXoF78VtD13T7e7t5tLMbqontluwziTHRScY/EZrCnLW9GRpO+iqx3Pz0tfDkngjWSLyB&#10;Z7GYGJZlUymAjgtwOB0yKv3niq28O6drtjNJ9svr618iG60yFVOxmG+IHjbuGcnk+3Nfc8PgL4f6&#10;lNDcxXn2GS/uFX7I0PmPNO3TlQwbvyfTtXnXi74YfCLxHbxaVpusR/25bzMy3lyJE+wAtkiQlfvb&#10;uAp7Y6V0+15pXmvuOTkUU1Tf4bHi/wAHYx41vPB9p4jvNTRdPunhsDdzRI6wNGy/ZmcbSfnw2ACd&#10;pruNZ8dReFbES31gFuba6aC5iJy4kTgMmOqZIb1wa25PgJ4q8MLF4h002sxgnWWDUbYxyCGQADzB&#10;gkg54wa+f/jroviTR9YvtT1/xKdS1DU1e7jjcFWZR8rZjQbUHQD6Ct6L9rUcXon0Mav7qHPF3Ojs&#10;/iv4c8aatIYpb6ytoUDSvqNvwGDNkLt3E8AY4HXtXceINXsvFWi6kNI1ErpxtI2kSGBpCioc5c/w&#10;ZOBgnHNfPfwP8ZWr6/BZ32mRxT3MqwRagLho1gyQD5nPTHfivv8A8GfArTdL8ufU1lurUKJzp32p&#10;nt7hwfvOvR/x44qsSnSqKNtjKhU9rTu2c1DrOk23w1l0vVNU+1eIYbVZby3jHmOkj5Plrn7ygEZ5&#10;45rxDV7jRrzVITJbHUr8XX2aNTMYtgQZwqnAxlgDj0zXYfEzxZYT+OY7PT9OexhtZVZxaR4EmSxY&#10;Fh+HGec1jS+EtY1wzCwtYLewtI5Ci3267nIdwWcMSBxkkDJIC49KyoVfZy97S5rXgpwtHUw9PYaR&#10;4m0vxJPDHcaaJHSwja8T7O9wr7ScBSwCEMeRgnpUOreLNa1TVJBZ6RqXj+0tjskt4LaQy28zPvV/&#10;MhXjJyo3elbmq/BG/wBam8M+EpC9jqDszWLTMrRi2yf3zJneuCxOw4r2T4RfBO18ON4o0ldP1j/h&#10;G70Jcp5biO6v5Y8oEyvCRsd7bTyeDmu+Vekld6s4Y06l7bJFXQdOgu20+40u1sPDtvaJGt9pyyGa&#10;4eSQ9HYn/XIT5ZUA8g5Irs9Q8DwWct5rWs2qpLDbtNEdzj7Q4JEcBjRgx+7uzgjnrWH4x1bTPC1x&#10;cXGjaRphksrZftNy8bXgsZD/AKyOFicDaRnI6t715LdyDxVJPHqOqalfalqF4qWqyXTRmeUyDYTt&#10;wwVRhQpb1zXnKLld7I9DZbn0X4I0/wANeIpIteN7qVzrVtFuWTUbt5rKxk2ZZBGuIwQO5UkY61uf&#10;EKSDWPhRqFhJq9xdajq0RWynWQljMTmL7uMLuAB6cZ5rM8N6zpHg20ig0zTRLYQxSwtbxRYeR+QR&#10;txyeOnevNIZtT8EeKL7Uhq7ajeX+hztoguk2xQNbRmVBJJ0/eqZDt6/uzzzWFm3oVy66jfg/PoOh&#10;eDYtItk07WNWS/urU20V403lod5nkLDChj5bDKgnPfms7VnsNd0ZbG+0aygspUW3awtQ5hkVRuYj&#10;ncsu1mG8ccjrWdo3ieO98PR614atH8LzX2tkTbAjxXkZgiE0bFCSEDtJheMbge9M1T7Tp97I0VxI&#10;Z76Eskfl7fJi2jKrkDhiCPbArZ0vfbJ57xsyhdazJIsNxaKmlWlh5MFnAod/KiWQBUcMCpQIwXgD&#10;v61T17wld+LPCWteMtV05L2QXr2s0UF2c3UoIZWVSDgnn8c1yltqdvF9mvnnTMrGGKJ5t4eTk4Lq&#10;uC2dh7cg12Pxc8bT/Dr4HeHItNuYoJdY1KC58zKMwZdittGSNpYkZzkj0rRRkppR3E5xS5nsSyWb&#10;fCay0p4/Fl2J9YmtkkkhtoftESTEcCQ8nBI49OlcV4w0S1+DHxG8WPd6iNc1E2oubCG8hVI1mkbK&#10;5iA2SYZiTnOeM81658dPBsGm/Cxvse0tpiQajCrKNyvGR5oz1AyR16Ad68l/a4ujr/j/AEfX1WWI&#10;32h20yhMBI0ZgRwOoOSc+1Xh0qkkns7lV7QhzJbbHtnwx8deLvD/AMMLVLlre8uCblZmt7DNqJUk&#10;3J0G3cUPYcYrhfFmvaj4s8UXHgmW1ttWt7+6tbqzfHlSJvkMgj2jI28jHTGe1V/hx4kmbwWmjTrF&#10;dzS3yXcB3FzAWUo7nkcnaMfhmvVNH07Rr3xr4OtdJ3M67Z7g+W2WlhQMVdsYDHBwBnHoKhrlTbM4&#10;2ujb+I+neDk0DTPCup6AYS+nxzrfRSgzQz5KMF7AhgwJx0Jr5w1j4d3mjeKri0Ez+QdgtJ2/5bZU&#10;HaXHHT+HgmvozxDFodx8XPF8jWhSDTrK2a4+1zskYuJWk2pEMEkFRuO0H6c1xniS3K+GJLrWEjsr&#10;LUL8IfIcyrDgbIiFIDAfKWYnpxxzUxTS5So2jZlm4+CGg+NtHsHv82dvC2HW1Rg7s2F2kjB5yRjn&#10;IJr3Y+CtH8H+GLfQnluJTfA2iGIgNHkHLA9BtXJz7DHNcF8ILjU7jSLKZ2WPTrATPd3EiiNpnU8K&#10;gbJRCV3FsZOOMVa+LWvvPPoFxeRXNvpEdtcX0otX+dl+RYwSGBOdzA89DXNHexpPmcrJj/h94Zhv&#10;tFuY7KSG1kjleKd4lUAlGwzEcnkAE88bq+YfiVoeveI/Gl3psMUp0uzRzPLFErBUwMOTk8HsDyK9&#10;Z+CV/q/jLwTZqBcWUuraxf3ja3bSbGtkBCmOE9G3YIC89GPaqXxA1m/8KrcaLpulW1pCZcX2qktN&#10;dzNwcjeNq5XHTg56V1U7Rk0tzmlBtep5Hq2nX3hK1lbTBs124UBZ2fMsK7lHAxwSOnA7/WtWHwdo&#10;2l+CPFVulkktzpU0gj1FHBnWQwqcs2cNlySw7c+lbmu+PvE1/qW5b3TLnS7SRJfO+xIt3DDkBBvA&#10;+ZV+b5e478VZv/GekeOLPTxZ6na28Fzp72t7GY45zd3PIEjqrjyVJzz6CqakXFK+p4r8PBLr+p29&#10;vNdpBNeIgllnf5Y1HUL6biMHvXoXiP4UfbdE0iy0yeMT3DgMYmC+fycxg+gC9D3PepfDOm6PB4b/&#10;ALS0qBjf+eZFjnB82MRsMovGMEBsEjPIr0yTUbFb/wAMS+a89sbuOW2hb5mCyQs4Zey7NpJzx+dc&#10;1eCcrxNqWkUpanlNhY+Lru1I8OeJtXhsLOB2t3t51xaqrHzAcdScdOT6V8lfFJvE/iXxGB4hi1S3&#10;ijXfY2ep+YoigJ+9Gr/wsRkkde9fpH8LNA8ybxRd2sRtf7Qns0jEcY/cuwJl79DgOSOPmIxXkX7Y&#10;XhXWdW+INg2oB9QtbWxDRKB8jI7MGCY6YIxt9wa7MBVVGfe/UyxtL2q5VpY+F7Xw0qxuXiOc42hf&#10;lP4mluPBSxzwuwVFkUbSpByfSvfbXw/Cmn3kgtkQ28TCNJotyk9l69a4vXdupas2j6bZ+WYHAmuN&#10;pLYKjAJPA9BxmvY+tzbdjx5YVJe8zR+F/hV77VbO0tZVnvJJhFPboS8gBXljjA2cgEZr7UtNVufh&#10;t4Lj0zTrRdW0WztJnvbCGJVEjhixlV+oGd4HOMDivGfgH4Ol8M22r3ltB5uryqiCYXCRPBEdzBhu&#10;4YliwIGT8q+teieLde8F6OLfRLnUtYvL64VUGixJs2ptQojts2kBXJKkgtlicV89Wqe1qNxPWpRj&#10;COqNb4ZfHZr3StR1e60a6ubK8gFzbSXE6ytbtHlQEjPAjUOCOuCTWzp3imbVvDEeuyyXF14XKNPH&#10;NPOJb9HUhWBRFAMTEEA8EEdCDXF/GaeHw/4b0u2sdIm8O6ZFJ5c99LcxJst3QedGqxsd2TwwxgD8&#10;68J8a/GWztLuTQ/DWleVo1rIkVtJYyn7NPFtxnoG5O1gc5yDUwjUl8GqFJ01rLT+uh9faPrcmtR+&#10;faXkkFo5LfYhIy7FPUkjAU4zn8qbrsOnrMqLb2d0LglQ85d2ZSoBO1m9j15PHFfFcPxk8V6H4nj1&#10;241K5tLmACD/AEmMPFLH12ZON+OM87hnivTNH/anufE0lv8AZrDSItTZypiSQxgF+M/OxUDrjHQg&#10;ZJrVxqKN5Ixi4N+6z0nyYLqGFdQiilmnJaKNF2YkXJxnJ24AOOQMk9Kxb7wp4K1q2ntNfstNDeXH&#10;BELgCAscsSEIx7fMD3rV8N+L9M8Q6dHCllLb3UbPA0joskfmLg4MitjnLdq7az8PaMlp9l1CwtLu&#10;JFC+Y6BxwPXHTkgfh2rjU2n7rO3lVveR8Q/Gb9na38I6g9xpDi80SdPtMJMiu0Y9G254HY9+9eMX&#10;PhiS3dF+4nXI44r9Cbn4R+HZfE9zFo+3R4HiGYWYGNXf5VBXsDzkD0FfJXjuyj03Xr7S4bu3vEgn&#10;aMT2v+rfacZUnt7V7uHx9Sate5x1sHTi7pWPMo7CSEYQFgfu5OCxq++mX6WMV5NEbdLhmRXIIUkY&#10;7/jWxcKpZUDIMfdYAEj3FVtc1S8v47OC4nZ4YMwpntkknP59fpXYqjm1oRyRgtzm5rO4L/P+8x90&#10;quPpzVZ7e+ILCSVW4AUN0x3rXvNPlt7kIHdY/wCIk5FaUMURjCoqsuMbx/U10OtypNanJ7KMtCf4&#10;a/E7Uvh7ra6hFa2uoSBWjZZ4+qsMMMjHB+leu2eueD/iZHdCOG9t9ZkO2G0uZj5UC55IYH5scnpn&#10;kDHFeLSWCRyBthK5y3y5/lXdfD8afZXl+15dC2D2rRwynIBY9FB7dK8jGQpyTrRVpeR6eEUkuR6x&#10;J7/wnp8etvZabclZWU/vJJSV6e/0rM8L3v8AZpR5J2heKTbHNGgfGTyDkciu806zk1j4fx6tZWlm&#10;bu2vXt2nh3IrHJw/TvkcHqa4ObRZraaZGcB42G9WyOvOPbt+dckJuScJvyNp0oq04o+0/hNaaf4i&#10;0TSp9O1J5LOR3WRZBG8hlw25FON2AMcECrevxeE/g5p1jDrGnwJ9puB9gtriEpawyEN88kmD1zjn&#10;PWvmb4H/ABJX4beN7PW7mJr7TlOLmCHBcAjGQvHzDA+vqK6z9rL9o3UvifoMei6VYm10xZRK1ywH&#10;m4Xpg4yufevMpYVqsqfR9TvqVOan7R9EdzavoyaBF4i+JdoLG1h32Nz4l8LyrdWsULSFkzGQJowh&#10;YKPkdTx0Fc/4W+LMXh7x3p2r+D9ct9Z8J7SWieAm4kj24ZmjGNjA/iQeD2ryH4f6nd+LvB134e1i&#10;+vXsZUXcseGd1Ug7dzA4B9e1eh/BbwXY+F9d1EXdvPYaPNbSwpvuNyCYKWQscDAO09a65yjShOMv&#10;iX3W8jh9lKo1OPwvfue8QfthvrtrNNpGkPaRxXAga7vgm2P0ypwcYIPGTxXYL/wjnhS+1LXbyxjv&#10;5dWnR5L9g2UcxjYXj4KF2BwcbenNeRadpHiC/wBDurew1W08IaXbkzwXRjR5C5O9MkgnJjUseCMM&#10;BXC6x4T+KvxK8E6jqeheLNW1ebS7iEQQ222FZd7HeZFH3scHDccVw06vNPlcrLz/AM0jWdPkhdK7&#10;8v8Ahz1r4leHfhRaeFD4rj0+yu7ednaZJYpbi4dg58wL/EArAjIboCQK5/4XS694E0dLSfSRp+iW&#10;k5e01OG+nk0+KRnXaXQsePmXkHaTkV8ya54H+O2lam19dz6vOwJBl3+ZtBPZeQBzngV33w/1TxaQ&#10;NG8R6lf2Xlwp9nvdO/eMUTLm3ljPAU5LemRXsTXs4JqakvJnmxnzvlcGvU+mtP8AGljbXMei+J9U&#10;guU1C8UR6vNaNEyuxJL7VwDGcYBbpzyRXuGreE/DWjaJH58ERt5dqvNaTBXWM9ZMk/N1ycV8P2up&#10;+FPCmtWFz4i1ObSZJbjfbi7bLEF8RFIQz/JIwGWwFBJ64NdL4i/aU8AWVzAB4juTqEcq+fpVvpVy&#10;lrEuSJI3DDash4OEBU+1ZKkq+sYtr0CUlTlZysdx8bvG5kaXSPDlza3tpCBCk8sInwjY6DBUNkY+&#10;cn2Fea2OgXFopj1WzEkcTbmeR1Qqh64VQMenWp/B3xRufGnxalfwLfRrpcsKJeWNxbsgUAAqHi2/&#10;OefvEAflXtCeG5dQ0m6TxdY2txcSzsiTWYaGJlP/ACzaEEhvT3rkq4Xkdou1/vO2nXUtzwvxf8T7&#10;PR9Dl0zwnp2LySDym1IopWNCeURgBz6k965H4cfALxr4njt9Xt7OCSG4PmMt05Ejru56HPJr6ws9&#10;J+Hfw6tLpvEVy+ihZUmkOrRBprj5Aq7VGWCjgAKMYAropvjH8NfDWrX9qdRC2trDHKdStEBtyGGe&#10;HB+XB49jU06ThHlitzOrV55XPL9O+DEni6O0t77w8LS6hTypILid1XaMA/IAM9cgn0rutH+C918P&#10;tAnudO0yOG+L/K5lDRn0OCRzz09K8v8AEX/BQfwlqfirTtL8HSahdyAFWuL2BVtXxy3zsQxwqtjG&#10;MkjmvPvit/wUj0bXtLFpoHhC7vnA+WXUHMKA9BwGJ7npjr1rrhl06klHkaOeWLUPeckQ+J5dU0fx&#10;G3/CTazZeDNOluGVZrxMedIchTtxggkHB6CsHxL8QPh/8LQ0ln8QYde18kF0tLFZSQeq+YAFAHoD&#10;n3r5h+MPxR1j4wa5aX2oxNCLS3EMds07yiPknq31rg4NFnncBImVT2AGBXtU8mpOK9tL7rHFVzaX&#10;M+RH61fCvUfE2v6fY6j4a+IkWtaXJEpWCxvkkYHPI8pgz5A4xjivZrLxI2nM/wDaN3dX98q5kEkJ&#10;QD64G0fjX4h2Oh6lZXkU1k0kFwpzHPAzJKD6hhzn8a+qf2UPjr45g8Xy+GPFmpal4i8LXlpI8keo&#10;PJNJBImPLYSj5wmRgqTgjtmvPr5S6EXOlUul0ZrTzCNaSjUhZvsfY3jLxVYfDy5nvr5Lu2iumMlv&#10;HHtcEk9R64r5Q+KHxO1r4u6tfR2mry2mhWs7QQaei4Ez7c734IJOfyFes/EKy0vxVeW5vL7UdMv5&#10;wsMUNyry2kqHJXY7coSAflPXA9a8D8RfDu88V6tbLpGnyvaWxdZHjbylZs8MQTycd65aNL7UtDsr&#10;yUY2gczrM15p4eFJjdPDHneQuFwMkDA9ap+D/Cl94y05riAzohDbgh2lyTnqRyK+hPh7+zRbalbg&#10;tKyX0eUlgnjDdf7pzzn3r6Q+G/7Pll4fijitrZYywHnSlOM/T/CqnVjBWp6s5owb1noj4/8ACHwd&#10;8fDSjb2Os3lhphPzJLbJMRnpgsM19TfCH4OXd1py3PiewWWOHYsZggKyXJHUkfw+meBXvlroGj+F&#10;rdkUI0kY3STTcRxkfz9lHJr591bxj8RPiZaO+jS6idElm2wy6TEILtoSTljuwAQAMKvJzya5ZU3W&#10;kpSsdFOpZPl/ETxCnjjRPFO+xeHR4Z3kMcv2eWcEqMBliSMggIACckc9M1p+CPEniaXUX0vxXpMC&#10;QrCLqC5mkVTPMT+7Cl/l3sccELitz4YeGPETafdHWbm58PaVB5q3FrJqLSXcmQNshdZCIyCBx7e9&#10;aEvixdKsoYP7fbXYBKi2cWowi6nmONw8wkZCDj5uCPX1350o8rJd5ybRjR/FTxHrfgmWfT47iPXL&#10;Odo72yVYnmt8ZwSASNpHO7Ncp4V8XePvEfiQWk2p3WoIzGS8tbUxxLZRjPzyNkEE44AJ9cVzutCa&#10;z1nUr2yks2N0Vus6XbJE9nImQbeMrw0ZJyUcHJzmuq8CeLtcvV1CW98Uf8I7ezlJrzfaIqvlQFMa&#10;rgqcLgDPc5oqQjbmT0LjJ6x5TmvjT8dfif4Qns7nStE0bT9AkmEaXOp3awzXJC8hUZwPvfMGPJHU&#10;CuK+Ht38RvFDvqXjLVJxYX9xHY3emXd8rRi3lG44zu2dAeOcZrb+LfxhlivTYXl7pup6AAJYbrV0&#10;WHkcFSq/ePpwSfaofhJeXcut3YtNcuLWJlSe3s7a5UxqduTIqNlQwUsB3GRj1raU+Slfl/4I3BuW&#10;j+R6B498R6dNFpun+EfDnhzWr4WjRWjea8kdiA2AWQcMAfmwTyecVrah4R8feLLTSY7/AEvS2vYL&#10;X/SbMXCwCYquFkMZVmAJHQHrmvLvht4z0+21rxDs1+/utQRTeH7QWbIPcgjAOeozx7V7prGr3t8k&#10;E8N7LplncWaQu6RwRzT7xu+QspIOOdoJFefKcXLlvaxryOK0OR8BXNpYwuNZ1fSH8QpG7nTZZ2WD&#10;zFYqoXn5iuOuRmqXgv4veFtVudcfW/Dl5ZrbXKxhoESWGZ9vLhWcgbSOMV5v8YdL1UR7r6wiurWC&#10;4W0geRlhaOYgmF2A6jqcqcYHauC+FfhTxn4q8RaHpl4yJp08r3cctnxBcKpy4D+/cfTBr0YUoTpc&#10;zZhUlGnLl7n2lea54BvPD1pf3mrWkUF7GswivU3yICONwUHb06GodG0jQtVsRdaJdabeRzQ+ZE1r&#10;Ph9vQ/uxhvwxXBa5+zUuqeFXt7CGOC/glaaCSO4VyqtzsPqOTxnivJ1/Zr8djxhpUcEOo2nlBVbU&#10;UIVbVc4ciQd8cgVj7KlJXvYXtJR1ufVeoaHpltpUdml9p9g3mJLLCHXezH2ZwBnnGfWq/wDwrDxJ&#10;JrE+q2nid4jIwKSRxx7Y0/u8DBFeXWf7Nl/FN4m1XXtW0+xhubqMwSXQFy6W8ahVMjpt3OcMdoyO&#10;e3Ws5/GFn4Lm0fw1oN/d3tokc8s7yO/DySFmZQTkKQQAp4Fc3sYPRGvtZNe6/wADovHfwB8V+KNd&#10;W/1T4rTQQwSrPDDaP9kWNl+621CRkevf0rq/BXgTSvAI1PW9R8Tal4m1i5i8uS6vJPNdohz5aKFA&#10;ANc+2sQQwQvsdEK4V41G6Vj0H0qPT/FBmupIJIhhkKrls/njvRKMbq5S55dTttc8QRavrafZ7YMt&#10;tHGbcsc/K2MHB7+/as1PE2lS+JVsJbVlSa5jSBobTeiMwYEu4HyDKngkZ5rjtK8RRXNlLf3wmgSL&#10;MMVy0y7JFjlIY9Pl4HQ+tWPD+opaT6zd2FtLfW7aXOPNimV8So3mIwUHJIyxrJT5tDb2aitDvPEf&#10;xH8PeEbdJLeL7VexqVQAFUQjrkj/AOvXn3iX4p6p4m0x5iRboi+YjRMVG4Hdg47bQa851XxhpqaL&#10;ZXuoa0YFu7ZLh45NmI96qSQFGck7uppPDvibw74pt7Z4dRW9hkcoUBZWfHHAJA6+9U5WXkLkSfme&#10;nWsq6rNbTC2jlicAptRmJyPrz3zV+W5u4E0+WHEZliCMxwSx2cYPbp2rldb8a6R4YuFfUL+G0Zjh&#10;EhmChSAOWGcHGRXgOv8A7U91DHDYaXLcaiYI/KLJCkLMcldynacD3zVQjKfwq4pOMNZux9B3Qj03&#10;xJEFCKZl8omZSyZxkYHr8pxWbf3lzfxpfm43QN+/3JEVjcdMjjlegr5d1Dxr4v8AiZbNDaaX5ViJ&#10;VaUSTvPPM2Qu8uT7dhxXq1j4W8aal4Wg8NadZ3d5LEwE12ZDHHbRZyCCTgAdcdT2rOcOVpN6v8Da&#10;nNS1jsjt7bxNaQrpOr298LeGK/ntNqLuDQyfKSTjkhwuBn1rto/HVpayJaNdLu2fMWiZQnPQmvAP&#10;iZ8IvFA+Hd1faV/Y2qTQK7RwyTFJYYVPzvGhIDSZGT39K80tPiB43sotMtJdDg1FViCyNJZCPe46&#10;5boeOM961hCbgpQsYVKkFK00fbmneL7ebQr7UE1Fnht7dziNj87BWICg59q5vR/ibDqWkWN3Ld2Q&#10;luIElcPZxZBZQTn35rwnw/8AHDV5bBNFvvDkfh6xv42gvdRtbA3AgifCeYqqQSQCcD1rp7Txn8N9&#10;LtIbO28XeN2trdFhiJ8HJkqowP0FbxozmtdH6mXtqcHZK/yOP+GPwS8T2eu2dss6anHa75WmnmWd&#10;/mJBDOW+6QFwHDYweOa+nrfw+1toVt4fj1aNbm5v5ZbqMCMW63W4SNGCQG3EBT8q45JGMV8z+AdP&#10;1f4b626ai2tabBcRbjHY35ilvRyEkhmGQ209jgdK7Xwr4zi8HeLkhvvGP2u0ncX9hf6zesZvNkUL&#10;L/pKAkMSoUnBBAwa7qs+ed73MI0pKCtsj7KsNX0+18PR6xcWqwwRWxmEj/MsSJgEggZOM4B9BXzV&#10;8VP+EBuPjZe+O7iZ5L3RtI5to1UpNOkhEbnceSwl2qeN2PalPxc1vU9YgSX4oaBsumaOx09GHyzr&#10;uP71toDKDjg7cgda+c/2irOXxKtnoPh27j1C0sbiOS5vIoj5N9dM5cea+7kGSRwq4wAvBohTUnyN&#10;2uZcrg+dK7Dwb4eu7mx13XtQGoaA2p3E8v8Ap1uZJPLaTI2DBHUjLe3Wuv8ACd/qUuoy6L5Fxf3d&#10;yyi3vY0CrcK2FbcOhC8HGea9S+Hvw68IGz0rRVs1uPIiUy29zLPtkuNm9yVLExrv4BHrjFdl4A+D&#10;l/4c8ZRM0cR06INc5jnMSNMzE7UjOcKvHB615tdRqNs9WjJ0kr9CfR/hs+i+PNEhn0+X/hG/s9xb&#10;v9qnafbPLGB5pySBltwAxgZFfJ37Q/gmebwTr+l3Wj2mmafo+qm/NxAjqQxUqxLM2GkZigC9lGRj&#10;pX39qOo2ug2N/caiTbW1tCbiaabAIRASzg9Ow5Hfivy8/ap+PepfFnVbm1iY2dndy+ZHZRthY0UY&#10;3N/eZuCc+ta4KnOdeKhucOMqxjSfN1VjK+FE/iHwle2njrTpra+jhVbeeKcFYgjKGYFV5IBHOOcj&#10;OK+l/BP7Qel+MfF51TSIJfCOo6xYCzu9KvI0eFpFKskqFf8AWscMGyFYAqcHmvnnRtEvfC2jWVnK&#10;spj1aKGOBo1HlguqqW922E9Rn2rlvFCFLK51PTWOk2p3Whi+0PKZOSrszluC+ONoxyR6V6VWlGvO&#10;V9HsmcsKssPBK10t0z9FbD4hnW43t/EGjmCCCPe11ZN5kavxw2MEcc1rXt5ot9FFbi+tlm2/aIFe&#10;RAswGOjHDY9RXwZ4W8T+OLi10+LWdZeHR9NsneK9e3JnfCHaHBwzDACg46AdBXV61pvia1sY9Tu9&#10;bm8SX1zaC5hjjtXR4Q77U3MPlQAsMj05+vn+ylF8jav5XO11KclzxTSPrvV9C0a5sXa5l0m+8wF4&#10;bKciRJJSMAN32ZxkV4p4h8IWdhPHb3fiWJbpLR0d7aWJordhn5RlsoB6A8c4rltD/aM0bwp4a0Jf&#10;EunrqGvMtzBcxzofKk8rHlzgKOArnJDD5wMis6bxjbyrl5NHvTNCXu75IYTJPvYMWYLyMA9McAnn&#10;NdVOnODMJSi9mdNZeK4dPt9PtF1CC50WcG2kv1nMiwSbcJK0kZ2gq+FIznPWtLx1r2mXeoR6kkM0&#10;lzui0+6uI7Mx6fK6IFBNw3yoQRnDnc59q5zQ9S0TV7t/D9hDY6rA0JWOzslVIY1fgyNEMAgtznnn&#10;Fd7rthe+FvCkum6brMdjp0kLCa3lsUuZpwRhYsn72CcDOSAKyqWjLU1jzSVzc8P+NdI0L4i2SyXO&#10;oNaPbMqWt9hbmZ48rthZWMbpj+BiC2ckjAqxoHxU0nxbq9xeLrF/o+vw3Bjj0LWLGFLie1DfJdLE&#10;ykCIDO4oTtx0r530XwH4g8HaZcQzanqA0WS4GpiwuNiyQXKsu2aFSTsZwNrLxkDBr1WbUfDPx48L&#10;6foep6Fa+IdRit5B9qsrlYL6Dacs0ZfAJxtyE65q+Wlte4kqj1tbyZ5l8cru611fE94L3UJHvLh7&#10;e3mjRrm3nh3LuJddobKrgYGMjiux+BHhq6+D/wALNenu7F4ZtUFpLAmWSYZ3o0gbGVwCRj6ciu68&#10;JfsmaR4Ku3nW6ubuzNqqxaXq8roidyepUHOGOKqWGseGNY1XxlNot/JeahbSrAsckT3EKSLFIjCI&#10;qf8AVKdjc8E4HrW8pJU/Zx2/4YyhG8+Z77FCLwo/xC1FH1W4ezg063mkRiybdrJgMepyTnLevSsD&#10;StUurDTfEUTaxPqWkFIoX8t1X7OEf/XKrZZiWwM98Y78ddq/jDxHcab4fsNM8MaVqeiraSxX+sQ3&#10;Bhu4ZljO2WS3kAbZGcbuSPmPQ8V8myeFvEfw21SyvoLi+tNX8sxq8cUksEisSChjJO5S+76kjFVT&#10;g6kbX/r9DOpLkm5WPpDT9I86TTYLWI22mxn7MUNxsluPk+cD5uUyVzkduK8o+JWq6douq3WmJJZ2&#10;rrJmKVcmQDZhmGCSBhcGuRvr34raHdDW7m9vdPW5LBkuIWggRdpBaCJ1OwDGMgdcZrgYdCvby+a5&#10;hmmLXEu15JGUh3IYkOWx8xAauyhh+WV3JHJXxHPHlijorSO9ubyaWynBtIAczCMiNVbOAW4Az096&#10;qT+IvEGkX+mXtrd5tkKB7a4VdpTn5lB7EZwfXFaGn/DKa6bUTqMs0VhFbsFSW4wGTaQpHPLBiccE&#10;VrW/hbTPEOr2CWt/Zw2xeOFEfeJmiVQNhOMZ3E5OfSuyU42szkjF3Tjoz7o8J69aX3h2zvNKxqCG&#10;zRd8qrOA6r8wBOD3xnpkdK87+IXgHXvE1vDqflwLDaN5Q8s/6S0TEMS/ZyBg4ABUUzwbos/wp0af&#10;R7hP7L8PvcygXksvmxRzMhIV13B9h25IXB9M15To/wC1Td+Fb/XHbRLjWNJ+2zSadKokt5fKIAyV&#10;fd8vGQDluRk189TpyvenrY9utUinappc7jwzJceAtd+3W9rHa2rxiP7OY5IzJbKVZSAcMWZ+rLyM&#10;cUl3fReM4Z9W01mTVbm6E9xfzQM9vbRg7v3iA5LAEDH3mJHSvDviB+1RrfxEOk2MWlT6WiOZRdJN&#10;5ku4cbQSBsHTgenWuj+Gfxin8O+BbTTZLe40qyiuRF9tkhUtcyMc+WCQ25uScYz6A12Sp1Ix52tT&#10;zlUhN8qeh734V8I2/izS9Kk068ugllHJNdXd2Yo3gCyfM8kaFvLLJgBSNwGD3r0uCSz8ZfDo6P4t&#10;1YL4Y1rT1tZ7i4lSO3eNmb5Nwfc0pHzA8Dbjp0rM8MeDLrVvDen2AtoLe4u1a5l1Oaw/eyRFP9WM&#10;BXZz8uCFyuMEd6w/h5BpE2iW/hDxDanUrqOBo7WyuYAsERWRgiiJTgtsKlgW/g65rz1Pm1vsdXLb&#10;3Rth8LNA8c2Eei2lzZ6bo1tZvbaHYFpbzeDI+S5ZjuJKgldwC9h68DF+znrem6DPbJp+pQzxSkZt&#10;rdYhlGYiVASfk5bJQ/Wu58S+GfEfhXxZYx+GZb+HR/7REzmwgx5ccheNCFKsrguQFJ5BLDBGDXrO&#10;pWV8+j2ti32yC/gk2zXglSS5Bj+dNm35VO77wIzxj1rR1XGO+jI9mpO/U8T+C15q/ivT4bPUoI77&#10;XrFykRlt5DxnaA7YOGxnGOorp/C3wFj8I+LbjWNEuUuxA0k0+n3qLuhuGbMqdyFYkbSfvAHIru2v&#10;fEv/AAksOoJqD3VpPHFKUL+TbgKANqt1Vy+Ny4PBPTpV3RdZvU0691DS9Eg89ibiTTlk3SSOH+bD&#10;ONrP8gGVJ5xXM3e7jomdUE1a/Qw/+EFktrLQm0zw7LFr7iZXkR9rNDIdxDqThGVuBjjH5UXNydEh&#10;mufExuLK30cK19LdE5VyvyJgk9QBhl4PrXdWXxP8M38Ml3PFcrcSI4ewkUzzGaMZkgjVQSzpn5gc&#10;AE1zvinStB0zXdR1BNI1O70+6Cy6pqK3LARZAQRLHwWZByFAyp6EGsXSvuzohiJRdrf1955jL8Y4&#10;Dr2p6k+km70zSQrmLUFZIZ1ZcqQOhT7uCcA54ziuf8S/Ei88a+H7q61J5tL+020i6Ta2sCtYWNx5&#10;amLEO073YgpzkkOcEU3w5pGnJ8VtRS0t5zoUlqIYRf3w+WGGQlMRyKQZVLAD2DVb8aatJaxPpE8Q&#10;ZIrUyW9mCbaDUJSyu0juWK7ohyvlkck1pGKpe6hzlzvmkjlrzxJp/g74LXbM62V1Ph1sWX70zhUa&#10;ONAMxgFmIGfkGTmvLPEXj7xLNYajb6jYaU1tcRi0tnmQJP8AvFHzRruIIBOcAdie9UtctLq68eQx&#10;f2pY6lbG6jjljXKpMQTicZ99oypG4qM1kazpsdp47NrqD/bJEZZriJwsflzArt2MG4TB6A55/L0K&#10;WHhHWer3OCdecn7ui2O6+Gdnqen/AA+1q+8PSJ4jvYNT8j+zZJo0t7gMfLYsp5U7WPLYAwDz25e3&#10;/Z98afEbQLS5hguF0OYSXOfLCRW4yd6AhsPgADcOvrXQ+FNI8Qnw5feCfh+I7x4NSnfUJrmBAQ0i&#10;KPKDcl8kBt+chVOOTXsHwK0Xxh8KvCP/AAg/iSSCfQpi6W8UalZbclvvA91JPTg54rjq1PYt1E7O&#10;69bfod0Ye1iqbV9PkeLTfsrPpFzdCxna4txbrJtk52DGdqnoD3xUvh3wlrHgjVtHj84fYXjaJfLU&#10;bZQ3yupI/i2tj1+tfcvhzwfZXVjauE3eWhjZQcgc5Ix79eea0ZvhNpWoQMEtkR7aQzpLg46YCEDp&#10;jJ7VtNyqR1dzjhONOe1j4k+KnwisZdN00XVzfWvhuO7muVisbU3AeaXaEaQZXaMYDY64yBXjf/CJ&#10;6j4UvJrzTdJubrR2XDTKrotuA4BCgjLLyPm7ZxX6Sap8DrLVJ5ri+EzCWJo5Ps0hQP3U/VSOteXa&#10;T+zzr2j+PbvXdN1O7Ki2W2RGVVeWME8Pj5H5x94cgVwxr1aUXCcbr8zu5adWanGVmeEfDb4NW8mm&#10;NquqWkl5fTAyvPO3HqMZHy8Y9c1r6b4H06/jmmNmjxOzSLIYiwcnjYD0x7gYr3z+w/Gegfb7jxJA&#10;lxpEQP2eYaah8lMH5WaORRt5Ocrnpg1yFr4kvrPR79NL+GGratNBIXS/s2Nvprx9Q4WUhgfwI+tY&#10;/Wqs3yp29dDs9lSS5kr+h4XrXgHUfD95axro8t9o8j+S/wBm4nhUkfcI56djx9KxdMj8bXep/wCg&#10;+Hlt7MXQa2i3kSfLjGccc7Qc9uRXo/iTx7458W6xPFaadfaTZI4Q28F7FGzAHO1nC/MT6nr6Cp9f&#10;+MXiW01/TLQprmgPcKVEN3ptsQpAH3GRDkEHqc0c19JRu/66JiWnwu39eh5zqXwo/tfULxpE1DTt&#10;NuVFx9it980m5m/er5wG1Qp3EE8YFcpqvhrWdM8dx+HNE1GTxr4USNobfTtWnaWKLP3kV+drL1Vh&#10;xXqV54N8XeLPEc90tx4tmNzbfZ72WWZYVntwxKI3Qbck/KBjn3ofwDrXh7V4BFpt6YmVSZQARGcY&#10;xkfLx3rvWLcI2Wuhw+wUpaLqecaF8PtT8I6z89rLDZxsPs0hBclfqODgnHB7V6b4r+JF7Y3+j6be&#10;6Pql45iiiuDFbu8EcQlBkZm5A3KMHdyPzru/CPwjsddv7eHV5muLebIYzEqsY6sQFPHXjHpXXz/C&#10;3wtf+BbLRtA1j7FHNcXKWp3O0+o3ZcpLJhiTtCDjIA5rilWjXftJrb5Hem6EfZR6/OxxHhzUr/xf&#10;r1tqiRrplppUMjzFXDQh+gwpACD7rKntXpHhXTNQ8Q6Pf6bewtHbw2TCOOS2IcgryJJCcDIyTjtX&#10;nmpWXiD4V+C5vD91oLRw6fg22oQLue9cAIIihc/wDl8Z44NcF8JvE+t+NF8SWE1veXcGkMAllC7R&#10;StJLIFSJ2bkx7Tk85OBUqLlFyjrY3bi2od9j3SLxiNOlsvDMUNhqV9DYwL5n2lVQZyAgUAZwgX7o&#10;/h5612+v/DTRPibYbNbaHT9YsJjaWOptHHKtwDGpKCIgbxkkY656YrxfwL8GL/wD8cL3XNcurK3t&#10;pHhks2kACkeV80UauuCwOV/HNenat8Q9JtdQS91nTpY79ZMW6XUEj+YhPRGTOCP72FFdNPk+FvU4&#10;q8ZSSlFf1c+fPEfwX1XUVhiu1e3sI7p5VtrKL7PmZRjcV7fKo4FZ2p/BrR9C01NT1TVbSJSH86S5&#10;iKocAsoYDkDjBPNd54x8YW1vr1vqFp4Tu7WzRf3RmvHl+0nJzLknIbpxx0xXKeO/jFffFXV9J+Gf&#10;hHTxFeX88cepXeVc28JOZQTyc43ZHat4Kb0UtC5RhFJyjq/62PGdTvU1yxN/pOkyw6S6Bre3RSqO&#10;c/eyxyFPauO0fQdV1PxDqN5LIReafAzrI2P3eTtGAeuM9ea/QHxn8KrfS7NILe4tbeBCGtre3gRY&#10;ZGOFUKfvdgMV4x8Q/gpH4DsU8S6igE8LD7bsDSGCOQcoNo/vlcnGRzSo1uTmUVa/z/rzInR57Ny/&#10;QzvgN438U2Go2tlczC9sQ4jRggCEAdMe/v8ApX0Vr/xyt4rW4V7qPQY7eANBaBBHL5m7Bbecrt6f&#10;KME+1fHPw813+x/EyarpkN2CZHVoY5AUmHQbo3wNp/A19H/YNJ8ceH7j+3kt7BwDshZzIZfdGH4Z&#10;BxXm126VXTRM9WjTjWpLn3XU9L0fUdbht4Jb2fdbLK0cks0qYbfvOQ/XBOMYPQ+1Y9/9ltdaNrfv&#10;baFcMq+XJcuVM4b5lKbwNx4x7eteDvba3pdxYadYa5eLpVpKqwwSXYW3hyxIxu7g7uPeiXw68q2d&#10;9dXVwGaaZIbqe4e4ARjnALFmTBAJIx9e1bQrJkSw0oS3PoWDR/Lil3KJPM+ZSrBt54ye4AroPBPh&#10;i5sV1N7HUDp0sYWRSjeZ97J+YNkEEg15v4XF54fsxeSb9QhC7BbwYDSyBfl3fMc54OQB1q3r/wAR&#10;dVm8JeKpo8eH7iOO3t0jzucM+SSpIweoXGeC1ac6la5i6clez0/4J6bcxSamwttZu9Hv74yh4b3T&#10;W8mST2khfPIzwVbB9BWBNazfDrxBHq9vbKlhds/29kykc6kYEjHnLJj8mxXl/wANPh14g0G2nn8T&#10;X0RvZCrQrFGWmLFfuMBwMevWvTn8W3Hh7SbKc3E10gbEsbHcmQOpXueMYFaypqp7t9Tn/hO8Ne6M&#10;rxFLq2kahe3R1BGtrpt8EUm2WDYcYO9iOvTjtXmkumXHjPQbu/jt7e0uYp2jWAAxxyKD98k5APXj&#10;mofiz4M8QalDZ618PNd1GEyrLbz6XdhJI2lVyx8tDlhjkggAV5v4E+OviXwDLPofiax8mBwEM80I&#10;Lq3UuCRtf3VhnBqZUakIp7lxqUZuy0fpY5zxx8J9XXVbeynEgvPPKo4jTbIScbd69eoxXFal8PHj&#10;1JLHUoU0pNpYXJIKMw7FunPOBXrtzfpqE5TT7uK6s52EpBAwOc/d7HgdKXWZH1fRZbKWCMkSpLEX&#10;D58wPuZgynkH0xxmto4lqwnhVZ31PmnVvh5b2dwJ7a+h/fSMiRg7SHAzgj09Kxn0wpK0FxHiTsc1&#10;9NWuu+DNZ1+58P6vcaZpjSSGJpJ7pd0cpChcgjIA7c59azH+Bd1e+FEvkMdzHI0qwmQFklEcjKWR&#10;xzklTzz1r0liXypz3PIeHal+72Pm9rI27ZdD0J46fnW/4a0eS8vZZY0AHlhVBHO5m25//VW5q/hW&#10;805YwAXif5RHcEK+fpU+h2i2eoWUzxAS28qSfZ5WKpJhs4J7cinUrXpvXc1p0k5ao39W+EH23T7R&#10;rYeXqO0PNCOseBjcfqR2rLtPir8SPhz50X9oXti80JtEvRklEwPuyDrx364r2Dwfr2neItVtr65v&#10;RZLcTfZjsOXtNvOT6gtnJ5GBX0Vpfw2034hWdxpOv6Xa3GlQjZBFbTGMzdjOjr/CueFHQ5OK8Ghi&#10;6kW4Vo3X5Hr4jAwjTVSnKzf4nzZ8Fv2yfFfggR6b4jjm8VaM5Ja7abfe2wIONpPEmDzhiCOma91+&#10;H/xgl+KdnrXiGHV72C30mbdJpjFFkmhEe4t5ZJweM8nn1FeGfHL9nGz+BEE1zbXsdxaSSNcxXV1O&#10;FaKInCp5YGXPBGc15T8P/H2i3moCdQ1pfT7oRGJNoLdN3owYHlTxXRiaXtoOpRW3b9UcVB8klGdr&#10;s+2tN/aa8IafYtcwT2148iluLYJIqY4O3ucVL4k+Oul6i+niK/0vTjG6XNz5tsx8qI/NHIrKrZbH&#10;UY4zXyX4n8D+GZ75by4d7Lz1O2Qh3iEhHV9pyg/SuYm8I3OjXpl0/UkuAIwxSzmMqkDknPI2kdB9&#10;a44UoTV1L8P1KnUlSlaUPxPry/8AjR4T8Wx3ECsdO1u1kuZYtRl0d1gmjKASYO7D7ldwTgZGciuP&#10;s/AOq+FIdUuNQ1y10PTFEskMtvYsDAo4QoqHKhuVzzgHFeGf2nqV5a2djI/9n3VjKLn+00J2AEAq&#10;fbqOTW7aL4n0y+m1nSvFMt1cS27pJdR4kS4jJ+dSGBUjJ6YBFRKknpe34/poOFXruTal+0jr6a/B&#10;Bo95LrnhvEDN/adgEVboLgjYTvG1iw3Z54Ir0D4d/D/QfiPLqS6lo0FlfXLJstbS4d/mALZCyHKh&#10;uTknrx3rnfDNu1i0Gta94Qj8QW4UQyx6MFt2Mbsd823kNIo4UcDr0r3H4QXvhKPQNW8R6RqtzfWV&#10;kzoltqUsNrdQxqpY+bGTluPTOamu7KLoKy2eoqSbbVZ37fM1/h38Dr/wpro1XTZ7uC+gkVCLlNuI&#10;im3aqMSA3XGMcmuW8MfFvQdMuH0S402Wz1SzF0JX1OUi1s7n/lmY48nfvwfmDD9RXXeO9K1fx74L&#10;8Maj4K1jUoPD93YxXS3VrMRcTR7xIypnkSgbkDHpyBXxB41im8M+O9Qe2mguLFVK/aLYMcKx/wBW&#10;28li2OufzrSjRcrmdSola59sRfFG5i8IWM00iRW8aMTrMLGcSEf8swWI2tlcY6CuNk+KJ0qay1rV&#10;NSme3ncx293bqv2ewhfcBJjJ3PuBBY/dya4f4OeIYp9GuLK31CC2uLi3QCzB81bhcjiRWHABHUc+&#10;ld18Sfg94G8TW+lXupiy8HXUkckr3CXLpZyMAAUYN8vX7qgZ5JJrBcs5uLk00baxheMU7kl7H4b1&#10;TTdX8TTXRvX037PE0S3sZe4z8vmcnDrk4zj1rItta0C91K70XVr6x1Mah5b3EktsVAiLbUiWZThW&#10;BZOCMAKfWo/iF8BLr4c6HBqejWc3iOe4iAN3ZyrtitSuCsKDrgEtuGTkV8Z634f8U6D4jka7W4aO&#10;Ny0ccjviRMnAx6nv+telQw7rX5pWt+JyVKyp/Crpn1t8U/Bvhy0+Jmj+DvD3hTRbq5FwYndZWuIr&#10;WYp8srLkswXJypA61R8a+L2+GNrounML7xK6Mtra6xZW4tt80YiYwlMZKZDqM/MNo5rmfg78R/Ds&#10;HiBrzXrNG8aW9hK2n3CQybJWUhcP5eQu0EMGI524NcN8VPir/wAJDNDmUXl5pgleO8VnMZchOYgz&#10;fcUpnOeS7GuqnRlOSg1/Wupy1Kqpxcr/ANaH2xD4ssPGXw4aKDTXtb/gwWmqzSQt5q5DJOynAIy2&#10;Dkg8Y7iuG8M+ExrV14jsPEFqPDBsSzz3sVs4QLsEWFQH5WVeQQDnqa4fwb+01d674T0/w7oWhIsx&#10;s47S2a4ZHh3mVd0jE9QVwuCSfmbnkCvXob/XNT1OdrGHS9P1ZlVZYbC48+22LA7P5qO3LExkDaRk&#10;cdjXE06cuSasze6muem9DznT7CT4fajqGnXHiOK9n3Qmxu5X3288RJwxdeSwCqSBnnHStzVvFPii&#10;ey0q5l0ZNaW6KyyJcPLIrgkDcu5BjBIIwwrzv4b69pOt6tfW6Wsyx2Gm3F21lPZtGkVwwIbyGLbc&#10;rgnk4ORxxXtvwctpdb0pGOv6wNPhkj3JbziKCQZ3ZkjxlSvT5eDgGuupFw3IjV5jLtPGssMS3A8N&#10;RR2QBeaOO/eeQspGfJDIpBH/ADzPJ5we1ereE7y117T0v/D7R6xH5X7yE/6xCeQHXG4HtgisqHTD&#10;p8rW9/fLFq15JJHb3ZQS2t6iudisuD85AB5xyMg1h+GLO4tnTUNfFzo2qo/2aKNLry4ykchZSqgf&#10;NkN0PNee1Cd+ZWOyLaV4nRa7ZjVtDn+2OZ9UDSvtkwTkdOPboPQVleBIbjw5rNxrk8UUEywmCJiT&#10;t4HUHoen61yer/Gi+g1++sZZBqh8lhK0iQuYsHkLIMMfTDA+lYtp4x8WeI9P1+zv9dt7bQ444yol&#10;HlmF2Y+VGmz/AFjucDZgYHWl9UmleI/bR2kezQ+Kb3WNQSEQxyC7LOkSvt7Zb7vIHfrWX4WmmsYX&#10;ZZL46JcRs6QzqzfZnUkEKDltpI4yTWZ8ObmdrP8AtNoWLqz28om44XK/KO2cdK2NS8d3unbH0uD7&#10;RFNK8k7XBKxxgABEwvPGMmuN3WkjosraHpOgJFNbRXNr5lvFISxeVNrcc8A881F491HTvDXhuS6m&#10;wBNsjy0e4PknIPr1J/rXn7/tBaNpSPDcWhe4C7S+7O5gOvPO0fyrnPGvxksfGupW1qqm20u3Zd1z&#10;ywLGP09SeOKcLPqYyUk/I8v8T6hOdTuYbyyiERYNFPbgkY68k9yDXVeEtMTWb2zaSNo4ImRixUhw&#10;SN35dOldBdeAPPuNO1OXTxcyxQsjKGMQRGGd+M4Y1Pa+B77wjqUOrWIuLrTFhLhkcnymK8Aqeqgg&#10;ZAFaNJqx206nu7mvrQkl8Dw3qypI0lwUBYYOdxORWH5EzXdhdNNPEhR42VCAjZUHp36DrXe6zLp1&#10;v4U09LqVp5NgChEXa0hHKgDp9DXL67c6c+lG4eZLcx3EcKIhwCTwfy6VzuGp0UJtK1jjPGmjS6jo&#10;EscEayTx48pByNpHp6d653wT4WutOmQTWzyxAYi5Khfm5GOo5rvPFdx/Y+hC+WSJlDoURG2uewHu&#10;M15/q/xCuLOGwbyprR/tLI/O3OOc85HNNJ/CjrvdXO91iG7u7S/LsEtVg+zRwxj53LKSzkY9elfI&#10;tm+peFtZkuIhIInciSG4GPM5Pbs2R+dfRmleP7zUPtMrW8c8Ij+dozsckA/KMdT+Veb3/hVtVvrl&#10;1YvGskjRQbt0ceQCQxPIYHHrzWuGqKEpRlscuJpuUY2O68Oa1pv/AAj41OJleAL905yrj+DHY54r&#10;yX4p+CLvwnq/h7xNEN05O+7ZB/y0aQsfw2tjnpiuk0XTJNJv4PtEZlhhcB44Gysh6lm9WGDzXsl5&#10;p+m+NfD11Y70MN7CVLkbmUkYx7HntWKtRq3js9zBxbhZknhUXlrEgPkTKQrLIrEFhjrnuK0Pid4L&#10;s/iD4Pv7ia+/sq/gjMiTpHlCQQfmTjJ468GuU+CtxNJpE2m3ihrvSp3s8k4JjU/Lx1//AF17NDbx&#10;XlnPEY8q8LhsoCvtXGqTp3swlO01c/PT4i/DWfwRLZXFyqXBvoWkWFB5YJzgDAz1684qPwPHpF7e&#10;W1rfy7HIy0iIXVCP4W/Lt617l8fPA8N54Qh1BIcX9lMYWkH3nhbPHvtOPpXnfhLwVa3/AMKr97lZ&#10;Uns9WjQSp8yukm0E+2AOtetCu6uFTm9dtCpUlTrvkWhkDw5p8ni/+zIQs9tNHHLFIgJDLkFlJ9vT&#10;rW5r/hzSJ7GLQdXhnsNR0lGE09gkhEoZdwTcp4O3HBGOccV3XhrwXd6Xpr3mkOCwEhgEkBaKQhsb&#10;XU4wSuG49at6np+px+NLFZYIbK6l06S2lufsyvB57BgHz95iE9T2Arhjil7RNO1vzOyWF9xprf8A&#10;I4jwZ8P/ABTLpUdp4d8UapDp6SLNEumz+WGHZmUchhmvVPBH7MPi7VbJ9RtPG2rW2ph9rDUQJYpU&#10;PDbgyk8g/jirvw+8Ny+AINLstGuBrtvbwbp763dY5tyuEKFM/Mx5PocV614o/aZn0E/2PFpMg1Cy&#10;vIYLi4mWPc0RAzsTcPmOQAenv2rshXlUlLXT03PPrUHTjFQWvrsUfE/gm+8Cy2WoXmrwzPZaTJF9&#10;sEq2kV267dqSqO4+8GweeDXiXjHxHc6zJpE03hi51CAx/abbUrWCOaG5cHnFwuQQUHPI+7z1rD8Z&#10;fFfxRqfjGHTNVMOqCXUJSrapKIxbyOV24ZRsKjauFYd+ans7m60h7m1RoINLivIz9phl3Pcx7mDW&#10;wTzBGpHBfAUs3Xjr0U5+yfvGDjzLTVrfQ6ab/hAdT8NzaiPDthYXIu0hu7e5tViuwGXjKoAcEnIY&#10;HtVTxFr994ZCJa+PJ5vDrwhJNNmcyTInBZrZhhw5AI+bIOa4LwB4xl+If7zXfDVxYxWglhaewliU&#10;TXG5ggcNj5QML7EZHWtzxp4Z014Irx7C5nWG2kWxh3KZoG8zZmUR7eQ397IHXPau5cvtORvXqcln&#10;7O6Wn3HYeD7sataald6XLodzbBVkivNYvorCaNOesZDL0x1YHJNbsWvaFpGuxabd+IY4tUvZ0eS2&#10;CtdWdvGAGKvcRrjcw5+UYrze21CDX/B2gaTZTW2jA28EF0t5DGyTOXIIaRgUJY5BBOcCvTPDa6nZ&#10;t9ltrzS7YRx5WJdGxKI1k2hVbbgA4IBHJA4rGcIp6lxUnHc7i18X/D3wdqh1TWb6yt9QvVKW00jP&#10;KZ1BKlwqpu29iW6DpXPDW9QsDMPB9wurWqSTNbR2WoCRhHIuQzLw+UJOFB6Yz6VpWviDWtczZ6pD&#10;pWo2VtNi3kZ3UiJjh8Bxw6jONvX0FWo/h7ps+tOyXclq5jPlx306QBmGCBHgbs9OSRxmueafQIrl&#10;TTPGNQ0XxD4wubfTfsVtptxDKt3NNFDLDIYYiGYFCe7DGCMZru9L8JS2/wAObG68OQabrmsNfrcX&#10;FxPuLRO7szNGOpwuB6d64rxj8Uvit8GPtfiTUdJg8S6VeZtlubmUMtvNvOFVgytJgbeeVPNb37N/&#10;hnxrY6LeaxFdpBDqbbntdQGFVTuYqBghTk8duQDxXRNtQv0IhJczXU9g8aa3p/w50K5b7PJcG9u2&#10;EcpO+Qs8eUMbDoN+3JP97HNfO/jrV5L/AE3wzYTLZPY3ckMM++NpGkl+dYxtJBzmVwVwVGOc17D8&#10;UfCd74z0rS7qy1jTI47ONrL7Le3EVssTqA5OCOWBweOgA4rxa0+Amt6t4ui17WfHOjyQw/vbeGG9&#10;ijWNMYkYDO7G3GGXBHNVSjpd6BKotlqzn/Fes6T4G1mzt9Pm0ywtYLlbi8upMw2qXQCoyJjcrZjj&#10;zwMgqPrW7e+LtJ8UzX8NhqD3N0sDQ7ZZdgSUknarA/Pw24nOMDmuG8c/CKT4o/GTSBNqVjpPgiZV&#10;hsdS1C7iRr4AkvsQZ2Bm3YMmDjnvXpHxB/ZU8FDy5z9hkActOYb7ySuQeV8vCBfXgk59sV1tU0o3&#10;bv8Aec6nNylZafceb6dJ4a1yy0u7F7b6ndWseB5E8YPmebsDeUX+c7iAoGD1NdxZ/sp6trqWkl5f&#10;3mo6dplsL1vtFwSXvN65RUwAm1Qxb5mHC45Oa5pf2X/B3wdvdF8ZQXsOvsNSb+zoYNSjuYQ0Y34c&#10;AD5lGD82MYFYvg74ya3q3jjXZtQ+IjWFzFPHLcWj6kiW8sTLs8pEPytgbVO30HWtKsfdc6LbS8tT&#10;CnLnajUSV/mfcviDw7ZeM7AeHb6yKHUILxooLRckQBdqu57b2IIA9favi/4j36a/8PvBVunyXtrb&#10;Npl7OB85MUsiRqfUBUHQda+xvB+j+NLW2tLu31e21xpYY7Se6iEMkcUa/d3CP5xjPODXgHxL8Baf&#10;8OvFuoy67rSW1zKJb6FRbnaqu3IiiGcbi7DJA6HBrz8NUcZJ2O6olKLjc5Pw3oWm6ZpckGoNFdST&#10;whVFjdZuvN+UhVVMOeBk84xXvPhSwvvs8XiO5mm0qDSzM1oix7pZHZWUNIeiIu7JH0zXhHwH1ez0&#10;i7l1nVvt9zqDvm2s4LCJjLnhcOXUovTPBxXuXxMh8WeMvAl5oGlzWXh2zliJLXc6QCdeoVZG2khi&#10;CCRz61rL3p8rM4txjseJaL+2b4Z8NeKtft9YvP7Tk1W2uLOXWYIGYWkgKomBkllYBmz2IHavVfh9&#10;c6F4v8Hwvpkra7o00D293PbShihYneSpOVcnDZ44PtXxnq/wZ1DwppWnT32lWl9c+exvnW73RwxZ&#10;2/KYy3XggYPrT1sdH0l9R0zQ47o6nbxie+0631HyHuYl6hcKA/HY8iu2eGp2XsW39z/4Y54Yid37&#10;WKVz6k8B6t4l0qTU/CtxE1xDLqgES+a0bGykI3At1ztBIP8A+uvcPEOgJrUngrSGktR9qtZrW/jn&#10;AkaG2YrISCeAy7FA/wDrV8N/Cz4jeG9E1RpoLLxZpsd7JFCdR1q7N6IIVIVhtiAPygtj8K+tvFfi&#10;jwP4jsNOtLD4q+GdOtYAZEtZdRERaNeEQqV3Fjhsr1rzK1OcJtcp3xqwnBNS/Un8I2B8HfD/AEuG&#10;0jt1sLGS+SO5jVcEtK6AKuRyQOozzurkmj0/xbealpT6jDqF9ZhJL21juc+TuB27gvPHWuS8cfGC&#10;Pxb/AGL4J+F+qX2oy2dlJ9u/s6x8tQud7EeYATk7vm4x7189aVrlu2oa5Po2iztcWsnm3NzJKJ72&#10;Yk8+YyfKRnsB+dXSpTlFya1JlVimlfQ998cwaVpLadaaU91a35kWQmOYMnkIOWwT935sc15Z4e0r&#10;S72O4vdOvrHS9Umulhd5Z13HLbWdFJwRk8da8o8b+P8AVdcjm+2IYZYvlihjjMRgjP3gQByTx1J6&#10;Vn+GrO78QRW89mkjzWyMxeFMlY8ZLjIx8p5716MKNWMNdDz6mIpueiufTuneK9M1TxZoiXmplLy3&#10;Z1kuhGFe5eFtuGHQtgYOOxFegaLcTadomkf2hp72T/arpbf7Ux862tSNyMAvyhCncngcdTXyl8P9&#10;c1y68QSzy6rHG1pK11cK9vCUfHJYqQAAQBkAg816341+KnjS7WG9i1C3sZT/AKqDSbFR5ucZJOGJ&#10;O3jGcc4xXBiY8j5ep34aoqnvdD6g+H/ijwdpvhK2t7vxJpUN1NIQxlugh811yij1wpXp9Kz/AIoa&#10;vp6aEupf22t8dOVNHs5XjWWK6uH2+czEEfdU4OOh5r4f1bxLrWqreeX9n3/JMZZrZFa1ZG+UqQBt&#10;YdDkfWvoTwt8a/hje/Ca9TxGNR07UYJdllLdATlrnbiRoVUhTwOSRgbu9YU6c00dE5wcubU4P4/6&#10;lY6drulaN4F0mW48QNA4uoZQXj+6D50YH3gPVhjNS/CL9nvWJmE+szm2sYkeQSOm2RpGwXyFBJOc&#10;gE8ACvaP2TYZvHPhbUbaR7eUm9/tAXN1FvmsbWQDFpleN3BYAnOD7CvpRfB2labCjrGYipVomODI&#10;FP1+6M5P4VtVqT5fZx+ZwXi580n6Hkui+FPDcGlQSPfvDqRXy4o7qF0gdwDtUOp4OcHJxnPSuc1n&#10;wbc+J/FUk5ubXUtJihFxc6VpssUonn8rDFdrh2Gc7g3tzgV2njLW/B8Ftd2cbS3l2Q0bTJG4G8gj&#10;5tuNx44/CvBovgZ4G1S2nntLWe2mng+z2kkcO0g4w74yMDceTnr7VlSjZWZpO+6ucr4+8dWaQ6ZZ&#10;veXF02sQGyj8P2JS5vLaLcodNof927AEFX656153441VFea00zw/D4d0+S3xJJqRCzkqcAAISQTn&#10;BHqeOK9mT4Q+A/Bl1ZXMt+93qMAjuGnuNMimVG74YyKw781yOveF/AfxLt9VtooVlWSfzIdRvWaO&#10;7nYtguQCRt9UBwO1dseSFrXt/XQ5ZupO9z5V1i4uFiGmvrUk1nKXki03ziyRHjaAGBIyR0zwPWs6&#10;DTXjeZZ7aO4kaHapcnCdOR9MYr223/Z+0hfGEujjSJ9OMe2SS+aZ2hILcGEkkyDbjnPeug8afASz&#10;a1sH8PyyQ7MpczXpJVGz8g+XIUH0JzXqPEQVox6+VvyOCGHqP3mee/BjXb7w74wsJxcQrpl0629x&#10;a3UjC3ZTxubsSuc8+lfdGtaPaWnhvyn13TNCef5LOe3vCbeTevzCRfm8sHgLtx1r40h+GVxpljFd&#10;XE++NdkoESmRJFJ4ZQBnGM9u3NdJrXhzXdGtoIvPe7gTiBnJubcwNzlQfu44yMZBHGK+dxVpVedW&#10;Pdw8XCFnc6fxD4k8U+GLTUNVsrz5ZIXtzHPICh8tuWTpkZPXHNeESPeavOsMXlSW+0G4uCg3KT94&#10;KR7966HxlrHiG60/RNO1aNrTSrSOSOGe2tSjlWOSCxHOPeudh0CG1KyRXHnQuwaUbmBVeCOnFd+G&#10;oJLmXUwxFaTfL2OB1Nrqa7CQMo/eExlf4QD0P+e9aCWEksI865eWQ/6wuuAp9MZ611q+FI3Z57gu&#10;sQt2lhdCo6dNwPOTVW3sIrizZ5Ud2Y/6xRgg5ySc16Up6JR6HnxTT94wIdIkMoRYM+spfGfw6Vta&#10;cyWxImiIiJw2wZY/h0Fbej+HWuysax5jY4BlJWu18MeGNJntzDcMbS5EvkvA8DBDkYDFz1BPoK82&#10;tX0tI9ClSlPY4O4/smyRGtbsyPI4TyJBgjPcnpj3rUstC+xXDCSNNkgDqs3zJIPUY/mK9s0r4URX&#10;u1fsFsZAMsqv8uwtnqcg/gaXxF4I0/TNBukupIriMktbQKS0sMn8R3qcqpHboa8yWJT0Vz06dGcd&#10;WcH4Qm/4RmW4LXLW9hLEym2cErIx5AA5yQcEVn+KdF02DxBbadpD3F/DdRi4upZQS4lBIkDN6cDH&#10;bFSwXF5p97aSWkMF28Epm8h2AUH+AnI+bnjGa7bXvHV9JocF/eaVLoly94v2gPtMcqFeXyFyF9FB&#10;rmUqkKl0vi8/u8zqThODUtLeTfrrscTLBbvD9h0+38mRsqJVHBbnjcfx/KpNe8N30sizCO3uDbhX&#10;aPdlvpjHNctY/FbVLK71Oa6htpbKct5UclrsCttwrZHI6A4zXbjVrGzs9NudSvLGBr20FwGhuPNk&#10;54O5f4ST2JFaV1WotWj+pEKtGqmkzJi8e6z4L1u6vdO0vQr62nXyk029sG2wnkgghgTg++Dit7Q/&#10;jF4nutcis9UUfaNTt3to20+3SCGyLodqpGud27lNz/d3Z7Vy1z4sjvdNvI7N5hLcL9nto4cHA4JZ&#10;yc/KOnHPJrsfCGgy3SRTanps1k6qoFxFGdnHQ7hyuKU5JQ/ewX6/1+fUiEZ1JWpz0/A2PHXxo1+6&#10;8faZJotv9k0q3b/SbJmWcPG4VWSQ9ONuBjFfWv7PGteHbDRb6TSY5IdKs7RpdQurogyvOrHzAwxx&#10;tBHA7GvjC7+HupTXt+uny211CwDsLlyFD44BK5HA9at6JoXxAOkxadcJM8NvMxspIpmUwM4/eAED&#10;EiuvBDE9Kwk6futSSt/X9eRpUozs4ST1Poa2+OvhzxJ43vptY8Tvp8LXX2a305bcpEIV6MT1+Yck&#10;1p/E7W/A40TTdb0C+tLvXYdQicwqY45J7MhluV3ycbApD4z1THevmnxZoAuo/Dkmny22mSX1ylo8&#10;guzBJFKSFPyscryc/wB0dqPGfw41Pw14ki0nWPEUWt3egxC6SzWKOcxCQ5RxhcAdySeprrp2mk/z&#10;OOvDklZKx7Z8WPh/8OfiF8PNb1Oxv4YNWsoyuiXLweWzygA+WFA/fRMxIxjIIJB615brH7NniLx6&#10;up6pDavPfTPNIyWi+ckRaNQquufMRt+RnB+XBpNK+JknhXxVpmkrDFLq6iEJdW48mSFnJYK46Nkj&#10;JPfNN+IXhHxze/ElPEPh6/TSLSQL/wATa8uxbiSfdlI9xwVkzuTPRhj0rejVqRfLJpdVc461GDV1&#10;r3NbwV8A/ir4Pn16+8KST6Hq19C+n3ssiAzpG2z97GHGVPyk7lx16VleNPgr49ur3VNY8T6dLJqE&#10;hNnHM6syqo2hGPXllDEkYOTmvcNV+JXii70nVTpssWjXehPbQ3l3eTK1y07KS6xvuIYY2k7tww3r&#10;XPQ/Hb4ja/dJazalZXVhHG0stukMTNKQp+QFV+XO08gd6x+ttu8hrDSStHY8k1f4Z+KLfRLhtXvo&#10;bzSwYrb5leZ1VsgBiXORlSO9eVeKPg141v7e6u8T3Xh/TbOSIQ20JEcUSjcBtX7wzySe1fTtx8Wv&#10;FXjvwtbQ6jBpi2kF0rRxrGqKSDlcjPOzO3r26Vraj4+13wjos1yb20t47W2luJvIVRkBCApyDwSe&#10;fauujjVSfKtTKphJVle/4nw7pnwVvLq0FzJPHAjqCo3gZz6Z65H8q29J+AN/qghWwd7m7dv9Uy4X&#10;HYg55/pWhYfEPRdMNrHcQvcNGBIzIuPmznH0HtXf+DPjrpNvrtkPPNtboMM0g5b68HbXbVxmJhqo&#10;u3octPA0ZWuzmtL/AGVtXvpnae5tYGBxKGYkqT6jFet+Ev2H1azjub26kWIgFWWLAbPTqRX0r8KT&#10;L4zsFvXvodRuIgwijaaJ4iM5BIAy3B65zWx4r8c3Xg/TraW0tLPb9oZLSOWcmOSGNSZCRjhic4xn&#10;pjBrgjj69Ze69DZ4KlSdranhenfsjaQrRtDFLcBAN+EYsTnouBj9aofEz4PwfDLwXcXWjl9Be8cW&#10;slzdkow+YMMIOobBXv19a+r7bxTfNaabd3N3aafZairbHWM4i+UMsozjepzgggYJzXlnxIS1+Ikk&#10;un3us2lzZxSI9pCpluLmUqwJLBRsHzL04AAHJqYVZqonJ6GlouLSR8/eHWPiHw7Z3bLENQtJhb3k&#10;UkzkrICu2dBJ1+7jgDqcV7X8Ifhkb0efcwsI3bO1+FJ+oq3afD0CQLJcEvLhykjqXBB5PI4x6V6R&#10;ZaO/hzT7WQa21ikeI0ix80hznCrjk4rarOM9EYR5o+Z2Mei6B4Ms4Hnt2VpWCKsUBd3YDOABzxXP&#10;638Vo21mHQtFnh0/UJYXnD3aId4UZIO44Ugc4PPtXC+JvGsHiLXNQitLy7NlrRS3E8F3jypYxgug&#10;GdmQuMAHJPvXN+GPCVtqPjnZqt+bK3gsGiZRIYwieYm3GTgsScbjkncRXLJxgjSFPnV5s9D8Xm5s&#10;NGsoBeXC3FzD5MsF3EuxZGYb7jnPKkggZzg8VznjDV4bWwtre412G0iYAO0Vyy+YM9wrDbz/AAnF&#10;Zvx51LSfCviHwjp9vEpvLx5FaOaQs0mYid8ig5P3cZxwSPSvlzxLrMN9q8+lqYpJZAJprtJPLaCP&#10;IO9x/Eew7/SmoNqyOiCSV57Hu/jf4kWGg6J5UutLLHct5G5i5ESLkbhGGJY5xyR3FZfhbxFaWmhC&#10;K3v0DybpFubi/wBs6oQCSVIwOgOCa8I8O+Eh4l8TSJIJzYeUpPmyZeNWb39cV6XqXw5tNNMaQ2HI&#10;hwszrgt8uOB/e7Y71nNONk9zpptSWmxT8VfFC08ParLG2nfbLZIionsmi2vIScKoUAn5huJOT6Vh&#10;aTqSXOnLeXC/Z7RsNcm7O1AAc5J7E9AtZviDwpZ6C07JMt5dlUclyMIVHOCOh6jHT6VyfimS7ure&#10;Swe/nljaMusCynYrYzk+rEg89hwK2hCMtED5k7s8n8a+Jrzx5q09yjNZR2cri12MSEweqg9663wP&#10;8Y9W8HDSZrm/uLqXTHJjuZg2DJIACjkcMCDjn04rg9L0OaG6mme1ka35mkeNjuJXv6HJOMV6L4G8&#10;OQ6p4eurW+QwWSs5idtgd5G5ycnHHavdxE6FOkozXungUo1p1XJPVn1B4A8YaQ2labqGn2s9/qep&#10;3CHULS0TfgOQ5QcksF2sSWxwcc17Il9ea3qnhhHhstReK/lmDzAupR1YCSJjwCBwv0NfIHgDWIfA&#10;XibRG2Cz0+G42m8knwYwcK0snG1gQTkDseK911n4g+FLG31rS9EkvdPvNUvrfTpIZHdY7iS4BWK6&#10;hVSfkUAuSCOnQE18tOKUmon0HvNJy0O+8W2jeKdc8Z6deaWDJZ+ReWn23YsZjiTGF3fdyGceh49a&#10;b4K8Pac3hvS9XtYxEuGaKEpseEEkMmOduMY/CtPxh4z1TQPhzpms6HZw+IvsWliO6u7+MAyvEFVb&#10;ry+fMwQTsOAd3evnX4d/EnXLjStS1g6wltfXd9LJLbqPL2s7HJVOQAe4H401NwhfdXMuT2slpZn0&#10;HL4LtnvfNiijnlnByFCq/PUZ4z9a7PRvBsFpGsuoSvBbbQslusjKrKf753dAPSvFrDxJe3xin1fU&#10;kWUZETxvtSXAySPp6Vc1/wCJ8U2hwWkmuRvB8yttuQS4B/i79v1rNVoyV0U8PNOxv+MdSubm4uWt&#10;7y4n8N20jLCtzLthAUcADgcfrXiOr6vJe+L7jUbBXvtPsofIVoBt2nqeehHPvW5qep2/ivTzp9sU&#10;uIWG1yiFVA9Rnv71QgsrmF7428AlkgvdoGNm9Qq4AHtj9a1VS60LdLkVmX7fX/E3iGOCztLC1ghC&#10;bhNO25yfbir2n/DzxddXMs8mo3FjH5ZjR7bAIz1JJHJ+lP8AB8etX2C0VvZSR7mBVzIXGe4AADV6&#10;rYvdW1srXr+ZkZXKkHpnp0FQnzbkyk46I8P8T/CPxgdOlhsfFGoQzxn5EZgI23dRwOCfoatfDH4L&#10;+K76/th4g8VajplnPC0bR2rrmTKnIZsAkn3Oa9P1S3uL1YI476UGWQsUikCmP0Yk+n0qzrC3On6W&#10;7vfAW+mxebLKz45JDAkAZbIU/wBayvLZGsddzx+2/Z70TxfYwSG9k1Kyglkhi3khGCMU3dj279Ca&#10;7Tw18AdF0OC202ziWGBU3SIsZlLZ7ksc/rTvhrdaVqkmtnT55og2s3cNpbpKrbU+Rw47YO4jmvUL&#10;22/sSOa+vRHbWcZVBPdNtGOed3St23NWOe3LK63Pnr4qfADw7Z6XdXyvJHiFmRgOHIIycE+hP5d6&#10;4H4e/C7wve2N1fJcTNZxShIQEIkmXClFRewyW6dhXe/tC/F/w/c6ulhLqcIsxZTK32OYStHKOVzj&#10;+/0xWD8KPFGhXuj6bdpNaLLb2+9iZNsa3HB6YyAMfqa0qOpTopxbs2VFQnO0krnd6LqPh/wRGy2G&#10;jmElmimlu4yqRtjksNo456mtC08ewS6XDBPqAsoL9mnlVWx827Cce4HHsc15rr1nLqmoXU8l9bXk&#10;lxDHJc3EYcwqNxbasW7gg7cH061NptrYXd/bus4uru2gMKvI6AICqg984wGAxjHFcTil7x2XSVkj&#10;tdDt9K8R26edFNNdYcxEkEY3fNye3B4HpzXeabpXhezltra6t5YnVTiIP+6YY6H3rJ8NaQ+k21jd&#10;vp2y3YbdzbXZVIwDnOfy9a3JNFs9RtNwZGiXMgzIAFUdBzzVJvoc7ipPUxVj8FXPiFtPtptsaOI5&#10;GaPCxlSCUw3flenr1zWtd6p4Dsbqa2dLhnhcxsyxHBIODj8qym0fRNCsbhoUNlLNFut1x88YO12k&#10;yOmT6nuK881X4natDql5H9g1BNszrtNuhIwx4yOtb0qftW7l3UDG8BfEDTfjzrGoXHh1NQsrXSrz&#10;Z5FzbmWAxYwJFQk7HYHnHUdRUfjD4A6rqNm19Yta6omnq2yFYQvlpncMBfcdOorz39lHxNpdsV8K&#10;3ss+hapcXDJFdpMwiu3KlgCOgfoPcYFfSfibU/FvgvwnquoSS28GqW8Es1vqUMTMnyZK+cvXnvni&#10;uqvOWGxDjFWS2OWjFVqMZNq7Wp8Vx+LW1Gy1LTb63hvL+1uJBJpF/gGTBH3VcZbtgDnHSvZPhb4q&#10;sRdaVd2XhyzOoSXcbLY+SbmFfLTJWOPOQSARjPfjHFc140Pw/wDjT4m0/XvHOmaj4C18WqD+3tCR&#10;ZdKvCo+V51xujYY+8D7HpTfCfgbxT4H1nWbmWSK/0pI/PstR8PziWLUCMNG3BzH0yeh4xXtOpTlT&#10;10f9bdzzoxmp2auvLsfZ+r+M7BJIry18KefpsiWvmXEcSmeHAO/7w4A/ddMNwe3Ned+J/wBogaH4&#10;nvodTt3tbVrdrlHuIXjiKIwTiTja+WPC5yAOua42+8QXNzpZ1K21XUNO8QzyRvJG8IE0DbOGAB8s&#10;oBx0ycciqc2i6T8RtGTRZvFnii0v59PGnnULm5WRpAJGZYdr5dA5JGUK5wAeMVwRpRq76HS26Pwq&#10;5yH7Qv7QOo6b4a0Pwnpd0niOw1i388XdsjLPgTOv2aYkkuAyhweCdwBFeDx+FdMgtrXxKdWt59Wu&#10;JjZ3mj6mrLJHNv5dl/hixjcT0zxmvoH4ofBa78FwaXLr1m/xK8OWsiWQv9AvTa6vo0rkFVuEkGxo&#10;85G4gY7muVs/h14V8U+MovCGmeKNTfV5IWjXRdY04W8/kYMjKSB8zBVyST05HWuylGNCmuX5ve6/&#10;T8DhqSdeo29bPTpb/M4v4veEv+ENuLON/EtnqJlv/nntbsMAQFLOIxyn93cOoxVHwJoltqt7pjX9&#10;pfzWMV4N08q4hhG4HLNnpg/nXonjz9mS68JXENq7LqAmjEsd+oZ5SBgCAp1GAG55J4rim8Jy6dbP&#10;bRW11FdrskWG3YLGi92kOMls44X061rFxcLJ6ialzc1tD0/SZrP4i+JYNH0+4t1tbtmsrWIhWEm0&#10;DzDlR0AznB7817z4/wDI1HV9Xt7u6k0+2YR2kUKuu6QJhTJDGDnZgKvQZx1rkP2cPhy6TjXIr4TT&#10;En7RM0CbltQN02wHlVZwqF8ZODXc6pcR6vbPFcBVaUtvdfvD5shAT9V4rwqv7udo9D2Y2qRVzwXX&#10;tDlXTb7UbrT7G6GnLHZyXVrOVG4yAPvBGXBwPUAjjivE/Fvw307XI57rStFfREwpEDyB5FO7BUv9&#10;4DAz6c19feIPDRvVmCWFreXNzGREJVEdvbAALkIpB+VRkc8mt210XQtXW7W7n0/TIxHI0UcMSmV5&#10;SmPNGOecbRn7vNdtDF8j03OKthOf0PhG50rWfC+opF4c1C5tbsxRETWshYSlv9WrA/fJ7dcYIr6Z&#10;+GX7Q8OuavZ+G/Fdq1hrcFuZ2ubWLy8zIpyCWIGSvPsQRzXSa38JtBt08O6nfw2UusxLNHfRWWHm&#10;uvMUG3Vjt2K24ljjpxjPWvPo/hv9i1d/EGl6pc2moSxmC0m1GEyA8eXIrsPlOXA+bjgc9a6alWFZ&#10;Wkte/mc1OnUovTVX/qx6tbeF/DHi+2bX9KuJWDsxvZ4kYec7LklkPCsccn+LrzmuN8V/DW30fQ9Z&#10;1/SVhv44lQyRJGyzxYzuIDAE/wC8mcYGa+ZrmHx4/iXVNTvPEs5upJxa3F2kzraNJyVR1QYUnAAy&#10;AM4r0O3+NnxM8XeF7bwydas8aXJIjXKpJ51xFwSBIcxgAjHygMTnNTLDOCbumCxMZvRNP5Hufg/T&#10;/Et9pes2MPi7UNHhkTy1skuHQlWUbwUzkg5PTnmuO1P4deOtMurrRn8H+HrGx02AJHq+jRtu+6Wy&#10;4253jjt1PJzWD8NfF/iHTNbs9Ulu5dYu4UaJotYcskaZ5KOBnccYGc5PWvovxT491rUde0Xxj4TI&#10;tENtLbajo1wN8ks5IGWCkptIIw3UHqK4qfuycW7+p3VE5KM4qxh+HvAOtG60LTL3ULbxJqmvW5lN&#10;pqFgslusAwSXmfJxnpkE5OK0T4d+H3iuW60C60qTT9R0qX7DJHBdGMpOjEhY2JaPO85TJwd2ODxX&#10;VeCbO41HwvYzyyXEErXAkSyfORk7fm/756LgcA1N4u+GuiyTajemzjLXUPlXQEe+OUkg8xnjd0O7&#10;Bx7Vbm0Z8ib1PAvFnhqx8GPp+i63pj2d/aWzXMVtqxnMojeTc0XyMU3ZOWMeQQcnHSvPYdIsfEV8&#10;trYww3wmuMRWpiEXltjL8cZwAcNxk17nrvwh0/To7u5g8NW6xSyRROUctDbscnzAWBYyscDGf4va&#10;uln/AGc/CN9YNrMdzJ4dvlg3O2nSExMB1yjZXnJGVxxXXHERUdWzCVJ3TaR8wav4b3apJDHcedAo&#10;aZ4Yk3hgPlQg9jnPFdj4Ft9ETR4vMhtZRblXN1cwKjl8cokuOx6e9db8RPhbNCYmku7KXRr2Pa8s&#10;ZMUdnlAyg7T8uDnA5ycdK0/hT8HNTvNQe21Q6Xd6fFbFzaIH220hYNFgsQBJhQNwB+8eKidRVIas&#10;1jGNOV0jz7xvdTeJtMF8uqaVKIroCKO7ufJW+3hVcKOGLqpZSTn5lAWrFhocmpumpKsFxcafqH2O&#10;eyuHVmS2TBLqM7s5IyvO0g5x2qfEbSbTRviFf3yppeobDFFcLbTu6yYYMCBj926tz8uOetSfCrwD&#10;faT4g1OTwdq1x5Rk8+KLW1QpNO2XZ1P3s5Ur1Od3NXGShTujmkuafvI5j4u6XFqL239g6Ja2c0cj&#10;FL+1DTRNliqo7BfkZgM4J289a96+EHwv8NeHPDH2rV2lv7+FxJAtzOnmpLErCVwp/uZI3AknjFea&#10;+APFF5ceIfHNgs0ENtfNNBe+FI7FxFLO7DG2XnAPzFWDDrggVZ+APxiOjeOdQ8DeLL17Cx00ppth&#10;eOhkhMzOFMb9TwGADNwW605yc4OK6a/eYqEYTT7na/Fy61/WfEPw/Gh6bqK+KL0wzrHHIzR20ACJ&#10;OZR2LI7AgY46Enp1Gp6drnim60CDT7GHTr2w1CSWG8tAwS6jh2+Sm4fMCyMQWPXnJ61afVb3w2bv&#10;Q71I9UvLsCa3eZne5LEgiFXUZjj4B9+RjkV3nhx7bxFqJ0zw29vZ2VrCtwbGZXilaRycneSSQWAP&#10;AAGDxzXCm0kddt2ynpHj7wv4g8bLBD4ktotRnYQx6cX8lJkiG2Xyju2uUfPXHJO0dTWbcyQ6NoV6&#10;L7Wo9Fm1N2a5uNwAnZlJBhxyeQIyVxgqcda5lfCHgTQvFOj2M2kxSXd7Z3kGoXCAsJGD7WnBKngL&#10;kqyduvSqngj4QXvgfxne2ouVt/CZtlntY7mBWjimYclpJDmJSQXCpgHd35rNpbji76HRfDDWo9ea&#10;Wy1a4ubjVNGm8m5a4hjSN1YBo+OQDnGDyTmusvY5LLVYbayvJZdKt5oseamVZPuvsK/dIJJwPqTX&#10;mLWUPg7x1Jqmm6XBc2moiO6guZbsTMs4UhisRYFQAmQjd+mK9btr6XUlTUxqKrYS2y28BsYAXi5L&#10;koCcbsAAsegrCfkdMbpJs5qXS7fw/rtzqdlC+lxy3L/NLsZlc7WknV8A5cRqGOQD3zk1kT6yl1o0&#10;ivZS3+n3VxAxaFjchJG3DGclixcBmI6euOss3hC+1G2nv5LaW/ie4h+zo90zW8JD7VMgJ+dlWRiW&#10;TjPTIFaOn6JFpPiGGwmkhWZ7nyShIRhEN8jMy5O7gdAABk9TzWfMzdKJ5b4m8K2GnePdAl026vbm&#10;Oa5urd9PjZlYyBPNV1A24QZJJOOQAM1xHjXxvq3g/wAPx+G7HxHcz6fqNyryRq266Z+7MyHCLwRt&#10;BwFXn3+hfGNhZahpM+qf2pNavBYn7E0hQg7nIEoXnczbQBkdCfXFfFl7qcmv69JGkFqdYaVkE7L5&#10;cVtlRvdlUbSMdFUDntzXoYdOo05dDirPkjZdTEtbh9Qu7vT4Gv5H05oM39nbLLDyHyZWwFQbhkKO&#10;TvB5rf8AAfw7fxA9xrzJqMNzbzMIVSSOBTKF6MG+byznoRit3wT+znq99J9ms7aTydZSWdbqf9yg&#10;ZMb2KBuh3DaQc+wHFem+Ifhtf/DSLR7L+1EbS74R2X2C5eSN5ZVYbPs8cT7pWx/ASufWvQq1or3a&#10;bOSjSb96ojlvhjFpngoiWdruykvLiS2WC3KMBLGiktNsOSDu2jt8vTmvqm++Ifhk+GIX8T77eSVm&#10;JufKRvMXIC5ZBkfMy9s8GvnrwB4Of4VXOueLPEVjPqrQ6l9gg061tI1jBYZ3Dz8gZGDkNwT1Feoe&#10;LdButYvPDV1qrr4at/MFxey3U1zJeMqxllgKiVoQCAMhR1UYxXk1V7zcXc9eMoyUYTW3YT4heHfG&#10;/wAMruw8QeA9Ytrprs+a+narL+7lXaDuhfrwB1Yd+K85+K3xe+LnhaPTLu+h1DT74xLNIlnOq291&#10;GwyQrIfvLnqen41o65f3+r+G/FLeFPHN3qFpI0cLfa9OeVRMhA+Un5YmweCOODmvEviBq2oeL/HU&#10;tlf3scyLcy2EW1VSULCF8xti8D7wUHkHHes6Cb9xqyHWgrKV7vvY6nV/2lvHN/baW0fiHWbWK6i3&#10;vbi7QSqQTkAcM3Tk5q/4c+MnjrV75IZfFms20YTzs3sjJFsAAJZmxgY75ryq4+Bt54v1OyltdUEU&#10;hjKWyzKkUiwE8BgOhb5jg849K5r4z/BHxHo+vvanVjMrSbE0dXdY41B24jj3HAyCfSuiOEp1XZzt&#10;8mc7qyo6qF/uPuTwJ8aNRv7eW1uNUgvV5O2K5S5DgrgHJzgLgHHvXQr4utvFOk3NlNeX/nyjZL5r&#10;AkkD+HHVT29PavzJtPCviDwRdi4TzrVkwysjnBx64649v5V3Xhr40a/4b1iB5JxfF3DGGdTlT12A&#10;4BBPXrXPPB1KTvSlzLszZVqdRfvYcrPt/S9C8Nx2vkxx+RiUSSO8RITrk5Heupay8KgRG58TqFVg&#10;UhM7RbnHRWyOV9s4r558Gftf+C4ZYv8AhJ7d7edGZnIgKun1UZDgdsc13Np8d/hB4tiEdr4p03zT&#10;+92XAaNlPo24AA/iazcJOPM4fgKLs7c1/RpnsguNN1+6guri/ihSHfbSxmTjdwcA9CvGa07Xw/a+&#10;RNBY3lsVYBmjIVkHT/PSvNvAfhjR9W1CXVdO8QWOrRck29rerIhHf5c8H04qX4k6nY2wlGlXP+jx&#10;gqXh2g7ic8kDt6Vh7RqLckaOmuZRjI6l/h7KwkmiupY3Cv8AvooVkRWPAJVSOg/h4NZXw/0LRdA1&#10;m90/WtetdT1qyUiHVJoxDcsr5ZiD6fL93JHrXkdn43uNKCS6Xb6gzuxzK1yeT3woP88Vs3HxY8a/&#10;8IzbSTaY2p3ttcLcW9thAZ1GR5ZwO4J+9wKwVendKSsdLo1UnZ3X3HXfFTV/iBpuiyT6XoWmalo3&#10;kyW8urX8ht5ZS6EhI0UHCrgHfkbumK+ZvCR1LSvPuL3TrYajFA7tdQasoedbfbLIUm3blf5lGOg7&#10;dK+lj8YtN8c+GRHrg1K3tbmNY/7Pji8qQcZwyDJz1BwccVV1nSNH1nSW0rw5YiC3uVDG0u7ZGz8v&#10;3FZskA9dvQ963VenF8sWrMiEZw+Nf5HzN4l8JeNPinpd9DaeJZhHYvAbRYFN9PK8+GgiWbdv6HBk&#10;bAHSuZf4IfEWyikgsfEet3muNbrMgkbbaxfOQ8TSnKs49F/E8V7NY/GHWvBj65YXXwut9MtbW1S2&#10;afTrMHzbheBltxOwqc5XGDjgVu3XjLW7XwLbeIpdW0y+tdTnE0v7x1jCFGQQ7Nw+ZeFYeoDc16Sr&#10;yprlSVvRGTp+0d7v72fK2s3XjHRNOh0bU9V064e+aW3t9bt3DSQuF+dH2kgnJwDjr3rR+FMeu/B2&#10;4tYP7GF5rWsOYtJ1ee//ANH3OVV1hAGGkJI3sx+UdO9e2eJfCa+Eb7w1rlzaz6b9hWWO3e3nWZZD&#10;JCCqYIIQbiwyeeARnrXl/hDW5vEV5o58UW32S0t7w3VqYLYyLBLht827qF6HGDknPGDXV7VVaTSj&#10;o9+mvy/4YxUJUqqk5Xa26/1+Z9ieH9O1nQb4XWu67F4ibQ4GjFjDBiCC5IySXPJ2jGDj8qxPGPiO&#10;TxL8NvEFtcWck080e8k4AX5xhsqfxx1zivBfFfjD4hfCzw1rNhNcxavqV9p8UVnLNL56yWYyQkew&#10;A5UNubcPTLGsX9lDWNfFrr2q6/eXV5o00kFq9tPtaIphnLMx+ZF3CMZXsTXnexlSg6l1Zf1oenCt&#10;CtUUOW7evl/T/wAj1u5+CrWmpRy2drc2Us0Czf6SmwyAnoo/A9OcVn+M/Dk9n4M1K3UlLxkZleJc&#10;KGAwR1PtV5PilqmreM2ku7hGXLx3cSW/mxR26pudkkU4JU4UjIxkc11Gv/EfQ/iDog0/TPCPiC6Q&#10;XaqraUj/AGaVQD87ylNp91Vvqai8ajuzrTqU1bo+x8LXOsa8Lm38xJrv7PH5SNc5mRR6jP3SDnBF&#10;eueAvjFeW8C2XiKE/wBnEmVJY4Q8i7j/ABluq/55r1HXfhloOmIxEU+nwxkhhvWRBIRv2uwJ5C54&#10;wKsX/wALbfU4YvsFo18ANwKFdqg/dLZ9q3xLg4pKJyUVUpy5nL7zf8MeMtK8cQW8OguNGl05pJlj&#10;YCLyx/CxXugGRu966ew12KP4XeF7+9s7K5k1i8nv5JbyZQs8uXMEgU/fVRtIDcfKD2FeY6bptn4Q&#10;1+2h1HT49QhSMo9rdJxIjdt2MbevB7Cu9174k+EPGgh0OW8tdMuYFEcWjuF/0eMJtATjaRweh/Cv&#10;MhPmeh3VIXjHTTr/AFv1ubumQ6ra3001vrNvrM8nzSDysRj93uwORkZz7kjpXMapqEupzXFtK72J&#10;jjEqNGDtkcgD5CQACSazyb6wN4ujB4rK0Y2iNasu5gwyWcHr3wMcZ61oWWpX+nQR2OradHrNi+Qu&#10;9QtyqqucccMScYIxjArsjVszJUnG70f4Mi0e7ttIjjvppZ5LvYSkmQkjjqxDA9fc810Vl4U0v4ny&#10;R2V5ZWskNz+7a9ubcM3TIAB/iPdq871mGCWRv7CIlEvOZnZWif8Au4J5APbFdn8PfEt94amtptRC&#10;3WmBHVltYwZUfGchehI616kKlzhr4ZW5lucD4y/ZHlglmm8I6nNptyjlZEilyinHA9R+WK8h8S+B&#10;fiPocFzp97ql5AfL2I8tpECy4OWSVQD3PvzX0za3MeqWsxsNXa0vLiaSdo9SXypGySqkc7RjOSM1&#10;4L8SvE/iuPUJrG1Nxq9hDdlJJLaTekkqA7ljbptGVz7g1opJztZfOxy+ylCDTk/xPBPGHwA1PT4X&#10;u4GSYoN0sSElgCFxknqSWB/PNehfs9fHLWPhPDF4F8SWLX3h67uB9le6LFtLZztLJ/sFirEDpye9&#10;ey+H9YtrPw5MbvTDcLLBtkSYESBhjG1hwP1zitb4n+DfDniKwWWbQxGxQIk0VyvmsTg5AwOn9K6K&#10;lf21Pkmro4Vhfq8+eLJfFOn+E57G+03W9P8AK1C1fDvc25eRGOfmRxyy8dc14rrukaVEgvtIlW5t&#10;tmya1uEII5xkBvbnrXoWrePBfactn4jnibULSAIuqomz7UOiiQDOHweccE1weu6jaNpd1dJcQuyZ&#10;dDBIqsSRnPJweP0rxqd2+WaPVk4tc0GZmgfDSS9Gq31tL/xLt7pEYjg7lXOQ3GOox68194fDn4gf&#10;Dy1+GiXui3dpZabpNmqz2TYWW0woBQxnncTnnuT1rxr9nz4cWd38HbSDVIpDPq0IuZ9+cmaR8rn0&#10;wu0D2Fec/EH4ZzWBjuEWacOVRriX5icE/eIHQ4OPfFYT1m4tnVCCnTSW63PCP2l/iZq3xR8W3F55&#10;kzs/yJHk4hTOFUduAB+Neb6bZjTXZGQK0fIU9SMdR78c17XdeFY5ZDLaR7U3BNrAFVJ6nHpwT1rk&#10;vGXg28uonkFuIZVlZggHDL1znuMda9mhiIQpqhsjya2GnKbrLV9i14Wu9QsgXiZ5Y4kLiLzSE+hX&#10;v/8AXr1Xwj4dsdetLvUluJdFIIkRpnKG2QDMgVlIBDHIAYHtXn1hpc2h/Ybd7We9iC7mFknmMyhB&#10;l1Pdcn17V1lrqt7oGmQnULBtQ0m6PmB0UeZA/UZ9R/s/WvKxGutN2PXpU4Tjarujq9V8I3sEM0P2&#10;G1vbklJLe9i2KzoBkKSo2OSOoJGcisXWtSgtbWSz8q6soYkSNjZjymnBIL5iBwpHQsegFeg6FrXh&#10;a/gjn0vWmvL+8UK1pbRFQ8rDo0fQfNzn8K6fxh+zot3qWm6zqPimytNdeC3aT7TKIoyhXDRMijJB&#10;bgcE4FcFKt7RuM1sc9eg6NnHqeBeDPGfi3SL2zJ0tdT0aJpAlsZNu0Mflw/OMYzjvmvoK98JaX8S&#10;vDPm6hbWlnqS/v4onYDaw6+5JGQCa5zwf4V03RHn1C5tLjTb2GZzMlihuRJEv/LQbgNwOM8j19K6&#10;XwRbeGfHF7qc+kGNY7aVUlvxcKd64yCyEhk+bOB3qKlVud4RtYVKlywtOW55prvjfxj+zfpGva5p&#10;WsM1sF8gWUz/AOjzeejCKTy/upJG43hgAW2kHIrofgx8LIfjHoi+JtLubLWtGvR/pb3i7Z7e727X&#10;jl5zuzhsgYOQRWPrPwetfHut3Fv4i1fUdQF5aXeoT7ZQFaO2wYucYUDzMDjua8q0r4X+MPBmqfa/&#10;A2oXekR3xCCO0lJDdSN5I2tgjB4yD0rupVqVWjyzlyz77K3buctSnUhUvGN197Po2w+Cmk+GUSXx&#10;NplzolsjLuvVUrbttOeHGBjPrj2rorXXdI8c6nBYXUUviCwWIQ2EFxF5c7Nkl5VZvlOBgdM8Yr5T&#10;0D9p34p/D95tHv8AUl8QWttKVmsNWjEmMZyMjGQcnrmvoP4cfFr4a+K7qLU/D9xF4Su4LV5bmx1G&#10;Urs2DLvGxJ4yQQowewFcuKwVWmueLv8Aj/X4G9DEU5vk2Ox1nxZ8PRpo0jS4Lu/8S2qGbTo5cwtC&#10;QMZQjpgg/KvX3rh/GPjXW5PDltF4j8F6FeXbvHbx3M8wWUs5JBC7cqSgY5Y8kdK7fxxp3iXxz4ft&#10;9R+Hllo2qQyWYEnim0nBulYDr85Gw84JI6niuE8H/AXSNS0X7RfwXsviGMgIJSQznG4/vD/rCCTy&#10;D3OKKDlTXvinaTvEZ4o+Ds+sXN/rPge90xLTUrP+w5tNuoUEkfnMgBe4HEYDc8YJ+YcZr53+K/wd&#10;1jwnJfW+6HVrSxuDaNdaNsuInbGAhYcDPOR2r7IX4NWbaJJa3XhODVD+7cuskkU0kwfLEvzuJXBB&#10;bABFdDdaTqmi3Lzab4XuLbTLu4tljsrZbYRWCMu24nMZI845VD1POSB6+vhsXKCWh52Iw6nJu58U&#10;6J4f1TwjZ6Druny2unwiG3S1soQZpbiQBizGIcFWOACeQeccV9Waf8BZfFFtp/2jxHM/h60szDe2&#10;KQBZfP2YZ0kAHzje3BzgsSuCTXR+J/A1x4t8U30i+JpxDfSq1uLaNVitIkUxyIj4wuRzgEH2rR8E&#10;/BXUvC+rapqeu+INQ1y5uoo47ZZLprnC7lwyxYCqc53Ec9KyxNR1JKS3HRioRcWcL8UdJ8IeAPGd&#10;pPaxWNvrNxbyQXqaVC9zI4BAjeWA/KVJbnPI5JPWuf0my1u11S08SzS6cBJEtnBIpkRpDK4ZfMER&#10;3R+XsdQBwQOa7r4l6M2q/EfRLDStPu9O8V3Ud3ODKNkRjJeMQlwuQBGxbrkDnsK8q8Zaf448F6Vq&#10;3iDURaW2jaNH5N2NNO5A0bAmSRX+ediJFUZwAMk5NOneSt1E2o6nqEvizxDo9te6v4j1/RT4auok&#10;aCWYyIY5mYKgjMfKtg/K2DkjkcGs7U/iVZ+HfDFhaajf3W+eZrd9QWRWuoULZRxk/OjZwTwR6cV4&#10;VpngeT4667pVlNeL9njiMkdnYyslrp8C7S00wzhndyQAOmCeK7L4l/Du40vw1oPhXRz/AGoYLzyb&#10;GZpYpmhdWf8AdMWUF1CrkKOhyOwqZQgmlL5+RcZyafKji38HW+g+Lb6WPV9T12NZCvnWARoyu4HJ&#10;BIyc5BxjAFfRHwzsPDbXQl0uO2vZ1uEka1kjBeIquVLtjGevPJrmPh14f8XeCNC8R6l4vsNP1AAB&#10;7WGG22EqAQys4I38cAknHrWv4JttK8QqRFbrYeZukWKxvRG8TE5G9Q2VdVOCTwcjBrkrVKifuO6R&#10;3UaUHH3kdpqvi/xlZ38Lw26SWFyvmSWt5INwXgEKMZzxnjP0qn4g8QaHLZahNbyXlpeIVk2SwAxS&#10;YPQHAOfw/CuD+NXjmax0W7s4xfS2a3scaXUE0MkUTEkmOWNfmDkAkOrEdMgGsHw14rm8caY2k2Ur&#10;2QMbu7RlnYeU20FS3J7MDjpn0rSEozSlJEyVtI7nqcPhLRtWWNZrZblZWBSaCEb3UjggEfLnrwat&#10;33w906w8u8sTDA0DBjaIqt5q9vl9fesPwFL4m0WGy/tpItc0K3bba3sExWaFT93I7kdz1x1ruvsF&#10;na6b5mj3Fvv37xE4V5EQkliyg4IySM8EVzyppSdjaMr+pnX/AIh1jRLyGaN4bu2WELLaSQ5xxwFA&#10;OB+VaHgP4m219Nrl5r9nJpdppcRf7XMdqxMzgLEQcfPgE4Axj61neK9NsoLqz0lNQa3ee389TMg+&#10;0XKocyKoGCqjC5PGeK8G1rxTqHizXLzSrJL2GHVgpYXdu0BZMEbyp6Db09qcabbuhy5XGz0bPbNX&#10;+LHhXUpkRWihglw0UsieWcseZMjPHvWN4v8AF3hnUPDUsP8Awkdm9hZSiR5HQsZPmU4HGcnkfiK8&#10;K1HSrnQJE02z1i4kMeInuIjlCFbOQGBPHT0rtIIb1/DZ02VkmiluUlvtv+vuEAzsz0CkgZwKudNK&#10;3maUb39DY1WKz8V2lxqNsZtJ02HzrlL25kWNM7tyllcjAA6AV87eMvjBq7alJbSLb6nEp80NCSi/&#10;LxkEHByOte73eh6r8QFuYbXS59AsNLjR4p5lDJcLuCFRu9NwOPSsi0+B2iaZaC+1q8e8ltCWuDCo&#10;KSKZBlNoAxnPU5p0lCnd1NTWrKpNKNNl74exz+JNAsrt7WfTftY+VbgLkgLglcdsdzW5N4Nefw5r&#10;MsSxpFE0ZWW2kIkUYwT2znn8q2rvxN4e07TtOjjC+HbSCMRxwzjftibp8y5GT74+lM0jUtD8L+Jn&#10;L2dpqVlqMBhSSSRyiOCDkjOACOOfavN5U5XWh2TnKNPVao8s/tHW9HcLeCEhXDRfIqmeEjqNp9vr&#10;XRLr9tBY3Jt5GjvSElSaNwFbcy8H+XNbFh4W0zxLeuhg8m2095JIJbbY4kMrfKgBOdu0dfWq2t+A&#10;tO8K+JlmsIYJbG5KuI4UIaObblsqcnHYHGBVTs1zWMqU25cj6nW33hj+y9Zk8S6ROb2COQLdxQ8i&#10;YOec988Ht6V6tod3DqOl/abFt8LqSykH5c/wn0I7ivPtEWGOCa6dGCOqrJE/yiUD3z2ODmtfwE1z&#10;a38n2mY/ZnyTg9O4OP8AGs73Iq0/dd90Hj3wzHq3he7skt1SWSNkVj2BySf5flXlfwPsBpesajDL&#10;CHHlGGe0YZVx0BweOgOPrX0Uz22pmMxhJFfCMvcA+teawWcOi+IdVdZIpmiYsFkYrlAOVz6/MMUO&#10;LSsh0JKUWnudb8KvCWnXXhGcR2uJHkljAmxnGflH4cVW+IfhuG58V32yBIylvbyqijG4gsTjFdj4&#10;DnTSdMitXVJS5afdEAMDPr61R8TXVufteoJcmySUPEJpkJCE4CADqeo6UOknBRYqdWaryl0PNdSj&#10;k0DT9Qvxd2NpemB/It53WJpWx/ACQQfcevWvCfiv430r+w9Ij0+9s7+UW5luXsZpGk3sdxWWRmIl&#10;x0zxtwAKz/GHiG4/tl7a6kgkntXaFpUYOX2ufmL856duMGuL1TTrJZo7i/YPCxDtLCzZZjkhSM8c&#10;Z6cV6eGoRhY58VWc9jl/FesPrBup58WWJA6W0JZ0kXHUn2POevTniuWbxDqB0tlaa4ubGOYeZBJK&#10;yRrI4ChgM4y2Ac+wrZ1/RF1e6utO0iTzZIU3zSlyvlDgkEdMY/mK6vwT4Et9f07RtG028v7lnnuN&#10;Q1a1+ytGkbLtEaFz98ArkHOOa9eTpU6fNPp+X9bHi/vJz5YHFab47nN9FbmOWFrNRhovmZ2DcM56&#10;Fu2fQCtbUPGk+s6p9vu9RmlvJC4llnfBdSdxDY4IJ56da9hn+B5trS58uVSbld0bRqQB6hqozeFN&#10;O0rTh9p0+C9uIwYwiqDLgcEFuuO/1rx3iaE3zQR6Sw9aKtJ6HkkHiGaWOaBL6RImOQJJSsSgcZye&#10;/pjnrU8XjC6uEiD69rsEiGPaYNRmAGzOzblsgDJx9a3Z/BAvdU3QxLbrIC+5RkRbe2TVjSvAk15d&#10;mU33yrJhDOeZOcZGOtbutGKum0c/spt2M+fxHqdyoktvF2vQ5wzpJfSMxZeQQScg8np1rXb4w+Jr&#10;XSZtNkuINUaRiw1O/t1kvFDABkWXrg4BIxVGa11iwxPFBCzBjuMmC5AbHHvjtXFa7e3LandBUNvd&#10;+fsRHUBSnOSSDwRjsKdLnqPfQym3T2Pp74RfFlfEnl2V3IukahaoJH+xzlVuiqsTugI8twxPJfJH&#10;bNeiN8fI/GelwW2iX2g6S11M8S2ckg82edfk3AA7Y1ym4buGA9q+MNK0jU2XzE3XgVcsEUqRnrjF&#10;dTaX1ncaALa6eKF/NyYLpFWMbQSpJxnGSencVnKpGMt7o1hdq7Wp6re6jefEzTrDXvEWnwauxu3t&#10;ZY2uWiS2kc42DaDvMig7egxjnirOqX3hTw3rF8Lzw9odpPL5Nttn1NLmfaMfuixQeWmwH5AQCeuS&#10;a+c9bs2uxcLb6g6W8zq7iE7Iy4ztwO+Nxwap2vhi5ubuJmCPHHjKyvncR1JHHX2GK7HODV27feYK&#10;Uk9In1v4h+HFr8Q7i6vtE8Wx61p13qVtJb6PHb25SARr8gEisAuBu52dhk15z8QNQ1bR57HQ7bSt&#10;W8R61DaedIt7FGJIP3zHbIEZgv3flAP3MMeteWmSTw3diXRYprO7DMQ6TkheMfwgcdeKs6Z4813T&#10;rqGS+luNdhRGjeK7mJLAgdGOSCOx5IycVNGqk7vVdhzXMrXd+522n/DKXyTJqsWq6Zb2873d/bJd&#10;o8cUTS53ySsf3h2Bn8sZJxjNVdN0r4e23jODS/DvhDUvFEkTBFuVtbRmAkAZGCzox3gMT1GDR8S/&#10;iVaa14eu4otWkmF6qJFYea25NqBVUngNgEndgdz3rP8A2fPiHp2l6newy+HvtV/GVna6juFTaoXy&#10;wCCOcY612VK01SlVi/lt+pzKnD2kabPY/BH7OVxaeI2TwV4+1DQYDAX1CztWe3uvN3Et5mMMcDv0&#10;9DWJ8R/h94T+Gt3e6l4j8V3mq6iAXV5NcVp5JQRgIGVyzYbJV+Md60fHnx3ur20srXSbWfTLtSXM&#10;0YjWQbTkKHAJweh6ZBrwjxZbx+JtdutX1jThLcXbmV5FkKOwPbIrzqOIUnzTdv1O2pTUFZHocXxP&#10;udM0XzvDSPq98IwbRtNj88edKrZEsxK7NoBwVUnIOMda4Hwx+z546+IdrPqfjK7vdN0td6x3epTn&#10;bA7HcxCuw2rz26k1reGPF9z4Hs8aPZ20tuoI8u6zIoB/UHHGVIql8RvipqnxSvbK68Y26y2lgCln&#10;pIlkMEJB+824nccYGTk4HWu2nXir+zVvPqc86blbnenY9w8O/s06B4FsdTnTV7q7hhjDWU7Xaxrd&#10;gqAzRhCwZQ3y8nr2p1l4f8OfBawOveN7X/hJtQ1Axx6NZWiI15KNmSzB8bFB6ZB47Vx3hz4zeE9O&#10;8I6boljBPa6TYQveNp8UIZWvG3EjzScrEDtY7RgkmuEi+J3ijxp4s0PWbm8l1D+yJWls4woVISX6&#10;84ySAB9BWXtZzTcr/M1dKEbJanuXh7W9a8f2sV3aeAvFXg9tKmaS2ube6F5ZCNuGDW7x7WwOcon4&#10;1yGlfBm5sPFV94h0/wCLNncwKh2i5hhe4idpMKsjsgG1eSyeg2813eqftJ+M7DRYor3VBAZosusU&#10;CoxBAOFKgEdea+bNV8Xyaj5sdsfs1u80kg8zG/cWzk8cjnoa5qdZzvy6L0v+dzaUIxtz7rs/+GPW&#10;5/HelWE17pMC+C9ft/Ja3uY/DnhifTIdRAcHfPdI+4HjaVA28ng1wdx4lsv7Ee08IaTY+DrCS5ku&#10;5UihWdpSc4jXcMhF9SST7Vzml3fnwyRyO80bPkeUoVAvpkdfpVmWSNY1Km5SF22oI7cckdsZzVzx&#10;DTsv6+RioJpWRs2HxOnjZ4Hk09EkUo0C6NHGrZOdwIc4P4Gui0X4ieCdMtwlv4cl03ULmIw3Fydr&#10;IrE4JQADjHOMdeK4O80xJYD+4nR1/wCelqQcevWs2KzhlUKwcOW2k4461nHFNq6ZXsl1R9F/Dzw7&#10;4C8QQw6za6LAlzBdeXcSRoY1jHZpB935gVHOK9Tj8O6B4Zma30xLqzvrYm5EsEgBAHzMrsS2OMnj&#10;mvjONtR0uOS1sdSNvb3QxKsbY3EdAw9abqmo6tJqKTXur6jdXhjKB0uGaXacc5J+bA4x6UvbKq/e&#10;1NEvZ6xufVWmaT4M8eafruueJPDmv6JYWDFT4j11xAbxOeUG1fMXI46k55Ned/EqD4K6ZH4elgW1&#10;8SSBI7OC1s4vNcqXbEZQMBkswJ5GAa8S8VfEPU9Q0mKzur2aSKzLtHA87SKF64CscDHOK9m+Hnw5&#10;8OeFvBOlfEDxx9l1Dzbc3ttatdiK2kV1/dfPGQ7uAM4HAI710JKK5m2k+xLqOcuWKv67H1h8LbPQ&#10;vAfhX7PZ2lvosV1GtxfBZflMzqFWJn5RiowMBuAKo/GjxdceamnWCmOBArTyKxG4eh55HbHbJr5w&#10;8KePfHGtRxPDqkun6JMZZkV9LWYFDgAZcAEqACrdRXoF/DqGpaTYRaH4p8NanqAUo6ajp93BNcSN&#10;lmyEBUHkkdBkD6VywqOMuR7m08Oo/vDG15r4aascd39llUFbeJVwJmYLktjnKjdz/KqF5omqXfhy&#10;1tUuLy9mlZETaWkkKF+ev3RkEY4zWw+hJrN7Y3Q1NJbZFDyPyPLwn32zglR0z1zjIqnpXxe0HTHm&#10;jRdXQWsHnyB4Fiht1HV2lMg7AkcnJxXetEjmur2RnX6G/wBftjNvGlyJI08U0JhjkhAxsCHGMcnH&#10;44rzjwz4cKWxiUhvIllVdrAxrEHwnzcA546etenP8cvAOoWGrW2l+KZJbq5iniVZJSrbXiLA7pFL&#10;EqcrhRzkZzmvJ7rxXqgtNMh8OefZrb2iWwUwRtcyyMxBb51wgXgAYzjmt6fMk1YxqOL1O0kjvJdc&#10;s1edmthA0UKpk7WKrkKqjOQRjJNa9lp2oSQBb2yuJ5F3CMhV2udv/LYueFGeBjOcYPFZ3w9u5/BX&#10;gqz1LWdAv7y4jupZJdahvI7ld+8kqP3mVJUcjHBryXX/ANs67bxuh0/QdOvvDUShYYZ7Qrc5ByGL&#10;7iG6AYI59KqEJ1m1BbBKpClFOT3PcPA9ps1rU2lthIUt1h86NN5HYBWxxw3I4FdpaeGhaXl5FLO2&#10;nrdQtHDIrAuJFG5VB9GAx9a+dtD/AGu5rGHz4fCekSyef5swnkmV2UnIUFW24HIJwT7V7X4X+I0v&#10;jrwja6neajp1g13HJP5Oglm+zlZVKK6yEncNo5OMg1x4iCgrzR0UHKq7U2WD4Sl1YauNWuhgANBH&#10;fMSkagfOoBHB3dvSvNPiD8ErV9NfWvDlr5c9sM3OnQABZl7vGvqDnK9x0r6iv7ZdaljulkhuLW5X&#10;zFZYygYEdcHkdaydN8DHEt7C5ksx5qy2+T8xVcnkDjjp07VwKdSFROm/U7rQlTaqbnx9F4EtdStI&#10;blX8xJIkLAAnbjOQD+PStKx+GhCtIkJ7N8ikDHuK0/DEkllC/wBnBMVztYLJ8yup5Uj3xwTXp/hz&#10;UWuAhlVVbCjep+XjsBWtbEVE7LY1pYana7R5xZ+BpAUzEUQHggc++RXZ+FfCJV41lRriPJVWYbVY&#10;Y4wB2H6V6pp/hrT7+586+FvZ2R+eSbJGMcKAOnJzXK6jq9mLa1Wwnvrm4uAFtfsluzkFnCjegGVH&#10;c7scV5sqs5bo66ag/dh0Ox8PaDo9not1DOFWSUERxrjcr4+8D2/UV5p4r8HrqpurydzZWcQ8thGp&#10;LuccKuPvEn1rS8Z+P7vw5L4c0nQ9I/tdNb8yKC88wo9xIrYIQgEp8wO4kcKOK37nwf4yt9a0TUp9&#10;Q0qyWwkEstm+9bdkZcFTIxIaTP3c49at6xTiiINQclJ3ueU+AvhXc69qt9Je6WdN09kRbW4mG6Vn&#10;3YJ24+vPrXK+OtRsfFUWp6Jp631s2jPHB9nmdtlyyu2XlHALbcN34r6Lv/ENpFbObFzHbkEAK3zB&#10;xyQWHofSvKbDR5ZNd1i5fy7mwgkQyG4JbdOWG/Mh54Q4x+tYymovne6O6nhuePK1o/6/M8W8SfDn&#10;xHqptVcjyQD5UMyfIoOQoAA4GPQCs61+C2sajpk1p9jinuI5BmFWVFQdiGI3c8jHSvoi48ZL/a0s&#10;s+nTRqxZkuGY8jLYAGRgAcg1W0r4g+Hv+Eq1M3L3FpEkabFig3Et8wYuex/HFdtLG1IrRHLXyylO&#10;V9Txfwl+yn4gvJka+u7bTByY47eV5gnfGcV3o/Z/8S+G/wB9YeLtQSdGC/NMyxsPTaOor23wb4s0&#10;rxNDPcRTSaZZQkR+ZNDI8shx/CAMKvua6jT73Q7vUkgtLhrgQqsjny5Cqg9jkUqmLnW3kr/IwjgP&#10;Y/DF6ev57Hhfiex1bwR4PtL7VrWTULtriKK4ubLTknxFnAkddyknHQjPvXofgHVdH1bSFSG+jgt5&#10;3FrFdTwyW2ZewKMSpGcZ2sQM13WreOtA0qc6f5V3cBUzsS1Z42I6Ak8fnU1j4L0+6afXNNvDoE05&#10;V3t5E/cDA6bDuUZDH7uK82pThJWTu1+RftKsX76aXQ8d8W+Br+7vtQ07VtMgvWLKTHLGCCo67SD6&#10;YxVfxB8PdH8G/DjU9W0rRrmG/mtvsckNm5xJAzMcuR94BlB56Vm3P7WssNzJcaZpNvcCFpLA2+uQ&#10;SNAwWRgsiTxuGhXIyUdSMMMGuf8AH/7VHiu98L6zoN94I0Szj1KyCC68O6m8zxMRzvjY8D2HrnJF&#10;enhcHOMo2ei6XOLE4tWtJa9/62PGPDunadea81+Z1lw4TKE5J6cZ9q9k/aI129v/AAx4d8M6db79&#10;O1G1Sd0JYmQZ2RkEHg7lYg9yPrXgXhrToLuT7QNN1JyH+XbGoi45LbgevsQK+mvCcunXHgfS9Q8Z&#10;+GLu58kfY7XU7O8S1WKFf9WjooboxJ3sRjPXmvQxCVKtGb6Hm0Ze0ptJHlvwo+HZ8Z2uozW9gW1G&#10;a5ZRgbtoB8sIAee3rnNe1eErfwJ8D9Uu4/Fviazh8RgrLFolgrTTp8rbCccLz1ycjvVvwxeab8J/&#10;COqr4asr+6u7prqLT7i/nghjivHPyJJMjbcguzLg5O3tXz/4B+FWqX3h3UL+aLOrTSTf2nJPMnnY&#10;XqxyclTySw61Fo1uapJ6X0Rum4RUIrUliaaLUHe7DulwXlRRyrswLfdyF4OCOM9eKxPGHifTD4c1&#10;WxjvluNSlhW3SCPJ2s7ZJ54ACD8zVLUvHOkfvZYL2BI5yQ8j9QyjAG1fXkg96j8K6ZHOsLWqRTQu&#10;5lZ4kDs46nn19q7KdGMX7SoifbXvCLPPbHwjc3k/lRuiybQVR2wWX29a67Q/h9qkTI32dMOMhSeW&#10;/wAa9R8MeCFutSWaW0dtNVsglPmGOy17BYf2NplhJdXVskVjbpunmkhL7VHQ8enfFdFbFwSsVRw1&#10;tWjE/Zc8CXej+PB4hazSyt9Ps5yLl48IpkTZ3/3uvtX094X1i01Uatqq2tnfS2cTokM4eFmdeFIP&#10;KqWIJOBwNtc1rtpDpPhez0Sxso57q8S2a8mjkO5UYht2QOcYztHHPWudl1/Wr69u7/V79LfQH02R&#10;ms0D26QRr/dGTkkDJY9MV4Mm2+aXU0lGNXVbHG+PPjvd67rXiY2WofZrfTYzHZAqXE0qupILA4CB&#10;S2AB1GTW38DvEXii90uBb7UIYriWXdHG6bRIvGFDZ5JzXzTpXirTUV7ec2t1Gd7CcoZSoP8AeCkZ&#10;GOM4r03RfiVoVp4dtr2TUY7RbJQsjBWdDjoQFyQeB2rCrzpqyOinGEtLqx7d8XPiRqfhHV4dMs5J&#10;baaImaXbJuDiQBguTz1DV4h8Sf2hddm13TTYGWDyFkiKtIHWZWHzFlPfjrWBd391f2smof2pcTT6&#10;iDcRNKjgyKQcEBhnAHA+tefa3cW3h9p7m8CSSRcoyDcJHwflrZJzfmZzSpxsvvPpTwJrv/CW6RYa&#10;tFp627Wc6mcwYVxNuO1iT138DtXSah4a1DXfHOkppkKyRQXG54Tcsm5VD5VgPv4OPlOMYB614B+x&#10;t4r0W+8aeItP8e6td20GrWcUOm2TsVtp7gS7mTcB8r7AoXOM5OK+j9OZPB3xW1HRLGW+u9OtZGt4&#10;rkWpijs933rfewyWJ53LnOe1bToTi3CTTOGNaLvKKscz8WNN8OrLpd5Pb6rbeLtKRYVuyzT2l4FV&#10;lkw3OFLZ5JBGK818NaBHeTvfXVvDqEhk8t28oKIMfdwR/Cw49M16/wDHv+w9G0Ah2ifUkgW1tdOj&#10;utjGUuDuaUgZ7Ar6E1xeh/GWyg06Gx0rRtHsNUMDebJLKGiWRQAFAPXk45zXRD3I2ZT9+1itp3ge&#10;7SSK5s7WUb1ctGqou1geEIHDpkA8nII966R/A2o6hDNBqobT42hjLSQylmV1+ZiAWyg9O3riu98O&#10;3Frpng+1u/EMkv2x4/NvEsZQI2bP3FGFPYYUDn0rjPH3xFtNd0qaz8Paa2hzxRGWS8MgXgDO1gfv&#10;E45HQ5xUycW07lwhUeiR4t8YfEFjZT20WmzRGyiswzSGTe4JY5Zz0ycdT61474g8eaZCguLOSCEl&#10;h5rqVd9x4BCg8r37CtD4oancagj48+BXgitcJGCvHOCB0rzmLwJd6gC8EB2zps/erjaPUjpn3Nen&#10;h8PT5VObOSviJwnyU1c9A+HFjbeMLa5WGd1lnV1SOTgzEMMuB0xnHFeyeFfgxNpcMcmoX0Mzsrbk&#10;Ziqx/UjO715+leYeAfg7rH+gJAoEkIIimjLfKzMCSCOOQMHNev6l4BvfCdqbrV9dhg80bkFxdnEX&#10;PKMq/ez+NebilzycYO6PUwaTgnUVmWvE/wAKLWa1tYLW/t7qzuiU2W6uQpIBBY+/OOK1tVsbL4Z6&#10;Ro+v2Nm3iC+025iltUY7TGvKsFzywK8Djv6Zrxa78Y6re3P2O31oRWUU8KpNbQvnlwM/QfT6V7Za&#10;/CHxFEbSW01mHUbOKMQxZjYRKqseV9OT3FeRWhOlJJ/dqeinTqQaX36Hn/xC+NXjDxLpth/ZugX2&#10;gaZa3E8X2K2nkT7YkuHjaRUAwqbAuc4ya5D/AIW3ovh17ifUdB1L+0mlLra2iqsbE43/ADHoCxPO&#10;K+ir+w8Y6TpUyDS7aWSJciaXcBj0xxz3ryPXdHj1iC9Ovan4T0ZwhniivbyO3aRx2Em/qemK3pVY&#10;1Eoyp6eV7nJUpOn70J/faxk6F+1bpepedpPiDw5d6d4cKlreW32XU8co/hIO0FT7cj3q2Pjr8LtD&#10;8qWLS729vmXbsnshGy56kkHB69q8d13XrdPEL6fHeaCXB8rzbVTNaw8YwJejfUZqeGwm1G9W1uLz&#10;TiQQsYa3VVc/7JwAR9DXoSwtJWlKDj5Xf6pnmxxFZtq6b9P+Cj6Asf2wfh5psX7zQNWaZMYW2t0I&#10;J9MlgfxxXdeHPEV3r2r3OsW+jyWum3cwiaG4Y742Ckk4U853Afga+QvF3hoWM0NlGIXlyQTCDsjI&#10;XPbOOvWvtv4E+JtO1X4WaDFB9kiv9NtF/tNEbAidjt+YP1YkE8ZJFZ1IU6cYuC37/gNVJym1M6LS&#10;tWhTULeO0gNxesT8sFjJhB1P7wnbz7itm0g8Sa1rUiQeG7kWCtta5a+BIHcjcmDitO08U2ZuUth9&#10;qvFJKhrSErCRnklhjp7V3E09nBZQRyXixxyDcFVnOPrgZP51CimtGZSm4yTseM6xDZ6be3Es+qag&#10;TFlZWezhlKoDwyHgKT2rzT4h+B/EfxRls7fw1cvaaSqHzTf3O2ZsdXIXC5PPvXomtWGjvpOqSR21&#10;/f3BZwSkb2gUAttw0jZP5Vhad461qHT9Pt7DwNO0iQr+/lk8wbh/eI/wrnjeE7tHVJ80LJnO+Bf2&#10;Rontbm1vryf7ShLNIJWRiTghuvNb2vfsw2+neF/7Nm13UJbaRw4t57ksjuRyQrHHrziuhtLv4iXk&#10;rXLhNALLHbxGRdpIJ4AU85yeuKq+PfhrrV9pTm/8Ysl1uCy77nGI8/NgL0JGR+NdfM3rZnFFWdrn&#10;x94g+E+pnxDD9ltJLfRnnUieJQinb8rE+pzXo+g2t9pDzm5Y/wBmwqYrSyMALOejHgHd1HU13ngb&#10;4VaJfeNriICC8k6W1vukKDIOEDE5yPvZHpXeH9mjRre3S41W4VEiy74llXfkepbg8dh2rKpiHVtH&#10;+vzOuFGFOTk3r/XkeI6poWoahYterc3FobjI3QIEXpgIcgdx2xXqvwT0vSJPDw0mfTGvNVQ7J7l3&#10;CgnqG45Jz26CtGP4J6VqLSjSNdW0so9o+ztMziNj7O3Fa/hH4Ta74W1R7zSfElnPbmQNJBd6csuA&#10;ByVKOCM5PbvXP72iZrNxabW57L4lj03QfC0T2+mwfaXTCBoQw4OMsevpXBaO2laJZGTxYNP32/mF&#10;Jnu3lE2f4QjAEED2ru/EOiap4nSz+xw28uxCqmS4a3Qk4yzJsPfpzxXgvxV+EvxG1TxZFFFZafDp&#10;EcYIkNyWD/3vmIBBBx26d67JQUo3RxUpJO0mauu+OPCt0ZGt/DK3USJhWtzIshDlc4Ib1C/lXl+o&#10;eLNH+33O3wzcBfNbG6+mBxk9eK7jwb4e8YeHhqI1rQ9Dh8httu9pdbvOAxwcjj8PSsqbV4pZnc+H&#10;dNUsxJDRuSPqe9ZRdm1JHbbmXunlnj74OJpunDUtOEQghuuIbf5XdnI4DKM8EA4xwehr6L0jxTpH&#10;xu+HGq6Fch7DUpLSSw1O1cfvbd9u3fz1xnOfzrrdd+GOnanayG0vVSEgZEZ98lc59hXi3jPTtS+G&#10;Pi+Dxtb2hlaBWS4WAEpNGwwxYD6Dmud1JtKM91szonClUTdN28j5ja41LT7vUtGu5pYrnTJBYTgq&#10;pAEbnDbejbgTwfXvXc/D/VYPC97G2nT3Gla2DJcpLaFjbSwKMgMmSM4zxjBFecweK7nxlrWu65rA&#10;ghvtTvjIUgTbGgTgYQcZ2qOvXr3rofBwbX7rXJbOS4kuIEbYIxvYxFCSpzwVJUjHuMV7taD5fe07&#10;nl4eadnHW56vYz6d8S9H1HUUgP2qK2LWL6USIZm6kCMcrnJYg8DsRXmmn+JtT0ydHuLEWV1pzu4k&#10;uCRKp+7/ABDO3Ixzn2re+BfgnT7vQtZM91daL5yxo09rM8ZsSSdrkL/AWwGzxzWbdaHpfhyXTL+L&#10;U4/E11cxtLqEtyzAy3SOytFF0BTAGBnuTRS5afNFalVeafK2rHqg+L2l2dlfSa5bHVdSgCAteeam&#10;52O4PHkElAMnlTzXulrq/g34weHbfW5WtNVutRgwt9ADFdKDjKRT7VYkbQp59jxXy98UY9R+HviC&#10;11JJVsbXUbOKaC2t7rzY4kcFhFIrjczKAQRzgEc1vWnxW1yXw5p11b6TZLo1uoZIVvIrUgFiD5UR&#10;BXccE9dvris5U7QU4dfMXu1JtPQ9nl1SG/12x0+41O0uYNPWSKGWHbBdSxyLwJEJO9125ypHuKl1&#10;74D+G7rTNdfS4Wn1HVk+26cLlvLSCYbcxrngRueWPOMnFeMfGXQ9RuPDNj4i0O8vLaBW8/ZdIwdl&#10;Pz5OO3UHafwqLS/GWr3Fhol3p7wWNhcNm7s7iF5Y5y42rsKsNuDyCPXkVjBOylexcorWK6HpWqaT&#10;d/s/z+HrJ7fT7zw94omOl3mrWRIurOcAzQwIWYh4y28BmHRRnnrn6v4l8LxFr3TvEdt5McWdQtr2&#10;Qeejc5OCAAfUd8cVk6jqt7rfi/QdE1vVNX0C+nUwWzKy7bRkCqH2v91TtOJMZySOh5tXX7NHha18&#10;Qa3ZNrsFzF4rUwLpGr4eO524BaCRTlHydwI7jgGqlFSXvf1qZxm4Oy1/4b5jtM8RL4g8Iy6tpVqk&#10;0V2vk6e9+Cksq5IFwU6qrMDtyRlQD0NN8QaJ5+j2ur2Js7+1SMSfatw8xQuUK5H3QOmG69q8n+Jf&#10;wu+JPwkjl0XQZZ9X0bT9lvZz3dutmq26AqwQsqrKxBHzb9wKZrzrwL428YaHpi+HbrwhfeKtHhDj&#10;Ox0uI3fBSQ/wtjg4PY9RXRDDXTnBpoyli46Rd0/Q+rfDV9Z28UWpXN0LbTygkBYLuMrAkoSBg4Aw&#10;CORuqfQtQ0fxh4s0vQdAdjbzbI5XhkZl2vKWZs+ygnoOtcX4C8SaTqOhx2GrWUNtqVyscUtre7Un&#10;UIuZDsyDjIBzg9xxW98Kbq18XfF6G+tVM0NkXnguoYvKt5hHFtSRtvAG7cBkndg1zSjKL2OuNmrs&#10;m/tHw74Vt/EHkeG4dLi1a+dlihncSsw+7KTn5TnnjFeO+N9eh1G+1q1dXCT3YY2JuyxRfL3NIvHG&#10;5j13ZBye9d/4yuhphZJ/JmIDSllG4l/7vfFfPupX+oafHp0NnZC91bWUkeaFzgoScBs44UD0zXoU&#10;Y86uzjr2i1Y7r4LeEVkvtWVp/sZNtG0JnlLRROxL7nJIGQO4Pen/ABU1bxP8P7PV7HT5pNLl2JNb&#10;pGvl7ozyssa8lySDz2ycnmvSP2Y9KsNWn1nUvEl3p1pp1vug+yX1r9otZpNoQgrnttb5lNeAfFHx&#10;Ik3jC21qy0+/0/QdRkd2h0x2eKKJPleESPztbhhjkBuOlZKgqlbmCVZ04KC00/M9P8HftZ6joWh6&#10;Hpkljca95dqROpjG66nKnyWaQHcoLAgjtyeRXo3hr9r618TatY6FqHhfU/CuoJJ5LGSSO5hMx4x5&#10;oCkdcjcACK8As9RGjXsxgstP8PxXksUlglqjSeWi7cSh2JDSMBgryBXXaX/wi9lpNjFeWrG4uGh1&#10;S9RwZd0cchwVYD5ncrtAI4XtxUTUY3TjuaU+adnc+tNQt7fUdFGnzRkx3AVhBI4BkAYHIKk4YgE8&#10;c/lTza2trpEdvpN2lgWaNW8gFgFJGcA8Z7Eivmb4ofFttA0q10HRr1DLJEZZZ7C6aNWhZzthd0A2&#10;n+E7ACBxkZrufCH7Rdjr9xeWGu3Eej34vIoreZISoiYYOWyzo22MKfvZJxxkmuVxbipI0bSfLcf4&#10;qt49b8EX1rYXNtcpNqE09iTFt8pcHLSOSeP3ZUH/AGua9Ov/ABN/Zel2JutPvI42SOadVYKZC6bg&#10;vyjLdOo45HNcBa3+gtPa6/pV3aXGhpLKssl8GJkiwRM7DChSwkO2MFgA4PtXl1h8dP8AhLvC3iC2&#10;1KwC2WnT/Z7K0NxudIi3ljEp5fbtwR94D2qowc9kZyaN3VtGtvBPiTWxPKbWW/MFzLaQMkjQq+8+&#10;WpIGCOAdwBHerfhqPStQ1SO2ubi0muYnUQRiVxLbsDk7XHCkd8DB71806X8QU1bUWj02WO+1YTO7&#10;3+q3BUIwI3Ac9Tzyx54r1LWbzU1l0u7tb63tbImNZb5rYM8BP8bY6D1Jroq03HRuxFGrGUb20PoC&#10;wc+FtUbTUt7LXEP+lOtwqxSq2/KkqpwzAnOQO3OKpeEdP0PSPE2q6jYvYeHp9QYyS3ElkLiXzScn&#10;KH1GACe/Oa4jQ9Z1yDWrayu7uw1qTxCwhgttKdneS3IyzOpHyqACxw2TW74+vk8K2NpqRvbjRdO1&#10;C/On3lyLdvmhx5qruGDzgqN3OK4lKd+XudMo07JtG78SfEVhZ61oniKx868a0vBJawRw7be5mET+&#10;fBkSEqxwjgNnJU4qppfjDS/ibNY6va6nceG/HNtcQvdaVBuPnqCcMQ2CVA27sDofxqtrOuaJ448K&#10;L4WtdWgF611A5kdfKltl37g8cm0AzR5wDx1IJqn4w+E82sX9rr+pXkOrXGkkN9tR2iuhAsnLHZnz&#10;CAuSeRgYrenUp8tpbnNKk1JuJ6k2nXHiHUbvQrzWPtky6a/l2FrDAjKkudyOwPyBxjoeareKdBi8&#10;eQ6x4at9auGe90OKyiaaNhCk742TfKSQ8aqG3nGenArzX4T2CxeK/EsWpStfRXyoiJveONohu8qS&#10;3KZZn+cEZIwM8ZFet+KtWi8A6Jbpd2NxcKQtu108IkurnIZcCFF3P93OWIHIzRJcr0MrN7nlnx88&#10;VX2peIdK8K6Pqs11cy6hBaJcWemi5uJkdgZHQscKgbgsAeGxletereEdFuvCFrdW1ixks5b0tDbN&#10;AwuIWX74QKzKgY78qT04z2rzXWddvfDejW+sJYRy+ML+9ZHF5md9KtZV+WJguUiB8lG2jJyee1bW&#10;o22t3cWg276bNBGtwZLpnnVYGUxMURI1I6sQxYgMcEVjON4pHRDS9zp/Fd54dhjtbO4vbma5a5D/&#10;AGLSFVbiPEiFHY5IVU4HHHOBzXlnxG+Jkfg/4r2MNii2qC7g2SXZMnmGVds00mz5tmGxtXrk5p3g&#10;XxItp4hGp6rdjTL3RYYoHj1NQyKAGiIkQnAUM2R1OcmvOvFnjyWL4j+JfFl/NaX+tvao2mBjvj8w&#10;EDzGiIIQKi/KDgZySKyjDWzNJTkknE3/ANp/4l6lcrpfhvR7JDq9zbiaexhJaZ3YbYQ+QMDqwX3H&#10;YVyXwK+EV34A1SyGupeXGsXNpcXN48TlRCzN5ccUb/xsGLElc+1cp4Y+IkieP5/HWopBqF9f3EMK&#10;Xd98yiRt2XVTkkqmMHGBnFbvxs+J974n8aeBmC3Gjto8whVbOVi75P7rdyPmx/OupTlT/cR66tmM&#10;YKf76T8j3zRodE+F/gbwvc3N3KuozaYbY6gWtytshU5JMhwAXVMsw5Jr5k+I3xOHje0k1eK6W61L&#10;S5oZRqBjwGkV94EY4z0XOMA9BXJeMPEms/EL4i3GjahLMbe1gEOm2yx42RAllDhfvt1yzZrP8RTQ&#10;6RqFno2rXEVtpaS/aJyVxsZYztQ/3iCc4+ldFGk425t3qKpNNabH01D4zPjT4f2+jO8yyRXkd9kS&#10;r8m5t8kYy2QxzkqBxnBNXfH2t2+r/wBmaEBKb25ne9vruYho4oEQjy4z/AxZkzjnHGcV89fDv4lW&#10;V8q20Lztp9sNgkRQpkZiQTsB6hQOcgmvZEMjLeeJIA0q6fHBpNvbzRgxoHDySsCcbjuCAjHy7QCT&#10;XFKEqU+WSO+DjUipRO6t9J0+58EGW7k8zSdOha+MbtstzGiEsrIuA+Ru4x1PNfOdqkUfjGPVBbw2&#10;8U0M17cpBHumjSdiRGU55AHRc16V411u7Pw6vbaVD9r1K0axgiVRuZHDCQ8Y2AqrZbnANcX8ILeD&#10;xd4m1jXbOFJIbeBfKN1tJEaKFYrxk4JbjFb0L8kpmVW3Oo3Pa/CosV+H8i6lZt9tthCdO8wEzNvX&#10;7rMeMAAZA75qOeK3j1g6hdlL24hJiRjGrEnAB2rzjGAPmPUmrM1yIrPTLiC1mgmuYxPH5ieU0qqA&#10;PkBHPY844rjvCmpSP4hj0CLT7dr6a6Lz6mt20sXmsc7njxnAXA4PYnmspOUnZHRTildnoiXkvinR&#10;pYtQsLKVISJbidbUBvLUj39Bj9K4zxv+z/4a1aVL+zsJrPz2KqBbHYc9yC3GB3AzWz4l8T+KvBfg&#10;u9k8vT7e11CVraK4hkDtMI5owzohGduM8Hkk+laNt8QodG8Kx31/Y31hbTzEKbiISJle4j3EjPJ/&#10;EDtUynKCV3YXslLZaHyv49+AWt6JAkOnstxNBIYhbiMspQ8gjg5z65xxXmz/AAn1K1mMN9p5tJFf&#10;Dyr9we5Ffbug+LB8Q4bqaws3lcXSorsTbsYVHDYXPRiCB9elXNGv9Pv0U31hDJf2D/Zrq7M3mEyx&#10;k/vQAuCnynAraGOnCNjkqYCEnc+OtA0rVvBMizIHtLu1f5n8wlceuAPu47jkVWX4kW1x4p/1kunm&#10;eTfI6z71Jfq4Axn37/WvsbULv4ZeJbWfTbqW0YRkx3UsbHzTvHTgcDuAenevEvip+yLf6T4Nl1DS&#10;jb6lbtOklvqVso85YBkLG6DJGAOvfrTpzo1ZP227MasK1CK9nqvM85m+Jc/h7Y1nqMkhkcn7Ra3D&#10;ICAeMKTkMRzyK9l+Evx31y1MMl6f7RtN+zNyMPFkj/lp269/WvFbf4R2PhTwbP4h1m7kmcTLH5Tk&#10;CGVW6JGO8hA3b+g6U/Qdfs/DlxFb3E8mn6VdzFBqd1C0ttHG4yPNwMrk4GCDgDIqa+CpVo2o6vv/&#10;AJE0sTWpS/e6J9D7YsxpvjC8tZdUsbe7izvkgiQo8Ue04kOWzgf7P1r2XS9Ji0zwuk3h821zZSQP&#10;LZzXJUy7gOVRs5PTv+tfAWsfEvUPhvp2gazZ3sz6fFPMkU1s5mtLxVOJCshwwAyOMYweK97+F/7U&#10;/h+WZrLW1tm09bU3NstmRNJbO5+do9oyUIJBQ9COPSvChg6lHWS0d9T1J4mNW0YvVdDtPCU92+sL&#10;qMt1BJLcyMJTesNkQHYknAzn8cVo/Frwb4XsYrfUbvRmu7Tzgk8WnMrQXEvULIv3COnJ5GetbOv+&#10;GrHxFoEp8OappdhYPEJrnULhshUcZAUnpkDn0r528R+DdKttN+xW/i6K4tvN3z28Fw6W8h6FiuAp&#10;6Dv2rPllSjyvVdzp541Zcy08jO+MPg7xXZw6brMHidbSz1eV5YtOhVZLaxVPljQNgspA3fePXODW&#10;7olrrF3orS3OmS3Gn29uGhn063L7JAygM8Bw7r06NwGPauZ1fwXJp+nPq2gXMpa1jWJWtZeJVY4E&#10;ZUZ3LubOORXofwV+JEvgez1k+JNOlS4YmK0gsj8l3IygbEhcjaScYA46itYYt8qV9EX7J+80tTgr&#10;zwV4j097bxTrckt9ZaKk09vpsjlbeR3OBE5U8IfukdDgA1zOm/EOwm1rwrpniDV7Lw/4a1UNDf6b&#10;YsiPAgLPkcYjBbgA9uO9dDNr3iVBqN3oLy3WgTgS3mkXcf8ApNlGJGJDx5Kn51IIHp712upfBiPW&#10;/B0PiW78K2VkbYDUbfULa33+ax42SQspIVgxB4PY8Yr0HOMrKeq/r9TCPNB3g7M4j44+FtJ8H+H4&#10;rzw1q93awrCJBpkbMgkBOdpGeTyGOQK848K/GKz1rT9HtdSm1qxmskKwTWup/wCjIGOWAtzwCTXp&#10;Xxe+KWmadosejL4b1NXu9KMkVu+mhI7Zi3zKj8B1UMx3Asxx1NeA/GX4EWPw98L6VqGmaxJqd7cp&#10;DdOscymIwyfdZBnd3H0r0cPQhUgoz0b2f9dCauKnRk5R1S3/AK7ntnw/8Vvp+oXL6XoNxqaR7Wu0&#10;vFSSBw5yDIRwufbkdK9TuPiBqfjHVrTwbpfh/RpNXuTBPLqWmXEkkdjArAsX54bAwV96/PzQvGms&#10;+HysF5YNfxDlkkldS49MA4I+tfWv7NP7QHh+61e/tL3y9H1eexaOytjEtqsrDBKbs4c44Ga0xGHq&#10;UFdq67o0oYuhiLPaa6P+kdr+2mdV+G/g/SPEWieJUkjv7s2N9bXcYLcqdpiPVVG0gr9DmvhPV9Qn&#10;12+815zI7HczjPBr3j9sD48WfxTtPD/hizt1hk0qeS6udgXhyAqoCOvcnPrXhmg6fLc3SNkrGoxg&#10;DrXdhKUYUlUas/xseTiKk51PZXukek+APin428Ey+THqRvrOUbm+2p5p47ZPI4r6m+H/AMRY/Hmk&#10;WL7Y4neWTFvIwmnh2gbmwOgOf0rwHwPpXlPF50Ik3c4YZGD1zXb3yp4W8TyXGlg6faRqDvjPlyFS&#10;Pug/3c8YNeJi0pSvBan0GEjJK0ndfke1eObaytnt7GLebiPLvHDtEhZj91V5JyPeuY8P6ZqVoTJ9&#10;uMEVrM7MgGwMc4IPt0zXIeIfile6naRrq2ji6mkcI0ifJNGQBtb5e/rz+VVdL1zSkgeCDxJDCsrH&#10;zbS5yrxAnJPPXHINTSqRaNuV8vI2XPin8WANMnso4TLcykW0ci7VAK8vhgM/xLXJ+DLaTRfsy2uo&#10;XsEnUojb45HJBORyCTk9q5WO8tNY8Qa3cnWLW8s4GNnEpk+Vg6kOynPXODkjsK7/AML+HLHT30Ww&#10;u7s3JSM5uQu3zlOMMMn3712ztCJy006knZaLY6rXNR1W8VrG4AaxELuRblcp820AgDr7V2vhPT7L&#10;xG9hYsvm75ls5AGCsuTwQT07V5rqPiG0Hi1rXT5A9xEhnuwjlnUxnaqsOw3MM/SvQdG1y31LQ9jW&#10;Ztrm3O8KAA7uWyWGOeOMVEZcrVznqw9omkWPHHwtg8L64sGoJK9tkbJkCgnnrnHQenevE/HXw40T&#10;xPf2tvZaVGNQvJ9yz28ZV5B/y0O0ewyAfWvePH3jDxB4gex+2wwKktqN08bHcCn8Y54Y9cHjHNL8&#10;HfC3/E6u9alBlu4UFmkZILqW+aQjtk/KM+maJVmtjip0bR987L4M6nFaaRc6PcgjVbNI4VtzGoJU&#10;DAIxwSOhIo+IOr+H9J1RLXVtVj864LIIbaM5ijUAgMQOTnPNWvFXhkSwG7sbZotTtopF3RS5Lg87&#10;c+3XNfPOpeJI7DxBaJrFxeR6pIWkDTP5scm0lQoJ6NjH5V5LjUXS57VNUpy1dj0e9+COneL0j1S0&#10;vP7MWZUaC4gUfZrh/cdVPQnPWubuvh9N4dllsfEUEKx78xqgHlzBuMcncMk9un0r0f4deJr3U7mL&#10;zmknsxHua3G07sDkYIwe/X86f40+I/hTXnS31EpbvApS8M8So9mRwrnPLZyMkcYFdKSrw5ZaGE/a&#10;0ammqPmrVdHj8Kwy7IZptJldgRayN5tu4PfBOP5cV55qLiSRJNA1WeTUpuHt9mQUHUhSMHnqevrX&#10;1ynhXTknkaDUrTVtPcLGL6wmDg7uckDk8V5D8Tvgs2j3bX1nEyf3J7D73PU47++MfjWEOajK01df&#10;1ujadSNRWX+R578HZbsfF/T7bTI5Pt0jNcyOYxKpVOXYoOMcEV2fxl+Jl6/iWS3e9e6ls777WdQS&#10;IwvCTwIwxAyEAIGOmetecz+LdZ+GOstqVvHPc29xbfZ57op5NxtLZIDDkAEde/evO/Hfxb1rx0JY&#10;b6clHIADIAVAzjkAZ69TzXbHBvE1FUXwnHXxUaVL2f2vQ+mPB3xa1TUtVtr6+12XVrKWNI7q3S7V&#10;5Ft1IDACM7hkYB6HnrXqXifWI9e8IibQPD+nXettGftVzfXCI0UcZO1ApIYPjBGcjmvlr9jOy0aP&#10;x3Pb3z4v723kht/M6AnBYkdMbAxyfSvZrHUtM8S6wbnSdQKi1cW8yyOoYkthJf8Adz8ufrXl42k8&#10;NWcI6pFYZqtBN6Mx/DPxVs/A0MmoXGn3GpXOqbrG6ikyJED/AMIXG2Rd205B4A5ru9A+J3h25tG0&#10;vV7C7091By+zcjN/E3yE7QeTzXF+FPFHh3wz4hvZ9YmSLS9RElvZPcQ83EyttdoyVwMswGRgHNVb&#10;f4d3Xiixh1eSNbO7a4xcxGX/AFYzhUA/i+XJPsawm7K7Vv6/Qbi27J3ZteMfhv4M8c6fea1pUktx&#10;qF2XhjZIyN04OBgJnC4/iJryzx/+zD4u8C2Y1xLb7bbQEeffWQw0RPAMg9OnzV7f4En1XwTcy2sO&#10;nieGLJMMG1BFjOCT0wQPzNd94e+INzf6bM06OqTuZP7PuyPudCrjo3fH4d60oY32b5b6f1/VjnrY&#10;WUlex8Y+HfFOv6Dpwhi1G7tbFyxl+yHCBjgEOp4K8Zx1r6O039oifQPD1skSRW95cgTRXVrAZEli&#10;T5f3aq21WyCSGHtUuv8AgLQPEOkX8tpZW+h6hPIn+mSxtIvkq+3fsHRmwOvPFcff/CS58DzX5guo&#10;NctEV3uIrAlTEqgHzFJBVB3OTzjpXRVmpe/BbdEZ0k/hl+J1KeP/ABHrtmsj6jq18ksrPeMkru4i&#10;wAqpDwcsB0J4rgbP4weBdDuLfRr+11a9mmtlvZLiaMIttIcloCBudhnaDyBXOeLbtvFenN9gtVVk&#10;XNte2zNG8bAY8xtp5wOflrh7TVp9Ce407UfEWn63NcMiGHV0kWbgDlJMZAPHWunC8taL5t+39frY&#10;zrydNrlenc+nPAeo3XjTTxqGljSbCGZoQ0upamI5IVViWVY4zxuIB654IPWvbLr4tvPrGq+H5NAe&#10;706C4+w20+i35mldQgYyYYBovlOeS2MV8ZeCPH9pdX1rNDpMWjnTZXDxW0guDcNnO7ZwSAB05XGc&#10;YJr0O7+IvjG20a+j8OyzXlje5urq8gdPKgzyUU43ISF6HpwORXLUnUpT5bWN1GFWKbdz07xd8Z9H&#10;15NQ8H2mp6bBf2lxakw6vNIFtIUJMkqldhz91WCMM5Iwcmsf4nfDbxbqHwc8Qad4WvbaztNWSa7v&#10;LOBTeR3oZyW8iZ2MkaE7CUYHHHOBiue+F3j1LrS4rqfTyY4rhI70zwLJhHztOTyeecg5zV3xrq0v&#10;w5urjxF4X1JmsZozEYQgysJXazRgchskncOuM84rqpYq01G2qOeeFTi9dGZuj6Xp/wAIfC+kSaTq&#10;I1KW3eNrzRb62dJxE+2EyGNgF3As8i78qdpNZmrfELU73xpe3+jW8WrWQiS/S/1W1hhgxwAqHacl&#10;GI2gYBZpOmRja8K6NZeJ9I0XT9Ti13Vbe1uYrux1iW6NyLVzweGIbaFPJG4AcFcV6Xqf/CGXHh2/&#10;ub628SR21rdG4ubW00m3umkKAJ5O6MFYxwDzg5Oa1c4u7jq2YqMo76WHT+MUvNUNlfPdabY6jbtb&#10;y6eIg0qI5G+QIv3VHKj1AyK8r+MlzL4O8aW2rLOus6VdaalrZzxwnzDGF2+YQu0hsHg8htvatzxD&#10;8T7C+1/SvEFh4R8TGyt7NoIllEEcjxv8vmMFIZlVTIpBbPPToR4J438a3Atrf7Pa3Nvp+lzQLH9p&#10;mUzRLsCPGqAfOhAGM8jOcmnRouXQqpWUFueu+DZdD+J/iCxtL241eTT4lkE+qwQBTHGigxF24LF5&#10;DjBGeor2XQfAsCy2l5aeIp9NtLZJYijD7PceY4bJLkDA2Zxk45xivGvhfJZ6xoGmHStJePVoLuIz&#10;ESBvNj6htnGVVjnbyc4r2C9uW8WeE9ZSSZZbLTriSWbzrdopImjwzAIpyyMCSeeOOea45xjKfLY6&#10;4XUeZvc29H8NXWiLeS6HqCs8ZDyT3CiRZDxkjBGR1O9fxq/qfiuNtQg06+0qS1lnl2yNDGgeVSoz&#10;IUUlipyMdQe9cRrMMV9aTPZ3lhExtEdrZmuIUlikUfuw6ngAZxt6MSD6159rPiHWvDvhHTtH0jGk&#10;yQXCOrzzyajLEgySsjAhyrgADB4HTmtPZytZMFOL1PdfFXiDR7y3uo08Q21ve2qNH9h8oLMwOPkz&#10;jdxweeM1yCjUbeSSV3tJruNBApuVWThRlRjPZSSCO1eWf2fNqms2E2qa1YyxzuZd+nxGWOM7VUws&#10;2BKmMrywOS3rXRX2sR6JFaSPHealCjkajbKhSSCLAVZFyAWYq2ducgY9cVnZN2ejNFdL3dUdB4/1&#10;GwtDoBvItJi0iNpNklrveaRiNwduCuOR8pPOTWl4Oj0zUNAaee0mV5lCRTKgUoST8xXup46dMitJ&#10;Na8HHSF0vBTTwgTa3zOoYHGU7HjI9wKbNJovgrSVs7FNSl0OC8hg8pLozyrEw4LLw6fMFyOgDdap&#10;tOKsOLadnczNT0jWNMtxfzWFzdWbSCILbt+7Cjls4PB4Az70/RUtvEU97p+rSTQWUsJW5KMu/B52&#10;Lnqc4Gfb3rvrlNMNrbX1kL6yiuAWeOUYim3DgsjNjPHJzmsN4/B2n6dJdQtILuRmjOyKQRu7HAGT&#10;kryegz0qbpmindbFPxVqVuNPlsYLaO1tLeGKJAkI5QZA3epwR1ry3xhaeGL+1t5IIC08gWVxAoCO&#10;d3CuvQ8ha2/Hem6trWkXg015Ybq43xyRSIzk84VcjG0dDnk1n/Dr4N32n3VtN4hlllktTuW3eLai&#10;yDqeew4xnNZOHU2jUSSR3/g228mJNVu5rfTmkfcZ2hSJBtGMdSABj86t6dbQa9eXhtJzelG8zzLW&#10;Jd+GJ98DPesW88Qw288Ok2NnBqaq4kuJJoxIg5+7ntkgD6ZrQfxu3g68tWuNBsrSeYEyTW5cB5MD&#10;5UX0zgD6E1zP3dGa8jbutzsW0FJI47WdAuQVDPjIP1HFczqUFzot2bQ3sjq+2NnIDbMD+tefeIfj&#10;Rql34pe+a1j0+BFSOIbmOxQpctuGBkn1rKg/aP0awmS3a3/te/eVdrTt5I3OR95mB45rNK70THql&#10;7zR9L+AbSE6a11dyhnUnzJApIOe9ctqp0bw9dX8ep6ha28EqvN5N5IrSBRyXK8nsBj2rz7xF+015&#10;1rJZaDpEGnXSRhC7OZkEhGcrwOODjjNeBeOvGN/qckl3qUyX99c/vZN6nnHAz7ewrrjS5tDmh+7v&#10;KT/r8T6N1z9oPQNE0hrPRGinYpJI00r7YyqnLbscjjkDjNeGfEDxaPGqy6pqPiG6vLa0cFCp+SP+&#10;+VhAGEVSOpJNeXazfWMV1GUWBYyVdhIp8snbgqR3AHHSs9bq+v5bSC0s7ohpGBZFIjkQ/wALDhSV&#10;H8XXGPSuiMEtzGVXdRRr2Xhq98ReKLbT4dUeeCWTfDcQbZSIACSVz0bleDwOhrptK+EWs61pV7BD&#10;cTXEtvK62/2mBLZiCRtYsORjrt6EZFXfhr4Y1/wzeabrP2e2guonmb7HMwWVo3PC44GO4wTmvSof&#10;FWr6bezNc6FPZRzlTHvKuHP/AAE5zzXDXxs4StTasvQunhlUjed7sp+B/wBmmyj0+VdRjE8kjvM5&#10;hAXGeSBjgDO0j/drq/Bvw6svBF5c3qyTXMjxCFYgioOW3OxI6kkDjoMV2lr4hv4lt0thGsc8RLGQ&#10;YKMDjaQfWrdtbPq9jcXBg854RtKqcLn3FcLrus2uZ38zeNJUldxVjzLxvd3trpVvcWVvunBKDkCJ&#10;FPYk4H8688/sXUrl4vtkomt0IJW3XClz25xkDua961rS7V7K3uZ4CIUfoWPzEjgAetcnKlv4nuZY&#10;YIfKhsph5zO/liMgZ2gck1nTXsVZHY2qurOAufD/AJOyBVZAVVwOtVf7GmhjgkijzsYr0wATXrsG&#10;jWgD+WYzsjxn+Ijt9M1Vfw5JMogZtqkblhA6MK1U5ozcafc8H8U6RdpaNcSI6yMjsoBwWbpn2rht&#10;f8LNqUiTx5XYQX2Do3qK+lvFPgl5dKfeoLSgEfMNygfj3rjrPwtFZwzqdrKeMnsPeu2lX5VfqefW&#10;oqcvI5n4d+Fhd243Mxu0OHVTwR2rsfEnw2iudKcC04MqM0hHzMCpDjAx61peHrGHSdSjmjhlZFCq&#10;/lpxjtk/jXdeI9Vg0jw3JNJLDG8pARpJB17Y9ev6V505SlWvF+Z1U4RhBJo8W1fwPoNlZFri0W1k&#10;gjy5c5C4Xpgj0B964iLwdpsjNcyyZg+Uo2Tu2kA4Pvg16p4mtD4jlnjsSmsanNIozkmG1TbhpJHH&#10;AJBIVMZzzSRfDpX0GWCKEviVY4cjB2hVGScc5IrSNSVLeW5M6UZvRbHlOoeENIjCmz88uyEkKeh9&#10;/wAOax7jw6Sm+3uXl4BIbt7167ruj22jxyqkCCZGK/Lkk5xTNE0FL+2w9rsAfaxBHI56euMV1KvK&#10;Ku2YvDq9rHjKeEbi6H2p2kVA5j8tIw3HrVQeE59D1GdLdV+zSMPMMZKysCchRgYxnrXu8mi2+lQy&#10;xb5EjL7lQ47jIz6Vz11qTTytFFbjcFAGVwAO/FbwxdR3tsc9TCw0vueRXnhrXZJ5JkuIraFGwm58&#10;byTgDPv9KZf3Pijw5fvpszvPBIu1fLbKAeoJ7V6fp+hXt9cy+ZEQkYABxxn/ABrH1vwtcabDdXl/&#10;dI05BWK1DZKrjg4PQ5rqp4lN8skjnlh2lzRbR5R4huNfiaOPz2jDnAwQAv5dK543etCRV/tNWRTk&#10;kncB+ddjp/hObV7yQRp5gUZ82TkE+nvWPqmg3kN/5DxMWGQFC4xjr+FfQ0pQXu2R4tRVH713Yj0j&#10;Xr25VrK7WGW2kOMqm1h6gEetdB4p8aXUS21tp8ZjEahUwmOR/M1ueGvBk0VrDOYcuzjllzz6V6CP&#10;CFpJJBNc2azTKuImC9s8g15lavRjUvy3X6no0qFV09XqeMW8fii/eOXUZbicvygLH5Qa39L8O3Ze&#10;3Bizlj8x5yTXtj+HIDkeQqjAXIHAFbCeBFgktHYowX/VJHjLjvge3rXBUxkZbRSOmOFa3dzhdC8C&#10;XM0ihUAbaEwygAj1qx/wru6m1SK3UrNNudggOAFA+8Oeo6D3r2q00Qpp8csabGjIJB57+v6Ve8MW&#10;dv8Aab+aSBRMXEgkZQdg9K86bdrpanXGMV1PL4fBWqW9nMbiKV5XQQMHJzhh2rzLXfAc/wBnVbeU&#10;xzjeCM8HYcfnX17KEvLyCVH+ZVKmIfxf04ry670Vzqt+DGAnmSYVwMqCen6Vx06kqMnY6PZxqRsz&#10;xax8D6va20zXam5CggMOWI7EjPBzWbqepQ+G7W4F5A7O4wu4Z8tuMnPYj617vr+jrcWakRAgKAVV&#10;eGAPc9a4TWtC+0s/2dbZ4lVz5bjeScZywNdNLEKpK80TPDuC91nhGg2c/j3xVpuiwWiyreXkcRZy&#10;V3AsMruAOMgHnB4OcV9yfCvw3Br+nkXWm6RdNDPII4NStB5cNtC2yNI5GHyKFAJOMnOa+d/B3gG3&#10;8KeH7vW9bujZpAJruyTD7JLjYyxqu0dQcdwMV658C/iXpvj/AMG61peirc3F7pWneTNYuAm47dwI&#10;I425WTnHYV7tWSqJSgvdj/X+R5lGMoXU370j6PtPET6PF52q3vh+3SFCkdlZOTI/XbHvcBR/CMjr&#10;6VVPiuPWfOSbQYNtu/mRvBeDyS64yGKD5yufcV8vprPi/wAS+JYtI0sz6Zb4mlmjhUTEuNkiu5cE&#10;DAYEYH4V6r4X1nxjc/2tZTaNBqlzpf7yObzpUZ5GjEihwr/KGB+8FqI1IppF1KF02ctYeJdP8R69&#10;feI7LwzY6Vqlw2171TI4nbkOplOG8oDaQqtgEZxXGXl1deJJbzStO0iKO5eeONpBvMJiHJYBhgZP&#10;G49c8Vu+LvFV3oHhvTdL0i48vS52SVr2ZNqlJFyqKzhWGHY5Ofm5NV/hVrek6foyTX/ibQ4J7qQv&#10;dPd749vzHCfxAbQAAOhzXenpdmMlbSJoeEP2d9OsNZkvJru0uLqcMZfOkWItvHIRCOBj3zjOKueJ&#10;Pg3oGheKfDU+m2cGlWMrNAXhie7WTByGmJzt56MOR6HpXDS/HnT5/i5f3k0FubWJYrdJbVI5DKqj&#10;5nTdhGOOmAK9j0Hx54W8bX0b6I93JqdqjSq6+YVhHTEqxyeWSf7u2olKSZmqaWpjPqFhc6DPpF/a&#10;aXqHllJza3NoheKNyQoLKByQCcjnnnmuSvv2WPC+svFe+HbVLdWkDTWWoS4xkZ2q+M7cA9uuPWsn&#10;WvGGsWPxbuIrxo7554EP2sW/l+fFyVOOCcE456Y616Jqfjq28M+Dtc8QS2rXkdo0TpCjPGikqq79&#10;3PGWxgdxnmpUqlJ6PRlSjCondao8t8c/svWOjaMde0u5S4tEcRSadK2x4tz4OCeSVbjb1wRXTfBz&#10;4XxafNbC2/dGf91K0YwCrcZB9uPpU3hi9XxdrGiQ6l51qIrqO7aLVpmktYhGc7twxljkfNXqL+JL&#10;DTvEL6bYSJDamUzyTzkRB2UnZHGMc7iDx3xmuHFt14crex3YWKoS5oo6SS4urq3LXMH2ZvNeNVEm&#10;VZVO1WHpnBNZ2m3F2lreaem6KW/t5VjZ3IjaQoUG/ng5pmm6wk2gzwGUW7xXg5efD7CN4Uk9xk8e&#10;lVrNJbm6hlW4S68tw6hjyy7j1HrXNFuyb3OxJao+dvh3pc82m/ZP3Uk8Cyo6s/3jFneqn+I8MR9K&#10;9D8OqLO8Vc5ZgCpzxzzn29afoPhbTtF17UrANbTG7u7m9sZbdNpjJblATxnOcDvXmHi6bxFo3i66&#10;S2a/s5YiyKk8CiHBORtPoRwPpV86qydjqUlBWZ9Hm+sori3nkEkxgV5tzYCLyACe2TyOfSnfDPVH&#10;8W60NDtLvT9N06dHlvZIJClwwONtvbnptBzuJ6knFcV8N7IeJtIkt9Xv2wYefKORK45McnZVyMYH&#10;YVVPw7sdc0+6uW1m0txbKIzdWszfumAZnBIxg4IAB44PWudNc1mZzp2i4xep0fjzxBZeGPjz4Jv5&#10;rq4i8J6BcyW8sbyiSBJHjeJrjJI2gblGBkAAnHNWP2oNSsfFfw32CWSZrLUbeYqtuzxMhDDe5xtK&#10;/MME8DjNfOmq/Cfwp401O5fTtd1C4tXtnSGZ1AiUoQGZz/EMk/Wuks9d1b4JeFbjTtR1SfxT4flT&#10;yre1dk3IMZZV6go3HDdOxrZVEpJQd32tb8TGFJyeqsu977d/6/zMbU/EEuk2Si1lnWVmQJbQxh49&#10;4IwpRcEZ6EggV6v4O1K2vPCWqk3cf9m21pBHEwU7vNkJeV92Dgk8Dg42gV43qXxE8D69q2nXWiQX&#10;nhyFnijmt5kw0ZUqfMQbijAkY7e+Kh1H42ahb6tfS2unxXtrLKYLlZZlIl5BXaUOBjAPHAPFOtSl&#10;NpKP3nfhasacWqk9OnU9h8ONfahJM15O6WoUqssqBhnna27GzsOuKg0rWfC1h4u1PTJL3frMllDK&#10;3lQRkBizb1AUY6YPXvXnehfGZ9Ltr77FZXmlXxiINuy5TB7lc8iuZ8JeMNYtfF2paimpT2N1dFFm&#10;S3tISH3E8lGXBxxzXJGikpXVmj054hXiou9z6oTxVZafItlYz3tzc7QsUEOmgwDf90mYfKCOp5ro&#10;dM1N7aOcRQ6xq8lsFMtzBboscsrfwrnGdvtmvOvB3ia/ufEXhq8uW1LU4oJZPPU2sVtFHmNgpVI8&#10;KTkivVtS8VxeD7SFZ47yNY1CSbIt37xhuyMEgnJ5rmU4a2eiMqsWmo8t2/67L+mea63fatqV/cz3&#10;Gl+IYFgyirJclFc+ionJ7f411Gm+MPEz+BbuKy8OXtoILd5Le/eUEPIq9AGJJG7jPSue8Ua5ZJYX&#10;upXN1JaL5JmaO4iIeQEHAHzDnH061734D1i0Pg7SYEtoPsYtIiqRt0UqDjB6dauDU76nPiZOlGL5&#10;L67anzl4HNnpHwp8LTeJWhjutRE017JewKoaSSViQ2cEdQCarap8CvA3iLwbqUOnodPFyT9l1jQY&#10;1ee0OSSqlTkxscgoCDhuvFepeLdF8A+PvE+o2uo6VLqE2iwpdyR+d8hVmYbdq4BYlScVbtdC0SDR&#10;o0toptLKZkjt4oyzxBsnBVOXXr2/GudupRqe1oPrfsctRRnBRqRf9f8AAPl9ptQ8MmK18Q/EPxDq&#10;NnptpmS6vNHuZoViIKIOv7sg4AJyeR9a7rWNT+HMHgbxJL4o8YweIILfSVtxptksnnPESjFY1Yqn&#10;mHAXk8Z5pPid4mgsLwW62zXC3ABleDegkCkFdysvJDBeCOMfhXJXHwMbVdY/tfU5DLFqMjGd5V2g&#10;hxzlB39q9eliIV5RqVVr/XbY86ph3Qi40mRfE/4jWWlabDd+JvAs2rWT6q6aX4f0q4RI4UWJSXmK&#10;hsuocAHgnPSuY8T2ngvXfhZf32m6ZqWlXsyTQ2OhyqVaDccmQSdGT6VV0DW7bR/FnjuGHU7bwxYW&#10;1moaA4mn1TlUUI7H5SwAyFA4rutFtNH1OxsZ9QuNPkgjAcIt2pKxgZw2OnvzXpyqRpcum2v9I4oU&#10;5VW7s+b/AAb8AbjxHG14yyxQxKGKoMlvbJ/nXtHwx0mT4e6fqtrbJJq4uBHILWa3LrAmcAhjkLk9&#10;Tjpn0rqPhTDFrWjSzafJsuzPKLeGCQnA8w+XnBB2/XNb+qavpHw90PxS1tLceJvEk1nGJ2j/AH6R&#10;hn2qjsDhBzRWxU8RJw312JpYaNCKl+JVsvCxluLnUNYsrgaJZiL7YulzsYYZWxwcDIUZHQCvRNLt&#10;9AYCK31K0lt7hMwwNOuxlwS2QcZxg15r4V8W674K8FaGNbZILjxBrCxtaW+5CbE7kZznOVG5cMem&#10;0c1W13w7Z+EtQtdI+xpd3bQvHcahHamM3wDu2cg843jHB+52rz21O6l0PRg2l7vU9h8ZeN7fw94N&#10;1zVIbRBEtkbZG0i786RMAgBgF/dsQWxkjpivzn+J3jfVPiX4h/tKG0On2kMSLFbxyGQ7OjOzdCWJ&#10;5+uK+17mLUdRsdNW4tIryNbaOJfJUmO7jXJJc8Esd2CcHqea881P4HDw1PfXWnpEgx5z6JLFhY0Y&#10;52Rt1xnnBr18HWpUryau+h5WJp1JLkjoup4L8KvCFxq+k61PdwPILeISwjG3D5wOccj1Heut0Lwz&#10;rMdoJ7izAQEv5o3wyEYxtVxjA/A5719LeHvCFj4Y8NQvHFbI9yocW0u5XJHIBGDgDk8jqBXpNt4E&#10;i8XeF1uZYVsswNHbWqjBLYwZCeOvbiubEV3ObdtzTD0VCC5j4m8I+L/F2pT3+hw28dxYpCSkWG80&#10;rGcqivnI6HjGDXpXhP4VWXxm8NzO9wLHU4TlbKOM7lUHkMpOS2fSut074A654Z1u9urfMlm6NE8y&#10;NlirHJDenU816j8Kvhna6Nqi+dgRFQInX5GAxnj8etcFeraSdJW22/G52RptRfO7nmXhX9nm4sFF&#10;ld6aZWMihDPgbcEYYn+E5HX3rovi3B4jglv9T8Kasy+Yg8qXeXZ3EmNqjvJu4BIO0AV7f4ws0uYh&#10;axP54gIDb3+YgdRuPB/GvKJvhH4o8S+M7XxMnie6tNOt55BBo1ikYSTIOUDqPkZmyzP1wBWSdp3e&#10;vXX8tBRtyduh8x6n8HPFniDxK2oaha6gNQe5KQi7jCs5cg5ZzywGCcnpXq+k/sYXPiLUFu7/AFO1&#10;SGEAOkSsi+YOd+Mjb1HHtnvXu1nHead4qtxFo1xfWZs43m1W8vNkA2kcHqRuBzkAkkEtiudtPj5q&#10;niv4o6x4Lh07RL7QdsgNzps257CLGPNncHaFyPTOCPWvWdecor9DjVBJ33OUv/gdqelRW0ekX+mN&#10;cWpcpqLTG4IDKFDBSxXd15HNczqvwd114Wjub6aeHaFc7fmfjBzx0J7VoeIPi1qWr+IjpGk6pFpV&#10;vcOsEclpCExGpwMqvA/ix1J4zWpqOpa74cspEt/FF9M4jOX1G4DEkjBITGBxz3rg5qcJas9aNKpP&#10;TQwND8AaLpdiYr+2+1PDhnc9TxwQfbgVZj8EeGYXFxp+oNayyYdIbh90QOOh9BXAX/i+/kvp7d7x&#10;roOm6STOOM9TjgDGelZ934lFtbr9nt3nYZZ5M5DcdBmu6EnJWYOnFO66HrFl8QEiu5bG3tIVuhmP&#10;dHygccFlbHIyKxfid4fj8QLaXs1rHB5PyySyFVfzPqeMf0ryTQ/EGrXMu+Fo7dHLzFWQMck8da7R&#10;UvtfspWv9SNyitvEYACgjvj1q3L2XU1jCM1scbq1nbRQxGGDdcI37pklEahhxwe9fWuh+ILaPw74&#10;fvYi9tYQyxmdbsbcbhx9ea+Yr+xsISzyRxmVRhFc559h0Ne7eFtaiuvgxAGikaSQbHjeP5WAkKtz&#10;j7uOa8jGtzan6/1+BdGmruPe39fiQeKtQufHSXSxz30kVjN5EttdZgQNgNyhwWGDjd0rmb74cR3M&#10;Uq3UyC1kAE0KKGWMewIxniuuhl0fTH8i0Ny0yWCCeOQctNvADc9TjdyO1GteKk0Kwla5tseZtUOF&#10;yrMemPU1xU6mm5tOj/dPm3xp8GNBC3kq2f2GFU8xbu2nIQ+u+Eg4Hup/CvP9JtJvCVvd6dqcH9oa&#10;G7B4bi3O4wN/fU+nrX0L4t8VPKLN4rZjMzBQ4jGPfOf5YrivsWnzRXAGniMwytu+XAIJPHTrkg17&#10;dPEzcLT1R5tXCQU+anozk9Es11Q/2VendFKpkTU7dv8AXIDwBjkEEjNekfB7W7/wV42l0iw1RLZb&#10;qBlm8wqVkZR+6PzDk5PGK888M+FG0TW9NltiWtbgyQlAcqwVxyOeCfw5FdF8T9LijmkkSJoWiRdj&#10;r1G3oR+QrGpJTk6cXo/wYU6V6fPJao+4tM+Iml6Na2Vrr0s99LJDEj38kg+zxytwFIA+UEgjJ6n0&#10;rbjvNLgS5uodJvGlOQGt43OT1yCTgD3r5e8M/ES38R/Da11VYtMv9WjhS11K3vo92+QEbd4XBKtt&#10;DGm6T8drSyNo0ml3djZqiRbIYopo7eQAgso3DcOeAe2O9TSrprlnutDlqYflacdj3Txp8XY/A7yx&#10;y6Z5EawJM13qkmRs7sqcE4HOPSks/G99ql3OrasTbNbw3MD6ftVGVvbkmvk7x38SbD4i+I1sdKgv&#10;IJ1iZ2mu1WKIrEclNu9tvBAHrXtnw3tHWe0md1l0YwRwL5TkNbvuJwSOx3Y/CvT9moxi+p50pK7R&#10;6tpNiNQ1tLySRbi9VQEC5PKyZHXmqXie1/tDX7zTrTEhWUliyE4U9ea6m3jsvCum3Woxwb5LeJzH&#10;vYvyR371wujyS/28s/mZkmiYsWYqHZjk9e2K5a87WXc1ow0cix4Z0geH/G1m0Cq+YpJF2MP9YsbE&#10;g+3+FfPfxA8ReJ5NWmur3UL9xcyZhSWXcAoONqqOMbg3NfS07pp2t27AwxxmRImnOAke6OTq2ccn&#10;A/GvkL4l6smj6yTeXUz3O4xxRkDBcADnkbR8xrnpK87Hc37jk/I0bbUNSvbg3QZQ/Fsw3YLZ6N9Q&#10;cV3/AIXi8SaROPsl8GOwsWExYjI6ZzzzxmvLtMsLlNKa5uZoUgkQMMoQzHthycjHBr0Lw/qaeINC&#10;i1dbxnuLFQk8bRgMGUHIZQe5PX0rKs9dDSlqe6+AE1qefS3udR3K64dVmZQpPQA55x1pPiFL4m/4&#10;SOa4t9UW2tUX7N5gbCqWHr09K8S0fW9R0q0mkN5eSBFVkSJyFRGX7vXpnv1rQurjUPFFnpst7d3E&#10;1u2IwrNwewY55OPWuilWSg4HLOh+85zV8b6ovh1o5tQ8d3D3P2Ti3t5V+eQdCMHqc968BudW1KS4&#10;lb+2b99zk7vt55569a9X8Q+GNN0GLSLzU9JF6G84yyMoLryCCfXA6V5tcaVaefJ5NrMYdx2HyFGV&#10;zxx9KITSbdjVx0Vme/6jP4n8HXTQzTW5kkkEUc/nhY2z0yD909zjtU2kfGJrRbiz8Tad9ieFAZTI&#10;oeFoskb8jICH1P44rqPiBb2mq6BZS30CTaogBdAg/eMDlSQMj/GsTX/BNv4r8HWEtnbqszt9nXcM&#10;gxuSjqVPY5wR9K437sjuupxXMjynxp8JfBnj/W7Y+GDaaTd3MmYpNOeNoZWABbcu7HTn5etc/wCG&#10;PgL4y+GHjGDVHi+1addExz3Fuvyp8oKsRj614xZJrvw68X6imnXiwXFjd5SCQblJVtuFxgcAjj3r&#10;6L+E37YMtpMdN8exPG7Oo861jLxlOmDH1GD3FetKnWhBxUuaL/r1PPpzpSnGajaS/H57HK2OhS+F&#10;9WaBNE+1m4uRGLhbp4Gj3chwQMOQSDtZSOKyNd1dPBVxqmm6pbwy3tvOZUSGNkSclAx3MeELDIGB&#10;ycetfT3jv/hA/FHh2DxJoerYsYWRSsEZzcFmACqDyCT3FcJ8S/AejeIY4IZJoptVmPkHylJIUgYU&#10;gegwCOelckas6clzbHbKnCrG8FZ9meRN8Q/CHjrS4rKy037Bqenly+ky7xcQu4UMQTlX3BRyDzir&#10;ngWa0XxFcW95oI1TSLadIG0qCDbdHPKkqWClCVGfqc4615p4l+EuvaB41iZZGaC2UCSVVYsqL0Rs&#10;HJXt/LFVfGKat4C1Sw1TTtS1DT7ieb5dQDbgilcHd+HGMV7cJ07KMHo/wPHlCpBOpNWsfWerftFa&#10;tY3eoeFLLwFo83hWRvKuvDuqTCK6tklP+pRxIY1Z13OqngHofTjPCNhaeKLi40Hw7osk9va3RmTR&#10;7y5S21GO3YNsLAnEki/MAY2KkBSTzx8++GPhHN8T/EGravdeLLJ9SkhbUJJZHIaZwMLGwJGGLFQM&#10;8Dd+X058RvDvgPw58J/DHhvxrZ6jq+saHb+ZqGsaVIfO0FokjkZQ8eWXLS7V7MUJPArnqyp3UU7v&#10;0/4Oo6cZ01zqNm/Pfz8iTVLu8+IEKxsYLTxFoEifbP7VBa8CodsKyhPuJ0BYbgeM4ri/G3hv4irZ&#10;XboLPVF09X8m/tbia2jjuT84ykigYBGCUJHHWtfwh8RdD1iTRtNOt2vxhs7jUFsdMXVJzY61BLJE&#10;xjiE+P3qY3ANKQgfbyKl1/Q9aiuvEK+Yf7Hiun0p470NDc2G1VkMR3EgsCy/Om5TzhiDRGbpatXS&#10;BrnfLF2fkcn8V/i/4/8Ai/8AC59J8Vz+HdF06SWKPUp4oHW6eeEmQqsudqluBtAyc9cVP8CtO+He&#10;m+B7eS+a4upZr028dvqc1y/l3CgfKyoxB4BxkdqwdPt28a6TLbmwzaQ6rK0sjxuDJIQq7QxzvAwf&#10;mPQdK6j4eeBZ/B9vfmW70q1024eS6e0kWSWIMD0V1RmVienGOAa7ZVqcqbgnZ3vY5IUJUp826a3L&#10;vjm4ubLxLougCWx13StSuJCU1WxjklhnAzHEkgUEq33fmPQjJqjda74m1DxAG0PT5/DmqwtDb/2X&#10;pscjBIogSqfM21U3Bd5CnCr8vWuZ8T6TqEd7b6W5ls7fWI1vre4upxdNOgzuaBlPO04HZhjoK3fF&#10;XxJ+I/w3tLaTSdE0zVtFbC2ut6VfSLfaegQCSF2YkEEgn5xnLYrN0+ZJRtf+vkaqryNylsir8SfF&#10;3guLSL/7Jfi5v/vEWLO84bgFCzBQvJxjIPXivDvG+k+JLq+gvPDtvfW1rc2Ma3EV8IlkyWwQGDn5&#10;OmMEH1r6B/Z6s/hrq5tYvEkWs+Hdf1KV1htPEl8HN433yIyigKcH+PGOTXoE/gLw1e+KtW0bR/iJ&#10;4cN1YLG8+j6t5E5hWRdyYfjdj5RkEhe9bRq/V20le3ciUfbtcztc+eP+Eh8SeCfhWNNa3ksLmG5A&#10;uZopyGjtWlwzAAcBmYqCM+vSuatRqGvakdI07S53sLaJfLtHu/JDgZCclduAM8Yycivqr4l/C+7j&#10;0mOf7Vp97BbpHJDcMyqjSqGPliXoFPOS3HYCvm3TfHVh4hi2ahYppelWsjQXItWDzPOzDGwt8pj5&#10;IDe3SnRqKpGTjHUdam4NXlo/0NPwTYQ3eu2yrprWrWNvG/2EvkxPyrPlzgoW4yCMY+ldbonim8sb&#10;yWazuLfU9UtYYw8UrK4aMSsGRgDnYVeTG3nK1HrutaP4a8SQavDpgmbys39vfQOj3MQKkIhj+bGd&#10;rNnhu2BXSeOdMn8O3Xw81vTL3R7u0vIp7e7k08giCd281ICTkuoDPjPQqw4rCaU9GtyoNw6mVNZr&#10;dakNRvdOhhtYbO4he1Vz5SsWMisN4yvKgHLE5bjHSq3hKPUFv9JtrTT7+6upUimuY4wjSQhydhIc&#10;YU4GSzcg19C6Bo9nf6Kxa1R/MixvhlBdR3AI75/zmuY1G31rW7bVraxhhmWN/JkV7hyIoNwLBCu0&#10;Z3AEg56Y7GuFtfC0dPJeVzzrR/gzp/hq3tbPUdWiuLqBJZZVmvmkke4bBERVBwQcZZgAPWvnv4o/&#10;A7W/DuhDxDcxR2dpd3KpDOszfPFgYcDJyDuHPt0FfZNxo2ha7ZMbbTrcavGUEDyAgSs/RmcAEgMT&#10;8vXGa88/al8R6XpVh4W+GXh7TIL/AFWwzeahqDoyrGZEKuiHJ++3JzkcDHNduEqyjV9TixWHi6fo&#10;fD8ug2ungG0cz4DB/MbIzuI3cfhzWv4e8ReLPDtyh0fV54i8qySx48w7s5+62QQR1Heuq+GOhJqM&#10;d2cq9w1uTBbypiJmBwQ35HHrXoeneDNY8RXwgjgX+0b4hiv2YRIq4xgtjgen869urVim1Oz9TyaO&#10;HqWU4XVzhtN+Nc2napbvrejS2un7gWn0mR4PKk7uqA4XOTlRgV9O6b4oi+OHwylvfCs99HZ+E9Rt&#10;Chmvmla5u5/lYhGUAYUE8564r5j8beAV8N/2lot9A8XiC3dZWs1y2Isk4ByQTg9RXHeB/EfirwNJ&#10;dw6BrF9pEl6AlxHExAkXnG4dCQCcE8jNccsNSqx56ejX3HWq9SD5Kutz6o+Ivizw14P8KeKLS+8Z&#10;QL4+ih8y2trSzklZrppFLBpMGMFVyu0DA571rfBz9q66k8K2dreXGn6lq6r5MjLc+Q1zgYUGNv4s&#10;cZGAcdK+V/EL3+n20+ozxT3sRBVppY22o+fvBh90+o965uz8QXvmQNan7O4/eBBEuFPYgkZrk+ox&#10;lTaW/f8AT0NniZRn723Y+4vEvxssbOCO1gsJfDE7uWJ+yquZDj5maPIcjHf+lT6H8eNX8S+OtMt9&#10;R1Ke78O22nfaZribLL9oUNvlB/uHKjbzz0r4ZtPHXifTL1xFd3F/bKd7wXJ3o3r9M16X/wANFPov&#10;ga0+y+HdPu2W4MEkN0xKx/LnAAPIPJz61jPL60UlDVvzFHG0m25O1j798Fabc+ILmzvr2ZDd7/m8&#10;kNCzo2cg4GCFyOeST61w/wC0L4ut/DmiwaTplvb6j4iu2ilmN5GzvAq5Ildn+c4KnCgdCa8E+G/7&#10;a+m6zpGo6B4p0WWEXMKpazPctJbRsBjEjriWNTwcqTjGMVqfE74yeEj8P4fP1Ke41eWO3vFGnEfZ&#10;5bkYDBMnfgD+JsdMYNcLw2IpTjCpF3O9VqU4OcZKxz1z4wj8K6fc+IZ1uI7pmQvfxxgTvJIMnJcf&#10;eZckY6D0qnNrOi33hKXW9R0m5hN2Vazt5pBIZIOMTsqHCjIYYOScc14ta6rrHxJ1eaW/lunRGLQW&#10;skrFVJGE3Z4H1rQ1y5vLq3t/DmiQXV3JAp8+WIsUBzlmB6Y64A9TXrfU+Wyb97r5I854q6v06ebN&#10;hfGN/J4qj1bS3j0y0t50B/dLIpGQEGxjjk4G0Y4zWn4z1PW9P0oa9PrOiyzTNDJFNBKZJkuFO9Y/&#10;LPToOR0xg1haR4G1LxbN9l06wdo8ZnAUhECkkMWxgYGeSc13l/8As06X4X0aJPE+s6TBeS38FvFF&#10;ZX8N5OqyAhpHRGyAvcVXJSUk5dPK7JUqsotR6+dtSv4X8N+N/F9t4k+JNnr2maXPYRie7EECSJ80&#10;fyxMwJKGTJ4OBXjV1Yaj461yO3ubxUkaR3OxQq5Jyxz34z19K9t1PwLrvwn07xF4d0/+1bbRtQaK&#10;01m9tdK86JrdXDwy55xkEFWz/ERWdafBorHNN4dstZ1XShAzPqV1avZmIn+E+YB5mQf4eK3hUhT9&#10;6NvLTZf1sTyyqe7K/n6nJeGfh/eaH4ht7nRr6K0NnOvnfa3HlO2Ceg6gr+PX0r6t1PQtb8OaJovh&#10;aeOPxN4iv4p75IdMZ1SdG+bzGaQ8qinkjHQDFYvws/ZUs9T1PT9S8V20tnpUfk3UVjGxLzYXKPKf&#10;4FBxwfTitf4z/FHwP4J8UeGdNXWk+3h7iG/1b7JLNBbxhNyxqsZDP8+CEDY+XnrivKxMniaiUFzP&#10;01PUw6WHg+bRHlPxc0jxJqc2iaBoziR9LtJJbq6e9QG5d2JdEPU7Adpzz1xxXH6N4s8TfBrRdQS4&#10;8NTz3t3E0dncbjHFCGO5sqBknoRg9ua9zsNa+HsPiTQLG51qLxbcX+l70nvriFHd3bMYCDJWTJyF&#10;bHv0zTfir8QdMnuJdOR7zWbrS3a62z2KsHhLFNu9eDnjr3Fa0anKlSlDT+tRTp3k6sZ/12PDvC37&#10;RHiO70VYl0WOe/hka5u9Tu3kmknl64APALDAwPSs7wR+0JcaR44uNemtfOju7j/SNObqoz0Xp29a&#10;3vhtqHgm9gutP8YWuqaR4jnuzNB/oxlsbhCDgyKhUoVwAcE5z2rpk+CHhLxLbwJY2Qi1O5VXjgmD&#10;oindhsHGcZ6E816ns6MW7xtcwpzr6OMrnV6Z8ZoPij4ohvruGLTbDTIUtbfSlVmlmEsikkNnA+ZV&#10;5HNdV8RpLzUXha6iW2tBI0UFl5gzGVONpByd2V/iJrw/xL8EpfBep/ZrG8nt7G9IUXJO8QsrDIGO&#10;ScAkZGa9U+IHjzSL/XbW0/tVHsSI5RbwoXKlUCGWQDn5s7mJ9favHxFKPOlHY9qhUfKnNWO28F6Z&#10;HDbXCtE8Urrt3L8mePuhu3TJrofEml23w9+Duo3V15t/fXkBa0WLG9JtmOCCP4n689DXlvgTxVa6&#10;jLci48S6XpemteeTbGa5Mf2kqQmFyDwT3OBXvfilbCy8Oq2vatpbaRbjJuVnV4wzDaMOpK5LfL17&#10;14ChOFV3Wh6dZwnTVmfN/wABvh9q7Rxy3elyW5ceY5Tpk/xHr+Rr2D4kWlp4f0sz6p9uvjbRedFF&#10;Bd/Z2J6qGO07045U8cnpVr4azeE4fBVn4jsNduLOW+ieKW8F4PIt23GMI+Tj5cKMHk9a81+NXxWs&#10;49G1O00zxF4c8Q3doFj1ObTEcu0RZUCRqxw5ywyVYjrXZKLqVG0tfyMIOMIKL2Rq23i3Sx4Qtm07&#10;wvdPBYRyTWS6pBDPGl08hddzAt+7QEEKACTgHvXLeAbfU5r/AFO/1yGHX7q/XdKhtkiRmJALKoAC&#10;jA6AcV7RpHhWXQ/hR4T8L3mLYalHHqGoSWZVJ+u9VCkgMMMo+X3r0GNbLQ2sjommadp3loEe5liB&#10;dlOQD1C9RyWOam8mnEzn7KPvNHzj4Y+HKWt7MjaDZaXp00TMs1/GsgE7HIYRK3IyBkNndjHFRWXw&#10;Ks5NXtZ9J1OSW5kt5JJpUt0VYG83hFiGHAYBj/shTX0Jf6fdX80st7o1vd28QMcRhAdyf7waMAgZ&#10;PTnioIvD/he+vrVte0yDQ7m0Um1vLmUwzu+DwrsR8p6YHJzzUSlUas3ocvLRWq3+8+ZtX+JWr+Cx&#10;Y6fqUV7HpkNw5e6EO6N1Xp+7wAV9uOKk8G/GSw8YK1tf+C21m6DhZl065Ea+UCSrRgkrweWJwMd6&#10;X48/tK+HbXVm8O+HdPsPEF5ZKUbWLmESRW8v8aKDkPxxnpXzfoc8xu2kivDF5qtHM1uTGSrfeQ46&#10;g8ce1dUMK3TvNW7f8MZus+e0Xfy/4J+g/hPxZ8P/AIheGLC78NGCOws7gwakLh8SWi44QqB8zM3K&#10;leOKwfEE1vqurI1noOoy6U8jA3N6kcbIqjPnjLZVefY45r4s8OWviL4dX0ureEdeu9PvJGAkiTaY&#10;5164dWBVgDk4IPXjFegTftQ/Ez7Vp1hr8Gi+IdPWNxJY3VmYftUbcOhlRuMY/hAHsa562Wxq/wAK&#10;Sfro/wCvwNqWKdF/vE1+KPYbbw1aeMNS1nX/AAKLjV/EOmOyPcGVo4L9E++gJBDFcZBK89Peut8I&#10;fGrVfHUVzodjGNHitV8u6sdRAiD7n+dVflW2AE4FP/Zn+LvhHxJ4L1PT7PQ9O8M+JI5Stnpjy7nb&#10;zOWKM+NyLkep9ayfip8ZdA+Auqx2w0CS+13XrR7r+1LeVZI4X+aL5owCAWKkkBu4yK44UqkJ+ys2&#10;/Xouh0TqQkuZpJen4noMGlP4vQXFlfy2TRv5m3YyRvJGF+UxEbDkL2AyD1rzDxP8AItauo5Lmxtb&#10;i8u98z3+k2gt4djDOzy84+VgMYPrXnfws8Y/EHx1q17dQ+LrnwrYtPlbwuxWQk/Mjr+oyPbpX2pD&#10;ZxaN4KtbQ3s17cQQhZ7yVd7t1JYAYx1Pau6M6lF2vr5HLJpxTSuvNHxdrn7PElpphdBbXYXhljcF&#10;4fYjJOe2K4DUPhTaPBI8kKh1YgHaSMA44zzkV9iTeAG1uZdRk0+ARWdwFDOxSWIkZDcYGT155rhP&#10;i14t8G+BNZsrDUb/AE68uZoWE1rEWWWM4yC0mCmOxzzXRSxtRuzTuOVKjJ3aR8mXnwmg8Ps97Lav&#10;HYyjdI8yncjdpB3x69a1/CXhXS9RugmnahHfunzymA7gg7Zr3/XfBdtp2h22qm/zZ3CB4UnZWUFl&#10;+UDac4xxk4JPSvLvDngvU/DUV9r+gtaTi4YK2lqnlxyrySgbjD9xXXLEynBtS1NYUadKa933evdH&#10;a+FfAEF4S6PNC6YIEb7VPY9e9dPqnhmWzK6jdQi5jkZImV3Ulv7oyO2e3vXm+g/HzRbLxDa6deJe&#10;6FLPKkTtdRlViYEfeJA4/DvXuHiLQrjXInjvJmwksc6NHllZFYkkcdOM/SvIq1p0pJVVa571NUpv&#10;moyTRgy+D7bXWuINhIbJmRiFZMj7qev1FfP/AMR/hhPo2uTTFJobSTd9nEqHBGMDI619b2fhy0v7&#10;ZZ3njMCMCJSSuMnbweo5rlfij4Ts9C0681q7uRLbIMwLJIZWdsgEcnoM9j2rTDzVKVl1MsRGnVVp&#10;dPI+MZvDMsUsjTIkco5DcEkHsT3rd0PR/Fa+XPai4FnYkNFASHY+vDYO3/ZJ/KvQ/g3p6fE7xtcy&#10;uiPY2OWVNuF83senRRzn3r6m8C/BPSfsF9d3F2s87ZwJSMID3x/LmvVr1XB8q3PDjRivfUnb8z50&#10;+FHg/UNT03xR4p1Oa10/VtSkBuIZw0RWEHI/FuD6e9blvfRafa/arfVUvrmYbWs1DR7cnGBI3B6d&#10;u1elfEWz8EDwvNHq+o3GkSTsLO2v7RfPeRs/88l5KAqQfSvnnWdEtUt7q6stbtdV0zS5FF6VDW+V&#10;XHIVuMkHiuNc1ZNy0/r+kdPNGnaK6f1/wT1WXWk1WBJIZvPuFwhMQKxPgsMlu2BwOmcV7n8OLeC2&#10;8JaPNbo86vDJdCZgF80tIRvIBPJVAR7Yr471z4rXHilb3+xbuQWt+n2Gzt0k8vYMbUUjoPv8+lfZ&#10;/gVLa10W2sbq8uNC1bTLOKBIFcKioqhQORgg+ua1lDlik92ee5KTco7I2L2RrpEuJQ7puGXRihx+&#10;HfrzXKfETwx4RbSruTXbG9aNSDC8IMk0cgIJb2G3GR7V6TaWI+zXEjuFigLM8snGAO2AD7c1R8Xo&#10;fDfhy6lSYm6umWJYiAVKsRuJB+8BnoME1hTbT5WjSpOLV1ufNVj441P4c3kF9pFvLquiOqtMJ02m&#10;FueFkBIywGeRW9f6p4a+MNjbapZwoNQmDxS20sGxxGQcbTjk+3etnxB4J8BfEKxQ3lgui3ySmNr6&#10;zkEKzyJ1UIBycc7W7VVvvhRq3h+zl1Dw/NDc2CxebHLCQxV1XIOzvwBwKUoyp6rVHZCrGs7vRkPg&#10;b4PQWd1dahp+qf2JIZESZDEWt5ugJkQZO4cYx/eFdnrTaDpV4mmRzQ3VgUVLi4miZW3seihgFYZH&#10;ThvrXiVn+1NBaWsqalpcljriTLHcGwcoJ+ODIh5GCo646+1b3h7xJZfE4SalCFgeJiGQD/WHqQ65&#10;wefoa0kmtUrmDhdvmdrehgfFX4TWvijVn1Dw5fi/+QxyWjAloT/CuG5yWJHPrXzxrvwhmsWaa4i/&#10;s7ypzbypcKT5bA45x3z2r7a8O+HIoba2g1CO10PVoZGOna15QkgiYqflmTjcDnPzcA4OQa848H2s&#10;/wAQfGOoaJ4os49Jv55xG11ZA+XKVOMlScAnG/fk5yfUVvGpKnG8djkcFVlafTqfPFp4ah0S6Q6H&#10;dG9vrNTP9st4mXyjkjZzz2PqCD719eaT4L8A+GPAktzDplouqrZxXlzcxKZJEiKCQFx1X5xwD1Yj&#10;tk1w9zodpZ+JfI1DSpg0coVXkgZEuY0yoJcgdODg9R0r0/Udf1jTS/hPwktrb3l1blbu7l0/fFCu&#10;3DHccCQ7fU4A/KvLxNdVZWlodsKDguaB+fPxY+KGreJ9etIGtfKTRy32eM5cuWfcdxP3ueeOOtZX&#10;h34ieIfCciQadq0kysY3e2mLsqMDkLk857Y5GK+jvEHwQEGqSX+pS2w0yQeRa3KxgGdkYp5hbplj&#10;nge1dk/7ImiDSIb6RkSaSb7OYBAzuzcYYYzjjkmvap18N7NUVDT8Dy3QxHO6spanMeFPjzY+JPCy&#10;20lu+m+KZrqFnN+5No0QDAlWXGBnnafzrpfG1ndavdafHHZTx3ggBe9sULREs6hVQ5w4AySzcL0H&#10;NN1r9m6PwaTJauk/lsUSN8ZfjJKNnjjsevrWbB4fvl/sR59R1RJnk8u2itrl13xFuYyM44r5jFYe&#10;nSmpU9EfQ0eerT7nX6z4sl8Mxxw2mn3cymPCCdlRZ8OyllOScZP44rMsfizp3h67tYLizERLKJY5&#10;84JbIw4zhgATzT9e+Jun6Za6tbzacAPlNreR44w23yWXqu35s468cc1l3Xjb4anQ7VtQUf2pLmIo&#10;8Zcbif8AWMByFPXjkVz01VSTirmVWEbtN2Z7L4T+F3gXXbZL64s4UtSpDQ2rlGlYpkErnofbHJry&#10;Hxj+zx4cnv5LWLSNdup57iJom+xIx24OSzhsxKTkdD0Fd14O8X6TE9/FoWqQ31rDGUe08xVaQgDA&#10;iJPUjtn05p3h3x9qPibWriG0sryx0ySMW8jXClJfNA4DAk/d9R61pTxSWvwy6nNPDyvZ+9HofKXj&#10;v4d6j8Oddln0y50+5sgRmWwulnaIglWjcg5QjuDWR8NvFms+B9Yka3nkms7pgNszFoyu8b0dDkMr&#10;KCpz65HNfUninwzpGj+fLd6VEkKy24uW8sRM6PMqyksBnIRmY9cYzzVf4j/s6eG9JS9j0+W40y0T&#10;dLa3QjadZ4yco+IgWC9O3evSWLU6bVRXvocnsHCa5HbqeRXWgy+OtWsLC4EumqszmG3iGyB0z8ny&#10;gdB04Gcda7Wa1TSbvU9I1a4u1t9Pi+1S6habTDFCVX9yiYJY4OcduRV3S/Amu2lrY6pdW8o1SO4i&#10;lsi0oddysGAZeix7QfmOOc+lVfGnhLSbnWbsNrM9je6n58rxGAvaB1UMCWGfvOAMgEDGc15jre8o&#10;PZf5npKjeLl1PS/h5cXHwv0S30q7mGqRPiCOS/2IVBAKq4z8hwwUZ4OetcD4j+IU1trV3o+iC40P&#10;Sbjyobq10qZIFbaxfjK53E4JGWBHHA4rnfFljeT6ibC/Rb+KOeAjVbZfswvJUQbMq2NypkqMDkjN&#10;Vdf0DxBb6Taa3e6k0gMohtPJt9xVVIYK45KsOQM/rXVTmrqSlqzmqRdmuXY9GsfHl5pms3NuQviP&#10;RhFIJ7S/toli2M3zKAgzu7hRjmp9N+G3hb4nX9xaxWx0XSrezR4GmtoUuJAqkvHG+7HUrtLDkDHa&#10;vBNM+3aX410611FZGsbuQT/abbLSncSB04DZHNe+fD3UG8S6zd6Pp8kwS3t1u1U/Nu3nKRucD5lG&#10;QQDwSK6JYirQatqc6o0q6aejOW8LfCzOsLqegeI49Jh09d1vHqbYd5UkOSQrZwQME9s4Na/iT4S/&#10;Eqx8bab4ns7mbUrgwyRqdPljljhDoTJI+5tu3GSdwPGK9P8AEFvqPh02mraoo1mG0SSBLJWMTwxy&#10;HcdkxVu+0sDkEiuBtvjjrvh68vdKh1TVNblTT5bd4JHEcV4XXiOPcDtZMLyBlgWGBW0a0asrrR9j&#10;OVOVONun9f1sdJ4N+O8fiu/TQvEMtj/b9g1xpsLW8DwQXoUEkhwdo3AIe3K8cGrviPW4/FXhbWJ4&#10;dHEqyWsccOoh5I9lzFIyh4dqkgZwVOcGvm7X/EPifTrHSL/UfDVjr+k2cLWNtqWlwG0nExIKreAh&#10;juXoMAFuOa6Hw/8AG3XdT0W30mLw3rGnW1kzG4KQu9qibHCm4KpvdAzbhH0zjmtZUqkHdbepEZQe&#10;mz+Z6V/aejaN471q5uPEraZJpsVvbLLJataz/PiVtrdZiGIBfGR3xVVvEHh1Li/1PUtdTX1keWSw&#10;s72VpLho3K71BHVsjITO6vMte8H3HjiW0vn1i2v1mknhhW4UQ3YKbVMhiblEODjIyew6V45rfhi7&#10;v4L6K11eZL7TbuSVBCXkV3VwN8Z6huM59jWkaaqNKTsOVRwvyq59PP4n1G8nu4/tQ1GD5/sqbYol&#10;SKNtu6QSHcSeePvV6B4L0qw8ZXM8bmCeXV1UXAju2cpsDMHDf3gcDrgEAVzfw58N3uufDHS9T8Yy&#10;6frN7PbrFNfxSbZpYFbEAlypJlLMckHkDHXmu1sTpfhzVH8MXP2VLW/ZoLa3tHInjiCq44X5fmAy&#10;TkbdvOOlcdRRT0OylObVpI37W2u4NGePVxKY7P5bgQrukK8FSUOQR68etZfjW3nlsH+w2cl7azb7&#10;q6tDMvlTQRqNrL5YAVyR2O7jjrXKfEL4ueL7DXdWg0XTZn0SJYNOSeTymdVdSJEzyHYEqwYt8uCD&#10;1rG8M+LrKw1saNdWmv6rrPnGOyS3BV2TaMSs4yoyQRgYwfasZRatY6YW1lLQ9m8OamfDFit7eX9z&#10;a2Ni6XU0Nt+/e4jkP7osZBvPyDdsX5gPeuz8WXF7rsaPpc1pyo89bhyvkREZ3rkfKcd24PQYNfHF&#10;58RrHxtr+naf4g0+Tw5aFp4ppI4ZLqBGQkMSmCxfoGbOB64FbeofEyw0fxN9q8GatZeI71oxaK16&#10;vytOGIUNbk8qQCODjoetbJPqjllBX5ovX+v66n0LB8OlI1S30q8h1iVFDGGBlByR1JHqP51j+JNO&#10;1S40dLO60WeS4t5FWO8VNrR4BAUt34OMivlbxB8fvEWneMLTVri6tzenet/a+G4/ssfmFdmDhsOR&#10;t+79ete5fCP9pmPxbNAv9uvazy4klh1IC4jbAYbEywkQZwSecelVOkuW72JjUmnpqzivGvwr1nUx&#10;IhS8vdUmUstvGJGChVxtzjHTOfzzVrQf2XbsofPsoJbS5QfIThm3KcN7AE5+tezeJ/i7ezGFvCmu&#10;+E1knnjin/tqZrVISR9zc2cu3OBjketeb+O/iD8RtR1jUYNHt7nULSG5PkXGiuXgeMjCsHCjOO5x&#10;gGsHRly2T0OpV1J8zSKfj74H3/hzwQ2qtNDawaLAcJHGsjPEWGWwp5Yc8noO1eG+IZYpLS+IzHCY&#10;1jDs+/ziAvzYwMZBPAH8PXmuq8b+FfFVtdIL7TdaNyw82eVCzJIMffC5wcE45GeM1H4e+Euv+Iol&#10;udZtbo2FzCWs7OzYRB25/wBazEbQQBgDIyTW9KmqcdWY1KnPLQ8jmuvDcvjHTrF9SAsY/vXNyGAZ&#10;lB+8fQ4wOnPUV7B8PfE3h3VWgt0mkWOBSkcckbGMYP8AC3TGMDNY3gj4B6vFrMyaxoDpdBmIFw4l&#10;RIuq7OnOOuc5xXu3h/4QQWC/Y00jyXZxKjBAUXKk7mI4UcdDXNjpRlaELuxeGi4+/Oy/MuaLHpGt&#10;ot/5NvFHjdG8jbSWHA7YAI7Cu90PwxHdWUN3diOFjIWYDA8odufX8q8x1PQtR0+K30zS72KBAxw3&#10;k+bGwHXBra8CadqfhW7SyupxqkTk4WVWByTjnJIrxIy5Hacf6+49GcHOPNBnr2oeFLPXLSCaVY7h&#10;ZQMNtxvA6HjvTbLw5N4a025dIftQMR2xhscnPX1yD+ldZZ3MNtbWMRjWJ1TywqfdQcc/pTvE120u&#10;7StOKnUJITIjEZCeh/MV6KpRb5lueR7aS9x7HzZ8QvGzeHLeNL6wnh8tsqCNwL44Ix/WvJbf40aF&#10;pupTNJaO8lyTumiiIw2epzznNfVvjTwNdS+HibxYnk2hZmMeM5HLD05rxS0+AtnqWo+fLHHkMeAg&#10;wTjPFRGjG79pdnaq90uRpHEyfFq3muY0xFFbM4klcZ4A6c/0qSX4pajczz3Nup8oKJBt+YYxz15r&#10;0lfgtoqxvLHa29zMG2OWYlw3cZNO1n4W6P8AZp5Lm1MMqL87IpbA3ZABHBb6VHsox2iX7WUt5Hl8&#10;PjrU/FKTiZJYfKwNvl8fXrWhYXTTIiFWaMjLdPfr616H4Z+GUR0/T5mtHIud5kRo9x27eMnsBjvV&#10;bSPD11J58rxRRGFFEccIKso5+9nsaTTekUT7qerOflvJbK2EQMQ4OMg/N78df/rdK6SDTbfV9P06&#10;Ke1SRIh5jtJGDnGenpTzoaROFnEQaMjIaTIAPqRwPpXSeFLm0uo3tYrd5J4dx8xCPLC59etRGk+b&#10;UKlVcvunL30lhoWklriSHTrRAJXZjsB7dF65H415jcfHfSbe4NvbrcX7RFv3cMexCdxxgk5x+HPa&#10;ug+LPhfUNd+33NvdBorZCAPKIUMR/DxyRxz71yvg74R2VjoujCCJrm6SISXO8H52ONyZ6Ft2fbAN&#10;dDow5Oae5lGrO6jA0tFmh8ZagZ5rOeyab51ScHyyfqM/rXdeHdGglsr2OWRAbUb94HCgYHFbNra2&#10;lpBbqLZrc7F3LtIUY9SKxPG0ttp1pLZ/boLeR5PMaNpApERAOSOp5rijeTs0drdlp95yfirXvD8m&#10;pSQ2zvdyxooM0cWQW9AfasTSYdPtrlGlhlcyOcySDc5yeMCqQvtCunQbpXfefnCkA89snvXTaXYq&#10;19blGNouQAshy7eoPb8a7rKOljl1lqSXaxaVps1zGksc0nKvLFgH3QZxXknizxJFbq73kG8leGmx&#10;mQ5/i9K9u8Y2Wm6TZu6pNPaJFvbAMhQ+gAGMcV8seOZ5PEWuXX2WApaJ8wWTKkjtn0zXdhKXtJ2t&#10;8zkxNVwp3Wtzc0DxpZaperaLpsKSyYHlxAhQemd3atazvrXR76a21Cx81pUO6RHJ2c4U5Pc/rXA6&#10;bo13YW7vHDNvJXJjfDZ64OT/ACqzbadqOo3sCxxzNLI/lhS2/kdD7ZFelPDK7s9Dz6dbRXWp7F4f&#10;1Lw9cX5t7iSSGJX3ptG7nHt+FdHI1te6jAIoSlsXVdzgj5R1rzzS/Cl3DrttbWxlu0bY7MkRUoOd&#10;wOfRga9fj0Zo2tosFUVlBOeue1eFiEqbVne57dK81qjVh0+ESLIo8mPaFGQCMe/rV+O3mQ/bbDT1&#10;lukXYJLj5Uz2HrirFzbJZKkmViwcLk5OT0/PrxVWWO71nUGsm1FLW0jwXj8tg3HI46c9O9c9LfVC&#10;qWtoSW0+sW+lNDrWqWVxfXc2Y7fToSCqnPBPA4rd0qyW1keP7RIsjDBQpnI+la1n4GsbazjYWLXo&#10;KbgJZf3i5GefTjpirui6NpSWbSi0h3AgfPPtZCexbj2rsbd1dHDdWdjOm0mSQeaqAsiZ3Dp9SOwF&#10;czv09JLuS8dZNqYE68hQBz/M16FrdxoLaXdwTQeRHCRaGSzuNxD/AMQI6sORXnraE8yHy5ZMOoAL&#10;oFYrnj8CK58QuRp8pvQ95PmdhLtbC9A+ySDySi4n2kZB6EZ7ZriL3R7XTog4ug7xEx+ZNjc2Tn5i&#10;OwGenYV3HiPTWt4VktbZ5SNvyxtyD3wD79q84tr22OpHz4k3Rl7grc5jYhAQQoPBxnBrzrat2sen&#10;G3KrO5xfx01tfF48L/Dzw9dx/uGmvL6Qts5YgEpnqCvI9Bmvn3RNH17wr4kWfRNbmsrm3UxxT6Zc&#10;gHZkj5ivGTzkGvom6+FMHiPxVdX11LorT3EBa4udS1NUdDsyI4hgFfvYBORjvWLpui+GvhpJO93p&#10;GnX+6SRVTTdUglCMMYDjI2/X2NfWUcS6VDkpK+nlqfOVaPtK3NN2s/M860vxV8RfC8p1PT9dvJbp&#10;A+JZFWXb8uG4Iwflz1rA0zxJ8T/BmvXXivT9a1az1XVE/wBI1AuGFwhXABDZBGMY+nFfSFp4wtvE&#10;H2dNL8O2jSb2TYuo2pzERwkas+XcnIwQB70h+GupaTeySaj4K1yysJAR9ghZLu0ljYBt3kxSNsfJ&#10;6joaqjjKkU/aU0vu+4KlGMmuWo3958l61f8AjXxNaWNlqmp3upWdoqCCCY5ChBhRj2yQOvWum0vR&#10;dbgij+020ouGjVmQghwmcBiAM4JGM9ODX0JpHjDwL4SuHh13wfq+ny3ausV8LdnL/wCyyuqlG9MM&#10;RWJq1p4aOv3F3a+IdWNlFEILObVHRLsxsqs0ciFgcBtwHUnFeksS60dYWRwTo8srqV2YXhrwPGNR&#10;muf31uYNp8t13j5sZ5z0FdU+rat4D1TS7/T3S7lLSARQy/Z5owOOTgOQ5OecgVU0TxLpU179kuU1&#10;SfRcmS41bQFF7s+X5We2GZNu7rg/ga9B1H4kfC6S203T7PxfqXijVriEpHaw6NIrwDOAJfN2+WSe&#10;3zVx1aVWWqV0ddOrTiuVvUyYvGfh34hT2Gk+IPEkmmeK5ElMSXm1o4pCcmASKADuAzgkZ9RXNfE3&#10;4hLp+nS6EsBsGuolhnnuGmiS5jjKsNkbZyd3PDY7njisf4m/BtrzUU1J0EVrep5hRuqkHp9eM8d6&#10;zbOw+IemW9tBolzaSWmmoqNNJapNIVLZVHDg5UHHHBwetXH2btd7dzKcpq9kdh8M/GWteIvGyXd1&#10;CTpqeV0YugJXkujDBGMHj9a9i8WaYt5rk1zL5EZublLiOTftW2UnKSKByOhHTrXJ+BvHnh8Xk0Hi&#10;nwhL4e1udWFzd6VGDZGULhZBFy6A5BPUDGc13vi230zTXsILHyLvT5oo4WvbN/OjQhsjJXhcA8DP&#10;evKrqSm2tj1cLJctpblmw1CPxT4PguBFtW7nkmE0yFSdshUOjfebOD1xgAcVTt9Qm0rUfIkVZHuH&#10;8tJFPy5Kkls9MADpxR4Rc6NozhLloLaOV1jikYiJmDHMgLAHJ4yBkcD3rMfXrOXVo1kuUiM2FaYE&#10;iNGGQQCOhOfpxXL7VP3bHdCDim+5j+OLyTw1DaCO4E9mJFIhuZAqwPwgkQfe5BPfrzitXwQb7xNq&#10;GxNOe5gFvFE1yEVjKoB+cgEEdCBx2PrXKfEV7WSWQ2MkckFnIks08j5VY1ZTtHPU8nkYr1b4ZwWG&#10;u+Dzc6Ldm5jn1SUGR5MvO8T4bv8AdBH5Y45q+VJJpFubv7zOI8ZfELVvg7rkEWk6cL8xsTdRBdj7&#10;SpxkMMk9wPavCPH/AMaL/wAZalJ/bFj/AGXbSIgdLXzIzORk5demSTzX0r+0dotzbx6Tfm3WR7qd&#10;oZSGySQhcAfTa35ivnXQbiHVdRnia2jdY38r9569f5VtChBR5nHbzMp88kmna/kbGg6np8OmabDo&#10;2nSzXka+TcNsLQbmAIG4cnj0qx8QoY9A8KwX2rxKbnUCVgVpeEK9yDg7T27V2WheDJNNubK60vT/&#10;ACppLbkOgSNhuAL5J469fccVj69pVn4+8b29pPZ5Nr5kQhuQVRiDgbh1H1HaihyuXMtl95tySjGy&#10;3Pm65uY9Y82IxShocmQRRh8fmc46CrEmj3UPheO6hb7FEtzGZZ5EVfKUkgMR1I56CvrDXPgzoMnh&#10;1YksrGK4e73PqgDKYcKd0Yf7oUknaD2rzaDwnoeq2rSM/wDaOnaVNskkjBMLzZJzh+WCqQAxzk7q&#10;7amIjCztp95www86iavqxvwm8G6V8QLLVJtRunaeKYx29zC3lbmUYZwGGcZx+dWpNE0nwxe3VuZZ&#10;bxGfCNcRK0qLtwfm4yMgnjtXqfhDWPCfhLwZd6zc6na/Y7ciJrNIPOlVpM4OwEYzjqTjg15TqF94&#10;K8W63repWmtQwwrGoSOXMO7tkKc7c88Hj0r521ac5Ts+V7Ltse17lFRi7cyOt0Dx1FpH9lCG6iuI&#10;0ucqItwwNhUHB6gFs/5zWnqXxSvvEHjL/hH7iCO2kYrI08MiqJEHcE9ABXMaR4Bt7aeC5R57e2Ke&#10;dBcQTDYCeMnDDAwTTr6/v/CGp2Tt4it9M89ksvOihguZJI8/ONkik7c+pPNcslCTaW/z/S9zr9rU&#10;glKa/r1Z3Gry3WsaXKltHFfwwkRyKQGxn7vzZwfzr6C0DUI4vD2mNcQvbyC3VWAPAx1JxxXhLalD&#10;4cDXrwFbR38y5+z2Xk+eMDnygQhY56oRXRRfGXw/qWgvpdk+oWt00LReUlsy+X7ZGR+tRhqkXF6h&#10;iJKs4xSKfw28Ryal8VviDLZXCrbNaRLt+8oZXfaOPq1dhNrGp6d4G1K6S0jn1iK4EtvJDGWZeM9Q&#10;cjoa8o/Z6tW0vxL43e5tblwkMTKxXBYEt1Jr1jw7qaLYXUcd7HLDOu5VZGLEj+HnpnJBxVu0JW5r&#10;f8MjObUru19SLXvFmqeIRJsiWBbOxhu0mkXMm5wSQTxkKQCB15rxDx9rHiebwPaaL4f1JPtMt5HO&#10;z/ZXjjvDhzJyxJVfusdpPK8da918MyTQWsdld2hlsVshBK7OCyuvoccjbXGazZ6Je3vl2c95LqUq&#10;GIQws0f2dVOQQSMIcAc+1Khi+SSnucc8OpqVNaW7Hy3qXw2W88a6jpfn22ooiRTC7AJEm5AcqcZK&#10;9eT2FbOkeANP0XVklNraSQojIHcMg49GAI6dyK9N+GfwsTw3PLLq2rWEuvXpef7JHIQsUQcqqMzH&#10;53PoowM1L4itLS0+02ny27xusckTIUbJ6H5uBwR05r3KlaTdou6PMo0IbvRmZ4tttU061i0vwto1&#10;vbS37K4hmlVkkwQQN6kEDrjBq5qvhHwX4d0TQT4t1RLEveGV49DeVnVcc71R2DYYZ3E/QV3vhmy8&#10;P/Dd7DX9XiCa/PZyz2dncqcQ4GFdyeFUsOD1JzXk6atqV3rUOj2NqNX1S5kjL3wG0xSsdzbQBgk8&#10;4U5Ap4fnceZ6L8WTX5dkVPiHpepfEbxlb38usQvoNkFt9Os0hd3ltF4VmmjGBI2c4xxkV6Nr2mzQ&#10;w+H0mjuntGZYprwwgGJypVGAyJOHI4+pORXZwLH4f1ywtprSNzcOsUzxQjIdRl1BH+9gnGO3atPx&#10;7B4b8Ka94e1CK4e0vzOtxHtnkCW/zgEmPJU8MSCRxUzu7OWyQUrp2juzxbTNc1Twj4y0PSNa1qzi&#10;0oXrC5uSQBEOeHyMpypHPqDXXQ6zB4j8QXV3F5d84lOGhkEuQDkbAOcY9q6D4g+HtCPi/Q7XVNcm&#10;1S/1a5lnuJLyGJUt7Yr8udqgEhum4HOT0pNK0/RfhZIp8PWZnvp7nCTIVZ3ZuE5x36DoBWjkqauK&#10;zqPRHffDb4cXeo6eb++uI5mMju0DRlyuckJnIIGD0Nek3q2GkWjLNMluQu4Fl+4O/T6VX8IeI5tP&#10;F9Ya7d2cl/EI5AIJxJ8rLyDjuGBB/nXm/ibxD/wk/jK10pLGR7OW4UXEiDCrErZck+4yPxFObSXM&#10;zmpxnUk+yOs1WNdURv7Lglu3PBmgGyNR1zuPDfrXG+FPBmszeKkmmu7m3i2qpS5mRY1I5yoGST+l&#10;X/iR8UIdOguEtzLFCPkxAACseOSB9K4Xwd400afW7C5l1meVxJt2rExxnv0+lcsnG+p18tT2fY91&#10;1zwHAbSWI6vPBDtzNIzoifiMZrgr3x5pHw80OG00sz3glka3tPs9uheSZA7s0pLDcpUcLkE7Tis/&#10;4yeMNL1QW0Y1cLE7KHjlV1DDd0I61g+E9L0W68NXHiG6ma6S01Y3q3F9cbIHlEbRquGAGApXaO5H&#10;vWzlB1eWCMI0pQpKVR7vY8a+IV/4xvfCtzp0V3c2VxLF/peoRSp80LMdyRKOEHzHPOTjrxXg3hOw&#10;8Q/CqfVpPDiLHHqmnT2c8tzDvUICrksuMCThSD061658UNW/snWZ7hcQ3EqG4e3tDkbD0QKvHr/9&#10;avNfDPiC58Z3t8t1a3KaNLHtm05pv3UiIpCox/hPTAzX0GH5Y0nfZ7nDilJ1F3WxB4bvNf0/x5pd&#10;lqs0t5pt8fNh1HYBKzFQxPt+PNfSN78ODrdxbC4uHljl28Bupzj19K8i0Wa28TeJPArRbDdKkj3e&#10;n2zFltnUBAHJ5BHTmvpe309djuyqotInmKo2SFVSxP5LXjYxp11yqzt+p7eB5oUJOTvr19Dw/V/D&#10;KaJdCGAK25H+d2A4DYI46/nWRLYG4tWV0TaCOWwCB0x9PetrVtUthdaajyMsj7lZiM/eTd9OW4rM&#10;1SZDZS7yI1WIh5GbCxr1B+tbQOycUmcppmkvY3TQSTGJ0JQqOBjqOteq+Hvhnq0ngeXxXHYSTaNv&#10;Cfad4BbnBIX0zxmvn268XXBupZYYWy07GPzQNxTbjOD2qK2+KHiZNNfTLfVL8aY7LvtYLhli3Dod&#10;g4rqdPm+I4frCglyno/iDUVe5lJUOI8jZgL8w6Yr1L4Fawbz4YapZ3RysMs6oudyqAN2M/Xn6Gvm&#10;D/hLNXcyMxiQOQSzsHNbng74g+IvCuj6hY21xC8VxudjLEWBDcN368DmuLEUrwXLumXTrx503ex7&#10;frfxAtZrqz1KFo2aa0Rd2NuADux+Zxz2rktY8b6lrCQzhkdY2wpgX5S/0PcV5VD4iu5nhiaGfbDh&#10;B5i5TgVp32tXlvauqSvFCyn5VAxk+npXEsMoT1R0yxPOtNEXo/H5ja5eaGd7q1H+jiY/LIc4wT7V&#10;j+HfEGpJdyPqd293atukIlkyfMPPy+i9OK4q61u6lkkSJ9saEliwBznvVm0V7lULFjyMmM7f5V6v&#10;1fljZ9TyPbSlNa7HajXkvtZ09YJlFvFL5qw7sbXzkEHpjIOQa6/XNXTxBG4PlZ2dA4G32Pqa8y8O&#10;W93aaidyt5BwMDhiGz3/AAFei6bqqbTDPNNJEw2MGiQsR3AOOPrXn117J2ir2PRoSlJNPqZL6VqX&#10;guLTNYheW2Xzz50UecTxhMsrDvx+RNbnjLTzYwLbRqDv/eBt+AuV6kH1U4OM+1as+hxXeniSK8MQ&#10;UFHjf5sqRyAFx1rzzwhdarqesponki908TxKlxIoaWJGJypJzwOQMYrlpylWTm7Xjv6f8AxqxdF8&#10;klvsei/Anw1pDavrGrao1uIra2EUJuHx5hKtuAz17V7n8E/Hml3Pg/VrzUN4itbuSKaW6iCFQAMB&#10;gMgAdvavmi8vk8G3aWt15d3bJOrFQoEqqp+8wIIJ5q34q+M+n+EPC733hjV1h8z/AEa4sXhzd3LJ&#10;uKSSIwCDglS6kgjHevSwbnUla177Hm4inBRve1tz6v8AHHj3T7TwizWuox3unzMgiMJxsY8hDzn8&#10;65LwH8RovEmoSQiCWwlt4gCHYFJlxnKn9a8uS71Txlp2ly3Ugumv7VbjZa/Lbo5UEDpyy55Nd/8A&#10;C/4byNMsjrLZsu0+fG2DuHQ5/oaxxKe/U0pOMVyrY1v2g9a/sr4S3kgtzPJNJChmLFWZQDgAZAI5&#10;JzXylpOnpdanC01tyBvdpGIxnnBb396+mPjJpt54i+HNraSxm4uYZXMrhcJ5g4AGTgHbzjtmvJ9V&#10;8K6rpHhRpUE6G4ljkkaEkGL5Sqg5wOoNbQdqem7InfZ9B3iPX42WOz01rZ0ijH7suNpz6GvP9RXx&#10;LpfiaE2V1JbXs6gSi3GVZf8AaHQitbRfB8uqaobi+LzyPkkgdR9Olet23hxdKutP1q3tmnayGJIX&#10;X7yY7e9cs6qouy1LhGVbyKE3xChl8NW41KyaymdI1mlds7mUYB6d+CBXHeJvi9qv2BLHwzbCyigf&#10;a19IP3k/fjOQo49K9F0e00y7g1mHVHjmX7SrRB0ICqyI3AI9WPPaucv9B0q/1qUF1EAbKSEBQr/Q&#10;Z5ow3I73RpiVNJO5W8NeMviL8Q2s7bU7hbqzhnjUhrdDlWYK2MYzgfh7V7qPBMYAAhhxWZ4D+H4h&#10;tkfTZFimCg+XIoAY8EYx93pWqPiHJgbtCuQ3cDYRn86xqPmlfZF0U+W17sxvDk/iW30aG9MtrrOm&#10;QEtm0dZDEgIG1/Q896v23izU7vTxaQ2cxSCEDyEcJI7O/TceMY/H3r5+0T9ofwtcXGnzaal9pF1P&#10;EYrq2tIC0sbEks7DgOOuBjoOea9H0fx1YeN1gWxnS7HPlzMklrKw6EsoOM59Old9fB1Y6m1LE0ai&#10;0aZy3jvwX4a8aeMdedNQbwrqVjFFHfi5hDsJASNyuSAQ2VHHPy1zHiX4dXeh3k8CW6ahpYWN7fVY&#10;5ODkBXAkDDkEjj8au+IPh/4m1Bdde5a4vIZItkDByu2T+JlQE7gemcVw2ieLJPBHiTT7ibSotUXT&#10;kVH029RkjC9wQo+VuhBIzmuihGra0Z3SW3/B0OCpUp83vRs31/4Gp03wj12bw/4706yfULmXR7+Z&#10;o47OdvNhgmd8R9funcMDH5Divo/xv4ZmR57h2uLO5tIw6ygeWoIPzgEehPrXzfr/AMe9Kkllz4Bs&#10;tMu0u4dTg1e9mJaMxHcqqigblLKuSMnjoe3054F+J2k/G3w/HLoev2114gurdUutB1K1YqrbSduQ&#10;F2k8nOTnjpWGLozklUcbHVh8RGNoqV7flocBqV9FF4evXu5Vv7pwI1mkILkPwvP9ad4n8NaZqvhl&#10;XiCCREBlt5CSm3PBHvnoOPrXGfEj4d+KfDfj/SkULDFqDqmLKJniZmJwrJkjH8vUV3/hX4dX3hHx&#10;Pew+INTub3R7vy2tT5JSOPAAI25OD35Fc8EqSTcr3O+U1XvpZL8bHzR4s8Jza74tl0nw7YRkG2SW&#10;5ForeZFtDMc7Dgg7eh71n6B8U/Gvg28N5Ohe1uLhvtb6mhIuV4+Rjj5u2PrX234V8CWHh3xTrltZ&#10;y2cyyCMA7sAqELbh0z8zn8qZ4s+Cuiat4Vk0hdNj05Sm+IwR58s7s7wDwGzjn616EaqlFQnC6X3n&#10;jzpOMuaE2vy+4+KNa8RWOt6+mq6HYL4ajeRJWS3bcVlU4WRMAFDnHyjjIzX1D421zxR40uvCmrap&#10;pVtd6LcQWt/ca4jMbhImhO9TblNpk3BmypOF96j8QfsuaPrnhSzl0S+ex1uLKFyD5T4P32TjnHGc&#10;1y9x49+KPw38PSeHNS0GLxxpWntnS71RLDLZRqCXTeoYMmOgYcZPJHFbpxqRSW62v/n/AJswmpU9&#10;X33X9foeieDbvUJ/DlrJcWgtrmUGL7QeEdU4R/ugfNnGe5rrvD2o6PeSTOLhYZ/Jydo81WxncuY+&#10;QeOh+gr5d8efHfRPHvg/w9babpmq2F9eX6Q6q0uoRwWUdtwqoWRuTvIYMR8pU5qT4c6ZYeHNDn0/&#10;Try68L65JEs8YuLr7RbX8ZZlLqq7cbmU89QOc81Dwsqa52/l/X+Q1XhVlyJadz1X4zXmh6SPB19q&#10;N7bQTXN7H9iaPJMMT9WkiB3KORuIXI/CuT8aWXiH4R+Jw9lZyWtuZUujdgGSzCnGSTgqyksPmbn3&#10;qtrWrReM4bPT/EehTi8x5E97om2W5K5wVB4eNWBI3dOTzUlr8MtT06z1CLQvHD6TLOhistJvISsU&#10;MZdcRnLMB93G5Vxk9K0hJRWr1/AVpPZXR7DN4/0ZFFxr2l6U8txsXMtkZQ6leWAII2n14BzjJrw+&#10;88A6J8SfiNq66VJZeB7jTbfzLK90TTYrY3e9cMjDG1gc7jkE8ECs69/tLVLm8g1iV9IubGNoGS1s&#10;Xmh8zAaIW8wC7YmXgqwwGBx1NQad8P8AxZFo9vf208L3DFf3G7Z5aY5fPGAAOntV05Qp7ysyJx59&#10;o7GT8YtD+Ja2lt4Z17VFm0LSGMcL6dO8dvdAgFZmXjlicYPAIpPAfhW9vdNtj4eTxFbT3StAZY9M&#10;E0cKJj5dzjYASTgr8x3DOK138ayaFe6xoMeq23ilbeUFdQUSrGW8sEtGk2NqqTt+7g44r1z4P3F2&#10;0MFpFrx0LREtZmubW1xPFcMwTy3DOW2lXPIXHv0rrqTlCFklYxpxU5ubd35jfh/8GJfEPh+O7l8R&#10;T3niOCaa2MuqZMxkRuFUDBOQCNpJHHpXM/Er4DW3hpiDJc6nq2ybUb1pZnRofMAwN5JDudnHTHQ1&#10;67r9vKmkXGp6jrVs8sFyjym1heW4t3YFEfYjHlgTyRnJGalTXPBulanbyQ6nJqWo6iCJYdVKCW4I&#10;ba0YH3lI6YIyQM81zRlJvmLqJbWPnK2+MXiH4V6vs8KeFv7W0+wgdJmnlkiWISfO2zYNhAOCW5xn&#10;jFW/hb+1qdcuxoXifT7bQ9auM3EU7r9ntHTDMu/d0BXjOSWJGBzX1TPF4T0+7j8P6fPAmsmHYY3D&#10;NbqEUHO7opGRnPOe1fPfxe+Ddpo080usadJ4g0obI7G1s7FUzdPGdxZyxbarNgDksecAVUfZSVpR&#10;179TBSqxaaldHp/gJJ9X05tWWcQK6EW87ReU8Ue8/OqE4DHHBPPFedfEzwZaeHm1XxFcTz3d0pfU&#10;Li4uW3zbFTueowQOO1eZXnjrxP4E8G6emia3qbXsVw32vS9RjF5Eu0jA2t+8Xtjb1rJ8dfEn4g+M&#10;PAt3pmv6fZNp16G26jBazWsiDeCwkEhwueBnuKiOHfMmnpc65Yqmk7rWxxPwmubmK1luofljYq0z&#10;bSCxyWIOPukE9cY9a+kfgxrcPjK4166hjeS5th/ZtvDkh2+QsGB4D7mB4Gegr5YtfiA/gfw8yTW0&#10;rag8jxG52+ZFApGPMXuT0xzjmu6+Cnxh16006C1g+wajoNvJumsfKRJcKpCuZs7k7kk8c134mjKS&#10;lUsZYWvT5Y0b6nsvxL8PxR+O7DxpqEM9vZ6bELW9sbi1MaSOUYMASeeWyffFeefCbwDpF+uqavb2&#10;n22G2nZoZE5CQhiMhWGGYY556VzP7Sn7Rcfj/wAMadpsEEFuEm2obe6aQMpHzHnnH88V2X7Mt7FB&#10;4FvoNRulubfT7qK4aBgX3I2cg84Azg8iuWVOrDD87fl8jqw06TxPJa9tfmdF8PvC7+NtEufDmoB5&#10;tC1u6mST5N0ttukOyZQByVJBI9BXkOk/s/eINP8AHE3hC7a2fUba9ezMsU6lWjA3Fhg55BBx719L&#10;fCf4seGPAugare3TAX7z3dzp3y+ajO02YoY3AO1tu7liFGMV3Hhz4RSax4k8S+O9YsNLu9b1u3jv&#10;YNHuoniMcQAAJfI2O2Oeo47dKxp1qlJS8zfE06FepFyjZJd9z5A1j4ZNa315p2nWOJdLZhcud8jy&#10;AZAV0wQmSCRj161xNz8D9Z1bTILzTtMluY7y5P70W7CKM9CpPc8DpX1X4N0y7j+MN/pF/FZhdds9&#10;95b28wlklZHbDMQSQccZJ5H0r3L4e/DmTVvh/emEDS7GGTyre0s48eXGgbfG27O5s8bhg9AOma0j&#10;jJwR5OLwdLn93Y+BtG/Zfvby71HT7ZpJ9RtIUJto0ffucbgEA+98oPToSK9R+GX7Ik93p2oHxXdp&#10;ogulMq214AXtFTacznOBu3Y2j07GvpfTzbfDnQdBvJYm8OT67dSqLzUIcSwpsJUxjBAO1d3zHnvU&#10;vxIlbxbp2kaf/bVt/YdtImt6rcWkw2zRI29YJmXJBbaDhev0Fc88XVqKzdiYYWlTd0rngNzoPgfw&#10;R4kTwGJIJJlmht9TlkIha6JkLBQoJAQKQAxOQSQRVbxrcWt9bDUtH8PWdhoOl3Dyyztckpc4K7YY&#10;Y1ALZPy57c4FdZ4N+Btl4xsR8QLe/wBTuLrUJbjUIbaSGAeU0cx3mZpSf9YV+TYDgE9+K39J+A/i&#10;Hw3Y2Wq2lrFfiKxhSKwjbzLm5nDh2diQoDl3J6YVBjk1lKdne9zuhGL0aSMOx+MXibUfGVho/hnw&#10;40fhm5CRTJe6fGJtNUgKSY0CniTOXZs4wcV0PjLx14Rl8IadqMep6TfwWrJ5FhpNvLBC0zIG8yRn&#10;TdMQedo4BOTXX2HjC906y1a6sfCmljW7LV5bR4rmd2+0rGRnK7RhGBYK+SASWwcYrG13XPi74q8L&#10;67pUugeBvDU+pzSRabLdXa3oEUjfu4lUIqF4lGNxPOV+WoU27XskvM19nbz+7+vQ5H4X/EeX7NfL&#10;KbHxAtnGTaaXfMUCxQqdzELlpDjdtVshR+ddroV74d1+KCfWdasoGuZYJItPlEkLEOS0KlixyDt6&#10;KACO9fK3jX9nf4ieE/FGjWWjXMtwJdOiS81GFxGr3buUmC7eirx3xgjpXpnwq0fXvBfjW9t/FNxa&#10;2Xhi4src215LKpvbe5Qxq6oJCXCuqypuwdoYEY6V1VYwceZST6nLTk3NpxaPQ/jZ8VoPDPw/1C2f&#10;xHY2813oRFrfKGQ3Mxf5oookyQxK8ZOADnPBr5M+H8Yt9G1nxPqulz3MUSrLb2EjIWluRzJnfyQU&#10;OeADX0Pqfw01TTtch1W+8S6VqWt3MX2Y29lbobSFCCUK8H7oOS3G5ie1dH45/ZqaPw9DqHgGSSe8&#10;mtWN9o92fLluGkGfNRu7ZUcE8gAdM06UqcI2T36/oOrF3Tkvl+p89/B7wv4G8eXN9bS2ej6bblIX&#10;h89Z1up5W42QzbwkeCV4xzn8a+qPAnwN0zTYXk0u4naLa9yl1q0aOXUIA8EgDFlUZGG28nnr1+Wf&#10;+Ed8MSafqGi+MdGutM1IqXhn0zzIpI5fuhnhJwCSAflXnFex+Gfhr8QLz4fzaFB43tPGC3NxE8U8&#10;Kypfi324lt5Cw3RZAyu44zxyDSxDcHz8zt/Wz/MqkrxUba9/62Ot8V/Bzw74psUvTZWOlajOxS3g&#10;t9QWQyyDkKr7AocgE7eCcYHNYulJ4m+Hl9Ba6da3eowwnfcXITcFticBUbq0gLZIHAA61xnjfwj4&#10;jmuNVtovEt5bWVtJGtyGuGR4JUXaqs554zj5T17V0/w18c6h4R8PWdncai/iSCxHkLd/ZfNYpt3O&#10;Q0ny4TAzllJwOahVnGCmmdNOPvSg1c9b1rw34W+KNranXYUs9RjlX7Nex3QgO/pkLghjjGQwycGv&#10;lL45fsx+LPCerXV1o16NWtZ28krEoSc88ZTGNp/vAjPpX1fZ3S3qaZdXGn2dy2tTkWmoeHrwDywx&#10;IheWFz0UL85RmA5xV3R/FcNpay6ffyWj3kBFvN5L+YysACgORkj2rSNZN8yRj7JtcqenY/NgeH9a&#10;8PQOviLTJby2ELCCSNSrwkNyxA+8uTzx3Fb/APwnlnrHh3TfBNuZpZb25aVITMbeIvsO3ev3VIYA&#10;gcgnPTrX6I39n4a1fRb7+1NHhc3LC2a2wrFw5yyYPTIGT+FfNPx0+BOhW9tPeaB4DvdPtVKMbjej&#10;QAE/MyDdv4A6DjitnUp1Xea/4cjkqQTjB6eZ8i6R4ge1g+xXltO1hHcqZ4fMYKzfdO5emRXuuh6x&#10;oY8La02m6BZPYmOHy5mRlnSRclXGcAIGxwQQT6YrlNa8L3enW012un6U11O6mS7mheYqu0EEKTty&#10;cHlsk81q+B9Y0vxHbt4W8SzPpNrdyIEv4IYyYiGyF5xhTk5xjBrHEJVEpw79zpwrlBuE+2mh6p8I&#10;fiLrB0AWN5qU17IbdhFp96BLb3GHyAc8gdgAe1ehf8JqunNBb6ra3Frd6hM00/2aKSa2X5OQD91N&#10;wG3HOCa8m0T4TTeCdJg8T2erSR6PDfy2dvM372J5YZDG25c8KSOOOQa1fjf8dPGHhbW5tL09dM8O&#10;WUaRyRXWkRRyzSxEZVt77ijnuABivHlTk6vLTejPWc6cqS51r1PV9O+I1xHr+naXBZ6lAs8Zlhmt&#10;ImYRgZJRjwM4BGBnp1ryL9pz4y+f4aXT7aG5lF7GGGoXcDI7BsMoi3AYyv3j+FeUWnxl8WpqUeoy&#10;+LfEccpQqJzdPwmckEE49TjFcF4+8Y6h4x8QfadU1G41Vo0WKOW6O47R0H0rvw+Gm6i53ocNZQjG&#10;8FqzM0DwmL1cgqrJ83lA8kZzn6V2+ieEWlbaMEYDMfU1gaPrGn2LxzXd7DbsjABlcB1HtXXR/Hnw&#10;3pTtHBDM67QFaIDzZD6kgAD6V31p1paRg38iaFGhTs5ySN6bRHsLB2MOF2H5sH+vSsPw94O/t+8t&#10;55Le4mjiDyF05WNVbuOwwDXOa5+0UL+0vbSDSwElTask7ZYe9T+BPjpqut+LtH0RrS1On6hc29pN&#10;aRrsE/zgAM4G4K3RguMgmub6riVSc+Sx0yrYepUjC9z6BsPgpD4k015LrSY7lJE82CNxgLgfKy7e&#10;efQda5rS/CMvg8Wa6zZTXOlxTA3T3ce5rCMOACVI3MAG5I+bjvXu/i638Zr4aia31a0sJXlcMtnZ&#10;qvlRg4UKSxII7Hv7V5zL4T8Ra1p91aL4rv7jUMh1+0us2c9eGHTFfPKrJ+45afP8P69T0PqLac0l&#10;p2/W503g3xL8LtH8Py31vd3NsH1OSxTULcebGS2GVklXqGA6MBwcHBrX03x1Bd6rdRaH43soYhKk&#10;M9tLMmZJgdzYQ7mO5Tww+XIxXzfr37Pd22mzSQrm+jjaWaaH90+c53Edx97p614ZqOga54eKTR3c&#10;zbjhwMgp6EkjivSpYOjiL8lWzPKq1auF/iU7pn6E6v4p8Q2l3LYP4gtrOx8xpXjktY5ZJZFOAgJA&#10;GcenauE8U+Ib6wuHn1jw5pktsjliIYmbfn1VuD74I5rx/wCHP7WB0rT4ofGfhtfEQDpHNq1ncvbX&#10;gUcIzoQYpCg6HCk9z3r334gPompeDNH8W+GLq38SeGL2cqksMqwzRdVbfCxB3buo6dPUVz1cDiKL&#10;XNqi6eJoVPh0foeYroPiDxN4sh1fw3LdafcOikTXsatbSJ0CmPJCgDsK9QtLmXwRp01vr2n3Oq63&#10;eRkwS+G3Wa1V8YJeJiCDyOMfjXm+oeM9b0PyFs7JE05yGKRxNBK4PGWDck/Su78A+K31bxGw0uKG&#10;NIFaea7uQAMKPnBDYYdTzjtXJVnVglpp+J2wp05p2lr+BX1H4PReKvhXdeIfHGkRWk8jtHE8hKtE&#10;Ap2s+BnngcZ6V5LbeJPih8HLfTI471tX0OJMWcOoAzxKhwfL39QABxk8V7lp3x48X+LvE6aZY2Fq&#10;mm24ZE+0Q70MWcc56g4/WvSdZvPCfiaCysfEmoxaZMSDKLZliEy+nAIA75I5rpjXjbklZrez/Tsc&#10;nLOL507Puv1XU+bfBv7XNgTMNd0hNNnlkCOUlL2qsepPG9cdeAa2PiN4ot/ix4s0Pwbouo22nwai&#10;uW1GC7E0fk7S0kgVTgMwG1VIBz1rvfHf7IXhbx3PrM/hrU9NtJpxG1jFaTJjPX97zyfoBxXyfH4A&#10;1H4f+JJreWCRb60Z3Lwj5ZuTzG2OoxjtXRTo0E/a0dGum4fXKslyVFfo2tHb022PoLx1pdh4Q8Jp&#10;4K8K2p0s+eo+3MD9ok2qMlm7ZPXHtXQfBDXb/RmSLVknuLUgxyQvklwRgbGJ5x6V5T/wsFbpFFrL&#10;PFePGjSvJIJBJhecI2dvJ5Awc/ps+GPiS7Xcdmbi0udhBfZ+7EfOctu4X09amblUhd7nqQVNQcU9&#10;GVfiVa3mp/ESQ7hANEs1mSGX5NodnJ+v+sAz9K8m8QiKTUIGMMUyjIneNyCgA2hTjAPHIBHcV6D4&#10;78WjxZqF7NpduY9VmaK2S0hPmOzqo3P15XbyG6Hj0rhNXs4bS3KIWiuOlxkdXyBhh1+h9q9fD3jC&#10;KZ8tinzTlYwdW+GkWuXekQaBI0l5NIkTaagOWlbJwhHDYA9q+8vg7ouoL4dsBrWof2nHbBUudPvI&#10;B59oq9WV+rrxyjDPpXyv8AtJXXfFOo6m8/2dbMxJFIjHczHOEQDnkDJIPANfT9x420jxReXFjfRy&#10;6behP+PrT5SFQE4we7Yx39a5sVOU5qF/h/U68JR/dOol8X6f10PctA8deFtV0BXtdStlt7WFpJCC&#10;QEiUnnLdtw7/AErgviFrEniTV9Plt7UXmnWnzyIchmYjPA78Y6ntWL4Q+Edro+jal/beuXerRsLi&#10;4kazKo7WxAZlZApLjPbk5ORXyz8SPjJ8QvCXiTWtEtNQ+3eHluy0U8Cj54xyoYjBBx1HHOaxpSlO&#10;fK0TUoQgnKDf3dz27xho+m6Nem41SC3+z5bUvs8FxsluojhPLC5IDM3y89gcdK6Lwf8AFPS9H8M2&#10;kEyDRNWLyra2lxI0kT26qzIGk6ZC8DHUjHevmTQvGKeNdOV9T1y1t7iGRXaCVCJJmyQrFz1CgnAH&#10;TJzyTW+bltNgDaZO0wCiUqqh4sHA5Ocg5B6YFdrXQ0p01Nanvnjj4OWnxr0vSvEE9rHousT25lhv&#10;HgCNdA9AWXl8ccsDgV4bF8LvGPwq1gSvts7EzLi5DA2+c9XPQ+5zn2r0/wCHPxh1rTtFsNB8HyyD&#10;xNezC3ttM1WFZLQSc5aNmYFQR/CCvK967HUfiNqGh+T4e/4R64ijXdBALqDz/OmXBdpVHKKSZMgB&#10;io2YqZwUloZQlOjKzs0Znwz+Jen+NdNudMuIlivry1eNUmXeWYA52q33v90jNcZrD+IPhdZNBaW6&#10;311GpPk3AMTxjHZyPu8Dg9hgHtXWx+JfCXim6lfXfCEemKvmwJ5TLHPBtwA4KkNuJbjjjFWPi94J&#10;8R2ujW1j5K+ObGNgXstXmkZ7SMAhiJ4wD8o65OevXFZtNK0joi4Kouif9aHlX/CQ658TtdsIPCWp&#10;tpsV2D59jcMZHjYLl33McFBtcBhg/dGDXQaGut6ZHqEFjeT310bpbcXc65WSIbSr4P8ADjHHfHNZ&#10;fwt8J32k+KpNXtNIXS44fKa1SyuVu4PmJ/cq7nOchSdwJr3KH4c6zYfD5LdLpJPENs9xfNdtEZ4p&#10;JHlLmELwUVc4G08Y49K8ytyTd4nav3LT3TPJn1hNHNpp2q2Fnr1pZqtol5PHgQMOWkUod28sSejf&#10;Svp5dZ8O+FNOsI7mQNJeWQuJJ1BkR12/3wOnHXFfFXiaVk8Q3+mxu9veYjuDF56yDcT82MZx26gd&#10;e1cv4/8Ai34o0GO38PXl+NS0aNQTbXlks0aKfvbQwJU8cbaqhe6XceJowqxUoO1t/M+tfiBBYfEr&#10;wYmtaHIkW51jEtyxVmGThQpXnOM59DXCw6NClzZ2V/bxxG2Xyd0hyYlIA+8MFePrXFfBb4y2GleG&#10;9F0m812TR7uyLrbXOqSGSyuI2clUIABiK5CjtjrXoXi3402vguC913xLpw1ATtHb2zR3cM8BlwxZ&#10;g0fIOAMggcEU69P2r5SKMp4W63X9dTyzXvC+kaM0l5BD/aS3vmRxCQbm5zyMZDnPcivnXx74G8W2&#10;WtW9oLYx/bY/MjRlEbIpbaAfTn8av6n+2J4qtNV1aK3FoBJf/bLS42Emx+YHy0AwrLxjJBIGcV65&#10;8P8A47Wf7Qmv2Vr4kvdJ8Pa9Yov2VWJP9sSO23ywWOFIyCF75yK6aeFxOBvVlG6IrYjC41qEZWZ4&#10;FH4I8YfDkz6tf2lwbaFHCzxsRslVvulwflOM9ciuj8FftkeKPCwWCfTtP1KNX/exX0eXmwD/AB8N&#10;kAnkc9K/Sz4hX2neC/C0emz2lkbcKLaSJ7Xz4XOOd6gHrycmvgrx78LNN1rxBfHSbe2nsrosztaI&#10;WW3DYbcgZflPGNo5rsUsPiX/ALTTTffY8dQr04c1GT5fvudD4E+L4+N3jdXV00SSW1aJ7B1aUBiR&#10;8yk8e2T24rsta8b3HhnQzpGo6xB9qtpUu9KtUuM3HlFxmF8Z/dqd20E9sdBmvD7D4S6j4WMeu6Q8&#10;dlJYTReWZ38v7TzygyerYwcV6t41i0rW9Ms/FunRT2s5P2f7OzKotZVH+qcP0xzyOox618/i6MKV&#10;S9J+4/wf+R6lHnnTvNe8j2QatP4s8BR3lnfyWWr3M7ebPFDE4HA8tCG6rjcOMHmqvhnwxPoWiWC3&#10;ujT6pqF35kESwsm2X5sjAfhCeDjOOOK8g8OeJbm0sYdNhuH869BnKW8h2DqCHOCU49c5zXoPhu6v&#10;p42il1T7WscoAjCMobAyCQflOBkA15tSV48sjppxcHeJd+I3gjXNQNzOloj20siRrFecNayAhmRZ&#10;AMHnHHY5xXjniPU9UsdeDDSntbMrHAz3KiUzOpxkOOQQWI47V9NaNq32LRx9risry0Mm4F4MMzc4&#10;DMuMHOOc4xUMPhbQ2t4IZNKj1O9FwjRXA1JYJLdTgsSJGwwXOSBzW9CEbaf1/XoZVaja978P+CeC&#10;W95qVzqbaZaLBdQqsUUMwt/KIKkklVxnj5skHOO9epaZoFloWtaNquqT3lvZaXBNuggZ/wB47KMM&#10;xz8oGON/qateI/A3hTxR4weDwd8RfD9/rm9ln0n+0Y4rnzVbIwy89OMe55rhvE3hKezj1m3k166u&#10;Z7qG5tnjaRniDDllZmyp57DBHvWFanVotSmrI2ozpVYuMdX9xFonxKuPGHjaO81Rk/s9DORFJIZR&#10;FFtIRAin5mPXLccjFcoNb1dvGNo8/gi3sBHLst5djbhyfnyDgmqngjxX8PdA8RxT6xHq1lBaW+13&#10;n0cku4I+4VZiQRkgtjGCPSuO+I37Ycun+Jr0eFnlvtBeUm2W+hZJsng7c8KC3IGDgV6VDDYivNqn&#10;TfzOOpWo04pznb0PbdY8Pf8ACQrcnxJZT34u7RrXyFlZf3QcSDy2GNr5A+YfrRqvxciW20vS5vEH&#10;iD7DazRiLTr2eER7YyAiu6oHkAIBwx5NfOl7+1xrWvNf2k+lz6UjFXeG31FyzMAQcFl6HP3RxWbp&#10;vxg8Kz6yk97oHnJgBXuZ2Dq3bOzGR9a9F4PGU1aSenZr/M5VWw83eFj6/ufAT/G4xT6zr1te2sqO&#10;yXCWiQzWWcZaN48MzDaOGyOtcp4J+CyaJreqWWmX9lDYmDcX12KV3zvw8kZXI5GMBmB5PFZXgb4r&#10;2uqWgtvDVqkW590wkug5QYwcrgfL7kV2Wm+J9QtYbjT21MrbXBLCJWEfJOSCB97ocV5jxU6a9nUT&#10;Ov6um/aU2jvvD3hSAtK0kVv4gntYBcQQaK6SRnGUjdtpYKPvDdy3J9K8Y8c6fN4XgvNUtdYsNIml&#10;1aNX0f7N5ktq8cedse48R4Yghsbyc812Wq/DvQfEdjFfz3N3ps8dp9nt5LCRovLTJIT5SDgMxP1r&#10;z3xv4Ym0Xw1JpF3bHxAmrG3MepXNwZ5UkjGCTuLEbgD0P4CujDqE7cj9RSc03z7nMa/4513xq93p&#10;ui3VpJZTpNHHdXFuROZFKsxILY3AYPA4U4HSvn0+MdQ0y3dRe3trJDuVpC8hTeCQMHOB16Y4r07x&#10;V8NWsrawTStQi1ZL9XlWS2ieCSJQACjAt7EYx2rg9d8FzXViI4QIYpCXmi3fPnPOQfevcoKklaWq&#10;PLruq/eWjO/1PX720+Hvg6/tfGMmt6rHEZ2iFtCwt1cFWLMmHJGVU7uOe9czf+Jtavr+8Rry3isS&#10;CY7W6Rd0TtgvtYLuGHzjk4rkdO8M3WkSqttC2QCSAhUlW/hJ7j2rY1K4TctqcS3cMxjubkhmLAHJ&#10;kyfr93HbvVunFP3NfkhKpKcddPmXLTwW2piSa81S0e6tsGJjIQxzzkk9T1I5712+g+GU0zUUkvnW&#10;4kiw0oW4BVkxlW3KflGOueted/EO+0rQ5JLTQb2W6uIgi5SIhJDnJYn3HbqDkVp6dpt1feEzL9q8&#10;u9u183GCwVEPz5A6dsA9a561OcoJydk9C4ShGbildo+opfCPhjTfg9d+NdR0gTalpkzMLiWfDg7F&#10;Mcojc7ZF+YDHHB4rZ+Dmrxs0k+qahqCaxbsgsY9HVrTzIp8fJ5JYjggknuK+U/DniLX7LU7rw1Hq&#10;MWo2ayRK1rcr5qSuei7S2MZ4I9K+stS8QW3ww+F58R3+iPqv9p3CNdvZnzItMkEO2IMvHyZ6LnA7&#10;81wypuko0nq+/kdkZqq5SW3bzPoYeLLeaK2/4qBbzbiCZLiySWQgHBUpjOc+prkPEfjp/AFxbNPF&#10;o+rWU8k1tHcC28uSxkjXd+8RTjnnH0HNfHOvftRXmoeHNRsdAtry21S/1AXUcxul8u1Y9Wi7qfTn&#10;gd815RY/H3xnaXeoT67CnieC9TyZbbUixidgPlchCpLLgEMTngZzXXTw9Wa0X37nJOdClJJv7tj9&#10;DtE+LlzrMb3f2CxuLf7UwubuGMgkP/Gd+4YAPTI7+lV/Gf7TB8G67c+G9K8JxapNbp5cd3cXPlpI&#10;wzkgLu3oOOQea+EfhtH4i8Ta1bRaNqmo6BcXs4iiiilKrPdHJVACQCAuSe+PWvr3TYL+38D6Zpr6&#10;fHrGu3tyEGrSt5nlCJhvRo15APPHauKuvZOzep2UlCsrqOhyelfHr4q654mt01O20a/0dZdrRxWa&#10;o2O37xQWBH617Hp19pHi/W4bfRtYWPUzD5tzaOkivb5A4ywAb6iul/4RvSbeztpYreBr5ovOFtHE&#10;wZg/G4ISW2kDHHQ81H4h8WPp7WcXh7w5bTGJVkluLg5LEZXy8YymTggg9K4JwnWd5Wt8zaFSNNe4&#10;tflaxtytrulPGktzbXU8kZWN3Ty046EkD7wz+lc9rFzrOiXTXct5FDd7CA0bbn2tnaqg988+1WtY&#10;1zWtR8NmU2LW2qRQmZgk6zxK5JAjUN2xye/1pNMtIvFcttPd6PBeauYjO8yvKkFupXA/drkyDr0I&#10;PFDot/C7EKrG15L7jwLxR8cZPCqXuk3mq+I9SuricO0WEfZHuyyhienoP0rz2D4k65ql3cR6Z4q1&#10;HRFlkUxC4QMVUnkNkY57HIAr2w/BU+INYur61tWkS4JV51tQI0dT/wA8SS4BwfvVxXjT4U+Jp/EM&#10;Npp9v9ks7sqELW33ZMcxkseX5HbvUxjyvla+b/pnY3CWsJL0WhqL8YdH0x7bT9b8X6U9pEq/ahaW&#10;X2maRgPmBKsRyeD9a6TwH8e/h3fgJqWrrbz+U8dtp8cD/Z41XkO5Py7yO3614Fe/CHWJGnNxbXji&#10;GZYZPs1i8r72ONvAAPQ8k4rs9G+F1tpMU0C6Y4aBJGd5ivzqOOCuR79fxrWooUYpttnOlKo2rJI9&#10;6ufjx4QvtLktbW6eLTmh3SybdjjByxUZ6e2aND8T6Xr1o19pNvD9luRxJdykAYJA+QDOfxrx4fDf&#10;WV0p1so47gFtoh3hseij69KsHTPEFnfyW97dSaXJYR5h06xZWldSR8oQNvZiT6cYPNKNXTUJYddH&#10;qe5w2GnWttNPrJto/m3Fwm1PT7vU1vaX4Ws7XSbi50lknmv41WF3QhEB6MOR1rx2JLOTVHs31ibX&#10;ZotsiWVuG2xN02SO2enUgE57Vo6gPE3iK7jhuNFup4NPi+ax04GNZmBIGZicADrwM1oqivdo5pUX&#10;a3Mej6X4EOmzSWmqSyXX2mJkxJDhQ3UMBz0x1p58Dx6ENzoXVAQG27VAz1PZfauc8cfEvUNK8F3d&#10;hFolzo920eLGRA0qh+OAfU88nivPJ/FN140truW4uNQv5GZUXTWDxuzLyWABwc8jI44rXng1oZwp&#10;1Op1viHVl1uSSz8NTo88GRJI0TMAe4GODjHJrkrb4H3+rwtFBA5N6Xlu9Y1GDALDoFTGQMdOlciN&#10;Z8ZJI2n+HbYeG7acMk6wYaVhnkCQ9+R0rMPhnWmivP7W8WalJK8u6P7Rft5QYDjdk4GD3/CuZxpr&#10;3m/uO6PtPhitD0fR/glJpVvBLcJb3K78m8B2qCOflXr2PFdSnwskeWBAGdWIdXlwWOTkcY6Y59q8&#10;T1fWbT+1YY7T4jW7i3igie3F3IiCVhghWI2MOpyvTPJr3zwP4qfWStiuv/blt9sLywSqywgAE4Pf&#10;b8ueT1xWnLSUvei9Tnm6yV4y2Nfxn8P4hpbRR24C+Qwf5QBkj5ePz/OvmuP4XeG4bx7RLi2F7Iqt&#10;sluhuaU9QvTaB6V7ndeKtJ/tyZ77X7bUpdOdkuUBwEJPAYEgHgiuKj8W/DG11i/S31WK4uLgqzz/&#10;AGJzCpBzt3Adu/X611OSvaDsY0ovl99XOMvfg1d62ks/h2K28jIhuzJx5XO0tkgc8HpXceHPhBoW&#10;gzPLqOoadJP5QeOWVmAWM/KCuRyeCRn86k1b41fDaG3udLuNeml8352Szt5PszkjhjwACDjC/nXN&#10;a1+0J4Uu/CEOj6Rb389xNlZrjULVY9qAYCoR/CMnGc1paUlZj15tNDtND0u11rWLS9kn0zQ/D6kW&#10;sJkuVMtyxxnk45PoPXrW1daT4atpJb2K9t/Lt2YywrOso3A/cAPXAxnPevn7R/iDHqtraWd3uvfI&#10;O6AO6hY1BxgDqR3wOa33urTUrq+U20KwwDzWmZ8r0GT7Akk1w1PcdnE6knLVSPYP+FxeE5ZptJ07&#10;S7jWp7VRdwSTxLBBwCCqkZY4Jz6cVzGqeL7uUSTOLKFpMfPDAF3KeQcnp71wVhAbu+ibTljsJCzt&#10;b3EpO6QAYAXHHTJ5rsovCDJCkck0krRqhzIMoM9eOvrVLEWXLY5XRSd7ld/HOrQ2r3NveqkduFXd&#10;MMrLIvIZVHOMVbv9Y1HW5hcXKrcblWKO3hQKp9TjuST1NTjw3bCaaDyFYMyFCenHX6ZNdRDoM8a4&#10;jEdmRlElHODnOAKzu5XUti9INNbnB6BZT6m16lzoMthC6RmM3C+XJK2ckDBOBwMkkV12neLrOaZf&#10;t5/e26BWknODnHTg+nFalxPK0zw28ck5VCHcDAJ/iIHp+tcf8R7a4sLKOG0tYrjUnnTYlxgtICdp&#10;cL1A56mvLftaUrx1R3rkqr3/APgmL8VfixZ6XII7BbRL8zgraOd5SPaCDgEck55PpXhHizV73xO1&#10;xhItwWRop2IBtyc7n9s96xfHnh7xRc6zfXpMtzeRMgu5VQjgfIoQeigdfQVny6Fquo3tt4Psrprv&#10;VNSiMtxFGBiOAfflZuwPf619BRoxmlK6u/6/I82dZxvFJ2RiQ+KtV8Upe21zJEy2cS754IgBLtUK&#10;CfXgDpWJJqUMc4guplhjkG9ZooBiQd+c5zXd+Ifh94i8AJ/Zcnga6e8jfJuLmE7QSPu5zg/LzXPX&#10;Hw11a4jea40lYZySTbRptKnvz0Feko04t9F8jzJOct9WLY2EOozf6PJC5UYWVWyzf7ytx/WvQ/CF&#10;3r2kiOe1ubuNuT/os5Xnt8nIx0rgtL0e00/VrS2vbDULGDyik8gQugbs2UOTnoMD860Nb8Rvc6iu&#10;lafc3U+i2xDwnUFEBiwMkhgucBiRhsmuWrCTdovQ1pWWrR7vp/j7WdceJdTS31HH34ryPYxPqGHT&#10;6V21rB4Y1K0YXujW2nbh8wlRXjc5xwcZ6k9a8N8MR3tvELgWT3KyPExzcKZQgI3CM5A5AIOQRyOK&#10;7vWPix4a0PWBpkt0YYpQGxrOmzQONw4XfGNrYJC7tuO9ebaTk1FX/E7mk99DoNQ+EHhfU7+31eyt&#10;F0/VoB+5vdNn+zyA9g237w9QR04qXQdB8VeAbi5uPDUGmQTXt2jXcVzGuXTA3SLvDBWOeQAAfeoN&#10;D1XRJBbXYvrVoLifyU+zMkoVwMuhySR25OBXcNZwpuhuY7oTDDL5I+VxjPLDuOOBXRCrNaKXyM5R&#10;V3zR+Z5/eWXxS1i61W18W3VhrPh+WRnghtYEYkk8qWVQ0Y291Oc1O/wK0PS3hvNN0xY4bwASW93r&#10;c8MhY8BVkchSOvytg+9eqWcAsIoHjKmEqJEEoIOcf569ai1/U9Sk02eISBY3UqFZVkTB7FCMHium&#10;depFamEKdOpJJmh4f+Gfha+crM90+pxQiGSCSfzJIGxxtYZB9mB/Kqd5ofg7/hJNJ8IW3jZNM1uz&#10;LRro0KKtyV2k/KCMBj1z1IHHFePT63rXg5JE8NSPp1xIHWS8RBFIiHkqgUYwT7V5cuueL7nxYfEW&#10;tw2fja7Lod+owfvEKcIVZRkMoAG/BPHWueMqc4t2s+h1ODpSST0Pov4g/BTXNH0m5n0jVT4oSMqz&#10;29yqpM8QILcqCJCOeFwa8t8WNcH7Xqeqah9m8p/KwzpFbqvygoUUZG0Yx3JPrWD4g+PPjm60iKDS&#10;LnxXp9yGeaGTzbW6aNx/cmkj37MduvFWdF+KsmteH4NO13wjqGqakwXNzcLGhfDgszOuSvHOQOwo&#10;eHbipJpdzaOIUW4vU838afFuwk8P32geGAdTuNQU2N3qUtuQVB5ZUQ/N0wNxwK8t8O6tr3w/v7WS&#10;1v7zRdStz5lvOpKHtkgE4I459e9fa9xbeDI/JR/AmtaYLiUO0umxR3EjkjI3tkM655PTB9ak1/Qf&#10;h3e2GNQvplslbEEd/pdwAATymChxzx+tdtPEUqUPZxjdPzTEqNWrNVJytbyZ8+eK/wBpX4gePb+3&#10;OtaxaPbozNBb29pFFHFuj2lgQu7kc8nivKPFPiKcX80VuwlWOX5HDfeyOSe+RX214W+HPwwv9Sks&#10;JW0+WdEDMLqIRqE9RK3y5+uPTFXp/wBn34e3VpfXkem2dxAwd4ZrFDOoTHLIUJUkd62pYmgtXH8g&#10;q0qtlCMj5c+FviXxDr2hXFq2q3MEoKhsszIYuo4zjqO4zxXffDTT7608SmWa8FzEJnaZ2lBMijq2&#10;PUj6816RB8C/D2nzGLQrm9tPMhjIM1sSkhyWztwCOA2fSoLX4WXGn3b3ZuktrwtsiheB/LAP3nIH&#10;OMfTPauOpXjeTitGetRpJwSk/eRV+ItvcS6DZwCG5slllhedL6zKtHGGCRMspdQwKE84zx0zXk2u&#10;2cWh6ZrMM+sxpGZlFtbSO2G2gyb177do6Hp0r33x3olva/DzW7jXtUvLgxvHJBpujM6Q2rM6jdIW&#10;DfeOPlboBmuT1fw34Q8bTRaZp0cTrC5a5X7ZGxBiODGxX5+SQSGXB45rPnj7Ndji5JKbd9TwLR/D&#10;NjqU32u5uy8d3FnYj8dDwecY789qxW8HWcOqp9nuI7dXzI04kILKvGCPryDX05c/AQyRalNpUtvB&#10;qR3KkMlwEg2EAE/7D9RyMV81694H1zw3rNxY6orQamsu1oydytnGMOOCMHtxXRh6kpt2lYyqQjGy&#10;nG78izrGl6ZpOlpcyX099NvUyXErMYvmUkRqMgkjjPGBWz8PprvW2tIW1M2FqZUCxR43bVIYhic5&#10;GB0rjJ/C9zfzKpiIYDcDJkkDPX88V13hrwpIZreAskfmFQGklEJ543bmwB9e1dE6adJx5tWVCF6l&#10;+XQ+kvEcHhvx9or2M94bYyoHURTGPacfK5CnBYe9ZNr8BtPj8ND+y9ZuLPXIpHZri5LSQ3KbhtUk&#10;H5Tgg5H5Guc0z4TS6pp0t3aubYoywzKjblUgHlipxk47Vl6nr+p6RcR6XouovfWuAqid+h7jdgD1&#10;/Ovm/qc6UeWnLTsz26nsqvvSWv3nqmm/Crxampi+XxBPcuWVDaC5byZcLn7vb8qseIfFN/8ADa3U&#10;Poi3kZbISG6wBJ7BuQCOwzXP/D/4h+MJb1mubeBdItYTbgyttaJ/vSTNIeyjrkfjWb4t/ak+Hd/d&#10;LaXM9/r0EAwfsloFjnbvh3O7GehxXlfVKtSVoxcrWvZaferWJVSNOOskr/11PZPhZ4+tfGHgrV9U&#10;fS7vSk0xv9N34fYcZUJwNxboM1x/jv4zQ+FYoJLHR4oLnUYpRNJq91EEgUMEUSbCf3h5OwHOMc81&#10;5RYftBaPF4X1Cy0/wgyR30pWaObVWWORM8ZTyyCw9TXmvjG4k8dWt/fajBe2FmhaS3itLjz4YmbA&#10;y2/5yDweOnYCvZw2Bjde1XLb5nlVsQ43cfePW9D+K9prXjjV9O1TU9JvdPdGXTrPSLVki84IBGod&#10;m2qCwGRnGa5C98dPaS36WyQSXjSlpXkfckYX5T8nqDkfgK434f8AgTTbiwmleAwzNGzozkdMcZyP&#10;XmsLxppep21+Ibe9YwtEFljR8bvUGvUhClKo6af3+Xoee6tVQVV9T7GsvBOtePvgt4Z8S6O58Qan&#10;d2bKpyZAELHdu6EbDkAH0qLwPo2k/ArQrnxX4x1n52MiWlrGu+a7n2covocH73Rc5r480X4k+O/B&#10;UUNjoWv6npFhEC621ncEIGbG4jPTPft3xUd74m8QeLGsYtV1ae/js0MdtDdHcsKlssFGMDJ5NW8J&#10;JK3N7pUaqnvHU+ldP+KeseKPEltqD2dlYQCEQwWUILGJMnc288s3I5zye1emeOre+sdG1K5njjk1&#10;Ke1Wax6fKWx8oBz0OCfrXxx5ur2VtG63W7bgp9lmXcnsRnpmvU9F+PF9caLYJq+mz6vNbS4acy7D&#10;tzkgAryCPeuOvTbV7HpU6kU1HY9u1jxHL4itBpV3a6a2sRaetxBdXNqJf3RUCV1kXHoeMHgUvgO1&#10;i1I2Y0K4W4vY7eSKF2bypoSTtaUoepCZ29cEivLdX+IreOJLp9OaXT7xy5hXMUgij8kqUAOc884I&#10;rqfBOtWjJ4Q8MtG93rM9uy3Ua7Asa7dxbJ+UtuVSU6+orga0Sl/wQdldx0R9MeGNB0DwndpGkGp3&#10;N+8Cxv8AbY2YsFX75YgDHana1Lbael7MqwJPeT7TsALDCglRjsCRmvmeefxPqPxW0nwy+oalp+ny&#10;iSa+3XKLM0a7QFGPujLfnX0gq2KaKlnZ3a3cunI0rujFi2AC5Mh+UMB1yeOlddrR0R59rVNWed+I&#10;p2vr1YHiWBpJFiD4+YqzAEde4puqHS/Dt40EdrFBb27lNsa7AFBwE6ZORz9RXQap4i8KaXajWrrx&#10;BpU12hLwaZHqMUjPgcFiDxjNeGePvizLoWrXaPo93qdzH+8eZXS4jG4ZDFkJAOOMcYBrklCe8Vds&#10;9KM4tWk7JHoWq3OnX3hmfxbrVrHdaboa+bJZQLiSaU5EandgBNwy2Tk14rfeO7bxP8NfGw1WePyo&#10;zBqMN/hlCXkpUxwJEM5I2Yxn5QDWP4S+I0Xxq8QXvhjxFLcaF4TjlXVby5WLbHCIgQQQccHIHPeo&#10;/i3468GSaVb+FfArXFzpUVy2oXN3eSgSTSKpVUJ5OAoPr96u/D0ZU/jXvdf69DiqzU3eGsf6/U5i&#10;71Eagtpf7oor0ksJlwqsx5KNnjkZ+lOT4iaH4IufEltFpw1O31qySOS0t5goinB5LgcHoOh7V59q&#10;fiq816zFlO6xW8WdoVdzOccFif8ACuc0Lw+l1qKJLGzEHcR+P1r1qdBNNzfyOeVVu0YrXuepeH/E&#10;Gsaxf3l/psaWk94qwZeAs8Ee7cXVxznIFXtS+M/jnTbCewg1JraK8jaO5yi+Y6c5BB5GcflW94Xh&#10;tNP0KaBY1SRV5B5AH1rjNdQahcXkvlBguIwMHdg9z/KuNUlKrdpWPU9nOlSSUtzmzr+t6lqSZlaE&#10;qgbMrchT7dqW9vNY1aSe0llkWCNC3lls7j0y3r9M112j6Lbxlrq/UpGrKhJHzcjj68modK0yCW8u&#10;WmWcuxWIYPyleef97p+ddXuxd0tjjdOpbWW5x1porLdhrlR5kYXcHJxs6dTXdaboUIhuLN7KC1uI&#10;JCqQ7BmTK7i30xTIvDZ1J2sRHi8mfyI4txVueF4PvXT/ABXv7Ga70vTNKijmc26/aVhi3iBlAXaz&#10;LwpLAjqKmf7xpGcI8msjh9Tt7C3ZRGBIGxtVQcHPvVvTIGnm82CFI4ljwU6gg8Ves/A1/eWwufsz&#10;xRDgMwO0kdhWlYQxadKpRFlULsJkBwR3P4EVnUjFR01Oymve95WINVY6jLZlbcwBUVTGpKhmxyfe&#10;uW8Stb2tz9llBUugk2g54J/Su+muYr+GOW3SOPaNrxlzlD3H4+tcHd2r6tq2oS7Va4d9gGclfTis&#10;qdlstjTEySjp1OB1Obe0yxxCNJOS2OgHStTRmfUba3igDCVBsJkXCuo6HcOmPeustPC0twkNvc6U&#10;Bifd5rxBlx/wE816NpXgOK3jgigsopw8nz/IVBGO/PTPatquLhGNmtTzqVJyfMjgNM8Maq3kq6sZ&#10;JgqxhnCk4P3sk9K2pdGv9FuIpZ57VUkOSpmQ57EdePxFekQeCL/U4Ta3DpYorAsUgVXkXpjJxj68&#10;11Fj8JdIYRsmkwlX7GEMWx3PvXjTxDkepCDS7epwNhqNrMYop7hbVsfOsmUDYOTyw2n8643w8n/C&#10;OeNy8V1EkS3I8xM87Q25D6YyR+Yr6MPwmtr54gNLVQxzJkkECud+IXw0t9H0i8mhlaFbplWYMgkk&#10;PQDDDBAx65rz6bcG1JO0u5Va9S2qbR8w+PdUlk1ucmRnDBWJJBO4jJB/GqGiWk2pZnm0+C/itUMo&#10;jZMEgDlR+WR9K6628Jz+J9XbT7W32soIWWQqpYA4yefUYyP0r1Xw58Jn8I+HjrGoWgffiKGKZ8JL&#10;I3RenGRuzXvLERpQjTitTwPZSrTbex0Xwm1TT08G6AqJIscr7o7SdNsse7OM9sZz04NfTHhmw02w&#10;8K219LGYVlywWQ9R+FfNNi13F4xutO1JIrFrYxC0g89ZRFbhcqcgDIycYIFdX4r+JPiG20fS7SxC&#10;yRx/u8xJ/B249xXHKv7+vU61h7pcrKnxAbVta1PXLvStVuLDTYfntRBIVG7ABYe55yaWC6+w/D2H&#10;TGjlv7m9RWklYZ3HuSSSePrS6Z4kujoV0JbbKm3kDx7PvMSNv8j+dTeHEuLrwzbeZGibF8wk8eX7&#10;HPeohUlJ6G1SCWrRU8H+FI7GJQY13+YQGbqB6Gu3u9GW5W3sYYwj3Hyu2PuoCCSas6TYJFEGVQ5d&#10;VKHqGbHrXWaJ4fe2YXtyC7kjnOWye5pyhzbmUJcmx5F8RfAwUNLZtLGJGOHIBDen6Cue8CfCm5iT&#10;F4YGldyyOg4IJ5yQOGxXvXj21hOkujIsiLIHQn74P09D0rhdN8QyaNci4MbRLEQ+F/hHoPwog+TS&#10;+hrOLqwTW6PWfAHw+g0CKATOwjA7nc3tXAap4DuY9TvFQvtWZwOE6bj7V05+L8Vtp8QtoPNYhdod&#10;sE++cdK8XvPH2py3k7yasyu0jFlXkA55ANatwsjGlCcW7nzZ4h8EHUfEUep+HoFm0pZ5Fhu72Hyz&#10;MiD+7nGM/MOQcHkViaXJ4l+F2tXmr6HqMmlxOWBSaPzBIeoK5zj8Oa7f40+PL3wbPoH/AAj+rzwa&#10;JqUTypa31hHDLZSIxWSPdzvUH+IdcjrXmUX7Q3iL7Q1xc/YdUjwyqLu0Dke4xjn3r66ClON1qjw5&#10;SVOVtmj13Rf2t/ENzGg8S6Hp+oJBbHypYx9ncMPm2rjoc85H0rFt/Gel+PfECJqkt5o0z5+y3EiJ&#10;KszMT8pkUZIyed2TivL7T4m2V3dB7zTS4kBKyWTNEdxPOR0xjj61dXxnoF5BbWMFxd2KRSGdPtWH&#10;gEpG05A7EccVEqCTuo6lwrX3Z6TqHw31X4faxY63N4ePiZopFVNJntpLiGRTuXyzg8Ic5JxwcEVg&#10;+CPB3iq9168vPDWiyaXcxx8Q6Z5iW86qG+Ry+N3zAKcEEU22vPGenW0FxpHiO8e0ijxAYbwzIiE/&#10;cCnnGfXtW3ZfHnV4dMv9L1LRIGicGKPWNKZrW7jb1bJw3BPAAz7Vz1I1HBxjZ+vb0N48sZqTuj13&#10;RPi9DH4VTRtYttT07xJHNFbxRbVjMLZwMuV+7uI+Y9cGvqnT9A0nxPpaRXs0c+oAKfLtpsSq54LY&#10;HbJbk8HAr4/0DVNL+IVt/Zus+IdL1PxppkbJJGW3S34ZQ0fkMoCyAKRuUchl6GtzTZvEXhfxHdXm&#10;neJXtx4cswWhEuyLadrMkoYZYrndtHQV4jpqnK01Y9h3rw9yVn/X9aHsfivwHFqs/jBdD1CSG/sm&#10;itI9RclZI5hlQVxg45AI5yM14T8HdU+Nui69dwX/AJ3i+00oyLcwzSAJIGfho2IH+0Rk9sYrvfF3&#10;xj8RaR4H0/VrqxsJozfpeT6xZRbVvxITgeSCCNhIYtknA6Cl+Hv7Ueg2GmofHM+oeHL+5fNusFh5&#10;kUxLH94cDd/wHB7VtBJp+zs7nM/aRf7zp0udVF8X/CGm6nFY+JpLrwfdXQHy65B5UAduiCYZQg9j&#10;kfhWj46nHhVGnjtYmiEDsxspcGZCoxsVTySCPfmuq1HTNG8bGPTrRrXxC99pkl9bNdSbxMmzaqMN&#10;oGS7cr1XFfG+tfBvU/h3eaevh3U9ZMEciyX1hIVeKGQkAoFK52cKMA/Q0042tJ2f4f8AAMre0fuq&#10;/wCZp6D+ztofxJ17XZNRkOgWkzSXkNvCmfs+9f3cXlNgjYcMW/iJPavKJvDPj74Jz6Rqc1lPp+k6&#10;jbf2dHqF6I7izkAlzgEbgnqASDntzXrfxx1XXvC1voWpeJfDV1o2uXQU/wBq2EoMV3aIoByjZZWX&#10;IOxsfU15Z46vviH4H0jSru91yN9B163a90+F545IbyHzAPMWHJABYDk88/hXpYeVSaSeqfc82qoQ&#10;leOj8jufDC/2hqcc+o6DfEwSqLjWYb1UljZmwriMgAxAYJwcDPXtXqniDQNOntPs12YNS1ZQxia5&#10;l+dgDnMbf1H/ANevNvh5c6DdNoMVvda3r/iW5si07SQm0tGnlJIsghKoI4yq7X/iL8A4r3zVPgdZ&#10;a4rm8uJE1vaPLnv5t0qPjIGflyFOBx2Fc1Wj72h1wxC5dUeR6Z4j1Tw/q50WVZvs8zYt1vG3srA/&#10;MvmAZK4yQTkZ60eIfiLD4e0/ztW0vV1Q7lF5pab2SQgDbuX7oOT97itQaFq8eoQwXN3b3d5p4eJb&#10;qaIShZP4nxxhT3wfpVXxZKIdJLXVkYLlyBPLYbrlWGOflHODjBBBrm5VzK6udV246M87v/BV7qOr&#10;QaZqV+8EqNm3vb/Z5oCqH8mWUZGSGAGfp6VLpV2/hq/FhcaHf27CVpJ7nzDPGTwRgYGIz0zjg1tR&#10;eOL7X9Ii0zStS0+++1MVuLC/iInt0XhXQYBAx/eBx612mm6bq1n4Yha2eSC5ZJDvuSZlUgcOw7nr&#10;gdOmQa65VpxVnqctOlFyujP8LeIbTxbrEmp6KllYtE7JNdzXwuJXkxtBkQ8AY4+78vrXJatb21j4&#10;th1+NI5bmP8A1dujCdnlVGVZg23Cc9AD0NdtoPw602PR4bXUbNL0zKZJBtCsu/knjGN3WtDQvCOi&#10;pPDbLZvZNEOSJshT3+XJIFZRrWk7HW6LcVcz/B+o+N/iEbzxH4n8SSRrHp8mn29vdWwS0tzvQo7f&#10;xfNg5Yc8cnFdrafF+8g8NzazrWjRR+IbeWLS7KOCIzoxXIeaJsYAJAG4dOgrt9G1m08K6ZM5sf7Q&#10;cqYQluN77Sp5Kngjr+VeYeJ9J0Lxx4xS30q2bw9ZybZNUeTcEmIOQEQHarY7gYrVVU3aexzOk7e4&#10;jaX4kN4k8KXevW3hPRrnX7S5EqR3OpNBJKAmPMG6MZYNkAbuB3rwT4v/ABS8Rn4n6LJf6U91oP2N&#10;ftltGJJtwP8ArGVJOTgg56rXsGreB7Gb7XZadq1xPYqhXatuGEgAyNuD17c9K828WaLqmnajpMJs&#10;pNW1EZawJUkIANxD85GPT8Oa6aMqfNexz1qcre47BrHw4+G/iXwi934RvbhLvUsYivI9sFoJH2pt&#10;Rsbw7Arg88givKT8ENR0e7mspNKiWXU1+wrH9oQu7swUFAuCSQMbRkZ96+iJdR8JeLdHuLm70WBI&#10;7F4ZJbIu1vLJejpImOQykZ5AGK5bUNGn0nxJea1p0kXijT7pVll0jUYDEyyIQSbdoznzCST0UZGe&#10;taqtNXin95mqCXvOP3Hy34y+Ck/h+dreHTrq38niaWdSqlh1wCMj/wCtWHaeFdV0uG4iW7lhjuUw&#10;WjcgOnXDAYyK+2/C+t+I9e1e+1Hxl4cvPDuitbrDarbRGaOONAdu7cWfecn5iceteeWXhGz8Xaub&#10;6z8OyyW9yHYXc4P2YoThZCydG64GccVusZNrln0M44OCfNB7i/sz+MvDGmPYWlzp9ol1DHIskOoT&#10;eTHKzYXYjEHcxyzDPTj6171+1j8X9P0TwxoMUdlqGmyajbvC5jlUTTI2C1uoPJU4ByMY9q+QNZ0e&#10;3svEE9m0NzBZLP5f2oLsYFRz14HHJzzWhb674l0vXNMnhaw1yyspMQHXLcTwPC38OW5GCAcqVx2r&#10;inTUp8z2f9bm7rJJRe6/rY9+/Zv1CE+N9c1++0WbRLOW1gtLSBISs0UxJBBXq5O7JAzgdutfWvw0&#10;16GH4U2V6TMxjaf7V9piEEm9JWUKydicLj1BB718TXH7cupeEdMtLXxF8O3TU2lJbULK5KwyRg8m&#10;OKRSRwcZDEdPx7vwJ+1nb/ETU4NH8E6beNfXkD3ATVdMZUspYkJLb1kJlJXjPAzj2rlnTqJObjp5&#10;ajlUjWagpa3OU1jxT4k+Pnibxjaapc2u3Rp1uRDb3Gbe1hRnifah+bLgqSSwGVGK6L4Y+KPEsGs+&#10;G9b07S9U1vw7cWs5tnaJltLFUiVY4I4gCcs24knLY/2RXr/hz4XXnhGyaGVorG31HLX4cZ1bW7pv&#10;uyTsPuIGJ+UZVVGAO9a/i/4d+MYPBywaFrDXl/AqWdpbQJ5KDzGwzKAyjgEFnOTtDYxXJKry6JXN&#10;opbyZxXjf4xadqfj3wto2mW+o2wtNIub6ewuYGtLNGkRRCp80LvkB3Y5wPrVPS7rxrDf3KR2kOn3&#10;F9YTiAXcDzw28auCzks2CSCGAUjnPNYfhz4p6RfeH5dNh06OTUNGto7WOO7vIorecEYG15ASyHaT&#10;uI6gVgxeFZfFF/qOqT3hsILyzthb+H9CnKw24aXY5nmIGJHbChlAPpQrSXY3Voq267nnfiGHxd4l&#10;8Z6fp+r6gsscCeXPHpDSQG6ILbHl54YAEYzxnFdN4R8HQw3+owXM8kFpp5kvo4JrqVoyyDlmBJBO&#10;0bScZJHFdv8AET9lHQfD3i/w9BoWr6xZfbdQaS4t7rUXlkeOIb2uFkIBAT5vvZBJFeW/Ez4baJ8K&#10;5vFu7x7qV54msLZm+xLLueczvttijKeGO4AqRxtbA5rplT9olFP8DOlW5fea1PbHjit/C0iJbXUd&#10;lbyx3v8ArXZgpAbEYJyCrdG9D7V4L8dNbu/E+rG206S00O0mjiTakG2aYBgyjzTlyC3zkYGWz24q&#10;H/hCvF/iDwRotkvxBGrST25kbQrV2Wchmw25+rlSnKnBU59a5Cy8XeI/BDHVr6ygl89iw0+4tWCl&#10;iv7px5x+bI+Y7eAAfWopwlFpxab7F1KkWveur9f+GOr+Hfj3VtC+x6RqUWdOtW3CeK2LXVodwLEp&#10;jGw5A6ngV9c2XiOMXMN1d3CXFtLDHKklpKFKKAe3qOfTH4V8XWPjWx8R+JLHQdZ06xg1NoEvEitH&#10;MaNNIvmBNz5yoUA7em457Yqt4guvEvw91ttVsb+9nEsrGCW6hEs3mrEOuQA8e1jkFRxggDtjUozn&#10;LljaLevkzVVIKN5+8vxPsW7n8I61qlnLc6O968O4pJfOBKu8Y4IPJAyRzxXm/in4X3mmy/2x8N/F&#10;MtrqEZaQxC6w4PB2gn759m4968Bh/aLvZLK6tNd8MxLI4D+fYDaXYN82ctkAjsDjgV6v4X8c6R4o&#10;8PjUfD9rHd3tyI40snkaH7NyOBgEsxAJyMYxXNN4vDWc46fejeMcPWvGlLUy9R8W+LTon2nX/CE1&#10;po9vPJaT62dJKR3srjo5/wBW8q/Md3GfWvVPhJ/wgesNa6TpOrS7UiSa4gusoZFTB24JwzFsD6Zq&#10;tpnh7w1qeqRr4rgvf7TtZFmismvGK+YFwxyduBjPqOtVfFeg6Rq99Cui2yWd2jCW2tradbcybRgK&#10;qN1IXndnJyeK6frVCrFRasYKhWhJtu563eeRZwAaMHg0mCPybfTdJhhkAYfM6ykgyLkknaoANfP0&#10;l3o2l+Jor7w54lvpLmS9jAOo2aiKIZ3yxorA7mCAgDjvVXxBB4o0XwrrMenW2q6e8Gd106rJLGM5&#10;yJAwPQHJOeDjivD9MtvFOgeIbHXlGsX0Nhei5up4rRjM4dCpkAAIBAOOTnnpXfh6MJXakjlqVnSa&#10;Vj7I8HeO5/iH46v7fSdNjutMCJbtLbt9mYXABJkYsCv7wAYHX5TXr8Vx4eTS7vT9V1TTjeQuEmhM&#10;6Myt/AhHYgHpXxB8O/FM+hWd0/gy5W0vJywaS5cJsbna0ihtyt1wO/Ne5+AfCOs2+mg2sul+LNVT&#10;e9xbF5Lc+acFwWcEse+TwP0rlr3pzslobxftIaux3eufB3w94q8I3Gi2txJLBJK8UVxboH+YAsOf&#10;RTkgj+tfPPjr9kG8fXoZ9F1tIdHktxDNZ3aEyG5YdVYcbSeSCeM11mgWOieEPEEXifV9Q1rQbk3P&#10;kxaVIwjWSV+Au5GwUyQSMDivbNB1yPXUksYdRgvdbJae4k1GDFrAitghfLYlTggqD1HU1MKtvhdg&#10;lFpe9qj5u+J1r8cvDHw/sNOttUsNZs9KgQNb2+lxT8AggjehYleAW71xa/Fzw58VdMNt4/aDwnqN&#10;jIUh1Ox05p7GWQ4Dbyv7yPkEfdYYzjFfc3ivxX4e8NPYwz3nm3d0gZRZI0jSKCFyRtwAc9M1y/ij&#10;4T+FPFkDWNnHZwrqkJ3C3thvl5+bfjGOcgjhquMtLSj81oyeZ3unZdmfF3izTfhxZ2kVtYfEzw3r&#10;V06BvIhlkCBmBwPMK7QcjocY74rxOY28+oOzKFiEhQCORXyR9Ox7V9gfEX9g6xk0ye/0X7BY3FpF&#10;lUgVwpAyWLlyeAB15xiuAj/Zvu9KtIJGktzF5fmmWNklTJAOAQfQj867IVaNJaN69zWm62Jkk0j5&#10;H8QeBtQe/nuFj2QsxIRTvI/GsObQbuAhQGGOuOMGvs+f4MwMsqyFlcQedvQE8DqNvJz7AV5z4n8C&#10;wWsrwRS+ZLn5Nyf6wZxjHY/WvRo5mpWimcVfKp03zXPm2S0ukVi0ZKD+KtbwP4nfwX4v0bXks1up&#10;9MvIrtbeXPlyFGDBWx9K9YuvBIjkdZlMUQGCz8Y/KuVvfByea3lYdSSMAYx3616KxEKsXF9Th9lV&#10;ozUl0Pr+D4423xb0ey1ez1CO2zmO4t5Dte0mOcKcfKVHJDY5yBV6PxFFZXtmdPW8F0gjY3shwGx/&#10;dwBx7fyr4s0K01XwreC70i7lsrhkKblGSwPYgjH/ANeut0f4ha7DA1tf63exh0DRuWHzjpgnFfNV&#10;sujCTlTd1+J9phM3VSKpVY2flsfYXxE8faTbeKbi+0q8+3xQoI7m5BBDZT5Yh2Yhic7enesDwl4N&#10;jm8Oavea7ZwSXmtFZY4mVQY4x90YxwT1PtXF/CrS9K8VnSrO8vikVu3mbum5Q29gMcHPqea9D8cX&#10;hvtSnvLf93p5UJGgBLI3v6fTFeLXhaTtuetTguVReqSPGPE3wfh0uC4ntHjmt/PAMW35ySfug/3e&#10;+a4h/Alxaut19rbRY2YROmWUSsORtA/i4wQeDwa+korTzdKgklGUZgdkh6difoSRxUHj/QbbUdCi&#10;tvIt7OSMfaNzJh3Iz09j/hV0sXUT5Wzz8RllOV5R+48em8ReN/Gvgq38PRTDU7XTVL2Ms0YS6idf&#10;mLl+rgYIAyc5xW38LPFfirxB440jR/G3h77QLRyby5tbYJLNCxA3SY6FD04wQTmu18D/AA+0/VoI&#10;I3i8o7DLJd3jFYlK88KuDnp371w/xB8Vaz4C0JL6KaB9fnc2NtcRg+awHzE7SCpjAAzu74xitJSd&#10;e9FRTb27pnC6P1Z+15mkt+xf+IHxx1Kz1DUvDMXhX+zDbStACGyJABgN0GD09jk0vwttZPH+qSpq&#10;ayQT7PLR5ZG28DrvHB+lYep/tX6f4vNjF4y8Hxq1vYmKWaxbYzXAGFYMeRH0JByQemBxX1b8MvB/&#10;hvxz4R0vUvDFmLRHSOZlkuFcpuXuwyCOP0qK2F9jTS5OVvre/wDmc8K8asnJzul5bGdo/wAHLO3a&#10;HzYxNKnz7lk2EYHHI/lWr43+G8viPwlbtp+lfaNTs3VYrOa5ET+U2dzK3PtweK29Z0e7s5pLOKKW&#10;7WMsbp4kbYGUdFJA4Hr0rIg0SWctcvNJBaqm0LvKgfVs98+9edrRlormqbqxvzHgfjT9mnxDpD3G&#10;sRWlzowiUGRpJBcQuxGQVaMkjjrkYrwXx74W8ZCYWV5HYaZp4PmS6h5qrHdDGQBtByMdQPxxX3T4&#10;lvdW8N+E7hdFimivJmSOOQztIuxm5K4wQe2euK4yH4RtpvgYXWqPb3bTTOP7Icm6DMWbdKrg74iR&#10;749c17OFxPI+eSvY4cRBzhyKVr9tn/XkfC9xeXvhWGO/0e/v7O9S6aNrpHKKyoFPlqP7nOeevpXp&#10;ninxhoOtaZZajbXRjkEKKykYlaTaN2V+uemPwro7jwBa+MrWbRp9PNhLcSbre+RvMSIhQpLZ5CYw&#10;BwTxz0rlPEX7PmveCNehtJYUvowBi8t5A0TgjIIPToOnWvddWjWs72aPB5a9BNWume5/A22h8J/C&#10;+DV4Le3km1i5Z1cvukQD5ASp74U8e9dLp0EevT3SG5jgZQWQJlQHz/F7Yp+keL/Dvgn4R6BA9o8t&#10;1YxtbwRhcxvJgMx3d+S3APY15bb+LX1XxHGZN8dveykTCN9mIwevsMcY6184nKc5ze12fdYXlpU4&#10;w2eh9U2+onwt4TuNSjVLm7vQsMccpziNRnKnPdiDx6V8+eI/h0us67qF8l7/AGeLqeS4aaIsQZHH&#10;cAjBB5+vWvSPHfjDTLHTtF0YzjfCBLHFvztzyCcHsCK4yPV3v1mljmZZDklJGBwmMEDtkinBv4kV&#10;KlFpqR5n4j+DF1aK09xc22pXskYFvNJEkYz1w+0559e1QQ6fr9pbB3snkSIeVIbCLewCjHzInBHu&#10;MH+dSeOtZlmvrWCK4Zn2shGMbQOAGA/nWfo+nXs92ixz3UIJKlrIFpTkdEC888DGO9evCE3FSbPF&#10;fJCbULnd/Cf4gaIdWs11rS7eYWhk2PdlkdpcARgg8rjng92zXQ/EfxNeNfw6tp2oanG93HJHJYTO&#10;ZPKQdXEincwOQvPQKBniuEm8BadY6NLeRRNa66F2yBVl+zzEcncrjckg/wBkkHrxVLw5Dq17fwRb&#10;Lqz0CHDXtzaOrJGjEjcOMZ7H1rNTSkzVe9bm3PSPDut3fibVLewe08oXFwNRG8fuV24Lq79VUKu4&#10;knqK6v4k/GVbXwtZWcXiG60zT9RsZU03SdIiEl3exStiSeZ5DtWN2Vgg5Yrk4Ga4vRfDP9mzx6XJ&#10;fXF7pdy0A1ONci5ttNDmVwrD7pdEJYMfunA5NeN/EH4iXHxE8YvqNhEEvNRljtdN0yJdqwRcR28S&#10;46KqgZ+pJqYT9rK0CMQlFJS6H0F+zHcX91q9jPcCZorOymureKRixcElTK4z8p3JhR7GvfL/AMZ+&#10;J9P04q8KyxzMZUkjTBZOrbj2A3D5v0rhvCnwi0nwdoKWXhzVryTUtHtIRreoWpVkmmLb2Bk5yMFs&#10;RqMAdea3fiv4kimtfDmlaNpV7rhuAQbmxTaYU2k5dugGByCO3rXkSV3Jo7Y2qckX8/I8e8bajY3P&#10;iL+25tEuQbTH2jULWVWd5X5RRggbPlOQc9PeszxR4c0/4n2R1G1tWcLdPHcw7NpIXAMsfqMY+U9K&#10;9WT4cnw1o0K3cDN58S3EyMQd0jkZBJ/ujA/On+G/Cvh7SriPUPsb21ySoLxODGVbhwB1ySBzmpTa&#10;StugbUXpsfLXiLwFJo2mziO5ghgRWCRXilhjtjH8vpzXgXiK0mMD29rL5rfMS65APrgGvu74teId&#10;F0nRbdZNAed7hnjMtjCWCxqcF8MQc+1fPfirwBBJbLqOj20gtLiXZEdpDt8u4gAjrjqK9fB1uV3m&#10;c2LXtoWjo0fNkmizRIqzR7AxBDIevvUqaTLCwZGJ54DDp78V7dY+FF1i5FvNbsEVOflAJHYnP3fx&#10;rXb4YtcIsdirtOi5Mezfn0IABzXtPHdDwvqNTdM848NfF7xz4etILW28SagLeB2cQXMxkQFhg8Nn&#10;t719efBPxhc6h4PstfubKNII4pTMnmgC5BP8K98MGY5x0rwPT/hG3iG/awES2+qeY2IWwgcAZ4Lc&#10;bv8AZNdb4f8A7Q8H+DL3w4bJ547eYzwzQuRtDA7kdDwwzyMcj3rw8bOE7OCtK57mAhV96nWbcWvx&#10;PUvjn4v8Iw6Vaau+yFra4S1+xMrHcknPmIucArwT6etcLqPimXxCdT0fQzbX87hJLlGBZXbAwQB0&#10;OOK+ePFmt3esXdwuovcSshwYixCqc+nY5rrPg98MvFni/VRe+H7tLE2lwrLcTM2wyKQV5GT3qJ4S&#10;Lpc85a/gTDGKFR0acW4/iem/D7wFremeK4NTRoreKWdVnCRBg2PvhepXg4PbmvU9c0mbwn4vSLwx&#10;Ndz6bPIqXLTlmImcDYibuAeT6Yr1C18F3Hh7RbKy/sovfzyLJeywLuijYDLFen3ySQBnjrUfjvwx&#10;e+I7TTrGO0jtprfUrSD+1bmTa7TSHPlRxgg8DlmI6Lgda8NwlXm+e33HoVHSw8VKm3a/c4+PxK8M&#10;N8kd8+lXlkuxzfBXQuD8xUA/Nnp+NeQa3pPjTxBpd1q88wTSIZSBtKE8E4K85Gec1B4al1Cy8a6l&#10;baTeRNAiyx6lc2sgU4WZ0laUnKjlfyr0C71vwv4DhAjtBfw6gGimurKAzCNVUEuR/EpJxn16VnKi&#10;8PK0dTLnVeLk9DybRfses3Btr3Sor5YyH8y7t9pQg84Yd/fvXtPgy/0yy0SK3jt4tEsre4keO5gA&#10;CSBjzlWJByOpxya4qx+IHw80HxIDNp97LYlPka2kBCkHg7XUZz064ro9G+Inhy6vdUCR6ZMsjean&#10;mTs8iW4U7gY2wu4YAADck06k5vo7GNOEVpzK5P4k+CWjeLb62h03WPs9mzNmbBZHcdAwJ4x02jGO&#10;teYav+zVbMmowRxrPLbMFDGIws+T8pTJOR65xXSav8X72K8026s47zSLZYw9wZflF02cAnGSMDoO&#10;apxfH/xPql2ptjZpBEpBVrdS8gH98sMnj+VdkKtVRvB2ZxuEHL3tTxPxL8In0IyW8uyICU+Z5mOq&#10;9cHjjpyPWsSP4Wo2l3XlbLqcqk8M8EgbZyVKMO4PYda+jPFHjuyXT4r3xJa2eLt3ti8LYlctt3Yj&#10;5GFyBnjNRWfgDbr0S2zQ2luYQJbuDKleP3YaN8gvsPITOcdBXo08fVhBOTOWWFhKT5UfLR0LUvDN&#10;7JM0lxZll2/aIHKlD6Hac4PrXY6d8W9UeRI726eeb5VN2JFLMFGASeCTivZPEfhJVt7W3h1Kykur&#10;g4hguE2zTykfKgXqN2D14461yk/g3wv4luJrNIF03WEAXyHyq78ZcfUHtXRLEUsVH97G5nGlOi7Q&#10;kSaX+0NIUMEt9cBFASOOVdqHAwM8nvznNfROj+HNOuvgtpviK+v9013ZXN5bz2l4Hb7QuPKiVSCC&#10;5x90kZOR2xXyvrXwSFtBDJBbzRQIrNJeqdwL+w6Y5HHXmrFrrPxA+H+gXGkaVrJTRbqf7T9ge1jl&#10;TzAOW2sCBz1xXH9Vw/MpUXZ+Z2LEVErVDr9a1Sy0++nXUopP7YSeKZ2lRIvNjZNzBY+SrA8DnBz0&#10;FZumPYX9tHLdZtLneztJBuJkBHK56rj8q4fS/EFzNqf/ABUam2u2O3+04F3K2Tn5lP8ASuul0DXd&#10;cuILnQJItWgjZTd2trMm6RV5I2EhueelaOPLLkenn0KhLn97c1dJ0rxFOq2ukXFyV+UwsF3kEHgM&#10;CMviq+m6bevqupNqVgk72smyZZQIpZpBywLKOMHNdBo+keKta16Ka20yfQ9NWFY7dUfLSB/lR2BG&#10;BkE9OOOtaviUaf8AD2a51LV7PWdW1R5/KUmExBjt4zI3Bzt9M1iptXitzZwTtLojO8O/DHR/GVzJ&#10;9jI0wqoXydSI3TMeW+YZA74Jxkelal58BbxVuo9Ou0jaEBYrq2+ctknKKB1AxyO1Y+j/AB/0jSpb&#10;iSPREW8kXCKLvy3iboVYkEHr29K9I+D3xa0porsCzkttWERFtZxyvcAw53OV6KW3FmI+9g1k6tWG&#10;tROxp7OnLSm02cFpP7PsHwl8UJ4gd5tR1WBTuimmGFDqNzjA4OwtjPQ96yPiX+0bcaj8Otc8C+Xd&#10;S2t7qLypdmEMLaDflY1bIzx8pznB5FfX3hy38P8Aj+xvL17yDWl85I7efaLfcrKDgbh8+3J565rl&#10;/G/7Onh74gXd88dtDpcFuUjgvJpGR5RgmREXAAXtuPNdMaqrVFUnrY43H2VN0oq1z80JY5/E3i61&#10;03R/OtI5mEYVPvEDjd9cDOPWoLLX7vwdr8ib3v4YJ3R4nAYcEjnrX2Z4g/Z403RNeM2ijMmksjq1&#10;rCZQsxAMYLZ2nrkn0J61x2h/AWz0/T4ba4tpF12VWuJWkUPFM5JJdHHbHODXs/X6ChZrTa3X1PK+&#10;pVnPT7zhvDfxM1U3Olak2mun2KY3dnLEwYJLtZUbYMbSAcZHI9KdpPxP17S7jVRpk17YLqEbRtDb&#10;RNIbYsq75YyfmRzsGTnnJr1/R/Att4OnAazWS0IMy3ECbirkco3GMHj8zXa634J03wzpd9rF9eKB&#10;FEzj7OykTMo4RQOSM8Z9e9eJOtTv7sbo9qOHqKK96zPI/hN8WPEHhbTbzQtR1C+MWoNCsbsWj1GK&#10;AFswRswOxGLbvlIwRx1NdnYfHSbTNfjlk8UQadYM621zZ6pP9paKXHzEKCDt465Byea4/WPBSarr&#10;Cz/2lc2MGp2qrHNFiUwI0fmFScYHzDGfTpXhfjb4X3ui6xb2iyiY3C+Yj7CoZM/eOTx/k1cMPSxM&#10;+Zy5SKs6+FhrHmPuLwx+19oNzZ3A1aIGSMv5c9m3liRV6OUkPAOCOGNOvP2ofDyW0p/4R+5uriaA&#10;yBhdYPlqNwkzHj93yDgHnNfnULbXPDOpwG1vDvl5MKEssbbiCjA/Q/n1r11vHXhXXPCwurs2+leI&#10;Le2mRUmgZxMwX7q7R8oJ6EmuupgZUmuSXMn+HqcFLFU6l+aKi0eq6t+2ZLpEWNA8O6Z/aOCguLh5&#10;D8vXcPnAJ5PUH8al+Hf7bfjKGWK21KTTzDJN5guLyzBMZJ5w6Y6duCfevj+68aXNzZwxfZ4E67ht&#10;HzccZ7/lU2l+LbuyfdDaRuFGdgJK8HJxXdLLPc0WvqcazBuSu9O1j9OrT4h32sXkmva7rltp+iSx&#10;xCKzkDG2k5yXaYc9BkALjjmu0vvi3DJZ2i+GbLT9Ytf3kfmwWpu43VcbSXifdEvflevWvzDXx5pW&#10;r2sUc2mahBJuxhLgGLGPcjnrx6V2HhX4p6V4G+02lhPfRxuVWewusIkin7yCRTlAfUV40sHWgveV&#10;36f8E9OOJoTas1b1/wCGPvqDSfDnj3TpbrxTp8FlGsheLS7SFwofPLNhQXZsZzjpitPQfAXg7Rtb&#10;tzo3gfV4mvIjJ9ugtFEOG42s7uHAUE8474r46/4aD+LltLb3Om332fSUGLdbOOKdAkY6FwCQQvU1&#10;q2v7WfxJm+1TyStqKybYmxCXLg8ld44Vse2PWuf6v0djb2z6N2PpbXfCuhDULW/W713RdM0x28qK&#10;aYpCiAkSSIqgKuMjr+Ncy3xb+IcAt3+H0Gl3+m2A2X2p61NPJDccEj93IVMXHUq2DnIwK8I8QftN&#10;s1hbtFofmT4QT/2nKRbqqtu2BM8jIyc965r4pftN+KfiroVnaWcOlaPbLIZH+wyq91Kynjl8BV9h&#10;9OlFPBy5+eGn9dhTxMHDlqO59CXf7d2v6Z9mtrn4d6D4jvgjLOdI1SVERs8ABo2U8ejGsFP2sPFe&#10;r6vd2kPw8j0GO/DCZ9Gl3ag2RwEeZdoHY4XPPFfLi+NvHiXcQmkvbplbz1jWBCFbpuAQYB+tejfC&#10;39pjxD4X1qIaho1pqGJFFzcXEW+4hBOC0YP3Tnsc131aMow+FP0ZxU6lPn0b+e36nvWkWHimy01t&#10;Nm0iG3u7nLz3GsQJcNEHOcoo4L4AyRgD0rv28K+ILvQI5JtXluESRY/sNrpkIt48dAqhcr9cnmt7&#10;wT8TvCHjuSztB4oin1yTlLGSBoZ7gLk43uAn1CjNep+VJFpuyHSEjt41Y7JJlVy3Pr8o5HUnHevG&#10;jSk3fm0PUnXtvHU+afElhOHl02xt9TkuRiKK6uLVLVGJwNsQwWZuMetcs/wl1TXYmlILw2SrGYEA&#10;nZT/ABZGeBnqRXrniLWNIurq0F1epNvefzUSAQpEiYU75eC+Dkbl44zW1ovgjw74lW806DSNPiE7&#10;qZRpu75XAwuCDluOcnjqea6nhratmf1ppbHhVl8H7afVrSWOzimkKILiOBS0buWwcjOegBGa6W9+&#10;Bc/iXVLqO60pLKwtWHnXG9ogiqueccEYGTXf+Jbn4dfBfTY7fUb5LGaRCrLNNN5syL/CoDcjnHFe&#10;Q3/xO8Pa3cXkHgXQbbxNKsDEfbY7iWFZTgqxiBw5UHHzDqfrURw+t23Y0dfTRf195OND8PadFbX2&#10;lNpGpI1/5ZV2kK/IcEqQOEYfxAnnirI8A+HvGmltqFvqPhO3fz2l+zNriQfZ0J+YMJfm4IPXHSvK&#10;fF8Pxm1TSG1V/Eet2MNqx2iBVt7W1KgfdRMMO3bFWfghr+seFviUms+I7K18Y291ai5vJbrTxNMy&#10;uDyNyjMmeMnjHQ10+wjTXM5GMq05e7Ff5HbXek+FWuWn0e5KWEChYdSi0qW4t3cYEvlyBcsueN2M&#10;Z71zdp4esL2a4ubq/MFtMFZleRo2dcnjyvQ4Ir03xb+1jrmn3ty9p4BOnWkGlyW8SSXsMskTM4Mc&#10;rhQEUAZ+QEk5HNeOy/tK+Mop4rpfC+kTXYiQSXWpWQkeZhyWO3CjOemBjApOk2vcl+JpGq18cbf1&#10;6Hq3h28SdhbWNtdqYdy+VFayFAgUbmBGSMDp+PrXXWWlQaxE89nfokkEQkuftdyIhGgI+b5hwOlf&#10;Pet/HT4qeL7G5tb2SLTtPvCI0t9OUwOmCMYC8Y659a9a+Hni3WdRfT38aazf6zaWztJNaXEETFj5&#10;e1FYlQWUFsgHIyAea4p0KNOSU5asftqlRXirWO80m50JdTL2+qjWY0LbTpUTXh4GSCYwVB78mlt9&#10;d1ifVrOxtfAmpCzlJAu9TlVMDqDtGSAciteXQ/FHi2C/jvPsWieENQidjZ6pLGtxLBtAbYqkeWmA&#10;Tyc884Aq9pfwrEFsb3+0UubkKZJb8XQIk/usWyRgDAGOldns4wWiucPtE3qzmfG/jfR/hvaTXviR&#10;BZ20QCRWOlyedd3UhPRuAEX6nNfPuofFL/hZvjOwvvDmhXfh+KG4gWWWchg6GQbzJIMk5XdweMDg&#10;A17tqfwc03W9YnuvEPkzW6EPdXPmq4jXgZDnoMAgk8V5T8U/ix4H0mxutA8Bp9inkR7Z9ciVDCkm&#10;BtjhLZLsV/iC7R65oTnVThGNvU2XLTale5z/AI+8WGwu9SSxazWRImRCkTSTSy9iBgZHIJ4OK4z9&#10;nnTbzwyl3rN7byXM+stILu7kLLJGqgiJV/2cszFejEjI4FcR8Xf2gvGvjDQbbT7m40fT5NPfck2m&#10;WQhuptowu9xzyOTjrXUeF/GsWnfDjw1DcyzXZuYUcTw3YbbMPvLKCQa9CFB0qFo210OVVY1qy5uh&#10;6V8QfifqBOoX0bSAylF3XeDhguDxjAH514rafFDV54W0ue+EAR2d5RxK0bHhMkdD0z2qXx/r6+It&#10;Ne4jnuroRIfNR5MquAckgdOlcfoOnTanIZyoWVkjAjkBIQFeoJ6jHrSpUI8jlLc9KpO1RQWx2Vv4&#10;ssLTXLgLHJcJMkcTQ+bxFtOQ5J5J59q3Z7KDU9dijSaNLea1xMChz5+Tt2n16DivMtQ0RNO1xYiV&#10;uG+V2+zg8knODnrjHSvoP4ffDi8u9UgvbOUz6fHcQ7XRmbecHBCjGMN3zjilVoRSU4syjNuTXS5w&#10;em+G4rFLVtWeC/8AMh8yGDa0YJ3btuQOa7iDwHaeKPsthHqF211cFJotNRjMFPUMN4O0AgA8gEda&#10;669+Fl5qHhrSdX2288VsiHzHYebJJu2Atg8A/wA6teF7T+zPCltBci60bW7y7vUuprmIINkQyI0J&#10;5JIHBJ56iuOcJS1vqdkIxlpa55Hqfge103UdTfxHGJInUxWf2YoqLKCc7cL8xxkDOR/S7pHxN1Tw&#10;noK6Os03iImTzIlF7LZzQrt5gWRA2clgeT2xTtP0tvEurPdbXezsNpXzF/d98Jx14LE/Wl8RfDi2&#10;vrf+1tKhcTsFYYfEatwcA8fNxSVG8kmzSrhuRNxLPh/9pTSLGBrm6i8S6dKzjMTXX9oxovQhvNCO&#10;CSDwGGK5HxB+1/4mTVHktYdMuNFG4oFtmEkiZGN4JO0/SpvDXgxfE9vdXGp2xE8csi3E8YJYv1JI&#10;B+bjGeOKfdfA7S9WD6Ja+HlXV1kN3caub99sVtkEYiVSp4yOK2j7KnJqomeXKjXlBOFjR0P9qnRd&#10;YhSPVtAf5nHmTwOQoGeQfvAfpXrOkeNfhzqdhGW1aHSpny0VtdxhGP8AwMcH8K+Xtf8AgTPpd5O1&#10;kXhRGxHcQTDyyA2Axziq0v7OPjGS4S3BsdShaVZBLp97FcyW6nkMyo275sHHFU6GGqe9GVl5nJKt&#10;iafu1IO/kfV+n+Cbq5vHvbV7K9sFBMb2+H2Keh+XIP4ipL3wikM+mpHG888j5823QEKg5OcEH+df&#10;IF7qPj34UKW+0ahaWqOFhlKsiSehDHFbGj/ta+L7GcvfAy7SEFynEoOPXqfoay/s+o1zQ1NlmFNO&#10;09PU+y9KstYvWuJkRI7C3wrTXUKtkhhn5Mccn1ron0ea+u3SW2gW0jAkztAO7HUYzivmXwh+29Dq&#10;rw6drtjbyWilZVjt2eGQnrluqkggccV9G+BfiZ4T+IUUr/275N5efObS/KxbQBwsfY/nXLPDul7s&#10;00/M6Y4p1Peg1byLtx4ZNgmpXVtplvqL3VukEltKqiORQ2fn9z24+teN+KPin4l8HXF3aeHvh0dP&#10;gDKwniu3gHmE4AMcWFKfXJPtX0Y76dpVzHb20U15csASlrgkL6nccVmarpMdzfLcXEW6KblYJgNx&#10;GfbqcisIw5fe3/ryOj6w9jzz4X+OvibdNex+JfB0F/dIWkhk09EjKAgEId7Eg4Peu/ufET6a8ct/&#10;4Xn0pbgCN5pgHjHfBZGP54xW6NFn8P2/nt586M6uZI1LSLnggqOqAenPvXStbwX4iZVW5t3XfuPz&#10;Dp0Oay55ybbNOdRtZaf1/Wx5T4w8I2vj7R5rebXrjS7Ly2R4dKu/ISXJ58zb98eoP6V5X4y/ZMe7&#10;0fz9D13Vo9Wd1B1BNsjBvlG4sAGKhQOM9ulfQmp6GLaSJLFYbZ5JCzLNHvjKjkgL7+2KyPE3hzVv&#10;E+nm0trL+y7jf5raxplyYJVjH3kG3B5981vGclsynUi9/wCv68j5+8afEHxF4f8ADK6X4ht0uvEU&#10;KpC+sS2ySQzJtMe/yyAVc/K2M8ZzXO3ngfXPGmjadLLNbwSxOuZblh50h6sFUZ3Eg8173qfhXxHZ&#10;acn2K6s/FjRAl7PxEcswx/BMFyGx/fBz6isLwrcaTBqMt9qnhWXwhPFn97cWolUAgBgJocjLe4FL&#10;2rppPS50U+Wrte3Y8v0j4OSXeI5Lj7RcCVlfy0BIAAwH9MgHFdTa/CiXS5pLt57628rIhjVw6B88&#10;K0ZHzKRxivWdIX/hK3urmPTobOzj2iNbW7Aadc8uMcnnGCwB6itWTSIrfQ5dUmt7i2jto8vA9u8j&#10;7+cZOMlfcHFWqspbs6XU5dEjhrnwVrVvoZsdJmiC3kKG5W0/cKSNxYtleg3EYGBWDL4KtrfRIGv7&#10;dS8MYQNH84LdhgfrXq1vouqajJbX51K8soJIAn2VCqq4PQMvJAx1q1facwnNjHavIXOfMZQFUcdG&#10;PU/Som1LQITcNzyX4raXLD+zl4itdGvham7vLe1nWMKJY4HUiVT3G8oEz6EV8RaJ4Fe+1RoJIBGp&#10;I2t1AFfpNefCqDxBBPpt7cCJLsoJEQ52PnMTn1wQCAeuK+cNV+HlppniO8tUvIb1rSeS3+0QpsR2&#10;XGTjPGM9+9d2GxDo0uSxy/V4Ymo7O7vc8qsvAhso0RFZgMjITI257V2Pw68E2mowasdSE76dBDvl&#10;Eb7P3WdrOPXaWXivR4vh7ctaeZbFJ2A4Q4bOegrQ8PeA9St5LnzrRJ4ZInilgDFUmhc4lRvUMOv6&#10;YrjqVr7mzw0YrRo+WdW1S7bU7sabcH+z4WKW7Nhg8fIUnHr1rlvET3dsYLmWUyhj34+YV9JR/B5o&#10;b7WHbR2sNOe9cWcMUm4JCWOxQMngDiuQ8e/CWSJWLwyx28eCDjgA130a9Hn5eh5UsNU5bnhFpqk9&#10;0NgclvQCr/2++t4i7DcwJ+XGBXcaN4AsbSbzFupFxwxCZIOc9Mir+v6DZNwDM4YfeNsAK9N1YXsk&#10;OnRny3b1PNB40uY0eOaySbsdwBx34roNH+IyuIY2sTbRqBzG5UnJ6irN54ZhjQOhPlsOS8e3Bx39&#10;KXSPDNslpJgjcU54zjuBzROFGpHVFxp1VK9z3Lwtp/hjxD4fnuVuITetFuW1uYQdz9CQwGeh968p&#10;8HfCbT7nW/FM19JumW1nFpPFIwa1kwdsiYIORkDOf511fw10C+VS8MrqIY2lyPXHP06iqWtySaNr&#10;Fzd5NvHMu2RfVO/H05NeVBexqSjSdr2/M6q8I1YJyX9WOei1TWtD0/SNc0LU7i1vb/TIDNc3hMk0&#10;fXIVnJPUH1zXI658UfiFqV8VfxPf3McsbxSJFKY1kRvldWC8EHv61ueLru2udB0qO2u0vDb3FxF9&#10;mB2eVEpBTJHbk4Nee3eqvJeuYCBIMbjGOM+n4V6cYpvm5U/Vf0z56fOklzNfMW08Naxq+qSx6fZy&#10;ugxveQHavsT35roNQm1bwiu2ySODUnCmQx8gf7QHTFcwfE1/Cn2WGUks33wSrZPQAg4x+Fa2j21z&#10;ez/6bNIJDypfkkdOtVOMtHO1l0FTs9It3LWo+J/FOp6Tcx3OpyMl3g3EYVQDgEDoP/10umadfX9t&#10;ZSRbZJwjAbwB3JPJ789a6KXwy0DLbyxPE0wGwN/FkZBH4EVbtNHeSys0tgWaCIgnnliO2PT3rmc1&#10;a0VY7oUZJ3bOD1SBrZUlV2MxJDqenUVV0PXfMvYzsbeM7ix6812jeDLqazHmxsMk/Me+etaPh/4P&#10;3M8RuYYJWgt8K7lOhz69811KpCMGmwVKbmuU3tB1Rr21cxx75toXYTgHPrit7wt4N1DXtUF1rE0C&#10;aYkJnktYEG+QRnJXI7ngfjXaeGvg9ZWenx3clwMPt/ctnb0wBkd8g1f+yWmmaytp4e0y+1S88gxS&#10;ytnAd+iquMDG3luleRKunJwge843heR5xrEdlqWsajcLHDZWizRziz09y/kR7gRkHHIAOR2rdvvD&#10;9t4P8S21488dxbFvtMe05LLuO3I98ds4Irrrb4Wa/qGpySPaJp8zgedJDOuQCOATj3/Cum0n9ni3&#10;s7SCXUrhrqQIyuyDAKnGAOOwH55NS6mpyc1t2cVf6Zd69I2oWdtb2csiGOCW5RXcu+HbcCMgld2O&#10;ee1cv4f+Fmpz6jdzJexG3u4vKkiaMqvByMY5yDzX0dpPw8vmhghiVoYY8YuMb5HAPygjG0AA49a6&#10;Wy8APJcI8EnkSZDEKOWx13D0NTGpO1loZzdNvU+a4PhHcWVrZXEt2+64kL+U0joIyDjOSemPzrpr&#10;34XW4six1M7IwCYWAGfYcc19A/8ACKWspP2qOOR1bHmE8A/jwKr3PhOzgmjuFeNI8gOGkUxkE4BO&#10;enb65qZVG76msKiSVkfP7fCmcWAlsGiMsqn5t3I/3ge9Znw9+F+naLrdw+oxJqN3tDHYpwCeuT79&#10;q+g7nRtK+0vIpiuVYkN5ZBBI6gY4zW7peg2KosixxwpwckqAv155rkfOvhlZdTWVSMl70Tza1sNK&#10;s9sH9nFHjIIWKAPknoM/1q9Y/D547lbli1tBI+42jfM+72Pp7V6fY6bpzyKyiMyMdoCMP5itK1gt&#10;4LdBPKoLyEIG4ZiO34eoFaOXMveOZy5fhOFfwXbaiEmFqsZiPlqMcMP5mobvQZLJVhsYwATn5uAD&#10;XqCqdRgL6e8VxHkoTE4YZHUZFUo7Zrhm2pskVtp3jcO3Q/jQ77mSkmcNHpEkLId3luuAzZJU57Vj&#10;6z4N0zxJDLbXcQdiSrCQttcep5r0qWDyf9aETJ25ZhtOfYd6otZ+XMoLb4xyzY3AKenQHIrNpS0a&#10;uO7WsTzLQPhlomhSrPZ6RCzBfLMkaABQvOCSeBnniue+JU9vqd5pIuLDU7i3tYWuns9OtybedlON&#10;gmciMMF3HHXGa91062+xEtb5CYOZFUbcH361xPiP4Unx1q8o1PV7+10ZFlt2sIlASRTwzNu4ye1b&#10;Uo00ndGE5yPljwZGur+KZNTiTUGs51SNzcqSqy4Pygn7yDKgH2r26x0iZ5YxPbt5G3OQMMDjHyrn&#10;+Zr07wf8FE0iBtlySiyYhheMARRqMIPlAGcYz1+tduvhHTrKLJi+0SknzBJwDjr06VzVaTrT5loi&#10;oVlTVt2ePx6VaX2jXdrBEpmh+Uqy/OAOcGuWhga0m/s/7OZ4TGTjyt0e3ptyOe1fQCeH9HnhkkWG&#10;3aaL5GaNsn3Un9KjsvA2lWcUa21lFEnJJQnc+edpPpVqDihe1T32OK0LTP8AQbd7Ox+0G3Rf3TIV&#10;RTjvkV1djczQRostpGhzkhXyf/r10dhonlr5nl28G3ONi7mP1qxHai2jaUQqzgYHyjI+uKqzaMeZ&#10;XPLfEfl6k32SaGOBmbiRzgHHvXknii7FnLbi08nUFlaSALC2VJxjnv8AjX0nqfhNNdtpbecSW8Mn&#10;3miChmyOcE5/So/C/wAJ9B8L3JlsdKt4rg/8tnDSOPXk5xWCpzkzp9vCMdNz51s/C+t+JImgiZIL&#10;a3QJuOQTgEEA4B7UyH4YukKKwJYKATgdfzr6X1DTRNfywpp185BGGW3HlN7hgelWR4M4/wCQaR7B&#10;Fx/On7Ca6k/WYvVnxN+0F8INDj+AU2veKb5YPEFnHANOeZz5ryL9+3VeSVYF/YHnNfHNtELZLeGK&#10;2V1uY2cxtnckZ4Bz0FfaX7UnxSufF/w+0/wlY6BNArSRSXslxbqWjIO5UWTLbhnglME815d8NPBW&#10;lX90sF8rxzTFYPKmhIRu+F9s19phX7Oj72p89XUqtZyWh4Fp1kl1FFHDB+8RSNiksoPr6Guhv/BP&#10;kaal3NBLHA/AeThJGHX/APX0r600H4B2UKXqQQQ3EKcwqOHVx3JHGPakv/hi9vqEEQsjNDDiNRJG&#10;CuGHzdeSAeBVzqRbugpwaXvHx9bWGq6LqlumlLNcRqi3JS1DSEKOv3cnHboa9X0vUNA8SC3PijSN&#10;S0e4LBPtllAZY42GcedwNrdCM4+leh3H7Nv9reMIV0Rm0QPBMk09vuBRugXGQcewqe2svGXgPR00&#10;XWLBPEFhbybJoZbVrhpUySf3oIYdcfNnHHXpWNSopJWRvTjZ2b0PPvFXwQuLXwUfEuh69p2raFaT&#10;MtxcLMsEkUjoGiK44JIJ6cgg57Vi+AvitfeCLKVLwx69oOoI0t9FqmXmYgbCIphznAAIIPRa9J8b&#10;abfaF4W8Q3vgHXbKCxsXS5v9L1KaAPbwvEhVkVj+8RtzA9GycVxfh3xhqPhPwf4g8BDwBpcuo6hC&#10;NThvb+WQyWAZV2SxKQRznPynkMMmpilUhrr6i5pU5ux6R4A8dfDXT9E0Kbxu2p2Uly1x5AhkF1DA&#10;kZZUDAZZXYYGGUZHOccV13i7wv4d1/XzqmkXtxq+nwwx6kmqwW7iC07AEt911AB4455rjdL8H+Fv&#10;iR4Ns7ZNOh8HeMkt0jQP81tfYQBiM87mwTg+pxXNeF9b134SPdPfaXMNPikeC0ukG+2S53dXQghg&#10;DwVI4yK8+eFpzu4aPyZ6arTv7z+890+HulXFzcDXvCV3HdxpeTyS22pzFxdLKrGR1ZcbDnk46ZFd&#10;hoV63hS5u7y7uLjUjeWsirpmpAPJHOu3yUGRnJxgD8awvg98dPBus20el6rothoWpCV3caRMIobu&#10;MNuMijIzu/iXjGe9YFj8EtR+I3xH8RfEOz8VN/wjtkLi70rTkbzbYv5ZIGM8LkdfvZBxiuL6tUhd&#10;3vY2liIN2lC2h6h4z0Twv4yvdU1/xfrun2ehaaLDfHdXKwrbyhVmW3yxC5Zl6ZyRkYrhfFHwR8C/&#10;HDTNY8U2kUboLue00zVfD91mzeMnMirHhkUeZvGFC/MCec5r5D+N/gr4hWug29941mkbSmvAYkQE&#10;RzMUVxKw6NtVtgLDK81X+BfxJ8TfBLxBp2q2krwaddIJHspFM0F7CWIfCL8ofg4Y4II9K9mjQfsu&#10;aMve8jwpTUqrjbRdz3XWPgg95pj2RgstSuZfLQXJL2kyBeD86Ag8YAwoxit7SfD7eDtEtbPWYbyx&#10;tFXYs89815Grnrulc70yOMHAFdH4Q+LPh34wz3eoaX5Wj6p9rngi0Sa5E1zNDCqs8yqoAUEMTgbv&#10;un6VuC/tfEFnF9nuorm2T5WUASqxGMjJ+oz9a8+ftIvkkz1KfJL34mHYaXLI1yYYgzfdE0eQx4z0&#10;Jwfrmp7HRkjH7yIYKhm83nIren8PXUlrCgvLiAxuHjMOBtb3HcYqS30vWLcut3PBqUQAKvFbm3kw&#10;3YjJVsfhWaZs2c39mWFw8NslvcqhGdoR8nrhh6+lbej6FHJeb/7Tu7gGBFFu7gIWyecAcZJx+FTt&#10;psMyRRIzSfvCoBG07u/BplhobyX9xsla2MAQAg9SGz+NNvQSSK9vp/iP+1GW90e2No0pK31jdHcA&#10;BwHjZfwyp/Cm3fh/RtXdpJLYTXihUkKApIoJ4DEYYfoK7y5imtZrZCnmQHKlxkDH0on0611Oxu7O&#10;4hhuY5v3csMqgrIo6Bu5rNK7LctDyuS0uPDWrP8AZNVvTBJNveK43TBem4KxwRgZ+XpTh4geeO6e&#10;+02LHMuAvzlP4QT0Hy9q6C08GDR4zZ6ekxiFxIFiuCXCKOyFudvpWjqXhhWSNmh5wPkx1wvoPw69&#10;a1a0MFUV9ji9DvNLm1eOO01CWz8tAZIHAZApPHGP15rooNLjs7a4mvo5Wlu5WKXES7nfa3ygAcoM&#10;dKWP4dRXVyJIItk4CFgcguB824n9MV0yQXWg3aCQGSLbzIqlimcYDDk/jzQtCZPmMF/hpo3iKC02&#10;2qPLBuJllOZGyMEE9T61weo/s3aguuQz6Brt/Y36yl1EoWeAZbG3YQCB64NeoJqtz4W8661BIVs4&#10;W3RSIxLOD0GAOSa6HQPGge/XDJp18yZRb6IFyCegUN+fPFbxqcpzShLueX+LdC1Pwfr2kJ4nhih1&#10;AwuNPu7Ocm13r8zMyMMbsAnbzx0rlYUvNXsb630vXLbw+twHiGoRWxkjkG7cP3QZcHJPIPQ9K+hN&#10;U+Hg8ZmRvEKxalDLIssTMrq0Tj+IcnYMHG1T06muS+L/AMOrbVdHSz8FeH0065sy07TWKMIJYgo4&#10;cjJZt3RQC2KzvZ3RtCqrcskeNWHm3qjTPF+nQ+MLfeDdahYWRt3VRx5m0keYuM5wcgAk1qa58OfB&#10;Z1bT7aw8Q6Xp0U6OIbJpQZ0QpjIDFgSC2QMY69awreafV9JjGpafLpM1lMdqM3Lsvy4UnkKevPrz&#10;W3p154AXWksl0+zfXbtUaW7sIkS/U7sM6zrwvQZLYBFapc176ehVSHLZrUhg+EvgbQ7xpNasJJ5w&#10;6W8E9xBNO1yrKCkijGWlIV8RKB2J4rqfhc3g/wAB65rms6Po2p6TGoJurq7ttk/lfeWCNSf3YJVc&#10;k4JAGcZqj+0b4js9B8DTro3iC505UcC7tr+Tzr51DJkwzZ4brnBHDHB5rD+G2vw6r/xKrqWPUraS&#10;9/tO5hZS5J2qEGT1O0c4zk4BPNZyh+7dS9zmi1z2cbM9tsE8R+L/AIlaHrF5p0+maLZ6fNOEeYHY&#10;ZG2x7mUkOxUE4HTOK2tV8WW3hBNa1zXtUu7e1tryBY4bHMkkkhwtvZRrtO+ST52cKOAQCRg11Vms&#10;+23hjgksoH5FufmderbRjqecY7Gub1b4jeEbTx83hqVb46ro1lLqM15FaPPDY/IxaQkfKDhX+Y45&#10;4ry4pync66kvcUT421v4D+J9G0TxL4n/ALDktLCWWBFtb3ENw0Rc7hCq/Ny7qvzEA9hmsLT7Xxr4&#10;LWPSvEWnLY6c/lahLbyN5bxJ5hVElUHCvuClU4PPrzX1n4e+IfjD4m3uuiTwraeFtJ02C31BpPEd&#10;0wuUi8mWRXeBVP74nypcZCoNmeTivi/4p6L44nkt9X8XxyWOqancPqLzSz7wsiSFAkke0eTt8voS&#10;SeDjmvWhCU/dnb9Tg9oou8DY+K+qa7peuR+IJPEN5bzai88MEaTnCws2QQWPCbGYEHAz071lfs4f&#10;Br/haN54i8TalKYtO0K1fUEDM0klzMrAIxY/eGRkntgAda5fXfiLceILvSksmeWe3laF3HzIysgY&#10;qgIJU/Lye1e3/sz6vP4P1XUtNl0C98QaffWctpcxaSr3NyqOVYyBVA+UHGW5/Wt/fpUuWW7BctWq&#10;3HZfn/VzrvHvwk1W8ZdUtpY7u/hxc2ChWjupZSuZ5uPlA2jlP4jzya8Y8daP8QfG+haPpc8E+vaF&#10;o0kkkeorasEgIHDN5iqyxhdwyTj5RnpX3cdJFvcaZc6mlxYxwBMCMsu7qAgA53HIyvGDn0ryD4g6&#10;9rzeIdcMlhPrc1tdyS3FtMjLDqFmIUAigTkHylcOSTztJznIrgpVJJ36o9CpFT06M86+Dv7P/h3V&#10;PDdqlgDqGuOn2u6FxKxkVSxCMjAcDg4YcZzmuf8AifYXvhiGTTdQsVuCt5b28YWFluBFFvLeW/Oz&#10;K7S3VWxjtW79gltIPDd7pWsWTvDElo2pJK0Vyyso2pHGG2jYQ53L8pLYPNWPEHi8av4h0K+8c2l7&#10;qWp28v2Zru1ElrMlmCNp2L8rn5jkjCjGeSahv95zt3Z0qmuSyVkcHonhPSviLo9//ZN5pWneJY5C&#10;Rot7Oi3M0PnExCKZvlZcE7lHzEpXMan4QufDV3K0ep3mk6tbW7O9t80Tn5twdWXsrYOM85x0Neja&#10;l8LdBuvAN7rOipF4gmu7mWzu7dYT9rt4fNKxsrKCysAFYsAvBIrhrLXG8N6BPpGvzXF8ti0RF7tY&#10;TwGIFEg+bDMjFiMEDBK5HFdKk38P3HO7J+9/wxp3fivV5rjUZLOa7dbNbaC7ivrSASTrIgLNHEGZ&#10;l2nlsMpAbqOa6jR/jBe2/iGLSksdKfV4EFvaTag28yTMCq7IwN+RzkE4GBzzXHeGfiJ4S0iL7Fp9&#10;+/hvVriQRSxX1rGkM2ZGJV3bLKD/ABHIz6Yp/izw7pmpNp1yYfDFzdS2kDXF9Y3JXyyuWkEbKvMu&#10;doVuMDsetcrowcrSjbsb+1ly3jK51snx716x1H7H4rsPLskl2qRH5avj5eNwIxwcDvxmvQdA+IPg&#10;y+mvJrrxDJpl0F8u2+07oJjkYLpGihDzgbgD07V4+dWtgNBk1G/1G5iV4o7xNV0tdQitTJkpEk6l&#10;ZGI2nkdziux0rw74Z8bQNb2vhaLxHBFfKj6rDq2JdLgLsGYJLh/NyNxjBICnrxikko2drfl+NvzF&#10;rr1/P8P8j2a2t/DGrQvqS2o8TSxKq/2pqhWecNxlR+73AcnGSetdD4g8I+ErLS3W10ltP1J4JLbz&#10;EUxyfPjLMR8o9MYz2rwS3+B8Ou6ibrwf4sWT7FFCGitR9rvFlXOBJCrqpYoSTuxg4p/gPVPiZpVr&#10;JBbJrF5fWEry/YNTZIVkDSsgTMmXKqPmMqEgZHNXutGJpdDT1rXtYafVPC9+ui+IrdC4h0i6CxTS&#10;IVIKF3J84RnJA4YV0Phmfwt8L9N0yy8G2l/pd5rc5F81xN5YjCoFkzGsZ8wKo+QZzx1615L8S/2h&#10;ZryZ9NufhxZi+BME1y2qsQ5BIZ4pAnKErkHIzjmqb+NJPDXhwXemi+awspYrxLCZpZBFO3T9+pKq&#10;vJOAATjFaTjPlSkrX7dRQcG209v6+Z6V8TPidfWSXWvaYtvJb20v2GFo7tbzc7SFU3mPgbVQnZ15&#10;5NUdA+IPjyHwvrmq3l7IF04/bpdWigSzjRWYgxfMQCCCACASTWbo+mXWs6zZ2+r6/Y6j9riNz/pK&#10;xQXE0jfMfLIAYLyQCcniq/jH7Dq19quj3i+JT4Y04iG8RDDNAJ/l2gF9u9B3ORj0NY0pRvZGtSlJ&#10;K/4GveeLvEHxt0y2g8Qa9Hb6bHGEhttGcRK6sMFpCrfvCQBkZx7V3nhzwBpfh/w1DBpsrx2cjw2v&#10;lRSiESvkFST0zxjHHA5rwu/j1XxAIdH03Tby1uYYVgtXu4RFFDaqcbozwBkM3frj0rYtvhBaWF4s&#10;GleL9W0N7GMXscl/OZLdpRjJ3H5c8nABNaVUpLcmjzU5Wij0vxBPdeFhevqNlJb3rRv++sQzyyKT&#10;95cdeoGV6cmvCPH/AI0sZ55o4bW+1fVEl8oSxwGJJCwyVctyMevc17HYWfivU4LCC+urHxBaSsDN&#10;qdlN5LwE8htrDBBGeEI712Ph34d6Lf8AiO1udTtkJuZXHzxEFtq5y27gDAyMHA5rjpzVOV5K56km&#10;5x3sfKXlxagyWtxamCWQARq7gl8nqR1q7N8OIrq1cW2y4lj37kVTtTjG72NfQ/jTwh4F8F30GtRx&#10;RPqE9wIPtDrsVA3yh13HacAjt0q/b6zo3inzLXTbNJokzHNeRhcsVOA2OODiulYmSaa2JVOnJN7n&#10;yk3glLqYzRKPM4iSMAFcgY9Pr3riNd8KyWU00l2NsxYLCEAPy55+lfXeoeDIvMuIlt4THv4RgEKH&#10;+v6muD8aeApLpJlhSOSFOCyrnbx0rsp4l82pM8JGUbx3PDfDHjcfD/WZQ1o04EZSS3jJ3YbjeOOC&#10;DnivaH8b6J4j0qIXV7Bbs3luwOBMOflIOcn3Ga8V1DwZfbZZbq3YyRkCRwGEmM4U5rJvvDv2S5s4&#10;3YrqEqE/Z3GTGehBPbFXVoU6r5r2YqONq0Y8jjdH1DqepWdrp2mLaMt1Z4MnmeWVZnDfK+AcnAPv&#10;XKa0H8V+OLG2uL8NBBE9xIjtguidAeBgFj7dK8b0/wAS654d0WGyiu/tKQEukV2hJhGeNjDnbx3r&#10;Gm1zxLe65JeyTm2a4/0eWVE3bUHOAT781yQwdm3zI754+MklZ+Z9E6343XQ5LSysrP7dd3ysxtow&#10;xxtjyc+3+NeQ389/qmsiXV74ahqCBgBEm6K3B/5ZRKBzgYGeeRXU+GbKHS/C93f2Lfa9TnRrZrvU&#10;JWdoozjPlgfcySORXKqktmNil45QvztH/FkZJz149a0w9OEeblXzOPHTlPl5vu6HH+K9EU3CTK4e&#10;GU7txwDjocgdDnsa7X4XWXiLweW1nQ9avdDvTIJLWS1mITPq6H5WByeCD1rq9A+Dtvf2FtqeuXKW&#10;mnXTlLaxDEXF0wBbdjsnyk5znFdld2KOtr9ltvKtoQscccQ6Z6HGPvdac6917OLPNpYVxbm9Bnw0&#10;+NniDwZrEug/ELVZ9Q8PXbgQalgGOG4ZyQ0zjkJlzkg8cZ4r62itH1CzsRLpMH2SVPOW6tZ1kt7q&#10;PaCrKw45xnjPBr5ht/hzYeM7e8sb6FEWVWKszhQpbaC7H+HjnA69Oa8Z8UeBfFvw38UWaeBvFOpW&#10;KEk2SpesixkDPKEgKhHqMVEKMa+jdn+H/AIq3parX8z6z+IfhTUPDkNrrOnaslte7y1vZ3AJVjn/&#10;AJ5scce/avmr4k+N/H1/PJPrl432UZQrYwCCHOBwSOvT1qho/wC2Lrd1qUVj4/0lNesVdVvru2bN&#10;xCg+V3UYw2epI96991zWvAXxK8Jw33hXULS6tb2YQyaX5m6Qkp/qzCfmB4ySKJYeeEV5R90zjXji&#10;Fy83vHz34M8XjXPPtRHO0dupmkZ0JCbeGIP49M85NeseDtZi0WOUaFcRt5+1rzS/IEiTJ1zJGwO7&#10;k9OCKyNO8Ial8P8AUNVuvCtlZta3ahZbC+JBhLfddPbp8prpPhf4b17QtQfVL2wjWUFpZppjiSdj&#10;nOcjjrge2K4a8ofHTZ00IzvyVFf8iH4m/Djxnruj3dn4Zi06105JfPNhHmGNYThsIXLGN1PQjGQT&#10;kV45NpN3o0xt9Ss5rWW4OyOSfiTCnkKf48eqnmvv7w9G8qvK1sAjpsIIID57VxHxM+F2narKbZtK&#10;W8jS4fyrfaZZfu7t0Zyvl5Ix1xTpVvd5ZL/MbUozun8j4t1jWZ9LZEllXVWjH7mRWClBg5Vs9Dj1&#10;9RS+GNRe/u1WW5e2WVuWBzg9h6fjXsrfAjT9blRNKvWS6XzGkstTIhuonXjyw2eR1wW6461xWueE&#10;B4Su232ssF1HCVki2jzCvd1Xow9xkV3KrGK5bGkZSm7ydrEf/Cp7/V5UntLr7Uz/ADnZztJIyCM5&#10;HXqePeu4+DHw5uLbxGuoztJBZWc+1X3lU3oMyOXB5C7e3fjtXhQ8T6nqWs2enaMtxGtw4tfNyYiG&#10;Y4HJ5GBk8ivvifw5o2sfDW28O6danw/ZWNollblJEKy4AEhZvQvu+bvkk9a6pVWoKL3OVW5ueK0P&#10;N9b1u3+I2tak0UyXWm3sgiW2372VVwokwem8sxAHYAk81samfB3w5jsNHtPs2saj9pNqumxKWSCf&#10;jf5hUYOwgZDHgjHWuI1/RJ/h5YW9n4d0ufWvE2s3EVnpkKAERSSPtjkkb5t/QsB2Ckk4FdrY/B3S&#10;/g9YaPN4m83XPE1qjCWVVH2aJpHZ2eQgZZ97nLcenSuXlbTZvOpCDUbllfgzc+K9PgggluvD/hGw&#10;uW1O4uZnH2zUrgEmR3/iMQBbrxjAAwK8VvdQ+Gvww8ZeC30DwjeeMvG+tRvOG09GxawO/lqyxt8q&#10;5AYAgDjJyOK9Ki8Xa5e6prOoyTXcejWzfZ5LckyCYshiRAcALG7Pjnjg4zivK5/E+o/AnwP/AMJp&#10;qcMN7468bzzWC3lq+2Ow063CqkUCMvCnHLcZ4rNUrOzd3Zqydr3/AE6sj2rk+aVkrrW23/B/4c+k&#10;YNNHgb4fHTdF1ZbbV2vWnvN5VTLKwyCC2RlVwO4OKzdJ+KNl/Zuu6lcXK6bJbWf/ABMLufYqzvvC&#10;MY5Pu7ypB2nHTivkqx+Jc3ja/llvb5tMHlERo5ZSwz1Ung5GRntzW54B0jU/HmsebcGa18H2kyub&#10;V/8Al9dPul17qDzk9TVcipw9/odkqcarbg73Z9H/ALR1lrmjWeoalH4nYaZDZAf2TbwR+arhgUaJ&#10;+NwIOCcGvGJ/jTI0M0vhYbtOtZfs9zNqDhGnbbkDys5Xvzgciuh1nV4hoLaLA0jXV5eBDp8wLJKM&#10;gqUU5ZDnHK4FeOfGL4ApceI55DIdL1CBEW4u4PmhL4yGkXPAB439vSlSo0a0v3mhzVqlbCwslf8A&#10;r5naaj+0O+teIfCsT6QLK3sLlllimAZbpZR5bgnoMDke9U/Cc/i/44fEHVNR8JQQTadYBbRNKvJB&#10;AL1BnPlsRhX54YjGRjNfPFzo/inwzfDTNZ86aKJTJskIY7SMhoz/ABA9q+rv2VviB4f8BXVhp5im&#10;a7vG8pTPED5ydTGzdm9M+3euupRp4ePe551HEVMQ7w0t0/I7u2+Geg+K7Y28ZutB8Q2OFv8ASL+I&#10;Q3agdG2kYcA8bwSprLsfAsySboxeqkEzQpvQR7nHDOMH5unuB1r6a8c+H9L+KOg2d55IttXjG/Sd&#10;RZts9sznkbx1U91PFeFxz+NvhlLYWPiXSrXxVHBeM0502AQ3caJhnkA3hXV933QM/KfmOa4Jwa0T&#10;PSoYpyXvLXsVLH4W6fqMEttLABfvPuEyqP3bEgk4yGJznJ7VBcfBi00vUEu7ed7eYbj5ke6QMMHP&#10;HNek+CfGvgDxVoN/eR61pPhDVnlkOn2VxOLa4aMnrIshBYsSeR0yMk11q6dO2lgQ2ZS4ZERsShAq&#10;sBzyT1HccGhJSjqDrNTduh8qeNPgNYT+IrqRzFcssaTzSQfMEjJOXfHQ5ABHXmtz4Q2l94F1K/Gl&#10;xRpYEsUlniw+4rjzEUH5iDjg9a9avtOsorpoLewEG5Wto5Im2CR14YMwwWwePmPc1RsRFY2Ykjki&#10;QSTtEqgKdwChj83OBwMHjvWFeclHlT0R10Ixb5nHVlzxR8TrTwEbfw/LqEl1eyIWjvp0CeazgEbQ&#10;OvJP4GvMvir8TvHHgu98B6t4e+z3ltF5xvZdQs0eIOQqIFkxvUlWc8t64HFT+LfCZ8W31rLFqzwx&#10;W8LkKseSFQeZhc+u3aW6/Mah+NfiaHX/AA7pPhFdWs9Bj0e0Fzf21wZBcxSMNkgKZHC5Y7j/ALOK&#10;46Uve9pF9LWZpiqXLFUpR87/ANbanxZ4o1W61/W9TuJ2kSK+upZJI4F2pIS7scgYBALHj2q5oPiX&#10;XLeO0sJrx3sIFMUMV1ygUsG2gHoCwBxXvPxH+E/g/wAE3WhJbPeXcOq2pnYlQ/kyAqW2bQCVbeGw&#10;QSvOciuBs9BsL/Up/s+2SC1VUZJUORk4/MV70q8Z0vhujx6NGcZNtnFeJJ9baa5e8u5GecF5PmOD&#10;lt2P/rVy/wDbj2KeZcXcrxocCJcn2FdP4oZksmNtBOquxKKxLAgHGeeelctpEVtcQQSyuluqMxkL&#10;Dk+g/nXTQinTvJaehw1pL2nKnqXbPxYzpEJhdQ+Y26M3CHacemOnscVtWvj6QGJUv0Zj90eZ90dh&#10;yM+ta8WveE7qCSWe88qZIlS3Ese8M5HzYAII54HavOJtEs2vp7xFj3updkzkZYEfL9M0o0qNRtTj&#10;Ymcp00nF3Ozi8WLpd9aXSXK2VxbS+bFI+2QhuxBOcEVo3Xim61SMJcXLagjSmXa5EmHP8WevNePX&#10;NnbTTPb5Y7Rwd2OhqxZQ3kFqhhdWXcOhwa2lgKdk76nPHFzv7y0PWE8W3puT5krbcDEcvKkA5AXu&#10;vIB4rtNM1i21i1S3kjeG93+aLqJN7J8vOWzuIwBwSea8Q0S9mgmQXZLRTSgAb8lT657da9P8P6nb&#10;2k6JfMyKF+aT7jRsD/H615WKoulpE7qFVVNz1Hwd51hprvPdXOp2dyCiTW/VGXlcp/ETyMHGMcmo&#10;PFXxB0HUU0qzu9CcahKY4ppIMKbWIcNKxBILeq0Hw7ezyQ6hYrHBFEySxI0ZVWPOQOT1Bx2wDUfh&#10;3wcI/EM1zr9jHawy7nUJ++MLliQcH73oPavLp14Xblv2PRnTmkkkWX8AQ3E0r2sUk1jIu2EhQTOD&#10;3KcgZ98VzGvfAHRtKmlhMt3FrDOPJhViTGoGSQOvPPfiu3s/D3iQ3z3vhXXdG+17t7/bYGhmfOCU&#10;KrgEfL0xXQaT4a8WWM9zca1pQ1XUZVUJe6WGdh827aEONuc44ro9rVhHng9fL9SIxpzfLJHit4fi&#10;B8Ldbs5dE1a7lisQRb5BkEkOQWiZW4MYYA7f4SSQaT4n/FPV/Hei6SNZ+0zaeZGuY7DT1WJI2UkM&#10;MHJJwzHcc19LPJoEipBNc3MFzdL8qzwOHOTgqAB1zjJFec618GPDPjlpRFJbzEttMiNslTJHTbg4&#10;6g1nRx6co+3j80VVw0uVqm7+TPmxfGz38SW0dqlxbEAP8uyWM5I++v3jjHUV0vgzRdSlv5LzR5ZG&#10;toQryNMTGASeinj5h7c16Dq/7Oo8MavJJpVukUMMChEkZ5DO4OSWyONw6/SsrxN8Lda0LT30rVRB&#10;ZycXT3AnwiI3KkKOpweF6gDmvSqVKc9KWzOKFKpF3qHUaT4xg8G6zG6QWepzOgaO3lfbE6EY+Vv4&#10;erdOa9F8M+J41tba+mvLaeyuLolLaJsGNRndlsnayjoDyRjrmvkDW/Berabfu9pI10sW4YQnagP1&#10;PfJ6U7SvGXiDQbURz7bm15iVLglGJH3trLhsAY9a555bzJSpT1OmOP5W41I6H3/4e1XR7tb3+xzb&#10;aLdXLCO4uWttjyYIIDOjDcfr06V3lv4CvPEGpadeym3e3gQIWt4PmdhnlX3Ywe4wenBr849K+K13&#10;phWa0Gp6OU3F/s18ZEwxJ+63JHSu1X9oTXLqbTEh8VXt5b2+R5cshtiNy5ddobg9RuHXNY+wrwdp&#10;q/8AXzRp7ehNXjKz/r5n3F4e0i20/XNcs7Cex1KW2feUWMmNC4G5WfJUng8LyM1Rj/Z08D+Ijt1j&#10;QpLG+nMkpjtLx0jKjBJEYb7uSCeByTXzH4Z/ah1PwZatFPptlfQyAMs2xxJA395gOpxjnnNNu/2u&#10;fEUF/wD2nZzWj3kkbRxahK0ryRKTyoBOOvYjHSqg5L7JM0tbSse1+J/2TzqUCW2k6zqWmWkYRoCX&#10;VrYkAgK6tztxjjPNM8ceDrux8FWWg635KavcalaLE9pYeZFJAjEOxl6qNoHy8c8d64j4HftJJf6r&#10;f3fjnxneXep3DqtvbXQZYUXnhNuFXccAjGK9ZuPiJb+I9PuJvDGpWVvdSSK0080C3hQKCWOyQgKR&#10;x049quM1GWulhSlUlGzd0fP978C7NNPvdSNjOXtbqXKmDLTAHauEzldvOc9eK4XUvgI+p6bLcXNq&#10;mnKmCCpA8/LdT2UY5wDmvtbw/wCJba+0OYXdteSG/fKaotu8LEFDmQuAUQE5OOcZ7V5Vp/iyx8T+&#10;Kruyg8QaLfQSqtskGq2zFbqOP5S6gqq7iM5JOSRxXdGs+jOCVO7akj5pb9lSW/vLaYZFruAkCAbg&#10;uc7FOOuPatbUf2W00q9uJIA7WjyFrVniIdR2Vlxk8elfX1ksNobKzisNPsoY3IneEApwcbYlRyQA&#10;NvUcmtvxZPpWm2rtdXMMlzE+yU3TbHAJwI1TqeOvFbPEze8jmeHh/KfGdr8DovDt5YRy239oNNIU&#10;2hV2GQKSBjt8oY89K9FT9mfwkdMvbm6VPlLxOi7pYoJNuRHlRg9exr2y60yylvYNPitzrMJi+0JZ&#10;W4BeML/FjjscAd+RXjvxl8W614f8Paf4f0aH7LaXtp9suVUf6YJpJCzrIozsYnHyjJArCVWV73Ou&#10;hh4TjbqeL678BpfCwVtHldvNLRotsxTeuB8u0Z3deSa8/sIfHeh6o1ho1/c2USs6TRRABlJ4O7j0&#10;Fe7eCPjL4k8PeJtT13UrRGmnTyyEh/dowUKqoB93OATjvXDHxPdf2Hpiy2ckGoG7v5bu5kAJkVn3&#10;KpY8seT1pQrtyfMr+upvPDRSXLK3oeO+N/B/jGC2j1vVkkvLD7Q1lBcTEMyyL8xQrnKk9eRzTdB+&#10;FGueK/DVzqNhECYGQLb7AWcNu53dFI29D1r2m3mtfG2u2r3zKbMDMsan5su3lghDwWBX06H0r0LS&#10;vDereCtK11tYgOkaTvjea4khFus0e792wCjbheuOOgPNehLGSpwSUdfQ4Y4OM5u8tDwj4SeJ/Gnw&#10;ruglhu1GzuSPM06ZCoeQHpu5x+WK95vfir8O9S0mOfXPh3exaxcBp7g2cDPJG+fm8uRPkOT2IH4d&#10;a888Yanf+INJjt/Cdwt/qAWeRHt13OsaFvmYD7uT0zyeMV137MfiI+HtYaDxpe2MaWkCzW0upxGN&#10;/NC5KPkcZJJB65Ug1yVJe2g6jSV+m39fmbRhGjP2er0uj1X4MWXw0+IeqabP4f8AEkkt5Yf6c+k3&#10;8b29yqLkPgEY4z2NeFfGP4i+OtW8e69DpPjbVz4aluZPLsxN5awjkeWVVjnv68EZrU1e48LeJvjZ&#10;4XuNL1a3utPmuYpb6eG4Nv8Av5UYtFvBB27RyBgdRVO48A2t94MvfE+mzW9vY6VeCBrmW2Lte3Hn&#10;NmJJd24gJyWx/KuKmqeHnZLfvr/W3Y62qlWN7nF2Pw38Ra7Cks9y8sCkIRPd7SynqDkgkZNdDqfg&#10;vxh4Jt47CLUda0nTnB8kWl1ItuD1JUqcZHsaqRfCC61nwNa+ItQ1mO0gv7yaO0tZy4ARCSWY9dvF&#10;XvAE3i/RbabTfDt62rTyv5lvpzzCe2kUAMzLuzt+Ujpz7V0yqq2jMVSmndox/EKeLruw0uK71zUN&#10;VmsCIbSS4PmPEuSQu8gn+I8Z+td58JPHnxG+Dmj3Nnp2taXpguXa+ltdYVXkuztCjefv4AXgAjGT&#10;1rmfF/xS1rQnutOv9LY6zHKbhZ4JFjET52pt2gZUHnB5NeIX/ijxRNfomolmeGUuzXedwZh9/J5J&#10;P/6q6aVGpWh07nHXq06VTW7PaPHf7TreJ72KTxBPcSXcHM2n+HN9nZzc5zIWJLt0ByOlerfCz9or&#10;4WeK7KK01XwlqFhqCJgTQalEfMUHOQhx0HQZ+lfGEfhLUJRJMtmb2S6UIspUsFyeo9CPyrT8J+HW&#10;8M6nDqV3GXSF/nj3cMufmXPUHHauqrh6Lpu25z0sVV50tkfa+oeIPhd4ru9VtLPxZd6TbQp5xn1i&#10;xAhIxlFiXjc+AfvfhWLo9/8AAlYxe3Pjp8M22OOKwnWWUgDdldpAPc469q+VdWjvLuRfsUVzaI/I&#10;jD/fAPoDzgE9RU7eENXEduI4WfcQ0bZIP1Ze2K4Fh4Jb28jvliZt9WfVkfxl+EcOt2lhpulvDpUz&#10;lLrV9XjkaTyx0aKMEKpJxgse2cVq6p8fPA+h+IdPGl6HBd6JG+64upbl2d9vOFBbGe+Rn6V84aB8&#10;HtV8QiGAW8ruT5YdsgBu/Heuw1j4AXGlLBF9kctvLTQxv84XPVa5Kns4DpzqTdrfiS/EbxFpfxa1&#10;nV7zxBrWuahDe3Dm2gif7SunW5A2BSFGcAn5R+OaxG+FPgPw9oaCz8T6zq5uo2D2lurwBOhUPGQM&#10;hm6dvlNeu+HvAVlo2mw6Zp+kzwG/VfMutSbzRatx8+B1Jz0OB611Np8MvCGm24m8UWbXk1vJJEJw&#10;zu7uOWwOOuBjArijmM78ivb1O2WAcrNrX5nyVaeKpEtj4dGsarF4fkm842r3W9A44C7T2JGcdAfT&#10;rWP4p0cX2s2z2c8vkBVZQ64MQx6Cvc/H/wAVfhza2V1o/h/4eRRXZXyzeXcaq0RBxuBGWyOOM9ap&#10;+CPClp41mjeCCRbjgzTDJIGPoRXtU6qt7Rqx5VahNSVNu55APAS+ItS0ixRp3dlYTTsmdyKM5Xjn&#10;0+pq3/Yt7ocd3o2lXYGk3Wouw0+VQxVVChmc4JXPzDjvzX08+jWXhWe2j05IP7dt4zPbbV3Swrgq&#10;8pXOByfl964+H4es2pJdpaPDsIYrIu5pM9/qTyap4lRjyzHTwrb5o7nBaNpmqNYXNi2gSPc3Nu8r&#10;QWdmJGeHJAy4O4Kqnrjsetanwc0DSrubU7dLWKa+t5Q8UU0jAyQbQPk3Y43BvpXqSfDddRu0dFe3&#10;lXEW5VIDJnOCOpXPau1fwJZtp9rAkVq80UZQtHCsfmKTyH9/5VxrER5XFLc9N02pJt7HkviLwzd+&#10;HPi94Uc2VpFG0vm+bDHnfiNiEIGdxzx+Gau/CLWPGWs2uuy6a1zpt9b6lMJY0AIkTIIGwggAZPH4&#10;16FZ+CLDT9VivbKN5WhkPlxGRn2EH+HJwMEnH1o8NeFV8HeJb3XNINxFqF65e9DSl0kOMDfngH6U&#10;e292zX9XKcW9Yv8AqxUb4Taxd6GmtzX3/E1dtzTwtlpRkNs7AjIxiu1W3j/4QFbvV720e8ggTUTH&#10;eMrH95lCpz2xIRn2qS7trfX9OW01ASSQWuDGzSGPZIzlm2KpA289eap33w8i1jSrjF0buXyo4Yp3&#10;zKYI1xhOeo46VzSq2dzooxu1zs+ZLfWH03Q20+12xTTXVxI/lttJ2kIB7cZr6E8BDRfEvgr4X6OX&#10;XzNTnuBctaNukklhiZ/KxnAJ2qPbNfOnxi8M+JfD2sW1wLeISJcO8d3aJtQBhkgoehzk/jVv9nfx&#10;bJ4U8faM2rrdzDT7iSYJJIY1iSVCryRgkKG5BHHOK74ShOPOmbV3K/JH5HXeE1Fr408XaZp8NxYm&#10;/T7TZBwC+/OGUk8DB4/nXrH7OlsugTeNF10nUjLdCwEshDCOKOMMVAHQBpBk968x8T+KPDT/ABH/&#10;ALS0O+mt4bqOUzC5hKNbLlSCr5IcFsGu8+H1k2q/B7xf4gkuooLu6vZ7iSWdvI8qQbFXrwchDx34&#10;raokkn3scV3U9x6I8x+PHxK0jwnqCnRrCK9ug5aSEqxiRicBeuOScnFR23xJ8F6b4L+0+IdP09b+&#10;eIg2FnpgjiDHjBf7xxgfNms3xN4V0bTPg23je68QwT6pqGpRf2VYMwErxrMQ+Vyf5dAOeax/HXhe&#10;28e2Jv76DzryXLwmBgE2KMH5V4qJ4WnLleq11H7aUb6XstLnGeHZNd+Il3/wh+g6rqsOjyK0kWkm&#10;732cbsRlgGyV6Z46dq9R1b9lHxXc3ltJrOnXN9b+WipPDFHGxI6HeB87DvnqO4rU/ZJ8CWVrb6tq&#10;KRB55bxbRGLcqVQbgD9T096+xNTvjpOgbJbxLCUo7PJOW2xIoLNx0P3e/GSKxqYioqzhDZHAsNGU&#10;FKa1Z+berfs3azpdzdlrC8WGwiEk6X8cdu65YjjBIPt7GsiHwxrWlWMEmmxCGYbt8c+QG4LA5PA4&#10;HBB5r9APh54s1T4y+JPENjFqEB0W0gGJLvTI2BZjhFbkZOAWJz0FeV+I5tJWfVLO9so2ezlkWOHT&#10;4lheV1bCFAflZj83ORx09aVTEy+3qZ08FFSfI7WPAfh5+0j4o8GINlzIsTRjFtdQl4WTp8jZyM17&#10;t4P/AGrU8YahJLrMB02SCPaL2zZJrOJAOskRwwBJ5IbntVTQfg5YajJPrniXw/D5Utvtg0yOb/Tl&#10;UEEFo9/lHdycZ9BWDd/C7wXrFyqy2N5o8t1KEfTddtmge6BO3y7d0LBiM9AOOMA81x1XSnflTRvT&#10;p1425mmfRPgn442Himxa1XUtMl1NpVAlhlKQypjO9c8rnkENnGOtRav/AGn4d8bS6tYXGq6gbxgf&#10;7MuLhYrAD0Rwhw2eeTk49K8n0j4M+BfAOl6nqWqzXkdoIQ0KWUEzyhd3Xy0BYAcZOOeeldb8MPEO&#10;jeNhdXXhLxnfaNYacAup6LrUEoypztmZJc4VuuRwMdq89Rm78qbS6nppWV5WTfTp/mezny7hYL1l&#10;EbSL5axXkuAj55GR/Ouc8T6vqzQtb3On6rFaggNLpdymCPTnDfhmvI9T+J8GufEkaJ/wktj4U8Na&#10;PCZGvbe7E1tcybwSpaRPkJxkLk8dCa09U/ag+GXhu0v3vPiLaa29vFhdOtLQu0rgcKkoUKf5V2+y&#10;lL3VFt+SONxcPeuvn/X6nVf8J34dsY2iea/sQitj+0EcFxt6EketPtNctdYsCbKa5DNHtkmtwyoQ&#10;eoB9cd6+b9X/AG3vh/fRh38P+ILiTaT5AS3VQ3p5hc8f8Bqv4N/ax+FV5IpmfxH4J1CSTDEIs1rg&#10;8BmMbDH12GongsalzKm2v66XLp4nDp6zs/U9tn+FukTTi7e9vNRePzFi+1/O8WcEEyrhzgj+93rL&#10;8Y/DTW9Q8MsNI8feJLC1iUbbW0vW2K38YyxJA9AxNatrrms3sNrNoEun+JNEulO2+tHyGB9GU4J5&#10;Hofao49Q8Q3D3lnZLYaZNJCfLsbpWUSMOQTIfl68HpXlKu6ctNGe1Fc6993/AMjl9R8EfFjVxZxX&#10;Xxl1m20aDBD2UESXJY8bWdQhbj16elb2h+GvHfhO9eO3+KOqa8kqsyDXLZZdhHbcRuGegAODmuj0&#10;KSx8QaTYX0KzXTtG32oTvuZJ9xDoOcZDDA9sVu2c0Aa0W4toYRE2N0rHJfoi8fgea6PrNSceVvTy&#10;S/RDVKlB80Nfm/8AM5Hwv8NvEEviDXfHeu+Hbm71vUoFht5tM1F5pbaFGyIY4pmAjBUfeRhgk4xk&#10;muRv7Xw3ZeOLCy026HhrRp7J9T1E65MsVyl7JJtEPlMxKgKu7PIJeu/+JPhfxh40vtKt/B/iW/8A&#10;DMNqrNd3dldYkunYgqmBxtXB6881zui2/izwTNeS+MLjU/EMF0Hnlu4LGG7lRkHAdXAyCBng/hXp&#10;KtGVK0nd/wBfI8lXjWc46en+Wp2egeAhf273VrcQatBsMZubOVXEYxnkoSM98da7DQ/DCwW0SR3R&#10;ZhkbYyWbI7AHofY15honjLRvFen3V/pS+KNHaBsG6s1OkpKoP3v3BcM3HAYGtm4+JFn4PtbOGTxt&#10;f28l2Q8s3iQmacgnA8uWNVwF7llxj3rntTb5b6nROdZ+8tjubbQLHwnazXGtz2zv1QTSJCo5OBkn&#10;AOMn3xXLeO9Y8GSo9nPMl1qTwLMtrZ/vSYtu7LsBtQEdATmp7rWbzWbhruw03QPEmnaasl3dXWq3&#10;LXJcKu4iDDPtzwct8ueMVj+Avhr4n8QxTa1r3iKx0lruVpIrTTtDQuYHG5Y97krxzg7T0xmumFKM&#10;Vc4HWknd7nkz6J4R1nUy9lqCxx3QE0cU0LJKi4xhdvBHQ8djVXXvhZe2M6s1u09nGBsnwzRtnscG&#10;vafGPg/TPh9c6dbeEbePXNUniCfZxcw/aLZC2GeReCqZP3tvB+UYyK7qy8A3AsLYNFHhQftE2WBa&#10;TOcmNhwfXn8K3l7mqN6WK59JHyrafD9LuEQCwZ3mCxBQhCEnPByT6Hk8VZX4NvEm+GFbWILvIkQM&#10;iktjnac19RnwotkLhLaxi8yXlniABHqfxrOn0CO1d2jtt8zIAwUbiMH071F7rR2O5V32VjwDQPh1&#10;q3h3UY7SWye1jmBdbiGMyRyhSScAHqBxg8Gsb4i/Dd4NPlub4EPu2mEj5t3UrnoDtPfv619G6roT&#10;aldxlyUiTEhQ79rDsCAf0FUtV8CLr7+VBCVT5W8yQXG0EewbDdB1rBXUr31NZVoyjZqyPgvxH4Qm&#10;tbGF4dq24JSUOVyvzEAcc5IH0rAsPBE967+XaSZYnb8hr9BLb4AaIsk0zxtcS3BAVkjO2Ed8LWhb&#10;/s/6Rp7xzCEFFJzsUc12fW3FWPGnRhOV7n5/Wnwk1We6AWxymcF5ojgAenNdG/wz1RYgYo2eYsXZ&#10;olJCoQM/qM/ia+8h8ItPiVTBE6oTny9mMjuaXTvhcbSNo3txIW74zkZ+tZvFTnuFOlCnsfENn8K9&#10;TN5bXl7HJbCMYPnTMSWHIbGOOMV6V4f+HktlbrBbBvMkwu0jBJ79epr6cu/hppEIgXU7mGz3n5YF&#10;yzSEHIA9qpN4Ssry782KzuYrSOTbDNKvksx7uF6/nXPUnN9TupTprZanjNr8IL64uXjktZTGibim&#10;cE59RXo3hb4eQ6Rp1taW8aAyY3xkEpgdevU1t+LfGukfDFhpmr+JJrnVbqB5rK0WzNxdyKBnHydE&#10;z3IqTwrr/iPxJ4fS9WDS9LvbtFe0ttklxLGNvO9mKhT3OBRz2XmROpfd6GX8SfE/w++GlrFB4puJ&#10;La8eAXH2W1tHnfy8kBiFGFGdwycdK5PT/wBpn4XaWph0TQ9f8SXDRg+Xa6f5UaseiFnIxnjnkYrG&#10;8Qa3o/iDxX4mfxFb3Oq3yNFbv5sB2FEUj5VGBgNux3qTRL7wzDcoYo/s1rDHvlSdBvQgHqFztxz1&#10;5xUc8Y6ta/15fqPkbjZvQ9UsfiPeau1mth8P0trO6IeW4v8AUULEdyqxqcke+K1U8aXkFle3F5ol&#10;lb2tupmUT3RCiMfxMdhxXkXib9pXRdAtLXTvD2navq7W8YaW7t0W3hGeoRpBnafYVwEvjXWPiNrc&#10;V7rmpW/hrwxbTpM+ny3OXmIOVDEE5XPOSOfSledtWZJRXTT53/M9hu/2kNPtrR2ludEtNUjJaOyu&#10;FmiVlPA5bh8dfl59q5C6+O2t3V9BLcXMlwkjskNrp0QtIFx83mEgkuOvBNcJq2lQeKLiRbeKLVY9&#10;zyNKSNqZbOAOvHriuR/4RTUtKm8s6zc6Fp0WdsKSY27uWxnLEHnirhFyW45ShF35T2SL46z6jdLb&#10;6dp17rF2xYIJGWC0ZgMn943LH2HWum8Pya140v7h9bgiMMZRIobRWMHTd85OQSG7jGMdBXzBdwWm&#10;kMk8WsXN8tqpQPczMkLnH3uo2nHYCuJ1vxxbB3Muu3TA8mK2v53Tp2AamsLOTsndGE8Xbpb+v66n&#10;6Ar4PtUvXlhvbC1IPzfv0Zo/wLcD61pNBZLZywRX9lfSbeYPNUh8c8AH05r8un8SaHHAzKl/ISfm&#10;Lplh+OaNE+Kllo12hguNQsChBE0JZG/Q10rL6rXup/d/wTmePh9p/ifqtoszXkEV1ZxQXdu0OUlt&#10;gXTB9TkAelX9OsIIrozx2FqJph5cgVDuIPXbwT+tfGPwl+OOqzL9stPFN1dwTPuuI3vVIHAGdgGF&#10;6ckgc19NeGvHceqpDJOjtbld20TeWA3+0B29xivNlenPkkrM6r+0jzRZe8f+FPHWtNb2+geJb7w5&#10;GrCNBaEAsBnHTJJ6Ddx9KxovEep/CNbC18TeLr3VdTkibb9ouy0UbgEI067N2DnnDdccUl58U7Ga&#10;7k07QNOKsiiGa9tlkLbz97y8kAAc8muD8XNC2mXb6nDc2UO0mUeUJnfHyhTg4wB7/Wqco2FTg5O0&#10;tit4p/antNFGlXMviCC51hZfLm0m8ikiXgnLlWVgemNyNzkHFUfB37Tfi3T55LS0sp/Fl3qVxNdo&#10;b2QQW1kpGIowypk88kelfL3jfxbpWq69cT2FxcXMkrHM15bxoIzwMRpyMYUdTXqvw7+JOp+EYrRr&#10;vTbPU4piBEIYFtHIA7EA5OOxFddRKnTTa1Zk588nBWsfWPhjxn4yvLCbVvEwsU42xaZpQYg+v7xs&#10;HJ7EiuI+J/iv4o6w2lv4V0tPC2kb8r5zGVnkVz+8ZSoUqQANrZ685rzXx98ZNd8aaNZ6Z4QD+H4p&#10;Mi4kM6LcyZP8GCcD0PBrmfA/gnxZBcTBfFF69xJKNq3l3PMd2M8Ak88dSccVgpqEee/yNVTcvdS+&#10;Z9Y+HfG3ibRrG2toxFfssCxzteYRlcfeYFR1yeAOPyrqL34g3umA2dnoRvLmFf8AXCUMrZGctwMD&#10;NfP2mH4kabBcJDqmnainmqqBYyWHOcE9ieOe1XNT1vxidWCReGRHGECSXEN6AJWAyUzg7ceuKzVZ&#10;dAeHvqz3PT/iNbrp0V/JpMa+a/8Ax7QS/ORnqeMZDA96ln+KNxN4ce+/sYafO7ExwzyB9yjuQB6d&#10;q8y8N3fiDTLOG41PS5rRhIZFsrFhcSBWI4Z3xhcDPyjPNXLzW5JbN5pIpSYzwskZVQ3T7zHHNP2x&#10;HsFfY3tJ+KOu3FmVnhsZLjcqqqxMBjOct8w6rWhd/E65v4zbQxfYyuC0kK5LHuFB45968vtvGVjb&#10;3KQSX9v524MQjq+3I4Xgnmr51NlRZ2aUQSD5GMYCsPrWftPM1dFLWx3U/wAU7391hZbYYPmGOBGZ&#10;sDvyf0xVGH4ozWgDuuqXHDETswDD6rnB/KuFn1xLW3nuLi7ighQ5DSOFxx0z615z4i+MdhDNsiRr&#10;1R8uRgK2OvzdvyrWM5PZEOjHdn0VdfFKSSOKeHUL5pGysokj2QpxgZUAknnqK4u4+ImrLPIPOv8A&#10;hiOLmQd/96vF7b9oiFvIt7LTYLdw5JO/cyn05HA9q2G+JTzMZPNul3ndtFtGQM9sluauc5RdrCp0&#10;6djctbzw18VrSxvNPvF1JCQsT26KqIFyeSxBzk+lbFl4QA1RIYrdmmAZvMdcj5RjAPQNmvhDV4dQ&#10;8HalFBavNYyqMM1s2RJjkMU6DPTivU/A/wC1B458KJYWt1e6Vf6dOqmOOWTypVI/iHoe3XBr6daq&#10;6PGdk+V6M+2tC0uOySU3kbWcZOxeylsfebHT+taWk6VYarZ3cpvYy9vdSWsxlU9dqsrDvg7q+JfG&#10;f7ffi3TLm7s9A8O2FnJ8ytczyfaTjjnAODyM1c+DX7YfjbSJrt9TtLDxbZ30pubi1ntmiKuUVS0c&#10;icKcKo2nI4raVB8vMzmjLmk4xep9qQtpej6v5bqYbkyNnfG23IP3g3TnPQnPtWjqVlaW8n2+Z4rO&#10;3OWMkpWME+vPbn868Sm/a98DQFLiXTfEcuoXB3DS44VkSKRhztYMc9CeMfStLw18WtM+NV7PJBqc&#10;EJVsSWFqxiuUhBH3vMByex2DuOtcPsm9TpfMlqjyz9qD4W+Fr7xTba3c6lp9jfXm4XUEoYO8RU4m&#10;CqOo/Xg1zPwZ8MnXPHmjTRTQyak5jSytxGy+ZbwKQiSA5JDLzjP6Vr/tKX8seq6rHLb7dWuZ7mIl&#10;lBZ4wuFYnuNpXAPeqH7N2pTaX478KXM0zBbdQJCFDM4xjy9xOVxnJI5wK2lFxprU0oy5m1Y9xuvC&#10;ul+LNVnkvdL/AOEa1XU7hWuLW5Ia0tsI37wEcA78ADqBXkFzoMOi+JdZ1W3h07UtIup2vjBKfMt4&#10;GGEaZGz8rMRnkHrivr/x14bspJrLWp9Nm1eUMyrHFIqbwwOcbuPp0xXlWuWVtoOtXKJpenWk91Gs&#10;SQtGJGkhYZZW/hBBycjGTyOlcdmldHXQlGo+R/ceYaj8M9K+KmqLpOm6baaDqD6M99ePGGQRsgBM&#10;UaY5BJJB9DzXh+u/Dfx/8M9f/tGG41SxkghREutPlKR+WowIjGSA3HXivpb4sR6Rpsdndpfah4X1&#10;e6KWCXCCSWKYsAgdmXlOOvsD9KpeO9c8Zw+H30HUfsVzI8Ia11izZblZIBIo3MACVJwB2PJqqcra&#10;XtcqrTlo19x8zeKf2j7/AFPT4LLxbo7apGyKsVxbzA7ByrEKeFYge/IrV+G2ifAvxGdFsIfE2raP&#10;q08j/u9Xto4olUAgI02QiyHnDEnJIyK9h+I3wP8AhD8WrtNW0bV7TQb+4hjlubeH5Qku0bs5/hB5&#10;Ix3614Z4u/ZZ1nSfFFhoWheVrct+s0qpFcqqsI0Mhxk91Bx344rsj7Jx5FeL/A8qUqqnzNXK/j3R&#10;v7G8X622n2v/ABK9BvU06OLIjup/NXesh2OQyvGsgMifLheQMivrD4N634Z13wRpl5YLY6Iby4kN&#10;xpTXKrKtyxIAweSSIwFOOi5r468Dw+KvBOrGwsdIl1zSre8kafRL21a6hEqxMkoZlDFGCOy54wCT&#10;g16noXij4PeJdKsdT8R/avAupaJZEqNJtFQzy5AXy3G4MQCvO1WHJrOvTUkorX+uxtRqtXcj7Ohs&#10;UWKNZo3il3FNp5PTPWrVxpskm2OPZGrBRzkkL/jXzZ8E/iZ4w8Z/DTTbzRvE1lPZ6ZrDWl3beI9P&#10;Zppc/PGj3hkyu5W+VmUDjGQa9p/4XHovh+C+l8byw+A7i2maMi/LmO4RQPnikC7XU56A59q86VOU&#10;ZWaOzm5lzJnQS+G1s13oh3KrEbyMgn6VZ0Lws8MLSSD97cMpy/KDuR+VeKS/t2+EE1DUUt/Dmta1&#10;YWx2xapahIhcnkjZFJg4PYnFU/H37cHhpPh+b/wjb6tP4iu3jgtrDUbTYYHbkuwDfMqqCQRkZHUV&#10;p9WqPTlMvbqOrZ9KahaWttaGZ1Ej7giu3Iz24qhc6ckltHILaNSCWbaMFuKyNH+KWiXnw70nxffy&#10;/wBn6NdtEjS3ClVWYsIyrZ+6d5xz9e9dVr10q6THf3V3a6NCYPPlN64hWBMcli2MY71z8tnqjRye&#10;1zn2a2E8KyEDLbd4AO0EE/pii7uYpFYxksdwjHlocqc5Xn3AP5VjeDdV0bVElu9N1a31tI9rymwP&#10;2gKj5KPhexAJBrPuPFrTambHT7Nos3hEpuo5MRKVGGKqMksOgOFHc1u1bczvbc6i2CzRMIow4Rst&#10;JI+Fx6/59afp+mWmnSzSXOq6hM9188UU0UYSEKM4UgA49jmpdP09mslmhjkhQsYj58eCD1wR+FE3&#10;h9r6Ry5Z2zknJ6g54qeVMOezKuo2+nG3ku769hi0wbZJftR2RbQCQzZ4J4rj7/wP/wAJpr0EvggW&#10;Wj+UN0+q+R5y3Cg5EYYnCrk5JHOfpXb6v4D0bWLKWLVbaS6tGUhrfzGVeSPvAHnp0NVL28bQPDdx&#10;a+G7A2FqjrDYWNnCz5VvmaRh6kcjJwPesZRdzTnTL9tLqWlNGl5fSSxWwVJHRSVOSQzHjOwEemTm&#10;tG81UNZLHHFAyzDGIUUBjn+MjkfUVV8M6FqMOnPNe3s80ZBDROcsp/2iOp9u3vUqaVbdQiJsDBZI&#10;87lA9cD1qkjNtM4/xr8LtE8QRtJcK1nOhEshsGAjkUfeEmRwM8ZBBx3rwPTfiNefDTxlqE954HWW&#10;G83NGiuiF4wcKsMZ3M34jHOa+m7rQtMsbe71jXtbltNCgj86aFrllRgvPzAHLD25JNfHHjea9+Nn&#10;xk1TVbCwu4LK2xFpnkCSS6gcrxJKsfUlMFVzwMZrpowUm4vYwnWlTSaMn4oPF8TNR06K00zRdBuI&#10;kkubizieWdLFAww82PvSMzYCKBzjPSu0/Z90qP4RxajrniSx1XUtTsU+3rZ2JTY8LvsSVl3HGDn5&#10;OoJBIq38NPBx+Heo+J9TvDb6Td2SxRW8EduDc3c7nPnC3Uu5bG4/N3HK8ZPZWI0S0t1/sfwvdxtr&#10;Bke/1e5B/tE2q/NloZMPveXcQoUDAz0rOtUaXsY/CRTvKXtZbntFv8UbMaNqOsQWd1qN7Fbptt4J&#10;N0zu5/1MI2gZ+7z1z1xiud0rT4Lu38YS+L5NR0Dwve6JFHqOily0siq7TMTKuSWwzqwB5DkYrwLw&#10;d8ZvBaWd5aDXr3TzHH5UaTWu8IoOGJZmJBAXPycc16loeueBfFNndW7+KLi8t7tWja2h2W7TqyDc&#10;pbceSp6L82OuK4kpUZe9E67RrR90w/Gf7VHga+8B3mneBfA+rXGga1LJZ3WoWemCHNpKCJZt83G9&#10;pFZQWzgAHsBXz14f8ReFYrLWPHvxM1DxLBqz6kLzTvDZm41aOSUpcDcI9qlQS24sOQcDmvrv4wR3&#10;vi34SP4c8KaFp2s6fbJaWq6BY3X2R1iDqcPuA2j0IJBJ964p5/D3xBHiA6D4ekg8QXFxBHL4V1pf&#10;LeAI6jz1UAhsc5ZecDkdK9H2sUrxWnr/AF+RywpPWOzPnjxZ468EL8coI9M8L2sujWmkyWDPp9wX&#10;iuGdcLdEcByofjsSOc16V8EvFF3pWvahb6NJb3VtaOz6jqjWKQah5LRDbv3HGwkqBtOBySM4rkPj&#10;T+zaPBelzeJbXVILiHToJYvKgRiDucllGfQtgZ54qb4eXnhjVE0/TtVs7+O4jPlf2npjYuwjKBsG&#10;CNpGGOTxzyDiipKDpqUL9jWjeNRxl+B9Ew+KsyXAtJm2TWsUlxHFISBIwOS2334z/jV/4leL9F1Z&#10;dE0awSPULqSE2V4kJaCezkkgOGjc9dwAGASODXlekQyaR4t1K5GjNqy2SHc0skMd40JT5JN4cJOM&#10;4XGAQWzU19qWo6XcpNqVg7/afKaKy1CJYmt03EIxblFAI6lge/Q15KqOL16nr8kJpW0sVvDPhfxH&#10;8Jfi/wCCdF8Q6iL/AEe3s0nUT2qt5NzNE6NE4+ZSyvggKRnAOM1nfEHxN/wlGo32o2d/b654f+3S&#10;2aXqKFjSdcSbIpmwGd0Y/KB1UY6V0Xjb4+R23ijTzcLb6nY2cH2hbKCfb9ocfMZOp544YEEkHHFe&#10;dDxBpt9Dr9ppyJ4e8MRzHUtB8hfMeS6aFI/LuNxIk2hyQ2Nwc8V1u01cyg5Qkr79T6C0zwdaaRos&#10;l1o15/Z+oS2YjkuzKII7VWXJdn6uGYIG2c8Yx1NeP+KvDyTeHbz/AITSLVLbUL63iay1Vgl0EB3s&#10;7TQoFZkAAy5JYH8Kz7LVrjxZ4csdOuXu9TPh1QqSwq/mLHJKMgqFPzBshcgEk4we30h4h8O6/wCI&#10;/AOgXPiDw48uqpOkTxWdx5N0iSHZlTuIOd4zGwI9RWcdzSq7K8nv5nxZbfs5XP8AaF4t451LRZbW&#10;S+j1uKdBZywIR5jjcC4k5RQpAPvjmsl9BuLK3i8M6bBHEyb5bo3EJYvcIVUqh5+dQoGeF+Y9K9u+&#10;MPgPVND046bPY3VrdQx73nt71kszuJzE8MYIXG1BwQD3FYWn+Goljjn1wQ6tNYSxPJYwTNGsgkbZ&#10;leQq7mCAkc5zzjOdpV5byfyOeOGj9hfM8p1n4jzeHfDk2iJbpqOu27vBPqVoVW2tbf5BH5LDaGl3&#10;qxZjkfMMGovBLeIb/wAOajBo+uaToNpYwQ3GpSy3EcNzLudg+CVLO3ztuAO37vBr3rQvBfhS+8Mx&#10;aNpPibxFoF7JHE+qQa6yXmn/ACyEyrEwVfOGcgqjcAHGOtcB8Sf2Y59IstU11PsF54X0+xNzqOpi&#10;5ezMZUhvKgVwxOfkwCSeevIropypSvC1n+f9dEc9RVYPnlt9xhR3djDb/wBrOWsLZZpZLG7tVa2v&#10;rezDDczyRqfMfauOeu8ehrZ0/wCJN08mheGdG1DVLLw1Y30aA6zd2l4G3cxsjFRuA57jnGTkVzUH&#10;izU/DOlzW2g6deWul3KxSXVnOnlrPcIR5ICn5sn5gWJGc8LXNar4V1ltXin1XRNQubuMIJrUxs8w&#10;hcl8lwMLtDAb259BVwgtVP5a/p/XcJVWmuU9bsdeg8SeJv7Hk0q5gha4ZLu7SaC+t0XcNywv5e7a&#10;CxJyxwcggAV7fr3g7R9R8MHw/Y308mn2EibDGMedIOdrZXleuCDz9K878P2Fr4J8IwyappG252CS&#10;eN1ZykMgCICWOPm4zxk46DNQPZX3xe1mzAvry10y8uGhhtnuVt4pYUA37Y0wcAg/MT3FeXOaqO8d&#10;Ej04RcI+9qzqr/wbYN420y/s7i3vY3tWSRoXjmMJX5chRkkDkbV9c13viER6R4QgstQt7a7tY1Ek&#10;qC33GUlupUdjnOPUVy198IvD/h2aCw07xPd6dqH2UrFa2l2EmUZzlGx0OcZBOa4v4oFfhra6ZBb+&#10;JXv54mMkkF28lzKzKOFLA8DBAx9TXOk2/d3OpyVve2PSb/xrYXFqjad9lvLyRvIdbkrA0CBOAN4G&#10;cEDjOOMV4l4tfUNF8SR6/wCHNR1RNSE4kuFiTyoVDAxlXB+XaAc9McVU1nW9T8YaDFdXWnW9784M&#10;UDOYi7dy3HIHTpWPpdzqGg3zGbQr3WyxUNH9oYQZ7Kck5Xr2xXbTfWRxySWkSx4m1jUtJt5IPEN/&#10;ba9M25IgdNjYbt+HCvsXaSOm0/xZxTfEOpfETw3feH9Xlf8AsTQ0hD2+h3cm6GdCGiBKcqTtYjH0&#10;zXRaV/Ymkz3uqLZNDq1yFtl0iZnlGGJDSPyQFPTAANd94p8DWPj3QtN8P6yTDbW9v5cCxXGVtkVN&#10;zSMztwvGMY4yMVrKVJNEJVbNJnzx4gsZ/Fi22kQ6T9kvtMupLe4hs7uRoS5IAby8sF564O3ivXPh&#10;f4L8WeHpSjvJPYzuYri2E20q3TcJMfNgY+U4+teieDvh54Z8N2toLaLT/wCzHzPHqFtMiuX5DFiQ&#10;Ny45yepzXaah4Ts7608/TbuLSbe5I89UjdldcclkBAyfUCsas3yezS0N6TUanO3q/wCuhyOrRXmh&#10;+Gm1lXt7jRLOQSNc3odHjQfK3PB+96jFctql7f2/hiO+i0h5JZwkiC2PyzA+megx61F8cvhNdatE&#10;GfVtU/smyhTYGzJFN+8yFHO7rgbTmszSrmTRdG1OS8STWg8DRWWnRSNcLFIMHLg7THgYJHofasqc&#10;E0mnqelGurNtadzbbwU/iOzS+lL2B58+1UK3GOOenXmuQb4eRTBAyF7lGJUhcgsfQ9a46++KfxAg&#10;tJo7K0tJlwmZLe637I89AjZxn7vHamWf7SMejarFeahZ3li6D54oYQynIwTyefwru9jV6L7jF4mg&#10;23J/fdHWal8GGhjW8ayVp2hLSQgnauMEZB6njGK4+98DalParbQWyyqRu2kjcMnGPf61p3P7ZWkX&#10;GpsYtPe4sShjWMDa/I5c8nLE9Aa7Dwx8TfD+r2MFwXWG9nKRrDd2zQsxJBHJ4wPUcVhOFaD5pplU&#10;6uHqq0ZL5FHw58ILm38FX98z+ZbokoNrBcbHLrz97oRwTg8cYrjfD2gWUV/DLrKukFmVnmCxktJv&#10;wI4w+SCT145IBr2TVnsvHSXR0S8uLYBBFd2xaVVUxglnCRg8bsc9DnrWB4Ws9F8O2+xLGWeLYB9p&#10;ceY8kuwncE5wBycnnBqVWdNNPdlziqjTVtP6+ZQ0y+bxN4vnv2MC3bRi3tbScAvFEp6hBwoI6nr0&#10;FdLNA8GqK0BVgg86NpECqZAeO3PJNWYYNCfzri28u2uGUqs1tGSZePk4z8qk55747VzkUiafqC/2&#10;hczi+kyVZYwY1HZQ+SM9+KwlK8kkjdpOF0d5Yi2jtmur25nMUacpaRrGoC5x+8P3iCc+1eD/ABA8&#10;STeJ9SB0qxPkRH7NBay4d5XJyW4zkkhckHGB7V6V418aXkGn2WgaJHBHqOpIbaKcsGlhjI/eMg6F&#10;jnGewqTVfB0vws0zT7XVEgudcuoEujHbON6D5lCiQnIQIcnAOSTXqUVyWkzw6vWL0PEL34d6ePOs&#10;L2cNrkykPqduB5ZboYhjoijI6ZJ61ja9+z/qHgq50mZhJps1wfMgvYmKxIgJDM38SMG6YyCM88V6&#10;P4TsNO1jxZBY3l4scjsHiLqIhI+eBjoV6Dsea+m/ihp2kfDHwWNbuNLtIfNjS3vftI80vIThIVJy&#10;cBQ3C4Azkit51ZQSj3PPdGnKV0j4kk+JvxL+HGpWen3urQXcUJ3JJcxQ3guIj0/esCSvdS3SvUP2&#10;f/jbqnjfxzDp2u6+I0aZ0SG6tUTKlSUG4YVRkYGBk561t/DnSfB/xG8Y6hoiSWix3hc2kP32DnpE&#10;wPuDg9AK4Pxx+zjqfgO8kQZMLjy0AkIlY+me4HXIyMYriqQpTi4yjZ97Gq9rSnFqXMu1z7fVRpcb&#10;XCOYktCPMjnLBSvsW4J/zmoovin4cTVRFcSrHfyRDYHyZVJHBUDg89Aa+G/FvjzXdX+Ho8P65quo&#10;jRrW6juYmmmZ5powij7MW/55liPUrX0J8HPHHw+vvDUt9oGlW2i67NKsKaaWBuYgBgNuxl16gEGv&#10;LnRnRXOtUegp06r5Zbm94812K1uI2m0mPUFT57m8uWWJ1AU5YsRnqeg615L4t+Itj4w1a1sbx/Dc&#10;eixeW080kcr3zTFcbY5BtG0ehzn1rR+K+tahfXEOovHczK5aHehDKwBwCR6nPTrxmtDRfhDpF/ei&#10;41OS0vfshWQW0RBkj4/iTqSD36VtTqWjzMcoa8p5tdeCHg1y3v8ARds1zEGMihwZJ+MbHVhmNgO+&#10;BXsPwQ8fv4I1m0sNWu1TQL2aOF7W54Nmxbo55BBz973GfaXxt8Vvht4DvIbm91i2tJiGFzBYQrNc&#10;nAHLgkfMRnnpwK8ouviVpvxsGqw6FBaWkLTZjF+ptzFbIBh2kVss54JBGPetuWpUtNqyXUUJU4KV&#10;NdVsev8Agz4wWHij9sXwvAlzBG9jpV4uoWtmALe3unUIsQC8bkUnL55Legr6P8U3Vtc6XqEcMUYu&#10;4c78qGVVXJY4P3sbelfnFpfwf8Y/DjxVaeKdFgW1nt55H+3Q5VFZl2lZF7c845zkV7n8PfHHj7xj&#10;4f8A+Ef1eaG5uDKUvtb2hC2T93d04HUj+8B1rtqThG3K7/meXGhKo+ZqzX5LY6vxDHpfh3wRLrs9&#10;zf6fo7XLXs0EEUIkvYwuyKIK4JVsvGqqmDucnjBrkPH/AOyV4/8AiHrieJvEHiG3miltFitbCyty&#10;RpcOMpCIuN3XDMDnPrX0BrvwtYf2L9oeGa10y4XUVd4f3XnhPLG8D5sDII545Jqn4g+IFt4a1eVb&#10;q7kSbyvMgNwSsczkkCMdQR1wTWClyPmW51KDqxUYO54fffslT3GiaPNp89rpV6luI3e/kY288oOS&#10;A+CYWPPD/LzXQ6QW+HupX+h+L9HNqbkeWmsWh8xM7QACFyOGP3k4716r4S8ZS63p9xf3c8kBSFo2&#10;libEXzZA3ISQT27jNafhS/8ADer+C00yLS4LK3eV0UIvlRrPkkunXy8k5z93ntWEoqVmtzsjUqUF&#10;KMleOm3Q8Wg+DNzo2qWmtatctFcrm1jIcFY1U54PXnPJrB+KenTWs91cSM1uYMyQRJJu+0A5yrcH&#10;cpUHk4A/Ouy8XXPxQsfFKwJrZ8TaNAuy+0yezEMqqDgOpQbSxB68jjtmvJNW+J/hS113X11iLU/D&#10;JxDbxR6rGHglYOS5DD7gw33ScYP1pxSekdS5TlNJzaKXjPwR4X1nSpB5ssV5bxDfag71jLDcuG9B&#10;kYAJHPFeGfD3w/fy6tPp9szmWOfYHO5Eds9QTyuPUeleheMviJDqOkWrWNzFdz6jeSF5URQGiAHy&#10;heyjGBjpXW+EY9K1q7+32cCNq86eWlhcEb1+XlyP7o/vfTpW05yhRd+pxKjGVZSg9tz0j4b/ABo1&#10;7wfqVtpmoxQ+KvC1sxF1cx5N/a8EcLwHGR0IyR0Neg+Jvs3xQ1bw/a2d62bi5hU28g2yqrna2R94&#10;FYyx68YBrgbb4Z6TPslvJ3vbiJR/p9kQl6zBeVyeqn+7931puj+Grvw14+n1LU547xtLt2kinspZ&#10;C0DzHy43lAzs+UEZQY4PSuGFeSVpK6OudCDnzQdmepfGj4c+D/FehNc61pDq9jMYLOOBxbzIoyuE&#10;fkY2/XnBryu58aePvhJ4Vaz8EaAvi7RLSUbbTxBdK9zbKAp8uAoQ8oyGJDD6VoWHjDxLDK0Bvn8X&#10;2Hmy3t7YWUcXn3CFdqEu5CIqsuQRgnvmsK38XJ4v8W6npll4e1CI2Vit1cahdtHGhbIzGCMkNhsg&#10;g84OK6YTi9Y9Ohh7CSXJU+87j4afHLQfiRobXuqaHL4O1u1jZvsN6Awdsnf5JwMjJPDYIIral0dh&#10;qKOZDJHMgkkLqBGBg84GMcNgcYrx6Hxzca9qv2XRPE9iy252Trc2CXcMcnBAMqHdGRggk8Eniug1&#10;X4a61468OeRrmt2Nk9jMtzazrO9v5rcZDHOTjjGaidP2jd1YcZ+xtZ3Ox17T7nw4unXej2DNJCu5&#10;b63eIvG7fKGMbfKRyxOTgDBwelfH3je71Fb7X9Q1y7vfE9l/bLXN/dm1WGVrk4XBcqCVZQR5fTpg&#10;Cvr/AOGWu3dv4buI9Tv49Wli33JlWcrvXiOKIOR8pIDZ6k4qv4+0rwz4u0NdIvNGuxfpcK8qeZ5f&#10;kyBtpZXVSjEHGS/JqKNNQbfRjr1nUaT3XU+OfjB8Tb34gan4buNDtLvQNN0SB4bNbmRHmcM4JaRk&#10;AHVQAuTgCqfh3xDf6lcO+ohxeXMw86VR8h5BAbv2r6G8S/BnTtIF5JbSWEkjo1zHbT4TeMfc9Mg5&#10;6GuWvvCkukaILkaZtWZQPLMJA3j7rYPX6iuiVaCiqajbsXRoyneXMcN4t8Mtq1vbxQyRxyxAoI1/&#10;iJ7AjjJ9K4ST4fz2KzQqgzby8AgZx/j1r3HwWkWoi31S6nZZIZctA8O+PPQbRkYOe9XL/wCHsqeI&#10;k+wwieGctcEBVVShPTr1Bzn6UU8S43h2Mq+BU7VO588+Jvh7bz2kcLQgM2XRkG0g+5HT2riNb8Mv&#10;pFmvk6hIkYI3eeMjnoOlfUuseGZtP162RwVxhfLK7/MH94AdvrXOa74Liubp4giABcEAcevOeneu&#10;yli3FpN6HnVsBdc0dz5gGh3kccsq3MIllIVCwBEmfQmtfQZNQ06/2avZK9lwgjiTG0j+JfU+x616&#10;Hd+CJNC1aS2MeGLs0bSgGMKecAdM5rUvPDTTWf2KSVY5RHuKRj5uQTkZ6HHNenLEKa5XqmeQqFRO&#10;6dmjm/FXg7+z9I0q4QRLb30BuV2sDlOgz6NkHg10uiaFdat4Rsk114prfmVzOu2RIyOMt97I4PPr&#10;UvhXQ9P1EaRp15PnTpbuPDyN85XPKDHRSOOelfTvw9+CN14x1C88e6vLZnRjO9ppGl3DrFDIIjsa&#10;V16E5BCqwxhRXk1JO3Inqtf+GPVhCL999dDwb4cWfiayvYtLutQuF03YzQmRQXKZ4QnoeOenQ9a+&#10;g10e30rSLe0mltJPNhEiuZT84yADv9eRx2/CofjJN4K8Hy2t/Hc2MZCH/RkQ73kzlcKfpjIOOa8y&#10;1LV5p9btb9NLl0lpofJjeF9zEuMZKAEcjIIP9K+fxVKc6rk1Y+hw9P2dBa39exr6tJHq18Vhmgsb&#10;YZRDdyCKSRlOCBnouTjJz1rpdA8Z634XH2mWWSO3jASC5EqzW2/GNoAGSB3/AJ15FeNceHoJYbfw&#10;83iBpZY50lniWNlCk7k+UEYLcnjJwKraTq18dZaK90ibQbVTg2kQHlLJgkH/AHQSOgreMbK8WcM4&#10;62mj6QmvdRvxJHBa2WqyoplS6hTbKgIBYKCcbsnjPHB615lrGi2mkanN9uutdt55E8uO9uPK8oc7&#10;iytGRlckYNZOkeMrywsMSQI97chBFFFduWkByN3AOBjsSO/pW7pOiat40upSGXSoYQBKFuPM5bj5&#10;UbjjnHaocXL4kaxfLomV9Dl1PxKs1npWqzXMNvOEuL2Ta7eZtJAO8A44zwK6GaPXb3QRFFILuFke&#10;LULyGdInZGHCgjPzYB+grT0+0t/A2g3lromly2do1xi/urqYzTzM+B5zNtI9Mg4xkgdKTTrjTtXh&#10;W0MUBYSokSTqrByeUKIowcDdycYxz6VHs9VyOw3OSV5I8u+IHgbTYbW0eyuLn7gC2qRM7sA25d7L&#10;lTg9cn2rg7zwhcRyhbmzeaKTzGPmRjMIPPKj7pI4ANfRuo+F9D1CWWKzkslknUblndovLLnAYoDs&#10;IJB78YrzzWfA82mX5EY80RShC8iEb3x8uckZz1x6V6EKk6StJnJKMKvwo8xv/hhp0FlHcxXM6as7&#10;OggAzA0aqGi+U/xYzn6VxGtfDC8+1adO5j1WfU4S/wBlsPlEDE4QOcYG7rt6+1e3W/wquJrmRhJc&#10;+czm5jRXK4J6ge1PuPBeradD5fFzbAFmBLSIBu4IBOCeM1tHFuLvc56mDVRWaPD9B0DxDo0dxaXc&#10;R2W7GKa1uNrYPdcMCVNVbq41u3Z/IsvLsgQBHKiylB6Bsd69futE1htSF08clwY5PtF6yuivOPRR&#10;3xxk+1R3+mWekTaVaQmKGeT5pvNJOFPc46YqHiJSk5WTuQsO4R5VJ6HlDvLPpBvXhXKkLuVsDk9Q&#10;vbBPauh0rW7B4raGa8n067KMJJEcor4Ix+Yzmta5azu7l9OgubTVoImDzXkK4DMCQQCQB6ZHtWBr&#10;Xhzzr1TFNsUS/Ksin5VPByCOc5qo+/pNWN1CSjdanV6D4y8SeFJIn0XxNeLbBy32b7T5kA5IVShy&#10;vP8AnFdtpPxa1fwvFJDc+G9PvXnJZWcPDIob75yODnPTtXlX9n2FhZ3ciabOLlYo0j8pdweQZ83p&#10;/Dypx6Cuo8N+LbrXtPg0mTW5JbjyikUU1tyH2kgFj6D+IE5IxWUnyptLQ0jDVJvXoezaJ8bvBaQa&#10;faXvh/UtIKx7neMxSDIbOQSVOeD710s/xe8O69/Ztp4c1m10rToGMs0Wu222eVm43CRvu4Ho2etf&#10;G15e6tYySW8l00zl9xCjgNnk+4OOMGr97qn26z0+C0ihafdho72LywG/66A4APPXFHsezF7TW7R9&#10;6aP41Y2sMcF1ZaRagb/ttrrsdtv2j5TIGR2fdnOA2AK8y+yeBPBUD65rGua34u8Q6iWIt7Mw3MaH&#10;OCZCQqg57sw4FfGw1dWvoo7m0tA6yeXIRc5U7cAZkOQFwOOte7/D++099Ngubi2jshETJLJDdW86&#10;TrnBjVVJ59yMjrVyhKkry1+4UGpv3ND0jw6/w9SZVvtW1OHUpVecWMtiqxqCPmAYMVbA6dAO1cZq&#10;HwV8EfEPXku21i6sra3hDvZ28gj+bP3RjILEDp1zUHi79ozwxDpF5Ba6Bp9qXX7O0kxkEhUcEKyL&#10;wO2eKj0T9oPwbqVvAh0210/SdhjudMSTdJJMB+6lWUYKqOVIGSc96dNVYfvErDqOFRcknc9T8I/B&#10;3wx4Ti0/V/D2jXTSySq6LeXJfZ/eJcsR06Adya9S0nVZdE8NG4v7MOlxOIzbSSvMAxP7scLgjn09&#10;q5DwD8W/Ckfh2K0xJo9lIgkgKziaAgDO/OA23g81u6T+0/8ACrUYzZxa+L9IpAzrawEkBOhz3GcH&#10;A9KcZycudv1MZQtFRsdGvhtb6e4ew0xdKvZ4W8+4W1Ae5YkcfKAABjgYrD8RfA/TPEWlQ2uqql3K&#10;z7nEsJLKfVmAGK9F0v4neE9Rs4NQj123srOVSy3F2whC9c5DHPGP1rY0X4k2niC3Evh/S9Y1exGF&#10;OqJaGG2kJ5JR5igPBzkAitX76OVylT6Hxt4p+CHhrwNBqxudEW+hicBXtEfy1k5KlmIxnk8ZrltQ&#10;+G1ro2jR3Vhq95poeR5WsmbdDG8ibGcw8rnB69R9RX2Z9u/4TTS/EcknhhdKisNSjtWee/SQzBVD&#10;NOdoCjg8jJzVe6tfCmpeApb6WfTIIIWaGScBCqc9ME8kg5/GuOVOfN7sj0KeIjy2lA/Or4jWPjYr&#10;pVhqOsWGqW2nxy29s0QaISLkk57EnJ5+lNu01ZfCNouiQ3lvJbO6yX0bfKqsqgx7u+cV+iknw68M&#10;IonvNPt73UTbZhW4jQJGjDjaoHX1PJrgtU+FHg3TLEWuoWgUNmRrGy8yTe7Dhjjgflx6V0wqaJTS&#10;0MJyk23Tk7P7z4NsotbNzbSajZyXEqQ/uvLXG5FOcHnH3u9F1ol94k1K61xdOki2AMouoGLJHkAP&#10;uxtwGIxX29pHwQ8OLZfaPIi02K6cgu1xJIZYgPmQZIwexwOKun4XeG9StfsMmmQKJiBEkZZwEU5X&#10;PrjrzXUsVyP3Uc3sfaK02fNmlaHdAvYTWy293AEWfEefmK7geQO/OcVZufhpFd3kG2AvyWKjGXYH&#10;kZPAHvX0na/Cyw0iaBbSya4VgmHdDnOe/fHvmvQ/Dfhm0js5I9SsoY3jbLSbFDkdlz/d/nXF7Wbl&#10;2OtwhGG1z4z/AOEFTR3dZLZpE8tnQwICSDySTj1q1oHgnV7goZbR3txtkdWU7lyBwR1PTpX2Dqfh&#10;a2tJnvYis1kzoPs7INv+4DjnPbjiqNrZpO2b6xsreYSqqRRgkhCeOcgn8qzqSlaxpTmlrY8q8N6T&#10;9s0y5jls1sNzK8KKSVwMDDHqDxnHSvRdK0hNNtPPm0eTWLvb807SEIoP3FwBjHv2roPMt7CNWSzg&#10;WRycqqYGM9ie/tWmmuifMEkSpbbV3qx2Y5yBj14rCF4rVmlSalolY5610aG1khDaMiJcHa6mRnYA&#10;gngdAAc8YOa57x14N0y+muAgvJ54IFkhKXARIj93nceu0HkLnp9a7Gfx1prXoMVhcFLdSJpokXbG&#10;M4+Zs98ZwOcDpWTdeO/7RV57LQ7qO2TfJPeanYvGqjOFI9eOc9OnNRJ82hdOUoNNOx5f4e/Zn8Ia&#10;dd2uqapYGCIgMwnvGleRzyWJYfeIAqj8RPFtrqHiqy0HQ/I0vwvpoWS4bT12qdxwTM4OSBgfL055&#10;zWP4u+KWo/E27v7LSVmTT7Vi81wHAcL93Jx69h2zXmfifXraXVLbwnpK+brl3cwWsqR5XbHIDvz2&#10;YkELyepzXq4ai4LnqHBiKynLliekfCL4qeCvDFj4p8TeKtY06C61CTfBaRuGuI4UOVjjUAkYGPvY&#10;5OM12XhX4ueBPHi3Go6SbiexRMCYwjzW7gCMHdxx2NZ+qfsbeGljsGfT8vLAouIrc7Y42x0PHPTm&#10;qdz+xjYrZ21xo2oPo86lQWhfnK9NvuDjOOuKidSnNbO4QTi/I77w3qOgapEtyI5oLm4Z3ht5ZAJx&#10;GhxkoeQCf/r1p6pYW8METHzbZZsgALg568np0ryLw5+yn458I6xba3p3jG4bVoEeIpeIZ4QhJZlG&#10;WHB4OR3Nei6po3xX07wa13ez+HdRvo5FMKXam3G0D52GG+Y4HQEHg1hJR2izpTe+wmreCY9QQLLB&#10;O67VBVJmTnqCCtK2g3Wn2LRtbs6g5C7wHb8D6UeEvGOs6jol5feJvDi6alqm7ytOuCS5wBv+b6cA&#10;MTzXlviz496Zc6ri0utW0+e7hFvFBcWi7VIY5JDvgNx1OaKcJVHaJcpqHxM9CNjd3M0ycrJFwqDj&#10;5c4xn+tVr6/udLtJLcvdXDu25IoCNw46ew9qj+CviK18W2uoLf29xdzEyQFopQzLjB3D+E7jnt2N&#10;dP4a06x8V6zrdi9jqugLpEkEbSX8iMbzzVYqU2fdVQvf1qnRl1KjiIKSR5/cQ2Xia8sL3UbQRPFA&#10;StvcruGGBGenpXPav4OsdRkm+220YghU28TRpuYKw4UdSccE56V7w2g6Pr6rpzSq99bjy4buFAjY&#10;BxwT1A+prJuvhPPq1/dRJrEkV04Mdsl3tYPlcSMNoGAckfSuZ0LbM9Cji4v4j5X134EtDIkthqEi&#10;OLcJ5skgNq+0naqqOc5Hb1Fa/wASLnWtH+E934Xj0pLmG8WNpEwNgkTB8xATnd7969X1zwD4p8N3&#10;Ri1C0xaQDbFLZqHgbjOT6HPYCsu48L3Om+b9ovLvUSZPNd7mdWJ+TPC4yuc8dBitozq3Tk7pDlOj&#10;ry9T4oTw7q19qVlaTF4fJjwFn+URqOvP+eoruY/HN7DZR6SRHZWy2LK91GnzuD8z5J6Z6fSvZJvC&#10;1u91e3P9nTxeRE2xDjCkndkDuc/yrzt/Ay6s08FnY3CNPEwIZtiAHgFuP0A59q9eOKjL4kea6Uor&#10;TU9Y/ZB8T6XeaPb3TeVb3jX85eIjKsuQEOOx49+laHjjxnqvxD8a+K9KW3nNqHhitvMcr5qrIFAC&#10;9cMx5AHIHJri/BPgO18NadZyWO6PULDbtCMcOysNzEg8fjU2javZaJ8dtE8Uz6oLsTagLjUY9TLC&#10;SAuWVQpA27AcYOR1FcEZxdSfL5tG6pzjSi2tdj3eHwt4d+H3hi50Kzurqe8iDyjV4mMUj3O0BplK&#10;nheoA6cd6+efFHjLU7WxvbXUxZeKEKtturlRZzw46NvQYc46/KM1ofEfx3Fc67JE6XMC+WzWzPIU&#10;UMrEEH1OO30PevG9a8RmR5DLMzAsA7NJ8vJxwKqlRdV3kjabhRpqKep9AfDv4l6T4U8Bw2kN5YXO&#10;qBWMQgmEjTKzZUFuu4dDx2rF8b/tC3mi2iwm7g1HWXiWOFbaETJpy5yzFj/y0J4GOQB2rwttBfRm&#10;jgV/s19cahIUwQ7rCVUlgcfLxnrzVLUdQivLwrb2wMVsfLZ1cEtx14/lSWBg5817o4nipctrJM76&#10;z+Kfi7xB478KXN3rn2vTtOl8q20+BRBGsZ+bafL2k9jyTzXY/HD4mXni2OLw7e36alfz6pJeNNJp&#10;yG6gtQhAt2mGA0WecEZOBmvJfAxEniqGbGzY7S7XGMYAB46da7XUvG0lrPczWOnQPfToY/tMi7ti&#10;/wAWAeM+9Zzi4V1yrZeRtCHtKDlJ6tnmd/4AmTT7yK11meSN3LiKY7FfjOCM4BHY1lz/AAS17U7F&#10;zHYmYIAzNGC2QR8uMV6VbaTL4otY7b7NJM9/ti2/KqvJng57YOM+1fcngH4a2Xwx8PWqXCIJlXc/&#10;lDgk+me39K76mNnS5eXVnkLAxqXUj8uJ/hJrEVrI8lq0YQBGZ8fKfcE5HX0rG1DwJqOnLCptzvJU&#10;CXHDZ7Y/EV+nXjvxz4U0qa4l1bRrS83JgiJFG4DpnucZriNF1L4T+MI2WecWU7ON63LeXlj1RAeg&#10;6c5qY5pVWrV0W8nXRnxb4D8aeOvgx4rvB4S8QXOmRyOGlt0Ie1utvXfE3yt164zycEGvrDwZ+1/o&#10;Oo6RHaeJNBvdE1yVfLlvrLy5LRj3IVwXXI65zj1rtdd+E/wumURR6laWcnzMJDtDOO3JPIBPNYvj&#10;X9mfQvE+iabqGjappi3rAIpSYeRISAAAe7Z9K48RXp4xp1IW8+v/AATopYSvhlo7rtqdj4b+InhL&#10;UtSazt5CIriIvbyLPCIXYEY3PnAY/wC0BzV+28G6hLfrLfvFfWkkwcXF3/o8pJ5CYAIb6givk/4j&#10;/sl+J/D+mNff2a7W8abmVCDvbkB85zj2/SuV8P6J8SvAt3ZJouo3yxySQ3ENg5aS2nkUgrmInaw3&#10;AcVwSwFKcU4VF6P/AIH+R0xxtWEmpQdn1Wp+ht9HHoUJN/fW2mpADMIROIJNg4BOOvpg15t4i1yL&#10;V10iaHWZ9UiivRdXOZx9mitlVgVkbIwvIYgAk4r5Z8SfFLxvaa1qVv460rUdQnvGke4ubSQxsoOO&#10;IwRjavQAHFHgv4reIEvbqz8KeI7GwtJH8mGLX3XJ3EEk+btVSDmuynl8nHm5v1RyVMXCL0T/ACPs&#10;fw6mniGBLO1XU7a4Je3ez+eIIedw5xg+vsK53xZBa6jbXtvdaVGFZPLxKhBCbsnIzz+HWvHtQ/aJ&#10;8JfDvWptJvb6+udakhJ1G907Y+nSzuoxJHGo44AHynHfGar2X7Q+nX9+8C6kup2krZjW9iZFQY4U&#10;s3QdO9cdTAVF7yWnodVPGQeja+8i8XfDq08uHTdDWe0jvmWS4S1klDZ5y25XA544welbHh/wL8RE&#10;KRW3ijW0uLeJYLe4mv5cW6PlSFAOMAA9c9a6y1+Kfh6Caye6KITx58MqTxdugU5/DHFd94d8V6N4&#10;huTc2GspdFIztgt2GVbORvXrx9Kz9vXprlbLdOnJ80TxfRv2UdV1XUZtQ1DU5TcyyZ+2yNumHzf3&#10;hg545zmvpfw3oX/CvdMtrdLmytbSOMP9ou7mYPJJ0Zid+0n1yCSfSuH1/wCJl5o8sUFl9rupmQtH&#10;FEVXLN1ySPu5rn9Ph8f654msbm+8QXgvZSRBapHCYYk5OPKYHOP71KWIqVFeUmEKUYvRHZ6R+0V4&#10;j1mLVEt/BjX0VtBLKl5NJ5Ub7QWHzxnoQOOMg4p3h39pjStRlt47/SLrTZvMMIynmRZ74bHbnNee&#10;atdeKJdD8TaBpF3fzWEV8bm8uVSOOMx4DbcbQAM88dRWTYfG/UdHsbWOxtdJgitbJwyJYeXK87ZC&#10;73IPXg4QdB1qlVk1ojbkhFn0pP8AFXwnaQedfavbQWoG5ZmdUGD2IJzmtTQfij4R1XTpr2xvYpLZ&#10;UD5e4iiDjnOwuwB6evcV8PX/AIuuruO2utVkttQmLCR4oYEO5u2GYrtUegrIm+IVjNJHBD4Y0m5C&#10;thjJb7ckjG5ish57fT863j7S17XM5Km9LtH3q/xW8LPDcxxzxWzINx/epMSe4xGWzj61Tb4x+FEt&#10;pWNzfLbBgkcr2Tq0rL12py2Pc4r410/446d4U3quh6MHDhpGsHJc54IGcgEdeta//DSsCCKJtCu7&#10;FTIImmnnJJUDjACADPH0B5qGqj+yRanHRS/r7j6+8MfE/wDtfSJ7/wDsqWSNmKwQMfJuCgOCTvyM&#10;+gyKsWnjwSrKJ9L/ALPvYTmS2muY5AiDJJ3rkfKAMjtkV87H9pDwppGmS39vqjXa7/IW2tAgZWAy&#10;2Q5DHPqFAzUFx+0H4bhW1/t3TGgma48kn7dEuwgq3mTyEqpRR/CN2SMc0oKb6fgKUIXuvz/4J7Z4&#10;w+NVta6u1jpzruE8NgHjj3B7iTD7A3fahJI7Zo8X+PdO8M6jp9g2tpNrRt/tb2MhVyYSpbzS44jG&#10;AQK+LfHfxR0Ow+JVjc6VE+sRJfNqEuPLW3eURMilR3ByDkHnH5Z3iLx34q+LXja78QSW9vp9ktsl&#10;tJLp4WAiBOE6kluZCCefQHFehGg5ay2sc8qkabtHoeo/D/xUfEvxG8R+J9UaUvqM5FrbMwkaGM8q&#10;gz0VVIGfc19TeELPw7NZSX0QkEgkBYysAyn/AGRuIwORz6V8SaV8VfDXwf1y3ju5/tUkNv5ZjFus&#10;soVui5PB9eelaHjD9sfwRoljdSaBPr8uo3MKAG0RLZIzu5GXDcr0zg5zVyw85z/dwbuZucWr1Z8t&#10;vM9m1mya38U+Mzp93OmpRMY7Y+WrkPJyJMtyMF+wrlPjv8UbT9nrwbp2mxWi3+vXcWIWn2tt7NK4&#10;/idmzjPTGa+b/iR+1prnjPVNIfwVBqOkiBfKjuXMc2oyud2/fKoGQ27pjtxXHeLdS17x/q9peapd&#10;6jf3YHkumpxlXhbH3AG7Hk5rqpYBwkpVlZduplWxsXFqk7tEOt/GzxP4hn3z3NxOxYcSMTk+3b9K&#10;s6f481W82q2kzsWwCySYMjdvl2+nFe0fB39lnU/HB868t7i0jD5+QKAeM5Jr3fWv2UfCngLw7JrG&#10;varBo1uqqGubmb5Qc+/OTngClOpR2pwRy044iUr1J7nxJe+OLnS3KX+i3tvd5DbWuhgr2JwAf1qp&#10;D4o1nVpkKSS2lsXAzArM3TpvOecV7b4p+Gnh/UL83Ol+IbXWbJ8Hz3u44DnoMhzkc1BZaFaaHZrB&#10;LfW+n2zvulazvIppycbVVV6dcEnNVGpT5Vpr/Xc6p0Knc8Svra/uppxI00yg8GVyTgdCRWS3h+9l&#10;G9ImPPOByK+k/wDhF/D1peQXM09ypkhxIjx7jK56EMm5QT6V2Vh8IrPXEJWNYI2UNIwBBQ9gPTt1&#10;pLFQitDKWEm2fIdr4UvbhHVQ4PQ8Hipbb4V6rq0nk21rLdyc8KwwOerHsK+n9cg8H+DtSk0awmg1&#10;jUkRZXS2UPGHJPyMfYDJH4VMvi2wtNJeeDwxI1zJGVZGuY0gAHOAo+bn8KUsbKGwLAKWkmeKad+z&#10;3qtlpd0fKifVHx5EFm+10IP8T9SMZ4rurEfFfwbZQXlvp8Vxb26qDFcSLKZChzlX6k4zx6CvR7TW&#10;9C03TZ9RuNc0ywAkXdbGYb0zzt2n5mHUdDntXN2nx/e5vbmRNIGt6TpkszROJDAGLqobbGeygZwc&#10;E5PIrgliauIu5w5l5nf9TpUI+5OzOV139rfxlourWMx8GLaxwqktzaX1uhU9iAygbQfXGayNe/aI&#10;17x1p99a6trNtodteDMdjbW+FWIk4BkUFtpIxnr617PJ+0L4K8Rtpdtp3gqfXNevYzGyCMrDbtj/&#10;AGiTkdcCvG/EXgaHXPFLRXN19kspJQYbS2jXeCG5DknCgHOATXXBUWvehy9d3+TOOarJ3U7/ACX6&#10;HnmmaXpF7fE3NxcJaD5Uu44i6Z/n+lavir4n2mjaTa6bYg3iwYZrmWLYzsBjIr1bxR+z/Na6G7+H&#10;NRaGS2dpBOrK6SITx8o+UYUcknOa8+T4Ny6y9ubpZGi84qZkA3DgnIboQSMc1pz0KjUpvRdDDkqU&#10;01Ba9zymbxzNfXjTta7nLbgAQpB69a9G0D9qTx7ojILfU7uSONQgivIobhSM5x8yEnoO9eqeGv2L&#10;7nV7cBZ1S4kVWhhkIB3Yy31qe9/ZVm8OTlbrVdOMkZAaFZlMiNjG3aOpz2BzUVa+EmtIXsKEcVF/&#10;FYXw9+294kkVItU03RZpS+EZ4DaKo7gFSRk+pU/Su70X9rrSZZJjfafHp4ZjJ5aXXnOSRg/PsVdv&#10;+7yO4rjJ/g1PHPCs2iXL2pI3XEcADbRxkB8ZNNk+DU91fTodOW1lmXZAI4eAO7Z7tjkivFnPDydk&#10;rfM9mmqz31+RtePP2p7ARl9GieGVXO5r0EKoA4KhW5H1r558ZfHrXPFmoma81Oe6fACpuCxoPQKO&#10;K7Tx78EX03Q5biKC4JJxgoQc8jJ9jg15FbfDfU5w48to2/uNGdw/SvXwdHCyjzvU8/GVsRTaglb0&#10;I5/iAwVluF3I/LBJHUk44OQa2tB+LWp+HYzNZeJ9T0/OFylyzAD3DZH6VTT4R6ldyRqsecnA8w7d&#10;309fpVmH4YJaTvBeeTb3UXzGG5fDkf7IxzXoSjhWrHmqddu50l38c49Rs0gvtcOrXCLu+2FOc+nC&#10;L2+tcjrXxBsrb/VyyX2SWYglR9Oa7O2/Z41PWfC6a3a2FzdWpY7544GDY67mBHT9Kz7D4L29xeCD&#10;DzyBd6ps2iTjOBzURhhYK+tv69ByqYiWhyOnfFS3ikcGzkQufkcZJB9Rz/OtE/EC3JO6TUc98sc1&#10;6ba/s4X2oo/9j6dcaq6DDx2VqZAp9mHB79Kx5PhDawyNHMI4ZkJV45CoZWHUHnqDSvhpaxT+8aWK&#10;WjOx1PRLyCSbxFq2jX04nZSJY1+0wnDfMwA5A28nrxXnfjK98JavrNr9jsp7hMtFOFTCRRBvkYE8&#10;5Oc7ccYr9H5fgZ4YNheraRSWnmRPuYH72QeABxjJ+tfP2sfsp/2vDfSWckIuEbKI1qYI7oouQ204&#10;wucDPFZ0JqL943rydRWR8N6h4atdP1ow2y3O47wGWPGe/IP+Fek+AdEsJodgeZHIBkjePaRn25wT&#10;7V63pf7PeoSatemTR54p77aA85G6JR1HTgZ/nXo8X7P02jy2S/Z3haZRECRyrDnG7PrXoVcTCUbG&#10;OGo+znzM8qv/AIf2rCOa0e6SRU2pKsmCvHGMH8MjmtHwd4Ej3C2FlAdyEvIWkjljAwdy4ON2AcZr&#10;2UfCu90WC2tp4HlYzBWYIGjUY6nBDduwra0TwzqWh2s3/EuBkWJi0soCliT8pAzxnjiuTn00PUi4&#10;X0R8+eN/BWiNe3WoLrGvf2jYwSXtxBrcIkiuEPChXjYksAF5IwT2pPhGkdzrOm3ch8mQySeXbyqB&#10;JLlc7jxkDjOe/FeuXnw61Ow8RXWpa9JJDNcQmNJkjDxRzkMqq/U9GYAD68cVSv8AwPq+iapNfPY/&#10;Y4NmwXModX4wvyc5GRgg/XNZyrOUfe3HGhCM04vc9S+L/jTxQPBHhCfw3qAhZJBc3Ucce6a6CsFS&#10;LawwAehzzir1jHrPiewvLvxJpNvpkTMHtxp/zTnjASVSOdv+yRXE6Vr2v+GdPt9Unk/tKDav2qyk&#10;ZQGQH7yHqGAA+uPetrVv2kvBtgBKL+6h27SYfIJKhum7HUVFOtzLlRjWwzg+ZD4DdWF8bGfTn1ex&#10;LtLEm3c0RCnILd+pxz3rnPGtpeacski2N3pJl2vCstkWSXaDiMzLllXcwIJ4OORWtp3xu8M6jq81&#10;9DcvaabaQsXEfyyTsSCAB2x16VsfDLx7qnxG0+81fXoLO0t5JA+lwl33W0ceVDlv42brjA5NN0b+&#10;8tDRYqcdJK58j+Kz5t9JaapY3GnalZqPL1LTnXbLJnksj8fy6dKwpvDWo+Db7TNSt/iXZxTWEr3V&#10;mNV01jIhMZ+YOmcfKW5z2r7B8X/B+28Uz3+o6isOpfbGk3JdW+14VA4YkdMkZBJ64r5u1r9m+x1f&#10;XE03S7yXVbqeCWZrc4VLeJRlWLnAC9Bn6VrTqOLs3ZelzGpy1Ve2vqea23xa+L/wg8a3fiG01ON/&#10;7Vt4/Om8lJ7TVLYElS4PLE7iN3DjdgnFd58I7b4d/FfT7zw/qGnHwN4svrppbC+aUSabcl23CBwx&#10;/dFWJA6fLjuKwtO8I+JNE12S3h0yHU9MtSVk3ShwjAFvLQFc5IHpg4FWp9R8EXXw61HWzpp0jxTo&#10;11ma2v5ES2u9zlli8sEMeAQWGMHoe9bTqKSty9tV+ByQo2bvLTzLniO+1f8AZV8VtYWctkJb6AHU&#10;bWN/PtriDcyiNkYYPOeQOABzVP4o/tey+M57S2j8NG88Nw26b9MvZYyonUKAy/LkBeVB7j0rkpvi&#10;XpviDStWg8R6Vp9zo15vniWV3juNMmkPzG0Z9zBPu5UkjjI5rg5oFhaK8ecarp0hMc1xAS22INtC&#10;gH7pAwPrW9OlG95rUwqVJ7J6HeTxaXqXgeHxZ4f0nVp3nm8q8j3RmPTWB5QjJdgQQVOMU3w5rOh6&#10;j4tul1eC6ldF8mFLOYQzwP0LEN8jAEZKZUnjBrpdf+But/DGTTvF/hTUH1nw9dQJeJqNnGyrHE2c&#10;xzISc4ztzjHy9q5240LWfGeuSeIdJ8ODSbu1uBFt02TzTJKMMHAc5Y9iTwuR1q1KnJN307gue9kv&#10;kek+EPiHqHh3wrBofibwvqXiX4fWGspq5iHBkCqNu9VYHG4RvySAVxg5zXV/GH4neGvj94w+Fus3&#10;UF1P4Zh1Bv8AhJdK3ySTW+xlIaSIZjCGNX+dRjDfNz09el+Bs/hPQPCev+HvFF/H4wSIXF7qrEXE&#10;MkpiG+MAcDaR0Oc7PWue8CfAvSfC+tXF5Pouo2N//Zs01zr8OoGVL0yq3nTyQEjaoYhgpwc5GK4o&#10;1o/FbVbfkdEqfM9Nj3M/EHRrn4jXWhaRGWu74Ii/Y7XKpAqRS28jMF2iIrJKAecYA4yM5nxIufDf&#10;hae/1LXrNoZYZltrae1nKXd43LAxgMMKvGc8Vxvwf17RPgNb6xqXiGZdVS8itoTr2n2rhJnYFmXZ&#10;uIQcKWIwM4GO1fNH7Tnxr8PeKPiLpniDS4bnz/s/k6pDeK2xGSQrGsQGRlkAcn6e9Z06ftZWRnUf&#10;sVc+uvhpr+r+LPC7X2m3ky2janMkEN5ETIyr1+YYVhu3gkEkV2lp4h8+6Fs1qbW5icoyu2cn29R7&#10;15l+zD8TfCfin9n/AEKaz1AXMWk3t2dYSSRUlsn8xpVeRTyUK4wRweRyeK9K8TXUOq3kWLwpaGJZ&#10;Yba4t9kp4LNIGI3DgrwRWbjyNxNoz5ifxFr8Oj6K900Dui4jKqctI56DP+NaultcTaPaSzQhLiUL&#10;K0fb26enpXGaVLF4p1TUheasl5a2PltsMYXY45IyDycdc961vEXxN0uzSaGIIY4UG6UOAsagEnOO&#10;5/xrNot7WNzUfEQggd5yDC+ccfMzD0A61wXjT4ipotjpMdxD5sWqXf2aGITLD5vBY73OAqhVJOSC&#10;eAMk149f/GKX4geJ4bDR9RaysEJlaVGBMUQY43MRhQ2CR1JHFdJ4qTR/Fml3lvqbtqmg2SxFoTby&#10;JPJNlWLliAxVV/hXls88dcpe69SVqtGcH8X9c8QahZ6vZXes2UOmi0e7ilELBTECmxIs4+cglSzZ&#10;6ZHJq38KPAWnfBL4KQ+NvE7rHrVxve3sNQuJY4ZZHkGx5SG+95ZAAI4Oa8c+Mdl4o+I3xG002k9v&#10;Yf2dBA8Ol7hJJb7TuVHRB87lQrgYyBxgYJr6y8KfBTT9C0BdX8ZINf1rU3jU2OqMj2yNlnXbDj5S&#10;uevOPetqsnSpRTe+rMqa9pN26aHm3jj4keFPhn4WtYtAvNFsdQ1G3keK7023uJJWjaUmeRGcAguT&#10;tUkgHru71j2el3ms6ffanceH9Zt7GK2kWzTTo5XATy2WM3FwrE4b5lbavy8ckV6r4m1BtE8JajF4&#10;Tg0rQrfetotw8aTTXj7syBFx90D5evcVxnwk8e+Pbn4ua14b1+0WzVGjuozp1r9itY4igLBeokfk&#10;AjOeorjUk4ua3Rq4uMuWXU8hvvF/h/RhZw/2Npd7P5bR3l01vG5kKqBIGkA6jC4YBcHoc103gfwb&#10;4H8aeH4Lq4sb7QbyQx/ZxZXEZLiQBmliyTxgHcwAI6Yr1Pxv+zr4e1/wvrA067utJ1m5Pm3KQMoF&#10;xiRSsbxhTlR149M5r558KN4o1TxBqWhWgsYLfTH8n+1o7lYIpBGR+7WQkhgeNqjAYge9b6VYc0Xq&#10;jNPkmozR7Ve21r4C23FpqLap5imaOCe5+w3LDoQucrIeB8uM8dK84+L3xHTXPiFY3t34U8ReDfEF&#10;tZjzL6SFXE24gxuZY/nwMEErtPOD0r0Wz8JXniC48I2k/h6113R7m5ONSdhILKVZCspbjaduCCoI&#10;HTjmq/jf4L+GzqZuNM1rWIb+7jmvpoLu1d4IUVipeIgEKw52qTgd6xpWg/e/r+vQ7Jybs09T5r+L&#10;XxY8d/ELWX0u/wDEPmabuwIrK2AiZggyGeNQXlJ9a6P4YafK2hpqEl3eW6rMVNsmwbpem0AnPqST&#10;69KvReFNQvUtbvT49QtfDnnKkmrw2mYXDMQQ5xtT+EZ7ZJya9Ak+EOpeHLb+z7CezgXcXvbqQ73U&#10;jIQYPJcKyksvYg111qsfZKEdDnowkqjnLU3fC/iOzhsI7A2CzQRSJcJBNGJHacP5uVZlxGOOnT2r&#10;pNfsZvibpz+Tc2e2OTzfsihPMScjLbmA3KSAADkEAdOa5Cx+EreLrzS5o9cR7K9glubowwy3F1aG&#10;ORoQpGFAdiFPKAqG/i7+z/EHwvYeFfC9pYeGtPt01JIk26jOo3CcRlQ1wwBZnyxIyCM4H08flcXe&#10;563tIvSx4J4e8DeVrWq216ILOewuSpvZIXaQwvGo8x0ACMFQsPlOCT8wGa9w8Ka94Pn0XR9esLSH&#10;Sprq2Giw3k+nwy28EkDggFFGA7lBIASME5zxXlvxIsdT8CeHvCg0U6vqus6wBZ6hYan/AKVOymIm&#10;YNEf9UFYBsquMHntVSLxNP8ADnxJHqnjuxS3RiBBoc1sLWOWOQMkYyrFVCJHuOQH+YZxXTFS+Lf/&#10;AIBjNwej0PoQXNhFqlxq8lnaNrDXUNxLLbQqGv1Q/J5sgABIZiQcAggHmpNQ+JGv22s6hdLp21BF&#10;hbZmZsOQCHzj5DtK8dK+btC+MD2h1G5u7SGz8PpJlLtldbZWKknruOwKuNxByeg71z3xC/ac2fv/&#10;AAvcQXUFvAI0muJn/fZYYcoGXJGCNpBPINKLqznyxiVy0YRvJ3Pek1XT9MXXbuSw1H7frkbR3MsU&#10;uN8pUKZmV/3ZBG3I2Z4yDWX4csNEnsLtVN2jsEjv7OSGN45UKo29GC7cg7vlPPB714tr/wC0d4hu&#10;dEGqaqLQWNvzc2+kOllM7lDuC7kc5yVxnGeenBr0f4eeJhf+F4PtF5DcXE0ex7eFcOuVw2TnPynP&#10;J+8T7VNXnhHmkkbUvZz92LsVfib4KsLLRLmBFs3vH1GOGzFsHh8xZVKTLIoP7sRxnhhjLOeMVwn/&#10;AAkGl+HIm8O+FvGp8GXZBvdVOoxG90+5nD7PITcjbdoKbmb73avQfE/gWwvPEETXzR/Y5biOSJxO&#10;6hmUZIYhghB+Q8/MMd68u+LXgG+jhmg8OC78mJXJjj+dnzy24kZIzjv+NaUai5kr/wBfj+RnVT5W&#10;zk/HvxH0bxDcQ3snhdYNXsbgi9fTpheWt0kjktM0jjergkkBW29AAMV23gOXSfEEixXl5OJm2siR&#10;WhUlOBFK7nOCB8vPAAHevnSLwzr16Y9ItGmIQeU1uE2oxIDZGehyefWvWPBvhHx/p9tZpHdG4vRd&#10;tLYwzM8rXAC7VDLn7gbJwcDJ9q9DERgoW5kmedh603PWLse4ePfh9dW3hvbo2my6lcWxR1SS5eZb&#10;hUYEJKpbGM8EnnHevE/D1tqfiDxkZtY08y32WjtrKyka0RRnJbfGeVHQDd0Fexa78O/FPiPTLayu&#10;ZkDsfNlhhu2hfy9vPT72SDwcDHrXG/DrwrrHhT4tx21zAjJdpMomkYbAoHykHoCSDz1wK8qi1GEt&#10;dT1ausl2L7/BbxC+sjVZ9buIWjj2JbXeZEjXb8uw4ByB/EefeqF/8PL19Zee+muL+5jZPKNwRGvz&#10;AqflXnGcDnnHNfWTalJZaHDHPAJ7fy9xaIb2dAvKqO+frWNcXOj6vrIMbPBZSxqHtvK2/NsH8Rzk&#10;Z7dRQpt6k/CrHjGnaYbmwhSS2iidVURLHKZAdv3sAcbegHHNaYhR0eK2tg7qQcLhApBHJJB55PtX&#10;qQ8DaIbQS2kao7ERouOUBPOf+BYp/wDwry+jWFppxLAwBUW6hGQDk49jj0o9mmaLEJaHi+tWGk2t&#10;1Z6kssv27PkblUyYGSTjjBB9citjWorbWvD2oWazoklzHiWZZwWZBglVQcDOB/Kuh8V6E2oatJYw&#10;xJeyJb7ZYx+7e3wciQyY4wB068VQ8FeC9H0+OO7n1d7x7px9mdhl1QHA45z6Z/HFZThs7m9Osne6&#10;3OX8NeDLnTY4oY5Fe0jVUl+0vswpycKFbGAcc4xzXa2/g3WL4RIt7fWmm7PO2vIZJHc9MnONvpxn&#10;vmvTtL0qBRcIbD9xCm6QvEd20554AJyPQVrXPiDR9MtfLjRWkG2ExBCvX0HXI7+lQube5q6l9Ejx&#10;61+ANtq8FwNe1e/1R5EIeNJZlXGchVRCMdvc+tdGPhvo3hKxlh07TItNvQrD7Q7Cecs643MGJPPu&#10;a7OLx1Zw29u5tXt7iViHWJgrqB1YqcMfwFWC1k9tJLaWy/vWE08xX95IR7kZH41a5u5k5O92jxzV&#10;/AGnaLbW9lFFBar+7a7v5bddhjwd5YjkEEYGeK84iXS7m/ls9ZsLSYW7MEZLRSGwOTyM9eOOK+pv&#10;7CspEFzJbRQW0pE2UALuAeMn03ZI+tc146+HwvJXkVUS3jidoSiAn5drYB6456eprdSfc6KdWL92&#10;Svc+cG+BPhDXDPqUvhxCZBvCwIsO05wAyjH4kGtyy+E1l4fsJbTSpIYkWEn7HqMX2iAdyVxhkJP8&#10;QINenrYy6QzRTAvC4yEkAJIPOQfrXJeJ7xBd2xtobuWO4Aa4ijOJtiD7wHdVPUdxVqrUbs2xzw1D&#10;flSv1RnweI734eaVPY6H8MZpLSJVD6xo+ovNiI7S7eW6gs2CfkJIPBOa9K+F8GleJPBWqXNnb37G&#10;0ZpHjurNbeeZNpEY8tSTt6DcvvWZoUep6ZqBurOGaexnxKJUlI80FfmLgg7OOmOnvXZWWryy31hf&#10;QWj2V1ZoTHMJgRtOcoykfMpzzntQ5xbucboygmoM4jVvhSy6jcyG6/s3zCp/0GUpb7SmeA4+bHOS&#10;eRXI3vhiw0Ozll1BvtOlxwkxSzXCqg3HBZ1/hJx8pFe/3L6b4zZnZVh6TQXaO6RrPn95G4HVCO/c&#10;GuF1fwTpF/e6npd9pdpDe31wpaMBXtBFgbXbf97ZzhQeDWNRWacQpVqnwy3POPgJ4Ms9V17WfiRr&#10;UNyNCt5mstMt5oT5IKg5OSSRjAG7oSTk1uazoKeP9Xu7m+WxuJLrYyvcgrCkagKoTH3yEAHoBzW9&#10;46u7Xwd4NudL0y1vmmjs5bewh2bEBK8EgHaAzEc/nXF+HvG/h3/hCtO0s6lbR30VrFFcpd3P2eZn&#10;xhwhzh8enWvYoe/7x5mIk3I7Lwr8FPB/h4Q6rCw1PUJSfKZgRFEgBY7FPBGOBnJ614p+3F4h1m68&#10;U6LpjrNFpFihEMYdtrT8MWKk9drDk9K9m+F3jGPxd4r03SrzUI/KsrgPHJgIlxs3gLknHAPQcnAr&#10;jfjfJovjr4yarPNDBttYY0nkaPG4JjeSSNrYTG0jDZ7mtYfx7vWxEoSjTs+px37HHw01HUfiTYeJ&#10;LyK+srS1ga7t5EX5ZlB2fMcZAYkgf7p9K+xPGugRxW0zXEKztKksjTtvnZWChnUZ4RduMjjgetcX&#10;8Bdf0/UvFeqWWmRwLp0VvaWsUQdtwQB3IAOcgbx+legftHQRn4TazGzNbmbZGHjbDYJ5VcHgkDH0&#10;qK3vzMOdwaR8i+NPCnw/1Lxjc6Nbahayx6fHIwa6cxwiQ8FFUDaSAPvd+Oa8XvfhzqGiadfaxHc/&#10;viXl04aeJSZ7bcQoVgPlA5II65613/gD4B69478Qw2Ok2MtjpkUarf3+qORFaIQW2Fxy0rkgBRzg&#10;54r6K8QfBc+FvAbrZ+JGinsoWjcWsLKkZCARqWJO1BwMYrGUHT0izsc4Tdnv5Hxppnxv1/TtKuvB&#10;tzaafqSgIttqAhAuI324BBUDeNvHzc+5q/4J+F+pfES2ltrbxc9tfQ25mNvakhfMYErCz53A8c87&#10;QeK7nxR4L8HaX4FjuZ7iCf4n3N8Y7aSSciJlKNtbap+QKNzMWGTxXzlr95LpsyaZpN5LJZyx/wDH&#10;xauy3DHIDRjB+7kZ5z1rSEFP+HoZVHOir1btep9E+G/2bPDjR2767etc6sVd57FlOMrwMMAS+SBx&#10;nrnivVdP+AfgrTbGBbjSI2t2OCj+YjAjJxwQSO3fNfLvwR+M958OtSitdQ83UtGumGbkzM81oTwS&#10;S3bPUfWvr4+PdFvbEQXGrRWc5QMj3s+yOQMePLdvkc9eFOa48Q60ZKMm2ddBUZx5oK3fudhcDw34&#10;A8GLAtmkWm6fbmRLOBBkkY+Rc5wScc1518F/2jPh5NeG1ur9LTxfa30ttB4bZNkN3K8oAKzuNpdV&#10;xySAOeOmM/xP4w03xNPY6N4dvLjW2ExjvDayo4g2E7gT25XGB6V8yTfAm61X7ZrENnd6dfTXDtGZ&#10;xvAbcQ2VI7nnIrXD0oO7q6PoZ4ic4xUYLR7n6C/E74l2ehWF/p15II2u7iYiRJmjZ40wBtx94diR&#10;nJBrwX4feHT8YfEV59gZ49MtVYTX7s5hicKT95vbsBXzvfj4haHDpunXE93qlhHbPaW1rdjzPJjI&#10;Bbyw3QZGfxr3j4O/FCT4dfBSeb7PFfNNL9iitS+2QFSTMJEXqnAUsD3qpwilvc0o1HGLVPR+Z9Wa&#10;v4Re2+Gdza6VFGt5Np5P7pQpd3UBMnGQPpXHLer4V8O6dpVk8SvJKVmgeEMVUttYkHrhuMe9Y3w+&#10;/bZ8FfES6Njf6fdaTc8RSSW6meNTn2AOPoOK2viLbaHrjLqNrNYSC8h8lNZjuN4jQfMVEYyS5GBz&#10;3NZ1IqK0IoVKilaqtHqc43ieVWNjok89j5jy6f50DEySDlS5B+7830xxXiPxy8Cwabo0WqarFd69&#10;duBG0l7exRuVjGFODgvk92yTjqa9O1I6h4d03VcRQ3FlHp9zN9oWdYWglK5jQKclhzkkDsOa+Tvi&#10;n4ogl0iK1udR+3XyELE3mZ2ooGd4/AYrKlRvJWOurUSUpM51b6e4uVfT4VkSxhIis50WPgjIXcME&#10;4Pv+Fd18ObiDULyyv9csPsepRWjS+ddziIBt2AsbewLEg+3auW+CujQ+MvEFjpE8ReSWQSy7uGEW&#10;cO3pnHrX2jceCtP/AOEF1TR9V0B9b0QSRxoTHGklxGMnlnGCQQMD2PPStcTLl/dW+Zhh+Zr2l/l/&#10;XY83nu/G09rpL6a9jdWN5L5Ec86BihZcqgKEEnHOa61NY13wjpV013GjXHMy2Ns5DzwxBEPByFQG&#10;ToxAI3E1wul/DP8A4Q+0u73QIdW8LWOnXolRtSt2vrZZHH/LEISSdhAIHyj1qtL8RPFUfi7VbTRL&#10;bRPG97Bp7HU2sYZ4HjiDYiBicYRcNhuo968tU1N2g9vl9/Q9CVZpXkv1/r7jE8Uazb6wdQivo7i0&#10;WeZDPLpUxs2n4wNxjARwM5Bwc0PFba3pVvZywXGq28GEUzgxzuWyF3spAOwDPAyciuAufG2m28V3&#10;c6to1/ZOl0n2fTrQrPawQr92JZB9SOnGeK7D4f6jpepS6fbpcixngQfaUOYpDMxywIbGeeBwcDFd&#10;yoSir20Rx/WIylZPfocP458D+EfDmtQ2d/LqdnMIVn+y6TGYJTEeRlweeT1bJzmvYvDHxEk8ZeFN&#10;H0rSLXVL2zaRrAS30e65kZcMI3k+5jAxvOCenXr2z6HBqj2097HFNHasbVbidkkBLA7k4BIHXqeo&#10;BFJoWqWWknTNA08x2tot20726uEjnQ4BfphlBAIz3Fazrc8Und28zkVOUZNpJI760u7NLa503TbF&#10;5bBFjuLq7UF97cKrBRjao2lFUe575rUOn3lzo4061tvMtnlF7KsbiJXYcCIqvJAOG5/GsLRdKN9N&#10;DvgYTNdxXgO5s70Pys5ByT8xbB49q72O1mOmaWtql5qU8zFJZLeMBIYudzknnAP55rn5rFNdSjYa&#10;JZvpkSyQNJC8YQiYB0B5yd3+0OM+9cNL4KuNettTiuTIbaO4ytqbomKJdgBycdzjoeg6Zrs/EOvj&#10;w5ojwz26wuEVYblxkEb9rKFJ4wvO7k81xE+o2/2EW+kXkuoWjF5mQyNJG0ucqQH7gHg+vrWkY86u&#10;T7R03ozyfTdf1CSDTP7C8JLp+nCWeF2v7kubuZThGGVBReG4YV0cHxG1qwj0uw8RaXbaJ5862A1G&#10;IpJHPIV3AhkX5Fw2Pm4rZi0HXW8ZDT7qze2tROoW4g/1ikgfvZA5IZSOBjknNcB4n1DwcfEPiSDU&#10;P7Rur++t4rmOwER8t9o2h1wQqgKpyR82R2zRCmud2ib1K0pQXvFfXNdtNWuWurPVdMl1CyZ1S1t5&#10;ctKoOBmQnaOATz0rp9W1TQNL+Hyajb2Nte3ty6rJA8q70GMu2AwLYU8YPvXl3jX4PeC7fTrNPC/2&#10;i3kDA3l1ct58SM2Tn7o2AfLxk9a9Ei0S80/4cwRyxaRZyJJH9naC9Vft6Ku8lC6kLlQcgN2NKtTi&#10;7OGpVKs2mqiscFq95Lqb3MttawtYpO8NnLIwYID/AKsu+AQOv6Vl+JLTT7S+0+d41vmCKkyxqTKk&#10;mDlwQcbc8YI6V6xL4Du755tfvptE0zQWxNawX15F5czTKvlvISeqjJVcY6VynizR/A3wb1fT4/FN&#10;9c+TrIluLO5tIjdKwjOJSBExOMtjsDzinSvdJK/kiKzj1dvNnllrcW9hfWtm8Mdu0w82FVYAkZ5B&#10;XqOMHtXtnh74hanZfCXWFErKmiJvs152lp5mC7gM/wAZHzehrymG00XxJ4rvbzTLOcWz3EcAEtuq&#10;FQ4yGX0BGOvTvXsWo+DIF0Ge1FgjSyRrH/pHVkTlQQMDb/WpxU1GSTRWBhKTbXQ8y1zxFHomp2sE&#10;0CXc8EjCXVLhg3n4GZCiHIxuwBwDXe3Ojy3XwjTXraZopdSvFFnb2mGlnCAgqvI2gsDyCB9K8lsI&#10;9Osp9Y/4SPSbW/1e6nYWjaSfLWNMc5zxx14OTXqHjnxPb2nws8MrBZsLcS/Z7eeONlzHEAWznoSx&#10;9OQTUuK5opK7/A9XnlaU29O3U82HxcHgbUdHl8T2FzcwyXIiurVXKSIACduckdcc13Hj2HxRc+KX&#10;gt9IjVJbYffjGE3gt5i8kfd/l615RrOrtFapbHbe3c7AtDPErKqE428556c8dK7a01I69GRYXF5o&#10;d7xFHHZvsDuRtySQcDrkD6V1fVqd1Nx11PIqYmc7pM5n4RaZHJ5fiPZIbwM0MW2U/KBlWfAPOA3f&#10;Ir7V8FeH9D0jQrvVpWuIZ7rTo5RJCd80PmuVjUKfaMuTjkt6AVwMX7Pei6H4e0rT7XVZ90EJiDYR&#10;DIGxudlwCSS2QSckD2qXwn8SL2O617wX4q0NtB1GMwpp01vG0kF3bWsQTblud5Pz4HB3damUVJud&#10;jJOXLGEX6nqmleFPC/ijQpG1NSqP8qyCV45GQDByyYJPQ4ORXGXmmaZoGj6lDHr1vFBpkjwPFcbJ&#10;posLxhSd2SrBhuJ6Vj6n4yOn2L3f2aKeyQLPeCwYBvJUZZijEbW6fLkV5AnxU0S8k1WXVdFmuob7&#10;VftVtukjklIGFRmUnAfgeoxWUacZq6N7Tg9WemwaZfXWj2d/bWdlcWLRHZGjlVYE43yB8bgR0Azz&#10;Xonh3wbbeILexlt7O6sb52KvAflhcImQyZ4ADYG7qa+f/GnxjcaTZK94I7t1+YWmyKOMmQja+044&#10;XA4717t4Q+INvqfgrw/fKn9o6c0MouftM3lspZjhQnTO4cA57ZrH2Li7vYqbdrLc1tT+GNrpepoy&#10;3Edv5q4t7OVhuUFdx+bvkg4xiuS1nRJrK4MVzHK0oO6REUAAY4x3xjHArvLLxLp0+qWFsukaiFuJ&#10;Y4oUvocKJFG7O5ScIA3BJ9sVQ+I+m6T45t30RbcxwQ7mkuo1dbzDEk7M4ADcjdjI7YonTi1oZwqT&#10;jJXPKV0U+Y0s9mIIo1Lea7EkL6muZ8U6bbKLK8uDaWsbkmFrl8GU49OAOOc1r674c8QS6tDYadrs&#10;fhbRGtEkt7G6ufLmuWjByrlm3YJUgnFeR6j8OdXu7my8QeKvFMWqaDFMVad5He281iR5CbuWz6gY&#10;rGlR1u3Y7Z1tLJX+47ez8L2semRTpBZR2M8RQTxgMZQT1B9TntzVuDwtpqmGaSFIYo4W8t5mxhuz&#10;ZbqKxde8J6d4d0iPWIbu40VCRHbyywvGshPKogX7pGV7ZPeub1vX7+yEKr4yv5pCuUsLvEmxFbBI&#10;Vl7HPIrT2MprRmPtYw0Z1S/ByK/uYlW98slixd8FQeuAO4I549qt3PgLTPsk8OpXUMMqRARCKB2a&#10;Tg4J28gg9vetHwjeeK/7NsNQ1K2sp7WViyERGGbpnPyHB46ZArutIurPW7aMNDKt8XAC3luA8jcH&#10;hx14OfeuZ8zfK3c3934rHz3rHwbS10+CW3b7VMw3GKJWDLnoCoOB36ntWfe/D+9tNJtFVDLJtaNZ&#10;flYSdNo+U49fSvsFfBLXWn+XLAJYiGbLHhlHUlc89+9Y7fD/AEq9WCM2amG2JeCNkwoPTdgnrmun&#10;nqJJHN+6v2Ph28+EOs67ZzXgCW6i4x5flkYXAx0HTJP5VzWp/D25gNvaWouLS8iG6WYq0ahs4G39&#10;O1foJqXgBYbmF5bi5mSVwVjWU7OvCryP0pNR+H1nfANJ5kR27HSaVWZR2yDnH/1q7KWMqxdmjjq4&#10;SlL3k3qfntp+ka2xiiOuOsySfuWvbh2QnHJUHK/UVlLbeJdO1a6nW8lhVW+Z9qosuDwQoGP0r761&#10;D4P6J5/nxaVbampf5oLj5V+qMgOOOc5rntW+Bdjd37S/YY0kcCTZHc7yjjjYgZccD3rr+vJaOO/k&#10;cn1Jy1jI+WtO+I9/pGjzf220l09uxEUFs3kxOxIGHCcH8MdTmsfw58T9I8M+L7fUbbwpY2oYsJIT&#10;K6hSeGwVbuO1ex+Mf2cI7iecQ/brFXnH764tD5Hm5B2l0ZgPqcCs6f8AZcuGgLLLBeKrsVmtCrIe&#10;gwxUnBBqo1cLyvme/wDXTQiUMWmrK9up3Mf7QHge91TS49VgTTILdHXdpc0T3HI4y0g6AnOODyea&#10;9ii+MY8e+FL+fSfiZb2kGlosr2uqbxfTxgjZtVXZQm5TkrkkHnA4r5Fu/wBmi4Rp7n+zriKVDtYh&#10;t5A6BgB1PJrXl/Zr1HTtIgvbe6vbK8QlFE8YVgRghsjGBXHOOGikoVDo9riG/fpXt/XU9u1vxL8Q&#10;9L1a70XSNU8OeKk1kG/uBHLJHb58lFKIu4Y4A5PfPFVviX4xh+ENhp2mWHhqTWGvru3urmy0lC8L&#10;kIGljkmO7DhlAAAHFfMtx8LPEsOnSyPLdXEySbESGQ4xk5PJ9hS6bpfjDRre51HTdbv9J1OzYvII&#10;pWBYjAO7PBJ/lVwpQbvzpr5ilidOXka+7/gH1BrX7XdzKGur/wAL+I7PUW4+z3ESMIuPUIPyAqT4&#10;M/Frwb4t1TVtX1zXtU0mNLKRbl9Vu2iIkAykcMecFm7egry7Qf2o/Hel+Gp4NXvLe/vo42Nq1xpq&#10;zC6PQxyHgr7NUdj+1V4h/s2azXwnovlSAPJbSWsL7tx+8cjrgsPasHQk9o/idEa0bfElddnc+jI/&#10;j18NdK8O6Fd6jrkSa9fQlVshcS3jWcO4hVztwDtGTtAyT3rpYvjF8PrvT7m9svFOl2UECBJJrnMb&#10;KdvYMBnj0FfEWt/tHanf6il3c+FdHElrGsUCtp8Z8tF+XaNo6Vi+JP2i9Z1+1aO4sNLS0gO5Yk0y&#10;IYJXBycE5xxmtlhajslH8SHiKKveR9f+Mf2vfAvhmwW5tNXTV7qNAIhEjEFc9QMfqa880b9tzxH4&#10;71o2ujaTa2NkflkluYvMDDtuORXyZcfGZpgPP0PS7hV4TzLVRj2AGOKrv8XteW3ZIWt7K2kfasME&#10;IXA/LoK7P7Nlyv3dfN/5HL/aEFJaq3pr+J9f+If2xda+0LYRSWLiFcOY7dsr/ex83H1qOw/bAu7+&#10;4ufIvLe2njhdlWCzUFyFzjzHyQfpXxtZ/FXV9Onlmt1tpJpW3TSPFkyeo711MHxTh1DRblX0K1iu&#10;Xi8lJo41zGzfxColl0oJXX4lxzCnJuz/AAPsfw/468aa14e0PU7HxDos1xfW63Movm+ZXckkdQMY&#10;wOMV6MPEfxD0/RZJZ7TRr64lVAksNztjDsdqDjJbJOMA9a+EdF+M1+6xHV9LhurS3QRpbQKETjkY&#10;XGMVv3X7QI1aTT0uLOXThays8bhvMCqDuVML0wen1rm+qSvZo0deMle/4H15c2XjKCKI6ubO3sw7&#10;XFxaafN5RnnH995OccdFIz61w3xg+KaeIbWLQ4NQu202KTddgSGRLhh0HBLPg/hkd6+cvFX7SQ1H&#10;VYJYbaPUbGCMIsR3xPzjIbPBziqGjftGXOm38ctj4ajgAc+SYymVPYA7N2PxropYNr33H9DmqYuK&#10;vHmPqSy8Q6J4c8PSQ3rWel6VI8fmSX7GORyQCCU6g5PQ+neqn7HGgaN4x+N/iDxBeo2o31g0k9hs&#10;UmN2ZmXzTxjgBFUdq+btPbx1+0Hq8Vjb6SRAkwl/1JZQ54Lu5Pav0E/Zh8MnwH4S0+0tUju4fLYz&#10;XEWFZ3LnpgfN8wIHNPEtU48rerIpSVRtwWnc9ouY2k02QoqLdW7GMgvkHAyC3vgg15LrEfifWrlB&#10;I8K2yS+XFCdqjacljnk9scdjXp9z4ltIH1WK9hezSK5ZQ2wsGXy1JZyMgcnAyegrj760sbiV5IZo&#10;Ez+8TJGT2BHf+VcU7JHRSv1Kj6VCLFLO2823lQKHFvcyDGOpJDcjjpWJ4j8IxyzreS32qXF8MiGW&#10;WfzfK7cK2Vx7Yx65rotDtLfT9SaSS6BKnDsTwPbNdVLbQz7JYQsqSjgqOOtYcykjezg9Dx/Uptb0&#10;3Tba0ha4vLfzPMne4hhDlQeOwGc9hjiuY8Uab4b8Q6Vqltr+lNdXGBMjwaQVbCfMsYkVCwYnn5W/&#10;MV73qmjR3COJQ7IzhvKAwFCn1+tVdft9Oj0aW6ikEXlATyyRyZYHH3cA9cVVG6lcKkk1Y8V8NfFL&#10;4eJp/wBl8PXttpvi+0sRLJpsO62e5udnz4aRQr7cDPtmqnwi+JVz8TdZkt4bSfS5Yo2hvLoAGOXb&#10;J8pXsRknoM5Y814V8Yb208RXiafaaZbR5uDDDO+TdXLOT91sgqq5GV569a97+BWhw+CrSC3kwokh&#10;SASSD5RITk56HJxjvzXbWjGMLrdmVOdpNdj1hjLp09ut1FPI+8lLzady4+pIX8MVdmnsvEUdwkt5&#10;JtKBWRZBEwPPUgcmr9kGgVk3t5aswKq/Q/1pkllZXuwyQIWiOVYHafqcV5/MdSfc53RPCU0Fo8+m&#10;asupRv8AN5V8jBueoLKx6+60viTwzfNbXMdh4aZfMA+YTefEcDklEYE49Birt9pcmn3r6hZTG2dy&#10;BuiGenqMc1ZtvFeoWVq017hhDwzhdpAzxx3PehSVxty3R5E3g6Tz7mTW7hbQvJuSQRyRu4AwdyMR&#10;29vzrH1LwRbRRlgkbWzttgkEhO5+u3co4PqTkV7xP41gYxXrq8kKttkYDzEjUdSy5ziuen+HngvU&#10;NfvtU0+KTT726Iea80S5ZOvQ7OQPf5eacmjaNaezPFrHw6+ksBZ28jqC3lshEmWY/N1I6ccnNcb8&#10;W/D41mG50+zW21GCeJXvF8v54mUDA3AfxAj8s19D/wBi65Zmeymt7bWLKF9z3sZAnnQHndBwu4cc&#10;7uax7+fwleyzqb6WzvJGVRZazAbRiucEgMB8o9cn0rJe7Lmjudkayas9j4U8beLdTCaN4ZuU826K&#10;FjNLKZJArn5ASf4goAJ9AB2rA03SrOTUpLa8vbCGe2QSvZXVyV83BzuLcDP+zkGvqzxH+x9J4pvZ&#10;tU07WbaSQuLiWaPGFXP3RzxivGfGf7IWt+G7+e4kmGoR3GT58QbDOTwpzXt0a1Lls3b/ADPJxHtZ&#10;yuve/wAjB8OXFr4g8QTPGkdzvuRGTYWzSuhKklAzNlgcDJxxXdeKf2dNT0LRpLrT9EeQEhzcW18s&#10;q89tint3zgj3rjLT4aaz4Lu4ZdHLR6hC+5Y2Q+XLx0kTPTP44rsPFP7QGtWWl6HZ6V4QNlcmVo9b&#10;LS7oGYYAFpjlcg5JcHBwOmamUpTklRat6mVNqKbrJp+hwOmvfWtwI5Y9sdt5sTOP4stz256H3rpJ&#10;dHkfTVvJSywzKwQR+3HTr+nNJbSXfiq7uora4aKTYPJtLmEJMjbv4SuA2eeRyOhAq89lq9trtlZa&#10;1ckwwyKhjkRWD4yVy/XucDNc1XSVz1MLUtHl3RW+HcmsWvi3w9FHYz3EFtqEd2UVgjeWrAuFJBAL&#10;KCMGvt280+/8WaRqOtaLezaVqEjtN9gumUbId22MEEEHhcdcZFeUaPb6Jos0d3DasblQMsjq6jnp&#10;hunfpXo+t/GbT/A/h5bmfTdu5FWMxASBkBJyeMDk5+przo4iFeXZHfUw06XvxWp8ffFv4ia7qfi2&#10;fSL7TrG3+zuYHkttyjIzk7c7ee9cP4c8Paxrl/LbwGO4SDM0s6/dhwPX16cV9AfEjRvBvxG1O78Q&#10;6NrEEM16PtEsEvG0nHytxuRvXtxXnOheFIl03UrS01lbq4f52IiDwqx+UIGABJA5PbmvZg1GNoKx&#10;51Tnc7vY5rxjHPp2l6TbSytIBaLJMiOxCM3O056N0OM969e+AGoXt3a+CpJpFj07SrG81iRbgfKb&#10;jz2it1GAc4PzdP4a4m60htB8P6Dca9JJrL3tvi4inkwmVc7QF6A47jpjivor4SeCNC8ReC9KfSD/&#10;AGNJH4XG9CnmkefcXO0KWx0yDn2Fc2It7NRt8xU6k/a3k3a1vyPIfG/jzUb97x1uJZre1lKmcTMx&#10;3/eIDNz3xxipPhR8TfE2ux6jZT2MeoraWxmspp4Q3kbW5y+M9MDk96d8TPg3qPhLxDB4caBpNMgt&#10;1c6mzHEhbjJJ6sTzxTfhZp7WXildD0xbi4t57WaWSMo2+4eN1GMDkrz+lR7KEaW12elOqp1E76E0&#10;HiDVtQttY8TeK0mt0ETRadaWq7nIUMWdVbOCTtHP90mub8R+Gl+Iun6H4i8T6dodrBqMkBPl6cIJ&#10;JwEw5do8AkY9O/pXpX2O+1Hx1dade2MjwpK1kAYWKsuMHbtyOpxya6LxnpazfDfwvYaVFFFHbQW8&#10;alh/qpWBV129zhST9KmlKUW5bMivTpzcY7nlfhD4OeCr+20vTZPBbn7a7yTX0ZEwtYmZgsnHHlkj&#10;JJAJxxXZXn7NvhDXnt7bw9YR6c7IyQ3FnfxSecVPzbYi4bd8pwuOR7123ibV9N+DXw5Kapa3l7qe&#10;ttFMlpZzeW0UaoFijOPRQXI9WNeIaF8LdN+MdzrPie9tmtodIuo9Ve8sh5d3JtTatoEBwu5hvMoO&#10;VIJ78P2k5LmqyaXc8+eFpxXNSWv5nOeK/wBmFo9SNo2ux6dnKfaLyDyPLkA4DgDvyM5OK2P2Z/gu&#10;YPHuqz3/AIneyXT7ITWwtWJh1J87XDN2UZU8cnd9RXtvjjV/EHwf0DSNRt9J0nxho89gqroEl0Td&#10;Qw53tM0pDFz8wGSOvevA0/bd8SxzTWafC7wnLobMvkabeRSuYOOf3ilScnnBHU8U4RxGIpuN04+d&#10;kctWNGjJS1T8j6p8XaloPw18K6l4g1pLRrOyi3xsJBG0zDsoIBPPpxXz5b/8FE/COm6rcf8AFH3s&#10;McyeSb6ORJJIxjnAOPyBrx6+fx38WxLqWsJPPpSSS/Z9PVS1vbqxzsVSckZ6biTx1rE0z4I6lqd+&#10;9lDbvBBckAQtH909cD8K6aODwkItVXd+pjVrV206UfvR2fjz46RfFLXrew0DW1XQFIEdpfym0DO3&#10;zPJJuwHO4kfeOBgLXaaL8FdQ8SLbM+rrqquVDQae+xV4xwQfmI9M8etY+o/Bm70W70uO+8PLPZ20&#10;Zt7eNlJjRi3Uj+I45ANZXj34O+Hbiw0vSdO8O3Nt4u1Z3jhTTpmYt84CHyFIwMbstwOoNQ4ULxp0&#10;24r0T+/Y3Xt+WVSor/No7fxRovwb+GMmpDxDFqWr6xp0jWraZPOwJm2ZUcEgqcjkZwK8wvP2h/Cl&#10;kuo28fw6jjGcqsRIEAwOGZvv+uSBX058OvgB4a+Flj4Y0+00fRL/AFCMM2sa3c2puJpLkyYeGMkk&#10;KqKQB2BGTWlqvgN1+KOo6vLp+nw6ZqWYric2kTCMp90BRwAQD83Wo5qEU7pyXrYIwqytZqL9LnzD&#10;ffFn4aTaN9qHh3Uft4AVrIWyqoOPvmTONvtjNed6/wDH7R5ri5W28MyRzTOD9rubjfIg4DBRjHIG&#10;MnOK+ovHepWe0abd3kcsMkpt1tLSCP5kI7ADJ98V5EPhHo2uagrLFs0xwYYncBHUknZjPfjv1FbY&#10;d4Z61IP7ycTTxEbKnJX9DgtS/aC0WaOCPT/CLQG3H7ueeeN2zj5sjy9p5rj7r4iReIdXa7vbGeWJ&#10;FwqQyIgQegULgflXv+tfCXwfBa2OmW2lGXWpztZDKCxUKSW2jpkg8da8y1z4HFb64FraukUSAzcf&#10;cJ6L9f5V30nhLe7Fr5v/ADOCrHFaczT9EYUPj3QNPETW1je7iwGJVjyw9Aen6Vsy+Nzr3+gaJo09&#10;veyyiPy5wpwuNzHevU5A69K5o/B66uZAiBl7g9iR6E19BfCj4fxTNPcyRP8Ab7WPaYovuo5ABz15&#10;wKyxFTD0Y80dR4aFetPleiPKtS/Z88Z6xcWt7PJbg3nEUs1yEV9p7A8gDsabqf7LuueHZkXUhH5k&#10;2TGI5fMd+2RtHT619I+KLF7W08y4kkMy4ZPMGBtHTB7f1qdNUlPicsxFwt1HhZGGUCqd2cdgQRXJ&#10;HMq3LZHrPKqbneTZ55+z3+zvdaP42sb+QRwzwt5kP2rlSw9VNfS37Q/ifwz4R0+Ey6XaaprlyIo7&#10;dZ1Zo0Cn5pM8NgcAAHNZkt1a6bDBeTRtvt2EyuxyAAf4T6cmvOP2ibmw8RapZT+ehiSNDGQQVwwG&#10;P6dK5IVZ4iq3WOl4anh4+50Oz0b9pfWz4fhTRtMSykWXy7h4Y97fLjldxOATntXl/wARNJ8Ra5qE&#10;/iXxDc+dJLh1kmmaQcjgKh4QcDtWb4S8VyaFp/iKyEcc7xSLMg34yCoxjnpkVeF7qmo6SqPJKW8l&#10;jHIV+Ve/BPA56VtSpqndNWRjK0rNHC6N4Wu/EMy3BuI0WWbyQDgfQ/SuksvANsJJot8cgUFlQruD&#10;bRwecjrjHFWvCvhm7iksopbq3byTuRtjKwLd2zwR/X0r0PTfCVla3Exe7EiwAmXc28oMZ/Os8TVa&#10;XLBmlCkn700UrXT4NOt47iIOEUKDldoDEcZHrWbqWjTeKDe3FxqV6qIVMjQSNEAAvCHZgEnjmui0&#10;vSLLxNFo9pFdyQaXb+ZNdSLHjcV7EkfMxwMfWtKbUNJ0rQZhpxlaK3nywu1PmOxHf07YAFedTTiu&#10;Zbm1T3pWS0PJdN8DQeELn7eYzFEy7Vb7zd8ge+TjJpJbK61K4RvKIZgSIh/Bzjn8MdfWvYRpkt1e&#10;2UtyI3N4uFt0jzHHhSyhs8rkg8ipbjwkNsFtFbzmWZhlIU84vkHjKjoPxxVyqXfNJXZdKlCMbI8n&#10;l8J2U9qtzNaxSyDIWV03bT7EjrUGg+Hbu18GavFp9jGGuLiaKO52sz5Ma/LxxknOB1r0R9NsfD1x&#10;eWeq6vYWqwRGQJLKokDcht3zfKBjbgjPNcZ4j8UeHdImaytNblvLe5ma9jh05w8EcxhMal2Q9SD9&#10;0c5AzRByk+WxNSMYtSOZ+CXh9vDcGs60+mjU76FooLa1lcoEuZXKb5Af7u1m255xVmXw5NY+Kbi8&#10;uG866aZ3ZmVUD5HJ2gYwOQPStr4beGtTuPCbwWcKteXmq2ty8rnEccESvnnuSWP410fxJew0rV9O&#10;s7a5hlulZjJNEN2FYYJK9+/HtUyrz9vJJ7/5Do4em6CcltqepeHtIsdC8B65cRbIrWzQS3B371kA&#10;QYOW68bq5XxZeNrOoaVJpXgO01HSrlIyl3pdwYpBLjAIJyoJHfkGug8F3MF98DdVhAmit7gNaiaX&#10;AYlAxGRzwyg1xfwYvG163s9LmutRgbQ2k1vT44gFimhEoRi+QM+XyF9m/GsqVOXxX8mTVcYxaS9C&#10;943+LfjvWfB5tPDXh2Pw9FFHPDqdxLPHeSTBflWIeWo8s9fmJHTmqXwa0rWtU8eXfiHVZwLHw5ZG&#10;MxZ3Rz3TqAZGYDgqMnIHvXod38LjZ3viu6WW61XRdYuZLi0gu2DQwyTxYK7VxyH3AnNN+IOk6tpv&#10;hfwL4Z0u6n01rm6EuqQ2bBFuXYfMrDqyKF457VvVnyxdONjnpR5mjU1vxhLocJ1SW9i167lSOKx0&#10;uzRJ42Z2ADFlGWbJGMkYGa5jT/GfijUrufTb7WksZ4Y1/tKZvs1taWT7j+7VfLMkrbSOAygY5614&#10;t4l8K2EvxN0/TBZS21gJWffGWQtKASr4XBXnpj0zXLfEG303XfEyj7TqFoZEDCMXEspLKP3jM2Ac&#10;lsYByeetY0VGVot7q/8AWpvWvFNpbaf1oex/ET4i2F7r0mk3XjHSV09URJ7V7aJZJ2HQKMcjJzks&#10;DzXjtxdrN49gex0u8tLQ26CTNwZt785k3ISAp7DtiuO0HwnoeqLNcyzusZJ3NIWOfXkjJBwKv2/g&#10;TQLPVLa4t727gQyK6G3ZlbHGOnfr0r1owpwXKvyPKnKc7P8AU9j/AOEI0SzRtX1q8sbRIAHL3sgk&#10;kGBkhEJzk9vl/Gqnh/xN4J1XxHfwW+jomhWMAFveyW7zC5uWbbtYKcgAZPBx61U8E/Cnw9q2pTLL&#10;p8upXRZgr6hO4nk2jPfPH17V7dovw2sNE0B3FitubhEe2tYFBCjOMnPJzz6cV5tRqnrq39yOqlHn&#10;00X4nmA+DU2na0gsbifSUhErPa2c0sSbXAyWzJyig9MfWuetfBlho09vNozR6vbXA3qWmxMQpyxU&#10;dgOe1fSNzqVs+i3kF2iRGC0V7WeCFpQ8W0bklVckv3BAx0z0rkfBnwUsdeht3WbTpobMnb9iu97F&#10;s78SYJCkBhleorR4mpOOruhKhCD2szlvFHh/XrzQBa2etaraWsyr5ltYXzwozHqHVCPfOfxrgF/Z&#10;7tto32N2Xx8xEnfv3r6NuNA0uYSwJ4i0F7RQ2JHuUYzEnuQ/yqDwT+HFaFumkrbxK/ibw8HCgEJA&#10;Cucduelc0ZVYqykbSVN6tHtslxa20cH2iKWISgMsgX92Qe4YHFcpL4osta1eeOGKWSCEsivncCQC&#10;Bg45GT2r50ksvH3wTv7ex0vWbzxJp2wfYvD11chvKx93zFYYCE4Axg881m+D/wBtW107xU+n/ELw&#10;xeaJE+xX1PSS8yWz8hkER528Z3JnNfQwip/AeG4uLs2fXUFjpT32mrEqrcFSryNy3BB2j6c1d1PT&#10;YLt44jACyrvO3ll5598ivM9L8U+Gvir4tsNQ8J6/Lfr9jlDXF2Xgit1UDCRRMFyzE7iTnpXT/D+G&#10;7vry6mfUZZiBmSZ7c+UzkAYRmAZhxnPTmo5erE7o6NdNsnt3gCqSpIcjrn1Y1gf8IBHaWGoeTPIL&#10;u4UqRD93B6ZGe3HQ11UgbS45Lu52vACsT/Zg299zAAbTnPX8qvXcCXUQEFtcptUCNUAAGOvGaLNb&#10;Ec7PKbnwPbeIdOjGpWSSSWzboiwLTLOUwWXPOSBjIzwTTdP0eDRtWuXdH12S6QPPAC7ypyCI2cAh&#10;V3ZJGB90CvTrN44ZnWVPI8tCQnQsF6kD1qhewaa1qb+FJbaOZhG3lny2JyOSB6etHU057o8g8VaH&#10;dWCXsstgG89fs0llE+8QdxIGwOOnQYr5v+JXgNFVbiRYhCN7SOMqF2jJyR0AxX2dceCl1u9uZLlT&#10;9ieP7Nu+0MZNoBO0qBjqeMnua43WvhTb+I/DslvLaLLZrGD5M0vlNJ1A3gD5VUZOCevWsnBxmpwP&#10;Qp4hezcJnw1pMyQ6f9qto7q8tpY9sckYBV+cMoJxj2zXuvh34oaLpXg20hlmtrCO0miRbZt7bY+Q&#10;ZHA5HOAa9BX4HaXpcl1b2zqtjDCly4jljdI28s4KHtg8j13GvN/E/wAJ5tb8O3Bh0+O5VtkcsEMo&#10;4j/vhhyexJyB0zitZVrP3loOFKNSL5XqdtrHiRNc8MXbWbQ3n22AqYre52p0OGZgecZGN3THNQ/s&#10;/Wlt4N0vXJr57a8139zpUshlz9mQB5GGT038e3yCvn3xB8N77wDKsiRTJPHBuPkTmMohALYxw3U8&#10;EHtWL8HfiJqNp4tvtOtrxbaXUfJllNwu+OQo+BkAc4VsZrdONSDcXdHPKm6cuSXU+uL+00rWLuPZ&#10;aRICWTy5CuyQYxk55zXPeN/2dND8dyad9jjEFwObu+mkBUgNkkcHaR7elU9dl1XR8S31mxG44Onn&#10;zx15baPmA5BziofDXjZ72G5axuVmgt2CsySDEZDcjb1zwOMVyrR3WhcqV1Zq55O3wUt7qXWdP0hX&#10;vBa6iYT9rhD5kA+8eCSpXcVA54rgtW+HMtpJMJLA2VvPaTRtKkgQSMr/ACkqud24kYXqcGvtvwVr&#10;8i+IrC3tfK/01njedl+8DudSD65yB9a8u+KHg6x1bxPP/Y+qQ6RK8zRPCYP9HBySCr87WY9fY1rG&#10;rJPcxdONkmjzz4OfEvXvCFhL4An0iLVrXWreSG2s3lMDWpcEcM2QAeflx37Vv/sxeHv7M8JeM7LU&#10;oZtN8TeHLvzZknYSLcW8kZCqq4zw0Tc45zk1zx8B+O/BOuWb2++31Lyp7uK6RlePYiEg42gjJYcH&#10;g9c10nwu+Iui6bqGpXnxB1u0sNQ1i303SdPuYVKxzLF5ySyO2Nq/NKCWz/F6VU3zKSte9tt73Nad&#10;lNTTs9j0PxufGPhj+x9W0tJ7Wx8pdTksp33QzKBljjnB2np1JI4rN+Bfj3TfEPhfxvcar4xsdG1i&#10;5t7nVJrHVbZdos2bKbOQ8igfLhT17HNZGvftQ3Hiv40eEPB1hqGk6hptiZEuv+EfujMl1CqhR8x+&#10;USKAwHJHzE9gK1viD+z1ot5rN5HZ6Lb6pYQRR3UFlJJlrZWYqEVwc5HPye2e9ZJewXvJ/qOcnW7J&#10;/gNuvi9pfj6w8PeA7bV/Bl3aarH5ttpcWjXMsrwq4QlhwFcncwzjAQkmvFfG3wNj1wPqHgZ5dauZ&#10;luLyOwXasFtbRytG7qzMckYB2cn5jj3yYPBl98O/iBZS+CrhdK162tprZb3W403MJA0bLyMDAJG4&#10;cc8VJ8FPEPjH4ZePdN1vW7drnR7mabTJPKj3K0DjZLJGMcjjIxjLDqa74VIL3oS+XVnnTpSl7sl9&#10;2xs/C74RWfgbWLy+v9UXTtVa3hiEZlCxb929klUnMnA6dCTXYXXx/wDElrf+L5/FeiX1vcTSyywX&#10;Mdo08Do6IojhLnKBTjkAj5/bFR+B9A8KeOLPx/c2N6bnxFpMe2zl1MmEzKzMWnMTLuZUUKMj15FZ&#10;Hj+zsDpMNzrniPTrC8vNOA/f3oRoolQKURArEZYcAAEnrWE3NVLv3r2XpsX7qp6aNFb4VftMWXg+&#10;C+i1i1inN9NGZle4dVih+YAIFUghcpk5GcnrWX4g+M+n+PrC90DR3mshqGozpPqiQLvWAEiKOPcc&#10;nKtyeOmK8e0H4aaj8RPFNho+ix3WoR3TFYJrncdsKqMncANzD0HByBX0H8Pv2b7CCPTr25vb/wAQ&#10;O2oz6foenMhtY3MSk3VxIQ4AhiLKueCzcA9K1qqlTd+u5yU51aiStodZ8Lvh9BoFqmix6qdMje5B&#10;SOG3E0zREZEshc8lyNwReACea9NtfBS+JNUkv7WXU2ty5sppRM+1fKPzgoMAbiw7egBrh/EPg608&#10;Ik20GoW0d1eL9nS3s7opIu1MokkpyQNqkHGTjHSubs/irdab4abSPDEWpw6nfBLuJZ9SzHEy7RLI&#10;REBkHbu28DJ6k9PF5pVW2j0FyU1aSPZPH3w/03w74kTxppeh2V9q+l2JfVHkeSKeSOOM7FSRQcHD&#10;ENgZYbfSnP46s08O6ZDb6BFY3FpaLFsvrxIUjIwEUynJOMgnGetcX4dHiKH4WSm41VdL2XZlu7ex&#10;ti4u0cjzGlk3Fyckfd5xkYrG0+98Tad8O9WurnwxBcXFkIppvKDzeeGl2sVidiwYqQxJG0Y5zg0l&#10;Hn0bv0NPacj0Wm52MXiCK9iRnvNMvGjeMhrMM6rIVLzESfcZFynzZHJIrtNK8cJoGny7ZsQ24aQL&#10;NGFjGcEuSeNuWBBJrxLwfrsMl1aAW8dqupRywW1jfJG0G9SByuAo6qeOuRxWpeafYeJdUv8AQvFO&#10;laZax3VtFJbW1hcJeRrsXa7yJj5T5hyox274qvYpOxftm1ex3HjPx54cnt4fPkSy0yWzkaaOFpYJ&#10;Z2Oc7mjIJGc4AODmvL/hppHw/l0bTLi50yKfUrq6FpZWNrfjdeIx4aSPdnCZP3hnHQ1vx2v9j6ba&#10;2d1KJbDYLWTUJoHmihb+GQ4X5ASCSGIUYHTuknhLw14DtbDxZpV7ZJrqxpNut8QRyNIRiQxrh1G0&#10;gkYwRgVcZKnFx6s5n7802tD2rTZ1Wxli8P29nBBBIbZ7W2URCBgASnTqSBgkZOO9XPAvi7Q/iRrf&#10;iPT7WW8tdQ8O6hLp1+hypjA4BU4xtcHIHX5TmvHYvFmsXEFqEv44tae5EFxd6XYkJM/djG+QqkZ+&#10;YnHGMiuhtfHM9hazWf2hNLkSbbJdTQbJLhiPlUtyGIG44JwM9a5L8qbe52XT0PUvGPgoa/pkllFP&#10;BcxuGEkFyuEZGXG0beM45LEE968c0/4f33hPWNWNtqF1NHHZPbwC4d2MTqPleTcuGRAAoK8nn0rt&#10;NO17xHPf/ZkSOKONx9oc/M8g9ck4QdOBSaz8Q79H1GDS7mSd7Vo4ZZVVcguTtKgjkDB+bpk1CnbR&#10;miT+yzm/Ckmt6BLNrXk2mk2V1C0af2ecXMZGDuk3KC25lLkH1FO8Sap4qsDYyXWuRyRPEDYTogaZ&#10;pyxI5GDkrwRjqPzlsUg1GK6k1C6v5rC1iLw2wj8xY5G6kt1diMjn1pdGvHiEskk15Y28asZobmQS&#10;MsfTcpHIOD25BGK3smhXaMVfi7Dov2jVJPD9rqmsWsk1pdMlu63EW8oJHIYBsBVJ544OK8K+MXwj&#10;jg8SDxp4Ulk1HS7iQ3d+t5cNIZt+HNzHu4wQTlVxgLjHSvY/j18RtK8W6ZPqT2QsHUJZ2uu2wcXD&#10;SEbyxUDPkqVG4kchsCvnvwv/AMJFqXguddWin1PwpIjf2g2lyFnXMhZRGrjq5G0IoBAZeTnjupJx&#10;XNfyOapyz922u5m3t7fa74baLT4Zbi7kDXIihnxBOUPDOB1+Unk4zjjFYuteH77QYkvJ73yo5ovt&#10;F1BexwSG1YKGj2iM7iflfPQgEda6DRtGv/hZPqjxWU1x4WhmhmcXEZtbuFQSVimXDsUbdjdnA716&#10;X4S1m2utIvL/AFcC013VYpBbWtnJ9oihhZiZlG75uUATeQACwxVzqOl8NnEmMfbLV2lY+eLC0uNX&#10;tZGvsECOe/vBcSbRHGykxyNg8Z+YKoB5Ir6v/ZK1DRtJ+G0GuxaTc6ne3NzLZapqdzEHFqoVXjjR&#10;W6xEM3zjqRz0FfP/AO0Mtt4dbwP4b8O6dLpzPpUbXaLEIhOd4kQhT1wSQS3JKHtxXt37KF3qNjFq&#10;djYafPD4VaZL2+v5XdiZmUoRE5XaW+6Sg7Z4FOv71FT77GdB8tZwfTc+hLK48O+IrvfbtA13EGJt&#10;UmSIPxx+6II6HAIAJ9aytM8NWOt6SZ7LS9ShilkYC8eWNmCbvm+Ut2KkYxmszxS8lnpl5LrPhg6l&#10;frCVkfTZPmERIG9W4bgYOQDjNc3ruheN/AdnaWfhiFtTtbuSO6Zt4ma2VuchVIzgty3Q45ryFa56&#10;t0kejal4U8P+BptO1B/DTulwywRs9oolErEKobHyg9cZPOOK0LDS9Ivb9p3tYVEIYzT28CqyZxgA&#10;Dk8E5HX5cmuE8R/tCaPrHh3VdCkutWD3TfLc2Kwy3ETxhcOvzqvmBo/M2Dn8K6T4QR3nxP8Ahlpf&#10;iTXori31lL5p7e/cLbyy4yN6qhO1OCApJzzmuiVJWUlsc8ajTcZIzvEfjKw0H4h22hW8tnqUc9qJ&#10;VtldILiFCwUyMWIAUHAG7n25rI8VePYrPVdPuYtLlubq2klWBdOtvtryyIGAMyLt+TBwAD155rJ+&#10;L3w+8R3F/PqFxqukrf3t4jRXEFkZrqKBQN0RQcKNsfEh6E8ipYvhf4ybXru50uaz0vQXna70ufTp&#10;j9pfcqkb3yQoXLbm564GK5p0+V3izpjPmVpbnQ+D/i3ba1dySXwtdPshbi4htjA4lmygyNjEgYZZ&#10;Afw5rc0/WNUvvGcEQ0Z4rLMfnPclPKWNlJYg+oITgdieah8KeG0sfFJutV1pNbhjRvIgikaSONtg&#10;BUr25BfjOSTXVWct7bea08KLNfMWxMAq7CepXthePpUptLUnW5rzQ2L3dvEzQOqsGwqbUX5u5B6Z&#10;rxXRfjbPp+sa5dazoVzJpT6o9v8AbrBjcRQrH8gVAACOBnaM9TzXpN1c2Gk3Z8w2dsJQUEKKUJVR&#10;nJ+o/OvKNbGj22qRrY+frN5a3CtYxacXt1hkIOHZMiNx/tEAECmq1nYUoHr/AIQ8ZeH/AIhTMtiX&#10;8rYoLXMBjdywyE56naeR2yK4XU9L0rwr4ysLi1sFtLOC52TFI9xUE/MQewPUHoK1dWa7h8PrfatJ&#10;ayXEq+e8MqBEhcL8yBhjnCjqRntWBpPiIeO7rfYzwTwC0hltruCAiJI1QrtBZjubIIIpN8xrB8p3&#10;vh7X4vF1rfwaZrdneWSyAROF3OxzkISSM4BxxWN4ok0Xwq1ze6uLiSCNGKSRKC0spdRxjhWJzgHn&#10;g1z1p4Wl8NaA2qS+Kba23bLCaS4lNmIbVWO8gY5ly3Bxzmue8TxatbFrfwxqUGsXUBW7ePz2klhV&#10;hhyMjqQWYEDrmha6HRB21R0V18Q7fX9ONz4Z0w3mpo7b2TmSBFz8x/HHXFRaB4quHu/Pvovs1wgK&#10;TW7/ADPnu238Rke9cv8AAa9sNMvPE62ovrSAygCafH2l8niNwRn5SWz+HrXZeOPiRpul6qqa1pNz&#10;awB2mhvNy8oz7dxAwxBJTjnp04oktbI7KVRJWcT0TWNYsbDSIJftCPbLJGiAYGM8KMdeCRT4ph4l&#10;S9tHkaa2V2hYQtteJlPzZ7g5AxXPweItAtbWSWWW0llSRFlKpuZVI3K7AdDxxx2p9naOXfWNESaG&#10;/uEBQ3PywSknPJB54x279avmsjmcNTmfiolz4FvodYhhvtS0a+k8qawjQy+XIcncDztX26VG1hp3&#10;jDSGvNKtEv1jwsZlzCYXAB2FjyOD7g16Fd+MrmDR7i41u0GgtBab7i68xX2ynev7sAnJGBy3qOK+&#10;dLjwH4p0vxCNS8O69cytdXUcsunIcxMQPldkPXJyxIOMk8YpxlCWjdi4VJ21R3ur+Ml0fUYLET20&#10;Wl/avsEc05d97gAvGowASCSA2SDxV/RNEvL2zL3qzwy5kY20oAMkS/dbAOOfSvJ/B9jfeKb/AFDW&#10;Ly8WbUrJ2hWF5FuI4XK7cx+WG4OQxO0HjFVb7xzrbaXJ4d8WR3enajZThLLWpm2BG279pYEqT8pA&#10;PJHQgVu6cZPlT1J9o1q0euaNrEupJDcWUzXdrC2HELsu0YONw42lc8g1e17U9NPh+Oyukadt6zQX&#10;zRj90STuWTJ7noehryTwf+0FYuk9lrnhuFLUo8l9eabtjkZQuA7qWG5m4yQK6Xwrdab490u4stF1&#10;cafPKPLtLPVHR4pkc/Io5zhecqOmRzWMqE4u6J9rCe53n9pzNaxi6j/tjT3VUtpvODpHjtG3XPtz&#10;0rzvxT4I0bxLA5bTrC6uY7jeLmW1EVw5B4JPb645p2i/A2z8P2c6JHDd6k9s1sXguZYLeQKfmygb&#10;Cke5z0rR8Gjwr4R1jUtD1vVLbUIoit3HapNM0lojLwiS/MDwCSD0OOBWtKUr+6zOcYqN7XPMr74e&#10;Nb2kURuLme/j3rDayHy0edmYAq4GAoXOcV5hqvgnxlbz3q2F/q15EZRAoDeZG6qNu4c8AHdyeDjr&#10;X2X/AGHpcNtHe2rzatpFzMYrKaPZvDbQ3zLwM87Sa5qPV7e31drScSXrtCwNtJZ+TGGPTkgKx7Dq&#10;BWkcROlNtG7jCvTSZxX7M2j6p4H1yO/ImvEhbcVJJeaNuDL9Mn8MCvbf2q/ixovhbwdobXMcl1Je&#10;3LSLbwkK7JGMN17Zb+dcRNq91p+ni7u7OfS1dvPaZIN02Q2FSLDEdBjjHA6V4/8AG6C68b+IJtX1&#10;jXba105YIVg0xT5kkTRgMGKg/wCsfjKg4556V0Uq6lUvPY8yvhrpOPQ+jPDupwWsek+GpLh9OmuL&#10;FNbY2jqj3V5P5ZZzGOfJjTCLn7xXvjNfP37UvxC8caN4/wBe0NLv7Do10yN5NvIUcr1BJzjLA5I6&#10;V594b+MEHhz4nW+s389/dy2ojtbzyQjSukMYRHVCeRs42g8YPGTV7xp40t/jL8UpLhbp4LG5hkc3&#10;GoIY2SKJMyyBcn5goOFz1rtive5muhywXK+WLucBYaBeaF4Uu/EssDXcusuY1F6ilfLzyVJz1wec&#10;e1dP+zR8C5fjD8Vo7S3t30/Tra0afUrwDelnGThcHP3mOdo68E9qzJW1D4wa5ouj6BZXEtqs4sNJ&#10;sfu7xwAXPb1JIwOa+8/g9oWmfAvTtK8D6VLbXt68jXGu3tupLXV0VA2heqxoNqgnsBxkmtJNKLvu&#10;/wAiK05XSh0/ps8I+PX7KHhfw7pVjqNlqJ0uARssN9IVV3f7oRogfmJ4I78mviz4k6f4w8HuNGvr&#10;i6GjTqs6WeT5RjwQGA5xkZOR6mvuD4i/EG51C51O0vre11jSNFv1LrbuD+8yzbd2AQyL1HU5Ar5v&#10;+L/jWw1LTr7Xo9Lkg1CKcoWv38xXQ5+VV6BcdBUYe8KnLa68wrUVKjzt2fdfqdd+xDpei/23rEMD&#10;3TS3GntE/wAu4xzKQwXjpnJ+b86+n/CmjazdxkeKrbTYEBZLe3sJCZY8E5LueCSMZA4r5B/4J3at&#10;LJ8TtVtFuLe1mu2jm+yygjzIhvDbD0yMqMHrnjFfbN8NQ1DWJtVSOW1guJkSO1UqQFzjkdQx6nrX&#10;HjU6daS66GuCtUoxf9bszdV+HlvFpklxMsN1BJyvzKQFPoCBg/SuH+Ifwmg8R+EBY2yzR288bPFH&#10;FxPFu+9sYdVPU16u13auZoNymcMQvlv8zgNgHnjtUcKG9lEyReTJayM0gWTb5oB2tg9BwCfQ1yxl&#10;1W51crV0z5W+G/wDm8OawFW+iuYnQqipGQpIPGGHVh07V674v+HL+H5dM1u0kewmlD297GYS8Bwu&#10;Sz45ViAOQDk17daWXh7XbaKPT7C0kjjcieaXY7op5ADAk9apeJPC01/oWoWiX88kTLsjWNCs8cKs&#10;CQjHnLAEZxnBompSfM3cKdVU/cSsfLXif4heJ/DNreRDQr2K0W3cRXdlcAbkbKnEhRw64wShwR7V&#10;8qweDbrW1uJ5IzGWGAzdeWxgH1r751LwfpeseEr2z0jVi8c0mF85yn2dWydm0rnJzj5h1Fee+BPg&#10;xdyeKvsXiKdv7JduEs7ceYqxglVYIMAEYY7eeK6sPiFTi9NTLEU/aNdjmv2bfBc+m+NdN1y404S3&#10;FnGltIW4juY1ORuXsdvXHXvXtX7V3xLs9V+G3iDSobGeOVIY2tAInAdi4DgYHPytnjjANWfAsenW&#10;jXT6ewubWJnKogIlSMghSyN8ysR/CRmoPG9lF4rt4Iri0hNq8kccCNGwYHacAgsBz3FcvtJOpzyN&#10;1GCiorofOPw28ezaBoNlZ3L3uqQvDJJDZTXLJCrbQu7IGWHTgnFel/Dvx7qHiXWdevft1xbWNna2&#10;VnGxs1hc/e83awJJUlgcZ7V5p4u+GFxpGq29lb/ajGXMxiXhA0mAiADOT24OP517doXh+Dw54QaB&#10;YoIkeeLzTuaR53+UPgsSyr8hI9MgVrP2b95bsSc17r2RgXPhnTW1qbUYtImmnLAiEW6ruyPmcqvD&#10;HHPzZrXvPhRPa6Pf2reH4rmW8t2klklsIxLvZSA7KABuQH0HJFeieBb2GxOpeKr0ltP0NdkYb/lp&#10;ckcAZ/uof1FcV8Xv2h7rwLoelX0enibUtVjFxFHI+3bGT99vUkfzrntLmSjuPkUk29EjjvCfwn0j&#10;wdaW1zZ6be3krmNlWOOV2jO35o5Np2lByWI6McCvpvwHoWgeCvAdt4gaztxPc2bPd6mQZWblgEy3&#10;IA4AUYGc8V8peDv2k9Pk07XpptNbRdX8uKSC4tpSzhWmXOxScE/KSTWt8XfjxbfEWw0rQvD07tY2&#10;twZDcFjmYlOpxgYBJOK3UKjnaaOeSgorlloelS/FXw+NbtlTU3kW5mht2W5RUbzByQCvUHjB9sV6&#10;h4o+IUtv4L1K38Ph4JVhS4ExG0Om8qY0464/EZr488D+EdQ8VfEvQ9Hs7uETQsbqeYMo8pF5bC9m&#10;7gHuRX2Rq/hq78M6FENIeWNLe32xySTpcTBM5MgDD7xyOTnHapqQUJXiCmpJKR4b8URq1po1tqXi&#10;LXholjdrEnl3SebcwT7iWbdED5LeX5fXgY+7ycJ4A+KWmeP9QGm6f9smdR/ol1FtdpjG5ViynAUF&#10;VDckfeJx2pPF/wAHLv4k6DANSkvNM87WlEdzNcrtKGIiVkjB+dnbAyw4C8YzXr3hjwd4E+FHgm2h&#10;0w2k+nWgNtNdXj7GYs21wPclmyT+Fapx5FbcylzczujSXwjLqnh1471Le8u0Yl3Jbaq9guPmYDdx&#10;zXzR8Tfhbb/Dprq+hiura31BjaLZSQZSQsx/1mchdvUc9eteofFnRtZ+OviQ6LocgX4eRQpDcGV2&#10;FrcTA8Y2YZsYHfAIHWuH8T+C/BvhTU7Kw1zVtRS1nDwNpWh3j3BkkCjJETfcJK5LE45HFKMlFp3E&#10;oytqcNPq+vaN4YtVmt4jax8Ca5hadp2D5VFw2UDKAC7AgDoK9A0LQnure1uri8srWxt0hjt7OSDK&#10;JMFLSSBXXgZcLgjkL6cVk+AltPFWjW8j210JrKR4Ggu5mk/d5IVyQAGO0DOB+Feh6T8P4bW7igtZ&#10;b2e0u3aSQLKzCX5RhQG6D5RjHapnUWqsaRpt9T5T+N3wpjm8Z28NoBctcEh5ly43lhwSPlHB+VBy&#10;B0Fctb/B6w8Or/xNJre3aFni+xtcoty2QSpVGxnLYGO2DX1J8SPAcDx2sqGfXNZnnMrCQo8kEhwP&#10;MUcD5dq4Gew96+dNM+FWs6prsgeSJZ4pvOeK7tYy8bF23ecBkMzN0Udc8cV6FCspw+KyRwVqXLLV&#10;XuZsXimPwVpv2bS0uX1K2f8Afy2jh4klJwHLnI4zjaoP1roPC/j/AFDwtNqOq6le3EmqOyLc2epT&#10;ySTXW5Tt2jaVVV7bO9ewaF8Ikt9BvbcIlhMi4kk8pQk+FOcDB2nqD34rU0n4fRpp3lXDAtbyBt0Z&#10;w0ZIym4kZxg9jXLUq0pJq1zop06sWmnseIeB31fxf8QbWW5s9KttIsYpduLY75N6kh2YcgkMcfTp&#10;Xq3xh8EXeoeENPurRJrdLQK7SAbo/mBJDAdCCBmu50rwtpuhfPApm+zAozEGRQFO7BPfr3yRnita&#10;bxTFrUd1pyWU90XdIpGUqJTGBk4jPQ5Y9MnArlbU5qcVax6EJShFqet9z4mtLua61CNLw28dvEjS&#10;CVEYSbweBkivcvhHptr4p8UeGIkRgJ5mmxP8rAIRksDxjOPrXS658N/B76o97LNHZPFbxJc/aVmE&#10;fn7yjvt6/dxkcDI96g0LQ4/DnxNkt08T3GpyQWsLJFYWis4iY9WOMBflwep4rtk+daHHF8tz0r4s&#10;3utnxE8H9mNbWsMccVsqKsm5B0kcKx+8VBxzXC+OPHNjB4bEfio2uo39oGnWazRY7qzlONqwsOdw&#10;J46dx2qTx7quo+JNKuPEVlquozW5X7Ok8EizG38vgk7eI26nP41i+AfgrrXifwxfeINXvtUtbS6B&#10;upr6V8TzAKcBieefYVjFL7TOjmTilbY8y8C/tB6d4tsdX8C+MBb29xd2cttp3ii6kMMjyBt0YuXX&#10;gbh8u88DPPHNcF4w1WHwJf2630k7pb3G2Saxuori3dAnARwDk5257Vh678PZdP1a8ntYZI7aR/lJ&#10;BztJ4z9a1779m3W5NEj1TySLcgSGPoqgjk8/y9q9LkowkneyfQ81167i0lqjzTxx8Vb7xJewDSop&#10;9NsoI8KjymQyOTkueOM8cD0r74/Zh1eK9/Y80JnRJdSvb+eFBJ/rHkimZ5HHsMqB9TXxTb/BPWJL&#10;koLNwSTxggEAZJz0HHNfc/wF8Ly6F8NvBWgRQmGRo5HjMq5CeZMWlkI7YHJPtU46dGNKMILW5GEV&#10;adWU6j0PW/hhpus3mqBrpriPT4bXM5E2RbnkqB13McHnpjNYsOo2vxQ8X31vpkNxZW9qWYbD807D&#10;I57L3IzWvofirSrDw98RVtmulitLeOYz3DBS+Mr8oBHy98ccGpvAdvY+BfDcWpapa+Tf34+0JDO+&#10;1oYc/JvHZmLZx714/Loj1Oa05O3ocD4/+H/hFtfjtNV0aPVNTey82yubmcS3UOAAnyZLsFy3AGCD&#10;09Pm34neMLDR7hNK0TR4NOSC5Nw80gKGOXOwsELcBjzz0r7Y+IPhqzH2q+vLGfR3Tcq3mmRxmckr&#10;gfMxzt6cADqcV8IfHjwtfaxqK3Cy3E+nkLbpPLbi2klcfxOhPJPcg8nnArWhDnqcstjSdW1FyitT&#10;g734twzX92b3UYtduERsSzSsTG5+95b8dPpivWfgFrF34kttQ1O4a0SL7P5arIwnn+8OFGMKxIzg&#10;8GvA7T4P3l7dFPs5QuF2l0O3k8AcV6b4B/Zf1y5vIZba9l0oMMLLDKUJ456dPqa9TEUqMabSlY8i&#10;jXrTneUbo+rLjT9d13X4Z59KsLWFNPeW6uhc+WodxtWT5QQGG08FSBmtfwm+m/Zr2O6ludShjlit&#10;47prXy4fMkBHnbh8pABGCODivnTXPBHxM8GwTWdj4x1BLd4vs7RySCczDuoGM/dJyeldf8LfjJ4u&#10;j8TaPo/jFjoGnaNp37qDHyXMqfKZ5N3O8g8DJA6jpXi+zSXNdM9j2l7Rta59FeCNMTUtLZW1OWaK&#10;3lMbQQXJkkHGQzjORnsOKpeLNZm8P6XDfJpceqSqjBNLkvAskjjI+aRtwIyRk/wjsTWj8KvGOk+L&#10;vBo8Sa1qFjLL9pnij+zo0bokZH+sbOSw3L17nvXkvxL8Q33jK3c6PqTWOl280vlpf2ask25MZyvO&#10;3Dck0LzI5bt+Rt+LvH0egeEp/E2teGdRt4NKtYN0EOURpJG2iNB0Zs+g6YNYHwq/aBtfE+napfX3&#10;gm58M6PZo11dakHE0LKikqJRtDH2Ayc1554n+Kzalo8vg6W10tkW5jEl2t1IS+0cOISfX2wMdKxJ&#10;viG/gfQ1On6hB9uVggjKgxl9xBXaCCTj1NU1oko3b/IairNt6H0zqXju0ez8Px2GqFY9YQvC1jY+&#10;a0cRjJR3QjIGAcg8jitDTFgtbWzee3mae5OyA3ASMzcfeGGxzwfxxivkHS/HniDxLqGqXN94pfSt&#10;WdPMS+uMKilWUqI1AxkKSCOAQOtU5/Fd/wCMNY0G0XX9S1fUkE6HXHRokil42LDnJCkgBvlyOMGt&#10;fZsw5kfcVyLJrKeJFZfKj83zo4iwZcgZYAdCeMkVrjSdCnjiK6UmnT3Odv2ZAqvJjHIHBzjOTXyf&#10;4E1vxI9q9jb6/e6a8VsWjluLdZ2ki5IQMSThX6KeW31694L1bxX4K8Muvi3xbb6n4ghTdb2tuB5r&#10;Rn51CIwAMhwwOTwO1Tyiaadj0fTvD0dzMyafDZNbtEQtwTlt4JDN/QjsfSpNS8BwSWUCXan96QmU&#10;OUPr057d6y9L8eWenx+Tb21w1yzCWMSW6KsCzNuYOFxhjnd9a6NfFF5NrNv9mSAW8MQIXIR33HqU&#10;JyB8p5zWMqSe41OV7HL6j8CdLmtg7SxRW6dAGBbd2BrybxJ8Az4it5luIItNvYJHVZFwgVQSo3Do&#10;fqc19HXfiK1LyXyCG7cbkIjAkIC9SevSsrQovDnjKCTVLXUbfUIGyplS6KKAOGBDd88fWpjSs7x6&#10;FOo7e9qjwWx/Y6D2VrJNeOxjTEkyKP3hJ6oe3biuS8Z/saz+dNaaLJCLlsyTm74bGPlSPYPr1/Sv&#10;onT/ABJo2nzzvPrayWVpKbeKK4ykTuvUL/ewePwrQstNv0L3txfOst84mjtnjVhFGB93J5Gc89a3&#10;UZx1uYt03pY+A/Fn7O2taLHI0kE8rMSE8s7lHGDnjPHauMt/gpfMWtmtp5IypCxAHdk9wOo55r9F&#10;jqHiC5u2hc6LHDcGQ/aPsRmYICcIVzg49uuaJ08Rw2sR07RtMjuXBWO+bS9hVQf4IvMbLfUj6Vus&#10;TVp6Ij6vSqM/Oi5/Z4vmU28umuZIgNroucKa6/w7+ypqkiiSO3k+UZwtu0gC92/ya+2bW8tEe9F3&#10;HcwtbuhWbU4Tb73/AIiO23rxjPHSrlpq2l6vp4u5NeE2miVolj0Z3aEZbkEqN5bsAeKr65Xl1F9T&#10;oweqPkV/2K7CXT/OMmqWl8pAkttqNG2e4AAIFaVj+yS7WwWK7aJNpaPfbcKR05x0HXmvss6JoWh6&#10;Ubk3b2MJG4faJfnCKeQUPze5GCa428s9N8SzJq2qajcXemiIyJZTebHCkYJxvQqucAfxcZNZTxFZ&#10;7yNadCgtonzza/sr6FPbxTNqb3DkESeQVIODyQfQ1uWn7MegCV7kQTZRQcyQ7i3phQOc8V7XF4n0&#10;XUFL6Ut3bwQqJStppLPHIuOisFxgjnnoa57UvixrN94mWz8PeGNUuIreJESa5shASzruBBZ+BjAG&#10;e/pWHNUn1NeSlHoed2v7IeiSxfa7uKeOJ/4NgLbu4x6g+ldlpHwS+GXgmygmv9He/mBMYgcAjcOv&#10;TqegH1rqNc8e6pHYSyXWjSWmpiB9lvcyqHgc4BOQcMxyx4+X3rxXXfG81tqr2No8mp3sICu93cKI&#10;bdmGQkhA3OQAD9a7aUKkt2zjmqa2R3fjT4hw+HvCurWdlBDohW0kS3023QYgcjH7xgAC6jt0B712&#10;3wA+K2njw7HDZWNxNbW1jbiR1j2opA2sFJ6/N8xPYda+TtY0dvEdzfX/AIkePV9QkXzLeFb2RpSA&#10;4/dQouFRc4JJznPUV9L/AAP0/Q/CPw+sbXUdO1qz1Ej7RdyvbmeNn67tyfwgeg4rPFJQsluKlK7t&#10;0PZPFPxK0fQbiUTXD+bsW4YpDujUsvGWB5O3HavG/HX7QPgWwKzavfXsL4yiTWkjtKSf4FC8ng8Z&#10;GK7Dx9430aLw5pd1Y2Vjq8k4KR3V3CJMmMcx9sMCVHPUVwWh2sfiLWby11fTdPmt4Yi11Bb4aKAE&#10;HIB/h5+XHfBrnTTV5HUouOyOh8DeKdB8X2nnabeRXdqzEYDEsgxkKy5yCe45Ndz4e0+7uLa9uzar&#10;YrKpjtimoyloo8YH7rop/M5rl9I8M2OgaG1hHHZaaWYXKDS7bChcKNhJPLe/pWD4u13VfC2h39x4&#10;M0iTU9cOyOGGeIFVjLAOVC8DA6cj15rlgtbGsmmrnpOl+DbEXSNd7bmTJkllut+TgZAJ3dO/SvI/&#10;jJ8c/Bvg2TXtC0/TG1O9jsyJZrO5dIlkZgNjKucsAQd3OBwOareJ9Y8e+FLHWE8SeKNAjNzFKtvp&#10;tpIRLDEI87AxIYs53KWJJHUCvjnxN9v1/W5kjs20+6dPPmj80hXYkt0PzH5c9fTOc16+Eoc75pbH&#10;mYityJJbm98FWn134lSXmqyNNHalltpTuPlMxyqknr0xnGeK+wNGbVpglvfvpcTzDcLJ4G89F7sH&#10;BG5QP4iO9fHngLQWt5ZrizksYp45MvtciVMqc84wVxnOWBGRXpvgPxpdTabNN/Y7a1b6fMZbjUJZ&#10;ijzRoeUYk8gbjhQecCqxfvTco9CMM+VJS3Z9eaPc3tuiW91JDJtA3XZchnwcEEH2x+Bq2detwsjx&#10;XESBRuk8zgIo65NeZeGPinompskVx5+kyNGytaXoCt5Zxgqc5wSBg5zXT6L50kU1pFKL2wl2qLi7&#10;aOUSKRkLhegxkEsM14z3PWWx1Wl6zBrFjFdW4M1vMp2zBSF646HnB5qzc2qTwKkrb1IPAIPGOhrm&#10;4dK+zwxbVa3jtm2QSQSBSqDr+7PB4yBxWgb+GCSZ7i4eFEUOEUBpJMnge1JgtNiK78J212jp9mkg&#10;VRlWSTYsnopHTHvWXZ6Pp1qWhbUBaXfm/vESaSby1A5CNxjpjrjnpWsfF9tY2skl5Db6X5qsAJJv&#10;OkI9MrlRn0HIrL06K3vRvUJMdxZmD7i3cNn6A4FS2axbejNTSdX/ALGvJILQSNPMB5kWpTCWTI4U&#10;KxwdnsvetmXXrm5he3udKnaAZYS2sQuFi9irc59sEYrEu9PiuZY7mWJLiSFMRLKAQo+lOtr2WcGQ&#10;B4mR8IYWxt9+c8VLkPlT2PFbj49fCqDxhqGma/JHHPp5liOp/wBnTQxqWwrLIqKcMuCPQelTa78d&#10;/hN4lltrfSfF+lXFkXKyx3F49uqN/shgB+NdXrHgrTReahq9hpNjDq1y7tJMGMf2liMbp0wUk/IE&#10;+teb+Ivhd8PPGrw2/iXQIvDmstMqS3EMYWG7AP8AyzK8R5Geuce9ejCdCceVp/gY2rQlzR1OhstU&#10;8G3tjdarZajp2rPE3kqtm6XcxTPy7QhJPpyKuX/wk0eWBZpbE28ioCUk/deZE3IO0jrnAJHpXker&#10;fsOtcyz6r8PtTlt7i3USx2kr7J92fuq64B9mxj3rD8WeI/jJ8M7Sxj8aaJd+ItLs5AwfWYjJESDy&#10;FmXqOP4jWM8Pf+DL9Dqp4lN2qx/U9K8a+BtIkWxgv/sdhEbgCBVj3MZG4K+YCP4ckY79ao6p8ILS&#10;5udvh/TYrZZW3XUvl+YXOOvJ6e9J8OfEfgT4oW8OuWcVnpOrRTBbmK7lGI5D1CnO1gfUAkV69Zaj&#10;ql54ottCtriyTTLuG4WG6sIhLIZEjVgWLNtwPQdehrhaqxfI7nop0ZR5kkeA6n8GvEenabKNL1c2&#10;QdvuSHzGXntnoT0xReW/je1Is47NNdtLd8TythBvVd21s84wOcZ5HvX0TqWg3EEInvtbjuWQKyE2&#10;SQO5UeqZUkkcfzrmrnUNAj1WyN6y/wBpwlmhhMZUqWAPQ8cjHU/Ss2pJ66nXTrK1k/zPlLx/rmoX&#10;VoLaLQruynmAN1dQ26osmMgKhABAyTwM596xfBulX+mQiVLy+0ovHmJbjiOT2z69tpr7GvL3w/Oh&#10;0dHW7eEKs626bhbtkMTnYVDHjg1Yk8LaRd2s7jQnaVEZo5WkAY8cMB03ZxzjrXbDFyjHl5Tiq0Pa&#10;1Oe54lpfwO1HxB4esrzU7+bVXeJGa0SXYYgc4iwQcnNeo/DzWH8GeLL2GDQLl9MttMjtxZCVWkK2&#10;6ME6kbiZXJPsK6/QbJLXQxHp8RtIwS08c2JGlbb8oz1HPXtXG2OgxaN4mu7y/sbi7WaXIvCxGNx5&#10;jUfeAySciplW52myqdCOqa/zPLdQ13xT481C4urnQ9YtLOUjMbIJED46hCcAAe9d7+zHo99ZfF86&#10;jf2txDZ29jNDHNPCVG87Tg9hx9a7VAsNksOm6gbbTYnCrpWoRHKDowWbng8/eGRnrV/UtTvLuKXS&#10;LOK4cSRI8sdrIm/y+wAGARnPXnFdTxF1ZHPPD8zuaHiD4paNpGuXQsTYNdxsdt0qRNDsJyQQD97P&#10;c85rz74c6hF4w8T6D9tvDdxz7pmLybcFp2BUAfdGAQBim2Ov/DX4TaVNDqGl21tJFNkW1vatLLKx&#10;GWCr/Ec9SeM1ifB3XrfXNY1TxBb6e1nIsoNhbTKm4RjcRjbwvUjAOayqVG4c3QdOlGDcFuyT9pmO&#10;68ffEPw3pelFZTNKURFOEBLADJ9AM/hXpfhW00f4R2c3h9Lr+1kvkMV5cOR88gAACgfdUfdxn3rl&#10;ddml8M6jBevYSie3VzHIFLhWbJCkjpgE1438Vvi39ltWT7QY/O4jZABID1yB1Iz3qqdT27UEtjap&#10;TVOHNJ2SR7R4V8VXXiLwbP4etLK21DW7S7k0oeYvzR24Ak3uf4VCtnP+yK5f4Y/s72firxRc+NfH&#10;0ENt4cErwWOj6erLJqG19u9gQGSIeudz57CuG/Z98b3Gqar4pgv7uay03WjapPdx4Ut5YLOoPUbw&#10;AD7V0vxT/aJurTV400u5VZJYT5EjybY7b94FJAPT5eK2jzRqOnE4ZxjWp8zdke/+EPGvgu28Y61p&#10;wtdP0izFrvsotgVY1i+Q7VI7hgf8a+Zda+LE9j4hcWujjT5ILp5/tWoAqqxDkAgDv6DmvJdI1nVb&#10;/wAQ6feXuoS3TCSQu0jl9qbCSVJPIzgCu2tdP1jx1qOmaLpVtO7SybmuCD5Weu5n7Ack/TFdSpxj&#10;dztY5faKF1TPWfC91r/xv15r5bp9F0oSQC51AZRLRHHylQR80pPAHQdTxXT6/wCKdJ8D6pq9voFn&#10;aWBjVYG1gKHluUT1c8gHc3AxzUfjHVLX4b/Dk+FPDdrJqr6dBJNd3BkILTlcu7t7nOBnpgV4brHx&#10;ATxFLfXUunJbxLaecWVhguUHTt1OK43FVNYo9KjHl1rP5fqe/wCreI7CwjhvHvYpdNWML9oA+SMO&#10;CVBH45J5ye9ch4o+ILeK9Kn0rTYZRE5EEmpA52fOvzAY54JwOv8ATwiLx7LfaVpFhdxxl4oZLOYh&#10;iElQtmP8QK7vQJLKTw5ouo634p/suJZ0NxbPb7A7RHLIjK3A2g8nnJPWm6UqSvI5+aEpWhqeg6X8&#10;ANJXw+mure2sEJVvJvLmd3ubhckO+5cBVHCjGQayYvCmgRabeaXZXENys+Q0iMG2RDPzqxxllxnP&#10;WtvxT8Q7fVZNW1RrpLiCJd0EaRqY/K25QBem0DH5V41a+LvOma8WGOCQAiNI/wB2si4yxIz3Gfzr&#10;aneqrnPJKm7M6vwH8PtcmvDbW17aXV1FO63WoTJtcRkBo2IxuJII4GOhr1U/BpYdJht5LtHQvhwk&#10;Soz8dWb7x+tafwltU0XwheXuqQLZ3+oXjXX72TcfJKBYRu74C5/Gtl9Uh1aJJ4pSzHAXyxnPHv2H&#10;rXFVquUrHRShZXRw+s/ALT9I8Nw31rMXlBAZWO4FSen863ptN0/QvB0z21nDFLp9oWJhQ+Yfl3An&#10;HUHtmrGreLrh7VIYk3w28vzMGG4p0yV/OsnwzbJBoggZcTaputpRFIJGPynBJBOMDj2qNLnTBWjd&#10;9GeefFMLqfha1ulUGe+thMqbWAQMmRz7VxPg7XLbVbjRpFZ45gBazFkyCyjG76HbUPxZ8ff8I5pa&#10;eFDEwvLDfbZbrtz8nP8Au96848JeILyHXre7VGeyhDb0dj+7J/iAyK7oUG6LbFUxKjUiv63Pov4q&#10;a7bN4fSyjDrIuEEoG0lR97A9K8YnvbfVdMs3u4Jbi/ECxLGpAXCDA6ewFO8c+JbvxHcL5Y3nadpW&#10;VVBHYAE9xmt8eCP+Ee0p9Z1W9ZRa2UE3ltwArAALgDkcjk+tOnanFOW5z15ucuWOxX8JeE0uvFFq&#10;mVla700mSKQqqAryqoT0bn9K9Vu7ew0Hw1HbG1SG9RSqvs3AHnPPTArmfg2AbbX9XuLWedbqBvs6&#10;pGI/s5VDsKOACBnGevBIrv8AwB478G+MvCrzyalpeja3aQlL/SNVuVjntnXh+ZceZnGQUz1GcGsK&#10;znUk1FXsKnanFSl12PLb7X9Y2Wy28EUk1yMRTAhckfw7scfnWp4eufF9iv8AZ82hfaZrhmlJhYqo&#10;BPO5iOcE9epyK7nxDf8Ahy4ZNWt457m0hMQtBZQFknyAHz8u0YzncTXXQ2IeGKS10y1u5J2URw7D&#10;lRj1boMHr61M3FRs1qF5qd0zH8R+INB8ER2VtrWrnTIZbQN9j8va7OM5VTj3HGffivn7UvENt4hV&#10;rXRtNXSLe4lYpsn82abOR+8J4Trnivob426fKvwG1CfVn0iLWdOeK9jt5W8rfIHAkhhOdzOY/l7g&#10;mvlqfxPceJLEx6NY3cU9yTbqogEcUeRjr1yB3rbDU1KHN1MpVLOzPULr4i67o2q251mJtdtbZElg&#10;WKaG2KEKAYWkK4YYGe7c1B8Rv2k9d8T6VaaVaaHF4W0R0VXu4rxmnmA3bokZVUleByBniufg0Xx/&#10;LBpumX9tJd29hbPDLqlxIrlgxynPbb06c4o1/wCHes3FlJLY2V3ca5KVVbp5v3axKPm2rgc/40ox&#10;pxlrY6XzSV49DB8OaH4f1m68nTpZZ2dQ08skDRJGc4+YkZY55Azya9g0bwJ4d8MJDOtmsFpEfPll&#10;lXa2dnAOTz61wPgr4dzaFeW6wWz2tqZT/aMd1L50sy8bgp+UA5OfYDqa3PHnw8n1aW3t9JiMcQmS&#10;MyXgZLiZghLKjBykiYP3sDGDWdZqTspaFUab3lHUl8UfHDRYrWWw00N5WfLj+zTHIA7cY5z/ADrz&#10;2XWILiylMTXMl2CWUylXAbBG0sTnv2FbmgfBnWHssQ2m2czsr3Eke4oARjO44wwJxjngV3uifALW&#10;YIYbeWcKsOLqR4rUkueFABJ2g8/xehrm5aUPhZc6lR+61ZGR4PbxBb+BrtZ9PubjTZHigtzaMsmJ&#10;SXDPIp+4oV8dc16n8EPAWrO/iDULyCaxtRoLadG28lZH83c23PB4HX3pngT4ZXfhyJbjV9etJGnl&#10;kV1KmKN97AYDISM4xxzj1r1547SXSrjSlvSlsEMctukZ2mPoUDYHXp9K5ee0nbYJWnBI5DX/AB3Z&#10;y+G9YsdFliuJrIQpN5EiOkByxRd4PJx1PABODWX4FY6rdSeINR1CC+vVzFazq4CKWXDBefmYAY4z&#10;1roNQ8L6LoWl3GhadFax3N9KESxghDZQDOSvIAXuzcVjnTLK3hjMsWmCwtmZpZViDOqBchYnPPJ5&#10;AWpleTKXLGNonmBuvCkfj83i3kl3f2twwASFipm6bt3oo7dAaytQ8CWHifWdVuZruC5ktZh8vnDz&#10;SGOWZgMYGTgDnJFXL34kaNo+tbPD/hW+mkEchcT7YASTncp+Ytn3rE124bxpYwrrngXUUjkkaTzr&#10;aOCQKrcDblN2enzZ46gVo6Ti007Ee2i7q1yax+Fdl4ah1GFpLyZmBl8qW2EZ6j/vnrjJNQXHgdLy&#10;GCJo4oZ12SvHFtzEA3Td0bGKY/g+xh0j7H/Zur6HaoMCC8vXYShTu+WNCVcg4OWxyOM1X0bw/r81&#10;9bx2cmq/ZDtkll1BFjyhOSoBG48jqeea66Wzk5HJUcUrcp7V8N/h2+k6jNNeXsk8U7KscCLtkLju&#10;SedgBIOOtenajpP2fUNTkCrtcFQWOSAOij0ql4C8vTdKkN62bi7cJvLbvk44GOgrofs+mWt1K93e&#10;HexDOGDHZHjj6cdz61z1Pe2CnJRbbPJ7qe9g8G648ItoLxTNp0Xns0CgsB+8LrknGTgD0FeB6z8N&#10;/CHgpZ7nUtWNzdzhPs7yXksUMMpGydlRSoY4Abcw5IOc19Ja5LoFzcvHY6vJ5zzfu1EDxIWz/EXG&#10;1h0rxrV/hXp9142ubnUddj8QahJ8kc8pSNAGOc7VA2IAOv09aug/Z3TdvTqPESU1dK553oeheGY/&#10;DiWEd5axwXAw100QLugOQscaqXbP8RJGTWnd/AjQby6mnTTfEjJK7Opj2IpBOeF2/KPbtX0P4R8E&#10;+EvDNnFMYrBL5lC5Qfp6g1oP4+8NQMYmtrUMh2n9+3UVo60m7oyhCNtTnfB/jXw94o1C4vdQ062u&#10;9aBSK7lgieaXlcqDkgBScHge3pXW2vhbwz8RdFaw1TRre2vGOJpLVRKVKYGSpGecDgdK/OHQvjJr&#10;XhLULKbyru+u4rlJVlluBGHQctGF25AO0jcPqOa9e0f9pjw78QfEDXnitrPwvOwe5lslt2iiZQSV&#10;SG5jO5ZdhAyy4Zhyea96eGktYxujzFVpVNL2Z9O65+zR4Uvbuwt/D17d2V4BJKlzamSFhIUwdrDI&#10;XPSqfgvwZ4y+BeiXFlp/iaS6sI5ftUdlehZ0lGNrR5Lbk+bv0+XisLwt8Qtf8GaCuq6VeN4w8LXF&#10;4UtL6OdJJolK7ljlKEOcDIbris3WPjPC+swarLOupXCypKqliI7aNOdrEgErvI2hs5ya5owvdRZ0&#10;NOO7TOxuP2zP+EW+Iep+HNY8M3ksNv5Z3aYN8qErkgIeuOecjFezfDb4saB8R7WWfR7+4Q5zcWeo&#10;oYLmE9Qdp7fTNeG6J4j8N6hDptp4y02K4ivo3lt9Q0yTzLxWyWdi+FLAF8Drwa7fT59N8Iro8cEd&#10;tq0F5qiym8uYmKWcaqSHOFyDyF2nAO7PFaNtWVjF0lZ3PTNc1+eGa5trh0mngVWaWNct8+cA/gM9&#10;e4rJj8UPGVlGFMdx88bsCu4gDO3qMjtnmuS8RfEyPTfEM1ldeFrm6aUyMk+lXKFMoMAMspUgnjAy&#10;c+tYtrqPgzUNcZrdrjS9TvkW6eK/BgMvOC21ztYjBGVz7VpHY5bNdD1m68SfbvDU1zHNBBdxyqXF&#10;yCYfLVgWZcdTtBxjvXGeJdTXWNfvY7S0aa0SOGUSJuS3vRKA4JORvABxsPJrp7jw4mpaLBFNOGij&#10;cT21wIw4R0zhucgDJqlollcrAba8SeSTTmEa3jSfLKrDcFKjC9OnHFRaI4zMDUJ7zU7yGPUXSGGE&#10;BzFZW+wyYBUBh04zwBjGO9XrhRp8VtqEf2eSa2j8mC3kGxVQnJYKCABg9COoHFTefe/bbuefRYbm&#10;DjyfLkPmYI5G3P65rN0rw/HrfnyX9xb6TvJdrQzhSseMKxz1xjt3rCcHJdzthUjHU8H+Jtnq3j2a&#10;Wy00veXd8/lSC0hQLDEDiMHGdijksT6VJF+yp4c8H3f/AAmHgA6m+pWcDCOTxLKqWd6MEHbGyeaA&#10;54VsKO/QV774U0KbTr2+1OO1WNz+5iEdrGGUIzYIkX7wfOSScmnfEz4gWHh3QYppbvbHKpaacpnc&#10;6AHJ44XOOe2KVLmj+7jpf8SqtTmtNdPwPlXxD4p8KeMLjTbrVLi50jxVYBhPpMeqNZXNm+RlAfus&#10;D2OCWA7V1gebxFpsV1BpVtfafChk+1XMouWQgAE+agUsxPXr1rgNAl8K/GT4j3mqa34K/tLwxp05&#10;dLSCQxTX0xb5pidwbYPvYzz9K7jwvrUl5bazo3hD4YahZ2WJBCEv5lhtSZB94zcIMDJxycmqq0/Z&#10;+7fbub0ayqptq3mjZ8H65dab4nsNTu4FktrW9iWGKYNI754G0jrtJzjPSuY8QGWz8R6zA8Aha4mY&#10;xxlm+U4PIBPJHJx9K9aPgSSWy0eBZ00ZFHmyKzrNgjrKp4684xjrXf6sNPstThuZ/sN1YWrrfSm9&#10;RXbLEZbG08j5FXv1zWCmkyqkbWktTN0O+/4WnoHhe/R4ItHawd9UmnhWRmdB5DW6I3TexLEnPCji&#10;vGvj3+zrot9bve6N59tZl4oTZxxK7eVtUSFN2OdqljnOT2r2PQviTY3XiHW7OHT4LiCQKsV2z+TB&#10;NMzEqiZHJxzx6HNY3xJtzp8M8DyyyutyCH8zaZC6v5YC9h82M+2a6acWnfqeZVe/Y+Z/2cfhNoEn&#10;xBup9Dh+QWTzsbphJcWyq6II96gIjyFiccsFU+9e7+Pbbx74c8MXN54evItPgikW4v1MInaQ/KFU&#10;v1G0HNbXwD+DllfaB4i1e6upH33PkWRTCtbunztMf7zEsFwewPrVb4vePdQ8P+Fp9P1MNb/vFWdo&#10;k8kshZd+0nggkY9efWsqjk6vO3c7KMqfs/ZpWsfIfxa0rxF4l0WLUfFN959zEsltAlrFgyYJYtgc&#10;EfMOe2O9em/AvQfEPirwlNpNvaWXm2sa3FpJc3G4QrFGpLHrlWkYoB/e5+jre30z4x6k9ncNLLfQ&#10;yzNDeb5IPJhGSoK52kDaRn/Z5rOlvvEPgjw9rsFnBBdatfANb2iXIdgoHy7jgBcnJxkgk961qyc4&#10;KD3T/r/ghTh7GTnF7o4Tx94UuNQ0qylhuZ7C8v8AUrqe41Oz2IiADbKI3VuVBjccdcGvNtB+Cuue&#10;ILxPEV8by50Qy5inuVdzeYPKrJjkepGfzr2HwV+z54s+L0/h/QX1CG7i0USQGzJdbGygeR5DO8i/&#10;60l3kUDCklcdBmvqf4ffCAfCjT4o/EFjbajpemKYradZCGdoyrQsYucHIJIzgdTnrXWq7ox5Kbue&#10;VUgq0rzVjxLRvClx8IfCMXiDxHbJpuha9fhZAQYvKjHRFjUZEaDcVQnBOCRXsuqajdeFvFNx4t0/&#10;UIT4bt9Ftm0yyiAKvHPhHUoB8gT90eBksMds1P8AGz4ean8VJ7TTZvEzwWNuY7vUAriTbLliFRTk&#10;DgMMcdKxtB+DN/GNTmg1q4isvIMFu7IhjYBQSvlq2FXdhgc5PPoDXnVabl76fvHVTlypxext+FvF&#10;vh6+n14+LtMR9St8Qm5EnmJEGzndjlRgLkdQB9a5LVdHt9T8W+FL2z8OWHiDRdEjzMNNeKRpYNhE&#10;KoqjlVYsQgweASeucOTwh408F+F7qx8SW41DRry9S4a+0m3LmRdx37yMMg2k9ehHBry+8s9Y+G3h&#10;bTtb8GajfaH4nvtRngg0VHDHU7LcNqOoGRg7nDnIAUgnBrnhSvLllo9hyqK3NY9Y+LfiZvBun3uq&#10;RaUNOj1MWsMNtc60IUtXXeZdkLqX84KVBJyhPTOK8y+Cc3in4iQ/EeLUNd1+HQPC2iySNaLqMcBu&#10;5NpO0y7dyjGT8uOABkE1XbULHxbJpmm+JLW70meO4MOraxq0BLxSdHRJhleRll4/iHQV6Tb/AA3t&#10;9E8Paxp3hy+0q18M6ysI36pcAMWXcC7zIGKhsgBWBB2jOOtdajGnT5be8+vzOe8pyutj5W8NfErU&#10;bKe3sdafUPFtih321vcTN59qTlAIl3YBBwffFeu6X8RtUvtQl8UxTRzIbtLfTLG7liWZE2jcHEY2&#10;oQwPyDDNjJ65rE0r4Ma/4f8AiLLpereHL2G71K+SK1e1j8yJUBG+RHOFbAJwT6jpXuVl+zb4fsGm&#10;urGWytf7Mme3ubInYM7VeKNpUG8v91ywBb5iM44rXE1aMZe7uyKEarjr0Iv+EjsdS0h77Url9Qea&#10;WFbaIylWJ2AExRR4fBYNw2QSCDS/ECS7S0s9T+zF4LS4iuWEVsJpRH8sTONzZTAz8vOSAMDFeV+K&#10;bOCx8Y2xij1O8i1FXvv3NvJJNHbFj5lwZDnapK4QBeQueprUHjHWJvCWmSxRXN9pEyH/AEmBXlI+&#10;bIWQbcxgAZDHAPOTzXLGm9JGvOndHqGhRtqiPDqumJai4SQ3Mf24uChIDMxCqU5ZTgZ5Y9AK0L74&#10;e6X4hXSFku7yGyW48yO2tplUsQFUKWZGKjjtgn1rM0bWbfX5LW6isbVbaaINAHYmRxt2ESjHTJJw&#10;voODXD+JtS13w3bWtnLrMb3cVw1s8emXUi22GbOZNyrK5AxwdqjNYqDlLR2N+ZJanu9xqWqjU4or&#10;aOxsrSV3W9urgSfa93oi/cb/AHz6dK4740xaloeteCfFWn2L+IH03VkspdGsI/Le+tLhGDAbTgsr&#10;IHAOepxiqHg++eS0+33d39tiuVSZfMdjGG2/P5bDJUcZJ6Z9K7C+s5LiCOd7u2vbVJlcJFICYgHG&#10;djAHLjnmubm9nO7V7HTy88bpnT6d4u8OzSzabpc9pqMaRpM8UMo8xC44WReCpGefQ59K57VfFml6&#10;XLYW8WlXd5PM88UQt4WbeFHBLAEZJ9TjivLr7wuNX+Jur61ZaO9nbaoHivHmlkhnLAsqyIwODlNu&#10;5TxuGa9R8IWF9DZGzhmnGoparHbmReBj1bO4Hjr3zWjcVazFFyZR8earea54ES4h0+48uzcTXMUi&#10;ozRKuQod8gYbOCvP49K8R0/4kw6JouoaRbT2uh6pDdxS6bbrYPO9yYNrm32j5l3ybFB4BAPSvp6/&#10;019O0OxgElvNYR25W7uhcbdyBcZJIOWBLYGM9K+W/iPqmh+E/GGha5p7zzWN/DNcSpp24HzFZQsg&#10;YgnLbghwBtxxXXRanpa5nN8j3PddbvtA+JOkQzeKtBfR9a+32cuo6nLbB7aIyYUxuMkKDuGUYke+&#10;awfBv7NXha88b+MPD8eoy6fNoFnHNJa6fOzKzTbyEcSbmCERqcIf4vcV4jcfGC403wFrV34gGnm1&#10;1HNuLLTdTVb+EOwEeIZH3OUaPeWYY6ZwK5bwx8VvGHh/xXrXiXRf7WfVNQkilk1K9LtLCFUoFc7m&#10;DHncQflIOAAAK0jQqcr5tCZ1Kd0oP/gH0837FUV147GqeJ9S07V7LyF3aY8cizGQ4wPNVuFQEgZH&#10;JPNfQnhfwbofgfQILCz02DTNPgVVt9OhbzIYMNncmRnczfMT9K8H+GXx28QeKdF1O88TCyla2tkv&#10;oJrKQC6vC3BV4UBC4x/D64616no3jiw1nSrWfT7+11MXUW+COKRNzt7KeVI7g4rilKT917I09ny+&#10;91OgurKfxdq+nlrSGDSLO5+0m58394zBTgDHI55xXHxaf4k0nVreTTNTa4unlW1VruMCNbfdvY4H&#10;3mOPvenFWrvU9RvbCT+zr2K1ubZ4hNbIomTJ/wCWXUc4I+bJq3oWr36TlZrVUmUrgxgtHGpHcnp0&#10;Nc0nqdMEeWfEHw14c8J2HiE3+hXvhuSW4OoNLpWso0Vzk/NK9q6EAcgHyweTyRXbfCS4uofBtvYw&#10;6OZ/DWk/6HZHTplkePcxeSR4uGVsuBtxkKCcfNXT6/HY+LAI7/TLa+gjBWJrlN2zIwxUjlfqDXFw&#10;eIV8EXhs9Djhj0y1ifbbbSiG5bBeVjnLk4wCxJq1V0IdG2p6hPDZaMpeOU27Ku6TLbFK9CTgc4PY&#10;1xepyrex3cmmXDQedC0TzQFAsmScsQR3znaOpxXkz/tCX1943sdOe3tbq5lYD7DpknnLGjHaXbcN&#10;uc4Bx0Neo6h8SrS302GGUrFeNKybZjtQMrc5dsDH6nNTOcorVHRTgnsWdCMGg3EcL2q6TpcKsIBl&#10;QGwMZIAyTjPtXk+p/H46z4h0tNAea1sJBNFHqOowGNpHJaMSBGwCgKkqM+/tXReIvG0fh2a6gbbr&#10;F9cRobi7nbEUZPKxRgdfr+lef3WqW6X9pBrGjMst1I067Z1eRAMlAisMogyeex61dK0tZBUdnobP&#10;hXRdS1fxHFd6xqL399cQqIFSTiRmOHds9DwRtxz611us3en6YTZ301tp4a0e3hhuA0rAhlyG+YBj&#10;jCgDoc1zejanoeoa3pbu1qXhilktorm5DmHBBcuVxz8xxnpziq/jPwnea5qGqNZxzXdvLLDLaWyS&#10;vGtmyDjyyvBjbHKnnnOe1TKMea2wJO12epWjWmq2lu+m6Xc6rYGMfvbltscjKu3BDHLDIxg8cGvN&#10;PEPhHd49tpf7X1PTFhVIdOltT5Y06QjBiCDKyAg7sLg4B5r0LT49cs/DWneZCJp5Y447x449wjRW&#10;ztCZAPHfvxxXDfEX4j2d3q9h4Zi0G41ZDHvcyzmE/L8nHl4x1x1rGCbfKhyjZXRxvimLxn4dsLCz&#10;tvFEWuXlxdMllbR2jXCyI4Y7izcArjOGOR+tQ6f8SfF769bWlm+lWOoMhS5mtrVd52k5UspLcHOM&#10;8A+1Y/gj4y6jaeIbjQ1jGmpDK32aw1CMFbXaMY80kuCcNjOR05pmo6zpPhnxTc6lpH2DTZFbeguL&#10;ot583lgsSE5VmcucjgcCuz2bvyyjqYRnL4k9D33wRe+GfDHhtNX1Ca3GtkmS5N04WRJScqH/AIsH&#10;HBxzivPrT4geHvi54kmlvLm2i1y3Uyabd25dbcQIcMjO3DuWJ6AYUrg5r521zxCviHxfc3CCaa1n&#10;itopoWd/3rJHukZjkk7mJ6Hoa3Ph/q1h4ctdHjs45r0yXMqvbshZbeUuNjgnjK4ICng4yauWG5Ic&#10;19TSOJvUtayPZfA2jP4G1l2OmxOJCbm7WKQNsRy28NuJ3RjnDNz7V7zc39npvhRHt7oS29yiSW6p&#10;ztibbsSMJzwOhrx2y+Kcep6bLP4hvZNGmE5tdiIkaSqWfYSoGXB29BxnrXZ+Ib+20rT47/TriC2a&#10;zhH7qWAzrsT5dm1SPLJ7Ee/Fcbu9z0nqkXfGtzaGBRZ2MV+BLuktpyBuQ/e4IzwQH571y+reNNO8&#10;PrNr0lkLSZLQ4RldRI4yIwVHcjpjpXKeIPi/caBc6ZcalYnSr+/jKy2U8RRrdwwAUPklw3BGOwJ5&#10;qg/xDbXdVhkvUs7axi/0ZrqNXQM+4EKdyjajbeHI54ArL2UpataCUkvhZ5V4F+OEngNbvSrLSrmy&#10;lhDtLcs29Lg+aAZJM/MCOdoHbrmvSfDXiqy+KHh25s9d1uC/0u8mmWK0dMICWI3cgbXycqBg+prY&#10;1T4O+G9atru8a3tYnkkCmZ5hIGaQA/MQecex4zSaT8DY/CcN7d6DqUcscluRJa3cJaCZgBtKnJI5&#10;BHAzz1rsqToSXNHSRhFVU+WSvEih/Zt1OLwA2itcWXiC1tfOntL26nlt7i3Rj8is6YLbQWOMkHOM&#10;CvmfVNG8Paf4njsrDWrqxvrNi0aao3kJDJjK9DnlscE9q+2PF+ra5pfw6uoo0e3upLJkXJ+0HzSo&#10;xjHO3JAzjPB4rxK8+E3h7TdHt7DUrmy1TUwXgee4iUNLK4BK7WG88kgFemO1a4XFyTftHv2/M5sR&#10;QVly9DY8E/FnxX4N0rWl8QJD4hedyNPu7SS38uSbYCh2I5JLZDYIzlTmoPh58ODfPcAeItM1PU3h&#10;kZJp5ha3EVw5LbGVjuPzKex68GvMfBXwmvNJ+JEvhbVdMuLLQNRieMagJWjjWcJkOrrypZcrj34r&#10;2rTP2bbfStQSbwtfCz/dv9pmu9lxIV4VdplVtqjqOjZHWumr7OLdnv5GdOUnZtfedVP8ULlmv/As&#10;b6VPeQ2zXCyaUpnFjMynb86cAF1wQecVQ8PXup6/ZWker+HrxdT0+0kYQpcpNDMWIyscqthiBlvm&#10;AIPBqJfAF/8ADUNdaVpOna1fX5ilh1OzZYohKCsaQlRyODuPZuelcZonxi1dPHjQy2fhjSNYgllS&#10;5trK6ezd5xnqsoKuTxwh68msox9omkr26mrm4NNdTsfFGo2KfZ7GGeWyjEcgittQnKfaAD1U8qTu&#10;zwDkd/Suf1TwJpmqae15Jo89vdSxBppwNzoyj7rIeQPUDqPSt+88ZDwi+lWHiC6sBIge4hmu40k8&#10;lnyzbApKlg3GcjJrkbz4tXlquo2NvoUWpOLqN9LaWZmgu5Jc+ZIxwSpAGAvIB71EYSv7ht7VOHvn&#10;n3/CsJdUu7gXjWCXEl15gs/JWzaRcYIXc5kI5yD0qTUvhzdaNqK3Om2cF23NrslZXlCMQhLlCVJA&#10;IA9cHIrvtH1W5m8QNHdeDp9PtriFJINTv2jMRlXK4SRADsA7j73tXYeGtLWfS5pUl/ssxxGORDL5&#10;27DZ3Ic4YnO35gK1nOSlds5YwSV4nnPwXjk+F+neKdSTTrxvEOlWT29kdPi8wQtJhZCQP+WmCAvX&#10;AJ4ra0H4lLeyzeFtH1qK0mvkS41XVyxe5tbMnIRAfm80v8uT93rW7Jr6+HntWybDzpxcGUEIm0Sg&#10;/Ox6DI5OeMd6+Wte8WXsXxZ1LxRClpEzzTTISI2V4SWHVOu4Hq3fFaUXKo5Nk1JwpJJrfQ9t+LPj&#10;KyuPDqaTodiEghUWtq27G2UZLzuw5Z8H5mJJNfK3inVEvtQksJGbULW0bJiSXcJJtvOSOijB59a7&#10;298Z3vxA8QWfg/wtoaaZqN4BYQPdEjyN+HaVjyMkAnPpXrHgz9n/AMK+F9Fu9E/tN9U1cj/iYXlm&#10;gleUkA+QmeFB4LN1xxgE16NOcaCTnu/6ucdRSxDtR1j3Pmrwd4Y8TJs8U6Kk9jdadOBFPaqW8vvy&#10;BnIwcHPXNb3xH+PPxA8aado2kXd5LpBspHD3VozxC4Q8AyLngDnIr6x+FGjNHeeK4ohahY5bYQQ2&#10;s6yBmK4OMDC/dHBGc4681ifED9n/AMLan4zliv8AVLSyvRLG+orBeoH2MfmGwjqB129Cc4pSxEZV&#10;OacVpt5GMcNWp0+WlLfp/kV/hvNJceDbC1sPGKXepld8lypI8wMvyoG3Z2rhs/xe1d5pHiLxDp6S&#10;fbC0On+XArSSuu1yRnIcjPJJ64r521/wTqXwG+LF1aeB9XlluZYDdW0EY803EJBBVxghyW/iGDjH&#10;Q1u2n7XHiC31R7DxhoccOnvb75J9JhBuVkbqjbiBjr16V5U8NKT5qbunr2Z6VPFxj7tXRrTy+89U&#10;uf2hYfDl5p8aaVqCiTcTcQqjKCMgAOCM8DqK9k0j9oHTNQ09ZdauVtYggdZpIiGAPQEg4OTjrg47&#10;V5B4c/4Vv4tsNO17T3sBPeL5EEDuolVQdx3RRuwTBHLEDNeg614JtNS01LKNEjhPy77aQxFh/FwO&#10;c/WsnLk0Wh0vlqazSZ0snjrw2hu4ob/+0bpEe4njFmQpIDbAGxjdk8DOfyrmvCev609i8t5oTvpk&#10;kJ+Q7UkVj2HTzBg8YANVIfh3olx4htLkSS6a4DhPKkMQl+XO0kdQBnrya7Wx8Nx3UFnG23Voo1yI&#10;7yVnAI4ByMEVhzWBpWuihpOmy+H47+48PWawG6ZhJlFNwX/7afd3DPJ557V5h471LTbfxJpmq3Nr&#10;qd7qqXTNLZm1mM0aeWQMYGGTJJyDnG3Fe13WhalevLNtt7WNbdoxbQAbSe2QevI6nnmsiNJNOtZ7&#10;u902S+iKlljjcyOQQMKoyDwQ3HNaxlcxaPErPxDqM3hm1vYdM+2askrtJaLIiMxY7YpHUjIGWB5P&#10;BU1sXOt3OrxJa6iywQSQASToQI0bA3qOmSoBb6Y9a9NtPDulXgiZ7GG3Mm2b97CyznDfddSowBwe&#10;nUVTuPh3p1repd/bJXt7C38u3ilYv5S5YlhngBs9cZ4HpQpa7Fts8tXxtO/w3Xw5DHJZ3txqrSQr&#10;fIrwOhCbHJA79ME9Se1eaftE3c/jDxRDcRQJJbWUUVpFOkqeUu0AMd33QCwfC9gK+itLj/tVzPYn&#10;fo9oWkjsrxvOjuJxgGTjDDp0BxXjnxd8TudJtrLUfATaJqt9qCxCQyj7HPyQzMUyVAzn2HOK1pTk&#10;qisjGq7QaZ5f4P8ABMV5Y6tfXdza6bDbqhln+aTZCCWRWC8bpGbjB7GotR8S+HfDdvKnhmzxebNt&#10;xrVwqvPIVOcQxn/VLk4ycsa218G3Wh+FtasNN1XRNUMyAyW9hdSeY0sMpIcKFyw+bAJwMVh+GfhJ&#10;di3tte8RJBaaXI0atI0vDyM4VAFUk5L4UKfc9q9OEou7lL0R505NWUFr3PWv2RNIuIPGeqatrEcj&#10;a1HaoYBLFiTbIfmdueMkLwOOlfTnizVRpnh7Vrm1h+0aska2VvE+QHcnKyH+6F+ZiR6V4/8ADzwj&#10;dfC3xwl54o1i3ea/8qz+xQsNsLSOfLCsGyRnGcgdsV6D8WNSutQ8M69oz5huhbqr3ESF2gjdgNxP&#10;YlcovXqa8qpPmrX6M7qcWqdmedeHdBm1yC31NNWN+LS7M1nfR3DKZJWO0ssbArtVflXB5IBr0vRr&#10;yz0aylXUGTUks42MVvOiukR3fM7KB1ByMkcV5V48+KEnhXwwYrPUoIrizia4uILaLd5SoP3UWB0y&#10;wUkD0NeN/s4/E/WdG1O9bUdKm8XicTCGB2OUlmYymSQHKkAk84zW7ouUJVF0B1oxkoPdn1/4g+Je&#10;uyaldaZ4Y8J313brCGa7uZIrWA5OC0bs3zcD0xk96q6Bb3Or/wBoarf2Mmladaj91czXauZ3VcuU&#10;KLkqp6kjr0qDx9438Sabo2kI1raatNNfQpPa4NtbpC/KjP3pSuPu/KpJyQcYri/iHqd9retTLdXs&#10;v2PTZIzHb2T7IUj3ASqVABbIyCDxxXEouXodNz25NQ0e5vI7qa405GmjCjyATJMdgZn3A4VeT8xx&#10;061ztiuiCe21LTLv7VG8hNsXuCiKFb5tu7BIzkZ6HtxXN+HJ2HglBY2UQja3REYJmMgqdxIOd2Mq&#10;Me9YXjJrLTNMl/tjT/tr29qlzHErGN+O6gDGBnrx1ptXdiY2jqzpfFHgzUvEFy0kl0Ps11O0qwRq&#10;sYwcj5WB5IBrGsvgTpOj6rqhm1KS6e7mjmuA7gtbuo+UEg/7PB69elea6VLeX+hPdWt1Hd6akpSK&#10;Jnf7RG44MauWGQOueK9P+C+jahDpPia81CWeewurryorWb52ZYhtLZ68MSB61s48sXZkSs9WjptI&#10;8G2vhy3uk0q3UKwYgySFhl+rZYnGfypL7wlA1sVeSCZfKZpII3I38c8jnk4zj0rf8PJblmtrtrrd&#10;IFO1kMSqMcAnPpke+K5fxv8AFTwF4f1+HQZvFGnRawVUvYTz7QFzjnapPI9fxrDllLVFJpOxDpmi&#10;xyeTID9pZSZGlXKxk/3Qg69AAaZa2cemX8souzJOjBYWljDfZiQQzY28MNx6E/hWtqfiHR9DtY9X&#10;kuLLT4bht0k5u18kgrhSrtlecjjj1qnaeJ9H10XLW03221tk/cXNpJ5ySsF5AMZKgkD8TUxb3RrJ&#10;KS1ON8XXtra6ppqtfxtcJICbcsGJxhi7ncuRgZAPc9OKmh1JI/Mh0fSraSwiMhmjhs03zLtyFL8N&#10;tJJHfOa8hk+GcHi74k6z4h1q3mHmzGaC1nmZHICqo2hWB/hJ49a9mg17T9C8IyW6BGFncK3ysHAU&#10;tjDliS2CT1OeK7W+S0Y6nIlz6tBpOjeIkjt3OleGrFFOUhhhwqB/+WeGfZ935f72M8isfx54k14m&#10;4tNHgvtDjtzGjPepvtLiRRn91j7i4Bxu6DrWkviKwv8AS/tiefqMMl18jQlEiDZIKBfmyAQBjqc8&#10;EVW/4Tazk1CQkQyXA2yzhoXYW6EcRRxHKhsdecnvis5SuXGDjqjyn4LR6b4gvbyTxBd7NRtnaZLW&#10;6KopLk/NknDBcdc4Fe4PEkuhabdvfWr2q5KCNjI0hz32jHIIrF0e0PikiYeHbb+y2fZHO1nFE5AP&#10;Jxt3EHjg4HPHrUmteGUtjHFDNClxFLIBDA5RF3/x8bsnjoKyqVOaVzoirRsa3h7wrokkEl9PaiW5&#10;EwlAO5dnTPJA6YA6Ct7XfFj6REsNlZxrcXeYZJzknC/wrk8A5zx6Vxm+a1u5nuL5hcYDxQyyHbKQ&#10;2GZQCTjPGD+VbMWm2jm2juNe5il+ylDGrytJjJj4yS2FLHjpWbbYOKRqfC+xt/E2p3tlqKJJZyrE&#10;txETgy4l34b1yQOO4rzj4veMpJ/2hbq2Gry3FvLqkFuqHBjgkJQBAPQAHkepr3bwt4Ps9IkEwLtI&#10;0oYSFxubHJO3rz2zXzNrfw31uX42vqt74e1Oy0ZtQOoi6voto25DZBAIxuPrXRSlyqXMctRpyUlv&#10;sfS/xT8WW9n4svYDa2l208KLCyTgOjN0LgjAIwTwe/NfJnxCmtPE8VxoAeW4ntw+2QTb4oJi3yk5&#10;HUHqR2rpfihqupa747l0600rULa6kmWCC4kRhHcsEBGxj8vA4xnsa7r4e/BHT9Iu11DxTd/8JCYb&#10;WVl0ck/ZkbGWLYx5hxxj7vfk1qqkYWmyYU/dcI6o+cdD8bfEC30b+y9LbT57KCEtIYgpZGBIA3MM&#10;g8E8da+hPhvp2t6r4bhs72/trnVJ4I7hiH/1SgcrgYPPfOea+afCHxA0/Sdaj82H7DaGV2LxguiK&#10;zZKvH/dXjBBBGK+h7LWrnTNMF5p2iX2qNOgWJ4tPc+eDk5LAklcDIzgAHitMVFppKNr6iotatyud&#10;Haa3o2gX+qWGosWu7YRzCUbcSAkgqM4PHHQY+tbfh2Hwr4zu9QtrcR3jxRIk7yjBUH5hyRyxyOme&#10;vNfOnib4OePfipHN9risvBUcsm37ddQP9pYNywCg5I4HzHAFXPg98LdW/Z1vNW/t3xJaaho81o0k&#10;F0izopnJCxOAcgZJA+hBrnlSjGHNzrm7f8E29pzT5eV+v/ALPxW+CWs6Zq09x4T8Val4daVlXylu&#10;G+z3ErAKEwnTHAy4yevSvPdGu/Ffh6RrXxfDqM8dqhkj1NIZDG0YOXDnAIAOMNwDx61yd58f/FFj&#10;qUt7b+LL17xZHw5lVgHbg7CE4AGOfbvV3wl8atct/Ecs994ivLo6jaFJ7rVJjLDGow48zcMBWwRg&#10;9crXoKhVhHVL9fvPNeIg53Tf6EFrrU+oax/btzapbJavJPZwKm18eucE5Ix0rzi604tqjXcxLuXD&#10;mKWQO3JPzdRk17n8JvFlx4kl124nsdOk0XStGkulgFsof/SJlEJZgOGCs2McDnpWJ4h8MaJbJZX1&#10;lc2MdszoIIpNjXD5JQBAR8wJ7+3StIzUZtNamE06kU07o5ux8TX99DpVnaWEUNpp8SLNcS7SLht2&#10;SWY8rkjjHJI617d8BtG09fEj6h4r1CKLTrqJrtZpn2jK/KVDsTkDAPbNct4c+GMV4sjpJDGEdy5Z&#10;+S54C7O+Dkj3r13wz8OtMtFk+23VszBFSNJQUXb23Ekjkgn615WKrRa5InpYeEl78mZfiS7t7zxQ&#10;+n6beC3tpi0O+8AWJwGyAQGBAxggjpg1i6R8FtV8WWF1dQLo92kDgy3SxvKrNkt8rbw2MHjnNZPx&#10;fj0vwLPaQ6fdB5EuPNlCSh1UjO7JHpyOPWvZvAPjdbH4ET65pcT3N9qty0cMe8ZG0YzngYA5z05p&#10;e9CMXDRM3lNVJNN6nC6PYXfhfxDI2oaReeHbWcR24ubS8lEcRBOZPLJYMCBgAnirHjAavc+PZNb0&#10;7xVpt/omm2EFmZGZJHucFSHkQMoPz7gARxk8mruiXfizxI4ij1Npi/lhoIYkcgE5cM5zwAMcUs3w&#10;q0rxB8YPDdhe28EujrHci5VW8tpZBCzKAB1BbJOAAMe9P3o7si3VGbrvxI0zQZ303T5pgRC008en&#10;lJRHlyXG0fdAJGBjoa0rD4o6D4M+G9prItbvTtFe6VW1BtLJkjfIDHDYG454IFea/FjQ/C/hHx59&#10;k0oJHJYW7RFrVGjdJ2K/uwd3zHa3fPpXmPiTR/Ed1pss2ra1rC6LOcx2lzOZZLvDYBjjY7UUEff9&#10;QRzXVSpqdr6HPUrWutz2e++LngGWzvL5vEc+sapK7yQ2ZmCGWQsWQtuxtHIyB6mvqTQvEEN5YaXM&#10;l9BfwTWkRaa0uBKglwNyDBPIPU8V+ZNrf/2Q4httGsopXGGluofOuDznq6kDHsBXZW/xZ1vw40A8&#10;q+0vTvL+eGwbySxIPzYGD6c5/OumdLVKJzKtGS97Q+8pPE2nytcq1xFG1zNtdAjrLCoAZnLfd28D&#10;gc+lMfxzpc0L3T3rYhy4Teo27uhCk7iMA4OO1fnPH8evEE1ibeabWbazjdjAlheMjOGPO8sTk9M4&#10;rEl8d3Nx9qnns7y5uLv5Wu5rhluAMcKHDYIz7DrWv1WXUj6xTWx9++EfiJ4T8fa8/wDZl7FfzwOY&#10;p7L7H5EUa5I3JOcBj3J681v6h4/0n4c6BczSSWUM6K0droNjKiSswfIMrqckkdBjp1r8/dC10Pp1&#10;rFa6jqFk8KHzLMWzREn/AGJlJGD6nGaxNSiihuGmOkXb3kih47u7uGmMhz1yrED8TWf1W71NfrMV&#10;G+59r+Dv2hLLxvb6pfX0tjoeu73hUQXUbsJACAkJcHYpO3ce/Wszxr8TPiDBpNu/jHVPD+mWske8&#10;qL0JNqaj7iKwO5V7/d2mvky00XX/ABFBawW9rDZ2yJllhjHzOR95j1P1zRqfgXWNRmEV3FK0oCpG&#10;DI0iso/iGc8egHAp+wgnuCxOl+U+hPFPxyvtD02w8P6T4h0jw2n/AB8XN2uvS6jcSMxzuaYJtIHQ&#10;KM7RXH6v+2Drmn6VNAPEqatqG0xLfQ2TGVMHqrvjt3C15OnwbvbkRxvG20ENk4Xbn/61ey+Ff2dP&#10;Denwpb6ncS3pwZnNps8iEEDh5MjB9gDnNaSjQppczuYqrXqt8kbHnGneKU1fUYPEOqeK7u68tUme&#10;O7uP3khHzbFx1OcfLjmvZbTwdrWpeBINR1u8XSLDVG+1GWVPs73L9SjZUE9BwfSul+GHwv8AC8l7&#10;/aFhpE11a6a2WWVsMXZc/JnIGABxz1q58Z/ix4avPFlv4c106ZLHEwErS3U0yW5YAkYC5VtpB2gY&#10;z7VmsRzz5Ka/r0LVN25qjOd03wfo/wARfGltbWN7JeTWiq115UpCQwj58BFVVUs5+VByepNe/wBi&#10;viHwlaW/kaabqZTsMMBESIiqAgP90DPOMnisTwR4r8H6Z4YebR/s1jplrm8lIk8vcVbAIGBvJI4H&#10;NR+K/j4t34Va8gtXuLO4jR3+yHY4EjYAYkfuztGe546V5ta9V6dDqpw5NWVfinqcJ8J2/wDbOmJZ&#10;iOWKWS9Sd5Ha4EqkQ2yghnRlChg21QGY5GK8j1P4jav4GtItI0/UbbU9R1i/8yQ2FwFSW335YKEU&#10;gEY2Ak8c9a9a8GRjxwJZ9ftNS0qK2SVbG21LYS8RTDbcYHPBJJBOBngVh2P7Pvhb4da+fFc+qWtu&#10;+l6cGmTy3eHzcEhyWJBOSMAdetRTlBRalqy5811ynJ+L/FnxO+Hto99dppxgvoRcLps42/ZmLgRr&#10;gbWdiCM5HNc/4L/an8ZzPLYX+m2tpAysw+xxuskjAEnnDHt0C9K3PGko8Wroeoi5mbUDGDLazYZg&#10;+flxwW3fMAD0/KuU0f4RSjWJJkju47i4BPnxKSYYsneM9C2eCcfxCri6Si1NK5E3U5lyS0On1D9p&#10;b4X+K/h3r8Or6TPZeJbmzmt0ghsmuJXuCu1XSZhtAyd2WII5FeFalqOm6xaWT2qi1ltrD7PcPJJu&#10;EzhmOOBlVA45JNd5f/BO8uPGEWl6Np1/qVrhpJku3SHOCCQMAHjdyeBnHNX9M+Axt7C61O41qVrq&#10;KZ8aJp0IuwHZgqqZ8BMAD5tuSMnmu6lUoU43izinTr1pJWPJLfw5q+i2lksitapeRiWKaJy2Vxn5&#10;SB8vpn1612XhzQdbtFkt4r7bpDh5JhcZE05z0AwQFz/DnJrW0TT9Zj8V3NjqctnabLp4IFmgLCHJ&#10;JHHZRzjg/e5rqNU1J9LaKKW7gvpHYwoLWUS+UFy26Tock8AAU61ZyfKgpUUtXocbqVxdww2lhLFA&#10;sYkF0DLHli4BVdwAyQBzt6Zwa2dGv9d0i6tbjwtf3Oj38xL+ajgiYD+CTccHPOCc4NdHZXGjzXF1&#10;f3ulm4m8wI891MXIJUjCjORwehzXLT6vplrrTQ3tib6BYnIs4H8pmkZf3bBz0xnII6HBrib5uhrU&#10;fJ13O3H7WOu+E0uLPxR4OMl7YSBn8tmtnaIjup3Zc+vA+lekQftP+ALvS7O6tfEtpYzXLhJbOdJP&#10;Pi3dBgA7RngtnAr5s+Knha9sPGEyx66viS0eGKS3vNSmaVpI2QOFB3fMY2JXnjK1zNv8O9Q1bUI0&#10;t0gnG3dGIAGbPXb0yfXtmtXQozipPT0/4JyrFVoS5Urn2ZN8RNF864MGpaTqYVQXKXCNErEdgCcN&#10;jA56+1bWm6pa6iZZgHZCwlAtJzxxwcfxenHrXxvYeCL6O8uClsTLIfk8voSMgnOO+fb610emeMPE&#10;vhmWMrAVt4lCvGAT93gDIyR6H2rllh1tB3PTjXe8kfWknjyLTTBDeY2zkiPMZEnPYqMscDkkDA9a&#10;u6T4w0TVorn7NqEHm2rH7THK2ww8Z+bJGBgg14BYfGmx1LSWu3kvNFvbYAJtkI8xehAI5YD0PtU1&#10;j8d/DlpYxWepXEthLKpjuJZ7TekhDFSHJGeR1z61yyo1P5WbfWIK2p71JqMF7CJba5S6glHyzQlW&#10;Rh22sCVNUo5pCjwhA6SkK8UqqyuM9GHORXhmmePtH8MXF4PCVpBqGlS2e+DTtJuhBDFJ5g3N5ZTC&#10;gqwJK+p4qh4q+MnifwVNocosdKupr8bJbKW4eRVXdgMJo1wuTxhgcGpVKcn7v4mqxNPl99nt8Yj0&#10;KQSabcXWh3UW5o00sg2uT1BifIGTz8u2rSfF3xgsItdf8N2fiq2ADebaXKWrE9V3RXDAHPsxB9q4&#10;iz+JC6pqkmnPo14Lq3MaXEti6X1shYHOJE5+Vhg5AxWvHqdjfRSiFopym4SEAYQj+Fh2I9Kj21SG&#10;jOqMaVRXM7xv4L8K+Nzap4g+Huo6Tahy6LplrDsctzvVYGL7l5GTxzXnC/s0aBLfXM3hP4ialpE0&#10;MhaPTLmSS0eJSADg+Ym1ucEMO1ezaZIttHLNDKbeRpBGwV9pKhP5AsT+VRXfh221jaLmzs9bjClf&#10;s+oRoGOc9JSNw65zz0rWniJQ2dh1KcX02PnXWvgr4l0DxLqH/CMeOdUvntcM13PcSR9eeSxZGGc8&#10;g4r0TwJ4W8b22oQXXiLX/D+pSxRu80D3oS8ICjc5427RlfmxjnrXZ2HgPTfhrr8M1re3tnBqMYt3&#10;t4ZFezW4wMIHZTnK7iOgyK3xp8E+uRac0gRtYDWcrmKOa6ZCP4DwV7cZI46VrUrOej1+WpnTShd3&#10;/E8nX4uHw/ALXV/CXiSKJ3zLf2ttFLFI3OWUBs7c9Dzxg5qh4b8feCbLVnupvEaWtzPKPJtr8y27&#10;w/MAOD8o+pOK9J8IfCzRvGemmaym1TRr24jdnN0rJNHLG20oWHG/nJAyMY4qj46+A8E+ot9t0efW&#10;sRAzFYkDuMY4lUBge/Oahqm9zeFWbdovUuaf4u1LUdN+1x6pDrdssRDQxbTGG5YfvEGc46ZJq1oH&#10;j+TxPfyWN34fazkJ+zo1vc+bG48vflsgdwBj1NcH4d+CsWnaZeXegatqfhC3jmRZdPF1LJNGf7z5&#10;wNh6fMrY9a14tK8ZaHfyzQXkN9aQSTSQzxRmO+2qAVGFIiZmOQcgDAFcklH7LO2E5W95anrHiOCw&#10;0bTF1C8jvIrG3l2ssdm0hRiCMHA6e54HrWHYapFqaPcWMMQ3RIVSZwrIjcqw5z8wA469a6L4W+O3&#10;1mEafqcV1DHdhyh1IKBLkBXhbBKluuRnvxXPz/CHRvCHiq71Pw6kWh2l4Uin0xQzJvQYRoW3Hy22&#10;n+6R0xWkIxcW+pzzrzhPlktDz3xZ4b1PWryytNUi0m+jkcEiSFjJCg5Ow5HPbkYFdZ4S8KWOgXck&#10;ljDHp8xkAk+yZAPBAyoJGSec1pWmkeJ216H+19Ls38OYeFY9PvJbm8gUgHccopJ9SpOK6y7sbPTF&#10;RzbvZxSshS4nU/KMZwR2wAfvdamcW9EzeNaL1Ri6tpi3ejCfULPyFCklDKTubHUc9+lefan8PPC/&#10;iG/S91BbSSW1j8sQzzrGGLcKAx6da9d15H1PTw7eVFZ7RzI6oBnoMngZ9a8Z8RfDq0iW/uni+yRS&#10;EYYOZQWB6oCcdMc+1ZwvF3CpVvGzF8BeGrOx0h5bLTrO3hjkldouJViOdp3M2MnrXN/Ez4a+G5tO&#10;utb1S1srUSTwWqS2+6CQ79zcH5lHTk4PFWftHiDw94D1Ky0Dyv7TKStFaT4ckscl8EMWIGQBjrXn&#10;+g+HdU8ZC3PiXxDqBkgVJ4bPywyRsgJ+ZBgIcZ7V201q6jlb82cUq0UlDlu39xJo3w2fWR/wkE9m&#10;dE8H5EVmslwHmnUnAIbavUg84HFevSeJE8BeNbTwjodnaWUQhEcUz3TKCrYJLAD7w55z/OuC8Rax&#10;qHiNdD0Sz1B4LSGctIWQEbVHyZUN0z2wa4zx/wCEdai1WPVb2e2tryf5HeKQRTDbjG1CcjPBHGBm&#10;ttaz9+VvLsc7nGjflVxvxF8V+MfHGq6vpdvfz2OkTXjqtrBZSwpcIHwGLsPnU47cU678AXMHgZtS&#10;nnW203SotsizsEMpLjAQEZ3ZwPoKbo0/jODUIxbf2ZcsWEZuLqyTeSo4QY2qeuS2OSODXR+L77xb&#10;faVBpc9paX2ko6eZFBaLEkjLtb5nPzKARgkZrVz5ZRgmrf15ERlzpzadzxex0e5kaK6ltyY0Yb0j&#10;cjPqST/hXU22n48MS2c8TXMqE/ZkaEyEuz9j24PP0rbtptT1Swu59Xgi8iPyp0jsSkSRRkkscbV3&#10;gY5+orvotX0Z7e2s9H0y61ISMsUl4jm3COY942ZHzEHAJxgGt6lfbQ5o0+xwln4UsP7J8t7yKa+j&#10;zm0dWK7v4VAUY6d/0q7o3w2sbSWO6mEYYu0rhRuVSv8ACoP5c+teneHvChhtbZ5CkMrSbwUzGzEH&#10;BXZjH410+peH0ubUOYGkjBAMbNtCgkH73pnrmuD6xJJqJ0+zi7NnG3Ft4nvbNUXU7i3IfcgspArK&#10;u3jgjGcVR0vUfHHgKzuZI0hvoIWEXl3reXLtZQw2vyD1weOK9Vi0W0jjitGUyyKSk3kORvDfdG4Y&#10;IA9P5VQ8Q2Wmtauhie8t7VQ7SRnJjBY4DPzknnsegrn511R0KUlomeDab8SvHour9F8MW99PdSvL&#10;HG00h8vccDkD5gOmeOta+m/ErWo/DepXGqWosdXsNRVLa0UFo3l4KxBRy3G4kdq9ZsvD2k3QCWtt&#10;PFM0WBMJjgAHkEgDr1xWM8dilzC9rqEcMsMhO6RA7yEAKF6jnt0z71rOrFr4SoOonrL8Dxn486c9&#10;z43XUZvJn+12qEtbwMnzqMucMc8A9a5zSdA1n7M8VpH5JmWM/NHgvvTegGR0KkEduRXt/iv4eWvi&#10;PSEvtY1uGaGxfYlvYWG2VNwOOd5ZyWwMkD6ivRJPhXPb2Ol3d9pMkmpRadBpd5DZtEAWhA8qU7iM&#10;7kwnBxlK7I4pKlGPU4pU26rktmfNnhj4X694gvImjEd0VYYYqAq7iPnJA5XkjjpXe/tA65a/D/wn&#10;ofhkC2fxPq0+NSRZhO62kYGwMf4QxO0A4OBmvpDR/D0Wk2GYSmnXUy78yqrMPbAOOCQK5mH9nPwn&#10;eax/bWpaRJdaiXLtNM7He5bJLk8Mc9PasVUUpqc9l0OhpqPLDc89+H2gxz6MyLcJby3e1fJ87bmI&#10;7SSvYHbnGB2rzjV/2f5NS1q91OCKJ0uJpDHDM29pFU8bRg4PAOT3bOa+rLO28M2hAtbnTbYIQpWK&#10;ZAVyegBIPT0zjpWJ4i8bWumeK4dHtfC+p63dRWglnvLS9ijtoXYnbFu2klmUZPYcVnGUlJuLsXNp&#10;xSkrnyZol74k+HeqWbaddX0yW8dwlvo0E7JZPJ1y0JGXIOGyAOOc4NaGmft0eNdAuX0ybwBol9Pa&#10;L5LSm6nRy6r8xJGR1FfSd5M2o3s8t18PpI32tF9tttdijKBxsYl9iYJXglTnsDXlPiPRvB32mPR/&#10;C+m+Er4jhI7Ge6eSB87WZ2iimEhxkEllrtpzhLSpDmOCpzR+CXL/AF8zyT4l/tB337QNn4e0W98E&#10;afo2rWdyxjv7K4knklV1wY1VlGBkKxyf4e1er/DvwEpt7O8N0mnwwTqv+ibJGn2jGWcZ78be/rW3&#10;b/AiyuJW+wx/2WZSVun/ALMmPlJ/FsmYAAEcbh0FepaP8N7TwdoVtHYeK0lini2RIoJZh6rnINRW&#10;xEXDkpRsaUIOM+arK4aLocd3cztLdCa18tFlR14Qq2cD3J/KtltItmTzIAqxodqlWB2ccnI/Csq7&#10;sjFcwWMV3CsUQDmBCu92PqfWpZGu4UZbHT5NQO9oCtu/Bx1HHvXktu9mj11yvVMzdYvPD+jTNY6l&#10;FJMZADtW1eRJj6ZUEE+gzWzBb2jRQ3EmmRII3zCquskiAg8HHTr07Vwd/qfjefXvDkmheFbvWtIv&#10;b5tNvkgLJ9m6Ey+dnCbMNkN1PHWu5kuBpj3CRXhaSB2jaG0xNI7nhSq8F/XI560SjKKTfUlVINuK&#10;eqNL+zrYWCpEsdtERj/VYMmeijnpRd6jPBEEXHPUsu1Vz/Fzyc0yx0++2utz51y2MqY43lcyN64X&#10;A/PrxTXl8kutzZXNvG2THFKN5kA43Y+8oHoQKybaC8XszPV7qRLaIwxtHD84VFbv1J7c88E1Jcan&#10;fWiARrsnIwN3AQ98qD82B39ade6nZ6ZdTW7lnm8uOQQBtpKNn5jzkjjHB615PqnxE8eW2t6xJqDa&#10;N4X8OwSqIJ9dUwyuMjJhiQGSYsBjAHeiEJ1G+VCqTjBJyPRJhqd3bzE3U0TmE2ztDgHaeSOf6msW&#10;58NFbF7e4udQ1cj773BXIDf3cDA7dOcVQufixpCSxSRWt9qF3KmEP2SSBXyc8q4H61oQ+Kn1rVhp&#10;974T1yw2gSIAFMyKRkfKMYyMHI7VcYTW6MJzi9mO0LSbLSV2QabGYIxmUCJnTaTjk5yc/gK1tU8T&#10;W8Y+xw2gu7kL5kccK/u1H8Ixzg/U9qzvHnxN0f4dWs0tzJdX0lvGd8FqvJUgHEjdgQw+leKaJ+0t&#10;4w8d+LLLRvCOlaRZW8ylzNdsWWOEZwXZCCozgcZJJ711Qw1WpFz0SXUylONN67nu9pY65vknvbRr&#10;KKQ4T7S6rszjvj0zx70bLe5vmtLK4jvLwE7xArSKnThjgj/69crp3xE8Oazb6HD4iuPtmsW0zWEN&#10;nPN5iS3kY5EJBzLjJOW4HHpXqmp+EPEU+jxXENyfD1giCV7y6vY4FjBHTdu6Y7nA9az9i07aieIS&#10;V20ZEGm3WnTrMGhkktwGYJIB5ZzxkZ6nIrsPC+j6p4j8URy6nbothaRLK8gcFZZediHHQL1I9cV4&#10;9Y/EeH4fjTYdaimubvUp5ZLGeG1jnt32qWwLvI3OwUEAE9hxmugt/j9qfhy3uptUudO0+QyyTf2d&#10;OyoDHvKqckhgxG0sp5BY0o07NXuRNucXy2L/AMadG1C88a301zbTCOKONxLbwkKQE5YkDnb3P514&#10;vYaPHLc3dyiC9W+iMYlXLg7SMruXqO3FeI/ED9qfV7P9qDxR4qsNfg0uGUpp62iyLc25hWNUYASr&#10;swSN3QHnivcbb4ueKn8D2/iPTLCS28NC2UjULa2UxXMiM3mSQpGcohxsJxgdcmvUr4KdK07/ABWO&#10;CnWjVbpvTlLGt211H5ktw8iyKA0flRMN7+o6/rT1s7cqPMQu+PmbB5Pc9Km+FnxG8Z+KbjUbm/1P&#10;SNNs9UjYWEOs+Yv2STOI0klTlUcgDGS3OfatyfV/E1pNJBeN4Qju4mKTJDNqzorg4YKwgwRnOCOt&#10;cbpSTtpp5g1F63Z8N6j4bsLzWLV0jluJsiBGll8pfMY8MQoPA44B7V942H7K/wAJPD139gXwDpt/&#10;qUGY21HUJ553nZV5d1Z9uSeeFwOwoor3atScYqzsc8KcHdtdSC4+AHg6zkuJPC1vd+AL14fJe60K&#10;ZJDMWU8SrOjh165xt4NfHnxM1DxV4K8W6j4I1fxC+omGOOSOSC0tRG0YOUzugLKQecAn60UVWDk5&#10;zalrozCv7trMn0f9omXwLfzW+ty6p4kvpY/luWMEDQkcnlU+cHpggYHSvQdc+L2urdQ3Gn31xBok&#10;M6RQ2+VRvOMSy72UA5GGx97PH5FFdkoRunbcIVZ2euxvS/FDXfEmt6La/aRb2iWjzsZFEzliDhgD&#10;jGP7ufxp9/Il34evYo7uW/hglcSy3dukcqnO8tGVLAEkAHPaiiuWSUWkjvhJyWprfB74ialaalHp&#10;Ph+9ubOwPztY3jGaAKARtXLEjLYJOe3Q9K6+x+Kvjzwbp11can/ZOrPqOqiIl2lLIgULw2APoMfj&#10;RRWU/iaJlFWTsb9xqep32qLJFdm3ieIOIwcjnk9apaxex21jm9EjW0UiyxpC2SCMZHPY9/rRRV09&#10;zik3qdn8LvHM99YzW0JmtraGT9ym4OAhz8pB4rpvEPi1NY065szp9vHKQY1zGrqRkcncDggdODzR&#10;RWs4x5r2MLs808WaXJo9suu6MyaXaWrGyW3Ub3kZl+Z3JxzkZBGKpa58QdTvfBlxKk0k1vKYBPBO&#10;wDSbUGXV8EoWxyACOaKK4K/xI9rBq9M821z4z6toHh6fUrCGJEiZJlV+WyzAKpPUqPTPPpVnw38R&#10;b7xx4ej028LxX2pyJcS6hC213V5Cggx0WPocjniiinOEfYc1tTui71uTpY6O98dWjeCPE1poVjLp&#10;1v4UvJ7cTO6+bcTKm/z+BhWBBA9AfetTxD4utNc+Cdl4w1a2lv72ys4jDMxCzZKoRuKkBsHcMkcj&#10;HvRRUYft5r8jgxUUlddv1PafhgB4A+DOkIq/arh7RNVvJicebJOvmMAPQBgo+lWviZolt4+8EWlh&#10;dRRobq3R4WKBxEXweR3GQOPaiiui19zzj5W1Dxdp3wb8Zt4eTSE1LV7eye3hv5DtRPO4+6O24A89&#10;O2a5H4m+INX+HPwxuNGsrmKFmaa2ur2GP97dXe52klbkAKF+VcDI9BRRWFNJVI26nZKTdFs+jf2R&#10;re38IeDm0ua4n1O7XT31iad4whklCGPBbcSwC8DgYyTVXW/Feq6fHLMJImgaOSCONkDCF3RWeQKQ&#10;QWIwoJ6UUUXbd2ZKKUvkebeGvEt1r2rR21tBBp8VxcrKskQ+eWXYiu0vGMYYkKvcmu98LWurvpN9&#10;Z2+oRSXrXs7zPNEVjMbNtVVAJIxiiiom3GVkax1Wp5x4n+Ieu2mnHSo9VvLSExCNBaSFQobhh68n&#10;HOfzrvvCOgX1roShNUkSfVYvstzcKo3sCAAc9QRk8g96KK0q/CjGGrdzyz9pjRl0vwN4Y8LabbRQ&#10;6bp4Tfvnfdcluf3pHLEncdxJIJNc18DPC+r6rc2L6ReWccF5BMLy1vIMQyb8qq7VySE6hic0UUN2&#10;ofM5v+Xp6L8G/ifN450y88PjTLW21DQbxjdMpZIbmRXJRlKneoBXdj1xXaeLbrXvDvh3xFrtrLbX&#10;MTBr6WHUGM7JIE8vchKdRsBGfzoornqQj7W1uv8AkdtOTdNN9jyv4Ia/44+LvgC08NW3iU6Rrupa&#10;gRJ4hjjAn8sI5WE7QN0YPQcYzkVheIdX1T4f3Wh6Jp15NBrmnINGn1K1naI3TgAEvncCm4dNuSCc&#10;0UV1pJ1ZwtpqcUm3CMnvb9Tk/G9/c6R4m1LTIXB1rQoZpbzUlLR/aLrzQZjgNhk+YKvC8DJGTVGy&#10;8c3uqeIkh8SvLqsMcUxYxP5bZSBmGD3JOMseaKK3UU47HNzy5tz2n4K6Dca14MhvJtZurKG/YxQ2&#10;dqgKQtK4ViSSN3AIxgdSetZ3jT4l6l8N9M17Q9MvrlrzTdQklSUoqK4lcv5ZblgqquARznr60UV5&#10;aSlX5ZbXPTlJxpXXYueHfi9b3vwrv/HN3qGs2ttpqKken20MErNKpO8M7nlScckFutdh8NvjFqXx&#10;I8OXNxoen2djfWd5DBcTakPNEkci712hQDnHUZ+hoooqUoKMmlsyI1Zu2vQqfFjU9X1Lwtq51iaP&#10;7SJLWCN7SRhGyy3Agb93hdhXcWXluQM12niX4ZeH5vCMfhjT9JtjaWlvEttPcFlnjYL8771JJJIV&#10;sHIyOlFFc0m4xjb+tjoppTk+Y8M179mW28H6vBeaymm6payqWhFrG0Em4EcynB3E55IIye1RWXhy&#10;PR9bEREdu0f7+1SJfNjTkLucPw7fd4IxwaKK6HVnOPvO5lGMYy0Rp6b4mXTfBN1caTc6nYapZfOb&#10;9Jk3GTzcIygoQBu6qMDFcX40+IvjrwLqPiHxGutWt5d6drFvpU2+0VEuZTACzNGoChSOOMMaKK3w&#10;6UpuLWn/AAUXWlJQun0O1+G/xOmtItGjDym8vJktblUiVIxE4aVArBtxK7CvPZu9e5aH8QLltdvN&#10;L8tpTYFDM0knVipbCnHKgeuCc9qKK8uurSdjspybSPXrcpqPh1bmMuqSDjf1VfYf/XrzPxNpMdql&#10;0sCx7dwIEi7ju9c0UVy3djrSOH1DQ7Xwfr1le2kUMV6xIe5jt13lcHgHtjJx7k1wvxc8Za5o/g/U&#10;fELw6bNZ2qHzY5Ii7zDdtUBeFXA5zySfyoorsw655xUtTjrNwi3E8u03xVrfhPStP1SGW3lsRbxS&#10;PBNGJHd8cucgD+HGAB1610WieNtC+Jl/bDXNKuLK9kcxrJYzb03qdwJDEYB3c8/hRRXpyilHnW5x&#10;qT5uXoewR+BoNBNnqMTb/LlV4wxyc7TyRjB645zWp4DvDFpmzzp5UtGmmeWZizvhsgAZwOOMDpRR&#10;XlVWz06Ktsc58bfjK63eh2C29xaaI/nPMttNiadgIwu49ABvJ47/AErxP4y/FK4s9Q0+z0m2WwJs&#10;RA97ktcsrEHbuJwq9M4GSc0UV34SnF8ja6M5cTOS5rPZnH+G9ZsNTjnPiCO7ufMLwo1pIEZWfAHz&#10;HnHr7Zrjrm5Qa/ayXIKxFFwIVBIQE7cZ6HjknOfWiivVhFc8kebzNxjcPDmrXp8VRRpOzYmYKDgZ&#10;JGOTg4GPSvV/AGsy+KPFGpaHYmSyndJZZJHkJRQqvngffbcOCcYoorHFJWb8jrw7b0fc0vEUWo6+&#10;ng7R7q9BRd6LJtyVdXAyPwx19K76Lxr4r0S7mMF3DeWWkxSCWO9YtJMqbt67wucddv5UUV5jSkkm&#10;u51xqSUnZ/1Y6dNRTU21KwjQRQqC4coDLzChU7jkAjLdu9V7T4QTazayXV7cafcXV5ZSxxkWrJsC&#10;cctuPUdTjPpiiivOc5Qdoux6bipO7MXwfp9lrulat4YsFudIu9FuUjS4jn81SCwbHzqSRnsfXFdq&#10;Wv8AQ/FcNrK1tcqLZJlCoYwCSQx4PByOOKKKqesmn/WxrBtJHU+AJdQ8XFNWm+zWpufNtkMYZmDL&#10;/FzwKl8LfA7wxYS6xrccUt9rN0JGjvL9t/2aTGC0SHKxnkjcvOKKKF7jaiYy956lfVNEvfDesWuh&#10;SaxNdz3Ft9ntWkiDBZcgCV3LFvlU4AA/GvPfBnxT8U6f8YLXwJq8ljftcXd1CLzyifKVVygA+Xd9&#10;0g56A8UUV6MYpqV+xNTRxPdodJ0a9uJrWW02y25P7yJdvf8Ah5455rwj4yfCzwbcXMeumxuLZ9Zv&#10;o7chH80li4wzBjhcYB+XrRRXLRk4zTTMKkU07kVj8CPEWneG/GUlx46u49Ckuo4RplvCpjm3Mpyy&#10;sPkC7uApP1HWvNvi74Q1P4fXMAji02wvZ4Bepd6ZLNmRM4+ZZMhCQvKrkc9aKK9ii+ezZ5tX3W0u&#10;5V1D9pOfwPpthe3ejrNplxGbeOC0m2NCF6YBBByDk8jB9a39L+Neiz21rjRrmJLpkm/dyKGXcTt7&#10;4OBnPHU0UVGIpQUItLqzbDVJOcl6HTS2EfiHXXF1cygJGIi0alGCq2QOHAYZPoK4nxl8IluNf8Y6&#10;XY3j2sOlKL7UGLndNG0IcKhx8x9mwAc8miiuCEnF6HZUpwnNKSE+Fmv6P4a+LXgvwvpmiJGNYhuX&#10;+3OwE4hFu7lXYDDMWXHAA28V7TrXh/8AsvxHb6tqU0+jwXDJC+naBJCbZiY8M22SAMCTg7tx6UUV&#10;dRuMotdVd/ezrjCK5opaJ6fceL+FvFEvw58HeMNYhlnuov7WlsIpH2ifbGpETsQAN258nHHyjArq&#10;/Cvwu8M3aWmreMX1LVJtRtkums9NmFsilwGBaU5kkJHUfKOOKKK9CTcfeW7PGetovb/gnhOsftBy&#10;+F7GPS/Bekx+ENJt7y7mngtJHle5eTaBveRixUBAducZz619ZeIvh14WvfBFhb3WmRz3F5bR+Zem&#10;NRMzeWXZsjGCTnp69KKKrGwjDk5V3DCe/wA6l5HiXhH4CXPhXxWtzousro93NDJvnhj8zy134ACH&#10;AfIAJzgZrudE+LviDwDBZDxNFZ68WvzAHtVMLEYI3MTkZyM8AAZoorzJTlNvmZ0RiqcbQ0R7sllZ&#10;fELS7W9tkaxvJnP2aZlBMR285HTBGan8P+Lbi2uYLS8UzrHm1d1IDBsjBBAGR0688UUVz7pM0W7R&#10;1F7qU8EULOkcrKVQjoHdujHr6cisKwtL6VllmFom6dZ4zGpLKQMHkjqfXt6UUVMdGSx8ttqV07Q/&#10;bIktw7QlPK3MrDByrHkZGBnr1ri/Fn9u6PFbjTptPn02RA10moRPJLneMmMgjAxkYNFFbJdSG3ck&#10;0fxRpd3DcG1guYp1la3kZgm0MmMlQD0IP51JLolhqJ03UryW7leFpLi1h3DYrlWDOx6lscDsMmii&#10;ok7WLPGPiVplqmma/Y6VCkV7qEkKzXdwMyAbhtAYHoAD1Heuv1z4cT+KPDCeHLC7j08RRpvu5185&#10;g2CAwGBlgxLA5GKKKOeSUbMlRTk0zmIvg7B8P47m003xHrFvazfJPDHIpW4dl2GR9wLA/Q8ZrsvG&#10;vjVvAHwlv7K6je9vEhEC3EJ2Hacgckk5BbrRRUc8qk48zvqbckYU5OK6Hl9v4Sutb8HS6Uxgnlks&#10;o7mQyvs80yn5VLhCwwTy2CfQCuw8H/Ae78OqLePxD9lW2m8+5tra2yjyMnKCQtuKAZwSAaKK6atW&#10;ahZPqYUqUJSTa1sev+K9aiCWEcVlGsbtHBCXJZlfOAxPbGeMV5H4z8T2Pgi/8Q21xcalq19b3kha&#10;VljijUGPeu0ZYlsg5Lcf7NFFPDLmWpdT3XoV/hn4wutS0nTtN0ZJ7O41K6nnu2v7xrgM6oMFW2ja&#10;CpUbQuBjj1rE1b4I/EK2utY1fV9b0fxANTaJIluJZ43hIICYO1sAZIxz+dFFdFX3JtR/rU5k20rn&#10;Q+BvAvjbwvrd/DrN3o19Bn7VHb2zSKofpyTHkjvj9a9M0a98S6Npeh6FJe2MUs7vFcXNvAWJ3uz7&#10;lDHAPOM47Z9qKK4Jzk5M7KEU0rnkWk/tBX998TvE3hHXGvLwxahJbabdRTFdiJjakqggHr97nqeK&#10;9Kt9B1LW9VGn2MdhbzSK5nmf5R79ELNwDjJHWiipxK5Zxt1S/Ipaxv5nneqfs/8AhyS0TUbrUdVN&#10;qZ2nmsUdWhd0C/Lsb+E7+cEE+1avxR8P6poWi+G38Mvb+FdICtZ3a6VK0RmyoYv5SoBng9X79qKK&#10;dOrNzSb2InCKi2lqYmm/BTxR4gmH9j+Orpbywj8ye/1MO7Ro6qQsKBiScYBJcegGK7nwxa+D/FWk&#10;IWsru/uhJ5Vyl1FHBFO+SrklGLYLEtnrzRRRWqzabvt/mOjCN2RHw3PFdWtjpAg0PS7S4JK27mSW&#10;QKcMoYqNoO4HOSeK6C10i5W68Raw7zRW324WcVsNRllG1VJMpBUYkz6HGKKKyi3LdmrSVjJ0XxRe&#10;eI9VtbKFI2W82FZroksM7gAQPcDvWXbfYtW1G806Uz2eqW4DedZqohbL7SNrZI+uaKKJKyFcqePP&#10;E+nfCW00aS6t7zUZdUvo7JPKljjCKRn5iEBOD6EV4Z458cmMeENZ0zR4bLTrTXZtY1ZUu5EnuZHm&#10;ChEIBwoRSOT/ABntRRXqYOnF2bXR/kzhxFSUYuz7fmj7cXWYrHRdA1OaEpa61OttEkJy6My5UtnA&#10;x64JrJ+JPx0034RaXctqltf6gsRK/ZrUIEZidoG5m4HI5wfpRRXkR1cU+tjqmlZs+btK+Oni3xF4&#10;yu/EtzpWjN4aOpi1lsGmmNzaHYFzbuAF5BGSwBJzjFeheIf2lvD3ha/8RabNp+qLqen6LNfAW6xt&#10;CVdCijeXB3AnJ+WiivUxNKEZwSXT9TjwtSUqcm31PkXwLpM/j3xVp2i2HkwzXYTF1dMRgNjJKqDk&#10;89M8+or6c0bV/Et1Gs1v4g2eGdPnOkxWjWYFxI8OEZi28hRxxjJ9RRRXdmGlvQ5MHq2dBcay2iWN&#10;5qWoyT3UNnOoQQSGN1baAMbSO3ck9+K7W3kFlaPaXauy3Ft57QxSko3QEsWBLH5vTFFFeA5PQ9hR&#10;i1qjm/8AhF7aO5u47Sy0u1QrjfDp8UbYVd3YelYWqeB73V9Kjv7F7BbGAiJ7eaAKzE98gEH6YHFF&#10;FdNHV6nHVSV0kdD4F/Zps7/w2X1j7FbpqjL9ri0pXj+0hHJzI2QTwqjAwK5nWfgf4WtNft7e30q1&#10;ia+byVnCvuU7sZxu4/Ciis5TknKzZUYRaV0XPiXqngv4GeH4jZWetahM8psba0EsVvbJIiFtxwGb&#10;bwfU1jfCz4yXPxe8Qy+H4tDsPD+o/ZmmhuoWeZB3O4MRk/hRRW0KcHSc2tTNzlGoorY5Pxx+zrrl&#10;pe3sket2uqW86yyNDfB0RFU5O1VBAJLnjP410WpX2v8Aw68OWEcH9nXejaVo7XF1ZqrQuDKRu8px&#10;nOPLX7wH1FFFVGTqSjGWwrKHM47nT+HPGNnbafLqk6XjwxqIIoQykbsby2OMEg46muU+H/jyfxb+&#10;0zbxSRYjj0y/kUMfuAxAsV6/NgYHtmiitkk4yv2LbaascZ8LPgu3x/8A2h9R0S/1VrfT1+06hMyo&#10;Vdo4ioEYAPUs6gnIwM45qPx/baj4R8V6/o81hpmpeJLCSSFbuSWRbZIxhVVU2kgKOi+o5JoorrXv&#10;TintZHlczTmeZ+CrDUL+31mWEWrzWFubq4kmLBiGbA2EA857HFZ3xN+Jq65ZlbXR47BUnFtJJ9oZ&#10;3kdeCeRwpA6e9FFdkIRlVu1sRdqloUDaXF2lhe3cdrJELeeRlRdpKJtKjGMFuTyabrFvdxSaNcpY&#10;afBYXW0qiyu78oDhvlAxxRRVpdfIzW51ugeG9T1DT7oWMGno9nKsE0s0zgySuSBgBOEAHrmqniD4&#10;gaZ4TW7tJ9LO60KCVrcA7nA2sQSRnJ9elFFc0EnOzOibtE0/BXxGh1+EBLHy7OG3aZ84DhcgEDH3&#10;uo6kVh6/8Yl0rVrMSWbSWUsSyAxKqSGMvgccgH2yR70UVrGnFzasDk+RGlpP7RXmaaH0bw9ERcBl&#10;efULp/NLj7x+TgA1t+DPiNrOtw317BaaVawnKyxywvM0gJBIyWAHJHQCiis6tOEYyaRMKkpNJs+n&#10;fhPpOoeGvh5qV3qN+t1H5UV8rQRKsi7lPmDOAD2x6VgeFf2T9HOlp8ZPH2sXd7bat5d/a+H9GUAR&#10;xSYWISzyEMz4OW2qoz0Joorz6E5JSknqzorpe5Hpc6PxN8RPBFhPF4P0vTr3Q9NSN2xZ6fbvJsTJ&#10;ZfNkkZhn1GD71wL/AB9+Ffg5o420XxFqk0RMsT31vby7ZSQCw/ejB9D296KKTSasz0IxS2MzV/2n&#10;fD/iq18VXVv4fu4fD+kSDT33uBdXDyffYgMV2jGAM555ryT4n/ES9GrNp82pajNaWa2yi3lYPDH5&#10;gIi8tMj7uBksT04FFFb4WlCNWyX9WRw4ucuTc6rwK0/iPxFoWlw3s9leuymbUT80ih+V2YK9DztJ&#10;/E16PN4T1u7vNZ0641zfp2mzXFpI0UXlS3EaqrNuxnkhiOvH60UUVIq+xjSbZF8NNa8M+IPAsmqa&#10;Ta6nbz6iHtDcajMJ5kijdsoCGHGRwPfmj4jeKZPCmmaJonhy1jtFutr3txI21pVJHCgA7c/Xv1oo&#10;rjlCLruLWlz14TlCCcWfO/jfxvfSfEfWLjRnltLiGcQl5JSPm2hDgAHjBx61q+DPA/ia/uZCJ7H7&#10;Q8fmec1zJu2qB1/dnnr7c0UV7coqNFWXQ+frTlLETu+rPRdS0SXR9QsdHn23PmOs7kS7Q7twxJ25&#10;xjoK5a8vL6N0mSytBIrNbRn7Q3y4YYP3O2etFFcVGEZXub1G7j7z4ea/qs5nu/7Na2iVJFY3MryZ&#10;Yn5QDHgDkk+ua1dB8G6tpupW9za3UdvcRFmikjnYMrgHJB2cZoop1NFZbGMEr3PRdF0zN/YrP4e0&#10;25vJZl3Xa6jPC0xP/PQbGB9eAOe1c9q3wu1jVPGl94Saex0qCe9l2T2srymPYpKqQyLkHueDRRXn&#10;xVrtHXUbskc9d/BXxF4Wn1Cxnu7CeFFWczQ3EiyBQwBAzEcEjv61b8V+ANS+I3xI8M6ZJHZ23he1&#10;jgt7jy7t1vXjk5IVvKK7s87j1yelFFenR95tvomckvgt6HvPiz9mb4aaF4Suo9J0C4sdbliY2Wqr&#10;qU5lilx8hfLFSueo2njNeC+DrTxWlxbaX4jj0zVdKnxbZivJEl8wEEb/AN1h0HocGiimoRqwlzq9&#10;kaX9m1yaXPX5/g3qGja3cXmlz2tjHcxLC8cMpSNmWQMHaIR7SdwPccEirmnfA3xRqiavepPoN3rF&#10;xL9ruY7lZEtLh1G0nCoXjYqcblJ6dDRRXhtXkkz1ItpXRR8JfBT4n2t0ttD4i0MxNK58u582YF88&#10;/NsDKOijB6KD1zXYWvgXxtAVN0NEiYFlf7NfTsuR1IDQ9/rRRVSpxerQQqzWlyS9+HniXUpWgnj0&#10;e6gtWJiinupdvmuhAYjysHCkgZ6HmofDfwn1Pw34rtNai0/SE+xpcIkY1C4k3Ep1G6P92d3cZ4J4&#10;oorFwVrGkaknuzpfh9oHjWwhvx4wGh3kdzdvLZW2lzyqkEUnIiYmJd23HXGTmumksPFLo8NoNJW2&#10;DsPLmlmbPTAJKk8Z7UUUqsIxbSR0YeTlG8tSCfQfEt5aSRQNptteTIYBMsj5CgE43FCcfgcVk6X8&#10;N/Gcc0EFzceHYIHPzzW0MhkUNwTtICs2B1496KKhQizaVWUdjS8TfBzRr7w/p2maXZ25khmWa8ub&#10;0srXMZDBlOzj5jg4AAGOK5i/+A3ifVobuDQ/E9tpRuInthBPFJNDbqFxmPLbtxHUk/THWiit+VJp&#10;o4Y1Z+zvc2fBXwX8c+FNPtbbUPEGhXxR2aXZaXGHUoRgbpTg+9Z/jL4GeM/GGjy2zeO7XTbG7i8h&#10;Y4NK8xgC4PLNL6cY96KKppJ3RCrVOXcseH/2eJdB0GHQbnxJdavEGLPPeZd3JGAME42jAwvPQVT1&#10;L4Aail3cq3i3Nr5MbLbvp4cRyDOWU+YOvpiiitFCPbcTrVHZXLOl/Cm3068Es+q/bZ1HlI76eg2Z&#10;OWI+c/e6EdKsH4a2CoZpL9yJyVCR2MShS2OnPYeuaKKPZx7B7Wfcm0z4f+H7IIYIwl4FAF8LKIyj&#10;J9CSPwxiuVuv2WPBU2sz3V9qGuajqtxM13JeTPCCZC3oqAAfywKKKtRUdjOUpPdmnL8NfCej3YQS&#10;6kjqg2CNIsJ1zg+p5yaqX3hPQ7PTWFxqOrz2sIVUt44oEXDMCMkDJ98miik6UOxp7Wfcr694E8Js&#10;lpJJ9raOU+QQ9rE7MCRnLFumas2Pg3wzFLgRXTvEoPzKoVUx0UA4ye9FFR7OPYFVm9blHS4/Dzaj&#10;uiivzM/ypI+z5cZxxkgflV2XT/D+r36Ld3GtysUdcebEF2jkjgflRRQqcOw5VZrqEth4bsbXZb3G&#10;twNfp5azqYWkRTweWB//AFVgDwZ4S1PTxpzy62whYySSM8YaUqxXnAHr6UUVSpQ7Ee2qdy0+heF5&#10;HXTLZ9Ys0liaFXikUMOcE5JOD7gVmW9r4DtdTisYrbV5LuIne1wsLrI2cFiScknvxRRU+zh2KVWf&#10;c3NOtfDN3pNzcW66npkfELtaiAyMTyOWU8cY9frXSWvivQfDoW3itdRusRidnuZEcuGwCjccgg/n&#10;RRVxpQXQUqs3o2UfF194d8R2bDU7fV2td+Ps0F4FRe428Z4wPpUN34f8LmG0tJo9edJYo9kQ1eQR&#10;kMDjcBjPTmiiqcIroSqs+5zms+FPhbc660l74JF7qFqEZZrmYygEnjGT68niuysta8J6RpyJYaFJ&#10;p2+ZIc2oVWwSRkt1J4zRRVShGyRHtJ9znfH/AMPfAfxGvbXVPEekatrEshFuqya1cRRxqDjiNGCj&#10;PfFdanxAsvDfh/TvDNlYXMWk20KWsUX2olkjHyqm/wC8wAHc0UVW6UXsT15upiWnizSYbW/ghs9T&#10;hibeJFXVJTn+EgEnKg+g6VZ0f/hF9O0ddPt9L1BLRhtEZ1GVirHLcMzEjkdQaKKz9nB7o19rO+5F&#10;Y69oECR20mhu6PKqlpLppWBIOeW69Ov6Vu3+s6fqNs9kNK2w87447uWAOY/mBLIQTjHFFFNQiloi&#10;eeT3ZzM/j2w0jTF8rQEEQlaeJftsx2Mp3FuSfmJ5z60/SvGNj4qtC83hywkjXMgMjOHyRk4IPBx3&#10;zRRWvJG2xm5yvuVIvGaGO50+00PTobaRCpjZpcMdoODh+nP4nOabYeL2ii1AWOh6RagMgndYCrOp&#10;4wMf1NFFPkj2KcmtUyfRtauBPcrY6dpUNveQuvlTQtJxjIDEkkjA6dKz7bxrFBe6cq+HtHM+4v53&#10;kMHBPod3HPPbFFFChF9BKT3udFpeva54kguI5bLRdsMp3q8crLLER05bhvcVm6ldajpOrtbLpXh+&#10;SWQ7ftL2zs4UcADJxjFFFCpxb2Icpdxni3RrS7sksr/Q9B1GG8jTzhPYAgg/KVwSQR9apweGdM0/&#10;Qgq+HfDMFhat5SQxaLD1AwrYwBkfWiinyRStYTk27tmnodlH4dWx1XSdI0PT9QeJ2iu7XTYoZQg5&#10;YZVfl3d8U251WHxC9pNrVrZarLtFzG13p0U3kv1BG/IOPXFFFFkZpsrX/jbTvF0gF7p8WoLbhkhm&#10;1CxgleJidrbARhQcc4PPpWdL4htNOhQXOj6PNLFtSORdHg3LtI5BPr9KKKIxW1ilJmXZ+LdAn+Nm&#10;gmTwfoUtvq2kXQug+lWzOzQgMjAlDgndg+uBXbXHxG0/RoE0qHTLaytFbaIbawjMYyThVQsFUAei&#10;96KKucItpNdBR0baMzUfiMtvpjXIRYYoZzFF5OnwByvYnsDn0HYVkzfH+W1meE6hrRMbFMgW4Bxx&#10;020UURhG2xo5NdT/2VBLAQItABQABgAIAAAAIQA9/K5oFAEAAEcCAAATAAAAAAAAAAAAAAAAAAAA&#10;AABbQ29udGVudF9UeXBlc10ueG1sUEsBAi0AFAAGAAgAAAAhADj9If/WAAAAlAEAAAsAAAAAAAAA&#10;AAAAAAAARQEAAF9yZWxzLy5yZWxzUEsBAi0AFAAGAAgAAAAhAE69IHK6DgAAw4AAAA4AAAAAAAAA&#10;AAAAAAAARAIAAGRycy9lMm9Eb2MueG1sUEsBAi0AFAAGAAgAAAAhAEHVVFzfAAAACgEAAA8AAAAA&#10;AAAAAAAAAAAAKhEAAGRycy9kb3ducmV2LnhtbFBLAQItAAoAAAAAAAAAIQA+QZLLafUAAGn1AAAU&#10;AAAAAAAAAAAAAAAAADYSAABkcnMvbWVkaWEvaW1hZ2U2LnBuZ1BLAQItABQABgAIAAAAIQB5u+I8&#10;5AAAALkDAAAZAAAAAAAAAAAAAAAAANEHAQBkcnMvX3JlbHMvZTJvRG9jLnhtbC5yZWxzUEsBAi0A&#10;CgAAAAAAAAAhAOGEqRoX0QIAF9ECABQAAAAAAAAAAAAAAAAA7AgBAGRycy9tZWRpYS9pbWFnZTUu&#10;cG5nUEsBAi0ACgAAAAAAAAAhAB88tv5IXwEASF8BABUAAAAAAAAAAAAAAAAANdoDAGRycy9tZWRp&#10;YS9pbWFnZTMuanBlZ1BLAQItAAoAAAAAAAAAIQCmdjOBp1sBAKdbAQAVAAAAAAAAAAAAAAAAALA5&#10;BQBkcnMvbWVkaWEvaW1hZ2UyLmpwZWdQSwECLQAKAAAAAAAAACEAykd3SxyJAwAciQMAFQAAAAAA&#10;AAAAAAAAAACKlQYAZHJzL21lZGlhL2ltYWdlMS5qcGVnUEsBAi0ACgAAAAAAAAAhAN1ibARMvA4A&#10;TLwOABUAAAAAAAAAAAAAAAAA2R4KAGRycy9tZWRpYS9pbWFnZTQuanBlZ1BLBQYAAAAACwALAMoC&#10;AABY2xg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043" o:spid="_x0000_s1027" type="#_x0000_t75" style="position:absolute;top:2591;width:2948;height:68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GmJl/FAAAA3QAAAA8AAABkcnMvZG93bnJldi54bWxEj0FrwkAQhe9C/8MyBS9Sd41YJHWVVhC8&#10;FDWWnofsmIRmZ0N2NbG/3hUEj48373vzFqve1uJCra8ca5iMFQji3JmKCw0/x83bHIQPyAZrx6Th&#10;Sh5Wy5fBAlPjOj7QJQuFiBD2KWooQ2hSKX1ekkU/dg1x9E6utRiibAtpWuwi3NYyUepdWqw4NpTY&#10;0Lqk/C872/jGnHH6dUxG187M/s3+95So753Ww9f+8wNEoD48jx/prdGQTNUM7msiAuTyB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BpiZfxQAAAN0AAAAPAAAAAAAAAAAAAAAA&#10;AJ8CAABkcnMvZG93bnJldi54bWxQSwUGAAAAAAQABAD3AAAAkQMAAAAA&#10;">
                  <v:imagedata r:id="rId14" o:title=""/>
                </v:shape>
                <v:shape id="Picture 2042" o:spid="_x0000_s1028" type="#_x0000_t75" style="position:absolute;left:2948;top:7389;width:6009;height:19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8WAM7EAAAA3QAAAA8AAABkcnMvZG93bnJldi54bWxEj0FrAjEUhO9C/0N4Qm81q4Ktq1GKoFjE&#10;g1o8PzbPzermJWyirv/eFAoeh5n5hpnOW1uLGzWhcqyg38tAEBdOV1wq+D0sP75AhIissXZMCh4U&#10;YD5760wx1+7OO7rtYykShEOOCkyMPpcyFIYshp7zxMk7ucZiTLIppW7wnuC2loMsG0mLFacFg54W&#10;horL/moVrD9/Vmg3fvvwh+V1a8ZyeDxLpd677fcERKQ2vsL/7bVWMBhmI/h7k56AnD0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8WAM7EAAAA3QAAAA8AAAAAAAAAAAAAAAAA&#10;nwIAAGRycy9kb3ducmV2LnhtbFBLBQYAAAAABAAEAPcAAACQAwAAAAA=&#10;">
                  <v:imagedata r:id="rId15" o:title=""/>
                </v:shape>
                <v:shape id="Picture 2041" o:spid="_x0000_s1029" type="#_x0000_t75" style="position:absolute;left:8957;top:7143;width:2948;height:22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YxuyjIAAAA3QAAAA8AAABkcnMvZG93bnJldi54bWxEj0FrwkAUhO+F/oflFbzVjRatxKyipYoe&#10;hDaWen3NPpPQ7Ns0u2r017uC0OMwM98wybQ1lThS40rLCnrdCARxZnXJuYKv7eJ5BMJ5ZI2VZVJw&#10;JgfTyeNDgrG2J/6kY+pzESDsYlRQeF/HUrqsIIOua2vi4O1tY9AH2eRSN3gKcFPJfhQNpcGSw0KB&#10;Nb0VlP2mB6Pg4y8778p0/rNYX5b7wfvqO9/0jFKdp3Y2BuGp9f/he3ulFfRfole4vQlPQE6u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GMbsoyAAAAN0AAAAPAAAAAAAAAAAA&#10;AAAAAJ8CAABkcnMvZG93bnJldi54bWxQSwUGAAAAAAQABAD3AAAAlAMAAAAA&#10;">
                  <v:imagedata r:id="rId16" o:title=""/>
                </v:shape>
                <v:shape id="Picture 2040" o:spid="_x0000_s1030" type="#_x0000_t75" style="position:absolute;left:2948;top:2591;width:8957;height:45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PQvxrEAAAA3QAAAA8AAABkcnMvZG93bnJldi54bWxET89rwjAUvg/8H8ITdpupHerojGKV4S6y&#10;6YRdH82zKW1eSpPZur/eHAY7fny/l+vBNuJKna8cK5hOEhDEhdMVlwrOX29PLyB8QNbYOCYFN/Kw&#10;Xo0elphp1/ORrqdQihjCPkMFJoQ2k9IXhiz6iWuJI3dxncUQYVdK3WEfw20j0ySZS4sVxwaDLW0N&#10;FfXpxyo45PRhZrt9czh/f+72tq9/80Wt1ON42LyCCDSEf/Gf+10rSJ+TODe+iU9Aru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PQvxrEAAAA3QAAAA8AAAAAAAAAAAAAAAAA&#10;nwIAAGRycy9kb3ducmV2LnhtbFBLBQYAAAAABAAEAPcAAACQAwAAAAA=&#10;">
                  <v:imagedata r:id="rId17" o:title=""/>
                </v:shape>
                <v:group id="Group 2038" o:spid="_x0000_s1031" style="position:absolute;width:8957;height:2268" coordsize="8957,226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O/ck8UAAADdAAAADwAAAGRycy9kb3ducmV2LnhtbESPQYvCMBSE78L+h/AE&#10;b5pWWXGrUURW2YMsqAvi7dE822LzUprY1n9vhAWPw8x8wyxWnSlFQ7UrLCuIRxEI4tTqgjMFf6ft&#10;cAbCeWSNpWVS8CAHq+VHb4GJti0fqDn6TAQIuwQV5N5XiZQuzcmgG9mKOHhXWxv0QdaZ1DW2AW5K&#10;OY6iqTRYcFjIsaJNTunteDcKdi2260n83exv183jcvr8Pe9jUmrQ79ZzEJ46/w7/t3+0gvEk+oLX&#10;m/AE5PIJ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zv3JPFAAAA3QAA&#10;AA8AAAAAAAAAAAAAAAAAqgIAAGRycy9kb3ducmV2LnhtbFBLBQYAAAAABAAEAPoAAACcAwAAAAA=&#10;">
                  <v:shape id="Freeform 2039" o:spid="_x0000_s1032" style="position:absolute;width:8957;height:2268;visibility:visible;mso-wrap-style:square;v-text-anchor:top" coordsize="8957,22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JCztMEA&#10;AADdAAAADwAAAGRycy9kb3ducmV2LnhtbERPTYvCMBC9C/sfwgh701RF2VajLAu76EntKl6HZmyK&#10;zaQ0Ueu/NwfB4+N9L1adrcWNWl85VjAaJiCIC6crLhUc/n8HXyB8QNZYOyYFD/KwWn70Fphpd+c9&#10;3fJQihjCPkMFJoQmk9IXhiz6oWuII3d2rcUQYVtK3eI9httajpNkJi1WHBsMNvRjqLjkV6vA7rb+&#10;sjPp5tpM/lI+Tet0XR2V+ux333MQgbrwFr/ca61gPBnF/fFNfAJy+QQ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SQs7TBAAAA3QAAAA8AAAAAAAAAAAAAAAAAmAIAAGRycy9kb3du&#10;cmV2LnhtbFBLBQYAAAAABAAEAPUAAACGAwAAAAA=&#10;" path="m,2268r8957,l8957,,,,,2268xe" fillcolor="#00718b" stroked="f">
                    <v:path arrowok="t" o:connecttype="custom" o:connectlocs="0,2268;8957,2268;8957,0;0,0;0,2268" o:connectangles="0,0,0,0,0"/>
                  </v:shape>
                </v:group>
                <v:group id="Group 2036" o:spid="_x0000_s1033" style="position:absolute;top:2268;width:8957;height:323" coordorigin=",2268" coordsize="8957,3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0BGSMYAAADdAAAADwAAAGRycy9kb3ducmV2LnhtbESPQWvCQBSE70L/w/IK&#10;velmlRZJ3YhIW3oQoVGQ3h7ZZxKSfRuy2yT++65Q6HGYmW+YzXayrRio97VjDWqRgCAunKm51HA+&#10;vc/XIHxANtg6Jg038rDNHmYbTI0b+YuGPJQiQtinqKEKoUul9EVFFv3CdcTRu7reYoiyL6XpcYxw&#10;28plkrxIizXHhQo72ldUNPmP1fAx4rhbqbfh0Fz3t+/T8/FyUKT10+O0ewURaAr/4b/2p9GwXCkF&#10;9zfxCcjsF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nQEZIxgAAAN0A&#10;AAAPAAAAAAAAAAAAAAAAAKoCAABkcnMvZG93bnJldi54bWxQSwUGAAAAAAQABAD6AAAAnQMAAAAA&#10;">
                  <v:shape id="Freeform 2037" o:spid="_x0000_s1034" style="position:absolute;top:2268;width:8957;height:323;visibility:visible;mso-wrap-style:square;v-text-anchor:top" coordsize="8957,3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scU8QA&#10;AADdAAAADwAAAGRycy9kb3ducmV2LnhtbESPwU7DMBBE70j8g7VI3KiTIFBJ61ZVERIXDrT9gFW8&#10;xG7tdWqbNvl7jITEcTQ7b3aW69E7caGYbGAF9awCQdwFbblXcNi/PcxBpIys0QUmBRMlWK9ub5bY&#10;6nDlT7rsci8KhFOLCkzOQytl6gx5TLMwEBfvK0SPucjYSx3xWuDeyaaqnqVHy6XB4EBbQ91p9+3L&#10;G/E4kuvs63Y6PtXmbD8cTS9K3d+NmwWITGP+P/5Lv2sFzWPdwO+aggC5+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ybHFPEAAAA3QAAAA8AAAAAAAAAAAAAAAAAmAIAAGRycy9k&#10;b3ducmV2LnhtbFBLBQYAAAAABAAEAPUAAACJAwAAAAA=&#10;" path="m,323r8957,l8957,,,,,323xe" fillcolor="#6bcef3" stroked="f">
                    <v:path arrowok="t" o:connecttype="custom" o:connectlocs="0,2591;8957,2591;8957,2268;0,2268;0,2591" o:connectangles="0,0,0,0,0"/>
                  </v:shape>
                </v:group>
                <v:group id="Group 2034" o:spid="_x0000_s1035" style="position:absolute;left:8957;top:2268;width:2948;height:323" coordorigin="8957,2268" coordsize="2948,3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N59pMUAAADdAAAADwAAAGRycy9kb3ducmV2LnhtbESPQYvCMBSE7wv+h/AE&#10;b2tayy5SjSKi4kEWVgXx9miebbF5KU1s67/fLAgeh5n5hpkve1OJlhpXWlYQjyMQxJnVJecKzqft&#10;5xSE88gaK8uk4EkOlovBxxxTbTv+pfbocxEg7FJUUHhfp1K6rCCDbmxr4uDdbGPQB9nkUjfYBbip&#10;5CSKvqXBksNCgTWtC8rux4dRsOuwWyXxpj3cb+vn9fT1cznEpNRo2K9mIDz1/h1+tfdawSSJE/h/&#10;E56AXPw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jefaTFAAAA3QAA&#10;AA8AAAAAAAAAAAAAAAAAqgIAAGRycy9kb3ducmV2LnhtbFBLBQYAAAAABAAEAPoAAACcAwAAAAA=&#10;">
                  <v:shape id="Freeform 2035" o:spid="_x0000_s1036" style="position:absolute;left:8957;top:2268;width:2948;height:323;visibility:visible;mso-wrap-style:square;v-text-anchor:top" coordsize="2948,3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+c4xccA&#10;AADdAAAADwAAAGRycy9kb3ducmV2LnhtbESP0WrCQBRE34X+w3ILfdNN1JY2ZpUiFKSIYuoHXLO3&#10;Sdrs3ZjdxujXdwXBx2FmzjDpoje16Kh1lWUF8SgCQZxbXXGhYP/1MXwF4TyyxtoyKTiTg8X8YZBi&#10;ou2Jd9RlvhABwi5BBaX3TSKly0sy6Ea2IQ7et20N+iDbQuoWTwFuajmOohdpsOKwUGJDy5Ly3+zP&#10;KJhyt908y8tm9aY/D/12sj7+7NdKPT327zMQnnp/D9/aK61gPImncH0TnoCc/w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/nOMXHAAAA3QAAAA8AAAAAAAAAAAAAAAAAmAIAAGRy&#10;cy9kb3ducmV2LnhtbFBLBQYAAAAABAAEAPUAAACMAwAAAAA=&#10;" path="m,323r2948,l2948,,,,,323xe" fillcolor="#b24119" stroked="f">
                    <v:path arrowok="t" o:connecttype="custom" o:connectlocs="0,2591;2948,2591;2948,2268;0,2268;0,2591" o:connectangles="0,0,0,0,0"/>
                  </v:shape>
                </v:group>
                <v:group id="Group 2032" o:spid="_x0000_s1037" style="position:absolute;left:8957;top:9411;width:2948;height:323" coordorigin="8957,9411" coordsize="2948,3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HtAS8cAAADdAAAADwAAAGRycy9kb3ducmV2LnhtbESPT2vCQBTE7wW/w/KE&#10;3uomhpQSXUVESw+hUC2U3h7ZZxLMvg3ZNX++fbcgeBxm5jfMejuaRvTUudqygngRgSAurK65VPB9&#10;Pr68gXAeWWNjmRRM5GC7mT2tMdN24C/qT74UAcIuQwWV920mpSsqMugWtiUO3sV2Bn2QXSl1h0OA&#10;m0Yuo+hVGqw5LFTY0r6i4nq6GQXvAw67JD70+fWyn37P6edPHpNSz/NxtwLhafSP8L39oRUskziF&#10;/zfhCcjNH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WHtAS8cAAADd&#10;AAAADwAAAAAAAAAAAAAAAACqAgAAZHJzL2Rvd25yZXYueG1sUEsFBgAAAAAEAAQA+gAAAJ4DAAAA&#10;AA==&#10;">
                  <v:shape id="Freeform 2033" o:spid="_x0000_s1038" style="position:absolute;left:8957;top:9411;width:2948;height:323;visibility:visible;mso-wrap-style:square;v-text-anchor:top" coordsize="2948,3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HkDKccA&#10;AADdAAAADwAAAGRycy9kb3ducmV2LnhtbESP3WrCQBSE74W+w3IKvdNN/KONWaUIBSmiNPUBjtnT&#10;JG32bMxuY+zTdwXBy2FmvmHSVW9q0VHrKssK4lEEgji3uuJCweHzbfgMwnlkjbVlUnAhB6vlwyDF&#10;RNszf1CX+UIECLsEFZTeN4mULi/JoBvZhjh4X7Y16INsC6lbPAe4qeU4iubSYMVhocSG1iXlP9mv&#10;UTDlbr+byb/d5kW/H/v9ZHv6PmyVenrsXxcgPPX+Hr61N1rBeBLP4fomPAG5/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B5AynHAAAA3QAAAA8AAAAAAAAAAAAAAAAAmAIAAGRy&#10;cy9kb3ducmV2LnhtbFBLBQYAAAAABAAEAPUAAACMAwAAAAA=&#10;" path="m,323r2948,l2948,,,,,323xe" fillcolor="#b24119" stroked="f">
                    <v:path arrowok="t" o:connecttype="custom" o:connectlocs="0,9734;2948,9734;2948,9411;0,9411;0,9734" o:connectangles="0,0,0,0,0"/>
                  </v:shape>
                </v:group>
                <v:group id="Group 2030" o:spid="_x0000_s1039" style="position:absolute;top:9411;width:8957;height:323" coordorigin=",9411" coordsize="8957,3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+V7p8UAAADdAAAADwAAAGRycy9kb3ducmV2LnhtbESPQYvCMBSE78L+h/AE&#10;b5pWWV2qUURW2YMsqAvi7dE822LzUprY1n9vhAWPw8x8wyxWnSlFQ7UrLCuIRxEI4tTqgjMFf6ft&#10;8AuE88gaS8uk4EEOVsuP3gITbVs+UHP0mQgQdgkqyL2vEildmpNBN7IVcfCutjbog6wzqWtsA9yU&#10;chxFU2mw4LCQY0WbnNLb8W4U7Fps15P4u9nfrpvH5fT5e97HpNSg363nIDx1/h3+b/9oBeNJPIPX&#10;m/AE5PIJ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Mfle6fFAAAA3QAA&#10;AA8AAAAAAAAAAAAAAAAAqgIAAGRycy9kb3ducmV2LnhtbFBLBQYAAAAABAAEAPoAAACcAwAAAAA=&#10;">
                  <v:shape id="Freeform 2031" o:spid="_x0000_s1040" style="position:absolute;top:9411;width:8957;height:323;visibility:visible;mso-wrap-style:square;v-text-anchor:top" coordsize="8957,3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MrucMA&#10;AADdAAAADwAAAGRycy9kb3ducmV2LnhtbESPwU7DMAyG70i8Q+RJ3FjaIRCUZRMaQuLCgcEDWI1p&#10;siVOScLWvj0+IHG0fv+fP6+3UwzqRLn4xAbaZQOKuE/W82Dg8+Pl+h5UqcgWQ2IyMFOB7ebyYo2d&#10;TWd+p9O+DkogXDo04GodO61L7yhiWaaRWLKvlCNWGfOgbcazwGPQq6a50xE9ywWHI+0c9cf9TxSN&#10;fJgo9P55Nx9uW/ft3wLND8ZcLaanR1CVpvq//Nd+tQZWN63oyjeCAL35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XMrucMAAADdAAAADwAAAAAAAAAAAAAAAACYAgAAZHJzL2Rv&#10;d25yZXYueG1sUEsFBgAAAAAEAAQA9QAAAIgDAAAAAA==&#10;" path="m,323r8957,l8957,,,,,323xe" fillcolor="#6bcef3" stroked="f">
                    <v:path arrowok="t" o:connecttype="custom" o:connectlocs="0,9734;8957,9734;8957,9411;0,9411;0,9734" o:connectangles="0,0,0,0,0"/>
                  </v:shape>
                </v:group>
                <v:group id="Group 2027" o:spid="_x0000_s1041" style="position:absolute;left:8957;width:2948;height:2268" coordorigin="8957" coordsize="2948,226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TZKTsUAAADdAAAADwAAAGRycy9kb3ducmV2LnhtbESPQYvCMBSE78L+h/AE&#10;b5pWWXGrUURW2YMsqAvi7dE822LzUprY1n9vhAWPw8x8wyxWnSlFQ7UrLCuIRxEI4tTqgjMFf6ft&#10;cAbCeWSNpWVS8CAHq+VHb4GJti0fqDn6TAQIuwQV5N5XiZQuzcmgG9mKOHhXWxv0QdaZ1DW2AW5K&#10;OY6iqTRYcFjIsaJNTunteDcKdi2260n83exv183jcvr8Pe9jUmrQ79ZzEJ46/w7/t3+0gvEk/oLX&#10;m/AE5PIJ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k2Sk7FAAAA3QAA&#10;AA8AAAAAAAAAAAAAAAAAqgIAAGRycy9kb3ducmV2LnhtbFBLBQYAAAAABAAEAPoAAACcAwAAAAA=&#10;">
                  <v:shape id="Freeform 2029" o:spid="_x0000_s1042" style="position:absolute;left:8957;width:2948;height:2268;visibility:visible;mso-wrap-style:square;v-text-anchor:top" coordsize="2948,22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lfTMMA&#10;AADdAAAADwAAAGRycy9kb3ducmV2LnhtbERPy0oDMRTdC/5DuEI3YhNHKWXatIhg0a7sA9zeTq6T&#10;wcnNMEkz4983i0KXh/NerkfXikR9aDxreJ4qEMSVNw3XGo6Hj6c5iBCRDbaeScM/BViv7u+WWBo/&#10;8I7SPtYih3AoUYONsSulDJUlh2HqO+LM/freYcywr6XpccjhrpWFUjPpsOHcYLGjd0vV3/7sNLwO&#10;x1NT/ZzVJtn0pYrHrfxOM60nD+PbAkSkMd7EV/en0VC8FHl/fpOfgFxd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slfTMMAAADdAAAADwAAAAAAAAAAAAAAAACYAgAAZHJzL2Rv&#10;d25yZXYueG1sUEsFBgAAAAAEAAQA9QAAAIgDAAAAAA==&#10;" path="m,2268r2948,l2948,,,,,2268xe" fillcolor="#b24119" stroked="f">
                    <v:path arrowok="t" o:connecttype="custom" o:connectlocs="0,2268;2948,2268;2948,0;0,0;0,2268" o:connectangles="0,0,0,0,0"/>
                  </v:shape>
                  <v:shape id="Picture 2028" o:spid="_x0000_s1043" type="#_x0000_t75" style="position:absolute;left:8957;width:2948;height:22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YBolLGAAAA3QAAAA8AAABkcnMvZG93bnJldi54bWxEj9FqwkAURN8L/YflFvpmNokoJboJtbVF&#10;0D4Y/YBL9pqEZu+G7GrSv3cLhT4OM3OGWReT6cSNBtdaVpBEMQjiyuqWawXn08fsBYTzyBo7y6Tg&#10;hxwU+ePDGjNtRz7SrfS1CBB2GSpovO8zKV3VkEEX2Z44eBc7GPRBDrXUA44BbjqZxvFSGmw5LDTY&#10;01tD1Xd5NQrG5B0/N7zZb792p+tiX1ZxZw9KPT9NrysQnib/H/5r77SCdJ4m8PsmPAGZ3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gGiUsYAAADdAAAADwAAAAAAAAAAAAAA&#10;AACfAgAAZHJzL2Rvd25yZXYueG1sUEsFBgAAAAAEAAQA9wAAAJIDAAAAAA==&#10;">
                    <v:imagedata r:id="rId18" o:title=""/>
                  </v:shape>
                </v:group>
                <v:group id="Group 2025" o:spid="_x0000_s1044" style="position:absolute;top:2268;width:11906;height:2" coordorigin=",2268" coordsize="11906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f4SgsUAAADdAAAADwAAAGRycy9kb3ducmV2LnhtbESPQYvCMBSE7wv+h/AE&#10;b2vaiotUo4jo4kGEVUG8PZpnW2xeSpNt6783wsIeh5n5hlmselOJlhpXWlYQjyMQxJnVJecKLufd&#10;5wyE88gaK8uk4EkOVsvBxwJTbTv+ofbkcxEg7FJUUHhfp1K6rCCDbmxr4uDdbWPQB9nkUjfYBbip&#10;ZBJFX9JgyWGhwJo2BWWP069R8N1ht57E2/bwuG+et/P0eD3EpNRo2K/nIDz1/j/8195rBckkSeD9&#10;JjwBuXw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n+EoLFAAAA3QAA&#10;AA8AAAAAAAAAAAAAAAAAqgIAAGRycy9kb3ducmV2LnhtbFBLBQYAAAAABAAEAPoAAACcAwAAAAA=&#10;">
                  <v:shape id="Freeform 2026" o:spid="_x0000_s1045" style="position:absolute;top:2268;width:11906;height:2;visibility:visible;mso-wrap-style:square;v-text-anchor:top" coordsize="11906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7qyMsQA&#10;AADdAAAADwAAAGRycy9kb3ducmV2LnhtbESPQYvCMBSE7wv+h/AEb2tqhUWqUdRFEellVdDjo3m2&#10;xeSlNFmt/34jCHscZuYbZrborBF3an3tWMFomIAgLpyuuVRwOm4+JyB8QNZoHJOCJ3lYzHsfM8y0&#10;e/AP3Q+hFBHCPkMFVQhNJqUvKrLoh64hjt7VtRZDlG0pdYuPCLdGpknyJS3WHBcqbGhdUXE7/FoF&#10;6LrcHFdb2ue6Pn9vLpPT3uRKDfrdcgoiUBf+w+/2TitIx+kYXm/iE5Dz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+6sjLEAAAA3QAAAA8AAAAAAAAAAAAAAAAAmAIAAGRycy9k&#10;b3ducmV2LnhtbFBLBQYAAAAABAAEAPUAAACJAwAAAAA=&#10;" path="m,l11906,e" filled="f" strokecolor="white" strokeweight="2.2pt">
                    <v:path arrowok="t" o:connecttype="custom" o:connectlocs="0,0;11906,0" o:connectangles="0,0"/>
                  </v:shape>
                </v:group>
                <v:group id="Group 2023" o:spid="_x0000_s1046" style="position:absolute;left:2948;top:7143;width:8957;height:2" coordorigin="2948,7143" coordsize="8957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VsvbcYAAADdAAAADwAAAGRycy9kb3ducmV2LnhtbESPQWvCQBSE7wX/w/KE&#10;3uomsS0SXUVESw8iVAXx9sg+k2D2bciuSfz3riD0OMzMN8xs0ZtKtNS40rKCeBSBIM6sLjlXcDxs&#10;PiYgnEfWWFkmBXdysJgP3maYatvxH7V7n4sAYZeigsL7OpXSZQUZdCNbEwfvYhuDPsgml7rBLsBN&#10;JZMo+pYGSw4LBda0Kii77m9GwU+H3XIcr9vt9bK6nw9fu9M2JqXeh/1yCsJT7//Dr/avVpCMk094&#10;vglPQM4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5Wy9txgAAAN0A&#10;AAAPAAAAAAAAAAAAAAAAAKoCAABkcnMvZG93bnJldi54bWxQSwUGAAAAAAQABAD6AAAAnQMAAAAA&#10;">
                  <v:shape id="Freeform 2024" o:spid="_x0000_s1047" style="position:absolute;left:2948;top:7143;width:8957;height:2;visibility:visible;mso-wrap-style:square;v-text-anchor:top" coordsize="8957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qpOcQA&#10;AADdAAAADwAAAGRycy9kb3ducmV2LnhtbESPQWsCMRSE74X+h/AEbzVxRSmrUaRsSz1WhV4fm+dm&#10;cfOyTdJ121/fFAo9DjPzDbPZja4TA4XYetYwnykQxLU3LTcazqfnh0cQMSEb7DyThi+KsNve322w&#10;NP7GbzQcUyMyhGOJGmxKfSllrC05jDPfE2fv4oPDlGVopAl4y3DXyUKplXTYcl6w2NOTpfp6/HQa&#10;XlQVZLv6eFfXb3s4VZX0czVoPZ2M+zWIRGP6D/+1X42GYlEs4fdNfgJy+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naqTnEAAAA3QAAAA8AAAAAAAAAAAAAAAAAmAIAAGRycy9k&#10;b3ducmV2LnhtbFBLBQYAAAAABAAEAPUAAACJAwAAAAA=&#10;" path="m,l8958,e" filled="f" strokecolor="white" strokeweight="2.2pt">
                    <v:path arrowok="t" o:connecttype="custom" o:connectlocs="0,0;8958,0" o:connectangles="0,0"/>
                  </v:shape>
                </v:group>
                <v:group id="Group 2021" o:spid="_x0000_s1048" style="position:absolute;top:2591;width:11906;height:2" coordorigin=",2591" coordsize="11906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sUUgcYAAADdAAAADwAAAGRycy9kb3ducmV2LnhtbESPT4vCMBTE78J+h/AE&#10;b5q2okg1isiueJAF/8Cyt0fzbIvNS2mybf32RljwOMzMb5jVpjeVaKlxpWUF8SQCQZxZXXKu4Hr5&#10;Gi9AOI+ssbJMCh7kYLP+GKww1bbjE7Vnn4sAYZeigsL7OpXSZQUZdBNbEwfvZhuDPsgml7rBLsBN&#10;JZMomkuDJYeFAmvaFZTdz39Gwb7DbjuNP9vj/bZ7/F5m3z/HmJQaDfvtEoSn3r/D/+2DVpBMkzm8&#10;3oQnINd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mxRSBxgAAAN0A&#10;AAAPAAAAAAAAAAAAAAAAAKoCAABkcnMvZG93bnJldi54bWxQSwUGAAAAAAQABAD6AAAAnQMAAAAA&#10;">
                  <v:shape id="Freeform 2022" o:spid="_x0000_s1049" style="position:absolute;top:2591;width:11906;height:2;visibility:visible;mso-wrap-style:square;v-text-anchor:top" coordsize="11906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G0McYA&#10;AADdAAAADwAAAGRycy9kb3ducmV2LnhtbESPzWrDMBCE74W8g9hAb7UcF9rgRjZJSkoJvuQH0uNi&#10;bW1TaWUsNXHfPgoUchxm5htmUY7WiDMNvnOsYJakIIhrpztuFBwPm6c5CB+QNRrHpOCPPJTF5GGB&#10;uXYX3tF5HxoRIexzVNCG0OdS+roliz5xPXH0vt1gMUQ5NFIPeIlwa2SWpi/SYsdxocWe1i3VP/tf&#10;qwDdWJnD6oO2le5O75uv+XFrKqUep+PyDUSgMdzD/+1PrSB7zl7h9iY+AVlc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IG0McYAAADdAAAADwAAAAAAAAAAAAAAAACYAgAAZHJz&#10;L2Rvd25yZXYueG1sUEsFBgAAAAAEAAQA9QAAAIsDAAAAAA==&#10;" path="m,l11906,e" filled="f" strokecolor="white" strokeweight="2.2pt">
                    <v:path arrowok="t" o:connecttype="custom" o:connectlocs="0,0;11906,0" o:connectangles="0,0"/>
                  </v:shape>
                </v:group>
                <v:group id="Group 2019" o:spid="_x0000_s1050" style="position:absolute;left:8957;width:2;height:2591" coordorigin="8957" coordsize="2,25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BYlaMQAAADdAAAADwAAAGRycy9kb3ducmV2LnhtbERPy2rCQBTdF/yH4Qrd&#10;1UkiLSU6hiC2uAhCtVC6u2SuSTBzJ2Smefy9syi4PJz3NptMKwbqXWNZQbyKQBCXVjdcKfi+fLy8&#10;g3AeWWNrmRTM5CDbLZ62mGo78hcNZ1+JEMIuRQW1910qpStrMuhWtiMO3NX2Bn2AfSV1j2MIN61M&#10;ouhNGmw4NNTY0b6m8nb+Mwo+RxzzdXwYitt1P/9eXk8/RUxKPS+nfAPC0+Qf4n/3UStI1kmYG96E&#10;JyB3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eBYlaMQAAADdAAAA&#10;DwAAAAAAAAAAAAAAAACqAgAAZHJzL2Rvd25yZXYueG1sUEsFBgAAAAAEAAQA+gAAAJsDAAAAAA==&#10;">
                  <v:shape id="Freeform 2020" o:spid="_x0000_s1051" style="position:absolute;left:8957;width:2;height:2591;visibility:visible;mso-wrap-style:square;v-text-anchor:top" coordsize="2,25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7xhOccA&#10;AADdAAAADwAAAGRycy9kb3ducmV2LnhtbESPQWvCQBSE74X+h+UJvdWNEUqbuoqUVLR4UNNDvT2y&#10;zyQ2+3bJbk38991CweMwM98ws8VgWnGhzjeWFUzGCQji0uqGKwWfxfvjMwgfkDW2lknBlTws5vd3&#10;M8y07XlPl0OoRISwz1BBHYLLpPRlTQb92Dri6J1sZzBE2VVSd9hHuGllmiRP0mDDcaFGR281ld+H&#10;H6OAN33xlfPuOmx5u8rd+Zh/FE6ph9GwfAURaAi38H97rRWk0/QF/t7EJyD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e8YTnHAAAA3QAAAA8AAAAAAAAAAAAAAAAAmAIAAGRy&#10;cy9kb3ducmV2LnhtbFBLBQYAAAAABAAEAPUAAACMAwAAAAA=&#10;" path="m,2591l,e" filled="f" strokecolor="white" strokeweight="2.2pt">
                    <v:path arrowok="t" o:connecttype="custom" o:connectlocs="0,2591;0,0" o:connectangles="0,0"/>
                  </v:shape>
                </v:group>
                <v:group id="Group 2017" o:spid="_x0000_s1052" style="position:absolute;left:2948;top:2591;width:2;height:6820" coordorigin="2948,2591" coordsize="2,68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7m/s8MAAADdAAAADwAAAGRycy9kb3ducmV2LnhtbERPTYvCMBC9C/sfwizs&#10;TdNaFOkaRWRdPIhgFZa9Dc3YFptJaWJb/705CB4f73u5HkwtOmpdZVlBPIlAEOdWV1wouJx34wUI&#10;55E11pZJwYMcrFcfoyWm2vZ8oi7zhQgh7FJUUHrfpFK6vCSDbmIb4sBdbWvQB9gWUrfYh3BTy2kU&#10;zaXBikNDiQ1tS8pv2d0o+O2x3yTxT3e4XbeP//Ps+HeISamvz2HzDcLT4N/il3uvFUyTJOwPb8IT&#10;kKsn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Dub+zwwAAAN0AAAAP&#10;AAAAAAAAAAAAAAAAAKoCAABkcnMvZG93bnJldi54bWxQSwUGAAAAAAQABAD6AAAAmgMAAAAA&#10;">
                  <v:shape id="Freeform 2018" o:spid="_x0000_s1053" style="position:absolute;left:2948;top:2591;width:2;height:6820;visibility:visible;mso-wrap-style:square;v-text-anchor:top" coordsize="2,6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PgFPcQA&#10;AADdAAAADwAAAGRycy9kb3ducmV2LnhtbESPzWrDMBCE74W8g9hAb7XsGExxrIQ2EDD0EJoGkuNi&#10;bW1Ta2UsxT9vHxUKPQ4z8w1T7GfTiZEG11pWkEQxCOLK6pZrBZev48srCOeRNXaWScFCDva71VOB&#10;ubYTf9J49rUIEHY5Kmi873MpXdWQQRfZnjh433Yw6IMcaqkHnALcdHITx5k02HJYaLCnQ0PVz/lu&#10;FHxkGY2LPvjknZj05VTepmup1PN6ftuC8DT7//Bfu9QKNmmawO+b8ATk7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j4BT3EAAAA3QAAAA8AAAAAAAAAAAAAAAAAmAIAAGRycy9k&#10;b3ducmV2LnhtbFBLBQYAAAAABAAEAPUAAACJAwAAAAA=&#10;" path="m,l,6820e" filled="f" strokecolor="white" strokeweight="2.2pt">
                    <v:path arrowok="t" o:connecttype="custom" o:connectlocs="0,2591;0,9411" o:connectangles="0,0"/>
                  </v:shape>
                </v:group>
                <v:group id="Group 2015" o:spid="_x0000_s1054" style="position:absolute;top:9411;width:11906;height:2" coordorigin=",9411" coordsize="11906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CeEX8YAAADdAAAADwAAAGRycy9kb3ducmV2LnhtbESPT2vCQBTE74V+h+UV&#10;vNXNHyySuoqIigcRqoL09sg+k2D2bciuSfz2rlDocZiZ3zCzxWBq0VHrKssK4nEEgji3uuJCwfm0&#10;+ZyCcB5ZY22ZFDzIwWL+/jbDTNuef6g7+kIECLsMFZTeN5mULi/JoBvbhjh4V9sa9EG2hdQt9gFu&#10;aplE0Zc0WHFYKLGhVUn57Xg3CrY99ss0Xnf723X1+D1NDpd9TEqNPoblNwhPg/8P/7V3WkGSpgm8&#10;3oQnIOd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cJ4RfxgAAAN0A&#10;AAAPAAAAAAAAAAAAAAAAAKoCAABkcnMvZG93bnJldi54bWxQSwUGAAAAAAQABAD6AAAAnQMAAAAA&#10;">
                  <v:shape id="Freeform 2016" o:spid="_x0000_s1055" style="position:absolute;top:9411;width:11906;height:2;visibility:visible;mso-wrap-style:square;v-text-anchor:top" coordsize="11906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mMk78UA&#10;AADdAAAADwAAAGRycy9kb3ducmV2LnhtbESPQWvCQBSE70L/w/IKvemmCYikrkFbLCXkUhXs8ZF9&#10;JsHdtyG7Nem/dwuFHoeZ+YZZF5M14kaD7xwreF4kIIhrpztuFJyO+/kKhA/IGo1jUvBDHorNw2yN&#10;uXYjf9LtEBoRIexzVNCG0OdS+roli37heuLoXdxgMUQ5NFIPOEa4NTJNkqW02HFcaLGn15bq6+Hb&#10;KkA3Vea4e6ey0t35bf+1OpWmUurpcdq+gAg0hf/wX/tDK0izLIPfN/EJyM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YyTvxQAAAN0AAAAPAAAAAAAAAAAAAAAAAJgCAABkcnMv&#10;ZG93bnJldi54bWxQSwUGAAAAAAQABAD1AAAAigMAAAAA&#10;" path="m,l11906,e" filled="f" strokecolor="white" strokeweight="2.2pt">
                    <v:path arrowok="t" o:connecttype="custom" o:connectlocs="0,0;11906,0" o:connectangles="0,0"/>
                  </v:shape>
                </v:group>
                <v:group id="Group 2013" o:spid="_x0000_s1056" style="position:absolute;top:9734;width:11906;height:2" coordorigin=",9734" coordsize="11906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IK5sMYAAADdAAAADwAAAGRycy9kb3ducmV2LnhtbESPQWvCQBSE7wX/w/KE&#10;3uompi0SXUVESw8iVAXx9sg+k2D2bciuSfz3riD0OMzMN8xs0ZtKtNS40rKCeBSBIM6sLjlXcDxs&#10;PiYgnEfWWFkmBXdysJgP3maYatvxH7V7n4sAYZeigsL7OpXSZQUZdCNbEwfvYhuDPsgml7rBLsBN&#10;JcdR9C0NlhwWCqxpVVB23d+Mgp8Ou2USr9vt9bK6nw9fu9M2JqXeh/1yCsJT7//Dr/avVjBOkk94&#10;vglPQM4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8grmwxgAAAN0A&#10;AAAPAAAAAAAAAAAAAAAAAKoCAABkcnMvZG93bnJldi54bWxQSwUGAAAAAAQABAD6AAAAnQMAAAAA&#10;">
                  <v:shape id="Freeform 2014" o:spid="_x0000_s1057" style="position:absolute;top:9734;width:11906;height:2;visibility:visible;mso-wrap-style:square;v-text-anchor:top" coordsize="11906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YZAMYA&#10;AADdAAAADwAAAGRycy9kb3ducmV2LnhtbESPQWvCQBSE7wX/w/IEb3Wj0iLRVWqLpUguNYH2+Mg+&#10;k9DdtyG7Jum/d4VCj8PMfMNs96M1oqfON44VLOYJCOLS6YYrBUV+fFyD8AFZo3FMCn7Jw343edhi&#10;qt3An9SfQyUihH2KCuoQ2lRKX9Zk0c9dSxy9i+sshii7SuoOhwi3Ri6T5FlabDgu1NjSa03lz/lq&#10;FaAbM5Mf3umU6ebr7fi9Lk4mU2o2HV82IAKN4T/81/7QCpar1RPc38QnIH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sYZAMYAAADdAAAADwAAAAAAAAAAAAAAAACYAgAAZHJz&#10;L2Rvd25yZXYueG1sUEsFBgAAAAAEAAQA9QAAAIsDAAAAAA==&#10;" path="m,l11906,e" filled="f" strokecolor="white" strokeweight="2.2pt">
                    <v:path arrowok="t" o:connecttype="custom" o:connectlocs="0,0;11906,0" o:connectangles="0,0"/>
                  </v:shape>
                </v:group>
                <v:group id="Group 2010" o:spid="_x0000_s1058" style="position:absolute;left:8957;top:7143;width:2;height:2591" coordorigin="8957,7143" coordsize="2,25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4xyCXMUAAADdAAAADwAAAGRycy9kb3ducmV2LnhtbESPQYvCMBSE7wv+h/AE&#10;b2tay8pSjSKi4kGE1QXx9miebbF5KU1s6783C8Ieh5n5hpkve1OJlhpXWlYQjyMQxJnVJecKfs/b&#10;z28QziNrrCyTgic5WC4GH3NMte34h9qTz0WAsEtRQeF9nUrpsoIMurGtiYN3s41BH2STS91gF+Cm&#10;kpMomkqDJYeFAmtaF5TdTw+jYNdht0riTXu439bP6/nreDnEpNRo2K9mIDz1/j/8bu+1gkmSTOHv&#10;TXgCcvEC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McglzFAAAA3QAA&#10;AA8AAAAAAAAAAAAAAAAAqgIAAGRycy9kb3ducmV2LnhtbFBLBQYAAAAABAAEAPoAAACcAwAAAAA=&#10;">
                  <v:shape id="Freeform 2012" o:spid="_x0000_s1059" style="position:absolute;left:8957;top:7143;width:2;height:2591;visibility:visible;mso-wrap-style:square;v-text-anchor:top" coordsize="2,25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LbGDccA&#10;AADdAAAADwAAAGRycy9kb3ducmV2LnhtbESPQWvCQBSE7wX/w/KE3uqmClWiqxRJS1s8VONBb4/s&#10;M4lm3y7ZrYn/vlsQehxm5htmsepNI67U+tqygudRAoK4sLrmUsE+f3uagfABWWNjmRTcyMNqOXhY&#10;YKptx1u67kIpIoR9igqqEFwqpS8qMuhH1hFH72RbgyHKtpS6xS7CTSPHSfIiDdYcFyp0tK6ouOx+&#10;jAL+7PJDxt+3fsOb98ydj9lX7pR6HPavcxCB+vAfvrc/tILxZDKFvzfxCcjl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y2xg3HAAAA3QAAAA8AAAAAAAAAAAAAAAAAmAIAAGRy&#10;cy9kb3ducmV2LnhtbFBLBQYAAAAABAAEAPUAAACMAwAAAAA=&#10;" path="m,l,2591e" filled="f" strokecolor="white" strokeweight="2.2pt">
                    <v:path arrowok="t" o:connecttype="custom" o:connectlocs="0,7143;0,9734" o:connectangles="0,0"/>
                  </v:shape>
                  <v:shape id="Picture 2011" o:spid="_x0000_s1060" type="#_x0000_t75" style="position:absolute;left:850;top:666;width:3739;height:9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j2tgrBAAAA3QAAAA8AAABkcnMvZG93bnJldi54bWxET01rwkAQvQv+h2WE3nRTBWlTVymCxUsP&#10;GpEeh+w0CWZnw+7ExH/fPQg9Pt73Zje6Vt0pxMazgddFBoq49LbhysClOMzfQEVBtth6JgMPirDb&#10;TicbzK0f+ET3s1QqhXDM0UAt0uVax7Imh3HhO+LE/frgUBIMlbYBhxTuWr3MsrV22HBqqLGjfU3l&#10;7dw7A16Kx+n68x7irR2HI5bSF1/fxrzMxs8PUEKj/Iuf7qM1sFyt0tz0Jj0Bvf0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j2tgrBAAAA3QAAAA8AAAAAAAAAAAAAAAAAnwIA&#10;AGRycy9kb3ducmV2LnhtbFBLBQYAAAAABAAEAPcAAACNAwAAAAA=&#10;">
                    <v:imagedata r:id="rId19" o:title=""/>
                  </v:shape>
                </v:group>
                <w10:wrap anchorx="page" anchory="page"/>
              </v:group>
            </w:pict>
          </mc:Fallback>
        </mc:AlternateConten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spacing w:before="63"/>
        <w:ind w:left="124"/>
        <w:rPr>
          <w:rFonts w:ascii="Arial" w:eastAsia="Arial" w:hAnsi="Arial" w:cs="Arial"/>
          <w:sz w:val="24"/>
          <w:szCs w:val="24"/>
        </w:rPr>
      </w:pPr>
      <w:bookmarkStart w:id="1" w:name="Cover"/>
      <w:bookmarkEnd w:id="1"/>
      <w:r>
        <w:rPr>
          <w:rFonts w:ascii="Arial" w:eastAsia="Arial" w:hAnsi="Arial" w:cs="Arial"/>
          <w:b/>
          <w:bCs/>
          <w:color w:val="545456"/>
          <w:w w:val="105"/>
          <w:sz w:val="24"/>
          <w:szCs w:val="24"/>
        </w:rPr>
        <w:t>Record</w:t>
      </w:r>
      <w:r>
        <w:rPr>
          <w:rFonts w:ascii="Arial" w:eastAsia="Arial" w:hAnsi="Arial" w:cs="Arial"/>
          <w:b/>
          <w:bCs/>
          <w:color w:val="545456"/>
          <w:spacing w:val="-36"/>
          <w:w w:val="105"/>
          <w:sz w:val="24"/>
          <w:szCs w:val="24"/>
        </w:rPr>
        <w:t xml:space="preserve"> </w:t>
      </w:r>
      <w:r>
        <w:rPr>
          <w:rFonts w:ascii="Arial" w:eastAsia="Arial" w:hAnsi="Arial" w:cs="Arial"/>
          <w:color w:val="545456"/>
          <w:spacing w:val="-20"/>
          <w:w w:val="105"/>
          <w:sz w:val="24"/>
          <w:szCs w:val="24"/>
        </w:rPr>
        <w:t>2</w:t>
      </w:r>
      <w:r>
        <w:rPr>
          <w:rFonts w:ascii="Arial" w:eastAsia="Arial" w:hAnsi="Arial" w:cs="Arial"/>
          <w:color w:val="545456"/>
          <w:spacing w:val="-19"/>
          <w:w w:val="105"/>
          <w:sz w:val="24"/>
          <w:szCs w:val="24"/>
        </w:rPr>
        <w:t>014/0</w:t>
      </w:r>
      <w:r>
        <w:rPr>
          <w:rFonts w:ascii="Arial" w:eastAsia="Arial" w:hAnsi="Arial" w:cs="Arial"/>
          <w:color w:val="545456"/>
          <w:w w:val="105"/>
          <w:sz w:val="24"/>
          <w:szCs w:val="24"/>
        </w:rPr>
        <w:t>6</w:t>
      </w:r>
      <w:r>
        <w:rPr>
          <w:rFonts w:ascii="Arial" w:eastAsia="Arial" w:hAnsi="Arial" w:cs="Arial"/>
          <w:color w:val="545456"/>
          <w:spacing w:val="32"/>
          <w:w w:val="105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color w:val="545456"/>
          <w:w w:val="150"/>
          <w:sz w:val="24"/>
          <w:szCs w:val="24"/>
        </w:rPr>
        <w:t>|</w:t>
      </w:r>
      <w:r>
        <w:rPr>
          <w:rFonts w:ascii="Arial" w:eastAsia="Arial" w:hAnsi="Arial" w:cs="Arial"/>
          <w:b/>
          <w:bCs/>
          <w:color w:val="545456"/>
          <w:spacing w:val="3"/>
          <w:w w:val="150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color w:val="545456"/>
          <w:w w:val="105"/>
          <w:sz w:val="24"/>
          <w:szCs w:val="24"/>
        </w:rPr>
        <w:t>eCat</w:t>
      </w:r>
      <w:r>
        <w:rPr>
          <w:rFonts w:ascii="Arial" w:eastAsia="Arial" w:hAnsi="Arial" w:cs="Arial"/>
          <w:b/>
          <w:bCs/>
          <w:color w:val="545456"/>
          <w:spacing w:val="-36"/>
          <w:w w:val="105"/>
          <w:sz w:val="24"/>
          <w:szCs w:val="24"/>
        </w:rPr>
        <w:t xml:space="preserve"> </w:t>
      </w:r>
      <w:r>
        <w:rPr>
          <w:rFonts w:ascii="Arial" w:eastAsia="Arial" w:hAnsi="Arial" w:cs="Arial"/>
          <w:color w:val="545456"/>
          <w:spacing w:val="-30"/>
          <w:w w:val="105"/>
          <w:sz w:val="24"/>
          <w:szCs w:val="24"/>
        </w:rPr>
        <w:t>76611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14" w:line="200" w:lineRule="exact"/>
        <w:rPr>
          <w:sz w:val="20"/>
          <w:szCs w:val="20"/>
        </w:rPr>
      </w:pPr>
    </w:p>
    <w:p w:rsidR="00390CA3" w:rsidRDefault="00BD6A69">
      <w:pPr>
        <w:spacing w:before="9"/>
        <w:ind w:left="110"/>
        <w:rPr>
          <w:rFonts w:ascii="Arial" w:eastAsia="Arial" w:hAnsi="Arial" w:cs="Arial"/>
          <w:sz w:val="60"/>
          <w:szCs w:val="60"/>
        </w:rPr>
      </w:pPr>
      <w:r>
        <w:rPr>
          <w:rFonts w:ascii="Arial" w:eastAsia="Arial" w:hAnsi="Arial" w:cs="Arial"/>
          <w:color w:val="545456"/>
          <w:spacing w:val="-2"/>
          <w:w w:val="95"/>
          <w:sz w:val="60"/>
          <w:szCs w:val="60"/>
        </w:rPr>
        <w:t>E</w:t>
      </w:r>
      <w:r>
        <w:rPr>
          <w:rFonts w:ascii="Arial" w:eastAsia="Arial" w:hAnsi="Arial" w:cs="Arial"/>
          <w:color w:val="545456"/>
          <w:spacing w:val="-6"/>
          <w:w w:val="95"/>
          <w:sz w:val="60"/>
          <w:szCs w:val="60"/>
        </w:rPr>
        <w:t>a</w:t>
      </w:r>
      <w:r>
        <w:rPr>
          <w:rFonts w:ascii="Arial" w:eastAsia="Arial" w:hAnsi="Arial" w:cs="Arial"/>
          <w:color w:val="545456"/>
          <w:spacing w:val="22"/>
          <w:w w:val="95"/>
          <w:sz w:val="60"/>
          <w:szCs w:val="60"/>
        </w:rPr>
        <w:t>r</w:t>
      </w:r>
      <w:r>
        <w:rPr>
          <w:rFonts w:ascii="Arial" w:eastAsia="Arial" w:hAnsi="Arial" w:cs="Arial"/>
          <w:color w:val="545456"/>
          <w:spacing w:val="-11"/>
          <w:w w:val="95"/>
          <w:sz w:val="60"/>
          <w:szCs w:val="60"/>
        </w:rPr>
        <w:t>t</w:t>
      </w:r>
      <w:r>
        <w:rPr>
          <w:rFonts w:ascii="Arial" w:eastAsia="Arial" w:hAnsi="Arial" w:cs="Arial"/>
          <w:color w:val="545456"/>
          <w:spacing w:val="-6"/>
          <w:w w:val="95"/>
          <w:sz w:val="60"/>
          <w:szCs w:val="60"/>
        </w:rPr>
        <w:t>h</w:t>
      </w:r>
      <w:r>
        <w:rPr>
          <w:rFonts w:ascii="Arial" w:eastAsia="Arial" w:hAnsi="Arial" w:cs="Arial"/>
          <w:color w:val="545456"/>
          <w:spacing w:val="-8"/>
          <w:w w:val="95"/>
          <w:sz w:val="60"/>
          <w:szCs w:val="60"/>
        </w:rPr>
        <w:t>q</w:t>
      </w:r>
      <w:r>
        <w:rPr>
          <w:rFonts w:ascii="Arial" w:eastAsia="Arial" w:hAnsi="Arial" w:cs="Arial"/>
          <w:color w:val="545456"/>
          <w:spacing w:val="-4"/>
          <w:w w:val="95"/>
          <w:sz w:val="60"/>
          <w:szCs w:val="60"/>
        </w:rPr>
        <w:t>u</w:t>
      </w:r>
      <w:r>
        <w:rPr>
          <w:rFonts w:ascii="Arial" w:eastAsia="Arial" w:hAnsi="Arial" w:cs="Arial"/>
          <w:color w:val="545456"/>
          <w:spacing w:val="-5"/>
          <w:w w:val="95"/>
          <w:sz w:val="60"/>
          <w:szCs w:val="60"/>
        </w:rPr>
        <w:t>a</w:t>
      </w:r>
      <w:r>
        <w:rPr>
          <w:rFonts w:ascii="Arial" w:eastAsia="Arial" w:hAnsi="Arial" w:cs="Arial"/>
          <w:color w:val="545456"/>
          <w:spacing w:val="-19"/>
          <w:w w:val="95"/>
          <w:sz w:val="60"/>
          <w:szCs w:val="60"/>
        </w:rPr>
        <w:t>k</w:t>
      </w:r>
      <w:r>
        <w:rPr>
          <w:rFonts w:ascii="Arial" w:eastAsia="Arial" w:hAnsi="Arial" w:cs="Arial"/>
          <w:color w:val="545456"/>
          <w:spacing w:val="1"/>
          <w:w w:val="95"/>
          <w:sz w:val="60"/>
          <w:szCs w:val="60"/>
        </w:rPr>
        <w:t>e</w:t>
      </w:r>
      <w:r>
        <w:rPr>
          <w:rFonts w:ascii="Arial" w:eastAsia="Arial" w:hAnsi="Arial" w:cs="Arial"/>
          <w:color w:val="545456"/>
          <w:w w:val="95"/>
          <w:sz w:val="60"/>
          <w:szCs w:val="60"/>
        </w:rPr>
        <w:t>s</w:t>
      </w:r>
    </w:p>
    <w:p w:rsidR="00390CA3" w:rsidRDefault="00390CA3">
      <w:pPr>
        <w:spacing w:before="7" w:line="130" w:lineRule="exact"/>
        <w:rPr>
          <w:sz w:val="13"/>
          <w:szCs w:val="13"/>
        </w:rPr>
      </w:pPr>
    </w:p>
    <w:p w:rsidR="00390CA3" w:rsidRDefault="00BD6A69">
      <w:pPr>
        <w:ind w:left="110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545456"/>
          <w:spacing w:val="-35"/>
          <w:w w:val="95"/>
          <w:sz w:val="36"/>
          <w:szCs w:val="36"/>
        </w:rPr>
        <w:t>T</w:t>
      </w:r>
      <w:r>
        <w:rPr>
          <w:rFonts w:ascii="Arial" w:eastAsia="Arial" w:hAnsi="Arial" w:cs="Arial"/>
          <w:color w:val="545456"/>
          <w:w w:val="95"/>
          <w:sz w:val="36"/>
          <w:szCs w:val="36"/>
        </w:rPr>
        <w:t>e</w:t>
      </w:r>
      <w:r>
        <w:rPr>
          <w:rFonts w:ascii="Arial" w:eastAsia="Arial" w:hAnsi="Arial" w:cs="Arial"/>
          <w:color w:val="545456"/>
          <w:spacing w:val="-4"/>
          <w:w w:val="95"/>
          <w:sz w:val="36"/>
          <w:szCs w:val="36"/>
        </w:rPr>
        <w:t>a</w:t>
      </w:r>
      <w:r>
        <w:rPr>
          <w:rFonts w:ascii="Arial" w:eastAsia="Arial" w:hAnsi="Arial" w:cs="Arial"/>
          <w:color w:val="545456"/>
          <w:spacing w:val="-2"/>
          <w:w w:val="95"/>
          <w:sz w:val="36"/>
          <w:szCs w:val="36"/>
        </w:rPr>
        <w:t>c</w:t>
      </w:r>
      <w:r>
        <w:rPr>
          <w:rFonts w:ascii="Arial" w:eastAsia="Arial" w:hAnsi="Arial" w:cs="Arial"/>
          <w:color w:val="545456"/>
          <w:spacing w:val="-3"/>
          <w:w w:val="95"/>
          <w:sz w:val="36"/>
          <w:szCs w:val="36"/>
        </w:rPr>
        <w:t>h</w:t>
      </w:r>
      <w:r>
        <w:rPr>
          <w:rFonts w:ascii="Arial" w:eastAsia="Arial" w:hAnsi="Arial" w:cs="Arial"/>
          <w:color w:val="545456"/>
          <w:spacing w:val="-4"/>
          <w:w w:val="95"/>
          <w:sz w:val="36"/>
          <w:szCs w:val="36"/>
        </w:rPr>
        <w:t>e</w:t>
      </w:r>
      <w:r>
        <w:rPr>
          <w:rFonts w:ascii="Arial" w:eastAsia="Arial" w:hAnsi="Arial" w:cs="Arial"/>
          <w:color w:val="545456"/>
          <w:w w:val="95"/>
          <w:sz w:val="36"/>
          <w:szCs w:val="36"/>
        </w:rPr>
        <w:t>r</w:t>
      </w:r>
      <w:r>
        <w:rPr>
          <w:rFonts w:ascii="Arial" w:eastAsia="Arial" w:hAnsi="Arial" w:cs="Arial"/>
          <w:color w:val="545456"/>
          <w:spacing w:val="-29"/>
          <w:w w:val="95"/>
          <w:sz w:val="36"/>
          <w:szCs w:val="36"/>
        </w:rPr>
        <w:t xml:space="preserve"> </w:t>
      </w:r>
      <w:r>
        <w:rPr>
          <w:rFonts w:ascii="Arial" w:eastAsia="Arial" w:hAnsi="Arial" w:cs="Arial"/>
          <w:color w:val="545456"/>
          <w:spacing w:val="-2"/>
          <w:w w:val="95"/>
          <w:sz w:val="36"/>
          <w:szCs w:val="36"/>
        </w:rPr>
        <w:t>no</w:t>
      </w:r>
      <w:r>
        <w:rPr>
          <w:rFonts w:ascii="Arial" w:eastAsia="Arial" w:hAnsi="Arial" w:cs="Arial"/>
          <w:color w:val="545456"/>
          <w:spacing w:val="-9"/>
          <w:w w:val="95"/>
          <w:sz w:val="36"/>
          <w:szCs w:val="36"/>
        </w:rPr>
        <w:t>t</w:t>
      </w:r>
      <w:r>
        <w:rPr>
          <w:rFonts w:ascii="Arial" w:eastAsia="Arial" w:hAnsi="Arial" w:cs="Arial"/>
          <w:color w:val="545456"/>
          <w:spacing w:val="2"/>
          <w:w w:val="95"/>
          <w:sz w:val="36"/>
          <w:szCs w:val="36"/>
        </w:rPr>
        <w:t>e</w:t>
      </w:r>
      <w:r>
        <w:rPr>
          <w:rFonts w:ascii="Arial" w:eastAsia="Arial" w:hAnsi="Arial" w:cs="Arial"/>
          <w:color w:val="545456"/>
          <w:w w:val="95"/>
          <w:sz w:val="36"/>
          <w:szCs w:val="36"/>
        </w:rPr>
        <w:t>s</w:t>
      </w:r>
      <w:r>
        <w:rPr>
          <w:rFonts w:ascii="Arial" w:eastAsia="Arial" w:hAnsi="Arial" w:cs="Arial"/>
          <w:color w:val="545456"/>
          <w:spacing w:val="-28"/>
          <w:w w:val="95"/>
          <w:sz w:val="36"/>
          <w:szCs w:val="36"/>
        </w:rPr>
        <w:t xml:space="preserve"> </w:t>
      </w:r>
      <w:r>
        <w:rPr>
          <w:rFonts w:ascii="Arial" w:eastAsia="Arial" w:hAnsi="Arial" w:cs="Arial"/>
          <w:color w:val="545456"/>
          <w:spacing w:val="-4"/>
          <w:w w:val="95"/>
          <w:sz w:val="36"/>
          <w:szCs w:val="36"/>
        </w:rPr>
        <w:t>a</w:t>
      </w:r>
      <w:r>
        <w:rPr>
          <w:rFonts w:ascii="Arial" w:eastAsia="Arial" w:hAnsi="Arial" w:cs="Arial"/>
          <w:color w:val="545456"/>
          <w:spacing w:val="-2"/>
          <w:w w:val="95"/>
          <w:sz w:val="36"/>
          <w:szCs w:val="36"/>
        </w:rPr>
        <w:t>n</w:t>
      </w:r>
      <w:r>
        <w:rPr>
          <w:rFonts w:ascii="Arial" w:eastAsia="Arial" w:hAnsi="Arial" w:cs="Arial"/>
          <w:color w:val="545456"/>
          <w:w w:val="95"/>
          <w:sz w:val="36"/>
          <w:szCs w:val="36"/>
        </w:rPr>
        <w:t>d</w:t>
      </w:r>
      <w:r>
        <w:rPr>
          <w:rFonts w:ascii="Arial" w:eastAsia="Arial" w:hAnsi="Arial" w:cs="Arial"/>
          <w:color w:val="545456"/>
          <w:spacing w:val="-29"/>
          <w:w w:val="95"/>
          <w:sz w:val="36"/>
          <w:szCs w:val="36"/>
        </w:rPr>
        <w:t xml:space="preserve"> </w:t>
      </w:r>
      <w:r>
        <w:rPr>
          <w:rFonts w:ascii="Arial" w:eastAsia="Arial" w:hAnsi="Arial" w:cs="Arial"/>
          <w:color w:val="545456"/>
          <w:spacing w:val="2"/>
          <w:w w:val="95"/>
          <w:sz w:val="36"/>
          <w:szCs w:val="36"/>
        </w:rPr>
        <w:t>s</w:t>
      </w:r>
      <w:r>
        <w:rPr>
          <w:rFonts w:ascii="Arial" w:eastAsia="Arial" w:hAnsi="Arial" w:cs="Arial"/>
          <w:color w:val="545456"/>
          <w:spacing w:val="-5"/>
          <w:w w:val="95"/>
          <w:sz w:val="36"/>
          <w:szCs w:val="36"/>
        </w:rPr>
        <w:t>t</w:t>
      </w:r>
      <w:r>
        <w:rPr>
          <w:rFonts w:ascii="Arial" w:eastAsia="Arial" w:hAnsi="Arial" w:cs="Arial"/>
          <w:color w:val="545456"/>
          <w:spacing w:val="-3"/>
          <w:w w:val="95"/>
          <w:sz w:val="36"/>
          <w:szCs w:val="36"/>
        </w:rPr>
        <w:t>ud</w:t>
      </w:r>
      <w:r>
        <w:rPr>
          <w:rFonts w:ascii="Arial" w:eastAsia="Arial" w:hAnsi="Arial" w:cs="Arial"/>
          <w:color w:val="545456"/>
          <w:spacing w:val="-4"/>
          <w:w w:val="95"/>
          <w:sz w:val="36"/>
          <w:szCs w:val="36"/>
        </w:rPr>
        <w:t>e</w:t>
      </w:r>
      <w:r>
        <w:rPr>
          <w:rFonts w:ascii="Arial" w:eastAsia="Arial" w:hAnsi="Arial" w:cs="Arial"/>
          <w:color w:val="545456"/>
          <w:w w:val="95"/>
          <w:sz w:val="36"/>
          <w:szCs w:val="36"/>
        </w:rPr>
        <w:t>nt</w:t>
      </w:r>
      <w:r>
        <w:rPr>
          <w:rFonts w:ascii="Arial" w:eastAsia="Arial" w:hAnsi="Arial" w:cs="Arial"/>
          <w:color w:val="545456"/>
          <w:spacing w:val="-28"/>
          <w:w w:val="95"/>
          <w:sz w:val="36"/>
          <w:szCs w:val="36"/>
        </w:rPr>
        <w:t xml:space="preserve"> </w:t>
      </w:r>
      <w:r>
        <w:rPr>
          <w:rFonts w:ascii="Arial" w:eastAsia="Arial" w:hAnsi="Arial" w:cs="Arial"/>
          <w:color w:val="545456"/>
          <w:spacing w:val="-4"/>
          <w:w w:val="95"/>
          <w:sz w:val="36"/>
          <w:szCs w:val="36"/>
        </w:rPr>
        <w:t>a</w:t>
      </w:r>
      <w:r>
        <w:rPr>
          <w:rFonts w:ascii="Arial" w:eastAsia="Arial" w:hAnsi="Arial" w:cs="Arial"/>
          <w:color w:val="545456"/>
          <w:spacing w:val="2"/>
          <w:w w:val="95"/>
          <w:sz w:val="36"/>
          <w:szCs w:val="36"/>
        </w:rPr>
        <w:t>c</w:t>
      </w:r>
      <w:r>
        <w:rPr>
          <w:rFonts w:ascii="Arial" w:eastAsia="Arial" w:hAnsi="Arial" w:cs="Arial"/>
          <w:color w:val="545456"/>
          <w:spacing w:val="-6"/>
          <w:w w:val="95"/>
          <w:sz w:val="36"/>
          <w:szCs w:val="36"/>
        </w:rPr>
        <w:t>t</w:t>
      </w:r>
      <w:r>
        <w:rPr>
          <w:rFonts w:ascii="Arial" w:eastAsia="Arial" w:hAnsi="Arial" w:cs="Arial"/>
          <w:color w:val="545456"/>
          <w:w w:val="95"/>
          <w:sz w:val="36"/>
          <w:szCs w:val="36"/>
        </w:rPr>
        <w:t>iv</w:t>
      </w:r>
      <w:r>
        <w:rPr>
          <w:rFonts w:ascii="Arial" w:eastAsia="Arial" w:hAnsi="Arial" w:cs="Arial"/>
          <w:color w:val="545456"/>
          <w:spacing w:val="2"/>
          <w:w w:val="95"/>
          <w:sz w:val="36"/>
          <w:szCs w:val="36"/>
        </w:rPr>
        <w:t>i</w:t>
      </w:r>
      <w:r>
        <w:rPr>
          <w:rFonts w:ascii="Arial" w:eastAsia="Arial" w:hAnsi="Arial" w:cs="Arial"/>
          <w:color w:val="545456"/>
          <w:spacing w:val="-6"/>
          <w:w w:val="95"/>
          <w:sz w:val="36"/>
          <w:szCs w:val="36"/>
        </w:rPr>
        <w:t>t</w:t>
      </w:r>
      <w:r>
        <w:rPr>
          <w:rFonts w:ascii="Arial" w:eastAsia="Arial" w:hAnsi="Arial" w:cs="Arial"/>
          <w:color w:val="545456"/>
          <w:spacing w:val="-4"/>
          <w:w w:val="95"/>
          <w:sz w:val="36"/>
          <w:szCs w:val="36"/>
        </w:rPr>
        <w:t>i</w:t>
      </w:r>
      <w:r>
        <w:rPr>
          <w:rFonts w:ascii="Arial" w:eastAsia="Arial" w:hAnsi="Arial" w:cs="Arial"/>
          <w:color w:val="545456"/>
          <w:spacing w:val="2"/>
          <w:w w:val="95"/>
          <w:sz w:val="36"/>
          <w:szCs w:val="36"/>
        </w:rPr>
        <w:t>e</w:t>
      </w:r>
      <w:r>
        <w:rPr>
          <w:rFonts w:ascii="Arial" w:eastAsia="Arial" w:hAnsi="Arial" w:cs="Arial"/>
          <w:color w:val="545456"/>
          <w:w w:val="95"/>
          <w:sz w:val="36"/>
          <w:szCs w:val="36"/>
        </w:rPr>
        <w:t>s</w:t>
      </w:r>
    </w:p>
    <w:p w:rsidR="00390CA3" w:rsidRDefault="00390CA3">
      <w:pPr>
        <w:spacing w:before="3" w:line="140" w:lineRule="exact"/>
        <w:rPr>
          <w:sz w:val="14"/>
          <w:szCs w:val="14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pStyle w:val="BodyText"/>
        <w:ind w:left="110"/>
        <w:rPr>
          <w:rFonts w:cs="Arial"/>
        </w:rPr>
      </w:pPr>
      <w:r>
        <w:rPr>
          <w:rFonts w:cs="Arial"/>
          <w:color w:val="545456"/>
          <w:spacing w:val="2"/>
          <w:w w:val="90"/>
        </w:rPr>
        <w:t>G</w:t>
      </w:r>
      <w:r>
        <w:rPr>
          <w:rFonts w:cs="Arial"/>
          <w:color w:val="545456"/>
          <w:w w:val="90"/>
        </w:rPr>
        <w:t>a</w:t>
      </w:r>
      <w:r>
        <w:rPr>
          <w:rFonts w:cs="Arial"/>
          <w:color w:val="545456"/>
          <w:spacing w:val="8"/>
          <w:w w:val="90"/>
        </w:rPr>
        <w:t>r</w:t>
      </w:r>
      <w:r>
        <w:rPr>
          <w:rFonts w:cs="Arial"/>
          <w:color w:val="545456"/>
          <w:w w:val="90"/>
        </w:rPr>
        <w:t>y</w:t>
      </w:r>
      <w:r>
        <w:rPr>
          <w:rFonts w:cs="Arial"/>
          <w:color w:val="545456"/>
          <w:spacing w:val="19"/>
          <w:w w:val="90"/>
        </w:rPr>
        <w:t xml:space="preserve"> </w:t>
      </w:r>
      <w:r>
        <w:rPr>
          <w:rFonts w:cs="Arial"/>
          <w:color w:val="545456"/>
          <w:spacing w:val="-1"/>
          <w:w w:val="90"/>
        </w:rPr>
        <w:t>L</w:t>
      </w:r>
      <w:r>
        <w:rPr>
          <w:rFonts w:cs="Arial"/>
          <w:color w:val="545456"/>
          <w:w w:val="90"/>
        </w:rPr>
        <w:t>ew</w:t>
      </w:r>
      <w:r>
        <w:rPr>
          <w:rFonts w:cs="Arial"/>
          <w:color w:val="545456"/>
          <w:spacing w:val="1"/>
          <w:w w:val="90"/>
        </w:rPr>
        <w:t>i</w:t>
      </w:r>
      <w:r>
        <w:rPr>
          <w:rFonts w:cs="Arial"/>
          <w:color w:val="545456"/>
          <w:w w:val="90"/>
        </w:rPr>
        <w:t>s</w:t>
      </w:r>
    </w:p>
    <w:p w:rsidR="00390CA3" w:rsidRDefault="00BD6A69">
      <w:pPr>
        <w:pStyle w:val="BodyText"/>
        <w:spacing w:before="10"/>
        <w:ind w:left="110"/>
        <w:rPr>
          <w:rFonts w:cs="Arial"/>
        </w:rPr>
      </w:pPr>
      <w:r>
        <w:rPr>
          <w:rFonts w:cs="Arial"/>
          <w:color w:val="545456"/>
          <w:spacing w:val="-2"/>
          <w:w w:val="90"/>
        </w:rPr>
        <w:t>E</w:t>
      </w:r>
      <w:r>
        <w:rPr>
          <w:rFonts w:cs="Arial"/>
          <w:color w:val="545456"/>
          <w:spacing w:val="-1"/>
          <w:w w:val="90"/>
        </w:rPr>
        <w:t>d</w:t>
      </w:r>
      <w:r>
        <w:rPr>
          <w:rFonts w:cs="Arial"/>
          <w:color w:val="545456"/>
          <w:spacing w:val="2"/>
          <w:w w:val="90"/>
        </w:rPr>
        <w:t>i</w:t>
      </w:r>
      <w:r>
        <w:rPr>
          <w:rFonts w:cs="Arial"/>
          <w:color w:val="545456"/>
          <w:spacing w:val="-3"/>
          <w:w w:val="90"/>
        </w:rPr>
        <w:t>t</w:t>
      </w:r>
      <w:r>
        <w:rPr>
          <w:rFonts w:cs="Arial"/>
          <w:color w:val="545456"/>
          <w:w w:val="90"/>
        </w:rPr>
        <w:t>or:</w:t>
      </w:r>
      <w:r>
        <w:rPr>
          <w:rFonts w:cs="Arial"/>
          <w:color w:val="545456"/>
          <w:spacing w:val="22"/>
          <w:w w:val="90"/>
        </w:rPr>
        <w:t xml:space="preserve"> </w:t>
      </w:r>
      <w:r>
        <w:rPr>
          <w:rFonts w:cs="Arial"/>
          <w:color w:val="545456"/>
          <w:w w:val="90"/>
        </w:rPr>
        <w:t>C</w:t>
      </w:r>
      <w:r>
        <w:rPr>
          <w:rFonts w:cs="Arial"/>
          <w:color w:val="545456"/>
          <w:spacing w:val="-1"/>
          <w:w w:val="90"/>
        </w:rPr>
        <w:t>l</w:t>
      </w:r>
      <w:r>
        <w:rPr>
          <w:rFonts w:cs="Arial"/>
          <w:color w:val="545456"/>
          <w:w w:val="90"/>
        </w:rPr>
        <w:t>i</w:t>
      </w:r>
      <w:r>
        <w:rPr>
          <w:rFonts w:cs="Arial"/>
          <w:color w:val="545456"/>
          <w:spacing w:val="-1"/>
          <w:w w:val="90"/>
        </w:rPr>
        <w:t>v</w:t>
      </w:r>
      <w:r>
        <w:rPr>
          <w:rFonts w:cs="Arial"/>
          <w:color w:val="545456"/>
          <w:w w:val="90"/>
        </w:rPr>
        <w:t>e</w:t>
      </w:r>
      <w:r>
        <w:rPr>
          <w:rFonts w:cs="Arial"/>
          <w:color w:val="545456"/>
          <w:spacing w:val="23"/>
          <w:w w:val="90"/>
        </w:rPr>
        <w:t xml:space="preserve"> </w:t>
      </w:r>
      <w:r>
        <w:rPr>
          <w:rFonts w:cs="Arial"/>
          <w:color w:val="545456"/>
          <w:spacing w:val="1"/>
          <w:w w:val="90"/>
        </w:rPr>
        <w:t>C</w:t>
      </w:r>
      <w:r>
        <w:rPr>
          <w:rFonts w:cs="Arial"/>
          <w:color w:val="545456"/>
          <w:w w:val="90"/>
        </w:rPr>
        <w:t>o</w:t>
      </w:r>
      <w:r>
        <w:rPr>
          <w:rFonts w:cs="Arial"/>
          <w:color w:val="545456"/>
          <w:spacing w:val="-1"/>
          <w:w w:val="90"/>
        </w:rPr>
        <w:t>lli</w:t>
      </w:r>
      <w:r>
        <w:rPr>
          <w:rFonts w:cs="Arial"/>
          <w:color w:val="545456"/>
          <w:spacing w:val="1"/>
          <w:w w:val="90"/>
        </w:rPr>
        <w:t>n</w:t>
      </w:r>
      <w:r>
        <w:rPr>
          <w:rFonts w:cs="Arial"/>
          <w:color w:val="545456"/>
          <w:w w:val="90"/>
        </w:rPr>
        <w:t>s</w:t>
      </w:r>
    </w:p>
    <w:p w:rsidR="00390CA3" w:rsidRDefault="00390CA3">
      <w:pPr>
        <w:spacing w:before="6" w:line="170" w:lineRule="exact"/>
        <w:rPr>
          <w:sz w:val="17"/>
          <w:szCs w:val="17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pStyle w:val="BodyText"/>
        <w:tabs>
          <w:tab w:val="left" w:pos="9053"/>
        </w:tabs>
        <w:spacing w:before="69"/>
        <w:ind w:left="110"/>
        <w:rPr>
          <w:rFonts w:cs="Arial"/>
        </w:rPr>
      </w:pPr>
      <w:r>
        <w:rPr>
          <w:rFonts w:cs="Arial"/>
          <w:color w:val="545456"/>
          <w:spacing w:val="1"/>
          <w:w w:val="90"/>
        </w:rPr>
        <w:t>A</w:t>
      </w:r>
      <w:r>
        <w:rPr>
          <w:rFonts w:cs="Arial"/>
          <w:color w:val="545456"/>
          <w:spacing w:val="-1"/>
          <w:w w:val="90"/>
        </w:rPr>
        <w:t>PP</w:t>
      </w:r>
      <w:r>
        <w:rPr>
          <w:rFonts w:cs="Arial"/>
          <w:color w:val="545456"/>
          <w:spacing w:val="-16"/>
          <w:w w:val="90"/>
        </w:rPr>
        <w:t>L</w:t>
      </w:r>
      <w:r>
        <w:rPr>
          <w:rFonts w:cs="Arial"/>
          <w:color w:val="545456"/>
          <w:spacing w:val="3"/>
          <w:w w:val="90"/>
        </w:rPr>
        <w:t>Y</w:t>
      </w:r>
      <w:r>
        <w:rPr>
          <w:rFonts w:cs="Arial"/>
          <w:color w:val="545456"/>
          <w:spacing w:val="1"/>
          <w:w w:val="90"/>
        </w:rPr>
        <w:t>I</w:t>
      </w:r>
      <w:r>
        <w:rPr>
          <w:rFonts w:cs="Arial"/>
          <w:color w:val="545456"/>
          <w:w w:val="90"/>
        </w:rPr>
        <w:t>NG</w:t>
      </w:r>
      <w:r>
        <w:rPr>
          <w:rFonts w:cs="Arial"/>
          <w:color w:val="545456"/>
          <w:spacing w:val="1"/>
          <w:w w:val="90"/>
        </w:rPr>
        <w:t xml:space="preserve"> G</w:t>
      </w:r>
      <w:r>
        <w:rPr>
          <w:rFonts w:cs="Arial"/>
          <w:color w:val="545456"/>
          <w:spacing w:val="-2"/>
          <w:w w:val="90"/>
        </w:rPr>
        <w:t>E</w:t>
      </w:r>
      <w:r>
        <w:rPr>
          <w:rFonts w:cs="Arial"/>
          <w:color w:val="545456"/>
          <w:spacing w:val="1"/>
          <w:w w:val="90"/>
        </w:rPr>
        <w:t>O</w:t>
      </w:r>
      <w:r>
        <w:rPr>
          <w:rFonts w:cs="Arial"/>
          <w:color w:val="545456"/>
          <w:w w:val="90"/>
        </w:rPr>
        <w:t>S</w:t>
      </w:r>
      <w:r>
        <w:rPr>
          <w:rFonts w:cs="Arial"/>
          <w:color w:val="545456"/>
          <w:spacing w:val="2"/>
          <w:w w:val="90"/>
        </w:rPr>
        <w:t>C</w:t>
      </w:r>
      <w:r>
        <w:rPr>
          <w:rFonts w:cs="Arial"/>
          <w:color w:val="545456"/>
          <w:spacing w:val="1"/>
          <w:w w:val="90"/>
        </w:rPr>
        <w:t>I</w:t>
      </w:r>
      <w:r>
        <w:rPr>
          <w:rFonts w:cs="Arial"/>
          <w:color w:val="545456"/>
          <w:spacing w:val="-2"/>
          <w:w w:val="90"/>
        </w:rPr>
        <w:t>E</w:t>
      </w:r>
      <w:r>
        <w:rPr>
          <w:rFonts w:cs="Arial"/>
          <w:color w:val="545456"/>
          <w:w w:val="90"/>
        </w:rPr>
        <w:t>N</w:t>
      </w:r>
      <w:r>
        <w:rPr>
          <w:rFonts w:cs="Arial"/>
          <w:color w:val="545456"/>
          <w:spacing w:val="2"/>
          <w:w w:val="90"/>
        </w:rPr>
        <w:t>C</w:t>
      </w:r>
      <w:r>
        <w:rPr>
          <w:rFonts w:cs="Arial"/>
          <w:color w:val="545456"/>
          <w:w w:val="90"/>
        </w:rPr>
        <w:t>E</w:t>
      </w:r>
      <w:r>
        <w:rPr>
          <w:rFonts w:cs="Arial"/>
          <w:color w:val="545456"/>
          <w:spacing w:val="2"/>
          <w:w w:val="90"/>
        </w:rPr>
        <w:t xml:space="preserve"> </w:t>
      </w:r>
      <w:r>
        <w:rPr>
          <w:rFonts w:cs="Arial"/>
          <w:color w:val="545456"/>
          <w:spacing w:val="-5"/>
          <w:w w:val="90"/>
        </w:rPr>
        <w:t>T</w:t>
      </w:r>
      <w:r>
        <w:rPr>
          <w:rFonts w:cs="Arial"/>
          <w:color w:val="545456"/>
          <w:w w:val="90"/>
        </w:rPr>
        <w:t>O</w:t>
      </w:r>
      <w:r>
        <w:rPr>
          <w:rFonts w:cs="Arial"/>
          <w:color w:val="545456"/>
          <w:spacing w:val="2"/>
          <w:w w:val="90"/>
        </w:rPr>
        <w:t xml:space="preserve"> </w:t>
      </w:r>
      <w:r>
        <w:rPr>
          <w:rFonts w:cs="Arial"/>
          <w:color w:val="545456"/>
          <w:spacing w:val="-3"/>
          <w:w w:val="90"/>
        </w:rPr>
        <w:t>A</w:t>
      </w:r>
      <w:r>
        <w:rPr>
          <w:rFonts w:cs="Arial"/>
          <w:color w:val="545456"/>
          <w:spacing w:val="2"/>
          <w:w w:val="90"/>
        </w:rPr>
        <w:t>U</w:t>
      </w:r>
      <w:r>
        <w:rPr>
          <w:rFonts w:cs="Arial"/>
          <w:color w:val="545456"/>
          <w:spacing w:val="-1"/>
          <w:w w:val="90"/>
        </w:rPr>
        <w:t>S</w:t>
      </w:r>
      <w:r>
        <w:rPr>
          <w:rFonts w:cs="Arial"/>
          <w:color w:val="545456"/>
          <w:spacing w:val="1"/>
          <w:w w:val="90"/>
        </w:rPr>
        <w:t>T</w:t>
      </w:r>
      <w:r>
        <w:rPr>
          <w:rFonts w:cs="Arial"/>
          <w:color w:val="545456"/>
          <w:spacing w:val="3"/>
          <w:w w:val="90"/>
        </w:rPr>
        <w:t>R</w:t>
      </w:r>
      <w:r>
        <w:rPr>
          <w:rFonts w:cs="Arial"/>
          <w:color w:val="545456"/>
          <w:spacing w:val="1"/>
          <w:w w:val="90"/>
        </w:rPr>
        <w:t>A</w:t>
      </w:r>
      <w:r>
        <w:rPr>
          <w:rFonts w:cs="Arial"/>
          <w:color w:val="545456"/>
          <w:w w:val="90"/>
        </w:rPr>
        <w:t>L</w:t>
      </w:r>
      <w:r>
        <w:rPr>
          <w:rFonts w:cs="Arial"/>
          <w:color w:val="545456"/>
          <w:spacing w:val="1"/>
          <w:w w:val="90"/>
        </w:rPr>
        <w:t>I</w:t>
      </w:r>
      <w:r>
        <w:rPr>
          <w:rFonts w:cs="Arial"/>
          <w:color w:val="545456"/>
          <w:spacing w:val="-12"/>
          <w:w w:val="90"/>
        </w:rPr>
        <w:t>A</w:t>
      </w:r>
      <w:r>
        <w:rPr>
          <w:rFonts w:cs="Arial"/>
          <w:color w:val="545456"/>
          <w:spacing w:val="1"/>
          <w:w w:val="90"/>
        </w:rPr>
        <w:t>’</w:t>
      </w:r>
      <w:r>
        <w:rPr>
          <w:rFonts w:cs="Arial"/>
          <w:color w:val="545456"/>
          <w:w w:val="90"/>
        </w:rPr>
        <w:t>S</w:t>
      </w:r>
      <w:r>
        <w:rPr>
          <w:rFonts w:cs="Arial"/>
          <w:color w:val="545456"/>
          <w:spacing w:val="2"/>
          <w:w w:val="90"/>
        </w:rPr>
        <w:t xml:space="preserve"> </w:t>
      </w:r>
      <w:r>
        <w:rPr>
          <w:rFonts w:cs="Arial"/>
          <w:color w:val="545456"/>
          <w:spacing w:val="1"/>
          <w:w w:val="90"/>
        </w:rPr>
        <w:t>MO</w:t>
      </w:r>
      <w:r>
        <w:rPr>
          <w:rFonts w:cs="Arial"/>
          <w:color w:val="545456"/>
          <w:spacing w:val="-1"/>
          <w:w w:val="90"/>
        </w:rPr>
        <w:t>S</w:t>
      </w:r>
      <w:r>
        <w:rPr>
          <w:rFonts w:cs="Arial"/>
          <w:color w:val="545456"/>
          <w:w w:val="90"/>
        </w:rPr>
        <w:t>T</w:t>
      </w:r>
      <w:r>
        <w:rPr>
          <w:rFonts w:cs="Arial"/>
          <w:color w:val="545456"/>
          <w:spacing w:val="2"/>
          <w:w w:val="90"/>
        </w:rPr>
        <w:t xml:space="preserve"> </w:t>
      </w:r>
      <w:r>
        <w:rPr>
          <w:rFonts w:cs="Arial"/>
          <w:color w:val="545456"/>
          <w:spacing w:val="1"/>
          <w:w w:val="90"/>
        </w:rPr>
        <w:t>I</w:t>
      </w:r>
      <w:r>
        <w:rPr>
          <w:rFonts w:cs="Arial"/>
          <w:color w:val="545456"/>
          <w:w w:val="90"/>
        </w:rPr>
        <w:t>M</w:t>
      </w:r>
      <w:r>
        <w:rPr>
          <w:rFonts w:cs="Arial"/>
          <w:color w:val="545456"/>
          <w:spacing w:val="1"/>
          <w:w w:val="90"/>
        </w:rPr>
        <w:t>PO</w:t>
      </w:r>
      <w:r>
        <w:rPr>
          <w:rFonts w:cs="Arial"/>
          <w:color w:val="545456"/>
          <w:spacing w:val="-2"/>
          <w:w w:val="90"/>
        </w:rPr>
        <w:t>R</w:t>
      </w:r>
      <w:r>
        <w:rPr>
          <w:rFonts w:cs="Arial"/>
          <w:color w:val="545456"/>
          <w:spacing w:val="-15"/>
          <w:w w:val="90"/>
        </w:rPr>
        <w:t>T</w:t>
      </w:r>
      <w:r>
        <w:rPr>
          <w:rFonts w:cs="Arial"/>
          <w:color w:val="545456"/>
          <w:spacing w:val="1"/>
          <w:w w:val="90"/>
        </w:rPr>
        <w:t>A</w:t>
      </w:r>
      <w:r>
        <w:rPr>
          <w:rFonts w:cs="Arial"/>
          <w:color w:val="545456"/>
          <w:w w:val="90"/>
        </w:rPr>
        <w:t>NT</w:t>
      </w:r>
      <w:r>
        <w:rPr>
          <w:rFonts w:cs="Arial"/>
          <w:color w:val="545456"/>
          <w:spacing w:val="2"/>
          <w:w w:val="90"/>
        </w:rPr>
        <w:t xml:space="preserve"> </w:t>
      </w:r>
      <w:r>
        <w:rPr>
          <w:rFonts w:cs="Arial"/>
          <w:color w:val="545456"/>
          <w:spacing w:val="1"/>
          <w:w w:val="90"/>
        </w:rPr>
        <w:t>CHA</w:t>
      </w:r>
      <w:r>
        <w:rPr>
          <w:rFonts w:cs="Arial"/>
          <w:color w:val="545456"/>
          <w:w w:val="90"/>
        </w:rPr>
        <w:t>LL</w:t>
      </w:r>
      <w:r>
        <w:rPr>
          <w:rFonts w:cs="Arial"/>
          <w:color w:val="545456"/>
          <w:spacing w:val="-2"/>
          <w:w w:val="90"/>
        </w:rPr>
        <w:t>E</w:t>
      </w:r>
      <w:r>
        <w:rPr>
          <w:rFonts w:cs="Arial"/>
          <w:color w:val="545456"/>
          <w:w w:val="90"/>
        </w:rPr>
        <w:t>N</w:t>
      </w:r>
      <w:r>
        <w:rPr>
          <w:rFonts w:cs="Arial"/>
          <w:color w:val="545456"/>
          <w:spacing w:val="1"/>
          <w:w w:val="90"/>
        </w:rPr>
        <w:t>G</w:t>
      </w:r>
      <w:r>
        <w:rPr>
          <w:rFonts w:cs="Arial"/>
          <w:color w:val="545456"/>
          <w:spacing w:val="-2"/>
          <w:w w:val="90"/>
        </w:rPr>
        <w:t>E</w:t>
      </w:r>
      <w:r>
        <w:rPr>
          <w:rFonts w:cs="Arial"/>
          <w:color w:val="545456"/>
          <w:w w:val="90"/>
        </w:rPr>
        <w:t>S</w:t>
      </w:r>
      <w:r>
        <w:rPr>
          <w:rFonts w:cs="Arial"/>
          <w:color w:val="545456"/>
          <w:w w:val="90"/>
        </w:rPr>
        <w:tab/>
      </w:r>
      <w:hyperlink r:id="rId20">
        <w:r>
          <w:rPr>
            <w:rFonts w:cs="Arial"/>
            <w:color w:val="545456"/>
            <w:spacing w:val="7"/>
            <w:w w:val="90"/>
          </w:rPr>
          <w:t>ww</w:t>
        </w:r>
        <w:r>
          <w:rPr>
            <w:rFonts w:cs="Arial"/>
            <w:color w:val="545456"/>
            <w:spacing w:val="-6"/>
            <w:w w:val="90"/>
          </w:rPr>
          <w:t>w</w:t>
        </w:r>
        <w:r>
          <w:rPr>
            <w:rFonts w:cs="Arial"/>
            <w:color w:val="545456"/>
            <w:spacing w:val="-3"/>
            <w:w w:val="90"/>
          </w:rPr>
          <w:t>.</w:t>
        </w:r>
        <w:r>
          <w:rPr>
            <w:rFonts w:cs="Arial"/>
            <w:color w:val="545456"/>
            <w:w w:val="90"/>
          </w:rPr>
          <w:t>g</w:t>
        </w:r>
        <w:r>
          <w:rPr>
            <w:rFonts w:cs="Arial"/>
            <w:color w:val="545456"/>
            <w:spacing w:val="3"/>
            <w:w w:val="90"/>
          </w:rPr>
          <w:t>a</w:t>
        </w:r>
        <w:r>
          <w:rPr>
            <w:rFonts w:cs="Arial"/>
            <w:color w:val="545456"/>
            <w:spacing w:val="-3"/>
            <w:w w:val="90"/>
          </w:rPr>
          <w:t>.</w:t>
        </w:r>
        <w:r>
          <w:rPr>
            <w:rFonts w:cs="Arial"/>
            <w:color w:val="545456"/>
            <w:w w:val="90"/>
          </w:rPr>
          <w:t>g</w:t>
        </w:r>
        <w:r>
          <w:rPr>
            <w:rFonts w:cs="Arial"/>
            <w:color w:val="545456"/>
            <w:spacing w:val="-1"/>
            <w:w w:val="90"/>
          </w:rPr>
          <w:t>o</w:t>
        </w:r>
        <w:r>
          <w:rPr>
            <w:rFonts w:cs="Arial"/>
            <w:color w:val="545456"/>
            <w:spacing w:val="-8"/>
            <w:w w:val="90"/>
          </w:rPr>
          <w:t>v</w:t>
        </w:r>
        <w:r>
          <w:rPr>
            <w:rFonts w:cs="Arial"/>
            <w:color w:val="545456"/>
            <w:spacing w:val="2"/>
            <w:w w:val="90"/>
          </w:rPr>
          <w:t>.</w:t>
        </w:r>
        <w:r>
          <w:rPr>
            <w:rFonts w:cs="Arial"/>
            <w:color w:val="545456"/>
            <w:spacing w:val="-1"/>
            <w:w w:val="90"/>
          </w:rPr>
          <w:t>a</w:t>
        </w:r>
        <w:r>
          <w:rPr>
            <w:rFonts w:cs="Arial"/>
            <w:color w:val="545456"/>
            <w:w w:val="90"/>
          </w:rPr>
          <w:t>u</w:t>
        </w:r>
      </w:hyperlink>
    </w:p>
    <w:p w:rsidR="00390CA3" w:rsidRDefault="00390CA3">
      <w:pPr>
        <w:rPr>
          <w:rFonts w:ascii="Arial" w:eastAsia="Arial" w:hAnsi="Arial" w:cs="Arial"/>
        </w:rPr>
        <w:sectPr w:rsidR="00390CA3">
          <w:type w:val="continuous"/>
          <w:pgSz w:w="11906" w:h="16840"/>
          <w:pgMar w:top="1560" w:right="720" w:bottom="0" w:left="740" w:header="720" w:footer="720" w:gutter="0"/>
          <w:cols w:space="720"/>
        </w:sectPr>
      </w:pPr>
    </w:p>
    <w:p w:rsidR="00390CA3" w:rsidRDefault="00390CA3">
      <w:pPr>
        <w:spacing w:before="1" w:line="150" w:lineRule="exact"/>
        <w:rPr>
          <w:sz w:val="15"/>
          <w:szCs w:val="15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spacing w:before="38"/>
        <w:ind w:left="118"/>
        <w:rPr>
          <w:rFonts w:ascii="Arial" w:eastAsia="Arial" w:hAnsi="Arial" w:cs="Arial"/>
          <w:sz w:val="48"/>
          <w:szCs w:val="48"/>
        </w:rPr>
      </w:pPr>
      <w:bookmarkStart w:id="2" w:name="Title_page"/>
      <w:bookmarkEnd w:id="2"/>
      <w:r>
        <w:rPr>
          <w:rFonts w:ascii="Arial" w:eastAsia="Arial" w:hAnsi="Arial" w:cs="Arial"/>
          <w:sz w:val="48"/>
          <w:szCs w:val="48"/>
        </w:rPr>
        <w:t>E</w:t>
      </w:r>
      <w:r>
        <w:rPr>
          <w:rFonts w:ascii="Arial" w:eastAsia="Arial" w:hAnsi="Arial" w:cs="Arial"/>
          <w:spacing w:val="-2"/>
          <w:sz w:val="48"/>
          <w:szCs w:val="48"/>
        </w:rPr>
        <w:t>a</w:t>
      </w:r>
      <w:r>
        <w:rPr>
          <w:rFonts w:ascii="Arial" w:eastAsia="Arial" w:hAnsi="Arial" w:cs="Arial"/>
          <w:sz w:val="48"/>
          <w:szCs w:val="48"/>
        </w:rPr>
        <w:t>r</w:t>
      </w:r>
      <w:r>
        <w:rPr>
          <w:rFonts w:ascii="Arial" w:eastAsia="Arial" w:hAnsi="Arial" w:cs="Arial"/>
          <w:spacing w:val="1"/>
          <w:sz w:val="48"/>
          <w:szCs w:val="48"/>
        </w:rPr>
        <w:t>t</w:t>
      </w:r>
      <w:r>
        <w:rPr>
          <w:rFonts w:ascii="Arial" w:eastAsia="Arial" w:hAnsi="Arial" w:cs="Arial"/>
          <w:sz w:val="48"/>
          <w:szCs w:val="48"/>
        </w:rPr>
        <w:t>hq</w:t>
      </w:r>
      <w:r>
        <w:rPr>
          <w:rFonts w:ascii="Arial" w:eastAsia="Arial" w:hAnsi="Arial" w:cs="Arial"/>
          <w:spacing w:val="-2"/>
          <w:sz w:val="48"/>
          <w:szCs w:val="48"/>
        </w:rPr>
        <w:t>u</w:t>
      </w:r>
      <w:r>
        <w:rPr>
          <w:rFonts w:ascii="Arial" w:eastAsia="Arial" w:hAnsi="Arial" w:cs="Arial"/>
          <w:sz w:val="48"/>
          <w:szCs w:val="48"/>
        </w:rPr>
        <w:t>akes</w:t>
      </w:r>
    </w:p>
    <w:p w:rsidR="00390CA3" w:rsidRDefault="00390CA3">
      <w:pPr>
        <w:spacing w:before="1" w:line="160" w:lineRule="exact"/>
        <w:rPr>
          <w:sz w:val="16"/>
          <w:szCs w:val="16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ind w:left="118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Teacher</w:t>
      </w:r>
      <w:r>
        <w:rPr>
          <w:rFonts w:ascii="Arial" w:eastAsia="Arial" w:hAnsi="Arial" w:cs="Arial"/>
          <w:spacing w:val="-13"/>
          <w:sz w:val="32"/>
          <w:szCs w:val="32"/>
        </w:rPr>
        <w:t xml:space="preserve"> </w:t>
      </w:r>
      <w:r>
        <w:rPr>
          <w:rFonts w:ascii="Arial" w:eastAsia="Arial" w:hAnsi="Arial" w:cs="Arial"/>
          <w:spacing w:val="1"/>
          <w:sz w:val="32"/>
          <w:szCs w:val="32"/>
        </w:rPr>
        <w:t>n</w:t>
      </w:r>
      <w:r>
        <w:rPr>
          <w:rFonts w:ascii="Arial" w:eastAsia="Arial" w:hAnsi="Arial" w:cs="Arial"/>
          <w:sz w:val="32"/>
          <w:szCs w:val="32"/>
        </w:rPr>
        <w:t>otes</w:t>
      </w:r>
      <w:r>
        <w:rPr>
          <w:rFonts w:ascii="Arial" w:eastAsia="Arial" w:hAnsi="Arial" w:cs="Arial"/>
          <w:spacing w:val="-11"/>
          <w:sz w:val="32"/>
          <w:szCs w:val="32"/>
        </w:rPr>
        <w:t xml:space="preserve"> </w:t>
      </w:r>
      <w:r>
        <w:rPr>
          <w:rFonts w:ascii="Arial" w:eastAsia="Arial" w:hAnsi="Arial" w:cs="Arial"/>
          <w:spacing w:val="2"/>
          <w:sz w:val="32"/>
          <w:szCs w:val="32"/>
        </w:rPr>
        <w:t>a</w:t>
      </w:r>
      <w:r>
        <w:rPr>
          <w:rFonts w:ascii="Arial" w:eastAsia="Arial" w:hAnsi="Arial" w:cs="Arial"/>
          <w:sz w:val="32"/>
          <w:szCs w:val="32"/>
        </w:rPr>
        <w:t>nd</w:t>
      </w:r>
      <w:r>
        <w:rPr>
          <w:rFonts w:ascii="Arial" w:eastAsia="Arial" w:hAnsi="Arial" w:cs="Arial"/>
          <w:spacing w:val="-13"/>
          <w:sz w:val="32"/>
          <w:szCs w:val="32"/>
        </w:rPr>
        <w:t xml:space="preserve"> </w:t>
      </w:r>
      <w:r>
        <w:rPr>
          <w:rFonts w:ascii="Arial" w:eastAsia="Arial" w:hAnsi="Arial" w:cs="Arial"/>
          <w:spacing w:val="1"/>
          <w:sz w:val="32"/>
          <w:szCs w:val="32"/>
        </w:rPr>
        <w:t>s</w:t>
      </w:r>
      <w:r>
        <w:rPr>
          <w:rFonts w:ascii="Arial" w:eastAsia="Arial" w:hAnsi="Arial" w:cs="Arial"/>
          <w:sz w:val="32"/>
          <w:szCs w:val="32"/>
        </w:rPr>
        <w:t>tudent</w:t>
      </w:r>
      <w:r>
        <w:rPr>
          <w:rFonts w:ascii="Arial" w:eastAsia="Arial" w:hAnsi="Arial" w:cs="Arial"/>
          <w:spacing w:val="-13"/>
          <w:sz w:val="32"/>
          <w:szCs w:val="32"/>
        </w:rPr>
        <w:t xml:space="preserve"> </w:t>
      </w:r>
      <w:r>
        <w:rPr>
          <w:rFonts w:ascii="Arial" w:eastAsia="Arial" w:hAnsi="Arial" w:cs="Arial"/>
          <w:sz w:val="32"/>
          <w:szCs w:val="32"/>
        </w:rPr>
        <w:t>a</w:t>
      </w:r>
      <w:r>
        <w:rPr>
          <w:rFonts w:ascii="Arial" w:eastAsia="Arial" w:hAnsi="Arial" w:cs="Arial"/>
          <w:spacing w:val="1"/>
          <w:sz w:val="32"/>
          <w:szCs w:val="32"/>
        </w:rPr>
        <w:t>c</w:t>
      </w:r>
      <w:r>
        <w:rPr>
          <w:rFonts w:ascii="Arial" w:eastAsia="Arial" w:hAnsi="Arial" w:cs="Arial"/>
          <w:sz w:val="32"/>
          <w:szCs w:val="32"/>
        </w:rPr>
        <w:t>tivities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7" w:line="260" w:lineRule="exact"/>
        <w:rPr>
          <w:sz w:val="26"/>
          <w:szCs w:val="26"/>
        </w:rPr>
      </w:pPr>
    </w:p>
    <w:p w:rsidR="00390CA3" w:rsidRDefault="00BD6A69">
      <w:pPr>
        <w:spacing w:line="305" w:lineRule="auto"/>
        <w:ind w:left="118" w:right="6245"/>
        <w:rPr>
          <w:rFonts w:ascii="Arial" w:eastAsia="Arial" w:hAnsi="Arial" w:cs="Arial"/>
          <w:sz w:val="19"/>
          <w:szCs w:val="19"/>
        </w:rPr>
      </w:pPr>
      <w:r>
        <w:rPr>
          <w:rFonts w:ascii="Arial" w:eastAsia="Arial" w:hAnsi="Arial" w:cs="Arial"/>
          <w:spacing w:val="8"/>
          <w:sz w:val="19"/>
          <w:szCs w:val="19"/>
        </w:rPr>
        <w:t>G</w:t>
      </w:r>
      <w:r>
        <w:rPr>
          <w:rFonts w:ascii="Arial" w:eastAsia="Arial" w:hAnsi="Arial" w:cs="Arial"/>
          <w:spacing w:val="10"/>
          <w:sz w:val="19"/>
          <w:szCs w:val="19"/>
        </w:rPr>
        <w:t>E</w:t>
      </w:r>
      <w:r>
        <w:rPr>
          <w:rFonts w:ascii="Arial" w:eastAsia="Arial" w:hAnsi="Arial" w:cs="Arial"/>
          <w:spacing w:val="8"/>
          <w:sz w:val="19"/>
          <w:szCs w:val="19"/>
        </w:rPr>
        <w:t>O</w:t>
      </w:r>
      <w:r>
        <w:rPr>
          <w:rFonts w:ascii="Arial" w:eastAsia="Arial" w:hAnsi="Arial" w:cs="Arial"/>
          <w:spacing w:val="12"/>
          <w:sz w:val="19"/>
          <w:szCs w:val="19"/>
        </w:rPr>
        <w:t>S</w:t>
      </w:r>
      <w:r>
        <w:rPr>
          <w:rFonts w:ascii="Arial" w:eastAsia="Arial" w:hAnsi="Arial" w:cs="Arial"/>
          <w:spacing w:val="9"/>
          <w:sz w:val="19"/>
          <w:szCs w:val="19"/>
        </w:rPr>
        <w:t>CI</w:t>
      </w:r>
      <w:r>
        <w:rPr>
          <w:rFonts w:ascii="Arial" w:eastAsia="Arial" w:hAnsi="Arial" w:cs="Arial"/>
          <w:spacing w:val="10"/>
          <w:sz w:val="19"/>
          <w:szCs w:val="19"/>
        </w:rPr>
        <w:t>E</w:t>
      </w:r>
      <w:r>
        <w:rPr>
          <w:rFonts w:ascii="Arial" w:eastAsia="Arial" w:hAnsi="Arial" w:cs="Arial"/>
          <w:spacing w:val="11"/>
          <w:sz w:val="19"/>
          <w:szCs w:val="19"/>
        </w:rPr>
        <w:t>N</w:t>
      </w:r>
      <w:r>
        <w:rPr>
          <w:rFonts w:ascii="Arial" w:eastAsia="Arial" w:hAnsi="Arial" w:cs="Arial"/>
          <w:spacing w:val="9"/>
          <w:sz w:val="19"/>
          <w:szCs w:val="19"/>
        </w:rPr>
        <w:t>C</w:t>
      </w:r>
      <w:r>
        <w:rPr>
          <w:rFonts w:ascii="Arial" w:eastAsia="Arial" w:hAnsi="Arial" w:cs="Arial"/>
          <w:sz w:val="19"/>
          <w:szCs w:val="19"/>
        </w:rPr>
        <w:t>E</w:t>
      </w:r>
      <w:r>
        <w:rPr>
          <w:rFonts w:ascii="Arial" w:eastAsia="Arial" w:hAnsi="Arial" w:cs="Arial"/>
          <w:spacing w:val="-5"/>
          <w:sz w:val="19"/>
          <w:szCs w:val="19"/>
        </w:rPr>
        <w:t xml:space="preserve"> </w:t>
      </w:r>
      <w:r>
        <w:rPr>
          <w:rFonts w:ascii="Arial" w:eastAsia="Arial" w:hAnsi="Arial" w:cs="Arial"/>
          <w:spacing w:val="10"/>
          <w:sz w:val="19"/>
          <w:szCs w:val="19"/>
        </w:rPr>
        <w:t>A</w:t>
      </w:r>
      <w:r>
        <w:rPr>
          <w:rFonts w:ascii="Arial" w:eastAsia="Arial" w:hAnsi="Arial" w:cs="Arial"/>
          <w:spacing w:val="9"/>
          <w:sz w:val="19"/>
          <w:szCs w:val="19"/>
        </w:rPr>
        <w:t>U</w:t>
      </w:r>
      <w:r>
        <w:rPr>
          <w:rFonts w:ascii="Arial" w:eastAsia="Arial" w:hAnsi="Arial" w:cs="Arial"/>
          <w:spacing w:val="12"/>
          <w:sz w:val="19"/>
          <w:szCs w:val="19"/>
        </w:rPr>
        <w:t>S</w:t>
      </w:r>
      <w:r>
        <w:rPr>
          <w:rFonts w:ascii="Arial" w:eastAsia="Arial" w:hAnsi="Arial" w:cs="Arial"/>
          <w:spacing w:val="8"/>
          <w:sz w:val="19"/>
          <w:szCs w:val="19"/>
        </w:rPr>
        <w:t>T</w:t>
      </w:r>
      <w:r>
        <w:rPr>
          <w:rFonts w:ascii="Arial" w:eastAsia="Arial" w:hAnsi="Arial" w:cs="Arial"/>
          <w:spacing w:val="9"/>
          <w:sz w:val="19"/>
          <w:szCs w:val="19"/>
        </w:rPr>
        <w:t>R</w:t>
      </w:r>
      <w:r>
        <w:rPr>
          <w:rFonts w:ascii="Arial" w:eastAsia="Arial" w:hAnsi="Arial" w:cs="Arial"/>
          <w:spacing w:val="10"/>
          <w:sz w:val="19"/>
          <w:szCs w:val="19"/>
        </w:rPr>
        <w:t>A</w:t>
      </w:r>
      <w:r>
        <w:rPr>
          <w:rFonts w:ascii="Arial" w:eastAsia="Arial" w:hAnsi="Arial" w:cs="Arial"/>
          <w:spacing w:val="9"/>
          <w:sz w:val="19"/>
          <w:szCs w:val="19"/>
        </w:rPr>
        <w:t>L</w:t>
      </w:r>
      <w:r>
        <w:rPr>
          <w:rFonts w:ascii="Arial" w:eastAsia="Arial" w:hAnsi="Arial" w:cs="Arial"/>
          <w:spacing w:val="11"/>
          <w:sz w:val="19"/>
          <w:szCs w:val="19"/>
        </w:rPr>
        <w:t>I</w:t>
      </w:r>
      <w:r>
        <w:rPr>
          <w:rFonts w:ascii="Arial" w:eastAsia="Arial" w:hAnsi="Arial" w:cs="Arial"/>
          <w:sz w:val="19"/>
          <w:szCs w:val="19"/>
        </w:rPr>
        <w:t>A</w:t>
      </w:r>
      <w:r>
        <w:rPr>
          <w:rFonts w:ascii="Arial" w:eastAsia="Arial" w:hAnsi="Arial" w:cs="Arial"/>
          <w:w w:val="99"/>
          <w:sz w:val="19"/>
          <w:szCs w:val="19"/>
        </w:rPr>
        <w:t xml:space="preserve"> </w:t>
      </w:r>
      <w:r>
        <w:rPr>
          <w:rFonts w:ascii="Arial" w:eastAsia="Arial" w:hAnsi="Arial" w:cs="Arial"/>
          <w:spacing w:val="9"/>
          <w:sz w:val="19"/>
          <w:szCs w:val="19"/>
        </w:rPr>
        <w:t>R</w:t>
      </w:r>
      <w:r>
        <w:rPr>
          <w:rFonts w:ascii="Arial" w:eastAsia="Arial" w:hAnsi="Arial" w:cs="Arial"/>
          <w:spacing w:val="10"/>
          <w:sz w:val="19"/>
          <w:szCs w:val="19"/>
        </w:rPr>
        <w:t>E</w:t>
      </w:r>
      <w:r>
        <w:rPr>
          <w:rFonts w:ascii="Arial" w:eastAsia="Arial" w:hAnsi="Arial" w:cs="Arial"/>
          <w:spacing w:val="9"/>
          <w:sz w:val="19"/>
          <w:szCs w:val="19"/>
        </w:rPr>
        <w:t>C</w:t>
      </w:r>
      <w:r>
        <w:rPr>
          <w:rFonts w:ascii="Arial" w:eastAsia="Arial" w:hAnsi="Arial" w:cs="Arial"/>
          <w:spacing w:val="10"/>
          <w:sz w:val="19"/>
          <w:szCs w:val="19"/>
        </w:rPr>
        <w:t>O</w:t>
      </w:r>
      <w:r>
        <w:rPr>
          <w:rFonts w:ascii="Arial" w:eastAsia="Arial" w:hAnsi="Arial" w:cs="Arial"/>
          <w:spacing w:val="9"/>
          <w:sz w:val="19"/>
          <w:szCs w:val="19"/>
        </w:rPr>
        <w:t>R</w:t>
      </w:r>
      <w:r>
        <w:rPr>
          <w:rFonts w:ascii="Arial" w:eastAsia="Arial" w:hAnsi="Arial" w:cs="Arial"/>
          <w:sz w:val="19"/>
          <w:szCs w:val="19"/>
        </w:rPr>
        <w:t>D</w:t>
      </w:r>
      <w:r>
        <w:rPr>
          <w:rFonts w:ascii="Arial" w:eastAsia="Arial" w:hAnsi="Arial" w:cs="Arial"/>
          <w:spacing w:val="2"/>
          <w:sz w:val="19"/>
          <w:szCs w:val="19"/>
        </w:rPr>
        <w:t xml:space="preserve"> </w:t>
      </w:r>
      <w:r>
        <w:rPr>
          <w:rFonts w:ascii="Arial" w:eastAsia="Arial" w:hAnsi="Arial" w:cs="Arial"/>
          <w:spacing w:val="11"/>
          <w:sz w:val="19"/>
          <w:szCs w:val="19"/>
        </w:rPr>
        <w:t>2</w:t>
      </w:r>
      <w:r>
        <w:rPr>
          <w:rFonts w:ascii="Arial" w:eastAsia="Arial" w:hAnsi="Arial" w:cs="Arial"/>
          <w:spacing w:val="9"/>
          <w:sz w:val="19"/>
          <w:szCs w:val="19"/>
        </w:rPr>
        <w:t>0</w:t>
      </w:r>
      <w:r>
        <w:rPr>
          <w:rFonts w:ascii="Arial" w:eastAsia="Arial" w:hAnsi="Arial" w:cs="Arial"/>
          <w:spacing w:val="11"/>
          <w:sz w:val="19"/>
          <w:szCs w:val="19"/>
        </w:rPr>
        <w:t>1</w:t>
      </w:r>
      <w:r>
        <w:rPr>
          <w:rFonts w:ascii="Arial" w:eastAsia="Arial" w:hAnsi="Arial" w:cs="Arial"/>
          <w:spacing w:val="9"/>
          <w:sz w:val="19"/>
          <w:szCs w:val="19"/>
        </w:rPr>
        <w:t>4/</w:t>
      </w:r>
      <w:r>
        <w:rPr>
          <w:rFonts w:ascii="Arial" w:eastAsia="Arial" w:hAnsi="Arial" w:cs="Arial"/>
          <w:spacing w:val="12"/>
          <w:sz w:val="19"/>
          <w:szCs w:val="19"/>
        </w:rPr>
        <w:t>06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20" w:lineRule="exact"/>
      </w:pPr>
    </w:p>
    <w:p w:rsidR="00390CA3" w:rsidRDefault="00BD6A69">
      <w:pPr>
        <w:pStyle w:val="BodyText"/>
        <w:ind w:left="118"/>
      </w:pPr>
      <w:r>
        <w:t>Ga</w:t>
      </w:r>
      <w:r>
        <w:rPr>
          <w:spacing w:val="2"/>
        </w:rPr>
        <w:t>r</w:t>
      </w:r>
      <w:r>
        <w:t>y</w:t>
      </w:r>
      <w:r>
        <w:rPr>
          <w:spacing w:val="-14"/>
        </w:rPr>
        <w:t xml:space="preserve"> </w:t>
      </w:r>
      <w:r>
        <w:t>L</w:t>
      </w:r>
      <w:r>
        <w:rPr>
          <w:spacing w:val="1"/>
        </w:rPr>
        <w:t>e</w:t>
      </w:r>
      <w:r>
        <w:t>w</w:t>
      </w:r>
      <w:r>
        <w:rPr>
          <w:spacing w:val="-1"/>
        </w:rPr>
        <w:t>i</w:t>
      </w:r>
      <w:r>
        <w:t>s</w:t>
      </w:r>
    </w:p>
    <w:p w:rsidR="00390CA3" w:rsidRDefault="00BD6A69">
      <w:pPr>
        <w:pStyle w:val="BodyText"/>
        <w:spacing w:before="51"/>
        <w:ind w:left="118"/>
      </w:pPr>
      <w:r>
        <w:rPr>
          <w:spacing w:val="-1"/>
        </w:rPr>
        <w:t>E</w:t>
      </w:r>
      <w:r>
        <w:t>ditor:</w:t>
      </w:r>
      <w:r>
        <w:rPr>
          <w:spacing w:val="-9"/>
        </w:rPr>
        <w:t xml:space="preserve"> </w:t>
      </w:r>
      <w:r>
        <w:rPr>
          <w:spacing w:val="2"/>
        </w:rPr>
        <w:t>C</w:t>
      </w:r>
      <w:r>
        <w:rPr>
          <w:spacing w:val="-1"/>
        </w:rPr>
        <w:t>l</w:t>
      </w:r>
      <w:r>
        <w:rPr>
          <w:spacing w:val="1"/>
        </w:rPr>
        <w:t>i</w:t>
      </w:r>
      <w:r>
        <w:rPr>
          <w:spacing w:val="-2"/>
        </w:rPr>
        <w:t>v</w:t>
      </w:r>
      <w:r>
        <w:t>e</w:t>
      </w:r>
      <w:r>
        <w:rPr>
          <w:spacing w:val="-8"/>
        </w:rPr>
        <w:t xml:space="preserve"> </w:t>
      </w:r>
      <w:r>
        <w:t>Co</w:t>
      </w:r>
      <w:r>
        <w:rPr>
          <w:spacing w:val="1"/>
        </w:rPr>
        <w:t>l</w:t>
      </w:r>
      <w:r>
        <w:rPr>
          <w:spacing w:val="-1"/>
        </w:rPr>
        <w:t>l</w:t>
      </w:r>
      <w:r>
        <w:rPr>
          <w:spacing w:val="1"/>
        </w:rPr>
        <w:t>i</w:t>
      </w:r>
      <w:r>
        <w:t>ns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13" w:line="280" w:lineRule="exact"/>
        <w:rPr>
          <w:sz w:val="28"/>
          <w:szCs w:val="28"/>
        </w:rPr>
      </w:pPr>
    </w:p>
    <w:p w:rsidR="00390CA3" w:rsidRDefault="00BD6A69">
      <w:pPr>
        <w:ind w:left="11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AU" w:eastAsia="en-AU"/>
        </w:rPr>
        <w:drawing>
          <wp:inline distT="0" distB="0" distL="0" distR="0">
            <wp:extent cx="2536190" cy="739775"/>
            <wp:effectExtent l="0" t="0" r="0" b="3175"/>
            <wp:docPr id="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190" cy="73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CA3" w:rsidRDefault="00390CA3">
      <w:pPr>
        <w:rPr>
          <w:rFonts w:ascii="Times New Roman" w:eastAsia="Times New Roman" w:hAnsi="Times New Roman" w:cs="Times New Roman"/>
          <w:sz w:val="20"/>
          <w:szCs w:val="20"/>
        </w:rPr>
        <w:sectPr w:rsidR="00390CA3">
          <w:pgSz w:w="11907" w:h="16860"/>
          <w:pgMar w:top="1580" w:right="1680" w:bottom="280" w:left="1300" w:header="720" w:footer="720" w:gutter="0"/>
          <w:cols w:space="720"/>
        </w:sectPr>
      </w:pPr>
    </w:p>
    <w:p w:rsidR="00390CA3" w:rsidRDefault="00390CA3">
      <w:pPr>
        <w:spacing w:before="8" w:line="180" w:lineRule="exact"/>
        <w:rPr>
          <w:sz w:val="18"/>
          <w:szCs w:val="18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pStyle w:val="Heading7"/>
        <w:spacing w:before="74"/>
        <w:ind w:left="118"/>
        <w:rPr>
          <w:b w:val="0"/>
          <w:bCs w:val="0"/>
        </w:rPr>
      </w:pPr>
      <w:r>
        <w:t>Department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Indust</w:t>
      </w:r>
      <w:r>
        <w:rPr>
          <w:spacing w:val="2"/>
        </w:rPr>
        <w:t>r</w:t>
      </w:r>
      <w:r>
        <w:t>y,</w:t>
      </w:r>
      <w:r>
        <w:rPr>
          <w:spacing w:val="-9"/>
        </w:rPr>
        <w:t xml:space="preserve"> </w:t>
      </w:r>
      <w:r>
        <w:rPr>
          <w:spacing w:val="2"/>
        </w:rPr>
        <w:t>I</w:t>
      </w:r>
      <w:r>
        <w:t>nno</w:t>
      </w:r>
      <w:r>
        <w:rPr>
          <w:spacing w:val="1"/>
        </w:rPr>
        <w:t>v</w:t>
      </w:r>
      <w:r>
        <w:t>ation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rPr>
          <w:spacing w:val="-1"/>
        </w:rPr>
        <w:t>S</w:t>
      </w:r>
      <w:r>
        <w:t>ci</w:t>
      </w:r>
      <w:r>
        <w:rPr>
          <w:spacing w:val="-1"/>
        </w:rPr>
        <w:t>e</w:t>
      </w:r>
      <w:r>
        <w:t>n</w:t>
      </w:r>
      <w:r>
        <w:rPr>
          <w:spacing w:val="1"/>
        </w:rPr>
        <w:t>c</w:t>
      </w:r>
      <w:r>
        <w:t>e</w:t>
      </w:r>
    </w:p>
    <w:p w:rsidR="00390CA3" w:rsidRDefault="00390CA3">
      <w:pPr>
        <w:spacing w:before="3" w:line="110" w:lineRule="exact"/>
        <w:rPr>
          <w:sz w:val="11"/>
          <w:szCs w:val="11"/>
        </w:rPr>
      </w:pPr>
    </w:p>
    <w:p w:rsidR="00390CA3" w:rsidRDefault="00BD6A69">
      <w:pPr>
        <w:pStyle w:val="BodyText"/>
        <w:spacing w:line="291" w:lineRule="auto"/>
        <w:ind w:left="118" w:right="1841"/>
        <w:jc w:val="both"/>
      </w:pPr>
      <w:r>
        <w:t>M</w:t>
      </w:r>
      <w:r>
        <w:rPr>
          <w:spacing w:val="-2"/>
        </w:rPr>
        <w:t>i</w:t>
      </w:r>
      <w:r>
        <w:rPr>
          <w:spacing w:val="1"/>
        </w:rPr>
        <w:t>n</w:t>
      </w:r>
      <w:r>
        <w:rPr>
          <w:spacing w:val="-1"/>
        </w:rPr>
        <w:t>i</w:t>
      </w:r>
      <w:r>
        <w:rPr>
          <w:spacing w:val="1"/>
        </w:rPr>
        <w:t>s</w:t>
      </w:r>
      <w:r>
        <w:t>ter</w:t>
      </w:r>
      <w:r>
        <w:rPr>
          <w:spacing w:val="-7"/>
        </w:rPr>
        <w:t xml:space="preserve"> </w:t>
      </w:r>
      <w:r>
        <w:rPr>
          <w:spacing w:val="2"/>
        </w:rPr>
        <w:t>f</w:t>
      </w:r>
      <w:r>
        <w:t>or</w:t>
      </w:r>
      <w:r>
        <w:rPr>
          <w:spacing w:val="-6"/>
        </w:rPr>
        <w:t xml:space="preserve"> </w:t>
      </w:r>
      <w:r>
        <w:t>Reso</w:t>
      </w:r>
      <w:r>
        <w:rPr>
          <w:spacing w:val="-1"/>
        </w:rPr>
        <w:t>u</w:t>
      </w:r>
      <w:r>
        <w:t>r</w:t>
      </w:r>
      <w:r>
        <w:rPr>
          <w:spacing w:val="1"/>
        </w:rPr>
        <w:t>c</w:t>
      </w:r>
      <w:r>
        <w:t>es</w:t>
      </w:r>
      <w:r>
        <w:rPr>
          <w:spacing w:val="-7"/>
        </w:rPr>
        <w:t xml:space="preserve"> </w:t>
      </w:r>
      <w:r>
        <w:t>a</w:t>
      </w:r>
      <w:r>
        <w:rPr>
          <w:spacing w:val="1"/>
        </w:rPr>
        <w:t>n</w:t>
      </w:r>
      <w:r>
        <w:t>d</w:t>
      </w:r>
      <w:r>
        <w:rPr>
          <w:spacing w:val="-5"/>
        </w:rPr>
        <w:t xml:space="preserve"> </w:t>
      </w:r>
      <w:r>
        <w:t>North</w:t>
      </w:r>
      <w:r>
        <w:rPr>
          <w:spacing w:val="-1"/>
        </w:rPr>
        <w:t>e</w:t>
      </w:r>
      <w:r>
        <w:t>rn</w:t>
      </w:r>
      <w:r>
        <w:rPr>
          <w:spacing w:val="-5"/>
        </w:rPr>
        <w:t xml:space="preserve"> </w:t>
      </w:r>
      <w:r>
        <w:rPr>
          <w:spacing w:val="-1"/>
        </w:rPr>
        <w:t>A</w:t>
      </w:r>
      <w:r>
        <w:t>ustr</w:t>
      </w:r>
      <w:r>
        <w:rPr>
          <w:spacing w:val="1"/>
        </w:rPr>
        <w:t>a</w:t>
      </w:r>
      <w:r>
        <w:rPr>
          <w:spacing w:val="-1"/>
        </w:rPr>
        <w:t>l</w:t>
      </w:r>
      <w:r>
        <w:rPr>
          <w:spacing w:val="1"/>
        </w:rPr>
        <w:t>i</w:t>
      </w:r>
      <w:r>
        <w:t>a:</w:t>
      </w:r>
      <w:r>
        <w:rPr>
          <w:spacing w:val="-5"/>
        </w:rPr>
        <w:t xml:space="preserve"> </w:t>
      </w:r>
      <w:r>
        <w:rPr>
          <w:spacing w:val="-1"/>
        </w:rPr>
        <w:t>S</w:t>
      </w:r>
      <w:r>
        <w:t>e</w:t>
      </w:r>
      <w:r>
        <w:rPr>
          <w:spacing w:val="1"/>
        </w:rPr>
        <w:t>n</w:t>
      </w:r>
      <w:r>
        <w:t>at</w:t>
      </w:r>
      <w:r>
        <w:rPr>
          <w:spacing w:val="-1"/>
        </w:rPr>
        <w:t>o</w:t>
      </w:r>
      <w:r>
        <w:t>r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7"/>
        </w:rPr>
        <w:t xml:space="preserve"> </w:t>
      </w:r>
      <w:r>
        <w:rPr>
          <w:spacing w:val="1"/>
        </w:rPr>
        <w:t>H</w:t>
      </w:r>
      <w:r>
        <w:t>on</w:t>
      </w:r>
      <w:r>
        <w:rPr>
          <w:spacing w:val="-6"/>
        </w:rPr>
        <w:t xml:space="preserve"> </w:t>
      </w:r>
      <w:r>
        <w:t>M</w:t>
      </w:r>
      <w:r>
        <w:rPr>
          <w:spacing w:val="-1"/>
        </w:rPr>
        <w:t>a</w:t>
      </w:r>
      <w:r>
        <w:t>t</w:t>
      </w:r>
      <w:r>
        <w:rPr>
          <w:spacing w:val="1"/>
        </w:rPr>
        <w:t>t</w:t>
      </w:r>
      <w:r>
        <w:t>h</w:t>
      </w:r>
      <w:r>
        <w:rPr>
          <w:spacing w:val="1"/>
        </w:rPr>
        <w:t>e</w:t>
      </w:r>
      <w:r>
        <w:t>w</w:t>
      </w:r>
      <w:r>
        <w:rPr>
          <w:spacing w:val="-7"/>
        </w:rPr>
        <w:t xml:space="preserve"> </w:t>
      </w:r>
      <w:r>
        <w:t>Ca</w:t>
      </w:r>
      <w:r>
        <w:rPr>
          <w:spacing w:val="1"/>
        </w:rPr>
        <w:t>n</w:t>
      </w:r>
      <w:r>
        <w:t>avan</w:t>
      </w:r>
      <w:r>
        <w:rPr>
          <w:w w:val="99"/>
        </w:rPr>
        <w:t xml:space="preserve"> </w:t>
      </w:r>
      <w:r>
        <w:rPr>
          <w:spacing w:val="-1"/>
        </w:rPr>
        <w:t>A</w:t>
      </w:r>
      <w:r>
        <w:rPr>
          <w:spacing w:val="1"/>
        </w:rPr>
        <w:t>ss</w:t>
      </w:r>
      <w:r>
        <w:rPr>
          <w:spacing w:val="-1"/>
        </w:rPr>
        <w:t>i</w:t>
      </w:r>
      <w:r>
        <w:rPr>
          <w:spacing w:val="1"/>
        </w:rPr>
        <w:t>s</w:t>
      </w:r>
      <w:r>
        <w:t>ta</w:t>
      </w:r>
      <w:r>
        <w:rPr>
          <w:spacing w:val="-1"/>
        </w:rPr>
        <w:t>n</w:t>
      </w:r>
      <w:r>
        <w:t>t</w:t>
      </w:r>
      <w:r>
        <w:rPr>
          <w:spacing w:val="-5"/>
        </w:rPr>
        <w:t xml:space="preserve"> </w:t>
      </w:r>
      <w:r>
        <w:t>Min</w:t>
      </w:r>
      <w:r>
        <w:rPr>
          <w:spacing w:val="-2"/>
        </w:rPr>
        <w:t>i</w:t>
      </w:r>
      <w:r>
        <w:rPr>
          <w:spacing w:val="1"/>
        </w:rPr>
        <w:t>s</w:t>
      </w:r>
      <w:r>
        <w:t>ter</w:t>
      </w:r>
      <w:r>
        <w:rPr>
          <w:spacing w:val="-6"/>
        </w:rPr>
        <w:t xml:space="preserve"> </w:t>
      </w:r>
      <w:r>
        <w:rPr>
          <w:spacing w:val="2"/>
        </w:rPr>
        <w:t>f</w:t>
      </w:r>
      <w:r>
        <w:t>or</w:t>
      </w:r>
      <w:r>
        <w:rPr>
          <w:spacing w:val="-7"/>
        </w:rPr>
        <w:t xml:space="preserve"> </w:t>
      </w:r>
      <w:r>
        <w:t>In</w:t>
      </w:r>
      <w:r>
        <w:rPr>
          <w:spacing w:val="1"/>
        </w:rPr>
        <w:t>d</w:t>
      </w:r>
      <w:r>
        <w:t>ust</w:t>
      </w:r>
      <w:r>
        <w:rPr>
          <w:spacing w:val="3"/>
        </w:rPr>
        <w:t>r</w:t>
      </w:r>
      <w:r>
        <w:rPr>
          <w:spacing w:val="-5"/>
        </w:rPr>
        <w:t>y</w:t>
      </w:r>
      <w:r>
        <w:t>,</w:t>
      </w:r>
      <w:r>
        <w:rPr>
          <w:spacing w:val="-6"/>
        </w:rPr>
        <w:t xml:space="preserve"> </w:t>
      </w:r>
      <w:r>
        <w:t>I</w:t>
      </w:r>
      <w:r>
        <w:rPr>
          <w:spacing w:val="1"/>
        </w:rPr>
        <w:t>n</w:t>
      </w:r>
      <w:r>
        <w:t>n</w:t>
      </w:r>
      <w:r>
        <w:rPr>
          <w:spacing w:val="1"/>
        </w:rPr>
        <w:t>o</w:t>
      </w:r>
      <w:r>
        <w:rPr>
          <w:spacing w:val="-2"/>
        </w:rPr>
        <w:t>v</w:t>
      </w:r>
      <w:r>
        <w:t>a</w:t>
      </w:r>
      <w:r>
        <w:rPr>
          <w:spacing w:val="1"/>
        </w:rPr>
        <w:t>t</w:t>
      </w:r>
      <w:r>
        <w:rPr>
          <w:spacing w:val="-1"/>
        </w:rPr>
        <w:t>i</w:t>
      </w:r>
      <w:r>
        <w:t>on</w:t>
      </w:r>
      <w:r>
        <w:rPr>
          <w:spacing w:val="-5"/>
        </w:rPr>
        <w:t xml:space="preserve"> </w:t>
      </w:r>
      <w:r>
        <w:t>a</w:t>
      </w:r>
      <w:r>
        <w:rPr>
          <w:spacing w:val="1"/>
        </w:rPr>
        <w:t>n</w:t>
      </w:r>
      <w:r>
        <w:t>d</w:t>
      </w:r>
      <w:r>
        <w:rPr>
          <w:spacing w:val="-6"/>
        </w:rPr>
        <w:t xml:space="preserve"> </w:t>
      </w:r>
      <w:r>
        <w:rPr>
          <w:spacing w:val="-2"/>
        </w:rPr>
        <w:t>S</w:t>
      </w:r>
      <w:r>
        <w:rPr>
          <w:spacing w:val="3"/>
        </w:rPr>
        <w:t>c</w:t>
      </w:r>
      <w:r>
        <w:rPr>
          <w:spacing w:val="-1"/>
        </w:rPr>
        <w:t>i</w:t>
      </w:r>
      <w:r>
        <w:t>e</w:t>
      </w:r>
      <w:r>
        <w:rPr>
          <w:spacing w:val="-1"/>
        </w:rPr>
        <w:t>n</w:t>
      </w:r>
      <w:r>
        <w:rPr>
          <w:spacing w:val="1"/>
        </w:rPr>
        <w:t>ce</w:t>
      </w:r>
      <w:r>
        <w:t>:</w:t>
      </w:r>
      <w:r>
        <w:rPr>
          <w:spacing w:val="-7"/>
        </w:rPr>
        <w:t xml:space="preserve"> </w:t>
      </w:r>
      <w:r>
        <w:rPr>
          <w:spacing w:val="2"/>
        </w:rPr>
        <w:t>T</w:t>
      </w:r>
      <w:r>
        <w:t>he</w:t>
      </w:r>
      <w:r>
        <w:rPr>
          <w:spacing w:val="-6"/>
        </w:rPr>
        <w:t xml:space="preserve"> </w:t>
      </w:r>
      <w:r>
        <w:t>Hon</w:t>
      </w:r>
      <w:r>
        <w:rPr>
          <w:spacing w:val="-7"/>
        </w:rPr>
        <w:t xml:space="preserve"> </w:t>
      </w:r>
      <w:r>
        <w:t>Cr</w:t>
      </w:r>
      <w:r>
        <w:rPr>
          <w:spacing w:val="1"/>
        </w:rPr>
        <w:t>a</w:t>
      </w:r>
      <w:r>
        <w:rPr>
          <w:spacing w:val="-1"/>
        </w:rPr>
        <w:t>i</w:t>
      </w:r>
      <w:r>
        <w:t>g</w:t>
      </w:r>
      <w:r>
        <w:rPr>
          <w:spacing w:val="-4"/>
        </w:rPr>
        <w:t xml:space="preserve"> </w:t>
      </w:r>
      <w:r>
        <w:t>L</w:t>
      </w:r>
      <w:r>
        <w:rPr>
          <w:spacing w:val="-1"/>
        </w:rPr>
        <w:t>a</w:t>
      </w:r>
      <w:r>
        <w:rPr>
          <w:spacing w:val="1"/>
        </w:rPr>
        <w:t>u</w:t>
      </w:r>
      <w:r>
        <w:t>n</w:t>
      </w:r>
      <w:r>
        <w:rPr>
          <w:spacing w:val="4"/>
        </w:rPr>
        <w:t>d</w:t>
      </w:r>
      <w:r>
        <w:t>y</w:t>
      </w:r>
      <w:r>
        <w:rPr>
          <w:spacing w:val="-9"/>
        </w:rPr>
        <w:t xml:space="preserve"> </w:t>
      </w:r>
      <w:r>
        <w:rPr>
          <w:spacing w:val="1"/>
        </w:rPr>
        <w:t>M</w:t>
      </w:r>
      <w:r>
        <w:t>P</w:t>
      </w:r>
      <w:r>
        <w:rPr>
          <w:w w:val="99"/>
        </w:rPr>
        <w:t xml:space="preserve"> </w:t>
      </w:r>
      <w:r>
        <w:rPr>
          <w:spacing w:val="-1"/>
        </w:rPr>
        <w:t>S</w:t>
      </w:r>
      <w:r>
        <w:t>ecret</w:t>
      </w:r>
      <w:r>
        <w:rPr>
          <w:spacing w:val="-1"/>
        </w:rPr>
        <w:t>a</w:t>
      </w:r>
      <w:r>
        <w:rPr>
          <w:spacing w:val="5"/>
        </w:rPr>
        <w:t>r</w:t>
      </w:r>
      <w:r>
        <w:rPr>
          <w:spacing w:val="-5"/>
        </w:rPr>
        <w:t>y</w:t>
      </w:r>
      <w:r>
        <w:t>:</w:t>
      </w:r>
      <w:r>
        <w:rPr>
          <w:spacing w:val="-9"/>
        </w:rPr>
        <w:t xml:space="preserve"> </w:t>
      </w:r>
      <w:r>
        <w:rPr>
          <w:spacing w:val="-1"/>
        </w:rPr>
        <w:t>M</w:t>
      </w:r>
      <w:r>
        <w:t>s</w:t>
      </w:r>
      <w:r>
        <w:rPr>
          <w:spacing w:val="-8"/>
        </w:rPr>
        <w:t xml:space="preserve"> </w:t>
      </w:r>
      <w:r>
        <w:rPr>
          <w:spacing w:val="3"/>
        </w:rPr>
        <w:t>G</w:t>
      </w:r>
      <w:r>
        <w:rPr>
          <w:spacing w:val="-1"/>
        </w:rPr>
        <w:t>l</w:t>
      </w:r>
      <w:r>
        <w:t>e</w:t>
      </w:r>
      <w:r>
        <w:rPr>
          <w:spacing w:val="4"/>
        </w:rPr>
        <w:t>n</w:t>
      </w:r>
      <w:r>
        <w:rPr>
          <w:spacing w:val="-5"/>
        </w:rPr>
        <w:t>y</w:t>
      </w:r>
      <w:r>
        <w:t>s</w:t>
      </w:r>
      <w:r>
        <w:rPr>
          <w:spacing w:val="-8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1"/>
        </w:rPr>
        <w:t>a</w:t>
      </w:r>
      <w:r>
        <w:rPr>
          <w:spacing w:val="1"/>
        </w:rPr>
        <w:t>uc</w:t>
      </w:r>
      <w:r>
        <w:t>h</w:t>
      </w:r>
      <w:r>
        <w:rPr>
          <w:spacing w:val="-1"/>
        </w:rPr>
        <w:t>a</w:t>
      </w:r>
      <w:r>
        <w:rPr>
          <w:spacing w:val="4"/>
        </w:rPr>
        <w:t>m</w:t>
      </w:r>
      <w:r>
        <w:t>p</w:t>
      </w:r>
      <w:r>
        <w:rPr>
          <w:spacing w:val="-8"/>
        </w:rPr>
        <w:t xml:space="preserve"> </w:t>
      </w:r>
      <w:r>
        <w:rPr>
          <w:spacing w:val="-2"/>
        </w:rPr>
        <w:t>P</w:t>
      </w:r>
      <w:r>
        <w:rPr>
          <w:spacing w:val="-1"/>
        </w:rPr>
        <w:t>S</w:t>
      </w:r>
      <w:r>
        <w:t>M</w:t>
      </w:r>
    </w:p>
    <w:p w:rsidR="00390CA3" w:rsidRDefault="00390CA3">
      <w:pPr>
        <w:spacing w:before="11" w:line="220" w:lineRule="exact"/>
      </w:pPr>
    </w:p>
    <w:p w:rsidR="00390CA3" w:rsidRDefault="00BD6A69">
      <w:pPr>
        <w:pStyle w:val="Heading7"/>
        <w:ind w:left="118"/>
        <w:rPr>
          <w:b w:val="0"/>
          <w:bCs w:val="0"/>
        </w:rPr>
      </w:pPr>
      <w:r>
        <w:t>Geosci</w:t>
      </w:r>
      <w:r>
        <w:rPr>
          <w:spacing w:val="-1"/>
        </w:rPr>
        <w:t>e</w:t>
      </w:r>
      <w:r>
        <w:rPr>
          <w:spacing w:val="3"/>
        </w:rPr>
        <w:t>n</w:t>
      </w:r>
      <w:r>
        <w:t>ce</w:t>
      </w:r>
      <w:r>
        <w:rPr>
          <w:spacing w:val="-16"/>
        </w:rPr>
        <w:t xml:space="preserve"> </w:t>
      </w:r>
      <w:r>
        <w:rPr>
          <w:spacing w:val="-6"/>
        </w:rPr>
        <w:t>A</w:t>
      </w:r>
      <w:r>
        <w:t>us</w:t>
      </w:r>
      <w:r>
        <w:rPr>
          <w:spacing w:val="2"/>
        </w:rPr>
        <w:t>t</w:t>
      </w:r>
      <w:r>
        <w:rPr>
          <w:spacing w:val="-1"/>
        </w:rPr>
        <w:t>r</w:t>
      </w:r>
      <w:r>
        <w:t>al</w:t>
      </w:r>
      <w:r>
        <w:rPr>
          <w:spacing w:val="1"/>
        </w:rPr>
        <w:t>i</w:t>
      </w:r>
      <w:r>
        <w:t>a</w:t>
      </w:r>
    </w:p>
    <w:p w:rsidR="00390CA3" w:rsidRDefault="00BD6A69">
      <w:pPr>
        <w:pStyle w:val="BodyText"/>
        <w:spacing w:before="60"/>
        <w:ind w:left="118"/>
      </w:pPr>
      <w:r>
        <w:t>Ch</w:t>
      </w:r>
      <w:r>
        <w:rPr>
          <w:spacing w:val="-2"/>
        </w:rPr>
        <w:t>i</w:t>
      </w:r>
      <w:r>
        <w:t>ef</w:t>
      </w:r>
      <w:r>
        <w:rPr>
          <w:spacing w:val="-6"/>
        </w:rPr>
        <w:t xml:space="preserve"> </w:t>
      </w:r>
      <w:r>
        <w:rPr>
          <w:spacing w:val="-1"/>
        </w:rPr>
        <w:t>E</w:t>
      </w:r>
      <w:r>
        <w:rPr>
          <w:spacing w:val="1"/>
        </w:rPr>
        <w:t>x</w:t>
      </w:r>
      <w:r>
        <w:t>ecu</w:t>
      </w:r>
      <w:r>
        <w:rPr>
          <w:spacing w:val="1"/>
        </w:rPr>
        <w:t>ti</w:t>
      </w:r>
      <w:r>
        <w:rPr>
          <w:spacing w:val="-2"/>
        </w:rPr>
        <w:t>v</w:t>
      </w:r>
      <w:r>
        <w:t>e</w:t>
      </w:r>
      <w:r>
        <w:rPr>
          <w:spacing w:val="-8"/>
        </w:rPr>
        <w:t xml:space="preserve"> </w:t>
      </w:r>
      <w:r>
        <w:t>O</w:t>
      </w:r>
      <w:r>
        <w:rPr>
          <w:spacing w:val="2"/>
        </w:rPr>
        <w:t>ff</w:t>
      </w:r>
      <w:r>
        <w:rPr>
          <w:spacing w:val="-1"/>
        </w:rPr>
        <w:t>i</w:t>
      </w:r>
      <w:r>
        <w:rPr>
          <w:spacing w:val="1"/>
        </w:rPr>
        <w:t>c</w:t>
      </w:r>
      <w:r>
        <w:t>er:</w:t>
      </w:r>
      <w:r>
        <w:rPr>
          <w:spacing w:val="-7"/>
        </w:rPr>
        <w:t xml:space="preserve"> </w:t>
      </w:r>
      <w:r>
        <w:t>Dr</w:t>
      </w:r>
      <w:r>
        <w:rPr>
          <w:spacing w:val="-7"/>
        </w:rPr>
        <w:t xml:space="preserve"> </w:t>
      </w:r>
      <w:r>
        <w:t>Chris</w:t>
      </w:r>
      <w:r>
        <w:rPr>
          <w:spacing w:val="-6"/>
        </w:rPr>
        <w:t xml:space="preserve"> </w:t>
      </w:r>
      <w:r>
        <w:rPr>
          <w:spacing w:val="1"/>
        </w:rPr>
        <w:t>P</w:t>
      </w:r>
      <w:r>
        <w:rPr>
          <w:spacing w:val="-1"/>
        </w:rPr>
        <w:t>i</w:t>
      </w:r>
      <w:r>
        <w:t>gram</w:t>
      </w:r>
    </w:p>
    <w:p w:rsidR="00390CA3" w:rsidRDefault="00BD6A69">
      <w:pPr>
        <w:pStyle w:val="BodyText"/>
        <w:spacing w:before="51"/>
        <w:ind w:left="118"/>
      </w:pPr>
      <w:r>
        <w:rPr>
          <w:spacing w:val="3"/>
        </w:rPr>
        <w:t>T</w:t>
      </w:r>
      <w:r>
        <w:t>h</w:t>
      </w:r>
      <w:r>
        <w:rPr>
          <w:spacing w:val="-2"/>
        </w:rPr>
        <w:t>i</w:t>
      </w:r>
      <w:r>
        <w:t>s</w:t>
      </w:r>
      <w:r>
        <w:rPr>
          <w:spacing w:val="-6"/>
        </w:rPr>
        <w:t xml:space="preserve"> </w:t>
      </w:r>
      <w:r>
        <w:t>p</w:t>
      </w:r>
      <w:r>
        <w:rPr>
          <w:spacing w:val="-1"/>
        </w:rPr>
        <w:t>a</w:t>
      </w:r>
      <w:r>
        <w:t>p</w:t>
      </w:r>
      <w:r>
        <w:rPr>
          <w:spacing w:val="-1"/>
        </w:rPr>
        <w:t>e</w:t>
      </w:r>
      <w:r>
        <w:t>r</w:t>
      </w:r>
      <w:r>
        <w:rPr>
          <w:spacing w:val="-6"/>
        </w:rPr>
        <w:t xml:space="preserve"> </w:t>
      </w:r>
      <w:r>
        <w:rPr>
          <w:spacing w:val="-1"/>
        </w:rPr>
        <w:t>i</w:t>
      </w:r>
      <w:r>
        <w:t>s</w:t>
      </w:r>
      <w:r>
        <w:rPr>
          <w:spacing w:val="-4"/>
        </w:rPr>
        <w:t xml:space="preserve"> </w:t>
      </w:r>
      <w:r>
        <w:t>p</w:t>
      </w:r>
      <w:r>
        <w:rPr>
          <w:spacing w:val="-1"/>
        </w:rPr>
        <w:t>u</w:t>
      </w:r>
      <w:r>
        <w:rPr>
          <w:spacing w:val="1"/>
        </w:rPr>
        <w:t>b</w:t>
      </w:r>
      <w:r>
        <w:rPr>
          <w:spacing w:val="-1"/>
        </w:rPr>
        <w:t>li</w:t>
      </w:r>
      <w:r>
        <w:rPr>
          <w:spacing w:val="1"/>
        </w:rPr>
        <w:t>sh</w:t>
      </w:r>
      <w:r>
        <w:t>ed</w:t>
      </w:r>
      <w:r>
        <w:rPr>
          <w:spacing w:val="-5"/>
        </w:rPr>
        <w:t xml:space="preserve"> </w:t>
      </w:r>
      <w:r>
        <w:t>w</w:t>
      </w:r>
      <w:r>
        <w:rPr>
          <w:spacing w:val="-1"/>
        </w:rPr>
        <w:t>i</w:t>
      </w:r>
      <w:r>
        <w:rPr>
          <w:spacing w:val="2"/>
        </w:rPr>
        <w:t>t</w:t>
      </w:r>
      <w:r>
        <w:t>h</w:t>
      </w:r>
      <w:r>
        <w:rPr>
          <w:spacing w:val="-7"/>
        </w:rPr>
        <w:t xml:space="preserve"> </w:t>
      </w:r>
      <w:r>
        <w:rPr>
          <w:spacing w:val="-1"/>
        </w:rPr>
        <w:t>t</w:t>
      </w:r>
      <w:r>
        <w:t>he</w:t>
      </w:r>
      <w:r>
        <w:rPr>
          <w:spacing w:val="-5"/>
        </w:rPr>
        <w:t xml:space="preserve"> </w:t>
      </w:r>
      <w:r>
        <w:t>p</w:t>
      </w:r>
      <w:r>
        <w:rPr>
          <w:spacing w:val="-1"/>
        </w:rPr>
        <w:t>e</w:t>
      </w:r>
      <w:r>
        <w:t>r</w:t>
      </w:r>
      <w:r>
        <w:rPr>
          <w:spacing w:val="4"/>
        </w:rPr>
        <w:t>m</w:t>
      </w:r>
      <w:r>
        <w:rPr>
          <w:spacing w:val="-1"/>
        </w:rPr>
        <w:t>i</w:t>
      </w:r>
      <w:r>
        <w:rPr>
          <w:spacing w:val="1"/>
        </w:rPr>
        <w:t>ss</w:t>
      </w:r>
      <w:r>
        <w:rPr>
          <w:spacing w:val="-1"/>
        </w:rPr>
        <w:t>i</w:t>
      </w:r>
      <w:r>
        <w:t>on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7"/>
        </w:rPr>
        <w:t xml:space="preserve"> </w:t>
      </w:r>
      <w:r>
        <w:rPr>
          <w:spacing w:val="1"/>
        </w:rPr>
        <w:t>CE</w:t>
      </w:r>
      <w:r>
        <w:t>O,</w:t>
      </w:r>
      <w:r>
        <w:rPr>
          <w:spacing w:val="-6"/>
        </w:rPr>
        <w:t xml:space="preserve"> </w:t>
      </w:r>
      <w:r>
        <w:t>Ge</w:t>
      </w:r>
      <w:r>
        <w:rPr>
          <w:spacing w:val="-1"/>
        </w:rPr>
        <w:t>o</w:t>
      </w:r>
      <w:r>
        <w:rPr>
          <w:spacing w:val="1"/>
        </w:rPr>
        <w:t>sc</w:t>
      </w:r>
      <w:r>
        <w:rPr>
          <w:spacing w:val="-1"/>
        </w:rPr>
        <w:t>i</w:t>
      </w:r>
      <w:r>
        <w:t>e</w:t>
      </w:r>
      <w:r>
        <w:rPr>
          <w:spacing w:val="-1"/>
        </w:rPr>
        <w:t>n</w:t>
      </w:r>
      <w:r>
        <w:rPr>
          <w:spacing w:val="1"/>
        </w:rPr>
        <w:t>c</w:t>
      </w:r>
      <w:r>
        <w:t>e</w:t>
      </w:r>
      <w:r>
        <w:rPr>
          <w:spacing w:val="-5"/>
        </w:rPr>
        <w:t xml:space="preserve"> </w:t>
      </w:r>
      <w:r>
        <w:rPr>
          <w:spacing w:val="-1"/>
        </w:rPr>
        <w:t>A</w:t>
      </w:r>
      <w:r>
        <w:t>ustr</w:t>
      </w:r>
      <w:r>
        <w:rPr>
          <w:spacing w:val="1"/>
        </w:rPr>
        <w:t>a</w:t>
      </w:r>
      <w:r>
        <w:rPr>
          <w:spacing w:val="-1"/>
        </w:rPr>
        <w:t>l</w:t>
      </w:r>
      <w:r>
        <w:rPr>
          <w:spacing w:val="1"/>
        </w:rPr>
        <w:t>i</w:t>
      </w:r>
      <w:r>
        <w:t>a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2" w:line="280" w:lineRule="exact"/>
        <w:rPr>
          <w:sz w:val="28"/>
          <w:szCs w:val="28"/>
        </w:rPr>
      </w:pPr>
    </w:p>
    <w:p w:rsidR="00390CA3" w:rsidRDefault="00BD6A69">
      <w:pPr>
        <w:ind w:left="118" w:right="1058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AU" w:eastAsia="en-AU"/>
        </w:rPr>
        <w:drawing>
          <wp:inline distT="0" distB="0" distL="0" distR="0">
            <wp:extent cx="1002030" cy="357505"/>
            <wp:effectExtent l="0" t="0" r="7620" b="4445"/>
            <wp:docPr id="3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030" cy="35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CA3" w:rsidRDefault="00390CA3">
      <w:pPr>
        <w:spacing w:before="1" w:line="130" w:lineRule="exact"/>
        <w:rPr>
          <w:sz w:val="13"/>
          <w:szCs w:val="13"/>
        </w:rPr>
      </w:pPr>
    </w:p>
    <w:p w:rsidR="00390CA3" w:rsidRDefault="00BD6A69">
      <w:pPr>
        <w:pStyle w:val="BodyText"/>
        <w:ind w:left="118"/>
      </w:pPr>
      <w:r>
        <w:t>©</w:t>
      </w:r>
      <w:r>
        <w:rPr>
          <w:spacing w:val="-9"/>
        </w:rPr>
        <w:t xml:space="preserve"> </w:t>
      </w:r>
      <w:r>
        <w:t>C</w:t>
      </w:r>
      <w:r>
        <w:rPr>
          <w:spacing w:val="-1"/>
        </w:rPr>
        <w:t>o</w:t>
      </w:r>
      <w:r>
        <w:rPr>
          <w:spacing w:val="1"/>
        </w:rPr>
        <w:t>m</w:t>
      </w:r>
      <w:r>
        <w:rPr>
          <w:spacing w:val="4"/>
        </w:rPr>
        <w:t>m</w:t>
      </w:r>
      <w:r>
        <w:t>o</w:t>
      </w:r>
      <w:r>
        <w:rPr>
          <w:spacing w:val="-1"/>
        </w:rPr>
        <w:t>n</w:t>
      </w:r>
      <w:r>
        <w:rPr>
          <w:spacing w:val="-3"/>
        </w:rPr>
        <w:t>w</w:t>
      </w:r>
      <w:r>
        <w:rPr>
          <w:spacing w:val="1"/>
        </w:rPr>
        <w:t>e</w:t>
      </w:r>
      <w:r>
        <w:t>a</w:t>
      </w:r>
      <w:r>
        <w:rPr>
          <w:spacing w:val="-2"/>
        </w:rPr>
        <w:t>l</w:t>
      </w:r>
      <w:r>
        <w:rPr>
          <w:spacing w:val="2"/>
        </w:rPr>
        <w:t>t</w:t>
      </w:r>
      <w:r>
        <w:t>h</w:t>
      </w:r>
      <w:r>
        <w:rPr>
          <w:spacing w:val="-9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8"/>
        </w:rPr>
        <w:t xml:space="preserve"> </w:t>
      </w:r>
      <w:r>
        <w:rPr>
          <w:spacing w:val="-1"/>
        </w:rPr>
        <w:t>A</w:t>
      </w:r>
      <w:r>
        <w:t>ustr</w:t>
      </w:r>
      <w:r>
        <w:rPr>
          <w:spacing w:val="1"/>
        </w:rPr>
        <w:t>a</w:t>
      </w:r>
      <w:r>
        <w:rPr>
          <w:spacing w:val="-1"/>
        </w:rPr>
        <w:t>li</w:t>
      </w:r>
      <w:r>
        <w:t>a</w:t>
      </w:r>
      <w:r>
        <w:rPr>
          <w:spacing w:val="-7"/>
        </w:rPr>
        <w:t xml:space="preserve"> </w:t>
      </w:r>
      <w:r>
        <w:t>(Ge</w:t>
      </w:r>
      <w:r>
        <w:rPr>
          <w:spacing w:val="-1"/>
        </w:rPr>
        <w:t>o</w:t>
      </w:r>
      <w:r>
        <w:rPr>
          <w:spacing w:val="1"/>
        </w:rPr>
        <w:t>sc</w:t>
      </w:r>
      <w:r>
        <w:rPr>
          <w:spacing w:val="-1"/>
        </w:rPr>
        <w:t>i</w:t>
      </w:r>
      <w:r>
        <w:t>e</w:t>
      </w:r>
      <w:r>
        <w:rPr>
          <w:spacing w:val="-1"/>
        </w:rPr>
        <w:t>n</w:t>
      </w:r>
      <w:r>
        <w:rPr>
          <w:spacing w:val="1"/>
        </w:rPr>
        <w:t>c</w:t>
      </w:r>
      <w:r>
        <w:t>e</w:t>
      </w:r>
      <w:r>
        <w:rPr>
          <w:spacing w:val="-7"/>
        </w:rPr>
        <w:t xml:space="preserve"> </w:t>
      </w:r>
      <w:r>
        <w:rPr>
          <w:spacing w:val="-1"/>
        </w:rPr>
        <w:t>A</w:t>
      </w:r>
      <w:r>
        <w:t>ustr</w:t>
      </w:r>
      <w:r>
        <w:rPr>
          <w:spacing w:val="1"/>
        </w:rPr>
        <w:t>a</w:t>
      </w:r>
      <w:r>
        <w:rPr>
          <w:spacing w:val="-1"/>
        </w:rPr>
        <w:t>l</w:t>
      </w:r>
      <w:r>
        <w:rPr>
          <w:spacing w:val="1"/>
        </w:rPr>
        <w:t>i</w:t>
      </w:r>
      <w:r>
        <w:t>a)</w:t>
      </w:r>
      <w:r>
        <w:rPr>
          <w:spacing w:val="-9"/>
        </w:rPr>
        <w:t xml:space="preserve"> </w:t>
      </w:r>
      <w:r>
        <w:rPr>
          <w:spacing w:val="2"/>
        </w:rPr>
        <w:t>2</w:t>
      </w:r>
      <w:r>
        <w:t>0</w:t>
      </w:r>
      <w:r>
        <w:rPr>
          <w:spacing w:val="-1"/>
        </w:rPr>
        <w:t>1</w:t>
      </w:r>
      <w:r>
        <w:t>6</w:t>
      </w:r>
    </w:p>
    <w:p w:rsidR="00390CA3" w:rsidRDefault="00390CA3">
      <w:pPr>
        <w:spacing w:before="8" w:line="220" w:lineRule="exact"/>
      </w:pPr>
    </w:p>
    <w:p w:rsidR="00390CA3" w:rsidRDefault="00BD6A69">
      <w:pPr>
        <w:pStyle w:val="BodyText"/>
        <w:spacing w:line="293" w:lineRule="auto"/>
        <w:ind w:left="118" w:right="463"/>
      </w:pPr>
      <w:r>
        <w:rPr>
          <w:spacing w:val="6"/>
        </w:rPr>
        <w:t>W</w:t>
      </w:r>
      <w:r>
        <w:rPr>
          <w:spacing w:val="-5"/>
        </w:rPr>
        <w:t>i</w:t>
      </w:r>
      <w:r>
        <w:t>th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</w:t>
      </w:r>
      <w:r>
        <w:rPr>
          <w:spacing w:val="1"/>
        </w:rPr>
        <w:t>c</w:t>
      </w:r>
      <w:r>
        <w:t>e</w:t>
      </w:r>
      <w:r>
        <w:rPr>
          <w:spacing w:val="-1"/>
        </w:rPr>
        <w:t>p</w:t>
      </w:r>
      <w:r>
        <w:rPr>
          <w:spacing w:val="2"/>
        </w:rPr>
        <w:t>t</w:t>
      </w:r>
      <w:r>
        <w:rPr>
          <w:spacing w:val="-1"/>
        </w:rPr>
        <w:t>i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4"/>
        </w:rPr>
        <w:t xml:space="preserve"> </w:t>
      </w:r>
      <w:r>
        <w:rPr>
          <w:spacing w:val="2"/>
        </w:rPr>
        <w:t>C</w:t>
      </w:r>
      <w:r>
        <w:t>o</w:t>
      </w:r>
      <w:r>
        <w:rPr>
          <w:spacing w:val="1"/>
        </w:rPr>
        <w:t>m</w:t>
      </w:r>
      <w:r>
        <w:rPr>
          <w:spacing w:val="4"/>
        </w:rPr>
        <w:t>m</w:t>
      </w:r>
      <w:r>
        <w:t>o</w:t>
      </w:r>
      <w:r>
        <w:rPr>
          <w:spacing w:val="-1"/>
        </w:rPr>
        <w:t>n</w:t>
      </w:r>
      <w:r>
        <w:rPr>
          <w:spacing w:val="-3"/>
        </w:rPr>
        <w:t>w</w:t>
      </w:r>
      <w:r>
        <w:t>e</w:t>
      </w:r>
      <w:r>
        <w:rPr>
          <w:spacing w:val="-1"/>
        </w:rPr>
        <w:t>al</w:t>
      </w:r>
      <w:r>
        <w:rPr>
          <w:spacing w:val="2"/>
        </w:rPr>
        <w:t>t</w:t>
      </w:r>
      <w:r>
        <w:t>h</w:t>
      </w:r>
      <w:r>
        <w:rPr>
          <w:spacing w:val="-6"/>
        </w:rPr>
        <w:t xml:space="preserve"> </w:t>
      </w:r>
      <w:r>
        <w:t>C</w:t>
      </w:r>
      <w:r>
        <w:rPr>
          <w:spacing w:val="1"/>
        </w:rPr>
        <w:t>o</w:t>
      </w:r>
      <w:r>
        <w:t>at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rPr>
          <w:spacing w:val="-1"/>
        </w:rPr>
        <w:t>A</w:t>
      </w:r>
      <w:r>
        <w:t>r</w:t>
      </w:r>
      <w:r>
        <w:rPr>
          <w:spacing w:val="4"/>
        </w:rPr>
        <w:t>m</w:t>
      </w:r>
      <w:r>
        <w:t>s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4"/>
        </w:rPr>
        <w:t xml:space="preserve"> </w:t>
      </w:r>
      <w:r>
        <w:t>where</w:t>
      </w:r>
      <w:r>
        <w:rPr>
          <w:spacing w:val="-4"/>
        </w:rPr>
        <w:t xml:space="preserve"> </w:t>
      </w:r>
      <w:r>
        <w:t>ot</w:t>
      </w:r>
      <w:r>
        <w:rPr>
          <w:spacing w:val="-1"/>
        </w:rPr>
        <w:t>h</w:t>
      </w:r>
      <w:r>
        <w:t>e</w:t>
      </w:r>
      <w:r>
        <w:rPr>
          <w:spacing w:val="2"/>
        </w:rPr>
        <w:t>r</w:t>
      </w:r>
      <w:r>
        <w:t>w</w:t>
      </w:r>
      <w:r>
        <w:rPr>
          <w:spacing w:val="-1"/>
        </w:rPr>
        <w:t>i</w:t>
      </w:r>
      <w:r>
        <w:rPr>
          <w:spacing w:val="1"/>
        </w:rPr>
        <w:t>s</w:t>
      </w:r>
      <w:r>
        <w:t>e</w:t>
      </w:r>
      <w:r>
        <w:rPr>
          <w:spacing w:val="-7"/>
        </w:rPr>
        <w:t xml:space="preserve"> </w:t>
      </w:r>
      <w:r>
        <w:rPr>
          <w:spacing w:val="1"/>
        </w:rPr>
        <w:t>n</w:t>
      </w:r>
      <w:r>
        <w:t>ot</w:t>
      </w:r>
      <w:r>
        <w:rPr>
          <w:spacing w:val="1"/>
        </w:rPr>
        <w:t>e</w:t>
      </w:r>
      <w:r>
        <w:t>d,</w:t>
      </w:r>
      <w:r>
        <w:rPr>
          <w:spacing w:val="-6"/>
        </w:rPr>
        <w:t xml:space="preserve"> </w:t>
      </w:r>
      <w:r>
        <w:t>t</w:t>
      </w:r>
      <w:r>
        <w:rPr>
          <w:spacing w:val="1"/>
        </w:rPr>
        <w:t>h</w:t>
      </w:r>
      <w:r>
        <w:rPr>
          <w:spacing w:val="-1"/>
        </w:rPr>
        <w:t>i</w:t>
      </w:r>
      <w:r>
        <w:t>s</w:t>
      </w:r>
      <w:r>
        <w:rPr>
          <w:spacing w:val="-5"/>
        </w:rPr>
        <w:t xml:space="preserve"> </w:t>
      </w:r>
      <w:r>
        <w:t>pro</w:t>
      </w:r>
      <w:r>
        <w:rPr>
          <w:spacing w:val="1"/>
        </w:rPr>
        <w:t>d</w:t>
      </w:r>
      <w:r>
        <w:t>uct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t>s</w:t>
      </w:r>
      <w:r>
        <w:rPr>
          <w:w w:val="99"/>
        </w:rPr>
        <w:t xml:space="preserve"> </w:t>
      </w:r>
      <w:r>
        <w:t>pro</w:t>
      </w:r>
      <w:r>
        <w:rPr>
          <w:spacing w:val="1"/>
        </w:rPr>
        <w:t>v</w:t>
      </w:r>
      <w:r>
        <w:rPr>
          <w:spacing w:val="-1"/>
        </w:rPr>
        <w:t>i</w:t>
      </w:r>
      <w:r>
        <w:t>d</w:t>
      </w:r>
      <w:r>
        <w:rPr>
          <w:spacing w:val="1"/>
        </w:rPr>
        <w:t>e</w:t>
      </w:r>
      <w:r>
        <w:t>d</w:t>
      </w:r>
      <w:r>
        <w:rPr>
          <w:spacing w:val="-9"/>
        </w:rPr>
        <w:t xml:space="preserve"> </w:t>
      </w:r>
      <w:r>
        <w:rPr>
          <w:spacing w:val="1"/>
        </w:rPr>
        <w:t>u</w:t>
      </w:r>
      <w:r>
        <w:t>n</w:t>
      </w:r>
      <w:r>
        <w:rPr>
          <w:spacing w:val="-1"/>
        </w:rPr>
        <w:t>d</w:t>
      </w:r>
      <w:r>
        <w:t>er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Cre</w:t>
      </w:r>
      <w:r>
        <w:rPr>
          <w:spacing w:val="-1"/>
        </w:rPr>
        <w:t>a</w:t>
      </w:r>
      <w:r>
        <w:rPr>
          <w:spacing w:val="2"/>
        </w:rPr>
        <w:t>t</w:t>
      </w:r>
      <w:r>
        <w:rPr>
          <w:spacing w:val="1"/>
        </w:rPr>
        <w:t>i</w:t>
      </w:r>
      <w:r>
        <w:rPr>
          <w:spacing w:val="-2"/>
        </w:rPr>
        <w:t>v</w:t>
      </w:r>
      <w:r>
        <w:t>e</w:t>
      </w:r>
      <w:r>
        <w:rPr>
          <w:spacing w:val="-7"/>
        </w:rPr>
        <w:t xml:space="preserve"> </w:t>
      </w:r>
      <w:r>
        <w:t>Co</w:t>
      </w:r>
      <w:r>
        <w:rPr>
          <w:spacing w:val="1"/>
        </w:rPr>
        <w:t>m</w:t>
      </w:r>
      <w:r>
        <w:rPr>
          <w:spacing w:val="4"/>
        </w:rPr>
        <w:t>m</w:t>
      </w:r>
      <w:r>
        <w:t>o</w:t>
      </w:r>
      <w:r>
        <w:rPr>
          <w:spacing w:val="-1"/>
        </w:rPr>
        <w:t>n</w:t>
      </w:r>
      <w:r>
        <w:t>s</w:t>
      </w:r>
      <w:r>
        <w:rPr>
          <w:spacing w:val="-7"/>
        </w:rPr>
        <w:t xml:space="preserve"> </w:t>
      </w:r>
      <w:r>
        <w:rPr>
          <w:spacing w:val="-1"/>
        </w:rPr>
        <w:t>A</w:t>
      </w:r>
      <w:r>
        <w:t>tt</w:t>
      </w:r>
      <w:r>
        <w:rPr>
          <w:spacing w:val="3"/>
        </w:rPr>
        <w:t>r</w:t>
      </w:r>
      <w:r>
        <w:rPr>
          <w:spacing w:val="-1"/>
        </w:rPr>
        <w:t>i</w:t>
      </w:r>
      <w:r>
        <w:t>b</w:t>
      </w:r>
      <w:r>
        <w:rPr>
          <w:spacing w:val="-1"/>
        </w:rPr>
        <w:t>u</w:t>
      </w:r>
      <w:r>
        <w:t>t</w:t>
      </w:r>
      <w:r>
        <w:rPr>
          <w:spacing w:val="1"/>
        </w:rPr>
        <w:t>i</w:t>
      </w:r>
      <w:r>
        <w:t>on</w:t>
      </w:r>
      <w:r>
        <w:rPr>
          <w:spacing w:val="-8"/>
        </w:rPr>
        <w:t xml:space="preserve"> </w:t>
      </w:r>
      <w:r>
        <w:t>4.0</w:t>
      </w:r>
      <w:r>
        <w:rPr>
          <w:spacing w:val="-9"/>
        </w:rPr>
        <w:t xml:space="preserve"> </w:t>
      </w:r>
      <w:r>
        <w:rPr>
          <w:spacing w:val="1"/>
        </w:rPr>
        <w:t>In</w:t>
      </w:r>
      <w:r>
        <w:t>terna</w:t>
      </w:r>
      <w:r>
        <w:rPr>
          <w:spacing w:val="1"/>
        </w:rPr>
        <w:t>t</w:t>
      </w:r>
      <w:r>
        <w:rPr>
          <w:spacing w:val="-1"/>
        </w:rPr>
        <w:t>i</w:t>
      </w:r>
      <w:r>
        <w:t>o</w:t>
      </w:r>
      <w:r>
        <w:rPr>
          <w:spacing w:val="1"/>
        </w:rPr>
        <w:t>n</w:t>
      </w:r>
      <w:r>
        <w:t>al</w:t>
      </w:r>
      <w:r>
        <w:rPr>
          <w:spacing w:val="-7"/>
        </w:rPr>
        <w:t xml:space="preserve"> </w:t>
      </w:r>
      <w:r>
        <w:t>L</w:t>
      </w:r>
      <w:r>
        <w:rPr>
          <w:spacing w:val="-2"/>
        </w:rPr>
        <w:t>i</w:t>
      </w:r>
      <w:r>
        <w:rPr>
          <w:spacing w:val="1"/>
        </w:rPr>
        <w:t>ce</w:t>
      </w:r>
      <w:r>
        <w:t>nce.</w:t>
      </w:r>
      <w:r>
        <w:rPr>
          <w:w w:val="99"/>
        </w:rPr>
        <w:t xml:space="preserve"> </w:t>
      </w:r>
      <w:r>
        <w:t>(</w:t>
      </w:r>
      <w:hyperlink r:id="rId23">
        <w:r>
          <w:rPr>
            <w:color w:val="0000FF"/>
            <w:spacing w:val="-1"/>
          </w:rPr>
          <w:t>http:</w:t>
        </w:r>
        <w:r>
          <w:rPr>
            <w:color w:val="0000FF"/>
          </w:rPr>
          <w:t>/</w:t>
        </w:r>
        <w:r>
          <w:rPr>
            <w:color w:val="0000FF"/>
            <w:spacing w:val="-1"/>
          </w:rPr>
          <w:t>/</w:t>
        </w:r>
        <w:r>
          <w:rPr>
            <w:color w:val="0000FF"/>
            <w:spacing w:val="1"/>
          </w:rPr>
          <w:t>c</w:t>
        </w:r>
        <w:r>
          <w:rPr>
            <w:color w:val="0000FF"/>
          </w:rPr>
          <w:t>r</w:t>
        </w:r>
        <w:r>
          <w:rPr>
            <w:color w:val="0000FF"/>
            <w:spacing w:val="-1"/>
          </w:rPr>
          <w:t>e</w:t>
        </w:r>
        <w:r>
          <w:rPr>
            <w:color w:val="0000FF"/>
            <w:spacing w:val="1"/>
          </w:rPr>
          <w:t>a</w:t>
        </w:r>
        <w:r>
          <w:rPr>
            <w:color w:val="0000FF"/>
            <w:spacing w:val="-1"/>
          </w:rPr>
          <w:t>t</w:t>
        </w:r>
        <w:r>
          <w:rPr>
            <w:color w:val="0000FF"/>
            <w:spacing w:val="1"/>
          </w:rPr>
          <w:t>i</w:t>
        </w:r>
        <w:r>
          <w:rPr>
            <w:color w:val="0000FF"/>
            <w:spacing w:val="-2"/>
          </w:rPr>
          <w:t>v</w:t>
        </w:r>
        <w:r>
          <w:rPr>
            <w:color w:val="0000FF"/>
            <w:spacing w:val="-1"/>
          </w:rPr>
          <w:t>e</w:t>
        </w:r>
        <w:r>
          <w:rPr>
            <w:color w:val="0000FF"/>
            <w:spacing w:val="1"/>
          </w:rPr>
          <w:t>c</w:t>
        </w:r>
        <w:r>
          <w:rPr>
            <w:color w:val="0000FF"/>
            <w:spacing w:val="-1"/>
          </w:rPr>
          <w:t>o</w:t>
        </w:r>
        <w:r>
          <w:rPr>
            <w:color w:val="0000FF"/>
            <w:spacing w:val="1"/>
          </w:rPr>
          <w:t>m</w:t>
        </w:r>
        <w:r>
          <w:rPr>
            <w:color w:val="0000FF"/>
            <w:spacing w:val="4"/>
          </w:rPr>
          <w:t>m</w:t>
        </w:r>
        <w:r>
          <w:rPr>
            <w:color w:val="0000FF"/>
            <w:spacing w:val="-1"/>
          </w:rPr>
          <w:t>on</w:t>
        </w:r>
        <w:r>
          <w:rPr>
            <w:color w:val="0000FF"/>
            <w:spacing w:val="1"/>
          </w:rPr>
          <w:t>s</w:t>
        </w:r>
        <w:r>
          <w:rPr>
            <w:color w:val="0000FF"/>
            <w:spacing w:val="-1"/>
          </w:rPr>
          <w:t>.o</w:t>
        </w:r>
        <w:r>
          <w:rPr>
            <w:color w:val="0000FF"/>
          </w:rPr>
          <w:t>r</w:t>
        </w:r>
        <w:r>
          <w:rPr>
            <w:color w:val="0000FF"/>
            <w:spacing w:val="-1"/>
          </w:rPr>
          <w:t>g/</w:t>
        </w:r>
        <w:r>
          <w:rPr>
            <w:color w:val="0000FF"/>
            <w:spacing w:val="1"/>
          </w:rPr>
          <w:t>l</w:t>
        </w:r>
        <w:r>
          <w:rPr>
            <w:color w:val="0000FF"/>
            <w:spacing w:val="-1"/>
          </w:rPr>
          <w:t>i</w:t>
        </w:r>
        <w:r>
          <w:rPr>
            <w:color w:val="0000FF"/>
            <w:spacing w:val="1"/>
          </w:rPr>
          <w:t>c</w:t>
        </w:r>
        <w:r>
          <w:rPr>
            <w:color w:val="0000FF"/>
            <w:spacing w:val="-1"/>
          </w:rPr>
          <w:t>en</w:t>
        </w:r>
        <w:r>
          <w:rPr>
            <w:color w:val="0000FF"/>
            <w:spacing w:val="1"/>
          </w:rPr>
          <w:t>s</w:t>
        </w:r>
        <w:r>
          <w:rPr>
            <w:color w:val="0000FF"/>
            <w:spacing w:val="-1"/>
          </w:rPr>
          <w:t>e</w:t>
        </w:r>
        <w:r>
          <w:rPr>
            <w:color w:val="0000FF"/>
            <w:spacing w:val="1"/>
          </w:rPr>
          <w:t>s</w:t>
        </w:r>
        <w:r>
          <w:rPr>
            <w:color w:val="0000FF"/>
            <w:spacing w:val="-1"/>
          </w:rPr>
          <w:t>/</w:t>
        </w:r>
        <w:r>
          <w:rPr>
            <w:color w:val="0000FF"/>
            <w:spacing w:val="4"/>
          </w:rPr>
          <w:t>b</w:t>
        </w:r>
        <w:r>
          <w:rPr>
            <w:color w:val="0000FF"/>
            <w:spacing w:val="-5"/>
          </w:rPr>
          <w:t>y</w:t>
        </w:r>
        <w:r>
          <w:rPr>
            <w:color w:val="0000FF"/>
            <w:spacing w:val="-1"/>
          </w:rPr>
          <w:t>/4</w:t>
        </w:r>
        <w:r>
          <w:rPr>
            <w:color w:val="0000FF"/>
            <w:spacing w:val="2"/>
          </w:rPr>
          <w:t>.</w:t>
        </w:r>
        <w:r>
          <w:rPr>
            <w:color w:val="0000FF"/>
            <w:spacing w:val="-1"/>
          </w:rPr>
          <w:t>0/</w:t>
        </w:r>
        <w:r>
          <w:rPr>
            <w:color w:val="0000FF"/>
            <w:spacing w:val="1"/>
          </w:rPr>
          <w:t>l</w:t>
        </w:r>
        <w:r>
          <w:rPr>
            <w:color w:val="0000FF"/>
            <w:spacing w:val="-1"/>
          </w:rPr>
          <w:t>eg</w:t>
        </w:r>
        <w:r>
          <w:rPr>
            <w:color w:val="0000FF"/>
            <w:spacing w:val="1"/>
          </w:rPr>
          <w:t>a</w:t>
        </w:r>
        <w:r>
          <w:rPr>
            <w:color w:val="0000FF"/>
            <w:spacing w:val="-1"/>
          </w:rPr>
          <w:t>l</w:t>
        </w:r>
        <w:r>
          <w:rPr>
            <w:color w:val="0000FF"/>
            <w:spacing w:val="1"/>
          </w:rPr>
          <w:t>c</w:t>
        </w:r>
        <w:r>
          <w:rPr>
            <w:color w:val="0000FF"/>
            <w:spacing w:val="-1"/>
          </w:rPr>
          <w:t>o</w:t>
        </w:r>
        <w:r>
          <w:rPr>
            <w:color w:val="0000FF"/>
            <w:spacing w:val="1"/>
          </w:rPr>
          <w:t>d</w:t>
        </w:r>
        <w:r>
          <w:rPr>
            <w:color w:val="0000FF"/>
            <w:spacing w:val="5"/>
          </w:rPr>
          <w:t>e</w:t>
        </w:r>
      </w:hyperlink>
      <w:r>
        <w:rPr>
          <w:color w:val="000000"/>
        </w:rPr>
        <w:t>)</w:t>
      </w:r>
    </w:p>
    <w:p w:rsidR="00390CA3" w:rsidRDefault="00390CA3">
      <w:pPr>
        <w:spacing w:before="9" w:line="170" w:lineRule="exact"/>
        <w:rPr>
          <w:sz w:val="17"/>
          <w:szCs w:val="17"/>
        </w:rPr>
      </w:pPr>
    </w:p>
    <w:p w:rsidR="00390CA3" w:rsidRDefault="00BD6A69">
      <w:pPr>
        <w:pStyle w:val="BodyText"/>
        <w:spacing w:line="293" w:lineRule="auto"/>
        <w:ind w:left="118" w:right="476"/>
      </w:pPr>
      <w:r>
        <w:t>Ge</w:t>
      </w:r>
      <w:r>
        <w:rPr>
          <w:spacing w:val="-1"/>
        </w:rPr>
        <w:t>o</w:t>
      </w:r>
      <w:r>
        <w:rPr>
          <w:spacing w:val="1"/>
        </w:rPr>
        <w:t>sc</w:t>
      </w:r>
      <w:r>
        <w:rPr>
          <w:spacing w:val="-1"/>
        </w:rPr>
        <w:t>i</w:t>
      </w:r>
      <w:r>
        <w:t>e</w:t>
      </w:r>
      <w:r>
        <w:rPr>
          <w:spacing w:val="-1"/>
        </w:rPr>
        <w:t>n</w:t>
      </w:r>
      <w:r>
        <w:rPr>
          <w:spacing w:val="1"/>
        </w:rPr>
        <w:t>c</w:t>
      </w:r>
      <w:r>
        <w:t>e</w:t>
      </w:r>
      <w:r>
        <w:rPr>
          <w:spacing w:val="-5"/>
        </w:rPr>
        <w:t xml:space="preserve"> </w:t>
      </w:r>
      <w:r>
        <w:rPr>
          <w:spacing w:val="-1"/>
        </w:rPr>
        <w:t>A</w:t>
      </w:r>
      <w:r>
        <w:t>ustr</w:t>
      </w:r>
      <w:r>
        <w:rPr>
          <w:spacing w:val="1"/>
        </w:rPr>
        <w:t>a</w:t>
      </w:r>
      <w:r>
        <w:rPr>
          <w:spacing w:val="-1"/>
        </w:rPr>
        <w:t>li</w:t>
      </w:r>
      <w:r>
        <w:t>a</w:t>
      </w:r>
      <w:r>
        <w:rPr>
          <w:spacing w:val="-5"/>
        </w:rPr>
        <w:t xml:space="preserve"> </w:t>
      </w:r>
      <w:r>
        <w:t>h</w:t>
      </w:r>
      <w:r>
        <w:rPr>
          <w:spacing w:val="-1"/>
        </w:rPr>
        <w:t>a</w:t>
      </w:r>
      <w:r>
        <w:t>s</w:t>
      </w:r>
      <w:r>
        <w:rPr>
          <w:spacing w:val="-5"/>
        </w:rPr>
        <w:t xml:space="preserve"> </w:t>
      </w:r>
      <w:r>
        <w:t>t</w:t>
      </w:r>
      <w:r>
        <w:rPr>
          <w:spacing w:val="2"/>
        </w:rPr>
        <w:t>r</w:t>
      </w:r>
      <w:r>
        <w:rPr>
          <w:spacing w:val="-1"/>
        </w:rPr>
        <w:t>i</w:t>
      </w:r>
      <w:r>
        <w:t>ed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spacing w:val="4"/>
        </w:rPr>
        <w:t>m</w:t>
      </w:r>
      <w:r>
        <w:rPr>
          <w:spacing w:val="-3"/>
        </w:rPr>
        <w:t>a</w:t>
      </w:r>
      <w:r>
        <w:rPr>
          <w:spacing w:val="3"/>
        </w:rPr>
        <w:t>k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t>he</w:t>
      </w:r>
      <w:r>
        <w:rPr>
          <w:spacing w:val="-6"/>
        </w:rPr>
        <w:t xml:space="preserve"> </w:t>
      </w:r>
      <w:r>
        <w:rPr>
          <w:spacing w:val="1"/>
        </w:rPr>
        <w:t>i</w:t>
      </w:r>
      <w:r>
        <w:t>n</w:t>
      </w:r>
      <w:r>
        <w:rPr>
          <w:spacing w:val="1"/>
        </w:rPr>
        <w:t>f</w:t>
      </w:r>
      <w:r>
        <w:t>or</w:t>
      </w:r>
      <w:r>
        <w:rPr>
          <w:spacing w:val="4"/>
        </w:rPr>
        <w:t>m</w:t>
      </w:r>
      <w:r>
        <w:t>at</w:t>
      </w:r>
      <w:r>
        <w:rPr>
          <w:spacing w:val="-2"/>
        </w:rPr>
        <w:t>i</w:t>
      </w:r>
      <w:r>
        <w:t>on</w:t>
      </w:r>
      <w:r>
        <w:rPr>
          <w:spacing w:val="-7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h</w:t>
      </w:r>
      <w:r>
        <w:rPr>
          <w:spacing w:val="-2"/>
        </w:rPr>
        <w:t>i</w:t>
      </w:r>
      <w:r>
        <w:t>s</w:t>
      </w:r>
      <w:r>
        <w:rPr>
          <w:spacing w:val="-5"/>
        </w:rPr>
        <w:t xml:space="preserve"> </w:t>
      </w:r>
      <w:r>
        <w:t>pr</w:t>
      </w:r>
      <w:r>
        <w:rPr>
          <w:spacing w:val="2"/>
        </w:rPr>
        <w:t>o</w:t>
      </w:r>
      <w:r>
        <w:rPr>
          <w:spacing w:val="5"/>
        </w:rPr>
        <w:t>d</w:t>
      </w:r>
      <w:r>
        <w:t>uct</w:t>
      </w:r>
      <w:r>
        <w:rPr>
          <w:spacing w:val="-7"/>
        </w:rPr>
        <w:t xml:space="preserve"> </w:t>
      </w:r>
      <w:r>
        <w:rPr>
          <w:spacing w:val="-1"/>
        </w:rPr>
        <w:t>a</w:t>
      </w:r>
      <w:r>
        <w:t>s</w:t>
      </w:r>
      <w:r>
        <w:rPr>
          <w:spacing w:val="-3"/>
        </w:rPr>
        <w:t xml:space="preserve"> </w:t>
      </w:r>
      <w:r>
        <w:t>ac</w:t>
      </w:r>
      <w:r>
        <w:rPr>
          <w:spacing w:val="1"/>
        </w:rPr>
        <w:t>c</w:t>
      </w:r>
      <w:r>
        <w:t>urate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p</w:t>
      </w:r>
      <w:r>
        <w:rPr>
          <w:spacing w:val="-1"/>
        </w:rPr>
        <w:t>o</w:t>
      </w:r>
      <w:r>
        <w:rPr>
          <w:spacing w:val="1"/>
        </w:rPr>
        <w:t>ss</w:t>
      </w:r>
      <w:r>
        <w:rPr>
          <w:spacing w:val="-1"/>
        </w:rPr>
        <w:t>i</w:t>
      </w:r>
      <w:r>
        <w:rPr>
          <w:spacing w:val="1"/>
        </w:rPr>
        <w:t>b</w:t>
      </w:r>
      <w:r>
        <w:rPr>
          <w:spacing w:val="-1"/>
        </w:rPr>
        <w:t>l</w:t>
      </w:r>
      <w:r>
        <w:t>e.</w:t>
      </w:r>
      <w:r>
        <w:rPr>
          <w:w w:val="99"/>
        </w:rPr>
        <w:t xml:space="preserve"> </w:t>
      </w:r>
      <w:r>
        <w:t>H</w:t>
      </w:r>
      <w:r>
        <w:rPr>
          <w:spacing w:val="2"/>
        </w:rPr>
        <w:t>o</w:t>
      </w:r>
      <w:r>
        <w:rPr>
          <w:spacing w:val="-3"/>
        </w:rPr>
        <w:t>w</w:t>
      </w:r>
      <w:r>
        <w:rPr>
          <w:spacing w:val="1"/>
        </w:rPr>
        <w:t>e</w:t>
      </w:r>
      <w:r>
        <w:rPr>
          <w:spacing w:val="-2"/>
        </w:rPr>
        <w:t>v</w:t>
      </w:r>
      <w:r>
        <w:t>er,</w:t>
      </w:r>
      <w:r>
        <w:rPr>
          <w:spacing w:val="-4"/>
        </w:rPr>
        <w:t xml:space="preserve"> </w:t>
      </w:r>
      <w:r>
        <w:rPr>
          <w:spacing w:val="-1"/>
        </w:rPr>
        <w:t>i</w:t>
      </w:r>
      <w:r>
        <w:t>t</w:t>
      </w:r>
      <w:r>
        <w:rPr>
          <w:spacing w:val="-7"/>
        </w:rPr>
        <w:t xml:space="preserve"> </w:t>
      </w:r>
      <w:r>
        <w:rPr>
          <w:spacing w:val="1"/>
        </w:rPr>
        <w:t>d</w:t>
      </w:r>
      <w:r>
        <w:t>o</w:t>
      </w:r>
      <w:r>
        <w:rPr>
          <w:spacing w:val="-1"/>
        </w:rPr>
        <w:t>e</w:t>
      </w:r>
      <w:r>
        <w:t>s</w:t>
      </w:r>
      <w:r>
        <w:rPr>
          <w:spacing w:val="-5"/>
        </w:rPr>
        <w:t xml:space="preserve"> </w:t>
      </w:r>
      <w:r>
        <w:rPr>
          <w:spacing w:val="1"/>
        </w:rPr>
        <w:t>n</w:t>
      </w:r>
      <w:r>
        <w:t>ot</w:t>
      </w:r>
      <w:r>
        <w:rPr>
          <w:spacing w:val="-7"/>
        </w:rPr>
        <w:t xml:space="preserve"> </w:t>
      </w:r>
      <w:r>
        <w:rPr>
          <w:spacing w:val="1"/>
        </w:rPr>
        <w:t>g</w:t>
      </w:r>
      <w:r>
        <w:t>u</w:t>
      </w:r>
      <w:r>
        <w:rPr>
          <w:spacing w:val="-1"/>
        </w:rPr>
        <w:t>a</w:t>
      </w:r>
      <w:r>
        <w:t>r</w:t>
      </w:r>
      <w:r>
        <w:rPr>
          <w:spacing w:val="1"/>
        </w:rPr>
        <w:t>a</w:t>
      </w:r>
      <w:r>
        <w:t>nt</w:t>
      </w:r>
      <w:r>
        <w:rPr>
          <w:spacing w:val="-1"/>
        </w:rPr>
        <w:t>e</w:t>
      </w:r>
      <w:r>
        <w:t>e</w:t>
      </w:r>
      <w:r>
        <w:rPr>
          <w:spacing w:val="-4"/>
        </w:rPr>
        <w:t xml:space="preserve"> </w:t>
      </w:r>
      <w:r>
        <w:t>th</w:t>
      </w:r>
      <w:r>
        <w:rPr>
          <w:spacing w:val="-1"/>
        </w:rPr>
        <w:t>a</w:t>
      </w:r>
      <w:r>
        <w:t>t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5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1"/>
        </w:rPr>
        <w:t>f</w:t>
      </w:r>
      <w:r>
        <w:t>or</w:t>
      </w:r>
      <w:r>
        <w:rPr>
          <w:spacing w:val="4"/>
        </w:rPr>
        <w:t>m</w:t>
      </w:r>
      <w:r>
        <w:t>at</w:t>
      </w:r>
      <w:r>
        <w:rPr>
          <w:spacing w:val="-2"/>
        </w:rPr>
        <w:t>i</w:t>
      </w:r>
      <w:r>
        <w:t>on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t>s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>t</w:t>
      </w:r>
      <w:r>
        <w:rPr>
          <w:spacing w:val="1"/>
        </w:rPr>
        <w:t>a</w:t>
      </w:r>
      <w:r>
        <w:rPr>
          <w:spacing w:val="-1"/>
        </w:rPr>
        <w:t>l</w:t>
      </w:r>
      <w:r>
        <w:rPr>
          <w:spacing w:val="3"/>
        </w:rPr>
        <w:t>l</w:t>
      </w:r>
      <w:r>
        <w:t>y</w:t>
      </w:r>
      <w:r>
        <w:rPr>
          <w:spacing w:val="-9"/>
        </w:rPr>
        <w:t xml:space="preserve"> </w:t>
      </w:r>
      <w:r>
        <w:t>ac</w:t>
      </w:r>
      <w:r>
        <w:rPr>
          <w:spacing w:val="1"/>
        </w:rPr>
        <w:t>c</w:t>
      </w:r>
      <w:r>
        <w:t>ura</w:t>
      </w:r>
      <w:r>
        <w:rPr>
          <w:spacing w:val="2"/>
        </w:rPr>
        <w:t>t</w:t>
      </w:r>
      <w:r>
        <w:t>e</w:t>
      </w:r>
      <w:r>
        <w:rPr>
          <w:spacing w:val="-7"/>
        </w:rPr>
        <w:t xml:space="preserve"> </w:t>
      </w:r>
      <w:r>
        <w:rPr>
          <w:spacing w:val="-1"/>
        </w:rPr>
        <w:t>o</w:t>
      </w:r>
      <w:r>
        <w:t>r</w:t>
      </w:r>
      <w:r>
        <w:rPr>
          <w:spacing w:val="-5"/>
        </w:rPr>
        <w:t xml:space="preserve"> </w:t>
      </w:r>
      <w:r>
        <w:t>co</w:t>
      </w:r>
      <w:r>
        <w:rPr>
          <w:spacing w:val="4"/>
        </w:rPr>
        <w:t>m</w:t>
      </w:r>
      <w:r>
        <w:t>p</w:t>
      </w:r>
      <w:r>
        <w:rPr>
          <w:spacing w:val="-2"/>
        </w:rPr>
        <w:t>l</w:t>
      </w:r>
      <w:r>
        <w:t>et</w:t>
      </w:r>
      <w:r>
        <w:rPr>
          <w:spacing w:val="1"/>
        </w:rPr>
        <w:t>e</w:t>
      </w:r>
      <w:r>
        <w:t>.</w:t>
      </w:r>
      <w:r>
        <w:rPr>
          <w:spacing w:val="-7"/>
        </w:rPr>
        <w:t xml:space="preserve"> </w:t>
      </w:r>
      <w:r>
        <w:rPr>
          <w:spacing w:val="2"/>
        </w:rPr>
        <w:t>T</w:t>
      </w:r>
      <w:r>
        <w:t>h</w:t>
      </w:r>
      <w:r>
        <w:rPr>
          <w:spacing w:val="-1"/>
        </w:rPr>
        <w:t>e</w:t>
      </w:r>
      <w:r>
        <w:t>re</w:t>
      </w:r>
      <w:r>
        <w:rPr>
          <w:spacing w:val="1"/>
        </w:rPr>
        <w:t>f</w:t>
      </w:r>
      <w:r>
        <w:t>ore,</w:t>
      </w:r>
      <w:r>
        <w:rPr>
          <w:spacing w:val="-4"/>
        </w:rPr>
        <w:t xml:space="preserve"> </w:t>
      </w:r>
      <w:r>
        <w:rPr>
          <w:spacing w:val="-5"/>
        </w:rPr>
        <w:t>y</w:t>
      </w:r>
      <w:r>
        <w:t>ou</w:t>
      </w:r>
      <w:r>
        <w:rPr>
          <w:w w:val="99"/>
        </w:rPr>
        <w:t xml:space="preserve"> </w:t>
      </w:r>
      <w:r>
        <w:rPr>
          <w:spacing w:val="1"/>
        </w:rPr>
        <w:t>s</w:t>
      </w:r>
      <w:r>
        <w:t>h</w:t>
      </w:r>
      <w:r>
        <w:rPr>
          <w:spacing w:val="-1"/>
        </w:rPr>
        <w:t>o</w:t>
      </w:r>
      <w:r>
        <w:t>uld</w:t>
      </w:r>
      <w:r>
        <w:rPr>
          <w:spacing w:val="-7"/>
        </w:rPr>
        <w:t xml:space="preserve"> </w:t>
      </w:r>
      <w:r>
        <w:rPr>
          <w:spacing w:val="-1"/>
        </w:rPr>
        <w:t>n</w:t>
      </w:r>
      <w:r>
        <w:rPr>
          <w:spacing w:val="1"/>
        </w:rPr>
        <w:t>o</w:t>
      </w:r>
      <w:r>
        <w:t>t</w:t>
      </w:r>
      <w:r>
        <w:rPr>
          <w:spacing w:val="-7"/>
        </w:rPr>
        <w:t xml:space="preserve"> </w:t>
      </w:r>
      <w:r>
        <w:t>sole</w:t>
      </w:r>
      <w:r>
        <w:rPr>
          <w:spacing w:val="3"/>
        </w:rPr>
        <w:t>l</w:t>
      </w:r>
      <w:r>
        <w:t>y</w:t>
      </w:r>
      <w:r>
        <w:rPr>
          <w:spacing w:val="-9"/>
        </w:rPr>
        <w:t xml:space="preserve"> </w:t>
      </w:r>
      <w:r>
        <w:t>r</w:t>
      </w:r>
      <w:r>
        <w:rPr>
          <w:spacing w:val="1"/>
        </w:rPr>
        <w:t>el</w:t>
      </w:r>
      <w:r>
        <w:t>y</w:t>
      </w:r>
      <w:r>
        <w:rPr>
          <w:spacing w:val="-8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rPr>
          <w:spacing w:val="1"/>
        </w:rPr>
        <w:t>t</w:t>
      </w:r>
      <w:r>
        <w:t>his</w:t>
      </w:r>
      <w:r>
        <w:rPr>
          <w:spacing w:val="-5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1"/>
        </w:rPr>
        <w:t>f</w:t>
      </w:r>
      <w:r>
        <w:t>o</w:t>
      </w:r>
      <w:r>
        <w:rPr>
          <w:spacing w:val="-2"/>
        </w:rPr>
        <w:t>r</w:t>
      </w:r>
      <w:r>
        <w:rPr>
          <w:spacing w:val="4"/>
        </w:rPr>
        <w:t>m</w:t>
      </w:r>
      <w:r>
        <w:t>at</w:t>
      </w:r>
      <w:r>
        <w:rPr>
          <w:spacing w:val="-2"/>
        </w:rPr>
        <w:t>i</w:t>
      </w:r>
      <w:r>
        <w:t>on</w:t>
      </w:r>
      <w:r>
        <w:rPr>
          <w:spacing w:val="-6"/>
        </w:rPr>
        <w:t xml:space="preserve"> </w:t>
      </w:r>
      <w:r>
        <w:t>when</w:t>
      </w:r>
      <w:r>
        <w:rPr>
          <w:spacing w:val="-5"/>
        </w:rPr>
        <w:t xml:space="preserve"> </w:t>
      </w:r>
      <w:r>
        <w:rPr>
          <w:spacing w:val="4"/>
        </w:rPr>
        <w:t>m</w:t>
      </w:r>
      <w:r>
        <w:rPr>
          <w:spacing w:val="-3"/>
        </w:rPr>
        <w:t>a</w:t>
      </w:r>
      <w:r>
        <w:rPr>
          <w:spacing w:val="3"/>
        </w:rPr>
        <w:t>k</w:t>
      </w:r>
      <w:r>
        <w:rPr>
          <w:spacing w:val="-1"/>
        </w:rPr>
        <w:t>i</w:t>
      </w:r>
      <w:r>
        <w:t>ng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1"/>
        </w:rPr>
        <w:t>c</w:t>
      </w:r>
      <w:r>
        <w:t>o</w:t>
      </w:r>
      <w:r>
        <w:rPr>
          <w:spacing w:val="1"/>
        </w:rPr>
        <w:t>m</w:t>
      </w:r>
      <w:r>
        <w:rPr>
          <w:spacing w:val="4"/>
        </w:rPr>
        <w:t>m</w:t>
      </w:r>
      <w:r>
        <w:rPr>
          <w:spacing w:val="-3"/>
        </w:rPr>
        <w:t>e</w:t>
      </w:r>
      <w:r>
        <w:t>r</w:t>
      </w:r>
      <w:r>
        <w:rPr>
          <w:spacing w:val="1"/>
        </w:rPr>
        <w:t>c</w:t>
      </w:r>
      <w:r>
        <w:rPr>
          <w:spacing w:val="-1"/>
        </w:rPr>
        <w:t>i</w:t>
      </w:r>
      <w:r>
        <w:t>al</w:t>
      </w:r>
      <w:r>
        <w:rPr>
          <w:spacing w:val="-7"/>
        </w:rPr>
        <w:t xml:space="preserve"> </w:t>
      </w:r>
      <w:r>
        <w:t>d</w:t>
      </w:r>
      <w:r>
        <w:rPr>
          <w:spacing w:val="-1"/>
        </w:rPr>
        <w:t>e</w:t>
      </w:r>
      <w:r>
        <w:rPr>
          <w:spacing w:val="3"/>
        </w:rPr>
        <w:t>c</w:t>
      </w:r>
      <w:r>
        <w:rPr>
          <w:spacing w:val="-1"/>
        </w:rPr>
        <w:t>i</w:t>
      </w:r>
      <w:r>
        <w:rPr>
          <w:spacing w:val="1"/>
        </w:rPr>
        <w:t>s</w:t>
      </w:r>
      <w:r>
        <w:rPr>
          <w:spacing w:val="-1"/>
        </w:rPr>
        <w:t>i</w:t>
      </w:r>
      <w:r>
        <w:t>o</w:t>
      </w:r>
      <w:r>
        <w:rPr>
          <w:spacing w:val="1"/>
        </w:rPr>
        <w:t>n</w:t>
      </w:r>
      <w:r>
        <w:t>.</w:t>
      </w:r>
    </w:p>
    <w:p w:rsidR="00390CA3" w:rsidRDefault="00390CA3">
      <w:pPr>
        <w:spacing w:before="9" w:line="170" w:lineRule="exact"/>
        <w:rPr>
          <w:sz w:val="17"/>
          <w:szCs w:val="17"/>
        </w:rPr>
      </w:pPr>
    </w:p>
    <w:p w:rsidR="00390CA3" w:rsidRDefault="00BD6A69">
      <w:pPr>
        <w:pStyle w:val="BodyText"/>
        <w:spacing w:line="293" w:lineRule="auto"/>
        <w:ind w:left="118" w:right="239"/>
      </w:pPr>
      <w:r>
        <w:t>Ge</w:t>
      </w:r>
      <w:r>
        <w:rPr>
          <w:spacing w:val="-1"/>
        </w:rPr>
        <w:t>o</w:t>
      </w:r>
      <w:r>
        <w:rPr>
          <w:spacing w:val="1"/>
        </w:rPr>
        <w:t>sc</w:t>
      </w:r>
      <w:r>
        <w:rPr>
          <w:spacing w:val="-1"/>
        </w:rPr>
        <w:t>i</w:t>
      </w:r>
      <w:r>
        <w:t>e</w:t>
      </w:r>
      <w:r>
        <w:rPr>
          <w:spacing w:val="-1"/>
        </w:rPr>
        <w:t>n</w:t>
      </w:r>
      <w:r>
        <w:rPr>
          <w:spacing w:val="1"/>
        </w:rPr>
        <w:t>c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t>ustr</w:t>
      </w:r>
      <w:r>
        <w:rPr>
          <w:spacing w:val="1"/>
        </w:rPr>
        <w:t>a</w:t>
      </w:r>
      <w:r>
        <w:rPr>
          <w:spacing w:val="-1"/>
        </w:rPr>
        <w:t>li</w:t>
      </w:r>
      <w:r>
        <w:t>a</w:t>
      </w:r>
      <w:r>
        <w:rPr>
          <w:spacing w:val="-5"/>
        </w:rPr>
        <w:t xml:space="preserve"> </w:t>
      </w:r>
      <w:r>
        <w:rPr>
          <w:spacing w:val="-2"/>
        </w:rPr>
        <w:t>i</w:t>
      </w:r>
      <w:r>
        <w:t>s</w:t>
      </w:r>
      <w:r>
        <w:rPr>
          <w:spacing w:val="-6"/>
        </w:rPr>
        <w:t xml:space="preserve"> </w:t>
      </w:r>
      <w:r>
        <w:t>c</w:t>
      </w:r>
      <w:r>
        <w:rPr>
          <w:spacing w:val="1"/>
        </w:rPr>
        <w:t>omm</w:t>
      </w:r>
      <w:r>
        <w:rPr>
          <w:spacing w:val="-1"/>
        </w:rPr>
        <w:t>i</w:t>
      </w:r>
      <w:r>
        <w:t>tt</w:t>
      </w:r>
      <w:r>
        <w:rPr>
          <w:spacing w:val="-1"/>
        </w:rPr>
        <w:t>e</w:t>
      </w:r>
      <w:r>
        <w:t>d</w:t>
      </w:r>
      <w:r>
        <w:rPr>
          <w:spacing w:val="-7"/>
        </w:rPr>
        <w:t xml:space="preserve"> </w:t>
      </w:r>
      <w:r>
        <w:rPr>
          <w:spacing w:val="-1"/>
        </w:rPr>
        <w:t>t</w:t>
      </w:r>
      <w:r>
        <w:t>o</w:t>
      </w:r>
      <w:r>
        <w:rPr>
          <w:spacing w:val="-5"/>
        </w:rPr>
        <w:t xml:space="preserve"> </w:t>
      </w:r>
      <w:r>
        <w:t>pro</w:t>
      </w:r>
      <w:r>
        <w:rPr>
          <w:spacing w:val="1"/>
        </w:rPr>
        <w:t>v</w:t>
      </w:r>
      <w:r>
        <w:rPr>
          <w:spacing w:val="-1"/>
        </w:rPr>
        <w:t>i</w:t>
      </w:r>
      <w:r>
        <w:rPr>
          <w:spacing w:val="1"/>
        </w:rPr>
        <w:t>d</w:t>
      </w:r>
      <w:r>
        <w:rPr>
          <w:spacing w:val="-1"/>
        </w:rPr>
        <w:t>i</w:t>
      </w:r>
      <w:r>
        <w:t>ng</w:t>
      </w:r>
      <w:r>
        <w:rPr>
          <w:spacing w:val="-4"/>
        </w:rPr>
        <w:t xml:space="preserve"> </w:t>
      </w:r>
      <w:r>
        <w:rPr>
          <w:spacing w:val="-3"/>
        </w:rPr>
        <w:t>w</w:t>
      </w:r>
      <w:r>
        <w:rPr>
          <w:spacing w:val="4"/>
        </w:rPr>
        <w:t>e</w:t>
      </w:r>
      <w:r>
        <w:t>b</w:t>
      </w:r>
      <w:r>
        <w:rPr>
          <w:spacing w:val="-5"/>
        </w:rPr>
        <w:t xml:space="preserve"> </w:t>
      </w:r>
      <w:r>
        <w:rPr>
          <w:spacing w:val="1"/>
        </w:rPr>
        <w:t>acc</w:t>
      </w:r>
      <w:r>
        <w:t>es</w:t>
      </w:r>
      <w:r>
        <w:rPr>
          <w:spacing w:val="1"/>
        </w:rPr>
        <w:t>s</w:t>
      </w:r>
      <w:r>
        <w:rPr>
          <w:spacing w:val="-1"/>
        </w:rPr>
        <w:t>i</w:t>
      </w:r>
      <w:r>
        <w:t>b</w:t>
      </w:r>
      <w:r>
        <w:rPr>
          <w:spacing w:val="-2"/>
        </w:rPr>
        <w:t>l</w:t>
      </w:r>
      <w:r>
        <w:t>e</w:t>
      </w:r>
      <w:r>
        <w:rPr>
          <w:spacing w:val="-7"/>
        </w:rPr>
        <w:t xml:space="preserve"> </w:t>
      </w:r>
      <w:r>
        <w:t>co</w:t>
      </w:r>
      <w:r>
        <w:rPr>
          <w:spacing w:val="-1"/>
        </w:rPr>
        <w:t>n</w:t>
      </w:r>
      <w:r>
        <w:rPr>
          <w:spacing w:val="2"/>
        </w:rPr>
        <w:t>t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-5"/>
        </w:rPr>
        <w:t xml:space="preserve"> </w:t>
      </w:r>
      <w:r>
        <w:t>wher</w:t>
      </w:r>
      <w:r>
        <w:rPr>
          <w:spacing w:val="2"/>
        </w:rPr>
        <w:t>e</w:t>
      </w:r>
      <w:r>
        <w:rPr>
          <w:spacing w:val="-2"/>
        </w:rPr>
        <w:t>v</w:t>
      </w:r>
      <w:r>
        <w:t>er</w:t>
      </w:r>
      <w:r>
        <w:rPr>
          <w:spacing w:val="-5"/>
        </w:rPr>
        <w:t xml:space="preserve"> </w:t>
      </w:r>
      <w:r>
        <w:t>p</w:t>
      </w:r>
      <w:r>
        <w:rPr>
          <w:spacing w:val="-1"/>
        </w:rPr>
        <w:t>o</w:t>
      </w:r>
      <w:r>
        <w:rPr>
          <w:spacing w:val="1"/>
        </w:rPr>
        <w:t>ss</w:t>
      </w:r>
      <w:r>
        <w:rPr>
          <w:spacing w:val="-1"/>
        </w:rPr>
        <w:t>i</w:t>
      </w:r>
      <w:r>
        <w:rPr>
          <w:spacing w:val="1"/>
        </w:rPr>
        <w:t>b</w:t>
      </w:r>
      <w:r>
        <w:rPr>
          <w:spacing w:val="-1"/>
        </w:rPr>
        <w:t>l</w:t>
      </w:r>
      <w:r>
        <w:t>e.</w:t>
      </w:r>
      <w:r>
        <w:rPr>
          <w:spacing w:val="-7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rPr>
          <w:spacing w:val="-5"/>
        </w:rPr>
        <w:t>y</w:t>
      </w:r>
      <w:r>
        <w:rPr>
          <w:spacing w:val="1"/>
        </w:rPr>
        <w:t>o</w:t>
      </w:r>
      <w:r>
        <w:t>u</w:t>
      </w:r>
      <w:r>
        <w:rPr>
          <w:spacing w:val="-5"/>
        </w:rPr>
        <w:t xml:space="preserve"> </w:t>
      </w:r>
      <w:r>
        <w:t>are</w:t>
      </w:r>
      <w:r>
        <w:rPr>
          <w:w w:val="99"/>
        </w:rPr>
        <w:t xml:space="preserve"> </w:t>
      </w:r>
      <w:r>
        <w:t>h</w:t>
      </w:r>
      <w:r>
        <w:rPr>
          <w:spacing w:val="-1"/>
        </w:rPr>
        <w:t>a</w:t>
      </w:r>
      <w:r>
        <w:rPr>
          <w:spacing w:val="1"/>
        </w:rPr>
        <w:t>v</w:t>
      </w:r>
      <w:r>
        <w:rPr>
          <w:spacing w:val="-1"/>
        </w:rPr>
        <w:t>i</w:t>
      </w:r>
      <w:r>
        <w:rPr>
          <w:spacing w:val="1"/>
        </w:rPr>
        <w:t>n</w:t>
      </w:r>
      <w:r>
        <w:t>g</w:t>
      </w:r>
      <w:r>
        <w:rPr>
          <w:spacing w:val="-10"/>
        </w:rPr>
        <w:t xml:space="preserve"> </w:t>
      </w:r>
      <w:r>
        <w:rPr>
          <w:spacing w:val="1"/>
        </w:rPr>
        <w:t>d</w:t>
      </w:r>
      <w:r>
        <w:rPr>
          <w:spacing w:val="-1"/>
        </w:rPr>
        <w:t>i</w:t>
      </w:r>
      <w:r>
        <w:rPr>
          <w:spacing w:val="2"/>
        </w:rPr>
        <w:t>ff</w:t>
      </w:r>
      <w:r>
        <w:rPr>
          <w:spacing w:val="-1"/>
        </w:rPr>
        <w:t>i</w:t>
      </w:r>
      <w:r>
        <w:rPr>
          <w:spacing w:val="1"/>
        </w:rPr>
        <w:t>c</w:t>
      </w:r>
      <w:r>
        <w:t>u</w:t>
      </w:r>
      <w:r>
        <w:rPr>
          <w:spacing w:val="-2"/>
        </w:rPr>
        <w:t>l</w:t>
      </w:r>
      <w:r>
        <w:t>t</w:t>
      </w:r>
      <w:r>
        <w:rPr>
          <w:spacing w:val="-2"/>
        </w:rPr>
        <w:t>i</w:t>
      </w:r>
      <w:r>
        <w:t>es</w:t>
      </w:r>
      <w:r>
        <w:rPr>
          <w:spacing w:val="-8"/>
        </w:rPr>
        <w:t xml:space="preserve"> </w:t>
      </w:r>
      <w:r>
        <w:t>w</w:t>
      </w:r>
      <w:r>
        <w:rPr>
          <w:spacing w:val="-1"/>
        </w:rPr>
        <w:t>i</w:t>
      </w:r>
      <w:r>
        <w:t>th</w:t>
      </w:r>
      <w:r>
        <w:rPr>
          <w:spacing w:val="-8"/>
        </w:rPr>
        <w:t xml:space="preserve"> </w:t>
      </w:r>
      <w:r>
        <w:t>ac</w:t>
      </w:r>
      <w:r>
        <w:rPr>
          <w:spacing w:val="1"/>
        </w:rPr>
        <w:t>c</w:t>
      </w:r>
      <w:r>
        <w:t>es</w:t>
      </w:r>
      <w:r>
        <w:rPr>
          <w:spacing w:val="1"/>
        </w:rPr>
        <w:t>s</w:t>
      </w:r>
      <w:r>
        <w:rPr>
          <w:spacing w:val="-1"/>
        </w:rPr>
        <w:t>i</w:t>
      </w:r>
      <w:r>
        <w:t>ng</w:t>
      </w:r>
      <w:r>
        <w:rPr>
          <w:spacing w:val="-10"/>
        </w:rPr>
        <w:t xml:space="preserve"> </w:t>
      </w:r>
      <w:r>
        <w:t>t</w:t>
      </w:r>
      <w:r>
        <w:rPr>
          <w:spacing w:val="1"/>
        </w:rPr>
        <w:t>h</w:t>
      </w:r>
      <w:r>
        <w:rPr>
          <w:spacing w:val="-1"/>
        </w:rPr>
        <w:t>i</w:t>
      </w:r>
      <w:r>
        <w:t>s</w:t>
      </w:r>
      <w:r>
        <w:rPr>
          <w:spacing w:val="-9"/>
        </w:rPr>
        <w:t xml:space="preserve"> </w:t>
      </w:r>
      <w:r>
        <w:t>d</w:t>
      </w:r>
      <w:r>
        <w:rPr>
          <w:spacing w:val="-1"/>
        </w:rPr>
        <w:t>o</w:t>
      </w:r>
      <w:r>
        <w:rPr>
          <w:spacing w:val="1"/>
        </w:rPr>
        <w:t>c</w:t>
      </w:r>
      <w:r>
        <w:t>u</w:t>
      </w:r>
      <w:r>
        <w:rPr>
          <w:spacing w:val="4"/>
        </w:rPr>
        <w:t>m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-10"/>
        </w:rPr>
        <w:t xml:space="preserve"> </w:t>
      </w:r>
      <w:r>
        <w:rPr>
          <w:spacing w:val="1"/>
        </w:rPr>
        <w:t>p</w:t>
      </w:r>
      <w:r>
        <w:rPr>
          <w:spacing w:val="-1"/>
        </w:rPr>
        <w:t>l</w:t>
      </w:r>
      <w:r>
        <w:t>e</w:t>
      </w:r>
      <w:r>
        <w:rPr>
          <w:spacing w:val="-1"/>
        </w:rPr>
        <w:t>a</w:t>
      </w:r>
      <w:r>
        <w:rPr>
          <w:spacing w:val="1"/>
        </w:rPr>
        <w:t>s</w:t>
      </w:r>
      <w:r>
        <w:t>e</w:t>
      </w:r>
      <w:r>
        <w:rPr>
          <w:spacing w:val="-8"/>
        </w:rPr>
        <w:t xml:space="preserve"> </w:t>
      </w:r>
      <w:r>
        <w:t>e</w:t>
      </w:r>
      <w:r>
        <w:rPr>
          <w:spacing w:val="3"/>
        </w:rPr>
        <w:t>m</w:t>
      </w:r>
      <w:r>
        <w:t>a</w:t>
      </w:r>
      <w:r>
        <w:rPr>
          <w:spacing w:val="-2"/>
        </w:rPr>
        <w:t>i</w:t>
      </w:r>
      <w:r>
        <w:t>l</w:t>
      </w:r>
      <w:r>
        <w:rPr>
          <w:spacing w:val="-6"/>
        </w:rPr>
        <w:t xml:space="preserve"> </w:t>
      </w:r>
      <w:hyperlink r:id="rId24">
        <w:r>
          <w:rPr>
            <w:color w:val="0000FF"/>
            <w:spacing w:val="1"/>
          </w:rPr>
          <w:t>c</w:t>
        </w:r>
        <w:r>
          <w:rPr>
            <w:color w:val="0000FF"/>
            <w:spacing w:val="-1"/>
          </w:rPr>
          <w:t>l</w:t>
        </w:r>
        <w:r>
          <w:rPr>
            <w:color w:val="0000FF"/>
            <w:spacing w:val="1"/>
          </w:rPr>
          <w:t>i</w:t>
        </w:r>
        <w:r>
          <w:rPr>
            <w:color w:val="0000FF"/>
          </w:rPr>
          <w:t>e</w:t>
        </w:r>
        <w:r>
          <w:rPr>
            <w:color w:val="0000FF"/>
            <w:spacing w:val="-1"/>
          </w:rPr>
          <w:t>n</w:t>
        </w:r>
        <w:r>
          <w:rPr>
            <w:color w:val="0000FF"/>
          </w:rPr>
          <w:t>tser</w:t>
        </w:r>
        <w:r>
          <w:rPr>
            <w:color w:val="0000FF"/>
            <w:spacing w:val="1"/>
          </w:rPr>
          <w:t>v</w:t>
        </w:r>
        <w:r>
          <w:rPr>
            <w:color w:val="0000FF"/>
            <w:spacing w:val="-1"/>
          </w:rPr>
          <w:t>i</w:t>
        </w:r>
        <w:r>
          <w:rPr>
            <w:color w:val="0000FF"/>
            <w:spacing w:val="1"/>
          </w:rPr>
          <w:t>c</w:t>
        </w:r>
        <w:r>
          <w:rPr>
            <w:color w:val="0000FF"/>
          </w:rPr>
          <w:t>es</w:t>
        </w:r>
        <w:r>
          <w:rPr>
            <w:color w:val="0000FF"/>
            <w:spacing w:val="1"/>
          </w:rPr>
          <w:t>@</w:t>
        </w:r>
        <w:r>
          <w:rPr>
            <w:color w:val="0000FF"/>
          </w:rPr>
          <w:t>g</w:t>
        </w:r>
        <w:r>
          <w:rPr>
            <w:color w:val="0000FF"/>
            <w:spacing w:val="-1"/>
          </w:rPr>
          <w:t>a</w:t>
        </w:r>
        <w:r>
          <w:rPr>
            <w:color w:val="0000FF"/>
          </w:rPr>
          <w:t>.</w:t>
        </w:r>
        <w:r>
          <w:rPr>
            <w:color w:val="0000FF"/>
            <w:spacing w:val="1"/>
          </w:rPr>
          <w:t>g</w:t>
        </w:r>
        <w:r>
          <w:rPr>
            <w:color w:val="0000FF"/>
          </w:rPr>
          <w:t>o</w:t>
        </w:r>
        <w:r>
          <w:rPr>
            <w:color w:val="0000FF"/>
            <w:spacing w:val="-2"/>
          </w:rPr>
          <w:t>v</w:t>
        </w:r>
        <w:r>
          <w:rPr>
            <w:color w:val="0000FF"/>
            <w:spacing w:val="2"/>
          </w:rPr>
          <w:t>.</w:t>
        </w:r>
        <w:r>
          <w:rPr>
            <w:color w:val="0000FF"/>
          </w:rPr>
          <w:t>a</w:t>
        </w:r>
        <w:r>
          <w:rPr>
            <w:color w:val="0000FF"/>
            <w:spacing w:val="1"/>
          </w:rPr>
          <w:t>u</w:t>
        </w:r>
        <w:r>
          <w:rPr>
            <w:color w:val="000000"/>
          </w:rPr>
          <w:t>.</w:t>
        </w:r>
      </w:hyperlink>
    </w:p>
    <w:p w:rsidR="00390CA3" w:rsidRDefault="00390CA3">
      <w:pPr>
        <w:spacing w:before="10" w:line="220" w:lineRule="exact"/>
      </w:pPr>
    </w:p>
    <w:p w:rsidR="00390CA3" w:rsidRDefault="00BD6A69">
      <w:pPr>
        <w:pStyle w:val="Heading7"/>
        <w:ind w:left="118"/>
        <w:rPr>
          <w:b w:val="0"/>
          <w:bCs w:val="0"/>
        </w:rPr>
      </w:pPr>
      <w:r>
        <w:t>I</w:t>
      </w:r>
      <w:r>
        <w:rPr>
          <w:spacing w:val="-1"/>
        </w:rPr>
        <w:t>S</w:t>
      </w:r>
      <w:r>
        <w:rPr>
          <w:spacing w:val="1"/>
        </w:rPr>
        <w:t>S</w:t>
      </w:r>
      <w:r>
        <w:t>N</w:t>
      </w:r>
      <w:r>
        <w:rPr>
          <w:spacing w:val="-11"/>
        </w:rPr>
        <w:t xml:space="preserve"> </w:t>
      </w:r>
      <w:r>
        <w:t>2</w:t>
      </w:r>
      <w:r>
        <w:rPr>
          <w:spacing w:val="1"/>
        </w:rPr>
        <w:t>2</w:t>
      </w:r>
      <w:r>
        <w:t>0</w:t>
      </w:r>
      <w:r>
        <w:rPr>
          <w:spacing w:val="-1"/>
        </w:rPr>
        <w:t>1</w:t>
      </w:r>
      <w:r>
        <w:t>-</w:t>
      </w:r>
      <w:r>
        <w:rPr>
          <w:spacing w:val="1"/>
        </w:rPr>
        <w:t>7</w:t>
      </w:r>
      <w:r>
        <w:t>0</w:t>
      </w:r>
      <w:r>
        <w:rPr>
          <w:spacing w:val="-1"/>
        </w:rPr>
        <w:t>2</w:t>
      </w:r>
      <w:r>
        <w:t>X</w:t>
      </w:r>
      <w:r>
        <w:rPr>
          <w:spacing w:val="-9"/>
        </w:rPr>
        <w:t xml:space="preserve"> </w:t>
      </w:r>
      <w:r>
        <w:t>(</w:t>
      </w:r>
      <w:r>
        <w:rPr>
          <w:spacing w:val="-1"/>
        </w:rPr>
        <w:t>P</w:t>
      </w:r>
      <w:r>
        <w:t>DF)</w:t>
      </w:r>
    </w:p>
    <w:p w:rsidR="00390CA3" w:rsidRDefault="00390CA3">
      <w:pPr>
        <w:spacing w:before="8" w:line="280" w:lineRule="exact"/>
        <w:rPr>
          <w:sz w:val="28"/>
          <w:szCs w:val="28"/>
        </w:rPr>
      </w:pPr>
    </w:p>
    <w:p w:rsidR="00390CA3" w:rsidRDefault="00BD6A69">
      <w:pPr>
        <w:pStyle w:val="Heading7"/>
        <w:ind w:left="118"/>
        <w:rPr>
          <w:b w:val="0"/>
          <w:bCs w:val="0"/>
        </w:rPr>
      </w:pPr>
      <w:r>
        <w:t>I</w:t>
      </w:r>
      <w:r>
        <w:rPr>
          <w:spacing w:val="-1"/>
        </w:rPr>
        <w:t>S</w:t>
      </w:r>
      <w:r>
        <w:t>BN</w:t>
      </w:r>
      <w:r>
        <w:rPr>
          <w:spacing w:val="-12"/>
        </w:rPr>
        <w:t xml:space="preserve"> </w:t>
      </w:r>
      <w:r>
        <w:rPr>
          <w:spacing w:val="-1"/>
        </w:rPr>
        <w:t>978</w:t>
      </w:r>
      <w:r>
        <w:t>-</w:t>
      </w:r>
      <w:r>
        <w:rPr>
          <w:spacing w:val="-1"/>
        </w:rPr>
        <w:t>1</w:t>
      </w:r>
      <w:r>
        <w:rPr>
          <w:spacing w:val="3"/>
        </w:rPr>
        <w:t>-</w:t>
      </w:r>
      <w:r>
        <w:t>9</w:t>
      </w:r>
      <w:r>
        <w:rPr>
          <w:spacing w:val="-1"/>
        </w:rPr>
        <w:t>2</w:t>
      </w:r>
      <w:r>
        <w:rPr>
          <w:spacing w:val="1"/>
        </w:rPr>
        <w:t>2</w:t>
      </w:r>
      <w:r>
        <w:t>2</w:t>
      </w:r>
      <w:r>
        <w:rPr>
          <w:spacing w:val="-1"/>
        </w:rPr>
        <w:t>0</w:t>
      </w:r>
      <w:r>
        <w:t>1-</w:t>
      </w:r>
      <w:r>
        <w:rPr>
          <w:spacing w:val="2"/>
        </w:rPr>
        <w:t>9</w:t>
      </w:r>
      <w:r>
        <w:rPr>
          <w:spacing w:val="-1"/>
        </w:rPr>
        <w:t>5</w:t>
      </w:r>
      <w:r>
        <w:t>-9</w:t>
      </w:r>
      <w:r>
        <w:rPr>
          <w:spacing w:val="-15"/>
        </w:rPr>
        <w:t xml:space="preserve"> </w:t>
      </w:r>
      <w:r>
        <w:rPr>
          <w:spacing w:val="3"/>
        </w:rPr>
        <w:t>(</w:t>
      </w:r>
      <w:r>
        <w:rPr>
          <w:spacing w:val="-1"/>
        </w:rPr>
        <w:t>P</w:t>
      </w:r>
      <w:r>
        <w:t>DF)</w:t>
      </w:r>
    </w:p>
    <w:p w:rsidR="00390CA3" w:rsidRDefault="00390CA3">
      <w:pPr>
        <w:spacing w:before="11" w:line="280" w:lineRule="exact"/>
        <w:rPr>
          <w:sz w:val="28"/>
          <w:szCs w:val="28"/>
        </w:rPr>
      </w:pPr>
    </w:p>
    <w:p w:rsidR="00390CA3" w:rsidRDefault="00BD6A69">
      <w:pPr>
        <w:pStyle w:val="Heading7"/>
        <w:ind w:left="118"/>
        <w:rPr>
          <w:b w:val="0"/>
          <w:bCs w:val="0"/>
        </w:rPr>
      </w:pPr>
      <w:r>
        <w:t>eCat</w:t>
      </w:r>
      <w:r>
        <w:rPr>
          <w:spacing w:val="-11"/>
        </w:rPr>
        <w:t xml:space="preserve"> </w:t>
      </w:r>
      <w:r>
        <w:t>7</w:t>
      </w:r>
      <w:r>
        <w:rPr>
          <w:spacing w:val="1"/>
        </w:rPr>
        <w:t>6</w:t>
      </w:r>
      <w:r>
        <w:t>6</w:t>
      </w:r>
      <w:r>
        <w:rPr>
          <w:spacing w:val="1"/>
        </w:rPr>
        <w:t>1</w:t>
      </w:r>
      <w:r>
        <w:t>1</w:t>
      </w:r>
    </w:p>
    <w:p w:rsidR="00390CA3" w:rsidRDefault="00BD6A69">
      <w:pPr>
        <w:pStyle w:val="BodyText"/>
        <w:spacing w:before="51" w:line="290" w:lineRule="auto"/>
        <w:ind w:left="118" w:right="6506"/>
      </w:pPr>
      <w:r>
        <w:rPr>
          <w:spacing w:val="-1"/>
        </w:rPr>
        <w:t>S</w:t>
      </w:r>
      <w:r>
        <w:t>eco</w:t>
      </w:r>
      <w:r>
        <w:rPr>
          <w:spacing w:val="1"/>
        </w:rPr>
        <w:t>n</w:t>
      </w:r>
      <w:r>
        <w:t>d</w:t>
      </w:r>
      <w:r>
        <w:rPr>
          <w:spacing w:val="-10"/>
        </w:rPr>
        <w:t xml:space="preserve"> </w:t>
      </w:r>
      <w:r>
        <w:t>Ed</w:t>
      </w:r>
      <w:r>
        <w:rPr>
          <w:spacing w:val="-2"/>
        </w:rPr>
        <w:t>i</w:t>
      </w:r>
      <w:r>
        <w:rPr>
          <w:spacing w:val="2"/>
        </w:rPr>
        <w:t>t</w:t>
      </w:r>
      <w:r>
        <w:rPr>
          <w:spacing w:val="-1"/>
        </w:rPr>
        <w:t>i</w:t>
      </w:r>
      <w:r>
        <w:rPr>
          <w:spacing w:val="1"/>
        </w:rPr>
        <w:t>o</w:t>
      </w:r>
      <w:r>
        <w:t>n</w:t>
      </w:r>
      <w:r>
        <w:rPr>
          <w:spacing w:val="-9"/>
        </w:rPr>
        <w:t xml:space="preserve"> </w:t>
      </w:r>
      <w:r>
        <w:t>R</w:t>
      </w:r>
      <w:r>
        <w:rPr>
          <w:spacing w:val="1"/>
        </w:rPr>
        <w:t>ev</w:t>
      </w:r>
      <w:r>
        <w:rPr>
          <w:spacing w:val="-1"/>
        </w:rPr>
        <w:t>i</w:t>
      </w:r>
      <w:r>
        <w:rPr>
          <w:spacing w:val="1"/>
        </w:rPr>
        <w:t>s</w:t>
      </w:r>
      <w:r>
        <w:t>ed</w:t>
      </w:r>
      <w:r>
        <w:rPr>
          <w:spacing w:val="-9"/>
        </w:rPr>
        <w:t xml:space="preserve"> </w:t>
      </w:r>
      <w:r>
        <w:rPr>
          <w:spacing w:val="1"/>
        </w:rPr>
        <w:t>20</w:t>
      </w:r>
      <w:r>
        <w:t>16</w:t>
      </w:r>
      <w:r>
        <w:rPr>
          <w:w w:val="99"/>
        </w:rPr>
        <w:t xml:space="preserve"> </w:t>
      </w:r>
      <w:r>
        <w:rPr>
          <w:spacing w:val="-1"/>
        </w:rPr>
        <w:t>S</w:t>
      </w:r>
      <w:r>
        <w:t>eco</w:t>
      </w:r>
      <w:r>
        <w:rPr>
          <w:spacing w:val="1"/>
        </w:rPr>
        <w:t>n</w:t>
      </w:r>
      <w:r>
        <w:t>d</w:t>
      </w:r>
      <w:r>
        <w:rPr>
          <w:spacing w:val="-10"/>
        </w:rPr>
        <w:t xml:space="preserve"> </w:t>
      </w:r>
      <w:r>
        <w:t>Ed</w:t>
      </w:r>
      <w:r>
        <w:rPr>
          <w:spacing w:val="-2"/>
        </w:rPr>
        <w:t>i</w:t>
      </w:r>
      <w:r>
        <w:rPr>
          <w:spacing w:val="2"/>
        </w:rPr>
        <w:t>t</w:t>
      </w:r>
      <w:r>
        <w:rPr>
          <w:spacing w:val="-1"/>
        </w:rPr>
        <w:t>i</w:t>
      </w:r>
      <w:r>
        <w:rPr>
          <w:spacing w:val="1"/>
        </w:rPr>
        <w:t>o</w:t>
      </w:r>
      <w:r>
        <w:t>n</w:t>
      </w:r>
      <w:r>
        <w:rPr>
          <w:spacing w:val="-10"/>
        </w:rPr>
        <w:t xml:space="preserve"> </w:t>
      </w:r>
      <w:r>
        <w:rPr>
          <w:spacing w:val="-1"/>
        </w:rPr>
        <w:t>2</w:t>
      </w:r>
      <w:r>
        <w:rPr>
          <w:spacing w:val="1"/>
        </w:rPr>
        <w:t>0</w:t>
      </w:r>
      <w:r>
        <w:t>14</w:t>
      </w:r>
    </w:p>
    <w:p w:rsidR="00390CA3" w:rsidRDefault="00BD6A69">
      <w:pPr>
        <w:pStyle w:val="BodyText"/>
        <w:spacing w:before="3"/>
        <w:ind w:left="118"/>
      </w:pPr>
      <w:r>
        <w:t>F</w:t>
      </w:r>
      <w:r>
        <w:rPr>
          <w:spacing w:val="-1"/>
        </w:rPr>
        <w:t>i</w:t>
      </w:r>
      <w:r>
        <w:t>r</w:t>
      </w:r>
      <w:r>
        <w:rPr>
          <w:spacing w:val="1"/>
        </w:rPr>
        <w:t>s</w:t>
      </w:r>
      <w:r>
        <w:t>t</w:t>
      </w:r>
      <w:r>
        <w:rPr>
          <w:spacing w:val="-10"/>
        </w:rPr>
        <w:t xml:space="preserve"> </w:t>
      </w:r>
      <w:r>
        <w:rPr>
          <w:spacing w:val="-1"/>
        </w:rPr>
        <w:t>p</w:t>
      </w:r>
      <w:r>
        <w:t>u</w:t>
      </w:r>
      <w:r>
        <w:rPr>
          <w:spacing w:val="1"/>
        </w:rPr>
        <w:t>b</w:t>
      </w:r>
      <w:r>
        <w:rPr>
          <w:spacing w:val="-1"/>
        </w:rPr>
        <w:t>li</w:t>
      </w:r>
      <w:r>
        <w:rPr>
          <w:spacing w:val="1"/>
        </w:rPr>
        <w:t>sh</w:t>
      </w:r>
      <w:r>
        <w:t>ed</w:t>
      </w:r>
      <w:r>
        <w:rPr>
          <w:spacing w:val="-8"/>
        </w:rPr>
        <w:t xml:space="preserve"> </w:t>
      </w:r>
      <w:r>
        <w:rPr>
          <w:spacing w:val="1"/>
        </w:rPr>
        <w:t>1</w:t>
      </w:r>
      <w:r>
        <w:t>9</w:t>
      </w:r>
      <w:r>
        <w:rPr>
          <w:spacing w:val="1"/>
        </w:rPr>
        <w:t>9</w:t>
      </w:r>
      <w:r>
        <w:t>5</w:t>
      </w:r>
    </w:p>
    <w:p w:rsidR="00390CA3" w:rsidRDefault="00390CA3">
      <w:pPr>
        <w:spacing w:before="11" w:line="280" w:lineRule="exact"/>
        <w:rPr>
          <w:sz w:val="28"/>
          <w:szCs w:val="28"/>
        </w:rPr>
      </w:pPr>
    </w:p>
    <w:p w:rsidR="00390CA3" w:rsidRDefault="00BD6A69">
      <w:pPr>
        <w:pStyle w:val="Heading7"/>
        <w:ind w:left="118"/>
        <w:rPr>
          <w:b w:val="0"/>
          <w:bCs w:val="0"/>
        </w:rPr>
      </w:pPr>
      <w:r>
        <w:rPr>
          <w:spacing w:val="-1"/>
        </w:rPr>
        <w:t>S</w:t>
      </w:r>
      <w:r>
        <w:t>e</w:t>
      </w:r>
      <w:r>
        <w:rPr>
          <w:spacing w:val="-1"/>
        </w:rPr>
        <w:t>c</w:t>
      </w:r>
      <w:r>
        <w:t>ond</w:t>
      </w:r>
      <w:r>
        <w:rPr>
          <w:spacing w:val="-8"/>
        </w:rPr>
        <w:t xml:space="preserve"> </w:t>
      </w:r>
      <w:r>
        <w:rPr>
          <w:spacing w:val="-1"/>
        </w:rPr>
        <w:t>E</w:t>
      </w:r>
      <w:r>
        <w:t>dition</w:t>
      </w:r>
      <w:r>
        <w:rPr>
          <w:spacing w:val="-9"/>
        </w:rPr>
        <w:t xml:space="preserve"> </w:t>
      </w:r>
      <w:r>
        <w:t>Re</w:t>
      </w:r>
      <w:r>
        <w:rPr>
          <w:spacing w:val="1"/>
        </w:rPr>
        <w:t>v</w:t>
      </w:r>
      <w:r>
        <w:t>is</w:t>
      </w:r>
      <w:r>
        <w:rPr>
          <w:spacing w:val="-1"/>
        </w:rPr>
        <w:t>e</w:t>
      </w:r>
      <w:r>
        <w:t>d</w:t>
      </w:r>
      <w:r>
        <w:rPr>
          <w:spacing w:val="-7"/>
        </w:rPr>
        <w:t xml:space="preserve"> </w:t>
      </w:r>
      <w:r>
        <w:t>Notes</w:t>
      </w:r>
    </w:p>
    <w:p w:rsidR="00390CA3" w:rsidRDefault="00BD6A69">
      <w:pPr>
        <w:pStyle w:val="BodyText"/>
        <w:spacing w:before="60"/>
        <w:ind w:left="118"/>
        <w:rPr>
          <w:rFonts w:cs="Arial"/>
        </w:rPr>
      </w:pPr>
      <w:r>
        <w:rPr>
          <w:rFonts w:cs="Arial"/>
          <w:spacing w:val="3"/>
        </w:rPr>
        <w:t>T</w:t>
      </w:r>
      <w:r>
        <w:rPr>
          <w:rFonts w:cs="Arial"/>
        </w:rPr>
        <w:t>h</w:t>
      </w:r>
      <w:r>
        <w:rPr>
          <w:rFonts w:cs="Arial"/>
          <w:spacing w:val="-2"/>
        </w:rPr>
        <w:t>i</w:t>
      </w:r>
      <w:r>
        <w:rPr>
          <w:rFonts w:cs="Arial"/>
        </w:rPr>
        <w:t>s</w:t>
      </w:r>
      <w:r>
        <w:rPr>
          <w:rFonts w:cs="Arial"/>
          <w:spacing w:val="-8"/>
        </w:rPr>
        <w:t xml:space="preserve"> </w:t>
      </w:r>
      <w:r>
        <w:rPr>
          <w:rFonts w:cs="Arial"/>
        </w:rPr>
        <w:t>re</w:t>
      </w:r>
      <w:r>
        <w:rPr>
          <w:rFonts w:cs="Arial"/>
          <w:spacing w:val="-2"/>
        </w:rPr>
        <w:t>v</w:t>
      </w:r>
      <w:r>
        <w:rPr>
          <w:rFonts w:cs="Arial"/>
          <w:spacing w:val="-1"/>
        </w:rPr>
        <w:t>i</w:t>
      </w:r>
      <w:r>
        <w:rPr>
          <w:rFonts w:cs="Arial"/>
          <w:spacing w:val="1"/>
        </w:rPr>
        <w:t>s</w:t>
      </w:r>
      <w:r>
        <w:rPr>
          <w:rFonts w:cs="Arial"/>
        </w:rPr>
        <w:t>ed</w:t>
      </w:r>
      <w:r>
        <w:rPr>
          <w:rFonts w:cs="Arial"/>
          <w:spacing w:val="-7"/>
        </w:rPr>
        <w:t xml:space="preserve"> </w:t>
      </w:r>
      <w:r>
        <w:rPr>
          <w:rFonts w:cs="Arial"/>
        </w:rPr>
        <w:t>e</w:t>
      </w:r>
      <w:r>
        <w:rPr>
          <w:rFonts w:cs="Arial"/>
          <w:spacing w:val="1"/>
        </w:rPr>
        <w:t>d</w:t>
      </w:r>
      <w:r>
        <w:rPr>
          <w:rFonts w:cs="Arial"/>
          <w:spacing w:val="-1"/>
        </w:rPr>
        <w:t>i</w:t>
      </w:r>
      <w:r>
        <w:rPr>
          <w:rFonts w:cs="Arial"/>
        </w:rPr>
        <w:t>t</w:t>
      </w:r>
      <w:r>
        <w:rPr>
          <w:rFonts w:cs="Arial"/>
          <w:spacing w:val="1"/>
        </w:rPr>
        <w:t>i</w:t>
      </w:r>
      <w:r>
        <w:rPr>
          <w:rFonts w:cs="Arial"/>
        </w:rPr>
        <w:t>on</w:t>
      </w:r>
      <w:r>
        <w:rPr>
          <w:rFonts w:cs="Arial"/>
          <w:spacing w:val="-8"/>
        </w:rPr>
        <w:t xml:space="preserve"> </w:t>
      </w:r>
      <w:r>
        <w:rPr>
          <w:rFonts w:cs="Arial"/>
        </w:rPr>
        <w:t>c</w:t>
      </w:r>
      <w:r>
        <w:rPr>
          <w:rFonts w:cs="Arial"/>
          <w:spacing w:val="1"/>
        </w:rPr>
        <w:t>o</w:t>
      </w:r>
      <w:r>
        <w:rPr>
          <w:rFonts w:cs="Arial"/>
        </w:rPr>
        <w:t>nt</w:t>
      </w:r>
      <w:r>
        <w:rPr>
          <w:rFonts w:cs="Arial"/>
          <w:spacing w:val="1"/>
        </w:rPr>
        <w:t>a</w:t>
      </w:r>
      <w:r>
        <w:rPr>
          <w:rFonts w:cs="Arial"/>
          <w:spacing w:val="-1"/>
        </w:rPr>
        <w:t>i</w:t>
      </w:r>
      <w:r>
        <w:rPr>
          <w:rFonts w:cs="Arial"/>
          <w:spacing w:val="1"/>
        </w:rPr>
        <w:t>n</w:t>
      </w:r>
      <w:r>
        <w:rPr>
          <w:rFonts w:cs="Arial"/>
        </w:rPr>
        <w:t>s</w:t>
      </w:r>
      <w:r>
        <w:rPr>
          <w:rFonts w:cs="Arial"/>
          <w:spacing w:val="-7"/>
        </w:rPr>
        <w:t xml:space="preserve"> </w:t>
      </w:r>
      <w:r>
        <w:rPr>
          <w:rFonts w:cs="Arial"/>
        </w:rPr>
        <w:t>n</w:t>
      </w:r>
      <w:r>
        <w:rPr>
          <w:rFonts w:cs="Arial"/>
          <w:spacing w:val="1"/>
        </w:rPr>
        <w:t>e</w:t>
      </w:r>
      <w:r>
        <w:rPr>
          <w:rFonts w:cs="Arial"/>
          <w:spacing w:val="-3"/>
        </w:rPr>
        <w:t>w</w:t>
      </w:r>
      <w:r>
        <w:rPr>
          <w:rFonts w:cs="Arial"/>
          <w:spacing w:val="3"/>
        </w:rPr>
        <w:t>l</w:t>
      </w:r>
      <w:r>
        <w:rPr>
          <w:rFonts w:cs="Arial"/>
        </w:rPr>
        <w:t>y</w:t>
      </w:r>
      <w:r>
        <w:rPr>
          <w:rFonts w:cs="Arial"/>
          <w:spacing w:val="-10"/>
        </w:rPr>
        <w:t xml:space="preserve"> </w:t>
      </w:r>
      <w:r>
        <w:rPr>
          <w:rFonts w:cs="Arial"/>
        </w:rPr>
        <w:t>c</w:t>
      </w:r>
      <w:r>
        <w:rPr>
          <w:rFonts w:cs="Arial"/>
          <w:spacing w:val="1"/>
        </w:rPr>
        <w:t>a</w:t>
      </w:r>
      <w:r>
        <w:rPr>
          <w:rFonts w:cs="Arial"/>
          <w:spacing w:val="-1"/>
        </w:rPr>
        <w:t>l</w:t>
      </w:r>
      <w:r>
        <w:rPr>
          <w:rFonts w:cs="Arial"/>
          <w:spacing w:val="1"/>
        </w:rPr>
        <w:t>c</w:t>
      </w:r>
      <w:r>
        <w:rPr>
          <w:rFonts w:cs="Arial"/>
        </w:rPr>
        <w:t>u</w:t>
      </w:r>
      <w:r>
        <w:rPr>
          <w:rFonts w:cs="Arial"/>
          <w:spacing w:val="-2"/>
        </w:rPr>
        <w:t>l</w:t>
      </w:r>
      <w:r>
        <w:rPr>
          <w:rFonts w:cs="Arial"/>
          <w:spacing w:val="1"/>
        </w:rPr>
        <w:t>a</w:t>
      </w:r>
      <w:r>
        <w:rPr>
          <w:rFonts w:cs="Arial"/>
        </w:rPr>
        <w:t>ted</w:t>
      </w:r>
      <w:r>
        <w:rPr>
          <w:rFonts w:cs="Arial"/>
          <w:spacing w:val="-8"/>
        </w:rPr>
        <w:t xml:space="preserve"> </w:t>
      </w:r>
      <w:r>
        <w:rPr>
          <w:rFonts w:cs="Arial"/>
          <w:spacing w:val="4"/>
        </w:rPr>
        <w:t>m</w:t>
      </w:r>
      <w:r>
        <w:rPr>
          <w:rFonts w:cs="Arial"/>
        </w:rPr>
        <w:t>a</w:t>
      </w:r>
      <w:r>
        <w:rPr>
          <w:rFonts w:cs="Arial"/>
          <w:spacing w:val="-1"/>
        </w:rPr>
        <w:t>g</w:t>
      </w:r>
      <w:r>
        <w:rPr>
          <w:rFonts w:cs="Arial"/>
        </w:rPr>
        <w:t>nit</w:t>
      </w:r>
      <w:r>
        <w:rPr>
          <w:rFonts w:cs="Arial"/>
          <w:spacing w:val="1"/>
        </w:rPr>
        <w:t>u</w:t>
      </w:r>
      <w:r>
        <w:rPr>
          <w:rFonts w:cs="Arial"/>
        </w:rPr>
        <w:t>d</w:t>
      </w:r>
      <w:r>
        <w:rPr>
          <w:rFonts w:cs="Arial"/>
          <w:spacing w:val="-1"/>
        </w:rPr>
        <w:t>e</w:t>
      </w:r>
      <w:r>
        <w:rPr>
          <w:rFonts w:cs="Arial"/>
        </w:rPr>
        <w:t>s</w:t>
      </w:r>
      <w:r>
        <w:rPr>
          <w:rFonts w:cs="Arial"/>
          <w:spacing w:val="-7"/>
        </w:rPr>
        <w:t xml:space="preserve"> </w:t>
      </w:r>
      <w:r>
        <w:rPr>
          <w:rFonts w:cs="Arial"/>
        </w:rPr>
        <w:t>of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so</w:t>
      </w:r>
      <w:r>
        <w:rPr>
          <w:rFonts w:cs="Arial"/>
          <w:spacing w:val="4"/>
        </w:rPr>
        <w:t>m</w:t>
      </w:r>
      <w:r>
        <w:rPr>
          <w:rFonts w:cs="Arial"/>
        </w:rPr>
        <w:t>e</w:t>
      </w:r>
      <w:r>
        <w:rPr>
          <w:rFonts w:cs="Arial"/>
          <w:spacing w:val="-8"/>
        </w:rPr>
        <w:t xml:space="preserve"> </w:t>
      </w:r>
      <w:r>
        <w:rPr>
          <w:rFonts w:cs="Arial"/>
          <w:spacing w:val="-1"/>
        </w:rPr>
        <w:t>o</w:t>
      </w:r>
      <w:r>
        <w:rPr>
          <w:rFonts w:cs="Arial"/>
        </w:rPr>
        <w:t>f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-1"/>
        </w:rPr>
        <w:t>A</w:t>
      </w:r>
      <w:r>
        <w:rPr>
          <w:rFonts w:cs="Arial"/>
        </w:rPr>
        <w:t>ustra</w:t>
      </w:r>
      <w:r>
        <w:rPr>
          <w:rFonts w:cs="Arial"/>
          <w:spacing w:val="-2"/>
        </w:rPr>
        <w:t>l</w:t>
      </w:r>
      <w:r>
        <w:rPr>
          <w:rFonts w:cs="Arial"/>
          <w:spacing w:val="-1"/>
        </w:rPr>
        <w:t>i</w:t>
      </w:r>
      <w:r>
        <w:rPr>
          <w:rFonts w:cs="Arial"/>
          <w:spacing w:val="1"/>
        </w:rPr>
        <w:t>a</w:t>
      </w:r>
      <w:r>
        <w:rPr>
          <w:rFonts w:cs="Arial"/>
          <w:spacing w:val="-1"/>
        </w:rPr>
        <w:t>’</w:t>
      </w:r>
      <w:r>
        <w:rPr>
          <w:rFonts w:cs="Arial"/>
        </w:rPr>
        <w:t>s</w:t>
      </w:r>
      <w:r>
        <w:rPr>
          <w:rFonts w:cs="Arial"/>
          <w:spacing w:val="-8"/>
        </w:rPr>
        <w:t xml:space="preserve"> </w:t>
      </w:r>
      <w:r>
        <w:rPr>
          <w:rFonts w:cs="Arial"/>
        </w:rPr>
        <w:t>e</w:t>
      </w:r>
      <w:r>
        <w:rPr>
          <w:rFonts w:cs="Arial"/>
          <w:spacing w:val="-1"/>
        </w:rPr>
        <w:t>a</w:t>
      </w:r>
      <w:r>
        <w:rPr>
          <w:rFonts w:cs="Arial"/>
        </w:rPr>
        <w:t>rth</w:t>
      </w:r>
      <w:r>
        <w:rPr>
          <w:rFonts w:cs="Arial"/>
          <w:spacing w:val="1"/>
        </w:rPr>
        <w:t>q</w:t>
      </w:r>
      <w:r>
        <w:rPr>
          <w:rFonts w:cs="Arial"/>
        </w:rPr>
        <w:t>u</w:t>
      </w:r>
      <w:r>
        <w:rPr>
          <w:rFonts w:cs="Arial"/>
          <w:spacing w:val="-1"/>
        </w:rPr>
        <w:t>a</w:t>
      </w:r>
      <w:r>
        <w:rPr>
          <w:rFonts w:cs="Arial"/>
          <w:spacing w:val="3"/>
        </w:rPr>
        <w:t>k</w:t>
      </w:r>
      <w:r>
        <w:rPr>
          <w:rFonts w:cs="Arial"/>
        </w:rPr>
        <w:t>es.</w:t>
      </w:r>
    </w:p>
    <w:p w:rsidR="00390CA3" w:rsidRDefault="00390CA3">
      <w:pPr>
        <w:spacing w:before="11" w:line="220" w:lineRule="exact"/>
      </w:pPr>
    </w:p>
    <w:p w:rsidR="00390CA3" w:rsidRDefault="00BD6A69">
      <w:pPr>
        <w:pStyle w:val="BodyText"/>
        <w:spacing w:line="292" w:lineRule="auto"/>
        <w:ind w:left="118" w:right="105"/>
      </w:pPr>
      <w:r>
        <w:t>In</w:t>
      </w:r>
      <w:r>
        <w:rPr>
          <w:spacing w:val="-8"/>
        </w:rPr>
        <w:t xml:space="preserve"> </w:t>
      </w:r>
      <w:r>
        <w:t>2</w:t>
      </w:r>
      <w:r>
        <w:rPr>
          <w:spacing w:val="1"/>
        </w:rPr>
        <w:t>0</w:t>
      </w:r>
      <w:r>
        <w:t>1</w:t>
      </w:r>
      <w:r>
        <w:rPr>
          <w:spacing w:val="-1"/>
        </w:rPr>
        <w:t>6</w:t>
      </w:r>
      <w:r>
        <w:t>,</w:t>
      </w:r>
      <w:r>
        <w:rPr>
          <w:spacing w:val="-7"/>
        </w:rPr>
        <w:t xml:space="preserve"> </w:t>
      </w:r>
      <w:r>
        <w:rPr>
          <w:spacing w:val="2"/>
        </w:rPr>
        <w:t>G</w:t>
      </w:r>
      <w:r>
        <w:t>e</w:t>
      </w:r>
      <w:r>
        <w:rPr>
          <w:spacing w:val="-1"/>
        </w:rPr>
        <w:t>o</w:t>
      </w:r>
      <w:r>
        <w:rPr>
          <w:spacing w:val="1"/>
        </w:rPr>
        <w:t>sc</w:t>
      </w:r>
      <w:r>
        <w:rPr>
          <w:spacing w:val="-1"/>
        </w:rPr>
        <w:t>i</w:t>
      </w:r>
      <w:r>
        <w:t>e</w:t>
      </w:r>
      <w:r>
        <w:rPr>
          <w:spacing w:val="-1"/>
        </w:rPr>
        <w:t>n</w:t>
      </w:r>
      <w:r>
        <w:rPr>
          <w:spacing w:val="1"/>
        </w:rPr>
        <w:t>c</w:t>
      </w:r>
      <w:r>
        <w:t>e</w:t>
      </w:r>
      <w:r>
        <w:rPr>
          <w:spacing w:val="-6"/>
        </w:rPr>
        <w:t xml:space="preserve"> </w:t>
      </w:r>
      <w:r>
        <w:rPr>
          <w:spacing w:val="1"/>
        </w:rPr>
        <w:t>A</w:t>
      </w:r>
      <w:r>
        <w:t>ustra</w:t>
      </w:r>
      <w:r>
        <w:rPr>
          <w:spacing w:val="-2"/>
        </w:rPr>
        <w:t>l</w:t>
      </w:r>
      <w:r>
        <w:rPr>
          <w:spacing w:val="1"/>
        </w:rPr>
        <w:t>i</w:t>
      </w:r>
      <w:r>
        <w:t>a</w:t>
      </w:r>
      <w:r>
        <w:rPr>
          <w:spacing w:val="-4"/>
        </w:rPr>
        <w:t xml:space="preserve"> </w:t>
      </w:r>
      <w:r>
        <w:rPr>
          <w:rFonts w:cs="Arial"/>
        </w:rPr>
        <w:t>r</w:t>
      </w:r>
      <w:r>
        <w:rPr>
          <w:rFonts w:cs="Arial"/>
          <w:spacing w:val="1"/>
        </w:rPr>
        <w:t>e</w:t>
      </w:r>
      <w:r>
        <w:rPr>
          <w:rFonts w:cs="Arial"/>
          <w:spacing w:val="-2"/>
        </w:rPr>
        <w:t>v</w:t>
      </w:r>
      <w:r>
        <w:rPr>
          <w:rFonts w:cs="Arial"/>
          <w:spacing w:val="-1"/>
        </w:rPr>
        <w:t>i</w:t>
      </w:r>
      <w:r>
        <w:rPr>
          <w:rFonts w:cs="Arial"/>
          <w:spacing w:val="1"/>
        </w:rPr>
        <w:t>se</w:t>
      </w:r>
      <w:r>
        <w:rPr>
          <w:rFonts w:cs="Arial"/>
        </w:rPr>
        <w:t>d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-1"/>
        </w:rPr>
        <w:t>t</w:t>
      </w:r>
      <w:r>
        <w:rPr>
          <w:rFonts w:cs="Arial"/>
          <w:spacing w:val="1"/>
        </w:rPr>
        <w:t>h</w:t>
      </w:r>
      <w:r>
        <w:rPr>
          <w:rFonts w:cs="Arial"/>
        </w:rPr>
        <w:t>e</w:t>
      </w:r>
      <w:r>
        <w:rPr>
          <w:rFonts w:cs="Arial"/>
          <w:spacing w:val="-8"/>
        </w:rPr>
        <w:t xml:space="preserve"> </w:t>
      </w:r>
      <w:r>
        <w:rPr>
          <w:rFonts w:cs="Arial"/>
          <w:spacing w:val="3"/>
        </w:rPr>
        <w:t>m</w:t>
      </w:r>
      <w:r>
        <w:rPr>
          <w:rFonts w:cs="Arial"/>
        </w:rPr>
        <w:t>a</w:t>
      </w:r>
      <w:r>
        <w:rPr>
          <w:rFonts w:cs="Arial"/>
          <w:spacing w:val="-1"/>
        </w:rPr>
        <w:t>g</w:t>
      </w:r>
      <w:r>
        <w:rPr>
          <w:rFonts w:cs="Arial"/>
        </w:rPr>
        <w:t>n</w:t>
      </w:r>
      <w:r>
        <w:rPr>
          <w:rFonts w:cs="Arial"/>
          <w:spacing w:val="-2"/>
        </w:rPr>
        <w:t>i</w:t>
      </w:r>
      <w:r>
        <w:rPr>
          <w:rFonts w:cs="Arial"/>
        </w:rPr>
        <w:t>t</w:t>
      </w:r>
      <w:r>
        <w:rPr>
          <w:rFonts w:cs="Arial"/>
          <w:spacing w:val="1"/>
        </w:rPr>
        <w:t>u</w:t>
      </w:r>
      <w:r>
        <w:rPr>
          <w:rFonts w:cs="Arial"/>
        </w:rPr>
        <w:t>d</w:t>
      </w:r>
      <w:r>
        <w:rPr>
          <w:rFonts w:cs="Arial"/>
          <w:spacing w:val="-1"/>
        </w:rPr>
        <w:t>e</w:t>
      </w:r>
      <w:r>
        <w:rPr>
          <w:rFonts w:cs="Arial"/>
        </w:rPr>
        <w:t>s</w:t>
      </w:r>
      <w:r>
        <w:rPr>
          <w:rFonts w:cs="Arial"/>
          <w:spacing w:val="-3"/>
        </w:rPr>
        <w:t xml:space="preserve"> </w:t>
      </w:r>
      <w:r>
        <w:rPr>
          <w:rFonts w:cs="Arial"/>
        </w:rPr>
        <w:t>of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s</w:t>
      </w:r>
      <w:r>
        <w:rPr>
          <w:rFonts w:cs="Arial"/>
          <w:spacing w:val="-3"/>
        </w:rPr>
        <w:t>o</w:t>
      </w:r>
      <w:r>
        <w:rPr>
          <w:rFonts w:cs="Arial"/>
          <w:spacing w:val="4"/>
        </w:rPr>
        <w:t>m</w:t>
      </w:r>
      <w:r>
        <w:rPr>
          <w:rFonts w:cs="Arial"/>
        </w:rPr>
        <w:t>e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-1"/>
        </w:rPr>
        <w:t>o</w:t>
      </w:r>
      <w:r>
        <w:rPr>
          <w:rFonts w:cs="Arial"/>
        </w:rPr>
        <w:t>f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-1"/>
        </w:rPr>
        <w:t>A</w:t>
      </w:r>
      <w:r>
        <w:rPr>
          <w:rFonts w:cs="Arial"/>
        </w:rPr>
        <w:t>ustra</w:t>
      </w:r>
      <w:r>
        <w:rPr>
          <w:rFonts w:cs="Arial"/>
          <w:spacing w:val="-2"/>
        </w:rPr>
        <w:t>l</w:t>
      </w:r>
      <w:r>
        <w:rPr>
          <w:rFonts w:cs="Arial"/>
          <w:spacing w:val="1"/>
        </w:rPr>
        <w:t>i</w:t>
      </w:r>
      <w:r>
        <w:rPr>
          <w:rFonts w:cs="Arial"/>
        </w:rPr>
        <w:t>a</w:t>
      </w:r>
      <w:r>
        <w:rPr>
          <w:rFonts w:cs="Arial"/>
          <w:spacing w:val="-2"/>
        </w:rPr>
        <w:t>’</w:t>
      </w:r>
      <w:r>
        <w:rPr>
          <w:rFonts w:cs="Arial"/>
        </w:rPr>
        <w:t>s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1"/>
        </w:rPr>
        <w:t>h</w:t>
      </w:r>
      <w:r>
        <w:rPr>
          <w:rFonts w:cs="Arial"/>
          <w:spacing w:val="-1"/>
        </w:rPr>
        <w:t>i</w:t>
      </w:r>
      <w:r>
        <w:rPr>
          <w:rFonts w:cs="Arial"/>
          <w:spacing w:val="1"/>
        </w:rPr>
        <w:t>s</w:t>
      </w:r>
      <w:r>
        <w:rPr>
          <w:rFonts w:cs="Arial"/>
        </w:rPr>
        <w:t>t</w:t>
      </w:r>
      <w:r>
        <w:rPr>
          <w:rFonts w:cs="Arial"/>
          <w:spacing w:val="1"/>
        </w:rPr>
        <w:t>o</w:t>
      </w:r>
      <w:r>
        <w:rPr>
          <w:rFonts w:cs="Arial"/>
        </w:rPr>
        <w:t>r</w:t>
      </w:r>
      <w:r>
        <w:rPr>
          <w:rFonts w:cs="Arial"/>
          <w:spacing w:val="-1"/>
        </w:rPr>
        <w:t>i</w:t>
      </w:r>
      <w:r>
        <w:rPr>
          <w:rFonts w:cs="Arial"/>
          <w:spacing w:val="1"/>
        </w:rPr>
        <w:t>c</w:t>
      </w:r>
      <w:r>
        <w:rPr>
          <w:rFonts w:cs="Arial"/>
        </w:rPr>
        <w:t>al</w:t>
      </w:r>
      <w:r>
        <w:rPr>
          <w:rFonts w:cs="Arial"/>
          <w:spacing w:val="-8"/>
        </w:rPr>
        <w:t xml:space="preserve"> </w:t>
      </w:r>
      <w:r>
        <w:rPr>
          <w:rFonts w:cs="Arial"/>
          <w:spacing w:val="1"/>
        </w:rPr>
        <w:t>e</w:t>
      </w:r>
      <w:r>
        <w:rPr>
          <w:rFonts w:cs="Arial"/>
        </w:rPr>
        <w:t>arth</w:t>
      </w:r>
      <w:r>
        <w:rPr>
          <w:rFonts w:cs="Arial"/>
          <w:spacing w:val="1"/>
        </w:rPr>
        <w:t>q</w:t>
      </w:r>
      <w:r>
        <w:rPr>
          <w:rFonts w:cs="Arial"/>
        </w:rPr>
        <w:t>u</w:t>
      </w:r>
      <w:r>
        <w:rPr>
          <w:rFonts w:cs="Arial"/>
          <w:spacing w:val="-1"/>
        </w:rPr>
        <w:t>a</w:t>
      </w:r>
      <w:r>
        <w:rPr>
          <w:rFonts w:cs="Arial"/>
          <w:spacing w:val="3"/>
        </w:rPr>
        <w:t>k</w:t>
      </w:r>
      <w:r>
        <w:rPr>
          <w:rFonts w:cs="Arial"/>
        </w:rPr>
        <w:t>es</w:t>
      </w:r>
      <w:r>
        <w:rPr>
          <w:rFonts w:cs="Arial"/>
          <w:spacing w:val="-7"/>
        </w:rPr>
        <w:t xml:space="preserve"> </w:t>
      </w:r>
      <w:r>
        <w:rPr>
          <w:rFonts w:cs="Arial"/>
        </w:rPr>
        <w:t>as</w:t>
      </w:r>
      <w:r>
        <w:rPr>
          <w:rFonts w:cs="Arial"/>
          <w:w w:val="99"/>
        </w:rPr>
        <w:t xml:space="preserve"> </w:t>
      </w:r>
      <w:r>
        <w:t>p</w:t>
      </w:r>
      <w:r>
        <w:rPr>
          <w:spacing w:val="-1"/>
        </w:rPr>
        <w:t>a</w:t>
      </w:r>
      <w:r>
        <w:t>rt</w:t>
      </w:r>
      <w:r>
        <w:rPr>
          <w:spacing w:val="-7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5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1"/>
        </w:rPr>
        <w:t>t</w:t>
      </w:r>
      <w:r>
        <w:t>erna</w:t>
      </w:r>
      <w:r>
        <w:rPr>
          <w:spacing w:val="1"/>
        </w:rPr>
        <w:t>t</w:t>
      </w:r>
      <w:r>
        <w:rPr>
          <w:spacing w:val="-1"/>
        </w:rPr>
        <w:t>i</w:t>
      </w:r>
      <w:r>
        <w:t>o</w:t>
      </w:r>
      <w:r>
        <w:rPr>
          <w:spacing w:val="1"/>
        </w:rPr>
        <w:t>n</w:t>
      </w:r>
      <w:r>
        <w:t>al</w:t>
      </w:r>
      <w:r>
        <w:rPr>
          <w:spacing w:val="-6"/>
        </w:rPr>
        <w:t xml:space="preserve"> </w:t>
      </w:r>
      <w:r>
        <w:t>pro</w:t>
      </w:r>
      <w:r>
        <w:rPr>
          <w:spacing w:val="1"/>
        </w:rPr>
        <w:t>j</w:t>
      </w:r>
      <w:r>
        <w:t>ect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</w:t>
      </w:r>
      <w:r>
        <w:rPr>
          <w:spacing w:val="-1"/>
        </w:rPr>
        <w:t>a</w:t>
      </w:r>
      <w:r>
        <w:rPr>
          <w:spacing w:val="1"/>
        </w:rPr>
        <w:t>ss</w:t>
      </w:r>
      <w:r>
        <w:t>ess</w:t>
      </w:r>
      <w:r>
        <w:rPr>
          <w:spacing w:val="-6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5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t>t</w:t>
      </w:r>
      <w:r>
        <w:rPr>
          <w:spacing w:val="1"/>
        </w:rPr>
        <w:t>u</w:t>
      </w:r>
      <w:r>
        <w:t>de</w:t>
      </w:r>
      <w:r>
        <w:rPr>
          <w:spacing w:val="-7"/>
        </w:rPr>
        <w:t xml:space="preserve"> </w:t>
      </w:r>
      <w:r>
        <w:t>es</w:t>
      </w:r>
      <w:r>
        <w:rPr>
          <w:spacing w:val="2"/>
        </w:rPr>
        <w:t>t</w:t>
      </w:r>
      <w:r>
        <w:rPr>
          <w:spacing w:val="-1"/>
        </w:rPr>
        <w:t>i</w:t>
      </w:r>
      <w:r>
        <w:rPr>
          <w:spacing w:val="4"/>
        </w:rPr>
        <w:t>m</w:t>
      </w:r>
      <w:r>
        <w:t>at</w:t>
      </w:r>
      <w:r>
        <w:rPr>
          <w:spacing w:val="-1"/>
        </w:rPr>
        <w:t>e</w:t>
      </w:r>
      <w:r>
        <w:t>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e</w:t>
      </w:r>
      <w:r>
        <w:rPr>
          <w:spacing w:val="-1"/>
        </w:rPr>
        <w:t>a</w:t>
      </w:r>
      <w:r>
        <w:t>rth</w:t>
      </w:r>
      <w:r>
        <w:rPr>
          <w:spacing w:val="-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es</w:t>
      </w:r>
      <w:r>
        <w:rPr>
          <w:spacing w:val="-5"/>
        </w:rPr>
        <w:t xml:space="preserve"> </w:t>
      </w:r>
      <w:r>
        <w:t>arou</w:t>
      </w:r>
      <w:r>
        <w:rPr>
          <w:spacing w:val="-1"/>
        </w:rPr>
        <w:t>n</w:t>
      </w:r>
      <w:r>
        <w:t>d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7"/>
        </w:rPr>
        <w:t>g</w:t>
      </w:r>
      <w:r>
        <w:rPr>
          <w:spacing w:val="1"/>
        </w:rPr>
        <w:t>l</w:t>
      </w:r>
      <w:r>
        <w:t>o</w:t>
      </w:r>
      <w:r>
        <w:rPr>
          <w:spacing w:val="-1"/>
        </w:rPr>
        <w:t>b</w:t>
      </w:r>
      <w:r>
        <w:rPr>
          <w:spacing w:val="1"/>
        </w:rPr>
        <w:t>e</w:t>
      </w:r>
      <w:r>
        <w:t>.</w:t>
      </w:r>
      <w:r>
        <w:rPr>
          <w:w w:val="99"/>
        </w:rPr>
        <w:t xml:space="preserve"> </w:t>
      </w:r>
      <w:r>
        <w:rPr>
          <w:spacing w:val="3"/>
        </w:rPr>
        <w:t>T</w:t>
      </w:r>
      <w:r>
        <w:t>h</w:t>
      </w:r>
      <w:r>
        <w:rPr>
          <w:spacing w:val="-2"/>
        </w:rPr>
        <w:t>i</w:t>
      </w:r>
      <w:r>
        <w:t>s</w:t>
      </w:r>
      <w:r>
        <w:rPr>
          <w:spacing w:val="-7"/>
        </w:rPr>
        <w:t xml:space="preserve"> </w:t>
      </w:r>
      <w:r>
        <w:t>pro</w:t>
      </w:r>
      <w:r>
        <w:rPr>
          <w:spacing w:val="1"/>
        </w:rPr>
        <w:t>j</w:t>
      </w:r>
      <w:r>
        <w:t>ect</w:t>
      </w:r>
      <w:r>
        <w:rPr>
          <w:spacing w:val="-7"/>
        </w:rPr>
        <w:t xml:space="preserve"> </w:t>
      </w:r>
      <w:r>
        <w:rPr>
          <w:spacing w:val="-1"/>
        </w:rPr>
        <w:t>ai</w:t>
      </w:r>
      <w:r>
        <w:rPr>
          <w:spacing w:val="4"/>
        </w:rPr>
        <w:t>m</w:t>
      </w:r>
      <w:r>
        <w:t>ed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rev</w:t>
      </w:r>
      <w:r>
        <w:rPr>
          <w:spacing w:val="-1"/>
        </w:rPr>
        <w:t>i</w:t>
      </w:r>
      <w:r>
        <w:rPr>
          <w:spacing w:val="1"/>
        </w:rPr>
        <w:t>s</w:t>
      </w:r>
      <w:r>
        <w:t>e</w:t>
      </w:r>
      <w:r>
        <w:rPr>
          <w:spacing w:val="-5"/>
        </w:rPr>
        <w:t xml:space="preserve"> </w:t>
      </w:r>
      <w:r>
        <w:t>h</w:t>
      </w:r>
      <w:r>
        <w:rPr>
          <w:spacing w:val="-2"/>
        </w:rPr>
        <w:t>i</w:t>
      </w:r>
      <w:r>
        <w:rPr>
          <w:spacing w:val="1"/>
        </w:rPr>
        <w:t>s</w:t>
      </w:r>
      <w:r>
        <w:t>tor</w:t>
      </w:r>
      <w:r>
        <w:rPr>
          <w:spacing w:val="-1"/>
        </w:rPr>
        <w:t>i</w:t>
      </w:r>
      <w:r>
        <w:t>c</w:t>
      </w:r>
      <w:r>
        <w:rPr>
          <w:spacing w:val="-4"/>
        </w:rPr>
        <w:t xml:space="preserve"> </w:t>
      </w:r>
      <w:r>
        <w:t>e</w:t>
      </w:r>
      <w:r>
        <w:rPr>
          <w:spacing w:val="-1"/>
        </w:rPr>
        <w:t>a</w:t>
      </w:r>
      <w:r>
        <w:t>rt</w:t>
      </w:r>
      <w:r>
        <w:rPr>
          <w:spacing w:val="1"/>
        </w:rPr>
        <w:t>h</w:t>
      </w:r>
      <w:r>
        <w:t>q</w:t>
      </w:r>
      <w:r>
        <w:rPr>
          <w:spacing w:val="-1"/>
        </w:rPr>
        <w:t>u</w:t>
      </w:r>
      <w:r>
        <w:t>a</w:t>
      </w:r>
      <w:r>
        <w:rPr>
          <w:spacing w:val="3"/>
        </w:rPr>
        <w:t>k</w:t>
      </w:r>
      <w:r>
        <w:t>e</w:t>
      </w:r>
      <w:r>
        <w:rPr>
          <w:spacing w:val="-8"/>
        </w:rPr>
        <w:t xml:space="preserve"> </w:t>
      </w:r>
      <w:r>
        <w:rPr>
          <w:spacing w:val="3"/>
        </w:rPr>
        <w:t>m</w:t>
      </w:r>
      <w:r>
        <w:t>e</w:t>
      </w:r>
      <w:r>
        <w:rPr>
          <w:spacing w:val="-1"/>
        </w:rPr>
        <w:t>a</w:t>
      </w:r>
      <w:r>
        <w:rPr>
          <w:spacing w:val="1"/>
        </w:rPr>
        <w:t>s</w:t>
      </w:r>
      <w:r>
        <w:t>ure</w:t>
      </w:r>
      <w:r>
        <w:rPr>
          <w:spacing w:val="4"/>
        </w:rPr>
        <w:t>m</w:t>
      </w:r>
      <w:r>
        <w:t>e</w:t>
      </w:r>
      <w:r>
        <w:rPr>
          <w:spacing w:val="-1"/>
        </w:rPr>
        <w:t>n</w:t>
      </w:r>
      <w:r>
        <w:t>ts</w:t>
      </w:r>
      <w:r>
        <w:rPr>
          <w:spacing w:val="-6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rPr>
          <w:spacing w:val="4"/>
        </w:rPr>
        <w:t>m</w:t>
      </w:r>
      <w:r>
        <w:t>ore</w:t>
      </w:r>
      <w:r>
        <w:rPr>
          <w:spacing w:val="-7"/>
        </w:rPr>
        <w:t xml:space="preserve"> </w:t>
      </w:r>
      <w:r>
        <w:t>ac</w:t>
      </w:r>
      <w:r>
        <w:rPr>
          <w:spacing w:val="1"/>
        </w:rPr>
        <w:t>c</w:t>
      </w:r>
      <w:r>
        <w:t>urate</w:t>
      </w:r>
      <w:r>
        <w:rPr>
          <w:spacing w:val="3"/>
        </w:rPr>
        <w:t>l</w:t>
      </w:r>
      <w:r>
        <w:t>y</w:t>
      </w:r>
      <w:r>
        <w:rPr>
          <w:spacing w:val="-2"/>
        </w:rPr>
        <w:t xml:space="preserve"> </w:t>
      </w:r>
      <w:r>
        <w:t>re</w:t>
      </w:r>
      <w:r>
        <w:rPr>
          <w:spacing w:val="1"/>
        </w:rPr>
        <w:t>f</w:t>
      </w:r>
      <w:r>
        <w:rPr>
          <w:spacing w:val="-1"/>
        </w:rPr>
        <w:t>l</w:t>
      </w:r>
      <w:r>
        <w:t>ect</w:t>
      </w:r>
      <w:r>
        <w:rPr>
          <w:spacing w:val="-7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1"/>
        </w:rPr>
        <w:t>e</w:t>
      </w:r>
      <w:r>
        <w:rPr>
          <w:spacing w:val="-1"/>
        </w:rPr>
        <w:t>i</w:t>
      </w:r>
      <w:r>
        <w:t>r</w:t>
      </w:r>
      <w:r>
        <w:rPr>
          <w:spacing w:val="-6"/>
        </w:rPr>
        <w:t xml:space="preserve"> </w:t>
      </w:r>
      <w:r>
        <w:t>true</w:t>
      </w:r>
      <w:r>
        <w:rPr>
          <w:w w:val="99"/>
        </w:rPr>
        <w:t xml:space="preserve"> </w:t>
      </w:r>
      <w:r>
        <w:rPr>
          <w:spacing w:val="1"/>
        </w:rPr>
        <w:t>si</w:t>
      </w:r>
      <w:r>
        <w:rPr>
          <w:spacing w:val="-5"/>
        </w:rPr>
        <w:t>z</w:t>
      </w:r>
      <w:r>
        <w:t>e</w:t>
      </w:r>
      <w:r>
        <w:rPr>
          <w:spacing w:val="-8"/>
        </w:rPr>
        <w:t xml:space="preserve"> </w:t>
      </w:r>
      <w:r>
        <w:t>b</w:t>
      </w:r>
      <w:r>
        <w:rPr>
          <w:spacing w:val="-1"/>
        </w:rPr>
        <w:t>a</w:t>
      </w:r>
      <w:r>
        <w:rPr>
          <w:spacing w:val="1"/>
        </w:rPr>
        <w:t>s</w:t>
      </w:r>
      <w:r>
        <w:t>ed</w:t>
      </w:r>
      <w:r>
        <w:rPr>
          <w:spacing w:val="-7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rPr>
          <w:spacing w:val="4"/>
        </w:rPr>
        <w:t>m</w:t>
      </w:r>
      <w:r>
        <w:t>o</w:t>
      </w:r>
      <w:r>
        <w:rPr>
          <w:spacing w:val="-1"/>
        </w:rPr>
        <w:t>d</w:t>
      </w:r>
      <w:r>
        <w:t>er</w:t>
      </w:r>
      <w:r>
        <w:rPr>
          <w:spacing w:val="2"/>
        </w:rPr>
        <w:t>n</w:t>
      </w:r>
      <w:r>
        <w:rPr>
          <w:spacing w:val="-1"/>
        </w:rPr>
        <w:t>i</w:t>
      </w:r>
      <w:r>
        <w:rPr>
          <w:spacing w:val="1"/>
        </w:rPr>
        <w:t>s</w:t>
      </w:r>
      <w:r>
        <w:t>ed</w:t>
      </w:r>
      <w:r>
        <w:rPr>
          <w:spacing w:val="-8"/>
        </w:rPr>
        <w:t xml:space="preserve"> </w:t>
      </w:r>
      <w:r>
        <w:rPr>
          <w:spacing w:val="4"/>
        </w:rPr>
        <w:t>m</w:t>
      </w:r>
      <w:r>
        <w:t>e</w:t>
      </w:r>
      <w:r>
        <w:rPr>
          <w:spacing w:val="-1"/>
        </w:rPr>
        <w:t>a</w:t>
      </w:r>
      <w:r>
        <w:rPr>
          <w:spacing w:val="1"/>
        </w:rPr>
        <w:t>s</w:t>
      </w:r>
      <w:r>
        <w:t>uri</w:t>
      </w:r>
      <w:r>
        <w:rPr>
          <w:spacing w:val="-1"/>
        </w:rPr>
        <w:t>n</w:t>
      </w:r>
      <w:r>
        <w:t>g</w:t>
      </w:r>
      <w:r>
        <w:rPr>
          <w:spacing w:val="-9"/>
        </w:rPr>
        <w:t xml:space="preserve"> </w:t>
      </w:r>
      <w:r>
        <w:rPr>
          <w:spacing w:val="-1"/>
        </w:rPr>
        <w:t>t</w:t>
      </w:r>
      <w:r>
        <w:t>ech</w:t>
      </w:r>
      <w:r>
        <w:rPr>
          <w:spacing w:val="1"/>
        </w:rPr>
        <w:t>n</w:t>
      </w:r>
      <w:r>
        <w:rPr>
          <w:spacing w:val="-1"/>
        </w:rPr>
        <w:t>i</w:t>
      </w:r>
      <w:r>
        <w:t>q</w:t>
      </w:r>
      <w:r>
        <w:rPr>
          <w:spacing w:val="1"/>
        </w:rPr>
        <w:t>u</w:t>
      </w:r>
      <w:r>
        <w:t>es.</w:t>
      </w:r>
    </w:p>
    <w:p w:rsidR="00390CA3" w:rsidRDefault="00390CA3">
      <w:pPr>
        <w:spacing w:before="2" w:line="180" w:lineRule="exact"/>
        <w:rPr>
          <w:sz w:val="18"/>
          <w:szCs w:val="18"/>
        </w:rPr>
      </w:pPr>
    </w:p>
    <w:p w:rsidR="00390CA3" w:rsidRDefault="00BD6A69">
      <w:pPr>
        <w:pStyle w:val="BodyText"/>
        <w:spacing w:line="291" w:lineRule="auto"/>
        <w:ind w:left="118" w:right="242"/>
      </w:pPr>
      <w:r>
        <w:rPr>
          <w:spacing w:val="3"/>
        </w:rPr>
        <w:t>T</w:t>
      </w:r>
      <w:r>
        <w:t>he</w:t>
      </w:r>
      <w:r>
        <w:rPr>
          <w:spacing w:val="-8"/>
        </w:rPr>
        <w:t xml:space="preserve"> </w:t>
      </w:r>
      <w:r>
        <w:t>I</w:t>
      </w:r>
      <w:r>
        <w:rPr>
          <w:spacing w:val="-1"/>
        </w:rPr>
        <w:t>n</w:t>
      </w:r>
      <w:r>
        <w:t>terna</w:t>
      </w:r>
      <w:r>
        <w:rPr>
          <w:spacing w:val="1"/>
        </w:rPr>
        <w:t>t</w:t>
      </w:r>
      <w:r>
        <w:rPr>
          <w:spacing w:val="-1"/>
        </w:rPr>
        <w:t>i</w:t>
      </w:r>
      <w:r>
        <w:rPr>
          <w:spacing w:val="1"/>
        </w:rPr>
        <w:t>o</w:t>
      </w:r>
      <w:r>
        <w:t>n</w:t>
      </w:r>
      <w:r>
        <w:rPr>
          <w:spacing w:val="-1"/>
        </w:rPr>
        <w:t>a</w:t>
      </w:r>
      <w:r>
        <w:t>l</w:t>
      </w:r>
      <w:r>
        <w:rPr>
          <w:spacing w:val="-7"/>
        </w:rPr>
        <w:t xml:space="preserve"> </w:t>
      </w:r>
      <w:r>
        <w:rPr>
          <w:spacing w:val="1"/>
        </w:rPr>
        <w:t>S</w:t>
      </w:r>
      <w:r>
        <w:t>e</w:t>
      </w:r>
      <w:r>
        <w:rPr>
          <w:spacing w:val="-2"/>
        </w:rPr>
        <w:t>i</w:t>
      </w:r>
      <w:r>
        <w:rPr>
          <w:spacing w:val="1"/>
        </w:rPr>
        <w:t>s</w:t>
      </w:r>
      <w:r>
        <w:rPr>
          <w:spacing w:val="4"/>
        </w:rPr>
        <w:t>m</w:t>
      </w:r>
      <w:r>
        <w:t>o</w:t>
      </w:r>
      <w:r>
        <w:rPr>
          <w:spacing w:val="-2"/>
        </w:rPr>
        <w:t>l</w:t>
      </w:r>
      <w:r>
        <w:t>o</w:t>
      </w:r>
      <w:r>
        <w:rPr>
          <w:spacing w:val="-1"/>
        </w:rPr>
        <w:t>gi</w:t>
      </w:r>
      <w:r>
        <w:rPr>
          <w:spacing w:val="1"/>
        </w:rPr>
        <w:t>c</w:t>
      </w:r>
      <w:r>
        <w:t>al</w:t>
      </w:r>
      <w:r>
        <w:rPr>
          <w:spacing w:val="-7"/>
        </w:rPr>
        <w:t xml:space="preserve"> </w:t>
      </w:r>
      <w:r>
        <w:t>Ce</w:t>
      </w:r>
      <w:r>
        <w:rPr>
          <w:spacing w:val="1"/>
        </w:rPr>
        <w:t>n</w:t>
      </w:r>
      <w:r>
        <w:t>tre</w:t>
      </w:r>
      <w:r>
        <w:rPr>
          <w:spacing w:val="-8"/>
        </w:rPr>
        <w:t xml:space="preserve"> </w:t>
      </w:r>
      <w:r>
        <w:t>led</w:t>
      </w:r>
      <w:r>
        <w:rPr>
          <w:spacing w:val="-8"/>
        </w:rPr>
        <w:t xml:space="preserve"> </w:t>
      </w:r>
      <w:r>
        <w:rPr>
          <w:spacing w:val="1"/>
        </w:rPr>
        <w:t>t</w:t>
      </w:r>
      <w:r>
        <w:t>h</w:t>
      </w:r>
      <w:r>
        <w:rPr>
          <w:spacing w:val="-2"/>
        </w:rPr>
        <w:t>i</w:t>
      </w:r>
      <w:r>
        <w:t>s</w:t>
      </w:r>
      <w:r>
        <w:rPr>
          <w:spacing w:val="-7"/>
        </w:rPr>
        <w:t xml:space="preserve"> </w:t>
      </w:r>
      <w:r>
        <w:t>p</w:t>
      </w:r>
      <w:r>
        <w:rPr>
          <w:spacing w:val="2"/>
        </w:rPr>
        <w:t>r</w:t>
      </w:r>
      <w:r>
        <w:t>oject</w:t>
      </w:r>
      <w:r>
        <w:rPr>
          <w:spacing w:val="-7"/>
        </w:rPr>
        <w:t xml:space="preserve"> </w:t>
      </w:r>
      <w:r>
        <w:t>wh</w:t>
      </w:r>
      <w:r>
        <w:rPr>
          <w:spacing w:val="-2"/>
        </w:rPr>
        <w:t>i</w:t>
      </w:r>
      <w:r>
        <w:rPr>
          <w:spacing w:val="1"/>
        </w:rPr>
        <w:t>c</w:t>
      </w:r>
      <w:r>
        <w:t>h</w:t>
      </w:r>
      <w:r>
        <w:rPr>
          <w:spacing w:val="-8"/>
        </w:rPr>
        <w:t xml:space="preserve"> </w:t>
      </w:r>
      <w:r>
        <w:t>r</w:t>
      </w:r>
      <w:r>
        <w:rPr>
          <w:spacing w:val="2"/>
        </w:rPr>
        <w:t>e</w:t>
      </w:r>
      <w:r>
        <w:t>as</w:t>
      </w:r>
      <w:r>
        <w:rPr>
          <w:spacing w:val="1"/>
        </w:rPr>
        <w:t>s</w:t>
      </w:r>
      <w:r>
        <w:t>es</w:t>
      </w:r>
      <w:r>
        <w:rPr>
          <w:spacing w:val="1"/>
        </w:rPr>
        <w:t>s</w:t>
      </w:r>
      <w:r>
        <w:t>ed</w:t>
      </w:r>
      <w:r>
        <w:rPr>
          <w:spacing w:val="-8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8"/>
        </w:rPr>
        <w:t xml:space="preserve"> </w:t>
      </w:r>
      <w:r>
        <w:t>loc</w:t>
      </w:r>
      <w:r>
        <w:rPr>
          <w:spacing w:val="1"/>
        </w:rPr>
        <w:t>a</w:t>
      </w:r>
      <w:r>
        <w:t>t</w:t>
      </w:r>
      <w:r>
        <w:rPr>
          <w:spacing w:val="-2"/>
        </w:rPr>
        <w:t>i</w:t>
      </w:r>
      <w:r>
        <w:t>on</w:t>
      </w:r>
      <w:r>
        <w:rPr>
          <w:spacing w:val="-6"/>
        </w:rPr>
        <w:t xml:space="preserve"> </w:t>
      </w:r>
      <w:r>
        <w:t>a</w:t>
      </w:r>
      <w:r>
        <w:rPr>
          <w:spacing w:val="1"/>
        </w:rPr>
        <w:t>n</w:t>
      </w:r>
      <w:r>
        <w:t>d</w:t>
      </w:r>
      <w:r>
        <w:rPr>
          <w:spacing w:val="-8"/>
        </w:rPr>
        <w:t xml:space="preserve"> </w:t>
      </w:r>
      <w:r>
        <w:rPr>
          <w:spacing w:val="3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t>t</w:t>
      </w:r>
      <w:r>
        <w:rPr>
          <w:spacing w:val="1"/>
        </w:rPr>
        <w:t>u</w:t>
      </w:r>
      <w:r>
        <w:t>de</w:t>
      </w:r>
      <w:r>
        <w:rPr>
          <w:w w:val="99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>p</w:t>
      </w:r>
      <w:r>
        <w:t>pro</w:t>
      </w:r>
      <w:r>
        <w:rPr>
          <w:spacing w:val="1"/>
        </w:rPr>
        <w:t>x</w:t>
      </w:r>
      <w:r>
        <w:rPr>
          <w:spacing w:val="-1"/>
        </w:rPr>
        <w:t>i</w:t>
      </w:r>
      <w:r>
        <w:rPr>
          <w:spacing w:val="4"/>
        </w:rPr>
        <w:t>m</w:t>
      </w:r>
      <w:r>
        <w:t>at</w:t>
      </w:r>
      <w:r>
        <w:rPr>
          <w:spacing w:val="-1"/>
        </w:rPr>
        <w:t>e</w:t>
      </w:r>
      <w:r>
        <w:rPr>
          <w:spacing w:val="1"/>
        </w:rPr>
        <w:t>l</w:t>
      </w:r>
      <w:r>
        <w:t>y</w:t>
      </w:r>
      <w:r>
        <w:rPr>
          <w:spacing w:val="-7"/>
        </w:rPr>
        <w:t xml:space="preserve"> </w:t>
      </w:r>
      <w:r>
        <w:t>20</w:t>
      </w:r>
      <w:r>
        <w:rPr>
          <w:spacing w:val="-4"/>
        </w:rPr>
        <w:t xml:space="preserve"> </w:t>
      </w:r>
      <w:r>
        <w:t>0</w:t>
      </w:r>
      <w:r>
        <w:rPr>
          <w:spacing w:val="1"/>
        </w:rPr>
        <w:t>0</w:t>
      </w:r>
      <w:r>
        <w:t>0</w:t>
      </w:r>
      <w:r>
        <w:rPr>
          <w:spacing w:val="-6"/>
        </w:rPr>
        <w:t xml:space="preserve"> </w:t>
      </w:r>
      <w:r>
        <w:rPr>
          <w:spacing w:val="1"/>
        </w:rPr>
        <w:t>h</w:t>
      </w:r>
      <w:r>
        <w:rPr>
          <w:spacing w:val="-1"/>
        </w:rPr>
        <w:t>i</w:t>
      </w:r>
      <w:r>
        <w:rPr>
          <w:spacing w:val="1"/>
        </w:rPr>
        <w:t>s</w:t>
      </w:r>
      <w:r>
        <w:t>tor</w:t>
      </w:r>
      <w:r>
        <w:rPr>
          <w:spacing w:val="-1"/>
        </w:rPr>
        <w:t>i</w:t>
      </w:r>
      <w:r>
        <w:rPr>
          <w:spacing w:val="1"/>
        </w:rPr>
        <w:t>c</w:t>
      </w:r>
      <w:r>
        <w:t>al</w:t>
      </w:r>
      <w:r>
        <w:rPr>
          <w:spacing w:val="-5"/>
        </w:rPr>
        <w:t xml:space="preserve"> </w:t>
      </w:r>
      <w:r>
        <w:t>e</w:t>
      </w:r>
      <w:r>
        <w:rPr>
          <w:spacing w:val="-1"/>
        </w:rPr>
        <w:t>a</w:t>
      </w:r>
      <w:r>
        <w:t>rt</w:t>
      </w:r>
      <w:r>
        <w:rPr>
          <w:spacing w:val="1"/>
        </w:rPr>
        <w:t>h</w:t>
      </w:r>
      <w:r>
        <w:t>q</w:t>
      </w:r>
      <w:r>
        <w:rPr>
          <w:spacing w:val="-1"/>
        </w:rPr>
        <w:t>u</w:t>
      </w:r>
      <w:r>
        <w:t>a</w:t>
      </w:r>
      <w:r>
        <w:rPr>
          <w:spacing w:val="3"/>
        </w:rPr>
        <w:t>k</w:t>
      </w:r>
      <w:r>
        <w:t>es</w:t>
      </w:r>
      <w:r>
        <w:rPr>
          <w:spacing w:val="-5"/>
        </w:rPr>
        <w:t xml:space="preserve"> </w:t>
      </w:r>
      <w:r>
        <w:t>worl</w:t>
      </w:r>
      <w:r>
        <w:rPr>
          <w:spacing w:val="1"/>
        </w:rPr>
        <w:t>d</w:t>
      </w:r>
      <w:r>
        <w:t>w</w:t>
      </w:r>
      <w:r>
        <w:rPr>
          <w:spacing w:val="1"/>
        </w:rPr>
        <w:t>i</w:t>
      </w:r>
      <w:r>
        <w:t>de</w:t>
      </w:r>
      <w:r>
        <w:rPr>
          <w:spacing w:val="-7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rPr>
          <w:spacing w:val="1"/>
        </w:rPr>
        <w:t>p</w:t>
      </w:r>
      <w:r>
        <w:t>art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</w:t>
      </w:r>
      <w:r>
        <w:rPr>
          <w:spacing w:val="1"/>
        </w:rPr>
        <w:t>f</w:t>
      </w:r>
      <w:r>
        <w:rPr>
          <w:spacing w:val="2"/>
        </w:rPr>
        <w:t>f</w:t>
      </w:r>
      <w:r>
        <w:t>ort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-1"/>
        </w:rPr>
        <w:t>e</w:t>
      </w:r>
      <w:r>
        <w:rPr>
          <w:spacing w:val="1"/>
        </w:rPr>
        <w:t>x</w:t>
      </w:r>
      <w:r>
        <w:t>te</w:t>
      </w:r>
      <w:r>
        <w:rPr>
          <w:spacing w:val="-1"/>
        </w:rPr>
        <w:t>n</w:t>
      </w:r>
      <w:r>
        <w:t>d</w:t>
      </w:r>
      <w:r>
        <w:rPr>
          <w:spacing w:val="-5"/>
        </w:rPr>
        <w:t xml:space="preserve"> </w:t>
      </w:r>
      <w:r>
        <w:t>a</w:t>
      </w:r>
      <w:r>
        <w:rPr>
          <w:spacing w:val="4"/>
        </w:rPr>
        <w:t>n</w:t>
      </w:r>
      <w:r>
        <w:t>d</w:t>
      </w:r>
      <w:r>
        <w:rPr>
          <w:spacing w:val="-4"/>
        </w:rPr>
        <w:t xml:space="preserve"> </w:t>
      </w:r>
      <w:r>
        <w:rPr>
          <w:spacing w:val="-1"/>
        </w:rPr>
        <w:t>i</w:t>
      </w:r>
      <w:r>
        <w:rPr>
          <w:spacing w:val="4"/>
        </w:rPr>
        <w:t>m</w:t>
      </w:r>
      <w:r>
        <w:t>pro</w:t>
      </w:r>
      <w:r>
        <w:rPr>
          <w:spacing w:val="-1"/>
        </w:rPr>
        <w:t>v</w:t>
      </w:r>
      <w:r>
        <w:t>e</w:t>
      </w:r>
      <w:r>
        <w:rPr>
          <w:w w:val="99"/>
        </w:rPr>
        <w:t xml:space="preserve"> </w:t>
      </w:r>
      <w:r>
        <w:t>th</w:t>
      </w:r>
      <w:r>
        <w:rPr>
          <w:spacing w:val="-1"/>
        </w:rPr>
        <w:t>ei</w:t>
      </w:r>
      <w:r>
        <w:t>r</w:t>
      </w:r>
      <w:r>
        <w:rPr>
          <w:spacing w:val="-5"/>
        </w:rPr>
        <w:t xml:space="preserve"> </w:t>
      </w:r>
      <w:r>
        <w:t>d</w:t>
      </w:r>
      <w:r>
        <w:rPr>
          <w:spacing w:val="-1"/>
        </w:rPr>
        <w:t>a</w:t>
      </w:r>
      <w:r>
        <w:t>t</w:t>
      </w:r>
      <w:r>
        <w:rPr>
          <w:spacing w:val="1"/>
        </w:rPr>
        <w:t>a</w:t>
      </w:r>
      <w:r>
        <w:t>b</w:t>
      </w:r>
      <w:r>
        <w:rPr>
          <w:spacing w:val="-1"/>
        </w:rPr>
        <w:t>a</w:t>
      </w:r>
      <w:r>
        <w:rPr>
          <w:spacing w:val="1"/>
        </w:rPr>
        <w:t>s</w:t>
      </w:r>
      <w:r>
        <w:t>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se</w:t>
      </w:r>
      <w:r>
        <w:rPr>
          <w:spacing w:val="-2"/>
        </w:rPr>
        <w:t>i</w:t>
      </w:r>
      <w:r>
        <w:rPr>
          <w:spacing w:val="1"/>
        </w:rPr>
        <w:t>s</w:t>
      </w:r>
      <w:r>
        <w:rPr>
          <w:spacing w:val="4"/>
        </w:rPr>
        <w:t>m</w:t>
      </w:r>
      <w:r>
        <w:rPr>
          <w:spacing w:val="-1"/>
        </w:rPr>
        <w:t>i</w:t>
      </w:r>
      <w:r>
        <w:t>c</w:t>
      </w:r>
      <w:r>
        <w:rPr>
          <w:spacing w:val="-6"/>
        </w:rPr>
        <w:t xml:space="preserve"> </w:t>
      </w:r>
      <w:r>
        <w:rPr>
          <w:spacing w:val="-3"/>
        </w:rPr>
        <w:t>e</w:t>
      </w:r>
      <w:r>
        <w:rPr>
          <w:spacing w:val="-2"/>
        </w:rPr>
        <w:t>v</w:t>
      </w:r>
      <w:r>
        <w:t>e</w:t>
      </w:r>
      <w:r>
        <w:rPr>
          <w:spacing w:val="1"/>
        </w:rPr>
        <w:t>n</w:t>
      </w:r>
      <w:r>
        <w:t>ts.</w:t>
      </w:r>
    </w:p>
    <w:p w:rsidR="00390CA3" w:rsidRDefault="00390CA3">
      <w:pPr>
        <w:spacing w:before="11" w:line="220" w:lineRule="exact"/>
      </w:pPr>
    </w:p>
    <w:p w:rsidR="00390CA3" w:rsidRDefault="00BD6A69">
      <w:pPr>
        <w:pStyle w:val="Heading7"/>
        <w:ind w:left="118"/>
        <w:rPr>
          <w:b w:val="0"/>
          <w:bCs w:val="0"/>
        </w:rPr>
      </w:pPr>
      <w:r>
        <w:rPr>
          <w:spacing w:val="-3"/>
        </w:rPr>
        <w:t>A</w:t>
      </w:r>
      <w:r>
        <w:rPr>
          <w:spacing w:val="1"/>
        </w:rPr>
        <w:t>c</w:t>
      </w:r>
      <w:r>
        <w:t>kno</w:t>
      </w:r>
      <w:r>
        <w:rPr>
          <w:spacing w:val="3"/>
        </w:rPr>
        <w:t>w</w:t>
      </w:r>
      <w:r>
        <w:t>ledgemen</w:t>
      </w:r>
      <w:r>
        <w:rPr>
          <w:spacing w:val="1"/>
        </w:rPr>
        <w:t>t</w:t>
      </w:r>
      <w:r>
        <w:t>s</w:t>
      </w:r>
    </w:p>
    <w:p w:rsidR="00390CA3" w:rsidRDefault="00BD6A69">
      <w:pPr>
        <w:pStyle w:val="BodyText"/>
        <w:spacing w:before="48" w:line="293" w:lineRule="auto"/>
        <w:ind w:left="118" w:right="3405"/>
      </w:pPr>
      <w:r>
        <w:t>Or</w:t>
      </w:r>
      <w:r>
        <w:rPr>
          <w:spacing w:val="-1"/>
        </w:rPr>
        <w:t>i</w:t>
      </w:r>
      <w:r>
        <w:t>g</w:t>
      </w:r>
      <w:r>
        <w:rPr>
          <w:spacing w:val="-2"/>
        </w:rPr>
        <w:t>i</w:t>
      </w:r>
      <w:r>
        <w:rPr>
          <w:spacing w:val="1"/>
        </w:rPr>
        <w:t>n</w:t>
      </w:r>
      <w:r>
        <w:t>al</w:t>
      </w:r>
      <w:r>
        <w:rPr>
          <w:spacing w:val="-8"/>
        </w:rPr>
        <w:t xml:space="preserve"> </w:t>
      </w:r>
      <w:r>
        <w:t>c</w:t>
      </w:r>
      <w:r>
        <w:rPr>
          <w:spacing w:val="1"/>
        </w:rPr>
        <w:t>o</w:t>
      </w:r>
      <w:r>
        <w:t>nce</w:t>
      </w:r>
      <w:r>
        <w:rPr>
          <w:spacing w:val="-1"/>
        </w:rPr>
        <w:t>p</w:t>
      </w:r>
      <w:r>
        <w:t>t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5"/>
        </w:rPr>
        <w:t xml:space="preserve"> </w:t>
      </w:r>
      <w:r>
        <w:t>co</w:t>
      </w:r>
      <w:r>
        <w:rPr>
          <w:spacing w:val="-1"/>
        </w:rPr>
        <w:t>n</w:t>
      </w:r>
      <w:r>
        <w:t>t</w:t>
      </w:r>
      <w:r>
        <w:rPr>
          <w:spacing w:val="1"/>
        </w:rPr>
        <w:t>e</w:t>
      </w:r>
      <w:r>
        <w:t>nt</w:t>
      </w:r>
      <w:r>
        <w:rPr>
          <w:spacing w:val="-7"/>
        </w:rPr>
        <w:t xml:space="preserve"> </w:t>
      </w:r>
      <w:r>
        <w:rPr>
          <w:spacing w:val="1"/>
        </w:rPr>
        <w:t>c</w:t>
      </w:r>
      <w:r>
        <w:t>o</w:t>
      </w:r>
      <w:r>
        <w:rPr>
          <w:spacing w:val="4"/>
        </w:rPr>
        <w:t>m</w:t>
      </w:r>
      <w:r>
        <w:t>p</w:t>
      </w:r>
      <w:r>
        <w:rPr>
          <w:spacing w:val="-2"/>
        </w:rPr>
        <w:t>i</w:t>
      </w:r>
      <w:r>
        <w:rPr>
          <w:spacing w:val="-1"/>
        </w:rPr>
        <w:t>l</w:t>
      </w:r>
      <w:r>
        <w:t>ed</w:t>
      </w:r>
      <w:r>
        <w:rPr>
          <w:spacing w:val="-7"/>
        </w:rPr>
        <w:t xml:space="preserve"> </w:t>
      </w:r>
      <w:r>
        <w:rPr>
          <w:spacing w:val="1"/>
        </w:rPr>
        <w:t>b</w:t>
      </w:r>
      <w:r>
        <w:t>y</w:t>
      </w:r>
      <w:r>
        <w:rPr>
          <w:spacing w:val="-9"/>
        </w:rPr>
        <w:t xml:space="preserve"> </w:t>
      </w:r>
      <w:r>
        <w:rPr>
          <w:spacing w:val="3"/>
        </w:rPr>
        <w:t>G</w:t>
      </w:r>
      <w:r>
        <w:t>a</w:t>
      </w:r>
      <w:r>
        <w:rPr>
          <w:spacing w:val="2"/>
        </w:rPr>
        <w:t>r</w:t>
      </w:r>
      <w:r>
        <w:t>y</w:t>
      </w:r>
      <w:r>
        <w:rPr>
          <w:spacing w:val="-8"/>
        </w:rPr>
        <w:t xml:space="preserve"> </w:t>
      </w:r>
      <w:r>
        <w:t>L</w:t>
      </w:r>
      <w:r>
        <w:rPr>
          <w:spacing w:val="1"/>
        </w:rPr>
        <w:t>e</w:t>
      </w:r>
      <w:r>
        <w:t>w</w:t>
      </w:r>
      <w:r>
        <w:rPr>
          <w:spacing w:val="-1"/>
        </w:rPr>
        <w:t>i</w:t>
      </w:r>
      <w:r>
        <w:t>s</w:t>
      </w:r>
      <w:r>
        <w:rPr>
          <w:spacing w:val="-7"/>
        </w:rPr>
        <w:t xml:space="preserve"> </w:t>
      </w:r>
      <w:r>
        <w:t>(1</w:t>
      </w:r>
      <w:r>
        <w:rPr>
          <w:spacing w:val="-1"/>
        </w:rPr>
        <w:t>9</w:t>
      </w:r>
      <w:r>
        <w:t>9</w:t>
      </w:r>
      <w:r>
        <w:rPr>
          <w:spacing w:val="-1"/>
        </w:rPr>
        <w:t>4</w:t>
      </w:r>
      <w:r>
        <w:t>)</w:t>
      </w:r>
      <w:r>
        <w:rPr>
          <w:w w:val="99"/>
        </w:rPr>
        <w:t xml:space="preserve"> </w:t>
      </w:r>
      <w:r>
        <w:rPr>
          <w:spacing w:val="-1"/>
        </w:rPr>
        <w:t>S</w:t>
      </w:r>
      <w:r>
        <w:rPr>
          <w:spacing w:val="1"/>
        </w:rPr>
        <w:t>c</w:t>
      </w:r>
      <w:r>
        <w:rPr>
          <w:spacing w:val="-1"/>
        </w:rPr>
        <w:t>i</w:t>
      </w:r>
      <w:r>
        <w:t>e</w:t>
      </w:r>
      <w:r>
        <w:rPr>
          <w:spacing w:val="1"/>
        </w:rPr>
        <w:t>n</w:t>
      </w:r>
      <w:r>
        <w:t>t</w:t>
      </w:r>
      <w:r>
        <w:rPr>
          <w:spacing w:val="-2"/>
        </w:rPr>
        <w:t>i</w:t>
      </w:r>
      <w:r>
        <w:rPr>
          <w:spacing w:val="2"/>
        </w:rPr>
        <w:t>f</w:t>
      </w:r>
      <w:r>
        <w:rPr>
          <w:spacing w:val="-1"/>
        </w:rPr>
        <w:t>i</w:t>
      </w:r>
      <w:r>
        <w:t>c</w:t>
      </w:r>
      <w:r>
        <w:rPr>
          <w:spacing w:val="-6"/>
        </w:rPr>
        <w:t xml:space="preserve"> </w:t>
      </w:r>
      <w:r>
        <w:t>a</w:t>
      </w:r>
      <w:r>
        <w:rPr>
          <w:spacing w:val="1"/>
        </w:rPr>
        <w:t>dv</w:t>
      </w:r>
      <w:r>
        <w:rPr>
          <w:spacing w:val="-1"/>
        </w:rPr>
        <w:t>i</w:t>
      </w:r>
      <w:r>
        <w:rPr>
          <w:spacing w:val="1"/>
        </w:rPr>
        <w:t>c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rPr>
          <w:spacing w:val="1"/>
        </w:rPr>
        <w:t>n</w:t>
      </w:r>
      <w:r>
        <w:t>d</w:t>
      </w:r>
      <w:r>
        <w:rPr>
          <w:spacing w:val="-7"/>
        </w:rPr>
        <w:t xml:space="preserve"> </w:t>
      </w:r>
      <w:r>
        <w:rPr>
          <w:spacing w:val="1"/>
        </w:rPr>
        <w:t>e</w:t>
      </w:r>
      <w:r>
        <w:t>d</w:t>
      </w:r>
      <w:r>
        <w:rPr>
          <w:spacing w:val="-2"/>
        </w:rPr>
        <w:t>i</w:t>
      </w:r>
      <w:r>
        <w:rPr>
          <w:spacing w:val="2"/>
        </w:rPr>
        <w:t>t</w:t>
      </w:r>
      <w:r>
        <w:rPr>
          <w:spacing w:val="-1"/>
        </w:rPr>
        <w:t>i</w:t>
      </w:r>
      <w:r>
        <w:rPr>
          <w:spacing w:val="1"/>
        </w:rPr>
        <w:t>n</w:t>
      </w:r>
      <w:r>
        <w:t>g</w:t>
      </w:r>
      <w:r>
        <w:rPr>
          <w:spacing w:val="-6"/>
        </w:rPr>
        <w:t xml:space="preserve"> </w:t>
      </w:r>
      <w:r>
        <w:rPr>
          <w:spacing w:val="3"/>
        </w:rPr>
        <w:t>b</w:t>
      </w:r>
      <w:r>
        <w:t>y</w:t>
      </w:r>
      <w:r>
        <w:rPr>
          <w:spacing w:val="-9"/>
        </w:rPr>
        <w:t xml:space="preserve"> </w:t>
      </w:r>
      <w:r>
        <w:t>C</w:t>
      </w:r>
      <w:r>
        <w:rPr>
          <w:spacing w:val="1"/>
        </w:rPr>
        <w:t>li</w:t>
      </w:r>
      <w:r>
        <w:rPr>
          <w:spacing w:val="-2"/>
        </w:rPr>
        <w:t>v</w:t>
      </w:r>
      <w:r>
        <w:t>e</w:t>
      </w:r>
      <w:r>
        <w:rPr>
          <w:spacing w:val="-7"/>
        </w:rPr>
        <w:t xml:space="preserve"> </w:t>
      </w:r>
      <w:r>
        <w:rPr>
          <w:spacing w:val="1"/>
        </w:rPr>
        <w:t>C</w:t>
      </w:r>
      <w:r>
        <w:t>ol</w:t>
      </w:r>
      <w:r>
        <w:rPr>
          <w:spacing w:val="-1"/>
        </w:rPr>
        <w:t>li</w:t>
      </w:r>
      <w:r>
        <w:t>ns a</w:t>
      </w:r>
      <w:r>
        <w:rPr>
          <w:spacing w:val="-1"/>
        </w:rPr>
        <w:t>n</w:t>
      </w:r>
      <w:r>
        <w:t>d</w:t>
      </w:r>
      <w:r>
        <w:rPr>
          <w:spacing w:val="-4"/>
        </w:rPr>
        <w:t xml:space="preserve"> </w:t>
      </w:r>
      <w:r>
        <w:rPr>
          <w:spacing w:val="-1"/>
        </w:rPr>
        <w:t>E</w:t>
      </w:r>
      <w:r>
        <w:rPr>
          <w:spacing w:val="1"/>
        </w:rPr>
        <w:t>d</w:t>
      </w:r>
      <w:r>
        <w:t>die</w:t>
      </w:r>
      <w:r>
        <w:rPr>
          <w:spacing w:val="-7"/>
        </w:rPr>
        <w:t xml:space="preserve"> </w:t>
      </w:r>
      <w:r>
        <w:rPr>
          <w:spacing w:val="-1"/>
        </w:rPr>
        <w:t>L</w:t>
      </w:r>
      <w:r>
        <w:rPr>
          <w:spacing w:val="1"/>
        </w:rPr>
        <w:t>e</w:t>
      </w:r>
      <w:r>
        <w:t>ask</w:t>
      </w:r>
      <w:r>
        <w:rPr>
          <w:w w:val="99"/>
        </w:rPr>
        <w:t xml:space="preserve"> </w:t>
      </w:r>
      <w:r>
        <w:rPr>
          <w:spacing w:val="-1"/>
        </w:rPr>
        <w:t>E</w:t>
      </w:r>
      <w:r>
        <w:t>d</w:t>
      </w:r>
      <w:r>
        <w:rPr>
          <w:spacing w:val="-1"/>
        </w:rPr>
        <w:t>u</w:t>
      </w:r>
      <w:r>
        <w:rPr>
          <w:spacing w:val="1"/>
        </w:rPr>
        <w:t>c</w:t>
      </w:r>
      <w:r>
        <w:t>a</w:t>
      </w:r>
      <w:r>
        <w:rPr>
          <w:spacing w:val="1"/>
        </w:rPr>
        <w:t>t</w:t>
      </w:r>
      <w:r>
        <w:rPr>
          <w:spacing w:val="-1"/>
        </w:rPr>
        <w:t>i</w:t>
      </w:r>
      <w:r>
        <w:rPr>
          <w:spacing w:val="1"/>
        </w:rPr>
        <w:t>o</w:t>
      </w:r>
      <w:r>
        <w:t>n</w:t>
      </w:r>
      <w:r>
        <w:rPr>
          <w:spacing w:val="1"/>
        </w:rPr>
        <w:t>a</w:t>
      </w:r>
      <w:r>
        <w:t>l</w:t>
      </w:r>
      <w:r>
        <w:rPr>
          <w:spacing w:val="-8"/>
        </w:rPr>
        <w:t xml:space="preserve"> </w:t>
      </w:r>
      <w:r>
        <w:t>a</w:t>
      </w:r>
      <w:r>
        <w:rPr>
          <w:spacing w:val="1"/>
        </w:rPr>
        <w:t>dv</w:t>
      </w:r>
      <w:r>
        <w:rPr>
          <w:spacing w:val="-1"/>
        </w:rPr>
        <w:t>i</w:t>
      </w:r>
      <w:r>
        <w:rPr>
          <w:spacing w:val="1"/>
        </w:rPr>
        <w:t>c</w:t>
      </w:r>
      <w:r>
        <w:t>e</w:t>
      </w:r>
      <w:r>
        <w:rPr>
          <w:spacing w:val="-7"/>
        </w:rPr>
        <w:t xml:space="preserve"> </w:t>
      </w:r>
      <w:r>
        <w:rPr>
          <w:spacing w:val="-1"/>
        </w:rPr>
        <w:t>a</w:t>
      </w:r>
      <w:r>
        <w:rPr>
          <w:spacing w:val="1"/>
        </w:rPr>
        <w:t>n</w:t>
      </w:r>
      <w:r>
        <w:t>d</w:t>
      </w:r>
      <w:r>
        <w:rPr>
          <w:spacing w:val="-7"/>
        </w:rPr>
        <w:t xml:space="preserve"> </w:t>
      </w:r>
      <w:r>
        <w:rPr>
          <w:spacing w:val="1"/>
        </w:rPr>
        <w:t>e</w:t>
      </w:r>
      <w:r>
        <w:t>d</w:t>
      </w:r>
      <w:r>
        <w:rPr>
          <w:spacing w:val="-2"/>
        </w:rPr>
        <w:t>i</w:t>
      </w:r>
      <w:r>
        <w:rPr>
          <w:spacing w:val="2"/>
        </w:rPr>
        <w:t>t</w:t>
      </w:r>
      <w:r>
        <w:rPr>
          <w:spacing w:val="-1"/>
        </w:rPr>
        <w:t>i</w:t>
      </w:r>
      <w:r>
        <w:t>ng</w:t>
      </w:r>
      <w:r>
        <w:rPr>
          <w:spacing w:val="-6"/>
        </w:rPr>
        <w:t xml:space="preserve"> </w:t>
      </w:r>
      <w:r>
        <w:rPr>
          <w:spacing w:val="1"/>
        </w:rPr>
        <w:t>b</w:t>
      </w:r>
      <w:r>
        <w:t>y</w:t>
      </w:r>
      <w:r>
        <w:rPr>
          <w:spacing w:val="-7"/>
        </w:rPr>
        <w:t xml:space="preserve"> </w:t>
      </w:r>
      <w:r>
        <w:rPr>
          <w:spacing w:val="-1"/>
        </w:rPr>
        <w:t>S</w:t>
      </w:r>
      <w:r>
        <w:rPr>
          <w:spacing w:val="1"/>
        </w:rPr>
        <w:t>h</w:t>
      </w:r>
      <w:r>
        <w:t>o</w:t>
      </w:r>
      <w:r>
        <w:rPr>
          <w:spacing w:val="1"/>
        </w:rPr>
        <w:t>n</w:t>
      </w:r>
      <w:r>
        <w:t>a</w:t>
      </w:r>
      <w:r>
        <w:rPr>
          <w:spacing w:val="-7"/>
        </w:rPr>
        <w:t xml:space="preserve"> </w:t>
      </w:r>
      <w:r>
        <w:t>B</w:t>
      </w:r>
      <w:r>
        <w:rPr>
          <w:spacing w:val="-1"/>
        </w:rPr>
        <w:t>l</w:t>
      </w:r>
      <w:r>
        <w:rPr>
          <w:spacing w:val="1"/>
        </w:rPr>
        <w:t>e</w:t>
      </w:r>
      <w:r>
        <w:t>wett</w:t>
      </w:r>
      <w:r>
        <w:rPr>
          <w:spacing w:val="-3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-6"/>
        </w:rPr>
        <w:t xml:space="preserve"> </w:t>
      </w:r>
      <w:r>
        <w:rPr>
          <w:spacing w:val="1"/>
        </w:rPr>
        <w:t>L</w:t>
      </w:r>
      <w:r>
        <w:t>ara</w:t>
      </w:r>
      <w:r>
        <w:rPr>
          <w:spacing w:val="-7"/>
        </w:rPr>
        <w:t xml:space="preserve"> </w:t>
      </w:r>
      <w:r>
        <w:t>D</w:t>
      </w:r>
      <w:r>
        <w:rPr>
          <w:spacing w:val="2"/>
        </w:rPr>
        <w:t>a</w:t>
      </w:r>
      <w:r>
        <w:rPr>
          <w:spacing w:val="-2"/>
        </w:rPr>
        <w:t>v</w:t>
      </w:r>
      <w:r>
        <w:rPr>
          <w:spacing w:val="-1"/>
        </w:rPr>
        <w:t>i</w:t>
      </w:r>
      <w:r>
        <w:t>s</w:t>
      </w:r>
    </w:p>
    <w:p w:rsidR="00390CA3" w:rsidRDefault="00BD6A69">
      <w:pPr>
        <w:pStyle w:val="BodyText"/>
        <w:spacing w:line="229" w:lineRule="exact"/>
        <w:ind w:left="118"/>
      </w:pPr>
      <w:r>
        <w:t>Gra</w:t>
      </w:r>
      <w:r>
        <w:rPr>
          <w:spacing w:val="-1"/>
        </w:rPr>
        <w:t>p</w:t>
      </w:r>
      <w:r>
        <w:t>h</w:t>
      </w:r>
      <w:r>
        <w:rPr>
          <w:spacing w:val="-2"/>
        </w:rPr>
        <w:t>i</w:t>
      </w:r>
      <w:r>
        <w:rPr>
          <w:spacing w:val="1"/>
        </w:rPr>
        <w:t>cs</w:t>
      </w:r>
      <w:r>
        <w:t>,</w:t>
      </w:r>
      <w:r>
        <w:rPr>
          <w:spacing w:val="-9"/>
        </w:rPr>
        <w:t xml:space="preserve"> </w:t>
      </w:r>
      <w:r>
        <w:t>d</w:t>
      </w:r>
      <w:r>
        <w:rPr>
          <w:spacing w:val="-1"/>
        </w:rPr>
        <w:t>e</w:t>
      </w:r>
      <w:r>
        <w:rPr>
          <w:spacing w:val="3"/>
        </w:rPr>
        <w:t>s</w:t>
      </w:r>
      <w:r>
        <w:rPr>
          <w:spacing w:val="-1"/>
        </w:rPr>
        <w:t>i</w:t>
      </w:r>
      <w:r>
        <w:t>gn</w:t>
      </w:r>
      <w:r>
        <w:rPr>
          <w:spacing w:val="-7"/>
        </w:rPr>
        <w:t xml:space="preserve"> </w:t>
      </w:r>
      <w:r>
        <w:t>a</w:t>
      </w:r>
      <w:r>
        <w:rPr>
          <w:spacing w:val="1"/>
        </w:rPr>
        <w:t>n</w:t>
      </w:r>
      <w:r>
        <w:t>d</w:t>
      </w:r>
      <w:r>
        <w:rPr>
          <w:spacing w:val="-9"/>
        </w:rPr>
        <w:t xml:space="preserve"> </w:t>
      </w:r>
      <w:r>
        <w:rPr>
          <w:spacing w:val="-1"/>
        </w:rPr>
        <w:t>p</w:t>
      </w:r>
      <w:r>
        <w:t>r</w:t>
      </w:r>
      <w:r>
        <w:rPr>
          <w:spacing w:val="1"/>
        </w:rPr>
        <w:t>od</w:t>
      </w:r>
      <w:r>
        <w:t>uct</w:t>
      </w:r>
      <w:r>
        <w:rPr>
          <w:spacing w:val="-2"/>
        </w:rPr>
        <w:t>i</w:t>
      </w:r>
      <w:r>
        <w:t>on</w:t>
      </w:r>
      <w:r>
        <w:rPr>
          <w:spacing w:val="-8"/>
        </w:rPr>
        <w:t xml:space="preserve"> </w:t>
      </w:r>
      <w:r>
        <w:rPr>
          <w:spacing w:val="4"/>
        </w:rPr>
        <w:t>b</w:t>
      </w:r>
      <w:r>
        <w:t>y</w:t>
      </w:r>
      <w:r>
        <w:rPr>
          <w:spacing w:val="-11"/>
        </w:rPr>
        <w:t xml:space="preserve"> </w:t>
      </w:r>
      <w:r>
        <w:rPr>
          <w:spacing w:val="-1"/>
        </w:rPr>
        <w:t>P</w:t>
      </w:r>
      <w:r>
        <w:t>r</w:t>
      </w:r>
      <w:r>
        <w:rPr>
          <w:spacing w:val="1"/>
        </w:rPr>
        <w:t>o</w:t>
      </w:r>
      <w:r>
        <w:t>d</w:t>
      </w:r>
      <w:r>
        <w:rPr>
          <w:spacing w:val="-1"/>
        </w:rPr>
        <w:t>u</w:t>
      </w:r>
      <w:r>
        <w:rPr>
          <w:spacing w:val="1"/>
        </w:rPr>
        <w:t>c</w:t>
      </w:r>
      <w:r>
        <w:t>t</w:t>
      </w:r>
      <w:r>
        <w:rPr>
          <w:spacing w:val="-9"/>
        </w:rPr>
        <w:t xml:space="preserve"> </w:t>
      </w:r>
      <w:r>
        <w:rPr>
          <w:spacing w:val="2"/>
        </w:rPr>
        <w:t>D</w:t>
      </w:r>
      <w:r>
        <w:t>evelo</w:t>
      </w:r>
      <w:r>
        <w:rPr>
          <w:spacing w:val="1"/>
        </w:rPr>
        <w:t>p</w:t>
      </w:r>
      <w:r>
        <w:rPr>
          <w:spacing w:val="4"/>
        </w:rPr>
        <w:t>m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-9"/>
        </w:rPr>
        <w:t xml:space="preserve"> </w:t>
      </w:r>
      <w:r>
        <w:rPr>
          <w:spacing w:val="-2"/>
        </w:rPr>
        <w:t>S</w:t>
      </w:r>
      <w:r>
        <w:t>u</w:t>
      </w:r>
      <w:r>
        <w:rPr>
          <w:spacing w:val="-1"/>
        </w:rPr>
        <w:t>p</w:t>
      </w:r>
      <w:r>
        <w:t>p</w:t>
      </w:r>
      <w:r>
        <w:rPr>
          <w:spacing w:val="-1"/>
        </w:rPr>
        <w:t>o</w:t>
      </w:r>
      <w:r>
        <w:t>rt,</w:t>
      </w:r>
      <w:r>
        <w:rPr>
          <w:spacing w:val="-8"/>
        </w:rPr>
        <w:t xml:space="preserve"> </w:t>
      </w:r>
      <w:r>
        <w:t>Ge</w:t>
      </w:r>
      <w:r>
        <w:rPr>
          <w:spacing w:val="-1"/>
        </w:rPr>
        <w:t>o</w:t>
      </w:r>
      <w:r>
        <w:rPr>
          <w:spacing w:val="1"/>
        </w:rPr>
        <w:t>sc</w:t>
      </w:r>
      <w:r>
        <w:rPr>
          <w:spacing w:val="-1"/>
        </w:rPr>
        <w:t>i</w:t>
      </w:r>
      <w:r>
        <w:rPr>
          <w:spacing w:val="1"/>
        </w:rPr>
        <w:t>e</w:t>
      </w:r>
      <w:r>
        <w:t>nce</w:t>
      </w:r>
      <w:r>
        <w:rPr>
          <w:spacing w:val="-7"/>
        </w:rPr>
        <w:t xml:space="preserve"> </w:t>
      </w:r>
      <w:r>
        <w:rPr>
          <w:spacing w:val="-1"/>
        </w:rPr>
        <w:t>A</w:t>
      </w:r>
      <w:r>
        <w:t>ustral</w:t>
      </w:r>
      <w:r>
        <w:rPr>
          <w:spacing w:val="-1"/>
        </w:rPr>
        <w:t>i</w:t>
      </w:r>
      <w:r>
        <w:t>a</w:t>
      </w:r>
    </w:p>
    <w:p w:rsidR="00390CA3" w:rsidRDefault="00390CA3">
      <w:pPr>
        <w:spacing w:line="229" w:lineRule="exact"/>
        <w:sectPr w:rsidR="00390CA3">
          <w:pgSz w:w="11907" w:h="16860"/>
          <w:pgMar w:top="1580" w:right="1360" w:bottom="280" w:left="1300" w:header="720" w:footer="720" w:gutter="0"/>
          <w:cols w:space="720"/>
        </w:sectPr>
      </w:pPr>
    </w:p>
    <w:p w:rsidR="00390CA3" w:rsidRDefault="00BD6A69">
      <w:pPr>
        <w:spacing w:before="5" w:line="130" w:lineRule="exact"/>
        <w:rPr>
          <w:sz w:val="13"/>
          <w:szCs w:val="13"/>
        </w:rPr>
      </w:pPr>
      <w:r>
        <w:rPr>
          <w:noProof/>
          <w:lang w:val="en-AU" w:eastAsia="en-AU"/>
        </w:rPr>
        <w:lastRenderedPageBreak/>
        <mc:AlternateContent>
          <mc:Choice Requires="wpg">
            <w:drawing>
              <wp:anchor distT="0" distB="0" distL="114300" distR="114300" simplePos="0" relativeHeight="503311392" behindDoc="1" locked="0" layoutInCell="1" allowOverlap="1">
                <wp:simplePos x="0" y="0"/>
                <wp:positionH relativeFrom="page">
                  <wp:posOffset>822325</wp:posOffset>
                </wp:positionH>
                <wp:positionV relativeFrom="page">
                  <wp:posOffset>1645285</wp:posOffset>
                </wp:positionV>
                <wp:extent cx="5918835" cy="565150"/>
                <wp:effectExtent l="3175" t="6985" r="2540" b="8890"/>
                <wp:wrapNone/>
                <wp:docPr id="2295" name="Group 19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18835" cy="565150"/>
                          <a:chOff x="1295" y="2591"/>
                          <a:chExt cx="9321" cy="890"/>
                        </a:xfrm>
                      </wpg:grpSpPr>
                      <wpg:grpSp>
                        <wpg:cNvPr id="2296" name="Group 2005"/>
                        <wpg:cNvGrpSpPr>
                          <a:grpSpLocks/>
                        </wpg:cNvGrpSpPr>
                        <wpg:grpSpPr bwMode="auto">
                          <a:xfrm>
                            <a:off x="1301" y="2597"/>
                            <a:ext cx="9309" cy="2"/>
                            <a:chOff x="1301" y="2597"/>
                            <a:chExt cx="9309" cy="2"/>
                          </a:xfrm>
                        </wpg:grpSpPr>
                        <wps:wsp>
                          <wps:cNvPr id="2297" name="Freeform 2006"/>
                          <wps:cNvSpPr>
                            <a:spLocks/>
                          </wps:cNvSpPr>
                          <wps:spPr bwMode="auto">
                            <a:xfrm>
                              <a:off x="1301" y="2597"/>
                              <a:ext cx="9309" cy="2"/>
                            </a:xfrm>
                            <a:custGeom>
                              <a:avLst/>
                              <a:gdLst>
                                <a:gd name="T0" fmla="+- 0 1301 1301"/>
                                <a:gd name="T1" fmla="*/ T0 w 9309"/>
                                <a:gd name="T2" fmla="+- 0 10610 1301"/>
                                <a:gd name="T3" fmla="*/ T2 w 930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309">
                                  <a:moveTo>
                                    <a:pt x="0" y="0"/>
                                  </a:moveTo>
                                  <a:lnTo>
                                    <a:pt x="9309" y="0"/>
                                  </a:lnTo>
                                </a:path>
                              </a:pathLst>
                            </a:custGeom>
                            <a:noFill/>
                            <a:ln w="7366">
                              <a:solidFill>
                                <a:srgbClr val="80808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298" name="Group 2003"/>
                        <wpg:cNvGrpSpPr>
                          <a:grpSpLocks/>
                        </wpg:cNvGrpSpPr>
                        <wpg:grpSpPr bwMode="auto">
                          <a:xfrm>
                            <a:off x="1306" y="2602"/>
                            <a:ext cx="2" cy="869"/>
                            <a:chOff x="1306" y="2602"/>
                            <a:chExt cx="2" cy="869"/>
                          </a:xfrm>
                        </wpg:grpSpPr>
                        <wps:wsp>
                          <wps:cNvPr id="2299" name="Freeform 2004"/>
                          <wps:cNvSpPr>
                            <a:spLocks/>
                          </wps:cNvSpPr>
                          <wps:spPr bwMode="auto">
                            <a:xfrm>
                              <a:off x="1306" y="2602"/>
                              <a:ext cx="2" cy="869"/>
                            </a:xfrm>
                            <a:custGeom>
                              <a:avLst/>
                              <a:gdLst>
                                <a:gd name="T0" fmla="+- 0 2602 2602"/>
                                <a:gd name="T1" fmla="*/ 2602 h 869"/>
                                <a:gd name="T2" fmla="+- 0 3471 2602"/>
                                <a:gd name="T3" fmla="*/ 3471 h 86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869">
                                  <a:moveTo>
                                    <a:pt x="0" y="0"/>
                                  </a:moveTo>
                                  <a:lnTo>
                                    <a:pt x="0" y="869"/>
                                  </a:lnTo>
                                </a:path>
                              </a:pathLst>
                            </a:custGeom>
                            <a:noFill/>
                            <a:ln w="7366">
                              <a:solidFill>
                                <a:srgbClr val="80808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300" name="Group 2001"/>
                        <wpg:cNvGrpSpPr>
                          <a:grpSpLocks/>
                        </wpg:cNvGrpSpPr>
                        <wpg:grpSpPr bwMode="auto">
                          <a:xfrm>
                            <a:off x="10605" y="2602"/>
                            <a:ext cx="2" cy="869"/>
                            <a:chOff x="10605" y="2602"/>
                            <a:chExt cx="2" cy="869"/>
                          </a:xfrm>
                        </wpg:grpSpPr>
                        <wps:wsp>
                          <wps:cNvPr id="2301" name="Freeform 2002"/>
                          <wps:cNvSpPr>
                            <a:spLocks/>
                          </wps:cNvSpPr>
                          <wps:spPr bwMode="auto">
                            <a:xfrm>
                              <a:off x="10605" y="2602"/>
                              <a:ext cx="2" cy="869"/>
                            </a:xfrm>
                            <a:custGeom>
                              <a:avLst/>
                              <a:gdLst>
                                <a:gd name="T0" fmla="+- 0 2602 2602"/>
                                <a:gd name="T1" fmla="*/ 2602 h 869"/>
                                <a:gd name="T2" fmla="+- 0 3471 2602"/>
                                <a:gd name="T3" fmla="*/ 3471 h 86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869">
                                  <a:moveTo>
                                    <a:pt x="0" y="0"/>
                                  </a:moveTo>
                                  <a:lnTo>
                                    <a:pt x="0" y="869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80808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302" name="Group 1999"/>
                        <wpg:cNvGrpSpPr>
                          <a:grpSpLocks/>
                        </wpg:cNvGrpSpPr>
                        <wpg:grpSpPr bwMode="auto">
                          <a:xfrm>
                            <a:off x="1301" y="3476"/>
                            <a:ext cx="9309" cy="2"/>
                            <a:chOff x="1301" y="3476"/>
                            <a:chExt cx="9309" cy="2"/>
                          </a:xfrm>
                        </wpg:grpSpPr>
                        <wps:wsp>
                          <wps:cNvPr id="2303" name="Freeform 2000"/>
                          <wps:cNvSpPr>
                            <a:spLocks/>
                          </wps:cNvSpPr>
                          <wps:spPr bwMode="auto">
                            <a:xfrm>
                              <a:off x="1301" y="3476"/>
                              <a:ext cx="9309" cy="2"/>
                            </a:xfrm>
                            <a:custGeom>
                              <a:avLst/>
                              <a:gdLst>
                                <a:gd name="T0" fmla="+- 0 1301 1301"/>
                                <a:gd name="T1" fmla="*/ T0 w 9309"/>
                                <a:gd name="T2" fmla="+- 0 10610 1301"/>
                                <a:gd name="T3" fmla="*/ T2 w 930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309">
                                  <a:moveTo>
                                    <a:pt x="0" y="0"/>
                                  </a:moveTo>
                                  <a:lnTo>
                                    <a:pt x="9309" y="0"/>
                                  </a:lnTo>
                                </a:path>
                              </a:pathLst>
                            </a:custGeom>
                            <a:noFill/>
                            <a:ln w="7366">
                              <a:solidFill>
                                <a:srgbClr val="80808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998" o:spid="_x0000_s1026" style="position:absolute;margin-left:64.75pt;margin-top:129.55pt;width:466.05pt;height:44.5pt;z-index:-5088;mso-position-horizontal-relative:page;mso-position-vertical-relative:page" coordorigin="1295,2591" coordsize="9321,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r6L8wQAAEAbAAAOAAAAZHJzL2Uyb0RvYy54bWzsWW1v2zYQ/j5g/4HQxw2OXi1bQpyiiONg&#10;QNcWSPYDaIl6wSRRI+Uo6bD/vuNRb3bcLk2TYsOcADZlHo93D+/uIanzN/dlQe6YkDmvVoZ9ZhmE&#10;VRGP8ypdGb/dbmZLg8iGVjEteMVWxgOTxpuLH384b+uQOTzjRcwEASWVDNt6ZWRNU4emKaOMlVSe&#10;8ZpV0JlwUdIGHkVqxoK2oL0sTMeyfLPlIq4Fj5iU8OtadxoXqD9JWNR8SBLJGlKsDLCtwU+Bn1v1&#10;aV6c0zAVtM7yqDODPsOKkuYVTDqoWtOGkp3IH6kq80hwyZPmLOKlyZMkjxj6AN7Y1oE314LvavQl&#10;Ddu0HmACaA9werba6P3dR0HyeGU4TjA3SEVLWCWcmNhBsFQAtXUagty1qG/qj0J7Cc13PPpdQrd5&#10;2K+eUy1Mtu2vPAaNdNdwBOg+EaVSAa6Te1yHh2Ed2H1DIvhxHtjLpQvWRNA39+f2vFuoKIPVVMNs&#10;NBZ6HZDVixhlV93wwHVsPXYZ4ECThnpaNLUzTfuFD4OLIxT+PhQQavPXhsJ2LTBb+7TQPvWABK4V&#10;aI+c3tkeiMeDpkDsDfssDJB6cowu+W3RdZPRmmHQShU1I6SLHtKNYExlNFEJrFFF0T665DS0Jj1t&#10;LUMJEfiPQfV0JAdIaBjtZHPNOAYnvXsnG10aYmhhyMddbtxCGUnKAqrEzzNiETUXfuiFSQcxWEst&#10;9pNJbi3SElzETmmvy+mFtC7Lt7XGQ2VuL6eUORNl4EDam0iz3urovurMhhahqhZbmH01lyp9bnWg&#10;9ckBQsrFz8jC3H2Kwmwoq7+7KQQU2cPyKgwC5XWr3ahpoyxTU6gmaVcGYqF+KPkdu+XY1RzUA5hk&#10;7C2qqZTOh4lVuhtGqAmgJOkGTqpsnSxtxTd5UeAyFJUyZeH6PmIjeZHHqlNZI0W6vSwEuaNAHEtL&#10;/StnQNmeGBToKkZlGaPxVdduaF7oNsgXiC1kcgeBymlkhj8DK7haXi29mef4VzPPWq9nbzeX3szf&#10;2Iv52l1fXq7tv5RpthdmeRyzSlnXs5TtPS1PO77U/DLw1J4Xe85u8O+xs+a+GYgF+NJ/a6z7FFUV&#10;VYZbHj9AugquaRe2CdDIuPhkkBYod2XIP3ZUMIMUv1RQdQLb8xRH44M3XzjwIKY922kPrSJQtTIa&#10;AwJcNS8bzeu7WuRpBjPZuKwVfwvck+Qqn6H+91Z1D1D4sNUx1pdJAfYyU36E8uUqnA75T+0CXoof&#10;obwAFSlS8K2u9vekALVD8ePSD3SajeT4eMzICfujID6PM+P3oQQgNQ3olBI8jemk8EPSvQAlPA3H&#10;AZH9svEVjKBWiozLdZwRUCgjw+KNUvuU4HoL+6iyKSOg0KAMPHgGJUCuQTABMegq90VK6GQx+GG2&#10;F6CETMfx8xlBm9TBCTadCEEdn44eC06E8EKE4FoQdQeEgPnzqoRg+XAU+VpGODLoX0kJeJp5TAnI&#10;fIq74UBx051Bv50SjoBynFtPnIC7vP83JyxOh4TxRHQ6JOg9/rD57685XNil73ECXKLh/vxVOaG/&#10;BIKNIF6o0LAvZE+4ORoHjZRwMGwogIcXaN/jmODCKevIMQHP4y/OCU9GcoDk2eeE083R6eZIHXhO&#10;N0fqEkllssSt3XhH89+6OcLaCK9pcK/UvVJS74Gmz+hoOLz4uvgbAAD//wMAUEsDBBQABgAIAAAA&#10;IQAZt4P84gAAAAwBAAAPAAAAZHJzL2Rvd25yZXYueG1sTI/BasMwEETvhf6D2EJvjSynNoljOYTQ&#10;9hQKTQolt421sU0syViK7fx9lVN7HPYx8zZfT7plA/WusUaCmEXAyJRWNaaS8H14f1kAcx6NwtYa&#10;knAjB+vi8SHHTNnRfNGw9xULJcZlKKH2vss4d2VNGt3MdmTC7Wx7jT7EvuKqxzGU65bHUZRyjY0J&#10;CzV2tK2pvOyvWsLHiONmLt6G3eW8vR0PyefPTpCUz0/TZgXM0+T/YLjrB3UogtPJXo1yrA05XiYB&#10;lRAnSwHsTkSpSIGdJMxfFwJ4kfP/TxS/AAAA//8DAFBLAQItABQABgAIAAAAIQC2gziS/gAAAOEB&#10;AAATAAAAAAAAAAAAAAAAAAAAAABbQ29udGVudF9UeXBlc10ueG1sUEsBAi0AFAAGAAgAAAAhADj9&#10;If/WAAAAlAEAAAsAAAAAAAAAAAAAAAAALwEAAF9yZWxzLy5yZWxzUEsBAi0AFAAGAAgAAAAhAIQe&#10;vovzBAAAQBsAAA4AAAAAAAAAAAAAAAAALgIAAGRycy9lMm9Eb2MueG1sUEsBAi0AFAAGAAgAAAAh&#10;ABm3g/ziAAAADAEAAA8AAAAAAAAAAAAAAAAATQcAAGRycy9kb3ducmV2LnhtbFBLBQYAAAAABAAE&#10;APMAAABcCAAAAAA=&#10;">
                <v:group id="Group 2005" o:spid="_x0000_s1027" style="position:absolute;left:1301;top:2597;width:9309;height:2" coordorigin="1301,2597" coordsize="930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5vS+8YAAADdAAAADwAAAGRycy9kb3ducmV2LnhtbESPQWvCQBSE74L/YXmC&#10;t7pJpFKjq4hY8SCFqiDeHtlnEsy+DdltEv99t1DwOMzMN8xy3ZtKtNS40rKCeBKBIM6sLjlXcDl/&#10;vn2AcB5ZY2WZFDzJwXo1HCwx1bbjb2pPPhcBwi5FBYX3dSqlywoy6Ca2Jg7e3TYGfZBNLnWDXYCb&#10;SiZRNJMGSw4LBda0LSh7nH6Mgn2H3WYa79rj47593s7vX9djTEqNR/1mAcJT71/h//ZBK0iS+Qz+&#10;3oQnIFe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zm9L7xgAAAN0A&#10;AAAPAAAAAAAAAAAAAAAAAKoCAABkcnMvZG93bnJldi54bWxQSwUGAAAAAAQABAD6AAAAnQMAAAAA&#10;">
                  <v:shape id="Freeform 2006" o:spid="_x0000_s1028" style="position:absolute;left:1301;top:2597;width:9309;height:2;visibility:visible;mso-wrap-style:square;v-text-anchor:top" coordsize="930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Dbh+MUA&#10;AADdAAAADwAAAGRycy9kb3ducmV2LnhtbESPQYvCMBSE74L/ITzBm6bbhep2jSKCrKcVqwePj+bZ&#10;dm1eShNr/fcbQfA4zMw3zGLVm1p01LrKsoKPaQSCOLe64kLB6bidzEE4j6yxtkwKHuRgtRwOFphq&#10;e+cDdZkvRICwS1FB6X2TSunykgy6qW2Ig3exrUEfZFtI3eI9wE0t4yhKpMGKw0KJDW1Kyq/ZzSi4&#10;/XXJ5ef37Laftp/55LTfXau9UuNRv/4G4an37/CrvdMK4vhrBs834QnI5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NuH4xQAAAN0AAAAPAAAAAAAAAAAAAAAAAJgCAABkcnMv&#10;ZG93bnJldi54bWxQSwUGAAAAAAQABAD1AAAAigMAAAAA&#10;" path="m,l9309,e" filled="f" strokecolor="gray" strokeweight=".58pt">
                    <v:path arrowok="t" o:connecttype="custom" o:connectlocs="0,0;9309,0" o:connectangles="0,0"/>
                  </v:shape>
                </v:group>
                <v:group id="Group 2003" o:spid="_x0000_s1029" style="position:absolute;left:1306;top:2602;width:2;height:869" coordorigin="1306,2602" coordsize="2,86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UjjEsQAAADdAAAADwAAAGRycy9kb3ducmV2LnhtbERPTWuDQBC9F/Iflink&#10;VlcNLY11IyGkIYdQaBIovQ3uREV3Vtytmn/fPRR6fLzvvJhNJ0YaXGNZQRLFIIhLqxuuFFwv70+v&#10;IJxH1thZJgV3clBsFg85ZtpO/Enj2VcihLDLUEHtfZ9J6cqaDLrI9sSBu9nBoA9wqKQecArhppNp&#10;HL9Igw2Hhhp72tVUtucfo+Aw4bRdJfvx1N529+/L88fXKSGllo/z9g2Ep9n/i//cR60gTddhbngT&#10;noDc/AI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UjjEsQAAADdAAAA&#10;DwAAAAAAAAAAAAAAAACqAgAAZHJzL2Rvd25yZXYueG1sUEsFBgAAAAAEAAQA+gAAAJsDAAAAAA==&#10;">
                  <v:shape id="Freeform 2004" o:spid="_x0000_s1030" style="position:absolute;left:1306;top:2602;width:2;height:869;visibility:visible;mso-wrap-style:square;v-text-anchor:top" coordsize="2,8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xu9MkA&#10;AADdAAAADwAAAGRycy9kb3ducmV2LnhtbESP3WrCQBSE7wXfYTmCd7ppbEuTuoo/CEWhVFtoe3fI&#10;HpOQ7NmQXU369l2h0MthZr5h5sve1OJKrSstK7ibRiCIM6tLzhV8vO8mTyCcR9ZYWyYFP+RguRgO&#10;5phq2/GRriefiwBhl6KCwvsmldJlBRl0U9sQB+9sW4M+yDaXusUuwE0t4yh6lAZLDgsFNrQpKKtO&#10;F6Mg+d6e76P9w+Ht8nr8XHdf1WxVVUqNR/3qGYSn3v+H/9ovWkEcJwnc3oQnIBe/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NUxu9MkAAADdAAAADwAAAAAAAAAAAAAAAACYAgAA&#10;ZHJzL2Rvd25yZXYueG1sUEsFBgAAAAAEAAQA9QAAAI4DAAAAAA==&#10;" path="m,l,869e" filled="f" strokecolor="gray" strokeweight=".58pt">
                    <v:path arrowok="t" o:connecttype="custom" o:connectlocs="0,2602;0,3471" o:connectangles="0,0"/>
                  </v:shape>
                </v:group>
                <v:group id="Group 2001" o:spid="_x0000_s1031" style="position:absolute;left:10605;top:2602;width:2;height:869" coordorigin="10605,2602" coordsize="2,86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dV1DsMAAADdAAAADwAAAGRycy9kb3ducmV2LnhtbERPy2rCQBTdF/oPwxW6&#10;q5MoikTHINKWLoLgA0p3l8w1CcncCZlpHn/fWQguD+e9S0fTiJ46V1lWEM8jEMS51RUXCm7Xz/cN&#10;COeRNTaWScFEDtL968sOE20HPlN/8YUIIewSVFB63yZSurwkg25uW+LA3W1n0AfYFVJ3OIRw08hF&#10;FK2lwYpDQ4ktHUvK68ufUfA14HBYxh99Vt+P0+91dfrJYlLqbTYetiA8jf4pfri/tYLFMgr7w5vw&#10;BOT+H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N1XUOwwAAAN0AAAAP&#10;AAAAAAAAAAAAAAAAAKoCAABkcnMvZG93bnJldi54bWxQSwUGAAAAAAQABAD6AAAAmgMAAAAA&#10;">
                  <v:shape id="Freeform 2002" o:spid="_x0000_s1032" style="position:absolute;left:10605;top:2602;width:2;height:869;visibility:visible;mso-wrap-style:square;v-text-anchor:top" coordsize="2,8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rjfUsUA&#10;AADdAAAADwAAAGRycy9kb3ducmV2LnhtbESP0YrCMBRE34X9h3AXfBFNVVCpRtkVtAr7ousHXJpr&#10;093mpjRR698bQfBxmJkzzGLV2kpcqfGlYwXDQQKCOHe65ELB6XfTn4HwAVlj5ZgU3MnDavnRWWCq&#10;3Y0PdD2GQkQI+xQVmBDqVEqfG7LoB64mjt7ZNRZDlE0hdYO3CLeVHCXJRFosOS4YrGltKP8/Xmyk&#10;ZOXPNqtnvWyf/zkzuR/W0+m3Ut3P9msOIlAb3uFXe6cVjMbJEJ5v4hOQy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+uN9SxQAAAN0AAAAPAAAAAAAAAAAAAAAAAJgCAABkcnMv&#10;ZG93bnJldi54bWxQSwUGAAAAAAQABAD1AAAAigMAAAAA&#10;" path="m,l,869e" filled="f" strokecolor="gray" strokeweight=".20464mm">
                    <v:path arrowok="t" o:connecttype="custom" o:connectlocs="0,2602;0,3471" o:connectangles="0,0"/>
                  </v:shape>
                </v:group>
                <v:group id="Group 1999" o:spid="_x0000_s1033" style="position:absolute;left:1301;top:3476;width:9309;height:2" coordorigin="1301,3476" coordsize="930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ktO4sUAAADdAAAADwAAAGRycy9kb3ducmV2LnhtbESPQYvCMBSE7wv+h/AE&#10;b2vaiotUo4jo4kGEVUG8PZpnW2xeSpNt6783wsIeh5n5hlmselOJlhpXWlYQjyMQxJnVJecKLufd&#10;5wyE88gaK8uk4EkOVsvBxwJTbTv+ofbkcxEg7FJUUHhfp1K6rCCDbmxr4uDdbWPQB9nkUjfYBbip&#10;ZBJFX9JgyWGhwJo2BWWP069R8N1ht57E2/bwuG+et/P0eD3EpNRo2K/nIDz1/j/8195rBckkSuD9&#10;JjwBuXw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JLTuLFAAAA3QAA&#10;AA8AAAAAAAAAAAAAAAAAqgIAAGRycy9kb3ducmV2LnhtbFBLBQYAAAAABAAEAPoAAACcAwAAAAA=&#10;">
                  <v:shape id="Freeform 2000" o:spid="_x0000_s1034" style="position:absolute;left:1301;top:3476;width:9309;height:2;visibility:visible;mso-wrap-style:square;v-text-anchor:top" coordsize="930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Z94cMA&#10;AADdAAAADwAAAGRycy9kb3ducmV2LnhtbESPQYvCMBSE74L/ITxhb5pqoUo1igiynpRVDx4fzbOt&#10;Ni+libX+eyMseBxm5htmsepMJVpqXGlZwXgUgSDOrC45V3A+bYczEM4ja6wsk4IXOVgt+70Fpto+&#10;+Y/ao89FgLBLUUHhfZ1K6bKCDLqRrYmDd7WNQR9kk0vd4DPATSUnUZRIgyWHhQJr2hSU3Y8Po+Bx&#10;a5Pr7/7itrHtpj45H3b38qDUz6Bbz0F46vw3/N/eaQWTOIrh8yY8Abl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eZ94cMAAADdAAAADwAAAAAAAAAAAAAAAACYAgAAZHJzL2Rv&#10;d25yZXYueG1sUEsFBgAAAAAEAAQA9QAAAIgDAAAAAA==&#10;" path="m,l9309,e" filled="f" strokecolor="gray" strokeweight=".58pt">
                    <v:path arrowok="t" o:connecttype="custom" o:connectlocs="0,0;9309,0" o:connectangles="0,0"/>
                  </v:shape>
                </v:group>
                <w10:wrap anchorx="page" anchory="page"/>
              </v:group>
            </w:pict>
          </mc:Fallback>
        </mc:AlternateConten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pStyle w:val="BodyText"/>
        <w:spacing w:before="74"/>
        <w:ind w:left="118"/>
      </w:pPr>
      <w:r>
        <w:t>Cover</w:t>
      </w:r>
      <w:r>
        <w:rPr>
          <w:spacing w:val="-9"/>
        </w:rPr>
        <w:t xml:space="preserve"> </w:t>
      </w:r>
      <w:r>
        <w:rPr>
          <w:spacing w:val="-1"/>
        </w:rPr>
        <w:t>i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es:</w:t>
      </w:r>
      <w:r>
        <w:rPr>
          <w:spacing w:val="-7"/>
        </w:rPr>
        <w:t xml:space="preserve"> </w:t>
      </w:r>
      <w:r>
        <w:rPr>
          <w:spacing w:val="1"/>
        </w:rPr>
        <w:t>A</w:t>
      </w:r>
      <w:r>
        <w:rPr>
          <w:spacing w:val="-1"/>
        </w:rPr>
        <w:t>li</w:t>
      </w:r>
      <w:r>
        <w:rPr>
          <w:spacing w:val="1"/>
        </w:rPr>
        <w:t>c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S</w:t>
      </w:r>
      <w:r>
        <w:rPr>
          <w:spacing w:val="1"/>
        </w:rPr>
        <w:t>n</w:t>
      </w:r>
      <w:r>
        <w:t>o</w:t>
      </w:r>
      <w:r>
        <w:rPr>
          <w:spacing w:val="-1"/>
        </w:rPr>
        <w:t>o</w:t>
      </w:r>
      <w:r>
        <w:t>k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8"/>
        </w:rPr>
        <w:t xml:space="preserve"> </w:t>
      </w:r>
      <w:r>
        <w:rPr>
          <w:spacing w:val="2"/>
        </w:rPr>
        <w:t>G</w:t>
      </w:r>
      <w:r>
        <w:t>e</w:t>
      </w:r>
      <w:r>
        <w:rPr>
          <w:spacing w:val="-1"/>
        </w:rPr>
        <w:t>o</w:t>
      </w:r>
      <w:r>
        <w:rPr>
          <w:spacing w:val="1"/>
        </w:rPr>
        <w:t>sc</w:t>
      </w:r>
      <w:r>
        <w:rPr>
          <w:spacing w:val="-1"/>
        </w:rPr>
        <w:t>i</w:t>
      </w:r>
      <w:r>
        <w:t>e</w:t>
      </w:r>
      <w:r>
        <w:rPr>
          <w:spacing w:val="-1"/>
        </w:rPr>
        <w:t>n</w:t>
      </w:r>
      <w:r>
        <w:rPr>
          <w:spacing w:val="1"/>
        </w:rPr>
        <w:t>c</w:t>
      </w:r>
      <w:r>
        <w:t>e</w:t>
      </w:r>
      <w:r>
        <w:rPr>
          <w:spacing w:val="-6"/>
        </w:rPr>
        <w:t xml:space="preserve"> </w:t>
      </w:r>
      <w:r>
        <w:rPr>
          <w:spacing w:val="1"/>
        </w:rPr>
        <w:t>A</w:t>
      </w:r>
      <w:r>
        <w:t>ustral</w:t>
      </w:r>
      <w:r>
        <w:rPr>
          <w:spacing w:val="-1"/>
        </w:rPr>
        <w:t>i</w:t>
      </w:r>
      <w:r>
        <w:t>a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20" w:line="220" w:lineRule="exact"/>
      </w:pPr>
    </w:p>
    <w:p w:rsidR="00390CA3" w:rsidRDefault="00BD6A69">
      <w:pPr>
        <w:spacing w:line="291" w:lineRule="auto"/>
        <w:ind w:left="118" w:right="384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b/>
          <w:bCs/>
          <w:sz w:val="20"/>
          <w:szCs w:val="20"/>
        </w:rPr>
        <w:t>Bibliog</w:t>
      </w:r>
      <w:r>
        <w:rPr>
          <w:rFonts w:ascii="Arial" w:eastAsia="Arial" w:hAnsi="Arial" w:cs="Arial"/>
          <w:b/>
          <w:bCs/>
          <w:spacing w:val="-1"/>
          <w:sz w:val="20"/>
          <w:szCs w:val="20"/>
        </w:rPr>
        <w:t>r</w:t>
      </w:r>
      <w:r>
        <w:rPr>
          <w:rFonts w:ascii="Arial" w:eastAsia="Arial" w:hAnsi="Arial" w:cs="Arial"/>
          <w:b/>
          <w:bCs/>
          <w:sz w:val="20"/>
          <w:szCs w:val="20"/>
        </w:rPr>
        <w:t>aphic</w:t>
      </w:r>
      <w:r>
        <w:rPr>
          <w:rFonts w:ascii="Arial" w:eastAsia="Arial" w:hAnsi="Arial" w:cs="Arial"/>
          <w:b/>
          <w:bCs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20"/>
          <w:szCs w:val="20"/>
        </w:rPr>
        <w:t>r</w:t>
      </w:r>
      <w:r>
        <w:rPr>
          <w:rFonts w:ascii="Arial" w:eastAsia="Arial" w:hAnsi="Arial" w:cs="Arial"/>
          <w:b/>
          <w:bCs/>
          <w:sz w:val="20"/>
          <w:szCs w:val="20"/>
        </w:rPr>
        <w:t>e</w:t>
      </w:r>
      <w:r>
        <w:rPr>
          <w:rFonts w:ascii="Arial" w:eastAsia="Arial" w:hAnsi="Arial" w:cs="Arial"/>
          <w:b/>
          <w:bCs/>
          <w:spacing w:val="2"/>
          <w:sz w:val="20"/>
          <w:szCs w:val="20"/>
        </w:rPr>
        <w:t>f</w:t>
      </w:r>
      <w:r>
        <w:rPr>
          <w:rFonts w:ascii="Arial" w:eastAsia="Arial" w:hAnsi="Arial" w:cs="Arial"/>
          <w:b/>
          <w:bCs/>
          <w:sz w:val="20"/>
          <w:szCs w:val="20"/>
        </w:rPr>
        <w:t>e</w:t>
      </w:r>
      <w:r>
        <w:rPr>
          <w:rFonts w:ascii="Arial" w:eastAsia="Arial" w:hAnsi="Arial" w:cs="Arial"/>
          <w:b/>
          <w:bCs/>
          <w:spacing w:val="-1"/>
          <w:sz w:val="20"/>
          <w:szCs w:val="20"/>
        </w:rPr>
        <w:t>r</w:t>
      </w:r>
      <w:r>
        <w:rPr>
          <w:rFonts w:ascii="Arial" w:eastAsia="Arial" w:hAnsi="Arial" w:cs="Arial"/>
          <w:b/>
          <w:bCs/>
          <w:sz w:val="20"/>
          <w:szCs w:val="20"/>
        </w:rPr>
        <w:t>e</w:t>
      </w:r>
      <w:r>
        <w:rPr>
          <w:rFonts w:ascii="Arial" w:eastAsia="Arial" w:hAnsi="Arial" w:cs="Arial"/>
          <w:b/>
          <w:bCs/>
          <w:spacing w:val="2"/>
          <w:sz w:val="20"/>
          <w:szCs w:val="20"/>
        </w:rPr>
        <w:t>n</w:t>
      </w:r>
      <w:r>
        <w:rPr>
          <w:rFonts w:ascii="Arial" w:eastAsia="Arial" w:hAnsi="Arial" w:cs="Arial"/>
          <w:b/>
          <w:bCs/>
          <w:sz w:val="20"/>
          <w:szCs w:val="20"/>
        </w:rPr>
        <w:t>ce</w:t>
      </w:r>
      <w:r>
        <w:rPr>
          <w:rFonts w:ascii="Arial" w:eastAsia="Arial" w:hAnsi="Arial" w:cs="Arial"/>
          <w:sz w:val="20"/>
          <w:szCs w:val="20"/>
        </w:rPr>
        <w:t>:</w:t>
      </w:r>
      <w:r>
        <w:rPr>
          <w:rFonts w:ascii="Arial" w:eastAsia="Arial" w:hAnsi="Arial" w:cs="Arial"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sz w:val="20"/>
          <w:szCs w:val="20"/>
        </w:rPr>
        <w:t>L</w:t>
      </w:r>
      <w:r>
        <w:rPr>
          <w:rFonts w:ascii="Arial" w:eastAsia="Arial" w:hAnsi="Arial" w:cs="Arial"/>
          <w:spacing w:val="1"/>
          <w:sz w:val="20"/>
          <w:szCs w:val="20"/>
        </w:rPr>
        <w:t>e</w:t>
      </w:r>
      <w:r>
        <w:rPr>
          <w:rFonts w:ascii="Arial" w:eastAsia="Arial" w:hAnsi="Arial" w:cs="Arial"/>
          <w:spacing w:val="-3"/>
          <w:sz w:val="20"/>
          <w:szCs w:val="20"/>
        </w:rPr>
        <w:t>w</w:t>
      </w:r>
      <w:r>
        <w:rPr>
          <w:rFonts w:ascii="Arial" w:eastAsia="Arial" w:hAnsi="Arial" w:cs="Arial"/>
          <w:spacing w:val="-1"/>
          <w:sz w:val="20"/>
          <w:szCs w:val="20"/>
        </w:rPr>
        <w:t>i</w:t>
      </w:r>
      <w:r>
        <w:rPr>
          <w:rFonts w:ascii="Arial" w:eastAsia="Arial" w:hAnsi="Arial" w:cs="Arial"/>
          <w:spacing w:val="1"/>
          <w:sz w:val="20"/>
          <w:szCs w:val="20"/>
        </w:rPr>
        <w:t>s</w:t>
      </w:r>
      <w:r>
        <w:rPr>
          <w:rFonts w:ascii="Arial" w:eastAsia="Arial" w:hAnsi="Arial" w:cs="Arial"/>
          <w:sz w:val="20"/>
          <w:szCs w:val="20"/>
        </w:rPr>
        <w:t>,</w:t>
      </w:r>
      <w:r>
        <w:rPr>
          <w:rFonts w:ascii="Arial" w:eastAsia="Arial" w:hAnsi="Arial" w:cs="Arial"/>
          <w:spacing w:val="-7"/>
          <w:sz w:val="20"/>
          <w:szCs w:val="20"/>
        </w:rPr>
        <w:t xml:space="preserve"> </w:t>
      </w:r>
      <w:r>
        <w:rPr>
          <w:rFonts w:ascii="Arial" w:eastAsia="Arial" w:hAnsi="Arial" w:cs="Arial"/>
          <w:sz w:val="20"/>
          <w:szCs w:val="20"/>
        </w:rPr>
        <w:t>G.</w:t>
      </w:r>
      <w:r>
        <w:rPr>
          <w:rFonts w:ascii="Arial" w:eastAsia="Arial" w:hAnsi="Arial" w:cs="Arial"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sz w:val="20"/>
          <w:szCs w:val="20"/>
        </w:rPr>
        <w:t>&amp;</w:t>
      </w:r>
      <w:r>
        <w:rPr>
          <w:rFonts w:ascii="Arial" w:eastAsia="Arial" w:hAnsi="Arial" w:cs="Arial"/>
          <w:spacing w:val="-8"/>
          <w:sz w:val="20"/>
          <w:szCs w:val="20"/>
        </w:rPr>
        <w:t xml:space="preserve"> </w:t>
      </w:r>
      <w:r>
        <w:rPr>
          <w:rFonts w:ascii="Arial" w:eastAsia="Arial" w:hAnsi="Arial" w:cs="Arial"/>
          <w:spacing w:val="2"/>
          <w:sz w:val="20"/>
          <w:szCs w:val="20"/>
        </w:rPr>
        <w:t>C</w:t>
      </w:r>
      <w:r>
        <w:rPr>
          <w:rFonts w:ascii="Arial" w:eastAsia="Arial" w:hAnsi="Arial" w:cs="Arial"/>
          <w:sz w:val="20"/>
          <w:szCs w:val="20"/>
        </w:rPr>
        <w:t>ol</w:t>
      </w:r>
      <w:r>
        <w:rPr>
          <w:rFonts w:ascii="Arial" w:eastAsia="Arial" w:hAnsi="Arial" w:cs="Arial"/>
          <w:spacing w:val="-1"/>
          <w:sz w:val="20"/>
          <w:szCs w:val="20"/>
        </w:rPr>
        <w:t>l</w:t>
      </w:r>
      <w:r>
        <w:rPr>
          <w:rFonts w:ascii="Arial" w:eastAsia="Arial" w:hAnsi="Arial" w:cs="Arial"/>
          <w:spacing w:val="1"/>
          <w:sz w:val="20"/>
          <w:szCs w:val="20"/>
        </w:rPr>
        <w:t>i</w:t>
      </w:r>
      <w:r>
        <w:rPr>
          <w:rFonts w:ascii="Arial" w:eastAsia="Arial" w:hAnsi="Arial" w:cs="Arial"/>
          <w:sz w:val="20"/>
          <w:szCs w:val="20"/>
        </w:rPr>
        <w:t>ns,</w:t>
      </w:r>
      <w:r>
        <w:rPr>
          <w:rFonts w:ascii="Arial" w:eastAsia="Arial" w:hAnsi="Arial" w:cs="Arial"/>
          <w:spacing w:val="-7"/>
          <w:sz w:val="20"/>
          <w:szCs w:val="20"/>
        </w:rPr>
        <w:t xml:space="preserve"> </w:t>
      </w:r>
      <w:r>
        <w:rPr>
          <w:rFonts w:ascii="Arial" w:eastAsia="Arial" w:hAnsi="Arial" w:cs="Arial"/>
          <w:sz w:val="20"/>
          <w:szCs w:val="20"/>
        </w:rPr>
        <w:t>C.</w:t>
      </w:r>
      <w:r>
        <w:rPr>
          <w:rFonts w:ascii="Arial" w:eastAsia="Arial" w:hAnsi="Arial" w:cs="Arial"/>
          <w:spacing w:val="-6"/>
          <w:sz w:val="20"/>
          <w:szCs w:val="20"/>
        </w:rPr>
        <w:t xml:space="preserve"> </w:t>
      </w:r>
      <w:r>
        <w:rPr>
          <w:rFonts w:ascii="Arial" w:eastAsia="Arial" w:hAnsi="Arial" w:cs="Arial"/>
          <w:sz w:val="20"/>
          <w:szCs w:val="20"/>
        </w:rPr>
        <w:t>(</w:t>
      </w:r>
      <w:r>
        <w:rPr>
          <w:rFonts w:ascii="Arial" w:eastAsia="Arial" w:hAnsi="Arial" w:cs="Arial"/>
          <w:spacing w:val="2"/>
          <w:sz w:val="20"/>
          <w:szCs w:val="20"/>
        </w:rPr>
        <w:t>e</w:t>
      </w:r>
      <w:r>
        <w:rPr>
          <w:rFonts w:ascii="Arial" w:eastAsia="Arial" w:hAnsi="Arial" w:cs="Arial"/>
          <w:sz w:val="20"/>
          <w:szCs w:val="20"/>
        </w:rPr>
        <w:t>d</w:t>
      </w:r>
      <w:r>
        <w:rPr>
          <w:rFonts w:ascii="Arial" w:eastAsia="Arial" w:hAnsi="Arial" w:cs="Arial"/>
          <w:spacing w:val="1"/>
          <w:sz w:val="20"/>
          <w:szCs w:val="20"/>
        </w:rPr>
        <w:t>.</w:t>
      </w:r>
      <w:r>
        <w:rPr>
          <w:rFonts w:ascii="Arial" w:eastAsia="Arial" w:hAnsi="Arial" w:cs="Arial"/>
          <w:sz w:val="20"/>
          <w:szCs w:val="20"/>
        </w:rPr>
        <w:t>)</w:t>
      </w:r>
      <w:r>
        <w:rPr>
          <w:rFonts w:ascii="Arial" w:eastAsia="Arial" w:hAnsi="Arial" w:cs="Arial"/>
          <w:spacing w:val="-6"/>
          <w:sz w:val="20"/>
          <w:szCs w:val="20"/>
        </w:rPr>
        <w:t xml:space="preserve"> </w:t>
      </w:r>
      <w:r>
        <w:rPr>
          <w:rFonts w:ascii="Arial" w:eastAsia="Arial" w:hAnsi="Arial" w:cs="Arial"/>
          <w:sz w:val="20"/>
          <w:szCs w:val="20"/>
        </w:rPr>
        <w:t>2</w:t>
      </w:r>
      <w:r>
        <w:rPr>
          <w:rFonts w:ascii="Arial" w:eastAsia="Arial" w:hAnsi="Arial" w:cs="Arial"/>
          <w:spacing w:val="-1"/>
          <w:sz w:val="20"/>
          <w:szCs w:val="20"/>
        </w:rPr>
        <w:t>0</w:t>
      </w:r>
      <w:r>
        <w:rPr>
          <w:rFonts w:ascii="Arial" w:eastAsia="Arial" w:hAnsi="Arial" w:cs="Arial"/>
          <w:sz w:val="20"/>
          <w:szCs w:val="20"/>
        </w:rPr>
        <w:t>1</w:t>
      </w:r>
      <w:r>
        <w:rPr>
          <w:rFonts w:ascii="Arial" w:eastAsia="Arial" w:hAnsi="Arial" w:cs="Arial"/>
          <w:spacing w:val="-1"/>
          <w:sz w:val="20"/>
          <w:szCs w:val="20"/>
        </w:rPr>
        <w:t>4</w:t>
      </w:r>
      <w:r>
        <w:rPr>
          <w:rFonts w:ascii="Arial" w:eastAsia="Arial" w:hAnsi="Arial" w:cs="Arial"/>
          <w:sz w:val="20"/>
          <w:szCs w:val="20"/>
        </w:rPr>
        <w:t>.</w:t>
      </w:r>
      <w:r>
        <w:rPr>
          <w:rFonts w:ascii="Arial" w:eastAsia="Arial" w:hAnsi="Arial" w:cs="Arial"/>
          <w:spacing w:val="-2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1"/>
          <w:sz w:val="20"/>
          <w:szCs w:val="20"/>
        </w:rPr>
        <w:t>E</w:t>
      </w:r>
      <w:r>
        <w:rPr>
          <w:rFonts w:ascii="Arial" w:eastAsia="Arial" w:hAnsi="Arial" w:cs="Arial"/>
          <w:i/>
          <w:sz w:val="20"/>
          <w:szCs w:val="20"/>
        </w:rPr>
        <w:t>arth</w:t>
      </w:r>
      <w:r>
        <w:rPr>
          <w:rFonts w:ascii="Arial" w:eastAsia="Arial" w:hAnsi="Arial" w:cs="Arial"/>
          <w:i/>
          <w:spacing w:val="1"/>
          <w:sz w:val="20"/>
          <w:szCs w:val="20"/>
        </w:rPr>
        <w:t>q</w:t>
      </w:r>
      <w:r>
        <w:rPr>
          <w:rFonts w:ascii="Arial" w:eastAsia="Arial" w:hAnsi="Arial" w:cs="Arial"/>
          <w:i/>
          <w:sz w:val="20"/>
          <w:szCs w:val="20"/>
        </w:rPr>
        <w:t>u</w:t>
      </w:r>
      <w:r>
        <w:rPr>
          <w:rFonts w:ascii="Arial" w:eastAsia="Arial" w:hAnsi="Arial" w:cs="Arial"/>
          <w:i/>
          <w:spacing w:val="-1"/>
          <w:sz w:val="20"/>
          <w:szCs w:val="20"/>
        </w:rPr>
        <w:t>a</w:t>
      </w:r>
      <w:r>
        <w:rPr>
          <w:rFonts w:ascii="Arial" w:eastAsia="Arial" w:hAnsi="Arial" w:cs="Arial"/>
          <w:i/>
          <w:spacing w:val="1"/>
          <w:sz w:val="20"/>
          <w:szCs w:val="20"/>
        </w:rPr>
        <w:t>k</w:t>
      </w:r>
      <w:r>
        <w:rPr>
          <w:rFonts w:ascii="Arial" w:eastAsia="Arial" w:hAnsi="Arial" w:cs="Arial"/>
          <w:i/>
          <w:sz w:val="20"/>
          <w:szCs w:val="20"/>
        </w:rPr>
        <w:t>es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–</w:t>
      </w:r>
      <w:r>
        <w:rPr>
          <w:rFonts w:ascii="Arial" w:eastAsia="Arial" w:hAnsi="Arial" w:cs="Arial"/>
          <w:i/>
          <w:spacing w:val="-7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T</w:t>
      </w:r>
      <w:r>
        <w:rPr>
          <w:rFonts w:ascii="Arial" w:eastAsia="Arial" w:hAnsi="Arial" w:cs="Arial"/>
          <w:i/>
          <w:spacing w:val="1"/>
          <w:sz w:val="20"/>
          <w:szCs w:val="20"/>
        </w:rPr>
        <w:t>eac</w:t>
      </w:r>
      <w:r>
        <w:rPr>
          <w:rFonts w:ascii="Arial" w:eastAsia="Arial" w:hAnsi="Arial" w:cs="Arial"/>
          <w:i/>
          <w:sz w:val="20"/>
          <w:szCs w:val="20"/>
        </w:rPr>
        <w:t>h</w:t>
      </w:r>
      <w:r>
        <w:rPr>
          <w:rFonts w:ascii="Arial" w:eastAsia="Arial" w:hAnsi="Arial" w:cs="Arial"/>
          <w:i/>
          <w:spacing w:val="-1"/>
          <w:sz w:val="20"/>
          <w:szCs w:val="20"/>
        </w:rPr>
        <w:t>e</w:t>
      </w:r>
      <w:r>
        <w:rPr>
          <w:rFonts w:ascii="Arial" w:eastAsia="Arial" w:hAnsi="Arial" w:cs="Arial"/>
          <w:i/>
          <w:sz w:val="20"/>
          <w:szCs w:val="20"/>
        </w:rPr>
        <w:t>r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n</w:t>
      </w:r>
      <w:r>
        <w:rPr>
          <w:rFonts w:ascii="Arial" w:eastAsia="Arial" w:hAnsi="Arial" w:cs="Arial"/>
          <w:i/>
          <w:spacing w:val="-1"/>
          <w:sz w:val="20"/>
          <w:szCs w:val="20"/>
        </w:rPr>
        <w:t>o</w:t>
      </w:r>
      <w:r>
        <w:rPr>
          <w:rFonts w:ascii="Arial" w:eastAsia="Arial" w:hAnsi="Arial" w:cs="Arial"/>
          <w:i/>
          <w:sz w:val="20"/>
          <w:szCs w:val="20"/>
        </w:rPr>
        <w:t>tes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a</w:t>
      </w:r>
      <w:r>
        <w:rPr>
          <w:rFonts w:ascii="Arial" w:eastAsia="Arial" w:hAnsi="Arial" w:cs="Arial"/>
          <w:i/>
          <w:spacing w:val="-1"/>
          <w:sz w:val="20"/>
          <w:szCs w:val="20"/>
        </w:rPr>
        <w:t>n</w:t>
      </w:r>
      <w:r>
        <w:rPr>
          <w:rFonts w:ascii="Arial" w:eastAsia="Arial" w:hAnsi="Arial" w:cs="Arial"/>
          <w:i/>
          <w:sz w:val="20"/>
          <w:szCs w:val="20"/>
        </w:rPr>
        <w:t>d</w:t>
      </w:r>
      <w:r>
        <w:rPr>
          <w:rFonts w:ascii="Arial" w:eastAsia="Arial" w:hAnsi="Arial" w:cs="Arial"/>
          <w:i/>
          <w:w w:val="99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1"/>
          <w:sz w:val="20"/>
          <w:szCs w:val="20"/>
        </w:rPr>
        <w:t>s</w:t>
      </w:r>
      <w:r>
        <w:rPr>
          <w:rFonts w:ascii="Arial" w:eastAsia="Arial" w:hAnsi="Arial" w:cs="Arial"/>
          <w:i/>
          <w:sz w:val="20"/>
          <w:szCs w:val="20"/>
        </w:rPr>
        <w:t>tu</w:t>
      </w:r>
      <w:r>
        <w:rPr>
          <w:rFonts w:ascii="Arial" w:eastAsia="Arial" w:hAnsi="Arial" w:cs="Arial"/>
          <w:i/>
          <w:spacing w:val="-1"/>
          <w:sz w:val="20"/>
          <w:szCs w:val="20"/>
        </w:rPr>
        <w:t>d</w:t>
      </w:r>
      <w:r>
        <w:rPr>
          <w:rFonts w:ascii="Arial" w:eastAsia="Arial" w:hAnsi="Arial" w:cs="Arial"/>
          <w:i/>
          <w:sz w:val="20"/>
          <w:szCs w:val="20"/>
        </w:rPr>
        <w:t>e</w:t>
      </w:r>
      <w:r>
        <w:rPr>
          <w:rFonts w:ascii="Arial" w:eastAsia="Arial" w:hAnsi="Arial" w:cs="Arial"/>
          <w:i/>
          <w:spacing w:val="-1"/>
          <w:sz w:val="20"/>
          <w:szCs w:val="20"/>
        </w:rPr>
        <w:t>n</w:t>
      </w:r>
      <w:r>
        <w:rPr>
          <w:rFonts w:ascii="Arial" w:eastAsia="Arial" w:hAnsi="Arial" w:cs="Arial"/>
          <w:i/>
          <w:sz w:val="20"/>
          <w:szCs w:val="20"/>
        </w:rPr>
        <w:t>t</w:t>
      </w:r>
      <w:r>
        <w:rPr>
          <w:rFonts w:ascii="Arial" w:eastAsia="Arial" w:hAnsi="Arial" w:cs="Arial"/>
          <w:i/>
          <w:spacing w:val="-7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act</w:t>
      </w:r>
      <w:r>
        <w:rPr>
          <w:rFonts w:ascii="Arial" w:eastAsia="Arial" w:hAnsi="Arial" w:cs="Arial"/>
          <w:i/>
          <w:spacing w:val="-2"/>
          <w:sz w:val="20"/>
          <w:szCs w:val="20"/>
        </w:rPr>
        <w:t>i</w:t>
      </w:r>
      <w:r>
        <w:rPr>
          <w:rFonts w:ascii="Arial" w:eastAsia="Arial" w:hAnsi="Arial" w:cs="Arial"/>
          <w:i/>
          <w:spacing w:val="1"/>
          <w:sz w:val="20"/>
          <w:szCs w:val="20"/>
        </w:rPr>
        <w:t>vi</w:t>
      </w:r>
      <w:r>
        <w:rPr>
          <w:rFonts w:ascii="Arial" w:eastAsia="Arial" w:hAnsi="Arial" w:cs="Arial"/>
          <w:i/>
          <w:sz w:val="20"/>
          <w:szCs w:val="20"/>
        </w:rPr>
        <w:t>t</w:t>
      </w:r>
      <w:r>
        <w:rPr>
          <w:rFonts w:ascii="Arial" w:eastAsia="Arial" w:hAnsi="Arial" w:cs="Arial"/>
          <w:i/>
          <w:spacing w:val="-2"/>
          <w:sz w:val="20"/>
          <w:szCs w:val="20"/>
        </w:rPr>
        <w:t>i</w:t>
      </w:r>
      <w:r>
        <w:rPr>
          <w:rFonts w:ascii="Arial" w:eastAsia="Arial" w:hAnsi="Arial" w:cs="Arial"/>
          <w:i/>
          <w:sz w:val="20"/>
          <w:szCs w:val="20"/>
        </w:rPr>
        <w:t>e</w:t>
      </w:r>
      <w:r>
        <w:rPr>
          <w:rFonts w:ascii="Arial" w:eastAsia="Arial" w:hAnsi="Arial" w:cs="Arial"/>
          <w:i/>
          <w:spacing w:val="1"/>
          <w:sz w:val="20"/>
          <w:szCs w:val="20"/>
        </w:rPr>
        <w:t>s</w:t>
      </w:r>
      <w:r>
        <w:rPr>
          <w:rFonts w:ascii="Arial" w:eastAsia="Arial" w:hAnsi="Arial" w:cs="Arial"/>
          <w:sz w:val="20"/>
          <w:szCs w:val="20"/>
        </w:rPr>
        <w:t>.</w:t>
      </w:r>
      <w:r>
        <w:rPr>
          <w:rFonts w:ascii="Arial" w:eastAsia="Arial" w:hAnsi="Arial" w:cs="Arial"/>
          <w:spacing w:val="-6"/>
          <w:sz w:val="20"/>
          <w:szCs w:val="20"/>
        </w:rPr>
        <w:t xml:space="preserve"> </w:t>
      </w:r>
      <w:r>
        <w:rPr>
          <w:rFonts w:ascii="Arial" w:eastAsia="Arial" w:hAnsi="Arial" w:cs="Arial"/>
          <w:spacing w:val="-1"/>
          <w:sz w:val="20"/>
          <w:szCs w:val="20"/>
        </w:rPr>
        <w:t>2n</w:t>
      </w:r>
      <w:r>
        <w:rPr>
          <w:rFonts w:ascii="Arial" w:eastAsia="Arial" w:hAnsi="Arial" w:cs="Arial"/>
          <w:sz w:val="20"/>
          <w:szCs w:val="20"/>
        </w:rPr>
        <w:t>d</w:t>
      </w:r>
      <w:r>
        <w:rPr>
          <w:rFonts w:ascii="Arial" w:eastAsia="Arial" w:hAnsi="Arial" w:cs="Arial"/>
          <w:spacing w:val="-7"/>
          <w:sz w:val="20"/>
          <w:szCs w:val="20"/>
        </w:rPr>
        <w:t xml:space="preserve"> </w:t>
      </w:r>
      <w:r>
        <w:rPr>
          <w:rFonts w:ascii="Arial" w:eastAsia="Arial" w:hAnsi="Arial" w:cs="Arial"/>
          <w:spacing w:val="-1"/>
          <w:sz w:val="20"/>
          <w:szCs w:val="20"/>
        </w:rPr>
        <w:t>ed</w:t>
      </w:r>
      <w:r>
        <w:rPr>
          <w:rFonts w:ascii="Arial" w:eastAsia="Arial" w:hAnsi="Arial" w:cs="Arial"/>
          <w:sz w:val="20"/>
          <w:szCs w:val="20"/>
        </w:rPr>
        <w:t>.</w:t>
      </w:r>
      <w:r>
        <w:rPr>
          <w:rFonts w:ascii="Arial" w:eastAsia="Arial" w:hAnsi="Arial" w:cs="Arial"/>
          <w:spacing w:val="-6"/>
          <w:sz w:val="20"/>
          <w:szCs w:val="20"/>
        </w:rPr>
        <w:t xml:space="preserve"> </w:t>
      </w:r>
      <w:r>
        <w:rPr>
          <w:rFonts w:ascii="Arial" w:eastAsia="Arial" w:hAnsi="Arial" w:cs="Arial"/>
          <w:sz w:val="20"/>
          <w:szCs w:val="20"/>
        </w:rPr>
        <w:t>rev</w:t>
      </w:r>
      <w:r>
        <w:rPr>
          <w:rFonts w:ascii="Arial" w:eastAsia="Arial" w:hAnsi="Arial" w:cs="Arial"/>
          <w:spacing w:val="-1"/>
          <w:sz w:val="20"/>
          <w:szCs w:val="20"/>
        </w:rPr>
        <w:t>i</w:t>
      </w:r>
      <w:r>
        <w:rPr>
          <w:rFonts w:ascii="Arial" w:eastAsia="Arial" w:hAnsi="Arial" w:cs="Arial"/>
          <w:spacing w:val="1"/>
          <w:sz w:val="20"/>
          <w:szCs w:val="20"/>
        </w:rPr>
        <w:t>s</w:t>
      </w:r>
      <w:r>
        <w:rPr>
          <w:rFonts w:ascii="Arial" w:eastAsia="Arial" w:hAnsi="Arial" w:cs="Arial"/>
          <w:sz w:val="20"/>
          <w:szCs w:val="20"/>
        </w:rPr>
        <w:t>ed</w:t>
      </w:r>
      <w:r>
        <w:rPr>
          <w:rFonts w:ascii="Arial" w:eastAsia="Arial" w:hAnsi="Arial" w:cs="Arial"/>
          <w:spacing w:val="-8"/>
          <w:sz w:val="20"/>
          <w:szCs w:val="20"/>
        </w:rPr>
        <w:t xml:space="preserve"> </w:t>
      </w:r>
      <w:r>
        <w:rPr>
          <w:rFonts w:ascii="Arial" w:eastAsia="Arial" w:hAnsi="Arial" w:cs="Arial"/>
          <w:spacing w:val="1"/>
          <w:sz w:val="20"/>
          <w:szCs w:val="20"/>
        </w:rPr>
        <w:t>2</w:t>
      </w:r>
      <w:r>
        <w:rPr>
          <w:rFonts w:ascii="Arial" w:eastAsia="Arial" w:hAnsi="Arial" w:cs="Arial"/>
          <w:sz w:val="20"/>
          <w:szCs w:val="20"/>
        </w:rPr>
        <w:t>0</w:t>
      </w:r>
      <w:r>
        <w:rPr>
          <w:rFonts w:ascii="Arial" w:eastAsia="Arial" w:hAnsi="Arial" w:cs="Arial"/>
          <w:spacing w:val="-1"/>
          <w:sz w:val="20"/>
          <w:szCs w:val="20"/>
        </w:rPr>
        <w:t>1</w:t>
      </w:r>
      <w:r>
        <w:rPr>
          <w:rFonts w:ascii="Arial" w:eastAsia="Arial" w:hAnsi="Arial" w:cs="Arial"/>
          <w:spacing w:val="2"/>
          <w:sz w:val="20"/>
          <w:szCs w:val="20"/>
        </w:rPr>
        <w:t>6</w:t>
      </w:r>
      <w:r>
        <w:rPr>
          <w:rFonts w:ascii="Arial" w:eastAsia="Arial" w:hAnsi="Arial" w:cs="Arial"/>
          <w:sz w:val="20"/>
          <w:szCs w:val="20"/>
        </w:rPr>
        <w:t>.</w:t>
      </w:r>
      <w:r>
        <w:rPr>
          <w:rFonts w:ascii="Arial" w:eastAsia="Arial" w:hAnsi="Arial" w:cs="Arial"/>
          <w:spacing w:val="-8"/>
          <w:sz w:val="20"/>
          <w:szCs w:val="20"/>
        </w:rPr>
        <w:t xml:space="preserve"> </w:t>
      </w:r>
      <w:r>
        <w:rPr>
          <w:rFonts w:ascii="Arial" w:eastAsia="Arial" w:hAnsi="Arial" w:cs="Arial"/>
          <w:sz w:val="20"/>
          <w:szCs w:val="20"/>
        </w:rPr>
        <w:t>Record</w:t>
      </w:r>
      <w:r>
        <w:rPr>
          <w:rFonts w:ascii="Arial" w:eastAsia="Arial" w:hAnsi="Arial" w:cs="Arial"/>
          <w:spacing w:val="-6"/>
          <w:sz w:val="20"/>
          <w:szCs w:val="20"/>
        </w:rPr>
        <w:t xml:space="preserve"> </w:t>
      </w:r>
      <w:r>
        <w:rPr>
          <w:rFonts w:ascii="Arial" w:eastAsia="Arial" w:hAnsi="Arial" w:cs="Arial"/>
          <w:sz w:val="20"/>
          <w:szCs w:val="20"/>
        </w:rPr>
        <w:t>2</w:t>
      </w:r>
      <w:r>
        <w:rPr>
          <w:rFonts w:ascii="Arial" w:eastAsia="Arial" w:hAnsi="Arial" w:cs="Arial"/>
          <w:spacing w:val="1"/>
          <w:sz w:val="20"/>
          <w:szCs w:val="20"/>
        </w:rPr>
        <w:t>0</w:t>
      </w:r>
      <w:r>
        <w:rPr>
          <w:rFonts w:ascii="Arial" w:eastAsia="Arial" w:hAnsi="Arial" w:cs="Arial"/>
          <w:sz w:val="20"/>
          <w:szCs w:val="20"/>
        </w:rPr>
        <w:t>1</w:t>
      </w:r>
      <w:r>
        <w:rPr>
          <w:rFonts w:ascii="Arial" w:eastAsia="Arial" w:hAnsi="Arial" w:cs="Arial"/>
          <w:spacing w:val="-1"/>
          <w:sz w:val="20"/>
          <w:szCs w:val="20"/>
        </w:rPr>
        <w:t>4</w:t>
      </w:r>
      <w:r>
        <w:rPr>
          <w:rFonts w:ascii="Arial" w:eastAsia="Arial" w:hAnsi="Arial" w:cs="Arial"/>
          <w:spacing w:val="2"/>
          <w:sz w:val="20"/>
          <w:szCs w:val="20"/>
        </w:rPr>
        <w:t>/</w:t>
      </w:r>
      <w:r>
        <w:rPr>
          <w:rFonts w:ascii="Arial" w:eastAsia="Arial" w:hAnsi="Arial" w:cs="Arial"/>
          <w:spacing w:val="-1"/>
          <w:sz w:val="20"/>
          <w:szCs w:val="20"/>
        </w:rPr>
        <w:t>06</w:t>
      </w:r>
      <w:r>
        <w:rPr>
          <w:rFonts w:ascii="Arial" w:eastAsia="Arial" w:hAnsi="Arial" w:cs="Arial"/>
          <w:sz w:val="20"/>
          <w:szCs w:val="20"/>
        </w:rPr>
        <w:t>.</w:t>
      </w:r>
      <w:r>
        <w:rPr>
          <w:rFonts w:ascii="Arial" w:eastAsia="Arial" w:hAnsi="Arial" w:cs="Arial"/>
          <w:spacing w:val="-8"/>
          <w:sz w:val="20"/>
          <w:szCs w:val="20"/>
        </w:rPr>
        <w:t xml:space="preserve"> </w:t>
      </w:r>
      <w:r>
        <w:rPr>
          <w:rFonts w:ascii="Arial" w:eastAsia="Arial" w:hAnsi="Arial" w:cs="Arial"/>
          <w:sz w:val="20"/>
          <w:szCs w:val="20"/>
        </w:rPr>
        <w:t>G</w:t>
      </w:r>
      <w:r>
        <w:rPr>
          <w:rFonts w:ascii="Arial" w:eastAsia="Arial" w:hAnsi="Arial" w:cs="Arial"/>
          <w:spacing w:val="1"/>
          <w:sz w:val="20"/>
          <w:szCs w:val="20"/>
        </w:rPr>
        <w:t>e</w:t>
      </w:r>
      <w:r>
        <w:rPr>
          <w:rFonts w:ascii="Arial" w:eastAsia="Arial" w:hAnsi="Arial" w:cs="Arial"/>
          <w:sz w:val="20"/>
          <w:szCs w:val="20"/>
        </w:rPr>
        <w:t>os</w:t>
      </w:r>
      <w:r>
        <w:rPr>
          <w:rFonts w:ascii="Arial" w:eastAsia="Arial" w:hAnsi="Arial" w:cs="Arial"/>
          <w:spacing w:val="1"/>
          <w:sz w:val="20"/>
          <w:szCs w:val="20"/>
        </w:rPr>
        <w:t>c</w:t>
      </w:r>
      <w:r>
        <w:rPr>
          <w:rFonts w:ascii="Arial" w:eastAsia="Arial" w:hAnsi="Arial" w:cs="Arial"/>
          <w:spacing w:val="-1"/>
          <w:sz w:val="20"/>
          <w:szCs w:val="20"/>
        </w:rPr>
        <w:t>i</w:t>
      </w:r>
      <w:r>
        <w:rPr>
          <w:rFonts w:ascii="Arial" w:eastAsia="Arial" w:hAnsi="Arial" w:cs="Arial"/>
          <w:sz w:val="20"/>
          <w:szCs w:val="20"/>
        </w:rPr>
        <w:t>e</w:t>
      </w:r>
      <w:r>
        <w:rPr>
          <w:rFonts w:ascii="Arial" w:eastAsia="Arial" w:hAnsi="Arial" w:cs="Arial"/>
          <w:spacing w:val="-1"/>
          <w:sz w:val="20"/>
          <w:szCs w:val="20"/>
        </w:rPr>
        <w:t>n</w:t>
      </w:r>
      <w:r>
        <w:rPr>
          <w:rFonts w:ascii="Arial" w:eastAsia="Arial" w:hAnsi="Arial" w:cs="Arial"/>
          <w:spacing w:val="1"/>
          <w:sz w:val="20"/>
          <w:szCs w:val="20"/>
        </w:rPr>
        <w:t>c</w:t>
      </w:r>
      <w:r>
        <w:rPr>
          <w:rFonts w:ascii="Arial" w:eastAsia="Arial" w:hAnsi="Arial" w:cs="Arial"/>
          <w:sz w:val="20"/>
          <w:szCs w:val="20"/>
        </w:rPr>
        <w:t>e</w:t>
      </w:r>
      <w:r>
        <w:rPr>
          <w:rFonts w:ascii="Arial" w:eastAsia="Arial" w:hAnsi="Arial" w:cs="Arial"/>
          <w:spacing w:val="-6"/>
          <w:sz w:val="20"/>
          <w:szCs w:val="20"/>
        </w:rPr>
        <w:t xml:space="preserve"> </w:t>
      </w:r>
      <w:r>
        <w:rPr>
          <w:rFonts w:ascii="Arial" w:eastAsia="Arial" w:hAnsi="Arial" w:cs="Arial"/>
          <w:spacing w:val="-1"/>
          <w:sz w:val="20"/>
          <w:szCs w:val="20"/>
        </w:rPr>
        <w:t>A</w:t>
      </w:r>
      <w:r>
        <w:rPr>
          <w:rFonts w:ascii="Arial" w:eastAsia="Arial" w:hAnsi="Arial" w:cs="Arial"/>
          <w:sz w:val="20"/>
          <w:szCs w:val="20"/>
        </w:rPr>
        <w:t>ustr</w:t>
      </w:r>
      <w:r>
        <w:rPr>
          <w:rFonts w:ascii="Arial" w:eastAsia="Arial" w:hAnsi="Arial" w:cs="Arial"/>
          <w:spacing w:val="1"/>
          <w:sz w:val="20"/>
          <w:szCs w:val="20"/>
        </w:rPr>
        <w:t>a</w:t>
      </w:r>
      <w:r>
        <w:rPr>
          <w:rFonts w:ascii="Arial" w:eastAsia="Arial" w:hAnsi="Arial" w:cs="Arial"/>
          <w:spacing w:val="-1"/>
          <w:sz w:val="20"/>
          <w:szCs w:val="20"/>
        </w:rPr>
        <w:t>l</w:t>
      </w:r>
      <w:r>
        <w:rPr>
          <w:rFonts w:ascii="Arial" w:eastAsia="Arial" w:hAnsi="Arial" w:cs="Arial"/>
          <w:spacing w:val="1"/>
          <w:sz w:val="20"/>
          <w:szCs w:val="20"/>
        </w:rPr>
        <w:t>i</w:t>
      </w:r>
      <w:r>
        <w:rPr>
          <w:rFonts w:ascii="Arial" w:eastAsia="Arial" w:hAnsi="Arial" w:cs="Arial"/>
          <w:spacing w:val="2"/>
          <w:sz w:val="20"/>
          <w:szCs w:val="20"/>
        </w:rPr>
        <w:t>a</w:t>
      </w:r>
      <w:r>
        <w:rPr>
          <w:rFonts w:ascii="Arial" w:eastAsia="Arial" w:hAnsi="Arial" w:cs="Arial"/>
          <w:sz w:val="20"/>
          <w:szCs w:val="20"/>
        </w:rPr>
        <w:t>,</w:t>
      </w:r>
      <w:r>
        <w:rPr>
          <w:rFonts w:ascii="Arial" w:eastAsia="Arial" w:hAnsi="Arial" w:cs="Arial"/>
          <w:spacing w:val="-7"/>
          <w:sz w:val="20"/>
          <w:szCs w:val="20"/>
        </w:rPr>
        <w:t xml:space="preserve"> </w:t>
      </w:r>
      <w:r>
        <w:rPr>
          <w:rFonts w:ascii="Arial" w:eastAsia="Arial" w:hAnsi="Arial" w:cs="Arial"/>
          <w:sz w:val="20"/>
          <w:szCs w:val="20"/>
        </w:rPr>
        <w:t>Can</w:t>
      </w:r>
      <w:r>
        <w:rPr>
          <w:rFonts w:ascii="Arial" w:eastAsia="Arial" w:hAnsi="Arial" w:cs="Arial"/>
          <w:spacing w:val="1"/>
          <w:sz w:val="20"/>
          <w:szCs w:val="20"/>
        </w:rPr>
        <w:t>b</w:t>
      </w:r>
      <w:r>
        <w:rPr>
          <w:rFonts w:ascii="Arial" w:eastAsia="Arial" w:hAnsi="Arial" w:cs="Arial"/>
          <w:sz w:val="20"/>
          <w:szCs w:val="20"/>
        </w:rPr>
        <w:t>er</w:t>
      </w:r>
      <w:r>
        <w:rPr>
          <w:rFonts w:ascii="Arial" w:eastAsia="Arial" w:hAnsi="Arial" w:cs="Arial"/>
          <w:spacing w:val="1"/>
          <w:sz w:val="20"/>
          <w:szCs w:val="20"/>
        </w:rPr>
        <w:t>r</w:t>
      </w:r>
      <w:r>
        <w:rPr>
          <w:rFonts w:ascii="Arial" w:eastAsia="Arial" w:hAnsi="Arial" w:cs="Arial"/>
          <w:sz w:val="20"/>
          <w:szCs w:val="20"/>
        </w:rPr>
        <w:t>a.</w:t>
      </w:r>
      <w:r>
        <w:rPr>
          <w:rFonts w:ascii="Arial" w:eastAsia="Arial" w:hAnsi="Arial" w:cs="Arial"/>
          <w:w w:val="99"/>
          <w:sz w:val="20"/>
          <w:szCs w:val="20"/>
        </w:rPr>
        <w:t xml:space="preserve"> </w:t>
      </w:r>
      <w:hyperlink r:id="rId25">
        <w:r>
          <w:rPr>
            <w:rFonts w:ascii="Arial" w:eastAsia="Arial" w:hAnsi="Arial" w:cs="Arial"/>
            <w:color w:val="0000FF"/>
            <w:sz w:val="20"/>
            <w:szCs w:val="20"/>
          </w:rPr>
          <w:t>ht</w:t>
        </w:r>
        <w:r>
          <w:rPr>
            <w:rFonts w:ascii="Arial" w:eastAsia="Arial" w:hAnsi="Arial" w:cs="Arial"/>
            <w:color w:val="0000FF"/>
            <w:spacing w:val="-1"/>
            <w:sz w:val="20"/>
            <w:szCs w:val="20"/>
          </w:rPr>
          <w:t>t</w:t>
        </w:r>
        <w:r>
          <w:rPr>
            <w:rFonts w:ascii="Arial" w:eastAsia="Arial" w:hAnsi="Arial" w:cs="Arial"/>
            <w:color w:val="0000FF"/>
            <w:sz w:val="20"/>
            <w:szCs w:val="20"/>
          </w:rPr>
          <w:t>p:</w:t>
        </w:r>
        <w:r>
          <w:rPr>
            <w:rFonts w:ascii="Arial" w:eastAsia="Arial" w:hAnsi="Arial" w:cs="Arial"/>
            <w:color w:val="0000FF"/>
            <w:spacing w:val="-1"/>
            <w:sz w:val="20"/>
            <w:szCs w:val="20"/>
          </w:rPr>
          <w:t>/</w:t>
        </w:r>
        <w:r>
          <w:rPr>
            <w:rFonts w:ascii="Arial" w:eastAsia="Arial" w:hAnsi="Arial" w:cs="Arial"/>
            <w:color w:val="0000FF"/>
            <w:spacing w:val="2"/>
            <w:sz w:val="20"/>
            <w:szCs w:val="20"/>
          </w:rPr>
          <w:t>/</w:t>
        </w:r>
        <w:r>
          <w:rPr>
            <w:rFonts w:ascii="Arial" w:eastAsia="Arial" w:hAnsi="Arial" w:cs="Arial"/>
            <w:color w:val="0000FF"/>
            <w:sz w:val="20"/>
            <w:szCs w:val="20"/>
          </w:rPr>
          <w:t>dx.d</w:t>
        </w:r>
        <w:r>
          <w:rPr>
            <w:rFonts w:ascii="Arial" w:eastAsia="Arial" w:hAnsi="Arial" w:cs="Arial"/>
            <w:color w:val="0000FF"/>
            <w:spacing w:val="1"/>
            <w:sz w:val="20"/>
            <w:szCs w:val="20"/>
          </w:rPr>
          <w:t>o</w:t>
        </w:r>
        <w:r>
          <w:rPr>
            <w:rFonts w:ascii="Arial" w:eastAsia="Arial" w:hAnsi="Arial" w:cs="Arial"/>
            <w:color w:val="0000FF"/>
            <w:spacing w:val="-1"/>
            <w:sz w:val="20"/>
            <w:szCs w:val="20"/>
          </w:rPr>
          <w:t>i</w:t>
        </w:r>
        <w:r>
          <w:rPr>
            <w:rFonts w:ascii="Arial" w:eastAsia="Arial" w:hAnsi="Arial" w:cs="Arial"/>
            <w:color w:val="0000FF"/>
            <w:sz w:val="20"/>
            <w:szCs w:val="20"/>
          </w:rPr>
          <w:t>.or</w:t>
        </w:r>
        <w:r>
          <w:rPr>
            <w:rFonts w:ascii="Arial" w:eastAsia="Arial" w:hAnsi="Arial" w:cs="Arial"/>
            <w:color w:val="0000FF"/>
            <w:spacing w:val="2"/>
            <w:sz w:val="20"/>
            <w:szCs w:val="20"/>
          </w:rPr>
          <w:t>g</w:t>
        </w:r>
        <w:r>
          <w:rPr>
            <w:rFonts w:ascii="Arial" w:eastAsia="Arial" w:hAnsi="Arial" w:cs="Arial"/>
            <w:color w:val="0000FF"/>
            <w:sz w:val="20"/>
            <w:szCs w:val="20"/>
          </w:rPr>
          <w:t>/1</w:t>
        </w:r>
        <w:r>
          <w:rPr>
            <w:rFonts w:ascii="Arial" w:eastAsia="Arial" w:hAnsi="Arial" w:cs="Arial"/>
            <w:color w:val="0000FF"/>
            <w:spacing w:val="-1"/>
            <w:sz w:val="20"/>
            <w:szCs w:val="20"/>
          </w:rPr>
          <w:t>0</w:t>
        </w:r>
        <w:r>
          <w:rPr>
            <w:rFonts w:ascii="Arial" w:eastAsia="Arial" w:hAnsi="Arial" w:cs="Arial"/>
            <w:color w:val="0000FF"/>
            <w:spacing w:val="2"/>
            <w:sz w:val="20"/>
            <w:szCs w:val="20"/>
          </w:rPr>
          <w:t>.</w:t>
        </w:r>
        <w:r>
          <w:rPr>
            <w:rFonts w:ascii="Arial" w:eastAsia="Arial" w:hAnsi="Arial" w:cs="Arial"/>
            <w:color w:val="0000FF"/>
            <w:sz w:val="20"/>
            <w:szCs w:val="20"/>
          </w:rPr>
          <w:t>1</w:t>
        </w:r>
        <w:r>
          <w:rPr>
            <w:rFonts w:ascii="Arial" w:eastAsia="Arial" w:hAnsi="Arial" w:cs="Arial"/>
            <w:color w:val="0000FF"/>
            <w:spacing w:val="1"/>
            <w:sz w:val="20"/>
            <w:szCs w:val="20"/>
          </w:rPr>
          <w:t>1</w:t>
        </w:r>
        <w:r>
          <w:rPr>
            <w:rFonts w:ascii="Arial" w:eastAsia="Arial" w:hAnsi="Arial" w:cs="Arial"/>
            <w:color w:val="0000FF"/>
            <w:sz w:val="20"/>
            <w:szCs w:val="20"/>
          </w:rPr>
          <w:t>6</w:t>
        </w:r>
        <w:r>
          <w:rPr>
            <w:rFonts w:ascii="Arial" w:eastAsia="Arial" w:hAnsi="Arial" w:cs="Arial"/>
            <w:color w:val="0000FF"/>
            <w:spacing w:val="-1"/>
            <w:sz w:val="20"/>
            <w:szCs w:val="20"/>
          </w:rPr>
          <w:t>3</w:t>
        </w:r>
        <w:r>
          <w:rPr>
            <w:rFonts w:ascii="Arial" w:eastAsia="Arial" w:hAnsi="Arial" w:cs="Arial"/>
            <w:color w:val="0000FF"/>
            <w:sz w:val="20"/>
            <w:szCs w:val="20"/>
          </w:rPr>
          <w:t>6</w:t>
        </w:r>
        <w:r>
          <w:rPr>
            <w:rFonts w:ascii="Arial" w:eastAsia="Arial" w:hAnsi="Arial" w:cs="Arial"/>
            <w:color w:val="0000FF"/>
            <w:spacing w:val="1"/>
            <w:sz w:val="20"/>
            <w:szCs w:val="20"/>
          </w:rPr>
          <w:t>/</w:t>
        </w:r>
        <w:r>
          <w:rPr>
            <w:rFonts w:ascii="Arial" w:eastAsia="Arial" w:hAnsi="Arial" w:cs="Arial"/>
            <w:color w:val="0000FF"/>
            <w:sz w:val="20"/>
            <w:szCs w:val="20"/>
          </w:rPr>
          <w:t>Record.</w:t>
        </w:r>
        <w:r>
          <w:rPr>
            <w:rFonts w:ascii="Arial" w:eastAsia="Arial" w:hAnsi="Arial" w:cs="Arial"/>
            <w:color w:val="0000FF"/>
            <w:spacing w:val="1"/>
            <w:sz w:val="20"/>
            <w:szCs w:val="20"/>
          </w:rPr>
          <w:t>2</w:t>
        </w:r>
        <w:r>
          <w:rPr>
            <w:rFonts w:ascii="Arial" w:eastAsia="Arial" w:hAnsi="Arial" w:cs="Arial"/>
            <w:color w:val="0000FF"/>
            <w:sz w:val="20"/>
            <w:szCs w:val="20"/>
          </w:rPr>
          <w:t>0</w:t>
        </w:r>
        <w:r>
          <w:rPr>
            <w:rFonts w:ascii="Arial" w:eastAsia="Arial" w:hAnsi="Arial" w:cs="Arial"/>
            <w:color w:val="0000FF"/>
            <w:spacing w:val="-1"/>
            <w:sz w:val="20"/>
            <w:szCs w:val="20"/>
          </w:rPr>
          <w:t>1</w:t>
        </w:r>
        <w:r>
          <w:rPr>
            <w:rFonts w:ascii="Arial" w:eastAsia="Arial" w:hAnsi="Arial" w:cs="Arial"/>
            <w:color w:val="0000FF"/>
            <w:sz w:val="20"/>
            <w:szCs w:val="20"/>
          </w:rPr>
          <w:t>4</w:t>
        </w:r>
        <w:r>
          <w:rPr>
            <w:rFonts w:ascii="Arial" w:eastAsia="Arial" w:hAnsi="Arial" w:cs="Arial"/>
            <w:color w:val="0000FF"/>
            <w:spacing w:val="1"/>
            <w:sz w:val="20"/>
            <w:szCs w:val="20"/>
          </w:rPr>
          <w:t>.</w:t>
        </w:r>
        <w:r>
          <w:rPr>
            <w:rFonts w:ascii="Arial" w:eastAsia="Arial" w:hAnsi="Arial" w:cs="Arial"/>
            <w:color w:val="0000FF"/>
            <w:sz w:val="20"/>
            <w:szCs w:val="20"/>
          </w:rPr>
          <w:t>0</w:t>
        </w:r>
        <w:r>
          <w:rPr>
            <w:rFonts w:ascii="Arial" w:eastAsia="Arial" w:hAnsi="Arial" w:cs="Arial"/>
            <w:color w:val="0000FF"/>
            <w:spacing w:val="-1"/>
            <w:sz w:val="20"/>
            <w:szCs w:val="20"/>
          </w:rPr>
          <w:t>0</w:t>
        </w:r>
        <w:r>
          <w:rPr>
            <w:rFonts w:ascii="Arial" w:eastAsia="Arial" w:hAnsi="Arial" w:cs="Arial"/>
            <w:color w:val="0000FF"/>
            <w:sz w:val="20"/>
            <w:szCs w:val="20"/>
          </w:rPr>
          <w:t>6</w:t>
        </w:r>
      </w:hyperlink>
    </w:p>
    <w:p w:rsidR="00390CA3" w:rsidRDefault="00390CA3">
      <w:pPr>
        <w:spacing w:line="291" w:lineRule="auto"/>
        <w:rPr>
          <w:rFonts w:ascii="Arial" w:eastAsia="Arial" w:hAnsi="Arial" w:cs="Arial"/>
          <w:sz w:val="20"/>
          <w:szCs w:val="20"/>
        </w:rPr>
        <w:sectPr w:rsidR="00390CA3">
          <w:pgSz w:w="11907" w:h="16860"/>
          <w:pgMar w:top="1580" w:right="1680" w:bottom="280" w:left="1300" w:header="720" w:footer="720" w:gutter="0"/>
          <w:cols w:space="720"/>
        </w:sectPr>
      </w:pPr>
    </w:p>
    <w:p w:rsidR="00390CA3" w:rsidRDefault="00390CA3">
      <w:pPr>
        <w:spacing w:before="9" w:line="140" w:lineRule="exact"/>
        <w:rPr>
          <w:sz w:val="14"/>
          <w:szCs w:val="14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spacing w:before="49"/>
        <w:ind w:left="138" w:right="150"/>
        <w:rPr>
          <w:rFonts w:ascii="Arial" w:eastAsia="Arial" w:hAnsi="Arial" w:cs="Arial"/>
          <w:sz w:val="40"/>
          <w:szCs w:val="40"/>
        </w:rPr>
      </w:pPr>
      <w:bookmarkStart w:id="3" w:name="Contents"/>
      <w:bookmarkEnd w:id="3"/>
      <w:r>
        <w:rPr>
          <w:rFonts w:ascii="Arial" w:eastAsia="Arial" w:hAnsi="Arial" w:cs="Arial"/>
          <w:sz w:val="40"/>
          <w:szCs w:val="40"/>
        </w:rPr>
        <w:t>Cont</w:t>
      </w:r>
      <w:r>
        <w:rPr>
          <w:rFonts w:ascii="Arial" w:eastAsia="Arial" w:hAnsi="Arial" w:cs="Arial"/>
          <w:spacing w:val="-3"/>
          <w:sz w:val="40"/>
          <w:szCs w:val="40"/>
        </w:rPr>
        <w:t>e</w:t>
      </w:r>
      <w:r>
        <w:rPr>
          <w:rFonts w:ascii="Arial" w:eastAsia="Arial" w:hAnsi="Arial" w:cs="Arial"/>
          <w:sz w:val="40"/>
          <w:szCs w:val="40"/>
        </w:rPr>
        <w:t>nts</w:t>
      </w:r>
    </w:p>
    <w:p w:rsidR="00390CA3" w:rsidRDefault="00390CA3">
      <w:pPr>
        <w:rPr>
          <w:rFonts w:ascii="Arial" w:eastAsia="Arial" w:hAnsi="Arial" w:cs="Arial"/>
          <w:sz w:val="40"/>
          <w:szCs w:val="40"/>
        </w:rPr>
        <w:sectPr w:rsidR="00390CA3">
          <w:footerReference w:type="default" r:id="rId26"/>
          <w:pgSz w:w="11907" w:h="16860"/>
          <w:pgMar w:top="1580" w:right="1280" w:bottom="1267" w:left="1280" w:header="0" w:footer="585" w:gutter="0"/>
          <w:cols w:space="720"/>
        </w:sectPr>
      </w:pPr>
    </w:p>
    <w:sdt>
      <w:sdtPr>
        <w:id w:val="-1452928822"/>
        <w:docPartObj>
          <w:docPartGallery w:val="Table of Contents"/>
          <w:docPartUnique/>
        </w:docPartObj>
      </w:sdtPr>
      <w:sdtEndPr/>
      <w:sdtContent>
        <w:p w:rsidR="00390CA3" w:rsidRDefault="00BD6A69">
          <w:pPr>
            <w:pStyle w:val="TOC1"/>
            <w:tabs>
              <w:tab w:val="right" w:leader="dot" w:pos="9079"/>
            </w:tabs>
            <w:spacing w:before="963"/>
            <w:ind w:left="5"/>
            <w:jc w:val="center"/>
          </w:pPr>
          <w:hyperlink w:anchor="_TOC_250048" w:history="1">
            <w:r>
              <w:rPr>
                <w:spacing w:val="6"/>
              </w:rPr>
              <w:t>W</w:t>
            </w:r>
            <w:r>
              <w:rPr>
                <w:spacing w:val="-3"/>
              </w:rPr>
              <w:t>h</w:t>
            </w:r>
            <w:r>
              <w:t>at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i</w:t>
            </w:r>
            <w:r>
              <w:t>s an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e</w:t>
            </w:r>
            <w:r>
              <w:t>arth</w:t>
            </w:r>
            <w:r>
              <w:rPr>
                <w:spacing w:val="1"/>
              </w:rPr>
              <w:t>q</w:t>
            </w:r>
            <w:r>
              <w:t>u</w:t>
            </w:r>
            <w:r>
              <w:rPr>
                <w:spacing w:val="-1"/>
              </w:rPr>
              <w:t>a</w:t>
            </w:r>
            <w:r>
              <w:rPr>
                <w:spacing w:val="3"/>
              </w:rPr>
              <w:t>k</w:t>
            </w:r>
            <w:r>
              <w:t>e?</w:t>
            </w:r>
            <w:r>
              <w:tab/>
              <w:t>6</w:t>
            </w:r>
          </w:hyperlink>
        </w:p>
        <w:p w:rsidR="00390CA3" w:rsidRDefault="00BD6A69">
          <w:pPr>
            <w:pStyle w:val="TOC1"/>
            <w:tabs>
              <w:tab w:val="right" w:leader="dot" w:pos="9079"/>
            </w:tabs>
            <w:ind w:left="5"/>
            <w:jc w:val="center"/>
          </w:pPr>
          <w:hyperlink w:anchor="_TOC_250047" w:history="1">
            <w:r>
              <w:rPr>
                <w:spacing w:val="3"/>
              </w:rPr>
              <w:t>T</w:t>
            </w:r>
            <w:r>
              <w:t>he</w:t>
            </w:r>
            <w:r>
              <w:rPr>
                <w:spacing w:val="-2"/>
              </w:rPr>
              <w:t xml:space="preserve"> </w:t>
            </w:r>
            <w:r>
              <w:t>ca</w:t>
            </w:r>
            <w:r>
              <w:rPr>
                <w:spacing w:val="-1"/>
              </w:rPr>
              <w:t>u</w:t>
            </w:r>
            <w:r>
              <w:rPr>
                <w:spacing w:val="1"/>
              </w:rPr>
              <w:t>s</w:t>
            </w:r>
            <w:r>
              <w:t>es a</w:t>
            </w:r>
            <w:r>
              <w:rPr>
                <w:spacing w:val="-1"/>
              </w:rPr>
              <w:t>n</w:t>
            </w:r>
            <w:r>
              <w:t>d</w:t>
            </w:r>
            <w:r>
              <w:rPr>
                <w:spacing w:val="-1"/>
              </w:rPr>
              <w:t xml:space="preserve"> </w:t>
            </w:r>
            <w:r>
              <w:rPr>
                <w:spacing w:val="4"/>
              </w:rPr>
              <w:t>t</w:t>
            </w:r>
            <w:r>
              <w:rPr>
                <w:spacing w:val="-5"/>
              </w:rPr>
              <w:t>y</w:t>
            </w:r>
            <w:r>
              <w:rPr>
                <w:spacing w:val="1"/>
              </w:rPr>
              <w:t>p</w:t>
            </w:r>
            <w:r>
              <w:t>es</w:t>
            </w:r>
            <w:r>
              <w:rPr>
                <w:spacing w:val="-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e</w:t>
            </w:r>
            <w:r>
              <w:t>arthq</w:t>
            </w:r>
            <w:r>
              <w:rPr>
                <w:spacing w:val="1"/>
              </w:rPr>
              <w:t>u</w:t>
            </w:r>
            <w:r>
              <w:t>a</w:t>
            </w:r>
            <w:r>
              <w:rPr>
                <w:spacing w:val="3"/>
              </w:rPr>
              <w:t>k</w:t>
            </w:r>
            <w:r>
              <w:t>es</w:t>
            </w:r>
            <w:r>
              <w:tab/>
              <w:t>7</w:t>
            </w:r>
          </w:hyperlink>
        </w:p>
        <w:p w:rsidR="00390CA3" w:rsidRDefault="00BD6A69">
          <w:pPr>
            <w:pStyle w:val="TOC2"/>
            <w:tabs>
              <w:tab w:val="right" w:leader="dot" w:pos="9079"/>
            </w:tabs>
            <w:spacing w:before="58"/>
            <w:ind w:left="146"/>
            <w:jc w:val="center"/>
          </w:pPr>
          <w:hyperlink w:anchor="_TOC_250046" w:history="1">
            <w:r>
              <w:rPr>
                <w:spacing w:val="-1"/>
              </w:rPr>
              <w:t>Pl</w:t>
            </w:r>
            <w:r>
              <w:rPr>
                <w:spacing w:val="1"/>
              </w:rPr>
              <w:t>a</w:t>
            </w:r>
            <w:r>
              <w:t>te</w:t>
            </w:r>
            <w:r>
              <w:rPr>
                <w:spacing w:val="-2"/>
              </w:rPr>
              <w:t xml:space="preserve"> </w:t>
            </w:r>
            <w:r>
              <w:rPr>
                <w:spacing w:val="2"/>
              </w:rPr>
              <w:t>t</w:t>
            </w:r>
            <w:r>
              <w:t>ecto</w:t>
            </w:r>
            <w:r>
              <w:rPr>
                <w:spacing w:val="1"/>
              </w:rPr>
              <w:t>n</w:t>
            </w:r>
            <w:r>
              <w:rPr>
                <w:spacing w:val="-1"/>
              </w:rPr>
              <w:t>i</w:t>
            </w:r>
            <w:r>
              <w:rPr>
                <w:spacing w:val="1"/>
              </w:rPr>
              <w:t>c</w:t>
            </w:r>
            <w:r>
              <w:t>s</w:t>
            </w:r>
            <w:r>
              <w:tab/>
              <w:t>7</w:t>
            </w:r>
          </w:hyperlink>
        </w:p>
        <w:p w:rsidR="00390CA3" w:rsidRDefault="00BD6A69">
          <w:pPr>
            <w:pStyle w:val="TOC2"/>
            <w:tabs>
              <w:tab w:val="right" w:leader="dot" w:pos="9079"/>
            </w:tabs>
            <w:ind w:left="146"/>
            <w:jc w:val="center"/>
          </w:pPr>
          <w:hyperlink w:anchor="_TOC_250045" w:history="1">
            <w:r>
              <w:t>In</w:t>
            </w:r>
            <w:r>
              <w:rPr>
                <w:spacing w:val="-1"/>
              </w:rPr>
              <w:t>t</w:t>
            </w:r>
            <w:r>
              <w:t>er</w:t>
            </w:r>
            <w:r>
              <w:rPr>
                <w:spacing w:val="2"/>
              </w:rPr>
              <w:t>p</w:t>
            </w:r>
            <w:r>
              <w:rPr>
                <w:spacing w:val="-1"/>
              </w:rPr>
              <w:t>l</w:t>
            </w:r>
            <w:r>
              <w:t>ate e</w:t>
            </w:r>
            <w:r>
              <w:rPr>
                <w:spacing w:val="-1"/>
              </w:rPr>
              <w:t>a</w:t>
            </w:r>
            <w:r>
              <w:rPr>
                <w:spacing w:val="1"/>
              </w:rPr>
              <w:t>r</w:t>
            </w:r>
            <w:r>
              <w:rPr>
                <w:spacing w:val="2"/>
              </w:rPr>
              <w:t>t</w:t>
            </w:r>
            <w:r>
              <w:t>h</w:t>
            </w:r>
            <w:r>
              <w:rPr>
                <w:spacing w:val="-1"/>
              </w:rPr>
              <w:t>q</w:t>
            </w:r>
            <w:r>
              <w:rPr>
                <w:spacing w:val="1"/>
              </w:rPr>
              <w:t>u</w:t>
            </w:r>
            <w:r>
              <w:t>a</w:t>
            </w:r>
            <w:r>
              <w:rPr>
                <w:spacing w:val="3"/>
              </w:rPr>
              <w:t>k</w:t>
            </w:r>
            <w:r>
              <w:t>es</w:t>
            </w:r>
            <w:r>
              <w:tab/>
              <w:t>8</w:t>
            </w:r>
          </w:hyperlink>
        </w:p>
        <w:p w:rsidR="00390CA3" w:rsidRDefault="00BD6A69">
          <w:pPr>
            <w:pStyle w:val="TOC2"/>
            <w:tabs>
              <w:tab w:val="right" w:leader="dot" w:pos="9073"/>
            </w:tabs>
            <w:jc w:val="center"/>
          </w:pPr>
          <w:hyperlink w:anchor="_TOC_250044" w:history="1">
            <w:r>
              <w:t>In</w:t>
            </w:r>
            <w:r>
              <w:rPr>
                <w:spacing w:val="-1"/>
              </w:rPr>
              <w:t>t</w:t>
            </w:r>
            <w:r>
              <w:t>ra</w:t>
            </w:r>
            <w:r>
              <w:rPr>
                <w:spacing w:val="1"/>
              </w:rPr>
              <w:t>p</w:t>
            </w:r>
            <w:r>
              <w:rPr>
                <w:spacing w:val="-1"/>
              </w:rPr>
              <w:t>l</w:t>
            </w:r>
            <w:r>
              <w:t>ate e</w:t>
            </w:r>
            <w:r>
              <w:rPr>
                <w:spacing w:val="-1"/>
              </w:rPr>
              <w:t>a</w:t>
            </w:r>
            <w:r>
              <w:t>r</w:t>
            </w:r>
            <w:r>
              <w:rPr>
                <w:spacing w:val="2"/>
              </w:rPr>
              <w:t>t</w:t>
            </w:r>
            <w:r>
              <w:t>h</w:t>
            </w:r>
            <w:r>
              <w:rPr>
                <w:spacing w:val="-1"/>
              </w:rPr>
              <w:t>q</w:t>
            </w:r>
            <w:r>
              <w:rPr>
                <w:spacing w:val="1"/>
              </w:rPr>
              <w:t>u</w:t>
            </w:r>
            <w:r>
              <w:t>a</w:t>
            </w:r>
            <w:r>
              <w:rPr>
                <w:spacing w:val="3"/>
              </w:rPr>
              <w:t>k</w:t>
            </w:r>
            <w:r>
              <w:t>es</w:t>
            </w:r>
            <w:r>
              <w:tab/>
            </w:r>
            <w:r>
              <w:rPr>
                <w:spacing w:val="-1"/>
              </w:rPr>
              <w:t>10</w:t>
            </w:r>
          </w:hyperlink>
        </w:p>
        <w:p w:rsidR="00390CA3" w:rsidRDefault="00BD6A69">
          <w:pPr>
            <w:pStyle w:val="TOC2"/>
            <w:tabs>
              <w:tab w:val="right" w:leader="dot" w:pos="9073"/>
            </w:tabs>
            <w:jc w:val="center"/>
          </w:pPr>
          <w:hyperlink w:anchor="_TOC_250043" w:history="1">
            <w:r>
              <w:t>Fore</w:t>
            </w:r>
            <w:r>
              <w:rPr>
                <w:spacing w:val="1"/>
              </w:rPr>
              <w:t>s</w:t>
            </w:r>
            <w:r>
              <w:t>h</w:t>
            </w:r>
            <w:r>
              <w:rPr>
                <w:spacing w:val="-1"/>
              </w:rPr>
              <w:t>o</w:t>
            </w:r>
            <w:r>
              <w:rPr>
                <w:spacing w:val="1"/>
              </w:rPr>
              <w:t>c</w:t>
            </w:r>
            <w:r>
              <w:rPr>
                <w:spacing w:val="3"/>
              </w:rPr>
              <w:t>k</w:t>
            </w:r>
            <w:r>
              <w:t>s</w:t>
            </w:r>
            <w:r>
              <w:rPr>
                <w:spacing w:val="-1"/>
              </w:rPr>
              <w:t xml:space="preserve"> </w:t>
            </w:r>
            <w:r>
              <w:t>a</w:t>
            </w:r>
            <w:r>
              <w:rPr>
                <w:spacing w:val="-1"/>
              </w:rPr>
              <w:t>n</w:t>
            </w:r>
            <w:r>
              <w:t>d</w:t>
            </w:r>
            <w:r>
              <w:rPr>
                <w:spacing w:val="-1"/>
              </w:rPr>
              <w:t xml:space="preserve"> a</w:t>
            </w:r>
            <w:r>
              <w:rPr>
                <w:spacing w:val="2"/>
              </w:rPr>
              <w:t>f</w:t>
            </w:r>
            <w:r>
              <w:t>ter</w:t>
            </w:r>
            <w:r>
              <w:rPr>
                <w:spacing w:val="1"/>
              </w:rPr>
              <w:t>s</w:t>
            </w:r>
            <w:r>
              <w:t>h</w:t>
            </w:r>
            <w:r>
              <w:rPr>
                <w:spacing w:val="-1"/>
              </w:rPr>
              <w:t>o</w:t>
            </w:r>
            <w:r>
              <w:rPr>
                <w:spacing w:val="1"/>
              </w:rPr>
              <w:t>ck</w:t>
            </w:r>
            <w:r>
              <w:t>s</w:t>
            </w:r>
            <w:r>
              <w:tab/>
            </w:r>
            <w:r>
              <w:rPr>
                <w:spacing w:val="-1"/>
              </w:rPr>
              <w:t>10</w:t>
            </w:r>
          </w:hyperlink>
        </w:p>
        <w:p w:rsidR="00390CA3" w:rsidRDefault="00BD6A69">
          <w:pPr>
            <w:pStyle w:val="TOC2"/>
            <w:tabs>
              <w:tab w:val="right" w:leader="dot" w:pos="9073"/>
            </w:tabs>
            <w:spacing w:before="58"/>
            <w:jc w:val="center"/>
          </w:pPr>
          <w:hyperlink w:anchor="_TOC_250042" w:history="1">
            <w:r>
              <w:rPr>
                <w:spacing w:val="-1"/>
              </w:rPr>
              <w:t>V</w:t>
            </w:r>
            <w:r>
              <w:t>o</w:t>
            </w:r>
            <w:r>
              <w:rPr>
                <w:spacing w:val="-2"/>
              </w:rPr>
              <w:t>l</w:t>
            </w:r>
            <w:r>
              <w:rPr>
                <w:spacing w:val="1"/>
              </w:rPr>
              <w:t>ca</w:t>
            </w:r>
            <w:r>
              <w:t>n</w:t>
            </w:r>
            <w:r>
              <w:rPr>
                <w:spacing w:val="-2"/>
              </w:rPr>
              <w:t>i</w:t>
            </w:r>
            <w:r>
              <w:t>c</w:t>
            </w:r>
            <w:r>
              <w:rPr>
                <w:spacing w:val="1"/>
              </w:rPr>
              <w:t xml:space="preserve"> </w:t>
            </w:r>
            <w:r>
              <w:t>act</w:t>
            </w:r>
            <w:r>
              <w:rPr>
                <w:spacing w:val="1"/>
              </w:rPr>
              <w:t>i</w:t>
            </w:r>
            <w:r>
              <w:rPr>
                <w:spacing w:val="-2"/>
              </w:rPr>
              <w:t>v</w:t>
            </w:r>
            <w:r>
              <w:rPr>
                <w:spacing w:val="-1"/>
              </w:rPr>
              <w:t>i</w:t>
            </w:r>
            <w:r>
              <w:rPr>
                <w:spacing w:val="4"/>
              </w:rPr>
              <w:t>t</w:t>
            </w:r>
            <w:r>
              <w:t>y</w:t>
            </w:r>
            <w:r>
              <w:tab/>
            </w:r>
            <w:r>
              <w:rPr>
                <w:spacing w:val="-1"/>
              </w:rPr>
              <w:t>11</w:t>
            </w:r>
          </w:hyperlink>
        </w:p>
        <w:p w:rsidR="00390CA3" w:rsidRDefault="00BD6A69">
          <w:pPr>
            <w:pStyle w:val="TOC2"/>
            <w:tabs>
              <w:tab w:val="right" w:leader="dot" w:pos="9073"/>
            </w:tabs>
            <w:jc w:val="center"/>
          </w:pPr>
          <w:hyperlink w:anchor="_TOC_250041" w:history="1">
            <w:r>
              <w:t>Hu</w:t>
            </w:r>
            <w:r>
              <w:rPr>
                <w:spacing w:val="4"/>
              </w:rPr>
              <w:t>m</w:t>
            </w:r>
            <w:r>
              <w:t>a</w:t>
            </w:r>
            <w:r>
              <w:rPr>
                <w:spacing w:val="-1"/>
              </w:rPr>
              <w:t>n</w:t>
            </w:r>
            <w:r>
              <w:t>-</w:t>
            </w:r>
            <w:r>
              <w:rPr>
                <w:spacing w:val="-1"/>
              </w:rPr>
              <w:t>i</w:t>
            </w:r>
            <w:r>
              <w:t>n</w:t>
            </w:r>
            <w:r>
              <w:rPr>
                <w:spacing w:val="-1"/>
              </w:rPr>
              <w:t>d</w:t>
            </w:r>
            <w:r>
              <w:t>uced</w:t>
            </w:r>
            <w:r>
              <w:rPr>
                <w:spacing w:val="-1"/>
              </w:rPr>
              <w:t xml:space="preserve"> </w:t>
            </w:r>
            <w:r>
              <w:t>e</w:t>
            </w:r>
            <w:r>
              <w:rPr>
                <w:spacing w:val="-1"/>
              </w:rPr>
              <w:t>a</w:t>
            </w:r>
            <w:r>
              <w:t>rt</w:t>
            </w:r>
            <w:r>
              <w:rPr>
                <w:spacing w:val="1"/>
              </w:rPr>
              <w:t>h</w:t>
            </w:r>
            <w:r>
              <w:t>q</w:t>
            </w:r>
            <w:r>
              <w:rPr>
                <w:spacing w:val="1"/>
              </w:rPr>
              <w:t>u</w:t>
            </w:r>
            <w:r>
              <w:t>akes</w:t>
            </w:r>
            <w:r>
              <w:rPr>
                <w:spacing w:val="-1"/>
              </w:rPr>
              <w:t xml:space="preserve"> </w:t>
            </w:r>
            <w:r>
              <w:t>a</w:t>
            </w:r>
            <w:r>
              <w:rPr>
                <w:spacing w:val="-1"/>
              </w:rPr>
              <w:t>n</w:t>
            </w:r>
            <w:r>
              <w:t>d</w:t>
            </w:r>
            <w:r>
              <w:rPr>
                <w:spacing w:val="1"/>
              </w:rPr>
              <w:t xml:space="preserve"> </w:t>
            </w:r>
            <w:r>
              <w:t>ot</w:t>
            </w:r>
            <w:r>
              <w:rPr>
                <w:spacing w:val="1"/>
              </w:rPr>
              <w:t>h</w:t>
            </w:r>
            <w:r>
              <w:t>er</w:t>
            </w:r>
            <w:r>
              <w:rPr>
                <w:spacing w:val="-2"/>
              </w:rPr>
              <w:t xml:space="preserve"> </w:t>
            </w:r>
            <w:r>
              <w:rPr>
                <w:spacing w:val="1"/>
              </w:rPr>
              <w:t>s</w:t>
            </w:r>
            <w:r>
              <w:t>e</w:t>
            </w:r>
            <w:r>
              <w:rPr>
                <w:spacing w:val="-2"/>
              </w:rPr>
              <w:t>i</w:t>
            </w:r>
            <w:r>
              <w:rPr>
                <w:spacing w:val="1"/>
              </w:rPr>
              <w:t>s</w:t>
            </w:r>
            <w:r>
              <w:rPr>
                <w:spacing w:val="4"/>
              </w:rPr>
              <w:t>m</w:t>
            </w:r>
            <w:r>
              <w:rPr>
                <w:spacing w:val="-1"/>
              </w:rPr>
              <w:t>i</w:t>
            </w:r>
            <w:r>
              <w:t>c e</w:t>
            </w:r>
            <w:r>
              <w:rPr>
                <w:spacing w:val="-2"/>
              </w:rPr>
              <w:t>v</w:t>
            </w:r>
            <w:r>
              <w:t>e</w:t>
            </w:r>
            <w:r>
              <w:rPr>
                <w:spacing w:val="-1"/>
              </w:rPr>
              <w:t>n</w:t>
            </w:r>
            <w:r>
              <w:rPr>
                <w:spacing w:val="2"/>
              </w:rPr>
              <w:t>t</w:t>
            </w:r>
            <w:r>
              <w:t>s</w:t>
            </w:r>
            <w:r>
              <w:tab/>
            </w:r>
            <w:r>
              <w:rPr>
                <w:spacing w:val="-1"/>
              </w:rPr>
              <w:t>11</w:t>
            </w:r>
          </w:hyperlink>
        </w:p>
        <w:p w:rsidR="00390CA3" w:rsidRDefault="00BD6A69">
          <w:pPr>
            <w:pStyle w:val="TOC1"/>
            <w:tabs>
              <w:tab w:val="right" w:leader="dot" w:pos="9073"/>
            </w:tabs>
            <w:jc w:val="center"/>
          </w:pPr>
          <w:hyperlink w:anchor="_TOC_250040" w:history="1">
            <w:r>
              <w:t>H</w:t>
            </w:r>
            <w:r>
              <w:rPr>
                <w:spacing w:val="2"/>
              </w:rPr>
              <w:t>o</w:t>
            </w:r>
            <w:r>
              <w:t>w</w:t>
            </w:r>
            <w:r>
              <w:rPr>
                <w:spacing w:val="-4"/>
              </w:rPr>
              <w:t xml:space="preserve"> </w:t>
            </w:r>
            <w:r>
              <w:rPr>
                <w:spacing w:val="1"/>
              </w:rPr>
              <w:t>d</w:t>
            </w:r>
            <w:r>
              <w:t>o</w:t>
            </w:r>
            <w:r>
              <w:rPr>
                <w:spacing w:val="1"/>
              </w:rPr>
              <w:t xml:space="preserve"> </w:t>
            </w:r>
            <w:r>
              <w:rPr>
                <w:spacing w:val="-3"/>
              </w:rPr>
              <w:t>w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rPr>
                <w:spacing w:val="2"/>
              </w:rPr>
              <w:t>r</w:t>
            </w:r>
            <w:r>
              <w:t>ecord</w:t>
            </w:r>
            <w:r>
              <w:rPr>
                <w:spacing w:val="-1"/>
              </w:rPr>
              <w:t xml:space="preserve"> </w:t>
            </w:r>
            <w:r>
              <w:t>e</w:t>
            </w:r>
            <w:r>
              <w:rPr>
                <w:spacing w:val="-1"/>
              </w:rPr>
              <w:t>a</w:t>
            </w:r>
            <w:r>
              <w:t>r</w:t>
            </w:r>
            <w:r>
              <w:rPr>
                <w:spacing w:val="2"/>
              </w:rPr>
              <w:t>t</w:t>
            </w:r>
            <w:r>
              <w:t>h</w:t>
            </w:r>
            <w:r>
              <w:rPr>
                <w:spacing w:val="-1"/>
              </w:rPr>
              <w:t>q</w:t>
            </w:r>
            <w:r>
              <w:rPr>
                <w:spacing w:val="1"/>
              </w:rPr>
              <w:t>u</w:t>
            </w:r>
            <w:r>
              <w:t>a</w:t>
            </w:r>
            <w:r>
              <w:rPr>
                <w:spacing w:val="3"/>
              </w:rPr>
              <w:t>k</w:t>
            </w:r>
            <w:r>
              <w:t>es?</w:t>
            </w:r>
            <w:r>
              <w:tab/>
            </w:r>
            <w:r>
              <w:rPr>
                <w:spacing w:val="-1"/>
              </w:rPr>
              <w:t>13</w:t>
            </w:r>
          </w:hyperlink>
        </w:p>
        <w:p w:rsidR="00390CA3" w:rsidRDefault="00BD6A69">
          <w:pPr>
            <w:pStyle w:val="TOC2"/>
            <w:tabs>
              <w:tab w:val="right" w:leader="dot" w:pos="9073"/>
            </w:tabs>
            <w:spacing w:before="58"/>
            <w:jc w:val="center"/>
          </w:pPr>
          <w:hyperlink w:anchor="_TOC_250039" w:history="1">
            <w:r>
              <w:rPr>
                <w:spacing w:val="5"/>
              </w:rPr>
              <w:t>T</w:t>
            </w:r>
            <w:r>
              <w:rPr>
                <w:spacing w:val="-7"/>
              </w:rPr>
              <w:t>y</w:t>
            </w:r>
            <w:r>
              <w:t>p</w:t>
            </w:r>
            <w:r>
              <w:rPr>
                <w:spacing w:val="-1"/>
              </w:rPr>
              <w:t>e</w:t>
            </w:r>
            <w:r>
              <w:t>s</w:t>
            </w:r>
            <w:r>
              <w:rPr>
                <w:spacing w:val="-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se</w:t>
            </w:r>
            <w:r>
              <w:rPr>
                <w:spacing w:val="-2"/>
              </w:rPr>
              <w:t>i</w:t>
            </w:r>
            <w:r>
              <w:rPr>
                <w:spacing w:val="1"/>
              </w:rPr>
              <w:t>s</w:t>
            </w:r>
            <w:r>
              <w:rPr>
                <w:spacing w:val="4"/>
              </w:rPr>
              <w:t>m</w:t>
            </w:r>
            <w:r>
              <w:t>o</w:t>
            </w:r>
            <w:r>
              <w:rPr>
                <w:spacing w:val="-1"/>
              </w:rPr>
              <w:t>g</w:t>
            </w:r>
            <w:r>
              <w:t>ra</w:t>
            </w:r>
            <w:r>
              <w:rPr>
                <w:spacing w:val="-1"/>
              </w:rPr>
              <w:t>p</w:t>
            </w:r>
            <w:r>
              <w:t>hs</w:t>
            </w:r>
            <w:r>
              <w:tab/>
            </w:r>
            <w:r>
              <w:rPr>
                <w:spacing w:val="-1"/>
              </w:rPr>
              <w:t>13</w:t>
            </w:r>
          </w:hyperlink>
        </w:p>
        <w:p w:rsidR="00390CA3" w:rsidRDefault="00BD6A69">
          <w:pPr>
            <w:pStyle w:val="TOC3"/>
            <w:tabs>
              <w:tab w:val="right" w:leader="dot" w:pos="9073"/>
            </w:tabs>
            <w:jc w:val="center"/>
          </w:pPr>
          <w:hyperlink w:anchor="_TOC_250038" w:history="1">
            <w:r>
              <w:rPr>
                <w:spacing w:val="-1"/>
              </w:rPr>
              <w:t>A</w:t>
            </w:r>
            <w:r>
              <w:t>n</w:t>
            </w:r>
            <w:r>
              <w:rPr>
                <w:spacing w:val="1"/>
              </w:rPr>
              <w:t>a</w:t>
            </w:r>
            <w:r>
              <w:rPr>
                <w:spacing w:val="-1"/>
              </w:rPr>
              <w:t>l</w:t>
            </w:r>
            <w:r>
              <w:rPr>
                <w:spacing w:val="1"/>
              </w:rPr>
              <w:t>o</w:t>
            </w:r>
            <w:r>
              <w:t>g</w:t>
            </w:r>
            <w:r>
              <w:rPr>
                <w:spacing w:val="-1"/>
              </w:rPr>
              <w:t>u</w:t>
            </w:r>
            <w:r>
              <w:t>e</w:t>
            </w:r>
            <w:r>
              <w:rPr>
                <w:spacing w:val="-2"/>
              </w:rPr>
              <w:t xml:space="preserve"> </w:t>
            </w:r>
            <w:r>
              <w:t>s</w:t>
            </w:r>
            <w:r>
              <w:rPr>
                <w:spacing w:val="1"/>
              </w:rPr>
              <w:t>e</w:t>
            </w:r>
            <w:r>
              <w:rPr>
                <w:spacing w:val="-1"/>
              </w:rPr>
              <w:t>i</w:t>
            </w:r>
            <w:r>
              <w:rPr>
                <w:spacing w:val="1"/>
              </w:rPr>
              <w:t>s</w:t>
            </w:r>
            <w:r>
              <w:rPr>
                <w:spacing w:val="4"/>
              </w:rPr>
              <w:t>m</w:t>
            </w:r>
            <w:r>
              <w:t>o</w:t>
            </w:r>
            <w:r>
              <w:rPr>
                <w:spacing w:val="-1"/>
              </w:rPr>
              <w:t>g</w:t>
            </w:r>
            <w:r>
              <w:t>ra</w:t>
            </w:r>
            <w:r>
              <w:rPr>
                <w:spacing w:val="-1"/>
              </w:rPr>
              <w:t>p</w:t>
            </w:r>
            <w:r>
              <w:t>hs</w:t>
            </w:r>
            <w:r>
              <w:tab/>
            </w:r>
            <w:r>
              <w:rPr>
                <w:spacing w:val="-1"/>
              </w:rPr>
              <w:t>13</w:t>
            </w:r>
          </w:hyperlink>
        </w:p>
        <w:p w:rsidR="00390CA3" w:rsidRDefault="00BD6A69">
          <w:pPr>
            <w:pStyle w:val="TOC3"/>
            <w:tabs>
              <w:tab w:val="right" w:leader="dot" w:pos="9073"/>
            </w:tabs>
            <w:jc w:val="center"/>
          </w:pPr>
          <w:hyperlink w:anchor="_TOC_250037" w:history="1">
            <w:r>
              <w:t>D</w:t>
            </w:r>
            <w:r>
              <w:rPr>
                <w:spacing w:val="-1"/>
              </w:rPr>
              <w:t>i</w:t>
            </w:r>
            <w:r>
              <w:rPr>
                <w:spacing w:val="1"/>
              </w:rPr>
              <w:t>g</w:t>
            </w:r>
            <w:r>
              <w:rPr>
                <w:spacing w:val="-1"/>
              </w:rPr>
              <w:t>i</w:t>
            </w:r>
            <w:r>
              <w:t>t</w:t>
            </w:r>
            <w:r>
              <w:rPr>
                <w:spacing w:val="1"/>
              </w:rPr>
              <w:t>a</w:t>
            </w:r>
            <w:r>
              <w:t>l</w:t>
            </w:r>
            <w:r>
              <w:rPr>
                <w:spacing w:val="-3"/>
              </w:rPr>
              <w:t xml:space="preserve"> </w:t>
            </w:r>
            <w:r>
              <w:t>se</w:t>
            </w:r>
            <w:r>
              <w:rPr>
                <w:spacing w:val="-2"/>
              </w:rPr>
              <w:t>i</w:t>
            </w:r>
            <w:r>
              <w:rPr>
                <w:spacing w:val="1"/>
              </w:rPr>
              <w:t>s</w:t>
            </w:r>
            <w:r>
              <w:rPr>
                <w:spacing w:val="4"/>
              </w:rPr>
              <w:t>m</w:t>
            </w:r>
            <w:r>
              <w:t>o</w:t>
            </w:r>
            <w:r>
              <w:rPr>
                <w:spacing w:val="-1"/>
              </w:rPr>
              <w:t>g</w:t>
            </w:r>
            <w:r>
              <w:t>ra</w:t>
            </w:r>
            <w:r>
              <w:rPr>
                <w:spacing w:val="-1"/>
              </w:rPr>
              <w:t>p</w:t>
            </w:r>
            <w:r>
              <w:t>hs</w:t>
            </w:r>
            <w:r>
              <w:tab/>
            </w:r>
            <w:r>
              <w:rPr>
                <w:spacing w:val="-1"/>
              </w:rPr>
              <w:t>14</w:t>
            </w:r>
          </w:hyperlink>
        </w:p>
        <w:p w:rsidR="00390CA3" w:rsidRDefault="00BD6A69">
          <w:pPr>
            <w:pStyle w:val="TOC2"/>
            <w:tabs>
              <w:tab w:val="right" w:leader="dot" w:pos="9073"/>
            </w:tabs>
            <w:jc w:val="center"/>
          </w:pPr>
          <w:hyperlink w:anchor="_TOC_250036" w:history="1">
            <w:r>
              <w:rPr>
                <w:spacing w:val="-1"/>
              </w:rPr>
              <w:t>S</w:t>
            </w:r>
            <w:r>
              <w:t>e</w:t>
            </w:r>
            <w:r>
              <w:rPr>
                <w:spacing w:val="-2"/>
              </w:rPr>
              <w:t>i</w:t>
            </w:r>
            <w:r>
              <w:rPr>
                <w:spacing w:val="1"/>
              </w:rPr>
              <w:t>s</w:t>
            </w:r>
            <w:r>
              <w:rPr>
                <w:spacing w:val="4"/>
              </w:rPr>
              <w:t>m</w:t>
            </w:r>
            <w:r>
              <w:rPr>
                <w:spacing w:val="-1"/>
              </w:rPr>
              <w:t>i</w:t>
            </w:r>
            <w:r>
              <w:t>c</w:t>
            </w:r>
            <w:r>
              <w:rPr>
                <w:spacing w:val="-1"/>
              </w:rPr>
              <w:t xml:space="preserve"> </w:t>
            </w:r>
            <w:r>
              <w:rPr>
                <w:spacing w:val="-3"/>
              </w:rPr>
              <w:t>w</w:t>
            </w:r>
            <w:r>
              <w:rPr>
                <w:spacing w:val="1"/>
              </w:rPr>
              <w:t>a</w:t>
            </w:r>
            <w:r>
              <w:rPr>
                <w:spacing w:val="-2"/>
              </w:rPr>
              <w:t>v</w:t>
            </w:r>
            <w:r>
              <w:t>es</w:t>
            </w:r>
            <w:r>
              <w:tab/>
            </w:r>
            <w:r>
              <w:rPr>
                <w:spacing w:val="-1"/>
              </w:rPr>
              <w:t>16</w:t>
            </w:r>
          </w:hyperlink>
        </w:p>
        <w:p w:rsidR="00390CA3" w:rsidRDefault="00BD6A69">
          <w:pPr>
            <w:pStyle w:val="TOC2"/>
            <w:tabs>
              <w:tab w:val="right" w:leader="dot" w:pos="9073"/>
            </w:tabs>
            <w:jc w:val="center"/>
          </w:pPr>
          <w:hyperlink w:anchor="_TOC_250035" w:history="1">
            <w:r>
              <w:t>F</w:t>
            </w:r>
            <w:r>
              <w:rPr>
                <w:spacing w:val="-1"/>
              </w:rPr>
              <w:t>i</w:t>
            </w:r>
            <w:r>
              <w:t>n</w:t>
            </w:r>
            <w:r>
              <w:rPr>
                <w:spacing w:val="1"/>
              </w:rPr>
              <w:t>d</w:t>
            </w:r>
            <w:r>
              <w:rPr>
                <w:spacing w:val="-1"/>
              </w:rPr>
              <w:t>i</w:t>
            </w:r>
            <w:r>
              <w:t>ng</w:t>
            </w:r>
            <w:r>
              <w:rPr>
                <w:spacing w:val="-1"/>
              </w:rPr>
              <w:t xml:space="preserve"> </w:t>
            </w:r>
            <w:r>
              <w:t>the e</w:t>
            </w:r>
            <w:r>
              <w:rPr>
                <w:spacing w:val="1"/>
              </w:rPr>
              <w:t>p</w:t>
            </w:r>
            <w:r>
              <w:rPr>
                <w:spacing w:val="-1"/>
              </w:rPr>
              <w:t>i</w:t>
            </w:r>
            <w:r>
              <w:rPr>
                <w:spacing w:val="1"/>
              </w:rPr>
              <w:t>c</w:t>
            </w:r>
            <w:r>
              <w:t>e</w:t>
            </w:r>
            <w:r>
              <w:rPr>
                <w:spacing w:val="-1"/>
              </w:rPr>
              <w:t>n</w:t>
            </w:r>
            <w:r>
              <w:t>tre</w:t>
            </w:r>
            <w:r>
              <w:tab/>
            </w:r>
            <w:r>
              <w:rPr>
                <w:spacing w:val="-1"/>
              </w:rPr>
              <w:t>18</w:t>
            </w:r>
          </w:hyperlink>
        </w:p>
        <w:p w:rsidR="00390CA3" w:rsidRDefault="00BD6A69">
          <w:pPr>
            <w:pStyle w:val="TOC3"/>
            <w:tabs>
              <w:tab w:val="right" w:leader="dot" w:pos="9073"/>
            </w:tabs>
            <w:jc w:val="center"/>
          </w:pPr>
          <w:hyperlink w:anchor="_TOC_250034" w:history="1">
            <w:r>
              <w:rPr>
                <w:spacing w:val="6"/>
              </w:rPr>
              <w:t>W</w:t>
            </w:r>
            <w:r>
              <w:rPr>
                <w:spacing w:val="-3"/>
              </w:rPr>
              <w:t>h</w:t>
            </w:r>
            <w:r>
              <w:t>ere</w:t>
            </w:r>
            <w:r>
              <w:rPr>
                <w:spacing w:val="-2"/>
              </w:rPr>
              <w:t xml:space="preserve"> </w:t>
            </w:r>
            <w:r>
              <w:t>d</w:t>
            </w:r>
            <w:r>
              <w:rPr>
                <w:spacing w:val="-1"/>
              </w:rPr>
              <w:t>o</w:t>
            </w:r>
            <w:r>
              <w:t xml:space="preserve">es </w:t>
            </w:r>
            <w:r>
              <w:t>8</w:t>
            </w:r>
            <w:r>
              <w:rPr>
                <w:spacing w:val="-1"/>
              </w:rPr>
              <w:t>.</w:t>
            </w:r>
            <w:r>
              <w:t>4</w:t>
            </w:r>
            <w:r>
              <w:rPr>
                <w:spacing w:val="-1"/>
              </w:rPr>
              <w:t xml:space="preserve"> </w:t>
            </w:r>
            <w:r>
              <w:rPr>
                <w:spacing w:val="2"/>
              </w:rPr>
              <w:t>c</w:t>
            </w:r>
            <w:r>
              <w:t>o</w:t>
            </w:r>
            <w:r>
              <w:rPr>
                <w:spacing w:val="4"/>
              </w:rPr>
              <w:t>m</w:t>
            </w:r>
            <w:r>
              <w:t>e</w:t>
            </w:r>
            <w:r>
              <w:rPr>
                <w:spacing w:val="-1"/>
              </w:rPr>
              <w:t xml:space="preserve"> f</w:t>
            </w:r>
            <w:r>
              <w:t>r</w:t>
            </w:r>
            <w:r>
              <w:rPr>
                <w:spacing w:val="-3"/>
              </w:rPr>
              <w:t>o</w:t>
            </w:r>
            <w:r>
              <w:rPr>
                <w:spacing w:val="1"/>
              </w:rPr>
              <w:t>m</w:t>
            </w:r>
            <w:r>
              <w:t>?</w:t>
            </w:r>
            <w:r>
              <w:tab/>
            </w:r>
            <w:r>
              <w:rPr>
                <w:spacing w:val="-1"/>
              </w:rPr>
              <w:t>19</w:t>
            </w:r>
          </w:hyperlink>
        </w:p>
        <w:p w:rsidR="00390CA3" w:rsidRDefault="00BD6A69">
          <w:pPr>
            <w:pStyle w:val="TOC1"/>
            <w:tabs>
              <w:tab w:val="right" w:leader="dot" w:pos="9073"/>
            </w:tabs>
            <w:spacing w:before="99"/>
            <w:jc w:val="center"/>
          </w:pPr>
          <w:hyperlink w:anchor="_TOC_250033" w:history="1">
            <w:r>
              <w:t>H</w:t>
            </w:r>
            <w:r>
              <w:rPr>
                <w:spacing w:val="2"/>
              </w:rPr>
              <w:t>o</w:t>
            </w:r>
            <w:r>
              <w:t>w</w:t>
            </w:r>
            <w:r>
              <w:rPr>
                <w:spacing w:val="-4"/>
              </w:rPr>
              <w:t xml:space="preserve"> </w:t>
            </w:r>
            <w:r>
              <w:rPr>
                <w:spacing w:val="1"/>
              </w:rPr>
              <w:t>d</w:t>
            </w:r>
            <w:r>
              <w:t>o</w:t>
            </w:r>
            <w:r>
              <w:rPr>
                <w:spacing w:val="1"/>
              </w:rPr>
              <w:t xml:space="preserve"> </w:t>
            </w:r>
            <w:r>
              <w:rPr>
                <w:spacing w:val="-3"/>
              </w:rPr>
              <w:t>w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t>co</w:t>
            </w:r>
            <w:r>
              <w:rPr>
                <w:spacing w:val="4"/>
              </w:rPr>
              <w:t>m</w:t>
            </w:r>
            <w:r>
              <w:t>p</w:t>
            </w:r>
            <w:r>
              <w:rPr>
                <w:spacing w:val="-1"/>
              </w:rPr>
              <w:t>a</w:t>
            </w:r>
            <w:r>
              <w:t>re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e</w:t>
            </w:r>
            <w:r>
              <w:t>arth</w:t>
            </w:r>
            <w:r>
              <w:rPr>
                <w:spacing w:val="1"/>
              </w:rPr>
              <w:t>q</w:t>
            </w:r>
            <w:r>
              <w:t>u</w:t>
            </w:r>
            <w:r>
              <w:rPr>
                <w:spacing w:val="-1"/>
              </w:rPr>
              <w:t>a</w:t>
            </w:r>
            <w:r>
              <w:rPr>
                <w:spacing w:val="3"/>
              </w:rPr>
              <w:t>k</w:t>
            </w:r>
            <w:r>
              <w:t>es?</w:t>
            </w:r>
            <w:r>
              <w:tab/>
            </w:r>
            <w:r>
              <w:rPr>
                <w:spacing w:val="-1"/>
              </w:rPr>
              <w:t>21</w:t>
            </w:r>
          </w:hyperlink>
        </w:p>
        <w:p w:rsidR="00390CA3" w:rsidRDefault="00BD6A69">
          <w:pPr>
            <w:pStyle w:val="TOC2"/>
            <w:tabs>
              <w:tab w:val="right" w:leader="dot" w:pos="9073"/>
            </w:tabs>
            <w:jc w:val="center"/>
          </w:pPr>
          <w:hyperlink w:anchor="_TOC_250032" w:history="1">
            <w:r>
              <w:t>M</w:t>
            </w:r>
            <w:r>
              <w:rPr>
                <w:spacing w:val="-1"/>
              </w:rPr>
              <w:t>a</w:t>
            </w:r>
            <w:r>
              <w:t>g</w:t>
            </w:r>
            <w:r>
              <w:rPr>
                <w:spacing w:val="1"/>
              </w:rPr>
              <w:t>n</w:t>
            </w:r>
            <w:r>
              <w:rPr>
                <w:spacing w:val="-1"/>
              </w:rPr>
              <w:t>i</w:t>
            </w:r>
            <w:r>
              <w:t>t</w:t>
            </w:r>
            <w:r>
              <w:rPr>
                <w:spacing w:val="1"/>
              </w:rPr>
              <w:t>u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s</w:t>
            </w:r>
            <w:r>
              <w:rPr>
                <w:spacing w:val="1"/>
              </w:rPr>
              <w:t>ca</w:t>
            </w:r>
            <w:r>
              <w:rPr>
                <w:spacing w:val="-1"/>
              </w:rPr>
              <w:t>l</w:t>
            </w:r>
            <w:r>
              <w:t>es</w:t>
            </w:r>
            <w:r>
              <w:tab/>
            </w:r>
            <w:r>
              <w:rPr>
                <w:spacing w:val="-1"/>
              </w:rPr>
              <w:t>21</w:t>
            </w:r>
          </w:hyperlink>
        </w:p>
        <w:p w:rsidR="00390CA3" w:rsidRDefault="00BD6A69">
          <w:pPr>
            <w:pStyle w:val="TOC2"/>
            <w:tabs>
              <w:tab w:val="right" w:leader="dot" w:pos="9073"/>
            </w:tabs>
            <w:jc w:val="center"/>
          </w:pPr>
          <w:hyperlink w:anchor="_TOC_250031" w:history="1">
            <w:r>
              <w:t>In</w:t>
            </w:r>
            <w:r>
              <w:rPr>
                <w:spacing w:val="-1"/>
              </w:rPr>
              <w:t>t</w:t>
            </w:r>
            <w:r>
              <w:t>e</w:t>
            </w:r>
            <w:r>
              <w:rPr>
                <w:spacing w:val="-1"/>
              </w:rPr>
              <w:t>n</w:t>
            </w:r>
            <w:r>
              <w:rPr>
                <w:spacing w:val="3"/>
              </w:rPr>
              <w:t>s</w:t>
            </w:r>
            <w:r>
              <w:rPr>
                <w:spacing w:val="-1"/>
              </w:rPr>
              <w:t>i</w:t>
            </w:r>
            <w:r>
              <w:rPr>
                <w:spacing w:val="2"/>
              </w:rPr>
              <w:t>t</w:t>
            </w:r>
            <w:r>
              <w:t>y</w:t>
            </w:r>
            <w:r>
              <w:rPr>
                <w:spacing w:val="-5"/>
              </w:rPr>
              <w:t xml:space="preserve"> </w:t>
            </w:r>
            <w:r>
              <w:t>s</w:t>
            </w:r>
            <w:r>
              <w:rPr>
                <w:spacing w:val="1"/>
              </w:rPr>
              <w:t>ca</w:t>
            </w:r>
            <w:r>
              <w:rPr>
                <w:spacing w:val="-1"/>
              </w:rPr>
              <w:t>l</w:t>
            </w:r>
            <w:r>
              <w:t>e</w:t>
            </w:r>
            <w:r>
              <w:tab/>
            </w:r>
            <w:r>
              <w:rPr>
                <w:spacing w:val="-1"/>
              </w:rPr>
              <w:t>23</w:t>
            </w:r>
          </w:hyperlink>
        </w:p>
        <w:p w:rsidR="00390CA3" w:rsidRDefault="00BD6A69">
          <w:pPr>
            <w:pStyle w:val="TOC1"/>
            <w:tabs>
              <w:tab w:val="right" w:leader="dot" w:pos="9073"/>
            </w:tabs>
            <w:jc w:val="center"/>
          </w:pPr>
          <w:hyperlink w:anchor="_TOC_250030" w:history="1">
            <w:r>
              <w:rPr>
                <w:spacing w:val="3"/>
              </w:rPr>
              <w:t>T</w:t>
            </w:r>
            <w:r>
              <w:t>he</w:t>
            </w:r>
            <w:r>
              <w:rPr>
                <w:spacing w:val="-2"/>
              </w:rPr>
              <w:t xml:space="preserve"> </w:t>
            </w:r>
            <w:r>
              <w:t>e</w:t>
            </w:r>
            <w:r>
              <w:rPr>
                <w:spacing w:val="-1"/>
              </w:rPr>
              <w:t>f</w:t>
            </w:r>
            <w:r>
              <w:rPr>
                <w:spacing w:val="2"/>
              </w:rPr>
              <w:t>f</w:t>
            </w:r>
            <w:r>
              <w:t>ects of</w:t>
            </w:r>
            <w:r>
              <w:rPr>
                <w:spacing w:val="1"/>
              </w:rPr>
              <w:t xml:space="preserve"> </w:t>
            </w:r>
            <w:r>
              <w:t>an</w:t>
            </w:r>
            <w:r>
              <w:rPr>
                <w:spacing w:val="-1"/>
              </w:rPr>
              <w:t xml:space="preserve"> </w:t>
            </w:r>
            <w:r>
              <w:t>e</w:t>
            </w:r>
            <w:r>
              <w:rPr>
                <w:spacing w:val="-1"/>
              </w:rPr>
              <w:t>a</w:t>
            </w:r>
            <w:r>
              <w:t>rth</w:t>
            </w:r>
            <w:r>
              <w:rPr>
                <w:spacing w:val="1"/>
              </w:rPr>
              <w:t>q</w:t>
            </w:r>
            <w:r>
              <w:t>u</w:t>
            </w:r>
            <w:r>
              <w:rPr>
                <w:spacing w:val="-1"/>
              </w:rPr>
              <w:t>a</w:t>
            </w:r>
            <w:r>
              <w:rPr>
                <w:spacing w:val="3"/>
              </w:rPr>
              <w:t>k</w:t>
            </w:r>
            <w:r>
              <w:t>e</w:t>
            </w:r>
            <w:r>
              <w:tab/>
            </w:r>
            <w:r>
              <w:rPr>
                <w:spacing w:val="-1"/>
              </w:rPr>
              <w:t>24</w:t>
            </w:r>
          </w:hyperlink>
        </w:p>
        <w:p w:rsidR="00390CA3" w:rsidRDefault="00BD6A69">
          <w:pPr>
            <w:pStyle w:val="TOC1"/>
            <w:tabs>
              <w:tab w:val="right" w:leader="dot" w:pos="9073"/>
            </w:tabs>
            <w:spacing w:before="99"/>
            <w:jc w:val="center"/>
          </w:pPr>
          <w:hyperlink w:anchor="_TOC_250029" w:history="1">
            <w:r>
              <w:t>L</w:t>
            </w:r>
            <w:r>
              <w:rPr>
                <w:spacing w:val="-1"/>
              </w:rPr>
              <w:t>a</w:t>
            </w:r>
            <w:r>
              <w:t>rge</w:t>
            </w:r>
            <w:r>
              <w:rPr>
                <w:spacing w:val="-1"/>
              </w:rPr>
              <w:t xml:space="preserve"> </w:t>
            </w:r>
            <w:r>
              <w:t>a</w:t>
            </w:r>
            <w:r>
              <w:rPr>
                <w:spacing w:val="-1"/>
              </w:rPr>
              <w:t>n</w:t>
            </w:r>
            <w:r>
              <w:t>d</w:t>
            </w:r>
            <w:r>
              <w:rPr>
                <w:spacing w:val="1"/>
              </w:rPr>
              <w:t xml:space="preserve"> </w:t>
            </w:r>
            <w:r>
              <w:t>d</w:t>
            </w:r>
            <w:r>
              <w:rPr>
                <w:spacing w:val="-1"/>
              </w:rPr>
              <w:t>e</w:t>
            </w:r>
            <w:r>
              <w:rPr>
                <w:spacing w:val="1"/>
              </w:rPr>
              <w:t>s</w:t>
            </w:r>
            <w:r>
              <w:t>truct</w:t>
            </w:r>
            <w:r>
              <w:rPr>
                <w:spacing w:val="1"/>
              </w:rPr>
              <w:t>i</w:t>
            </w:r>
            <w:r>
              <w:rPr>
                <w:spacing w:val="-2"/>
              </w:rPr>
              <w:t>v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t>e</w:t>
            </w:r>
            <w:r>
              <w:rPr>
                <w:spacing w:val="-1"/>
              </w:rPr>
              <w:t>a</w:t>
            </w:r>
            <w:r>
              <w:t>r</w:t>
            </w:r>
            <w:r>
              <w:rPr>
                <w:spacing w:val="2"/>
              </w:rPr>
              <w:t>t</w:t>
            </w:r>
            <w:r>
              <w:rPr>
                <w:spacing w:val="1"/>
              </w:rPr>
              <w:t>h</w:t>
            </w:r>
            <w:r>
              <w:t>q</w:t>
            </w:r>
            <w:r>
              <w:rPr>
                <w:spacing w:val="-1"/>
              </w:rPr>
              <w:t>u</w:t>
            </w:r>
            <w:r>
              <w:t>a</w:t>
            </w:r>
            <w:r>
              <w:rPr>
                <w:spacing w:val="3"/>
              </w:rPr>
              <w:t>k</w:t>
            </w:r>
            <w:r>
              <w:t>es</w:t>
            </w:r>
            <w:r>
              <w:tab/>
            </w:r>
            <w:r>
              <w:rPr>
                <w:spacing w:val="-1"/>
              </w:rPr>
              <w:t>27</w:t>
            </w:r>
          </w:hyperlink>
        </w:p>
        <w:p w:rsidR="00390CA3" w:rsidRDefault="00BD6A69">
          <w:pPr>
            <w:pStyle w:val="TOC1"/>
            <w:tabs>
              <w:tab w:val="right" w:leader="dot" w:pos="9073"/>
            </w:tabs>
            <w:jc w:val="center"/>
          </w:pPr>
          <w:hyperlink w:anchor="_TOC_250028" w:history="1">
            <w:r>
              <w:rPr>
                <w:spacing w:val="6"/>
              </w:rPr>
              <w:t>W</w:t>
            </w:r>
            <w:r>
              <w:rPr>
                <w:spacing w:val="-3"/>
              </w:rPr>
              <w:t>h</w:t>
            </w:r>
            <w:r>
              <w:t>ere</w:t>
            </w:r>
            <w:r>
              <w:rPr>
                <w:spacing w:val="-2"/>
              </w:rPr>
              <w:t xml:space="preserve"> </w:t>
            </w:r>
            <w:r>
              <w:t>do</w:t>
            </w:r>
            <w:r>
              <w:rPr>
                <w:spacing w:val="-1"/>
              </w:rPr>
              <w:t xml:space="preserve"> </w:t>
            </w:r>
            <w:r>
              <w:t>e</w:t>
            </w:r>
            <w:r>
              <w:rPr>
                <w:spacing w:val="-1"/>
              </w:rPr>
              <w:t>a</w:t>
            </w:r>
            <w:r>
              <w:t>rt</w:t>
            </w:r>
            <w:r>
              <w:rPr>
                <w:spacing w:val="1"/>
              </w:rPr>
              <w:t>h</w:t>
            </w:r>
            <w:r>
              <w:t>q</w:t>
            </w:r>
            <w:r>
              <w:rPr>
                <w:spacing w:val="-1"/>
              </w:rPr>
              <w:t>u</w:t>
            </w:r>
            <w:r>
              <w:t>a</w:t>
            </w:r>
            <w:r>
              <w:rPr>
                <w:spacing w:val="3"/>
              </w:rPr>
              <w:t>k</w:t>
            </w:r>
            <w:r>
              <w:t>es oc</w:t>
            </w:r>
            <w:r>
              <w:rPr>
                <w:spacing w:val="1"/>
              </w:rPr>
              <w:t>c</w:t>
            </w:r>
            <w:r>
              <w:t>ur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i</w:t>
            </w:r>
            <w:r>
              <w:t>n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A</w:t>
            </w:r>
            <w:r>
              <w:t>ustr</w:t>
            </w:r>
            <w:r>
              <w:rPr>
                <w:spacing w:val="1"/>
              </w:rPr>
              <w:t>a</w:t>
            </w:r>
            <w:r>
              <w:rPr>
                <w:spacing w:val="-1"/>
              </w:rPr>
              <w:t>l</w:t>
            </w:r>
            <w:r>
              <w:rPr>
                <w:spacing w:val="1"/>
              </w:rPr>
              <w:t>i</w:t>
            </w:r>
            <w:r>
              <w:t>a?</w:t>
            </w:r>
            <w:r>
              <w:tab/>
            </w:r>
            <w:r>
              <w:rPr>
                <w:spacing w:val="-1"/>
              </w:rPr>
              <w:t>29</w:t>
            </w:r>
          </w:hyperlink>
        </w:p>
        <w:p w:rsidR="00390CA3" w:rsidRDefault="00BD6A69">
          <w:pPr>
            <w:pStyle w:val="TOC1"/>
            <w:tabs>
              <w:tab w:val="right" w:leader="dot" w:pos="9073"/>
            </w:tabs>
            <w:spacing w:before="99"/>
            <w:jc w:val="center"/>
          </w:pPr>
          <w:r>
            <w:rPr>
              <w:rFonts w:cs="Arial"/>
              <w:spacing w:val="-1"/>
            </w:rPr>
            <w:t>Si</w:t>
          </w:r>
          <w:r>
            <w:rPr>
              <w:rFonts w:cs="Arial"/>
              <w:spacing w:val="1"/>
            </w:rPr>
            <w:t>g</w:t>
          </w:r>
          <w:r>
            <w:rPr>
              <w:rFonts w:cs="Arial"/>
            </w:rPr>
            <w:t>n</w:t>
          </w:r>
          <w:r>
            <w:rPr>
              <w:rFonts w:cs="Arial"/>
              <w:spacing w:val="-2"/>
            </w:rPr>
            <w:t>i</w:t>
          </w:r>
          <w:r>
            <w:rPr>
              <w:rFonts w:cs="Arial"/>
              <w:spacing w:val="2"/>
            </w:rPr>
            <w:t>f</w:t>
          </w:r>
          <w:r>
            <w:rPr>
              <w:rFonts w:cs="Arial"/>
              <w:spacing w:val="-1"/>
            </w:rPr>
            <w:t>i</w:t>
          </w:r>
          <w:r>
            <w:rPr>
              <w:rFonts w:cs="Arial"/>
              <w:spacing w:val="1"/>
            </w:rPr>
            <w:t>c</w:t>
          </w:r>
          <w:r>
            <w:rPr>
              <w:rFonts w:cs="Arial"/>
            </w:rPr>
            <w:t>a</w:t>
          </w:r>
          <w:r>
            <w:rPr>
              <w:rFonts w:cs="Arial"/>
              <w:spacing w:val="1"/>
            </w:rPr>
            <w:t>n</w:t>
          </w:r>
          <w:r>
            <w:rPr>
              <w:rFonts w:cs="Arial"/>
            </w:rPr>
            <w:t>t</w:t>
          </w:r>
          <w:r>
            <w:rPr>
              <w:rFonts w:cs="Arial"/>
              <w:spacing w:val="-2"/>
            </w:rPr>
            <w:t xml:space="preserve"> </w:t>
          </w:r>
          <w:r>
            <w:rPr>
              <w:rFonts w:cs="Arial"/>
              <w:spacing w:val="-1"/>
            </w:rPr>
            <w:t>e</w:t>
          </w:r>
          <w:r>
            <w:rPr>
              <w:rFonts w:cs="Arial"/>
            </w:rPr>
            <w:t>ar</w:t>
          </w:r>
          <w:r>
            <w:rPr>
              <w:rFonts w:cs="Arial"/>
              <w:spacing w:val="2"/>
            </w:rPr>
            <w:t>t</w:t>
          </w:r>
          <w:r>
            <w:rPr>
              <w:rFonts w:cs="Arial"/>
            </w:rPr>
            <w:t>h</w:t>
          </w:r>
          <w:r>
            <w:rPr>
              <w:rFonts w:cs="Arial"/>
              <w:spacing w:val="-1"/>
            </w:rPr>
            <w:t>q</w:t>
          </w:r>
          <w:r>
            <w:rPr>
              <w:rFonts w:cs="Arial"/>
              <w:spacing w:val="1"/>
            </w:rPr>
            <w:t>u</w:t>
          </w:r>
          <w:r>
            <w:rPr>
              <w:rFonts w:cs="Arial"/>
            </w:rPr>
            <w:t>a</w:t>
          </w:r>
          <w:r>
            <w:rPr>
              <w:rFonts w:cs="Arial"/>
              <w:spacing w:val="3"/>
            </w:rPr>
            <w:t>k</w:t>
          </w:r>
          <w:r>
            <w:rPr>
              <w:rFonts w:cs="Arial"/>
            </w:rPr>
            <w:t xml:space="preserve">es </w:t>
          </w:r>
          <w:r>
            <w:rPr>
              <w:rFonts w:cs="Arial"/>
              <w:spacing w:val="-2"/>
            </w:rPr>
            <w:t>i</w:t>
          </w:r>
          <w:r>
            <w:rPr>
              <w:rFonts w:cs="Arial"/>
            </w:rPr>
            <w:t xml:space="preserve">n </w:t>
          </w:r>
          <w:r>
            <w:rPr>
              <w:rFonts w:cs="Arial"/>
              <w:spacing w:val="-1"/>
            </w:rPr>
            <w:t>A</w:t>
          </w:r>
          <w:r>
            <w:rPr>
              <w:rFonts w:cs="Arial"/>
            </w:rPr>
            <w:t>ustral</w:t>
          </w:r>
          <w:r>
            <w:rPr>
              <w:rFonts w:cs="Arial"/>
              <w:spacing w:val="-1"/>
            </w:rPr>
            <w:t>i</w:t>
          </w:r>
          <w:r>
            <w:rPr>
              <w:rFonts w:cs="Arial"/>
              <w:spacing w:val="1"/>
            </w:rPr>
            <w:t>a</w:t>
          </w:r>
          <w:r>
            <w:rPr>
              <w:rFonts w:cs="Arial"/>
              <w:spacing w:val="-1"/>
            </w:rPr>
            <w:t>’</w:t>
          </w:r>
          <w:r>
            <w:rPr>
              <w:rFonts w:cs="Arial"/>
            </w:rPr>
            <w:t>s h</w:t>
          </w:r>
          <w:r>
            <w:rPr>
              <w:rFonts w:cs="Arial"/>
              <w:spacing w:val="-2"/>
            </w:rPr>
            <w:t>i</w:t>
          </w:r>
          <w:r>
            <w:rPr>
              <w:rFonts w:cs="Arial"/>
              <w:spacing w:val="1"/>
            </w:rPr>
            <w:t>s</w:t>
          </w:r>
          <w:r>
            <w:rPr>
              <w:rFonts w:cs="Arial"/>
              <w:spacing w:val="2"/>
            </w:rPr>
            <w:t>t</w:t>
          </w:r>
          <w:r>
            <w:rPr>
              <w:rFonts w:cs="Arial"/>
            </w:rPr>
            <w:t>o</w:t>
          </w:r>
          <w:r>
            <w:rPr>
              <w:rFonts w:cs="Arial"/>
              <w:spacing w:val="2"/>
            </w:rPr>
            <w:t>r</w:t>
          </w:r>
          <w:r>
            <w:rPr>
              <w:rFonts w:cs="Arial"/>
            </w:rPr>
            <w:t>y</w:t>
          </w:r>
          <w:r>
            <w:tab/>
          </w:r>
          <w:r>
            <w:rPr>
              <w:spacing w:val="-1"/>
            </w:rPr>
            <w:t>31</w:t>
          </w:r>
        </w:p>
        <w:p w:rsidR="00390CA3" w:rsidRDefault="00BD6A69">
          <w:pPr>
            <w:pStyle w:val="TOC2"/>
            <w:tabs>
              <w:tab w:val="right" w:leader="dot" w:pos="9073"/>
            </w:tabs>
            <w:jc w:val="center"/>
          </w:pPr>
          <w:hyperlink w:anchor="_TOC_250027" w:history="1">
            <w:r>
              <w:rPr>
                <w:spacing w:val="-1"/>
              </w:rPr>
              <w:t>Mo</w:t>
            </w:r>
            <w:r>
              <w:t>e</w:t>
            </w:r>
            <w:r>
              <w:rPr>
                <w:spacing w:val="-2"/>
              </w:rPr>
              <w:t xml:space="preserve"> </w:t>
            </w:r>
            <w:r>
              <w:t>(</w:t>
            </w:r>
            <w:r>
              <w:rPr>
                <w:spacing w:val="4"/>
              </w:rPr>
              <w:t>m</w:t>
            </w:r>
            <w:r>
              <w:t>a</w:t>
            </w:r>
            <w:r>
              <w:rPr>
                <w:spacing w:val="-1"/>
              </w:rPr>
              <w:t>g</w:t>
            </w:r>
            <w:r>
              <w:t>n</w:t>
            </w:r>
            <w:r>
              <w:rPr>
                <w:spacing w:val="-2"/>
              </w:rPr>
              <w:t>i</w:t>
            </w:r>
            <w:r>
              <w:rPr>
                <w:spacing w:val="2"/>
              </w:rPr>
              <w:t>t</w:t>
            </w:r>
            <w:r>
              <w:t>u</w:t>
            </w:r>
            <w:r>
              <w:rPr>
                <w:spacing w:val="-1"/>
              </w:rPr>
              <w:t>d</w:t>
            </w:r>
            <w:r>
              <w:t>e 5.</w:t>
            </w:r>
            <w:r>
              <w:rPr>
                <w:spacing w:val="-1"/>
              </w:rPr>
              <w:t>4</w:t>
            </w:r>
            <w:r>
              <w:t>)</w:t>
            </w:r>
            <w:r>
              <w:rPr>
                <w:spacing w:val="1"/>
              </w:rPr>
              <w:t xml:space="preserve"> </w:t>
            </w:r>
            <w:r>
              <w:rPr>
                <w:rFonts w:cs="Arial"/>
              </w:rPr>
              <w:t xml:space="preserve">– </w:t>
            </w:r>
            <w:r>
              <w:rPr>
                <w:spacing w:val="1"/>
              </w:rPr>
              <w:t>E</w:t>
            </w:r>
            <w:r>
              <w:t>astern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V</w:t>
            </w:r>
            <w:r>
              <w:rPr>
                <w:spacing w:val="-1"/>
              </w:rPr>
              <w:t>i</w:t>
            </w:r>
            <w:r>
              <w:rPr>
                <w:spacing w:val="1"/>
              </w:rPr>
              <w:t>c</w:t>
            </w:r>
            <w:r>
              <w:t>tor</w:t>
            </w:r>
            <w:r>
              <w:rPr>
                <w:spacing w:val="1"/>
              </w:rPr>
              <w:t>i</w:t>
            </w:r>
            <w:r>
              <w:t>a,</w:t>
            </w:r>
            <w:r>
              <w:rPr>
                <w:spacing w:val="-2"/>
              </w:rPr>
              <w:t xml:space="preserve"> </w:t>
            </w:r>
            <w:r>
              <w:rPr>
                <w:spacing w:val="1"/>
              </w:rPr>
              <w:t>1</w:t>
            </w:r>
            <w:r>
              <w:t>9</w:t>
            </w:r>
            <w:r>
              <w:rPr>
                <w:spacing w:val="-1"/>
              </w:rPr>
              <w:t xml:space="preserve"> </w:t>
            </w:r>
            <w:r>
              <w:t>Ju</w:t>
            </w:r>
            <w:r>
              <w:rPr>
                <w:spacing w:val="1"/>
              </w:rPr>
              <w:t>n</w:t>
            </w:r>
            <w:r>
              <w:t>e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2</w:t>
            </w:r>
            <w:r>
              <w:rPr>
                <w:spacing w:val="1"/>
              </w:rPr>
              <w:t>0</w:t>
            </w:r>
            <w:r>
              <w:t>12</w:t>
            </w:r>
            <w:r>
              <w:tab/>
            </w:r>
            <w:r>
              <w:rPr>
                <w:spacing w:val="-1"/>
              </w:rPr>
              <w:t>31</w:t>
            </w:r>
          </w:hyperlink>
        </w:p>
        <w:p w:rsidR="00390CA3" w:rsidRDefault="00BD6A69">
          <w:pPr>
            <w:pStyle w:val="TOC2"/>
            <w:tabs>
              <w:tab w:val="right" w:leader="dot" w:pos="9073"/>
            </w:tabs>
            <w:spacing w:before="58"/>
            <w:jc w:val="center"/>
          </w:pPr>
          <w:hyperlink w:anchor="_TOC_250026" w:history="1">
            <w:r>
              <w:rPr>
                <w:spacing w:val="-1"/>
              </w:rPr>
              <w:t>K</w:t>
            </w:r>
            <w:r>
              <w:t>alg</w:t>
            </w:r>
            <w:r>
              <w:rPr>
                <w:spacing w:val="1"/>
              </w:rPr>
              <w:t>o</w:t>
            </w:r>
            <w:r>
              <w:t>orlie</w:t>
            </w:r>
            <w:r>
              <w:rPr>
                <w:spacing w:val="-2"/>
              </w:rPr>
              <w:t xml:space="preserve"> </w:t>
            </w:r>
            <w:r>
              <w:t>(</w:t>
            </w:r>
            <w:r>
              <w:rPr>
                <w:spacing w:val="4"/>
              </w:rPr>
              <w:t>m</w:t>
            </w:r>
            <w:r>
              <w:t>a</w:t>
            </w:r>
            <w:r>
              <w:rPr>
                <w:spacing w:val="-1"/>
              </w:rPr>
              <w:t>g</w:t>
            </w:r>
            <w:r>
              <w:t>n</w:t>
            </w:r>
            <w:r>
              <w:rPr>
                <w:spacing w:val="-2"/>
              </w:rPr>
              <w:t>i</w:t>
            </w:r>
            <w:r>
              <w:t>tu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5</w:t>
            </w:r>
            <w:r>
              <w:rPr>
                <w:spacing w:val="2"/>
              </w:rPr>
              <w:t>.</w:t>
            </w:r>
            <w:r>
              <w:t>0)</w:t>
            </w:r>
            <w:r>
              <w:rPr>
                <w:spacing w:val="2"/>
              </w:rPr>
              <w:t xml:space="preserve"> </w:t>
            </w:r>
            <w:r>
              <w:rPr>
                <w:rFonts w:cs="Arial"/>
              </w:rPr>
              <w:t>–</w:t>
            </w:r>
            <w:r>
              <w:rPr>
                <w:rFonts w:cs="Arial"/>
                <w:spacing w:val="-5"/>
              </w:rPr>
              <w:t xml:space="preserve"> </w:t>
            </w:r>
            <w:r>
              <w:rPr>
                <w:spacing w:val="10"/>
              </w:rPr>
              <w:t>W</w:t>
            </w:r>
            <w:r>
              <w:rPr>
                <w:spacing w:val="-3"/>
              </w:rPr>
              <w:t>e</w:t>
            </w:r>
            <w:r>
              <w:rPr>
                <w:spacing w:val="1"/>
              </w:rPr>
              <w:t>s</w:t>
            </w:r>
            <w:r>
              <w:t>tern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A</w:t>
            </w:r>
            <w:r>
              <w:t>ustral</w:t>
            </w:r>
            <w:r>
              <w:rPr>
                <w:spacing w:val="-1"/>
              </w:rPr>
              <w:t>i</w:t>
            </w:r>
            <w:r>
              <w:t xml:space="preserve">a, 20 </w:t>
            </w:r>
            <w:r>
              <w:rPr>
                <w:spacing w:val="-1"/>
              </w:rPr>
              <w:t>A</w:t>
            </w:r>
            <w:r>
              <w:t>p</w:t>
            </w:r>
            <w:r>
              <w:rPr>
                <w:spacing w:val="2"/>
              </w:rPr>
              <w:t>r</w:t>
            </w:r>
            <w:r>
              <w:rPr>
                <w:spacing w:val="-1"/>
              </w:rPr>
              <w:t>i</w:t>
            </w:r>
            <w:r>
              <w:t>l</w:t>
            </w:r>
            <w:r>
              <w:rPr>
                <w:spacing w:val="-1"/>
              </w:rPr>
              <w:t xml:space="preserve"> </w:t>
            </w:r>
            <w:r>
              <w:t>2</w:t>
            </w:r>
            <w:r>
              <w:rPr>
                <w:spacing w:val="-1"/>
              </w:rPr>
              <w:t>0</w:t>
            </w:r>
            <w:r>
              <w:rPr>
                <w:spacing w:val="1"/>
              </w:rPr>
              <w:t>1</w:t>
            </w:r>
            <w:r>
              <w:t>0</w:t>
            </w:r>
            <w:r>
              <w:tab/>
            </w:r>
            <w:r>
              <w:rPr>
                <w:spacing w:val="-1"/>
              </w:rPr>
              <w:t>31</w:t>
            </w:r>
          </w:hyperlink>
        </w:p>
        <w:p w:rsidR="00390CA3" w:rsidRDefault="00BD6A69">
          <w:pPr>
            <w:pStyle w:val="TOC2"/>
            <w:tabs>
              <w:tab w:val="right" w:leader="dot" w:pos="9073"/>
            </w:tabs>
            <w:jc w:val="center"/>
          </w:pPr>
          <w:hyperlink w:anchor="_TOC_250025" w:history="1">
            <w:r>
              <w:t>Co</w:t>
            </w:r>
            <w:r>
              <w:rPr>
                <w:spacing w:val="1"/>
              </w:rPr>
              <w:t>l</w:t>
            </w:r>
            <w:r>
              <w:rPr>
                <w:spacing w:val="-1"/>
              </w:rPr>
              <w:t>li</w:t>
            </w:r>
            <w:r>
              <w:t>er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B</w:t>
            </w:r>
            <w:r>
              <w:rPr>
                <w:spacing w:val="4"/>
              </w:rPr>
              <w:t>a</w:t>
            </w:r>
            <w:r>
              <w:t>y</w:t>
            </w:r>
            <w:r>
              <w:rPr>
                <w:spacing w:val="-5"/>
              </w:rPr>
              <w:t xml:space="preserve"> </w:t>
            </w:r>
            <w:r>
              <w:t>(</w:t>
            </w:r>
            <w:r>
              <w:rPr>
                <w:spacing w:val="4"/>
              </w:rPr>
              <w:t>m</w:t>
            </w:r>
            <w:r>
              <w:t>a</w:t>
            </w:r>
            <w:r>
              <w:rPr>
                <w:spacing w:val="-1"/>
              </w:rPr>
              <w:t>g</w:t>
            </w:r>
            <w:r>
              <w:t>n</w:t>
            </w:r>
            <w:r>
              <w:rPr>
                <w:spacing w:val="-2"/>
              </w:rPr>
              <w:t>i</w:t>
            </w:r>
            <w:r>
              <w:t>t</w:t>
            </w:r>
            <w:r>
              <w:rPr>
                <w:spacing w:val="1"/>
              </w:rPr>
              <w:t>u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6.</w:t>
            </w:r>
            <w:r>
              <w:rPr>
                <w:spacing w:val="-1"/>
              </w:rPr>
              <w:t>2</w:t>
            </w:r>
            <w:r>
              <w:t>)</w:t>
            </w:r>
            <w:r>
              <w:rPr>
                <w:spacing w:val="4"/>
              </w:rPr>
              <w:t xml:space="preserve"> </w:t>
            </w:r>
            <w:r>
              <w:rPr>
                <w:rFonts w:cs="Arial"/>
              </w:rPr>
              <w:t>–</w:t>
            </w:r>
            <w:r>
              <w:rPr>
                <w:rFonts w:cs="Arial"/>
                <w:spacing w:val="-6"/>
              </w:rPr>
              <w:t xml:space="preserve"> </w:t>
            </w:r>
            <w:r>
              <w:rPr>
                <w:spacing w:val="10"/>
              </w:rPr>
              <w:t>W</w:t>
            </w:r>
            <w:r>
              <w:rPr>
                <w:spacing w:val="-3"/>
              </w:rPr>
              <w:t>e</w:t>
            </w:r>
            <w:r>
              <w:rPr>
                <w:spacing w:val="1"/>
              </w:rPr>
              <w:t>s</w:t>
            </w:r>
            <w:r>
              <w:t>tern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A</w:t>
            </w:r>
            <w:r>
              <w:t>ustral</w:t>
            </w:r>
            <w:r>
              <w:rPr>
                <w:spacing w:val="-1"/>
              </w:rPr>
              <w:t>i</w:t>
            </w:r>
            <w:r>
              <w:t xml:space="preserve">a, 10 </w:t>
            </w:r>
            <w:r>
              <w:rPr>
                <w:spacing w:val="-1"/>
              </w:rPr>
              <w:t>A</w:t>
            </w:r>
            <w:r>
              <w:rPr>
                <w:spacing w:val="1"/>
              </w:rPr>
              <w:t>u</w:t>
            </w:r>
            <w:r>
              <w:t>g</w:t>
            </w:r>
            <w:r>
              <w:rPr>
                <w:spacing w:val="-1"/>
              </w:rPr>
              <w:t>u</w:t>
            </w:r>
            <w:r>
              <w:rPr>
                <w:spacing w:val="1"/>
              </w:rPr>
              <w:t>s</w:t>
            </w:r>
            <w:r>
              <w:t>t</w:t>
            </w:r>
            <w:r>
              <w:rPr>
                <w:spacing w:val="-1"/>
              </w:rPr>
              <w:t xml:space="preserve"> 1</w:t>
            </w:r>
            <w:r>
              <w:rPr>
                <w:spacing w:val="1"/>
              </w:rPr>
              <w:t>9</w:t>
            </w:r>
            <w:r>
              <w:t>97</w:t>
            </w:r>
            <w:r>
              <w:tab/>
            </w:r>
            <w:r>
              <w:rPr>
                <w:spacing w:val="-1"/>
              </w:rPr>
              <w:t>32</w:t>
            </w:r>
          </w:hyperlink>
        </w:p>
        <w:p w:rsidR="00390CA3" w:rsidRDefault="00BD6A69">
          <w:pPr>
            <w:pStyle w:val="TOC2"/>
            <w:tabs>
              <w:tab w:val="right" w:leader="dot" w:pos="9073"/>
            </w:tabs>
            <w:jc w:val="center"/>
          </w:pPr>
          <w:hyperlink w:anchor="_TOC_250024" w:history="1">
            <w:r>
              <w:rPr>
                <w:spacing w:val="-1"/>
              </w:rPr>
              <w:t>A</w:t>
            </w:r>
            <w:r>
              <w:t>rn</w:t>
            </w:r>
            <w:r>
              <w:rPr>
                <w:spacing w:val="-1"/>
              </w:rPr>
              <w:t>h</w:t>
            </w:r>
            <w:r>
              <w:t>em</w:t>
            </w:r>
            <w:r>
              <w:rPr>
                <w:spacing w:val="1"/>
              </w:rPr>
              <w:t xml:space="preserve"> </w:t>
            </w:r>
            <w:r>
              <w:t>L</w:t>
            </w:r>
            <w:r>
              <w:rPr>
                <w:spacing w:val="-1"/>
              </w:rPr>
              <w:t>a</w:t>
            </w:r>
            <w:r>
              <w:t>nd (</w:t>
            </w:r>
            <w:r>
              <w:rPr>
                <w:spacing w:val="4"/>
              </w:rPr>
              <w:t>m</w:t>
            </w:r>
            <w:r>
              <w:t>a</w:t>
            </w:r>
            <w:r>
              <w:rPr>
                <w:spacing w:val="-1"/>
              </w:rPr>
              <w:t>g</w:t>
            </w:r>
            <w:r>
              <w:t>n</w:t>
            </w:r>
            <w:r>
              <w:rPr>
                <w:spacing w:val="-2"/>
              </w:rPr>
              <w:t>i</w:t>
            </w:r>
            <w:r>
              <w:t>tu</w:t>
            </w:r>
            <w:r>
              <w:rPr>
                <w:spacing w:val="-1"/>
              </w:rPr>
              <w:t>d</w:t>
            </w:r>
            <w:r>
              <w:t xml:space="preserve">e </w:t>
            </w:r>
            <w:r>
              <w:rPr>
                <w:spacing w:val="1"/>
              </w:rPr>
              <w:t>5</w:t>
            </w:r>
            <w:r>
              <w:t>.1)</w:t>
            </w:r>
            <w:r>
              <w:rPr>
                <w:spacing w:val="1"/>
              </w:rPr>
              <w:t xml:space="preserve"> </w:t>
            </w:r>
            <w:r>
              <w:t>-</w:t>
            </w:r>
            <w:r>
              <w:rPr>
                <w:spacing w:val="-1"/>
              </w:rPr>
              <w:t xml:space="preserve"> </w:t>
            </w:r>
            <w:r>
              <w:t>North</w:t>
            </w:r>
            <w:r>
              <w:rPr>
                <w:spacing w:val="-1"/>
              </w:rPr>
              <w:t>e</w:t>
            </w:r>
            <w:r>
              <w:rPr>
                <w:spacing w:val="3"/>
              </w:rPr>
              <w:t>r</w:t>
            </w:r>
            <w:r>
              <w:t>n</w:t>
            </w:r>
            <w:r>
              <w:rPr>
                <w:spacing w:val="-1"/>
              </w:rPr>
              <w:t xml:space="preserve"> </w:t>
            </w:r>
            <w:r>
              <w:rPr>
                <w:spacing w:val="2"/>
              </w:rPr>
              <w:t>T</w:t>
            </w:r>
            <w:r>
              <w:t>er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i</w:t>
            </w:r>
            <w:r>
              <w:t>to</w:t>
            </w:r>
            <w:r>
              <w:rPr>
                <w:spacing w:val="2"/>
              </w:rPr>
              <w:t>r</w:t>
            </w:r>
            <w:r>
              <w:rPr>
                <w:spacing w:val="-5"/>
              </w:rPr>
              <w:t>y</w:t>
            </w:r>
            <w:r>
              <w:t>,</w:t>
            </w:r>
            <w:r>
              <w:rPr>
                <w:spacing w:val="-1"/>
              </w:rPr>
              <w:t xml:space="preserve"> </w:t>
            </w:r>
            <w:r>
              <w:t xml:space="preserve">30 </w:t>
            </w:r>
            <w:r>
              <w:rPr>
                <w:spacing w:val="-1"/>
              </w:rPr>
              <w:t>S</w:t>
            </w:r>
            <w:r>
              <w:t>e</w:t>
            </w:r>
            <w:r>
              <w:rPr>
                <w:spacing w:val="-1"/>
              </w:rPr>
              <w:t>p</w:t>
            </w:r>
            <w:r>
              <w:rPr>
                <w:spacing w:val="2"/>
              </w:rPr>
              <w:t>t</w:t>
            </w:r>
            <w:r>
              <w:t>e</w:t>
            </w:r>
            <w:r>
              <w:rPr>
                <w:spacing w:val="4"/>
              </w:rPr>
              <w:t>m</w:t>
            </w:r>
            <w:r>
              <w:t>b</w:t>
            </w:r>
            <w:r>
              <w:rPr>
                <w:spacing w:val="-1"/>
              </w:rPr>
              <w:t>e</w:t>
            </w:r>
            <w:r>
              <w:t>r</w:t>
            </w:r>
            <w:r>
              <w:rPr>
                <w:spacing w:val="-1"/>
              </w:rPr>
              <w:t xml:space="preserve"> </w:t>
            </w:r>
            <w:r>
              <w:t>1</w:t>
            </w:r>
            <w:r>
              <w:rPr>
                <w:spacing w:val="-1"/>
              </w:rPr>
              <w:t>9</w:t>
            </w:r>
            <w:r>
              <w:t>92</w:t>
            </w:r>
            <w:r>
              <w:tab/>
            </w:r>
            <w:r>
              <w:rPr>
                <w:spacing w:val="-1"/>
              </w:rPr>
              <w:t>32</w:t>
            </w:r>
          </w:hyperlink>
        </w:p>
        <w:p w:rsidR="00390CA3" w:rsidRDefault="00BD6A69">
          <w:pPr>
            <w:pStyle w:val="TOC2"/>
            <w:tabs>
              <w:tab w:val="right" w:leader="dot" w:pos="9073"/>
            </w:tabs>
            <w:jc w:val="center"/>
          </w:pPr>
          <w:hyperlink w:anchor="_TOC_250023" w:history="1">
            <w:r>
              <w:t>N</w:t>
            </w:r>
            <w:r>
              <w:rPr>
                <w:spacing w:val="2"/>
              </w:rPr>
              <w:t>e</w:t>
            </w:r>
            <w:r>
              <w:rPr>
                <w:spacing w:val="-3"/>
              </w:rPr>
              <w:t>w</w:t>
            </w:r>
            <w:r>
              <w:rPr>
                <w:spacing w:val="1"/>
              </w:rPr>
              <w:t>c</w:t>
            </w:r>
            <w:r>
              <w:t>ast</w:t>
            </w:r>
            <w:r>
              <w:rPr>
                <w:spacing w:val="-2"/>
              </w:rPr>
              <w:t>l</w:t>
            </w:r>
            <w:r>
              <w:t>e (</w:t>
            </w:r>
            <w:r>
              <w:rPr>
                <w:spacing w:val="4"/>
              </w:rPr>
              <w:t>m</w:t>
            </w:r>
            <w:r>
              <w:t>a</w:t>
            </w:r>
            <w:r>
              <w:rPr>
                <w:spacing w:val="-1"/>
              </w:rPr>
              <w:t>g</w:t>
            </w:r>
            <w:r>
              <w:t>n</w:t>
            </w:r>
            <w:r>
              <w:rPr>
                <w:spacing w:val="-2"/>
              </w:rPr>
              <w:t>i</w:t>
            </w:r>
            <w:r>
              <w:t>tu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5</w:t>
            </w:r>
            <w:r>
              <w:rPr>
                <w:spacing w:val="2"/>
              </w:rPr>
              <w:t>.</w:t>
            </w:r>
            <w:r>
              <w:t xml:space="preserve">4) </w:t>
            </w:r>
            <w:r>
              <w:rPr>
                <w:rFonts w:cs="Arial"/>
              </w:rPr>
              <w:t>–</w:t>
            </w:r>
            <w:r>
              <w:rPr>
                <w:rFonts w:cs="Arial"/>
                <w:spacing w:val="-2"/>
              </w:rPr>
              <w:t xml:space="preserve"> </w:t>
            </w:r>
            <w:r>
              <w:t>N</w:t>
            </w:r>
            <w:r>
              <w:rPr>
                <w:spacing w:val="2"/>
              </w:rPr>
              <w:t>e</w:t>
            </w:r>
            <w:r>
              <w:t>w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S</w:t>
            </w:r>
            <w:r>
              <w:rPr>
                <w:spacing w:val="1"/>
              </w:rPr>
              <w:t>o</w:t>
            </w:r>
            <w:r>
              <w:t>uth</w:t>
            </w:r>
            <w:r>
              <w:rPr>
                <w:spacing w:val="-5"/>
              </w:rPr>
              <w:t xml:space="preserve"> </w:t>
            </w:r>
            <w:r>
              <w:rPr>
                <w:spacing w:val="8"/>
              </w:rPr>
              <w:t>W</w:t>
            </w:r>
            <w:r>
              <w:t>a</w:t>
            </w:r>
            <w:r>
              <w:rPr>
                <w:spacing w:val="-2"/>
              </w:rPr>
              <w:t>l</w:t>
            </w:r>
            <w:r>
              <w:t>es,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2</w:t>
            </w:r>
            <w:r>
              <w:t>8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Dec</w:t>
            </w:r>
            <w:r>
              <w:rPr>
                <w:spacing w:val="-3"/>
              </w:rPr>
              <w:t>e</w:t>
            </w:r>
            <w:r>
              <w:rPr>
                <w:spacing w:val="4"/>
              </w:rPr>
              <w:t>m</w:t>
            </w:r>
            <w:r>
              <w:t>b</w:t>
            </w:r>
            <w:r>
              <w:rPr>
                <w:spacing w:val="-1"/>
              </w:rPr>
              <w:t>e</w:t>
            </w:r>
            <w:r>
              <w:t>r</w:t>
            </w:r>
            <w:r>
              <w:rPr>
                <w:spacing w:val="-1"/>
              </w:rPr>
              <w:t xml:space="preserve"> </w:t>
            </w:r>
            <w:r>
              <w:t>1</w:t>
            </w:r>
            <w:r>
              <w:rPr>
                <w:spacing w:val="-1"/>
              </w:rPr>
              <w:t>9</w:t>
            </w:r>
            <w:r>
              <w:t>89</w:t>
            </w:r>
            <w:r>
              <w:tab/>
            </w:r>
            <w:r>
              <w:rPr>
                <w:spacing w:val="-1"/>
              </w:rPr>
              <w:t>32</w:t>
            </w:r>
          </w:hyperlink>
        </w:p>
        <w:p w:rsidR="00390CA3" w:rsidRDefault="00BD6A69">
          <w:pPr>
            <w:pStyle w:val="TOC2"/>
            <w:tabs>
              <w:tab w:val="right" w:leader="dot" w:pos="9073"/>
            </w:tabs>
            <w:jc w:val="center"/>
          </w:pPr>
          <w:hyperlink w:anchor="_TOC_250022" w:history="1">
            <w:r>
              <w:rPr>
                <w:spacing w:val="3"/>
              </w:rPr>
              <w:t>T</w:t>
            </w:r>
            <w:r>
              <w:t>e</w:t>
            </w:r>
            <w:r>
              <w:rPr>
                <w:spacing w:val="-1"/>
              </w:rPr>
              <w:t>n</w:t>
            </w:r>
            <w:r>
              <w:t>n</w:t>
            </w:r>
            <w:r>
              <w:rPr>
                <w:spacing w:val="-1"/>
              </w:rPr>
              <w:t>a</w:t>
            </w:r>
            <w:r>
              <w:t>nt</w:t>
            </w:r>
            <w:r>
              <w:rPr>
                <w:spacing w:val="-3"/>
              </w:rPr>
              <w:t xml:space="preserve"> </w:t>
            </w:r>
            <w:r>
              <w:t>Cr</w:t>
            </w:r>
            <w:r>
              <w:rPr>
                <w:spacing w:val="1"/>
              </w:rPr>
              <w:t>e</w:t>
            </w:r>
            <w:r>
              <w:t xml:space="preserve">ek </w:t>
            </w:r>
            <w:r>
              <w:rPr>
                <w:spacing w:val="-2"/>
              </w:rPr>
              <w:t>(</w:t>
            </w:r>
            <w:r>
              <w:rPr>
                <w:spacing w:val="4"/>
              </w:rPr>
              <w:t>m</w:t>
            </w:r>
            <w:r>
              <w:t>a</w:t>
            </w:r>
            <w:r>
              <w:rPr>
                <w:spacing w:val="-1"/>
              </w:rPr>
              <w:t>g</w:t>
            </w:r>
            <w:r>
              <w:t>n</w:t>
            </w:r>
            <w:r>
              <w:rPr>
                <w:spacing w:val="-2"/>
              </w:rPr>
              <w:t>i</w:t>
            </w:r>
            <w:r>
              <w:t>tu</w:t>
            </w:r>
            <w:r>
              <w:rPr>
                <w:spacing w:val="-1"/>
              </w:rPr>
              <w:t>d</w:t>
            </w:r>
            <w:r>
              <w:rPr>
                <w:spacing w:val="1"/>
              </w:rPr>
              <w:t>e</w:t>
            </w:r>
            <w:r>
              <w:t>s</w:t>
            </w:r>
            <w:r>
              <w:rPr>
                <w:spacing w:val="-1"/>
              </w:rPr>
              <w:t xml:space="preserve"> </w:t>
            </w:r>
            <w:r>
              <w:t>6</w:t>
            </w:r>
            <w:r>
              <w:rPr>
                <w:spacing w:val="-1"/>
              </w:rPr>
              <w:t>.</w:t>
            </w:r>
            <w:r>
              <w:t>2,</w:t>
            </w:r>
            <w:r>
              <w:rPr>
                <w:spacing w:val="-3"/>
              </w:rPr>
              <w:t xml:space="preserve"> </w:t>
            </w:r>
            <w:r>
              <w:t>6</w:t>
            </w:r>
            <w:r>
              <w:rPr>
                <w:spacing w:val="1"/>
              </w:rPr>
              <w:t>.</w:t>
            </w:r>
            <w:r>
              <w:t>3</w:t>
            </w:r>
            <w:r>
              <w:rPr>
                <w:spacing w:val="-3"/>
              </w:rPr>
              <w:t xml:space="preserve"> </w:t>
            </w:r>
            <w:r>
              <w:rPr>
                <w:spacing w:val="1"/>
              </w:rPr>
              <w:t>a</w:t>
            </w:r>
            <w:r>
              <w:t>nd</w:t>
            </w:r>
            <w:r>
              <w:rPr>
                <w:spacing w:val="-1"/>
              </w:rPr>
              <w:t xml:space="preserve"> </w:t>
            </w:r>
            <w:r>
              <w:t>6.</w:t>
            </w:r>
            <w:r>
              <w:rPr>
                <w:spacing w:val="-1"/>
              </w:rPr>
              <w:t>6</w:t>
            </w:r>
            <w:r>
              <w:t>)</w:t>
            </w:r>
            <w:r>
              <w:rPr>
                <w:spacing w:val="1"/>
              </w:rPr>
              <w:t xml:space="preserve"> </w:t>
            </w:r>
            <w:r>
              <w:rPr>
                <w:rFonts w:cs="Arial"/>
              </w:rPr>
              <w:t>–</w:t>
            </w:r>
            <w:r>
              <w:rPr>
                <w:rFonts w:cs="Arial"/>
                <w:spacing w:val="-1"/>
              </w:rPr>
              <w:t xml:space="preserve"> </w:t>
            </w:r>
            <w:r>
              <w:t>Nort</w:t>
            </w:r>
            <w:r>
              <w:rPr>
                <w:spacing w:val="1"/>
              </w:rPr>
              <w:t>he</w:t>
            </w:r>
            <w:r>
              <w:t>rn</w:t>
            </w:r>
            <w:r>
              <w:rPr>
                <w:spacing w:val="-1"/>
              </w:rPr>
              <w:t xml:space="preserve"> </w:t>
            </w:r>
            <w:r>
              <w:rPr>
                <w:spacing w:val="3"/>
              </w:rPr>
              <w:t>T</w:t>
            </w:r>
            <w:r>
              <w:t>er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i</w:t>
            </w:r>
            <w:r>
              <w:t>to</w:t>
            </w:r>
            <w:r>
              <w:rPr>
                <w:spacing w:val="2"/>
              </w:rPr>
              <w:t>r</w:t>
            </w:r>
            <w:r>
              <w:rPr>
                <w:spacing w:val="-5"/>
              </w:rPr>
              <w:t>y</w:t>
            </w:r>
            <w:r>
              <w:t>,</w:t>
            </w:r>
            <w:r>
              <w:rPr>
                <w:spacing w:val="-3"/>
              </w:rPr>
              <w:t xml:space="preserve"> </w:t>
            </w:r>
            <w:r>
              <w:rPr>
                <w:spacing w:val="-1"/>
              </w:rPr>
              <w:t>2</w:t>
            </w:r>
            <w:r>
              <w:t>2 Ja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u</w:t>
            </w:r>
            <w:r>
              <w:t>a</w:t>
            </w:r>
            <w:r>
              <w:rPr>
                <w:spacing w:val="2"/>
              </w:rPr>
              <w:t>r</w:t>
            </w:r>
            <w:r>
              <w:t>y</w:t>
            </w:r>
            <w:r>
              <w:rPr>
                <w:spacing w:val="-4"/>
              </w:rPr>
              <w:t xml:space="preserve"> </w:t>
            </w:r>
            <w:r>
              <w:t>1</w:t>
            </w:r>
            <w:r>
              <w:rPr>
                <w:spacing w:val="1"/>
              </w:rPr>
              <w:t>9</w:t>
            </w:r>
            <w:r>
              <w:t>88</w:t>
            </w:r>
            <w:r>
              <w:tab/>
            </w:r>
            <w:r>
              <w:rPr>
                <w:spacing w:val="-1"/>
              </w:rPr>
              <w:t>33</w:t>
            </w:r>
          </w:hyperlink>
        </w:p>
        <w:p w:rsidR="00390CA3" w:rsidRDefault="00BD6A69">
          <w:pPr>
            <w:pStyle w:val="TOC2"/>
            <w:tabs>
              <w:tab w:val="right" w:leader="dot" w:pos="9073"/>
            </w:tabs>
            <w:jc w:val="center"/>
          </w:pPr>
          <w:hyperlink w:anchor="_TOC_250021" w:history="1">
            <w:r>
              <w:t>Cad</w:t>
            </w:r>
            <w:r>
              <w:rPr>
                <w:spacing w:val="1"/>
              </w:rPr>
              <w:t>o</w:t>
            </w:r>
            <w:r>
              <w:t>ux</w:t>
            </w:r>
            <w:r>
              <w:rPr>
                <w:spacing w:val="-1"/>
              </w:rPr>
              <w:t xml:space="preserve"> </w:t>
            </w:r>
            <w:r>
              <w:t>(</w:t>
            </w:r>
            <w:r>
              <w:rPr>
                <w:spacing w:val="4"/>
              </w:rPr>
              <w:t>m</w:t>
            </w:r>
            <w:r>
              <w:t>a</w:t>
            </w:r>
            <w:r>
              <w:rPr>
                <w:spacing w:val="-1"/>
              </w:rPr>
              <w:t>g</w:t>
            </w:r>
            <w:r>
              <w:t>n</w:t>
            </w:r>
            <w:r>
              <w:rPr>
                <w:spacing w:val="-2"/>
              </w:rPr>
              <w:t>i</w:t>
            </w:r>
            <w:r>
              <w:t>tu</w:t>
            </w:r>
            <w:r>
              <w:rPr>
                <w:spacing w:val="-1"/>
              </w:rPr>
              <w:t>d</w:t>
            </w:r>
            <w:r>
              <w:t>e 6</w:t>
            </w:r>
            <w:r>
              <w:rPr>
                <w:spacing w:val="-1"/>
              </w:rPr>
              <w:t>.</w:t>
            </w:r>
            <w:r>
              <w:t>1)</w:t>
            </w:r>
            <w:r>
              <w:rPr>
                <w:spacing w:val="3"/>
              </w:rPr>
              <w:t xml:space="preserve"> </w:t>
            </w:r>
            <w:r>
              <w:rPr>
                <w:rFonts w:cs="Arial"/>
                <w:spacing w:val="2"/>
              </w:rPr>
              <w:t>–</w:t>
            </w:r>
            <w:r>
              <w:rPr>
                <w:spacing w:val="6"/>
              </w:rPr>
              <w:t>W</w:t>
            </w:r>
            <w:r>
              <w:rPr>
                <w:spacing w:val="-3"/>
              </w:rPr>
              <w:t>e</w:t>
            </w:r>
            <w:r>
              <w:rPr>
                <w:spacing w:val="1"/>
              </w:rPr>
              <w:t>s</w:t>
            </w:r>
            <w:r>
              <w:t>tern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A</w:t>
            </w:r>
            <w:r>
              <w:t>ustra</w:t>
            </w:r>
            <w:r>
              <w:rPr>
                <w:spacing w:val="-2"/>
              </w:rPr>
              <w:t>l</w:t>
            </w:r>
            <w:r>
              <w:rPr>
                <w:spacing w:val="1"/>
              </w:rPr>
              <w:t>i</w:t>
            </w:r>
            <w:r>
              <w:t>a,</w:t>
            </w:r>
            <w:r>
              <w:rPr>
                <w:spacing w:val="-2"/>
              </w:rPr>
              <w:t xml:space="preserve"> </w:t>
            </w:r>
            <w:r>
              <w:t>2</w:t>
            </w:r>
            <w:r>
              <w:rPr>
                <w:spacing w:val="-1"/>
              </w:rPr>
              <w:t xml:space="preserve"> </w:t>
            </w:r>
            <w:r>
              <w:rPr>
                <w:spacing w:val="2"/>
              </w:rPr>
              <w:t>J</w:t>
            </w:r>
            <w:r>
              <w:t>u</w:t>
            </w:r>
            <w:r>
              <w:rPr>
                <w:spacing w:val="-1"/>
              </w:rPr>
              <w:t>n</w:t>
            </w:r>
            <w:r>
              <w:t>e 1</w:t>
            </w:r>
            <w:r>
              <w:rPr>
                <w:spacing w:val="-1"/>
              </w:rPr>
              <w:t>9</w:t>
            </w:r>
            <w:r>
              <w:t>79</w:t>
            </w:r>
            <w:r>
              <w:tab/>
            </w:r>
            <w:r>
              <w:rPr>
                <w:spacing w:val="-1"/>
              </w:rPr>
              <w:t>33</w:t>
            </w:r>
          </w:hyperlink>
        </w:p>
        <w:p w:rsidR="00390CA3" w:rsidRDefault="00BD6A69">
          <w:pPr>
            <w:pStyle w:val="TOC2"/>
            <w:tabs>
              <w:tab w:val="right" w:leader="dot" w:pos="9073"/>
            </w:tabs>
            <w:spacing w:before="58"/>
            <w:jc w:val="center"/>
          </w:pPr>
          <w:hyperlink w:anchor="_TOC_250020" w:history="1">
            <w:r>
              <w:t>M</w:t>
            </w:r>
            <w:r>
              <w:rPr>
                <w:spacing w:val="-1"/>
              </w:rPr>
              <w:t>e</w:t>
            </w:r>
            <w:r>
              <w:rPr>
                <w:spacing w:val="1"/>
              </w:rPr>
              <w:t>c</w:t>
            </w:r>
            <w:r>
              <w:rPr>
                <w:spacing w:val="3"/>
              </w:rPr>
              <w:t>k</w:t>
            </w:r>
            <w:r>
              <w:t>eri</w:t>
            </w:r>
            <w:r>
              <w:rPr>
                <w:spacing w:val="-1"/>
              </w:rPr>
              <w:t>n</w:t>
            </w:r>
            <w:r>
              <w:t>g</w:t>
            </w:r>
            <w:r>
              <w:rPr>
                <w:spacing w:val="-2"/>
              </w:rPr>
              <w:t xml:space="preserve"> </w:t>
            </w:r>
            <w:r>
              <w:t>(</w:t>
            </w:r>
            <w:r>
              <w:rPr>
                <w:spacing w:val="4"/>
              </w:rPr>
              <w:t>m</w:t>
            </w:r>
            <w:r>
              <w:t>a</w:t>
            </w:r>
            <w:r>
              <w:rPr>
                <w:spacing w:val="-1"/>
              </w:rPr>
              <w:t>g</w:t>
            </w:r>
            <w:r>
              <w:t>n</w:t>
            </w:r>
            <w:r>
              <w:rPr>
                <w:spacing w:val="-2"/>
              </w:rPr>
              <w:t>i</w:t>
            </w:r>
            <w:r>
              <w:t>tu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6</w:t>
            </w:r>
            <w:r>
              <w:rPr>
                <w:spacing w:val="2"/>
              </w:rPr>
              <w:t>.</w:t>
            </w:r>
            <w:r>
              <w:t>5)</w:t>
            </w:r>
            <w:r>
              <w:rPr>
                <w:spacing w:val="-1"/>
              </w:rPr>
              <w:t xml:space="preserve"> </w:t>
            </w:r>
            <w:r>
              <w:rPr>
                <w:rFonts w:cs="Arial"/>
              </w:rPr>
              <w:t>–</w:t>
            </w:r>
            <w:r>
              <w:rPr>
                <w:rFonts w:cs="Arial"/>
                <w:spacing w:val="-6"/>
              </w:rPr>
              <w:t xml:space="preserve"> </w:t>
            </w:r>
            <w:r>
              <w:rPr>
                <w:spacing w:val="10"/>
              </w:rPr>
              <w:t>W</w:t>
            </w:r>
            <w:r>
              <w:rPr>
                <w:spacing w:val="-3"/>
              </w:rPr>
              <w:t>e</w:t>
            </w:r>
            <w:r>
              <w:rPr>
                <w:spacing w:val="1"/>
              </w:rPr>
              <w:t>s</w:t>
            </w:r>
            <w:r>
              <w:t>tern</w:t>
            </w:r>
            <w:r>
              <w:rPr>
                <w:spacing w:val="-1"/>
              </w:rPr>
              <w:t xml:space="preserve"> A</w:t>
            </w:r>
            <w:r>
              <w:t>ustral</w:t>
            </w:r>
            <w:r>
              <w:rPr>
                <w:spacing w:val="-1"/>
              </w:rPr>
              <w:t>i</w:t>
            </w:r>
            <w:r>
              <w:t>a, 14</w:t>
            </w:r>
            <w:r>
              <w:rPr>
                <w:spacing w:val="-2"/>
              </w:rPr>
              <w:t xml:space="preserve"> </w:t>
            </w:r>
            <w:r>
              <w:t>O</w:t>
            </w:r>
            <w:r>
              <w:rPr>
                <w:spacing w:val="1"/>
              </w:rPr>
              <w:t>c</w:t>
            </w:r>
            <w:r>
              <w:rPr>
                <w:spacing w:val="2"/>
              </w:rPr>
              <w:t>t</w:t>
            </w:r>
            <w:r>
              <w:t>o</w:t>
            </w:r>
            <w:r>
              <w:rPr>
                <w:spacing w:val="-1"/>
              </w:rPr>
              <w:t>b</w:t>
            </w:r>
            <w:r>
              <w:t>er</w:t>
            </w:r>
            <w:r>
              <w:rPr>
                <w:spacing w:val="-2"/>
              </w:rPr>
              <w:t xml:space="preserve"> </w:t>
            </w:r>
            <w:r>
              <w:rPr>
                <w:spacing w:val="2"/>
              </w:rPr>
              <w:t>1</w:t>
            </w:r>
            <w:r>
              <w:t>9</w:t>
            </w:r>
            <w:r>
              <w:rPr>
                <w:spacing w:val="-1"/>
              </w:rPr>
              <w:t>6</w:t>
            </w:r>
            <w:r>
              <w:t>8</w:t>
            </w:r>
            <w:r>
              <w:tab/>
            </w:r>
            <w:r>
              <w:rPr>
                <w:spacing w:val="-1"/>
              </w:rPr>
              <w:t>34</w:t>
            </w:r>
          </w:hyperlink>
        </w:p>
        <w:p w:rsidR="00390CA3" w:rsidRDefault="00BD6A69">
          <w:pPr>
            <w:pStyle w:val="TOC2"/>
            <w:tabs>
              <w:tab w:val="right" w:leader="dot" w:pos="9073"/>
            </w:tabs>
            <w:spacing w:before="61"/>
            <w:jc w:val="center"/>
          </w:pPr>
          <w:hyperlink w:anchor="_TOC_250019" w:history="1">
            <w:r>
              <w:rPr>
                <w:spacing w:val="-1"/>
              </w:rPr>
              <w:t>A</w:t>
            </w:r>
            <w:r>
              <w:t>d</w:t>
            </w:r>
            <w:r>
              <w:rPr>
                <w:spacing w:val="1"/>
              </w:rPr>
              <w:t>e</w:t>
            </w:r>
            <w:r>
              <w:rPr>
                <w:spacing w:val="-1"/>
              </w:rPr>
              <w:t>l</w:t>
            </w:r>
            <w:r>
              <w:rPr>
                <w:spacing w:val="1"/>
              </w:rPr>
              <w:t>a</w:t>
            </w:r>
            <w:r>
              <w:rPr>
                <w:spacing w:val="-1"/>
              </w:rPr>
              <w:t>i</w:t>
            </w:r>
            <w:r>
              <w:t>de (</w:t>
            </w:r>
            <w:r>
              <w:rPr>
                <w:spacing w:val="4"/>
              </w:rPr>
              <w:t>m</w:t>
            </w:r>
            <w:r>
              <w:t>a</w:t>
            </w:r>
            <w:r>
              <w:rPr>
                <w:spacing w:val="-1"/>
              </w:rPr>
              <w:t>g</w:t>
            </w:r>
            <w:r>
              <w:t>n</w:t>
            </w:r>
            <w:r>
              <w:rPr>
                <w:spacing w:val="-2"/>
              </w:rPr>
              <w:t>i</w:t>
            </w:r>
            <w:r>
              <w:t>tu</w:t>
            </w:r>
            <w:r>
              <w:rPr>
                <w:spacing w:val="-1"/>
              </w:rPr>
              <w:t>d</w:t>
            </w:r>
            <w:r>
              <w:t xml:space="preserve">e </w:t>
            </w:r>
            <w:r>
              <w:t>5</w:t>
            </w:r>
            <w:r>
              <w:rPr>
                <w:spacing w:val="-1"/>
              </w:rPr>
              <w:t>.</w:t>
            </w:r>
            <w:r>
              <w:t>4)</w:t>
            </w:r>
            <w:r>
              <w:rPr>
                <w:spacing w:val="4"/>
              </w:rPr>
              <w:t xml:space="preserve"> </w:t>
            </w:r>
            <w:r>
              <w:rPr>
                <w:rFonts w:cs="Arial"/>
              </w:rPr>
              <w:t>–</w:t>
            </w:r>
            <w:r>
              <w:rPr>
                <w:rFonts w:cs="Arial"/>
                <w:spacing w:val="1"/>
              </w:rPr>
              <w:t xml:space="preserve"> </w:t>
            </w:r>
            <w:r>
              <w:rPr>
                <w:spacing w:val="-1"/>
              </w:rPr>
              <w:t>S</w:t>
            </w:r>
            <w:r>
              <w:t>o</w:t>
            </w:r>
            <w:r>
              <w:rPr>
                <w:spacing w:val="1"/>
              </w:rPr>
              <w:t>u</w:t>
            </w:r>
            <w:r>
              <w:t xml:space="preserve">th </w:t>
            </w:r>
            <w:r>
              <w:rPr>
                <w:spacing w:val="-1"/>
              </w:rPr>
              <w:t>A</w:t>
            </w:r>
            <w:r>
              <w:t>ustral</w:t>
            </w:r>
            <w:r>
              <w:rPr>
                <w:spacing w:val="-1"/>
              </w:rPr>
              <w:t>i</w:t>
            </w:r>
            <w:r>
              <w:t>a,</w:t>
            </w:r>
            <w:r>
              <w:rPr>
                <w:spacing w:val="1"/>
              </w:rPr>
              <w:t xml:space="preserve"> </w:t>
            </w:r>
            <w:r>
              <w:t>1 M</w:t>
            </w:r>
            <w:r>
              <w:rPr>
                <w:spacing w:val="-1"/>
              </w:rPr>
              <w:t>a</w:t>
            </w:r>
            <w:r>
              <w:t>r</w:t>
            </w:r>
            <w:r>
              <w:rPr>
                <w:spacing w:val="1"/>
              </w:rPr>
              <w:t>c</w:t>
            </w:r>
            <w:r>
              <w:t>h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1</w:t>
            </w:r>
            <w:r>
              <w:t>9</w:t>
            </w:r>
            <w:r>
              <w:rPr>
                <w:spacing w:val="-1"/>
              </w:rPr>
              <w:t>5</w:t>
            </w:r>
            <w:r>
              <w:t>4</w:t>
            </w:r>
            <w:r>
              <w:tab/>
            </w:r>
            <w:r>
              <w:rPr>
                <w:spacing w:val="-1"/>
              </w:rPr>
              <w:t>35</w:t>
            </w:r>
          </w:hyperlink>
        </w:p>
        <w:p w:rsidR="00390CA3" w:rsidRDefault="00BD6A69">
          <w:pPr>
            <w:pStyle w:val="TOC2"/>
            <w:tabs>
              <w:tab w:val="right" w:leader="dot" w:pos="9073"/>
            </w:tabs>
            <w:jc w:val="center"/>
          </w:pPr>
          <w:hyperlink w:anchor="_TOC_250018" w:history="1">
            <w:r>
              <w:rPr>
                <w:spacing w:val="6"/>
              </w:rPr>
              <w:t>W</w:t>
            </w:r>
            <w:r>
              <w:rPr>
                <w:spacing w:val="-3"/>
              </w:rPr>
              <w:t>e</w:t>
            </w:r>
            <w:r>
              <w:rPr>
                <w:spacing w:val="1"/>
              </w:rPr>
              <w:t>s</w:t>
            </w:r>
            <w:r>
              <w:t>t</w:t>
            </w:r>
            <w:r>
              <w:rPr>
                <w:spacing w:val="-4"/>
              </w:rPr>
              <w:t xml:space="preserve"> </w:t>
            </w:r>
            <w:r>
              <w:rPr>
                <w:spacing w:val="3"/>
              </w:rPr>
              <w:t>T</w:t>
            </w:r>
            <w:r>
              <w:t>a</w:t>
            </w:r>
            <w:r>
              <w:rPr>
                <w:spacing w:val="-2"/>
              </w:rPr>
              <w:t>s</w:t>
            </w:r>
            <w:r>
              <w:rPr>
                <w:spacing w:val="4"/>
              </w:rPr>
              <w:t>m</w:t>
            </w:r>
            <w:r>
              <w:t>an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S</w:t>
            </w:r>
            <w:r>
              <w:t>ea</w:t>
            </w:r>
            <w:r>
              <w:rPr>
                <w:spacing w:val="-2"/>
              </w:rPr>
              <w:t xml:space="preserve"> </w:t>
            </w:r>
            <w:r>
              <w:t>(</w:t>
            </w:r>
            <w:r>
              <w:rPr>
                <w:spacing w:val="4"/>
              </w:rPr>
              <w:t>m</w:t>
            </w:r>
            <w:r>
              <w:t>a</w:t>
            </w:r>
            <w:r>
              <w:rPr>
                <w:spacing w:val="-1"/>
              </w:rPr>
              <w:t>g</w:t>
            </w:r>
            <w:r>
              <w:t>n</w:t>
            </w:r>
            <w:r>
              <w:rPr>
                <w:spacing w:val="-2"/>
              </w:rPr>
              <w:t>i</w:t>
            </w:r>
            <w:r>
              <w:rPr>
                <w:spacing w:val="2"/>
              </w:rPr>
              <w:t>t</w:t>
            </w:r>
            <w:r>
              <w:t>u</w:t>
            </w:r>
            <w:r>
              <w:rPr>
                <w:spacing w:val="-1"/>
              </w:rPr>
              <w:t>d</w:t>
            </w:r>
            <w:r>
              <w:t>e 5.</w:t>
            </w:r>
            <w:r>
              <w:rPr>
                <w:spacing w:val="-1"/>
              </w:rPr>
              <w:t>8</w:t>
            </w:r>
            <w:r>
              <w:t>)</w:t>
            </w:r>
            <w:r>
              <w:rPr>
                <w:spacing w:val="2"/>
              </w:rPr>
              <w:t xml:space="preserve"> </w:t>
            </w:r>
            <w:r>
              <w:t>-</w:t>
            </w:r>
            <w:r>
              <w:rPr>
                <w:spacing w:val="-1"/>
              </w:rPr>
              <w:t xml:space="preserve"> </w:t>
            </w:r>
            <w:r>
              <w:rPr>
                <w:spacing w:val="3"/>
              </w:rPr>
              <w:t>T</w:t>
            </w:r>
            <w:r>
              <w:t>a</w:t>
            </w:r>
            <w:r>
              <w:rPr>
                <w:spacing w:val="-2"/>
              </w:rPr>
              <w:t>s</w:t>
            </w:r>
            <w:r>
              <w:rPr>
                <w:spacing w:val="4"/>
              </w:rPr>
              <w:t>m</w:t>
            </w:r>
            <w:r>
              <w:t>a</w:t>
            </w:r>
            <w:r>
              <w:rPr>
                <w:spacing w:val="-1"/>
              </w:rPr>
              <w:t>ni</w:t>
            </w:r>
            <w:r>
              <w:t>a,</w:t>
            </w:r>
            <w:r>
              <w:rPr>
                <w:spacing w:val="-2"/>
              </w:rPr>
              <w:t xml:space="preserve"> </w:t>
            </w:r>
            <w:r>
              <w:rPr>
                <w:spacing w:val="1"/>
              </w:rPr>
              <w:t>1</w:t>
            </w:r>
            <w:r>
              <w:t xml:space="preserve">4 </w:t>
            </w:r>
            <w:r>
              <w:rPr>
                <w:spacing w:val="-1"/>
              </w:rPr>
              <w:t>S</w:t>
            </w:r>
            <w:r>
              <w:rPr>
                <w:spacing w:val="1"/>
              </w:rPr>
              <w:t>e</w:t>
            </w:r>
            <w:r>
              <w:t>pt</w:t>
            </w:r>
            <w:r>
              <w:rPr>
                <w:spacing w:val="-1"/>
              </w:rPr>
              <w:t>e</w:t>
            </w:r>
            <w:r>
              <w:rPr>
                <w:spacing w:val="4"/>
              </w:rPr>
              <w:t>m</w:t>
            </w:r>
            <w:r>
              <w:t>b</w:t>
            </w:r>
            <w:r>
              <w:rPr>
                <w:spacing w:val="-1"/>
              </w:rPr>
              <w:t>e</w:t>
            </w:r>
            <w:r>
              <w:t>r 1</w:t>
            </w:r>
            <w:r>
              <w:rPr>
                <w:spacing w:val="-1"/>
              </w:rPr>
              <w:t>9</w:t>
            </w:r>
            <w:r>
              <w:t>46</w:t>
            </w:r>
            <w:r>
              <w:tab/>
            </w:r>
            <w:r>
              <w:rPr>
                <w:spacing w:val="-1"/>
              </w:rPr>
              <w:t>35</w:t>
            </w:r>
          </w:hyperlink>
        </w:p>
        <w:p w:rsidR="00390CA3" w:rsidRDefault="00BD6A69">
          <w:pPr>
            <w:pStyle w:val="TOC2"/>
            <w:tabs>
              <w:tab w:val="right" w:leader="dot" w:pos="9073"/>
            </w:tabs>
            <w:jc w:val="center"/>
          </w:pPr>
          <w:hyperlink w:anchor="_TOC_250017" w:history="1">
            <w:r>
              <w:t>M</w:t>
            </w:r>
            <w:r>
              <w:rPr>
                <w:spacing w:val="-1"/>
              </w:rPr>
              <w:t>e</w:t>
            </w:r>
            <w:r>
              <w:t>e</w:t>
            </w:r>
            <w:r>
              <w:rPr>
                <w:spacing w:val="1"/>
              </w:rPr>
              <w:t>b</w:t>
            </w:r>
            <w:r>
              <w:t>er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i</w:t>
            </w:r>
            <w:r>
              <w:t>e</w:t>
            </w:r>
            <w:r>
              <w:rPr>
                <w:spacing w:val="-2"/>
              </w:rPr>
              <w:t xml:space="preserve"> </w:t>
            </w:r>
            <w:r>
              <w:t>(</w:t>
            </w:r>
            <w:r>
              <w:rPr>
                <w:spacing w:val="4"/>
              </w:rPr>
              <w:t>m</w:t>
            </w:r>
            <w:r>
              <w:t>a</w:t>
            </w:r>
            <w:r>
              <w:rPr>
                <w:spacing w:val="-1"/>
              </w:rPr>
              <w:t>g</w:t>
            </w:r>
            <w:r>
              <w:t>n</w:t>
            </w:r>
            <w:r>
              <w:rPr>
                <w:spacing w:val="-2"/>
              </w:rPr>
              <w:t>i</w:t>
            </w:r>
            <w:r>
              <w:rPr>
                <w:spacing w:val="2"/>
              </w:rPr>
              <w:t>t</w:t>
            </w:r>
            <w:r>
              <w:t>u</w:t>
            </w:r>
            <w:r>
              <w:rPr>
                <w:spacing w:val="-1"/>
              </w:rPr>
              <w:t>d</w:t>
            </w:r>
            <w:r>
              <w:t>e 6.</w:t>
            </w:r>
            <w:r>
              <w:rPr>
                <w:spacing w:val="-1"/>
              </w:rPr>
              <w:t>3</w:t>
            </w:r>
            <w:r>
              <w:t>)</w:t>
            </w:r>
            <w:r>
              <w:rPr>
                <w:spacing w:val="2"/>
              </w:rPr>
              <w:t xml:space="preserve"> </w:t>
            </w:r>
            <w:r>
              <w:t>-</w:t>
            </w:r>
            <w:r>
              <w:rPr>
                <w:spacing w:val="-4"/>
              </w:rPr>
              <w:t xml:space="preserve"> </w:t>
            </w:r>
            <w:r>
              <w:rPr>
                <w:spacing w:val="8"/>
              </w:rPr>
              <w:t>W</w:t>
            </w:r>
            <w:r>
              <w:t>estern</w:t>
            </w:r>
            <w:r>
              <w:rPr>
                <w:spacing w:val="-1"/>
              </w:rPr>
              <w:t xml:space="preserve"> A</w:t>
            </w:r>
            <w:r>
              <w:t>ustra</w:t>
            </w:r>
            <w:r>
              <w:rPr>
                <w:spacing w:val="-2"/>
              </w:rPr>
              <w:t>l</w:t>
            </w:r>
            <w:r>
              <w:rPr>
                <w:spacing w:val="1"/>
              </w:rPr>
              <w:t>i</w:t>
            </w:r>
            <w:r>
              <w:t>a,</w:t>
            </w:r>
            <w:r>
              <w:rPr>
                <w:spacing w:val="-2"/>
              </w:rPr>
              <w:t xml:space="preserve"> </w:t>
            </w:r>
            <w:r>
              <w:rPr>
                <w:spacing w:val="1"/>
              </w:rPr>
              <w:t>2</w:t>
            </w:r>
            <w:r>
              <w:t>9</w:t>
            </w:r>
            <w:r>
              <w:rPr>
                <w:spacing w:val="-1"/>
              </w:rPr>
              <w:t xml:space="preserve"> </w:t>
            </w:r>
            <w:r>
              <w:t>Apr</w:t>
            </w:r>
            <w:r>
              <w:rPr>
                <w:spacing w:val="1"/>
              </w:rPr>
              <w:t>i</w:t>
            </w:r>
            <w:r>
              <w:t>l</w:t>
            </w:r>
            <w:r>
              <w:rPr>
                <w:spacing w:val="-3"/>
              </w:rPr>
              <w:t xml:space="preserve"> </w:t>
            </w:r>
            <w:r>
              <w:t>1</w:t>
            </w:r>
            <w:r>
              <w:rPr>
                <w:spacing w:val="1"/>
              </w:rPr>
              <w:t>9</w:t>
            </w:r>
            <w:r>
              <w:t>41</w:t>
            </w:r>
            <w:r>
              <w:tab/>
            </w:r>
            <w:r>
              <w:rPr>
                <w:spacing w:val="-1"/>
              </w:rPr>
              <w:t>35</w:t>
            </w:r>
          </w:hyperlink>
        </w:p>
        <w:p w:rsidR="00390CA3" w:rsidRDefault="00BD6A69">
          <w:pPr>
            <w:pStyle w:val="TOC2"/>
            <w:tabs>
              <w:tab w:val="right" w:leader="dot" w:pos="9073"/>
            </w:tabs>
            <w:jc w:val="center"/>
          </w:pPr>
          <w:hyperlink w:anchor="_TOC_250016" w:history="1">
            <w:r>
              <w:t>Da</w:t>
            </w:r>
            <w:r>
              <w:rPr>
                <w:spacing w:val="-2"/>
              </w:rPr>
              <w:t>l</w:t>
            </w:r>
            <w:r>
              <w:rPr>
                <w:spacing w:val="2"/>
              </w:rPr>
              <w:t>t</w:t>
            </w:r>
            <w:r>
              <w:t>o</w:t>
            </w:r>
            <w:r>
              <w:rPr>
                <w:spacing w:val="-1"/>
              </w:rPr>
              <w:t>n</w:t>
            </w:r>
            <w:r>
              <w:t>-Gu</w:t>
            </w:r>
            <w:r>
              <w:rPr>
                <w:spacing w:val="1"/>
              </w:rPr>
              <w:t>n</w:t>
            </w:r>
            <w:r>
              <w:t>n</w:t>
            </w:r>
            <w:r>
              <w:rPr>
                <w:spacing w:val="-2"/>
              </w:rPr>
              <w:t>i</w:t>
            </w:r>
            <w:r>
              <w:rPr>
                <w:spacing w:val="1"/>
              </w:rPr>
              <w:t>n</w:t>
            </w:r>
            <w:r>
              <w:t>g</w:t>
            </w:r>
            <w:r>
              <w:rPr>
                <w:spacing w:val="-3"/>
              </w:rPr>
              <w:t xml:space="preserve"> </w:t>
            </w:r>
            <w:r>
              <w:t>(</w:t>
            </w:r>
            <w:r>
              <w:rPr>
                <w:spacing w:val="4"/>
              </w:rPr>
              <w:t>m</w:t>
            </w:r>
            <w:r>
              <w:t>a</w:t>
            </w:r>
            <w:r>
              <w:rPr>
                <w:spacing w:val="-1"/>
              </w:rPr>
              <w:t>g</w:t>
            </w:r>
            <w:r>
              <w:t>n</w:t>
            </w:r>
            <w:r>
              <w:rPr>
                <w:spacing w:val="-2"/>
              </w:rPr>
              <w:t>i</w:t>
            </w:r>
            <w:r>
              <w:t>tu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5</w:t>
            </w:r>
            <w:r>
              <w:t>.6)</w:t>
            </w:r>
            <w:r>
              <w:rPr>
                <w:spacing w:val="3"/>
              </w:rPr>
              <w:t xml:space="preserve"> </w:t>
            </w:r>
            <w:r>
              <w:rPr>
                <w:rFonts w:cs="Arial"/>
              </w:rPr>
              <w:t>–</w:t>
            </w:r>
            <w:r>
              <w:rPr>
                <w:rFonts w:cs="Arial"/>
                <w:spacing w:val="-2"/>
              </w:rPr>
              <w:t xml:space="preserve"> </w:t>
            </w:r>
            <w:r>
              <w:t>N</w:t>
            </w:r>
            <w:r>
              <w:rPr>
                <w:spacing w:val="2"/>
              </w:rPr>
              <w:t>e</w:t>
            </w:r>
            <w:r>
              <w:t>w</w:t>
            </w:r>
            <w:r>
              <w:rPr>
                <w:spacing w:val="-2"/>
              </w:rPr>
              <w:t xml:space="preserve"> </w:t>
            </w:r>
            <w:r>
              <w:rPr>
                <w:spacing w:val="1"/>
              </w:rPr>
              <w:t>S</w:t>
            </w:r>
            <w:r>
              <w:t>o</w:t>
            </w:r>
            <w:r>
              <w:rPr>
                <w:spacing w:val="-1"/>
              </w:rPr>
              <w:t>u</w:t>
            </w:r>
            <w:r>
              <w:t>th</w:t>
            </w:r>
            <w:r>
              <w:rPr>
                <w:spacing w:val="-5"/>
              </w:rPr>
              <w:t xml:space="preserve"> </w:t>
            </w:r>
            <w:r>
              <w:rPr>
                <w:spacing w:val="10"/>
              </w:rPr>
              <w:t>W</w:t>
            </w:r>
            <w:r>
              <w:t>a</w:t>
            </w:r>
            <w:r>
              <w:rPr>
                <w:spacing w:val="-2"/>
              </w:rPr>
              <w:t>l</w:t>
            </w:r>
            <w:r>
              <w:t>es,</w:t>
            </w:r>
            <w:r>
              <w:rPr>
                <w:spacing w:val="-4"/>
              </w:rPr>
              <w:t xml:space="preserve"> </w:t>
            </w:r>
            <w:r>
              <w:t>19</w:t>
            </w:r>
            <w:r>
              <w:rPr>
                <w:spacing w:val="-2"/>
              </w:rPr>
              <w:t xml:space="preserve"> </w:t>
            </w:r>
            <w:r>
              <w:t>N</w:t>
            </w:r>
            <w:r>
              <w:rPr>
                <w:spacing w:val="1"/>
              </w:rPr>
              <w:t>o</w:t>
            </w:r>
            <w:r>
              <w:rPr>
                <w:spacing w:val="-2"/>
              </w:rPr>
              <w:t>v</w:t>
            </w:r>
            <w:r>
              <w:t>e</w:t>
            </w:r>
            <w:r>
              <w:rPr>
                <w:spacing w:val="4"/>
              </w:rPr>
              <w:t>m</w:t>
            </w:r>
            <w:r>
              <w:t>b</w:t>
            </w:r>
            <w:r>
              <w:rPr>
                <w:spacing w:val="-1"/>
              </w:rPr>
              <w:t>e</w:t>
            </w:r>
            <w:r>
              <w:t>r</w:t>
            </w:r>
            <w:r>
              <w:rPr>
                <w:spacing w:val="-1"/>
              </w:rPr>
              <w:t xml:space="preserve"> </w:t>
            </w:r>
            <w:r>
              <w:t>1</w:t>
            </w:r>
            <w:r>
              <w:rPr>
                <w:spacing w:val="-1"/>
              </w:rPr>
              <w:t>9</w:t>
            </w:r>
            <w:r>
              <w:rPr>
                <w:spacing w:val="1"/>
              </w:rPr>
              <w:t>3</w:t>
            </w:r>
            <w:r>
              <w:t>4</w:t>
            </w:r>
            <w:r>
              <w:tab/>
            </w:r>
            <w:r>
              <w:rPr>
                <w:spacing w:val="-1"/>
              </w:rPr>
              <w:t>35</w:t>
            </w:r>
          </w:hyperlink>
        </w:p>
        <w:p w:rsidR="00390CA3" w:rsidRDefault="00BD6A69">
          <w:pPr>
            <w:pStyle w:val="TOC2"/>
            <w:tabs>
              <w:tab w:val="right" w:leader="dot" w:pos="9073"/>
            </w:tabs>
            <w:spacing w:before="58"/>
            <w:jc w:val="center"/>
          </w:pPr>
          <w:hyperlink w:anchor="_TOC_250015" w:history="1">
            <w:r>
              <w:rPr>
                <w:spacing w:val="-1"/>
              </w:rPr>
              <w:t>B</w:t>
            </w:r>
            <w:r>
              <w:t>u</w:t>
            </w:r>
            <w:r>
              <w:rPr>
                <w:spacing w:val="1"/>
              </w:rPr>
              <w:t>n</w:t>
            </w:r>
            <w:r>
              <w:t>d</w:t>
            </w:r>
            <w:r>
              <w:rPr>
                <w:spacing w:val="-1"/>
              </w:rPr>
              <w:t>a</w:t>
            </w:r>
            <w:r>
              <w:rPr>
                <w:spacing w:val="1"/>
              </w:rPr>
              <w:t>b</w:t>
            </w:r>
            <w:r>
              <w:t>erg</w:t>
            </w:r>
            <w:r>
              <w:rPr>
                <w:spacing w:val="-2"/>
              </w:rPr>
              <w:t xml:space="preserve"> </w:t>
            </w:r>
            <w:r>
              <w:t>(</w:t>
            </w:r>
            <w:r>
              <w:rPr>
                <w:spacing w:val="4"/>
              </w:rPr>
              <w:t>m</w:t>
            </w:r>
            <w:r>
              <w:t>a</w:t>
            </w:r>
            <w:r>
              <w:rPr>
                <w:spacing w:val="-1"/>
              </w:rPr>
              <w:t>g</w:t>
            </w:r>
            <w:r>
              <w:t>n</w:t>
            </w:r>
            <w:r>
              <w:rPr>
                <w:spacing w:val="-2"/>
              </w:rPr>
              <w:t>i</w:t>
            </w:r>
            <w:r>
              <w:t>t</w:t>
            </w:r>
            <w:r>
              <w:rPr>
                <w:spacing w:val="1"/>
              </w:rPr>
              <w:t>u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rPr>
                <w:spacing w:val="1"/>
              </w:rPr>
              <w:t>6</w:t>
            </w:r>
            <w:r>
              <w:t>.0)</w:t>
            </w:r>
            <w:r>
              <w:rPr>
                <w:spacing w:val="2"/>
              </w:rPr>
              <w:t xml:space="preserve"> </w:t>
            </w:r>
            <w:r>
              <w:t>Qu</w:t>
            </w:r>
            <w:r>
              <w:rPr>
                <w:spacing w:val="-1"/>
              </w:rPr>
              <w:t>e</w:t>
            </w:r>
            <w:r>
              <w:t>e</w:t>
            </w:r>
            <w:r>
              <w:rPr>
                <w:spacing w:val="-1"/>
              </w:rPr>
              <w:t>n</w:t>
            </w:r>
            <w:r>
              <w:rPr>
                <w:spacing w:val="3"/>
              </w:rPr>
              <w:t>s</w:t>
            </w:r>
            <w:r>
              <w:rPr>
                <w:spacing w:val="-1"/>
              </w:rPr>
              <w:t>l</w:t>
            </w:r>
            <w:r>
              <w:t>a</w:t>
            </w:r>
            <w:r>
              <w:rPr>
                <w:spacing w:val="1"/>
              </w:rPr>
              <w:t>n</w:t>
            </w:r>
            <w:r>
              <w:t>d,</w:t>
            </w:r>
            <w:r>
              <w:rPr>
                <w:spacing w:val="-2"/>
              </w:rPr>
              <w:t xml:space="preserve"> </w:t>
            </w:r>
            <w:r>
              <w:t>7</w:t>
            </w:r>
            <w:r>
              <w:rPr>
                <w:spacing w:val="-1"/>
              </w:rPr>
              <w:t xml:space="preserve"> </w:t>
            </w:r>
            <w:r>
              <w:t>J</w:t>
            </w:r>
            <w:r>
              <w:rPr>
                <w:spacing w:val="1"/>
              </w:rPr>
              <w:t>u</w:t>
            </w:r>
            <w:r>
              <w:t>ne</w:t>
            </w:r>
            <w:r>
              <w:rPr>
                <w:spacing w:val="-1"/>
              </w:rPr>
              <w:t xml:space="preserve"> </w:t>
            </w:r>
            <w:r>
              <w:t>1</w:t>
            </w:r>
            <w:r>
              <w:rPr>
                <w:spacing w:val="-1"/>
              </w:rPr>
              <w:t>9</w:t>
            </w:r>
            <w:r>
              <w:rPr>
                <w:spacing w:val="1"/>
              </w:rPr>
              <w:t>1</w:t>
            </w:r>
            <w:r>
              <w:t>8</w:t>
            </w:r>
            <w:r>
              <w:tab/>
            </w:r>
            <w:r>
              <w:rPr>
                <w:spacing w:val="-1"/>
              </w:rPr>
              <w:t>36</w:t>
            </w:r>
          </w:hyperlink>
        </w:p>
        <w:p w:rsidR="00390CA3" w:rsidRDefault="00BD6A69">
          <w:pPr>
            <w:pStyle w:val="TOC2"/>
            <w:tabs>
              <w:tab w:val="right" w:leader="dot" w:pos="9073"/>
            </w:tabs>
            <w:jc w:val="center"/>
          </w:pPr>
          <w:hyperlink w:anchor="_TOC_250014" w:history="1">
            <w:r>
              <w:rPr>
                <w:spacing w:val="6"/>
              </w:rPr>
              <w:t>W</w:t>
            </w:r>
            <w:r>
              <w:rPr>
                <w:spacing w:val="-3"/>
              </w:rPr>
              <w:t>a</w:t>
            </w:r>
            <w:r>
              <w:t>ro</w:t>
            </w:r>
            <w:r>
              <w:rPr>
                <w:spacing w:val="-5"/>
              </w:rPr>
              <w:t>o</w:t>
            </w:r>
            <w:r>
              <w:rPr>
                <w:spacing w:val="3"/>
              </w:rPr>
              <w:t>k</w:t>
            </w:r>
            <w:r>
              <w:t>a</w:t>
            </w:r>
            <w:r>
              <w:rPr>
                <w:spacing w:val="-2"/>
              </w:rPr>
              <w:t xml:space="preserve"> (</w:t>
            </w:r>
            <w:r>
              <w:rPr>
                <w:spacing w:val="4"/>
              </w:rPr>
              <w:t>m</w:t>
            </w:r>
            <w:r>
              <w:t>a</w:t>
            </w:r>
            <w:r>
              <w:rPr>
                <w:spacing w:val="-1"/>
              </w:rPr>
              <w:t>g</w:t>
            </w:r>
            <w:r>
              <w:t>n</w:t>
            </w:r>
            <w:r>
              <w:rPr>
                <w:spacing w:val="-2"/>
              </w:rPr>
              <w:t>i</w:t>
            </w:r>
            <w:r>
              <w:t>tu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6</w:t>
            </w:r>
            <w:r>
              <w:rPr>
                <w:spacing w:val="2"/>
              </w:rPr>
              <w:t>.</w:t>
            </w:r>
            <w:r>
              <w:t xml:space="preserve">0) </w:t>
            </w:r>
            <w:r>
              <w:rPr>
                <w:rFonts w:cs="Arial"/>
              </w:rPr>
              <w:t>–</w:t>
            </w:r>
            <w:r>
              <w:rPr>
                <w:rFonts w:cs="Arial"/>
                <w:spacing w:val="1"/>
              </w:rPr>
              <w:t xml:space="preserve"> </w:t>
            </w:r>
            <w:r>
              <w:rPr>
                <w:spacing w:val="-1"/>
              </w:rPr>
              <w:t>S</w:t>
            </w:r>
            <w:r>
              <w:t>o</w:t>
            </w:r>
            <w:r>
              <w:rPr>
                <w:spacing w:val="1"/>
              </w:rPr>
              <w:t>u</w:t>
            </w:r>
            <w:r>
              <w:t>th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A</w:t>
            </w:r>
            <w:r>
              <w:t>ustral</w:t>
            </w:r>
            <w:r>
              <w:rPr>
                <w:spacing w:val="-1"/>
              </w:rPr>
              <w:t>i</w:t>
            </w:r>
            <w:r>
              <w:t>a,</w:t>
            </w:r>
            <w:r>
              <w:t xml:space="preserve"> 19 </w:t>
            </w:r>
            <w:r>
              <w:rPr>
                <w:spacing w:val="-1"/>
              </w:rPr>
              <w:t>S</w:t>
            </w:r>
            <w:r>
              <w:rPr>
                <w:spacing w:val="1"/>
              </w:rPr>
              <w:t>e</w:t>
            </w:r>
            <w:r>
              <w:t>pt</w:t>
            </w:r>
            <w:r>
              <w:rPr>
                <w:spacing w:val="1"/>
              </w:rPr>
              <w:t>e</w:t>
            </w:r>
            <w:r>
              <w:rPr>
                <w:spacing w:val="4"/>
              </w:rPr>
              <w:t>m</w:t>
            </w:r>
            <w:r>
              <w:t>b</w:t>
            </w:r>
            <w:r>
              <w:rPr>
                <w:spacing w:val="-1"/>
              </w:rPr>
              <w:t>e</w:t>
            </w:r>
            <w:r>
              <w:t>r</w:t>
            </w:r>
            <w:r>
              <w:rPr>
                <w:spacing w:val="-1"/>
              </w:rPr>
              <w:t xml:space="preserve"> </w:t>
            </w:r>
            <w:r>
              <w:t>1</w:t>
            </w:r>
            <w:r>
              <w:rPr>
                <w:spacing w:val="-1"/>
              </w:rPr>
              <w:t>9</w:t>
            </w:r>
            <w:r>
              <w:t>02</w:t>
            </w:r>
            <w:r>
              <w:tab/>
            </w:r>
            <w:r>
              <w:rPr>
                <w:spacing w:val="-1"/>
              </w:rPr>
              <w:t>36</w:t>
            </w:r>
          </w:hyperlink>
        </w:p>
        <w:p w:rsidR="00390CA3" w:rsidRDefault="00BD6A69">
          <w:pPr>
            <w:pStyle w:val="TOC2"/>
            <w:tabs>
              <w:tab w:val="right" w:leader="dot" w:pos="9073"/>
            </w:tabs>
            <w:jc w:val="center"/>
          </w:pPr>
          <w:hyperlink w:anchor="_TOC_250013" w:history="1">
            <w:r>
              <w:rPr>
                <w:spacing w:val="-1"/>
              </w:rPr>
              <w:t>B</w:t>
            </w:r>
            <w:r>
              <w:t>e</w:t>
            </w:r>
            <w:r>
              <w:rPr>
                <w:spacing w:val="-1"/>
              </w:rPr>
              <w:t>a</w:t>
            </w:r>
            <w:r>
              <w:rPr>
                <w:spacing w:val="1"/>
              </w:rPr>
              <w:t>ch</w:t>
            </w:r>
            <w:r>
              <w:t>p</w:t>
            </w:r>
            <w:r>
              <w:rPr>
                <w:spacing w:val="-1"/>
              </w:rPr>
              <w:t>o</w:t>
            </w:r>
            <w:r>
              <w:t>rt</w:t>
            </w:r>
            <w:r>
              <w:rPr>
                <w:spacing w:val="-2"/>
              </w:rPr>
              <w:t xml:space="preserve"> </w:t>
            </w:r>
            <w:r>
              <w:t>(</w:t>
            </w:r>
            <w:r>
              <w:rPr>
                <w:spacing w:val="4"/>
              </w:rPr>
              <w:t>m</w:t>
            </w:r>
            <w:r>
              <w:t>a</w:t>
            </w:r>
            <w:r>
              <w:rPr>
                <w:spacing w:val="-1"/>
              </w:rPr>
              <w:t>g</w:t>
            </w:r>
            <w:r>
              <w:t>n</w:t>
            </w:r>
            <w:r>
              <w:rPr>
                <w:spacing w:val="-2"/>
              </w:rPr>
              <w:t>i</w:t>
            </w:r>
            <w:r>
              <w:t>t</w:t>
            </w:r>
            <w:r>
              <w:rPr>
                <w:spacing w:val="1"/>
              </w:rPr>
              <w:t>u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6.</w:t>
            </w:r>
            <w:r>
              <w:rPr>
                <w:spacing w:val="-1"/>
              </w:rPr>
              <w:t>5</w:t>
            </w:r>
            <w:r>
              <w:t>)</w:t>
            </w:r>
            <w:r>
              <w:rPr>
                <w:spacing w:val="4"/>
              </w:rPr>
              <w:t xml:space="preserve"> </w:t>
            </w:r>
            <w:r>
              <w:rPr>
                <w:rFonts w:cs="Arial"/>
              </w:rPr>
              <w:t>–</w:t>
            </w:r>
            <w:r>
              <w:rPr>
                <w:rFonts w:cs="Arial"/>
                <w:spacing w:val="-2"/>
              </w:rPr>
              <w:t xml:space="preserve"> </w:t>
            </w:r>
            <w:r>
              <w:rPr>
                <w:spacing w:val="-1"/>
              </w:rPr>
              <w:t>S</w:t>
            </w:r>
            <w:r>
              <w:rPr>
                <w:spacing w:val="1"/>
              </w:rPr>
              <w:t>o</w:t>
            </w:r>
            <w:r>
              <w:t>uth</w:t>
            </w:r>
            <w:r>
              <w:rPr>
                <w:spacing w:val="-1"/>
              </w:rPr>
              <w:t xml:space="preserve"> A</w:t>
            </w:r>
            <w:r>
              <w:t>ustr</w:t>
            </w:r>
            <w:r>
              <w:rPr>
                <w:spacing w:val="1"/>
              </w:rPr>
              <w:t>a</w:t>
            </w:r>
            <w:r>
              <w:rPr>
                <w:spacing w:val="-1"/>
              </w:rPr>
              <w:t>l</w:t>
            </w:r>
            <w:r>
              <w:rPr>
                <w:spacing w:val="1"/>
              </w:rPr>
              <w:t>i</w:t>
            </w:r>
            <w:r>
              <w:t>a,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1</w:t>
            </w:r>
            <w:r>
              <w:t>0</w:t>
            </w:r>
            <w:r>
              <w:rPr>
                <w:spacing w:val="-2"/>
              </w:rPr>
              <w:t xml:space="preserve"> </w:t>
            </w:r>
            <w:r>
              <w:rPr>
                <w:spacing w:val="1"/>
              </w:rPr>
              <w:t>Ma</w:t>
            </w:r>
            <w:r>
              <w:t>y</w:t>
            </w:r>
            <w:r>
              <w:rPr>
                <w:spacing w:val="-3"/>
              </w:rPr>
              <w:t xml:space="preserve"> </w:t>
            </w:r>
            <w:r>
              <w:t>1</w:t>
            </w:r>
            <w:r>
              <w:rPr>
                <w:spacing w:val="-1"/>
              </w:rPr>
              <w:t>8</w:t>
            </w:r>
            <w:r>
              <w:t>97</w:t>
            </w:r>
            <w:r>
              <w:tab/>
            </w:r>
            <w:r>
              <w:rPr>
                <w:spacing w:val="-1"/>
              </w:rPr>
              <w:t>36</w:t>
            </w:r>
          </w:hyperlink>
        </w:p>
        <w:p w:rsidR="00390CA3" w:rsidRDefault="00BD6A69">
          <w:pPr>
            <w:pStyle w:val="TOC2"/>
            <w:tabs>
              <w:tab w:val="right" w:leader="dot" w:pos="9073"/>
            </w:tabs>
            <w:jc w:val="center"/>
          </w:pPr>
          <w:hyperlink w:anchor="_TOC_250012" w:history="1">
            <w:r>
              <w:rPr>
                <w:spacing w:val="6"/>
              </w:rPr>
              <w:t>W</w:t>
            </w:r>
            <w:r>
              <w:rPr>
                <w:spacing w:val="-3"/>
              </w:rPr>
              <w:t>e</w:t>
            </w:r>
            <w:r>
              <w:rPr>
                <w:spacing w:val="1"/>
              </w:rPr>
              <w:t>s</w:t>
            </w:r>
            <w:r>
              <w:t>t</w:t>
            </w:r>
            <w:r>
              <w:rPr>
                <w:spacing w:val="-5"/>
              </w:rPr>
              <w:t xml:space="preserve"> </w:t>
            </w:r>
            <w:r>
              <w:rPr>
                <w:spacing w:val="3"/>
              </w:rPr>
              <w:t>T</w:t>
            </w:r>
            <w:r>
              <w:t>a</w:t>
            </w:r>
            <w:r>
              <w:rPr>
                <w:spacing w:val="-2"/>
              </w:rPr>
              <w:t>s</w:t>
            </w:r>
            <w:r>
              <w:rPr>
                <w:spacing w:val="4"/>
              </w:rPr>
              <w:t>m</w:t>
            </w:r>
            <w:r>
              <w:t>an</w:t>
            </w:r>
            <w:r>
              <w:rPr>
                <w:spacing w:val="-3"/>
              </w:rPr>
              <w:t xml:space="preserve"> </w:t>
            </w:r>
            <w:r>
              <w:rPr>
                <w:spacing w:val="-1"/>
              </w:rPr>
              <w:t>S</w:t>
            </w:r>
            <w:r>
              <w:t>ea</w:t>
            </w:r>
            <w:r>
              <w:rPr>
                <w:spacing w:val="-3"/>
              </w:rPr>
              <w:t xml:space="preserve"> </w:t>
            </w:r>
            <w:r>
              <w:rPr>
                <w:spacing w:val="1"/>
              </w:rPr>
              <w:t>S</w:t>
            </w:r>
            <w:r>
              <w:t>warm</w:t>
            </w:r>
            <w:r>
              <w:rPr>
                <w:spacing w:val="1"/>
              </w:rPr>
              <w:t xml:space="preserve"> </w:t>
            </w:r>
            <w:r>
              <w:rPr>
                <w:spacing w:val="-2"/>
              </w:rPr>
              <w:t>(</w:t>
            </w:r>
            <w:r>
              <w:rPr>
                <w:spacing w:val="4"/>
              </w:rPr>
              <w:t>m</w:t>
            </w:r>
            <w:r>
              <w:t>a</w:t>
            </w:r>
            <w:r>
              <w:rPr>
                <w:spacing w:val="-1"/>
              </w:rPr>
              <w:t>g</w:t>
            </w:r>
            <w:r>
              <w:t>n</w:t>
            </w:r>
            <w:r>
              <w:rPr>
                <w:spacing w:val="-2"/>
              </w:rPr>
              <w:t>i</w:t>
            </w:r>
            <w:r>
              <w:t>tu</w:t>
            </w:r>
            <w:r>
              <w:rPr>
                <w:spacing w:val="-1"/>
              </w:rPr>
              <w:t>d</w:t>
            </w:r>
            <w:r>
              <w:t>e 6.</w:t>
            </w:r>
            <w:r>
              <w:rPr>
                <w:spacing w:val="2"/>
              </w:rPr>
              <w:t>3</w:t>
            </w:r>
            <w:r>
              <w:t>-</w:t>
            </w:r>
            <w:r>
              <w:rPr>
                <w:spacing w:val="-1"/>
              </w:rPr>
              <w:t>6</w:t>
            </w:r>
            <w:r>
              <w:rPr>
                <w:spacing w:val="2"/>
              </w:rPr>
              <w:t>.</w:t>
            </w:r>
            <w:r>
              <w:t>9)</w:t>
            </w:r>
            <w:r>
              <w:rPr>
                <w:spacing w:val="-2"/>
              </w:rPr>
              <w:t xml:space="preserve"> </w:t>
            </w:r>
            <w:r>
              <w:rPr>
                <w:rFonts w:cs="Arial"/>
              </w:rPr>
              <w:t>–</w:t>
            </w:r>
            <w:r>
              <w:rPr>
                <w:rFonts w:cs="Arial"/>
                <w:spacing w:val="-3"/>
              </w:rPr>
              <w:t xml:space="preserve"> </w:t>
            </w:r>
            <w:r>
              <w:rPr>
                <w:spacing w:val="3"/>
              </w:rPr>
              <w:t>T</w:t>
            </w:r>
            <w:r>
              <w:t>as</w:t>
            </w:r>
            <w:r>
              <w:rPr>
                <w:spacing w:val="1"/>
              </w:rPr>
              <w:t>m</w:t>
            </w:r>
            <w:r>
              <w:t>a</w:t>
            </w:r>
            <w:r>
              <w:rPr>
                <w:spacing w:val="-1"/>
              </w:rPr>
              <w:t>n</w:t>
            </w:r>
            <w:r>
              <w:rPr>
                <w:spacing w:val="1"/>
              </w:rPr>
              <w:t>i</w:t>
            </w:r>
            <w:r>
              <w:t>a,</w:t>
            </w:r>
            <w:r>
              <w:rPr>
                <w:spacing w:val="-3"/>
              </w:rPr>
              <w:t xml:space="preserve"> </w:t>
            </w:r>
            <w:r>
              <w:rPr>
                <w:spacing w:val="1"/>
              </w:rPr>
              <w:t>b</w:t>
            </w:r>
            <w:r>
              <w:t>e</w:t>
            </w:r>
            <w:r>
              <w:rPr>
                <w:spacing w:val="1"/>
              </w:rPr>
              <w:t>t</w:t>
            </w:r>
            <w:r>
              <w:rPr>
                <w:spacing w:val="-3"/>
              </w:rPr>
              <w:t>w</w:t>
            </w:r>
            <w:r>
              <w:rPr>
                <w:spacing w:val="1"/>
              </w:rPr>
              <w:t>e</w:t>
            </w:r>
            <w:r>
              <w:t>en</w:t>
            </w:r>
            <w:r>
              <w:rPr>
                <w:spacing w:val="-3"/>
              </w:rPr>
              <w:t xml:space="preserve"> </w:t>
            </w:r>
            <w:r>
              <w:rPr>
                <w:spacing w:val="1"/>
              </w:rPr>
              <w:t>1</w:t>
            </w:r>
            <w:r>
              <w:t>8</w:t>
            </w:r>
            <w:r>
              <w:rPr>
                <w:spacing w:val="1"/>
              </w:rPr>
              <w:t>8</w:t>
            </w:r>
            <w:r>
              <w:t>3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a</w:t>
            </w:r>
            <w:r>
              <w:rPr>
                <w:spacing w:val="1"/>
              </w:rPr>
              <w:t>n</w:t>
            </w:r>
            <w:r>
              <w:t>d</w:t>
            </w:r>
            <w:r>
              <w:rPr>
                <w:spacing w:val="-3"/>
              </w:rPr>
              <w:t xml:space="preserve"> </w:t>
            </w:r>
            <w:r>
              <w:rPr>
                <w:spacing w:val="1"/>
              </w:rPr>
              <w:t>18</w:t>
            </w:r>
            <w:r>
              <w:t>92</w:t>
            </w:r>
            <w:r>
              <w:tab/>
            </w:r>
            <w:r>
              <w:rPr>
                <w:spacing w:val="-1"/>
              </w:rPr>
              <w:t>36</w:t>
            </w:r>
          </w:hyperlink>
        </w:p>
        <w:p w:rsidR="00390CA3" w:rsidRDefault="00BD6A69">
          <w:pPr>
            <w:pStyle w:val="TOC2"/>
            <w:tabs>
              <w:tab w:val="right" w:leader="dot" w:pos="9073"/>
            </w:tabs>
            <w:jc w:val="center"/>
          </w:pPr>
          <w:hyperlink w:anchor="_TOC_250011" w:history="1">
            <w:r>
              <w:rPr>
                <w:spacing w:val="1"/>
              </w:rPr>
              <w:t>S</w:t>
            </w:r>
            <w:r>
              <w:rPr>
                <w:spacing w:val="-5"/>
              </w:rPr>
              <w:t>y</w:t>
            </w:r>
            <w:r>
              <w:rPr>
                <w:spacing w:val="1"/>
              </w:rPr>
              <w:t>d</w:t>
            </w:r>
            <w:r>
              <w:t>n</w:t>
            </w:r>
            <w:r>
              <w:rPr>
                <w:spacing w:val="4"/>
              </w:rPr>
              <w:t>e</w:t>
            </w:r>
            <w:r>
              <w:t>y</w:t>
            </w:r>
            <w:r>
              <w:rPr>
                <w:spacing w:val="-5"/>
              </w:rPr>
              <w:t xml:space="preserve"> </w:t>
            </w:r>
            <w:r>
              <w:t>(</w:t>
            </w:r>
            <w:r>
              <w:rPr>
                <w:spacing w:val="1"/>
              </w:rPr>
              <w:t>a</w:t>
            </w:r>
            <w:r>
              <w:t>p</w:t>
            </w:r>
            <w:r>
              <w:rPr>
                <w:spacing w:val="-1"/>
              </w:rPr>
              <w:t>p</w:t>
            </w:r>
            <w:r>
              <w:t>rox</w:t>
            </w:r>
            <w:r>
              <w:rPr>
                <w:spacing w:val="-1"/>
              </w:rPr>
              <w:t>i</w:t>
            </w:r>
            <w:r>
              <w:rPr>
                <w:spacing w:val="4"/>
              </w:rPr>
              <w:t>m</w:t>
            </w:r>
            <w:r>
              <w:t>ate</w:t>
            </w:r>
            <w:r>
              <w:rPr>
                <w:spacing w:val="-2"/>
              </w:rPr>
              <w:t xml:space="preserve"> </w:t>
            </w:r>
            <w:r>
              <w:rPr>
                <w:spacing w:val="4"/>
              </w:rPr>
              <w:t>m</w:t>
            </w:r>
            <w:r>
              <w:t>a</w:t>
            </w:r>
            <w:r>
              <w:rPr>
                <w:spacing w:val="-1"/>
              </w:rPr>
              <w:t>g</w:t>
            </w:r>
            <w:r>
              <w:t>n</w:t>
            </w:r>
            <w:r>
              <w:rPr>
                <w:spacing w:val="-2"/>
              </w:rPr>
              <w:t>i</w:t>
            </w:r>
            <w:r>
              <w:t>tu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5</w:t>
            </w:r>
            <w:r>
              <w:t>)</w:t>
            </w:r>
            <w:r>
              <w:rPr>
                <w:spacing w:val="2"/>
              </w:rPr>
              <w:t xml:space="preserve"> </w:t>
            </w:r>
            <w:r>
              <w:rPr>
                <w:rFonts w:cs="Arial"/>
              </w:rPr>
              <w:t xml:space="preserve">– </w:t>
            </w:r>
            <w:r>
              <w:t>N</w:t>
            </w:r>
            <w:r>
              <w:rPr>
                <w:spacing w:val="2"/>
              </w:rPr>
              <w:t>e</w:t>
            </w:r>
            <w:r>
              <w:t>w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S</w:t>
            </w:r>
            <w:r>
              <w:rPr>
                <w:spacing w:val="1"/>
              </w:rPr>
              <w:t>o</w:t>
            </w:r>
            <w:r>
              <w:t>uth</w:t>
            </w:r>
            <w:r>
              <w:rPr>
                <w:spacing w:val="-5"/>
              </w:rPr>
              <w:t xml:space="preserve"> </w:t>
            </w:r>
            <w:r>
              <w:rPr>
                <w:spacing w:val="8"/>
              </w:rPr>
              <w:t>W</w:t>
            </w:r>
            <w:r>
              <w:t>a</w:t>
            </w:r>
            <w:r>
              <w:rPr>
                <w:spacing w:val="-2"/>
              </w:rPr>
              <w:t>l</w:t>
            </w:r>
            <w:r>
              <w:t>es,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2</w:t>
            </w:r>
            <w:r>
              <w:t>2</w:t>
            </w:r>
            <w:r>
              <w:rPr>
                <w:spacing w:val="-2"/>
              </w:rPr>
              <w:t xml:space="preserve"> </w:t>
            </w:r>
            <w:r>
              <w:t>Ju</w:t>
            </w:r>
            <w:r>
              <w:rPr>
                <w:spacing w:val="1"/>
              </w:rPr>
              <w:t>n</w:t>
            </w:r>
            <w:r>
              <w:t>e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1</w:t>
            </w:r>
            <w:r>
              <w:rPr>
                <w:spacing w:val="1"/>
              </w:rPr>
              <w:t>7</w:t>
            </w:r>
            <w:r>
              <w:t>88</w:t>
            </w:r>
            <w:r>
              <w:tab/>
            </w:r>
            <w:r>
              <w:rPr>
                <w:spacing w:val="-1"/>
              </w:rPr>
              <w:t>36</w:t>
            </w:r>
          </w:hyperlink>
        </w:p>
        <w:p w:rsidR="00390CA3" w:rsidRDefault="00BD6A69">
          <w:pPr>
            <w:pStyle w:val="TOC1"/>
            <w:tabs>
              <w:tab w:val="right" w:leader="dot" w:pos="9073"/>
            </w:tabs>
            <w:jc w:val="center"/>
          </w:pPr>
          <w:hyperlink w:anchor="_TOC_250010" w:history="1">
            <w:r>
              <w:rPr>
                <w:spacing w:val="-1"/>
              </w:rPr>
              <w:t>A</w:t>
            </w:r>
            <w:r>
              <w:t>ustral</w:t>
            </w:r>
            <w:r>
              <w:rPr>
                <w:spacing w:val="-1"/>
              </w:rPr>
              <w:t>i</w:t>
            </w:r>
            <w:r>
              <w:t>a's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e</w:t>
            </w:r>
            <w:r>
              <w:t>arth</w:t>
            </w:r>
            <w:r>
              <w:rPr>
                <w:spacing w:val="1"/>
              </w:rPr>
              <w:t>q</w:t>
            </w:r>
            <w:r>
              <w:t>u</w:t>
            </w:r>
            <w:r>
              <w:rPr>
                <w:spacing w:val="-1"/>
              </w:rPr>
              <w:t>a</w:t>
            </w:r>
            <w:r>
              <w:rPr>
                <w:spacing w:val="3"/>
              </w:rPr>
              <w:t>k</w:t>
            </w:r>
            <w:r>
              <w:t>e</w:t>
            </w:r>
            <w:r>
              <w:rPr>
                <w:spacing w:val="-2"/>
              </w:rPr>
              <w:t xml:space="preserve"> </w:t>
            </w:r>
            <w:r>
              <w:t>re</w:t>
            </w:r>
            <w:r>
              <w:rPr>
                <w:spacing w:val="1"/>
              </w:rPr>
              <w:t>c</w:t>
            </w:r>
            <w:r>
              <w:t>ord</w:t>
            </w:r>
            <w:r>
              <w:rPr>
                <w:spacing w:val="-1"/>
              </w:rPr>
              <w:t xml:space="preserve"> i</w:t>
            </w:r>
            <w:r>
              <w:t>n</w:t>
            </w:r>
            <w:r>
              <w:rPr>
                <w:spacing w:val="-2"/>
              </w:rPr>
              <w:t xml:space="preserve"> </w:t>
            </w:r>
            <w:r>
              <w:rPr>
                <w:spacing w:val="1"/>
              </w:rPr>
              <w:t>t</w:t>
            </w:r>
            <w:r>
              <w:t>he</w:t>
            </w:r>
            <w:r>
              <w:rPr>
                <w:spacing w:val="55"/>
              </w:rPr>
              <w:t xml:space="preserve"> </w:t>
            </w:r>
            <w:r>
              <w:t>pr</w:t>
            </w:r>
            <w:r>
              <w:rPr>
                <w:spacing w:val="3"/>
              </w:rPr>
              <w:t>e</w:t>
            </w:r>
            <w:r>
              <w:t>-</w:t>
            </w:r>
            <w:r>
              <w:rPr>
                <w:spacing w:val="1"/>
              </w:rPr>
              <w:t>i</w:t>
            </w:r>
            <w:r>
              <w:t>nstru</w:t>
            </w:r>
            <w:r>
              <w:rPr>
                <w:spacing w:val="4"/>
              </w:rPr>
              <w:t>m</w:t>
            </w:r>
            <w:r>
              <w:t>e</w:t>
            </w:r>
            <w:r>
              <w:rPr>
                <w:spacing w:val="-1"/>
              </w:rPr>
              <w:t>n</w:t>
            </w:r>
            <w:r>
              <w:t>tal</w:t>
            </w:r>
            <w:r>
              <w:rPr>
                <w:spacing w:val="-3"/>
              </w:rPr>
              <w:t xml:space="preserve"> </w:t>
            </w:r>
            <w:r>
              <w:rPr>
                <w:spacing w:val="1"/>
              </w:rPr>
              <w:t>e</w:t>
            </w:r>
            <w:r>
              <w:t>ra</w:t>
            </w:r>
            <w:r>
              <w:tab/>
            </w:r>
            <w:r>
              <w:rPr>
                <w:spacing w:val="-1"/>
              </w:rPr>
              <w:t>38</w:t>
            </w:r>
          </w:hyperlink>
        </w:p>
        <w:p w:rsidR="00390CA3" w:rsidRDefault="00BD6A69">
          <w:pPr>
            <w:pStyle w:val="TOC2"/>
            <w:tabs>
              <w:tab w:val="right" w:leader="dot" w:pos="9073"/>
            </w:tabs>
            <w:spacing w:before="58"/>
            <w:jc w:val="center"/>
          </w:pPr>
          <w:hyperlink w:anchor="_TOC_250009" w:history="1">
            <w:r>
              <w:t>L</w:t>
            </w:r>
            <w:r>
              <w:rPr>
                <w:spacing w:val="-1"/>
              </w:rPr>
              <w:t>a</w:t>
            </w:r>
            <w:r>
              <w:rPr>
                <w:spacing w:val="3"/>
              </w:rPr>
              <w:t>k</w:t>
            </w:r>
            <w:r>
              <w:t>e</w:t>
            </w:r>
            <w:r>
              <w:rPr>
                <w:spacing w:val="-2"/>
              </w:rPr>
              <w:t xml:space="preserve"> E</w:t>
            </w:r>
            <w:r>
              <w:t>d</w:t>
            </w:r>
            <w:r>
              <w:rPr>
                <w:spacing w:val="1"/>
              </w:rPr>
              <w:t>g</w:t>
            </w:r>
            <w:r>
              <w:t xml:space="preserve">ar </w:t>
            </w:r>
            <w:r>
              <w:rPr>
                <w:rFonts w:cs="Arial"/>
              </w:rPr>
              <w:t>–</w:t>
            </w:r>
            <w:r>
              <w:rPr>
                <w:rFonts w:cs="Arial"/>
                <w:spacing w:val="-1"/>
              </w:rPr>
              <w:t xml:space="preserve"> </w:t>
            </w:r>
            <w:r>
              <w:rPr>
                <w:spacing w:val="3"/>
              </w:rPr>
              <w:t>T</w:t>
            </w:r>
            <w:r>
              <w:t>a</w:t>
            </w:r>
            <w:r>
              <w:rPr>
                <w:spacing w:val="-2"/>
              </w:rPr>
              <w:t>s</w:t>
            </w:r>
            <w:r>
              <w:rPr>
                <w:spacing w:val="4"/>
              </w:rPr>
              <w:t>m</w:t>
            </w:r>
            <w:r>
              <w:t>a</w:t>
            </w:r>
            <w:r>
              <w:rPr>
                <w:spacing w:val="-1"/>
              </w:rPr>
              <w:t>ni</w:t>
            </w:r>
            <w:r>
              <w:t>a,</w:t>
            </w:r>
            <w:r>
              <w:rPr>
                <w:spacing w:val="-2"/>
              </w:rPr>
              <w:t xml:space="preserve"> </w:t>
            </w:r>
            <w:r>
              <w:rPr>
                <w:spacing w:val="1"/>
              </w:rPr>
              <w:t>2</w:t>
            </w:r>
            <w:r>
              <w:t>0</w:t>
            </w:r>
            <w:r>
              <w:rPr>
                <w:spacing w:val="-1"/>
              </w:rPr>
              <w:t xml:space="preserve"> 0</w:t>
            </w:r>
            <w:r>
              <w:rPr>
                <w:spacing w:val="1"/>
              </w:rPr>
              <w:t>0</w:t>
            </w:r>
            <w:r>
              <w:t>0</w:t>
            </w:r>
            <w:r>
              <w:rPr>
                <w:spacing w:val="1"/>
              </w:rPr>
              <w:t xml:space="preserve"> </w:t>
            </w:r>
            <w:r>
              <w:rPr>
                <w:spacing w:val="-5"/>
              </w:rPr>
              <w:t>y</w:t>
            </w:r>
            <w:r>
              <w:rPr>
                <w:spacing w:val="1"/>
              </w:rPr>
              <w:t>e</w:t>
            </w:r>
            <w:r>
              <w:t>ars a</w:t>
            </w:r>
            <w:r>
              <w:rPr>
                <w:spacing w:val="1"/>
              </w:rPr>
              <w:t>g</w:t>
            </w:r>
            <w:r>
              <w:t>o</w:t>
            </w:r>
            <w:r>
              <w:tab/>
            </w:r>
            <w:r>
              <w:rPr>
                <w:spacing w:val="-1"/>
              </w:rPr>
              <w:t>41</w:t>
            </w:r>
          </w:hyperlink>
        </w:p>
        <w:p w:rsidR="00390CA3" w:rsidRDefault="00BD6A69">
          <w:pPr>
            <w:pStyle w:val="TOC1"/>
            <w:tabs>
              <w:tab w:val="right" w:leader="dot" w:pos="9073"/>
            </w:tabs>
            <w:spacing w:before="394"/>
            <w:jc w:val="center"/>
          </w:pPr>
          <w:hyperlink w:anchor="_TOC_250008" w:history="1">
            <w:r>
              <w:rPr>
                <w:spacing w:val="3"/>
              </w:rPr>
              <w:t>T</w:t>
            </w:r>
            <w:r>
              <w:t>he</w:t>
            </w:r>
            <w:r>
              <w:rPr>
                <w:spacing w:val="-2"/>
              </w:rPr>
              <w:t xml:space="preserve"> i</w:t>
            </w:r>
            <w:r>
              <w:rPr>
                <w:spacing w:val="4"/>
              </w:rPr>
              <w:t>m</w:t>
            </w:r>
            <w:r>
              <w:t>p</w:t>
            </w:r>
            <w:r>
              <w:rPr>
                <w:spacing w:val="-1"/>
              </w:rPr>
              <w:t>a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-1"/>
              </w:rPr>
              <w:t xml:space="preserve"> o</w:t>
            </w:r>
            <w:r>
              <w:t>f</w:t>
            </w:r>
            <w:r>
              <w:rPr>
                <w:spacing w:val="1"/>
              </w:rPr>
              <w:t xml:space="preserve"> </w:t>
            </w:r>
            <w:r>
              <w:t>e</w:t>
            </w:r>
            <w:r>
              <w:rPr>
                <w:spacing w:val="-1"/>
              </w:rPr>
              <w:t>a</w:t>
            </w:r>
            <w:r>
              <w:t>rth</w:t>
            </w:r>
            <w:r>
              <w:rPr>
                <w:spacing w:val="-1"/>
              </w:rPr>
              <w:t>q</w:t>
            </w:r>
            <w:r>
              <w:t>u</w:t>
            </w:r>
            <w:r>
              <w:rPr>
                <w:spacing w:val="-1"/>
              </w:rPr>
              <w:t>a</w:t>
            </w:r>
            <w:r>
              <w:rPr>
                <w:spacing w:val="3"/>
              </w:rPr>
              <w:t>k</w:t>
            </w:r>
            <w:r>
              <w:t>es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i</w:t>
            </w:r>
            <w:r>
              <w:t>n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A</w:t>
            </w:r>
            <w:r>
              <w:t>ustral</w:t>
            </w:r>
            <w:r>
              <w:rPr>
                <w:spacing w:val="-1"/>
              </w:rPr>
              <w:t>i</w:t>
            </w:r>
            <w:r>
              <w:t>a</w:t>
            </w:r>
            <w:r>
              <w:tab/>
            </w:r>
            <w:r>
              <w:rPr>
                <w:spacing w:val="-1"/>
              </w:rPr>
              <w:t>42</w:t>
            </w:r>
          </w:hyperlink>
        </w:p>
        <w:p w:rsidR="00390CA3" w:rsidRDefault="00BD6A69">
          <w:pPr>
            <w:pStyle w:val="TOC1"/>
            <w:tabs>
              <w:tab w:val="right" w:leader="dot" w:pos="9073"/>
            </w:tabs>
            <w:jc w:val="center"/>
          </w:pPr>
          <w:hyperlink w:anchor="_TOC_250007" w:history="1">
            <w:r>
              <w:t>Case</w:t>
            </w:r>
            <w:r>
              <w:rPr>
                <w:spacing w:val="-2"/>
              </w:rPr>
              <w:t xml:space="preserve"> </w:t>
            </w:r>
            <w:r>
              <w:t>stu</w:t>
            </w:r>
            <w:r>
              <w:rPr>
                <w:spacing w:val="3"/>
              </w:rPr>
              <w:t>d</w:t>
            </w:r>
            <w:r>
              <w:rPr>
                <w:spacing w:val="-5"/>
              </w:rPr>
              <w:t>y</w:t>
            </w:r>
            <w:r>
              <w:t>:</w:t>
            </w:r>
            <w:r>
              <w:rPr>
                <w:spacing w:val="-1"/>
              </w:rPr>
              <w:t xml:space="preserve"> </w:t>
            </w:r>
            <w:r>
              <w:rPr>
                <w:spacing w:val="2"/>
              </w:rPr>
              <w:t>C</w:t>
            </w:r>
            <w:r>
              <w:t>a</w:t>
            </w:r>
            <w:r>
              <w:rPr>
                <w:spacing w:val="-1"/>
              </w:rPr>
              <w:t>d</w:t>
            </w:r>
            <w:r>
              <w:rPr>
                <w:spacing w:val="1"/>
              </w:rPr>
              <w:t>e</w:t>
            </w:r>
            <w:r>
              <w:rPr>
                <w:spacing w:val="-1"/>
              </w:rPr>
              <w:t>l</w:t>
            </w:r>
            <w:r>
              <w:t xml:space="preserve">l </w:t>
            </w:r>
            <w:r>
              <w:rPr>
                <w:spacing w:val="1"/>
              </w:rPr>
              <w:t>f</w:t>
            </w:r>
            <w:r>
              <w:t>a</w:t>
            </w:r>
            <w:r>
              <w:rPr>
                <w:spacing w:val="-1"/>
              </w:rPr>
              <w:t>ul</w:t>
            </w:r>
            <w:r>
              <w:t>t</w:t>
            </w:r>
            <w:r>
              <w:rPr>
                <w:spacing w:val="-2"/>
              </w:rPr>
              <w:t xml:space="preserve"> </w:t>
            </w:r>
            <w:r>
              <w:t>(</w:t>
            </w:r>
            <w:r>
              <w:rPr>
                <w:spacing w:val="3"/>
              </w:rPr>
              <w:t>N</w:t>
            </w:r>
            <w:r>
              <w:rPr>
                <w:spacing w:val="-7"/>
              </w:rPr>
              <w:t>S</w:t>
            </w:r>
            <w:r>
              <w:rPr>
                <w:spacing w:val="8"/>
              </w:rPr>
              <w:t>W</w:t>
            </w:r>
            <w:r>
              <w:t>/</w:t>
            </w:r>
            <w:r>
              <w:rPr>
                <w:spacing w:val="-1"/>
              </w:rPr>
              <w:t>Vi</w:t>
            </w:r>
            <w:r>
              <w:t>c b</w:t>
            </w:r>
            <w:r>
              <w:rPr>
                <w:spacing w:val="-1"/>
              </w:rPr>
              <w:t>o</w:t>
            </w:r>
            <w:r>
              <w:t>rd</w:t>
            </w:r>
            <w:r>
              <w:rPr>
                <w:spacing w:val="-1"/>
              </w:rPr>
              <w:t>e</w:t>
            </w:r>
            <w:r>
              <w:t>r)</w:t>
            </w:r>
            <w:r>
              <w:tab/>
            </w:r>
            <w:r>
              <w:rPr>
                <w:spacing w:val="-1"/>
              </w:rPr>
              <w:t>44</w:t>
            </w:r>
          </w:hyperlink>
        </w:p>
        <w:p w:rsidR="00390CA3" w:rsidRDefault="00BD6A69">
          <w:pPr>
            <w:pStyle w:val="TOC2"/>
            <w:tabs>
              <w:tab w:val="right" w:leader="dot" w:pos="9073"/>
            </w:tabs>
            <w:spacing w:before="58"/>
            <w:jc w:val="center"/>
          </w:pPr>
          <w:r>
            <w:rPr>
              <w:spacing w:val="-1"/>
            </w:rPr>
            <w:t>E</w:t>
          </w:r>
          <w:r>
            <w:rPr>
              <w:spacing w:val="1"/>
            </w:rPr>
            <w:t>s</w:t>
          </w:r>
          <w:r>
            <w:t>t</w:t>
          </w:r>
          <w:r>
            <w:rPr>
              <w:spacing w:val="-2"/>
            </w:rPr>
            <w:t>i</w:t>
          </w:r>
          <w:r>
            <w:rPr>
              <w:spacing w:val="4"/>
            </w:rPr>
            <w:t>m</w:t>
          </w:r>
          <w:r>
            <w:t>at</w:t>
          </w:r>
          <w:r>
            <w:rPr>
              <w:spacing w:val="-2"/>
            </w:rPr>
            <w:t>i</w:t>
          </w:r>
          <w:r>
            <w:t>ng</w:t>
          </w:r>
          <w:r>
            <w:rPr>
              <w:spacing w:val="-2"/>
            </w:rPr>
            <w:t xml:space="preserve"> </w:t>
          </w:r>
          <w:r>
            <w:rPr>
              <w:spacing w:val="1"/>
            </w:rPr>
            <w:t>t</w:t>
          </w:r>
          <w:r>
            <w:t>he</w:t>
          </w:r>
          <w:r>
            <w:rPr>
              <w:spacing w:val="-1"/>
            </w:rPr>
            <w:t xml:space="preserve"> </w:t>
          </w:r>
          <w:r>
            <w:t>e</w:t>
          </w:r>
          <w:r>
            <w:rPr>
              <w:spacing w:val="1"/>
            </w:rPr>
            <w:t>f</w:t>
          </w:r>
          <w:r>
            <w:rPr>
              <w:spacing w:val="2"/>
            </w:rPr>
            <w:t>f</w:t>
          </w:r>
          <w:r>
            <w:t xml:space="preserve">ects </w:t>
          </w:r>
          <w:r>
            <w:rPr>
              <w:spacing w:val="-3"/>
            </w:rPr>
            <w:t>o</w:t>
          </w:r>
          <w:r>
            <w:t>f an</w:t>
          </w:r>
          <w:r>
            <w:rPr>
              <w:spacing w:val="-2"/>
            </w:rPr>
            <w:t xml:space="preserve"> </w:t>
          </w:r>
          <w:r>
            <w:t>e</w:t>
          </w:r>
          <w:r>
            <w:rPr>
              <w:spacing w:val="-1"/>
            </w:rPr>
            <w:t>a</w:t>
          </w:r>
          <w:r>
            <w:t>rth</w:t>
          </w:r>
          <w:r>
            <w:rPr>
              <w:spacing w:val="1"/>
            </w:rPr>
            <w:t>q</w:t>
          </w:r>
          <w:r>
            <w:t>u</w:t>
          </w:r>
          <w:r>
            <w:rPr>
              <w:spacing w:val="-1"/>
            </w:rPr>
            <w:t>a</w:t>
          </w:r>
          <w:r>
            <w:rPr>
              <w:spacing w:val="3"/>
            </w:rPr>
            <w:t>k</w:t>
          </w:r>
          <w:r>
            <w:t>e</w:t>
          </w:r>
          <w:r>
            <w:rPr>
              <w:spacing w:val="-1"/>
            </w:rPr>
            <w:t xml:space="preserve"> o</w:t>
          </w:r>
          <w:r>
            <w:t>n</w:t>
          </w:r>
          <w:r>
            <w:rPr>
              <w:spacing w:val="-2"/>
            </w:rPr>
            <w:t xml:space="preserve"> </w:t>
          </w:r>
          <w:r>
            <w:rPr>
              <w:spacing w:val="1"/>
            </w:rPr>
            <w:t>t</w:t>
          </w:r>
          <w:r>
            <w:t>he</w:t>
          </w:r>
          <w:r>
            <w:rPr>
              <w:spacing w:val="-1"/>
            </w:rPr>
            <w:t xml:space="preserve"> </w:t>
          </w:r>
          <w:r>
            <w:rPr>
              <w:spacing w:val="2"/>
            </w:rPr>
            <w:t>C</w:t>
          </w:r>
          <w:r>
            <w:t>a</w:t>
          </w:r>
          <w:r>
            <w:rPr>
              <w:spacing w:val="-1"/>
            </w:rPr>
            <w:t>d</w:t>
          </w:r>
          <w:r>
            <w:rPr>
              <w:spacing w:val="1"/>
            </w:rPr>
            <w:t>e</w:t>
          </w:r>
          <w:r>
            <w:rPr>
              <w:spacing w:val="-1"/>
            </w:rPr>
            <w:t>l</w:t>
          </w:r>
          <w:r>
            <w:t>l</w:t>
          </w:r>
          <w:r>
            <w:rPr>
              <w:spacing w:val="1"/>
            </w:rPr>
            <w:t xml:space="preserve"> </w:t>
          </w:r>
          <w:r>
            <w:t>Fa</w:t>
          </w:r>
          <w:r>
            <w:rPr>
              <w:spacing w:val="-1"/>
            </w:rPr>
            <w:t>ul</w:t>
          </w:r>
          <w:r>
            <w:t>t</w:t>
          </w:r>
          <w:r>
            <w:tab/>
          </w:r>
          <w:r>
            <w:rPr>
              <w:spacing w:val="-1"/>
            </w:rPr>
            <w:t>45</w:t>
          </w:r>
        </w:p>
        <w:p w:rsidR="00390CA3" w:rsidRDefault="00BD6A69">
          <w:pPr>
            <w:pStyle w:val="TOC1"/>
            <w:tabs>
              <w:tab w:val="right" w:leader="dot" w:pos="9073"/>
            </w:tabs>
            <w:jc w:val="center"/>
          </w:pPr>
          <w:hyperlink w:anchor="_TOC_250006" w:history="1">
            <w:r>
              <w:rPr>
                <w:spacing w:val="-1"/>
              </w:rPr>
              <w:t>E</w:t>
            </w:r>
            <w:r>
              <w:t>art</w:t>
            </w:r>
            <w:r>
              <w:rPr>
                <w:spacing w:val="2"/>
              </w:rPr>
              <w:t>h</w:t>
            </w:r>
            <w:r>
              <w:t>q</w:t>
            </w:r>
            <w:r>
              <w:rPr>
                <w:spacing w:val="-1"/>
              </w:rPr>
              <w:t>u</w:t>
            </w:r>
            <w:r>
              <w:t>a</w:t>
            </w:r>
            <w:r>
              <w:rPr>
                <w:spacing w:val="3"/>
              </w:rPr>
              <w:t>k</w:t>
            </w:r>
            <w:r>
              <w:t>e</w:t>
            </w:r>
            <w:r>
              <w:rPr>
                <w:spacing w:val="-2"/>
              </w:rPr>
              <w:t xml:space="preserve"> </w:t>
            </w:r>
            <w:r>
              <w:rPr>
                <w:spacing w:val="3"/>
              </w:rPr>
              <w:t>m</w:t>
            </w:r>
            <w:r>
              <w:t>o</w:t>
            </w:r>
            <w:r>
              <w:rPr>
                <w:spacing w:val="-1"/>
              </w:rPr>
              <w:t>ni</w:t>
            </w:r>
            <w:r>
              <w:t>tor</w:t>
            </w:r>
            <w:r>
              <w:rPr>
                <w:spacing w:val="-1"/>
              </w:rPr>
              <w:t>i</w:t>
            </w:r>
            <w:r>
              <w:rPr>
                <w:spacing w:val="1"/>
              </w:rPr>
              <w:t>n</w:t>
            </w:r>
            <w:r>
              <w:t>g</w:t>
            </w:r>
            <w:r>
              <w:tab/>
            </w:r>
            <w:r>
              <w:rPr>
                <w:spacing w:val="-1"/>
              </w:rPr>
              <w:t>47</w:t>
            </w:r>
          </w:hyperlink>
        </w:p>
        <w:p w:rsidR="00390CA3" w:rsidRDefault="00BD6A69">
          <w:pPr>
            <w:pStyle w:val="TOC1"/>
            <w:tabs>
              <w:tab w:val="right" w:leader="dot" w:pos="9073"/>
            </w:tabs>
            <w:spacing w:before="99"/>
            <w:jc w:val="center"/>
          </w:pPr>
          <w:hyperlink w:anchor="_TOC_250005" w:history="1">
            <w:r>
              <w:rPr>
                <w:spacing w:val="3"/>
              </w:rPr>
              <w:t>T</w:t>
            </w:r>
            <w:r>
              <w:t>he</w:t>
            </w:r>
            <w:r>
              <w:rPr>
                <w:spacing w:val="-2"/>
              </w:rPr>
              <w:t xml:space="preserve"> </w:t>
            </w:r>
            <w:r>
              <w:t>tsu</w:t>
            </w:r>
            <w:r>
              <w:rPr>
                <w:spacing w:val="-1"/>
              </w:rPr>
              <w:t>n</w:t>
            </w:r>
            <w:r>
              <w:t>a</w:t>
            </w:r>
            <w:r>
              <w:rPr>
                <w:spacing w:val="4"/>
              </w:rPr>
              <w:t>m</w:t>
            </w:r>
            <w:r>
              <w:t>i</w:t>
            </w:r>
            <w:r>
              <w:rPr>
                <w:spacing w:val="-2"/>
              </w:rPr>
              <w:t xml:space="preserve"> </w:t>
            </w:r>
            <w:r>
              <w:rPr>
                <w:spacing w:val="-3"/>
              </w:rPr>
              <w:t>w</w:t>
            </w:r>
            <w:r>
              <w:t>ar</w:t>
            </w:r>
            <w:r>
              <w:rPr>
                <w:spacing w:val="2"/>
              </w:rPr>
              <w:t>n</w:t>
            </w:r>
            <w:r>
              <w:rPr>
                <w:spacing w:val="-1"/>
              </w:rPr>
              <w:t>i</w:t>
            </w:r>
            <w:r>
              <w:rPr>
                <w:spacing w:val="1"/>
              </w:rPr>
              <w:t>n</w:t>
            </w:r>
            <w:r>
              <w:t>g</w:t>
            </w:r>
            <w:r>
              <w:rPr>
                <w:spacing w:val="-1"/>
              </w:rPr>
              <w:t xml:space="preserve"> </w:t>
            </w:r>
            <w:r>
              <w:rPr>
                <w:spacing w:val="2"/>
              </w:rPr>
              <w:t>s</w:t>
            </w:r>
            <w:r>
              <w:rPr>
                <w:spacing w:val="-5"/>
              </w:rPr>
              <w:t>y</w:t>
            </w:r>
            <w:r>
              <w:rPr>
                <w:spacing w:val="1"/>
              </w:rPr>
              <w:t>s</w:t>
            </w:r>
            <w:r>
              <w:t>t</w:t>
            </w:r>
            <w:r>
              <w:rPr>
                <w:spacing w:val="1"/>
              </w:rPr>
              <w:t>e</w:t>
            </w:r>
            <w:r>
              <w:t>m</w:t>
            </w:r>
            <w:r>
              <w:tab/>
            </w:r>
            <w:r>
              <w:rPr>
                <w:spacing w:val="-1"/>
              </w:rPr>
              <w:t>49</w:t>
            </w:r>
          </w:hyperlink>
        </w:p>
        <w:p w:rsidR="00390CA3" w:rsidRDefault="00BD6A69">
          <w:pPr>
            <w:pStyle w:val="TOC1"/>
            <w:tabs>
              <w:tab w:val="right" w:leader="dot" w:pos="9073"/>
            </w:tabs>
            <w:jc w:val="center"/>
          </w:pPr>
          <w:hyperlink w:anchor="_TOC_250004" w:history="1">
            <w:r>
              <w:rPr>
                <w:spacing w:val="6"/>
              </w:rPr>
              <w:t>W</w:t>
            </w:r>
            <w:r>
              <w:rPr>
                <w:spacing w:val="-3"/>
              </w:rPr>
              <w:t>e</w:t>
            </w:r>
            <w:r>
              <w:t>bs</w:t>
            </w:r>
            <w:r>
              <w:rPr>
                <w:spacing w:val="-1"/>
              </w:rPr>
              <w:t>i</w:t>
            </w:r>
            <w:r>
              <w:t>tes</w:t>
            </w:r>
            <w:r>
              <w:rPr>
                <w:spacing w:val="-1"/>
              </w:rPr>
              <w:t xml:space="preserve"> </w:t>
            </w:r>
            <w:r>
              <w:rPr>
                <w:spacing w:val="1"/>
              </w:rPr>
              <w:t>f</w:t>
            </w:r>
            <w:r>
              <w:t>or</w:t>
            </w:r>
            <w:r>
              <w:rPr>
                <w:spacing w:val="-3"/>
              </w:rPr>
              <w:t xml:space="preserve"> </w:t>
            </w:r>
            <w:r>
              <w:rPr>
                <w:spacing w:val="2"/>
              </w:rPr>
              <w:t>f</w:t>
            </w:r>
            <w:r>
              <w:t>urther</w:t>
            </w:r>
            <w:r>
              <w:rPr>
                <w:spacing w:val="-1"/>
              </w:rPr>
              <w:t xml:space="preserve"> i</w:t>
            </w:r>
            <w:r>
              <w:t>n</w:t>
            </w:r>
            <w:r>
              <w:rPr>
                <w:spacing w:val="1"/>
              </w:rPr>
              <w:t>f</w:t>
            </w:r>
            <w:r>
              <w:t>or</w:t>
            </w:r>
            <w:r>
              <w:rPr>
                <w:spacing w:val="2"/>
              </w:rPr>
              <w:t>m</w:t>
            </w:r>
            <w:r>
              <w:t>at</w:t>
            </w:r>
            <w:r>
              <w:rPr>
                <w:spacing w:val="-2"/>
              </w:rPr>
              <w:t>i</w:t>
            </w:r>
            <w:r>
              <w:rPr>
                <w:spacing w:val="1"/>
              </w:rPr>
              <w:t>o</w:t>
            </w:r>
            <w:r>
              <w:t>n</w:t>
            </w:r>
            <w:r>
              <w:tab/>
            </w:r>
            <w:r>
              <w:rPr>
                <w:spacing w:val="-1"/>
              </w:rPr>
              <w:t>51</w:t>
            </w:r>
          </w:hyperlink>
        </w:p>
        <w:p w:rsidR="00390CA3" w:rsidRDefault="00BD6A69">
          <w:pPr>
            <w:pStyle w:val="TOC2"/>
            <w:tabs>
              <w:tab w:val="right" w:leader="dot" w:pos="9073"/>
            </w:tabs>
            <w:spacing w:before="58"/>
            <w:jc w:val="center"/>
          </w:pPr>
          <w:hyperlink w:anchor="_TOC_250003" w:history="1">
            <w:r>
              <w:t>U</w:t>
            </w:r>
            <w:r>
              <w:rPr>
                <w:spacing w:val="-1"/>
              </w:rPr>
              <w:t>p</w:t>
            </w:r>
            <w:r>
              <w:t>-</w:t>
            </w:r>
            <w:r>
              <w:rPr>
                <w:spacing w:val="-1"/>
              </w:rPr>
              <w:t>to</w:t>
            </w:r>
            <w:r>
              <w:t>-d</w:t>
            </w:r>
            <w:r>
              <w:rPr>
                <w:spacing w:val="-1"/>
              </w:rPr>
              <w:t>a</w:t>
            </w:r>
            <w:r>
              <w:rPr>
                <w:spacing w:val="2"/>
              </w:rPr>
              <w:t>t</w:t>
            </w:r>
            <w:r>
              <w:t>e</w:t>
            </w:r>
            <w:r>
              <w:rPr>
                <w:spacing w:val="-2"/>
              </w:rPr>
              <w:t xml:space="preserve"> </w:t>
            </w:r>
            <w:r>
              <w:rPr>
                <w:spacing w:val="1"/>
              </w:rPr>
              <w:t>e</w:t>
            </w:r>
            <w:r>
              <w:t>arth</w:t>
            </w:r>
            <w:r>
              <w:rPr>
                <w:spacing w:val="1"/>
              </w:rPr>
              <w:t>q</w:t>
            </w:r>
            <w:r>
              <w:t>u</w:t>
            </w:r>
            <w:r>
              <w:rPr>
                <w:spacing w:val="-1"/>
              </w:rPr>
              <w:t>a</w:t>
            </w:r>
            <w:r>
              <w:rPr>
                <w:spacing w:val="3"/>
              </w:rPr>
              <w:t>k</w:t>
            </w:r>
            <w:r>
              <w:t>e</w:t>
            </w:r>
            <w:r>
              <w:rPr>
                <w:spacing w:val="-1"/>
              </w:rPr>
              <w:t xml:space="preserve"> d</w:t>
            </w:r>
            <w:r>
              <w:t xml:space="preserve">ata </w:t>
            </w:r>
            <w:r>
              <w:rPr>
                <w:spacing w:val="1"/>
              </w:rPr>
              <w:t>f</w:t>
            </w:r>
            <w:r>
              <w:t>r</w:t>
            </w:r>
            <w:r>
              <w:rPr>
                <w:spacing w:val="-3"/>
              </w:rPr>
              <w:t>o</w:t>
            </w:r>
            <w:r>
              <w:t>m</w:t>
            </w:r>
            <w:r>
              <w:rPr>
                <w:spacing w:val="3"/>
              </w:rPr>
              <w:t xml:space="preserve"> </w:t>
            </w:r>
            <w:r>
              <w:t>sp</w:t>
            </w:r>
            <w:r>
              <w:rPr>
                <w:spacing w:val="-1"/>
              </w:rPr>
              <w:t>e</w:t>
            </w:r>
            <w:r>
              <w:rPr>
                <w:spacing w:val="1"/>
              </w:rPr>
              <w:t>c</w:t>
            </w:r>
            <w:r>
              <w:rPr>
                <w:spacing w:val="-1"/>
              </w:rPr>
              <w:t>i</w:t>
            </w:r>
            <w:r>
              <w:rPr>
                <w:spacing w:val="2"/>
              </w:rPr>
              <w:t>f</w:t>
            </w:r>
            <w:r>
              <w:rPr>
                <w:spacing w:val="-1"/>
              </w:rPr>
              <w:t>i</w:t>
            </w:r>
            <w:r>
              <w:t>c</w:t>
            </w:r>
            <w:r>
              <w:rPr>
                <w:spacing w:val="-1"/>
              </w:rPr>
              <w:t xml:space="preserve"> </w:t>
            </w:r>
            <w:r>
              <w:t>co</w:t>
            </w:r>
            <w:r>
              <w:rPr>
                <w:spacing w:val="-1"/>
              </w:rPr>
              <w:t>u</w:t>
            </w:r>
            <w:r>
              <w:t>ntr</w:t>
            </w:r>
            <w:r>
              <w:rPr>
                <w:spacing w:val="-1"/>
              </w:rPr>
              <w:t>i</w:t>
            </w:r>
            <w:r>
              <w:t>es</w:t>
            </w:r>
            <w:r>
              <w:tab/>
            </w:r>
            <w:r>
              <w:rPr>
                <w:spacing w:val="-1"/>
              </w:rPr>
              <w:t>51</w:t>
            </w:r>
          </w:hyperlink>
        </w:p>
        <w:p w:rsidR="00390CA3" w:rsidRDefault="00BD6A69">
          <w:pPr>
            <w:pStyle w:val="TOC1"/>
            <w:tabs>
              <w:tab w:val="right" w:leader="dot" w:pos="9073"/>
            </w:tabs>
            <w:jc w:val="center"/>
          </w:pPr>
          <w:hyperlink w:anchor="_TOC_250002" w:history="1">
            <w:r>
              <w:t>G</w:t>
            </w:r>
            <w:r>
              <w:rPr>
                <w:spacing w:val="-1"/>
              </w:rPr>
              <w:t>l</w:t>
            </w:r>
            <w:r>
              <w:t>os</w:t>
            </w:r>
            <w:r>
              <w:rPr>
                <w:spacing w:val="1"/>
              </w:rPr>
              <w:t>s</w:t>
            </w:r>
            <w:r>
              <w:t>a</w:t>
            </w:r>
            <w:r>
              <w:rPr>
                <w:spacing w:val="2"/>
              </w:rPr>
              <w:t>r</w:t>
            </w:r>
            <w:r>
              <w:t>y</w:t>
            </w:r>
            <w:r>
              <w:tab/>
            </w:r>
            <w:r>
              <w:rPr>
                <w:spacing w:val="-1"/>
              </w:rPr>
              <w:t>52</w:t>
            </w:r>
          </w:hyperlink>
        </w:p>
        <w:p w:rsidR="00390CA3" w:rsidRDefault="00BD6A69">
          <w:pPr>
            <w:pStyle w:val="TOC1"/>
            <w:tabs>
              <w:tab w:val="right" w:leader="dot" w:pos="9073"/>
            </w:tabs>
            <w:jc w:val="center"/>
          </w:pPr>
          <w:hyperlink w:anchor="_TOC_250001" w:history="1">
            <w:r>
              <w:rPr>
                <w:spacing w:val="-1"/>
              </w:rPr>
              <w:t>S</w:t>
            </w:r>
            <w:r>
              <w:t>tu</w:t>
            </w:r>
            <w:r>
              <w:rPr>
                <w:spacing w:val="1"/>
              </w:rPr>
              <w:t>d</w:t>
            </w:r>
            <w:r>
              <w:t>e</w:t>
            </w:r>
            <w:r>
              <w:rPr>
                <w:spacing w:val="-1"/>
              </w:rPr>
              <w:t>n</w:t>
            </w:r>
            <w:r>
              <w:t xml:space="preserve">t </w:t>
            </w:r>
            <w:r>
              <w:rPr>
                <w:spacing w:val="-1"/>
              </w:rPr>
              <w:t>A</w:t>
            </w:r>
            <w:r>
              <w:rPr>
                <w:spacing w:val="1"/>
              </w:rPr>
              <w:t>c</w:t>
            </w:r>
            <w:r>
              <w:t>t</w:t>
            </w:r>
            <w:r>
              <w:rPr>
                <w:spacing w:val="1"/>
              </w:rPr>
              <w:t>iv</w:t>
            </w:r>
            <w:r>
              <w:rPr>
                <w:spacing w:val="-1"/>
              </w:rPr>
              <w:t>i</w:t>
            </w:r>
            <w:r>
              <w:t>t</w:t>
            </w:r>
            <w:r>
              <w:rPr>
                <w:spacing w:val="1"/>
              </w:rPr>
              <w:t>i</w:t>
            </w:r>
            <w:r>
              <w:t>es</w:t>
            </w:r>
            <w:r>
              <w:tab/>
            </w:r>
            <w:r>
              <w:rPr>
                <w:spacing w:val="-1"/>
              </w:rPr>
              <w:t>55</w:t>
            </w:r>
          </w:hyperlink>
        </w:p>
        <w:p w:rsidR="00390CA3" w:rsidRDefault="00BD6A69">
          <w:pPr>
            <w:pStyle w:val="TOC1"/>
            <w:tabs>
              <w:tab w:val="right" w:leader="dot" w:pos="9073"/>
            </w:tabs>
            <w:spacing w:before="99"/>
            <w:jc w:val="center"/>
          </w:pPr>
          <w:hyperlink w:anchor="_TOC_250000" w:history="1">
            <w:r>
              <w:rPr>
                <w:spacing w:val="-1"/>
              </w:rPr>
              <w:t>A</w:t>
            </w:r>
            <w:r>
              <w:t>n</w:t>
            </w:r>
            <w:r>
              <w:rPr>
                <w:spacing w:val="3"/>
              </w:rPr>
              <w:t>s</w:t>
            </w:r>
            <w:r>
              <w:rPr>
                <w:spacing w:val="-3"/>
              </w:rPr>
              <w:t>w</w:t>
            </w:r>
            <w:r>
              <w:t>ers</w:t>
            </w:r>
            <w:r>
              <w:tab/>
            </w:r>
            <w:r>
              <w:rPr>
                <w:spacing w:val="-1"/>
              </w:rPr>
              <w:t>73</w:t>
            </w:r>
          </w:hyperlink>
        </w:p>
      </w:sdtContent>
    </w:sdt>
    <w:p w:rsidR="00390CA3" w:rsidRDefault="00390CA3">
      <w:pPr>
        <w:jc w:val="center"/>
        <w:sectPr w:rsidR="00390CA3">
          <w:type w:val="continuous"/>
          <w:pgSz w:w="11907" w:h="16860"/>
          <w:pgMar w:top="1975" w:right="1280" w:bottom="1267" w:left="1280" w:header="720" w:footer="720" w:gutter="0"/>
          <w:cols w:space="720"/>
        </w:sectPr>
      </w:pPr>
    </w:p>
    <w:p w:rsidR="00390CA3" w:rsidRDefault="00390CA3">
      <w:pPr>
        <w:spacing w:line="200" w:lineRule="exact"/>
        <w:rPr>
          <w:sz w:val="20"/>
          <w:szCs w:val="20"/>
        </w:rPr>
        <w:sectPr w:rsidR="00390CA3">
          <w:footerReference w:type="default" r:id="rId27"/>
          <w:type w:val="continuous"/>
          <w:pgSz w:w="11907" w:h="16860"/>
          <w:pgMar w:top="1580" w:right="1280" w:bottom="780" w:left="1280" w:header="720" w:footer="585" w:gutter="0"/>
          <w:cols w:space="720"/>
        </w:sect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1" w:line="200" w:lineRule="exact"/>
        <w:rPr>
          <w:sz w:val="20"/>
          <w:szCs w:val="20"/>
        </w:rPr>
      </w:pPr>
    </w:p>
    <w:p w:rsidR="00390CA3" w:rsidRDefault="00BD6A69">
      <w:pPr>
        <w:pStyle w:val="Heading1"/>
        <w:ind w:right="150"/>
      </w:pPr>
      <w:bookmarkStart w:id="4" w:name="_TOC_250048"/>
      <w:r>
        <w:t>What</w:t>
      </w:r>
      <w:r>
        <w:rPr>
          <w:spacing w:val="-1"/>
        </w:rPr>
        <w:t xml:space="preserve"> </w:t>
      </w:r>
      <w:r>
        <w:t xml:space="preserve">is </w:t>
      </w:r>
      <w:r>
        <w:rPr>
          <w:spacing w:val="-2"/>
        </w:rPr>
        <w:t>a</w:t>
      </w:r>
      <w:r>
        <w:t>n e</w:t>
      </w:r>
      <w:r>
        <w:rPr>
          <w:spacing w:val="-3"/>
        </w:rPr>
        <w:t>a</w:t>
      </w:r>
      <w:r>
        <w:t>rthquak</w:t>
      </w:r>
      <w:r>
        <w:rPr>
          <w:spacing w:val="-2"/>
        </w:rPr>
        <w:t>e</w:t>
      </w:r>
      <w:bookmarkEnd w:id="4"/>
      <w:r>
        <w:t>?</w:t>
      </w:r>
    </w:p>
    <w:p w:rsidR="00390CA3" w:rsidRDefault="00390CA3">
      <w:pPr>
        <w:spacing w:before="2" w:line="120" w:lineRule="exact"/>
        <w:rPr>
          <w:sz w:val="12"/>
          <w:szCs w:val="12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pStyle w:val="BodyText"/>
        <w:spacing w:line="290" w:lineRule="auto"/>
        <w:ind w:right="116"/>
      </w:pPr>
      <w:r>
        <w:rPr>
          <w:rFonts w:cs="Arial"/>
          <w:spacing w:val="-1"/>
        </w:rPr>
        <w:t>E</w:t>
      </w:r>
      <w:r>
        <w:rPr>
          <w:rFonts w:cs="Arial"/>
        </w:rPr>
        <w:t>art</w:t>
      </w:r>
      <w:r>
        <w:rPr>
          <w:rFonts w:cs="Arial"/>
          <w:spacing w:val="2"/>
        </w:rPr>
        <w:t>h</w:t>
      </w:r>
      <w:r>
        <w:rPr>
          <w:rFonts w:cs="Arial"/>
        </w:rPr>
        <w:t>q</w:t>
      </w:r>
      <w:r>
        <w:rPr>
          <w:rFonts w:cs="Arial"/>
          <w:spacing w:val="-1"/>
        </w:rPr>
        <w:t>u</w:t>
      </w:r>
      <w:r>
        <w:rPr>
          <w:rFonts w:cs="Arial"/>
        </w:rPr>
        <w:t>a</w:t>
      </w:r>
      <w:r>
        <w:rPr>
          <w:rFonts w:cs="Arial"/>
          <w:spacing w:val="3"/>
        </w:rPr>
        <w:t>k</w:t>
      </w:r>
      <w:r>
        <w:rPr>
          <w:rFonts w:cs="Arial"/>
        </w:rPr>
        <w:t>es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are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1"/>
        </w:rPr>
        <w:t>h</w:t>
      </w:r>
      <w:r>
        <w:rPr>
          <w:rFonts w:cs="Arial"/>
        </w:rPr>
        <w:t>e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su</w:t>
      </w:r>
      <w:r>
        <w:rPr>
          <w:rFonts w:cs="Arial"/>
          <w:spacing w:val="-1"/>
        </w:rPr>
        <w:t>d</w:t>
      </w:r>
      <w:r>
        <w:rPr>
          <w:rFonts w:cs="Arial"/>
          <w:spacing w:val="1"/>
        </w:rPr>
        <w:t>de</w:t>
      </w:r>
      <w:r>
        <w:rPr>
          <w:rFonts w:cs="Arial"/>
        </w:rPr>
        <w:t>n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sh</w:t>
      </w:r>
      <w:r>
        <w:rPr>
          <w:rFonts w:cs="Arial"/>
          <w:spacing w:val="-1"/>
        </w:rPr>
        <w:t>a</w:t>
      </w:r>
      <w:r>
        <w:rPr>
          <w:rFonts w:cs="Arial"/>
          <w:spacing w:val="3"/>
        </w:rPr>
        <w:t>k</w:t>
      </w:r>
      <w:r>
        <w:rPr>
          <w:rFonts w:cs="Arial"/>
          <w:spacing w:val="-1"/>
        </w:rPr>
        <w:t>i</w:t>
      </w:r>
      <w:r>
        <w:rPr>
          <w:rFonts w:cs="Arial"/>
        </w:rPr>
        <w:t>ng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1"/>
        </w:rPr>
        <w:t>a</w:t>
      </w:r>
      <w:r>
        <w:rPr>
          <w:rFonts w:cs="Arial"/>
        </w:rPr>
        <w:t>nd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-2"/>
        </w:rPr>
        <w:t>v</w:t>
      </w:r>
      <w:r>
        <w:rPr>
          <w:rFonts w:cs="Arial"/>
          <w:spacing w:val="1"/>
        </w:rPr>
        <w:t>i</w:t>
      </w:r>
      <w:r>
        <w:rPr>
          <w:rFonts w:cs="Arial"/>
        </w:rPr>
        <w:t>brat</w:t>
      </w:r>
      <w:r>
        <w:rPr>
          <w:rFonts w:cs="Arial"/>
          <w:spacing w:val="1"/>
        </w:rPr>
        <w:t>i</w:t>
      </w:r>
      <w:r>
        <w:rPr>
          <w:rFonts w:cs="Arial"/>
        </w:rPr>
        <w:t>ng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of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-1"/>
        </w:rPr>
        <w:t>h</w:t>
      </w:r>
      <w:r>
        <w:rPr>
          <w:rFonts w:cs="Arial"/>
        </w:rPr>
        <w:t>e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Eart</w:t>
      </w:r>
      <w:r>
        <w:rPr>
          <w:rFonts w:cs="Arial"/>
          <w:spacing w:val="2"/>
        </w:rPr>
        <w:t>h</w:t>
      </w:r>
      <w:r>
        <w:rPr>
          <w:rFonts w:cs="Arial"/>
          <w:spacing w:val="-1"/>
        </w:rPr>
        <w:t>’</w:t>
      </w:r>
      <w:r>
        <w:rPr>
          <w:rFonts w:cs="Arial"/>
        </w:rPr>
        <w:t>s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crust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-1"/>
        </w:rPr>
        <w:t>a</w:t>
      </w:r>
      <w:r>
        <w:rPr>
          <w:rFonts w:cs="Arial"/>
        </w:rPr>
        <w:t>s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a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result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of</w:t>
      </w:r>
      <w:r>
        <w:rPr>
          <w:rFonts w:cs="Arial"/>
          <w:spacing w:val="-3"/>
        </w:rPr>
        <w:t xml:space="preserve"> </w:t>
      </w:r>
      <w:r>
        <w:rPr>
          <w:rFonts w:cs="Arial"/>
        </w:rPr>
        <w:t>a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ra</w:t>
      </w:r>
      <w:r>
        <w:rPr>
          <w:rFonts w:cs="Arial"/>
          <w:spacing w:val="-1"/>
        </w:rPr>
        <w:t>pi</w:t>
      </w:r>
      <w:r>
        <w:rPr>
          <w:rFonts w:cs="Arial"/>
        </w:rPr>
        <w:t>d</w:t>
      </w:r>
      <w:r>
        <w:rPr>
          <w:rFonts w:cs="Arial"/>
          <w:spacing w:val="5"/>
        </w:rPr>
        <w:t xml:space="preserve"> </w:t>
      </w:r>
      <w:r>
        <w:t>rele</w:t>
      </w:r>
      <w:r>
        <w:rPr>
          <w:spacing w:val="-1"/>
        </w:rPr>
        <w:t>a</w:t>
      </w:r>
      <w:r>
        <w:rPr>
          <w:spacing w:val="1"/>
        </w:rPr>
        <w:t>s</w:t>
      </w:r>
      <w:r>
        <w:t>e</w:t>
      </w:r>
      <w:r>
        <w:rPr>
          <w:spacing w:val="-5"/>
        </w:rPr>
        <w:t xml:space="preserve"> </w:t>
      </w:r>
      <w:r>
        <w:rPr>
          <w:spacing w:val="-1"/>
        </w:rPr>
        <w:t>o</w:t>
      </w:r>
      <w:r>
        <w:t>f</w:t>
      </w:r>
      <w:r>
        <w:rPr>
          <w:w w:val="99"/>
        </w:rPr>
        <w:t xml:space="preserve"> </w:t>
      </w:r>
      <w:r>
        <w:t>e</w:t>
      </w:r>
      <w:r>
        <w:rPr>
          <w:spacing w:val="-1"/>
        </w:rPr>
        <w:t>n</w:t>
      </w:r>
      <w:r>
        <w:t>er</w:t>
      </w:r>
      <w:r>
        <w:rPr>
          <w:spacing w:val="4"/>
        </w:rPr>
        <w:t>g</w:t>
      </w:r>
      <w:r>
        <w:t>y</w:t>
      </w:r>
      <w:r>
        <w:rPr>
          <w:spacing w:val="-8"/>
        </w:rPr>
        <w:t xml:space="preserve"> </w:t>
      </w:r>
      <w:r>
        <w:t>when</w:t>
      </w:r>
      <w:r>
        <w:rPr>
          <w:spacing w:val="-7"/>
        </w:rPr>
        <w:t xml:space="preserve"> </w:t>
      </w:r>
      <w:r>
        <w:t>roc</w:t>
      </w:r>
      <w:r>
        <w:rPr>
          <w:spacing w:val="3"/>
        </w:rPr>
        <w:t>k</w:t>
      </w:r>
      <w:r>
        <w:t>s</w:t>
      </w:r>
      <w:r>
        <w:rPr>
          <w:spacing w:val="-5"/>
        </w:rPr>
        <w:t xml:space="preserve"> </w:t>
      </w:r>
      <w:r>
        <w:t>break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7"/>
        </w:rPr>
        <w:t xml:space="preserve"> </w:t>
      </w:r>
      <w:r>
        <w:rPr>
          <w:spacing w:val="3"/>
        </w:rPr>
        <w:t>m</w:t>
      </w:r>
      <w:r>
        <w:t>o</w:t>
      </w:r>
      <w:r>
        <w:rPr>
          <w:spacing w:val="-2"/>
        </w:rPr>
        <w:t>v</w:t>
      </w:r>
      <w:r>
        <w:t>e</w:t>
      </w:r>
      <w:r>
        <w:rPr>
          <w:spacing w:val="-6"/>
        </w:rPr>
        <w:t xml:space="preserve"> </w:t>
      </w:r>
      <w:r>
        <w:rPr>
          <w:spacing w:val="1"/>
        </w:rPr>
        <w:t>a</w:t>
      </w:r>
      <w:r>
        <w:rPr>
          <w:spacing w:val="-1"/>
        </w:rPr>
        <w:t>l</w:t>
      </w:r>
      <w:r>
        <w:t>o</w:t>
      </w:r>
      <w:r>
        <w:rPr>
          <w:spacing w:val="1"/>
        </w:rPr>
        <w:t>n</w:t>
      </w:r>
      <w:r>
        <w:t>g</w:t>
      </w:r>
      <w:r>
        <w:rPr>
          <w:spacing w:val="-5"/>
        </w:rPr>
        <w:t xml:space="preserve"> </w:t>
      </w:r>
      <w:r>
        <w:rPr>
          <w:rFonts w:cs="Arial"/>
          <w:b/>
          <w:bCs/>
        </w:rPr>
        <w:t>faults</w:t>
      </w:r>
      <w:r>
        <w:t>.</w:t>
      </w:r>
    </w:p>
    <w:p w:rsidR="00390CA3" w:rsidRDefault="00390CA3">
      <w:pPr>
        <w:spacing w:before="4" w:line="180" w:lineRule="exact"/>
        <w:rPr>
          <w:sz w:val="18"/>
          <w:szCs w:val="18"/>
        </w:rPr>
      </w:pPr>
    </w:p>
    <w:p w:rsidR="00390CA3" w:rsidRDefault="00BD6A69">
      <w:pPr>
        <w:pStyle w:val="BodyText"/>
        <w:spacing w:line="291" w:lineRule="auto"/>
        <w:ind w:right="286"/>
      </w:pPr>
      <w:r>
        <w:t>A</w:t>
      </w:r>
      <w:r>
        <w:rPr>
          <w:spacing w:val="-5"/>
        </w:rPr>
        <w:t xml:space="preserve"> </w:t>
      </w:r>
      <w:r>
        <w:rPr>
          <w:spacing w:val="1"/>
        </w:rPr>
        <w:t>f</w:t>
      </w:r>
      <w:r>
        <w:t>a</w:t>
      </w:r>
      <w:r>
        <w:rPr>
          <w:spacing w:val="-1"/>
        </w:rPr>
        <w:t>ul</w:t>
      </w:r>
      <w:r>
        <w:t>t</w:t>
      </w:r>
      <w:r>
        <w:rPr>
          <w:spacing w:val="-3"/>
        </w:rPr>
        <w:t xml:space="preserve"> </w:t>
      </w:r>
      <w:r>
        <w:rPr>
          <w:spacing w:val="-1"/>
        </w:rPr>
        <w:t>i</w:t>
      </w:r>
      <w:r>
        <w:t>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2"/>
        </w:rPr>
        <w:t>f</w:t>
      </w:r>
      <w:r>
        <w:t>racture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rPr>
          <w:spacing w:val="1"/>
        </w:rPr>
        <w:t>c</w:t>
      </w:r>
      <w:r>
        <w:t>rack</w:t>
      </w:r>
      <w:r>
        <w:rPr>
          <w:spacing w:val="-4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-4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5"/>
        </w:rPr>
        <w:t xml:space="preserve"> </w:t>
      </w:r>
      <w:r>
        <w:t>roc</w:t>
      </w:r>
      <w:r>
        <w:rPr>
          <w:spacing w:val="3"/>
        </w:rPr>
        <w:t>k</w:t>
      </w:r>
      <w:r>
        <w:t>s</w:t>
      </w:r>
      <w:r>
        <w:rPr>
          <w:spacing w:val="-4"/>
        </w:rPr>
        <w:t xml:space="preserve"> </w:t>
      </w:r>
      <w:r>
        <w:rPr>
          <w:spacing w:val="-3"/>
        </w:rPr>
        <w:t>w</w:t>
      </w:r>
      <w:r>
        <w:t>h</w:t>
      </w:r>
      <w:r>
        <w:rPr>
          <w:spacing w:val="-1"/>
        </w:rPr>
        <w:t>e</w:t>
      </w:r>
      <w:r>
        <w:t>re</w:t>
      </w:r>
      <w:r>
        <w:rPr>
          <w:spacing w:val="-3"/>
        </w:rPr>
        <w:t xml:space="preserve"> </w:t>
      </w:r>
      <w:r>
        <w:t>o</w:t>
      </w:r>
      <w:r>
        <w:rPr>
          <w:spacing w:val="1"/>
        </w:rPr>
        <w:t>n</w:t>
      </w:r>
      <w:r>
        <w:t>e</w:t>
      </w:r>
      <w:r>
        <w:rPr>
          <w:spacing w:val="-5"/>
        </w:rPr>
        <w:t xml:space="preserve"> </w:t>
      </w:r>
      <w:r>
        <w:t>s</w:t>
      </w:r>
      <w:r>
        <w:rPr>
          <w:spacing w:val="-1"/>
        </w:rPr>
        <w:t>i</w:t>
      </w:r>
      <w:r>
        <w:rPr>
          <w:spacing w:val="1"/>
        </w:rPr>
        <w:t>d</w:t>
      </w:r>
      <w:r>
        <w:t>e</w:t>
      </w:r>
      <w:r>
        <w:rPr>
          <w:spacing w:val="-4"/>
        </w:rPr>
        <w:t xml:space="preserve"> </w:t>
      </w:r>
      <w:r>
        <w:rPr>
          <w:spacing w:val="-1"/>
        </w:rPr>
        <w:t>h</w:t>
      </w:r>
      <w:r>
        <w:t>as</w:t>
      </w:r>
      <w:r>
        <w:rPr>
          <w:spacing w:val="-4"/>
        </w:rPr>
        <w:t xml:space="preserve"> </w:t>
      </w:r>
      <w:r>
        <w:rPr>
          <w:spacing w:val="4"/>
        </w:rPr>
        <w:t>m</w:t>
      </w:r>
      <w:r>
        <w:t>o</w:t>
      </w:r>
      <w:r>
        <w:rPr>
          <w:spacing w:val="-2"/>
        </w:rPr>
        <w:t>v</w:t>
      </w:r>
      <w:r>
        <w:t>ed</w:t>
      </w:r>
      <w:r>
        <w:rPr>
          <w:spacing w:val="-5"/>
        </w:rPr>
        <w:t xml:space="preserve"> </w:t>
      </w:r>
      <w:r>
        <w:t>r</w:t>
      </w:r>
      <w:r>
        <w:rPr>
          <w:spacing w:val="1"/>
        </w:rPr>
        <w:t>e</w:t>
      </w:r>
      <w:r>
        <w:rPr>
          <w:spacing w:val="-1"/>
        </w:rPr>
        <w:t>l</w:t>
      </w:r>
      <w:r>
        <w:t>a</w:t>
      </w:r>
      <w:r>
        <w:rPr>
          <w:spacing w:val="1"/>
        </w:rPr>
        <w:t>ti</w:t>
      </w:r>
      <w:r>
        <w:rPr>
          <w:spacing w:val="-2"/>
        </w:rPr>
        <w:t>v</w:t>
      </w:r>
      <w:r>
        <w:t>e</w:t>
      </w:r>
      <w:r>
        <w:rPr>
          <w:spacing w:val="-5"/>
        </w:rPr>
        <w:t xml:space="preserve"> </w:t>
      </w:r>
      <w:r>
        <w:rPr>
          <w:spacing w:val="1"/>
        </w:rPr>
        <w:t>t</w:t>
      </w:r>
      <w:r>
        <w:t>o</w:t>
      </w:r>
      <w:r>
        <w:rPr>
          <w:spacing w:val="-4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-3"/>
        </w:rPr>
        <w:t xml:space="preserve"> </w:t>
      </w:r>
      <w:r>
        <w:t>o</w:t>
      </w:r>
      <w:r>
        <w:rPr>
          <w:spacing w:val="-1"/>
        </w:rPr>
        <w:t>t</w:t>
      </w:r>
      <w:r>
        <w:t>h</w:t>
      </w:r>
      <w:r>
        <w:rPr>
          <w:spacing w:val="-1"/>
        </w:rPr>
        <w:t>e</w:t>
      </w:r>
      <w:r>
        <w:t>r</w:t>
      </w:r>
      <w:r>
        <w:rPr>
          <w:spacing w:val="4"/>
        </w:rPr>
        <w:t xml:space="preserve"> </w:t>
      </w:r>
      <w:hyperlink w:anchor="_bookmark0" w:history="1">
        <w:r>
          <w:t>(F</w:t>
        </w:r>
        <w:r>
          <w:rPr>
            <w:spacing w:val="1"/>
          </w:rPr>
          <w:t>i</w:t>
        </w:r>
        <w:r>
          <w:t>g</w:t>
        </w:r>
        <w:r>
          <w:rPr>
            <w:spacing w:val="-1"/>
          </w:rPr>
          <w:t>u</w:t>
        </w:r>
        <w:r>
          <w:t>re</w:t>
        </w:r>
        <w:r>
          <w:rPr>
            <w:spacing w:val="-1"/>
          </w:rPr>
          <w:t xml:space="preserve"> 1</w:t>
        </w:r>
      </w:hyperlink>
      <w:r>
        <w:t>).</w:t>
      </w:r>
      <w:r>
        <w:rPr>
          <w:w w:val="99"/>
        </w:rPr>
        <w:t xml:space="preserve"> </w:t>
      </w:r>
      <w:r>
        <w:t>Fa</w:t>
      </w:r>
      <w:r>
        <w:rPr>
          <w:spacing w:val="-1"/>
        </w:rPr>
        <w:t>ul</w:t>
      </w:r>
      <w:r>
        <w:t>ts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rPr>
          <w:spacing w:val="1"/>
        </w:rPr>
        <w:t>j</w:t>
      </w:r>
      <w:r>
        <w:t>ust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1"/>
        </w:rPr>
        <w:t>fe</w:t>
      </w:r>
      <w:r>
        <w:t>w</w:t>
      </w:r>
      <w:r>
        <w:rPr>
          <w:spacing w:val="-6"/>
        </w:rPr>
        <w:t xml:space="preserve"> </w:t>
      </w:r>
      <w:r>
        <w:rPr>
          <w:spacing w:val="1"/>
        </w:rPr>
        <w:t>ce</w:t>
      </w:r>
      <w:r>
        <w:t>nt</w:t>
      </w:r>
      <w:r>
        <w:rPr>
          <w:spacing w:val="-2"/>
        </w:rPr>
        <w:t>i</w:t>
      </w:r>
      <w:r>
        <w:rPr>
          <w:spacing w:val="4"/>
        </w:rPr>
        <w:t>m</w:t>
      </w:r>
      <w:r>
        <w:t>etres</w:t>
      </w:r>
      <w:r>
        <w:rPr>
          <w:spacing w:val="-3"/>
        </w:rPr>
        <w:t xml:space="preserve"> </w:t>
      </w:r>
      <w:r>
        <w:rPr>
          <w:spacing w:val="-1"/>
        </w:rPr>
        <w:t>l</w:t>
      </w:r>
      <w:r>
        <w:t>o</w:t>
      </w:r>
      <w:r>
        <w:rPr>
          <w:spacing w:val="-1"/>
        </w:rPr>
        <w:t>n</w:t>
      </w:r>
      <w:r>
        <w:t>g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t</w:t>
      </w:r>
      <w:r>
        <w:rPr>
          <w:spacing w:val="1"/>
        </w:rPr>
        <w:t>he</w:t>
      </w:r>
      <w:r>
        <w:t>y</w:t>
      </w:r>
      <w:r>
        <w:rPr>
          <w:spacing w:val="-9"/>
        </w:rPr>
        <w:t xml:space="preserve"> </w:t>
      </w:r>
      <w:r>
        <w:rPr>
          <w:spacing w:val="4"/>
        </w:rPr>
        <w:t>m</w:t>
      </w:r>
      <w:r>
        <w:rPr>
          <w:spacing w:val="1"/>
        </w:rPr>
        <w:t>a</w:t>
      </w:r>
      <w:r>
        <w:t>y</w:t>
      </w:r>
      <w:r>
        <w:rPr>
          <w:spacing w:val="-6"/>
        </w:rPr>
        <w:t xml:space="preserve"> </w:t>
      </w:r>
      <w:r>
        <w:t>exte</w:t>
      </w:r>
      <w:r>
        <w:rPr>
          <w:spacing w:val="-1"/>
        </w:rPr>
        <w:t>n</w:t>
      </w:r>
      <w:r>
        <w:t>d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t>or</w:t>
      </w:r>
      <w:r>
        <w:rPr>
          <w:spacing w:val="-5"/>
        </w:rPr>
        <w:t xml:space="preserve"> </w:t>
      </w:r>
      <w:r>
        <w:t>t</w:t>
      </w:r>
      <w:r>
        <w:rPr>
          <w:spacing w:val="2"/>
        </w:rPr>
        <w:t>h</w:t>
      </w:r>
      <w:r>
        <w:t>o</w:t>
      </w:r>
      <w:r>
        <w:rPr>
          <w:spacing w:val="-1"/>
        </w:rPr>
        <w:t>u</w:t>
      </w:r>
      <w:r>
        <w:rPr>
          <w:spacing w:val="1"/>
        </w:rPr>
        <w:t>s</w:t>
      </w:r>
      <w:r>
        <w:t>a</w:t>
      </w:r>
      <w:r>
        <w:rPr>
          <w:spacing w:val="1"/>
        </w:rPr>
        <w:t>n</w:t>
      </w:r>
      <w:r>
        <w:t>ds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rPr>
          <w:spacing w:val="3"/>
        </w:rPr>
        <w:t>k</w:t>
      </w:r>
      <w:r>
        <w:rPr>
          <w:spacing w:val="-1"/>
        </w:rPr>
        <w:t>il</w:t>
      </w:r>
      <w:r>
        <w:t>o</w:t>
      </w:r>
      <w:r>
        <w:rPr>
          <w:spacing w:val="4"/>
        </w:rPr>
        <w:t>m</w:t>
      </w:r>
      <w:r>
        <w:t>etre</w:t>
      </w:r>
      <w:r>
        <w:rPr>
          <w:spacing w:val="1"/>
        </w:rPr>
        <w:t>s</w:t>
      </w:r>
      <w:r>
        <w:t>.</w:t>
      </w:r>
      <w:r>
        <w:rPr>
          <w:w w:val="99"/>
        </w:rPr>
        <w:t xml:space="preserve"> </w:t>
      </w:r>
      <w:r>
        <w:rPr>
          <w:spacing w:val="-1"/>
        </w:rPr>
        <w:t>E</w:t>
      </w:r>
      <w:r>
        <w:t>art</w:t>
      </w:r>
      <w:r>
        <w:rPr>
          <w:spacing w:val="2"/>
        </w:rPr>
        <w:t>h</w:t>
      </w:r>
      <w:r>
        <w:t>q</w:t>
      </w:r>
      <w:r>
        <w:rPr>
          <w:spacing w:val="-1"/>
        </w:rPr>
        <w:t>u</w:t>
      </w:r>
      <w:r>
        <w:t>a</w:t>
      </w:r>
      <w:r>
        <w:rPr>
          <w:spacing w:val="3"/>
        </w:rPr>
        <w:t>k</w:t>
      </w:r>
      <w:r>
        <w:t>es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p</w:t>
      </w:r>
      <w:r>
        <w:rPr>
          <w:spacing w:val="-1"/>
        </w:rPr>
        <w:t>a</w:t>
      </w:r>
      <w:r>
        <w:t>r</w:t>
      </w:r>
      <w:r>
        <w:rPr>
          <w:spacing w:val="2"/>
        </w:rPr>
        <w:t>t</w:t>
      </w:r>
      <w:r>
        <w:rPr>
          <w:spacing w:val="-1"/>
        </w:rPr>
        <w:t>i</w:t>
      </w:r>
      <w:r>
        <w:rPr>
          <w:spacing w:val="1"/>
        </w:rPr>
        <w:t>c</w:t>
      </w:r>
      <w:r>
        <w:t>ular</w:t>
      </w:r>
      <w:r>
        <w:rPr>
          <w:spacing w:val="1"/>
        </w:rPr>
        <w:t>l</w:t>
      </w:r>
      <w:r>
        <w:t>y</w:t>
      </w:r>
      <w:r>
        <w:rPr>
          <w:spacing w:val="-11"/>
        </w:rPr>
        <w:t xml:space="preserve"> </w:t>
      </w:r>
      <w:r>
        <w:rPr>
          <w:spacing w:val="3"/>
        </w:rPr>
        <w:t>c</w:t>
      </w:r>
      <w:r>
        <w:t>o</w:t>
      </w:r>
      <w:r>
        <w:rPr>
          <w:spacing w:val="1"/>
        </w:rPr>
        <w:t>m</w:t>
      </w:r>
      <w:r>
        <w:rPr>
          <w:spacing w:val="4"/>
        </w:rPr>
        <w:t>m</w:t>
      </w:r>
      <w:r>
        <w:t>on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>l</w:t>
      </w:r>
      <w:r>
        <w:t>o</w:t>
      </w:r>
      <w:r>
        <w:rPr>
          <w:spacing w:val="-1"/>
        </w:rPr>
        <w:t>n</w:t>
      </w:r>
      <w:r>
        <w:t>g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t>a</w:t>
      </w:r>
      <w:r>
        <w:rPr>
          <w:spacing w:val="-1"/>
        </w:rPr>
        <w:t>ul</w:t>
      </w:r>
      <w:r>
        <w:t>ts</w:t>
      </w:r>
      <w:r>
        <w:rPr>
          <w:spacing w:val="-7"/>
        </w:rPr>
        <w:t xml:space="preserve"> </w:t>
      </w:r>
      <w:r>
        <w:rPr>
          <w:spacing w:val="2"/>
        </w:rPr>
        <w:t>f</w:t>
      </w:r>
      <w:r>
        <w:t>or</w:t>
      </w:r>
      <w:r>
        <w:rPr>
          <w:spacing w:val="4"/>
        </w:rPr>
        <w:t>m</w:t>
      </w:r>
      <w:r>
        <w:t>ed</w:t>
      </w:r>
      <w:r>
        <w:rPr>
          <w:spacing w:val="-8"/>
        </w:rPr>
        <w:t xml:space="preserve"> </w:t>
      </w:r>
      <w:r>
        <w:rPr>
          <w:spacing w:val="1"/>
        </w:rPr>
        <w:t>b</w:t>
      </w:r>
      <w:r>
        <w:t>y</w:t>
      </w:r>
      <w:r>
        <w:rPr>
          <w:spacing w:val="-11"/>
        </w:rPr>
        <w:t xml:space="preserve"> </w:t>
      </w:r>
      <w:r>
        <w:t>plate</w:t>
      </w:r>
      <w:r>
        <w:rPr>
          <w:spacing w:val="-6"/>
        </w:rPr>
        <w:t xml:space="preserve"> </w:t>
      </w:r>
      <w:r>
        <w:t>b</w:t>
      </w:r>
      <w:r>
        <w:rPr>
          <w:spacing w:val="-1"/>
        </w:rPr>
        <w:t>o</w:t>
      </w:r>
      <w:r>
        <w:rPr>
          <w:spacing w:val="1"/>
        </w:rPr>
        <w:t>u</w:t>
      </w:r>
      <w:r>
        <w:t>n</w:t>
      </w:r>
      <w:r>
        <w:rPr>
          <w:spacing w:val="-1"/>
        </w:rPr>
        <w:t>d</w:t>
      </w:r>
      <w:r>
        <w:t>a</w:t>
      </w:r>
      <w:r>
        <w:rPr>
          <w:spacing w:val="2"/>
        </w:rPr>
        <w:t>r</w:t>
      </w:r>
      <w:r>
        <w:rPr>
          <w:spacing w:val="-1"/>
        </w:rPr>
        <w:t>i</w:t>
      </w:r>
      <w:r>
        <w:t>es.</w:t>
      </w:r>
    </w:p>
    <w:p w:rsidR="00390CA3" w:rsidRDefault="00390CA3">
      <w:pPr>
        <w:spacing w:before="3" w:line="180" w:lineRule="exact"/>
        <w:rPr>
          <w:sz w:val="18"/>
          <w:szCs w:val="18"/>
        </w:rPr>
      </w:pPr>
    </w:p>
    <w:p w:rsidR="00390CA3" w:rsidRDefault="00BD6A69">
      <w:pPr>
        <w:pStyle w:val="BodyText"/>
        <w:spacing w:line="292" w:lineRule="auto"/>
        <w:ind w:right="261"/>
      </w:pPr>
      <w:r>
        <w:rPr>
          <w:spacing w:val="3"/>
        </w:rPr>
        <w:t>T</w:t>
      </w:r>
      <w:r>
        <w:t>he</w:t>
      </w:r>
      <w:r>
        <w:rPr>
          <w:spacing w:val="-6"/>
        </w:rPr>
        <w:t xml:space="preserve"> </w:t>
      </w:r>
      <w:r>
        <w:rPr>
          <w:spacing w:val="2"/>
        </w:rPr>
        <w:t>f</w:t>
      </w:r>
      <w:r>
        <w:t>a</w:t>
      </w:r>
      <w:r>
        <w:rPr>
          <w:spacing w:val="-1"/>
        </w:rPr>
        <w:t>ul</w:t>
      </w:r>
      <w:r>
        <w:t>t</w:t>
      </w:r>
      <w:r>
        <w:rPr>
          <w:spacing w:val="-6"/>
        </w:rPr>
        <w:t xml:space="preserve"> </w:t>
      </w:r>
      <w:r>
        <w:rPr>
          <w:spacing w:val="1"/>
        </w:rPr>
        <w:t>s</w:t>
      </w:r>
      <w:r>
        <w:t>ur</w:t>
      </w:r>
      <w:r>
        <w:rPr>
          <w:spacing w:val="2"/>
        </w:rPr>
        <w:t>f</w:t>
      </w:r>
      <w:r>
        <w:t>ace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>l</w:t>
      </w:r>
      <w:r>
        <w:t>o</w:t>
      </w:r>
      <w:r>
        <w:rPr>
          <w:spacing w:val="1"/>
        </w:rPr>
        <w:t>n</w:t>
      </w:r>
      <w:r>
        <w:t>g</w:t>
      </w:r>
      <w:r>
        <w:rPr>
          <w:spacing w:val="-4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hic</w:t>
      </w:r>
      <w:r>
        <w:t>h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t>he</w:t>
      </w:r>
      <w:r>
        <w:rPr>
          <w:spacing w:val="-5"/>
        </w:rPr>
        <w:t xml:space="preserve"> </w:t>
      </w:r>
      <w:r>
        <w:t>roc</w:t>
      </w:r>
      <w:r>
        <w:rPr>
          <w:spacing w:val="3"/>
        </w:rPr>
        <w:t>k</w:t>
      </w:r>
      <w:r>
        <w:t>s</w:t>
      </w:r>
      <w:r>
        <w:rPr>
          <w:spacing w:val="-5"/>
        </w:rPr>
        <w:t xml:space="preserve"> </w:t>
      </w:r>
      <w:r>
        <w:t>gr</w:t>
      </w:r>
      <w:r>
        <w:rPr>
          <w:spacing w:val="-1"/>
        </w:rPr>
        <w:t>i</w:t>
      </w:r>
      <w:r>
        <w:t>nd</w:t>
      </w:r>
      <w:r>
        <w:rPr>
          <w:spacing w:val="-6"/>
        </w:rPr>
        <w:t xml:space="preserve"> </w:t>
      </w:r>
      <w:r>
        <w:rPr>
          <w:spacing w:val="1"/>
        </w:rPr>
        <w:t>p</w:t>
      </w:r>
      <w:r>
        <w:t>ast</w:t>
      </w:r>
      <w:r>
        <w:rPr>
          <w:spacing w:val="-5"/>
        </w:rPr>
        <w:t xml:space="preserve"> </w:t>
      </w:r>
      <w:r>
        <w:rPr>
          <w:spacing w:val="-1"/>
        </w:rPr>
        <w:t>e</w:t>
      </w:r>
      <w:r>
        <w:t>a</w:t>
      </w:r>
      <w:r>
        <w:rPr>
          <w:spacing w:val="3"/>
        </w:rPr>
        <w:t>c</w:t>
      </w:r>
      <w:r>
        <w:t>h</w:t>
      </w:r>
      <w:r>
        <w:rPr>
          <w:spacing w:val="-6"/>
        </w:rPr>
        <w:t xml:space="preserve"> </w:t>
      </w:r>
      <w:r>
        <w:rPr>
          <w:spacing w:val="-1"/>
        </w:rPr>
        <w:t>o</w:t>
      </w:r>
      <w:r>
        <w:t>t</w:t>
      </w:r>
      <w:r>
        <w:rPr>
          <w:spacing w:val="1"/>
        </w:rPr>
        <w:t>h</w:t>
      </w:r>
      <w:r>
        <w:t>er</w:t>
      </w:r>
      <w:r>
        <w:rPr>
          <w:spacing w:val="-5"/>
        </w:rPr>
        <w:t xml:space="preserve"> </w:t>
      </w:r>
      <w:r>
        <w:rPr>
          <w:spacing w:val="4"/>
        </w:rPr>
        <w:t>m</w:t>
      </w:r>
      <w:r>
        <w:rPr>
          <w:spacing w:val="1"/>
        </w:rPr>
        <w:t>a</w:t>
      </w:r>
      <w:r>
        <w:t>y</w:t>
      </w:r>
      <w:r>
        <w:rPr>
          <w:spacing w:val="-10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rPr>
          <w:spacing w:val="-2"/>
        </w:rPr>
        <w:t>v</w:t>
      </w:r>
      <w:r>
        <w:t>e</w:t>
      </w:r>
      <w:r>
        <w:rPr>
          <w:spacing w:val="5"/>
        </w:rPr>
        <w:t>r</w:t>
      </w:r>
      <w:r>
        <w:t>y</w:t>
      </w:r>
      <w:r>
        <w:rPr>
          <w:spacing w:val="-9"/>
        </w:rPr>
        <w:t xml:space="preserve"> </w:t>
      </w:r>
      <w:r>
        <w:t>u</w:t>
      </w:r>
      <w:r>
        <w:rPr>
          <w:spacing w:val="1"/>
        </w:rPr>
        <w:t>n</w:t>
      </w:r>
      <w:r>
        <w:t>ev</w:t>
      </w:r>
      <w:r>
        <w:rPr>
          <w:spacing w:val="1"/>
        </w:rPr>
        <w:t>e</w:t>
      </w:r>
      <w:r>
        <w:t>n,</w:t>
      </w:r>
      <w:r>
        <w:rPr>
          <w:spacing w:val="-5"/>
        </w:rPr>
        <w:t xml:space="preserve"> </w:t>
      </w:r>
      <w:r>
        <w:t>a</w:t>
      </w:r>
      <w:r>
        <w:rPr>
          <w:spacing w:val="1"/>
        </w:rPr>
        <w:t>n</w:t>
      </w:r>
      <w:r>
        <w:t>d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t>r</w:t>
      </w:r>
      <w:r>
        <w:rPr>
          <w:spacing w:val="-1"/>
        </w:rPr>
        <w:t>i</w:t>
      </w:r>
      <w:r>
        <w:rPr>
          <w:spacing w:val="1"/>
        </w:rPr>
        <w:t>c</w:t>
      </w:r>
      <w:r>
        <w:t>t</w:t>
      </w:r>
      <w:r>
        <w:rPr>
          <w:spacing w:val="-2"/>
        </w:rPr>
        <w:t>i</w:t>
      </w:r>
      <w:r>
        <w:t>on</w:t>
      </w:r>
      <w:r>
        <w:rPr>
          <w:spacing w:val="-5"/>
        </w:rPr>
        <w:t xml:space="preserve"> </w:t>
      </w:r>
      <w:r>
        <w:rPr>
          <w:spacing w:val="3"/>
        </w:rPr>
        <w:t>(</w:t>
      </w:r>
      <w:r>
        <w:rPr>
          <w:spacing w:val="6"/>
        </w:rPr>
        <w:t>i</w:t>
      </w:r>
      <w:r>
        <w:rPr>
          <w:spacing w:val="-1"/>
        </w:rPr>
        <w:t>.e</w:t>
      </w:r>
      <w:r>
        <w:t>.</w:t>
      </w:r>
      <w:r>
        <w:rPr>
          <w:w w:val="99"/>
        </w:rPr>
        <w:t xml:space="preserve"> </w:t>
      </w:r>
      <w:r>
        <w:t>res</w:t>
      </w:r>
      <w:r>
        <w:rPr>
          <w:spacing w:val="-1"/>
        </w:rPr>
        <w:t>i</w:t>
      </w:r>
      <w:r>
        <w:rPr>
          <w:spacing w:val="1"/>
        </w:rPr>
        <w:t>s</w:t>
      </w:r>
      <w:r>
        <w:t>ta</w:t>
      </w:r>
      <w:r>
        <w:rPr>
          <w:spacing w:val="-1"/>
        </w:rPr>
        <w:t>n</w:t>
      </w:r>
      <w:r>
        <w:rPr>
          <w:spacing w:val="1"/>
        </w:rPr>
        <w:t>c</w:t>
      </w:r>
      <w:r>
        <w:t>e</w:t>
      </w:r>
      <w:r>
        <w:rPr>
          <w:spacing w:val="-7"/>
        </w:rPr>
        <w:t xml:space="preserve"> </w:t>
      </w:r>
      <w:r>
        <w:rPr>
          <w:spacing w:val="-1"/>
        </w:rPr>
        <w:t>t</w:t>
      </w:r>
      <w:r>
        <w:t>o</w:t>
      </w:r>
      <w:r>
        <w:rPr>
          <w:spacing w:val="-5"/>
        </w:rPr>
        <w:t xml:space="preserve"> </w:t>
      </w:r>
      <w:r>
        <w:rPr>
          <w:spacing w:val="4"/>
        </w:rPr>
        <w:t>m</w:t>
      </w:r>
      <w:r>
        <w:t>o</w:t>
      </w:r>
      <w:r>
        <w:rPr>
          <w:spacing w:val="-2"/>
        </w:rPr>
        <w:t>v</w:t>
      </w:r>
      <w:r>
        <w:t>e</w:t>
      </w:r>
      <w:r>
        <w:rPr>
          <w:spacing w:val="4"/>
        </w:rPr>
        <w:t>m</w:t>
      </w:r>
      <w:r>
        <w:t>e</w:t>
      </w:r>
      <w:r>
        <w:rPr>
          <w:spacing w:val="-1"/>
        </w:rPr>
        <w:t>n</w:t>
      </w:r>
      <w:r>
        <w:t>t)</w:t>
      </w:r>
      <w:r>
        <w:rPr>
          <w:spacing w:val="-5"/>
        </w:rPr>
        <w:t xml:space="preserve"> </w:t>
      </w:r>
      <w:r>
        <w:rPr>
          <w:spacing w:val="-2"/>
        </w:rPr>
        <w:t>c</w:t>
      </w:r>
      <w:r>
        <w:t>an</w:t>
      </w:r>
      <w:r>
        <w:rPr>
          <w:spacing w:val="-7"/>
        </w:rPr>
        <w:t xml:space="preserve"> </w:t>
      </w:r>
      <w:r>
        <w:rPr>
          <w:spacing w:val="1"/>
        </w:rPr>
        <w:t>l</w:t>
      </w:r>
      <w:r>
        <w:t>ock</w:t>
      </w:r>
      <w:r>
        <w:rPr>
          <w:spacing w:val="-2"/>
        </w:rPr>
        <w:t xml:space="preserve"> </w:t>
      </w:r>
      <w:r>
        <w:t>t</w:t>
      </w:r>
      <w:r>
        <w:rPr>
          <w:spacing w:val="-1"/>
        </w:rPr>
        <w:t>h</w:t>
      </w:r>
      <w:r>
        <w:t>em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>g</w:t>
      </w:r>
      <w:r>
        <w:t>et</w:t>
      </w:r>
      <w:r>
        <w:rPr>
          <w:spacing w:val="1"/>
        </w:rPr>
        <w:t>h</w:t>
      </w:r>
      <w:r>
        <w:t>er.</w:t>
      </w:r>
      <w:r>
        <w:rPr>
          <w:spacing w:val="-7"/>
        </w:rPr>
        <w:t xml:space="preserve"> </w:t>
      </w:r>
      <w:r>
        <w:rPr>
          <w:spacing w:val="3"/>
        </w:rPr>
        <w:t>T</w:t>
      </w:r>
      <w:r>
        <w:t>he</w:t>
      </w:r>
      <w:r>
        <w:rPr>
          <w:spacing w:val="-4"/>
        </w:rPr>
        <w:t xml:space="preserve"> </w:t>
      </w:r>
      <w:r>
        <w:t>tecto</w:t>
      </w:r>
      <w:r>
        <w:rPr>
          <w:spacing w:val="1"/>
        </w:rPr>
        <w:t>n</w:t>
      </w:r>
      <w:r>
        <w:rPr>
          <w:spacing w:val="-1"/>
        </w:rPr>
        <w:t>i</w:t>
      </w:r>
      <w:r>
        <w:t>c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t>or</w:t>
      </w:r>
      <w:r>
        <w:rPr>
          <w:spacing w:val="1"/>
        </w:rPr>
        <w:t>c</w:t>
      </w:r>
      <w:r>
        <w:t>es</w:t>
      </w:r>
      <w:r>
        <w:rPr>
          <w:spacing w:val="-5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h</w:t>
      </w:r>
      <w:r>
        <w:rPr>
          <w:spacing w:val="-1"/>
        </w:rPr>
        <w:t>i</w:t>
      </w:r>
      <w:r>
        <w:rPr>
          <w:spacing w:val="1"/>
        </w:rPr>
        <w:t>c</w:t>
      </w:r>
      <w:r>
        <w:t>h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t>re</w:t>
      </w:r>
      <w:r>
        <w:rPr>
          <w:spacing w:val="-5"/>
        </w:rPr>
        <w:t xml:space="preserve"> </w:t>
      </w:r>
      <w:r>
        <w:t>pre</w:t>
      </w:r>
      <w:r>
        <w:rPr>
          <w:spacing w:val="1"/>
        </w:rPr>
        <w:t>s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-4"/>
        </w:rPr>
        <w:t xml:space="preserve"> </w:t>
      </w:r>
      <w:r>
        <w:t>w</w:t>
      </w:r>
      <w:r>
        <w:rPr>
          <w:spacing w:val="-1"/>
        </w:rPr>
        <w:t>i</w:t>
      </w:r>
      <w:r>
        <w:t>t</w:t>
      </w:r>
      <w:r>
        <w:rPr>
          <w:spacing w:val="1"/>
        </w:rPr>
        <w:t>h</w:t>
      </w:r>
      <w:r>
        <w:rPr>
          <w:spacing w:val="-1"/>
        </w:rPr>
        <w:t>i</w:t>
      </w:r>
      <w:r>
        <w:t>n</w:t>
      </w:r>
      <w:r>
        <w:rPr>
          <w:spacing w:val="-7"/>
        </w:rPr>
        <w:t xml:space="preserve"> </w:t>
      </w:r>
      <w:r>
        <w:rPr>
          <w:spacing w:val="1"/>
        </w:rPr>
        <w:t>t</w:t>
      </w:r>
      <w:r>
        <w:t>he</w:t>
      </w:r>
      <w:r>
        <w:rPr>
          <w:w w:val="99"/>
        </w:rPr>
        <w:t xml:space="preserve"> </w:t>
      </w:r>
      <w:r>
        <w:rPr>
          <w:spacing w:val="-1"/>
        </w:rPr>
        <w:t>E</w:t>
      </w:r>
      <w:r>
        <w:t>arth</w:t>
      </w:r>
      <w:r>
        <w:rPr>
          <w:spacing w:val="-5"/>
        </w:rPr>
        <w:t xml:space="preserve"> </w:t>
      </w:r>
      <w:r>
        <w:t>act</w:t>
      </w:r>
      <w:r>
        <w:rPr>
          <w:spacing w:val="-6"/>
        </w:rPr>
        <w:t xml:space="preserve"> </w:t>
      </w:r>
      <w:r>
        <w:rPr>
          <w:spacing w:val="-1"/>
        </w:rPr>
        <w:t>u</w:t>
      </w:r>
      <w:r>
        <w:rPr>
          <w:spacing w:val="1"/>
        </w:rPr>
        <w:t>p</w:t>
      </w:r>
      <w:r>
        <w:t>on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7"/>
        </w:rPr>
        <w:t xml:space="preserve"> </w:t>
      </w:r>
      <w:r>
        <w:t>roc</w:t>
      </w:r>
      <w:r>
        <w:rPr>
          <w:spacing w:val="3"/>
        </w:rPr>
        <w:t>k</w:t>
      </w:r>
      <w:r>
        <w:t>s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t>h</w:t>
      </w:r>
      <w:r>
        <w:rPr>
          <w:spacing w:val="4"/>
        </w:rPr>
        <w:t>e</w:t>
      </w:r>
      <w:r>
        <w:t>y</w:t>
      </w:r>
      <w:r>
        <w:rPr>
          <w:spacing w:val="-7"/>
        </w:rPr>
        <w:t xml:space="preserve"> </w:t>
      </w:r>
      <w:r>
        <w:t>b</w:t>
      </w:r>
      <w:r>
        <w:rPr>
          <w:spacing w:val="-1"/>
        </w:rPr>
        <w:t>e</w:t>
      </w:r>
      <w:r>
        <w:rPr>
          <w:spacing w:val="1"/>
        </w:rPr>
        <w:t>c</w:t>
      </w:r>
      <w:r>
        <w:t>o</w:t>
      </w:r>
      <w:r>
        <w:rPr>
          <w:spacing w:val="4"/>
        </w:rPr>
        <w:t>m</w:t>
      </w:r>
      <w:r>
        <w:t>e</w:t>
      </w:r>
      <w:r>
        <w:rPr>
          <w:spacing w:val="-7"/>
        </w:rPr>
        <w:t xml:space="preserve"> </w:t>
      </w:r>
      <w:r>
        <w:t>stra</w:t>
      </w:r>
      <w:r>
        <w:rPr>
          <w:spacing w:val="-2"/>
        </w:rPr>
        <w:t>i</w:t>
      </w:r>
      <w:r>
        <w:t>n</w:t>
      </w:r>
      <w:r>
        <w:rPr>
          <w:spacing w:val="-1"/>
        </w:rPr>
        <w:t>e</w:t>
      </w:r>
      <w:r>
        <w:t>d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>n</w:t>
      </w:r>
      <w:r>
        <w:t>d</w:t>
      </w:r>
      <w:r>
        <w:rPr>
          <w:spacing w:val="-3"/>
        </w:rPr>
        <w:t xml:space="preserve"> </w:t>
      </w:r>
      <w:r>
        <w:t>d</w:t>
      </w:r>
      <w:r>
        <w:rPr>
          <w:spacing w:val="-1"/>
        </w:rPr>
        <w:t>e</w:t>
      </w:r>
      <w:r>
        <w:rPr>
          <w:spacing w:val="2"/>
        </w:rPr>
        <w:t>f</w:t>
      </w:r>
      <w:r>
        <w:t>or</w:t>
      </w:r>
      <w:r>
        <w:rPr>
          <w:spacing w:val="4"/>
        </w:rPr>
        <w:t>m</w:t>
      </w:r>
      <w:r>
        <w:t>e</w:t>
      </w:r>
      <w:r>
        <w:rPr>
          <w:spacing w:val="-1"/>
        </w:rPr>
        <w:t>d</w:t>
      </w:r>
      <w:r>
        <w:t>.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t>h</w:t>
      </w:r>
      <w:r>
        <w:rPr>
          <w:spacing w:val="-1"/>
        </w:rPr>
        <w:t>i</w:t>
      </w:r>
      <w:r>
        <w:t>s</w:t>
      </w:r>
      <w:r>
        <w:rPr>
          <w:spacing w:val="-5"/>
        </w:rPr>
        <w:t xml:space="preserve"> </w:t>
      </w:r>
      <w:r>
        <w:t>tr</w:t>
      </w:r>
      <w:r>
        <w:rPr>
          <w:spacing w:val="-3"/>
        </w:rPr>
        <w:t>e</w:t>
      </w:r>
      <w:r>
        <w:rPr>
          <w:spacing w:val="4"/>
        </w:rPr>
        <w:t>m</w:t>
      </w:r>
      <w:r>
        <w:t>e</w:t>
      </w:r>
      <w:r>
        <w:rPr>
          <w:spacing w:val="-1"/>
        </w:rPr>
        <w:t>n</w:t>
      </w:r>
      <w:r>
        <w:t>d</w:t>
      </w:r>
      <w:r>
        <w:rPr>
          <w:spacing w:val="1"/>
        </w:rPr>
        <w:t>o</w:t>
      </w:r>
      <w:r>
        <w:t>us</w:t>
      </w:r>
      <w:r>
        <w:rPr>
          <w:spacing w:val="-6"/>
        </w:rPr>
        <w:t xml:space="preserve"> </w:t>
      </w:r>
      <w:r>
        <w:rPr>
          <w:spacing w:val="1"/>
        </w:rPr>
        <w:t>s</w:t>
      </w:r>
      <w:r>
        <w:t>tra</w:t>
      </w:r>
      <w:r>
        <w:rPr>
          <w:spacing w:val="-2"/>
        </w:rPr>
        <w:t>i</w:t>
      </w:r>
      <w:r>
        <w:t>n</w:t>
      </w:r>
      <w:r>
        <w:rPr>
          <w:spacing w:val="-6"/>
        </w:rPr>
        <w:t xml:space="preserve"> </w:t>
      </w:r>
      <w:r>
        <w:rPr>
          <w:spacing w:val="1"/>
        </w:rPr>
        <w:t>c</w:t>
      </w:r>
      <w:r>
        <w:rPr>
          <w:spacing w:val="-1"/>
        </w:rPr>
        <w:t>a</w:t>
      </w:r>
      <w:r>
        <w:t>n</w:t>
      </w:r>
      <w:r>
        <w:rPr>
          <w:spacing w:val="-4"/>
        </w:rPr>
        <w:t xml:space="preserve"> </w:t>
      </w:r>
      <w:r>
        <w:t>b</w:t>
      </w:r>
      <w:r>
        <w:rPr>
          <w:spacing w:val="1"/>
        </w:rPr>
        <w:t>u</w:t>
      </w:r>
      <w:r>
        <w:rPr>
          <w:spacing w:val="-1"/>
        </w:rPr>
        <w:t>i</w:t>
      </w:r>
      <w:r>
        <w:rPr>
          <w:spacing w:val="1"/>
        </w:rPr>
        <w:t>l</w:t>
      </w:r>
      <w:r>
        <w:t>d</w:t>
      </w:r>
      <w:r>
        <w:rPr>
          <w:w w:val="99"/>
        </w:rPr>
        <w:t xml:space="preserve"> </w:t>
      </w:r>
      <w:r>
        <w:t>up</w:t>
      </w:r>
      <w:r>
        <w:rPr>
          <w:spacing w:val="-7"/>
        </w:rPr>
        <w:t xml:space="preserve"> </w:t>
      </w:r>
      <w:r>
        <w:rPr>
          <w:spacing w:val="1"/>
        </w:rPr>
        <w:t>f</w:t>
      </w:r>
      <w:r>
        <w:t>or</w:t>
      </w:r>
      <w:r>
        <w:rPr>
          <w:spacing w:val="-6"/>
        </w:rPr>
        <w:t xml:space="preserve"> </w:t>
      </w:r>
      <w:r>
        <w:t>deca</w:t>
      </w:r>
      <w:r>
        <w:rPr>
          <w:spacing w:val="1"/>
        </w:rPr>
        <w:t>d</w:t>
      </w:r>
      <w:r>
        <w:t>es</w:t>
      </w:r>
      <w:r>
        <w:rPr>
          <w:spacing w:val="-5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rPr>
          <w:spacing w:val="2"/>
        </w:rPr>
        <w:t>e</w:t>
      </w:r>
      <w:r>
        <w:rPr>
          <w:spacing w:val="-2"/>
        </w:rPr>
        <w:t>v</w:t>
      </w:r>
      <w:r>
        <w:t>en</w:t>
      </w:r>
      <w:r>
        <w:rPr>
          <w:spacing w:val="-4"/>
        </w:rPr>
        <w:t xml:space="preserve"> </w:t>
      </w:r>
      <w:r>
        <w:t>ce</w:t>
      </w:r>
      <w:r>
        <w:rPr>
          <w:spacing w:val="1"/>
        </w:rPr>
        <w:t>n</w:t>
      </w:r>
      <w:r>
        <w:t>tur</w:t>
      </w:r>
      <w:r>
        <w:rPr>
          <w:spacing w:val="-1"/>
        </w:rPr>
        <w:t>i</w:t>
      </w:r>
      <w:r>
        <w:t>es,</w:t>
      </w:r>
      <w:r>
        <w:rPr>
          <w:spacing w:val="-6"/>
        </w:rPr>
        <w:t xml:space="preserve"> </w:t>
      </w:r>
      <w:r>
        <w:rPr>
          <w:spacing w:val="1"/>
        </w:rPr>
        <w:t>b</w:t>
      </w:r>
      <w:r>
        <w:t>ut</w:t>
      </w:r>
      <w:r>
        <w:rPr>
          <w:spacing w:val="-6"/>
        </w:rPr>
        <w:t xml:space="preserve"> </w:t>
      </w:r>
      <w:r>
        <w:rPr>
          <w:spacing w:val="1"/>
        </w:rPr>
        <w:t>e</w:t>
      </w:r>
      <w:r>
        <w:rPr>
          <w:spacing w:val="-2"/>
        </w:rPr>
        <w:t>v</w:t>
      </w:r>
      <w:r>
        <w:rPr>
          <w:spacing w:val="1"/>
        </w:rPr>
        <w:t>e</w:t>
      </w:r>
      <w:r>
        <w:t>nt</w:t>
      </w:r>
      <w:r>
        <w:rPr>
          <w:spacing w:val="1"/>
        </w:rPr>
        <w:t>u</w:t>
      </w:r>
      <w:r>
        <w:t>al</w:t>
      </w:r>
      <w:r>
        <w:rPr>
          <w:spacing w:val="1"/>
        </w:rPr>
        <w:t>l</w:t>
      </w:r>
      <w:r>
        <w:rPr>
          <w:spacing w:val="-5"/>
        </w:rPr>
        <w:t>y</w:t>
      </w:r>
      <w:r>
        <w:t>,</w:t>
      </w:r>
      <w:r>
        <w:rPr>
          <w:spacing w:val="-5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6"/>
        </w:rPr>
        <w:t xml:space="preserve"> </w:t>
      </w:r>
      <w:r>
        <w:t>s</w:t>
      </w:r>
      <w:r>
        <w:rPr>
          <w:spacing w:val="2"/>
        </w:rPr>
        <w:t>t</w:t>
      </w:r>
      <w:r>
        <w:t>ra</w:t>
      </w:r>
      <w:r>
        <w:rPr>
          <w:spacing w:val="-2"/>
        </w:rPr>
        <w:t>i</w:t>
      </w:r>
      <w:r>
        <w:t>n</w:t>
      </w:r>
      <w:r>
        <w:rPr>
          <w:spacing w:val="-6"/>
        </w:rPr>
        <w:t xml:space="preserve"> </w:t>
      </w:r>
      <w:r>
        <w:rPr>
          <w:spacing w:val="1"/>
        </w:rPr>
        <w:t>b</w:t>
      </w:r>
      <w:r>
        <w:t>eco</w:t>
      </w:r>
      <w:r>
        <w:rPr>
          <w:spacing w:val="4"/>
        </w:rPr>
        <w:t>m</w:t>
      </w:r>
      <w:r>
        <w:t>es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o</w:t>
      </w:r>
      <w:r>
        <w:t>o</w:t>
      </w:r>
      <w:r>
        <w:rPr>
          <w:spacing w:val="-6"/>
        </w:rPr>
        <w:t xml:space="preserve"> </w:t>
      </w:r>
      <w:r>
        <w:rPr>
          <w:spacing w:val="-1"/>
        </w:rPr>
        <w:t>g</w:t>
      </w:r>
      <w:r>
        <w:t>re</w:t>
      </w:r>
      <w:r>
        <w:rPr>
          <w:spacing w:val="-1"/>
        </w:rPr>
        <w:t>a</w:t>
      </w:r>
      <w:r>
        <w:t>t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>n</w:t>
      </w:r>
      <w:r>
        <w:t>d</w:t>
      </w:r>
      <w:r>
        <w:rPr>
          <w:spacing w:val="-5"/>
        </w:rPr>
        <w:t xml:space="preserve"> </w:t>
      </w:r>
      <w:r>
        <w:t>over</w:t>
      </w:r>
      <w:r>
        <w:rPr>
          <w:spacing w:val="1"/>
        </w:rPr>
        <w:t>c</w:t>
      </w:r>
      <w:r>
        <w:t>o</w:t>
      </w:r>
      <w:r>
        <w:rPr>
          <w:spacing w:val="4"/>
        </w:rPr>
        <w:t>m</w:t>
      </w:r>
      <w:r>
        <w:t>es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w w:val="99"/>
        </w:rPr>
        <w:t xml:space="preserve"> </w:t>
      </w:r>
      <w:r>
        <w:rPr>
          <w:spacing w:val="2"/>
        </w:rPr>
        <w:t>f</w:t>
      </w:r>
      <w:r>
        <w:t>r</w:t>
      </w:r>
      <w:r>
        <w:rPr>
          <w:spacing w:val="-1"/>
        </w:rPr>
        <w:t>i</w:t>
      </w:r>
      <w:r>
        <w:rPr>
          <w:spacing w:val="1"/>
        </w:rPr>
        <w:t>c</w:t>
      </w:r>
      <w:r>
        <w:t>t</w:t>
      </w:r>
      <w:r>
        <w:rPr>
          <w:spacing w:val="-2"/>
        </w:rPr>
        <w:t>i</w:t>
      </w:r>
      <w:r>
        <w:t>o</w:t>
      </w:r>
      <w:r>
        <w:rPr>
          <w:spacing w:val="-1"/>
        </w:rPr>
        <w:t>n</w:t>
      </w:r>
      <w:r>
        <w:t>.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t>he</w:t>
      </w:r>
      <w:r>
        <w:rPr>
          <w:spacing w:val="-6"/>
        </w:rPr>
        <w:t xml:space="preserve"> </w:t>
      </w:r>
      <w:r>
        <w:t>roc</w:t>
      </w:r>
      <w:r>
        <w:rPr>
          <w:spacing w:val="3"/>
        </w:rPr>
        <w:t>k</w:t>
      </w:r>
      <w:r>
        <w:t>s</w:t>
      </w:r>
      <w:r>
        <w:rPr>
          <w:spacing w:val="-4"/>
        </w:rPr>
        <w:t xml:space="preserve"> </w:t>
      </w:r>
      <w:r>
        <w:t>th</w:t>
      </w:r>
      <w:r>
        <w:rPr>
          <w:spacing w:val="-1"/>
        </w:rPr>
        <w:t>e</w:t>
      </w:r>
      <w:r>
        <w:t>n</w:t>
      </w:r>
      <w:r>
        <w:rPr>
          <w:spacing w:val="-6"/>
        </w:rPr>
        <w:t xml:space="preserve"> </w:t>
      </w:r>
      <w:r>
        <w:rPr>
          <w:spacing w:val="3"/>
        </w:rPr>
        <w:t>m</w:t>
      </w:r>
      <w:r>
        <w:rPr>
          <w:spacing w:val="-3"/>
        </w:rPr>
        <w:t>o</w:t>
      </w:r>
      <w:r>
        <w:rPr>
          <w:spacing w:val="-2"/>
        </w:rPr>
        <w:t>v</w:t>
      </w:r>
      <w:r>
        <w:t>e</w:t>
      </w:r>
      <w:r>
        <w:rPr>
          <w:spacing w:val="-6"/>
        </w:rPr>
        <w:t xml:space="preserve"> </w:t>
      </w:r>
      <w:r>
        <w:rPr>
          <w:spacing w:val="1"/>
        </w:rPr>
        <w:t>su</w:t>
      </w:r>
      <w:r>
        <w:t>d</w:t>
      </w:r>
      <w:r>
        <w:rPr>
          <w:spacing w:val="-1"/>
        </w:rPr>
        <w:t>d</w:t>
      </w:r>
      <w:r>
        <w:rPr>
          <w:spacing w:val="1"/>
        </w:rPr>
        <w:t>e</w:t>
      </w:r>
      <w:r>
        <w:t>n</w:t>
      </w:r>
      <w:r>
        <w:rPr>
          <w:spacing w:val="3"/>
        </w:rPr>
        <w:t>l</w:t>
      </w:r>
      <w:r>
        <w:t>y</w:t>
      </w:r>
      <w:r>
        <w:rPr>
          <w:spacing w:val="-8"/>
        </w:rPr>
        <w:t xml:space="preserve"> </w:t>
      </w:r>
      <w:r>
        <w:rPr>
          <w:rFonts w:cs="Arial"/>
          <w:spacing w:val="1"/>
        </w:rPr>
        <w:t>a</w:t>
      </w:r>
      <w:r>
        <w:rPr>
          <w:rFonts w:cs="Arial"/>
        </w:rPr>
        <w:t>nd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-1"/>
        </w:rPr>
        <w:t>‘</w:t>
      </w:r>
      <w:r>
        <w:rPr>
          <w:spacing w:val="1"/>
        </w:rPr>
        <w:t>s</w:t>
      </w:r>
      <w:r>
        <w:t>n</w:t>
      </w:r>
      <w:r>
        <w:rPr>
          <w:spacing w:val="-1"/>
        </w:rPr>
        <w:t>a</w:t>
      </w:r>
      <w:r>
        <w:rPr>
          <w:spacing w:val="2"/>
        </w:rPr>
        <w:t>p</w:t>
      </w:r>
      <w:r>
        <w:rPr>
          <w:rFonts w:cs="Arial"/>
        </w:rPr>
        <w:t>’</w:t>
      </w:r>
      <w:r>
        <w:rPr>
          <w:rFonts w:cs="Arial"/>
          <w:spacing w:val="-7"/>
        </w:rPr>
        <w:t xml:space="preserve"> </w:t>
      </w:r>
      <w:r>
        <w:rPr>
          <w:spacing w:val="1"/>
        </w:rPr>
        <w:t>a</w:t>
      </w:r>
      <w:r>
        <w:rPr>
          <w:spacing w:val="-1"/>
        </w:rPr>
        <w:t>l</w:t>
      </w:r>
      <w:r>
        <w:rPr>
          <w:spacing w:val="1"/>
        </w:rPr>
        <w:t>o</w:t>
      </w:r>
      <w:r>
        <w:t>ng</w:t>
      </w:r>
      <w:r>
        <w:rPr>
          <w:spacing w:val="-5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t>a</w:t>
      </w:r>
      <w:r>
        <w:rPr>
          <w:spacing w:val="-1"/>
        </w:rPr>
        <w:t>ul</w:t>
      </w:r>
      <w:r>
        <w:t>t</w:t>
      </w:r>
      <w:r>
        <w:rPr>
          <w:spacing w:val="-3"/>
        </w:rPr>
        <w:t xml:space="preserve"> </w:t>
      </w:r>
      <w:r>
        <w:rPr>
          <w:spacing w:val="-1"/>
        </w:rPr>
        <w:t>i</w:t>
      </w:r>
      <w:r>
        <w:rPr>
          <w:spacing w:val="1"/>
        </w:rPr>
        <w:t>n</w:t>
      </w:r>
      <w:r>
        <w:t>to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</w:t>
      </w:r>
      <w:r>
        <w:rPr>
          <w:spacing w:val="1"/>
        </w:rPr>
        <w:t>e</w:t>
      </w:r>
      <w:r>
        <w:t>w</w:t>
      </w:r>
      <w:r>
        <w:rPr>
          <w:spacing w:val="-6"/>
        </w:rPr>
        <w:t xml:space="preserve"> </w:t>
      </w:r>
      <w:r>
        <w:t>p</w:t>
      </w:r>
      <w:r>
        <w:rPr>
          <w:spacing w:val="-1"/>
        </w:rPr>
        <w:t>o</w:t>
      </w:r>
      <w:r>
        <w:rPr>
          <w:spacing w:val="1"/>
        </w:rPr>
        <w:t>si</w:t>
      </w:r>
      <w:r>
        <w:rPr>
          <w:spacing w:val="2"/>
        </w:rPr>
        <w:t>t</w:t>
      </w:r>
      <w:r>
        <w:rPr>
          <w:spacing w:val="-1"/>
        </w:rPr>
        <w:t>i</w:t>
      </w:r>
      <w:r>
        <w:t>o</w:t>
      </w:r>
      <w:r>
        <w:rPr>
          <w:spacing w:val="-1"/>
        </w:rPr>
        <w:t>n</w:t>
      </w:r>
      <w:r>
        <w:t>,</w:t>
      </w:r>
      <w:r>
        <w:rPr>
          <w:spacing w:val="-4"/>
        </w:rPr>
        <w:t xml:space="preserve"> </w:t>
      </w:r>
      <w:r>
        <w:t>pro</w:t>
      </w:r>
      <w:r>
        <w:rPr>
          <w:spacing w:val="1"/>
        </w:rPr>
        <w:t>d</w:t>
      </w:r>
      <w:r>
        <w:t>uc</w:t>
      </w:r>
      <w:r>
        <w:rPr>
          <w:spacing w:val="-1"/>
        </w:rPr>
        <w:t>i</w:t>
      </w:r>
      <w:r>
        <w:rPr>
          <w:spacing w:val="1"/>
        </w:rPr>
        <w:t>n</w:t>
      </w:r>
      <w:r>
        <w:t>g</w:t>
      </w:r>
      <w:r>
        <w:rPr>
          <w:w w:val="99"/>
        </w:rPr>
        <w:t xml:space="preserve"> </w:t>
      </w:r>
      <w:r>
        <w:rPr>
          <w:spacing w:val="-2"/>
        </w:rPr>
        <w:t>v</w:t>
      </w:r>
      <w:r>
        <w:rPr>
          <w:spacing w:val="1"/>
        </w:rPr>
        <w:t>i</w:t>
      </w:r>
      <w:r>
        <w:t>brat</w:t>
      </w:r>
      <w:r>
        <w:rPr>
          <w:spacing w:val="1"/>
        </w:rPr>
        <w:t>i</w:t>
      </w:r>
      <w:r>
        <w:t>o</w:t>
      </w:r>
      <w:r>
        <w:rPr>
          <w:spacing w:val="-1"/>
        </w:rPr>
        <w:t>n</w:t>
      </w:r>
      <w:r>
        <w:t>s</w:t>
      </w:r>
      <w:r>
        <w:rPr>
          <w:spacing w:val="-3"/>
        </w:rPr>
        <w:t xml:space="preserve"> w</w:t>
      </w:r>
      <w:r>
        <w:rPr>
          <w:spacing w:val="1"/>
        </w:rPr>
        <w:t>h</w:t>
      </w:r>
      <w:r>
        <w:rPr>
          <w:spacing w:val="-1"/>
        </w:rPr>
        <w:t>i</w:t>
      </w:r>
      <w:r>
        <w:rPr>
          <w:spacing w:val="1"/>
        </w:rPr>
        <w:t>c</w:t>
      </w:r>
      <w:r>
        <w:t>h</w:t>
      </w:r>
      <w:r>
        <w:rPr>
          <w:spacing w:val="-5"/>
        </w:rPr>
        <w:t xml:space="preserve"> </w:t>
      </w:r>
      <w:r>
        <w:t>tr</w:t>
      </w:r>
      <w:r>
        <w:rPr>
          <w:spacing w:val="1"/>
        </w:rPr>
        <w:t>a</w:t>
      </w:r>
      <w:r>
        <w:rPr>
          <w:spacing w:val="-2"/>
        </w:rPr>
        <w:t>v</w:t>
      </w:r>
      <w:r>
        <w:rPr>
          <w:spacing w:val="1"/>
        </w:rPr>
        <w:t>e</w:t>
      </w:r>
      <w:r>
        <w:t>l</w:t>
      </w:r>
      <w:r>
        <w:rPr>
          <w:spacing w:val="-7"/>
        </w:rPr>
        <w:t xml:space="preserve"> </w:t>
      </w:r>
      <w:r>
        <w:rPr>
          <w:spacing w:val="1"/>
        </w:rPr>
        <w:t>t</w:t>
      </w:r>
      <w:r>
        <w:t>hr</w:t>
      </w:r>
      <w:r>
        <w:rPr>
          <w:spacing w:val="2"/>
        </w:rPr>
        <w:t>o</w:t>
      </w:r>
      <w:r>
        <w:t>u</w:t>
      </w:r>
      <w:r>
        <w:rPr>
          <w:spacing w:val="-1"/>
        </w:rPr>
        <w:t>g</w:t>
      </w:r>
      <w:r>
        <w:t>h</w:t>
      </w:r>
      <w:r>
        <w:rPr>
          <w:spacing w:val="-5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5"/>
        </w:rPr>
        <w:t xml:space="preserve"> </w:t>
      </w:r>
      <w:r>
        <w:rPr>
          <w:spacing w:val="-1"/>
        </w:rPr>
        <w:t>E</w:t>
      </w:r>
      <w:r>
        <w:t>ar</w:t>
      </w:r>
      <w:r>
        <w:rPr>
          <w:spacing w:val="2"/>
        </w:rPr>
        <w:t>t</w:t>
      </w:r>
      <w:r>
        <w:t>h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>n</w:t>
      </w:r>
      <w:r>
        <w:t>d</w:t>
      </w:r>
      <w:r>
        <w:rPr>
          <w:spacing w:val="-4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h</w:t>
      </w:r>
      <w:r>
        <w:rPr>
          <w:spacing w:val="-1"/>
        </w:rPr>
        <w:t>i</w:t>
      </w:r>
      <w:r>
        <w:rPr>
          <w:spacing w:val="1"/>
        </w:rPr>
        <w:t>c</w:t>
      </w:r>
      <w:r>
        <w:t>h</w:t>
      </w:r>
      <w:r>
        <w:rPr>
          <w:spacing w:val="-6"/>
        </w:rPr>
        <w:t xml:space="preserve"> </w:t>
      </w:r>
      <w:r>
        <w:rPr>
          <w:spacing w:val="1"/>
        </w:rPr>
        <w:t>ma</w:t>
      </w:r>
      <w:r>
        <w:t>y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t>e</w:t>
      </w:r>
      <w:r>
        <w:rPr>
          <w:spacing w:val="-2"/>
        </w:rPr>
        <w:t>l</w:t>
      </w:r>
      <w:r>
        <w:t>t</w:t>
      </w:r>
      <w:r>
        <w:rPr>
          <w:spacing w:val="-4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t>he</w:t>
      </w:r>
      <w:r>
        <w:rPr>
          <w:spacing w:val="-6"/>
        </w:rPr>
        <w:t xml:space="preserve"> </w:t>
      </w:r>
      <w:r>
        <w:t>sur</w:t>
      </w:r>
      <w:r>
        <w:rPr>
          <w:spacing w:val="2"/>
        </w:rPr>
        <w:t>f</w:t>
      </w:r>
      <w:r>
        <w:t>ace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t>s</w:t>
      </w:r>
      <w:r>
        <w:rPr>
          <w:spacing w:val="-3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rPr>
          <w:spacing w:val="1"/>
        </w:rPr>
        <w:t>e</w:t>
      </w:r>
      <w:r>
        <w:t>arth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e.</w:t>
      </w:r>
    </w:p>
    <w:p w:rsidR="00390CA3" w:rsidRDefault="00390CA3">
      <w:pPr>
        <w:spacing w:before="2" w:line="180" w:lineRule="exact"/>
        <w:rPr>
          <w:sz w:val="18"/>
          <w:szCs w:val="18"/>
        </w:rPr>
      </w:pPr>
    </w:p>
    <w:p w:rsidR="00390CA3" w:rsidRDefault="00BD6A69">
      <w:pPr>
        <w:pStyle w:val="BodyText"/>
        <w:spacing w:line="293" w:lineRule="auto"/>
        <w:ind w:right="80"/>
      </w:pPr>
      <w:r>
        <w:rPr>
          <w:spacing w:val="-1"/>
        </w:rPr>
        <w:t>E</w:t>
      </w:r>
      <w:r>
        <w:t>art</w:t>
      </w:r>
      <w:r>
        <w:rPr>
          <w:spacing w:val="2"/>
        </w:rPr>
        <w:t>h</w:t>
      </w:r>
      <w:r>
        <w:t>q</w:t>
      </w:r>
      <w:r>
        <w:rPr>
          <w:spacing w:val="-1"/>
        </w:rPr>
        <w:t>u</w:t>
      </w:r>
      <w:r>
        <w:t>a</w:t>
      </w:r>
      <w:r>
        <w:rPr>
          <w:spacing w:val="3"/>
        </w:rPr>
        <w:t>k</w:t>
      </w:r>
      <w:r>
        <w:t>es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>l</w:t>
      </w:r>
      <w:r>
        <w:rPr>
          <w:spacing w:val="1"/>
        </w:rPr>
        <w:t>s</w:t>
      </w:r>
      <w:r>
        <w:t>o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ca</w:t>
      </w:r>
      <w:r>
        <w:rPr>
          <w:spacing w:val="-1"/>
        </w:rPr>
        <w:t>u</w:t>
      </w:r>
      <w:r>
        <w:rPr>
          <w:spacing w:val="1"/>
        </w:rPr>
        <w:t>s</w:t>
      </w:r>
      <w:r>
        <w:t>ed</w:t>
      </w:r>
      <w:r>
        <w:rPr>
          <w:spacing w:val="-6"/>
        </w:rPr>
        <w:t xml:space="preserve"> </w:t>
      </w:r>
      <w:r>
        <w:rPr>
          <w:spacing w:val="1"/>
        </w:rPr>
        <w:t>b</w:t>
      </w:r>
      <w:r>
        <w:t>y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o</w:t>
      </w:r>
      <w:r>
        <w:rPr>
          <w:spacing w:val="-2"/>
        </w:rPr>
        <w:t>v</w:t>
      </w:r>
      <w:r>
        <w:t>e</w:t>
      </w:r>
      <w:r>
        <w:rPr>
          <w:spacing w:val="4"/>
        </w:rPr>
        <w:t>m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-6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4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5"/>
        </w:rPr>
        <w:t>g</w:t>
      </w:r>
      <w:r>
        <w:rPr>
          <w:spacing w:val="4"/>
        </w:rPr>
        <w:t>m</w:t>
      </w:r>
      <w:r>
        <w:t>a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t>ns</w:t>
      </w:r>
      <w:r>
        <w:rPr>
          <w:spacing w:val="-1"/>
        </w:rPr>
        <w:t>i</w:t>
      </w:r>
      <w:r>
        <w:t>de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2"/>
        </w:rPr>
        <w:t>v</w:t>
      </w:r>
      <w:r>
        <w:rPr>
          <w:spacing w:val="1"/>
        </w:rPr>
        <w:t>o</w:t>
      </w:r>
      <w:r>
        <w:rPr>
          <w:spacing w:val="-1"/>
        </w:rPr>
        <w:t>l</w:t>
      </w:r>
      <w:r>
        <w:rPr>
          <w:spacing w:val="1"/>
        </w:rPr>
        <w:t>c</w:t>
      </w:r>
      <w:r>
        <w:t>a</w:t>
      </w:r>
      <w:r>
        <w:rPr>
          <w:spacing w:val="1"/>
        </w:rPr>
        <w:t>n</w:t>
      </w:r>
      <w:r>
        <w:t>o,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v</w:t>
      </w:r>
      <w:r>
        <w:rPr>
          <w:spacing w:val="1"/>
        </w:rPr>
        <w:t>o</w:t>
      </w:r>
      <w:r>
        <w:rPr>
          <w:spacing w:val="-1"/>
        </w:rPr>
        <w:t>l</w:t>
      </w:r>
      <w:r>
        <w:rPr>
          <w:spacing w:val="1"/>
        </w:rPr>
        <w:t>c</w:t>
      </w:r>
      <w:r>
        <w:t>a</w:t>
      </w:r>
      <w:r>
        <w:rPr>
          <w:spacing w:val="-1"/>
        </w:rPr>
        <w:t>ni</w:t>
      </w:r>
      <w:r>
        <w:t>c</w:t>
      </w:r>
      <w:r>
        <w:rPr>
          <w:spacing w:val="-4"/>
        </w:rPr>
        <w:t xml:space="preserve"> </w:t>
      </w:r>
      <w:r>
        <w:t>erup</w:t>
      </w:r>
      <w:r>
        <w:rPr>
          <w:spacing w:val="1"/>
        </w:rPr>
        <w:t>t</w:t>
      </w:r>
      <w:r>
        <w:rPr>
          <w:spacing w:val="-1"/>
        </w:rPr>
        <w:t>i</w:t>
      </w:r>
      <w:r>
        <w:t>o</w:t>
      </w:r>
      <w:r>
        <w:rPr>
          <w:spacing w:val="1"/>
        </w:rPr>
        <w:t>n</w:t>
      </w:r>
      <w:r>
        <w:t>,</w:t>
      </w:r>
      <w:r>
        <w:rPr>
          <w:w w:val="99"/>
        </w:rPr>
        <w:t xml:space="preserve"> </w:t>
      </w:r>
      <w:r>
        <w:rPr>
          <w:spacing w:val="4"/>
        </w:rPr>
        <w:t>m</w:t>
      </w:r>
      <w:r>
        <w:rPr>
          <w:spacing w:val="-1"/>
        </w:rPr>
        <w:t>i</w:t>
      </w:r>
      <w:r>
        <w:t>n</w:t>
      </w:r>
      <w:r>
        <w:rPr>
          <w:spacing w:val="-2"/>
        </w:rPr>
        <w:t>i</w:t>
      </w:r>
      <w:r>
        <w:t>ng</w:t>
      </w:r>
      <w:r>
        <w:rPr>
          <w:spacing w:val="-7"/>
        </w:rPr>
        <w:t xml:space="preserve"> </w:t>
      </w:r>
      <w:r>
        <w:t>act</w:t>
      </w:r>
      <w:r>
        <w:rPr>
          <w:spacing w:val="1"/>
        </w:rPr>
        <w:t>iv</w:t>
      </w:r>
      <w:r>
        <w:rPr>
          <w:spacing w:val="-1"/>
        </w:rPr>
        <w:t>i</w:t>
      </w:r>
      <w:r>
        <w:t>t</w:t>
      </w:r>
      <w:r>
        <w:rPr>
          <w:spacing w:val="1"/>
        </w:rPr>
        <w:t>i</w:t>
      </w:r>
      <w:r>
        <w:t>es,</w:t>
      </w:r>
      <w:r>
        <w:rPr>
          <w:spacing w:val="-6"/>
        </w:rPr>
        <w:t xml:space="preserve"> </w:t>
      </w:r>
      <w:r>
        <w:rPr>
          <w:spacing w:val="-1"/>
        </w:rPr>
        <w:t>e</w:t>
      </w:r>
      <w:r>
        <w:rPr>
          <w:spacing w:val="1"/>
        </w:rPr>
        <w:t>x</w:t>
      </w:r>
      <w:r>
        <w:t>plos</w:t>
      </w:r>
      <w:r>
        <w:rPr>
          <w:spacing w:val="-1"/>
        </w:rPr>
        <w:t>i</w:t>
      </w:r>
      <w:r>
        <w:rPr>
          <w:spacing w:val="1"/>
        </w:rPr>
        <w:t>on</w:t>
      </w:r>
      <w:r>
        <w:t>s</w:t>
      </w:r>
      <w:r>
        <w:rPr>
          <w:spacing w:val="-5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d</w:t>
      </w:r>
      <w:r>
        <w:t>e</w:t>
      </w:r>
      <w:r>
        <w:rPr>
          <w:spacing w:val="-6"/>
        </w:rPr>
        <w:t xml:space="preserve"> </w:t>
      </w:r>
      <w:r>
        <w:rPr>
          <w:spacing w:val="1"/>
        </w:rPr>
        <w:t>b</w:t>
      </w:r>
      <w:r>
        <w:t>y</w:t>
      </w:r>
      <w:r>
        <w:rPr>
          <w:spacing w:val="-8"/>
        </w:rPr>
        <w:t xml:space="preserve"> </w:t>
      </w:r>
      <w:r>
        <w:t>h</w:t>
      </w:r>
      <w:r>
        <w:rPr>
          <w:spacing w:val="-1"/>
        </w:rPr>
        <w:t>u</w:t>
      </w:r>
      <w:r>
        <w:rPr>
          <w:spacing w:val="4"/>
        </w:rPr>
        <w:t>m</w:t>
      </w:r>
      <w:r>
        <w:t>a</w:t>
      </w:r>
      <w:r>
        <w:rPr>
          <w:spacing w:val="-1"/>
        </w:rPr>
        <w:t>n</w:t>
      </w:r>
      <w:r>
        <w:t>s</w:t>
      </w:r>
      <w:r>
        <w:rPr>
          <w:spacing w:val="-3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1"/>
        </w:rPr>
        <w:t>i</w:t>
      </w:r>
      <w:r>
        <w:rPr>
          <w:spacing w:val="4"/>
        </w:rPr>
        <w:t>m</w:t>
      </w:r>
      <w:r>
        <w:t>p</w:t>
      </w:r>
      <w:r>
        <w:rPr>
          <w:spacing w:val="-1"/>
        </w:rPr>
        <w:t>a</w:t>
      </w:r>
      <w:r>
        <w:rPr>
          <w:spacing w:val="1"/>
        </w:rPr>
        <w:t>c</w:t>
      </w:r>
      <w:r>
        <w:t>t</w:t>
      </w:r>
      <w:r>
        <w:rPr>
          <w:spacing w:val="-7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4"/>
        </w:rPr>
        <w:t xml:space="preserve"> </w:t>
      </w:r>
      <w:r>
        <w:t>a</w:t>
      </w:r>
      <w:r>
        <w:rPr>
          <w:spacing w:val="-9"/>
        </w:rPr>
        <w:t xml:space="preserve"> </w:t>
      </w:r>
      <w:r>
        <w:rPr>
          <w:spacing w:val="4"/>
        </w:rPr>
        <w:t>m</w:t>
      </w:r>
      <w:r>
        <w:t>et</w:t>
      </w:r>
      <w:r>
        <w:rPr>
          <w:spacing w:val="-1"/>
        </w:rPr>
        <w:t>e</w:t>
      </w:r>
      <w:r>
        <w:t>ori</w:t>
      </w:r>
      <w:r>
        <w:rPr>
          <w:spacing w:val="-1"/>
        </w:rPr>
        <w:t>t</w:t>
      </w:r>
      <w:r>
        <w:t>e.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3" w:line="240" w:lineRule="exact"/>
        <w:rPr>
          <w:sz w:val="24"/>
          <w:szCs w:val="24"/>
        </w:rPr>
      </w:pPr>
    </w:p>
    <w:p w:rsidR="00390CA3" w:rsidRDefault="00BD6A69">
      <w:pPr>
        <w:ind w:left="138" w:right="1060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AU" w:eastAsia="en-AU"/>
        </w:rPr>
        <w:drawing>
          <wp:inline distT="0" distB="0" distL="0" distR="0">
            <wp:extent cx="5756910" cy="3959860"/>
            <wp:effectExtent l="0" t="0" r="0" b="2540"/>
            <wp:docPr id="3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CA3" w:rsidRDefault="00390CA3">
      <w:pPr>
        <w:spacing w:before="2" w:line="140" w:lineRule="exact"/>
        <w:rPr>
          <w:sz w:val="14"/>
          <w:szCs w:val="14"/>
        </w:rPr>
      </w:pPr>
    </w:p>
    <w:p w:rsidR="00390CA3" w:rsidRDefault="00BD6A69">
      <w:pPr>
        <w:spacing w:line="322" w:lineRule="auto"/>
        <w:ind w:left="138" w:right="204"/>
        <w:rPr>
          <w:rFonts w:ascii="Arial" w:eastAsia="Arial" w:hAnsi="Arial" w:cs="Arial"/>
          <w:sz w:val="18"/>
          <w:szCs w:val="18"/>
        </w:rPr>
      </w:pPr>
      <w:bookmarkStart w:id="5" w:name="_bookmark0"/>
      <w:bookmarkEnd w:id="5"/>
      <w:r>
        <w:rPr>
          <w:rFonts w:ascii="Arial" w:eastAsia="Arial" w:hAnsi="Arial" w:cs="Arial"/>
          <w:i/>
          <w:sz w:val="18"/>
          <w:szCs w:val="18"/>
        </w:rPr>
        <w:t>F</w:t>
      </w:r>
      <w:r>
        <w:rPr>
          <w:rFonts w:ascii="Arial" w:eastAsia="Arial" w:hAnsi="Arial" w:cs="Arial"/>
          <w:i/>
          <w:spacing w:val="1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gure</w:t>
      </w:r>
      <w:r>
        <w:rPr>
          <w:rFonts w:ascii="Arial" w:eastAsia="Arial" w:hAnsi="Arial" w:cs="Arial"/>
          <w:i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 xml:space="preserve">1: </w:t>
      </w:r>
      <w:r>
        <w:rPr>
          <w:rFonts w:ascii="Arial" w:eastAsia="Arial" w:hAnsi="Arial" w:cs="Arial"/>
          <w:i/>
          <w:spacing w:val="-2"/>
          <w:sz w:val="18"/>
          <w:szCs w:val="18"/>
        </w:rPr>
        <w:t>F</w:t>
      </w:r>
      <w:r>
        <w:rPr>
          <w:rFonts w:ascii="Arial" w:eastAsia="Arial" w:hAnsi="Arial" w:cs="Arial"/>
          <w:i/>
          <w:sz w:val="18"/>
          <w:szCs w:val="18"/>
        </w:rPr>
        <w:t>aul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z w:val="18"/>
          <w:szCs w:val="18"/>
        </w:rPr>
        <w:t>s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pacing w:val="1"/>
          <w:sz w:val="18"/>
          <w:szCs w:val="18"/>
        </w:rPr>
        <w:t>x</w:t>
      </w:r>
      <w:r>
        <w:rPr>
          <w:rFonts w:ascii="Arial" w:eastAsia="Arial" w:hAnsi="Arial" w:cs="Arial"/>
          <w:i/>
          <w:sz w:val="18"/>
          <w:szCs w:val="18"/>
        </w:rPr>
        <w:t>p</w:t>
      </w:r>
      <w:r>
        <w:rPr>
          <w:rFonts w:ascii="Arial" w:eastAsia="Arial" w:hAnsi="Arial" w:cs="Arial"/>
          <w:i/>
          <w:spacing w:val="-2"/>
          <w:sz w:val="18"/>
          <w:szCs w:val="18"/>
        </w:rPr>
        <w:t>o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ed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by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a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road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utt</w:t>
      </w:r>
      <w:r>
        <w:rPr>
          <w:rFonts w:ascii="Arial" w:eastAsia="Arial" w:hAnsi="Arial" w:cs="Arial"/>
          <w:i/>
          <w:spacing w:val="-2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ng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in St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z w:val="18"/>
          <w:szCs w:val="18"/>
        </w:rPr>
        <w:t>te Ci</w:t>
      </w:r>
      <w:r>
        <w:rPr>
          <w:rFonts w:ascii="Arial" w:eastAsia="Arial" w:hAnsi="Arial" w:cs="Arial"/>
          <w:i/>
          <w:spacing w:val="-3"/>
          <w:sz w:val="18"/>
          <w:szCs w:val="18"/>
        </w:rPr>
        <w:t>r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le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n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z w:val="18"/>
          <w:szCs w:val="18"/>
        </w:rPr>
        <w:t>ar Parl</w:t>
      </w:r>
      <w:r>
        <w:rPr>
          <w:rFonts w:ascii="Arial" w:eastAsia="Arial" w:hAnsi="Arial" w:cs="Arial"/>
          <w:i/>
          <w:spacing w:val="-2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a</w:t>
      </w:r>
      <w:r>
        <w:rPr>
          <w:rFonts w:ascii="Arial" w:eastAsia="Arial" w:hAnsi="Arial" w:cs="Arial"/>
          <w:i/>
          <w:spacing w:val="-2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>ent H</w:t>
      </w:r>
      <w:r>
        <w:rPr>
          <w:rFonts w:ascii="Arial" w:eastAsia="Arial" w:hAnsi="Arial" w:cs="Arial"/>
          <w:i/>
          <w:spacing w:val="-2"/>
          <w:sz w:val="18"/>
          <w:szCs w:val="18"/>
        </w:rPr>
        <w:t>o</w:t>
      </w:r>
      <w:r>
        <w:rPr>
          <w:rFonts w:ascii="Arial" w:eastAsia="Arial" w:hAnsi="Arial" w:cs="Arial"/>
          <w:i/>
          <w:sz w:val="18"/>
          <w:szCs w:val="18"/>
        </w:rPr>
        <w:t>u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e,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Au</w:t>
      </w:r>
      <w:r>
        <w:rPr>
          <w:rFonts w:ascii="Arial" w:eastAsia="Arial" w:hAnsi="Arial" w:cs="Arial"/>
          <w:i/>
          <w:spacing w:val="-2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tra</w:t>
      </w:r>
      <w:r>
        <w:rPr>
          <w:rFonts w:ascii="Arial" w:eastAsia="Arial" w:hAnsi="Arial" w:cs="Arial"/>
          <w:i/>
          <w:spacing w:val="-2"/>
          <w:sz w:val="18"/>
          <w:szCs w:val="18"/>
        </w:rPr>
        <w:t>l</w:t>
      </w:r>
      <w:r>
        <w:rPr>
          <w:rFonts w:ascii="Arial" w:eastAsia="Arial" w:hAnsi="Arial" w:cs="Arial"/>
          <w:i/>
          <w:sz w:val="18"/>
          <w:szCs w:val="18"/>
        </w:rPr>
        <w:t>i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z w:val="18"/>
          <w:szCs w:val="18"/>
        </w:rPr>
        <w:t>n Capi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z w:val="18"/>
          <w:szCs w:val="18"/>
        </w:rPr>
        <w:t xml:space="preserve">al 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z w:val="18"/>
          <w:szCs w:val="18"/>
        </w:rPr>
        <w:t>errito</w:t>
      </w:r>
      <w:r>
        <w:rPr>
          <w:rFonts w:ascii="Arial" w:eastAsia="Arial" w:hAnsi="Arial" w:cs="Arial"/>
          <w:i/>
          <w:spacing w:val="-3"/>
          <w:sz w:val="18"/>
          <w:szCs w:val="18"/>
        </w:rPr>
        <w:t>r</w:t>
      </w:r>
      <w:r>
        <w:rPr>
          <w:rFonts w:ascii="Arial" w:eastAsia="Arial" w:hAnsi="Arial" w:cs="Arial"/>
          <w:i/>
          <w:spacing w:val="1"/>
          <w:sz w:val="18"/>
          <w:szCs w:val="18"/>
        </w:rPr>
        <w:t>y</w:t>
      </w:r>
      <w:r>
        <w:rPr>
          <w:rFonts w:ascii="Arial" w:eastAsia="Arial" w:hAnsi="Arial" w:cs="Arial"/>
          <w:i/>
          <w:sz w:val="18"/>
          <w:szCs w:val="18"/>
        </w:rPr>
        <w:t>. Sour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z w:val="18"/>
          <w:szCs w:val="18"/>
        </w:rPr>
        <w:t xml:space="preserve">: </w:t>
      </w:r>
      <w:r>
        <w:rPr>
          <w:rFonts w:ascii="Arial" w:eastAsia="Arial" w:hAnsi="Arial" w:cs="Arial"/>
          <w:i/>
          <w:spacing w:val="-1"/>
          <w:sz w:val="18"/>
          <w:szCs w:val="18"/>
        </w:rPr>
        <w:t>G</w:t>
      </w:r>
      <w:r>
        <w:rPr>
          <w:rFonts w:ascii="Arial" w:eastAsia="Arial" w:hAnsi="Arial" w:cs="Arial"/>
          <w:i/>
          <w:sz w:val="18"/>
          <w:szCs w:val="18"/>
        </w:rPr>
        <w:t>eo</w:t>
      </w:r>
      <w:r>
        <w:rPr>
          <w:rFonts w:ascii="Arial" w:eastAsia="Arial" w:hAnsi="Arial" w:cs="Arial"/>
          <w:i/>
          <w:spacing w:val="-2"/>
          <w:sz w:val="18"/>
          <w:szCs w:val="18"/>
        </w:rPr>
        <w:t>s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pacing w:val="-2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en</w:t>
      </w:r>
      <w:r>
        <w:rPr>
          <w:rFonts w:ascii="Arial" w:eastAsia="Arial" w:hAnsi="Arial" w:cs="Arial"/>
          <w:i/>
          <w:spacing w:val="-2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e Au</w:t>
      </w:r>
      <w:r>
        <w:rPr>
          <w:rFonts w:ascii="Arial" w:eastAsia="Arial" w:hAnsi="Arial" w:cs="Arial"/>
          <w:i/>
          <w:spacing w:val="-2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tra</w:t>
      </w:r>
      <w:r>
        <w:rPr>
          <w:rFonts w:ascii="Arial" w:eastAsia="Arial" w:hAnsi="Arial" w:cs="Arial"/>
          <w:i/>
          <w:spacing w:val="-2"/>
          <w:sz w:val="18"/>
          <w:szCs w:val="18"/>
        </w:rPr>
        <w:t>l</w:t>
      </w:r>
      <w:r>
        <w:rPr>
          <w:rFonts w:ascii="Arial" w:eastAsia="Arial" w:hAnsi="Arial" w:cs="Arial"/>
          <w:i/>
          <w:sz w:val="18"/>
          <w:szCs w:val="18"/>
        </w:rPr>
        <w:t>ia,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phot</w:t>
      </w:r>
      <w:r>
        <w:rPr>
          <w:rFonts w:ascii="Arial" w:eastAsia="Arial" w:hAnsi="Arial" w:cs="Arial"/>
          <w:i/>
          <w:spacing w:val="-2"/>
          <w:sz w:val="18"/>
          <w:szCs w:val="18"/>
        </w:rPr>
        <w:t>o</w:t>
      </w:r>
      <w:r>
        <w:rPr>
          <w:rFonts w:ascii="Arial" w:eastAsia="Arial" w:hAnsi="Arial" w:cs="Arial"/>
          <w:i/>
          <w:sz w:val="18"/>
          <w:szCs w:val="18"/>
        </w:rPr>
        <w:t>gra</w:t>
      </w:r>
      <w:r>
        <w:rPr>
          <w:rFonts w:ascii="Arial" w:eastAsia="Arial" w:hAnsi="Arial" w:cs="Arial"/>
          <w:i/>
          <w:spacing w:val="-2"/>
          <w:sz w:val="18"/>
          <w:szCs w:val="18"/>
        </w:rPr>
        <w:t>p</w:t>
      </w:r>
      <w:r>
        <w:rPr>
          <w:rFonts w:ascii="Arial" w:eastAsia="Arial" w:hAnsi="Arial" w:cs="Arial"/>
          <w:i/>
          <w:sz w:val="18"/>
          <w:szCs w:val="18"/>
        </w:rPr>
        <w:t xml:space="preserve">h </w:t>
      </w:r>
      <w:r>
        <w:rPr>
          <w:rFonts w:ascii="Arial" w:eastAsia="Arial" w:hAnsi="Arial" w:cs="Arial"/>
          <w:i/>
          <w:spacing w:val="-2"/>
          <w:sz w:val="18"/>
          <w:szCs w:val="18"/>
        </w:rPr>
        <w:t>b</w:t>
      </w:r>
      <w:r>
        <w:rPr>
          <w:rFonts w:ascii="Arial" w:eastAsia="Arial" w:hAnsi="Arial" w:cs="Arial"/>
          <w:i/>
          <w:sz w:val="18"/>
          <w:szCs w:val="18"/>
        </w:rPr>
        <w:t>y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En</w:t>
      </w:r>
      <w:r>
        <w:rPr>
          <w:rFonts w:ascii="Arial" w:eastAsia="Arial" w:hAnsi="Arial" w:cs="Arial"/>
          <w:i/>
          <w:spacing w:val="-2"/>
          <w:sz w:val="18"/>
          <w:szCs w:val="18"/>
        </w:rPr>
        <w:t>g</w:t>
      </w:r>
      <w:r>
        <w:rPr>
          <w:rFonts w:ascii="Arial" w:eastAsia="Arial" w:hAnsi="Arial" w:cs="Arial"/>
          <w:i/>
          <w:sz w:val="18"/>
          <w:szCs w:val="18"/>
        </w:rPr>
        <w:t>in C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pacing w:val="1"/>
          <w:sz w:val="18"/>
          <w:szCs w:val="18"/>
        </w:rPr>
        <w:t>v</w:t>
      </w:r>
      <w:r>
        <w:rPr>
          <w:rFonts w:ascii="Arial" w:eastAsia="Arial" w:hAnsi="Arial" w:cs="Arial"/>
          <w:i/>
          <w:spacing w:val="-2"/>
          <w:sz w:val="18"/>
          <w:szCs w:val="18"/>
        </w:rPr>
        <w:t>i</w:t>
      </w:r>
      <w:r>
        <w:rPr>
          <w:rFonts w:ascii="Arial" w:eastAsia="Arial" w:hAnsi="Arial" w:cs="Arial"/>
          <w:i/>
          <w:spacing w:val="1"/>
          <w:sz w:val="18"/>
          <w:szCs w:val="18"/>
        </w:rPr>
        <w:t>k</w:t>
      </w:r>
      <w:r>
        <w:rPr>
          <w:rFonts w:ascii="Arial" w:eastAsia="Arial" w:hAnsi="Arial" w:cs="Arial"/>
          <w:i/>
          <w:sz w:val="18"/>
          <w:szCs w:val="18"/>
        </w:rPr>
        <w:t>.</w:t>
      </w:r>
    </w:p>
    <w:p w:rsidR="00390CA3" w:rsidRDefault="00390CA3">
      <w:pPr>
        <w:spacing w:line="322" w:lineRule="auto"/>
        <w:rPr>
          <w:rFonts w:ascii="Arial" w:eastAsia="Arial" w:hAnsi="Arial" w:cs="Arial"/>
          <w:sz w:val="18"/>
          <w:szCs w:val="18"/>
        </w:rPr>
        <w:sectPr w:rsidR="00390CA3">
          <w:footerReference w:type="default" r:id="rId29"/>
          <w:pgSz w:w="11907" w:h="16840"/>
          <w:pgMar w:top="1560" w:right="1280" w:bottom="780" w:left="1280" w:header="0" w:footer="585" w:gutter="0"/>
          <w:cols w:space="720"/>
        </w:sectPr>
      </w:pPr>
    </w:p>
    <w:p w:rsidR="00390CA3" w:rsidRDefault="00390CA3">
      <w:pPr>
        <w:spacing w:before="2" w:line="150" w:lineRule="exact"/>
        <w:rPr>
          <w:sz w:val="15"/>
          <w:szCs w:val="15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pStyle w:val="Heading1"/>
        <w:ind w:right="150"/>
      </w:pPr>
      <w:bookmarkStart w:id="6" w:name="_TOC_250047"/>
      <w:r>
        <w:t>The</w:t>
      </w:r>
      <w:r>
        <w:rPr>
          <w:spacing w:val="-1"/>
        </w:rPr>
        <w:t xml:space="preserve"> </w:t>
      </w:r>
      <w:r>
        <w:t>cau</w:t>
      </w:r>
      <w:r>
        <w:rPr>
          <w:spacing w:val="-2"/>
        </w:rPr>
        <w:t>s</w:t>
      </w:r>
      <w:r>
        <w:t xml:space="preserve">es </w:t>
      </w:r>
      <w:r>
        <w:rPr>
          <w:spacing w:val="-2"/>
        </w:rPr>
        <w:t>a</w:t>
      </w:r>
      <w:r>
        <w:t xml:space="preserve">nd </w:t>
      </w:r>
      <w:r>
        <w:rPr>
          <w:spacing w:val="-2"/>
        </w:rPr>
        <w:t>t</w:t>
      </w:r>
      <w:r>
        <w:t>ypes of</w:t>
      </w:r>
      <w:r>
        <w:rPr>
          <w:spacing w:val="-2"/>
        </w:rPr>
        <w:t xml:space="preserve"> e</w:t>
      </w:r>
      <w:r>
        <w:t>arthq</w:t>
      </w:r>
      <w:r>
        <w:rPr>
          <w:spacing w:val="-3"/>
        </w:rPr>
        <w:t>u</w:t>
      </w:r>
      <w:bookmarkEnd w:id="6"/>
      <w:r>
        <w:t>akes</w:t>
      </w:r>
    </w:p>
    <w:p w:rsidR="00390CA3" w:rsidRDefault="00390CA3">
      <w:pPr>
        <w:spacing w:before="2" w:line="120" w:lineRule="exact"/>
        <w:rPr>
          <w:sz w:val="12"/>
          <w:szCs w:val="12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pStyle w:val="BodyText"/>
        <w:spacing w:line="292" w:lineRule="auto"/>
        <w:ind w:right="150"/>
      </w:pPr>
      <w:r>
        <w:t>M</w:t>
      </w:r>
      <w:r>
        <w:rPr>
          <w:spacing w:val="-1"/>
        </w:rPr>
        <w:t>o</w:t>
      </w:r>
      <w:r>
        <w:rPr>
          <w:spacing w:val="1"/>
        </w:rPr>
        <w:t>s</w:t>
      </w:r>
      <w:r>
        <w:t>t</w:t>
      </w:r>
      <w:r>
        <w:rPr>
          <w:spacing w:val="-8"/>
        </w:rPr>
        <w:t xml:space="preserve"> </w:t>
      </w:r>
      <w:r>
        <w:rPr>
          <w:spacing w:val="-1"/>
        </w:rPr>
        <w:t>e</w:t>
      </w:r>
      <w:r>
        <w:t>ar</w:t>
      </w:r>
      <w:r>
        <w:rPr>
          <w:spacing w:val="2"/>
        </w:rPr>
        <w:t>t</w:t>
      </w:r>
      <w:r>
        <w:t>h</w:t>
      </w:r>
      <w:r>
        <w:rPr>
          <w:spacing w:val="-1"/>
        </w:rPr>
        <w:t>q</w:t>
      </w:r>
      <w:r>
        <w:rPr>
          <w:spacing w:val="1"/>
        </w:rPr>
        <w:t>u</w:t>
      </w:r>
      <w:r>
        <w:t>a</w:t>
      </w:r>
      <w:r>
        <w:rPr>
          <w:spacing w:val="3"/>
        </w:rPr>
        <w:t>k</w:t>
      </w:r>
      <w:r>
        <w:t>es</w:t>
      </w:r>
      <w:r>
        <w:rPr>
          <w:spacing w:val="-6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ca</w:t>
      </w:r>
      <w:r>
        <w:rPr>
          <w:spacing w:val="-1"/>
        </w:rPr>
        <w:t>u</w:t>
      </w:r>
      <w:r>
        <w:rPr>
          <w:spacing w:val="1"/>
        </w:rPr>
        <w:t>s</w:t>
      </w:r>
      <w:r>
        <w:t>ed</w:t>
      </w:r>
      <w:r>
        <w:rPr>
          <w:spacing w:val="-8"/>
        </w:rPr>
        <w:t xml:space="preserve"> </w:t>
      </w:r>
      <w:r>
        <w:rPr>
          <w:spacing w:val="4"/>
        </w:rPr>
        <w:t>b</w:t>
      </w:r>
      <w:r>
        <w:t>y</w:t>
      </w:r>
      <w:r>
        <w:rPr>
          <w:spacing w:val="-10"/>
        </w:rPr>
        <w:t xml:space="preserve"> </w:t>
      </w:r>
      <w:r>
        <w:rPr>
          <w:spacing w:val="1"/>
        </w:rPr>
        <w:t>t</w:t>
      </w:r>
      <w:r>
        <w:rPr>
          <w:spacing w:val="2"/>
        </w:rPr>
        <w:t>h</w:t>
      </w:r>
      <w:r>
        <w:rPr>
          <w:rFonts w:cs="Arial"/>
        </w:rPr>
        <w:t>e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3"/>
        </w:rPr>
        <w:t>m</w:t>
      </w:r>
      <w:r>
        <w:rPr>
          <w:rFonts w:cs="Arial"/>
        </w:rPr>
        <w:t>o</w:t>
      </w:r>
      <w:r>
        <w:rPr>
          <w:rFonts w:cs="Arial"/>
          <w:spacing w:val="-2"/>
        </w:rPr>
        <w:t>v</w:t>
      </w:r>
      <w:r>
        <w:rPr>
          <w:rFonts w:cs="Arial"/>
        </w:rPr>
        <w:t>e</w:t>
      </w:r>
      <w:r>
        <w:rPr>
          <w:rFonts w:cs="Arial"/>
          <w:spacing w:val="4"/>
        </w:rPr>
        <w:t>m</w:t>
      </w:r>
      <w:r>
        <w:rPr>
          <w:rFonts w:cs="Arial"/>
        </w:rPr>
        <w:t>e</w:t>
      </w:r>
      <w:r>
        <w:rPr>
          <w:rFonts w:cs="Arial"/>
          <w:spacing w:val="-1"/>
        </w:rPr>
        <w:t>n</w:t>
      </w:r>
      <w:r>
        <w:rPr>
          <w:rFonts w:cs="Arial"/>
        </w:rPr>
        <w:t>t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-1"/>
        </w:rPr>
        <w:t>o</w:t>
      </w:r>
      <w:r>
        <w:rPr>
          <w:rFonts w:cs="Arial"/>
        </w:rPr>
        <w:t>f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-1"/>
        </w:rPr>
        <w:t>h</w:t>
      </w:r>
      <w:r>
        <w:rPr>
          <w:rFonts w:cs="Arial"/>
        </w:rPr>
        <w:t>e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-1"/>
        </w:rPr>
        <w:t>E</w:t>
      </w:r>
      <w:r>
        <w:rPr>
          <w:rFonts w:cs="Arial"/>
        </w:rPr>
        <w:t>art</w:t>
      </w:r>
      <w:r>
        <w:rPr>
          <w:rFonts w:cs="Arial"/>
          <w:spacing w:val="2"/>
        </w:rPr>
        <w:t>h</w:t>
      </w:r>
      <w:r>
        <w:rPr>
          <w:rFonts w:cs="Arial"/>
          <w:spacing w:val="-1"/>
        </w:rPr>
        <w:t>’</w:t>
      </w:r>
      <w:r>
        <w:rPr>
          <w:rFonts w:cs="Arial"/>
        </w:rPr>
        <w:t>s</w:t>
      </w:r>
      <w:r>
        <w:rPr>
          <w:rFonts w:cs="Arial"/>
          <w:spacing w:val="-7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-1"/>
        </w:rPr>
        <w:t>e</w:t>
      </w:r>
      <w:r>
        <w:rPr>
          <w:rFonts w:cs="Arial"/>
          <w:spacing w:val="1"/>
        </w:rPr>
        <w:t>c</w:t>
      </w:r>
      <w:r>
        <w:rPr>
          <w:rFonts w:cs="Arial"/>
        </w:rPr>
        <w:t>t</w:t>
      </w:r>
      <w:r>
        <w:rPr>
          <w:rFonts w:cs="Arial"/>
          <w:spacing w:val="1"/>
        </w:rPr>
        <w:t>o</w:t>
      </w:r>
      <w:r>
        <w:rPr>
          <w:rFonts w:cs="Arial"/>
        </w:rPr>
        <w:t>n</w:t>
      </w:r>
      <w:r>
        <w:rPr>
          <w:rFonts w:cs="Arial"/>
          <w:spacing w:val="-2"/>
        </w:rPr>
        <w:t>i</w:t>
      </w:r>
      <w:r>
        <w:rPr>
          <w:rFonts w:cs="Arial"/>
        </w:rPr>
        <w:t>c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1"/>
        </w:rPr>
        <w:t>p</w:t>
      </w:r>
      <w:r>
        <w:rPr>
          <w:rFonts w:cs="Arial"/>
          <w:spacing w:val="-1"/>
        </w:rPr>
        <w:t>l</w:t>
      </w:r>
      <w:r>
        <w:rPr>
          <w:rFonts w:cs="Arial"/>
        </w:rPr>
        <w:t>a</w:t>
      </w:r>
      <w:r>
        <w:rPr>
          <w:rFonts w:cs="Arial"/>
          <w:spacing w:val="1"/>
        </w:rPr>
        <w:t>t</w:t>
      </w:r>
      <w:r>
        <w:rPr>
          <w:rFonts w:cs="Arial"/>
        </w:rPr>
        <w:t>es.</w:t>
      </w:r>
      <w:r>
        <w:rPr>
          <w:rFonts w:cs="Arial"/>
          <w:spacing w:val="-5"/>
        </w:rPr>
        <w:t xml:space="preserve"> </w:t>
      </w:r>
      <w:r>
        <w:rPr>
          <w:spacing w:val="3"/>
        </w:rPr>
        <w:t>T</w:t>
      </w:r>
      <w:r>
        <w:t>h</w:t>
      </w:r>
      <w:r>
        <w:rPr>
          <w:spacing w:val="-1"/>
        </w:rPr>
        <w:t>e</w:t>
      </w:r>
      <w:r>
        <w:t>re</w:t>
      </w:r>
      <w:r>
        <w:rPr>
          <w:spacing w:val="1"/>
        </w:rPr>
        <w:t>f</w:t>
      </w:r>
      <w:r>
        <w:t>ore,</w:t>
      </w:r>
      <w:r>
        <w:rPr>
          <w:spacing w:val="-6"/>
        </w:rPr>
        <w:t xml:space="preserve"> </w:t>
      </w:r>
      <w:r>
        <w:t>earth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es</w:t>
      </w:r>
      <w:r>
        <w:rPr>
          <w:w w:val="99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ost</w:t>
      </w:r>
      <w:r>
        <w:rPr>
          <w:spacing w:val="-5"/>
        </w:rPr>
        <w:t xml:space="preserve"> </w:t>
      </w:r>
      <w:r>
        <w:t>freq</w:t>
      </w:r>
      <w:r>
        <w:rPr>
          <w:spacing w:val="-1"/>
        </w:rPr>
        <w:t>u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-4"/>
        </w:rPr>
        <w:t xml:space="preserve"> </w:t>
      </w:r>
      <w:r>
        <w:t>alo</w:t>
      </w:r>
      <w:r>
        <w:rPr>
          <w:spacing w:val="-1"/>
        </w:rPr>
        <w:t>n</w:t>
      </w:r>
      <w:r>
        <w:t>g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</w:t>
      </w:r>
      <w:r>
        <w:rPr>
          <w:spacing w:val="-1"/>
        </w:rPr>
        <w:t>d</w:t>
      </w:r>
      <w:r>
        <w:rPr>
          <w:spacing w:val="1"/>
        </w:rPr>
        <w:t>g</w:t>
      </w:r>
      <w:r>
        <w:t>es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ecto</w:t>
      </w:r>
      <w:r>
        <w:rPr>
          <w:spacing w:val="1"/>
        </w:rPr>
        <w:t>n</w:t>
      </w:r>
      <w:r>
        <w:rPr>
          <w:spacing w:val="-1"/>
        </w:rPr>
        <w:t>i</w:t>
      </w:r>
      <w:r>
        <w:t>c</w:t>
      </w:r>
      <w:r>
        <w:rPr>
          <w:spacing w:val="-4"/>
        </w:rPr>
        <w:t xml:space="preserve"> </w:t>
      </w:r>
      <w:r>
        <w:t>plat</w:t>
      </w:r>
      <w:r>
        <w:rPr>
          <w:spacing w:val="1"/>
        </w:rPr>
        <w:t>e</w:t>
      </w:r>
      <w:r>
        <w:t>s</w:t>
      </w:r>
      <w:r>
        <w:rPr>
          <w:spacing w:val="-5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h</w:t>
      </w:r>
      <w:r>
        <w:t>ere</w:t>
      </w:r>
      <w:r>
        <w:rPr>
          <w:spacing w:val="-5"/>
        </w:rPr>
        <w:t xml:space="preserve"> </w:t>
      </w:r>
      <w:r>
        <w:rPr>
          <w:spacing w:val="1"/>
        </w:rPr>
        <w:t>o</w:t>
      </w:r>
      <w:r>
        <w:t>ne</w:t>
      </w:r>
      <w:r>
        <w:rPr>
          <w:spacing w:val="-4"/>
        </w:rPr>
        <w:t xml:space="preserve"> </w:t>
      </w:r>
      <w:r>
        <w:t>p</w:t>
      </w:r>
      <w:r>
        <w:rPr>
          <w:spacing w:val="-2"/>
        </w:rPr>
        <w:t>l</w:t>
      </w:r>
      <w:r>
        <w:rPr>
          <w:spacing w:val="1"/>
        </w:rPr>
        <w:t>a</w:t>
      </w:r>
      <w:r>
        <w:t>te</w:t>
      </w:r>
      <w:r>
        <w:rPr>
          <w:spacing w:val="-4"/>
        </w:rPr>
        <w:t xml:space="preserve"> </w:t>
      </w:r>
      <w:r>
        <w:rPr>
          <w:spacing w:val="-1"/>
        </w:rPr>
        <w:t>i</w:t>
      </w:r>
      <w:r>
        <w:t>s</w:t>
      </w:r>
      <w:r>
        <w:rPr>
          <w:spacing w:val="-5"/>
        </w:rPr>
        <w:t xml:space="preserve"> </w:t>
      </w:r>
      <w:r>
        <w:rPr>
          <w:spacing w:val="4"/>
        </w:rPr>
        <w:t>m</w:t>
      </w:r>
      <w:r>
        <w:t>o</w:t>
      </w:r>
      <w:r>
        <w:rPr>
          <w:spacing w:val="-2"/>
        </w:rPr>
        <w:t>v</w:t>
      </w:r>
      <w:r>
        <w:rPr>
          <w:spacing w:val="-1"/>
        </w:rPr>
        <w:t>i</w:t>
      </w:r>
      <w:r>
        <w:rPr>
          <w:spacing w:val="1"/>
        </w:rPr>
        <w:t>n</w:t>
      </w:r>
      <w:r>
        <w:t>g</w:t>
      </w:r>
      <w:r>
        <w:rPr>
          <w:spacing w:val="-5"/>
        </w:rPr>
        <w:t xml:space="preserve"> </w:t>
      </w:r>
      <w:r>
        <w:t>re</w:t>
      </w:r>
      <w:r>
        <w:rPr>
          <w:spacing w:val="-1"/>
        </w:rPr>
        <w:t>l</w:t>
      </w:r>
      <w:r>
        <w:rPr>
          <w:spacing w:val="1"/>
        </w:rPr>
        <w:t>a</w:t>
      </w:r>
      <w:r>
        <w:t>t</w:t>
      </w:r>
      <w:r>
        <w:rPr>
          <w:spacing w:val="1"/>
        </w:rPr>
        <w:t>i</w:t>
      </w:r>
      <w:r>
        <w:rPr>
          <w:spacing w:val="-2"/>
        </w:rPr>
        <w:t>v</w:t>
      </w:r>
      <w:r>
        <w:t>e</w:t>
      </w:r>
      <w:r>
        <w:rPr>
          <w:spacing w:val="-5"/>
        </w:rPr>
        <w:t xml:space="preserve"> </w:t>
      </w:r>
      <w:r>
        <w:rPr>
          <w:spacing w:val="1"/>
        </w:rPr>
        <w:t>t</w:t>
      </w:r>
      <w:r>
        <w:t>o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w w:val="99"/>
        </w:rPr>
        <w:t xml:space="preserve"> </w:t>
      </w:r>
      <w:r>
        <w:t>a</w:t>
      </w:r>
      <w:r>
        <w:rPr>
          <w:spacing w:val="-1"/>
        </w:rPr>
        <w:t>d</w:t>
      </w:r>
      <w:r>
        <w:rPr>
          <w:spacing w:val="1"/>
        </w:rPr>
        <w:t>j</w:t>
      </w:r>
      <w:r>
        <w:t>o</w:t>
      </w:r>
      <w:r>
        <w:rPr>
          <w:spacing w:val="-2"/>
        </w:rPr>
        <w:t>i</w:t>
      </w:r>
      <w:r>
        <w:rPr>
          <w:spacing w:val="1"/>
        </w:rPr>
        <w:t>n</w:t>
      </w:r>
      <w:r>
        <w:rPr>
          <w:spacing w:val="-1"/>
        </w:rPr>
        <w:t>i</w:t>
      </w:r>
      <w:r>
        <w:rPr>
          <w:spacing w:val="1"/>
        </w:rPr>
        <w:t>n</w:t>
      </w:r>
      <w:r>
        <w:t>g</w:t>
      </w:r>
      <w:r>
        <w:rPr>
          <w:spacing w:val="-6"/>
        </w:rPr>
        <w:t xml:space="preserve"> </w:t>
      </w:r>
      <w:r>
        <w:rPr>
          <w:spacing w:val="1"/>
        </w:rPr>
        <w:t>p</w:t>
      </w:r>
      <w:r>
        <w:rPr>
          <w:spacing w:val="-1"/>
        </w:rPr>
        <w:t>l</w:t>
      </w:r>
      <w:r>
        <w:t>a</w:t>
      </w:r>
      <w:r>
        <w:rPr>
          <w:spacing w:val="1"/>
        </w:rPr>
        <w:t>t</w:t>
      </w:r>
      <w:r>
        <w:t>e.</w:t>
      </w:r>
      <w:r>
        <w:rPr>
          <w:spacing w:val="-5"/>
        </w:rPr>
        <w:t xml:space="preserve"> </w:t>
      </w:r>
      <w:r>
        <w:rPr>
          <w:spacing w:val="-1"/>
        </w:rPr>
        <w:t>A</w:t>
      </w:r>
      <w:r>
        <w:t>s</w:t>
      </w:r>
      <w:r>
        <w:rPr>
          <w:spacing w:val="-5"/>
        </w:rPr>
        <w:t xml:space="preserve"> </w:t>
      </w:r>
      <w:r>
        <w:rPr>
          <w:spacing w:val="4"/>
        </w:rPr>
        <w:t>m</w:t>
      </w:r>
      <w:r>
        <w:rPr>
          <w:rFonts w:cs="Arial"/>
        </w:rPr>
        <w:t>ost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-1"/>
        </w:rPr>
        <w:t>o</w:t>
      </w:r>
      <w:r>
        <w:rPr>
          <w:rFonts w:cs="Arial"/>
        </w:rPr>
        <w:t>f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-1"/>
        </w:rPr>
        <w:t>h</w:t>
      </w:r>
      <w:r>
        <w:rPr>
          <w:rFonts w:cs="Arial"/>
        </w:rPr>
        <w:t>e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-1"/>
        </w:rPr>
        <w:t>E</w:t>
      </w:r>
      <w:r>
        <w:rPr>
          <w:rFonts w:cs="Arial"/>
        </w:rPr>
        <w:t>art</w:t>
      </w:r>
      <w:r>
        <w:rPr>
          <w:rFonts w:cs="Arial"/>
          <w:spacing w:val="2"/>
        </w:rPr>
        <w:t>h</w:t>
      </w:r>
      <w:r>
        <w:rPr>
          <w:rFonts w:cs="Arial"/>
          <w:spacing w:val="-1"/>
        </w:rPr>
        <w:t>’</w:t>
      </w:r>
      <w:r>
        <w:rPr>
          <w:rFonts w:cs="Arial"/>
        </w:rPr>
        <w:t>s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vo</w:t>
      </w:r>
      <w:r>
        <w:rPr>
          <w:rFonts w:cs="Arial"/>
          <w:spacing w:val="-2"/>
        </w:rPr>
        <w:t>l</w:t>
      </w:r>
      <w:r>
        <w:rPr>
          <w:rFonts w:cs="Arial"/>
          <w:spacing w:val="1"/>
        </w:rPr>
        <w:t>c</w:t>
      </w:r>
      <w:r>
        <w:rPr>
          <w:rFonts w:cs="Arial"/>
        </w:rPr>
        <w:t>a</w:t>
      </w:r>
      <w:r>
        <w:rPr>
          <w:rFonts w:cs="Arial"/>
          <w:spacing w:val="1"/>
        </w:rPr>
        <w:t>n</w:t>
      </w:r>
      <w:r>
        <w:rPr>
          <w:rFonts w:cs="Arial"/>
          <w:spacing w:val="-1"/>
        </w:rPr>
        <w:t>i</w:t>
      </w:r>
      <w:r>
        <w:rPr>
          <w:rFonts w:cs="Arial"/>
        </w:rPr>
        <w:t>c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act</w:t>
      </w:r>
      <w:r>
        <w:rPr>
          <w:rFonts w:cs="Arial"/>
          <w:spacing w:val="1"/>
        </w:rPr>
        <w:t>iv</w:t>
      </w:r>
      <w:r>
        <w:rPr>
          <w:rFonts w:cs="Arial"/>
          <w:spacing w:val="-1"/>
        </w:rPr>
        <w:t>i</w:t>
      </w:r>
      <w:r>
        <w:rPr>
          <w:rFonts w:cs="Arial"/>
          <w:spacing w:val="2"/>
        </w:rPr>
        <w:t>t</w:t>
      </w:r>
      <w:r>
        <w:rPr>
          <w:rFonts w:cs="Arial"/>
        </w:rPr>
        <w:t>y</w:t>
      </w:r>
      <w:r>
        <w:rPr>
          <w:rFonts w:cs="Arial"/>
          <w:spacing w:val="-3"/>
        </w:rPr>
        <w:t xml:space="preserve"> </w:t>
      </w:r>
      <w:r>
        <w:t>a</w:t>
      </w:r>
      <w:r>
        <w:rPr>
          <w:spacing w:val="-2"/>
        </w:rPr>
        <w:t>l</w:t>
      </w:r>
      <w:r>
        <w:rPr>
          <w:spacing w:val="1"/>
        </w:rPr>
        <w:t>s</w:t>
      </w:r>
      <w:r>
        <w:t>o</w:t>
      </w:r>
      <w:r>
        <w:rPr>
          <w:spacing w:val="-3"/>
        </w:rPr>
        <w:t xml:space="preserve"> </w:t>
      </w:r>
      <w:r>
        <w:t>oc</w:t>
      </w:r>
      <w:r>
        <w:rPr>
          <w:spacing w:val="1"/>
        </w:rPr>
        <w:t>c</w:t>
      </w:r>
      <w:r>
        <w:t>urs</w:t>
      </w:r>
      <w:r>
        <w:rPr>
          <w:spacing w:val="-4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h</w:t>
      </w:r>
      <w:r>
        <w:t>ere</w:t>
      </w:r>
      <w:r>
        <w:rPr>
          <w:spacing w:val="-5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6"/>
        </w:rPr>
        <w:t xml:space="preserve"> </w:t>
      </w:r>
      <w:r>
        <w:rPr>
          <w:spacing w:val="1"/>
        </w:rPr>
        <w:t>p</w:t>
      </w:r>
      <w:r>
        <w:rPr>
          <w:spacing w:val="-1"/>
        </w:rPr>
        <w:t>l</w:t>
      </w:r>
      <w:r>
        <w:t>a</w:t>
      </w:r>
      <w:r>
        <w:rPr>
          <w:spacing w:val="1"/>
        </w:rPr>
        <w:t>t</w:t>
      </w:r>
      <w:r>
        <w:t>es</w:t>
      </w:r>
      <w:r>
        <w:rPr>
          <w:spacing w:val="-5"/>
        </w:rPr>
        <w:t xml:space="preserve"> </w:t>
      </w:r>
      <w:r>
        <w:rPr>
          <w:spacing w:val="4"/>
        </w:rPr>
        <w:t>m</w:t>
      </w:r>
      <w:r>
        <w:t>e</w:t>
      </w:r>
      <w:r>
        <w:rPr>
          <w:spacing w:val="-1"/>
        </w:rPr>
        <w:t>e</w:t>
      </w:r>
      <w:r>
        <w:rPr>
          <w:spacing w:val="1"/>
        </w:rPr>
        <w:t>t</w:t>
      </w:r>
      <w:r>
        <w:t>,</w:t>
      </w:r>
      <w:r>
        <w:rPr>
          <w:spacing w:val="-7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1"/>
        </w:rPr>
        <w:t>n</w:t>
      </w:r>
      <w:r>
        <w:t>y</w:t>
      </w:r>
      <w:r>
        <w:rPr>
          <w:spacing w:val="-9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w w:val="99"/>
        </w:rPr>
        <w:t xml:space="preserve"> </w:t>
      </w:r>
      <w:r>
        <w:t>e</w:t>
      </w:r>
      <w:r>
        <w:rPr>
          <w:spacing w:val="-1"/>
        </w:rPr>
        <w:t>a</w:t>
      </w:r>
      <w:r>
        <w:t>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es</w:t>
      </w:r>
      <w:r>
        <w:rPr>
          <w:spacing w:val="-10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as</w:t>
      </w:r>
      <w:r>
        <w:rPr>
          <w:spacing w:val="1"/>
        </w:rPr>
        <w:t>s</w:t>
      </w:r>
      <w:r>
        <w:t>oc</w:t>
      </w:r>
      <w:r>
        <w:rPr>
          <w:spacing w:val="-1"/>
        </w:rPr>
        <w:t>i</w:t>
      </w:r>
      <w:r>
        <w:t>a</w:t>
      </w:r>
      <w:r>
        <w:rPr>
          <w:spacing w:val="1"/>
        </w:rPr>
        <w:t>te</w:t>
      </w:r>
      <w:r>
        <w:t>d</w:t>
      </w:r>
      <w:r>
        <w:rPr>
          <w:spacing w:val="-8"/>
        </w:rPr>
        <w:t xml:space="preserve"> </w:t>
      </w:r>
      <w:r>
        <w:rPr>
          <w:spacing w:val="-3"/>
        </w:rPr>
        <w:t>w</w:t>
      </w:r>
      <w:r>
        <w:rPr>
          <w:spacing w:val="-1"/>
        </w:rPr>
        <w:t>i</w:t>
      </w:r>
      <w:r>
        <w:rPr>
          <w:spacing w:val="2"/>
        </w:rPr>
        <w:t>t</w:t>
      </w:r>
      <w:r>
        <w:t>h</w:t>
      </w:r>
      <w:r>
        <w:rPr>
          <w:spacing w:val="-8"/>
        </w:rPr>
        <w:t xml:space="preserve"> </w:t>
      </w:r>
      <w:r>
        <w:rPr>
          <w:spacing w:val="-2"/>
        </w:rPr>
        <w:t>v</w:t>
      </w:r>
      <w:r>
        <w:t>o</w:t>
      </w:r>
      <w:r>
        <w:rPr>
          <w:spacing w:val="-2"/>
        </w:rPr>
        <w:t>l</w:t>
      </w:r>
      <w:r>
        <w:rPr>
          <w:spacing w:val="1"/>
        </w:rPr>
        <w:t>ca</w:t>
      </w:r>
      <w:r>
        <w:t>n</w:t>
      </w:r>
      <w:r>
        <w:rPr>
          <w:spacing w:val="3"/>
        </w:rPr>
        <w:t>o</w:t>
      </w:r>
      <w:r>
        <w:rPr>
          <w:spacing w:val="-1"/>
        </w:rPr>
        <w:t>e</w:t>
      </w:r>
      <w:r>
        <w:rPr>
          <w:spacing w:val="1"/>
        </w:rPr>
        <w:t>s</w:t>
      </w:r>
      <w:r>
        <w:t>.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1" w:line="240" w:lineRule="exact"/>
        <w:rPr>
          <w:sz w:val="24"/>
          <w:szCs w:val="24"/>
        </w:rPr>
      </w:pPr>
    </w:p>
    <w:p w:rsidR="00390CA3" w:rsidRDefault="00BD6A69">
      <w:pPr>
        <w:pStyle w:val="Heading2"/>
        <w:ind w:right="150"/>
      </w:pPr>
      <w:bookmarkStart w:id="7" w:name="_TOC_250046"/>
      <w:r>
        <w:rPr>
          <w:spacing w:val="-1"/>
        </w:rPr>
        <w:t>P</w:t>
      </w:r>
      <w:r>
        <w:t>l</w:t>
      </w:r>
      <w:r>
        <w:rPr>
          <w:spacing w:val="1"/>
        </w:rPr>
        <w:t>a</w:t>
      </w:r>
      <w:r>
        <w:t>te t</w:t>
      </w:r>
      <w:r>
        <w:rPr>
          <w:spacing w:val="-2"/>
        </w:rPr>
        <w:t>e</w:t>
      </w:r>
      <w:r>
        <w:t>cton</w:t>
      </w:r>
      <w:r>
        <w:rPr>
          <w:spacing w:val="-2"/>
        </w:rPr>
        <w:t>i</w:t>
      </w:r>
      <w:bookmarkEnd w:id="7"/>
      <w:r>
        <w:t>cs</w:t>
      </w:r>
    </w:p>
    <w:p w:rsidR="00390CA3" w:rsidRDefault="00390CA3">
      <w:pPr>
        <w:spacing w:before="20" w:line="200" w:lineRule="exact"/>
        <w:rPr>
          <w:sz w:val="20"/>
          <w:szCs w:val="20"/>
        </w:rPr>
      </w:pPr>
    </w:p>
    <w:p w:rsidR="00390CA3" w:rsidRDefault="00BD6A69">
      <w:pPr>
        <w:pStyle w:val="BodyText"/>
        <w:spacing w:line="292" w:lineRule="auto"/>
        <w:ind w:right="180"/>
        <w:rPr>
          <w:rFonts w:cs="Arial"/>
        </w:rPr>
      </w:pPr>
      <w:r>
        <w:rPr>
          <w:spacing w:val="3"/>
        </w:rPr>
        <w:t>T</w:t>
      </w:r>
      <w:r>
        <w:t>he</w:t>
      </w:r>
      <w:r>
        <w:rPr>
          <w:spacing w:val="-7"/>
        </w:rPr>
        <w:t xml:space="preserve"> </w:t>
      </w:r>
      <w:r>
        <w:rPr>
          <w:spacing w:val="-1"/>
        </w:rPr>
        <w:t>E</w:t>
      </w:r>
      <w:r>
        <w:t>arth's</w:t>
      </w:r>
      <w:r>
        <w:rPr>
          <w:spacing w:val="-4"/>
        </w:rPr>
        <w:t xml:space="preserve"> </w:t>
      </w:r>
      <w:r>
        <w:t>o</w:t>
      </w:r>
      <w:r>
        <w:rPr>
          <w:spacing w:val="1"/>
        </w:rPr>
        <w:t>u</w:t>
      </w:r>
      <w:r>
        <w:t>ter</w:t>
      </w:r>
      <w:r>
        <w:rPr>
          <w:spacing w:val="-6"/>
        </w:rPr>
        <w:t xml:space="preserve"> </w:t>
      </w:r>
      <w:r>
        <w:rPr>
          <w:spacing w:val="1"/>
        </w:rPr>
        <w:t>la</w:t>
      </w:r>
      <w:r>
        <w:rPr>
          <w:spacing w:val="-5"/>
        </w:rPr>
        <w:t>y</w:t>
      </w:r>
      <w:r>
        <w:t>er</w:t>
      </w:r>
      <w:r>
        <w:rPr>
          <w:spacing w:val="-4"/>
        </w:rPr>
        <w:t xml:space="preserve"> </w:t>
      </w:r>
      <w:r>
        <w:t>(the</w:t>
      </w:r>
      <w:r>
        <w:rPr>
          <w:spacing w:val="-3"/>
        </w:rPr>
        <w:t xml:space="preserve"> </w:t>
      </w:r>
      <w:r>
        <w:rPr>
          <w:rFonts w:cs="Arial"/>
          <w:b/>
          <w:bCs/>
        </w:rPr>
        <w:t>lit</w:t>
      </w:r>
      <w:r>
        <w:rPr>
          <w:rFonts w:cs="Arial"/>
          <w:b/>
          <w:bCs/>
          <w:spacing w:val="1"/>
        </w:rPr>
        <w:t>h</w:t>
      </w:r>
      <w:r>
        <w:rPr>
          <w:rFonts w:cs="Arial"/>
          <w:b/>
          <w:bCs/>
        </w:rPr>
        <w:t>osphe</w:t>
      </w:r>
      <w:r>
        <w:rPr>
          <w:rFonts w:cs="Arial"/>
          <w:b/>
          <w:bCs/>
          <w:spacing w:val="-1"/>
        </w:rPr>
        <w:t>r</w:t>
      </w:r>
      <w:r>
        <w:rPr>
          <w:rFonts w:cs="Arial"/>
          <w:b/>
          <w:bCs/>
        </w:rPr>
        <w:t>e</w:t>
      </w:r>
      <w:r>
        <w:t>)</w:t>
      </w:r>
      <w:r>
        <w:rPr>
          <w:spacing w:val="-4"/>
        </w:rPr>
        <w:t xml:space="preserve"> </w:t>
      </w:r>
      <w:r>
        <w:rPr>
          <w:spacing w:val="-1"/>
        </w:rPr>
        <w:t>i</w:t>
      </w:r>
      <w:r>
        <w:t>s</w:t>
      </w:r>
      <w:r>
        <w:rPr>
          <w:spacing w:val="-5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d</w:t>
      </w:r>
      <w:r>
        <w:t>e</w:t>
      </w:r>
      <w:r>
        <w:rPr>
          <w:spacing w:val="-7"/>
        </w:rPr>
        <w:t xml:space="preserve"> </w:t>
      </w:r>
      <w:r>
        <w:rPr>
          <w:spacing w:val="-1"/>
        </w:rPr>
        <w:t>u</w:t>
      </w:r>
      <w:r>
        <w:t>p</w:t>
      </w:r>
      <w:r>
        <w:rPr>
          <w:spacing w:val="-6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4"/>
        </w:rPr>
        <w:t xml:space="preserve"> </w:t>
      </w:r>
      <w:r>
        <w:t>se</w:t>
      </w:r>
      <w:r>
        <w:rPr>
          <w:spacing w:val="-1"/>
        </w:rPr>
        <w:t>p</w:t>
      </w:r>
      <w:r>
        <w:t>arate</w:t>
      </w:r>
      <w:r>
        <w:rPr>
          <w:spacing w:val="-6"/>
        </w:rPr>
        <w:t xml:space="preserve"> </w:t>
      </w:r>
      <w:r>
        <w:rPr>
          <w:spacing w:val="1"/>
        </w:rPr>
        <w:t>p</w:t>
      </w:r>
      <w:r>
        <w:rPr>
          <w:spacing w:val="-1"/>
        </w:rPr>
        <w:t>i</w:t>
      </w:r>
      <w:r>
        <w:t>eces</w:t>
      </w:r>
      <w:r>
        <w:rPr>
          <w:spacing w:val="-6"/>
        </w:rPr>
        <w:t xml:space="preserve"> </w:t>
      </w:r>
      <w:r>
        <w:t>cal</w:t>
      </w:r>
      <w:r>
        <w:rPr>
          <w:spacing w:val="-1"/>
        </w:rPr>
        <w:t>l</w:t>
      </w:r>
      <w:r>
        <w:rPr>
          <w:spacing w:val="1"/>
        </w:rPr>
        <w:t>e</w:t>
      </w:r>
      <w:r>
        <w:t>d</w:t>
      </w:r>
      <w:r>
        <w:rPr>
          <w:spacing w:val="-3"/>
        </w:rPr>
        <w:t xml:space="preserve"> </w:t>
      </w:r>
      <w:r>
        <w:rPr>
          <w:rFonts w:cs="Arial"/>
          <w:b/>
          <w:bCs/>
        </w:rPr>
        <w:t>te</w:t>
      </w:r>
      <w:r>
        <w:rPr>
          <w:rFonts w:cs="Arial"/>
          <w:b/>
          <w:bCs/>
          <w:spacing w:val="1"/>
        </w:rPr>
        <w:t>c</w:t>
      </w:r>
      <w:r>
        <w:rPr>
          <w:rFonts w:cs="Arial"/>
          <w:b/>
          <w:bCs/>
        </w:rPr>
        <w:t>tonic</w:t>
      </w:r>
      <w:r>
        <w:rPr>
          <w:rFonts w:cs="Arial"/>
          <w:b/>
          <w:bCs/>
          <w:spacing w:val="-6"/>
        </w:rPr>
        <w:t xml:space="preserve"> </w:t>
      </w:r>
      <w:r>
        <w:rPr>
          <w:rFonts w:cs="Arial"/>
          <w:b/>
          <w:bCs/>
        </w:rPr>
        <w:t>plates</w:t>
      </w:r>
      <w:r>
        <w:t>,</w:t>
      </w:r>
      <w:r>
        <w:rPr>
          <w:spacing w:val="-4"/>
        </w:rPr>
        <w:t xml:space="preserve"> </w:t>
      </w:r>
      <w:r>
        <w:t>wh</w:t>
      </w:r>
      <w:r>
        <w:rPr>
          <w:spacing w:val="-2"/>
        </w:rPr>
        <w:t>i</w:t>
      </w:r>
      <w:r>
        <w:rPr>
          <w:spacing w:val="1"/>
        </w:rPr>
        <w:t>c</w:t>
      </w:r>
      <w:r>
        <w:t>h</w:t>
      </w:r>
      <w:r>
        <w:rPr>
          <w:w w:val="99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avera</w:t>
      </w:r>
      <w:r>
        <w:rPr>
          <w:spacing w:val="2"/>
        </w:rPr>
        <w:t>g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1</w:t>
      </w:r>
      <w:r>
        <w:rPr>
          <w:spacing w:val="1"/>
        </w:rPr>
        <w:t>0</w:t>
      </w:r>
      <w:r>
        <w:t>0</w:t>
      </w:r>
      <w:r>
        <w:rPr>
          <w:spacing w:val="-6"/>
        </w:rPr>
        <w:t xml:space="preserve"> </w:t>
      </w:r>
      <w:r>
        <w:rPr>
          <w:spacing w:val="2"/>
        </w:rPr>
        <w:t>k</w:t>
      </w:r>
      <w:r>
        <w:rPr>
          <w:spacing w:val="-1"/>
        </w:rPr>
        <w:t>il</w:t>
      </w:r>
      <w:r>
        <w:t>o</w:t>
      </w:r>
      <w:r>
        <w:rPr>
          <w:spacing w:val="4"/>
        </w:rPr>
        <w:t>m</w:t>
      </w:r>
      <w:r>
        <w:t>etres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hi</w:t>
      </w:r>
      <w:r>
        <w:rPr>
          <w:spacing w:val="1"/>
        </w:rPr>
        <w:t>c</w:t>
      </w:r>
      <w:r>
        <w:t>k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t>re</w:t>
      </w:r>
      <w:r>
        <w:rPr>
          <w:spacing w:val="-6"/>
        </w:rPr>
        <w:t xml:space="preserve"> </w:t>
      </w:r>
      <w:r>
        <w:t>c</w:t>
      </w:r>
      <w:r>
        <w:rPr>
          <w:spacing w:val="1"/>
        </w:rPr>
        <w:t>o</w:t>
      </w:r>
      <w:r>
        <w:t>nsta</w:t>
      </w:r>
      <w:r>
        <w:rPr>
          <w:spacing w:val="-1"/>
        </w:rPr>
        <w:t>n</w:t>
      </w:r>
      <w:r>
        <w:rPr>
          <w:spacing w:val="2"/>
        </w:rPr>
        <w:t>t</w:t>
      </w:r>
      <w:r>
        <w:rPr>
          <w:spacing w:val="1"/>
        </w:rPr>
        <w:t>l</w:t>
      </w:r>
      <w:r>
        <w:t>y</w:t>
      </w:r>
      <w:r>
        <w:rPr>
          <w:spacing w:val="-7"/>
        </w:rPr>
        <w:t xml:space="preserve"> </w:t>
      </w:r>
      <w:r>
        <w:rPr>
          <w:spacing w:val="4"/>
        </w:rPr>
        <w:t>m</w:t>
      </w:r>
      <w:r>
        <w:t>o</w:t>
      </w:r>
      <w:r>
        <w:rPr>
          <w:spacing w:val="-2"/>
        </w:rPr>
        <w:t>v</w:t>
      </w:r>
      <w:r>
        <w:rPr>
          <w:spacing w:val="-1"/>
        </w:rPr>
        <w:t>i</w:t>
      </w:r>
      <w:r>
        <w:t>ng</w:t>
      </w:r>
      <w:r>
        <w:rPr>
          <w:spacing w:val="-6"/>
        </w:rPr>
        <w:t xml:space="preserve"> </w:t>
      </w:r>
      <w:r>
        <w:t>t</w:t>
      </w:r>
      <w:r>
        <w:rPr>
          <w:spacing w:val="1"/>
        </w:rPr>
        <w:t>o</w:t>
      </w:r>
      <w:r>
        <w:t>wards,</w:t>
      </w:r>
      <w:r>
        <w:rPr>
          <w:spacing w:val="-6"/>
        </w:rPr>
        <w:t xml:space="preserve"> </w:t>
      </w:r>
      <w:r>
        <w:rPr>
          <w:spacing w:val="1"/>
        </w:rPr>
        <w:t>a</w:t>
      </w:r>
      <w:r>
        <w:t>w</w:t>
      </w:r>
      <w:r>
        <w:rPr>
          <w:spacing w:val="4"/>
        </w:rPr>
        <w:t>a</w:t>
      </w:r>
      <w:r>
        <w:t>y</w:t>
      </w:r>
      <w:r>
        <w:rPr>
          <w:spacing w:val="-9"/>
        </w:rPr>
        <w:t xml:space="preserve"> </w:t>
      </w:r>
      <w:r>
        <w:rPr>
          <w:spacing w:val="1"/>
        </w:rPr>
        <w:t>f</w:t>
      </w:r>
      <w:r>
        <w:t>rom</w:t>
      </w:r>
      <w:r>
        <w:rPr>
          <w:spacing w:val="3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past</w:t>
      </w:r>
      <w:r>
        <w:rPr>
          <w:spacing w:val="-6"/>
        </w:rPr>
        <w:t xml:space="preserve"> </w:t>
      </w:r>
      <w:r>
        <w:rPr>
          <w:spacing w:val="-1"/>
        </w:rPr>
        <w:t>e</w:t>
      </w:r>
      <w:r>
        <w:t>ach</w:t>
      </w:r>
      <w:r>
        <w:rPr>
          <w:w w:val="99"/>
        </w:rPr>
        <w:t xml:space="preserve">  </w:t>
      </w:r>
      <w:r>
        <w:t>ot</w:t>
      </w:r>
      <w:r>
        <w:rPr>
          <w:spacing w:val="-1"/>
        </w:rPr>
        <w:t>h</w:t>
      </w:r>
      <w:r>
        <w:t>er.</w:t>
      </w:r>
      <w:r>
        <w:rPr>
          <w:spacing w:val="-7"/>
        </w:rPr>
        <w:t xml:space="preserve"> </w:t>
      </w:r>
      <w:r>
        <w:t>I</w:t>
      </w:r>
      <w:r>
        <w:rPr>
          <w:spacing w:val="1"/>
        </w:rPr>
        <w:t>m</w:t>
      </w:r>
      <w:r>
        <w:rPr>
          <w:spacing w:val="4"/>
        </w:rPr>
        <w:t>m</w:t>
      </w:r>
      <w:r>
        <w:t>e</w:t>
      </w:r>
      <w:r>
        <w:rPr>
          <w:spacing w:val="-1"/>
        </w:rPr>
        <w:t>di</w:t>
      </w:r>
      <w:r>
        <w:t>at</w:t>
      </w:r>
      <w:r>
        <w:rPr>
          <w:spacing w:val="1"/>
        </w:rPr>
        <w:t>e</w:t>
      </w:r>
      <w:r>
        <w:rPr>
          <w:spacing w:val="3"/>
        </w:rPr>
        <w:t>l</w:t>
      </w:r>
      <w:r>
        <w:t>y</w:t>
      </w:r>
      <w:r>
        <w:rPr>
          <w:spacing w:val="-9"/>
        </w:rPr>
        <w:t xml:space="preserve"> </w:t>
      </w:r>
      <w:r>
        <w:t>b</w:t>
      </w:r>
      <w:r>
        <w:rPr>
          <w:spacing w:val="1"/>
        </w:rPr>
        <w:t>e</w:t>
      </w:r>
      <w:r>
        <w:rPr>
          <w:spacing w:val="-1"/>
        </w:rPr>
        <w:t>l</w:t>
      </w:r>
      <w:r>
        <w:rPr>
          <w:spacing w:val="1"/>
        </w:rPr>
        <w:t>o</w:t>
      </w:r>
      <w:r>
        <w:t>w</w:t>
      </w:r>
      <w:r>
        <w:rPr>
          <w:spacing w:val="-6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7"/>
        </w:rPr>
        <w:t xml:space="preserve"> </w:t>
      </w:r>
      <w:r>
        <w:t>l</w:t>
      </w:r>
      <w:r>
        <w:rPr>
          <w:spacing w:val="-1"/>
        </w:rPr>
        <w:t>i</w:t>
      </w:r>
      <w:r>
        <w:t>th</w:t>
      </w:r>
      <w:r>
        <w:rPr>
          <w:spacing w:val="-1"/>
        </w:rPr>
        <w:t>o</w:t>
      </w:r>
      <w:r>
        <w:rPr>
          <w:spacing w:val="1"/>
        </w:rPr>
        <w:t>sp</w:t>
      </w:r>
      <w:r>
        <w:t>h</w:t>
      </w:r>
      <w:r>
        <w:rPr>
          <w:spacing w:val="-1"/>
        </w:rPr>
        <w:t>e</w:t>
      </w:r>
      <w:r>
        <w:t>re</w:t>
      </w:r>
      <w:r>
        <w:rPr>
          <w:spacing w:val="-4"/>
        </w:rPr>
        <w:t xml:space="preserve"> </w:t>
      </w:r>
      <w:r>
        <w:rPr>
          <w:spacing w:val="-1"/>
        </w:rPr>
        <w:t>i</w:t>
      </w:r>
      <w:r>
        <w:t>s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</w:t>
      </w:r>
      <w:r>
        <w:rPr>
          <w:spacing w:val="-1"/>
        </w:rPr>
        <w:t>a</w:t>
      </w:r>
      <w:r>
        <w:t>rr</w:t>
      </w:r>
      <w:r>
        <w:rPr>
          <w:spacing w:val="1"/>
        </w:rPr>
        <w:t>o</w:t>
      </w:r>
      <w:r>
        <w:t>w</w:t>
      </w:r>
      <w:r>
        <w:rPr>
          <w:spacing w:val="-7"/>
        </w:rPr>
        <w:t xml:space="preserve"> </w:t>
      </w:r>
      <w:r>
        <w:rPr>
          <w:spacing w:val="-2"/>
        </w:rPr>
        <w:t>z</w:t>
      </w:r>
      <w:r>
        <w:rPr>
          <w:spacing w:val="1"/>
        </w:rPr>
        <w:t>o</w:t>
      </w:r>
      <w:r>
        <w:t>ne</w:t>
      </w:r>
      <w:r>
        <w:rPr>
          <w:spacing w:val="-6"/>
        </w:rPr>
        <w:t xml:space="preserve"> </w:t>
      </w:r>
      <w:r>
        <w:rPr>
          <w:spacing w:val="1"/>
        </w:rPr>
        <w:t>i</w:t>
      </w:r>
      <w:r>
        <w:t>n</w:t>
      </w:r>
      <w:r>
        <w:rPr>
          <w:spacing w:val="-7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-6"/>
        </w:rPr>
        <w:t xml:space="preserve"> </w:t>
      </w:r>
      <w:r>
        <w:rPr>
          <w:spacing w:val="3"/>
        </w:rPr>
        <w:t>m</w:t>
      </w:r>
      <w:r>
        <w:t>a</w:t>
      </w:r>
      <w:r>
        <w:rPr>
          <w:spacing w:val="-1"/>
        </w:rPr>
        <w:t>n</w:t>
      </w:r>
      <w:r>
        <w:t>t</w:t>
      </w:r>
      <w:r>
        <w:rPr>
          <w:spacing w:val="-2"/>
        </w:rPr>
        <w:t>l</w:t>
      </w:r>
      <w:r>
        <w:t>e</w:t>
      </w:r>
      <w:r>
        <w:rPr>
          <w:spacing w:val="-6"/>
        </w:rPr>
        <w:t xml:space="preserve"> </w:t>
      </w:r>
      <w:r>
        <w:rPr>
          <w:spacing w:val="2"/>
        </w:rPr>
        <w:t>k</w:t>
      </w:r>
      <w:r>
        <w:t>n</w:t>
      </w:r>
      <w:r>
        <w:rPr>
          <w:spacing w:val="1"/>
        </w:rPr>
        <w:t>o</w:t>
      </w:r>
      <w:r>
        <w:rPr>
          <w:spacing w:val="-3"/>
        </w:rPr>
        <w:t>w</w:t>
      </w:r>
      <w:r>
        <w:t>n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rPr>
          <w:spacing w:val="1"/>
        </w:rPr>
        <w:t>t</w:t>
      </w:r>
      <w:r>
        <w:t xml:space="preserve">he </w:t>
      </w:r>
      <w:r>
        <w:rPr>
          <w:rFonts w:cs="Arial"/>
          <w:b/>
          <w:bCs/>
          <w:spacing w:val="1"/>
        </w:rPr>
        <w:t>a</w:t>
      </w:r>
      <w:r>
        <w:rPr>
          <w:rFonts w:cs="Arial"/>
          <w:b/>
          <w:bCs/>
        </w:rPr>
        <w:t>st</w:t>
      </w:r>
      <w:r>
        <w:rPr>
          <w:rFonts w:cs="Arial"/>
          <w:b/>
          <w:bCs/>
          <w:spacing w:val="1"/>
        </w:rPr>
        <w:t>h</w:t>
      </w:r>
      <w:r>
        <w:rPr>
          <w:rFonts w:cs="Arial"/>
          <w:b/>
          <w:bCs/>
        </w:rPr>
        <w:t>enosphe</w:t>
      </w:r>
      <w:r>
        <w:rPr>
          <w:rFonts w:cs="Arial"/>
          <w:b/>
          <w:bCs/>
          <w:spacing w:val="1"/>
        </w:rPr>
        <w:t>r</w:t>
      </w:r>
      <w:r>
        <w:rPr>
          <w:rFonts w:cs="Arial"/>
          <w:b/>
          <w:bCs/>
        </w:rPr>
        <w:t>e</w:t>
      </w:r>
      <w:r>
        <w:rPr>
          <w:rFonts w:cs="Arial"/>
          <w:b/>
          <w:bCs/>
          <w:w w:val="99"/>
        </w:rPr>
        <w:t xml:space="preserve"> </w:t>
      </w:r>
      <w:hyperlink w:anchor="_bookmark1" w:history="1">
        <w:r>
          <w:t>(F</w:t>
        </w:r>
        <w:r>
          <w:rPr>
            <w:spacing w:val="-1"/>
          </w:rPr>
          <w:t>i</w:t>
        </w:r>
        <w:r>
          <w:t>g</w:t>
        </w:r>
        <w:r>
          <w:rPr>
            <w:spacing w:val="-1"/>
          </w:rPr>
          <w:t>u</w:t>
        </w:r>
        <w:r>
          <w:t>re</w:t>
        </w:r>
        <w:r>
          <w:rPr>
            <w:spacing w:val="-6"/>
          </w:rPr>
          <w:t xml:space="preserve"> </w:t>
        </w:r>
        <w:r>
          <w:rPr>
            <w:spacing w:val="-1"/>
          </w:rPr>
          <w:t>2</w:t>
        </w:r>
      </w:hyperlink>
      <w:r>
        <w:t>).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t>h</w:t>
      </w:r>
      <w:r>
        <w:rPr>
          <w:spacing w:val="-2"/>
        </w:rPr>
        <w:t>i</w:t>
      </w:r>
      <w:r>
        <w:t>s</w:t>
      </w:r>
      <w:r>
        <w:rPr>
          <w:spacing w:val="-5"/>
        </w:rPr>
        <w:t xml:space="preserve"> </w:t>
      </w:r>
      <w:r>
        <w:t>h</w:t>
      </w:r>
      <w:r>
        <w:rPr>
          <w:spacing w:val="-1"/>
        </w:rPr>
        <w:t>a</w:t>
      </w:r>
      <w:r>
        <w:t>s</w:t>
      </w:r>
      <w:r>
        <w:rPr>
          <w:spacing w:val="-5"/>
        </w:rPr>
        <w:t xml:space="preserve"> </w:t>
      </w:r>
      <w:r>
        <w:rPr>
          <w:spacing w:val="1"/>
        </w:rPr>
        <w:t>d</w:t>
      </w:r>
      <w:r>
        <w:rPr>
          <w:spacing w:val="-1"/>
        </w:rPr>
        <w:t>i</w:t>
      </w:r>
      <w:r>
        <w:rPr>
          <w:spacing w:val="1"/>
        </w:rPr>
        <w:t>s</w:t>
      </w:r>
      <w:r>
        <w:t>t</w:t>
      </w:r>
      <w:r>
        <w:rPr>
          <w:spacing w:val="-2"/>
        </w:rPr>
        <w:t>i</w:t>
      </w:r>
      <w:r>
        <w:t>nc</w:t>
      </w:r>
      <w:r>
        <w:rPr>
          <w:spacing w:val="2"/>
        </w:rPr>
        <w:t>t</w:t>
      </w:r>
      <w:r>
        <w:rPr>
          <w:spacing w:val="1"/>
        </w:rPr>
        <w:t>l</w:t>
      </w:r>
      <w:r>
        <w:t>y</w:t>
      </w:r>
      <w:r>
        <w:rPr>
          <w:spacing w:val="-7"/>
        </w:rPr>
        <w:t xml:space="preserve"> </w:t>
      </w:r>
      <w:r>
        <w:t>d</w:t>
      </w:r>
      <w:r>
        <w:rPr>
          <w:spacing w:val="-2"/>
        </w:rPr>
        <w:t>i</w:t>
      </w:r>
      <w:r>
        <w:rPr>
          <w:spacing w:val="2"/>
        </w:rPr>
        <w:t>ff</w:t>
      </w:r>
      <w:r>
        <w:t>erent</w:t>
      </w:r>
      <w:r>
        <w:rPr>
          <w:spacing w:val="-5"/>
        </w:rPr>
        <w:t xml:space="preserve"> </w:t>
      </w:r>
      <w:r>
        <w:rPr>
          <w:spacing w:val="-1"/>
        </w:rPr>
        <w:t>p</w:t>
      </w:r>
      <w:r>
        <w:t>ro</w:t>
      </w:r>
      <w:r>
        <w:rPr>
          <w:spacing w:val="1"/>
        </w:rPr>
        <w:t>p</w:t>
      </w:r>
      <w:r>
        <w:t>ert</w:t>
      </w:r>
      <w:r>
        <w:rPr>
          <w:spacing w:val="1"/>
        </w:rPr>
        <w:t>i</w:t>
      </w:r>
      <w:r>
        <w:t>es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t>r</w:t>
      </w:r>
      <w:r>
        <w:rPr>
          <w:spacing w:val="-3"/>
        </w:rPr>
        <w:t>o</w:t>
      </w:r>
      <w:r>
        <w:t>m</w:t>
      </w:r>
      <w:r>
        <w:rPr>
          <w:spacing w:val="-2"/>
        </w:rPr>
        <w:t xml:space="preserve"> </w:t>
      </w:r>
      <w:r>
        <w:rPr>
          <w:spacing w:val="-3"/>
        </w:rPr>
        <w:t>t</w:t>
      </w:r>
      <w:r>
        <w:t>h</w:t>
      </w:r>
      <w:r>
        <w:rPr>
          <w:spacing w:val="-1"/>
        </w:rPr>
        <w:t>o</w:t>
      </w:r>
      <w:r>
        <w:rPr>
          <w:spacing w:val="1"/>
        </w:rPr>
        <w:t>s</w:t>
      </w:r>
      <w:r>
        <w:t>e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-6"/>
        </w:rPr>
        <w:t xml:space="preserve"> </w:t>
      </w:r>
      <w:r>
        <w:rPr>
          <w:spacing w:val="1"/>
        </w:rPr>
        <w:t>b</w:t>
      </w:r>
      <w:r>
        <w:t>u</w:t>
      </w:r>
      <w:r>
        <w:rPr>
          <w:spacing w:val="-2"/>
        </w:rPr>
        <w:t>l</w:t>
      </w:r>
      <w:r>
        <w:t>k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6"/>
        </w:rPr>
        <w:t xml:space="preserve"> </w:t>
      </w:r>
      <w:r>
        <w:rPr>
          <w:spacing w:val="3"/>
        </w:rPr>
        <w:t>m</w:t>
      </w:r>
      <w:r>
        <w:t>a</w:t>
      </w:r>
      <w:r>
        <w:rPr>
          <w:spacing w:val="-1"/>
        </w:rPr>
        <w:t>n</w:t>
      </w:r>
      <w:r>
        <w:t>t</w:t>
      </w:r>
      <w:r>
        <w:rPr>
          <w:spacing w:val="-2"/>
        </w:rPr>
        <w:t>l</w:t>
      </w:r>
      <w:r>
        <w:t>e.</w:t>
      </w:r>
      <w:r>
        <w:rPr>
          <w:spacing w:val="-6"/>
        </w:rPr>
        <w:t xml:space="preserve"> </w:t>
      </w:r>
      <w:r>
        <w:rPr>
          <w:spacing w:val="3"/>
        </w:rPr>
        <w:t>T</w:t>
      </w:r>
      <w:r>
        <w:t>he</w:t>
      </w:r>
      <w:r>
        <w:rPr>
          <w:spacing w:val="-5"/>
        </w:rPr>
        <w:t xml:space="preserve"> </w:t>
      </w:r>
      <w:r>
        <w:rPr>
          <w:spacing w:val="-1"/>
        </w:rPr>
        <w:t>li</w:t>
      </w:r>
      <w:r>
        <w:rPr>
          <w:spacing w:val="2"/>
        </w:rPr>
        <w:t>t</w:t>
      </w:r>
      <w:r>
        <w:t>h</w:t>
      </w:r>
      <w:r>
        <w:rPr>
          <w:spacing w:val="-1"/>
        </w:rPr>
        <w:t>o</w:t>
      </w:r>
      <w:r>
        <w:rPr>
          <w:spacing w:val="1"/>
        </w:rPr>
        <w:t>s</w:t>
      </w:r>
      <w:r>
        <w:t>p</w:t>
      </w:r>
      <w:r>
        <w:rPr>
          <w:spacing w:val="1"/>
        </w:rPr>
        <w:t>h</w:t>
      </w:r>
      <w:r>
        <w:t>ere</w:t>
      </w:r>
      <w:r>
        <w:rPr>
          <w:w w:val="99"/>
        </w:rPr>
        <w:t xml:space="preserve"> </w:t>
      </w:r>
      <w:r>
        <w:rPr>
          <w:rFonts w:cs="Arial"/>
          <w:spacing w:val="-1"/>
        </w:rPr>
        <w:t>‘</w:t>
      </w:r>
      <w:r>
        <w:rPr>
          <w:rFonts w:cs="Arial"/>
          <w:spacing w:val="2"/>
        </w:rPr>
        <w:t>f</w:t>
      </w:r>
      <w:r>
        <w:rPr>
          <w:rFonts w:cs="Arial"/>
          <w:spacing w:val="-1"/>
        </w:rPr>
        <w:t>l</w:t>
      </w:r>
      <w:r>
        <w:rPr>
          <w:rFonts w:cs="Arial"/>
        </w:rPr>
        <w:t>o</w:t>
      </w:r>
      <w:r>
        <w:rPr>
          <w:rFonts w:cs="Arial"/>
          <w:spacing w:val="-1"/>
        </w:rPr>
        <w:t>a</w:t>
      </w:r>
      <w:r>
        <w:rPr>
          <w:rFonts w:cs="Arial"/>
        </w:rPr>
        <w:t>ts’</w:t>
      </w:r>
      <w:r>
        <w:rPr>
          <w:rFonts w:cs="Arial"/>
          <w:spacing w:val="-7"/>
        </w:rPr>
        <w:t xml:space="preserve"> </w:t>
      </w:r>
      <w:r>
        <w:rPr>
          <w:rFonts w:cs="Arial"/>
        </w:rPr>
        <w:t>a</w:t>
      </w:r>
      <w:r>
        <w:rPr>
          <w:rFonts w:cs="Arial"/>
          <w:spacing w:val="-1"/>
        </w:rPr>
        <w:t>n</w:t>
      </w:r>
      <w:r>
        <w:rPr>
          <w:rFonts w:cs="Arial"/>
        </w:rPr>
        <w:t>d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4"/>
        </w:rPr>
        <w:t>m</w:t>
      </w:r>
      <w:r>
        <w:rPr>
          <w:rFonts w:cs="Arial"/>
        </w:rPr>
        <w:t>o</w:t>
      </w:r>
      <w:r>
        <w:rPr>
          <w:rFonts w:cs="Arial"/>
          <w:spacing w:val="-2"/>
        </w:rPr>
        <w:t>v</w:t>
      </w:r>
      <w:r>
        <w:rPr>
          <w:rFonts w:cs="Arial"/>
        </w:rPr>
        <w:t>es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arou</w:t>
      </w:r>
      <w:r>
        <w:rPr>
          <w:rFonts w:cs="Arial"/>
          <w:spacing w:val="1"/>
        </w:rPr>
        <w:t>n</w:t>
      </w:r>
      <w:r>
        <w:rPr>
          <w:rFonts w:cs="Arial"/>
        </w:rPr>
        <w:t>d</w:t>
      </w:r>
      <w:r>
        <w:rPr>
          <w:rFonts w:cs="Arial"/>
          <w:spacing w:val="-8"/>
        </w:rPr>
        <w:t xml:space="preserve"> </w:t>
      </w:r>
      <w:r>
        <w:rPr>
          <w:rFonts w:cs="Arial"/>
          <w:spacing w:val="1"/>
        </w:rPr>
        <w:t>o</w:t>
      </w:r>
      <w:r>
        <w:rPr>
          <w:rFonts w:cs="Arial"/>
        </w:rPr>
        <w:t>n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-1"/>
        </w:rPr>
        <w:t>t</w:t>
      </w:r>
      <w:r>
        <w:rPr>
          <w:rFonts w:cs="Arial"/>
        </w:rPr>
        <w:t>he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s</w:t>
      </w:r>
      <w:r>
        <w:rPr>
          <w:rFonts w:cs="Arial"/>
          <w:spacing w:val="-1"/>
        </w:rPr>
        <w:t>l</w:t>
      </w:r>
      <w:r>
        <w:rPr>
          <w:rFonts w:cs="Arial"/>
          <w:spacing w:val="1"/>
        </w:rPr>
        <w:t>o</w:t>
      </w:r>
      <w:r>
        <w:rPr>
          <w:rFonts w:cs="Arial"/>
        </w:rPr>
        <w:t>w</w:t>
      </w:r>
      <w:r>
        <w:rPr>
          <w:rFonts w:cs="Arial"/>
          <w:spacing w:val="1"/>
        </w:rPr>
        <w:t>l</w:t>
      </w:r>
      <w:r>
        <w:rPr>
          <w:rFonts w:cs="Arial"/>
        </w:rPr>
        <w:t>y</w:t>
      </w:r>
      <w:r>
        <w:rPr>
          <w:rFonts w:cs="Arial"/>
          <w:spacing w:val="-10"/>
        </w:rPr>
        <w:t xml:space="preserve"> </w:t>
      </w:r>
      <w:r>
        <w:rPr>
          <w:rFonts w:cs="Arial"/>
          <w:spacing w:val="1"/>
        </w:rPr>
        <w:t>flo</w:t>
      </w:r>
      <w:r>
        <w:rPr>
          <w:rFonts w:cs="Arial"/>
          <w:spacing w:val="-3"/>
        </w:rPr>
        <w:t>w</w:t>
      </w:r>
      <w:r>
        <w:rPr>
          <w:rFonts w:cs="Arial"/>
          <w:spacing w:val="1"/>
        </w:rPr>
        <w:t>i</w:t>
      </w:r>
      <w:r>
        <w:rPr>
          <w:rFonts w:cs="Arial"/>
        </w:rPr>
        <w:t>ng</w:t>
      </w:r>
      <w:r>
        <w:rPr>
          <w:rFonts w:cs="Arial"/>
          <w:spacing w:val="-7"/>
        </w:rPr>
        <w:t xml:space="preserve"> </w:t>
      </w:r>
      <w:r>
        <w:rPr>
          <w:rFonts w:cs="Arial"/>
        </w:rPr>
        <w:t>as</w:t>
      </w:r>
      <w:r>
        <w:rPr>
          <w:rFonts w:cs="Arial"/>
          <w:spacing w:val="2"/>
        </w:rPr>
        <w:t>t</w:t>
      </w:r>
      <w:r>
        <w:rPr>
          <w:rFonts w:cs="Arial"/>
        </w:rPr>
        <w:t>h</w:t>
      </w:r>
      <w:r>
        <w:rPr>
          <w:rFonts w:cs="Arial"/>
          <w:spacing w:val="-1"/>
        </w:rPr>
        <w:t>e</w:t>
      </w:r>
      <w:r>
        <w:rPr>
          <w:rFonts w:cs="Arial"/>
          <w:spacing w:val="1"/>
        </w:rPr>
        <w:t>n</w:t>
      </w:r>
      <w:r>
        <w:rPr>
          <w:rFonts w:cs="Arial"/>
        </w:rPr>
        <w:t>osp</w:t>
      </w:r>
      <w:r>
        <w:rPr>
          <w:rFonts w:cs="Arial"/>
          <w:spacing w:val="-1"/>
        </w:rPr>
        <w:t>h</w:t>
      </w:r>
      <w:r>
        <w:rPr>
          <w:rFonts w:cs="Arial"/>
        </w:rPr>
        <w:t>ere.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4" w:line="240" w:lineRule="exact"/>
        <w:rPr>
          <w:sz w:val="24"/>
          <w:szCs w:val="24"/>
        </w:rPr>
      </w:pPr>
    </w:p>
    <w:p w:rsidR="00390CA3" w:rsidRDefault="00BD6A69">
      <w:pPr>
        <w:ind w:left="138" w:right="1060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AU" w:eastAsia="en-AU"/>
        </w:rPr>
        <w:drawing>
          <wp:inline distT="0" distB="0" distL="0" distR="0">
            <wp:extent cx="5327650" cy="2743200"/>
            <wp:effectExtent l="0" t="0" r="6350" b="0"/>
            <wp:docPr id="3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CA3" w:rsidRDefault="00390CA3">
      <w:pPr>
        <w:spacing w:before="2" w:line="100" w:lineRule="exact"/>
        <w:rPr>
          <w:sz w:val="10"/>
          <w:szCs w:val="10"/>
        </w:rPr>
      </w:pPr>
    </w:p>
    <w:p w:rsidR="00390CA3" w:rsidRDefault="00BD6A69">
      <w:pPr>
        <w:ind w:left="138" w:right="150"/>
        <w:rPr>
          <w:rFonts w:ascii="Arial" w:eastAsia="Arial" w:hAnsi="Arial" w:cs="Arial"/>
          <w:sz w:val="18"/>
          <w:szCs w:val="18"/>
        </w:rPr>
      </w:pPr>
      <w:bookmarkStart w:id="8" w:name="_bookmark1"/>
      <w:bookmarkEnd w:id="8"/>
      <w:r>
        <w:rPr>
          <w:rFonts w:ascii="Arial" w:eastAsia="Arial" w:hAnsi="Arial" w:cs="Arial"/>
          <w:i/>
          <w:sz w:val="18"/>
          <w:szCs w:val="18"/>
        </w:rPr>
        <w:t>F</w:t>
      </w:r>
      <w:r>
        <w:rPr>
          <w:rFonts w:ascii="Arial" w:eastAsia="Arial" w:hAnsi="Arial" w:cs="Arial"/>
          <w:i/>
          <w:spacing w:val="1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gure</w:t>
      </w:r>
      <w:r>
        <w:rPr>
          <w:rFonts w:ascii="Arial" w:eastAsia="Arial" w:hAnsi="Arial" w:cs="Arial"/>
          <w:i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 xml:space="preserve">2: </w:t>
      </w:r>
      <w:r>
        <w:rPr>
          <w:rFonts w:ascii="Arial" w:eastAsia="Arial" w:hAnsi="Arial" w:cs="Arial"/>
          <w:i/>
          <w:spacing w:val="-4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>ain t</w:t>
      </w:r>
      <w:r>
        <w:rPr>
          <w:rFonts w:ascii="Arial" w:eastAsia="Arial" w:hAnsi="Arial" w:cs="Arial"/>
          <w:i/>
          <w:spacing w:val="-2"/>
          <w:sz w:val="18"/>
          <w:szCs w:val="18"/>
        </w:rPr>
        <w:t>y</w:t>
      </w:r>
      <w:r>
        <w:rPr>
          <w:rFonts w:ascii="Arial" w:eastAsia="Arial" w:hAnsi="Arial" w:cs="Arial"/>
          <w:i/>
          <w:sz w:val="18"/>
          <w:szCs w:val="18"/>
        </w:rPr>
        <w:t>pes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of</w:t>
      </w:r>
      <w:r>
        <w:rPr>
          <w:rFonts w:ascii="Arial" w:eastAsia="Arial" w:hAnsi="Arial" w:cs="Arial"/>
          <w:i/>
          <w:spacing w:val="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z w:val="18"/>
          <w:szCs w:val="18"/>
        </w:rPr>
        <w:t>e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z w:val="18"/>
          <w:szCs w:val="18"/>
        </w:rPr>
        <w:t>on</w:t>
      </w:r>
      <w:r>
        <w:rPr>
          <w:rFonts w:ascii="Arial" w:eastAsia="Arial" w:hAnsi="Arial" w:cs="Arial"/>
          <w:i/>
          <w:spacing w:val="-2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c</w:t>
      </w:r>
      <w:r>
        <w:rPr>
          <w:rFonts w:ascii="Arial" w:eastAsia="Arial" w:hAnsi="Arial" w:cs="Arial"/>
          <w:i/>
          <w:spacing w:val="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p</w:t>
      </w:r>
      <w:r>
        <w:rPr>
          <w:rFonts w:ascii="Arial" w:eastAsia="Arial" w:hAnsi="Arial" w:cs="Arial"/>
          <w:i/>
          <w:spacing w:val="-2"/>
          <w:sz w:val="18"/>
          <w:szCs w:val="18"/>
        </w:rPr>
        <w:t>l</w:t>
      </w:r>
      <w:r>
        <w:rPr>
          <w:rFonts w:ascii="Arial" w:eastAsia="Arial" w:hAnsi="Arial" w:cs="Arial"/>
          <w:i/>
          <w:sz w:val="18"/>
          <w:szCs w:val="18"/>
        </w:rPr>
        <w:t xml:space="preserve">ate </w:t>
      </w:r>
      <w:r>
        <w:rPr>
          <w:rFonts w:ascii="Arial" w:eastAsia="Arial" w:hAnsi="Arial" w:cs="Arial"/>
          <w:i/>
          <w:spacing w:val="-2"/>
          <w:sz w:val="18"/>
          <w:szCs w:val="18"/>
        </w:rPr>
        <w:t>b</w:t>
      </w:r>
      <w:r>
        <w:rPr>
          <w:rFonts w:ascii="Arial" w:eastAsia="Arial" w:hAnsi="Arial" w:cs="Arial"/>
          <w:i/>
          <w:sz w:val="18"/>
          <w:szCs w:val="18"/>
        </w:rPr>
        <w:t>ou</w:t>
      </w:r>
      <w:r>
        <w:rPr>
          <w:rFonts w:ascii="Arial" w:eastAsia="Arial" w:hAnsi="Arial" w:cs="Arial"/>
          <w:i/>
          <w:spacing w:val="-2"/>
          <w:sz w:val="18"/>
          <w:szCs w:val="18"/>
        </w:rPr>
        <w:t>n</w:t>
      </w:r>
      <w:r>
        <w:rPr>
          <w:rFonts w:ascii="Arial" w:eastAsia="Arial" w:hAnsi="Arial" w:cs="Arial"/>
          <w:i/>
          <w:sz w:val="18"/>
          <w:szCs w:val="18"/>
        </w:rPr>
        <w:t>dar</w:t>
      </w:r>
      <w:r>
        <w:rPr>
          <w:rFonts w:ascii="Arial" w:eastAsia="Arial" w:hAnsi="Arial" w:cs="Arial"/>
          <w:i/>
          <w:spacing w:val="-2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e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.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15" w:line="200" w:lineRule="exact"/>
        <w:rPr>
          <w:sz w:val="20"/>
          <w:szCs w:val="20"/>
        </w:rPr>
      </w:pPr>
    </w:p>
    <w:p w:rsidR="00390CA3" w:rsidRDefault="00BD6A69">
      <w:pPr>
        <w:pStyle w:val="BodyText"/>
        <w:spacing w:line="292" w:lineRule="auto"/>
        <w:ind w:right="204"/>
      </w:pPr>
      <w:r>
        <w:rPr>
          <w:spacing w:val="3"/>
        </w:rPr>
        <w:t>T</w:t>
      </w:r>
      <w:r>
        <w:t>h</w:t>
      </w:r>
      <w:r>
        <w:rPr>
          <w:spacing w:val="-1"/>
        </w:rPr>
        <w:t>e</w:t>
      </w:r>
      <w:r>
        <w:t>re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t>re</w:t>
      </w:r>
      <w:r>
        <w:rPr>
          <w:spacing w:val="-6"/>
        </w:rPr>
        <w:t xml:space="preserve"> </w:t>
      </w:r>
      <w:r>
        <w:t>seven</w:t>
      </w:r>
      <w:r>
        <w:rPr>
          <w:spacing w:val="-5"/>
        </w:rPr>
        <w:t xml:space="preserve"> </w:t>
      </w:r>
      <w:r>
        <w:rPr>
          <w:spacing w:val="-1"/>
        </w:rPr>
        <w:t>l</w:t>
      </w:r>
      <w:r>
        <w:t>arge</w:t>
      </w:r>
      <w:r>
        <w:rPr>
          <w:spacing w:val="-4"/>
        </w:rPr>
        <w:t xml:space="preserve"> </w:t>
      </w:r>
      <w:r>
        <w:t>plat</w:t>
      </w:r>
      <w:r>
        <w:rPr>
          <w:spacing w:val="1"/>
        </w:rPr>
        <w:t>e</w:t>
      </w:r>
      <w:r>
        <w:t>s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6"/>
        </w:rPr>
        <w:t xml:space="preserve"> </w:t>
      </w:r>
      <w:r>
        <w:rPr>
          <w:spacing w:val="1"/>
        </w:rPr>
        <w:t>n</w:t>
      </w:r>
      <w:r>
        <w:t>u</w:t>
      </w:r>
      <w:r>
        <w:rPr>
          <w:spacing w:val="4"/>
        </w:rPr>
        <w:t>m</w:t>
      </w:r>
      <w:r>
        <w:t>erous</w:t>
      </w:r>
      <w:r>
        <w:rPr>
          <w:spacing w:val="-5"/>
        </w:rPr>
        <w:t xml:space="preserve"> </w:t>
      </w:r>
      <w:r>
        <w:rPr>
          <w:spacing w:val="-2"/>
        </w:rPr>
        <w:t>s</w:t>
      </w:r>
      <w:r>
        <w:rPr>
          <w:spacing w:val="4"/>
        </w:rPr>
        <w:t>m</w:t>
      </w:r>
      <w:r>
        <w:t>a</w:t>
      </w:r>
      <w:r>
        <w:rPr>
          <w:spacing w:val="-2"/>
        </w:rPr>
        <w:t>l</w:t>
      </w:r>
      <w:r>
        <w:rPr>
          <w:spacing w:val="-1"/>
        </w:rPr>
        <w:t>l</w:t>
      </w:r>
      <w:r>
        <w:t>er</w:t>
      </w:r>
      <w:r>
        <w:rPr>
          <w:spacing w:val="-6"/>
        </w:rPr>
        <w:t xml:space="preserve"> </w:t>
      </w:r>
      <w:r>
        <w:t>p</w:t>
      </w:r>
      <w:r>
        <w:rPr>
          <w:spacing w:val="1"/>
        </w:rPr>
        <w:t>l</w:t>
      </w:r>
      <w:r>
        <w:t>at</w:t>
      </w:r>
      <w:r>
        <w:rPr>
          <w:spacing w:val="-1"/>
        </w:rPr>
        <w:t>e</w:t>
      </w:r>
      <w:r>
        <w:t>s</w:t>
      </w:r>
      <w:r>
        <w:rPr>
          <w:spacing w:val="-5"/>
        </w:rPr>
        <w:t xml:space="preserve"> </w:t>
      </w:r>
      <w:r>
        <w:t>aro</w:t>
      </w:r>
      <w:r>
        <w:rPr>
          <w:spacing w:val="1"/>
        </w:rPr>
        <w:t>u</w:t>
      </w:r>
      <w:r>
        <w:t>nd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5"/>
        </w:rPr>
        <w:t xml:space="preserve"> </w:t>
      </w:r>
      <w:r>
        <w:t>wor</w:t>
      </w:r>
      <w:r>
        <w:rPr>
          <w:spacing w:val="-1"/>
        </w:rPr>
        <w:t>l</w:t>
      </w:r>
      <w:r>
        <w:rPr>
          <w:spacing w:val="1"/>
        </w:rPr>
        <w:t>d</w:t>
      </w:r>
      <w:r>
        <w:t>.</w:t>
      </w:r>
      <w:r>
        <w:rPr>
          <w:spacing w:val="-6"/>
        </w:rPr>
        <w:t xml:space="preserve"> </w:t>
      </w:r>
      <w:r>
        <w:rPr>
          <w:spacing w:val="1"/>
        </w:rPr>
        <w:t>E</w:t>
      </w:r>
      <w:r>
        <w:t>ach</w:t>
      </w:r>
      <w:r>
        <w:rPr>
          <w:spacing w:val="-6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ese</w:t>
      </w:r>
      <w:r>
        <w:rPr>
          <w:spacing w:val="-4"/>
        </w:rPr>
        <w:t xml:space="preserve"> </w:t>
      </w:r>
      <w:r>
        <w:t>p</w:t>
      </w:r>
      <w:r>
        <w:rPr>
          <w:spacing w:val="-2"/>
        </w:rPr>
        <w:t>l</w:t>
      </w:r>
      <w:r>
        <w:rPr>
          <w:spacing w:val="1"/>
        </w:rPr>
        <w:t>a</w:t>
      </w:r>
      <w:r>
        <w:t>tes</w:t>
      </w:r>
      <w:r>
        <w:rPr>
          <w:spacing w:val="-5"/>
        </w:rPr>
        <w:t xml:space="preserve"> </w:t>
      </w:r>
      <w:r>
        <w:rPr>
          <w:spacing w:val="-2"/>
        </w:rPr>
        <w:t>i</w:t>
      </w:r>
      <w:r>
        <w:t>s</w:t>
      </w:r>
      <w:r>
        <w:rPr>
          <w:w w:val="99"/>
        </w:rPr>
        <w:t xml:space="preserve"> </w:t>
      </w:r>
      <w:r>
        <w:rPr>
          <w:spacing w:val="4"/>
        </w:rPr>
        <w:t>m</w:t>
      </w:r>
      <w:r>
        <w:t>o</w:t>
      </w:r>
      <w:r>
        <w:rPr>
          <w:spacing w:val="-2"/>
        </w:rPr>
        <w:t>v</w:t>
      </w:r>
      <w:r>
        <w:rPr>
          <w:spacing w:val="-1"/>
        </w:rPr>
        <w:t>i</w:t>
      </w:r>
      <w:r>
        <w:t>n</w:t>
      </w:r>
      <w:r>
        <w:rPr>
          <w:spacing w:val="-1"/>
        </w:rPr>
        <w:t>g</w:t>
      </w:r>
      <w:r>
        <w:t>,</w:t>
      </w:r>
      <w:r>
        <w:rPr>
          <w:spacing w:val="-6"/>
        </w:rPr>
        <w:t xml:space="preserve"> </w:t>
      </w:r>
      <w:r>
        <w:rPr>
          <w:spacing w:val="1"/>
        </w:rPr>
        <w:t>b</w:t>
      </w:r>
      <w:r>
        <w:t>ut</w:t>
      </w:r>
      <w:r>
        <w:rPr>
          <w:spacing w:val="-5"/>
        </w:rPr>
        <w:t xml:space="preserve"> </w:t>
      </w:r>
      <w:r>
        <w:rPr>
          <w:spacing w:val="1"/>
        </w:rPr>
        <w:t>n</w:t>
      </w:r>
      <w:r>
        <w:t>ot</w:t>
      </w:r>
      <w:r>
        <w:rPr>
          <w:spacing w:val="-6"/>
        </w:rPr>
        <w:t xml:space="preserve"> </w:t>
      </w:r>
      <w:r>
        <w:rPr>
          <w:spacing w:val="1"/>
        </w:rPr>
        <w:t>a</w:t>
      </w:r>
      <w:r>
        <w:rPr>
          <w:spacing w:val="-1"/>
        </w:rPr>
        <w:t>l</w:t>
      </w:r>
      <w:r>
        <w:t>l</w:t>
      </w:r>
      <w:r>
        <w:rPr>
          <w:spacing w:val="-4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5"/>
        </w:rPr>
        <w:t xml:space="preserve"> </w:t>
      </w:r>
      <w:r>
        <w:t>s</w:t>
      </w:r>
      <w:r>
        <w:rPr>
          <w:spacing w:val="1"/>
        </w:rPr>
        <w:t>a</w:t>
      </w:r>
      <w:r>
        <w:rPr>
          <w:spacing w:val="4"/>
        </w:rPr>
        <w:t>m</w:t>
      </w:r>
      <w:r>
        <w:t>e</w:t>
      </w:r>
      <w:r>
        <w:rPr>
          <w:spacing w:val="-6"/>
        </w:rPr>
        <w:t xml:space="preserve"> </w:t>
      </w:r>
      <w:r>
        <w:t>sp</w:t>
      </w:r>
      <w:r>
        <w:rPr>
          <w:spacing w:val="-1"/>
        </w:rPr>
        <w:t>e</w:t>
      </w:r>
      <w:r>
        <w:t>ed</w:t>
      </w:r>
      <w:r>
        <w:rPr>
          <w:spacing w:val="-5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</w:t>
      </w:r>
      <w:r>
        <w:rPr>
          <w:spacing w:val="4"/>
        </w:rPr>
        <w:t>m</w:t>
      </w:r>
      <w:r>
        <w:t>e</w:t>
      </w:r>
      <w:r>
        <w:rPr>
          <w:spacing w:val="-5"/>
        </w:rPr>
        <w:t xml:space="preserve"> </w:t>
      </w:r>
      <w:r>
        <w:rPr>
          <w:spacing w:val="-1"/>
        </w:rPr>
        <w:t>d</w:t>
      </w:r>
      <w:r>
        <w:rPr>
          <w:spacing w:val="1"/>
        </w:rPr>
        <w:t>i</w:t>
      </w:r>
      <w:r>
        <w:t>rect</w:t>
      </w:r>
      <w:r>
        <w:rPr>
          <w:spacing w:val="-2"/>
        </w:rPr>
        <w:t>i</w:t>
      </w:r>
      <w:r>
        <w:t>o</w:t>
      </w:r>
      <w:r>
        <w:rPr>
          <w:spacing w:val="-1"/>
        </w:rPr>
        <w:t>n</w:t>
      </w:r>
      <w:r>
        <w:t>.</w:t>
      </w:r>
      <w:r>
        <w:rPr>
          <w:spacing w:val="-6"/>
        </w:rPr>
        <w:t xml:space="preserve"> </w:t>
      </w:r>
      <w:r>
        <w:rPr>
          <w:spacing w:val="2"/>
        </w:rPr>
        <w:t>F</w:t>
      </w:r>
      <w:r>
        <w:t>or</w:t>
      </w:r>
      <w:r>
        <w:rPr>
          <w:spacing w:val="-5"/>
        </w:rPr>
        <w:t xml:space="preserve"> </w:t>
      </w:r>
      <w:r>
        <w:t>e</w:t>
      </w:r>
      <w:r>
        <w:rPr>
          <w:spacing w:val="1"/>
        </w:rPr>
        <w:t>x</w:t>
      </w:r>
      <w:r>
        <w:t>a</w:t>
      </w:r>
      <w:r>
        <w:rPr>
          <w:spacing w:val="4"/>
        </w:rPr>
        <w:t>m</w:t>
      </w:r>
      <w:r>
        <w:t>p</w:t>
      </w:r>
      <w:r>
        <w:rPr>
          <w:spacing w:val="-2"/>
        </w:rPr>
        <w:t>l</w:t>
      </w:r>
      <w:r>
        <w:t>e,</w:t>
      </w:r>
      <w:r>
        <w:rPr>
          <w:spacing w:val="-5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6"/>
        </w:rPr>
        <w:t xml:space="preserve"> </w:t>
      </w:r>
      <w:r>
        <w:rPr>
          <w:spacing w:val="1"/>
        </w:rPr>
        <w:t>pl</w:t>
      </w:r>
      <w:r>
        <w:t>ate</w:t>
      </w:r>
      <w:r>
        <w:rPr>
          <w:spacing w:val="-5"/>
        </w:rPr>
        <w:t xml:space="preserve"> </w:t>
      </w:r>
      <w:r>
        <w:t>co</w:t>
      </w:r>
      <w:r>
        <w:rPr>
          <w:spacing w:val="1"/>
        </w:rPr>
        <w:t>n</w:t>
      </w:r>
      <w:r>
        <w:t>taining</w:t>
      </w:r>
      <w:r>
        <w:rPr>
          <w:w w:val="99"/>
        </w:rPr>
        <w:t xml:space="preserve"> </w:t>
      </w:r>
      <w:r>
        <w:rPr>
          <w:spacing w:val="-1"/>
        </w:rPr>
        <w:t>A</w:t>
      </w:r>
      <w:r>
        <w:t>ustral</w:t>
      </w:r>
      <w:r>
        <w:rPr>
          <w:spacing w:val="-1"/>
        </w:rPr>
        <w:t>i</w:t>
      </w:r>
      <w:r>
        <w:t>a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d</w:t>
      </w:r>
      <w:r>
        <w:rPr>
          <w:spacing w:val="-1"/>
        </w:rPr>
        <w:t>i</w:t>
      </w:r>
      <w:r>
        <w:t>a</w:t>
      </w:r>
      <w:r>
        <w:rPr>
          <w:spacing w:val="-4"/>
        </w:rPr>
        <w:t xml:space="preserve"> </w:t>
      </w:r>
      <w:r>
        <w:rPr>
          <w:spacing w:val="-1"/>
        </w:rPr>
        <w:t>i</w:t>
      </w:r>
      <w:r>
        <w:t>s</w:t>
      </w:r>
      <w:r>
        <w:rPr>
          <w:spacing w:val="-4"/>
        </w:rPr>
        <w:t xml:space="preserve"> </w:t>
      </w:r>
      <w:r>
        <w:rPr>
          <w:spacing w:val="4"/>
        </w:rPr>
        <w:t>m</w:t>
      </w:r>
      <w:r>
        <w:t>o</w:t>
      </w:r>
      <w:r>
        <w:rPr>
          <w:spacing w:val="-2"/>
        </w:rPr>
        <w:t>v</w:t>
      </w:r>
      <w:r>
        <w:rPr>
          <w:spacing w:val="-1"/>
        </w:rPr>
        <w:t>i</w:t>
      </w:r>
      <w:r>
        <w:rPr>
          <w:spacing w:val="1"/>
        </w:rPr>
        <w:t>n</w:t>
      </w:r>
      <w:r>
        <w:t>g</w:t>
      </w:r>
      <w:r>
        <w:rPr>
          <w:spacing w:val="-6"/>
        </w:rPr>
        <w:t xml:space="preserve"> </w:t>
      </w:r>
      <w:r>
        <w:rPr>
          <w:spacing w:val="-1"/>
        </w:rPr>
        <w:t>n</w:t>
      </w:r>
      <w:r>
        <w:t>ort</w:t>
      </w:r>
      <w:r>
        <w:rPr>
          <w:spacing w:val="2"/>
        </w:rPr>
        <w:t>h</w:t>
      </w:r>
      <w:r>
        <w:t>wards</w:t>
      </w:r>
      <w:r>
        <w:rPr>
          <w:spacing w:val="-4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ra</w:t>
      </w:r>
      <w:r>
        <w:rPr>
          <w:spacing w:val="1"/>
        </w:rPr>
        <w:t>t</w:t>
      </w:r>
      <w:r>
        <w:t>e</w:t>
      </w:r>
      <w:r>
        <w:rPr>
          <w:spacing w:val="-5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4"/>
        </w:rPr>
        <w:t xml:space="preserve"> </w:t>
      </w:r>
      <w:r>
        <w:t>s</w:t>
      </w:r>
      <w:r>
        <w:rPr>
          <w:spacing w:val="1"/>
        </w:rPr>
        <w:t>e</w:t>
      </w:r>
      <w:r>
        <w:rPr>
          <w:spacing w:val="-2"/>
        </w:rPr>
        <w:t>v</w:t>
      </w:r>
      <w:r>
        <w:t>en</w:t>
      </w:r>
      <w:r>
        <w:rPr>
          <w:spacing w:val="-4"/>
        </w:rPr>
        <w:t xml:space="preserve"> </w:t>
      </w:r>
      <w:r>
        <w:t>ce</w:t>
      </w:r>
      <w:r>
        <w:rPr>
          <w:spacing w:val="-1"/>
        </w:rPr>
        <w:t>n</w:t>
      </w:r>
      <w:r>
        <w:rPr>
          <w:spacing w:val="2"/>
        </w:rPr>
        <w:t>t</w:t>
      </w:r>
      <w:r>
        <w:rPr>
          <w:spacing w:val="-1"/>
        </w:rPr>
        <w:t>i</w:t>
      </w:r>
      <w:r>
        <w:rPr>
          <w:spacing w:val="4"/>
        </w:rPr>
        <w:t>m</w:t>
      </w:r>
      <w:r>
        <w:t>etres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rPr>
          <w:spacing w:val="-5"/>
        </w:rPr>
        <w:t>y</w:t>
      </w:r>
      <w:r>
        <w:t>e</w:t>
      </w:r>
      <w:r>
        <w:rPr>
          <w:spacing w:val="-1"/>
        </w:rPr>
        <w:t>a</w:t>
      </w:r>
      <w:r>
        <w:t>r,</w:t>
      </w:r>
      <w:r>
        <w:rPr>
          <w:spacing w:val="-4"/>
        </w:rPr>
        <w:t xml:space="preserve"> </w:t>
      </w:r>
      <w:r>
        <w:t>wh</w:t>
      </w:r>
      <w:r>
        <w:rPr>
          <w:spacing w:val="1"/>
        </w:rPr>
        <w:t>i</w:t>
      </w:r>
      <w:r>
        <w:rPr>
          <w:spacing w:val="-1"/>
        </w:rPr>
        <w:t>l</w:t>
      </w:r>
      <w:r>
        <w:t>e</w:t>
      </w:r>
      <w:r>
        <w:rPr>
          <w:spacing w:val="-5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5"/>
        </w:rPr>
        <w:t xml:space="preserve"> </w:t>
      </w:r>
      <w:r>
        <w:rPr>
          <w:spacing w:val="-1"/>
        </w:rPr>
        <w:t>P</w:t>
      </w:r>
      <w:r>
        <w:t>ac</w:t>
      </w:r>
      <w:r>
        <w:rPr>
          <w:spacing w:val="-1"/>
        </w:rPr>
        <w:t>i</w:t>
      </w:r>
      <w:r>
        <w:rPr>
          <w:spacing w:val="2"/>
        </w:rPr>
        <w:t>f</w:t>
      </w:r>
      <w:r>
        <w:rPr>
          <w:spacing w:val="-1"/>
        </w:rPr>
        <w:t>i</w:t>
      </w:r>
      <w:r>
        <w:t>c</w:t>
      </w:r>
      <w:r>
        <w:rPr>
          <w:spacing w:val="-5"/>
        </w:rPr>
        <w:t xml:space="preserve"> </w:t>
      </w:r>
      <w:r>
        <w:rPr>
          <w:spacing w:val="1"/>
        </w:rPr>
        <w:t>P</w:t>
      </w:r>
      <w:r>
        <w:rPr>
          <w:spacing w:val="-1"/>
        </w:rPr>
        <w:t>l</w:t>
      </w:r>
      <w:r>
        <w:t>a</w:t>
      </w:r>
      <w:r>
        <w:rPr>
          <w:spacing w:val="1"/>
        </w:rPr>
        <w:t>t</w:t>
      </w:r>
      <w:r>
        <w:t>e</w:t>
      </w:r>
      <w:r>
        <w:rPr>
          <w:w w:val="99"/>
        </w:rPr>
        <w:t xml:space="preserve"> </w:t>
      </w:r>
      <w:r>
        <w:rPr>
          <w:spacing w:val="-1"/>
        </w:rPr>
        <w:t>i</w:t>
      </w:r>
      <w:r>
        <w:t>s</w:t>
      </w:r>
      <w:r>
        <w:rPr>
          <w:spacing w:val="-5"/>
        </w:rPr>
        <w:t xml:space="preserve"> </w:t>
      </w:r>
      <w:r>
        <w:rPr>
          <w:spacing w:val="4"/>
        </w:rPr>
        <w:t>m</w:t>
      </w:r>
      <w:r>
        <w:t>o</w:t>
      </w:r>
      <w:r>
        <w:rPr>
          <w:spacing w:val="-2"/>
        </w:rPr>
        <w:t>v</w:t>
      </w:r>
      <w:r>
        <w:rPr>
          <w:spacing w:val="-1"/>
        </w:rPr>
        <w:t>i</w:t>
      </w:r>
      <w:r>
        <w:t>ng</w:t>
      </w:r>
      <w:r>
        <w:rPr>
          <w:spacing w:val="-4"/>
        </w:rPr>
        <w:t xml:space="preserve"> </w:t>
      </w:r>
      <w:r>
        <w:t>west</w:t>
      </w:r>
      <w:r>
        <w:rPr>
          <w:spacing w:val="-5"/>
        </w:rPr>
        <w:t xml:space="preserve"> </w:t>
      </w:r>
      <w:r>
        <w:rPr>
          <w:spacing w:val="-1"/>
        </w:rPr>
        <w:t>a</w:t>
      </w:r>
      <w:r>
        <w:t>t</w:t>
      </w:r>
      <w:r>
        <w:rPr>
          <w:spacing w:val="-4"/>
        </w:rPr>
        <w:t xml:space="preserve"> </w:t>
      </w:r>
      <w:r>
        <w:t>n</w:t>
      </w:r>
      <w:r>
        <w:rPr>
          <w:spacing w:val="-1"/>
        </w:rPr>
        <w:t>e</w:t>
      </w:r>
      <w:r>
        <w:t>a</w:t>
      </w:r>
      <w:r>
        <w:rPr>
          <w:spacing w:val="2"/>
        </w:rPr>
        <w:t>r</w:t>
      </w:r>
      <w:r>
        <w:rPr>
          <w:spacing w:val="1"/>
        </w:rPr>
        <w:t>l</w:t>
      </w:r>
      <w:r>
        <w:t>y</w:t>
      </w:r>
      <w:r>
        <w:rPr>
          <w:spacing w:val="-6"/>
        </w:rPr>
        <w:t xml:space="preserve"> </w:t>
      </w:r>
      <w:r>
        <w:t>nine</w:t>
      </w:r>
      <w:r>
        <w:rPr>
          <w:spacing w:val="-5"/>
        </w:rPr>
        <w:t xml:space="preserve"> </w:t>
      </w:r>
      <w:r>
        <w:t>ce</w:t>
      </w:r>
      <w:r>
        <w:rPr>
          <w:spacing w:val="-1"/>
        </w:rPr>
        <w:t>n</w:t>
      </w:r>
      <w:r>
        <w:rPr>
          <w:spacing w:val="2"/>
        </w:rPr>
        <w:t>t</w:t>
      </w:r>
      <w:r>
        <w:rPr>
          <w:spacing w:val="-1"/>
        </w:rPr>
        <w:t>i</w:t>
      </w:r>
      <w:r>
        <w:rPr>
          <w:spacing w:val="4"/>
        </w:rPr>
        <w:t>m</w:t>
      </w:r>
      <w:r>
        <w:t>etres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rPr>
          <w:spacing w:val="-5"/>
        </w:rPr>
        <w:t>y</w:t>
      </w:r>
      <w:r>
        <w:rPr>
          <w:spacing w:val="1"/>
        </w:rPr>
        <w:t>e</w:t>
      </w:r>
      <w:r>
        <w:t>ar.</w:t>
      </w:r>
      <w:r>
        <w:rPr>
          <w:spacing w:val="-5"/>
        </w:rPr>
        <w:t xml:space="preserve"> </w:t>
      </w:r>
      <w:r>
        <w:t>C</w:t>
      </w:r>
      <w:r>
        <w:rPr>
          <w:spacing w:val="2"/>
        </w:rPr>
        <w:t>o</w:t>
      </w:r>
      <w:r>
        <w:rPr>
          <w:spacing w:val="1"/>
        </w:rPr>
        <w:t>n</w:t>
      </w:r>
      <w:r>
        <w:t>t</w:t>
      </w:r>
      <w:r>
        <w:rPr>
          <w:spacing w:val="-2"/>
        </w:rPr>
        <w:t>i</w:t>
      </w:r>
      <w:r>
        <w:t>n</w:t>
      </w:r>
      <w:r>
        <w:rPr>
          <w:spacing w:val="1"/>
        </w:rPr>
        <w:t>e</w:t>
      </w:r>
      <w:r>
        <w:t>nts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p</w:t>
      </w:r>
      <w:r>
        <w:rPr>
          <w:spacing w:val="-1"/>
        </w:rPr>
        <w:t>a</w:t>
      </w:r>
      <w:r>
        <w:t>rt</w:t>
      </w:r>
      <w:r>
        <w:rPr>
          <w:spacing w:val="-6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3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5"/>
        </w:rPr>
        <w:t xml:space="preserve"> </w:t>
      </w:r>
      <w:r>
        <w:rPr>
          <w:spacing w:val="1"/>
        </w:rPr>
        <w:t>p</w:t>
      </w:r>
      <w:r>
        <w:rPr>
          <w:spacing w:val="-1"/>
        </w:rPr>
        <w:t>l</w:t>
      </w:r>
      <w:r>
        <w:t>at</w:t>
      </w:r>
      <w:r>
        <w:rPr>
          <w:spacing w:val="1"/>
        </w:rPr>
        <w:t>es</w:t>
      </w:r>
      <w:r>
        <w:t>,</w:t>
      </w:r>
      <w:r>
        <w:rPr>
          <w:spacing w:val="-5"/>
        </w:rPr>
        <w:t xml:space="preserve"> </w:t>
      </w:r>
      <w:r>
        <w:t>so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t>h</w:t>
      </w:r>
      <w:r>
        <w:rPr>
          <w:spacing w:val="4"/>
        </w:rPr>
        <w:t>e</w:t>
      </w:r>
      <w:r>
        <w:t>y</w:t>
      </w:r>
      <w:r>
        <w:rPr>
          <w:spacing w:val="-8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>l</w:t>
      </w:r>
      <w:r>
        <w:rPr>
          <w:spacing w:val="1"/>
        </w:rPr>
        <w:t>s</w:t>
      </w:r>
      <w:r>
        <w:t>o</w:t>
      </w:r>
      <w:r>
        <w:rPr>
          <w:w w:val="99"/>
        </w:rPr>
        <w:t xml:space="preserve"> </w:t>
      </w:r>
      <w:r>
        <w:rPr>
          <w:spacing w:val="4"/>
        </w:rPr>
        <w:t>m</w:t>
      </w:r>
      <w:r>
        <w:t>o</w:t>
      </w:r>
      <w:r>
        <w:rPr>
          <w:spacing w:val="-2"/>
        </w:rPr>
        <w:t>v</w:t>
      </w:r>
      <w:r>
        <w:rPr>
          <w:spacing w:val="-1"/>
        </w:rPr>
        <w:t>i</w:t>
      </w:r>
      <w:r>
        <w:t>ng</w:t>
      </w:r>
      <w:r>
        <w:rPr>
          <w:spacing w:val="-6"/>
        </w:rPr>
        <w:t xml:space="preserve"> </w:t>
      </w:r>
      <w:r>
        <w:t>across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6"/>
        </w:rPr>
        <w:t xml:space="preserve"> </w:t>
      </w:r>
      <w:r>
        <w:t>sur</w:t>
      </w:r>
      <w:r>
        <w:rPr>
          <w:spacing w:val="2"/>
        </w:rPr>
        <w:t>f</w:t>
      </w:r>
      <w:r>
        <w:t>ace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6"/>
        </w:rPr>
        <w:t xml:space="preserve"> </w:t>
      </w:r>
      <w:r>
        <w:t>E</w:t>
      </w:r>
      <w:r>
        <w:rPr>
          <w:spacing w:val="3"/>
        </w:rPr>
        <w:t>a</w:t>
      </w:r>
      <w:r>
        <w:t>rth</w:t>
      </w:r>
      <w:r>
        <w:rPr>
          <w:spacing w:val="-6"/>
        </w:rPr>
        <w:t xml:space="preserve"> </w:t>
      </w:r>
      <w:r>
        <w:rPr>
          <w:spacing w:val="1"/>
        </w:rPr>
        <w:t>(</w:t>
      </w:r>
      <w:hyperlink w:anchor="_bookmark4" w:history="1">
        <w:r>
          <w:t>F</w:t>
        </w:r>
        <w:r>
          <w:rPr>
            <w:spacing w:val="1"/>
          </w:rPr>
          <w:t>i</w:t>
        </w:r>
        <w:r>
          <w:t>g</w:t>
        </w:r>
        <w:r>
          <w:rPr>
            <w:spacing w:val="-1"/>
          </w:rPr>
          <w:t>u</w:t>
        </w:r>
        <w:r>
          <w:t>re</w:t>
        </w:r>
        <w:r>
          <w:rPr>
            <w:spacing w:val="-5"/>
          </w:rPr>
          <w:t xml:space="preserve"> </w:t>
        </w:r>
        <w:r>
          <w:rPr>
            <w:spacing w:val="-1"/>
          </w:rPr>
          <w:t>4</w:t>
        </w:r>
      </w:hyperlink>
      <w:r>
        <w:t>).</w:t>
      </w:r>
    </w:p>
    <w:p w:rsidR="00390CA3" w:rsidRDefault="00390CA3">
      <w:pPr>
        <w:spacing w:before="9" w:line="170" w:lineRule="exact"/>
        <w:rPr>
          <w:sz w:val="17"/>
          <w:szCs w:val="17"/>
        </w:rPr>
      </w:pPr>
    </w:p>
    <w:p w:rsidR="00390CA3" w:rsidRDefault="00BD6A69">
      <w:pPr>
        <w:pStyle w:val="BodyText"/>
        <w:spacing w:line="292" w:lineRule="auto"/>
        <w:ind w:right="274"/>
      </w:pPr>
      <w:r>
        <w:rPr>
          <w:spacing w:val="3"/>
        </w:rPr>
        <w:t>T</w:t>
      </w:r>
      <w:r>
        <w:t>he</w:t>
      </w:r>
      <w:r>
        <w:rPr>
          <w:spacing w:val="-9"/>
        </w:rPr>
        <w:t xml:space="preserve"> </w:t>
      </w:r>
      <w:r>
        <w:rPr>
          <w:spacing w:val="4"/>
        </w:rPr>
        <w:t>m</w:t>
      </w:r>
      <w:r>
        <w:t>o</w:t>
      </w:r>
      <w:r>
        <w:rPr>
          <w:spacing w:val="-2"/>
        </w:rPr>
        <w:t>v</w:t>
      </w:r>
      <w:r>
        <w:t>e</w:t>
      </w:r>
      <w:r>
        <w:rPr>
          <w:spacing w:val="4"/>
        </w:rPr>
        <w:t>m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-5"/>
        </w:rPr>
        <w:t xml:space="preserve"> </w:t>
      </w:r>
      <w:r>
        <w:rPr>
          <w:spacing w:val="-1"/>
        </w:rPr>
        <w:t>a</w:t>
      </w:r>
      <w:r>
        <w:t>t</w:t>
      </w:r>
      <w:r>
        <w:rPr>
          <w:spacing w:val="-6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3"/>
        </w:rPr>
        <w:t xml:space="preserve"> </w:t>
      </w:r>
      <w:r>
        <w:rPr>
          <w:spacing w:val="1"/>
        </w:rPr>
        <w:t>p</w:t>
      </w:r>
      <w:r>
        <w:rPr>
          <w:spacing w:val="-1"/>
        </w:rPr>
        <w:t>l</w:t>
      </w:r>
      <w:r>
        <w:t>ate</w:t>
      </w:r>
      <w:r>
        <w:rPr>
          <w:spacing w:val="-2"/>
        </w:rPr>
        <w:t xml:space="preserve"> </w:t>
      </w:r>
      <w:r>
        <w:t>b</w:t>
      </w:r>
      <w:r>
        <w:rPr>
          <w:spacing w:val="-1"/>
        </w:rPr>
        <w:t>o</w:t>
      </w:r>
      <w:r>
        <w:t>u</w:t>
      </w:r>
      <w:r>
        <w:rPr>
          <w:spacing w:val="1"/>
        </w:rPr>
        <w:t>n</w:t>
      </w:r>
      <w:r>
        <w:t>d</w:t>
      </w:r>
      <w:r>
        <w:rPr>
          <w:spacing w:val="-1"/>
        </w:rPr>
        <w:t>a</w:t>
      </w:r>
      <w:r>
        <w:t>r</w:t>
      </w:r>
      <w:r>
        <w:rPr>
          <w:spacing w:val="1"/>
        </w:rPr>
        <w:t>i</w:t>
      </w:r>
      <w:r>
        <w:t>es</w:t>
      </w:r>
      <w:r>
        <w:rPr>
          <w:spacing w:val="-5"/>
        </w:rPr>
        <w:t xml:space="preserve"> </w:t>
      </w:r>
      <w:r>
        <w:rPr>
          <w:spacing w:val="-2"/>
        </w:rPr>
        <w:t>i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n</w:t>
      </w:r>
      <w:r>
        <w:t>ot</w:t>
      </w:r>
      <w:r>
        <w:rPr>
          <w:spacing w:val="-6"/>
        </w:rPr>
        <w:t xml:space="preserve"> </w:t>
      </w:r>
      <w:r>
        <w:t>us</w:t>
      </w:r>
      <w:r>
        <w:rPr>
          <w:spacing w:val="1"/>
        </w:rPr>
        <w:t>u</w:t>
      </w:r>
      <w:r>
        <w:t>al</w:t>
      </w:r>
      <w:r>
        <w:rPr>
          <w:spacing w:val="1"/>
        </w:rPr>
        <w:t>l</w:t>
      </w:r>
      <w:r>
        <w:t>y</w:t>
      </w:r>
      <w:r>
        <w:rPr>
          <w:spacing w:val="-8"/>
        </w:rPr>
        <w:t xml:space="preserve"> </w:t>
      </w:r>
      <w:r>
        <w:rPr>
          <w:spacing w:val="3"/>
        </w:rPr>
        <w:t>s</w:t>
      </w:r>
      <w:r>
        <w:rPr>
          <w:spacing w:val="4"/>
        </w:rPr>
        <w:t>m</w:t>
      </w:r>
      <w:r>
        <w:t>o</w:t>
      </w:r>
      <w:r>
        <w:rPr>
          <w:spacing w:val="-1"/>
        </w:rPr>
        <w:t>o</w:t>
      </w:r>
      <w:r>
        <w:t>th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5"/>
        </w:rPr>
        <w:t xml:space="preserve"> </w:t>
      </w:r>
      <w:r>
        <w:rPr>
          <w:spacing w:val="-1"/>
        </w:rPr>
        <w:t>g</w:t>
      </w:r>
      <w:r>
        <w:t>r</w:t>
      </w:r>
      <w:r>
        <w:rPr>
          <w:spacing w:val="1"/>
        </w:rPr>
        <w:t>a</w:t>
      </w:r>
      <w:r>
        <w:t>d</w:t>
      </w:r>
      <w:r>
        <w:rPr>
          <w:spacing w:val="-1"/>
        </w:rPr>
        <w:t>u</w:t>
      </w:r>
      <w:r>
        <w:rPr>
          <w:spacing w:val="1"/>
        </w:rPr>
        <w:t>a</w:t>
      </w:r>
      <w:r>
        <w:rPr>
          <w:spacing w:val="-1"/>
        </w:rPr>
        <w:t>l</w:t>
      </w:r>
      <w:r>
        <w:t>,</w:t>
      </w:r>
      <w:r>
        <w:rPr>
          <w:spacing w:val="-4"/>
        </w:rPr>
        <w:t xml:space="preserve"> </w:t>
      </w:r>
      <w:r>
        <w:t>b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t>oc</w:t>
      </w:r>
      <w:r>
        <w:rPr>
          <w:spacing w:val="1"/>
        </w:rPr>
        <w:t>c</w:t>
      </w:r>
      <w:r>
        <w:t>urs</w:t>
      </w:r>
      <w:r>
        <w:rPr>
          <w:spacing w:val="-3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se</w:t>
      </w:r>
      <w:r>
        <w:rPr>
          <w:spacing w:val="2"/>
        </w:rPr>
        <w:t>r</w:t>
      </w:r>
      <w:r>
        <w:rPr>
          <w:spacing w:val="-1"/>
        </w:rPr>
        <w:t>i</w:t>
      </w:r>
      <w:r>
        <w:t>es</w:t>
      </w:r>
      <w:r>
        <w:rPr>
          <w:spacing w:val="-5"/>
        </w:rPr>
        <w:t xml:space="preserve"> </w:t>
      </w:r>
      <w:r>
        <w:t>of</w:t>
      </w:r>
      <w:r>
        <w:rPr>
          <w:w w:val="99"/>
        </w:rPr>
        <w:t xml:space="preserve"> </w:t>
      </w:r>
      <w:r>
        <w:rPr>
          <w:spacing w:val="1"/>
        </w:rPr>
        <w:t>j</w:t>
      </w:r>
      <w:r>
        <w:t>e</w:t>
      </w:r>
      <w:r>
        <w:rPr>
          <w:spacing w:val="-2"/>
        </w:rPr>
        <w:t>r</w:t>
      </w:r>
      <w:r>
        <w:rPr>
          <w:spacing w:val="3"/>
        </w:rPr>
        <w:t>k</w:t>
      </w:r>
      <w:r>
        <w:t>s</w:t>
      </w:r>
      <w:r>
        <w:rPr>
          <w:spacing w:val="-5"/>
        </w:rPr>
        <w:t xml:space="preserve"> </w:t>
      </w:r>
      <w:r>
        <w:t>b</w:t>
      </w:r>
      <w:r>
        <w:rPr>
          <w:spacing w:val="-1"/>
        </w:rPr>
        <w:t>e</w:t>
      </w:r>
      <w:r>
        <w:rPr>
          <w:spacing w:val="1"/>
        </w:rPr>
        <w:t>c</w:t>
      </w:r>
      <w:r>
        <w:t>a</w:t>
      </w:r>
      <w:r>
        <w:rPr>
          <w:spacing w:val="-1"/>
        </w:rPr>
        <w:t>u</w:t>
      </w:r>
      <w:r>
        <w:rPr>
          <w:spacing w:val="1"/>
        </w:rPr>
        <w:t>s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t>r</w:t>
      </w:r>
      <w:r>
        <w:rPr>
          <w:spacing w:val="-1"/>
        </w:rPr>
        <w:t>i</w:t>
      </w:r>
      <w:r>
        <w:rPr>
          <w:spacing w:val="1"/>
        </w:rPr>
        <w:t>c</w:t>
      </w:r>
      <w:r>
        <w:t>t</w:t>
      </w:r>
      <w:r>
        <w:rPr>
          <w:spacing w:val="-2"/>
        </w:rPr>
        <w:t>i</w:t>
      </w:r>
      <w:r>
        <w:t>on</w:t>
      </w:r>
      <w:r>
        <w:rPr>
          <w:spacing w:val="-4"/>
        </w:rPr>
        <w:t xml:space="preserve"> </w:t>
      </w:r>
      <w:r>
        <w:t>b</w:t>
      </w:r>
      <w:r>
        <w:rPr>
          <w:spacing w:val="-1"/>
        </w:rPr>
        <w:t>e</w:t>
      </w:r>
      <w:r>
        <w:rPr>
          <w:spacing w:val="2"/>
        </w:rPr>
        <w:t>t</w:t>
      </w:r>
      <w:r>
        <w:t>ween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plat</w:t>
      </w:r>
      <w:r>
        <w:rPr>
          <w:spacing w:val="-1"/>
        </w:rPr>
        <w:t>e</w:t>
      </w:r>
      <w:r>
        <w:rPr>
          <w:spacing w:val="1"/>
        </w:rPr>
        <w:t>s</w:t>
      </w:r>
      <w:r>
        <w:t>.</w:t>
      </w:r>
      <w:r>
        <w:rPr>
          <w:spacing w:val="-8"/>
        </w:rPr>
        <w:t xml:space="preserve"> </w:t>
      </w:r>
      <w:r>
        <w:rPr>
          <w:spacing w:val="8"/>
        </w:rPr>
        <w:t>W</w:t>
      </w:r>
      <w:r>
        <w:t>h</w:t>
      </w:r>
      <w:r>
        <w:rPr>
          <w:spacing w:val="-1"/>
        </w:rPr>
        <w:t>e</w:t>
      </w:r>
      <w:r>
        <w:t>n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t>he</w:t>
      </w:r>
      <w:r>
        <w:rPr>
          <w:spacing w:val="-5"/>
        </w:rPr>
        <w:t xml:space="preserve"> </w:t>
      </w:r>
      <w:r>
        <w:t>str</w:t>
      </w:r>
      <w:r>
        <w:rPr>
          <w:spacing w:val="4"/>
        </w:rPr>
        <w:t>e</w:t>
      </w:r>
      <w:r>
        <w:rPr>
          <w:spacing w:val="1"/>
        </w:rPr>
        <w:t>s</w:t>
      </w:r>
      <w:r>
        <w:t>s</w:t>
      </w:r>
      <w:r>
        <w:rPr>
          <w:spacing w:val="-5"/>
        </w:rPr>
        <w:t xml:space="preserve"> </w:t>
      </w:r>
      <w:r>
        <w:t>ca</w:t>
      </w:r>
      <w:r>
        <w:rPr>
          <w:spacing w:val="-1"/>
        </w:rPr>
        <w:t>u</w:t>
      </w:r>
      <w:r>
        <w:rPr>
          <w:spacing w:val="1"/>
        </w:rPr>
        <w:t>s</w:t>
      </w:r>
      <w:r>
        <w:t>ed</w:t>
      </w:r>
      <w:r>
        <w:rPr>
          <w:spacing w:val="-5"/>
        </w:rPr>
        <w:t xml:space="preserve"> </w:t>
      </w:r>
      <w:r>
        <w:rPr>
          <w:spacing w:val="1"/>
        </w:rPr>
        <w:t>b</w:t>
      </w:r>
      <w:r>
        <w:t>y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1"/>
        </w:rPr>
        <w:t>m</w:t>
      </w:r>
      <w:r>
        <w:t>ov</w:t>
      </w:r>
      <w:r>
        <w:rPr>
          <w:spacing w:val="-1"/>
        </w:rPr>
        <w:t>i</w:t>
      </w:r>
      <w:r>
        <w:t>ng</w:t>
      </w:r>
      <w:r>
        <w:rPr>
          <w:spacing w:val="-5"/>
        </w:rPr>
        <w:t xml:space="preserve"> </w:t>
      </w:r>
      <w:r>
        <w:t>plat</w:t>
      </w:r>
      <w:r>
        <w:rPr>
          <w:spacing w:val="-1"/>
        </w:rPr>
        <w:t>e</w:t>
      </w:r>
      <w:r>
        <w:t>s</w:t>
      </w:r>
      <w:r>
        <w:rPr>
          <w:spacing w:val="-5"/>
        </w:rPr>
        <w:t xml:space="preserve"> </w:t>
      </w:r>
      <w:r>
        <w:rPr>
          <w:spacing w:val="1"/>
        </w:rPr>
        <w:t>g</w:t>
      </w:r>
      <w:r>
        <w:t>ets</w:t>
      </w:r>
      <w:r>
        <w:rPr>
          <w:w w:val="99"/>
        </w:rPr>
        <w:t xml:space="preserve"> </w:t>
      </w:r>
      <w:r>
        <w:t>too</w:t>
      </w:r>
      <w:r>
        <w:rPr>
          <w:spacing w:val="-5"/>
        </w:rPr>
        <w:t xml:space="preserve"> </w:t>
      </w:r>
      <w:r>
        <w:rPr>
          <w:spacing w:val="-1"/>
        </w:rPr>
        <w:t>l</w:t>
      </w:r>
      <w:r>
        <w:t>arge,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3"/>
        </w:rPr>
        <w:t xml:space="preserve"> </w:t>
      </w:r>
      <w:r>
        <w:t>roc</w:t>
      </w:r>
      <w:r>
        <w:rPr>
          <w:spacing w:val="3"/>
        </w:rPr>
        <w:t>k</w:t>
      </w:r>
      <w:r>
        <w:t>s</w:t>
      </w:r>
      <w:r>
        <w:rPr>
          <w:spacing w:val="-4"/>
        </w:rPr>
        <w:t xml:space="preserve"> </w:t>
      </w:r>
      <w:r>
        <w:t>bre</w:t>
      </w:r>
      <w:r>
        <w:rPr>
          <w:spacing w:val="-3"/>
        </w:rPr>
        <w:t>a</w:t>
      </w:r>
      <w:r>
        <w:t>k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5"/>
        </w:rPr>
        <w:t xml:space="preserve"> </w:t>
      </w:r>
      <w:r>
        <w:t>s</w:t>
      </w:r>
      <w:r>
        <w:rPr>
          <w:spacing w:val="1"/>
        </w:rPr>
        <w:t>l</w:t>
      </w:r>
      <w:r>
        <w:rPr>
          <w:spacing w:val="-1"/>
        </w:rPr>
        <w:t>i</w:t>
      </w:r>
      <w:r>
        <w:t>p</w:t>
      </w:r>
      <w:r>
        <w:rPr>
          <w:spacing w:val="-5"/>
        </w:rPr>
        <w:t xml:space="preserve"> </w:t>
      </w:r>
      <w:r>
        <w:rPr>
          <w:spacing w:val="1"/>
        </w:rPr>
        <w:t>p</w:t>
      </w:r>
      <w:r>
        <w:t>ast</w:t>
      </w:r>
      <w:r>
        <w:rPr>
          <w:spacing w:val="-5"/>
        </w:rPr>
        <w:t xml:space="preserve"> </w:t>
      </w:r>
      <w:r>
        <w:rPr>
          <w:spacing w:val="-1"/>
        </w:rPr>
        <w:t>e</w:t>
      </w:r>
      <w:r>
        <w:t>ach</w:t>
      </w:r>
      <w:r>
        <w:rPr>
          <w:spacing w:val="-4"/>
        </w:rPr>
        <w:t xml:space="preserve"> </w:t>
      </w:r>
      <w:r>
        <w:t>o</w:t>
      </w:r>
      <w:r>
        <w:rPr>
          <w:spacing w:val="-1"/>
        </w:rPr>
        <w:t>t</w:t>
      </w:r>
      <w:r>
        <w:rPr>
          <w:spacing w:val="1"/>
        </w:rPr>
        <w:t>h</w:t>
      </w:r>
      <w:r>
        <w:t>er</w:t>
      </w:r>
      <w:r>
        <w:rPr>
          <w:spacing w:val="-5"/>
        </w:rPr>
        <w:t xml:space="preserve"> </w:t>
      </w:r>
      <w:r>
        <w:rPr>
          <w:spacing w:val="1"/>
        </w:rPr>
        <w:t>r</w:t>
      </w:r>
      <w:r>
        <w:t>el</w:t>
      </w:r>
      <w:r>
        <w:rPr>
          <w:spacing w:val="1"/>
        </w:rPr>
        <w:t>e</w:t>
      </w:r>
      <w:r>
        <w:t>as</w:t>
      </w:r>
      <w:r>
        <w:rPr>
          <w:spacing w:val="-1"/>
        </w:rPr>
        <w:t>i</w:t>
      </w:r>
      <w:r>
        <w:t>ng</w:t>
      </w:r>
      <w:r>
        <w:rPr>
          <w:spacing w:val="-4"/>
        </w:rPr>
        <w:t xml:space="preserve"> </w:t>
      </w:r>
      <w:r>
        <w:t>e</w:t>
      </w:r>
      <w:r>
        <w:rPr>
          <w:spacing w:val="-1"/>
        </w:rPr>
        <w:t>n</w:t>
      </w:r>
      <w:r>
        <w:t>e</w:t>
      </w:r>
      <w:r>
        <w:rPr>
          <w:spacing w:val="2"/>
        </w:rPr>
        <w:t>r</w:t>
      </w:r>
      <w:r>
        <w:rPr>
          <w:spacing w:val="1"/>
        </w:rPr>
        <w:t>g</w:t>
      </w:r>
      <w:r>
        <w:t>y</w:t>
      </w:r>
      <w:r>
        <w:rPr>
          <w:spacing w:val="-6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1"/>
        </w:rPr>
        <w:t>t</w:t>
      </w:r>
      <w:r>
        <w:t>o</w:t>
      </w:r>
      <w:r>
        <w:rPr>
          <w:spacing w:val="-5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-5"/>
        </w:rPr>
        <w:t xml:space="preserve"> </w:t>
      </w:r>
      <w:r>
        <w:t>crust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rPr>
          <w:spacing w:val="-1"/>
        </w:rPr>
        <w:t>t</w:t>
      </w:r>
      <w:r>
        <w:t>he</w:t>
      </w:r>
      <w:r>
        <w:rPr>
          <w:spacing w:val="-3"/>
        </w:rPr>
        <w:t xml:space="preserve"> </w:t>
      </w:r>
      <w:r>
        <w:rPr>
          <w:spacing w:val="1"/>
        </w:rPr>
        <w:t>f</w:t>
      </w:r>
      <w:r>
        <w:t>o</w:t>
      </w:r>
      <w:r>
        <w:rPr>
          <w:spacing w:val="-2"/>
        </w:rPr>
        <w:t>r</w:t>
      </w:r>
      <w:r>
        <w:t>m</w:t>
      </w:r>
      <w:r>
        <w:rPr>
          <w:spacing w:val="-1"/>
        </w:rPr>
        <w:t xml:space="preserve"> </w:t>
      </w:r>
      <w:r>
        <w:t>of</w:t>
      </w:r>
      <w:r>
        <w:rPr>
          <w:w w:val="99"/>
        </w:rPr>
        <w:t xml:space="preserve"> </w:t>
      </w:r>
      <w:r>
        <w:rPr>
          <w:spacing w:val="-2"/>
        </w:rPr>
        <w:t>v</w:t>
      </w:r>
      <w:r>
        <w:rPr>
          <w:spacing w:val="1"/>
        </w:rPr>
        <w:t>i</w:t>
      </w:r>
      <w:r>
        <w:t>brat</w:t>
      </w:r>
      <w:r>
        <w:rPr>
          <w:spacing w:val="1"/>
        </w:rPr>
        <w:t>i</w:t>
      </w:r>
      <w:r>
        <w:t>o</w:t>
      </w:r>
      <w:r>
        <w:rPr>
          <w:spacing w:val="-1"/>
        </w:rPr>
        <w:t>n</w:t>
      </w:r>
      <w:r>
        <w:t>s</w:t>
      </w:r>
      <w:r>
        <w:rPr>
          <w:spacing w:val="-5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h</w:t>
      </w:r>
      <w:r>
        <w:rPr>
          <w:spacing w:val="-1"/>
        </w:rPr>
        <w:t>i</w:t>
      </w:r>
      <w:r>
        <w:rPr>
          <w:spacing w:val="1"/>
        </w:rPr>
        <w:t>c</w:t>
      </w:r>
      <w:r>
        <w:t>h</w:t>
      </w:r>
      <w:r>
        <w:rPr>
          <w:spacing w:val="-6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rPr>
          <w:spacing w:val="1"/>
        </w:rPr>
        <w:t>f</w:t>
      </w:r>
      <w:r>
        <w:t>e</w:t>
      </w:r>
      <w:r>
        <w:rPr>
          <w:spacing w:val="-1"/>
        </w:rPr>
        <w:t>e</w:t>
      </w:r>
      <w:r>
        <w:t>l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e</w:t>
      </w:r>
      <w:r>
        <w:rPr>
          <w:spacing w:val="-1"/>
        </w:rPr>
        <w:t>a</w:t>
      </w:r>
      <w:r>
        <w:t>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es.</w:t>
      </w:r>
    </w:p>
    <w:p w:rsidR="00390CA3" w:rsidRDefault="00390CA3">
      <w:pPr>
        <w:spacing w:line="292" w:lineRule="auto"/>
        <w:sectPr w:rsidR="00390CA3">
          <w:footerReference w:type="default" r:id="rId31"/>
          <w:pgSz w:w="11907" w:h="16840"/>
          <w:pgMar w:top="1560" w:right="1280" w:bottom="780" w:left="1280" w:header="0" w:footer="585" w:gutter="0"/>
          <w:cols w:space="720"/>
        </w:sectPr>
      </w:pPr>
    </w:p>
    <w:p w:rsidR="00390CA3" w:rsidRDefault="00390CA3">
      <w:pPr>
        <w:spacing w:before="7" w:line="130" w:lineRule="exact"/>
        <w:rPr>
          <w:sz w:val="13"/>
          <w:szCs w:val="13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pStyle w:val="BodyText"/>
        <w:spacing w:before="74" w:line="290" w:lineRule="auto"/>
        <w:ind w:right="79"/>
      </w:pPr>
      <w:r>
        <w:rPr>
          <w:spacing w:val="-1"/>
        </w:rPr>
        <w:t>S</w:t>
      </w:r>
      <w:r>
        <w:t>o</w:t>
      </w:r>
      <w:r>
        <w:rPr>
          <w:spacing w:val="4"/>
        </w:rPr>
        <w:t>m</w:t>
      </w:r>
      <w:r>
        <w:t>e</w:t>
      </w:r>
      <w:r>
        <w:rPr>
          <w:spacing w:val="-7"/>
        </w:rPr>
        <w:t xml:space="preserve"> </w:t>
      </w:r>
      <w:r>
        <w:t>reg</w:t>
      </w:r>
      <w:r>
        <w:rPr>
          <w:spacing w:val="-2"/>
        </w:rPr>
        <w:t>i</w:t>
      </w:r>
      <w:r>
        <w:rPr>
          <w:spacing w:val="1"/>
        </w:rPr>
        <w:t>o</w:t>
      </w:r>
      <w:r>
        <w:t>ns</w:t>
      </w:r>
      <w:r>
        <w:rPr>
          <w:spacing w:val="-6"/>
        </w:rPr>
        <w:t xml:space="preserve"> </w:t>
      </w:r>
      <w:r>
        <w:t>h</w:t>
      </w:r>
      <w:r>
        <w:rPr>
          <w:spacing w:val="1"/>
        </w:rPr>
        <w:t>a</w:t>
      </w:r>
      <w:r>
        <w:rPr>
          <w:spacing w:val="-2"/>
        </w:rPr>
        <w:t>v</w:t>
      </w:r>
      <w:r>
        <w:t>e</w:t>
      </w:r>
      <w:r>
        <w:rPr>
          <w:spacing w:val="-7"/>
        </w:rPr>
        <w:t xml:space="preserve"> </w:t>
      </w:r>
      <w:r>
        <w:rPr>
          <w:spacing w:val="3"/>
        </w:rPr>
        <w:t>m</w:t>
      </w:r>
      <w:r>
        <w:t>ore</w:t>
      </w:r>
      <w:r>
        <w:rPr>
          <w:spacing w:val="-6"/>
        </w:rPr>
        <w:t xml:space="preserve"> </w:t>
      </w:r>
      <w:r>
        <w:rPr>
          <w:spacing w:val="1"/>
        </w:rPr>
        <w:t>e</w:t>
      </w:r>
      <w:r>
        <w:t>arthq</w:t>
      </w:r>
      <w:r>
        <w:rPr>
          <w:spacing w:val="1"/>
        </w:rPr>
        <w:t>u</w:t>
      </w:r>
      <w:r>
        <w:t>a</w:t>
      </w:r>
      <w:r>
        <w:rPr>
          <w:spacing w:val="3"/>
        </w:rPr>
        <w:t>k</w:t>
      </w:r>
      <w:r>
        <w:t>es</w:t>
      </w:r>
      <w:r>
        <w:rPr>
          <w:spacing w:val="-6"/>
        </w:rPr>
        <w:t xml:space="preserve"> </w:t>
      </w:r>
      <w:r>
        <w:t>t</w:t>
      </w:r>
      <w:r>
        <w:rPr>
          <w:spacing w:val="-1"/>
        </w:rPr>
        <w:t>h</w:t>
      </w:r>
      <w:r>
        <w:t>an</w:t>
      </w:r>
      <w:r>
        <w:rPr>
          <w:spacing w:val="-7"/>
        </w:rPr>
        <w:t xml:space="preserve"> </w:t>
      </w:r>
      <w:r>
        <w:t>o</w:t>
      </w:r>
      <w:r>
        <w:rPr>
          <w:spacing w:val="1"/>
        </w:rPr>
        <w:t>t</w:t>
      </w:r>
      <w:r>
        <w:t>h</w:t>
      </w:r>
      <w:r>
        <w:rPr>
          <w:spacing w:val="-1"/>
        </w:rPr>
        <w:t>e</w:t>
      </w:r>
      <w:r>
        <w:t>r</w:t>
      </w:r>
      <w:r>
        <w:rPr>
          <w:spacing w:val="1"/>
        </w:rPr>
        <w:t>s</w:t>
      </w:r>
      <w:r>
        <w:t>.</w:t>
      </w:r>
      <w:r>
        <w:rPr>
          <w:spacing w:val="-6"/>
        </w:rPr>
        <w:t xml:space="preserve"> </w:t>
      </w:r>
      <w:r>
        <w:rPr>
          <w:spacing w:val="1"/>
        </w:rPr>
        <w:t>Mo</w:t>
      </w:r>
      <w:r>
        <w:t>re</w:t>
      </w:r>
      <w:r>
        <w:rPr>
          <w:spacing w:val="-7"/>
        </w:rPr>
        <w:t xml:space="preserve"> </w:t>
      </w:r>
      <w:r>
        <w:rPr>
          <w:spacing w:val="-1"/>
        </w:rPr>
        <w:t>t</w:t>
      </w:r>
      <w:r>
        <w:t>h</w:t>
      </w:r>
      <w:r>
        <w:rPr>
          <w:spacing w:val="-1"/>
        </w:rPr>
        <w:t>a</w:t>
      </w:r>
      <w:r>
        <w:t>n</w:t>
      </w:r>
      <w:r>
        <w:rPr>
          <w:spacing w:val="-5"/>
        </w:rPr>
        <w:t xml:space="preserve"> </w:t>
      </w:r>
      <w:r>
        <w:t>8</w:t>
      </w:r>
      <w:r>
        <w:rPr>
          <w:spacing w:val="-1"/>
        </w:rPr>
        <w:t>0</w:t>
      </w:r>
      <w:r>
        <w:t>%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record</w:t>
      </w:r>
      <w:r>
        <w:rPr>
          <w:spacing w:val="2"/>
        </w:rPr>
        <w:t>e</w:t>
      </w:r>
      <w:r>
        <w:t>d</w:t>
      </w:r>
      <w:r>
        <w:rPr>
          <w:spacing w:val="-5"/>
        </w:rPr>
        <w:t xml:space="preserve"> </w:t>
      </w:r>
      <w:r>
        <w:t>e</w:t>
      </w:r>
      <w:r>
        <w:rPr>
          <w:spacing w:val="5"/>
        </w:rPr>
        <w:t>a</w:t>
      </w:r>
      <w:r>
        <w:t>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es</w:t>
      </w:r>
      <w:r>
        <w:rPr>
          <w:spacing w:val="-6"/>
        </w:rPr>
        <w:t xml:space="preserve"> </w:t>
      </w:r>
      <w:r>
        <w:t>t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w w:val="99"/>
        </w:rPr>
        <w:t xml:space="preserve"> </w:t>
      </w:r>
      <w:r>
        <w:t>p</w:t>
      </w:r>
      <w:r>
        <w:rPr>
          <w:spacing w:val="-2"/>
        </w:rPr>
        <w:t>l</w:t>
      </w:r>
      <w:r>
        <w:t>ace</w:t>
      </w:r>
      <w:r>
        <w:rPr>
          <w:spacing w:val="-4"/>
        </w:rPr>
        <w:t xml:space="preserve"> </w:t>
      </w:r>
      <w:r>
        <w:t>aro</w:t>
      </w:r>
      <w:r>
        <w:rPr>
          <w:spacing w:val="2"/>
        </w:rPr>
        <w:t>u</w:t>
      </w:r>
      <w:r>
        <w:t>nd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5"/>
        </w:rPr>
        <w:t xml:space="preserve"> </w:t>
      </w:r>
      <w:r>
        <w:rPr>
          <w:spacing w:val="1"/>
        </w:rPr>
        <w:t>e</w:t>
      </w:r>
      <w:r>
        <w:t>d</w:t>
      </w:r>
      <w:r>
        <w:rPr>
          <w:spacing w:val="-1"/>
        </w:rPr>
        <w:t>g</w:t>
      </w:r>
      <w:r>
        <w:t>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5"/>
        </w:rPr>
        <w:t xml:space="preserve"> </w:t>
      </w:r>
      <w:r>
        <w:rPr>
          <w:spacing w:val="-2"/>
        </w:rPr>
        <w:t>P</w:t>
      </w:r>
      <w:r>
        <w:t>a</w:t>
      </w:r>
      <w:r>
        <w:rPr>
          <w:spacing w:val="3"/>
        </w:rPr>
        <w:t>c</w:t>
      </w:r>
      <w:r>
        <w:rPr>
          <w:spacing w:val="-1"/>
        </w:rPr>
        <w:t>i</w:t>
      </w:r>
      <w:r>
        <w:rPr>
          <w:spacing w:val="2"/>
        </w:rPr>
        <w:t>f</w:t>
      </w:r>
      <w:r>
        <w:rPr>
          <w:spacing w:val="-1"/>
        </w:rPr>
        <w:t>i</w:t>
      </w:r>
      <w:r>
        <w:t>c</w:t>
      </w:r>
      <w:r>
        <w:rPr>
          <w:spacing w:val="-5"/>
        </w:rPr>
        <w:t xml:space="preserve"> </w:t>
      </w:r>
      <w:r>
        <w:t>O</w:t>
      </w:r>
      <w:r>
        <w:rPr>
          <w:spacing w:val="1"/>
        </w:rPr>
        <w:t>c</w:t>
      </w:r>
      <w:r>
        <w:t>e</w:t>
      </w:r>
      <w:r>
        <w:rPr>
          <w:spacing w:val="-1"/>
        </w:rPr>
        <w:t>a</w:t>
      </w:r>
      <w:r>
        <w:t>n,</w:t>
      </w:r>
      <w:r>
        <w:rPr>
          <w:spacing w:val="-5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-5"/>
        </w:rPr>
        <w:t xml:space="preserve"> </w:t>
      </w:r>
      <w:r>
        <w:rPr>
          <w:spacing w:val="1"/>
        </w:rPr>
        <w:t>bo</w:t>
      </w:r>
      <w:r>
        <w:t>u</w:t>
      </w:r>
      <w:r>
        <w:rPr>
          <w:spacing w:val="-1"/>
        </w:rPr>
        <w:t>n</w:t>
      </w:r>
      <w:r>
        <w:t>d</w:t>
      </w:r>
      <w:r>
        <w:rPr>
          <w:spacing w:val="-1"/>
        </w:rPr>
        <w:t>a</w:t>
      </w:r>
      <w:r>
        <w:rPr>
          <w:spacing w:val="5"/>
        </w:rPr>
        <w:t>r</w:t>
      </w:r>
      <w:r>
        <w:t>y</w:t>
      </w:r>
      <w:r>
        <w:rPr>
          <w:spacing w:val="-8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P</w:t>
      </w:r>
      <w:r>
        <w:t>ac</w:t>
      </w:r>
      <w:r>
        <w:rPr>
          <w:spacing w:val="-1"/>
        </w:rPr>
        <w:t>i</w:t>
      </w:r>
      <w:r>
        <w:rPr>
          <w:spacing w:val="2"/>
        </w:rPr>
        <w:t>f</w:t>
      </w:r>
      <w:r>
        <w:rPr>
          <w:spacing w:val="-1"/>
        </w:rPr>
        <w:t>i</w:t>
      </w:r>
      <w:r>
        <w:t>c</w:t>
      </w:r>
      <w:r>
        <w:rPr>
          <w:spacing w:val="-4"/>
        </w:rPr>
        <w:t xml:space="preserve"> </w:t>
      </w:r>
      <w:r>
        <w:rPr>
          <w:spacing w:val="-1"/>
        </w:rPr>
        <w:t>P</w:t>
      </w:r>
      <w:r>
        <w:rPr>
          <w:spacing w:val="1"/>
        </w:rPr>
        <w:t>l</w:t>
      </w:r>
      <w:r>
        <w:t>at</w:t>
      </w:r>
      <w:r>
        <w:rPr>
          <w:spacing w:val="-1"/>
        </w:rPr>
        <w:t>e</w:t>
      </w:r>
      <w:r>
        <w:t>.</w:t>
      </w:r>
    </w:p>
    <w:p w:rsidR="00390CA3" w:rsidRDefault="00390CA3">
      <w:pPr>
        <w:spacing w:before="4" w:line="180" w:lineRule="exact"/>
        <w:rPr>
          <w:sz w:val="18"/>
          <w:szCs w:val="18"/>
        </w:rPr>
      </w:pPr>
    </w:p>
    <w:p w:rsidR="00390CA3" w:rsidRDefault="00BD6A69">
      <w:pPr>
        <w:pStyle w:val="BodyText"/>
        <w:spacing w:line="291" w:lineRule="auto"/>
        <w:ind w:right="337"/>
      </w:pPr>
      <w:r>
        <w:rPr>
          <w:spacing w:val="3"/>
        </w:rPr>
        <w:t>T</w:t>
      </w:r>
      <w:r>
        <w:t>he</w:t>
      </w:r>
      <w:r>
        <w:rPr>
          <w:spacing w:val="-7"/>
        </w:rPr>
        <w:t xml:space="preserve"> </w:t>
      </w:r>
      <w:r>
        <w:t>stre</w:t>
      </w:r>
      <w:r>
        <w:rPr>
          <w:spacing w:val="-1"/>
        </w:rPr>
        <w:t>n</w:t>
      </w:r>
      <w:r>
        <w:t>gth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</w:t>
      </w:r>
      <w:r>
        <w:rPr>
          <w:spacing w:val="-1"/>
        </w:rPr>
        <w:t>a</w:t>
      </w:r>
      <w:r>
        <w:t>r</w:t>
      </w:r>
      <w:r>
        <w:rPr>
          <w:spacing w:val="2"/>
        </w:rPr>
        <w:t>t</w:t>
      </w:r>
      <w:r>
        <w:t>h</w:t>
      </w:r>
      <w:r>
        <w:rPr>
          <w:spacing w:val="-1"/>
        </w:rPr>
        <w:t>q</w:t>
      </w:r>
      <w:r>
        <w:rPr>
          <w:spacing w:val="1"/>
        </w:rPr>
        <w:t>u</w:t>
      </w:r>
      <w:r>
        <w:t>a</w:t>
      </w:r>
      <w:r>
        <w:rPr>
          <w:spacing w:val="3"/>
        </w:rPr>
        <w:t>k</w:t>
      </w:r>
      <w:r>
        <w:t>e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t>s</w:t>
      </w:r>
      <w:r>
        <w:rPr>
          <w:spacing w:val="-7"/>
        </w:rPr>
        <w:t xml:space="preserve"> </w:t>
      </w:r>
      <w:r>
        <w:rPr>
          <w:spacing w:val="4"/>
        </w:rPr>
        <w:t>m</w:t>
      </w:r>
      <w:r>
        <w:t>e</w:t>
      </w:r>
      <w:r>
        <w:rPr>
          <w:spacing w:val="-1"/>
        </w:rPr>
        <w:t>a</w:t>
      </w:r>
      <w:r>
        <w:rPr>
          <w:spacing w:val="1"/>
        </w:rPr>
        <w:t>s</w:t>
      </w:r>
      <w:r>
        <w:t>ured</w:t>
      </w:r>
      <w:r>
        <w:rPr>
          <w:spacing w:val="-7"/>
        </w:rPr>
        <w:t xml:space="preserve"> </w:t>
      </w:r>
      <w:r>
        <w:rPr>
          <w:spacing w:val="-1"/>
        </w:rPr>
        <w:t>u</w:t>
      </w:r>
      <w:r>
        <w:rPr>
          <w:spacing w:val="1"/>
        </w:rPr>
        <w:t>s</w:t>
      </w:r>
      <w:r>
        <w:rPr>
          <w:spacing w:val="-1"/>
        </w:rPr>
        <w:t>i</w:t>
      </w:r>
      <w:r>
        <w:rPr>
          <w:spacing w:val="1"/>
        </w:rPr>
        <w:t>n</w:t>
      </w:r>
      <w:r>
        <w:t>g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rPr>
          <w:spacing w:val="1"/>
        </w:rPr>
        <w:t>M</w:t>
      </w:r>
      <w:r>
        <w:t>a</w:t>
      </w:r>
      <w:r>
        <w:rPr>
          <w:spacing w:val="-1"/>
        </w:rPr>
        <w:t>g</w:t>
      </w:r>
      <w:r>
        <w:rPr>
          <w:spacing w:val="1"/>
        </w:rPr>
        <w:t>n</w:t>
      </w:r>
      <w:r>
        <w:rPr>
          <w:spacing w:val="-1"/>
        </w:rPr>
        <w:t>i</w:t>
      </w:r>
      <w:r>
        <w:t>tu</w:t>
      </w:r>
      <w:r>
        <w:rPr>
          <w:spacing w:val="1"/>
        </w:rPr>
        <w:t>d</w:t>
      </w:r>
      <w:r>
        <w:t>e</w:t>
      </w:r>
      <w:r>
        <w:rPr>
          <w:spacing w:val="-4"/>
        </w:rPr>
        <w:t xml:space="preserve"> </w:t>
      </w:r>
      <w:r>
        <w:rPr>
          <w:spacing w:val="-1"/>
        </w:rPr>
        <w:t>S</w:t>
      </w:r>
      <w:r>
        <w:rPr>
          <w:spacing w:val="1"/>
        </w:rPr>
        <w:t>c</w:t>
      </w:r>
      <w:r>
        <w:t>a</w:t>
      </w:r>
      <w:r>
        <w:rPr>
          <w:spacing w:val="-2"/>
        </w:rPr>
        <w:t>l</w:t>
      </w:r>
      <w:r>
        <w:rPr>
          <w:spacing w:val="1"/>
        </w:rPr>
        <w:t>e</w:t>
      </w:r>
      <w:r>
        <w:t>.</w:t>
      </w:r>
      <w:r>
        <w:rPr>
          <w:spacing w:val="-6"/>
        </w:rPr>
        <w:t xml:space="preserve"> </w:t>
      </w:r>
      <w:r>
        <w:rPr>
          <w:spacing w:val="1"/>
        </w:rPr>
        <w:t>A</w:t>
      </w:r>
      <w:r>
        <w:t>n</w:t>
      </w:r>
      <w:r>
        <w:rPr>
          <w:spacing w:val="-6"/>
        </w:rPr>
        <w:t xml:space="preserve"> </w:t>
      </w:r>
      <w:r>
        <w:rPr>
          <w:spacing w:val="-1"/>
        </w:rPr>
        <w:t>e</w:t>
      </w:r>
      <w:r>
        <w:t>ar</w:t>
      </w:r>
      <w:r>
        <w:rPr>
          <w:spacing w:val="2"/>
        </w:rPr>
        <w:t>t</w:t>
      </w:r>
      <w:r>
        <w:t>h</w:t>
      </w:r>
      <w:r>
        <w:rPr>
          <w:spacing w:val="-1"/>
        </w:rPr>
        <w:t>q</w:t>
      </w:r>
      <w:r>
        <w:rPr>
          <w:spacing w:val="1"/>
        </w:rPr>
        <w:t>u</w:t>
      </w:r>
      <w:r>
        <w:t>a</w:t>
      </w:r>
      <w:r>
        <w:rPr>
          <w:spacing w:val="3"/>
        </w:rPr>
        <w:t>k</w:t>
      </w:r>
      <w:r>
        <w:t>e</w:t>
      </w:r>
      <w:r>
        <w:rPr>
          <w:spacing w:val="-7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h</w:t>
      </w:r>
      <w:r>
        <w:rPr>
          <w:spacing w:val="-1"/>
        </w:rPr>
        <w:t>i</w:t>
      </w:r>
      <w:r>
        <w:rPr>
          <w:spacing w:val="1"/>
        </w:rPr>
        <w:t>c</w:t>
      </w:r>
      <w:r>
        <w:t>h</w:t>
      </w:r>
      <w:r>
        <w:rPr>
          <w:spacing w:val="-6"/>
        </w:rPr>
        <w:t xml:space="preserve"> </w:t>
      </w:r>
      <w:r>
        <w:rPr>
          <w:spacing w:val="-1"/>
        </w:rPr>
        <w:t>h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w w:val="99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t>tu</w:t>
      </w:r>
      <w:r>
        <w:rPr>
          <w:spacing w:val="-1"/>
        </w:rPr>
        <w:t>d</w:t>
      </w:r>
      <w:r>
        <w:t>e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1</w:t>
      </w:r>
      <w:r>
        <w:rPr>
          <w:spacing w:val="-6"/>
        </w:rPr>
        <w:t xml:space="preserve"> </w:t>
      </w:r>
      <w:r>
        <w:rPr>
          <w:spacing w:val="-1"/>
        </w:rPr>
        <w:t>i</w:t>
      </w:r>
      <w:r>
        <w:t>s</w:t>
      </w:r>
      <w:r>
        <w:rPr>
          <w:spacing w:val="-3"/>
        </w:rPr>
        <w:t xml:space="preserve"> </w:t>
      </w:r>
      <w:r>
        <w:rPr>
          <w:spacing w:val="1"/>
        </w:rPr>
        <w:t>s</w:t>
      </w:r>
      <w:r>
        <w:t>o</w:t>
      </w:r>
      <w:r>
        <w:rPr>
          <w:spacing w:val="-4"/>
        </w:rPr>
        <w:t xml:space="preserve"> </w:t>
      </w:r>
      <w:r>
        <w:rPr>
          <w:rFonts w:cs="Arial"/>
        </w:rPr>
        <w:t>weak</w:t>
      </w:r>
      <w:r>
        <w:rPr>
          <w:rFonts w:cs="Arial"/>
          <w:spacing w:val="-2"/>
        </w:rPr>
        <w:t xml:space="preserve"> i</w:t>
      </w:r>
      <w:r>
        <w:rPr>
          <w:rFonts w:cs="Arial"/>
        </w:rPr>
        <w:t>t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-1"/>
        </w:rPr>
        <w:t>u</w:t>
      </w:r>
      <w:r>
        <w:rPr>
          <w:rFonts w:cs="Arial"/>
          <w:spacing w:val="1"/>
        </w:rPr>
        <w:t>s</w:t>
      </w:r>
      <w:r>
        <w:rPr>
          <w:rFonts w:cs="Arial"/>
        </w:rPr>
        <w:t>u</w:t>
      </w:r>
      <w:r>
        <w:rPr>
          <w:rFonts w:cs="Arial"/>
          <w:spacing w:val="1"/>
        </w:rPr>
        <w:t>a</w:t>
      </w:r>
      <w:r>
        <w:rPr>
          <w:rFonts w:cs="Arial"/>
          <w:spacing w:val="-1"/>
        </w:rPr>
        <w:t>l</w:t>
      </w:r>
      <w:r>
        <w:rPr>
          <w:rFonts w:cs="Arial"/>
          <w:spacing w:val="3"/>
        </w:rPr>
        <w:t>l</w:t>
      </w:r>
      <w:r>
        <w:rPr>
          <w:rFonts w:cs="Arial"/>
        </w:rPr>
        <w:t>y</w:t>
      </w:r>
      <w:r>
        <w:rPr>
          <w:rFonts w:cs="Arial"/>
          <w:spacing w:val="-8"/>
        </w:rPr>
        <w:t xml:space="preserve"> </w:t>
      </w:r>
      <w:r>
        <w:rPr>
          <w:rFonts w:cs="Arial"/>
        </w:rPr>
        <w:t>ca</w:t>
      </w:r>
      <w:r>
        <w:rPr>
          <w:rFonts w:cs="Arial"/>
          <w:spacing w:val="1"/>
        </w:rPr>
        <w:t>n</w:t>
      </w:r>
      <w:r>
        <w:rPr>
          <w:rFonts w:cs="Arial"/>
          <w:spacing w:val="-1"/>
        </w:rPr>
        <w:t>’</w:t>
      </w:r>
      <w:r>
        <w:rPr>
          <w:rFonts w:cs="Arial"/>
        </w:rPr>
        <w:t>t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1"/>
        </w:rPr>
        <w:t>b</w:t>
      </w:r>
      <w:r>
        <w:rPr>
          <w:rFonts w:cs="Arial"/>
        </w:rPr>
        <w:t>e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1"/>
        </w:rPr>
        <w:t>f</w:t>
      </w:r>
      <w:r>
        <w:rPr>
          <w:rFonts w:cs="Arial"/>
        </w:rPr>
        <w:t>e</w:t>
      </w:r>
      <w:r>
        <w:rPr>
          <w:rFonts w:cs="Arial"/>
          <w:spacing w:val="-2"/>
        </w:rPr>
        <w:t>l</w:t>
      </w:r>
      <w:r>
        <w:rPr>
          <w:rFonts w:cs="Arial"/>
        </w:rPr>
        <w:t>t</w:t>
      </w:r>
      <w:r>
        <w:rPr>
          <w:rFonts w:cs="Arial"/>
          <w:spacing w:val="-3"/>
        </w:rPr>
        <w:t xml:space="preserve"> </w:t>
      </w:r>
      <w:r>
        <w:rPr>
          <w:rFonts w:cs="Arial"/>
          <w:spacing w:val="1"/>
        </w:rPr>
        <w:t>b</w:t>
      </w:r>
      <w:r>
        <w:rPr>
          <w:rFonts w:cs="Arial"/>
        </w:rPr>
        <w:t>y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p</w:t>
      </w:r>
      <w:r>
        <w:rPr>
          <w:rFonts w:cs="Arial"/>
          <w:spacing w:val="1"/>
        </w:rPr>
        <w:t>e</w:t>
      </w:r>
      <w:r>
        <w:rPr>
          <w:rFonts w:cs="Arial"/>
        </w:rPr>
        <w:t>o</w:t>
      </w:r>
      <w:r>
        <w:rPr>
          <w:rFonts w:cs="Arial"/>
          <w:spacing w:val="-1"/>
        </w:rPr>
        <w:t>p</w:t>
      </w:r>
      <w:r>
        <w:rPr>
          <w:rFonts w:cs="Arial"/>
          <w:spacing w:val="1"/>
        </w:rPr>
        <w:t>l</w:t>
      </w:r>
      <w:r>
        <w:rPr>
          <w:rFonts w:cs="Arial"/>
        </w:rPr>
        <w:t>e,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-3"/>
        </w:rPr>
        <w:t>w</w:t>
      </w:r>
      <w:r>
        <w:rPr>
          <w:rFonts w:cs="Arial"/>
          <w:spacing w:val="1"/>
        </w:rPr>
        <w:t>h</w:t>
      </w:r>
      <w:r>
        <w:rPr>
          <w:rFonts w:cs="Arial"/>
          <w:spacing w:val="-1"/>
        </w:rPr>
        <w:t>i</w:t>
      </w:r>
      <w:r>
        <w:rPr>
          <w:rFonts w:cs="Arial"/>
          <w:spacing w:val="6"/>
        </w:rPr>
        <w:t>l</w:t>
      </w:r>
      <w:r>
        <w:t>e</w:t>
      </w:r>
      <w:r>
        <w:rPr>
          <w:spacing w:val="-5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-6"/>
        </w:rPr>
        <w:t xml:space="preserve"> </w:t>
      </w:r>
      <w:r>
        <w:t>stro</w:t>
      </w:r>
      <w:r>
        <w:rPr>
          <w:spacing w:val="1"/>
        </w:rPr>
        <w:t>n</w:t>
      </w:r>
      <w:r>
        <w:t>g</w:t>
      </w:r>
      <w:r>
        <w:rPr>
          <w:spacing w:val="-1"/>
        </w:rPr>
        <w:t>e</w:t>
      </w:r>
      <w:r>
        <w:rPr>
          <w:spacing w:val="1"/>
        </w:rPr>
        <w:t>s</w:t>
      </w:r>
      <w:r>
        <w:t>t</w:t>
      </w:r>
      <w:r>
        <w:rPr>
          <w:spacing w:val="-5"/>
        </w:rPr>
        <w:t xml:space="preserve"> </w:t>
      </w:r>
      <w:r>
        <w:rPr>
          <w:spacing w:val="1"/>
        </w:rPr>
        <w:t>ea</w:t>
      </w:r>
      <w:r>
        <w:t>rth</w:t>
      </w:r>
      <w:r>
        <w:rPr>
          <w:spacing w:val="-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5"/>
        </w:rPr>
        <w:t xml:space="preserve"> </w:t>
      </w:r>
      <w:r>
        <w:rPr>
          <w:spacing w:val="-1"/>
        </w:rPr>
        <w:t>e</w:t>
      </w:r>
      <w:r>
        <w:rPr>
          <w:spacing w:val="1"/>
        </w:rPr>
        <w:t>v</w:t>
      </w:r>
      <w:r>
        <w:t>er</w:t>
      </w:r>
      <w:r>
        <w:rPr>
          <w:w w:val="99"/>
        </w:rPr>
        <w:t xml:space="preserve"> </w:t>
      </w:r>
      <w:r>
        <w:t>recorded</w:t>
      </w:r>
      <w:r>
        <w:rPr>
          <w:spacing w:val="-7"/>
        </w:rPr>
        <w:t xml:space="preserve"> </w:t>
      </w:r>
      <w:r>
        <w:rPr>
          <w:spacing w:val="1"/>
        </w:rPr>
        <w:t>h</w:t>
      </w:r>
      <w:r>
        <w:t>ad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3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t>t</w:t>
      </w:r>
      <w:r>
        <w:rPr>
          <w:spacing w:val="1"/>
        </w:rPr>
        <w:t>u</w:t>
      </w:r>
      <w:r>
        <w:t>de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9</w:t>
      </w:r>
      <w:r>
        <w:rPr>
          <w:spacing w:val="-1"/>
        </w:rPr>
        <w:t>.</w:t>
      </w:r>
      <w:r>
        <w:t>5.</w:t>
      </w:r>
      <w:r>
        <w:rPr>
          <w:spacing w:val="-4"/>
        </w:rPr>
        <w:t xml:space="preserve"> </w:t>
      </w:r>
      <w:r>
        <w:rPr>
          <w:spacing w:val="1"/>
        </w:rPr>
        <w:t>S</w:t>
      </w:r>
      <w:r>
        <w:t>ee</w:t>
      </w:r>
      <w:r>
        <w:rPr>
          <w:spacing w:val="-5"/>
        </w:rPr>
        <w:t xml:space="preserve"> </w:t>
      </w:r>
      <w:r>
        <w:t>p</w:t>
      </w:r>
      <w:r>
        <w:rPr>
          <w:spacing w:val="-1"/>
        </w:rPr>
        <w:t>a</w:t>
      </w:r>
      <w:r>
        <w:rPr>
          <w:spacing w:val="1"/>
        </w:rPr>
        <w:t>g</w:t>
      </w:r>
      <w:r>
        <w:t>e</w:t>
      </w:r>
      <w:r>
        <w:rPr>
          <w:spacing w:val="-5"/>
        </w:rPr>
        <w:t xml:space="preserve"> </w:t>
      </w:r>
      <w:r>
        <w:rPr>
          <w:spacing w:val="2"/>
        </w:rPr>
        <w:t>2</w:t>
      </w:r>
      <w:r>
        <w:t>4</w:t>
      </w:r>
      <w:r>
        <w:rPr>
          <w:spacing w:val="-7"/>
        </w:rPr>
        <w:t xml:space="preserve"> </w:t>
      </w:r>
      <w:r>
        <w:rPr>
          <w:spacing w:val="2"/>
        </w:rPr>
        <w:t>f</w:t>
      </w:r>
      <w:r>
        <w:t>or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o</w:t>
      </w:r>
      <w:r>
        <w:rPr>
          <w:spacing w:val="-2"/>
        </w:rPr>
        <w:t>r</w:t>
      </w:r>
      <w:r>
        <w:t>e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1"/>
        </w:rPr>
        <w:t>f</w:t>
      </w:r>
      <w:r>
        <w:t>or</w:t>
      </w:r>
      <w:r>
        <w:rPr>
          <w:spacing w:val="4"/>
        </w:rPr>
        <w:t>m</w:t>
      </w:r>
      <w:r>
        <w:t>at</w:t>
      </w:r>
      <w:r>
        <w:rPr>
          <w:spacing w:val="-2"/>
        </w:rPr>
        <w:t>i</w:t>
      </w:r>
      <w:r>
        <w:t>on</w:t>
      </w:r>
      <w:r>
        <w:rPr>
          <w:spacing w:val="-5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3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t>t</w:t>
      </w:r>
      <w:r>
        <w:rPr>
          <w:spacing w:val="1"/>
        </w:rPr>
        <w:t>u</w:t>
      </w:r>
      <w:r>
        <w:t>de</w:t>
      </w:r>
      <w:r>
        <w:rPr>
          <w:spacing w:val="-4"/>
        </w:rPr>
        <w:t xml:space="preserve"> </w:t>
      </w:r>
      <w:r>
        <w:t>s</w:t>
      </w:r>
      <w:r>
        <w:rPr>
          <w:spacing w:val="1"/>
        </w:rPr>
        <w:t>c</w:t>
      </w:r>
      <w:r>
        <w:t>a</w:t>
      </w:r>
      <w:r>
        <w:rPr>
          <w:spacing w:val="-2"/>
        </w:rPr>
        <w:t>l</w:t>
      </w:r>
      <w:r>
        <w:t>e</w:t>
      </w:r>
      <w:r>
        <w:rPr>
          <w:spacing w:val="2"/>
        </w:rPr>
        <w:t>s</w:t>
      </w:r>
      <w:r>
        <w:t>.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4" w:line="240" w:lineRule="exact"/>
        <w:rPr>
          <w:sz w:val="24"/>
          <w:szCs w:val="24"/>
        </w:rPr>
      </w:pPr>
    </w:p>
    <w:p w:rsidR="00390CA3" w:rsidRDefault="00BD6A69">
      <w:pPr>
        <w:pStyle w:val="Heading2"/>
        <w:ind w:right="150"/>
      </w:pPr>
      <w:bookmarkStart w:id="9" w:name="_TOC_250045"/>
      <w:r>
        <w:t>I</w:t>
      </w:r>
      <w:r>
        <w:rPr>
          <w:spacing w:val="1"/>
        </w:rPr>
        <w:t>n</w:t>
      </w:r>
      <w:r>
        <w:t>ter</w:t>
      </w:r>
      <w:r>
        <w:rPr>
          <w:spacing w:val="-1"/>
        </w:rPr>
        <w:t>p</w:t>
      </w:r>
      <w:r>
        <w:t>l</w:t>
      </w:r>
      <w:r>
        <w:rPr>
          <w:spacing w:val="1"/>
        </w:rPr>
        <w:t>a</w:t>
      </w:r>
      <w:r>
        <w:rPr>
          <w:spacing w:val="-2"/>
        </w:rPr>
        <w:t>t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e</w:t>
      </w:r>
      <w:r>
        <w:t>a</w:t>
      </w:r>
      <w:r>
        <w:rPr>
          <w:spacing w:val="-2"/>
        </w:rPr>
        <w:t>r</w:t>
      </w:r>
      <w:r>
        <w:t>thqua</w:t>
      </w:r>
      <w:r>
        <w:rPr>
          <w:spacing w:val="1"/>
        </w:rPr>
        <w:t>k</w:t>
      </w:r>
      <w:r>
        <w:rPr>
          <w:spacing w:val="-2"/>
        </w:rPr>
        <w:t>e</w:t>
      </w:r>
      <w:bookmarkEnd w:id="9"/>
      <w:r>
        <w:t>s</w:t>
      </w:r>
    </w:p>
    <w:p w:rsidR="00390CA3" w:rsidRDefault="00BD6A69">
      <w:pPr>
        <w:pStyle w:val="BodyText"/>
        <w:spacing w:before="40" w:line="458" w:lineRule="exact"/>
        <w:ind w:right="167"/>
      </w:pPr>
      <w:r>
        <w:rPr>
          <w:spacing w:val="3"/>
        </w:rPr>
        <w:t>T</w:t>
      </w:r>
      <w:r>
        <w:t>he</w:t>
      </w:r>
      <w:r>
        <w:rPr>
          <w:spacing w:val="-9"/>
        </w:rPr>
        <w:t xml:space="preserve"> </w:t>
      </w:r>
      <w:r>
        <w:t>e</w:t>
      </w:r>
      <w:r>
        <w:rPr>
          <w:spacing w:val="-1"/>
        </w:rPr>
        <w:t>a</w:t>
      </w:r>
      <w:r>
        <w:t>rth</w:t>
      </w:r>
      <w:r>
        <w:rPr>
          <w:spacing w:val="-1"/>
        </w:rPr>
        <w:t>q</w:t>
      </w:r>
      <w:r>
        <w:rPr>
          <w:spacing w:val="1"/>
        </w:rPr>
        <w:t>u</w:t>
      </w:r>
      <w:r>
        <w:t>a</w:t>
      </w:r>
      <w:r>
        <w:rPr>
          <w:spacing w:val="3"/>
        </w:rPr>
        <w:t>k</w:t>
      </w:r>
      <w:r>
        <w:t>es</w:t>
      </w:r>
      <w:r>
        <w:rPr>
          <w:spacing w:val="-7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h</w:t>
      </w:r>
      <w:r>
        <w:rPr>
          <w:spacing w:val="-1"/>
        </w:rPr>
        <w:t>i</w:t>
      </w:r>
      <w:r>
        <w:rPr>
          <w:spacing w:val="1"/>
        </w:rPr>
        <w:t>c</w:t>
      </w:r>
      <w:r>
        <w:t>h</w:t>
      </w:r>
      <w:r>
        <w:rPr>
          <w:spacing w:val="-8"/>
        </w:rPr>
        <w:t xml:space="preserve"> </w:t>
      </w:r>
      <w:r>
        <w:rPr>
          <w:spacing w:val="-1"/>
        </w:rPr>
        <w:t>o</w:t>
      </w:r>
      <w:r>
        <w:rPr>
          <w:spacing w:val="1"/>
        </w:rPr>
        <w:t>c</w:t>
      </w:r>
      <w:r>
        <w:rPr>
          <w:spacing w:val="3"/>
        </w:rPr>
        <w:t>c</w:t>
      </w:r>
      <w:r>
        <w:t>ur</w:t>
      </w:r>
      <w:r>
        <w:rPr>
          <w:spacing w:val="-8"/>
        </w:rPr>
        <w:t xml:space="preserve"> </w:t>
      </w:r>
      <w:r>
        <w:t>a</w:t>
      </w:r>
      <w:r>
        <w:rPr>
          <w:spacing w:val="-1"/>
        </w:rPr>
        <w:t>l</w:t>
      </w:r>
      <w:r>
        <w:rPr>
          <w:spacing w:val="1"/>
        </w:rPr>
        <w:t>o</w:t>
      </w:r>
      <w:r>
        <w:t>ng</w:t>
      </w:r>
      <w:r>
        <w:rPr>
          <w:spacing w:val="-8"/>
        </w:rPr>
        <w:t xml:space="preserve"> </w:t>
      </w:r>
      <w:r>
        <w:rPr>
          <w:spacing w:val="1"/>
        </w:rPr>
        <w:t>t</w:t>
      </w:r>
      <w:r>
        <w:t>ecto</w:t>
      </w:r>
      <w:r>
        <w:rPr>
          <w:spacing w:val="1"/>
        </w:rPr>
        <w:t>n</w:t>
      </w:r>
      <w:r>
        <w:rPr>
          <w:spacing w:val="-1"/>
        </w:rPr>
        <w:t>i</w:t>
      </w:r>
      <w:r>
        <w:t>c</w:t>
      </w:r>
      <w:r>
        <w:rPr>
          <w:spacing w:val="-8"/>
        </w:rPr>
        <w:t xml:space="preserve"> </w:t>
      </w:r>
      <w:r>
        <w:rPr>
          <w:spacing w:val="1"/>
        </w:rPr>
        <w:t>p</w:t>
      </w:r>
      <w:r>
        <w:rPr>
          <w:spacing w:val="-1"/>
        </w:rPr>
        <w:t>l</w:t>
      </w:r>
      <w:r>
        <w:t>ate</w:t>
      </w:r>
      <w:r>
        <w:rPr>
          <w:spacing w:val="-3"/>
        </w:rPr>
        <w:t xml:space="preserve"> </w:t>
      </w:r>
      <w:r>
        <w:t>b</w:t>
      </w:r>
      <w:r>
        <w:rPr>
          <w:spacing w:val="1"/>
        </w:rPr>
        <w:t>ou</w:t>
      </w:r>
      <w:r>
        <w:t>n</w:t>
      </w:r>
      <w:r>
        <w:rPr>
          <w:spacing w:val="-1"/>
        </w:rPr>
        <w:t>d</w:t>
      </w:r>
      <w:r>
        <w:t>ar</w:t>
      </w:r>
      <w:r>
        <w:rPr>
          <w:spacing w:val="1"/>
        </w:rPr>
        <w:t>i</w:t>
      </w:r>
      <w:r>
        <w:t>es</w:t>
      </w:r>
      <w:r>
        <w:rPr>
          <w:spacing w:val="-7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rPr>
          <w:spacing w:val="1"/>
        </w:rPr>
        <w:t>ca</w:t>
      </w:r>
      <w:r>
        <w:rPr>
          <w:spacing w:val="-1"/>
        </w:rPr>
        <w:t>ll</w:t>
      </w:r>
      <w:r>
        <w:rPr>
          <w:spacing w:val="1"/>
        </w:rPr>
        <w:t>e</w:t>
      </w:r>
      <w:r>
        <w:t>d</w:t>
      </w:r>
      <w:r>
        <w:rPr>
          <w:spacing w:val="-8"/>
        </w:rPr>
        <w:t xml:space="preserve"> </w:t>
      </w:r>
      <w:r>
        <w:rPr>
          <w:rFonts w:cs="Arial"/>
          <w:b/>
          <w:bCs/>
        </w:rPr>
        <w:t>in</w:t>
      </w:r>
      <w:r>
        <w:rPr>
          <w:rFonts w:cs="Arial"/>
          <w:b/>
          <w:bCs/>
          <w:spacing w:val="1"/>
        </w:rPr>
        <w:t>te</w:t>
      </w:r>
      <w:r>
        <w:rPr>
          <w:rFonts w:cs="Arial"/>
          <w:b/>
          <w:bCs/>
          <w:spacing w:val="-1"/>
        </w:rPr>
        <w:t>r</w:t>
      </w:r>
      <w:r>
        <w:rPr>
          <w:rFonts w:cs="Arial"/>
          <w:b/>
          <w:bCs/>
        </w:rPr>
        <w:t>pla</w:t>
      </w:r>
      <w:r>
        <w:rPr>
          <w:rFonts w:cs="Arial"/>
          <w:b/>
          <w:bCs/>
          <w:spacing w:val="2"/>
        </w:rPr>
        <w:t>t</w:t>
      </w:r>
      <w:r>
        <w:rPr>
          <w:rFonts w:cs="Arial"/>
          <w:b/>
          <w:bCs/>
        </w:rPr>
        <w:t>e</w:t>
      </w:r>
      <w:r>
        <w:rPr>
          <w:rFonts w:cs="Arial"/>
          <w:b/>
          <w:bCs/>
          <w:spacing w:val="-7"/>
        </w:rPr>
        <w:t xml:space="preserve"> </w:t>
      </w:r>
      <w:r>
        <w:rPr>
          <w:rFonts w:cs="Arial"/>
          <w:b/>
          <w:bCs/>
        </w:rPr>
        <w:t>e</w:t>
      </w:r>
      <w:r>
        <w:rPr>
          <w:rFonts w:cs="Arial"/>
          <w:b/>
          <w:bCs/>
          <w:spacing w:val="1"/>
        </w:rPr>
        <w:t>a</w:t>
      </w:r>
      <w:r>
        <w:rPr>
          <w:rFonts w:cs="Arial"/>
          <w:b/>
          <w:bCs/>
          <w:spacing w:val="-1"/>
        </w:rPr>
        <w:t>r</w:t>
      </w:r>
      <w:r>
        <w:rPr>
          <w:rFonts w:cs="Arial"/>
          <w:b/>
          <w:bCs/>
        </w:rPr>
        <w:t>thqua</w:t>
      </w:r>
      <w:r>
        <w:rPr>
          <w:rFonts w:cs="Arial"/>
          <w:b/>
          <w:bCs/>
          <w:spacing w:val="-1"/>
        </w:rPr>
        <w:t>k</w:t>
      </w:r>
      <w:r>
        <w:rPr>
          <w:rFonts w:cs="Arial"/>
          <w:b/>
          <w:bCs/>
          <w:spacing w:val="1"/>
        </w:rPr>
        <w:t>es</w:t>
      </w:r>
      <w:r>
        <w:t>.</w:t>
      </w:r>
      <w:r>
        <w:rPr>
          <w:w w:val="99"/>
        </w:rPr>
        <w:t xml:space="preserve"> </w:t>
      </w:r>
      <w:r>
        <w:rPr>
          <w:spacing w:val="3"/>
        </w:rPr>
        <w:t>T</w:t>
      </w:r>
      <w:r>
        <w:t>h</w:t>
      </w:r>
      <w:r>
        <w:rPr>
          <w:spacing w:val="-1"/>
        </w:rPr>
        <w:t>e</w:t>
      </w:r>
      <w:r>
        <w:t>re</w:t>
      </w:r>
      <w:r>
        <w:rPr>
          <w:spacing w:val="-7"/>
        </w:rPr>
        <w:t xml:space="preserve"> </w:t>
      </w:r>
      <w:r>
        <w:rPr>
          <w:spacing w:val="-1"/>
        </w:rPr>
        <w:t>a</w:t>
      </w:r>
      <w:r>
        <w:t>re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t>hree</w:t>
      </w:r>
      <w:r>
        <w:rPr>
          <w:spacing w:val="-4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2"/>
        </w:rPr>
        <w:t>i</w:t>
      </w:r>
      <w:r>
        <w:t>n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rPr>
          <w:spacing w:val="-5"/>
        </w:rPr>
        <w:t>y</w:t>
      </w:r>
      <w:r>
        <w:rPr>
          <w:spacing w:val="1"/>
        </w:rPr>
        <w:t>p</w:t>
      </w:r>
      <w:r>
        <w:t>es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b</w:t>
      </w:r>
      <w:r>
        <w:rPr>
          <w:spacing w:val="-1"/>
        </w:rPr>
        <w:t>o</w:t>
      </w:r>
      <w:r>
        <w:t>u</w:t>
      </w:r>
      <w:r>
        <w:rPr>
          <w:spacing w:val="1"/>
        </w:rPr>
        <w:t>n</w:t>
      </w:r>
      <w:r>
        <w:t>d</w:t>
      </w:r>
      <w:r>
        <w:rPr>
          <w:spacing w:val="-1"/>
        </w:rPr>
        <w:t>a</w:t>
      </w:r>
      <w:r>
        <w:t>r</w:t>
      </w:r>
      <w:r>
        <w:rPr>
          <w:spacing w:val="1"/>
        </w:rPr>
        <w:t>i</w:t>
      </w:r>
      <w:r>
        <w:t>es</w:t>
      </w:r>
      <w:r>
        <w:rPr>
          <w:spacing w:val="-5"/>
        </w:rPr>
        <w:t xml:space="preserve"> </w:t>
      </w:r>
      <w:r>
        <w:t>b</w:t>
      </w:r>
      <w:r>
        <w:rPr>
          <w:spacing w:val="-1"/>
        </w:rPr>
        <w:t>e</w:t>
      </w:r>
      <w:r>
        <w:rPr>
          <w:spacing w:val="2"/>
        </w:rPr>
        <w:t>t</w:t>
      </w:r>
      <w:r>
        <w:rPr>
          <w:spacing w:val="3"/>
        </w:rPr>
        <w:t>w</w:t>
      </w:r>
      <w:r>
        <w:t>e</w:t>
      </w:r>
      <w:r>
        <w:rPr>
          <w:spacing w:val="-1"/>
        </w:rPr>
        <w:t>e</w:t>
      </w:r>
      <w:r>
        <w:t>n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e</w:t>
      </w:r>
      <w:r>
        <w:rPr>
          <w:spacing w:val="3"/>
        </w:rPr>
        <w:t>c</w:t>
      </w:r>
      <w:r>
        <w:t>to</w:t>
      </w:r>
      <w:r>
        <w:rPr>
          <w:spacing w:val="-1"/>
        </w:rPr>
        <w:t>ni</w:t>
      </w:r>
      <w:r>
        <w:t>c</w:t>
      </w:r>
      <w:r>
        <w:rPr>
          <w:spacing w:val="-3"/>
        </w:rPr>
        <w:t xml:space="preserve"> </w:t>
      </w:r>
      <w:r>
        <w:t>p</w:t>
      </w:r>
      <w:r>
        <w:rPr>
          <w:spacing w:val="-2"/>
        </w:rPr>
        <w:t>l</w:t>
      </w:r>
      <w:r>
        <w:rPr>
          <w:spacing w:val="1"/>
        </w:rPr>
        <w:t>a</w:t>
      </w:r>
      <w:r>
        <w:t>tes</w:t>
      </w:r>
      <w:r>
        <w:rPr>
          <w:spacing w:val="-6"/>
        </w:rPr>
        <w:t xml:space="preserve"> </w:t>
      </w:r>
      <w:r>
        <w:rPr>
          <w:spacing w:val="2"/>
        </w:rPr>
        <w:t>(</w:t>
      </w:r>
      <w:hyperlink w:anchor="_bookmark2" w:history="1">
        <w:r>
          <w:rPr>
            <w:spacing w:val="3"/>
          </w:rPr>
          <w:t>T</w:t>
        </w:r>
        <w:r>
          <w:t>a</w:t>
        </w:r>
        <w:r>
          <w:rPr>
            <w:spacing w:val="-1"/>
          </w:rPr>
          <w:t>bl</w:t>
        </w:r>
        <w:r>
          <w:t>e</w:t>
        </w:r>
        <w:r>
          <w:rPr>
            <w:spacing w:val="-6"/>
          </w:rPr>
          <w:t xml:space="preserve"> </w:t>
        </w:r>
        <w:r>
          <w:rPr>
            <w:spacing w:val="-1"/>
          </w:rPr>
          <w:t>1</w:t>
        </w:r>
      </w:hyperlink>
      <w:r>
        <w:t>),</w:t>
      </w:r>
      <w:r>
        <w:rPr>
          <w:spacing w:val="-4"/>
        </w:rPr>
        <w:t xml:space="preserve"> </w:t>
      </w:r>
      <w:r>
        <w:t>d</w:t>
      </w:r>
      <w:r>
        <w:rPr>
          <w:spacing w:val="1"/>
        </w:rPr>
        <w:t>e</w:t>
      </w:r>
      <w:r>
        <w:t>p</w:t>
      </w:r>
      <w:r>
        <w:rPr>
          <w:spacing w:val="1"/>
        </w:rPr>
        <w:t>e</w:t>
      </w:r>
      <w:r>
        <w:t>n</w:t>
      </w:r>
      <w:r>
        <w:rPr>
          <w:spacing w:val="-1"/>
        </w:rPr>
        <w:t>d</w:t>
      </w:r>
      <w:r>
        <w:rPr>
          <w:spacing w:val="1"/>
        </w:rPr>
        <w:t>i</w:t>
      </w:r>
      <w:r>
        <w:t>ng</w:t>
      </w:r>
      <w:r>
        <w:rPr>
          <w:spacing w:val="-6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-6"/>
        </w:rPr>
        <w:t xml:space="preserve"> </w:t>
      </w:r>
      <w:r>
        <w:t>r</w:t>
      </w:r>
      <w:r>
        <w:rPr>
          <w:spacing w:val="2"/>
        </w:rPr>
        <w:t>e</w:t>
      </w:r>
      <w:r>
        <w:rPr>
          <w:spacing w:val="-1"/>
        </w:rPr>
        <w:t>l</w:t>
      </w:r>
      <w:r>
        <w:t>a</w:t>
      </w:r>
      <w:r>
        <w:rPr>
          <w:spacing w:val="1"/>
        </w:rPr>
        <w:t>t</w:t>
      </w:r>
      <w:r>
        <w:rPr>
          <w:spacing w:val="-1"/>
        </w:rPr>
        <w:t>i</w:t>
      </w:r>
      <w:r>
        <w:rPr>
          <w:spacing w:val="1"/>
        </w:rPr>
        <w:t>v</w:t>
      </w:r>
      <w:r>
        <w:t>e</w:t>
      </w:r>
    </w:p>
    <w:p w:rsidR="00390CA3" w:rsidRDefault="00BD6A69">
      <w:pPr>
        <w:pStyle w:val="BodyText"/>
        <w:spacing w:before="1" w:line="293" w:lineRule="auto"/>
        <w:ind w:right="228"/>
      </w:pPr>
      <w:r>
        <w:rPr>
          <w:spacing w:val="4"/>
        </w:rPr>
        <w:t>m</w:t>
      </w:r>
      <w:r>
        <w:t>o</w:t>
      </w:r>
      <w:r>
        <w:rPr>
          <w:spacing w:val="-2"/>
        </w:rPr>
        <w:t>v</w:t>
      </w:r>
      <w:r>
        <w:rPr>
          <w:spacing w:val="-3"/>
        </w:rPr>
        <w:t>e</w:t>
      </w:r>
      <w:r>
        <w:rPr>
          <w:spacing w:val="4"/>
        </w:rPr>
        <w:t>m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-6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>d</w:t>
      </w:r>
      <w:r>
        <w:rPr>
          <w:spacing w:val="1"/>
        </w:rPr>
        <w:t>j</w:t>
      </w:r>
      <w:r>
        <w:t>ace</w:t>
      </w:r>
      <w:r>
        <w:rPr>
          <w:spacing w:val="-1"/>
        </w:rPr>
        <w:t>n</w:t>
      </w:r>
      <w:r>
        <w:t>t</w:t>
      </w:r>
      <w:r>
        <w:rPr>
          <w:spacing w:val="-6"/>
        </w:rPr>
        <w:t xml:space="preserve"> </w:t>
      </w:r>
      <w:r>
        <w:rPr>
          <w:spacing w:val="1"/>
        </w:rPr>
        <w:t>p</w:t>
      </w:r>
      <w:r>
        <w:rPr>
          <w:spacing w:val="-1"/>
        </w:rPr>
        <w:t>l</w:t>
      </w:r>
      <w:r>
        <w:t>a</w:t>
      </w:r>
      <w:r>
        <w:rPr>
          <w:spacing w:val="1"/>
        </w:rPr>
        <w:t>t</w:t>
      </w:r>
      <w:r>
        <w:t>es.</w:t>
      </w:r>
      <w:r>
        <w:rPr>
          <w:spacing w:val="-5"/>
        </w:rPr>
        <w:t xml:space="preserve"> </w:t>
      </w:r>
      <w:r>
        <w:t>H</w:t>
      </w:r>
      <w:r>
        <w:rPr>
          <w:spacing w:val="1"/>
        </w:rPr>
        <w:t>o</w:t>
      </w:r>
      <w:r>
        <w:rPr>
          <w:spacing w:val="-3"/>
        </w:rPr>
        <w:t>w</w:t>
      </w:r>
      <w:r>
        <w:rPr>
          <w:spacing w:val="1"/>
        </w:rPr>
        <w:t>e</w:t>
      </w:r>
      <w:r>
        <w:rPr>
          <w:spacing w:val="-2"/>
        </w:rPr>
        <w:t>v</w:t>
      </w:r>
      <w:r>
        <w:t>er,</w:t>
      </w:r>
      <w:r>
        <w:rPr>
          <w:spacing w:val="-4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-6"/>
        </w:rPr>
        <w:t xml:space="preserve"> </w:t>
      </w:r>
      <w:r>
        <w:rPr>
          <w:spacing w:val="2"/>
        </w:rPr>
        <w:t>s</w:t>
      </w:r>
      <w:r>
        <w:t>o</w:t>
      </w:r>
      <w:r>
        <w:rPr>
          <w:spacing w:val="4"/>
        </w:rPr>
        <w:t>m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t>re</w:t>
      </w:r>
      <w:r>
        <w:rPr>
          <w:spacing w:val="-1"/>
        </w:rPr>
        <w:t>a</w:t>
      </w:r>
      <w:r>
        <w:t>s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6"/>
        </w:rPr>
        <w:t xml:space="preserve"> </w:t>
      </w:r>
      <w:r>
        <w:rPr>
          <w:spacing w:val="1"/>
        </w:rPr>
        <w:t>b</w:t>
      </w:r>
      <w:r>
        <w:t>o</w:t>
      </w:r>
      <w:r>
        <w:rPr>
          <w:spacing w:val="-1"/>
        </w:rPr>
        <w:t>u</w:t>
      </w:r>
      <w:r>
        <w:rPr>
          <w:spacing w:val="1"/>
        </w:rPr>
        <w:t>n</w:t>
      </w:r>
      <w:r>
        <w:t>d</w:t>
      </w:r>
      <w:r>
        <w:rPr>
          <w:spacing w:val="-1"/>
        </w:rPr>
        <w:t>a</w:t>
      </w:r>
      <w:r>
        <w:rPr>
          <w:spacing w:val="3"/>
        </w:rPr>
        <w:t>r</w:t>
      </w:r>
      <w:r>
        <w:t>y</w:t>
      </w:r>
      <w:r>
        <w:rPr>
          <w:spacing w:val="-8"/>
        </w:rPr>
        <w:t xml:space="preserve"> </w:t>
      </w:r>
      <w:r>
        <w:rPr>
          <w:spacing w:val="4"/>
        </w:rPr>
        <w:t>m</w:t>
      </w:r>
      <w:r>
        <w:rPr>
          <w:spacing w:val="1"/>
        </w:rPr>
        <w:t>a</w:t>
      </w:r>
      <w:r>
        <w:t>y</w:t>
      </w:r>
      <w:r>
        <w:rPr>
          <w:spacing w:val="-9"/>
        </w:rPr>
        <w:t xml:space="preserve"> </w:t>
      </w:r>
      <w:r>
        <w:t>oc</w:t>
      </w:r>
      <w:r>
        <w:rPr>
          <w:spacing w:val="1"/>
        </w:rPr>
        <w:t>c</w:t>
      </w:r>
      <w:r>
        <w:t>ur</w:t>
      </w:r>
      <w:r>
        <w:rPr>
          <w:spacing w:val="-3"/>
        </w:rPr>
        <w:t xml:space="preserve"> </w:t>
      </w:r>
      <w:r>
        <w:t>o</w:t>
      </w:r>
      <w:r>
        <w:rPr>
          <w:spacing w:val="-2"/>
        </w:rPr>
        <w:t>v</w:t>
      </w:r>
      <w:r>
        <w:t>er</w:t>
      </w:r>
      <w:r>
        <w:rPr>
          <w:spacing w:val="-3"/>
        </w:rPr>
        <w:t xml:space="preserve"> </w:t>
      </w:r>
      <w:r>
        <w:t>a</w:t>
      </w:r>
      <w:r>
        <w:rPr>
          <w:spacing w:val="2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i</w:t>
      </w:r>
      <w:r>
        <w:t>de</w:t>
      </w:r>
      <w:r>
        <w:rPr>
          <w:spacing w:val="-4"/>
        </w:rPr>
        <w:t xml:space="preserve"> </w:t>
      </w:r>
      <w:r>
        <w:rPr>
          <w:spacing w:val="-2"/>
        </w:rPr>
        <w:t>z</w:t>
      </w:r>
      <w:r>
        <w:rPr>
          <w:spacing w:val="1"/>
        </w:rPr>
        <w:t>o</w:t>
      </w:r>
      <w:r>
        <w:t>ne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w w:val="99"/>
        </w:rPr>
        <w:t xml:space="preserve"> </w:t>
      </w:r>
      <w:r>
        <w:rPr>
          <w:spacing w:val="-1"/>
        </w:rPr>
        <w:t>i</w:t>
      </w:r>
      <w:r>
        <w:t>s</w:t>
      </w:r>
      <w:r>
        <w:rPr>
          <w:spacing w:val="-5"/>
        </w:rPr>
        <w:t xml:space="preserve"> </w:t>
      </w:r>
      <w:r>
        <w:t>n</w:t>
      </w:r>
      <w:r>
        <w:rPr>
          <w:spacing w:val="-1"/>
        </w:rPr>
        <w:t>o</w:t>
      </w:r>
      <w:r>
        <w:t>t</w:t>
      </w:r>
      <w:r>
        <w:rPr>
          <w:spacing w:val="-4"/>
        </w:rPr>
        <w:t xml:space="preserve"> </w:t>
      </w:r>
      <w:r>
        <w:t>we</w:t>
      </w:r>
      <w:r>
        <w:rPr>
          <w:spacing w:val="1"/>
        </w:rPr>
        <w:t>l</w:t>
      </w:r>
      <w:r>
        <w:t>l</w:t>
      </w:r>
      <w:r>
        <w:rPr>
          <w:spacing w:val="-7"/>
        </w:rPr>
        <w:t xml:space="preserve"> </w:t>
      </w:r>
      <w:r>
        <w:rPr>
          <w:spacing w:val="1"/>
        </w:rPr>
        <w:t>d</w:t>
      </w:r>
      <w:r>
        <w:t>e</w:t>
      </w:r>
      <w:r>
        <w:rPr>
          <w:spacing w:val="1"/>
        </w:rPr>
        <w:t>f</w:t>
      </w:r>
      <w:r>
        <w:rPr>
          <w:spacing w:val="-1"/>
        </w:rPr>
        <w:t>i</w:t>
      </w:r>
      <w:r>
        <w:t>n</w:t>
      </w:r>
      <w:r>
        <w:rPr>
          <w:spacing w:val="-1"/>
        </w:rPr>
        <w:t>e</w:t>
      </w:r>
      <w:r>
        <w:rPr>
          <w:spacing w:val="1"/>
        </w:rPr>
        <w:t>d</w:t>
      </w:r>
      <w:r>
        <w:t>.</w:t>
      </w:r>
    </w:p>
    <w:p w:rsidR="00390CA3" w:rsidRDefault="00390CA3">
      <w:pPr>
        <w:spacing w:before="8" w:line="170" w:lineRule="exact"/>
        <w:rPr>
          <w:sz w:val="17"/>
          <w:szCs w:val="17"/>
        </w:rPr>
      </w:pPr>
    </w:p>
    <w:p w:rsidR="00390CA3" w:rsidRDefault="00BD6A69">
      <w:pPr>
        <w:pStyle w:val="BodyText"/>
        <w:spacing w:line="293" w:lineRule="auto"/>
        <w:ind w:right="263"/>
        <w:jc w:val="both"/>
      </w:pPr>
      <w:r>
        <w:rPr>
          <w:spacing w:val="3"/>
        </w:rPr>
        <w:t>T</w:t>
      </w:r>
      <w:r>
        <w:t>h</w:t>
      </w:r>
      <w:r>
        <w:rPr>
          <w:spacing w:val="-1"/>
        </w:rPr>
        <w:t>e</w:t>
      </w:r>
      <w:r>
        <w:t>re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t>re</w:t>
      </w:r>
      <w:r>
        <w:rPr>
          <w:spacing w:val="-6"/>
        </w:rPr>
        <w:t xml:space="preserve"> </w:t>
      </w:r>
      <w:r>
        <w:rPr>
          <w:spacing w:val="-1"/>
        </w:rPr>
        <w:t>al</w:t>
      </w:r>
      <w:r>
        <w:rPr>
          <w:spacing w:val="1"/>
        </w:rPr>
        <w:t>s</w:t>
      </w:r>
      <w:r>
        <w:t>o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ree</w:t>
      </w:r>
      <w:r>
        <w:rPr>
          <w:spacing w:val="-4"/>
        </w:rPr>
        <w:t xml:space="preserve"> </w:t>
      </w:r>
      <w:r>
        <w:rPr>
          <w:spacing w:val="1"/>
        </w:rPr>
        <w:t>t</w:t>
      </w:r>
      <w:r>
        <w:rPr>
          <w:spacing w:val="-5"/>
        </w:rPr>
        <w:t>y</w:t>
      </w:r>
      <w:r>
        <w:rPr>
          <w:spacing w:val="1"/>
        </w:rPr>
        <w:t>p</w:t>
      </w:r>
      <w:r>
        <w:t>es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rPr>
          <w:spacing w:val="1"/>
        </w:rPr>
        <w:t>f</w:t>
      </w:r>
      <w:r>
        <w:t>a</w:t>
      </w:r>
      <w:r>
        <w:rPr>
          <w:spacing w:val="-1"/>
        </w:rPr>
        <w:t>ul</w:t>
      </w:r>
      <w:r>
        <w:t>ts</w:t>
      </w:r>
      <w:r>
        <w:rPr>
          <w:spacing w:val="-1"/>
        </w:rPr>
        <w:t xml:space="preserve"> </w:t>
      </w:r>
      <w:r>
        <w:t>(</w:t>
      </w:r>
      <w:r>
        <w:rPr>
          <w:rFonts w:cs="Arial"/>
          <w:b/>
          <w:bCs/>
          <w:spacing w:val="-1"/>
        </w:rPr>
        <w:t>Err</w:t>
      </w:r>
      <w:r>
        <w:rPr>
          <w:rFonts w:cs="Arial"/>
          <w:b/>
          <w:bCs/>
          <w:spacing w:val="3"/>
        </w:rPr>
        <w:t>o</w:t>
      </w:r>
      <w:r>
        <w:rPr>
          <w:rFonts w:cs="Arial"/>
          <w:b/>
          <w:bCs/>
          <w:spacing w:val="1"/>
        </w:rPr>
        <w:t>r</w:t>
      </w:r>
      <w:r>
        <w:rPr>
          <w:rFonts w:cs="Arial"/>
          <w:b/>
          <w:bCs/>
        </w:rPr>
        <w:t>!</w:t>
      </w:r>
      <w:r>
        <w:rPr>
          <w:rFonts w:cs="Arial"/>
          <w:b/>
          <w:bCs/>
          <w:spacing w:val="-8"/>
        </w:rPr>
        <w:t xml:space="preserve"> </w:t>
      </w:r>
      <w:r>
        <w:rPr>
          <w:rFonts w:cs="Arial"/>
          <w:b/>
          <w:bCs/>
        </w:rPr>
        <w:t>Ref</w:t>
      </w:r>
      <w:r>
        <w:rPr>
          <w:rFonts w:cs="Arial"/>
          <w:b/>
          <w:bCs/>
          <w:spacing w:val="1"/>
        </w:rPr>
        <w:t>e</w:t>
      </w:r>
      <w:r>
        <w:rPr>
          <w:rFonts w:cs="Arial"/>
          <w:b/>
          <w:bCs/>
          <w:spacing w:val="-1"/>
        </w:rPr>
        <w:t>r</w:t>
      </w:r>
      <w:r>
        <w:rPr>
          <w:rFonts w:cs="Arial"/>
          <w:b/>
          <w:bCs/>
        </w:rPr>
        <w:t>ence</w:t>
      </w:r>
      <w:r>
        <w:rPr>
          <w:rFonts w:cs="Arial"/>
          <w:b/>
          <w:bCs/>
          <w:spacing w:val="-4"/>
        </w:rPr>
        <w:t xml:space="preserve"> </w:t>
      </w:r>
      <w:r>
        <w:rPr>
          <w:rFonts w:cs="Arial"/>
          <w:b/>
          <w:bCs/>
        </w:rPr>
        <w:t>sou</w:t>
      </w:r>
      <w:r>
        <w:rPr>
          <w:rFonts w:cs="Arial"/>
          <w:b/>
          <w:bCs/>
          <w:spacing w:val="-1"/>
        </w:rPr>
        <w:t>r</w:t>
      </w:r>
      <w:r>
        <w:rPr>
          <w:rFonts w:cs="Arial"/>
          <w:b/>
          <w:bCs/>
        </w:rPr>
        <w:t>ce</w:t>
      </w:r>
      <w:r>
        <w:rPr>
          <w:rFonts w:cs="Arial"/>
          <w:b/>
          <w:bCs/>
          <w:spacing w:val="-4"/>
        </w:rPr>
        <w:t xml:space="preserve"> </w:t>
      </w:r>
      <w:r>
        <w:rPr>
          <w:rFonts w:cs="Arial"/>
          <w:b/>
          <w:bCs/>
        </w:rPr>
        <w:t>n</w:t>
      </w:r>
      <w:r>
        <w:rPr>
          <w:rFonts w:cs="Arial"/>
          <w:b/>
          <w:bCs/>
          <w:spacing w:val="1"/>
        </w:rPr>
        <w:t>o</w:t>
      </w:r>
      <w:r>
        <w:rPr>
          <w:rFonts w:cs="Arial"/>
          <w:b/>
          <w:bCs/>
        </w:rPr>
        <w:t>t</w:t>
      </w:r>
      <w:r>
        <w:rPr>
          <w:rFonts w:cs="Arial"/>
          <w:b/>
          <w:bCs/>
          <w:spacing w:val="-5"/>
        </w:rPr>
        <w:t xml:space="preserve"> </w:t>
      </w:r>
      <w:r>
        <w:rPr>
          <w:rFonts w:cs="Arial"/>
          <w:b/>
          <w:bCs/>
        </w:rPr>
        <w:t>found</w:t>
      </w:r>
      <w:r>
        <w:rPr>
          <w:rFonts w:cs="Arial"/>
          <w:b/>
          <w:bCs/>
          <w:spacing w:val="3"/>
        </w:rPr>
        <w:t>.</w:t>
      </w:r>
      <w:r>
        <w:t>),</w:t>
      </w:r>
      <w:r>
        <w:rPr>
          <w:spacing w:val="-6"/>
        </w:rPr>
        <w:t xml:space="preserve"> </w:t>
      </w:r>
      <w:r>
        <w:t>c</w:t>
      </w:r>
      <w:r>
        <w:rPr>
          <w:spacing w:val="-1"/>
        </w:rPr>
        <w:t>l</w:t>
      </w:r>
      <w:r>
        <w:t>as</w:t>
      </w:r>
      <w:r>
        <w:rPr>
          <w:spacing w:val="1"/>
        </w:rPr>
        <w:t>s</w:t>
      </w:r>
      <w:r>
        <w:rPr>
          <w:spacing w:val="-1"/>
        </w:rPr>
        <w:t>i</w:t>
      </w:r>
      <w:r>
        <w:rPr>
          <w:spacing w:val="2"/>
        </w:rPr>
        <w:t>f</w:t>
      </w:r>
      <w:r>
        <w:rPr>
          <w:spacing w:val="-1"/>
        </w:rPr>
        <w:t>i</w:t>
      </w:r>
      <w:r>
        <w:t>ed</w:t>
      </w:r>
      <w:r>
        <w:rPr>
          <w:spacing w:val="-6"/>
        </w:rPr>
        <w:t xml:space="preserve"> </w:t>
      </w:r>
      <w:r>
        <w:rPr>
          <w:spacing w:val="4"/>
        </w:rPr>
        <w:t>b</w:t>
      </w:r>
      <w:r>
        <w:t>y</w:t>
      </w:r>
      <w:r>
        <w:rPr>
          <w:spacing w:val="-8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6"/>
        </w:rPr>
        <w:t xml:space="preserve"> </w:t>
      </w:r>
      <w:r>
        <w:rPr>
          <w:spacing w:val="1"/>
        </w:rPr>
        <w:t>d</w:t>
      </w:r>
      <w:r>
        <w:rPr>
          <w:spacing w:val="-1"/>
        </w:rPr>
        <w:t>i</w:t>
      </w:r>
      <w:r>
        <w:t>rect</w:t>
      </w:r>
      <w:r>
        <w:rPr>
          <w:spacing w:val="-2"/>
        </w:rPr>
        <w:t>i</w:t>
      </w:r>
      <w:r>
        <w:rPr>
          <w:spacing w:val="1"/>
        </w:rPr>
        <w:t>o</w:t>
      </w:r>
      <w:r>
        <w:t>n</w:t>
      </w:r>
      <w:r>
        <w:rPr>
          <w:w w:val="99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o</w:t>
      </w:r>
      <w:r>
        <w:rPr>
          <w:spacing w:val="-2"/>
        </w:rPr>
        <w:t>v</w:t>
      </w:r>
      <w:r>
        <w:t>e</w:t>
      </w:r>
      <w:r>
        <w:rPr>
          <w:spacing w:val="4"/>
        </w:rPr>
        <w:t>m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-5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5"/>
        </w:rPr>
        <w:t xml:space="preserve"> </w:t>
      </w:r>
      <w:r>
        <w:t>ro</w:t>
      </w:r>
      <w:r>
        <w:rPr>
          <w:spacing w:val="1"/>
        </w:rPr>
        <w:t>c</w:t>
      </w:r>
      <w:r>
        <w:rPr>
          <w:spacing w:val="3"/>
        </w:rPr>
        <w:t>k</w:t>
      </w:r>
      <w:r>
        <w:t>s</w:t>
      </w:r>
      <w:r>
        <w:rPr>
          <w:spacing w:val="-3"/>
        </w:rPr>
        <w:t xml:space="preserve"> o</w:t>
      </w:r>
      <w:r>
        <w:t>n</w:t>
      </w:r>
      <w:r>
        <w:rPr>
          <w:spacing w:val="-5"/>
        </w:rPr>
        <w:t xml:space="preserve"> </w:t>
      </w:r>
      <w:r>
        <w:rPr>
          <w:spacing w:val="-1"/>
        </w:rPr>
        <w:t>e</w:t>
      </w:r>
      <w:r>
        <w:rPr>
          <w:spacing w:val="1"/>
        </w:rPr>
        <w:t>i</w:t>
      </w:r>
      <w:r>
        <w:t>th</w:t>
      </w:r>
      <w:r>
        <w:rPr>
          <w:spacing w:val="-1"/>
        </w:rPr>
        <w:t>e</w:t>
      </w:r>
      <w:r>
        <w:t>r</w:t>
      </w:r>
      <w:r>
        <w:rPr>
          <w:spacing w:val="-4"/>
        </w:rPr>
        <w:t xml:space="preserve"> </w:t>
      </w:r>
      <w:r>
        <w:t>s</w:t>
      </w:r>
      <w:r>
        <w:rPr>
          <w:spacing w:val="1"/>
        </w:rPr>
        <w:t>i</w:t>
      </w:r>
      <w:r>
        <w:t>de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f</w:t>
      </w:r>
      <w:r>
        <w:t>a</w:t>
      </w:r>
      <w:r>
        <w:rPr>
          <w:spacing w:val="-1"/>
        </w:rPr>
        <w:t>ul</w:t>
      </w:r>
      <w:r>
        <w:t>t</w:t>
      </w:r>
      <w:r>
        <w:rPr>
          <w:spacing w:val="-3"/>
        </w:rPr>
        <w:t xml:space="preserve"> </w:t>
      </w:r>
      <w:r>
        <w:t>pl</w:t>
      </w:r>
      <w:r>
        <w:rPr>
          <w:spacing w:val="1"/>
        </w:rPr>
        <w:t>a</w:t>
      </w:r>
      <w:r>
        <w:t>ne</w:t>
      </w:r>
      <w:r>
        <w:rPr>
          <w:spacing w:val="-5"/>
        </w:rPr>
        <w:t xml:space="preserve"> </w:t>
      </w:r>
      <w:r>
        <w:t>(</w:t>
      </w:r>
      <w:r>
        <w:rPr>
          <w:spacing w:val="4"/>
        </w:rPr>
        <w:t>i</w:t>
      </w:r>
      <w:r>
        <w:rPr>
          <w:spacing w:val="2"/>
        </w:rPr>
        <w:t>.</w:t>
      </w:r>
      <w:r>
        <w:t>e.</w:t>
      </w:r>
      <w:r>
        <w:rPr>
          <w:spacing w:val="-5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4"/>
        </w:rPr>
        <w:t xml:space="preserve"> </w:t>
      </w:r>
      <w:r>
        <w:t>sur</w:t>
      </w:r>
      <w:r>
        <w:rPr>
          <w:spacing w:val="2"/>
        </w:rPr>
        <w:t>f</w:t>
      </w:r>
      <w:r>
        <w:t>ace</w:t>
      </w:r>
      <w:r>
        <w:rPr>
          <w:spacing w:val="-5"/>
        </w:rPr>
        <w:t xml:space="preserve"> </w:t>
      </w:r>
      <w:r>
        <w:rPr>
          <w:spacing w:val="-1"/>
        </w:rPr>
        <w:t>a</w:t>
      </w:r>
      <w:r>
        <w:rPr>
          <w:spacing w:val="1"/>
        </w:rPr>
        <w:t>l</w:t>
      </w:r>
      <w:r>
        <w:t>o</w:t>
      </w:r>
      <w:r>
        <w:rPr>
          <w:spacing w:val="-1"/>
        </w:rPr>
        <w:t>n</w:t>
      </w:r>
      <w:r>
        <w:t>g</w:t>
      </w:r>
      <w:r>
        <w:rPr>
          <w:spacing w:val="-3"/>
        </w:rPr>
        <w:t xml:space="preserve"> </w:t>
      </w:r>
      <w:r>
        <w:rPr>
          <w:spacing w:val="2"/>
        </w:rPr>
        <w:t>w</w:t>
      </w:r>
      <w:r>
        <w:t>h</w:t>
      </w:r>
      <w:r>
        <w:rPr>
          <w:spacing w:val="-2"/>
        </w:rPr>
        <w:t>i</w:t>
      </w:r>
      <w:r>
        <w:rPr>
          <w:spacing w:val="1"/>
        </w:rPr>
        <w:t>c</w:t>
      </w:r>
      <w:r>
        <w:t>h</w:t>
      </w:r>
      <w:r>
        <w:rPr>
          <w:spacing w:val="-5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4"/>
        </w:rPr>
        <w:t xml:space="preserve"> </w:t>
      </w:r>
      <w:r>
        <w:t>s</w:t>
      </w:r>
      <w:r>
        <w:rPr>
          <w:spacing w:val="1"/>
        </w:rPr>
        <w:t>l</w:t>
      </w:r>
      <w:r>
        <w:rPr>
          <w:spacing w:val="2"/>
        </w:rPr>
        <w:t>i</w:t>
      </w:r>
      <w:r>
        <w:t>p</w:t>
      </w:r>
      <w:r>
        <w:rPr>
          <w:spacing w:val="-3"/>
        </w:rPr>
        <w:t xml:space="preserve"> </w:t>
      </w:r>
      <w:r>
        <w:t>oc</w:t>
      </w:r>
      <w:r>
        <w:rPr>
          <w:spacing w:val="1"/>
        </w:rPr>
        <w:t>c</w:t>
      </w:r>
      <w:r>
        <w:t>urs</w:t>
      </w:r>
      <w:r>
        <w:rPr>
          <w:w w:val="99"/>
        </w:rPr>
        <w:t xml:space="preserve"> </w:t>
      </w:r>
      <w:r>
        <w:t>d</w:t>
      </w:r>
      <w:r>
        <w:rPr>
          <w:spacing w:val="-1"/>
        </w:rPr>
        <w:t>u</w:t>
      </w:r>
      <w:r>
        <w:t>r</w:t>
      </w:r>
      <w:r>
        <w:rPr>
          <w:spacing w:val="-1"/>
        </w:rPr>
        <w:t>i</w:t>
      </w:r>
      <w:r>
        <w:rPr>
          <w:spacing w:val="1"/>
        </w:rPr>
        <w:t>n</w:t>
      </w:r>
      <w:r>
        <w:t>g</w:t>
      </w:r>
      <w:r>
        <w:rPr>
          <w:spacing w:val="-11"/>
        </w:rPr>
        <w:t xml:space="preserve"> </w:t>
      </w:r>
      <w:r>
        <w:rPr>
          <w:spacing w:val="1"/>
        </w:rPr>
        <w:t>a</w:t>
      </w:r>
      <w:r>
        <w:t>n</w:t>
      </w:r>
      <w:r>
        <w:rPr>
          <w:spacing w:val="-10"/>
        </w:rPr>
        <w:t xml:space="preserve"> </w:t>
      </w:r>
      <w:r>
        <w:rPr>
          <w:spacing w:val="-1"/>
        </w:rPr>
        <w:t>e</w:t>
      </w:r>
      <w:r>
        <w:t>ar</w:t>
      </w:r>
      <w:r>
        <w:rPr>
          <w:spacing w:val="2"/>
        </w:rPr>
        <w:t>t</w:t>
      </w:r>
      <w:r>
        <w:t>h</w:t>
      </w:r>
      <w:r>
        <w:rPr>
          <w:spacing w:val="-1"/>
        </w:rPr>
        <w:t>q</w:t>
      </w:r>
      <w:r>
        <w:rPr>
          <w:spacing w:val="1"/>
        </w:rPr>
        <w:t>u</w:t>
      </w:r>
      <w:r>
        <w:t>a</w:t>
      </w:r>
      <w:r>
        <w:rPr>
          <w:spacing w:val="3"/>
        </w:rPr>
        <w:t>k</w:t>
      </w:r>
      <w:r>
        <w:t>e).</w:t>
      </w:r>
    </w:p>
    <w:p w:rsidR="00390CA3" w:rsidRDefault="00390CA3">
      <w:pPr>
        <w:spacing w:before="4" w:line="150" w:lineRule="exact"/>
        <w:rPr>
          <w:sz w:val="15"/>
          <w:szCs w:val="15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ind w:left="138" w:right="150"/>
        <w:rPr>
          <w:rFonts w:ascii="Arial" w:eastAsia="Arial" w:hAnsi="Arial" w:cs="Arial"/>
          <w:sz w:val="18"/>
          <w:szCs w:val="18"/>
        </w:rPr>
      </w:pPr>
      <w:bookmarkStart w:id="10" w:name="_bookmark2"/>
      <w:bookmarkEnd w:id="10"/>
      <w:r>
        <w:rPr>
          <w:rFonts w:ascii="Arial" w:eastAsia="Arial" w:hAnsi="Arial" w:cs="Arial"/>
          <w:i/>
          <w:sz w:val="18"/>
          <w:szCs w:val="18"/>
        </w:rPr>
        <w:t>Table</w:t>
      </w:r>
      <w:r>
        <w:rPr>
          <w:rFonts w:ascii="Arial" w:eastAsia="Arial" w:hAnsi="Arial" w:cs="Arial"/>
          <w:i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 xml:space="preserve">1: 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pacing w:val="1"/>
          <w:sz w:val="18"/>
          <w:szCs w:val="18"/>
        </w:rPr>
        <w:t>y</w:t>
      </w:r>
      <w:r>
        <w:rPr>
          <w:rFonts w:ascii="Arial" w:eastAsia="Arial" w:hAnsi="Arial" w:cs="Arial"/>
          <w:i/>
          <w:sz w:val="18"/>
          <w:szCs w:val="18"/>
        </w:rPr>
        <w:t>p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z w:val="18"/>
          <w:szCs w:val="18"/>
        </w:rPr>
        <w:t>s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of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p</w:t>
      </w:r>
      <w:r>
        <w:rPr>
          <w:rFonts w:ascii="Arial" w:eastAsia="Arial" w:hAnsi="Arial" w:cs="Arial"/>
          <w:i/>
          <w:spacing w:val="-2"/>
          <w:sz w:val="18"/>
          <w:szCs w:val="18"/>
        </w:rPr>
        <w:t>l</w:t>
      </w:r>
      <w:r>
        <w:rPr>
          <w:rFonts w:ascii="Arial" w:eastAsia="Arial" w:hAnsi="Arial" w:cs="Arial"/>
          <w:i/>
          <w:sz w:val="18"/>
          <w:szCs w:val="18"/>
        </w:rPr>
        <w:t xml:space="preserve">ate </w:t>
      </w:r>
      <w:r>
        <w:rPr>
          <w:rFonts w:ascii="Arial" w:eastAsia="Arial" w:hAnsi="Arial" w:cs="Arial"/>
          <w:i/>
          <w:spacing w:val="-2"/>
          <w:sz w:val="18"/>
          <w:szCs w:val="18"/>
        </w:rPr>
        <w:t>b</w:t>
      </w:r>
      <w:r>
        <w:rPr>
          <w:rFonts w:ascii="Arial" w:eastAsia="Arial" w:hAnsi="Arial" w:cs="Arial"/>
          <w:i/>
          <w:sz w:val="18"/>
          <w:szCs w:val="18"/>
        </w:rPr>
        <w:t>ou</w:t>
      </w:r>
      <w:r>
        <w:rPr>
          <w:rFonts w:ascii="Arial" w:eastAsia="Arial" w:hAnsi="Arial" w:cs="Arial"/>
          <w:i/>
          <w:spacing w:val="-2"/>
          <w:sz w:val="18"/>
          <w:szCs w:val="18"/>
        </w:rPr>
        <w:t>nd</w:t>
      </w:r>
      <w:r>
        <w:rPr>
          <w:rFonts w:ascii="Arial" w:eastAsia="Arial" w:hAnsi="Arial" w:cs="Arial"/>
          <w:i/>
          <w:sz w:val="18"/>
          <w:szCs w:val="18"/>
        </w:rPr>
        <w:t>aries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and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fa</w:t>
      </w:r>
      <w:r>
        <w:rPr>
          <w:rFonts w:ascii="Arial" w:eastAsia="Arial" w:hAnsi="Arial" w:cs="Arial"/>
          <w:i/>
          <w:spacing w:val="-2"/>
          <w:sz w:val="18"/>
          <w:szCs w:val="18"/>
        </w:rPr>
        <w:t>u</w:t>
      </w:r>
      <w:r>
        <w:rPr>
          <w:rFonts w:ascii="Arial" w:eastAsia="Arial" w:hAnsi="Arial" w:cs="Arial"/>
          <w:i/>
          <w:sz w:val="18"/>
          <w:szCs w:val="18"/>
        </w:rPr>
        <w:t>lts</w:t>
      </w:r>
    </w:p>
    <w:p w:rsidR="00390CA3" w:rsidRDefault="00390CA3">
      <w:pPr>
        <w:spacing w:before="1" w:line="80" w:lineRule="exact"/>
        <w:rPr>
          <w:sz w:val="8"/>
          <w:szCs w:val="8"/>
        </w:rPr>
      </w:pPr>
    </w:p>
    <w:tbl>
      <w:tblPr>
        <w:tblW w:w="0" w:type="auto"/>
        <w:tblInd w:w="11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51"/>
        <w:gridCol w:w="4254"/>
      </w:tblGrid>
      <w:tr w:rsidR="00390CA3">
        <w:trPr>
          <w:trHeight w:hRule="exact" w:val="290"/>
        </w:trPr>
        <w:tc>
          <w:tcPr>
            <w:tcW w:w="4251" w:type="dxa"/>
            <w:tcBorders>
              <w:top w:val="single" w:sz="24" w:space="0" w:color="444444"/>
              <w:left w:val="nil"/>
              <w:bottom w:val="single" w:sz="12" w:space="0" w:color="444444"/>
              <w:right w:val="single" w:sz="8" w:space="0" w:color="FFFFFF"/>
            </w:tcBorders>
            <w:shd w:val="clear" w:color="auto" w:fill="444444"/>
          </w:tcPr>
          <w:p w:rsidR="00390CA3" w:rsidRDefault="00BD6A69">
            <w:pPr>
              <w:pStyle w:val="TableParagraph"/>
              <w:spacing w:before="15"/>
              <w:ind w:left="1036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z w:val="18"/>
                <w:szCs w:val="18"/>
              </w:rPr>
              <w:t>Plate</w:t>
            </w:r>
            <w:r>
              <w:rPr>
                <w:rFonts w:ascii="Arial" w:eastAsia="Arial" w:hAnsi="Arial" w:cs="Arial"/>
                <w:b/>
                <w:bCs/>
                <w:color w:val="FFFFFF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FFFFFF"/>
                <w:sz w:val="18"/>
                <w:szCs w:val="18"/>
              </w:rPr>
              <w:t>bo</w:t>
            </w:r>
            <w:r>
              <w:rPr>
                <w:rFonts w:ascii="Arial" w:eastAsia="Arial" w:hAnsi="Arial" w:cs="Arial"/>
                <w:b/>
                <w:bCs/>
                <w:color w:val="FFFFFF"/>
                <w:spacing w:val="-2"/>
                <w:sz w:val="18"/>
                <w:szCs w:val="18"/>
              </w:rPr>
              <w:t>u</w:t>
            </w:r>
            <w:r>
              <w:rPr>
                <w:rFonts w:ascii="Arial" w:eastAsia="Arial" w:hAnsi="Arial" w:cs="Arial"/>
                <w:b/>
                <w:bCs/>
                <w:color w:val="FFFFFF"/>
                <w:sz w:val="18"/>
                <w:szCs w:val="18"/>
              </w:rPr>
              <w:t>nda</w:t>
            </w:r>
            <w:r>
              <w:rPr>
                <w:rFonts w:ascii="Arial" w:eastAsia="Arial" w:hAnsi="Arial" w:cs="Arial"/>
                <w:b/>
                <w:bCs/>
                <w:color w:val="FFFFFF"/>
                <w:spacing w:val="1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b/>
                <w:bCs/>
                <w:color w:val="FFFFFF"/>
                <w:sz w:val="18"/>
                <w:szCs w:val="18"/>
              </w:rPr>
              <w:t>y</w:t>
            </w:r>
            <w:r>
              <w:rPr>
                <w:rFonts w:ascii="Arial" w:eastAsia="Arial" w:hAnsi="Arial" w:cs="Arial"/>
                <w:b/>
                <w:bCs/>
                <w:color w:val="FFFFFF"/>
                <w:spacing w:val="-7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FFFFFF"/>
                <w:spacing w:val="1"/>
                <w:sz w:val="18"/>
                <w:szCs w:val="18"/>
              </w:rPr>
              <w:t>(</w:t>
            </w:r>
            <w:hyperlink w:anchor="_bookmark4" w:history="1">
              <w:r>
                <w:rPr>
                  <w:rFonts w:ascii="Arial" w:eastAsia="Arial" w:hAnsi="Arial" w:cs="Arial"/>
                  <w:b/>
                  <w:bCs/>
                  <w:color w:val="FFFFFF"/>
                  <w:sz w:val="18"/>
                  <w:szCs w:val="18"/>
                </w:rPr>
                <w:t>Figure</w:t>
              </w:r>
              <w:r>
                <w:rPr>
                  <w:rFonts w:ascii="Arial" w:eastAsia="Arial" w:hAnsi="Arial" w:cs="Arial"/>
                  <w:b/>
                  <w:bCs/>
                  <w:color w:val="FFFFFF"/>
                  <w:spacing w:val="1"/>
                  <w:sz w:val="18"/>
                  <w:szCs w:val="18"/>
                </w:rPr>
                <w:t xml:space="preserve"> </w:t>
              </w:r>
              <w:r>
                <w:rPr>
                  <w:rFonts w:ascii="Arial" w:eastAsia="Arial" w:hAnsi="Arial" w:cs="Arial"/>
                  <w:b/>
                  <w:bCs/>
                  <w:color w:val="FFFFFF"/>
                  <w:sz w:val="18"/>
                  <w:szCs w:val="18"/>
                </w:rPr>
                <w:t>4</w:t>
              </w:r>
            </w:hyperlink>
            <w:r>
              <w:rPr>
                <w:rFonts w:ascii="Arial" w:eastAsia="Arial" w:hAnsi="Arial" w:cs="Arial"/>
                <w:b/>
                <w:bCs/>
                <w:color w:val="FFFFFF"/>
                <w:sz w:val="18"/>
                <w:szCs w:val="18"/>
              </w:rPr>
              <w:t>)</w:t>
            </w:r>
          </w:p>
        </w:tc>
        <w:tc>
          <w:tcPr>
            <w:tcW w:w="4254" w:type="dxa"/>
            <w:tcBorders>
              <w:top w:val="single" w:sz="24" w:space="0" w:color="444444"/>
              <w:left w:val="single" w:sz="8" w:space="0" w:color="FFFFFF"/>
              <w:bottom w:val="single" w:sz="12" w:space="0" w:color="444444"/>
              <w:right w:val="nil"/>
            </w:tcBorders>
            <w:shd w:val="clear" w:color="auto" w:fill="444444"/>
          </w:tcPr>
          <w:p w:rsidR="00390CA3" w:rsidRDefault="00BD6A69">
            <w:pPr>
              <w:pStyle w:val="TableParagraph"/>
              <w:spacing w:before="15"/>
              <w:ind w:left="1259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z w:val="18"/>
                <w:szCs w:val="18"/>
              </w:rPr>
              <w:t xml:space="preserve">Fault </w:t>
            </w:r>
            <w:r>
              <w:rPr>
                <w:rFonts w:ascii="Arial" w:eastAsia="Arial" w:hAnsi="Arial" w:cs="Arial"/>
                <w:b/>
                <w:bCs/>
                <w:color w:val="FFFFFF"/>
                <w:spacing w:val="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b/>
                <w:bCs/>
                <w:color w:val="FFFFFF"/>
                <w:spacing w:val="-7"/>
                <w:sz w:val="18"/>
                <w:szCs w:val="18"/>
              </w:rPr>
              <w:t>y</w:t>
            </w:r>
            <w:r>
              <w:rPr>
                <w:rFonts w:ascii="Arial" w:eastAsia="Arial" w:hAnsi="Arial" w:cs="Arial"/>
                <w:b/>
                <w:bCs/>
                <w:color w:val="FFFFFF"/>
                <w:sz w:val="18"/>
                <w:szCs w:val="18"/>
              </w:rPr>
              <w:t xml:space="preserve">pe </w:t>
            </w:r>
            <w:r>
              <w:rPr>
                <w:rFonts w:ascii="Arial" w:eastAsia="Arial" w:hAnsi="Arial" w:cs="Arial"/>
                <w:b/>
                <w:bCs/>
                <w:color w:val="FFFFFF"/>
                <w:spacing w:val="1"/>
                <w:sz w:val="18"/>
                <w:szCs w:val="18"/>
              </w:rPr>
              <w:t>(</w:t>
            </w:r>
            <w:hyperlink w:anchor="_bookmark3" w:history="1">
              <w:r>
                <w:rPr>
                  <w:rFonts w:ascii="Arial" w:eastAsia="Arial" w:hAnsi="Arial" w:cs="Arial"/>
                  <w:b/>
                  <w:bCs/>
                  <w:color w:val="FFFFFF"/>
                  <w:sz w:val="18"/>
                  <w:szCs w:val="18"/>
                </w:rPr>
                <w:t>Figure</w:t>
              </w:r>
              <w:r>
                <w:rPr>
                  <w:rFonts w:ascii="Arial" w:eastAsia="Arial" w:hAnsi="Arial" w:cs="Arial"/>
                  <w:b/>
                  <w:bCs/>
                  <w:color w:val="FFFFFF"/>
                  <w:spacing w:val="1"/>
                  <w:sz w:val="18"/>
                  <w:szCs w:val="18"/>
                </w:rPr>
                <w:t xml:space="preserve"> </w:t>
              </w:r>
              <w:r>
                <w:rPr>
                  <w:rFonts w:ascii="Arial" w:eastAsia="Arial" w:hAnsi="Arial" w:cs="Arial"/>
                  <w:b/>
                  <w:bCs/>
                  <w:color w:val="FFFFFF"/>
                  <w:sz w:val="18"/>
                  <w:szCs w:val="18"/>
                </w:rPr>
                <w:t>3</w:t>
              </w:r>
            </w:hyperlink>
            <w:r>
              <w:rPr>
                <w:rFonts w:ascii="Arial" w:eastAsia="Arial" w:hAnsi="Arial" w:cs="Arial"/>
                <w:b/>
                <w:bCs/>
                <w:color w:val="FFFFFF"/>
                <w:sz w:val="18"/>
                <w:szCs w:val="18"/>
              </w:rPr>
              <w:t>)</w:t>
            </w:r>
          </w:p>
        </w:tc>
      </w:tr>
      <w:tr w:rsidR="00390CA3">
        <w:trPr>
          <w:trHeight w:hRule="exact" w:val="62"/>
        </w:trPr>
        <w:tc>
          <w:tcPr>
            <w:tcW w:w="4251" w:type="dxa"/>
            <w:tcBorders>
              <w:top w:val="single" w:sz="12" w:space="0" w:color="444444"/>
              <w:left w:val="nil"/>
              <w:bottom w:val="single" w:sz="24" w:space="0" w:color="DADADA"/>
              <w:right w:val="nil"/>
            </w:tcBorders>
          </w:tcPr>
          <w:p w:rsidR="00390CA3" w:rsidRDefault="00390CA3"/>
        </w:tc>
        <w:tc>
          <w:tcPr>
            <w:tcW w:w="4254" w:type="dxa"/>
            <w:tcBorders>
              <w:top w:val="single" w:sz="12" w:space="0" w:color="444444"/>
              <w:left w:val="nil"/>
              <w:bottom w:val="single" w:sz="24" w:space="0" w:color="DADADA"/>
              <w:right w:val="nil"/>
            </w:tcBorders>
          </w:tcPr>
          <w:p w:rsidR="00390CA3" w:rsidRDefault="00390CA3"/>
        </w:tc>
      </w:tr>
      <w:tr w:rsidR="00390CA3">
        <w:trPr>
          <w:trHeight w:hRule="exact" w:val="703"/>
        </w:trPr>
        <w:tc>
          <w:tcPr>
            <w:tcW w:w="4251" w:type="dxa"/>
            <w:tcBorders>
              <w:top w:val="single" w:sz="24" w:space="0" w:color="DADADA"/>
              <w:left w:val="nil"/>
              <w:bottom w:val="single" w:sz="12" w:space="0" w:color="DADADA"/>
              <w:right w:val="single" w:sz="8" w:space="0" w:color="FFFFFF"/>
            </w:tcBorders>
            <w:shd w:val="clear" w:color="auto" w:fill="DADADA"/>
          </w:tcPr>
          <w:p w:rsidR="00390CA3" w:rsidRDefault="00BD6A69">
            <w:pPr>
              <w:pStyle w:val="TableParagraph"/>
              <w:spacing w:before="12" w:line="243" w:lineRule="auto"/>
              <w:ind w:left="48" w:right="232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bCs/>
                <w:sz w:val="18"/>
                <w:szCs w:val="18"/>
              </w:rPr>
              <w:t>Di</w:t>
            </w:r>
            <w:r>
              <w:rPr>
                <w:rFonts w:ascii="Arial" w:eastAsia="Arial" w:hAnsi="Arial" w:cs="Arial"/>
                <w:b/>
                <w:bCs/>
                <w:spacing w:val="-2"/>
                <w:sz w:val="18"/>
                <w:szCs w:val="18"/>
              </w:rPr>
              <w:t>v</w:t>
            </w:r>
            <w:r>
              <w:rPr>
                <w:rFonts w:ascii="Arial" w:eastAsia="Arial" w:hAnsi="Arial" w:cs="Arial"/>
                <w:b/>
                <w:bCs/>
                <w:sz w:val="18"/>
                <w:szCs w:val="18"/>
              </w:rPr>
              <w:t>ergent</w:t>
            </w:r>
            <w:r>
              <w:rPr>
                <w:rFonts w:ascii="Arial" w:eastAsia="Arial" w:hAnsi="Arial" w:cs="Arial"/>
                <w:b/>
                <w:bCs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bou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z w:val="18"/>
                <w:szCs w:val="18"/>
              </w:rPr>
              <w:t>dar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y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,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here p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l</w:t>
            </w:r>
            <w:r>
              <w:rPr>
                <w:rFonts w:ascii="Arial" w:eastAsia="Arial" w:hAnsi="Arial" w:cs="Arial"/>
                <w:sz w:val="18"/>
                <w:szCs w:val="18"/>
              </w:rPr>
              <w:t>ates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pu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l</w:t>
            </w:r>
            <w:r>
              <w:rPr>
                <w:rFonts w:ascii="Arial" w:eastAsia="Arial" w:hAnsi="Arial" w:cs="Arial"/>
                <w:sz w:val="18"/>
                <w:szCs w:val="18"/>
              </w:rPr>
              <w:t>l a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ay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from ea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z w:val="18"/>
                <w:szCs w:val="18"/>
              </w:rPr>
              <w:t>h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ot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h</w:t>
            </w:r>
            <w:r>
              <w:rPr>
                <w:rFonts w:ascii="Arial" w:eastAsia="Arial" w:hAnsi="Arial" w:cs="Arial"/>
                <w:sz w:val="18"/>
                <w:szCs w:val="18"/>
              </w:rPr>
              <w:t>er, a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l</w:t>
            </w:r>
            <w:r>
              <w:rPr>
                <w:rFonts w:ascii="Arial" w:eastAsia="Arial" w:hAnsi="Arial" w:cs="Arial"/>
                <w:sz w:val="18"/>
                <w:szCs w:val="18"/>
              </w:rPr>
              <w:t>lo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ing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g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pu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h up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from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the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z w:val="18"/>
                <w:szCs w:val="18"/>
              </w:rPr>
              <w:t>an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le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z w:val="18"/>
                <w:szCs w:val="18"/>
              </w:rPr>
              <w:t>nd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z w:val="18"/>
                <w:szCs w:val="18"/>
              </w:rPr>
              <w:t>rea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z w:val="18"/>
                <w:szCs w:val="18"/>
              </w:rPr>
              <w:t>e new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u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t.</w:t>
            </w:r>
          </w:p>
        </w:tc>
        <w:tc>
          <w:tcPr>
            <w:tcW w:w="4254" w:type="dxa"/>
            <w:tcBorders>
              <w:top w:val="single" w:sz="24" w:space="0" w:color="DADADA"/>
              <w:left w:val="single" w:sz="8" w:space="0" w:color="FFFFFF"/>
              <w:bottom w:val="single" w:sz="12" w:space="0" w:color="DADADA"/>
              <w:right w:val="nil"/>
            </w:tcBorders>
            <w:shd w:val="clear" w:color="auto" w:fill="DADADA"/>
          </w:tcPr>
          <w:p w:rsidR="00390CA3" w:rsidRDefault="00BD6A69">
            <w:pPr>
              <w:pStyle w:val="TableParagraph"/>
              <w:spacing w:before="17" w:line="242" w:lineRule="auto"/>
              <w:ind w:left="47" w:right="144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Nor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z w:val="18"/>
                <w:szCs w:val="18"/>
              </w:rPr>
              <w:t>al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fa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u</w:t>
            </w:r>
            <w:r>
              <w:rPr>
                <w:rFonts w:ascii="Arial" w:eastAsia="Arial" w:hAnsi="Arial" w:cs="Arial"/>
                <w:sz w:val="18"/>
                <w:szCs w:val="18"/>
              </w:rPr>
              <w:t>lts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are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u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u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z w:val="18"/>
                <w:szCs w:val="18"/>
              </w:rPr>
              <w:t>lly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a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ss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z w:val="18"/>
                <w:szCs w:val="18"/>
              </w:rPr>
              <w:t>ia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ed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ith di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v</w:t>
            </w:r>
            <w:r>
              <w:rPr>
                <w:rFonts w:ascii="Arial" w:eastAsia="Arial" w:hAnsi="Arial" w:cs="Arial"/>
                <w:sz w:val="18"/>
                <w:szCs w:val="18"/>
              </w:rPr>
              <w:t>er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g</w:t>
            </w:r>
            <w:r>
              <w:rPr>
                <w:rFonts w:ascii="Arial" w:eastAsia="Arial" w:hAnsi="Arial" w:cs="Arial"/>
                <w:sz w:val="18"/>
                <w:szCs w:val="18"/>
              </w:rPr>
              <w:t>ent boun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z w:val="18"/>
                <w:szCs w:val="18"/>
              </w:rPr>
              <w:t>ari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.</w:t>
            </w:r>
          </w:p>
        </w:tc>
      </w:tr>
      <w:tr w:rsidR="00390CA3">
        <w:trPr>
          <w:trHeight w:hRule="exact" w:val="62"/>
        </w:trPr>
        <w:tc>
          <w:tcPr>
            <w:tcW w:w="4251" w:type="dxa"/>
            <w:tcBorders>
              <w:top w:val="single" w:sz="12" w:space="0" w:color="DADADA"/>
              <w:left w:val="nil"/>
              <w:bottom w:val="single" w:sz="24" w:space="0" w:color="EBEBEB"/>
              <w:right w:val="nil"/>
            </w:tcBorders>
          </w:tcPr>
          <w:p w:rsidR="00390CA3" w:rsidRDefault="00390CA3"/>
        </w:tc>
        <w:tc>
          <w:tcPr>
            <w:tcW w:w="4254" w:type="dxa"/>
            <w:tcBorders>
              <w:top w:val="single" w:sz="12" w:space="0" w:color="DADADA"/>
              <w:left w:val="nil"/>
              <w:bottom w:val="single" w:sz="24" w:space="0" w:color="EBEBEB"/>
              <w:right w:val="nil"/>
            </w:tcBorders>
          </w:tcPr>
          <w:p w:rsidR="00390CA3" w:rsidRDefault="00390CA3"/>
        </w:tc>
      </w:tr>
      <w:tr w:rsidR="00390CA3">
        <w:trPr>
          <w:trHeight w:hRule="exact" w:val="497"/>
        </w:trPr>
        <w:tc>
          <w:tcPr>
            <w:tcW w:w="4251" w:type="dxa"/>
            <w:tcBorders>
              <w:top w:val="single" w:sz="24" w:space="0" w:color="EBEBEB"/>
              <w:left w:val="nil"/>
              <w:bottom w:val="single" w:sz="12" w:space="0" w:color="EBEBEB"/>
              <w:right w:val="single" w:sz="8" w:space="0" w:color="FFFFFF"/>
            </w:tcBorders>
            <w:shd w:val="clear" w:color="auto" w:fill="EBEBEB"/>
          </w:tcPr>
          <w:p w:rsidR="00390CA3" w:rsidRDefault="00BD6A69">
            <w:pPr>
              <w:pStyle w:val="TableParagraph"/>
              <w:spacing w:before="12" w:line="247" w:lineRule="auto"/>
              <w:ind w:left="48" w:right="550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bCs/>
                <w:sz w:val="18"/>
                <w:szCs w:val="18"/>
              </w:rPr>
              <w:t>Con</w:t>
            </w:r>
            <w:r>
              <w:rPr>
                <w:rFonts w:ascii="Arial" w:eastAsia="Arial" w:hAnsi="Arial" w:cs="Arial"/>
                <w:b/>
                <w:bCs/>
                <w:spacing w:val="-2"/>
                <w:sz w:val="18"/>
                <w:szCs w:val="18"/>
              </w:rPr>
              <w:t>v</w:t>
            </w:r>
            <w:r>
              <w:rPr>
                <w:rFonts w:ascii="Arial" w:eastAsia="Arial" w:hAnsi="Arial" w:cs="Arial"/>
                <w:b/>
                <w:bCs/>
                <w:sz w:val="18"/>
                <w:szCs w:val="18"/>
              </w:rPr>
              <w:t>ergen</w:t>
            </w:r>
            <w:r>
              <w:rPr>
                <w:rFonts w:ascii="Arial" w:eastAsia="Arial" w:hAnsi="Arial" w:cs="Arial"/>
                <w:sz w:val="18"/>
                <w:szCs w:val="18"/>
              </w:rPr>
              <w:t>t bo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u</w:t>
            </w:r>
            <w:r>
              <w:rPr>
                <w:rFonts w:ascii="Arial" w:eastAsia="Arial" w:hAnsi="Arial" w:cs="Arial"/>
                <w:sz w:val="18"/>
                <w:szCs w:val="18"/>
              </w:rPr>
              <w:t>ndar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y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,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here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one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p</w:t>
            </w:r>
            <w:r>
              <w:rPr>
                <w:rFonts w:ascii="Arial" w:eastAsia="Arial" w:hAnsi="Arial" w:cs="Arial"/>
                <w:sz w:val="18"/>
                <w:szCs w:val="18"/>
              </w:rPr>
              <w:t>late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di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v</w:t>
            </w:r>
            <w:r>
              <w:rPr>
                <w:rFonts w:ascii="Arial" w:eastAsia="Arial" w:hAnsi="Arial" w:cs="Arial"/>
                <w:sz w:val="18"/>
                <w:szCs w:val="18"/>
              </w:rPr>
              <w:t>es under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ano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z w:val="18"/>
                <w:szCs w:val="18"/>
              </w:rPr>
              <w:t>her,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de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z w:val="18"/>
                <w:szCs w:val="18"/>
              </w:rPr>
              <w:t>ro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y</w:t>
            </w:r>
            <w:r>
              <w:rPr>
                <w:rFonts w:ascii="Arial" w:eastAsia="Arial" w:hAnsi="Arial" w:cs="Arial"/>
                <w:sz w:val="18"/>
                <w:szCs w:val="18"/>
              </w:rPr>
              <w:t>ing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us</w:t>
            </w:r>
            <w:r>
              <w:rPr>
                <w:rFonts w:ascii="Arial" w:eastAsia="Arial" w:hAnsi="Arial" w:cs="Arial"/>
                <w:sz w:val="18"/>
                <w:szCs w:val="18"/>
              </w:rPr>
              <w:t>t.</w:t>
            </w:r>
          </w:p>
        </w:tc>
        <w:tc>
          <w:tcPr>
            <w:tcW w:w="4254" w:type="dxa"/>
            <w:tcBorders>
              <w:top w:val="single" w:sz="24" w:space="0" w:color="EBEBEB"/>
              <w:left w:val="single" w:sz="8" w:space="0" w:color="FFFFFF"/>
              <w:bottom w:val="single" w:sz="12" w:space="0" w:color="EBEBEB"/>
              <w:right w:val="nil"/>
            </w:tcBorders>
            <w:shd w:val="clear" w:color="auto" w:fill="EBEBEB"/>
          </w:tcPr>
          <w:p w:rsidR="00390CA3" w:rsidRDefault="00BD6A69">
            <w:pPr>
              <w:pStyle w:val="TableParagraph"/>
              <w:spacing w:before="17"/>
              <w:ind w:left="47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Faul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z w:val="18"/>
                <w:szCs w:val="18"/>
              </w:rPr>
              <w:t>ing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here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is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from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z w:val="18"/>
                <w:szCs w:val="18"/>
              </w:rPr>
              <w:t>pr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es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io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z w:val="18"/>
                <w:szCs w:val="18"/>
              </w:rPr>
              <w:t>, l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z w:val="18"/>
                <w:szCs w:val="18"/>
              </w:rPr>
              <w:t>ad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z w:val="18"/>
                <w:szCs w:val="18"/>
              </w:rPr>
              <w:t>ng to</w:t>
            </w:r>
          </w:p>
          <w:p w:rsidR="00390CA3" w:rsidRDefault="00BD6A69">
            <w:pPr>
              <w:pStyle w:val="TableParagraph"/>
              <w:spacing w:line="204" w:lineRule="exact"/>
              <w:ind w:left="47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bCs/>
                <w:sz w:val="18"/>
                <w:szCs w:val="18"/>
              </w:rPr>
              <w:t>re</w:t>
            </w:r>
            <w:r>
              <w:rPr>
                <w:rFonts w:ascii="Arial" w:eastAsia="Arial" w:hAnsi="Arial" w:cs="Arial"/>
                <w:b/>
                <w:bCs/>
                <w:spacing w:val="-2"/>
                <w:sz w:val="18"/>
                <w:szCs w:val="18"/>
              </w:rPr>
              <w:t>v</w:t>
            </w:r>
            <w:r>
              <w:rPr>
                <w:rFonts w:ascii="Arial" w:eastAsia="Arial" w:hAnsi="Arial" w:cs="Arial"/>
                <w:b/>
                <w:bCs/>
                <w:sz w:val="18"/>
                <w:szCs w:val="18"/>
              </w:rPr>
              <w:t>erse</w:t>
            </w:r>
            <w:r>
              <w:rPr>
                <w:rFonts w:ascii="Arial" w:eastAsia="Arial" w:hAnsi="Arial" w:cs="Arial"/>
                <w:b/>
                <w:bCs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(or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z w:val="18"/>
                <w:szCs w:val="18"/>
              </w:rPr>
              <w:t>thru</w:t>
            </w:r>
            <w:r>
              <w:rPr>
                <w:rFonts w:ascii="Arial" w:eastAsia="Arial" w:hAnsi="Arial" w:cs="Arial"/>
                <w:b/>
                <w:bCs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b/>
                <w:bCs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z w:val="18"/>
                <w:szCs w:val="18"/>
              </w:rPr>
              <w:t>)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fau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l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.</w:t>
            </w:r>
          </w:p>
        </w:tc>
      </w:tr>
      <w:tr w:rsidR="00390CA3">
        <w:trPr>
          <w:trHeight w:hRule="exact" w:val="62"/>
        </w:trPr>
        <w:tc>
          <w:tcPr>
            <w:tcW w:w="4251" w:type="dxa"/>
            <w:tcBorders>
              <w:top w:val="single" w:sz="12" w:space="0" w:color="EBEBEB"/>
              <w:left w:val="nil"/>
              <w:bottom w:val="single" w:sz="24" w:space="0" w:color="DADADA"/>
              <w:right w:val="nil"/>
            </w:tcBorders>
          </w:tcPr>
          <w:p w:rsidR="00390CA3" w:rsidRDefault="00390CA3"/>
        </w:tc>
        <w:tc>
          <w:tcPr>
            <w:tcW w:w="4254" w:type="dxa"/>
            <w:tcBorders>
              <w:top w:val="single" w:sz="12" w:space="0" w:color="EBEBEB"/>
              <w:left w:val="nil"/>
              <w:bottom w:val="single" w:sz="24" w:space="0" w:color="DADADA"/>
              <w:right w:val="nil"/>
            </w:tcBorders>
          </w:tcPr>
          <w:p w:rsidR="00390CA3" w:rsidRDefault="00390CA3"/>
        </w:tc>
      </w:tr>
      <w:tr w:rsidR="00390CA3">
        <w:trPr>
          <w:trHeight w:hRule="exact" w:val="706"/>
        </w:trPr>
        <w:tc>
          <w:tcPr>
            <w:tcW w:w="4251" w:type="dxa"/>
            <w:tcBorders>
              <w:top w:val="single" w:sz="24" w:space="0" w:color="DADADA"/>
              <w:left w:val="nil"/>
              <w:bottom w:val="single" w:sz="12" w:space="0" w:color="DADADA"/>
              <w:right w:val="single" w:sz="8" w:space="0" w:color="FFFFFF"/>
            </w:tcBorders>
            <w:shd w:val="clear" w:color="auto" w:fill="DADADA"/>
          </w:tcPr>
          <w:p w:rsidR="00390CA3" w:rsidRDefault="00BD6A69">
            <w:pPr>
              <w:pStyle w:val="TableParagraph"/>
              <w:spacing w:before="13" w:line="243" w:lineRule="auto"/>
              <w:ind w:left="48" w:right="339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bCs/>
                <w:sz w:val="18"/>
                <w:szCs w:val="18"/>
              </w:rPr>
              <w:t>Transform</w:t>
            </w:r>
            <w:r>
              <w:rPr>
                <w:rFonts w:ascii="Arial" w:eastAsia="Arial" w:hAnsi="Arial" w:cs="Arial"/>
                <w:b/>
                <w:bCs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bou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z w:val="18"/>
                <w:szCs w:val="18"/>
              </w:rPr>
              <w:t>dar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y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,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here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p</w:t>
            </w:r>
            <w:r>
              <w:rPr>
                <w:rFonts w:ascii="Arial" w:eastAsia="Arial" w:hAnsi="Arial" w:cs="Arial"/>
                <w:sz w:val="18"/>
                <w:szCs w:val="18"/>
              </w:rPr>
              <w:t>lat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lide hori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z</w:t>
            </w:r>
            <w:r>
              <w:rPr>
                <w:rFonts w:ascii="Arial" w:eastAsia="Arial" w:hAnsi="Arial" w:cs="Arial"/>
                <w:sz w:val="18"/>
                <w:szCs w:val="18"/>
              </w:rPr>
              <w:t>ont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z w:val="18"/>
                <w:szCs w:val="18"/>
              </w:rPr>
              <w:t>lly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p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t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z w:val="18"/>
                <w:szCs w:val="18"/>
              </w:rPr>
              <w:t>h ot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h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er,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z w:val="18"/>
                <w:szCs w:val="18"/>
              </w:rPr>
              <w:t>either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z w:val="18"/>
                <w:szCs w:val="18"/>
              </w:rPr>
              <w:t>at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z w:val="18"/>
                <w:szCs w:val="18"/>
              </w:rPr>
              <w:t>g nor de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y</w:t>
            </w:r>
            <w:r>
              <w:rPr>
                <w:rFonts w:ascii="Arial" w:eastAsia="Arial" w:hAnsi="Arial" w:cs="Arial"/>
                <w:sz w:val="18"/>
                <w:szCs w:val="18"/>
              </w:rPr>
              <w:t>ing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z w:val="18"/>
                <w:szCs w:val="18"/>
              </w:rPr>
              <w:t>ru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t.</w:t>
            </w:r>
          </w:p>
        </w:tc>
        <w:tc>
          <w:tcPr>
            <w:tcW w:w="4254" w:type="dxa"/>
            <w:tcBorders>
              <w:top w:val="single" w:sz="24" w:space="0" w:color="DADADA"/>
              <w:left w:val="single" w:sz="8" w:space="0" w:color="FFFFFF"/>
              <w:bottom w:val="single" w:sz="12" w:space="0" w:color="DADADA"/>
              <w:right w:val="nil"/>
            </w:tcBorders>
            <w:shd w:val="clear" w:color="auto" w:fill="DADADA"/>
          </w:tcPr>
          <w:p w:rsidR="00390CA3" w:rsidRDefault="00BD6A69">
            <w:pPr>
              <w:pStyle w:val="TableParagraph"/>
              <w:spacing w:before="13"/>
              <w:ind w:left="47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z w:val="18"/>
                <w:szCs w:val="18"/>
              </w:rPr>
              <w:t>ran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form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bo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u</w:t>
            </w:r>
            <w:r>
              <w:rPr>
                <w:rFonts w:ascii="Arial" w:eastAsia="Arial" w:hAnsi="Arial" w:cs="Arial"/>
                <w:sz w:val="18"/>
                <w:szCs w:val="18"/>
              </w:rPr>
              <w:t>ndar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z w:val="18"/>
                <w:szCs w:val="18"/>
              </w:rPr>
              <w:t>es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are a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y</w:t>
            </w:r>
            <w:r>
              <w:rPr>
                <w:rFonts w:ascii="Arial" w:eastAsia="Arial" w:hAnsi="Arial" w:cs="Arial"/>
                <w:sz w:val="18"/>
                <w:szCs w:val="18"/>
              </w:rPr>
              <w:t>pe of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z w:val="18"/>
                <w:szCs w:val="18"/>
              </w:rPr>
              <w:t>slip-str</w:t>
            </w:r>
            <w:r>
              <w:rPr>
                <w:rFonts w:ascii="Arial" w:eastAsia="Arial" w:hAnsi="Arial" w:cs="Arial"/>
                <w:b/>
                <w:bCs/>
                <w:spacing w:val="-3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b/>
                <w:bCs/>
                <w:sz w:val="18"/>
                <w:szCs w:val="18"/>
              </w:rPr>
              <w:t>ke</w:t>
            </w:r>
          </w:p>
          <w:p w:rsidR="00390CA3" w:rsidRDefault="00BD6A69">
            <w:pPr>
              <w:pStyle w:val="TableParagraph"/>
              <w:spacing w:before="6"/>
              <w:ind w:left="47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fault.</w:t>
            </w:r>
          </w:p>
        </w:tc>
      </w:tr>
    </w:tbl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16" w:line="280" w:lineRule="exact"/>
        <w:rPr>
          <w:sz w:val="28"/>
          <w:szCs w:val="28"/>
        </w:rPr>
      </w:pPr>
    </w:p>
    <w:p w:rsidR="00390CA3" w:rsidRDefault="00BD6A69">
      <w:pPr>
        <w:ind w:left="138" w:right="1060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AU" w:eastAsia="en-AU"/>
        </w:rPr>
        <w:drawing>
          <wp:inline distT="0" distB="0" distL="0" distR="0">
            <wp:extent cx="5319395" cy="1717675"/>
            <wp:effectExtent l="0" t="0" r="0" b="0"/>
            <wp:docPr id="3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39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CA3" w:rsidRDefault="00390CA3">
      <w:pPr>
        <w:spacing w:before="4" w:line="110" w:lineRule="exact"/>
        <w:rPr>
          <w:sz w:val="11"/>
          <w:szCs w:val="11"/>
        </w:rPr>
      </w:pPr>
    </w:p>
    <w:p w:rsidR="00390CA3" w:rsidRDefault="00BD6A69">
      <w:pPr>
        <w:ind w:left="138" w:right="150"/>
        <w:rPr>
          <w:rFonts w:ascii="Arial" w:eastAsia="Arial" w:hAnsi="Arial" w:cs="Arial"/>
          <w:sz w:val="18"/>
          <w:szCs w:val="18"/>
        </w:rPr>
      </w:pPr>
      <w:bookmarkStart w:id="11" w:name="_bookmark3"/>
      <w:bookmarkEnd w:id="11"/>
      <w:r>
        <w:rPr>
          <w:rFonts w:ascii="Arial" w:eastAsia="Arial" w:hAnsi="Arial" w:cs="Arial"/>
          <w:i/>
          <w:sz w:val="18"/>
          <w:szCs w:val="18"/>
        </w:rPr>
        <w:t>F</w:t>
      </w:r>
      <w:r>
        <w:rPr>
          <w:rFonts w:ascii="Arial" w:eastAsia="Arial" w:hAnsi="Arial" w:cs="Arial"/>
          <w:i/>
          <w:spacing w:val="1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gure</w:t>
      </w:r>
      <w:r>
        <w:rPr>
          <w:rFonts w:ascii="Arial" w:eastAsia="Arial" w:hAnsi="Arial" w:cs="Arial"/>
          <w:i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 xml:space="preserve">3: 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z w:val="18"/>
          <w:szCs w:val="18"/>
        </w:rPr>
        <w:t xml:space="preserve">he 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z w:val="18"/>
          <w:szCs w:val="18"/>
        </w:rPr>
        <w:t xml:space="preserve">hree </w:t>
      </w:r>
      <w:r>
        <w:rPr>
          <w:rFonts w:ascii="Arial" w:eastAsia="Arial" w:hAnsi="Arial" w:cs="Arial"/>
          <w:i/>
          <w:spacing w:val="-1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>a</w:t>
      </w:r>
      <w:r>
        <w:rPr>
          <w:rFonts w:ascii="Arial" w:eastAsia="Arial" w:hAnsi="Arial" w:cs="Arial"/>
          <w:i/>
          <w:spacing w:val="-2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 xml:space="preserve">n 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pacing w:val="1"/>
          <w:sz w:val="18"/>
          <w:szCs w:val="18"/>
        </w:rPr>
        <w:t>y</w:t>
      </w:r>
      <w:r>
        <w:rPr>
          <w:rFonts w:ascii="Arial" w:eastAsia="Arial" w:hAnsi="Arial" w:cs="Arial"/>
          <w:i/>
          <w:sz w:val="18"/>
          <w:szCs w:val="18"/>
        </w:rPr>
        <w:t>p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z w:val="18"/>
          <w:szCs w:val="18"/>
        </w:rPr>
        <w:t>s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of fa</w:t>
      </w:r>
      <w:r>
        <w:rPr>
          <w:rFonts w:ascii="Arial" w:eastAsia="Arial" w:hAnsi="Arial" w:cs="Arial"/>
          <w:i/>
          <w:spacing w:val="-2"/>
          <w:sz w:val="18"/>
          <w:szCs w:val="18"/>
        </w:rPr>
        <w:t>u</w:t>
      </w:r>
      <w:r>
        <w:rPr>
          <w:rFonts w:ascii="Arial" w:eastAsia="Arial" w:hAnsi="Arial" w:cs="Arial"/>
          <w:i/>
          <w:sz w:val="18"/>
          <w:szCs w:val="18"/>
        </w:rPr>
        <w:t>lt</w:t>
      </w:r>
      <w:r>
        <w:rPr>
          <w:rFonts w:ascii="Arial" w:eastAsia="Arial" w:hAnsi="Arial" w:cs="Arial"/>
          <w:i/>
          <w:spacing w:val="-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.</w:t>
      </w:r>
    </w:p>
    <w:p w:rsidR="00390CA3" w:rsidRDefault="00390CA3">
      <w:pPr>
        <w:rPr>
          <w:rFonts w:ascii="Arial" w:eastAsia="Arial" w:hAnsi="Arial" w:cs="Arial"/>
          <w:sz w:val="18"/>
          <w:szCs w:val="18"/>
        </w:rPr>
        <w:sectPr w:rsidR="00390CA3">
          <w:footerReference w:type="default" r:id="rId33"/>
          <w:pgSz w:w="11907" w:h="16840"/>
          <w:pgMar w:top="1560" w:right="1280" w:bottom="780" w:left="1280" w:header="0" w:footer="585" w:gutter="0"/>
          <w:cols w:space="720"/>
        </w:sect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7" w:line="200" w:lineRule="exact"/>
        <w:rPr>
          <w:sz w:val="20"/>
          <w:szCs w:val="20"/>
        </w:rPr>
      </w:pPr>
    </w:p>
    <w:p w:rsidR="00390CA3" w:rsidRDefault="00BD6A69">
      <w:pPr>
        <w:ind w:left="138" w:right="1060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AU" w:eastAsia="en-AU"/>
        </w:rPr>
        <w:drawing>
          <wp:inline distT="0" distB="0" distL="0" distR="0">
            <wp:extent cx="6607810" cy="5494655"/>
            <wp:effectExtent l="0" t="0" r="2540" b="0"/>
            <wp:docPr id="34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7810" cy="549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CA3" w:rsidRDefault="00390CA3">
      <w:pPr>
        <w:spacing w:before="9" w:line="130" w:lineRule="exact"/>
        <w:rPr>
          <w:sz w:val="13"/>
          <w:szCs w:val="13"/>
        </w:rPr>
      </w:pPr>
    </w:p>
    <w:p w:rsidR="00390CA3" w:rsidRDefault="00BD6A69">
      <w:pPr>
        <w:spacing w:before="77"/>
        <w:ind w:left="138"/>
        <w:rPr>
          <w:rFonts w:ascii="Arial" w:eastAsia="Arial" w:hAnsi="Arial" w:cs="Arial"/>
          <w:sz w:val="18"/>
          <w:szCs w:val="18"/>
        </w:rPr>
      </w:pPr>
      <w:bookmarkStart w:id="12" w:name="_bookmark4"/>
      <w:bookmarkEnd w:id="12"/>
      <w:r>
        <w:rPr>
          <w:rFonts w:ascii="Arial" w:eastAsia="Arial" w:hAnsi="Arial" w:cs="Arial"/>
          <w:i/>
          <w:sz w:val="18"/>
          <w:szCs w:val="18"/>
        </w:rPr>
        <w:t>F</w:t>
      </w:r>
      <w:r>
        <w:rPr>
          <w:rFonts w:ascii="Arial" w:eastAsia="Arial" w:hAnsi="Arial" w:cs="Arial"/>
          <w:i/>
          <w:spacing w:val="1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gure</w:t>
      </w:r>
      <w:r>
        <w:rPr>
          <w:rFonts w:ascii="Arial" w:eastAsia="Arial" w:hAnsi="Arial" w:cs="Arial"/>
          <w:i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 xml:space="preserve">4: </w:t>
      </w:r>
      <w:r>
        <w:rPr>
          <w:rFonts w:ascii="Arial" w:eastAsia="Arial" w:hAnsi="Arial" w:cs="Arial"/>
          <w:i/>
          <w:spacing w:val="-1"/>
          <w:sz w:val="18"/>
          <w:szCs w:val="18"/>
        </w:rPr>
        <w:t>G</w:t>
      </w:r>
      <w:r>
        <w:rPr>
          <w:rFonts w:ascii="Arial" w:eastAsia="Arial" w:hAnsi="Arial" w:cs="Arial"/>
          <w:i/>
          <w:sz w:val="18"/>
          <w:szCs w:val="18"/>
        </w:rPr>
        <w:t>l</w:t>
      </w:r>
      <w:r>
        <w:rPr>
          <w:rFonts w:ascii="Arial" w:eastAsia="Arial" w:hAnsi="Arial" w:cs="Arial"/>
          <w:i/>
          <w:spacing w:val="-2"/>
          <w:sz w:val="18"/>
          <w:szCs w:val="18"/>
        </w:rPr>
        <w:t>o</w:t>
      </w:r>
      <w:r>
        <w:rPr>
          <w:rFonts w:ascii="Arial" w:eastAsia="Arial" w:hAnsi="Arial" w:cs="Arial"/>
          <w:i/>
          <w:sz w:val="18"/>
          <w:szCs w:val="18"/>
        </w:rPr>
        <w:t>bal</w:t>
      </w:r>
      <w:r>
        <w:rPr>
          <w:rFonts w:ascii="Arial" w:eastAsia="Arial" w:hAnsi="Arial" w:cs="Arial"/>
          <w:i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-2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 xml:space="preserve">ap </w:t>
      </w:r>
      <w:r>
        <w:rPr>
          <w:rFonts w:ascii="Arial" w:eastAsia="Arial" w:hAnsi="Arial" w:cs="Arial"/>
          <w:i/>
          <w:spacing w:val="-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howi</w:t>
      </w:r>
      <w:r>
        <w:rPr>
          <w:rFonts w:ascii="Arial" w:eastAsia="Arial" w:hAnsi="Arial" w:cs="Arial"/>
          <w:i/>
          <w:spacing w:val="-2"/>
          <w:sz w:val="18"/>
          <w:szCs w:val="18"/>
        </w:rPr>
        <w:t>n</w:t>
      </w:r>
      <w:r>
        <w:rPr>
          <w:rFonts w:ascii="Arial" w:eastAsia="Arial" w:hAnsi="Arial" w:cs="Arial"/>
          <w:i/>
          <w:sz w:val="18"/>
          <w:szCs w:val="18"/>
        </w:rPr>
        <w:t>g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 xml:space="preserve">where </w:t>
      </w:r>
      <w:r>
        <w:rPr>
          <w:rFonts w:ascii="Arial" w:eastAsia="Arial" w:hAnsi="Arial" w:cs="Arial"/>
          <w:i/>
          <w:spacing w:val="-1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>ajor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ear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z w:val="18"/>
          <w:szCs w:val="18"/>
        </w:rPr>
        <w:t>hqu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pacing w:val="1"/>
          <w:sz w:val="18"/>
          <w:szCs w:val="18"/>
        </w:rPr>
        <w:t>k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z w:val="18"/>
          <w:szCs w:val="18"/>
        </w:rPr>
        <w:t>s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-2"/>
          <w:sz w:val="18"/>
          <w:szCs w:val="18"/>
        </w:rPr>
        <w:t>o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pacing w:val="-2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ur. Th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e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o</w:t>
      </w:r>
      <w:r>
        <w:rPr>
          <w:rFonts w:ascii="Arial" w:eastAsia="Arial" w:hAnsi="Arial" w:cs="Arial"/>
          <w:i/>
          <w:spacing w:val="-2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n</w:t>
      </w:r>
      <w:r>
        <w:rPr>
          <w:rFonts w:ascii="Arial" w:eastAsia="Arial" w:hAnsi="Arial" w:cs="Arial"/>
          <w:i/>
          <w:spacing w:val="-2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ide w</w:t>
      </w:r>
      <w:r>
        <w:rPr>
          <w:rFonts w:ascii="Arial" w:eastAsia="Arial" w:hAnsi="Arial" w:cs="Arial"/>
          <w:i/>
          <w:spacing w:val="-2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 xml:space="preserve">th 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z w:val="18"/>
          <w:szCs w:val="18"/>
        </w:rPr>
        <w:t>e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t</w:t>
      </w:r>
      <w:r>
        <w:rPr>
          <w:rFonts w:ascii="Arial" w:eastAsia="Arial" w:hAnsi="Arial" w:cs="Arial"/>
          <w:i/>
          <w:spacing w:val="-2"/>
          <w:sz w:val="18"/>
          <w:szCs w:val="18"/>
        </w:rPr>
        <w:t>o</w:t>
      </w:r>
      <w:r>
        <w:rPr>
          <w:rFonts w:ascii="Arial" w:eastAsia="Arial" w:hAnsi="Arial" w:cs="Arial"/>
          <w:i/>
          <w:sz w:val="18"/>
          <w:szCs w:val="18"/>
        </w:rPr>
        <w:t>n</w:t>
      </w:r>
      <w:r>
        <w:rPr>
          <w:rFonts w:ascii="Arial" w:eastAsia="Arial" w:hAnsi="Arial" w:cs="Arial"/>
          <w:i/>
          <w:spacing w:val="-2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c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p</w:t>
      </w:r>
      <w:r>
        <w:rPr>
          <w:rFonts w:ascii="Arial" w:eastAsia="Arial" w:hAnsi="Arial" w:cs="Arial"/>
          <w:i/>
          <w:spacing w:val="-2"/>
          <w:sz w:val="18"/>
          <w:szCs w:val="18"/>
        </w:rPr>
        <w:t>l</w:t>
      </w:r>
      <w:r>
        <w:rPr>
          <w:rFonts w:ascii="Arial" w:eastAsia="Arial" w:hAnsi="Arial" w:cs="Arial"/>
          <w:i/>
          <w:sz w:val="18"/>
          <w:szCs w:val="18"/>
        </w:rPr>
        <w:t xml:space="preserve">ate </w:t>
      </w:r>
      <w:r>
        <w:rPr>
          <w:rFonts w:ascii="Arial" w:eastAsia="Arial" w:hAnsi="Arial" w:cs="Arial"/>
          <w:i/>
          <w:spacing w:val="-2"/>
          <w:sz w:val="18"/>
          <w:szCs w:val="18"/>
        </w:rPr>
        <w:t>b</w:t>
      </w:r>
      <w:r>
        <w:rPr>
          <w:rFonts w:ascii="Arial" w:eastAsia="Arial" w:hAnsi="Arial" w:cs="Arial"/>
          <w:i/>
          <w:sz w:val="18"/>
          <w:szCs w:val="18"/>
        </w:rPr>
        <w:t>ou</w:t>
      </w:r>
      <w:r>
        <w:rPr>
          <w:rFonts w:ascii="Arial" w:eastAsia="Arial" w:hAnsi="Arial" w:cs="Arial"/>
          <w:i/>
          <w:spacing w:val="-2"/>
          <w:sz w:val="18"/>
          <w:szCs w:val="18"/>
        </w:rPr>
        <w:t>n</w:t>
      </w:r>
      <w:r>
        <w:rPr>
          <w:rFonts w:ascii="Arial" w:eastAsia="Arial" w:hAnsi="Arial" w:cs="Arial"/>
          <w:i/>
          <w:sz w:val="18"/>
          <w:szCs w:val="18"/>
        </w:rPr>
        <w:t>dar</w:t>
      </w:r>
      <w:r>
        <w:rPr>
          <w:rFonts w:ascii="Arial" w:eastAsia="Arial" w:hAnsi="Arial" w:cs="Arial"/>
          <w:i/>
          <w:spacing w:val="-2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e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.</w:t>
      </w:r>
    </w:p>
    <w:p w:rsidR="00390CA3" w:rsidRDefault="00390CA3">
      <w:pPr>
        <w:rPr>
          <w:rFonts w:ascii="Arial" w:eastAsia="Arial" w:hAnsi="Arial" w:cs="Arial"/>
          <w:sz w:val="18"/>
          <w:szCs w:val="18"/>
        </w:rPr>
        <w:sectPr w:rsidR="00390CA3">
          <w:footerReference w:type="default" r:id="rId35"/>
          <w:pgSz w:w="11907" w:h="16840"/>
          <w:pgMar w:top="1560" w:right="0" w:bottom="780" w:left="1280" w:header="0" w:footer="585" w:gutter="0"/>
          <w:cols w:space="720"/>
        </w:sect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7" w:line="200" w:lineRule="exact"/>
        <w:rPr>
          <w:sz w:val="20"/>
          <w:szCs w:val="20"/>
        </w:rPr>
      </w:pPr>
    </w:p>
    <w:p w:rsidR="00390CA3" w:rsidRDefault="00BD6A69">
      <w:pPr>
        <w:ind w:left="138" w:right="1060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AU" w:eastAsia="en-AU"/>
        </w:rPr>
        <w:drawing>
          <wp:inline distT="0" distB="0" distL="0" distR="0">
            <wp:extent cx="5311775" cy="3267710"/>
            <wp:effectExtent l="0" t="0" r="3175" b="8890"/>
            <wp:docPr id="3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775" cy="326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CA3" w:rsidRDefault="00BD6A69">
      <w:pPr>
        <w:spacing w:before="91" w:line="325" w:lineRule="auto"/>
        <w:ind w:left="138" w:right="150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i/>
          <w:sz w:val="18"/>
          <w:szCs w:val="18"/>
        </w:rPr>
        <w:t>F</w:t>
      </w:r>
      <w:r>
        <w:rPr>
          <w:rFonts w:ascii="Arial" w:eastAsia="Arial" w:hAnsi="Arial" w:cs="Arial"/>
          <w:i/>
          <w:spacing w:val="1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gure</w:t>
      </w:r>
      <w:r>
        <w:rPr>
          <w:rFonts w:ascii="Arial" w:eastAsia="Arial" w:hAnsi="Arial" w:cs="Arial"/>
          <w:i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5: D</w:t>
      </w:r>
      <w:r>
        <w:rPr>
          <w:rFonts w:ascii="Arial" w:eastAsia="Arial" w:hAnsi="Arial" w:cs="Arial"/>
          <w:i/>
          <w:spacing w:val="-2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agram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of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te</w:t>
      </w:r>
      <w:r>
        <w:rPr>
          <w:rFonts w:ascii="Arial" w:eastAsia="Arial" w:hAnsi="Arial" w:cs="Arial"/>
          <w:i/>
          <w:spacing w:val="-2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to</w:t>
      </w:r>
      <w:r>
        <w:rPr>
          <w:rFonts w:ascii="Arial" w:eastAsia="Arial" w:hAnsi="Arial" w:cs="Arial"/>
          <w:i/>
          <w:spacing w:val="-2"/>
          <w:sz w:val="18"/>
          <w:szCs w:val="18"/>
        </w:rPr>
        <w:t>n</w:t>
      </w:r>
      <w:r>
        <w:rPr>
          <w:rFonts w:ascii="Arial" w:eastAsia="Arial" w:hAnsi="Arial" w:cs="Arial"/>
          <w:i/>
          <w:sz w:val="18"/>
          <w:szCs w:val="18"/>
        </w:rPr>
        <w:t>ic</w:t>
      </w:r>
      <w:r>
        <w:rPr>
          <w:rFonts w:ascii="Arial" w:eastAsia="Arial" w:hAnsi="Arial" w:cs="Arial"/>
          <w:i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plate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bo</w:t>
      </w:r>
      <w:r>
        <w:rPr>
          <w:rFonts w:ascii="Arial" w:eastAsia="Arial" w:hAnsi="Arial" w:cs="Arial"/>
          <w:i/>
          <w:spacing w:val="-2"/>
          <w:sz w:val="18"/>
          <w:szCs w:val="18"/>
        </w:rPr>
        <w:t>u</w:t>
      </w:r>
      <w:r>
        <w:rPr>
          <w:rFonts w:ascii="Arial" w:eastAsia="Arial" w:hAnsi="Arial" w:cs="Arial"/>
          <w:i/>
          <w:sz w:val="18"/>
          <w:szCs w:val="18"/>
        </w:rPr>
        <w:t>nda</w:t>
      </w:r>
      <w:r>
        <w:rPr>
          <w:rFonts w:ascii="Arial" w:eastAsia="Arial" w:hAnsi="Arial" w:cs="Arial"/>
          <w:i/>
          <w:spacing w:val="-3"/>
          <w:sz w:val="18"/>
          <w:szCs w:val="18"/>
        </w:rPr>
        <w:t>r</w:t>
      </w:r>
      <w:r>
        <w:rPr>
          <w:rFonts w:ascii="Arial" w:eastAsia="Arial" w:hAnsi="Arial" w:cs="Arial"/>
          <w:i/>
          <w:sz w:val="18"/>
          <w:szCs w:val="18"/>
        </w:rPr>
        <w:t>y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pacing w:val="1"/>
          <w:sz w:val="18"/>
          <w:szCs w:val="18"/>
        </w:rPr>
        <w:t>y</w:t>
      </w:r>
      <w:r>
        <w:rPr>
          <w:rFonts w:ascii="Arial" w:eastAsia="Arial" w:hAnsi="Arial" w:cs="Arial"/>
          <w:i/>
          <w:sz w:val="18"/>
          <w:szCs w:val="18"/>
        </w:rPr>
        <w:t>p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 xml:space="preserve">, </w:t>
      </w:r>
      <w:r>
        <w:rPr>
          <w:rFonts w:ascii="Arial" w:eastAsia="Arial" w:hAnsi="Arial" w:cs="Arial"/>
          <w:i/>
          <w:spacing w:val="-2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howi</w:t>
      </w:r>
      <w:r>
        <w:rPr>
          <w:rFonts w:ascii="Arial" w:eastAsia="Arial" w:hAnsi="Arial" w:cs="Arial"/>
          <w:i/>
          <w:spacing w:val="-2"/>
          <w:sz w:val="18"/>
          <w:szCs w:val="18"/>
        </w:rPr>
        <w:t>n</w:t>
      </w:r>
      <w:r>
        <w:rPr>
          <w:rFonts w:ascii="Arial" w:eastAsia="Arial" w:hAnsi="Arial" w:cs="Arial"/>
          <w:i/>
          <w:sz w:val="18"/>
          <w:szCs w:val="18"/>
        </w:rPr>
        <w:t>g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 xml:space="preserve">where 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z w:val="18"/>
          <w:szCs w:val="18"/>
        </w:rPr>
        <w:t>arth</w:t>
      </w:r>
      <w:r>
        <w:rPr>
          <w:rFonts w:ascii="Arial" w:eastAsia="Arial" w:hAnsi="Arial" w:cs="Arial"/>
          <w:i/>
          <w:spacing w:val="-2"/>
          <w:sz w:val="18"/>
          <w:szCs w:val="18"/>
        </w:rPr>
        <w:t>q</w:t>
      </w:r>
      <w:r>
        <w:rPr>
          <w:rFonts w:ascii="Arial" w:eastAsia="Arial" w:hAnsi="Arial" w:cs="Arial"/>
          <w:i/>
          <w:sz w:val="18"/>
          <w:szCs w:val="18"/>
        </w:rPr>
        <w:t>ua</w:t>
      </w:r>
      <w:r>
        <w:rPr>
          <w:rFonts w:ascii="Arial" w:eastAsia="Arial" w:hAnsi="Arial" w:cs="Arial"/>
          <w:i/>
          <w:spacing w:val="-2"/>
          <w:sz w:val="18"/>
          <w:szCs w:val="18"/>
        </w:rPr>
        <w:t>k</w:t>
      </w:r>
      <w:r>
        <w:rPr>
          <w:rFonts w:ascii="Arial" w:eastAsia="Arial" w:hAnsi="Arial" w:cs="Arial"/>
          <w:i/>
          <w:sz w:val="18"/>
          <w:szCs w:val="18"/>
        </w:rPr>
        <w:t>es</w:t>
      </w:r>
      <w:r>
        <w:rPr>
          <w:rFonts w:ascii="Arial" w:eastAsia="Arial" w:hAnsi="Arial" w:cs="Arial"/>
          <w:i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o</w:t>
      </w:r>
      <w:r>
        <w:rPr>
          <w:rFonts w:ascii="Arial" w:eastAsia="Arial" w:hAnsi="Arial" w:cs="Arial"/>
          <w:i/>
          <w:spacing w:val="-2"/>
          <w:sz w:val="18"/>
          <w:szCs w:val="18"/>
        </w:rPr>
        <w:t>c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ur</w:t>
      </w:r>
      <w:r>
        <w:rPr>
          <w:rFonts w:ascii="Arial" w:eastAsia="Arial" w:hAnsi="Arial" w:cs="Arial"/>
          <w:i/>
          <w:spacing w:val="4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z w:val="18"/>
          <w:szCs w:val="18"/>
        </w:rPr>
        <w:t>t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m</w:t>
      </w:r>
      <w:r>
        <w:rPr>
          <w:rFonts w:ascii="Arial" w:eastAsia="Arial" w:hAnsi="Arial" w:cs="Arial"/>
          <w:i/>
          <w:sz w:val="18"/>
          <w:szCs w:val="18"/>
        </w:rPr>
        <w:t>id-o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z w:val="18"/>
          <w:szCs w:val="18"/>
        </w:rPr>
        <w:t>an r</w:t>
      </w:r>
      <w:r>
        <w:rPr>
          <w:rFonts w:ascii="Arial" w:eastAsia="Arial" w:hAnsi="Arial" w:cs="Arial"/>
          <w:i/>
          <w:spacing w:val="-2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dg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z w:val="18"/>
          <w:szCs w:val="18"/>
        </w:rPr>
        <w:t>s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a</w:t>
      </w:r>
      <w:r>
        <w:rPr>
          <w:rFonts w:ascii="Arial" w:eastAsia="Arial" w:hAnsi="Arial" w:cs="Arial"/>
          <w:i/>
          <w:spacing w:val="-2"/>
          <w:sz w:val="18"/>
          <w:szCs w:val="18"/>
        </w:rPr>
        <w:t>n</w:t>
      </w:r>
      <w:r>
        <w:rPr>
          <w:rFonts w:ascii="Arial" w:eastAsia="Arial" w:hAnsi="Arial" w:cs="Arial"/>
          <w:i/>
          <w:sz w:val="18"/>
          <w:szCs w:val="18"/>
        </w:rPr>
        <w:t xml:space="preserve">d 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ub</w:t>
      </w:r>
      <w:r>
        <w:rPr>
          <w:rFonts w:ascii="Arial" w:eastAsia="Arial" w:hAnsi="Arial" w:cs="Arial"/>
          <w:i/>
          <w:spacing w:val="-2"/>
          <w:sz w:val="18"/>
          <w:szCs w:val="18"/>
        </w:rPr>
        <w:t>d</w:t>
      </w:r>
      <w:r>
        <w:rPr>
          <w:rFonts w:ascii="Arial" w:eastAsia="Arial" w:hAnsi="Arial" w:cs="Arial"/>
          <w:i/>
          <w:sz w:val="18"/>
          <w:szCs w:val="18"/>
        </w:rPr>
        <w:t>u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z w:val="18"/>
          <w:szCs w:val="18"/>
        </w:rPr>
        <w:t xml:space="preserve">ion </w:t>
      </w:r>
      <w:r>
        <w:rPr>
          <w:rFonts w:ascii="Arial" w:eastAsia="Arial" w:hAnsi="Arial" w:cs="Arial"/>
          <w:i/>
          <w:spacing w:val="-6"/>
          <w:sz w:val="18"/>
          <w:szCs w:val="18"/>
        </w:rPr>
        <w:t>z</w:t>
      </w:r>
      <w:r>
        <w:rPr>
          <w:rFonts w:ascii="Arial" w:eastAsia="Arial" w:hAnsi="Arial" w:cs="Arial"/>
          <w:i/>
          <w:sz w:val="18"/>
          <w:szCs w:val="18"/>
        </w:rPr>
        <w:t>one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.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2" w:line="220" w:lineRule="exact"/>
      </w:pPr>
    </w:p>
    <w:p w:rsidR="00390CA3" w:rsidRDefault="00BD6A69">
      <w:pPr>
        <w:pStyle w:val="Heading2"/>
        <w:ind w:right="150"/>
      </w:pPr>
      <w:bookmarkStart w:id="13" w:name="_TOC_250044"/>
      <w:r>
        <w:t>I</w:t>
      </w:r>
      <w:r>
        <w:rPr>
          <w:spacing w:val="1"/>
        </w:rPr>
        <w:t>n</w:t>
      </w:r>
      <w:r>
        <w:t>t</w:t>
      </w:r>
      <w:r>
        <w:rPr>
          <w:spacing w:val="-1"/>
        </w:rPr>
        <w:t>r</w:t>
      </w:r>
      <w:r>
        <w:t>a</w:t>
      </w:r>
      <w:r>
        <w:rPr>
          <w:spacing w:val="-2"/>
        </w:rPr>
        <w:t>p</w:t>
      </w:r>
      <w:r>
        <w:t>l</w:t>
      </w:r>
      <w:r>
        <w:rPr>
          <w:spacing w:val="1"/>
        </w:rPr>
        <w:t>a</w:t>
      </w:r>
      <w:r>
        <w:rPr>
          <w:spacing w:val="-2"/>
        </w:rPr>
        <w:t>t</w:t>
      </w:r>
      <w:r>
        <w:t xml:space="preserve">e </w:t>
      </w:r>
      <w:r>
        <w:rPr>
          <w:spacing w:val="1"/>
        </w:rPr>
        <w:t>e</w:t>
      </w:r>
      <w:r>
        <w:t>a</w:t>
      </w:r>
      <w:r>
        <w:rPr>
          <w:spacing w:val="-2"/>
        </w:rPr>
        <w:t>r</w:t>
      </w:r>
      <w:r>
        <w:t>thqua</w:t>
      </w:r>
      <w:r>
        <w:rPr>
          <w:spacing w:val="1"/>
        </w:rPr>
        <w:t>k</w:t>
      </w:r>
      <w:r>
        <w:rPr>
          <w:spacing w:val="-2"/>
        </w:rPr>
        <w:t>e</w:t>
      </w:r>
      <w:bookmarkEnd w:id="13"/>
      <w:r>
        <w:t>s</w:t>
      </w:r>
    </w:p>
    <w:p w:rsidR="00390CA3" w:rsidRDefault="00390CA3">
      <w:pPr>
        <w:spacing w:before="19" w:line="200" w:lineRule="exact"/>
        <w:rPr>
          <w:sz w:val="20"/>
          <w:szCs w:val="20"/>
        </w:rPr>
      </w:pPr>
    </w:p>
    <w:p w:rsidR="00390CA3" w:rsidRDefault="00BD6A69">
      <w:pPr>
        <w:pStyle w:val="BodyText"/>
        <w:spacing w:line="292" w:lineRule="auto"/>
        <w:ind w:right="184"/>
      </w:pPr>
      <w:r>
        <w:rPr>
          <w:rFonts w:cs="Arial"/>
          <w:b/>
          <w:bCs/>
        </w:rPr>
        <w:t>In</w:t>
      </w:r>
      <w:r>
        <w:rPr>
          <w:rFonts w:cs="Arial"/>
          <w:b/>
          <w:bCs/>
          <w:spacing w:val="1"/>
        </w:rPr>
        <w:t>t</w:t>
      </w:r>
      <w:r>
        <w:rPr>
          <w:rFonts w:cs="Arial"/>
          <w:b/>
          <w:bCs/>
          <w:spacing w:val="-1"/>
        </w:rPr>
        <w:t>r</w:t>
      </w:r>
      <w:r>
        <w:rPr>
          <w:rFonts w:cs="Arial"/>
          <w:b/>
          <w:bCs/>
        </w:rPr>
        <w:t>aplate</w:t>
      </w:r>
      <w:r>
        <w:rPr>
          <w:rFonts w:cs="Arial"/>
          <w:b/>
          <w:bCs/>
          <w:spacing w:val="-5"/>
        </w:rPr>
        <w:t xml:space="preserve"> </w:t>
      </w:r>
      <w:r>
        <w:rPr>
          <w:rFonts w:cs="Arial"/>
          <w:b/>
          <w:bCs/>
        </w:rPr>
        <w:t>e</w:t>
      </w:r>
      <w:r>
        <w:rPr>
          <w:rFonts w:cs="Arial"/>
          <w:b/>
          <w:bCs/>
          <w:spacing w:val="-1"/>
        </w:rPr>
        <w:t>ar</w:t>
      </w:r>
      <w:r>
        <w:rPr>
          <w:rFonts w:cs="Arial"/>
          <w:b/>
          <w:bCs/>
        </w:rPr>
        <w:t>thqu</w:t>
      </w:r>
      <w:r>
        <w:rPr>
          <w:rFonts w:cs="Arial"/>
          <w:b/>
          <w:bCs/>
          <w:spacing w:val="1"/>
        </w:rPr>
        <w:t>a</w:t>
      </w:r>
      <w:r>
        <w:rPr>
          <w:rFonts w:cs="Arial"/>
          <w:b/>
          <w:bCs/>
        </w:rPr>
        <w:t>k</w:t>
      </w:r>
      <w:r>
        <w:rPr>
          <w:rFonts w:cs="Arial"/>
          <w:b/>
          <w:bCs/>
          <w:spacing w:val="-1"/>
        </w:rPr>
        <w:t>e</w:t>
      </w:r>
      <w:r>
        <w:rPr>
          <w:rFonts w:cs="Arial"/>
          <w:b/>
          <w:bCs/>
        </w:rPr>
        <w:t>s</w:t>
      </w:r>
      <w:r>
        <w:rPr>
          <w:rFonts w:cs="Arial"/>
          <w:b/>
          <w:bCs/>
          <w:spacing w:val="-3"/>
        </w:rPr>
        <w:t xml:space="preserve"> </w:t>
      </w:r>
      <w:r>
        <w:t>oc</w:t>
      </w:r>
      <w:r>
        <w:rPr>
          <w:spacing w:val="1"/>
        </w:rPr>
        <w:t>c</w:t>
      </w:r>
      <w:r>
        <w:t>ur</w:t>
      </w:r>
      <w:r>
        <w:rPr>
          <w:spacing w:val="-7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-7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-6"/>
        </w:rPr>
        <w:t xml:space="preserve"> </w:t>
      </w:r>
      <w:r>
        <w:t>int</w:t>
      </w:r>
      <w:r>
        <w:rPr>
          <w:spacing w:val="-1"/>
        </w:rPr>
        <w:t>e</w:t>
      </w:r>
      <w:r>
        <w:rPr>
          <w:spacing w:val="3"/>
        </w:rPr>
        <w:t>r</w:t>
      </w:r>
      <w:r>
        <w:rPr>
          <w:spacing w:val="-1"/>
        </w:rPr>
        <w:t>i</w:t>
      </w:r>
      <w:r>
        <w:t>or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plat</w:t>
      </w:r>
      <w:r>
        <w:rPr>
          <w:spacing w:val="-1"/>
        </w:rPr>
        <w:t>e</w:t>
      </w:r>
      <w:r>
        <w:rPr>
          <w:spacing w:val="1"/>
        </w:rPr>
        <w:t>s</w:t>
      </w:r>
      <w:r>
        <w:t>,</w:t>
      </w:r>
      <w:r>
        <w:rPr>
          <w:spacing w:val="-5"/>
        </w:rPr>
        <w:t xml:space="preserve"> </w:t>
      </w:r>
      <w:r>
        <w:rPr>
          <w:spacing w:val="1"/>
        </w:rPr>
        <w:t>a</w:t>
      </w:r>
      <w:r>
        <w:rPr>
          <w:spacing w:val="-3"/>
        </w:rPr>
        <w:t>w</w:t>
      </w:r>
      <w:r>
        <w:rPr>
          <w:spacing w:val="4"/>
        </w:rPr>
        <w:t>a</w:t>
      </w:r>
      <w:r>
        <w:t>y</w:t>
      </w:r>
      <w:r>
        <w:rPr>
          <w:spacing w:val="-9"/>
        </w:rPr>
        <w:t xml:space="preserve"> </w:t>
      </w:r>
      <w:r>
        <w:rPr>
          <w:spacing w:val="1"/>
        </w:rPr>
        <w:t>f</w:t>
      </w:r>
      <w:r>
        <w:t>r</w:t>
      </w:r>
      <w:r>
        <w:rPr>
          <w:spacing w:val="-3"/>
        </w:rPr>
        <w:t>o</w:t>
      </w:r>
      <w:r>
        <w:t>m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7"/>
        </w:rPr>
        <w:t xml:space="preserve"> </w:t>
      </w:r>
      <w:r>
        <w:rPr>
          <w:spacing w:val="-1"/>
        </w:rPr>
        <w:t>p</w:t>
      </w:r>
      <w:r>
        <w:rPr>
          <w:spacing w:val="1"/>
        </w:rPr>
        <w:t>l</w:t>
      </w:r>
      <w:r>
        <w:t>ate</w:t>
      </w:r>
      <w:r>
        <w:rPr>
          <w:spacing w:val="-7"/>
        </w:rPr>
        <w:t xml:space="preserve"> </w:t>
      </w:r>
      <w:r>
        <w:rPr>
          <w:spacing w:val="4"/>
        </w:rPr>
        <w:t>m</w:t>
      </w:r>
      <w:r>
        <w:t>arg</w:t>
      </w:r>
      <w:r>
        <w:rPr>
          <w:spacing w:val="-1"/>
        </w:rPr>
        <w:t>i</w:t>
      </w:r>
      <w:r>
        <w:rPr>
          <w:spacing w:val="1"/>
        </w:rPr>
        <w:t>ns</w:t>
      </w:r>
      <w:r>
        <w:t>.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>t</w:t>
      </w:r>
      <w:r>
        <w:t>ra</w:t>
      </w:r>
      <w:r>
        <w:rPr>
          <w:spacing w:val="1"/>
        </w:rPr>
        <w:t>p</w:t>
      </w:r>
      <w:r>
        <w:rPr>
          <w:spacing w:val="-1"/>
        </w:rPr>
        <w:t>l</w:t>
      </w:r>
      <w:r>
        <w:t>ate</w:t>
      </w:r>
      <w:r>
        <w:rPr>
          <w:w w:val="99"/>
        </w:rPr>
        <w:t xml:space="preserve"> </w:t>
      </w:r>
      <w:r>
        <w:t>e</w:t>
      </w:r>
      <w:r>
        <w:rPr>
          <w:spacing w:val="-1"/>
        </w:rPr>
        <w:t>a</w:t>
      </w:r>
      <w:r>
        <w:t>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es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n</w:t>
      </w:r>
      <w:r>
        <w:rPr>
          <w:spacing w:val="-1"/>
        </w:rPr>
        <w:t>o</w:t>
      </w:r>
      <w:r>
        <w:t>t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c</w:t>
      </w:r>
      <w:r>
        <w:rPr>
          <w:spacing w:val="1"/>
        </w:rPr>
        <w:t>omm</w:t>
      </w:r>
      <w:r>
        <w:t>on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t</w:t>
      </w:r>
      <w:r>
        <w:rPr>
          <w:spacing w:val="-1"/>
        </w:rPr>
        <w:t>h</w:t>
      </w:r>
      <w:r>
        <w:t>ose</w:t>
      </w:r>
      <w:r>
        <w:rPr>
          <w:spacing w:val="-6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1"/>
        </w:rPr>
        <w:t>p</w:t>
      </w:r>
      <w:r>
        <w:rPr>
          <w:spacing w:val="-1"/>
        </w:rPr>
        <w:t>l</w:t>
      </w:r>
      <w:r>
        <w:t>ate</w:t>
      </w:r>
      <w:r>
        <w:rPr>
          <w:spacing w:val="-1"/>
        </w:rPr>
        <w:t xml:space="preserve"> </w:t>
      </w:r>
      <w:r>
        <w:t>e</w:t>
      </w:r>
      <w:r>
        <w:rPr>
          <w:spacing w:val="1"/>
        </w:rPr>
        <w:t>d</w:t>
      </w:r>
      <w:r>
        <w:t>g</w:t>
      </w:r>
      <w:r>
        <w:rPr>
          <w:spacing w:val="-1"/>
        </w:rPr>
        <w:t>e</w:t>
      </w:r>
      <w:r>
        <w:t>s</w:t>
      </w:r>
      <w:r>
        <w:rPr>
          <w:spacing w:val="-4"/>
        </w:rPr>
        <w:t xml:space="preserve"> </w:t>
      </w:r>
      <w:r>
        <w:t>(</w:t>
      </w:r>
      <w:r>
        <w:rPr>
          <w:spacing w:val="-1"/>
        </w:rPr>
        <w:t>i</w:t>
      </w:r>
      <w:r>
        <w:t>.e.</w:t>
      </w:r>
      <w:r>
        <w:rPr>
          <w:spacing w:val="-5"/>
        </w:rPr>
        <w:t xml:space="preserve"> </w:t>
      </w:r>
      <w:r>
        <w:rPr>
          <w:spacing w:val="-2"/>
        </w:rPr>
        <w:t>i</w:t>
      </w:r>
      <w:r>
        <w:rPr>
          <w:spacing w:val="1"/>
        </w:rPr>
        <w:t>n</w:t>
      </w:r>
      <w:r>
        <w:t>ter</w:t>
      </w:r>
      <w:r>
        <w:rPr>
          <w:spacing w:val="2"/>
        </w:rPr>
        <w:t>p</w:t>
      </w:r>
      <w:r>
        <w:rPr>
          <w:spacing w:val="-1"/>
        </w:rPr>
        <w:t>l</w:t>
      </w:r>
      <w:r>
        <w:t>ate</w:t>
      </w:r>
      <w:r>
        <w:rPr>
          <w:spacing w:val="-4"/>
        </w:rPr>
        <w:t xml:space="preserve"> </w:t>
      </w:r>
      <w:r>
        <w:t>e</w:t>
      </w:r>
      <w:r>
        <w:rPr>
          <w:spacing w:val="-1"/>
        </w:rPr>
        <w:t>a</w:t>
      </w:r>
      <w:r>
        <w:t>r</w:t>
      </w:r>
      <w:r>
        <w:rPr>
          <w:spacing w:val="2"/>
        </w:rPr>
        <w:t>t</w:t>
      </w:r>
      <w:r>
        <w:t>h</w:t>
      </w:r>
      <w:r>
        <w:rPr>
          <w:spacing w:val="-1"/>
        </w:rPr>
        <w:t>q</w:t>
      </w:r>
      <w:r>
        <w:rPr>
          <w:spacing w:val="1"/>
        </w:rPr>
        <w:t>ua</w:t>
      </w:r>
      <w:r>
        <w:rPr>
          <w:spacing w:val="3"/>
        </w:rPr>
        <w:t>k</w:t>
      </w:r>
      <w:r>
        <w:t>e</w:t>
      </w:r>
      <w:r>
        <w:rPr>
          <w:spacing w:val="-2"/>
        </w:rPr>
        <w:t>s</w:t>
      </w:r>
      <w:r>
        <w:t>)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3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usu</w:t>
      </w:r>
      <w:r>
        <w:rPr>
          <w:spacing w:val="1"/>
        </w:rPr>
        <w:t>a</w:t>
      </w:r>
      <w:r>
        <w:rPr>
          <w:spacing w:val="-1"/>
        </w:rPr>
        <w:t>l</w:t>
      </w:r>
      <w:r>
        <w:rPr>
          <w:spacing w:val="3"/>
        </w:rPr>
        <w:t>l</w:t>
      </w:r>
      <w:r>
        <w:t>y</w:t>
      </w:r>
      <w:r>
        <w:rPr>
          <w:w w:val="99"/>
        </w:rPr>
        <w:t xml:space="preserve"> </w:t>
      </w:r>
      <w:r>
        <w:t>n</w:t>
      </w:r>
      <w:r>
        <w:rPr>
          <w:spacing w:val="-1"/>
        </w:rPr>
        <w:t>o</w:t>
      </w:r>
      <w:r>
        <w:t>t</w:t>
      </w:r>
      <w:r>
        <w:rPr>
          <w:spacing w:val="-7"/>
        </w:rPr>
        <w:t xml:space="preserve"> </w:t>
      </w:r>
      <w:r>
        <w:rPr>
          <w:spacing w:val="-1"/>
        </w:rPr>
        <w:t>a</w:t>
      </w:r>
      <w:r>
        <w:t>s</w:t>
      </w:r>
      <w:r>
        <w:rPr>
          <w:spacing w:val="-3"/>
        </w:rPr>
        <w:t xml:space="preserve"> </w:t>
      </w:r>
      <w:r>
        <w:rPr>
          <w:spacing w:val="-1"/>
        </w:rPr>
        <w:t>l</w:t>
      </w:r>
      <w:r>
        <w:t>arg</w:t>
      </w:r>
      <w:r>
        <w:rPr>
          <w:spacing w:val="2"/>
        </w:rPr>
        <w:t>e</w:t>
      </w:r>
      <w:r>
        <w:t>.</w:t>
      </w:r>
      <w:r>
        <w:rPr>
          <w:spacing w:val="-6"/>
        </w:rPr>
        <w:t xml:space="preserve"> </w:t>
      </w:r>
      <w:r>
        <w:t>H</w:t>
      </w:r>
      <w:r>
        <w:rPr>
          <w:spacing w:val="2"/>
        </w:rPr>
        <w:t>o</w:t>
      </w:r>
      <w:r>
        <w:t>w</w:t>
      </w:r>
      <w:r>
        <w:rPr>
          <w:spacing w:val="2"/>
        </w:rPr>
        <w:t>e</w:t>
      </w:r>
      <w:r>
        <w:rPr>
          <w:spacing w:val="-2"/>
        </w:rPr>
        <w:t>v</w:t>
      </w:r>
      <w:r>
        <w:t>er,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2"/>
        </w:rPr>
        <w:t>j</w:t>
      </w:r>
      <w:r>
        <w:t>or</w:t>
      </w:r>
      <w:r>
        <w:rPr>
          <w:spacing w:val="-6"/>
        </w:rPr>
        <w:t xml:space="preserve"> </w:t>
      </w:r>
      <w:r>
        <w:t>eart</w:t>
      </w:r>
      <w:r>
        <w:rPr>
          <w:spacing w:val="2"/>
        </w:rPr>
        <w:t>h</w:t>
      </w:r>
      <w:r>
        <w:t>q</w:t>
      </w:r>
      <w:r>
        <w:rPr>
          <w:spacing w:val="-1"/>
        </w:rPr>
        <w:t>u</w:t>
      </w:r>
      <w:r>
        <w:t>a</w:t>
      </w:r>
      <w:r>
        <w:rPr>
          <w:spacing w:val="3"/>
        </w:rPr>
        <w:t>k</w:t>
      </w:r>
      <w:r>
        <w:t>es</w:t>
      </w:r>
      <w:r>
        <w:rPr>
          <w:spacing w:val="-5"/>
        </w:rPr>
        <w:t xml:space="preserve"> </w:t>
      </w:r>
      <w:r>
        <w:t>w</w:t>
      </w:r>
      <w:r>
        <w:rPr>
          <w:spacing w:val="-1"/>
        </w:rPr>
        <w:t>i</w:t>
      </w:r>
      <w:r>
        <w:t>th</w:t>
      </w:r>
      <w:r>
        <w:rPr>
          <w:spacing w:val="-7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ni</w:t>
      </w:r>
      <w:r>
        <w:rPr>
          <w:spacing w:val="2"/>
        </w:rPr>
        <w:t>t</w:t>
      </w:r>
      <w:r>
        <w:t>u</w:t>
      </w:r>
      <w:r>
        <w:rPr>
          <w:spacing w:val="-1"/>
        </w:rPr>
        <w:t>d</w:t>
      </w:r>
      <w:r>
        <w:t>es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7</w:t>
      </w:r>
      <w:r>
        <w:rPr>
          <w:spacing w:val="-1"/>
        </w:rPr>
        <w:t>.</w:t>
      </w:r>
      <w:r>
        <w:t>0</w:t>
      </w:r>
      <w:r>
        <w:rPr>
          <w:spacing w:val="-5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rPr>
          <w:spacing w:val="4"/>
        </w:rPr>
        <w:t>m</w:t>
      </w:r>
      <w:r>
        <w:t>ore</w:t>
      </w:r>
      <w:r>
        <w:rPr>
          <w:spacing w:val="-6"/>
        </w:rPr>
        <w:t xml:space="preserve"> </w:t>
      </w:r>
      <w:r>
        <w:t>do</w:t>
      </w:r>
      <w:r>
        <w:rPr>
          <w:spacing w:val="-6"/>
        </w:rPr>
        <w:t xml:space="preserve"> </w:t>
      </w:r>
      <w:r>
        <w:t>h</w:t>
      </w:r>
      <w:r>
        <w:rPr>
          <w:spacing w:val="1"/>
        </w:rPr>
        <w:t>ap</w:t>
      </w:r>
      <w:r>
        <w:t>p</w:t>
      </w:r>
      <w:r>
        <w:rPr>
          <w:spacing w:val="-1"/>
        </w:rPr>
        <w:t>e</w:t>
      </w:r>
      <w:r>
        <w:t>n</w:t>
      </w:r>
      <w:r>
        <w:rPr>
          <w:spacing w:val="-4"/>
        </w:rPr>
        <w:t xml:space="preserve"> </w:t>
      </w:r>
      <w:r>
        <w:t>oc</w:t>
      </w:r>
      <w:r>
        <w:rPr>
          <w:spacing w:val="1"/>
        </w:rPr>
        <w:t>c</w:t>
      </w:r>
      <w:r>
        <w:t>as</w:t>
      </w:r>
      <w:r>
        <w:rPr>
          <w:spacing w:val="-1"/>
        </w:rPr>
        <w:t>i</w:t>
      </w:r>
      <w:r>
        <w:t>o</w:t>
      </w:r>
      <w:r>
        <w:rPr>
          <w:spacing w:val="-1"/>
        </w:rPr>
        <w:t>n</w:t>
      </w:r>
      <w:r>
        <w:rPr>
          <w:spacing w:val="1"/>
        </w:rPr>
        <w:t>all</w:t>
      </w:r>
      <w:r>
        <w:rPr>
          <w:spacing w:val="-5"/>
        </w:rPr>
        <w:t>y</w:t>
      </w:r>
      <w:r>
        <w:t>.</w:t>
      </w:r>
      <w:r>
        <w:rPr>
          <w:spacing w:val="-2"/>
        </w:rPr>
        <w:t xml:space="preserve"> </w:t>
      </w:r>
      <w:r>
        <w:rPr>
          <w:spacing w:val="1"/>
        </w:rPr>
        <w:t>A</w:t>
      </w:r>
      <w:r>
        <w:rPr>
          <w:spacing w:val="-1"/>
        </w:rPr>
        <w:t>l</w:t>
      </w:r>
      <w:r>
        <w:t>l</w:t>
      </w:r>
      <w:r>
        <w:rPr>
          <w:w w:val="99"/>
        </w:rPr>
        <w:t xml:space="preserve"> </w:t>
      </w:r>
      <w:r>
        <w:t>e</w:t>
      </w:r>
      <w:r>
        <w:rPr>
          <w:spacing w:val="-1"/>
        </w:rPr>
        <w:t>a</w:t>
      </w:r>
      <w:r>
        <w:t>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es</w:t>
      </w:r>
      <w:r>
        <w:rPr>
          <w:spacing w:val="-7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-7"/>
        </w:rPr>
        <w:t xml:space="preserve"> </w:t>
      </w:r>
      <w:r>
        <w:rPr>
          <w:spacing w:val="3"/>
        </w:rPr>
        <w:t>m</w:t>
      </w:r>
      <w:r>
        <w:t>a</w:t>
      </w:r>
      <w:r>
        <w:rPr>
          <w:spacing w:val="-2"/>
        </w:rPr>
        <w:t>i</w:t>
      </w:r>
      <w:r>
        <w:t>n</w:t>
      </w:r>
      <w:r>
        <w:rPr>
          <w:spacing w:val="-2"/>
        </w:rPr>
        <w:t>l</w:t>
      </w:r>
      <w:r>
        <w:rPr>
          <w:spacing w:val="1"/>
        </w:rPr>
        <w:t>a</w:t>
      </w:r>
      <w:r>
        <w:t>nd</w:t>
      </w:r>
      <w:r>
        <w:rPr>
          <w:spacing w:val="-7"/>
        </w:rPr>
        <w:t xml:space="preserve"> </w:t>
      </w:r>
      <w:r>
        <w:rPr>
          <w:spacing w:val="1"/>
        </w:rPr>
        <w:t>A</w:t>
      </w:r>
      <w:r>
        <w:t>ustra</w:t>
      </w:r>
      <w:r>
        <w:rPr>
          <w:spacing w:val="-2"/>
        </w:rPr>
        <w:t>l</w:t>
      </w:r>
      <w:r>
        <w:rPr>
          <w:spacing w:val="1"/>
        </w:rPr>
        <w:t>i</w:t>
      </w:r>
      <w:r>
        <w:t>a</w:t>
      </w:r>
      <w:r>
        <w:rPr>
          <w:spacing w:val="-7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-8"/>
        </w:rPr>
        <w:t xml:space="preserve"> </w:t>
      </w:r>
      <w:r>
        <w:rPr>
          <w:spacing w:val="2"/>
        </w:rPr>
        <w:t>T</w:t>
      </w:r>
      <w:r>
        <w:t>a</w:t>
      </w:r>
      <w:r>
        <w:rPr>
          <w:spacing w:val="-2"/>
        </w:rPr>
        <w:t>s</w:t>
      </w:r>
      <w:r>
        <w:rPr>
          <w:spacing w:val="4"/>
        </w:rPr>
        <w:t>m</w:t>
      </w:r>
      <w:r>
        <w:t>a</w:t>
      </w:r>
      <w:r>
        <w:rPr>
          <w:spacing w:val="-1"/>
        </w:rPr>
        <w:t>ni</w:t>
      </w:r>
      <w:r>
        <w:t>a</w:t>
      </w:r>
      <w:r>
        <w:rPr>
          <w:spacing w:val="-7"/>
        </w:rPr>
        <w:t xml:space="preserve"> </w:t>
      </w:r>
      <w:r>
        <w:rPr>
          <w:spacing w:val="-1"/>
        </w:rPr>
        <w:t>a</w:t>
      </w:r>
      <w:r>
        <w:rPr>
          <w:spacing w:val="3"/>
        </w:rPr>
        <w:t>r</w:t>
      </w:r>
      <w:r>
        <w:t>e</w:t>
      </w:r>
      <w:r>
        <w:rPr>
          <w:spacing w:val="-8"/>
        </w:rPr>
        <w:t xml:space="preserve"> </w:t>
      </w:r>
      <w:r>
        <w:t>intraplat</w:t>
      </w:r>
      <w:r>
        <w:rPr>
          <w:spacing w:val="-1"/>
        </w:rPr>
        <w:t>e</w:t>
      </w:r>
      <w:r>
        <w:t>,</w:t>
      </w:r>
      <w:r>
        <w:rPr>
          <w:spacing w:val="-5"/>
        </w:rPr>
        <w:t xml:space="preserve"> </w:t>
      </w:r>
      <w:r>
        <w:t>a</w:t>
      </w:r>
      <w:r>
        <w:rPr>
          <w:spacing w:val="1"/>
        </w:rPr>
        <w:t>n</w:t>
      </w:r>
      <w:r>
        <w:t>d</w:t>
      </w:r>
      <w:r>
        <w:rPr>
          <w:spacing w:val="-8"/>
        </w:rPr>
        <w:t xml:space="preserve"> </w:t>
      </w:r>
      <w:r>
        <w:rPr>
          <w:spacing w:val="-1"/>
        </w:rPr>
        <w:t>o</w:t>
      </w:r>
      <w:r>
        <w:rPr>
          <w:spacing w:val="1"/>
        </w:rPr>
        <w:t>cc</w:t>
      </w:r>
      <w:r>
        <w:t>ur</w:t>
      </w:r>
      <w:r>
        <w:rPr>
          <w:spacing w:val="-7"/>
        </w:rPr>
        <w:t xml:space="preserve"> </w:t>
      </w:r>
      <w:r>
        <w:rPr>
          <w:spacing w:val="1"/>
        </w:rPr>
        <w:t>r</w:t>
      </w:r>
      <w:r>
        <w:t>elati</w:t>
      </w:r>
      <w:r>
        <w:rPr>
          <w:spacing w:val="1"/>
        </w:rPr>
        <w:t>v</w:t>
      </w:r>
      <w:r>
        <w:t>e</w:t>
      </w:r>
      <w:r>
        <w:rPr>
          <w:spacing w:val="3"/>
        </w:rPr>
        <w:t>l</w:t>
      </w:r>
      <w:r>
        <w:t>y</w:t>
      </w:r>
      <w:r>
        <w:rPr>
          <w:spacing w:val="-10"/>
        </w:rPr>
        <w:t xml:space="preserve"> </w:t>
      </w:r>
      <w:r>
        <w:t>rare</w:t>
      </w:r>
      <w:r>
        <w:rPr>
          <w:spacing w:val="3"/>
        </w:rPr>
        <w:t>l</w:t>
      </w:r>
      <w:r>
        <w:rPr>
          <w:spacing w:val="-5"/>
        </w:rPr>
        <w:t>y</w:t>
      </w:r>
      <w:r>
        <w:t>.</w:t>
      </w:r>
      <w:r>
        <w:rPr>
          <w:spacing w:val="-6"/>
        </w:rPr>
        <w:t xml:space="preserve"> </w:t>
      </w:r>
      <w:r>
        <w:t>M</w:t>
      </w:r>
      <w:r>
        <w:rPr>
          <w:spacing w:val="-1"/>
        </w:rPr>
        <w:t>o</w:t>
      </w:r>
      <w:r>
        <w:rPr>
          <w:spacing w:val="1"/>
        </w:rPr>
        <w:t>s</w:t>
      </w:r>
      <w:r>
        <w:t>t</w:t>
      </w:r>
      <w:r>
        <w:rPr>
          <w:w w:val="99"/>
        </w:rPr>
        <w:t xml:space="preserve"> </w:t>
      </w:r>
      <w:r>
        <w:t>e</w:t>
      </w:r>
      <w:r>
        <w:rPr>
          <w:spacing w:val="-1"/>
        </w:rPr>
        <w:t>a</w:t>
      </w:r>
      <w:r>
        <w:t>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es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-7"/>
        </w:rPr>
        <w:t xml:space="preserve"> </w:t>
      </w:r>
      <w:r>
        <w:t>Austral</w:t>
      </w:r>
      <w:r>
        <w:rPr>
          <w:spacing w:val="-1"/>
        </w:rPr>
        <w:t>i</w:t>
      </w:r>
      <w:r>
        <w:t>a</w:t>
      </w:r>
      <w:r>
        <w:rPr>
          <w:spacing w:val="-5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rPr>
          <w:spacing w:val="1"/>
        </w:rPr>
        <w:t>c</w:t>
      </w:r>
      <w:r>
        <w:t>a</w:t>
      </w:r>
      <w:r>
        <w:rPr>
          <w:spacing w:val="-1"/>
        </w:rPr>
        <w:t>u</w:t>
      </w:r>
      <w:r>
        <w:rPr>
          <w:spacing w:val="1"/>
        </w:rPr>
        <w:t>s</w:t>
      </w:r>
      <w:r>
        <w:t>ed</w:t>
      </w:r>
      <w:r>
        <w:rPr>
          <w:spacing w:val="-6"/>
        </w:rPr>
        <w:t xml:space="preserve"> </w:t>
      </w:r>
      <w:r>
        <w:rPr>
          <w:spacing w:val="1"/>
        </w:rPr>
        <w:t>b</w:t>
      </w:r>
      <w:r>
        <w:t>y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roc</w:t>
      </w:r>
      <w:r>
        <w:rPr>
          <w:spacing w:val="3"/>
        </w:rPr>
        <w:t>k</w:t>
      </w:r>
      <w:r>
        <w:t>s</w:t>
      </w:r>
      <w:r>
        <w:rPr>
          <w:spacing w:val="-6"/>
        </w:rPr>
        <w:t xml:space="preserve"> </w:t>
      </w:r>
      <w:r>
        <w:t>b</w:t>
      </w:r>
      <w:r>
        <w:rPr>
          <w:spacing w:val="-1"/>
        </w:rPr>
        <w:t>ei</w:t>
      </w:r>
      <w:r>
        <w:t>ng</w:t>
      </w:r>
      <w:r>
        <w:rPr>
          <w:spacing w:val="-6"/>
        </w:rPr>
        <w:t xml:space="preserve"> </w:t>
      </w:r>
      <w:r>
        <w:t>sq</w:t>
      </w:r>
      <w:r>
        <w:rPr>
          <w:spacing w:val="-1"/>
        </w:rPr>
        <w:t>u</w:t>
      </w:r>
      <w:r>
        <w:rPr>
          <w:spacing w:val="1"/>
        </w:rPr>
        <w:t>ee</w:t>
      </w:r>
      <w:r>
        <w:rPr>
          <w:spacing w:val="-2"/>
        </w:rPr>
        <w:t>z</w:t>
      </w:r>
      <w:r>
        <w:t>ed</w:t>
      </w:r>
      <w:r>
        <w:rPr>
          <w:spacing w:val="-7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rPr>
          <w:spacing w:val="1"/>
        </w:rPr>
        <w:t>c</w:t>
      </w:r>
      <w:r>
        <w:t>o</w:t>
      </w:r>
      <w:r>
        <w:rPr>
          <w:spacing w:val="4"/>
        </w:rPr>
        <w:t>m</w:t>
      </w:r>
      <w:r>
        <w:t>pre</w:t>
      </w:r>
      <w:r>
        <w:rPr>
          <w:spacing w:val="1"/>
        </w:rPr>
        <w:t>ss</w:t>
      </w:r>
      <w:r>
        <w:t>ed</w:t>
      </w:r>
      <w:r>
        <w:rPr>
          <w:spacing w:val="-7"/>
        </w:rPr>
        <w:t xml:space="preserve"> </w:t>
      </w:r>
      <w:r>
        <w:rPr>
          <w:spacing w:val="1"/>
        </w:rPr>
        <w:t>b</w:t>
      </w:r>
      <w:r>
        <w:t>y</w:t>
      </w:r>
      <w:r>
        <w:rPr>
          <w:spacing w:val="-8"/>
        </w:rPr>
        <w:t xml:space="preserve"> </w:t>
      </w:r>
      <w:r>
        <w:t>h</w:t>
      </w:r>
      <w:r>
        <w:rPr>
          <w:spacing w:val="-1"/>
        </w:rPr>
        <w:t>o</w:t>
      </w:r>
      <w:r>
        <w:t>r</w:t>
      </w:r>
      <w:r>
        <w:rPr>
          <w:spacing w:val="1"/>
        </w:rPr>
        <w:t>i</w:t>
      </w:r>
      <w:r>
        <w:rPr>
          <w:spacing w:val="-2"/>
        </w:rPr>
        <w:t>z</w:t>
      </w:r>
      <w:r>
        <w:rPr>
          <w:spacing w:val="1"/>
        </w:rPr>
        <w:t>o</w:t>
      </w:r>
      <w:r>
        <w:t>nt</w:t>
      </w:r>
      <w:r>
        <w:rPr>
          <w:spacing w:val="1"/>
        </w:rPr>
        <w:t>a</w:t>
      </w:r>
      <w:r>
        <w:t>l</w:t>
      </w:r>
      <w:r>
        <w:rPr>
          <w:spacing w:val="-7"/>
        </w:rPr>
        <w:t xml:space="preserve"> </w:t>
      </w:r>
      <w:r>
        <w:rPr>
          <w:spacing w:val="1"/>
        </w:rPr>
        <w:t>f</w:t>
      </w:r>
      <w:r>
        <w:t>or</w:t>
      </w:r>
      <w:r>
        <w:rPr>
          <w:spacing w:val="1"/>
        </w:rPr>
        <w:t>c</w:t>
      </w:r>
      <w:r>
        <w:t>es</w:t>
      </w:r>
      <w:r>
        <w:rPr>
          <w:w w:val="99"/>
        </w:rPr>
        <w:t xml:space="preserve"> </w:t>
      </w:r>
      <w:r>
        <w:t>d</w:t>
      </w:r>
      <w:r>
        <w:rPr>
          <w:spacing w:val="-1"/>
        </w:rPr>
        <w:t>u</w:t>
      </w:r>
      <w:r>
        <w:t>e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o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-5"/>
        </w:rPr>
        <w:t xml:space="preserve"> </w:t>
      </w:r>
      <w:r>
        <w:t>col</w:t>
      </w:r>
      <w:r>
        <w:rPr>
          <w:spacing w:val="-1"/>
        </w:rPr>
        <w:t>li</w:t>
      </w:r>
      <w:r>
        <w:rPr>
          <w:spacing w:val="3"/>
        </w:rPr>
        <w:t>s</w:t>
      </w:r>
      <w:r>
        <w:rPr>
          <w:spacing w:val="-1"/>
        </w:rPr>
        <w:t>i</w:t>
      </w:r>
      <w:r>
        <w:t>on</w:t>
      </w:r>
      <w:r>
        <w:rPr>
          <w:spacing w:val="-5"/>
        </w:rPr>
        <w:t xml:space="preserve"> </w:t>
      </w:r>
      <w:r>
        <w:t>b</w:t>
      </w:r>
      <w:r>
        <w:rPr>
          <w:spacing w:val="-1"/>
        </w:rPr>
        <w:t>e</w:t>
      </w:r>
      <w:r>
        <w:rPr>
          <w:spacing w:val="2"/>
        </w:rPr>
        <w:t>t</w:t>
      </w:r>
      <w:r>
        <w:t>we</w:t>
      </w:r>
      <w:r>
        <w:rPr>
          <w:spacing w:val="1"/>
        </w:rPr>
        <w:t>e</w:t>
      </w:r>
      <w:r>
        <w:t>n</w:t>
      </w:r>
      <w:r>
        <w:rPr>
          <w:spacing w:val="-5"/>
        </w:rPr>
        <w:t xml:space="preserve"> </w:t>
      </w:r>
      <w:r>
        <w:rPr>
          <w:spacing w:val="-1"/>
        </w:rPr>
        <w:t>t</w:t>
      </w:r>
      <w:r>
        <w:t>he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d</w:t>
      </w:r>
      <w:r>
        <w:rPr>
          <w:spacing w:val="3"/>
        </w:rPr>
        <w:t>o</w:t>
      </w:r>
      <w:r>
        <w:t>-</w:t>
      </w:r>
      <w:r>
        <w:rPr>
          <w:spacing w:val="-1"/>
        </w:rPr>
        <w:t>Au</w:t>
      </w:r>
      <w:r>
        <w:rPr>
          <w:spacing w:val="1"/>
        </w:rPr>
        <w:t>s</w:t>
      </w:r>
      <w:r>
        <w:t>tr</w:t>
      </w:r>
      <w:r>
        <w:rPr>
          <w:spacing w:val="1"/>
        </w:rPr>
        <w:t>a</w:t>
      </w:r>
      <w:r>
        <w:rPr>
          <w:spacing w:val="-1"/>
        </w:rPr>
        <w:t>l</w:t>
      </w:r>
      <w:r>
        <w:rPr>
          <w:spacing w:val="1"/>
        </w:rPr>
        <w:t>i</w:t>
      </w:r>
      <w:r>
        <w:t>an</w:t>
      </w:r>
      <w:r>
        <w:rPr>
          <w:spacing w:val="-5"/>
        </w:rPr>
        <w:t xml:space="preserve"> </w:t>
      </w:r>
      <w:r>
        <w:t>p</w:t>
      </w:r>
      <w:r>
        <w:rPr>
          <w:spacing w:val="-2"/>
        </w:rPr>
        <w:t>l</w:t>
      </w:r>
      <w:r>
        <w:rPr>
          <w:spacing w:val="1"/>
        </w:rPr>
        <w:t>a</w:t>
      </w:r>
      <w:r>
        <w:t>te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5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5"/>
        </w:rPr>
        <w:t xml:space="preserve"> </w:t>
      </w:r>
      <w:r>
        <w:rPr>
          <w:spacing w:val="-1"/>
        </w:rPr>
        <w:t>P</w:t>
      </w:r>
      <w:r>
        <w:t>ac</w:t>
      </w:r>
      <w:r>
        <w:rPr>
          <w:spacing w:val="-1"/>
        </w:rPr>
        <w:t>i</w:t>
      </w:r>
      <w:r>
        <w:rPr>
          <w:spacing w:val="2"/>
        </w:rPr>
        <w:t>f</w:t>
      </w:r>
      <w:r>
        <w:rPr>
          <w:spacing w:val="-1"/>
        </w:rPr>
        <w:t>i</w:t>
      </w:r>
      <w:r>
        <w:t>c</w:t>
      </w:r>
      <w:r>
        <w:rPr>
          <w:spacing w:val="-5"/>
        </w:rPr>
        <w:t xml:space="preserve"> </w:t>
      </w:r>
      <w:r>
        <w:rPr>
          <w:spacing w:val="1"/>
        </w:rPr>
        <w:t>P</w:t>
      </w:r>
      <w:r>
        <w:rPr>
          <w:spacing w:val="-1"/>
        </w:rPr>
        <w:t>l</w:t>
      </w:r>
      <w:r>
        <w:t>a</w:t>
      </w:r>
      <w:r>
        <w:rPr>
          <w:spacing w:val="1"/>
        </w:rPr>
        <w:t>t</w:t>
      </w:r>
      <w:r>
        <w:t>e</w:t>
      </w:r>
      <w:r>
        <w:rPr>
          <w:spacing w:val="-5"/>
        </w:rPr>
        <w:t xml:space="preserve"> </w:t>
      </w:r>
      <w:r>
        <w:rPr>
          <w:spacing w:val="-1"/>
        </w:rPr>
        <w:t>t</w:t>
      </w:r>
      <w:r>
        <w:t>o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t>e</w:t>
      </w:r>
      <w:r>
        <w:rPr>
          <w:spacing w:val="-1"/>
        </w:rPr>
        <w:t>a</w:t>
      </w:r>
      <w:r>
        <w:rPr>
          <w:spacing w:val="1"/>
        </w:rPr>
        <w:t>s</w:t>
      </w:r>
      <w:r>
        <w:rPr>
          <w:spacing w:val="4"/>
        </w:rPr>
        <w:t>t</w:t>
      </w:r>
      <w:r>
        <w:t>,</w:t>
      </w:r>
      <w:r>
        <w:rPr>
          <w:spacing w:val="-5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he</w:t>
      </w:r>
      <w:r>
        <w:rPr>
          <w:w w:val="99"/>
        </w:rPr>
        <w:t xml:space="preserve"> </w:t>
      </w:r>
      <w:r>
        <w:rPr>
          <w:spacing w:val="-1"/>
        </w:rPr>
        <w:t>E</w:t>
      </w:r>
      <w:r>
        <w:t>ura</w:t>
      </w:r>
      <w:r>
        <w:rPr>
          <w:spacing w:val="1"/>
        </w:rPr>
        <w:t>si</w:t>
      </w:r>
      <w:r>
        <w:t>an</w:t>
      </w:r>
      <w:r>
        <w:rPr>
          <w:spacing w:val="-6"/>
        </w:rPr>
        <w:t xml:space="preserve"> </w:t>
      </w:r>
      <w:r>
        <w:rPr>
          <w:spacing w:val="1"/>
        </w:rPr>
        <w:t>p</w:t>
      </w:r>
      <w:r>
        <w:rPr>
          <w:spacing w:val="-1"/>
        </w:rPr>
        <w:t>l</w:t>
      </w:r>
      <w:r>
        <w:t>a</w:t>
      </w:r>
      <w:r>
        <w:rPr>
          <w:spacing w:val="1"/>
        </w:rPr>
        <w:t>t</w:t>
      </w:r>
      <w:r>
        <w:t>e</w:t>
      </w:r>
      <w:r>
        <w:rPr>
          <w:spacing w:val="-5"/>
        </w:rPr>
        <w:t xml:space="preserve"> </w:t>
      </w:r>
      <w:r>
        <w:rPr>
          <w:spacing w:val="-1"/>
        </w:rPr>
        <w:t>t</w:t>
      </w:r>
      <w:r>
        <w:t>o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4"/>
        </w:rPr>
        <w:t xml:space="preserve"> </w:t>
      </w:r>
      <w:r>
        <w:t>n</w:t>
      </w:r>
      <w:r>
        <w:rPr>
          <w:spacing w:val="-1"/>
        </w:rPr>
        <w:t>o</w:t>
      </w:r>
      <w:r>
        <w:t>r</w:t>
      </w:r>
      <w:r>
        <w:rPr>
          <w:spacing w:val="2"/>
        </w:rPr>
        <w:t>t</w:t>
      </w:r>
      <w:r>
        <w:t>h.</w:t>
      </w:r>
      <w:r>
        <w:rPr>
          <w:spacing w:val="-3"/>
        </w:rPr>
        <w:t xml:space="preserve"> </w:t>
      </w:r>
      <w:r>
        <w:rPr>
          <w:spacing w:val="2"/>
        </w:rPr>
        <w:t>T</w:t>
      </w:r>
      <w:r>
        <w:t>h</w:t>
      </w:r>
      <w:r>
        <w:rPr>
          <w:spacing w:val="-2"/>
        </w:rPr>
        <w:t>i</w:t>
      </w:r>
      <w:r>
        <w:t>s</w:t>
      </w:r>
      <w:r>
        <w:rPr>
          <w:spacing w:val="-5"/>
        </w:rPr>
        <w:t xml:space="preserve"> </w:t>
      </w:r>
      <w:r>
        <w:t>resu</w:t>
      </w:r>
      <w:r>
        <w:rPr>
          <w:spacing w:val="-2"/>
        </w:rPr>
        <w:t>l</w:t>
      </w:r>
      <w:r>
        <w:t>ts</w:t>
      </w:r>
      <w:r>
        <w:rPr>
          <w:spacing w:val="-4"/>
        </w:rPr>
        <w:t xml:space="preserve"> </w:t>
      </w:r>
      <w:r>
        <w:rPr>
          <w:spacing w:val="-2"/>
        </w:rPr>
        <w:t>i</w:t>
      </w:r>
      <w:r>
        <w:t xml:space="preserve">n </w:t>
      </w:r>
      <w:r>
        <w:rPr>
          <w:rFonts w:cs="Arial"/>
          <w:b/>
          <w:bCs/>
          <w:spacing w:val="-1"/>
        </w:rPr>
        <w:t>r</w:t>
      </w:r>
      <w:r>
        <w:rPr>
          <w:rFonts w:cs="Arial"/>
          <w:b/>
          <w:bCs/>
        </w:rPr>
        <w:t>e</w:t>
      </w:r>
      <w:r>
        <w:rPr>
          <w:rFonts w:cs="Arial"/>
          <w:b/>
          <w:bCs/>
          <w:spacing w:val="1"/>
        </w:rPr>
        <w:t>v</w:t>
      </w:r>
      <w:r>
        <w:rPr>
          <w:rFonts w:cs="Arial"/>
          <w:b/>
          <w:bCs/>
        </w:rPr>
        <w:t>e</w:t>
      </w:r>
      <w:r>
        <w:rPr>
          <w:rFonts w:cs="Arial"/>
          <w:b/>
          <w:bCs/>
          <w:spacing w:val="1"/>
        </w:rPr>
        <w:t>r</w:t>
      </w:r>
      <w:r>
        <w:rPr>
          <w:rFonts w:cs="Arial"/>
          <w:b/>
          <w:bCs/>
        </w:rPr>
        <w:t>se</w:t>
      </w:r>
      <w:r>
        <w:rPr>
          <w:rFonts w:cs="Arial"/>
          <w:b/>
          <w:bCs/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rPr>
          <w:rFonts w:cs="Arial"/>
          <w:b/>
          <w:bCs/>
        </w:rPr>
        <w:t>th</w:t>
      </w:r>
      <w:r>
        <w:rPr>
          <w:rFonts w:cs="Arial"/>
          <w:b/>
          <w:bCs/>
          <w:spacing w:val="-1"/>
        </w:rPr>
        <w:t>r</w:t>
      </w:r>
      <w:r>
        <w:rPr>
          <w:rFonts w:cs="Arial"/>
          <w:b/>
          <w:bCs/>
        </w:rPr>
        <w:t>ust</w:t>
      </w:r>
      <w:r>
        <w:rPr>
          <w:rFonts w:cs="Arial"/>
          <w:b/>
          <w:bCs/>
          <w:spacing w:val="-4"/>
        </w:rPr>
        <w:t xml:space="preserve"> </w:t>
      </w:r>
      <w:r>
        <w:rPr>
          <w:rFonts w:cs="Arial"/>
          <w:b/>
          <w:bCs/>
        </w:rPr>
        <w:t>f</w:t>
      </w:r>
      <w:r>
        <w:rPr>
          <w:rFonts w:cs="Arial"/>
          <w:b/>
          <w:bCs/>
          <w:spacing w:val="-1"/>
        </w:rPr>
        <w:t>a</w:t>
      </w:r>
      <w:r>
        <w:rPr>
          <w:rFonts w:cs="Arial"/>
          <w:b/>
          <w:bCs/>
        </w:rPr>
        <w:t>ulting</w:t>
      </w:r>
      <w:r>
        <w:rPr>
          <w:rFonts w:cs="Arial"/>
          <w:b/>
          <w:bCs/>
          <w:spacing w:val="-1"/>
        </w:rPr>
        <w:t xml:space="preserve"> </w:t>
      </w:r>
      <w:r>
        <w:rPr>
          <w:spacing w:val="-3"/>
        </w:rPr>
        <w:t>w</w:t>
      </w:r>
      <w:r>
        <w:t>h</w:t>
      </w:r>
      <w:r>
        <w:rPr>
          <w:spacing w:val="-1"/>
        </w:rPr>
        <w:t>e</w:t>
      </w:r>
      <w:r>
        <w:rPr>
          <w:spacing w:val="3"/>
        </w:rPr>
        <w:t>r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o</w:t>
      </w:r>
      <w:r>
        <w:rPr>
          <w:spacing w:val="1"/>
        </w:rPr>
        <w:t>n</w:t>
      </w:r>
      <w:r>
        <w:t>e</w:t>
      </w:r>
      <w:r>
        <w:rPr>
          <w:spacing w:val="-5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l</w:t>
      </w:r>
      <w:r>
        <w:t>ock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ro</w:t>
      </w:r>
      <w:r>
        <w:rPr>
          <w:spacing w:val="-2"/>
        </w:rPr>
        <w:t>c</w:t>
      </w:r>
      <w:r>
        <w:t>k</w:t>
      </w:r>
      <w:r>
        <w:rPr>
          <w:spacing w:val="-2"/>
        </w:rPr>
        <w:t xml:space="preserve"> i</w:t>
      </w:r>
      <w:r>
        <w:t>s</w:t>
      </w:r>
      <w:r>
        <w:rPr>
          <w:w w:val="99"/>
        </w:rPr>
        <w:t xml:space="preserve"> </w:t>
      </w:r>
      <w:r>
        <w:t>p</w:t>
      </w:r>
      <w:r>
        <w:rPr>
          <w:spacing w:val="-1"/>
        </w:rPr>
        <w:t>u</w:t>
      </w:r>
      <w:r>
        <w:rPr>
          <w:spacing w:val="1"/>
        </w:rPr>
        <w:t>s</w:t>
      </w:r>
      <w:r>
        <w:t>h</w:t>
      </w:r>
      <w:r>
        <w:rPr>
          <w:spacing w:val="-1"/>
        </w:rPr>
        <w:t>e</w:t>
      </w:r>
      <w:r>
        <w:t>d</w:t>
      </w:r>
      <w:r>
        <w:rPr>
          <w:spacing w:val="-4"/>
        </w:rPr>
        <w:t xml:space="preserve"> </w:t>
      </w:r>
      <w:r>
        <w:t>up</w:t>
      </w:r>
      <w:r>
        <w:rPr>
          <w:spacing w:val="-5"/>
        </w:rPr>
        <w:t xml:space="preserve"> </w:t>
      </w:r>
      <w:r>
        <w:t>over</w:t>
      </w:r>
      <w:r>
        <w:rPr>
          <w:spacing w:val="-6"/>
        </w:rPr>
        <w:t xml:space="preserve"> </w:t>
      </w:r>
      <w:r>
        <w:t>t</w:t>
      </w:r>
      <w:r>
        <w:rPr>
          <w:spacing w:val="2"/>
        </w:rPr>
        <w:t>h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t>djac</w:t>
      </w:r>
      <w:r>
        <w:rPr>
          <w:spacing w:val="1"/>
        </w:rPr>
        <w:t>e</w:t>
      </w:r>
      <w:r>
        <w:t>nt</w:t>
      </w:r>
      <w:r>
        <w:rPr>
          <w:spacing w:val="-6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l</w:t>
      </w:r>
      <w:r>
        <w:t>ock</w:t>
      </w:r>
      <w:r>
        <w:rPr>
          <w:spacing w:val="1"/>
        </w:rPr>
        <w:t xml:space="preserve"> </w:t>
      </w:r>
      <w:r>
        <w:t>(</w:t>
      </w:r>
      <w:r>
        <w:rPr>
          <w:spacing w:val="1"/>
        </w:rPr>
        <w:t>s</w:t>
      </w:r>
      <w:r>
        <w:t>ee</w:t>
      </w:r>
      <w:r>
        <w:rPr>
          <w:spacing w:val="-6"/>
        </w:rPr>
        <w:t xml:space="preserve"> </w:t>
      </w:r>
      <w:hyperlink w:anchor="_bookmark3" w:history="1">
        <w:r>
          <w:t>F</w:t>
        </w:r>
        <w:r>
          <w:rPr>
            <w:spacing w:val="-1"/>
          </w:rPr>
          <w:t>i</w:t>
        </w:r>
        <w:r>
          <w:t>g</w:t>
        </w:r>
        <w:r>
          <w:rPr>
            <w:spacing w:val="-1"/>
          </w:rPr>
          <w:t>u</w:t>
        </w:r>
        <w:r>
          <w:t>re</w:t>
        </w:r>
        <w:r>
          <w:rPr>
            <w:spacing w:val="-6"/>
          </w:rPr>
          <w:t xml:space="preserve"> </w:t>
        </w:r>
        <w:r>
          <w:rPr>
            <w:spacing w:val="-1"/>
          </w:rPr>
          <w:t>3</w:t>
        </w:r>
      </w:hyperlink>
      <w:r>
        <w:t>).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1" w:line="240" w:lineRule="exact"/>
        <w:rPr>
          <w:sz w:val="24"/>
          <w:szCs w:val="24"/>
        </w:rPr>
      </w:pPr>
    </w:p>
    <w:p w:rsidR="00390CA3" w:rsidRDefault="00BD6A69">
      <w:pPr>
        <w:pStyle w:val="Heading2"/>
        <w:ind w:right="150"/>
      </w:pPr>
      <w:bookmarkStart w:id="14" w:name="_TOC_250043"/>
      <w:r>
        <w:rPr>
          <w:spacing w:val="-1"/>
        </w:rPr>
        <w:t>F</w:t>
      </w:r>
      <w:r>
        <w:t>or</w:t>
      </w:r>
      <w:r>
        <w:rPr>
          <w:spacing w:val="1"/>
        </w:rPr>
        <w:t>e</w:t>
      </w:r>
      <w:r>
        <w:rPr>
          <w:spacing w:val="-2"/>
        </w:rPr>
        <w:t>s</w:t>
      </w:r>
      <w:r>
        <w:t>h</w:t>
      </w:r>
      <w:r>
        <w:rPr>
          <w:spacing w:val="-2"/>
        </w:rPr>
        <w:t>o</w:t>
      </w:r>
      <w:r>
        <w:t>c</w:t>
      </w:r>
      <w:r>
        <w:rPr>
          <w:spacing w:val="-2"/>
        </w:rPr>
        <w:t>k</w:t>
      </w:r>
      <w:r>
        <w:t>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>n</w:t>
      </w:r>
      <w:r>
        <w:t>d</w:t>
      </w:r>
      <w:r>
        <w:rPr>
          <w:spacing w:val="3"/>
        </w:rPr>
        <w:t xml:space="preserve"> </w:t>
      </w:r>
      <w:r>
        <w:rPr>
          <w:spacing w:val="-2"/>
        </w:rPr>
        <w:t>a</w:t>
      </w:r>
      <w:r>
        <w:t>fte</w:t>
      </w:r>
      <w:r>
        <w:rPr>
          <w:spacing w:val="-2"/>
        </w:rPr>
        <w:t>r</w:t>
      </w:r>
      <w:r>
        <w:t>s</w:t>
      </w:r>
      <w:r>
        <w:rPr>
          <w:spacing w:val="-2"/>
        </w:rPr>
        <w:t>h</w:t>
      </w:r>
      <w:r>
        <w:t>o</w:t>
      </w:r>
      <w:r>
        <w:rPr>
          <w:spacing w:val="-2"/>
        </w:rPr>
        <w:t>c</w:t>
      </w:r>
      <w:bookmarkEnd w:id="14"/>
      <w:r>
        <w:t>ks</w:t>
      </w:r>
    </w:p>
    <w:p w:rsidR="00390CA3" w:rsidRDefault="00390CA3">
      <w:pPr>
        <w:spacing w:before="19" w:line="200" w:lineRule="exact"/>
        <w:rPr>
          <w:sz w:val="20"/>
          <w:szCs w:val="20"/>
        </w:rPr>
      </w:pPr>
    </w:p>
    <w:p w:rsidR="00390CA3" w:rsidRDefault="00BD6A69">
      <w:pPr>
        <w:pStyle w:val="BodyText"/>
        <w:spacing w:line="292" w:lineRule="auto"/>
        <w:ind w:right="219"/>
      </w:pPr>
      <w:r>
        <w:rPr>
          <w:rFonts w:cs="Arial"/>
          <w:b/>
          <w:bCs/>
        </w:rPr>
        <w:t>Fo</w:t>
      </w:r>
      <w:r>
        <w:rPr>
          <w:rFonts w:cs="Arial"/>
          <w:b/>
          <w:bCs/>
          <w:spacing w:val="-1"/>
        </w:rPr>
        <w:t>r</w:t>
      </w:r>
      <w:r>
        <w:rPr>
          <w:rFonts w:cs="Arial"/>
          <w:b/>
          <w:bCs/>
        </w:rPr>
        <w:t>e</w:t>
      </w:r>
      <w:r>
        <w:rPr>
          <w:rFonts w:cs="Arial"/>
          <w:b/>
          <w:bCs/>
          <w:spacing w:val="-1"/>
        </w:rPr>
        <w:t>s</w:t>
      </w:r>
      <w:r>
        <w:rPr>
          <w:rFonts w:cs="Arial"/>
          <w:b/>
          <w:bCs/>
        </w:rPr>
        <w:t>hoc</w:t>
      </w:r>
      <w:r>
        <w:rPr>
          <w:rFonts w:cs="Arial"/>
          <w:b/>
          <w:bCs/>
          <w:spacing w:val="1"/>
        </w:rPr>
        <w:t>k</w:t>
      </w:r>
      <w:r>
        <w:rPr>
          <w:rFonts w:cs="Arial"/>
          <w:b/>
          <w:bCs/>
        </w:rPr>
        <w:t>s</w:t>
      </w:r>
      <w:r>
        <w:rPr>
          <w:rFonts w:cs="Arial"/>
          <w:b/>
          <w:bCs/>
          <w:spacing w:val="-6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s</w:t>
      </w:r>
      <w:r>
        <w:rPr>
          <w:spacing w:val="4"/>
        </w:rPr>
        <w:t>m</w:t>
      </w:r>
      <w:r>
        <w:t>a</w:t>
      </w:r>
      <w:r>
        <w:rPr>
          <w:spacing w:val="-2"/>
        </w:rPr>
        <w:t>l</w:t>
      </w:r>
      <w:r>
        <w:rPr>
          <w:spacing w:val="-1"/>
        </w:rPr>
        <w:t>l</w:t>
      </w:r>
      <w:r>
        <w:t>er</w:t>
      </w:r>
      <w:r>
        <w:rPr>
          <w:spacing w:val="-7"/>
        </w:rPr>
        <w:t xml:space="preserve"> </w:t>
      </w:r>
      <w:r>
        <w:t>e</w:t>
      </w:r>
      <w:r>
        <w:rPr>
          <w:spacing w:val="1"/>
        </w:rPr>
        <w:t>a</w:t>
      </w:r>
      <w:r>
        <w:t>rth</w:t>
      </w:r>
      <w:r>
        <w:rPr>
          <w:spacing w:val="-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es</w:t>
      </w:r>
      <w:r>
        <w:rPr>
          <w:spacing w:val="-6"/>
        </w:rPr>
        <w:t xml:space="preserve"> </w:t>
      </w:r>
      <w:r>
        <w:t>t</w:t>
      </w:r>
      <w:r>
        <w:rPr>
          <w:spacing w:val="-1"/>
        </w:rPr>
        <w:t>h</w:t>
      </w:r>
      <w:r>
        <w:t>at</w:t>
      </w:r>
      <w:r>
        <w:rPr>
          <w:spacing w:val="-7"/>
        </w:rPr>
        <w:t xml:space="preserve"> </w:t>
      </w:r>
      <w:r>
        <w:rPr>
          <w:spacing w:val="4"/>
        </w:rPr>
        <w:t>m</w:t>
      </w:r>
      <w:r>
        <w:rPr>
          <w:spacing w:val="1"/>
        </w:rPr>
        <w:t>a</w:t>
      </w:r>
      <w:r>
        <w:t>y</w:t>
      </w:r>
      <w:r>
        <w:rPr>
          <w:spacing w:val="-9"/>
        </w:rPr>
        <w:t xml:space="preserve"> </w:t>
      </w:r>
      <w:r>
        <w:t>oc</w:t>
      </w:r>
      <w:r>
        <w:rPr>
          <w:spacing w:val="1"/>
        </w:rPr>
        <w:t>c</w:t>
      </w:r>
      <w:r>
        <w:t>ur</w:t>
      </w:r>
      <w:r>
        <w:rPr>
          <w:spacing w:val="-7"/>
        </w:rPr>
        <w:t xml:space="preserve"> </w:t>
      </w:r>
      <w:r>
        <w:rPr>
          <w:spacing w:val="2"/>
        </w:rPr>
        <w:t>b</w:t>
      </w:r>
      <w:r>
        <w:t>e</w:t>
      </w:r>
      <w:r>
        <w:rPr>
          <w:spacing w:val="1"/>
        </w:rPr>
        <w:t>f</w:t>
      </w:r>
      <w:r>
        <w:t>ore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2"/>
        </w:rPr>
        <w:t>r</w:t>
      </w:r>
      <w:r>
        <w:rPr>
          <w:spacing w:val="4"/>
        </w:rPr>
        <w:t>g</w:t>
      </w:r>
      <w:r>
        <w:t>e</w:t>
      </w:r>
      <w:r>
        <w:rPr>
          <w:spacing w:val="-7"/>
        </w:rPr>
        <w:t xml:space="preserve"> </w:t>
      </w:r>
      <w:r>
        <w:rPr>
          <w:spacing w:val="1"/>
        </w:rPr>
        <w:t>e</w:t>
      </w:r>
      <w:r>
        <w:t>arth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e.</w:t>
      </w:r>
      <w:r>
        <w:rPr>
          <w:spacing w:val="-6"/>
        </w:rPr>
        <w:t xml:space="preserve"> </w:t>
      </w:r>
      <w:r>
        <w:t>Th</w:t>
      </w:r>
      <w:r>
        <w:rPr>
          <w:spacing w:val="1"/>
        </w:rPr>
        <w:t>e</w:t>
      </w:r>
      <w:r>
        <w:t>y</w:t>
      </w:r>
      <w:r>
        <w:rPr>
          <w:spacing w:val="-8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rPr>
          <w:spacing w:val="1"/>
        </w:rPr>
        <w:t>c</w:t>
      </w:r>
      <w:r>
        <w:t>a</w:t>
      </w:r>
      <w:r>
        <w:rPr>
          <w:spacing w:val="-1"/>
        </w:rPr>
        <w:t>u</w:t>
      </w:r>
      <w:r>
        <w:rPr>
          <w:spacing w:val="3"/>
        </w:rPr>
        <w:t>s</w:t>
      </w:r>
      <w:r>
        <w:t>ed</w:t>
      </w:r>
      <w:r>
        <w:rPr>
          <w:spacing w:val="-7"/>
        </w:rPr>
        <w:t xml:space="preserve"> </w:t>
      </w:r>
      <w:r>
        <w:rPr>
          <w:spacing w:val="4"/>
        </w:rPr>
        <w:t>b</w:t>
      </w:r>
      <w:r>
        <w:t>y</w:t>
      </w:r>
      <w:r>
        <w:rPr>
          <w:w w:val="99"/>
        </w:rPr>
        <w:t xml:space="preserve"> </w:t>
      </w:r>
      <w:r>
        <w:rPr>
          <w:spacing w:val="2"/>
        </w:rPr>
        <w:t>f</w:t>
      </w:r>
      <w:r>
        <w:t>ractur</w:t>
      </w:r>
      <w:r>
        <w:rPr>
          <w:spacing w:val="-1"/>
        </w:rPr>
        <w:t>i</w:t>
      </w:r>
      <w:r>
        <w:t>ng</w:t>
      </w:r>
      <w:r>
        <w:rPr>
          <w:spacing w:val="-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rPr>
          <w:spacing w:val="-1"/>
        </w:rPr>
        <w:t>th</w:t>
      </w:r>
      <w:r>
        <w:t>e</w:t>
      </w:r>
      <w:r>
        <w:rPr>
          <w:spacing w:val="-6"/>
        </w:rPr>
        <w:t xml:space="preserve"> </w:t>
      </w:r>
      <w:r>
        <w:t>roc</w:t>
      </w:r>
      <w:r>
        <w:rPr>
          <w:spacing w:val="3"/>
        </w:rPr>
        <w:t>k</w:t>
      </w:r>
      <w:r>
        <w:t>s</w:t>
      </w:r>
      <w:r>
        <w:rPr>
          <w:spacing w:val="-5"/>
        </w:rPr>
        <w:t xml:space="preserve"> </w:t>
      </w:r>
      <w:r>
        <w:t>u</w:t>
      </w:r>
      <w:r>
        <w:rPr>
          <w:spacing w:val="-1"/>
        </w:rPr>
        <w:t>n</w:t>
      </w:r>
      <w:r>
        <w:t>d</w:t>
      </w:r>
      <w:r>
        <w:rPr>
          <w:spacing w:val="1"/>
        </w:rPr>
        <w:t>e</w:t>
      </w:r>
      <w:r>
        <w:t>r</w:t>
      </w:r>
      <w:r>
        <w:rPr>
          <w:spacing w:val="-5"/>
        </w:rPr>
        <w:t xml:space="preserve"> </w:t>
      </w:r>
      <w:r>
        <w:t>stres</w:t>
      </w:r>
      <w:r>
        <w:rPr>
          <w:spacing w:val="1"/>
        </w:rPr>
        <w:t>s</w:t>
      </w:r>
      <w:r>
        <w:t>.</w:t>
      </w:r>
      <w:r>
        <w:rPr>
          <w:spacing w:val="-8"/>
        </w:rPr>
        <w:t xml:space="preserve"> </w:t>
      </w:r>
      <w:r>
        <w:rPr>
          <w:spacing w:val="3"/>
        </w:rPr>
        <w:t>T</w:t>
      </w:r>
      <w:r>
        <w:t>he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2"/>
        </w:rPr>
        <w:t>i</w:t>
      </w:r>
      <w:r>
        <w:t>n</w:t>
      </w:r>
      <w:r>
        <w:rPr>
          <w:spacing w:val="-6"/>
        </w:rPr>
        <w:t xml:space="preserve"> </w:t>
      </w:r>
      <w:r>
        <w:rPr>
          <w:spacing w:val="-1"/>
        </w:rPr>
        <w:t>b</w:t>
      </w:r>
      <w:r>
        <w:t>re</w:t>
      </w:r>
      <w:r>
        <w:rPr>
          <w:spacing w:val="-1"/>
        </w:rPr>
        <w:t>a</w:t>
      </w:r>
      <w:r>
        <w:t>k</w:t>
      </w:r>
      <w:r>
        <w:rPr>
          <w:spacing w:val="-2"/>
        </w:rPr>
        <w:t xml:space="preserve"> </w:t>
      </w:r>
      <w:r>
        <w:t>alo</w:t>
      </w:r>
      <w:r>
        <w:rPr>
          <w:spacing w:val="-1"/>
        </w:rPr>
        <w:t>n</w:t>
      </w:r>
      <w:r>
        <w:t>g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rPr>
          <w:spacing w:val="4"/>
        </w:rPr>
        <w:t>a</w:t>
      </w:r>
      <w:r>
        <w:rPr>
          <w:spacing w:val="1"/>
        </w:rPr>
        <w:t>u</w:t>
      </w:r>
      <w:r>
        <w:rPr>
          <w:spacing w:val="-1"/>
        </w:rPr>
        <w:t>l</w:t>
      </w:r>
      <w:r>
        <w:t>t</w:t>
      </w:r>
      <w:r>
        <w:rPr>
          <w:spacing w:val="-6"/>
        </w:rPr>
        <w:t xml:space="preserve"> </w:t>
      </w:r>
      <w:r>
        <w:t>ca</w:t>
      </w:r>
      <w:r>
        <w:rPr>
          <w:spacing w:val="-1"/>
        </w:rPr>
        <w:t>u</w:t>
      </w:r>
      <w:r>
        <w:rPr>
          <w:spacing w:val="1"/>
        </w:rPr>
        <w:t>s</w:t>
      </w:r>
      <w:r>
        <w:t>es</w:t>
      </w:r>
      <w:r>
        <w:rPr>
          <w:spacing w:val="-5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6"/>
        </w:rPr>
        <w:t xml:space="preserve"> </w:t>
      </w:r>
      <w:r>
        <w:rPr>
          <w:spacing w:val="-1"/>
        </w:rPr>
        <w:t>l</w:t>
      </w:r>
      <w:r>
        <w:t>a</w:t>
      </w:r>
      <w:r>
        <w:rPr>
          <w:spacing w:val="2"/>
        </w:rPr>
        <w:t>r</w:t>
      </w:r>
      <w:r>
        <w:t>g</w:t>
      </w:r>
      <w:r>
        <w:rPr>
          <w:spacing w:val="-1"/>
        </w:rPr>
        <w:t>e</w:t>
      </w:r>
      <w:r>
        <w:t>r</w:t>
      </w:r>
      <w:r>
        <w:rPr>
          <w:spacing w:val="-5"/>
        </w:rPr>
        <w:t xml:space="preserve"> </w:t>
      </w:r>
      <w:r>
        <w:t>e</w:t>
      </w:r>
      <w:r>
        <w:rPr>
          <w:spacing w:val="-1"/>
        </w:rPr>
        <w:t>a</w:t>
      </w:r>
      <w:r>
        <w:t>r</w:t>
      </w:r>
      <w:r>
        <w:rPr>
          <w:spacing w:val="2"/>
        </w:rPr>
        <w:t>t</w:t>
      </w:r>
      <w:r>
        <w:t>h</w:t>
      </w:r>
      <w:r>
        <w:rPr>
          <w:spacing w:val="-1"/>
        </w:rPr>
        <w:t>q</w:t>
      </w:r>
      <w:r>
        <w:rPr>
          <w:spacing w:val="1"/>
        </w:rPr>
        <w:t>u</w:t>
      </w:r>
      <w:r>
        <w:t>a</w:t>
      </w:r>
      <w:r>
        <w:rPr>
          <w:spacing w:val="3"/>
        </w:rPr>
        <w:t>k</w:t>
      </w:r>
      <w:r>
        <w:t>e,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>l</w:t>
      </w:r>
      <w:r>
        <w:rPr>
          <w:spacing w:val="1"/>
        </w:rPr>
        <w:t>s</w:t>
      </w:r>
      <w:r>
        <w:t>o</w:t>
      </w:r>
      <w:r>
        <w:rPr>
          <w:w w:val="99"/>
        </w:rPr>
        <w:t xml:space="preserve"> </w:t>
      </w:r>
      <w:r>
        <w:rPr>
          <w:spacing w:val="3"/>
        </w:rPr>
        <w:t>k</w:t>
      </w:r>
      <w:r>
        <w:t>n</w:t>
      </w:r>
      <w:r>
        <w:rPr>
          <w:spacing w:val="-1"/>
        </w:rPr>
        <w:t>o</w:t>
      </w:r>
      <w:r>
        <w:rPr>
          <w:spacing w:val="-3"/>
        </w:rPr>
        <w:t>w</w:t>
      </w:r>
      <w:r>
        <w:t>n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t>s</w:t>
      </w:r>
      <w:r>
        <w:rPr>
          <w:spacing w:val="-5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5"/>
        </w:rPr>
        <w:t xml:space="preserve"> </w:t>
      </w:r>
      <w:r>
        <w:rPr>
          <w:rFonts w:cs="Arial"/>
          <w:b/>
          <w:bCs/>
          <w:spacing w:val="2"/>
        </w:rPr>
        <w:t>m</w:t>
      </w:r>
      <w:r>
        <w:rPr>
          <w:rFonts w:cs="Arial"/>
          <w:b/>
          <w:bCs/>
        </w:rPr>
        <w:t>ainsh</w:t>
      </w:r>
      <w:r>
        <w:rPr>
          <w:rFonts w:cs="Arial"/>
          <w:b/>
          <w:bCs/>
          <w:spacing w:val="1"/>
        </w:rPr>
        <w:t>oc</w:t>
      </w:r>
      <w:r>
        <w:rPr>
          <w:rFonts w:cs="Arial"/>
          <w:b/>
          <w:bCs/>
        </w:rPr>
        <w:t>k</w:t>
      </w:r>
      <w:r>
        <w:t>.</w:t>
      </w:r>
      <w:r>
        <w:rPr>
          <w:spacing w:val="-4"/>
        </w:rPr>
        <w:t xml:space="preserve"> </w:t>
      </w:r>
      <w:r>
        <w:t>Fore</w:t>
      </w:r>
      <w:r>
        <w:rPr>
          <w:spacing w:val="1"/>
        </w:rPr>
        <w:t>s</w:t>
      </w:r>
      <w:r>
        <w:t>h</w:t>
      </w:r>
      <w:r>
        <w:rPr>
          <w:spacing w:val="-1"/>
        </w:rPr>
        <w:t>o</w:t>
      </w:r>
      <w:r>
        <w:rPr>
          <w:spacing w:val="1"/>
        </w:rPr>
        <w:t>c</w:t>
      </w:r>
      <w:r>
        <w:rPr>
          <w:spacing w:val="3"/>
        </w:rPr>
        <w:t>k</w:t>
      </w:r>
      <w:r>
        <w:t>s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start</w:t>
      </w:r>
      <w:r>
        <w:rPr>
          <w:spacing w:val="-6"/>
        </w:rPr>
        <w:t xml:space="preserve"> </w:t>
      </w:r>
      <w:r>
        <w:t>up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rPr>
          <w:spacing w:val="-5"/>
        </w:rPr>
        <w:t>y</w:t>
      </w:r>
      <w:r>
        <w:rPr>
          <w:spacing w:val="1"/>
        </w:rPr>
        <w:t>e</w:t>
      </w:r>
      <w:r>
        <w:t>ar</w:t>
      </w:r>
      <w:r>
        <w:rPr>
          <w:spacing w:val="-5"/>
        </w:rPr>
        <w:t xml:space="preserve"> </w:t>
      </w:r>
      <w:r>
        <w:t>be</w:t>
      </w:r>
      <w:r>
        <w:rPr>
          <w:spacing w:val="1"/>
        </w:rPr>
        <w:t>f</w:t>
      </w:r>
      <w:r>
        <w:t>ore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t>he</w:t>
      </w:r>
      <w:r>
        <w:rPr>
          <w:spacing w:val="-5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2"/>
        </w:rPr>
        <w:t>i</w:t>
      </w:r>
      <w:r>
        <w:t>nsh</w:t>
      </w:r>
      <w:r>
        <w:rPr>
          <w:spacing w:val="-1"/>
        </w:rPr>
        <w:t>o</w:t>
      </w:r>
      <w:r>
        <w:rPr>
          <w:spacing w:val="3"/>
        </w:rPr>
        <w:t>ck</w:t>
      </w:r>
      <w:r>
        <w:t>,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t>s</w:t>
      </w:r>
      <w:r>
        <w:rPr>
          <w:spacing w:val="-4"/>
        </w:rPr>
        <w:t xml:space="preserve"> </w:t>
      </w:r>
      <w:r>
        <w:rPr>
          <w:spacing w:val="-3"/>
        </w:rPr>
        <w:t>w</w:t>
      </w:r>
      <w:r>
        <w:t>as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4"/>
        </w:rPr>
        <w:t xml:space="preserve"> </w:t>
      </w:r>
      <w:r>
        <w:t>case</w:t>
      </w:r>
      <w:r>
        <w:rPr>
          <w:w w:val="99"/>
        </w:rPr>
        <w:t xml:space="preserve"> </w:t>
      </w:r>
      <w:r>
        <w:t>b</w:t>
      </w:r>
      <w:r>
        <w:rPr>
          <w:spacing w:val="-1"/>
        </w:rPr>
        <w:t>e</w:t>
      </w:r>
      <w:r>
        <w:rPr>
          <w:spacing w:val="2"/>
        </w:rPr>
        <w:t>f</w:t>
      </w:r>
      <w:r>
        <w:t>ore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three</w:t>
      </w:r>
      <w:r>
        <w:rPr>
          <w:spacing w:val="-4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2"/>
        </w:rPr>
        <w:t>r</w:t>
      </w:r>
      <w:r>
        <w:t>ge</w:t>
      </w:r>
      <w:r>
        <w:rPr>
          <w:spacing w:val="-7"/>
        </w:rPr>
        <w:t xml:space="preserve"> </w:t>
      </w:r>
      <w:r>
        <w:rPr>
          <w:spacing w:val="1"/>
        </w:rPr>
        <w:t>e</w:t>
      </w:r>
      <w:r>
        <w:t>art</w:t>
      </w:r>
      <w:r>
        <w:rPr>
          <w:spacing w:val="2"/>
        </w:rPr>
        <w:t>h</w:t>
      </w:r>
      <w:r>
        <w:t>q</w:t>
      </w:r>
      <w:r>
        <w:rPr>
          <w:spacing w:val="-1"/>
        </w:rPr>
        <w:t>u</w:t>
      </w:r>
      <w:r>
        <w:t>a</w:t>
      </w:r>
      <w:r>
        <w:rPr>
          <w:spacing w:val="3"/>
        </w:rPr>
        <w:t>k</w:t>
      </w:r>
      <w:r>
        <w:t>es</w:t>
      </w:r>
      <w:r>
        <w:rPr>
          <w:spacing w:val="-6"/>
        </w:rPr>
        <w:t xml:space="preserve"> </w:t>
      </w:r>
      <w:r>
        <w:t>n</w:t>
      </w:r>
      <w:r>
        <w:rPr>
          <w:spacing w:val="-1"/>
        </w:rPr>
        <w:t>e</w:t>
      </w:r>
      <w:r>
        <w:t>ar</w:t>
      </w:r>
      <w:r>
        <w:rPr>
          <w:spacing w:val="-6"/>
        </w:rPr>
        <w:t xml:space="preserve"> </w:t>
      </w:r>
      <w:r>
        <w:rPr>
          <w:spacing w:val="3"/>
        </w:rPr>
        <w:t>T</w:t>
      </w:r>
      <w:r>
        <w:t>e</w:t>
      </w:r>
      <w:r>
        <w:rPr>
          <w:spacing w:val="-1"/>
        </w:rPr>
        <w:t>n</w:t>
      </w:r>
      <w:r>
        <w:t>n</w:t>
      </w:r>
      <w:r>
        <w:rPr>
          <w:spacing w:val="1"/>
        </w:rPr>
        <w:t>a</w:t>
      </w:r>
      <w:r>
        <w:t>nt</w:t>
      </w:r>
      <w:r>
        <w:rPr>
          <w:spacing w:val="-7"/>
        </w:rPr>
        <w:t xml:space="preserve"> </w:t>
      </w:r>
      <w:r>
        <w:t>Cre</w:t>
      </w:r>
      <w:r>
        <w:rPr>
          <w:spacing w:val="1"/>
        </w:rPr>
        <w:t>e</w:t>
      </w:r>
      <w:r>
        <w:t>k</w:t>
      </w:r>
      <w:r>
        <w:rPr>
          <w:spacing w:val="-3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-6"/>
        </w:rPr>
        <w:t xml:space="preserve"> </w:t>
      </w:r>
      <w:r>
        <w:t>Ja</w:t>
      </w:r>
      <w:r>
        <w:rPr>
          <w:spacing w:val="-1"/>
        </w:rPr>
        <w:t>n</w:t>
      </w:r>
      <w:r>
        <w:t>u</w:t>
      </w:r>
      <w:r>
        <w:rPr>
          <w:spacing w:val="-1"/>
        </w:rPr>
        <w:t>a</w:t>
      </w:r>
      <w:r>
        <w:rPr>
          <w:spacing w:val="3"/>
        </w:rPr>
        <w:t>r</w:t>
      </w:r>
      <w:r>
        <w:t>y</w:t>
      </w:r>
      <w:r>
        <w:rPr>
          <w:spacing w:val="-8"/>
        </w:rPr>
        <w:t xml:space="preserve"> </w:t>
      </w:r>
      <w:r>
        <w:t>1</w:t>
      </w:r>
      <w:r>
        <w:rPr>
          <w:spacing w:val="1"/>
        </w:rPr>
        <w:t>9</w:t>
      </w:r>
      <w:r>
        <w:t>8</w:t>
      </w:r>
      <w:r>
        <w:rPr>
          <w:spacing w:val="-1"/>
        </w:rPr>
        <w:t>8</w:t>
      </w:r>
      <w:r>
        <w:t>.</w:t>
      </w:r>
      <w:r>
        <w:rPr>
          <w:spacing w:val="-1"/>
        </w:rPr>
        <w:t xml:space="preserve"> </w:t>
      </w:r>
      <w:r>
        <w:rPr>
          <w:spacing w:val="2"/>
        </w:rPr>
        <w:t>N</w:t>
      </w:r>
      <w:r>
        <w:t>ot</w:t>
      </w:r>
      <w:r>
        <w:rPr>
          <w:spacing w:val="-6"/>
        </w:rPr>
        <w:t xml:space="preserve"> </w:t>
      </w:r>
      <w:r>
        <w:rPr>
          <w:spacing w:val="1"/>
        </w:rPr>
        <w:t>a</w:t>
      </w:r>
      <w:r>
        <w:rPr>
          <w:spacing w:val="-1"/>
        </w:rPr>
        <w:t>l</w:t>
      </w:r>
      <w:r>
        <w:t>l</w:t>
      </w:r>
      <w:r>
        <w:rPr>
          <w:spacing w:val="-6"/>
        </w:rPr>
        <w:t xml:space="preserve"> </w:t>
      </w:r>
      <w:r>
        <w:rPr>
          <w:spacing w:val="1"/>
        </w:rPr>
        <w:t>e</w:t>
      </w:r>
      <w:r>
        <w:t>arthq</w:t>
      </w:r>
      <w:r>
        <w:rPr>
          <w:spacing w:val="1"/>
        </w:rPr>
        <w:t>u</w:t>
      </w:r>
      <w:r>
        <w:t>a</w:t>
      </w:r>
      <w:r>
        <w:rPr>
          <w:spacing w:val="3"/>
        </w:rPr>
        <w:t>k</w:t>
      </w:r>
      <w:r>
        <w:t>es</w:t>
      </w:r>
      <w:r>
        <w:rPr>
          <w:spacing w:val="-6"/>
        </w:rPr>
        <w:t xml:space="preserve"> </w:t>
      </w:r>
      <w:r>
        <w:t>h</w:t>
      </w:r>
      <w:r>
        <w:rPr>
          <w:spacing w:val="-1"/>
        </w:rPr>
        <w:t>a</w:t>
      </w:r>
      <w:r>
        <w:rPr>
          <w:spacing w:val="-2"/>
        </w:rPr>
        <w:t>v</w:t>
      </w:r>
      <w:r>
        <w:t>e</w:t>
      </w:r>
      <w:r>
        <w:rPr>
          <w:w w:val="99"/>
        </w:rPr>
        <w:t xml:space="preserve"> </w:t>
      </w:r>
      <w:r>
        <w:rPr>
          <w:spacing w:val="2"/>
        </w:rPr>
        <w:t>f</w:t>
      </w:r>
      <w:r>
        <w:t>ore</w:t>
      </w:r>
      <w:r>
        <w:rPr>
          <w:spacing w:val="1"/>
        </w:rPr>
        <w:t>s</w:t>
      </w:r>
      <w:r>
        <w:t>h</w:t>
      </w:r>
      <w:r>
        <w:rPr>
          <w:spacing w:val="-1"/>
        </w:rPr>
        <w:t>o</w:t>
      </w:r>
      <w:r>
        <w:rPr>
          <w:spacing w:val="-2"/>
        </w:rPr>
        <w:t>c</w:t>
      </w:r>
      <w:r>
        <w:rPr>
          <w:spacing w:val="3"/>
        </w:rPr>
        <w:t>k</w:t>
      </w:r>
      <w:r>
        <w:rPr>
          <w:spacing w:val="1"/>
        </w:rPr>
        <w:t>s</w:t>
      </w:r>
      <w:r>
        <w:t>,</w:t>
      </w:r>
      <w:r>
        <w:rPr>
          <w:spacing w:val="-8"/>
        </w:rPr>
        <w:t xml:space="preserve"> </w:t>
      </w:r>
      <w:r>
        <w:rPr>
          <w:spacing w:val="-1"/>
        </w:rPr>
        <w:t>a</w:t>
      </w:r>
      <w:r>
        <w:t>nd</w:t>
      </w:r>
      <w:r>
        <w:rPr>
          <w:spacing w:val="-7"/>
        </w:rPr>
        <w:t xml:space="preserve"> </w:t>
      </w:r>
      <w:r>
        <w:t>so</w:t>
      </w:r>
      <w:r>
        <w:rPr>
          <w:spacing w:val="4"/>
        </w:rPr>
        <w:t>m</w:t>
      </w:r>
      <w:r>
        <w:t>et</w:t>
      </w:r>
      <w:r>
        <w:rPr>
          <w:spacing w:val="-5"/>
        </w:rPr>
        <w:t>i</w:t>
      </w:r>
      <w:r>
        <w:rPr>
          <w:spacing w:val="4"/>
        </w:rPr>
        <w:t>m</w:t>
      </w:r>
      <w:r>
        <w:t>es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seri</w:t>
      </w:r>
      <w:r>
        <w:rPr>
          <w:spacing w:val="-1"/>
        </w:rPr>
        <w:t>e</w:t>
      </w:r>
      <w:r>
        <w:t>s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</w:t>
      </w:r>
      <w:r>
        <w:rPr>
          <w:spacing w:val="-1"/>
        </w:rPr>
        <w:t>i</w:t>
      </w:r>
      <w:r>
        <w:rPr>
          <w:spacing w:val="4"/>
        </w:rPr>
        <w:t>m</w:t>
      </w:r>
      <w:r>
        <w:rPr>
          <w:spacing w:val="-1"/>
        </w:rPr>
        <w:t>il</w:t>
      </w:r>
      <w:r>
        <w:t>ar</w:t>
      </w:r>
      <w:r>
        <w:rPr>
          <w:spacing w:val="4"/>
        </w:rPr>
        <w:t>l</w:t>
      </w:r>
      <w:r>
        <w:t>y</w:t>
      </w:r>
      <w:r>
        <w:rPr>
          <w:spacing w:val="-10"/>
        </w:rPr>
        <w:t xml:space="preserve"> </w:t>
      </w:r>
      <w:r>
        <w:t>s</w:t>
      </w:r>
      <w:r>
        <w:rPr>
          <w:spacing w:val="1"/>
        </w:rPr>
        <w:t>i</w:t>
      </w:r>
      <w:r>
        <w:rPr>
          <w:spacing w:val="-2"/>
        </w:rPr>
        <w:t>z</w:t>
      </w:r>
      <w:r>
        <w:t>ed</w:t>
      </w:r>
      <w:r>
        <w:rPr>
          <w:spacing w:val="-5"/>
        </w:rPr>
        <w:t xml:space="preserve"> </w:t>
      </w:r>
      <w:r>
        <w:rPr>
          <w:spacing w:val="1"/>
        </w:rPr>
        <w:t>e</w:t>
      </w:r>
      <w:r>
        <w:t>arthq</w:t>
      </w:r>
      <w:r>
        <w:rPr>
          <w:spacing w:val="1"/>
        </w:rPr>
        <w:t>u</w:t>
      </w:r>
      <w:r>
        <w:t>a</w:t>
      </w:r>
      <w:r>
        <w:rPr>
          <w:spacing w:val="3"/>
        </w:rPr>
        <w:t>k</w:t>
      </w:r>
      <w:r>
        <w:t>es,</w:t>
      </w:r>
      <w:r>
        <w:rPr>
          <w:spacing w:val="-8"/>
        </w:rPr>
        <w:t xml:space="preserve"> </w:t>
      </w:r>
      <w:r>
        <w:t>ca</w:t>
      </w:r>
      <w:r>
        <w:rPr>
          <w:spacing w:val="-2"/>
        </w:rPr>
        <w:t>l</w:t>
      </w:r>
      <w:r>
        <w:rPr>
          <w:spacing w:val="-1"/>
        </w:rPr>
        <w:t>l</w:t>
      </w:r>
      <w:r>
        <w:t>ed</w:t>
      </w:r>
      <w:r>
        <w:rPr>
          <w:spacing w:val="-5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rPr>
          <w:rFonts w:cs="Arial"/>
          <w:b/>
          <w:bCs/>
        </w:rPr>
        <w:t>e</w:t>
      </w:r>
      <w:r>
        <w:rPr>
          <w:rFonts w:cs="Arial"/>
          <w:b/>
          <w:bCs/>
          <w:spacing w:val="1"/>
        </w:rPr>
        <w:t>a</w:t>
      </w:r>
      <w:r>
        <w:rPr>
          <w:rFonts w:cs="Arial"/>
          <w:b/>
          <w:bCs/>
          <w:spacing w:val="-1"/>
        </w:rPr>
        <w:t>r</w:t>
      </w:r>
      <w:r>
        <w:rPr>
          <w:rFonts w:cs="Arial"/>
          <w:b/>
          <w:bCs/>
        </w:rPr>
        <w:t>thqua</w:t>
      </w:r>
      <w:r>
        <w:rPr>
          <w:rFonts w:cs="Arial"/>
          <w:b/>
          <w:bCs/>
          <w:spacing w:val="-1"/>
        </w:rPr>
        <w:t>k</w:t>
      </w:r>
      <w:r>
        <w:rPr>
          <w:rFonts w:cs="Arial"/>
          <w:b/>
          <w:bCs/>
        </w:rPr>
        <w:t>e</w:t>
      </w:r>
      <w:r>
        <w:rPr>
          <w:rFonts w:cs="Arial"/>
          <w:b/>
          <w:bCs/>
          <w:spacing w:val="-5"/>
        </w:rPr>
        <w:t xml:space="preserve"> </w:t>
      </w:r>
      <w:r>
        <w:rPr>
          <w:rFonts w:cs="Arial"/>
          <w:b/>
          <w:bCs/>
        </w:rPr>
        <w:t>s</w:t>
      </w:r>
      <w:r>
        <w:rPr>
          <w:rFonts w:cs="Arial"/>
          <w:b/>
          <w:bCs/>
          <w:spacing w:val="2"/>
        </w:rPr>
        <w:t>w</w:t>
      </w:r>
      <w:r>
        <w:rPr>
          <w:rFonts w:cs="Arial"/>
          <w:b/>
          <w:bCs/>
        </w:rPr>
        <w:t>a</w:t>
      </w:r>
      <w:r>
        <w:rPr>
          <w:rFonts w:cs="Arial"/>
          <w:b/>
          <w:bCs/>
          <w:spacing w:val="-1"/>
        </w:rPr>
        <w:t>r</w:t>
      </w:r>
      <w:r>
        <w:rPr>
          <w:rFonts w:cs="Arial"/>
          <w:b/>
          <w:bCs/>
        </w:rPr>
        <w:t>m</w:t>
      </w:r>
      <w:r>
        <w:t>,</w:t>
      </w:r>
      <w:r>
        <w:rPr>
          <w:w w:val="99"/>
        </w:rPr>
        <w:t xml:space="preserve"> </w:t>
      </w:r>
      <w:r>
        <w:t>h</w:t>
      </w:r>
      <w:r>
        <w:rPr>
          <w:spacing w:val="-1"/>
        </w:rPr>
        <w:t>a</w:t>
      </w:r>
      <w:r>
        <w:t>p</w:t>
      </w:r>
      <w:r>
        <w:rPr>
          <w:spacing w:val="1"/>
        </w:rPr>
        <w:t>p</w:t>
      </w:r>
      <w:r>
        <w:t>e</w:t>
      </w:r>
      <w:r>
        <w:rPr>
          <w:spacing w:val="-1"/>
        </w:rPr>
        <w:t>n</w:t>
      </w:r>
      <w:r>
        <w:t>s</w:t>
      </w:r>
      <w:r>
        <w:rPr>
          <w:spacing w:val="-6"/>
        </w:rPr>
        <w:t xml:space="preserve"> </w:t>
      </w:r>
      <w:r>
        <w:rPr>
          <w:spacing w:val="1"/>
        </w:rPr>
        <w:t>o</w:t>
      </w:r>
      <w:r>
        <w:rPr>
          <w:spacing w:val="-2"/>
        </w:rPr>
        <w:t>v</w:t>
      </w:r>
      <w:r>
        <w:t>er</w:t>
      </w:r>
      <w:r>
        <w:rPr>
          <w:spacing w:val="-7"/>
        </w:rPr>
        <w:t xml:space="preserve"> </w:t>
      </w:r>
      <w:r>
        <w:rPr>
          <w:spacing w:val="4"/>
        </w:rPr>
        <w:t>m</w:t>
      </w:r>
      <w:r>
        <w:t>o</w:t>
      </w:r>
      <w:r>
        <w:rPr>
          <w:spacing w:val="-1"/>
        </w:rPr>
        <w:t>n</w:t>
      </w:r>
      <w:r>
        <w:t>ths</w:t>
      </w:r>
      <w:r>
        <w:rPr>
          <w:spacing w:val="-4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i</w:t>
      </w:r>
      <w:r>
        <w:t>th</w:t>
      </w:r>
      <w:r>
        <w:rPr>
          <w:spacing w:val="1"/>
        </w:rPr>
        <w:t>o</w:t>
      </w:r>
      <w:r>
        <w:t>ut</w:t>
      </w:r>
      <w:r>
        <w:rPr>
          <w:spacing w:val="-7"/>
        </w:rPr>
        <w:t xml:space="preserve"> </w:t>
      </w:r>
      <w:r>
        <w:t>b</w:t>
      </w:r>
      <w:r>
        <w:rPr>
          <w:spacing w:val="1"/>
        </w:rPr>
        <w:t>e</w:t>
      </w:r>
      <w:r>
        <w:rPr>
          <w:spacing w:val="-1"/>
        </w:rPr>
        <w:t>i</w:t>
      </w:r>
      <w:r>
        <w:rPr>
          <w:spacing w:val="1"/>
        </w:rPr>
        <w:t>n</w:t>
      </w:r>
      <w:r>
        <w:t>g</w:t>
      </w:r>
      <w:r>
        <w:rPr>
          <w:spacing w:val="-7"/>
        </w:rPr>
        <w:t xml:space="preserve"> </w:t>
      </w:r>
      <w:r>
        <w:rPr>
          <w:spacing w:val="1"/>
        </w:rPr>
        <w:t>f</w:t>
      </w:r>
      <w:r>
        <w:t>o</w:t>
      </w:r>
      <w:r>
        <w:rPr>
          <w:spacing w:val="-2"/>
        </w:rPr>
        <w:t>l</w:t>
      </w:r>
      <w:r>
        <w:rPr>
          <w:spacing w:val="1"/>
        </w:rPr>
        <w:t>lo</w:t>
      </w:r>
      <w:r>
        <w:rPr>
          <w:spacing w:val="-3"/>
        </w:rPr>
        <w:t>w</w:t>
      </w:r>
      <w:r>
        <w:t>ed</w:t>
      </w:r>
      <w:r>
        <w:rPr>
          <w:spacing w:val="-5"/>
        </w:rPr>
        <w:t xml:space="preserve"> </w:t>
      </w:r>
      <w:r>
        <w:rPr>
          <w:spacing w:val="4"/>
        </w:rPr>
        <w:t>b</w:t>
      </w:r>
      <w:r>
        <w:t>y</w:t>
      </w:r>
      <w:r>
        <w:rPr>
          <w:spacing w:val="-9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1"/>
        </w:rPr>
        <w:t>l</w:t>
      </w:r>
      <w:r>
        <w:t>ar</w:t>
      </w:r>
      <w:r>
        <w:rPr>
          <w:spacing w:val="2"/>
        </w:rPr>
        <w:t>g</w:t>
      </w:r>
      <w:r>
        <w:rPr>
          <w:spacing w:val="1"/>
        </w:rPr>
        <w:t>e</w:t>
      </w:r>
      <w:r>
        <w:t>r</w:t>
      </w:r>
      <w:r>
        <w:rPr>
          <w:spacing w:val="-8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2"/>
        </w:rPr>
        <w:t>i</w:t>
      </w:r>
      <w:r>
        <w:t>nsh</w:t>
      </w:r>
      <w:r>
        <w:rPr>
          <w:spacing w:val="-1"/>
        </w:rPr>
        <w:t>o</w:t>
      </w:r>
      <w:r>
        <w:rPr>
          <w:spacing w:val="1"/>
        </w:rPr>
        <w:t>c</w:t>
      </w:r>
      <w:r>
        <w:rPr>
          <w:spacing w:val="3"/>
        </w:rPr>
        <w:t>k</w:t>
      </w:r>
      <w:r>
        <w:t>.</w:t>
      </w:r>
      <w:r>
        <w:rPr>
          <w:spacing w:val="-9"/>
        </w:rPr>
        <w:t xml:space="preserve"> </w:t>
      </w:r>
      <w:r>
        <w:rPr>
          <w:spacing w:val="3"/>
        </w:rPr>
        <w:t>T</w:t>
      </w:r>
      <w:r>
        <w:t>h</w:t>
      </w:r>
      <w:r>
        <w:rPr>
          <w:spacing w:val="-1"/>
        </w:rPr>
        <w:t>e</w:t>
      </w:r>
      <w:r>
        <w:rPr>
          <w:spacing w:val="1"/>
        </w:rPr>
        <w:t>s</w:t>
      </w:r>
      <w:r>
        <w:t>e</w:t>
      </w:r>
      <w:r>
        <w:rPr>
          <w:spacing w:val="-7"/>
        </w:rPr>
        <w:t xml:space="preserve"> </w:t>
      </w:r>
      <w:r>
        <w:rPr>
          <w:spacing w:val="1"/>
        </w:rPr>
        <w:t>t</w:t>
      </w:r>
      <w:r>
        <w:rPr>
          <w:spacing w:val="-3"/>
        </w:rPr>
        <w:t>w</w:t>
      </w:r>
      <w:r>
        <w:t>o</w:t>
      </w:r>
      <w:r>
        <w:rPr>
          <w:spacing w:val="-5"/>
        </w:rPr>
        <w:t xml:space="preserve"> </w:t>
      </w:r>
      <w:r>
        <w:t>p</w:t>
      </w:r>
      <w:r>
        <w:rPr>
          <w:spacing w:val="1"/>
        </w:rPr>
        <w:t>h</w:t>
      </w:r>
      <w:r>
        <w:t>e</w:t>
      </w:r>
      <w:r>
        <w:rPr>
          <w:spacing w:val="-1"/>
        </w:rPr>
        <w:t>n</w:t>
      </w:r>
      <w:r>
        <w:t>o</w:t>
      </w:r>
      <w:r>
        <w:rPr>
          <w:spacing w:val="4"/>
        </w:rPr>
        <w:t>m</w:t>
      </w:r>
      <w:r>
        <w:t>e</w:t>
      </w:r>
      <w:r>
        <w:rPr>
          <w:spacing w:val="-1"/>
        </w:rPr>
        <w:t>n</w:t>
      </w:r>
      <w:r>
        <w:t>a</w:t>
      </w:r>
      <w:r>
        <w:rPr>
          <w:spacing w:val="-6"/>
        </w:rPr>
        <w:t xml:space="preserve"> </w:t>
      </w:r>
      <w:r>
        <w:t>l</w:t>
      </w:r>
      <w:r>
        <w:rPr>
          <w:spacing w:val="-1"/>
        </w:rPr>
        <w:t>i</w:t>
      </w:r>
      <w:r>
        <w:rPr>
          <w:spacing w:val="4"/>
        </w:rPr>
        <w:t>m</w:t>
      </w:r>
      <w:r>
        <w:rPr>
          <w:spacing w:val="-1"/>
        </w:rPr>
        <w:t>i</w:t>
      </w:r>
      <w:r>
        <w:t>t</w:t>
      </w:r>
      <w:r>
        <w:rPr>
          <w:spacing w:val="-7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w w:val="99"/>
        </w:rPr>
        <w:t xml:space="preserve"> </w:t>
      </w:r>
      <w:r>
        <w:t>use</w:t>
      </w:r>
      <w:r>
        <w:rPr>
          <w:spacing w:val="1"/>
        </w:rPr>
        <w:t>f</w:t>
      </w:r>
      <w:r>
        <w:t>u</w:t>
      </w:r>
      <w:r>
        <w:rPr>
          <w:spacing w:val="-2"/>
        </w:rPr>
        <w:t>l</w:t>
      </w:r>
      <w:r>
        <w:t>n</w:t>
      </w:r>
      <w:r>
        <w:rPr>
          <w:spacing w:val="-1"/>
        </w:rPr>
        <w:t>e</w:t>
      </w:r>
      <w:r>
        <w:rPr>
          <w:spacing w:val="1"/>
        </w:rPr>
        <w:t>s</w:t>
      </w:r>
      <w:r>
        <w:t>s</w:t>
      </w:r>
      <w:r>
        <w:rPr>
          <w:spacing w:val="-9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1"/>
        </w:rPr>
        <w:t>f</w:t>
      </w:r>
      <w:r>
        <w:t>ore</w:t>
      </w:r>
      <w:r>
        <w:rPr>
          <w:spacing w:val="1"/>
        </w:rPr>
        <w:t>s</w:t>
      </w:r>
      <w:r>
        <w:t>h</w:t>
      </w:r>
      <w:r>
        <w:rPr>
          <w:spacing w:val="-1"/>
        </w:rPr>
        <w:t>o</w:t>
      </w:r>
      <w:r>
        <w:rPr>
          <w:spacing w:val="1"/>
        </w:rPr>
        <w:t>ck</w:t>
      </w:r>
      <w:r>
        <w:t>s</w:t>
      </w:r>
      <w:r>
        <w:rPr>
          <w:spacing w:val="-7"/>
        </w:rPr>
        <w:t xml:space="preserve"> </w:t>
      </w:r>
      <w:r>
        <w:rPr>
          <w:spacing w:val="2"/>
        </w:rPr>
        <w:t>f</w:t>
      </w:r>
      <w:r>
        <w:rPr>
          <w:spacing w:val="-3"/>
        </w:rPr>
        <w:t>o</w:t>
      </w:r>
      <w:r>
        <w:t>r</w:t>
      </w:r>
      <w:r>
        <w:rPr>
          <w:spacing w:val="-9"/>
        </w:rPr>
        <w:t xml:space="preserve"> </w:t>
      </w:r>
      <w:r>
        <w:t>e</w:t>
      </w:r>
      <w:r>
        <w:rPr>
          <w:spacing w:val="-1"/>
        </w:rPr>
        <w:t>a</w:t>
      </w:r>
      <w:r>
        <w:t>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9"/>
        </w:rPr>
        <w:t xml:space="preserve"> </w:t>
      </w:r>
      <w:r>
        <w:rPr>
          <w:spacing w:val="-1"/>
        </w:rPr>
        <w:t>p</w:t>
      </w:r>
      <w:r>
        <w:t>re</w:t>
      </w:r>
      <w:r>
        <w:rPr>
          <w:spacing w:val="-1"/>
        </w:rPr>
        <w:t>di</w:t>
      </w:r>
      <w:r>
        <w:rPr>
          <w:spacing w:val="1"/>
        </w:rPr>
        <w:t>c</w:t>
      </w:r>
      <w:r>
        <w:rPr>
          <w:spacing w:val="2"/>
        </w:rPr>
        <w:t>t</w:t>
      </w:r>
      <w:r>
        <w:rPr>
          <w:spacing w:val="-1"/>
        </w:rPr>
        <w:t>i</w:t>
      </w:r>
      <w:r>
        <w:t>o</w:t>
      </w:r>
      <w:r>
        <w:rPr>
          <w:spacing w:val="1"/>
        </w:rPr>
        <w:t>n</w:t>
      </w:r>
      <w:r>
        <w:t>.</w:t>
      </w:r>
    </w:p>
    <w:p w:rsidR="00390CA3" w:rsidRDefault="00390CA3">
      <w:pPr>
        <w:spacing w:before="2" w:line="180" w:lineRule="exact"/>
        <w:rPr>
          <w:sz w:val="18"/>
          <w:szCs w:val="18"/>
        </w:rPr>
      </w:pPr>
    </w:p>
    <w:p w:rsidR="00390CA3" w:rsidRDefault="00BD6A69">
      <w:pPr>
        <w:pStyle w:val="BodyText"/>
        <w:spacing w:line="292" w:lineRule="auto"/>
        <w:ind w:right="172"/>
      </w:pPr>
      <w:r>
        <w:rPr>
          <w:rFonts w:cs="Arial"/>
          <w:b/>
          <w:bCs/>
          <w:spacing w:val="-6"/>
        </w:rPr>
        <w:t>A</w:t>
      </w:r>
      <w:r>
        <w:rPr>
          <w:rFonts w:cs="Arial"/>
          <w:b/>
          <w:bCs/>
          <w:spacing w:val="3"/>
        </w:rPr>
        <w:t>f</w:t>
      </w:r>
      <w:r>
        <w:rPr>
          <w:rFonts w:cs="Arial"/>
          <w:b/>
          <w:bCs/>
        </w:rPr>
        <w:t>te</w:t>
      </w:r>
      <w:r>
        <w:rPr>
          <w:rFonts w:cs="Arial"/>
          <w:b/>
          <w:bCs/>
          <w:spacing w:val="1"/>
        </w:rPr>
        <w:t>r</w:t>
      </w:r>
      <w:r>
        <w:rPr>
          <w:rFonts w:cs="Arial"/>
          <w:b/>
          <w:bCs/>
        </w:rPr>
        <w:t>shoc</w:t>
      </w:r>
      <w:r>
        <w:rPr>
          <w:rFonts w:cs="Arial"/>
          <w:b/>
          <w:bCs/>
          <w:spacing w:val="1"/>
        </w:rPr>
        <w:t>k</w:t>
      </w:r>
      <w:r>
        <w:rPr>
          <w:rFonts w:cs="Arial"/>
          <w:b/>
          <w:bCs/>
        </w:rPr>
        <w:t>s</w:t>
      </w:r>
      <w:r>
        <w:rPr>
          <w:rFonts w:cs="Arial"/>
          <w:b/>
          <w:bCs/>
          <w:spacing w:val="-6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rPr>
          <w:spacing w:val="1"/>
        </w:rPr>
        <w:t>s</w:t>
      </w:r>
      <w:r>
        <w:rPr>
          <w:spacing w:val="4"/>
        </w:rPr>
        <w:t>m</w:t>
      </w:r>
      <w:r>
        <w:t>a</w:t>
      </w:r>
      <w:r>
        <w:rPr>
          <w:spacing w:val="-2"/>
        </w:rPr>
        <w:t>l</w:t>
      </w:r>
      <w:r>
        <w:rPr>
          <w:spacing w:val="-1"/>
        </w:rPr>
        <w:t>l</w:t>
      </w:r>
      <w:r>
        <w:t>er</w:t>
      </w:r>
      <w:r>
        <w:rPr>
          <w:spacing w:val="-4"/>
        </w:rPr>
        <w:t xml:space="preserve"> </w:t>
      </w:r>
      <w:r>
        <w:rPr>
          <w:spacing w:val="1"/>
        </w:rPr>
        <w:t>e</w:t>
      </w:r>
      <w:r>
        <w:t>arthq</w:t>
      </w:r>
      <w:r>
        <w:rPr>
          <w:spacing w:val="1"/>
        </w:rPr>
        <w:t>u</w:t>
      </w:r>
      <w:r>
        <w:t>a</w:t>
      </w:r>
      <w:r>
        <w:rPr>
          <w:spacing w:val="3"/>
        </w:rPr>
        <w:t>k</w:t>
      </w:r>
      <w:r>
        <w:t>es</w:t>
      </w:r>
      <w:r>
        <w:rPr>
          <w:spacing w:val="-6"/>
        </w:rPr>
        <w:t xml:space="preserve"> </w:t>
      </w:r>
      <w:r>
        <w:t>t</w:t>
      </w:r>
      <w:r>
        <w:rPr>
          <w:spacing w:val="1"/>
        </w:rPr>
        <w:t>h</w:t>
      </w:r>
      <w:r>
        <w:t>at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rPr>
          <w:spacing w:val="1"/>
        </w:rPr>
        <w:t>a</w:t>
      </w:r>
      <w:r>
        <w:t>y</w:t>
      </w:r>
      <w:r>
        <w:rPr>
          <w:spacing w:val="-10"/>
        </w:rPr>
        <w:t xml:space="preserve"> </w:t>
      </w:r>
      <w:r>
        <w:t>oc</w:t>
      </w:r>
      <w:r>
        <w:rPr>
          <w:spacing w:val="1"/>
        </w:rPr>
        <w:t>c</w:t>
      </w:r>
      <w:r>
        <w:t>ur</w:t>
      </w:r>
      <w:r>
        <w:rPr>
          <w:spacing w:val="-7"/>
        </w:rPr>
        <w:t xml:space="preserve"> </w:t>
      </w:r>
      <w:r>
        <w:t>a</w:t>
      </w:r>
      <w:r>
        <w:rPr>
          <w:spacing w:val="2"/>
        </w:rPr>
        <w:t>f</w:t>
      </w:r>
      <w:r>
        <w:t>ter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2"/>
        </w:rPr>
        <w:t>i</w:t>
      </w:r>
      <w:r>
        <w:t>nsh</w:t>
      </w:r>
      <w:r>
        <w:rPr>
          <w:spacing w:val="-1"/>
        </w:rPr>
        <w:t>o</w:t>
      </w:r>
      <w:r>
        <w:rPr>
          <w:spacing w:val="1"/>
        </w:rPr>
        <w:t>c</w:t>
      </w:r>
      <w:r>
        <w:rPr>
          <w:spacing w:val="3"/>
        </w:rPr>
        <w:t>k</w:t>
      </w:r>
      <w:r>
        <w:t>.</w:t>
      </w:r>
      <w:r>
        <w:rPr>
          <w:spacing w:val="-9"/>
        </w:rPr>
        <w:t xml:space="preserve"> </w:t>
      </w:r>
      <w:r>
        <w:rPr>
          <w:spacing w:val="3"/>
        </w:rPr>
        <w:t>T</w:t>
      </w:r>
      <w:r>
        <w:t>h</w:t>
      </w:r>
      <w:r>
        <w:rPr>
          <w:spacing w:val="1"/>
        </w:rPr>
        <w:t>e</w:t>
      </w:r>
      <w:r>
        <w:t>y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rPr>
          <w:spacing w:val="1"/>
        </w:rPr>
        <w:t>c</w:t>
      </w:r>
      <w:r>
        <w:t>a</w:t>
      </w:r>
      <w:r>
        <w:rPr>
          <w:spacing w:val="-1"/>
        </w:rPr>
        <w:t>u</w:t>
      </w:r>
      <w:r>
        <w:rPr>
          <w:spacing w:val="1"/>
        </w:rPr>
        <w:t>s</w:t>
      </w:r>
      <w:r>
        <w:t>ed</w:t>
      </w:r>
      <w:r>
        <w:rPr>
          <w:spacing w:val="-6"/>
        </w:rPr>
        <w:t xml:space="preserve"> </w:t>
      </w:r>
      <w:r>
        <w:rPr>
          <w:spacing w:val="4"/>
        </w:rPr>
        <w:t>b</w:t>
      </w:r>
      <w:r>
        <w:t>y</w:t>
      </w:r>
      <w:r>
        <w:rPr>
          <w:spacing w:val="-9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w w:val="99"/>
        </w:rPr>
        <w:t xml:space="preserve"> </w:t>
      </w:r>
      <w:r>
        <w:t>ro</w:t>
      </w:r>
      <w:r>
        <w:rPr>
          <w:spacing w:val="-2"/>
        </w:rPr>
        <w:t>c</w:t>
      </w:r>
      <w:r>
        <w:rPr>
          <w:spacing w:val="3"/>
        </w:rPr>
        <w:t>k</w:t>
      </w:r>
      <w:r>
        <w:t>s</w:t>
      </w:r>
      <w:r>
        <w:rPr>
          <w:spacing w:val="-5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t>he</w:t>
      </w:r>
      <w:r>
        <w:rPr>
          <w:spacing w:val="-5"/>
        </w:rPr>
        <w:t xml:space="preserve"> </w:t>
      </w:r>
      <w:r>
        <w:t>area</w:t>
      </w:r>
      <w:r>
        <w:rPr>
          <w:spacing w:val="-5"/>
        </w:rPr>
        <w:t xml:space="preserve"> </w:t>
      </w:r>
      <w:r>
        <w:t>r</w:t>
      </w:r>
      <w:r>
        <w:rPr>
          <w:spacing w:val="2"/>
        </w:rPr>
        <w:t>e</w:t>
      </w:r>
      <w:r>
        <w:t>a</w:t>
      </w:r>
      <w:r>
        <w:rPr>
          <w:spacing w:val="-1"/>
        </w:rPr>
        <w:t>d</w:t>
      </w:r>
      <w:r>
        <w:rPr>
          <w:spacing w:val="1"/>
        </w:rPr>
        <w:t>j</w:t>
      </w:r>
      <w:r>
        <w:t>ust</w:t>
      </w:r>
      <w:r>
        <w:rPr>
          <w:spacing w:val="1"/>
        </w:rPr>
        <w:t>in</w:t>
      </w:r>
      <w:r>
        <w:t>g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t>o</w:t>
      </w:r>
      <w:r>
        <w:rPr>
          <w:spacing w:val="-5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t>a</w:t>
      </w:r>
      <w:r>
        <w:rPr>
          <w:spacing w:val="1"/>
        </w:rPr>
        <w:t>u</w:t>
      </w:r>
      <w:r>
        <w:rPr>
          <w:spacing w:val="-1"/>
        </w:rPr>
        <w:t>l</w:t>
      </w:r>
      <w:r>
        <w:t>t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o</w:t>
      </w:r>
      <w:r>
        <w:rPr>
          <w:spacing w:val="-2"/>
        </w:rPr>
        <w:t>v</w:t>
      </w:r>
      <w:r>
        <w:t>e</w:t>
      </w:r>
      <w:r>
        <w:rPr>
          <w:spacing w:val="4"/>
        </w:rPr>
        <w:t>m</w:t>
      </w:r>
      <w:r>
        <w:t>e</w:t>
      </w:r>
      <w:r>
        <w:rPr>
          <w:spacing w:val="-1"/>
        </w:rPr>
        <w:t>n</w:t>
      </w:r>
      <w:r>
        <w:t>t,</w:t>
      </w:r>
      <w:r>
        <w:rPr>
          <w:spacing w:val="-5"/>
        </w:rPr>
        <w:t xml:space="preserve"> </w:t>
      </w:r>
      <w:r>
        <w:rPr>
          <w:spacing w:val="-1"/>
        </w:rPr>
        <w:t>a</w:t>
      </w:r>
      <w:r>
        <w:rPr>
          <w:spacing w:val="1"/>
        </w:rPr>
        <w:t>n</w:t>
      </w:r>
      <w:r>
        <w:t>d</w:t>
      </w:r>
      <w:r>
        <w:rPr>
          <w:spacing w:val="-6"/>
        </w:rPr>
        <w:t xml:space="preserve"> </w:t>
      </w:r>
      <w:r>
        <w:t>so</w:t>
      </w:r>
      <w:r>
        <w:rPr>
          <w:spacing w:val="4"/>
        </w:rPr>
        <w:t>m</w:t>
      </w:r>
      <w:r>
        <w:t>e</w:t>
      </w:r>
      <w:r>
        <w:rPr>
          <w:spacing w:val="-8"/>
        </w:rPr>
        <w:t xml:space="preserve"> </w:t>
      </w:r>
      <w:r>
        <w:rPr>
          <w:spacing w:val="4"/>
        </w:rPr>
        <w:t>m</w:t>
      </w:r>
      <w:r>
        <w:rPr>
          <w:spacing w:val="1"/>
        </w:rPr>
        <w:t>a</w:t>
      </w:r>
      <w:r>
        <w:t>y</w:t>
      </w:r>
      <w:r>
        <w:rPr>
          <w:spacing w:val="-11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-6"/>
        </w:rPr>
        <w:t xml:space="preserve"> </w:t>
      </w:r>
      <w:r>
        <w:t>re</w:t>
      </w:r>
      <w:r>
        <w:rPr>
          <w:spacing w:val="1"/>
        </w:rPr>
        <w:t>su</w:t>
      </w:r>
      <w:r>
        <w:rPr>
          <w:spacing w:val="-1"/>
        </w:rPr>
        <w:t>l</w:t>
      </w:r>
      <w:r>
        <w:t>t</w:t>
      </w:r>
      <w:r>
        <w:rPr>
          <w:spacing w:val="-5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4"/>
        </w:rPr>
        <w:t xml:space="preserve"> </w:t>
      </w:r>
      <w:r>
        <w:t>co</w:t>
      </w:r>
      <w:r>
        <w:rPr>
          <w:spacing w:val="-1"/>
        </w:rPr>
        <w:t>n</w:t>
      </w:r>
      <w:r>
        <w:t>t</w:t>
      </w:r>
      <w:r>
        <w:rPr>
          <w:spacing w:val="-2"/>
        </w:rPr>
        <w:t>i</w:t>
      </w:r>
      <w:r>
        <w:t>n</w:t>
      </w:r>
      <w:r>
        <w:rPr>
          <w:spacing w:val="1"/>
        </w:rPr>
        <w:t>u</w:t>
      </w:r>
      <w:r>
        <w:rPr>
          <w:spacing w:val="-1"/>
        </w:rPr>
        <w:t>i</w:t>
      </w:r>
      <w:r>
        <w:t>ng</w:t>
      </w:r>
      <w:r>
        <w:rPr>
          <w:w w:val="99"/>
        </w:rPr>
        <w:t xml:space="preserve"> </w:t>
      </w:r>
      <w:r>
        <w:rPr>
          <w:spacing w:val="4"/>
        </w:rPr>
        <w:t>m</w:t>
      </w:r>
      <w:r>
        <w:t>o</w:t>
      </w:r>
      <w:r>
        <w:rPr>
          <w:spacing w:val="-2"/>
        </w:rPr>
        <w:t>v</w:t>
      </w:r>
      <w:r>
        <w:rPr>
          <w:spacing w:val="-3"/>
        </w:rPr>
        <w:t>e</w:t>
      </w:r>
      <w:r>
        <w:rPr>
          <w:spacing w:val="4"/>
        </w:rPr>
        <w:t>m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-7"/>
        </w:rPr>
        <w:t xml:space="preserve"> </w:t>
      </w:r>
      <w:r>
        <w:rPr>
          <w:spacing w:val="-1"/>
        </w:rPr>
        <w:t>al</w:t>
      </w:r>
      <w:r>
        <w:rPr>
          <w:spacing w:val="1"/>
        </w:rPr>
        <w:t>o</w:t>
      </w:r>
      <w:r>
        <w:t>ng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6"/>
        </w:rPr>
        <w:t xml:space="preserve"> </w:t>
      </w:r>
      <w:r>
        <w:t>sa</w:t>
      </w:r>
      <w:r>
        <w:rPr>
          <w:spacing w:val="4"/>
        </w:rPr>
        <w:t>m</w:t>
      </w:r>
      <w:r>
        <w:t>e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t>a</w:t>
      </w:r>
      <w:r>
        <w:rPr>
          <w:spacing w:val="-1"/>
        </w:rPr>
        <w:t>ul</w:t>
      </w:r>
      <w:r>
        <w:t>t.</w:t>
      </w:r>
      <w:r>
        <w:rPr>
          <w:spacing w:val="-5"/>
        </w:rPr>
        <w:t xml:space="preserve"> </w:t>
      </w:r>
      <w:r>
        <w:rPr>
          <w:spacing w:val="3"/>
        </w:rPr>
        <w:t>T</w:t>
      </w:r>
      <w:r>
        <w:t>he</w:t>
      </w:r>
      <w:r>
        <w:rPr>
          <w:spacing w:val="-6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2"/>
        </w:rPr>
        <w:t>r</w:t>
      </w:r>
      <w:r>
        <w:t>g</w:t>
      </w:r>
      <w:r>
        <w:rPr>
          <w:spacing w:val="-1"/>
        </w:rPr>
        <w:t>e</w:t>
      </w:r>
      <w:r>
        <w:rPr>
          <w:spacing w:val="1"/>
        </w:rPr>
        <w:t>s</w:t>
      </w:r>
      <w:r>
        <w:t>t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rPr>
          <w:spacing w:val="2"/>
        </w:rPr>
        <w:t>f</w:t>
      </w:r>
      <w:r>
        <w:t>ter</w:t>
      </w:r>
      <w:r>
        <w:rPr>
          <w:spacing w:val="1"/>
        </w:rPr>
        <w:t>s</w:t>
      </w:r>
      <w:r>
        <w:t>h</w:t>
      </w:r>
      <w:r>
        <w:rPr>
          <w:spacing w:val="-1"/>
        </w:rPr>
        <w:t>o</w:t>
      </w:r>
      <w:r>
        <w:rPr>
          <w:spacing w:val="3"/>
        </w:rPr>
        <w:t>c</w:t>
      </w:r>
      <w:r>
        <w:rPr>
          <w:spacing w:val="1"/>
        </w:rPr>
        <w:t>k</w:t>
      </w:r>
      <w:r>
        <w:t>s</w:t>
      </w:r>
      <w:r>
        <w:rPr>
          <w:spacing w:val="-5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usu</w:t>
      </w:r>
      <w:r>
        <w:rPr>
          <w:spacing w:val="-1"/>
        </w:rPr>
        <w:t>a</w:t>
      </w:r>
      <w:r>
        <w:rPr>
          <w:spacing w:val="1"/>
        </w:rPr>
        <w:t>l</w:t>
      </w:r>
      <w:r>
        <w:rPr>
          <w:spacing w:val="3"/>
        </w:rPr>
        <w:t>l</w:t>
      </w:r>
      <w:r>
        <w:t>y</w:t>
      </w:r>
      <w:r>
        <w:rPr>
          <w:spacing w:val="-9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rPr>
          <w:spacing w:val="-1"/>
        </w:rPr>
        <w:t>l</w:t>
      </w:r>
      <w:r>
        <w:rPr>
          <w:spacing w:val="1"/>
        </w:rPr>
        <w:t>e</w:t>
      </w:r>
      <w:r>
        <w:t>ast</w:t>
      </w:r>
      <w:r>
        <w:rPr>
          <w:spacing w:val="-7"/>
        </w:rPr>
        <w:t xml:space="preserve"> </w:t>
      </w:r>
      <w:r>
        <w:rPr>
          <w:spacing w:val="-1"/>
        </w:rPr>
        <w:t>h</w:t>
      </w:r>
      <w:r>
        <w:rPr>
          <w:spacing w:val="1"/>
        </w:rPr>
        <w:t>a</w:t>
      </w:r>
      <w:r>
        <w:rPr>
          <w:spacing w:val="-1"/>
        </w:rPr>
        <w:t>l</w:t>
      </w:r>
      <w:r>
        <w:t>f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t>tu</w:t>
      </w:r>
      <w:r>
        <w:rPr>
          <w:spacing w:val="1"/>
        </w:rPr>
        <w:t>d</w:t>
      </w:r>
      <w:r>
        <w:t>e</w:t>
      </w:r>
      <w:r>
        <w:rPr>
          <w:spacing w:val="-6"/>
        </w:rPr>
        <w:t xml:space="preserve"> </w:t>
      </w:r>
      <w:r>
        <w:rPr>
          <w:spacing w:val="1"/>
        </w:rPr>
        <w:t>u</w:t>
      </w:r>
      <w:r>
        <w:t>n</w:t>
      </w:r>
      <w:r>
        <w:rPr>
          <w:spacing w:val="-2"/>
        </w:rPr>
        <w:t>i</w:t>
      </w:r>
      <w:r>
        <w:t>t</w:t>
      </w:r>
      <w:r>
        <w:rPr>
          <w:w w:val="99"/>
        </w:rPr>
        <w:t xml:space="preserve"> </w:t>
      </w:r>
      <w:r>
        <w:rPr>
          <w:spacing w:val="-2"/>
        </w:rPr>
        <w:t>s</w:t>
      </w:r>
      <w:r>
        <w:rPr>
          <w:spacing w:val="4"/>
        </w:rPr>
        <w:t>m</w:t>
      </w:r>
      <w:r>
        <w:t>a</w:t>
      </w:r>
      <w:r>
        <w:rPr>
          <w:spacing w:val="-2"/>
        </w:rPr>
        <w:t>l</w:t>
      </w:r>
      <w:r>
        <w:rPr>
          <w:spacing w:val="-1"/>
        </w:rPr>
        <w:t>l</w:t>
      </w:r>
      <w:r>
        <w:t>er</w:t>
      </w:r>
      <w:r>
        <w:rPr>
          <w:spacing w:val="-6"/>
        </w:rPr>
        <w:t xml:space="preserve"> </w:t>
      </w:r>
      <w:r>
        <w:t>t</w:t>
      </w:r>
      <w:r>
        <w:rPr>
          <w:spacing w:val="1"/>
        </w:rPr>
        <w:t>h</w:t>
      </w:r>
      <w:r>
        <w:t>an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2"/>
        </w:rPr>
        <w:t>i</w:t>
      </w:r>
      <w:r>
        <w:t>nsh</w:t>
      </w:r>
      <w:r>
        <w:rPr>
          <w:spacing w:val="-1"/>
        </w:rPr>
        <w:t>o</w:t>
      </w:r>
      <w:r>
        <w:rPr>
          <w:spacing w:val="1"/>
        </w:rPr>
        <w:t>c</w:t>
      </w:r>
      <w:r>
        <w:t>k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</w:t>
      </w:r>
      <w:r>
        <w:rPr>
          <w:spacing w:val="1"/>
        </w:rPr>
        <w:t>f</w:t>
      </w:r>
      <w:r>
        <w:t>ter</w:t>
      </w:r>
      <w:r>
        <w:rPr>
          <w:spacing w:val="1"/>
        </w:rPr>
        <w:t>s</w:t>
      </w:r>
      <w:r>
        <w:t>h</w:t>
      </w:r>
      <w:r>
        <w:rPr>
          <w:spacing w:val="-1"/>
        </w:rPr>
        <w:t>o</w:t>
      </w:r>
      <w:r>
        <w:rPr>
          <w:spacing w:val="1"/>
        </w:rPr>
        <w:t>c</w:t>
      </w:r>
      <w:r>
        <w:t>k</w:t>
      </w:r>
      <w:r>
        <w:rPr>
          <w:spacing w:val="-2"/>
        </w:rPr>
        <w:t xml:space="preserve"> </w:t>
      </w:r>
      <w:r>
        <w:t>se</w:t>
      </w:r>
      <w:r>
        <w:rPr>
          <w:spacing w:val="-1"/>
        </w:rPr>
        <w:t>q</w:t>
      </w:r>
      <w:r>
        <w:t>u</w:t>
      </w:r>
      <w:r>
        <w:rPr>
          <w:spacing w:val="-1"/>
        </w:rPr>
        <w:t>e</w:t>
      </w:r>
      <w:r>
        <w:t>nce</w:t>
      </w:r>
      <w:r>
        <w:rPr>
          <w:spacing w:val="-7"/>
        </w:rPr>
        <w:t xml:space="preserve"> </w:t>
      </w:r>
      <w:r>
        <w:rPr>
          <w:spacing w:val="3"/>
        </w:rPr>
        <w:t>m</w:t>
      </w:r>
      <w:r>
        <w:rPr>
          <w:spacing w:val="1"/>
        </w:rPr>
        <w:t>a</w:t>
      </w:r>
      <w:r>
        <w:t>y</w:t>
      </w:r>
      <w:r>
        <w:rPr>
          <w:spacing w:val="-11"/>
        </w:rPr>
        <w:t xml:space="preserve"> </w:t>
      </w:r>
      <w:r>
        <w:t>co</w:t>
      </w:r>
      <w:r>
        <w:rPr>
          <w:spacing w:val="-1"/>
        </w:rPr>
        <w:t>n</w:t>
      </w:r>
      <w:r>
        <w:rPr>
          <w:spacing w:val="2"/>
        </w:rPr>
        <w:t>t</w:t>
      </w:r>
      <w:r>
        <w:rPr>
          <w:spacing w:val="-1"/>
        </w:rPr>
        <w:t>i</w:t>
      </w:r>
      <w:r>
        <w:rPr>
          <w:spacing w:val="1"/>
        </w:rPr>
        <w:t>n</w:t>
      </w:r>
      <w:r>
        <w:t>ue</w:t>
      </w:r>
      <w:r>
        <w:rPr>
          <w:spacing w:val="-7"/>
        </w:rPr>
        <w:t xml:space="preserve"> </w:t>
      </w:r>
      <w:r>
        <w:rPr>
          <w:spacing w:val="1"/>
        </w:rPr>
        <w:t>f</w:t>
      </w:r>
      <w:r>
        <w:t>or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o</w:t>
      </w:r>
      <w:r>
        <w:rPr>
          <w:spacing w:val="-1"/>
        </w:rPr>
        <w:t>n</w:t>
      </w:r>
      <w:r>
        <w:t>ths</w:t>
      </w:r>
      <w:r>
        <w:rPr>
          <w:spacing w:val="-5"/>
        </w:rPr>
        <w:t xml:space="preserve"> </w:t>
      </w:r>
      <w:r>
        <w:t>or e</w:t>
      </w:r>
      <w:r>
        <w:rPr>
          <w:spacing w:val="-2"/>
        </w:rPr>
        <w:t>v</w:t>
      </w:r>
      <w:r>
        <w:rPr>
          <w:spacing w:val="1"/>
        </w:rPr>
        <w:t>e</w:t>
      </w:r>
      <w:r>
        <w:t>n</w:t>
      </w:r>
      <w:r>
        <w:rPr>
          <w:spacing w:val="-2"/>
        </w:rPr>
        <w:t xml:space="preserve"> </w:t>
      </w:r>
      <w:r>
        <w:rPr>
          <w:spacing w:val="-5"/>
        </w:rPr>
        <w:t>y</w:t>
      </w:r>
      <w:r>
        <w:t>e</w:t>
      </w:r>
      <w:r>
        <w:rPr>
          <w:spacing w:val="-1"/>
        </w:rPr>
        <w:t>a</w:t>
      </w:r>
      <w:r>
        <w:t>rs</w:t>
      </w:r>
      <w:r>
        <w:rPr>
          <w:spacing w:val="-5"/>
        </w:rPr>
        <w:t xml:space="preserve"> </w:t>
      </w:r>
      <w:r>
        <w:t>a</w:t>
      </w:r>
      <w:r>
        <w:rPr>
          <w:spacing w:val="1"/>
        </w:rPr>
        <w:t>f</w:t>
      </w:r>
      <w:r>
        <w:t>ter</w:t>
      </w:r>
    </w:p>
    <w:p w:rsidR="00390CA3" w:rsidRDefault="00390CA3">
      <w:pPr>
        <w:spacing w:line="292" w:lineRule="auto"/>
        <w:sectPr w:rsidR="00390CA3">
          <w:footerReference w:type="default" r:id="rId37"/>
          <w:pgSz w:w="11907" w:h="16840"/>
          <w:pgMar w:top="1560" w:right="1280" w:bottom="780" w:left="1280" w:header="0" w:footer="585" w:gutter="0"/>
          <w:cols w:space="720"/>
        </w:sectPr>
      </w:pPr>
    </w:p>
    <w:p w:rsidR="00390CA3" w:rsidRDefault="00390CA3">
      <w:pPr>
        <w:spacing w:before="7" w:line="130" w:lineRule="exact"/>
        <w:rPr>
          <w:sz w:val="13"/>
          <w:szCs w:val="13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pStyle w:val="BodyText"/>
        <w:spacing w:before="74" w:line="290" w:lineRule="auto"/>
        <w:ind w:right="274"/>
      </w:pPr>
      <w:r>
        <w:t>the</w:t>
      </w:r>
      <w:r>
        <w:rPr>
          <w:spacing w:val="-8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2"/>
        </w:rPr>
        <w:t>i</w:t>
      </w:r>
      <w:r>
        <w:t>nsh</w:t>
      </w:r>
      <w:r>
        <w:rPr>
          <w:spacing w:val="-1"/>
        </w:rPr>
        <w:t>o</w:t>
      </w:r>
      <w:r>
        <w:rPr>
          <w:spacing w:val="1"/>
        </w:rPr>
        <w:t>c</w:t>
      </w:r>
      <w:r>
        <w:rPr>
          <w:spacing w:val="3"/>
        </w:rPr>
        <w:t>k</w:t>
      </w:r>
      <w:r>
        <w:t>.</w:t>
      </w:r>
      <w:r>
        <w:rPr>
          <w:spacing w:val="-8"/>
        </w:rPr>
        <w:t xml:space="preserve"> </w:t>
      </w:r>
      <w:r>
        <w:t>Not</w:t>
      </w:r>
      <w:r>
        <w:rPr>
          <w:spacing w:val="-8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rPr>
          <w:spacing w:val="1"/>
        </w:rPr>
        <w:t>e</w:t>
      </w:r>
      <w:r>
        <w:t>ar</w:t>
      </w:r>
      <w:r>
        <w:rPr>
          <w:spacing w:val="2"/>
        </w:rPr>
        <w:t>t</w:t>
      </w:r>
      <w:r>
        <w:t>h</w:t>
      </w:r>
      <w:r>
        <w:rPr>
          <w:spacing w:val="-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es</w:t>
      </w:r>
      <w:r>
        <w:rPr>
          <w:spacing w:val="-7"/>
        </w:rPr>
        <w:t xml:space="preserve"> </w:t>
      </w:r>
      <w:r>
        <w:t>h</w:t>
      </w:r>
      <w:r>
        <w:rPr>
          <w:spacing w:val="1"/>
        </w:rPr>
        <w:t>a</w:t>
      </w:r>
      <w:r>
        <w:rPr>
          <w:spacing w:val="-2"/>
        </w:rPr>
        <w:t>v</w:t>
      </w:r>
      <w:r>
        <w:t>e</w:t>
      </w:r>
      <w:r>
        <w:rPr>
          <w:spacing w:val="-8"/>
        </w:rPr>
        <w:t xml:space="preserve"> </w:t>
      </w:r>
      <w:r>
        <w:rPr>
          <w:spacing w:val="-1"/>
        </w:rPr>
        <w:t>a</w:t>
      </w:r>
      <w:r>
        <w:rPr>
          <w:spacing w:val="2"/>
        </w:rPr>
        <w:t>f</w:t>
      </w:r>
      <w:r>
        <w:t>ter</w:t>
      </w:r>
      <w:r>
        <w:rPr>
          <w:spacing w:val="1"/>
        </w:rPr>
        <w:t>s</w:t>
      </w:r>
      <w:r>
        <w:t>h</w:t>
      </w:r>
      <w:r>
        <w:rPr>
          <w:spacing w:val="-1"/>
        </w:rPr>
        <w:t>o</w:t>
      </w:r>
      <w:r>
        <w:rPr>
          <w:spacing w:val="1"/>
        </w:rPr>
        <w:t>c</w:t>
      </w:r>
      <w:r>
        <w:rPr>
          <w:spacing w:val="3"/>
        </w:rPr>
        <w:t>k</w:t>
      </w:r>
      <w:r>
        <w:rPr>
          <w:spacing w:val="1"/>
        </w:rPr>
        <w:t>s</w:t>
      </w:r>
      <w:r>
        <w:t>.</w:t>
      </w:r>
      <w:r>
        <w:rPr>
          <w:spacing w:val="-7"/>
        </w:rPr>
        <w:t xml:space="preserve"> </w:t>
      </w:r>
      <w:r>
        <w:rPr>
          <w:spacing w:val="2"/>
        </w:rPr>
        <w:t>T</w:t>
      </w:r>
      <w:r>
        <w:t>he</w:t>
      </w:r>
      <w:r>
        <w:rPr>
          <w:spacing w:val="-11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t>t</w:t>
      </w:r>
      <w:r>
        <w:rPr>
          <w:spacing w:val="1"/>
        </w:rPr>
        <w:t>u</w:t>
      </w:r>
      <w:r>
        <w:t>de</w:t>
      </w:r>
      <w:r>
        <w:rPr>
          <w:spacing w:val="-8"/>
        </w:rPr>
        <w:t xml:space="preserve"> </w:t>
      </w:r>
      <w:r>
        <w:rPr>
          <w:spacing w:val="1"/>
        </w:rPr>
        <w:t>5</w:t>
      </w:r>
      <w:r>
        <w:rPr>
          <w:spacing w:val="5"/>
        </w:rPr>
        <w:t>.</w:t>
      </w:r>
      <w:r>
        <w:t>4</w:t>
      </w:r>
      <w:r>
        <w:rPr>
          <w:spacing w:val="-7"/>
        </w:rPr>
        <w:t xml:space="preserve"> </w:t>
      </w:r>
      <w:r>
        <w:rPr>
          <w:spacing w:val="2"/>
        </w:rPr>
        <w:t>N</w:t>
      </w:r>
      <w:r>
        <w:rPr>
          <w:spacing w:val="1"/>
        </w:rPr>
        <w:t>e</w:t>
      </w:r>
      <w:r>
        <w:rPr>
          <w:spacing w:val="-3"/>
        </w:rPr>
        <w:t>w</w:t>
      </w:r>
      <w:r>
        <w:rPr>
          <w:spacing w:val="1"/>
        </w:rPr>
        <w:t>c</w:t>
      </w:r>
      <w:r>
        <w:t>a</w:t>
      </w:r>
      <w:r>
        <w:rPr>
          <w:spacing w:val="3"/>
        </w:rPr>
        <w:t>s</w:t>
      </w:r>
      <w:r>
        <w:t>t</w:t>
      </w:r>
      <w:r>
        <w:rPr>
          <w:spacing w:val="-2"/>
        </w:rPr>
        <w:t>l</w:t>
      </w:r>
      <w:r>
        <w:t>e</w:t>
      </w:r>
      <w:r>
        <w:rPr>
          <w:spacing w:val="-6"/>
        </w:rPr>
        <w:t xml:space="preserve"> </w:t>
      </w:r>
      <w:r>
        <w:t>e</w:t>
      </w:r>
      <w:r>
        <w:rPr>
          <w:spacing w:val="-1"/>
        </w:rPr>
        <w:t>a</w:t>
      </w:r>
      <w:r>
        <w:t>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8"/>
        </w:rPr>
        <w:t xml:space="preserve"> </w:t>
      </w:r>
      <w:r>
        <w:rPr>
          <w:spacing w:val="-2"/>
        </w:rPr>
        <w:t>i</w:t>
      </w:r>
      <w:r>
        <w:t>n</w:t>
      </w:r>
      <w:r>
        <w:rPr>
          <w:w w:val="99"/>
        </w:rPr>
        <w:t xml:space="preserve"> </w:t>
      </w:r>
      <w:r>
        <w:t>1</w:t>
      </w:r>
      <w:r>
        <w:rPr>
          <w:spacing w:val="-1"/>
        </w:rPr>
        <w:t>9</w:t>
      </w:r>
      <w:r>
        <w:t>89</w:t>
      </w:r>
      <w:r>
        <w:rPr>
          <w:spacing w:val="-7"/>
        </w:rPr>
        <w:t xml:space="preserve"> </w:t>
      </w:r>
      <w:r>
        <w:t>o</w:t>
      </w:r>
      <w:r>
        <w:rPr>
          <w:spacing w:val="1"/>
        </w:rPr>
        <w:t>nl</w:t>
      </w:r>
      <w:r>
        <w:t>y</w:t>
      </w:r>
      <w:r>
        <w:rPr>
          <w:spacing w:val="-8"/>
        </w:rPr>
        <w:t xml:space="preserve"> </w:t>
      </w:r>
      <w:r>
        <w:t>h</w:t>
      </w:r>
      <w:r>
        <w:rPr>
          <w:spacing w:val="1"/>
        </w:rPr>
        <w:t>a</w:t>
      </w:r>
      <w:r>
        <w:t>d</w:t>
      </w:r>
      <w:r>
        <w:rPr>
          <w:spacing w:val="-8"/>
        </w:rPr>
        <w:t xml:space="preserve"> </w:t>
      </w:r>
      <w:r>
        <w:rPr>
          <w:spacing w:val="-1"/>
        </w:rPr>
        <w:t>o</w:t>
      </w:r>
      <w:r>
        <w:rPr>
          <w:spacing w:val="1"/>
        </w:rPr>
        <w:t>n</w:t>
      </w:r>
      <w:r>
        <w:t>e</w:t>
      </w:r>
      <w:r>
        <w:rPr>
          <w:spacing w:val="-6"/>
        </w:rPr>
        <w:t xml:space="preserve"> </w:t>
      </w:r>
      <w:r>
        <w:rPr>
          <w:spacing w:val="-2"/>
        </w:rPr>
        <w:t>v</w:t>
      </w:r>
      <w:r>
        <w:t>e</w:t>
      </w:r>
      <w:r>
        <w:rPr>
          <w:spacing w:val="2"/>
        </w:rPr>
        <w:t>r</w:t>
      </w:r>
      <w:r>
        <w:t>y</w:t>
      </w:r>
      <w:r>
        <w:rPr>
          <w:spacing w:val="-11"/>
        </w:rPr>
        <w:t xml:space="preserve"> </w:t>
      </w:r>
      <w:r>
        <w:t>s</w:t>
      </w:r>
      <w:r>
        <w:rPr>
          <w:spacing w:val="4"/>
        </w:rPr>
        <w:t>m</w:t>
      </w:r>
      <w:r>
        <w:t>a</w:t>
      </w:r>
      <w:r>
        <w:rPr>
          <w:spacing w:val="-2"/>
        </w:rPr>
        <w:t>l</w:t>
      </w:r>
      <w:r>
        <w:t>l</w:t>
      </w:r>
      <w:r>
        <w:rPr>
          <w:spacing w:val="-6"/>
        </w:rPr>
        <w:t xml:space="preserve"> </w:t>
      </w:r>
      <w:r>
        <w:t>a</w:t>
      </w:r>
      <w:r>
        <w:rPr>
          <w:spacing w:val="1"/>
        </w:rPr>
        <w:t>f</w:t>
      </w:r>
      <w:r>
        <w:t>ter</w:t>
      </w:r>
      <w:r>
        <w:rPr>
          <w:spacing w:val="1"/>
        </w:rPr>
        <w:t>s</w:t>
      </w:r>
      <w:r>
        <w:t>h</w:t>
      </w:r>
      <w:r>
        <w:rPr>
          <w:spacing w:val="-1"/>
        </w:rPr>
        <w:t>o</w:t>
      </w:r>
      <w:r>
        <w:rPr>
          <w:spacing w:val="1"/>
        </w:rPr>
        <w:t>c</w:t>
      </w:r>
      <w:r>
        <w:rPr>
          <w:spacing w:val="3"/>
        </w:rPr>
        <w:t>k</w:t>
      </w:r>
      <w:r>
        <w:t>.</w:t>
      </w:r>
      <w:r>
        <w:rPr>
          <w:spacing w:val="-8"/>
        </w:rPr>
        <w:t xml:space="preserve"> </w:t>
      </w:r>
      <w:r>
        <w:t>O</w:t>
      </w:r>
      <w:r>
        <w:rPr>
          <w:spacing w:val="-2"/>
        </w:rPr>
        <w:t>c</w:t>
      </w:r>
      <w:r>
        <w:rPr>
          <w:spacing w:val="1"/>
        </w:rPr>
        <w:t>c</w:t>
      </w:r>
      <w:r>
        <w:t>as</w:t>
      </w:r>
      <w:r>
        <w:rPr>
          <w:spacing w:val="-1"/>
        </w:rPr>
        <w:t>i</w:t>
      </w:r>
      <w:r>
        <w:t>o</w:t>
      </w:r>
      <w:r>
        <w:rPr>
          <w:spacing w:val="-1"/>
        </w:rPr>
        <w:t>n</w:t>
      </w:r>
      <w:r>
        <w:rPr>
          <w:spacing w:val="1"/>
        </w:rPr>
        <w:t>a</w:t>
      </w:r>
      <w:r>
        <w:rPr>
          <w:spacing w:val="-1"/>
        </w:rPr>
        <w:t>l</w:t>
      </w:r>
      <w:r>
        <w:rPr>
          <w:spacing w:val="3"/>
        </w:rPr>
        <w:t>l</w:t>
      </w:r>
      <w:r>
        <w:rPr>
          <w:spacing w:val="-2"/>
        </w:rPr>
        <w:t>y</w:t>
      </w:r>
      <w:r>
        <w:t>,</w:t>
      </w:r>
      <w:r>
        <w:rPr>
          <w:spacing w:val="-8"/>
        </w:rPr>
        <w:t xml:space="preserve"> </w:t>
      </w:r>
      <w:r>
        <w:rPr>
          <w:spacing w:val="-2"/>
        </w:rPr>
        <w:t>s</w:t>
      </w:r>
      <w:r>
        <w:rPr>
          <w:spacing w:val="4"/>
        </w:rPr>
        <w:t>m</w:t>
      </w:r>
      <w:r>
        <w:t>a</w:t>
      </w:r>
      <w:r>
        <w:rPr>
          <w:spacing w:val="-2"/>
        </w:rPr>
        <w:t>l</w:t>
      </w:r>
      <w:r>
        <w:t>l</w:t>
      </w:r>
      <w:r>
        <w:rPr>
          <w:spacing w:val="-9"/>
        </w:rPr>
        <w:t xml:space="preserve"> </w:t>
      </w:r>
      <w:r>
        <w:rPr>
          <w:spacing w:val="1"/>
        </w:rPr>
        <w:t>e</w:t>
      </w:r>
      <w:r>
        <w:t>arth</w:t>
      </w:r>
      <w:r>
        <w:rPr>
          <w:spacing w:val="1"/>
        </w:rPr>
        <w:t>q</w:t>
      </w:r>
      <w:r>
        <w:t>u</w:t>
      </w:r>
      <w:r>
        <w:rPr>
          <w:spacing w:val="5"/>
        </w:rPr>
        <w:t>a</w:t>
      </w:r>
      <w:r>
        <w:rPr>
          <w:spacing w:val="3"/>
        </w:rPr>
        <w:t>k</w:t>
      </w:r>
      <w:r>
        <w:t>es</w:t>
      </w:r>
      <w:r>
        <w:rPr>
          <w:spacing w:val="-7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i</w:t>
      </w:r>
      <w:r>
        <w:t>th</w:t>
      </w:r>
      <w:r>
        <w:rPr>
          <w:spacing w:val="-8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rPr>
          <w:spacing w:val="1"/>
        </w:rPr>
        <w:t>n</w:t>
      </w:r>
      <w:r>
        <w:rPr>
          <w:spacing w:val="-1"/>
        </w:rPr>
        <w:t>i</w:t>
      </w:r>
      <w:r>
        <w:t>tu</w:t>
      </w:r>
      <w:r>
        <w:rPr>
          <w:spacing w:val="1"/>
        </w:rPr>
        <w:t>d</w:t>
      </w:r>
      <w:r>
        <w:t>es</w:t>
      </w:r>
      <w:r>
        <w:rPr>
          <w:spacing w:val="-7"/>
        </w:rPr>
        <w:t xml:space="preserve"> </w:t>
      </w:r>
      <w:r>
        <w:t>b</w:t>
      </w:r>
      <w:r>
        <w:rPr>
          <w:spacing w:val="-1"/>
        </w:rPr>
        <w:t>e</w:t>
      </w:r>
      <w:r>
        <w:rPr>
          <w:spacing w:val="2"/>
        </w:rPr>
        <w:t>t</w:t>
      </w:r>
      <w:r>
        <w:t>we</w:t>
      </w:r>
      <w:r>
        <w:rPr>
          <w:spacing w:val="1"/>
        </w:rPr>
        <w:t>e</w:t>
      </w:r>
      <w:r>
        <w:t>n</w:t>
      </w:r>
    </w:p>
    <w:p w:rsidR="00390CA3" w:rsidRDefault="00BD6A69">
      <w:pPr>
        <w:pStyle w:val="BodyText"/>
        <w:numPr>
          <w:ilvl w:val="1"/>
          <w:numId w:val="19"/>
        </w:numPr>
        <w:tabs>
          <w:tab w:val="left" w:pos="470"/>
        </w:tabs>
        <w:spacing w:before="3"/>
        <w:ind w:left="470"/>
      </w:pPr>
      <w:r>
        <w:rPr>
          <w:spacing w:val="1"/>
        </w:rPr>
        <w:t>a</w:t>
      </w:r>
      <w:r>
        <w:t>nd</w:t>
      </w:r>
      <w:r>
        <w:rPr>
          <w:spacing w:val="-6"/>
        </w:rPr>
        <w:t xml:space="preserve"> </w:t>
      </w:r>
      <w:r>
        <w:t>3.5</w:t>
      </w:r>
      <w:r>
        <w:rPr>
          <w:spacing w:val="-6"/>
        </w:rPr>
        <w:t xml:space="preserve"> </w:t>
      </w:r>
      <w:r>
        <w:t>h</w:t>
      </w:r>
      <w:r>
        <w:rPr>
          <w:spacing w:val="1"/>
        </w:rPr>
        <w:t>a</w:t>
      </w:r>
      <w:r>
        <w:rPr>
          <w:spacing w:val="-2"/>
        </w:rPr>
        <w:t>v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rPr>
          <w:spacing w:val="2"/>
        </w:rPr>
        <w:t>f</w:t>
      </w:r>
      <w:r>
        <w:t>ter</w:t>
      </w:r>
      <w:r>
        <w:rPr>
          <w:spacing w:val="1"/>
        </w:rPr>
        <w:t>s</w:t>
      </w:r>
      <w:r>
        <w:t>h</w:t>
      </w:r>
      <w:r>
        <w:rPr>
          <w:spacing w:val="-1"/>
        </w:rPr>
        <w:t>o</w:t>
      </w:r>
      <w:r>
        <w:rPr>
          <w:spacing w:val="3"/>
        </w:rPr>
        <w:t>c</w:t>
      </w:r>
      <w:r>
        <w:rPr>
          <w:spacing w:val="1"/>
        </w:rPr>
        <w:t>ks</w:t>
      </w:r>
      <w:r>
        <w:t>.</w:t>
      </w:r>
      <w:r>
        <w:rPr>
          <w:spacing w:val="-5"/>
        </w:rPr>
        <w:t xml:space="preserve"> </w:t>
      </w:r>
      <w:r>
        <w:rPr>
          <w:spacing w:val="3"/>
        </w:rPr>
        <w:t>T</w:t>
      </w:r>
      <w:r>
        <w:t>h</w:t>
      </w:r>
      <w:r>
        <w:rPr>
          <w:spacing w:val="-2"/>
        </w:rPr>
        <w:t>i</w:t>
      </w:r>
      <w:r>
        <w:t>s</w:t>
      </w:r>
      <w:r>
        <w:rPr>
          <w:spacing w:val="-6"/>
        </w:rPr>
        <w:t xml:space="preserve"> </w:t>
      </w:r>
      <w:r>
        <w:t>h</w:t>
      </w:r>
      <w:r>
        <w:rPr>
          <w:spacing w:val="-1"/>
        </w:rPr>
        <w:t>a</w:t>
      </w:r>
      <w:r>
        <w:t>s</w:t>
      </w:r>
      <w:r>
        <w:rPr>
          <w:spacing w:val="-5"/>
        </w:rPr>
        <w:t xml:space="preserve"> </w:t>
      </w:r>
      <w:r>
        <w:t>b</w:t>
      </w:r>
      <w:r>
        <w:rPr>
          <w:spacing w:val="-1"/>
        </w:rPr>
        <w:t>e</w:t>
      </w:r>
      <w:r>
        <w:t>en</w:t>
      </w:r>
      <w:r>
        <w:rPr>
          <w:spacing w:val="-6"/>
        </w:rPr>
        <w:t xml:space="preserve"> </w:t>
      </w:r>
      <w:r>
        <w:t>o</w:t>
      </w:r>
      <w:r>
        <w:rPr>
          <w:spacing w:val="-1"/>
        </w:rPr>
        <w:t>b</w:t>
      </w:r>
      <w:r>
        <w:rPr>
          <w:spacing w:val="1"/>
        </w:rPr>
        <w:t>s</w:t>
      </w:r>
      <w:r>
        <w:t>er</w:t>
      </w:r>
      <w:r>
        <w:rPr>
          <w:spacing w:val="1"/>
        </w:rPr>
        <w:t>v</w:t>
      </w:r>
      <w:r>
        <w:t>ed</w:t>
      </w:r>
      <w:r>
        <w:rPr>
          <w:spacing w:val="-5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7"/>
        </w:rPr>
        <w:t xml:space="preserve"> </w:t>
      </w:r>
      <w:r>
        <w:rPr>
          <w:spacing w:val="2"/>
        </w:rPr>
        <w:t>D</w:t>
      </w:r>
      <w:r>
        <w:t>a</w:t>
      </w:r>
      <w:r>
        <w:rPr>
          <w:spacing w:val="-2"/>
        </w:rPr>
        <w:t>l</w:t>
      </w:r>
      <w:r>
        <w:rPr>
          <w:spacing w:val="2"/>
        </w:rPr>
        <w:t>t</w:t>
      </w:r>
      <w:r>
        <w:t>o</w:t>
      </w:r>
      <w:r>
        <w:rPr>
          <w:spacing w:val="1"/>
        </w:rPr>
        <w:t>n</w:t>
      </w:r>
      <w:r>
        <w:t>-Gu</w:t>
      </w:r>
      <w:r>
        <w:rPr>
          <w:spacing w:val="1"/>
        </w:rPr>
        <w:t>n</w:t>
      </w:r>
      <w:r>
        <w:t>ning</w:t>
      </w:r>
      <w:r>
        <w:rPr>
          <w:spacing w:val="-7"/>
        </w:rPr>
        <w:t xml:space="preserve"> </w:t>
      </w:r>
      <w:r>
        <w:t>a</w:t>
      </w:r>
      <w:r>
        <w:rPr>
          <w:spacing w:val="2"/>
        </w:rPr>
        <w:t>r</w:t>
      </w:r>
      <w:r>
        <w:rPr>
          <w:spacing w:val="1"/>
        </w:rPr>
        <w:t>e</w:t>
      </w:r>
      <w:r>
        <w:t>a,</w:t>
      </w:r>
      <w:r>
        <w:rPr>
          <w:spacing w:val="-6"/>
        </w:rPr>
        <w:t xml:space="preserve"> </w:t>
      </w:r>
      <w:r>
        <w:t>n</w:t>
      </w:r>
      <w:r>
        <w:rPr>
          <w:spacing w:val="-1"/>
        </w:rPr>
        <w:t>o</w:t>
      </w:r>
      <w:r>
        <w:t>r</w:t>
      </w:r>
      <w:r>
        <w:rPr>
          <w:spacing w:val="2"/>
        </w:rPr>
        <w:t>t</w:t>
      </w:r>
      <w:r>
        <w:t>h</w:t>
      </w:r>
      <w:r>
        <w:rPr>
          <w:spacing w:val="-7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4"/>
        </w:rPr>
        <w:t xml:space="preserve"> </w:t>
      </w:r>
      <w:r>
        <w:t>Ca</w:t>
      </w:r>
      <w:r>
        <w:rPr>
          <w:spacing w:val="1"/>
        </w:rPr>
        <w:t>n</w:t>
      </w:r>
      <w:r>
        <w:t>b</w:t>
      </w:r>
      <w:r>
        <w:rPr>
          <w:spacing w:val="-1"/>
        </w:rPr>
        <w:t>e</w:t>
      </w:r>
      <w:r>
        <w:t>rra.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12" w:line="280" w:lineRule="exact"/>
        <w:rPr>
          <w:sz w:val="28"/>
          <w:szCs w:val="28"/>
        </w:rPr>
      </w:pPr>
    </w:p>
    <w:p w:rsidR="00390CA3" w:rsidRDefault="00BD6A69">
      <w:pPr>
        <w:pStyle w:val="Heading2"/>
        <w:ind w:right="150"/>
      </w:pPr>
      <w:bookmarkStart w:id="15" w:name="_TOC_250042"/>
      <w:r>
        <w:rPr>
          <w:spacing w:val="-18"/>
        </w:rPr>
        <w:t>V</w:t>
      </w:r>
      <w:r>
        <w:t>ol</w:t>
      </w:r>
      <w:r>
        <w:rPr>
          <w:spacing w:val="1"/>
        </w:rPr>
        <w:t>c</w:t>
      </w:r>
      <w:r>
        <w:rPr>
          <w:spacing w:val="-2"/>
        </w:rPr>
        <w:t>a</w:t>
      </w:r>
      <w:r>
        <w:t xml:space="preserve">nic </w:t>
      </w:r>
      <w:r>
        <w:rPr>
          <w:spacing w:val="-2"/>
        </w:rPr>
        <w:t>a</w:t>
      </w:r>
      <w:r>
        <w:t>cti</w:t>
      </w:r>
      <w:r>
        <w:rPr>
          <w:spacing w:val="-4"/>
        </w:rPr>
        <w:t>v</w:t>
      </w:r>
      <w:bookmarkEnd w:id="15"/>
      <w:r>
        <w:t>ity</w:t>
      </w:r>
    </w:p>
    <w:p w:rsidR="00390CA3" w:rsidRDefault="00390CA3">
      <w:pPr>
        <w:spacing w:before="17" w:line="200" w:lineRule="exact"/>
        <w:rPr>
          <w:sz w:val="20"/>
          <w:szCs w:val="20"/>
        </w:rPr>
      </w:pPr>
    </w:p>
    <w:p w:rsidR="00390CA3" w:rsidRDefault="00BD6A69">
      <w:pPr>
        <w:pStyle w:val="BodyText"/>
        <w:spacing w:line="292" w:lineRule="auto"/>
        <w:ind w:right="215"/>
      </w:pPr>
      <w:r>
        <w:t>M</w:t>
      </w:r>
      <w:r>
        <w:rPr>
          <w:spacing w:val="-1"/>
        </w:rPr>
        <w:t>ol</w:t>
      </w:r>
      <w:r>
        <w:rPr>
          <w:spacing w:val="2"/>
        </w:rPr>
        <w:t>t</w:t>
      </w:r>
      <w:r>
        <w:t>en</w:t>
      </w:r>
      <w:r>
        <w:rPr>
          <w:spacing w:val="-7"/>
        </w:rPr>
        <w:t xml:space="preserve"> </w:t>
      </w:r>
      <w:r>
        <w:t>roc</w:t>
      </w:r>
      <w:r>
        <w:rPr>
          <w:spacing w:val="3"/>
        </w:rPr>
        <w:t>k</w:t>
      </w:r>
      <w:r>
        <w:t>,</w:t>
      </w:r>
      <w:r>
        <w:rPr>
          <w:spacing w:val="-6"/>
        </w:rPr>
        <w:t xml:space="preserve"> </w:t>
      </w:r>
      <w:r>
        <w:t>ca</w:t>
      </w:r>
      <w:r>
        <w:rPr>
          <w:spacing w:val="-2"/>
        </w:rPr>
        <w:t>l</w:t>
      </w:r>
      <w:r>
        <w:rPr>
          <w:spacing w:val="-1"/>
        </w:rPr>
        <w:t>l</w:t>
      </w:r>
      <w:r>
        <w:rPr>
          <w:spacing w:val="1"/>
        </w:rPr>
        <w:t>e</w:t>
      </w:r>
      <w:r>
        <w:t>d</w:t>
      </w:r>
      <w:r>
        <w:rPr>
          <w:spacing w:val="-7"/>
        </w:rPr>
        <w:t xml:space="preserve"> </w:t>
      </w:r>
      <w:r>
        <w:rPr>
          <w:spacing w:val="3"/>
        </w:rPr>
        <w:t>m</w:t>
      </w:r>
      <w:r>
        <w:t>a</w:t>
      </w:r>
      <w:r>
        <w:rPr>
          <w:spacing w:val="-5"/>
        </w:rPr>
        <w:t>g</w:t>
      </w:r>
      <w:r>
        <w:rPr>
          <w:spacing w:val="4"/>
        </w:rPr>
        <w:t>m</w:t>
      </w:r>
      <w:r>
        <w:t>a,</w:t>
      </w:r>
      <w:r>
        <w:rPr>
          <w:spacing w:val="-6"/>
        </w:rPr>
        <w:t xml:space="preserve"> </w:t>
      </w:r>
      <w:r>
        <w:rPr>
          <w:spacing w:val="-1"/>
        </w:rPr>
        <w:t>i</w:t>
      </w:r>
      <w:r>
        <w:t>s</w:t>
      </w:r>
      <w:r>
        <w:rPr>
          <w:spacing w:val="-5"/>
        </w:rPr>
        <w:t xml:space="preserve"> </w:t>
      </w:r>
      <w:r>
        <w:t>stored</w:t>
      </w:r>
      <w:r>
        <w:rPr>
          <w:spacing w:val="-5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-6"/>
        </w:rPr>
        <w:t xml:space="preserve"> </w:t>
      </w:r>
      <w:r>
        <w:t>re</w:t>
      </w:r>
      <w:r>
        <w:rPr>
          <w:spacing w:val="1"/>
        </w:rPr>
        <w:t>s</w:t>
      </w:r>
      <w:r>
        <w:t>e</w:t>
      </w:r>
      <w:r>
        <w:rPr>
          <w:spacing w:val="2"/>
        </w:rPr>
        <w:t>r</w:t>
      </w:r>
      <w:r>
        <w:rPr>
          <w:spacing w:val="-2"/>
        </w:rPr>
        <w:t>v</w:t>
      </w:r>
      <w:r>
        <w:rPr>
          <w:spacing w:val="1"/>
        </w:rPr>
        <w:t>o</w:t>
      </w:r>
      <w:r>
        <w:rPr>
          <w:spacing w:val="-1"/>
        </w:rPr>
        <w:t>i</w:t>
      </w:r>
      <w:r>
        <w:t>rs</w:t>
      </w:r>
      <w:r>
        <w:rPr>
          <w:spacing w:val="-6"/>
        </w:rPr>
        <w:t xml:space="preserve"> </w:t>
      </w:r>
      <w:r>
        <w:t>u</w:t>
      </w:r>
      <w:r>
        <w:rPr>
          <w:spacing w:val="-1"/>
        </w:rPr>
        <w:t>n</w:t>
      </w:r>
      <w:r>
        <w:rPr>
          <w:spacing w:val="1"/>
        </w:rPr>
        <w:t>d</w:t>
      </w:r>
      <w:r>
        <w:t>er</w:t>
      </w:r>
      <w:r>
        <w:rPr>
          <w:spacing w:val="-6"/>
        </w:rPr>
        <w:t xml:space="preserve"> </w:t>
      </w:r>
      <w:r>
        <w:rPr>
          <w:spacing w:val="-1"/>
        </w:rPr>
        <w:t>v</w:t>
      </w:r>
      <w:r>
        <w:rPr>
          <w:spacing w:val="1"/>
        </w:rPr>
        <w:t>o</w:t>
      </w:r>
      <w:r>
        <w:rPr>
          <w:spacing w:val="-1"/>
        </w:rPr>
        <w:t>l</w:t>
      </w:r>
      <w:r>
        <w:rPr>
          <w:spacing w:val="1"/>
        </w:rPr>
        <w:t>c</w:t>
      </w:r>
      <w:r>
        <w:t>a</w:t>
      </w:r>
      <w:r>
        <w:rPr>
          <w:spacing w:val="1"/>
        </w:rPr>
        <w:t>n</w:t>
      </w:r>
      <w:r>
        <w:t>o</w:t>
      </w:r>
      <w:r>
        <w:rPr>
          <w:spacing w:val="-1"/>
        </w:rPr>
        <w:t>e</w:t>
      </w:r>
      <w:r>
        <w:rPr>
          <w:spacing w:val="1"/>
        </w:rPr>
        <w:t>s</w:t>
      </w:r>
      <w:r>
        <w:t>.</w:t>
      </w:r>
      <w:r>
        <w:rPr>
          <w:spacing w:val="-7"/>
        </w:rPr>
        <w:t xml:space="preserve"> </w:t>
      </w:r>
      <w:r>
        <w:rPr>
          <w:spacing w:val="-2"/>
        </w:rPr>
        <w:t>A</w:t>
      </w:r>
      <w:r>
        <w:t>s</w:t>
      </w:r>
      <w:r>
        <w:rPr>
          <w:spacing w:val="-5"/>
        </w:rPr>
        <w:t xml:space="preserve"> </w:t>
      </w:r>
      <w:r>
        <w:rPr>
          <w:spacing w:val="1"/>
        </w:rPr>
        <w:t>t</w:t>
      </w:r>
      <w:r>
        <w:t>h</w:t>
      </w:r>
      <w:r>
        <w:rPr>
          <w:spacing w:val="-2"/>
        </w:rPr>
        <w:t>i</w:t>
      </w:r>
      <w:r>
        <w:t>s</w:t>
      </w:r>
      <w:r>
        <w:rPr>
          <w:spacing w:val="-5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rPr>
          <w:spacing w:val="4"/>
        </w:rPr>
        <w:t>m</w:t>
      </w:r>
      <w:r>
        <w:t>a</w:t>
      </w:r>
      <w:r>
        <w:rPr>
          <w:spacing w:val="-10"/>
        </w:rPr>
        <w:t xml:space="preserve"> </w:t>
      </w:r>
      <w:r>
        <w:rPr>
          <w:spacing w:val="4"/>
        </w:rPr>
        <w:t>m</w:t>
      </w:r>
      <w:r>
        <w:t>o</w:t>
      </w:r>
      <w:r>
        <w:rPr>
          <w:spacing w:val="-2"/>
        </w:rPr>
        <w:t>v</w:t>
      </w:r>
      <w:r>
        <w:t>es</w:t>
      </w:r>
      <w:r>
        <w:rPr>
          <w:spacing w:val="-5"/>
        </w:rPr>
        <w:t xml:space="preserve"> </w:t>
      </w:r>
      <w:r>
        <w:t>u</w:t>
      </w:r>
      <w:r>
        <w:rPr>
          <w:spacing w:val="-1"/>
        </w:rPr>
        <w:t>p</w:t>
      </w:r>
      <w:r>
        <w:t>wards,</w:t>
      </w:r>
      <w:r>
        <w:rPr>
          <w:spacing w:val="-6"/>
        </w:rPr>
        <w:t xml:space="preserve"> </w:t>
      </w:r>
      <w:r>
        <w:t>it</w:t>
      </w:r>
      <w:r>
        <w:rPr>
          <w:w w:val="99"/>
        </w:rPr>
        <w:t xml:space="preserve"> </w:t>
      </w:r>
      <w:r>
        <w:rPr>
          <w:spacing w:val="1"/>
        </w:rPr>
        <w:t>c</w:t>
      </w:r>
      <w:r>
        <w:t>an</w:t>
      </w:r>
      <w:r>
        <w:rPr>
          <w:spacing w:val="-8"/>
        </w:rPr>
        <w:t xml:space="preserve"> </w:t>
      </w:r>
      <w:r>
        <w:rPr>
          <w:spacing w:val="1"/>
        </w:rPr>
        <w:t>f</w:t>
      </w:r>
      <w:r>
        <w:t>racture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rock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ro</w:t>
      </w:r>
      <w:r>
        <w:rPr>
          <w:spacing w:val="-1"/>
        </w:rPr>
        <w:t>u</w:t>
      </w:r>
      <w:r>
        <w:rPr>
          <w:spacing w:val="1"/>
        </w:rPr>
        <w:t>g</w:t>
      </w:r>
      <w:r>
        <w:t>h</w:t>
      </w:r>
      <w:r>
        <w:rPr>
          <w:spacing w:val="-5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h</w:t>
      </w:r>
      <w:r>
        <w:rPr>
          <w:spacing w:val="-1"/>
        </w:rPr>
        <w:t>i</w:t>
      </w:r>
      <w:r>
        <w:rPr>
          <w:spacing w:val="1"/>
        </w:rPr>
        <w:t>c</w:t>
      </w:r>
      <w:r>
        <w:t>h</w:t>
      </w:r>
      <w:r>
        <w:rPr>
          <w:spacing w:val="-7"/>
        </w:rPr>
        <w:t xml:space="preserve"> </w:t>
      </w:r>
      <w:r>
        <w:rPr>
          <w:spacing w:val="-2"/>
        </w:rPr>
        <w:t>i</w:t>
      </w:r>
      <w:r>
        <w:t>t</w:t>
      </w:r>
      <w:r>
        <w:rPr>
          <w:spacing w:val="-6"/>
        </w:rPr>
        <w:t xml:space="preserve"> </w:t>
      </w:r>
      <w:r>
        <w:t>sq</w:t>
      </w:r>
      <w:r>
        <w:rPr>
          <w:spacing w:val="-1"/>
        </w:rPr>
        <w:t>u</w:t>
      </w:r>
      <w:r>
        <w:rPr>
          <w:spacing w:val="1"/>
        </w:rPr>
        <w:t>ee</w:t>
      </w:r>
      <w:r>
        <w:rPr>
          <w:spacing w:val="-2"/>
        </w:rPr>
        <w:t>z</w:t>
      </w:r>
      <w:r>
        <w:t>es,</w:t>
      </w:r>
      <w:r>
        <w:rPr>
          <w:spacing w:val="-7"/>
        </w:rPr>
        <w:t xml:space="preserve"> </w:t>
      </w:r>
      <w:r>
        <w:t>ca</w:t>
      </w:r>
      <w:r>
        <w:rPr>
          <w:spacing w:val="-1"/>
        </w:rPr>
        <w:t>u</w:t>
      </w:r>
      <w:r>
        <w:rPr>
          <w:spacing w:val="1"/>
        </w:rPr>
        <w:t>sin</w:t>
      </w:r>
      <w:r>
        <w:t>g</w:t>
      </w:r>
      <w:r>
        <w:rPr>
          <w:spacing w:val="-3"/>
        </w:rPr>
        <w:t xml:space="preserve"> </w:t>
      </w:r>
      <w:r>
        <w:rPr>
          <w:spacing w:val="4"/>
        </w:rPr>
        <w:t>m</w:t>
      </w:r>
      <w:r>
        <w:t>o</w:t>
      </w:r>
      <w:r>
        <w:rPr>
          <w:spacing w:val="-1"/>
        </w:rPr>
        <w:t>d</w:t>
      </w:r>
      <w:r>
        <w:t>erate</w:t>
      </w:r>
      <w:r>
        <w:rPr>
          <w:spacing w:val="-7"/>
        </w:rPr>
        <w:t xml:space="preserve"> </w:t>
      </w:r>
      <w:r>
        <w:t>s</w:t>
      </w:r>
      <w:r>
        <w:rPr>
          <w:spacing w:val="1"/>
        </w:rPr>
        <w:t>i</w:t>
      </w:r>
      <w:r>
        <w:rPr>
          <w:spacing w:val="-2"/>
        </w:rPr>
        <w:t>z</w:t>
      </w:r>
      <w:r>
        <w:t>ed</w:t>
      </w:r>
      <w:r>
        <w:rPr>
          <w:spacing w:val="-5"/>
        </w:rPr>
        <w:t xml:space="preserve"> </w:t>
      </w:r>
      <w:r>
        <w:t>e</w:t>
      </w:r>
      <w:r>
        <w:rPr>
          <w:spacing w:val="-1"/>
        </w:rPr>
        <w:t>a</w:t>
      </w:r>
      <w:r>
        <w:t>rt</w:t>
      </w:r>
      <w:r>
        <w:rPr>
          <w:spacing w:val="1"/>
        </w:rPr>
        <w:t>h</w:t>
      </w:r>
      <w:r>
        <w:t>q</w:t>
      </w:r>
      <w:r>
        <w:rPr>
          <w:spacing w:val="-1"/>
        </w:rPr>
        <w:t>u</w:t>
      </w:r>
      <w:r>
        <w:rPr>
          <w:spacing w:val="1"/>
        </w:rPr>
        <w:t>a</w:t>
      </w:r>
      <w:r>
        <w:rPr>
          <w:spacing w:val="3"/>
        </w:rPr>
        <w:t>k</w:t>
      </w:r>
      <w:r>
        <w:t>es.</w:t>
      </w:r>
      <w:r>
        <w:rPr>
          <w:spacing w:val="-6"/>
        </w:rPr>
        <w:t xml:space="preserve"> </w:t>
      </w:r>
      <w:r>
        <w:rPr>
          <w:spacing w:val="-1"/>
        </w:rPr>
        <w:t>S</w:t>
      </w:r>
      <w:r>
        <w:rPr>
          <w:spacing w:val="-3"/>
        </w:rPr>
        <w:t>o</w:t>
      </w:r>
      <w:r>
        <w:rPr>
          <w:spacing w:val="4"/>
        </w:rPr>
        <w:t>m</w:t>
      </w:r>
      <w:r>
        <w:t>et</w:t>
      </w:r>
      <w:r>
        <w:rPr>
          <w:spacing w:val="-2"/>
        </w:rPr>
        <w:t>i</w:t>
      </w:r>
      <w:r>
        <w:rPr>
          <w:spacing w:val="4"/>
        </w:rPr>
        <w:t>m</w:t>
      </w:r>
      <w:r>
        <w:t>es</w:t>
      </w:r>
      <w:r>
        <w:rPr>
          <w:spacing w:val="-6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w w:val="99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5"/>
        </w:rPr>
        <w:t>g</w:t>
      </w:r>
      <w:r>
        <w:rPr>
          <w:spacing w:val="4"/>
        </w:rPr>
        <w:t>m</w:t>
      </w:r>
      <w:r>
        <w:t>a</w:t>
      </w:r>
      <w:r>
        <w:rPr>
          <w:spacing w:val="-6"/>
        </w:rPr>
        <w:t xml:space="preserve"> </w:t>
      </w:r>
      <w:r>
        <w:t>co</w:t>
      </w:r>
      <w:r>
        <w:rPr>
          <w:spacing w:val="-2"/>
        </w:rPr>
        <w:t>l</w:t>
      </w:r>
      <w:r>
        <w:rPr>
          <w:spacing w:val="-1"/>
        </w:rPr>
        <w:t>l</w:t>
      </w:r>
      <w:r>
        <w:t>ects</w:t>
      </w:r>
      <w:r>
        <w:rPr>
          <w:spacing w:val="-4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high</w:t>
      </w:r>
      <w:r>
        <w:rPr>
          <w:spacing w:val="-4"/>
        </w:rPr>
        <w:t xml:space="preserve"> </w:t>
      </w:r>
      <w:r>
        <w:rPr>
          <w:spacing w:val="-1"/>
        </w:rPr>
        <w:t>l</w:t>
      </w:r>
      <w:r>
        <w:rPr>
          <w:spacing w:val="1"/>
        </w:rPr>
        <w:t>e</w:t>
      </w:r>
      <w:r>
        <w:rPr>
          <w:spacing w:val="-2"/>
        </w:rPr>
        <w:t>v</w:t>
      </w:r>
      <w:r>
        <w:rPr>
          <w:spacing w:val="1"/>
        </w:rPr>
        <w:t>e</w:t>
      </w:r>
      <w:r>
        <w:t>l</w:t>
      </w:r>
      <w:r>
        <w:rPr>
          <w:spacing w:val="-6"/>
        </w:rPr>
        <w:t xml:space="preserve"> </w:t>
      </w:r>
      <w:r>
        <w:t>reser</w:t>
      </w:r>
      <w:r>
        <w:rPr>
          <w:spacing w:val="1"/>
        </w:rPr>
        <w:t>v</w:t>
      </w:r>
      <w:r>
        <w:t>o</w:t>
      </w:r>
      <w:r>
        <w:rPr>
          <w:spacing w:val="-2"/>
        </w:rPr>
        <w:t>i</w:t>
      </w:r>
      <w:r>
        <w:t>r</w:t>
      </w:r>
      <w:r>
        <w:rPr>
          <w:spacing w:val="-5"/>
        </w:rPr>
        <w:t xml:space="preserve"> </w:t>
      </w:r>
      <w:r>
        <w:t>p</w:t>
      </w:r>
      <w:r>
        <w:rPr>
          <w:spacing w:val="2"/>
        </w:rPr>
        <w:t>r</w:t>
      </w:r>
      <w:r>
        <w:rPr>
          <w:spacing w:val="-1"/>
        </w:rPr>
        <w:t>i</w:t>
      </w:r>
      <w:r>
        <w:t>or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rPr>
          <w:spacing w:val="-2"/>
        </w:rPr>
        <w:t>v</w:t>
      </w:r>
      <w:r>
        <w:rPr>
          <w:spacing w:val="1"/>
        </w:rPr>
        <w:t>o</w:t>
      </w:r>
      <w:r>
        <w:rPr>
          <w:spacing w:val="-1"/>
        </w:rPr>
        <w:t>l</w:t>
      </w:r>
      <w:r>
        <w:rPr>
          <w:spacing w:val="1"/>
        </w:rPr>
        <w:t>c</w:t>
      </w:r>
      <w:r>
        <w:t>a</w:t>
      </w:r>
      <w:r>
        <w:rPr>
          <w:spacing w:val="-1"/>
        </w:rPr>
        <w:t>ni</w:t>
      </w:r>
      <w:r>
        <w:t>c</w:t>
      </w:r>
      <w:r>
        <w:rPr>
          <w:spacing w:val="-4"/>
        </w:rPr>
        <w:t xml:space="preserve"> </w:t>
      </w:r>
      <w:r>
        <w:t>er</w:t>
      </w:r>
      <w:r>
        <w:rPr>
          <w:spacing w:val="2"/>
        </w:rPr>
        <w:t>u</w:t>
      </w:r>
      <w:r>
        <w:t>p</w:t>
      </w:r>
      <w:r>
        <w:rPr>
          <w:spacing w:val="1"/>
        </w:rPr>
        <w:t>t</w:t>
      </w:r>
      <w:r>
        <w:rPr>
          <w:spacing w:val="-1"/>
        </w:rPr>
        <w:t>i</w:t>
      </w:r>
      <w:r>
        <w:t>on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rPr>
          <w:spacing w:val="-2"/>
        </w:rPr>
        <w:t>i</w:t>
      </w:r>
      <w:r>
        <w:t>t</w:t>
      </w:r>
      <w:r>
        <w:rPr>
          <w:spacing w:val="-3"/>
        </w:rPr>
        <w:t xml:space="preserve"> </w:t>
      </w:r>
      <w:r>
        <w:rPr>
          <w:spacing w:val="4"/>
        </w:rPr>
        <w:t>m</w:t>
      </w:r>
      <w:r>
        <w:t>o</w:t>
      </w:r>
      <w:r>
        <w:rPr>
          <w:spacing w:val="-2"/>
        </w:rPr>
        <w:t>v</w:t>
      </w:r>
      <w:r>
        <w:t>es</w:t>
      </w:r>
      <w:r>
        <w:rPr>
          <w:spacing w:val="-5"/>
        </w:rPr>
        <w:t xml:space="preserve"> </w:t>
      </w:r>
      <w:r>
        <w:t>arou</w:t>
      </w:r>
      <w:r>
        <w:rPr>
          <w:spacing w:val="1"/>
        </w:rPr>
        <w:t>n</w:t>
      </w:r>
      <w:r>
        <w:t>d</w:t>
      </w:r>
      <w:r>
        <w:rPr>
          <w:spacing w:val="-5"/>
        </w:rPr>
        <w:t xml:space="preserve"> </w:t>
      </w:r>
      <w:r>
        <w:rPr>
          <w:spacing w:val="-2"/>
        </w:rPr>
        <w:t>i</w:t>
      </w:r>
      <w:r>
        <w:t>t</w:t>
      </w:r>
      <w:r>
        <w:rPr>
          <w:spacing w:val="-3"/>
        </w:rPr>
        <w:t xml:space="preserve"> </w:t>
      </w:r>
      <w:r>
        <w:t>ca</w:t>
      </w:r>
      <w:r>
        <w:rPr>
          <w:spacing w:val="-1"/>
        </w:rPr>
        <w:t>u</w:t>
      </w:r>
      <w:r>
        <w:rPr>
          <w:spacing w:val="1"/>
        </w:rPr>
        <w:t>s</w:t>
      </w:r>
      <w:r>
        <w:t>es</w:t>
      </w:r>
      <w:r>
        <w:rPr>
          <w:w w:val="99"/>
        </w:rPr>
        <w:t xml:space="preserve"> </w:t>
      </w:r>
      <w:r>
        <w:t>b</w:t>
      </w:r>
      <w:r>
        <w:rPr>
          <w:spacing w:val="-1"/>
        </w:rPr>
        <w:t>u</w:t>
      </w:r>
      <w:r>
        <w:t>r</w:t>
      </w:r>
      <w:r>
        <w:rPr>
          <w:spacing w:val="1"/>
        </w:rPr>
        <w:t>s</w:t>
      </w:r>
      <w:r>
        <w:t>ts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co</w:t>
      </w:r>
      <w:r>
        <w:rPr>
          <w:spacing w:val="-1"/>
        </w:rPr>
        <w:t>n</w:t>
      </w:r>
      <w:r>
        <w:t>t</w:t>
      </w:r>
      <w:r>
        <w:rPr>
          <w:spacing w:val="-2"/>
        </w:rPr>
        <w:t>i</w:t>
      </w:r>
      <w:r>
        <w:t>n</w:t>
      </w:r>
      <w:r>
        <w:rPr>
          <w:spacing w:val="1"/>
        </w:rPr>
        <w:t>u</w:t>
      </w:r>
      <w:r>
        <w:t>o</w:t>
      </w:r>
      <w:r>
        <w:rPr>
          <w:spacing w:val="-1"/>
        </w:rPr>
        <w:t>u</w:t>
      </w:r>
      <w:r>
        <w:t>s</w:t>
      </w:r>
      <w:r>
        <w:rPr>
          <w:spacing w:val="-3"/>
        </w:rPr>
        <w:t xml:space="preserve"> </w:t>
      </w:r>
      <w:r>
        <w:rPr>
          <w:spacing w:val="-2"/>
        </w:rPr>
        <w:t>v</w:t>
      </w:r>
      <w:r>
        <w:rPr>
          <w:spacing w:val="1"/>
        </w:rPr>
        <w:t>i</w:t>
      </w:r>
      <w:r>
        <w:t>brat</w:t>
      </w:r>
      <w:r>
        <w:rPr>
          <w:spacing w:val="1"/>
        </w:rPr>
        <w:t>i</w:t>
      </w:r>
      <w:r>
        <w:t>o</w:t>
      </w:r>
      <w:r>
        <w:rPr>
          <w:spacing w:val="-1"/>
        </w:rPr>
        <w:t>n</w:t>
      </w:r>
      <w:r>
        <w:t>,</w:t>
      </w:r>
      <w:r>
        <w:rPr>
          <w:spacing w:val="-6"/>
        </w:rPr>
        <w:t xml:space="preserve"> </w:t>
      </w:r>
      <w:r>
        <w:t>c</w:t>
      </w:r>
      <w:r>
        <w:rPr>
          <w:spacing w:val="1"/>
        </w:rPr>
        <w:t>a</w:t>
      </w:r>
      <w:r>
        <w:rPr>
          <w:spacing w:val="-1"/>
        </w:rPr>
        <w:t>ll</w:t>
      </w:r>
      <w:r>
        <w:rPr>
          <w:spacing w:val="1"/>
        </w:rPr>
        <w:t>e</w:t>
      </w:r>
      <w:r>
        <w:t>d</w:t>
      </w:r>
      <w:r>
        <w:rPr>
          <w:spacing w:val="-2"/>
        </w:rPr>
        <w:t xml:space="preserve"> </w:t>
      </w:r>
      <w:r>
        <w:rPr>
          <w:rFonts w:cs="Arial"/>
          <w:b/>
          <w:bCs/>
          <w:spacing w:val="1"/>
        </w:rPr>
        <w:t>v</w:t>
      </w:r>
      <w:r>
        <w:rPr>
          <w:rFonts w:cs="Arial"/>
          <w:b/>
          <w:bCs/>
        </w:rPr>
        <w:t>olc</w:t>
      </w:r>
      <w:r>
        <w:rPr>
          <w:rFonts w:cs="Arial"/>
          <w:b/>
          <w:bCs/>
          <w:spacing w:val="-1"/>
        </w:rPr>
        <w:t>a</w:t>
      </w:r>
      <w:r>
        <w:rPr>
          <w:rFonts w:cs="Arial"/>
          <w:b/>
          <w:bCs/>
        </w:rPr>
        <w:t>nic</w:t>
      </w:r>
      <w:r>
        <w:rPr>
          <w:rFonts w:cs="Arial"/>
          <w:b/>
          <w:bCs/>
          <w:spacing w:val="-3"/>
        </w:rPr>
        <w:t xml:space="preserve"> </w:t>
      </w:r>
      <w:r>
        <w:rPr>
          <w:rFonts w:cs="Arial"/>
          <w:b/>
          <w:bCs/>
        </w:rPr>
        <w:t>t</w:t>
      </w:r>
      <w:r>
        <w:rPr>
          <w:rFonts w:cs="Arial"/>
          <w:b/>
          <w:bCs/>
          <w:spacing w:val="-1"/>
        </w:rPr>
        <w:t>r</w:t>
      </w:r>
      <w:r>
        <w:rPr>
          <w:rFonts w:cs="Arial"/>
          <w:b/>
          <w:bCs/>
        </w:rPr>
        <w:t>em</w:t>
      </w:r>
      <w:r>
        <w:rPr>
          <w:rFonts w:cs="Arial"/>
          <w:b/>
          <w:bCs/>
          <w:spacing w:val="3"/>
        </w:rPr>
        <w:t>o</w:t>
      </w:r>
      <w:r>
        <w:rPr>
          <w:rFonts w:cs="Arial"/>
          <w:b/>
          <w:bCs/>
          <w:spacing w:val="1"/>
        </w:rPr>
        <w:t>r</w:t>
      </w:r>
      <w:r>
        <w:rPr>
          <w:rFonts w:cs="Arial"/>
          <w:b/>
          <w:bCs/>
        </w:rPr>
        <w:t>s</w:t>
      </w:r>
      <w:r>
        <w:rPr>
          <w:rFonts w:cs="Arial"/>
          <w:b/>
          <w:bCs/>
          <w:spacing w:val="-6"/>
        </w:rPr>
        <w:t xml:space="preserve"> </w:t>
      </w:r>
      <w:hyperlink w:anchor="_bookmark5" w:history="1">
        <w:r>
          <w:t>(F</w:t>
        </w:r>
        <w:r>
          <w:rPr>
            <w:spacing w:val="-1"/>
          </w:rPr>
          <w:t>i</w:t>
        </w:r>
        <w:r>
          <w:t>g</w:t>
        </w:r>
        <w:r>
          <w:rPr>
            <w:spacing w:val="-1"/>
          </w:rPr>
          <w:t>u</w:t>
        </w:r>
        <w:r>
          <w:t>re</w:t>
        </w:r>
        <w:r>
          <w:rPr>
            <w:spacing w:val="-3"/>
          </w:rPr>
          <w:t xml:space="preserve"> </w:t>
        </w:r>
        <w:r>
          <w:rPr>
            <w:spacing w:val="-1"/>
          </w:rPr>
          <w:t>6</w:t>
        </w:r>
      </w:hyperlink>
      <w:r>
        <w:t>).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t>h</w:t>
      </w:r>
      <w:r>
        <w:rPr>
          <w:spacing w:val="-2"/>
        </w:rPr>
        <w:t>i</w:t>
      </w:r>
      <w:r>
        <w:t>s</w:t>
      </w:r>
      <w:r>
        <w:rPr>
          <w:spacing w:val="-5"/>
        </w:rPr>
        <w:t xml:space="preserve"> </w:t>
      </w:r>
      <w:r>
        <w:rPr>
          <w:spacing w:val="1"/>
        </w:rPr>
        <w:t>t</w:t>
      </w:r>
      <w:r>
        <w:rPr>
          <w:spacing w:val="-5"/>
        </w:rPr>
        <w:t>y</w:t>
      </w:r>
      <w:r>
        <w:rPr>
          <w:spacing w:val="1"/>
        </w:rPr>
        <w:t>p</w:t>
      </w:r>
      <w:r>
        <w:t>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act</w:t>
      </w:r>
      <w:r>
        <w:rPr>
          <w:spacing w:val="-2"/>
        </w:rPr>
        <w:t>i</w:t>
      </w:r>
      <w:r>
        <w:rPr>
          <w:spacing w:val="1"/>
        </w:rPr>
        <w:t>v</w:t>
      </w:r>
      <w:r>
        <w:rPr>
          <w:spacing w:val="-1"/>
        </w:rPr>
        <w:t>i</w:t>
      </w:r>
      <w:r>
        <w:rPr>
          <w:spacing w:val="4"/>
        </w:rPr>
        <w:t>t</w:t>
      </w:r>
      <w:r>
        <w:t>y</w:t>
      </w:r>
      <w:r>
        <w:rPr>
          <w:spacing w:val="-9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o</w:t>
      </w:r>
      <w:r>
        <w:rPr>
          <w:w w:val="99"/>
        </w:rPr>
        <w:t xml:space="preserve"> </w:t>
      </w:r>
      <w:r>
        <w:t>pred</w:t>
      </w:r>
      <w:r>
        <w:rPr>
          <w:spacing w:val="-2"/>
        </w:rPr>
        <w:t>i</w:t>
      </w:r>
      <w:r>
        <w:rPr>
          <w:spacing w:val="1"/>
        </w:rPr>
        <w:t>c</w:t>
      </w:r>
      <w:r>
        <w:t>t</w:t>
      </w:r>
      <w:r>
        <w:rPr>
          <w:spacing w:val="-8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rPr>
          <w:spacing w:val="-1"/>
        </w:rPr>
        <w:t>i</w:t>
      </w:r>
      <w:r>
        <w:rPr>
          <w:spacing w:val="4"/>
        </w:rPr>
        <w:t>m</w:t>
      </w:r>
      <w:r>
        <w:t>p</w:t>
      </w:r>
      <w:r>
        <w:rPr>
          <w:spacing w:val="-1"/>
        </w:rPr>
        <w:t>e</w:t>
      </w:r>
      <w:r>
        <w:t>n</w:t>
      </w:r>
      <w:r>
        <w:rPr>
          <w:spacing w:val="-1"/>
        </w:rPr>
        <w:t>di</w:t>
      </w:r>
      <w:r>
        <w:rPr>
          <w:spacing w:val="1"/>
        </w:rPr>
        <w:t>n</w:t>
      </w:r>
      <w:r>
        <w:t>g</w:t>
      </w:r>
      <w:r>
        <w:rPr>
          <w:spacing w:val="-10"/>
        </w:rPr>
        <w:t xml:space="preserve"> </w:t>
      </w:r>
      <w:r>
        <w:rPr>
          <w:spacing w:val="-1"/>
        </w:rPr>
        <w:t>e</w:t>
      </w:r>
      <w:r>
        <w:t>r</w:t>
      </w:r>
      <w:r>
        <w:rPr>
          <w:spacing w:val="1"/>
        </w:rPr>
        <w:t>u</w:t>
      </w:r>
      <w:r>
        <w:t>ptio</w:t>
      </w:r>
      <w:r>
        <w:rPr>
          <w:spacing w:val="-1"/>
        </w:rPr>
        <w:t>n</w:t>
      </w:r>
      <w:r>
        <w:t>.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6" w:line="240" w:lineRule="exact"/>
        <w:rPr>
          <w:sz w:val="24"/>
          <w:szCs w:val="24"/>
        </w:rPr>
      </w:pPr>
    </w:p>
    <w:p w:rsidR="00390CA3" w:rsidRDefault="00BD6A69">
      <w:pPr>
        <w:ind w:left="138" w:right="1060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AU" w:eastAsia="en-AU"/>
        </w:rPr>
        <w:drawing>
          <wp:inline distT="0" distB="0" distL="0" distR="0">
            <wp:extent cx="5327650" cy="2345690"/>
            <wp:effectExtent l="0" t="0" r="6350" b="0"/>
            <wp:docPr id="3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CA3" w:rsidRDefault="00390CA3">
      <w:pPr>
        <w:spacing w:before="6" w:line="100" w:lineRule="exact"/>
        <w:rPr>
          <w:sz w:val="10"/>
          <w:szCs w:val="10"/>
        </w:rPr>
      </w:pPr>
    </w:p>
    <w:p w:rsidR="00390CA3" w:rsidRDefault="00BD6A69">
      <w:pPr>
        <w:spacing w:line="325" w:lineRule="auto"/>
        <w:ind w:left="138" w:right="259"/>
        <w:rPr>
          <w:rFonts w:ascii="Arial" w:eastAsia="Arial" w:hAnsi="Arial" w:cs="Arial"/>
          <w:sz w:val="18"/>
          <w:szCs w:val="18"/>
        </w:rPr>
      </w:pPr>
      <w:bookmarkStart w:id="16" w:name="_bookmark5"/>
      <w:bookmarkEnd w:id="16"/>
      <w:r>
        <w:rPr>
          <w:rFonts w:ascii="Arial" w:eastAsia="Arial" w:hAnsi="Arial" w:cs="Arial"/>
          <w:i/>
          <w:sz w:val="18"/>
          <w:szCs w:val="18"/>
        </w:rPr>
        <w:t>F</w:t>
      </w:r>
      <w:r>
        <w:rPr>
          <w:rFonts w:ascii="Arial" w:eastAsia="Arial" w:hAnsi="Arial" w:cs="Arial"/>
          <w:i/>
          <w:spacing w:val="1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gure</w:t>
      </w:r>
      <w:r>
        <w:rPr>
          <w:rFonts w:ascii="Arial" w:eastAsia="Arial" w:hAnsi="Arial" w:cs="Arial"/>
          <w:i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 xml:space="preserve">6: </w:t>
      </w:r>
      <w:r>
        <w:rPr>
          <w:rFonts w:ascii="Arial" w:eastAsia="Arial" w:hAnsi="Arial" w:cs="Arial"/>
          <w:i/>
          <w:spacing w:val="-4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 xml:space="preserve">olten </w:t>
      </w:r>
      <w:r>
        <w:rPr>
          <w:rFonts w:ascii="Arial" w:eastAsia="Arial" w:hAnsi="Arial" w:cs="Arial"/>
          <w:i/>
          <w:spacing w:val="-2"/>
          <w:sz w:val="18"/>
          <w:szCs w:val="18"/>
        </w:rPr>
        <w:t>r</w:t>
      </w:r>
      <w:r>
        <w:rPr>
          <w:rFonts w:ascii="Arial" w:eastAsia="Arial" w:hAnsi="Arial" w:cs="Arial"/>
          <w:i/>
          <w:sz w:val="18"/>
          <w:szCs w:val="18"/>
        </w:rPr>
        <w:t>o</w:t>
      </w:r>
      <w:r>
        <w:rPr>
          <w:rFonts w:ascii="Arial" w:eastAsia="Arial" w:hAnsi="Arial" w:cs="Arial"/>
          <w:i/>
          <w:spacing w:val="-2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k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a</w:t>
      </w:r>
      <w:r>
        <w:rPr>
          <w:rFonts w:ascii="Arial" w:eastAsia="Arial" w:hAnsi="Arial" w:cs="Arial"/>
          <w:i/>
          <w:spacing w:val="-2"/>
          <w:sz w:val="18"/>
          <w:szCs w:val="18"/>
        </w:rPr>
        <w:t>c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u</w:t>
      </w:r>
      <w:r>
        <w:rPr>
          <w:rFonts w:ascii="Arial" w:eastAsia="Arial" w:hAnsi="Arial" w:cs="Arial"/>
          <w:i/>
          <w:spacing w:val="-2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>u</w:t>
      </w:r>
      <w:r>
        <w:rPr>
          <w:rFonts w:ascii="Arial" w:eastAsia="Arial" w:hAnsi="Arial" w:cs="Arial"/>
          <w:i/>
          <w:spacing w:val="-2"/>
          <w:sz w:val="18"/>
          <w:szCs w:val="18"/>
        </w:rPr>
        <w:t>l</w:t>
      </w:r>
      <w:r>
        <w:rPr>
          <w:rFonts w:ascii="Arial" w:eastAsia="Arial" w:hAnsi="Arial" w:cs="Arial"/>
          <w:i/>
          <w:sz w:val="18"/>
          <w:szCs w:val="18"/>
        </w:rPr>
        <w:t>ates</w:t>
      </w:r>
      <w:r>
        <w:rPr>
          <w:rFonts w:ascii="Arial" w:eastAsia="Arial" w:hAnsi="Arial" w:cs="Arial"/>
          <w:i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 xml:space="preserve">and </w:t>
      </w:r>
      <w:r>
        <w:rPr>
          <w:rFonts w:ascii="Arial" w:eastAsia="Arial" w:hAnsi="Arial" w:cs="Arial"/>
          <w:i/>
          <w:spacing w:val="-1"/>
          <w:sz w:val="18"/>
          <w:szCs w:val="18"/>
        </w:rPr>
        <w:t>m</w:t>
      </w:r>
      <w:r>
        <w:rPr>
          <w:rFonts w:ascii="Arial" w:eastAsia="Arial" w:hAnsi="Arial" w:cs="Arial"/>
          <w:i/>
          <w:spacing w:val="-2"/>
          <w:sz w:val="18"/>
          <w:szCs w:val="18"/>
        </w:rPr>
        <w:t>o</w:t>
      </w:r>
      <w:r>
        <w:rPr>
          <w:rFonts w:ascii="Arial" w:eastAsia="Arial" w:hAnsi="Arial" w:cs="Arial"/>
          <w:i/>
          <w:spacing w:val="1"/>
          <w:sz w:val="18"/>
          <w:szCs w:val="18"/>
        </w:rPr>
        <w:t>v</w:t>
      </w:r>
      <w:r>
        <w:rPr>
          <w:rFonts w:ascii="Arial" w:eastAsia="Arial" w:hAnsi="Arial" w:cs="Arial"/>
          <w:i/>
          <w:sz w:val="18"/>
          <w:szCs w:val="18"/>
        </w:rPr>
        <w:t>es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upwa</w:t>
      </w:r>
      <w:r>
        <w:rPr>
          <w:rFonts w:ascii="Arial" w:eastAsia="Arial" w:hAnsi="Arial" w:cs="Arial"/>
          <w:i/>
          <w:spacing w:val="-2"/>
          <w:sz w:val="18"/>
          <w:szCs w:val="18"/>
        </w:rPr>
        <w:t>r</w:t>
      </w:r>
      <w:r>
        <w:rPr>
          <w:rFonts w:ascii="Arial" w:eastAsia="Arial" w:hAnsi="Arial" w:cs="Arial"/>
          <w:i/>
          <w:sz w:val="18"/>
          <w:szCs w:val="18"/>
        </w:rPr>
        <w:t>ds</w:t>
      </w:r>
      <w:r>
        <w:rPr>
          <w:rFonts w:ascii="Arial" w:eastAsia="Arial" w:hAnsi="Arial" w:cs="Arial"/>
          <w:i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in</w:t>
      </w:r>
      <w:r>
        <w:rPr>
          <w:rFonts w:ascii="Arial" w:eastAsia="Arial" w:hAnsi="Arial" w:cs="Arial"/>
          <w:i/>
          <w:spacing w:val="-2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i</w:t>
      </w:r>
      <w:r>
        <w:rPr>
          <w:rFonts w:ascii="Arial" w:eastAsia="Arial" w:hAnsi="Arial" w:cs="Arial"/>
          <w:i/>
          <w:spacing w:val="-2"/>
          <w:sz w:val="18"/>
          <w:szCs w:val="18"/>
        </w:rPr>
        <w:t>d</w:t>
      </w:r>
      <w:r>
        <w:rPr>
          <w:rFonts w:ascii="Arial" w:eastAsia="Arial" w:hAnsi="Arial" w:cs="Arial"/>
          <w:i/>
          <w:sz w:val="18"/>
          <w:szCs w:val="18"/>
        </w:rPr>
        <w:t xml:space="preserve">e a </w:t>
      </w:r>
      <w:r>
        <w:rPr>
          <w:rFonts w:ascii="Arial" w:eastAsia="Arial" w:hAnsi="Arial" w:cs="Arial"/>
          <w:i/>
          <w:spacing w:val="-1"/>
          <w:sz w:val="18"/>
          <w:szCs w:val="18"/>
        </w:rPr>
        <w:t>v</w:t>
      </w:r>
      <w:r>
        <w:rPr>
          <w:rFonts w:ascii="Arial" w:eastAsia="Arial" w:hAnsi="Arial" w:cs="Arial"/>
          <w:i/>
          <w:sz w:val="18"/>
          <w:szCs w:val="18"/>
        </w:rPr>
        <w:t>o</w:t>
      </w:r>
      <w:r>
        <w:rPr>
          <w:rFonts w:ascii="Arial" w:eastAsia="Arial" w:hAnsi="Arial" w:cs="Arial"/>
          <w:i/>
          <w:spacing w:val="-2"/>
          <w:sz w:val="18"/>
          <w:szCs w:val="18"/>
        </w:rPr>
        <w:t>l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an</w:t>
      </w:r>
      <w:r>
        <w:rPr>
          <w:rFonts w:ascii="Arial" w:eastAsia="Arial" w:hAnsi="Arial" w:cs="Arial"/>
          <w:i/>
          <w:spacing w:val="-2"/>
          <w:sz w:val="18"/>
          <w:szCs w:val="18"/>
        </w:rPr>
        <w:t>o</w:t>
      </w:r>
      <w:r>
        <w:rPr>
          <w:rFonts w:ascii="Arial" w:eastAsia="Arial" w:hAnsi="Arial" w:cs="Arial"/>
          <w:i/>
          <w:sz w:val="18"/>
          <w:szCs w:val="18"/>
        </w:rPr>
        <w:t>. The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ur</w:t>
      </w:r>
      <w:r>
        <w:rPr>
          <w:rFonts w:ascii="Arial" w:eastAsia="Arial" w:hAnsi="Arial" w:cs="Arial"/>
          <w:i/>
          <w:spacing w:val="-3"/>
          <w:sz w:val="18"/>
          <w:szCs w:val="18"/>
        </w:rPr>
        <w:t>r</w:t>
      </w:r>
      <w:r>
        <w:rPr>
          <w:rFonts w:ascii="Arial" w:eastAsia="Arial" w:hAnsi="Arial" w:cs="Arial"/>
          <w:i/>
          <w:sz w:val="18"/>
          <w:szCs w:val="18"/>
        </w:rPr>
        <w:t>ou</w:t>
      </w:r>
      <w:r>
        <w:rPr>
          <w:rFonts w:ascii="Arial" w:eastAsia="Arial" w:hAnsi="Arial" w:cs="Arial"/>
          <w:i/>
          <w:spacing w:val="-2"/>
          <w:sz w:val="18"/>
          <w:szCs w:val="18"/>
        </w:rPr>
        <w:t>n</w:t>
      </w:r>
      <w:r>
        <w:rPr>
          <w:rFonts w:ascii="Arial" w:eastAsia="Arial" w:hAnsi="Arial" w:cs="Arial"/>
          <w:i/>
          <w:sz w:val="18"/>
          <w:szCs w:val="18"/>
        </w:rPr>
        <w:t>ding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r</w:t>
      </w:r>
      <w:r>
        <w:rPr>
          <w:rFonts w:ascii="Arial" w:eastAsia="Arial" w:hAnsi="Arial" w:cs="Arial"/>
          <w:i/>
          <w:sz w:val="18"/>
          <w:szCs w:val="18"/>
        </w:rPr>
        <w:t>o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k</w:t>
      </w:r>
      <w:r>
        <w:rPr>
          <w:rFonts w:ascii="Arial" w:eastAsia="Arial" w:hAnsi="Arial" w:cs="Arial"/>
          <w:i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is</w:t>
      </w:r>
      <w:r>
        <w:rPr>
          <w:rFonts w:ascii="Arial" w:eastAsia="Arial" w:hAnsi="Arial" w:cs="Arial"/>
          <w:i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then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fr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tur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z w:val="18"/>
          <w:szCs w:val="18"/>
        </w:rPr>
        <w:t>d and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a</w:t>
      </w:r>
      <w:r>
        <w:rPr>
          <w:rFonts w:ascii="Arial" w:eastAsia="Arial" w:hAnsi="Arial" w:cs="Arial"/>
          <w:i/>
          <w:spacing w:val="-2"/>
          <w:sz w:val="18"/>
          <w:szCs w:val="18"/>
        </w:rPr>
        <w:t>u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es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ear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z w:val="18"/>
          <w:szCs w:val="18"/>
        </w:rPr>
        <w:t>hqu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pacing w:val="1"/>
          <w:sz w:val="18"/>
          <w:szCs w:val="18"/>
        </w:rPr>
        <w:t>k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.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2" w:line="220" w:lineRule="exact"/>
      </w:pPr>
    </w:p>
    <w:p w:rsidR="00390CA3" w:rsidRDefault="00BD6A69">
      <w:pPr>
        <w:pStyle w:val="Heading2"/>
        <w:ind w:right="150"/>
      </w:pPr>
      <w:bookmarkStart w:id="17" w:name="_TOC_250041"/>
      <w:r>
        <w:t>Hum</w:t>
      </w:r>
      <w:r>
        <w:rPr>
          <w:spacing w:val="1"/>
        </w:rPr>
        <w:t>a</w:t>
      </w:r>
      <w:r>
        <w:rPr>
          <w:spacing w:val="-1"/>
        </w:rPr>
        <w:t>n</w:t>
      </w:r>
      <w:r>
        <w:rPr>
          <w:rFonts w:cs="Arial"/>
        </w:rPr>
        <w:t>-</w:t>
      </w:r>
      <w:r>
        <w:t>induc</w:t>
      </w:r>
      <w:r>
        <w:rPr>
          <w:spacing w:val="1"/>
        </w:rPr>
        <w:t>e</w:t>
      </w:r>
      <w:r>
        <w:t>d</w:t>
      </w:r>
      <w:r>
        <w:rPr>
          <w:spacing w:val="-2"/>
        </w:rPr>
        <w:t xml:space="preserve"> </w:t>
      </w:r>
      <w:r>
        <w:t>ea</w:t>
      </w:r>
      <w:r>
        <w:rPr>
          <w:spacing w:val="1"/>
        </w:rPr>
        <w:t>r</w:t>
      </w:r>
      <w:r>
        <w:rPr>
          <w:spacing w:val="-2"/>
        </w:rPr>
        <w:t>t</w:t>
      </w:r>
      <w:r>
        <w:t>h</w:t>
      </w:r>
      <w:r>
        <w:rPr>
          <w:spacing w:val="-2"/>
        </w:rPr>
        <w:t>q</w:t>
      </w:r>
      <w:r>
        <w:t>u</w:t>
      </w:r>
      <w:r>
        <w:rPr>
          <w:spacing w:val="-2"/>
        </w:rPr>
        <w:t>a</w:t>
      </w:r>
      <w:r>
        <w:t>kes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</w:t>
      </w:r>
      <w:r>
        <w:rPr>
          <w:spacing w:val="-2"/>
        </w:rPr>
        <w:t>t</w:t>
      </w:r>
      <w:r>
        <w:t>her</w:t>
      </w:r>
      <w:r>
        <w:rPr>
          <w:spacing w:val="-2"/>
        </w:rPr>
        <w:t xml:space="preserve"> </w:t>
      </w:r>
      <w:r>
        <w:t>seism</w:t>
      </w:r>
      <w:r>
        <w:rPr>
          <w:spacing w:val="-3"/>
        </w:rPr>
        <w:t>i</w:t>
      </w:r>
      <w:r>
        <w:t>c</w:t>
      </w:r>
      <w:r>
        <w:rPr>
          <w:spacing w:val="-1"/>
        </w:rPr>
        <w:t xml:space="preserve"> </w:t>
      </w:r>
      <w:r>
        <w:t>e</w:t>
      </w:r>
      <w:r>
        <w:rPr>
          <w:spacing w:val="-4"/>
        </w:rPr>
        <w:t>v</w:t>
      </w:r>
      <w:bookmarkEnd w:id="17"/>
      <w:r>
        <w:t>ents</w:t>
      </w:r>
    </w:p>
    <w:p w:rsidR="00390CA3" w:rsidRDefault="00390CA3">
      <w:pPr>
        <w:spacing w:before="19" w:line="200" w:lineRule="exact"/>
        <w:rPr>
          <w:sz w:val="20"/>
          <w:szCs w:val="20"/>
        </w:rPr>
      </w:pPr>
    </w:p>
    <w:p w:rsidR="00390CA3" w:rsidRDefault="00BD6A69">
      <w:pPr>
        <w:pStyle w:val="BodyText"/>
        <w:spacing w:line="292" w:lineRule="auto"/>
        <w:ind w:right="164"/>
      </w:pPr>
      <w:r>
        <w:rPr>
          <w:spacing w:val="3"/>
        </w:rPr>
        <w:t>T</w:t>
      </w:r>
      <w:r>
        <w:t>he</w:t>
      </w:r>
      <w:r>
        <w:rPr>
          <w:spacing w:val="-7"/>
        </w:rPr>
        <w:t xml:space="preserve"> </w:t>
      </w:r>
      <w:r>
        <w:t>exp</w:t>
      </w:r>
      <w:r>
        <w:rPr>
          <w:spacing w:val="-2"/>
        </w:rPr>
        <w:t>l</w:t>
      </w:r>
      <w:r>
        <w:t>os</w:t>
      </w:r>
      <w:r>
        <w:rPr>
          <w:spacing w:val="1"/>
        </w:rPr>
        <w:t>i</w:t>
      </w:r>
      <w:r>
        <w:t>o</w:t>
      </w:r>
      <w:r>
        <w:rPr>
          <w:spacing w:val="-1"/>
        </w:rPr>
        <w:t>n</w:t>
      </w:r>
      <w:r>
        <w:t>s</w:t>
      </w:r>
      <w:r>
        <w:rPr>
          <w:spacing w:val="-5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u</w:t>
      </w:r>
      <w:r>
        <w:rPr>
          <w:spacing w:val="1"/>
        </w:rPr>
        <w:t>n</w:t>
      </w:r>
      <w:r>
        <w:t>n</w:t>
      </w:r>
      <w:r>
        <w:rPr>
          <w:spacing w:val="-1"/>
        </w:rPr>
        <w:t>e</w:t>
      </w:r>
      <w:r>
        <w:t>l</w:t>
      </w:r>
      <w:r>
        <w:rPr>
          <w:spacing w:val="-6"/>
        </w:rPr>
        <w:t xml:space="preserve"> </w:t>
      </w:r>
      <w:r>
        <w:t>thro</w:t>
      </w:r>
      <w:r>
        <w:rPr>
          <w:spacing w:val="1"/>
        </w:rPr>
        <w:t>u</w:t>
      </w:r>
      <w:r>
        <w:t>gh</w:t>
      </w:r>
      <w:r>
        <w:rPr>
          <w:spacing w:val="-6"/>
        </w:rPr>
        <w:t xml:space="preserve"> </w:t>
      </w:r>
      <w:r>
        <w:t>roc</w:t>
      </w:r>
      <w:r>
        <w:rPr>
          <w:spacing w:val="3"/>
        </w:rPr>
        <w:t>k</w:t>
      </w:r>
      <w:r>
        <w:rPr>
          <w:spacing w:val="1"/>
        </w:rPr>
        <w:t>s</w:t>
      </w:r>
      <w:r>
        <w:t>,</w:t>
      </w:r>
      <w:r>
        <w:rPr>
          <w:spacing w:val="-6"/>
        </w:rPr>
        <w:t xml:space="preserve"> </w:t>
      </w:r>
      <w:r>
        <w:rPr>
          <w:spacing w:val="-1"/>
        </w:rPr>
        <w:t>e</w:t>
      </w:r>
      <w:r>
        <w:rPr>
          <w:spacing w:val="1"/>
        </w:rPr>
        <w:t>xc</w:t>
      </w:r>
      <w:r>
        <w:t>a</w:t>
      </w:r>
      <w:r>
        <w:rPr>
          <w:spacing w:val="-2"/>
        </w:rPr>
        <w:t>v</w:t>
      </w:r>
      <w:r>
        <w:t>ate</w:t>
      </w:r>
      <w:r>
        <w:rPr>
          <w:spacing w:val="-5"/>
        </w:rPr>
        <w:t xml:space="preserve"> </w:t>
      </w:r>
      <w:r>
        <w:t>o</w:t>
      </w:r>
      <w:r>
        <w:rPr>
          <w:spacing w:val="-1"/>
        </w:rPr>
        <w:t>p</w:t>
      </w:r>
      <w:r>
        <w:rPr>
          <w:spacing w:val="1"/>
        </w:rPr>
        <w:t>e</w:t>
      </w:r>
      <w:r>
        <w:rPr>
          <w:spacing w:val="5"/>
        </w:rPr>
        <w:t>n</w:t>
      </w:r>
      <w:r>
        <w:t>-p</w:t>
      </w:r>
      <w:r>
        <w:rPr>
          <w:spacing w:val="-2"/>
        </w:rPr>
        <w:t>i</w:t>
      </w:r>
      <w:r>
        <w:t>t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rPr>
          <w:spacing w:val="-1"/>
        </w:rPr>
        <w:t>i</w:t>
      </w:r>
      <w:r>
        <w:t>n</w:t>
      </w:r>
      <w:r>
        <w:rPr>
          <w:spacing w:val="-1"/>
        </w:rPr>
        <w:t>e</w:t>
      </w:r>
      <w:r>
        <w:t>s</w:t>
      </w:r>
      <w:r>
        <w:rPr>
          <w:spacing w:val="-6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-6"/>
        </w:rPr>
        <w:t xml:space="preserve"> </w:t>
      </w:r>
      <w:r>
        <w:t>b</w:t>
      </w:r>
      <w:r>
        <w:rPr>
          <w:spacing w:val="2"/>
        </w:rPr>
        <w:t>r</w:t>
      </w:r>
      <w:r>
        <w:t>e</w:t>
      </w:r>
      <w:r>
        <w:rPr>
          <w:spacing w:val="-1"/>
        </w:rPr>
        <w:t>a</w:t>
      </w:r>
      <w:r>
        <w:t>k</w:t>
      </w:r>
      <w:r>
        <w:rPr>
          <w:spacing w:val="-3"/>
        </w:rPr>
        <w:t xml:space="preserve"> </w:t>
      </w:r>
      <w:r>
        <w:t>up</w:t>
      </w:r>
      <w:r>
        <w:rPr>
          <w:spacing w:val="-6"/>
        </w:rPr>
        <w:t xml:space="preserve"> </w:t>
      </w:r>
      <w:r>
        <w:t>ore</w:t>
      </w:r>
      <w:r>
        <w:rPr>
          <w:spacing w:val="-6"/>
        </w:rPr>
        <w:t xml:space="preserve"> </w:t>
      </w:r>
      <w:r>
        <w:rPr>
          <w:spacing w:val="1"/>
        </w:rPr>
        <w:t>ca</w:t>
      </w:r>
      <w:r>
        <w:t>use</w:t>
      </w:r>
      <w:r>
        <w:rPr>
          <w:w w:val="99"/>
        </w:rPr>
        <w:t xml:space="preserve">  </w:t>
      </w:r>
      <w:r>
        <w:rPr>
          <w:spacing w:val="1"/>
        </w:rPr>
        <w:t>s</w:t>
      </w:r>
      <w:r>
        <w:t>e</w:t>
      </w:r>
      <w:r>
        <w:rPr>
          <w:spacing w:val="-2"/>
        </w:rPr>
        <w:t>i</w:t>
      </w:r>
      <w:r>
        <w:rPr>
          <w:spacing w:val="1"/>
        </w:rPr>
        <w:t>s</w:t>
      </w:r>
      <w:r>
        <w:rPr>
          <w:spacing w:val="4"/>
        </w:rPr>
        <w:t>m</w:t>
      </w:r>
      <w:r>
        <w:rPr>
          <w:spacing w:val="-1"/>
        </w:rPr>
        <w:t>i</w:t>
      </w:r>
      <w:r>
        <w:t>c</w:t>
      </w:r>
      <w:r>
        <w:rPr>
          <w:spacing w:val="-7"/>
        </w:rPr>
        <w:t xml:space="preserve"> </w:t>
      </w:r>
      <w:r>
        <w:rPr>
          <w:spacing w:val="-3"/>
        </w:rPr>
        <w:t>w</w:t>
      </w:r>
      <w:r>
        <w:t>aves.</w:t>
      </w:r>
      <w:r>
        <w:rPr>
          <w:spacing w:val="-7"/>
        </w:rPr>
        <w:t xml:space="preserve"> </w:t>
      </w:r>
      <w:r>
        <w:t>Re</w:t>
      </w:r>
      <w:r>
        <w:rPr>
          <w:spacing w:val="4"/>
        </w:rPr>
        <w:t>m</w:t>
      </w:r>
      <w:r>
        <w:t>o</w:t>
      </w:r>
      <w:r>
        <w:rPr>
          <w:spacing w:val="-2"/>
        </w:rPr>
        <w:t>v</w:t>
      </w:r>
      <w:r>
        <w:rPr>
          <w:spacing w:val="-1"/>
        </w:rPr>
        <w:t>i</w:t>
      </w:r>
      <w:r>
        <w:rPr>
          <w:spacing w:val="1"/>
        </w:rPr>
        <w:t>n</w:t>
      </w:r>
      <w:r>
        <w:t>g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at</w:t>
      </w:r>
      <w:r>
        <w:rPr>
          <w:spacing w:val="-1"/>
        </w:rPr>
        <w:t>e</w:t>
      </w:r>
      <w:r>
        <w:t>r</w:t>
      </w:r>
      <w:r>
        <w:rPr>
          <w:spacing w:val="-1"/>
        </w:rPr>
        <w:t>i</w:t>
      </w:r>
      <w:r>
        <w:t>al</w:t>
      </w:r>
      <w:r>
        <w:rPr>
          <w:spacing w:val="-8"/>
        </w:rPr>
        <w:t xml:space="preserve"> </w:t>
      </w:r>
      <w:r>
        <w:t>d</w:t>
      </w:r>
      <w:r>
        <w:rPr>
          <w:spacing w:val="-1"/>
        </w:rPr>
        <w:t>u</w:t>
      </w:r>
      <w:r>
        <w:rPr>
          <w:spacing w:val="3"/>
        </w:rPr>
        <w:t>r</w:t>
      </w:r>
      <w:r>
        <w:rPr>
          <w:spacing w:val="-1"/>
        </w:rPr>
        <w:t>i</w:t>
      </w:r>
      <w:r>
        <w:t>ng</w:t>
      </w:r>
      <w:r>
        <w:rPr>
          <w:spacing w:val="-7"/>
        </w:rPr>
        <w:t xml:space="preserve"> </w:t>
      </w:r>
      <w:r>
        <w:rPr>
          <w:spacing w:val="1"/>
        </w:rPr>
        <w:t>s</w:t>
      </w:r>
      <w:r>
        <w:t>o</w:t>
      </w:r>
      <w:r>
        <w:rPr>
          <w:spacing w:val="4"/>
        </w:rPr>
        <w:t>m</w:t>
      </w:r>
      <w:r>
        <w:t>e</w:t>
      </w:r>
      <w:r>
        <w:rPr>
          <w:spacing w:val="-7"/>
        </w:rPr>
        <w:t xml:space="preserve"> </w:t>
      </w:r>
      <w:r>
        <w:rPr>
          <w:spacing w:val="4"/>
        </w:rPr>
        <w:t>m</w:t>
      </w:r>
      <w:r>
        <w:rPr>
          <w:spacing w:val="-1"/>
        </w:rPr>
        <w:t>i</w:t>
      </w:r>
      <w:r>
        <w:t>n</w:t>
      </w:r>
      <w:r>
        <w:rPr>
          <w:spacing w:val="-2"/>
        </w:rPr>
        <w:t>i</w:t>
      </w:r>
      <w:r>
        <w:t>ng</w:t>
      </w:r>
      <w:r>
        <w:rPr>
          <w:spacing w:val="-8"/>
        </w:rPr>
        <w:t xml:space="preserve"> </w:t>
      </w:r>
      <w:r>
        <w:t>pro</w:t>
      </w:r>
      <w:r>
        <w:rPr>
          <w:spacing w:val="1"/>
        </w:rPr>
        <w:t>c</w:t>
      </w:r>
      <w:r>
        <w:t>es</w:t>
      </w:r>
      <w:r>
        <w:rPr>
          <w:spacing w:val="2"/>
        </w:rPr>
        <w:t>s</w:t>
      </w:r>
      <w:r>
        <w:rPr>
          <w:spacing w:val="-1"/>
        </w:rPr>
        <w:t>e</w:t>
      </w:r>
      <w:r>
        <w:t>s</w:t>
      </w:r>
      <w:r>
        <w:rPr>
          <w:spacing w:val="-7"/>
        </w:rPr>
        <w:t xml:space="preserve"> </w:t>
      </w:r>
      <w:r>
        <w:rPr>
          <w:spacing w:val="-1"/>
        </w:rPr>
        <w:t>l</w:t>
      </w:r>
      <w:r>
        <w:rPr>
          <w:spacing w:val="1"/>
        </w:rPr>
        <w:t>e</w:t>
      </w:r>
      <w:r>
        <w:t>aves</w:t>
      </w:r>
      <w:r>
        <w:rPr>
          <w:spacing w:val="-6"/>
        </w:rPr>
        <w:t xml:space="preserve"> </w:t>
      </w:r>
      <w:r>
        <w:t>vo</w:t>
      </w:r>
      <w:r>
        <w:rPr>
          <w:spacing w:val="-2"/>
        </w:rPr>
        <w:t>i</w:t>
      </w:r>
      <w:r>
        <w:t>ds</w:t>
      </w:r>
      <w:r>
        <w:rPr>
          <w:spacing w:val="-5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1"/>
        </w:rPr>
        <w:t>h</w:t>
      </w:r>
      <w:r>
        <w:rPr>
          <w:spacing w:val="1"/>
        </w:rPr>
        <w:t>i</w:t>
      </w:r>
      <w:r>
        <w:t>n</w:t>
      </w:r>
      <w:r>
        <w:rPr>
          <w:spacing w:val="-1"/>
        </w:rPr>
        <w:t>d</w:t>
      </w:r>
      <w:r>
        <w:t>,</w:t>
      </w:r>
      <w:r>
        <w:rPr>
          <w:spacing w:val="-6"/>
        </w:rPr>
        <w:t xml:space="preserve"> </w:t>
      </w:r>
      <w:r>
        <w:t>wh</w:t>
      </w:r>
      <w:r>
        <w:rPr>
          <w:spacing w:val="-2"/>
        </w:rPr>
        <w:t>i</w:t>
      </w:r>
      <w:r>
        <w:rPr>
          <w:spacing w:val="1"/>
        </w:rPr>
        <w:t>c</w:t>
      </w:r>
      <w:r>
        <w:t>h</w:t>
      </w:r>
      <w:r>
        <w:rPr>
          <w:spacing w:val="-8"/>
        </w:rPr>
        <w:t xml:space="preserve"> </w:t>
      </w:r>
      <w:r>
        <w:rPr>
          <w:spacing w:val="3"/>
        </w:rPr>
        <w:t>m</w:t>
      </w:r>
      <w:r>
        <w:rPr>
          <w:spacing w:val="1"/>
        </w:rPr>
        <w:t>a</w:t>
      </w:r>
      <w:r>
        <w:t>y</w:t>
      </w:r>
      <w:r>
        <w:rPr>
          <w:w w:val="99"/>
        </w:rPr>
        <w:t xml:space="preserve"> </w:t>
      </w:r>
      <w:r>
        <w:t>u</w:t>
      </w:r>
      <w:r>
        <w:rPr>
          <w:spacing w:val="-1"/>
        </w:rPr>
        <w:t>n</w:t>
      </w:r>
      <w:r>
        <w:t>b</w:t>
      </w:r>
      <w:r>
        <w:rPr>
          <w:spacing w:val="1"/>
        </w:rPr>
        <w:t>a</w:t>
      </w:r>
      <w:r>
        <w:rPr>
          <w:spacing w:val="-1"/>
        </w:rPr>
        <w:t>l</w:t>
      </w:r>
      <w:r>
        <w:rPr>
          <w:spacing w:val="1"/>
        </w:rPr>
        <w:t>a</w:t>
      </w:r>
      <w:r>
        <w:t>nce</w:t>
      </w:r>
      <w:r>
        <w:rPr>
          <w:spacing w:val="-7"/>
        </w:rPr>
        <w:t xml:space="preserve"> </w:t>
      </w:r>
      <w:r>
        <w:rPr>
          <w:spacing w:val="-1"/>
        </w:rPr>
        <w:t>e</w:t>
      </w:r>
      <w:r>
        <w:rPr>
          <w:spacing w:val="1"/>
        </w:rPr>
        <w:t>x</w:t>
      </w:r>
      <w:r>
        <w:rPr>
          <w:spacing w:val="-1"/>
        </w:rPr>
        <w:t>i</w:t>
      </w:r>
      <w:r>
        <w:rPr>
          <w:spacing w:val="1"/>
        </w:rPr>
        <w:t>s</w:t>
      </w:r>
      <w:r>
        <w:rPr>
          <w:spacing w:val="2"/>
        </w:rPr>
        <w:t>t</w:t>
      </w:r>
      <w:r>
        <w:rPr>
          <w:spacing w:val="-1"/>
        </w:rPr>
        <w:t>i</w:t>
      </w:r>
      <w:r>
        <w:t>ng</w:t>
      </w:r>
      <w:r>
        <w:rPr>
          <w:spacing w:val="-5"/>
        </w:rPr>
        <w:t xml:space="preserve"> </w:t>
      </w:r>
      <w:r>
        <w:t>stress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-7"/>
        </w:rPr>
        <w:t xml:space="preserve"> </w:t>
      </w:r>
      <w:r>
        <w:rPr>
          <w:spacing w:val="-1"/>
        </w:rPr>
        <w:t>t</w:t>
      </w:r>
      <w:r>
        <w:t>he</w:t>
      </w:r>
      <w:r>
        <w:rPr>
          <w:spacing w:val="-5"/>
        </w:rPr>
        <w:t xml:space="preserve"> </w:t>
      </w:r>
      <w:r>
        <w:t>sur</w:t>
      </w:r>
      <w:r>
        <w:rPr>
          <w:spacing w:val="1"/>
        </w:rPr>
        <w:t>r</w:t>
      </w:r>
      <w:r>
        <w:t>o</w:t>
      </w:r>
      <w:r>
        <w:rPr>
          <w:spacing w:val="-1"/>
        </w:rPr>
        <w:t>u</w:t>
      </w:r>
      <w:r>
        <w:t>n</w:t>
      </w:r>
      <w:r>
        <w:rPr>
          <w:spacing w:val="1"/>
        </w:rPr>
        <w:t>d</w:t>
      </w:r>
      <w:r>
        <w:rPr>
          <w:spacing w:val="-1"/>
        </w:rPr>
        <w:t>i</w:t>
      </w:r>
      <w:r>
        <w:rPr>
          <w:spacing w:val="1"/>
        </w:rPr>
        <w:t>n</w:t>
      </w:r>
      <w:r>
        <w:t>g</w:t>
      </w:r>
      <w:r>
        <w:rPr>
          <w:spacing w:val="-7"/>
        </w:rPr>
        <w:t xml:space="preserve"> </w:t>
      </w:r>
      <w:r>
        <w:t>ro</w:t>
      </w:r>
      <w:r>
        <w:rPr>
          <w:spacing w:val="1"/>
        </w:rPr>
        <w:t>c</w:t>
      </w:r>
      <w:r>
        <w:rPr>
          <w:spacing w:val="3"/>
        </w:rPr>
        <w:t>k</w:t>
      </w:r>
      <w:r>
        <w:rPr>
          <w:spacing w:val="1"/>
        </w:rPr>
        <w:t>s</w:t>
      </w:r>
      <w:r>
        <w:t>,</w:t>
      </w:r>
      <w:r>
        <w:rPr>
          <w:spacing w:val="-2"/>
        </w:rPr>
        <w:t xml:space="preserve"> </w:t>
      </w:r>
      <w:r>
        <w:rPr>
          <w:spacing w:val="1"/>
        </w:rPr>
        <w:t>c</w:t>
      </w:r>
      <w:r>
        <w:rPr>
          <w:spacing w:val="-3"/>
        </w:rPr>
        <w:t>a</w:t>
      </w:r>
      <w:r>
        <w:t>us</w:t>
      </w:r>
      <w:r>
        <w:rPr>
          <w:spacing w:val="-1"/>
        </w:rPr>
        <w:t>i</w:t>
      </w:r>
      <w:r>
        <w:t>ng</w:t>
      </w:r>
      <w:r>
        <w:rPr>
          <w:spacing w:val="-7"/>
        </w:rPr>
        <w:t xml:space="preserve"> </w:t>
      </w:r>
      <w:r>
        <w:rPr>
          <w:spacing w:val="1"/>
        </w:rPr>
        <w:t>s</w:t>
      </w:r>
      <w:r>
        <w:rPr>
          <w:spacing w:val="4"/>
        </w:rPr>
        <w:t>m</w:t>
      </w:r>
      <w:r>
        <w:t>a</w:t>
      </w:r>
      <w:r>
        <w:rPr>
          <w:spacing w:val="-2"/>
        </w:rPr>
        <w:t>l</w:t>
      </w:r>
      <w:r>
        <w:t>l</w:t>
      </w:r>
      <w:r>
        <w:rPr>
          <w:spacing w:val="-6"/>
        </w:rPr>
        <w:t xml:space="preserve"> </w:t>
      </w:r>
      <w:r>
        <w:rPr>
          <w:spacing w:val="-1"/>
        </w:rPr>
        <w:t>l</w:t>
      </w:r>
      <w:r>
        <w:t>ocal</w:t>
      </w:r>
      <w:r>
        <w:rPr>
          <w:spacing w:val="-6"/>
        </w:rPr>
        <w:t xml:space="preserve"> </w:t>
      </w:r>
      <w:r>
        <w:t>e</w:t>
      </w:r>
      <w:r>
        <w:rPr>
          <w:spacing w:val="-1"/>
        </w:rPr>
        <w:t>a</w:t>
      </w:r>
      <w:r>
        <w:t>r</w:t>
      </w:r>
      <w:r>
        <w:rPr>
          <w:spacing w:val="2"/>
        </w:rPr>
        <w:t>t</w:t>
      </w:r>
      <w:r>
        <w:t>h</w:t>
      </w:r>
      <w:r>
        <w:rPr>
          <w:spacing w:val="-1"/>
        </w:rPr>
        <w:t>q</w:t>
      </w:r>
      <w:r>
        <w:rPr>
          <w:spacing w:val="1"/>
        </w:rPr>
        <w:t>u</w:t>
      </w:r>
      <w:r>
        <w:t>akes</w:t>
      </w:r>
      <w:r>
        <w:rPr>
          <w:spacing w:val="-6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7"/>
        </w:rPr>
        <w:t xml:space="preserve"> </w:t>
      </w:r>
      <w:r>
        <w:t>ro</w:t>
      </w:r>
      <w:r>
        <w:rPr>
          <w:spacing w:val="1"/>
        </w:rPr>
        <w:t>c</w:t>
      </w:r>
      <w:r>
        <w:rPr>
          <w:spacing w:val="3"/>
        </w:rPr>
        <w:t>k</w:t>
      </w:r>
      <w:r>
        <w:t>s</w:t>
      </w:r>
      <w:r>
        <w:rPr>
          <w:spacing w:val="-6"/>
        </w:rPr>
        <w:t xml:space="preserve"> </w:t>
      </w:r>
      <w:r>
        <w:t>set</w:t>
      </w:r>
      <w:r>
        <w:rPr>
          <w:spacing w:val="-1"/>
        </w:rPr>
        <w:t>tl</w:t>
      </w:r>
      <w:r>
        <w:t>e</w:t>
      </w:r>
      <w:r>
        <w:rPr>
          <w:w w:val="99"/>
        </w:rPr>
        <w:t xml:space="preserve"> </w:t>
      </w:r>
      <w:r>
        <w:rPr>
          <w:spacing w:val="-1"/>
        </w:rPr>
        <w:t>i</w:t>
      </w:r>
      <w:r>
        <w:t>nto</w:t>
      </w:r>
      <w:r>
        <w:rPr>
          <w:spacing w:val="-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1"/>
        </w:rPr>
        <w:t>ne</w:t>
      </w:r>
      <w:r>
        <w:t>w</w:t>
      </w:r>
      <w:r>
        <w:rPr>
          <w:spacing w:val="-8"/>
        </w:rPr>
        <w:t xml:space="preserve"> </w:t>
      </w:r>
      <w:r>
        <w:rPr>
          <w:spacing w:val="1"/>
        </w:rPr>
        <w:t>e</w:t>
      </w:r>
      <w:r>
        <w:t>q</w:t>
      </w:r>
      <w:r>
        <w:rPr>
          <w:spacing w:val="1"/>
        </w:rPr>
        <w:t>u</w:t>
      </w:r>
      <w:r>
        <w:rPr>
          <w:spacing w:val="-1"/>
        </w:rPr>
        <w:t>i</w:t>
      </w:r>
      <w:r>
        <w:rPr>
          <w:spacing w:val="1"/>
        </w:rPr>
        <w:t>l</w:t>
      </w:r>
      <w:r>
        <w:rPr>
          <w:spacing w:val="-1"/>
        </w:rPr>
        <w:t>i</w:t>
      </w:r>
      <w:r>
        <w:t>br</w:t>
      </w:r>
      <w:r>
        <w:rPr>
          <w:spacing w:val="1"/>
        </w:rPr>
        <w:t>i</w:t>
      </w:r>
      <w:r>
        <w:t>u</w:t>
      </w:r>
      <w:r>
        <w:rPr>
          <w:spacing w:val="4"/>
        </w:rPr>
        <w:t>m</w:t>
      </w:r>
      <w:r>
        <w:t>.</w:t>
      </w:r>
      <w:r>
        <w:rPr>
          <w:spacing w:val="-9"/>
        </w:rPr>
        <w:t xml:space="preserve"> </w:t>
      </w:r>
      <w:r>
        <w:rPr>
          <w:spacing w:val="3"/>
        </w:rPr>
        <w:t>T</w:t>
      </w:r>
      <w:r>
        <w:t>he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t>tu</w:t>
      </w:r>
      <w:r>
        <w:rPr>
          <w:spacing w:val="-1"/>
        </w:rPr>
        <w:t>d</w:t>
      </w:r>
      <w:r>
        <w:t>es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</w:t>
      </w:r>
      <w:r>
        <w:rPr>
          <w:spacing w:val="1"/>
        </w:rPr>
        <w:t>h</w:t>
      </w:r>
      <w:r>
        <w:t>ese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l</w:t>
      </w:r>
      <w:r>
        <w:t>asts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5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1"/>
        </w:rPr>
        <w:t>d</w:t>
      </w:r>
      <w:r>
        <w:t>uced</w:t>
      </w:r>
      <w:r>
        <w:rPr>
          <w:spacing w:val="-5"/>
        </w:rPr>
        <w:t xml:space="preserve"> </w:t>
      </w:r>
      <w:r>
        <w:t>e</w:t>
      </w:r>
      <w:r>
        <w:rPr>
          <w:spacing w:val="-1"/>
        </w:rPr>
        <w:t>a</w:t>
      </w:r>
      <w:r>
        <w:t>rt</w:t>
      </w:r>
      <w:r>
        <w:rPr>
          <w:spacing w:val="1"/>
        </w:rPr>
        <w:t>h</w:t>
      </w:r>
      <w:r>
        <w:t>q</w:t>
      </w:r>
      <w:r>
        <w:rPr>
          <w:spacing w:val="-1"/>
        </w:rPr>
        <w:t>u</w:t>
      </w:r>
      <w:r>
        <w:t>a</w:t>
      </w:r>
      <w:r>
        <w:rPr>
          <w:spacing w:val="3"/>
        </w:rPr>
        <w:t>k</w:t>
      </w:r>
      <w:r>
        <w:t>es</w:t>
      </w:r>
      <w:r>
        <w:rPr>
          <w:spacing w:val="-6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usu</w:t>
      </w:r>
      <w:r>
        <w:rPr>
          <w:spacing w:val="-1"/>
        </w:rPr>
        <w:t>a</w:t>
      </w:r>
      <w:r>
        <w:rPr>
          <w:spacing w:val="1"/>
        </w:rPr>
        <w:t>l</w:t>
      </w:r>
      <w:r>
        <w:rPr>
          <w:spacing w:val="3"/>
        </w:rPr>
        <w:t>l</w:t>
      </w:r>
      <w:r>
        <w:t>y</w:t>
      </w:r>
      <w:r>
        <w:rPr>
          <w:spacing w:val="-9"/>
        </w:rPr>
        <w:t xml:space="preserve"> </w:t>
      </w:r>
      <w:r>
        <w:t>s</w:t>
      </w:r>
      <w:r>
        <w:rPr>
          <w:spacing w:val="4"/>
        </w:rPr>
        <w:t>m</w:t>
      </w:r>
      <w:r>
        <w:t>a</w:t>
      </w:r>
      <w:r>
        <w:rPr>
          <w:spacing w:val="-2"/>
        </w:rPr>
        <w:t>l</w:t>
      </w:r>
      <w:r>
        <w:rPr>
          <w:spacing w:val="-1"/>
        </w:rPr>
        <w:t>l</w:t>
      </w:r>
      <w:r>
        <w:t>.</w:t>
      </w:r>
    </w:p>
    <w:p w:rsidR="00390CA3" w:rsidRDefault="00390CA3">
      <w:pPr>
        <w:spacing w:before="2" w:line="180" w:lineRule="exact"/>
        <w:rPr>
          <w:sz w:val="18"/>
          <w:szCs w:val="18"/>
        </w:rPr>
      </w:pPr>
    </w:p>
    <w:p w:rsidR="00390CA3" w:rsidRDefault="00BD6A69">
      <w:pPr>
        <w:pStyle w:val="BodyText"/>
        <w:spacing w:line="292" w:lineRule="auto"/>
        <w:ind w:right="215"/>
      </w:pPr>
      <w:r>
        <w:t>Reser</w:t>
      </w:r>
      <w:r>
        <w:rPr>
          <w:spacing w:val="-1"/>
        </w:rPr>
        <w:t>v</w:t>
      </w:r>
      <w:r>
        <w:rPr>
          <w:spacing w:val="1"/>
        </w:rPr>
        <w:t>o</w:t>
      </w:r>
      <w:r>
        <w:rPr>
          <w:spacing w:val="-1"/>
        </w:rPr>
        <w:t>i</w:t>
      </w:r>
      <w:r>
        <w:rPr>
          <w:spacing w:val="1"/>
        </w:rPr>
        <w:t>r</w:t>
      </w:r>
      <w:r>
        <w:t>-re</w:t>
      </w:r>
      <w:r>
        <w:rPr>
          <w:spacing w:val="-2"/>
        </w:rPr>
        <w:t>l</w:t>
      </w:r>
      <w:r>
        <w:t>a</w:t>
      </w:r>
      <w:r>
        <w:rPr>
          <w:spacing w:val="1"/>
        </w:rPr>
        <w:t>t</w:t>
      </w:r>
      <w:r>
        <w:t>ed</w:t>
      </w:r>
      <w:r>
        <w:rPr>
          <w:spacing w:val="-6"/>
        </w:rPr>
        <w:t xml:space="preserve"> </w:t>
      </w:r>
      <w:r>
        <w:t>e</w:t>
      </w:r>
      <w:r>
        <w:rPr>
          <w:spacing w:val="-1"/>
        </w:rPr>
        <w:t>a</w:t>
      </w:r>
      <w:r>
        <w:t>rt</w:t>
      </w:r>
      <w:r>
        <w:rPr>
          <w:spacing w:val="1"/>
        </w:rPr>
        <w:t>h</w:t>
      </w:r>
      <w:r>
        <w:t>q</w:t>
      </w:r>
      <w:r>
        <w:rPr>
          <w:spacing w:val="-1"/>
        </w:rPr>
        <w:t>u</w:t>
      </w:r>
      <w:r>
        <w:rPr>
          <w:spacing w:val="1"/>
        </w:rPr>
        <w:t>a</w:t>
      </w:r>
      <w:r>
        <w:rPr>
          <w:spacing w:val="3"/>
        </w:rPr>
        <w:t>k</w:t>
      </w:r>
      <w:r>
        <w:t>es</w:t>
      </w:r>
      <w:r>
        <w:rPr>
          <w:spacing w:val="-3"/>
        </w:rPr>
        <w:t xml:space="preserve"> </w:t>
      </w:r>
      <w:r>
        <w:rPr>
          <w:spacing w:val="1"/>
        </w:rPr>
        <w:t>c</w:t>
      </w:r>
      <w:r>
        <w:t>an</w:t>
      </w:r>
      <w:r>
        <w:rPr>
          <w:spacing w:val="-6"/>
        </w:rPr>
        <w:t xml:space="preserve"> </w:t>
      </w:r>
      <w:r>
        <w:t>oc</w:t>
      </w:r>
      <w:r>
        <w:rPr>
          <w:spacing w:val="1"/>
        </w:rPr>
        <w:t>c</w:t>
      </w:r>
      <w:r>
        <w:t>ur</w:t>
      </w:r>
      <w:r>
        <w:rPr>
          <w:spacing w:val="-6"/>
        </w:rPr>
        <w:t xml:space="preserve"> </w:t>
      </w:r>
      <w:r>
        <w:rPr>
          <w:spacing w:val="-2"/>
        </w:rPr>
        <w:t>w</w:t>
      </w:r>
      <w:r>
        <w:t>h</w:t>
      </w:r>
      <w:r>
        <w:rPr>
          <w:spacing w:val="1"/>
        </w:rPr>
        <w:t>e</w:t>
      </w:r>
      <w:r>
        <w:t>n</w:t>
      </w:r>
      <w:r>
        <w:rPr>
          <w:spacing w:val="-7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</w:t>
      </w:r>
      <w:r>
        <w:rPr>
          <w:spacing w:val="1"/>
        </w:rPr>
        <w:t>e</w:t>
      </w:r>
      <w:r>
        <w:t>w</w:t>
      </w:r>
      <w:r>
        <w:rPr>
          <w:spacing w:val="-6"/>
        </w:rPr>
        <w:t xml:space="preserve"> </w:t>
      </w:r>
      <w:r>
        <w:t>d</w:t>
      </w:r>
      <w:r>
        <w:rPr>
          <w:spacing w:val="-1"/>
        </w:rPr>
        <w:t>a</w:t>
      </w:r>
      <w:r>
        <w:t>m</w:t>
      </w:r>
      <w:r>
        <w:rPr>
          <w:spacing w:val="-3"/>
        </w:rPr>
        <w:t xml:space="preserve"> </w:t>
      </w:r>
      <w:r>
        <w:rPr>
          <w:spacing w:val="-2"/>
        </w:rPr>
        <w:t>i</w:t>
      </w:r>
      <w:r>
        <w:t>s</w:t>
      </w:r>
      <w:r>
        <w:rPr>
          <w:spacing w:val="-5"/>
        </w:rPr>
        <w:t xml:space="preserve"> </w:t>
      </w:r>
      <w:r>
        <w:rPr>
          <w:spacing w:val="1"/>
        </w:rPr>
        <w:t>f</w:t>
      </w:r>
      <w:r>
        <w:rPr>
          <w:spacing w:val="-1"/>
        </w:rPr>
        <w:t>ill</w:t>
      </w:r>
      <w:r>
        <w:t>ed</w:t>
      </w:r>
      <w:r>
        <w:rPr>
          <w:spacing w:val="-6"/>
        </w:rPr>
        <w:t xml:space="preserve"> </w:t>
      </w:r>
      <w:r>
        <w:t>a</w:t>
      </w:r>
      <w:r>
        <w:rPr>
          <w:spacing w:val="1"/>
        </w:rPr>
        <w:t>f</w:t>
      </w:r>
      <w:r>
        <w:t>ter</w:t>
      </w:r>
      <w:r>
        <w:rPr>
          <w:spacing w:val="-6"/>
        </w:rPr>
        <w:t xml:space="preserve"> </w:t>
      </w:r>
      <w:r>
        <w:rPr>
          <w:spacing w:val="1"/>
        </w:rPr>
        <w:t>c</w:t>
      </w:r>
      <w:r>
        <w:t>o</w:t>
      </w:r>
      <w:r>
        <w:rPr>
          <w:spacing w:val="-1"/>
        </w:rPr>
        <w:t>n</w:t>
      </w:r>
      <w:r>
        <w:rPr>
          <w:spacing w:val="1"/>
        </w:rPr>
        <w:t>s</w:t>
      </w:r>
      <w:r>
        <w:t>truct</w:t>
      </w:r>
      <w:r>
        <w:rPr>
          <w:spacing w:val="1"/>
        </w:rPr>
        <w:t>i</w:t>
      </w:r>
      <w:r>
        <w:t>o</w:t>
      </w:r>
      <w:r>
        <w:rPr>
          <w:spacing w:val="-1"/>
        </w:rPr>
        <w:t>n</w:t>
      </w:r>
      <w:r>
        <w:t>,</w:t>
      </w:r>
      <w:r>
        <w:rPr>
          <w:spacing w:val="-6"/>
        </w:rPr>
        <w:t xml:space="preserve"> </w:t>
      </w:r>
      <w:r>
        <w:rPr>
          <w:spacing w:val="-1"/>
        </w:rPr>
        <w:t>o</w:t>
      </w:r>
      <w:r>
        <w:t>r</w:t>
      </w:r>
      <w:r>
        <w:rPr>
          <w:spacing w:val="-4"/>
        </w:rPr>
        <w:t xml:space="preserve"> </w:t>
      </w:r>
      <w:r>
        <w:t>when</w:t>
      </w:r>
      <w:r>
        <w:rPr>
          <w:spacing w:val="-5"/>
        </w:rPr>
        <w:t xml:space="preserve"> </w:t>
      </w:r>
      <w:r>
        <w:t>t</w:t>
      </w:r>
      <w:r>
        <w:rPr>
          <w:spacing w:val="1"/>
        </w:rPr>
        <w:t>h</w:t>
      </w:r>
      <w:r>
        <w:t>ere</w:t>
      </w:r>
      <w:r>
        <w:rPr>
          <w:spacing w:val="-6"/>
        </w:rPr>
        <w:t xml:space="preserve"> </w:t>
      </w:r>
      <w:r>
        <w:rPr>
          <w:spacing w:val="-1"/>
        </w:rPr>
        <w:t>i</w:t>
      </w:r>
      <w:r>
        <w:t>s</w:t>
      </w:r>
      <w:r>
        <w:rPr>
          <w:w w:val="99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3"/>
        </w:rPr>
        <w:t>m</w:t>
      </w:r>
      <w:r>
        <w:t>ajor</w:t>
      </w:r>
      <w:r>
        <w:rPr>
          <w:spacing w:val="-6"/>
        </w:rPr>
        <w:t xml:space="preserve"> </w:t>
      </w:r>
      <w:r>
        <w:rPr>
          <w:spacing w:val="1"/>
        </w:rPr>
        <w:t>c</w:t>
      </w:r>
      <w:r>
        <w:t>h</w:t>
      </w:r>
      <w:r>
        <w:rPr>
          <w:spacing w:val="-1"/>
        </w:rPr>
        <w:t>a</w:t>
      </w:r>
      <w:r>
        <w:t>n</w:t>
      </w:r>
      <w:r>
        <w:rPr>
          <w:spacing w:val="-1"/>
        </w:rPr>
        <w:t>g</w:t>
      </w:r>
      <w:r>
        <w:t>e</w:t>
      </w:r>
      <w:r>
        <w:rPr>
          <w:spacing w:val="-5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-2"/>
        </w:rPr>
        <w:t xml:space="preserve"> </w:t>
      </w:r>
      <w:r>
        <w:rPr>
          <w:spacing w:val="-3"/>
        </w:rPr>
        <w:t>w</w:t>
      </w:r>
      <w:r>
        <w:t>a</w:t>
      </w:r>
      <w:r>
        <w:rPr>
          <w:spacing w:val="1"/>
        </w:rPr>
        <w:t>t</w:t>
      </w:r>
      <w:r>
        <w:t>er</w:t>
      </w:r>
      <w:r>
        <w:rPr>
          <w:spacing w:val="-6"/>
        </w:rPr>
        <w:t xml:space="preserve"> </w:t>
      </w:r>
      <w:r>
        <w:rPr>
          <w:spacing w:val="-1"/>
        </w:rPr>
        <w:t>l</w:t>
      </w:r>
      <w:r>
        <w:rPr>
          <w:spacing w:val="1"/>
        </w:rPr>
        <w:t>ev</w:t>
      </w:r>
      <w:r>
        <w:t>e</w:t>
      </w:r>
      <w:r>
        <w:rPr>
          <w:spacing w:val="-2"/>
        </w:rPr>
        <w:t>l</w:t>
      </w:r>
      <w:r>
        <w:t>.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t>he</w:t>
      </w:r>
      <w:r>
        <w:rPr>
          <w:spacing w:val="-5"/>
        </w:rPr>
        <w:t xml:space="preserve"> </w:t>
      </w:r>
      <w:r>
        <w:rPr>
          <w:spacing w:val="1"/>
        </w:rPr>
        <w:t>a</w:t>
      </w:r>
      <w:r>
        <w:t>d</w:t>
      </w:r>
      <w:r>
        <w:rPr>
          <w:spacing w:val="-1"/>
        </w:rPr>
        <w:t>d</w:t>
      </w:r>
      <w:r>
        <w:rPr>
          <w:spacing w:val="1"/>
        </w:rPr>
        <w:t>e</w:t>
      </w:r>
      <w:r>
        <w:t>d</w:t>
      </w:r>
      <w:r>
        <w:rPr>
          <w:spacing w:val="-4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e</w:t>
      </w:r>
      <w:r>
        <w:rPr>
          <w:spacing w:val="-1"/>
        </w:rPr>
        <w:t>i</w:t>
      </w:r>
      <w:r>
        <w:rPr>
          <w:spacing w:val="1"/>
        </w:rPr>
        <w:t>g</w:t>
      </w:r>
      <w:r>
        <w:t>ht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3"/>
        </w:rPr>
        <w:t xml:space="preserve"> </w:t>
      </w:r>
      <w:r>
        <w:t>wat</w:t>
      </w:r>
      <w:r>
        <w:rPr>
          <w:spacing w:val="-1"/>
        </w:rPr>
        <w:t>e</w:t>
      </w:r>
      <w:r>
        <w:t>r</w:t>
      </w:r>
      <w:r>
        <w:rPr>
          <w:spacing w:val="-5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-5"/>
        </w:rPr>
        <w:t xml:space="preserve"> </w:t>
      </w:r>
      <w:r>
        <w:rPr>
          <w:spacing w:val="1"/>
        </w:rPr>
        <w:t>u</w:t>
      </w:r>
      <w:r>
        <w:t>n</w:t>
      </w:r>
      <w:r>
        <w:rPr>
          <w:spacing w:val="-1"/>
        </w:rPr>
        <w:t>d</w:t>
      </w:r>
      <w:r>
        <w:t>e</w:t>
      </w:r>
      <w:r>
        <w:rPr>
          <w:spacing w:val="2"/>
        </w:rPr>
        <w:t>r</w:t>
      </w:r>
      <w:r>
        <w:rPr>
          <w:spacing w:val="1"/>
        </w:rPr>
        <w:t>l</w:t>
      </w:r>
      <w:r>
        <w:rPr>
          <w:spacing w:val="-5"/>
        </w:rPr>
        <w:t>y</w:t>
      </w:r>
      <w:r>
        <w:rPr>
          <w:spacing w:val="1"/>
        </w:rPr>
        <w:t>in</w:t>
      </w:r>
      <w:r>
        <w:t>g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rPr>
          <w:spacing w:val="1"/>
        </w:rPr>
        <w:t>n</w:t>
      </w:r>
      <w:r>
        <w:t>d</w:t>
      </w:r>
      <w:r>
        <w:rPr>
          <w:spacing w:val="-6"/>
        </w:rPr>
        <w:t xml:space="preserve"> </w:t>
      </w:r>
      <w:r>
        <w:t>sur</w:t>
      </w:r>
      <w:r>
        <w:rPr>
          <w:spacing w:val="1"/>
        </w:rPr>
        <w:t>r</w:t>
      </w:r>
      <w:r>
        <w:t>o</w:t>
      </w:r>
      <w:r>
        <w:rPr>
          <w:spacing w:val="-1"/>
        </w:rPr>
        <w:t>u</w:t>
      </w:r>
      <w:r>
        <w:t>n</w:t>
      </w:r>
      <w:r>
        <w:rPr>
          <w:spacing w:val="1"/>
        </w:rPr>
        <w:t>d</w:t>
      </w:r>
      <w:r>
        <w:rPr>
          <w:spacing w:val="-1"/>
        </w:rPr>
        <w:t>i</w:t>
      </w:r>
      <w:r>
        <w:rPr>
          <w:spacing w:val="1"/>
        </w:rPr>
        <w:t>n</w:t>
      </w:r>
      <w:r>
        <w:t>g</w:t>
      </w:r>
      <w:r>
        <w:rPr>
          <w:spacing w:val="-5"/>
        </w:rPr>
        <w:t xml:space="preserve"> </w:t>
      </w:r>
      <w:r>
        <w:t>ro</w:t>
      </w:r>
      <w:r>
        <w:rPr>
          <w:spacing w:val="1"/>
        </w:rPr>
        <w:t>c</w:t>
      </w:r>
      <w:r>
        <w:rPr>
          <w:spacing w:val="3"/>
        </w:rPr>
        <w:t>k</w:t>
      </w:r>
      <w:r>
        <w:t>s</w:t>
      </w:r>
      <w:r>
        <w:rPr>
          <w:w w:val="99"/>
        </w:rPr>
        <w:t xml:space="preserve"> </w:t>
      </w:r>
      <w:r>
        <w:t>a</w:t>
      </w:r>
      <w:r>
        <w:rPr>
          <w:spacing w:val="-2"/>
        </w:rPr>
        <w:t>l</w:t>
      </w:r>
      <w:r>
        <w:rPr>
          <w:spacing w:val="-1"/>
        </w:rPr>
        <w:t>t</w:t>
      </w:r>
      <w:r>
        <w:t>ers</w:t>
      </w:r>
      <w:r>
        <w:rPr>
          <w:spacing w:val="-4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p</w:t>
      </w:r>
      <w:r>
        <w:t>res</w:t>
      </w:r>
      <w:r>
        <w:rPr>
          <w:spacing w:val="1"/>
        </w:rPr>
        <w:t>s</w:t>
      </w:r>
      <w:r>
        <w:t>ure</w:t>
      </w:r>
      <w:r>
        <w:rPr>
          <w:spacing w:val="-4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</w:t>
      </w:r>
      <w:r>
        <w:rPr>
          <w:spacing w:val="1"/>
        </w:rPr>
        <w:t>o</w:t>
      </w:r>
      <w:r>
        <w:rPr>
          <w:spacing w:val="-2"/>
        </w:rPr>
        <w:t>c</w:t>
      </w:r>
      <w:r>
        <w:rPr>
          <w:spacing w:val="3"/>
        </w:rPr>
        <w:t>k</w:t>
      </w:r>
      <w:r>
        <w:t>,</w:t>
      </w:r>
      <w:r>
        <w:rPr>
          <w:spacing w:val="-6"/>
        </w:rPr>
        <w:t xml:space="preserve"> </w:t>
      </w:r>
      <w:r>
        <w:t>ca</w:t>
      </w:r>
      <w:r>
        <w:rPr>
          <w:spacing w:val="-1"/>
        </w:rPr>
        <w:t>u</w:t>
      </w:r>
      <w:r>
        <w:rPr>
          <w:spacing w:val="1"/>
        </w:rPr>
        <w:t>s</w:t>
      </w:r>
      <w:r>
        <w:rPr>
          <w:spacing w:val="-1"/>
        </w:rPr>
        <w:t>i</w:t>
      </w:r>
      <w:r>
        <w:t>ng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h</w:t>
      </w:r>
      <w:r>
        <w:rPr>
          <w:spacing w:val="-1"/>
        </w:rPr>
        <w:t>e</w:t>
      </w:r>
      <w:r>
        <w:t>m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brea</w:t>
      </w:r>
      <w:r>
        <w:rPr>
          <w:spacing w:val="3"/>
        </w:rPr>
        <w:t>k</w:t>
      </w:r>
      <w:r>
        <w:t>.</w:t>
      </w:r>
      <w:r>
        <w:rPr>
          <w:spacing w:val="-3"/>
        </w:rPr>
        <w:t xml:space="preserve"> </w:t>
      </w:r>
      <w:r>
        <w:rPr>
          <w:spacing w:val="-1"/>
        </w:rPr>
        <w:t>Al</w:t>
      </w:r>
      <w:r>
        <w:rPr>
          <w:spacing w:val="1"/>
        </w:rPr>
        <w:t>s</w:t>
      </w:r>
      <w:r>
        <w:rPr>
          <w:spacing w:val="-1"/>
        </w:rPr>
        <w:t>o</w:t>
      </w:r>
      <w:r>
        <w:t>,</w:t>
      </w:r>
      <w:r>
        <w:rPr>
          <w:spacing w:val="-3"/>
        </w:rPr>
        <w:t xml:space="preserve"> </w:t>
      </w:r>
      <w:r>
        <w:t>wat</w:t>
      </w:r>
      <w:r>
        <w:rPr>
          <w:spacing w:val="-1"/>
        </w:rPr>
        <w:t>e</w:t>
      </w:r>
      <w:r>
        <w:t>r</w:t>
      </w:r>
      <w:r>
        <w:rPr>
          <w:spacing w:val="-3"/>
        </w:rPr>
        <w:t xml:space="preserve"> </w:t>
      </w:r>
      <w:r>
        <w:t>p</w:t>
      </w:r>
      <w:r>
        <w:rPr>
          <w:spacing w:val="-1"/>
        </w:rPr>
        <w:t>e</w:t>
      </w:r>
      <w:r>
        <w:t>r</w:t>
      </w:r>
      <w:r>
        <w:rPr>
          <w:spacing w:val="1"/>
        </w:rPr>
        <w:t>c</w:t>
      </w:r>
      <w:r>
        <w:t>olates</w:t>
      </w:r>
      <w:r>
        <w:rPr>
          <w:spacing w:val="-5"/>
        </w:rPr>
        <w:t xml:space="preserve"> </w:t>
      </w:r>
      <w:r>
        <w:rPr>
          <w:spacing w:val="1"/>
        </w:rPr>
        <w:t>d</w:t>
      </w:r>
      <w:r>
        <w:t>e</w:t>
      </w:r>
      <w:r>
        <w:rPr>
          <w:spacing w:val="1"/>
        </w:rPr>
        <w:t>e</w:t>
      </w:r>
      <w:r>
        <w:t>p</w:t>
      </w:r>
      <w:r>
        <w:rPr>
          <w:spacing w:val="-5"/>
        </w:rPr>
        <w:t xml:space="preserve"> </w:t>
      </w:r>
      <w:r>
        <w:rPr>
          <w:spacing w:val="-2"/>
        </w:rPr>
        <w:t>i</w:t>
      </w:r>
      <w:r>
        <w:rPr>
          <w:spacing w:val="1"/>
        </w:rPr>
        <w:t>n</w:t>
      </w:r>
      <w:r>
        <w:t>to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t>he</w:t>
      </w:r>
      <w:r>
        <w:rPr>
          <w:spacing w:val="-6"/>
        </w:rPr>
        <w:t xml:space="preserve"> </w:t>
      </w:r>
      <w:r>
        <w:t>gr</w:t>
      </w:r>
      <w:r>
        <w:rPr>
          <w:spacing w:val="2"/>
        </w:rPr>
        <w:t>o</w:t>
      </w:r>
      <w:r>
        <w:t>u</w:t>
      </w:r>
      <w:r>
        <w:rPr>
          <w:spacing w:val="1"/>
        </w:rPr>
        <w:t>n</w:t>
      </w:r>
      <w:r>
        <w:t>d,</w:t>
      </w:r>
      <w:r>
        <w:rPr>
          <w:w w:val="99"/>
        </w:rPr>
        <w:t xml:space="preserve"> </w:t>
      </w:r>
      <w:r>
        <w:rPr>
          <w:spacing w:val="2"/>
        </w:rPr>
        <w:t>f</w:t>
      </w:r>
      <w:r>
        <w:rPr>
          <w:spacing w:val="-1"/>
        </w:rPr>
        <w:t>i</w:t>
      </w:r>
      <w:r>
        <w:t>n</w:t>
      </w:r>
      <w:r>
        <w:rPr>
          <w:spacing w:val="-1"/>
        </w:rPr>
        <w:t>di</w:t>
      </w:r>
      <w:r>
        <w:rPr>
          <w:spacing w:val="1"/>
        </w:rPr>
        <w:t>n</w:t>
      </w:r>
      <w:r>
        <w:t>g</w:t>
      </w:r>
      <w:r>
        <w:rPr>
          <w:spacing w:val="-5"/>
        </w:rPr>
        <w:t xml:space="preserve"> </w:t>
      </w:r>
      <w:r>
        <w:rPr>
          <w:spacing w:val="-1"/>
        </w:rPr>
        <w:t>i</w:t>
      </w:r>
      <w:r>
        <w:t>ts</w:t>
      </w:r>
      <w:r>
        <w:rPr>
          <w:spacing w:val="-2"/>
        </w:rPr>
        <w:t xml:space="preserve"> </w:t>
      </w:r>
      <w:r>
        <w:t>w</w:t>
      </w:r>
      <w:r>
        <w:rPr>
          <w:spacing w:val="2"/>
        </w:rPr>
        <w:t>a</w:t>
      </w:r>
      <w:r>
        <w:t>y</w:t>
      </w:r>
      <w:r>
        <w:rPr>
          <w:spacing w:val="-6"/>
        </w:rPr>
        <w:t xml:space="preserve"> </w:t>
      </w:r>
      <w:r>
        <w:rPr>
          <w:spacing w:val="-1"/>
        </w:rPr>
        <w:t>i</w:t>
      </w:r>
      <w:r>
        <w:rPr>
          <w:spacing w:val="1"/>
        </w:rPr>
        <w:t>n</w:t>
      </w:r>
      <w:r>
        <w:t>to</w:t>
      </w:r>
      <w:r>
        <w:rPr>
          <w:spacing w:val="-5"/>
        </w:rPr>
        <w:t xml:space="preserve"> </w:t>
      </w:r>
      <w:r>
        <w:rPr>
          <w:spacing w:val="1"/>
        </w:rPr>
        <w:t>o</w:t>
      </w:r>
      <w:r>
        <w:rPr>
          <w:spacing w:val="-1"/>
        </w:rPr>
        <w:t>l</w:t>
      </w:r>
      <w:r>
        <w:t>d</w:t>
      </w:r>
      <w:r>
        <w:rPr>
          <w:spacing w:val="-5"/>
        </w:rPr>
        <w:t xml:space="preserve"> </w:t>
      </w:r>
      <w:r>
        <w:rPr>
          <w:spacing w:val="1"/>
        </w:rPr>
        <w:t>f</w:t>
      </w:r>
      <w:r>
        <w:t>a</w:t>
      </w:r>
      <w:r>
        <w:rPr>
          <w:spacing w:val="1"/>
        </w:rPr>
        <w:t>u</w:t>
      </w:r>
      <w:r>
        <w:rPr>
          <w:spacing w:val="-1"/>
        </w:rPr>
        <w:t>l</w:t>
      </w:r>
      <w:r>
        <w:rPr>
          <w:spacing w:val="2"/>
        </w:rPr>
        <w:t>t</w:t>
      </w:r>
      <w:r>
        <w:rPr>
          <w:spacing w:val="1"/>
        </w:rPr>
        <w:t>s</w:t>
      </w:r>
      <w:r>
        <w:t>.</w:t>
      </w:r>
      <w:r>
        <w:rPr>
          <w:spacing w:val="-5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ese</w:t>
      </w:r>
      <w:r>
        <w:rPr>
          <w:spacing w:val="-5"/>
        </w:rPr>
        <w:t xml:space="preserve"> </w:t>
      </w:r>
      <w:r>
        <w:rPr>
          <w:spacing w:val="-1"/>
        </w:rPr>
        <w:t>a</w:t>
      </w:r>
      <w:r>
        <w:t>re</w:t>
      </w:r>
      <w:r>
        <w:rPr>
          <w:spacing w:val="-1"/>
        </w:rPr>
        <w:t xml:space="preserve"> </w:t>
      </w:r>
      <w:r>
        <w:rPr>
          <w:spacing w:val="1"/>
        </w:rPr>
        <w:t>p</w:t>
      </w:r>
      <w:r>
        <w:t>ut</w:t>
      </w:r>
      <w:r>
        <w:rPr>
          <w:spacing w:val="-3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stres</w:t>
      </w:r>
      <w:r>
        <w:rPr>
          <w:spacing w:val="1"/>
        </w:rPr>
        <w:t>s</w:t>
      </w:r>
      <w:r>
        <w:t>ed</w:t>
      </w:r>
      <w:r>
        <w:rPr>
          <w:spacing w:val="-5"/>
        </w:rPr>
        <w:t xml:space="preserve"> </w:t>
      </w:r>
      <w:r>
        <w:t>sta</w:t>
      </w:r>
      <w:r>
        <w:rPr>
          <w:spacing w:val="-1"/>
        </w:rPr>
        <w:t>t</w:t>
      </w:r>
      <w:r>
        <w:t>e</w:t>
      </w:r>
      <w:r>
        <w:rPr>
          <w:spacing w:val="-3"/>
        </w:rPr>
        <w:t xml:space="preserve"> </w:t>
      </w:r>
      <w:r>
        <w:t>th</w:t>
      </w:r>
      <w:r>
        <w:rPr>
          <w:spacing w:val="3"/>
        </w:rPr>
        <w:t>e</w:t>
      </w:r>
      <w:r>
        <w:t>y</w:t>
      </w:r>
      <w:r>
        <w:rPr>
          <w:spacing w:val="-7"/>
        </w:rPr>
        <w:t xml:space="preserve"> </w:t>
      </w:r>
      <w:r>
        <w:rPr>
          <w:spacing w:val="4"/>
        </w:rPr>
        <w:t>m</w:t>
      </w:r>
      <w:r>
        <w:rPr>
          <w:spacing w:val="1"/>
        </w:rPr>
        <w:t>a</w:t>
      </w:r>
      <w:r>
        <w:t>y</w:t>
      </w:r>
      <w:r>
        <w:rPr>
          <w:spacing w:val="-8"/>
        </w:rPr>
        <w:t xml:space="preserve"> </w:t>
      </w:r>
      <w:r>
        <w:rPr>
          <w:spacing w:val="4"/>
        </w:rPr>
        <w:t>m</w:t>
      </w:r>
      <w:r>
        <w:t>o</w:t>
      </w:r>
      <w:r>
        <w:rPr>
          <w:spacing w:val="-2"/>
        </w:rPr>
        <w:t>v</w:t>
      </w:r>
      <w:r>
        <w:t>e</w:t>
      </w:r>
      <w:r>
        <w:rPr>
          <w:spacing w:val="-5"/>
        </w:rPr>
        <w:t xml:space="preserve"> </w:t>
      </w:r>
      <w:r>
        <w:rPr>
          <w:spacing w:val="1"/>
        </w:rPr>
        <w:t>d</w:t>
      </w:r>
      <w:r>
        <w:t>ue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3"/>
        </w:rPr>
        <w:t xml:space="preserve"> </w:t>
      </w:r>
      <w:r>
        <w:rPr>
          <w:spacing w:val="-2"/>
        </w:rPr>
        <w:t>l</w:t>
      </w:r>
      <w:r>
        <w:rPr>
          <w:spacing w:val="1"/>
        </w:rPr>
        <w:t>u</w:t>
      </w:r>
      <w:r>
        <w:t>brica</w:t>
      </w:r>
      <w:r>
        <w:rPr>
          <w:spacing w:val="1"/>
        </w:rPr>
        <w:t>t</w:t>
      </w:r>
      <w:r>
        <w:rPr>
          <w:spacing w:val="-1"/>
        </w:rPr>
        <w:t>i</w:t>
      </w:r>
      <w:r>
        <w:t>ng</w:t>
      </w:r>
      <w:r>
        <w:rPr>
          <w:w w:val="99"/>
        </w:rPr>
        <w:t xml:space="preserve"> </w:t>
      </w:r>
      <w:r>
        <w:t>e</w:t>
      </w:r>
      <w:r>
        <w:rPr>
          <w:spacing w:val="1"/>
        </w:rPr>
        <w:t>f</w:t>
      </w:r>
      <w:r>
        <w:rPr>
          <w:spacing w:val="2"/>
        </w:rPr>
        <w:t>f</w:t>
      </w:r>
      <w:r>
        <w:t>ect</w:t>
      </w:r>
      <w:r>
        <w:rPr>
          <w:spacing w:val="-7"/>
        </w:rPr>
        <w:t xml:space="preserve"> </w:t>
      </w:r>
      <w:r>
        <w:rPr>
          <w:spacing w:val="-5"/>
        </w:rPr>
        <w:t>o</w:t>
      </w:r>
      <w:r>
        <w:t>f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4"/>
        </w:rPr>
        <w:t xml:space="preserve"> </w:t>
      </w:r>
      <w:r>
        <w:rPr>
          <w:spacing w:val="-3"/>
        </w:rPr>
        <w:t>w</w:t>
      </w:r>
      <w:r>
        <w:t>a</w:t>
      </w:r>
      <w:r>
        <w:rPr>
          <w:spacing w:val="1"/>
        </w:rPr>
        <w:t>t</w:t>
      </w:r>
      <w:r>
        <w:t>er,</w:t>
      </w:r>
      <w:r>
        <w:rPr>
          <w:spacing w:val="-7"/>
        </w:rPr>
        <w:t xml:space="preserve"> </w:t>
      </w:r>
      <w:r>
        <w:rPr>
          <w:spacing w:val="1"/>
        </w:rPr>
        <w:t>l</w:t>
      </w:r>
      <w:r>
        <w:t>e</w:t>
      </w:r>
      <w:r>
        <w:rPr>
          <w:spacing w:val="-1"/>
        </w:rPr>
        <w:t>a</w:t>
      </w:r>
      <w:r>
        <w:rPr>
          <w:spacing w:val="1"/>
        </w:rPr>
        <w:t>d</w:t>
      </w:r>
      <w:r>
        <w:rPr>
          <w:spacing w:val="-1"/>
        </w:rPr>
        <w:t>i</w:t>
      </w:r>
      <w:r>
        <w:rPr>
          <w:spacing w:val="1"/>
        </w:rPr>
        <w:t>n</w:t>
      </w:r>
      <w:r>
        <w:t>g</w:t>
      </w:r>
      <w:r>
        <w:rPr>
          <w:spacing w:val="-4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</w:t>
      </w:r>
      <w:r>
        <w:rPr>
          <w:spacing w:val="-1"/>
        </w:rPr>
        <w:t>a</w:t>
      </w:r>
      <w:r>
        <w:t>r</w:t>
      </w:r>
      <w:r>
        <w:rPr>
          <w:spacing w:val="2"/>
        </w:rPr>
        <w:t>t</w:t>
      </w:r>
      <w:r>
        <w:t>h</w:t>
      </w:r>
      <w:r>
        <w:rPr>
          <w:spacing w:val="-1"/>
        </w:rPr>
        <w:t>q</w:t>
      </w:r>
      <w:r>
        <w:rPr>
          <w:spacing w:val="1"/>
        </w:rPr>
        <w:t>u</w:t>
      </w:r>
      <w:r>
        <w:t>a</w:t>
      </w:r>
      <w:r>
        <w:rPr>
          <w:spacing w:val="3"/>
        </w:rPr>
        <w:t>k</w:t>
      </w:r>
      <w:r>
        <w:t>es.</w:t>
      </w:r>
    </w:p>
    <w:p w:rsidR="00390CA3" w:rsidRDefault="00390CA3">
      <w:pPr>
        <w:spacing w:before="9" w:line="170" w:lineRule="exact"/>
        <w:rPr>
          <w:sz w:val="17"/>
          <w:szCs w:val="17"/>
        </w:rPr>
      </w:pPr>
    </w:p>
    <w:p w:rsidR="00390CA3" w:rsidRDefault="00BD6A69">
      <w:pPr>
        <w:pStyle w:val="BodyText"/>
        <w:spacing w:line="293" w:lineRule="auto"/>
        <w:ind w:right="267"/>
      </w:pPr>
      <w:r>
        <w:t>Nuc</w:t>
      </w:r>
      <w:r>
        <w:rPr>
          <w:spacing w:val="-1"/>
        </w:rPr>
        <w:t>l</w:t>
      </w:r>
      <w:r>
        <w:t>e</w:t>
      </w:r>
      <w:r>
        <w:rPr>
          <w:spacing w:val="-1"/>
        </w:rPr>
        <w:t>a</w:t>
      </w:r>
      <w:r>
        <w:t>r</w:t>
      </w:r>
      <w:r>
        <w:rPr>
          <w:spacing w:val="-6"/>
        </w:rPr>
        <w:t xml:space="preserve"> </w:t>
      </w:r>
      <w:r>
        <w:t>explos</w:t>
      </w:r>
      <w:r>
        <w:rPr>
          <w:spacing w:val="-1"/>
        </w:rPr>
        <w:t>i</w:t>
      </w:r>
      <w:r>
        <w:t>o</w:t>
      </w:r>
      <w:r>
        <w:rPr>
          <w:spacing w:val="-1"/>
        </w:rPr>
        <w:t>n</w:t>
      </w:r>
      <w:r>
        <w:rPr>
          <w:spacing w:val="1"/>
        </w:rPr>
        <w:t>s</w:t>
      </w:r>
      <w:r>
        <w:t>,</w:t>
      </w:r>
      <w:r>
        <w:rPr>
          <w:spacing w:val="-6"/>
        </w:rPr>
        <w:t xml:space="preserve"> </w:t>
      </w:r>
      <w:r>
        <w:rPr>
          <w:spacing w:val="-1"/>
        </w:rPr>
        <w:t>li</w:t>
      </w:r>
      <w:r>
        <w:rPr>
          <w:spacing w:val="3"/>
        </w:rPr>
        <w:t>k</w:t>
      </w:r>
      <w:r>
        <w:t>e</w:t>
      </w:r>
      <w:r>
        <w:rPr>
          <w:spacing w:val="-7"/>
        </w:rPr>
        <w:t xml:space="preserve"> </w:t>
      </w:r>
      <w:r>
        <w:rPr>
          <w:spacing w:val="3"/>
        </w:rPr>
        <w:t>m</w:t>
      </w:r>
      <w:r>
        <w:rPr>
          <w:spacing w:val="-1"/>
        </w:rPr>
        <w:t>i</w:t>
      </w:r>
      <w:r>
        <w:t>n</w:t>
      </w:r>
      <w:r>
        <w:rPr>
          <w:spacing w:val="-2"/>
        </w:rPr>
        <w:t>i</w:t>
      </w:r>
      <w:r>
        <w:rPr>
          <w:spacing w:val="1"/>
        </w:rPr>
        <w:t>n</w:t>
      </w:r>
      <w:r>
        <w:t>g</w:t>
      </w:r>
      <w:r>
        <w:rPr>
          <w:spacing w:val="-8"/>
        </w:rPr>
        <w:t xml:space="preserve"> </w:t>
      </w:r>
      <w:r>
        <w:rPr>
          <w:spacing w:val="-1"/>
        </w:rPr>
        <w:t>e</w:t>
      </w:r>
      <w:r>
        <w:rPr>
          <w:spacing w:val="1"/>
        </w:rPr>
        <w:t>xp</w:t>
      </w:r>
      <w:r>
        <w:rPr>
          <w:spacing w:val="-1"/>
        </w:rPr>
        <w:t>l</w:t>
      </w:r>
      <w:r>
        <w:t>os</w:t>
      </w:r>
      <w:r>
        <w:rPr>
          <w:spacing w:val="-1"/>
        </w:rPr>
        <w:t>i</w:t>
      </w:r>
      <w:r>
        <w:rPr>
          <w:spacing w:val="1"/>
        </w:rPr>
        <w:t>o</w:t>
      </w:r>
      <w:r>
        <w:t>ns,</w:t>
      </w:r>
      <w:r>
        <w:rPr>
          <w:spacing w:val="-8"/>
        </w:rPr>
        <w:t xml:space="preserve"> </w:t>
      </w:r>
      <w:r>
        <w:rPr>
          <w:spacing w:val="1"/>
        </w:rPr>
        <w:t>g</w:t>
      </w:r>
      <w:r>
        <w:t>e</w:t>
      </w:r>
      <w:r>
        <w:rPr>
          <w:spacing w:val="-1"/>
        </w:rPr>
        <w:t>n</w:t>
      </w:r>
      <w:r>
        <w:t>era</w:t>
      </w:r>
      <w:r>
        <w:rPr>
          <w:spacing w:val="2"/>
        </w:rPr>
        <w:t>t</w:t>
      </w:r>
      <w:r>
        <w:t>e</w:t>
      </w:r>
      <w:r>
        <w:rPr>
          <w:spacing w:val="-8"/>
        </w:rPr>
        <w:t xml:space="preserve"> </w:t>
      </w:r>
      <w:r>
        <w:rPr>
          <w:spacing w:val="2"/>
        </w:rPr>
        <w:t>s</w:t>
      </w:r>
      <w:r>
        <w:t>e</w:t>
      </w:r>
      <w:r>
        <w:rPr>
          <w:spacing w:val="-2"/>
        </w:rPr>
        <w:t>i</w:t>
      </w:r>
      <w:r>
        <w:rPr>
          <w:spacing w:val="1"/>
        </w:rPr>
        <w:t>s</w:t>
      </w:r>
      <w:r>
        <w:rPr>
          <w:spacing w:val="4"/>
        </w:rPr>
        <w:t>m</w:t>
      </w:r>
      <w:r>
        <w:rPr>
          <w:spacing w:val="-1"/>
        </w:rPr>
        <w:t>i</w:t>
      </w:r>
      <w:r>
        <w:t>c</w:t>
      </w:r>
      <w:r>
        <w:rPr>
          <w:spacing w:val="-7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a</w:t>
      </w:r>
      <w:r>
        <w:rPr>
          <w:spacing w:val="-2"/>
        </w:rPr>
        <w:t>v</w:t>
      </w:r>
      <w:r>
        <w:t>es.</w:t>
      </w:r>
      <w:r>
        <w:rPr>
          <w:spacing w:val="-8"/>
        </w:rPr>
        <w:t xml:space="preserve"> </w:t>
      </w:r>
      <w:r>
        <w:rPr>
          <w:spacing w:val="2"/>
        </w:rPr>
        <w:t>T</w:t>
      </w:r>
      <w:r>
        <w:t>h</w:t>
      </w:r>
      <w:r>
        <w:rPr>
          <w:spacing w:val="1"/>
        </w:rPr>
        <w:t>e</w:t>
      </w:r>
      <w:r>
        <w:t>y</w:t>
      </w:r>
      <w:r>
        <w:rPr>
          <w:spacing w:val="-10"/>
        </w:rPr>
        <w:t xml:space="preserve"> </w:t>
      </w:r>
      <w:r>
        <w:t>c</w:t>
      </w:r>
      <w:r>
        <w:rPr>
          <w:spacing w:val="1"/>
        </w:rPr>
        <w:t>a</w:t>
      </w:r>
      <w:r>
        <w:t>n</w:t>
      </w:r>
      <w:r>
        <w:rPr>
          <w:spacing w:val="-8"/>
        </w:rPr>
        <w:t xml:space="preserve"> </w:t>
      </w:r>
      <w:r>
        <w:rPr>
          <w:spacing w:val="-1"/>
        </w:rPr>
        <w:t>b</w:t>
      </w:r>
      <w:r>
        <w:t>e</w:t>
      </w:r>
      <w:r>
        <w:rPr>
          <w:spacing w:val="-6"/>
        </w:rPr>
        <w:t xml:space="preserve"> </w:t>
      </w:r>
      <w:r>
        <w:t>d</w:t>
      </w:r>
      <w:r>
        <w:rPr>
          <w:spacing w:val="-2"/>
        </w:rPr>
        <w:t>i</w:t>
      </w:r>
      <w:r>
        <w:rPr>
          <w:spacing w:val="1"/>
        </w:rPr>
        <w:t>s</w:t>
      </w:r>
      <w:r>
        <w:t>t</w:t>
      </w:r>
      <w:r>
        <w:rPr>
          <w:spacing w:val="1"/>
        </w:rPr>
        <w:t>i</w:t>
      </w:r>
      <w:r>
        <w:t>n</w:t>
      </w:r>
      <w:r>
        <w:rPr>
          <w:spacing w:val="-1"/>
        </w:rPr>
        <w:t>g</w:t>
      </w:r>
      <w:r>
        <w:rPr>
          <w:spacing w:val="1"/>
        </w:rPr>
        <w:t>u</w:t>
      </w:r>
      <w:r>
        <w:rPr>
          <w:spacing w:val="-1"/>
        </w:rPr>
        <w:t>i</w:t>
      </w:r>
      <w:r>
        <w:rPr>
          <w:spacing w:val="1"/>
        </w:rPr>
        <w:t>s</w:t>
      </w:r>
      <w:r>
        <w:t>h</w:t>
      </w:r>
      <w:r>
        <w:rPr>
          <w:spacing w:val="1"/>
        </w:rPr>
        <w:t>e</w:t>
      </w:r>
      <w:r>
        <w:t>d</w:t>
      </w:r>
      <w:r>
        <w:rPr>
          <w:spacing w:val="-8"/>
        </w:rPr>
        <w:t xml:space="preserve"> </w:t>
      </w:r>
      <w:r>
        <w:rPr>
          <w:spacing w:val="1"/>
        </w:rPr>
        <w:t>f</w:t>
      </w:r>
      <w:r>
        <w:t>r</w:t>
      </w:r>
      <w:r>
        <w:rPr>
          <w:spacing w:val="-3"/>
        </w:rPr>
        <w:t>o</w:t>
      </w:r>
      <w:r>
        <w:t>m</w:t>
      </w:r>
      <w:r>
        <w:rPr>
          <w:w w:val="99"/>
        </w:rPr>
        <w:t xml:space="preserve"> </w:t>
      </w:r>
      <w:r>
        <w:t>n</w:t>
      </w:r>
      <w:r>
        <w:rPr>
          <w:spacing w:val="-1"/>
        </w:rPr>
        <w:t>a</w:t>
      </w:r>
      <w:r>
        <w:t>tur</w:t>
      </w:r>
      <w:r>
        <w:rPr>
          <w:spacing w:val="2"/>
        </w:rPr>
        <w:t>a</w:t>
      </w:r>
      <w:r>
        <w:t>l</w:t>
      </w:r>
      <w:r>
        <w:rPr>
          <w:spacing w:val="-7"/>
        </w:rPr>
        <w:t xml:space="preserve"> </w:t>
      </w:r>
      <w:r>
        <w:rPr>
          <w:spacing w:val="1"/>
        </w:rPr>
        <w:t>e</w:t>
      </w:r>
      <w:r>
        <w:t>arth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es</w:t>
      </w:r>
      <w:r>
        <w:rPr>
          <w:spacing w:val="-5"/>
        </w:rPr>
        <w:t xml:space="preserve"> </w:t>
      </w:r>
      <w:r>
        <w:rPr>
          <w:spacing w:val="1"/>
        </w:rPr>
        <w:t>b</w:t>
      </w:r>
      <w:r>
        <w:t>y</w:t>
      </w:r>
      <w:r>
        <w:rPr>
          <w:spacing w:val="-9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5"/>
        </w:rPr>
        <w:t xml:space="preserve"> </w:t>
      </w:r>
      <w:r>
        <w:rPr>
          <w:spacing w:val="1"/>
        </w:rPr>
        <w:t>s</w:t>
      </w:r>
      <w:r>
        <w:t>h</w:t>
      </w:r>
      <w:r>
        <w:rPr>
          <w:spacing w:val="-1"/>
        </w:rPr>
        <w:t>a</w:t>
      </w:r>
      <w:r>
        <w:t>pe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5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a</w:t>
      </w:r>
      <w:r>
        <w:rPr>
          <w:spacing w:val="-2"/>
        </w:rPr>
        <w:t>v</w:t>
      </w:r>
      <w:r>
        <w:t>es.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t>h</w:t>
      </w:r>
      <w:r>
        <w:rPr>
          <w:spacing w:val="4"/>
        </w:rPr>
        <w:t>e</w:t>
      </w:r>
      <w:r>
        <w:t>y</w:t>
      </w:r>
      <w:r>
        <w:rPr>
          <w:spacing w:val="-8"/>
        </w:rPr>
        <w:t xml:space="preserve"> </w:t>
      </w:r>
      <w:r>
        <w:rPr>
          <w:spacing w:val="1"/>
        </w:rPr>
        <w:t>h</w:t>
      </w:r>
      <w:r>
        <w:t>a</w:t>
      </w:r>
      <w:r>
        <w:rPr>
          <w:spacing w:val="-2"/>
        </w:rPr>
        <w:t>v</w:t>
      </w:r>
      <w:r>
        <w:t>e</w:t>
      </w:r>
      <w:r>
        <w:rPr>
          <w:spacing w:val="-4"/>
        </w:rPr>
        <w:t xml:space="preserve"> </w:t>
      </w:r>
      <w:r>
        <w:t>b</w:t>
      </w:r>
      <w:r>
        <w:rPr>
          <w:spacing w:val="1"/>
        </w:rPr>
        <w:t>e</w:t>
      </w:r>
      <w:r>
        <w:t>en</w:t>
      </w:r>
      <w:r>
        <w:rPr>
          <w:spacing w:val="-6"/>
        </w:rPr>
        <w:t xml:space="preserve"> </w:t>
      </w:r>
      <w:r>
        <w:t>recor</w:t>
      </w:r>
      <w:r>
        <w:rPr>
          <w:spacing w:val="2"/>
        </w:rPr>
        <w:t>d</w:t>
      </w:r>
      <w:r>
        <w:t>ed</w:t>
      </w:r>
      <w:r>
        <w:rPr>
          <w:spacing w:val="-5"/>
        </w:rPr>
        <w:t xml:space="preserve"> </w:t>
      </w:r>
      <w:r>
        <w:t>w</w:t>
      </w:r>
      <w:r>
        <w:rPr>
          <w:spacing w:val="-1"/>
        </w:rPr>
        <w:t>i</w:t>
      </w:r>
      <w:r>
        <w:t>th</w:t>
      </w:r>
      <w:r>
        <w:rPr>
          <w:spacing w:val="-5"/>
        </w:rPr>
        <w:t xml:space="preserve"> </w:t>
      </w:r>
      <w:r>
        <w:rPr>
          <w:spacing w:val="4"/>
        </w:rPr>
        <w:t>m</w:t>
      </w:r>
      <w:r>
        <w:rPr>
          <w:spacing w:val="-3"/>
        </w:rPr>
        <w:t>a</w:t>
      </w:r>
      <w:r>
        <w:t>g</w:t>
      </w:r>
      <w:r>
        <w:rPr>
          <w:spacing w:val="-1"/>
        </w:rPr>
        <w:t>ni</w:t>
      </w:r>
      <w:r>
        <w:rPr>
          <w:spacing w:val="2"/>
        </w:rPr>
        <w:t>t</w:t>
      </w:r>
      <w:r>
        <w:t>u</w:t>
      </w:r>
      <w:r>
        <w:rPr>
          <w:spacing w:val="-1"/>
        </w:rPr>
        <w:t>d</w:t>
      </w:r>
      <w:r>
        <w:t>es</w:t>
      </w:r>
      <w:r>
        <w:rPr>
          <w:spacing w:val="-3"/>
        </w:rPr>
        <w:t xml:space="preserve"> </w:t>
      </w:r>
      <w:r>
        <w:t>up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o</w:t>
      </w:r>
      <w:r>
        <w:rPr>
          <w:spacing w:val="-6"/>
        </w:rPr>
        <w:t xml:space="preserve"> </w:t>
      </w:r>
      <w:r>
        <w:rPr>
          <w:spacing w:val="-1"/>
        </w:rPr>
        <w:t>6</w:t>
      </w:r>
      <w:r>
        <w:rPr>
          <w:spacing w:val="2"/>
        </w:rPr>
        <w:t>.</w:t>
      </w:r>
      <w:r>
        <w:t>9.</w:t>
      </w:r>
    </w:p>
    <w:p w:rsidR="00390CA3" w:rsidRDefault="00390CA3">
      <w:pPr>
        <w:spacing w:before="1" w:line="180" w:lineRule="exact"/>
        <w:rPr>
          <w:sz w:val="18"/>
          <w:szCs w:val="18"/>
        </w:rPr>
      </w:pPr>
    </w:p>
    <w:p w:rsidR="00390CA3" w:rsidRDefault="00BD6A69">
      <w:pPr>
        <w:pStyle w:val="BodyText"/>
        <w:spacing w:line="290" w:lineRule="auto"/>
        <w:ind w:right="192"/>
      </w:pPr>
      <w:r>
        <w:t>L</w:t>
      </w:r>
      <w:r>
        <w:rPr>
          <w:spacing w:val="-1"/>
        </w:rPr>
        <w:t>a</w:t>
      </w:r>
      <w:r>
        <w:t>n</w:t>
      </w:r>
      <w:r>
        <w:rPr>
          <w:spacing w:val="-1"/>
        </w:rPr>
        <w:t>d</w:t>
      </w:r>
      <w:r>
        <w:rPr>
          <w:spacing w:val="3"/>
        </w:rPr>
        <w:t>s</w:t>
      </w:r>
      <w:r>
        <w:rPr>
          <w:spacing w:val="-1"/>
        </w:rPr>
        <w:t>li</w:t>
      </w:r>
      <w:r>
        <w:rPr>
          <w:spacing w:val="1"/>
        </w:rPr>
        <w:t>d</w:t>
      </w:r>
      <w:r>
        <w:t>es</w:t>
      </w:r>
      <w:r>
        <w:rPr>
          <w:spacing w:val="-5"/>
        </w:rPr>
        <w:t xml:space="preserve"> </w:t>
      </w:r>
      <w:r>
        <w:t>a</w:t>
      </w:r>
      <w:r>
        <w:rPr>
          <w:spacing w:val="1"/>
        </w:rPr>
        <w:t>n</w:t>
      </w:r>
      <w:r>
        <w:t>d</w:t>
      </w:r>
      <w:r>
        <w:rPr>
          <w:spacing w:val="-5"/>
        </w:rPr>
        <w:t xml:space="preserve"> </w:t>
      </w:r>
      <w:r>
        <w:t>s</w:t>
      </w:r>
      <w:r>
        <w:rPr>
          <w:spacing w:val="-1"/>
        </w:rPr>
        <w:t>l</w:t>
      </w:r>
      <w:r>
        <w:rPr>
          <w:spacing w:val="1"/>
        </w:rPr>
        <w:t>o</w:t>
      </w:r>
      <w:r>
        <w:t>w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ass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o</w:t>
      </w:r>
      <w:r>
        <w:rPr>
          <w:spacing w:val="-2"/>
        </w:rPr>
        <w:t>v</w:t>
      </w:r>
      <w:r>
        <w:rPr>
          <w:spacing w:val="-3"/>
        </w:rPr>
        <w:t>e</w:t>
      </w:r>
      <w:r>
        <w:rPr>
          <w:spacing w:val="4"/>
        </w:rPr>
        <w:t>m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-6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3"/>
        </w:rPr>
        <w:t xml:space="preserve"> </w:t>
      </w:r>
      <w:r>
        <w:rPr>
          <w:spacing w:val="-2"/>
        </w:rPr>
        <w:t>l</w:t>
      </w:r>
      <w:r>
        <w:t>arge</w:t>
      </w:r>
      <w:r>
        <w:rPr>
          <w:spacing w:val="-4"/>
        </w:rPr>
        <w:t xml:space="preserve"> </w:t>
      </w:r>
      <w:r>
        <w:rPr>
          <w:spacing w:val="-2"/>
        </w:rPr>
        <w:t>v</w:t>
      </w:r>
      <w:r>
        <w:rPr>
          <w:spacing w:val="1"/>
        </w:rPr>
        <w:t>o</w:t>
      </w:r>
      <w:r>
        <w:rPr>
          <w:spacing w:val="-1"/>
        </w:rPr>
        <w:t>l</w:t>
      </w:r>
      <w:r>
        <w:t>u</w:t>
      </w:r>
      <w:r>
        <w:rPr>
          <w:spacing w:val="4"/>
        </w:rPr>
        <w:t>m</w:t>
      </w:r>
      <w:r>
        <w:t>es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so</w:t>
      </w:r>
      <w:r>
        <w:rPr>
          <w:spacing w:val="-2"/>
        </w:rPr>
        <w:t>i</w:t>
      </w:r>
      <w:r>
        <w:t>l</w:t>
      </w:r>
      <w:r>
        <w:rPr>
          <w:spacing w:val="-6"/>
        </w:rPr>
        <w:t xml:space="preserve"> </w:t>
      </w:r>
      <w:r>
        <w:t>a</w:t>
      </w:r>
      <w:r>
        <w:rPr>
          <w:spacing w:val="1"/>
        </w:rPr>
        <w:t>n</w:t>
      </w:r>
      <w:r>
        <w:t>d</w:t>
      </w:r>
      <w:r>
        <w:rPr>
          <w:spacing w:val="-6"/>
        </w:rPr>
        <w:t xml:space="preserve"> </w:t>
      </w:r>
      <w:r>
        <w:t>r</w:t>
      </w:r>
      <w:r>
        <w:rPr>
          <w:spacing w:val="5"/>
        </w:rPr>
        <w:t>o</w:t>
      </w:r>
      <w:r>
        <w:rPr>
          <w:spacing w:val="1"/>
        </w:rPr>
        <w:t>c</w:t>
      </w:r>
      <w:r>
        <w:t>k</w:t>
      </w:r>
      <w:r>
        <w:rPr>
          <w:spacing w:val="-4"/>
        </w:rPr>
        <w:t xml:space="preserve"> </w:t>
      </w:r>
      <w:r>
        <w:rPr>
          <w:spacing w:val="4"/>
        </w:rPr>
        <w:t>m</w:t>
      </w:r>
      <w:r>
        <w:rPr>
          <w:spacing w:val="1"/>
        </w:rPr>
        <w:t>a</w:t>
      </w:r>
      <w:r>
        <w:t>y</w:t>
      </w:r>
      <w:r>
        <w:rPr>
          <w:spacing w:val="-11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6"/>
        </w:rPr>
        <w:t xml:space="preserve"> </w:t>
      </w:r>
      <w:r>
        <w:t>l</w:t>
      </w:r>
      <w:r>
        <w:rPr>
          <w:spacing w:val="1"/>
        </w:rPr>
        <w:t>a</w:t>
      </w:r>
      <w:r>
        <w:t>rge</w:t>
      </w:r>
      <w:r>
        <w:rPr>
          <w:spacing w:val="-5"/>
        </w:rPr>
        <w:t xml:space="preserve"> </w:t>
      </w:r>
      <w:r>
        <w:t>e</w:t>
      </w:r>
      <w:r>
        <w:rPr>
          <w:spacing w:val="1"/>
        </w:rPr>
        <w:t>n</w:t>
      </w:r>
      <w:r>
        <w:t>o</w:t>
      </w:r>
      <w:r>
        <w:rPr>
          <w:spacing w:val="-1"/>
        </w:rPr>
        <w:t>u</w:t>
      </w:r>
      <w:r>
        <w:rPr>
          <w:spacing w:val="1"/>
        </w:rPr>
        <w:t>g</w:t>
      </w:r>
      <w:r>
        <w:t>h</w:t>
      </w:r>
      <w:r>
        <w:rPr>
          <w:spacing w:val="-5"/>
        </w:rPr>
        <w:t xml:space="preserve"> </w:t>
      </w:r>
      <w:r>
        <w:rPr>
          <w:spacing w:val="-1"/>
        </w:rPr>
        <w:t>t</w:t>
      </w:r>
      <w:r>
        <w:t>o</w:t>
      </w:r>
      <w:r>
        <w:rPr>
          <w:spacing w:val="-4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t>elt</w:t>
      </w:r>
      <w:r>
        <w:rPr>
          <w:w w:val="99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e</w:t>
      </w:r>
      <w:r>
        <w:rPr>
          <w:spacing w:val="-1"/>
        </w:rPr>
        <w:t>a</w:t>
      </w:r>
      <w:r>
        <w:t>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es</w:t>
      </w:r>
      <w:r>
        <w:rPr>
          <w:spacing w:val="-5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pr</w:t>
      </w:r>
      <w:r>
        <w:rPr>
          <w:spacing w:val="2"/>
        </w:rPr>
        <w:t>o</w:t>
      </w:r>
      <w:r>
        <w:rPr>
          <w:spacing w:val="1"/>
        </w:rPr>
        <w:t>lo</w:t>
      </w:r>
      <w:r>
        <w:t>n</w:t>
      </w:r>
      <w:r>
        <w:rPr>
          <w:spacing w:val="-1"/>
        </w:rPr>
        <w:t>g</w:t>
      </w:r>
      <w:r>
        <w:rPr>
          <w:spacing w:val="1"/>
        </w:rPr>
        <w:t>e</w:t>
      </w:r>
      <w:r>
        <w:t>d</w:t>
      </w:r>
      <w:r>
        <w:rPr>
          <w:spacing w:val="-7"/>
        </w:rPr>
        <w:t xml:space="preserve"> </w:t>
      </w:r>
      <w:r>
        <w:rPr>
          <w:spacing w:val="1"/>
        </w:rPr>
        <w:t>d</w:t>
      </w:r>
      <w:r>
        <w:rPr>
          <w:spacing w:val="-1"/>
        </w:rPr>
        <w:t>i</w:t>
      </w:r>
      <w:r>
        <w:rPr>
          <w:spacing w:val="1"/>
        </w:rPr>
        <w:t>s</w:t>
      </w:r>
      <w:r>
        <w:t>turb</w:t>
      </w:r>
      <w:r>
        <w:rPr>
          <w:spacing w:val="1"/>
        </w:rPr>
        <w:t>a</w:t>
      </w:r>
      <w:r>
        <w:t>nce</w:t>
      </w:r>
      <w:r>
        <w:rPr>
          <w:spacing w:val="-6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4"/>
        </w:rPr>
        <w:t xml:space="preserve"> </w:t>
      </w:r>
      <w:r>
        <w:t>g</w:t>
      </w:r>
      <w:r>
        <w:rPr>
          <w:spacing w:val="2"/>
        </w:rPr>
        <w:t>r</w:t>
      </w:r>
      <w:r>
        <w:t>o</w:t>
      </w:r>
      <w:r>
        <w:rPr>
          <w:spacing w:val="-1"/>
        </w:rPr>
        <w:t>u</w:t>
      </w:r>
      <w:r>
        <w:t>n</w:t>
      </w:r>
      <w:r>
        <w:rPr>
          <w:spacing w:val="1"/>
        </w:rPr>
        <w:t>d</w:t>
      </w:r>
      <w:r>
        <w:t>.</w:t>
      </w:r>
    </w:p>
    <w:p w:rsidR="00390CA3" w:rsidRDefault="00390CA3">
      <w:pPr>
        <w:spacing w:line="290" w:lineRule="auto"/>
        <w:sectPr w:rsidR="00390CA3">
          <w:footerReference w:type="default" r:id="rId39"/>
          <w:pgSz w:w="11907" w:h="16840"/>
          <w:pgMar w:top="1560" w:right="1280" w:bottom="780" w:left="1280" w:header="0" w:footer="585" w:gutter="0"/>
          <w:cols w:space="720"/>
        </w:sectPr>
      </w:pPr>
    </w:p>
    <w:p w:rsidR="00390CA3" w:rsidRDefault="00390CA3">
      <w:pPr>
        <w:spacing w:before="7" w:line="130" w:lineRule="exact"/>
        <w:rPr>
          <w:sz w:val="13"/>
          <w:szCs w:val="13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pStyle w:val="BodyText"/>
        <w:spacing w:before="74" w:line="292" w:lineRule="auto"/>
        <w:ind w:right="271"/>
      </w:pPr>
      <w:r>
        <w:rPr>
          <w:rFonts w:cs="Arial"/>
        </w:rPr>
        <w:t>M</w:t>
      </w:r>
      <w:r>
        <w:rPr>
          <w:rFonts w:cs="Arial"/>
          <w:spacing w:val="-1"/>
        </w:rPr>
        <w:t>e</w:t>
      </w:r>
      <w:r>
        <w:rPr>
          <w:rFonts w:cs="Arial"/>
        </w:rPr>
        <w:t>t</w:t>
      </w:r>
      <w:r>
        <w:rPr>
          <w:rFonts w:cs="Arial"/>
          <w:spacing w:val="1"/>
        </w:rPr>
        <w:t>e</w:t>
      </w:r>
      <w:r>
        <w:rPr>
          <w:rFonts w:cs="Arial"/>
        </w:rPr>
        <w:t>ori</w:t>
      </w:r>
      <w:r>
        <w:rPr>
          <w:rFonts w:cs="Arial"/>
          <w:spacing w:val="-1"/>
        </w:rPr>
        <w:t>t</w:t>
      </w:r>
      <w:r>
        <w:rPr>
          <w:rFonts w:cs="Arial"/>
        </w:rPr>
        <w:t>es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c</w:t>
      </w:r>
      <w:r>
        <w:rPr>
          <w:rFonts w:cs="Arial"/>
          <w:spacing w:val="1"/>
        </w:rPr>
        <w:t>a</w:t>
      </w:r>
      <w:r>
        <w:rPr>
          <w:rFonts w:cs="Arial"/>
        </w:rPr>
        <w:t>use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se</w:t>
      </w:r>
      <w:r>
        <w:rPr>
          <w:rFonts w:cs="Arial"/>
          <w:spacing w:val="-2"/>
        </w:rPr>
        <w:t>i</w:t>
      </w:r>
      <w:r>
        <w:rPr>
          <w:rFonts w:cs="Arial"/>
          <w:spacing w:val="1"/>
        </w:rPr>
        <w:t>s</w:t>
      </w:r>
      <w:r>
        <w:rPr>
          <w:rFonts w:cs="Arial"/>
          <w:spacing w:val="4"/>
        </w:rPr>
        <w:t>m</w:t>
      </w:r>
      <w:r>
        <w:rPr>
          <w:rFonts w:cs="Arial"/>
          <w:spacing w:val="-1"/>
        </w:rPr>
        <w:t>i</w:t>
      </w:r>
      <w:r>
        <w:rPr>
          <w:rFonts w:cs="Arial"/>
        </w:rPr>
        <w:t>c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wa</w:t>
      </w:r>
      <w:r>
        <w:rPr>
          <w:rFonts w:cs="Arial"/>
          <w:spacing w:val="-2"/>
        </w:rPr>
        <w:t>v</w:t>
      </w:r>
      <w:r>
        <w:rPr>
          <w:rFonts w:cs="Arial"/>
        </w:rPr>
        <w:t>es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1"/>
        </w:rPr>
        <w:t>t</w:t>
      </w:r>
      <w:r>
        <w:rPr>
          <w:rFonts w:cs="Arial"/>
        </w:rPr>
        <w:t>o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ra</w:t>
      </w:r>
      <w:r>
        <w:rPr>
          <w:rFonts w:cs="Arial"/>
          <w:spacing w:val="1"/>
        </w:rPr>
        <w:t>d</w:t>
      </w:r>
      <w:r>
        <w:rPr>
          <w:rFonts w:cs="Arial"/>
          <w:spacing w:val="-1"/>
        </w:rPr>
        <w:t>i</w:t>
      </w:r>
      <w:r>
        <w:rPr>
          <w:rFonts w:cs="Arial"/>
        </w:rPr>
        <w:t>a</w:t>
      </w:r>
      <w:r>
        <w:rPr>
          <w:rFonts w:cs="Arial"/>
          <w:spacing w:val="1"/>
        </w:rPr>
        <w:t>t</w:t>
      </w:r>
      <w:r>
        <w:rPr>
          <w:rFonts w:cs="Arial"/>
        </w:rPr>
        <w:t>e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1"/>
        </w:rPr>
        <w:t>f</w:t>
      </w:r>
      <w:r>
        <w:rPr>
          <w:rFonts w:cs="Arial"/>
        </w:rPr>
        <w:t>rom</w:t>
      </w:r>
      <w:r>
        <w:rPr>
          <w:rFonts w:cs="Arial"/>
          <w:spacing w:val="-3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-1"/>
        </w:rPr>
        <w:t>h</w:t>
      </w:r>
      <w:r>
        <w:rPr>
          <w:rFonts w:cs="Arial"/>
        </w:rPr>
        <w:t>e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-1"/>
        </w:rPr>
        <w:t>p</w:t>
      </w:r>
      <w:r>
        <w:rPr>
          <w:rFonts w:cs="Arial"/>
        </w:rPr>
        <w:t>oint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of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-2"/>
        </w:rPr>
        <w:t>i</w:t>
      </w:r>
      <w:r>
        <w:rPr>
          <w:rFonts w:cs="Arial"/>
          <w:spacing w:val="4"/>
        </w:rPr>
        <w:t>m</w:t>
      </w:r>
      <w:r>
        <w:rPr>
          <w:rFonts w:cs="Arial"/>
        </w:rPr>
        <w:t>p</w:t>
      </w:r>
      <w:r>
        <w:rPr>
          <w:rFonts w:cs="Arial"/>
          <w:spacing w:val="-1"/>
        </w:rPr>
        <w:t>a</w:t>
      </w:r>
      <w:r>
        <w:rPr>
          <w:rFonts w:cs="Arial"/>
          <w:spacing w:val="1"/>
        </w:rPr>
        <w:t>c</w:t>
      </w:r>
      <w:r>
        <w:rPr>
          <w:rFonts w:cs="Arial"/>
        </w:rPr>
        <w:t>t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-1"/>
        </w:rPr>
        <w:t>o</w:t>
      </w:r>
      <w:r>
        <w:rPr>
          <w:rFonts w:cs="Arial"/>
        </w:rPr>
        <w:t>n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-1"/>
        </w:rPr>
        <w:t>t</w:t>
      </w:r>
      <w:r>
        <w:rPr>
          <w:rFonts w:cs="Arial"/>
          <w:spacing w:val="1"/>
        </w:rPr>
        <w:t>h</w:t>
      </w:r>
      <w:r>
        <w:rPr>
          <w:rFonts w:cs="Arial"/>
        </w:rPr>
        <w:t>e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Eart</w:t>
      </w:r>
      <w:r>
        <w:rPr>
          <w:rFonts w:cs="Arial"/>
          <w:spacing w:val="2"/>
        </w:rPr>
        <w:t>h</w:t>
      </w:r>
      <w:r>
        <w:rPr>
          <w:rFonts w:cs="Arial"/>
          <w:spacing w:val="-1"/>
        </w:rPr>
        <w:t>’</w:t>
      </w:r>
      <w:r>
        <w:rPr>
          <w:rFonts w:cs="Arial"/>
        </w:rPr>
        <w:t>s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sur</w:t>
      </w:r>
      <w:r>
        <w:rPr>
          <w:rFonts w:cs="Arial"/>
          <w:spacing w:val="2"/>
        </w:rPr>
        <w:t>f</w:t>
      </w:r>
      <w:r>
        <w:rPr>
          <w:rFonts w:cs="Arial"/>
        </w:rPr>
        <w:t>ace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-3"/>
        </w:rPr>
        <w:t>w</w:t>
      </w:r>
      <w:r>
        <w:rPr>
          <w:rFonts w:cs="Arial"/>
          <w:spacing w:val="1"/>
        </w:rPr>
        <w:t>h</w:t>
      </w:r>
      <w:r>
        <w:rPr>
          <w:rFonts w:cs="Arial"/>
          <w:spacing w:val="-1"/>
        </w:rPr>
        <w:t>i</w:t>
      </w:r>
      <w:r>
        <w:rPr>
          <w:rFonts w:cs="Arial"/>
          <w:spacing w:val="1"/>
        </w:rPr>
        <w:t>c</w:t>
      </w:r>
      <w:r>
        <w:rPr>
          <w:rFonts w:cs="Arial"/>
        </w:rPr>
        <w:t>h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3"/>
        </w:rPr>
        <w:t>m</w:t>
      </w:r>
      <w:r>
        <w:rPr>
          <w:rFonts w:cs="Arial"/>
          <w:spacing w:val="1"/>
        </w:rPr>
        <w:t>a</w:t>
      </w:r>
      <w:r>
        <w:rPr>
          <w:rFonts w:cs="Arial"/>
        </w:rPr>
        <w:t>y</w:t>
      </w:r>
      <w:r>
        <w:rPr>
          <w:rFonts w:cs="Arial"/>
          <w:w w:val="99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record</w:t>
      </w:r>
      <w:r>
        <w:rPr>
          <w:spacing w:val="2"/>
        </w:rPr>
        <w:t>e</w:t>
      </w:r>
      <w:r>
        <w:t>d</w:t>
      </w:r>
      <w:r>
        <w:rPr>
          <w:spacing w:val="-6"/>
        </w:rPr>
        <w:t xml:space="preserve"> </w:t>
      </w:r>
      <w:r>
        <w:rPr>
          <w:spacing w:val="-1"/>
        </w:rPr>
        <w:t>o</w:t>
      </w:r>
      <w:r>
        <w:t>r</w:t>
      </w:r>
      <w:r>
        <w:rPr>
          <w:spacing w:val="-4"/>
        </w:rPr>
        <w:t xml:space="preserve"> </w:t>
      </w:r>
      <w:r>
        <w:rPr>
          <w:spacing w:val="1"/>
        </w:rPr>
        <w:t>f</w:t>
      </w:r>
      <w:r>
        <w:t>e</w:t>
      </w:r>
      <w:r>
        <w:rPr>
          <w:spacing w:val="-2"/>
        </w:rPr>
        <w:t>l</w:t>
      </w:r>
      <w:r>
        <w:t>t</w:t>
      </w:r>
      <w:r>
        <w:rPr>
          <w:spacing w:val="-4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1"/>
        </w:rPr>
        <w:t>d</w:t>
      </w:r>
      <w:r>
        <w:rPr>
          <w:spacing w:val="-1"/>
        </w:rPr>
        <w:t>i</w:t>
      </w:r>
      <w:r>
        <w:rPr>
          <w:spacing w:val="1"/>
        </w:rPr>
        <w:t>s</w:t>
      </w:r>
      <w:r>
        <w:t>ta</w:t>
      </w:r>
      <w:r>
        <w:rPr>
          <w:spacing w:val="-1"/>
        </w:rPr>
        <w:t>n</w:t>
      </w:r>
      <w:r>
        <w:rPr>
          <w:spacing w:val="1"/>
        </w:rPr>
        <w:t>c</w:t>
      </w:r>
      <w:r>
        <w:t>e</w:t>
      </w:r>
      <w:r>
        <w:rPr>
          <w:spacing w:val="-5"/>
        </w:rPr>
        <w:t xml:space="preserve"> </w:t>
      </w:r>
      <w:r>
        <w:t>l</w:t>
      </w:r>
      <w:r>
        <w:rPr>
          <w:spacing w:val="-1"/>
        </w:rPr>
        <w:t>i</w:t>
      </w:r>
      <w:r>
        <w:rPr>
          <w:spacing w:val="3"/>
        </w:rPr>
        <w:t>k</w:t>
      </w:r>
      <w:r>
        <w:t>e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</w:t>
      </w:r>
      <w:r>
        <w:rPr>
          <w:spacing w:val="4"/>
        </w:rPr>
        <w:t>m</w:t>
      </w:r>
      <w:r>
        <w:t>a</w:t>
      </w:r>
      <w:r>
        <w:rPr>
          <w:spacing w:val="-2"/>
        </w:rPr>
        <w:t>l</w:t>
      </w:r>
      <w:r>
        <w:t>l</w:t>
      </w:r>
      <w:r>
        <w:rPr>
          <w:spacing w:val="-7"/>
        </w:rPr>
        <w:t xml:space="preserve"> </w:t>
      </w:r>
      <w:r>
        <w:t>e</w:t>
      </w:r>
      <w:r>
        <w:rPr>
          <w:spacing w:val="-1"/>
        </w:rPr>
        <w:t>a</w:t>
      </w:r>
      <w:r>
        <w:t>rt</w:t>
      </w:r>
      <w:r>
        <w:rPr>
          <w:spacing w:val="1"/>
        </w:rPr>
        <w:t>h</w:t>
      </w:r>
      <w:r>
        <w:t>q</w:t>
      </w:r>
      <w:r>
        <w:rPr>
          <w:spacing w:val="-1"/>
        </w:rPr>
        <w:t>u</w:t>
      </w:r>
      <w:r>
        <w:t>a</w:t>
      </w:r>
      <w:r>
        <w:rPr>
          <w:spacing w:val="3"/>
        </w:rPr>
        <w:t>k</w:t>
      </w:r>
      <w:r>
        <w:t>e.</w:t>
      </w:r>
      <w:r>
        <w:rPr>
          <w:spacing w:val="-5"/>
        </w:rPr>
        <w:t xml:space="preserve"> </w:t>
      </w:r>
      <w:r>
        <w:t>M</w:t>
      </w:r>
      <w:r>
        <w:rPr>
          <w:spacing w:val="1"/>
        </w:rPr>
        <w:t>e</w:t>
      </w:r>
      <w:r>
        <w:rPr>
          <w:spacing w:val="4"/>
        </w:rPr>
        <w:t>t</w:t>
      </w:r>
      <w:r>
        <w:rPr>
          <w:rFonts w:cs="Arial"/>
        </w:rPr>
        <w:t>e</w:t>
      </w:r>
      <w:r>
        <w:rPr>
          <w:rFonts w:cs="Arial"/>
          <w:spacing w:val="-1"/>
        </w:rPr>
        <w:t>o</w:t>
      </w:r>
      <w:r>
        <w:rPr>
          <w:rFonts w:cs="Arial"/>
        </w:rPr>
        <w:t>rs</w:t>
      </w:r>
      <w:r>
        <w:rPr>
          <w:rFonts w:cs="Arial"/>
          <w:spacing w:val="-3"/>
        </w:rPr>
        <w:t xml:space="preserve"> w</w:t>
      </w:r>
      <w:r>
        <w:rPr>
          <w:rFonts w:cs="Arial"/>
          <w:spacing w:val="1"/>
        </w:rPr>
        <w:t>h</w:t>
      </w:r>
      <w:r>
        <w:rPr>
          <w:rFonts w:cs="Arial"/>
          <w:spacing w:val="-1"/>
        </w:rPr>
        <w:t>i</w:t>
      </w:r>
      <w:r>
        <w:rPr>
          <w:rFonts w:cs="Arial"/>
          <w:spacing w:val="1"/>
        </w:rPr>
        <w:t>c</w:t>
      </w:r>
      <w:r>
        <w:rPr>
          <w:rFonts w:cs="Arial"/>
        </w:rPr>
        <w:t>h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-1"/>
        </w:rPr>
        <w:t>e</w:t>
      </w:r>
      <w:r>
        <w:rPr>
          <w:rFonts w:cs="Arial"/>
          <w:spacing w:val="1"/>
        </w:rPr>
        <w:t>xp</w:t>
      </w:r>
      <w:r>
        <w:rPr>
          <w:rFonts w:cs="Arial"/>
          <w:spacing w:val="-1"/>
        </w:rPr>
        <w:t>l</w:t>
      </w:r>
      <w:r>
        <w:rPr>
          <w:rFonts w:cs="Arial"/>
          <w:spacing w:val="1"/>
        </w:rPr>
        <w:t>o</w:t>
      </w:r>
      <w:r>
        <w:rPr>
          <w:rFonts w:cs="Arial"/>
        </w:rPr>
        <w:t>de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1"/>
        </w:rPr>
        <w:t>h</w:t>
      </w:r>
      <w:r>
        <w:rPr>
          <w:rFonts w:cs="Arial"/>
          <w:spacing w:val="-1"/>
        </w:rPr>
        <w:t>i</w:t>
      </w:r>
      <w:r>
        <w:rPr>
          <w:rFonts w:cs="Arial"/>
        </w:rPr>
        <w:t>gh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-1"/>
        </w:rPr>
        <w:t>i</w:t>
      </w:r>
      <w:r>
        <w:rPr>
          <w:rFonts w:cs="Arial"/>
        </w:rPr>
        <w:t>n</w:t>
      </w:r>
      <w:r>
        <w:rPr>
          <w:rFonts w:cs="Arial"/>
          <w:spacing w:val="-3"/>
        </w:rPr>
        <w:t xml:space="preserve"> </w:t>
      </w:r>
      <w:r>
        <w:rPr>
          <w:rFonts w:cs="Arial"/>
        </w:rPr>
        <w:t>the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e</w:t>
      </w:r>
      <w:r>
        <w:rPr>
          <w:rFonts w:cs="Arial"/>
          <w:spacing w:val="-1"/>
        </w:rPr>
        <w:t>a</w:t>
      </w:r>
      <w:r>
        <w:rPr>
          <w:rFonts w:cs="Arial"/>
        </w:rPr>
        <w:t>rt</w:t>
      </w:r>
      <w:r>
        <w:rPr>
          <w:rFonts w:cs="Arial"/>
          <w:spacing w:val="1"/>
        </w:rPr>
        <w:t>h</w:t>
      </w:r>
      <w:r>
        <w:rPr>
          <w:rFonts w:cs="Arial"/>
          <w:spacing w:val="-1"/>
        </w:rPr>
        <w:t>’</w:t>
      </w:r>
      <w:r>
        <w:rPr>
          <w:rFonts w:cs="Arial"/>
        </w:rPr>
        <w:t>s</w:t>
      </w:r>
      <w:r>
        <w:rPr>
          <w:rFonts w:cs="Arial"/>
          <w:w w:val="99"/>
        </w:rPr>
        <w:t xml:space="preserve"> </w:t>
      </w:r>
      <w:r>
        <w:t>at</w:t>
      </w:r>
      <w:r>
        <w:rPr>
          <w:spacing w:val="3"/>
        </w:rPr>
        <w:t>m</w:t>
      </w:r>
      <w:r>
        <w:t>osp</w:t>
      </w:r>
      <w:r>
        <w:rPr>
          <w:spacing w:val="-1"/>
        </w:rPr>
        <w:t>h</w:t>
      </w:r>
      <w:r>
        <w:t>ere</w:t>
      </w:r>
      <w:r>
        <w:rPr>
          <w:spacing w:val="-7"/>
        </w:rPr>
        <w:t xml:space="preserve"> </w:t>
      </w:r>
      <w:r>
        <w:rPr>
          <w:spacing w:val="4"/>
        </w:rPr>
        <w:t>m</w:t>
      </w:r>
      <w:r>
        <w:rPr>
          <w:spacing w:val="1"/>
        </w:rPr>
        <w:t>a</w:t>
      </w:r>
      <w:r>
        <w:t>y</w:t>
      </w:r>
      <w:r>
        <w:rPr>
          <w:spacing w:val="-12"/>
        </w:rPr>
        <w:t xml:space="preserve"> </w:t>
      </w:r>
      <w:r>
        <w:t>pr</w:t>
      </w:r>
      <w:r>
        <w:rPr>
          <w:spacing w:val="2"/>
        </w:rPr>
        <w:t>o</w:t>
      </w:r>
      <w:r>
        <w:t>d</w:t>
      </w:r>
      <w:r>
        <w:rPr>
          <w:spacing w:val="-1"/>
        </w:rPr>
        <w:t>u</w:t>
      </w:r>
      <w:r>
        <w:rPr>
          <w:spacing w:val="1"/>
        </w:rPr>
        <w:t>c</w:t>
      </w:r>
      <w:r>
        <w:t>e</w:t>
      </w:r>
      <w:r>
        <w:rPr>
          <w:spacing w:val="-5"/>
        </w:rPr>
        <w:t xml:space="preserve"> </w:t>
      </w:r>
      <w:r>
        <w:rPr>
          <w:spacing w:val="1"/>
        </w:rPr>
        <w:t>l</w:t>
      </w:r>
      <w:r>
        <w:t>arge</w:t>
      </w:r>
      <w:r>
        <w:rPr>
          <w:spacing w:val="-6"/>
        </w:rPr>
        <w:t xml:space="preserve"> </w:t>
      </w:r>
      <w:r>
        <w:t>so</w:t>
      </w:r>
      <w:r>
        <w:rPr>
          <w:spacing w:val="1"/>
        </w:rPr>
        <w:t>u</w:t>
      </w:r>
      <w:r>
        <w:t>nd</w:t>
      </w:r>
      <w:r>
        <w:rPr>
          <w:spacing w:val="-6"/>
        </w:rPr>
        <w:t xml:space="preserve"> </w:t>
      </w:r>
      <w:r>
        <w:t>waves.</w:t>
      </w:r>
      <w:r>
        <w:rPr>
          <w:spacing w:val="-3"/>
        </w:rPr>
        <w:t xml:space="preserve"> </w:t>
      </w:r>
      <w:r>
        <w:rPr>
          <w:spacing w:val="3"/>
        </w:rPr>
        <w:t>T</w:t>
      </w:r>
      <w:r>
        <w:t>h</w:t>
      </w:r>
      <w:r>
        <w:rPr>
          <w:spacing w:val="-1"/>
        </w:rPr>
        <w:t>e</w:t>
      </w:r>
      <w:r>
        <w:rPr>
          <w:spacing w:val="1"/>
        </w:rPr>
        <w:t>s</w:t>
      </w:r>
      <w:r>
        <w:t>e</w:t>
      </w:r>
      <w:r>
        <w:rPr>
          <w:spacing w:val="-6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sh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t>he</w:t>
      </w:r>
      <w:r>
        <w:rPr>
          <w:spacing w:val="-6"/>
        </w:rPr>
        <w:t xml:space="preserve"> </w:t>
      </w:r>
      <w:r>
        <w:t>gro</w:t>
      </w:r>
      <w:r>
        <w:rPr>
          <w:spacing w:val="2"/>
        </w:rPr>
        <w:t>u</w:t>
      </w:r>
      <w:r>
        <w:t>nd</w:t>
      </w:r>
      <w:r>
        <w:rPr>
          <w:spacing w:val="-7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-5"/>
        </w:rPr>
        <w:t xml:space="preserve"> </w:t>
      </w:r>
      <w:r>
        <w:rPr>
          <w:spacing w:val="1"/>
        </w:rPr>
        <w:t>a</w:t>
      </w:r>
      <w:r>
        <w:t>p</w:t>
      </w:r>
      <w:r>
        <w:rPr>
          <w:spacing w:val="-1"/>
        </w:rPr>
        <w:t>p</w:t>
      </w:r>
      <w:r>
        <w:t>e</w:t>
      </w:r>
      <w:r>
        <w:rPr>
          <w:spacing w:val="-1"/>
        </w:rPr>
        <w:t>a</w:t>
      </w:r>
      <w:r>
        <w:t>r</w:t>
      </w:r>
      <w:r>
        <w:rPr>
          <w:spacing w:val="-6"/>
        </w:rPr>
        <w:t xml:space="preserve"> </w:t>
      </w:r>
      <w:r>
        <w:t>s</w:t>
      </w:r>
      <w:r>
        <w:rPr>
          <w:spacing w:val="-1"/>
        </w:rPr>
        <w:t>i</w:t>
      </w:r>
      <w:r>
        <w:rPr>
          <w:spacing w:val="4"/>
        </w:rPr>
        <w:t>m</w:t>
      </w:r>
      <w:r>
        <w:rPr>
          <w:spacing w:val="-1"/>
        </w:rPr>
        <w:t>il</w:t>
      </w:r>
      <w:r>
        <w:t>ar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t>o</w:t>
      </w:r>
      <w:r>
        <w:rPr>
          <w:w w:val="99"/>
        </w:rPr>
        <w:t xml:space="preserve"> </w:t>
      </w:r>
      <w:r>
        <w:rPr>
          <w:spacing w:val="-2"/>
        </w:rPr>
        <w:t>s</w:t>
      </w:r>
      <w:r>
        <w:rPr>
          <w:spacing w:val="4"/>
        </w:rPr>
        <w:t>m</w:t>
      </w:r>
      <w:r>
        <w:t>a</w:t>
      </w:r>
      <w:r>
        <w:rPr>
          <w:spacing w:val="-2"/>
        </w:rPr>
        <w:t>l</w:t>
      </w:r>
      <w:r>
        <w:t>l</w:t>
      </w:r>
      <w:r>
        <w:rPr>
          <w:spacing w:val="-19"/>
        </w:rPr>
        <w:t xml:space="preserve"> </w:t>
      </w:r>
      <w:r>
        <w:t>e</w:t>
      </w:r>
      <w:r>
        <w:rPr>
          <w:spacing w:val="-1"/>
        </w:rPr>
        <w:t>a</w:t>
      </w:r>
      <w:r>
        <w:t>r</w:t>
      </w:r>
      <w:r>
        <w:rPr>
          <w:spacing w:val="2"/>
        </w:rPr>
        <w:t>t</w:t>
      </w:r>
      <w:r>
        <w:t>h</w:t>
      </w:r>
      <w:r>
        <w:rPr>
          <w:spacing w:val="-1"/>
        </w:rPr>
        <w:t>q</w:t>
      </w:r>
      <w:r>
        <w:rPr>
          <w:spacing w:val="1"/>
        </w:rPr>
        <w:t>u</w:t>
      </w:r>
      <w:r>
        <w:t>a</w:t>
      </w:r>
      <w:r>
        <w:rPr>
          <w:spacing w:val="3"/>
        </w:rPr>
        <w:t>k</w:t>
      </w:r>
      <w:r>
        <w:t>es.</w:t>
      </w:r>
    </w:p>
    <w:p w:rsidR="00390CA3" w:rsidRDefault="00390CA3">
      <w:pPr>
        <w:spacing w:line="292" w:lineRule="auto"/>
        <w:sectPr w:rsidR="00390CA3">
          <w:footerReference w:type="default" r:id="rId40"/>
          <w:pgSz w:w="11907" w:h="16840"/>
          <w:pgMar w:top="1560" w:right="1280" w:bottom="780" w:left="1280" w:header="0" w:footer="585" w:gutter="0"/>
          <w:cols w:space="720"/>
        </w:sectPr>
      </w:pPr>
    </w:p>
    <w:p w:rsidR="00390CA3" w:rsidRDefault="00390CA3">
      <w:pPr>
        <w:spacing w:before="2" w:line="150" w:lineRule="exact"/>
        <w:rPr>
          <w:sz w:val="15"/>
          <w:szCs w:val="15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pStyle w:val="Heading1"/>
        <w:ind w:right="150"/>
      </w:pPr>
      <w:bookmarkStart w:id="18" w:name="_TOC_250040"/>
      <w:r>
        <w:rPr>
          <w:spacing w:val="1"/>
        </w:rPr>
        <w:t>H</w:t>
      </w:r>
      <w:r>
        <w:rPr>
          <w:spacing w:val="-2"/>
        </w:rPr>
        <w:t>o</w:t>
      </w:r>
      <w:r>
        <w:t>w do we</w:t>
      </w:r>
      <w:r>
        <w:rPr>
          <w:spacing w:val="-3"/>
        </w:rPr>
        <w:t xml:space="preserve"> </w:t>
      </w:r>
      <w:r>
        <w:t>record</w:t>
      </w:r>
      <w:r>
        <w:rPr>
          <w:spacing w:val="-2"/>
        </w:rPr>
        <w:t xml:space="preserve"> </w:t>
      </w:r>
      <w:r>
        <w:t>e</w:t>
      </w:r>
      <w:r>
        <w:rPr>
          <w:spacing w:val="-2"/>
        </w:rPr>
        <w:t>a</w:t>
      </w:r>
      <w:r>
        <w:t>rthq</w:t>
      </w:r>
      <w:r>
        <w:rPr>
          <w:spacing w:val="-2"/>
        </w:rPr>
        <w:t>u</w:t>
      </w:r>
      <w:r>
        <w:t>a</w:t>
      </w:r>
      <w:r>
        <w:rPr>
          <w:spacing w:val="1"/>
        </w:rPr>
        <w:t>k</w:t>
      </w:r>
      <w:r>
        <w:rPr>
          <w:spacing w:val="-2"/>
        </w:rPr>
        <w:t>e</w:t>
      </w:r>
      <w:bookmarkEnd w:id="18"/>
      <w:r>
        <w:t>s?</w:t>
      </w:r>
    </w:p>
    <w:p w:rsidR="00390CA3" w:rsidRDefault="00390CA3">
      <w:pPr>
        <w:spacing w:before="2" w:line="120" w:lineRule="exact"/>
        <w:rPr>
          <w:sz w:val="12"/>
          <w:szCs w:val="12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pStyle w:val="BodyText"/>
        <w:spacing w:line="292" w:lineRule="auto"/>
        <w:ind w:right="258"/>
      </w:pPr>
      <w:r>
        <w:rPr>
          <w:spacing w:val="-1"/>
        </w:rPr>
        <w:t>E</w:t>
      </w:r>
      <w:r>
        <w:t>art</w:t>
      </w:r>
      <w:r>
        <w:rPr>
          <w:spacing w:val="2"/>
        </w:rPr>
        <w:t>h</w:t>
      </w:r>
      <w:r>
        <w:t>q</w:t>
      </w:r>
      <w:r>
        <w:rPr>
          <w:spacing w:val="-1"/>
        </w:rPr>
        <w:t>u</w:t>
      </w:r>
      <w:r>
        <w:t>a</w:t>
      </w:r>
      <w:r>
        <w:rPr>
          <w:spacing w:val="3"/>
        </w:rPr>
        <w:t>k</w:t>
      </w:r>
      <w:r>
        <w:t>es</w:t>
      </w:r>
      <w:r>
        <w:rPr>
          <w:spacing w:val="-8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d</w:t>
      </w:r>
      <w:r>
        <w:rPr>
          <w:spacing w:val="1"/>
        </w:rPr>
        <w:t>e</w:t>
      </w:r>
      <w:r>
        <w:t>tected</w:t>
      </w:r>
      <w:r>
        <w:rPr>
          <w:spacing w:val="-5"/>
        </w:rPr>
        <w:t xml:space="preserve"> </w:t>
      </w:r>
      <w:r>
        <w:rPr>
          <w:spacing w:val="1"/>
        </w:rPr>
        <w:t>b</w:t>
      </w:r>
      <w:r>
        <w:t>y</w:t>
      </w:r>
      <w:r>
        <w:rPr>
          <w:spacing w:val="-11"/>
        </w:rPr>
        <w:t xml:space="preserve"> </w:t>
      </w:r>
      <w:r>
        <w:t>s</w:t>
      </w:r>
      <w:r>
        <w:rPr>
          <w:spacing w:val="1"/>
        </w:rPr>
        <w:t>c</w:t>
      </w:r>
      <w:r>
        <w:rPr>
          <w:spacing w:val="-1"/>
        </w:rPr>
        <w:t>i</w:t>
      </w:r>
      <w:r>
        <w:rPr>
          <w:spacing w:val="1"/>
        </w:rPr>
        <w:t>e</w:t>
      </w:r>
      <w:r>
        <w:t>nt</w:t>
      </w:r>
      <w:r>
        <w:rPr>
          <w:spacing w:val="-2"/>
        </w:rPr>
        <w:t>i</w:t>
      </w:r>
      <w:r>
        <w:rPr>
          <w:spacing w:val="2"/>
        </w:rPr>
        <w:t>f</w:t>
      </w:r>
      <w:r>
        <w:rPr>
          <w:spacing w:val="-1"/>
        </w:rPr>
        <w:t>i</w:t>
      </w:r>
      <w:r>
        <w:t>c</w:t>
      </w:r>
      <w:r>
        <w:rPr>
          <w:spacing w:val="-7"/>
        </w:rPr>
        <w:t xml:space="preserve"> </w:t>
      </w:r>
      <w:r>
        <w:rPr>
          <w:spacing w:val="1"/>
        </w:rPr>
        <w:t>i</w:t>
      </w:r>
      <w:r>
        <w:t>nstru</w:t>
      </w:r>
      <w:r>
        <w:rPr>
          <w:spacing w:val="4"/>
        </w:rPr>
        <w:t>m</w:t>
      </w:r>
      <w:r>
        <w:t>e</w:t>
      </w:r>
      <w:r>
        <w:rPr>
          <w:spacing w:val="-1"/>
        </w:rPr>
        <w:t>n</w:t>
      </w:r>
      <w:r>
        <w:t>ts</w:t>
      </w:r>
      <w:r>
        <w:rPr>
          <w:spacing w:val="-8"/>
        </w:rPr>
        <w:t xml:space="preserve"> </w:t>
      </w:r>
      <w:r>
        <w:t>ca</w:t>
      </w:r>
      <w:r>
        <w:rPr>
          <w:spacing w:val="-2"/>
        </w:rPr>
        <w:t>l</w:t>
      </w:r>
      <w:r>
        <w:rPr>
          <w:spacing w:val="-1"/>
        </w:rPr>
        <w:t>l</w:t>
      </w:r>
      <w:r>
        <w:t>ed</w:t>
      </w:r>
      <w:r>
        <w:rPr>
          <w:spacing w:val="-2"/>
        </w:rPr>
        <w:t xml:space="preserve"> </w:t>
      </w:r>
      <w:r>
        <w:rPr>
          <w:rFonts w:cs="Arial"/>
          <w:b/>
          <w:bCs/>
        </w:rPr>
        <w:t>s</w:t>
      </w:r>
      <w:r>
        <w:rPr>
          <w:rFonts w:cs="Arial"/>
          <w:b/>
          <w:bCs/>
          <w:spacing w:val="-1"/>
        </w:rPr>
        <w:t>e</w:t>
      </w:r>
      <w:r>
        <w:rPr>
          <w:rFonts w:cs="Arial"/>
          <w:b/>
          <w:bCs/>
          <w:spacing w:val="2"/>
        </w:rPr>
        <w:t>i</w:t>
      </w:r>
      <w:r>
        <w:rPr>
          <w:rFonts w:cs="Arial"/>
          <w:b/>
          <w:bCs/>
        </w:rPr>
        <w:t>smomet</w:t>
      </w:r>
      <w:r>
        <w:rPr>
          <w:rFonts w:cs="Arial"/>
          <w:b/>
          <w:bCs/>
          <w:spacing w:val="1"/>
        </w:rPr>
        <w:t>e</w:t>
      </w:r>
      <w:r>
        <w:rPr>
          <w:rFonts w:cs="Arial"/>
          <w:b/>
          <w:bCs/>
          <w:spacing w:val="-1"/>
        </w:rPr>
        <w:t>r</w:t>
      </w:r>
      <w:r>
        <w:rPr>
          <w:rFonts w:cs="Arial"/>
          <w:b/>
          <w:bCs/>
          <w:spacing w:val="1"/>
        </w:rPr>
        <w:t>s</w:t>
      </w:r>
      <w:r>
        <w:t>.</w:t>
      </w:r>
      <w:r>
        <w:rPr>
          <w:spacing w:val="-9"/>
        </w:rPr>
        <w:t xml:space="preserve"> </w:t>
      </w:r>
      <w:r>
        <w:rPr>
          <w:spacing w:val="2"/>
        </w:rPr>
        <w:t>T</w:t>
      </w:r>
      <w:r>
        <w:t>he</w:t>
      </w:r>
      <w:r>
        <w:rPr>
          <w:spacing w:val="-7"/>
        </w:rPr>
        <w:t xml:space="preserve"> </w:t>
      </w:r>
      <w:r>
        <w:t>w</w:t>
      </w:r>
      <w:r>
        <w:rPr>
          <w:rFonts w:cs="Arial"/>
          <w:spacing w:val="1"/>
        </w:rPr>
        <w:t>o</w:t>
      </w:r>
      <w:r>
        <w:rPr>
          <w:rFonts w:cs="Arial"/>
        </w:rPr>
        <w:t>rd</w:t>
      </w:r>
      <w:r>
        <w:rPr>
          <w:rFonts w:cs="Arial"/>
          <w:spacing w:val="-9"/>
        </w:rPr>
        <w:t xml:space="preserve"> </w:t>
      </w:r>
      <w:r>
        <w:rPr>
          <w:rFonts w:cs="Arial"/>
          <w:spacing w:val="-2"/>
        </w:rPr>
        <w:t>‘</w:t>
      </w:r>
      <w:r>
        <w:rPr>
          <w:rFonts w:cs="Arial"/>
          <w:spacing w:val="1"/>
        </w:rPr>
        <w:t>s</w:t>
      </w:r>
      <w:r>
        <w:rPr>
          <w:rFonts w:cs="Arial"/>
        </w:rPr>
        <w:t>e</w:t>
      </w:r>
      <w:r>
        <w:rPr>
          <w:rFonts w:cs="Arial"/>
          <w:spacing w:val="-2"/>
        </w:rPr>
        <w:t>i</w:t>
      </w:r>
      <w:r>
        <w:rPr>
          <w:rFonts w:cs="Arial"/>
          <w:spacing w:val="1"/>
        </w:rPr>
        <w:t>s</w:t>
      </w:r>
      <w:r>
        <w:rPr>
          <w:rFonts w:cs="Arial"/>
          <w:spacing w:val="4"/>
        </w:rPr>
        <w:t>m</w:t>
      </w:r>
      <w:r>
        <w:rPr>
          <w:rFonts w:cs="Arial"/>
        </w:rPr>
        <w:t>o’</w:t>
      </w:r>
      <w:r>
        <w:rPr>
          <w:rFonts w:cs="Arial"/>
          <w:w w:val="99"/>
        </w:rPr>
        <w:t xml:space="preserve"> </w:t>
      </w:r>
      <w:r>
        <w:t>ori</w:t>
      </w:r>
      <w:r>
        <w:rPr>
          <w:spacing w:val="-1"/>
        </w:rPr>
        <w:t>g</w:t>
      </w:r>
      <w:r>
        <w:rPr>
          <w:spacing w:val="1"/>
        </w:rPr>
        <w:t>i</w:t>
      </w:r>
      <w:r>
        <w:t>n</w:t>
      </w:r>
      <w:r>
        <w:rPr>
          <w:spacing w:val="-1"/>
        </w:rPr>
        <w:t>a</w:t>
      </w:r>
      <w:r>
        <w:rPr>
          <w:spacing w:val="2"/>
        </w:rPr>
        <w:t>t</w:t>
      </w:r>
      <w:r>
        <w:t>e</w:t>
      </w:r>
      <w:r>
        <w:rPr>
          <w:rFonts w:cs="Arial"/>
        </w:rPr>
        <w:t>s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1"/>
        </w:rPr>
        <w:t>f</w:t>
      </w:r>
      <w:r>
        <w:rPr>
          <w:rFonts w:cs="Arial"/>
        </w:rPr>
        <w:t>r</w:t>
      </w:r>
      <w:r>
        <w:rPr>
          <w:rFonts w:cs="Arial"/>
          <w:spacing w:val="-3"/>
        </w:rPr>
        <w:t>o</w:t>
      </w:r>
      <w:r>
        <w:rPr>
          <w:rFonts w:cs="Arial"/>
        </w:rPr>
        <w:t>m</w:t>
      </w:r>
      <w:r>
        <w:rPr>
          <w:rFonts w:cs="Arial"/>
          <w:spacing w:val="-2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-1"/>
        </w:rPr>
        <w:t>h</w:t>
      </w:r>
      <w:r>
        <w:rPr>
          <w:rFonts w:cs="Arial"/>
        </w:rPr>
        <w:t>e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G</w:t>
      </w:r>
      <w:r>
        <w:rPr>
          <w:rFonts w:cs="Arial"/>
          <w:spacing w:val="1"/>
        </w:rPr>
        <w:t>r</w:t>
      </w:r>
      <w:r>
        <w:rPr>
          <w:rFonts w:cs="Arial"/>
        </w:rPr>
        <w:t>e</w:t>
      </w:r>
      <w:r>
        <w:rPr>
          <w:rFonts w:cs="Arial"/>
          <w:spacing w:val="-1"/>
        </w:rPr>
        <w:t>e</w:t>
      </w:r>
      <w:r>
        <w:rPr>
          <w:rFonts w:cs="Arial"/>
        </w:rPr>
        <w:t>k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word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-2"/>
        </w:rPr>
        <w:t>‘</w:t>
      </w:r>
      <w:r>
        <w:rPr>
          <w:rFonts w:cs="Arial"/>
          <w:spacing w:val="1"/>
        </w:rPr>
        <w:t>s</w:t>
      </w:r>
      <w:r>
        <w:rPr>
          <w:rFonts w:cs="Arial"/>
          <w:spacing w:val="1"/>
        </w:rPr>
        <w:t>e</w:t>
      </w:r>
      <w:r>
        <w:rPr>
          <w:rFonts w:cs="Arial"/>
          <w:spacing w:val="-1"/>
        </w:rPr>
        <w:t>i</w:t>
      </w:r>
      <w:r>
        <w:rPr>
          <w:rFonts w:cs="Arial"/>
          <w:spacing w:val="1"/>
        </w:rPr>
        <w:t>s</w:t>
      </w:r>
      <w:r>
        <w:rPr>
          <w:rFonts w:cs="Arial"/>
          <w:spacing w:val="4"/>
        </w:rPr>
        <w:t>m</w:t>
      </w:r>
      <w:r>
        <w:rPr>
          <w:rFonts w:cs="Arial"/>
        </w:rPr>
        <w:t>os’</w:t>
      </w:r>
      <w:r>
        <w:rPr>
          <w:rFonts w:cs="Arial"/>
          <w:spacing w:val="-7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-1"/>
        </w:rPr>
        <w:t>h</w:t>
      </w:r>
      <w:r>
        <w:rPr>
          <w:rFonts w:cs="Arial"/>
        </w:rPr>
        <w:t>at</w:t>
      </w:r>
      <w:r>
        <w:rPr>
          <w:rFonts w:cs="Arial"/>
          <w:spacing w:val="-3"/>
        </w:rPr>
        <w:t xml:space="preserve"> </w:t>
      </w:r>
      <w:r>
        <w:rPr>
          <w:spacing w:val="4"/>
        </w:rPr>
        <w:t>m</w:t>
      </w:r>
      <w:r>
        <w:t>e</w:t>
      </w:r>
      <w:r>
        <w:rPr>
          <w:spacing w:val="-1"/>
        </w:rPr>
        <w:t>a</w:t>
      </w:r>
      <w:r>
        <w:t>ns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sh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o</w:t>
      </w:r>
      <w:r>
        <w:t>r</w:t>
      </w:r>
      <w:r>
        <w:rPr>
          <w:spacing w:val="-5"/>
        </w:rPr>
        <w:t xml:space="preserve"> </w:t>
      </w:r>
      <w:r>
        <w:rPr>
          <w:spacing w:val="4"/>
        </w:rPr>
        <w:t>m</w:t>
      </w:r>
      <w:r>
        <w:t>o</w:t>
      </w:r>
      <w:r>
        <w:rPr>
          <w:spacing w:val="-2"/>
        </w:rPr>
        <w:t>v</w:t>
      </w:r>
      <w:r>
        <w:t>e</w:t>
      </w:r>
      <w:r>
        <w:rPr>
          <w:spacing w:val="-5"/>
        </w:rPr>
        <w:t xml:space="preserve"> </w:t>
      </w:r>
      <w:r>
        <w:t>v</w:t>
      </w:r>
      <w:r>
        <w:rPr>
          <w:spacing w:val="-1"/>
        </w:rPr>
        <w:t>i</w:t>
      </w:r>
      <w:r>
        <w:t>ole</w:t>
      </w:r>
      <w:r>
        <w:rPr>
          <w:spacing w:val="-1"/>
        </w:rPr>
        <w:t>n</w:t>
      </w:r>
      <w:r>
        <w:rPr>
          <w:spacing w:val="2"/>
        </w:rPr>
        <w:t>t</w:t>
      </w:r>
      <w:r>
        <w:rPr>
          <w:spacing w:val="1"/>
        </w:rPr>
        <w:t>l</w:t>
      </w:r>
      <w:r>
        <w:t>y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4"/>
        </w:rPr>
        <w:t xml:space="preserve"> </w:t>
      </w:r>
      <w:r>
        <w:t>was</w:t>
      </w:r>
      <w:r>
        <w:rPr>
          <w:spacing w:val="-5"/>
        </w:rPr>
        <w:t xml:space="preserve"> </w:t>
      </w:r>
      <w:r>
        <w:rPr>
          <w:spacing w:val="-2"/>
        </w:rPr>
        <w:t>l</w:t>
      </w:r>
      <w:r>
        <w:rPr>
          <w:spacing w:val="1"/>
        </w:rPr>
        <w:t>a</w:t>
      </w:r>
      <w:r>
        <w:t>ter</w:t>
      </w:r>
      <w:r>
        <w:rPr>
          <w:spacing w:val="-5"/>
        </w:rPr>
        <w:t xml:space="preserve"> </w:t>
      </w:r>
      <w:r>
        <w:t>us</w:t>
      </w:r>
      <w:r>
        <w:rPr>
          <w:spacing w:val="1"/>
        </w:rPr>
        <w:t>e</w:t>
      </w:r>
      <w:r>
        <w:t>d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t>o</w:t>
      </w:r>
      <w:r>
        <w:rPr>
          <w:w w:val="99"/>
        </w:rPr>
        <w:t xml:space="preserve"> </w:t>
      </w:r>
      <w:r>
        <w:rPr>
          <w:spacing w:val="4"/>
        </w:rPr>
        <w:t>m</w:t>
      </w:r>
      <w:r>
        <w:t>e</w:t>
      </w:r>
      <w:r>
        <w:rPr>
          <w:spacing w:val="-1"/>
        </w:rPr>
        <w:t>a</w:t>
      </w:r>
      <w:r>
        <w:t>n</w:t>
      </w:r>
      <w:r>
        <w:rPr>
          <w:spacing w:val="-7"/>
        </w:rPr>
        <w:t xml:space="preserve"> </w:t>
      </w:r>
      <w:r>
        <w:rPr>
          <w:spacing w:val="-1"/>
        </w:rPr>
        <w:t>e</w:t>
      </w:r>
      <w:r>
        <w:t>arthq</w:t>
      </w:r>
      <w:r>
        <w:rPr>
          <w:spacing w:val="1"/>
        </w:rPr>
        <w:t>u</w:t>
      </w:r>
      <w:r>
        <w:t>a</w:t>
      </w:r>
      <w:r>
        <w:rPr>
          <w:spacing w:val="3"/>
        </w:rPr>
        <w:t>k</w:t>
      </w:r>
      <w:r>
        <w:t>e.</w:t>
      </w:r>
      <w:r>
        <w:rPr>
          <w:spacing w:val="-8"/>
        </w:rPr>
        <w:t xml:space="preserve"> </w:t>
      </w:r>
      <w:r>
        <w:rPr>
          <w:spacing w:val="-1"/>
        </w:rPr>
        <w:t>S</w:t>
      </w:r>
      <w:r>
        <w:t>e</w:t>
      </w:r>
      <w:r>
        <w:rPr>
          <w:spacing w:val="-2"/>
        </w:rPr>
        <w:t>i</w:t>
      </w:r>
      <w:r>
        <w:rPr>
          <w:spacing w:val="1"/>
        </w:rPr>
        <w:t>s</w:t>
      </w:r>
      <w:r>
        <w:rPr>
          <w:spacing w:val="4"/>
        </w:rPr>
        <w:t>m</w:t>
      </w:r>
      <w:r>
        <w:t>o</w:t>
      </w:r>
      <w:r>
        <w:rPr>
          <w:spacing w:val="4"/>
        </w:rPr>
        <w:t>m</w:t>
      </w:r>
      <w:r>
        <w:t>et</w:t>
      </w:r>
      <w:r>
        <w:rPr>
          <w:spacing w:val="-1"/>
        </w:rPr>
        <w:t>e</w:t>
      </w:r>
      <w:r>
        <w:t>rs</w:t>
      </w:r>
      <w:r>
        <w:rPr>
          <w:spacing w:val="-6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se</w:t>
      </w:r>
      <w:r>
        <w:rPr>
          <w:spacing w:val="-1"/>
        </w:rPr>
        <w:t>n</w:t>
      </w:r>
      <w:r>
        <w:rPr>
          <w:spacing w:val="1"/>
        </w:rPr>
        <w:t>s</w:t>
      </w:r>
      <w:r>
        <w:t>ors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at</w:t>
      </w:r>
      <w:r>
        <w:rPr>
          <w:spacing w:val="-7"/>
        </w:rPr>
        <w:t xml:space="preserve"> </w:t>
      </w:r>
      <w:r>
        <w:t>d</w:t>
      </w:r>
      <w:r>
        <w:rPr>
          <w:spacing w:val="-1"/>
        </w:rPr>
        <w:t>e</w:t>
      </w:r>
      <w:r>
        <w:rPr>
          <w:spacing w:val="2"/>
        </w:rPr>
        <w:t>t</w:t>
      </w:r>
      <w:r>
        <w:t>ect</w:t>
      </w:r>
      <w:r>
        <w:rPr>
          <w:spacing w:val="-7"/>
        </w:rPr>
        <w:t xml:space="preserve"> </w:t>
      </w:r>
      <w:r>
        <w:rPr>
          <w:spacing w:val="-1"/>
        </w:rPr>
        <w:t>a</w:t>
      </w:r>
      <w:r>
        <w:t>nd</w:t>
      </w:r>
      <w:r>
        <w:rPr>
          <w:spacing w:val="-5"/>
        </w:rPr>
        <w:t xml:space="preserve"> </w:t>
      </w:r>
      <w:r>
        <w:t>co</w:t>
      </w:r>
      <w:r>
        <w:rPr>
          <w:spacing w:val="1"/>
        </w:rPr>
        <w:t>n</w:t>
      </w:r>
      <w:r>
        <w:rPr>
          <w:spacing w:val="-2"/>
        </w:rPr>
        <w:t>v</w:t>
      </w:r>
      <w:r>
        <w:t>ert</w:t>
      </w:r>
      <w:r>
        <w:rPr>
          <w:spacing w:val="-7"/>
        </w:rPr>
        <w:t xml:space="preserve"> </w:t>
      </w:r>
      <w:r>
        <w:rPr>
          <w:spacing w:val="2"/>
        </w:rPr>
        <w:t>a</w:t>
      </w:r>
      <w:r>
        <w:rPr>
          <w:spacing w:val="1"/>
        </w:rPr>
        <w:t>n</w:t>
      </w:r>
      <w:r>
        <w:t>y</w:t>
      </w:r>
      <w:r>
        <w:rPr>
          <w:spacing w:val="-10"/>
        </w:rPr>
        <w:t xml:space="preserve"> </w:t>
      </w:r>
      <w:r>
        <w:t>s</w:t>
      </w:r>
      <w:r>
        <w:rPr>
          <w:spacing w:val="4"/>
        </w:rPr>
        <w:t>m</w:t>
      </w:r>
      <w:r>
        <w:t>a</w:t>
      </w:r>
      <w:r>
        <w:rPr>
          <w:spacing w:val="-2"/>
        </w:rPr>
        <w:t>l</w:t>
      </w:r>
      <w:r>
        <w:t>l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o</w:t>
      </w:r>
      <w:r>
        <w:rPr>
          <w:spacing w:val="-2"/>
        </w:rPr>
        <w:t>v</w:t>
      </w:r>
      <w:r>
        <w:rPr>
          <w:spacing w:val="-3"/>
        </w:rPr>
        <w:t>e</w:t>
      </w:r>
      <w:r>
        <w:rPr>
          <w:spacing w:val="4"/>
        </w:rPr>
        <w:t>m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-7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-7"/>
        </w:rPr>
        <w:t xml:space="preserve"> </w:t>
      </w:r>
      <w:r>
        <w:rPr>
          <w:spacing w:val="1"/>
        </w:rPr>
        <w:t>t</w:t>
      </w:r>
      <w:r>
        <w:t>he</w:t>
      </w:r>
      <w:r>
        <w:rPr>
          <w:w w:val="99"/>
        </w:rPr>
        <w:t xml:space="preserve"> </w:t>
      </w:r>
      <w:r>
        <w:t>e</w:t>
      </w:r>
      <w:r>
        <w:rPr>
          <w:spacing w:val="-1"/>
        </w:rPr>
        <w:t>a</w:t>
      </w:r>
      <w:r>
        <w:t>rth</w:t>
      </w:r>
      <w:r>
        <w:rPr>
          <w:spacing w:val="-6"/>
        </w:rPr>
        <w:t xml:space="preserve"> </w:t>
      </w:r>
      <w:r>
        <w:rPr>
          <w:spacing w:val="-1"/>
        </w:rPr>
        <w:t>i</w:t>
      </w:r>
      <w:r>
        <w:t>nto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electr</w:t>
      </w:r>
      <w:r>
        <w:rPr>
          <w:spacing w:val="-1"/>
        </w:rPr>
        <w:t>i</w:t>
      </w:r>
      <w:r>
        <w:rPr>
          <w:spacing w:val="1"/>
        </w:rPr>
        <w:t>c</w:t>
      </w:r>
      <w:r>
        <w:t>al</w:t>
      </w:r>
      <w:r>
        <w:rPr>
          <w:spacing w:val="-8"/>
        </w:rPr>
        <w:t xml:space="preserve"> </w:t>
      </w:r>
      <w:r>
        <w:rPr>
          <w:spacing w:val="3"/>
        </w:rPr>
        <w:t>s</w:t>
      </w:r>
      <w:r>
        <w:rPr>
          <w:spacing w:val="-1"/>
        </w:rPr>
        <w:t>i</w:t>
      </w:r>
      <w:r>
        <w:t>g</w:t>
      </w:r>
      <w:r>
        <w:rPr>
          <w:spacing w:val="1"/>
        </w:rPr>
        <w:t>n</w:t>
      </w:r>
      <w:r>
        <w:t>a</w:t>
      </w:r>
      <w:r>
        <w:rPr>
          <w:spacing w:val="-2"/>
        </w:rPr>
        <w:t>l</w:t>
      </w:r>
      <w:r>
        <w:t>.</w:t>
      </w:r>
    </w:p>
    <w:p w:rsidR="00390CA3" w:rsidRDefault="00390CA3">
      <w:pPr>
        <w:spacing w:before="10" w:line="170" w:lineRule="exact"/>
        <w:rPr>
          <w:sz w:val="17"/>
          <w:szCs w:val="17"/>
        </w:rPr>
      </w:pPr>
    </w:p>
    <w:p w:rsidR="00390CA3" w:rsidRDefault="00BD6A69">
      <w:pPr>
        <w:pStyle w:val="BodyText"/>
        <w:spacing w:line="292" w:lineRule="auto"/>
        <w:ind w:right="180"/>
      </w:pPr>
      <w:r>
        <w:rPr>
          <w:spacing w:val="3"/>
        </w:rPr>
        <w:t>T</w:t>
      </w:r>
      <w:r>
        <w:t>h</w:t>
      </w:r>
      <w:r>
        <w:rPr>
          <w:spacing w:val="-1"/>
        </w:rPr>
        <w:t>e</w:t>
      </w:r>
      <w:r>
        <w:rPr>
          <w:spacing w:val="1"/>
        </w:rPr>
        <w:t>s</w:t>
      </w:r>
      <w:r>
        <w:t>e</w:t>
      </w:r>
      <w:r>
        <w:rPr>
          <w:spacing w:val="-10"/>
        </w:rPr>
        <w:t xml:space="preserve"> </w:t>
      </w:r>
      <w:r>
        <w:rPr>
          <w:spacing w:val="4"/>
        </w:rPr>
        <w:t>m</w:t>
      </w:r>
      <w:r>
        <w:t>o</w:t>
      </w:r>
      <w:r>
        <w:rPr>
          <w:spacing w:val="-2"/>
        </w:rPr>
        <w:t>v</w:t>
      </w:r>
      <w:r>
        <w:t>e</w:t>
      </w:r>
      <w:r>
        <w:rPr>
          <w:spacing w:val="4"/>
        </w:rPr>
        <w:t>m</w:t>
      </w:r>
      <w:r>
        <w:t>e</w:t>
      </w:r>
      <w:r>
        <w:rPr>
          <w:spacing w:val="-1"/>
        </w:rPr>
        <w:t>n</w:t>
      </w:r>
      <w:r>
        <w:t>ts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rPr>
          <w:spacing w:val="1"/>
        </w:rPr>
        <w:t>a</w:t>
      </w:r>
      <w:r>
        <w:t>y</w:t>
      </w:r>
      <w:r>
        <w:rPr>
          <w:spacing w:val="-10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rPr>
          <w:spacing w:val="1"/>
        </w:rPr>
        <w:t>c</w:t>
      </w:r>
      <w:r>
        <w:t>a</w:t>
      </w:r>
      <w:r>
        <w:rPr>
          <w:spacing w:val="-1"/>
        </w:rPr>
        <w:t>u</w:t>
      </w:r>
      <w:r>
        <w:rPr>
          <w:spacing w:val="1"/>
        </w:rPr>
        <w:t>s</w:t>
      </w:r>
      <w:r>
        <w:t>ed</w:t>
      </w:r>
      <w:r>
        <w:rPr>
          <w:spacing w:val="-6"/>
        </w:rPr>
        <w:t xml:space="preserve"> </w:t>
      </w:r>
      <w:r>
        <w:rPr>
          <w:spacing w:val="4"/>
        </w:rPr>
        <w:t>b</w:t>
      </w:r>
      <w:r>
        <w:t>y</w:t>
      </w:r>
      <w:r>
        <w:rPr>
          <w:spacing w:val="-9"/>
        </w:rPr>
        <w:t xml:space="preserve"> </w:t>
      </w:r>
      <w:r>
        <w:t>s</w:t>
      </w:r>
      <w:r>
        <w:rPr>
          <w:spacing w:val="1"/>
        </w:rPr>
        <w:t>e</w:t>
      </w:r>
      <w:r>
        <w:rPr>
          <w:spacing w:val="-1"/>
        </w:rPr>
        <w:t>i</w:t>
      </w:r>
      <w:r>
        <w:rPr>
          <w:spacing w:val="1"/>
        </w:rPr>
        <w:t>s</w:t>
      </w:r>
      <w:r>
        <w:rPr>
          <w:spacing w:val="4"/>
        </w:rPr>
        <w:t>m</w:t>
      </w:r>
      <w:r>
        <w:rPr>
          <w:spacing w:val="-1"/>
        </w:rPr>
        <w:t>i</w:t>
      </w:r>
      <w:r>
        <w:t>c</w:t>
      </w:r>
      <w:r>
        <w:rPr>
          <w:spacing w:val="-6"/>
        </w:rPr>
        <w:t xml:space="preserve"> </w:t>
      </w:r>
      <w:r>
        <w:rPr>
          <w:spacing w:val="-3"/>
        </w:rPr>
        <w:t>w</w:t>
      </w:r>
      <w:r>
        <w:t>aves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rPr>
          <w:spacing w:val="-2"/>
        </w:rPr>
        <w:t>r</w:t>
      </w:r>
      <w:r>
        <w:t>om</w:t>
      </w:r>
      <w:r>
        <w:rPr>
          <w:spacing w:val="-2"/>
        </w:rPr>
        <w:t xml:space="preserve"> </w:t>
      </w:r>
      <w:r>
        <w:t>n</w:t>
      </w:r>
      <w:r>
        <w:rPr>
          <w:spacing w:val="-1"/>
        </w:rPr>
        <w:t>a</w:t>
      </w:r>
      <w:r>
        <w:t>tural</w:t>
      </w:r>
      <w:r>
        <w:rPr>
          <w:spacing w:val="-8"/>
        </w:rPr>
        <w:t xml:space="preserve"> </w:t>
      </w:r>
      <w:r>
        <w:rPr>
          <w:spacing w:val="1"/>
        </w:rPr>
        <w:t>e</w:t>
      </w:r>
      <w:r>
        <w:rPr>
          <w:spacing w:val="-2"/>
        </w:rPr>
        <w:t>v</w:t>
      </w:r>
      <w:r>
        <w:rPr>
          <w:spacing w:val="1"/>
        </w:rPr>
        <w:t>e</w:t>
      </w:r>
      <w:r>
        <w:t>nts</w:t>
      </w:r>
      <w:r>
        <w:rPr>
          <w:spacing w:val="-5"/>
        </w:rPr>
        <w:t xml:space="preserve"> </w:t>
      </w:r>
      <w:r>
        <w:t>such</w:t>
      </w:r>
      <w:r>
        <w:rPr>
          <w:spacing w:val="-7"/>
        </w:rPr>
        <w:t xml:space="preserve"> </w:t>
      </w:r>
      <w:r>
        <w:rPr>
          <w:spacing w:val="-1"/>
        </w:rPr>
        <w:t>a</w:t>
      </w:r>
      <w:r>
        <w:t>s</w:t>
      </w:r>
      <w:r>
        <w:rPr>
          <w:spacing w:val="-4"/>
        </w:rPr>
        <w:t xml:space="preserve"> </w:t>
      </w:r>
      <w:r>
        <w:t>e</w:t>
      </w:r>
      <w:r>
        <w:rPr>
          <w:spacing w:val="-1"/>
        </w:rPr>
        <w:t>a</w:t>
      </w:r>
      <w:r>
        <w:t>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es,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t>s</w:t>
      </w:r>
      <w:r>
        <w:rPr>
          <w:spacing w:val="-6"/>
        </w:rPr>
        <w:t xml:space="preserve"> </w:t>
      </w:r>
      <w:r>
        <w:t>well</w:t>
      </w:r>
      <w:r>
        <w:rPr>
          <w:w w:val="99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n</w:t>
      </w:r>
      <w:r>
        <w:rPr>
          <w:spacing w:val="-2"/>
        </w:rPr>
        <w:t>-</w:t>
      </w:r>
      <w:r>
        <w:rPr>
          <w:spacing w:val="4"/>
        </w:rPr>
        <w:t>m</w:t>
      </w:r>
      <w:r>
        <w:t>a</w:t>
      </w:r>
      <w:r>
        <w:rPr>
          <w:spacing w:val="-1"/>
        </w:rPr>
        <w:t>d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di</w:t>
      </w:r>
      <w:r>
        <w:rPr>
          <w:spacing w:val="1"/>
        </w:rPr>
        <w:t>s</w:t>
      </w:r>
      <w:r>
        <w:t>turb</w:t>
      </w:r>
      <w:r>
        <w:rPr>
          <w:spacing w:val="1"/>
        </w:rPr>
        <w:t>a</w:t>
      </w:r>
      <w:r>
        <w:t>nces</w:t>
      </w:r>
      <w:r>
        <w:rPr>
          <w:spacing w:val="-6"/>
        </w:rPr>
        <w:t xml:space="preserve"> </w:t>
      </w:r>
      <w:r>
        <w:rPr>
          <w:spacing w:val="1"/>
        </w:rPr>
        <w:t>s</w:t>
      </w:r>
      <w:r>
        <w:t>uch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t>s</w:t>
      </w:r>
      <w:r>
        <w:rPr>
          <w:spacing w:val="-6"/>
        </w:rPr>
        <w:t xml:space="preserve"> </w:t>
      </w:r>
      <w:r>
        <w:t>tra</w:t>
      </w:r>
      <w:r>
        <w:rPr>
          <w:spacing w:val="2"/>
        </w:rPr>
        <w:t>ff</w:t>
      </w:r>
      <w:r>
        <w:rPr>
          <w:spacing w:val="-1"/>
        </w:rPr>
        <w:t>i</w:t>
      </w:r>
      <w:r>
        <w:t>c</w:t>
      </w:r>
      <w:r>
        <w:rPr>
          <w:spacing w:val="-5"/>
        </w:rPr>
        <w:t xml:space="preserve"> </w:t>
      </w:r>
      <w:r>
        <w:t>n</w:t>
      </w:r>
      <w:r>
        <w:rPr>
          <w:spacing w:val="-1"/>
        </w:rPr>
        <w:t>oi</w:t>
      </w:r>
      <w:r>
        <w:rPr>
          <w:spacing w:val="1"/>
        </w:rPr>
        <w:t>s</w:t>
      </w:r>
      <w:r>
        <w:t>e</w:t>
      </w:r>
      <w:r>
        <w:rPr>
          <w:spacing w:val="-6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-7"/>
        </w:rPr>
        <w:t xml:space="preserve"> </w:t>
      </w:r>
      <w:r>
        <w:rPr>
          <w:spacing w:val="1"/>
        </w:rPr>
        <w:t>m</w:t>
      </w:r>
      <w:r>
        <w:rPr>
          <w:spacing w:val="-1"/>
        </w:rPr>
        <w:t>i</w:t>
      </w:r>
      <w:r>
        <w:t>ning</w:t>
      </w:r>
      <w:r>
        <w:rPr>
          <w:spacing w:val="-5"/>
        </w:rPr>
        <w:t xml:space="preserve"> </w:t>
      </w:r>
      <w:r>
        <w:t>act</w:t>
      </w:r>
      <w:r>
        <w:rPr>
          <w:spacing w:val="1"/>
        </w:rPr>
        <w:t>i</w:t>
      </w:r>
      <w:r>
        <w:rPr>
          <w:spacing w:val="-2"/>
        </w:rPr>
        <w:t>v</w:t>
      </w:r>
      <w:r>
        <w:rPr>
          <w:spacing w:val="-1"/>
        </w:rPr>
        <w:t>i</w:t>
      </w:r>
      <w:r>
        <w:rPr>
          <w:spacing w:val="4"/>
        </w:rPr>
        <w:t>t</w:t>
      </w:r>
      <w:r>
        <w:rPr>
          <w:spacing w:val="-5"/>
        </w:rPr>
        <w:t>y</w:t>
      </w:r>
      <w:r>
        <w:t>.</w:t>
      </w:r>
      <w:r>
        <w:rPr>
          <w:spacing w:val="-7"/>
        </w:rPr>
        <w:t xml:space="preserve"> </w:t>
      </w:r>
      <w:r>
        <w:rPr>
          <w:spacing w:val="2"/>
        </w:rPr>
        <w:t>T</w:t>
      </w:r>
      <w:r>
        <w:t>he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rPr>
          <w:spacing w:val="-1"/>
        </w:rPr>
        <w:t>i</w:t>
      </w:r>
      <w:r>
        <w:rPr>
          <w:spacing w:val="1"/>
        </w:rPr>
        <w:t>g</w:t>
      </w:r>
      <w:r>
        <w:rPr>
          <w:spacing w:val="-1"/>
        </w:rPr>
        <w:t>i</w:t>
      </w:r>
      <w:r>
        <w:t>t</w:t>
      </w:r>
      <w:r>
        <w:rPr>
          <w:spacing w:val="1"/>
        </w:rPr>
        <w:t>a</w:t>
      </w:r>
      <w:r>
        <w:t>l</w:t>
      </w:r>
      <w:r>
        <w:rPr>
          <w:spacing w:val="-7"/>
        </w:rPr>
        <w:t xml:space="preserve"> </w:t>
      </w:r>
      <w:r>
        <w:rPr>
          <w:spacing w:val="1"/>
        </w:rPr>
        <w:t>s</w:t>
      </w:r>
      <w:r>
        <w:rPr>
          <w:spacing w:val="-1"/>
        </w:rPr>
        <w:t>i</w:t>
      </w:r>
      <w:r>
        <w:rPr>
          <w:spacing w:val="1"/>
        </w:rPr>
        <w:t>g</w:t>
      </w:r>
      <w:r>
        <w:t>n</w:t>
      </w:r>
      <w:r>
        <w:rPr>
          <w:spacing w:val="-1"/>
        </w:rPr>
        <w:t>a</w:t>
      </w:r>
      <w:r>
        <w:t>l</w:t>
      </w:r>
      <w:r>
        <w:rPr>
          <w:spacing w:val="-5"/>
        </w:rPr>
        <w:t xml:space="preserve"> </w:t>
      </w:r>
      <w:r>
        <w:t>pro</w:t>
      </w:r>
      <w:r>
        <w:rPr>
          <w:spacing w:val="2"/>
        </w:rPr>
        <w:t>d</w:t>
      </w:r>
      <w:r>
        <w:t>uced</w:t>
      </w:r>
      <w:r>
        <w:rPr>
          <w:spacing w:val="-6"/>
        </w:rPr>
        <w:t xml:space="preserve"> </w:t>
      </w:r>
      <w:r>
        <w:rPr>
          <w:spacing w:val="4"/>
        </w:rPr>
        <w:t>b</w:t>
      </w:r>
      <w:r>
        <w:t>y</w:t>
      </w:r>
      <w:r>
        <w:rPr>
          <w:spacing w:val="-10"/>
        </w:rPr>
        <w:t xml:space="preserve"> </w:t>
      </w:r>
      <w:r>
        <w:rPr>
          <w:spacing w:val="1"/>
        </w:rPr>
        <w:t>t</w:t>
      </w:r>
      <w:r>
        <w:t>he</w:t>
      </w:r>
      <w:r>
        <w:rPr>
          <w:w w:val="99"/>
        </w:rPr>
        <w:t xml:space="preserve"> </w:t>
      </w:r>
      <w:r>
        <w:rPr>
          <w:spacing w:val="1"/>
        </w:rPr>
        <w:t>s</w:t>
      </w:r>
      <w:r>
        <w:t>e</w:t>
      </w:r>
      <w:r>
        <w:rPr>
          <w:spacing w:val="-2"/>
        </w:rPr>
        <w:t>i</w:t>
      </w:r>
      <w:r>
        <w:rPr>
          <w:spacing w:val="1"/>
        </w:rPr>
        <w:t>s</w:t>
      </w:r>
      <w:r>
        <w:rPr>
          <w:spacing w:val="4"/>
        </w:rPr>
        <w:t>m</w:t>
      </w:r>
      <w:r>
        <w:rPr>
          <w:spacing w:val="-3"/>
        </w:rPr>
        <w:t>o</w:t>
      </w:r>
      <w:r>
        <w:rPr>
          <w:spacing w:val="4"/>
        </w:rPr>
        <w:t>m</w:t>
      </w:r>
      <w:r>
        <w:t>et</w:t>
      </w:r>
      <w:r>
        <w:rPr>
          <w:spacing w:val="-1"/>
        </w:rPr>
        <w:t>e</w:t>
      </w:r>
      <w:r>
        <w:t>r</w:t>
      </w:r>
      <w:r>
        <w:rPr>
          <w:spacing w:val="-5"/>
        </w:rPr>
        <w:t xml:space="preserve"> </w:t>
      </w:r>
      <w:r>
        <w:rPr>
          <w:spacing w:val="-2"/>
        </w:rPr>
        <w:t>i</w:t>
      </w:r>
      <w:r>
        <w:t>s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en</w:t>
      </w:r>
      <w:r>
        <w:rPr>
          <w:spacing w:val="-6"/>
        </w:rPr>
        <w:t xml:space="preserve"> </w:t>
      </w:r>
      <w:r>
        <w:t>se</w:t>
      </w:r>
      <w:r>
        <w:rPr>
          <w:spacing w:val="-1"/>
        </w:rPr>
        <w:t>n</w:t>
      </w:r>
      <w:r>
        <w:t>t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1"/>
        </w:rPr>
        <w:t>c</w:t>
      </w:r>
      <w:r>
        <w:t>o</w:t>
      </w:r>
      <w:r>
        <w:rPr>
          <w:spacing w:val="4"/>
        </w:rPr>
        <w:t>m</w:t>
      </w:r>
      <w:r>
        <w:t>p</w:t>
      </w:r>
      <w:r>
        <w:rPr>
          <w:spacing w:val="-1"/>
        </w:rPr>
        <w:t>u</w:t>
      </w:r>
      <w:r>
        <w:t>ter</w:t>
      </w:r>
      <w:r>
        <w:rPr>
          <w:spacing w:val="-6"/>
        </w:rPr>
        <w:t xml:space="preserve"> </w:t>
      </w:r>
      <w:r>
        <w:rPr>
          <w:spacing w:val="2"/>
        </w:rPr>
        <w:t>f</w:t>
      </w:r>
      <w:r>
        <w:t>or</w:t>
      </w:r>
      <w:r>
        <w:rPr>
          <w:spacing w:val="-6"/>
        </w:rPr>
        <w:t xml:space="preserve"> </w:t>
      </w:r>
      <w:r>
        <w:t>an</w:t>
      </w:r>
      <w:r>
        <w:rPr>
          <w:spacing w:val="-1"/>
        </w:rPr>
        <w:t>a</w:t>
      </w:r>
      <w:r>
        <w:rPr>
          <w:spacing w:val="3"/>
        </w:rPr>
        <w:t>l</w:t>
      </w:r>
      <w:r>
        <w:rPr>
          <w:spacing w:val="-5"/>
        </w:rPr>
        <w:t>y</w:t>
      </w:r>
      <w:r>
        <w:rPr>
          <w:spacing w:val="1"/>
        </w:rPr>
        <w:t>s</w:t>
      </w:r>
      <w:r>
        <w:rPr>
          <w:spacing w:val="-1"/>
        </w:rPr>
        <w:t>i</w:t>
      </w:r>
      <w:r>
        <w:rPr>
          <w:spacing w:val="1"/>
        </w:rPr>
        <w:t>s</w:t>
      </w:r>
      <w:r>
        <w:t>.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t>he</w:t>
      </w:r>
      <w:r>
        <w:rPr>
          <w:spacing w:val="-6"/>
        </w:rPr>
        <w:t xml:space="preserve"> </w:t>
      </w:r>
      <w:r>
        <w:t>resulta</w:t>
      </w:r>
      <w:r>
        <w:rPr>
          <w:spacing w:val="-1"/>
        </w:rPr>
        <w:t>n</w:t>
      </w:r>
      <w:r>
        <w:t>t</w:t>
      </w:r>
      <w:r>
        <w:rPr>
          <w:spacing w:val="-4"/>
        </w:rPr>
        <w:t xml:space="preserve"> </w:t>
      </w:r>
      <w:r>
        <w:t>d</w:t>
      </w:r>
      <w:r>
        <w:rPr>
          <w:spacing w:val="1"/>
        </w:rPr>
        <w:t>a</w:t>
      </w:r>
      <w:r>
        <w:t>ta,</w:t>
      </w:r>
      <w:r>
        <w:rPr>
          <w:spacing w:val="2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gr</w:t>
      </w:r>
      <w:r>
        <w:rPr>
          <w:spacing w:val="2"/>
        </w:rPr>
        <w:t>a</w:t>
      </w:r>
      <w:r>
        <w:t>p</w:t>
      </w:r>
      <w:r>
        <w:rPr>
          <w:spacing w:val="-1"/>
        </w:rPr>
        <w:t>h</w:t>
      </w:r>
      <w:r>
        <w:t>e</w:t>
      </w:r>
      <w:r>
        <w:rPr>
          <w:spacing w:val="1"/>
        </w:rPr>
        <w:t>d</w:t>
      </w:r>
      <w:r>
        <w:t>,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t>s</w:t>
      </w:r>
      <w:r>
        <w:rPr>
          <w:spacing w:val="-5"/>
        </w:rPr>
        <w:t xml:space="preserve"> </w:t>
      </w:r>
      <w:r>
        <w:t>c</w:t>
      </w:r>
      <w:r>
        <w:rPr>
          <w:spacing w:val="1"/>
        </w:rPr>
        <w:t>a</w:t>
      </w:r>
      <w:r>
        <w:rPr>
          <w:spacing w:val="-1"/>
        </w:rPr>
        <w:t>ll</w:t>
      </w:r>
      <w:r>
        <w:rPr>
          <w:spacing w:val="1"/>
        </w:rPr>
        <w:t>e</w:t>
      </w:r>
      <w:r>
        <w:t>d</w:t>
      </w:r>
      <w:r>
        <w:rPr>
          <w:spacing w:val="-5"/>
        </w:rPr>
        <w:t xml:space="preserve"> </w:t>
      </w:r>
      <w:r>
        <w:t>a</w:t>
      </w:r>
      <w:r>
        <w:rPr>
          <w:w w:val="99"/>
        </w:rPr>
        <w:t xml:space="preserve"> </w:t>
      </w:r>
      <w:r>
        <w:rPr>
          <w:rFonts w:cs="Arial"/>
          <w:b/>
          <w:bCs/>
        </w:rPr>
        <w:t>s</w:t>
      </w:r>
      <w:r>
        <w:rPr>
          <w:rFonts w:cs="Arial"/>
          <w:b/>
          <w:bCs/>
          <w:spacing w:val="-1"/>
        </w:rPr>
        <w:t>e</w:t>
      </w:r>
      <w:r>
        <w:rPr>
          <w:rFonts w:cs="Arial"/>
          <w:b/>
          <w:bCs/>
        </w:rPr>
        <w:t>ismo</w:t>
      </w:r>
      <w:r>
        <w:rPr>
          <w:rFonts w:cs="Arial"/>
          <w:b/>
          <w:bCs/>
          <w:spacing w:val="3"/>
        </w:rPr>
        <w:t>g</w:t>
      </w:r>
      <w:r>
        <w:rPr>
          <w:rFonts w:cs="Arial"/>
          <w:b/>
          <w:bCs/>
          <w:spacing w:val="-1"/>
        </w:rPr>
        <w:t>r</w:t>
      </w:r>
      <w:r>
        <w:rPr>
          <w:rFonts w:cs="Arial"/>
          <w:b/>
          <w:bCs/>
        </w:rPr>
        <w:t>am</w:t>
      </w:r>
      <w:r>
        <w:rPr>
          <w:rFonts w:cs="Arial"/>
          <w:b/>
          <w:bCs/>
          <w:spacing w:val="-6"/>
        </w:rPr>
        <w:t xml:space="preserve"> </w:t>
      </w:r>
      <w:hyperlink w:anchor="_bookmark6" w:history="1">
        <w:r>
          <w:t>(F</w:t>
        </w:r>
        <w:r>
          <w:rPr>
            <w:spacing w:val="1"/>
          </w:rPr>
          <w:t>i</w:t>
        </w:r>
        <w:r>
          <w:t>g</w:t>
        </w:r>
        <w:r>
          <w:rPr>
            <w:spacing w:val="-1"/>
          </w:rPr>
          <w:t>u</w:t>
        </w:r>
        <w:r>
          <w:t>re</w:t>
        </w:r>
        <w:r>
          <w:rPr>
            <w:spacing w:val="-5"/>
          </w:rPr>
          <w:t xml:space="preserve"> </w:t>
        </w:r>
        <w:r>
          <w:rPr>
            <w:spacing w:val="-1"/>
          </w:rPr>
          <w:t>7</w:t>
        </w:r>
      </w:hyperlink>
      <w:r>
        <w:t>).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t>he</w:t>
      </w:r>
      <w:r>
        <w:rPr>
          <w:spacing w:val="-6"/>
        </w:rPr>
        <w:t xml:space="preserve"> </w:t>
      </w:r>
      <w:r>
        <w:rPr>
          <w:spacing w:val="-3"/>
        </w:rPr>
        <w:t>w</w:t>
      </w:r>
      <w:r>
        <w:t>h</w:t>
      </w:r>
      <w:r>
        <w:rPr>
          <w:spacing w:val="1"/>
        </w:rPr>
        <w:t>o</w:t>
      </w:r>
      <w:r>
        <w:rPr>
          <w:spacing w:val="-1"/>
        </w:rPr>
        <w:t>l</w:t>
      </w:r>
      <w:r>
        <w:t>e</w:t>
      </w:r>
      <w:r>
        <w:rPr>
          <w:spacing w:val="-7"/>
        </w:rPr>
        <w:t xml:space="preserve"> </w:t>
      </w:r>
      <w:r>
        <w:rPr>
          <w:spacing w:val="5"/>
        </w:rPr>
        <w:t>s</w:t>
      </w:r>
      <w:r>
        <w:rPr>
          <w:spacing w:val="-7"/>
        </w:rPr>
        <w:t>y</w:t>
      </w:r>
      <w:r>
        <w:rPr>
          <w:spacing w:val="3"/>
        </w:rPr>
        <w:t>s</w:t>
      </w:r>
      <w:r>
        <w:t>tem</w:t>
      </w:r>
      <w:r>
        <w:rPr>
          <w:spacing w:val="-4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</w:t>
      </w:r>
      <w:r>
        <w:rPr>
          <w:spacing w:val="3"/>
        </w:rPr>
        <w:t>c</w:t>
      </w:r>
      <w:r>
        <w:t>ord</w:t>
      </w:r>
      <w:r>
        <w:rPr>
          <w:spacing w:val="-7"/>
        </w:rPr>
        <w:t xml:space="preserve"> </w:t>
      </w:r>
      <w:r>
        <w:t>e</w:t>
      </w:r>
      <w:r>
        <w:rPr>
          <w:spacing w:val="-1"/>
        </w:rPr>
        <w:t>a</w:t>
      </w:r>
      <w:r>
        <w:t>r</w:t>
      </w:r>
      <w:r>
        <w:rPr>
          <w:spacing w:val="2"/>
        </w:rPr>
        <w:t>t</w:t>
      </w:r>
      <w:r>
        <w:t>h</w:t>
      </w:r>
      <w:r>
        <w:rPr>
          <w:spacing w:val="-1"/>
        </w:rPr>
        <w:t>q</w:t>
      </w:r>
      <w:r>
        <w:rPr>
          <w:spacing w:val="1"/>
        </w:rPr>
        <w:t>u</w:t>
      </w:r>
      <w:r>
        <w:t>a</w:t>
      </w:r>
      <w:r>
        <w:rPr>
          <w:spacing w:val="3"/>
        </w:rPr>
        <w:t>k</w:t>
      </w:r>
      <w:r>
        <w:t>es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t>s</w:t>
      </w:r>
      <w:r>
        <w:rPr>
          <w:spacing w:val="-6"/>
        </w:rPr>
        <w:t xml:space="preserve"> </w:t>
      </w:r>
      <w:r>
        <w:t>ca</w:t>
      </w:r>
      <w:r>
        <w:rPr>
          <w:spacing w:val="-2"/>
        </w:rPr>
        <w:t>l</w:t>
      </w:r>
      <w:r>
        <w:rPr>
          <w:spacing w:val="-1"/>
        </w:rPr>
        <w:t>l</w:t>
      </w:r>
      <w:r>
        <w:rPr>
          <w:spacing w:val="1"/>
        </w:rPr>
        <w:t>e</w:t>
      </w:r>
      <w:r>
        <w:t>d</w:t>
      </w:r>
      <w:r>
        <w:rPr>
          <w:spacing w:val="-7"/>
        </w:rPr>
        <w:t xml:space="preserve"> </w:t>
      </w:r>
      <w:r>
        <w:t xml:space="preserve">a </w:t>
      </w:r>
      <w:r>
        <w:rPr>
          <w:rFonts w:cs="Arial"/>
          <w:b/>
          <w:bCs/>
        </w:rPr>
        <w:t>s</w:t>
      </w:r>
      <w:r>
        <w:rPr>
          <w:rFonts w:cs="Arial"/>
          <w:b/>
          <w:bCs/>
          <w:spacing w:val="-1"/>
        </w:rPr>
        <w:t>e</w:t>
      </w:r>
      <w:r>
        <w:rPr>
          <w:rFonts w:cs="Arial"/>
          <w:b/>
          <w:bCs/>
        </w:rPr>
        <w:t>ismo</w:t>
      </w:r>
      <w:r>
        <w:rPr>
          <w:rFonts w:cs="Arial"/>
          <w:b/>
          <w:bCs/>
          <w:spacing w:val="3"/>
        </w:rPr>
        <w:t>g</w:t>
      </w:r>
      <w:r>
        <w:rPr>
          <w:rFonts w:cs="Arial"/>
          <w:b/>
          <w:bCs/>
          <w:spacing w:val="-1"/>
        </w:rPr>
        <w:t>r</w:t>
      </w:r>
      <w:r>
        <w:rPr>
          <w:rFonts w:cs="Arial"/>
          <w:b/>
          <w:bCs/>
        </w:rPr>
        <w:t>ap</w:t>
      </w:r>
      <w:r>
        <w:rPr>
          <w:rFonts w:cs="Arial"/>
          <w:b/>
          <w:bCs/>
          <w:spacing w:val="2"/>
        </w:rPr>
        <w:t>h</w:t>
      </w:r>
      <w:r>
        <w:t>.</w:t>
      </w:r>
      <w:r>
        <w:rPr>
          <w:w w:val="99"/>
        </w:rPr>
        <w:t xml:space="preserve"> </w:t>
      </w:r>
      <w:r>
        <w:rPr>
          <w:spacing w:val="-1"/>
        </w:rPr>
        <w:t>S</w:t>
      </w:r>
      <w:r>
        <w:t>e</w:t>
      </w:r>
      <w:r>
        <w:rPr>
          <w:spacing w:val="-2"/>
        </w:rPr>
        <w:t>i</w:t>
      </w:r>
      <w:r>
        <w:rPr>
          <w:spacing w:val="1"/>
        </w:rPr>
        <w:t>s</w:t>
      </w:r>
      <w:r>
        <w:rPr>
          <w:spacing w:val="4"/>
        </w:rPr>
        <w:t>m</w:t>
      </w:r>
      <w:r>
        <w:rPr>
          <w:spacing w:val="-3"/>
        </w:rPr>
        <w:t>o</w:t>
      </w:r>
      <w:r>
        <w:rPr>
          <w:spacing w:val="4"/>
        </w:rPr>
        <w:t>m</w:t>
      </w:r>
      <w:r>
        <w:t>et</w:t>
      </w:r>
      <w:r>
        <w:rPr>
          <w:spacing w:val="-1"/>
        </w:rPr>
        <w:t>e</w:t>
      </w:r>
      <w:r>
        <w:t>rs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usu</w:t>
      </w:r>
      <w:r>
        <w:rPr>
          <w:spacing w:val="1"/>
        </w:rPr>
        <w:t>a</w:t>
      </w:r>
      <w:r>
        <w:rPr>
          <w:spacing w:val="-1"/>
        </w:rPr>
        <w:t>l</w:t>
      </w:r>
      <w:r>
        <w:rPr>
          <w:spacing w:val="3"/>
        </w:rPr>
        <w:t>l</w:t>
      </w:r>
      <w:r>
        <w:t>y</w:t>
      </w:r>
      <w:r>
        <w:rPr>
          <w:spacing w:val="-7"/>
        </w:rPr>
        <w:t xml:space="preserve"> </w:t>
      </w:r>
      <w:r>
        <w:t>p</w:t>
      </w:r>
      <w:r>
        <w:rPr>
          <w:spacing w:val="-2"/>
        </w:rPr>
        <w:t>l</w:t>
      </w:r>
      <w:r>
        <w:t>ac</w:t>
      </w:r>
      <w:r>
        <w:rPr>
          <w:spacing w:val="1"/>
        </w:rPr>
        <w:t>e</w:t>
      </w:r>
      <w:r>
        <w:t>d</w:t>
      </w:r>
      <w:r>
        <w:rPr>
          <w:spacing w:val="-6"/>
        </w:rPr>
        <w:t xml:space="preserve"> </w:t>
      </w:r>
      <w:r>
        <w:rPr>
          <w:spacing w:val="-1"/>
        </w:rPr>
        <w:t>o</w:t>
      </w:r>
      <w:r>
        <w:t>n</w:t>
      </w:r>
      <w:r>
        <w:rPr>
          <w:spacing w:val="-5"/>
        </w:rPr>
        <w:t xml:space="preserve"> </w:t>
      </w:r>
      <w:r>
        <w:rPr>
          <w:spacing w:val="1"/>
        </w:rPr>
        <w:t>s</w:t>
      </w:r>
      <w:r>
        <w:t>ol</w:t>
      </w:r>
      <w:r>
        <w:rPr>
          <w:spacing w:val="-1"/>
        </w:rPr>
        <w:t>i</w:t>
      </w:r>
      <w:r>
        <w:t>d</w:t>
      </w:r>
      <w:r>
        <w:rPr>
          <w:spacing w:val="-7"/>
        </w:rPr>
        <w:t xml:space="preserve"> </w:t>
      </w:r>
      <w:r>
        <w:rPr>
          <w:rFonts w:cs="Arial"/>
          <w:b/>
          <w:bCs/>
        </w:rPr>
        <w:t>be</w:t>
      </w:r>
      <w:r>
        <w:rPr>
          <w:rFonts w:cs="Arial"/>
          <w:b/>
          <w:bCs/>
          <w:spacing w:val="2"/>
        </w:rPr>
        <w:t>d</w:t>
      </w:r>
      <w:r>
        <w:rPr>
          <w:rFonts w:cs="Arial"/>
          <w:b/>
          <w:bCs/>
          <w:spacing w:val="-1"/>
        </w:rPr>
        <w:t>r</w:t>
      </w:r>
      <w:r>
        <w:rPr>
          <w:rFonts w:cs="Arial"/>
          <w:b/>
          <w:bCs/>
        </w:rPr>
        <w:t>oc</w:t>
      </w:r>
      <w:r>
        <w:rPr>
          <w:rFonts w:cs="Arial"/>
          <w:b/>
          <w:bCs/>
          <w:spacing w:val="2"/>
        </w:rPr>
        <w:t>k</w:t>
      </w:r>
      <w:r>
        <w:t>,</w:t>
      </w:r>
      <w:r>
        <w:rPr>
          <w:spacing w:val="-7"/>
        </w:rPr>
        <w:t xml:space="preserve"> </w:t>
      </w:r>
      <w:r>
        <w:rPr>
          <w:spacing w:val="1"/>
        </w:rPr>
        <w:t>p</w:t>
      </w:r>
      <w:r>
        <w:t>re</w:t>
      </w:r>
      <w:r>
        <w:rPr>
          <w:spacing w:val="1"/>
        </w:rPr>
        <w:t>f</w:t>
      </w:r>
      <w:r>
        <w:t>erab</w:t>
      </w:r>
      <w:r>
        <w:rPr>
          <w:spacing w:val="1"/>
        </w:rPr>
        <w:t>l</w:t>
      </w:r>
      <w:r>
        <w:t>y</w:t>
      </w:r>
      <w:r>
        <w:rPr>
          <w:spacing w:val="-10"/>
        </w:rPr>
        <w:t xml:space="preserve"> </w:t>
      </w:r>
      <w:r>
        <w:rPr>
          <w:spacing w:val="1"/>
        </w:rPr>
        <w:t>f</w:t>
      </w:r>
      <w:r>
        <w:t>ar</w:t>
      </w:r>
      <w:r>
        <w:rPr>
          <w:spacing w:val="-6"/>
        </w:rPr>
        <w:t xml:space="preserve"> </w:t>
      </w:r>
      <w:r>
        <w:rPr>
          <w:spacing w:val="2"/>
        </w:rPr>
        <w:t>f</w:t>
      </w:r>
      <w:r>
        <w:t>r</w:t>
      </w:r>
      <w:r>
        <w:rPr>
          <w:spacing w:val="-3"/>
        </w:rPr>
        <w:t>o</w:t>
      </w:r>
      <w:r>
        <w:t>m</w:t>
      </w:r>
      <w:r>
        <w:rPr>
          <w:spacing w:val="-4"/>
        </w:rPr>
        <w:t xml:space="preserve"> </w:t>
      </w:r>
      <w:r>
        <w:t>urban</w:t>
      </w:r>
      <w:r>
        <w:rPr>
          <w:spacing w:val="-7"/>
        </w:rPr>
        <w:t xml:space="preserve"> </w:t>
      </w:r>
      <w:r>
        <w:t>ar</w:t>
      </w:r>
      <w:r>
        <w:rPr>
          <w:spacing w:val="2"/>
        </w:rPr>
        <w:t>e</w:t>
      </w:r>
      <w:r>
        <w:t>as,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rPr>
          <w:spacing w:val="-1"/>
        </w:rPr>
        <w:t>i</w:t>
      </w:r>
      <w:r>
        <w:t>n</w:t>
      </w:r>
      <w:r>
        <w:rPr>
          <w:spacing w:val="-2"/>
        </w:rPr>
        <w:t>i</w:t>
      </w:r>
      <w:r>
        <w:t>n</w:t>
      </w:r>
      <w:r>
        <w:rPr>
          <w:spacing w:val="-1"/>
        </w:rPr>
        <w:t>g</w:t>
      </w:r>
      <w:r>
        <w:t>,</w:t>
      </w:r>
      <w:r>
        <w:rPr>
          <w:spacing w:val="-7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-6"/>
        </w:rPr>
        <w:t xml:space="preserve"> </w:t>
      </w:r>
      <w:r>
        <w:t>ot</w:t>
      </w:r>
      <w:r>
        <w:rPr>
          <w:spacing w:val="1"/>
        </w:rPr>
        <w:t>h</w:t>
      </w:r>
      <w:r>
        <w:t>er</w:t>
      </w:r>
      <w:r>
        <w:rPr>
          <w:w w:val="99"/>
        </w:rPr>
        <w:t xml:space="preserve"> </w:t>
      </w:r>
      <w:r>
        <w:rPr>
          <w:spacing w:val="-1"/>
        </w:rPr>
        <w:t>i</w:t>
      </w:r>
      <w:r>
        <w:t>nst</w:t>
      </w:r>
      <w:r>
        <w:rPr>
          <w:spacing w:val="1"/>
        </w:rPr>
        <w:t>a</w:t>
      </w:r>
      <w:r>
        <w:rPr>
          <w:spacing w:val="-1"/>
        </w:rPr>
        <w:t>ll</w:t>
      </w:r>
      <w:r>
        <w:rPr>
          <w:spacing w:val="1"/>
        </w:rPr>
        <w:t>a</w:t>
      </w:r>
      <w:r>
        <w:t>t</w:t>
      </w:r>
      <w:r>
        <w:rPr>
          <w:spacing w:val="-2"/>
        </w:rPr>
        <w:t>i</w:t>
      </w:r>
      <w:r>
        <w:rPr>
          <w:spacing w:val="1"/>
        </w:rPr>
        <w:t>o</w:t>
      </w:r>
      <w:r>
        <w:t>ns</w:t>
      </w:r>
      <w:r>
        <w:rPr>
          <w:spacing w:val="-5"/>
        </w:rPr>
        <w:t xml:space="preserve"> </w:t>
      </w:r>
      <w:r>
        <w:t>(e.</w:t>
      </w:r>
      <w:r>
        <w:rPr>
          <w:spacing w:val="-1"/>
        </w:rPr>
        <w:t>g</w:t>
      </w:r>
      <w:r>
        <w:t>.</w:t>
      </w:r>
      <w:r>
        <w:rPr>
          <w:spacing w:val="-4"/>
        </w:rPr>
        <w:t xml:space="preserve"> </w:t>
      </w:r>
      <w:r>
        <w:t>rai</w:t>
      </w:r>
      <w:r>
        <w:rPr>
          <w:spacing w:val="1"/>
        </w:rPr>
        <w:t>l</w:t>
      </w:r>
      <w:r>
        <w:rPr>
          <w:spacing w:val="-3"/>
        </w:rPr>
        <w:t>w</w:t>
      </w:r>
      <w:r>
        <w:rPr>
          <w:spacing w:val="4"/>
        </w:rPr>
        <w:t>a</w:t>
      </w:r>
      <w:r>
        <w:t>y</w:t>
      </w:r>
      <w:r>
        <w:rPr>
          <w:spacing w:val="-7"/>
        </w:rPr>
        <w:t xml:space="preserve"> </w:t>
      </w:r>
      <w:r>
        <w:rPr>
          <w:spacing w:val="-1"/>
        </w:rPr>
        <w:t>li</w:t>
      </w:r>
      <w:r>
        <w:rPr>
          <w:spacing w:val="1"/>
        </w:rPr>
        <w:t>n</w:t>
      </w:r>
      <w:r>
        <w:t>es)</w:t>
      </w:r>
      <w:r>
        <w:rPr>
          <w:spacing w:val="-3"/>
        </w:rPr>
        <w:t xml:space="preserve"> </w:t>
      </w:r>
      <w:r>
        <w:t>th</w:t>
      </w:r>
      <w:r>
        <w:rPr>
          <w:spacing w:val="-1"/>
        </w:rPr>
        <w:t>a</w:t>
      </w:r>
      <w:r>
        <w:t>t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rPr>
          <w:spacing w:val="1"/>
        </w:rPr>
        <w:t>a</w:t>
      </w:r>
      <w:r>
        <w:t>y</w:t>
      </w:r>
      <w:r>
        <w:rPr>
          <w:spacing w:val="-9"/>
        </w:rPr>
        <w:t xml:space="preserve"> </w:t>
      </w:r>
      <w:r>
        <w:rPr>
          <w:spacing w:val="1"/>
        </w:rPr>
        <w:t>c</w:t>
      </w:r>
      <w:r>
        <w:t>a</w:t>
      </w:r>
      <w:r>
        <w:rPr>
          <w:spacing w:val="-1"/>
        </w:rPr>
        <w:t>u</w:t>
      </w:r>
      <w:r>
        <w:rPr>
          <w:spacing w:val="1"/>
        </w:rPr>
        <w:t>s</w:t>
      </w:r>
      <w:r>
        <w:t>e</w:t>
      </w:r>
      <w:r>
        <w:rPr>
          <w:spacing w:val="-5"/>
        </w:rPr>
        <w:t xml:space="preserve"> </w:t>
      </w:r>
      <w:r>
        <w:rPr>
          <w:spacing w:val="-2"/>
        </w:rPr>
        <w:t>v</w:t>
      </w:r>
      <w:r>
        <w:rPr>
          <w:spacing w:val="1"/>
        </w:rPr>
        <w:t>i</w:t>
      </w:r>
      <w:r>
        <w:t>bra</w:t>
      </w:r>
      <w:r>
        <w:rPr>
          <w:spacing w:val="2"/>
        </w:rPr>
        <w:t>t</w:t>
      </w:r>
      <w:r>
        <w:rPr>
          <w:spacing w:val="-1"/>
        </w:rPr>
        <w:t>i</w:t>
      </w:r>
      <w:r>
        <w:rPr>
          <w:spacing w:val="1"/>
        </w:rPr>
        <w:t>o</w:t>
      </w:r>
      <w:r>
        <w:t>ns</w:t>
      </w:r>
      <w:r>
        <w:rPr>
          <w:spacing w:val="-5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5"/>
        </w:rPr>
        <w:t xml:space="preserve"> </w:t>
      </w:r>
      <w:r>
        <w:rPr>
          <w:spacing w:val="-1"/>
        </w:rPr>
        <w:t>E</w:t>
      </w:r>
      <w:r>
        <w:t>arth</w:t>
      </w:r>
      <w:r>
        <w:rPr>
          <w:spacing w:val="-3"/>
        </w:rPr>
        <w:t xml:space="preserve"> w</w:t>
      </w:r>
      <w:r>
        <w:rPr>
          <w:spacing w:val="1"/>
        </w:rPr>
        <w:t>h</w:t>
      </w:r>
      <w:r>
        <w:rPr>
          <w:spacing w:val="-1"/>
        </w:rPr>
        <w:t>i</w:t>
      </w:r>
      <w:r>
        <w:rPr>
          <w:spacing w:val="1"/>
        </w:rPr>
        <w:t>c</w:t>
      </w:r>
      <w:r>
        <w:t>h</w:t>
      </w:r>
      <w:r>
        <w:rPr>
          <w:spacing w:val="-6"/>
        </w:rPr>
        <w:t xml:space="preserve"> </w:t>
      </w:r>
      <w:r>
        <w:t>co</w:t>
      </w:r>
      <w:r>
        <w:rPr>
          <w:spacing w:val="1"/>
        </w:rPr>
        <w:t>u</w:t>
      </w:r>
      <w:r>
        <w:rPr>
          <w:spacing w:val="-1"/>
        </w:rPr>
        <w:t>l</w:t>
      </w:r>
      <w:r>
        <w:t>d</w:t>
      </w:r>
      <w:r>
        <w:rPr>
          <w:spacing w:val="-5"/>
        </w:rPr>
        <w:t xml:space="preserve"> </w:t>
      </w:r>
      <w:r>
        <w:rPr>
          <w:spacing w:val="4"/>
        </w:rPr>
        <w:t>m</w:t>
      </w:r>
      <w:r>
        <w:rPr>
          <w:spacing w:val="-3"/>
        </w:rPr>
        <w:t>a</w:t>
      </w:r>
      <w:r>
        <w:rPr>
          <w:spacing w:val="-2"/>
        </w:rPr>
        <w:t>s</w:t>
      </w:r>
      <w:r>
        <w:t>k</w:t>
      </w:r>
      <w:r>
        <w:rPr>
          <w:spacing w:val="-2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6"/>
        </w:rPr>
        <w:t xml:space="preserve"> </w:t>
      </w:r>
      <w:r>
        <w:t>sh</w:t>
      </w:r>
      <w:r>
        <w:rPr>
          <w:spacing w:val="-1"/>
        </w:rPr>
        <w:t>a</w:t>
      </w:r>
      <w:r>
        <w:rPr>
          <w:spacing w:val="3"/>
        </w:rPr>
        <w:t>k</w:t>
      </w:r>
      <w:r>
        <w:rPr>
          <w:spacing w:val="-1"/>
        </w:rPr>
        <w:t>i</w:t>
      </w:r>
      <w:r>
        <w:t>ng</w:t>
      </w:r>
      <w:r>
        <w:rPr>
          <w:w w:val="99"/>
        </w:rPr>
        <w:t xml:space="preserve"> </w:t>
      </w:r>
      <w:r>
        <w:t>d</w:t>
      </w:r>
      <w:r>
        <w:rPr>
          <w:spacing w:val="-1"/>
        </w:rPr>
        <w:t>u</w:t>
      </w:r>
      <w:r>
        <w:t>e</w:t>
      </w:r>
      <w:r>
        <w:rPr>
          <w:spacing w:val="-9"/>
        </w:rPr>
        <w:t xml:space="preserve"> </w:t>
      </w:r>
      <w:r>
        <w:rPr>
          <w:spacing w:val="1"/>
        </w:rPr>
        <w:t>t</w:t>
      </w:r>
      <w:r>
        <w:t>o</w:t>
      </w:r>
      <w:r>
        <w:rPr>
          <w:spacing w:val="-8"/>
        </w:rPr>
        <w:t xml:space="preserve"> </w:t>
      </w:r>
      <w:r>
        <w:t>s</w:t>
      </w:r>
      <w:r>
        <w:rPr>
          <w:spacing w:val="4"/>
        </w:rPr>
        <w:t>m</w:t>
      </w:r>
      <w:r>
        <w:t>a</w:t>
      </w:r>
      <w:r>
        <w:rPr>
          <w:spacing w:val="-2"/>
        </w:rPr>
        <w:t>l</w:t>
      </w:r>
      <w:r>
        <w:t>l</w:t>
      </w:r>
      <w:r>
        <w:rPr>
          <w:spacing w:val="-9"/>
        </w:rPr>
        <w:t xml:space="preserve"> </w:t>
      </w:r>
      <w:r>
        <w:t>e</w:t>
      </w:r>
      <w:r>
        <w:rPr>
          <w:spacing w:val="-1"/>
        </w:rPr>
        <w:t>a</w:t>
      </w:r>
      <w:r>
        <w:t>rt</w:t>
      </w:r>
      <w:r>
        <w:rPr>
          <w:spacing w:val="1"/>
        </w:rPr>
        <w:t>h</w:t>
      </w:r>
      <w:r>
        <w:t>q</w:t>
      </w:r>
      <w:r>
        <w:rPr>
          <w:spacing w:val="-1"/>
        </w:rPr>
        <w:t>u</w:t>
      </w:r>
      <w:r>
        <w:t>a</w:t>
      </w:r>
      <w:r>
        <w:rPr>
          <w:spacing w:val="3"/>
        </w:rPr>
        <w:t>k</w:t>
      </w:r>
      <w:r>
        <w:t>es.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6" w:line="240" w:lineRule="exact"/>
        <w:rPr>
          <w:sz w:val="24"/>
          <w:szCs w:val="24"/>
        </w:rPr>
      </w:pPr>
    </w:p>
    <w:p w:rsidR="00390CA3" w:rsidRDefault="00BD6A69">
      <w:pPr>
        <w:ind w:left="138" w:right="1060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AU" w:eastAsia="en-AU"/>
        </w:rPr>
        <w:drawing>
          <wp:inline distT="0" distB="0" distL="0" distR="0">
            <wp:extent cx="5224145" cy="826770"/>
            <wp:effectExtent l="0" t="0" r="0" b="0"/>
            <wp:docPr id="33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145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CA3" w:rsidRDefault="00390CA3">
      <w:pPr>
        <w:spacing w:before="1" w:line="130" w:lineRule="exact"/>
        <w:rPr>
          <w:sz w:val="13"/>
          <w:szCs w:val="13"/>
        </w:rPr>
      </w:pPr>
    </w:p>
    <w:p w:rsidR="00390CA3" w:rsidRDefault="00BD6A69">
      <w:pPr>
        <w:ind w:left="138" w:right="150"/>
        <w:rPr>
          <w:rFonts w:ascii="Arial" w:eastAsia="Arial" w:hAnsi="Arial" w:cs="Arial"/>
          <w:sz w:val="18"/>
          <w:szCs w:val="18"/>
        </w:rPr>
      </w:pPr>
      <w:bookmarkStart w:id="19" w:name="_bookmark6"/>
      <w:bookmarkEnd w:id="19"/>
      <w:r>
        <w:rPr>
          <w:rFonts w:ascii="Arial" w:eastAsia="Arial" w:hAnsi="Arial" w:cs="Arial"/>
          <w:i/>
          <w:sz w:val="18"/>
          <w:szCs w:val="18"/>
        </w:rPr>
        <w:t>F</w:t>
      </w:r>
      <w:r>
        <w:rPr>
          <w:rFonts w:ascii="Arial" w:eastAsia="Arial" w:hAnsi="Arial" w:cs="Arial"/>
          <w:i/>
          <w:spacing w:val="1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gure</w:t>
      </w:r>
      <w:r>
        <w:rPr>
          <w:rFonts w:ascii="Arial" w:eastAsia="Arial" w:hAnsi="Arial" w:cs="Arial"/>
          <w:i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7: S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z w:val="18"/>
          <w:szCs w:val="18"/>
        </w:rPr>
        <w:t>i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pacing w:val="-2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>og</w:t>
      </w:r>
      <w:r>
        <w:rPr>
          <w:rFonts w:ascii="Arial" w:eastAsia="Arial" w:hAnsi="Arial" w:cs="Arial"/>
          <w:i/>
          <w:spacing w:val="-3"/>
          <w:sz w:val="18"/>
          <w:szCs w:val="18"/>
        </w:rPr>
        <w:t>r</w:t>
      </w:r>
      <w:r>
        <w:rPr>
          <w:rFonts w:ascii="Arial" w:eastAsia="Arial" w:hAnsi="Arial" w:cs="Arial"/>
          <w:i/>
          <w:sz w:val="18"/>
          <w:szCs w:val="18"/>
        </w:rPr>
        <w:t>am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re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o</w:t>
      </w:r>
      <w:r>
        <w:rPr>
          <w:rFonts w:ascii="Arial" w:eastAsia="Arial" w:hAnsi="Arial" w:cs="Arial"/>
          <w:i/>
          <w:spacing w:val="-3"/>
          <w:sz w:val="18"/>
          <w:szCs w:val="18"/>
        </w:rPr>
        <w:t>r</w:t>
      </w:r>
      <w:r>
        <w:rPr>
          <w:rFonts w:ascii="Arial" w:eastAsia="Arial" w:hAnsi="Arial" w:cs="Arial"/>
          <w:i/>
          <w:sz w:val="18"/>
          <w:szCs w:val="18"/>
        </w:rPr>
        <w:t>d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z w:val="18"/>
          <w:szCs w:val="18"/>
        </w:rPr>
        <w:t xml:space="preserve">d </w:t>
      </w:r>
      <w:r>
        <w:rPr>
          <w:rFonts w:ascii="Arial" w:eastAsia="Arial" w:hAnsi="Arial" w:cs="Arial"/>
          <w:i/>
          <w:spacing w:val="3"/>
          <w:sz w:val="18"/>
          <w:szCs w:val="18"/>
        </w:rPr>
        <w:t>b</w:t>
      </w:r>
      <w:r>
        <w:rPr>
          <w:rFonts w:ascii="Arial" w:eastAsia="Arial" w:hAnsi="Arial" w:cs="Arial"/>
          <w:i/>
          <w:sz w:val="18"/>
          <w:szCs w:val="18"/>
        </w:rPr>
        <w:t>y</w:t>
      </w:r>
      <w:r>
        <w:rPr>
          <w:rFonts w:ascii="Arial" w:eastAsia="Arial" w:hAnsi="Arial" w:cs="Arial"/>
          <w:i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 xml:space="preserve">a </w:t>
      </w:r>
      <w:r>
        <w:rPr>
          <w:rFonts w:ascii="Arial" w:eastAsia="Arial" w:hAnsi="Arial" w:cs="Arial"/>
          <w:i/>
          <w:spacing w:val="-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ei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pacing w:val="-2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>o</w:t>
      </w:r>
      <w:r>
        <w:rPr>
          <w:rFonts w:ascii="Arial" w:eastAsia="Arial" w:hAnsi="Arial" w:cs="Arial"/>
          <w:i/>
          <w:spacing w:val="-2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>e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z w:val="18"/>
          <w:szCs w:val="18"/>
        </w:rPr>
        <w:t>er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in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Ta</w:t>
      </w:r>
      <w:r>
        <w:rPr>
          <w:rFonts w:ascii="Arial" w:eastAsia="Arial" w:hAnsi="Arial" w:cs="Arial"/>
          <w:i/>
          <w:spacing w:val="-2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>w</w:t>
      </w:r>
      <w:r>
        <w:rPr>
          <w:rFonts w:ascii="Arial" w:eastAsia="Arial" w:hAnsi="Arial" w:cs="Arial"/>
          <w:i/>
          <w:spacing w:val="-2"/>
          <w:sz w:val="18"/>
          <w:szCs w:val="18"/>
        </w:rPr>
        <w:t>o</w:t>
      </w:r>
      <w:r>
        <w:rPr>
          <w:rFonts w:ascii="Arial" w:eastAsia="Arial" w:hAnsi="Arial" w:cs="Arial"/>
          <w:i/>
          <w:sz w:val="18"/>
          <w:szCs w:val="18"/>
        </w:rPr>
        <w:t>rth, N</w:t>
      </w:r>
      <w:r>
        <w:rPr>
          <w:rFonts w:ascii="Arial" w:eastAsia="Arial" w:hAnsi="Arial" w:cs="Arial"/>
          <w:i/>
          <w:spacing w:val="-3"/>
          <w:sz w:val="18"/>
          <w:szCs w:val="18"/>
        </w:rPr>
        <w:t>S</w:t>
      </w:r>
      <w:r>
        <w:rPr>
          <w:rFonts w:ascii="Arial" w:eastAsia="Arial" w:hAnsi="Arial" w:cs="Arial"/>
          <w:i/>
          <w:spacing w:val="4"/>
          <w:sz w:val="18"/>
          <w:szCs w:val="18"/>
        </w:rPr>
        <w:t>W</w:t>
      </w:r>
      <w:r>
        <w:rPr>
          <w:rFonts w:ascii="Arial" w:eastAsia="Arial" w:hAnsi="Arial" w:cs="Arial"/>
          <w:i/>
          <w:sz w:val="18"/>
          <w:szCs w:val="18"/>
        </w:rPr>
        <w:t>. S</w:t>
      </w:r>
      <w:r>
        <w:rPr>
          <w:rFonts w:ascii="Arial" w:eastAsia="Arial" w:hAnsi="Arial" w:cs="Arial"/>
          <w:i/>
          <w:spacing w:val="-2"/>
          <w:sz w:val="18"/>
          <w:szCs w:val="18"/>
        </w:rPr>
        <w:t>o</w:t>
      </w:r>
      <w:r>
        <w:rPr>
          <w:rFonts w:ascii="Arial" w:eastAsia="Arial" w:hAnsi="Arial" w:cs="Arial"/>
          <w:i/>
          <w:sz w:val="18"/>
          <w:szCs w:val="18"/>
        </w:rPr>
        <w:t>ur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z w:val="18"/>
          <w:szCs w:val="18"/>
        </w:rPr>
        <w:t xml:space="preserve">: </w:t>
      </w:r>
      <w:r>
        <w:rPr>
          <w:rFonts w:ascii="Arial" w:eastAsia="Arial" w:hAnsi="Arial" w:cs="Arial"/>
          <w:i/>
          <w:spacing w:val="-1"/>
          <w:sz w:val="18"/>
          <w:szCs w:val="18"/>
        </w:rPr>
        <w:t>G</w:t>
      </w:r>
      <w:r>
        <w:rPr>
          <w:rFonts w:ascii="Arial" w:eastAsia="Arial" w:hAnsi="Arial" w:cs="Arial"/>
          <w:i/>
          <w:sz w:val="18"/>
          <w:szCs w:val="18"/>
        </w:rPr>
        <w:t>e</w:t>
      </w:r>
      <w:r>
        <w:rPr>
          <w:rFonts w:ascii="Arial" w:eastAsia="Arial" w:hAnsi="Arial" w:cs="Arial"/>
          <w:i/>
          <w:spacing w:val="-2"/>
          <w:sz w:val="18"/>
          <w:szCs w:val="18"/>
        </w:rPr>
        <w:t>o</w:t>
      </w:r>
      <w:r>
        <w:rPr>
          <w:rFonts w:ascii="Arial" w:eastAsia="Arial" w:hAnsi="Arial" w:cs="Arial"/>
          <w:i/>
          <w:spacing w:val="1"/>
          <w:sz w:val="18"/>
          <w:szCs w:val="18"/>
        </w:rPr>
        <w:t>sc</w:t>
      </w:r>
      <w:r>
        <w:rPr>
          <w:rFonts w:ascii="Arial" w:eastAsia="Arial" w:hAnsi="Arial" w:cs="Arial"/>
          <w:i/>
          <w:spacing w:val="-2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en</w:t>
      </w:r>
      <w:r>
        <w:rPr>
          <w:rFonts w:ascii="Arial" w:eastAsia="Arial" w:hAnsi="Arial" w:cs="Arial"/>
          <w:i/>
          <w:spacing w:val="-2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e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Au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tr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z w:val="18"/>
          <w:szCs w:val="18"/>
        </w:rPr>
        <w:t>lia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2" w:line="280" w:lineRule="exact"/>
        <w:rPr>
          <w:sz w:val="28"/>
          <w:szCs w:val="28"/>
        </w:rPr>
      </w:pPr>
    </w:p>
    <w:p w:rsidR="00390CA3" w:rsidRDefault="00BD6A69">
      <w:pPr>
        <w:pStyle w:val="Heading2"/>
        <w:ind w:right="150"/>
      </w:pPr>
      <w:bookmarkStart w:id="20" w:name="_TOC_250039"/>
      <w:r>
        <w:rPr>
          <w:spacing w:val="-16"/>
        </w:rPr>
        <w:t>T</w:t>
      </w:r>
      <w:r>
        <w:rPr>
          <w:spacing w:val="-4"/>
        </w:rPr>
        <w:t>y</w:t>
      </w:r>
      <w:r>
        <w:t xml:space="preserve">pes </w:t>
      </w:r>
      <w:r>
        <w:rPr>
          <w:spacing w:val="1"/>
        </w:rPr>
        <w:t>o</w:t>
      </w:r>
      <w:r>
        <w:t>f</w:t>
      </w:r>
      <w:r>
        <w:rPr>
          <w:spacing w:val="-1"/>
        </w:rPr>
        <w:t xml:space="preserve"> </w:t>
      </w:r>
      <w:r>
        <w:rPr>
          <w:spacing w:val="-2"/>
        </w:rPr>
        <w:t>s</w:t>
      </w:r>
      <w:r>
        <w:t>ei</w:t>
      </w:r>
      <w:r>
        <w:rPr>
          <w:spacing w:val="1"/>
        </w:rPr>
        <w:t>s</w:t>
      </w:r>
      <w:r>
        <w:rPr>
          <w:spacing w:val="-3"/>
        </w:rPr>
        <w:t>m</w:t>
      </w:r>
      <w:r>
        <w:t>o</w:t>
      </w:r>
      <w:r>
        <w:rPr>
          <w:spacing w:val="-2"/>
        </w:rPr>
        <w:t>gr</w:t>
      </w:r>
      <w:r>
        <w:t>ap</w:t>
      </w:r>
      <w:r>
        <w:rPr>
          <w:spacing w:val="-2"/>
        </w:rPr>
        <w:t>h</w:t>
      </w:r>
      <w:bookmarkEnd w:id="20"/>
      <w:r>
        <w:t>s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2" w:line="280" w:lineRule="exact"/>
        <w:rPr>
          <w:sz w:val="28"/>
          <w:szCs w:val="28"/>
        </w:rPr>
      </w:pPr>
    </w:p>
    <w:p w:rsidR="00390CA3" w:rsidRDefault="00BD6A69">
      <w:pPr>
        <w:pStyle w:val="Heading3"/>
        <w:ind w:right="150"/>
        <w:rPr>
          <w:b w:val="0"/>
          <w:bCs w:val="0"/>
        </w:rPr>
      </w:pPr>
      <w:bookmarkStart w:id="21" w:name="_TOC_250038"/>
      <w:r>
        <w:rPr>
          <w:spacing w:val="-6"/>
        </w:rPr>
        <w:t>A</w:t>
      </w:r>
      <w:r>
        <w:rPr>
          <w:spacing w:val="1"/>
        </w:rPr>
        <w:t>n</w:t>
      </w:r>
      <w:r>
        <w:t xml:space="preserve">alogue </w:t>
      </w:r>
      <w:r>
        <w:rPr>
          <w:spacing w:val="1"/>
        </w:rPr>
        <w:t>s</w:t>
      </w:r>
      <w:r>
        <w:t>ei</w:t>
      </w:r>
      <w:r>
        <w:rPr>
          <w:spacing w:val="1"/>
        </w:rPr>
        <w:t>s</w:t>
      </w:r>
      <w:r>
        <w:t>mogr</w:t>
      </w:r>
      <w:r>
        <w:rPr>
          <w:spacing w:val="-2"/>
        </w:rPr>
        <w:t>a</w:t>
      </w:r>
      <w:r>
        <w:t>phs</w:t>
      </w:r>
      <w:bookmarkEnd w:id="21"/>
    </w:p>
    <w:p w:rsidR="00390CA3" w:rsidRDefault="00390CA3">
      <w:pPr>
        <w:spacing w:before="2" w:line="220" w:lineRule="exact"/>
      </w:pPr>
    </w:p>
    <w:p w:rsidR="00390CA3" w:rsidRDefault="00BD6A69">
      <w:pPr>
        <w:pStyle w:val="BodyText"/>
        <w:spacing w:line="291" w:lineRule="auto"/>
        <w:ind w:right="278"/>
      </w:pPr>
      <w:r>
        <w:t>O</w:t>
      </w:r>
      <w:r>
        <w:rPr>
          <w:spacing w:val="-1"/>
        </w:rPr>
        <w:t>l</w:t>
      </w:r>
      <w:r>
        <w:t>d</w:t>
      </w:r>
      <w:r>
        <w:rPr>
          <w:spacing w:val="-1"/>
        </w:rPr>
        <w:t>e</w:t>
      </w:r>
      <w:r>
        <w:t>r,</w:t>
      </w:r>
      <w:r>
        <w:rPr>
          <w:spacing w:val="-7"/>
        </w:rPr>
        <w:t xml:space="preserve"> </w:t>
      </w:r>
      <w:r>
        <w:rPr>
          <w:spacing w:val="1"/>
        </w:rPr>
        <w:t>a</w:t>
      </w:r>
      <w:r>
        <w:t>n</w:t>
      </w:r>
      <w:r>
        <w:rPr>
          <w:spacing w:val="1"/>
        </w:rPr>
        <w:t>a</w:t>
      </w:r>
      <w:r>
        <w:rPr>
          <w:spacing w:val="-1"/>
        </w:rPr>
        <w:t>l</w:t>
      </w:r>
      <w:r>
        <w:t>o</w:t>
      </w:r>
      <w:r>
        <w:rPr>
          <w:spacing w:val="1"/>
        </w:rPr>
        <w:t>g</w:t>
      </w:r>
      <w:r>
        <w:t>ue</w:t>
      </w:r>
      <w:r>
        <w:rPr>
          <w:spacing w:val="-7"/>
        </w:rPr>
        <w:t xml:space="preserve"> </w:t>
      </w:r>
      <w:r>
        <w:rPr>
          <w:spacing w:val="5"/>
        </w:rPr>
        <w:t>s</w:t>
      </w:r>
      <w:r>
        <w:rPr>
          <w:spacing w:val="-7"/>
        </w:rPr>
        <w:t>y</w:t>
      </w:r>
      <w:r>
        <w:rPr>
          <w:spacing w:val="1"/>
        </w:rPr>
        <w:t>s</w:t>
      </w:r>
      <w:r>
        <w:rPr>
          <w:spacing w:val="2"/>
        </w:rPr>
        <w:t>t</w:t>
      </w:r>
      <w:r>
        <w:t>e</w:t>
      </w:r>
      <w:r>
        <w:rPr>
          <w:spacing w:val="4"/>
        </w:rPr>
        <w:t>m</w:t>
      </w:r>
      <w:r>
        <w:t>s</w:t>
      </w:r>
      <w:r>
        <w:rPr>
          <w:spacing w:val="-6"/>
        </w:rPr>
        <w:t xml:space="preserve"> </w:t>
      </w:r>
      <w:r>
        <w:rPr>
          <w:spacing w:val="-2"/>
        </w:rPr>
        <w:t>c</w:t>
      </w:r>
      <w:r>
        <w:t>o</w:t>
      </w:r>
      <w:r>
        <w:rPr>
          <w:spacing w:val="-1"/>
        </w:rPr>
        <w:t>n</w:t>
      </w:r>
      <w:r>
        <w:rPr>
          <w:spacing w:val="1"/>
        </w:rPr>
        <w:t>s</w:t>
      </w:r>
      <w:r>
        <w:rPr>
          <w:spacing w:val="-1"/>
        </w:rPr>
        <w:t>i</w:t>
      </w:r>
      <w:r>
        <w:rPr>
          <w:spacing w:val="1"/>
        </w:rPr>
        <w:t>s</w:t>
      </w:r>
      <w:r>
        <w:t>ted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1"/>
        </w:rPr>
        <w:t>s</w:t>
      </w:r>
      <w:r>
        <w:t>e</w:t>
      </w:r>
      <w:r>
        <w:rPr>
          <w:spacing w:val="-2"/>
        </w:rPr>
        <w:t>i</w:t>
      </w:r>
      <w:r>
        <w:rPr>
          <w:spacing w:val="1"/>
        </w:rPr>
        <w:t>s</w:t>
      </w:r>
      <w:r>
        <w:rPr>
          <w:spacing w:val="4"/>
        </w:rPr>
        <w:t>m</w:t>
      </w:r>
      <w:r>
        <w:rPr>
          <w:spacing w:val="-3"/>
        </w:rPr>
        <w:t>o</w:t>
      </w:r>
      <w:r>
        <w:rPr>
          <w:spacing w:val="4"/>
        </w:rPr>
        <w:t>m</w:t>
      </w:r>
      <w:r>
        <w:t>et</w:t>
      </w:r>
      <w:r>
        <w:rPr>
          <w:spacing w:val="-1"/>
        </w:rPr>
        <w:t>e</w:t>
      </w:r>
      <w:r>
        <w:t>r</w:t>
      </w:r>
      <w:r>
        <w:rPr>
          <w:spacing w:val="-6"/>
        </w:rPr>
        <w:t xml:space="preserve"> </w:t>
      </w:r>
      <w:r>
        <w:t>(</w:t>
      </w:r>
      <w:r>
        <w:rPr>
          <w:spacing w:val="-1"/>
        </w:rPr>
        <w:t>i</w:t>
      </w:r>
      <w:r>
        <w:t>.e.</w:t>
      </w:r>
      <w:r>
        <w:rPr>
          <w:spacing w:val="-7"/>
        </w:rPr>
        <w:t xml:space="preserve"> </w:t>
      </w:r>
      <w:r>
        <w:t>se</w:t>
      </w:r>
      <w:r>
        <w:rPr>
          <w:spacing w:val="-1"/>
        </w:rPr>
        <w:t>n</w:t>
      </w:r>
      <w:r>
        <w:rPr>
          <w:spacing w:val="1"/>
        </w:rPr>
        <w:t>s</w:t>
      </w:r>
      <w:r>
        <w:t>or)</w:t>
      </w:r>
      <w:r>
        <w:rPr>
          <w:spacing w:val="-6"/>
        </w:rPr>
        <w:t xml:space="preserve"> </w:t>
      </w:r>
      <w:r>
        <w:t>co</w:t>
      </w:r>
      <w:r>
        <w:rPr>
          <w:spacing w:val="1"/>
        </w:rPr>
        <w:t>n</w:t>
      </w:r>
      <w:r>
        <w:t>n</w:t>
      </w:r>
      <w:r>
        <w:rPr>
          <w:spacing w:val="-1"/>
        </w:rPr>
        <w:t>e</w:t>
      </w:r>
      <w:r>
        <w:rPr>
          <w:spacing w:val="1"/>
        </w:rPr>
        <w:t>c</w:t>
      </w:r>
      <w:r>
        <w:t>t</w:t>
      </w:r>
      <w:r>
        <w:rPr>
          <w:spacing w:val="1"/>
        </w:rPr>
        <w:t>e</w:t>
      </w:r>
      <w:r>
        <w:t>d</w:t>
      </w:r>
      <w:r>
        <w:rPr>
          <w:spacing w:val="-7"/>
        </w:rPr>
        <w:t xml:space="preserve"> </w:t>
      </w:r>
      <w:r>
        <w:rPr>
          <w:spacing w:val="-1"/>
        </w:rPr>
        <w:t>t</w:t>
      </w:r>
      <w:r>
        <w:t>o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record</w:t>
      </w:r>
      <w:r>
        <w:rPr>
          <w:spacing w:val="-1"/>
        </w:rPr>
        <w:t>i</w:t>
      </w:r>
      <w:r>
        <w:rPr>
          <w:spacing w:val="1"/>
        </w:rPr>
        <w:t>n</w:t>
      </w:r>
      <w:r>
        <w:t>g</w:t>
      </w:r>
      <w:r>
        <w:rPr>
          <w:spacing w:val="2"/>
        </w:rPr>
        <w:t xml:space="preserve"> </w:t>
      </w:r>
      <w:r>
        <w:t>u</w:t>
      </w:r>
      <w:r>
        <w:rPr>
          <w:spacing w:val="1"/>
        </w:rPr>
        <w:t>n</w:t>
      </w:r>
      <w:r>
        <w:rPr>
          <w:spacing w:val="-1"/>
        </w:rPr>
        <w:t>i</w:t>
      </w:r>
      <w:r>
        <w:t>t,</w:t>
      </w:r>
      <w:r>
        <w:rPr>
          <w:w w:val="99"/>
        </w:rPr>
        <w:t xml:space="preserve"> </w:t>
      </w:r>
      <w:r>
        <w:t>wh</w:t>
      </w:r>
      <w:r>
        <w:rPr>
          <w:spacing w:val="-2"/>
        </w:rPr>
        <w:t>i</w:t>
      </w:r>
      <w:r>
        <w:rPr>
          <w:spacing w:val="1"/>
        </w:rPr>
        <w:t>c</w:t>
      </w:r>
      <w:r>
        <w:t>h</w:t>
      </w:r>
      <w:r>
        <w:rPr>
          <w:spacing w:val="-4"/>
        </w:rPr>
        <w:t xml:space="preserve"> </w:t>
      </w:r>
      <w:r>
        <w:t>was</w:t>
      </w:r>
      <w:r>
        <w:rPr>
          <w:spacing w:val="-5"/>
        </w:rPr>
        <w:t xml:space="preserve"> </w:t>
      </w:r>
      <w:r>
        <w:t>usu</w:t>
      </w:r>
      <w:r>
        <w:rPr>
          <w:spacing w:val="1"/>
        </w:rPr>
        <w:t>a</w:t>
      </w:r>
      <w:r>
        <w:rPr>
          <w:spacing w:val="-1"/>
        </w:rPr>
        <w:t>l</w:t>
      </w:r>
      <w:r>
        <w:rPr>
          <w:spacing w:val="3"/>
        </w:rPr>
        <w:t>l</w:t>
      </w:r>
      <w:r>
        <w:t>y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d</w:t>
      </w:r>
      <w:r>
        <w:t>rum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5"/>
        </w:rPr>
        <w:t xml:space="preserve"> </w:t>
      </w:r>
      <w:r>
        <w:t>s</w:t>
      </w:r>
      <w:r>
        <w:rPr>
          <w:spacing w:val="2"/>
        </w:rPr>
        <w:t>t</w:t>
      </w:r>
      <w:r>
        <w:rPr>
          <w:spacing w:val="-5"/>
        </w:rPr>
        <w:t>y</w:t>
      </w:r>
      <w:r>
        <w:rPr>
          <w:spacing w:val="1"/>
        </w:rPr>
        <w:t>l</w:t>
      </w:r>
      <w:r>
        <w:t>us</w:t>
      </w:r>
      <w:r>
        <w:rPr>
          <w:spacing w:val="-5"/>
        </w:rPr>
        <w:t xml:space="preserve"> </w:t>
      </w:r>
      <w:r>
        <w:rPr>
          <w:spacing w:val="4"/>
        </w:rPr>
        <w:t>(</w:t>
      </w:r>
      <w:hyperlink w:anchor="_bookmark7" w:history="1">
        <w:r>
          <w:t>F</w:t>
        </w:r>
        <w:r>
          <w:rPr>
            <w:spacing w:val="1"/>
          </w:rPr>
          <w:t>i</w:t>
        </w:r>
        <w:r>
          <w:t>g</w:t>
        </w:r>
        <w:r>
          <w:rPr>
            <w:spacing w:val="-1"/>
          </w:rPr>
          <w:t>u</w:t>
        </w:r>
        <w:r>
          <w:t>re</w:t>
        </w:r>
        <w:r>
          <w:rPr>
            <w:spacing w:val="-3"/>
          </w:rPr>
          <w:t xml:space="preserve"> </w:t>
        </w:r>
        <w:r>
          <w:rPr>
            <w:spacing w:val="-1"/>
          </w:rPr>
          <w:t>8</w:t>
        </w:r>
      </w:hyperlink>
      <w:r>
        <w:t>).</w:t>
      </w:r>
      <w:r>
        <w:rPr>
          <w:spacing w:val="-10"/>
        </w:rPr>
        <w:t xml:space="preserve"> </w:t>
      </w:r>
      <w:r>
        <w:rPr>
          <w:spacing w:val="10"/>
        </w:rPr>
        <w:t>W</w:t>
      </w:r>
      <w:r>
        <w:t>h</w:t>
      </w:r>
      <w:r>
        <w:rPr>
          <w:spacing w:val="-1"/>
        </w:rPr>
        <w:t>e</w:t>
      </w:r>
      <w:r>
        <w:t>n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1"/>
        </w:rPr>
        <w:t>E</w:t>
      </w:r>
      <w:r>
        <w:t>arth</w:t>
      </w:r>
      <w:r>
        <w:rPr>
          <w:spacing w:val="-5"/>
        </w:rPr>
        <w:t xml:space="preserve"> </w:t>
      </w:r>
      <w:r>
        <w:t>s</w:t>
      </w:r>
      <w:r>
        <w:rPr>
          <w:spacing w:val="1"/>
        </w:rPr>
        <w:t>h</w:t>
      </w:r>
      <w:r>
        <w:t>a</w:t>
      </w:r>
      <w:r>
        <w:rPr>
          <w:spacing w:val="3"/>
        </w:rPr>
        <w:t>k</w:t>
      </w:r>
      <w:r>
        <w:t>es,</w:t>
      </w:r>
      <w:r>
        <w:rPr>
          <w:spacing w:val="-6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3"/>
        </w:rPr>
        <w:t xml:space="preserve"> w</w:t>
      </w:r>
      <w:r>
        <w:rPr>
          <w:spacing w:val="1"/>
        </w:rPr>
        <w:t>e</w:t>
      </w:r>
      <w:r>
        <w:rPr>
          <w:spacing w:val="-1"/>
        </w:rPr>
        <w:t>i</w:t>
      </w:r>
      <w:r>
        <w:rPr>
          <w:spacing w:val="1"/>
        </w:rPr>
        <w:t>g</w:t>
      </w:r>
      <w:r>
        <w:t>ht</w:t>
      </w:r>
      <w:r>
        <w:rPr>
          <w:spacing w:val="-6"/>
        </w:rPr>
        <w:t xml:space="preserve"> </w:t>
      </w:r>
      <w:r>
        <w:t>t</w:t>
      </w:r>
      <w:r>
        <w:rPr>
          <w:spacing w:val="1"/>
        </w:rPr>
        <w:t>e</w:t>
      </w:r>
      <w:r>
        <w:t>n</w:t>
      </w:r>
      <w:r>
        <w:rPr>
          <w:spacing w:val="-1"/>
        </w:rPr>
        <w:t>d</w:t>
      </w:r>
      <w:r>
        <w:t>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re</w:t>
      </w:r>
      <w:r>
        <w:rPr>
          <w:spacing w:val="4"/>
        </w:rPr>
        <w:t>m</w:t>
      </w:r>
      <w:r>
        <w:t>a</w:t>
      </w:r>
      <w:r>
        <w:rPr>
          <w:spacing w:val="-2"/>
        </w:rPr>
        <w:t>i</w:t>
      </w:r>
      <w:r>
        <w:t>n</w:t>
      </w:r>
      <w:r>
        <w:rPr>
          <w:w w:val="99"/>
        </w:rPr>
        <w:t xml:space="preserve"> </w:t>
      </w:r>
      <w:r>
        <w:rPr>
          <w:spacing w:val="1"/>
        </w:rPr>
        <w:t>s</w:t>
      </w:r>
      <w:r>
        <w:t>ta</w:t>
      </w:r>
      <w:r>
        <w:rPr>
          <w:spacing w:val="-1"/>
        </w:rPr>
        <w:t>ti</w:t>
      </w:r>
      <w:r>
        <w:rPr>
          <w:spacing w:val="1"/>
        </w:rPr>
        <w:t>o</w:t>
      </w:r>
      <w:r>
        <w:t>n</w:t>
      </w:r>
      <w:r>
        <w:rPr>
          <w:spacing w:val="-1"/>
        </w:rPr>
        <w:t>a</w:t>
      </w:r>
      <w:r>
        <w:rPr>
          <w:spacing w:val="3"/>
        </w:rPr>
        <w:t>r</w:t>
      </w:r>
      <w:r>
        <w:t>y</w:t>
      </w:r>
      <w:r>
        <w:rPr>
          <w:spacing w:val="-8"/>
        </w:rPr>
        <w:t xml:space="preserve"> </w:t>
      </w:r>
      <w:r>
        <w:t>w</w:t>
      </w:r>
      <w:r>
        <w:rPr>
          <w:spacing w:val="2"/>
        </w:rPr>
        <w:t>h</w:t>
      </w:r>
      <w:r>
        <w:rPr>
          <w:spacing w:val="-1"/>
        </w:rPr>
        <w:t>il</w:t>
      </w:r>
      <w:r>
        <w:t>e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5"/>
        </w:rPr>
        <w:t xml:space="preserve"> </w:t>
      </w:r>
      <w:r>
        <w:t>spri</w:t>
      </w:r>
      <w:r>
        <w:rPr>
          <w:spacing w:val="1"/>
        </w:rPr>
        <w:t>n</w:t>
      </w:r>
      <w:r>
        <w:t>g</w:t>
      </w:r>
      <w:r>
        <w:rPr>
          <w:spacing w:val="-5"/>
        </w:rPr>
        <w:t xml:space="preserve"> </w:t>
      </w:r>
      <w:r>
        <w:rPr>
          <w:spacing w:val="1"/>
        </w:rPr>
        <w:t>s</w:t>
      </w:r>
      <w:r>
        <w:t>tretch</w:t>
      </w:r>
      <w:r>
        <w:rPr>
          <w:spacing w:val="-1"/>
        </w:rPr>
        <w:t>e</w:t>
      </w:r>
      <w:r>
        <w:t>s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7"/>
        </w:rPr>
        <w:t xml:space="preserve"> </w:t>
      </w:r>
      <w:r>
        <w:t>co</w:t>
      </w:r>
      <w:r>
        <w:rPr>
          <w:spacing w:val="4"/>
        </w:rPr>
        <w:t>m</w:t>
      </w:r>
      <w:r>
        <w:t>pre</w:t>
      </w:r>
      <w:r>
        <w:rPr>
          <w:spacing w:val="1"/>
        </w:rPr>
        <w:t>ss</w:t>
      </w:r>
      <w:r>
        <w:t>es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-6"/>
        </w:rPr>
        <w:t xml:space="preserve"> </w:t>
      </w:r>
      <w:r>
        <w:t>re</w:t>
      </w:r>
      <w:r>
        <w:rPr>
          <w:spacing w:val="1"/>
        </w:rPr>
        <w:t>s</w:t>
      </w:r>
      <w:r>
        <w:t>p</w:t>
      </w:r>
      <w:r>
        <w:rPr>
          <w:spacing w:val="-1"/>
        </w:rPr>
        <w:t>o</w:t>
      </w:r>
      <w:r>
        <w:t>nse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spacing w:val="2"/>
        </w:rPr>
        <w:t>t</w:t>
      </w:r>
      <w:r>
        <w:t>he</w:t>
      </w:r>
      <w:r>
        <w:rPr>
          <w:spacing w:val="-6"/>
        </w:rPr>
        <w:t xml:space="preserve"> </w:t>
      </w:r>
      <w:r>
        <w:t>s</w:t>
      </w:r>
      <w:r>
        <w:rPr>
          <w:spacing w:val="1"/>
        </w:rPr>
        <w:t>h</w:t>
      </w:r>
      <w:r>
        <w:t>a</w:t>
      </w:r>
      <w:r>
        <w:rPr>
          <w:spacing w:val="3"/>
        </w:rPr>
        <w:t>k</w:t>
      </w:r>
      <w:r>
        <w:rPr>
          <w:spacing w:val="-1"/>
        </w:rPr>
        <w:t>i</w:t>
      </w:r>
      <w:r>
        <w:t>n</w:t>
      </w:r>
      <w:r>
        <w:rPr>
          <w:spacing w:val="-1"/>
        </w:rPr>
        <w:t>g</w:t>
      </w:r>
      <w:r>
        <w:t>.</w:t>
      </w:r>
      <w:r>
        <w:rPr>
          <w:spacing w:val="2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7"/>
        </w:rPr>
        <w:t xml:space="preserve"> </w:t>
      </w:r>
      <w:r>
        <w:t>re</w:t>
      </w:r>
      <w:r>
        <w:rPr>
          <w:spacing w:val="-2"/>
        </w:rPr>
        <w:t>l</w:t>
      </w:r>
      <w:r>
        <w:t>ati</w:t>
      </w:r>
      <w:r>
        <w:rPr>
          <w:spacing w:val="-2"/>
        </w:rPr>
        <w:t>v</w:t>
      </w:r>
      <w:r>
        <w:t>e</w:t>
      </w:r>
      <w:r>
        <w:rPr>
          <w:w w:val="99"/>
        </w:rPr>
        <w:t xml:space="preserve"> </w:t>
      </w:r>
      <w:r>
        <w:rPr>
          <w:spacing w:val="4"/>
        </w:rPr>
        <w:t>m</w:t>
      </w:r>
      <w:r>
        <w:t>o</w:t>
      </w:r>
      <w:r>
        <w:rPr>
          <w:spacing w:val="-2"/>
        </w:rPr>
        <w:t>v</w:t>
      </w:r>
      <w:r>
        <w:rPr>
          <w:spacing w:val="-3"/>
        </w:rPr>
        <w:t>e</w:t>
      </w:r>
      <w:r>
        <w:rPr>
          <w:spacing w:val="4"/>
        </w:rPr>
        <w:t>m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-5"/>
        </w:rPr>
        <w:t xml:space="preserve"> </w:t>
      </w:r>
      <w:r>
        <w:t>b</w:t>
      </w:r>
      <w:r>
        <w:rPr>
          <w:spacing w:val="-1"/>
        </w:rPr>
        <w:t>e</w:t>
      </w:r>
      <w:r>
        <w:rPr>
          <w:spacing w:val="2"/>
        </w:rPr>
        <w:t>t</w:t>
      </w:r>
      <w:r>
        <w:t>ween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1"/>
        </w:rPr>
        <w:t>E</w:t>
      </w:r>
      <w:r>
        <w:t>a</w:t>
      </w:r>
      <w:r>
        <w:rPr>
          <w:spacing w:val="2"/>
        </w:rPr>
        <w:t>r</w:t>
      </w:r>
      <w:r>
        <w:t>th</w:t>
      </w:r>
      <w:r>
        <w:rPr>
          <w:spacing w:val="-6"/>
        </w:rPr>
        <w:t xml:space="preserve"> </w:t>
      </w:r>
      <w:r>
        <w:t>a</w:t>
      </w:r>
      <w:r>
        <w:rPr>
          <w:spacing w:val="1"/>
        </w:rPr>
        <w:t>n</w:t>
      </w:r>
      <w:r>
        <w:t>d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-5"/>
        </w:rPr>
        <w:t xml:space="preserve"> </w:t>
      </w:r>
      <w:r>
        <w:t>sta</w:t>
      </w:r>
      <w:r>
        <w:rPr>
          <w:spacing w:val="1"/>
        </w:rPr>
        <w:t>t</w:t>
      </w:r>
      <w:r>
        <w:rPr>
          <w:spacing w:val="-1"/>
        </w:rPr>
        <w:t>i</w:t>
      </w:r>
      <w:r>
        <w:t>o</w:t>
      </w:r>
      <w:r>
        <w:rPr>
          <w:spacing w:val="1"/>
        </w:rPr>
        <w:t>n</w:t>
      </w:r>
      <w:r>
        <w:t>a</w:t>
      </w:r>
      <w:r>
        <w:rPr>
          <w:spacing w:val="2"/>
        </w:rPr>
        <w:t>r</w:t>
      </w:r>
      <w:r>
        <w:t>y</w:t>
      </w:r>
      <w:r>
        <w:rPr>
          <w:spacing w:val="-7"/>
        </w:rPr>
        <w:t xml:space="preserve"> </w:t>
      </w:r>
      <w:r>
        <w:t>we</w:t>
      </w:r>
      <w:r>
        <w:rPr>
          <w:spacing w:val="1"/>
        </w:rPr>
        <w:t>i</w:t>
      </w:r>
      <w:r>
        <w:t>g</w:t>
      </w:r>
      <w:r>
        <w:rPr>
          <w:spacing w:val="-1"/>
        </w:rPr>
        <w:t>h</w:t>
      </w:r>
      <w:r>
        <w:t>t</w:t>
      </w:r>
      <w:r>
        <w:rPr>
          <w:spacing w:val="-1"/>
        </w:rPr>
        <w:t xml:space="preserve"> i</w:t>
      </w:r>
      <w:r>
        <w:t>s</w:t>
      </w:r>
      <w:r>
        <w:rPr>
          <w:spacing w:val="-4"/>
        </w:rPr>
        <w:t xml:space="preserve"> </w:t>
      </w:r>
      <w:r>
        <w:t>recorded</w:t>
      </w:r>
      <w:r>
        <w:rPr>
          <w:spacing w:val="-4"/>
        </w:rPr>
        <w:t xml:space="preserve"> </w:t>
      </w:r>
      <w:r>
        <w:rPr>
          <w:spacing w:val="4"/>
        </w:rPr>
        <w:t>b</w:t>
      </w:r>
      <w:r>
        <w:t>y</w:t>
      </w:r>
      <w:r>
        <w:rPr>
          <w:spacing w:val="-8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</w:t>
      </w:r>
      <w:r>
        <w:rPr>
          <w:spacing w:val="-1"/>
        </w:rPr>
        <w:t>e</w:t>
      </w:r>
      <w:r>
        <w:t>n</w:t>
      </w:r>
      <w:r>
        <w:rPr>
          <w:spacing w:val="-4"/>
        </w:rPr>
        <w:t xml:space="preserve"> </w:t>
      </w:r>
      <w:r>
        <w:t>w</w:t>
      </w:r>
      <w:r>
        <w:rPr>
          <w:spacing w:val="2"/>
        </w:rPr>
        <w:t>h</w:t>
      </w:r>
      <w:r>
        <w:rPr>
          <w:spacing w:val="-1"/>
        </w:rPr>
        <w:t>i</w:t>
      </w:r>
      <w:r>
        <w:rPr>
          <w:spacing w:val="1"/>
        </w:rPr>
        <w:t>c</w:t>
      </w:r>
      <w:r>
        <w:t>h</w:t>
      </w:r>
      <w:r>
        <w:rPr>
          <w:spacing w:val="-4"/>
        </w:rPr>
        <w:t xml:space="preserve"> </w:t>
      </w:r>
      <w:r>
        <w:t>dr</w:t>
      </w:r>
      <w:r>
        <w:rPr>
          <w:spacing w:val="2"/>
        </w:rPr>
        <w:t>a</w:t>
      </w:r>
      <w:r>
        <w:rPr>
          <w:spacing w:val="-3"/>
        </w:rPr>
        <w:t>w</w:t>
      </w:r>
      <w:r>
        <w:t>s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trace</w:t>
      </w:r>
      <w:r>
        <w:rPr>
          <w:spacing w:val="-4"/>
        </w:rPr>
        <w:t xml:space="preserve"> </w:t>
      </w:r>
      <w:r>
        <w:t>on</w:t>
      </w:r>
      <w:r>
        <w:rPr>
          <w:w w:val="99"/>
        </w:rPr>
        <w:t xml:space="preserve"> </w:t>
      </w:r>
      <w:r>
        <w:t>p</w:t>
      </w:r>
      <w:r>
        <w:rPr>
          <w:spacing w:val="-1"/>
        </w:rPr>
        <w:t>a</w:t>
      </w:r>
      <w:r>
        <w:t>p</w:t>
      </w:r>
      <w:r>
        <w:rPr>
          <w:spacing w:val="-1"/>
        </w:rPr>
        <w:t>e</w:t>
      </w:r>
      <w:r>
        <w:t>r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o</w:t>
      </w:r>
      <w:r>
        <w:rPr>
          <w:spacing w:val="-1"/>
        </w:rPr>
        <w:t>u</w:t>
      </w:r>
      <w:r>
        <w:t>nt</w:t>
      </w:r>
      <w:r>
        <w:rPr>
          <w:spacing w:val="1"/>
        </w:rPr>
        <w:t>e</w:t>
      </w:r>
      <w:r>
        <w:t>d</w:t>
      </w:r>
      <w:r>
        <w:rPr>
          <w:spacing w:val="-7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ro</w:t>
      </w:r>
      <w:r>
        <w:rPr>
          <w:spacing w:val="1"/>
        </w:rPr>
        <w:t>t</w:t>
      </w:r>
      <w:r>
        <w:t>ati</w:t>
      </w:r>
      <w:r>
        <w:rPr>
          <w:spacing w:val="1"/>
        </w:rPr>
        <w:t>n</w:t>
      </w:r>
      <w:r>
        <w:t>g</w:t>
      </w:r>
      <w:r>
        <w:rPr>
          <w:spacing w:val="-6"/>
        </w:rPr>
        <w:t xml:space="preserve"> </w:t>
      </w:r>
      <w:r>
        <w:rPr>
          <w:spacing w:val="-1"/>
        </w:rPr>
        <w:t>d</w:t>
      </w:r>
      <w:r>
        <w:t>ru</w:t>
      </w:r>
      <w:r>
        <w:rPr>
          <w:spacing w:val="4"/>
        </w:rPr>
        <w:t>m</w:t>
      </w:r>
      <w:r>
        <w:t>.</w:t>
      </w:r>
    </w:p>
    <w:p w:rsidR="00390CA3" w:rsidRDefault="00390CA3">
      <w:pPr>
        <w:spacing w:line="291" w:lineRule="auto"/>
        <w:sectPr w:rsidR="00390CA3">
          <w:footerReference w:type="default" r:id="rId42"/>
          <w:pgSz w:w="11907" w:h="16840"/>
          <w:pgMar w:top="1560" w:right="1280" w:bottom="780" w:left="1280" w:header="0" w:footer="585" w:gutter="0"/>
          <w:cols w:space="720"/>
        </w:sect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7" w:line="200" w:lineRule="exact"/>
        <w:rPr>
          <w:sz w:val="20"/>
          <w:szCs w:val="20"/>
        </w:rPr>
      </w:pPr>
    </w:p>
    <w:p w:rsidR="00390CA3" w:rsidRDefault="00BD6A69">
      <w:pPr>
        <w:ind w:left="51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AU" w:eastAsia="en-AU"/>
        </w:rPr>
        <w:drawing>
          <wp:inline distT="0" distB="0" distL="0" distR="0">
            <wp:extent cx="5311775" cy="5709285"/>
            <wp:effectExtent l="0" t="0" r="3175" b="5715"/>
            <wp:docPr id="33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775" cy="570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CA3" w:rsidRDefault="00BD6A69">
      <w:pPr>
        <w:spacing w:before="49"/>
        <w:ind w:left="138" w:right="184"/>
        <w:rPr>
          <w:rFonts w:ascii="Arial" w:eastAsia="Arial" w:hAnsi="Arial" w:cs="Arial"/>
          <w:sz w:val="18"/>
          <w:szCs w:val="18"/>
        </w:rPr>
      </w:pPr>
      <w:bookmarkStart w:id="22" w:name="_bookmark7"/>
      <w:bookmarkEnd w:id="22"/>
      <w:r>
        <w:rPr>
          <w:rFonts w:ascii="Arial" w:eastAsia="Arial" w:hAnsi="Arial" w:cs="Arial"/>
          <w:i/>
          <w:sz w:val="18"/>
          <w:szCs w:val="18"/>
        </w:rPr>
        <w:t>F</w:t>
      </w:r>
      <w:r>
        <w:rPr>
          <w:rFonts w:ascii="Arial" w:eastAsia="Arial" w:hAnsi="Arial" w:cs="Arial"/>
          <w:i/>
          <w:spacing w:val="1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gure</w:t>
      </w:r>
      <w:r>
        <w:rPr>
          <w:rFonts w:ascii="Arial" w:eastAsia="Arial" w:hAnsi="Arial" w:cs="Arial"/>
          <w:i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8: An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an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z w:val="18"/>
          <w:szCs w:val="18"/>
        </w:rPr>
        <w:t>lo</w:t>
      </w:r>
      <w:r>
        <w:rPr>
          <w:rFonts w:ascii="Arial" w:eastAsia="Arial" w:hAnsi="Arial" w:cs="Arial"/>
          <w:i/>
          <w:spacing w:val="-2"/>
          <w:sz w:val="18"/>
          <w:szCs w:val="18"/>
        </w:rPr>
        <w:t>g</w:t>
      </w:r>
      <w:r>
        <w:rPr>
          <w:rFonts w:ascii="Arial" w:eastAsia="Arial" w:hAnsi="Arial" w:cs="Arial"/>
          <w:i/>
          <w:sz w:val="18"/>
          <w:szCs w:val="18"/>
        </w:rPr>
        <w:t>ue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e</w:t>
      </w:r>
      <w:r>
        <w:rPr>
          <w:rFonts w:ascii="Arial" w:eastAsia="Arial" w:hAnsi="Arial" w:cs="Arial"/>
          <w:i/>
          <w:spacing w:val="-2"/>
          <w:sz w:val="18"/>
          <w:szCs w:val="18"/>
        </w:rPr>
        <w:t>i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pacing w:val="-2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>ograph,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pacing w:val="-2"/>
          <w:sz w:val="18"/>
          <w:szCs w:val="18"/>
        </w:rPr>
        <w:t>o</w:t>
      </w:r>
      <w:r>
        <w:rPr>
          <w:rFonts w:ascii="Arial" w:eastAsia="Arial" w:hAnsi="Arial" w:cs="Arial"/>
          <w:i/>
          <w:sz w:val="18"/>
          <w:szCs w:val="18"/>
        </w:rPr>
        <w:t>n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pacing w:val="-2"/>
          <w:sz w:val="18"/>
          <w:szCs w:val="18"/>
        </w:rPr>
        <w:t>i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t</w:t>
      </w:r>
      <w:r>
        <w:rPr>
          <w:rFonts w:ascii="Arial" w:eastAsia="Arial" w:hAnsi="Arial" w:cs="Arial"/>
          <w:i/>
          <w:spacing w:val="-2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 xml:space="preserve">ng </w:t>
      </w:r>
      <w:r>
        <w:rPr>
          <w:rFonts w:ascii="Arial" w:eastAsia="Arial" w:hAnsi="Arial" w:cs="Arial"/>
          <w:i/>
          <w:spacing w:val="-2"/>
          <w:sz w:val="18"/>
          <w:szCs w:val="18"/>
        </w:rPr>
        <w:t>o</w:t>
      </w:r>
      <w:r>
        <w:rPr>
          <w:rFonts w:ascii="Arial" w:eastAsia="Arial" w:hAnsi="Arial" w:cs="Arial"/>
          <w:i/>
          <w:sz w:val="18"/>
          <w:szCs w:val="18"/>
        </w:rPr>
        <w:t>f a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e</w:t>
      </w:r>
      <w:r>
        <w:rPr>
          <w:rFonts w:ascii="Arial" w:eastAsia="Arial" w:hAnsi="Arial" w:cs="Arial"/>
          <w:i/>
          <w:spacing w:val="-2"/>
          <w:sz w:val="18"/>
          <w:szCs w:val="18"/>
        </w:rPr>
        <w:t>i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pacing w:val="-2"/>
          <w:sz w:val="18"/>
          <w:szCs w:val="18"/>
        </w:rPr>
        <w:t>mom</w:t>
      </w:r>
      <w:r>
        <w:rPr>
          <w:rFonts w:ascii="Arial" w:eastAsia="Arial" w:hAnsi="Arial" w:cs="Arial"/>
          <w:i/>
          <w:sz w:val="18"/>
          <w:szCs w:val="18"/>
        </w:rPr>
        <w:t>eter (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p</w:t>
      </w:r>
      <w:r>
        <w:rPr>
          <w:rFonts w:ascii="Arial" w:eastAsia="Arial" w:hAnsi="Arial" w:cs="Arial"/>
          <w:i/>
          <w:spacing w:val="-3"/>
          <w:sz w:val="18"/>
          <w:szCs w:val="18"/>
        </w:rPr>
        <w:t>r</w:t>
      </w:r>
      <w:r>
        <w:rPr>
          <w:rFonts w:ascii="Arial" w:eastAsia="Arial" w:hAnsi="Arial" w:cs="Arial"/>
          <w:i/>
          <w:sz w:val="18"/>
          <w:szCs w:val="18"/>
        </w:rPr>
        <w:t>ing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and w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z w:val="18"/>
          <w:szCs w:val="18"/>
        </w:rPr>
        <w:t>ig</w:t>
      </w:r>
      <w:r>
        <w:rPr>
          <w:rFonts w:ascii="Arial" w:eastAsia="Arial" w:hAnsi="Arial" w:cs="Arial"/>
          <w:i/>
          <w:spacing w:val="-2"/>
          <w:sz w:val="18"/>
          <w:szCs w:val="18"/>
        </w:rPr>
        <w:t>h</w:t>
      </w:r>
      <w:r>
        <w:rPr>
          <w:rFonts w:ascii="Arial" w:eastAsia="Arial" w:hAnsi="Arial" w:cs="Arial"/>
          <w:i/>
          <w:sz w:val="18"/>
          <w:szCs w:val="18"/>
        </w:rPr>
        <w:t>t) a</w:t>
      </w:r>
      <w:r>
        <w:rPr>
          <w:rFonts w:ascii="Arial" w:eastAsia="Arial" w:hAnsi="Arial" w:cs="Arial"/>
          <w:i/>
          <w:spacing w:val="-2"/>
          <w:sz w:val="18"/>
          <w:szCs w:val="18"/>
        </w:rPr>
        <w:t>n</w:t>
      </w:r>
      <w:r>
        <w:rPr>
          <w:rFonts w:ascii="Arial" w:eastAsia="Arial" w:hAnsi="Arial" w:cs="Arial"/>
          <w:i/>
          <w:sz w:val="18"/>
          <w:szCs w:val="18"/>
        </w:rPr>
        <w:t>d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a</w:t>
      </w:r>
      <w:r>
        <w:rPr>
          <w:rFonts w:ascii="Arial" w:eastAsia="Arial" w:hAnsi="Arial" w:cs="Arial"/>
          <w:i/>
          <w:spacing w:val="8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re</w:t>
      </w:r>
      <w:r>
        <w:rPr>
          <w:rFonts w:ascii="Arial" w:eastAsia="Arial" w:hAnsi="Arial" w:cs="Arial"/>
          <w:i/>
          <w:spacing w:val="-2"/>
          <w:sz w:val="18"/>
          <w:szCs w:val="18"/>
        </w:rPr>
        <w:t>v</w:t>
      </w:r>
      <w:r>
        <w:rPr>
          <w:rFonts w:ascii="Arial" w:eastAsia="Arial" w:hAnsi="Arial" w:cs="Arial"/>
          <w:i/>
          <w:sz w:val="18"/>
          <w:szCs w:val="18"/>
        </w:rPr>
        <w:t>ol</w:t>
      </w:r>
      <w:r>
        <w:rPr>
          <w:rFonts w:ascii="Arial" w:eastAsia="Arial" w:hAnsi="Arial" w:cs="Arial"/>
          <w:i/>
          <w:spacing w:val="-2"/>
          <w:sz w:val="18"/>
          <w:szCs w:val="18"/>
        </w:rPr>
        <w:t>v</w:t>
      </w:r>
      <w:r>
        <w:rPr>
          <w:rFonts w:ascii="Arial" w:eastAsia="Arial" w:hAnsi="Arial" w:cs="Arial"/>
          <w:i/>
          <w:sz w:val="18"/>
          <w:szCs w:val="18"/>
        </w:rPr>
        <w:t>ing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pa</w:t>
      </w:r>
      <w:r>
        <w:rPr>
          <w:rFonts w:ascii="Arial" w:eastAsia="Arial" w:hAnsi="Arial" w:cs="Arial"/>
          <w:i/>
          <w:spacing w:val="-2"/>
          <w:sz w:val="18"/>
          <w:szCs w:val="18"/>
        </w:rPr>
        <w:t>p</w:t>
      </w:r>
      <w:r>
        <w:rPr>
          <w:rFonts w:ascii="Arial" w:eastAsia="Arial" w:hAnsi="Arial" w:cs="Arial"/>
          <w:i/>
          <w:sz w:val="18"/>
          <w:szCs w:val="18"/>
        </w:rPr>
        <w:t>er drum re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or</w:t>
      </w:r>
      <w:r>
        <w:rPr>
          <w:rFonts w:ascii="Arial" w:eastAsia="Arial" w:hAnsi="Arial" w:cs="Arial"/>
          <w:i/>
          <w:spacing w:val="-2"/>
          <w:sz w:val="18"/>
          <w:szCs w:val="18"/>
        </w:rPr>
        <w:t>d</w:t>
      </w:r>
      <w:r>
        <w:rPr>
          <w:rFonts w:ascii="Arial" w:eastAsia="Arial" w:hAnsi="Arial" w:cs="Arial"/>
          <w:i/>
          <w:sz w:val="18"/>
          <w:szCs w:val="18"/>
        </w:rPr>
        <w:t>er.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-2"/>
          <w:sz w:val="18"/>
          <w:szCs w:val="18"/>
        </w:rPr>
        <w:t>F</w:t>
      </w:r>
      <w:r>
        <w:rPr>
          <w:rFonts w:ascii="Arial" w:eastAsia="Arial" w:hAnsi="Arial" w:cs="Arial"/>
          <w:i/>
          <w:sz w:val="18"/>
          <w:szCs w:val="18"/>
        </w:rPr>
        <w:t>igure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8d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is</w:t>
      </w:r>
      <w:r>
        <w:rPr>
          <w:rFonts w:ascii="Arial" w:eastAsia="Arial" w:hAnsi="Arial" w:cs="Arial"/>
          <w:i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 xml:space="preserve">a </w:t>
      </w:r>
      <w:r>
        <w:rPr>
          <w:rFonts w:ascii="Arial" w:eastAsia="Arial" w:hAnsi="Arial" w:cs="Arial"/>
          <w:i/>
          <w:spacing w:val="-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i</w:t>
      </w:r>
      <w:r>
        <w:rPr>
          <w:rFonts w:ascii="Arial" w:eastAsia="Arial" w:hAnsi="Arial" w:cs="Arial"/>
          <w:i/>
          <w:spacing w:val="-2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>ple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e</w:t>
      </w:r>
      <w:r>
        <w:rPr>
          <w:rFonts w:ascii="Arial" w:eastAsia="Arial" w:hAnsi="Arial" w:cs="Arial"/>
          <w:i/>
          <w:spacing w:val="-2"/>
          <w:sz w:val="18"/>
          <w:szCs w:val="18"/>
        </w:rPr>
        <w:t>i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pacing w:val="-2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>o</w:t>
      </w:r>
      <w:r>
        <w:rPr>
          <w:rFonts w:ascii="Arial" w:eastAsia="Arial" w:hAnsi="Arial" w:cs="Arial"/>
          <w:i/>
          <w:spacing w:val="-2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>eter wi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z w:val="18"/>
          <w:szCs w:val="18"/>
        </w:rPr>
        <w:t>h t</w:t>
      </w:r>
      <w:r>
        <w:rPr>
          <w:rFonts w:ascii="Arial" w:eastAsia="Arial" w:hAnsi="Arial" w:cs="Arial"/>
          <w:i/>
          <w:spacing w:val="-2"/>
          <w:sz w:val="18"/>
          <w:szCs w:val="18"/>
        </w:rPr>
        <w:t>h</w:t>
      </w:r>
      <w:r>
        <w:rPr>
          <w:rFonts w:ascii="Arial" w:eastAsia="Arial" w:hAnsi="Arial" w:cs="Arial"/>
          <w:i/>
          <w:sz w:val="18"/>
          <w:szCs w:val="18"/>
        </w:rPr>
        <w:t>e wei</w:t>
      </w:r>
      <w:r>
        <w:rPr>
          <w:rFonts w:ascii="Arial" w:eastAsia="Arial" w:hAnsi="Arial" w:cs="Arial"/>
          <w:i/>
          <w:spacing w:val="-2"/>
          <w:sz w:val="18"/>
          <w:szCs w:val="18"/>
        </w:rPr>
        <w:t>g</w:t>
      </w:r>
      <w:r>
        <w:rPr>
          <w:rFonts w:ascii="Arial" w:eastAsia="Arial" w:hAnsi="Arial" w:cs="Arial"/>
          <w:i/>
          <w:sz w:val="18"/>
          <w:szCs w:val="18"/>
        </w:rPr>
        <w:t>ht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and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pri</w:t>
      </w:r>
      <w:r>
        <w:rPr>
          <w:rFonts w:ascii="Arial" w:eastAsia="Arial" w:hAnsi="Arial" w:cs="Arial"/>
          <w:i/>
          <w:spacing w:val="-2"/>
          <w:sz w:val="18"/>
          <w:szCs w:val="18"/>
        </w:rPr>
        <w:t>n</w:t>
      </w:r>
      <w:r>
        <w:rPr>
          <w:rFonts w:ascii="Arial" w:eastAsia="Arial" w:hAnsi="Arial" w:cs="Arial"/>
          <w:i/>
          <w:sz w:val="18"/>
          <w:szCs w:val="18"/>
        </w:rPr>
        <w:t xml:space="preserve">g </w:t>
      </w:r>
      <w:r>
        <w:rPr>
          <w:rFonts w:ascii="Arial" w:eastAsia="Arial" w:hAnsi="Arial" w:cs="Arial"/>
          <w:i/>
          <w:spacing w:val="-1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>oun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z w:val="18"/>
          <w:szCs w:val="18"/>
        </w:rPr>
        <w:t xml:space="preserve">ed </w:t>
      </w:r>
      <w:r>
        <w:rPr>
          <w:rFonts w:ascii="Arial" w:eastAsia="Arial" w:hAnsi="Arial" w:cs="Arial"/>
          <w:i/>
          <w:spacing w:val="-2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n t</w:t>
      </w:r>
      <w:r>
        <w:rPr>
          <w:rFonts w:ascii="Arial" w:eastAsia="Arial" w:hAnsi="Arial" w:cs="Arial"/>
          <w:i/>
          <w:spacing w:val="-2"/>
          <w:sz w:val="18"/>
          <w:szCs w:val="18"/>
        </w:rPr>
        <w:t>h</w:t>
      </w:r>
      <w:r>
        <w:rPr>
          <w:rFonts w:ascii="Arial" w:eastAsia="Arial" w:hAnsi="Arial" w:cs="Arial"/>
          <w:i/>
          <w:sz w:val="18"/>
          <w:szCs w:val="18"/>
        </w:rPr>
        <w:t xml:space="preserve">e </w:t>
      </w:r>
      <w:r>
        <w:rPr>
          <w:rFonts w:ascii="Arial" w:eastAsia="Arial" w:hAnsi="Arial" w:cs="Arial"/>
          <w:i/>
          <w:spacing w:val="-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e</w:t>
      </w:r>
      <w:r>
        <w:rPr>
          <w:rFonts w:ascii="Arial" w:eastAsia="Arial" w:hAnsi="Arial" w:cs="Arial"/>
          <w:i/>
          <w:spacing w:val="-2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ond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e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z w:val="18"/>
          <w:szCs w:val="18"/>
        </w:rPr>
        <w:t>io</w:t>
      </w:r>
      <w:r>
        <w:rPr>
          <w:rFonts w:ascii="Arial" w:eastAsia="Arial" w:hAnsi="Arial" w:cs="Arial"/>
          <w:i/>
          <w:spacing w:val="-2"/>
          <w:sz w:val="18"/>
          <w:szCs w:val="18"/>
        </w:rPr>
        <w:t>n</w:t>
      </w:r>
      <w:r>
        <w:rPr>
          <w:rFonts w:ascii="Arial" w:eastAsia="Arial" w:hAnsi="Arial" w:cs="Arial"/>
          <w:i/>
          <w:sz w:val="18"/>
          <w:szCs w:val="18"/>
        </w:rPr>
        <w:t>. Pho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z w:val="18"/>
          <w:szCs w:val="18"/>
        </w:rPr>
        <w:t xml:space="preserve">o 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red</w:t>
      </w:r>
      <w:r>
        <w:rPr>
          <w:rFonts w:ascii="Arial" w:eastAsia="Arial" w:hAnsi="Arial" w:cs="Arial"/>
          <w:i/>
          <w:spacing w:val="-2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t: H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him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Car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pacing w:val="1"/>
          <w:sz w:val="18"/>
          <w:szCs w:val="18"/>
        </w:rPr>
        <w:t>y</w:t>
      </w:r>
      <w:r>
        <w:rPr>
          <w:rFonts w:ascii="Arial" w:eastAsia="Arial" w:hAnsi="Arial" w:cs="Arial"/>
          <w:i/>
          <w:sz w:val="18"/>
          <w:szCs w:val="18"/>
        </w:rPr>
        <w:t>.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80" w:lineRule="exact"/>
        <w:rPr>
          <w:sz w:val="28"/>
          <w:szCs w:val="28"/>
        </w:rPr>
      </w:pPr>
    </w:p>
    <w:p w:rsidR="00390CA3" w:rsidRDefault="00BD6A69">
      <w:pPr>
        <w:pStyle w:val="Heading3"/>
        <w:ind w:right="150"/>
        <w:rPr>
          <w:b w:val="0"/>
          <w:bCs w:val="0"/>
        </w:rPr>
      </w:pPr>
      <w:bookmarkStart w:id="23" w:name="_TOC_250037"/>
      <w:r>
        <w:t xml:space="preserve">Digital </w:t>
      </w:r>
      <w:r>
        <w:rPr>
          <w:spacing w:val="1"/>
        </w:rPr>
        <w:t>s</w:t>
      </w:r>
      <w:r>
        <w:rPr>
          <w:spacing w:val="-2"/>
        </w:rPr>
        <w:t>e</w:t>
      </w:r>
      <w:r>
        <w:t>i</w:t>
      </w:r>
      <w:r>
        <w:rPr>
          <w:spacing w:val="1"/>
        </w:rPr>
        <w:t>s</w:t>
      </w:r>
      <w:r>
        <w:t>mograp</w:t>
      </w:r>
      <w:r>
        <w:rPr>
          <w:spacing w:val="-3"/>
        </w:rPr>
        <w:t>h</w:t>
      </w:r>
      <w:r>
        <w:t>s</w:t>
      </w:r>
      <w:bookmarkEnd w:id="23"/>
    </w:p>
    <w:p w:rsidR="00390CA3" w:rsidRDefault="00390CA3">
      <w:pPr>
        <w:spacing w:before="2" w:line="220" w:lineRule="exact"/>
      </w:pPr>
    </w:p>
    <w:p w:rsidR="00390CA3" w:rsidRDefault="00BD6A69">
      <w:pPr>
        <w:pStyle w:val="BodyText"/>
        <w:spacing w:line="292" w:lineRule="auto"/>
        <w:ind w:right="216"/>
      </w:pPr>
      <w:r>
        <w:t>M</w:t>
      </w:r>
      <w:r>
        <w:rPr>
          <w:spacing w:val="-1"/>
        </w:rPr>
        <w:t>o</w:t>
      </w:r>
      <w:r>
        <w:t>d</w:t>
      </w:r>
      <w:r>
        <w:rPr>
          <w:spacing w:val="-1"/>
        </w:rPr>
        <w:t>e</w:t>
      </w:r>
      <w:r>
        <w:rPr>
          <w:spacing w:val="3"/>
        </w:rPr>
        <w:t>r</w:t>
      </w:r>
      <w:r>
        <w:t>n</w:t>
      </w:r>
      <w:r>
        <w:rPr>
          <w:spacing w:val="-8"/>
        </w:rPr>
        <w:t xml:space="preserve"> </w:t>
      </w:r>
      <w:r>
        <w:t>se</w:t>
      </w:r>
      <w:r>
        <w:rPr>
          <w:spacing w:val="-2"/>
        </w:rPr>
        <w:t>i</w:t>
      </w:r>
      <w:r>
        <w:rPr>
          <w:spacing w:val="1"/>
        </w:rPr>
        <w:t>s</w:t>
      </w:r>
      <w:r>
        <w:rPr>
          <w:spacing w:val="4"/>
        </w:rPr>
        <w:t>m</w:t>
      </w:r>
      <w:r>
        <w:t>o</w:t>
      </w:r>
      <w:r>
        <w:rPr>
          <w:spacing w:val="-1"/>
        </w:rPr>
        <w:t>g</w:t>
      </w:r>
      <w:r>
        <w:t>ra</w:t>
      </w:r>
      <w:r>
        <w:rPr>
          <w:spacing w:val="-1"/>
        </w:rPr>
        <w:t>p</w:t>
      </w:r>
      <w:r>
        <w:t>hs</w:t>
      </w:r>
      <w:r>
        <w:rPr>
          <w:spacing w:val="-6"/>
        </w:rPr>
        <w:t xml:space="preserve"> </w:t>
      </w:r>
      <w:r>
        <w:t>co</w:t>
      </w:r>
      <w:r>
        <w:rPr>
          <w:spacing w:val="1"/>
        </w:rPr>
        <w:t>n</w:t>
      </w:r>
      <w:r>
        <w:rPr>
          <w:spacing w:val="-2"/>
        </w:rPr>
        <w:t>v</w:t>
      </w:r>
      <w:r>
        <w:t>ert</w:t>
      </w:r>
      <w:r>
        <w:rPr>
          <w:spacing w:val="-7"/>
        </w:rPr>
        <w:t xml:space="preserve"> </w:t>
      </w:r>
      <w:r>
        <w:rPr>
          <w:spacing w:val="2"/>
        </w:rPr>
        <w:t>t</w:t>
      </w:r>
      <w:r>
        <w:t>he</w:t>
      </w:r>
      <w:r>
        <w:rPr>
          <w:spacing w:val="-7"/>
        </w:rPr>
        <w:t xml:space="preserve"> </w:t>
      </w:r>
      <w:r>
        <w:rPr>
          <w:spacing w:val="1"/>
        </w:rPr>
        <w:t>e</w:t>
      </w:r>
      <w:r>
        <w:rPr>
          <w:spacing w:val="-1"/>
        </w:rPr>
        <w:t>l</w:t>
      </w:r>
      <w:r>
        <w:t>ectr</w:t>
      </w:r>
      <w:r>
        <w:rPr>
          <w:spacing w:val="-1"/>
        </w:rPr>
        <w:t>i</w:t>
      </w:r>
      <w:r>
        <w:rPr>
          <w:spacing w:val="1"/>
        </w:rPr>
        <w:t>ca</w:t>
      </w:r>
      <w:r>
        <w:t>l</w:t>
      </w:r>
      <w:r>
        <w:rPr>
          <w:spacing w:val="-8"/>
        </w:rPr>
        <w:t xml:space="preserve"> </w:t>
      </w:r>
      <w:r>
        <w:t>s</w:t>
      </w:r>
      <w:r>
        <w:rPr>
          <w:spacing w:val="1"/>
        </w:rPr>
        <w:t>i</w:t>
      </w:r>
      <w:r>
        <w:t>g</w:t>
      </w:r>
      <w:r>
        <w:rPr>
          <w:spacing w:val="-1"/>
        </w:rPr>
        <w:t>n</w:t>
      </w:r>
      <w:r>
        <w:rPr>
          <w:spacing w:val="1"/>
        </w:rPr>
        <w:t>a</w:t>
      </w:r>
      <w:r>
        <w:rPr>
          <w:spacing w:val="-1"/>
        </w:rPr>
        <w:t>l</w:t>
      </w:r>
      <w:r>
        <w:t>s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t>rom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7"/>
        </w:rPr>
        <w:t xml:space="preserve"> </w:t>
      </w:r>
      <w:r>
        <w:t>se</w:t>
      </w:r>
      <w:r>
        <w:rPr>
          <w:spacing w:val="-2"/>
        </w:rPr>
        <w:t>i</w:t>
      </w:r>
      <w:r>
        <w:rPr>
          <w:spacing w:val="1"/>
        </w:rPr>
        <w:t>s</w:t>
      </w:r>
      <w:r>
        <w:rPr>
          <w:spacing w:val="4"/>
        </w:rPr>
        <w:t>m</w:t>
      </w:r>
      <w:r>
        <w:rPr>
          <w:spacing w:val="-3"/>
        </w:rPr>
        <w:t>o</w:t>
      </w:r>
      <w:r>
        <w:rPr>
          <w:spacing w:val="4"/>
        </w:rPr>
        <w:t>m</w:t>
      </w:r>
      <w:r>
        <w:t>et</w:t>
      </w:r>
      <w:r>
        <w:rPr>
          <w:spacing w:val="-1"/>
        </w:rPr>
        <w:t>e</w:t>
      </w:r>
      <w:r>
        <w:t>r</w:t>
      </w:r>
      <w:r>
        <w:rPr>
          <w:spacing w:val="-6"/>
        </w:rPr>
        <w:t xml:space="preserve"> </w:t>
      </w:r>
      <w:r>
        <w:t>(</w:t>
      </w:r>
      <w:r>
        <w:rPr>
          <w:spacing w:val="-1"/>
        </w:rPr>
        <w:t>i</w:t>
      </w:r>
      <w:r>
        <w:t>.e.</w:t>
      </w:r>
      <w:r>
        <w:rPr>
          <w:spacing w:val="-7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1"/>
        </w:rPr>
        <w:t>s</w:t>
      </w:r>
      <w:r>
        <w:t>e</w:t>
      </w:r>
      <w:r>
        <w:rPr>
          <w:spacing w:val="7"/>
        </w:rPr>
        <w:t>n</w:t>
      </w:r>
      <w:r>
        <w:rPr>
          <w:spacing w:val="1"/>
        </w:rPr>
        <w:t>s</w:t>
      </w:r>
      <w:r>
        <w:t>or)</w:t>
      </w:r>
      <w:r>
        <w:rPr>
          <w:spacing w:val="-7"/>
        </w:rPr>
        <w:t xml:space="preserve"> </w:t>
      </w:r>
      <w:r>
        <w:rPr>
          <w:spacing w:val="-2"/>
        </w:rPr>
        <w:t>i</w:t>
      </w:r>
      <w:r>
        <w:t>nto</w:t>
      </w:r>
      <w:r>
        <w:rPr>
          <w:spacing w:val="-5"/>
        </w:rPr>
        <w:t xml:space="preserve"> </w:t>
      </w:r>
      <w:r>
        <w:t>dig</w:t>
      </w:r>
      <w:r>
        <w:rPr>
          <w:spacing w:val="-2"/>
        </w:rPr>
        <w:t>i</w:t>
      </w:r>
      <w:r>
        <w:rPr>
          <w:spacing w:val="2"/>
        </w:rPr>
        <w:t>t</w:t>
      </w:r>
      <w:r>
        <w:t>al</w:t>
      </w:r>
      <w:r>
        <w:rPr>
          <w:w w:val="99"/>
        </w:rPr>
        <w:t xml:space="preserve"> </w:t>
      </w:r>
      <w:r>
        <w:rPr>
          <w:spacing w:val="1"/>
        </w:rPr>
        <w:t>s</w:t>
      </w:r>
      <w:r>
        <w:rPr>
          <w:spacing w:val="-1"/>
        </w:rPr>
        <w:t>i</w:t>
      </w:r>
      <w:r>
        <w:t>g</w:t>
      </w:r>
      <w:r>
        <w:rPr>
          <w:spacing w:val="-1"/>
        </w:rPr>
        <w:t>n</w:t>
      </w:r>
      <w:r>
        <w:rPr>
          <w:spacing w:val="1"/>
        </w:rPr>
        <w:t>a</w:t>
      </w:r>
      <w:r>
        <w:rPr>
          <w:spacing w:val="-1"/>
        </w:rPr>
        <w:t>l</w:t>
      </w:r>
      <w:r>
        <w:t>s</w:t>
      </w:r>
      <w:r>
        <w:rPr>
          <w:spacing w:val="-3"/>
        </w:rPr>
        <w:t xml:space="preserve"> w</w:t>
      </w:r>
      <w:r>
        <w:rPr>
          <w:spacing w:val="1"/>
        </w:rPr>
        <w:t>h</w:t>
      </w:r>
      <w:r>
        <w:rPr>
          <w:spacing w:val="-1"/>
        </w:rPr>
        <w:t>i</w:t>
      </w:r>
      <w:r>
        <w:rPr>
          <w:spacing w:val="1"/>
        </w:rPr>
        <w:t>c</w:t>
      </w:r>
      <w:r>
        <w:t>h</w:t>
      </w:r>
      <w:r>
        <w:rPr>
          <w:spacing w:val="-6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rPr>
          <w:spacing w:val="1"/>
        </w:rPr>
        <w:t>f</w:t>
      </w:r>
      <w:r>
        <w:t>ed</w:t>
      </w:r>
      <w:r>
        <w:rPr>
          <w:spacing w:val="-6"/>
        </w:rPr>
        <w:t xml:space="preserve"> </w:t>
      </w:r>
      <w:r>
        <w:t>s</w:t>
      </w:r>
      <w:r>
        <w:rPr>
          <w:spacing w:val="2"/>
        </w:rPr>
        <w:t>t</w:t>
      </w:r>
      <w:r>
        <w:t>ra</w:t>
      </w:r>
      <w:r>
        <w:rPr>
          <w:spacing w:val="-2"/>
        </w:rPr>
        <w:t>i</w:t>
      </w:r>
      <w:r>
        <w:t>g</w:t>
      </w:r>
      <w:r>
        <w:rPr>
          <w:spacing w:val="-1"/>
        </w:rPr>
        <w:t>h</w:t>
      </w:r>
      <w:r>
        <w:t>t</w:t>
      </w:r>
      <w:r>
        <w:rPr>
          <w:spacing w:val="-3"/>
        </w:rPr>
        <w:t xml:space="preserve"> </w:t>
      </w:r>
      <w:r>
        <w:rPr>
          <w:spacing w:val="-2"/>
        </w:rPr>
        <w:t>i</w:t>
      </w:r>
      <w:r>
        <w:rPr>
          <w:spacing w:val="1"/>
        </w:rPr>
        <w:t>n</w:t>
      </w:r>
      <w:r>
        <w:t>to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</w:t>
      </w:r>
      <w:r>
        <w:rPr>
          <w:spacing w:val="4"/>
        </w:rPr>
        <w:t>m</w:t>
      </w:r>
      <w:r>
        <w:t>p</w:t>
      </w:r>
      <w:r>
        <w:rPr>
          <w:spacing w:val="-1"/>
        </w:rPr>
        <w:t>u</w:t>
      </w:r>
      <w:r>
        <w:t>ter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3"/>
        </w:rPr>
        <w:t>r</w:t>
      </w:r>
      <w:r>
        <w:t>ecorded</w:t>
      </w:r>
      <w:r>
        <w:rPr>
          <w:spacing w:val="-4"/>
        </w:rPr>
        <w:t xml:space="preserve"> </w:t>
      </w:r>
      <w:r>
        <w:t>w</w:t>
      </w:r>
      <w:r>
        <w:rPr>
          <w:spacing w:val="-1"/>
        </w:rPr>
        <w:t>i</w:t>
      </w:r>
      <w:r>
        <w:rPr>
          <w:spacing w:val="2"/>
        </w:rPr>
        <w:t>t</w:t>
      </w:r>
      <w:r>
        <w:t>h</w:t>
      </w:r>
      <w:r>
        <w:rPr>
          <w:spacing w:val="-1"/>
        </w:rPr>
        <w:t>o</w:t>
      </w:r>
      <w:r>
        <w:t>ut</w:t>
      </w:r>
      <w:r>
        <w:rPr>
          <w:spacing w:val="-3"/>
        </w:rPr>
        <w:t xml:space="preserve"> </w:t>
      </w:r>
      <w:r>
        <w:t>a</w:t>
      </w:r>
      <w:r>
        <w:rPr>
          <w:spacing w:val="3"/>
        </w:rPr>
        <w:t>n</w:t>
      </w:r>
      <w:r>
        <w:t>y</w:t>
      </w:r>
      <w:r>
        <w:rPr>
          <w:spacing w:val="-8"/>
        </w:rPr>
        <w:t xml:space="preserve"> </w:t>
      </w:r>
      <w:r>
        <w:rPr>
          <w:spacing w:val="1"/>
        </w:rPr>
        <w:t>n</w:t>
      </w:r>
      <w:r>
        <w:t>e</w:t>
      </w:r>
      <w:r>
        <w:rPr>
          <w:spacing w:val="-1"/>
        </w:rPr>
        <w:t>e</w:t>
      </w:r>
      <w:r>
        <w:t>d</w:t>
      </w:r>
      <w:r>
        <w:rPr>
          <w:spacing w:val="-4"/>
        </w:rPr>
        <w:t xml:space="preserve"> </w:t>
      </w:r>
      <w:r>
        <w:rPr>
          <w:spacing w:val="1"/>
        </w:rPr>
        <w:t>f</w:t>
      </w:r>
      <w:r>
        <w:t>or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</w:t>
      </w:r>
      <w:r>
        <w:rPr>
          <w:spacing w:val="1"/>
        </w:rPr>
        <w:t>a</w:t>
      </w:r>
      <w:r>
        <w:t>p</w:t>
      </w:r>
      <w:r>
        <w:rPr>
          <w:spacing w:val="-1"/>
        </w:rPr>
        <w:t>e</w:t>
      </w:r>
      <w:r>
        <w:t>r</w:t>
      </w:r>
      <w:r>
        <w:rPr>
          <w:spacing w:val="-4"/>
        </w:rPr>
        <w:t xml:space="preserve"> </w:t>
      </w:r>
      <w:r>
        <w:t>d</w:t>
      </w:r>
      <w:r>
        <w:rPr>
          <w:spacing w:val="2"/>
        </w:rPr>
        <w:t>r</w:t>
      </w:r>
      <w:r>
        <w:t>um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w w:val="99"/>
        </w:rPr>
        <w:t xml:space="preserve"> </w:t>
      </w:r>
      <w:r>
        <w:rPr>
          <w:spacing w:val="1"/>
        </w:rPr>
        <w:t>s</w:t>
      </w:r>
      <w:r>
        <w:rPr>
          <w:spacing w:val="2"/>
        </w:rPr>
        <w:t>t</w:t>
      </w:r>
      <w:r>
        <w:rPr>
          <w:spacing w:val="-5"/>
        </w:rPr>
        <w:t>y</w:t>
      </w:r>
      <w:r>
        <w:rPr>
          <w:spacing w:val="-1"/>
        </w:rPr>
        <w:t>l</w:t>
      </w:r>
      <w:r>
        <w:t>us.</w:t>
      </w:r>
      <w:r>
        <w:rPr>
          <w:spacing w:val="-7"/>
        </w:rPr>
        <w:t xml:space="preserve"> </w:t>
      </w:r>
      <w:r>
        <w:t>M</w:t>
      </w:r>
      <w:r>
        <w:rPr>
          <w:spacing w:val="-1"/>
        </w:rPr>
        <w:t>a</w:t>
      </w:r>
      <w:r>
        <w:rPr>
          <w:spacing w:val="4"/>
        </w:rPr>
        <w:t>n</w:t>
      </w:r>
      <w:r>
        <w:t>y</w:t>
      </w:r>
      <w:r>
        <w:rPr>
          <w:spacing w:val="-11"/>
        </w:rPr>
        <w:t xml:space="preserve"> </w:t>
      </w:r>
      <w:r>
        <w:t>s</w:t>
      </w:r>
      <w:r>
        <w:rPr>
          <w:spacing w:val="1"/>
        </w:rPr>
        <w:t>e</w:t>
      </w:r>
      <w:r>
        <w:rPr>
          <w:spacing w:val="-1"/>
        </w:rPr>
        <w:t>i</w:t>
      </w:r>
      <w:r>
        <w:rPr>
          <w:spacing w:val="1"/>
        </w:rPr>
        <w:t>s</w:t>
      </w:r>
      <w:r>
        <w:rPr>
          <w:spacing w:val="4"/>
        </w:rPr>
        <w:t>m</w:t>
      </w:r>
      <w:r>
        <w:rPr>
          <w:spacing w:val="-3"/>
        </w:rPr>
        <w:t>o</w:t>
      </w:r>
      <w:r>
        <w:rPr>
          <w:spacing w:val="4"/>
        </w:rPr>
        <w:t>m</w:t>
      </w:r>
      <w:r>
        <w:t>et</w:t>
      </w:r>
      <w:r>
        <w:rPr>
          <w:spacing w:val="-1"/>
        </w:rPr>
        <w:t>e</w:t>
      </w:r>
      <w:r>
        <w:t>rs</w:t>
      </w:r>
      <w:r>
        <w:rPr>
          <w:spacing w:val="-9"/>
        </w:rPr>
        <w:t xml:space="preserve"> </w:t>
      </w:r>
      <w:r>
        <w:t>n</w:t>
      </w:r>
      <w:r>
        <w:rPr>
          <w:spacing w:val="1"/>
        </w:rPr>
        <w:t>o</w:t>
      </w:r>
      <w:r>
        <w:t>w</w:t>
      </w:r>
      <w:r>
        <w:rPr>
          <w:spacing w:val="-8"/>
        </w:rPr>
        <w:t xml:space="preserve"> </w:t>
      </w:r>
      <w:r>
        <w:t>d</w:t>
      </w:r>
      <w:r>
        <w:rPr>
          <w:spacing w:val="-1"/>
        </w:rPr>
        <w:t>e</w:t>
      </w:r>
      <w:r>
        <w:t>tect</w:t>
      </w:r>
      <w:r>
        <w:rPr>
          <w:spacing w:val="-6"/>
        </w:rPr>
        <w:t xml:space="preserve"> </w:t>
      </w:r>
      <w:r>
        <w:t>e</w:t>
      </w:r>
      <w:r>
        <w:rPr>
          <w:spacing w:val="-1"/>
        </w:rPr>
        <w:t>a</w:t>
      </w:r>
      <w:r>
        <w:t>rt</w:t>
      </w:r>
      <w:r>
        <w:rPr>
          <w:spacing w:val="1"/>
        </w:rPr>
        <w:t>h</w:t>
      </w:r>
      <w:r>
        <w:t>q</w:t>
      </w:r>
      <w:r>
        <w:rPr>
          <w:spacing w:val="-1"/>
        </w:rPr>
        <w:t>u</w:t>
      </w:r>
      <w:r>
        <w:t>a</w:t>
      </w:r>
      <w:r>
        <w:rPr>
          <w:spacing w:val="3"/>
        </w:rPr>
        <w:t>k</w:t>
      </w:r>
      <w:r>
        <w:t>es</w:t>
      </w:r>
      <w:r>
        <w:rPr>
          <w:spacing w:val="-7"/>
        </w:rPr>
        <w:t xml:space="preserve"> </w:t>
      </w:r>
      <w:r>
        <w:t>t</w:t>
      </w:r>
      <w:r>
        <w:rPr>
          <w:spacing w:val="1"/>
        </w:rPr>
        <w:t>h</w:t>
      </w:r>
      <w:r>
        <w:t>ro</w:t>
      </w:r>
      <w:r>
        <w:rPr>
          <w:spacing w:val="-1"/>
        </w:rPr>
        <w:t>u</w:t>
      </w:r>
      <w:r>
        <w:t>gh</w:t>
      </w:r>
      <w:r>
        <w:rPr>
          <w:spacing w:val="-8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e</w:t>
      </w:r>
      <w:r>
        <w:rPr>
          <w:spacing w:val="-2"/>
        </w:rPr>
        <w:t>l</w:t>
      </w:r>
      <w:r>
        <w:t>ectr</w:t>
      </w:r>
      <w:r>
        <w:rPr>
          <w:spacing w:val="1"/>
        </w:rPr>
        <w:t>o</w:t>
      </w:r>
      <w:r>
        <w:t>n</w:t>
      </w:r>
      <w:r>
        <w:rPr>
          <w:spacing w:val="-2"/>
        </w:rPr>
        <w:t>i</w:t>
      </w:r>
      <w:r>
        <w:t>c</w:t>
      </w:r>
      <w:r>
        <w:rPr>
          <w:spacing w:val="-7"/>
        </w:rPr>
        <w:t xml:space="preserve"> </w:t>
      </w:r>
      <w:r>
        <w:rPr>
          <w:spacing w:val="1"/>
        </w:rPr>
        <w:t>f</w:t>
      </w:r>
      <w:r>
        <w:t>e</w:t>
      </w:r>
      <w:r>
        <w:rPr>
          <w:spacing w:val="-1"/>
        </w:rPr>
        <w:t>e</w:t>
      </w:r>
      <w:r>
        <w:rPr>
          <w:spacing w:val="1"/>
        </w:rPr>
        <w:t>d</w:t>
      </w:r>
      <w:r>
        <w:t>b</w:t>
      </w:r>
      <w:r>
        <w:rPr>
          <w:spacing w:val="1"/>
        </w:rPr>
        <w:t>a</w:t>
      </w:r>
      <w:r>
        <w:rPr>
          <w:spacing w:val="-2"/>
        </w:rPr>
        <w:t>c</w:t>
      </w:r>
      <w:r>
        <w:t>k</w:t>
      </w:r>
      <w:r>
        <w:rPr>
          <w:spacing w:val="-5"/>
        </w:rPr>
        <w:t xml:space="preserve"> </w:t>
      </w:r>
      <w:r>
        <w:t>c</w:t>
      </w:r>
      <w:r>
        <w:rPr>
          <w:spacing w:val="-1"/>
        </w:rPr>
        <w:t>i</w:t>
      </w:r>
      <w:r>
        <w:t>r</w:t>
      </w:r>
      <w:r>
        <w:rPr>
          <w:spacing w:val="1"/>
        </w:rPr>
        <w:t>c</w:t>
      </w:r>
      <w:r>
        <w:t>u</w:t>
      </w:r>
      <w:r>
        <w:rPr>
          <w:spacing w:val="8"/>
        </w:rPr>
        <w:t>i</w:t>
      </w:r>
      <w:r>
        <w:t>t</w:t>
      </w:r>
      <w:r>
        <w:rPr>
          <w:spacing w:val="-8"/>
        </w:rPr>
        <w:t xml:space="preserve"> </w:t>
      </w:r>
      <w:r>
        <w:rPr>
          <w:spacing w:val="1"/>
        </w:rPr>
        <w:t>(</w:t>
      </w:r>
      <w:r>
        <w:rPr>
          <w:rFonts w:cs="Arial"/>
          <w:b/>
          <w:bCs/>
          <w:spacing w:val="-1"/>
        </w:rPr>
        <w:t>Err</w:t>
      </w:r>
      <w:r>
        <w:rPr>
          <w:rFonts w:cs="Arial"/>
          <w:b/>
          <w:bCs/>
          <w:spacing w:val="3"/>
        </w:rPr>
        <w:t>o</w:t>
      </w:r>
      <w:r>
        <w:rPr>
          <w:rFonts w:cs="Arial"/>
          <w:b/>
          <w:bCs/>
          <w:spacing w:val="1"/>
        </w:rPr>
        <w:t>r</w:t>
      </w:r>
      <w:r>
        <w:rPr>
          <w:rFonts w:cs="Arial"/>
          <w:b/>
          <w:bCs/>
        </w:rPr>
        <w:t>!</w:t>
      </w:r>
      <w:r>
        <w:rPr>
          <w:rFonts w:cs="Arial"/>
          <w:b/>
          <w:bCs/>
          <w:w w:val="99"/>
        </w:rPr>
        <w:t xml:space="preserve"> </w:t>
      </w:r>
      <w:r>
        <w:rPr>
          <w:rFonts w:cs="Arial"/>
          <w:b/>
          <w:bCs/>
        </w:rPr>
        <w:t>Refe</w:t>
      </w:r>
      <w:r>
        <w:rPr>
          <w:rFonts w:cs="Arial"/>
          <w:b/>
          <w:bCs/>
          <w:spacing w:val="-1"/>
        </w:rPr>
        <w:t>r</w:t>
      </w:r>
      <w:r>
        <w:rPr>
          <w:rFonts w:cs="Arial"/>
          <w:b/>
          <w:bCs/>
        </w:rPr>
        <w:t>e</w:t>
      </w:r>
      <w:r>
        <w:rPr>
          <w:rFonts w:cs="Arial"/>
          <w:b/>
          <w:bCs/>
          <w:spacing w:val="2"/>
        </w:rPr>
        <w:t>n</w:t>
      </w:r>
      <w:r>
        <w:rPr>
          <w:rFonts w:cs="Arial"/>
          <w:b/>
          <w:bCs/>
        </w:rPr>
        <w:t>ce</w:t>
      </w:r>
      <w:r>
        <w:rPr>
          <w:rFonts w:cs="Arial"/>
          <w:b/>
          <w:bCs/>
          <w:spacing w:val="-6"/>
        </w:rPr>
        <w:t xml:space="preserve"> </w:t>
      </w:r>
      <w:r>
        <w:rPr>
          <w:rFonts w:cs="Arial"/>
          <w:b/>
          <w:bCs/>
        </w:rPr>
        <w:t>sou</w:t>
      </w:r>
      <w:r>
        <w:rPr>
          <w:rFonts w:cs="Arial"/>
          <w:b/>
          <w:bCs/>
          <w:spacing w:val="-1"/>
        </w:rPr>
        <w:t>r</w:t>
      </w:r>
      <w:r>
        <w:rPr>
          <w:rFonts w:cs="Arial"/>
          <w:b/>
          <w:bCs/>
        </w:rPr>
        <w:t>ce</w:t>
      </w:r>
      <w:r>
        <w:rPr>
          <w:rFonts w:cs="Arial"/>
          <w:b/>
          <w:bCs/>
          <w:spacing w:val="-4"/>
        </w:rPr>
        <w:t xml:space="preserve"> </w:t>
      </w:r>
      <w:r>
        <w:rPr>
          <w:rFonts w:cs="Arial"/>
          <w:b/>
          <w:bCs/>
        </w:rPr>
        <w:t>n</w:t>
      </w:r>
      <w:r>
        <w:rPr>
          <w:rFonts w:cs="Arial"/>
          <w:b/>
          <w:bCs/>
          <w:spacing w:val="1"/>
        </w:rPr>
        <w:t>o</w:t>
      </w:r>
      <w:r>
        <w:rPr>
          <w:rFonts w:cs="Arial"/>
          <w:b/>
          <w:bCs/>
        </w:rPr>
        <w:t>t</w:t>
      </w:r>
      <w:r>
        <w:rPr>
          <w:rFonts w:cs="Arial"/>
          <w:b/>
          <w:bCs/>
          <w:spacing w:val="-5"/>
        </w:rPr>
        <w:t xml:space="preserve"> </w:t>
      </w:r>
      <w:r>
        <w:rPr>
          <w:rFonts w:cs="Arial"/>
          <w:b/>
          <w:bCs/>
        </w:rPr>
        <w:t>found</w:t>
      </w:r>
      <w:r>
        <w:rPr>
          <w:rFonts w:cs="Arial"/>
          <w:b/>
          <w:bCs/>
          <w:spacing w:val="3"/>
        </w:rPr>
        <w:t>.</w:t>
      </w:r>
      <w:r>
        <w:t>).</w:t>
      </w:r>
      <w:r>
        <w:rPr>
          <w:spacing w:val="-6"/>
        </w:rPr>
        <w:t xml:space="preserve"> </w:t>
      </w:r>
      <w:r>
        <w:rPr>
          <w:spacing w:val="-2"/>
        </w:rPr>
        <w:t>A</w:t>
      </w:r>
      <w:r>
        <w:t>s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4"/>
        </w:rPr>
        <w:t xml:space="preserve"> </w:t>
      </w:r>
      <w:r>
        <w:t>e</w:t>
      </w:r>
      <w:r>
        <w:rPr>
          <w:spacing w:val="-1"/>
        </w:rPr>
        <w:t>a</w:t>
      </w:r>
      <w:r>
        <w:t>rth</w:t>
      </w:r>
      <w:r>
        <w:rPr>
          <w:spacing w:val="-4"/>
        </w:rPr>
        <w:t xml:space="preserve"> </w:t>
      </w:r>
      <w:r>
        <w:rPr>
          <w:spacing w:val="4"/>
        </w:rPr>
        <w:t>m</w:t>
      </w:r>
      <w:r>
        <w:t>o</w:t>
      </w:r>
      <w:r>
        <w:rPr>
          <w:spacing w:val="-2"/>
        </w:rPr>
        <w:t>v</w:t>
      </w:r>
      <w:r>
        <w:t>es,</w:t>
      </w:r>
      <w:r>
        <w:rPr>
          <w:spacing w:val="-6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6"/>
        </w:rPr>
        <w:t xml:space="preserve"> </w:t>
      </w:r>
      <w:r>
        <w:rPr>
          <w:spacing w:val="3"/>
        </w:rPr>
        <w:t>m</w:t>
      </w:r>
      <w:r>
        <w:t>ass</w:t>
      </w:r>
      <w:r>
        <w:rPr>
          <w:spacing w:val="-5"/>
        </w:rPr>
        <w:t xml:space="preserve"> </w:t>
      </w:r>
      <w:r>
        <w:rPr>
          <w:spacing w:val="-2"/>
        </w:rPr>
        <w:t>i</w:t>
      </w:r>
      <w:r>
        <w:t>s</w:t>
      </w:r>
      <w:r>
        <w:rPr>
          <w:spacing w:val="-5"/>
        </w:rPr>
        <w:t xml:space="preserve"> </w:t>
      </w:r>
      <w:r>
        <w:t>h</w:t>
      </w:r>
      <w:r>
        <w:rPr>
          <w:spacing w:val="-1"/>
        </w:rPr>
        <w:t>el</w:t>
      </w:r>
      <w:r>
        <w:t>d</w:t>
      </w:r>
      <w:r>
        <w:rPr>
          <w:spacing w:val="-6"/>
        </w:rPr>
        <w:t xml:space="preserve"> </w:t>
      </w:r>
      <w:r>
        <w:t>st</w:t>
      </w:r>
      <w:r>
        <w:rPr>
          <w:spacing w:val="1"/>
        </w:rPr>
        <w:t>e</w:t>
      </w:r>
      <w:r>
        <w:t>a</w:t>
      </w:r>
      <w:r>
        <w:rPr>
          <w:spacing w:val="4"/>
        </w:rPr>
        <w:t>d</w:t>
      </w:r>
      <w:r>
        <w:t>y</w:t>
      </w:r>
      <w:r>
        <w:rPr>
          <w:spacing w:val="-9"/>
        </w:rPr>
        <w:t xml:space="preserve"> </w:t>
      </w:r>
      <w:r>
        <w:rPr>
          <w:spacing w:val="4"/>
        </w:rPr>
        <w:t>b</w:t>
      </w:r>
      <w:r>
        <w:t>y</w:t>
      </w:r>
      <w:r>
        <w:rPr>
          <w:spacing w:val="-8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6"/>
        </w:rPr>
        <w:t xml:space="preserve"> </w:t>
      </w:r>
      <w:r>
        <w:rPr>
          <w:spacing w:val="1"/>
        </w:rPr>
        <w:t>e</w:t>
      </w:r>
      <w:r>
        <w:rPr>
          <w:spacing w:val="-1"/>
        </w:rPr>
        <w:t>l</w:t>
      </w:r>
      <w:r>
        <w:t>ectro</w:t>
      </w:r>
      <w:r>
        <w:rPr>
          <w:spacing w:val="1"/>
        </w:rPr>
        <w:t>n</w:t>
      </w:r>
      <w:r>
        <w:rPr>
          <w:spacing w:val="-1"/>
        </w:rPr>
        <w:t>i</w:t>
      </w:r>
      <w:r>
        <w:rPr>
          <w:spacing w:val="1"/>
        </w:rPr>
        <w:t>cs</w:t>
      </w:r>
      <w:r>
        <w:t>.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t>he</w:t>
      </w:r>
      <w:r>
        <w:rPr>
          <w:w w:val="99"/>
        </w:rPr>
        <w:t xml:space="preserve"> </w:t>
      </w:r>
      <w:r>
        <w:t>a</w:t>
      </w:r>
      <w:r>
        <w:rPr>
          <w:spacing w:val="4"/>
        </w:rPr>
        <w:t>m</w:t>
      </w:r>
      <w:r>
        <w:t>o</w:t>
      </w:r>
      <w:r>
        <w:rPr>
          <w:spacing w:val="-1"/>
        </w:rPr>
        <w:t>u</w:t>
      </w:r>
      <w:r>
        <w:t>nt</w:t>
      </w:r>
      <w:r>
        <w:rPr>
          <w:spacing w:val="-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rPr>
          <w:spacing w:val="1"/>
        </w:rPr>
        <w:t>f</w:t>
      </w:r>
      <w:r>
        <w:t>or</w:t>
      </w:r>
      <w:r>
        <w:rPr>
          <w:spacing w:val="1"/>
        </w:rPr>
        <w:t>c</w:t>
      </w:r>
      <w:r>
        <w:t>e</w:t>
      </w:r>
      <w:r>
        <w:rPr>
          <w:spacing w:val="-6"/>
        </w:rPr>
        <w:t xml:space="preserve"> </w:t>
      </w:r>
      <w:r>
        <w:t>req</w:t>
      </w:r>
      <w:r>
        <w:rPr>
          <w:spacing w:val="-1"/>
        </w:rPr>
        <w:t>ui</w:t>
      </w:r>
      <w:r>
        <w:t>red</w:t>
      </w:r>
      <w:r>
        <w:rPr>
          <w:spacing w:val="-7"/>
        </w:rPr>
        <w:t xml:space="preserve"> </w:t>
      </w:r>
      <w:r>
        <w:rPr>
          <w:spacing w:val="1"/>
        </w:rPr>
        <w:t>t</w:t>
      </w:r>
      <w:r>
        <w:t>o</w:t>
      </w:r>
      <w:r>
        <w:rPr>
          <w:spacing w:val="-4"/>
        </w:rPr>
        <w:t xml:space="preserve"> </w:t>
      </w:r>
      <w:r>
        <w:t>ach</w:t>
      </w:r>
      <w:r>
        <w:rPr>
          <w:spacing w:val="-2"/>
        </w:rPr>
        <w:t>i</w:t>
      </w:r>
      <w:r>
        <w:rPr>
          <w:spacing w:val="1"/>
        </w:rPr>
        <w:t>e</w:t>
      </w:r>
      <w:r>
        <w:rPr>
          <w:spacing w:val="-2"/>
        </w:rPr>
        <w:t>v</w:t>
      </w:r>
      <w:r>
        <w:t>e</w:t>
      </w:r>
      <w:r>
        <w:rPr>
          <w:spacing w:val="-5"/>
        </w:rPr>
        <w:t xml:space="preserve"> </w:t>
      </w:r>
      <w:r>
        <w:t>t</w:t>
      </w:r>
      <w:r>
        <w:rPr>
          <w:spacing w:val="1"/>
        </w:rPr>
        <w:t>h</w:t>
      </w:r>
      <w:r>
        <w:rPr>
          <w:spacing w:val="-1"/>
        </w:rPr>
        <w:t>i</w:t>
      </w:r>
      <w:r>
        <w:t>s</w:t>
      </w:r>
      <w:r>
        <w:rPr>
          <w:spacing w:val="-5"/>
        </w:rPr>
        <w:t xml:space="preserve"> </w:t>
      </w:r>
      <w:r>
        <w:t>cor</w:t>
      </w:r>
      <w:r>
        <w:rPr>
          <w:spacing w:val="1"/>
        </w:rPr>
        <w:t>r</w:t>
      </w:r>
      <w:r>
        <w:t>esp</w:t>
      </w:r>
      <w:r>
        <w:rPr>
          <w:spacing w:val="-1"/>
        </w:rPr>
        <w:t>o</w:t>
      </w:r>
      <w:r>
        <w:t>n</w:t>
      </w:r>
      <w:r>
        <w:rPr>
          <w:spacing w:val="-1"/>
        </w:rPr>
        <w:t>d</w:t>
      </w:r>
      <w:r>
        <w:t>s</w:t>
      </w:r>
      <w:r>
        <w:rPr>
          <w:spacing w:val="-5"/>
        </w:rPr>
        <w:t xml:space="preserve"> </w:t>
      </w:r>
      <w:r>
        <w:rPr>
          <w:spacing w:val="1"/>
        </w:rPr>
        <w:t>t</w:t>
      </w:r>
      <w:r>
        <w:t>o</w:t>
      </w:r>
      <w:r>
        <w:rPr>
          <w:spacing w:val="-7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2"/>
        </w:rPr>
        <w:t>v</w:t>
      </w:r>
      <w:r>
        <w:rPr>
          <w:spacing w:val="1"/>
        </w:rPr>
        <w:t>o</w:t>
      </w:r>
      <w:r>
        <w:rPr>
          <w:spacing w:val="-1"/>
        </w:rPr>
        <w:t>l</w:t>
      </w:r>
      <w:r>
        <w:t>ta</w:t>
      </w:r>
      <w:r>
        <w:rPr>
          <w:spacing w:val="1"/>
        </w:rPr>
        <w:t>g</w:t>
      </w:r>
      <w:r>
        <w:t>e.</w:t>
      </w:r>
      <w:r>
        <w:rPr>
          <w:spacing w:val="-6"/>
        </w:rPr>
        <w:t xml:space="preserve"> </w:t>
      </w:r>
      <w:r>
        <w:rPr>
          <w:spacing w:val="2"/>
        </w:rPr>
        <w:t>C</w:t>
      </w:r>
      <w:r>
        <w:t>a</w:t>
      </w:r>
      <w:r>
        <w:rPr>
          <w:spacing w:val="-2"/>
        </w:rPr>
        <w:t>l</w:t>
      </w:r>
      <w:r>
        <w:rPr>
          <w:spacing w:val="1"/>
        </w:rPr>
        <w:t>cu</w:t>
      </w:r>
      <w:r>
        <w:rPr>
          <w:spacing w:val="-1"/>
        </w:rPr>
        <w:t>l</w:t>
      </w:r>
      <w:r>
        <w:t>a</w:t>
      </w:r>
      <w:r>
        <w:rPr>
          <w:spacing w:val="1"/>
        </w:rPr>
        <w:t>t</w:t>
      </w:r>
      <w:r>
        <w:rPr>
          <w:spacing w:val="-1"/>
        </w:rPr>
        <w:t>i</w:t>
      </w:r>
      <w:r>
        <w:t>o</w:t>
      </w:r>
      <w:r>
        <w:rPr>
          <w:spacing w:val="-1"/>
        </w:rPr>
        <w:t>n</w:t>
      </w:r>
      <w:r>
        <w:t>s</w:t>
      </w:r>
      <w:r>
        <w:rPr>
          <w:spacing w:val="-6"/>
        </w:rPr>
        <w:t xml:space="preserve"> </w:t>
      </w:r>
      <w:r>
        <w:t>c</w:t>
      </w:r>
      <w:r>
        <w:rPr>
          <w:spacing w:val="1"/>
        </w:rPr>
        <w:t>a</w:t>
      </w:r>
      <w:r>
        <w:t>n</w:t>
      </w:r>
      <w:r>
        <w:rPr>
          <w:spacing w:val="-6"/>
        </w:rPr>
        <w:t xml:space="preserve"> </w:t>
      </w:r>
      <w:r>
        <w:rPr>
          <w:spacing w:val="-1"/>
        </w:rPr>
        <w:t>b</w:t>
      </w:r>
      <w:r>
        <w:t>e</w:t>
      </w:r>
      <w:r>
        <w:rPr>
          <w:spacing w:val="-4"/>
        </w:rPr>
        <w:t xml:space="preserve"> </w:t>
      </w:r>
      <w:r>
        <w:t>p</w:t>
      </w:r>
      <w:r>
        <w:rPr>
          <w:spacing w:val="-1"/>
        </w:rPr>
        <w:t>e</w:t>
      </w:r>
      <w:r>
        <w:t>r</w:t>
      </w:r>
      <w:r>
        <w:rPr>
          <w:spacing w:val="2"/>
        </w:rPr>
        <w:t>f</w:t>
      </w:r>
      <w:r>
        <w:t>o</w:t>
      </w:r>
      <w:r>
        <w:rPr>
          <w:spacing w:val="-2"/>
        </w:rPr>
        <w:t>r</w:t>
      </w:r>
      <w:r>
        <w:rPr>
          <w:spacing w:val="4"/>
        </w:rPr>
        <w:t>m</w:t>
      </w:r>
      <w:r>
        <w:t>ed</w:t>
      </w:r>
      <w:r>
        <w:rPr>
          <w:spacing w:val="-7"/>
        </w:rPr>
        <w:t xml:space="preserve"> </w:t>
      </w:r>
      <w:r>
        <w:t>on</w:t>
      </w:r>
      <w:r>
        <w:rPr>
          <w:w w:val="99"/>
        </w:rPr>
        <w:t xml:space="preserve"> </w:t>
      </w:r>
      <w:r>
        <w:t>th</w:t>
      </w:r>
      <w:r>
        <w:rPr>
          <w:spacing w:val="-2"/>
        </w:rPr>
        <w:t>i</w:t>
      </w:r>
      <w:r>
        <w:t>s</w:t>
      </w:r>
      <w:r>
        <w:rPr>
          <w:spacing w:val="-5"/>
        </w:rPr>
        <w:t xml:space="preserve"> </w:t>
      </w:r>
      <w:r>
        <w:rPr>
          <w:spacing w:val="1"/>
        </w:rPr>
        <w:t>d</w:t>
      </w:r>
      <w:r>
        <w:t>ata</w:t>
      </w:r>
      <w:r>
        <w:rPr>
          <w:spacing w:val="-5"/>
        </w:rPr>
        <w:t xml:space="preserve"> </w:t>
      </w:r>
      <w:r>
        <w:t>wh</w:t>
      </w:r>
      <w:r>
        <w:rPr>
          <w:spacing w:val="-2"/>
        </w:rPr>
        <w:t>i</w:t>
      </w:r>
      <w:r>
        <w:rPr>
          <w:spacing w:val="1"/>
        </w:rPr>
        <w:t>c</w:t>
      </w:r>
      <w:r>
        <w:t>h</w:t>
      </w:r>
      <w:r>
        <w:rPr>
          <w:spacing w:val="-4"/>
        </w:rPr>
        <w:t xml:space="preserve"> </w:t>
      </w:r>
      <w:r>
        <w:t>te</w:t>
      </w:r>
      <w:r>
        <w:rPr>
          <w:spacing w:val="1"/>
        </w:rPr>
        <w:t>l</w:t>
      </w:r>
      <w:r>
        <w:t>l</w:t>
      </w:r>
      <w:r>
        <w:rPr>
          <w:spacing w:val="-7"/>
        </w:rPr>
        <w:t xml:space="preserve"> </w:t>
      </w:r>
      <w:r>
        <w:t>us</w:t>
      </w:r>
      <w:r>
        <w:rPr>
          <w:spacing w:val="-5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4"/>
        </w:rPr>
        <w:t xml:space="preserve"> </w:t>
      </w:r>
      <w:r>
        <w:rPr>
          <w:spacing w:val="1"/>
        </w:rPr>
        <w:t>acc</w:t>
      </w:r>
      <w:r>
        <w:t>e</w:t>
      </w:r>
      <w:r>
        <w:rPr>
          <w:spacing w:val="-2"/>
        </w:rPr>
        <w:t>l</w:t>
      </w:r>
      <w:r>
        <w:t>erat</w:t>
      </w:r>
      <w:r>
        <w:rPr>
          <w:spacing w:val="1"/>
        </w:rPr>
        <w:t>i</w:t>
      </w:r>
      <w:r>
        <w:t>on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g</w:t>
      </w:r>
      <w:r>
        <w:t>r</w:t>
      </w:r>
      <w:r>
        <w:rPr>
          <w:spacing w:val="1"/>
        </w:rPr>
        <w:t>o</w:t>
      </w:r>
      <w:r>
        <w:t>u</w:t>
      </w:r>
      <w:r>
        <w:rPr>
          <w:spacing w:val="-1"/>
        </w:rPr>
        <w:t>n</w:t>
      </w:r>
      <w:r>
        <w:t>d</w:t>
      </w:r>
      <w:r>
        <w:rPr>
          <w:spacing w:val="-4"/>
        </w:rPr>
        <w:t xml:space="preserve"> </w:t>
      </w:r>
      <w:r>
        <w:rPr>
          <w:spacing w:val="1"/>
        </w:rPr>
        <w:t>d</w:t>
      </w:r>
      <w:r>
        <w:t>uri</w:t>
      </w:r>
      <w:r>
        <w:rPr>
          <w:spacing w:val="-1"/>
        </w:rPr>
        <w:t>n</w:t>
      </w:r>
      <w:r>
        <w:t>g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</w:t>
      </w:r>
      <w:r>
        <w:rPr>
          <w:spacing w:val="-1"/>
        </w:rPr>
        <w:t>a</w:t>
      </w:r>
      <w:r>
        <w:t>rt</w:t>
      </w:r>
      <w:r>
        <w:rPr>
          <w:spacing w:val="1"/>
        </w:rPr>
        <w:t>h</w:t>
      </w:r>
      <w:r>
        <w:t>q</w:t>
      </w:r>
      <w:r>
        <w:rPr>
          <w:spacing w:val="-1"/>
        </w:rPr>
        <w:t>u</w:t>
      </w:r>
      <w:r>
        <w:t>a</w:t>
      </w:r>
      <w:r>
        <w:rPr>
          <w:spacing w:val="3"/>
        </w:rPr>
        <w:t>k</w:t>
      </w:r>
      <w:r>
        <w:t>e.</w:t>
      </w:r>
      <w:r>
        <w:rPr>
          <w:spacing w:val="-6"/>
        </w:rPr>
        <w:t xml:space="preserve"> </w:t>
      </w:r>
      <w:r>
        <w:rPr>
          <w:spacing w:val="3"/>
        </w:rPr>
        <w:t>T</w:t>
      </w:r>
      <w:r>
        <w:t>he</w:t>
      </w:r>
      <w:r>
        <w:rPr>
          <w:spacing w:val="-5"/>
        </w:rPr>
        <w:t xml:space="preserve"> </w:t>
      </w:r>
      <w:r>
        <w:rPr>
          <w:spacing w:val="4"/>
        </w:rPr>
        <w:t>m</w:t>
      </w:r>
      <w:r>
        <w:t>o</w:t>
      </w:r>
      <w:r>
        <w:rPr>
          <w:spacing w:val="-2"/>
        </w:rPr>
        <w:t>v</w:t>
      </w:r>
      <w:r>
        <w:rPr>
          <w:spacing w:val="-3"/>
        </w:rPr>
        <w:t>e</w:t>
      </w:r>
      <w:r>
        <w:rPr>
          <w:spacing w:val="4"/>
        </w:rPr>
        <w:t>m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-6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w w:val="99"/>
        </w:rPr>
        <w:t xml:space="preserve"> </w:t>
      </w:r>
      <w:r>
        <w:t>grou</w:t>
      </w:r>
      <w:r>
        <w:rPr>
          <w:spacing w:val="1"/>
        </w:rPr>
        <w:t>n</w:t>
      </w:r>
      <w:r>
        <w:t>d</w:t>
      </w:r>
      <w:r>
        <w:rPr>
          <w:spacing w:val="-8"/>
        </w:rPr>
        <w:t xml:space="preserve"> </w:t>
      </w:r>
      <w:r>
        <w:rPr>
          <w:spacing w:val="-2"/>
        </w:rPr>
        <w:t>i</w:t>
      </w:r>
      <w:r>
        <w:t>s</w:t>
      </w:r>
      <w:r>
        <w:rPr>
          <w:spacing w:val="-8"/>
        </w:rPr>
        <w:t xml:space="preserve"> </w:t>
      </w:r>
      <w:r>
        <w:t>us</w:t>
      </w:r>
      <w:r>
        <w:rPr>
          <w:spacing w:val="1"/>
        </w:rPr>
        <w:t>u</w:t>
      </w:r>
      <w:r>
        <w:t>al</w:t>
      </w:r>
      <w:r>
        <w:rPr>
          <w:spacing w:val="1"/>
        </w:rPr>
        <w:t>l</w:t>
      </w:r>
      <w:r>
        <w:t>y</w:t>
      </w:r>
      <w:r>
        <w:rPr>
          <w:spacing w:val="-10"/>
        </w:rPr>
        <w:t xml:space="preserve"> </w:t>
      </w:r>
      <w:r>
        <w:rPr>
          <w:spacing w:val="4"/>
        </w:rPr>
        <w:t>m</w:t>
      </w:r>
      <w:r>
        <w:t>e</w:t>
      </w:r>
      <w:r>
        <w:rPr>
          <w:spacing w:val="-1"/>
        </w:rPr>
        <w:t>a</w:t>
      </w:r>
      <w:r>
        <w:rPr>
          <w:spacing w:val="1"/>
        </w:rPr>
        <w:t>s</w:t>
      </w:r>
      <w:r>
        <w:t>ured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-8"/>
        </w:rPr>
        <w:t xml:space="preserve"> </w:t>
      </w:r>
      <w:r>
        <w:rPr>
          <w:spacing w:val="1"/>
        </w:rPr>
        <w:t>t</w:t>
      </w:r>
      <w:r>
        <w:t>hree</w:t>
      </w:r>
      <w:r>
        <w:rPr>
          <w:spacing w:val="-7"/>
        </w:rPr>
        <w:t xml:space="preserve"> </w:t>
      </w:r>
      <w:r>
        <w:t>d</w:t>
      </w:r>
      <w:r>
        <w:rPr>
          <w:spacing w:val="-2"/>
        </w:rPr>
        <w:t>i</w:t>
      </w:r>
      <w:r>
        <w:rPr>
          <w:spacing w:val="4"/>
        </w:rPr>
        <w:t>m</w:t>
      </w:r>
      <w:r>
        <w:t>e</w:t>
      </w:r>
      <w:r>
        <w:rPr>
          <w:spacing w:val="-1"/>
        </w:rPr>
        <w:t>n</w:t>
      </w:r>
      <w:r>
        <w:rPr>
          <w:spacing w:val="1"/>
        </w:rPr>
        <w:t>s</w:t>
      </w:r>
      <w:r>
        <w:rPr>
          <w:spacing w:val="-1"/>
        </w:rPr>
        <w:t>i</w:t>
      </w:r>
      <w:r>
        <w:t>o</w:t>
      </w:r>
      <w:r>
        <w:rPr>
          <w:spacing w:val="-1"/>
        </w:rPr>
        <w:t>n</w:t>
      </w:r>
      <w:r>
        <w:rPr>
          <w:spacing w:val="1"/>
        </w:rPr>
        <w:t>s</w:t>
      </w:r>
      <w:r>
        <w:t>:</w:t>
      </w:r>
      <w:r>
        <w:rPr>
          <w:spacing w:val="-8"/>
        </w:rPr>
        <w:t xml:space="preserve"> </w:t>
      </w:r>
      <w:r>
        <w:rPr>
          <w:spacing w:val="1"/>
        </w:rPr>
        <w:t>u</w:t>
      </w:r>
      <w:r>
        <w:rPr>
          <w:spacing w:val="3"/>
        </w:rPr>
        <w:t>p</w:t>
      </w:r>
      <w:r>
        <w:t>-d</w:t>
      </w:r>
      <w:r>
        <w:rPr>
          <w:spacing w:val="1"/>
        </w:rPr>
        <w:t>o</w:t>
      </w:r>
      <w:r>
        <w:t>wn,</w:t>
      </w:r>
      <w:r>
        <w:rPr>
          <w:spacing w:val="-8"/>
        </w:rPr>
        <w:t xml:space="preserve"> </w:t>
      </w:r>
      <w:r>
        <w:rPr>
          <w:spacing w:val="1"/>
        </w:rPr>
        <w:t>n</w:t>
      </w:r>
      <w:r>
        <w:t>orth-</w:t>
      </w:r>
      <w:r>
        <w:rPr>
          <w:spacing w:val="1"/>
        </w:rPr>
        <w:t>s</w:t>
      </w:r>
      <w:r>
        <w:t>o</w:t>
      </w:r>
      <w:r>
        <w:rPr>
          <w:spacing w:val="-1"/>
        </w:rPr>
        <w:t>u</w:t>
      </w:r>
      <w:r>
        <w:t>th</w:t>
      </w:r>
      <w:r>
        <w:rPr>
          <w:spacing w:val="-6"/>
        </w:rPr>
        <w:t xml:space="preserve"> </w:t>
      </w:r>
      <w:r>
        <w:t>a</w:t>
      </w:r>
      <w:r>
        <w:rPr>
          <w:spacing w:val="1"/>
        </w:rPr>
        <w:t>n</w:t>
      </w:r>
      <w:r>
        <w:t>d</w:t>
      </w:r>
      <w:r>
        <w:rPr>
          <w:spacing w:val="-8"/>
        </w:rPr>
        <w:t xml:space="preserve"> </w:t>
      </w:r>
      <w:r>
        <w:rPr>
          <w:spacing w:val="-1"/>
        </w:rPr>
        <w:t>e</w:t>
      </w:r>
      <w:r>
        <w:t>ast</w:t>
      </w:r>
      <w:r>
        <w:rPr>
          <w:spacing w:val="3"/>
        </w:rPr>
        <w:t>-</w:t>
      </w:r>
      <w:r>
        <w:t>west.</w:t>
      </w:r>
    </w:p>
    <w:p w:rsidR="00390CA3" w:rsidRDefault="00390CA3">
      <w:pPr>
        <w:spacing w:before="10" w:line="170" w:lineRule="exact"/>
        <w:rPr>
          <w:sz w:val="17"/>
          <w:szCs w:val="17"/>
        </w:rPr>
      </w:pPr>
    </w:p>
    <w:p w:rsidR="00390CA3" w:rsidRDefault="00BD6A69">
      <w:pPr>
        <w:pStyle w:val="BodyText"/>
        <w:spacing w:line="293" w:lineRule="auto"/>
        <w:ind w:right="271"/>
      </w:pPr>
      <w:r>
        <w:t>D</w:t>
      </w:r>
      <w:r>
        <w:rPr>
          <w:spacing w:val="-1"/>
        </w:rPr>
        <w:t>i</w:t>
      </w:r>
      <w:r>
        <w:rPr>
          <w:spacing w:val="1"/>
        </w:rPr>
        <w:t>g</w:t>
      </w:r>
      <w:r>
        <w:rPr>
          <w:spacing w:val="-1"/>
        </w:rPr>
        <w:t>i</w:t>
      </w:r>
      <w:r>
        <w:t>t</w:t>
      </w:r>
      <w:r>
        <w:rPr>
          <w:spacing w:val="1"/>
        </w:rPr>
        <w:t>a</w:t>
      </w:r>
      <w:r>
        <w:t>l</w:t>
      </w:r>
      <w:r>
        <w:rPr>
          <w:spacing w:val="-7"/>
        </w:rPr>
        <w:t xml:space="preserve"> </w:t>
      </w:r>
      <w:r>
        <w:t>sta</w:t>
      </w:r>
      <w:r>
        <w:rPr>
          <w:spacing w:val="1"/>
        </w:rPr>
        <w:t>t</w:t>
      </w:r>
      <w:r>
        <w:rPr>
          <w:spacing w:val="-1"/>
        </w:rPr>
        <w:t>i</w:t>
      </w:r>
      <w:r>
        <w:t>o</w:t>
      </w:r>
      <w:r>
        <w:rPr>
          <w:spacing w:val="-1"/>
        </w:rPr>
        <w:t>n</w:t>
      </w:r>
      <w:r>
        <w:t>s</w:t>
      </w:r>
      <w:r>
        <w:rPr>
          <w:spacing w:val="-4"/>
        </w:rPr>
        <w:t xml:space="preserve"> </w:t>
      </w:r>
      <w:r>
        <w:t>record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>b</w:t>
      </w:r>
      <w:r>
        <w:t>o</w:t>
      </w:r>
      <w:r>
        <w:rPr>
          <w:spacing w:val="1"/>
        </w:rPr>
        <w:t>u</w:t>
      </w:r>
      <w:r>
        <w:t>t</w:t>
      </w:r>
      <w:r>
        <w:rPr>
          <w:spacing w:val="-5"/>
        </w:rPr>
        <w:t xml:space="preserve"> </w:t>
      </w:r>
      <w:r>
        <w:rPr>
          <w:spacing w:val="-1"/>
        </w:rPr>
        <w:t>2</w:t>
      </w:r>
      <w:r>
        <w:t>0</w:t>
      </w:r>
      <w:r>
        <w:rPr>
          <w:spacing w:val="-6"/>
        </w:rPr>
        <w:t xml:space="preserve"> </w:t>
      </w:r>
      <w:r>
        <w:t>sa</w:t>
      </w:r>
      <w:r>
        <w:rPr>
          <w:spacing w:val="4"/>
        </w:rPr>
        <w:t>m</w:t>
      </w:r>
      <w:r>
        <w:t>p</w:t>
      </w:r>
      <w:r>
        <w:rPr>
          <w:spacing w:val="-2"/>
        </w:rPr>
        <w:t>l</w:t>
      </w:r>
      <w:r>
        <w:t>es</w:t>
      </w:r>
      <w:r>
        <w:rPr>
          <w:spacing w:val="-4"/>
        </w:rPr>
        <w:t xml:space="preserve"> </w:t>
      </w:r>
      <w:r>
        <w:t>e</w:t>
      </w:r>
      <w:r>
        <w:rPr>
          <w:spacing w:val="-1"/>
        </w:rPr>
        <w:t>a</w:t>
      </w:r>
      <w:r>
        <w:rPr>
          <w:spacing w:val="1"/>
        </w:rPr>
        <w:t>c</w:t>
      </w:r>
      <w:r>
        <w:t>h</w:t>
      </w:r>
      <w:r>
        <w:rPr>
          <w:spacing w:val="-3"/>
        </w:rPr>
        <w:t xml:space="preserve"> </w:t>
      </w:r>
      <w:r>
        <w:t>seco</w:t>
      </w:r>
      <w:r>
        <w:rPr>
          <w:spacing w:val="-1"/>
        </w:rPr>
        <w:t>n</w:t>
      </w:r>
      <w:r>
        <w:t>d.</w:t>
      </w:r>
      <w:r>
        <w:rPr>
          <w:spacing w:val="-2"/>
        </w:rPr>
        <w:t xml:space="preserve"> </w:t>
      </w:r>
      <w:r>
        <w:t>O</w:t>
      </w:r>
      <w:r>
        <w:rPr>
          <w:spacing w:val="-2"/>
        </w:rPr>
        <w:t>v</w:t>
      </w:r>
      <w:r>
        <w:t>er</w:t>
      </w:r>
      <w:r>
        <w:rPr>
          <w:spacing w:val="-5"/>
        </w:rPr>
        <w:t xml:space="preserve"> </w:t>
      </w:r>
      <w:r>
        <w:t>t</w:t>
      </w:r>
      <w:r>
        <w:rPr>
          <w:spacing w:val="2"/>
        </w:rPr>
        <w:t>h</w:t>
      </w:r>
      <w:r>
        <w:t>e</w:t>
      </w:r>
      <w:r>
        <w:rPr>
          <w:spacing w:val="-5"/>
        </w:rPr>
        <w:t xml:space="preserve"> </w:t>
      </w:r>
      <w:r>
        <w:t>co</w:t>
      </w:r>
      <w:r>
        <w:rPr>
          <w:spacing w:val="-1"/>
        </w:rPr>
        <w:t>u</w:t>
      </w:r>
      <w:r>
        <w:t>r</w:t>
      </w:r>
      <w:r>
        <w:rPr>
          <w:spacing w:val="1"/>
        </w:rPr>
        <w:t>s</w:t>
      </w:r>
      <w:r>
        <w:t>e</w:t>
      </w:r>
      <w:r>
        <w:rPr>
          <w:spacing w:val="-5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</w:t>
      </w:r>
      <w:r>
        <w:rPr>
          <w:spacing w:val="4"/>
        </w:rPr>
        <w:t>a</w:t>
      </w:r>
      <w:r>
        <w:rPr>
          <w:spacing w:val="-5"/>
        </w:rPr>
        <w:t>y</w:t>
      </w:r>
      <w:r>
        <w:t>,</w:t>
      </w:r>
      <w:r>
        <w:rPr>
          <w:spacing w:val="-5"/>
        </w:rPr>
        <w:t xml:space="preserve"> </w:t>
      </w:r>
      <w:r>
        <w:rPr>
          <w:spacing w:val="1"/>
        </w:rPr>
        <w:t>t</w:t>
      </w:r>
      <w:r>
        <w:t>h</w:t>
      </w:r>
      <w:r>
        <w:rPr>
          <w:spacing w:val="-2"/>
        </w:rPr>
        <w:t>i</w:t>
      </w:r>
      <w:r>
        <w:t>s</w:t>
      </w:r>
      <w:r>
        <w:rPr>
          <w:spacing w:val="-4"/>
        </w:rPr>
        <w:t xml:space="preserve"> </w:t>
      </w:r>
      <w:r>
        <w:rPr>
          <w:spacing w:val="4"/>
        </w:rPr>
        <w:t>m</w:t>
      </w:r>
      <w:r>
        <w:rPr>
          <w:spacing w:val="1"/>
        </w:rPr>
        <w:t>a</w:t>
      </w:r>
      <w:r>
        <w:t>y</w:t>
      </w:r>
      <w:r>
        <w:rPr>
          <w:spacing w:val="-9"/>
        </w:rPr>
        <w:t xml:space="preserve"> </w:t>
      </w:r>
      <w:r>
        <w:t>a</w:t>
      </w:r>
      <w:r>
        <w:rPr>
          <w:spacing w:val="-1"/>
        </w:rPr>
        <w:t>d</w:t>
      </w:r>
      <w:r>
        <w:t>d</w:t>
      </w:r>
      <w:r>
        <w:rPr>
          <w:spacing w:val="5"/>
        </w:rPr>
        <w:t xml:space="preserve"> </w:t>
      </w:r>
      <w:r>
        <w:t>up</w:t>
      </w:r>
      <w:r>
        <w:rPr>
          <w:spacing w:val="-5"/>
        </w:rPr>
        <w:t xml:space="preserve"> </w:t>
      </w:r>
      <w:r>
        <w:rPr>
          <w:spacing w:val="1"/>
        </w:rPr>
        <w:t>t</w:t>
      </w:r>
      <w:r>
        <w:t>o</w:t>
      </w:r>
      <w:r>
        <w:rPr>
          <w:w w:val="99"/>
        </w:rPr>
        <w:t xml:space="preserve"> </w:t>
      </w:r>
      <w:r>
        <w:t>a</w:t>
      </w:r>
      <w:r>
        <w:rPr>
          <w:spacing w:val="-1"/>
        </w:rPr>
        <w:t>b</w:t>
      </w:r>
      <w:r>
        <w:t>o</w:t>
      </w:r>
      <w:r>
        <w:rPr>
          <w:spacing w:val="1"/>
        </w:rPr>
        <w:t>u</w:t>
      </w:r>
      <w:r>
        <w:t>t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rPr>
          <w:spacing w:val="-1"/>
        </w:rPr>
        <w:t>i</w:t>
      </w:r>
      <w:r>
        <w:rPr>
          <w:spacing w:val="-2"/>
        </w:rPr>
        <w:t>v</w:t>
      </w:r>
      <w:r>
        <w:t>e</w:t>
      </w:r>
      <w:r>
        <w:rPr>
          <w:spacing w:val="-4"/>
        </w:rPr>
        <w:t xml:space="preserve"> </w:t>
      </w:r>
      <w:r>
        <w:rPr>
          <w:spacing w:val="4"/>
        </w:rPr>
        <w:t>m</w:t>
      </w:r>
      <w:r>
        <w:t>e</w:t>
      </w:r>
      <w:r>
        <w:rPr>
          <w:spacing w:val="-1"/>
        </w:rPr>
        <w:t>g</w:t>
      </w:r>
      <w:r>
        <w:t>a</w:t>
      </w:r>
      <w:r>
        <w:rPr>
          <w:spacing w:val="1"/>
        </w:rPr>
        <w:t>b</w:t>
      </w:r>
      <w:r>
        <w:rPr>
          <w:spacing w:val="-5"/>
        </w:rPr>
        <w:t>y</w:t>
      </w:r>
      <w:r>
        <w:rPr>
          <w:spacing w:val="2"/>
        </w:rPr>
        <w:t>t</w:t>
      </w:r>
      <w:r>
        <w:t>es</w:t>
      </w:r>
      <w:r>
        <w:rPr>
          <w:spacing w:val="-4"/>
        </w:rPr>
        <w:t xml:space="preserve"> </w:t>
      </w:r>
      <w:r>
        <w:t>(5</w:t>
      </w:r>
      <w:r>
        <w:rPr>
          <w:spacing w:val="-6"/>
        </w:rPr>
        <w:t xml:space="preserve"> </w:t>
      </w:r>
      <w:r>
        <w:rPr>
          <w:spacing w:val="1"/>
        </w:rPr>
        <w:t>M</w:t>
      </w:r>
      <w:r>
        <w:rPr>
          <w:spacing w:val="-1"/>
        </w:rPr>
        <w:t>B</w:t>
      </w:r>
      <w:r>
        <w:t>)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d</w:t>
      </w:r>
      <w:r>
        <w:rPr>
          <w:spacing w:val="-1"/>
        </w:rPr>
        <w:t>a</w:t>
      </w:r>
      <w:r>
        <w:t>ta</w:t>
      </w:r>
      <w:r>
        <w:rPr>
          <w:spacing w:val="-4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-3"/>
        </w:rPr>
        <w:t xml:space="preserve"> </w:t>
      </w:r>
      <w:r>
        <w:t>24</w:t>
      </w:r>
      <w:r>
        <w:rPr>
          <w:spacing w:val="-5"/>
        </w:rPr>
        <w:t xml:space="preserve"> </w:t>
      </w:r>
      <w:r>
        <w:t>h</w:t>
      </w:r>
      <w:r>
        <w:rPr>
          <w:spacing w:val="-1"/>
        </w:rPr>
        <w:t>o</w:t>
      </w:r>
      <w:r>
        <w:t>ur</w:t>
      </w:r>
      <w:r>
        <w:rPr>
          <w:spacing w:val="1"/>
        </w:rPr>
        <w:t>s</w:t>
      </w:r>
      <w:r>
        <w:t>.</w:t>
      </w:r>
      <w:r>
        <w:rPr>
          <w:spacing w:val="-4"/>
        </w:rPr>
        <w:t xml:space="preserve"> </w:t>
      </w:r>
      <w:r>
        <w:rPr>
          <w:spacing w:val="-1"/>
        </w:rPr>
        <w:t>S</w:t>
      </w:r>
      <w:r>
        <w:t>ta</w:t>
      </w:r>
      <w:r>
        <w:rPr>
          <w:spacing w:val="1"/>
        </w:rPr>
        <w:t>ti</w:t>
      </w:r>
      <w:r>
        <w:t>o</w:t>
      </w:r>
      <w:r>
        <w:rPr>
          <w:spacing w:val="-1"/>
        </w:rPr>
        <w:t>n</w:t>
      </w:r>
      <w:r>
        <w:t>s</w:t>
      </w:r>
      <w:r>
        <w:rPr>
          <w:spacing w:val="-4"/>
        </w:rPr>
        <w:t xml:space="preserve"> </w:t>
      </w:r>
      <w:r>
        <w:rPr>
          <w:spacing w:val="4"/>
        </w:rPr>
        <w:t>m</w:t>
      </w:r>
      <w:r>
        <w:rPr>
          <w:spacing w:val="1"/>
        </w:rPr>
        <w:t>a</w:t>
      </w:r>
      <w:r>
        <w:t>y</w:t>
      </w:r>
      <w:r>
        <w:rPr>
          <w:spacing w:val="-11"/>
        </w:rPr>
        <w:t xml:space="preserve"> </w:t>
      </w:r>
      <w:r>
        <w:rPr>
          <w:spacing w:val="1"/>
        </w:rPr>
        <w:t>a</w:t>
      </w:r>
      <w:r>
        <w:rPr>
          <w:spacing w:val="-1"/>
        </w:rPr>
        <w:t>l</w:t>
      </w:r>
      <w:r>
        <w:rPr>
          <w:spacing w:val="1"/>
        </w:rPr>
        <w:t>s</w:t>
      </w:r>
      <w:r>
        <w:t>o</w:t>
      </w:r>
      <w:r>
        <w:rPr>
          <w:spacing w:val="-6"/>
        </w:rPr>
        <w:t xml:space="preserve"> </w:t>
      </w:r>
      <w:r>
        <w:t>re</w:t>
      </w:r>
      <w:r>
        <w:rPr>
          <w:spacing w:val="1"/>
        </w:rPr>
        <w:t>c</w:t>
      </w:r>
      <w:r>
        <w:t>ord</w:t>
      </w:r>
      <w:r>
        <w:rPr>
          <w:spacing w:val="-3"/>
        </w:rPr>
        <w:t xml:space="preserve"> </w:t>
      </w:r>
      <w:r>
        <w:t>hig</w:t>
      </w:r>
      <w:r>
        <w:rPr>
          <w:spacing w:val="6"/>
        </w:rPr>
        <w:t>h</w:t>
      </w:r>
      <w:r>
        <w:t>-</w:t>
      </w:r>
      <w:r>
        <w:rPr>
          <w:spacing w:val="3"/>
        </w:rPr>
        <w:t>s</w:t>
      </w:r>
      <w:r>
        <w:t>a</w:t>
      </w:r>
      <w:r>
        <w:rPr>
          <w:spacing w:val="4"/>
        </w:rPr>
        <w:t>m</w:t>
      </w:r>
      <w:r>
        <w:t>p</w:t>
      </w:r>
      <w:r>
        <w:rPr>
          <w:spacing w:val="-2"/>
        </w:rPr>
        <w:t>l</w:t>
      </w:r>
      <w:r>
        <w:t>e</w:t>
      </w:r>
      <w:r>
        <w:rPr>
          <w:spacing w:val="-5"/>
        </w:rPr>
        <w:t xml:space="preserve"> </w:t>
      </w:r>
      <w:r>
        <w:t>rates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2</w:t>
      </w:r>
      <w:r>
        <w:rPr>
          <w:spacing w:val="-1"/>
        </w:rPr>
        <w:t>0</w:t>
      </w:r>
      <w:r>
        <w:t>0</w:t>
      </w:r>
    </w:p>
    <w:p w:rsidR="00390CA3" w:rsidRDefault="00390CA3">
      <w:pPr>
        <w:spacing w:line="293" w:lineRule="auto"/>
        <w:sectPr w:rsidR="00390CA3">
          <w:footerReference w:type="default" r:id="rId44"/>
          <w:pgSz w:w="11907" w:h="16840"/>
          <w:pgMar w:top="1560" w:right="1280" w:bottom="780" w:left="1280" w:header="0" w:footer="585" w:gutter="0"/>
          <w:cols w:space="720"/>
        </w:sectPr>
      </w:pPr>
    </w:p>
    <w:p w:rsidR="00390CA3" w:rsidRDefault="00390CA3">
      <w:pPr>
        <w:spacing w:before="7" w:line="130" w:lineRule="exact"/>
        <w:rPr>
          <w:sz w:val="13"/>
          <w:szCs w:val="13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pStyle w:val="BodyText"/>
        <w:spacing w:before="74" w:line="290" w:lineRule="auto"/>
        <w:ind w:right="267"/>
        <w:rPr>
          <w:rFonts w:cs="Arial"/>
        </w:rPr>
      </w:pPr>
      <w:r>
        <w:rPr>
          <w:rFonts w:cs="Arial"/>
          <w:spacing w:val="1"/>
        </w:rPr>
        <w:t>s</w:t>
      </w:r>
      <w:r>
        <w:rPr>
          <w:rFonts w:cs="Arial"/>
          <w:spacing w:val="-3"/>
        </w:rPr>
        <w:t>a</w:t>
      </w:r>
      <w:r>
        <w:rPr>
          <w:rFonts w:cs="Arial"/>
          <w:spacing w:val="4"/>
        </w:rPr>
        <w:t>m</w:t>
      </w:r>
      <w:r>
        <w:rPr>
          <w:rFonts w:cs="Arial"/>
        </w:rPr>
        <w:t>p</w:t>
      </w:r>
      <w:r>
        <w:rPr>
          <w:rFonts w:cs="Arial"/>
          <w:spacing w:val="-2"/>
        </w:rPr>
        <w:t>l</w:t>
      </w:r>
      <w:r>
        <w:rPr>
          <w:rFonts w:cs="Arial"/>
        </w:rPr>
        <w:t>es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p</w:t>
      </w:r>
      <w:r>
        <w:rPr>
          <w:rFonts w:cs="Arial"/>
          <w:spacing w:val="-1"/>
        </w:rPr>
        <w:t>e</w:t>
      </w:r>
      <w:r>
        <w:rPr>
          <w:rFonts w:cs="Arial"/>
        </w:rPr>
        <w:t>r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seco</w:t>
      </w:r>
      <w:r>
        <w:rPr>
          <w:rFonts w:cs="Arial"/>
          <w:spacing w:val="1"/>
        </w:rPr>
        <w:t>n</w:t>
      </w:r>
      <w:r>
        <w:rPr>
          <w:rFonts w:cs="Arial"/>
        </w:rPr>
        <w:t>d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1"/>
        </w:rPr>
        <w:t>f</w:t>
      </w:r>
      <w:r>
        <w:rPr>
          <w:rFonts w:cs="Arial"/>
        </w:rPr>
        <w:t>or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-1"/>
        </w:rPr>
        <w:t>i</w:t>
      </w:r>
      <w:r>
        <w:rPr>
          <w:rFonts w:cs="Arial"/>
          <w:spacing w:val="1"/>
        </w:rPr>
        <w:t>n</w:t>
      </w:r>
      <w:r>
        <w:rPr>
          <w:rFonts w:cs="Arial"/>
          <w:spacing w:val="3"/>
        </w:rPr>
        <w:t>-</w:t>
      </w:r>
      <w:r>
        <w:rPr>
          <w:rFonts w:cs="Arial"/>
        </w:rPr>
        <w:t>d</w:t>
      </w:r>
      <w:r>
        <w:rPr>
          <w:rFonts w:cs="Arial"/>
          <w:spacing w:val="-1"/>
        </w:rPr>
        <w:t>e</w:t>
      </w:r>
      <w:r>
        <w:rPr>
          <w:rFonts w:cs="Arial"/>
        </w:rPr>
        <w:t>p</w:t>
      </w:r>
      <w:r>
        <w:rPr>
          <w:rFonts w:cs="Arial"/>
          <w:spacing w:val="1"/>
        </w:rPr>
        <w:t>t</w:t>
      </w:r>
      <w:r>
        <w:rPr>
          <w:rFonts w:cs="Arial"/>
        </w:rPr>
        <w:t>h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-1"/>
        </w:rPr>
        <w:t>a</w:t>
      </w:r>
      <w:r>
        <w:rPr>
          <w:rFonts w:cs="Arial"/>
          <w:spacing w:val="1"/>
        </w:rPr>
        <w:t>n</w:t>
      </w:r>
      <w:r>
        <w:rPr>
          <w:rFonts w:cs="Arial"/>
        </w:rPr>
        <w:t>a</w:t>
      </w:r>
      <w:r>
        <w:rPr>
          <w:rFonts w:cs="Arial"/>
          <w:spacing w:val="3"/>
        </w:rPr>
        <w:t>l</w:t>
      </w:r>
      <w:r>
        <w:rPr>
          <w:rFonts w:cs="Arial"/>
          <w:spacing w:val="-5"/>
        </w:rPr>
        <w:t>y</w:t>
      </w:r>
      <w:r>
        <w:rPr>
          <w:rFonts w:cs="Arial"/>
          <w:spacing w:val="1"/>
        </w:rPr>
        <w:t>s</w:t>
      </w:r>
      <w:r>
        <w:rPr>
          <w:rFonts w:cs="Arial"/>
          <w:spacing w:val="-1"/>
        </w:rPr>
        <w:t>i</w:t>
      </w:r>
      <w:r>
        <w:rPr>
          <w:rFonts w:cs="Arial"/>
        </w:rPr>
        <w:t>s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1"/>
        </w:rPr>
        <w:t>a</w:t>
      </w:r>
      <w:r>
        <w:rPr>
          <w:rFonts w:cs="Arial"/>
        </w:rPr>
        <w:t>nd</w:t>
      </w:r>
      <w:r>
        <w:rPr>
          <w:rFonts w:cs="Arial"/>
          <w:spacing w:val="-7"/>
        </w:rPr>
        <w:t xml:space="preserve"> </w:t>
      </w:r>
      <w:r>
        <w:rPr>
          <w:rFonts w:cs="Arial"/>
        </w:rPr>
        <w:t>res</w:t>
      </w:r>
      <w:r>
        <w:rPr>
          <w:rFonts w:cs="Arial"/>
          <w:spacing w:val="1"/>
        </w:rPr>
        <w:t>e</w:t>
      </w:r>
      <w:r>
        <w:rPr>
          <w:rFonts w:cs="Arial"/>
        </w:rPr>
        <w:t>ar</w:t>
      </w:r>
      <w:r>
        <w:rPr>
          <w:rFonts w:cs="Arial"/>
          <w:spacing w:val="1"/>
        </w:rPr>
        <w:t>c</w:t>
      </w:r>
      <w:r>
        <w:rPr>
          <w:rFonts w:cs="Arial"/>
        </w:rPr>
        <w:t>h.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Da</w:t>
      </w:r>
      <w:r>
        <w:rPr>
          <w:rFonts w:cs="Arial"/>
          <w:spacing w:val="1"/>
        </w:rPr>
        <w:t>t</w:t>
      </w:r>
      <w:r>
        <w:rPr>
          <w:rFonts w:cs="Arial"/>
        </w:rPr>
        <w:t>a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-2"/>
        </w:rPr>
        <w:t>i</w:t>
      </w:r>
      <w:r>
        <w:rPr>
          <w:rFonts w:cs="Arial"/>
        </w:rPr>
        <w:t>s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c</w:t>
      </w:r>
      <w:r>
        <w:rPr>
          <w:rFonts w:cs="Arial"/>
          <w:spacing w:val="1"/>
        </w:rPr>
        <w:t>o</w:t>
      </w:r>
      <w:r>
        <w:rPr>
          <w:rFonts w:cs="Arial"/>
        </w:rPr>
        <w:t>nsta</w:t>
      </w:r>
      <w:r>
        <w:rPr>
          <w:rFonts w:cs="Arial"/>
          <w:spacing w:val="-1"/>
        </w:rPr>
        <w:t>n</w:t>
      </w:r>
      <w:r>
        <w:rPr>
          <w:rFonts w:cs="Arial"/>
          <w:spacing w:val="2"/>
        </w:rPr>
        <w:t>t</w:t>
      </w:r>
      <w:r>
        <w:rPr>
          <w:rFonts w:cs="Arial"/>
          <w:spacing w:val="1"/>
        </w:rPr>
        <w:t>l</w:t>
      </w:r>
      <w:r>
        <w:rPr>
          <w:rFonts w:cs="Arial"/>
        </w:rPr>
        <w:t>y</w:t>
      </w:r>
      <w:r>
        <w:rPr>
          <w:rFonts w:cs="Arial"/>
          <w:spacing w:val="-7"/>
        </w:rPr>
        <w:t xml:space="preserve"> </w:t>
      </w:r>
      <w:r>
        <w:rPr>
          <w:rFonts w:cs="Arial"/>
        </w:rPr>
        <w:t>tra</w:t>
      </w:r>
      <w:r>
        <w:rPr>
          <w:rFonts w:cs="Arial"/>
          <w:spacing w:val="-1"/>
        </w:rPr>
        <w:t>n</w:t>
      </w:r>
      <w:r>
        <w:rPr>
          <w:rFonts w:cs="Arial"/>
          <w:spacing w:val="3"/>
        </w:rPr>
        <w:t>s</w:t>
      </w:r>
      <w:r>
        <w:rPr>
          <w:rFonts w:cs="Arial"/>
          <w:spacing w:val="4"/>
        </w:rPr>
        <w:t>m</w:t>
      </w:r>
      <w:r>
        <w:rPr>
          <w:rFonts w:cs="Arial"/>
          <w:spacing w:val="-1"/>
        </w:rPr>
        <w:t>i</w:t>
      </w:r>
      <w:r>
        <w:rPr>
          <w:rFonts w:cs="Arial"/>
        </w:rPr>
        <w:t>tt</w:t>
      </w:r>
      <w:r>
        <w:rPr>
          <w:rFonts w:cs="Arial"/>
          <w:spacing w:val="-1"/>
        </w:rPr>
        <w:t>e</w:t>
      </w:r>
      <w:r>
        <w:rPr>
          <w:rFonts w:cs="Arial"/>
        </w:rPr>
        <w:t>d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-1"/>
        </w:rPr>
        <w:t>t</w:t>
      </w:r>
      <w:r>
        <w:rPr>
          <w:rFonts w:cs="Arial"/>
        </w:rPr>
        <w:t>hrou</w:t>
      </w:r>
      <w:r>
        <w:rPr>
          <w:rFonts w:cs="Arial"/>
          <w:spacing w:val="1"/>
        </w:rPr>
        <w:t>g</w:t>
      </w:r>
      <w:r>
        <w:rPr>
          <w:rFonts w:cs="Arial"/>
        </w:rPr>
        <w:t>h</w:t>
      </w:r>
      <w:r>
        <w:rPr>
          <w:rFonts w:cs="Arial"/>
          <w:spacing w:val="-7"/>
        </w:rPr>
        <w:t xml:space="preserve"> </w:t>
      </w:r>
      <w:r>
        <w:rPr>
          <w:rFonts w:cs="Arial"/>
        </w:rPr>
        <w:t>a</w:t>
      </w:r>
      <w:r>
        <w:rPr>
          <w:rFonts w:cs="Arial"/>
          <w:w w:val="99"/>
        </w:rPr>
        <w:t xml:space="preserve"> </w:t>
      </w:r>
      <w:r>
        <w:rPr>
          <w:rFonts w:cs="Arial"/>
        </w:rPr>
        <w:t>n</w:t>
      </w:r>
      <w:r>
        <w:rPr>
          <w:rFonts w:cs="Arial"/>
          <w:spacing w:val="-1"/>
        </w:rPr>
        <w:t>e</w:t>
      </w:r>
      <w:r>
        <w:rPr>
          <w:rFonts w:cs="Arial"/>
          <w:spacing w:val="2"/>
        </w:rPr>
        <w:t>t</w:t>
      </w:r>
      <w:r>
        <w:rPr>
          <w:rFonts w:cs="Arial"/>
          <w:spacing w:val="-3"/>
        </w:rPr>
        <w:t>w</w:t>
      </w:r>
      <w:r>
        <w:rPr>
          <w:rFonts w:cs="Arial"/>
        </w:rPr>
        <w:t>ork</w:t>
      </w:r>
      <w:r>
        <w:rPr>
          <w:rFonts w:cs="Arial"/>
          <w:spacing w:val="-3"/>
        </w:rPr>
        <w:t xml:space="preserve"> </w:t>
      </w:r>
      <w:r>
        <w:rPr>
          <w:rFonts w:cs="Arial"/>
        </w:rPr>
        <w:t>of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sta</w:t>
      </w:r>
      <w:r>
        <w:rPr>
          <w:rFonts w:cs="Arial"/>
          <w:spacing w:val="-1"/>
        </w:rPr>
        <w:t>ti</w:t>
      </w:r>
      <w:r>
        <w:rPr>
          <w:rFonts w:cs="Arial"/>
        </w:rPr>
        <w:t>o</w:t>
      </w:r>
      <w:r>
        <w:rPr>
          <w:rFonts w:cs="Arial"/>
          <w:spacing w:val="-1"/>
        </w:rPr>
        <w:t>n</w:t>
      </w:r>
      <w:r>
        <w:rPr>
          <w:rFonts w:cs="Arial"/>
        </w:rPr>
        <w:t>s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to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a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d</w:t>
      </w:r>
      <w:r>
        <w:rPr>
          <w:rFonts w:cs="Arial"/>
          <w:spacing w:val="-1"/>
        </w:rPr>
        <w:t>a</w:t>
      </w:r>
      <w:r>
        <w:rPr>
          <w:rFonts w:cs="Arial"/>
          <w:spacing w:val="2"/>
        </w:rPr>
        <w:t>t</w:t>
      </w:r>
      <w:r>
        <w:rPr>
          <w:rFonts w:cs="Arial"/>
        </w:rPr>
        <w:t>a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ce</w:t>
      </w:r>
      <w:r>
        <w:rPr>
          <w:rFonts w:cs="Arial"/>
          <w:spacing w:val="-1"/>
        </w:rPr>
        <w:t>n</w:t>
      </w:r>
      <w:r>
        <w:rPr>
          <w:rFonts w:cs="Arial"/>
        </w:rPr>
        <w:t>tre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1"/>
        </w:rPr>
        <w:t>t</w:t>
      </w:r>
      <w:r>
        <w:rPr>
          <w:rFonts w:cs="Arial"/>
        </w:rPr>
        <w:t>o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1"/>
        </w:rPr>
        <w:t>g</w:t>
      </w:r>
      <w:r>
        <w:rPr>
          <w:rFonts w:cs="Arial"/>
        </w:rPr>
        <w:t>u</w:t>
      </w:r>
      <w:r>
        <w:rPr>
          <w:rFonts w:cs="Arial"/>
          <w:spacing w:val="-1"/>
        </w:rPr>
        <w:t>a</w:t>
      </w:r>
      <w:r>
        <w:rPr>
          <w:rFonts w:cs="Arial"/>
        </w:rPr>
        <w:t>ra</w:t>
      </w:r>
      <w:r>
        <w:rPr>
          <w:rFonts w:cs="Arial"/>
          <w:spacing w:val="1"/>
        </w:rPr>
        <w:t>n</w:t>
      </w:r>
      <w:r>
        <w:rPr>
          <w:rFonts w:cs="Arial"/>
        </w:rPr>
        <w:t>tee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3"/>
        </w:rPr>
        <w:t>r</w:t>
      </w:r>
      <w:r>
        <w:rPr>
          <w:rFonts w:cs="Arial"/>
        </w:rPr>
        <w:t>a</w:t>
      </w:r>
      <w:r>
        <w:rPr>
          <w:rFonts w:cs="Arial"/>
          <w:spacing w:val="-1"/>
        </w:rPr>
        <w:t>p</w:t>
      </w:r>
      <w:r>
        <w:rPr>
          <w:rFonts w:cs="Arial"/>
          <w:spacing w:val="1"/>
        </w:rPr>
        <w:t>i</w:t>
      </w:r>
      <w:r>
        <w:rPr>
          <w:rFonts w:cs="Arial"/>
        </w:rPr>
        <w:t>d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4"/>
        </w:rPr>
        <w:t>m</w:t>
      </w:r>
      <w:r>
        <w:rPr>
          <w:rFonts w:cs="Arial"/>
        </w:rPr>
        <w:t>o</w:t>
      </w:r>
      <w:r>
        <w:rPr>
          <w:rFonts w:cs="Arial"/>
          <w:spacing w:val="-1"/>
        </w:rPr>
        <w:t>ni</w:t>
      </w:r>
      <w:r>
        <w:rPr>
          <w:rFonts w:cs="Arial"/>
        </w:rPr>
        <w:t>tor</w:t>
      </w:r>
      <w:r>
        <w:rPr>
          <w:rFonts w:cs="Arial"/>
          <w:spacing w:val="-1"/>
        </w:rPr>
        <w:t>i</w:t>
      </w:r>
      <w:r>
        <w:rPr>
          <w:rFonts w:cs="Arial"/>
        </w:rPr>
        <w:t>ng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of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e</w:t>
      </w:r>
      <w:r>
        <w:rPr>
          <w:rFonts w:cs="Arial"/>
          <w:spacing w:val="-1"/>
        </w:rPr>
        <w:t>a</w:t>
      </w:r>
      <w:r>
        <w:rPr>
          <w:rFonts w:cs="Arial"/>
        </w:rPr>
        <w:t>rth</w:t>
      </w:r>
      <w:r>
        <w:rPr>
          <w:rFonts w:cs="Arial"/>
          <w:spacing w:val="1"/>
        </w:rPr>
        <w:t>q</w:t>
      </w:r>
      <w:r>
        <w:rPr>
          <w:rFonts w:cs="Arial"/>
        </w:rPr>
        <w:t>u</w:t>
      </w:r>
      <w:r>
        <w:rPr>
          <w:rFonts w:cs="Arial"/>
          <w:spacing w:val="-1"/>
        </w:rPr>
        <w:t>a</w:t>
      </w:r>
      <w:r>
        <w:rPr>
          <w:rFonts w:cs="Arial"/>
          <w:spacing w:val="3"/>
        </w:rPr>
        <w:t>k</w:t>
      </w:r>
      <w:r>
        <w:rPr>
          <w:rFonts w:cs="Arial"/>
        </w:rPr>
        <w:t>e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1"/>
        </w:rPr>
        <w:t>ac</w:t>
      </w:r>
      <w:r>
        <w:rPr>
          <w:rFonts w:cs="Arial"/>
        </w:rPr>
        <w:t>t</w:t>
      </w:r>
      <w:r>
        <w:rPr>
          <w:rFonts w:cs="Arial"/>
          <w:spacing w:val="-2"/>
        </w:rPr>
        <w:t>i</w:t>
      </w:r>
      <w:r>
        <w:rPr>
          <w:rFonts w:cs="Arial"/>
          <w:spacing w:val="1"/>
        </w:rPr>
        <w:t>v</w:t>
      </w:r>
      <w:r>
        <w:rPr>
          <w:rFonts w:cs="Arial"/>
          <w:spacing w:val="-1"/>
        </w:rPr>
        <w:t>i</w:t>
      </w:r>
      <w:r>
        <w:rPr>
          <w:rFonts w:cs="Arial"/>
          <w:spacing w:val="2"/>
        </w:rPr>
        <w:t>t</w:t>
      </w:r>
      <w:r>
        <w:rPr>
          <w:rFonts w:cs="Arial"/>
          <w:spacing w:val="-5"/>
        </w:rPr>
        <w:t>y</w:t>
      </w:r>
      <w:r>
        <w:rPr>
          <w:rFonts w:cs="Arial"/>
        </w:rPr>
        <w:t>.</w:t>
      </w:r>
    </w:p>
    <w:p w:rsidR="00390CA3" w:rsidRDefault="00390CA3">
      <w:pPr>
        <w:spacing w:before="1" w:line="140" w:lineRule="exact"/>
        <w:rPr>
          <w:sz w:val="14"/>
          <w:szCs w:val="14"/>
        </w:rPr>
      </w:pPr>
    </w:p>
    <w:p w:rsidR="00390CA3" w:rsidRDefault="00BD6A69">
      <w:pPr>
        <w:pStyle w:val="Heading7"/>
        <w:spacing w:before="74"/>
        <w:ind w:left="5028"/>
        <w:rPr>
          <w:rFonts w:cs="Arial"/>
          <w:b w:val="0"/>
          <w:bCs w:val="0"/>
        </w:rPr>
      </w:pPr>
      <w:r>
        <w:rPr>
          <w:noProof/>
          <w:lang w:val="en-AU" w:eastAsia="en-AU"/>
        </w:rPr>
        <w:drawing>
          <wp:anchor distT="0" distB="0" distL="114300" distR="114300" simplePos="0" relativeHeight="503311398" behindDoc="1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258445</wp:posOffset>
            </wp:positionV>
            <wp:extent cx="2379345" cy="2628900"/>
            <wp:effectExtent l="0" t="0" r="1905" b="0"/>
            <wp:wrapNone/>
            <wp:docPr id="2294" name="Picture 1989" descr="Green, squat, dome-topped metal container within which the seismometer lives. No recognisable features on the outsid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9" descr="Green, squat, dome-topped metal container within which the seismometer lives. No recognisable features on the outside.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345" cy="2628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Arial"/>
        </w:rPr>
        <w:t>Did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-3"/>
        </w:rPr>
        <w:t>y</w:t>
      </w:r>
      <w:r>
        <w:rPr>
          <w:rFonts w:cs="Arial"/>
        </w:rPr>
        <w:t>ou</w:t>
      </w:r>
      <w:r>
        <w:rPr>
          <w:rFonts w:cs="Arial"/>
          <w:spacing w:val="-7"/>
        </w:rPr>
        <w:t xml:space="preserve"> </w:t>
      </w:r>
      <w:r>
        <w:rPr>
          <w:rFonts w:cs="Arial"/>
        </w:rPr>
        <w:t>kno</w:t>
      </w:r>
      <w:r>
        <w:rPr>
          <w:rFonts w:cs="Arial"/>
          <w:spacing w:val="3"/>
        </w:rPr>
        <w:t>w</w:t>
      </w:r>
      <w:r>
        <w:rPr>
          <w:rFonts w:cs="Arial"/>
        </w:rPr>
        <w:t>?</w:t>
      </w:r>
    </w:p>
    <w:p w:rsidR="00390CA3" w:rsidRDefault="00390CA3">
      <w:pPr>
        <w:spacing w:before="8" w:line="220" w:lineRule="exact"/>
      </w:pPr>
    </w:p>
    <w:p w:rsidR="00390CA3" w:rsidRDefault="00BD6A69">
      <w:pPr>
        <w:pStyle w:val="BodyText"/>
        <w:spacing w:line="292" w:lineRule="auto"/>
        <w:ind w:left="5028" w:right="316"/>
        <w:rPr>
          <w:rFonts w:cs="Arial"/>
        </w:rPr>
      </w:pPr>
      <w:r>
        <w:rPr>
          <w:rFonts w:cs="Arial"/>
          <w:spacing w:val="-1"/>
        </w:rPr>
        <w:t>S</w:t>
      </w:r>
      <w:r>
        <w:rPr>
          <w:rFonts w:cs="Arial"/>
          <w:spacing w:val="4"/>
        </w:rPr>
        <w:t>m</w:t>
      </w:r>
      <w:r>
        <w:rPr>
          <w:rFonts w:cs="Arial"/>
        </w:rPr>
        <w:t>artph</w:t>
      </w:r>
      <w:r>
        <w:rPr>
          <w:rFonts w:cs="Arial"/>
          <w:spacing w:val="-1"/>
        </w:rPr>
        <w:t>o</w:t>
      </w:r>
      <w:r>
        <w:rPr>
          <w:rFonts w:cs="Arial"/>
        </w:rPr>
        <w:t>n</w:t>
      </w:r>
      <w:r>
        <w:rPr>
          <w:rFonts w:cs="Arial"/>
          <w:spacing w:val="-1"/>
        </w:rPr>
        <w:t>e</w:t>
      </w:r>
      <w:r>
        <w:rPr>
          <w:rFonts w:cs="Arial"/>
        </w:rPr>
        <w:t>s</w:t>
      </w:r>
      <w:r>
        <w:rPr>
          <w:rFonts w:cs="Arial"/>
          <w:spacing w:val="-9"/>
        </w:rPr>
        <w:t xml:space="preserve"> </w:t>
      </w:r>
      <w:r>
        <w:rPr>
          <w:rFonts w:cs="Arial"/>
          <w:spacing w:val="1"/>
        </w:rPr>
        <w:t>a</w:t>
      </w:r>
      <w:r>
        <w:rPr>
          <w:rFonts w:cs="Arial"/>
        </w:rPr>
        <w:t>nd</w:t>
      </w:r>
      <w:r>
        <w:rPr>
          <w:rFonts w:cs="Arial"/>
          <w:spacing w:val="-9"/>
        </w:rPr>
        <w:t xml:space="preserve"> </w:t>
      </w:r>
      <w:r>
        <w:rPr>
          <w:rFonts w:cs="Arial"/>
        </w:rPr>
        <w:t>so</w:t>
      </w:r>
      <w:r>
        <w:rPr>
          <w:rFonts w:cs="Arial"/>
          <w:spacing w:val="4"/>
        </w:rPr>
        <w:t>m</w:t>
      </w:r>
      <w:r>
        <w:rPr>
          <w:rFonts w:cs="Arial"/>
        </w:rPr>
        <w:t>e</w:t>
      </w:r>
      <w:r>
        <w:rPr>
          <w:rFonts w:cs="Arial"/>
          <w:spacing w:val="-9"/>
        </w:rPr>
        <w:t xml:space="preserve"> </w:t>
      </w:r>
      <w:r>
        <w:rPr>
          <w:rFonts w:cs="Arial"/>
          <w:spacing w:val="-2"/>
        </w:rPr>
        <w:t>l</w:t>
      </w:r>
      <w:r>
        <w:rPr>
          <w:rFonts w:cs="Arial"/>
        </w:rPr>
        <w:t>a</w:t>
      </w:r>
      <w:r>
        <w:rPr>
          <w:rFonts w:cs="Arial"/>
          <w:spacing w:val="1"/>
        </w:rPr>
        <w:t>p</w:t>
      </w:r>
      <w:r>
        <w:rPr>
          <w:rFonts w:cs="Arial"/>
        </w:rPr>
        <w:t>to</w:t>
      </w:r>
      <w:r>
        <w:rPr>
          <w:rFonts w:cs="Arial"/>
          <w:spacing w:val="-1"/>
        </w:rPr>
        <w:t>p</w:t>
      </w:r>
      <w:r>
        <w:rPr>
          <w:rFonts w:cs="Arial"/>
        </w:rPr>
        <w:t>s</w:t>
      </w:r>
      <w:r>
        <w:rPr>
          <w:rFonts w:cs="Arial"/>
          <w:spacing w:val="-8"/>
        </w:rPr>
        <w:t xml:space="preserve"> </w:t>
      </w:r>
      <w:r>
        <w:rPr>
          <w:rFonts w:cs="Arial"/>
        </w:rPr>
        <w:t>co</w:t>
      </w:r>
      <w:r>
        <w:rPr>
          <w:rFonts w:cs="Arial"/>
          <w:spacing w:val="-1"/>
        </w:rPr>
        <w:t>n</w:t>
      </w:r>
      <w:r>
        <w:rPr>
          <w:rFonts w:cs="Arial"/>
          <w:spacing w:val="2"/>
        </w:rPr>
        <w:t>t</w:t>
      </w:r>
      <w:r>
        <w:rPr>
          <w:rFonts w:cs="Arial"/>
        </w:rPr>
        <w:t>a</w:t>
      </w:r>
      <w:r>
        <w:rPr>
          <w:rFonts w:cs="Arial"/>
          <w:spacing w:val="-2"/>
        </w:rPr>
        <w:t>i</w:t>
      </w:r>
      <w:r>
        <w:rPr>
          <w:rFonts w:cs="Arial"/>
        </w:rPr>
        <w:t>n</w:t>
      </w:r>
      <w:r>
        <w:rPr>
          <w:rFonts w:cs="Arial"/>
          <w:w w:val="99"/>
        </w:rPr>
        <w:t xml:space="preserve"> </w:t>
      </w:r>
      <w:r>
        <w:rPr>
          <w:rFonts w:cs="Arial"/>
        </w:rPr>
        <w:t>ac</w:t>
      </w:r>
      <w:r>
        <w:rPr>
          <w:rFonts w:cs="Arial"/>
          <w:spacing w:val="1"/>
        </w:rPr>
        <w:t>c</w:t>
      </w:r>
      <w:r>
        <w:rPr>
          <w:rFonts w:cs="Arial"/>
        </w:rPr>
        <w:t>e</w:t>
      </w:r>
      <w:r>
        <w:rPr>
          <w:rFonts w:cs="Arial"/>
          <w:spacing w:val="-2"/>
        </w:rPr>
        <w:t>l</w:t>
      </w:r>
      <w:r>
        <w:rPr>
          <w:rFonts w:cs="Arial"/>
        </w:rPr>
        <w:t>ero</w:t>
      </w:r>
      <w:r>
        <w:rPr>
          <w:rFonts w:cs="Arial"/>
          <w:spacing w:val="4"/>
        </w:rPr>
        <w:t>m</w:t>
      </w:r>
      <w:r>
        <w:rPr>
          <w:rFonts w:cs="Arial"/>
        </w:rPr>
        <w:t>et</w:t>
      </w:r>
      <w:r>
        <w:rPr>
          <w:rFonts w:cs="Arial"/>
          <w:spacing w:val="-1"/>
        </w:rPr>
        <w:t>e</w:t>
      </w:r>
      <w:r>
        <w:rPr>
          <w:rFonts w:cs="Arial"/>
        </w:rPr>
        <w:t>r</w:t>
      </w:r>
      <w:r>
        <w:rPr>
          <w:rFonts w:cs="Arial"/>
          <w:spacing w:val="1"/>
        </w:rPr>
        <w:t>s</w:t>
      </w:r>
      <w:r>
        <w:rPr>
          <w:rFonts w:cs="Arial"/>
        </w:rPr>
        <w:t>.</w:t>
      </w:r>
      <w:r>
        <w:rPr>
          <w:rFonts w:cs="Arial"/>
          <w:spacing w:val="-9"/>
        </w:rPr>
        <w:t xml:space="preserve"> </w:t>
      </w:r>
      <w:r>
        <w:rPr>
          <w:rFonts w:cs="Arial"/>
          <w:spacing w:val="2"/>
        </w:rPr>
        <w:t>T</w:t>
      </w:r>
      <w:r>
        <w:rPr>
          <w:rFonts w:cs="Arial"/>
        </w:rPr>
        <w:t>h</w:t>
      </w:r>
      <w:r>
        <w:rPr>
          <w:rFonts w:cs="Arial"/>
          <w:spacing w:val="1"/>
        </w:rPr>
        <w:t>e</w:t>
      </w:r>
      <w:r>
        <w:rPr>
          <w:rFonts w:cs="Arial"/>
        </w:rPr>
        <w:t>y</w:t>
      </w:r>
      <w:r>
        <w:rPr>
          <w:rFonts w:cs="Arial"/>
          <w:spacing w:val="-12"/>
        </w:rPr>
        <w:t xml:space="preserve"> </w:t>
      </w:r>
      <w:r>
        <w:rPr>
          <w:rFonts w:cs="Arial"/>
        </w:rPr>
        <w:t>are</w:t>
      </w:r>
      <w:r>
        <w:rPr>
          <w:rFonts w:cs="Arial"/>
          <w:spacing w:val="-9"/>
        </w:rPr>
        <w:t xml:space="preserve"> </w:t>
      </w:r>
      <w:r>
        <w:rPr>
          <w:rFonts w:cs="Arial"/>
          <w:spacing w:val="1"/>
        </w:rPr>
        <w:t>us</w:t>
      </w:r>
      <w:r>
        <w:rPr>
          <w:rFonts w:cs="Arial"/>
        </w:rPr>
        <w:t>e</w:t>
      </w:r>
      <w:r>
        <w:rPr>
          <w:rFonts w:cs="Arial"/>
          <w:spacing w:val="1"/>
        </w:rPr>
        <w:t>f</w:t>
      </w:r>
      <w:r>
        <w:rPr>
          <w:rFonts w:cs="Arial"/>
        </w:rPr>
        <w:t>ul</w:t>
      </w:r>
      <w:r>
        <w:rPr>
          <w:rFonts w:cs="Arial"/>
          <w:spacing w:val="-9"/>
        </w:rPr>
        <w:t xml:space="preserve"> </w:t>
      </w:r>
      <w:r>
        <w:rPr>
          <w:rFonts w:cs="Arial"/>
          <w:spacing w:val="1"/>
        </w:rPr>
        <w:t>f</w:t>
      </w:r>
      <w:r>
        <w:rPr>
          <w:rFonts w:cs="Arial"/>
        </w:rPr>
        <w:t>or</w:t>
      </w:r>
      <w:r>
        <w:rPr>
          <w:rFonts w:cs="Arial"/>
          <w:spacing w:val="-9"/>
        </w:rPr>
        <w:t xml:space="preserve"> </w:t>
      </w:r>
      <w:r>
        <w:rPr>
          <w:rFonts w:cs="Arial"/>
          <w:spacing w:val="1"/>
        </w:rPr>
        <w:t>c</w:t>
      </w:r>
      <w:r>
        <w:rPr>
          <w:rFonts w:cs="Arial"/>
        </w:rPr>
        <w:t>h</w:t>
      </w:r>
      <w:r>
        <w:rPr>
          <w:rFonts w:cs="Arial"/>
          <w:spacing w:val="-1"/>
        </w:rPr>
        <w:t>a</w:t>
      </w:r>
      <w:r>
        <w:rPr>
          <w:rFonts w:cs="Arial"/>
        </w:rPr>
        <w:t>n</w:t>
      </w:r>
      <w:r>
        <w:rPr>
          <w:rFonts w:cs="Arial"/>
          <w:spacing w:val="-1"/>
        </w:rPr>
        <w:t>g</w:t>
      </w:r>
      <w:r>
        <w:rPr>
          <w:rFonts w:cs="Arial"/>
          <w:spacing w:val="1"/>
        </w:rPr>
        <w:t>i</w:t>
      </w:r>
      <w:r>
        <w:rPr>
          <w:rFonts w:cs="Arial"/>
        </w:rPr>
        <w:t>ng</w:t>
      </w:r>
      <w:r>
        <w:rPr>
          <w:rFonts w:cs="Arial"/>
          <w:w w:val="99"/>
        </w:rPr>
        <w:t xml:space="preserve"> </w:t>
      </w:r>
      <w:r>
        <w:rPr>
          <w:rFonts w:cs="Arial"/>
        </w:rPr>
        <w:t>the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1"/>
        </w:rPr>
        <w:t>d</w:t>
      </w:r>
      <w:r>
        <w:rPr>
          <w:rFonts w:cs="Arial"/>
          <w:spacing w:val="-1"/>
        </w:rPr>
        <w:t>i</w:t>
      </w:r>
      <w:r>
        <w:rPr>
          <w:rFonts w:cs="Arial"/>
          <w:spacing w:val="1"/>
        </w:rPr>
        <w:t>s</w:t>
      </w:r>
      <w:r>
        <w:rPr>
          <w:rFonts w:cs="Arial"/>
        </w:rPr>
        <w:t>pl</w:t>
      </w:r>
      <w:r>
        <w:rPr>
          <w:rFonts w:cs="Arial"/>
          <w:spacing w:val="1"/>
        </w:rPr>
        <w:t>a</w:t>
      </w:r>
      <w:r>
        <w:rPr>
          <w:rFonts w:cs="Arial"/>
        </w:rPr>
        <w:t>y</w:t>
      </w:r>
      <w:r>
        <w:rPr>
          <w:rFonts w:cs="Arial"/>
          <w:spacing w:val="-10"/>
        </w:rPr>
        <w:t xml:space="preserve"> </w:t>
      </w:r>
      <w:r>
        <w:rPr>
          <w:rFonts w:cs="Arial"/>
          <w:spacing w:val="1"/>
        </w:rPr>
        <w:t>f</w:t>
      </w:r>
      <w:r>
        <w:rPr>
          <w:rFonts w:cs="Arial"/>
        </w:rPr>
        <w:t>rom</w:t>
      </w:r>
      <w:r>
        <w:rPr>
          <w:rFonts w:cs="Arial"/>
          <w:spacing w:val="-3"/>
        </w:rPr>
        <w:t xml:space="preserve"> </w:t>
      </w:r>
      <w:r>
        <w:rPr>
          <w:rFonts w:cs="Arial"/>
          <w:spacing w:val="-2"/>
        </w:rPr>
        <w:t>l</w:t>
      </w:r>
      <w:r>
        <w:rPr>
          <w:rFonts w:cs="Arial"/>
        </w:rPr>
        <w:t>a</w:t>
      </w:r>
      <w:r>
        <w:rPr>
          <w:rFonts w:cs="Arial"/>
          <w:spacing w:val="-1"/>
        </w:rPr>
        <w:t>n</w:t>
      </w:r>
      <w:r>
        <w:rPr>
          <w:rFonts w:cs="Arial"/>
        </w:rPr>
        <w:t>ds</w:t>
      </w:r>
      <w:r>
        <w:rPr>
          <w:rFonts w:cs="Arial"/>
          <w:spacing w:val="1"/>
        </w:rPr>
        <w:t>c</w:t>
      </w:r>
      <w:r>
        <w:rPr>
          <w:rFonts w:cs="Arial"/>
        </w:rPr>
        <w:t>a</w:t>
      </w:r>
      <w:r>
        <w:rPr>
          <w:rFonts w:cs="Arial"/>
          <w:spacing w:val="-1"/>
        </w:rPr>
        <w:t>p</w:t>
      </w:r>
      <w:r>
        <w:rPr>
          <w:rFonts w:cs="Arial"/>
        </w:rPr>
        <w:t>e</w:t>
      </w:r>
      <w:r>
        <w:rPr>
          <w:rFonts w:cs="Arial"/>
          <w:spacing w:val="-3"/>
        </w:rPr>
        <w:t xml:space="preserve"> </w:t>
      </w:r>
      <w:r>
        <w:rPr>
          <w:rFonts w:cs="Arial"/>
        </w:rPr>
        <w:t>to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p</w:t>
      </w:r>
      <w:r>
        <w:rPr>
          <w:rFonts w:cs="Arial"/>
          <w:spacing w:val="-1"/>
        </w:rPr>
        <w:t>o</w:t>
      </w:r>
      <w:r>
        <w:rPr>
          <w:rFonts w:cs="Arial"/>
        </w:rPr>
        <w:t>rtr</w:t>
      </w:r>
      <w:r>
        <w:rPr>
          <w:rFonts w:cs="Arial"/>
          <w:spacing w:val="1"/>
        </w:rPr>
        <w:t>a</w:t>
      </w:r>
      <w:r>
        <w:rPr>
          <w:rFonts w:cs="Arial"/>
          <w:spacing w:val="-1"/>
        </w:rPr>
        <w:t>i</w:t>
      </w:r>
      <w:r>
        <w:rPr>
          <w:rFonts w:cs="Arial"/>
        </w:rPr>
        <w:t>t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when</w:t>
      </w:r>
      <w:r>
        <w:rPr>
          <w:rFonts w:cs="Arial"/>
          <w:w w:val="99"/>
        </w:rPr>
        <w:t xml:space="preserve"> </w:t>
      </w:r>
      <w:r>
        <w:rPr>
          <w:rFonts w:cs="Arial"/>
          <w:spacing w:val="-5"/>
        </w:rPr>
        <w:t>y</w:t>
      </w:r>
      <w:r>
        <w:rPr>
          <w:rFonts w:cs="Arial"/>
          <w:spacing w:val="1"/>
        </w:rPr>
        <w:t>o</w:t>
      </w:r>
      <w:r>
        <w:rPr>
          <w:rFonts w:cs="Arial"/>
        </w:rPr>
        <w:t>u</w:t>
      </w:r>
      <w:r>
        <w:rPr>
          <w:rFonts w:cs="Arial"/>
          <w:spacing w:val="-3"/>
        </w:rPr>
        <w:t xml:space="preserve"> </w:t>
      </w:r>
      <w:r>
        <w:rPr>
          <w:rFonts w:cs="Arial"/>
        </w:rPr>
        <w:t>tip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-1"/>
        </w:rPr>
        <w:t>t</w:t>
      </w:r>
      <w:r>
        <w:rPr>
          <w:rFonts w:cs="Arial"/>
          <w:spacing w:val="1"/>
        </w:rPr>
        <w:t>h</w:t>
      </w:r>
      <w:r>
        <w:rPr>
          <w:rFonts w:cs="Arial"/>
        </w:rPr>
        <w:t>e</w:t>
      </w:r>
      <w:r>
        <w:rPr>
          <w:rFonts w:cs="Arial"/>
          <w:spacing w:val="-3"/>
        </w:rPr>
        <w:t xml:space="preserve"> </w:t>
      </w:r>
      <w:r>
        <w:rPr>
          <w:rFonts w:cs="Arial"/>
          <w:spacing w:val="1"/>
        </w:rPr>
        <w:t>sc</w:t>
      </w:r>
      <w:r>
        <w:rPr>
          <w:rFonts w:cs="Arial"/>
        </w:rPr>
        <w:t>re</w:t>
      </w:r>
      <w:r>
        <w:rPr>
          <w:rFonts w:cs="Arial"/>
          <w:spacing w:val="-1"/>
        </w:rPr>
        <w:t>e</w:t>
      </w:r>
      <w:r>
        <w:rPr>
          <w:rFonts w:cs="Arial"/>
        </w:rPr>
        <w:t>n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1"/>
        </w:rPr>
        <w:t>o</w:t>
      </w:r>
      <w:r>
        <w:rPr>
          <w:rFonts w:cs="Arial"/>
        </w:rPr>
        <w:t>n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its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s</w:t>
      </w:r>
      <w:r>
        <w:rPr>
          <w:rFonts w:cs="Arial"/>
          <w:spacing w:val="-1"/>
        </w:rPr>
        <w:t>i</w:t>
      </w:r>
      <w:r>
        <w:rPr>
          <w:rFonts w:cs="Arial"/>
          <w:spacing w:val="1"/>
        </w:rPr>
        <w:t>d</w:t>
      </w:r>
      <w:r>
        <w:rPr>
          <w:rFonts w:cs="Arial"/>
        </w:rPr>
        <w:t>e.</w:t>
      </w:r>
    </w:p>
    <w:p w:rsidR="00390CA3" w:rsidRDefault="00390CA3">
      <w:pPr>
        <w:spacing w:before="2" w:line="180" w:lineRule="exact"/>
        <w:rPr>
          <w:sz w:val="18"/>
          <w:szCs w:val="18"/>
        </w:rPr>
      </w:pPr>
    </w:p>
    <w:p w:rsidR="00390CA3" w:rsidRDefault="00BD6A69">
      <w:pPr>
        <w:pStyle w:val="BodyText"/>
        <w:spacing w:line="293" w:lineRule="auto"/>
        <w:ind w:left="5028" w:right="308"/>
        <w:rPr>
          <w:rFonts w:cs="Arial"/>
        </w:rPr>
      </w:pPr>
      <w:r>
        <w:rPr>
          <w:noProof/>
          <w:lang w:val="en-AU" w:eastAsia="en-AU"/>
        </w:rPr>
        <mc:AlternateContent>
          <mc:Choice Requires="wpg">
            <w:drawing>
              <wp:anchor distT="0" distB="0" distL="114300" distR="114300" simplePos="0" relativeHeight="503311393" behindDoc="1" locked="0" layoutInCell="1" allowOverlap="1">
                <wp:simplePos x="0" y="0"/>
                <wp:positionH relativeFrom="page">
                  <wp:posOffset>3927475</wp:posOffset>
                </wp:positionH>
                <wp:positionV relativeFrom="paragraph">
                  <wp:posOffset>-1160145</wp:posOffset>
                </wp:positionV>
                <wp:extent cx="2812415" cy="2038985"/>
                <wp:effectExtent l="3175" t="1905" r="3810" b="6985"/>
                <wp:wrapNone/>
                <wp:docPr id="2285" name="Group 19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12415" cy="2038985"/>
                          <a:chOff x="6185" y="-1827"/>
                          <a:chExt cx="4429" cy="3211"/>
                        </a:xfrm>
                      </wpg:grpSpPr>
                      <wpg:grpSp>
                        <wpg:cNvPr id="2286" name="Group 1987"/>
                        <wpg:cNvGrpSpPr>
                          <a:grpSpLocks/>
                        </wpg:cNvGrpSpPr>
                        <wpg:grpSpPr bwMode="auto">
                          <a:xfrm>
                            <a:off x="6191" y="-1821"/>
                            <a:ext cx="4417" cy="2"/>
                            <a:chOff x="6191" y="-1821"/>
                            <a:chExt cx="4417" cy="2"/>
                          </a:xfrm>
                        </wpg:grpSpPr>
                        <wps:wsp>
                          <wps:cNvPr id="2287" name="Freeform 1988"/>
                          <wps:cNvSpPr>
                            <a:spLocks/>
                          </wps:cNvSpPr>
                          <wps:spPr bwMode="auto">
                            <a:xfrm>
                              <a:off x="6191" y="-1821"/>
                              <a:ext cx="4417" cy="2"/>
                            </a:xfrm>
                            <a:custGeom>
                              <a:avLst/>
                              <a:gdLst>
                                <a:gd name="T0" fmla="+- 0 6191 6191"/>
                                <a:gd name="T1" fmla="*/ T0 w 4417"/>
                                <a:gd name="T2" fmla="+- 0 10608 6191"/>
                                <a:gd name="T3" fmla="*/ T2 w 4417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4417">
                                  <a:moveTo>
                                    <a:pt x="0" y="0"/>
                                  </a:moveTo>
                                  <a:lnTo>
                                    <a:pt x="4417" y="0"/>
                                  </a:lnTo>
                                </a:path>
                              </a:pathLst>
                            </a:custGeom>
                            <a:noFill/>
                            <a:ln w="7366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288" name="Group 1985"/>
                        <wpg:cNvGrpSpPr>
                          <a:grpSpLocks/>
                        </wpg:cNvGrpSpPr>
                        <wpg:grpSpPr bwMode="auto">
                          <a:xfrm>
                            <a:off x="6195" y="-1816"/>
                            <a:ext cx="2" cy="3190"/>
                            <a:chOff x="6195" y="-1816"/>
                            <a:chExt cx="2" cy="3190"/>
                          </a:xfrm>
                        </wpg:grpSpPr>
                        <wps:wsp>
                          <wps:cNvPr id="2289" name="Freeform 1986"/>
                          <wps:cNvSpPr>
                            <a:spLocks/>
                          </wps:cNvSpPr>
                          <wps:spPr bwMode="auto">
                            <a:xfrm>
                              <a:off x="6195" y="-1816"/>
                              <a:ext cx="2" cy="3190"/>
                            </a:xfrm>
                            <a:custGeom>
                              <a:avLst/>
                              <a:gdLst>
                                <a:gd name="T0" fmla="+- 0 -1816 -1816"/>
                                <a:gd name="T1" fmla="*/ -1816 h 3190"/>
                                <a:gd name="T2" fmla="+- 0 1374 -1816"/>
                                <a:gd name="T3" fmla="*/ 1374 h 3190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3190">
                                  <a:moveTo>
                                    <a:pt x="0" y="0"/>
                                  </a:moveTo>
                                  <a:lnTo>
                                    <a:pt x="0" y="3190"/>
                                  </a:lnTo>
                                </a:path>
                              </a:pathLst>
                            </a:custGeom>
                            <a:noFill/>
                            <a:ln w="7366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290" name="Group 1983"/>
                        <wpg:cNvGrpSpPr>
                          <a:grpSpLocks/>
                        </wpg:cNvGrpSpPr>
                        <wpg:grpSpPr bwMode="auto">
                          <a:xfrm>
                            <a:off x="10603" y="-1816"/>
                            <a:ext cx="2" cy="3190"/>
                            <a:chOff x="10603" y="-1816"/>
                            <a:chExt cx="2" cy="3190"/>
                          </a:xfrm>
                        </wpg:grpSpPr>
                        <wps:wsp>
                          <wps:cNvPr id="2291" name="Freeform 1984"/>
                          <wps:cNvSpPr>
                            <a:spLocks/>
                          </wps:cNvSpPr>
                          <wps:spPr bwMode="auto">
                            <a:xfrm>
                              <a:off x="10603" y="-1816"/>
                              <a:ext cx="2" cy="3190"/>
                            </a:xfrm>
                            <a:custGeom>
                              <a:avLst/>
                              <a:gdLst>
                                <a:gd name="T0" fmla="+- 0 -1816 -1816"/>
                                <a:gd name="T1" fmla="*/ -1816 h 3190"/>
                                <a:gd name="T2" fmla="+- 0 1374 -1816"/>
                                <a:gd name="T3" fmla="*/ 1374 h 3190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3190">
                                  <a:moveTo>
                                    <a:pt x="0" y="0"/>
                                  </a:moveTo>
                                  <a:lnTo>
                                    <a:pt x="0" y="3190"/>
                                  </a:lnTo>
                                </a:path>
                              </a:pathLst>
                            </a:custGeom>
                            <a:noFill/>
                            <a:ln w="7366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292" name="Group 1981"/>
                        <wpg:cNvGrpSpPr>
                          <a:grpSpLocks/>
                        </wpg:cNvGrpSpPr>
                        <wpg:grpSpPr bwMode="auto">
                          <a:xfrm>
                            <a:off x="6191" y="1379"/>
                            <a:ext cx="4417" cy="2"/>
                            <a:chOff x="6191" y="1379"/>
                            <a:chExt cx="4417" cy="2"/>
                          </a:xfrm>
                        </wpg:grpSpPr>
                        <wps:wsp>
                          <wps:cNvPr id="2293" name="Freeform 1982"/>
                          <wps:cNvSpPr>
                            <a:spLocks/>
                          </wps:cNvSpPr>
                          <wps:spPr bwMode="auto">
                            <a:xfrm>
                              <a:off x="6191" y="1379"/>
                              <a:ext cx="4417" cy="2"/>
                            </a:xfrm>
                            <a:custGeom>
                              <a:avLst/>
                              <a:gdLst>
                                <a:gd name="T0" fmla="+- 0 6191 6191"/>
                                <a:gd name="T1" fmla="*/ T0 w 4417"/>
                                <a:gd name="T2" fmla="+- 0 10608 6191"/>
                                <a:gd name="T3" fmla="*/ T2 w 4417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4417">
                                  <a:moveTo>
                                    <a:pt x="0" y="0"/>
                                  </a:moveTo>
                                  <a:lnTo>
                                    <a:pt x="4417" y="0"/>
                                  </a:lnTo>
                                </a:path>
                              </a:pathLst>
                            </a:custGeom>
                            <a:noFill/>
                            <a:ln w="7366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980" o:spid="_x0000_s1026" style="position:absolute;margin-left:309.25pt;margin-top:-91.35pt;width:221.45pt;height:160.55pt;z-index:-5087;mso-position-horizontal-relative:page" coordorigin="6185,-1827" coordsize="4429,32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bXw4QQAAGIbAAAOAAAAZHJzL2Uyb0RvYy54bWzsWW1v4zYM/j5g/0Hwxw2pLcfnxEHTw6Fp&#10;igG37YDrfoDid8y2PNmp2w377yMp23GcZOtl7WED0g+uHFEU+YjkI8nX75/yjD2GqkplsTT4lWWw&#10;sPBlkBbx0vjlYT2ZG6yqRRGITBbh0ngOK+P9zbffXDflIrRlIrMgVAyUFNWiKZdGUtflwjQrPwlz&#10;UV3JMiygM5IqFzW8qtgMlGhAe56ZtmW5ZiNVUCrph1UFv650p3FD+qMo9Oufo6gKa5YtDbCtpqei&#10;5waf5s21WMRKlEnqt2aIM6zIRVrApL2qlagF26r0QFWe+kpWMqqvfJmbMopSPyQfwBtujby5V3Jb&#10;ki/xoonLHiaAdoTT2Wr9nx4/KZYGS8O25+8MVogcVokmZtybE0BNGS9A7l6Vn8tPSnsJzY/S/7UC&#10;/MxxP77HWphtmh9lABrFtpYE0FOkclQBrrMnWofnfh3Cp5r58KM957bDwRof+mxrOvfANFopP4Hl&#10;xHEuR2uhe8Ln9qzrvGsVOI7t6dFTm3PsNcVCz0zWttZhlLSm6uYeGu4BGjTP2Ftc89dCw+Ue770i&#10;u8WiA8Vx+KxFpHO3x+JwlJ/ssNgbdxIIyL9qF2LVvwuxz4koQ4rcCkNnF2Lggg6xtQpDTGuMsjk6&#10;1JQk2oVYNYyvQQ+KVRCG/xhZX4Blj4lY+Nuqvg8lhah4/FjVFHZxAC0K/KA1/wGKSZRnUCu+nzCL&#10;4WT00EsT92KwnFrsO5M9WKxhtIyt0k6X3QmRLm651vyosmknh8rsgTJwoDdRJJ3V/lPRmg0tJrAi&#10;W5SDpawwhx50rFGOgwYQQhdPyMLcXaJ2svp/O4WCUjsusspgUGQ3GpNS1GgZToFN1iwNwgJ/yOVj&#10;+CCpqx5VBZhk15sVQymdEQOrdDeMwAko5/tJ0dbB0hZynWYZLUNWoCmzqesSNpXM0gA70ZpKxZvb&#10;TLFHgfRBf+gMKNsTgzJdBKQsCUVw17ZrkWa6DfIZYQu53EKAWU388IdneXfzu7kzcWz3buJYq9Xk&#10;w/rWmbhrPnu3mq5ub1f8TzSNO4skDYKwQOs6ruLOyxK1ZU3NMj1b7Xmx5+ya/g6dNffNICzAl+4/&#10;eQclVueoTuqNDJ4hX5XU5AubBWgkUv1usAaId2lUv22FCg2W/VBA2fG44yBT04vzbmbDixr2bIY9&#10;ovBB1dKoDQhwbN7Wmt23pUrjBGbitKyF/AAMFKWYz2Sftqp9gcpHrT0yoLJ+hBdgRzNiSSKnN+aF&#10;nu24q/MJI4jIsiU67rW7mQFHegejdrwARQfpddqOgxg9TpBfhxeArg95gTx9A144QOUElj0m+8Xj&#10;C3gBdifcZfTUq3acGbRYwrrFwHJ+ghymM+e4viE5cJTaqQM/zqAHyDuIDyAJXfH+lh5a2elQFmaF&#10;MefSQ9KG5vn0oG3qIAVrLvSAR6qjR4ULPbwWPUAVHtMDZcVb0gPuGPX+bFBpTtQ0SMruDHV02H+U&#10;IPCEc0gQDtab1yaIo7CcQPPCEBeGuBwgjp2WLgcIfS90eIDwYOc9OkDQHustGaK/DIGdoad3ol1F&#10;e8G90m7Qjh1Gw/pCOL5f+yrHBw/Y75Ad7Ldgh5cj2UNy9unhcqt0uVXC88/lVgkvmP7/t0pUG+FD&#10;DjiDXw3ooxN+KRq+k6OL/tPYzV8AAAD//wMAUEsDBBQABgAIAAAAIQABmyyP4wAAAA0BAAAPAAAA&#10;ZHJzL2Rvd25yZXYueG1sTI/LasMwEEX3hf6DmEJ3iaw8XONYDiG0XYVCk0LJTrEmtok1MpZiO39f&#10;ZdXsZpjDnXOz9Wga1mPnaksSxDQChlRYXVMp4efwMUmAOa9Iq8YSSrihg3X+/JSpVNuBvrHf+5KF&#10;EHKpklB536acu6JCo9zUtkjhdradUT6sXcl1p4YQbho+i6KYG1VT+FCpFrcVFpf91Uj4HNSwmYv3&#10;fnc5b2/Hw/LrdydQyteXcbMC5nH0/zDc9YM65MHpZK+kHWskxCJZBlTCRCSzN2B3JIrFAtgpTPNk&#10;ATzP+GOL/A8AAP//AwBQSwECLQAUAAYACAAAACEAtoM4kv4AAADhAQAAEwAAAAAAAAAAAAAAAAAA&#10;AAAAW0NvbnRlbnRfVHlwZXNdLnhtbFBLAQItABQABgAIAAAAIQA4/SH/1gAAAJQBAAALAAAAAAAA&#10;AAAAAAAAAC8BAABfcmVscy8ucmVsc1BLAQItABQABgAIAAAAIQB2NbXw4QQAAGIbAAAOAAAAAAAA&#10;AAAAAAAAAC4CAABkcnMvZTJvRG9jLnhtbFBLAQItABQABgAIAAAAIQABmyyP4wAAAA0BAAAPAAAA&#10;AAAAAAAAAAAAADsHAABkcnMvZG93bnJldi54bWxQSwUGAAAAAAQABADzAAAASwgAAAAA&#10;">
                <v:group id="Group 1987" o:spid="_x0000_s1027" style="position:absolute;left:6191;top:-1821;width:4417;height:2" coordorigin="6191,-1821" coordsize="4417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kJEJsUAAADdAAAADwAAAGRycy9kb3ducmV2LnhtbESPQYvCMBSE7wv+h/AE&#10;b2vayopUo4ioeBBhdWHx9miebbF5KU1s6783C8Ieh5n5hlmselOJlhpXWlYQjyMQxJnVJecKfi67&#10;zxkI55E1VpZJwZMcrJaDjwWm2nb8Te3Z5yJA2KWooPC+TqV0WUEG3djWxMG72cagD7LJpW6wC3BT&#10;ySSKptJgyWGhwJo2BWX388Mo2HfYrSfxtj3eb5vn9fJ1+j3GpNRo2K/nIDz1/j/8bh+0giSZTeHv&#10;TXgCcvkC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ZCRCbFAAAA3QAA&#10;AA8AAAAAAAAAAAAAAAAAqgIAAGRycy9kb3ducmV2LnhtbFBLBQYAAAAABAAEAPoAAACcAwAAAAA=&#10;">
                  <v:shape id="Freeform 1988" o:spid="_x0000_s1028" style="position:absolute;left:6191;top:-1821;width:4417;height:2;visibility:visible;mso-wrap-style:square;v-text-anchor:top" coordsize="4417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kWfnMcA&#10;AADdAAAADwAAAGRycy9kb3ducmV2LnhtbESPT2vCQBTE7wW/w/IEL6VujFQluooIosfWP7XH1+wz&#10;iWbfhuyqybfvCoUeh5n5DTNbNKYUd6pdYVnBoB+BIE6tLjhTcNiv3yYgnEfWWFomBS05WMw7LzNM&#10;tH3wJ913PhMBwi5BBbn3VSKlS3My6Pq2Ig7e2dYGfZB1JnWNjwA3pYyjaCQNFhwWcqxolVN63d2M&#10;gvRwObbvQ9sOXn8+Njhsv79Op61SvW6znILw1Pj/8F97qxXE8WQMzzfhCcj5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JFn5zHAAAA3QAAAA8AAAAAAAAAAAAAAAAAmAIAAGRy&#10;cy9kb3ducmV2LnhtbFBLBQYAAAAABAAEAPUAAACMAwAAAAA=&#10;" path="m,l4417,e" filled="f" strokeweight=".58pt">
                    <v:path arrowok="t" o:connecttype="custom" o:connectlocs="0,0;4417,0" o:connectangles="0,0"/>
                  </v:shape>
                </v:group>
                <v:group id="Group 1985" o:spid="_x0000_s1029" style="position:absolute;left:6195;top:-1816;width:2;height:3190" coordorigin="6195,-1816" coordsize="2,319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JF1z8MAAADdAAAADwAAAGRycy9kb3ducmV2LnhtbERPTYvCMBC9C/sfwizs&#10;TdN2UaRrFBGVPYhgFWRvQzO2xWZSmtjWf785CB4f73uxGkwtOmpdZVlBPIlAEOdWV1wouJx34zkI&#10;55E11pZJwZMcrJYfowWm2vZ8oi7zhQgh7FJUUHrfpFK6vCSDbmIb4sDdbGvQB9gWUrfYh3BTyySK&#10;ZtJgxaGhxIY2JeX37GEU7Hvs19/xtjvcb5vn33l6vB5iUurrc1j/gPA0+Lf45f7VCpJkHuaGN+EJ&#10;yO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okXXPwwAAAN0AAAAP&#10;AAAAAAAAAAAAAAAAAKoCAABkcnMvZG93bnJldi54bWxQSwUGAAAAAAQABAD6AAAAmgMAAAAA&#10;">
                  <v:shape id="Freeform 1986" o:spid="_x0000_s1030" style="position:absolute;left:6195;top:-1816;width:2;height:3190;visibility:visible;mso-wrap-style:square;v-text-anchor:top" coordsize="2,31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R+z2MUA&#10;AADdAAAADwAAAGRycy9kb3ducmV2LnhtbESPUWvCMBSF3wf7D+EOfJuplUnXGWVMHbK3tf6Au+ba&#10;FJubkkSt/34ZCHs8nHO+w1muR9uLC/nQOVYwm2YgiBunO24VHOrdcwEiRGSNvWNScKMA69XjwxJL&#10;7a78TZcqtiJBOJSowMQ4lFKGxpDFMHUDcfKOzluMSfpWao/XBLe9zLNsIS12nBYMDvRhqDlVZ6tg&#10;XjfVoc8+i9vx5aezG7/Y1uZLqcnT+P4GItIY/8P39l4ryPPiFf7epCc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H7PYxQAAAN0AAAAPAAAAAAAAAAAAAAAAAJgCAABkcnMv&#10;ZG93bnJldi54bWxQSwUGAAAAAAQABAD1AAAAigMAAAAA&#10;" path="m,l,3190e" filled="f" strokeweight=".58pt">
                    <v:path arrowok="t" o:connecttype="custom" o:connectlocs="0,-1816;0,1374" o:connectangles="0,0"/>
                  </v:shape>
                </v:group>
                <v:group id="Group 1983" o:spid="_x0000_s1031" style="position:absolute;left:10603;top:-1816;width:2;height:3190" coordorigin="10603,-1816" coordsize="2,319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z7vFMQAAADdAAAADwAAAGRycy9kb3ducmV2LnhtbERPTWuDQBC9F/Iflink&#10;VlcNLY11IyGkIYdQaBIovQ3uREV3Vtytmn/fPRR6fLzvvJhNJ0YaXGNZQRLFIIhLqxuuFFwv70+v&#10;IJxH1thZJgV3clBsFg85ZtpO/Enj2VcihLDLUEHtfZ9J6cqaDLrI9sSBu9nBoA9wqKQecArhppNp&#10;HL9Igw2Hhhp72tVUtucfo+Aw4bRdJfvx1N529+/L88fXKSGllo/z9g2Ep9n/i//cR60gTddhf3gT&#10;noDc/AI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Uz7vFMQAAADdAAAA&#10;DwAAAAAAAAAAAAAAAACqAgAAZHJzL2Rvd25yZXYueG1sUEsFBgAAAAAEAAQA+gAAAJsDAAAAAA==&#10;">
                  <v:shape id="Freeform 1984" o:spid="_x0000_s1032" style="position:absolute;left:10603;top:-1816;width:2;height:3190;visibility:visible;mso-wrap-style:square;v-text-anchor:top" coordsize="2,31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ApA8UA&#10;AADdAAAADwAAAGRycy9kb3ducmV2LnhtbESPUWvCMBSF3wf7D+EOfJuplYmrRhlTh+zN1h9w11yb&#10;YnNTkqj13y8DYY+Hc853OMv1YDtxJR9axwom4wwEce10y42CY7V7nYMIEVlj55gU3CnAevX8tMRC&#10;uxsf6FrGRiQIhwIVmBj7QspQG7IYxq4nTt7JeYsxSd9I7fGW4LaTeZbNpMWW04LBnj4N1efyYhVM&#10;q7o8dtnX/H56+2ntxs+2lflWavQyfCxARBrif/jR3msFef4+gb836QnI1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sCkDxQAAAN0AAAAPAAAAAAAAAAAAAAAAAJgCAABkcnMv&#10;ZG93bnJldi54bWxQSwUGAAAAAAQABAD1AAAAigMAAAAA&#10;" path="m,l,3190e" filled="f" strokeweight=".58pt">
                    <v:path arrowok="t" o:connecttype="custom" o:connectlocs="0,-1816;0,1374" o:connectangles="0,0"/>
                  </v:shape>
                </v:group>
                <v:group id="Group 1981" o:spid="_x0000_s1033" style="position:absolute;left:6191;top:1379;width:4417;height:2" coordorigin="6191,1379" coordsize="4417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KDU+MYAAADdAAAADwAAAGRycy9kb3ducmV2LnhtbESPT2vCQBTE74V+h+UV&#10;etNNUhQbXUXEFg8i+AeKt0f2mQSzb0N2TeK3dwWhx2FmfsPMFr2pREuNKy0riIcRCOLM6pJzBafj&#10;z2ACwnlkjZVlUnAnB4v5+9sMU2073lN78LkIEHYpKii8r1MpXVaQQTe0NXHwLrYx6INscqkb7ALc&#10;VDKJorE0WHJYKLCmVUHZ9XAzCn477JZf8brdXi+r+/k42v1tY1Lq86NfTkF46v1/+NXeaAVJ8p3A&#10;8014AnL+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MoNT4xgAAAN0A&#10;AAAPAAAAAAAAAAAAAAAAAKoCAABkcnMvZG93bnJldi54bWxQSwUGAAAAAAQABAD6AAAAnQMAAAAA&#10;">
                  <v:shape id="Freeform 1982" o:spid="_x0000_s1034" style="position:absolute;left:6191;top:1379;width:4417;height:2;visibility:visible;mso-wrap-style:square;v-text-anchor:top" coordsize="4417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KcPQsYA&#10;AADdAAAADwAAAGRycy9kb3ducmV2LnhtbESPQWvCQBSE70L/w/IKXopuTGjR1FVEED1aa7XH1+xr&#10;Es2+DdlVk3/vFgoeh5n5hpnOW1OJKzWutKxgNIxAEGdWl5wr2H+uBmMQziNrrCyTgo4czGdPvSmm&#10;2t74g647n4sAYZeigsL7OpXSZQUZdENbEwfv1zYGfZBNLnWDtwA3lYyj6E0aLDksFFjTsqDsvLsY&#10;Bdn+9NW9JrYbvfxs15h034fjcaNU/7ldvIPw1PpH+L+90QrieJLA35vwBOTs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KcPQsYAAADdAAAADwAAAAAAAAAAAAAAAACYAgAAZHJz&#10;L2Rvd25yZXYueG1sUEsFBgAAAAAEAAQA9QAAAIsDAAAAAA==&#10;" path="m,l4417,e" filled="f" strokeweight=".58pt">
                    <v:path arrowok="t" o:connecttype="custom" o:connectlocs="0,0;4417,0" o:connectangles="0,0"/>
                  </v:shape>
                </v:group>
                <w10:wrap anchorx="page"/>
              </v:group>
            </w:pict>
          </mc:Fallback>
        </mc:AlternateContent>
      </w:r>
      <w:r>
        <w:rPr>
          <w:rFonts w:cs="Arial"/>
          <w:spacing w:val="3"/>
        </w:rPr>
        <w:t>T</w:t>
      </w:r>
      <w:r>
        <w:rPr>
          <w:rFonts w:cs="Arial"/>
        </w:rPr>
        <w:t>he</w:t>
      </w:r>
      <w:r>
        <w:rPr>
          <w:rFonts w:cs="Arial"/>
          <w:spacing w:val="-9"/>
        </w:rPr>
        <w:t xml:space="preserve"> </w:t>
      </w:r>
      <w:r>
        <w:rPr>
          <w:rFonts w:cs="Arial"/>
        </w:rPr>
        <w:t>Qu</w:t>
      </w:r>
      <w:r>
        <w:rPr>
          <w:rFonts w:cs="Arial"/>
          <w:spacing w:val="-1"/>
        </w:rPr>
        <w:t>a</w:t>
      </w:r>
      <w:r>
        <w:rPr>
          <w:rFonts w:cs="Arial"/>
          <w:spacing w:val="3"/>
        </w:rPr>
        <w:t>k</w:t>
      </w:r>
      <w:r>
        <w:rPr>
          <w:rFonts w:cs="Arial"/>
        </w:rPr>
        <w:t>e</w:t>
      </w:r>
      <w:r>
        <w:rPr>
          <w:rFonts w:cs="Arial"/>
          <w:spacing w:val="-9"/>
        </w:rPr>
        <w:t xml:space="preserve"> </w:t>
      </w:r>
      <w:r>
        <w:rPr>
          <w:rFonts w:cs="Arial"/>
        </w:rPr>
        <w:t>C</w:t>
      </w:r>
      <w:r>
        <w:rPr>
          <w:rFonts w:cs="Arial"/>
          <w:spacing w:val="-1"/>
        </w:rPr>
        <w:t>a</w:t>
      </w:r>
      <w:r>
        <w:rPr>
          <w:rFonts w:cs="Arial"/>
        </w:rPr>
        <w:t>tch</w:t>
      </w:r>
      <w:r>
        <w:rPr>
          <w:rFonts w:cs="Arial"/>
          <w:spacing w:val="-1"/>
        </w:rPr>
        <w:t>e</w:t>
      </w:r>
      <w:r>
        <w:rPr>
          <w:rFonts w:cs="Arial"/>
        </w:rPr>
        <w:t>r</w:t>
      </w:r>
      <w:r>
        <w:rPr>
          <w:rFonts w:cs="Arial"/>
          <w:spacing w:val="-8"/>
        </w:rPr>
        <w:t xml:space="preserve"> </w:t>
      </w:r>
      <w:r>
        <w:rPr>
          <w:rFonts w:cs="Arial"/>
        </w:rPr>
        <w:t>Ne</w:t>
      </w:r>
      <w:r>
        <w:rPr>
          <w:rFonts w:cs="Arial"/>
          <w:spacing w:val="1"/>
        </w:rPr>
        <w:t>t</w:t>
      </w:r>
      <w:r>
        <w:rPr>
          <w:rFonts w:cs="Arial"/>
        </w:rPr>
        <w:t>work</w:t>
      </w:r>
      <w:hyperlink r:id="rId46">
        <w:r>
          <w:rPr>
            <w:rFonts w:cs="Arial"/>
            <w:w w:val="99"/>
          </w:rPr>
          <w:t xml:space="preserve"> </w:t>
        </w:r>
        <w:r>
          <w:rPr>
            <w:rFonts w:cs="Arial"/>
          </w:rPr>
          <w:t>(ht</w:t>
        </w:r>
        <w:r>
          <w:rPr>
            <w:rFonts w:cs="Arial"/>
            <w:spacing w:val="-1"/>
          </w:rPr>
          <w:t>t</w:t>
        </w:r>
        <w:r>
          <w:rPr>
            <w:rFonts w:cs="Arial"/>
          </w:rPr>
          <w:t>p:</w:t>
        </w:r>
        <w:r>
          <w:rPr>
            <w:rFonts w:cs="Arial"/>
            <w:spacing w:val="-1"/>
          </w:rPr>
          <w:t>/</w:t>
        </w:r>
        <w:r>
          <w:rPr>
            <w:rFonts w:cs="Arial"/>
            <w:spacing w:val="2"/>
          </w:rPr>
          <w:t>/</w:t>
        </w:r>
        <w:r>
          <w:rPr>
            <w:rFonts w:cs="Arial"/>
          </w:rPr>
          <w:t>qcn.sta</w:t>
        </w:r>
        <w:r>
          <w:rPr>
            <w:rFonts w:cs="Arial"/>
            <w:spacing w:val="1"/>
          </w:rPr>
          <w:t>n</w:t>
        </w:r>
        <w:r>
          <w:rPr>
            <w:rFonts w:cs="Arial"/>
          </w:rPr>
          <w:t>d</w:t>
        </w:r>
        <w:r>
          <w:rPr>
            <w:rFonts w:cs="Arial"/>
            <w:spacing w:val="1"/>
          </w:rPr>
          <w:t>f</w:t>
        </w:r>
        <w:r>
          <w:rPr>
            <w:rFonts w:cs="Arial"/>
          </w:rPr>
          <w:t>ord.e</w:t>
        </w:r>
        <w:r>
          <w:rPr>
            <w:rFonts w:cs="Arial"/>
            <w:spacing w:val="-1"/>
          </w:rPr>
          <w:t>d</w:t>
        </w:r>
        <w:r>
          <w:rPr>
            <w:rFonts w:cs="Arial"/>
            <w:spacing w:val="1"/>
          </w:rPr>
          <w:t>u</w:t>
        </w:r>
        <w:r>
          <w:rPr>
            <w:rFonts w:cs="Arial"/>
          </w:rPr>
          <w:t>/)</w:t>
        </w:r>
        <w:r>
          <w:rPr>
            <w:rFonts w:cs="Arial"/>
            <w:spacing w:val="-13"/>
          </w:rPr>
          <w:t xml:space="preserve"> </w:t>
        </w:r>
      </w:hyperlink>
      <w:r>
        <w:rPr>
          <w:rFonts w:cs="Arial"/>
        </w:rPr>
        <w:t>a</w:t>
      </w:r>
      <w:r>
        <w:rPr>
          <w:rFonts w:cs="Arial"/>
          <w:spacing w:val="-2"/>
        </w:rPr>
        <w:t>l</w:t>
      </w:r>
      <w:r>
        <w:rPr>
          <w:rFonts w:cs="Arial"/>
          <w:spacing w:val="1"/>
        </w:rPr>
        <w:t>lo</w:t>
      </w:r>
      <w:r>
        <w:rPr>
          <w:rFonts w:cs="Arial"/>
          <w:spacing w:val="-3"/>
        </w:rPr>
        <w:t>w</w:t>
      </w:r>
      <w:r>
        <w:rPr>
          <w:rFonts w:cs="Arial"/>
        </w:rPr>
        <w:t>s</w:t>
      </w:r>
      <w:r>
        <w:rPr>
          <w:rFonts w:cs="Arial"/>
          <w:spacing w:val="-13"/>
        </w:rPr>
        <w:t xml:space="preserve"> </w:t>
      </w:r>
      <w:r>
        <w:rPr>
          <w:rFonts w:cs="Arial"/>
          <w:spacing w:val="4"/>
        </w:rPr>
        <w:t>m</w:t>
      </w:r>
      <w:r>
        <w:rPr>
          <w:rFonts w:cs="Arial"/>
          <w:spacing w:val="-3"/>
        </w:rPr>
        <w:t>e</w:t>
      </w:r>
      <w:r>
        <w:rPr>
          <w:rFonts w:cs="Arial"/>
          <w:spacing w:val="4"/>
        </w:rPr>
        <w:t>m</w:t>
      </w:r>
      <w:r>
        <w:rPr>
          <w:rFonts w:cs="Arial"/>
        </w:rPr>
        <w:t>b</w:t>
      </w:r>
      <w:r>
        <w:rPr>
          <w:rFonts w:cs="Arial"/>
          <w:spacing w:val="-1"/>
        </w:rPr>
        <w:t>e</w:t>
      </w:r>
      <w:r>
        <w:rPr>
          <w:rFonts w:cs="Arial"/>
        </w:rPr>
        <w:t>rs</w:t>
      </w:r>
      <w:r>
        <w:rPr>
          <w:rFonts w:cs="Arial"/>
          <w:spacing w:val="-13"/>
        </w:rPr>
        <w:t xml:space="preserve"> </w:t>
      </w:r>
      <w:r>
        <w:rPr>
          <w:rFonts w:cs="Arial"/>
        </w:rPr>
        <w:t>of</w:t>
      </w:r>
      <w:r>
        <w:rPr>
          <w:rFonts w:cs="Arial"/>
          <w:w w:val="99"/>
        </w:rPr>
        <w:t xml:space="preserve"> </w:t>
      </w:r>
      <w:r>
        <w:rPr>
          <w:rFonts w:cs="Arial"/>
        </w:rPr>
        <w:t>the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1"/>
        </w:rPr>
        <w:t>p</w:t>
      </w:r>
      <w:r>
        <w:rPr>
          <w:rFonts w:cs="Arial"/>
        </w:rPr>
        <w:t>u</w:t>
      </w:r>
      <w:r>
        <w:rPr>
          <w:rFonts w:cs="Arial"/>
          <w:spacing w:val="1"/>
        </w:rPr>
        <w:t>b</w:t>
      </w:r>
      <w:r>
        <w:rPr>
          <w:rFonts w:cs="Arial"/>
          <w:spacing w:val="-1"/>
        </w:rPr>
        <w:t>li</w:t>
      </w:r>
      <w:r>
        <w:rPr>
          <w:rFonts w:cs="Arial"/>
        </w:rPr>
        <w:t>c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to</w:t>
      </w:r>
      <w:r>
        <w:rPr>
          <w:rFonts w:cs="Arial"/>
          <w:spacing w:val="-3"/>
        </w:rPr>
        <w:t xml:space="preserve"> </w:t>
      </w:r>
      <w:r>
        <w:rPr>
          <w:rFonts w:cs="Arial"/>
        </w:rPr>
        <w:t>h</w:t>
      </w:r>
      <w:r>
        <w:rPr>
          <w:rFonts w:cs="Arial"/>
          <w:spacing w:val="1"/>
        </w:rPr>
        <w:t>e</w:t>
      </w:r>
      <w:r>
        <w:rPr>
          <w:rFonts w:cs="Arial"/>
          <w:spacing w:val="-1"/>
        </w:rPr>
        <w:t>l</w:t>
      </w:r>
      <w:r>
        <w:rPr>
          <w:rFonts w:cs="Arial"/>
        </w:rPr>
        <w:t>p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-1"/>
        </w:rPr>
        <w:t>i</w:t>
      </w:r>
      <w:r>
        <w:rPr>
          <w:rFonts w:cs="Arial"/>
        </w:rPr>
        <w:t>n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1"/>
        </w:rPr>
        <w:t>t</w:t>
      </w:r>
      <w:r>
        <w:rPr>
          <w:rFonts w:cs="Arial"/>
        </w:rPr>
        <w:t>he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d</w:t>
      </w:r>
      <w:r>
        <w:rPr>
          <w:rFonts w:cs="Arial"/>
          <w:spacing w:val="-1"/>
        </w:rPr>
        <w:t>e</w:t>
      </w:r>
      <w:r>
        <w:rPr>
          <w:rFonts w:cs="Arial"/>
          <w:spacing w:val="2"/>
        </w:rPr>
        <w:t>t</w:t>
      </w:r>
      <w:r>
        <w:rPr>
          <w:rFonts w:cs="Arial"/>
        </w:rPr>
        <w:t>ect</w:t>
      </w:r>
      <w:r>
        <w:rPr>
          <w:rFonts w:cs="Arial"/>
          <w:spacing w:val="-2"/>
        </w:rPr>
        <w:t>i</w:t>
      </w:r>
      <w:r>
        <w:rPr>
          <w:rFonts w:cs="Arial"/>
        </w:rPr>
        <w:t>on</w:t>
      </w:r>
      <w:r>
        <w:rPr>
          <w:rFonts w:cs="Arial"/>
          <w:spacing w:val="-3"/>
        </w:rPr>
        <w:t xml:space="preserve"> </w:t>
      </w:r>
      <w:r>
        <w:rPr>
          <w:rFonts w:cs="Arial"/>
        </w:rPr>
        <w:t>of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se</w:t>
      </w:r>
      <w:r>
        <w:rPr>
          <w:rFonts w:cs="Arial"/>
          <w:spacing w:val="-2"/>
        </w:rPr>
        <w:t>i</w:t>
      </w:r>
      <w:r>
        <w:rPr>
          <w:rFonts w:cs="Arial"/>
          <w:spacing w:val="1"/>
        </w:rPr>
        <w:t>s</w:t>
      </w:r>
      <w:r>
        <w:rPr>
          <w:rFonts w:cs="Arial"/>
          <w:spacing w:val="4"/>
        </w:rPr>
        <w:t>m</w:t>
      </w:r>
      <w:r>
        <w:rPr>
          <w:rFonts w:cs="Arial"/>
          <w:spacing w:val="-1"/>
        </w:rPr>
        <w:t>i</w:t>
      </w:r>
      <w:r>
        <w:rPr>
          <w:rFonts w:cs="Arial"/>
        </w:rPr>
        <w:t>c</w:t>
      </w:r>
      <w:r>
        <w:rPr>
          <w:rFonts w:cs="Arial"/>
          <w:w w:val="99"/>
        </w:rPr>
        <w:t xml:space="preserve"> </w:t>
      </w:r>
      <w:r>
        <w:rPr>
          <w:rFonts w:cs="Arial"/>
        </w:rPr>
        <w:t>act</w:t>
      </w:r>
      <w:r>
        <w:rPr>
          <w:rFonts w:cs="Arial"/>
          <w:spacing w:val="-2"/>
        </w:rPr>
        <w:t>i</w:t>
      </w:r>
      <w:r>
        <w:rPr>
          <w:rFonts w:cs="Arial"/>
          <w:spacing w:val="1"/>
        </w:rPr>
        <w:t>v</w:t>
      </w:r>
      <w:r>
        <w:rPr>
          <w:rFonts w:cs="Arial"/>
          <w:spacing w:val="-1"/>
        </w:rPr>
        <w:t>i</w:t>
      </w:r>
      <w:r>
        <w:rPr>
          <w:rFonts w:cs="Arial"/>
          <w:spacing w:val="4"/>
        </w:rPr>
        <w:t>t</w:t>
      </w:r>
      <w:r>
        <w:rPr>
          <w:rFonts w:cs="Arial"/>
        </w:rPr>
        <w:t>y</w:t>
      </w:r>
      <w:r>
        <w:rPr>
          <w:rFonts w:cs="Arial"/>
          <w:spacing w:val="-10"/>
        </w:rPr>
        <w:t xml:space="preserve"> </w:t>
      </w:r>
      <w:r>
        <w:rPr>
          <w:rFonts w:cs="Arial"/>
          <w:spacing w:val="4"/>
        </w:rPr>
        <w:t>b</w:t>
      </w:r>
      <w:r>
        <w:rPr>
          <w:rFonts w:cs="Arial"/>
        </w:rPr>
        <w:t>y</w:t>
      </w:r>
      <w:r>
        <w:rPr>
          <w:rFonts w:cs="Arial"/>
          <w:spacing w:val="-10"/>
        </w:rPr>
        <w:t xml:space="preserve"> </w:t>
      </w:r>
      <w:r>
        <w:rPr>
          <w:rFonts w:cs="Arial"/>
        </w:rPr>
        <w:t>u</w:t>
      </w:r>
      <w:r>
        <w:rPr>
          <w:rFonts w:cs="Arial"/>
          <w:spacing w:val="2"/>
        </w:rPr>
        <w:t>s</w:t>
      </w:r>
      <w:r>
        <w:rPr>
          <w:rFonts w:cs="Arial"/>
          <w:spacing w:val="-1"/>
        </w:rPr>
        <w:t>i</w:t>
      </w:r>
      <w:r>
        <w:rPr>
          <w:rFonts w:cs="Arial"/>
        </w:rPr>
        <w:t>ng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the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ac</w:t>
      </w:r>
      <w:r>
        <w:rPr>
          <w:rFonts w:cs="Arial"/>
          <w:spacing w:val="1"/>
        </w:rPr>
        <w:t>c</w:t>
      </w:r>
      <w:r>
        <w:rPr>
          <w:rFonts w:cs="Arial"/>
        </w:rPr>
        <w:t>e</w:t>
      </w:r>
      <w:r>
        <w:rPr>
          <w:rFonts w:cs="Arial"/>
          <w:spacing w:val="-2"/>
        </w:rPr>
        <w:t>l</w:t>
      </w:r>
      <w:r>
        <w:rPr>
          <w:rFonts w:cs="Arial"/>
        </w:rPr>
        <w:t>e</w:t>
      </w:r>
      <w:r>
        <w:rPr>
          <w:rFonts w:cs="Arial"/>
          <w:spacing w:val="2"/>
        </w:rPr>
        <w:t>r</w:t>
      </w:r>
      <w:r>
        <w:rPr>
          <w:rFonts w:cs="Arial"/>
        </w:rPr>
        <w:t>o</w:t>
      </w:r>
      <w:r>
        <w:rPr>
          <w:rFonts w:cs="Arial"/>
          <w:spacing w:val="4"/>
        </w:rPr>
        <w:t>m</w:t>
      </w:r>
      <w:r>
        <w:rPr>
          <w:rFonts w:cs="Arial"/>
        </w:rPr>
        <w:t>et</w:t>
      </w:r>
      <w:r>
        <w:rPr>
          <w:rFonts w:cs="Arial"/>
          <w:spacing w:val="-1"/>
        </w:rPr>
        <w:t>e</w:t>
      </w:r>
      <w:r>
        <w:rPr>
          <w:rFonts w:cs="Arial"/>
        </w:rPr>
        <w:t>rs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-2"/>
        </w:rPr>
        <w:t>i</w:t>
      </w:r>
      <w:r>
        <w:rPr>
          <w:rFonts w:cs="Arial"/>
        </w:rPr>
        <w:t>n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-1"/>
        </w:rPr>
        <w:t>t</w:t>
      </w:r>
      <w:r>
        <w:rPr>
          <w:rFonts w:cs="Arial"/>
        </w:rPr>
        <w:t>h</w:t>
      </w:r>
      <w:r>
        <w:rPr>
          <w:rFonts w:cs="Arial"/>
          <w:spacing w:val="1"/>
        </w:rPr>
        <w:t>e</w:t>
      </w:r>
      <w:r>
        <w:rPr>
          <w:rFonts w:cs="Arial"/>
          <w:spacing w:val="-1"/>
        </w:rPr>
        <w:t>i</w:t>
      </w:r>
      <w:r>
        <w:rPr>
          <w:rFonts w:cs="Arial"/>
        </w:rPr>
        <w:t>r</w:t>
      </w:r>
      <w:r>
        <w:rPr>
          <w:rFonts w:cs="Arial"/>
          <w:w w:val="99"/>
        </w:rPr>
        <w:t xml:space="preserve"> </w:t>
      </w:r>
      <w:r>
        <w:rPr>
          <w:rFonts w:cs="Arial"/>
          <w:spacing w:val="-1"/>
        </w:rPr>
        <w:t>l</w:t>
      </w:r>
      <w:r>
        <w:rPr>
          <w:rFonts w:cs="Arial"/>
        </w:rPr>
        <w:t>a</w:t>
      </w:r>
      <w:r>
        <w:rPr>
          <w:rFonts w:cs="Arial"/>
          <w:spacing w:val="-1"/>
        </w:rPr>
        <w:t>p</w:t>
      </w:r>
      <w:r>
        <w:rPr>
          <w:rFonts w:cs="Arial"/>
          <w:spacing w:val="2"/>
        </w:rPr>
        <w:t>t</w:t>
      </w:r>
      <w:r>
        <w:rPr>
          <w:rFonts w:cs="Arial"/>
        </w:rPr>
        <w:t>o</w:t>
      </w:r>
      <w:r>
        <w:rPr>
          <w:rFonts w:cs="Arial"/>
          <w:spacing w:val="-1"/>
        </w:rPr>
        <w:t>p</w:t>
      </w:r>
      <w:r>
        <w:rPr>
          <w:rFonts w:cs="Arial"/>
          <w:spacing w:val="1"/>
        </w:rPr>
        <w:t>s</w:t>
      </w:r>
      <w:r>
        <w:rPr>
          <w:rFonts w:cs="Arial"/>
        </w:rPr>
        <w:t>,</w:t>
      </w:r>
      <w:r>
        <w:rPr>
          <w:rFonts w:cs="Arial"/>
          <w:spacing w:val="-9"/>
        </w:rPr>
        <w:t xml:space="preserve"> </w:t>
      </w:r>
      <w:r>
        <w:rPr>
          <w:rFonts w:cs="Arial"/>
          <w:spacing w:val="-1"/>
        </w:rPr>
        <w:t>o</w:t>
      </w:r>
      <w:r>
        <w:rPr>
          <w:rFonts w:cs="Arial"/>
        </w:rPr>
        <w:t>r</w:t>
      </w:r>
      <w:r>
        <w:rPr>
          <w:rFonts w:cs="Arial"/>
          <w:spacing w:val="-7"/>
        </w:rPr>
        <w:t xml:space="preserve"> </w:t>
      </w:r>
      <w:r>
        <w:rPr>
          <w:rFonts w:cs="Arial"/>
        </w:rPr>
        <w:t>s</w:t>
      </w:r>
      <w:r>
        <w:rPr>
          <w:rFonts w:cs="Arial"/>
          <w:spacing w:val="-1"/>
        </w:rPr>
        <w:t>i</w:t>
      </w:r>
      <w:r>
        <w:rPr>
          <w:rFonts w:cs="Arial"/>
          <w:spacing w:val="4"/>
        </w:rPr>
        <w:t>m</w:t>
      </w:r>
      <w:r>
        <w:rPr>
          <w:rFonts w:cs="Arial"/>
        </w:rPr>
        <w:t>p</w:t>
      </w:r>
      <w:r>
        <w:rPr>
          <w:rFonts w:cs="Arial"/>
          <w:spacing w:val="-2"/>
        </w:rPr>
        <w:t>l</w:t>
      </w:r>
      <w:r>
        <w:rPr>
          <w:rFonts w:cs="Arial"/>
        </w:rPr>
        <w:t>e,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extern</w:t>
      </w:r>
      <w:r>
        <w:rPr>
          <w:rFonts w:cs="Arial"/>
          <w:spacing w:val="1"/>
        </w:rPr>
        <w:t>a</w:t>
      </w:r>
      <w:r>
        <w:rPr>
          <w:rFonts w:cs="Arial"/>
        </w:rPr>
        <w:t>l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4"/>
        </w:rPr>
        <w:t>m</w:t>
      </w:r>
      <w:r>
        <w:rPr>
          <w:rFonts w:cs="Arial"/>
        </w:rPr>
        <w:t>ot</w:t>
      </w:r>
      <w:r>
        <w:rPr>
          <w:rFonts w:cs="Arial"/>
          <w:spacing w:val="-2"/>
        </w:rPr>
        <w:t>i</w:t>
      </w:r>
      <w:r>
        <w:rPr>
          <w:rFonts w:cs="Arial"/>
        </w:rPr>
        <w:t>on</w:t>
      </w:r>
      <w:r>
        <w:rPr>
          <w:rFonts w:cs="Arial"/>
          <w:spacing w:val="-8"/>
        </w:rPr>
        <w:t xml:space="preserve"> </w:t>
      </w:r>
      <w:r>
        <w:rPr>
          <w:rFonts w:cs="Arial"/>
        </w:rPr>
        <w:t>se</w:t>
      </w:r>
      <w:r>
        <w:rPr>
          <w:rFonts w:cs="Arial"/>
          <w:spacing w:val="-1"/>
        </w:rPr>
        <w:t>n</w:t>
      </w:r>
      <w:r>
        <w:rPr>
          <w:rFonts w:cs="Arial"/>
          <w:spacing w:val="1"/>
        </w:rPr>
        <w:t>s</w:t>
      </w:r>
      <w:r>
        <w:rPr>
          <w:rFonts w:cs="Arial"/>
        </w:rPr>
        <w:t>or</w:t>
      </w:r>
      <w:r>
        <w:rPr>
          <w:rFonts w:cs="Arial"/>
          <w:spacing w:val="1"/>
        </w:rPr>
        <w:t>s</w:t>
      </w:r>
      <w:r>
        <w:rPr>
          <w:rFonts w:cs="Arial"/>
        </w:rPr>
        <w:t>.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6" w:line="240" w:lineRule="exact"/>
        <w:rPr>
          <w:sz w:val="24"/>
          <w:szCs w:val="24"/>
        </w:rPr>
      </w:pPr>
    </w:p>
    <w:p w:rsidR="00390CA3" w:rsidRDefault="00BD6A69">
      <w:pPr>
        <w:spacing w:line="325" w:lineRule="auto"/>
        <w:ind w:left="138" w:right="5032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i/>
          <w:sz w:val="18"/>
          <w:szCs w:val="18"/>
        </w:rPr>
        <w:t>F</w:t>
      </w:r>
      <w:r>
        <w:rPr>
          <w:rFonts w:ascii="Arial" w:eastAsia="Arial" w:hAnsi="Arial" w:cs="Arial"/>
          <w:i/>
          <w:spacing w:val="1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gure</w:t>
      </w:r>
      <w:r>
        <w:rPr>
          <w:rFonts w:ascii="Arial" w:eastAsia="Arial" w:hAnsi="Arial" w:cs="Arial"/>
          <w:i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 xml:space="preserve">9: A </w:t>
      </w:r>
      <w:r>
        <w:rPr>
          <w:rFonts w:ascii="Arial" w:eastAsia="Arial" w:hAnsi="Arial" w:cs="Arial"/>
          <w:i/>
          <w:spacing w:val="-1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>o</w:t>
      </w:r>
      <w:r>
        <w:rPr>
          <w:rFonts w:ascii="Arial" w:eastAsia="Arial" w:hAnsi="Arial" w:cs="Arial"/>
          <w:i/>
          <w:spacing w:val="-2"/>
          <w:sz w:val="18"/>
          <w:szCs w:val="18"/>
        </w:rPr>
        <w:t>d</w:t>
      </w:r>
      <w:r>
        <w:rPr>
          <w:rFonts w:ascii="Arial" w:eastAsia="Arial" w:hAnsi="Arial" w:cs="Arial"/>
          <w:i/>
          <w:sz w:val="18"/>
          <w:szCs w:val="18"/>
        </w:rPr>
        <w:t>ern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e</w:t>
      </w:r>
      <w:r>
        <w:rPr>
          <w:rFonts w:ascii="Arial" w:eastAsia="Arial" w:hAnsi="Arial" w:cs="Arial"/>
          <w:i/>
          <w:spacing w:val="-2"/>
          <w:sz w:val="18"/>
          <w:szCs w:val="18"/>
        </w:rPr>
        <w:t>i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pacing w:val="-2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>o</w:t>
      </w:r>
      <w:r>
        <w:rPr>
          <w:rFonts w:ascii="Arial" w:eastAsia="Arial" w:hAnsi="Arial" w:cs="Arial"/>
          <w:i/>
          <w:spacing w:val="-2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>ete</w:t>
      </w:r>
      <w:r>
        <w:rPr>
          <w:rFonts w:ascii="Arial" w:eastAsia="Arial" w:hAnsi="Arial" w:cs="Arial"/>
          <w:i/>
          <w:spacing w:val="2"/>
          <w:sz w:val="18"/>
          <w:szCs w:val="18"/>
        </w:rPr>
        <w:t>r</w:t>
      </w:r>
      <w:r>
        <w:rPr>
          <w:rFonts w:ascii="Arial" w:eastAsia="Arial" w:hAnsi="Arial" w:cs="Arial"/>
          <w:i/>
          <w:sz w:val="18"/>
          <w:szCs w:val="18"/>
        </w:rPr>
        <w:t>, her</w:t>
      </w:r>
      <w:r>
        <w:rPr>
          <w:rFonts w:ascii="Arial" w:eastAsia="Arial" w:hAnsi="Arial" w:cs="Arial"/>
          <w:i/>
          <w:spacing w:val="-2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>e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z w:val="18"/>
          <w:szCs w:val="18"/>
        </w:rPr>
        <w:t>i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z w:val="18"/>
          <w:szCs w:val="18"/>
        </w:rPr>
        <w:t>l</w:t>
      </w:r>
      <w:r>
        <w:rPr>
          <w:rFonts w:ascii="Arial" w:eastAsia="Arial" w:hAnsi="Arial" w:cs="Arial"/>
          <w:i/>
          <w:spacing w:val="-2"/>
          <w:sz w:val="18"/>
          <w:szCs w:val="18"/>
        </w:rPr>
        <w:t>l</w:t>
      </w:r>
      <w:r>
        <w:rPr>
          <w:rFonts w:ascii="Arial" w:eastAsia="Arial" w:hAnsi="Arial" w:cs="Arial"/>
          <w:i/>
          <w:sz w:val="18"/>
          <w:szCs w:val="18"/>
        </w:rPr>
        <w:t xml:space="preserve">y 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ea</w:t>
      </w:r>
      <w:r>
        <w:rPr>
          <w:rFonts w:ascii="Arial" w:eastAsia="Arial" w:hAnsi="Arial" w:cs="Arial"/>
          <w:i/>
          <w:spacing w:val="-2"/>
          <w:sz w:val="18"/>
          <w:szCs w:val="18"/>
        </w:rPr>
        <w:t>l</w:t>
      </w:r>
      <w:r>
        <w:rPr>
          <w:rFonts w:ascii="Arial" w:eastAsia="Arial" w:hAnsi="Arial" w:cs="Arial"/>
          <w:i/>
          <w:sz w:val="18"/>
          <w:szCs w:val="18"/>
        </w:rPr>
        <w:t xml:space="preserve">ed 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z w:val="18"/>
          <w:szCs w:val="18"/>
        </w:rPr>
        <w:t>ga</w:t>
      </w:r>
      <w:r>
        <w:rPr>
          <w:rFonts w:ascii="Arial" w:eastAsia="Arial" w:hAnsi="Arial" w:cs="Arial"/>
          <w:i/>
          <w:spacing w:val="-2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n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t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all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weat</w:t>
      </w:r>
      <w:r>
        <w:rPr>
          <w:rFonts w:ascii="Arial" w:eastAsia="Arial" w:hAnsi="Arial" w:cs="Arial"/>
          <w:i/>
          <w:spacing w:val="-2"/>
          <w:sz w:val="18"/>
          <w:szCs w:val="18"/>
        </w:rPr>
        <w:t>h</w:t>
      </w:r>
      <w:r>
        <w:rPr>
          <w:rFonts w:ascii="Arial" w:eastAsia="Arial" w:hAnsi="Arial" w:cs="Arial"/>
          <w:i/>
          <w:sz w:val="18"/>
          <w:szCs w:val="18"/>
        </w:rPr>
        <w:t>er.</w:t>
      </w:r>
    </w:p>
    <w:p w:rsidR="00390CA3" w:rsidRDefault="00BD6A69">
      <w:pPr>
        <w:pStyle w:val="BodyText"/>
        <w:spacing w:line="223" w:lineRule="exact"/>
        <w:ind w:right="150"/>
        <w:rPr>
          <w:rFonts w:cs="Arial"/>
        </w:rPr>
      </w:pPr>
      <w:r>
        <w:rPr>
          <w:rFonts w:cs="Arial"/>
          <w:spacing w:val="3"/>
        </w:rPr>
        <w:t>T</w:t>
      </w:r>
      <w:r>
        <w:rPr>
          <w:rFonts w:cs="Arial"/>
        </w:rPr>
        <w:t>h</w:t>
      </w:r>
      <w:r>
        <w:rPr>
          <w:rFonts w:cs="Arial"/>
          <w:spacing w:val="-1"/>
        </w:rPr>
        <w:t>e</w:t>
      </w:r>
      <w:r>
        <w:rPr>
          <w:rFonts w:cs="Arial"/>
        </w:rPr>
        <w:t>re</w:t>
      </w:r>
      <w:r>
        <w:rPr>
          <w:rFonts w:cs="Arial"/>
          <w:spacing w:val="-7"/>
        </w:rPr>
        <w:t xml:space="preserve"> </w:t>
      </w:r>
      <w:r>
        <w:rPr>
          <w:rFonts w:cs="Arial"/>
        </w:rPr>
        <w:t>are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1"/>
        </w:rPr>
        <w:t>s</w:t>
      </w:r>
      <w:r>
        <w:rPr>
          <w:rFonts w:cs="Arial"/>
        </w:rPr>
        <w:t>e</w:t>
      </w:r>
      <w:r>
        <w:rPr>
          <w:rFonts w:cs="Arial"/>
          <w:spacing w:val="-2"/>
        </w:rPr>
        <w:t>i</w:t>
      </w:r>
      <w:r>
        <w:rPr>
          <w:rFonts w:cs="Arial"/>
          <w:spacing w:val="1"/>
        </w:rPr>
        <w:t>s</w:t>
      </w:r>
      <w:r>
        <w:rPr>
          <w:rFonts w:cs="Arial"/>
          <w:spacing w:val="4"/>
        </w:rPr>
        <w:t>m</w:t>
      </w:r>
      <w:r>
        <w:rPr>
          <w:rFonts w:cs="Arial"/>
          <w:spacing w:val="-3"/>
        </w:rPr>
        <w:t>o</w:t>
      </w:r>
      <w:r>
        <w:rPr>
          <w:rFonts w:cs="Arial"/>
          <w:spacing w:val="4"/>
        </w:rPr>
        <w:t>m</w:t>
      </w:r>
      <w:r>
        <w:rPr>
          <w:rFonts w:cs="Arial"/>
        </w:rPr>
        <w:t>et</w:t>
      </w:r>
      <w:r>
        <w:rPr>
          <w:rFonts w:cs="Arial"/>
          <w:spacing w:val="-1"/>
        </w:rPr>
        <w:t>e</w:t>
      </w:r>
      <w:r>
        <w:rPr>
          <w:rFonts w:cs="Arial"/>
        </w:rPr>
        <w:t>rs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-1"/>
        </w:rPr>
        <w:t>h</w:t>
      </w:r>
      <w:r>
        <w:rPr>
          <w:rFonts w:cs="Arial"/>
          <w:spacing w:val="1"/>
        </w:rPr>
        <w:t>a</w:t>
      </w:r>
      <w:r>
        <w:rPr>
          <w:rFonts w:cs="Arial"/>
        </w:rPr>
        <w:t>t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-1"/>
        </w:rPr>
        <w:t>e</w:t>
      </w:r>
      <w:r>
        <w:rPr>
          <w:rFonts w:cs="Arial"/>
        </w:rPr>
        <w:t>ach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record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1"/>
        </w:rPr>
        <w:t>d</w:t>
      </w:r>
      <w:r>
        <w:rPr>
          <w:rFonts w:cs="Arial"/>
          <w:spacing w:val="-1"/>
        </w:rPr>
        <w:t>i</w:t>
      </w:r>
      <w:r>
        <w:rPr>
          <w:rFonts w:cs="Arial"/>
          <w:spacing w:val="2"/>
        </w:rPr>
        <w:t>ff</w:t>
      </w:r>
      <w:r>
        <w:rPr>
          <w:rFonts w:cs="Arial"/>
        </w:rPr>
        <w:t>erent</w:t>
      </w:r>
      <w:r>
        <w:rPr>
          <w:rFonts w:cs="Arial"/>
          <w:spacing w:val="-7"/>
        </w:rPr>
        <w:t xml:space="preserve"> </w:t>
      </w:r>
      <w:r>
        <w:rPr>
          <w:rFonts w:cs="Arial"/>
        </w:rPr>
        <w:t>stre</w:t>
      </w:r>
      <w:r>
        <w:rPr>
          <w:rFonts w:cs="Arial"/>
          <w:spacing w:val="-1"/>
        </w:rPr>
        <w:t>n</w:t>
      </w:r>
      <w:r>
        <w:rPr>
          <w:rFonts w:cs="Arial"/>
        </w:rPr>
        <w:t>gt</w:t>
      </w:r>
      <w:r>
        <w:rPr>
          <w:rFonts w:cs="Arial"/>
          <w:spacing w:val="-1"/>
        </w:rPr>
        <w:t>h</w:t>
      </w:r>
      <w:r>
        <w:rPr>
          <w:rFonts w:cs="Arial"/>
        </w:rPr>
        <w:t>s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1"/>
        </w:rPr>
        <w:t>a</w:t>
      </w:r>
      <w:r>
        <w:rPr>
          <w:rFonts w:cs="Arial"/>
        </w:rPr>
        <w:t>nd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4"/>
        </w:rPr>
        <w:t>t</w:t>
      </w:r>
      <w:r>
        <w:rPr>
          <w:rFonts w:cs="Arial"/>
          <w:spacing w:val="-5"/>
        </w:rPr>
        <w:t>y</w:t>
      </w:r>
      <w:r>
        <w:rPr>
          <w:rFonts w:cs="Arial"/>
          <w:spacing w:val="1"/>
        </w:rPr>
        <w:t>p</w:t>
      </w:r>
      <w:r>
        <w:rPr>
          <w:rFonts w:cs="Arial"/>
        </w:rPr>
        <w:t>es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of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se</w:t>
      </w:r>
      <w:r>
        <w:rPr>
          <w:rFonts w:cs="Arial"/>
          <w:spacing w:val="-2"/>
        </w:rPr>
        <w:t>i</w:t>
      </w:r>
      <w:r>
        <w:rPr>
          <w:rFonts w:cs="Arial"/>
          <w:spacing w:val="1"/>
        </w:rPr>
        <w:t>s</w:t>
      </w:r>
      <w:r>
        <w:rPr>
          <w:rFonts w:cs="Arial"/>
          <w:spacing w:val="4"/>
        </w:rPr>
        <w:t>m</w:t>
      </w:r>
      <w:r>
        <w:rPr>
          <w:rFonts w:cs="Arial"/>
          <w:spacing w:val="-1"/>
        </w:rPr>
        <w:t>i</w:t>
      </w:r>
      <w:r>
        <w:rPr>
          <w:rFonts w:cs="Arial"/>
        </w:rPr>
        <w:t>c</w:t>
      </w:r>
      <w:r>
        <w:rPr>
          <w:rFonts w:cs="Arial"/>
          <w:spacing w:val="-8"/>
        </w:rPr>
        <w:t xml:space="preserve"> </w:t>
      </w:r>
      <w:r>
        <w:rPr>
          <w:rFonts w:cs="Arial"/>
        </w:rPr>
        <w:t>waves.</w:t>
      </w:r>
      <w:r>
        <w:rPr>
          <w:rFonts w:cs="Arial"/>
          <w:spacing w:val="-1"/>
        </w:rPr>
        <w:t xml:space="preserve"> </w:t>
      </w:r>
      <w:r>
        <w:rPr>
          <w:rFonts w:cs="Arial"/>
        </w:rPr>
        <w:t>M</w:t>
      </w:r>
      <w:r>
        <w:rPr>
          <w:rFonts w:cs="Arial"/>
          <w:spacing w:val="1"/>
        </w:rPr>
        <w:t>o</w:t>
      </w:r>
      <w:r>
        <w:rPr>
          <w:rFonts w:cs="Arial"/>
        </w:rPr>
        <w:t>d</w:t>
      </w:r>
      <w:r>
        <w:rPr>
          <w:rFonts w:cs="Arial"/>
          <w:spacing w:val="-1"/>
        </w:rPr>
        <w:t>e</w:t>
      </w:r>
      <w:r>
        <w:rPr>
          <w:rFonts w:cs="Arial"/>
        </w:rPr>
        <w:t>rn</w:t>
      </w:r>
    </w:p>
    <w:p w:rsidR="00390CA3" w:rsidRDefault="00BD6A69">
      <w:pPr>
        <w:pStyle w:val="BodyText"/>
        <w:spacing w:before="48" w:line="292" w:lineRule="auto"/>
        <w:ind w:right="286"/>
        <w:rPr>
          <w:rFonts w:cs="Arial"/>
        </w:rPr>
      </w:pPr>
      <w:r>
        <w:rPr>
          <w:noProof/>
          <w:lang w:val="en-AU" w:eastAsia="en-AU"/>
        </w:rPr>
        <mc:AlternateContent>
          <mc:Choice Requires="wpg">
            <w:drawing>
              <wp:anchor distT="0" distB="0" distL="114300" distR="114300" simplePos="0" relativeHeight="503311397" behindDoc="1" locked="0" layoutInCell="1" allowOverlap="1">
                <wp:simplePos x="0" y="0"/>
                <wp:positionH relativeFrom="page">
                  <wp:posOffset>825500</wp:posOffset>
                </wp:positionH>
                <wp:positionV relativeFrom="paragraph">
                  <wp:posOffset>833755</wp:posOffset>
                </wp:positionV>
                <wp:extent cx="5912485" cy="3223260"/>
                <wp:effectExtent l="6350" t="5080" r="5715" b="10160"/>
                <wp:wrapNone/>
                <wp:docPr id="2276" name="Group 19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12485" cy="3223260"/>
                          <a:chOff x="1300" y="1313"/>
                          <a:chExt cx="9311" cy="5076"/>
                        </a:xfrm>
                      </wpg:grpSpPr>
                      <wpg:grpSp>
                        <wpg:cNvPr id="2277" name="Group 1978"/>
                        <wpg:cNvGrpSpPr>
                          <a:grpSpLocks/>
                        </wpg:cNvGrpSpPr>
                        <wpg:grpSpPr bwMode="auto">
                          <a:xfrm>
                            <a:off x="1306" y="1318"/>
                            <a:ext cx="9300" cy="2"/>
                            <a:chOff x="1306" y="1318"/>
                            <a:chExt cx="9300" cy="2"/>
                          </a:xfrm>
                        </wpg:grpSpPr>
                        <wps:wsp>
                          <wps:cNvPr id="2278" name="Freeform 1979"/>
                          <wps:cNvSpPr>
                            <a:spLocks/>
                          </wps:cNvSpPr>
                          <wps:spPr bwMode="auto">
                            <a:xfrm>
                              <a:off x="1306" y="1318"/>
                              <a:ext cx="9300" cy="2"/>
                            </a:xfrm>
                            <a:custGeom>
                              <a:avLst/>
                              <a:gdLst>
                                <a:gd name="T0" fmla="+- 0 1306 1306"/>
                                <a:gd name="T1" fmla="*/ T0 w 9300"/>
                                <a:gd name="T2" fmla="+- 0 10605 1306"/>
                                <a:gd name="T3" fmla="*/ T2 w 930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300">
                                  <a:moveTo>
                                    <a:pt x="0" y="0"/>
                                  </a:moveTo>
                                  <a:lnTo>
                                    <a:pt x="9299" y="0"/>
                                  </a:lnTo>
                                </a:path>
                              </a:pathLst>
                            </a:custGeom>
                            <a:noFill/>
                            <a:ln w="7366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279" name="Group 1976"/>
                        <wpg:cNvGrpSpPr>
                          <a:grpSpLocks/>
                        </wpg:cNvGrpSpPr>
                        <wpg:grpSpPr bwMode="auto">
                          <a:xfrm>
                            <a:off x="1310" y="1323"/>
                            <a:ext cx="2" cy="5055"/>
                            <a:chOff x="1310" y="1323"/>
                            <a:chExt cx="2" cy="5055"/>
                          </a:xfrm>
                        </wpg:grpSpPr>
                        <wps:wsp>
                          <wps:cNvPr id="2280" name="Freeform 1977"/>
                          <wps:cNvSpPr>
                            <a:spLocks/>
                          </wps:cNvSpPr>
                          <wps:spPr bwMode="auto">
                            <a:xfrm>
                              <a:off x="1310" y="1323"/>
                              <a:ext cx="2" cy="5055"/>
                            </a:xfrm>
                            <a:custGeom>
                              <a:avLst/>
                              <a:gdLst>
                                <a:gd name="T0" fmla="+- 0 1323 1323"/>
                                <a:gd name="T1" fmla="*/ 1323 h 5055"/>
                                <a:gd name="T2" fmla="+- 0 6378 1323"/>
                                <a:gd name="T3" fmla="*/ 6378 h 5055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055">
                                  <a:moveTo>
                                    <a:pt x="0" y="0"/>
                                  </a:moveTo>
                                  <a:lnTo>
                                    <a:pt x="0" y="5055"/>
                                  </a:lnTo>
                                </a:path>
                              </a:pathLst>
                            </a:custGeom>
                            <a:noFill/>
                            <a:ln w="7366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281" name="Group 1974"/>
                        <wpg:cNvGrpSpPr>
                          <a:grpSpLocks/>
                        </wpg:cNvGrpSpPr>
                        <wpg:grpSpPr bwMode="auto">
                          <a:xfrm>
                            <a:off x="1306" y="6383"/>
                            <a:ext cx="9300" cy="2"/>
                            <a:chOff x="1306" y="6383"/>
                            <a:chExt cx="9300" cy="2"/>
                          </a:xfrm>
                        </wpg:grpSpPr>
                        <wps:wsp>
                          <wps:cNvPr id="2282" name="Freeform 1975"/>
                          <wps:cNvSpPr>
                            <a:spLocks/>
                          </wps:cNvSpPr>
                          <wps:spPr bwMode="auto">
                            <a:xfrm>
                              <a:off x="1306" y="6383"/>
                              <a:ext cx="9300" cy="2"/>
                            </a:xfrm>
                            <a:custGeom>
                              <a:avLst/>
                              <a:gdLst>
                                <a:gd name="T0" fmla="+- 0 1306 1306"/>
                                <a:gd name="T1" fmla="*/ T0 w 9300"/>
                                <a:gd name="T2" fmla="+- 0 10605 1306"/>
                                <a:gd name="T3" fmla="*/ T2 w 930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300">
                                  <a:moveTo>
                                    <a:pt x="0" y="0"/>
                                  </a:moveTo>
                                  <a:lnTo>
                                    <a:pt x="9299" y="0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283" name="Group 1972"/>
                        <wpg:cNvGrpSpPr>
                          <a:grpSpLocks/>
                        </wpg:cNvGrpSpPr>
                        <wpg:grpSpPr bwMode="auto">
                          <a:xfrm>
                            <a:off x="10600" y="1323"/>
                            <a:ext cx="2" cy="5055"/>
                            <a:chOff x="10600" y="1323"/>
                            <a:chExt cx="2" cy="5055"/>
                          </a:xfrm>
                        </wpg:grpSpPr>
                        <wps:wsp>
                          <wps:cNvPr id="2284" name="Freeform 1973"/>
                          <wps:cNvSpPr>
                            <a:spLocks/>
                          </wps:cNvSpPr>
                          <wps:spPr bwMode="auto">
                            <a:xfrm>
                              <a:off x="10600" y="1323"/>
                              <a:ext cx="2" cy="5055"/>
                            </a:xfrm>
                            <a:custGeom>
                              <a:avLst/>
                              <a:gdLst>
                                <a:gd name="T0" fmla="+- 0 1323 1323"/>
                                <a:gd name="T1" fmla="*/ 1323 h 5055"/>
                                <a:gd name="T2" fmla="+- 0 6378 1323"/>
                                <a:gd name="T3" fmla="*/ 6378 h 5055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055">
                                  <a:moveTo>
                                    <a:pt x="0" y="0"/>
                                  </a:moveTo>
                                  <a:lnTo>
                                    <a:pt x="0" y="5055"/>
                                  </a:lnTo>
                                </a:path>
                              </a:pathLst>
                            </a:custGeom>
                            <a:noFill/>
                            <a:ln w="7366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971" o:spid="_x0000_s1026" style="position:absolute;margin-left:65pt;margin-top:65.65pt;width:465.55pt;height:253.8pt;z-index:-5083;mso-position-horizontal-relative:page" coordorigin="1300,1313" coordsize="9311,50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S8X8AQAAFAbAAAOAAAAZHJzL2Uyb0RvYy54bWzsWdtu4zYQfS/QfyD02MKxbr5IiLNYxHFQ&#10;YNsusOkH0BJ1QSVRJeUo2aL/3uFQN8vONusk3RawH2zKHA5nzgznkNTlu4c8I/dMyJQXK8O6MA3C&#10;ioCHaRGvjN/uNpOlQWRFi5BmvGAr45FJ493V999d1qXPbJ7wLGSCgJJC+nW5MpKqKv3pVAYJy6m8&#10;4CUroDPiIqcVPIp4Ggpag/Y8m9qmOZ/WXISl4AGTEv5d607jCvVHEQuqX6NIsopkKwNsq/Bb4PdW&#10;fU+vLqkfC1omadCYQU+wIqdpAZN2qta0omQn0gNVeRoILnlUXQQ8n/IoSgOGPoA3ljny5lbwXYm+&#10;xH4dlx1MAO0Ip5PVBr/cfxQkDVeGbS/mBiloDlHCiYnlLSwFUF3GPsjdivJT+VFoL6H5gQe/S+ie&#10;jvvVc6yFybb+mYegke4qjgA9RCJXKsB18oBxeOziwB4qEsCfM8+y3eXMIAH0Obbt2PMmUkEC4VTj&#10;LMeEcEK35ViOjmKQ3DTjPcey9OCZCU4pG6mvJ0ZjG+O0Z/jQOdmDsTgAY/nWYIBTEALtFE5G/RYS&#10;D/1VeNittz0S40FDJBRM3bAnYYDFJ/v8ki/Lr08JLRmmrVR500MKtUDn10Ywpta0SjFPo4qibX7J&#10;YXINeupS+hJy8B/T6vlIdpBQP9jJ6pZxTE96/0FWujiE0MKkDxvr7wDSKM+gTvw4ISZRc+GXDkzc&#10;iUEOarEfpuTOJDXBIDZKW112K6R1mXNzdlSZ08opZfZAGTgQtybSpLU6eCgas6FFqKrGJq6/kku1&#10;fu7AOEgmXFagAYSUi0/IwtxjWT2mmUJAmR0XWGEQKLBbjUlJK2WZmkI1Sb0yEAv1R87v2R3HrmpU&#10;EWCSvjcrhlKe7Xl7VuluGKEmwAXfTapsHYS24Js0yzAMWaFMWTjzOWIjeZaGqlNZI0W8vc4EuaeK&#10;OvCjnAFle2JQoosQlSWMhjdNu6JpptsgnyG2sJIbCNSaRm740zO9m+XN0p249vxm4prr9eT95tqd&#10;zDfWYrZ21tfXa+svZZrl+kkahqxQ1rU8ZbnPW6cNY2qG6Zhqz4s9Zzf4OXR2um8GYgG+tL/oHdRX&#10;vURVRZX+loePsFwF18QLGwVoJFx8NkgNpLsy5B87KphBsp8KqDqe5bqKpfHBnS1seBDDnu2whxYB&#10;qFoZlQEJrprXlWb2XSnSOIGZLAxrwd8D+0SpWs9on7aqeYDCh62Gs75MCpBzI4ZEehkzoNoHvBZD&#10;AsEBCkgKdsN0LSlA7VClfWbOZnqdDejxYFBPCqNhkKHHufFfIYUlOHdICgvlj0og4I9XJIUDUJ5A&#10;soNkv3J8FSnYDtTxNmLHSUH1k4T08evF9mlh7iyWR7UNWQGFem3gwwm8oFMN2EGXui/yQiOLSQmz&#10;oaz+PZUXkiaZT+cFbVOLKFhz5gV1jjp6PjjzwmvxwhJ2UyNecHUFe7uTU7fFnTvLES8847DQD+p5&#10;YTQMFs+35AWogIe8gDz3+rzQHLt6UFpeeAqSF/DC+bDwfz8sLM6Hhf5kdD4s6L3+4Q0SVOUxKeDd&#10;zZseFuD+QG+B+r1nW8tG234oYd1l2pFRPS2Mxn1jWnBbUId3SMh/r04LR1B5AssOkxfwwvm84H/1&#10;PdL5vHC+R/rP3iPhqwZ4bYP3Y80rJvVeaPiMN09+9yLs6m8AAAD//wMAUEsDBBQABgAIAAAAIQA1&#10;1zUv4AAAAAwBAAAPAAAAZHJzL2Rvd25yZXYueG1sTI/BasMwEETvhf6D2EJvjaSamtSxHEJoewqF&#10;JoWS28ba2CaWZCzFdv6+8qm97bDDzJt8PZmWDdT7xlkFciGAkS2dbmyl4Pvw/rQE5gNaja2zpOBG&#10;HtbF/V2OmXaj/aJhHyoWQ6zPUEEdQpdx7suaDPqF68jG39n1BkOUfcV1j2MMNy1/FiLlBhsbG2rs&#10;aFtTedlfjYKPEcdNIt+G3eW8vR0PL58/O0lKPT5MmxWwQFP4M8OMH9GhiEwnd7XaszbqRMQtYT5k&#10;Amx2iFRKYCcFabJ8BV7k/P+I4hcAAP//AwBQSwECLQAUAAYACAAAACEAtoM4kv4AAADhAQAAEwAA&#10;AAAAAAAAAAAAAAAAAAAAW0NvbnRlbnRfVHlwZXNdLnhtbFBLAQItABQABgAIAAAAIQA4/SH/1gAA&#10;AJQBAAALAAAAAAAAAAAAAAAAAC8BAABfcmVscy8ucmVsc1BLAQItABQABgAIAAAAIQDopS8X8AQA&#10;AFAbAAAOAAAAAAAAAAAAAAAAAC4CAABkcnMvZTJvRG9jLnhtbFBLAQItABQABgAIAAAAIQA11zUv&#10;4AAAAAwBAAAPAAAAAAAAAAAAAAAAAEoHAABkcnMvZG93bnJldi54bWxQSwUGAAAAAAQABADzAAAA&#10;VwgAAAAA&#10;">
                <v:group id="Group 1978" o:spid="_x0000_s1027" style="position:absolute;left:1306;top:1318;width:9300;height:2" coordorigin="1306,1318" coordsize="9300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NuRmsYAAADdAAAADwAAAGRycy9kb3ducmV2LnhtbESPQWvCQBSE7wX/w/IE&#10;b3WTSKtEVxGx4kEKVUG8PbLPJJh9G7LbJP77riD0OMzMN8xi1ZtKtNS40rKCeByBIM6sLjlXcD59&#10;vc9AOI+ssbJMCh7kYLUcvC0w1bbjH2qPPhcBwi5FBYX3dSqlywoy6Ma2Jg7ezTYGfZBNLnWDXYCb&#10;SiZR9CkNlhwWCqxpU1B2P/4aBbsOu/Uk3raH+23zuJ4+vi+HmJQaDfv1HISn3v+HX+29VpAk0yk8&#10;34QnIJd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s25GaxgAAAN0A&#10;AAAPAAAAAAAAAAAAAAAAAKoCAABkcnMvZG93bnJldi54bWxQSwUGAAAAAAQABAD6AAAAnQMAAAAA&#10;">
                  <v:shape id="Freeform 1979" o:spid="_x0000_s1028" style="position:absolute;left:1306;top:1318;width:9300;height:2;visibility:visible;mso-wrap-style:square;v-text-anchor:top" coordsize="930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vzKMMA&#10;AADdAAAADwAAAGRycy9kb3ducmV2LnhtbERPy4rCMBTdC/5DuII7Tc3CGapRRFDcOA9HweW1ubbV&#10;5qY0mdrx6yeLgVkeznu+7GwlWmp86VjDZJyAIM6cKTnXcPzajF5B+IBssHJMGn7Iw3LR780xNe7B&#10;n9QeQi5iCPsUNRQh1KmUPivIoh+7mjhyV9dYDBE2uTQNPmK4raRKkqm0WHJsKLCmdUHZ/fBtNbyd&#10;2/1le/pI1uqobtWT7fv1qbQeDrrVDESgLvyL/9w7o0Gplzg3volPQC5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wvzKMMAAADdAAAADwAAAAAAAAAAAAAAAACYAgAAZHJzL2Rv&#10;d25yZXYueG1sUEsFBgAAAAAEAAQA9QAAAIgDAAAAAA==&#10;" path="m,l9299,e" filled="f" strokeweight=".58pt">
                    <v:path arrowok="t" o:connecttype="custom" o:connectlocs="0,0;9299,0" o:connectangles="0,0"/>
                  </v:shape>
                </v:group>
                <v:group id="Group 1976" o:spid="_x0000_s1029" style="position:absolute;left:1310;top:1323;width:2;height:5055" coordorigin="1310,1323" coordsize="2,50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gigc8YAAADdAAAADwAAAGRycy9kb3ducmV2LnhtbESPQWvCQBSE74X+h+UV&#10;vOkmkdqauopILR5EUAvF2yP7TILZtyG7JvHfu4LQ4zAz3zCzRW8q0VLjSssK4lEEgjizuuRcwe9x&#10;PfwE4TyyxsoyKbiRg8X89WWGqbYd76k9+FwECLsUFRTe16mULivIoBvZmjh4Z9sY9EE2udQNdgFu&#10;KplE0UQaLDksFFjTqqDscrgaBT8ddstx/N1uL+fV7XR83/1tY1Jq8NYvv0B46v1/+NneaAVJ8jGF&#10;x5vwBOT8D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yCKBzxgAAAN0A&#10;AAAPAAAAAAAAAAAAAAAAAKoCAABkcnMvZG93bnJldi54bWxQSwUGAAAAAAQABAD6AAAAnQMAAAAA&#10;">
                  <v:shape id="Freeform 1977" o:spid="_x0000_s1030" style="position:absolute;left:1310;top:1323;width:2;height:5055;visibility:visible;mso-wrap-style:square;v-text-anchor:top" coordsize="2,50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9g6LMEA&#10;AADdAAAADwAAAGRycy9kb3ducmV2LnhtbERPzYrCMBC+C75DmAUvYlN7UKmmsgqCXgS7+wBDM9uW&#10;bSa1iRrf3hwEjx/f/2YbTCfuNLjWsoJ5koIgrqxuuVbw+3OYrUA4j6yxs0wKnuRgW4xHG8y1ffCF&#10;7qWvRQxhl6OCxvs+l9JVDRl0ie2JI/dnB4M+wqGWesBHDDedzNJ0IQ22HBsa7GnfUPVf3oyCozyV&#10;01123Yfl/Hx7nqUzXaiUmnyF7zUIT8F/xG/3USvIslXcH9/EJyCL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PYOizBAAAA3QAAAA8AAAAAAAAAAAAAAAAAmAIAAGRycy9kb3du&#10;cmV2LnhtbFBLBQYAAAAABAAEAPUAAACGAwAAAAA=&#10;" path="m,l,5055e" filled="f" strokeweight=".58pt">
                    <v:path arrowok="t" o:connecttype="custom" o:connectlocs="0,1323;0,6378" o:connectangles="0,0"/>
                  </v:shape>
                </v:group>
                <v:group id="Group 1974" o:spid="_x0000_s1031" style="position:absolute;left:1306;top:6383;width:9300;height:2" coordorigin="1306,6383" coordsize="9300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avcUsUAAADdAAAADwAAAGRycy9kb3ducmV2LnhtbESPQYvCMBSE7wv+h/AE&#10;b2vaiotUo4i44kGEVUG8PZpnW2xeSpNt6783wsIeh5n5hlmselOJlhpXWlYQjyMQxJnVJecKLufv&#10;zxkI55E1VpZJwZMcrJaDjwWm2nb8Q+3J5yJA2KWooPC+TqV0WUEG3djWxMG728agD7LJpW6wC3BT&#10;ySSKvqTBksNCgTVtCsoep1+jYNdht57E2/bwuG+et/P0eD3EpNRo2K/nIDz1/j/8195rBUkyi+H9&#10;JjwBuXw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mr3FLFAAAA3QAA&#10;AA8AAAAAAAAAAAAAAAAAqgIAAGRycy9kb3ducmV2LnhtbFBLBQYAAAAABAAEAPoAAACcAwAAAAA=&#10;">
                  <v:shape id="Freeform 1975" o:spid="_x0000_s1032" style="position:absolute;left:1306;top:6383;width:9300;height:2;visibility:visible;mso-wrap-style:square;v-text-anchor:top" coordsize="930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AIC0cYA&#10;AADdAAAADwAAAGRycy9kb3ducmV2LnhtbESPQWuDQBSE74X8h+UFemvWCEnEuIYQaGmPTQRzfHFf&#10;Veq+Ne5W7b/vFgo9DjPzDZMdZtOJkQbXWlawXkUgiCurW64VFJfnpwSE88gaO8uk4JscHPLFQ4ap&#10;thO/03j2tQgQdikqaLzvUyld1ZBBt7I9cfA+7GDQBznUUg84BbjpZBxFW2mw5bDQYE+nhqrP85dR&#10;cDGnl3Krq83bbnPto/J+uxbrnVKPy/m4B+Fp9v/hv/arVhDHSQy/b8ITkPk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AIC0cYAAADdAAAADwAAAAAAAAAAAAAAAACYAgAAZHJz&#10;L2Rvd25yZXYueG1sUEsFBgAAAAAEAAQA9QAAAIsDAAAAAA==&#10;" path="m,l9299,e" filled="f" strokeweight=".20464mm">
                    <v:path arrowok="t" o:connecttype="custom" o:connectlocs="0,0;9299,0" o:connectangles="0,0"/>
                  </v:shape>
                </v:group>
                <v:group id="Group 1972" o:spid="_x0000_s1033" style="position:absolute;left:10600;top:1323;width:2;height:5055" coordorigin="10600,1323" coordsize="2,50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jXnvsUAAADdAAAADwAAAGRycy9kb3ducmV2LnhtbESPQYvCMBSE74L/ITzB&#10;m6at7CJdo4ioeBBhVZC9PZpnW2xeShPb+u83wsIeh5n5hlmselOJlhpXWlYQTyMQxJnVJecKrpfd&#10;ZA7CeWSNlWVS8CIHq+VwsMBU246/qT37XAQIuxQVFN7XqZQuK8igm9qaOHh32xj0QTa51A12AW4q&#10;mUTRpzRYclgosKZNQdnj/DQK9h1261m8bY+P++b1c/k43Y4xKTUe9esvEJ56/x/+ax+0giSZz+D9&#10;JjwBufwF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Y1577FAAAA3QAA&#10;AA8AAAAAAAAAAAAAAAAAqgIAAGRycy9kb3ducmV2LnhtbFBLBQYAAAAABAAEAPoAAACcAwAAAAA=&#10;">
                  <v:shape id="Freeform 1973" o:spid="_x0000_s1034" style="position:absolute;left:10600;top:1323;width:2;height:5055;visibility:visible;mso-wrap-style:square;v-text-anchor:top" coordsize="2,50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M8L8QA&#10;AADdAAAADwAAAGRycy9kb3ducmV2LnhtbESP0YrCMBRE34X9h3AXfJE1tYhKNYoKgvsiWPcDLs21&#10;LdvcdJtU499vBMHHYWbOMKtNMI24Uedqywom4wQEcWF1zaWCn8vhawHCeWSNjWVS8CAHm/XHYIWZ&#10;tnc+0y33pYgQdhkqqLxvMyldUZFBN7YtcfSutjPoo+xKqTu8R7hpZJokM2mw5rhQYUv7iorfvDcK&#10;jvI7H+3Sv32YT0794ySdaUKh1PAzbJcgPAX/Dr/aR60gTRdTeL6JT0Cu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zjPC/EAAAA3QAAAA8AAAAAAAAAAAAAAAAAmAIAAGRycy9k&#10;b3ducmV2LnhtbFBLBQYAAAAABAAEAPUAAACJAwAAAAA=&#10;" path="m,l,5055e" filled="f" strokeweight=".58pt">
                    <v:path arrowok="t" o:connecttype="custom" o:connectlocs="0,1323;0,6378" o:connectangles="0,0"/>
                  </v:shape>
                </v:group>
                <w10:wrap anchorx="page"/>
              </v:group>
            </w:pict>
          </mc:Fallback>
        </mc:AlternateContent>
      </w:r>
      <w:r>
        <w:rPr>
          <w:rFonts w:cs="Arial"/>
          <w:spacing w:val="-1"/>
        </w:rPr>
        <w:t>i</w:t>
      </w:r>
      <w:r>
        <w:rPr>
          <w:rFonts w:cs="Arial"/>
        </w:rPr>
        <w:t>nstru</w:t>
      </w:r>
      <w:r>
        <w:rPr>
          <w:rFonts w:cs="Arial"/>
          <w:spacing w:val="4"/>
        </w:rPr>
        <w:t>m</w:t>
      </w:r>
      <w:r>
        <w:rPr>
          <w:rFonts w:cs="Arial"/>
        </w:rPr>
        <w:t>e</w:t>
      </w:r>
      <w:r>
        <w:rPr>
          <w:rFonts w:cs="Arial"/>
          <w:spacing w:val="-1"/>
        </w:rPr>
        <w:t>n</w:t>
      </w:r>
      <w:r>
        <w:rPr>
          <w:rFonts w:cs="Arial"/>
        </w:rPr>
        <w:t>ts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are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se</w:t>
      </w:r>
      <w:r>
        <w:rPr>
          <w:rFonts w:cs="Arial"/>
          <w:spacing w:val="-1"/>
        </w:rPr>
        <w:t>n</w:t>
      </w:r>
      <w:r>
        <w:rPr>
          <w:rFonts w:cs="Arial"/>
          <w:spacing w:val="1"/>
        </w:rPr>
        <w:t>s</w:t>
      </w:r>
      <w:r>
        <w:rPr>
          <w:rFonts w:cs="Arial"/>
          <w:spacing w:val="-1"/>
        </w:rPr>
        <w:t>i</w:t>
      </w:r>
      <w:r>
        <w:rPr>
          <w:rFonts w:cs="Arial"/>
          <w:spacing w:val="2"/>
        </w:rPr>
        <w:t>t</w:t>
      </w:r>
      <w:r>
        <w:rPr>
          <w:rFonts w:cs="Arial"/>
          <w:spacing w:val="-1"/>
        </w:rPr>
        <w:t>i</w:t>
      </w:r>
      <w:r>
        <w:rPr>
          <w:rFonts w:cs="Arial"/>
          <w:spacing w:val="1"/>
        </w:rPr>
        <w:t>v</w:t>
      </w:r>
      <w:r>
        <w:rPr>
          <w:rFonts w:cs="Arial"/>
        </w:rPr>
        <w:t>e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1"/>
        </w:rPr>
        <w:t>e</w:t>
      </w:r>
      <w:r>
        <w:rPr>
          <w:rFonts w:cs="Arial"/>
        </w:rPr>
        <w:t>n</w:t>
      </w:r>
      <w:r>
        <w:rPr>
          <w:rFonts w:cs="Arial"/>
          <w:spacing w:val="-1"/>
        </w:rPr>
        <w:t>o</w:t>
      </w:r>
      <w:r>
        <w:rPr>
          <w:rFonts w:cs="Arial"/>
        </w:rPr>
        <w:t>u</w:t>
      </w:r>
      <w:r>
        <w:rPr>
          <w:rFonts w:cs="Arial"/>
          <w:spacing w:val="1"/>
        </w:rPr>
        <w:t>g</w:t>
      </w:r>
      <w:r>
        <w:rPr>
          <w:rFonts w:cs="Arial"/>
        </w:rPr>
        <w:t>h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-1"/>
        </w:rPr>
        <w:t>t</w:t>
      </w:r>
      <w:r>
        <w:rPr>
          <w:rFonts w:cs="Arial"/>
        </w:rPr>
        <w:t>o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re</w:t>
      </w:r>
      <w:r>
        <w:rPr>
          <w:rFonts w:cs="Arial"/>
          <w:spacing w:val="1"/>
        </w:rPr>
        <w:t>g</w:t>
      </w:r>
      <w:r>
        <w:rPr>
          <w:rFonts w:cs="Arial"/>
          <w:spacing w:val="-1"/>
        </w:rPr>
        <w:t>i</w:t>
      </w:r>
      <w:r>
        <w:rPr>
          <w:rFonts w:cs="Arial"/>
          <w:spacing w:val="1"/>
        </w:rPr>
        <w:t>s</w:t>
      </w:r>
      <w:r>
        <w:rPr>
          <w:rFonts w:cs="Arial"/>
        </w:rPr>
        <w:t>ter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2"/>
        </w:rPr>
        <w:t>e</w:t>
      </w:r>
      <w:r>
        <w:rPr>
          <w:rFonts w:cs="Arial"/>
          <w:spacing w:val="-2"/>
        </w:rPr>
        <w:t>v</w:t>
      </w:r>
      <w:r>
        <w:rPr>
          <w:rFonts w:cs="Arial"/>
        </w:rPr>
        <w:t>en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the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-2"/>
        </w:rPr>
        <w:t>s</w:t>
      </w:r>
      <w:r>
        <w:rPr>
          <w:rFonts w:cs="Arial"/>
          <w:spacing w:val="4"/>
        </w:rPr>
        <w:t>m</w:t>
      </w:r>
      <w:r>
        <w:rPr>
          <w:rFonts w:cs="Arial"/>
        </w:rPr>
        <w:t>a</w:t>
      </w:r>
      <w:r>
        <w:rPr>
          <w:rFonts w:cs="Arial"/>
          <w:spacing w:val="-2"/>
        </w:rPr>
        <w:t>l</w:t>
      </w:r>
      <w:r>
        <w:rPr>
          <w:rFonts w:cs="Arial"/>
          <w:spacing w:val="-1"/>
        </w:rPr>
        <w:t>l</w:t>
      </w:r>
      <w:r>
        <w:rPr>
          <w:rFonts w:cs="Arial"/>
        </w:rPr>
        <w:t>est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-1"/>
        </w:rPr>
        <w:t>g</w:t>
      </w:r>
      <w:r>
        <w:rPr>
          <w:rFonts w:cs="Arial"/>
        </w:rPr>
        <w:t>r</w:t>
      </w:r>
      <w:r>
        <w:rPr>
          <w:rFonts w:cs="Arial"/>
          <w:spacing w:val="1"/>
        </w:rPr>
        <w:t>o</w:t>
      </w:r>
      <w:r>
        <w:rPr>
          <w:rFonts w:cs="Arial"/>
        </w:rPr>
        <w:t>u</w:t>
      </w:r>
      <w:r>
        <w:rPr>
          <w:rFonts w:cs="Arial"/>
          <w:spacing w:val="-1"/>
        </w:rPr>
        <w:t>n</w:t>
      </w:r>
      <w:r>
        <w:rPr>
          <w:rFonts w:cs="Arial"/>
        </w:rPr>
        <w:t>d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3"/>
        </w:rPr>
        <w:t>m</w:t>
      </w:r>
      <w:r>
        <w:rPr>
          <w:rFonts w:cs="Arial"/>
        </w:rPr>
        <w:t>o</w:t>
      </w:r>
      <w:r>
        <w:rPr>
          <w:rFonts w:cs="Arial"/>
          <w:spacing w:val="-2"/>
        </w:rPr>
        <w:t>v</w:t>
      </w:r>
      <w:r>
        <w:rPr>
          <w:rFonts w:cs="Arial"/>
        </w:rPr>
        <w:t>e</w:t>
      </w:r>
      <w:r>
        <w:rPr>
          <w:rFonts w:cs="Arial"/>
          <w:spacing w:val="4"/>
        </w:rPr>
        <w:t>m</w:t>
      </w:r>
      <w:r>
        <w:rPr>
          <w:rFonts w:cs="Arial"/>
        </w:rPr>
        <w:t>e</w:t>
      </w:r>
      <w:r>
        <w:rPr>
          <w:rFonts w:cs="Arial"/>
          <w:spacing w:val="-1"/>
        </w:rPr>
        <w:t>n</w:t>
      </w:r>
      <w:r>
        <w:rPr>
          <w:rFonts w:cs="Arial"/>
          <w:spacing w:val="2"/>
        </w:rPr>
        <w:t>t</w:t>
      </w:r>
      <w:r>
        <w:rPr>
          <w:rFonts w:cs="Arial"/>
        </w:rPr>
        <w:t>s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of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o</w:t>
      </w:r>
      <w:r>
        <w:rPr>
          <w:rFonts w:cs="Arial"/>
          <w:spacing w:val="-1"/>
        </w:rPr>
        <w:t>n</w:t>
      </w:r>
      <w:r>
        <w:rPr>
          <w:rFonts w:cs="Arial"/>
          <w:spacing w:val="1"/>
        </w:rPr>
        <w:t>l</w:t>
      </w:r>
      <w:r>
        <w:rPr>
          <w:rFonts w:cs="Arial"/>
        </w:rPr>
        <w:t>y</w:t>
      </w:r>
      <w:r>
        <w:rPr>
          <w:rFonts w:cs="Arial"/>
          <w:spacing w:val="-8"/>
        </w:rPr>
        <w:t xml:space="preserve"> </w:t>
      </w:r>
      <w:r>
        <w:rPr>
          <w:rFonts w:cs="Arial"/>
        </w:rPr>
        <w:t>a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1"/>
        </w:rPr>
        <w:t>fe</w:t>
      </w:r>
      <w:r>
        <w:rPr>
          <w:rFonts w:cs="Arial"/>
        </w:rPr>
        <w:t>w</w:t>
      </w:r>
      <w:r>
        <w:rPr>
          <w:rFonts w:cs="Arial"/>
          <w:w w:val="99"/>
        </w:rPr>
        <w:t xml:space="preserve"> </w:t>
      </w:r>
      <w:r>
        <w:rPr>
          <w:rFonts w:cs="Arial"/>
        </w:rPr>
        <w:t>n</w:t>
      </w:r>
      <w:r>
        <w:rPr>
          <w:rFonts w:cs="Arial"/>
          <w:spacing w:val="-1"/>
        </w:rPr>
        <w:t>a</w:t>
      </w:r>
      <w:r>
        <w:rPr>
          <w:rFonts w:cs="Arial"/>
        </w:rPr>
        <w:t>n</w:t>
      </w:r>
      <w:r>
        <w:rPr>
          <w:rFonts w:cs="Arial"/>
          <w:spacing w:val="-1"/>
        </w:rPr>
        <w:t>o</w:t>
      </w:r>
      <w:r>
        <w:rPr>
          <w:rFonts w:cs="Arial"/>
          <w:spacing w:val="4"/>
        </w:rPr>
        <w:t>m</w:t>
      </w:r>
      <w:r>
        <w:rPr>
          <w:rFonts w:cs="Arial"/>
        </w:rPr>
        <w:t>etre</w:t>
      </w:r>
      <w:r>
        <w:rPr>
          <w:rFonts w:cs="Arial"/>
          <w:spacing w:val="1"/>
        </w:rPr>
        <w:t>s</w:t>
      </w:r>
      <w:r>
        <w:rPr>
          <w:rFonts w:cs="Arial"/>
        </w:rPr>
        <w:t>.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-1"/>
        </w:rPr>
        <w:t>S</w:t>
      </w:r>
      <w:r>
        <w:rPr>
          <w:rFonts w:cs="Arial"/>
          <w:spacing w:val="1"/>
        </w:rPr>
        <w:t>e</w:t>
      </w:r>
      <w:r>
        <w:rPr>
          <w:rFonts w:cs="Arial"/>
          <w:spacing w:val="-1"/>
        </w:rPr>
        <w:t>i</w:t>
      </w:r>
      <w:r>
        <w:rPr>
          <w:rFonts w:cs="Arial"/>
          <w:spacing w:val="1"/>
        </w:rPr>
        <w:t>s</w:t>
      </w:r>
      <w:r>
        <w:rPr>
          <w:rFonts w:cs="Arial"/>
          <w:spacing w:val="4"/>
        </w:rPr>
        <w:t>m</w:t>
      </w:r>
      <w:r>
        <w:rPr>
          <w:rFonts w:cs="Arial"/>
          <w:spacing w:val="-3"/>
        </w:rPr>
        <w:t>o</w:t>
      </w:r>
      <w:r>
        <w:rPr>
          <w:rFonts w:cs="Arial"/>
          <w:spacing w:val="4"/>
        </w:rPr>
        <w:t>m</w:t>
      </w:r>
      <w:r>
        <w:rPr>
          <w:rFonts w:cs="Arial"/>
        </w:rPr>
        <w:t>et</w:t>
      </w:r>
      <w:r>
        <w:rPr>
          <w:rFonts w:cs="Arial"/>
          <w:spacing w:val="-1"/>
        </w:rPr>
        <w:t>e</w:t>
      </w:r>
      <w:r>
        <w:rPr>
          <w:rFonts w:cs="Arial"/>
        </w:rPr>
        <w:t>rs</w:t>
      </w:r>
      <w:r>
        <w:rPr>
          <w:rFonts w:cs="Arial"/>
          <w:spacing w:val="-8"/>
        </w:rPr>
        <w:t xml:space="preserve"> </w:t>
      </w:r>
      <w:r>
        <w:rPr>
          <w:rFonts w:cs="Arial"/>
        </w:rPr>
        <w:t>h</w:t>
      </w:r>
      <w:r>
        <w:rPr>
          <w:rFonts w:cs="Arial"/>
          <w:spacing w:val="1"/>
        </w:rPr>
        <w:t>a</w:t>
      </w:r>
      <w:r>
        <w:rPr>
          <w:rFonts w:cs="Arial"/>
          <w:spacing w:val="-2"/>
        </w:rPr>
        <w:t>v</w:t>
      </w:r>
      <w:r>
        <w:rPr>
          <w:rFonts w:cs="Arial"/>
        </w:rPr>
        <w:t>e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1"/>
        </w:rPr>
        <w:t>a</w:t>
      </w:r>
      <w:r>
        <w:rPr>
          <w:rFonts w:cs="Arial"/>
          <w:spacing w:val="-1"/>
        </w:rPr>
        <w:t>l</w:t>
      </w:r>
      <w:r>
        <w:rPr>
          <w:rFonts w:cs="Arial"/>
          <w:spacing w:val="1"/>
        </w:rPr>
        <w:t>s</w:t>
      </w:r>
      <w:r>
        <w:rPr>
          <w:rFonts w:cs="Arial"/>
        </w:rPr>
        <w:t>o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1"/>
        </w:rPr>
        <w:t>b</w:t>
      </w:r>
      <w:r>
        <w:rPr>
          <w:rFonts w:cs="Arial"/>
        </w:rPr>
        <w:t>e</w:t>
      </w:r>
      <w:r>
        <w:rPr>
          <w:rFonts w:cs="Arial"/>
          <w:spacing w:val="-1"/>
        </w:rPr>
        <w:t>e</w:t>
      </w:r>
      <w:r>
        <w:rPr>
          <w:rFonts w:cs="Arial"/>
        </w:rPr>
        <w:t>n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d</w:t>
      </w:r>
      <w:r>
        <w:rPr>
          <w:rFonts w:cs="Arial"/>
          <w:spacing w:val="1"/>
        </w:rPr>
        <w:t>e</w:t>
      </w:r>
      <w:r>
        <w:rPr>
          <w:rFonts w:cs="Arial"/>
          <w:spacing w:val="-2"/>
        </w:rPr>
        <w:t>v</w:t>
      </w:r>
      <w:r>
        <w:rPr>
          <w:rFonts w:cs="Arial"/>
          <w:spacing w:val="1"/>
        </w:rPr>
        <w:t>e</w:t>
      </w:r>
      <w:r>
        <w:rPr>
          <w:rFonts w:cs="Arial"/>
          <w:spacing w:val="-1"/>
        </w:rPr>
        <w:t>l</w:t>
      </w:r>
      <w:r>
        <w:rPr>
          <w:rFonts w:cs="Arial"/>
          <w:spacing w:val="1"/>
        </w:rPr>
        <w:t>o</w:t>
      </w:r>
      <w:r>
        <w:rPr>
          <w:rFonts w:cs="Arial"/>
        </w:rPr>
        <w:t>p</w:t>
      </w:r>
      <w:r>
        <w:rPr>
          <w:rFonts w:cs="Arial"/>
          <w:spacing w:val="-1"/>
        </w:rPr>
        <w:t>e</w:t>
      </w:r>
      <w:r>
        <w:rPr>
          <w:rFonts w:cs="Arial"/>
        </w:rPr>
        <w:t>d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2"/>
        </w:rPr>
        <w:t>f</w:t>
      </w:r>
      <w:r>
        <w:rPr>
          <w:rFonts w:cs="Arial"/>
        </w:rPr>
        <w:t>or</w:t>
      </w:r>
      <w:r>
        <w:rPr>
          <w:rFonts w:cs="Arial"/>
          <w:spacing w:val="-7"/>
        </w:rPr>
        <w:t xml:space="preserve"> </w:t>
      </w:r>
      <w:r>
        <w:rPr>
          <w:rFonts w:cs="Arial"/>
        </w:rPr>
        <w:t>det</w:t>
      </w:r>
      <w:r>
        <w:rPr>
          <w:rFonts w:cs="Arial"/>
          <w:spacing w:val="-1"/>
        </w:rPr>
        <w:t>e</w:t>
      </w:r>
      <w:r>
        <w:rPr>
          <w:rFonts w:cs="Arial"/>
          <w:spacing w:val="1"/>
        </w:rPr>
        <w:t>c</w:t>
      </w:r>
      <w:r>
        <w:rPr>
          <w:rFonts w:cs="Arial"/>
        </w:rPr>
        <w:t>t</w:t>
      </w:r>
      <w:r>
        <w:rPr>
          <w:rFonts w:cs="Arial"/>
          <w:spacing w:val="-2"/>
        </w:rPr>
        <w:t>i</w:t>
      </w:r>
      <w:r>
        <w:rPr>
          <w:rFonts w:cs="Arial"/>
          <w:spacing w:val="1"/>
        </w:rPr>
        <w:t>n</w:t>
      </w:r>
      <w:r>
        <w:rPr>
          <w:rFonts w:cs="Arial"/>
        </w:rPr>
        <w:t>g</w:t>
      </w:r>
      <w:r>
        <w:rPr>
          <w:rFonts w:cs="Arial"/>
          <w:spacing w:val="-8"/>
        </w:rPr>
        <w:t xml:space="preserve"> </w:t>
      </w:r>
      <w:r>
        <w:rPr>
          <w:rFonts w:cs="Arial"/>
        </w:rPr>
        <w:t>ve</w:t>
      </w:r>
      <w:r>
        <w:rPr>
          <w:rFonts w:cs="Arial"/>
          <w:spacing w:val="2"/>
        </w:rPr>
        <w:t>r</w:t>
      </w:r>
      <w:r>
        <w:rPr>
          <w:rFonts w:cs="Arial"/>
        </w:rPr>
        <w:t>y</w:t>
      </w:r>
      <w:r>
        <w:rPr>
          <w:rFonts w:cs="Arial"/>
          <w:spacing w:val="-10"/>
        </w:rPr>
        <w:t xml:space="preserve"> </w:t>
      </w:r>
      <w:r>
        <w:rPr>
          <w:rFonts w:cs="Arial"/>
        </w:rPr>
        <w:t>str</w:t>
      </w:r>
      <w:r>
        <w:rPr>
          <w:rFonts w:cs="Arial"/>
          <w:spacing w:val="1"/>
        </w:rPr>
        <w:t>o</w:t>
      </w:r>
      <w:r>
        <w:rPr>
          <w:rFonts w:cs="Arial"/>
        </w:rPr>
        <w:t>ng</w:t>
      </w:r>
      <w:r>
        <w:rPr>
          <w:rFonts w:cs="Arial"/>
          <w:spacing w:val="-7"/>
        </w:rPr>
        <w:t xml:space="preserve"> </w:t>
      </w:r>
      <w:r>
        <w:rPr>
          <w:rFonts w:cs="Arial"/>
        </w:rPr>
        <w:t>s</w:t>
      </w:r>
      <w:r>
        <w:rPr>
          <w:rFonts w:cs="Arial"/>
          <w:spacing w:val="1"/>
        </w:rPr>
        <w:t>i</w:t>
      </w:r>
      <w:r>
        <w:rPr>
          <w:rFonts w:cs="Arial"/>
        </w:rPr>
        <w:t>g</w:t>
      </w:r>
      <w:r>
        <w:rPr>
          <w:rFonts w:cs="Arial"/>
          <w:spacing w:val="-1"/>
        </w:rPr>
        <w:t>n</w:t>
      </w:r>
      <w:r>
        <w:rPr>
          <w:rFonts w:cs="Arial"/>
          <w:spacing w:val="1"/>
        </w:rPr>
        <w:t>a</w:t>
      </w:r>
      <w:r>
        <w:rPr>
          <w:rFonts w:cs="Arial"/>
          <w:spacing w:val="-1"/>
        </w:rPr>
        <w:t>l</w:t>
      </w:r>
      <w:r>
        <w:rPr>
          <w:rFonts w:cs="Arial"/>
        </w:rPr>
        <w:t>s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so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-1"/>
        </w:rPr>
        <w:t>t</w:t>
      </w:r>
      <w:r>
        <w:rPr>
          <w:rFonts w:cs="Arial"/>
        </w:rPr>
        <w:t>h</w:t>
      </w:r>
      <w:r>
        <w:rPr>
          <w:rFonts w:cs="Arial"/>
          <w:spacing w:val="4"/>
        </w:rPr>
        <w:t>e</w:t>
      </w:r>
      <w:r>
        <w:rPr>
          <w:rFonts w:cs="Arial"/>
        </w:rPr>
        <w:t>y</w:t>
      </w:r>
      <w:r>
        <w:rPr>
          <w:rFonts w:cs="Arial"/>
          <w:spacing w:val="-10"/>
        </w:rPr>
        <w:t xml:space="preserve"> </w:t>
      </w:r>
      <w:r>
        <w:rPr>
          <w:rFonts w:cs="Arial"/>
          <w:spacing w:val="8"/>
        </w:rPr>
        <w:t>c</w:t>
      </w:r>
      <w:r>
        <w:rPr>
          <w:rFonts w:cs="Arial"/>
          <w:spacing w:val="1"/>
        </w:rPr>
        <w:t>a</w:t>
      </w:r>
      <w:r>
        <w:rPr>
          <w:rFonts w:cs="Arial"/>
        </w:rPr>
        <w:t>n</w:t>
      </w:r>
      <w:r>
        <w:rPr>
          <w:rFonts w:cs="Arial"/>
          <w:w w:val="99"/>
        </w:rPr>
        <w:t xml:space="preserve"> </w:t>
      </w:r>
      <w:r>
        <w:rPr>
          <w:rFonts w:cs="Arial"/>
        </w:rPr>
        <w:t>be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1"/>
        </w:rPr>
        <w:t>p</w:t>
      </w:r>
      <w:r>
        <w:rPr>
          <w:rFonts w:cs="Arial"/>
          <w:spacing w:val="-1"/>
        </w:rPr>
        <w:t>l</w:t>
      </w:r>
      <w:r>
        <w:rPr>
          <w:rFonts w:cs="Arial"/>
        </w:rPr>
        <w:t>aced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c</w:t>
      </w:r>
      <w:r>
        <w:rPr>
          <w:rFonts w:cs="Arial"/>
          <w:spacing w:val="-1"/>
        </w:rPr>
        <w:t>l</w:t>
      </w:r>
      <w:r>
        <w:rPr>
          <w:rFonts w:cs="Arial"/>
        </w:rPr>
        <w:t>ose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1"/>
        </w:rPr>
        <w:t>t</w:t>
      </w:r>
      <w:r>
        <w:rPr>
          <w:rFonts w:cs="Arial"/>
        </w:rPr>
        <w:t>o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-1"/>
        </w:rPr>
        <w:t>a</w:t>
      </w:r>
      <w:r>
        <w:rPr>
          <w:rFonts w:cs="Arial"/>
          <w:spacing w:val="1"/>
        </w:rPr>
        <w:t>c</w:t>
      </w:r>
      <w:r>
        <w:rPr>
          <w:rFonts w:cs="Arial"/>
          <w:spacing w:val="2"/>
        </w:rPr>
        <w:t>t</w:t>
      </w:r>
      <w:r>
        <w:rPr>
          <w:rFonts w:cs="Arial"/>
          <w:spacing w:val="-1"/>
        </w:rPr>
        <w:t>i</w:t>
      </w:r>
      <w:r>
        <w:rPr>
          <w:rFonts w:cs="Arial"/>
          <w:spacing w:val="1"/>
        </w:rPr>
        <w:t>v</w:t>
      </w:r>
      <w:r>
        <w:rPr>
          <w:rFonts w:cs="Arial"/>
        </w:rPr>
        <w:t>e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-1"/>
        </w:rPr>
        <w:t>t</w:t>
      </w:r>
      <w:r>
        <w:rPr>
          <w:rFonts w:cs="Arial"/>
          <w:spacing w:val="1"/>
        </w:rPr>
        <w:t>ec</w:t>
      </w:r>
      <w:r>
        <w:rPr>
          <w:rFonts w:cs="Arial"/>
        </w:rPr>
        <w:t>to</w:t>
      </w:r>
      <w:r>
        <w:rPr>
          <w:rFonts w:cs="Arial"/>
          <w:spacing w:val="-1"/>
        </w:rPr>
        <w:t>ni</w:t>
      </w:r>
      <w:r>
        <w:rPr>
          <w:rFonts w:cs="Arial"/>
        </w:rPr>
        <w:t>c</w:t>
      </w:r>
      <w:r>
        <w:rPr>
          <w:rFonts w:cs="Arial"/>
          <w:spacing w:val="-3"/>
        </w:rPr>
        <w:t xml:space="preserve"> </w:t>
      </w:r>
      <w:r>
        <w:rPr>
          <w:rFonts w:cs="Arial"/>
          <w:spacing w:val="-2"/>
        </w:rPr>
        <w:t>z</w:t>
      </w:r>
      <w:r>
        <w:rPr>
          <w:rFonts w:cs="Arial"/>
        </w:rPr>
        <w:t>o</w:t>
      </w:r>
      <w:r>
        <w:rPr>
          <w:rFonts w:cs="Arial"/>
          <w:spacing w:val="1"/>
        </w:rPr>
        <w:t>n</w:t>
      </w:r>
      <w:r>
        <w:rPr>
          <w:rFonts w:cs="Arial"/>
        </w:rPr>
        <w:t>es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-3"/>
        </w:rPr>
        <w:t>w</w:t>
      </w:r>
      <w:r>
        <w:rPr>
          <w:rFonts w:cs="Arial"/>
        </w:rPr>
        <w:t>h</w:t>
      </w:r>
      <w:r>
        <w:rPr>
          <w:rFonts w:cs="Arial"/>
          <w:spacing w:val="-1"/>
        </w:rPr>
        <w:t>e</w:t>
      </w:r>
      <w:r>
        <w:rPr>
          <w:rFonts w:cs="Arial"/>
        </w:rPr>
        <w:t>re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-2"/>
        </w:rPr>
        <w:t>l</w:t>
      </w:r>
      <w:r>
        <w:rPr>
          <w:rFonts w:cs="Arial"/>
        </w:rPr>
        <w:t>a</w:t>
      </w:r>
      <w:r>
        <w:rPr>
          <w:rFonts w:cs="Arial"/>
          <w:spacing w:val="2"/>
        </w:rPr>
        <w:t>r</w:t>
      </w:r>
      <w:r>
        <w:rPr>
          <w:rFonts w:cs="Arial"/>
        </w:rPr>
        <w:t>ge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1"/>
        </w:rPr>
        <w:t>e</w:t>
      </w:r>
      <w:r>
        <w:rPr>
          <w:rFonts w:cs="Arial"/>
        </w:rPr>
        <w:t>arthq</w:t>
      </w:r>
      <w:r>
        <w:rPr>
          <w:rFonts w:cs="Arial"/>
          <w:spacing w:val="1"/>
        </w:rPr>
        <w:t>u</w:t>
      </w:r>
      <w:r>
        <w:rPr>
          <w:rFonts w:cs="Arial"/>
        </w:rPr>
        <w:t>a</w:t>
      </w:r>
      <w:r>
        <w:rPr>
          <w:rFonts w:cs="Arial"/>
          <w:spacing w:val="3"/>
        </w:rPr>
        <w:t>k</w:t>
      </w:r>
      <w:r>
        <w:rPr>
          <w:rFonts w:cs="Arial"/>
        </w:rPr>
        <w:t>es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are</w:t>
      </w:r>
      <w:r>
        <w:rPr>
          <w:rFonts w:cs="Arial"/>
          <w:spacing w:val="-7"/>
        </w:rPr>
        <w:t xml:space="preserve"> </w:t>
      </w:r>
      <w:r>
        <w:rPr>
          <w:rFonts w:cs="Arial"/>
        </w:rPr>
        <w:t>exp</w:t>
      </w:r>
      <w:r>
        <w:rPr>
          <w:rFonts w:cs="Arial"/>
          <w:spacing w:val="-1"/>
        </w:rPr>
        <w:t>e</w:t>
      </w:r>
      <w:r>
        <w:rPr>
          <w:rFonts w:cs="Arial"/>
          <w:spacing w:val="1"/>
        </w:rPr>
        <w:t>c</w:t>
      </w:r>
      <w:r>
        <w:rPr>
          <w:rFonts w:cs="Arial"/>
        </w:rPr>
        <w:t>ted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to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oc</w:t>
      </w:r>
      <w:r>
        <w:rPr>
          <w:rFonts w:cs="Arial"/>
          <w:spacing w:val="1"/>
        </w:rPr>
        <w:t>c</w:t>
      </w:r>
      <w:r>
        <w:rPr>
          <w:rFonts w:cs="Arial"/>
        </w:rPr>
        <w:t>ur.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3"/>
        </w:rPr>
        <w:t>T</w:t>
      </w:r>
      <w:r>
        <w:rPr>
          <w:rFonts w:cs="Arial"/>
        </w:rPr>
        <w:t>h</w:t>
      </w:r>
      <w:r>
        <w:rPr>
          <w:rFonts w:cs="Arial"/>
          <w:spacing w:val="-1"/>
        </w:rPr>
        <w:t>e</w:t>
      </w:r>
      <w:r>
        <w:rPr>
          <w:rFonts w:cs="Arial"/>
          <w:spacing w:val="1"/>
        </w:rPr>
        <w:t>s</w:t>
      </w:r>
      <w:r>
        <w:rPr>
          <w:rFonts w:cs="Arial"/>
        </w:rPr>
        <w:t>e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-1"/>
        </w:rPr>
        <w:t>a</w:t>
      </w:r>
      <w:r>
        <w:rPr>
          <w:rFonts w:cs="Arial"/>
        </w:rPr>
        <w:t>re</w:t>
      </w:r>
      <w:r>
        <w:rPr>
          <w:rFonts w:cs="Arial"/>
          <w:w w:val="99"/>
        </w:rPr>
        <w:t xml:space="preserve"> </w:t>
      </w:r>
      <w:r>
        <w:rPr>
          <w:rFonts w:cs="Arial"/>
          <w:spacing w:val="3"/>
        </w:rPr>
        <w:t>k</w:t>
      </w:r>
      <w:r>
        <w:rPr>
          <w:rFonts w:cs="Arial"/>
        </w:rPr>
        <w:t>n</w:t>
      </w:r>
      <w:r>
        <w:rPr>
          <w:rFonts w:cs="Arial"/>
          <w:spacing w:val="-1"/>
        </w:rPr>
        <w:t>o</w:t>
      </w:r>
      <w:r>
        <w:rPr>
          <w:rFonts w:cs="Arial"/>
          <w:spacing w:val="-3"/>
        </w:rPr>
        <w:t>w</w:t>
      </w:r>
      <w:r>
        <w:rPr>
          <w:rFonts w:cs="Arial"/>
        </w:rPr>
        <w:t>n</w:t>
      </w:r>
      <w:r>
        <w:rPr>
          <w:rFonts w:cs="Arial"/>
          <w:spacing w:val="-8"/>
        </w:rPr>
        <w:t xml:space="preserve"> </w:t>
      </w:r>
      <w:r>
        <w:rPr>
          <w:rFonts w:cs="Arial"/>
          <w:spacing w:val="-1"/>
        </w:rPr>
        <w:t>a</w:t>
      </w:r>
      <w:r>
        <w:rPr>
          <w:rFonts w:cs="Arial"/>
        </w:rPr>
        <w:t>s</w:t>
      </w:r>
      <w:r>
        <w:rPr>
          <w:rFonts w:cs="Arial"/>
          <w:spacing w:val="-5"/>
        </w:rPr>
        <w:t xml:space="preserve"> </w:t>
      </w:r>
      <w:r>
        <w:rPr>
          <w:rFonts w:cs="Arial"/>
          <w:b/>
          <w:bCs/>
        </w:rPr>
        <w:t>a</w:t>
      </w:r>
      <w:r>
        <w:rPr>
          <w:rFonts w:cs="Arial"/>
          <w:b/>
          <w:bCs/>
          <w:spacing w:val="-1"/>
        </w:rPr>
        <w:t>c</w:t>
      </w:r>
      <w:r>
        <w:rPr>
          <w:rFonts w:cs="Arial"/>
          <w:b/>
          <w:bCs/>
          <w:spacing w:val="1"/>
        </w:rPr>
        <w:t>c</w:t>
      </w:r>
      <w:r>
        <w:rPr>
          <w:rFonts w:cs="Arial"/>
          <w:b/>
          <w:bCs/>
        </w:rPr>
        <w:t>el</w:t>
      </w:r>
      <w:r>
        <w:rPr>
          <w:rFonts w:cs="Arial"/>
          <w:b/>
          <w:bCs/>
          <w:spacing w:val="1"/>
        </w:rPr>
        <w:t>e</w:t>
      </w:r>
      <w:r>
        <w:rPr>
          <w:rFonts w:cs="Arial"/>
          <w:b/>
          <w:bCs/>
          <w:spacing w:val="-1"/>
        </w:rPr>
        <w:t>r</w:t>
      </w:r>
      <w:r>
        <w:rPr>
          <w:rFonts w:cs="Arial"/>
          <w:b/>
          <w:bCs/>
        </w:rPr>
        <w:t>omete</w:t>
      </w:r>
      <w:r>
        <w:rPr>
          <w:rFonts w:cs="Arial"/>
          <w:b/>
          <w:bCs/>
          <w:spacing w:val="1"/>
        </w:rPr>
        <w:t>r</w:t>
      </w:r>
      <w:r>
        <w:rPr>
          <w:rFonts w:cs="Arial"/>
          <w:b/>
          <w:bCs/>
        </w:rPr>
        <w:t>s</w:t>
      </w:r>
      <w:r>
        <w:rPr>
          <w:rFonts w:cs="Arial"/>
        </w:rPr>
        <w:t>.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-1"/>
        </w:rPr>
        <w:t>A</w:t>
      </w:r>
      <w:r>
        <w:rPr>
          <w:rFonts w:cs="Arial"/>
          <w:spacing w:val="1"/>
        </w:rPr>
        <w:t>cc</w:t>
      </w:r>
      <w:r>
        <w:rPr>
          <w:rFonts w:cs="Arial"/>
        </w:rPr>
        <w:t>e</w:t>
      </w:r>
      <w:r>
        <w:rPr>
          <w:rFonts w:cs="Arial"/>
          <w:spacing w:val="-2"/>
        </w:rPr>
        <w:t>l</w:t>
      </w:r>
      <w:r>
        <w:rPr>
          <w:rFonts w:cs="Arial"/>
        </w:rPr>
        <w:t>ero</w:t>
      </w:r>
      <w:r>
        <w:rPr>
          <w:rFonts w:cs="Arial"/>
          <w:spacing w:val="4"/>
        </w:rPr>
        <w:t>m</w:t>
      </w:r>
      <w:r>
        <w:rPr>
          <w:rFonts w:cs="Arial"/>
        </w:rPr>
        <w:t>et</w:t>
      </w:r>
      <w:r>
        <w:rPr>
          <w:rFonts w:cs="Arial"/>
          <w:spacing w:val="-1"/>
        </w:rPr>
        <w:t>e</w:t>
      </w:r>
      <w:r>
        <w:rPr>
          <w:rFonts w:cs="Arial"/>
        </w:rPr>
        <w:t>rs</w:t>
      </w:r>
      <w:r>
        <w:rPr>
          <w:rFonts w:cs="Arial"/>
          <w:spacing w:val="-7"/>
        </w:rPr>
        <w:t xml:space="preserve"> </w:t>
      </w:r>
      <w:r>
        <w:rPr>
          <w:rFonts w:cs="Arial"/>
        </w:rPr>
        <w:t>are</w:t>
      </w:r>
      <w:r>
        <w:rPr>
          <w:rFonts w:cs="Arial"/>
          <w:spacing w:val="-7"/>
        </w:rPr>
        <w:t xml:space="preserve"> </w:t>
      </w:r>
      <w:r>
        <w:rPr>
          <w:rFonts w:cs="Arial"/>
        </w:rPr>
        <w:t>us</w:t>
      </w:r>
      <w:r>
        <w:rPr>
          <w:rFonts w:cs="Arial"/>
          <w:spacing w:val="1"/>
        </w:rPr>
        <w:t>e</w:t>
      </w:r>
      <w:r>
        <w:rPr>
          <w:rFonts w:cs="Arial"/>
        </w:rPr>
        <w:t>d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w</w:t>
      </w:r>
      <w:r>
        <w:rPr>
          <w:rFonts w:cs="Arial"/>
          <w:spacing w:val="-1"/>
        </w:rPr>
        <w:t>i</w:t>
      </w:r>
      <w:r>
        <w:rPr>
          <w:rFonts w:cs="Arial"/>
        </w:rPr>
        <w:t>d</w:t>
      </w:r>
      <w:r>
        <w:rPr>
          <w:rFonts w:cs="Arial"/>
          <w:spacing w:val="1"/>
        </w:rPr>
        <w:t>e</w:t>
      </w:r>
      <w:r>
        <w:rPr>
          <w:rFonts w:cs="Arial"/>
          <w:spacing w:val="3"/>
        </w:rPr>
        <w:t>l</w:t>
      </w:r>
      <w:r>
        <w:rPr>
          <w:rFonts w:cs="Arial"/>
        </w:rPr>
        <w:t>y</w:t>
      </w:r>
      <w:r>
        <w:rPr>
          <w:rFonts w:cs="Arial"/>
          <w:spacing w:val="-11"/>
        </w:rPr>
        <w:t xml:space="preserve"> </w:t>
      </w:r>
      <w:r>
        <w:rPr>
          <w:rFonts w:cs="Arial"/>
          <w:spacing w:val="1"/>
        </w:rPr>
        <w:t>i</w:t>
      </w:r>
      <w:r>
        <w:rPr>
          <w:rFonts w:cs="Arial"/>
        </w:rPr>
        <w:t>n</w:t>
      </w:r>
      <w:r>
        <w:rPr>
          <w:rFonts w:cs="Arial"/>
          <w:spacing w:val="-8"/>
        </w:rPr>
        <w:t xml:space="preserve"> </w:t>
      </w:r>
      <w:r>
        <w:rPr>
          <w:rFonts w:cs="Arial"/>
          <w:spacing w:val="-1"/>
        </w:rPr>
        <w:t>I</w:t>
      </w:r>
      <w:r>
        <w:rPr>
          <w:rFonts w:cs="Arial"/>
          <w:spacing w:val="1"/>
        </w:rPr>
        <w:t>n</w:t>
      </w:r>
      <w:r>
        <w:rPr>
          <w:rFonts w:cs="Arial"/>
        </w:rPr>
        <w:t>d</w:t>
      </w:r>
      <w:r>
        <w:rPr>
          <w:rFonts w:cs="Arial"/>
          <w:spacing w:val="-1"/>
        </w:rPr>
        <w:t>o</w:t>
      </w:r>
      <w:r>
        <w:rPr>
          <w:rFonts w:cs="Arial"/>
          <w:spacing w:val="1"/>
        </w:rPr>
        <w:t>n</w:t>
      </w:r>
      <w:r>
        <w:rPr>
          <w:rFonts w:cs="Arial"/>
        </w:rPr>
        <w:t>es</w:t>
      </w:r>
      <w:r>
        <w:rPr>
          <w:rFonts w:cs="Arial"/>
          <w:spacing w:val="-1"/>
        </w:rPr>
        <w:t>i</w:t>
      </w:r>
      <w:r>
        <w:rPr>
          <w:rFonts w:cs="Arial"/>
        </w:rPr>
        <w:t>a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a</w:t>
      </w:r>
      <w:r>
        <w:rPr>
          <w:rFonts w:cs="Arial"/>
          <w:spacing w:val="-1"/>
        </w:rPr>
        <w:t>n</w:t>
      </w:r>
      <w:r>
        <w:rPr>
          <w:rFonts w:cs="Arial"/>
        </w:rPr>
        <w:t>d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J</w:t>
      </w:r>
      <w:r>
        <w:rPr>
          <w:rFonts w:cs="Arial"/>
          <w:spacing w:val="1"/>
        </w:rPr>
        <w:t>a</w:t>
      </w:r>
      <w:r>
        <w:rPr>
          <w:rFonts w:cs="Arial"/>
        </w:rPr>
        <w:t>p</w:t>
      </w:r>
      <w:r>
        <w:rPr>
          <w:rFonts w:cs="Arial"/>
          <w:spacing w:val="-1"/>
        </w:rPr>
        <w:t>a</w:t>
      </w:r>
      <w:r>
        <w:rPr>
          <w:rFonts w:cs="Arial"/>
        </w:rPr>
        <w:t>n.</w:t>
      </w:r>
    </w:p>
    <w:p w:rsidR="00390CA3" w:rsidRDefault="00390CA3">
      <w:pPr>
        <w:spacing w:before="2" w:line="170" w:lineRule="exact"/>
        <w:rPr>
          <w:sz w:val="17"/>
          <w:szCs w:val="17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pStyle w:val="Heading7"/>
        <w:ind w:right="150"/>
        <w:rPr>
          <w:rFonts w:cs="Arial"/>
          <w:b w:val="0"/>
          <w:bCs w:val="0"/>
        </w:rPr>
      </w:pPr>
      <w:r>
        <w:rPr>
          <w:rFonts w:cs="Arial"/>
          <w:spacing w:val="1"/>
        </w:rPr>
        <w:t>W</w:t>
      </w:r>
      <w:r>
        <w:rPr>
          <w:rFonts w:cs="Arial"/>
        </w:rPr>
        <w:t>hy</w:t>
      </w:r>
      <w:r>
        <w:rPr>
          <w:rFonts w:cs="Arial"/>
          <w:spacing w:val="-16"/>
        </w:rPr>
        <w:t xml:space="preserve"> </w:t>
      </w:r>
      <w:r>
        <w:rPr>
          <w:rFonts w:cs="Arial"/>
          <w:spacing w:val="2"/>
        </w:rPr>
        <w:t>m</w:t>
      </w:r>
      <w:r>
        <w:rPr>
          <w:rFonts w:cs="Arial"/>
        </w:rPr>
        <w:t>e</w:t>
      </w:r>
      <w:r>
        <w:rPr>
          <w:rFonts w:cs="Arial"/>
          <w:spacing w:val="-1"/>
        </w:rPr>
        <w:t>a</w:t>
      </w:r>
      <w:r>
        <w:rPr>
          <w:rFonts w:cs="Arial"/>
        </w:rPr>
        <w:t>s</w:t>
      </w:r>
      <w:r>
        <w:rPr>
          <w:rFonts w:cs="Arial"/>
          <w:spacing w:val="2"/>
        </w:rPr>
        <w:t>u</w:t>
      </w:r>
      <w:r>
        <w:rPr>
          <w:rFonts w:cs="Arial"/>
          <w:spacing w:val="-1"/>
        </w:rPr>
        <w:t>r</w:t>
      </w:r>
      <w:r>
        <w:rPr>
          <w:rFonts w:cs="Arial"/>
        </w:rPr>
        <w:t>e</w:t>
      </w:r>
      <w:r>
        <w:rPr>
          <w:rFonts w:cs="Arial"/>
          <w:spacing w:val="-14"/>
        </w:rPr>
        <w:t xml:space="preserve"> </w:t>
      </w:r>
      <w:r>
        <w:rPr>
          <w:rFonts w:cs="Arial"/>
          <w:spacing w:val="1"/>
        </w:rPr>
        <w:t>a</w:t>
      </w:r>
      <w:r>
        <w:rPr>
          <w:rFonts w:cs="Arial"/>
        </w:rPr>
        <w:t>c</w:t>
      </w:r>
      <w:r>
        <w:rPr>
          <w:rFonts w:cs="Arial"/>
          <w:spacing w:val="-1"/>
        </w:rPr>
        <w:t>c</w:t>
      </w:r>
      <w:r>
        <w:rPr>
          <w:rFonts w:cs="Arial"/>
          <w:spacing w:val="1"/>
        </w:rPr>
        <w:t>e</w:t>
      </w:r>
      <w:r>
        <w:rPr>
          <w:rFonts w:cs="Arial"/>
        </w:rPr>
        <w:t>le</w:t>
      </w:r>
      <w:r>
        <w:rPr>
          <w:rFonts w:cs="Arial"/>
          <w:spacing w:val="1"/>
        </w:rPr>
        <w:t>r</w:t>
      </w:r>
      <w:r>
        <w:rPr>
          <w:rFonts w:cs="Arial"/>
        </w:rPr>
        <w:t>ati</w:t>
      </w:r>
      <w:r>
        <w:rPr>
          <w:rFonts w:cs="Arial"/>
          <w:spacing w:val="3"/>
        </w:rPr>
        <w:t>o</w:t>
      </w:r>
      <w:r>
        <w:rPr>
          <w:rFonts w:cs="Arial"/>
        </w:rPr>
        <w:t>n?</w:t>
      </w:r>
    </w:p>
    <w:p w:rsidR="00390CA3" w:rsidRDefault="00390CA3">
      <w:pPr>
        <w:spacing w:before="6" w:line="190" w:lineRule="exact"/>
        <w:rPr>
          <w:sz w:val="19"/>
          <w:szCs w:val="19"/>
        </w:rPr>
      </w:pPr>
    </w:p>
    <w:p w:rsidR="00390CA3" w:rsidRDefault="00BD6A69">
      <w:pPr>
        <w:pStyle w:val="BodyText"/>
        <w:spacing w:line="289" w:lineRule="auto"/>
        <w:ind w:right="349"/>
        <w:rPr>
          <w:rFonts w:cs="Arial"/>
        </w:rPr>
      </w:pPr>
      <w:r>
        <w:rPr>
          <w:rFonts w:cs="Arial"/>
          <w:spacing w:val="-1"/>
        </w:rPr>
        <w:t>A</w:t>
      </w:r>
      <w:r>
        <w:rPr>
          <w:rFonts w:cs="Arial"/>
          <w:spacing w:val="1"/>
        </w:rPr>
        <w:t>cc</w:t>
      </w:r>
      <w:r>
        <w:rPr>
          <w:rFonts w:cs="Arial"/>
        </w:rPr>
        <w:t>e</w:t>
      </w:r>
      <w:r>
        <w:rPr>
          <w:rFonts w:cs="Arial"/>
          <w:spacing w:val="-2"/>
        </w:rPr>
        <w:t>l</w:t>
      </w:r>
      <w:r>
        <w:rPr>
          <w:rFonts w:cs="Arial"/>
        </w:rPr>
        <w:t>era</w:t>
      </w:r>
      <w:r>
        <w:rPr>
          <w:rFonts w:cs="Arial"/>
          <w:spacing w:val="2"/>
        </w:rPr>
        <w:t>t</w:t>
      </w:r>
      <w:r>
        <w:rPr>
          <w:rFonts w:cs="Arial"/>
          <w:spacing w:val="-1"/>
        </w:rPr>
        <w:t>i</w:t>
      </w:r>
      <w:r>
        <w:rPr>
          <w:rFonts w:cs="Arial"/>
          <w:spacing w:val="1"/>
        </w:rPr>
        <w:t>o</w:t>
      </w:r>
      <w:r>
        <w:rPr>
          <w:rFonts w:cs="Arial"/>
        </w:rPr>
        <w:t>n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-2"/>
        </w:rPr>
        <w:t>i</w:t>
      </w:r>
      <w:r>
        <w:rPr>
          <w:rFonts w:cs="Arial"/>
        </w:rPr>
        <w:t>s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1"/>
        </w:rPr>
        <w:t>q</w:t>
      </w:r>
      <w:r>
        <w:rPr>
          <w:rFonts w:cs="Arial"/>
        </w:rPr>
        <w:t>u</w:t>
      </w:r>
      <w:r>
        <w:rPr>
          <w:rFonts w:cs="Arial"/>
          <w:spacing w:val="1"/>
        </w:rPr>
        <w:t>a</w:t>
      </w:r>
      <w:r>
        <w:rPr>
          <w:rFonts w:cs="Arial"/>
        </w:rPr>
        <w:t>nt</w:t>
      </w:r>
      <w:r>
        <w:rPr>
          <w:rFonts w:cs="Arial"/>
          <w:spacing w:val="-2"/>
        </w:rPr>
        <w:t>i</w:t>
      </w:r>
      <w:r>
        <w:rPr>
          <w:rFonts w:cs="Arial"/>
          <w:spacing w:val="2"/>
        </w:rPr>
        <w:t>f</w:t>
      </w:r>
      <w:r>
        <w:rPr>
          <w:rFonts w:cs="Arial"/>
          <w:spacing w:val="-1"/>
        </w:rPr>
        <w:t>i</w:t>
      </w:r>
      <w:r>
        <w:rPr>
          <w:rFonts w:cs="Arial"/>
          <w:spacing w:val="1"/>
        </w:rPr>
        <w:t>e</w:t>
      </w:r>
      <w:r>
        <w:rPr>
          <w:rFonts w:cs="Arial"/>
        </w:rPr>
        <w:t>d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1"/>
        </w:rPr>
        <w:t>a</w:t>
      </w:r>
      <w:r>
        <w:rPr>
          <w:rFonts w:cs="Arial"/>
        </w:rPr>
        <w:t>s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4"/>
        </w:rPr>
        <w:t>m</w:t>
      </w:r>
      <w:r>
        <w:rPr>
          <w:rFonts w:cs="Arial"/>
        </w:rPr>
        <w:t>etres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p</w:t>
      </w:r>
      <w:r>
        <w:rPr>
          <w:rFonts w:cs="Arial"/>
          <w:spacing w:val="-1"/>
        </w:rPr>
        <w:t>e</w:t>
      </w:r>
      <w:r>
        <w:rPr>
          <w:rFonts w:cs="Arial"/>
        </w:rPr>
        <w:t>r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seco</w:t>
      </w:r>
      <w:r>
        <w:rPr>
          <w:rFonts w:cs="Arial"/>
          <w:spacing w:val="-1"/>
        </w:rPr>
        <w:t>n</w:t>
      </w:r>
      <w:r>
        <w:rPr>
          <w:rFonts w:cs="Arial"/>
        </w:rPr>
        <w:t>d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4"/>
        </w:rPr>
        <w:t>p</w:t>
      </w:r>
      <w:r>
        <w:rPr>
          <w:rFonts w:cs="Arial"/>
        </w:rPr>
        <w:t>er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1"/>
        </w:rPr>
        <w:t>sec</w:t>
      </w:r>
      <w:r>
        <w:rPr>
          <w:rFonts w:cs="Arial"/>
        </w:rPr>
        <w:t>o</w:t>
      </w:r>
      <w:r>
        <w:rPr>
          <w:rFonts w:cs="Arial"/>
          <w:spacing w:val="-1"/>
        </w:rPr>
        <w:t>n</w:t>
      </w:r>
      <w:r>
        <w:rPr>
          <w:rFonts w:cs="Arial"/>
        </w:rPr>
        <w:t>d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(</w:t>
      </w:r>
      <w:r>
        <w:rPr>
          <w:rFonts w:cs="Arial"/>
          <w:spacing w:val="4"/>
        </w:rPr>
        <w:t>m</w:t>
      </w:r>
      <w:r>
        <w:rPr>
          <w:rFonts w:cs="Arial"/>
        </w:rPr>
        <w:t>/s/s,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-1"/>
        </w:rPr>
        <w:t>o</w:t>
      </w:r>
      <w:r>
        <w:rPr>
          <w:rFonts w:cs="Arial"/>
        </w:rPr>
        <w:t>r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4"/>
        </w:rPr>
        <w:t>m</w:t>
      </w:r>
      <w:r>
        <w:rPr>
          <w:rFonts w:cs="Arial"/>
        </w:rPr>
        <w:t>/</w:t>
      </w:r>
      <w:r>
        <w:rPr>
          <w:rFonts w:cs="Arial"/>
          <w:spacing w:val="3"/>
        </w:rPr>
        <w:t>s</w:t>
      </w:r>
      <w:r>
        <w:rPr>
          <w:rFonts w:cs="Arial"/>
          <w:spacing w:val="-3"/>
          <w:position w:val="10"/>
          <w:sz w:val="13"/>
          <w:szCs w:val="13"/>
        </w:rPr>
        <w:t>2</w:t>
      </w:r>
      <w:r>
        <w:rPr>
          <w:rFonts w:cs="Arial"/>
        </w:rPr>
        <w:t>).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F</w:t>
      </w:r>
      <w:r>
        <w:rPr>
          <w:rFonts w:cs="Arial"/>
          <w:spacing w:val="1"/>
        </w:rPr>
        <w:t>r</w:t>
      </w:r>
      <w:r>
        <w:rPr>
          <w:rFonts w:cs="Arial"/>
          <w:spacing w:val="-3"/>
        </w:rPr>
        <w:t>o</w:t>
      </w:r>
      <w:r>
        <w:rPr>
          <w:rFonts w:cs="Arial"/>
        </w:rPr>
        <w:t>m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-1"/>
        </w:rPr>
        <w:t>hi</w:t>
      </w:r>
      <w:r>
        <w:rPr>
          <w:rFonts w:cs="Arial"/>
          <w:spacing w:val="1"/>
        </w:rPr>
        <w:t>s</w:t>
      </w:r>
      <w:r>
        <w:rPr>
          <w:rFonts w:cs="Arial"/>
        </w:rPr>
        <w:t>,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we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can</w:t>
      </w:r>
      <w:r>
        <w:rPr>
          <w:rFonts w:cs="Arial"/>
          <w:w w:val="99"/>
        </w:rPr>
        <w:t xml:space="preserve"> </w:t>
      </w:r>
      <w:r>
        <w:rPr>
          <w:rFonts w:cs="Arial"/>
          <w:spacing w:val="1"/>
        </w:rPr>
        <w:t>c</w:t>
      </w:r>
      <w:r>
        <w:rPr>
          <w:rFonts w:cs="Arial"/>
        </w:rPr>
        <w:t>a</w:t>
      </w:r>
      <w:r>
        <w:rPr>
          <w:rFonts w:cs="Arial"/>
          <w:spacing w:val="-2"/>
        </w:rPr>
        <w:t>l</w:t>
      </w:r>
      <w:r>
        <w:rPr>
          <w:rFonts w:cs="Arial"/>
          <w:spacing w:val="1"/>
        </w:rPr>
        <w:t>c</w:t>
      </w:r>
      <w:r>
        <w:rPr>
          <w:rFonts w:cs="Arial"/>
        </w:rPr>
        <w:t>u</w:t>
      </w:r>
      <w:r>
        <w:rPr>
          <w:rFonts w:cs="Arial"/>
          <w:spacing w:val="-2"/>
        </w:rPr>
        <w:t>l</w:t>
      </w:r>
      <w:r>
        <w:rPr>
          <w:rFonts w:cs="Arial"/>
          <w:spacing w:val="1"/>
        </w:rPr>
        <w:t>a</w:t>
      </w:r>
      <w:r>
        <w:rPr>
          <w:rFonts w:cs="Arial"/>
        </w:rPr>
        <w:t>te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2"/>
        </w:rPr>
        <w:t>t</w:t>
      </w:r>
      <w:r>
        <w:rPr>
          <w:rFonts w:cs="Arial"/>
        </w:rPr>
        <w:t>he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-2"/>
        </w:rPr>
        <w:t>v</w:t>
      </w:r>
      <w:r>
        <w:rPr>
          <w:rFonts w:cs="Arial"/>
          <w:spacing w:val="1"/>
        </w:rPr>
        <w:t>e</w:t>
      </w:r>
      <w:r>
        <w:rPr>
          <w:rFonts w:cs="Arial"/>
          <w:spacing w:val="-1"/>
        </w:rPr>
        <w:t>l</w:t>
      </w:r>
      <w:r>
        <w:rPr>
          <w:rFonts w:cs="Arial"/>
        </w:rPr>
        <w:t>oc</w:t>
      </w:r>
      <w:r>
        <w:rPr>
          <w:rFonts w:cs="Arial"/>
          <w:spacing w:val="-1"/>
        </w:rPr>
        <w:t>i</w:t>
      </w:r>
      <w:r>
        <w:rPr>
          <w:rFonts w:cs="Arial"/>
          <w:spacing w:val="4"/>
        </w:rPr>
        <w:t>t</w:t>
      </w:r>
      <w:r>
        <w:rPr>
          <w:rFonts w:cs="Arial"/>
          <w:spacing w:val="-5"/>
        </w:rPr>
        <w:t>y</w:t>
      </w:r>
      <w:r>
        <w:rPr>
          <w:rFonts w:cs="Arial"/>
        </w:rPr>
        <w:t>,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4"/>
        </w:rPr>
        <w:t>m</w:t>
      </w:r>
      <w:r>
        <w:rPr>
          <w:rFonts w:cs="Arial"/>
        </w:rPr>
        <w:t>etres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p</w:t>
      </w:r>
      <w:r>
        <w:rPr>
          <w:rFonts w:cs="Arial"/>
          <w:spacing w:val="-1"/>
        </w:rPr>
        <w:t>e</w:t>
      </w:r>
      <w:r>
        <w:rPr>
          <w:rFonts w:cs="Arial"/>
        </w:rPr>
        <w:t>r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seco</w:t>
      </w:r>
      <w:r>
        <w:rPr>
          <w:rFonts w:cs="Arial"/>
          <w:spacing w:val="1"/>
        </w:rPr>
        <w:t>n</w:t>
      </w:r>
      <w:r>
        <w:rPr>
          <w:rFonts w:cs="Arial"/>
        </w:rPr>
        <w:t>d</w:t>
      </w:r>
      <w:r>
        <w:rPr>
          <w:rFonts w:cs="Arial"/>
          <w:spacing w:val="-7"/>
        </w:rPr>
        <w:t xml:space="preserve"> </w:t>
      </w:r>
      <w:r>
        <w:rPr>
          <w:rFonts w:cs="Arial"/>
        </w:rPr>
        <w:t>(</w:t>
      </w:r>
      <w:r>
        <w:rPr>
          <w:rFonts w:cs="Arial"/>
          <w:spacing w:val="4"/>
        </w:rPr>
        <w:t>m</w:t>
      </w:r>
      <w:r>
        <w:rPr>
          <w:rFonts w:cs="Arial"/>
        </w:rPr>
        <w:t>/</w:t>
      </w:r>
      <w:r>
        <w:rPr>
          <w:rFonts w:cs="Arial"/>
          <w:spacing w:val="-2"/>
        </w:rPr>
        <w:t>s</w:t>
      </w:r>
      <w:r>
        <w:rPr>
          <w:rFonts w:cs="Arial"/>
        </w:rPr>
        <w:t>),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-1"/>
        </w:rPr>
        <w:t>b</w:t>
      </w:r>
      <w:r>
        <w:rPr>
          <w:rFonts w:cs="Arial"/>
        </w:rPr>
        <w:t>eca</w:t>
      </w:r>
      <w:r>
        <w:rPr>
          <w:rFonts w:cs="Arial"/>
          <w:spacing w:val="1"/>
        </w:rPr>
        <w:t>us</w:t>
      </w:r>
      <w:r>
        <w:rPr>
          <w:rFonts w:cs="Arial"/>
        </w:rPr>
        <w:t>e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-1"/>
        </w:rPr>
        <w:t>a</w:t>
      </w:r>
      <w:r>
        <w:rPr>
          <w:rFonts w:cs="Arial"/>
          <w:spacing w:val="1"/>
        </w:rPr>
        <w:t>cc</w:t>
      </w:r>
      <w:r>
        <w:rPr>
          <w:rFonts w:cs="Arial"/>
        </w:rPr>
        <w:t>e</w:t>
      </w:r>
      <w:r>
        <w:rPr>
          <w:rFonts w:cs="Arial"/>
          <w:spacing w:val="-2"/>
        </w:rPr>
        <w:t>l</w:t>
      </w:r>
      <w:r>
        <w:rPr>
          <w:rFonts w:cs="Arial"/>
        </w:rPr>
        <w:t>era</w:t>
      </w:r>
      <w:r>
        <w:rPr>
          <w:rFonts w:cs="Arial"/>
          <w:spacing w:val="2"/>
        </w:rPr>
        <w:t>t</w:t>
      </w:r>
      <w:r>
        <w:rPr>
          <w:rFonts w:cs="Arial"/>
          <w:spacing w:val="-1"/>
        </w:rPr>
        <w:t>i</w:t>
      </w:r>
      <w:r>
        <w:rPr>
          <w:rFonts w:cs="Arial"/>
          <w:spacing w:val="1"/>
        </w:rPr>
        <w:t>o</w:t>
      </w:r>
      <w:r>
        <w:rPr>
          <w:rFonts w:cs="Arial"/>
        </w:rPr>
        <w:t>n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-2"/>
        </w:rPr>
        <w:t>i</w:t>
      </w:r>
      <w:r>
        <w:rPr>
          <w:rFonts w:cs="Arial"/>
        </w:rPr>
        <w:t>s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1"/>
        </w:rPr>
        <w:t>t</w:t>
      </w:r>
      <w:r>
        <w:rPr>
          <w:rFonts w:cs="Arial"/>
        </w:rPr>
        <w:t>he</w:t>
      </w:r>
      <w:r>
        <w:rPr>
          <w:rFonts w:cs="Arial"/>
          <w:spacing w:val="-7"/>
        </w:rPr>
        <w:t xml:space="preserve"> </w:t>
      </w:r>
      <w:r>
        <w:rPr>
          <w:rFonts w:cs="Arial"/>
        </w:rPr>
        <w:t>ch</w:t>
      </w:r>
      <w:r>
        <w:rPr>
          <w:rFonts w:cs="Arial"/>
          <w:spacing w:val="1"/>
        </w:rPr>
        <w:t>an</w:t>
      </w:r>
      <w:r>
        <w:rPr>
          <w:rFonts w:cs="Arial"/>
        </w:rPr>
        <w:t>ge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1"/>
        </w:rPr>
        <w:t>i</w:t>
      </w:r>
      <w:r>
        <w:rPr>
          <w:rFonts w:cs="Arial"/>
        </w:rPr>
        <w:t>n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-2"/>
        </w:rPr>
        <w:t>v</w:t>
      </w:r>
      <w:r>
        <w:rPr>
          <w:rFonts w:cs="Arial"/>
        </w:rPr>
        <w:t>eloc</w:t>
      </w:r>
      <w:r>
        <w:rPr>
          <w:rFonts w:cs="Arial"/>
          <w:spacing w:val="-1"/>
        </w:rPr>
        <w:t>i</w:t>
      </w:r>
      <w:r>
        <w:rPr>
          <w:rFonts w:cs="Arial"/>
          <w:spacing w:val="4"/>
        </w:rPr>
        <w:t>t</w:t>
      </w:r>
      <w:r>
        <w:rPr>
          <w:rFonts w:cs="Arial"/>
        </w:rPr>
        <w:t>y</w:t>
      </w:r>
      <w:r>
        <w:rPr>
          <w:rFonts w:cs="Arial"/>
          <w:spacing w:val="-9"/>
        </w:rPr>
        <w:t xml:space="preserve"> </w:t>
      </w:r>
      <w:r>
        <w:rPr>
          <w:rFonts w:cs="Arial"/>
          <w:spacing w:val="1"/>
        </w:rPr>
        <w:t>p</w:t>
      </w:r>
      <w:r>
        <w:rPr>
          <w:rFonts w:cs="Arial"/>
        </w:rPr>
        <w:t>er</w:t>
      </w:r>
      <w:r>
        <w:rPr>
          <w:rFonts w:cs="Arial"/>
          <w:w w:val="99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-2"/>
        </w:rPr>
        <w:t>i</w:t>
      </w:r>
      <w:r>
        <w:rPr>
          <w:rFonts w:cs="Arial"/>
          <w:spacing w:val="4"/>
        </w:rPr>
        <w:t>m</w:t>
      </w:r>
      <w:r>
        <w:rPr>
          <w:rFonts w:cs="Arial"/>
        </w:rPr>
        <w:t>e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-2"/>
        </w:rPr>
        <w:t>i</w:t>
      </w:r>
      <w:r>
        <w:rPr>
          <w:rFonts w:cs="Arial"/>
        </w:rPr>
        <w:t>nt</w:t>
      </w:r>
      <w:r>
        <w:rPr>
          <w:rFonts w:cs="Arial"/>
          <w:spacing w:val="-1"/>
        </w:rPr>
        <w:t>e</w:t>
      </w:r>
      <w:r>
        <w:rPr>
          <w:rFonts w:cs="Arial"/>
        </w:rPr>
        <w:t>r</w:t>
      </w:r>
      <w:r>
        <w:rPr>
          <w:rFonts w:cs="Arial"/>
          <w:spacing w:val="1"/>
        </w:rPr>
        <w:t>v</w:t>
      </w:r>
      <w:r>
        <w:rPr>
          <w:rFonts w:cs="Arial"/>
        </w:rPr>
        <w:t>a</w:t>
      </w:r>
      <w:r>
        <w:rPr>
          <w:rFonts w:cs="Arial"/>
          <w:spacing w:val="-2"/>
        </w:rPr>
        <w:t>l</w:t>
      </w:r>
      <w:r>
        <w:rPr>
          <w:rFonts w:cs="Arial"/>
        </w:rPr>
        <w:t>.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U</w:t>
      </w:r>
      <w:r>
        <w:rPr>
          <w:rFonts w:cs="Arial"/>
          <w:spacing w:val="1"/>
        </w:rPr>
        <w:t>s</w:t>
      </w:r>
      <w:r>
        <w:rPr>
          <w:rFonts w:cs="Arial"/>
          <w:spacing w:val="-1"/>
        </w:rPr>
        <w:t>i</w:t>
      </w:r>
      <w:r>
        <w:rPr>
          <w:rFonts w:cs="Arial"/>
          <w:spacing w:val="1"/>
        </w:rPr>
        <w:t>n</w:t>
      </w:r>
      <w:r>
        <w:rPr>
          <w:rFonts w:cs="Arial"/>
        </w:rPr>
        <w:t>g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-1"/>
        </w:rPr>
        <w:t>t</w:t>
      </w:r>
      <w:r>
        <w:rPr>
          <w:rFonts w:cs="Arial"/>
          <w:spacing w:val="1"/>
        </w:rPr>
        <w:t>h</w:t>
      </w:r>
      <w:r>
        <w:rPr>
          <w:rFonts w:cs="Arial"/>
        </w:rPr>
        <w:t>e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veloc</w:t>
      </w:r>
      <w:r>
        <w:rPr>
          <w:rFonts w:cs="Arial"/>
          <w:spacing w:val="-1"/>
        </w:rPr>
        <w:t>i</w:t>
      </w:r>
      <w:r>
        <w:rPr>
          <w:rFonts w:cs="Arial"/>
          <w:spacing w:val="2"/>
        </w:rPr>
        <w:t>t</w:t>
      </w:r>
      <w:r>
        <w:rPr>
          <w:rFonts w:cs="Arial"/>
        </w:rPr>
        <w:t>y</w:t>
      </w:r>
      <w:r>
        <w:rPr>
          <w:rFonts w:cs="Arial"/>
          <w:spacing w:val="-7"/>
        </w:rPr>
        <w:t xml:space="preserve"> </w:t>
      </w:r>
      <w:r>
        <w:rPr>
          <w:rFonts w:cs="Arial"/>
        </w:rPr>
        <w:t>we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c</w:t>
      </w:r>
      <w:r>
        <w:rPr>
          <w:rFonts w:cs="Arial"/>
          <w:spacing w:val="1"/>
        </w:rPr>
        <w:t>a</w:t>
      </w:r>
      <w:r>
        <w:rPr>
          <w:rFonts w:cs="Arial"/>
        </w:rPr>
        <w:t>n</w:t>
      </w:r>
      <w:r>
        <w:rPr>
          <w:rFonts w:cs="Arial"/>
          <w:spacing w:val="-7"/>
        </w:rPr>
        <w:t xml:space="preserve"> </w:t>
      </w:r>
      <w:r>
        <w:rPr>
          <w:rFonts w:cs="Arial"/>
        </w:rPr>
        <w:t>ca</w:t>
      </w:r>
      <w:r>
        <w:rPr>
          <w:rFonts w:cs="Arial"/>
          <w:spacing w:val="-2"/>
        </w:rPr>
        <w:t>l</w:t>
      </w:r>
      <w:r>
        <w:rPr>
          <w:rFonts w:cs="Arial"/>
          <w:spacing w:val="1"/>
        </w:rPr>
        <w:t>cu</w:t>
      </w:r>
      <w:r>
        <w:rPr>
          <w:rFonts w:cs="Arial"/>
          <w:spacing w:val="-1"/>
        </w:rPr>
        <w:t>l</w:t>
      </w:r>
      <w:r>
        <w:rPr>
          <w:rFonts w:cs="Arial"/>
        </w:rPr>
        <w:t>a</w:t>
      </w:r>
      <w:r>
        <w:rPr>
          <w:rFonts w:cs="Arial"/>
          <w:spacing w:val="1"/>
        </w:rPr>
        <w:t>t</w:t>
      </w:r>
      <w:r>
        <w:rPr>
          <w:rFonts w:cs="Arial"/>
        </w:rPr>
        <w:t>e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-1"/>
        </w:rPr>
        <w:t>t</w:t>
      </w:r>
      <w:r>
        <w:rPr>
          <w:rFonts w:cs="Arial"/>
          <w:spacing w:val="1"/>
        </w:rPr>
        <w:t>h</w:t>
      </w:r>
      <w:r>
        <w:rPr>
          <w:rFonts w:cs="Arial"/>
        </w:rPr>
        <w:t>e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1"/>
        </w:rPr>
        <w:t>d</w:t>
      </w:r>
      <w:r>
        <w:rPr>
          <w:rFonts w:cs="Arial"/>
          <w:spacing w:val="-1"/>
        </w:rPr>
        <w:t>i</w:t>
      </w:r>
      <w:r>
        <w:rPr>
          <w:rFonts w:cs="Arial"/>
          <w:spacing w:val="1"/>
        </w:rPr>
        <w:t>s</w:t>
      </w:r>
      <w:r>
        <w:rPr>
          <w:rFonts w:cs="Arial"/>
        </w:rPr>
        <w:t>p</w:t>
      </w:r>
      <w:r>
        <w:rPr>
          <w:rFonts w:cs="Arial"/>
          <w:spacing w:val="-2"/>
        </w:rPr>
        <w:t>l</w:t>
      </w:r>
      <w:r>
        <w:rPr>
          <w:rFonts w:cs="Arial"/>
        </w:rPr>
        <w:t>ace</w:t>
      </w:r>
      <w:r>
        <w:rPr>
          <w:rFonts w:cs="Arial"/>
          <w:spacing w:val="4"/>
        </w:rPr>
        <w:t>m</w:t>
      </w:r>
      <w:r>
        <w:rPr>
          <w:rFonts w:cs="Arial"/>
        </w:rPr>
        <w:t>e</w:t>
      </w:r>
      <w:r>
        <w:rPr>
          <w:rFonts w:cs="Arial"/>
          <w:spacing w:val="-1"/>
        </w:rPr>
        <w:t>n</w:t>
      </w:r>
      <w:r>
        <w:rPr>
          <w:rFonts w:cs="Arial"/>
        </w:rPr>
        <w:t>t</w:t>
      </w:r>
      <w:r>
        <w:rPr>
          <w:rFonts w:cs="Arial"/>
          <w:spacing w:val="-7"/>
        </w:rPr>
        <w:t xml:space="preserve"> </w:t>
      </w:r>
      <w:r>
        <w:rPr>
          <w:rFonts w:cs="Arial"/>
        </w:rPr>
        <w:t>(the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d</w:t>
      </w:r>
      <w:r>
        <w:rPr>
          <w:rFonts w:cs="Arial"/>
          <w:spacing w:val="-2"/>
        </w:rPr>
        <w:t>i</w:t>
      </w:r>
      <w:r>
        <w:rPr>
          <w:rFonts w:cs="Arial"/>
          <w:spacing w:val="1"/>
        </w:rPr>
        <w:t>s</w:t>
      </w:r>
      <w:r>
        <w:rPr>
          <w:rFonts w:cs="Arial"/>
          <w:spacing w:val="2"/>
        </w:rPr>
        <w:t>t</w:t>
      </w:r>
      <w:r>
        <w:rPr>
          <w:rFonts w:cs="Arial"/>
        </w:rPr>
        <w:t>a</w:t>
      </w:r>
      <w:r>
        <w:rPr>
          <w:rFonts w:cs="Arial"/>
          <w:spacing w:val="-1"/>
        </w:rPr>
        <w:t>n</w:t>
      </w:r>
      <w:r>
        <w:rPr>
          <w:rFonts w:cs="Arial"/>
          <w:spacing w:val="1"/>
        </w:rPr>
        <w:t>c</w:t>
      </w:r>
      <w:r>
        <w:rPr>
          <w:rFonts w:cs="Arial"/>
        </w:rPr>
        <w:t>e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1"/>
        </w:rPr>
        <w:t>t</w:t>
      </w:r>
      <w:r>
        <w:rPr>
          <w:rFonts w:cs="Arial"/>
        </w:rPr>
        <w:t>h</w:t>
      </w:r>
      <w:r>
        <w:rPr>
          <w:rFonts w:cs="Arial"/>
          <w:spacing w:val="-1"/>
        </w:rPr>
        <w:t>a</w:t>
      </w:r>
      <w:r>
        <w:rPr>
          <w:rFonts w:cs="Arial"/>
        </w:rPr>
        <w:t>t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1"/>
        </w:rPr>
        <w:t>t</w:t>
      </w:r>
      <w:r>
        <w:rPr>
          <w:rFonts w:cs="Arial"/>
        </w:rPr>
        <w:t>he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gr</w:t>
      </w:r>
      <w:r>
        <w:rPr>
          <w:rFonts w:cs="Arial"/>
          <w:spacing w:val="2"/>
        </w:rPr>
        <w:t>o</w:t>
      </w:r>
      <w:r>
        <w:rPr>
          <w:rFonts w:cs="Arial"/>
        </w:rPr>
        <w:t>u</w:t>
      </w:r>
      <w:r>
        <w:rPr>
          <w:rFonts w:cs="Arial"/>
          <w:spacing w:val="1"/>
        </w:rPr>
        <w:t>n</w:t>
      </w:r>
      <w:r>
        <w:rPr>
          <w:rFonts w:cs="Arial"/>
        </w:rPr>
        <w:t>d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-1"/>
        </w:rPr>
        <w:t>h</w:t>
      </w:r>
      <w:r>
        <w:rPr>
          <w:rFonts w:cs="Arial"/>
        </w:rPr>
        <w:t>as</w:t>
      </w:r>
      <w:r>
        <w:rPr>
          <w:rFonts w:cs="Arial"/>
          <w:w w:val="99"/>
        </w:rPr>
        <w:t xml:space="preserve"> </w:t>
      </w:r>
      <w:r>
        <w:rPr>
          <w:rFonts w:cs="Arial"/>
          <w:spacing w:val="4"/>
        </w:rPr>
        <w:t>m</w:t>
      </w:r>
      <w:r>
        <w:rPr>
          <w:rFonts w:cs="Arial"/>
        </w:rPr>
        <w:t>o</w:t>
      </w:r>
      <w:r>
        <w:rPr>
          <w:rFonts w:cs="Arial"/>
          <w:spacing w:val="-2"/>
        </w:rPr>
        <w:t>v</w:t>
      </w:r>
      <w:r>
        <w:rPr>
          <w:rFonts w:cs="Arial"/>
        </w:rPr>
        <w:t>ed</w:t>
      </w:r>
      <w:r>
        <w:rPr>
          <w:rFonts w:cs="Arial"/>
          <w:spacing w:val="-8"/>
        </w:rPr>
        <w:t xml:space="preserve"> </w:t>
      </w:r>
      <w:r>
        <w:rPr>
          <w:rFonts w:cs="Arial"/>
          <w:spacing w:val="1"/>
        </w:rPr>
        <w:t>fr</w:t>
      </w:r>
      <w:r>
        <w:rPr>
          <w:rFonts w:cs="Arial"/>
          <w:spacing w:val="-3"/>
        </w:rPr>
        <w:t>o</w:t>
      </w:r>
      <w:r>
        <w:rPr>
          <w:rFonts w:cs="Arial"/>
        </w:rPr>
        <w:t>m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-2"/>
        </w:rPr>
        <w:t>i</w:t>
      </w:r>
      <w:r>
        <w:rPr>
          <w:rFonts w:cs="Arial"/>
        </w:rPr>
        <w:t>ts</w:t>
      </w:r>
      <w:r>
        <w:rPr>
          <w:rFonts w:cs="Arial"/>
          <w:spacing w:val="-7"/>
        </w:rPr>
        <w:t xml:space="preserve"> </w:t>
      </w:r>
      <w:r>
        <w:rPr>
          <w:rFonts w:cs="Arial"/>
        </w:rPr>
        <w:t>start</w:t>
      </w:r>
      <w:r>
        <w:rPr>
          <w:rFonts w:cs="Arial"/>
          <w:spacing w:val="-1"/>
        </w:rPr>
        <w:t>i</w:t>
      </w:r>
      <w:r>
        <w:rPr>
          <w:rFonts w:cs="Arial"/>
        </w:rPr>
        <w:t>ng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1"/>
        </w:rPr>
        <w:t>p</w:t>
      </w:r>
      <w:r>
        <w:rPr>
          <w:rFonts w:cs="Arial"/>
        </w:rPr>
        <w:t>os</w:t>
      </w:r>
      <w:r>
        <w:rPr>
          <w:rFonts w:cs="Arial"/>
          <w:spacing w:val="1"/>
        </w:rPr>
        <w:t>i</w:t>
      </w:r>
      <w:r>
        <w:rPr>
          <w:rFonts w:cs="Arial"/>
        </w:rPr>
        <w:t>t</w:t>
      </w:r>
      <w:r>
        <w:rPr>
          <w:rFonts w:cs="Arial"/>
          <w:spacing w:val="-2"/>
        </w:rPr>
        <w:t>i</w:t>
      </w:r>
      <w:r>
        <w:rPr>
          <w:rFonts w:cs="Arial"/>
        </w:rPr>
        <w:t>o</w:t>
      </w:r>
      <w:r>
        <w:rPr>
          <w:rFonts w:cs="Arial"/>
          <w:spacing w:val="-1"/>
        </w:rPr>
        <w:t>n</w:t>
      </w:r>
      <w:r>
        <w:rPr>
          <w:rFonts w:cs="Arial"/>
        </w:rPr>
        <w:t>).</w:t>
      </w:r>
    </w:p>
    <w:p w:rsidR="00390CA3" w:rsidRDefault="00390CA3">
      <w:pPr>
        <w:spacing w:line="289" w:lineRule="auto"/>
        <w:rPr>
          <w:rFonts w:ascii="Arial" w:eastAsia="Arial" w:hAnsi="Arial" w:cs="Arial"/>
        </w:rPr>
        <w:sectPr w:rsidR="00390CA3">
          <w:footerReference w:type="default" r:id="rId47"/>
          <w:pgSz w:w="11907" w:h="16840"/>
          <w:pgMar w:top="1560" w:right="1280" w:bottom="780" w:left="1280" w:header="0" w:footer="585" w:gutter="0"/>
          <w:cols w:space="720"/>
        </w:sectPr>
      </w:pPr>
    </w:p>
    <w:p w:rsidR="00390CA3" w:rsidRDefault="00BD6A69">
      <w:pPr>
        <w:pStyle w:val="BodyText"/>
        <w:spacing w:line="912" w:lineRule="exact"/>
        <w:ind w:left="0" w:right="2"/>
        <w:jc w:val="right"/>
        <w:rPr>
          <w:rFonts w:ascii="Cambria Math" w:eastAsia="Cambria Math" w:hAnsi="Cambria Math" w:cs="Cambria Math"/>
        </w:rPr>
      </w:pPr>
      <w:r>
        <w:rPr>
          <w:rFonts w:ascii="Cambria Math" w:eastAsia="Cambria Math" w:hAnsi="Cambria Math" w:cs="Cambria Math"/>
          <w:w w:val="95"/>
        </w:rPr>
        <w:lastRenderedPageBreak/>
        <w:t>𝑣</w:t>
      </w:r>
      <w:r>
        <w:rPr>
          <w:rFonts w:ascii="Cambria Math" w:eastAsia="Cambria Math" w:hAnsi="Cambria Math" w:cs="Cambria Math"/>
          <w:w w:val="95"/>
        </w:rPr>
        <w:t>=</w:t>
      </w:r>
    </w:p>
    <w:p w:rsidR="00390CA3" w:rsidRDefault="00BD6A69">
      <w:pPr>
        <w:pStyle w:val="BodyText"/>
        <w:spacing w:line="209" w:lineRule="exact"/>
        <w:ind w:left="0"/>
        <w:jc w:val="right"/>
        <w:rPr>
          <w:rFonts w:ascii="Cambria Math" w:eastAsia="Cambria Math" w:hAnsi="Cambria Math" w:cs="Cambria Math"/>
        </w:rPr>
      </w:pPr>
      <w:r>
        <w:rPr>
          <w:noProof/>
          <w:lang w:val="en-AU" w:eastAsia="en-AU"/>
        </w:rPr>
        <mc:AlternateContent>
          <mc:Choice Requires="wpg">
            <w:drawing>
              <wp:anchor distT="0" distB="0" distL="114300" distR="114300" simplePos="0" relativeHeight="503311395" behindDoc="1" locked="0" layoutInCell="1" allowOverlap="1">
                <wp:simplePos x="0" y="0"/>
                <wp:positionH relativeFrom="page">
                  <wp:posOffset>3651885</wp:posOffset>
                </wp:positionH>
                <wp:positionV relativeFrom="paragraph">
                  <wp:posOffset>136525</wp:posOffset>
                </wp:positionV>
                <wp:extent cx="146050" cy="1270"/>
                <wp:effectExtent l="13335" t="12700" r="12065" b="5080"/>
                <wp:wrapNone/>
                <wp:docPr id="2274" name="Group 19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6050" cy="1270"/>
                          <a:chOff x="5751" y="215"/>
                          <a:chExt cx="230" cy="2"/>
                        </a:xfrm>
                      </wpg:grpSpPr>
                      <wps:wsp>
                        <wps:cNvPr id="2275" name="Freeform 1970"/>
                        <wps:cNvSpPr>
                          <a:spLocks/>
                        </wps:cNvSpPr>
                        <wps:spPr bwMode="auto">
                          <a:xfrm>
                            <a:off x="5751" y="215"/>
                            <a:ext cx="230" cy="2"/>
                          </a:xfrm>
                          <a:custGeom>
                            <a:avLst/>
                            <a:gdLst>
                              <a:gd name="T0" fmla="+- 0 5751 5751"/>
                              <a:gd name="T1" fmla="*/ T0 w 230"/>
                              <a:gd name="T2" fmla="+- 0 5982 5751"/>
                              <a:gd name="T3" fmla="*/ T2 w 23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230">
                                <a:moveTo>
                                  <a:pt x="0" y="0"/>
                                </a:moveTo>
                                <a:lnTo>
                                  <a:pt x="231" y="0"/>
                                </a:lnTo>
                              </a:path>
                            </a:pathLst>
                          </a:custGeom>
                          <a:noFill/>
                          <a:ln w="889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969" o:spid="_x0000_s1026" style="position:absolute;margin-left:287.55pt;margin-top:10.75pt;width:11.5pt;height:.1pt;z-index:-5085;mso-position-horizontal-relative:page" coordorigin="5751,215" coordsize="23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oZXXgMAAOUHAAAOAAAAZHJzL2Uyb0RvYy54bWykVVmP2zgMfi+w/0HQ4xYZH+NcxmSKIseg&#10;QC+g6Q9QZPnA2pIrKXGmi/3vJSU717TYRTcPDmXS5MePFPnw5tjU5CC0qZRc0OgupERIrrJKFgv6&#10;dbsZzSgxlsmM1UqKBX0Whr55/OPVQ9emIlalqjOhCTiRJu3aBS2tbdMgMLwUDTN3qhUSlLnSDbNw&#10;1EWQadaB96YO4jCcBJ3SWasVF8bA25VX0kfnP88Ft5/y3AhL6gUFbNY9tXvu8Bk8PrC00KwtK97D&#10;YL+BomGVhKAnVytmGdnr6oWrpuJaGZXbO66aQOV5xYXLAbKJwptsnrTaty6XIu2K9kQTUHvD02+7&#10;5R8PnzWpsgWN42lCiWQNVMkFJtF8MkeCurZIwe5Jt1/az9pnCeJ7xf8yoA5u9XguvDHZdR9UBh7Z&#10;3ipH0DHXDbqA1MnR1eH5VAdxtITDyyiZhGOoFgdVFE/7KvESSonfjKfjiBLQxdHYF5CX6/7T+L7/&#10;LkZNwFIfz2HsMWFC0GzmzKf5f3x+KVkrXJkM8nTmczzwudFCYA8DpT4bRACmA5/mkswLDZoZ4Pxf&#10;aXxJycDlLwhhKd8b+ySUKwY7vDfWX4UMJFfirO+FLRCaNzXcitcjEhKM5B791TmZQUm82Z8B2Yak&#10;Ixi59zm4igcb72o+i3/q6n4wQ1fx2RWUsxjwsXKAzI+yxwwSYTh4QtdqrTLYLlvfLA4MeAAjzO8X&#10;thB66MfB1v/3ITRMlNtZoimBWbLzybbMIjIMgSLpoE2BCDw36iC2ymnsTe9DjLO2lpdW8f01fq+F&#10;D9C9a/FTSER6UVWpNlVduxLUEoHMZnOPxKi6ylCJYIwudstakwPDGel+/d25MoNZJDPnrBQsW/ey&#10;ZVXtZQheO2ah83oCsAfdEPx7Hs7Xs/UsGSXxZD1KwtVq9HazTEaTTTQdr+5Xy+Uq+gdJipK0rLJM&#10;SEQ3DOQo+W8XtF8NfpSeRvJVFlfJbtzvZbLBNQxHMuQy/LvsYKL4u+nHyU5lz3BPtfIbBjYiCKXS&#10;3ynpYLssqPm2Z1pQUr+TMG7mUZLgOnKHZDyN4aAvNbtLDZMcXC2opdDeKC6tX2H7VldFCZEi12BS&#10;vYUxm1d4lR0+j6o/wMRzktslLpd+7+Gyujw7q/N2fvwBAAD//wMAUEsDBBQABgAIAAAAIQCxlKnb&#10;3wAAAAkBAAAPAAAAZHJzL2Rvd25yZXYueG1sTI/BTsMwDIbvSLxDZCRuLO1Q2ChNp2kCThMSGxLi&#10;ljVeW61xqiZru7fHO8HRvz/9/pyvJteKAfvQeNKQzhIQSKW3DVUavvZvD0sQIRqypvWEGi4YYFXc&#10;3uQms36kTxx2sRJcQiEzGuoYu0zKUNboTJj5Dol3R987E3nsK2l7M3K5a+U8SZ6kMw3xhdp0uKmx&#10;PO3OTsP7aMb1Y/o6bE/HzeVnrz6+tylqfX83rV9ARJziHwxXfVaHgp0O/kw2iFaDWqiUUQ3zVIFg&#10;QD0vOThcgwXIIpf/Pyh+AQAA//8DAFBLAQItABQABgAIAAAAIQC2gziS/gAAAOEBAAATAAAAAAAA&#10;AAAAAAAAAAAAAABbQ29udGVudF9UeXBlc10ueG1sUEsBAi0AFAAGAAgAAAAhADj9If/WAAAAlAEA&#10;AAsAAAAAAAAAAAAAAAAALwEAAF9yZWxzLy5yZWxzUEsBAi0AFAAGAAgAAAAhAOoGhldeAwAA5QcA&#10;AA4AAAAAAAAAAAAAAAAALgIAAGRycy9lMm9Eb2MueG1sUEsBAi0AFAAGAAgAAAAhALGUqdvfAAAA&#10;CQEAAA8AAAAAAAAAAAAAAAAAuAUAAGRycy9kb3ducmV2LnhtbFBLBQYAAAAABAAEAPMAAADEBgAA&#10;AAA=&#10;">
                <v:shape id="Freeform 1970" o:spid="_x0000_s1027" style="position:absolute;left:5751;top:215;width:230;height:2;visibility:visible;mso-wrap-style:square;v-text-anchor:top" coordsize="23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nUyusUA&#10;AADdAAAADwAAAGRycy9kb3ducmV2LnhtbESPS4vCQBCE74L/YWjBy6ITw/ogOooICx7XB4i3JtMm&#10;0UxPyMzG6K93hAWPRVV9RS1WrSlFQ7UrLCsYDSMQxKnVBWcKjoefwQyE88gaS8uk4EEOVstuZ4GJ&#10;tnfeUbP3mQgQdgkqyL2vEildmpNBN7QVcfAutjbog6wzqWu8B7gpZRxFE2mw4LCQY0WbnNLb/s8o&#10;sE8c8/TanL4fu80ofv6er/hVKdXvtes5CE+t/4T/21utII6nY3i/CU9ALl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2dTK6xQAAAN0AAAAPAAAAAAAAAAAAAAAAAJgCAABkcnMv&#10;ZG93bnJldi54bWxQSwUGAAAAAAQABAD1AAAAigMAAAAA&#10;" path="m,l231,e" filled="f" strokeweight=".7pt">
                  <v:path arrowok="t" o:connecttype="custom" o:connectlocs="0,0;231,0" o:connectangles="0,0"/>
                </v:shape>
                <w10:wrap anchorx="page"/>
              </v:group>
            </w:pict>
          </mc:Fallback>
        </mc:AlternateContent>
      </w:r>
      <w:r>
        <w:rPr>
          <w:rFonts w:ascii="Cambria Math" w:eastAsia="Cambria Math" w:hAnsi="Cambria Math" w:cs="Cambria Math"/>
          <w:spacing w:val="-1"/>
          <w:w w:val="95"/>
        </w:rPr>
        <w:t>𝑑</w:t>
      </w:r>
      <w:r>
        <w:rPr>
          <w:rFonts w:ascii="Cambria Math" w:eastAsia="Cambria Math" w:hAnsi="Cambria Math" w:cs="Cambria Math"/>
          <w:spacing w:val="-1"/>
          <w:w w:val="95"/>
        </w:rPr>
        <w:t>�</w:t>
      </w:r>
    </w:p>
    <w:p w:rsidR="00390CA3" w:rsidRDefault="00BD6A69">
      <w:pPr>
        <w:pStyle w:val="BodyText"/>
        <w:spacing w:line="134" w:lineRule="exact"/>
        <w:ind w:left="0" w:right="280"/>
        <w:jc w:val="right"/>
        <w:rPr>
          <w:rFonts w:ascii="Cambria Math" w:eastAsia="Cambria Math" w:hAnsi="Cambria Math" w:cs="Cambria Math"/>
        </w:rPr>
      </w:pPr>
      <w:r>
        <w:rPr>
          <w:rFonts w:ascii="Cambria Math" w:eastAsia="Cambria Math" w:hAnsi="Cambria Math" w:cs="Cambria Math"/>
          <w:w w:val="95"/>
        </w:rPr>
        <w:t>𝑎</w:t>
      </w:r>
      <w:r>
        <w:rPr>
          <w:rFonts w:ascii="Cambria Math" w:eastAsia="Cambria Math" w:hAnsi="Cambria Math" w:cs="Cambria Math"/>
          <w:w w:val="95"/>
        </w:rPr>
        <w:t>=</w:t>
      </w:r>
    </w:p>
    <w:p w:rsidR="00390CA3" w:rsidRDefault="00BD6A69">
      <w:pPr>
        <w:pStyle w:val="BodyText"/>
        <w:spacing w:line="306" w:lineRule="exact"/>
        <w:ind w:left="0" w:right="15"/>
        <w:jc w:val="right"/>
        <w:rPr>
          <w:rFonts w:ascii="Cambria Math" w:eastAsia="Cambria Math" w:hAnsi="Cambria Math" w:cs="Cambria Math"/>
        </w:rPr>
      </w:pPr>
      <w:r>
        <w:rPr>
          <w:rFonts w:ascii="Cambria Math" w:eastAsia="Cambria Math" w:hAnsi="Cambria Math" w:cs="Cambria Math"/>
          <w:spacing w:val="-1"/>
          <w:w w:val="95"/>
        </w:rPr>
        <w:t>𝑑</w:t>
      </w:r>
      <w:r>
        <w:rPr>
          <w:rFonts w:ascii="Cambria Math" w:eastAsia="Cambria Math" w:hAnsi="Cambria Math" w:cs="Cambria Math"/>
          <w:spacing w:val="-1"/>
          <w:w w:val="95"/>
        </w:rPr>
        <w:t>�</w:t>
      </w:r>
    </w:p>
    <w:p w:rsidR="00390CA3" w:rsidRDefault="00BD6A69">
      <w:pPr>
        <w:spacing w:line="536" w:lineRule="exact"/>
        <w:ind w:left="15"/>
        <w:rPr>
          <w:rFonts w:ascii="Cambria Math" w:eastAsia="Cambria Math" w:hAnsi="Cambria Math" w:cs="Cambria Math"/>
          <w:sz w:val="20"/>
          <w:szCs w:val="20"/>
        </w:rPr>
      </w:pPr>
      <w:r>
        <w:br w:type="column"/>
      </w:r>
      <w:r>
        <w:rPr>
          <w:rFonts w:ascii="Cambria Math" w:eastAsia="Cambria Math" w:hAnsi="Cambria Math" w:cs="Cambria Math"/>
          <w:spacing w:val="-1"/>
          <w:w w:val="99"/>
          <w:sz w:val="20"/>
          <w:szCs w:val="20"/>
        </w:rPr>
        <w:lastRenderedPageBreak/>
        <w:t>𝑑</w:t>
      </w:r>
      <w:r>
        <w:rPr>
          <w:rFonts w:ascii="Cambria Math" w:eastAsia="Cambria Math" w:hAnsi="Cambria Math" w:cs="Cambria Math"/>
          <w:spacing w:val="-1"/>
          <w:w w:val="99"/>
          <w:sz w:val="20"/>
          <w:szCs w:val="20"/>
        </w:rPr>
        <w:t>�</w:t>
      </w:r>
    </w:p>
    <w:p w:rsidR="00390CA3" w:rsidRDefault="00BD6A69">
      <w:pPr>
        <w:pStyle w:val="BodyText"/>
        <w:spacing w:line="520" w:lineRule="exact"/>
        <w:ind w:left="22"/>
        <w:rPr>
          <w:rFonts w:ascii="Cambria Math" w:eastAsia="Cambria Math" w:hAnsi="Cambria Math" w:cs="Cambria Math"/>
        </w:rPr>
      </w:pPr>
      <w:r>
        <w:rPr>
          <w:noProof/>
          <w:lang w:val="en-AU" w:eastAsia="en-AU"/>
        </w:rPr>
        <mc:AlternateContent>
          <mc:Choice Requires="wpg">
            <w:drawing>
              <wp:anchor distT="0" distB="0" distL="114300" distR="114300" simplePos="0" relativeHeight="503311394" behindDoc="1" locked="0" layoutInCell="1" allowOverlap="1">
                <wp:simplePos x="0" y="0"/>
                <wp:positionH relativeFrom="page">
                  <wp:posOffset>3829050</wp:posOffset>
                </wp:positionH>
                <wp:positionV relativeFrom="paragraph">
                  <wp:posOffset>-81915</wp:posOffset>
                </wp:positionV>
                <wp:extent cx="135890" cy="1270"/>
                <wp:effectExtent l="9525" t="13335" r="6985" b="4445"/>
                <wp:wrapNone/>
                <wp:docPr id="2272" name="Group 19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5890" cy="1270"/>
                          <a:chOff x="6030" y="-129"/>
                          <a:chExt cx="214" cy="2"/>
                        </a:xfrm>
                      </wpg:grpSpPr>
                      <wps:wsp>
                        <wps:cNvPr id="2273" name="Freeform 1968"/>
                        <wps:cNvSpPr>
                          <a:spLocks/>
                        </wps:cNvSpPr>
                        <wps:spPr bwMode="auto">
                          <a:xfrm>
                            <a:off x="6030" y="-129"/>
                            <a:ext cx="214" cy="2"/>
                          </a:xfrm>
                          <a:custGeom>
                            <a:avLst/>
                            <a:gdLst>
                              <a:gd name="T0" fmla="+- 0 6030 6030"/>
                              <a:gd name="T1" fmla="*/ T0 w 214"/>
                              <a:gd name="T2" fmla="+- 0 6243 6030"/>
                              <a:gd name="T3" fmla="*/ T2 w 21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214">
                                <a:moveTo>
                                  <a:pt x="0" y="0"/>
                                </a:moveTo>
                                <a:lnTo>
                                  <a:pt x="213" y="0"/>
                                </a:lnTo>
                              </a:path>
                            </a:pathLst>
                          </a:custGeom>
                          <a:noFill/>
                          <a:ln w="889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967" o:spid="_x0000_s1026" style="position:absolute;margin-left:301.5pt;margin-top:-6.45pt;width:10.7pt;height:.1pt;z-index:-5086;mso-position-horizontal-relative:page" coordorigin="6030,-129" coordsize="214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jecYAMAAOcHAAAOAAAAZHJzL2Uyb0RvYy54bWykVduO2zYQfS+QfyD42MKri7W+COsNAl8W&#10;BbZtgLgfQFPUBZFIlaQtb4L+e2dIydY6CRKkfqBJzfDMzJnhzMPbc1OTk9CmUnJFo7uQEiG5yipZ&#10;rOjf+91kQYmxTGasVlKs6Isw9O3jm18eujYVsSpVnQlNAESatGtXtLS2TYPA8FI0zNypVkgQ5ko3&#10;zMJRF0GmWQfoTR3EYTgLOqWzVisujIGvGy+kjw4/zwW3f+W5EZbUKwq+Wbdqtx5wDR4fWFpo1pYV&#10;791gP+FFwyoJRi9QG2YZOerqC6im4loZlds7rppA5XnFhYsBoonCm2ietDq2LpYi7Yr2QhNQe8PT&#10;T8PyP0/vNamyFY3jeUyJZA1kyRkm0XI2R4K6tkhB70m3H9r32kcJ22fFPxoQB7dyPBdemRy6P1QG&#10;iOxolSPonOsGISB0cnZ5eLnkQZwt4fAxmt4vlpAtDqIonvdZ4iWkEu/MwikIQTaJ4qXPIC+3/d04&#10;SvzFGCUBS71B52TvFEYE1WauhJr/R+iHkrXC5ckgUVdCpwOhOy0EFjFyuvCcOtWBUDNmcyRBRw2Q&#10;/l0ev8LJwOY3GGEpPxr7JJRLBzs9G+sfQwY7l+Ssr4Y9sJ03NbyL3yYkJGjKLZ764qIWDWq/BmQf&#10;ko6g5R5zgIISG0PFyfSrUECcV0Oo+AoF+SwG/1g5uMzPsvcZdoRh6wldsbXKYMHswbOhygABlDC+&#10;b+iC6Vtdf6c3oaGn3HYTTQl0k4MPtmUWPUMTuCUdvC0gAs+NOom9chJ7U/1g4yqt5Vgrjl775KVw&#10;AeFdjV9MoqejrEq1q+rapaCW6MgC3xXaN6quMhS6gy4O61qTE8Mu6X4YCoC9UoNuJDMHVgqWbfu9&#10;ZVXt96BfO2ah8noCsAZdG/y8DJfbxXaRTJJ4tp0k4WYzebdbJ5PZLprfb6ab9XoT/YuuRUlaVlkm&#10;JHo3tOQo+bEX2g8H30wvTflVFGYc7M79vgw2eO2G4wJiGf5ddNBS/OP0/eSgshd4qFr5GQMzETal&#10;0p8o6WC+rKj558i0oKT+XUK/WUZJggPJHZL7eQwHPZYcxhImOUCtqKVQ3rhdWz/Ejq2uihIsRS6t&#10;Ur2DRptX+JSdf96r/gAtz+3cNHGx9JMPx9X47LSu8/nxPwAAAP//AwBQSwMEFAAGAAgAAAAhAJKS&#10;WTniAAAACwEAAA8AAABkcnMvZG93bnJldi54bWxMj8FOwzAQRO9I/IO1SNxaJ2kJEOJUVQWcKiRa&#10;JMRtG2+TqPE6it0k/XsMFzjOzmj2Tb6aTCsG6l1jWUE8j0AQl1Y3XCn42L/MHkA4j6yxtUwKLuRg&#10;VVxf5ZhpO/I7DTtfiVDCLkMFtfddJqUrazLo5rYjDt7R9gZ9kH0ldY9jKDetTKIolQYbDh9q7GhT&#10;U3nanY2C1xHH9SJ+Hran4+bytb97+9zGpNTtzbR+AuFp8n9h+MEP6FAEpoM9s3aiVZBGi7DFK5jF&#10;ySOIkEiT5RLE4fdyD7LI5f8NxTcAAAD//wMAUEsBAi0AFAAGAAgAAAAhALaDOJL+AAAA4QEAABMA&#10;AAAAAAAAAAAAAAAAAAAAAFtDb250ZW50X1R5cGVzXS54bWxQSwECLQAUAAYACAAAACEAOP0h/9YA&#10;AACUAQAACwAAAAAAAAAAAAAAAAAvAQAAX3JlbHMvLnJlbHNQSwECLQAUAAYACAAAACEA/bI3nGAD&#10;AADnBwAADgAAAAAAAAAAAAAAAAAuAgAAZHJzL2Uyb0RvYy54bWxQSwECLQAUAAYACAAAACEAkpJZ&#10;OeIAAAALAQAADwAAAAAAAAAAAAAAAAC6BQAAZHJzL2Rvd25yZXYueG1sUEsFBgAAAAAEAAQA8wAA&#10;AMkGAAAAAA==&#10;">
                <v:shape id="Freeform 1968" o:spid="_x0000_s1027" style="position:absolute;left:6030;top:-129;width:214;height:2;visibility:visible;mso-wrap-style:square;v-text-anchor:top" coordsize="214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X+QCMYA&#10;AADdAAAADwAAAGRycy9kb3ducmV2LnhtbESPzWrDMBCE74G+g9hCb4kcF1rjRA6mpaWXQuo25LpY&#10;65/EWhlLcdy3jwKBHIfZ+WZnvZlMJ0YaXGtZwXIRgSAurW65VvD3+zFPQDiPrLGzTAr+ycEme5it&#10;MdX2zD80Fr4WAcIuRQWN930qpSsbMugWticOXmUHgz7IoZZ6wHOAm07GUfQiDbYcGhrs6a2h8lic&#10;THhj+alPh3yX7+m7Lg5j5d6TbanU0+OUr0B4mvz9+Jb+0gri+PUZrmsCAmR2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X+QCMYAAADdAAAADwAAAAAAAAAAAAAAAACYAgAAZHJz&#10;L2Rvd25yZXYueG1sUEsFBgAAAAAEAAQA9QAAAIsDAAAAAA==&#10;" path="m,l213,e" filled="f" strokeweight=".7pt">
                  <v:path arrowok="t" o:connecttype="custom" o:connectlocs="0,0;213,0" o:connectangles="0,0"/>
                </v:shape>
                <w10:wrap anchorx="page"/>
              </v:group>
            </w:pict>
          </mc:Fallback>
        </mc:AlternateContent>
      </w:r>
      <w:r>
        <w:rPr>
          <w:rFonts w:ascii="Cambria Math" w:eastAsia="Cambria Math" w:hAnsi="Cambria Math" w:cs="Cambria Math"/>
          <w:spacing w:val="-1"/>
          <w:w w:val="99"/>
        </w:rPr>
        <w:t>𝑑</w:t>
      </w:r>
      <w:r>
        <w:rPr>
          <w:rFonts w:ascii="Cambria Math" w:eastAsia="Cambria Math" w:hAnsi="Cambria Math" w:cs="Cambria Math"/>
          <w:spacing w:val="-1"/>
          <w:w w:val="99"/>
        </w:rPr>
        <w:t>�</w:t>
      </w:r>
    </w:p>
    <w:p w:rsidR="00390CA3" w:rsidRDefault="00BD6A69">
      <w:pPr>
        <w:pStyle w:val="BodyText"/>
        <w:spacing w:line="506" w:lineRule="exact"/>
        <w:ind w:left="22"/>
        <w:rPr>
          <w:rFonts w:ascii="Cambria Math" w:eastAsia="Cambria Math" w:hAnsi="Cambria Math" w:cs="Cambria Math"/>
        </w:rPr>
      </w:pPr>
      <w:r>
        <w:rPr>
          <w:noProof/>
          <w:lang w:val="en-AU" w:eastAsia="en-AU"/>
        </w:rPr>
        <mc:AlternateContent>
          <mc:Choice Requires="wpg">
            <w:drawing>
              <wp:anchor distT="0" distB="0" distL="114300" distR="114300" simplePos="0" relativeHeight="503311396" behindDoc="1" locked="0" layoutInCell="1" allowOverlap="1">
                <wp:simplePos x="0" y="0"/>
                <wp:positionH relativeFrom="page">
                  <wp:posOffset>3963035</wp:posOffset>
                </wp:positionH>
                <wp:positionV relativeFrom="paragraph">
                  <wp:posOffset>45085</wp:posOffset>
                </wp:positionV>
                <wp:extent cx="194945" cy="1270"/>
                <wp:effectExtent l="10160" t="6985" r="13970" b="10795"/>
                <wp:wrapNone/>
                <wp:docPr id="2270" name="Group 19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4945" cy="1270"/>
                          <a:chOff x="6241" y="71"/>
                          <a:chExt cx="307" cy="2"/>
                        </a:xfrm>
                      </wpg:grpSpPr>
                      <wps:wsp>
                        <wps:cNvPr id="2271" name="Freeform 1966"/>
                        <wps:cNvSpPr>
                          <a:spLocks/>
                        </wps:cNvSpPr>
                        <wps:spPr bwMode="auto">
                          <a:xfrm>
                            <a:off x="6241" y="71"/>
                            <a:ext cx="307" cy="2"/>
                          </a:xfrm>
                          <a:custGeom>
                            <a:avLst/>
                            <a:gdLst>
                              <a:gd name="T0" fmla="+- 0 6241 6241"/>
                              <a:gd name="T1" fmla="*/ T0 w 307"/>
                              <a:gd name="T2" fmla="+- 0 6548 6241"/>
                              <a:gd name="T3" fmla="*/ T2 w 307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07">
                                <a:moveTo>
                                  <a:pt x="0" y="0"/>
                                </a:moveTo>
                                <a:lnTo>
                                  <a:pt x="307" y="0"/>
                                </a:lnTo>
                              </a:path>
                            </a:pathLst>
                          </a:custGeom>
                          <a:noFill/>
                          <a:ln w="889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965" o:spid="_x0000_s1026" style="position:absolute;margin-left:312.05pt;margin-top:3.55pt;width:15.35pt;height:.1pt;z-index:-5084;mso-position-horizontal-relative:page" coordorigin="6241,71" coordsize="307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SARXwMAAOMHAAAOAAAAZHJzL2Uyb0RvYy54bWykVduO20YMfS/QfxjMYwqvLivfhNUGgS+L&#10;AmkSIO4HjKXRBZVm1BnZ8ibIv5fkSLbX26BF4geZI1Lk4SGHfHh7amp2lMZWWiU8uPM5kyrVWaWK&#10;hP+5204WnNlOqEzUWsmEP0vL3z7++stD38Yy1KWuM2kYOFE27tuEl13Xxp5n01I2wt7pVipQ5to0&#10;ooOjKbzMiB68N7UX+v7M67XJWqNTaS28XTslfyT/eS7T7mOeW9mxOuGAraOnoecen97jg4gLI9qy&#10;SgcY4gdQNKJSEPTsai06wQ6meuWqqVKjrc67u1Q3ns7zKpWUA2QT+DfZPBl9aCmXIu6L9kwTUHvD&#10;0w+7TT8cPxlWZQkPwzkQpEQDVaLALFjOpkhQ3xYx2D2Z9nP7ybgsQXyv078sqL1bPZ4LZ8z2/R86&#10;A4/i0Gki6JSbBl1A6uxEdXg+10GeOpbCy2AZLaMpZymoAoRFVUpLKCV+MwujgDPQzYNRsxm+vPfn&#10;7rMQNZ6IXTiCOEDCfKDX7IVO+3N0fi5FK6lKFmm60AkgHZ1bIyW2MDI6c4yS6UinvebySoNALVD+&#10;nyy+YmRk8jt8iDg92O5JaiqFOL63HVFcZCBRgbMB+g56Im9quBO/TZjPMBA9HPHF2QxydWZvPLbz&#10;Wc8w8uBzdBWONs7VNFr8q6v70QxdhRdXUM0zPlGOkNOTGjCDxASOHZ8ardUWm2XnWoV6CDyAEeb3&#10;HVsIPXbjaOv+hxAG5sntJDGcwSTZu2Rb0SEyDIEi6xOOROC50Ue506TpbjofYly0tbq2ogJeYXJa&#10;+ADdU4efQyLSq6oqva3qmkpQKwSyWCwdM1bXVYZKBGNNsV/Vhh0FTkj6YSrg7IUZTCKVkbNSimwz&#10;yJ2oaieDfU3MQucNBGAP0gj8uvSXm8VmEU2icLaZRP56PXm3XUWT2TaYT9f369VqHXxDkoIoLqss&#10;kwrRjeM4iP7f/RwWgxuk54H8IosXyW7p9zpZ7yUM4gJyGf8pOxgo7mq6abLX2TNcU6PdfoF9CEKp&#10;zRfOetgtCbd/H4SRnNW/K5g2yyCKcBnRIZrOQziYa83+WiNUCq4S3nFobxRXnVtgh9ZURQmRAmow&#10;pd/BkM0rvMqEz6EaDjDwSKJNQrkMWw9X1fWZrC67+fEfAAAA//8DAFBLAwQUAAYACAAAACEA642v&#10;Od4AAAAHAQAADwAAAGRycy9kb3ducmV2LnhtbEyPT0vDQBDF74LfYRnBm92kf6LEbEop6qkItoJ4&#10;mybTJDQ7G7LbJP32jic9DY/3ePN72XqyrRqo941jA/EsAkVcuLLhysDn4fXhCZQPyCW2jsnAlTys&#10;89ubDNPSjfxBwz5USkrYp2igDqFLtfZFTRb9zHXE4p1cbzGI7Ctd9jhKuW31PIoSbbFh+VBjR9ua&#10;ivP+Yg28jThuFvHLsDufttfvw+r9axeTMfd30+YZVKAp/IXhF1/QIRemo7tw6VVrIJkvY4kaeJQj&#10;frJaypSj6AXoPNP/+fMfAAAA//8DAFBLAQItABQABgAIAAAAIQC2gziS/gAAAOEBAAATAAAAAAAA&#10;AAAAAAAAAAAAAABbQ29udGVudF9UeXBlc10ueG1sUEsBAi0AFAAGAAgAAAAhADj9If/WAAAAlAEA&#10;AAsAAAAAAAAAAAAAAAAALwEAAF9yZWxzLy5yZWxzUEsBAi0AFAAGAAgAAAAhAMgJIBFfAwAA4wcA&#10;AA4AAAAAAAAAAAAAAAAALgIAAGRycy9lMm9Eb2MueG1sUEsBAi0AFAAGAAgAAAAhAOuNrzneAAAA&#10;BwEAAA8AAAAAAAAAAAAAAAAAuQUAAGRycy9kb3ducmV2LnhtbFBLBQYAAAAABAAEAPMAAADEBgAA&#10;AAA=&#10;">
                <v:shape id="Freeform 1966" o:spid="_x0000_s1027" style="position:absolute;left:6241;top:71;width:307;height:2;visibility:visible;mso-wrap-style:square;v-text-anchor:top" coordsize="307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0REMUA&#10;AADdAAAADwAAAGRycy9kb3ducmV2LnhtbESPQWsCMRSE7wX/Q3hCb5p1C1q2RqmCoodSalt6fWxe&#10;s6GblyWJ6/rvTaHQ4zAz3zDL9eBa0VOI1rOC2bQAQVx7bdko+HjfTR5BxISssfVMCq4UYb0a3S2x&#10;0v7Cb9SfkhEZwrFCBU1KXSVlrBtyGKe+I87etw8OU5bBSB3wkuGulWVRzKVDy3mhwY62DdU/p7NT&#10;8HDcGW3nQb98Gbl/taH/9Bup1P14eH4CkWhI/+G/9kErKMvFDH7f5CcgV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bREQxQAAAN0AAAAPAAAAAAAAAAAAAAAAAJgCAABkcnMv&#10;ZG93bnJldi54bWxQSwUGAAAAAAQABAD1AAAAigMAAAAA&#10;" path="m,l307,e" filled="f" strokeweight=".7pt">
                  <v:path arrowok="t" o:connecttype="custom" o:connectlocs="0,0;307,0" o:connectangles="0,0"/>
                </v:shape>
                <w10:wrap anchorx="page"/>
              </v:group>
            </w:pict>
          </mc:Fallback>
        </mc:AlternateContent>
      </w:r>
      <w:r>
        <w:rPr>
          <w:rFonts w:ascii="Cambria Math" w:eastAsia="Cambria Math" w:hAnsi="Cambria Math" w:cs="Cambria Math"/>
        </w:rPr>
        <w:t>=</w:t>
      </w:r>
    </w:p>
    <w:p w:rsidR="00390CA3" w:rsidRDefault="00BD6A69">
      <w:pPr>
        <w:spacing w:line="200" w:lineRule="exact"/>
        <w:rPr>
          <w:sz w:val="20"/>
          <w:szCs w:val="20"/>
        </w:rPr>
      </w:pPr>
      <w:r>
        <w:br w:type="column"/>
      </w:r>
    </w:p>
    <w:p w:rsidR="00390CA3" w:rsidRDefault="00390CA3">
      <w:pPr>
        <w:spacing w:before="6" w:line="200" w:lineRule="exact"/>
        <w:rPr>
          <w:sz w:val="20"/>
          <w:szCs w:val="20"/>
        </w:rPr>
      </w:pPr>
    </w:p>
    <w:p w:rsidR="00390CA3" w:rsidRDefault="00BD6A69">
      <w:pPr>
        <w:spacing w:line="844" w:lineRule="exact"/>
        <w:ind w:left="-36"/>
        <w:rPr>
          <w:rFonts w:ascii="Cambria Math" w:eastAsia="Cambria Math" w:hAnsi="Cambria Math" w:cs="Cambria Math"/>
          <w:sz w:val="20"/>
          <w:szCs w:val="20"/>
        </w:rPr>
      </w:pPr>
      <w:r>
        <w:rPr>
          <w:rFonts w:ascii="Cambria Math" w:eastAsia="Cambria Math" w:hAnsi="Cambria Math" w:cs="Cambria Math"/>
          <w:sz w:val="20"/>
          <w:szCs w:val="20"/>
        </w:rPr>
        <w:t>𝑑</w:t>
      </w:r>
      <w:r>
        <w:rPr>
          <w:rFonts w:ascii="Cambria Math" w:eastAsia="Cambria Math" w:hAnsi="Cambria Math" w:cs="Cambria Math"/>
          <w:spacing w:val="9"/>
          <w:position w:val="7"/>
          <w:sz w:val="14"/>
          <w:szCs w:val="14"/>
        </w:rPr>
        <w:t>2</w:t>
      </w:r>
      <w:r>
        <w:rPr>
          <w:rFonts w:ascii="Cambria Math" w:eastAsia="Cambria Math" w:hAnsi="Cambria Math" w:cs="Cambria Math"/>
          <w:sz w:val="20"/>
          <w:szCs w:val="20"/>
        </w:rPr>
        <w:t>�</w:t>
      </w:r>
    </w:p>
    <w:p w:rsidR="00390CA3" w:rsidRDefault="00BD6A69">
      <w:pPr>
        <w:spacing w:line="312" w:lineRule="exact"/>
        <w:ind w:left="-34"/>
        <w:rPr>
          <w:rFonts w:ascii="Cambria Math" w:eastAsia="Cambria Math" w:hAnsi="Cambria Math" w:cs="Cambria Math"/>
          <w:sz w:val="14"/>
          <w:szCs w:val="14"/>
        </w:rPr>
      </w:pPr>
      <w:r>
        <w:rPr>
          <w:rFonts w:ascii="Cambria Math" w:eastAsia="Cambria Math" w:hAnsi="Cambria Math" w:cs="Cambria Math"/>
          <w:sz w:val="20"/>
          <w:szCs w:val="20"/>
        </w:rPr>
        <w:t>𝑑</w:t>
      </w:r>
      <w:r>
        <w:rPr>
          <w:rFonts w:ascii="Cambria Math" w:eastAsia="Cambria Math" w:hAnsi="Cambria Math" w:cs="Cambria Math"/>
          <w:spacing w:val="12"/>
          <w:sz w:val="20"/>
          <w:szCs w:val="20"/>
        </w:rPr>
        <w:t>�</w:t>
      </w:r>
      <w:r>
        <w:rPr>
          <w:rFonts w:ascii="Cambria Math" w:eastAsia="Cambria Math" w:hAnsi="Cambria Math" w:cs="Cambria Math"/>
          <w:position w:val="6"/>
          <w:sz w:val="14"/>
          <w:szCs w:val="14"/>
        </w:rPr>
        <w:t>2</w:t>
      </w:r>
    </w:p>
    <w:p w:rsidR="00390CA3" w:rsidRDefault="00390CA3">
      <w:pPr>
        <w:spacing w:line="312" w:lineRule="exact"/>
        <w:rPr>
          <w:rFonts w:ascii="Cambria Math" w:eastAsia="Cambria Math" w:hAnsi="Cambria Math" w:cs="Cambria Math"/>
          <w:sz w:val="14"/>
          <w:szCs w:val="14"/>
        </w:rPr>
        <w:sectPr w:rsidR="00390CA3">
          <w:type w:val="continuous"/>
          <w:pgSz w:w="11907" w:h="16840"/>
          <w:pgMar w:top="1560" w:right="1280" w:bottom="0" w:left="1280" w:header="720" w:footer="720" w:gutter="0"/>
          <w:cols w:num="3" w:space="720" w:equalWidth="0">
            <w:col w:w="4695" w:space="40"/>
            <w:col w:w="223" w:space="40"/>
            <w:col w:w="4349"/>
          </w:cols>
        </w:sectPr>
      </w:pPr>
    </w:p>
    <w:p w:rsidR="00390CA3" w:rsidRDefault="00BD6A69">
      <w:pPr>
        <w:pStyle w:val="BodyText"/>
        <w:spacing w:line="204" w:lineRule="exact"/>
        <w:ind w:right="150"/>
        <w:rPr>
          <w:rFonts w:cs="Arial"/>
        </w:rPr>
      </w:pPr>
      <w:r>
        <w:rPr>
          <w:rFonts w:cs="Arial"/>
        </w:rPr>
        <w:lastRenderedPageBreak/>
        <w:t>where</w:t>
      </w:r>
    </w:p>
    <w:p w:rsidR="00390CA3" w:rsidRDefault="00390CA3">
      <w:pPr>
        <w:spacing w:before="11" w:line="220" w:lineRule="exact"/>
      </w:pPr>
    </w:p>
    <w:p w:rsidR="00390CA3" w:rsidRDefault="00BD6A69">
      <w:pPr>
        <w:pStyle w:val="BodyText"/>
        <w:spacing w:line="293" w:lineRule="auto"/>
        <w:ind w:right="7281"/>
        <w:rPr>
          <w:rFonts w:cs="Arial"/>
        </w:rPr>
      </w:pPr>
      <w:r>
        <w:rPr>
          <w:rFonts w:cs="Arial"/>
        </w:rPr>
        <w:t>s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=</w:t>
      </w:r>
      <w:r>
        <w:rPr>
          <w:rFonts w:cs="Arial"/>
          <w:spacing w:val="-8"/>
        </w:rPr>
        <w:t xml:space="preserve"> </w:t>
      </w:r>
      <w:r>
        <w:rPr>
          <w:rFonts w:cs="Arial"/>
          <w:spacing w:val="1"/>
        </w:rPr>
        <w:t>d</w:t>
      </w:r>
      <w:r>
        <w:rPr>
          <w:rFonts w:cs="Arial"/>
          <w:spacing w:val="-1"/>
        </w:rPr>
        <w:t>i</w:t>
      </w:r>
      <w:r>
        <w:rPr>
          <w:rFonts w:cs="Arial"/>
          <w:spacing w:val="1"/>
        </w:rPr>
        <w:t>s</w:t>
      </w:r>
      <w:r>
        <w:rPr>
          <w:rFonts w:cs="Arial"/>
        </w:rPr>
        <w:t>p</w:t>
      </w:r>
      <w:r>
        <w:rPr>
          <w:rFonts w:cs="Arial"/>
          <w:spacing w:val="-2"/>
        </w:rPr>
        <w:t>l</w:t>
      </w:r>
      <w:r>
        <w:rPr>
          <w:rFonts w:cs="Arial"/>
        </w:rPr>
        <w:t>ace</w:t>
      </w:r>
      <w:r>
        <w:rPr>
          <w:rFonts w:cs="Arial"/>
          <w:spacing w:val="4"/>
        </w:rPr>
        <w:t>m</w:t>
      </w:r>
      <w:r>
        <w:rPr>
          <w:rFonts w:cs="Arial"/>
        </w:rPr>
        <w:t>e</w:t>
      </w:r>
      <w:r>
        <w:rPr>
          <w:rFonts w:cs="Arial"/>
          <w:spacing w:val="-1"/>
        </w:rPr>
        <w:t>n</w:t>
      </w:r>
      <w:r>
        <w:rPr>
          <w:rFonts w:cs="Arial"/>
        </w:rPr>
        <w:t>t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(</w:t>
      </w:r>
      <w:r>
        <w:rPr>
          <w:rFonts w:cs="Arial"/>
          <w:spacing w:val="4"/>
        </w:rPr>
        <w:t>m</w:t>
      </w:r>
      <w:r>
        <w:rPr>
          <w:rFonts w:cs="Arial"/>
        </w:rPr>
        <w:t>)</w:t>
      </w:r>
      <w:r>
        <w:rPr>
          <w:rFonts w:cs="Arial"/>
          <w:w w:val="99"/>
        </w:rPr>
        <w:t xml:space="preserve"> </w:t>
      </w:r>
      <w:r>
        <w:rPr>
          <w:rFonts w:cs="Arial"/>
        </w:rPr>
        <w:t>v</w:t>
      </w:r>
      <w:r>
        <w:rPr>
          <w:rFonts w:cs="Arial"/>
          <w:spacing w:val="-7"/>
        </w:rPr>
        <w:t xml:space="preserve"> </w:t>
      </w:r>
      <w:r>
        <w:rPr>
          <w:rFonts w:cs="Arial"/>
        </w:rPr>
        <w:t>=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veloc</w:t>
      </w:r>
      <w:r>
        <w:rPr>
          <w:rFonts w:cs="Arial"/>
          <w:spacing w:val="-1"/>
        </w:rPr>
        <w:t>i</w:t>
      </w:r>
      <w:r>
        <w:rPr>
          <w:rFonts w:cs="Arial"/>
          <w:spacing w:val="4"/>
        </w:rPr>
        <w:t>t</w:t>
      </w:r>
      <w:r>
        <w:rPr>
          <w:rFonts w:cs="Arial"/>
        </w:rPr>
        <w:t>y</w:t>
      </w:r>
      <w:r>
        <w:rPr>
          <w:rFonts w:cs="Arial"/>
          <w:spacing w:val="-8"/>
        </w:rPr>
        <w:t xml:space="preserve"> </w:t>
      </w:r>
      <w:r>
        <w:rPr>
          <w:rFonts w:cs="Arial"/>
        </w:rPr>
        <w:t>(</w:t>
      </w:r>
      <w:r>
        <w:rPr>
          <w:rFonts w:cs="Arial"/>
          <w:spacing w:val="4"/>
        </w:rPr>
        <w:t>m</w:t>
      </w:r>
      <w:r>
        <w:rPr>
          <w:rFonts w:cs="Arial"/>
        </w:rPr>
        <w:t>/</w:t>
      </w:r>
      <w:r>
        <w:rPr>
          <w:rFonts w:cs="Arial"/>
          <w:spacing w:val="-2"/>
        </w:rPr>
        <w:t>s</w:t>
      </w:r>
      <w:r>
        <w:rPr>
          <w:rFonts w:cs="Arial"/>
        </w:rPr>
        <w:t>)</w:t>
      </w:r>
    </w:p>
    <w:p w:rsidR="00390CA3" w:rsidRDefault="00BD6A69">
      <w:pPr>
        <w:pStyle w:val="BodyText"/>
        <w:spacing w:line="229" w:lineRule="exact"/>
        <w:ind w:right="150"/>
        <w:rPr>
          <w:rFonts w:cs="Arial"/>
        </w:rPr>
      </w:pPr>
      <w:r>
        <w:rPr>
          <w:rFonts w:cs="Arial"/>
        </w:rPr>
        <w:t>a</w:t>
      </w:r>
      <w:r>
        <w:rPr>
          <w:rFonts w:cs="Arial"/>
          <w:spacing w:val="-8"/>
        </w:rPr>
        <w:t xml:space="preserve"> </w:t>
      </w:r>
      <w:r>
        <w:rPr>
          <w:rFonts w:cs="Arial"/>
        </w:rPr>
        <w:t>=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ac</w:t>
      </w:r>
      <w:r>
        <w:rPr>
          <w:rFonts w:cs="Arial"/>
          <w:spacing w:val="1"/>
        </w:rPr>
        <w:t>c</w:t>
      </w:r>
      <w:r>
        <w:rPr>
          <w:rFonts w:cs="Arial"/>
        </w:rPr>
        <w:t>e</w:t>
      </w:r>
      <w:r>
        <w:rPr>
          <w:rFonts w:cs="Arial"/>
          <w:spacing w:val="-2"/>
        </w:rPr>
        <w:t>l</w:t>
      </w:r>
      <w:r>
        <w:rPr>
          <w:rFonts w:cs="Arial"/>
        </w:rPr>
        <w:t>era</w:t>
      </w:r>
      <w:r>
        <w:rPr>
          <w:rFonts w:cs="Arial"/>
          <w:spacing w:val="2"/>
        </w:rPr>
        <w:t>t</w:t>
      </w:r>
      <w:r>
        <w:rPr>
          <w:rFonts w:cs="Arial"/>
          <w:spacing w:val="-1"/>
        </w:rPr>
        <w:t>i</w:t>
      </w:r>
      <w:r>
        <w:rPr>
          <w:rFonts w:cs="Arial"/>
          <w:spacing w:val="1"/>
        </w:rPr>
        <w:t>o</w:t>
      </w:r>
      <w:r>
        <w:rPr>
          <w:rFonts w:cs="Arial"/>
        </w:rPr>
        <w:t>n</w:t>
      </w:r>
      <w:r>
        <w:rPr>
          <w:rFonts w:cs="Arial"/>
          <w:spacing w:val="-7"/>
        </w:rPr>
        <w:t xml:space="preserve"> </w:t>
      </w:r>
      <w:r>
        <w:rPr>
          <w:rFonts w:cs="Arial"/>
        </w:rPr>
        <w:t>(</w:t>
      </w:r>
      <w:r>
        <w:rPr>
          <w:rFonts w:cs="Arial"/>
          <w:spacing w:val="4"/>
        </w:rPr>
        <w:t>m</w:t>
      </w:r>
      <w:r>
        <w:rPr>
          <w:rFonts w:cs="Arial"/>
        </w:rPr>
        <w:t>/</w:t>
      </w:r>
      <w:r>
        <w:rPr>
          <w:rFonts w:cs="Arial"/>
          <w:spacing w:val="2"/>
        </w:rPr>
        <w:t>s</w:t>
      </w:r>
      <w:r>
        <w:rPr>
          <w:rFonts w:cs="Arial"/>
          <w:spacing w:val="-1"/>
          <w:position w:val="10"/>
          <w:sz w:val="13"/>
          <w:szCs w:val="13"/>
        </w:rPr>
        <w:t>2</w:t>
      </w:r>
      <w:r>
        <w:rPr>
          <w:rFonts w:cs="Arial"/>
        </w:rPr>
        <w:t>)</w:t>
      </w:r>
    </w:p>
    <w:p w:rsidR="00390CA3" w:rsidRDefault="00BD6A69">
      <w:pPr>
        <w:pStyle w:val="BodyText"/>
        <w:spacing w:before="51"/>
        <w:ind w:right="150"/>
        <w:rPr>
          <w:rFonts w:cs="Arial"/>
        </w:rPr>
      </w:pPr>
      <w:r>
        <w:rPr>
          <w:rFonts w:cs="Arial"/>
        </w:rPr>
        <w:t>t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=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1"/>
        </w:rPr>
        <w:t>t</w:t>
      </w:r>
      <w:r>
        <w:rPr>
          <w:rFonts w:cs="Arial"/>
          <w:spacing w:val="-1"/>
        </w:rPr>
        <w:t>i</w:t>
      </w:r>
      <w:r>
        <w:rPr>
          <w:rFonts w:cs="Arial"/>
          <w:spacing w:val="4"/>
        </w:rPr>
        <w:t>m</w:t>
      </w:r>
      <w:r>
        <w:rPr>
          <w:rFonts w:cs="Arial"/>
        </w:rPr>
        <w:t>e</w:t>
      </w:r>
      <w:r>
        <w:rPr>
          <w:rFonts w:cs="Arial"/>
          <w:spacing w:val="-3"/>
        </w:rPr>
        <w:t xml:space="preserve"> </w:t>
      </w:r>
      <w:r>
        <w:rPr>
          <w:rFonts w:cs="Arial"/>
        </w:rPr>
        <w:t>(</w:t>
      </w:r>
      <w:r>
        <w:rPr>
          <w:rFonts w:cs="Arial"/>
          <w:spacing w:val="1"/>
        </w:rPr>
        <w:t>s</w:t>
      </w:r>
      <w:r>
        <w:rPr>
          <w:rFonts w:cs="Arial"/>
        </w:rPr>
        <w:t>)</w:t>
      </w:r>
    </w:p>
    <w:p w:rsidR="00390CA3" w:rsidRDefault="00390CA3">
      <w:pPr>
        <w:rPr>
          <w:rFonts w:ascii="Arial" w:eastAsia="Arial" w:hAnsi="Arial" w:cs="Arial"/>
        </w:rPr>
        <w:sectPr w:rsidR="00390CA3">
          <w:type w:val="continuous"/>
          <w:pgSz w:w="11907" w:h="16840"/>
          <w:pgMar w:top="1560" w:right="1280" w:bottom="0" w:left="1280" w:header="720" w:footer="720" w:gutter="0"/>
          <w:cols w:space="720"/>
        </w:sectPr>
      </w:pPr>
    </w:p>
    <w:p w:rsidR="00390CA3" w:rsidRDefault="00390CA3">
      <w:pPr>
        <w:spacing w:before="7" w:line="130" w:lineRule="exact"/>
        <w:rPr>
          <w:sz w:val="13"/>
          <w:szCs w:val="13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pStyle w:val="BodyText"/>
        <w:spacing w:before="74" w:line="292" w:lineRule="auto"/>
        <w:ind w:right="258"/>
        <w:rPr>
          <w:rFonts w:cs="Arial"/>
        </w:rPr>
      </w:pPr>
      <w:r>
        <w:rPr>
          <w:rFonts w:cs="Arial"/>
          <w:spacing w:val="-1"/>
        </w:rPr>
        <w:t>S</w:t>
      </w:r>
      <w:r>
        <w:rPr>
          <w:rFonts w:cs="Arial"/>
        </w:rPr>
        <w:t>e</w:t>
      </w:r>
      <w:r>
        <w:rPr>
          <w:rFonts w:cs="Arial"/>
          <w:spacing w:val="-2"/>
        </w:rPr>
        <w:t>i</w:t>
      </w:r>
      <w:r>
        <w:rPr>
          <w:rFonts w:cs="Arial"/>
          <w:spacing w:val="1"/>
        </w:rPr>
        <w:t>s</w:t>
      </w:r>
      <w:r>
        <w:rPr>
          <w:rFonts w:cs="Arial"/>
          <w:spacing w:val="4"/>
        </w:rPr>
        <w:t>m</w:t>
      </w:r>
      <w:r>
        <w:rPr>
          <w:rFonts w:cs="Arial"/>
        </w:rPr>
        <w:t>o</w:t>
      </w:r>
      <w:r>
        <w:rPr>
          <w:rFonts w:cs="Arial"/>
          <w:spacing w:val="-1"/>
        </w:rPr>
        <w:t>g</w:t>
      </w:r>
      <w:r>
        <w:rPr>
          <w:rFonts w:cs="Arial"/>
        </w:rPr>
        <w:t>ra</w:t>
      </w:r>
      <w:r>
        <w:rPr>
          <w:rFonts w:cs="Arial"/>
          <w:spacing w:val="1"/>
        </w:rPr>
        <w:t>m</w:t>
      </w:r>
      <w:r>
        <w:rPr>
          <w:rFonts w:cs="Arial"/>
        </w:rPr>
        <w:t>s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n</w:t>
      </w:r>
      <w:r>
        <w:rPr>
          <w:rFonts w:cs="Arial"/>
          <w:spacing w:val="-1"/>
        </w:rPr>
        <w:t>o</w:t>
      </w:r>
      <w:r>
        <w:rPr>
          <w:rFonts w:cs="Arial"/>
        </w:rPr>
        <w:t>t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-1"/>
        </w:rPr>
        <w:t>o</w:t>
      </w:r>
      <w:r>
        <w:rPr>
          <w:rFonts w:cs="Arial"/>
          <w:spacing w:val="1"/>
        </w:rPr>
        <w:t>nl</w:t>
      </w:r>
      <w:r>
        <w:rPr>
          <w:rFonts w:cs="Arial"/>
        </w:rPr>
        <w:t>y</w:t>
      </w:r>
      <w:r>
        <w:rPr>
          <w:rFonts w:cs="Arial"/>
          <w:spacing w:val="-7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1"/>
        </w:rPr>
        <w:t>e</w:t>
      </w:r>
      <w:r>
        <w:rPr>
          <w:rFonts w:cs="Arial"/>
          <w:spacing w:val="-1"/>
        </w:rPr>
        <w:t>l</w:t>
      </w:r>
      <w:r>
        <w:rPr>
          <w:rFonts w:cs="Arial"/>
        </w:rPr>
        <w:t>l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us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-1"/>
        </w:rPr>
        <w:t>h</w:t>
      </w:r>
      <w:r>
        <w:rPr>
          <w:rFonts w:cs="Arial"/>
        </w:rPr>
        <w:t>at</w:t>
      </w:r>
      <w:r>
        <w:rPr>
          <w:rFonts w:cs="Arial"/>
          <w:spacing w:val="-3"/>
        </w:rPr>
        <w:t xml:space="preserve"> </w:t>
      </w:r>
      <w:r>
        <w:rPr>
          <w:rFonts w:cs="Arial"/>
        </w:rPr>
        <w:t>an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e</w:t>
      </w:r>
      <w:r>
        <w:rPr>
          <w:rFonts w:cs="Arial"/>
          <w:spacing w:val="-1"/>
        </w:rPr>
        <w:t>a</w:t>
      </w:r>
      <w:r>
        <w:rPr>
          <w:rFonts w:cs="Arial"/>
        </w:rPr>
        <w:t>rth</w:t>
      </w:r>
      <w:r>
        <w:rPr>
          <w:rFonts w:cs="Arial"/>
          <w:spacing w:val="1"/>
        </w:rPr>
        <w:t>q</w:t>
      </w:r>
      <w:r>
        <w:rPr>
          <w:rFonts w:cs="Arial"/>
        </w:rPr>
        <w:t>u</w:t>
      </w:r>
      <w:r>
        <w:rPr>
          <w:rFonts w:cs="Arial"/>
          <w:spacing w:val="-1"/>
        </w:rPr>
        <w:t>a</w:t>
      </w:r>
      <w:r>
        <w:rPr>
          <w:rFonts w:cs="Arial"/>
          <w:spacing w:val="3"/>
        </w:rPr>
        <w:t>k</w:t>
      </w:r>
      <w:r>
        <w:rPr>
          <w:rFonts w:cs="Arial"/>
        </w:rPr>
        <w:t>e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-1"/>
        </w:rPr>
        <w:t>h</w:t>
      </w:r>
      <w:r>
        <w:rPr>
          <w:rFonts w:cs="Arial"/>
        </w:rPr>
        <w:t>as</w:t>
      </w:r>
      <w:r>
        <w:rPr>
          <w:rFonts w:cs="Arial"/>
          <w:spacing w:val="-3"/>
        </w:rPr>
        <w:t xml:space="preserve"> </w:t>
      </w:r>
      <w:r>
        <w:rPr>
          <w:rFonts w:cs="Arial"/>
        </w:rPr>
        <w:t>h</w:t>
      </w:r>
      <w:r>
        <w:rPr>
          <w:rFonts w:cs="Arial"/>
          <w:spacing w:val="-1"/>
        </w:rPr>
        <w:t>a</w:t>
      </w:r>
      <w:r>
        <w:rPr>
          <w:rFonts w:cs="Arial"/>
        </w:rPr>
        <w:t>p</w:t>
      </w:r>
      <w:r>
        <w:rPr>
          <w:rFonts w:cs="Arial"/>
          <w:spacing w:val="1"/>
        </w:rPr>
        <w:t>p</w:t>
      </w:r>
      <w:r>
        <w:rPr>
          <w:rFonts w:cs="Arial"/>
        </w:rPr>
        <w:t>e</w:t>
      </w:r>
      <w:r>
        <w:rPr>
          <w:rFonts w:cs="Arial"/>
          <w:spacing w:val="-1"/>
        </w:rPr>
        <w:t>n</w:t>
      </w:r>
      <w:r>
        <w:rPr>
          <w:rFonts w:cs="Arial"/>
          <w:spacing w:val="1"/>
        </w:rPr>
        <w:t>e</w:t>
      </w:r>
      <w:r>
        <w:rPr>
          <w:rFonts w:cs="Arial"/>
        </w:rPr>
        <w:t>d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1"/>
        </w:rPr>
        <w:t>b</w:t>
      </w:r>
      <w:r>
        <w:rPr>
          <w:rFonts w:cs="Arial"/>
        </w:rPr>
        <w:t>ut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1"/>
        </w:rPr>
        <w:t>he</w:t>
      </w:r>
      <w:r>
        <w:rPr>
          <w:rFonts w:cs="Arial"/>
        </w:rPr>
        <w:t>y</w:t>
      </w:r>
      <w:r>
        <w:rPr>
          <w:rFonts w:cs="Arial"/>
          <w:spacing w:val="-9"/>
        </w:rPr>
        <w:t xml:space="preserve"> </w:t>
      </w:r>
      <w:r>
        <w:rPr>
          <w:rFonts w:cs="Arial"/>
          <w:spacing w:val="3"/>
        </w:rPr>
        <w:t>c</w:t>
      </w:r>
      <w:r>
        <w:rPr>
          <w:rFonts w:cs="Arial"/>
        </w:rPr>
        <w:t>an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a</w:t>
      </w:r>
      <w:r>
        <w:rPr>
          <w:rFonts w:cs="Arial"/>
          <w:spacing w:val="-2"/>
        </w:rPr>
        <w:t>l</w:t>
      </w:r>
      <w:r>
        <w:rPr>
          <w:rFonts w:cs="Arial"/>
          <w:spacing w:val="3"/>
        </w:rPr>
        <w:t>s</w:t>
      </w:r>
      <w:r>
        <w:rPr>
          <w:rFonts w:cs="Arial"/>
        </w:rPr>
        <w:t>o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-1"/>
        </w:rPr>
        <w:t>t</w:t>
      </w:r>
      <w:r>
        <w:rPr>
          <w:rFonts w:cs="Arial"/>
          <w:spacing w:val="1"/>
        </w:rPr>
        <w:t>e</w:t>
      </w:r>
      <w:r>
        <w:rPr>
          <w:rFonts w:cs="Arial"/>
          <w:spacing w:val="-1"/>
        </w:rPr>
        <w:t>l</w:t>
      </w:r>
      <w:r>
        <w:rPr>
          <w:rFonts w:cs="Arial"/>
        </w:rPr>
        <w:t>l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us</w:t>
      </w:r>
      <w:r>
        <w:rPr>
          <w:rFonts w:cs="Arial"/>
          <w:spacing w:val="-3"/>
        </w:rPr>
        <w:t xml:space="preserve"> w</w:t>
      </w:r>
      <w:r>
        <w:rPr>
          <w:rFonts w:cs="Arial"/>
        </w:rPr>
        <w:t>h</w:t>
      </w:r>
      <w:r>
        <w:rPr>
          <w:rFonts w:cs="Arial"/>
          <w:spacing w:val="-1"/>
        </w:rPr>
        <w:t>e</w:t>
      </w:r>
      <w:r>
        <w:rPr>
          <w:rFonts w:cs="Arial"/>
        </w:rPr>
        <w:t>re</w:t>
      </w:r>
      <w:r>
        <w:rPr>
          <w:rFonts w:cs="Arial"/>
          <w:spacing w:val="-3"/>
        </w:rPr>
        <w:t xml:space="preserve"> </w:t>
      </w:r>
      <w:r>
        <w:rPr>
          <w:rFonts w:cs="Arial"/>
          <w:spacing w:val="-2"/>
        </w:rPr>
        <w:t>i</w:t>
      </w:r>
      <w:r>
        <w:rPr>
          <w:rFonts w:cs="Arial"/>
        </w:rPr>
        <w:t>t</w:t>
      </w:r>
      <w:r>
        <w:rPr>
          <w:rFonts w:cs="Arial"/>
          <w:w w:val="99"/>
        </w:rPr>
        <w:t xml:space="preserve"> </w:t>
      </w:r>
      <w:r>
        <w:rPr>
          <w:rFonts w:cs="Arial"/>
        </w:rPr>
        <w:t>oc</w:t>
      </w:r>
      <w:r>
        <w:rPr>
          <w:rFonts w:cs="Arial"/>
          <w:spacing w:val="1"/>
        </w:rPr>
        <w:t>c</w:t>
      </w:r>
      <w:r>
        <w:rPr>
          <w:rFonts w:cs="Arial"/>
        </w:rPr>
        <w:t>ur</w:t>
      </w:r>
      <w:r>
        <w:rPr>
          <w:rFonts w:cs="Arial"/>
          <w:spacing w:val="1"/>
        </w:rPr>
        <w:t>r</w:t>
      </w:r>
      <w:r>
        <w:rPr>
          <w:rFonts w:cs="Arial"/>
        </w:rPr>
        <w:t>e</w:t>
      </w:r>
      <w:r>
        <w:rPr>
          <w:rFonts w:cs="Arial"/>
          <w:spacing w:val="-1"/>
        </w:rPr>
        <w:t>d</w:t>
      </w:r>
      <w:r>
        <w:rPr>
          <w:rFonts w:cs="Arial"/>
        </w:rPr>
        <w:t>,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-1"/>
        </w:rPr>
        <w:t>h</w:t>
      </w:r>
      <w:r>
        <w:rPr>
          <w:rFonts w:cs="Arial"/>
          <w:spacing w:val="1"/>
        </w:rPr>
        <w:t>o</w:t>
      </w:r>
      <w:r>
        <w:rPr>
          <w:rFonts w:cs="Arial"/>
        </w:rPr>
        <w:t>w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big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it</w:t>
      </w:r>
      <w:r>
        <w:rPr>
          <w:rFonts w:cs="Arial"/>
          <w:spacing w:val="-3"/>
        </w:rPr>
        <w:t xml:space="preserve"> w</w:t>
      </w:r>
      <w:r>
        <w:rPr>
          <w:rFonts w:cs="Arial"/>
        </w:rPr>
        <w:t>as,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-1"/>
        </w:rPr>
        <w:t>i</w:t>
      </w:r>
      <w:r>
        <w:rPr>
          <w:rFonts w:cs="Arial"/>
        </w:rPr>
        <w:t>n</w:t>
      </w:r>
      <w:r>
        <w:rPr>
          <w:rFonts w:cs="Arial"/>
          <w:spacing w:val="-3"/>
        </w:rPr>
        <w:t xml:space="preserve"> </w:t>
      </w:r>
      <w:r>
        <w:rPr>
          <w:rFonts w:cs="Arial"/>
        </w:rPr>
        <w:t>wh</w:t>
      </w:r>
      <w:r>
        <w:rPr>
          <w:rFonts w:cs="Arial"/>
          <w:spacing w:val="-2"/>
        </w:rPr>
        <w:t>i</w:t>
      </w:r>
      <w:r>
        <w:rPr>
          <w:rFonts w:cs="Arial"/>
          <w:spacing w:val="1"/>
        </w:rPr>
        <w:t>c</w:t>
      </w:r>
      <w:r>
        <w:rPr>
          <w:rFonts w:cs="Arial"/>
        </w:rPr>
        <w:t>h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d</w:t>
      </w:r>
      <w:r>
        <w:rPr>
          <w:rFonts w:cs="Arial"/>
          <w:spacing w:val="-2"/>
        </w:rPr>
        <w:t>i</w:t>
      </w:r>
      <w:r>
        <w:rPr>
          <w:rFonts w:cs="Arial"/>
        </w:rPr>
        <w:t>rec</w:t>
      </w:r>
      <w:r>
        <w:rPr>
          <w:rFonts w:cs="Arial"/>
          <w:spacing w:val="2"/>
        </w:rPr>
        <w:t>t</w:t>
      </w:r>
      <w:r>
        <w:rPr>
          <w:rFonts w:cs="Arial"/>
          <w:spacing w:val="-1"/>
        </w:rPr>
        <w:t>i</w:t>
      </w:r>
      <w:r>
        <w:rPr>
          <w:rFonts w:cs="Arial"/>
        </w:rPr>
        <w:t>on</w:t>
      </w:r>
      <w:r>
        <w:rPr>
          <w:rFonts w:cs="Arial"/>
          <w:spacing w:val="-3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-1"/>
        </w:rPr>
        <w:t>h</w:t>
      </w:r>
      <w:r>
        <w:rPr>
          <w:rFonts w:cs="Arial"/>
        </w:rPr>
        <w:t>e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roc</w:t>
      </w:r>
      <w:r>
        <w:rPr>
          <w:rFonts w:cs="Arial"/>
          <w:spacing w:val="3"/>
        </w:rPr>
        <w:t>k</w:t>
      </w:r>
      <w:r>
        <w:rPr>
          <w:rFonts w:cs="Arial"/>
        </w:rPr>
        <w:t>s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-3"/>
        </w:rPr>
        <w:t>b</w:t>
      </w:r>
      <w:r>
        <w:rPr>
          <w:rFonts w:cs="Arial"/>
        </w:rPr>
        <w:t>ro</w:t>
      </w:r>
      <w:r>
        <w:rPr>
          <w:rFonts w:cs="Arial"/>
          <w:spacing w:val="3"/>
        </w:rPr>
        <w:t>k</w:t>
      </w:r>
      <w:r>
        <w:rPr>
          <w:rFonts w:cs="Arial"/>
        </w:rPr>
        <w:t>e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-1"/>
        </w:rPr>
        <w:t>al</w:t>
      </w:r>
      <w:r>
        <w:rPr>
          <w:rFonts w:cs="Arial"/>
        </w:rPr>
        <w:t>o</w:t>
      </w:r>
      <w:r>
        <w:rPr>
          <w:rFonts w:cs="Arial"/>
          <w:spacing w:val="-1"/>
        </w:rPr>
        <w:t>n</w:t>
      </w:r>
      <w:r>
        <w:rPr>
          <w:rFonts w:cs="Arial"/>
        </w:rPr>
        <w:t>g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1"/>
        </w:rPr>
        <w:t>t</w:t>
      </w:r>
      <w:r>
        <w:rPr>
          <w:rFonts w:cs="Arial"/>
        </w:rPr>
        <w:t>he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1"/>
        </w:rPr>
        <w:t>f</w:t>
      </w:r>
      <w:r>
        <w:rPr>
          <w:rFonts w:cs="Arial"/>
        </w:rPr>
        <w:t>a</w:t>
      </w:r>
      <w:r>
        <w:rPr>
          <w:rFonts w:cs="Arial"/>
          <w:spacing w:val="1"/>
        </w:rPr>
        <w:t>u</w:t>
      </w:r>
      <w:r>
        <w:rPr>
          <w:rFonts w:cs="Arial"/>
          <w:spacing w:val="-1"/>
        </w:rPr>
        <w:t>l</w:t>
      </w:r>
      <w:r>
        <w:rPr>
          <w:rFonts w:cs="Arial"/>
        </w:rPr>
        <w:t>t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-1"/>
        </w:rPr>
        <w:t>li</w:t>
      </w:r>
      <w:r>
        <w:rPr>
          <w:rFonts w:cs="Arial"/>
          <w:spacing w:val="1"/>
        </w:rPr>
        <w:t>n</w:t>
      </w:r>
      <w:r>
        <w:rPr>
          <w:rFonts w:cs="Arial"/>
        </w:rPr>
        <w:t>e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1"/>
        </w:rPr>
        <w:t>an</w:t>
      </w:r>
      <w:r>
        <w:rPr>
          <w:rFonts w:cs="Arial"/>
        </w:rPr>
        <w:t>d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-3"/>
        </w:rPr>
        <w:t>w</w:t>
      </w:r>
      <w:r>
        <w:rPr>
          <w:rFonts w:cs="Arial"/>
        </w:rPr>
        <w:t>h</w:t>
      </w:r>
      <w:r>
        <w:rPr>
          <w:rFonts w:cs="Arial"/>
          <w:spacing w:val="1"/>
        </w:rPr>
        <w:t>a</w:t>
      </w:r>
      <w:r>
        <w:rPr>
          <w:rFonts w:cs="Arial"/>
        </w:rPr>
        <w:t>t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-1"/>
        </w:rPr>
        <w:t>e</w:t>
      </w:r>
      <w:r>
        <w:rPr>
          <w:rFonts w:cs="Arial"/>
          <w:spacing w:val="1"/>
        </w:rPr>
        <w:t>c</w:t>
      </w:r>
      <w:r>
        <w:rPr>
          <w:rFonts w:cs="Arial"/>
        </w:rPr>
        <w:t>t</w:t>
      </w:r>
      <w:r>
        <w:rPr>
          <w:rFonts w:cs="Arial"/>
          <w:spacing w:val="1"/>
        </w:rPr>
        <w:t>o</w:t>
      </w:r>
      <w:r>
        <w:rPr>
          <w:rFonts w:cs="Arial"/>
        </w:rPr>
        <w:t>n</w:t>
      </w:r>
      <w:r>
        <w:rPr>
          <w:rFonts w:cs="Arial"/>
          <w:spacing w:val="-2"/>
        </w:rPr>
        <w:t>i</w:t>
      </w:r>
      <w:r>
        <w:rPr>
          <w:rFonts w:cs="Arial"/>
        </w:rPr>
        <w:t>c</w:t>
      </w:r>
      <w:r>
        <w:rPr>
          <w:rFonts w:cs="Arial"/>
          <w:w w:val="99"/>
        </w:rPr>
        <w:t xml:space="preserve"> </w:t>
      </w:r>
      <w:r>
        <w:rPr>
          <w:rFonts w:cs="Arial"/>
          <w:spacing w:val="2"/>
        </w:rPr>
        <w:t>f</w:t>
      </w:r>
      <w:r>
        <w:rPr>
          <w:rFonts w:cs="Arial"/>
        </w:rPr>
        <w:t>or</w:t>
      </w:r>
      <w:r>
        <w:rPr>
          <w:rFonts w:cs="Arial"/>
          <w:spacing w:val="1"/>
        </w:rPr>
        <w:t>c</w:t>
      </w:r>
      <w:r>
        <w:rPr>
          <w:rFonts w:cs="Arial"/>
        </w:rPr>
        <w:t>es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are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act</w:t>
      </w:r>
      <w:r>
        <w:rPr>
          <w:rFonts w:cs="Arial"/>
          <w:spacing w:val="-2"/>
        </w:rPr>
        <w:t>iv</w:t>
      </w:r>
      <w:r>
        <w:rPr>
          <w:rFonts w:cs="Arial"/>
        </w:rPr>
        <w:t>e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-2"/>
        </w:rPr>
        <w:t>i</w:t>
      </w:r>
      <w:r>
        <w:rPr>
          <w:rFonts w:cs="Arial"/>
        </w:rPr>
        <w:t>n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-1"/>
        </w:rPr>
        <w:t>h</w:t>
      </w:r>
      <w:r>
        <w:rPr>
          <w:rFonts w:cs="Arial"/>
        </w:rPr>
        <w:t>e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ar</w:t>
      </w:r>
      <w:r>
        <w:rPr>
          <w:rFonts w:cs="Arial"/>
          <w:spacing w:val="2"/>
        </w:rPr>
        <w:t>e</w:t>
      </w:r>
      <w:r>
        <w:rPr>
          <w:rFonts w:cs="Arial"/>
        </w:rPr>
        <w:t>a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-3"/>
        </w:rPr>
        <w:t>w</w:t>
      </w:r>
      <w:r>
        <w:rPr>
          <w:rFonts w:cs="Arial"/>
        </w:rPr>
        <w:t>h</w:t>
      </w:r>
      <w:r>
        <w:rPr>
          <w:rFonts w:cs="Arial"/>
          <w:spacing w:val="-1"/>
        </w:rPr>
        <w:t>e</w:t>
      </w:r>
      <w:r>
        <w:rPr>
          <w:rFonts w:cs="Arial"/>
        </w:rPr>
        <w:t>re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-2"/>
        </w:rPr>
        <w:t>i</w:t>
      </w:r>
      <w:r>
        <w:rPr>
          <w:rFonts w:cs="Arial"/>
        </w:rPr>
        <w:t>t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oc</w:t>
      </w:r>
      <w:r>
        <w:rPr>
          <w:rFonts w:cs="Arial"/>
          <w:spacing w:val="1"/>
        </w:rPr>
        <w:t>c</w:t>
      </w:r>
      <w:r>
        <w:rPr>
          <w:rFonts w:cs="Arial"/>
        </w:rPr>
        <w:t>ur</w:t>
      </w:r>
      <w:r>
        <w:rPr>
          <w:rFonts w:cs="Arial"/>
          <w:spacing w:val="1"/>
        </w:rPr>
        <w:t>r</w:t>
      </w:r>
      <w:r>
        <w:rPr>
          <w:rFonts w:cs="Arial"/>
        </w:rPr>
        <w:t>e</w:t>
      </w:r>
      <w:r>
        <w:rPr>
          <w:rFonts w:cs="Arial"/>
          <w:spacing w:val="-1"/>
        </w:rPr>
        <w:t>d</w:t>
      </w:r>
      <w:r>
        <w:rPr>
          <w:rFonts w:cs="Arial"/>
        </w:rPr>
        <w:t>.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1"/>
        </w:rPr>
        <w:t>I</w:t>
      </w:r>
      <w:r>
        <w:rPr>
          <w:rFonts w:cs="Arial"/>
        </w:rPr>
        <w:t>n</w:t>
      </w:r>
      <w:r>
        <w:rPr>
          <w:rFonts w:cs="Arial"/>
          <w:spacing w:val="1"/>
        </w:rPr>
        <w:t>f</w:t>
      </w:r>
      <w:r>
        <w:rPr>
          <w:rFonts w:cs="Arial"/>
        </w:rPr>
        <w:t>o</w:t>
      </w:r>
      <w:r>
        <w:rPr>
          <w:rFonts w:cs="Arial"/>
          <w:spacing w:val="-2"/>
        </w:rPr>
        <w:t>r</w:t>
      </w:r>
      <w:r>
        <w:rPr>
          <w:rFonts w:cs="Arial"/>
          <w:spacing w:val="1"/>
        </w:rPr>
        <w:t>m</w:t>
      </w:r>
      <w:r>
        <w:rPr>
          <w:rFonts w:cs="Arial"/>
        </w:rPr>
        <w:t>at</w:t>
      </w:r>
      <w:r>
        <w:rPr>
          <w:rFonts w:cs="Arial"/>
          <w:spacing w:val="-2"/>
        </w:rPr>
        <w:t>i</w:t>
      </w:r>
      <w:r>
        <w:rPr>
          <w:rFonts w:cs="Arial"/>
          <w:spacing w:val="1"/>
        </w:rPr>
        <w:t>o</w:t>
      </w:r>
      <w:r>
        <w:rPr>
          <w:rFonts w:cs="Arial"/>
        </w:rPr>
        <w:t>n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co</w:t>
      </w:r>
      <w:r>
        <w:rPr>
          <w:rFonts w:cs="Arial"/>
          <w:spacing w:val="-1"/>
        </w:rPr>
        <w:t>n</w:t>
      </w:r>
      <w:r>
        <w:rPr>
          <w:rFonts w:cs="Arial"/>
          <w:spacing w:val="2"/>
        </w:rPr>
        <w:t>t</w:t>
      </w:r>
      <w:r>
        <w:rPr>
          <w:rFonts w:cs="Arial"/>
        </w:rPr>
        <w:t>ain</w:t>
      </w:r>
      <w:r>
        <w:rPr>
          <w:rFonts w:cs="Arial"/>
          <w:spacing w:val="-1"/>
        </w:rPr>
        <w:t>e</w:t>
      </w:r>
      <w:r>
        <w:rPr>
          <w:rFonts w:cs="Arial"/>
        </w:rPr>
        <w:t>d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-1"/>
        </w:rPr>
        <w:t>i</w:t>
      </w:r>
      <w:r>
        <w:rPr>
          <w:rFonts w:cs="Arial"/>
        </w:rPr>
        <w:t>n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2"/>
        </w:rPr>
        <w:t>s</w:t>
      </w:r>
      <w:r>
        <w:rPr>
          <w:rFonts w:cs="Arial"/>
        </w:rPr>
        <w:t>e</w:t>
      </w:r>
      <w:r>
        <w:rPr>
          <w:rFonts w:cs="Arial"/>
          <w:spacing w:val="-2"/>
        </w:rPr>
        <w:t>i</w:t>
      </w:r>
      <w:r>
        <w:rPr>
          <w:rFonts w:cs="Arial"/>
          <w:spacing w:val="1"/>
        </w:rPr>
        <w:t>s</w:t>
      </w:r>
      <w:r>
        <w:rPr>
          <w:rFonts w:cs="Arial"/>
          <w:spacing w:val="4"/>
        </w:rPr>
        <w:t>m</w:t>
      </w:r>
      <w:r>
        <w:rPr>
          <w:rFonts w:cs="Arial"/>
        </w:rPr>
        <w:t>o</w:t>
      </w:r>
      <w:r>
        <w:rPr>
          <w:rFonts w:cs="Arial"/>
          <w:spacing w:val="-1"/>
        </w:rPr>
        <w:t>g</w:t>
      </w:r>
      <w:r>
        <w:rPr>
          <w:rFonts w:cs="Arial"/>
        </w:rPr>
        <w:t>ra</w:t>
      </w:r>
      <w:r>
        <w:rPr>
          <w:rFonts w:cs="Arial"/>
          <w:spacing w:val="1"/>
        </w:rPr>
        <w:t>m</w:t>
      </w:r>
      <w:r>
        <w:rPr>
          <w:rFonts w:cs="Arial"/>
        </w:rPr>
        <w:t>s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can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a</w:t>
      </w:r>
      <w:r>
        <w:rPr>
          <w:rFonts w:cs="Arial"/>
          <w:spacing w:val="-2"/>
        </w:rPr>
        <w:t>l</w:t>
      </w:r>
      <w:r>
        <w:rPr>
          <w:rFonts w:cs="Arial"/>
          <w:spacing w:val="1"/>
        </w:rPr>
        <w:t>s</w:t>
      </w:r>
      <w:r>
        <w:rPr>
          <w:rFonts w:cs="Arial"/>
        </w:rPr>
        <w:t>o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1"/>
        </w:rPr>
        <w:t>t</w:t>
      </w:r>
      <w:r>
        <w:rPr>
          <w:rFonts w:cs="Arial"/>
        </w:rPr>
        <w:t>ell</w:t>
      </w:r>
      <w:r>
        <w:rPr>
          <w:rFonts w:cs="Arial"/>
          <w:spacing w:val="-7"/>
        </w:rPr>
        <w:t xml:space="preserve"> </w:t>
      </w:r>
      <w:r>
        <w:rPr>
          <w:rFonts w:cs="Arial"/>
        </w:rPr>
        <w:t>us</w:t>
      </w:r>
      <w:r>
        <w:rPr>
          <w:rFonts w:cs="Arial"/>
          <w:w w:val="99"/>
        </w:rPr>
        <w:t xml:space="preserve"> </w:t>
      </w:r>
      <w:r>
        <w:rPr>
          <w:rFonts w:cs="Arial"/>
        </w:rPr>
        <w:t>a</w:t>
      </w:r>
      <w:r>
        <w:rPr>
          <w:rFonts w:cs="Arial"/>
          <w:spacing w:val="-1"/>
        </w:rPr>
        <w:t>b</w:t>
      </w:r>
      <w:r>
        <w:rPr>
          <w:rFonts w:cs="Arial"/>
        </w:rPr>
        <w:t>o</w:t>
      </w:r>
      <w:r>
        <w:rPr>
          <w:rFonts w:cs="Arial"/>
          <w:spacing w:val="1"/>
        </w:rPr>
        <w:t>u</w:t>
      </w:r>
      <w:r>
        <w:rPr>
          <w:rFonts w:cs="Arial"/>
        </w:rPr>
        <w:t>t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1"/>
        </w:rPr>
        <w:t>h</w:t>
      </w:r>
      <w:r>
        <w:rPr>
          <w:rFonts w:cs="Arial"/>
        </w:rPr>
        <w:t>e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int</w:t>
      </w:r>
      <w:r>
        <w:rPr>
          <w:rFonts w:cs="Arial"/>
          <w:spacing w:val="-1"/>
        </w:rPr>
        <w:t>e</w:t>
      </w:r>
      <w:r>
        <w:rPr>
          <w:rFonts w:cs="Arial"/>
        </w:rPr>
        <w:t>r</w:t>
      </w:r>
      <w:r>
        <w:rPr>
          <w:rFonts w:cs="Arial"/>
          <w:spacing w:val="1"/>
        </w:rPr>
        <w:t>n</w:t>
      </w:r>
      <w:r>
        <w:rPr>
          <w:rFonts w:cs="Arial"/>
        </w:rPr>
        <w:t>al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structure</w:t>
      </w:r>
      <w:r>
        <w:rPr>
          <w:rFonts w:cs="Arial"/>
          <w:spacing w:val="-2"/>
        </w:rPr>
        <w:t xml:space="preserve"> </w:t>
      </w:r>
      <w:r>
        <w:rPr>
          <w:rFonts w:cs="Arial"/>
        </w:rPr>
        <w:t>of</w:t>
      </w:r>
      <w:r>
        <w:rPr>
          <w:rFonts w:cs="Arial"/>
          <w:spacing w:val="-3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-1"/>
        </w:rPr>
        <w:t>h</w:t>
      </w:r>
      <w:r>
        <w:rPr>
          <w:rFonts w:cs="Arial"/>
        </w:rPr>
        <w:t>e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Earth,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such</w:t>
      </w:r>
      <w:r>
        <w:rPr>
          <w:rFonts w:cs="Arial"/>
          <w:spacing w:val="-3"/>
        </w:rPr>
        <w:t xml:space="preserve"> </w:t>
      </w:r>
      <w:r>
        <w:rPr>
          <w:rFonts w:cs="Arial"/>
        </w:rPr>
        <w:t>as</w:t>
      </w:r>
      <w:r>
        <w:rPr>
          <w:rFonts w:cs="Arial"/>
          <w:spacing w:val="-3"/>
        </w:rPr>
        <w:t xml:space="preserve"> w</w:t>
      </w:r>
      <w:r>
        <w:rPr>
          <w:rFonts w:cs="Arial"/>
        </w:rPr>
        <w:t>h</w:t>
      </w:r>
      <w:r>
        <w:rPr>
          <w:rFonts w:cs="Arial"/>
          <w:spacing w:val="1"/>
        </w:rPr>
        <w:t>a</w:t>
      </w:r>
      <w:r>
        <w:rPr>
          <w:rFonts w:cs="Arial"/>
        </w:rPr>
        <w:t>t</w:t>
      </w:r>
      <w:r>
        <w:rPr>
          <w:rFonts w:cs="Arial"/>
          <w:spacing w:val="-3"/>
        </w:rPr>
        <w:t xml:space="preserve"> </w:t>
      </w:r>
      <w:r>
        <w:rPr>
          <w:rFonts w:cs="Arial"/>
          <w:spacing w:val="4"/>
        </w:rPr>
        <w:t>m</w:t>
      </w:r>
      <w:r>
        <w:rPr>
          <w:rFonts w:cs="Arial"/>
        </w:rPr>
        <w:t>at</w:t>
      </w:r>
      <w:r>
        <w:rPr>
          <w:rFonts w:cs="Arial"/>
          <w:spacing w:val="-1"/>
        </w:rPr>
        <w:t>e</w:t>
      </w:r>
      <w:r>
        <w:rPr>
          <w:rFonts w:cs="Arial"/>
        </w:rPr>
        <w:t>r</w:t>
      </w:r>
      <w:r>
        <w:rPr>
          <w:rFonts w:cs="Arial"/>
          <w:spacing w:val="-1"/>
        </w:rPr>
        <w:t>i</w:t>
      </w:r>
      <w:r>
        <w:rPr>
          <w:rFonts w:cs="Arial"/>
        </w:rPr>
        <w:t>al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5"/>
        </w:rPr>
        <w:t>h</w:t>
      </w:r>
      <w:r>
        <w:rPr>
          <w:rFonts w:cs="Arial"/>
        </w:rPr>
        <w:t>e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core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-1"/>
        </w:rPr>
        <w:t>i</w:t>
      </w:r>
      <w:r>
        <w:rPr>
          <w:rFonts w:cs="Arial"/>
        </w:rPr>
        <w:t>s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4"/>
        </w:rPr>
        <w:t>m</w:t>
      </w:r>
      <w:r>
        <w:rPr>
          <w:rFonts w:cs="Arial"/>
        </w:rPr>
        <w:t>a</w:t>
      </w:r>
      <w:r>
        <w:rPr>
          <w:rFonts w:cs="Arial"/>
          <w:spacing w:val="-1"/>
        </w:rPr>
        <w:t>d</w:t>
      </w:r>
      <w:r>
        <w:rPr>
          <w:rFonts w:cs="Arial"/>
        </w:rPr>
        <w:t>e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1"/>
        </w:rPr>
        <w:t>o</w:t>
      </w:r>
      <w:r>
        <w:rPr>
          <w:rFonts w:cs="Arial"/>
          <w:spacing w:val="2"/>
        </w:rPr>
        <w:t>f</w:t>
      </w:r>
      <w:r>
        <w:rPr>
          <w:rFonts w:cs="Arial"/>
        </w:rPr>
        <w:t>.</w:t>
      </w:r>
    </w:p>
    <w:p w:rsidR="00390CA3" w:rsidRDefault="00390CA3">
      <w:pPr>
        <w:spacing w:before="10" w:line="170" w:lineRule="exact"/>
        <w:rPr>
          <w:sz w:val="17"/>
          <w:szCs w:val="17"/>
        </w:rPr>
      </w:pPr>
    </w:p>
    <w:p w:rsidR="00390CA3" w:rsidRDefault="00BD6A69">
      <w:pPr>
        <w:pStyle w:val="Heading7"/>
        <w:ind w:right="150"/>
        <w:rPr>
          <w:rFonts w:cs="Arial"/>
          <w:b w:val="0"/>
          <w:bCs w:val="0"/>
        </w:rPr>
      </w:pPr>
      <w:r>
        <w:rPr>
          <w:rFonts w:cs="Arial"/>
          <w:spacing w:val="-3"/>
        </w:rPr>
        <w:t>A</w:t>
      </w:r>
      <w:r>
        <w:rPr>
          <w:rFonts w:cs="Arial"/>
        </w:rPr>
        <w:t>cti</w:t>
      </w:r>
      <w:r>
        <w:rPr>
          <w:rFonts w:cs="Arial"/>
          <w:spacing w:val="2"/>
        </w:rPr>
        <w:t>v</w:t>
      </w:r>
      <w:r>
        <w:rPr>
          <w:rFonts w:cs="Arial"/>
        </w:rPr>
        <w:t>i</w:t>
      </w:r>
      <w:r>
        <w:rPr>
          <w:rFonts w:cs="Arial"/>
          <w:spacing w:val="3"/>
        </w:rPr>
        <w:t>t</w:t>
      </w:r>
      <w:r>
        <w:rPr>
          <w:rFonts w:cs="Arial"/>
        </w:rPr>
        <w:t>y</w:t>
      </w:r>
      <w:r>
        <w:rPr>
          <w:rFonts w:cs="Arial"/>
          <w:spacing w:val="-15"/>
        </w:rPr>
        <w:t xml:space="preserve"> </w:t>
      </w:r>
      <w:r>
        <w:rPr>
          <w:rFonts w:cs="Arial"/>
        </w:rPr>
        <w:t>I</w:t>
      </w:r>
      <w:r>
        <w:rPr>
          <w:rFonts w:cs="Arial"/>
          <w:spacing w:val="2"/>
        </w:rPr>
        <w:t>d</w:t>
      </w:r>
      <w:r>
        <w:rPr>
          <w:rFonts w:cs="Arial"/>
        </w:rPr>
        <w:t>ea</w:t>
      </w:r>
    </w:p>
    <w:p w:rsidR="00390CA3" w:rsidRDefault="00390CA3">
      <w:pPr>
        <w:spacing w:before="11" w:line="220" w:lineRule="exact"/>
      </w:pPr>
    </w:p>
    <w:p w:rsidR="00390CA3" w:rsidRDefault="00BD6A69">
      <w:pPr>
        <w:pStyle w:val="BodyText"/>
        <w:ind w:right="150"/>
        <w:rPr>
          <w:rFonts w:cs="Arial"/>
        </w:rPr>
      </w:pPr>
      <w:r>
        <w:rPr>
          <w:rFonts w:cs="Arial"/>
        </w:rPr>
        <w:t>M</w:t>
      </w:r>
      <w:r>
        <w:rPr>
          <w:rFonts w:cs="Arial"/>
          <w:spacing w:val="-1"/>
        </w:rPr>
        <w:t>a</w:t>
      </w:r>
      <w:r>
        <w:rPr>
          <w:rFonts w:cs="Arial"/>
          <w:spacing w:val="3"/>
        </w:rPr>
        <w:t>k</w:t>
      </w:r>
      <w:r>
        <w:rPr>
          <w:rFonts w:cs="Arial"/>
        </w:rPr>
        <w:t>e</w:t>
      </w:r>
      <w:r>
        <w:rPr>
          <w:rFonts w:cs="Arial"/>
          <w:spacing w:val="-7"/>
        </w:rPr>
        <w:t xml:space="preserve"> </w:t>
      </w:r>
      <w:r>
        <w:rPr>
          <w:rFonts w:cs="Arial"/>
        </w:rPr>
        <w:t>a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-2"/>
        </w:rPr>
        <w:t>v</w:t>
      </w:r>
      <w:r>
        <w:rPr>
          <w:rFonts w:cs="Arial"/>
        </w:rPr>
        <w:t>e</w:t>
      </w:r>
      <w:r>
        <w:rPr>
          <w:rFonts w:cs="Arial"/>
          <w:spacing w:val="5"/>
        </w:rPr>
        <w:t>r</w:t>
      </w:r>
      <w:r>
        <w:rPr>
          <w:rFonts w:cs="Arial"/>
        </w:rPr>
        <w:t>y</w:t>
      </w:r>
      <w:r>
        <w:rPr>
          <w:rFonts w:cs="Arial"/>
          <w:spacing w:val="-10"/>
        </w:rPr>
        <w:t xml:space="preserve"> </w:t>
      </w:r>
      <w:r>
        <w:rPr>
          <w:rFonts w:cs="Arial"/>
        </w:rPr>
        <w:t>s</w:t>
      </w:r>
      <w:r>
        <w:rPr>
          <w:rFonts w:cs="Arial"/>
          <w:spacing w:val="-1"/>
        </w:rPr>
        <w:t>i</w:t>
      </w:r>
      <w:r>
        <w:rPr>
          <w:rFonts w:cs="Arial"/>
          <w:spacing w:val="4"/>
        </w:rPr>
        <w:t>m</w:t>
      </w:r>
      <w:r>
        <w:rPr>
          <w:rFonts w:cs="Arial"/>
        </w:rPr>
        <w:t>p</w:t>
      </w:r>
      <w:r>
        <w:rPr>
          <w:rFonts w:cs="Arial"/>
          <w:spacing w:val="-2"/>
        </w:rPr>
        <w:t>l</w:t>
      </w:r>
      <w:r>
        <w:rPr>
          <w:rFonts w:cs="Arial"/>
        </w:rPr>
        <w:t>e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s</w:t>
      </w:r>
      <w:r>
        <w:rPr>
          <w:rFonts w:cs="Arial"/>
          <w:spacing w:val="1"/>
        </w:rPr>
        <w:t>e</w:t>
      </w:r>
      <w:r>
        <w:rPr>
          <w:rFonts w:cs="Arial"/>
          <w:spacing w:val="-1"/>
        </w:rPr>
        <w:t>i</w:t>
      </w:r>
      <w:r>
        <w:rPr>
          <w:rFonts w:cs="Arial"/>
          <w:spacing w:val="1"/>
        </w:rPr>
        <w:t>s</w:t>
      </w:r>
      <w:r>
        <w:rPr>
          <w:rFonts w:cs="Arial"/>
          <w:spacing w:val="4"/>
        </w:rPr>
        <w:t>m</w:t>
      </w:r>
      <w:r>
        <w:rPr>
          <w:rFonts w:cs="Arial"/>
          <w:spacing w:val="-3"/>
        </w:rPr>
        <w:t>o</w:t>
      </w:r>
      <w:r>
        <w:rPr>
          <w:rFonts w:cs="Arial"/>
          <w:spacing w:val="4"/>
        </w:rPr>
        <w:t>m</w:t>
      </w:r>
      <w:r>
        <w:rPr>
          <w:rFonts w:cs="Arial"/>
        </w:rPr>
        <w:t>et</w:t>
      </w:r>
      <w:r>
        <w:rPr>
          <w:rFonts w:cs="Arial"/>
          <w:spacing w:val="-1"/>
        </w:rPr>
        <w:t>e</w:t>
      </w:r>
      <w:r>
        <w:rPr>
          <w:rFonts w:cs="Arial"/>
        </w:rPr>
        <w:t>r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1"/>
        </w:rPr>
        <w:t>b</w:t>
      </w:r>
      <w:r>
        <w:rPr>
          <w:rFonts w:cs="Arial"/>
        </w:rPr>
        <w:t>y</w:t>
      </w:r>
      <w:r>
        <w:rPr>
          <w:rFonts w:cs="Arial"/>
          <w:spacing w:val="-11"/>
        </w:rPr>
        <w:t xml:space="preserve"> </w:t>
      </w:r>
      <w:r>
        <w:rPr>
          <w:rFonts w:cs="Arial"/>
        </w:rPr>
        <w:t>us</w:t>
      </w:r>
      <w:r>
        <w:rPr>
          <w:rFonts w:cs="Arial"/>
          <w:spacing w:val="-1"/>
        </w:rPr>
        <w:t>i</w:t>
      </w:r>
      <w:r>
        <w:rPr>
          <w:rFonts w:cs="Arial"/>
          <w:spacing w:val="1"/>
        </w:rPr>
        <w:t>n</w:t>
      </w:r>
      <w:r>
        <w:rPr>
          <w:rFonts w:cs="Arial"/>
        </w:rPr>
        <w:t>g</w:t>
      </w:r>
      <w:r>
        <w:rPr>
          <w:rFonts w:cs="Arial"/>
          <w:spacing w:val="-7"/>
        </w:rPr>
        <w:t xml:space="preserve"> </w:t>
      </w:r>
      <w:r>
        <w:rPr>
          <w:rFonts w:cs="Arial"/>
        </w:rPr>
        <w:t>so</w:t>
      </w:r>
      <w:r>
        <w:rPr>
          <w:rFonts w:cs="Arial"/>
          <w:spacing w:val="4"/>
        </w:rPr>
        <w:t>m</w:t>
      </w:r>
      <w:r>
        <w:rPr>
          <w:rFonts w:cs="Arial"/>
        </w:rPr>
        <w:t>e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c</w:t>
      </w:r>
      <w:r>
        <w:rPr>
          <w:rFonts w:cs="Arial"/>
          <w:spacing w:val="-3"/>
        </w:rPr>
        <w:t>o</w:t>
      </w:r>
      <w:r>
        <w:rPr>
          <w:rFonts w:cs="Arial"/>
          <w:spacing w:val="1"/>
        </w:rPr>
        <w:t>m</w:t>
      </w:r>
      <w:r>
        <w:rPr>
          <w:rFonts w:cs="Arial"/>
          <w:spacing w:val="4"/>
        </w:rPr>
        <w:t>m</w:t>
      </w:r>
      <w:r>
        <w:rPr>
          <w:rFonts w:cs="Arial"/>
        </w:rPr>
        <w:t>on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-2"/>
        </w:rPr>
        <w:t>i</w:t>
      </w:r>
      <w:r>
        <w:rPr>
          <w:rFonts w:cs="Arial"/>
        </w:rPr>
        <w:t>te</w:t>
      </w:r>
      <w:r>
        <w:rPr>
          <w:rFonts w:cs="Arial"/>
          <w:spacing w:val="1"/>
        </w:rPr>
        <w:t>ms</w:t>
      </w:r>
      <w:r>
        <w:rPr>
          <w:rFonts w:cs="Arial"/>
        </w:rPr>
        <w:t>.</w:t>
      </w:r>
    </w:p>
    <w:p w:rsidR="00390CA3" w:rsidRDefault="00390CA3">
      <w:pPr>
        <w:spacing w:before="11" w:line="220" w:lineRule="exact"/>
      </w:pPr>
    </w:p>
    <w:p w:rsidR="00390CA3" w:rsidRDefault="00BD6A69">
      <w:pPr>
        <w:pStyle w:val="BodyText"/>
        <w:spacing w:line="290" w:lineRule="auto"/>
        <w:ind w:right="212"/>
        <w:rPr>
          <w:rFonts w:cs="Arial"/>
        </w:rPr>
      </w:pPr>
      <w:r>
        <w:rPr>
          <w:rFonts w:cs="Arial"/>
          <w:spacing w:val="-1"/>
        </w:rPr>
        <w:t>Y</w:t>
      </w:r>
      <w:r>
        <w:rPr>
          <w:rFonts w:cs="Arial"/>
        </w:rPr>
        <w:t>ou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w</w:t>
      </w:r>
      <w:r>
        <w:rPr>
          <w:rFonts w:cs="Arial"/>
          <w:spacing w:val="1"/>
        </w:rPr>
        <w:t>i</w:t>
      </w:r>
      <w:r>
        <w:rPr>
          <w:rFonts w:cs="Arial"/>
          <w:spacing w:val="-1"/>
        </w:rPr>
        <w:t>l</w:t>
      </w:r>
      <w:r>
        <w:rPr>
          <w:rFonts w:cs="Arial"/>
        </w:rPr>
        <w:t>l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n</w:t>
      </w:r>
      <w:r>
        <w:rPr>
          <w:rFonts w:cs="Arial"/>
          <w:spacing w:val="-1"/>
        </w:rPr>
        <w:t>e</w:t>
      </w:r>
      <w:r>
        <w:rPr>
          <w:rFonts w:cs="Arial"/>
          <w:spacing w:val="1"/>
        </w:rPr>
        <w:t>e</w:t>
      </w:r>
      <w:r>
        <w:rPr>
          <w:rFonts w:cs="Arial"/>
        </w:rPr>
        <w:t>d: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a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cardb</w:t>
      </w:r>
      <w:r>
        <w:rPr>
          <w:rFonts w:cs="Arial"/>
          <w:spacing w:val="1"/>
        </w:rPr>
        <w:t>o</w:t>
      </w:r>
      <w:r>
        <w:rPr>
          <w:rFonts w:cs="Arial"/>
        </w:rPr>
        <w:t>ard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b</w:t>
      </w:r>
      <w:r>
        <w:rPr>
          <w:rFonts w:cs="Arial"/>
          <w:spacing w:val="-1"/>
        </w:rPr>
        <w:t>o</w:t>
      </w:r>
      <w:r>
        <w:rPr>
          <w:rFonts w:cs="Arial"/>
          <w:spacing w:val="1"/>
        </w:rPr>
        <w:t>x</w:t>
      </w:r>
      <w:r>
        <w:rPr>
          <w:rFonts w:cs="Arial"/>
        </w:rPr>
        <w:t>,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a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h</w:t>
      </w:r>
      <w:r>
        <w:rPr>
          <w:rFonts w:cs="Arial"/>
          <w:spacing w:val="-1"/>
        </w:rPr>
        <w:t>o</w:t>
      </w:r>
      <w:r>
        <w:rPr>
          <w:rFonts w:cs="Arial"/>
          <w:spacing w:val="1"/>
        </w:rPr>
        <w:t>l</w:t>
      </w:r>
      <w:r>
        <w:rPr>
          <w:rFonts w:cs="Arial"/>
          <w:spacing w:val="2"/>
        </w:rPr>
        <w:t>e</w:t>
      </w:r>
      <w:r>
        <w:rPr>
          <w:rFonts w:cs="Arial"/>
        </w:rPr>
        <w:t>-p</w:t>
      </w:r>
      <w:r>
        <w:rPr>
          <w:rFonts w:cs="Arial"/>
          <w:spacing w:val="1"/>
        </w:rPr>
        <w:t>u</w:t>
      </w:r>
      <w:r>
        <w:rPr>
          <w:rFonts w:cs="Arial"/>
        </w:rPr>
        <w:t>nch,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1"/>
        </w:rPr>
        <w:t>s</w:t>
      </w:r>
      <w:r>
        <w:rPr>
          <w:rFonts w:cs="Arial"/>
        </w:rPr>
        <w:t>t</w:t>
      </w:r>
      <w:r>
        <w:rPr>
          <w:rFonts w:cs="Arial"/>
          <w:spacing w:val="-2"/>
        </w:rPr>
        <w:t>i</w:t>
      </w:r>
      <w:r>
        <w:rPr>
          <w:rFonts w:cs="Arial"/>
          <w:spacing w:val="1"/>
        </w:rPr>
        <w:t>c</w:t>
      </w:r>
      <w:r>
        <w:rPr>
          <w:rFonts w:cs="Arial"/>
          <w:spacing w:val="5"/>
        </w:rPr>
        <w:t>k</w:t>
      </w:r>
      <w:r>
        <w:rPr>
          <w:rFonts w:cs="Arial"/>
        </w:rPr>
        <w:t>y</w:t>
      </w:r>
      <w:r>
        <w:rPr>
          <w:rFonts w:cs="Arial"/>
          <w:spacing w:val="-9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1"/>
        </w:rPr>
        <w:t>a</w:t>
      </w:r>
      <w:r>
        <w:rPr>
          <w:rFonts w:cs="Arial"/>
        </w:rPr>
        <w:t>p</w:t>
      </w:r>
      <w:r>
        <w:rPr>
          <w:rFonts w:cs="Arial"/>
          <w:spacing w:val="-1"/>
        </w:rPr>
        <w:t>e</w:t>
      </w:r>
      <w:r>
        <w:rPr>
          <w:rFonts w:cs="Arial"/>
        </w:rPr>
        <w:t>,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1"/>
        </w:rPr>
        <w:t>p</w:t>
      </w:r>
      <w:r>
        <w:rPr>
          <w:rFonts w:cs="Arial"/>
          <w:spacing w:val="-1"/>
        </w:rPr>
        <w:t>l</w:t>
      </w:r>
      <w:r>
        <w:rPr>
          <w:rFonts w:cs="Arial"/>
        </w:rPr>
        <w:t>as</w:t>
      </w:r>
      <w:r>
        <w:rPr>
          <w:rFonts w:cs="Arial"/>
          <w:spacing w:val="2"/>
        </w:rPr>
        <w:t>t</w:t>
      </w:r>
      <w:r>
        <w:rPr>
          <w:rFonts w:cs="Arial"/>
          <w:spacing w:val="-1"/>
        </w:rPr>
        <w:t>i</w:t>
      </w:r>
      <w:r>
        <w:rPr>
          <w:rFonts w:cs="Arial"/>
          <w:spacing w:val="1"/>
        </w:rPr>
        <w:t>c</w:t>
      </w:r>
      <w:r>
        <w:rPr>
          <w:rFonts w:cs="Arial"/>
          <w:spacing w:val="-1"/>
        </w:rPr>
        <w:t>i</w:t>
      </w:r>
      <w:r>
        <w:rPr>
          <w:rFonts w:cs="Arial"/>
        </w:rPr>
        <w:t>ne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or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2"/>
        </w:rPr>
        <w:t>b</w:t>
      </w:r>
      <w:r>
        <w:rPr>
          <w:rFonts w:cs="Arial"/>
          <w:spacing w:val="-1"/>
        </w:rPr>
        <w:t>l</w:t>
      </w:r>
      <w:r>
        <w:rPr>
          <w:rFonts w:cs="Arial"/>
        </w:rPr>
        <w:t>u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1"/>
        </w:rPr>
        <w:t>t</w:t>
      </w:r>
      <w:r>
        <w:rPr>
          <w:rFonts w:cs="Arial"/>
        </w:rPr>
        <w:t>ac,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a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1"/>
        </w:rPr>
        <w:t>f</w:t>
      </w:r>
      <w:r>
        <w:rPr>
          <w:rFonts w:cs="Arial"/>
        </w:rPr>
        <w:t>e</w:t>
      </w:r>
      <w:r>
        <w:rPr>
          <w:rFonts w:cs="Arial"/>
          <w:spacing w:val="-2"/>
        </w:rPr>
        <w:t>l</w:t>
      </w:r>
      <w:r>
        <w:rPr>
          <w:rFonts w:cs="Arial"/>
          <w:spacing w:val="4"/>
        </w:rPr>
        <w:t>t</w:t>
      </w:r>
      <w:r>
        <w:rPr>
          <w:rFonts w:cs="Arial"/>
        </w:rPr>
        <w:t>-t</w:t>
      </w:r>
      <w:r>
        <w:rPr>
          <w:rFonts w:cs="Arial"/>
          <w:spacing w:val="1"/>
        </w:rPr>
        <w:t>i</w:t>
      </w:r>
      <w:r>
        <w:rPr>
          <w:rFonts w:cs="Arial"/>
        </w:rPr>
        <w:t>p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1"/>
        </w:rPr>
        <w:t>p</w:t>
      </w:r>
      <w:r>
        <w:rPr>
          <w:rFonts w:cs="Arial"/>
        </w:rPr>
        <w:t>e</w:t>
      </w:r>
      <w:r>
        <w:rPr>
          <w:rFonts w:cs="Arial"/>
          <w:spacing w:val="-1"/>
        </w:rPr>
        <w:t>n</w:t>
      </w:r>
      <w:r>
        <w:rPr>
          <w:rFonts w:cs="Arial"/>
        </w:rPr>
        <w:t>,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str</w:t>
      </w:r>
      <w:r>
        <w:rPr>
          <w:rFonts w:cs="Arial"/>
          <w:spacing w:val="1"/>
        </w:rPr>
        <w:t>i</w:t>
      </w:r>
      <w:r>
        <w:rPr>
          <w:rFonts w:cs="Arial"/>
        </w:rPr>
        <w:t>n</w:t>
      </w:r>
      <w:r>
        <w:rPr>
          <w:rFonts w:cs="Arial"/>
          <w:spacing w:val="-1"/>
        </w:rPr>
        <w:t>g</w:t>
      </w:r>
      <w:r>
        <w:rPr>
          <w:rFonts w:cs="Arial"/>
        </w:rPr>
        <w:t>,</w:t>
      </w:r>
      <w:r>
        <w:rPr>
          <w:rFonts w:cs="Arial"/>
          <w:w w:val="99"/>
        </w:rPr>
        <w:t xml:space="preserve"> </w:t>
      </w:r>
      <w:r>
        <w:rPr>
          <w:rFonts w:cs="Arial"/>
        </w:rPr>
        <w:t>a</w:t>
      </w:r>
      <w:r>
        <w:rPr>
          <w:rFonts w:cs="Arial"/>
          <w:spacing w:val="-1"/>
        </w:rPr>
        <w:t>n</w:t>
      </w:r>
      <w:r>
        <w:rPr>
          <w:rFonts w:cs="Arial"/>
        </w:rPr>
        <w:t>d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p</w:t>
      </w:r>
      <w:r>
        <w:rPr>
          <w:rFonts w:cs="Arial"/>
          <w:spacing w:val="-2"/>
        </w:rPr>
        <w:t>i</w:t>
      </w:r>
      <w:r>
        <w:rPr>
          <w:rFonts w:cs="Arial"/>
        </w:rPr>
        <w:t>ece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of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card.</w:t>
      </w:r>
    </w:p>
    <w:p w:rsidR="00390CA3" w:rsidRDefault="00390CA3">
      <w:pPr>
        <w:spacing w:before="6" w:line="190" w:lineRule="exact"/>
        <w:rPr>
          <w:sz w:val="19"/>
          <w:szCs w:val="19"/>
        </w:rPr>
      </w:pPr>
    </w:p>
    <w:p w:rsidR="00390CA3" w:rsidRDefault="00BD6A69">
      <w:pPr>
        <w:pStyle w:val="BodyText"/>
        <w:numPr>
          <w:ilvl w:val="2"/>
          <w:numId w:val="19"/>
        </w:numPr>
        <w:tabs>
          <w:tab w:val="left" w:pos="846"/>
        </w:tabs>
        <w:ind w:left="846"/>
        <w:rPr>
          <w:rFonts w:cs="Arial"/>
        </w:rPr>
      </w:pPr>
      <w:r>
        <w:rPr>
          <w:rFonts w:cs="Arial"/>
          <w:spacing w:val="3"/>
        </w:rPr>
        <w:t>T</w:t>
      </w:r>
      <w:r>
        <w:rPr>
          <w:rFonts w:cs="Arial"/>
        </w:rPr>
        <w:t>urn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the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b</w:t>
      </w:r>
      <w:r>
        <w:rPr>
          <w:rFonts w:cs="Arial"/>
          <w:spacing w:val="-1"/>
        </w:rPr>
        <w:t>o</w:t>
      </w:r>
      <w:r>
        <w:rPr>
          <w:rFonts w:cs="Arial"/>
        </w:rPr>
        <w:t>x</w:t>
      </w:r>
      <w:r>
        <w:rPr>
          <w:rFonts w:cs="Arial"/>
          <w:spacing w:val="-3"/>
        </w:rPr>
        <w:t xml:space="preserve"> </w:t>
      </w:r>
      <w:r>
        <w:rPr>
          <w:rFonts w:cs="Arial"/>
          <w:spacing w:val="1"/>
        </w:rPr>
        <w:t>o</w:t>
      </w:r>
      <w:r>
        <w:rPr>
          <w:rFonts w:cs="Arial"/>
        </w:rPr>
        <w:t>n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its</w:t>
      </w:r>
      <w:r>
        <w:rPr>
          <w:rFonts w:cs="Arial"/>
          <w:spacing w:val="-3"/>
        </w:rPr>
        <w:t xml:space="preserve"> </w:t>
      </w:r>
      <w:r>
        <w:rPr>
          <w:rFonts w:cs="Arial"/>
        </w:rPr>
        <w:t>s</w:t>
      </w:r>
      <w:r>
        <w:rPr>
          <w:rFonts w:cs="Arial"/>
          <w:spacing w:val="-1"/>
        </w:rPr>
        <w:t>i</w:t>
      </w:r>
      <w:r>
        <w:rPr>
          <w:rFonts w:cs="Arial"/>
        </w:rPr>
        <w:t>de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so</w:t>
      </w:r>
      <w:r>
        <w:rPr>
          <w:rFonts w:cs="Arial"/>
          <w:spacing w:val="-1"/>
        </w:rPr>
        <w:t xml:space="preserve"> </w:t>
      </w:r>
      <w:r>
        <w:rPr>
          <w:rFonts w:cs="Arial"/>
        </w:rPr>
        <w:t>th</w:t>
      </w:r>
      <w:r>
        <w:rPr>
          <w:rFonts w:cs="Arial"/>
          <w:spacing w:val="-1"/>
        </w:rPr>
        <w:t>a</w:t>
      </w:r>
      <w:r>
        <w:rPr>
          <w:rFonts w:cs="Arial"/>
        </w:rPr>
        <w:t>t</w:t>
      </w:r>
      <w:r>
        <w:rPr>
          <w:rFonts w:cs="Arial"/>
          <w:spacing w:val="-2"/>
        </w:rPr>
        <w:t xml:space="preserve"> </w:t>
      </w:r>
      <w:r>
        <w:rPr>
          <w:rFonts w:cs="Arial"/>
        </w:rPr>
        <w:t>an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4"/>
        </w:rPr>
        <w:t>o</w:t>
      </w:r>
      <w:r>
        <w:rPr>
          <w:rFonts w:cs="Arial"/>
        </w:rPr>
        <w:t>p</w:t>
      </w:r>
      <w:r>
        <w:rPr>
          <w:rFonts w:cs="Arial"/>
          <w:spacing w:val="-1"/>
        </w:rPr>
        <w:t>e</w:t>
      </w:r>
      <w:r>
        <w:rPr>
          <w:rFonts w:cs="Arial"/>
        </w:rPr>
        <w:t>n</w:t>
      </w:r>
      <w:r>
        <w:rPr>
          <w:rFonts w:cs="Arial"/>
          <w:spacing w:val="-3"/>
        </w:rPr>
        <w:t xml:space="preserve"> </w:t>
      </w:r>
      <w:r>
        <w:rPr>
          <w:rFonts w:cs="Arial"/>
        </w:rPr>
        <w:t>s</w:t>
      </w:r>
      <w:r>
        <w:rPr>
          <w:rFonts w:cs="Arial"/>
          <w:spacing w:val="-1"/>
        </w:rPr>
        <w:t>i</w:t>
      </w:r>
      <w:r>
        <w:rPr>
          <w:rFonts w:cs="Arial"/>
        </w:rPr>
        <w:t>de</w:t>
      </w:r>
      <w:r>
        <w:rPr>
          <w:rFonts w:cs="Arial"/>
          <w:spacing w:val="-2"/>
        </w:rPr>
        <w:t xml:space="preserve"> i</w:t>
      </w:r>
      <w:r>
        <w:rPr>
          <w:rFonts w:cs="Arial"/>
        </w:rPr>
        <w:t>s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1"/>
        </w:rPr>
        <w:t>f</w:t>
      </w:r>
      <w:r>
        <w:rPr>
          <w:rFonts w:cs="Arial"/>
        </w:rPr>
        <w:t>ac</w:t>
      </w:r>
      <w:r>
        <w:rPr>
          <w:rFonts w:cs="Arial"/>
          <w:spacing w:val="-1"/>
        </w:rPr>
        <w:t>i</w:t>
      </w:r>
      <w:r>
        <w:rPr>
          <w:rFonts w:cs="Arial"/>
        </w:rPr>
        <w:t>ng</w:t>
      </w:r>
      <w:r>
        <w:rPr>
          <w:rFonts w:cs="Arial"/>
          <w:spacing w:val="-3"/>
        </w:rPr>
        <w:t xml:space="preserve"> </w:t>
      </w:r>
      <w:r>
        <w:rPr>
          <w:rFonts w:cs="Arial"/>
          <w:spacing w:val="-5"/>
        </w:rPr>
        <w:t>y</w:t>
      </w:r>
      <w:r>
        <w:rPr>
          <w:rFonts w:cs="Arial"/>
          <w:spacing w:val="1"/>
        </w:rPr>
        <w:t>ou</w:t>
      </w:r>
      <w:r>
        <w:rPr>
          <w:rFonts w:cs="Arial"/>
        </w:rPr>
        <w:t>.</w:t>
      </w:r>
    </w:p>
    <w:p w:rsidR="00390CA3" w:rsidRDefault="00390CA3">
      <w:pPr>
        <w:spacing w:before="1" w:line="110" w:lineRule="exact"/>
        <w:rPr>
          <w:sz w:val="11"/>
          <w:szCs w:val="11"/>
        </w:rPr>
      </w:pPr>
    </w:p>
    <w:p w:rsidR="00390CA3" w:rsidRDefault="00BD6A69">
      <w:pPr>
        <w:pStyle w:val="BodyText"/>
        <w:numPr>
          <w:ilvl w:val="2"/>
          <w:numId w:val="19"/>
        </w:numPr>
        <w:tabs>
          <w:tab w:val="left" w:pos="846"/>
        </w:tabs>
        <w:spacing w:line="291" w:lineRule="auto"/>
        <w:ind w:left="846" w:right="347"/>
        <w:rPr>
          <w:rFonts w:cs="Arial"/>
        </w:rPr>
      </w:pPr>
      <w:r>
        <w:rPr>
          <w:rFonts w:cs="Arial"/>
        </w:rPr>
        <w:t>U</w:t>
      </w:r>
      <w:r>
        <w:rPr>
          <w:rFonts w:cs="Arial"/>
          <w:spacing w:val="1"/>
        </w:rPr>
        <w:t>s</w:t>
      </w:r>
      <w:r>
        <w:rPr>
          <w:rFonts w:cs="Arial"/>
          <w:spacing w:val="-1"/>
        </w:rPr>
        <w:t>i</w:t>
      </w:r>
      <w:r>
        <w:rPr>
          <w:rFonts w:cs="Arial"/>
        </w:rPr>
        <w:t>ng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1"/>
        </w:rPr>
        <w:t>t</w:t>
      </w:r>
      <w:r>
        <w:rPr>
          <w:rFonts w:cs="Arial"/>
        </w:rPr>
        <w:t>he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h</w:t>
      </w:r>
      <w:r>
        <w:rPr>
          <w:rFonts w:cs="Arial"/>
          <w:spacing w:val="-1"/>
        </w:rPr>
        <w:t>o</w:t>
      </w:r>
      <w:r>
        <w:rPr>
          <w:rFonts w:cs="Arial"/>
          <w:spacing w:val="1"/>
        </w:rPr>
        <w:t>l</w:t>
      </w:r>
      <w:r>
        <w:rPr>
          <w:rFonts w:cs="Arial"/>
        </w:rPr>
        <w:t>e-p</w:t>
      </w:r>
      <w:r>
        <w:rPr>
          <w:rFonts w:cs="Arial"/>
          <w:spacing w:val="1"/>
        </w:rPr>
        <w:t>u</w:t>
      </w:r>
      <w:r>
        <w:rPr>
          <w:rFonts w:cs="Arial"/>
        </w:rPr>
        <w:t>nch,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4"/>
        </w:rPr>
        <w:t>m</w:t>
      </w:r>
      <w:r>
        <w:rPr>
          <w:rFonts w:cs="Arial"/>
          <w:spacing w:val="-3"/>
        </w:rPr>
        <w:t>a</w:t>
      </w:r>
      <w:r>
        <w:rPr>
          <w:rFonts w:cs="Arial"/>
          <w:spacing w:val="1"/>
        </w:rPr>
        <w:t>k</w:t>
      </w:r>
      <w:r>
        <w:rPr>
          <w:rFonts w:cs="Arial"/>
        </w:rPr>
        <w:t>e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a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1"/>
        </w:rPr>
        <w:t>h</w:t>
      </w:r>
      <w:r>
        <w:rPr>
          <w:rFonts w:cs="Arial"/>
        </w:rPr>
        <w:t>ole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in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-1"/>
        </w:rPr>
        <w:t>t</w:t>
      </w:r>
      <w:r>
        <w:rPr>
          <w:rFonts w:cs="Arial"/>
          <w:spacing w:val="1"/>
        </w:rPr>
        <w:t>h</w:t>
      </w:r>
      <w:r>
        <w:rPr>
          <w:rFonts w:cs="Arial"/>
        </w:rPr>
        <w:t>e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roof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of</w:t>
      </w:r>
      <w:r>
        <w:rPr>
          <w:rFonts w:cs="Arial"/>
          <w:spacing w:val="-3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-1"/>
        </w:rPr>
        <w:t>h</w:t>
      </w:r>
      <w:r>
        <w:rPr>
          <w:rFonts w:cs="Arial"/>
        </w:rPr>
        <w:t>e</w:t>
      </w:r>
      <w:r>
        <w:rPr>
          <w:rFonts w:cs="Arial"/>
          <w:spacing w:val="-3"/>
        </w:rPr>
        <w:t xml:space="preserve"> </w:t>
      </w:r>
      <w:r>
        <w:rPr>
          <w:rFonts w:cs="Arial"/>
          <w:spacing w:val="1"/>
        </w:rPr>
        <w:t>b</w:t>
      </w:r>
      <w:r>
        <w:rPr>
          <w:rFonts w:cs="Arial"/>
        </w:rPr>
        <w:t>ox.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Use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-1"/>
        </w:rPr>
        <w:t>t</w:t>
      </w:r>
      <w:r>
        <w:rPr>
          <w:rFonts w:cs="Arial"/>
          <w:spacing w:val="1"/>
        </w:rPr>
        <w:t>a</w:t>
      </w:r>
      <w:r>
        <w:rPr>
          <w:rFonts w:cs="Arial"/>
        </w:rPr>
        <w:t>pe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1"/>
        </w:rPr>
        <w:t>t</w:t>
      </w:r>
      <w:r>
        <w:rPr>
          <w:rFonts w:cs="Arial"/>
        </w:rPr>
        <w:t>o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stre</w:t>
      </w:r>
      <w:r>
        <w:rPr>
          <w:rFonts w:cs="Arial"/>
          <w:spacing w:val="-1"/>
        </w:rPr>
        <w:t>n</w:t>
      </w:r>
      <w:r>
        <w:rPr>
          <w:rFonts w:cs="Arial"/>
        </w:rPr>
        <w:t>g</w:t>
      </w:r>
      <w:r>
        <w:rPr>
          <w:rFonts w:cs="Arial"/>
          <w:spacing w:val="1"/>
        </w:rPr>
        <w:t>t</w:t>
      </w:r>
      <w:r>
        <w:rPr>
          <w:rFonts w:cs="Arial"/>
        </w:rPr>
        <w:t>h</w:t>
      </w:r>
      <w:r>
        <w:rPr>
          <w:rFonts w:cs="Arial"/>
          <w:spacing w:val="1"/>
        </w:rPr>
        <w:t>e</w:t>
      </w:r>
      <w:r>
        <w:rPr>
          <w:rFonts w:cs="Arial"/>
        </w:rPr>
        <w:t>n</w:t>
      </w:r>
      <w:r>
        <w:rPr>
          <w:rFonts w:cs="Arial"/>
          <w:spacing w:val="-3"/>
        </w:rPr>
        <w:t xml:space="preserve"> </w:t>
      </w:r>
      <w:r>
        <w:rPr>
          <w:rFonts w:cs="Arial"/>
        </w:rPr>
        <w:t>the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corners</w:t>
      </w:r>
      <w:r>
        <w:rPr>
          <w:rFonts w:cs="Arial"/>
          <w:w w:val="99"/>
        </w:rPr>
        <w:t xml:space="preserve"> </w:t>
      </w:r>
      <w:r>
        <w:rPr>
          <w:rFonts w:cs="Arial"/>
        </w:rPr>
        <w:t>of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-1"/>
        </w:rPr>
        <w:t>h</w:t>
      </w:r>
      <w:r>
        <w:rPr>
          <w:rFonts w:cs="Arial"/>
        </w:rPr>
        <w:t>e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-1"/>
        </w:rPr>
        <w:t>b</w:t>
      </w:r>
      <w:r>
        <w:rPr>
          <w:rFonts w:cs="Arial"/>
        </w:rPr>
        <w:t>ox.</w:t>
      </w:r>
    </w:p>
    <w:p w:rsidR="00390CA3" w:rsidRDefault="00BD6A69">
      <w:pPr>
        <w:pStyle w:val="BodyText"/>
        <w:numPr>
          <w:ilvl w:val="2"/>
          <w:numId w:val="19"/>
        </w:numPr>
        <w:tabs>
          <w:tab w:val="left" w:pos="846"/>
        </w:tabs>
        <w:spacing w:before="63"/>
        <w:ind w:left="846"/>
        <w:rPr>
          <w:rFonts w:cs="Arial"/>
        </w:rPr>
      </w:pPr>
      <w:r>
        <w:rPr>
          <w:rFonts w:cs="Arial"/>
          <w:spacing w:val="-1"/>
        </w:rPr>
        <w:t>S</w:t>
      </w:r>
      <w:r>
        <w:rPr>
          <w:rFonts w:cs="Arial"/>
        </w:rPr>
        <w:t>q</w:t>
      </w:r>
      <w:r>
        <w:rPr>
          <w:rFonts w:cs="Arial"/>
          <w:spacing w:val="1"/>
        </w:rPr>
        <w:t>u</w:t>
      </w:r>
      <w:r>
        <w:rPr>
          <w:rFonts w:cs="Arial"/>
        </w:rPr>
        <w:t>ash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a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-1"/>
        </w:rPr>
        <w:t>l</w:t>
      </w:r>
      <w:r>
        <w:rPr>
          <w:rFonts w:cs="Arial"/>
        </w:rPr>
        <w:t>ar</w:t>
      </w:r>
      <w:r>
        <w:rPr>
          <w:rFonts w:cs="Arial"/>
          <w:spacing w:val="2"/>
        </w:rPr>
        <w:t>g</w:t>
      </w:r>
      <w:r>
        <w:rPr>
          <w:rFonts w:cs="Arial"/>
        </w:rPr>
        <w:t>e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1"/>
        </w:rPr>
        <w:t>p</w:t>
      </w:r>
      <w:r>
        <w:rPr>
          <w:rFonts w:cs="Arial"/>
          <w:spacing w:val="-1"/>
        </w:rPr>
        <w:t>i</w:t>
      </w:r>
      <w:r>
        <w:rPr>
          <w:rFonts w:cs="Arial"/>
        </w:rPr>
        <w:t>ece</w:t>
      </w:r>
      <w:r>
        <w:rPr>
          <w:rFonts w:cs="Arial"/>
          <w:spacing w:val="-3"/>
        </w:rPr>
        <w:t xml:space="preserve"> </w:t>
      </w:r>
      <w:r>
        <w:rPr>
          <w:rFonts w:cs="Arial"/>
        </w:rPr>
        <w:t>of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p</w:t>
      </w:r>
      <w:r>
        <w:rPr>
          <w:rFonts w:cs="Arial"/>
          <w:spacing w:val="-2"/>
        </w:rPr>
        <w:t>l</w:t>
      </w:r>
      <w:r>
        <w:rPr>
          <w:rFonts w:cs="Arial"/>
          <w:spacing w:val="1"/>
        </w:rPr>
        <w:t>as</w:t>
      </w:r>
      <w:r>
        <w:rPr>
          <w:rFonts w:cs="Arial"/>
        </w:rPr>
        <w:t>t</w:t>
      </w:r>
      <w:r>
        <w:rPr>
          <w:rFonts w:cs="Arial"/>
          <w:spacing w:val="-2"/>
        </w:rPr>
        <w:t>i</w:t>
      </w:r>
      <w:r>
        <w:rPr>
          <w:rFonts w:cs="Arial"/>
          <w:spacing w:val="1"/>
        </w:rPr>
        <w:t>c</w:t>
      </w:r>
      <w:r>
        <w:rPr>
          <w:rFonts w:cs="Arial"/>
          <w:spacing w:val="-1"/>
        </w:rPr>
        <w:t>i</w:t>
      </w:r>
      <w:r>
        <w:rPr>
          <w:rFonts w:cs="Arial"/>
        </w:rPr>
        <w:t>ne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or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2"/>
        </w:rPr>
        <w:t>b</w:t>
      </w:r>
      <w:r>
        <w:rPr>
          <w:rFonts w:cs="Arial"/>
          <w:spacing w:val="-1"/>
        </w:rPr>
        <w:t>l</w:t>
      </w:r>
      <w:r>
        <w:rPr>
          <w:rFonts w:cs="Arial"/>
        </w:rPr>
        <w:t>u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1"/>
        </w:rPr>
        <w:t>t</w:t>
      </w:r>
      <w:r>
        <w:rPr>
          <w:rFonts w:cs="Arial"/>
        </w:rPr>
        <w:t>ac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o</w:t>
      </w:r>
      <w:r>
        <w:rPr>
          <w:rFonts w:cs="Arial"/>
          <w:spacing w:val="-1"/>
        </w:rPr>
        <w:t>n</w:t>
      </w:r>
      <w:r>
        <w:rPr>
          <w:rFonts w:cs="Arial"/>
          <w:spacing w:val="2"/>
        </w:rPr>
        <w:t>t</w:t>
      </w:r>
      <w:r>
        <w:rPr>
          <w:rFonts w:cs="Arial"/>
        </w:rPr>
        <w:t>o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-1"/>
        </w:rPr>
        <w:t>t</w:t>
      </w:r>
      <w:r>
        <w:rPr>
          <w:rFonts w:cs="Arial"/>
          <w:spacing w:val="1"/>
        </w:rPr>
        <w:t>h</w:t>
      </w:r>
      <w:r>
        <w:rPr>
          <w:rFonts w:cs="Arial"/>
        </w:rPr>
        <w:t>e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1"/>
        </w:rPr>
        <w:t>f</w:t>
      </w:r>
      <w:r>
        <w:rPr>
          <w:rFonts w:cs="Arial"/>
        </w:rPr>
        <w:t>e</w:t>
      </w:r>
      <w:r>
        <w:rPr>
          <w:rFonts w:cs="Arial"/>
          <w:spacing w:val="-2"/>
        </w:rPr>
        <w:t>l</w:t>
      </w:r>
      <w:r>
        <w:rPr>
          <w:rFonts w:cs="Arial"/>
          <w:spacing w:val="4"/>
        </w:rPr>
        <w:t>t</w:t>
      </w:r>
      <w:r>
        <w:rPr>
          <w:rFonts w:cs="Arial"/>
        </w:rPr>
        <w:t>-t</w:t>
      </w:r>
      <w:r>
        <w:rPr>
          <w:rFonts w:cs="Arial"/>
          <w:spacing w:val="-2"/>
        </w:rPr>
        <w:t>i</w:t>
      </w:r>
      <w:r>
        <w:rPr>
          <w:rFonts w:cs="Arial"/>
        </w:rPr>
        <w:t>p</w:t>
      </w:r>
      <w:r>
        <w:rPr>
          <w:rFonts w:cs="Arial"/>
          <w:spacing w:val="-3"/>
        </w:rPr>
        <w:t xml:space="preserve"> </w:t>
      </w:r>
      <w:r>
        <w:rPr>
          <w:rFonts w:cs="Arial"/>
        </w:rPr>
        <w:t>p</w:t>
      </w:r>
      <w:r>
        <w:rPr>
          <w:rFonts w:cs="Arial"/>
          <w:spacing w:val="1"/>
        </w:rPr>
        <w:t>e</w:t>
      </w:r>
      <w:r>
        <w:rPr>
          <w:rFonts w:cs="Arial"/>
        </w:rPr>
        <w:t>n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-1"/>
        </w:rPr>
        <w:t>n</w:t>
      </w:r>
      <w:r>
        <w:rPr>
          <w:rFonts w:cs="Arial"/>
          <w:spacing w:val="1"/>
        </w:rPr>
        <w:t>e</w:t>
      </w:r>
      <w:r>
        <w:rPr>
          <w:rFonts w:cs="Arial"/>
        </w:rPr>
        <w:t>ar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2"/>
        </w:rPr>
        <w:t>h</w:t>
      </w:r>
      <w:r>
        <w:rPr>
          <w:rFonts w:cs="Arial"/>
        </w:rPr>
        <w:t>e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1"/>
        </w:rPr>
        <w:t>n</w:t>
      </w:r>
      <w:r>
        <w:rPr>
          <w:rFonts w:cs="Arial"/>
          <w:spacing w:val="-1"/>
        </w:rPr>
        <w:t>i</w:t>
      </w:r>
      <w:r>
        <w:rPr>
          <w:rFonts w:cs="Arial"/>
        </w:rPr>
        <w:t>b.</w:t>
      </w:r>
    </w:p>
    <w:p w:rsidR="00390CA3" w:rsidRDefault="00390CA3">
      <w:pPr>
        <w:spacing w:before="1" w:line="110" w:lineRule="exact"/>
        <w:rPr>
          <w:sz w:val="11"/>
          <w:szCs w:val="11"/>
        </w:rPr>
      </w:pPr>
    </w:p>
    <w:p w:rsidR="00390CA3" w:rsidRDefault="00BD6A69">
      <w:pPr>
        <w:pStyle w:val="BodyText"/>
        <w:numPr>
          <w:ilvl w:val="2"/>
          <w:numId w:val="19"/>
        </w:numPr>
        <w:tabs>
          <w:tab w:val="left" w:pos="846"/>
        </w:tabs>
        <w:ind w:left="846"/>
        <w:rPr>
          <w:rFonts w:cs="Arial"/>
        </w:rPr>
      </w:pPr>
      <w:r>
        <w:rPr>
          <w:rFonts w:cs="Arial"/>
          <w:spacing w:val="3"/>
        </w:rPr>
        <w:t>T</w:t>
      </w:r>
      <w:r>
        <w:rPr>
          <w:rFonts w:cs="Arial"/>
          <w:spacing w:val="-1"/>
        </w:rPr>
        <w:t>i</w:t>
      </w:r>
      <w:r>
        <w:rPr>
          <w:rFonts w:cs="Arial"/>
        </w:rPr>
        <w:t>e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-1"/>
        </w:rPr>
        <w:t>a</w:t>
      </w:r>
      <w:r>
        <w:rPr>
          <w:rFonts w:cs="Arial"/>
        </w:rPr>
        <w:t>n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-1"/>
        </w:rPr>
        <w:t>e</w:t>
      </w:r>
      <w:r>
        <w:rPr>
          <w:rFonts w:cs="Arial"/>
          <w:spacing w:val="1"/>
        </w:rPr>
        <w:t>n</w:t>
      </w:r>
      <w:r>
        <w:rPr>
          <w:rFonts w:cs="Arial"/>
        </w:rPr>
        <w:t>d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-1"/>
        </w:rPr>
        <w:t>o</w:t>
      </w:r>
      <w:r>
        <w:rPr>
          <w:rFonts w:cs="Arial"/>
        </w:rPr>
        <w:t>f</w:t>
      </w:r>
      <w:r>
        <w:rPr>
          <w:rFonts w:cs="Arial"/>
          <w:spacing w:val="-2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-1"/>
        </w:rPr>
        <w:t>h</w:t>
      </w:r>
      <w:r>
        <w:rPr>
          <w:rFonts w:cs="Arial"/>
        </w:rPr>
        <w:t>e</w:t>
      </w:r>
      <w:r>
        <w:rPr>
          <w:rFonts w:cs="Arial"/>
          <w:spacing w:val="-2"/>
        </w:rPr>
        <w:t xml:space="preserve"> </w:t>
      </w:r>
      <w:r>
        <w:rPr>
          <w:rFonts w:cs="Arial"/>
        </w:rPr>
        <w:t>str</w:t>
      </w:r>
      <w:r>
        <w:rPr>
          <w:rFonts w:cs="Arial"/>
          <w:spacing w:val="-1"/>
        </w:rPr>
        <w:t>i</w:t>
      </w:r>
      <w:r>
        <w:rPr>
          <w:rFonts w:cs="Arial"/>
        </w:rPr>
        <w:t>ng</w:t>
      </w:r>
      <w:r>
        <w:rPr>
          <w:rFonts w:cs="Arial"/>
          <w:spacing w:val="-3"/>
        </w:rPr>
        <w:t xml:space="preserve"> </w:t>
      </w:r>
      <w:r>
        <w:rPr>
          <w:rFonts w:cs="Arial"/>
        </w:rPr>
        <w:t>to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1"/>
        </w:rPr>
        <w:t>t</w:t>
      </w:r>
      <w:r>
        <w:rPr>
          <w:rFonts w:cs="Arial"/>
        </w:rPr>
        <w:t>he</w:t>
      </w:r>
      <w:r>
        <w:rPr>
          <w:rFonts w:cs="Arial"/>
          <w:spacing w:val="-3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1"/>
        </w:rPr>
        <w:t>o</w:t>
      </w:r>
      <w:r>
        <w:rPr>
          <w:rFonts w:cs="Arial"/>
        </w:rPr>
        <w:t>p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-1"/>
        </w:rPr>
        <w:t>o</w:t>
      </w:r>
      <w:r>
        <w:rPr>
          <w:rFonts w:cs="Arial"/>
        </w:rPr>
        <w:t>f</w:t>
      </w:r>
      <w:r>
        <w:rPr>
          <w:rFonts w:cs="Arial"/>
          <w:spacing w:val="-2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-1"/>
        </w:rPr>
        <w:t>h</w:t>
      </w:r>
      <w:r>
        <w:rPr>
          <w:rFonts w:cs="Arial"/>
        </w:rPr>
        <w:t>e p</w:t>
      </w:r>
      <w:r>
        <w:rPr>
          <w:rFonts w:cs="Arial"/>
          <w:spacing w:val="1"/>
        </w:rPr>
        <w:t>e</w:t>
      </w:r>
      <w:r>
        <w:rPr>
          <w:rFonts w:cs="Arial"/>
        </w:rPr>
        <w:t>n.</w:t>
      </w:r>
    </w:p>
    <w:p w:rsidR="00390CA3" w:rsidRDefault="00390CA3">
      <w:pPr>
        <w:spacing w:before="8" w:line="100" w:lineRule="exact"/>
        <w:rPr>
          <w:sz w:val="10"/>
          <w:szCs w:val="10"/>
        </w:rPr>
      </w:pPr>
    </w:p>
    <w:p w:rsidR="00390CA3" w:rsidRDefault="00BD6A69">
      <w:pPr>
        <w:pStyle w:val="BodyText"/>
        <w:numPr>
          <w:ilvl w:val="2"/>
          <w:numId w:val="19"/>
        </w:numPr>
        <w:tabs>
          <w:tab w:val="left" w:pos="846"/>
        </w:tabs>
        <w:spacing w:line="293" w:lineRule="auto"/>
        <w:ind w:left="846" w:right="501"/>
        <w:rPr>
          <w:rFonts w:cs="Arial"/>
        </w:rPr>
      </w:pPr>
      <w:r>
        <w:rPr>
          <w:rFonts w:cs="Arial"/>
          <w:spacing w:val="3"/>
        </w:rPr>
        <w:t>T</w:t>
      </w:r>
      <w:r>
        <w:rPr>
          <w:rFonts w:cs="Arial"/>
        </w:rPr>
        <w:t>hread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the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ot</w:t>
      </w:r>
      <w:r>
        <w:rPr>
          <w:rFonts w:cs="Arial"/>
          <w:spacing w:val="-1"/>
        </w:rPr>
        <w:t>h</w:t>
      </w:r>
      <w:r>
        <w:rPr>
          <w:rFonts w:cs="Arial"/>
        </w:rPr>
        <w:t>er</w:t>
      </w:r>
      <w:r>
        <w:rPr>
          <w:rFonts w:cs="Arial"/>
          <w:spacing w:val="-2"/>
        </w:rPr>
        <w:t xml:space="preserve"> </w:t>
      </w:r>
      <w:r>
        <w:rPr>
          <w:rFonts w:cs="Arial"/>
        </w:rPr>
        <w:t>e</w:t>
      </w:r>
      <w:r>
        <w:rPr>
          <w:rFonts w:cs="Arial"/>
          <w:spacing w:val="-1"/>
        </w:rPr>
        <w:t>n</w:t>
      </w:r>
      <w:r>
        <w:rPr>
          <w:rFonts w:cs="Arial"/>
        </w:rPr>
        <w:t>d</w:t>
      </w:r>
      <w:r>
        <w:rPr>
          <w:rFonts w:cs="Arial"/>
          <w:spacing w:val="-2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-1"/>
        </w:rPr>
        <w:t>h</w:t>
      </w:r>
      <w:r>
        <w:rPr>
          <w:rFonts w:cs="Arial"/>
        </w:rPr>
        <w:t>ro</w:t>
      </w:r>
      <w:r>
        <w:rPr>
          <w:rFonts w:cs="Arial"/>
          <w:spacing w:val="1"/>
        </w:rPr>
        <w:t>u</w:t>
      </w:r>
      <w:r>
        <w:rPr>
          <w:rFonts w:cs="Arial"/>
        </w:rPr>
        <w:t>gh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1"/>
        </w:rPr>
        <w:t>h</w:t>
      </w:r>
      <w:r>
        <w:rPr>
          <w:rFonts w:cs="Arial"/>
        </w:rPr>
        <w:t>e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1"/>
        </w:rPr>
        <w:t>h</w:t>
      </w:r>
      <w:r>
        <w:rPr>
          <w:rFonts w:cs="Arial"/>
        </w:rPr>
        <w:t>o</w:t>
      </w:r>
      <w:r>
        <w:rPr>
          <w:rFonts w:cs="Arial"/>
          <w:spacing w:val="-2"/>
        </w:rPr>
        <w:t>l</w:t>
      </w:r>
      <w:r>
        <w:rPr>
          <w:rFonts w:cs="Arial"/>
        </w:rPr>
        <w:t>e</w:t>
      </w:r>
      <w:r>
        <w:rPr>
          <w:rFonts w:cs="Arial"/>
          <w:spacing w:val="-2"/>
        </w:rPr>
        <w:t xml:space="preserve"> i</w:t>
      </w:r>
      <w:r>
        <w:rPr>
          <w:rFonts w:cs="Arial"/>
        </w:rPr>
        <w:t>n</w:t>
      </w:r>
      <w:r>
        <w:rPr>
          <w:rFonts w:cs="Arial"/>
          <w:spacing w:val="-3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-1"/>
        </w:rPr>
        <w:t>h</w:t>
      </w:r>
      <w:r>
        <w:rPr>
          <w:rFonts w:cs="Arial"/>
        </w:rPr>
        <w:t>e</w:t>
      </w:r>
      <w:r>
        <w:rPr>
          <w:rFonts w:cs="Arial"/>
          <w:spacing w:val="-3"/>
        </w:rPr>
        <w:t xml:space="preserve"> </w:t>
      </w:r>
      <w:r>
        <w:rPr>
          <w:rFonts w:cs="Arial"/>
        </w:rPr>
        <w:t>ro</w:t>
      </w:r>
      <w:r>
        <w:rPr>
          <w:rFonts w:cs="Arial"/>
          <w:spacing w:val="-1"/>
        </w:rPr>
        <w:t>o</w:t>
      </w:r>
      <w:r>
        <w:rPr>
          <w:rFonts w:cs="Arial"/>
        </w:rPr>
        <w:t>f</w:t>
      </w:r>
      <w:r>
        <w:rPr>
          <w:rFonts w:cs="Arial"/>
          <w:spacing w:val="-2"/>
        </w:rPr>
        <w:t xml:space="preserve"> </w:t>
      </w:r>
      <w:r>
        <w:rPr>
          <w:rFonts w:cs="Arial"/>
        </w:rPr>
        <w:t>of</w:t>
      </w:r>
      <w:r>
        <w:rPr>
          <w:rFonts w:cs="Arial"/>
          <w:spacing w:val="-3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1"/>
        </w:rPr>
        <w:t>h</w:t>
      </w:r>
      <w:r>
        <w:rPr>
          <w:rFonts w:cs="Arial"/>
        </w:rPr>
        <w:t>e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-1"/>
        </w:rPr>
        <w:t>b</w:t>
      </w:r>
      <w:r>
        <w:rPr>
          <w:rFonts w:cs="Arial"/>
        </w:rPr>
        <w:t>ox.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2"/>
        </w:rPr>
        <w:t>N</w:t>
      </w:r>
      <w:r>
        <w:rPr>
          <w:rFonts w:cs="Arial"/>
          <w:spacing w:val="1"/>
        </w:rPr>
        <w:t>o</w:t>
      </w:r>
      <w:r>
        <w:rPr>
          <w:rFonts w:cs="Arial"/>
        </w:rPr>
        <w:t>w</w:t>
      </w:r>
      <w:r>
        <w:rPr>
          <w:rFonts w:cs="Arial"/>
          <w:spacing w:val="-7"/>
        </w:rPr>
        <w:t xml:space="preserve"> </w:t>
      </w:r>
      <w:r>
        <w:rPr>
          <w:rFonts w:cs="Arial"/>
        </w:rPr>
        <w:t>st</w:t>
      </w:r>
      <w:r>
        <w:rPr>
          <w:rFonts w:cs="Arial"/>
          <w:spacing w:val="1"/>
        </w:rPr>
        <w:t>a</w:t>
      </w:r>
      <w:r>
        <w:rPr>
          <w:rFonts w:cs="Arial"/>
        </w:rPr>
        <w:t>nd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1"/>
        </w:rPr>
        <w:t>t</w:t>
      </w:r>
      <w:r>
        <w:rPr>
          <w:rFonts w:cs="Arial"/>
        </w:rPr>
        <w:t>he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1"/>
        </w:rPr>
        <w:t>b</w:t>
      </w:r>
      <w:r>
        <w:rPr>
          <w:rFonts w:cs="Arial"/>
        </w:rPr>
        <w:t>ox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so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-1"/>
        </w:rPr>
        <w:t>t</w:t>
      </w:r>
      <w:r>
        <w:rPr>
          <w:rFonts w:cs="Arial"/>
        </w:rPr>
        <w:t>h</w:t>
      </w:r>
      <w:r>
        <w:rPr>
          <w:rFonts w:cs="Arial"/>
          <w:spacing w:val="1"/>
        </w:rPr>
        <w:t>a</w:t>
      </w:r>
      <w:r>
        <w:rPr>
          <w:rFonts w:cs="Arial"/>
        </w:rPr>
        <w:t>t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1"/>
        </w:rPr>
        <w:t>h</w:t>
      </w:r>
      <w:r>
        <w:rPr>
          <w:rFonts w:cs="Arial"/>
        </w:rPr>
        <w:t>e</w:t>
      </w:r>
      <w:r>
        <w:rPr>
          <w:rFonts w:cs="Arial"/>
          <w:w w:val="99"/>
        </w:rPr>
        <w:t xml:space="preserve"> </w:t>
      </w:r>
      <w:r>
        <w:rPr>
          <w:rFonts w:cs="Arial"/>
        </w:rPr>
        <w:t>p</w:t>
      </w:r>
      <w:r>
        <w:rPr>
          <w:rFonts w:cs="Arial"/>
          <w:spacing w:val="-1"/>
        </w:rPr>
        <w:t>e</w:t>
      </w:r>
      <w:r>
        <w:rPr>
          <w:rFonts w:cs="Arial"/>
        </w:rPr>
        <w:t>n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h</w:t>
      </w:r>
      <w:r>
        <w:rPr>
          <w:rFonts w:cs="Arial"/>
          <w:spacing w:val="-1"/>
        </w:rPr>
        <w:t>a</w:t>
      </w:r>
      <w:r>
        <w:rPr>
          <w:rFonts w:cs="Arial"/>
          <w:spacing w:val="1"/>
        </w:rPr>
        <w:t>n</w:t>
      </w:r>
      <w:r>
        <w:rPr>
          <w:rFonts w:cs="Arial"/>
        </w:rPr>
        <w:t>gs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1"/>
        </w:rPr>
        <w:t>f</w:t>
      </w:r>
      <w:r>
        <w:rPr>
          <w:rFonts w:cs="Arial"/>
        </w:rPr>
        <w:t>re</w:t>
      </w:r>
      <w:r>
        <w:rPr>
          <w:rFonts w:cs="Arial"/>
          <w:spacing w:val="-1"/>
        </w:rPr>
        <w:t>e</w:t>
      </w:r>
      <w:r>
        <w:rPr>
          <w:rFonts w:cs="Arial"/>
        </w:rPr>
        <w:t>.</w:t>
      </w:r>
    </w:p>
    <w:p w:rsidR="00390CA3" w:rsidRDefault="00BD6A69">
      <w:pPr>
        <w:pStyle w:val="BodyText"/>
        <w:numPr>
          <w:ilvl w:val="2"/>
          <w:numId w:val="19"/>
        </w:numPr>
        <w:tabs>
          <w:tab w:val="left" w:pos="846"/>
        </w:tabs>
        <w:spacing w:before="61" w:line="290" w:lineRule="auto"/>
        <w:ind w:left="846" w:right="226"/>
        <w:rPr>
          <w:rFonts w:cs="Arial"/>
        </w:rPr>
      </w:pPr>
      <w:r>
        <w:rPr>
          <w:rFonts w:cs="Arial"/>
          <w:spacing w:val="-1"/>
        </w:rPr>
        <w:t>A</w:t>
      </w:r>
      <w:r>
        <w:rPr>
          <w:rFonts w:cs="Arial"/>
        </w:rPr>
        <w:t>tt</w:t>
      </w:r>
      <w:r>
        <w:rPr>
          <w:rFonts w:cs="Arial"/>
          <w:spacing w:val="-1"/>
        </w:rPr>
        <w:t>a</w:t>
      </w:r>
      <w:r>
        <w:rPr>
          <w:rFonts w:cs="Arial"/>
          <w:spacing w:val="1"/>
        </w:rPr>
        <w:t>c</w:t>
      </w:r>
      <w:r>
        <w:rPr>
          <w:rFonts w:cs="Arial"/>
        </w:rPr>
        <w:t>h</w:t>
      </w:r>
      <w:r>
        <w:rPr>
          <w:rFonts w:cs="Arial"/>
          <w:spacing w:val="-3"/>
        </w:rPr>
        <w:t xml:space="preserve"> </w:t>
      </w:r>
      <w:r>
        <w:rPr>
          <w:rFonts w:cs="Arial"/>
        </w:rPr>
        <w:t>the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1"/>
        </w:rPr>
        <w:t>f</w:t>
      </w:r>
      <w:r>
        <w:rPr>
          <w:rFonts w:cs="Arial"/>
        </w:rPr>
        <w:t>ree</w:t>
      </w:r>
      <w:r>
        <w:rPr>
          <w:rFonts w:cs="Arial"/>
          <w:spacing w:val="-3"/>
        </w:rPr>
        <w:t xml:space="preserve"> </w:t>
      </w:r>
      <w:r>
        <w:rPr>
          <w:rFonts w:cs="Arial"/>
        </w:rPr>
        <w:t>e</w:t>
      </w:r>
      <w:r>
        <w:rPr>
          <w:rFonts w:cs="Arial"/>
          <w:spacing w:val="-1"/>
        </w:rPr>
        <w:t>n</w:t>
      </w:r>
      <w:r>
        <w:rPr>
          <w:rFonts w:cs="Arial"/>
        </w:rPr>
        <w:t>d</w:t>
      </w:r>
      <w:r>
        <w:rPr>
          <w:rFonts w:cs="Arial"/>
          <w:spacing w:val="-3"/>
        </w:rPr>
        <w:t xml:space="preserve"> </w:t>
      </w:r>
      <w:r>
        <w:rPr>
          <w:rFonts w:cs="Arial"/>
        </w:rPr>
        <w:t>of</w:t>
      </w:r>
      <w:r>
        <w:rPr>
          <w:rFonts w:cs="Arial"/>
          <w:spacing w:val="-3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-1"/>
        </w:rPr>
        <w:t>h</w:t>
      </w:r>
      <w:r>
        <w:rPr>
          <w:rFonts w:cs="Arial"/>
        </w:rPr>
        <w:t>e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2"/>
        </w:rPr>
        <w:t>s</w:t>
      </w:r>
      <w:r>
        <w:rPr>
          <w:rFonts w:cs="Arial"/>
        </w:rPr>
        <w:t>tr</w:t>
      </w:r>
      <w:r>
        <w:rPr>
          <w:rFonts w:cs="Arial"/>
          <w:spacing w:val="-1"/>
        </w:rPr>
        <w:t>i</w:t>
      </w:r>
      <w:r>
        <w:rPr>
          <w:rFonts w:cs="Arial"/>
        </w:rPr>
        <w:t>ng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1"/>
        </w:rPr>
        <w:t>t</w:t>
      </w:r>
      <w:r>
        <w:rPr>
          <w:rFonts w:cs="Arial"/>
        </w:rPr>
        <w:t>o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-1"/>
        </w:rPr>
        <w:t>t</w:t>
      </w:r>
      <w:r>
        <w:rPr>
          <w:rFonts w:cs="Arial"/>
          <w:spacing w:val="1"/>
        </w:rPr>
        <w:t>h</w:t>
      </w:r>
      <w:r>
        <w:rPr>
          <w:rFonts w:cs="Arial"/>
        </w:rPr>
        <w:t>e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-1"/>
        </w:rPr>
        <w:t>t</w:t>
      </w:r>
      <w:r>
        <w:rPr>
          <w:rFonts w:cs="Arial"/>
          <w:spacing w:val="1"/>
        </w:rPr>
        <w:t>o</w:t>
      </w:r>
      <w:r>
        <w:rPr>
          <w:rFonts w:cs="Arial"/>
        </w:rPr>
        <w:t>p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-1"/>
        </w:rPr>
        <w:t>o</w:t>
      </w:r>
      <w:r>
        <w:rPr>
          <w:rFonts w:cs="Arial"/>
        </w:rPr>
        <w:t>f</w:t>
      </w:r>
      <w:r>
        <w:rPr>
          <w:rFonts w:cs="Arial"/>
          <w:spacing w:val="-3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-1"/>
        </w:rPr>
        <w:t>h</w:t>
      </w:r>
      <w:r>
        <w:rPr>
          <w:rFonts w:cs="Arial"/>
        </w:rPr>
        <w:t>e</w:t>
      </w:r>
      <w:r>
        <w:rPr>
          <w:rFonts w:cs="Arial"/>
          <w:spacing w:val="-3"/>
        </w:rPr>
        <w:t xml:space="preserve"> </w:t>
      </w:r>
      <w:r>
        <w:rPr>
          <w:rFonts w:cs="Arial"/>
        </w:rPr>
        <w:t>b</w:t>
      </w:r>
      <w:r>
        <w:rPr>
          <w:rFonts w:cs="Arial"/>
          <w:spacing w:val="-1"/>
        </w:rPr>
        <w:t>o</w:t>
      </w:r>
      <w:r>
        <w:rPr>
          <w:rFonts w:cs="Arial"/>
        </w:rPr>
        <w:t>x</w:t>
      </w:r>
      <w:r>
        <w:rPr>
          <w:rFonts w:cs="Arial"/>
          <w:spacing w:val="-2"/>
        </w:rPr>
        <w:t xml:space="preserve"> </w:t>
      </w:r>
      <w:r>
        <w:rPr>
          <w:rFonts w:cs="Arial"/>
        </w:rPr>
        <w:t>w</w:t>
      </w:r>
      <w:r>
        <w:rPr>
          <w:rFonts w:cs="Arial"/>
          <w:spacing w:val="-1"/>
        </w:rPr>
        <w:t>i</w:t>
      </w:r>
      <w:r>
        <w:rPr>
          <w:rFonts w:cs="Arial"/>
        </w:rPr>
        <w:t>th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2"/>
        </w:rPr>
        <w:t>t</w:t>
      </w:r>
      <w:r>
        <w:rPr>
          <w:rFonts w:cs="Arial"/>
        </w:rPr>
        <w:t>he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s</w:t>
      </w:r>
      <w:r>
        <w:rPr>
          <w:rFonts w:cs="Arial"/>
          <w:spacing w:val="2"/>
        </w:rPr>
        <w:t>t</w:t>
      </w:r>
      <w:r>
        <w:rPr>
          <w:rFonts w:cs="Arial"/>
          <w:spacing w:val="-1"/>
        </w:rPr>
        <w:t>i</w:t>
      </w:r>
      <w:r>
        <w:rPr>
          <w:rFonts w:cs="Arial"/>
          <w:spacing w:val="1"/>
        </w:rPr>
        <w:t>c</w:t>
      </w:r>
      <w:r>
        <w:rPr>
          <w:rFonts w:cs="Arial"/>
          <w:spacing w:val="5"/>
        </w:rPr>
        <w:t>k</w:t>
      </w:r>
      <w:r>
        <w:rPr>
          <w:rFonts w:cs="Arial"/>
        </w:rPr>
        <w:t>y</w:t>
      </w:r>
      <w:r>
        <w:rPr>
          <w:rFonts w:cs="Arial"/>
          <w:spacing w:val="-10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1"/>
        </w:rPr>
        <w:t>a</w:t>
      </w:r>
      <w:r>
        <w:rPr>
          <w:rFonts w:cs="Arial"/>
        </w:rPr>
        <w:t>p</w:t>
      </w:r>
      <w:r>
        <w:rPr>
          <w:rFonts w:cs="Arial"/>
          <w:spacing w:val="-1"/>
        </w:rPr>
        <w:t>e</w:t>
      </w:r>
      <w:r>
        <w:rPr>
          <w:rFonts w:cs="Arial"/>
        </w:rPr>
        <w:t>,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4"/>
        </w:rPr>
        <w:t>m</w:t>
      </w:r>
      <w:r>
        <w:rPr>
          <w:rFonts w:cs="Arial"/>
        </w:rPr>
        <w:t>a</w:t>
      </w:r>
      <w:r>
        <w:rPr>
          <w:rFonts w:cs="Arial"/>
          <w:spacing w:val="3"/>
        </w:rPr>
        <w:t>k</w:t>
      </w:r>
      <w:r>
        <w:rPr>
          <w:rFonts w:cs="Arial"/>
          <w:spacing w:val="-1"/>
        </w:rPr>
        <w:t>i</w:t>
      </w:r>
      <w:r>
        <w:rPr>
          <w:rFonts w:cs="Arial"/>
        </w:rPr>
        <w:t>ng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sure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the</w:t>
      </w:r>
      <w:r>
        <w:rPr>
          <w:rFonts w:cs="Arial"/>
          <w:spacing w:val="-3"/>
        </w:rPr>
        <w:t xml:space="preserve"> </w:t>
      </w:r>
      <w:r>
        <w:rPr>
          <w:rFonts w:cs="Arial"/>
        </w:rPr>
        <w:t>p</w:t>
      </w:r>
      <w:r>
        <w:rPr>
          <w:rFonts w:cs="Arial"/>
          <w:spacing w:val="-1"/>
        </w:rPr>
        <w:t>e</w:t>
      </w:r>
      <w:r>
        <w:rPr>
          <w:rFonts w:cs="Arial"/>
        </w:rPr>
        <w:t>n</w:t>
      </w:r>
      <w:r>
        <w:rPr>
          <w:rFonts w:cs="Arial"/>
          <w:w w:val="99"/>
        </w:rPr>
        <w:t xml:space="preserve"> </w:t>
      </w:r>
      <w:r>
        <w:rPr>
          <w:rFonts w:cs="Arial"/>
          <w:spacing w:val="-1"/>
        </w:rPr>
        <w:t>i</w:t>
      </w:r>
      <w:r>
        <w:rPr>
          <w:rFonts w:cs="Arial"/>
        </w:rPr>
        <w:t>s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o</w:t>
      </w:r>
      <w:r>
        <w:rPr>
          <w:rFonts w:cs="Arial"/>
          <w:spacing w:val="1"/>
        </w:rPr>
        <w:t>nl</w:t>
      </w:r>
      <w:r>
        <w:rPr>
          <w:rFonts w:cs="Arial"/>
        </w:rPr>
        <w:t>y</w:t>
      </w:r>
      <w:r>
        <w:rPr>
          <w:rFonts w:cs="Arial"/>
          <w:spacing w:val="-8"/>
        </w:rPr>
        <w:t xml:space="preserve"> </w:t>
      </w:r>
      <w:r>
        <w:rPr>
          <w:rFonts w:cs="Arial"/>
          <w:spacing w:val="1"/>
        </w:rPr>
        <w:t>j</w:t>
      </w:r>
      <w:r>
        <w:rPr>
          <w:rFonts w:cs="Arial"/>
        </w:rPr>
        <w:t>ust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1"/>
        </w:rPr>
        <w:t>t</w:t>
      </w:r>
      <w:r>
        <w:rPr>
          <w:rFonts w:cs="Arial"/>
        </w:rPr>
        <w:t>o</w:t>
      </w:r>
      <w:r>
        <w:rPr>
          <w:rFonts w:cs="Arial"/>
          <w:spacing w:val="-1"/>
        </w:rPr>
        <w:t>u</w:t>
      </w:r>
      <w:r>
        <w:rPr>
          <w:rFonts w:cs="Arial"/>
          <w:spacing w:val="1"/>
        </w:rPr>
        <w:t>ch</w:t>
      </w:r>
      <w:r>
        <w:rPr>
          <w:rFonts w:cs="Arial"/>
          <w:spacing w:val="-1"/>
        </w:rPr>
        <w:t>i</w:t>
      </w:r>
      <w:r>
        <w:rPr>
          <w:rFonts w:cs="Arial"/>
        </w:rPr>
        <w:t>ng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the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1"/>
        </w:rPr>
        <w:t>f</w:t>
      </w:r>
      <w:r>
        <w:rPr>
          <w:rFonts w:cs="Arial"/>
          <w:spacing w:val="-1"/>
        </w:rPr>
        <w:t>l</w:t>
      </w:r>
      <w:r>
        <w:rPr>
          <w:rFonts w:cs="Arial"/>
          <w:spacing w:val="1"/>
        </w:rPr>
        <w:t>o</w:t>
      </w:r>
      <w:r>
        <w:rPr>
          <w:rFonts w:cs="Arial"/>
        </w:rPr>
        <w:t>or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of</w:t>
      </w:r>
      <w:r>
        <w:rPr>
          <w:rFonts w:cs="Arial"/>
          <w:spacing w:val="-3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-1"/>
        </w:rPr>
        <w:t>h</w:t>
      </w:r>
      <w:r>
        <w:rPr>
          <w:rFonts w:cs="Arial"/>
        </w:rPr>
        <w:t>e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1"/>
        </w:rPr>
        <w:t>b</w:t>
      </w:r>
      <w:r>
        <w:rPr>
          <w:rFonts w:cs="Arial"/>
        </w:rPr>
        <w:t>ox.</w:t>
      </w:r>
    </w:p>
    <w:p w:rsidR="00390CA3" w:rsidRDefault="00BD6A69">
      <w:pPr>
        <w:pStyle w:val="BodyText"/>
        <w:numPr>
          <w:ilvl w:val="2"/>
          <w:numId w:val="19"/>
        </w:numPr>
        <w:tabs>
          <w:tab w:val="left" w:pos="846"/>
        </w:tabs>
        <w:spacing w:before="63"/>
        <w:ind w:left="846"/>
        <w:rPr>
          <w:rFonts w:cs="Arial"/>
        </w:rPr>
      </w:pPr>
      <w:r>
        <w:rPr>
          <w:rFonts w:cs="Arial"/>
        </w:rPr>
        <w:t>N</w:t>
      </w:r>
      <w:r>
        <w:rPr>
          <w:rFonts w:cs="Arial"/>
          <w:spacing w:val="2"/>
        </w:rPr>
        <w:t>o</w:t>
      </w:r>
      <w:r>
        <w:rPr>
          <w:rFonts w:cs="Arial"/>
        </w:rPr>
        <w:t>w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1"/>
        </w:rPr>
        <w:t>p</w:t>
      </w:r>
      <w:r>
        <w:rPr>
          <w:rFonts w:cs="Arial"/>
        </w:rPr>
        <w:t>ut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1"/>
        </w:rPr>
        <w:t>h</w:t>
      </w:r>
      <w:r>
        <w:rPr>
          <w:rFonts w:cs="Arial"/>
        </w:rPr>
        <w:t>e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1"/>
        </w:rPr>
        <w:t>p</w:t>
      </w:r>
      <w:r>
        <w:rPr>
          <w:rFonts w:cs="Arial"/>
          <w:spacing w:val="-1"/>
        </w:rPr>
        <w:t>i</w:t>
      </w:r>
      <w:r>
        <w:rPr>
          <w:rFonts w:cs="Arial"/>
        </w:rPr>
        <w:t>ece</w:t>
      </w:r>
      <w:r>
        <w:rPr>
          <w:rFonts w:cs="Arial"/>
          <w:spacing w:val="-3"/>
        </w:rPr>
        <w:t xml:space="preserve"> </w:t>
      </w:r>
      <w:r>
        <w:rPr>
          <w:rFonts w:cs="Arial"/>
        </w:rPr>
        <w:t>of</w:t>
      </w:r>
      <w:r>
        <w:rPr>
          <w:rFonts w:cs="Arial"/>
          <w:spacing w:val="-3"/>
        </w:rPr>
        <w:t xml:space="preserve"> </w:t>
      </w:r>
      <w:r>
        <w:rPr>
          <w:rFonts w:cs="Arial"/>
        </w:rPr>
        <w:t>card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1"/>
        </w:rPr>
        <w:t>u</w:t>
      </w:r>
      <w:r>
        <w:rPr>
          <w:rFonts w:cs="Arial"/>
        </w:rPr>
        <w:t>n</w:t>
      </w:r>
      <w:r>
        <w:rPr>
          <w:rFonts w:cs="Arial"/>
          <w:spacing w:val="-1"/>
        </w:rPr>
        <w:t>d</w:t>
      </w:r>
      <w:r>
        <w:rPr>
          <w:rFonts w:cs="Arial"/>
        </w:rPr>
        <w:t>er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2"/>
        </w:rPr>
        <w:t>h</w:t>
      </w:r>
      <w:r>
        <w:rPr>
          <w:rFonts w:cs="Arial"/>
        </w:rPr>
        <w:t>e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1"/>
        </w:rPr>
        <w:t>n</w:t>
      </w:r>
      <w:r>
        <w:rPr>
          <w:rFonts w:cs="Arial"/>
          <w:spacing w:val="-1"/>
        </w:rPr>
        <w:t>i</w:t>
      </w:r>
      <w:r>
        <w:rPr>
          <w:rFonts w:cs="Arial"/>
        </w:rPr>
        <w:t>b</w:t>
      </w:r>
      <w:r>
        <w:rPr>
          <w:rFonts w:cs="Arial"/>
          <w:spacing w:val="-3"/>
        </w:rPr>
        <w:t xml:space="preserve"> </w:t>
      </w:r>
      <w:r>
        <w:rPr>
          <w:rFonts w:cs="Arial"/>
        </w:rPr>
        <w:t>of</w:t>
      </w:r>
      <w:r>
        <w:rPr>
          <w:rFonts w:cs="Arial"/>
          <w:spacing w:val="-3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-1"/>
        </w:rPr>
        <w:t>h</w:t>
      </w:r>
      <w:r>
        <w:rPr>
          <w:rFonts w:cs="Arial"/>
        </w:rPr>
        <w:t>e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1"/>
        </w:rPr>
        <w:t>p</w:t>
      </w:r>
      <w:r>
        <w:rPr>
          <w:rFonts w:cs="Arial"/>
        </w:rPr>
        <w:t>e</w:t>
      </w:r>
      <w:r>
        <w:rPr>
          <w:rFonts w:cs="Arial"/>
          <w:spacing w:val="-1"/>
        </w:rPr>
        <w:t>n</w:t>
      </w:r>
      <w:r>
        <w:rPr>
          <w:rFonts w:cs="Arial"/>
        </w:rPr>
        <w:t>,</w:t>
      </w:r>
      <w:r>
        <w:rPr>
          <w:rFonts w:cs="Arial"/>
          <w:spacing w:val="-2"/>
        </w:rPr>
        <w:t xml:space="preserve"> </w:t>
      </w:r>
      <w:r>
        <w:rPr>
          <w:rFonts w:cs="Arial"/>
        </w:rPr>
        <w:t>a</w:t>
      </w:r>
      <w:r>
        <w:rPr>
          <w:rFonts w:cs="Arial"/>
          <w:spacing w:val="-1"/>
        </w:rPr>
        <w:t>n</w:t>
      </w:r>
      <w:r>
        <w:rPr>
          <w:rFonts w:cs="Arial"/>
        </w:rPr>
        <w:t>d</w:t>
      </w:r>
      <w:r>
        <w:rPr>
          <w:rFonts w:cs="Arial"/>
          <w:spacing w:val="-1"/>
        </w:rPr>
        <w:t xml:space="preserve"> </w:t>
      </w:r>
      <w:r>
        <w:rPr>
          <w:rFonts w:cs="Arial"/>
          <w:spacing w:val="-5"/>
        </w:rPr>
        <w:t>y</w:t>
      </w:r>
      <w:r>
        <w:rPr>
          <w:rFonts w:cs="Arial"/>
          <w:spacing w:val="1"/>
        </w:rPr>
        <w:t>o</w:t>
      </w:r>
      <w:r>
        <w:rPr>
          <w:rFonts w:cs="Arial"/>
        </w:rPr>
        <w:t>ur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1"/>
        </w:rPr>
        <w:t>s</w:t>
      </w:r>
      <w:r>
        <w:rPr>
          <w:rFonts w:cs="Arial"/>
        </w:rPr>
        <w:t>e</w:t>
      </w:r>
      <w:r>
        <w:rPr>
          <w:rFonts w:cs="Arial"/>
          <w:spacing w:val="-2"/>
        </w:rPr>
        <w:t>i</w:t>
      </w:r>
      <w:r>
        <w:rPr>
          <w:rFonts w:cs="Arial"/>
          <w:spacing w:val="1"/>
        </w:rPr>
        <w:t>s</w:t>
      </w:r>
      <w:r>
        <w:rPr>
          <w:rFonts w:cs="Arial"/>
          <w:spacing w:val="4"/>
        </w:rPr>
        <w:t>m</w:t>
      </w:r>
      <w:r>
        <w:rPr>
          <w:rFonts w:cs="Arial"/>
          <w:spacing w:val="-3"/>
        </w:rPr>
        <w:t>o</w:t>
      </w:r>
      <w:r>
        <w:rPr>
          <w:rFonts w:cs="Arial"/>
          <w:spacing w:val="4"/>
        </w:rPr>
        <w:t>m</w:t>
      </w:r>
      <w:r>
        <w:rPr>
          <w:rFonts w:cs="Arial"/>
        </w:rPr>
        <w:t>et</w:t>
      </w:r>
      <w:r>
        <w:rPr>
          <w:rFonts w:cs="Arial"/>
          <w:spacing w:val="-1"/>
        </w:rPr>
        <w:t>e</w:t>
      </w:r>
      <w:r>
        <w:rPr>
          <w:rFonts w:cs="Arial"/>
        </w:rPr>
        <w:t>r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-2"/>
        </w:rPr>
        <w:t>i</w:t>
      </w:r>
      <w:r>
        <w:rPr>
          <w:rFonts w:cs="Arial"/>
        </w:rPr>
        <w:t>s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re</w:t>
      </w:r>
      <w:r>
        <w:rPr>
          <w:rFonts w:cs="Arial"/>
          <w:spacing w:val="-1"/>
        </w:rPr>
        <w:t>a</w:t>
      </w:r>
      <w:r>
        <w:rPr>
          <w:rFonts w:cs="Arial"/>
          <w:spacing w:val="1"/>
        </w:rPr>
        <w:t>d</w:t>
      </w:r>
      <w:r>
        <w:rPr>
          <w:rFonts w:cs="Arial"/>
        </w:rPr>
        <w:t>y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to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1"/>
        </w:rPr>
        <w:t>g</w:t>
      </w:r>
      <w:r>
        <w:rPr>
          <w:rFonts w:cs="Arial"/>
        </w:rPr>
        <w:t>o!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80" w:lineRule="exact"/>
        <w:rPr>
          <w:sz w:val="28"/>
          <w:szCs w:val="28"/>
        </w:rPr>
      </w:pPr>
    </w:p>
    <w:p w:rsidR="00390CA3" w:rsidRDefault="00BD6A69">
      <w:pPr>
        <w:pStyle w:val="Heading2"/>
        <w:ind w:right="150"/>
        <w:rPr>
          <w:rFonts w:cs="Arial"/>
        </w:rPr>
      </w:pPr>
      <w:bookmarkStart w:id="24" w:name="_TOC_250036"/>
      <w:r>
        <w:rPr>
          <w:rFonts w:cs="Arial"/>
          <w:spacing w:val="-1"/>
        </w:rPr>
        <w:t>S</w:t>
      </w:r>
      <w:r>
        <w:rPr>
          <w:rFonts w:cs="Arial"/>
        </w:rPr>
        <w:t>ei</w:t>
      </w:r>
      <w:r>
        <w:rPr>
          <w:rFonts w:cs="Arial"/>
          <w:spacing w:val="1"/>
        </w:rPr>
        <w:t>s</w:t>
      </w:r>
      <w:r>
        <w:rPr>
          <w:rFonts w:cs="Arial"/>
        </w:rPr>
        <w:t>mic</w:t>
      </w:r>
      <w:r>
        <w:rPr>
          <w:rFonts w:cs="Arial"/>
          <w:spacing w:val="-1"/>
        </w:rPr>
        <w:t xml:space="preserve"> </w:t>
      </w:r>
      <w:r>
        <w:rPr>
          <w:rFonts w:cs="Arial"/>
          <w:spacing w:val="-3"/>
        </w:rPr>
        <w:t>w</w:t>
      </w:r>
      <w:r>
        <w:rPr>
          <w:rFonts w:cs="Arial"/>
          <w:spacing w:val="3"/>
        </w:rPr>
        <w:t>a</w:t>
      </w:r>
      <w:r>
        <w:rPr>
          <w:rFonts w:cs="Arial"/>
          <w:spacing w:val="-4"/>
        </w:rPr>
        <w:t>v</w:t>
      </w:r>
      <w:bookmarkEnd w:id="24"/>
      <w:r>
        <w:rPr>
          <w:rFonts w:cs="Arial"/>
        </w:rPr>
        <w:t>es</w:t>
      </w:r>
    </w:p>
    <w:p w:rsidR="00390CA3" w:rsidRDefault="00390CA3">
      <w:pPr>
        <w:spacing w:before="17" w:line="200" w:lineRule="exact"/>
        <w:rPr>
          <w:sz w:val="20"/>
          <w:szCs w:val="20"/>
        </w:rPr>
      </w:pPr>
    </w:p>
    <w:p w:rsidR="00390CA3" w:rsidRDefault="00BD6A69">
      <w:pPr>
        <w:pStyle w:val="BodyText"/>
        <w:spacing w:line="292" w:lineRule="auto"/>
        <w:ind w:right="258"/>
        <w:rPr>
          <w:rFonts w:cs="Arial"/>
        </w:rPr>
      </w:pPr>
      <w:r>
        <w:rPr>
          <w:rFonts w:cs="Arial"/>
          <w:spacing w:val="-1"/>
        </w:rPr>
        <w:t>A</w:t>
      </w:r>
      <w:r>
        <w:rPr>
          <w:rFonts w:cs="Arial"/>
        </w:rPr>
        <w:t>n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1"/>
        </w:rPr>
        <w:t>e</w:t>
      </w:r>
      <w:r>
        <w:rPr>
          <w:rFonts w:cs="Arial"/>
        </w:rPr>
        <w:t>arth</w:t>
      </w:r>
      <w:r>
        <w:rPr>
          <w:rFonts w:cs="Arial"/>
          <w:spacing w:val="1"/>
        </w:rPr>
        <w:t>q</w:t>
      </w:r>
      <w:r>
        <w:rPr>
          <w:rFonts w:cs="Arial"/>
        </w:rPr>
        <w:t>u</w:t>
      </w:r>
      <w:r>
        <w:rPr>
          <w:rFonts w:cs="Arial"/>
          <w:spacing w:val="-1"/>
        </w:rPr>
        <w:t>a</w:t>
      </w:r>
      <w:r>
        <w:rPr>
          <w:rFonts w:cs="Arial"/>
          <w:spacing w:val="3"/>
        </w:rPr>
        <w:t>k</w:t>
      </w:r>
      <w:r>
        <w:rPr>
          <w:rFonts w:cs="Arial"/>
        </w:rPr>
        <w:t>e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re</w:t>
      </w:r>
      <w:r>
        <w:rPr>
          <w:rFonts w:cs="Arial"/>
          <w:spacing w:val="-1"/>
        </w:rPr>
        <w:t>l</w:t>
      </w:r>
      <w:r>
        <w:rPr>
          <w:rFonts w:cs="Arial"/>
          <w:spacing w:val="1"/>
        </w:rPr>
        <w:t>e</w:t>
      </w:r>
      <w:r>
        <w:rPr>
          <w:rFonts w:cs="Arial"/>
        </w:rPr>
        <w:t>ases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e</w:t>
      </w:r>
      <w:r>
        <w:rPr>
          <w:rFonts w:cs="Arial"/>
          <w:spacing w:val="1"/>
        </w:rPr>
        <w:t>n</w:t>
      </w:r>
      <w:r>
        <w:rPr>
          <w:rFonts w:cs="Arial"/>
        </w:rPr>
        <w:t>er</w:t>
      </w:r>
      <w:r>
        <w:rPr>
          <w:rFonts w:cs="Arial"/>
          <w:spacing w:val="2"/>
        </w:rPr>
        <w:t>g</w:t>
      </w:r>
      <w:r>
        <w:rPr>
          <w:rFonts w:cs="Arial"/>
        </w:rPr>
        <w:t>y</w:t>
      </w:r>
      <w:r>
        <w:rPr>
          <w:rFonts w:cs="Arial"/>
          <w:spacing w:val="-9"/>
        </w:rPr>
        <w:t xml:space="preserve"> </w:t>
      </w:r>
      <w:r>
        <w:rPr>
          <w:rFonts w:cs="Arial"/>
          <w:spacing w:val="1"/>
        </w:rPr>
        <w:t>t</w:t>
      </w:r>
      <w:r>
        <w:rPr>
          <w:rFonts w:cs="Arial"/>
        </w:rPr>
        <w:t>h</w:t>
      </w:r>
      <w:r>
        <w:rPr>
          <w:rFonts w:cs="Arial"/>
          <w:spacing w:val="-1"/>
        </w:rPr>
        <w:t>a</w:t>
      </w:r>
      <w:r>
        <w:rPr>
          <w:rFonts w:cs="Arial"/>
        </w:rPr>
        <w:t>t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trave</w:t>
      </w:r>
      <w:r>
        <w:rPr>
          <w:rFonts w:cs="Arial"/>
          <w:spacing w:val="-2"/>
        </w:rPr>
        <w:t>l</w:t>
      </w:r>
      <w:r>
        <w:rPr>
          <w:rFonts w:cs="Arial"/>
        </w:rPr>
        <w:t>s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1"/>
        </w:rPr>
        <w:t>a</w:t>
      </w:r>
      <w:r>
        <w:rPr>
          <w:rFonts w:cs="Arial"/>
        </w:rPr>
        <w:t>w</w:t>
      </w:r>
      <w:r>
        <w:rPr>
          <w:rFonts w:cs="Arial"/>
          <w:spacing w:val="4"/>
        </w:rPr>
        <w:t>a</w:t>
      </w:r>
      <w:r>
        <w:rPr>
          <w:rFonts w:cs="Arial"/>
        </w:rPr>
        <w:t>y</w:t>
      </w:r>
      <w:r>
        <w:rPr>
          <w:rFonts w:cs="Arial"/>
          <w:spacing w:val="-8"/>
        </w:rPr>
        <w:t xml:space="preserve"> </w:t>
      </w:r>
      <w:r>
        <w:rPr>
          <w:rFonts w:cs="Arial"/>
          <w:spacing w:val="1"/>
        </w:rPr>
        <w:t>f</w:t>
      </w:r>
      <w:r>
        <w:rPr>
          <w:rFonts w:cs="Arial"/>
        </w:rPr>
        <w:t>r</w:t>
      </w:r>
      <w:r>
        <w:rPr>
          <w:rFonts w:cs="Arial"/>
          <w:spacing w:val="-3"/>
        </w:rPr>
        <w:t>o</w:t>
      </w:r>
      <w:r>
        <w:rPr>
          <w:rFonts w:cs="Arial"/>
        </w:rPr>
        <w:t>m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-1"/>
        </w:rPr>
        <w:t>h</w:t>
      </w:r>
      <w:r>
        <w:rPr>
          <w:rFonts w:cs="Arial"/>
        </w:rPr>
        <w:t>e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e</w:t>
      </w:r>
      <w:r>
        <w:rPr>
          <w:rFonts w:cs="Arial"/>
          <w:spacing w:val="-1"/>
        </w:rPr>
        <w:t>a</w:t>
      </w:r>
      <w:r>
        <w:rPr>
          <w:rFonts w:cs="Arial"/>
        </w:rPr>
        <w:t>rth</w:t>
      </w:r>
      <w:r>
        <w:rPr>
          <w:rFonts w:cs="Arial"/>
          <w:spacing w:val="1"/>
        </w:rPr>
        <w:t>q</w:t>
      </w:r>
      <w:r>
        <w:rPr>
          <w:rFonts w:cs="Arial"/>
        </w:rPr>
        <w:t>u</w:t>
      </w:r>
      <w:r>
        <w:rPr>
          <w:rFonts w:cs="Arial"/>
          <w:spacing w:val="-1"/>
        </w:rPr>
        <w:t>a</w:t>
      </w:r>
      <w:r>
        <w:rPr>
          <w:rFonts w:cs="Arial"/>
          <w:spacing w:val="3"/>
        </w:rPr>
        <w:t>k</w:t>
      </w:r>
      <w:r>
        <w:rPr>
          <w:rFonts w:cs="Arial"/>
        </w:rPr>
        <w:t>e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-2"/>
        </w:rPr>
        <w:t>i</w:t>
      </w:r>
      <w:r>
        <w:rPr>
          <w:rFonts w:cs="Arial"/>
        </w:rPr>
        <w:t>n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all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1"/>
        </w:rPr>
        <w:t>d</w:t>
      </w:r>
      <w:r>
        <w:rPr>
          <w:rFonts w:cs="Arial"/>
          <w:spacing w:val="-1"/>
        </w:rPr>
        <w:t>i</w:t>
      </w:r>
      <w:r>
        <w:rPr>
          <w:rFonts w:cs="Arial"/>
        </w:rPr>
        <w:t>rect</w:t>
      </w:r>
      <w:r>
        <w:rPr>
          <w:rFonts w:cs="Arial"/>
          <w:spacing w:val="1"/>
        </w:rPr>
        <w:t>i</w:t>
      </w:r>
      <w:r>
        <w:rPr>
          <w:rFonts w:cs="Arial"/>
        </w:rPr>
        <w:t>o</w:t>
      </w:r>
      <w:r>
        <w:rPr>
          <w:rFonts w:cs="Arial"/>
          <w:spacing w:val="-1"/>
        </w:rPr>
        <w:t>n</w:t>
      </w:r>
      <w:r>
        <w:rPr>
          <w:rFonts w:cs="Arial"/>
        </w:rPr>
        <w:t>s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-2"/>
        </w:rPr>
        <w:t>i</w:t>
      </w:r>
      <w:r>
        <w:rPr>
          <w:rFonts w:cs="Arial"/>
        </w:rPr>
        <w:t>n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-1"/>
        </w:rPr>
        <w:t>h</w:t>
      </w:r>
      <w:r>
        <w:rPr>
          <w:rFonts w:cs="Arial"/>
        </w:rPr>
        <w:t>e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1"/>
        </w:rPr>
        <w:t>f</w:t>
      </w:r>
      <w:r>
        <w:rPr>
          <w:rFonts w:cs="Arial"/>
        </w:rPr>
        <w:t>o</w:t>
      </w:r>
      <w:r>
        <w:rPr>
          <w:rFonts w:cs="Arial"/>
          <w:spacing w:val="-2"/>
        </w:rPr>
        <w:t>r</w:t>
      </w:r>
      <w:r>
        <w:rPr>
          <w:rFonts w:cs="Arial"/>
        </w:rPr>
        <w:t>m</w:t>
      </w:r>
      <w:r>
        <w:rPr>
          <w:rFonts w:cs="Arial"/>
          <w:spacing w:val="-2"/>
        </w:rPr>
        <w:t xml:space="preserve"> </w:t>
      </w:r>
      <w:r>
        <w:rPr>
          <w:rFonts w:cs="Arial"/>
        </w:rPr>
        <w:t>of</w:t>
      </w:r>
      <w:r>
        <w:rPr>
          <w:rFonts w:cs="Arial"/>
          <w:w w:val="99"/>
        </w:rPr>
        <w:t xml:space="preserve"> </w:t>
      </w:r>
      <w:r>
        <w:rPr>
          <w:rFonts w:cs="Arial"/>
        </w:rPr>
        <w:t>waves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ca</w:t>
      </w:r>
      <w:r>
        <w:rPr>
          <w:rFonts w:cs="Arial"/>
          <w:spacing w:val="-2"/>
        </w:rPr>
        <w:t>l</w:t>
      </w:r>
      <w:r>
        <w:rPr>
          <w:rFonts w:cs="Arial"/>
          <w:spacing w:val="1"/>
        </w:rPr>
        <w:t>l</w:t>
      </w:r>
      <w:r>
        <w:rPr>
          <w:rFonts w:cs="Arial"/>
        </w:rPr>
        <w:t>ed</w:t>
      </w:r>
      <w:r>
        <w:rPr>
          <w:rFonts w:cs="Arial"/>
          <w:spacing w:val="-3"/>
        </w:rPr>
        <w:t xml:space="preserve"> </w:t>
      </w:r>
      <w:r>
        <w:rPr>
          <w:rFonts w:cs="Arial"/>
          <w:b/>
          <w:bCs/>
        </w:rPr>
        <w:t>s</w:t>
      </w:r>
      <w:r>
        <w:rPr>
          <w:rFonts w:cs="Arial"/>
          <w:b/>
          <w:bCs/>
          <w:spacing w:val="-1"/>
        </w:rPr>
        <w:t>e</w:t>
      </w:r>
      <w:r>
        <w:rPr>
          <w:rFonts w:cs="Arial"/>
          <w:b/>
          <w:bCs/>
        </w:rPr>
        <w:t>i</w:t>
      </w:r>
      <w:r>
        <w:rPr>
          <w:rFonts w:cs="Arial"/>
          <w:b/>
          <w:bCs/>
          <w:spacing w:val="1"/>
        </w:rPr>
        <w:t>s</w:t>
      </w:r>
      <w:r>
        <w:rPr>
          <w:rFonts w:cs="Arial"/>
          <w:b/>
          <w:bCs/>
        </w:rPr>
        <w:t>mic</w:t>
      </w:r>
      <w:r>
        <w:rPr>
          <w:rFonts w:cs="Arial"/>
          <w:b/>
          <w:bCs/>
          <w:spacing w:val="-6"/>
        </w:rPr>
        <w:t xml:space="preserve"> </w:t>
      </w:r>
      <w:r>
        <w:rPr>
          <w:rFonts w:cs="Arial"/>
          <w:b/>
          <w:bCs/>
          <w:spacing w:val="3"/>
        </w:rPr>
        <w:t>w</w:t>
      </w:r>
      <w:r>
        <w:rPr>
          <w:rFonts w:cs="Arial"/>
          <w:b/>
          <w:bCs/>
        </w:rPr>
        <w:t>a</w:t>
      </w:r>
      <w:r>
        <w:rPr>
          <w:rFonts w:cs="Arial"/>
          <w:b/>
          <w:bCs/>
          <w:spacing w:val="1"/>
        </w:rPr>
        <w:t>v</w:t>
      </w:r>
      <w:r>
        <w:rPr>
          <w:rFonts w:cs="Arial"/>
          <w:b/>
          <w:bCs/>
        </w:rPr>
        <w:t>es</w:t>
      </w:r>
      <w:r>
        <w:rPr>
          <w:rFonts w:cs="Arial"/>
        </w:rPr>
        <w:t>.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2"/>
        </w:rPr>
        <w:t>T</w:t>
      </w:r>
      <w:r>
        <w:rPr>
          <w:rFonts w:cs="Arial"/>
        </w:rPr>
        <w:t>h</w:t>
      </w:r>
      <w:r>
        <w:rPr>
          <w:rFonts w:cs="Arial"/>
          <w:spacing w:val="-1"/>
        </w:rPr>
        <w:t>e</w:t>
      </w:r>
      <w:r>
        <w:rPr>
          <w:rFonts w:cs="Arial"/>
        </w:rPr>
        <w:t>re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-1"/>
        </w:rPr>
        <w:t>a</w:t>
      </w:r>
      <w:r>
        <w:rPr>
          <w:rFonts w:cs="Arial"/>
        </w:rPr>
        <w:t>re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three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4"/>
        </w:rPr>
        <w:t>m</w:t>
      </w:r>
      <w:r>
        <w:rPr>
          <w:rFonts w:cs="Arial"/>
        </w:rPr>
        <w:t>a</w:t>
      </w:r>
      <w:r>
        <w:rPr>
          <w:rFonts w:cs="Arial"/>
          <w:spacing w:val="-2"/>
        </w:rPr>
        <w:t>i</w:t>
      </w:r>
      <w:r>
        <w:rPr>
          <w:rFonts w:cs="Arial"/>
        </w:rPr>
        <w:t>n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1"/>
        </w:rPr>
        <w:t>t</w:t>
      </w:r>
      <w:r>
        <w:rPr>
          <w:rFonts w:cs="Arial"/>
          <w:spacing w:val="-2"/>
        </w:rPr>
        <w:t>y</w:t>
      </w:r>
      <w:r>
        <w:rPr>
          <w:rFonts w:cs="Arial"/>
          <w:spacing w:val="1"/>
        </w:rPr>
        <w:t>p</w:t>
      </w:r>
      <w:r>
        <w:rPr>
          <w:rFonts w:cs="Arial"/>
        </w:rPr>
        <w:t>es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of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1"/>
        </w:rPr>
        <w:t>s</w:t>
      </w:r>
      <w:r>
        <w:rPr>
          <w:rFonts w:cs="Arial"/>
        </w:rPr>
        <w:t>e</w:t>
      </w:r>
      <w:r>
        <w:rPr>
          <w:rFonts w:cs="Arial"/>
          <w:spacing w:val="-2"/>
        </w:rPr>
        <w:t>i</w:t>
      </w:r>
      <w:r>
        <w:rPr>
          <w:rFonts w:cs="Arial"/>
          <w:spacing w:val="1"/>
        </w:rPr>
        <w:t>s</w:t>
      </w:r>
      <w:r>
        <w:rPr>
          <w:rFonts w:cs="Arial"/>
          <w:spacing w:val="4"/>
        </w:rPr>
        <w:t>m</w:t>
      </w:r>
      <w:r>
        <w:rPr>
          <w:rFonts w:cs="Arial"/>
          <w:spacing w:val="-1"/>
        </w:rPr>
        <w:t>i</w:t>
      </w:r>
      <w:r>
        <w:rPr>
          <w:rFonts w:cs="Arial"/>
        </w:rPr>
        <w:t>c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-3"/>
        </w:rPr>
        <w:t>w</w:t>
      </w:r>
      <w:r>
        <w:rPr>
          <w:rFonts w:cs="Arial"/>
        </w:rPr>
        <w:t>ave</w:t>
      </w:r>
      <w:r>
        <w:rPr>
          <w:rFonts w:cs="Arial"/>
          <w:spacing w:val="1"/>
        </w:rPr>
        <w:t>s</w:t>
      </w:r>
      <w:r>
        <w:rPr>
          <w:rFonts w:cs="Arial"/>
        </w:rPr>
        <w:t>:</w:t>
      </w:r>
      <w:r>
        <w:rPr>
          <w:rFonts w:cs="Arial"/>
          <w:spacing w:val="-6"/>
        </w:rPr>
        <w:t xml:space="preserve"> </w:t>
      </w:r>
      <w:r>
        <w:rPr>
          <w:rFonts w:cs="Arial"/>
          <w:b/>
          <w:bCs/>
        </w:rPr>
        <w:t>P</w:t>
      </w:r>
      <w:r>
        <w:rPr>
          <w:rFonts w:cs="Arial"/>
          <w:b/>
          <w:bCs/>
          <w:spacing w:val="-7"/>
        </w:rPr>
        <w:t xml:space="preserve"> </w:t>
      </w:r>
      <w:r>
        <w:rPr>
          <w:rFonts w:cs="Arial"/>
        </w:rPr>
        <w:t>(</w:t>
      </w:r>
      <w:r>
        <w:rPr>
          <w:rFonts w:cs="Arial"/>
          <w:b/>
          <w:bCs/>
          <w:spacing w:val="3"/>
        </w:rPr>
        <w:t>p</w:t>
      </w:r>
      <w:r>
        <w:rPr>
          <w:rFonts w:cs="Arial"/>
          <w:b/>
          <w:bCs/>
          <w:spacing w:val="-1"/>
        </w:rPr>
        <w:t>r</w:t>
      </w:r>
      <w:r>
        <w:rPr>
          <w:rFonts w:cs="Arial"/>
          <w:b/>
          <w:bCs/>
        </w:rPr>
        <w:t>ima</w:t>
      </w:r>
      <w:r>
        <w:rPr>
          <w:rFonts w:cs="Arial"/>
          <w:b/>
          <w:bCs/>
          <w:spacing w:val="1"/>
        </w:rPr>
        <w:t>r</w:t>
      </w:r>
      <w:r>
        <w:rPr>
          <w:rFonts w:cs="Arial"/>
          <w:b/>
          <w:bCs/>
        </w:rPr>
        <w:t>y</w:t>
      </w:r>
      <w:r>
        <w:rPr>
          <w:rFonts w:cs="Arial"/>
          <w:b/>
          <w:bCs/>
          <w:spacing w:val="-6"/>
        </w:rPr>
        <w:t xml:space="preserve"> </w:t>
      </w:r>
      <w:r>
        <w:rPr>
          <w:rFonts w:cs="Arial"/>
        </w:rPr>
        <w:t>or</w:t>
      </w:r>
      <w:r>
        <w:rPr>
          <w:rFonts w:cs="Arial"/>
          <w:w w:val="99"/>
        </w:rPr>
        <w:t xml:space="preserve"> </w:t>
      </w:r>
      <w:r>
        <w:rPr>
          <w:rFonts w:cs="Arial"/>
          <w:b/>
          <w:bCs/>
        </w:rPr>
        <w:t>comp</w:t>
      </w:r>
      <w:r>
        <w:rPr>
          <w:rFonts w:cs="Arial"/>
          <w:b/>
          <w:bCs/>
          <w:spacing w:val="-1"/>
        </w:rPr>
        <w:t>r</w:t>
      </w:r>
      <w:r>
        <w:rPr>
          <w:rFonts w:cs="Arial"/>
          <w:b/>
          <w:bCs/>
        </w:rPr>
        <w:t>e</w:t>
      </w:r>
      <w:r>
        <w:rPr>
          <w:rFonts w:cs="Arial"/>
          <w:b/>
          <w:bCs/>
          <w:spacing w:val="1"/>
        </w:rPr>
        <w:t>s</w:t>
      </w:r>
      <w:r>
        <w:rPr>
          <w:rFonts w:cs="Arial"/>
          <w:b/>
          <w:bCs/>
        </w:rPr>
        <w:t>sional</w:t>
      </w:r>
      <w:r>
        <w:rPr>
          <w:rFonts w:cs="Arial"/>
        </w:rPr>
        <w:t>)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waves,</w:t>
      </w:r>
      <w:r>
        <w:rPr>
          <w:rFonts w:cs="Arial"/>
          <w:spacing w:val="-6"/>
        </w:rPr>
        <w:t xml:space="preserve"> </w:t>
      </w:r>
      <w:r>
        <w:rPr>
          <w:rFonts w:cs="Arial"/>
          <w:b/>
          <w:bCs/>
        </w:rPr>
        <w:t>S</w:t>
      </w:r>
      <w:r>
        <w:rPr>
          <w:rFonts w:cs="Arial"/>
          <w:b/>
          <w:bCs/>
          <w:spacing w:val="-5"/>
        </w:rPr>
        <w:t xml:space="preserve"> </w:t>
      </w:r>
      <w:r>
        <w:rPr>
          <w:rFonts w:cs="Arial"/>
        </w:rPr>
        <w:t>(</w:t>
      </w:r>
      <w:r>
        <w:rPr>
          <w:rFonts w:cs="Arial"/>
          <w:b/>
          <w:bCs/>
        </w:rPr>
        <w:t>s</w:t>
      </w:r>
      <w:r>
        <w:rPr>
          <w:rFonts w:cs="Arial"/>
          <w:b/>
          <w:bCs/>
          <w:spacing w:val="-1"/>
        </w:rPr>
        <w:t>e</w:t>
      </w:r>
      <w:r>
        <w:rPr>
          <w:rFonts w:cs="Arial"/>
          <w:b/>
          <w:bCs/>
        </w:rPr>
        <w:t>conda</w:t>
      </w:r>
      <w:r>
        <w:rPr>
          <w:rFonts w:cs="Arial"/>
          <w:b/>
          <w:bCs/>
          <w:spacing w:val="1"/>
        </w:rPr>
        <w:t>r</w:t>
      </w:r>
      <w:r>
        <w:rPr>
          <w:rFonts w:cs="Arial"/>
          <w:b/>
          <w:bCs/>
        </w:rPr>
        <w:t>y</w:t>
      </w:r>
      <w:r>
        <w:rPr>
          <w:rFonts w:cs="Arial"/>
          <w:b/>
          <w:bCs/>
          <w:spacing w:val="-5"/>
        </w:rPr>
        <w:t xml:space="preserve"> </w:t>
      </w:r>
      <w:r>
        <w:rPr>
          <w:rFonts w:cs="Arial"/>
        </w:rPr>
        <w:t>or</w:t>
      </w:r>
      <w:r>
        <w:rPr>
          <w:rFonts w:cs="Arial"/>
          <w:spacing w:val="-6"/>
        </w:rPr>
        <w:t xml:space="preserve"> </w:t>
      </w:r>
      <w:r>
        <w:rPr>
          <w:rFonts w:cs="Arial"/>
          <w:b/>
          <w:bCs/>
        </w:rPr>
        <w:t>s</w:t>
      </w:r>
      <w:r>
        <w:rPr>
          <w:rFonts w:cs="Arial"/>
          <w:b/>
          <w:bCs/>
          <w:spacing w:val="2"/>
        </w:rPr>
        <w:t>h</w:t>
      </w:r>
      <w:r>
        <w:rPr>
          <w:rFonts w:cs="Arial"/>
          <w:b/>
          <w:bCs/>
        </w:rPr>
        <w:t>e</w:t>
      </w:r>
      <w:r>
        <w:rPr>
          <w:rFonts w:cs="Arial"/>
          <w:b/>
          <w:bCs/>
          <w:spacing w:val="-1"/>
        </w:rPr>
        <w:t>ar</w:t>
      </w:r>
      <w:r>
        <w:rPr>
          <w:rFonts w:cs="Arial"/>
        </w:rPr>
        <w:t>)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w</w:t>
      </w:r>
      <w:r>
        <w:rPr>
          <w:rFonts w:cs="Arial"/>
          <w:spacing w:val="2"/>
        </w:rPr>
        <w:t>a</w:t>
      </w:r>
      <w:r>
        <w:rPr>
          <w:rFonts w:cs="Arial"/>
          <w:spacing w:val="1"/>
        </w:rPr>
        <w:t>v</w:t>
      </w:r>
      <w:r>
        <w:rPr>
          <w:rFonts w:cs="Arial"/>
        </w:rPr>
        <w:t>es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a</w:t>
      </w:r>
      <w:r>
        <w:rPr>
          <w:rFonts w:cs="Arial"/>
          <w:spacing w:val="-1"/>
        </w:rPr>
        <w:t>n</w:t>
      </w:r>
      <w:r>
        <w:rPr>
          <w:rFonts w:cs="Arial"/>
        </w:rPr>
        <w:t>d</w:t>
      </w:r>
      <w:r>
        <w:rPr>
          <w:rFonts w:cs="Arial"/>
          <w:spacing w:val="-3"/>
        </w:rPr>
        <w:t xml:space="preserve"> </w:t>
      </w:r>
      <w:r>
        <w:rPr>
          <w:rFonts w:cs="Arial"/>
          <w:b/>
          <w:bCs/>
        </w:rPr>
        <w:t>surf</w:t>
      </w:r>
      <w:r>
        <w:rPr>
          <w:rFonts w:cs="Arial"/>
          <w:b/>
          <w:bCs/>
          <w:spacing w:val="2"/>
        </w:rPr>
        <w:t>a</w:t>
      </w:r>
      <w:r>
        <w:rPr>
          <w:rFonts w:cs="Arial"/>
          <w:b/>
          <w:bCs/>
        </w:rPr>
        <w:t>ce</w:t>
      </w:r>
      <w:r>
        <w:rPr>
          <w:rFonts w:cs="Arial"/>
          <w:b/>
          <w:bCs/>
          <w:spacing w:val="-5"/>
        </w:rPr>
        <w:t xml:space="preserve"> </w:t>
      </w:r>
      <w:r>
        <w:rPr>
          <w:rFonts w:cs="Arial"/>
        </w:rPr>
        <w:t>wave</w:t>
      </w:r>
      <w:r>
        <w:rPr>
          <w:rFonts w:cs="Arial"/>
          <w:spacing w:val="1"/>
        </w:rPr>
        <w:t>s</w:t>
      </w:r>
      <w:r>
        <w:rPr>
          <w:rFonts w:cs="Arial"/>
        </w:rPr>
        <w:t>.</w:t>
      </w:r>
      <w:r>
        <w:rPr>
          <w:rFonts w:cs="Arial"/>
          <w:spacing w:val="-7"/>
        </w:rPr>
        <w:t xml:space="preserve"> </w:t>
      </w:r>
      <w:r>
        <w:rPr>
          <w:rFonts w:cs="Arial"/>
        </w:rPr>
        <w:t>P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1"/>
        </w:rPr>
        <w:t>a</w:t>
      </w:r>
      <w:r>
        <w:rPr>
          <w:rFonts w:cs="Arial"/>
        </w:rPr>
        <w:t>nd</w:t>
      </w:r>
      <w:r>
        <w:rPr>
          <w:rFonts w:cs="Arial"/>
          <w:spacing w:val="-7"/>
        </w:rPr>
        <w:t xml:space="preserve"> </w:t>
      </w:r>
      <w:r>
        <w:rPr>
          <w:rFonts w:cs="Arial"/>
        </w:rPr>
        <w:t>S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-3"/>
        </w:rPr>
        <w:t>w</w:t>
      </w:r>
      <w:r>
        <w:rPr>
          <w:rFonts w:cs="Arial"/>
          <w:spacing w:val="1"/>
        </w:rPr>
        <w:t>a</w:t>
      </w:r>
      <w:r>
        <w:rPr>
          <w:rFonts w:cs="Arial"/>
          <w:spacing w:val="-2"/>
        </w:rPr>
        <w:t>v</w:t>
      </w:r>
      <w:r>
        <w:rPr>
          <w:rFonts w:cs="Arial"/>
        </w:rPr>
        <w:t>es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tr</w:t>
      </w:r>
      <w:r>
        <w:rPr>
          <w:rFonts w:cs="Arial"/>
          <w:spacing w:val="2"/>
        </w:rPr>
        <w:t>a</w:t>
      </w:r>
      <w:r>
        <w:rPr>
          <w:rFonts w:cs="Arial"/>
          <w:spacing w:val="-2"/>
        </w:rPr>
        <w:t>v</w:t>
      </w:r>
      <w:r>
        <w:rPr>
          <w:rFonts w:cs="Arial"/>
          <w:spacing w:val="1"/>
        </w:rPr>
        <w:t>e</w:t>
      </w:r>
      <w:r>
        <w:rPr>
          <w:rFonts w:cs="Arial"/>
        </w:rPr>
        <w:t>l</w:t>
      </w:r>
      <w:r>
        <w:rPr>
          <w:rFonts w:cs="Arial"/>
          <w:w w:val="99"/>
        </w:rPr>
        <w:t xml:space="preserve"> </w:t>
      </w:r>
      <w:r>
        <w:rPr>
          <w:rFonts w:cs="Arial"/>
        </w:rPr>
        <w:t>throu</w:t>
      </w:r>
      <w:r>
        <w:rPr>
          <w:rFonts w:cs="Arial"/>
          <w:spacing w:val="1"/>
        </w:rPr>
        <w:t>g</w:t>
      </w:r>
      <w:r>
        <w:rPr>
          <w:rFonts w:cs="Arial"/>
        </w:rPr>
        <w:t>h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-1"/>
        </w:rPr>
        <w:t>t</w:t>
      </w:r>
      <w:r>
        <w:rPr>
          <w:rFonts w:cs="Arial"/>
          <w:spacing w:val="1"/>
        </w:rPr>
        <w:t>h</w:t>
      </w:r>
      <w:r>
        <w:rPr>
          <w:rFonts w:cs="Arial"/>
        </w:rPr>
        <w:t>e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ro</w:t>
      </w:r>
      <w:r>
        <w:rPr>
          <w:rFonts w:cs="Arial"/>
          <w:spacing w:val="1"/>
        </w:rPr>
        <w:t>c</w:t>
      </w:r>
      <w:r>
        <w:rPr>
          <w:rFonts w:cs="Arial"/>
          <w:spacing w:val="3"/>
        </w:rPr>
        <w:t>k</w:t>
      </w:r>
      <w:r>
        <w:rPr>
          <w:rFonts w:cs="Arial"/>
          <w:spacing w:val="1"/>
        </w:rPr>
        <w:t>s</w:t>
      </w:r>
      <w:r>
        <w:rPr>
          <w:rFonts w:cs="Arial"/>
        </w:rPr>
        <w:t>,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-3"/>
        </w:rPr>
        <w:t>w</w:t>
      </w:r>
      <w:r>
        <w:rPr>
          <w:rFonts w:cs="Arial"/>
        </w:rPr>
        <w:t>hi</w:t>
      </w:r>
      <w:r>
        <w:rPr>
          <w:rFonts w:cs="Arial"/>
          <w:spacing w:val="-1"/>
        </w:rPr>
        <w:t>l</w:t>
      </w:r>
      <w:r>
        <w:rPr>
          <w:rFonts w:cs="Arial"/>
        </w:rPr>
        <w:t>e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su</w:t>
      </w:r>
      <w:r>
        <w:rPr>
          <w:rFonts w:cs="Arial"/>
          <w:spacing w:val="2"/>
        </w:rPr>
        <w:t>rf</w:t>
      </w:r>
      <w:r>
        <w:rPr>
          <w:rFonts w:cs="Arial"/>
        </w:rPr>
        <w:t>ace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-3"/>
        </w:rPr>
        <w:t>w</w:t>
      </w:r>
      <w:r>
        <w:rPr>
          <w:rFonts w:cs="Arial"/>
          <w:spacing w:val="1"/>
        </w:rPr>
        <w:t>a</w:t>
      </w:r>
      <w:r>
        <w:rPr>
          <w:rFonts w:cs="Arial"/>
          <w:spacing w:val="-2"/>
        </w:rPr>
        <w:t>v</w:t>
      </w:r>
      <w:r>
        <w:rPr>
          <w:rFonts w:cs="Arial"/>
        </w:rPr>
        <w:t>es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tr</w:t>
      </w:r>
      <w:r>
        <w:rPr>
          <w:rFonts w:cs="Arial"/>
          <w:spacing w:val="2"/>
        </w:rPr>
        <w:t>a</w:t>
      </w:r>
      <w:r>
        <w:rPr>
          <w:rFonts w:cs="Arial"/>
          <w:spacing w:val="-2"/>
        </w:rPr>
        <w:t>v</w:t>
      </w:r>
      <w:r>
        <w:rPr>
          <w:rFonts w:cs="Arial"/>
          <w:spacing w:val="1"/>
        </w:rPr>
        <w:t>e</w:t>
      </w:r>
      <w:r>
        <w:rPr>
          <w:rFonts w:cs="Arial"/>
        </w:rPr>
        <w:t>l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1"/>
        </w:rPr>
        <w:t>a</w:t>
      </w:r>
      <w:r>
        <w:rPr>
          <w:rFonts w:cs="Arial"/>
          <w:spacing w:val="-1"/>
        </w:rPr>
        <w:t>l</w:t>
      </w:r>
      <w:r>
        <w:rPr>
          <w:rFonts w:cs="Arial"/>
          <w:spacing w:val="1"/>
        </w:rPr>
        <w:t>o</w:t>
      </w:r>
      <w:r>
        <w:rPr>
          <w:rFonts w:cs="Arial"/>
        </w:rPr>
        <w:t>ng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1"/>
        </w:rPr>
        <w:t>t</w:t>
      </w:r>
      <w:r>
        <w:rPr>
          <w:rFonts w:cs="Arial"/>
        </w:rPr>
        <w:t>he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sur</w:t>
      </w:r>
      <w:r>
        <w:rPr>
          <w:rFonts w:cs="Arial"/>
          <w:spacing w:val="2"/>
        </w:rPr>
        <w:t>f</w:t>
      </w:r>
      <w:r>
        <w:rPr>
          <w:rFonts w:cs="Arial"/>
        </w:rPr>
        <w:t>ace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-1"/>
        </w:rPr>
        <w:t>o</w:t>
      </w:r>
      <w:r>
        <w:rPr>
          <w:rFonts w:cs="Arial"/>
        </w:rPr>
        <w:t>f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-1"/>
        </w:rPr>
        <w:t>h</w:t>
      </w:r>
      <w:r>
        <w:rPr>
          <w:rFonts w:cs="Arial"/>
        </w:rPr>
        <w:t>e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-1"/>
        </w:rPr>
        <w:t>e</w:t>
      </w:r>
      <w:r>
        <w:rPr>
          <w:rFonts w:cs="Arial"/>
        </w:rPr>
        <w:t>arth.</w:t>
      </w:r>
    </w:p>
    <w:p w:rsidR="00390CA3" w:rsidRDefault="00390CA3">
      <w:pPr>
        <w:spacing w:before="2" w:line="180" w:lineRule="exact"/>
        <w:rPr>
          <w:sz w:val="18"/>
          <w:szCs w:val="18"/>
        </w:rPr>
      </w:pPr>
    </w:p>
    <w:p w:rsidR="00390CA3" w:rsidRDefault="00BD6A69">
      <w:pPr>
        <w:pStyle w:val="BodyText"/>
        <w:spacing w:line="292" w:lineRule="auto"/>
        <w:ind w:right="274"/>
        <w:rPr>
          <w:rFonts w:cs="Arial"/>
        </w:rPr>
      </w:pPr>
      <w:r>
        <w:rPr>
          <w:rFonts w:cs="Arial"/>
        </w:rPr>
        <w:t>P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-3"/>
        </w:rPr>
        <w:t>w</w:t>
      </w:r>
      <w:r>
        <w:rPr>
          <w:rFonts w:cs="Arial"/>
          <w:spacing w:val="1"/>
        </w:rPr>
        <w:t>a</w:t>
      </w:r>
      <w:r>
        <w:rPr>
          <w:rFonts w:cs="Arial"/>
          <w:spacing w:val="-2"/>
        </w:rPr>
        <w:t>v</w:t>
      </w:r>
      <w:r>
        <w:rPr>
          <w:rFonts w:cs="Arial"/>
        </w:rPr>
        <w:t>es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1"/>
        </w:rPr>
        <w:t>f</w:t>
      </w:r>
      <w:r>
        <w:rPr>
          <w:rFonts w:cs="Arial"/>
        </w:rPr>
        <w:t>or</w:t>
      </w:r>
      <w:r>
        <w:rPr>
          <w:rFonts w:cs="Arial"/>
          <w:spacing w:val="1"/>
        </w:rPr>
        <w:t>c</w:t>
      </w:r>
      <w:r>
        <w:rPr>
          <w:rFonts w:cs="Arial"/>
        </w:rPr>
        <w:t>e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-1"/>
        </w:rPr>
        <w:t>t</w:t>
      </w:r>
      <w:r>
        <w:rPr>
          <w:rFonts w:cs="Arial"/>
        </w:rPr>
        <w:t>he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roc</w:t>
      </w:r>
      <w:r>
        <w:rPr>
          <w:rFonts w:cs="Arial"/>
          <w:spacing w:val="3"/>
        </w:rPr>
        <w:t>k</w:t>
      </w:r>
      <w:r>
        <w:rPr>
          <w:rFonts w:cs="Arial"/>
        </w:rPr>
        <w:t>s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to</w:t>
      </w:r>
      <w:r>
        <w:rPr>
          <w:rFonts w:cs="Arial"/>
          <w:spacing w:val="-8"/>
        </w:rPr>
        <w:t xml:space="preserve"> </w:t>
      </w:r>
      <w:r>
        <w:rPr>
          <w:rFonts w:cs="Arial"/>
          <w:spacing w:val="4"/>
        </w:rPr>
        <w:t>m</w:t>
      </w:r>
      <w:r>
        <w:rPr>
          <w:rFonts w:cs="Arial"/>
        </w:rPr>
        <w:t>o</w:t>
      </w:r>
      <w:r>
        <w:rPr>
          <w:rFonts w:cs="Arial"/>
          <w:spacing w:val="-2"/>
        </w:rPr>
        <w:t>v</w:t>
      </w:r>
      <w:r>
        <w:rPr>
          <w:rFonts w:cs="Arial"/>
        </w:rPr>
        <w:t>e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-1"/>
        </w:rPr>
        <w:t>b</w:t>
      </w:r>
      <w:r>
        <w:rPr>
          <w:rFonts w:cs="Arial"/>
        </w:rPr>
        <w:t>ack</w:t>
      </w:r>
      <w:r>
        <w:rPr>
          <w:rFonts w:cs="Arial"/>
          <w:spacing w:val="-1"/>
        </w:rPr>
        <w:t xml:space="preserve"> </w:t>
      </w:r>
      <w:r>
        <w:rPr>
          <w:rFonts w:cs="Arial"/>
        </w:rPr>
        <w:t>a</w:t>
      </w:r>
      <w:r>
        <w:rPr>
          <w:rFonts w:cs="Arial"/>
          <w:spacing w:val="-1"/>
        </w:rPr>
        <w:t>n</w:t>
      </w:r>
      <w:r>
        <w:rPr>
          <w:rFonts w:cs="Arial"/>
        </w:rPr>
        <w:t>d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1"/>
        </w:rPr>
        <w:t>f</w:t>
      </w:r>
      <w:r>
        <w:rPr>
          <w:rFonts w:cs="Arial"/>
        </w:rPr>
        <w:t>orth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a</w:t>
      </w:r>
      <w:r>
        <w:rPr>
          <w:rFonts w:cs="Arial"/>
          <w:spacing w:val="-2"/>
        </w:rPr>
        <w:t>l</w:t>
      </w:r>
      <w:r>
        <w:rPr>
          <w:rFonts w:cs="Arial"/>
          <w:spacing w:val="1"/>
        </w:rPr>
        <w:t>o</w:t>
      </w:r>
      <w:r>
        <w:rPr>
          <w:rFonts w:cs="Arial"/>
        </w:rPr>
        <w:t>ng</w:t>
      </w:r>
      <w:r>
        <w:rPr>
          <w:rFonts w:cs="Arial"/>
          <w:spacing w:val="1"/>
        </w:rPr>
        <w:t xml:space="preserve"> </w:t>
      </w:r>
      <w:r>
        <w:rPr>
          <w:rFonts w:cs="Arial"/>
        </w:rPr>
        <w:t>the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1"/>
        </w:rPr>
        <w:t>d</w:t>
      </w:r>
      <w:r>
        <w:rPr>
          <w:rFonts w:cs="Arial"/>
          <w:spacing w:val="-1"/>
        </w:rPr>
        <w:t>i</w:t>
      </w:r>
      <w:r>
        <w:rPr>
          <w:rFonts w:cs="Arial"/>
        </w:rPr>
        <w:t>rect</w:t>
      </w:r>
      <w:r>
        <w:rPr>
          <w:rFonts w:cs="Arial"/>
          <w:spacing w:val="1"/>
        </w:rPr>
        <w:t>i</w:t>
      </w:r>
      <w:r>
        <w:rPr>
          <w:rFonts w:cs="Arial"/>
        </w:rPr>
        <w:t>on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-1"/>
        </w:rPr>
        <w:t>i</w:t>
      </w:r>
      <w:r>
        <w:rPr>
          <w:rFonts w:cs="Arial"/>
        </w:rPr>
        <w:t>n</w:t>
      </w:r>
      <w:r>
        <w:rPr>
          <w:rFonts w:cs="Arial"/>
          <w:spacing w:val="-3"/>
        </w:rPr>
        <w:t xml:space="preserve"> </w:t>
      </w:r>
      <w:r>
        <w:rPr>
          <w:rFonts w:cs="Arial"/>
        </w:rPr>
        <w:t>wh</w:t>
      </w:r>
      <w:r>
        <w:rPr>
          <w:rFonts w:cs="Arial"/>
          <w:spacing w:val="-2"/>
        </w:rPr>
        <w:t>i</w:t>
      </w:r>
      <w:r>
        <w:rPr>
          <w:rFonts w:cs="Arial"/>
          <w:spacing w:val="1"/>
        </w:rPr>
        <w:t>c</w:t>
      </w:r>
      <w:r>
        <w:rPr>
          <w:rFonts w:cs="Arial"/>
        </w:rPr>
        <w:t>h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the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2"/>
        </w:rPr>
        <w:t>w</w:t>
      </w:r>
      <w:r>
        <w:rPr>
          <w:rFonts w:cs="Arial"/>
        </w:rPr>
        <w:t>a</w:t>
      </w:r>
      <w:r>
        <w:rPr>
          <w:rFonts w:cs="Arial"/>
          <w:spacing w:val="-2"/>
        </w:rPr>
        <w:t>v</w:t>
      </w:r>
      <w:r>
        <w:rPr>
          <w:rFonts w:cs="Arial"/>
        </w:rPr>
        <w:t>es</w:t>
      </w:r>
      <w:r>
        <w:rPr>
          <w:rFonts w:cs="Arial"/>
          <w:spacing w:val="-3"/>
        </w:rPr>
        <w:t xml:space="preserve"> </w:t>
      </w:r>
      <w:r>
        <w:rPr>
          <w:rFonts w:cs="Arial"/>
        </w:rPr>
        <w:t>are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tr</w:t>
      </w:r>
      <w:r>
        <w:rPr>
          <w:rFonts w:cs="Arial"/>
          <w:spacing w:val="1"/>
        </w:rPr>
        <w:t>a</w:t>
      </w:r>
      <w:r>
        <w:rPr>
          <w:rFonts w:cs="Arial"/>
          <w:spacing w:val="-2"/>
        </w:rPr>
        <w:t>v</w:t>
      </w:r>
      <w:r>
        <w:rPr>
          <w:rFonts w:cs="Arial"/>
          <w:spacing w:val="1"/>
        </w:rPr>
        <w:t>e</w:t>
      </w:r>
      <w:r>
        <w:rPr>
          <w:rFonts w:cs="Arial"/>
          <w:spacing w:val="-1"/>
        </w:rPr>
        <w:t>l</w:t>
      </w:r>
      <w:r>
        <w:rPr>
          <w:rFonts w:cs="Arial"/>
          <w:spacing w:val="1"/>
        </w:rPr>
        <w:t>l</w:t>
      </w:r>
      <w:r>
        <w:rPr>
          <w:rFonts w:cs="Arial"/>
          <w:spacing w:val="-1"/>
        </w:rPr>
        <w:t>i</w:t>
      </w:r>
      <w:r>
        <w:rPr>
          <w:rFonts w:cs="Arial"/>
        </w:rPr>
        <w:t>ng</w:t>
      </w:r>
      <w:r>
        <w:rPr>
          <w:rFonts w:cs="Arial"/>
          <w:w w:val="99"/>
        </w:rPr>
        <w:t xml:space="preserve"> </w:t>
      </w:r>
      <w:r>
        <w:rPr>
          <w:rFonts w:cs="Arial"/>
        </w:rPr>
        <w:t>(F</w:t>
      </w:r>
      <w:r>
        <w:rPr>
          <w:rFonts w:cs="Arial"/>
          <w:spacing w:val="-1"/>
        </w:rPr>
        <w:t>i</w:t>
      </w:r>
      <w:r>
        <w:rPr>
          <w:rFonts w:cs="Arial"/>
        </w:rPr>
        <w:t>g</w:t>
      </w:r>
      <w:r>
        <w:rPr>
          <w:rFonts w:cs="Arial"/>
          <w:spacing w:val="-1"/>
        </w:rPr>
        <w:t>u</w:t>
      </w:r>
      <w:r>
        <w:rPr>
          <w:rFonts w:cs="Arial"/>
        </w:rPr>
        <w:t>re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2"/>
        </w:rPr>
        <w:t>1</w:t>
      </w:r>
      <w:r>
        <w:rPr>
          <w:rFonts w:cs="Arial"/>
          <w:spacing w:val="-1"/>
        </w:rPr>
        <w:t>0</w:t>
      </w:r>
      <w:r>
        <w:rPr>
          <w:rFonts w:cs="Arial"/>
        </w:rPr>
        <w:t>).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2"/>
        </w:rPr>
        <w:t>T</w:t>
      </w:r>
      <w:r>
        <w:rPr>
          <w:rFonts w:cs="Arial"/>
        </w:rPr>
        <w:t>h</w:t>
      </w:r>
      <w:r>
        <w:rPr>
          <w:rFonts w:cs="Arial"/>
          <w:spacing w:val="-1"/>
        </w:rPr>
        <w:t>e</w:t>
      </w:r>
      <w:r>
        <w:rPr>
          <w:rFonts w:cs="Arial"/>
          <w:spacing w:val="1"/>
        </w:rPr>
        <w:t>s</w:t>
      </w:r>
      <w:r>
        <w:rPr>
          <w:rFonts w:cs="Arial"/>
        </w:rPr>
        <w:t>e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-1"/>
        </w:rPr>
        <w:t>a</w:t>
      </w:r>
      <w:r>
        <w:rPr>
          <w:rFonts w:cs="Arial"/>
        </w:rPr>
        <w:t>re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a</w:t>
      </w:r>
      <w:r>
        <w:rPr>
          <w:rFonts w:cs="Arial"/>
          <w:spacing w:val="-2"/>
        </w:rPr>
        <w:t>l</w:t>
      </w:r>
      <w:r>
        <w:rPr>
          <w:rFonts w:cs="Arial"/>
          <w:spacing w:val="1"/>
        </w:rPr>
        <w:t>s</w:t>
      </w:r>
      <w:r>
        <w:rPr>
          <w:rFonts w:cs="Arial"/>
        </w:rPr>
        <w:t>o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3"/>
        </w:rPr>
        <w:t>k</w:t>
      </w:r>
      <w:r>
        <w:rPr>
          <w:rFonts w:cs="Arial"/>
        </w:rPr>
        <w:t>n</w:t>
      </w:r>
      <w:r>
        <w:rPr>
          <w:rFonts w:cs="Arial"/>
          <w:spacing w:val="-1"/>
        </w:rPr>
        <w:t>o</w:t>
      </w:r>
      <w:r>
        <w:rPr>
          <w:rFonts w:cs="Arial"/>
          <w:spacing w:val="-3"/>
        </w:rPr>
        <w:t>w</w:t>
      </w:r>
      <w:r>
        <w:rPr>
          <w:rFonts w:cs="Arial"/>
        </w:rPr>
        <w:t>n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as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-2"/>
        </w:rPr>
        <w:t>l</w:t>
      </w:r>
      <w:r>
        <w:rPr>
          <w:rFonts w:cs="Arial"/>
          <w:spacing w:val="1"/>
        </w:rPr>
        <w:t>o</w:t>
      </w:r>
      <w:r>
        <w:rPr>
          <w:rFonts w:cs="Arial"/>
        </w:rPr>
        <w:t>n</w:t>
      </w:r>
      <w:r>
        <w:rPr>
          <w:rFonts w:cs="Arial"/>
          <w:spacing w:val="-1"/>
        </w:rPr>
        <w:t>g</w:t>
      </w:r>
      <w:r>
        <w:rPr>
          <w:rFonts w:cs="Arial"/>
          <w:spacing w:val="1"/>
        </w:rPr>
        <w:t>i</w:t>
      </w:r>
      <w:r>
        <w:rPr>
          <w:rFonts w:cs="Arial"/>
        </w:rPr>
        <w:t>tu</w:t>
      </w:r>
      <w:r>
        <w:rPr>
          <w:rFonts w:cs="Arial"/>
          <w:spacing w:val="1"/>
        </w:rPr>
        <w:t>d</w:t>
      </w:r>
      <w:r>
        <w:rPr>
          <w:rFonts w:cs="Arial"/>
          <w:spacing w:val="-1"/>
        </w:rPr>
        <w:t>i</w:t>
      </w:r>
      <w:r>
        <w:rPr>
          <w:rFonts w:cs="Arial"/>
          <w:spacing w:val="1"/>
        </w:rPr>
        <w:t>n</w:t>
      </w:r>
      <w:r>
        <w:rPr>
          <w:rFonts w:cs="Arial"/>
        </w:rPr>
        <w:t>al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waves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or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pres</w:t>
      </w:r>
      <w:r>
        <w:rPr>
          <w:rFonts w:cs="Arial"/>
          <w:spacing w:val="1"/>
        </w:rPr>
        <w:t>s</w:t>
      </w:r>
      <w:r>
        <w:rPr>
          <w:rFonts w:cs="Arial"/>
        </w:rPr>
        <w:t>ure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-3"/>
        </w:rPr>
        <w:t>w</w:t>
      </w:r>
      <w:r>
        <w:rPr>
          <w:rFonts w:cs="Arial"/>
          <w:spacing w:val="1"/>
        </w:rPr>
        <w:t>a</w:t>
      </w:r>
      <w:r>
        <w:rPr>
          <w:rFonts w:cs="Arial"/>
          <w:spacing w:val="-2"/>
        </w:rPr>
        <w:t>v</w:t>
      </w:r>
      <w:r>
        <w:rPr>
          <w:rFonts w:cs="Arial"/>
        </w:rPr>
        <w:t>es.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P</w:t>
      </w:r>
      <w:r>
        <w:rPr>
          <w:rFonts w:cs="Arial"/>
          <w:spacing w:val="1"/>
        </w:rPr>
        <w:t xml:space="preserve"> </w:t>
      </w:r>
      <w:r>
        <w:rPr>
          <w:rFonts w:cs="Arial"/>
        </w:rPr>
        <w:t>wa</w:t>
      </w:r>
      <w:r>
        <w:rPr>
          <w:rFonts w:cs="Arial"/>
          <w:spacing w:val="-2"/>
        </w:rPr>
        <w:t>v</w:t>
      </w:r>
      <w:r>
        <w:rPr>
          <w:rFonts w:cs="Arial"/>
        </w:rPr>
        <w:t>es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c</w:t>
      </w:r>
      <w:r>
        <w:rPr>
          <w:rFonts w:cs="Arial"/>
          <w:spacing w:val="1"/>
        </w:rPr>
        <w:t>a</w:t>
      </w:r>
      <w:r>
        <w:rPr>
          <w:rFonts w:cs="Arial"/>
        </w:rPr>
        <w:t>n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-1"/>
        </w:rPr>
        <w:t>t</w:t>
      </w:r>
      <w:r>
        <w:rPr>
          <w:rFonts w:cs="Arial"/>
        </w:rPr>
        <w:t>r</w:t>
      </w:r>
      <w:r>
        <w:rPr>
          <w:rFonts w:cs="Arial"/>
          <w:spacing w:val="1"/>
        </w:rPr>
        <w:t>a</w:t>
      </w:r>
      <w:r>
        <w:rPr>
          <w:rFonts w:cs="Arial"/>
          <w:spacing w:val="-2"/>
        </w:rPr>
        <w:t>v</w:t>
      </w:r>
      <w:r>
        <w:rPr>
          <w:rFonts w:cs="Arial"/>
          <w:spacing w:val="1"/>
        </w:rPr>
        <w:t>e</w:t>
      </w:r>
      <w:r>
        <w:rPr>
          <w:rFonts w:cs="Arial"/>
        </w:rPr>
        <w:t>l</w:t>
      </w:r>
      <w:r>
        <w:rPr>
          <w:rFonts w:cs="Arial"/>
          <w:w w:val="99"/>
        </w:rPr>
        <w:t xml:space="preserve"> </w:t>
      </w:r>
      <w:r>
        <w:rPr>
          <w:rFonts w:cs="Arial"/>
        </w:rPr>
        <w:t>throu</w:t>
      </w:r>
      <w:r>
        <w:rPr>
          <w:rFonts w:cs="Arial"/>
          <w:spacing w:val="1"/>
        </w:rPr>
        <w:t>g</w:t>
      </w:r>
      <w:r>
        <w:rPr>
          <w:rFonts w:cs="Arial"/>
        </w:rPr>
        <w:t>h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1"/>
        </w:rPr>
        <w:t>b</w:t>
      </w:r>
      <w:r>
        <w:rPr>
          <w:rFonts w:cs="Arial"/>
        </w:rPr>
        <w:t>oth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s</w:t>
      </w:r>
      <w:r>
        <w:rPr>
          <w:rFonts w:cs="Arial"/>
          <w:spacing w:val="1"/>
        </w:rPr>
        <w:t>o</w:t>
      </w:r>
      <w:r>
        <w:rPr>
          <w:rFonts w:cs="Arial"/>
          <w:spacing w:val="-1"/>
        </w:rPr>
        <w:t>l</w:t>
      </w:r>
      <w:r>
        <w:rPr>
          <w:rFonts w:cs="Arial"/>
          <w:spacing w:val="1"/>
        </w:rPr>
        <w:t>i</w:t>
      </w:r>
      <w:r>
        <w:rPr>
          <w:rFonts w:cs="Arial"/>
        </w:rPr>
        <w:t>ds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a</w:t>
      </w:r>
      <w:r>
        <w:rPr>
          <w:rFonts w:cs="Arial"/>
          <w:spacing w:val="-1"/>
        </w:rPr>
        <w:t>n</w:t>
      </w:r>
      <w:r>
        <w:rPr>
          <w:rFonts w:cs="Arial"/>
        </w:rPr>
        <w:t>d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1"/>
        </w:rPr>
        <w:t>l</w:t>
      </w:r>
      <w:r>
        <w:rPr>
          <w:rFonts w:cs="Arial"/>
          <w:spacing w:val="-1"/>
        </w:rPr>
        <w:t>i</w:t>
      </w:r>
      <w:r>
        <w:rPr>
          <w:rFonts w:cs="Arial"/>
        </w:rPr>
        <w:t>q</w:t>
      </w:r>
      <w:r>
        <w:rPr>
          <w:rFonts w:cs="Arial"/>
          <w:spacing w:val="1"/>
        </w:rPr>
        <w:t>u</w:t>
      </w:r>
      <w:r>
        <w:rPr>
          <w:rFonts w:cs="Arial"/>
          <w:spacing w:val="-1"/>
        </w:rPr>
        <w:t>i</w:t>
      </w:r>
      <w:r>
        <w:rPr>
          <w:rFonts w:cs="Arial"/>
        </w:rPr>
        <w:t>ds,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-3"/>
        </w:rPr>
        <w:t>w</w:t>
      </w:r>
      <w:r>
        <w:rPr>
          <w:rFonts w:cs="Arial"/>
          <w:spacing w:val="1"/>
        </w:rPr>
        <w:t>h</w:t>
      </w:r>
      <w:r>
        <w:rPr>
          <w:rFonts w:cs="Arial"/>
          <w:spacing w:val="-1"/>
        </w:rPr>
        <w:t>i</w:t>
      </w:r>
      <w:r>
        <w:rPr>
          <w:rFonts w:cs="Arial"/>
          <w:spacing w:val="1"/>
        </w:rPr>
        <w:t>c</w:t>
      </w:r>
      <w:r>
        <w:rPr>
          <w:rFonts w:cs="Arial"/>
        </w:rPr>
        <w:t>h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3"/>
        </w:rPr>
        <w:t>m</w:t>
      </w:r>
      <w:r>
        <w:rPr>
          <w:rFonts w:cs="Arial"/>
        </w:rPr>
        <w:t>e</w:t>
      </w:r>
      <w:r>
        <w:rPr>
          <w:rFonts w:cs="Arial"/>
          <w:spacing w:val="-1"/>
        </w:rPr>
        <w:t>a</w:t>
      </w:r>
      <w:r>
        <w:rPr>
          <w:rFonts w:cs="Arial"/>
        </w:rPr>
        <w:t>ns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-1"/>
        </w:rPr>
        <w:t>h</w:t>
      </w:r>
      <w:r>
        <w:rPr>
          <w:rFonts w:cs="Arial"/>
          <w:spacing w:val="4"/>
        </w:rPr>
        <w:t>e</w:t>
      </w:r>
      <w:r>
        <w:rPr>
          <w:rFonts w:cs="Arial"/>
        </w:rPr>
        <w:t>y</w:t>
      </w:r>
      <w:r>
        <w:rPr>
          <w:rFonts w:cs="Arial"/>
          <w:spacing w:val="-8"/>
        </w:rPr>
        <w:t xml:space="preserve"> </w:t>
      </w:r>
      <w:r>
        <w:rPr>
          <w:rFonts w:cs="Arial"/>
        </w:rPr>
        <w:t>can</w:t>
      </w:r>
      <w:r>
        <w:rPr>
          <w:rFonts w:cs="Arial"/>
          <w:spacing w:val="-2"/>
        </w:rPr>
        <w:t xml:space="preserve"> </w:t>
      </w:r>
      <w:r>
        <w:rPr>
          <w:rFonts w:cs="Arial"/>
        </w:rPr>
        <w:t>tra</w:t>
      </w:r>
      <w:r>
        <w:rPr>
          <w:rFonts w:cs="Arial"/>
          <w:spacing w:val="-2"/>
        </w:rPr>
        <w:t>v</w:t>
      </w:r>
      <w:r>
        <w:rPr>
          <w:rFonts w:cs="Arial"/>
          <w:spacing w:val="1"/>
        </w:rPr>
        <w:t>e</w:t>
      </w:r>
      <w:r>
        <w:rPr>
          <w:rFonts w:cs="Arial"/>
        </w:rPr>
        <w:t>l</w:t>
      </w:r>
      <w:r>
        <w:rPr>
          <w:rFonts w:cs="Arial"/>
          <w:spacing w:val="-7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-1"/>
        </w:rPr>
        <w:t>h</w:t>
      </w:r>
      <w:r>
        <w:rPr>
          <w:rFonts w:cs="Arial"/>
          <w:spacing w:val="3"/>
        </w:rPr>
        <w:t>r</w:t>
      </w:r>
      <w:r>
        <w:rPr>
          <w:rFonts w:cs="Arial"/>
        </w:rPr>
        <w:t>o</w:t>
      </w:r>
      <w:r>
        <w:rPr>
          <w:rFonts w:cs="Arial"/>
          <w:spacing w:val="-1"/>
        </w:rPr>
        <w:t>u</w:t>
      </w:r>
      <w:r>
        <w:rPr>
          <w:rFonts w:cs="Arial"/>
          <w:spacing w:val="1"/>
        </w:rPr>
        <w:t>g</w:t>
      </w:r>
      <w:r>
        <w:rPr>
          <w:rFonts w:cs="Arial"/>
        </w:rPr>
        <w:t>h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-1"/>
        </w:rPr>
        <w:t>t</w:t>
      </w:r>
      <w:r>
        <w:rPr>
          <w:rFonts w:cs="Arial"/>
          <w:spacing w:val="1"/>
        </w:rPr>
        <w:t>h</w:t>
      </w:r>
      <w:r>
        <w:rPr>
          <w:rFonts w:cs="Arial"/>
        </w:rPr>
        <w:t>e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crust,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-1"/>
        </w:rPr>
        <w:t>t</w:t>
      </w:r>
      <w:r>
        <w:rPr>
          <w:rFonts w:cs="Arial"/>
          <w:spacing w:val="1"/>
        </w:rPr>
        <w:t>h</w:t>
      </w:r>
      <w:r>
        <w:rPr>
          <w:rFonts w:cs="Arial"/>
        </w:rPr>
        <w:t>e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4"/>
        </w:rPr>
        <w:t>m</w:t>
      </w:r>
      <w:r>
        <w:rPr>
          <w:rFonts w:cs="Arial"/>
        </w:rPr>
        <w:t>a</w:t>
      </w:r>
      <w:r>
        <w:rPr>
          <w:rFonts w:cs="Arial"/>
          <w:spacing w:val="-1"/>
        </w:rPr>
        <w:t>n</w:t>
      </w:r>
      <w:r>
        <w:rPr>
          <w:rFonts w:cs="Arial"/>
        </w:rPr>
        <w:t>t</w:t>
      </w:r>
      <w:r>
        <w:rPr>
          <w:rFonts w:cs="Arial"/>
          <w:spacing w:val="-2"/>
        </w:rPr>
        <w:t>l</w:t>
      </w:r>
      <w:r>
        <w:rPr>
          <w:rFonts w:cs="Arial"/>
        </w:rPr>
        <w:t>e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-1"/>
        </w:rPr>
        <w:t>a</w:t>
      </w:r>
      <w:r>
        <w:rPr>
          <w:rFonts w:cs="Arial"/>
        </w:rPr>
        <w:t>nd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1"/>
        </w:rPr>
        <w:t>h</w:t>
      </w:r>
      <w:r>
        <w:rPr>
          <w:rFonts w:cs="Arial"/>
        </w:rPr>
        <w:t>e</w:t>
      </w:r>
      <w:r>
        <w:rPr>
          <w:rFonts w:cs="Arial"/>
          <w:w w:val="99"/>
        </w:rPr>
        <w:t xml:space="preserve"> </w:t>
      </w:r>
      <w:r>
        <w:rPr>
          <w:rFonts w:cs="Arial"/>
          <w:spacing w:val="1"/>
        </w:rPr>
        <w:t>c</w:t>
      </w:r>
      <w:r>
        <w:rPr>
          <w:rFonts w:cs="Arial"/>
        </w:rPr>
        <w:t>ore.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2"/>
        </w:rPr>
        <w:t>T</w:t>
      </w:r>
      <w:r>
        <w:rPr>
          <w:rFonts w:cs="Arial"/>
        </w:rPr>
        <w:t>h</w:t>
      </w:r>
      <w:r>
        <w:rPr>
          <w:rFonts w:cs="Arial"/>
          <w:spacing w:val="-2"/>
        </w:rPr>
        <w:t>i</w:t>
      </w:r>
      <w:r>
        <w:rPr>
          <w:rFonts w:cs="Arial"/>
        </w:rPr>
        <w:t>s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1"/>
        </w:rPr>
        <w:t>t</w:t>
      </w:r>
      <w:r>
        <w:rPr>
          <w:rFonts w:cs="Arial"/>
          <w:spacing w:val="-5"/>
        </w:rPr>
        <w:t>y</w:t>
      </w:r>
      <w:r>
        <w:rPr>
          <w:rFonts w:cs="Arial"/>
          <w:spacing w:val="1"/>
        </w:rPr>
        <w:t>p</w:t>
      </w:r>
      <w:r>
        <w:rPr>
          <w:rFonts w:cs="Arial"/>
        </w:rPr>
        <w:t>e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-1"/>
        </w:rPr>
        <w:t>o</w:t>
      </w:r>
      <w:r>
        <w:rPr>
          <w:rFonts w:cs="Arial"/>
        </w:rPr>
        <w:t>f</w:t>
      </w:r>
      <w:r>
        <w:rPr>
          <w:rFonts w:cs="Arial"/>
          <w:spacing w:val="-1"/>
        </w:rPr>
        <w:t xml:space="preserve"> </w:t>
      </w:r>
      <w:r>
        <w:rPr>
          <w:rFonts w:cs="Arial"/>
          <w:spacing w:val="-3"/>
        </w:rPr>
        <w:t>w</w:t>
      </w:r>
      <w:r>
        <w:rPr>
          <w:rFonts w:cs="Arial"/>
          <w:spacing w:val="1"/>
        </w:rPr>
        <w:t>a</w:t>
      </w:r>
      <w:r>
        <w:rPr>
          <w:rFonts w:cs="Arial"/>
          <w:spacing w:val="-2"/>
        </w:rPr>
        <w:t>v</w:t>
      </w:r>
      <w:r>
        <w:rPr>
          <w:rFonts w:cs="Arial"/>
        </w:rPr>
        <w:t>e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-1"/>
        </w:rPr>
        <w:t>t</w:t>
      </w:r>
      <w:r>
        <w:rPr>
          <w:rFonts w:cs="Arial"/>
        </w:rPr>
        <w:t>r</w:t>
      </w:r>
      <w:r>
        <w:rPr>
          <w:rFonts w:cs="Arial"/>
          <w:spacing w:val="1"/>
        </w:rPr>
        <w:t>av</w:t>
      </w:r>
      <w:r>
        <w:rPr>
          <w:rFonts w:cs="Arial"/>
        </w:rPr>
        <w:t>e</w:t>
      </w:r>
      <w:r>
        <w:rPr>
          <w:rFonts w:cs="Arial"/>
          <w:spacing w:val="-2"/>
        </w:rPr>
        <w:t>l</w:t>
      </w:r>
      <w:r>
        <w:rPr>
          <w:rFonts w:cs="Arial"/>
        </w:rPr>
        <w:t>s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at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the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s</w:t>
      </w:r>
      <w:r>
        <w:rPr>
          <w:rFonts w:cs="Arial"/>
          <w:spacing w:val="1"/>
        </w:rPr>
        <w:t>p</w:t>
      </w:r>
      <w:r>
        <w:rPr>
          <w:rFonts w:cs="Arial"/>
        </w:rPr>
        <w:t>e</w:t>
      </w:r>
      <w:r>
        <w:rPr>
          <w:rFonts w:cs="Arial"/>
          <w:spacing w:val="-1"/>
        </w:rPr>
        <w:t>e</w:t>
      </w:r>
      <w:r>
        <w:rPr>
          <w:rFonts w:cs="Arial"/>
        </w:rPr>
        <w:t>d</w:t>
      </w:r>
      <w:r>
        <w:rPr>
          <w:rFonts w:cs="Arial"/>
          <w:spacing w:val="-3"/>
        </w:rPr>
        <w:t xml:space="preserve"> </w:t>
      </w:r>
      <w:r>
        <w:rPr>
          <w:rFonts w:cs="Arial"/>
        </w:rPr>
        <w:t>of</w:t>
      </w:r>
      <w:r>
        <w:rPr>
          <w:rFonts w:cs="Arial"/>
          <w:spacing w:val="-3"/>
        </w:rPr>
        <w:t xml:space="preserve"> </w:t>
      </w:r>
      <w:r>
        <w:rPr>
          <w:rFonts w:cs="Arial"/>
        </w:rPr>
        <w:t>so</w:t>
      </w:r>
      <w:r>
        <w:rPr>
          <w:rFonts w:cs="Arial"/>
          <w:spacing w:val="-1"/>
        </w:rPr>
        <w:t>u</w:t>
      </w:r>
      <w:r>
        <w:rPr>
          <w:rFonts w:cs="Arial"/>
        </w:rPr>
        <w:t>nd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-1"/>
        </w:rPr>
        <w:t>i</w:t>
      </w:r>
      <w:r>
        <w:rPr>
          <w:rFonts w:cs="Arial"/>
        </w:rPr>
        <w:t>n</w:t>
      </w:r>
      <w:r>
        <w:rPr>
          <w:rFonts w:cs="Arial"/>
          <w:spacing w:val="-3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-1"/>
        </w:rPr>
        <w:t>h</w:t>
      </w:r>
      <w:r>
        <w:rPr>
          <w:rFonts w:cs="Arial"/>
        </w:rPr>
        <w:t>e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3"/>
        </w:rPr>
        <w:t>m</w:t>
      </w:r>
      <w:r>
        <w:rPr>
          <w:rFonts w:cs="Arial"/>
        </w:rPr>
        <w:t>at</w:t>
      </w:r>
      <w:r>
        <w:rPr>
          <w:rFonts w:cs="Arial"/>
          <w:spacing w:val="-1"/>
        </w:rPr>
        <w:t>e</w:t>
      </w:r>
      <w:r>
        <w:rPr>
          <w:rFonts w:cs="Arial"/>
        </w:rPr>
        <w:t>r</w:t>
      </w:r>
      <w:r>
        <w:rPr>
          <w:rFonts w:cs="Arial"/>
          <w:spacing w:val="-1"/>
        </w:rPr>
        <w:t>i</w:t>
      </w:r>
      <w:r>
        <w:rPr>
          <w:rFonts w:cs="Arial"/>
          <w:spacing w:val="1"/>
        </w:rPr>
        <w:t>a</w:t>
      </w:r>
      <w:r>
        <w:rPr>
          <w:rFonts w:cs="Arial"/>
        </w:rPr>
        <w:t>l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-2"/>
        </w:rPr>
        <w:t>i</w:t>
      </w:r>
      <w:r>
        <w:rPr>
          <w:rFonts w:cs="Arial"/>
        </w:rPr>
        <w:t>t</w:t>
      </w:r>
      <w:r>
        <w:rPr>
          <w:rFonts w:cs="Arial"/>
          <w:spacing w:val="-3"/>
        </w:rPr>
        <w:t xml:space="preserve"> </w:t>
      </w:r>
      <w:r>
        <w:rPr>
          <w:rFonts w:cs="Arial"/>
          <w:spacing w:val="-2"/>
        </w:rPr>
        <w:t>i</w:t>
      </w:r>
      <w:r>
        <w:rPr>
          <w:rFonts w:cs="Arial"/>
        </w:rPr>
        <w:t>s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1"/>
        </w:rPr>
        <w:t>p</w:t>
      </w:r>
      <w:r>
        <w:rPr>
          <w:rFonts w:cs="Arial"/>
        </w:rPr>
        <w:t>as</w:t>
      </w:r>
      <w:r>
        <w:rPr>
          <w:rFonts w:cs="Arial"/>
          <w:spacing w:val="1"/>
        </w:rPr>
        <w:t>s</w:t>
      </w:r>
      <w:r>
        <w:rPr>
          <w:rFonts w:cs="Arial"/>
          <w:spacing w:val="-1"/>
        </w:rPr>
        <w:t>i</w:t>
      </w:r>
      <w:r>
        <w:rPr>
          <w:rFonts w:cs="Arial"/>
        </w:rPr>
        <w:t>ng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1"/>
        </w:rPr>
        <w:t>th</w:t>
      </w:r>
      <w:r>
        <w:rPr>
          <w:rFonts w:cs="Arial"/>
        </w:rPr>
        <w:t>ro</w:t>
      </w:r>
      <w:r>
        <w:rPr>
          <w:rFonts w:cs="Arial"/>
          <w:spacing w:val="-1"/>
        </w:rPr>
        <w:t>u</w:t>
      </w:r>
      <w:r>
        <w:rPr>
          <w:rFonts w:cs="Arial"/>
        </w:rPr>
        <w:t>g</w:t>
      </w:r>
      <w:r>
        <w:rPr>
          <w:rFonts w:cs="Arial"/>
          <w:spacing w:val="-1"/>
        </w:rPr>
        <w:t>h</w:t>
      </w:r>
      <w:r>
        <w:rPr>
          <w:rFonts w:cs="Arial"/>
        </w:rPr>
        <w:t>.</w:t>
      </w:r>
      <w:r>
        <w:rPr>
          <w:rFonts w:cs="Arial"/>
          <w:spacing w:val="-3"/>
        </w:rPr>
        <w:t xml:space="preserve"> </w:t>
      </w:r>
      <w:r>
        <w:rPr>
          <w:rFonts w:cs="Arial"/>
        </w:rPr>
        <w:t>P</w:t>
      </w:r>
      <w:r>
        <w:rPr>
          <w:rFonts w:cs="Arial"/>
          <w:spacing w:val="5"/>
        </w:rPr>
        <w:t xml:space="preserve"> </w:t>
      </w:r>
      <w:r>
        <w:rPr>
          <w:rFonts w:cs="Arial"/>
        </w:rPr>
        <w:t>waves</w:t>
      </w:r>
      <w:r>
        <w:rPr>
          <w:rFonts w:cs="Arial"/>
          <w:w w:val="99"/>
        </w:rPr>
        <w:t xml:space="preserve"> </w:t>
      </w:r>
      <w:r>
        <w:rPr>
          <w:rFonts w:cs="Arial"/>
        </w:rPr>
        <w:t>tra</w:t>
      </w:r>
      <w:r>
        <w:rPr>
          <w:rFonts w:cs="Arial"/>
          <w:spacing w:val="-2"/>
        </w:rPr>
        <w:t>v</w:t>
      </w:r>
      <w:r>
        <w:rPr>
          <w:rFonts w:cs="Arial"/>
          <w:spacing w:val="1"/>
        </w:rPr>
        <w:t>e</w:t>
      </w:r>
      <w:r>
        <w:rPr>
          <w:rFonts w:cs="Arial"/>
        </w:rPr>
        <w:t>l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at</w:t>
      </w:r>
      <w:r>
        <w:rPr>
          <w:rFonts w:cs="Arial"/>
          <w:spacing w:val="-3"/>
        </w:rPr>
        <w:t xml:space="preserve"> </w:t>
      </w:r>
      <w:r>
        <w:rPr>
          <w:rFonts w:cs="Arial"/>
        </w:rPr>
        <w:t>aro</w:t>
      </w:r>
      <w:r>
        <w:rPr>
          <w:rFonts w:cs="Arial"/>
          <w:spacing w:val="1"/>
        </w:rPr>
        <w:t>u</w:t>
      </w:r>
      <w:r>
        <w:rPr>
          <w:rFonts w:cs="Arial"/>
        </w:rPr>
        <w:t>nd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6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k</w:t>
      </w:r>
      <w:r>
        <w:rPr>
          <w:rFonts w:cs="Arial"/>
          <w:spacing w:val="4"/>
        </w:rPr>
        <w:t>m</w:t>
      </w:r>
      <w:r>
        <w:rPr>
          <w:rFonts w:cs="Arial"/>
        </w:rPr>
        <w:t>/s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-2"/>
        </w:rPr>
        <w:t>i</w:t>
      </w:r>
      <w:r>
        <w:rPr>
          <w:rFonts w:cs="Arial"/>
        </w:rPr>
        <w:t>n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-1"/>
        </w:rPr>
        <w:t>h</w:t>
      </w:r>
      <w:r>
        <w:rPr>
          <w:rFonts w:cs="Arial"/>
        </w:rPr>
        <w:t>ard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roc</w:t>
      </w:r>
      <w:r>
        <w:rPr>
          <w:rFonts w:cs="Arial"/>
          <w:spacing w:val="3"/>
        </w:rPr>
        <w:t>k</w:t>
      </w:r>
      <w:r>
        <w:rPr>
          <w:rFonts w:cs="Arial"/>
        </w:rPr>
        <w:t>s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n</w:t>
      </w:r>
      <w:r>
        <w:rPr>
          <w:rFonts w:cs="Arial"/>
          <w:spacing w:val="-1"/>
        </w:rPr>
        <w:t>e</w:t>
      </w:r>
      <w:r>
        <w:rPr>
          <w:rFonts w:cs="Arial"/>
        </w:rPr>
        <w:t>ar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the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1"/>
        </w:rPr>
        <w:t>s</w:t>
      </w:r>
      <w:r>
        <w:rPr>
          <w:rFonts w:cs="Arial"/>
        </w:rPr>
        <w:t>ur</w:t>
      </w:r>
      <w:r>
        <w:rPr>
          <w:rFonts w:cs="Arial"/>
          <w:spacing w:val="2"/>
        </w:rPr>
        <w:t>f</w:t>
      </w:r>
      <w:r>
        <w:rPr>
          <w:rFonts w:cs="Arial"/>
        </w:rPr>
        <w:t>ace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-1"/>
        </w:rPr>
        <w:t>a</w:t>
      </w:r>
      <w:r>
        <w:rPr>
          <w:rFonts w:cs="Arial"/>
        </w:rPr>
        <w:t>nd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at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1"/>
        </w:rPr>
        <w:t>o</w:t>
      </w:r>
      <w:r>
        <w:rPr>
          <w:rFonts w:cs="Arial"/>
          <w:spacing w:val="3"/>
        </w:rPr>
        <w:t>v</w:t>
      </w:r>
      <w:r>
        <w:rPr>
          <w:rFonts w:cs="Arial"/>
        </w:rPr>
        <w:t>er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2"/>
        </w:rPr>
        <w:t>1</w:t>
      </w:r>
      <w:r>
        <w:rPr>
          <w:rFonts w:cs="Arial"/>
        </w:rPr>
        <w:t>3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k</w:t>
      </w:r>
      <w:r>
        <w:rPr>
          <w:rFonts w:cs="Arial"/>
          <w:spacing w:val="4"/>
        </w:rPr>
        <w:t>m</w:t>
      </w:r>
      <w:r>
        <w:rPr>
          <w:rFonts w:cs="Arial"/>
        </w:rPr>
        <w:t>/s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-2"/>
        </w:rPr>
        <w:t>i</w:t>
      </w:r>
      <w:r>
        <w:rPr>
          <w:rFonts w:cs="Arial"/>
        </w:rPr>
        <w:t>n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-1"/>
        </w:rPr>
        <w:t>t</w:t>
      </w:r>
      <w:r>
        <w:rPr>
          <w:rFonts w:cs="Arial"/>
        </w:rPr>
        <w:t>he</w:t>
      </w:r>
      <w:r>
        <w:rPr>
          <w:rFonts w:cs="Arial"/>
          <w:spacing w:val="-3"/>
        </w:rPr>
        <w:t xml:space="preserve"> </w:t>
      </w:r>
      <w:r>
        <w:rPr>
          <w:rFonts w:cs="Arial"/>
          <w:spacing w:val="1"/>
        </w:rPr>
        <w:t>lo</w:t>
      </w:r>
      <w:r>
        <w:rPr>
          <w:rFonts w:cs="Arial"/>
          <w:spacing w:val="-3"/>
        </w:rPr>
        <w:t>w</w:t>
      </w:r>
      <w:r>
        <w:rPr>
          <w:rFonts w:cs="Arial"/>
        </w:rPr>
        <w:t>er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4"/>
        </w:rPr>
        <w:t>m</w:t>
      </w:r>
      <w:r>
        <w:rPr>
          <w:rFonts w:cs="Arial"/>
        </w:rPr>
        <w:t>a</w:t>
      </w:r>
      <w:r>
        <w:rPr>
          <w:rFonts w:cs="Arial"/>
          <w:spacing w:val="-1"/>
        </w:rPr>
        <w:t>n</w:t>
      </w:r>
      <w:r>
        <w:rPr>
          <w:rFonts w:cs="Arial"/>
        </w:rPr>
        <w:t>t</w:t>
      </w:r>
      <w:r>
        <w:rPr>
          <w:rFonts w:cs="Arial"/>
          <w:spacing w:val="-2"/>
        </w:rPr>
        <w:t>l</w:t>
      </w:r>
      <w:r>
        <w:rPr>
          <w:rFonts w:cs="Arial"/>
        </w:rPr>
        <w:t>e.</w:t>
      </w:r>
    </w:p>
    <w:p w:rsidR="00390CA3" w:rsidRDefault="00BD6A69">
      <w:pPr>
        <w:pStyle w:val="BodyText"/>
        <w:spacing w:line="230" w:lineRule="exact"/>
        <w:ind w:right="150"/>
        <w:rPr>
          <w:rFonts w:cs="Arial"/>
        </w:rPr>
      </w:pPr>
      <w:r>
        <w:rPr>
          <w:rFonts w:cs="Arial"/>
        </w:rPr>
        <w:t>P</w:t>
      </w:r>
      <w:r>
        <w:rPr>
          <w:rFonts w:cs="Arial"/>
          <w:spacing w:val="-3"/>
        </w:rPr>
        <w:t xml:space="preserve"> w</w:t>
      </w:r>
      <w:r>
        <w:rPr>
          <w:rFonts w:cs="Arial"/>
          <w:spacing w:val="1"/>
        </w:rPr>
        <w:t>a</w:t>
      </w:r>
      <w:r>
        <w:rPr>
          <w:rFonts w:cs="Arial"/>
          <w:spacing w:val="-2"/>
        </w:rPr>
        <w:t>v</w:t>
      </w:r>
      <w:r>
        <w:rPr>
          <w:rFonts w:cs="Arial"/>
        </w:rPr>
        <w:t>es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1"/>
        </w:rPr>
        <w:t>t</w:t>
      </w:r>
      <w:r>
        <w:rPr>
          <w:rFonts w:cs="Arial"/>
        </w:rPr>
        <w:t>a</w:t>
      </w:r>
      <w:r>
        <w:rPr>
          <w:rFonts w:cs="Arial"/>
          <w:spacing w:val="3"/>
        </w:rPr>
        <w:t>k</w:t>
      </w:r>
      <w:r>
        <w:rPr>
          <w:rFonts w:cs="Arial"/>
        </w:rPr>
        <w:t>e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-2"/>
        </w:rPr>
        <w:t>l</w:t>
      </w:r>
      <w:r>
        <w:rPr>
          <w:rFonts w:cs="Arial"/>
        </w:rPr>
        <w:t>ess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-1"/>
        </w:rPr>
        <w:t>h</w:t>
      </w:r>
      <w:r>
        <w:rPr>
          <w:rFonts w:cs="Arial"/>
        </w:rPr>
        <w:t>an</w:t>
      </w:r>
      <w:r>
        <w:rPr>
          <w:rFonts w:cs="Arial"/>
          <w:spacing w:val="-3"/>
        </w:rPr>
        <w:t xml:space="preserve"> </w:t>
      </w:r>
      <w:r>
        <w:rPr>
          <w:rFonts w:cs="Arial"/>
        </w:rPr>
        <w:t>20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4"/>
        </w:rPr>
        <w:t>m</w:t>
      </w:r>
      <w:r>
        <w:rPr>
          <w:rFonts w:cs="Arial"/>
          <w:spacing w:val="-1"/>
        </w:rPr>
        <w:t>i</w:t>
      </w:r>
      <w:r>
        <w:rPr>
          <w:rFonts w:cs="Arial"/>
        </w:rPr>
        <w:t>n</w:t>
      </w:r>
      <w:r>
        <w:rPr>
          <w:rFonts w:cs="Arial"/>
          <w:spacing w:val="-1"/>
        </w:rPr>
        <w:t>u</w:t>
      </w:r>
      <w:r>
        <w:rPr>
          <w:rFonts w:cs="Arial"/>
        </w:rPr>
        <w:t>tes</w:t>
      </w:r>
      <w:r>
        <w:rPr>
          <w:rFonts w:cs="Arial"/>
          <w:spacing w:val="-3"/>
        </w:rPr>
        <w:t xml:space="preserve"> </w:t>
      </w:r>
      <w:r>
        <w:rPr>
          <w:rFonts w:cs="Arial"/>
        </w:rPr>
        <w:t>to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re</w:t>
      </w:r>
      <w:r>
        <w:rPr>
          <w:rFonts w:cs="Arial"/>
          <w:spacing w:val="-1"/>
        </w:rPr>
        <w:t>a</w:t>
      </w:r>
      <w:r>
        <w:rPr>
          <w:rFonts w:cs="Arial"/>
          <w:spacing w:val="1"/>
        </w:rPr>
        <w:t>c</w:t>
      </w:r>
      <w:r>
        <w:rPr>
          <w:rFonts w:cs="Arial"/>
        </w:rPr>
        <w:t>h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1"/>
        </w:rPr>
        <w:t>t</w:t>
      </w:r>
      <w:r>
        <w:rPr>
          <w:rFonts w:cs="Arial"/>
        </w:rPr>
        <w:t>he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ot</w:t>
      </w:r>
      <w:r>
        <w:rPr>
          <w:rFonts w:cs="Arial"/>
          <w:spacing w:val="-1"/>
        </w:rPr>
        <w:t>h</w:t>
      </w:r>
      <w:r>
        <w:rPr>
          <w:rFonts w:cs="Arial"/>
        </w:rPr>
        <w:t>er</w:t>
      </w:r>
      <w:r>
        <w:rPr>
          <w:rFonts w:cs="Arial"/>
          <w:spacing w:val="-2"/>
        </w:rPr>
        <w:t xml:space="preserve"> </w:t>
      </w:r>
      <w:r>
        <w:rPr>
          <w:rFonts w:cs="Arial"/>
          <w:spacing w:val="1"/>
        </w:rPr>
        <w:t>s</w:t>
      </w:r>
      <w:r>
        <w:rPr>
          <w:rFonts w:cs="Arial"/>
          <w:spacing w:val="-1"/>
        </w:rPr>
        <w:t>i</w:t>
      </w:r>
      <w:r>
        <w:rPr>
          <w:rFonts w:cs="Arial"/>
        </w:rPr>
        <w:t>de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of</w:t>
      </w:r>
      <w:r>
        <w:rPr>
          <w:rFonts w:cs="Arial"/>
          <w:spacing w:val="-3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1"/>
        </w:rPr>
        <w:t>h</w:t>
      </w:r>
      <w:r>
        <w:rPr>
          <w:rFonts w:cs="Arial"/>
        </w:rPr>
        <w:t>e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-1"/>
        </w:rPr>
        <w:t>e</w:t>
      </w:r>
      <w:r>
        <w:rPr>
          <w:rFonts w:cs="Arial"/>
        </w:rPr>
        <w:t>ar</w:t>
      </w:r>
      <w:r>
        <w:rPr>
          <w:rFonts w:cs="Arial"/>
          <w:spacing w:val="2"/>
        </w:rPr>
        <w:t>t</w:t>
      </w:r>
      <w:r>
        <w:rPr>
          <w:rFonts w:cs="Arial"/>
        </w:rPr>
        <w:t>h,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a</w:t>
      </w:r>
      <w:r>
        <w:rPr>
          <w:rFonts w:cs="Arial"/>
          <w:spacing w:val="-3"/>
        </w:rPr>
        <w:t xml:space="preserve"> </w:t>
      </w:r>
      <w:r>
        <w:rPr>
          <w:rFonts w:cs="Arial"/>
        </w:rPr>
        <w:t>d</w:t>
      </w:r>
      <w:r>
        <w:rPr>
          <w:rFonts w:cs="Arial"/>
          <w:spacing w:val="-2"/>
        </w:rPr>
        <w:t>i</w:t>
      </w:r>
      <w:r>
        <w:rPr>
          <w:rFonts w:cs="Arial"/>
          <w:spacing w:val="1"/>
        </w:rPr>
        <w:t>s</w:t>
      </w:r>
      <w:r>
        <w:rPr>
          <w:rFonts w:cs="Arial"/>
          <w:spacing w:val="2"/>
        </w:rPr>
        <w:t>t</w:t>
      </w:r>
      <w:r>
        <w:rPr>
          <w:rFonts w:cs="Arial"/>
        </w:rPr>
        <w:t>a</w:t>
      </w:r>
      <w:r>
        <w:rPr>
          <w:rFonts w:cs="Arial"/>
          <w:spacing w:val="-1"/>
        </w:rPr>
        <w:t>n</w:t>
      </w:r>
      <w:r>
        <w:rPr>
          <w:rFonts w:cs="Arial"/>
          <w:spacing w:val="3"/>
        </w:rPr>
        <w:t>c</w:t>
      </w:r>
      <w:r>
        <w:rPr>
          <w:rFonts w:cs="Arial"/>
        </w:rPr>
        <w:t>e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-1"/>
        </w:rPr>
        <w:t>o</w:t>
      </w:r>
      <w:r>
        <w:rPr>
          <w:rFonts w:cs="Arial"/>
        </w:rPr>
        <w:t>f</w:t>
      </w:r>
      <w:r>
        <w:rPr>
          <w:rFonts w:cs="Arial"/>
          <w:spacing w:val="-3"/>
        </w:rPr>
        <w:t xml:space="preserve"> </w:t>
      </w:r>
      <w:r>
        <w:rPr>
          <w:rFonts w:cs="Arial"/>
        </w:rPr>
        <w:t>a</w:t>
      </w:r>
      <w:r>
        <w:rPr>
          <w:rFonts w:cs="Arial"/>
          <w:spacing w:val="-2"/>
        </w:rPr>
        <w:t>l</w:t>
      </w:r>
      <w:r>
        <w:rPr>
          <w:rFonts w:cs="Arial"/>
          <w:spacing w:val="4"/>
        </w:rPr>
        <w:t>m</w:t>
      </w:r>
      <w:r>
        <w:rPr>
          <w:rFonts w:cs="Arial"/>
        </w:rPr>
        <w:t>ost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-1"/>
        </w:rPr>
        <w:t>1</w:t>
      </w:r>
      <w:r>
        <w:rPr>
          <w:rFonts w:cs="Arial"/>
        </w:rPr>
        <w:t>3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-1"/>
        </w:rPr>
        <w:t>0</w:t>
      </w:r>
      <w:r>
        <w:rPr>
          <w:rFonts w:cs="Arial"/>
          <w:spacing w:val="1"/>
        </w:rPr>
        <w:t>0</w:t>
      </w:r>
      <w:r>
        <w:rPr>
          <w:rFonts w:cs="Arial"/>
        </w:rPr>
        <w:t>0</w:t>
      </w:r>
    </w:p>
    <w:p w:rsidR="00390CA3" w:rsidRDefault="00BD6A69">
      <w:pPr>
        <w:pStyle w:val="BodyText"/>
        <w:spacing w:before="51"/>
        <w:ind w:right="150"/>
        <w:rPr>
          <w:rFonts w:cs="Arial"/>
        </w:rPr>
      </w:pPr>
      <w:r>
        <w:rPr>
          <w:rFonts w:cs="Arial"/>
          <w:spacing w:val="3"/>
        </w:rPr>
        <w:t>k</w:t>
      </w:r>
      <w:r>
        <w:rPr>
          <w:rFonts w:cs="Arial"/>
          <w:spacing w:val="-1"/>
        </w:rPr>
        <w:t>il</w:t>
      </w:r>
      <w:r>
        <w:rPr>
          <w:rFonts w:cs="Arial"/>
          <w:spacing w:val="-3"/>
        </w:rPr>
        <w:t>o</w:t>
      </w:r>
      <w:r>
        <w:rPr>
          <w:rFonts w:cs="Arial"/>
          <w:spacing w:val="4"/>
        </w:rPr>
        <w:t>m</w:t>
      </w:r>
      <w:r>
        <w:rPr>
          <w:rFonts w:cs="Arial"/>
        </w:rPr>
        <w:t>etre</w:t>
      </w:r>
      <w:r>
        <w:rPr>
          <w:rFonts w:cs="Arial"/>
          <w:spacing w:val="1"/>
        </w:rPr>
        <w:t>s</w:t>
      </w:r>
      <w:r>
        <w:rPr>
          <w:rFonts w:cs="Arial"/>
        </w:rPr>
        <w:t>.</w:t>
      </w:r>
    </w:p>
    <w:p w:rsidR="00390CA3" w:rsidRDefault="00390CA3">
      <w:pPr>
        <w:spacing w:before="11" w:line="220" w:lineRule="exact"/>
      </w:pPr>
    </w:p>
    <w:p w:rsidR="00390CA3" w:rsidRDefault="00BD6A69">
      <w:pPr>
        <w:pStyle w:val="BodyText"/>
        <w:spacing w:line="292" w:lineRule="auto"/>
        <w:ind w:right="286"/>
        <w:rPr>
          <w:rFonts w:cs="Arial"/>
        </w:rPr>
      </w:pPr>
      <w:r>
        <w:rPr>
          <w:rFonts w:cs="Arial"/>
          <w:spacing w:val="-1"/>
        </w:rPr>
        <w:t>I</w:t>
      </w:r>
      <w:r>
        <w:rPr>
          <w:rFonts w:cs="Arial"/>
        </w:rPr>
        <w:t>n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S</w:t>
      </w:r>
      <w:r>
        <w:rPr>
          <w:rFonts w:cs="Arial"/>
          <w:spacing w:val="-3"/>
        </w:rPr>
        <w:t xml:space="preserve"> </w:t>
      </w:r>
      <w:r>
        <w:rPr>
          <w:rFonts w:cs="Arial"/>
        </w:rPr>
        <w:t>w</w:t>
      </w:r>
      <w:r>
        <w:rPr>
          <w:rFonts w:cs="Arial"/>
          <w:spacing w:val="2"/>
        </w:rPr>
        <w:t>a</w:t>
      </w:r>
      <w:r>
        <w:rPr>
          <w:rFonts w:cs="Arial"/>
          <w:spacing w:val="-2"/>
        </w:rPr>
        <w:t>v</w:t>
      </w:r>
      <w:r>
        <w:rPr>
          <w:rFonts w:cs="Arial"/>
        </w:rPr>
        <w:t>e</w:t>
      </w:r>
      <w:r>
        <w:rPr>
          <w:rFonts w:cs="Arial"/>
          <w:spacing w:val="1"/>
        </w:rPr>
        <w:t>s</w:t>
      </w:r>
      <w:r>
        <w:rPr>
          <w:rFonts w:cs="Arial"/>
        </w:rPr>
        <w:t>,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1"/>
        </w:rPr>
        <w:t>h</w:t>
      </w:r>
      <w:r>
        <w:rPr>
          <w:rFonts w:cs="Arial"/>
        </w:rPr>
        <w:t>e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ro</w:t>
      </w:r>
      <w:r>
        <w:rPr>
          <w:rFonts w:cs="Arial"/>
          <w:spacing w:val="1"/>
        </w:rPr>
        <w:t>c</w:t>
      </w:r>
      <w:r>
        <w:rPr>
          <w:rFonts w:cs="Arial"/>
          <w:spacing w:val="3"/>
        </w:rPr>
        <w:t>k</w:t>
      </w:r>
      <w:r>
        <w:rPr>
          <w:rFonts w:cs="Arial"/>
        </w:rPr>
        <w:t>s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4"/>
        </w:rPr>
        <w:t>m</w:t>
      </w:r>
      <w:r>
        <w:rPr>
          <w:rFonts w:cs="Arial"/>
        </w:rPr>
        <w:t>o</w:t>
      </w:r>
      <w:r>
        <w:rPr>
          <w:rFonts w:cs="Arial"/>
          <w:spacing w:val="-2"/>
        </w:rPr>
        <w:t>v</w:t>
      </w:r>
      <w:r>
        <w:rPr>
          <w:rFonts w:cs="Arial"/>
        </w:rPr>
        <w:t>e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-1"/>
        </w:rPr>
        <w:t>a</w:t>
      </w:r>
      <w:r>
        <w:rPr>
          <w:rFonts w:cs="Arial"/>
        </w:rPr>
        <w:t>t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1"/>
        </w:rPr>
        <w:t>9</w:t>
      </w:r>
      <w:r>
        <w:rPr>
          <w:rFonts w:cs="Arial"/>
        </w:rPr>
        <w:t>0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-1"/>
        </w:rPr>
        <w:t>d</w:t>
      </w:r>
      <w:r>
        <w:rPr>
          <w:rFonts w:cs="Arial"/>
          <w:spacing w:val="1"/>
        </w:rPr>
        <w:t>e</w:t>
      </w:r>
      <w:r>
        <w:rPr>
          <w:rFonts w:cs="Arial"/>
        </w:rPr>
        <w:t>grees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to</w:t>
      </w:r>
      <w:r>
        <w:rPr>
          <w:rFonts w:cs="Arial"/>
          <w:spacing w:val="-3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1"/>
        </w:rPr>
        <w:t>h</w:t>
      </w:r>
      <w:r>
        <w:rPr>
          <w:rFonts w:cs="Arial"/>
        </w:rPr>
        <w:t>e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1"/>
        </w:rPr>
        <w:t>d</w:t>
      </w:r>
      <w:r>
        <w:rPr>
          <w:rFonts w:cs="Arial"/>
          <w:spacing w:val="-1"/>
        </w:rPr>
        <w:t>i</w:t>
      </w:r>
      <w:r>
        <w:rPr>
          <w:rFonts w:cs="Arial"/>
        </w:rPr>
        <w:t>rect</w:t>
      </w:r>
      <w:r>
        <w:rPr>
          <w:rFonts w:cs="Arial"/>
          <w:spacing w:val="1"/>
        </w:rPr>
        <w:t>i</w:t>
      </w:r>
      <w:r>
        <w:rPr>
          <w:rFonts w:cs="Arial"/>
        </w:rPr>
        <w:t>on</w:t>
      </w:r>
      <w:r>
        <w:rPr>
          <w:rFonts w:cs="Arial"/>
          <w:spacing w:val="-3"/>
        </w:rPr>
        <w:t xml:space="preserve"> </w:t>
      </w:r>
      <w:r>
        <w:rPr>
          <w:rFonts w:cs="Arial"/>
          <w:spacing w:val="1"/>
        </w:rPr>
        <w:t>i</w:t>
      </w:r>
      <w:r>
        <w:rPr>
          <w:rFonts w:cs="Arial"/>
        </w:rPr>
        <w:t>n</w:t>
      </w:r>
      <w:r>
        <w:rPr>
          <w:rFonts w:cs="Arial"/>
          <w:spacing w:val="-3"/>
        </w:rPr>
        <w:t xml:space="preserve"> w</w:t>
      </w:r>
      <w:r>
        <w:rPr>
          <w:rFonts w:cs="Arial"/>
          <w:spacing w:val="1"/>
        </w:rPr>
        <w:t>h</w:t>
      </w:r>
      <w:r>
        <w:rPr>
          <w:rFonts w:cs="Arial"/>
          <w:spacing w:val="-1"/>
        </w:rPr>
        <w:t>i</w:t>
      </w:r>
      <w:r>
        <w:rPr>
          <w:rFonts w:cs="Arial"/>
          <w:spacing w:val="1"/>
        </w:rPr>
        <w:t>c</w:t>
      </w:r>
      <w:r>
        <w:rPr>
          <w:rFonts w:cs="Arial"/>
        </w:rPr>
        <w:t>h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1"/>
        </w:rPr>
        <w:t>t</w:t>
      </w:r>
      <w:r>
        <w:rPr>
          <w:rFonts w:cs="Arial"/>
        </w:rPr>
        <w:t>he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wave</w:t>
      </w:r>
      <w:r>
        <w:rPr>
          <w:rFonts w:cs="Arial"/>
          <w:spacing w:val="-3"/>
        </w:rPr>
        <w:t xml:space="preserve"> </w:t>
      </w:r>
      <w:r>
        <w:rPr>
          <w:rFonts w:cs="Arial"/>
          <w:spacing w:val="-2"/>
        </w:rPr>
        <w:t>i</w:t>
      </w:r>
      <w:r>
        <w:rPr>
          <w:rFonts w:cs="Arial"/>
        </w:rPr>
        <w:t>s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tr</w:t>
      </w:r>
      <w:r>
        <w:rPr>
          <w:rFonts w:cs="Arial"/>
          <w:spacing w:val="1"/>
        </w:rPr>
        <w:t>av</w:t>
      </w:r>
      <w:r>
        <w:rPr>
          <w:rFonts w:cs="Arial"/>
        </w:rPr>
        <w:t>e</w:t>
      </w:r>
      <w:r>
        <w:rPr>
          <w:rFonts w:cs="Arial"/>
          <w:spacing w:val="-2"/>
        </w:rPr>
        <w:t>l</w:t>
      </w:r>
      <w:r>
        <w:rPr>
          <w:rFonts w:cs="Arial"/>
          <w:spacing w:val="1"/>
        </w:rPr>
        <w:t>l</w:t>
      </w:r>
      <w:r>
        <w:rPr>
          <w:rFonts w:cs="Arial"/>
          <w:spacing w:val="-1"/>
        </w:rPr>
        <w:t>i</w:t>
      </w:r>
      <w:r>
        <w:rPr>
          <w:rFonts w:cs="Arial"/>
          <w:spacing w:val="1"/>
        </w:rPr>
        <w:t>n</w:t>
      </w:r>
      <w:r>
        <w:rPr>
          <w:rFonts w:cs="Arial"/>
        </w:rPr>
        <w:t>g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(F</w:t>
      </w:r>
      <w:r>
        <w:rPr>
          <w:rFonts w:cs="Arial"/>
          <w:spacing w:val="-1"/>
        </w:rPr>
        <w:t>i</w:t>
      </w:r>
      <w:r>
        <w:rPr>
          <w:rFonts w:cs="Arial"/>
          <w:spacing w:val="1"/>
        </w:rPr>
        <w:t>g</w:t>
      </w:r>
      <w:r>
        <w:rPr>
          <w:rFonts w:cs="Arial"/>
        </w:rPr>
        <w:t>ure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2"/>
        </w:rPr>
        <w:t>1</w:t>
      </w:r>
      <w:r>
        <w:rPr>
          <w:rFonts w:cs="Arial"/>
          <w:spacing w:val="-1"/>
        </w:rPr>
        <w:t>0</w:t>
      </w:r>
      <w:r>
        <w:rPr>
          <w:rFonts w:cs="Arial"/>
        </w:rPr>
        <w:t>).</w:t>
      </w:r>
      <w:r>
        <w:rPr>
          <w:rFonts w:cs="Arial"/>
          <w:w w:val="99"/>
        </w:rPr>
        <w:t xml:space="preserve"> </w:t>
      </w:r>
      <w:r>
        <w:rPr>
          <w:rFonts w:cs="Arial"/>
          <w:spacing w:val="3"/>
        </w:rPr>
        <w:t>T</w:t>
      </w:r>
      <w:r>
        <w:rPr>
          <w:rFonts w:cs="Arial"/>
        </w:rPr>
        <w:t>h</w:t>
      </w:r>
      <w:r>
        <w:rPr>
          <w:rFonts w:cs="Arial"/>
          <w:spacing w:val="-2"/>
        </w:rPr>
        <w:t>i</w:t>
      </w:r>
      <w:r>
        <w:rPr>
          <w:rFonts w:cs="Arial"/>
        </w:rPr>
        <w:t>s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co</w:t>
      </w:r>
      <w:r>
        <w:rPr>
          <w:rFonts w:cs="Arial"/>
          <w:spacing w:val="-1"/>
        </w:rPr>
        <w:t>ul</w:t>
      </w:r>
      <w:r>
        <w:rPr>
          <w:rFonts w:cs="Arial"/>
        </w:rPr>
        <w:t>d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3"/>
        </w:rPr>
        <w:t>m</w:t>
      </w:r>
      <w:r>
        <w:rPr>
          <w:rFonts w:cs="Arial"/>
        </w:rPr>
        <w:t>e</w:t>
      </w:r>
      <w:r>
        <w:rPr>
          <w:rFonts w:cs="Arial"/>
          <w:spacing w:val="-1"/>
        </w:rPr>
        <w:t>a</w:t>
      </w:r>
      <w:r>
        <w:rPr>
          <w:rFonts w:cs="Arial"/>
        </w:rPr>
        <w:t>n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-1"/>
        </w:rPr>
        <w:t>u</w:t>
      </w:r>
      <w:r>
        <w:rPr>
          <w:rFonts w:cs="Arial"/>
        </w:rPr>
        <w:t>p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a</w:t>
      </w:r>
      <w:r>
        <w:rPr>
          <w:rFonts w:cs="Arial"/>
          <w:spacing w:val="1"/>
        </w:rPr>
        <w:t>n</w:t>
      </w:r>
      <w:r>
        <w:rPr>
          <w:rFonts w:cs="Arial"/>
        </w:rPr>
        <w:t>d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-1"/>
        </w:rPr>
        <w:t>d</w:t>
      </w:r>
      <w:r>
        <w:rPr>
          <w:rFonts w:cs="Arial"/>
          <w:spacing w:val="1"/>
        </w:rPr>
        <w:t>o</w:t>
      </w:r>
      <w:r>
        <w:rPr>
          <w:rFonts w:cs="Arial"/>
        </w:rPr>
        <w:t>wn,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-1"/>
        </w:rPr>
        <w:t>o</w:t>
      </w:r>
      <w:r>
        <w:rPr>
          <w:rFonts w:cs="Arial"/>
        </w:rPr>
        <w:t>r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s</w:t>
      </w:r>
      <w:r>
        <w:rPr>
          <w:rFonts w:cs="Arial"/>
          <w:spacing w:val="1"/>
        </w:rPr>
        <w:t>i</w:t>
      </w:r>
      <w:r>
        <w:rPr>
          <w:rFonts w:cs="Arial"/>
        </w:rPr>
        <w:t>de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1"/>
        </w:rPr>
        <w:t>t</w:t>
      </w:r>
      <w:r>
        <w:rPr>
          <w:rFonts w:cs="Arial"/>
        </w:rPr>
        <w:t>o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s</w:t>
      </w:r>
      <w:r>
        <w:rPr>
          <w:rFonts w:cs="Arial"/>
          <w:spacing w:val="-1"/>
        </w:rPr>
        <w:t>i</w:t>
      </w:r>
      <w:r>
        <w:rPr>
          <w:rFonts w:cs="Arial"/>
          <w:spacing w:val="1"/>
        </w:rPr>
        <w:t>d</w:t>
      </w:r>
      <w:r>
        <w:rPr>
          <w:rFonts w:cs="Arial"/>
        </w:rPr>
        <w:t>e. S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-3"/>
        </w:rPr>
        <w:t>w</w:t>
      </w:r>
      <w:r>
        <w:rPr>
          <w:rFonts w:cs="Arial"/>
          <w:spacing w:val="1"/>
        </w:rPr>
        <w:t>a</w:t>
      </w:r>
      <w:r>
        <w:rPr>
          <w:rFonts w:cs="Arial"/>
          <w:spacing w:val="-2"/>
        </w:rPr>
        <w:t>v</w:t>
      </w:r>
      <w:r>
        <w:rPr>
          <w:rFonts w:cs="Arial"/>
          <w:spacing w:val="1"/>
        </w:rPr>
        <w:t>e</w:t>
      </w:r>
      <w:r>
        <w:rPr>
          <w:rFonts w:cs="Arial"/>
        </w:rPr>
        <w:t>s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can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o</w:t>
      </w:r>
      <w:r>
        <w:rPr>
          <w:rFonts w:cs="Arial"/>
          <w:spacing w:val="1"/>
        </w:rPr>
        <w:t>nl</w:t>
      </w:r>
      <w:r>
        <w:rPr>
          <w:rFonts w:cs="Arial"/>
        </w:rPr>
        <w:t>y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travel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1"/>
        </w:rPr>
        <w:t>t</w:t>
      </w:r>
      <w:r>
        <w:rPr>
          <w:rFonts w:cs="Arial"/>
        </w:rPr>
        <w:t>hro</w:t>
      </w:r>
      <w:r>
        <w:rPr>
          <w:rFonts w:cs="Arial"/>
          <w:spacing w:val="2"/>
        </w:rPr>
        <w:t>u</w:t>
      </w:r>
      <w:r>
        <w:rPr>
          <w:rFonts w:cs="Arial"/>
        </w:rPr>
        <w:t>gh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s</w:t>
      </w:r>
      <w:r>
        <w:rPr>
          <w:rFonts w:cs="Arial"/>
          <w:spacing w:val="1"/>
        </w:rPr>
        <w:t>o</w:t>
      </w:r>
      <w:r>
        <w:rPr>
          <w:rFonts w:cs="Arial"/>
          <w:spacing w:val="-1"/>
        </w:rPr>
        <w:t>li</w:t>
      </w:r>
      <w:r>
        <w:rPr>
          <w:rFonts w:cs="Arial"/>
        </w:rPr>
        <w:t>d</w:t>
      </w:r>
      <w:r>
        <w:rPr>
          <w:rFonts w:cs="Arial"/>
          <w:spacing w:val="4"/>
        </w:rPr>
        <w:t>s</w:t>
      </w:r>
      <w:r>
        <w:rPr>
          <w:rFonts w:cs="Arial"/>
        </w:rPr>
        <w:t>.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2"/>
        </w:rPr>
        <w:t>T</w:t>
      </w:r>
      <w:r>
        <w:rPr>
          <w:rFonts w:cs="Arial"/>
        </w:rPr>
        <w:t>h</w:t>
      </w:r>
      <w:r>
        <w:rPr>
          <w:rFonts w:cs="Arial"/>
          <w:spacing w:val="-2"/>
        </w:rPr>
        <w:t>i</w:t>
      </w:r>
      <w:r>
        <w:rPr>
          <w:rFonts w:cs="Arial"/>
        </w:rPr>
        <w:t>s</w:t>
      </w:r>
      <w:r>
        <w:rPr>
          <w:rFonts w:cs="Arial"/>
          <w:spacing w:val="-3"/>
        </w:rPr>
        <w:t xml:space="preserve"> </w:t>
      </w:r>
      <w:r>
        <w:rPr>
          <w:rFonts w:cs="Arial"/>
          <w:spacing w:val="4"/>
        </w:rPr>
        <w:t>m</w:t>
      </w:r>
      <w:r>
        <w:rPr>
          <w:rFonts w:cs="Arial"/>
        </w:rPr>
        <w:t>e</w:t>
      </w:r>
      <w:r>
        <w:rPr>
          <w:rFonts w:cs="Arial"/>
          <w:spacing w:val="-1"/>
        </w:rPr>
        <w:t>a</w:t>
      </w:r>
      <w:r>
        <w:rPr>
          <w:rFonts w:cs="Arial"/>
        </w:rPr>
        <w:t>ns</w:t>
      </w:r>
      <w:r>
        <w:rPr>
          <w:rFonts w:cs="Arial"/>
          <w:w w:val="99"/>
        </w:rPr>
        <w:t xml:space="preserve"> </w:t>
      </w:r>
      <w:r>
        <w:rPr>
          <w:rFonts w:cs="Arial"/>
        </w:rPr>
        <w:t>th</w:t>
      </w:r>
      <w:r>
        <w:rPr>
          <w:rFonts w:cs="Arial"/>
          <w:spacing w:val="3"/>
        </w:rPr>
        <w:t>e</w:t>
      </w:r>
      <w:r>
        <w:rPr>
          <w:rFonts w:cs="Arial"/>
        </w:rPr>
        <w:t>y</w:t>
      </w:r>
      <w:r>
        <w:rPr>
          <w:rFonts w:cs="Arial"/>
          <w:spacing w:val="-8"/>
        </w:rPr>
        <w:t xml:space="preserve"> </w:t>
      </w:r>
      <w:r>
        <w:rPr>
          <w:rFonts w:cs="Arial"/>
        </w:rPr>
        <w:t>do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n</w:t>
      </w:r>
      <w:r>
        <w:rPr>
          <w:rFonts w:cs="Arial"/>
          <w:spacing w:val="-1"/>
        </w:rPr>
        <w:t>o</w:t>
      </w:r>
      <w:r>
        <w:rPr>
          <w:rFonts w:cs="Arial"/>
        </w:rPr>
        <w:t>t</w:t>
      </w:r>
      <w:r>
        <w:rPr>
          <w:rFonts w:cs="Arial"/>
          <w:spacing w:val="-3"/>
        </w:rPr>
        <w:t xml:space="preserve"> </w:t>
      </w:r>
      <w:r>
        <w:rPr>
          <w:rFonts w:cs="Arial"/>
          <w:spacing w:val="4"/>
        </w:rPr>
        <w:t>m</w:t>
      </w:r>
      <w:r>
        <w:rPr>
          <w:rFonts w:cs="Arial"/>
        </w:rPr>
        <w:t>o</w:t>
      </w:r>
      <w:r>
        <w:rPr>
          <w:rFonts w:cs="Arial"/>
          <w:spacing w:val="-2"/>
        </w:rPr>
        <w:t>v</w:t>
      </w:r>
      <w:r>
        <w:rPr>
          <w:rFonts w:cs="Arial"/>
        </w:rPr>
        <w:t>e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-1"/>
        </w:rPr>
        <w:t>t</w:t>
      </w:r>
      <w:r>
        <w:rPr>
          <w:rFonts w:cs="Arial"/>
        </w:rPr>
        <w:t>hro</w:t>
      </w:r>
      <w:r>
        <w:rPr>
          <w:rFonts w:cs="Arial"/>
          <w:spacing w:val="2"/>
        </w:rPr>
        <w:t>u</w:t>
      </w:r>
      <w:r>
        <w:rPr>
          <w:rFonts w:cs="Arial"/>
        </w:rPr>
        <w:t>gh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1"/>
        </w:rPr>
        <w:t>t</w:t>
      </w:r>
      <w:r>
        <w:rPr>
          <w:rFonts w:cs="Arial"/>
        </w:rPr>
        <w:t>he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1"/>
        </w:rPr>
        <w:t>o</w:t>
      </w:r>
      <w:r>
        <w:rPr>
          <w:rFonts w:cs="Arial"/>
        </w:rPr>
        <w:t>ut</w:t>
      </w:r>
      <w:r>
        <w:rPr>
          <w:rFonts w:cs="Arial"/>
          <w:spacing w:val="-1"/>
        </w:rPr>
        <w:t>e</w:t>
      </w:r>
      <w:r>
        <w:rPr>
          <w:rFonts w:cs="Arial"/>
        </w:rPr>
        <w:t>r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core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of</w:t>
      </w:r>
      <w:r>
        <w:rPr>
          <w:rFonts w:cs="Arial"/>
          <w:spacing w:val="-3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-1"/>
        </w:rPr>
        <w:t>h</w:t>
      </w:r>
      <w:r>
        <w:rPr>
          <w:rFonts w:cs="Arial"/>
        </w:rPr>
        <w:t>e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1"/>
        </w:rPr>
        <w:t>e</w:t>
      </w:r>
      <w:r>
        <w:rPr>
          <w:rFonts w:cs="Arial"/>
        </w:rPr>
        <w:t>arth</w:t>
      </w:r>
      <w:r>
        <w:rPr>
          <w:rFonts w:cs="Arial"/>
          <w:spacing w:val="-3"/>
        </w:rPr>
        <w:t xml:space="preserve"> </w:t>
      </w:r>
      <w:r>
        <w:rPr>
          <w:rFonts w:cs="Arial"/>
        </w:rPr>
        <w:t>wh</w:t>
      </w:r>
      <w:r>
        <w:rPr>
          <w:rFonts w:cs="Arial"/>
          <w:spacing w:val="-2"/>
        </w:rPr>
        <w:t>i</w:t>
      </w:r>
      <w:r>
        <w:rPr>
          <w:rFonts w:cs="Arial"/>
          <w:spacing w:val="1"/>
        </w:rPr>
        <w:t>c</w:t>
      </w:r>
      <w:r>
        <w:rPr>
          <w:rFonts w:cs="Arial"/>
        </w:rPr>
        <w:t>h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-1"/>
        </w:rPr>
        <w:t>i</w:t>
      </w:r>
      <w:r>
        <w:rPr>
          <w:rFonts w:cs="Arial"/>
        </w:rPr>
        <w:t>s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co</w:t>
      </w:r>
      <w:r>
        <w:rPr>
          <w:rFonts w:cs="Arial"/>
          <w:spacing w:val="4"/>
        </w:rPr>
        <w:t>m</w:t>
      </w:r>
      <w:r>
        <w:rPr>
          <w:rFonts w:cs="Arial"/>
        </w:rPr>
        <w:t>p</w:t>
      </w:r>
      <w:r>
        <w:rPr>
          <w:rFonts w:cs="Arial"/>
          <w:spacing w:val="-1"/>
        </w:rPr>
        <w:t>o</w:t>
      </w:r>
      <w:r>
        <w:rPr>
          <w:rFonts w:cs="Arial"/>
          <w:spacing w:val="1"/>
        </w:rPr>
        <w:t>s</w:t>
      </w:r>
      <w:r>
        <w:rPr>
          <w:rFonts w:cs="Arial"/>
        </w:rPr>
        <w:t>ed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of</w:t>
      </w:r>
      <w:r>
        <w:rPr>
          <w:rFonts w:cs="Arial"/>
          <w:spacing w:val="-3"/>
        </w:rPr>
        <w:t xml:space="preserve"> </w:t>
      </w:r>
      <w:r>
        <w:rPr>
          <w:rFonts w:cs="Arial"/>
          <w:spacing w:val="-2"/>
        </w:rPr>
        <w:t>l</w:t>
      </w:r>
      <w:r>
        <w:rPr>
          <w:rFonts w:cs="Arial"/>
          <w:spacing w:val="-1"/>
        </w:rPr>
        <w:t>i</w:t>
      </w:r>
      <w:r>
        <w:rPr>
          <w:rFonts w:cs="Arial"/>
        </w:rPr>
        <w:t>q</w:t>
      </w:r>
      <w:r>
        <w:rPr>
          <w:rFonts w:cs="Arial"/>
          <w:spacing w:val="1"/>
        </w:rPr>
        <w:t>u</w:t>
      </w:r>
      <w:r>
        <w:rPr>
          <w:rFonts w:cs="Arial"/>
          <w:spacing w:val="-1"/>
        </w:rPr>
        <w:t>i</w:t>
      </w:r>
      <w:r>
        <w:rPr>
          <w:rFonts w:cs="Arial"/>
        </w:rPr>
        <w:t>d</w:t>
      </w:r>
      <w:r>
        <w:rPr>
          <w:rFonts w:cs="Arial"/>
          <w:spacing w:val="-3"/>
        </w:rPr>
        <w:t xml:space="preserve"> </w:t>
      </w:r>
      <w:r>
        <w:rPr>
          <w:rFonts w:cs="Arial"/>
          <w:spacing w:val="1"/>
        </w:rPr>
        <w:t>i</w:t>
      </w:r>
      <w:r>
        <w:rPr>
          <w:rFonts w:cs="Arial"/>
        </w:rPr>
        <w:t>ron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a</w:t>
      </w:r>
      <w:r>
        <w:rPr>
          <w:rFonts w:cs="Arial"/>
          <w:spacing w:val="1"/>
        </w:rPr>
        <w:t>n</w:t>
      </w:r>
      <w:r>
        <w:rPr>
          <w:rFonts w:cs="Arial"/>
        </w:rPr>
        <w:t>d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1"/>
        </w:rPr>
        <w:t>n</w:t>
      </w:r>
      <w:r>
        <w:rPr>
          <w:rFonts w:cs="Arial"/>
          <w:spacing w:val="6"/>
        </w:rPr>
        <w:t>i</w:t>
      </w:r>
      <w:r>
        <w:rPr>
          <w:rFonts w:cs="Arial"/>
          <w:spacing w:val="1"/>
        </w:rPr>
        <w:t>c</w:t>
      </w:r>
      <w:r>
        <w:rPr>
          <w:rFonts w:cs="Arial"/>
          <w:spacing w:val="3"/>
        </w:rPr>
        <w:t>k</w:t>
      </w:r>
      <w:r>
        <w:rPr>
          <w:rFonts w:cs="Arial"/>
        </w:rPr>
        <w:t>e</w:t>
      </w:r>
      <w:r>
        <w:rPr>
          <w:rFonts w:cs="Arial"/>
          <w:spacing w:val="-2"/>
        </w:rPr>
        <w:t>l</w:t>
      </w:r>
      <w:r>
        <w:rPr>
          <w:rFonts w:cs="Arial"/>
        </w:rPr>
        <w:t>.</w:t>
      </w:r>
    </w:p>
    <w:p w:rsidR="00390CA3" w:rsidRDefault="00BD6A69">
      <w:pPr>
        <w:pStyle w:val="BodyText"/>
        <w:spacing w:before="2"/>
        <w:ind w:right="150"/>
        <w:rPr>
          <w:rFonts w:cs="Arial"/>
        </w:rPr>
      </w:pPr>
      <w:r>
        <w:rPr>
          <w:rFonts w:cs="Arial"/>
        </w:rPr>
        <w:t>S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-3"/>
        </w:rPr>
        <w:t>w</w:t>
      </w:r>
      <w:r>
        <w:rPr>
          <w:rFonts w:cs="Arial"/>
          <w:spacing w:val="1"/>
        </w:rPr>
        <w:t>a</w:t>
      </w:r>
      <w:r>
        <w:rPr>
          <w:rFonts w:cs="Arial"/>
          <w:spacing w:val="-2"/>
        </w:rPr>
        <w:t>v</w:t>
      </w:r>
      <w:r>
        <w:rPr>
          <w:rFonts w:cs="Arial"/>
        </w:rPr>
        <w:t>es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tr</w:t>
      </w:r>
      <w:r>
        <w:rPr>
          <w:rFonts w:cs="Arial"/>
          <w:spacing w:val="2"/>
        </w:rPr>
        <w:t>a</w:t>
      </w:r>
      <w:r>
        <w:rPr>
          <w:rFonts w:cs="Arial"/>
          <w:spacing w:val="-2"/>
        </w:rPr>
        <w:t>v</w:t>
      </w:r>
      <w:r>
        <w:rPr>
          <w:rFonts w:cs="Arial"/>
          <w:spacing w:val="1"/>
        </w:rPr>
        <w:t>e</w:t>
      </w:r>
      <w:r>
        <w:rPr>
          <w:rFonts w:cs="Arial"/>
        </w:rPr>
        <w:t>l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1"/>
        </w:rPr>
        <w:t>a</w:t>
      </w:r>
      <w:r>
        <w:rPr>
          <w:rFonts w:cs="Arial"/>
        </w:rPr>
        <w:t>t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-1"/>
        </w:rPr>
        <w:t>a</w:t>
      </w:r>
      <w:r>
        <w:rPr>
          <w:rFonts w:cs="Arial"/>
        </w:rPr>
        <w:t>r</w:t>
      </w:r>
      <w:r>
        <w:rPr>
          <w:rFonts w:cs="Arial"/>
          <w:spacing w:val="1"/>
        </w:rPr>
        <w:t>o</w:t>
      </w:r>
      <w:r>
        <w:rPr>
          <w:rFonts w:cs="Arial"/>
        </w:rPr>
        <w:t>u</w:t>
      </w:r>
      <w:r>
        <w:rPr>
          <w:rFonts w:cs="Arial"/>
          <w:spacing w:val="-1"/>
        </w:rPr>
        <w:t>n</w:t>
      </w:r>
      <w:r>
        <w:rPr>
          <w:rFonts w:cs="Arial"/>
        </w:rPr>
        <w:t>d</w:t>
      </w:r>
      <w:r>
        <w:rPr>
          <w:rFonts w:cs="Arial"/>
          <w:spacing w:val="-3"/>
        </w:rPr>
        <w:t xml:space="preserve"> </w:t>
      </w:r>
      <w:r>
        <w:rPr>
          <w:rFonts w:cs="Arial"/>
        </w:rPr>
        <w:t>3</w:t>
      </w:r>
      <w:r>
        <w:rPr>
          <w:rFonts w:cs="Arial"/>
          <w:spacing w:val="-3"/>
        </w:rPr>
        <w:t xml:space="preserve"> </w:t>
      </w:r>
      <w:r>
        <w:rPr>
          <w:rFonts w:cs="Arial"/>
          <w:spacing w:val="1"/>
        </w:rPr>
        <w:t>km</w:t>
      </w:r>
      <w:r>
        <w:rPr>
          <w:rFonts w:cs="Arial"/>
        </w:rPr>
        <w:t>/s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-2"/>
        </w:rPr>
        <w:t>i</w:t>
      </w:r>
      <w:r>
        <w:rPr>
          <w:rFonts w:cs="Arial"/>
        </w:rPr>
        <w:t>n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-1"/>
        </w:rPr>
        <w:t>h</w:t>
      </w:r>
      <w:r>
        <w:rPr>
          <w:rFonts w:cs="Arial"/>
        </w:rPr>
        <w:t>ard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roc</w:t>
      </w:r>
      <w:r>
        <w:rPr>
          <w:rFonts w:cs="Arial"/>
          <w:spacing w:val="3"/>
        </w:rPr>
        <w:t>k</w:t>
      </w:r>
      <w:r>
        <w:rPr>
          <w:rFonts w:cs="Arial"/>
        </w:rPr>
        <w:t>s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n</w:t>
      </w:r>
      <w:r>
        <w:rPr>
          <w:rFonts w:cs="Arial"/>
          <w:spacing w:val="-1"/>
        </w:rPr>
        <w:t>e</w:t>
      </w:r>
      <w:r>
        <w:rPr>
          <w:rFonts w:cs="Arial"/>
        </w:rPr>
        <w:t>ar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the</w:t>
      </w:r>
      <w:r>
        <w:rPr>
          <w:rFonts w:cs="Arial"/>
          <w:spacing w:val="-3"/>
        </w:rPr>
        <w:t xml:space="preserve"> </w:t>
      </w:r>
      <w:r>
        <w:rPr>
          <w:rFonts w:cs="Arial"/>
        </w:rPr>
        <w:t>sur</w:t>
      </w:r>
      <w:r>
        <w:rPr>
          <w:rFonts w:cs="Arial"/>
          <w:spacing w:val="2"/>
        </w:rPr>
        <w:t>f</w:t>
      </w:r>
      <w:r>
        <w:rPr>
          <w:rFonts w:cs="Arial"/>
        </w:rPr>
        <w:t>ace.</w:t>
      </w:r>
    </w:p>
    <w:p w:rsidR="00390CA3" w:rsidRDefault="00390CA3">
      <w:pPr>
        <w:rPr>
          <w:rFonts w:ascii="Arial" w:eastAsia="Arial" w:hAnsi="Arial" w:cs="Arial"/>
        </w:rPr>
        <w:sectPr w:rsidR="00390CA3">
          <w:footerReference w:type="default" r:id="rId48"/>
          <w:pgSz w:w="11907" w:h="16840"/>
          <w:pgMar w:top="1560" w:right="1280" w:bottom="780" w:left="1280" w:header="0" w:footer="585" w:gutter="0"/>
          <w:cols w:space="720"/>
        </w:sect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7" w:line="200" w:lineRule="exact"/>
        <w:rPr>
          <w:sz w:val="20"/>
          <w:szCs w:val="20"/>
        </w:rPr>
      </w:pPr>
    </w:p>
    <w:p w:rsidR="00390CA3" w:rsidRDefault="00BD6A69">
      <w:pPr>
        <w:ind w:left="138" w:right="1060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AU" w:eastAsia="en-AU"/>
        </w:rPr>
        <w:drawing>
          <wp:inline distT="0" distB="0" distL="0" distR="0">
            <wp:extent cx="5319395" cy="4110990"/>
            <wp:effectExtent l="0" t="0" r="0" b="3810"/>
            <wp:docPr id="33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395" cy="411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CA3" w:rsidRDefault="00BD6A69">
      <w:pPr>
        <w:spacing w:before="60"/>
        <w:ind w:left="138" w:right="150"/>
        <w:rPr>
          <w:rFonts w:ascii="Arial" w:eastAsia="Arial" w:hAnsi="Arial" w:cs="Arial"/>
          <w:sz w:val="18"/>
          <w:szCs w:val="18"/>
        </w:rPr>
      </w:pPr>
      <w:r>
        <w:rPr>
          <w:noProof/>
          <w:lang w:val="en-AU" w:eastAsia="en-AU"/>
        </w:rPr>
        <mc:AlternateContent>
          <mc:Choice Requires="wpg">
            <w:drawing>
              <wp:anchor distT="0" distB="0" distL="114300" distR="114300" simplePos="0" relativeHeight="503311399" behindDoc="1" locked="0" layoutInCell="1" allowOverlap="1">
                <wp:simplePos x="0" y="0"/>
                <wp:positionH relativeFrom="page">
                  <wp:posOffset>822325</wp:posOffset>
                </wp:positionH>
                <wp:positionV relativeFrom="paragraph">
                  <wp:posOffset>400685</wp:posOffset>
                </wp:positionV>
                <wp:extent cx="5918835" cy="2160905"/>
                <wp:effectExtent l="3175" t="10160" r="2540" b="10160"/>
                <wp:wrapNone/>
                <wp:docPr id="2261" name="Group 19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18835" cy="2160905"/>
                          <a:chOff x="1295" y="631"/>
                          <a:chExt cx="9321" cy="3403"/>
                        </a:xfrm>
                      </wpg:grpSpPr>
                      <wpg:grpSp>
                        <wpg:cNvPr id="2262" name="Group 1962"/>
                        <wpg:cNvGrpSpPr>
                          <a:grpSpLocks/>
                        </wpg:cNvGrpSpPr>
                        <wpg:grpSpPr bwMode="auto">
                          <a:xfrm>
                            <a:off x="1301" y="637"/>
                            <a:ext cx="9309" cy="2"/>
                            <a:chOff x="1301" y="637"/>
                            <a:chExt cx="9309" cy="2"/>
                          </a:xfrm>
                        </wpg:grpSpPr>
                        <wps:wsp>
                          <wps:cNvPr id="2263" name="Freeform 1963"/>
                          <wps:cNvSpPr>
                            <a:spLocks/>
                          </wps:cNvSpPr>
                          <wps:spPr bwMode="auto">
                            <a:xfrm>
                              <a:off x="1301" y="637"/>
                              <a:ext cx="9309" cy="2"/>
                            </a:xfrm>
                            <a:custGeom>
                              <a:avLst/>
                              <a:gdLst>
                                <a:gd name="T0" fmla="+- 0 1301 1301"/>
                                <a:gd name="T1" fmla="*/ T0 w 9309"/>
                                <a:gd name="T2" fmla="+- 0 10610 1301"/>
                                <a:gd name="T3" fmla="*/ T2 w 930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309">
                                  <a:moveTo>
                                    <a:pt x="0" y="0"/>
                                  </a:moveTo>
                                  <a:lnTo>
                                    <a:pt x="9309" y="0"/>
                                  </a:lnTo>
                                </a:path>
                              </a:pathLst>
                            </a:custGeom>
                            <a:noFill/>
                            <a:ln w="7366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264" name="Group 1960"/>
                        <wpg:cNvGrpSpPr>
                          <a:grpSpLocks/>
                        </wpg:cNvGrpSpPr>
                        <wpg:grpSpPr bwMode="auto">
                          <a:xfrm>
                            <a:off x="1306" y="642"/>
                            <a:ext cx="2" cy="3382"/>
                            <a:chOff x="1306" y="642"/>
                            <a:chExt cx="2" cy="3382"/>
                          </a:xfrm>
                        </wpg:grpSpPr>
                        <wps:wsp>
                          <wps:cNvPr id="2265" name="Freeform 1961"/>
                          <wps:cNvSpPr>
                            <a:spLocks/>
                          </wps:cNvSpPr>
                          <wps:spPr bwMode="auto">
                            <a:xfrm>
                              <a:off x="1306" y="642"/>
                              <a:ext cx="2" cy="3382"/>
                            </a:xfrm>
                            <a:custGeom>
                              <a:avLst/>
                              <a:gdLst>
                                <a:gd name="T0" fmla="+- 0 642 642"/>
                                <a:gd name="T1" fmla="*/ 642 h 3382"/>
                                <a:gd name="T2" fmla="+- 0 4024 642"/>
                                <a:gd name="T3" fmla="*/ 4024 h 3382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3382">
                                  <a:moveTo>
                                    <a:pt x="0" y="0"/>
                                  </a:moveTo>
                                  <a:lnTo>
                                    <a:pt x="0" y="3382"/>
                                  </a:lnTo>
                                </a:path>
                              </a:pathLst>
                            </a:custGeom>
                            <a:noFill/>
                            <a:ln w="7366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266" name="Group 1958"/>
                        <wpg:cNvGrpSpPr>
                          <a:grpSpLocks/>
                        </wpg:cNvGrpSpPr>
                        <wpg:grpSpPr bwMode="auto">
                          <a:xfrm>
                            <a:off x="10605" y="642"/>
                            <a:ext cx="2" cy="3382"/>
                            <a:chOff x="10605" y="642"/>
                            <a:chExt cx="2" cy="3382"/>
                          </a:xfrm>
                        </wpg:grpSpPr>
                        <wps:wsp>
                          <wps:cNvPr id="2267" name="Freeform 1959"/>
                          <wps:cNvSpPr>
                            <a:spLocks/>
                          </wps:cNvSpPr>
                          <wps:spPr bwMode="auto">
                            <a:xfrm>
                              <a:off x="10605" y="642"/>
                              <a:ext cx="2" cy="3382"/>
                            </a:xfrm>
                            <a:custGeom>
                              <a:avLst/>
                              <a:gdLst>
                                <a:gd name="T0" fmla="+- 0 642 642"/>
                                <a:gd name="T1" fmla="*/ 642 h 3382"/>
                                <a:gd name="T2" fmla="+- 0 4024 642"/>
                                <a:gd name="T3" fmla="*/ 4024 h 3382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3382">
                                  <a:moveTo>
                                    <a:pt x="0" y="0"/>
                                  </a:moveTo>
                                  <a:lnTo>
                                    <a:pt x="0" y="3382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268" name="Group 1956"/>
                        <wpg:cNvGrpSpPr>
                          <a:grpSpLocks/>
                        </wpg:cNvGrpSpPr>
                        <wpg:grpSpPr bwMode="auto">
                          <a:xfrm>
                            <a:off x="1301" y="4028"/>
                            <a:ext cx="9309" cy="2"/>
                            <a:chOff x="1301" y="4028"/>
                            <a:chExt cx="9309" cy="2"/>
                          </a:xfrm>
                        </wpg:grpSpPr>
                        <wps:wsp>
                          <wps:cNvPr id="2269" name="Freeform 1957"/>
                          <wps:cNvSpPr>
                            <a:spLocks/>
                          </wps:cNvSpPr>
                          <wps:spPr bwMode="auto">
                            <a:xfrm>
                              <a:off x="1301" y="4028"/>
                              <a:ext cx="9309" cy="2"/>
                            </a:xfrm>
                            <a:custGeom>
                              <a:avLst/>
                              <a:gdLst>
                                <a:gd name="T0" fmla="+- 0 1301 1301"/>
                                <a:gd name="T1" fmla="*/ T0 w 9309"/>
                                <a:gd name="T2" fmla="+- 0 10610 1301"/>
                                <a:gd name="T3" fmla="*/ T2 w 930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309">
                                  <a:moveTo>
                                    <a:pt x="0" y="0"/>
                                  </a:moveTo>
                                  <a:lnTo>
                                    <a:pt x="9309" y="0"/>
                                  </a:lnTo>
                                </a:path>
                              </a:pathLst>
                            </a:custGeom>
                            <a:noFill/>
                            <a:ln w="7366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955" o:spid="_x0000_s1026" style="position:absolute;margin-left:64.75pt;margin-top:31.55pt;width:466.05pt;height:170.15pt;z-index:-5081;mso-position-horizontal-relative:page" coordorigin="1295,631" coordsize="9321,34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Iib7wQAAD4bAAAOAAAAZHJzL2Uyb0RvYy54bWzsWW1v2zYQ/j5g/4HQxw2OXi1bQpyisONg&#10;QLcWaPoDaL1jkqiRcpRs2H/f8ag3y0mXuXWxYQ4QmfKRx7uHx3t49PWbxyInDxEXGStXmnllaCQq&#10;AxZmZbLSPt1vZ0uNiJqWIc1ZGa20p0hob26+/+66qfzIYinLw4gTUFIKv6lWWlrXla/rIkijgoor&#10;VkUlCGPGC1rDK0/0kNMGtBe5bhmGqzeMhxVnQSQEfLtRQu0G9cdxFNTv41hENclXGthW45Pjcyef&#10;+s019RNOqzQLWjPoCVYUNCth0l7VhtaU7Hl2pKrIAs4Ei+urgBU6i+MsiNAH8MY0Jt7ccbav0JfE&#10;b5KqhwmgneB0strgl4cPnGThSrMs19RISQtYJZyYmN58LgFqqsSHfne8+lh94MpLaL5jwa8CxPpU&#10;Lt8T1Znsmp9ZCBrpvmYI0GPMC6kCXCePuA5P/TpEjzUJ4Mu5Zy6X9lwjAcgs0zU8Aw2hfpDCcspx&#10;puWBHMSubapFDNLbdrhnW+CJHGs7hi2lOvXVvGhra5tyDF96HwcsrCkWrnVuLEzbALvRp4XyqQPE&#10;sw2vRaNztsPhaMwYh4NRL4IAO08MwSW+LLg+prSKMGaFDJoBULsDdMujSG5oiC8XV6epsGsXXGIc&#10;WSOJ7CYgAP82pl6NY48IBNZe1HcRw9CkD+9ErRJDCC0M+LDdGfeQROIihxzx44wYRE6FD7UsSd8N&#10;FlJ1+0En9wZpCC5hq7TTBTE21mW4ptI4VQbQDcqskTJwIOlMpGlndfBYtmZDi1CZiQ3cexUTcu/c&#10;qyjD5AcaoJN08YW+MDdE5EFfNaadgkOKnSZXrhFIrjvlRkVraZmcQjZJs9IQC/lFwR6ie4aiepIN&#10;YJJBmpfjXmo3jKxSYhghJ8Dd3k8qbR0tbcm2WZ7jMuSlNGVhuy5iI1iehVIorRE82a1zTh6opA38&#10;k86AsoNukJ7LEJWlEQ1v23ZNs1y1oX+O2MI+biGQOxp54Q/P8G6Xt0tn5lju7cwxNpvZ2+3amblb&#10;czHf2Jv1emP+KU0zHT/NwjAqpXUdR5nO67Zpy5aKXXqWOvDiwNkt/h07qx+agViAL90negfJVe1Q&#10;mU6Fv2PhE+xWzhTpwiEBGinjv2ukAcJdaeK3PeWRRvKfSkg6nuk4kqHxxZkvLHjhY8luLKFlAKpW&#10;Wq1BgMvmulasvq94lqQwk4nLWrK3wDxxJvcz2qesal8g72Gr5avPM4LTJbCOHV3cFVP2k2eAr8WO&#10;kF5cxQgOsg/1O0aA1IEEZy9bwcCMR2MGRpiMgvh8nha/DSMAgavjxpgRkM3PwAivw7FH5DBt/ANG&#10;cB2LwP80hY/5QHZJid0v3cAah4TgGJbznK4xHWCfQRnYfwIhwE6DbAq0oHLcZwmh7dsdq7AvzAqf&#10;pxJCCuc0icXphKBs6gAFay6EIIunZ4uCCyF8NUKAlDIpl5ZyB52VEAwXSiGsEboc8wpGOB70b6WE&#10;RQfpiBLmnkJ1VArAOeyLi4RjUF5A8sIJKr/L/Px8kfA/4ITFpUgYKqJLkaDO+H2uH2454Lpzwgnu&#10;2TmhuwKCsyAS0FAlvOLeaBg0cMJkWJ8Ap7dn36ZMgJuvozJhjhdkZygT1NXIAErHCS9BcnKdcLk5&#10;utwcSUa93BzJS6T//s0R5kb4kQacOfgVaPyOjvr9z143fwEAAP//AwBQSwMEFAAGAAgAAAAhAE7H&#10;p2vhAAAACwEAAA8AAABkcnMvZG93bnJldi54bWxMj8FqwzAQRO+F/oPYQm+NpDgxrWs5hND2FApN&#10;CqW3jbWxTSzJWIrt/H2VU3Mc9jHzNl9NpmUD9b5xVoGcCWBkS6cbWyn43r8/PQPzAa3G1llScCEP&#10;q+L+LsdMu9F+0bALFYsl1meooA6hyzj3ZU0G/cx1ZOPt6HqDIca+4rrHMZabls+FSLnBxsaFGjva&#10;1FSedmej4GPEcZ3It2F7Om4uv/vl589WklKPD9P6FVigKfzDcNWP6lBEp4M7W+1ZG/P8ZRlRBWki&#10;gV0BkcoU2EHBQiQL4EXOb38o/gAAAP//AwBQSwECLQAUAAYACAAAACEAtoM4kv4AAADhAQAAEwAA&#10;AAAAAAAAAAAAAAAAAAAAW0NvbnRlbnRfVHlwZXNdLnhtbFBLAQItABQABgAIAAAAIQA4/SH/1gAA&#10;AJQBAAALAAAAAAAAAAAAAAAAAC8BAABfcmVscy8ucmVsc1BLAQItABQABgAIAAAAIQBc2Iib7wQA&#10;AD4bAAAOAAAAAAAAAAAAAAAAAC4CAABkcnMvZTJvRG9jLnhtbFBLAQItABQABgAIAAAAIQBOx6dr&#10;4QAAAAsBAAAPAAAAAAAAAAAAAAAAAEkHAABkcnMvZG93bnJldi54bWxQSwUGAAAAAAQABADzAAAA&#10;VwgAAAAA&#10;">
                <v:group id="Group 1962" o:spid="_x0000_s1027" style="position:absolute;left:1301;top:637;width:9309;height:2" coordorigin="1301,637" coordsize="930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XWk38UAAADdAAAADwAAAGRycy9kb3ducmV2LnhtbESPQYvCMBSE7wv+h/AE&#10;b2vayopUo4ioeJCFVUG8PZpnW2xeShPb+u/NwsIeh5n5hlmselOJlhpXWlYQjyMQxJnVJecKLufd&#10;5wyE88gaK8uk4EUOVsvBxwJTbTv+ofbkcxEg7FJUUHhfp1K6rCCDbmxr4uDdbWPQB9nkUjfYBbip&#10;ZBJFU2mw5LBQYE2bgrLH6WkU7Dvs1pN42x4f983rdv76vh5jUmo07NdzEJ56/x/+ax+0giSZJvD7&#10;JjwBuXw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l1pN/FAAAA3QAA&#10;AA8AAAAAAAAAAAAAAAAAqgIAAGRycy9kb3ducmV2LnhtbFBLBQYAAAAABAAEAPoAAACcAwAAAAA=&#10;">
                  <v:shape id="Freeform 1963" o:spid="_x0000_s1028" style="position:absolute;left:1301;top:637;width:9309;height:2;visibility:visible;mso-wrap-style:square;v-text-anchor:top" coordsize="930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YwWf8QA&#10;AADdAAAADwAAAGRycy9kb3ducmV2LnhtbESPzWrCQBSF9wXfYbiCuzoxUgnRUUQp6bJGN+6umWsS&#10;zNwJmalJ+/QdQXB5OD8fZ7UZTCPu1LnasoLZNAJBXFhdc6ngdPx8T0A4j6yxsUwKfsnBZj16W2Gq&#10;bc8Huue+FGGEXYoKKu/bVEpXVGTQTW1LHLyr7Qz6ILtS6g77MG4aGUfRQhqsORAqbGlXUXHLf0yA&#10;XItz833ZZ32yNfkx+cv2s49Mqcl42C5BeBr8K/xsf2kFcbyYw+NNeAJy/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mMFn/EAAAA3QAAAA8AAAAAAAAAAAAAAAAAmAIAAGRycy9k&#10;b3ducmV2LnhtbFBLBQYAAAAABAAEAPUAAACJAwAAAAA=&#10;" path="m,l9309,e" filled="f" strokeweight=".58pt">
                    <v:path arrowok="t" o:connecttype="custom" o:connectlocs="0,0;9309,0" o:connectangles="0,0"/>
                  </v:shape>
                </v:group>
                <v:group id="Group 1960" o:spid="_x0000_s1029" style="position:absolute;left:1306;top:642;width:2;height:3382" coordorigin="1306,642" coordsize="2,33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dCZMMYAAADdAAAADwAAAGRycy9kb3ducmV2LnhtbESPQWvCQBSE7wX/w/IE&#10;b3WT2IpEVxGx4kEKVUG8PbLPJJh9G7LbJP77riD0OMzMN8xi1ZtKtNS40rKCeByBIM6sLjlXcD59&#10;vc9AOI+ssbJMCh7kYLUcvC0w1bbjH2qPPhcBwi5FBYX3dSqlywoy6Ma2Jg7ezTYGfZBNLnWDXYCb&#10;SiZRNJUGSw4LBda0KSi7H3+Ngl2H3XoSb9vD/bZ5XE+f35dDTEqNhv16DsJT7//Dr/ZeK0iS6Qc8&#10;34QnIJd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Z0JkwxgAAAN0A&#10;AAAPAAAAAAAAAAAAAAAAAKoCAABkcnMvZG93bnJldi54bWxQSwUGAAAAAAQABAD6AAAAnQMAAAAA&#10;">
                  <v:shape id="Freeform 1961" o:spid="_x0000_s1030" style="position:absolute;left:1306;top:642;width:2;height:3382;visibility:visible;mso-wrap-style:square;v-text-anchor:top" coordsize="2,33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yr4McA&#10;AADdAAAADwAAAGRycy9kb3ducmV2LnhtbESPQWvCQBSE7wX/w/IEL1I3xlYkdZW0UCgtIkYPHp/Z&#10;12ww+zZkV03/fbcg9DjMzDfMct3bRlyp87VjBdNJAoK4dLrmSsFh//64AOEDssbGMSn4IQ/r1eBh&#10;iZl2N97RtQiViBD2GSowIbSZlL40ZNFPXEscvW/XWQxRdpXUHd4i3DYyTZK5tFhzXDDY0puh8lxc&#10;rIJdXmzz2d6Yr9nraXz8NJsnjVqp0bDPX0AE6sN/+N7+0ArSdP4Mf2/iE5Cr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78q+DHAAAA3QAAAA8AAAAAAAAAAAAAAAAAmAIAAGRy&#10;cy9kb3ducmV2LnhtbFBLBQYAAAAABAAEAPUAAACMAwAAAAA=&#10;" path="m,l,3382e" filled="f" strokeweight=".58pt">
                    <v:path arrowok="t" o:connecttype="custom" o:connectlocs="0,642;0,4024" o:connectangles="0,0"/>
                  </v:shape>
                </v:group>
                <v:group id="Group 1958" o:spid="_x0000_s1031" style="position:absolute;left:10605;top:642;width:2;height:3382" coordorigin="10605,642" coordsize="2,33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k6i3MYAAADdAAAADwAAAGRycy9kb3ducmV2LnhtbESPQWvCQBSE74X+h+UV&#10;vNVNIg2SuoqIigcRqoL09sg+k2D2bciuSfz3bkHocZiZb5jZYjC16Kh1lWUF8TgCQZxbXXGh4Hza&#10;fE5BOI+ssbZMCh7kYDF/f5thpm3PP9QdfSEChF2GCkrvm0xKl5dk0I1tQxy8q20N+iDbQuoW+wA3&#10;tUyiKJUGKw4LJTa0Kim/He9GwbbHfjmJ193+dl09fk9fh8s+JqVGH8PyG4Snwf+HX+2dVpAkaQp/&#10;b8ITkPMn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GTqLcxgAAAN0A&#10;AAAPAAAAAAAAAAAAAAAAAKoCAABkcnMvZG93bnJldi54bWxQSwUGAAAAAAQABAD6AAAAnQMAAAAA&#10;">
                  <v:shape id="Freeform 1959" o:spid="_x0000_s1032" style="position:absolute;left:10605;top:642;width:2;height:3382;visibility:visible;mso-wrap-style:square;v-text-anchor:top" coordsize="2,33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VnXWMcA&#10;AADdAAAADwAAAGRycy9kb3ducmV2LnhtbESPT2sCMRTE74V+h/CEXopmXYva1Si2IIqX1j/Q62Pz&#10;3CzdvCxJqttv3wgFj8PM/IaZLzvbiAv5UDtWMBxkIIhLp2uuFJyO6/4URIjIGhvHpOCXAiwXjw9z&#10;LLS78p4uh1iJBOFQoAITY1tIGUpDFsPAtcTJOztvMSbpK6k9XhPcNjLPsrG0WHNaMNjSu6Hy+/Bj&#10;FTyb4/Dly292o/JNrj4nmw+TvZ6Veup1qxmISF28h//bW60gz8cTuL1JT0Au/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1Z11jHAAAA3QAAAA8AAAAAAAAAAAAAAAAAmAIAAGRy&#10;cy9kb3ducmV2LnhtbFBLBQYAAAAABAAEAPUAAACMAwAAAAA=&#10;" path="m,l,3382e" filled="f" strokeweight=".20464mm">
                    <v:path arrowok="t" o:connecttype="custom" o:connectlocs="0,642;0,4024" o:connectangles="0,0"/>
                  </v:shape>
                </v:group>
                <v:group id="Group 1956" o:spid="_x0000_s1033" style="position:absolute;left:1301;top:4028;width:9309;height:2" coordorigin="1301,4028" coordsize="930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J2TNcMAAADdAAAADwAAAGRycy9kb3ducmV2LnhtbERPTYvCMBC9C/6HMII3&#10;TdtFkWoUEXfxIAtWYdnb0IxtsZmUJtvWf28OCx4f73uzG0wtOmpdZVlBPI9AEOdWV1wouF0/ZysQ&#10;ziNrrC2Tgic52G3How2m2vZ8oS7zhQgh7FJUUHrfpFK6vCSDbm4b4sDdbWvQB9gWUrfYh3BTyySK&#10;ltJgxaGhxIYOJeWP7M8o+Oqx33/Ex+78uB+ev9fF9885JqWmk2G/BuFp8G/xv/ukFSTJMswNb8IT&#10;kNsX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YnZM1wwAAAN0AAAAP&#10;AAAAAAAAAAAAAAAAAKoCAABkcnMvZG93bnJldi54bWxQSwUGAAAAAAQABAD6AAAAmgMAAAAA&#10;">
                  <v:shape id="Freeform 1957" o:spid="_x0000_s1034" style="position:absolute;left:1301;top:4028;width:9309;height:2;visibility:visible;mso-wrap-style:square;v-text-anchor:top" coordsize="930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QhlcQA&#10;AADdAAAADwAAAGRycy9kb3ducmV2LnhtbESPzWrCQBSF9wXfYbhCd3ViQInRUUSRdFmjG3fXzDUJ&#10;Zu6EzGjSPn1HKHR5OD8fZ7UZTCOe1LnasoLpJAJBXFhdc6ngfDp8JCCcR9bYWCYF3+Rgsx69rTDV&#10;tucjPXNfijDCLkUFlfdtKqUrKjLoJrYlDt7NdgZ9kF0pdYd9GDeNjKNoLg3WHAgVtrSrqLjnDxMg&#10;t+LSfF33WZ9sTX5KfrL9dJYp9T4etksQngb/H/5rf2oFcTxfwOtNeAJy/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hkIZXEAAAA3QAAAA8AAAAAAAAAAAAAAAAAmAIAAGRycy9k&#10;b3ducmV2LnhtbFBLBQYAAAAABAAEAPUAAACJAwAAAAA=&#10;" path="m,l9309,e" filled="f" strokeweight=".58pt">
                    <v:path arrowok="t" o:connecttype="custom" o:connectlocs="0,0;9309,0" o:connectangles="0,0"/>
                  </v:shape>
                </v:group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i/>
          <w:sz w:val="18"/>
          <w:szCs w:val="18"/>
        </w:rPr>
        <w:t>F</w:t>
      </w:r>
      <w:r>
        <w:rPr>
          <w:rFonts w:ascii="Arial" w:eastAsia="Arial" w:hAnsi="Arial" w:cs="Arial"/>
          <w:i/>
          <w:spacing w:val="1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gure</w:t>
      </w:r>
      <w:r>
        <w:rPr>
          <w:rFonts w:ascii="Arial" w:eastAsia="Arial" w:hAnsi="Arial" w:cs="Arial"/>
          <w:i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10: P</w:t>
      </w:r>
      <w:r>
        <w:rPr>
          <w:rFonts w:ascii="Arial" w:eastAsia="Arial" w:hAnsi="Arial" w:cs="Arial"/>
          <w:i/>
          <w:spacing w:val="-3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(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o</w:t>
      </w:r>
      <w:r>
        <w:rPr>
          <w:rFonts w:ascii="Arial" w:eastAsia="Arial" w:hAnsi="Arial" w:cs="Arial"/>
          <w:i/>
          <w:spacing w:val="-2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>p</w:t>
      </w:r>
      <w:r>
        <w:rPr>
          <w:rFonts w:ascii="Arial" w:eastAsia="Arial" w:hAnsi="Arial" w:cs="Arial"/>
          <w:i/>
          <w:spacing w:val="-3"/>
          <w:sz w:val="18"/>
          <w:szCs w:val="18"/>
        </w:rPr>
        <w:t>r</w:t>
      </w:r>
      <w:r>
        <w:rPr>
          <w:rFonts w:ascii="Arial" w:eastAsia="Arial" w:hAnsi="Arial" w:cs="Arial"/>
          <w:i/>
          <w:sz w:val="18"/>
          <w:szCs w:val="18"/>
        </w:rPr>
        <w:t>e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pacing w:val="-2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io</w:t>
      </w:r>
      <w:r>
        <w:rPr>
          <w:rFonts w:ascii="Arial" w:eastAsia="Arial" w:hAnsi="Arial" w:cs="Arial"/>
          <w:i/>
          <w:spacing w:val="-2"/>
          <w:sz w:val="18"/>
          <w:szCs w:val="18"/>
        </w:rPr>
        <w:t>n</w:t>
      </w:r>
      <w:r>
        <w:rPr>
          <w:rFonts w:ascii="Arial" w:eastAsia="Arial" w:hAnsi="Arial" w:cs="Arial"/>
          <w:i/>
          <w:sz w:val="18"/>
          <w:szCs w:val="18"/>
        </w:rPr>
        <w:t>al)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wa</w:t>
      </w:r>
      <w:r>
        <w:rPr>
          <w:rFonts w:ascii="Arial" w:eastAsia="Arial" w:hAnsi="Arial" w:cs="Arial"/>
          <w:i/>
          <w:spacing w:val="1"/>
          <w:sz w:val="18"/>
          <w:szCs w:val="18"/>
        </w:rPr>
        <w:t>v</w:t>
      </w:r>
      <w:r>
        <w:rPr>
          <w:rFonts w:ascii="Arial" w:eastAsia="Arial" w:hAnsi="Arial" w:cs="Arial"/>
          <w:i/>
          <w:sz w:val="18"/>
          <w:szCs w:val="18"/>
        </w:rPr>
        <w:t>es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and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S (</w:t>
      </w:r>
      <w:r>
        <w:rPr>
          <w:rFonts w:ascii="Arial" w:eastAsia="Arial" w:hAnsi="Arial" w:cs="Arial"/>
          <w:i/>
          <w:spacing w:val="-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hear) w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pacing w:val="1"/>
          <w:sz w:val="18"/>
          <w:szCs w:val="18"/>
        </w:rPr>
        <w:t>v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.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1" w:line="240" w:lineRule="exact"/>
        <w:rPr>
          <w:sz w:val="24"/>
          <w:szCs w:val="24"/>
        </w:rPr>
      </w:pPr>
    </w:p>
    <w:p w:rsidR="00390CA3" w:rsidRDefault="00BD6A69">
      <w:pPr>
        <w:pStyle w:val="Heading7"/>
        <w:ind w:right="150"/>
        <w:rPr>
          <w:b w:val="0"/>
          <w:bCs w:val="0"/>
        </w:rPr>
      </w:pPr>
      <w:r>
        <w:rPr>
          <w:spacing w:val="1"/>
        </w:rPr>
        <w:t>W</w:t>
      </w:r>
      <w:r>
        <w:t>hy</w:t>
      </w:r>
      <w:r>
        <w:rPr>
          <w:spacing w:val="-9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rPr>
          <w:spacing w:val="-1"/>
        </w:rPr>
        <w:t>S</w:t>
      </w:r>
      <w:r>
        <w:t>-</w:t>
      </w:r>
      <w:r>
        <w:rPr>
          <w:spacing w:val="3"/>
        </w:rPr>
        <w:t>w</w:t>
      </w:r>
      <w:r>
        <w:t>a</w:t>
      </w:r>
      <w:r>
        <w:rPr>
          <w:spacing w:val="1"/>
        </w:rPr>
        <w:t>v</w:t>
      </w:r>
      <w:r>
        <w:t>es</w:t>
      </w:r>
      <w:r>
        <w:rPr>
          <w:spacing w:val="-7"/>
        </w:rPr>
        <w:t xml:space="preserve"> </w:t>
      </w:r>
      <w:r>
        <w:t>n</w:t>
      </w:r>
      <w:r>
        <w:rPr>
          <w:spacing w:val="1"/>
        </w:rPr>
        <w:t>o</w:t>
      </w:r>
      <w:r>
        <w:t>t</w:t>
      </w:r>
      <w:r>
        <w:rPr>
          <w:spacing w:val="-6"/>
        </w:rPr>
        <w:t xml:space="preserve"> </w:t>
      </w:r>
      <w:r>
        <w:t>t</w:t>
      </w:r>
      <w:r>
        <w:rPr>
          <w:spacing w:val="-1"/>
        </w:rPr>
        <w:t>r</w:t>
      </w:r>
      <w:r>
        <w:t>a</w:t>
      </w:r>
      <w:r>
        <w:rPr>
          <w:spacing w:val="-1"/>
        </w:rPr>
        <w:t>v</w:t>
      </w:r>
      <w:r>
        <w:t>el</w:t>
      </w:r>
      <w:r>
        <w:rPr>
          <w:spacing w:val="-7"/>
        </w:rPr>
        <w:t xml:space="preserve"> </w:t>
      </w:r>
      <w:r>
        <w:t>th</w:t>
      </w:r>
      <w:r>
        <w:rPr>
          <w:spacing w:val="-1"/>
        </w:rPr>
        <w:t>r</w:t>
      </w:r>
      <w:r>
        <w:t>ough</w:t>
      </w:r>
      <w:r>
        <w:rPr>
          <w:spacing w:val="-7"/>
        </w:rPr>
        <w:t xml:space="preserve"> </w:t>
      </w:r>
      <w:r>
        <w:t>liquid?</w:t>
      </w:r>
    </w:p>
    <w:p w:rsidR="00390CA3" w:rsidRDefault="00390CA3">
      <w:pPr>
        <w:spacing w:before="7" w:line="150" w:lineRule="exact"/>
        <w:rPr>
          <w:sz w:val="15"/>
          <w:szCs w:val="15"/>
        </w:rPr>
      </w:pPr>
    </w:p>
    <w:p w:rsidR="00390CA3" w:rsidRDefault="00BD6A69">
      <w:pPr>
        <w:pStyle w:val="BodyText"/>
        <w:spacing w:before="74"/>
        <w:ind w:right="150"/>
        <w:rPr>
          <w:rFonts w:cs="Arial"/>
        </w:rPr>
      </w:pPr>
      <w:r>
        <w:rPr>
          <w:rFonts w:cs="Arial"/>
          <w:spacing w:val="-1"/>
        </w:rPr>
        <w:t>Si</w:t>
      </w:r>
      <w:r>
        <w:rPr>
          <w:rFonts w:cs="Arial"/>
          <w:spacing w:val="4"/>
        </w:rPr>
        <w:t>m</w:t>
      </w:r>
      <w:r>
        <w:rPr>
          <w:rFonts w:cs="Arial"/>
        </w:rPr>
        <w:t>ply</w:t>
      </w:r>
      <w:r>
        <w:rPr>
          <w:rFonts w:cs="Arial"/>
          <w:spacing w:val="42"/>
        </w:rPr>
        <w:t xml:space="preserve"> </w:t>
      </w:r>
      <w:r>
        <w:rPr>
          <w:rFonts w:cs="Arial"/>
        </w:rPr>
        <w:t>p</w:t>
      </w:r>
      <w:r>
        <w:rPr>
          <w:rFonts w:cs="Arial"/>
          <w:spacing w:val="-1"/>
        </w:rPr>
        <w:t>u</w:t>
      </w:r>
      <w:r>
        <w:rPr>
          <w:rFonts w:cs="Arial"/>
        </w:rPr>
        <w:t>t,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1"/>
        </w:rPr>
        <w:t>f</w:t>
      </w:r>
      <w:r>
        <w:rPr>
          <w:rFonts w:cs="Arial"/>
          <w:spacing w:val="-1"/>
        </w:rPr>
        <w:t>l</w:t>
      </w:r>
      <w:r>
        <w:rPr>
          <w:rFonts w:cs="Arial"/>
        </w:rPr>
        <w:t>u</w:t>
      </w:r>
      <w:r>
        <w:rPr>
          <w:rFonts w:cs="Arial"/>
          <w:spacing w:val="-2"/>
        </w:rPr>
        <w:t>i</w:t>
      </w:r>
      <w:r>
        <w:rPr>
          <w:rFonts w:cs="Arial"/>
        </w:rPr>
        <w:t>ds</w:t>
      </w:r>
      <w:r>
        <w:rPr>
          <w:rFonts w:cs="Arial"/>
          <w:spacing w:val="-3"/>
        </w:rPr>
        <w:t xml:space="preserve"> </w:t>
      </w:r>
      <w:r>
        <w:rPr>
          <w:rFonts w:cs="Arial"/>
        </w:rPr>
        <w:t>d</w:t>
      </w:r>
      <w:r>
        <w:rPr>
          <w:rFonts w:cs="Arial"/>
          <w:spacing w:val="-1"/>
        </w:rPr>
        <w:t>o</w:t>
      </w:r>
      <w:r>
        <w:rPr>
          <w:rFonts w:cs="Arial"/>
          <w:spacing w:val="1"/>
        </w:rPr>
        <w:t>n</w:t>
      </w:r>
      <w:r>
        <w:rPr>
          <w:rFonts w:cs="Arial"/>
          <w:spacing w:val="-1"/>
        </w:rPr>
        <w:t>’</w:t>
      </w:r>
      <w:r>
        <w:rPr>
          <w:rFonts w:cs="Arial"/>
        </w:rPr>
        <w:t>t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su</w:t>
      </w:r>
      <w:r>
        <w:rPr>
          <w:rFonts w:cs="Arial"/>
          <w:spacing w:val="1"/>
        </w:rPr>
        <w:t>p</w:t>
      </w:r>
      <w:r>
        <w:rPr>
          <w:rFonts w:cs="Arial"/>
        </w:rPr>
        <w:t>p</w:t>
      </w:r>
      <w:r>
        <w:rPr>
          <w:rFonts w:cs="Arial"/>
          <w:spacing w:val="-1"/>
        </w:rPr>
        <w:t>o</w:t>
      </w:r>
      <w:r>
        <w:rPr>
          <w:rFonts w:cs="Arial"/>
        </w:rPr>
        <w:t>rt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sh</w:t>
      </w:r>
      <w:r>
        <w:rPr>
          <w:rFonts w:cs="Arial"/>
          <w:spacing w:val="-1"/>
        </w:rPr>
        <w:t>e</w:t>
      </w:r>
      <w:r>
        <w:rPr>
          <w:rFonts w:cs="Arial"/>
        </w:rPr>
        <w:t>ar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1"/>
        </w:rPr>
        <w:t>s</w:t>
      </w:r>
      <w:r>
        <w:rPr>
          <w:rFonts w:cs="Arial"/>
        </w:rPr>
        <w:t>tres</w:t>
      </w:r>
      <w:r>
        <w:rPr>
          <w:rFonts w:cs="Arial"/>
          <w:spacing w:val="1"/>
        </w:rPr>
        <w:t>s</w:t>
      </w:r>
      <w:r>
        <w:rPr>
          <w:rFonts w:cs="Arial"/>
        </w:rPr>
        <w:t>es</w:t>
      </w:r>
      <w:r>
        <w:rPr>
          <w:rFonts w:cs="Arial"/>
          <w:spacing w:val="-3"/>
        </w:rPr>
        <w:t xml:space="preserve"> w</w:t>
      </w:r>
      <w:r>
        <w:rPr>
          <w:rFonts w:cs="Arial"/>
          <w:spacing w:val="1"/>
        </w:rPr>
        <w:t>h</w:t>
      </w:r>
      <w:r>
        <w:rPr>
          <w:rFonts w:cs="Arial"/>
          <w:spacing w:val="-1"/>
        </w:rPr>
        <w:t>i</w:t>
      </w:r>
      <w:r>
        <w:rPr>
          <w:rFonts w:cs="Arial"/>
          <w:spacing w:val="1"/>
        </w:rPr>
        <w:t>c</w:t>
      </w:r>
      <w:r>
        <w:rPr>
          <w:rFonts w:cs="Arial"/>
        </w:rPr>
        <w:t>h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1"/>
        </w:rPr>
        <w:t>a</w:t>
      </w:r>
      <w:r>
        <w:rPr>
          <w:rFonts w:cs="Arial"/>
        </w:rPr>
        <w:t>re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req</w:t>
      </w:r>
      <w:r>
        <w:rPr>
          <w:rFonts w:cs="Arial"/>
          <w:spacing w:val="1"/>
        </w:rPr>
        <w:t>u</w:t>
      </w:r>
      <w:r>
        <w:rPr>
          <w:rFonts w:cs="Arial"/>
          <w:spacing w:val="-1"/>
        </w:rPr>
        <w:t>i</w:t>
      </w:r>
      <w:r>
        <w:rPr>
          <w:rFonts w:cs="Arial"/>
        </w:rPr>
        <w:t>red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1"/>
        </w:rPr>
        <w:t>f</w:t>
      </w:r>
      <w:r>
        <w:rPr>
          <w:rFonts w:cs="Arial"/>
        </w:rPr>
        <w:t>or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S,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or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tra</w:t>
      </w:r>
      <w:r>
        <w:rPr>
          <w:rFonts w:cs="Arial"/>
          <w:spacing w:val="-1"/>
        </w:rPr>
        <w:t>n</w:t>
      </w:r>
      <w:r>
        <w:rPr>
          <w:rFonts w:cs="Arial"/>
          <w:spacing w:val="3"/>
        </w:rPr>
        <w:t>s</w:t>
      </w:r>
      <w:r>
        <w:rPr>
          <w:rFonts w:cs="Arial"/>
          <w:spacing w:val="-2"/>
        </w:rPr>
        <w:t>v</w:t>
      </w:r>
      <w:r>
        <w:rPr>
          <w:rFonts w:cs="Arial"/>
          <w:spacing w:val="1"/>
        </w:rPr>
        <w:t>e</w:t>
      </w:r>
      <w:r>
        <w:rPr>
          <w:rFonts w:cs="Arial"/>
        </w:rPr>
        <w:t>r</w:t>
      </w:r>
      <w:r>
        <w:rPr>
          <w:rFonts w:cs="Arial"/>
          <w:spacing w:val="1"/>
        </w:rPr>
        <w:t>s</w:t>
      </w:r>
      <w:r>
        <w:rPr>
          <w:rFonts w:cs="Arial"/>
        </w:rPr>
        <w:t>e,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waves.</w:t>
      </w:r>
    </w:p>
    <w:p w:rsidR="00390CA3" w:rsidRDefault="00390CA3">
      <w:pPr>
        <w:spacing w:before="11" w:line="220" w:lineRule="exact"/>
      </w:pPr>
    </w:p>
    <w:p w:rsidR="00390CA3" w:rsidRDefault="00BD6A69">
      <w:pPr>
        <w:pStyle w:val="BodyText"/>
        <w:spacing w:line="292" w:lineRule="auto"/>
        <w:ind w:right="271"/>
      </w:pPr>
      <w:r>
        <w:t>I</w:t>
      </w:r>
      <w:r>
        <w:rPr>
          <w:spacing w:val="4"/>
        </w:rPr>
        <w:t>m</w:t>
      </w:r>
      <w:r>
        <w:t>a</w:t>
      </w:r>
      <w:r>
        <w:rPr>
          <w:spacing w:val="-1"/>
        </w:rPr>
        <w:t>gi</w:t>
      </w:r>
      <w:r>
        <w:t>ne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1"/>
        </w:rPr>
        <w:t>s</w:t>
      </w:r>
      <w:r>
        <w:rPr>
          <w:spacing w:val="3"/>
        </w:rPr>
        <w:t>k</w:t>
      </w:r>
      <w:r>
        <w:rPr>
          <w:spacing w:val="-1"/>
        </w:rPr>
        <w:t>i</w:t>
      </w:r>
      <w:r>
        <w:t>p</w:t>
      </w:r>
      <w:r>
        <w:rPr>
          <w:spacing w:val="-1"/>
        </w:rPr>
        <w:t>p</w:t>
      </w:r>
      <w:r>
        <w:rPr>
          <w:spacing w:val="1"/>
        </w:rPr>
        <w:t>i</w:t>
      </w:r>
      <w:r>
        <w:t>ng</w:t>
      </w:r>
      <w:r>
        <w:rPr>
          <w:spacing w:val="-5"/>
        </w:rPr>
        <w:t xml:space="preserve"> </w:t>
      </w:r>
      <w:r>
        <w:t>r</w:t>
      </w:r>
      <w:r>
        <w:rPr>
          <w:spacing w:val="1"/>
        </w:rPr>
        <w:t>o</w:t>
      </w:r>
      <w:r>
        <w:t>pe</w:t>
      </w:r>
      <w:r>
        <w:rPr>
          <w:spacing w:val="-4"/>
        </w:rPr>
        <w:t xml:space="preserve"> </w:t>
      </w:r>
      <w:r>
        <w:rPr>
          <w:spacing w:val="1"/>
        </w:rPr>
        <w:t>l</w:t>
      </w:r>
      <w:r>
        <w:rPr>
          <w:spacing w:val="-5"/>
        </w:rPr>
        <w:t>y</w:t>
      </w:r>
      <w:r>
        <w:rPr>
          <w:spacing w:val="3"/>
        </w:rPr>
        <w:t>i</w:t>
      </w:r>
      <w:r>
        <w:t>ng</w:t>
      </w:r>
      <w:r>
        <w:rPr>
          <w:spacing w:val="-4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5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-5"/>
        </w:rPr>
        <w:t xml:space="preserve"> </w:t>
      </w:r>
      <w:r>
        <w:rPr>
          <w:spacing w:val="-1"/>
        </w:rPr>
        <w:t>g</w:t>
      </w:r>
      <w:r>
        <w:t>r</w:t>
      </w:r>
      <w:r>
        <w:rPr>
          <w:spacing w:val="1"/>
        </w:rPr>
        <w:t>o</w:t>
      </w:r>
      <w:r>
        <w:t>u</w:t>
      </w:r>
      <w:r>
        <w:rPr>
          <w:spacing w:val="-1"/>
        </w:rPr>
        <w:t>n</w:t>
      </w:r>
      <w:r>
        <w:t>d.</w:t>
      </w:r>
      <w:r>
        <w:rPr>
          <w:spacing w:val="-3"/>
        </w:rPr>
        <w:t xml:space="preserve"> </w:t>
      </w:r>
      <w:r>
        <w:rPr>
          <w:spacing w:val="-1"/>
        </w:rPr>
        <w:t>E</w:t>
      </w:r>
      <w:r>
        <w:t>ach</w:t>
      </w:r>
      <w:r>
        <w:rPr>
          <w:spacing w:val="-3"/>
        </w:rPr>
        <w:t xml:space="preserve"> </w:t>
      </w:r>
      <w:r>
        <w:t>e</w:t>
      </w:r>
      <w:r>
        <w:rPr>
          <w:spacing w:val="1"/>
        </w:rPr>
        <w:t>n</w:t>
      </w:r>
      <w:r>
        <w:t>d</w:t>
      </w:r>
      <w:r>
        <w:rPr>
          <w:spacing w:val="-4"/>
        </w:rPr>
        <w:t xml:space="preserve"> </w:t>
      </w:r>
      <w:r>
        <w:rPr>
          <w:spacing w:val="-2"/>
        </w:rPr>
        <w:t>i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2"/>
        </w:rPr>
        <w:t>i</w:t>
      </w:r>
      <w:r>
        <w:rPr>
          <w:spacing w:val="1"/>
        </w:rPr>
        <w:t>n</w:t>
      </w:r>
      <w:r>
        <w:t>g</w:t>
      </w:r>
      <w:r>
        <w:rPr>
          <w:spacing w:val="-5"/>
        </w:rPr>
        <w:t xml:space="preserve"> </w:t>
      </w:r>
      <w:r>
        <w:rPr>
          <w:spacing w:val="1"/>
        </w:rPr>
        <w:t>h</w:t>
      </w:r>
      <w:r>
        <w:t>e</w:t>
      </w:r>
      <w:r>
        <w:rPr>
          <w:spacing w:val="-2"/>
        </w:rPr>
        <w:t>l</w:t>
      </w:r>
      <w:r>
        <w:t>d</w:t>
      </w:r>
      <w:r>
        <w:rPr>
          <w:spacing w:val="-3"/>
        </w:rPr>
        <w:t xml:space="preserve"> </w:t>
      </w:r>
      <w:r>
        <w:rPr>
          <w:spacing w:val="4"/>
        </w:rPr>
        <w:t>b</w:t>
      </w:r>
      <w:r>
        <w:t>y</w:t>
      </w:r>
      <w:r>
        <w:rPr>
          <w:spacing w:val="-7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</w:t>
      </w:r>
      <w:r>
        <w:rPr>
          <w:spacing w:val="-1"/>
        </w:rPr>
        <w:t>e</w:t>
      </w:r>
      <w:r>
        <w:t>r</w:t>
      </w:r>
      <w:r>
        <w:rPr>
          <w:spacing w:val="1"/>
        </w:rPr>
        <w:t>s</w:t>
      </w:r>
      <w:r>
        <w:t>on</w:t>
      </w:r>
      <w:r>
        <w:rPr>
          <w:spacing w:val="-4"/>
        </w:rPr>
        <w:t xml:space="preserve"> </w:t>
      </w:r>
      <w:r>
        <w:rPr>
          <w:spacing w:val="1"/>
        </w:rPr>
        <w:t>s</w:t>
      </w:r>
      <w:r>
        <w:t>o</w:t>
      </w:r>
      <w:r>
        <w:rPr>
          <w:spacing w:val="-5"/>
        </w:rPr>
        <w:t xml:space="preserve"> </w:t>
      </w:r>
      <w:r>
        <w:rPr>
          <w:spacing w:val="-1"/>
        </w:rPr>
        <w:t>t</w:t>
      </w:r>
      <w:r>
        <w:t>h</w:t>
      </w:r>
      <w:r>
        <w:rPr>
          <w:spacing w:val="-1"/>
        </w:rPr>
        <w:t>a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5"/>
        </w:rPr>
        <w:t xml:space="preserve"> </w:t>
      </w:r>
      <w:r>
        <w:t>r</w:t>
      </w:r>
      <w:r>
        <w:rPr>
          <w:spacing w:val="1"/>
        </w:rPr>
        <w:t>o</w:t>
      </w:r>
      <w:r>
        <w:t>pe</w:t>
      </w:r>
      <w:r>
        <w:rPr>
          <w:spacing w:val="-4"/>
        </w:rPr>
        <w:t xml:space="preserve"> </w:t>
      </w:r>
      <w:r>
        <w:rPr>
          <w:spacing w:val="-1"/>
        </w:rPr>
        <w:t>i</w:t>
      </w:r>
      <w:r>
        <w:t>s</w:t>
      </w:r>
      <w:r>
        <w:rPr>
          <w:w w:val="99"/>
        </w:rPr>
        <w:t xml:space="preserve"> </w:t>
      </w:r>
      <w:r>
        <w:t>ta</w:t>
      </w:r>
      <w:r>
        <w:rPr>
          <w:spacing w:val="-1"/>
        </w:rPr>
        <w:t>u</w:t>
      </w:r>
      <w:r>
        <w:t>t.</w:t>
      </w:r>
      <w:r>
        <w:rPr>
          <w:spacing w:val="-6"/>
        </w:rPr>
        <w:t xml:space="preserve"> </w:t>
      </w:r>
      <w:r>
        <w:t>O</w:t>
      </w:r>
      <w:r>
        <w:rPr>
          <w:spacing w:val="2"/>
        </w:rPr>
        <w:t>n</w:t>
      </w:r>
      <w:r>
        <w:t>e</w:t>
      </w:r>
      <w:r>
        <w:rPr>
          <w:spacing w:val="-5"/>
        </w:rPr>
        <w:t xml:space="preserve"> </w:t>
      </w:r>
      <w:r>
        <w:rPr>
          <w:spacing w:val="1"/>
        </w:rPr>
        <w:t>p</w:t>
      </w:r>
      <w:r>
        <w:t>er</w:t>
      </w:r>
      <w:r>
        <w:rPr>
          <w:spacing w:val="1"/>
        </w:rPr>
        <w:t>s</w:t>
      </w:r>
      <w:r>
        <w:t>on</w:t>
      </w:r>
      <w:r>
        <w:rPr>
          <w:spacing w:val="-5"/>
        </w:rPr>
        <w:t xml:space="preserve"> </w:t>
      </w:r>
      <w:r>
        <w:rPr>
          <w:spacing w:val="1"/>
        </w:rPr>
        <w:t>f</w:t>
      </w:r>
      <w:r>
        <w:rPr>
          <w:spacing w:val="-1"/>
        </w:rPr>
        <w:t>li</w:t>
      </w:r>
      <w:r>
        <w:rPr>
          <w:spacing w:val="1"/>
        </w:rPr>
        <w:t>c</w:t>
      </w:r>
      <w:r>
        <w:rPr>
          <w:spacing w:val="3"/>
        </w:rPr>
        <w:t>k</w:t>
      </w:r>
      <w:r>
        <w:t>s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5"/>
        </w:rPr>
        <w:t xml:space="preserve"> </w:t>
      </w:r>
      <w:r>
        <w:rPr>
          <w:spacing w:val="-1"/>
        </w:rPr>
        <w:t>e</w:t>
      </w:r>
      <w:r>
        <w:t>nd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1"/>
        </w:rPr>
        <w:t>s</w:t>
      </w:r>
      <w:r>
        <w:rPr>
          <w:spacing w:val="3"/>
        </w:rPr>
        <w:t>k</w:t>
      </w:r>
      <w:r>
        <w:rPr>
          <w:spacing w:val="-1"/>
        </w:rPr>
        <w:t>i</w:t>
      </w:r>
      <w:r>
        <w:t>p</w:t>
      </w:r>
      <w:r>
        <w:rPr>
          <w:spacing w:val="-1"/>
        </w:rPr>
        <w:t>pi</w:t>
      </w:r>
      <w:r>
        <w:t>ng</w:t>
      </w:r>
      <w:r>
        <w:rPr>
          <w:spacing w:val="-6"/>
        </w:rPr>
        <w:t xml:space="preserve"> </w:t>
      </w:r>
      <w:r>
        <w:t>r</w:t>
      </w:r>
      <w:r>
        <w:rPr>
          <w:spacing w:val="1"/>
        </w:rPr>
        <w:t>o</w:t>
      </w:r>
      <w:r>
        <w:t>pe</w:t>
      </w:r>
      <w:r>
        <w:rPr>
          <w:spacing w:val="-5"/>
        </w:rPr>
        <w:t xml:space="preserve"> </w:t>
      </w:r>
      <w:r>
        <w:t>s</w:t>
      </w:r>
      <w:r>
        <w:rPr>
          <w:spacing w:val="1"/>
        </w:rPr>
        <w:t>i</w:t>
      </w:r>
      <w:r>
        <w:t>d</w:t>
      </w:r>
      <w:r>
        <w:rPr>
          <w:spacing w:val="1"/>
        </w:rPr>
        <w:t>e</w:t>
      </w:r>
      <w:r>
        <w:t>w</w:t>
      </w:r>
      <w:r>
        <w:rPr>
          <w:spacing w:val="2"/>
        </w:rPr>
        <w:t>a</w:t>
      </w:r>
      <w:r>
        <w:rPr>
          <w:spacing w:val="-5"/>
        </w:rPr>
        <w:t>y</w:t>
      </w:r>
      <w:r>
        <w:rPr>
          <w:spacing w:val="1"/>
        </w:rPr>
        <w:t>s</w:t>
      </w:r>
      <w:r>
        <w:t>.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t>he</w:t>
      </w:r>
      <w:r>
        <w:rPr>
          <w:spacing w:val="-6"/>
        </w:rPr>
        <w:t xml:space="preserve"> </w:t>
      </w:r>
      <w:r>
        <w:t>ro</w:t>
      </w:r>
      <w:r>
        <w:rPr>
          <w:spacing w:val="1"/>
        </w:rPr>
        <w:t>p</w:t>
      </w:r>
      <w:r>
        <w:t>e</w:t>
      </w:r>
      <w:r>
        <w:rPr>
          <w:spacing w:val="-5"/>
        </w:rPr>
        <w:t xml:space="preserve"> </w:t>
      </w:r>
      <w:r>
        <w:t>re</w:t>
      </w:r>
      <w:r>
        <w:rPr>
          <w:spacing w:val="2"/>
        </w:rPr>
        <w:t>t</w:t>
      </w:r>
      <w:r>
        <w:t>urns</w:t>
      </w:r>
      <w:r>
        <w:rPr>
          <w:spacing w:val="-4"/>
        </w:rPr>
        <w:t xml:space="preserve"> </w:t>
      </w:r>
      <w:r>
        <w:t>b</w:t>
      </w:r>
      <w:r>
        <w:rPr>
          <w:spacing w:val="-1"/>
        </w:rPr>
        <w:t>a</w:t>
      </w:r>
      <w:r>
        <w:rPr>
          <w:spacing w:val="3"/>
        </w:rPr>
        <w:t>c</w:t>
      </w:r>
      <w:r>
        <w:t>k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spacing w:val="-2"/>
        </w:rPr>
        <w:t>i</w:t>
      </w:r>
      <w:r>
        <w:t>ts</w:t>
      </w:r>
      <w:r>
        <w:rPr>
          <w:spacing w:val="-5"/>
        </w:rPr>
        <w:t xml:space="preserve"> </w:t>
      </w:r>
      <w:r>
        <w:t>or</w:t>
      </w:r>
      <w:r>
        <w:rPr>
          <w:spacing w:val="-1"/>
        </w:rPr>
        <w:t>i</w:t>
      </w:r>
      <w:r>
        <w:t>gin</w:t>
      </w:r>
      <w:r>
        <w:rPr>
          <w:spacing w:val="1"/>
        </w:rPr>
        <w:t>a</w:t>
      </w:r>
      <w:r>
        <w:t>l</w:t>
      </w:r>
      <w:r>
        <w:rPr>
          <w:w w:val="99"/>
        </w:rPr>
        <w:t xml:space="preserve"> </w:t>
      </w:r>
      <w:r>
        <w:t>p</w:t>
      </w:r>
      <w:r>
        <w:rPr>
          <w:spacing w:val="-1"/>
        </w:rPr>
        <w:t>o</w:t>
      </w:r>
      <w:r>
        <w:rPr>
          <w:spacing w:val="1"/>
        </w:rPr>
        <w:t>s</w:t>
      </w:r>
      <w:r>
        <w:rPr>
          <w:spacing w:val="-1"/>
        </w:rPr>
        <w:t>i</w:t>
      </w:r>
      <w:r>
        <w:rPr>
          <w:spacing w:val="2"/>
        </w:rPr>
        <w:t>t</w:t>
      </w:r>
      <w:r>
        <w:rPr>
          <w:spacing w:val="-1"/>
        </w:rPr>
        <w:t>i</w:t>
      </w:r>
      <w:r>
        <w:t>o</w:t>
      </w:r>
      <w:r>
        <w:rPr>
          <w:spacing w:val="-1"/>
        </w:rPr>
        <w:t>n</w:t>
      </w:r>
      <w:r>
        <w:t>.</w:t>
      </w:r>
      <w:r>
        <w:rPr>
          <w:spacing w:val="-3"/>
        </w:rPr>
        <w:t xml:space="preserve"> </w:t>
      </w:r>
      <w:r>
        <w:rPr>
          <w:spacing w:val="2"/>
        </w:rPr>
        <w:t>T</w:t>
      </w:r>
      <w:r>
        <w:t>he</w:t>
      </w:r>
      <w:r>
        <w:rPr>
          <w:spacing w:val="-5"/>
        </w:rPr>
        <w:t xml:space="preserve"> </w:t>
      </w:r>
      <w:r>
        <w:t>e</w:t>
      </w:r>
      <w:r>
        <w:rPr>
          <w:spacing w:val="-1"/>
        </w:rPr>
        <w:t>n</w:t>
      </w:r>
      <w:r>
        <w:t>er</w:t>
      </w:r>
      <w:r>
        <w:rPr>
          <w:spacing w:val="4"/>
        </w:rPr>
        <w:t>g</w:t>
      </w:r>
      <w:r>
        <w:t>y</w:t>
      </w:r>
      <w:r>
        <w:rPr>
          <w:spacing w:val="-6"/>
        </w:rPr>
        <w:t xml:space="preserve"> </w:t>
      </w:r>
      <w:r>
        <w:t>p</w:t>
      </w:r>
      <w:r>
        <w:rPr>
          <w:spacing w:val="-1"/>
        </w:rPr>
        <w:t>u</w:t>
      </w:r>
      <w:r>
        <w:t>t</w:t>
      </w:r>
      <w:r>
        <w:rPr>
          <w:spacing w:val="-2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1"/>
        </w:rPr>
        <w:t>t</w:t>
      </w:r>
      <w:r>
        <w:t>o</w:t>
      </w:r>
      <w:r>
        <w:rPr>
          <w:spacing w:val="-5"/>
        </w:rPr>
        <w:t xml:space="preserve"> </w:t>
      </w:r>
      <w:r>
        <w:rPr>
          <w:spacing w:val="-1"/>
        </w:rPr>
        <w:t>t</w:t>
      </w:r>
      <w:r>
        <w:t>he</w:t>
      </w:r>
      <w:r>
        <w:rPr>
          <w:spacing w:val="-3"/>
        </w:rPr>
        <w:t xml:space="preserve"> </w:t>
      </w:r>
      <w:r>
        <w:t>ro</w:t>
      </w:r>
      <w:r>
        <w:rPr>
          <w:spacing w:val="-1"/>
        </w:rPr>
        <w:t>p</w:t>
      </w:r>
      <w:r>
        <w:t>e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spacing w:val="4"/>
        </w:rPr>
        <w:t>m</w:t>
      </w:r>
      <w:r>
        <w:t>o</w:t>
      </w:r>
      <w:r>
        <w:rPr>
          <w:spacing w:val="-2"/>
        </w:rPr>
        <w:t>v</w:t>
      </w:r>
      <w:r>
        <w:t>e</w:t>
      </w:r>
      <w:r>
        <w:rPr>
          <w:spacing w:val="-2"/>
        </w:rPr>
        <w:t xml:space="preserve"> </w:t>
      </w:r>
      <w:r>
        <w:rPr>
          <w:spacing w:val="-1"/>
        </w:rPr>
        <w:t>i</w:t>
      </w:r>
      <w:r>
        <w:t>t</w:t>
      </w:r>
      <w:r>
        <w:rPr>
          <w:spacing w:val="-5"/>
        </w:rPr>
        <w:t xml:space="preserve"> </w:t>
      </w:r>
      <w:r>
        <w:rPr>
          <w:spacing w:val="1"/>
        </w:rPr>
        <w:t>h</w:t>
      </w:r>
      <w:r>
        <w:t>as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1"/>
        </w:rPr>
        <w:t>e</w:t>
      </w:r>
      <w:r>
        <w:t>n</w:t>
      </w:r>
      <w:r>
        <w:rPr>
          <w:spacing w:val="-5"/>
        </w:rPr>
        <w:t xml:space="preserve"> </w:t>
      </w:r>
      <w:r>
        <w:t>c</w:t>
      </w:r>
      <w:r>
        <w:rPr>
          <w:spacing w:val="1"/>
        </w:rPr>
        <w:t>o</w:t>
      </w:r>
      <w:r>
        <w:t>nverted</w:t>
      </w:r>
      <w:r>
        <w:rPr>
          <w:spacing w:val="-2"/>
        </w:rPr>
        <w:t xml:space="preserve"> </w:t>
      </w:r>
      <w:r>
        <w:rPr>
          <w:spacing w:val="1"/>
        </w:rPr>
        <w:t>b</w:t>
      </w:r>
      <w:r>
        <w:t>y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ro</w:t>
      </w:r>
      <w:r>
        <w:rPr>
          <w:spacing w:val="-1"/>
        </w:rPr>
        <w:t>p</w:t>
      </w:r>
      <w:r>
        <w:t>e</w:t>
      </w:r>
      <w:r>
        <w:rPr>
          <w:spacing w:val="-3"/>
        </w:rPr>
        <w:t xml:space="preserve"> </w:t>
      </w:r>
      <w:r>
        <w:rPr>
          <w:spacing w:val="2"/>
        </w:rPr>
        <w:t>t</w:t>
      </w:r>
      <w:r>
        <w:t>o</w:t>
      </w:r>
      <w:r>
        <w:rPr>
          <w:spacing w:val="-4"/>
        </w:rPr>
        <w:t xml:space="preserve"> </w:t>
      </w:r>
      <w:r>
        <w:t>re</w:t>
      </w:r>
      <w:r>
        <w:rPr>
          <w:spacing w:val="1"/>
        </w:rPr>
        <w:t>s</w:t>
      </w:r>
      <w:r>
        <w:t>tore</w:t>
      </w:r>
      <w:r>
        <w:rPr>
          <w:spacing w:val="-3"/>
        </w:rPr>
        <w:t xml:space="preserve"> </w:t>
      </w:r>
      <w:r>
        <w:rPr>
          <w:spacing w:val="-1"/>
        </w:rPr>
        <w:t>i</w:t>
      </w:r>
      <w:r>
        <w:t>t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rPr>
          <w:spacing w:val="-2"/>
        </w:rPr>
        <w:t>i</w:t>
      </w:r>
      <w:r>
        <w:t>ts</w:t>
      </w:r>
      <w:r>
        <w:rPr>
          <w:w w:val="99"/>
        </w:rPr>
        <w:t xml:space="preserve"> </w:t>
      </w:r>
      <w:r>
        <w:t>ori</w:t>
      </w:r>
      <w:r>
        <w:rPr>
          <w:spacing w:val="-1"/>
        </w:rPr>
        <w:t>g</w:t>
      </w:r>
      <w:r>
        <w:rPr>
          <w:spacing w:val="1"/>
        </w:rPr>
        <w:t>i</w:t>
      </w:r>
      <w:r>
        <w:t>n</w:t>
      </w:r>
      <w:r>
        <w:rPr>
          <w:spacing w:val="1"/>
        </w:rPr>
        <w:t>a</w:t>
      </w:r>
      <w:r>
        <w:t>l</w:t>
      </w:r>
      <w:r>
        <w:rPr>
          <w:spacing w:val="-15"/>
        </w:rPr>
        <w:t xml:space="preserve"> </w:t>
      </w:r>
      <w:r>
        <w:t>sh</w:t>
      </w:r>
      <w:r>
        <w:rPr>
          <w:spacing w:val="1"/>
        </w:rPr>
        <w:t>a</w:t>
      </w:r>
      <w:r>
        <w:t>p</w:t>
      </w:r>
      <w:r>
        <w:rPr>
          <w:spacing w:val="-1"/>
        </w:rPr>
        <w:t>e</w:t>
      </w:r>
      <w:r>
        <w:t>.</w:t>
      </w:r>
    </w:p>
    <w:p w:rsidR="00390CA3" w:rsidRDefault="00390CA3">
      <w:pPr>
        <w:spacing w:before="2" w:line="180" w:lineRule="exact"/>
        <w:rPr>
          <w:sz w:val="18"/>
          <w:szCs w:val="18"/>
        </w:rPr>
      </w:pPr>
    </w:p>
    <w:p w:rsidR="00390CA3" w:rsidRDefault="00BD6A69">
      <w:pPr>
        <w:pStyle w:val="BodyText"/>
        <w:spacing w:line="293" w:lineRule="auto"/>
        <w:ind w:right="263"/>
      </w:pPr>
      <w:r>
        <w:t>N</w:t>
      </w:r>
      <w:r>
        <w:rPr>
          <w:spacing w:val="2"/>
        </w:rPr>
        <w:t>o</w:t>
      </w:r>
      <w:r>
        <w:t>w</w:t>
      </w:r>
      <w:r>
        <w:rPr>
          <w:spacing w:val="-7"/>
        </w:rPr>
        <w:t xml:space="preserve"> </w:t>
      </w:r>
      <w:r>
        <w:rPr>
          <w:spacing w:val="-2"/>
        </w:rPr>
        <w:t>i</w:t>
      </w:r>
      <w:r>
        <w:rPr>
          <w:spacing w:val="4"/>
        </w:rPr>
        <w:t>m</w:t>
      </w:r>
      <w:r>
        <w:t>a</w:t>
      </w:r>
      <w:r>
        <w:rPr>
          <w:spacing w:val="-1"/>
        </w:rPr>
        <w:t>gi</w:t>
      </w:r>
      <w:r>
        <w:rPr>
          <w:spacing w:val="1"/>
        </w:rPr>
        <w:t>n</w:t>
      </w:r>
      <w:r>
        <w:t>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b</w:t>
      </w:r>
      <w:r>
        <w:rPr>
          <w:spacing w:val="-1"/>
        </w:rPr>
        <w:t>a</w:t>
      </w:r>
      <w:r>
        <w:rPr>
          <w:spacing w:val="2"/>
        </w:rPr>
        <w:t>t</w:t>
      </w:r>
      <w:r>
        <w:t>ht</w:t>
      </w:r>
      <w:r>
        <w:rPr>
          <w:spacing w:val="-1"/>
        </w:rPr>
        <w:t>u</w:t>
      </w:r>
      <w:r>
        <w:t>b</w:t>
      </w:r>
      <w:r>
        <w:rPr>
          <w:spacing w:val="-2"/>
        </w:rPr>
        <w:t xml:space="preserve"> </w:t>
      </w:r>
      <w:r>
        <w:rPr>
          <w:spacing w:val="1"/>
        </w:rPr>
        <w:t>f</w:t>
      </w:r>
      <w:r>
        <w:t>u</w:t>
      </w:r>
      <w:r>
        <w:rPr>
          <w:spacing w:val="-2"/>
        </w:rPr>
        <w:t>l</w:t>
      </w:r>
      <w:r>
        <w:t>l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rPr>
          <w:spacing w:val="-3"/>
        </w:rPr>
        <w:t>w</w:t>
      </w:r>
      <w:r>
        <w:t>a</w:t>
      </w:r>
      <w:r>
        <w:rPr>
          <w:spacing w:val="1"/>
        </w:rPr>
        <w:t>t</w:t>
      </w:r>
      <w:r>
        <w:t>er.</w:t>
      </w:r>
      <w:r>
        <w:rPr>
          <w:spacing w:val="-5"/>
        </w:rPr>
        <w:t xml:space="preserve"> </w:t>
      </w:r>
      <w:r>
        <w:rPr>
          <w:spacing w:val="1"/>
        </w:rPr>
        <w:t>A</w:t>
      </w:r>
      <w:r>
        <w:t>t</w:t>
      </w:r>
      <w:r>
        <w:rPr>
          <w:spacing w:val="-4"/>
        </w:rPr>
        <w:t xml:space="preserve"> </w:t>
      </w:r>
      <w:r>
        <w:rPr>
          <w:spacing w:val="-1"/>
        </w:rPr>
        <w:t>o</w:t>
      </w:r>
      <w:r>
        <w:rPr>
          <w:spacing w:val="1"/>
        </w:rPr>
        <w:t>n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e</w:t>
      </w:r>
      <w:r>
        <w:t>nd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3"/>
        </w:rPr>
        <w:t xml:space="preserve"> </w:t>
      </w:r>
      <w:r>
        <w:t>tub</w:t>
      </w:r>
      <w:r>
        <w:rPr>
          <w:spacing w:val="-4"/>
        </w:rPr>
        <w:t xml:space="preserve"> </w:t>
      </w:r>
      <w:r>
        <w:rPr>
          <w:spacing w:val="6"/>
        </w:rPr>
        <w:t>p</w:t>
      </w:r>
      <w:r>
        <w:t>ut</w:t>
      </w:r>
      <w:r>
        <w:rPr>
          <w:spacing w:val="-1"/>
        </w:rPr>
        <w:t xml:space="preserve"> </w:t>
      </w:r>
      <w:r>
        <w:rPr>
          <w:spacing w:val="-5"/>
        </w:rPr>
        <w:t>y</w:t>
      </w:r>
      <w:r>
        <w:t>o</w:t>
      </w:r>
      <w:r>
        <w:rPr>
          <w:spacing w:val="-1"/>
        </w:rPr>
        <w:t>u</w:t>
      </w:r>
      <w:r>
        <w:t>r</w:t>
      </w:r>
      <w:r>
        <w:rPr>
          <w:spacing w:val="-2"/>
        </w:rPr>
        <w:t xml:space="preserve"> </w:t>
      </w:r>
      <w:r>
        <w:t>h</w:t>
      </w:r>
      <w:r>
        <w:rPr>
          <w:spacing w:val="-1"/>
        </w:rPr>
        <w:t>a</w:t>
      </w:r>
      <w:r>
        <w:rPr>
          <w:spacing w:val="1"/>
        </w:rPr>
        <w:t>n</w:t>
      </w:r>
      <w:r>
        <w:t>d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-2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a</w:t>
      </w:r>
      <w:r>
        <w:t>ter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rPr>
          <w:spacing w:val="1"/>
        </w:rPr>
        <w:t>f</w:t>
      </w:r>
      <w:r>
        <w:rPr>
          <w:spacing w:val="-1"/>
        </w:rPr>
        <w:t>li</w:t>
      </w:r>
      <w:r>
        <w:rPr>
          <w:spacing w:val="1"/>
        </w:rPr>
        <w:t>c</w:t>
      </w:r>
      <w:r>
        <w:t>k</w:t>
      </w:r>
      <w:r>
        <w:rPr>
          <w:spacing w:val="1"/>
        </w:rPr>
        <w:t xml:space="preserve"> </w:t>
      </w:r>
      <w:r>
        <w:rPr>
          <w:spacing w:val="-7"/>
        </w:rPr>
        <w:t>y</w:t>
      </w:r>
      <w:r>
        <w:rPr>
          <w:spacing w:val="1"/>
        </w:rPr>
        <w:t>o</w:t>
      </w:r>
      <w:r>
        <w:t>ur</w:t>
      </w:r>
      <w:r>
        <w:rPr>
          <w:w w:val="99"/>
        </w:rPr>
        <w:t xml:space="preserve"> </w:t>
      </w:r>
      <w:r>
        <w:rPr>
          <w:rFonts w:cs="Arial"/>
        </w:rPr>
        <w:t>h</w:t>
      </w:r>
      <w:r>
        <w:rPr>
          <w:rFonts w:cs="Arial"/>
          <w:spacing w:val="-1"/>
        </w:rPr>
        <w:t>a</w:t>
      </w:r>
      <w:r>
        <w:rPr>
          <w:rFonts w:cs="Arial"/>
        </w:rPr>
        <w:t>nd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s</w:t>
      </w:r>
      <w:r>
        <w:rPr>
          <w:rFonts w:cs="Arial"/>
          <w:spacing w:val="-1"/>
        </w:rPr>
        <w:t>i</w:t>
      </w:r>
      <w:r>
        <w:rPr>
          <w:rFonts w:cs="Arial"/>
        </w:rPr>
        <w:t>d</w:t>
      </w:r>
      <w:r>
        <w:rPr>
          <w:rFonts w:cs="Arial"/>
          <w:spacing w:val="1"/>
        </w:rPr>
        <w:t>e</w:t>
      </w:r>
      <w:r>
        <w:rPr>
          <w:rFonts w:cs="Arial"/>
        </w:rPr>
        <w:t>w</w:t>
      </w:r>
      <w:r>
        <w:rPr>
          <w:rFonts w:cs="Arial"/>
          <w:spacing w:val="4"/>
        </w:rPr>
        <w:t>a</w:t>
      </w:r>
      <w:r>
        <w:rPr>
          <w:rFonts w:cs="Arial"/>
          <w:spacing w:val="-7"/>
        </w:rPr>
        <w:t>y</w:t>
      </w:r>
      <w:r>
        <w:rPr>
          <w:rFonts w:cs="Arial"/>
          <w:spacing w:val="1"/>
        </w:rPr>
        <w:t>s</w:t>
      </w:r>
      <w:r>
        <w:rPr>
          <w:rFonts w:cs="Arial"/>
        </w:rPr>
        <w:t>,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p</w:t>
      </w:r>
      <w:r>
        <w:rPr>
          <w:rFonts w:cs="Arial"/>
          <w:spacing w:val="-1"/>
        </w:rPr>
        <w:t>u</w:t>
      </w:r>
      <w:r>
        <w:rPr>
          <w:rFonts w:cs="Arial"/>
          <w:spacing w:val="1"/>
        </w:rPr>
        <w:t>sh</w:t>
      </w:r>
      <w:r>
        <w:rPr>
          <w:rFonts w:cs="Arial"/>
          <w:spacing w:val="-1"/>
        </w:rPr>
        <w:t>i</w:t>
      </w:r>
      <w:r>
        <w:rPr>
          <w:rFonts w:cs="Arial"/>
          <w:spacing w:val="1"/>
        </w:rPr>
        <w:t>n</w:t>
      </w:r>
      <w:r>
        <w:rPr>
          <w:rFonts w:cs="Arial"/>
        </w:rPr>
        <w:t>g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-1"/>
        </w:rPr>
        <w:t>t</w:t>
      </w:r>
      <w:r>
        <w:rPr>
          <w:rFonts w:cs="Arial"/>
          <w:spacing w:val="1"/>
        </w:rPr>
        <w:t>h</w:t>
      </w:r>
      <w:r>
        <w:rPr>
          <w:rFonts w:cs="Arial"/>
        </w:rPr>
        <w:t>e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-3"/>
        </w:rPr>
        <w:t>w</w:t>
      </w:r>
      <w:r>
        <w:rPr>
          <w:rFonts w:cs="Arial"/>
        </w:rPr>
        <w:t>a</w:t>
      </w:r>
      <w:r>
        <w:rPr>
          <w:rFonts w:cs="Arial"/>
          <w:spacing w:val="1"/>
        </w:rPr>
        <w:t>t</w:t>
      </w:r>
      <w:r>
        <w:rPr>
          <w:rFonts w:cs="Arial"/>
        </w:rPr>
        <w:t>er.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L</w:t>
      </w:r>
      <w:r>
        <w:rPr>
          <w:rFonts w:cs="Arial"/>
          <w:spacing w:val="1"/>
        </w:rPr>
        <w:t>i</w:t>
      </w:r>
      <w:r>
        <w:rPr>
          <w:rFonts w:cs="Arial"/>
        </w:rPr>
        <w:t>q</w:t>
      </w:r>
      <w:r>
        <w:rPr>
          <w:rFonts w:cs="Arial"/>
          <w:spacing w:val="1"/>
        </w:rPr>
        <w:t>u</w:t>
      </w:r>
      <w:r>
        <w:rPr>
          <w:rFonts w:cs="Arial"/>
          <w:spacing w:val="-1"/>
        </w:rPr>
        <w:t>i</w:t>
      </w:r>
      <w:r>
        <w:rPr>
          <w:rFonts w:cs="Arial"/>
        </w:rPr>
        <w:t>d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h</w:t>
      </w:r>
      <w:r>
        <w:rPr>
          <w:rFonts w:cs="Arial"/>
          <w:spacing w:val="-1"/>
        </w:rPr>
        <w:t>a</w:t>
      </w:r>
      <w:r>
        <w:rPr>
          <w:rFonts w:cs="Arial"/>
        </w:rPr>
        <w:t>s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no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-2"/>
        </w:rPr>
        <w:t>i</w:t>
      </w:r>
      <w:r>
        <w:rPr>
          <w:rFonts w:cs="Arial"/>
          <w:spacing w:val="1"/>
        </w:rPr>
        <w:t>n</w:t>
      </w:r>
      <w:r>
        <w:rPr>
          <w:rFonts w:cs="Arial"/>
        </w:rPr>
        <w:t>tr</w:t>
      </w:r>
      <w:r>
        <w:rPr>
          <w:rFonts w:cs="Arial"/>
          <w:spacing w:val="-1"/>
        </w:rPr>
        <w:t>i</w:t>
      </w:r>
      <w:r>
        <w:rPr>
          <w:rFonts w:cs="Arial"/>
          <w:spacing w:val="1"/>
        </w:rPr>
        <w:t>ns</w:t>
      </w:r>
      <w:r>
        <w:rPr>
          <w:rFonts w:cs="Arial"/>
          <w:spacing w:val="-1"/>
        </w:rPr>
        <w:t>i</w:t>
      </w:r>
      <w:r>
        <w:rPr>
          <w:rFonts w:cs="Arial"/>
        </w:rPr>
        <w:t>c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sh</w:t>
      </w:r>
      <w:r>
        <w:rPr>
          <w:rFonts w:cs="Arial"/>
          <w:spacing w:val="-1"/>
        </w:rPr>
        <w:t>a</w:t>
      </w:r>
      <w:r>
        <w:rPr>
          <w:rFonts w:cs="Arial"/>
        </w:rPr>
        <w:t>p</w:t>
      </w:r>
      <w:r>
        <w:rPr>
          <w:rFonts w:cs="Arial"/>
          <w:spacing w:val="-1"/>
        </w:rPr>
        <w:t>e</w:t>
      </w:r>
      <w:r>
        <w:rPr>
          <w:rFonts w:cs="Arial"/>
        </w:rPr>
        <w:t>,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a</w:t>
      </w:r>
      <w:r>
        <w:rPr>
          <w:rFonts w:cs="Arial"/>
          <w:spacing w:val="-1"/>
        </w:rPr>
        <w:t>n</w:t>
      </w:r>
      <w:r>
        <w:rPr>
          <w:rFonts w:cs="Arial"/>
        </w:rPr>
        <w:t>d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so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-1"/>
        </w:rPr>
        <w:t>d</w:t>
      </w:r>
      <w:r>
        <w:rPr>
          <w:rFonts w:cs="Arial"/>
          <w:spacing w:val="1"/>
        </w:rPr>
        <w:t>o</w:t>
      </w:r>
      <w:r>
        <w:rPr>
          <w:rFonts w:cs="Arial"/>
        </w:rPr>
        <w:t>esn’t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return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2"/>
        </w:rPr>
        <w:t>t</w:t>
      </w:r>
      <w:r>
        <w:rPr>
          <w:rFonts w:cs="Arial"/>
        </w:rPr>
        <w:t>o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-2"/>
        </w:rPr>
        <w:t>i</w:t>
      </w:r>
      <w:r>
        <w:rPr>
          <w:rFonts w:cs="Arial"/>
        </w:rPr>
        <w:t>ts</w:t>
      </w:r>
      <w:r>
        <w:rPr>
          <w:rFonts w:cs="Arial"/>
          <w:spacing w:val="-3"/>
        </w:rPr>
        <w:t xml:space="preserve"> </w:t>
      </w:r>
      <w:r>
        <w:rPr>
          <w:rFonts w:cs="Arial"/>
        </w:rPr>
        <w:t>ori</w:t>
      </w:r>
      <w:r>
        <w:rPr>
          <w:rFonts w:cs="Arial"/>
          <w:spacing w:val="1"/>
        </w:rPr>
        <w:t>g</w:t>
      </w:r>
      <w:r>
        <w:rPr>
          <w:rFonts w:cs="Arial"/>
          <w:spacing w:val="-1"/>
        </w:rPr>
        <w:t>i</w:t>
      </w:r>
      <w:r>
        <w:rPr>
          <w:rFonts w:cs="Arial"/>
        </w:rPr>
        <w:t>n</w:t>
      </w:r>
      <w:r>
        <w:rPr>
          <w:rFonts w:cs="Arial"/>
          <w:spacing w:val="1"/>
        </w:rPr>
        <w:t>a</w:t>
      </w:r>
      <w:r>
        <w:rPr>
          <w:rFonts w:cs="Arial"/>
        </w:rPr>
        <w:t>l</w:t>
      </w:r>
      <w:r>
        <w:rPr>
          <w:rFonts w:cs="Arial"/>
          <w:w w:val="99"/>
        </w:rPr>
        <w:t xml:space="preserve"> </w:t>
      </w:r>
      <w:r>
        <w:rPr>
          <w:spacing w:val="1"/>
        </w:rPr>
        <w:t>s</w:t>
      </w:r>
      <w:r>
        <w:t>h</w:t>
      </w:r>
      <w:r>
        <w:rPr>
          <w:spacing w:val="-1"/>
        </w:rPr>
        <w:t>a</w:t>
      </w:r>
      <w:r>
        <w:t>pe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rPr>
          <w:spacing w:val="-2"/>
        </w:rPr>
        <w:t>i</w:t>
      </w:r>
      <w:r>
        <w:t>t</w:t>
      </w:r>
      <w:r>
        <w:rPr>
          <w:spacing w:val="-6"/>
        </w:rPr>
        <w:t xml:space="preserve"> </w:t>
      </w:r>
      <w:r>
        <w:t>s</w:t>
      </w:r>
      <w:r>
        <w:rPr>
          <w:spacing w:val="1"/>
        </w:rPr>
        <w:t>l</w:t>
      </w:r>
      <w:r>
        <w:t>osh</w:t>
      </w:r>
      <w:r>
        <w:rPr>
          <w:spacing w:val="-1"/>
        </w:rPr>
        <w:t>e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a</w:t>
      </w:r>
      <w:r>
        <w:t>b</w:t>
      </w:r>
      <w:r>
        <w:rPr>
          <w:spacing w:val="-1"/>
        </w:rPr>
        <w:t>o</w:t>
      </w:r>
      <w:r>
        <w:rPr>
          <w:spacing w:val="1"/>
        </w:rPr>
        <w:t>u</w:t>
      </w:r>
      <w:r>
        <w:t>t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rPr>
          <w:spacing w:val="-1"/>
        </w:rPr>
        <w:t>t</w:t>
      </w:r>
      <w:r>
        <w:t>he</w:t>
      </w:r>
      <w:r>
        <w:rPr>
          <w:spacing w:val="-4"/>
        </w:rPr>
        <w:t xml:space="preserve"> </w:t>
      </w:r>
      <w:r>
        <w:t>b</w:t>
      </w:r>
      <w:r>
        <w:rPr>
          <w:spacing w:val="-1"/>
        </w:rPr>
        <w:t>a</w:t>
      </w:r>
      <w:r>
        <w:rPr>
          <w:spacing w:val="2"/>
        </w:rPr>
        <w:t>t</w:t>
      </w:r>
      <w:r>
        <w:t>h.</w:t>
      </w:r>
      <w:r>
        <w:rPr>
          <w:spacing w:val="-5"/>
        </w:rPr>
        <w:t xml:space="preserve"> </w:t>
      </w:r>
      <w:r>
        <w:rPr>
          <w:spacing w:val="2"/>
        </w:rPr>
        <w:t>I</w:t>
      </w:r>
      <w:r>
        <w:t>n</w:t>
      </w:r>
      <w:r>
        <w:rPr>
          <w:spacing w:val="-6"/>
        </w:rPr>
        <w:t xml:space="preserve"> </w:t>
      </w:r>
      <w:r>
        <w:rPr>
          <w:spacing w:val="-1"/>
        </w:rPr>
        <w:t>o</w:t>
      </w:r>
      <w:r>
        <w:rPr>
          <w:spacing w:val="2"/>
        </w:rPr>
        <w:t>t</w:t>
      </w:r>
      <w:r>
        <w:t>h</w:t>
      </w:r>
      <w:r>
        <w:rPr>
          <w:spacing w:val="-1"/>
        </w:rPr>
        <w:t>e</w:t>
      </w:r>
      <w:r>
        <w:t>r</w:t>
      </w:r>
      <w:r>
        <w:rPr>
          <w:spacing w:val="-2"/>
        </w:rPr>
        <w:t xml:space="preserve"> </w:t>
      </w:r>
      <w:r>
        <w:rPr>
          <w:spacing w:val="-3"/>
        </w:rPr>
        <w:t>w</w:t>
      </w:r>
      <w:r>
        <w:t>ord</w:t>
      </w:r>
      <w:r>
        <w:rPr>
          <w:spacing w:val="1"/>
        </w:rPr>
        <w:t>s</w:t>
      </w:r>
      <w:r>
        <w:t>,</w:t>
      </w:r>
      <w:r>
        <w:rPr>
          <w:spacing w:val="-4"/>
        </w:rPr>
        <w:t xml:space="preserve"> </w:t>
      </w:r>
      <w:r>
        <w:rPr>
          <w:spacing w:val="2"/>
        </w:rPr>
        <w:t>t</w:t>
      </w:r>
      <w:r>
        <w:t>he</w:t>
      </w:r>
      <w:r>
        <w:rPr>
          <w:spacing w:val="-5"/>
        </w:rPr>
        <w:t xml:space="preserve"> </w:t>
      </w:r>
      <w:r>
        <w:rPr>
          <w:spacing w:val="1"/>
        </w:rPr>
        <w:t>e</w:t>
      </w:r>
      <w:r>
        <w:t>n</w:t>
      </w:r>
      <w:r>
        <w:rPr>
          <w:spacing w:val="-1"/>
        </w:rPr>
        <w:t>e</w:t>
      </w:r>
      <w:r>
        <w:t>r</w:t>
      </w:r>
      <w:r>
        <w:rPr>
          <w:spacing w:val="4"/>
        </w:rPr>
        <w:t>g</w:t>
      </w:r>
      <w:r>
        <w:t>y</w:t>
      </w:r>
      <w:r>
        <w:rPr>
          <w:spacing w:val="-8"/>
        </w:rPr>
        <w:t xml:space="preserve"> </w:t>
      </w:r>
      <w:r>
        <w:rPr>
          <w:spacing w:val="1"/>
        </w:rPr>
        <w:t>f</w:t>
      </w:r>
      <w:r>
        <w:t>rom</w:t>
      </w:r>
      <w:r>
        <w:rPr>
          <w:spacing w:val="-1"/>
        </w:rPr>
        <w:t xml:space="preserve"> </w:t>
      </w:r>
      <w:r>
        <w:rPr>
          <w:spacing w:val="-5"/>
        </w:rPr>
        <w:t>y</w:t>
      </w:r>
      <w:r>
        <w:t>o</w:t>
      </w:r>
      <w:r>
        <w:rPr>
          <w:spacing w:val="-1"/>
        </w:rPr>
        <w:t>u</w:t>
      </w:r>
      <w:r>
        <w:t>r</w:t>
      </w:r>
      <w:r>
        <w:rPr>
          <w:spacing w:val="-5"/>
        </w:rPr>
        <w:t xml:space="preserve"> </w:t>
      </w:r>
      <w:r>
        <w:rPr>
          <w:spacing w:val="1"/>
        </w:rPr>
        <w:t>h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3"/>
        </w:rPr>
        <w:t xml:space="preserve"> </w:t>
      </w:r>
      <w:r>
        <w:rPr>
          <w:spacing w:val="4"/>
        </w:rPr>
        <w:t>m</w:t>
      </w:r>
      <w:r>
        <w:t>o</w:t>
      </w:r>
      <w:r>
        <w:rPr>
          <w:spacing w:val="-2"/>
        </w:rPr>
        <w:t>v</w:t>
      </w:r>
      <w:r>
        <w:rPr>
          <w:spacing w:val="-3"/>
        </w:rPr>
        <w:t>e</w:t>
      </w:r>
      <w:r>
        <w:rPr>
          <w:spacing w:val="4"/>
        </w:rPr>
        <w:t>m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-6"/>
        </w:rPr>
        <w:t xml:space="preserve"> </w:t>
      </w:r>
      <w:r>
        <w:rPr>
          <w:spacing w:val="-1"/>
        </w:rPr>
        <w:t>h</w:t>
      </w:r>
      <w:r>
        <w:t>as</w:t>
      </w:r>
      <w:r>
        <w:rPr>
          <w:spacing w:val="-4"/>
        </w:rPr>
        <w:t xml:space="preserve"> </w:t>
      </w:r>
      <w:r>
        <w:t>b</w:t>
      </w:r>
      <w:r>
        <w:rPr>
          <w:spacing w:val="1"/>
        </w:rPr>
        <w:t>e</w:t>
      </w:r>
      <w:r>
        <w:t>en</w:t>
      </w:r>
      <w:r>
        <w:rPr>
          <w:w w:val="99"/>
        </w:rPr>
        <w:t xml:space="preserve"> </w:t>
      </w:r>
      <w:r>
        <w:rPr>
          <w:spacing w:val="1"/>
        </w:rPr>
        <w:t>s</w:t>
      </w:r>
      <w:r>
        <w:t>pread</w:t>
      </w:r>
      <w:r>
        <w:rPr>
          <w:spacing w:val="-6"/>
        </w:rPr>
        <w:t xml:space="preserve"> </w:t>
      </w:r>
      <w:r>
        <w:t>th</w:t>
      </w:r>
      <w:r>
        <w:rPr>
          <w:spacing w:val="2"/>
        </w:rPr>
        <w:t>r</w:t>
      </w:r>
      <w:r>
        <w:t>o</w:t>
      </w:r>
      <w:r>
        <w:rPr>
          <w:spacing w:val="-1"/>
        </w:rPr>
        <w:t>u</w:t>
      </w:r>
      <w:r>
        <w:rPr>
          <w:spacing w:val="2"/>
        </w:rPr>
        <w:t>g</w:t>
      </w:r>
      <w:r>
        <w:t>h</w:t>
      </w:r>
      <w:r>
        <w:rPr>
          <w:spacing w:val="-5"/>
        </w:rPr>
        <w:t xml:space="preserve"> </w:t>
      </w:r>
      <w:r>
        <w:rPr>
          <w:spacing w:val="1"/>
        </w:rPr>
        <w:t>a</w:t>
      </w:r>
      <w:r>
        <w:rPr>
          <w:spacing w:val="-1"/>
        </w:rPr>
        <w:t>l</w:t>
      </w:r>
      <w:r>
        <w:t>l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4"/>
        </w:rPr>
        <w:t xml:space="preserve"> </w:t>
      </w:r>
      <w:r>
        <w:t>wat</w:t>
      </w:r>
      <w:r>
        <w:rPr>
          <w:spacing w:val="-1"/>
        </w:rPr>
        <w:t>e</w:t>
      </w:r>
      <w:r>
        <w:t>r,</w:t>
      </w:r>
      <w:r>
        <w:rPr>
          <w:spacing w:val="-5"/>
        </w:rPr>
        <w:t xml:space="preserve"> </w:t>
      </w:r>
      <w:r>
        <w:t>ra</w:t>
      </w:r>
      <w:r>
        <w:rPr>
          <w:spacing w:val="2"/>
        </w:rPr>
        <w:t>t</w:t>
      </w:r>
      <w:r>
        <w:t>h</w:t>
      </w:r>
      <w:r>
        <w:rPr>
          <w:spacing w:val="-1"/>
        </w:rPr>
        <w:t>e</w:t>
      </w:r>
      <w:r>
        <w:t>r</w:t>
      </w:r>
      <w:r>
        <w:rPr>
          <w:spacing w:val="-4"/>
        </w:rPr>
        <w:t xml:space="preserve"> </w:t>
      </w:r>
      <w:r>
        <w:t>t</w:t>
      </w:r>
      <w:r>
        <w:rPr>
          <w:spacing w:val="1"/>
        </w:rPr>
        <w:t>h</w:t>
      </w:r>
      <w:r>
        <w:t>an</w:t>
      </w:r>
      <w:r>
        <w:rPr>
          <w:spacing w:val="-6"/>
        </w:rPr>
        <w:t xml:space="preserve"> </w:t>
      </w:r>
      <w:r>
        <w:rPr>
          <w:spacing w:val="1"/>
        </w:rPr>
        <w:t>b</w:t>
      </w:r>
      <w:r>
        <w:t>eing</w:t>
      </w:r>
      <w:r>
        <w:rPr>
          <w:spacing w:val="-4"/>
        </w:rPr>
        <w:t xml:space="preserve"> </w:t>
      </w:r>
      <w:r>
        <w:t>us</w:t>
      </w:r>
      <w:r>
        <w:rPr>
          <w:spacing w:val="1"/>
        </w:rPr>
        <w:t>e</w:t>
      </w:r>
      <w:r>
        <w:t>d</w:t>
      </w:r>
      <w:r>
        <w:rPr>
          <w:spacing w:val="-5"/>
        </w:rPr>
        <w:t xml:space="preserve"> </w:t>
      </w:r>
      <w:r>
        <w:rPr>
          <w:spacing w:val="-1"/>
        </w:rPr>
        <w:t>t</w:t>
      </w:r>
      <w:r>
        <w:t>o</w:t>
      </w:r>
      <w:r>
        <w:rPr>
          <w:spacing w:val="-6"/>
        </w:rPr>
        <w:t xml:space="preserve"> </w:t>
      </w:r>
      <w:r>
        <w:t>re</w:t>
      </w:r>
      <w:r>
        <w:rPr>
          <w:spacing w:val="1"/>
        </w:rPr>
        <w:t>s</w:t>
      </w:r>
      <w:r>
        <w:t>to</w:t>
      </w:r>
      <w:r>
        <w:rPr>
          <w:spacing w:val="2"/>
        </w:rPr>
        <w:t>r</w:t>
      </w:r>
      <w:r>
        <w:t>e</w:t>
      </w:r>
      <w:r>
        <w:rPr>
          <w:spacing w:val="-5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-4"/>
        </w:rPr>
        <w:t xml:space="preserve"> </w:t>
      </w:r>
      <w:r>
        <w:rPr>
          <w:spacing w:val="-3"/>
        </w:rPr>
        <w:t>w</w:t>
      </w:r>
      <w:r>
        <w:t>a</w:t>
      </w:r>
      <w:r>
        <w:rPr>
          <w:spacing w:val="1"/>
        </w:rPr>
        <w:t>t</w:t>
      </w:r>
      <w:r>
        <w:t>er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rPr>
          <w:spacing w:val="-1"/>
        </w:rPr>
        <w:t>i</w:t>
      </w:r>
      <w:r>
        <w:t>ts</w:t>
      </w:r>
      <w:r>
        <w:rPr>
          <w:spacing w:val="-3"/>
        </w:rPr>
        <w:t xml:space="preserve"> </w:t>
      </w:r>
      <w:r>
        <w:t>ori</w:t>
      </w:r>
      <w:r>
        <w:rPr>
          <w:spacing w:val="-1"/>
        </w:rPr>
        <w:t>g</w:t>
      </w:r>
      <w:r>
        <w:rPr>
          <w:spacing w:val="1"/>
        </w:rPr>
        <w:t>i</w:t>
      </w:r>
      <w:r>
        <w:t>n</w:t>
      </w:r>
      <w:r>
        <w:rPr>
          <w:spacing w:val="1"/>
        </w:rPr>
        <w:t>a</w:t>
      </w:r>
      <w:r>
        <w:t>l</w:t>
      </w:r>
      <w:r>
        <w:rPr>
          <w:spacing w:val="-6"/>
        </w:rPr>
        <w:t xml:space="preserve"> </w:t>
      </w:r>
      <w:r>
        <w:t>sh</w:t>
      </w:r>
      <w:r>
        <w:rPr>
          <w:spacing w:val="1"/>
        </w:rPr>
        <w:t>a</w:t>
      </w:r>
      <w:r>
        <w:t>p</w:t>
      </w:r>
      <w:r>
        <w:rPr>
          <w:spacing w:val="-1"/>
        </w:rPr>
        <w:t>e</w:t>
      </w:r>
      <w:r>
        <w:t>.</w:t>
      </w:r>
    </w:p>
    <w:p w:rsidR="00390CA3" w:rsidRDefault="00390CA3">
      <w:pPr>
        <w:spacing w:line="293" w:lineRule="auto"/>
        <w:sectPr w:rsidR="00390CA3">
          <w:footerReference w:type="default" r:id="rId50"/>
          <w:pgSz w:w="11907" w:h="16840"/>
          <w:pgMar w:top="1560" w:right="1280" w:bottom="780" w:left="1280" w:header="0" w:footer="585" w:gutter="0"/>
          <w:cols w:space="720"/>
        </w:sectPr>
      </w:pPr>
    </w:p>
    <w:p w:rsidR="00390CA3" w:rsidRDefault="00390CA3">
      <w:pPr>
        <w:spacing w:before="2" w:line="140" w:lineRule="exact"/>
        <w:rPr>
          <w:sz w:val="14"/>
          <w:szCs w:val="14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pStyle w:val="Heading2"/>
        <w:spacing w:before="61"/>
        <w:ind w:right="150"/>
      </w:pPr>
      <w:bookmarkStart w:id="25" w:name="_TOC_250035"/>
      <w:r>
        <w:rPr>
          <w:spacing w:val="-1"/>
        </w:rPr>
        <w:t>F</w:t>
      </w:r>
      <w:r>
        <w:t>i</w:t>
      </w:r>
      <w:r>
        <w:rPr>
          <w:spacing w:val="1"/>
        </w:rPr>
        <w:t>n</w:t>
      </w:r>
      <w:r>
        <w:t>d</w:t>
      </w:r>
      <w:r>
        <w:rPr>
          <w:spacing w:val="-2"/>
        </w:rPr>
        <w:t>i</w:t>
      </w:r>
      <w:r>
        <w:t>ng</w:t>
      </w:r>
      <w:r>
        <w:rPr>
          <w:spacing w:val="-1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2"/>
        </w:rPr>
        <w:t xml:space="preserve"> </w:t>
      </w:r>
      <w:r>
        <w:t>epi</w:t>
      </w:r>
      <w:r>
        <w:rPr>
          <w:spacing w:val="-2"/>
        </w:rPr>
        <w:t>c</w:t>
      </w:r>
      <w:r>
        <w:t>e</w:t>
      </w:r>
      <w:r>
        <w:rPr>
          <w:spacing w:val="-2"/>
        </w:rPr>
        <w:t>n</w:t>
      </w:r>
      <w:r>
        <w:t>t</w:t>
      </w:r>
      <w:r>
        <w:rPr>
          <w:spacing w:val="1"/>
        </w:rPr>
        <w:t>r</w:t>
      </w:r>
      <w:bookmarkEnd w:id="25"/>
      <w:r>
        <w:t>e</w:t>
      </w:r>
    </w:p>
    <w:p w:rsidR="00390CA3" w:rsidRDefault="00390CA3">
      <w:pPr>
        <w:spacing w:before="19" w:line="200" w:lineRule="exact"/>
        <w:rPr>
          <w:sz w:val="20"/>
          <w:szCs w:val="20"/>
        </w:rPr>
      </w:pPr>
    </w:p>
    <w:p w:rsidR="00390CA3" w:rsidRDefault="00BD6A69">
      <w:pPr>
        <w:pStyle w:val="BodyText"/>
        <w:ind w:right="150"/>
        <w:rPr>
          <w:rFonts w:cs="Arial"/>
        </w:rPr>
      </w:pPr>
      <w:r>
        <w:rPr>
          <w:rFonts w:cs="Arial"/>
          <w:spacing w:val="3"/>
        </w:rPr>
        <w:t>T</w:t>
      </w:r>
      <w:r>
        <w:rPr>
          <w:rFonts w:cs="Arial"/>
        </w:rPr>
        <w:t>he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-2"/>
        </w:rPr>
        <w:t>l</w:t>
      </w:r>
      <w:r>
        <w:rPr>
          <w:rFonts w:cs="Arial"/>
        </w:rPr>
        <w:t>ocation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of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an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e</w:t>
      </w:r>
      <w:r>
        <w:rPr>
          <w:rFonts w:cs="Arial"/>
          <w:spacing w:val="-1"/>
        </w:rPr>
        <w:t>a</w:t>
      </w:r>
      <w:r>
        <w:rPr>
          <w:rFonts w:cs="Arial"/>
        </w:rPr>
        <w:t>r</w:t>
      </w:r>
      <w:r>
        <w:rPr>
          <w:rFonts w:cs="Arial"/>
          <w:spacing w:val="2"/>
        </w:rPr>
        <w:t>t</w:t>
      </w:r>
      <w:r>
        <w:rPr>
          <w:rFonts w:cs="Arial"/>
        </w:rPr>
        <w:t>h</w:t>
      </w:r>
      <w:r>
        <w:rPr>
          <w:rFonts w:cs="Arial"/>
          <w:spacing w:val="-1"/>
        </w:rPr>
        <w:t>q</w:t>
      </w:r>
      <w:r>
        <w:rPr>
          <w:rFonts w:cs="Arial"/>
          <w:spacing w:val="1"/>
        </w:rPr>
        <w:t>ua</w:t>
      </w:r>
      <w:r>
        <w:rPr>
          <w:rFonts w:cs="Arial"/>
          <w:spacing w:val="3"/>
        </w:rPr>
        <w:t>k</w:t>
      </w:r>
      <w:r>
        <w:rPr>
          <w:rFonts w:cs="Arial"/>
        </w:rPr>
        <w:t>e</w:t>
      </w:r>
      <w:r>
        <w:rPr>
          <w:rFonts w:cs="Arial"/>
          <w:spacing w:val="-2"/>
        </w:rPr>
        <w:t>’</w:t>
      </w:r>
      <w:r>
        <w:rPr>
          <w:rFonts w:cs="Arial"/>
        </w:rPr>
        <w:t>s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or</w:t>
      </w:r>
      <w:r>
        <w:rPr>
          <w:rFonts w:cs="Arial"/>
          <w:spacing w:val="-1"/>
        </w:rPr>
        <w:t>i</w:t>
      </w:r>
      <w:r>
        <w:rPr>
          <w:rFonts w:cs="Arial"/>
        </w:rPr>
        <w:t>g</w:t>
      </w:r>
      <w:r>
        <w:rPr>
          <w:rFonts w:cs="Arial"/>
          <w:spacing w:val="-2"/>
        </w:rPr>
        <w:t>i</w:t>
      </w:r>
      <w:r>
        <w:rPr>
          <w:rFonts w:cs="Arial"/>
        </w:rPr>
        <w:t>n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u</w:t>
      </w:r>
      <w:r>
        <w:rPr>
          <w:rFonts w:cs="Arial"/>
          <w:spacing w:val="-1"/>
        </w:rPr>
        <w:t>n</w:t>
      </w:r>
      <w:r>
        <w:rPr>
          <w:rFonts w:cs="Arial"/>
          <w:spacing w:val="1"/>
        </w:rPr>
        <w:t>d</w:t>
      </w:r>
      <w:r>
        <w:rPr>
          <w:rFonts w:cs="Arial"/>
        </w:rPr>
        <w:t>er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2"/>
        </w:rPr>
        <w:t>h</w:t>
      </w:r>
      <w:r>
        <w:rPr>
          <w:rFonts w:cs="Arial"/>
        </w:rPr>
        <w:t>e</w:t>
      </w:r>
      <w:r>
        <w:rPr>
          <w:rFonts w:cs="Arial"/>
          <w:spacing w:val="-7"/>
        </w:rPr>
        <w:t xml:space="preserve"> </w:t>
      </w:r>
      <w:r>
        <w:rPr>
          <w:rFonts w:cs="Arial"/>
        </w:rPr>
        <w:t>sur</w:t>
      </w:r>
      <w:r>
        <w:rPr>
          <w:rFonts w:cs="Arial"/>
          <w:spacing w:val="2"/>
        </w:rPr>
        <w:t>f</w:t>
      </w:r>
      <w:r>
        <w:rPr>
          <w:rFonts w:cs="Arial"/>
        </w:rPr>
        <w:t>ace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-2"/>
        </w:rPr>
        <w:t>i</w:t>
      </w:r>
      <w:r>
        <w:rPr>
          <w:rFonts w:cs="Arial"/>
        </w:rPr>
        <w:t>s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3"/>
        </w:rPr>
        <w:t>k</w:t>
      </w:r>
      <w:r>
        <w:rPr>
          <w:rFonts w:cs="Arial"/>
        </w:rPr>
        <w:t>n</w:t>
      </w:r>
      <w:r>
        <w:rPr>
          <w:rFonts w:cs="Arial"/>
          <w:spacing w:val="-1"/>
        </w:rPr>
        <w:t>o</w:t>
      </w:r>
      <w:r>
        <w:rPr>
          <w:rFonts w:cs="Arial"/>
        </w:rPr>
        <w:t>wn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-1"/>
        </w:rPr>
        <w:t>a</w:t>
      </w:r>
      <w:r>
        <w:rPr>
          <w:rFonts w:cs="Arial"/>
        </w:rPr>
        <w:t>s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1"/>
        </w:rPr>
        <w:t>t</w:t>
      </w:r>
      <w:r>
        <w:rPr>
          <w:rFonts w:cs="Arial"/>
        </w:rPr>
        <w:t>he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1"/>
        </w:rPr>
        <w:t>f</w:t>
      </w:r>
      <w:r>
        <w:rPr>
          <w:rFonts w:cs="Arial"/>
        </w:rPr>
        <w:t xml:space="preserve">ocus. </w:t>
      </w:r>
      <w:r>
        <w:rPr>
          <w:rFonts w:cs="Arial"/>
          <w:spacing w:val="3"/>
        </w:rPr>
        <w:t>T</w:t>
      </w:r>
      <w:r>
        <w:rPr>
          <w:rFonts w:cs="Arial"/>
        </w:rPr>
        <w:t>he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e</w:t>
      </w:r>
      <w:r>
        <w:rPr>
          <w:rFonts w:cs="Arial"/>
          <w:spacing w:val="-1"/>
        </w:rPr>
        <w:t>a</w:t>
      </w:r>
      <w:r>
        <w:rPr>
          <w:rFonts w:cs="Arial"/>
        </w:rPr>
        <w:t>rt</w:t>
      </w:r>
      <w:r>
        <w:rPr>
          <w:rFonts w:cs="Arial"/>
          <w:spacing w:val="1"/>
        </w:rPr>
        <w:t>h</w:t>
      </w:r>
      <w:r>
        <w:rPr>
          <w:rFonts w:cs="Arial"/>
        </w:rPr>
        <w:t>q</w:t>
      </w:r>
      <w:r>
        <w:rPr>
          <w:rFonts w:cs="Arial"/>
          <w:spacing w:val="1"/>
        </w:rPr>
        <w:t>u</w:t>
      </w:r>
      <w:r>
        <w:rPr>
          <w:rFonts w:cs="Arial"/>
        </w:rPr>
        <w:t>a</w:t>
      </w:r>
      <w:r>
        <w:rPr>
          <w:rFonts w:cs="Arial"/>
          <w:spacing w:val="3"/>
        </w:rPr>
        <w:t>k</w:t>
      </w:r>
      <w:r>
        <w:rPr>
          <w:rFonts w:cs="Arial"/>
        </w:rPr>
        <w:t>e</w:t>
      </w:r>
      <w:r>
        <w:rPr>
          <w:rFonts w:cs="Arial"/>
          <w:spacing w:val="-2"/>
        </w:rPr>
        <w:t>’</w:t>
      </w:r>
      <w:r>
        <w:rPr>
          <w:rFonts w:cs="Arial"/>
        </w:rPr>
        <w:t>s</w:t>
      </w:r>
    </w:p>
    <w:p w:rsidR="00390CA3" w:rsidRDefault="00BD6A69">
      <w:pPr>
        <w:pStyle w:val="BodyText"/>
        <w:spacing w:before="48"/>
        <w:ind w:right="150"/>
      </w:pPr>
      <w:r>
        <w:rPr>
          <w:rFonts w:cs="Arial"/>
          <w:b/>
          <w:bCs/>
        </w:rPr>
        <w:t>epicent</w:t>
      </w:r>
      <w:r>
        <w:rPr>
          <w:rFonts w:cs="Arial"/>
          <w:b/>
          <w:bCs/>
          <w:spacing w:val="1"/>
        </w:rPr>
        <w:t>r</w:t>
      </w:r>
      <w:r>
        <w:rPr>
          <w:rFonts w:cs="Arial"/>
          <w:b/>
          <w:bCs/>
        </w:rPr>
        <w:t>e</w:t>
      </w:r>
      <w:r>
        <w:rPr>
          <w:rFonts w:cs="Arial"/>
          <w:b/>
          <w:bCs/>
          <w:spacing w:val="-6"/>
        </w:rPr>
        <w:t xml:space="preserve"> </w:t>
      </w:r>
      <w:r>
        <w:rPr>
          <w:rFonts w:cs="Arial"/>
          <w:spacing w:val="-1"/>
        </w:rPr>
        <w:t>i</w:t>
      </w:r>
      <w:r>
        <w:rPr>
          <w:rFonts w:cs="Arial"/>
        </w:rPr>
        <w:t>s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1"/>
        </w:rPr>
        <w:t>t</w:t>
      </w:r>
      <w:r>
        <w:rPr>
          <w:rFonts w:cs="Arial"/>
        </w:rPr>
        <w:t>he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1"/>
        </w:rPr>
        <w:t>p</w:t>
      </w:r>
      <w:r>
        <w:rPr>
          <w:rFonts w:cs="Arial"/>
        </w:rPr>
        <w:t>oint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1"/>
        </w:rPr>
        <w:t>o</w:t>
      </w:r>
      <w:r>
        <w:rPr>
          <w:rFonts w:cs="Arial"/>
        </w:rPr>
        <w:t>n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-1"/>
        </w:rPr>
        <w:t>t</w:t>
      </w:r>
      <w:r>
        <w:rPr>
          <w:rFonts w:cs="Arial"/>
          <w:spacing w:val="1"/>
        </w:rPr>
        <w:t>h</w:t>
      </w:r>
      <w:r>
        <w:rPr>
          <w:rFonts w:cs="Arial"/>
        </w:rPr>
        <w:t>e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-2"/>
        </w:rPr>
        <w:t>E</w:t>
      </w:r>
      <w:r>
        <w:rPr>
          <w:rFonts w:cs="Arial"/>
        </w:rPr>
        <w:t>ar</w:t>
      </w:r>
      <w:r>
        <w:rPr>
          <w:rFonts w:cs="Arial"/>
          <w:spacing w:val="2"/>
        </w:rPr>
        <w:t>t</w:t>
      </w:r>
      <w:r>
        <w:rPr>
          <w:rFonts w:cs="Arial"/>
        </w:rPr>
        <w:t>h</w:t>
      </w:r>
      <w:r>
        <w:rPr>
          <w:rFonts w:cs="Arial"/>
          <w:spacing w:val="-2"/>
        </w:rPr>
        <w:t>’</w:t>
      </w:r>
      <w:r>
        <w:rPr>
          <w:rFonts w:cs="Arial"/>
        </w:rPr>
        <w:t>s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sur</w:t>
      </w:r>
      <w:r>
        <w:rPr>
          <w:rFonts w:cs="Arial"/>
          <w:spacing w:val="2"/>
        </w:rPr>
        <w:t>f</w:t>
      </w:r>
      <w:r>
        <w:rPr>
          <w:rFonts w:cs="Arial"/>
        </w:rPr>
        <w:t>ace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-1"/>
        </w:rPr>
        <w:t>d</w:t>
      </w:r>
      <w:r>
        <w:rPr>
          <w:rFonts w:cs="Arial"/>
          <w:spacing w:val="2"/>
        </w:rPr>
        <w:t>i</w:t>
      </w:r>
      <w:r>
        <w:t>rec</w:t>
      </w:r>
      <w:r>
        <w:rPr>
          <w:spacing w:val="2"/>
        </w:rPr>
        <w:t>t</w:t>
      </w:r>
      <w:r>
        <w:rPr>
          <w:spacing w:val="1"/>
        </w:rPr>
        <w:t>l</w:t>
      </w:r>
      <w:r>
        <w:t>y</w:t>
      </w:r>
      <w:r>
        <w:rPr>
          <w:spacing w:val="-7"/>
        </w:rPr>
        <w:t xml:space="preserve"> </w:t>
      </w:r>
      <w:r>
        <w:rPr>
          <w:spacing w:val="1"/>
        </w:rPr>
        <w:t>a</w:t>
      </w:r>
      <w:r>
        <w:t>b</w:t>
      </w:r>
      <w:r>
        <w:rPr>
          <w:spacing w:val="-1"/>
        </w:rPr>
        <w:t>o</w:t>
      </w:r>
      <w:r>
        <w:rPr>
          <w:spacing w:val="1"/>
        </w:rPr>
        <w:t>v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-5"/>
        </w:rPr>
        <w:t xml:space="preserve"> </w:t>
      </w:r>
      <w:r>
        <w:rPr>
          <w:spacing w:val="1"/>
        </w:rPr>
        <w:t>f</w:t>
      </w:r>
      <w:r>
        <w:t>ocus</w:t>
      </w:r>
      <w:r>
        <w:rPr>
          <w:spacing w:val="-3"/>
        </w:rPr>
        <w:t xml:space="preserve"> </w:t>
      </w:r>
      <w:hyperlink w:anchor="_bookmark8" w:history="1">
        <w:r>
          <w:t>(F</w:t>
        </w:r>
        <w:r>
          <w:rPr>
            <w:spacing w:val="-1"/>
          </w:rPr>
          <w:t>i</w:t>
        </w:r>
        <w:r>
          <w:t>g</w:t>
        </w:r>
        <w:r>
          <w:rPr>
            <w:spacing w:val="-1"/>
          </w:rPr>
          <w:t>u</w:t>
        </w:r>
        <w:r>
          <w:t>re</w:t>
        </w:r>
        <w:r>
          <w:rPr>
            <w:spacing w:val="-3"/>
          </w:rPr>
          <w:t xml:space="preserve"> </w:t>
        </w:r>
        <w:r>
          <w:rPr>
            <w:spacing w:val="-1"/>
          </w:rPr>
          <w:t>12</w:t>
        </w:r>
      </w:hyperlink>
      <w:r>
        <w:t>).</w:t>
      </w:r>
    </w:p>
    <w:p w:rsidR="00390CA3" w:rsidRDefault="00390CA3">
      <w:pPr>
        <w:spacing w:before="11" w:line="220" w:lineRule="exact"/>
      </w:pPr>
    </w:p>
    <w:p w:rsidR="00390CA3" w:rsidRDefault="00BD6A69">
      <w:pPr>
        <w:pStyle w:val="BodyText"/>
        <w:spacing w:line="291" w:lineRule="auto"/>
        <w:ind w:right="546"/>
        <w:jc w:val="both"/>
      </w:pP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>l</w:t>
      </w:r>
      <w:r>
        <w:t>l</w:t>
      </w:r>
      <w:r>
        <w:rPr>
          <w:spacing w:val="-6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5"/>
        </w:rPr>
        <w:t xml:space="preserve"> </w:t>
      </w:r>
      <w:r>
        <w:t>se</w:t>
      </w:r>
      <w:r>
        <w:rPr>
          <w:spacing w:val="-2"/>
        </w:rPr>
        <w:t>i</w:t>
      </w:r>
      <w:r>
        <w:rPr>
          <w:spacing w:val="1"/>
        </w:rPr>
        <w:t>s</w:t>
      </w:r>
      <w:r>
        <w:rPr>
          <w:spacing w:val="4"/>
        </w:rPr>
        <w:t>m</w:t>
      </w:r>
      <w:r>
        <w:rPr>
          <w:spacing w:val="-1"/>
        </w:rPr>
        <w:t>i</w:t>
      </w:r>
      <w:r>
        <w:t>c</w:t>
      </w:r>
      <w:r>
        <w:rPr>
          <w:spacing w:val="-4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a</w:t>
      </w:r>
      <w:r>
        <w:rPr>
          <w:spacing w:val="-2"/>
        </w:rPr>
        <w:t>v</w:t>
      </w:r>
      <w:r>
        <w:t>es,</w:t>
      </w:r>
      <w:r>
        <w:rPr>
          <w:spacing w:val="-3"/>
        </w:rPr>
        <w:t xml:space="preserve"> </w:t>
      </w:r>
      <w:r>
        <w:t>P</w:t>
      </w:r>
      <w:r>
        <w:rPr>
          <w:spacing w:val="-2"/>
        </w:rPr>
        <w:t xml:space="preserve"> </w:t>
      </w:r>
      <w:r>
        <w:t>waves</w:t>
      </w:r>
      <w:r>
        <w:rPr>
          <w:spacing w:val="-4"/>
        </w:rPr>
        <w:t xml:space="preserve"> </w:t>
      </w:r>
      <w:r>
        <w:t>tra</w:t>
      </w:r>
      <w:r>
        <w:rPr>
          <w:spacing w:val="1"/>
        </w:rPr>
        <w:t>v</w:t>
      </w:r>
      <w:r>
        <w:t>el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t>astest</w:t>
      </w:r>
      <w:r>
        <w:rPr>
          <w:spacing w:val="-5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-5"/>
        </w:rPr>
        <w:t xml:space="preserve"> </w:t>
      </w:r>
      <w:r>
        <w:t>ar</w:t>
      </w:r>
      <w:r>
        <w:rPr>
          <w:spacing w:val="1"/>
        </w:rPr>
        <w:t>r</w:t>
      </w:r>
      <w:r>
        <w:rPr>
          <w:spacing w:val="-1"/>
        </w:rPr>
        <w:t>i</w:t>
      </w:r>
      <w:r>
        <w:rPr>
          <w:spacing w:val="1"/>
        </w:rPr>
        <w:t>v</w:t>
      </w:r>
      <w:r>
        <w:t>e</w:t>
      </w:r>
      <w:r>
        <w:rPr>
          <w:spacing w:val="-5"/>
        </w:rPr>
        <w:t xml:space="preserve"> </w:t>
      </w:r>
      <w:r>
        <w:rPr>
          <w:spacing w:val="-1"/>
        </w:rPr>
        <w:t>a</w:t>
      </w:r>
      <w:r>
        <w:t>t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1"/>
        </w:rPr>
        <w:t>s</w:t>
      </w:r>
      <w:r>
        <w:t>e</w:t>
      </w:r>
      <w:r>
        <w:rPr>
          <w:spacing w:val="-2"/>
        </w:rPr>
        <w:t>i</w:t>
      </w:r>
      <w:r>
        <w:rPr>
          <w:spacing w:val="1"/>
        </w:rPr>
        <w:t>s</w:t>
      </w:r>
      <w:r>
        <w:rPr>
          <w:spacing w:val="4"/>
        </w:rPr>
        <w:t>m</w:t>
      </w:r>
      <w:r>
        <w:rPr>
          <w:spacing w:val="-3"/>
        </w:rPr>
        <w:t>o</w:t>
      </w:r>
      <w:r>
        <w:rPr>
          <w:spacing w:val="4"/>
        </w:rPr>
        <w:t>m</w:t>
      </w:r>
      <w:r>
        <w:t>et</w:t>
      </w:r>
      <w:r>
        <w:rPr>
          <w:spacing w:val="-1"/>
        </w:rPr>
        <w:t>e</w:t>
      </w:r>
      <w:r>
        <w:t>r</w:t>
      </w:r>
      <w:r>
        <w:rPr>
          <w:spacing w:val="-4"/>
        </w:rPr>
        <w:t xml:space="preserve"> </w:t>
      </w:r>
      <w:r>
        <w:rPr>
          <w:spacing w:val="2"/>
        </w:rPr>
        <w:t>f</w:t>
      </w:r>
      <w:r>
        <w:rPr>
          <w:spacing w:val="-1"/>
        </w:rPr>
        <w:t>i</w:t>
      </w:r>
      <w:r>
        <w:t>r</w:t>
      </w:r>
      <w:r>
        <w:rPr>
          <w:spacing w:val="1"/>
        </w:rPr>
        <w:t>s</w:t>
      </w:r>
      <w:r>
        <w:t>t,</w:t>
      </w:r>
      <w:r>
        <w:rPr>
          <w:spacing w:val="-5"/>
        </w:rPr>
        <w:t xml:space="preserve"> </w:t>
      </w:r>
      <w:r>
        <w:rPr>
          <w:spacing w:val="-1"/>
        </w:rPr>
        <w:t>h</w:t>
      </w:r>
      <w:r>
        <w:t>e</w:t>
      </w:r>
      <w:r>
        <w:rPr>
          <w:spacing w:val="-1"/>
        </w:rPr>
        <w:t>n</w:t>
      </w:r>
      <w:r>
        <w:rPr>
          <w:spacing w:val="1"/>
        </w:rPr>
        <w:t>c</w:t>
      </w:r>
      <w:r>
        <w:t>e</w:t>
      </w:r>
      <w:r>
        <w:rPr>
          <w:spacing w:val="-5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-5"/>
        </w:rPr>
        <w:t xml:space="preserve"> </w:t>
      </w:r>
      <w:r>
        <w:rPr>
          <w:spacing w:val="1"/>
        </w:rPr>
        <w:t>n</w:t>
      </w:r>
      <w:r>
        <w:t>a</w:t>
      </w:r>
      <w:r>
        <w:rPr>
          <w:spacing w:val="4"/>
        </w:rPr>
        <w:t>m</w:t>
      </w:r>
      <w:r>
        <w:t>e</w:t>
      </w:r>
      <w:r>
        <w:rPr>
          <w:w w:val="99"/>
        </w:rPr>
        <w:t xml:space="preserve"> </w:t>
      </w:r>
      <w:r>
        <w:rPr>
          <w:rFonts w:cs="Arial"/>
          <w:spacing w:val="-1"/>
        </w:rPr>
        <w:t>‘</w:t>
      </w:r>
      <w:r>
        <w:rPr>
          <w:rFonts w:cs="Arial"/>
        </w:rPr>
        <w:t>pri</w:t>
      </w:r>
      <w:r>
        <w:rPr>
          <w:rFonts w:cs="Arial"/>
          <w:spacing w:val="3"/>
        </w:rPr>
        <w:t>m</w:t>
      </w:r>
      <w:r>
        <w:rPr>
          <w:rFonts w:cs="Arial"/>
        </w:rPr>
        <w:t>a</w:t>
      </w:r>
      <w:r>
        <w:rPr>
          <w:rFonts w:cs="Arial"/>
          <w:spacing w:val="2"/>
        </w:rPr>
        <w:t>r</w:t>
      </w:r>
      <w:r>
        <w:rPr>
          <w:rFonts w:cs="Arial"/>
          <w:spacing w:val="-5"/>
        </w:rPr>
        <w:t>y</w:t>
      </w:r>
      <w:r>
        <w:rPr>
          <w:rFonts w:cs="Arial"/>
          <w:spacing w:val="-1"/>
        </w:rPr>
        <w:t>’</w:t>
      </w:r>
      <w:r>
        <w:rPr>
          <w:rFonts w:cs="Arial"/>
        </w:rPr>
        <w:t>.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S</w:t>
      </w:r>
      <w:r>
        <w:rPr>
          <w:rFonts w:cs="Arial"/>
          <w:spacing w:val="-4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a</w:t>
      </w:r>
      <w:r>
        <w:rPr>
          <w:spacing w:val="-2"/>
        </w:rPr>
        <w:t>v</w:t>
      </w:r>
      <w:r>
        <w:t>es</w:t>
      </w:r>
      <w:r>
        <w:rPr>
          <w:spacing w:val="-3"/>
        </w:rPr>
        <w:t xml:space="preserve"> </w:t>
      </w:r>
      <w:r>
        <w:t>ar</w:t>
      </w:r>
      <w:r>
        <w:rPr>
          <w:spacing w:val="1"/>
        </w:rPr>
        <w:t>r</w:t>
      </w:r>
      <w:r>
        <w:rPr>
          <w:spacing w:val="-1"/>
        </w:rPr>
        <w:t>i</w:t>
      </w:r>
      <w:r>
        <w:rPr>
          <w:spacing w:val="1"/>
        </w:rPr>
        <w:t>v</w:t>
      </w:r>
      <w:r>
        <w:t>e</w:t>
      </w:r>
      <w:r>
        <w:rPr>
          <w:spacing w:val="-6"/>
        </w:rPr>
        <w:t xml:space="preserve"> </w:t>
      </w:r>
      <w:r>
        <w:rPr>
          <w:spacing w:val="1"/>
        </w:rPr>
        <w:t>n</w:t>
      </w:r>
      <w:r>
        <w:t>ext,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t>o</w:t>
      </w:r>
      <w:r>
        <w:rPr>
          <w:spacing w:val="-2"/>
        </w:rPr>
        <w:t>l</w:t>
      </w:r>
      <w:r>
        <w:rPr>
          <w:spacing w:val="-1"/>
        </w:rPr>
        <w:t>l</w:t>
      </w:r>
      <w:r>
        <w:rPr>
          <w:spacing w:val="1"/>
        </w:rPr>
        <w:t>o</w:t>
      </w:r>
      <w:r>
        <w:t>wed</w:t>
      </w:r>
      <w:r>
        <w:rPr>
          <w:spacing w:val="-3"/>
        </w:rPr>
        <w:t xml:space="preserve"> </w:t>
      </w:r>
      <w:r>
        <w:rPr>
          <w:spacing w:val="1"/>
        </w:rPr>
        <w:t>b</w:t>
      </w:r>
      <w:r>
        <w:t>y</w:t>
      </w:r>
      <w:r>
        <w:rPr>
          <w:spacing w:val="-9"/>
        </w:rPr>
        <w:t xml:space="preserve"> </w:t>
      </w:r>
      <w:r>
        <w:rPr>
          <w:spacing w:val="3"/>
        </w:rPr>
        <w:t>s</w:t>
      </w:r>
      <w:r>
        <w:t>ur</w:t>
      </w:r>
      <w:r>
        <w:rPr>
          <w:spacing w:val="2"/>
        </w:rPr>
        <w:t>f</w:t>
      </w:r>
      <w:r>
        <w:t>ace</w:t>
      </w:r>
      <w:r>
        <w:rPr>
          <w:spacing w:val="-6"/>
        </w:rPr>
        <w:t xml:space="preserve"> </w:t>
      </w:r>
      <w:r>
        <w:t>w</w:t>
      </w:r>
      <w:r>
        <w:rPr>
          <w:spacing w:val="1"/>
        </w:rPr>
        <w:t>a</w:t>
      </w:r>
      <w:r>
        <w:rPr>
          <w:spacing w:val="-2"/>
        </w:rPr>
        <w:t>v</w:t>
      </w:r>
      <w:r>
        <w:t>es.</w:t>
      </w:r>
      <w:r>
        <w:rPr>
          <w:spacing w:val="-3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4"/>
        </w:rPr>
        <w:t>t</w:t>
      </w:r>
      <w:r>
        <w:rPr>
          <w:spacing w:val="-5"/>
        </w:rPr>
        <w:t>y</w:t>
      </w:r>
      <w:r>
        <w:t>p</w:t>
      </w:r>
      <w:r>
        <w:rPr>
          <w:spacing w:val="-2"/>
        </w:rPr>
        <w:t>i</w:t>
      </w:r>
      <w:r>
        <w:rPr>
          <w:spacing w:val="1"/>
        </w:rPr>
        <w:t>ca</w:t>
      </w:r>
      <w:r>
        <w:t>l</w:t>
      </w:r>
      <w:r>
        <w:rPr>
          <w:spacing w:val="-7"/>
        </w:rPr>
        <w:t xml:space="preserve"> </w:t>
      </w:r>
      <w:r>
        <w:t>s</w:t>
      </w:r>
      <w:r>
        <w:rPr>
          <w:spacing w:val="1"/>
        </w:rPr>
        <w:t>e</w:t>
      </w:r>
      <w:r>
        <w:rPr>
          <w:spacing w:val="-1"/>
        </w:rPr>
        <w:t>i</w:t>
      </w:r>
      <w:r>
        <w:rPr>
          <w:spacing w:val="1"/>
        </w:rPr>
        <w:t>s</w:t>
      </w:r>
      <w:r>
        <w:rPr>
          <w:spacing w:val="4"/>
        </w:rPr>
        <w:t>m</w:t>
      </w:r>
      <w:r>
        <w:t>o</w:t>
      </w:r>
      <w:r>
        <w:rPr>
          <w:spacing w:val="-1"/>
        </w:rPr>
        <w:t>g</w:t>
      </w:r>
      <w:r>
        <w:t>r</w:t>
      </w:r>
      <w:r>
        <w:rPr>
          <w:spacing w:val="-3"/>
        </w:rPr>
        <w:t>a</w:t>
      </w:r>
      <w:r>
        <w:t>m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</w:t>
      </w:r>
      <w:r>
        <w:rPr>
          <w:spacing w:val="-1"/>
        </w:rPr>
        <w:t>a</w:t>
      </w:r>
      <w:r>
        <w:t>rt</w:t>
      </w:r>
      <w:r>
        <w:rPr>
          <w:spacing w:val="1"/>
        </w:rPr>
        <w:t>h</w:t>
      </w:r>
      <w:r>
        <w:t>q</w:t>
      </w:r>
      <w:r>
        <w:rPr>
          <w:spacing w:val="1"/>
        </w:rPr>
        <w:t>u</w:t>
      </w:r>
      <w:r>
        <w:t>a</w:t>
      </w:r>
      <w:r>
        <w:rPr>
          <w:spacing w:val="3"/>
        </w:rPr>
        <w:t>k</w:t>
      </w:r>
      <w:r>
        <w:t>e</w:t>
      </w:r>
      <w:r>
        <w:rPr>
          <w:w w:val="99"/>
        </w:rPr>
        <w:t xml:space="preserve"> </w:t>
      </w:r>
      <w:r>
        <w:rPr>
          <w:spacing w:val="1"/>
        </w:rPr>
        <w:t>s</w:t>
      </w:r>
      <w:r>
        <w:t>h</w:t>
      </w:r>
      <w:r>
        <w:rPr>
          <w:spacing w:val="1"/>
        </w:rPr>
        <w:t>o</w:t>
      </w:r>
      <w:r>
        <w:rPr>
          <w:spacing w:val="-3"/>
        </w:rPr>
        <w:t>w</w:t>
      </w:r>
      <w:r>
        <w:t>s</w:t>
      </w:r>
      <w:r>
        <w:rPr>
          <w:spacing w:val="-6"/>
        </w:rPr>
        <w:t xml:space="preserve"> </w:t>
      </w:r>
      <w:r>
        <w:t>t</w:t>
      </w:r>
      <w:r>
        <w:rPr>
          <w:spacing w:val="-1"/>
        </w:rPr>
        <w:t>h</w:t>
      </w:r>
      <w:r>
        <w:t>ese</w:t>
      </w:r>
      <w:r>
        <w:rPr>
          <w:spacing w:val="-5"/>
        </w:rPr>
        <w:t xml:space="preserve"> </w:t>
      </w:r>
      <w:r>
        <w:t>ar</w:t>
      </w:r>
      <w:r>
        <w:rPr>
          <w:spacing w:val="1"/>
        </w:rPr>
        <w:t>r</w:t>
      </w:r>
      <w:r>
        <w:rPr>
          <w:spacing w:val="-1"/>
        </w:rPr>
        <w:t>i</w:t>
      </w:r>
      <w:r>
        <w:rPr>
          <w:spacing w:val="1"/>
        </w:rPr>
        <w:t>v</w:t>
      </w:r>
      <w:r>
        <w:t>a</w:t>
      </w:r>
      <w:r>
        <w:rPr>
          <w:spacing w:val="-2"/>
        </w:rPr>
        <w:t>l</w:t>
      </w:r>
      <w:r>
        <w:t>s</w:t>
      </w:r>
      <w:r>
        <w:rPr>
          <w:spacing w:val="-5"/>
        </w:rPr>
        <w:t xml:space="preserve"> </w:t>
      </w:r>
      <w:r>
        <w:t>(or</w:t>
      </w:r>
      <w:r>
        <w:rPr>
          <w:spacing w:val="-7"/>
        </w:rPr>
        <w:t xml:space="preserve"> </w:t>
      </w:r>
      <w:r>
        <w:rPr>
          <w:spacing w:val="2"/>
        </w:rPr>
        <w:t>p</w:t>
      </w:r>
      <w:r>
        <w:rPr>
          <w:spacing w:val="1"/>
        </w:rPr>
        <w:t>h</w:t>
      </w:r>
      <w:r>
        <w:t>ases)</w:t>
      </w:r>
      <w:r>
        <w:rPr>
          <w:spacing w:val="-5"/>
        </w:rPr>
        <w:t xml:space="preserve"> </w:t>
      </w:r>
      <w:r>
        <w:t>recorded</w:t>
      </w:r>
      <w:r>
        <w:rPr>
          <w:spacing w:val="-5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h</w:t>
      </w:r>
      <w:r>
        <w:rPr>
          <w:spacing w:val="-1"/>
        </w:rPr>
        <w:t>a</w:t>
      </w:r>
      <w:r>
        <w:t>t</w:t>
      </w:r>
      <w:r>
        <w:rPr>
          <w:spacing w:val="-5"/>
        </w:rPr>
        <w:t xml:space="preserve"> </w:t>
      </w:r>
      <w:r>
        <w:t>ord</w:t>
      </w:r>
      <w:r>
        <w:rPr>
          <w:spacing w:val="2"/>
        </w:rPr>
        <w:t>e</w:t>
      </w:r>
      <w:r>
        <w:t>r.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7" w:line="240" w:lineRule="exact"/>
        <w:rPr>
          <w:sz w:val="24"/>
          <w:szCs w:val="24"/>
        </w:rPr>
      </w:pPr>
    </w:p>
    <w:p w:rsidR="00390CA3" w:rsidRDefault="00BD6A69">
      <w:pPr>
        <w:ind w:left="138" w:right="1060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AU" w:eastAsia="en-AU"/>
        </w:rPr>
        <w:drawing>
          <wp:inline distT="0" distB="0" distL="0" distR="0">
            <wp:extent cx="5319395" cy="1661795"/>
            <wp:effectExtent l="0" t="0" r="0" b="0"/>
            <wp:docPr id="33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39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CA3" w:rsidRDefault="00BD6A69">
      <w:pPr>
        <w:spacing w:before="93" w:line="242" w:lineRule="auto"/>
        <w:ind w:left="138" w:right="79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i/>
          <w:sz w:val="18"/>
          <w:szCs w:val="18"/>
        </w:rPr>
        <w:t>F</w:t>
      </w:r>
      <w:r>
        <w:rPr>
          <w:rFonts w:ascii="Arial" w:eastAsia="Arial" w:hAnsi="Arial" w:cs="Arial"/>
          <w:i/>
          <w:spacing w:val="1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gure</w:t>
      </w:r>
      <w:r>
        <w:rPr>
          <w:rFonts w:ascii="Arial" w:eastAsia="Arial" w:hAnsi="Arial" w:cs="Arial"/>
          <w:i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 xml:space="preserve">11: </w:t>
      </w:r>
      <w:r>
        <w:rPr>
          <w:rFonts w:ascii="Arial" w:eastAsia="Arial" w:hAnsi="Arial" w:cs="Arial"/>
          <w:i/>
          <w:spacing w:val="-3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e</w:t>
      </w:r>
      <w:r>
        <w:rPr>
          <w:rFonts w:ascii="Arial" w:eastAsia="Arial" w:hAnsi="Arial" w:cs="Arial"/>
          <w:i/>
          <w:spacing w:val="-2"/>
          <w:sz w:val="18"/>
          <w:szCs w:val="18"/>
        </w:rPr>
        <w:t>i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pacing w:val="-2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>ogram of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a t</w:t>
      </w:r>
      <w:r>
        <w:rPr>
          <w:rFonts w:ascii="Arial" w:eastAsia="Arial" w:hAnsi="Arial" w:cs="Arial"/>
          <w:i/>
          <w:spacing w:val="-2"/>
          <w:sz w:val="18"/>
          <w:szCs w:val="18"/>
        </w:rPr>
        <w:t>y</w:t>
      </w:r>
      <w:r>
        <w:rPr>
          <w:rFonts w:ascii="Arial" w:eastAsia="Arial" w:hAnsi="Arial" w:cs="Arial"/>
          <w:i/>
          <w:sz w:val="18"/>
          <w:szCs w:val="18"/>
        </w:rPr>
        <w:t>pi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z w:val="18"/>
          <w:szCs w:val="18"/>
        </w:rPr>
        <w:t xml:space="preserve">l </w:t>
      </w:r>
      <w:r>
        <w:rPr>
          <w:rFonts w:ascii="Arial" w:eastAsia="Arial" w:hAnsi="Arial" w:cs="Arial"/>
          <w:i/>
          <w:spacing w:val="-2"/>
          <w:sz w:val="18"/>
          <w:szCs w:val="18"/>
        </w:rPr>
        <w:t>l</w:t>
      </w:r>
      <w:r>
        <w:rPr>
          <w:rFonts w:ascii="Arial" w:eastAsia="Arial" w:hAnsi="Arial" w:cs="Arial"/>
          <w:i/>
          <w:sz w:val="18"/>
          <w:szCs w:val="18"/>
        </w:rPr>
        <w:t>o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z w:val="18"/>
          <w:szCs w:val="18"/>
        </w:rPr>
        <w:t>l ea</w:t>
      </w:r>
      <w:r>
        <w:rPr>
          <w:rFonts w:ascii="Arial" w:eastAsia="Arial" w:hAnsi="Arial" w:cs="Arial"/>
          <w:i/>
          <w:spacing w:val="-3"/>
          <w:sz w:val="18"/>
          <w:szCs w:val="18"/>
        </w:rPr>
        <w:t>r</w:t>
      </w:r>
      <w:r>
        <w:rPr>
          <w:rFonts w:ascii="Arial" w:eastAsia="Arial" w:hAnsi="Arial" w:cs="Arial"/>
          <w:i/>
          <w:sz w:val="18"/>
          <w:szCs w:val="18"/>
        </w:rPr>
        <w:t>thq</w:t>
      </w:r>
      <w:r>
        <w:rPr>
          <w:rFonts w:ascii="Arial" w:eastAsia="Arial" w:hAnsi="Arial" w:cs="Arial"/>
          <w:i/>
          <w:spacing w:val="-2"/>
          <w:sz w:val="18"/>
          <w:szCs w:val="18"/>
        </w:rPr>
        <w:t>u</w:t>
      </w:r>
      <w:r>
        <w:rPr>
          <w:rFonts w:ascii="Arial" w:eastAsia="Arial" w:hAnsi="Arial" w:cs="Arial"/>
          <w:i/>
          <w:sz w:val="18"/>
          <w:szCs w:val="18"/>
        </w:rPr>
        <w:t>a</w:t>
      </w:r>
      <w:r>
        <w:rPr>
          <w:rFonts w:ascii="Arial" w:eastAsia="Arial" w:hAnsi="Arial" w:cs="Arial"/>
          <w:i/>
          <w:spacing w:val="1"/>
          <w:sz w:val="18"/>
          <w:szCs w:val="18"/>
        </w:rPr>
        <w:t>k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z w:val="18"/>
          <w:szCs w:val="18"/>
        </w:rPr>
        <w:t>,</w:t>
      </w:r>
      <w:r>
        <w:rPr>
          <w:rFonts w:ascii="Arial" w:eastAsia="Arial" w:hAnsi="Arial" w:cs="Arial"/>
          <w:i/>
          <w:spacing w:val="3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-2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howi</w:t>
      </w:r>
      <w:r>
        <w:rPr>
          <w:rFonts w:ascii="Arial" w:eastAsia="Arial" w:hAnsi="Arial" w:cs="Arial"/>
          <w:i/>
          <w:spacing w:val="-2"/>
          <w:sz w:val="18"/>
          <w:szCs w:val="18"/>
        </w:rPr>
        <w:t>n</w:t>
      </w:r>
      <w:r>
        <w:rPr>
          <w:rFonts w:ascii="Arial" w:eastAsia="Arial" w:hAnsi="Arial" w:cs="Arial"/>
          <w:i/>
          <w:sz w:val="18"/>
          <w:szCs w:val="18"/>
        </w:rPr>
        <w:t>g dif</w:t>
      </w:r>
      <w:r>
        <w:rPr>
          <w:rFonts w:ascii="Arial" w:eastAsia="Arial" w:hAnsi="Arial" w:cs="Arial"/>
          <w:i/>
          <w:spacing w:val="-2"/>
          <w:sz w:val="18"/>
          <w:szCs w:val="18"/>
        </w:rPr>
        <w:t>f</w:t>
      </w:r>
      <w:r>
        <w:rPr>
          <w:rFonts w:ascii="Arial" w:eastAsia="Arial" w:hAnsi="Arial" w:cs="Arial"/>
          <w:i/>
          <w:sz w:val="18"/>
          <w:szCs w:val="18"/>
        </w:rPr>
        <w:t>erent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arr</w:t>
      </w:r>
      <w:r>
        <w:rPr>
          <w:rFonts w:ascii="Arial" w:eastAsia="Arial" w:hAnsi="Arial" w:cs="Arial"/>
          <w:i/>
          <w:spacing w:val="-2"/>
          <w:sz w:val="18"/>
          <w:szCs w:val="18"/>
        </w:rPr>
        <w:t>i</w:t>
      </w:r>
      <w:r>
        <w:rPr>
          <w:rFonts w:ascii="Arial" w:eastAsia="Arial" w:hAnsi="Arial" w:cs="Arial"/>
          <w:i/>
          <w:spacing w:val="1"/>
          <w:sz w:val="18"/>
          <w:szCs w:val="18"/>
        </w:rPr>
        <w:t>v</w:t>
      </w:r>
      <w:r>
        <w:rPr>
          <w:rFonts w:ascii="Arial" w:eastAsia="Arial" w:hAnsi="Arial" w:cs="Arial"/>
          <w:i/>
          <w:sz w:val="18"/>
          <w:szCs w:val="18"/>
        </w:rPr>
        <w:t>al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ti</w:t>
      </w:r>
      <w:r>
        <w:rPr>
          <w:rFonts w:ascii="Arial" w:eastAsia="Arial" w:hAnsi="Arial" w:cs="Arial"/>
          <w:i/>
          <w:spacing w:val="-2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>es</w:t>
      </w:r>
      <w:r>
        <w:rPr>
          <w:rFonts w:ascii="Arial" w:eastAsia="Arial" w:hAnsi="Arial" w:cs="Arial"/>
          <w:i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for</w:t>
      </w:r>
      <w:r>
        <w:rPr>
          <w:rFonts w:ascii="Arial" w:eastAsia="Arial" w:hAnsi="Arial" w:cs="Arial"/>
          <w:i/>
          <w:spacing w:val="3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P</w:t>
      </w:r>
      <w:r>
        <w:rPr>
          <w:rFonts w:ascii="Arial" w:eastAsia="Arial" w:hAnsi="Arial" w:cs="Arial"/>
          <w:i/>
          <w:spacing w:val="-3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z w:val="18"/>
          <w:szCs w:val="18"/>
        </w:rPr>
        <w:t>nd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S wa</w:t>
      </w:r>
      <w:r>
        <w:rPr>
          <w:rFonts w:ascii="Arial" w:eastAsia="Arial" w:hAnsi="Arial" w:cs="Arial"/>
          <w:i/>
          <w:spacing w:val="-2"/>
          <w:sz w:val="18"/>
          <w:szCs w:val="18"/>
        </w:rPr>
        <w:t>v</w:t>
      </w:r>
      <w:r>
        <w:rPr>
          <w:rFonts w:ascii="Arial" w:eastAsia="Arial" w:hAnsi="Arial" w:cs="Arial"/>
          <w:i/>
          <w:sz w:val="18"/>
          <w:szCs w:val="18"/>
        </w:rPr>
        <w:t>e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,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u</w:t>
      </w:r>
      <w:r>
        <w:rPr>
          <w:rFonts w:ascii="Arial" w:eastAsia="Arial" w:hAnsi="Arial" w:cs="Arial"/>
          <w:i/>
          <w:spacing w:val="-3"/>
          <w:sz w:val="18"/>
          <w:szCs w:val="18"/>
        </w:rPr>
        <w:t>r</w:t>
      </w:r>
      <w:r>
        <w:rPr>
          <w:rFonts w:ascii="Arial" w:eastAsia="Arial" w:hAnsi="Arial" w:cs="Arial"/>
          <w:i/>
          <w:sz w:val="18"/>
          <w:szCs w:val="18"/>
        </w:rPr>
        <w:t>fa</w:t>
      </w:r>
      <w:r>
        <w:rPr>
          <w:rFonts w:ascii="Arial" w:eastAsia="Arial" w:hAnsi="Arial" w:cs="Arial"/>
          <w:i/>
          <w:spacing w:val="-2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e wa</w:t>
      </w:r>
      <w:r>
        <w:rPr>
          <w:rFonts w:ascii="Arial" w:eastAsia="Arial" w:hAnsi="Arial" w:cs="Arial"/>
          <w:i/>
          <w:spacing w:val="1"/>
          <w:sz w:val="18"/>
          <w:szCs w:val="18"/>
        </w:rPr>
        <w:t>v</w:t>
      </w:r>
      <w:r>
        <w:rPr>
          <w:rFonts w:ascii="Arial" w:eastAsia="Arial" w:hAnsi="Arial" w:cs="Arial"/>
          <w:i/>
          <w:sz w:val="18"/>
          <w:szCs w:val="18"/>
        </w:rPr>
        <w:t>es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and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an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afte</w:t>
      </w:r>
      <w:r>
        <w:rPr>
          <w:rFonts w:ascii="Arial" w:eastAsia="Arial" w:hAnsi="Arial" w:cs="Arial"/>
          <w:i/>
          <w:spacing w:val="-3"/>
          <w:sz w:val="18"/>
          <w:szCs w:val="18"/>
        </w:rPr>
        <w:t>r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h</w:t>
      </w:r>
      <w:r>
        <w:rPr>
          <w:rFonts w:ascii="Arial" w:eastAsia="Arial" w:hAnsi="Arial" w:cs="Arial"/>
          <w:i/>
          <w:spacing w:val="-2"/>
          <w:sz w:val="18"/>
          <w:szCs w:val="18"/>
        </w:rPr>
        <w:t>o</w:t>
      </w:r>
      <w:r>
        <w:rPr>
          <w:rFonts w:ascii="Arial" w:eastAsia="Arial" w:hAnsi="Arial" w:cs="Arial"/>
          <w:i/>
          <w:spacing w:val="1"/>
          <w:sz w:val="18"/>
          <w:szCs w:val="18"/>
        </w:rPr>
        <w:t>ck</w:t>
      </w:r>
      <w:r>
        <w:rPr>
          <w:rFonts w:ascii="Arial" w:eastAsia="Arial" w:hAnsi="Arial" w:cs="Arial"/>
          <w:i/>
          <w:sz w:val="18"/>
          <w:szCs w:val="18"/>
        </w:rPr>
        <w:t>.</w:t>
      </w:r>
    </w:p>
    <w:p w:rsidR="00390CA3" w:rsidRDefault="00390CA3">
      <w:pPr>
        <w:spacing w:before="6" w:line="190" w:lineRule="exact"/>
        <w:rPr>
          <w:sz w:val="19"/>
          <w:szCs w:val="19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pStyle w:val="BodyText"/>
        <w:spacing w:line="290" w:lineRule="auto"/>
        <w:ind w:right="184"/>
      </w:pPr>
      <w:r>
        <w:t>H</w:t>
      </w:r>
      <w:r>
        <w:rPr>
          <w:spacing w:val="2"/>
        </w:rPr>
        <w:t>o</w:t>
      </w:r>
      <w:r>
        <w:rPr>
          <w:spacing w:val="-3"/>
        </w:rPr>
        <w:t>w</w:t>
      </w:r>
      <w:r>
        <w:rPr>
          <w:spacing w:val="1"/>
        </w:rPr>
        <w:t>e</w:t>
      </w:r>
      <w:r>
        <w:rPr>
          <w:spacing w:val="-2"/>
        </w:rPr>
        <w:t>v</w:t>
      </w:r>
      <w:r>
        <w:t>er,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se</w:t>
      </w:r>
      <w:r>
        <w:rPr>
          <w:spacing w:val="-2"/>
        </w:rPr>
        <w:t>i</w:t>
      </w:r>
      <w:r>
        <w:rPr>
          <w:spacing w:val="1"/>
        </w:rPr>
        <w:t>s</w:t>
      </w:r>
      <w:r>
        <w:rPr>
          <w:spacing w:val="4"/>
        </w:rPr>
        <w:t>m</w:t>
      </w:r>
      <w:r>
        <w:t>o</w:t>
      </w:r>
      <w:r>
        <w:rPr>
          <w:spacing w:val="-1"/>
        </w:rPr>
        <w:t>g</w:t>
      </w:r>
      <w:r>
        <w:t>ram</w:t>
      </w:r>
      <w:r>
        <w:rPr>
          <w:spacing w:val="-5"/>
        </w:rPr>
        <w:t xml:space="preserve"> </w:t>
      </w:r>
      <w:r>
        <w:rPr>
          <w:spacing w:val="2"/>
        </w:rPr>
        <w:t>f</w:t>
      </w:r>
      <w:r>
        <w:t>r</w:t>
      </w:r>
      <w:r>
        <w:rPr>
          <w:spacing w:val="-3"/>
        </w:rPr>
        <w:t>o</w:t>
      </w:r>
      <w:r>
        <w:t>m</w:t>
      </w:r>
      <w:r>
        <w:rPr>
          <w:spacing w:val="-3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1"/>
        </w:rPr>
        <w:t>s</w:t>
      </w:r>
      <w:r>
        <w:rPr>
          <w:spacing w:val="-1"/>
        </w:rPr>
        <w:t>i</w:t>
      </w:r>
      <w:r>
        <w:t>n</w:t>
      </w:r>
      <w:r>
        <w:rPr>
          <w:spacing w:val="-1"/>
        </w:rPr>
        <w:t>gl</w:t>
      </w:r>
      <w:r>
        <w:t>e</w:t>
      </w:r>
      <w:r>
        <w:rPr>
          <w:spacing w:val="-7"/>
        </w:rPr>
        <w:t xml:space="preserve"> </w:t>
      </w:r>
      <w:r>
        <w:t>s</w:t>
      </w:r>
      <w:r>
        <w:rPr>
          <w:spacing w:val="1"/>
        </w:rPr>
        <w:t>e</w:t>
      </w:r>
      <w:r>
        <w:rPr>
          <w:spacing w:val="-1"/>
        </w:rPr>
        <w:t>i</w:t>
      </w:r>
      <w:r>
        <w:rPr>
          <w:spacing w:val="1"/>
        </w:rPr>
        <w:t>s</w:t>
      </w:r>
      <w:r>
        <w:rPr>
          <w:spacing w:val="4"/>
        </w:rPr>
        <w:t>m</w:t>
      </w:r>
      <w:r>
        <w:rPr>
          <w:spacing w:val="-1"/>
        </w:rPr>
        <w:t>i</w:t>
      </w:r>
      <w:r>
        <w:t>c</w:t>
      </w:r>
      <w:r>
        <w:rPr>
          <w:spacing w:val="-6"/>
        </w:rPr>
        <w:t xml:space="preserve"> </w:t>
      </w:r>
      <w:r>
        <w:t>record</w:t>
      </w:r>
      <w:r>
        <w:rPr>
          <w:spacing w:val="-1"/>
        </w:rPr>
        <w:t>i</w:t>
      </w:r>
      <w:r>
        <w:t>ng</w:t>
      </w:r>
      <w:r>
        <w:rPr>
          <w:spacing w:val="-6"/>
        </w:rPr>
        <w:t xml:space="preserve"> </w:t>
      </w:r>
      <w:r>
        <w:t>sta</w:t>
      </w:r>
      <w:r>
        <w:rPr>
          <w:spacing w:val="-1"/>
        </w:rPr>
        <w:t>t</w:t>
      </w:r>
      <w:r>
        <w:rPr>
          <w:spacing w:val="1"/>
        </w:rPr>
        <w:t>i</w:t>
      </w:r>
      <w:r>
        <w:t>on</w:t>
      </w:r>
      <w:r>
        <w:rPr>
          <w:spacing w:val="-6"/>
        </w:rPr>
        <w:t xml:space="preserve"> </w:t>
      </w:r>
      <w:r>
        <w:rPr>
          <w:spacing w:val="-1"/>
        </w:rPr>
        <w:t>i</w:t>
      </w:r>
      <w:r>
        <w:t>s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t>nsu</w:t>
      </w:r>
      <w:r>
        <w:rPr>
          <w:spacing w:val="1"/>
        </w:rPr>
        <w:t>f</w:t>
      </w:r>
      <w:r>
        <w:rPr>
          <w:spacing w:val="2"/>
        </w:rPr>
        <w:t>f</w:t>
      </w:r>
      <w:r>
        <w:rPr>
          <w:spacing w:val="-1"/>
        </w:rPr>
        <w:t>i</w:t>
      </w:r>
      <w:r>
        <w:rPr>
          <w:spacing w:val="1"/>
        </w:rPr>
        <w:t>c</w:t>
      </w:r>
      <w:r>
        <w:rPr>
          <w:spacing w:val="-1"/>
        </w:rPr>
        <w:t>i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spacing w:val="1"/>
        </w:rPr>
        <w:t>ca</w:t>
      </w:r>
      <w:r>
        <w:rPr>
          <w:spacing w:val="-1"/>
        </w:rPr>
        <w:t>l</w:t>
      </w:r>
      <w:r>
        <w:rPr>
          <w:spacing w:val="1"/>
        </w:rPr>
        <w:t>c</w:t>
      </w:r>
      <w:r>
        <w:t>u</w:t>
      </w:r>
      <w:r>
        <w:rPr>
          <w:spacing w:val="-2"/>
        </w:rPr>
        <w:t>l</w:t>
      </w:r>
      <w:r>
        <w:rPr>
          <w:spacing w:val="1"/>
        </w:rPr>
        <w:t>a</w:t>
      </w:r>
      <w:r>
        <w:t>te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t>he</w:t>
      </w:r>
      <w:r>
        <w:rPr>
          <w:spacing w:val="-6"/>
        </w:rPr>
        <w:t xml:space="preserve"> </w:t>
      </w:r>
      <w:r>
        <w:rPr>
          <w:spacing w:val="-1"/>
        </w:rPr>
        <w:t>l</w:t>
      </w:r>
      <w:r>
        <w:t>oca</w:t>
      </w:r>
      <w:r>
        <w:rPr>
          <w:spacing w:val="1"/>
        </w:rPr>
        <w:t>t</w:t>
      </w:r>
      <w:r>
        <w:rPr>
          <w:spacing w:val="-1"/>
        </w:rPr>
        <w:t>i</w:t>
      </w:r>
      <w:r>
        <w:t>on</w:t>
      </w:r>
      <w:r>
        <w:rPr>
          <w:w w:val="99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</w:t>
      </w:r>
      <w:r>
        <w:rPr>
          <w:spacing w:val="-1"/>
        </w:rPr>
        <w:t>a</w:t>
      </w:r>
      <w:r>
        <w:t>rt</w:t>
      </w:r>
      <w:r>
        <w:rPr>
          <w:spacing w:val="1"/>
        </w:rPr>
        <w:t>h</w:t>
      </w:r>
      <w:r>
        <w:t>q</w:t>
      </w:r>
      <w:r>
        <w:rPr>
          <w:spacing w:val="1"/>
        </w:rPr>
        <w:t>u</w:t>
      </w:r>
      <w:r>
        <w:t>a</w:t>
      </w:r>
      <w:r>
        <w:rPr>
          <w:spacing w:val="3"/>
        </w:rPr>
        <w:t>k</w:t>
      </w:r>
      <w:r>
        <w:t>e.</w:t>
      </w:r>
      <w:r>
        <w:rPr>
          <w:spacing w:val="-5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t>rom</w:t>
      </w:r>
      <w:r>
        <w:rPr>
          <w:spacing w:val="-1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rPr>
          <w:spacing w:val="-2"/>
        </w:rPr>
        <w:t>l</w:t>
      </w:r>
      <w:r>
        <w:t>e</w:t>
      </w:r>
      <w:r>
        <w:rPr>
          <w:spacing w:val="-1"/>
        </w:rPr>
        <w:t>a</w:t>
      </w:r>
      <w:r>
        <w:rPr>
          <w:spacing w:val="1"/>
        </w:rPr>
        <w:t>s</w:t>
      </w:r>
      <w:r>
        <w:t>t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ree</w:t>
      </w:r>
      <w:r>
        <w:rPr>
          <w:spacing w:val="-4"/>
        </w:rPr>
        <w:t xml:space="preserve"> </w:t>
      </w:r>
      <w:r>
        <w:t>sta</w:t>
      </w:r>
      <w:r>
        <w:rPr>
          <w:spacing w:val="-1"/>
        </w:rPr>
        <w:t>t</w:t>
      </w:r>
      <w:r>
        <w:rPr>
          <w:spacing w:val="1"/>
        </w:rPr>
        <w:t>i</w:t>
      </w:r>
      <w:r>
        <w:t>o</w:t>
      </w:r>
      <w:r>
        <w:rPr>
          <w:spacing w:val="-1"/>
        </w:rPr>
        <w:t>n</w:t>
      </w:r>
      <w:r>
        <w:t>s</w:t>
      </w:r>
      <w:r>
        <w:rPr>
          <w:spacing w:val="-5"/>
        </w:rPr>
        <w:t xml:space="preserve"> </w:t>
      </w:r>
      <w:r>
        <w:rPr>
          <w:spacing w:val="-2"/>
        </w:rPr>
        <w:t>i</w:t>
      </w:r>
      <w:r>
        <w:t>s</w:t>
      </w:r>
      <w:r>
        <w:rPr>
          <w:spacing w:val="-2"/>
        </w:rPr>
        <w:t xml:space="preserve"> </w:t>
      </w:r>
      <w:r>
        <w:t>n</w:t>
      </w:r>
      <w:r>
        <w:rPr>
          <w:spacing w:val="-1"/>
        </w:rPr>
        <w:t>e</w:t>
      </w:r>
      <w:r>
        <w:rPr>
          <w:spacing w:val="1"/>
        </w:rPr>
        <w:t>c</w:t>
      </w:r>
      <w:r>
        <w:t>es</w:t>
      </w:r>
      <w:r>
        <w:rPr>
          <w:spacing w:val="1"/>
        </w:rPr>
        <w:t>s</w:t>
      </w:r>
      <w:r>
        <w:t>a</w:t>
      </w:r>
      <w:r>
        <w:rPr>
          <w:spacing w:val="2"/>
        </w:rPr>
        <w:t>r</w:t>
      </w:r>
      <w:r>
        <w:rPr>
          <w:spacing w:val="-5"/>
        </w:rPr>
        <w:t>y</w:t>
      </w:r>
      <w:r>
        <w:t>.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t>he</w:t>
      </w:r>
      <w:r>
        <w:rPr>
          <w:spacing w:val="-5"/>
        </w:rPr>
        <w:t xml:space="preserve"> </w:t>
      </w:r>
      <w:r>
        <w:t>P</w:t>
      </w:r>
      <w:r>
        <w:rPr>
          <w:spacing w:val="3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a</w:t>
      </w:r>
      <w:r>
        <w:rPr>
          <w:spacing w:val="-2"/>
        </w:rPr>
        <w:t>v</w:t>
      </w:r>
      <w:r>
        <w:t>es</w:t>
      </w:r>
      <w:r>
        <w:rPr>
          <w:spacing w:val="-4"/>
        </w:rPr>
        <w:t xml:space="preserve"> </w:t>
      </w:r>
      <w:r>
        <w:t>a</w:t>
      </w:r>
      <w:r>
        <w:rPr>
          <w:spacing w:val="2"/>
        </w:rPr>
        <w:t>r</w:t>
      </w:r>
      <w:r>
        <w:t>r</w:t>
      </w:r>
      <w:r>
        <w:rPr>
          <w:spacing w:val="-1"/>
        </w:rPr>
        <w:t>i</w:t>
      </w:r>
      <w:r>
        <w:rPr>
          <w:spacing w:val="-2"/>
        </w:rPr>
        <w:t>v</w:t>
      </w:r>
      <w:r>
        <w:t>e</w:t>
      </w:r>
      <w:r>
        <w:rPr>
          <w:spacing w:val="-4"/>
        </w:rPr>
        <w:t xml:space="preserve"> </w:t>
      </w:r>
      <w:r>
        <w:t>b</w:t>
      </w:r>
      <w:r>
        <w:rPr>
          <w:spacing w:val="-1"/>
        </w:rPr>
        <w:t>e</w:t>
      </w:r>
      <w:r>
        <w:rPr>
          <w:spacing w:val="2"/>
        </w:rPr>
        <w:t>f</w:t>
      </w:r>
      <w:r>
        <w:t>ore</w:t>
      </w:r>
      <w:r>
        <w:rPr>
          <w:spacing w:val="-6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</w:p>
    <w:p w:rsidR="00390CA3" w:rsidRDefault="00BD6A69">
      <w:pPr>
        <w:pStyle w:val="BodyText"/>
        <w:spacing w:before="3" w:line="293" w:lineRule="auto"/>
        <w:ind w:right="204"/>
      </w:pPr>
      <w:r>
        <w:t>S</w:t>
      </w:r>
      <w:r>
        <w:rPr>
          <w:spacing w:val="-4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a</w:t>
      </w:r>
      <w:r>
        <w:rPr>
          <w:spacing w:val="-2"/>
        </w:rPr>
        <w:t>v</w:t>
      </w:r>
      <w:r>
        <w:rPr>
          <w:spacing w:val="-1"/>
        </w:rPr>
        <w:t>e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5"/>
        </w:rPr>
        <w:t xml:space="preserve"> </w:t>
      </w:r>
      <w:r>
        <w:rPr>
          <w:spacing w:val="1"/>
        </w:rPr>
        <w:t>t</w:t>
      </w:r>
      <w:r>
        <w:rPr>
          <w:spacing w:val="-1"/>
        </w:rPr>
        <w:t>i</w:t>
      </w:r>
      <w:r>
        <w:rPr>
          <w:spacing w:val="4"/>
        </w:rPr>
        <w:t>m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di</w:t>
      </w:r>
      <w:r>
        <w:rPr>
          <w:spacing w:val="2"/>
        </w:rPr>
        <w:t>ff</w:t>
      </w:r>
      <w:r>
        <w:t>e</w:t>
      </w:r>
      <w:r>
        <w:rPr>
          <w:spacing w:val="-2"/>
        </w:rPr>
        <w:t>r</w:t>
      </w:r>
      <w:r>
        <w:t>e</w:t>
      </w:r>
      <w:r>
        <w:rPr>
          <w:spacing w:val="-1"/>
        </w:rPr>
        <w:t>n</w:t>
      </w:r>
      <w:r>
        <w:rPr>
          <w:spacing w:val="1"/>
        </w:rPr>
        <w:t>c</w:t>
      </w:r>
      <w:r>
        <w:t>e</w:t>
      </w:r>
      <w:r>
        <w:rPr>
          <w:spacing w:val="-5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1"/>
        </w:rPr>
        <w:t>t</w:t>
      </w:r>
      <w:r>
        <w:rPr>
          <w:spacing w:val="-3"/>
        </w:rPr>
        <w:t>w</w:t>
      </w:r>
      <w:r>
        <w:rPr>
          <w:spacing w:val="1"/>
        </w:rPr>
        <w:t>e</w:t>
      </w:r>
      <w:r>
        <w:t>en</w:t>
      </w:r>
      <w:r>
        <w:rPr>
          <w:spacing w:val="-5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wo</w:t>
      </w:r>
      <w:r>
        <w:rPr>
          <w:spacing w:val="-3"/>
        </w:rPr>
        <w:t xml:space="preserve"> </w:t>
      </w:r>
      <w:r>
        <w:t>waves</w:t>
      </w:r>
      <w:r>
        <w:rPr>
          <w:spacing w:val="-5"/>
        </w:rPr>
        <w:t xml:space="preserve"> </w:t>
      </w:r>
      <w:r>
        <w:t>gi</w:t>
      </w:r>
      <w:r>
        <w:rPr>
          <w:spacing w:val="-2"/>
        </w:rPr>
        <w:t>v</w:t>
      </w:r>
      <w:r>
        <w:t>es</w:t>
      </w:r>
      <w:r>
        <w:rPr>
          <w:spacing w:val="-4"/>
        </w:rPr>
        <w:t xml:space="preserve"> </w:t>
      </w:r>
      <w:r>
        <w:rPr>
          <w:spacing w:val="1"/>
        </w:rPr>
        <w:t>a</w:t>
      </w:r>
      <w:r>
        <w:t>n</w:t>
      </w:r>
      <w:r>
        <w:rPr>
          <w:spacing w:val="-6"/>
        </w:rPr>
        <w:t xml:space="preserve"> </w:t>
      </w:r>
      <w:r>
        <w:t>in</w:t>
      </w:r>
      <w:r>
        <w:rPr>
          <w:spacing w:val="-1"/>
        </w:rPr>
        <w:t>di</w:t>
      </w:r>
      <w:r>
        <w:rPr>
          <w:spacing w:val="1"/>
        </w:rPr>
        <w:t>ca</w:t>
      </w:r>
      <w:r>
        <w:t>t</w:t>
      </w:r>
      <w:r>
        <w:rPr>
          <w:spacing w:val="1"/>
        </w:rPr>
        <w:t>i</w:t>
      </w:r>
      <w:r>
        <w:t>on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h</w:t>
      </w:r>
      <w:r>
        <w:rPr>
          <w:spacing w:val="1"/>
        </w:rPr>
        <w:t>o</w:t>
      </w:r>
      <w:r>
        <w:t>w</w:t>
      </w:r>
      <w:r>
        <w:rPr>
          <w:spacing w:val="-8"/>
        </w:rPr>
        <w:t xml:space="preserve"> </w:t>
      </w:r>
      <w:r>
        <w:rPr>
          <w:spacing w:val="1"/>
        </w:rPr>
        <w:t>f</w:t>
      </w:r>
      <w:r>
        <w:t>ar</w:t>
      </w:r>
      <w:r>
        <w:rPr>
          <w:spacing w:val="-5"/>
        </w:rPr>
        <w:t xml:space="preserve"> </w:t>
      </w:r>
      <w:r>
        <w:t>t</w:t>
      </w:r>
      <w:r>
        <w:rPr>
          <w:spacing w:val="2"/>
        </w:rPr>
        <w:t>h</w:t>
      </w:r>
      <w:r>
        <w:t>e</w:t>
      </w:r>
      <w:r>
        <w:rPr>
          <w:w w:val="99"/>
        </w:rPr>
        <w:t xml:space="preserve"> </w:t>
      </w:r>
      <w:r>
        <w:rPr>
          <w:spacing w:val="1"/>
        </w:rPr>
        <w:t>s</w:t>
      </w:r>
      <w:r>
        <w:t>e</w:t>
      </w:r>
      <w:r>
        <w:rPr>
          <w:spacing w:val="-2"/>
        </w:rPr>
        <w:t>i</w:t>
      </w:r>
      <w:r>
        <w:rPr>
          <w:spacing w:val="1"/>
        </w:rPr>
        <w:t>s</w:t>
      </w:r>
      <w:r>
        <w:rPr>
          <w:spacing w:val="4"/>
        </w:rPr>
        <w:t>m</w:t>
      </w:r>
      <w:r>
        <w:rPr>
          <w:spacing w:val="-3"/>
        </w:rPr>
        <w:t>o</w:t>
      </w:r>
      <w:r>
        <w:rPr>
          <w:spacing w:val="4"/>
        </w:rPr>
        <w:t>m</w:t>
      </w:r>
      <w:r>
        <w:t>et</w:t>
      </w:r>
      <w:r>
        <w:rPr>
          <w:spacing w:val="-1"/>
        </w:rPr>
        <w:t>e</w:t>
      </w:r>
      <w:r>
        <w:t>r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t>s</w:t>
      </w:r>
      <w:r>
        <w:rPr>
          <w:spacing w:val="-6"/>
        </w:rPr>
        <w:t xml:space="preserve"> </w:t>
      </w:r>
      <w:r>
        <w:t>fr</w:t>
      </w:r>
      <w:r>
        <w:rPr>
          <w:spacing w:val="-3"/>
        </w:rPr>
        <w:t>o</w:t>
      </w:r>
      <w:r>
        <w:t>m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7"/>
        </w:rPr>
        <w:t xml:space="preserve"> </w:t>
      </w:r>
      <w:r>
        <w:rPr>
          <w:spacing w:val="-1"/>
        </w:rPr>
        <w:t>e</w:t>
      </w:r>
      <w:r>
        <w:rPr>
          <w:spacing w:val="1"/>
        </w:rPr>
        <w:t>p</w:t>
      </w:r>
      <w:r>
        <w:rPr>
          <w:spacing w:val="-1"/>
        </w:rPr>
        <w:t>i</w:t>
      </w:r>
      <w:r>
        <w:rPr>
          <w:spacing w:val="1"/>
        </w:rPr>
        <w:t>c</w:t>
      </w:r>
      <w:r>
        <w:t>e</w:t>
      </w:r>
      <w:r>
        <w:rPr>
          <w:spacing w:val="-1"/>
        </w:rPr>
        <w:t>n</w:t>
      </w:r>
      <w:r>
        <w:t>tre</w:t>
      </w:r>
      <w:r>
        <w:rPr>
          <w:spacing w:val="-6"/>
        </w:rPr>
        <w:t xml:space="preserve"> </w:t>
      </w:r>
      <w:r>
        <w:t>(</w:t>
      </w:r>
      <w:r>
        <w:rPr>
          <w:spacing w:val="2"/>
        </w:rPr>
        <w:t>t</w:t>
      </w:r>
      <w:r>
        <w:t>he</w:t>
      </w:r>
      <w:r>
        <w:rPr>
          <w:spacing w:val="-7"/>
        </w:rPr>
        <w:t xml:space="preserve"> </w:t>
      </w:r>
      <w:r>
        <w:rPr>
          <w:spacing w:val="1"/>
        </w:rPr>
        <w:t>g</w:t>
      </w:r>
      <w:r>
        <w:t>e</w:t>
      </w:r>
      <w:r>
        <w:rPr>
          <w:spacing w:val="-1"/>
        </w:rPr>
        <w:t>o</w:t>
      </w:r>
      <w:r>
        <w:t>g</w:t>
      </w:r>
      <w:r>
        <w:rPr>
          <w:spacing w:val="2"/>
        </w:rPr>
        <w:t>r</w:t>
      </w:r>
      <w:r>
        <w:t>a</w:t>
      </w:r>
      <w:r>
        <w:rPr>
          <w:spacing w:val="-1"/>
        </w:rPr>
        <w:t>p</w:t>
      </w:r>
      <w:r>
        <w:rPr>
          <w:spacing w:val="1"/>
        </w:rPr>
        <w:t>h</w:t>
      </w:r>
      <w:r>
        <w:rPr>
          <w:spacing w:val="-1"/>
        </w:rPr>
        <w:t>i</w:t>
      </w:r>
      <w:r>
        <w:rPr>
          <w:spacing w:val="1"/>
        </w:rPr>
        <w:t>c</w:t>
      </w:r>
      <w:r>
        <w:t>al</w:t>
      </w:r>
      <w:r>
        <w:rPr>
          <w:spacing w:val="-5"/>
        </w:rPr>
        <w:t xml:space="preserve"> </w:t>
      </w:r>
      <w:r>
        <w:rPr>
          <w:spacing w:val="1"/>
        </w:rPr>
        <w:t>p</w:t>
      </w:r>
      <w:r>
        <w:t>o</w:t>
      </w:r>
      <w:r>
        <w:rPr>
          <w:spacing w:val="-2"/>
        </w:rPr>
        <w:t>i</w:t>
      </w:r>
      <w:r>
        <w:t>nt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sur</w:t>
      </w:r>
      <w:r>
        <w:rPr>
          <w:spacing w:val="2"/>
        </w:rPr>
        <w:t>f</w:t>
      </w:r>
      <w:r>
        <w:t>ace</w:t>
      </w:r>
      <w:r>
        <w:rPr>
          <w:spacing w:val="-6"/>
        </w:rPr>
        <w:t xml:space="preserve"> </w:t>
      </w:r>
      <w:r>
        <w:rPr>
          <w:spacing w:val="1"/>
        </w:rPr>
        <w:t>a</w:t>
      </w:r>
      <w:r>
        <w:t>b</w:t>
      </w:r>
      <w:r>
        <w:rPr>
          <w:spacing w:val="1"/>
        </w:rPr>
        <w:t>o</w:t>
      </w:r>
      <w:r>
        <w:rPr>
          <w:spacing w:val="-2"/>
        </w:rPr>
        <w:t>v</w:t>
      </w:r>
      <w:r>
        <w:t>e</w:t>
      </w:r>
      <w:r>
        <w:rPr>
          <w:spacing w:val="-7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6"/>
        </w:rPr>
        <w:t xml:space="preserve"> </w:t>
      </w:r>
      <w:r>
        <w:t>s</w:t>
      </w:r>
      <w:r>
        <w:rPr>
          <w:spacing w:val="1"/>
        </w:rPr>
        <w:t>l</w:t>
      </w:r>
      <w:r>
        <w:rPr>
          <w:spacing w:val="-1"/>
        </w:rPr>
        <w:t>i</w:t>
      </w:r>
      <w:r>
        <w:t>p</w:t>
      </w:r>
      <w:r>
        <w:rPr>
          <w:spacing w:val="1"/>
        </w:rPr>
        <w:t>p</w:t>
      </w:r>
      <w:r>
        <w:rPr>
          <w:spacing w:val="-1"/>
        </w:rPr>
        <w:t>i</w:t>
      </w:r>
      <w:r>
        <w:t>ng</w:t>
      </w:r>
      <w:r>
        <w:rPr>
          <w:spacing w:val="-5"/>
        </w:rPr>
        <w:t xml:space="preserve"> </w:t>
      </w:r>
      <w:r>
        <w:t>roc</w:t>
      </w:r>
      <w:r>
        <w:rPr>
          <w:spacing w:val="3"/>
        </w:rPr>
        <w:t>k</w:t>
      </w:r>
      <w:r>
        <w:rPr>
          <w:spacing w:val="-2"/>
        </w:rPr>
        <w:t>s</w:t>
      </w:r>
      <w:r>
        <w:t>).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4" w:line="240" w:lineRule="exact"/>
        <w:rPr>
          <w:sz w:val="24"/>
          <w:szCs w:val="24"/>
        </w:rPr>
      </w:pPr>
    </w:p>
    <w:p w:rsidR="00390CA3" w:rsidRDefault="00BD6A69">
      <w:pPr>
        <w:ind w:left="138" w:right="1060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AU" w:eastAsia="en-AU"/>
        </w:rPr>
        <w:drawing>
          <wp:inline distT="0" distB="0" distL="0" distR="0">
            <wp:extent cx="5303520" cy="2886075"/>
            <wp:effectExtent l="0" t="0" r="0" b="9525"/>
            <wp:docPr id="3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CA3" w:rsidRDefault="00BD6A69">
      <w:pPr>
        <w:spacing w:before="99"/>
        <w:ind w:left="138" w:right="154"/>
        <w:rPr>
          <w:rFonts w:ascii="Arial" w:eastAsia="Arial" w:hAnsi="Arial" w:cs="Arial"/>
          <w:sz w:val="18"/>
          <w:szCs w:val="18"/>
        </w:rPr>
      </w:pPr>
      <w:bookmarkStart w:id="26" w:name="_bookmark8"/>
      <w:bookmarkEnd w:id="26"/>
      <w:r>
        <w:rPr>
          <w:rFonts w:ascii="Arial" w:eastAsia="Arial" w:hAnsi="Arial" w:cs="Arial"/>
          <w:i/>
          <w:sz w:val="18"/>
          <w:szCs w:val="18"/>
        </w:rPr>
        <w:t>F</w:t>
      </w:r>
      <w:r>
        <w:rPr>
          <w:rFonts w:ascii="Arial" w:eastAsia="Arial" w:hAnsi="Arial" w:cs="Arial"/>
          <w:i/>
          <w:spacing w:val="1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gure</w:t>
      </w:r>
      <w:r>
        <w:rPr>
          <w:rFonts w:ascii="Arial" w:eastAsia="Arial" w:hAnsi="Arial" w:cs="Arial"/>
          <w:i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 xml:space="preserve">12: </w:t>
      </w:r>
      <w:r>
        <w:rPr>
          <w:rFonts w:ascii="Arial" w:eastAsia="Arial" w:hAnsi="Arial" w:cs="Arial"/>
          <w:i/>
          <w:spacing w:val="-3"/>
          <w:sz w:val="18"/>
          <w:szCs w:val="18"/>
        </w:rPr>
        <w:t>A</w:t>
      </w:r>
      <w:r>
        <w:rPr>
          <w:rFonts w:ascii="Arial" w:eastAsia="Arial" w:hAnsi="Arial" w:cs="Arial"/>
          <w:i/>
          <w:sz w:val="18"/>
          <w:szCs w:val="18"/>
        </w:rPr>
        <w:t>n ea</w:t>
      </w:r>
      <w:r>
        <w:rPr>
          <w:rFonts w:ascii="Arial" w:eastAsia="Arial" w:hAnsi="Arial" w:cs="Arial"/>
          <w:i/>
          <w:spacing w:val="-3"/>
          <w:sz w:val="18"/>
          <w:szCs w:val="18"/>
        </w:rPr>
        <w:t>r</w:t>
      </w:r>
      <w:r>
        <w:rPr>
          <w:rFonts w:ascii="Arial" w:eastAsia="Arial" w:hAnsi="Arial" w:cs="Arial"/>
          <w:i/>
          <w:sz w:val="18"/>
          <w:szCs w:val="18"/>
        </w:rPr>
        <w:t>thq</w:t>
      </w:r>
      <w:r>
        <w:rPr>
          <w:rFonts w:ascii="Arial" w:eastAsia="Arial" w:hAnsi="Arial" w:cs="Arial"/>
          <w:i/>
          <w:spacing w:val="-2"/>
          <w:sz w:val="18"/>
          <w:szCs w:val="18"/>
        </w:rPr>
        <w:t>u</w:t>
      </w:r>
      <w:r>
        <w:rPr>
          <w:rFonts w:ascii="Arial" w:eastAsia="Arial" w:hAnsi="Arial" w:cs="Arial"/>
          <w:i/>
          <w:sz w:val="18"/>
          <w:szCs w:val="18"/>
        </w:rPr>
        <w:t>a</w:t>
      </w:r>
      <w:r>
        <w:rPr>
          <w:rFonts w:ascii="Arial" w:eastAsia="Arial" w:hAnsi="Arial" w:cs="Arial"/>
          <w:i/>
          <w:spacing w:val="-2"/>
          <w:sz w:val="18"/>
          <w:szCs w:val="18"/>
        </w:rPr>
        <w:t>k</w:t>
      </w:r>
      <w:r>
        <w:rPr>
          <w:rFonts w:ascii="Arial" w:eastAsia="Arial" w:hAnsi="Arial" w:cs="Arial"/>
          <w:i/>
          <w:sz w:val="18"/>
          <w:szCs w:val="18"/>
        </w:rPr>
        <w:t xml:space="preserve">e 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pacing w:val="-2"/>
          <w:sz w:val="18"/>
          <w:szCs w:val="18"/>
        </w:rPr>
        <w:t>au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ed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by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z w:val="18"/>
          <w:szCs w:val="18"/>
        </w:rPr>
        <w:t xml:space="preserve">he </w:t>
      </w:r>
      <w:r>
        <w:rPr>
          <w:rFonts w:ascii="Arial" w:eastAsia="Arial" w:hAnsi="Arial" w:cs="Arial"/>
          <w:i/>
          <w:spacing w:val="-2"/>
          <w:sz w:val="18"/>
          <w:szCs w:val="18"/>
        </w:rPr>
        <w:t>d</w:t>
      </w:r>
      <w:r>
        <w:rPr>
          <w:rFonts w:ascii="Arial" w:eastAsia="Arial" w:hAnsi="Arial" w:cs="Arial"/>
          <w:i/>
          <w:sz w:val="18"/>
          <w:szCs w:val="18"/>
        </w:rPr>
        <w:t>i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pacing w:val="-2"/>
          <w:sz w:val="18"/>
          <w:szCs w:val="18"/>
        </w:rPr>
        <w:t>p</w:t>
      </w:r>
      <w:r>
        <w:rPr>
          <w:rFonts w:ascii="Arial" w:eastAsia="Arial" w:hAnsi="Arial" w:cs="Arial"/>
          <w:i/>
          <w:sz w:val="18"/>
          <w:szCs w:val="18"/>
        </w:rPr>
        <w:t>l</w:t>
      </w:r>
      <w:r>
        <w:rPr>
          <w:rFonts w:ascii="Arial" w:eastAsia="Arial" w:hAnsi="Arial" w:cs="Arial"/>
          <w:i/>
          <w:spacing w:val="1"/>
          <w:sz w:val="18"/>
          <w:szCs w:val="18"/>
        </w:rPr>
        <w:t>ac</w:t>
      </w:r>
      <w:r>
        <w:rPr>
          <w:rFonts w:ascii="Arial" w:eastAsia="Arial" w:hAnsi="Arial" w:cs="Arial"/>
          <w:i/>
          <w:sz w:val="18"/>
          <w:szCs w:val="18"/>
        </w:rPr>
        <w:t>e</w:t>
      </w:r>
      <w:r>
        <w:rPr>
          <w:rFonts w:ascii="Arial" w:eastAsia="Arial" w:hAnsi="Arial" w:cs="Arial"/>
          <w:i/>
          <w:spacing w:val="-2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>ent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of t</w:t>
      </w:r>
      <w:r>
        <w:rPr>
          <w:rFonts w:ascii="Arial" w:eastAsia="Arial" w:hAnsi="Arial" w:cs="Arial"/>
          <w:i/>
          <w:spacing w:val="-2"/>
          <w:sz w:val="18"/>
          <w:szCs w:val="18"/>
        </w:rPr>
        <w:t>h</w:t>
      </w:r>
      <w:r>
        <w:rPr>
          <w:rFonts w:ascii="Arial" w:eastAsia="Arial" w:hAnsi="Arial" w:cs="Arial"/>
          <w:i/>
          <w:sz w:val="18"/>
          <w:szCs w:val="18"/>
        </w:rPr>
        <w:t>e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Earth</w:t>
      </w:r>
      <w:r>
        <w:rPr>
          <w:rFonts w:ascii="Arial" w:eastAsia="Arial" w:hAnsi="Arial" w:cs="Arial"/>
          <w:i/>
          <w:spacing w:val="-4"/>
          <w:sz w:val="18"/>
          <w:szCs w:val="18"/>
        </w:rPr>
        <w:t>’</w:t>
      </w:r>
      <w:r>
        <w:rPr>
          <w:rFonts w:ascii="Arial" w:eastAsia="Arial" w:hAnsi="Arial" w:cs="Arial"/>
          <w:i/>
          <w:sz w:val="18"/>
          <w:szCs w:val="18"/>
        </w:rPr>
        <w:t>s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c</w:t>
      </w:r>
      <w:r>
        <w:rPr>
          <w:rFonts w:ascii="Arial" w:eastAsia="Arial" w:hAnsi="Arial" w:cs="Arial"/>
          <w:i/>
          <w:sz w:val="18"/>
          <w:szCs w:val="18"/>
        </w:rPr>
        <w:t>ru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t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al</w:t>
      </w:r>
      <w:r>
        <w:rPr>
          <w:rFonts w:ascii="Arial" w:eastAsia="Arial" w:hAnsi="Arial" w:cs="Arial"/>
          <w:i/>
          <w:spacing w:val="-2"/>
          <w:sz w:val="18"/>
          <w:szCs w:val="18"/>
        </w:rPr>
        <w:t>o</w:t>
      </w:r>
      <w:r>
        <w:rPr>
          <w:rFonts w:ascii="Arial" w:eastAsia="Arial" w:hAnsi="Arial" w:cs="Arial"/>
          <w:i/>
          <w:sz w:val="18"/>
          <w:szCs w:val="18"/>
        </w:rPr>
        <w:t>ng a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fa</w:t>
      </w:r>
      <w:r>
        <w:rPr>
          <w:rFonts w:ascii="Arial" w:eastAsia="Arial" w:hAnsi="Arial" w:cs="Arial"/>
          <w:i/>
          <w:spacing w:val="-2"/>
          <w:sz w:val="18"/>
          <w:szCs w:val="18"/>
        </w:rPr>
        <w:t>u</w:t>
      </w:r>
      <w:r>
        <w:rPr>
          <w:rFonts w:ascii="Arial" w:eastAsia="Arial" w:hAnsi="Arial" w:cs="Arial"/>
          <w:i/>
          <w:sz w:val="18"/>
          <w:szCs w:val="18"/>
        </w:rPr>
        <w:t xml:space="preserve">lt </w:t>
      </w:r>
      <w:r>
        <w:rPr>
          <w:rFonts w:ascii="Arial" w:eastAsia="Arial" w:hAnsi="Arial" w:cs="Arial"/>
          <w:i/>
          <w:spacing w:val="-2"/>
          <w:sz w:val="18"/>
          <w:szCs w:val="18"/>
        </w:rPr>
        <w:t>p</w:t>
      </w:r>
      <w:r>
        <w:rPr>
          <w:rFonts w:ascii="Arial" w:eastAsia="Arial" w:hAnsi="Arial" w:cs="Arial"/>
          <w:i/>
          <w:sz w:val="18"/>
          <w:szCs w:val="18"/>
        </w:rPr>
        <w:t>l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z w:val="18"/>
          <w:szCs w:val="18"/>
        </w:rPr>
        <w:t>ne. T</w:t>
      </w:r>
      <w:r>
        <w:rPr>
          <w:rFonts w:ascii="Arial" w:eastAsia="Arial" w:hAnsi="Arial" w:cs="Arial"/>
          <w:i/>
          <w:spacing w:val="-2"/>
          <w:sz w:val="18"/>
          <w:szCs w:val="18"/>
        </w:rPr>
        <w:t>h</w:t>
      </w:r>
      <w:r>
        <w:rPr>
          <w:rFonts w:ascii="Arial" w:eastAsia="Arial" w:hAnsi="Arial" w:cs="Arial"/>
          <w:i/>
          <w:sz w:val="18"/>
          <w:szCs w:val="18"/>
        </w:rPr>
        <w:t>e d</w:t>
      </w:r>
      <w:r>
        <w:rPr>
          <w:rFonts w:ascii="Arial" w:eastAsia="Arial" w:hAnsi="Arial" w:cs="Arial"/>
          <w:i/>
          <w:spacing w:val="-2"/>
          <w:sz w:val="18"/>
          <w:szCs w:val="18"/>
        </w:rPr>
        <w:t>i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pacing w:val="-2"/>
          <w:sz w:val="18"/>
          <w:szCs w:val="18"/>
        </w:rPr>
        <w:t>p</w:t>
      </w:r>
      <w:r>
        <w:rPr>
          <w:rFonts w:ascii="Arial" w:eastAsia="Arial" w:hAnsi="Arial" w:cs="Arial"/>
          <w:i/>
          <w:sz w:val="18"/>
          <w:szCs w:val="18"/>
        </w:rPr>
        <w:t>la</w:t>
      </w:r>
      <w:r>
        <w:rPr>
          <w:rFonts w:ascii="Arial" w:eastAsia="Arial" w:hAnsi="Arial" w:cs="Arial"/>
          <w:i/>
          <w:spacing w:val="-2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e</w:t>
      </w:r>
      <w:r>
        <w:rPr>
          <w:rFonts w:ascii="Arial" w:eastAsia="Arial" w:hAnsi="Arial" w:cs="Arial"/>
          <w:i/>
          <w:spacing w:val="-2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 xml:space="preserve">ent 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tar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z w:val="18"/>
          <w:szCs w:val="18"/>
        </w:rPr>
        <w:t>s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at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 xml:space="preserve">the </w:t>
      </w:r>
      <w:r>
        <w:rPr>
          <w:rFonts w:ascii="Arial" w:eastAsia="Arial" w:hAnsi="Arial" w:cs="Arial"/>
          <w:i/>
          <w:spacing w:val="-2"/>
          <w:sz w:val="18"/>
          <w:szCs w:val="18"/>
        </w:rPr>
        <w:t>f</w:t>
      </w:r>
      <w:r>
        <w:rPr>
          <w:rFonts w:ascii="Arial" w:eastAsia="Arial" w:hAnsi="Arial" w:cs="Arial"/>
          <w:i/>
          <w:sz w:val="18"/>
          <w:szCs w:val="18"/>
        </w:rPr>
        <w:t>o</w:t>
      </w:r>
      <w:r>
        <w:rPr>
          <w:rFonts w:ascii="Arial" w:eastAsia="Arial" w:hAnsi="Arial" w:cs="Arial"/>
          <w:i/>
          <w:spacing w:val="-2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us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-2"/>
          <w:sz w:val="18"/>
          <w:szCs w:val="18"/>
        </w:rPr>
        <w:t>b</w:t>
      </w:r>
      <w:r>
        <w:rPr>
          <w:rFonts w:ascii="Arial" w:eastAsia="Arial" w:hAnsi="Arial" w:cs="Arial"/>
          <w:i/>
          <w:sz w:val="18"/>
          <w:szCs w:val="18"/>
        </w:rPr>
        <w:t>elow</w:t>
      </w:r>
      <w:r>
        <w:rPr>
          <w:rFonts w:ascii="Arial" w:eastAsia="Arial" w:hAnsi="Arial" w:cs="Arial"/>
          <w:i/>
          <w:spacing w:val="-3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the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s</w:t>
      </w:r>
      <w:r>
        <w:rPr>
          <w:rFonts w:ascii="Arial" w:eastAsia="Arial" w:hAnsi="Arial" w:cs="Arial"/>
          <w:i/>
          <w:sz w:val="18"/>
          <w:szCs w:val="18"/>
        </w:rPr>
        <w:t>urfa</w:t>
      </w:r>
      <w:r>
        <w:rPr>
          <w:rFonts w:ascii="Arial" w:eastAsia="Arial" w:hAnsi="Arial" w:cs="Arial"/>
          <w:i/>
          <w:spacing w:val="-2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e; t</w:t>
      </w:r>
      <w:r>
        <w:rPr>
          <w:rFonts w:ascii="Arial" w:eastAsia="Arial" w:hAnsi="Arial" w:cs="Arial"/>
          <w:i/>
          <w:spacing w:val="-2"/>
          <w:sz w:val="18"/>
          <w:szCs w:val="18"/>
        </w:rPr>
        <w:t>h</w:t>
      </w:r>
      <w:r>
        <w:rPr>
          <w:rFonts w:ascii="Arial" w:eastAsia="Arial" w:hAnsi="Arial" w:cs="Arial"/>
          <w:i/>
          <w:sz w:val="18"/>
          <w:szCs w:val="18"/>
        </w:rPr>
        <w:t>e e</w:t>
      </w:r>
      <w:r>
        <w:rPr>
          <w:rFonts w:ascii="Arial" w:eastAsia="Arial" w:hAnsi="Arial" w:cs="Arial"/>
          <w:i/>
          <w:spacing w:val="-2"/>
          <w:sz w:val="18"/>
          <w:szCs w:val="18"/>
        </w:rPr>
        <w:t>p</w:t>
      </w:r>
      <w:r>
        <w:rPr>
          <w:rFonts w:ascii="Arial" w:eastAsia="Arial" w:hAnsi="Arial" w:cs="Arial"/>
          <w:i/>
          <w:sz w:val="18"/>
          <w:szCs w:val="18"/>
        </w:rPr>
        <w:t>i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z w:val="18"/>
          <w:szCs w:val="18"/>
        </w:rPr>
        <w:t>ntre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is</w:t>
      </w:r>
      <w:r>
        <w:rPr>
          <w:rFonts w:ascii="Arial" w:eastAsia="Arial" w:hAnsi="Arial" w:cs="Arial"/>
          <w:i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dir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t</w:t>
      </w:r>
      <w:r>
        <w:rPr>
          <w:rFonts w:ascii="Arial" w:eastAsia="Arial" w:hAnsi="Arial" w:cs="Arial"/>
          <w:i/>
          <w:spacing w:val="-2"/>
          <w:sz w:val="18"/>
          <w:szCs w:val="18"/>
        </w:rPr>
        <w:t>l</w:t>
      </w:r>
      <w:r>
        <w:rPr>
          <w:rFonts w:ascii="Arial" w:eastAsia="Arial" w:hAnsi="Arial" w:cs="Arial"/>
          <w:i/>
          <w:sz w:val="18"/>
          <w:szCs w:val="18"/>
        </w:rPr>
        <w:t>y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ab</w:t>
      </w:r>
      <w:r>
        <w:rPr>
          <w:rFonts w:ascii="Arial" w:eastAsia="Arial" w:hAnsi="Arial" w:cs="Arial"/>
          <w:i/>
          <w:spacing w:val="-2"/>
          <w:sz w:val="18"/>
          <w:szCs w:val="18"/>
        </w:rPr>
        <w:t>o</w:t>
      </w:r>
      <w:r>
        <w:rPr>
          <w:rFonts w:ascii="Arial" w:eastAsia="Arial" w:hAnsi="Arial" w:cs="Arial"/>
          <w:i/>
          <w:spacing w:val="1"/>
          <w:sz w:val="18"/>
          <w:szCs w:val="18"/>
        </w:rPr>
        <w:t>v</w:t>
      </w:r>
      <w:r>
        <w:rPr>
          <w:rFonts w:ascii="Arial" w:eastAsia="Arial" w:hAnsi="Arial" w:cs="Arial"/>
          <w:i/>
          <w:sz w:val="18"/>
          <w:szCs w:val="18"/>
        </w:rPr>
        <w:t>e t</w:t>
      </w:r>
      <w:r>
        <w:rPr>
          <w:rFonts w:ascii="Arial" w:eastAsia="Arial" w:hAnsi="Arial" w:cs="Arial"/>
          <w:i/>
          <w:spacing w:val="-2"/>
          <w:sz w:val="18"/>
          <w:szCs w:val="18"/>
        </w:rPr>
        <w:t>h</w:t>
      </w:r>
      <w:r>
        <w:rPr>
          <w:rFonts w:ascii="Arial" w:eastAsia="Arial" w:hAnsi="Arial" w:cs="Arial"/>
          <w:i/>
          <w:sz w:val="18"/>
          <w:szCs w:val="18"/>
        </w:rPr>
        <w:t>e f</w:t>
      </w:r>
      <w:r>
        <w:rPr>
          <w:rFonts w:ascii="Arial" w:eastAsia="Arial" w:hAnsi="Arial" w:cs="Arial"/>
          <w:i/>
          <w:spacing w:val="-2"/>
          <w:sz w:val="18"/>
          <w:szCs w:val="18"/>
        </w:rPr>
        <w:t>o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pacing w:val="-2"/>
          <w:sz w:val="18"/>
          <w:szCs w:val="18"/>
        </w:rPr>
        <w:t>u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 xml:space="preserve">. </w:t>
      </w:r>
      <w:r>
        <w:rPr>
          <w:rFonts w:ascii="Arial" w:eastAsia="Arial" w:hAnsi="Arial" w:cs="Arial"/>
          <w:i/>
          <w:sz w:val="18"/>
          <w:szCs w:val="18"/>
        </w:rPr>
        <w:t>Ene</w:t>
      </w:r>
      <w:r>
        <w:rPr>
          <w:rFonts w:ascii="Arial" w:eastAsia="Arial" w:hAnsi="Arial" w:cs="Arial"/>
          <w:i/>
          <w:spacing w:val="-3"/>
          <w:sz w:val="18"/>
          <w:szCs w:val="18"/>
        </w:rPr>
        <w:t>r</w:t>
      </w:r>
      <w:r>
        <w:rPr>
          <w:rFonts w:ascii="Arial" w:eastAsia="Arial" w:hAnsi="Arial" w:cs="Arial"/>
          <w:i/>
          <w:sz w:val="18"/>
          <w:szCs w:val="18"/>
        </w:rPr>
        <w:t>gy</w:t>
      </w:r>
      <w:r>
        <w:rPr>
          <w:rFonts w:ascii="Arial" w:eastAsia="Arial" w:hAnsi="Arial" w:cs="Arial"/>
          <w:i/>
          <w:spacing w:val="6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ge</w:t>
      </w:r>
      <w:r>
        <w:rPr>
          <w:rFonts w:ascii="Arial" w:eastAsia="Arial" w:hAnsi="Arial" w:cs="Arial"/>
          <w:i/>
          <w:spacing w:val="-2"/>
          <w:sz w:val="18"/>
          <w:szCs w:val="18"/>
        </w:rPr>
        <w:t>ne</w:t>
      </w:r>
      <w:r>
        <w:rPr>
          <w:rFonts w:ascii="Arial" w:eastAsia="Arial" w:hAnsi="Arial" w:cs="Arial"/>
          <w:i/>
          <w:sz w:val="18"/>
          <w:szCs w:val="18"/>
        </w:rPr>
        <w:t>rated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-2"/>
          <w:sz w:val="18"/>
          <w:szCs w:val="18"/>
        </w:rPr>
        <w:t>b</w:t>
      </w:r>
      <w:r>
        <w:rPr>
          <w:rFonts w:ascii="Arial" w:eastAsia="Arial" w:hAnsi="Arial" w:cs="Arial"/>
          <w:i/>
          <w:sz w:val="18"/>
          <w:szCs w:val="18"/>
        </w:rPr>
        <w:t>y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z w:val="18"/>
          <w:szCs w:val="18"/>
        </w:rPr>
        <w:t>he earth</w:t>
      </w:r>
      <w:r>
        <w:rPr>
          <w:rFonts w:ascii="Arial" w:eastAsia="Arial" w:hAnsi="Arial" w:cs="Arial"/>
          <w:i/>
          <w:spacing w:val="-2"/>
          <w:sz w:val="18"/>
          <w:szCs w:val="18"/>
        </w:rPr>
        <w:t>q</w:t>
      </w:r>
      <w:r>
        <w:rPr>
          <w:rFonts w:ascii="Arial" w:eastAsia="Arial" w:hAnsi="Arial" w:cs="Arial"/>
          <w:i/>
          <w:sz w:val="18"/>
          <w:szCs w:val="18"/>
        </w:rPr>
        <w:t>ua</w:t>
      </w:r>
      <w:r>
        <w:rPr>
          <w:rFonts w:ascii="Arial" w:eastAsia="Arial" w:hAnsi="Arial" w:cs="Arial"/>
          <w:i/>
          <w:spacing w:val="-2"/>
          <w:sz w:val="18"/>
          <w:szCs w:val="18"/>
        </w:rPr>
        <w:t>k</w:t>
      </w:r>
      <w:r>
        <w:rPr>
          <w:rFonts w:ascii="Arial" w:eastAsia="Arial" w:hAnsi="Arial" w:cs="Arial"/>
          <w:i/>
          <w:sz w:val="18"/>
          <w:szCs w:val="18"/>
        </w:rPr>
        <w:t>e tr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pacing w:val="1"/>
          <w:sz w:val="18"/>
          <w:szCs w:val="18"/>
        </w:rPr>
        <w:t>v</w:t>
      </w:r>
      <w:r>
        <w:rPr>
          <w:rFonts w:ascii="Arial" w:eastAsia="Arial" w:hAnsi="Arial" w:cs="Arial"/>
          <w:i/>
          <w:sz w:val="18"/>
          <w:szCs w:val="18"/>
        </w:rPr>
        <w:t>e</w:t>
      </w:r>
      <w:r>
        <w:rPr>
          <w:rFonts w:ascii="Arial" w:eastAsia="Arial" w:hAnsi="Arial" w:cs="Arial"/>
          <w:i/>
          <w:spacing w:val="-2"/>
          <w:sz w:val="18"/>
          <w:szCs w:val="18"/>
        </w:rPr>
        <w:t>l</w:t>
      </w:r>
      <w:r>
        <w:rPr>
          <w:rFonts w:ascii="Arial" w:eastAsia="Arial" w:hAnsi="Arial" w:cs="Arial"/>
          <w:i/>
          <w:sz w:val="18"/>
          <w:szCs w:val="18"/>
        </w:rPr>
        <w:t>s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aw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z w:val="18"/>
          <w:szCs w:val="18"/>
        </w:rPr>
        <w:t>y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f</w:t>
      </w:r>
      <w:r>
        <w:rPr>
          <w:rFonts w:ascii="Arial" w:eastAsia="Arial" w:hAnsi="Arial" w:cs="Arial"/>
          <w:i/>
          <w:spacing w:val="-3"/>
          <w:sz w:val="18"/>
          <w:szCs w:val="18"/>
        </w:rPr>
        <w:t>r</w:t>
      </w:r>
      <w:r>
        <w:rPr>
          <w:rFonts w:ascii="Arial" w:eastAsia="Arial" w:hAnsi="Arial" w:cs="Arial"/>
          <w:i/>
          <w:sz w:val="18"/>
          <w:szCs w:val="18"/>
        </w:rPr>
        <w:t>om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the f</w:t>
      </w:r>
      <w:r>
        <w:rPr>
          <w:rFonts w:ascii="Arial" w:eastAsia="Arial" w:hAnsi="Arial" w:cs="Arial"/>
          <w:i/>
          <w:spacing w:val="-2"/>
          <w:sz w:val="18"/>
          <w:szCs w:val="18"/>
        </w:rPr>
        <w:t>o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pacing w:val="-2"/>
          <w:sz w:val="18"/>
          <w:szCs w:val="18"/>
        </w:rPr>
        <w:t>u</w:t>
      </w:r>
      <w:r>
        <w:rPr>
          <w:rFonts w:ascii="Arial" w:eastAsia="Arial" w:hAnsi="Arial" w:cs="Arial"/>
          <w:i/>
          <w:sz w:val="18"/>
          <w:szCs w:val="18"/>
        </w:rPr>
        <w:t>s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i</w:t>
      </w:r>
      <w:r>
        <w:rPr>
          <w:rFonts w:ascii="Arial" w:eastAsia="Arial" w:hAnsi="Arial" w:cs="Arial"/>
          <w:i/>
          <w:sz w:val="18"/>
          <w:szCs w:val="18"/>
        </w:rPr>
        <w:t>n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a</w:t>
      </w:r>
      <w:r>
        <w:rPr>
          <w:rFonts w:ascii="Arial" w:eastAsia="Arial" w:hAnsi="Arial" w:cs="Arial"/>
          <w:i/>
          <w:spacing w:val="-2"/>
          <w:sz w:val="18"/>
          <w:szCs w:val="18"/>
        </w:rPr>
        <w:t>l</w:t>
      </w:r>
      <w:r>
        <w:rPr>
          <w:rFonts w:ascii="Arial" w:eastAsia="Arial" w:hAnsi="Arial" w:cs="Arial"/>
          <w:i/>
          <w:sz w:val="18"/>
          <w:szCs w:val="18"/>
        </w:rPr>
        <w:t>l di</w:t>
      </w:r>
      <w:r>
        <w:rPr>
          <w:rFonts w:ascii="Arial" w:eastAsia="Arial" w:hAnsi="Arial" w:cs="Arial"/>
          <w:i/>
          <w:spacing w:val="-3"/>
          <w:sz w:val="18"/>
          <w:szCs w:val="18"/>
        </w:rPr>
        <w:t>r</w:t>
      </w:r>
      <w:r>
        <w:rPr>
          <w:rFonts w:ascii="Arial" w:eastAsia="Arial" w:hAnsi="Arial" w:cs="Arial"/>
          <w:i/>
          <w:sz w:val="18"/>
          <w:szCs w:val="18"/>
        </w:rPr>
        <w:t>e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z w:val="18"/>
          <w:szCs w:val="18"/>
        </w:rPr>
        <w:t>io</w:t>
      </w:r>
      <w:r>
        <w:rPr>
          <w:rFonts w:ascii="Arial" w:eastAsia="Arial" w:hAnsi="Arial" w:cs="Arial"/>
          <w:i/>
          <w:spacing w:val="-2"/>
          <w:sz w:val="18"/>
          <w:szCs w:val="18"/>
        </w:rPr>
        <w:t>n</w:t>
      </w:r>
      <w:r>
        <w:rPr>
          <w:rFonts w:ascii="Arial" w:eastAsia="Arial" w:hAnsi="Arial" w:cs="Arial"/>
          <w:i/>
          <w:sz w:val="18"/>
          <w:szCs w:val="18"/>
        </w:rPr>
        <w:t>s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z w:val="18"/>
          <w:szCs w:val="18"/>
        </w:rPr>
        <w:t>s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-1"/>
          <w:sz w:val="18"/>
          <w:szCs w:val="18"/>
        </w:rPr>
        <w:t>s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z w:val="18"/>
          <w:szCs w:val="18"/>
        </w:rPr>
        <w:t>i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pacing w:val="-2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>ic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w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pacing w:val="1"/>
          <w:sz w:val="18"/>
          <w:szCs w:val="18"/>
        </w:rPr>
        <w:t>v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.</w:t>
      </w:r>
    </w:p>
    <w:p w:rsidR="00390CA3" w:rsidRDefault="00390CA3">
      <w:pPr>
        <w:rPr>
          <w:rFonts w:ascii="Arial" w:eastAsia="Arial" w:hAnsi="Arial" w:cs="Arial"/>
          <w:sz w:val="18"/>
          <w:szCs w:val="18"/>
        </w:rPr>
        <w:sectPr w:rsidR="00390CA3">
          <w:footerReference w:type="default" r:id="rId53"/>
          <w:pgSz w:w="11907" w:h="16840"/>
          <w:pgMar w:top="1560" w:right="1280" w:bottom="780" w:left="1280" w:header="0" w:footer="585" w:gutter="0"/>
          <w:cols w:space="720"/>
        </w:sectPr>
      </w:pPr>
    </w:p>
    <w:p w:rsidR="00390CA3" w:rsidRDefault="00390CA3">
      <w:pPr>
        <w:spacing w:before="7" w:line="130" w:lineRule="exact"/>
        <w:rPr>
          <w:sz w:val="13"/>
          <w:szCs w:val="13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pStyle w:val="BodyText"/>
        <w:spacing w:before="74" w:line="290" w:lineRule="auto"/>
        <w:ind w:right="140"/>
      </w:pPr>
      <w:r>
        <w:rPr>
          <w:spacing w:val="3"/>
        </w:rPr>
        <w:t>T</w:t>
      </w:r>
      <w:r>
        <w:t>he</w:t>
      </w:r>
      <w:r>
        <w:rPr>
          <w:spacing w:val="-7"/>
        </w:rPr>
        <w:t xml:space="preserve"> </w:t>
      </w:r>
      <w:r>
        <w:t>b</w:t>
      </w:r>
      <w:r>
        <w:rPr>
          <w:spacing w:val="-1"/>
        </w:rPr>
        <w:t>a</w:t>
      </w:r>
      <w:r>
        <w:rPr>
          <w:spacing w:val="1"/>
        </w:rPr>
        <w:t>s</w:t>
      </w:r>
      <w:r>
        <w:rPr>
          <w:spacing w:val="-1"/>
        </w:rPr>
        <w:t>i</w:t>
      </w:r>
      <w:r>
        <w:t>c</w:t>
      </w:r>
      <w:r>
        <w:rPr>
          <w:spacing w:val="-4"/>
        </w:rPr>
        <w:t xml:space="preserve"> </w:t>
      </w:r>
      <w:r>
        <w:t>pro</w:t>
      </w:r>
      <w:r>
        <w:rPr>
          <w:spacing w:val="1"/>
        </w:rPr>
        <w:t>c</w:t>
      </w:r>
      <w:r>
        <w:t>ess</w:t>
      </w:r>
      <w:r>
        <w:rPr>
          <w:spacing w:val="-5"/>
        </w:rPr>
        <w:t xml:space="preserve"> </w:t>
      </w:r>
      <w:r>
        <w:t>re</w:t>
      </w:r>
      <w:r>
        <w:rPr>
          <w:spacing w:val="-1"/>
        </w:rPr>
        <w:t>q</w:t>
      </w:r>
      <w:r>
        <w:rPr>
          <w:spacing w:val="1"/>
        </w:rPr>
        <w:t>u</w:t>
      </w:r>
      <w:r>
        <w:rPr>
          <w:spacing w:val="-1"/>
        </w:rPr>
        <w:t>i</w:t>
      </w:r>
      <w:r>
        <w:t>red</w:t>
      </w:r>
      <w:r>
        <w:rPr>
          <w:spacing w:val="-4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-7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6"/>
        </w:rPr>
        <w:t xml:space="preserve"> </w:t>
      </w:r>
      <w:r>
        <w:t>c</w:t>
      </w:r>
      <w:r>
        <w:rPr>
          <w:spacing w:val="1"/>
        </w:rPr>
        <w:t>a</w:t>
      </w:r>
      <w:r>
        <w:rPr>
          <w:spacing w:val="-1"/>
        </w:rPr>
        <w:t>l</w:t>
      </w:r>
      <w:r>
        <w:rPr>
          <w:spacing w:val="1"/>
        </w:rPr>
        <w:t>c</w:t>
      </w:r>
      <w:r>
        <w:t>ulation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6"/>
        </w:rPr>
        <w:t xml:space="preserve"> </w:t>
      </w:r>
      <w:r>
        <w:t>locat</w:t>
      </w:r>
      <w:r>
        <w:rPr>
          <w:spacing w:val="-2"/>
        </w:rPr>
        <w:t>i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</w:t>
      </w:r>
      <w:r>
        <w:rPr>
          <w:spacing w:val="-1"/>
        </w:rPr>
        <w:t>a</w:t>
      </w:r>
      <w:r>
        <w:t>rt</w:t>
      </w:r>
      <w:r>
        <w:rPr>
          <w:spacing w:val="1"/>
        </w:rPr>
        <w:t>h</w:t>
      </w:r>
      <w:r>
        <w:t>q</w:t>
      </w:r>
      <w:r>
        <w:rPr>
          <w:spacing w:val="-1"/>
        </w:rPr>
        <w:t>u</w:t>
      </w:r>
      <w:r>
        <w:t>a</w:t>
      </w:r>
      <w:r>
        <w:rPr>
          <w:spacing w:val="3"/>
        </w:rPr>
        <w:t>k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e</w:t>
      </w:r>
      <w:r>
        <w:rPr>
          <w:spacing w:val="1"/>
        </w:rPr>
        <w:t>p</w:t>
      </w:r>
      <w:r>
        <w:rPr>
          <w:spacing w:val="-1"/>
        </w:rPr>
        <w:t>i</w:t>
      </w:r>
      <w:r>
        <w:rPr>
          <w:spacing w:val="1"/>
        </w:rPr>
        <w:t>c</w:t>
      </w:r>
      <w:r>
        <w:t>e</w:t>
      </w:r>
      <w:r>
        <w:rPr>
          <w:spacing w:val="-1"/>
        </w:rPr>
        <w:t>n</w:t>
      </w:r>
      <w:r>
        <w:t>tre</w:t>
      </w:r>
      <w:r>
        <w:rPr>
          <w:spacing w:val="1"/>
        </w:rPr>
        <w:t xml:space="preserve"> </w:t>
      </w:r>
      <w:r>
        <w:rPr>
          <w:spacing w:val="-1"/>
        </w:rPr>
        <w:t>i</w:t>
      </w:r>
      <w:r>
        <w:rPr>
          <w:spacing w:val="1"/>
        </w:rPr>
        <w:t>n</w:t>
      </w:r>
      <w:r>
        <w:rPr>
          <w:spacing w:val="-2"/>
        </w:rPr>
        <w:t>v</w:t>
      </w:r>
      <w:r>
        <w:rPr>
          <w:spacing w:val="1"/>
        </w:rPr>
        <w:t>o</w:t>
      </w:r>
      <w:r>
        <w:rPr>
          <w:spacing w:val="-1"/>
        </w:rPr>
        <w:t>l</w:t>
      </w:r>
      <w:r>
        <w:rPr>
          <w:spacing w:val="1"/>
        </w:rPr>
        <w:t>v</w:t>
      </w:r>
      <w:r>
        <w:t>es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ree</w:t>
      </w:r>
      <w:r>
        <w:rPr>
          <w:w w:val="99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2"/>
        </w:rPr>
        <w:t>i</w:t>
      </w:r>
      <w:r>
        <w:t>n</w:t>
      </w:r>
      <w:r>
        <w:rPr>
          <w:spacing w:val="-11"/>
        </w:rPr>
        <w:t xml:space="preserve"> </w:t>
      </w:r>
      <w:r>
        <w:t>ste</w:t>
      </w:r>
      <w:r>
        <w:rPr>
          <w:spacing w:val="-1"/>
        </w:rPr>
        <w:t>p</w:t>
      </w:r>
      <w:r>
        <w:rPr>
          <w:spacing w:val="1"/>
        </w:rPr>
        <w:t>s</w:t>
      </w:r>
      <w:r>
        <w:t>.</w:t>
      </w:r>
    </w:p>
    <w:p w:rsidR="00390CA3" w:rsidRDefault="00390CA3">
      <w:pPr>
        <w:spacing w:before="6" w:line="190" w:lineRule="exact"/>
        <w:rPr>
          <w:sz w:val="19"/>
          <w:szCs w:val="19"/>
        </w:rPr>
      </w:pPr>
    </w:p>
    <w:p w:rsidR="00390CA3" w:rsidRDefault="00BD6A69">
      <w:pPr>
        <w:pStyle w:val="BodyText"/>
        <w:numPr>
          <w:ilvl w:val="0"/>
          <w:numId w:val="18"/>
        </w:numPr>
        <w:tabs>
          <w:tab w:val="left" w:pos="846"/>
        </w:tabs>
        <w:spacing w:line="293" w:lineRule="auto"/>
        <w:ind w:left="846" w:right="216"/>
      </w:pPr>
      <w:r>
        <w:t>Ca</w:t>
      </w:r>
      <w:r>
        <w:rPr>
          <w:spacing w:val="-2"/>
        </w:rPr>
        <w:t>l</w:t>
      </w:r>
      <w:r>
        <w:rPr>
          <w:spacing w:val="1"/>
        </w:rPr>
        <w:t>cu</w:t>
      </w:r>
      <w:r>
        <w:rPr>
          <w:spacing w:val="-1"/>
        </w:rPr>
        <w:t>l</w:t>
      </w:r>
      <w:r>
        <w:t>ate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4"/>
        </w:rPr>
        <w:t xml:space="preserve"> </w:t>
      </w:r>
      <w:r>
        <w:t>t</w:t>
      </w:r>
      <w:r>
        <w:rPr>
          <w:spacing w:val="-2"/>
        </w:rPr>
        <w:t>i</w:t>
      </w:r>
      <w:r>
        <w:rPr>
          <w:spacing w:val="4"/>
        </w:rPr>
        <w:t>m</w:t>
      </w:r>
      <w:r>
        <w:t>e</w:t>
      </w:r>
      <w:r>
        <w:rPr>
          <w:spacing w:val="-5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1"/>
        </w:rPr>
        <w:t>t</w:t>
      </w:r>
      <w:r>
        <w:t>er</w:t>
      </w:r>
      <w:r>
        <w:rPr>
          <w:spacing w:val="-1"/>
        </w:rPr>
        <w:t>v</w:t>
      </w:r>
      <w:r>
        <w:rPr>
          <w:spacing w:val="1"/>
        </w:rPr>
        <w:t>a</w:t>
      </w:r>
      <w:r>
        <w:t>l</w:t>
      </w:r>
      <w:r>
        <w:rPr>
          <w:spacing w:val="-7"/>
        </w:rPr>
        <w:t xml:space="preserve"> </w:t>
      </w:r>
      <w:r>
        <w:rPr>
          <w:spacing w:val="3"/>
        </w:rPr>
        <w:t>(</w:t>
      </w:r>
      <w:r>
        <w:rPr>
          <w:spacing w:val="-1"/>
        </w:rPr>
        <w:t>i</w:t>
      </w:r>
      <w:r>
        <w:t>n</w:t>
      </w:r>
      <w:r>
        <w:rPr>
          <w:spacing w:val="-5"/>
        </w:rPr>
        <w:t xml:space="preserve"> </w:t>
      </w:r>
      <w:r>
        <w:t>seco</w:t>
      </w:r>
      <w:r>
        <w:rPr>
          <w:spacing w:val="1"/>
        </w:rPr>
        <w:t>n</w:t>
      </w:r>
      <w:r>
        <w:t>ds)</w:t>
      </w:r>
      <w:r>
        <w:rPr>
          <w:spacing w:val="-5"/>
        </w:rPr>
        <w:t xml:space="preserve"> </w:t>
      </w:r>
      <w:r>
        <w:t>b</w:t>
      </w:r>
      <w:r>
        <w:rPr>
          <w:spacing w:val="-1"/>
        </w:rPr>
        <w:t>e</w:t>
      </w:r>
      <w:r>
        <w:rPr>
          <w:spacing w:val="2"/>
        </w:rPr>
        <w:t>t</w:t>
      </w:r>
      <w:r>
        <w:t>ween</w:t>
      </w:r>
      <w:r>
        <w:rPr>
          <w:spacing w:val="-4"/>
        </w:rPr>
        <w:t xml:space="preserve"> </w:t>
      </w:r>
      <w:r>
        <w:t>P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4"/>
        </w:rPr>
        <w:t xml:space="preserve"> </w:t>
      </w:r>
      <w:r>
        <w:t>S</w:t>
      </w:r>
      <w:r>
        <w:rPr>
          <w:spacing w:val="-5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a</w:t>
      </w:r>
      <w:r>
        <w:rPr>
          <w:spacing w:val="-2"/>
        </w:rPr>
        <w:t>v</w:t>
      </w:r>
      <w:r>
        <w:t>es</w:t>
      </w:r>
      <w:r>
        <w:rPr>
          <w:spacing w:val="-2"/>
        </w:rPr>
        <w:t xml:space="preserve"> </w:t>
      </w:r>
      <w:r>
        <w:t>us</w:t>
      </w:r>
      <w:r>
        <w:rPr>
          <w:spacing w:val="-1"/>
        </w:rPr>
        <w:t>i</w:t>
      </w:r>
      <w:r>
        <w:rPr>
          <w:spacing w:val="1"/>
        </w:rPr>
        <w:t>n</w:t>
      </w:r>
      <w:r>
        <w:t>g</w:t>
      </w:r>
      <w:r>
        <w:rPr>
          <w:spacing w:val="-6"/>
        </w:rPr>
        <w:t xml:space="preserve"> </w:t>
      </w:r>
      <w:r>
        <w:rPr>
          <w:spacing w:val="-1"/>
        </w:rPr>
        <w:t>d</w:t>
      </w:r>
      <w:r>
        <w:rPr>
          <w:spacing w:val="1"/>
        </w:rPr>
        <w:t>a</w:t>
      </w:r>
      <w:r>
        <w:t>ta</w:t>
      </w:r>
      <w:r>
        <w:rPr>
          <w:spacing w:val="-6"/>
        </w:rPr>
        <w:t xml:space="preserve"> </w:t>
      </w:r>
      <w:r>
        <w:rPr>
          <w:spacing w:val="2"/>
        </w:rPr>
        <w:t>f</w:t>
      </w:r>
      <w:r>
        <w:t>rom</w:t>
      </w:r>
      <w:r>
        <w:rPr>
          <w:spacing w:val="-1"/>
        </w:rPr>
        <w:t xml:space="preserve"> </w:t>
      </w:r>
      <w:r>
        <w:rPr>
          <w:spacing w:val="-3"/>
        </w:rPr>
        <w:t>a</w:t>
      </w:r>
      <w:r>
        <w:t>t</w:t>
      </w:r>
      <w:r>
        <w:rPr>
          <w:spacing w:val="-6"/>
        </w:rPr>
        <w:t xml:space="preserve"> </w:t>
      </w:r>
      <w:r>
        <w:rPr>
          <w:spacing w:val="-2"/>
        </w:rPr>
        <w:t>l</w:t>
      </w:r>
      <w:r>
        <w:rPr>
          <w:spacing w:val="1"/>
        </w:rPr>
        <w:t>e</w:t>
      </w:r>
      <w:r>
        <w:t>ast</w:t>
      </w:r>
      <w:r>
        <w:rPr>
          <w:spacing w:val="-6"/>
        </w:rPr>
        <w:t xml:space="preserve"> </w:t>
      </w:r>
      <w:r>
        <w:t>t</w:t>
      </w:r>
      <w:r>
        <w:rPr>
          <w:spacing w:val="-1"/>
        </w:rPr>
        <w:t>h</w:t>
      </w:r>
      <w:r>
        <w:t>ree</w:t>
      </w:r>
      <w:r>
        <w:rPr>
          <w:w w:val="99"/>
        </w:rPr>
        <w:t xml:space="preserve"> </w:t>
      </w:r>
      <w:r>
        <w:t>d</w:t>
      </w:r>
      <w:r>
        <w:rPr>
          <w:spacing w:val="-2"/>
        </w:rPr>
        <w:t>i</w:t>
      </w:r>
      <w:r>
        <w:rPr>
          <w:spacing w:val="2"/>
        </w:rPr>
        <w:t>ff</w:t>
      </w:r>
      <w:r>
        <w:t>erent</w:t>
      </w:r>
      <w:r>
        <w:rPr>
          <w:spacing w:val="-21"/>
        </w:rPr>
        <w:t xml:space="preserve"> </w:t>
      </w:r>
      <w:r>
        <w:t>se</w:t>
      </w:r>
      <w:r>
        <w:rPr>
          <w:spacing w:val="-2"/>
        </w:rPr>
        <w:t>i</w:t>
      </w:r>
      <w:r>
        <w:rPr>
          <w:spacing w:val="1"/>
        </w:rPr>
        <w:t>s</w:t>
      </w:r>
      <w:r>
        <w:rPr>
          <w:spacing w:val="4"/>
        </w:rPr>
        <w:t>m</w:t>
      </w:r>
      <w:r>
        <w:t>o</w:t>
      </w:r>
      <w:r>
        <w:rPr>
          <w:spacing w:val="-1"/>
        </w:rPr>
        <w:t>g</w:t>
      </w:r>
      <w:r>
        <w:t>r</w:t>
      </w:r>
      <w:r>
        <w:rPr>
          <w:spacing w:val="-3"/>
        </w:rPr>
        <w:t>a</w:t>
      </w:r>
      <w:r>
        <w:rPr>
          <w:spacing w:val="4"/>
        </w:rPr>
        <w:t>m</w:t>
      </w:r>
      <w:r>
        <w:rPr>
          <w:spacing w:val="1"/>
        </w:rPr>
        <w:t>s</w:t>
      </w:r>
      <w:r>
        <w:t>.</w:t>
      </w:r>
    </w:p>
    <w:p w:rsidR="00390CA3" w:rsidRDefault="00BD6A69">
      <w:pPr>
        <w:pStyle w:val="BodyText"/>
        <w:numPr>
          <w:ilvl w:val="0"/>
          <w:numId w:val="18"/>
        </w:numPr>
        <w:tabs>
          <w:tab w:val="left" w:pos="846"/>
        </w:tabs>
        <w:spacing w:before="59" w:line="292" w:lineRule="auto"/>
        <w:ind w:left="846" w:right="201"/>
      </w:pPr>
      <w:r>
        <w:t>Co</w:t>
      </w:r>
      <w:r>
        <w:rPr>
          <w:spacing w:val="1"/>
        </w:rPr>
        <w:t>n</w:t>
      </w:r>
      <w:r>
        <w:rPr>
          <w:spacing w:val="-2"/>
        </w:rPr>
        <w:t>v</w:t>
      </w:r>
      <w:r>
        <w:t>ert</w:t>
      </w:r>
      <w:r>
        <w:rPr>
          <w:spacing w:val="-7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rPr>
          <w:spacing w:val="-1"/>
        </w:rPr>
        <w:t>i</w:t>
      </w:r>
      <w:r>
        <w:rPr>
          <w:spacing w:val="4"/>
        </w:rPr>
        <w:t>m</w:t>
      </w:r>
      <w:r>
        <w:t>e</w:t>
      </w:r>
      <w:r>
        <w:rPr>
          <w:spacing w:val="-7"/>
        </w:rPr>
        <w:t xml:space="preserve"> </w:t>
      </w:r>
      <w:r>
        <w:rPr>
          <w:spacing w:val="-1"/>
        </w:rPr>
        <w:t>di</w:t>
      </w:r>
      <w:r>
        <w:rPr>
          <w:spacing w:val="2"/>
        </w:rPr>
        <w:t>ff</w:t>
      </w:r>
      <w:r>
        <w:t>erence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1"/>
        </w:rPr>
        <w:t>t</w:t>
      </w:r>
      <w:r>
        <w:t>o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d</w:t>
      </w:r>
      <w:r>
        <w:rPr>
          <w:spacing w:val="-2"/>
        </w:rPr>
        <w:t>i</w:t>
      </w:r>
      <w:r>
        <w:rPr>
          <w:spacing w:val="1"/>
        </w:rPr>
        <w:t>s</w:t>
      </w:r>
      <w:r>
        <w:t>t</w:t>
      </w:r>
      <w:r>
        <w:rPr>
          <w:spacing w:val="1"/>
        </w:rPr>
        <w:t>a</w:t>
      </w:r>
      <w:r>
        <w:t>nce</w:t>
      </w:r>
      <w:r>
        <w:rPr>
          <w:spacing w:val="-6"/>
        </w:rPr>
        <w:t xml:space="preserve"> </w:t>
      </w:r>
      <w:r>
        <w:rPr>
          <w:spacing w:val="-1"/>
        </w:rPr>
        <w:t>b</w:t>
      </w:r>
      <w:r>
        <w:rPr>
          <w:spacing w:val="1"/>
        </w:rPr>
        <w:t>e</w:t>
      </w:r>
      <w:r>
        <w:rPr>
          <w:spacing w:val="2"/>
        </w:rPr>
        <w:t>t</w:t>
      </w:r>
      <w:r>
        <w:rPr>
          <w:spacing w:val="-3"/>
        </w:rPr>
        <w:t>w</w:t>
      </w:r>
      <w:r>
        <w:t>e</w:t>
      </w:r>
      <w:r>
        <w:rPr>
          <w:spacing w:val="1"/>
        </w:rPr>
        <w:t>e</w:t>
      </w:r>
      <w:r>
        <w:t>n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-7"/>
        </w:rPr>
        <w:t xml:space="preserve"> </w:t>
      </w:r>
      <w:r>
        <w:t>re</w:t>
      </w:r>
      <w:r>
        <w:rPr>
          <w:spacing w:val="1"/>
        </w:rPr>
        <w:t>c</w:t>
      </w:r>
      <w:r>
        <w:t>ord</w:t>
      </w:r>
      <w:r>
        <w:rPr>
          <w:spacing w:val="1"/>
        </w:rPr>
        <w:t>i</w:t>
      </w:r>
      <w:r>
        <w:t>ng</w:t>
      </w:r>
      <w:r>
        <w:rPr>
          <w:spacing w:val="-6"/>
        </w:rPr>
        <w:t xml:space="preserve"> </w:t>
      </w:r>
      <w:r>
        <w:t>sta</w:t>
      </w:r>
      <w:r>
        <w:rPr>
          <w:spacing w:val="1"/>
        </w:rPr>
        <w:t>t</w:t>
      </w:r>
      <w:r>
        <w:rPr>
          <w:spacing w:val="-1"/>
        </w:rPr>
        <w:t>i</w:t>
      </w:r>
      <w:r>
        <w:rPr>
          <w:spacing w:val="1"/>
        </w:rPr>
        <w:t>o</w:t>
      </w:r>
      <w:r>
        <w:t>n</w:t>
      </w:r>
      <w:r>
        <w:rPr>
          <w:spacing w:val="-7"/>
        </w:rPr>
        <w:t xml:space="preserve"> </w:t>
      </w:r>
      <w:r>
        <w:rPr>
          <w:spacing w:val="-1"/>
        </w:rPr>
        <w:t>a</w:t>
      </w:r>
      <w:r>
        <w:rPr>
          <w:spacing w:val="1"/>
        </w:rPr>
        <w:t>n</w:t>
      </w:r>
      <w:r>
        <w:t>d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5"/>
        </w:rPr>
        <w:t xml:space="preserve"> </w:t>
      </w:r>
      <w:r>
        <w:t>e</w:t>
      </w:r>
      <w:r>
        <w:rPr>
          <w:spacing w:val="-1"/>
        </w:rPr>
        <w:t>pi</w:t>
      </w:r>
      <w:r>
        <w:rPr>
          <w:spacing w:val="1"/>
        </w:rPr>
        <w:t>ce</w:t>
      </w:r>
      <w:r>
        <w:t>ntre</w:t>
      </w:r>
      <w:r>
        <w:rPr>
          <w:spacing w:val="-7"/>
        </w:rPr>
        <w:t xml:space="preserve"> </w:t>
      </w:r>
      <w:r>
        <w:t>(</w:t>
      </w:r>
      <w:r>
        <w:rPr>
          <w:spacing w:val="1"/>
        </w:rPr>
        <w:t>i</w:t>
      </w:r>
      <w:r>
        <w:t>n</w:t>
      </w:r>
      <w:r>
        <w:rPr>
          <w:w w:val="99"/>
        </w:rPr>
        <w:t xml:space="preserve"> </w:t>
      </w:r>
      <w:r>
        <w:rPr>
          <w:spacing w:val="3"/>
        </w:rPr>
        <w:t>k</w:t>
      </w:r>
      <w:r>
        <w:rPr>
          <w:spacing w:val="-1"/>
        </w:rPr>
        <w:t>il</w:t>
      </w:r>
      <w:r>
        <w:rPr>
          <w:spacing w:val="-3"/>
        </w:rPr>
        <w:t>o</w:t>
      </w:r>
      <w:r>
        <w:rPr>
          <w:spacing w:val="4"/>
        </w:rPr>
        <w:t>m</w:t>
      </w:r>
      <w:r>
        <w:t>etre</w:t>
      </w:r>
      <w:r>
        <w:rPr>
          <w:spacing w:val="1"/>
        </w:rPr>
        <w:t>s</w:t>
      </w:r>
      <w:r>
        <w:t>).</w:t>
      </w:r>
      <w:r>
        <w:rPr>
          <w:spacing w:val="-7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t</w:t>
      </w:r>
      <w:r>
        <w:rPr>
          <w:spacing w:val="-1"/>
        </w:rPr>
        <w:t>e</w:t>
      </w:r>
      <w:r>
        <w:rPr>
          <w:spacing w:val="1"/>
        </w:rPr>
        <w:t>c</w:t>
      </w:r>
      <w:r>
        <w:t>h</w:t>
      </w:r>
      <w:r>
        <w:rPr>
          <w:spacing w:val="1"/>
        </w:rPr>
        <w:t>n</w:t>
      </w:r>
      <w:r>
        <w:rPr>
          <w:spacing w:val="-1"/>
        </w:rPr>
        <w:t>i</w:t>
      </w:r>
      <w:r>
        <w:rPr>
          <w:spacing w:val="1"/>
        </w:rPr>
        <w:t>q</w:t>
      </w:r>
      <w:r>
        <w:t>ue</w:t>
      </w:r>
      <w:r>
        <w:rPr>
          <w:spacing w:val="-5"/>
        </w:rPr>
        <w:t xml:space="preserve"> </w:t>
      </w:r>
      <w:r>
        <w:rPr>
          <w:spacing w:val="-1"/>
        </w:rPr>
        <w:t>i</w:t>
      </w:r>
      <w:r>
        <w:t>s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u</w:t>
      </w:r>
      <w:r>
        <w:rPr>
          <w:spacing w:val="-2"/>
        </w:rPr>
        <w:t>l</w:t>
      </w:r>
      <w:r>
        <w:t>t</w:t>
      </w:r>
      <w:r>
        <w:rPr>
          <w:spacing w:val="-2"/>
        </w:rPr>
        <w:t>i</w:t>
      </w:r>
      <w:r>
        <w:rPr>
          <w:spacing w:val="1"/>
        </w:rPr>
        <w:t>pl</w:t>
      </w:r>
      <w:r>
        <w:t>y</w:t>
      </w:r>
      <w:r>
        <w:rPr>
          <w:spacing w:val="-7"/>
        </w:rPr>
        <w:t xml:space="preserve"> </w:t>
      </w:r>
      <w:r>
        <w:t>t</w:t>
      </w:r>
      <w:r>
        <w:rPr>
          <w:spacing w:val="1"/>
        </w:rPr>
        <w:t>h</w:t>
      </w:r>
      <w:r>
        <w:rPr>
          <w:spacing w:val="-1"/>
        </w:rPr>
        <w:t>i</w:t>
      </w:r>
      <w:r>
        <w:t>s</w:t>
      </w:r>
      <w:r>
        <w:rPr>
          <w:spacing w:val="-5"/>
        </w:rPr>
        <w:t xml:space="preserve"> </w:t>
      </w:r>
      <w:r>
        <w:t>n</w:t>
      </w:r>
      <w:r>
        <w:rPr>
          <w:spacing w:val="-1"/>
        </w:rPr>
        <w:t>u</w:t>
      </w:r>
      <w:r>
        <w:rPr>
          <w:spacing w:val="4"/>
        </w:rPr>
        <w:t>m</w:t>
      </w:r>
      <w:r>
        <w:t>b</w:t>
      </w:r>
      <w:r>
        <w:rPr>
          <w:spacing w:val="-1"/>
        </w:rPr>
        <w:t>e</w:t>
      </w:r>
      <w:r>
        <w:t>r</w:t>
      </w:r>
      <w:r>
        <w:rPr>
          <w:spacing w:val="-5"/>
        </w:rPr>
        <w:t xml:space="preserve"> </w:t>
      </w:r>
      <w:r>
        <w:rPr>
          <w:spacing w:val="1"/>
        </w:rPr>
        <w:t>b</w:t>
      </w:r>
      <w:r>
        <w:t>y</w:t>
      </w:r>
      <w:r>
        <w:rPr>
          <w:spacing w:val="-7"/>
        </w:rPr>
        <w:t xml:space="preserve"> </w:t>
      </w:r>
      <w:r>
        <w:t>8</w:t>
      </w:r>
      <w:r>
        <w:rPr>
          <w:spacing w:val="1"/>
        </w:rPr>
        <w:t>.</w:t>
      </w:r>
      <w:r>
        <w:t>4</w:t>
      </w:r>
      <w:r>
        <w:rPr>
          <w:spacing w:val="-7"/>
        </w:rPr>
        <w:t xml:space="preserve"> </w:t>
      </w:r>
      <w:r>
        <w:t>(</w:t>
      </w:r>
      <w:r>
        <w:rPr>
          <w:spacing w:val="1"/>
        </w:rPr>
        <w:t>s</w:t>
      </w:r>
      <w:r>
        <w:t>ee</w:t>
      </w:r>
      <w:r>
        <w:rPr>
          <w:spacing w:val="-6"/>
        </w:rPr>
        <w:t xml:space="preserve"> </w:t>
      </w:r>
      <w:r>
        <w:rPr>
          <w:spacing w:val="1"/>
        </w:rPr>
        <w:t>b</w:t>
      </w:r>
      <w:r>
        <w:t>el</w:t>
      </w:r>
      <w:r>
        <w:rPr>
          <w:spacing w:val="1"/>
        </w:rPr>
        <w:t>o</w:t>
      </w:r>
      <w:r>
        <w:t>w</w:t>
      </w:r>
      <w:r>
        <w:rPr>
          <w:spacing w:val="-1"/>
        </w:rPr>
        <w:t xml:space="preserve"> </w:t>
      </w:r>
      <w:r>
        <w:t>).</w:t>
      </w:r>
      <w:r>
        <w:rPr>
          <w:spacing w:val="-4"/>
        </w:rPr>
        <w:t xml:space="preserve"> </w:t>
      </w:r>
      <w:r>
        <w:rPr>
          <w:spacing w:val="-1"/>
        </w:rPr>
        <w:t>Al</w:t>
      </w:r>
      <w:r>
        <w:rPr>
          <w:spacing w:val="2"/>
        </w:rPr>
        <w:t>t</w:t>
      </w:r>
      <w:r>
        <w:t>erna</w:t>
      </w:r>
      <w:r>
        <w:rPr>
          <w:spacing w:val="1"/>
        </w:rPr>
        <w:t>ti</w:t>
      </w:r>
      <w:r>
        <w:rPr>
          <w:spacing w:val="-2"/>
        </w:rPr>
        <w:t>v</w:t>
      </w:r>
      <w:r>
        <w:rPr>
          <w:spacing w:val="1"/>
        </w:rPr>
        <w:t>el</w:t>
      </w:r>
      <w:r>
        <w:rPr>
          <w:spacing w:val="-5"/>
        </w:rPr>
        <w:t>y</w:t>
      </w:r>
      <w:r>
        <w:t>,</w:t>
      </w:r>
      <w:r>
        <w:rPr>
          <w:spacing w:val="-5"/>
        </w:rPr>
        <w:t xml:space="preserve"> </w:t>
      </w:r>
      <w:r>
        <w:t>re</w:t>
      </w:r>
      <w:r>
        <w:rPr>
          <w:spacing w:val="-1"/>
        </w:rPr>
        <w:t>a</w:t>
      </w:r>
      <w:r>
        <w:t>d</w:t>
      </w:r>
      <w:r>
        <w:rPr>
          <w:w w:val="99"/>
        </w:rPr>
        <w:t xml:space="preserve"> </w:t>
      </w:r>
      <w:r>
        <w:t>o</w:t>
      </w:r>
      <w:r>
        <w:rPr>
          <w:spacing w:val="1"/>
        </w:rPr>
        <w:t>f</w:t>
      </w:r>
      <w:r>
        <w:t>f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</w:t>
      </w:r>
      <w:r>
        <w:rPr>
          <w:spacing w:val="-5"/>
        </w:rPr>
        <w:t>i</w:t>
      </w:r>
      <w:r>
        <w:rPr>
          <w:spacing w:val="4"/>
        </w:rPr>
        <w:t>m</w:t>
      </w:r>
      <w:r>
        <w:t>e-</w:t>
      </w:r>
      <w:r>
        <w:rPr>
          <w:rFonts w:cs="Arial"/>
        </w:rPr>
        <w:t>d</w:t>
      </w:r>
      <w:r>
        <w:rPr>
          <w:rFonts w:cs="Arial"/>
          <w:spacing w:val="-2"/>
        </w:rPr>
        <w:t>i</w:t>
      </w:r>
      <w:r>
        <w:rPr>
          <w:rFonts w:cs="Arial"/>
          <w:spacing w:val="1"/>
        </w:rPr>
        <w:t>s</w:t>
      </w:r>
      <w:r>
        <w:rPr>
          <w:rFonts w:cs="Arial"/>
        </w:rPr>
        <w:t>ta</w:t>
      </w:r>
      <w:r>
        <w:rPr>
          <w:rFonts w:cs="Arial"/>
          <w:spacing w:val="-1"/>
        </w:rPr>
        <w:t>n</w:t>
      </w:r>
      <w:r>
        <w:rPr>
          <w:rFonts w:cs="Arial"/>
          <w:spacing w:val="1"/>
        </w:rPr>
        <w:t>c</w:t>
      </w:r>
      <w:r>
        <w:rPr>
          <w:rFonts w:cs="Arial"/>
        </w:rPr>
        <w:t>e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-1"/>
        </w:rPr>
        <w:t>g</w:t>
      </w:r>
      <w:r>
        <w:rPr>
          <w:rFonts w:cs="Arial"/>
          <w:spacing w:val="3"/>
        </w:rPr>
        <w:t>r</w:t>
      </w:r>
      <w:r>
        <w:rPr>
          <w:rFonts w:cs="Arial"/>
        </w:rPr>
        <w:t>a</w:t>
      </w:r>
      <w:r>
        <w:rPr>
          <w:rFonts w:cs="Arial"/>
          <w:spacing w:val="-1"/>
        </w:rPr>
        <w:t>p</w:t>
      </w:r>
      <w:r>
        <w:rPr>
          <w:rFonts w:cs="Arial"/>
        </w:rPr>
        <w:t>h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(</w:t>
      </w:r>
      <w:r>
        <w:rPr>
          <w:rFonts w:cs="Arial"/>
          <w:spacing w:val="3"/>
        </w:rPr>
        <w:t>s</w:t>
      </w:r>
      <w:r>
        <w:rPr>
          <w:rFonts w:cs="Arial"/>
        </w:rPr>
        <w:t>ee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ac</w:t>
      </w:r>
      <w:r>
        <w:rPr>
          <w:rFonts w:cs="Arial"/>
          <w:spacing w:val="2"/>
        </w:rPr>
        <w:t>t</w:t>
      </w:r>
      <w:r>
        <w:rPr>
          <w:rFonts w:cs="Arial"/>
          <w:spacing w:val="-1"/>
        </w:rPr>
        <w:t>i</w:t>
      </w:r>
      <w:r>
        <w:rPr>
          <w:rFonts w:cs="Arial"/>
          <w:spacing w:val="1"/>
        </w:rPr>
        <w:t>v</w:t>
      </w:r>
      <w:r>
        <w:rPr>
          <w:rFonts w:cs="Arial"/>
          <w:spacing w:val="-1"/>
        </w:rPr>
        <w:t>i</w:t>
      </w:r>
      <w:r>
        <w:rPr>
          <w:rFonts w:cs="Arial"/>
          <w:spacing w:val="4"/>
        </w:rPr>
        <w:t>t</w:t>
      </w:r>
      <w:r>
        <w:rPr>
          <w:rFonts w:cs="Arial"/>
        </w:rPr>
        <w:t>y</w:t>
      </w:r>
      <w:r>
        <w:rPr>
          <w:rFonts w:cs="Arial"/>
          <w:spacing w:val="-8"/>
        </w:rPr>
        <w:t xml:space="preserve"> </w:t>
      </w:r>
      <w:r>
        <w:rPr>
          <w:rFonts w:cs="Arial"/>
        </w:rPr>
        <w:t>“</w:t>
      </w:r>
      <w:r>
        <w:rPr>
          <w:rFonts w:cs="Arial"/>
          <w:spacing w:val="-1"/>
        </w:rPr>
        <w:t>E</w:t>
      </w:r>
      <w:r>
        <w:rPr>
          <w:rFonts w:cs="Arial"/>
          <w:spacing w:val="1"/>
        </w:rPr>
        <w:t>p</w:t>
      </w:r>
      <w:r>
        <w:rPr>
          <w:rFonts w:cs="Arial"/>
          <w:spacing w:val="-1"/>
        </w:rPr>
        <w:t>i</w:t>
      </w:r>
      <w:r>
        <w:rPr>
          <w:rFonts w:cs="Arial"/>
          <w:spacing w:val="1"/>
        </w:rPr>
        <w:t>c</w:t>
      </w:r>
      <w:r>
        <w:rPr>
          <w:rFonts w:cs="Arial"/>
        </w:rPr>
        <w:t>e</w:t>
      </w:r>
      <w:r>
        <w:rPr>
          <w:rFonts w:cs="Arial"/>
          <w:spacing w:val="-1"/>
        </w:rPr>
        <w:t>n</w:t>
      </w:r>
      <w:r>
        <w:rPr>
          <w:rFonts w:cs="Arial"/>
        </w:rPr>
        <w:t>t</w:t>
      </w:r>
      <w:r>
        <w:rPr>
          <w:rFonts w:cs="Arial"/>
          <w:spacing w:val="3"/>
        </w:rPr>
        <w:t>r</w:t>
      </w:r>
      <w:r>
        <w:rPr>
          <w:rFonts w:cs="Arial"/>
        </w:rPr>
        <w:t>e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H</w:t>
      </w:r>
      <w:r>
        <w:rPr>
          <w:rFonts w:cs="Arial"/>
          <w:spacing w:val="1"/>
        </w:rPr>
        <w:t>u</w:t>
      </w:r>
      <w:r>
        <w:rPr>
          <w:rFonts w:cs="Arial"/>
        </w:rPr>
        <w:t>nt”</w:t>
      </w:r>
      <w:r>
        <w:rPr>
          <w:rFonts w:cs="Arial"/>
          <w:spacing w:val="1"/>
        </w:rPr>
        <w:t>)</w:t>
      </w:r>
      <w:r>
        <w:rPr>
          <w:rFonts w:cs="Arial"/>
        </w:rPr>
        <w:t>.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Do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1"/>
        </w:rPr>
        <w:t>h</w:t>
      </w:r>
      <w:r>
        <w:rPr>
          <w:rFonts w:cs="Arial"/>
          <w:spacing w:val="3"/>
        </w:rPr>
        <w:t>i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f</w:t>
      </w:r>
      <w:r>
        <w:t>or</w:t>
      </w:r>
      <w:r>
        <w:rPr>
          <w:spacing w:val="-6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r</w:t>
      </w:r>
      <w:r>
        <w:t>ee</w:t>
      </w:r>
      <w:r>
        <w:rPr>
          <w:w w:val="99"/>
        </w:rPr>
        <w:t xml:space="preserve"> </w:t>
      </w:r>
      <w:r>
        <w:rPr>
          <w:spacing w:val="1"/>
        </w:rPr>
        <w:t>s</w:t>
      </w:r>
      <w:r>
        <w:t>e</w:t>
      </w:r>
      <w:r>
        <w:rPr>
          <w:spacing w:val="-2"/>
        </w:rPr>
        <w:t>i</w:t>
      </w:r>
      <w:r>
        <w:rPr>
          <w:spacing w:val="1"/>
        </w:rPr>
        <w:t>s</w:t>
      </w:r>
      <w:r>
        <w:rPr>
          <w:spacing w:val="4"/>
        </w:rPr>
        <w:t>m</w:t>
      </w:r>
      <w:r>
        <w:t>o</w:t>
      </w:r>
      <w:r>
        <w:rPr>
          <w:spacing w:val="-1"/>
        </w:rPr>
        <w:t>g</w:t>
      </w:r>
      <w:r>
        <w:t>r</w:t>
      </w:r>
      <w:r>
        <w:rPr>
          <w:spacing w:val="-3"/>
        </w:rPr>
        <w:t>a</w:t>
      </w:r>
      <w:r>
        <w:rPr>
          <w:spacing w:val="4"/>
        </w:rPr>
        <w:t>m</w:t>
      </w:r>
      <w:r>
        <w:rPr>
          <w:spacing w:val="1"/>
        </w:rPr>
        <w:t>s</w:t>
      </w:r>
      <w:r>
        <w:t>.</w:t>
      </w:r>
    </w:p>
    <w:p w:rsidR="00390CA3" w:rsidRDefault="00BD6A69">
      <w:pPr>
        <w:pStyle w:val="BodyText"/>
        <w:numPr>
          <w:ilvl w:val="0"/>
          <w:numId w:val="18"/>
        </w:numPr>
        <w:tabs>
          <w:tab w:val="left" w:pos="846"/>
        </w:tabs>
        <w:spacing w:before="62" w:line="293" w:lineRule="auto"/>
        <w:ind w:left="846" w:right="593"/>
      </w:pPr>
      <w:r>
        <w:rPr>
          <w:noProof/>
          <w:lang w:val="en-AU" w:eastAsia="en-AU"/>
        </w:rPr>
        <mc:AlternateContent>
          <mc:Choice Requires="wpg">
            <w:drawing>
              <wp:anchor distT="0" distB="0" distL="114300" distR="114300" simplePos="0" relativeHeight="503311400" behindDoc="1" locked="0" layoutInCell="1" allowOverlap="1">
                <wp:simplePos x="0" y="0"/>
                <wp:positionH relativeFrom="page">
                  <wp:posOffset>822325</wp:posOffset>
                </wp:positionH>
                <wp:positionV relativeFrom="paragraph">
                  <wp:posOffset>668655</wp:posOffset>
                </wp:positionV>
                <wp:extent cx="5918835" cy="1391285"/>
                <wp:effectExtent l="3175" t="1905" r="2540" b="6985"/>
                <wp:wrapNone/>
                <wp:docPr id="2252" name="Group 19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18835" cy="1391285"/>
                          <a:chOff x="1295" y="1053"/>
                          <a:chExt cx="9321" cy="2191"/>
                        </a:xfrm>
                      </wpg:grpSpPr>
                      <wpg:grpSp>
                        <wpg:cNvPr id="2253" name="Group 1951"/>
                        <wpg:cNvGrpSpPr>
                          <a:grpSpLocks/>
                        </wpg:cNvGrpSpPr>
                        <wpg:grpSpPr bwMode="auto">
                          <a:xfrm>
                            <a:off x="1301" y="1058"/>
                            <a:ext cx="9309" cy="2"/>
                            <a:chOff x="1301" y="1058"/>
                            <a:chExt cx="9309" cy="2"/>
                          </a:xfrm>
                        </wpg:grpSpPr>
                        <wps:wsp>
                          <wps:cNvPr id="2254" name="Freeform 1952"/>
                          <wps:cNvSpPr>
                            <a:spLocks/>
                          </wps:cNvSpPr>
                          <wps:spPr bwMode="auto">
                            <a:xfrm>
                              <a:off x="1301" y="1058"/>
                              <a:ext cx="9309" cy="2"/>
                            </a:xfrm>
                            <a:custGeom>
                              <a:avLst/>
                              <a:gdLst>
                                <a:gd name="T0" fmla="+- 0 1301 1301"/>
                                <a:gd name="T1" fmla="*/ T0 w 9309"/>
                                <a:gd name="T2" fmla="+- 0 10610 1301"/>
                                <a:gd name="T3" fmla="*/ T2 w 930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309">
                                  <a:moveTo>
                                    <a:pt x="0" y="0"/>
                                  </a:moveTo>
                                  <a:lnTo>
                                    <a:pt x="9309" y="0"/>
                                  </a:lnTo>
                                </a:path>
                              </a:pathLst>
                            </a:custGeom>
                            <a:noFill/>
                            <a:ln w="7366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255" name="Group 1949"/>
                        <wpg:cNvGrpSpPr>
                          <a:grpSpLocks/>
                        </wpg:cNvGrpSpPr>
                        <wpg:grpSpPr bwMode="auto">
                          <a:xfrm>
                            <a:off x="1306" y="1063"/>
                            <a:ext cx="2" cy="2170"/>
                            <a:chOff x="1306" y="1063"/>
                            <a:chExt cx="2" cy="2170"/>
                          </a:xfrm>
                        </wpg:grpSpPr>
                        <wps:wsp>
                          <wps:cNvPr id="2256" name="Freeform 1950"/>
                          <wps:cNvSpPr>
                            <a:spLocks/>
                          </wps:cNvSpPr>
                          <wps:spPr bwMode="auto">
                            <a:xfrm>
                              <a:off x="1306" y="1063"/>
                              <a:ext cx="2" cy="2170"/>
                            </a:xfrm>
                            <a:custGeom>
                              <a:avLst/>
                              <a:gdLst>
                                <a:gd name="T0" fmla="+- 0 1063 1063"/>
                                <a:gd name="T1" fmla="*/ 1063 h 2170"/>
                                <a:gd name="T2" fmla="+- 0 3233 1063"/>
                                <a:gd name="T3" fmla="*/ 3233 h 2170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170">
                                  <a:moveTo>
                                    <a:pt x="0" y="0"/>
                                  </a:moveTo>
                                  <a:lnTo>
                                    <a:pt x="0" y="2170"/>
                                  </a:lnTo>
                                </a:path>
                              </a:pathLst>
                            </a:custGeom>
                            <a:noFill/>
                            <a:ln w="7366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257" name="Group 1947"/>
                        <wpg:cNvGrpSpPr>
                          <a:grpSpLocks/>
                        </wpg:cNvGrpSpPr>
                        <wpg:grpSpPr bwMode="auto">
                          <a:xfrm>
                            <a:off x="10605" y="1063"/>
                            <a:ext cx="2" cy="2170"/>
                            <a:chOff x="10605" y="1063"/>
                            <a:chExt cx="2" cy="2170"/>
                          </a:xfrm>
                        </wpg:grpSpPr>
                        <wps:wsp>
                          <wps:cNvPr id="2258" name="Freeform 1948"/>
                          <wps:cNvSpPr>
                            <a:spLocks/>
                          </wps:cNvSpPr>
                          <wps:spPr bwMode="auto">
                            <a:xfrm>
                              <a:off x="10605" y="1063"/>
                              <a:ext cx="2" cy="2170"/>
                            </a:xfrm>
                            <a:custGeom>
                              <a:avLst/>
                              <a:gdLst>
                                <a:gd name="T0" fmla="+- 0 1063 1063"/>
                                <a:gd name="T1" fmla="*/ 1063 h 2170"/>
                                <a:gd name="T2" fmla="+- 0 3233 1063"/>
                                <a:gd name="T3" fmla="*/ 3233 h 2170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170">
                                  <a:moveTo>
                                    <a:pt x="0" y="0"/>
                                  </a:moveTo>
                                  <a:lnTo>
                                    <a:pt x="0" y="2170"/>
                                  </a:lnTo>
                                </a:path>
                              </a:pathLst>
                            </a:custGeom>
                            <a:noFill/>
                            <a:ln w="73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259" name="Group 1945"/>
                        <wpg:cNvGrpSpPr>
                          <a:grpSpLocks/>
                        </wpg:cNvGrpSpPr>
                        <wpg:grpSpPr bwMode="auto">
                          <a:xfrm>
                            <a:off x="1301" y="3238"/>
                            <a:ext cx="9309" cy="2"/>
                            <a:chOff x="1301" y="3238"/>
                            <a:chExt cx="9309" cy="2"/>
                          </a:xfrm>
                        </wpg:grpSpPr>
                        <wps:wsp>
                          <wps:cNvPr id="2260" name="Freeform 1946"/>
                          <wps:cNvSpPr>
                            <a:spLocks/>
                          </wps:cNvSpPr>
                          <wps:spPr bwMode="auto">
                            <a:xfrm>
                              <a:off x="1301" y="3238"/>
                              <a:ext cx="9309" cy="2"/>
                            </a:xfrm>
                            <a:custGeom>
                              <a:avLst/>
                              <a:gdLst>
                                <a:gd name="T0" fmla="+- 0 1301 1301"/>
                                <a:gd name="T1" fmla="*/ T0 w 9309"/>
                                <a:gd name="T2" fmla="+- 0 10610 1301"/>
                                <a:gd name="T3" fmla="*/ T2 w 930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309">
                                  <a:moveTo>
                                    <a:pt x="0" y="0"/>
                                  </a:moveTo>
                                  <a:lnTo>
                                    <a:pt x="9309" y="0"/>
                                  </a:lnTo>
                                </a:path>
                              </a:pathLst>
                            </a:custGeom>
                            <a:noFill/>
                            <a:ln w="7366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944" o:spid="_x0000_s1026" style="position:absolute;margin-left:64.75pt;margin-top:52.65pt;width:466.05pt;height:109.55pt;z-index:-5080;mso-position-horizontal-relative:page" coordorigin="1295,1053" coordsize="9321,21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h/D8AQAAFAbAAAOAAAAZHJzL2Uyb0RvYy54bWzsWW1v4zYM/j5g/0Hwxw2pX+PERtPDoWmK&#10;AbftgOt+gGLLsTHb8iSnbjfsv4+i/BY3vfWy9rBhyQdHNimKpEg+pnz57qHIyT0TMuPlyrAvLIOw&#10;MuJxVu5Wxi93m9nSILKmZUxzXrKV8cik8e7q228umypkDk95HjNBQEgpw6ZaGWldV6FpyihlBZUX&#10;vGIlEBMuClrDrdiZsaANSC9y07Es32y4iCvBIyYlPF1ronGF8pOERfXPSSJZTfKVAbrVeBV43aqr&#10;eXVJw52gVZpFrRr0BC0KmpWwaC9qTWtK9iJ7IqrIIsElT+qLiBcmT5IsYmgDWGNbE2tuBd9XaMsu&#10;bHZV7yZw7cRPJ4uNfrr/KEgWrwzHmTsGKWkBu4QLEzvwPOWgptqFwHcrqk/VR6GthOEHHv0qgWxO&#10;6ep+p5nJtvmRxyCR7muODnpIRKFEgOnkAffhsd8H9lCTCB7OA3u5dOcGiYBmu4HtLOd6p6IUtlPN&#10;s50A6Ipszd2OdtPOD1zH1pMdO7AV1aShXhiVbZXTluFNb+TgDHfqjDlKmhqrtvy1nGG7FuitjVpq&#10;ozqXBK4VtCZ11naeeDopSgdPHEx71g2QfHKIL/nP4utTSiuGYStV3Awu9TqXbgRjKqchxCDoMMSQ&#10;tYsvOQ6uEaWpZCghBv82rF7uyd4lNIz2sr5lHMOT3n+QNSgG2xvDSA/a7LiDQpIUOdSJ72fEImot&#10;vOiN2cUdG+ylZvvOJHcWaQhuYiu0Y4KcG8uyfFtLnAqDcByEOSNhYECvIk07raOHslUbRoSqamxh&#10;/lVcqvy504GGBRAkAJMy8RleWLtL0o5X/7dLCCiz0wIrDAIFdqvNqGitNFNLqCFpVgb6Qj0o+D27&#10;40iqJxUBFhmoeTnm0vkw0kqTYYZaABO+X1TpOtrakm+yPMdtyEulysL1ffSN5HkWK6LSRord9joX&#10;5J4q6MCfMgaEHbBBiS5jFJYyGt+045pmuR4Df46+hUxuXaByGrHhj8AKbpY3S2/mOf7NzLPW69n7&#10;zbU38zf2Yr5219fXa/tPpZrthWkWx6xU2nU4ZXsvy9MWMTXC9Eh1YMWBsRv8PTXWPFQDfQG2dP9o&#10;HdRXnaKqospwy+NHSFfBNfDCiwIMUi5+N0gDoLsy5G97KphB8h9KqDqB7XkKpfHGmy8cuBFjynZM&#10;oWUEolZGbUCAq+F1rZF9X4lsl8JKNm5ryd8D+iSZymfUT2vV3kDhw1GLWZ8HBcCcCUIGyk9vDAp+&#10;Cwp+i3QqgBROQu1QCOnYi/ZFZoBH15pOGkBhMg0i9Dg2fh1QAD21S8eggPaoAAL8eE1QmDrlGU/2&#10;LjmsHF8CCpbvEhsuugAeBwVFJykZ9m9gO4QF13GPSxujAjIN0sCGE3ABEg4iCtBBl7rP4kLLiybC&#10;asir/0/FhbQN5tNxQevUeRS0OeOC6qOO9gdnXHg1XFh0RazvnBZvjguWb3UtUFdmnilnkJt933Rk&#10;1r8VGeDo4AkyeNgXvToyHPHKM76EktK1sOOXyjM0HLQX/wNoWJxbhqE/OrcM+hiobwWGQw84tpm0&#10;DHiW9cYtg27v4ZXwy8+RhkkDMEyOn/oiOD1O+yotgw/V5Skw+BpwX71leKEne5ec3jKcz5HO50hw&#10;8HQ+R1JHSv/9cySsjfDZBoxRHwnwE5P6LjS+R0PD/kPY1V8AAAD//wMAUEsDBBQABgAIAAAAIQBf&#10;5mBD4gAAAAwBAAAPAAAAZHJzL2Rvd25yZXYueG1sTI/BasMwDIbvg72D0WC31U7ShC2LU0rZdiqD&#10;tYOxmxurSWhsh9hN0refelpv+tHHr0/FajYdG3HwrbMSooUAhrZyurW1hO/9+9MzMB+U1apzFiVc&#10;0MOqvL8rVK7dZL9w3IWaUYn1uZLQhNDnnPuqQaP8wvVoaXd0g1GB4lBzPaiJyk3HYyEyblRr6UKj&#10;etw0WJ12ZyPhY1LTOonexu3puLn87tPPn22EUj4+zOtXYAHn8A/DVZ/UoSSngztb7VlHOX5JCaVB&#10;pAmwKyGyKAN2kJDEyyXwsuC3T5R/AAAA//8DAFBLAQItABQABgAIAAAAIQC2gziS/gAAAOEBAAAT&#10;AAAAAAAAAAAAAAAAAAAAAABbQ29udGVudF9UeXBlc10ueG1sUEsBAi0AFAAGAAgAAAAhADj9If/W&#10;AAAAlAEAAAsAAAAAAAAAAAAAAAAALwEAAF9yZWxzLy5yZWxzUEsBAi0AFAAGAAgAAAAhAIY+H8Pw&#10;BAAAUBsAAA4AAAAAAAAAAAAAAAAALgIAAGRycy9lMm9Eb2MueG1sUEsBAi0AFAAGAAgAAAAhAF/m&#10;YEPiAAAADAEAAA8AAAAAAAAAAAAAAAAASgcAAGRycy9kb3ducmV2LnhtbFBLBQYAAAAABAAEAPMA&#10;AABZCAAAAAA=&#10;">
                <v:group id="Group 1951" o:spid="_x0000_s1027" style="position:absolute;left:1301;top:1058;width:9309;height:2" coordorigin="1301,1058" coordsize="930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FXL+cUAAADdAAAADwAAAGRycy9kb3ducmV2LnhtbESPQYvCMBSE7wv+h/AE&#10;b2vaistSjSLiigcRVhfE26N5tsXmpTTZtv57Iwgeh5n5hpkve1OJlhpXWlYQjyMQxJnVJecK/k4/&#10;n98gnEfWWFkmBXdysFwMPuaYatvxL7VHn4sAYZeigsL7OpXSZQUZdGNbEwfvahuDPsgml7rBLsBN&#10;JZMo+pIGSw4LBda0Lii7Hf+Ngm2H3WoSb9r97bq+X07Tw3kfk1KjYb+agfDU+3f41d5pBUkyncDz&#10;TXgCcvE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hVy/nFAAAA3QAA&#10;AA8AAAAAAAAAAAAAAAAAqgIAAGRycy9kb3ducmV2LnhtbFBLBQYAAAAABAAEAPoAAACcAwAAAAA=&#10;">
                  <v:shape id="Freeform 1952" o:spid="_x0000_s1028" style="position:absolute;left:1301;top:1058;width:9309;height:2;visibility:visible;mso-wrap-style:square;v-text-anchor:top" coordsize="930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AlEtsQA&#10;AADdAAAADwAAAGRycy9kb3ducmV2LnhtbESPzWrCQBSF90LfYbiCO50YVELqKFIpcWmjG3e3mWsS&#10;zNwJmamJffqOUHB5OD8fZ70dTCPu1LnasoL5LAJBXFhdc6ngfPqcJiCcR9bYWCYFD3Kw3byN1phq&#10;2/MX3XNfijDCLkUFlfdtKqUrKjLoZrYlDt7VdgZ9kF0pdYd9GDeNjKNoJQ3WHAgVtvRRUXHLf0yA&#10;XItLc/zeZ32yM/kp+c3282Wm1GQ87N5BeBr8K/zfPmgFcbxcwPNNeAJ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gJRLbEAAAA3QAAAA8AAAAAAAAAAAAAAAAAmAIAAGRycy9k&#10;b3ducmV2LnhtbFBLBQYAAAAABAAEAPUAAACJAwAAAAA=&#10;" path="m,l9309,e" filled="f" strokeweight=".58pt">
                    <v:path arrowok="t" o:connecttype="custom" o:connectlocs="0,0;9309,0" o:connectangles="0,0"/>
                  </v:shape>
                </v:group>
                <v:group id="Group 1949" o:spid="_x0000_s1029" style="position:absolute;left:1306;top:1063;width:2;height:2170" coordorigin="1306,1063" coordsize="2,217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PD2FsYAAADdAAAADwAAAGRycy9kb3ducmV2LnhtbESPQWuDQBSE74H+h+UV&#10;ektWLZZgs4YQktJDKNQEQm8P90VF9624WzX/vlso9DjMzDfMZjubTow0uMaygngVgSAurW64UnA5&#10;H5drEM4ja+wsk4I7OdjmD4sNZtpO/Elj4SsRIOwyVFB732dSurImg25le+Lg3exg0Ac5VFIPOAW4&#10;6WQSRS/SYMNhocae9jWVbfFtFLxNOO2e48N4am/7+9c5/bieYlLq6XHevYLwNPv/8F/7XStIkjSF&#10;3zfhCcj8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48PYWxgAAAN0A&#10;AAAPAAAAAAAAAAAAAAAAAKoCAABkcnMvZG93bnJldi54bWxQSwUGAAAAAAQABAD6AAAAnQMAAAAA&#10;">
                  <v:shape id="Freeform 1950" o:spid="_x0000_s1030" style="position:absolute;left:1306;top:1063;width:2;height:2170;visibility:visible;mso-wrap-style:square;v-text-anchor:top" coordsize="2,21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eQ28cA&#10;AADdAAAADwAAAGRycy9kb3ducmV2LnhtbESPQWvCQBSE70L/w/KEXkQ3DUQkuoottJVWD67i+TX7&#10;moRm34bsVtN/7woFj8PMfMMsVr1txJk6XztW8DRJQBAXztRcKjgeXsczED4gG2wck4I/8rBaPgwW&#10;mBt34T2ddShFhLDPUUEVQptL6YuKLPqJa4mj9+06iyHKrpSmw0uE20amSTKVFmuOCxW29FJR8aN/&#10;rQKdNNn29Pm12b05kz6P3vXHKNNKPQ779RxEoD7cw//tjVGQptkUbm/iE5DL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g3kNvHAAAA3QAAAA8AAAAAAAAAAAAAAAAAmAIAAGRy&#10;cy9kb3ducmV2LnhtbFBLBQYAAAAABAAEAPUAAACMAwAAAAA=&#10;" path="m,l,2170e" filled="f" strokeweight=".58pt">
                    <v:path arrowok="t" o:connecttype="custom" o:connectlocs="0,1063;0,3233" o:connectangles="0,0"/>
                  </v:shape>
                </v:group>
                <v:group id="Group 1947" o:spid="_x0000_s1031" style="position:absolute;left:10605;top:1063;width:2;height:2170" coordorigin="10605,1063" coordsize="2,217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27N+sYAAADdAAAADwAAAGRycy9kb3ducmV2LnhtbESPQWvCQBSE7wX/w/IE&#10;b3WTiK1EVxGx4kGEqiDeHtlnEsy+DdltEv99tyD0OMzMN8xi1ZtKtNS40rKCeByBIM6sLjlXcDl/&#10;vc9AOI+ssbJMCp7kYLUcvC0w1bbjb2pPPhcBwi5FBYX3dSqlywoy6Ma2Jg7e3TYGfZBNLnWDXYCb&#10;SiZR9CENlhwWCqxpU1D2OP0YBbsOu/Uk3raHx33zvJ2nx+shJqVGw349B+Gp9//hV3uvFSTJ9BP+&#10;3oQnIJe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nbs36xgAAAN0A&#10;AAAPAAAAAAAAAAAAAAAAAKoCAABkcnMvZG93bnJldi54bWxQSwUGAAAAAAQABAD6AAAAnQMAAAAA&#10;">
                  <v:shape id="Freeform 1948" o:spid="_x0000_s1032" style="position:absolute;left:10605;top:1063;width:2;height:2170;visibility:visible;mso-wrap-style:square;v-text-anchor:top" coordsize="2,21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CGxsAA&#10;AADdAAAADwAAAGRycy9kb3ducmV2LnhtbERPzYrCMBC+C/sOYRa8aWpBkWosslAQF4SqDzA0s2m3&#10;zaQ02dp9e3MQPH58//t8sp0YafCNYwWrZQKCuHK6YaPgfisWWxA+IGvsHJOCf/KQHz5me8y0e3BJ&#10;4zUYEUPYZ6igDqHPpPRVTRb90vXEkftxg8UQ4WCkHvARw20n0yTZSIsNx4Yae/qqqWqvf1YBfp9N&#10;IZvqvr6E4++qLUrjxlKp+ed03IEINIW3+OU+aQVpuo5z45v4BOTh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cCGxsAAAADdAAAADwAAAAAAAAAAAAAAAACYAgAAZHJzL2Rvd25y&#10;ZXYueG1sUEsFBgAAAAAEAAQA9QAAAIUDAAAAAA==&#10;" path="m,l,2170e" filled="f" strokeweight=".20464mm">
                    <v:path arrowok="t" o:connecttype="custom" o:connectlocs="0,1063;0,3233" o:connectangles="0,0"/>
                  </v:shape>
                </v:group>
                <v:group id="Group 1945" o:spid="_x0000_s1033" style="position:absolute;left:1301;top:3238;width:9309;height:2" coordorigin="1301,3238" coordsize="930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b38E8YAAADdAAAADwAAAGRycy9kb3ducmV2LnhtbESPQWvCQBSE7wX/w/IE&#10;b3WTiKVGVxGx4kGEqiDeHtlnEsy+DdltEv99tyD0OMzMN8xi1ZtKtNS40rKCeByBIM6sLjlXcDl/&#10;vX+CcB5ZY2WZFDzJwWo5eFtgqm3H39SefC4ChF2KCgrv61RKlxVk0I1tTRy8u20M+iCbXOoGuwA3&#10;lUyi6EMaLDksFFjTpqDscfoxCnYddutJvG0Pj/vmeTtPj9dDTEqNhv16DsJT7//Dr/ZeK0iS6Qz+&#10;3oQnIJe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5vfwTxgAAAN0A&#10;AAAPAAAAAAAAAAAAAAAAAKoCAABkcnMvZG93bnJldi54bWxQSwUGAAAAAAQABAD6AAAAnQMAAAAA&#10;">
                  <v:shape id="Freeform 1946" o:spid="_x0000_s1034" style="position:absolute;left:1301;top:3238;width:9309;height:2;visibility:visible;mso-wrap-style:square;v-text-anchor:top" coordsize="930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V6ICMIA&#10;AADdAAAADwAAAGRycy9kb3ducmV2LnhtbERPTWvCQBC9C/0PyxR6040BJaSuIpUSjzX20ts0Oyah&#10;2dmQ3Zq0v945CB4f73uzm1ynrjSE1rOB5SIBRVx523Jt4PP8Ps9AhYhssfNMBv4owG77NNtgbv3I&#10;J7qWsVYSwiFHA02Mfa51qBpyGBa+Jxbu4geHUeBQazvgKOGu02mSrLXDlqWhwZ7eGqp+yl8nJZfq&#10;q/v4PhRjtnflOfsvDstVYczL87R/BRVpig/x3X20BtJ0LfvljTwBvb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JXogIwgAAAN0AAAAPAAAAAAAAAAAAAAAAAJgCAABkcnMvZG93&#10;bnJldi54bWxQSwUGAAAAAAQABAD1AAAAhwMAAAAA&#10;" path="m,l9309,e" filled="f" strokeweight=".58pt">
                    <v:path arrowok="t" o:connecttype="custom" o:connectlocs="0,0;9309,0" o:connectangles="0,0"/>
                  </v:shape>
                </v:group>
                <w10:wrap anchorx="page"/>
              </v:group>
            </w:pict>
          </mc:Fallback>
        </mc:AlternateContent>
      </w:r>
      <w:r>
        <w:rPr>
          <w:rFonts w:cs="Arial"/>
        </w:rPr>
        <w:t>On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a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4"/>
        </w:rPr>
        <w:t>m</w:t>
      </w:r>
      <w:r>
        <w:rPr>
          <w:rFonts w:cs="Arial"/>
        </w:rPr>
        <w:t>a</w:t>
      </w:r>
      <w:r>
        <w:rPr>
          <w:rFonts w:cs="Arial"/>
          <w:spacing w:val="-1"/>
        </w:rPr>
        <w:t>p</w:t>
      </w:r>
      <w:r>
        <w:rPr>
          <w:rFonts w:cs="Arial"/>
        </w:rPr>
        <w:t>,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-1"/>
        </w:rPr>
        <w:t>d</w:t>
      </w:r>
      <w:r>
        <w:rPr>
          <w:rFonts w:cs="Arial"/>
        </w:rPr>
        <w:t>r</w:t>
      </w:r>
      <w:r>
        <w:rPr>
          <w:rFonts w:cs="Arial"/>
          <w:spacing w:val="1"/>
        </w:rPr>
        <w:t>a</w:t>
      </w:r>
      <w:r>
        <w:rPr>
          <w:rFonts w:cs="Arial"/>
        </w:rPr>
        <w:t>w</w:t>
      </w:r>
      <w:r>
        <w:rPr>
          <w:rFonts w:cs="Arial"/>
          <w:spacing w:val="-7"/>
        </w:rPr>
        <w:t xml:space="preserve"> </w:t>
      </w:r>
      <w:r>
        <w:rPr>
          <w:rFonts w:cs="Arial"/>
        </w:rPr>
        <w:t>c</w:t>
      </w:r>
      <w:r>
        <w:rPr>
          <w:rFonts w:cs="Arial"/>
          <w:spacing w:val="-1"/>
        </w:rPr>
        <w:t>i</w:t>
      </w:r>
      <w:r>
        <w:rPr>
          <w:rFonts w:cs="Arial"/>
        </w:rPr>
        <w:t>r</w:t>
      </w:r>
      <w:r>
        <w:rPr>
          <w:rFonts w:cs="Arial"/>
          <w:spacing w:val="1"/>
        </w:rPr>
        <w:t>cl</w:t>
      </w:r>
      <w:r>
        <w:rPr>
          <w:rFonts w:cs="Arial"/>
        </w:rPr>
        <w:t>es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of</w:t>
      </w:r>
      <w:r>
        <w:rPr>
          <w:rFonts w:cs="Arial"/>
          <w:spacing w:val="-3"/>
        </w:rPr>
        <w:t xml:space="preserve"> </w:t>
      </w:r>
      <w:r>
        <w:rPr>
          <w:rFonts w:cs="Arial"/>
        </w:rPr>
        <w:t>ra</w:t>
      </w:r>
      <w:r>
        <w:rPr>
          <w:rFonts w:cs="Arial"/>
          <w:spacing w:val="-1"/>
        </w:rPr>
        <w:t>d</w:t>
      </w:r>
      <w:r>
        <w:rPr>
          <w:rFonts w:cs="Arial"/>
          <w:spacing w:val="1"/>
        </w:rPr>
        <w:t>i</w:t>
      </w:r>
      <w:r>
        <w:rPr>
          <w:rFonts w:cs="Arial"/>
        </w:rPr>
        <w:t>us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-2"/>
        </w:rPr>
        <w:t>‘</w:t>
      </w:r>
      <w:r>
        <w:rPr>
          <w:rFonts w:cs="Arial"/>
          <w:spacing w:val="1"/>
        </w:rPr>
        <w:t>d</w:t>
      </w:r>
      <w:r>
        <w:rPr>
          <w:rFonts w:cs="Arial"/>
        </w:rPr>
        <w:t>’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1"/>
        </w:rPr>
        <w:t>f</w:t>
      </w:r>
      <w:r>
        <w:rPr>
          <w:rFonts w:cs="Arial"/>
        </w:rPr>
        <w:t>rom</w:t>
      </w:r>
      <w:r>
        <w:rPr>
          <w:rFonts w:cs="Arial"/>
          <w:spacing w:val="-1"/>
        </w:rPr>
        <w:t xml:space="preserve"> </w:t>
      </w:r>
      <w:r>
        <w:rPr>
          <w:rFonts w:cs="Arial"/>
        </w:rPr>
        <w:t>e</w:t>
      </w:r>
      <w:r>
        <w:rPr>
          <w:rFonts w:cs="Arial"/>
          <w:spacing w:val="-1"/>
        </w:rPr>
        <w:t>a</w:t>
      </w:r>
      <w:r>
        <w:rPr>
          <w:rFonts w:cs="Arial"/>
          <w:spacing w:val="1"/>
        </w:rPr>
        <w:t>c</w:t>
      </w:r>
      <w:r>
        <w:rPr>
          <w:rFonts w:cs="Arial"/>
        </w:rPr>
        <w:t>h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-1"/>
        </w:rPr>
        <w:t>o</w:t>
      </w:r>
      <w:r>
        <w:rPr>
          <w:rFonts w:cs="Arial"/>
        </w:rPr>
        <w:t>f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-1"/>
        </w:rPr>
        <w:t>h</w:t>
      </w:r>
      <w:r>
        <w:rPr>
          <w:rFonts w:cs="Arial"/>
        </w:rPr>
        <w:t>e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se</w:t>
      </w:r>
      <w:r>
        <w:rPr>
          <w:rFonts w:cs="Arial"/>
          <w:spacing w:val="-2"/>
        </w:rPr>
        <w:t>i</w:t>
      </w:r>
      <w:r>
        <w:rPr>
          <w:rFonts w:cs="Arial"/>
          <w:spacing w:val="1"/>
        </w:rPr>
        <w:t>s</w:t>
      </w:r>
      <w:r>
        <w:rPr>
          <w:rFonts w:cs="Arial"/>
          <w:spacing w:val="4"/>
        </w:rPr>
        <w:t>m</w:t>
      </w:r>
      <w:r>
        <w:rPr>
          <w:rFonts w:cs="Arial"/>
          <w:spacing w:val="-1"/>
        </w:rPr>
        <w:t>i</w:t>
      </w:r>
      <w:r>
        <w:rPr>
          <w:rFonts w:cs="Arial"/>
        </w:rPr>
        <w:t>c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sta</w:t>
      </w:r>
      <w:r>
        <w:rPr>
          <w:rFonts w:cs="Arial"/>
          <w:spacing w:val="-1"/>
        </w:rPr>
        <w:t>ti</w:t>
      </w:r>
      <w:r>
        <w:rPr>
          <w:rFonts w:cs="Arial"/>
        </w:rPr>
        <w:t>o</w:t>
      </w:r>
      <w:r>
        <w:rPr>
          <w:rFonts w:cs="Arial"/>
          <w:spacing w:val="-1"/>
        </w:rPr>
        <w:t>n</w:t>
      </w:r>
      <w:r>
        <w:rPr>
          <w:rFonts w:cs="Arial"/>
          <w:spacing w:val="1"/>
        </w:rPr>
        <w:t>s</w:t>
      </w:r>
      <w:r>
        <w:rPr>
          <w:rFonts w:cs="Arial"/>
        </w:rPr>
        <w:t>.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2"/>
        </w:rPr>
        <w:t>T</w:t>
      </w:r>
      <w:r>
        <w:rPr>
          <w:rFonts w:cs="Arial"/>
        </w:rPr>
        <w:t>he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sp</w:t>
      </w:r>
      <w:r>
        <w:rPr>
          <w:rFonts w:cs="Arial"/>
          <w:spacing w:val="-1"/>
        </w:rPr>
        <w:t>o</w:t>
      </w:r>
      <w:r>
        <w:rPr>
          <w:rFonts w:cs="Arial"/>
        </w:rPr>
        <w:t>t</w:t>
      </w:r>
      <w:r>
        <w:rPr>
          <w:rFonts w:cs="Arial"/>
          <w:spacing w:val="-3"/>
        </w:rPr>
        <w:t xml:space="preserve"> </w:t>
      </w:r>
      <w:r>
        <w:rPr>
          <w:rFonts w:cs="Arial"/>
        </w:rPr>
        <w:t>where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1"/>
        </w:rPr>
        <w:t>h</w:t>
      </w:r>
      <w:r>
        <w:rPr>
          <w:rFonts w:cs="Arial"/>
        </w:rPr>
        <w:t>e</w:t>
      </w:r>
      <w:r>
        <w:rPr>
          <w:rFonts w:cs="Arial"/>
          <w:w w:val="99"/>
        </w:rPr>
        <w:t xml:space="preserve"> </w:t>
      </w:r>
      <w:r>
        <w:t>three</w:t>
      </w:r>
      <w:r>
        <w:rPr>
          <w:spacing w:val="-7"/>
        </w:rPr>
        <w:t xml:space="preserve"> </w:t>
      </w:r>
      <w:r>
        <w:t>c</w:t>
      </w:r>
      <w:r>
        <w:rPr>
          <w:spacing w:val="-1"/>
        </w:rPr>
        <w:t>i</w:t>
      </w:r>
      <w:r>
        <w:t>r</w:t>
      </w:r>
      <w:r>
        <w:rPr>
          <w:spacing w:val="1"/>
        </w:rPr>
        <w:t>cl</w:t>
      </w:r>
      <w:r>
        <w:t>es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1"/>
        </w:rPr>
        <w:t>t</w:t>
      </w:r>
      <w:r>
        <w:t>er</w:t>
      </w:r>
      <w:r>
        <w:rPr>
          <w:spacing w:val="1"/>
        </w:rPr>
        <w:t>s</w:t>
      </w:r>
      <w:r>
        <w:t>ect</w:t>
      </w:r>
      <w:r>
        <w:rPr>
          <w:spacing w:val="-7"/>
        </w:rPr>
        <w:t xml:space="preserve"> </w:t>
      </w:r>
      <w:r>
        <w:t>(</w:t>
      </w:r>
      <w:r>
        <w:rPr>
          <w:spacing w:val="1"/>
        </w:rPr>
        <w:t>c</w:t>
      </w:r>
      <w:r>
        <w:t>ros</w:t>
      </w:r>
      <w:r>
        <w:rPr>
          <w:spacing w:val="4"/>
        </w:rPr>
        <w:t>s</w:t>
      </w:r>
      <w:r>
        <w:t>-o</w:t>
      </w:r>
      <w:r>
        <w:rPr>
          <w:spacing w:val="-2"/>
        </w:rPr>
        <w:t>v</w:t>
      </w:r>
      <w:r>
        <w:t>er)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t>s</w:t>
      </w:r>
      <w:r>
        <w:rPr>
          <w:spacing w:val="-6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7"/>
        </w:rPr>
        <w:t xml:space="preserve"> </w:t>
      </w:r>
      <w:r>
        <w:rPr>
          <w:spacing w:val="-1"/>
        </w:rPr>
        <w:t>e</w:t>
      </w:r>
      <w:r>
        <w:rPr>
          <w:spacing w:val="1"/>
        </w:rPr>
        <w:t>p</w:t>
      </w:r>
      <w:r>
        <w:rPr>
          <w:spacing w:val="-1"/>
        </w:rPr>
        <w:t>i</w:t>
      </w:r>
      <w:r>
        <w:rPr>
          <w:spacing w:val="1"/>
        </w:rPr>
        <w:t>c</w:t>
      </w:r>
      <w:r>
        <w:t>e</w:t>
      </w:r>
      <w:r>
        <w:rPr>
          <w:spacing w:val="1"/>
        </w:rPr>
        <w:t>n</w:t>
      </w:r>
      <w:r>
        <w:t>tre</w:t>
      </w:r>
      <w:r>
        <w:rPr>
          <w:spacing w:val="-7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5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6"/>
        </w:rPr>
        <w:t xml:space="preserve"> </w:t>
      </w:r>
      <w:r>
        <w:rPr>
          <w:spacing w:val="1"/>
        </w:rPr>
        <w:t>e</w:t>
      </w:r>
      <w:r>
        <w:t>arth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4"/>
        </w:rPr>
        <w:t xml:space="preserve"> </w:t>
      </w:r>
      <w:hyperlink w:anchor="_bookmark9" w:history="1">
        <w:r>
          <w:t>(F</w:t>
        </w:r>
        <w:r>
          <w:rPr>
            <w:spacing w:val="-1"/>
          </w:rPr>
          <w:t>i</w:t>
        </w:r>
        <w:r>
          <w:t>g</w:t>
        </w:r>
        <w:r>
          <w:rPr>
            <w:spacing w:val="-1"/>
          </w:rPr>
          <w:t>u</w:t>
        </w:r>
        <w:r>
          <w:t>re</w:t>
        </w:r>
        <w:r>
          <w:rPr>
            <w:spacing w:val="-5"/>
          </w:rPr>
          <w:t xml:space="preserve"> </w:t>
        </w:r>
        <w:r>
          <w:rPr>
            <w:spacing w:val="-1"/>
          </w:rPr>
          <w:t>13</w:t>
        </w:r>
      </w:hyperlink>
      <w:r>
        <w:t>).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1" w:line="260" w:lineRule="exact"/>
        <w:rPr>
          <w:sz w:val="26"/>
          <w:szCs w:val="26"/>
        </w:rPr>
      </w:pPr>
    </w:p>
    <w:p w:rsidR="00390CA3" w:rsidRDefault="00BD6A69">
      <w:pPr>
        <w:pStyle w:val="Heading3"/>
        <w:ind w:right="150"/>
        <w:rPr>
          <w:b w:val="0"/>
          <w:bCs w:val="0"/>
        </w:rPr>
      </w:pPr>
      <w:bookmarkStart w:id="27" w:name="_TOC_250034"/>
      <w:r>
        <w:rPr>
          <w:spacing w:val="1"/>
        </w:rPr>
        <w:t>W</w:t>
      </w:r>
      <w:r>
        <w:t>here</w:t>
      </w:r>
      <w:r>
        <w:rPr>
          <w:spacing w:val="-2"/>
        </w:rPr>
        <w:t xml:space="preserve"> </w:t>
      </w:r>
      <w:r>
        <w:t>does</w:t>
      </w:r>
      <w:r>
        <w:rPr>
          <w:spacing w:val="-2"/>
        </w:rPr>
        <w:t xml:space="preserve"> </w:t>
      </w:r>
      <w:r>
        <w:t>8.4</w:t>
      </w:r>
      <w:r>
        <w:rPr>
          <w:spacing w:val="-1"/>
        </w:rPr>
        <w:t xml:space="preserve"> </w:t>
      </w:r>
      <w:r>
        <w:rPr>
          <w:spacing w:val="1"/>
        </w:rPr>
        <w:t>c</w:t>
      </w:r>
      <w:r>
        <w:t>ome</w:t>
      </w:r>
      <w:r>
        <w:rPr>
          <w:spacing w:val="-2"/>
        </w:rPr>
        <w:t xml:space="preserve"> </w:t>
      </w:r>
      <w:r>
        <w:t>from?</w:t>
      </w:r>
      <w:bookmarkEnd w:id="27"/>
    </w:p>
    <w:p w:rsidR="00390CA3" w:rsidRDefault="00390CA3">
      <w:pPr>
        <w:spacing w:before="9" w:line="140" w:lineRule="exact"/>
        <w:rPr>
          <w:sz w:val="14"/>
          <w:szCs w:val="14"/>
        </w:rPr>
      </w:pPr>
    </w:p>
    <w:p w:rsidR="00390CA3" w:rsidRDefault="00BD6A69">
      <w:pPr>
        <w:pStyle w:val="BodyText"/>
        <w:spacing w:before="74" w:line="292" w:lineRule="auto"/>
        <w:ind w:right="191"/>
      </w:pPr>
      <w:r>
        <w:rPr>
          <w:spacing w:val="3"/>
        </w:rPr>
        <w:t>T</w:t>
      </w:r>
      <w:r>
        <w:t>he</w:t>
      </w:r>
      <w:r>
        <w:rPr>
          <w:spacing w:val="-6"/>
        </w:rPr>
        <w:t xml:space="preserve"> </w:t>
      </w:r>
      <w:r>
        <w:t>P</w:t>
      </w:r>
      <w:r>
        <w:rPr>
          <w:spacing w:val="-5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a</w:t>
      </w:r>
      <w:r>
        <w:rPr>
          <w:spacing w:val="-2"/>
        </w:rPr>
        <w:t>v</w:t>
      </w:r>
      <w:r>
        <w:t>e</w:t>
      </w:r>
      <w:r>
        <w:rPr>
          <w:spacing w:val="-5"/>
        </w:rPr>
        <w:t xml:space="preserve"> </w:t>
      </w:r>
      <w:r>
        <w:rPr>
          <w:spacing w:val="-1"/>
        </w:rPr>
        <w:t>t</w:t>
      </w:r>
      <w:r>
        <w:t>r</w:t>
      </w:r>
      <w:r>
        <w:rPr>
          <w:spacing w:val="1"/>
        </w:rPr>
        <w:t>a</w:t>
      </w:r>
      <w:r>
        <w:rPr>
          <w:spacing w:val="-2"/>
        </w:rPr>
        <w:t>v</w:t>
      </w:r>
      <w:r>
        <w:rPr>
          <w:spacing w:val="1"/>
        </w:rPr>
        <w:t>e</w:t>
      </w:r>
      <w:r>
        <w:rPr>
          <w:spacing w:val="-1"/>
        </w:rPr>
        <w:t>l</w:t>
      </w:r>
      <w:r>
        <w:t>s</w:t>
      </w:r>
      <w:r>
        <w:rPr>
          <w:spacing w:val="-5"/>
        </w:rPr>
        <w:t xml:space="preserve"> </w:t>
      </w:r>
      <w:r>
        <w:rPr>
          <w:spacing w:val="1"/>
        </w:rPr>
        <w:t>f</w:t>
      </w:r>
      <w:r>
        <w:t>aster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t>h</w:t>
      </w:r>
      <w:r>
        <w:rPr>
          <w:spacing w:val="-1"/>
        </w:rPr>
        <w:t>a</w:t>
      </w:r>
      <w:r>
        <w:t>n</w:t>
      </w:r>
      <w:r>
        <w:rPr>
          <w:spacing w:val="-5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5"/>
        </w:rPr>
        <w:t xml:space="preserve"> </w:t>
      </w:r>
      <w:r>
        <w:t>S</w:t>
      </w:r>
      <w:r>
        <w:rPr>
          <w:spacing w:val="-4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av</w:t>
      </w:r>
      <w:r>
        <w:t>e.</w:t>
      </w:r>
      <w:r>
        <w:rPr>
          <w:spacing w:val="-6"/>
        </w:rPr>
        <w:t xml:space="preserve"> </w:t>
      </w:r>
      <w:r>
        <w:rPr>
          <w:spacing w:val="3"/>
        </w:rPr>
        <w:t>T</w:t>
      </w:r>
      <w:r>
        <w:t>h</w:t>
      </w:r>
      <w:r>
        <w:rPr>
          <w:spacing w:val="-1"/>
        </w:rPr>
        <w:t>e</w:t>
      </w:r>
      <w:r>
        <w:t>re</w:t>
      </w:r>
      <w:r>
        <w:rPr>
          <w:spacing w:val="1"/>
        </w:rPr>
        <w:t>f</w:t>
      </w:r>
      <w:r>
        <w:t>ore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</w:t>
      </w:r>
      <w:r>
        <w:rPr>
          <w:spacing w:val="-5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a</w:t>
      </w:r>
      <w:r>
        <w:rPr>
          <w:spacing w:val="-2"/>
        </w:rPr>
        <w:t>v</w:t>
      </w:r>
      <w:r>
        <w:t>e</w:t>
      </w:r>
      <w:r>
        <w:rPr>
          <w:spacing w:val="-4"/>
        </w:rPr>
        <w:t xml:space="preserve"> </w:t>
      </w:r>
      <w:r>
        <w:t>ar</w:t>
      </w:r>
      <w:r>
        <w:rPr>
          <w:spacing w:val="1"/>
        </w:rPr>
        <w:t>r</w:t>
      </w:r>
      <w:r>
        <w:rPr>
          <w:spacing w:val="-1"/>
        </w:rPr>
        <w:t>i</w:t>
      </w:r>
      <w:r>
        <w:rPr>
          <w:spacing w:val="1"/>
        </w:rPr>
        <w:t>v</w:t>
      </w:r>
      <w:r>
        <w:t>es</w:t>
      </w:r>
      <w:r>
        <w:rPr>
          <w:spacing w:val="-4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5"/>
        </w:rPr>
        <w:t xml:space="preserve"> </w:t>
      </w:r>
      <w:r>
        <w:rPr>
          <w:spacing w:val="3"/>
        </w:rPr>
        <w:t>s</w:t>
      </w:r>
      <w:r>
        <w:t>e</w:t>
      </w:r>
      <w:r>
        <w:rPr>
          <w:spacing w:val="-2"/>
        </w:rPr>
        <w:t>i</w:t>
      </w:r>
      <w:r>
        <w:rPr>
          <w:spacing w:val="1"/>
        </w:rPr>
        <w:t>s</w:t>
      </w:r>
      <w:r>
        <w:rPr>
          <w:spacing w:val="4"/>
        </w:rPr>
        <w:t>m</w:t>
      </w:r>
      <w:r>
        <w:t>o</w:t>
      </w:r>
      <w:r>
        <w:rPr>
          <w:spacing w:val="-1"/>
        </w:rPr>
        <w:t>g</w:t>
      </w:r>
      <w:r>
        <w:t>ra</w:t>
      </w:r>
      <w:r>
        <w:rPr>
          <w:spacing w:val="-1"/>
        </w:rPr>
        <w:t>p</w:t>
      </w:r>
      <w:r>
        <w:t>h</w:t>
      </w:r>
      <w:r>
        <w:rPr>
          <w:spacing w:val="-6"/>
        </w:rPr>
        <w:t xml:space="preserve"> </w:t>
      </w:r>
      <w:r>
        <w:rPr>
          <w:spacing w:val="-1"/>
        </w:rPr>
        <w:t>e</w:t>
      </w:r>
      <w:r>
        <w:t>a</w:t>
      </w:r>
      <w:r>
        <w:rPr>
          <w:spacing w:val="2"/>
        </w:rPr>
        <w:t>r</w:t>
      </w:r>
      <w:r>
        <w:rPr>
          <w:spacing w:val="-1"/>
        </w:rPr>
        <w:t>li</w:t>
      </w:r>
      <w:r>
        <w:t>er</w:t>
      </w:r>
      <w:r>
        <w:rPr>
          <w:w w:val="99"/>
        </w:rPr>
        <w:t xml:space="preserve"> </w:t>
      </w:r>
      <w:r>
        <w:t>th</w:t>
      </w:r>
      <w:r>
        <w:rPr>
          <w:spacing w:val="-1"/>
        </w:rPr>
        <w:t>a</w:t>
      </w:r>
      <w:r>
        <w:t>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</w:t>
      </w:r>
      <w:r>
        <w:rPr>
          <w:spacing w:val="-4"/>
        </w:rPr>
        <w:t xml:space="preserve"> </w:t>
      </w:r>
      <w:r>
        <w:t>wave,</w:t>
      </w:r>
      <w:r>
        <w:rPr>
          <w:spacing w:val="-5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4"/>
        </w:rPr>
        <w:t xml:space="preserve"> </w:t>
      </w:r>
      <w:r>
        <w:t>dif</w:t>
      </w:r>
      <w:r>
        <w:rPr>
          <w:spacing w:val="1"/>
        </w:rPr>
        <w:t>f</w:t>
      </w:r>
      <w:r>
        <w:t>erence</w:t>
      </w:r>
      <w:r>
        <w:rPr>
          <w:spacing w:val="-6"/>
        </w:rPr>
        <w:t xml:space="preserve"> </w:t>
      </w:r>
      <w:r>
        <w:rPr>
          <w:spacing w:val="-1"/>
        </w:rPr>
        <w:t>b</w:t>
      </w:r>
      <w:r>
        <w:t>e</w:t>
      </w:r>
      <w:r>
        <w:rPr>
          <w:spacing w:val="1"/>
        </w:rPr>
        <w:t>t</w:t>
      </w:r>
      <w:r>
        <w:t>ween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ese</w:t>
      </w:r>
      <w:r>
        <w:rPr>
          <w:spacing w:val="-4"/>
        </w:rPr>
        <w:t xml:space="preserve"> </w:t>
      </w:r>
      <w:r>
        <w:t>ar</w:t>
      </w:r>
      <w:r>
        <w:rPr>
          <w:spacing w:val="1"/>
        </w:rPr>
        <w:t>ri</w:t>
      </w:r>
      <w:r>
        <w:rPr>
          <w:spacing w:val="-2"/>
        </w:rPr>
        <w:t>v</w:t>
      </w:r>
      <w:r>
        <w:rPr>
          <w:spacing w:val="1"/>
        </w:rPr>
        <w:t>a</w:t>
      </w:r>
      <w:r>
        <w:t>l</w:t>
      </w:r>
      <w:r>
        <w:rPr>
          <w:spacing w:val="-6"/>
        </w:rPr>
        <w:t xml:space="preserve"> </w:t>
      </w:r>
      <w:r>
        <w:t>t</w:t>
      </w:r>
      <w:r>
        <w:rPr>
          <w:spacing w:val="-2"/>
        </w:rPr>
        <w:t>i</w:t>
      </w:r>
      <w:r>
        <w:rPr>
          <w:spacing w:val="4"/>
        </w:rPr>
        <w:t>m</w:t>
      </w:r>
      <w:r>
        <w:t>es</w:t>
      </w:r>
      <w:r>
        <w:rPr>
          <w:spacing w:val="-5"/>
        </w:rPr>
        <w:t xml:space="preserve"> </w:t>
      </w:r>
      <w:r>
        <w:rPr>
          <w:spacing w:val="-2"/>
        </w:rPr>
        <w:t>i</w:t>
      </w:r>
      <w:r>
        <w:t>s</w:t>
      </w:r>
      <w:r>
        <w:rPr>
          <w:spacing w:val="1"/>
        </w:rPr>
        <w:t xml:space="preserve"> c</w:t>
      </w:r>
      <w:r>
        <w:t>a</w:t>
      </w:r>
      <w:r>
        <w:rPr>
          <w:spacing w:val="-2"/>
        </w:rPr>
        <w:t>l</w:t>
      </w:r>
      <w:r>
        <w:rPr>
          <w:spacing w:val="1"/>
        </w:rPr>
        <w:t>l</w:t>
      </w:r>
      <w:r>
        <w:t>ed</w:t>
      </w:r>
      <w:r>
        <w:rPr>
          <w:spacing w:val="-5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6"/>
        </w:rPr>
        <w:t xml:space="preserve"> </w:t>
      </w:r>
      <w:r>
        <w:rPr>
          <w:spacing w:val="2"/>
        </w:rPr>
        <w:t>'</w:t>
      </w:r>
      <w:r>
        <w:t>S-P</w:t>
      </w:r>
      <w:r>
        <w:rPr>
          <w:spacing w:val="-5"/>
        </w:rPr>
        <w:t xml:space="preserve"> </w:t>
      </w:r>
      <w:r>
        <w:rPr>
          <w:spacing w:val="1"/>
        </w:rPr>
        <w:t>t</w:t>
      </w:r>
      <w:r>
        <w:rPr>
          <w:spacing w:val="-1"/>
        </w:rPr>
        <w:t>i</w:t>
      </w:r>
      <w:r>
        <w:rPr>
          <w:spacing w:val="4"/>
        </w:rPr>
        <w:t>m</w:t>
      </w:r>
      <w:r>
        <w:t>e'.</w:t>
      </w:r>
      <w:r>
        <w:rPr>
          <w:spacing w:val="-7"/>
        </w:rPr>
        <w:t xml:space="preserve"> </w:t>
      </w:r>
      <w:r>
        <w:rPr>
          <w:spacing w:val="3"/>
        </w:rPr>
        <w:t>T</w:t>
      </w:r>
      <w:r>
        <w:t>he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t>urther</w:t>
      </w:r>
      <w:r>
        <w:rPr>
          <w:spacing w:val="-5"/>
        </w:rPr>
        <w:t xml:space="preserve"> </w:t>
      </w:r>
      <w:r>
        <w:t>the</w:t>
      </w:r>
      <w:r>
        <w:rPr>
          <w:w w:val="99"/>
        </w:rPr>
        <w:t xml:space="preserve"> </w:t>
      </w:r>
      <w:r>
        <w:t>e</w:t>
      </w:r>
      <w:r>
        <w:rPr>
          <w:spacing w:val="-1"/>
        </w:rPr>
        <w:t>a</w:t>
      </w:r>
      <w:r>
        <w:t>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5"/>
        </w:rPr>
        <w:t xml:space="preserve"> </w:t>
      </w:r>
      <w:r>
        <w:rPr>
          <w:spacing w:val="-2"/>
        </w:rPr>
        <w:t>i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f</w:t>
      </w:r>
      <w:r>
        <w:t>r</w:t>
      </w:r>
      <w:r>
        <w:rPr>
          <w:spacing w:val="-3"/>
        </w:rPr>
        <w:t>o</w:t>
      </w:r>
      <w:r>
        <w:t>m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5"/>
        </w:rPr>
        <w:t xml:space="preserve"> </w:t>
      </w:r>
      <w:r>
        <w:t>se</w:t>
      </w:r>
      <w:r>
        <w:rPr>
          <w:spacing w:val="-2"/>
        </w:rPr>
        <w:t>i</w:t>
      </w:r>
      <w:r>
        <w:rPr>
          <w:spacing w:val="3"/>
        </w:rPr>
        <w:t>s</w:t>
      </w:r>
      <w:r>
        <w:rPr>
          <w:spacing w:val="4"/>
        </w:rPr>
        <w:t>m</w:t>
      </w:r>
      <w:r>
        <w:t>o</w:t>
      </w:r>
      <w:r>
        <w:rPr>
          <w:spacing w:val="-1"/>
        </w:rPr>
        <w:t>g</w:t>
      </w:r>
      <w:r>
        <w:t>ra</w:t>
      </w:r>
      <w:r>
        <w:rPr>
          <w:spacing w:val="-1"/>
        </w:rPr>
        <w:t>p</w:t>
      </w:r>
      <w:r>
        <w:t>h,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1"/>
        </w:rPr>
        <w:t>l</w:t>
      </w:r>
      <w:r>
        <w:t>ar</w:t>
      </w:r>
      <w:r>
        <w:rPr>
          <w:spacing w:val="2"/>
        </w:rPr>
        <w:t>g</w:t>
      </w:r>
      <w:r>
        <w:t>er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3"/>
        </w:rPr>
        <w:t>S-</w:t>
      </w:r>
      <w:r>
        <w:t>P</w:t>
      </w:r>
      <w:r>
        <w:rPr>
          <w:spacing w:val="-5"/>
        </w:rPr>
        <w:t xml:space="preserve"> </w:t>
      </w:r>
      <w:r>
        <w:t>t</w:t>
      </w:r>
      <w:r>
        <w:rPr>
          <w:spacing w:val="-2"/>
        </w:rPr>
        <w:t>i</w:t>
      </w:r>
      <w:r>
        <w:rPr>
          <w:spacing w:val="4"/>
        </w:rPr>
        <w:t>m</w:t>
      </w:r>
      <w:r>
        <w:t>e.</w:t>
      </w:r>
      <w:r>
        <w:rPr>
          <w:spacing w:val="-5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3"/>
        </w:rPr>
        <w:t xml:space="preserve"> </w:t>
      </w:r>
      <w:r>
        <w:t>P</w:t>
      </w:r>
      <w:r>
        <w:rPr>
          <w:spacing w:val="-4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a</w:t>
      </w:r>
      <w:r>
        <w:rPr>
          <w:spacing w:val="-2"/>
        </w:rPr>
        <w:t>v</w:t>
      </w:r>
      <w:r>
        <w:t>e</w:t>
      </w:r>
      <w:r>
        <w:rPr>
          <w:spacing w:val="-3"/>
        </w:rPr>
        <w:t xml:space="preserve"> </w:t>
      </w:r>
      <w:r>
        <w:t>travels</w:t>
      </w:r>
      <w:r>
        <w:rPr>
          <w:spacing w:val="-4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6</w:t>
      </w:r>
      <w:r>
        <w:rPr>
          <w:spacing w:val="-5"/>
        </w:rPr>
        <w:t xml:space="preserve"> </w:t>
      </w:r>
      <w:r>
        <w:rPr>
          <w:spacing w:val="1"/>
        </w:rPr>
        <w:t>k</w:t>
      </w:r>
      <w:r>
        <w:rPr>
          <w:spacing w:val="4"/>
        </w:rPr>
        <w:t>m</w:t>
      </w:r>
      <w:r>
        <w:t>/s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5"/>
        </w:rPr>
        <w:t xml:space="preserve"> </w:t>
      </w:r>
      <w:r>
        <w:rPr>
          <w:spacing w:val="-1"/>
        </w:rPr>
        <w:t>t</w:t>
      </w:r>
      <w:r>
        <w:t>he</w:t>
      </w:r>
      <w:r>
        <w:rPr>
          <w:spacing w:val="-4"/>
        </w:rPr>
        <w:t xml:space="preserve"> </w:t>
      </w:r>
      <w:r>
        <w:t>S</w:t>
      </w:r>
      <w:r>
        <w:rPr>
          <w:w w:val="99"/>
        </w:rPr>
        <w:t xml:space="preserve"> </w:t>
      </w:r>
      <w:r>
        <w:t>wave</w:t>
      </w:r>
      <w:r>
        <w:rPr>
          <w:spacing w:val="-5"/>
        </w:rPr>
        <w:t xml:space="preserve"> </w:t>
      </w:r>
      <w:r>
        <w:rPr>
          <w:spacing w:val="-1"/>
        </w:rPr>
        <w:t>t</w:t>
      </w:r>
      <w:r>
        <w:t>r</w:t>
      </w:r>
      <w:r>
        <w:rPr>
          <w:spacing w:val="1"/>
        </w:rPr>
        <w:t>a</w:t>
      </w:r>
      <w:r>
        <w:rPr>
          <w:spacing w:val="-2"/>
        </w:rPr>
        <w:t>v</w:t>
      </w:r>
      <w:r>
        <w:rPr>
          <w:spacing w:val="1"/>
        </w:rPr>
        <w:t>e</w:t>
      </w:r>
      <w:r>
        <w:rPr>
          <w:spacing w:val="-1"/>
        </w:rPr>
        <w:t>l</w:t>
      </w:r>
      <w:r>
        <w:t>s</w:t>
      </w:r>
      <w:r>
        <w:rPr>
          <w:spacing w:val="-4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3</w:t>
      </w:r>
      <w:r>
        <w:rPr>
          <w:spacing w:val="1"/>
        </w:rPr>
        <w:t>.</w:t>
      </w:r>
      <w:r>
        <w:t>5</w:t>
      </w:r>
      <w:r>
        <w:rPr>
          <w:spacing w:val="-5"/>
        </w:rPr>
        <w:t xml:space="preserve"> </w:t>
      </w:r>
      <w:r>
        <w:t>k</w:t>
      </w:r>
      <w:r>
        <w:rPr>
          <w:spacing w:val="4"/>
        </w:rPr>
        <w:t>m</w:t>
      </w:r>
      <w:r>
        <w:t>/s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en</w:t>
      </w:r>
      <w:r>
        <w:rPr>
          <w:spacing w:val="-5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5"/>
        </w:rPr>
        <w:t xml:space="preserve"> </w:t>
      </w:r>
      <w:r>
        <w:rPr>
          <w:spacing w:val="2"/>
        </w:rPr>
        <w:t>S</w:t>
      </w:r>
      <w:r>
        <w:rPr>
          <w:spacing w:val="3"/>
        </w:rPr>
        <w:t>-</w:t>
      </w:r>
      <w:r>
        <w:t>P</w:t>
      </w:r>
      <w:r>
        <w:rPr>
          <w:spacing w:val="-5"/>
        </w:rPr>
        <w:t xml:space="preserve"> </w:t>
      </w:r>
      <w:r>
        <w:rPr>
          <w:spacing w:val="1"/>
        </w:rPr>
        <w:t>t</w:t>
      </w:r>
      <w:r>
        <w:rPr>
          <w:spacing w:val="-1"/>
        </w:rPr>
        <w:t>i</w:t>
      </w:r>
      <w:r>
        <w:rPr>
          <w:spacing w:val="4"/>
        </w:rPr>
        <w:t>m</w:t>
      </w:r>
      <w:r>
        <w:t>e</w:t>
      </w:r>
      <w:r>
        <w:rPr>
          <w:spacing w:val="-5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i</w:t>
      </w:r>
      <w:r>
        <w:rPr>
          <w:spacing w:val="-1"/>
        </w:rPr>
        <w:t>l</w:t>
      </w:r>
      <w:r>
        <w:t>l</w:t>
      </w:r>
      <w:r>
        <w:rPr>
          <w:spacing w:val="-4"/>
        </w:rPr>
        <w:t xml:space="preserve"> </w:t>
      </w:r>
      <w:r>
        <w:rPr>
          <w:spacing w:val="-1"/>
        </w:rPr>
        <w:t>i</w:t>
      </w:r>
      <w:r>
        <w:t>ncre</w:t>
      </w:r>
      <w:r>
        <w:rPr>
          <w:spacing w:val="-1"/>
        </w:rPr>
        <w:t>a</w:t>
      </w:r>
      <w:r>
        <w:rPr>
          <w:spacing w:val="3"/>
        </w:rPr>
        <w:t>s</w:t>
      </w:r>
      <w:r>
        <w:t>e</w:t>
      </w:r>
      <w:r>
        <w:rPr>
          <w:spacing w:val="-5"/>
        </w:rPr>
        <w:t xml:space="preserve"> </w:t>
      </w:r>
      <w:r>
        <w:rPr>
          <w:spacing w:val="3"/>
        </w:rPr>
        <w:t>b</w:t>
      </w:r>
      <w:r>
        <w:t>y</w:t>
      </w:r>
      <w:r>
        <w:rPr>
          <w:spacing w:val="-8"/>
        </w:rPr>
        <w:t xml:space="preserve"> </w:t>
      </w:r>
      <w:r>
        <w:t>1</w:t>
      </w:r>
      <w:r>
        <w:rPr>
          <w:spacing w:val="-5"/>
        </w:rPr>
        <w:t xml:space="preserve"> </w:t>
      </w:r>
      <w:r>
        <w:rPr>
          <w:spacing w:val="1"/>
        </w:rPr>
        <w:t>s</w:t>
      </w:r>
      <w:r>
        <w:t>ec</w:t>
      </w:r>
      <w:r>
        <w:rPr>
          <w:spacing w:val="1"/>
        </w:rPr>
        <w:t>o</w:t>
      </w:r>
      <w:r>
        <w:t>nd</w:t>
      </w:r>
      <w:r>
        <w:rPr>
          <w:spacing w:val="-4"/>
        </w:rPr>
        <w:t xml:space="preserve"> </w:t>
      </w:r>
      <w:r>
        <w:rPr>
          <w:spacing w:val="1"/>
        </w:rPr>
        <w:t>f</w:t>
      </w:r>
      <w:r>
        <w:t>or</w:t>
      </w:r>
      <w:r>
        <w:rPr>
          <w:spacing w:val="-5"/>
        </w:rPr>
        <w:t xml:space="preserve"> </w:t>
      </w:r>
      <w:r>
        <w:rPr>
          <w:spacing w:val="2"/>
        </w:rPr>
        <w:t>e</w:t>
      </w:r>
      <w:r>
        <w:rPr>
          <w:spacing w:val="-2"/>
        </w:rPr>
        <w:t>v</w:t>
      </w:r>
      <w:r>
        <w:t>e</w:t>
      </w:r>
      <w:r>
        <w:rPr>
          <w:spacing w:val="2"/>
        </w:rPr>
        <w:t>r</w:t>
      </w:r>
      <w:r>
        <w:t>y</w:t>
      </w:r>
      <w:r>
        <w:rPr>
          <w:spacing w:val="-6"/>
        </w:rPr>
        <w:t xml:space="preserve"> </w:t>
      </w:r>
      <w:r>
        <w:t>8.4</w:t>
      </w:r>
      <w:r>
        <w:rPr>
          <w:spacing w:val="-3"/>
        </w:rPr>
        <w:t xml:space="preserve"> </w:t>
      </w:r>
      <w:r>
        <w:t>km</w:t>
      </w:r>
      <w:r>
        <w:rPr>
          <w:spacing w:val="-3"/>
        </w:rPr>
        <w:t xml:space="preserve"> </w:t>
      </w:r>
      <w:r>
        <w:rPr>
          <w:spacing w:val="-2"/>
        </w:rPr>
        <w:t>i</w:t>
      </w:r>
      <w:r>
        <w:t>ncre</w:t>
      </w:r>
      <w:r>
        <w:rPr>
          <w:spacing w:val="-1"/>
        </w:rPr>
        <w:t>a</w:t>
      </w:r>
      <w:r>
        <w:rPr>
          <w:spacing w:val="1"/>
        </w:rPr>
        <w:t>s</w:t>
      </w:r>
      <w:r>
        <w:t>e</w:t>
      </w:r>
      <w:r>
        <w:rPr>
          <w:spacing w:val="-5"/>
        </w:rPr>
        <w:t xml:space="preserve"> </w:t>
      </w:r>
      <w:r>
        <w:rPr>
          <w:spacing w:val="-2"/>
        </w:rPr>
        <w:t>i</w:t>
      </w:r>
      <w:r>
        <w:t>n</w:t>
      </w:r>
      <w:r>
        <w:rPr>
          <w:w w:val="99"/>
        </w:rPr>
        <w:t xml:space="preserve"> </w:t>
      </w:r>
      <w:r>
        <w:t>d</w:t>
      </w:r>
      <w:r>
        <w:rPr>
          <w:spacing w:val="-2"/>
        </w:rPr>
        <w:t>i</w:t>
      </w:r>
      <w:r>
        <w:rPr>
          <w:spacing w:val="1"/>
        </w:rPr>
        <w:t>s</w:t>
      </w:r>
      <w:r>
        <w:t>ta</w:t>
      </w:r>
      <w:r>
        <w:rPr>
          <w:spacing w:val="-1"/>
        </w:rPr>
        <w:t>n</w:t>
      </w:r>
      <w:r>
        <w:rPr>
          <w:spacing w:val="1"/>
        </w:rPr>
        <w:t>ce</w:t>
      </w:r>
      <w:r>
        <w:t>.</w:t>
      </w:r>
      <w:r>
        <w:rPr>
          <w:spacing w:val="-7"/>
        </w:rPr>
        <w:t xml:space="preserve"> </w:t>
      </w:r>
      <w:r>
        <w:rPr>
          <w:spacing w:val="2"/>
        </w:rPr>
        <w:t>T</w:t>
      </w:r>
      <w:r>
        <w:t>h</w:t>
      </w:r>
      <w:r>
        <w:rPr>
          <w:spacing w:val="-1"/>
        </w:rPr>
        <w:t>e</w:t>
      </w:r>
      <w:r>
        <w:t>re</w:t>
      </w:r>
      <w:r>
        <w:rPr>
          <w:spacing w:val="2"/>
        </w:rPr>
        <w:t>f</w:t>
      </w:r>
      <w:r>
        <w:t>ore,</w:t>
      </w:r>
      <w:r>
        <w:rPr>
          <w:spacing w:val="-7"/>
        </w:rPr>
        <w:t xml:space="preserve"> </w:t>
      </w:r>
      <w:r>
        <w:rPr>
          <w:spacing w:val="4"/>
        </w:rPr>
        <w:t>m</w:t>
      </w:r>
      <w:r>
        <w:t>u</w:t>
      </w:r>
      <w:r>
        <w:rPr>
          <w:spacing w:val="-2"/>
        </w:rPr>
        <w:t>l</w:t>
      </w:r>
      <w:r>
        <w:t>t</w:t>
      </w:r>
      <w:r>
        <w:rPr>
          <w:spacing w:val="-2"/>
        </w:rPr>
        <w:t>i</w:t>
      </w:r>
      <w:r>
        <w:t>pl</w:t>
      </w:r>
      <w:r>
        <w:rPr>
          <w:spacing w:val="-5"/>
        </w:rPr>
        <w:t>y</w:t>
      </w:r>
      <w:r>
        <w:rPr>
          <w:spacing w:val="1"/>
        </w:rPr>
        <w:t>in</w:t>
      </w:r>
      <w:r>
        <w:t>g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6"/>
        </w:rPr>
        <w:t xml:space="preserve"> </w:t>
      </w:r>
      <w:r>
        <w:rPr>
          <w:spacing w:val="1"/>
        </w:rPr>
        <w:t>S</w:t>
      </w:r>
      <w:r>
        <w:t>-P</w:t>
      </w:r>
      <w:r>
        <w:rPr>
          <w:spacing w:val="-7"/>
        </w:rPr>
        <w:t xml:space="preserve"> </w:t>
      </w:r>
      <w:r>
        <w:rPr>
          <w:spacing w:val="1"/>
        </w:rPr>
        <w:t>t</w:t>
      </w:r>
      <w:r>
        <w:rPr>
          <w:spacing w:val="-1"/>
        </w:rPr>
        <w:t>i</w:t>
      </w:r>
      <w:r>
        <w:rPr>
          <w:spacing w:val="4"/>
        </w:rPr>
        <w:t>m</w:t>
      </w:r>
      <w:r>
        <w:t>e</w:t>
      </w:r>
      <w:r>
        <w:rPr>
          <w:spacing w:val="-6"/>
        </w:rPr>
        <w:t xml:space="preserve"> </w:t>
      </w:r>
      <w:r>
        <w:rPr>
          <w:spacing w:val="1"/>
        </w:rPr>
        <w:t>b</w:t>
      </w:r>
      <w:r>
        <w:t>y</w:t>
      </w:r>
      <w:r>
        <w:rPr>
          <w:spacing w:val="-10"/>
        </w:rPr>
        <w:t xml:space="preserve"> </w:t>
      </w:r>
      <w:r>
        <w:t>8</w:t>
      </w:r>
      <w:r>
        <w:rPr>
          <w:spacing w:val="1"/>
        </w:rPr>
        <w:t>.</w:t>
      </w:r>
      <w:r>
        <w:t>4</w:t>
      </w:r>
      <w:r>
        <w:rPr>
          <w:spacing w:val="-6"/>
        </w:rPr>
        <w:t xml:space="preserve"> </w:t>
      </w:r>
      <w:r>
        <w:rPr>
          <w:spacing w:val="1"/>
        </w:rPr>
        <w:t>g</w:t>
      </w:r>
      <w:r>
        <w:rPr>
          <w:spacing w:val="-1"/>
        </w:rPr>
        <w:t>i</w:t>
      </w:r>
      <w:r>
        <w:rPr>
          <w:spacing w:val="1"/>
        </w:rPr>
        <w:t>v</w:t>
      </w:r>
      <w:r>
        <w:t>es</w:t>
      </w:r>
      <w:r>
        <w:rPr>
          <w:spacing w:val="-6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5"/>
        </w:rPr>
        <w:t xml:space="preserve"> </w:t>
      </w:r>
      <w:r>
        <w:t>d</w:t>
      </w:r>
      <w:r>
        <w:rPr>
          <w:spacing w:val="-2"/>
        </w:rPr>
        <w:t>i</w:t>
      </w:r>
      <w:r>
        <w:rPr>
          <w:spacing w:val="1"/>
        </w:rPr>
        <w:t>s</w:t>
      </w:r>
      <w:r>
        <w:t>t</w:t>
      </w:r>
      <w:r>
        <w:rPr>
          <w:spacing w:val="1"/>
        </w:rPr>
        <w:t>a</w:t>
      </w:r>
      <w:r>
        <w:t>nce</w:t>
      </w:r>
      <w:r>
        <w:rPr>
          <w:spacing w:val="-7"/>
        </w:rPr>
        <w:t xml:space="preserve"> </w:t>
      </w:r>
      <w:r>
        <w:rPr>
          <w:spacing w:val="-1"/>
        </w:rPr>
        <w:t>b</w:t>
      </w:r>
      <w:r>
        <w:rPr>
          <w:spacing w:val="1"/>
        </w:rPr>
        <w:t>e</w:t>
      </w:r>
      <w:r>
        <w:rPr>
          <w:spacing w:val="2"/>
        </w:rPr>
        <w:t>t</w:t>
      </w:r>
      <w:r>
        <w:rPr>
          <w:spacing w:val="-3"/>
        </w:rPr>
        <w:t>w</w:t>
      </w:r>
      <w:r>
        <w:t>e</w:t>
      </w:r>
      <w:r>
        <w:rPr>
          <w:spacing w:val="1"/>
        </w:rPr>
        <w:t>e</w:t>
      </w:r>
      <w:r>
        <w:t>n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-7"/>
        </w:rPr>
        <w:t xml:space="preserve"> </w:t>
      </w:r>
      <w:r>
        <w:rPr>
          <w:spacing w:val="-1"/>
        </w:rPr>
        <w:t>e</w:t>
      </w:r>
      <w:r>
        <w:t>art</w:t>
      </w:r>
      <w:r>
        <w:rPr>
          <w:spacing w:val="2"/>
        </w:rPr>
        <w:t>h</w:t>
      </w:r>
      <w:r>
        <w:t>q</w:t>
      </w:r>
      <w:r>
        <w:rPr>
          <w:spacing w:val="1"/>
        </w:rPr>
        <w:t>u</w:t>
      </w:r>
      <w:r>
        <w:t>a</w:t>
      </w:r>
      <w:r>
        <w:rPr>
          <w:spacing w:val="3"/>
        </w:rPr>
        <w:t>k</w:t>
      </w:r>
      <w:r>
        <w:t>e</w:t>
      </w:r>
      <w:r>
        <w:rPr>
          <w:spacing w:val="-7"/>
        </w:rPr>
        <w:t xml:space="preserve"> </w:t>
      </w:r>
      <w:r>
        <w:rPr>
          <w:spacing w:val="-1"/>
        </w:rPr>
        <w:t>a</w:t>
      </w:r>
      <w:r>
        <w:t>nd</w:t>
      </w:r>
      <w:r>
        <w:rPr>
          <w:w w:val="99"/>
        </w:rPr>
        <w:t xml:space="preserve">  </w:t>
      </w:r>
      <w:r>
        <w:t>the</w:t>
      </w:r>
      <w:r>
        <w:rPr>
          <w:spacing w:val="-16"/>
        </w:rPr>
        <w:t xml:space="preserve"> </w:t>
      </w:r>
      <w:r>
        <w:t>s</w:t>
      </w:r>
      <w:r>
        <w:rPr>
          <w:spacing w:val="1"/>
        </w:rPr>
        <w:t>e</w:t>
      </w:r>
      <w:r>
        <w:rPr>
          <w:spacing w:val="-1"/>
        </w:rPr>
        <w:t>i</w:t>
      </w:r>
      <w:r>
        <w:rPr>
          <w:spacing w:val="1"/>
        </w:rPr>
        <w:t>s</w:t>
      </w:r>
      <w:r>
        <w:rPr>
          <w:spacing w:val="4"/>
        </w:rPr>
        <w:t>m</w:t>
      </w:r>
      <w:r>
        <w:t>o</w:t>
      </w:r>
      <w:r>
        <w:rPr>
          <w:spacing w:val="-1"/>
        </w:rPr>
        <w:t>g</w:t>
      </w:r>
      <w:r>
        <w:t>ra</w:t>
      </w:r>
      <w:r>
        <w:rPr>
          <w:spacing w:val="-1"/>
        </w:rPr>
        <w:t>p</w:t>
      </w:r>
      <w:r>
        <w:t>h.</w:t>
      </w:r>
    </w:p>
    <w:p w:rsidR="00390CA3" w:rsidRDefault="00390CA3">
      <w:pPr>
        <w:spacing w:line="292" w:lineRule="auto"/>
        <w:sectPr w:rsidR="00390CA3">
          <w:footerReference w:type="default" r:id="rId54"/>
          <w:pgSz w:w="11907" w:h="16840"/>
          <w:pgMar w:top="1560" w:right="1280" w:bottom="780" w:left="1280" w:header="0" w:footer="585" w:gutter="0"/>
          <w:cols w:space="720"/>
        </w:sect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7" w:line="200" w:lineRule="exact"/>
        <w:rPr>
          <w:sz w:val="20"/>
          <w:szCs w:val="20"/>
        </w:rPr>
      </w:pPr>
    </w:p>
    <w:p w:rsidR="00390CA3" w:rsidRDefault="00BD6A69">
      <w:pPr>
        <w:ind w:left="138" w:right="1060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AU" w:eastAsia="en-AU"/>
        </w:rPr>
        <w:drawing>
          <wp:inline distT="0" distB="0" distL="0" distR="0">
            <wp:extent cx="5319395" cy="4810760"/>
            <wp:effectExtent l="0" t="0" r="0" b="8890"/>
            <wp:docPr id="33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395" cy="481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CA3" w:rsidRDefault="00BD6A69">
      <w:pPr>
        <w:spacing w:before="76" w:line="242" w:lineRule="auto"/>
        <w:ind w:left="138" w:right="188"/>
        <w:rPr>
          <w:rFonts w:ascii="Arial" w:eastAsia="Arial" w:hAnsi="Arial" w:cs="Arial"/>
          <w:sz w:val="18"/>
          <w:szCs w:val="18"/>
        </w:rPr>
      </w:pPr>
      <w:bookmarkStart w:id="28" w:name="_bookmark9"/>
      <w:bookmarkEnd w:id="28"/>
      <w:r>
        <w:rPr>
          <w:rFonts w:ascii="Arial" w:eastAsia="Arial" w:hAnsi="Arial" w:cs="Arial"/>
          <w:i/>
          <w:sz w:val="18"/>
          <w:szCs w:val="18"/>
        </w:rPr>
        <w:t>F</w:t>
      </w:r>
      <w:r>
        <w:rPr>
          <w:rFonts w:ascii="Arial" w:eastAsia="Arial" w:hAnsi="Arial" w:cs="Arial"/>
          <w:i/>
          <w:spacing w:val="1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gure</w:t>
      </w:r>
      <w:r>
        <w:rPr>
          <w:rFonts w:ascii="Arial" w:eastAsia="Arial" w:hAnsi="Arial" w:cs="Arial"/>
          <w:i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13: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The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ep</w:t>
      </w:r>
      <w:r>
        <w:rPr>
          <w:rFonts w:ascii="Arial" w:eastAsia="Arial" w:hAnsi="Arial" w:cs="Arial"/>
          <w:i/>
          <w:spacing w:val="-2"/>
          <w:sz w:val="18"/>
          <w:szCs w:val="18"/>
        </w:rPr>
        <w:t>i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e</w:t>
      </w:r>
      <w:r>
        <w:rPr>
          <w:rFonts w:ascii="Arial" w:eastAsia="Arial" w:hAnsi="Arial" w:cs="Arial"/>
          <w:i/>
          <w:spacing w:val="-2"/>
          <w:sz w:val="18"/>
          <w:szCs w:val="18"/>
        </w:rPr>
        <w:t>n</w:t>
      </w:r>
      <w:r>
        <w:rPr>
          <w:rFonts w:ascii="Arial" w:eastAsia="Arial" w:hAnsi="Arial" w:cs="Arial"/>
          <w:i/>
          <w:sz w:val="18"/>
          <w:szCs w:val="18"/>
        </w:rPr>
        <w:t>tre of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an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earth</w:t>
      </w:r>
      <w:r>
        <w:rPr>
          <w:rFonts w:ascii="Arial" w:eastAsia="Arial" w:hAnsi="Arial" w:cs="Arial"/>
          <w:i/>
          <w:spacing w:val="-2"/>
          <w:sz w:val="18"/>
          <w:szCs w:val="18"/>
        </w:rPr>
        <w:t>q</w:t>
      </w:r>
      <w:r>
        <w:rPr>
          <w:rFonts w:ascii="Arial" w:eastAsia="Arial" w:hAnsi="Arial" w:cs="Arial"/>
          <w:i/>
          <w:sz w:val="18"/>
          <w:szCs w:val="18"/>
        </w:rPr>
        <w:t>u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pacing w:val="1"/>
          <w:sz w:val="18"/>
          <w:szCs w:val="18"/>
        </w:rPr>
        <w:t>k</w:t>
      </w:r>
      <w:r>
        <w:rPr>
          <w:rFonts w:ascii="Arial" w:eastAsia="Arial" w:hAnsi="Arial" w:cs="Arial"/>
          <w:i/>
          <w:sz w:val="18"/>
          <w:szCs w:val="18"/>
        </w:rPr>
        <w:t xml:space="preserve">e </w:t>
      </w:r>
      <w:r>
        <w:rPr>
          <w:rFonts w:ascii="Arial" w:eastAsia="Arial" w:hAnsi="Arial" w:cs="Arial"/>
          <w:i/>
          <w:spacing w:val="-2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s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-1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a</w:t>
      </w:r>
      <w:r>
        <w:rPr>
          <w:rFonts w:ascii="Arial" w:eastAsia="Arial" w:hAnsi="Arial" w:cs="Arial"/>
          <w:i/>
          <w:spacing w:val="-2"/>
          <w:sz w:val="18"/>
          <w:szCs w:val="18"/>
        </w:rPr>
        <w:t>l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u</w:t>
      </w:r>
      <w:r>
        <w:rPr>
          <w:rFonts w:ascii="Arial" w:eastAsia="Arial" w:hAnsi="Arial" w:cs="Arial"/>
          <w:i/>
          <w:spacing w:val="-2"/>
          <w:sz w:val="18"/>
          <w:szCs w:val="18"/>
        </w:rPr>
        <w:t>l</w:t>
      </w:r>
      <w:r>
        <w:rPr>
          <w:rFonts w:ascii="Arial" w:eastAsia="Arial" w:hAnsi="Arial" w:cs="Arial"/>
          <w:i/>
          <w:sz w:val="18"/>
          <w:szCs w:val="18"/>
        </w:rPr>
        <w:t>ated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u</w:t>
      </w:r>
      <w:r>
        <w:rPr>
          <w:rFonts w:ascii="Arial" w:eastAsia="Arial" w:hAnsi="Arial" w:cs="Arial"/>
          <w:i/>
          <w:spacing w:val="-2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i</w:t>
      </w:r>
      <w:r>
        <w:rPr>
          <w:rFonts w:ascii="Arial" w:eastAsia="Arial" w:hAnsi="Arial" w:cs="Arial"/>
          <w:i/>
          <w:spacing w:val="-2"/>
          <w:sz w:val="18"/>
          <w:szCs w:val="18"/>
        </w:rPr>
        <w:t>n</w:t>
      </w:r>
      <w:r>
        <w:rPr>
          <w:rFonts w:ascii="Arial" w:eastAsia="Arial" w:hAnsi="Arial" w:cs="Arial"/>
          <w:i/>
          <w:sz w:val="18"/>
          <w:szCs w:val="18"/>
        </w:rPr>
        <w:t xml:space="preserve">g a </w:t>
      </w:r>
      <w:r>
        <w:rPr>
          <w:rFonts w:ascii="Arial" w:eastAsia="Arial" w:hAnsi="Arial" w:cs="Arial"/>
          <w:i/>
          <w:spacing w:val="-1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>ini</w:t>
      </w:r>
      <w:r>
        <w:rPr>
          <w:rFonts w:ascii="Arial" w:eastAsia="Arial" w:hAnsi="Arial" w:cs="Arial"/>
          <w:i/>
          <w:spacing w:val="-2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>um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of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thr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z w:val="18"/>
          <w:szCs w:val="18"/>
        </w:rPr>
        <w:t xml:space="preserve">e 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z w:val="18"/>
          <w:szCs w:val="18"/>
        </w:rPr>
        <w:t>i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pacing w:val="-2"/>
          <w:sz w:val="18"/>
          <w:szCs w:val="18"/>
        </w:rPr>
        <w:t>mi</w:t>
      </w:r>
      <w:r>
        <w:rPr>
          <w:rFonts w:ascii="Arial" w:eastAsia="Arial" w:hAnsi="Arial" w:cs="Arial"/>
          <w:i/>
          <w:sz w:val="18"/>
          <w:szCs w:val="18"/>
        </w:rPr>
        <w:t>c</w:t>
      </w:r>
      <w:r>
        <w:rPr>
          <w:rFonts w:ascii="Arial" w:eastAsia="Arial" w:hAnsi="Arial" w:cs="Arial"/>
          <w:i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tat</w:t>
      </w:r>
      <w:r>
        <w:rPr>
          <w:rFonts w:ascii="Arial" w:eastAsia="Arial" w:hAnsi="Arial" w:cs="Arial"/>
          <w:i/>
          <w:spacing w:val="-2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o</w:t>
      </w:r>
      <w:r>
        <w:rPr>
          <w:rFonts w:ascii="Arial" w:eastAsia="Arial" w:hAnsi="Arial" w:cs="Arial"/>
          <w:i/>
          <w:spacing w:val="-2"/>
          <w:sz w:val="18"/>
          <w:szCs w:val="18"/>
        </w:rPr>
        <w:t>n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.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2"/>
          <w:sz w:val="18"/>
          <w:szCs w:val="18"/>
        </w:rPr>
        <w:t>W</w:t>
      </w:r>
      <w:r>
        <w:rPr>
          <w:rFonts w:ascii="Arial" w:eastAsia="Arial" w:hAnsi="Arial" w:cs="Arial"/>
          <w:i/>
          <w:spacing w:val="-2"/>
          <w:sz w:val="18"/>
          <w:szCs w:val="18"/>
        </w:rPr>
        <w:t>h</w:t>
      </w:r>
      <w:r>
        <w:rPr>
          <w:rFonts w:ascii="Arial" w:eastAsia="Arial" w:hAnsi="Arial" w:cs="Arial"/>
          <w:i/>
          <w:sz w:val="18"/>
          <w:szCs w:val="18"/>
        </w:rPr>
        <w:t xml:space="preserve">ere 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z w:val="18"/>
          <w:szCs w:val="18"/>
        </w:rPr>
        <w:t>he three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i</w:t>
      </w:r>
      <w:r>
        <w:rPr>
          <w:rFonts w:ascii="Arial" w:eastAsia="Arial" w:hAnsi="Arial" w:cs="Arial"/>
          <w:i/>
          <w:spacing w:val="-3"/>
          <w:sz w:val="18"/>
          <w:szCs w:val="18"/>
        </w:rPr>
        <w:t>r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l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z w:val="18"/>
          <w:szCs w:val="18"/>
        </w:rPr>
        <w:t>s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-2"/>
          <w:sz w:val="18"/>
          <w:szCs w:val="18"/>
        </w:rPr>
        <w:t>o</w:t>
      </w:r>
      <w:r>
        <w:rPr>
          <w:rFonts w:ascii="Arial" w:eastAsia="Arial" w:hAnsi="Arial" w:cs="Arial"/>
          <w:i/>
          <w:spacing w:val="1"/>
          <w:sz w:val="18"/>
          <w:szCs w:val="18"/>
        </w:rPr>
        <w:t>v</w:t>
      </w:r>
      <w:r>
        <w:rPr>
          <w:rFonts w:ascii="Arial" w:eastAsia="Arial" w:hAnsi="Arial" w:cs="Arial"/>
          <w:i/>
          <w:sz w:val="18"/>
          <w:szCs w:val="18"/>
        </w:rPr>
        <w:t>er</w:t>
      </w:r>
      <w:r>
        <w:rPr>
          <w:rFonts w:ascii="Arial" w:eastAsia="Arial" w:hAnsi="Arial" w:cs="Arial"/>
          <w:i/>
          <w:spacing w:val="-1"/>
          <w:sz w:val="18"/>
          <w:szCs w:val="18"/>
        </w:rPr>
        <w:t>l</w:t>
      </w:r>
      <w:r>
        <w:rPr>
          <w:rFonts w:ascii="Arial" w:eastAsia="Arial" w:hAnsi="Arial" w:cs="Arial"/>
          <w:i/>
          <w:sz w:val="18"/>
          <w:szCs w:val="18"/>
        </w:rPr>
        <w:t xml:space="preserve">ap </w:t>
      </w:r>
      <w:r>
        <w:rPr>
          <w:rFonts w:ascii="Arial" w:eastAsia="Arial" w:hAnsi="Arial" w:cs="Arial"/>
          <w:i/>
          <w:spacing w:val="-2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s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-1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o</w:t>
      </w:r>
      <w:r>
        <w:rPr>
          <w:rFonts w:ascii="Arial" w:eastAsia="Arial" w:hAnsi="Arial" w:cs="Arial"/>
          <w:i/>
          <w:spacing w:val="-2"/>
          <w:sz w:val="18"/>
          <w:szCs w:val="18"/>
        </w:rPr>
        <w:t>n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i</w:t>
      </w:r>
      <w:r>
        <w:rPr>
          <w:rFonts w:ascii="Arial" w:eastAsia="Arial" w:hAnsi="Arial" w:cs="Arial"/>
          <w:i/>
          <w:spacing w:val="-2"/>
          <w:sz w:val="18"/>
          <w:szCs w:val="18"/>
        </w:rPr>
        <w:t>d</w:t>
      </w:r>
      <w:r>
        <w:rPr>
          <w:rFonts w:ascii="Arial" w:eastAsia="Arial" w:hAnsi="Arial" w:cs="Arial"/>
          <w:i/>
          <w:sz w:val="18"/>
          <w:szCs w:val="18"/>
        </w:rPr>
        <w:t>ered</w:t>
      </w:r>
      <w:r>
        <w:rPr>
          <w:rFonts w:ascii="Arial" w:eastAsia="Arial" w:hAnsi="Arial" w:cs="Arial"/>
          <w:i/>
          <w:spacing w:val="3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to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be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a re</w:t>
      </w:r>
      <w:r>
        <w:rPr>
          <w:rFonts w:ascii="Arial" w:eastAsia="Arial" w:hAnsi="Arial" w:cs="Arial"/>
          <w:i/>
          <w:spacing w:val="-2"/>
          <w:sz w:val="18"/>
          <w:szCs w:val="18"/>
        </w:rPr>
        <w:t>l</w:t>
      </w:r>
      <w:r>
        <w:rPr>
          <w:rFonts w:ascii="Arial" w:eastAsia="Arial" w:hAnsi="Arial" w:cs="Arial"/>
          <w:i/>
          <w:sz w:val="18"/>
          <w:szCs w:val="18"/>
        </w:rPr>
        <w:t>ia</w:t>
      </w:r>
      <w:r>
        <w:rPr>
          <w:rFonts w:ascii="Arial" w:eastAsia="Arial" w:hAnsi="Arial" w:cs="Arial"/>
          <w:i/>
          <w:spacing w:val="-2"/>
          <w:sz w:val="18"/>
          <w:szCs w:val="18"/>
        </w:rPr>
        <w:t>b</w:t>
      </w:r>
      <w:r>
        <w:rPr>
          <w:rFonts w:ascii="Arial" w:eastAsia="Arial" w:hAnsi="Arial" w:cs="Arial"/>
          <w:i/>
          <w:sz w:val="18"/>
          <w:szCs w:val="18"/>
        </w:rPr>
        <w:t xml:space="preserve">le 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z w:val="18"/>
          <w:szCs w:val="18"/>
        </w:rPr>
        <w:t>ppr</w:t>
      </w:r>
      <w:r>
        <w:rPr>
          <w:rFonts w:ascii="Arial" w:eastAsia="Arial" w:hAnsi="Arial" w:cs="Arial"/>
          <w:i/>
          <w:spacing w:val="-2"/>
          <w:sz w:val="18"/>
          <w:szCs w:val="18"/>
        </w:rPr>
        <w:t>o</w:t>
      </w:r>
      <w:r>
        <w:rPr>
          <w:rFonts w:ascii="Arial" w:eastAsia="Arial" w:hAnsi="Arial" w:cs="Arial"/>
          <w:i/>
          <w:spacing w:val="1"/>
          <w:sz w:val="18"/>
          <w:szCs w:val="18"/>
        </w:rPr>
        <w:t>x</w:t>
      </w:r>
      <w:r>
        <w:rPr>
          <w:rFonts w:ascii="Arial" w:eastAsia="Arial" w:hAnsi="Arial" w:cs="Arial"/>
          <w:i/>
          <w:sz w:val="18"/>
          <w:szCs w:val="18"/>
        </w:rPr>
        <w:t>i</w:t>
      </w:r>
      <w:r>
        <w:rPr>
          <w:rFonts w:ascii="Arial" w:eastAsia="Arial" w:hAnsi="Arial" w:cs="Arial"/>
          <w:i/>
          <w:spacing w:val="-4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>at</w:t>
      </w:r>
      <w:r>
        <w:rPr>
          <w:rFonts w:ascii="Arial" w:eastAsia="Arial" w:hAnsi="Arial" w:cs="Arial"/>
          <w:i/>
          <w:spacing w:val="1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on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of</w:t>
      </w:r>
      <w:r>
        <w:rPr>
          <w:rFonts w:ascii="Arial" w:eastAsia="Arial" w:hAnsi="Arial" w:cs="Arial"/>
          <w:i/>
          <w:spacing w:val="3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z w:val="18"/>
          <w:szCs w:val="18"/>
        </w:rPr>
        <w:t xml:space="preserve">he 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z w:val="18"/>
          <w:szCs w:val="18"/>
        </w:rPr>
        <w:t>pi</w:t>
      </w:r>
      <w:r>
        <w:rPr>
          <w:rFonts w:ascii="Arial" w:eastAsia="Arial" w:hAnsi="Arial" w:cs="Arial"/>
          <w:i/>
          <w:spacing w:val="-2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entr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z w:val="18"/>
          <w:szCs w:val="18"/>
        </w:rPr>
        <w:t>.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18" w:line="280" w:lineRule="exact"/>
        <w:rPr>
          <w:sz w:val="28"/>
          <w:szCs w:val="28"/>
        </w:rPr>
      </w:pPr>
    </w:p>
    <w:p w:rsidR="00390CA3" w:rsidRDefault="00BD6A69">
      <w:pPr>
        <w:ind w:left="1120" w:right="204"/>
        <w:rPr>
          <w:rFonts w:ascii="Arial" w:eastAsia="Arial" w:hAnsi="Arial" w:cs="Arial"/>
          <w:sz w:val="28"/>
          <w:szCs w:val="28"/>
        </w:rPr>
      </w:pPr>
      <w:r>
        <w:rPr>
          <w:noProof/>
          <w:lang w:val="en-AU" w:eastAsia="en-AU"/>
        </w:rPr>
        <w:drawing>
          <wp:anchor distT="0" distB="0" distL="114300" distR="114300" simplePos="0" relativeHeight="503311401" behindDoc="1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-215265</wp:posOffset>
            </wp:positionV>
            <wp:extent cx="561975" cy="561975"/>
            <wp:effectExtent l="0" t="0" r="9525" b="9525"/>
            <wp:wrapNone/>
            <wp:docPr id="2251" name="Picture 1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eastAsia="Arial" w:hAnsi="Arial" w:cs="Arial"/>
          <w:b/>
          <w:bCs/>
          <w:color w:val="800000"/>
          <w:spacing w:val="-6"/>
          <w:sz w:val="28"/>
          <w:szCs w:val="28"/>
        </w:rPr>
        <w:t>A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cti</w:t>
      </w:r>
      <w:r>
        <w:rPr>
          <w:rFonts w:ascii="Arial" w:eastAsia="Arial" w:hAnsi="Arial" w:cs="Arial"/>
          <w:b/>
          <w:bCs/>
          <w:color w:val="800000"/>
          <w:spacing w:val="-3"/>
          <w:sz w:val="28"/>
          <w:szCs w:val="28"/>
        </w:rPr>
        <w:t>v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ities: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 xml:space="preserve"> F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i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n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d</w:t>
      </w:r>
      <w:r>
        <w:rPr>
          <w:rFonts w:ascii="Arial" w:eastAsia="Arial" w:hAnsi="Arial" w:cs="Arial"/>
          <w:b/>
          <w:bCs/>
          <w:color w:val="800000"/>
          <w:spacing w:val="-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color w:val="800000"/>
          <w:spacing w:val="-4"/>
          <w:sz w:val="28"/>
          <w:szCs w:val="28"/>
        </w:rPr>
        <w:t>D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etr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i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t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u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s;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E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p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ice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n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tre</w:t>
      </w:r>
      <w:r>
        <w:rPr>
          <w:rFonts w:ascii="Arial" w:eastAsia="Arial" w:hAnsi="Arial" w:cs="Arial"/>
          <w:b/>
          <w:bCs/>
          <w:color w:val="800000"/>
          <w:spacing w:val="-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Hun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t.</w:t>
      </w:r>
    </w:p>
    <w:p w:rsidR="00390CA3" w:rsidRDefault="00390CA3">
      <w:pPr>
        <w:rPr>
          <w:rFonts w:ascii="Arial" w:eastAsia="Arial" w:hAnsi="Arial" w:cs="Arial"/>
          <w:sz w:val="28"/>
          <w:szCs w:val="28"/>
        </w:rPr>
        <w:sectPr w:rsidR="00390CA3">
          <w:footerReference w:type="default" r:id="rId57"/>
          <w:pgSz w:w="11907" w:h="16840"/>
          <w:pgMar w:top="1560" w:right="1280" w:bottom="780" w:left="1280" w:header="0" w:footer="585" w:gutter="0"/>
          <w:cols w:space="720"/>
        </w:sectPr>
      </w:pPr>
    </w:p>
    <w:p w:rsidR="00390CA3" w:rsidRDefault="00390CA3">
      <w:pPr>
        <w:spacing w:before="2" w:line="150" w:lineRule="exact"/>
        <w:rPr>
          <w:sz w:val="15"/>
          <w:szCs w:val="15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pStyle w:val="Heading1"/>
        <w:ind w:right="150"/>
      </w:pPr>
      <w:bookmarkStart w:id="29" w:name="_TOC_250033"/>
      <w:r>
        <w:t>How do</w:t>
      </w:r>
      <w:r>
        <w:rPr>
          <w:spacing w:val="-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comp</w:t>
      </w:r>
      <w:r>
        <w:rPr>
          <w:spacing w:val="-3"/>
        </w:rPr>
        <w:t>a</w:t>
      </w:r>
      <w:r>
        <w:t>re</w:t>
      </w:r>
      <w:r>
        <w:rPr>
          <w:spacing w:val="1"/>
        </w:rPr>
        <w:t xml:space="preserve"> </w:t>
      </w:r>
      <w:r>
        <w:t>e</w:t>
      </w:r>
      <w:r>
        <w:rPr>
          <w:spacing w:val="-3"/>
        </w:rPr>
        <w:t>a</w:t>
      </w:r>
      <w:r>
        <w:t>rt</w:t>
      </w:r>
      <w:r>
        <w:rPr>
          <w:spacing w:val="-2"/>
        </w:rPr>
        <w:t>h</w:t>
      </w:r>
      <w:r>
        <w:t>qu</w:t>
      </w:r>
      <w:r>
        <w:rPr>
          <w:spacing w:val="-2"/>
        </w:rPr>
        <w:t>a</w:t>
      </w:r>
      <w:bookmarkEnd w:id="29"/>
      <w:r>
        <w:t>kes?</w:t>
      </w:r>
    </w:p>
    <w:p w:rsidR="00390CA3" w:rsidRDefault="00390CA3">
      <w:pPr>
        <w:spacing w:before="2" w:line="120" w:lineRule="exact"/>
        <w:rPr>
          <w:sz w:val="12"/>
          <w:szCs w:val="12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pStyle w:val="BodyText"/>
        <w:ind w:right="150"/>
      </w:pPr>
      <w:r>
        <w:rPr>
          <w:spacing w:val="3"/>
        </w:rPr>
        <w:t>T</w:t>
      </w:r>
      <w:r>
        <w:t>h</w:t>
      </w:r>
      <w:r>
        <w:rPr>
          <w:spacing w:val="-1"/>
        </w:rPr>
        <w:t>e</w:t>
      </w:r>
      <w:r>
        <w:t>re</w:t>
      </w:r>
      <w:r>
        <w:rPr>
          <w:spacing w:val="-7"/>
        </w:rPr>
        <w:t xml:space="preserve"> </w:t>
      </w:r>
      <w:r>
        <w:rPr>
          <w:spacing w:val="-1"/>
        </w:rPr>
        <w:t>a</w:t>
      </w:r>
      <w:r>
        <w:t>re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rPr>
          <w:spacing w:val="-3"/>
        </w:rPr>
        <w:t>w</w:t>
      </w:r>
      <w:r>
        <w:t>o</w:t>
      </w:r>
      <w:r>
        <w:rPr>
          <w:spacing w:val="-5"/>
        </w:rPr>
        <w:t xml:space="preserve"> </w:t>
      </w:r>
      <w:r>
        <w:t>proper</w:t>
      </w:r>
      <w:r>
        <w:rPr>
          <w:spacing w:val="2"/>
        </w:rPr>
        <w:t>t</w:t>
      </w:r>
      <w:r>
        <w:rPr>
          <w:spacing w:val="-1"/>
        </w:rPr>
        <w:t>i</w:t>
      </w:r>
      <w:r>
        <w:t>es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rPr>
          <w:spacing w:val="1"/>
        </w:rPr>
        <w:t>e</w:t>
      </w:r>
      <w:r>
        <w:t>arth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6"/>
        </w:rPr>
        <w:t xml:space="preserve"> </w:t>
      </w:r>
      <w:r>
        <w:t>w</w:t>
      </w:r>
      <w:r>
        <w:rPr>
          <w:spacing w:val="-1"/>
        </w:rPr>
        <w:t>hi</w:t>
      </w:r>
      <w:r>
        <w:rPr>
          <w:spacing w:val="1"/>
        </w:rPr>
        <w:t>c</w:t>
      </w:r>
      <w:r>
        <w:t>h</w:t>
      </w:r>
      <w:r>
        <w:rPr>
          <w:spacing w:val="-7"/>
        </w:rPr>
        <w:t xml:space="preserve"> </w:t>
      </w:r>
      <w:r>
        <w:t>c</w:t>
      </w:r>
      <w:r>
        <w:rPr>
          <w:spacing w:val="1"/>
        </w:rPr>
        <w:t>a</w:t>
      </w:r>
      <w:r>
        <w:t>n</w:t>
      </w:r>
      <w:r>
        <w:rPr>
          <w:spacing w:val="-6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q</w:t>
      </w:r>
      <w:r>
        <w:rPr>
          <w:spacing w:val="1"/>
        </w:rPr>
        <w:t>u</w:t>
      </w:r>
      <w:r>
        <w:t>a</w:t>
      </w:r>
      <w:r>
        <w:rPr>
          <w:spacing w:val="-1"/>
        </w:rPr>
        <w:t>n</w:t>
      </w:r>
      <w:r>
        <w:rPr>
          <w:spacing w:val="2"/>
        </w:rPr>
        <w:t>t</w:t>
      </w:r>
      <w:r>
        <w:rPr>
          <w:spacing w:val="-1"/>
        </w:rPr>
        <w:t>i</w:t>
      </w:r>
      <w:r>
        <w:rPr>
          <w:spacing w:val="2"/>
        </w:rPr>
        <w:t>f</w:t>
      </w:r>
      <w:r>
        <w:rPr>
          <w:spacing w:val="-1"/>
        </w:rPr>
        <w:t>i</w:t>
      </w:r>
      <w:r>
        <w:t>e</w:t>
      </w:r>
      <w:r>
        <w:rPr>
          <w:spacing w:val="-1"/>
        </w:rPr>
        <w:t>d</w:t>
      </w:r>
      <w:r>
        <w:t>.</w:t>
      </w:r>
    </w:p>
    <w:p w:rsidR="00390CA3" w:rsidRDefault="00390CA3">
      <w:pPr>
        <w:spacing w:before="8" w:line="220" w:lineRule="exact"/>
      </w:pPr>
    </w:p>
    <w:p w:rsidR="00390CA3" w:rsidRDefault="00BD6A69">
      <w:pPr>
        <w:pStyle w:val="BodyText"/>
        <w:spacing w:line="293" w:lineRule="auto"/>
        <w:ind w:right="140"/>
      </w:pPr>
      <w:r>
        <w:rPr>
          <w:spacing w:val="3"/>
        </w:rPr>
        <w:t>T</w:t>
      </w:r>
      <w:r>
        <w:t>he</w:t>
      </w:r>
      <w:r>
        <w:rPr>
          <w:spacing w:val="-8"/>
        </w:rPr>
        <w:t xml:space="preserve"> </w:t>
      </w:r>
      <w:r>
        <w:rPr>
          <w:rFonts w:cs="Arial"/>
          <w:b/>
          <w:bCs/>
        </w:rPr>
        <w:t>ene</w:t>
      </w:r>
      <w:r>
        <w:rPr>
          <w:rFonts w:cs="Arial"/>
          <w:b/>
          <w:bCs/>
          <w:spacing w:val="-1"/>
        </w:rPr>
        <w:t>r</w:t>
      </w:r>
      <w:r>
        <w:rPr>
          <w:rFonts w:cs="Arial"/>
          <w:b/>
          <w:bCs/>
          <w:spacing w:val="3"/>
        </w:rPr>
        <w:t>g</w:t>
      </w:r>
      <w:r>
        <w:rPr>
          <w:rFonts w:cs="Arial"/>
          <w:b/>
          <w:bCs/>
        </w:rPr>
        <w:t>y</w:t>
      </w:r>
      <w:r>
        <w:rPr>
          <w:rFonts w:cs="Arial"/>
          <w:b/>
          <w:bCs/>
          <w:spacing w:val="-9"/>
        </w:rPr>
        <w:t xml:space="preserve"> </w:t>
      </w:r>
      <w:r>
        <w:t>r</w:t>
      </w:r>
      <w:r>
        <w:rPr>
          <w:spacing w:val="1"/>
        </w:rPr>
        <w:t>e</w:t>
      </w:r>
      <w:r>
        <w:rPr>
          <w:spacing w:val="-1"/>
        </w:rPr>
        <w:t>l</w:t>
      </w:r>
      <w:r>
        <w:rPr>
          <w:spacing w:val="1"/>
        </w:rPr>
        <w:t>e</w:t>
      </w:r>
      <w:r>
        <w:t>ased</w:t>
      </w:r>
      <w:r>
        <w:rPr>
          <w:spacing w:val="-5"/>
        </w:rPr>
        <w:t xml:space="preserve"> </w:t>
      </w:r>
      <w:r>
        <w:rPr>
          <w:spacing w:val="-1"/>
        </w:rPr>
        <w:t>i</w:t>
      </w:r>
      <w:r>
        <w:t>s</w:t>
      </w:r>
      <w:r>
        <w:rPr>
          <w:spacing w:val="-6"/>
        </w:rPr>
        <w:t xml:space="preserve"> </w:t>
      </w:r>
      <w:r>
        <w:t>d</w:t>
      </w:r>
      <w:r>
        <w:rPr>
          <w:spacing w:val="1"/>
        </w:rPr>
        <w:t>esc</w:t>
      </w:r>
      <w:r>
        <w:t>r</w:t>
      </w:r>
      <w:r>
        <w:rPr>
          <w:spacing w:val="-1"/>
        </w:rPr>
        <w:t>i</w:t>
      </w:r>
      <w:r>
        <w:t>b</w:t>
      </w:r>
      <w:r>
        <w:rPr>
          <w:spacing w:val="-1"/>
        </w:rPr>
        <w:t>e</w:t>
      </w:r>
      <w:r>
        <w:t>d</w:t>
      </w:r>
      <w:r>
        <w:rPr>
          <w:spacing w:val="-7"/>
        </w:rPr>
        <w:t xml:space="preserve"> </w:t>
      </w:r>
      <w:r>
        <w:rPr>
          <w:spacing w:val="3"/>
        </w:rPr>
        <w:t>b</w:t>
      </w:r>
      <w:r>
        <w:t>y</w:t>
      </w:r>
      <w:r>
        <w:rPr>
          <w:spacing w:val="-9"/>
        </w:rPr>
        <w:t xml:space="preserve"> </w:t>
      </w:r>
      <w:r>
        <w:rPr>
          <w:spacing w:val="-1"/>
        </w:rPr>
        <w:t>i</w:t>
      </w:r>
      <w:r>
        <w:t>ts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1"/>
        </w:rPr>
        <w:t>i</w:t>
      </w:r>
      <w:r>
        <w:t>tu</w:t>
      </w:r>
      <w:r>
        <w:rPr>
          <w:spacing w:val="1"/>
        </w:rPr>
        <w:t>d</w:t>
      </w:r>
      <w:r>
        <w:t>e,</w:t>
      </w:r>
      <w:r>
        <w:rPr>
          <w:spacing w:val="-7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-7"/>
        </w:rPr>
        <w:t xml:space="preserve"> </w:t>
      </w:r>
      <w:r>
        <w:rPr>
          <w:spacing w:val="-2"/>
        </w:rPr>
        <w:t>i</w:t>
      </w:r>
      <w:r>
        <w:t>s</w:t>
      </w:r>
      <w:r>
        <w:rPr>
          <w:spacing w:val="-6"/>
        </w:rPr>
        <w:t xml:space="preserve"> </w:t>
      </w:r>
      <w:r>
        <w:t>c</w:t>
      </w:r>
      <w:r>
        <w:rPr>
          <w:spacing w:val="1"/>
        </w:rPr>
        <w:t>a</w:t>
      </w:r>
      <w:r>
        <w:rPr>
          <w:spacing w:val="-1"/>
        </w:rPr>
        <w:t>l</w:t>
      </w:r>
      <w:r>
        <w:rPr>
          <w:spacing w:val="1"/>
        </w:rPr>
        <w:t>c</w:t>
      </w:r>
      <w:r>
        <w:t>ulat</w:t>
      </w:r>
      <w:r>
        <w:rPr>
          <w:spacing w:val="-1"/>
        </w:rPr>
        <w:t>e</w:t>
      </w:r>
      <w:r>
        <w:t>d</w:t>
      </w:r>
      <w:r>
        <w:rPr>
          <w:spacing w:val="-6"/>
        </w:rPr>
        <w:t xml:space="preserve"> </w:t>
      </w:r>
      <w:r>
        <w:t>us</w:t>
      </w:r>
      <w:r>
        <w:rPr>
          <w:spacing w:val="1"/>
        </w:rPr>
        <w:t>i</w:t>
      </w:r>
      <w:r>
        <w:t>ng</w:t>
      </w:r>
      <w:r>
        <w:rPr>
          <w:spacing w:val="-7"/>
        </w:rPr>
        <w:t xml:space="preserve"> </w:t>
      </w:r>
      <w:r>
        <w:rPr>
          <w:spacing w:val="4"/>
        </w:rPr>
        <w:t>m</w:t>
      </w:r>
      <w:r>
        <w:t>at</w:t>
      </w:r>
      <w:r>
        <w:rPr>
          <w:spacing w:val="-1"/>
        </w:rPr>
        <w:t>h</w:t>
      </w:r>
      <w:r>
        <w:t>e</w:t>
      </w:r>
      <w:r>
        <w:rPr>
          <w:spacing w:val="4"/>
        </w:rPr>
        <w:t>m</w:t>
      </w:r>
      <w:r>
        <w:t>at</w:t>
      </w:r>
      <w:r>
        <w:rPr>
          <w:spacing w:val="-2"/>
        </w:rPr>
        <w:t>i</w:t>
      </w:r>
      <w:r>
        <w:rPr>
          <w:spacing w:val="1"/>
        </w:rPr>
        <w:t>c</w:t>
      </w:r>
      <w:r>
        <w:t>al</w:t>
      </w:r>
      <w:r>
        <w:rPr>
          <w:spacing w:val="-8"/>
        </w:rPr>
        <w:t xml:space="preserve"> </w:t>
      </w:r>
      <w:r>
        <w:rPr>
          <w:spacing w:val="1"/>
        </w:rPr>
        <w:t>f</w:t>
      </w:r>
      <w:r>
        <w:t>o</w:t>
      </w:r>
      <w:r>
        <w:rPr>
          <w:spacing w:val="-2"/>
        </w:rPr>
        <w:t>r</w:t>
      </w:r>
      <w:r>
        <w:rPr>
          <w:spacing w:val="4"/>
        </w:rPr>
        <w:t>m</w:t>
      </w:r>
      <w:r>
        <w:t>u</w:t>
      </w:r>
      <w:r>
        <w:rPr>
          <w:spacing w:val="-2"/>
        </w:rPr>
        <w:t>l</w:t>
      </w:r>
      <w:r>
        <w:t>a</w:t>
      </w:r>
      <w:r>
        <w:rPr>
          <w:spacing w:val="-1"/>
        </w:rPr>
        <w:t>e</w:t>
      </w:r>
      <w:r>
        <w:t>.</w:t>
      </w:r>
      <w:r>
        <w:rPr>
          <w:w w:val="99"/>
        </w:rPr>
        <w:t xml:space="preserve"> </w:t>
      </w:r>
      <w:r>
        <w:rPr>
          <w:spacing w:val="3"/>
        </w:rPr>
        <w:t>T</w:t>
      </w:r>
      <w:r>
        <w:t>h</w:t>
      </w:r>
      <w:r>
        <w:rPr>
          <w:spacing w:val="-2"/>
        </w:rPr>
        <w:t>i</w:t>
      </w:r>
      <w:r>
        <w:t>s</w:t>
      </w:r>
      <w:r>
        <w:rPr>
          <w:spacing w:val="-6"/>
        </w:rPr>
        <w:t xml:space="preserve"> </w:t>
      </w:r>
      <w:r>
        <w:t>n</w:t>
      </w:r>
      <w:r>
        <w:rPr>
          <w:spacing w:val="-1"/>
        </w:rPr>
        <w:t>u</w:t>
      </w:r>
      <w:r>
        <w:rPr>
          <w:spacing w:val="4"/>
        </w:rPr>
        <w:t>m</w:t>
      </w:r>
      <w:r>
        <w:t>b</w:t>
      </w:r>
      <w:r>
        <w:rPr>
          <w:spacing w:val="-1"/>
        </w:rPr>
        <w:t>e</w:t>
      </w:r>
      <w:r>
        <w:t>r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t>s</w:t>
      </w:r>
      <w:r>
        <w:rPr>
          <w:spacing w:val="-6"/>
        </w:rPr>
        <w:t xml:space="preserve"> </w:t>
      </w:r>
      <w:r>
        <w:t>co</w:t>
      </w:r>
      <w:r>
        <w:rPr>
          <w:spacing w:val="-1"/>
        </w:rPr>
        <w:t>n</w:t>
      </w:r>
      <w:r>
        <w:rPr>
          <w:spacing w:val="1"/>
        </w:rPr>
        <w:t>s</w:t>
      </w:r>
      <w:r>
        <w:t>ta</w:t>
      </w:r>
      <w:r>
        <w:rPr>
          <w:spacing w:val="-1"/>
        </w:rPr>
        <w:t>n</w:t>
      </w:r>
      <w:r>
        <w:t>t</w:t>
      </w:r>
      <w:r>
        <w:rPr>
          <w:spacing w:val="-7"/>
        </w:rPr>
        <w:t xml:space="preserve"> </w:t>
      </w:r>
      <w:r>
        <w:rPr>
          <w:spacing w:val="1"/>
        </w:rPr>
        <w:t>f</w:t>
      </w:r>
      <w:r>
        <w:t>or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ch</w:t>
      </w:r>
      <w:r>
        <w:rPr>
          <w:spacing w:val="-1"/>
        </w:rPr>
        <w:t>o</w:t>
      </w:r>
      <w:r>
        <w:rPr>
          <w:spacing w:val="1"/>
        </w:rPr>
        <w:t>s</w:t>
      </w:r>
      <w:r>
        <w:t>en</w:t>
      </w:r>
      <w:r>
        <w:rPr>
          <w:spacing w:val="-5"/>
        </w:rPr>
        <w:t xml:space="preserve"> </w:t>
      </w:r>
      <w:r>
        <w:t>e</w:t>
      </w:r>
      <w:r>
        <w:rPr>
          <w:spacing w:val="-1"/>
        </w:rPr>
        <w:t>a</w:t>
      </w:r>
      <w:r>
        <w:t>r</w:t>
      </w:r>
      <w:r>
        <w:rPr>
          <w:spacing w:val="2"/>
        </w:rPr>
        <w:t>t</w:t>
      </w:r>
      <w:r>
        <w:t>h</w:t>
      </w:r>
      <w:r>
        <w:rPr>
          <w:spacing w:val="-1"/>
        </w:rPr>
        <w:t>q</w:t>
      </w:r>
      <w:r>
        <w:rPr>
          <w:spacing w:val="1"/>
        </w:rPr>
        <w:t>u</w:t>
      </w:r>
      <w:r>
        <w:t>a</w:t>
      </w:r>
      <w:r>
        <w:rPr>
          <w:spacing w:val="3"/>
        </w:rPr>
        <w:t>k</w:t>
      </w:r>
      <w:r>
        <w:t>e,</w:t>
      </w:r>
      <w:r>
        <w:rPr>
          <w:spacing w:val="-6"/>
        </w:rPr>
        <w:t xml:space="preserve"> </w:t>
      </w:r>
      <w:r>
        <w:t>re</w:t>
      </w:r>
      <w:r>
        <w:rPr>
          <w:spacing w:val="-1"/>
        </w:rPr>
        <w:t>g</w:t>
      </w:r>
      <w:r>
        <w:rPr>
          <w:spacing w:val="1"/>
        </w:rPr>
        <w:t>a</w:t>
      </w:r>
      <w:r>
        <w:t>rd</w:t>
      </w:r>
      <w:r>
        <w:rPr>
          <w:spacing w:val="-2"/>
        </w:rPr>
        <w:t>l</w:t>
      </w:r>
      <w:r>
        <w:t>ess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wh</w:t>
      </w:r>
      <w:r>
        <w:rPr>
          <w:spacing w:val="-1"/>
        </w:rPr>
        <w:t>e</w:t>
      </w:r>
      <w:r>
        <w:t>re</w:t>
      </w:r>
      <w:r>
        <w:rPr>
          <w:spacing w:val="-7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e</w:t>
      </w:r>
      <w:r>
        <w:rPr>
          <w:spacing w:val="-1"/>
        </w:rPr>
        <w:t>a</w:t>
      </w:r>
      <w:r>
        <w:rPr>
          <w:spacing w:val="1"/>
        </w:rPr>
        <w:t>s</w:t>
      </w:r>
      <w:r>
        <w:t>ure</w:t>
      </w:r>
      <w:r>
        <w:rPr>
          <w:spacing w:val="4"/>
        </w:rPr>
        <w:t>m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-7"/>
        </w:rPr>
        <w:t xml:space="preserve"> </w:t>
      </w:r>
      <w:r>
        <w:rPr>
          <w:spacing w:val="-3"/>
        </w:rPr>
        <w:t>w</w:t>
      </w:r>
      <w:r>
        <w:t>as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a</w:t>
      </w:r>
      <w:r>
        <w:rPr>
          <w:spacing w:val="3"/>
        </w:rPr>
        <w:t>k</w:t>
      </w:r>
      <w:r>
        <w:t>e</w:t>
      </w:r>
      <w:r>
        <w:rPr>
          <w:spacing w:val="-1"/>
        </w:rPr>
        <w:t>n</w:t>
      </w:r>
      <w:r>
        <w:t>.</w:t>
      </w:r>
    </w:p>
    <w:p w:rsidR="00390CA3" w:rsidRDefault="00390CA3">
      <w:pPr>
        <w:spacing w:before="1" w:line="180" w:lineRule="exact"/>
        <w:rPr>
          <w:sz w:val="18"/>
          <w:szCs w:val="18"/>
        </w:rPr>
      </w:pPr>
    </w:p>
    <w:p w:rsidR="00390CA3" w:rsidRDefault="00BD6A69">
      <w:pPr>
        <w:pStyle w:val="BodyText"/>
        <w:spacing w:line="292" w:lineRule="auto"/>
        <w:ind w:right="129"/>
      </w:pPr>
      <w:r>
        <w:rPr>
          <w:spacing w:val="3"/>
        </w:rPr>
        <w:t>T</w:t>
      </w:r>
      <w:r>
        <w:t>he</w:t>
      </w:r>
      <w:r>
        <w:rPr>
          <w:spacing w:val="-7"/>
        </w:rPr>
        <w:t xml:space="preserve"> </w:t>
      </w:r>
      <w:r>
        <w:rPr>
          <w:rFonts w:cs="Arial"/>
          <w:b/>
          <w:bCs/>
        </w:rPr>
        <w:t>ef</w:t>
      </w:r>
      <w:r>
        <w:rPr>
          <w:rFonts w:cs="Arial"/>
          <w:b/>
          <w:bCs/>
          <w:spacing w:val="1"/>
        </w:rPr>
        <w:t>f</w:t>
      </w:r>
      <w:r>
        <w:rPr>
          <w:rFonts w:cs="Arial"/>
          <w:b/>
          <w:bCs/>
        </w:rPr>
        <w:t>e</w:t>
      </w:r>
      <w:r>
        <w:rPr>
          <w:rFonts w:cs="Arial"/>
          <w:b/>
          <w:bCs/>
          <w:spacing w:val="-1"/>
        </w:rPr>
        <w:t>c</w:t>
      </w:r>
      <w:r>
        <w:rPr>
          <w:rFonts w:cs="Arial"/>
          <w:b/>
          <w:bCs/>
        </w:rPr>
        <w:t>ts</w:t>
      </w:r>
      <w:r>
        <w:rPr>
          <w:rFonts w:cs="Arial"/>
          <w:b/>
          <w:bCs/>
          <w:spacing w:val="-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rPr>
          <w:spacing w:val="1"/>
        </w:rPr>
        <w:t>e</w:t>
      </w:r>
      <w:r>
        <w:t>arth</w:t>
      </w:r>
      <w:r>
        <w:rPr>
          <w:spacing w:val="1"/>
        </w:rPr>
        <w:t>q</w:t>
      </w:r>
      <w:r>
        <w:t>u</w:t>
      </w:r>
      <w:r>
        <w:rPr>
          <w:spacing w:val="1"/>
        </w:rPr>
        <w:t>a</w:t>
      </w:r>
      <w:r>
        <w:rPr>
          <w:spacing w:val="3"/>
        </w:rPr>
        <w:t>k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t>re</w:t>
      </w:r>
      <w:r>
        <w:rPr>
          <w:spacing w:val="-7"/>
        </w:rPr>
        <w:t xml:space="preserve"> </w:t>
      </w:r>
      <w:r>
        <w:rPr>
          <w:spacing w:val="-1"/>
        </w:rPr>
        <w:t>d</w:t>
      </w:r>
      <w:r>
        <w:t>es</w:t>
      </w:r>
      <w:r>
        <w:rPr>
          <w:spacing w:val="1"/>
        </w:rPr>
        <w:t>c</w:t>
      </w:r>
      <w:r>
        <w:t>r</w:t>
      </w:r>
      <w:r>
        <w:rPr>
          <w:spacing w:val="-1"/>
        </w:rPr>
        <w:t>i</w:t>
      </w:r>
      <w:r>
        <w:t>b</w:t>
      </w:r>
      <w:r>
        <w:rPr>
          <w:spacing w:val="-1"/>
        </w:rPr>
        <w:t>e</w:t>
      </w:r>
      <w:r>
        <w:t>d</w:t>
      </w:r>
      <w:r>
        <w:rPr>
          <w:spacing w:val="-5"/>
        </w:rPr>
        <w:t xml:space="preserve"> </w:t>
      </w:r>
      <w:r>
        <w:t>us</w:t>
      </w:r>
      <w:r>
        <w:rPr>
          <w:spacing w:val="-1"/>
        </w:rPr>
        <w:t>i</w:t>
      </w:r>
      <w:r>
        <w:rPr>
          <w:spacing w:val="1"/>
        </w:rPr>
        <w:t>n</w:t>
      </w:r>
      <w:r>
        <w:t>g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t>n</w:t>
      </w:r>
      <w:r>
        <w:rPr>
          <w:spacing w:val="-5"/>
        </w:rPr>
        <w:t xml:space="preserve"> </w:t>
      </w:r>
      <w:r>
        <w:rPr>
          <w:spacing w:val="1"/>
        </w:rPr>
        <w:t>i</w:t>
      </w:r>
      <w:r>
        <w:t>nt</w:t>
      </w:r>
      <w:r>
        <w:rPr>
          <w:spacing w:val="-1"/>
        </w:rPr>
        <w:t>e</w:t>
      </w:r>
      <w:r>
        <w:t>ns</w:t>
      </w:r>
      <w:r>
        <w:rPr>
          <w:spacing w:val="1"/>
        </w:rPr>
        <w:t>i</w:t>
      </w:r>
      <w:r>
        <w:rPr>
          <w:spacing w:val="2"/>
        </w:rPr>
        <w:t>t</w:t>
      </w:r>
      <w:r>
        <w:t>y</w:t>
      </w:r>
      <w:r>
        <w:rPr>
          <w:spacing w:val="-9"/>
        </w:rPr>
        <w:t xml:space="preserve"> </w:t>
      </w:r>
      <w:r>
        <w:t>s</w:t>
      </w:r>
      <w:r>
        <w:rPr>
          <w:spacing w:val="1"/>
        </w:rPr>
        <w:t>ca</w:t>
      </w:r>
      <w:r>
        <w:rPr>
          <w:spacing w:val="-1"/>
        </w:rPr>
        <w:t>l</w:t>
      </w:r>
      <w:r>
        <w:t>e,</w:t>
      </w:r>
      <w:r>
        <w:rPr>
          <w:spacing w:val="-5"/>
        </w:rPr>
        <w:t xml:space="preserve"> </w:t>
      </w:r>
      <w:r>
        <w:t>us</w:t>
      </w:r>
      <w:r>
        <w:rPr>
          <w:spacing w:val="-1"/>
        </w:rPr>
        <w:t>i</w:t>
      </w:r>
      <w:r>
        <w:t>ng</w:t>
      </w:r>
      <w:r>
        <w:rPr>
          <w:spacing w:val="-4"/>
        </w:rPr>
        <w:t xml:space="preserve"> </w:t>
      </w:r>
      <w:r>
        <w:t>o</w:t>
      </w:r>
      <w:r>
        <w:rPr>
          <w:spacing w:val="-1"/>
        </w:rPr>
        <w:t>b</w:t>
      </w:r>
      <w:r>
        <w:rPr>
          <w:spacing w:val="1"/>
        </w:rPr>
        <w:t>s</w:t>
      </w:r>
      <w:r>
        <w:t>e</w:t>
      </w:r>
      <w:r>
        <w:rPr>
          <w:spacing w:val="2"/>
        </w:rPr>
        <w:t>r</w:t>
      </w:r>
      <w:r>
        <w:rPr>
          <w:spacing w:val="-2"/>
        </w:rPr>
        <w:t>v</w:t>
      </w:r>
      <w:r>
        <w:t>a</w:t>
      </w:r>
      <w:r>
        <w:rPr>
          <w:spacing w:val="1"/>
        </w:rPr>
        <w:t>t</w:t>
      </w:r>
      <w:r>
        <w:rPr>
          <w:spacing w:val="-1"/>
        </w:rPr>
        <w:t>i</w:t>
      </w:r>
      <w:r>
        <w:t>o</w:t>
      </w:r>
      <w:r>
        <w:rPr>
          <w:spacing w:val="-1"/>
        </w:rPr>
        <w:t>n</w:t>
      </w:r>
      <w:r>
        <w:t>s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d</w:t>
      </w:r>
      <w:r>
        <w:t>e</w:t>
      </w:r>
      <w:r>
        <w:rPr>
          <w:spacing w:val="-7"/>
        </w:rPr>
        <w:t xml:space="preserve"> </w:t>
      </w:r>
      <w:r>
        <w:rPr>
          <w:spacing w:val="3"/>
        </w:rPr>
        <w:t>b</w:t>
      </w:r>
      <w:r>
        <w:t>y</w:t>
      </w:r>
      <w:r>
        <w:rPr>
          <w:w w:val="99"/>
        </w:rPr>
        <w:t xml:space="preserve"> </w:t>
      </w:r>
      <w:r>
        <w:t>p</w:t>
      </w:r>
      <w:r>
        <w:rPr>
          <w:spacing w:val="-1"/>
        </w:rPr>
        <w:t>e</w:t>
      </w:r>
      <w:r>
        <w:t>o</w:t>
      </w:r>
      <w:r>
        <w:rPr>
          <w:spacing w:val="1"/>
        </w:rPr>
        <w:t>p</w:t>
      </w:r>
      <w:r>
        <w:rPr>
          <w:spacing w:val="-1"/>
        </w:rPr>
        <w:t>l</w:t>
      </w:r>
      <w:r>
        <w:t>e</w:t>
      </w:r>
      <w:r>
        <w:rPr>
          <w:spacing w:val="-6"/>
        </w:rPr>
        <w:t xml:space="preserve"> </w:t>
      </w:r>
      <w:r>
        <w:t>who</w:t>
      </w:r>
      <w:r>
        <w:rPr>
          <w:spacing w:val="-4"/>
        </w:rPr>
        <w:t xml:space="preserve"> </w:t>
      </w:r>
      <w:r>
        <w:t>h</w:t>
      </w:r>
      <w:r>
        <w:rPr>
          <w:spacing w:val="1"/>
        </w:rPr>
        <w:t>a</w:t>
      </w:r>
      <w:r>
        <w:rPr>
          <w:spacing w:val="-2"/>
        </w:rPr>
        <w:t>v</w:t>
      </w:r>
      <w:r>
        <w:t>e</w:t>
      </w:r>
      <w:r>
        <w:rPr>
          <w:spacing w:val="-5"/>
        </w:rPr>
        <w:t xml:space="preserve"> </w:t>
      </w:r>
      <w:r>
        <w:t>exp</w:t>
      </w:r>
      <w:r>
        <w:rPr>
          <w:spacing w:val="-1"/>
        </w:rPr>
        <w:t>e</w:t>
      </w:r>
      <w:r>
        <w:t>r</w:t>
      </w:r>
      <w:r>
        <w:rPr>
          <w:spacing w:val="1"/>
        </w:rPr>
        <w:t>i</w:t>
      </w:r>
      <w:r>
        <w:t>e</w:t>
      </w:r>
      <w:r>
        <w:rPr>
          <w:spacing w:val="-1"/>
        </w:rPr>
        <w:t>n</w:t>
      </w:r>
      <w:r>
        <w:rPr>
          <w:spacing w:val="3"/>
        </w:rPr>
        <w:t>c</w:t>
      </w:r>
      <w:r>
        <w:t>ed</w:t>
      </w:r>
      <w:r>
        <w:rPr>
          <w:spacing w:val="-7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5"/>
        </w:rPr>
        <w:t xml:space="preserve"> </w:t>
      </w:r>
      <w:r>
        <w:rPr>
          <w:spacing w:val="1"/>
        </w:rPr>
        <w:t>e</w:t>
      </w:r>
      <w:r>
        <w:t>arth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7"/>
        </w:rPr>
        <w:t xml:space="preserve"> </w:t>
      </w:r>
      <w:r>
        <w:rPr>
          <w:spacing w:val="-1"/>
        </w:rPr>
        <w:t>o</w:t>
      </w:r>
      <w:r>
        <w:t>r</w:t>
      </w:r>
      <w:r>
        <w:rPr>
          <w:spacing w:val="-7"/>
        </w:rPr>
        <w:t xml:space="preserve"> </w:t>
      </w:r>
      <w:r>
        <w:rPr>
          <w:spacing w:val="1"/>
        </w:rPr>
        <w:t>b</w:t>
      </w:r>
      <w:r>
        <w:t>y</w:t>
      </w:r>
      <w:r>
        <w:rPr>
          <w:spacing w:val="-7"/>
        </w:rPr>
        <w:t xml:space="preserve"> </w:t>
      </w:r>
      <w:r>
        <w:t>o</w:t>
      </w:r>
      <w:r>
        <w:rPr>
          <w:spacing w:val="1"/>
        </w:rPr>
        <w:t>bs</w:t>
      </w:r>
      <w:r>
        <w:t>er</w:t>
      </w:r>
      <w:r>
        <w:rPr>
          <w:spacing w:val="-1"/>
        </w:rPr>
        <w:t>v</w:t>
      </w:r>
      <w:r>
        <w:t>ed</w:t>
      </w:r>
      <w:r>
        <w:rPr>
          <w:spacing w:val="-8"/>
        </w:rPr>
        <w:t xml:space="preserve"> </w:t>
      </w:r>
      <w:r>
        <w:t>structur</w:t>
      </w:r>
      <w:r>
        <w:rPr>
          <w:spacing w:val="2"/>
        </w:rPr>
        <w:t>a</w:t>
      </w:r>
      <w:r>
        <w:t>l</w:t>
      </w:r>
      <w:r>
        <w:rPr>
          <w:spacing w:val="-6"/>
        </w:rPr>
        <w:t xml:space="preserve"> </w:t>
      </w:r>
      <w:r>
        <w:t>d</w:t>
      </w:r>
      <w:r>
        <w:rPr>
          <w:spacing w:val="-1"/>
        </w:rPr>
        <w:t>a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7"/>
        </w:rPr>
        <w:t xml:space="preserve"> </w:t>
      </w:r>
      <w:r>
        <w:rPr>
          <w:spacing w:val="1"/>
        </w:rPr>
        <w:t>t</w:t>
      </w:r>
      <w:r>
        <w:t>o</w:t>
      </w:r>
      <w:r>
        <w:rPr>
          <w:spacing w:val="-7"/>
        </w:rPr>
        <w:t xml:space="preserve"> </w:t>
      </w:r>
      <w:r>
        <w:rPr>
          <w:spacing w:val="-1"/>
        </w:rPr>
        <w:t>b</w:t>
      </w:r>
      <w:r>
        <w:rPr>
          <w:spacing w:val="1"/>
        </w:rPr>
        <w:t>u</w:t>
      </w:r>
      <w:r>
        <w:rPr>
          <w:spacing w:val="-1"/>
        </w:rPr>
        <w:t>i</w:t>
      </w:r>
      <w:r>
        <w:rPr>
          <w:spacing w:val="1"/>
        </w:rPr>
        <w:t>l</w:t>
      </w:r>
      <w:r>
        <w:t>d</w:t>
      </w:r>
      <w:r>
        <w:rPr>
          <w:spacing w:val="-2"/>
        </w:rPr>
        <w:t>i</w:t>
      </w:r>
      <w:r>
        <w:rPr>
          <w:spacing w:val="1"/>
        </w:rPr>
        <w:t>n</w:t>
      </w:r>
      <w:r>
        <w:t>gs.</w:t>
      </w:r>
      <w:r>
        <w:rPr>
          <w:spacing w:val="-7"/>
        </w:rPr>
        <w:t xml:space="preserve"> </w:t>
      </w:r>
      <w:r>
        <w:rPr>
          <w:spacing w:val="2"/>
        </w:rPr>
        <w:t>T</w:t>
      </w:r>
      <w:r>
        <w:t>h</w:t>
      </w:r>
      <w:r>
        <w:rPr>
          <w:spacing w:val="-2"/>
        </w:rPr>
        <w:t>i</w:t>
      </w:r>
      <w:r>
        <w:t>s</w:t>
      </w:r>
      <w:r>
        <w:rPr>
          <w:w w:val="99"/>
        </w:rPr>
        <w:t xml:space="preserve"> </w:t>
      </w:r>
      <w:r>
        <w:t>n</w:t>
      </w:r>
      <w:r>
        <w:rPr>
          <w:spacing w:val="-1"/>
        </w:rPr>
        <w:t>u</w:t>
      </w:r>
      <w:r>
        <w:rPr>
          <w:spacing w:val="4"/>
        </w:rPr>
        <w:t>m</w:t>
      </w:r>
      <w:r>
        <w:t>b</w:t>
      </w:r>
      <w:r>
        <w:rPr>
          <w:spacing w:val="-1"/>
        </w:rPr>
        <w:t>e</w:t>
      </w:r>
      <w:r>
        <w:t>r</w:t>
      </w:r>
      <w:r>
        <w:rPr>
          <w:spacing w:val="-5"/>
        </w:rPr>
        <w:t xml:space="preserve"> </w:t>
      </w:r>
      <w:r>
        <w:rPr>
          <w:spacing w:val="-2"/>
        </w:rPr>
        <w:t>i</w:t>
      </w:r>
      <w:r>
        <w:t>s</w:t>
      </w:r>
      <w:r>
        <w:rPr>
          <w:spacing w:val="-5"/>
        </w:rPr>
        <w:t xml:space="preserve"> </w:t>
      </w:r>
      <w:r>
        <w:t>d</w:t>
      </w:r>
      <w:r>
        <w:rPr>
          <w:spacing w:val="-1"/>
        </w:rPr>
        <w:t>e</w:t>
      </w:r>
      <w:r>
        <w:t>p</w:t>
      </w:r>
      <w:r>
        <w:rPr>
          <w:spacing w:val="1"/>
        </w:rPr>
        <w:t>e</w:t>
      </w:r>
      <w:r>
        <w:t>n</w:t>
      </w:r>
      <w:r>
        <w:rPr>
          <w:spacing w:val="1"/>
        </w:rPr>
        <w:t>d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-3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spacing w:val="1"/>
        </w:rPr>
        <w:t>th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si</w:t>
      </w:r>
      <w:r>
        <w:rPr>
          <w:spacing w:val="-2"/>
        </w:rPr>
        <w:t>z</w:t>
      </w:r>
      <w:r>
        <w:t>e</w:t>
      </w:r>
      <w:r>
        <w:rPr>
          <w:spacing w:val="-5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-5"/>
        </w:rPr>
        <w:t xml:space="preserve"> </w:t>
      </w:r>
      <w:r>
        <w:rPr>
          <w:spacing w:val="1"/>
        </w:rPr>
        <w:t>d</w:t>
      </w:r>
      <w:r>
        <w:t>e</w:t>
      </w:r>
      <w:r>
        <w:rPr>
          <w:spacing w:val="-1"/>
        </w:rPr>
        <w:t>p</w:t>
      </w:r>
      <w:r>
        <w:rPr>
          <w:spacing w:val="2"/>
        </w:rPr>
        <w:t>t</w:t>
      </w:r>
      <w:r>
        <w:t>h</w:t>
      </w:r>
      <w:r>
        <w:rPr>
          <w:spacing w:val="-5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4"/>
        </w:rPr>
        <w:t xml:space="preserve"> </w:t>
      </w:r>
      <w:r>
        <w:t>e</w:t>
      </w:r>
      <w:r>
        <w:rPr>
          <w:spacing w:val="-1"/>
        </w:rPr>
        <w:t>a</w:t>
      </w:r>
      <w:r>
        <w:t>r</w:t>
      </w:r>
      <w:r>
        <w:rPr>
          <w:spacing w:val="2"/>
        </w:rPr>
        <w:t>t</w:t>
      </w:r>
      <w:r>
        <w:t>h</w:t>
      </w:r>
      <w:r>
        <w:rPr>
          <w:spacing w:val="-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e,</w:t>
      </w:r>
      <w:r>
        <w:rPr>
          <w:spacing w:val="-3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6"/>
        </w:rPr>
        <w:t xml:space="preserve"> </w:t>
      </w:r>
      <w:r>
        <w:rPr>
          <w:spacing w:val="1"/>
        </w:rPr>
        <w:t>d</w:t>
      </w:r>
      <w:r>
        <w:rPr>
          <w:spacing w:val="-1"/>
        </w:rPr>
        <w:t>i</w:t>
      </w:r>
      <w:r>
        <w:rPr>
          <w:spacing w:val="1"/>
        </w:rPr>
        <w:t>s</w:t>
      </w:r>
      <w:r>
        <w:t>ta</w:t>
      </w:r>
      <w:r>
        <w:rPr>
          <w:spacing w:val="-1"/>
        </w:rPr>
        <w:t>n</w:t>
      </w:r>
      <w:r>
        <w:rPr>
          <w:spacing w:val="1"/>
        </w:rPr>
        <w:t>c</w:t>
      </w:r>
      <w:r>
        <w:t>e</w:t>
      </w:r>
      <w:r>
        <w:rPr>
          <w:spacing w:val="-5"/>
        </w:rPr>
        <w:t xml:space="preserve"> </w:t>
      </w:r>
      <w:r>
        <w:rPr>
          <w:spacing w:val="1"/>
        </w:rPr>
        <w:t>f</w:t>
      </w:r>
      <w:r>
        <w:t>rom</w:t>
      </w:r>
      <w:r>
        <w:rPr>
          <w:spacing w:val="-2"/>
        </w:rPr>
        <w:t xml:space="preserve"> </w:t>
      </w:r>
      <w:r>
        <w:rPr>
          <w:spacing w:val="-3"/>
        </w:rPr>
        <w:t>t</w:t>
      </w:r>
      <w:r>
        <w:t>he</w:t>
      </w:r>
      <w:r>
        <w:rPr>
          <w:spacing w:val="-6"/>
        </w:rPr>
        <w:t xml:space="preserve"> 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5"/>
        </w:rPr>
        <w:t xml:space="preserve"> </w:t>
      </w:r>
      <w:r>
        <w:rPr>
          <w:spacing w:val="-1"/>
        </w:rPr>
        <w:t>a</w:t>
      </w:r>
      <w:r>
        <w:t>nd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he</w:t>
      </w:r>
      <w:r>
        <w:rPr>
          <w:w w:val="99"/>
        </w:rPr>
        <w:t xml:space="preserve"> </w:t>
      </w:r>
      <w:r>
        <w:rPr>
          <w:spacing w:val="-1"/>
        </w:rPr>
        <w:t>l</w:t>
      </w:r>
      <w:r>
        <w:t>ocal</w:t>
      </w:r>
      <w:r>
        <w:rPr>
          <w:spacing w:val="-11"/>
        </w:rPr>
        <w:t xml:space="preserve"> </w:t>
      </w:r>
      <w:r>
        <w:t>ter</w:t>
      </w:r>
      <w:r>
        <w:rPr>
          <w:spacing w:val="1"/>
        </w:rPr>
        <w:t>r</w:t>
      </w:r>
      <w:r>
        <w:t>ain.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1" w:line="240" w:lineRule="exact"/>
        <w:rPr>
          <w:sz w:val="24"/>
          <w:szCs w:val="24"/>
        </w:rPr>
      </w:pPr>
    </w:p>
    <w:p w:rsidR="00390CA3" w:rsidRDefault="00BD6A69">
      <w:pPr>
        <w:pStyle w:val="Heading2"/>
        <w:ind w:right="150"/>
      </w:pPr>
      <w:bookmarkStart w:id="30" w:name="_TOC_250032"/>
      <w:r>
        <w:t>Mag</w:t>
      </w:r>
      <w:r>
        <w:rPr>
          <w:spacing w:val="-2"/>
        </w:rPr>
        <w:t>n</w:t>
      </w:r>
      <w:r>
        <w:t>it</w:t>
      </w:r>
      <w:r>
        <w:rPr>
          <w:spacing w:val="-2"/>
        </w:rPr>
        <w:t>u</w:t>
      </w:r>
      <w:r>
        <w:t xml:space="preserve">de </w:t>
      </w:r>
      <w:r>
        <w:rPr>
          <w:spacing w:val="1"/>
        </w:rPr>
        <w:t>s</w:t>
      </w:r>
      <w:r>
        <w:rPr>
          <w:spacing w:val="-2"/>
        </w:rPr>
        <w:t>c</w:t>
      </w:r>
      <w:r>
        <w:t>a</w:t>
      </w:r>
      <w:r>
        <w:rPr>
          <w:spacing w:val="-2"/>
        </w:rPr>
        <w:t>l</w:t>
      </w:r>
      <w:bookmarkEnd w:id="30"/>
      <w:r>
        <w:t>es</w:t>
      </w:r>
    </w:p>
    <w:p w:rsidR="00390CA3" w:rsidRDefault="00390CA3">
      <w:pPr>
        <w:spacing w:before="19" w:line="200" w:lineRule="exact"/>
        <w:rPr>
          <w:sz w:val="20"/>
          <w:szCs w:val="20"/>
        </w:rPr>
      </w:pPr>
    </w:p>
    <w:p w:rsidR="00390CA3" w:rsidRDefault="00BD6A69">
      <w:pPr>
        <w:pStyle w:val="BodyText"/>
        <w:spacing w:line="292" w:lineRule="auto"/>
        <w:ind w:right="154"/>
      </w:pPr>
      <w:r>
        <w:rPr>
          <w:spacing w:val="3"/>
        </w:rPr>
        <w:t>T</w:t>
      </w:r>
      <w:r>
        <w:t>h</w:t>
      </w:r>
      <w:r>
        <w:rPr>
          <w:spacing w:val="-1"/>
        </w:rPr>
        <w:t>e</w:t>
      </w:r>
      <w:r>
        <w:t>re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t>re</w:t>
      </w:r>
      <w:r>
        <w:rPr>
          <w:spacing w:val="-6"/>
        </w:rPr>
        <w:t xml:space="preserve"> </w:t>
      </w:r>
      <w:r>
        <w:rPr>
          <w:spacing w:val="1"/>
        </w:rPr>
        <w:t>s</w:t>
      </w:r>
      <w:r>
        <w:t>everal</w:t>
      </w:r>
      <w:r>
        <w:rPr>
          <w:spacing w:val="-6"/>
        </w:rPr>
        <w:t xml:space="preserve"> </w:t>
      </w:r>
      <w:r>
        <w:rPr>
          <w:spacing w:val="4"/>
        </w:rPr>
        <w:t>t</w:t>
      </w:r>
      <w:r>
        <w:rPr>
          <w:spacing w:val="-5"/>
        </w:rPr>
        <w:t>y</w:t>
      </w:r>
      <w:r>
        <w:rPr>
          <w:spacing w:val="1"/>
        </w:rPr>
        <w:t>p</w:t>
      </w:r>
      <w:r>
        <w:t>es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t>tu</w:t>
      </w:r>
      <w:r>
        <w:rPr>
          <w:spacing w:val="-1"/>
        </w:rPr>
        <w:t>d</w:t>
      </w:r>
      <w:r>
        <w:t>e</w:t>
      </w:r>
      <w:r>
        <w:rPr>
          <w:spacing w:val="-5"/>
        </w:rPr>
        <w:t xml:space="preserve"> </w:t>
      </w:r>
      <w:r>
        <w:rPr>
          <w:spacing w:val="1"/>
        </w:rPr>
        <w:t>sca</w:t>
      </w:r>
      <w:r>
        <w:rPr>
          <w:spacing w:val="-1"/>
        </w:rPr>
        <w:t>l</w:t>
      </w:r>
      <w:r>
        <w:t>e</w:t>
      </w:r>
      <w:r>
        <w:rPr>
          <w:spacing w:val="1"/>
        </w:rPr>
        <w:t>s</w:t>
      </w:r>
      <w:r>
        <w:t>,</w:t>
      </w:r>
      <w:r>
        <w:rPr>
          <w:spacing w:val="-5"/>
        </w:rPr>
        <w:t xml:space="preserve"> </w:t>
      </w:r>
      <w:r>
        <w:rPr>
          <w:spacing w:val="1"/>
        </w:rPr>
        <w:t>b</w:t>
      </w:r>
      <w:r>
        <w:t>ut</w:t>
      </w:r>
      <w:r>
        <w:rPr>
          <w:spacing w:val="-6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wo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ost</w:t>
      </w:r>
      <w:r>
        <w:rPr>
          <w:spacing w:val="-6"/>
        </w:rPr>
        <w:t xml:space="preserve"> </w:t>
      </w:r>
      <w:r>
        <w:t>c</w:t>
      </w:r>
      <w:r>
        <w:rPr>
          <w:spacing w:val="-3"/>
        </w:rPr>
        <w:t>o</w:t>
      </w:r>
      <w:r>
        <w:rPr>
          <w:spacing w:val="1"/>
        </w:rPr>
        <w:t>m</w:t>
      </w:r>
      <w:r>
        <w:rPr>
          <w:spacing w:val="4"/>
        </w:rPr>
        <w:t>m</w:t>
      </w:r>
      <w:r>
        <w:t>o</w:t>
      </w:r>
      <w:r>
        <w:rPr>
          <w:spacing w:val="-1"/>
        </w:rPr>
        <w:t>n</w:t>
      </w:r>
      <w:r>
        <w:rPr>
          <w:spacing w:val="1"/>
        </w:rPr>
        <w:t>l</w:t>
      </w:r>
      <w:r>
        <w:t>y</w:t>
      </w:r>
      <w:r>
        <w:rPr>
          <w:spacing w:val="-10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cs="Arial"/>
          <w:b/>
          <w:bCs/>
        </w:rPr>
        <w:t>Rich</w:t>
      </w:r>
      <w:r>
        <w:rPr>
          <w:rFonts w:cs="Arial"/>
          <w:b/>
          <w:bCs/>
          <w:spacing w:val="1"/>
        </w:rPr>
        <w:t>te</w:t>
      </w:r>
      <w:r>
        <w:rPr>
          <w:rFonts w:cs="Arial"/>
          <w:b/>
          <w:bCs/>
        </w:rPr>
        <w:t>r</w:t>
      </w:r>
      <w:r>
        <w:rPr>
          <w:rFonts w:cs="Arial"/>
          <w:b/>
          <w:bCs/>
          <w:spacing w:val="-6"/>
        </w:rPr>
        <w:t xml:space="preserve"> </w:t>
      </w:r>
      <w:r>
        <w:rPr>
          <w:rFonts w:cs="Arial"/>
          <w:b/>
          <w:bCs/>
        </w:rPr>
        <w:t>s</w:t>
      </w:r>
      <w:r>
        <w:rPr>
          <w:rFonts w:cs="Arial"/>
          <w:b/>
          <w:bCs/>
          <w:spacing w:val="1"/>
        </w:rPr>
        <w:t>c</w:t>
      </w:r>
      <w:r>
        <w:rPr>
          <w:rFonts w:cs="Arial"/>
          <w:b/>
          <w:bCs/>
        </w:rPr>
        <w:t>ale</w:t>
      </w:r>
      <w:r>
        <w:rPr>
          <w:rFonts w:cs="Arial"/>
          <w:b/>
          <w:bCs/>
          <w:w w:val="99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7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7"/>
        </w:rPr>
        <w:t xml:space="preserve"> </w:t>
      </w:r>
      <w:r>
        <w:rPr>
          <w:rFonts w:cs="Arial"/>
          <w:b/>
          <w:bCs/>
        </w:rPr>
        <w:t>m</w:t>
      </w:r>
      <w:r>
        <w:rPr>
          <w:rFonts w:cs="Arial"/>
          <w:b/>
          <w:bCs/>
          <w:spacing w:val="1"/>
        </w:rPr>
        <w:t>o</w:t>
      </w:r>
      <w:r>
        <w:rPr>
          <w:rFonts w:cs="Arial"/>
          <w:b/>
          <w:bCs/>
          <w:spacing w:val="2"/>
        </w:rPr>
        <w:t>m</w:t>
      </w:r>
      <w:r>
        <w:rPr>
          <w:rFonts w:cs="Arial"/>
          <w:b/>
          <w:bCs/>
        </w:rPr>
        <w:t>ent</w:t>
      </w:r>
      <w:r>
        <w:rPr>
          <w:rFonts w:cs="Arial"/>
          <w:b/>
          <w:bCs/>
          <w:spacing w:val="-5"/>
        </w:rPr>
        <w:t xml:space="preserve"> </w:t>
      </w:r>
      <w:r>
        <w:rPr>
          <w:rFonts w:cs="Arial"/>
          <w:b/>
          <w:bCs/>
        </w:rPr>
        <w:t>magnitude</w:t>
      </w:r>
      <w:r>
        <w:rPr>
          <w:rFonts w:cs="Arial"/>
          <w:b/>
          <w:bCs/>
          <w:spacing w:val="-4"/>
        </w:rPr>
        <w:t xml:space="preserve"> </w:t>
      </w:r>
      <w:r>
        <w:rPr>
          <w:rFonts w:cs="Arial"/>
          <w:b/>
          <w:bCs/>
        </w:rPr>
        <w:t>s</w:t>
      </w:r>
      <w:r>
        <w:rPr>
          <w:rFonts w:cs="Arial"/>
          <w:b/>
          <w:bCs/>
          <w:spacing w:val="1"/>
        </w:rPr>
        <w:t>c</w:t>
      </w:r>
      <w:r>
        <w:rPr>
          <w:rFonts w:cs="Arial"/>
          <w:b/>
          <w:bCs/>
        </w:rPr>
        <w:t>ale</w:t>
      </w:r>
      <w:r>
        <w:rPr>
          <w:rFonts w:cs="Arial"/>
          <w:b/>
          <w:bCs/>
          <w:spacing w:val="-7"/>
        </w:rPr>
        <w:t xml:space="preserve"> </w:t>
      </w:r>
      <w:r>
        <w:rPr>
          <w:rFonts w:cs="Arial"/>
          <w:b/>
          <w:bCs/>
        </w:rPr>
        <w:t>(</w:t>
      </w:r>
      <w:r>
        <w:rPr>
          <w:rFonts w:cs="Arial"/>
          <w:b/>
          <w:bCs/>
          <w:spacing w:val="1"/>
        </w:rPr>
        <w:t>M</w:t>
      </w:r>
      <w:r>
        <w:rPr>
          <w:rFonts w:cs="Arial"/>
          <w:b/>
          <w:bCs/>
          <w:spacing w:val="4"/>
        </w:rPr>
        <w:t>M</w:t>
      </w:r>
      <w:r>
        <w:rPr>
          <w:rFonts w:cs="Arial"/>
          <w:b/>
          <w:bCs/>
          <w:spacing w:val="-1"/>
        </w:rPr>
        <w:t>S</w:t>
      </w:r>
      <w:r>
        <w:rPr>
          <w:rFonts w:cs="Arial"/>
          <w:b/>
          <w:bCs/>
          <w:spacing w:val="1"/>
        </w:rPr>
        <w:t>)</w:t>
      </w:r>
      <w:r>
        <w:t>.</w:t>
      </w:r>
      <w:r>
        <w:rPr>
          <w:spacing w:val="-8"/>
        </w:rPr>
        <w:t xml:space="preserve"> </w:t>
      </w:r>
      <w:r>
        <w:rPr>
          <w:spacing w:val="3"/>
        </w:rPr>
        <w:t>T</w:t>
      </w:r>
      <w:r>
        <w:t>o</w:t>
      </w:r>
      <w:r>
        <w:rPr>
          <w:spacing w:val="-7"/>
        </w:rPr>
        <w:t xml:space="preserve"> </w:t>
      </w:r>
      <w:r>
        <w:t>ca</w:t>
      </w:r>
      <w:r>
        <w:rPr>
          <w:spacing w:val="-2"/>
        </w:rPr>
        <w:t>l</w:t>
      </w:r>
      <w:r>
        <w:rPr>
          <w:spacing w:val="1"/>
        </w:rPr>
        <w:t>c</w:t>
      </w:r>
      <w:r>
        <w:t>u</w:t>
      </w:r>
      <w:r>
        <w:rPr>
          <w:spacing w:val="-2"/>
        </w:rPr>
        <w:t>l</w:t>
      </w:r>
      <w:r>
        <w:t>a</w:t>
      </w:r>
      <w:r>
        <w:rPr>
          <w:spacing w:val="1"/>
        </w:rPr>
        <w:t>t</w:t>
      </w:r>
      <w:r>
        <w:t>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t>tu</w:t>
      </w:r>
      <w:r>
        <w:rPr>
          <w:spacing w:val="1"/>
        </w:rPr>
        <w:t>d</w:t>
      </w:r>
      <w:r>
        <w:t>e</w:t>
      </w:r>
      <w:r>
        <w:rPr>
          <w:spacing w:val="-5"/>
        </w:rPr>
        <w:t xml:space="preserve"> </w:t>
      </w:r>
      <w:r>
        <w:t>us</w:t>
      </w:r>
      <w:r>
        <w:rPr>
          <w:spacing w:val="1"/>
        </w:rPr>
        <w:t>i</w:t>
      </w:r>
      <w:r>
        <w:t>ng</w:t>
      </w:r>
      <w:r>
        <w:rPr>
          <w:spacing w:val="-7"/>
        </w:rPr>
        <w:t xml:space="preserve"> </w:t>
      </w:r>
      <w:r>
        <w:rPr>
          <w:spacing w:val="1"/>
        </w:rPr>
        <w:t>t</w:t>
      </w:r>
      <w:r>
        <w:t>h</w:t>
      </w:r>
      <w:r>
        <w:rPr>
          <w:spacing w:val="-1"/>
        </w:rPr>
        <w:t>e</w:t>
      </w:r>
      <w:r>
        <w:rPr>
          <w:spacing w:val="3"/>
        </w:rPr>
        <w:t>s</w:t>
      </w:r>
      <w:r>
        <w:t>e</w:t>
      </w:r>
      <w:r>
        <w:rPr>
          <w:spacing w:val="-7"/>
        </w:rPr>
        <w:t xml:space="preserve"> </w:t>
      </w:r>
      <w:r>
        <w:t>s</w:t>
      </w:r>
      <w:r>
        <w:rPr>
          <w:spacing w:val="1"/>
        </w:rPr>
        <w:t>c</w:t>
      </w:r>
      <w:r>
        <w:t>a</w:t>
      </w:r>
      <w:r>
        <w:rPr>
          <w:spacing w:val="-2"/>
        </w:rPr>
        <w:t>l</w:t>
      </w:r>
      <w:r>
        <w:t>es</w:t>
      </w:r>
      <w:r>
        <w:rPr>
          <w:spacing w:val="-2"/>
        </w:rPr>
        <w:t xml:space="preserve"> </w:t>
      </w:r>
      <w:r>
        <w:rPr>
          <w:spacing w:val="-5"/>
        </w:rPr>
        <w:t>y</w:t>
      </w:r>
      <w:r>
        <w:t>ou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ust</w:t>
      </w:r>
      <w:r>
        <w:rPr>
          <w:w w:val="99"/>
        </w:rPr>
        <w:t xml:space="preserve"> </w:t>
      </w:r>
      <w:r>
        <w:rPr>
          <w:spacing w:val="3"/>
        </w:rPr>
        <w:t>k</w:t>
      </w:r>
      <w:r>
        <w:t>n</w:t>
      </w:r>
      <w:r>
        <w:rPr>
          <w:spacing w:val="-1"/>
        </w:rPr>
        <w:t>o</w:t>
      </w:r>
      <w:r>
        <w:t>w</w:t>
      </w:r>
      <w:r>
        <w:rPr>
          <w:spacing w:val="-9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6"/>
        </w:rPr>
        <w:t xml:space="preserve"> </w:t>
      </w:r>
      <w:r>
        <w:rPr>
          <w:rFonts w:cs="Arial"/>
          <w:i/>
          <w:spacing w:val="1"/>
        </w:rPr>
        <w:t>si</w:t>
      </w:r>
      <w:r>
        <w:rPr>
          <w:rFonts w:cs="Arial"/>
          <w:i/>
          <w:spacing w:val="-2"/>
        </w:rPr>
        <w:t>z</w:t>
      </w:r>
      <w:r>
        <w:rPr>
          <w:rFonts w:cs="Arial"/>
          <w:i/>
        </w:rPr>
        <w:t>e</w:t>
      </w:r>
      <w:r>
        <w:rPr>
          <w:rFonts w:cs="Arial"/>
          <w:i/>
          <w:spacing w:val="-6"/>
        </w:rPr>
        <w:t xml:space="preserve"> </w:t>
      </w:r>
      <w:r>
        <w:t>(</w:t>
      </w:r>
      <w:r>
        <w:rPr>
          <w:rFonts w:cs="Arial"/>
          <w:b/>
          <w:bCs/>
        </w:rPr>
        <w:t>amplit</w:t>
      </w:r>
      <w:r>
        <w:rPr>
          <w:rFonts w:cs="Arial"/>
          <w:b/>
          <w:bCs/>
          <w:spacing w:val="1"/>
        </w:rPr>
        <w:t>u</w:t>
      </w:r>
      <w:r>
        <w:rPr>
          <w:rFonts w:cs="Arial"/>
          <w:b/>
          <w:bCs/>
        </w:rPr>
        <w:t>de</w:t>
      </w:r>
      <w:r>
        <w:t>)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6"/>
        </w:rPr>
        <w:t xml:space="preserve"> </w:t>
      </w:r>
      <w:r>
        <w:t>se</w:t>
      </w:r>
      <w:r>
        <w:rPr>
          <w:spacing w:val="-2"/>
        </w:rPr>
        <w:t>i</w:t>
      </w:r>
      <w:r>
        <w:rPr>
          <w:spacing w:val="1"/>
        </w:rPr>
        <w:t>s</w:t>
      </w:r>
      <w:r>
        <w:rPr>
          <w:spacing w:val="4"/>
        </w:rPr>
        <w:t>m</w:t>
      </w:r>
      <w:r>
        <w:rPr>
          <w:spacing w:val="-1"/>
        </w:rPr>
        <w:t>i</w:t>
      </w:r>
      <w:r>
        <w:t>c</w:t>
      </w:r>
      <w:r>
        <w:rPr>
          <w:spacing w:val="-5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a</w:t>
      </w:r>
      <w:r>
        <w:rPr>
          <w:spacing w:val="-2"/>
        </w:rPr>
        <w:t>v</w:t>
      </w:r>
      <w:r>
        <w:t>es</w:t>
      </w:r>
      <w:r>
        <w:rPr>
          <w:spacing w:val="-6"/>
        </w:rPr>
        <w:t xml:space="preserve"> </w:t>
      </w:r>
      <w:r>
        <w:t>reco</w:t>
      </w:r>
      <w:r>
        <w:rPr>
          <w:spacing w:val="2"/>
        </w:rPr>
        <w:t>r</w:t>
      </w:r>
      <w:r>
        <w:t>d</w:t>
      </w:r>
      <w:r>
        <w:rPr>
          <w:spacing w:val="-1"/>
        </w:rPr>
        <w:t>e</w:t>
      </w:r>
      <w:r>
        <w:t>d</w:t>
      </w:r>
      <w:r>
        <w:rPr>
          <w:spacing w:val="-4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se</w:t>
      </w:r>
      <w:r>
        <w:rPr>
          <w:spacing w:val="-2"/>
        </w:rPr>
        <w:t>i</w:t>
      </w:r>
      <w:r>
        <w:rPr>
          <w:spacing w:val="1"/>
        </w:rPr>
        <w:t>s</w:t>
      </w:r>
      <w:r>
        <w:rPr>
          <w:spacing w:val="4"/>
        </w:rPr>
        <w:t>m</w:t>
      </w:r>
      <w:r>
        <w:t>o</w:t>
      </w:r>
      <w:r>
        <w:rPr>
          <w:spacing w:val="-1"/>
        </w:rPr>
        <w:t>g</w:t>
      </w:r>
      <w:r>
        <w:t>r</w:t>
      </w:r>
      <w:r>
        <w:rPr>
          <w:spacing w:val="-3"/>
        </w:rPr>
        <w:t>a</w:t>
      </w:r>
      <w:r>
        <w:rPr>
          <w:spacing w:val="4"/>
        </w:rPr>
        <w:t>m</w:t>
      </w:r>
      <w:r>
        <w:t>,</w:t>
      </w:r>
      <w:r>
        <w:rPr>
          <w:spacing w:val="-7"/>
        </w:rPr>
        <w:t xml:space="preserve"> </w:t>
      </w:r>
      <w:r>
        <w:rPr>
          <w:spacing w:val="-1"/>
        </w:rPr>
        <w:t>a</w:t>
      </w:r>
      <w:r>
        <w:t>nd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cs="Arial"/>
          <w:i/>
          <w:spacing w:val="1"/>
        </w:rPr>
        <w:t>d</w:t>
      </w:r>
      <w:r>
        <w:rPr>
          <w:rFonts w:cs="Arial"/>
          <w:i/>
          <w:spacing w:val="-1"/>
        </w:rPr>
        <w:t>i</w:t>
      </w:r>
      <w:r>
        <w:rPr>
          <w:rFonts w:cs="Arial"/>
          <w:i/>
          <w:spacing w:val="1"/>
        </w:rPr>
        <w:t>s</w:t>
      </w:r>
      <w:r>
        <w:rPr>
          <w:rFonts w:cs="Arial"/>
          <w:i/>
        </w:rPr>
        <w:t>ta</w:t>
      </w:r>
      <w:r>
        <w:rPr>
          <w:rFonts w:cs="Arial"/>
          <w:i/>
          <w:spacing w:val="-1"/>
        </w:rPr>
        <w:t>n</w:t>
      </w:r>
      <w:r>
        <w:rPr>
          <w:rFonts w:cs="Arial"/>
          <w:i/>
          <w:spacing w:val="1"/>
        </w:rPr>
        <w:t>c</w:t>
      </w:r>
      <w:r>
        <w:rPr>
          <w:rFonts w:cs="Arial"/>
          <w:i/>
        </w:rPr>
        <w:t>e</w:t>
      </w:r>
      <w:r>
        <w:rPr>
          <w:rFonts w:cs="Arial"/>
          <w:i/>
          <w:spacing w:val="-4"/>
        </w:rPr>
        <w:t xml:space="preserve"> </w:t>
      </w:r>
      <w:r>
        <w:t>b</w:t>
      </w:r>
      <w:r>
        <w:rPr>
          <w:spacing w:val="-1"/>
        </w:rPr>
        <w:t>e</w:t>
      </w:r>
      <w:r>
        <w:rPr>
          <w:spacing w:val="2"/>
        </w:rPr>
        <w:t>t</w:t>
      </w:r>
      <w:r>
        <w:t>we</w:t>
      </w:r>
      <w:r>
        <w:rPr>
          <w:spacing w:val="1"/>
        </w:rPr>
        <w:t>e</w:t>
      </w:r>
      <w:r>
        <w:t>n</w:t>
      </w:r>
      <w:r>
        <w:rPr>
          <w:w w:val="9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</w:t>
      </w:r>
      <w:r>
        <w:rPr>
          <w:spacing w:val="1"/>
        </w:rPr>
        <w:t>e</w:t>
      </w:r>
      <w:r>
        <w:rPr>
          <w:spacing w:val="-1"/>
        </w:rPr>
        <w:t>i</w:t>
      </w:r>
      <w:r>
        <w:rPr>
          <w:spacing w:val="1"/>
        </w:rPr>
        <w:t>s</w:t>
      </w:r>
      <w:r>
        <w:rPr>
          <w:spacing w:val="4"/>
        </w:rPr>
        <w:t>m</w:t>
      </w:r>
      <w:r>
        <w:rPr>
          <w:spacing w:val="-3"/>
        </w:rPr>
        <w:t>o</w:t>
      </w:r>
      <w:r>
        <w:rPr>
          <w:spacing w:val="4"/>
        </w:rPr>
        <w:t>m</w:t>
      </w:r>
      <w:r>
        <w:t>et</w:t>
      </w:r>
      <w:r>
        <w:rPr>
          <w:spacing w:val="-1"/>
        </w:rPr>
        <w:t>e</w:t>
      </w:r>
      <w:r>
        <w:t>r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7"/>
        </w:rPr>
        <w:t xml:space="preserve"> </w:t>
      </w:r>
      <w:r>
        <w:rPr>
          <w:spacing w:val="-1"/>
        </w:rPr>
        <w:t>t</w:t>
      </w:r>
      <w:r>
        <w:t>he</w:t>
      </w:r>
      <w:r>
        <w:rPr>
          <w:spacing w:val="-5"/>
        </w:rPr>
        <w:t xml:space="preserve"> </w:t>
      </w:r>
      <w:r>
        <w:rPr>
          <w:spacing w:val="1"/>
        </w:rPr>
        <w:t>e</w:t>
      </w:r>
      <w:r>
        <w:t>arthq</w:t>
      </w:r>
      <w:r>
        <w:rPr>
          <w:spacing w:val="1"/>
        </w:rPr>
        <w:t>u</w:t>
      </w:r>
      <w:r>
        <w:t>a</w:t>
      </w:r>
      <w:r>
        <w:rPr>
          <w:spacing w:val="3"/>
        </w:rPr>
        <w:t>k</w:t>
      </w:r>
      <w:r>
        <w:t>e.</w:t>
      </w:r>
      <w:r>
        <w:rPr>
          <w:spacing w:val="-7"/>
        </w:rPr>
        <w:t xml:space="preserve"> </w:t>
      </w:r>
      <w:r>
        <w:rPr>
          <w:spacing w:val="3"/>
        </w:rPr>
        <w:t>T</w:t>
      </w:r>
      <w:r>
        <w:t>h</w:t>
      </w:r>
      <w:r>
        <w:rPr>
          <w:spacing w:val="-2"/>
        </w:rPr>
        <w:t>i</w:t>
      </w:r>
      <w:r>
        <w:t>s</w:t>
      </w:r>
      <w:r>
        <w:rPr>
          <w:spacing w:val="-5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1"/>
        </w:rPr>
        <w:t>f</w:t>
      </w:r>
      <w:r>
        <w:t>o</w:t>
      </w:r>
      <w:r>
        <w:rPr>
          <w:spacing w:val="-2"/>
        </w:rPr>
        <w:t>r</w:t>
      </w:r>
      <w:r>
        <w:rPr>
          <w:spacing w:val="4"/>
        </w:rPr>
        <w:t>m</w:t>
      </w:r>
      <w:r>
        <w:t>at</w:t>
      </w:r>
      <w:r>
        <w:rPr>
          <w:spacing w:val="-2"/>
        </w:rPr>
        <w:t>i</w:t>
      </w:r>
      <w:r>
        <w:t>on</w:t>
      </w:r>
      <w:r>
        <w:rPr>
          <w:spacing w:val="-5"/>
        </w:rPr>
        <w:t xml:space="preserve"> </w:t>
      </w:r>
      <w:r>
        <w:rPr>
          <w:spacing w:val="-2"/>
        </w:rPr>
        <w:t>i</w:t>
      </w:r>
      <w:r>
        <w:t>s</w:t>
      </w:r>
      <w:r>
        <w:rPr>
          <w:spacing w:val="-5"/>
        </w:rPr>
        <w:t xml:space="preserve"> </w:t>
      </w:r>
      <w:r>
        <w:t>p</w:t>
      </w:r>
      <w:r>
        <w:rPr>
          <w:spacing w:val="-1"/>
        </w:rPr>
        <w:t>u</w:t>
      </w:r>
      <w:r>
        <w:t>t</w:t>
      </w:r>
      <w:r>
        <w:rPr>
          <w:spacing w:val="-5"/>
        </w:rPr>
        <w:t xml:space="preserve"> </w:t>
      </w:r>
      <w:r>
        <w:rPr>
          <w:spacing w:val="-2"/>
        </w:rPr>
        <w:t>i</w:t>
      </w:r>
      <w:r>
        <w:rPr>
          <w:spacing w:val="1"/>
        </w:rPr>
        <w:t>n</w:t>
      </w:r>
      <w:r>
        <w:t>to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1"/>
        </w:rPr>
        <w:t>f</w:t>
      </w:r>
      <w:r>
        <w:t>o</w:t>
      </w:r>
      <w:r>
        <w:rPr>
          <w:spacing w:val="-2"/>
        </w:rPr>
        <w:t>r</w:t>
      </w:r>
      <w:r>
        <w:rPr>
          <w:spacing w:val="4"/>
        </w:rPr>
        <w:t>m</w:t>
      </w:r>
      <w:r>
        <w:t>u</w:t>
      </w:r>
      <w:r>
        <w:rPr>
          <w:spacing w:val="-2"/>
        </w:rPr>
        <w:t>l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t>o</w:t>
      </w:r>
      <w:r>
        <w:rPr>
          <w:spacing w:val="-7"/>
        </w:rPr>
        <w:t xml:space="preserve"> </w:t>
      </w:r>
      <w:r>
        <w:t>c</w:t>
      </w:r>
      <w:r>
        <w:rPr>
          <w:spacing w:val="1"/>
        </w:rPr>
        <w:t>a</w:t>
      </w:r>
      <w:r>
        <w:rPr>
          <w:spacing w:val="-1"/>
        </w:rPr>
        <w:t>l</w:t>
      </w:r>
      <w:r>
        <w:rPr>
          <w:spacing w:val="1"/>
        </w:rPr>
        <w:t>c</w:t>
      </w:r>
      <w:r>
        <w:t>u</w:t>
      </w:r>
      <w:r>
        <w:rPr>
          <w:spacing w:val="-2"/>
        </w:rPr>
        <w:t>l</w:t>
      </w:r>
      <w:r>
        <w:t>a</w:t>
      </w:r>
      <w:r>
        <w:rPr>
          <w:spacing w:val="1"/>
        </w:rPr>
        <w:t>t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-7"/>
        </w:rPr>
        <w:t xml:space="preserve"> </w:t>
      </w:r>
      <w:r>
        <w:rPr>
          <w:spacing w:val="3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t>t</w:t>
      </w:r>
      <w:r>
        <w:rPr>
          <w:spacing w:val="1"/>
        </w:rPr>
        <w:t>u</w:t>
      </w:r>
      <w:r>
        <w:t>d</w:t>
      </w:r>
      <w:r>
        <w:rPr>
          <w:spacing w:val="-1"/>
        </w:rPr>
        <w:t>e</w:t>
      </w:r>
      <w:r>
        <w:t>.</w:t>
      </w:r>
    </w:p>
    <w:p w:rsidR="00390CA3" w:rsidRDefault="00390CA3">
      <w:pPr>
        <w:spacing w:before="2" w:line="180" w:lineRule="exact"/>
        <w:rPr>
          <w:sz w:val="18"/>
          <w:szCs w:val="18"/>
        </w:rPr>
      </w:pPr>
    </w:p>
    <w:p w:rsidR="00390CA3" w:rsidRDefault="00BD6A69">
      <w:pPr>
        <w:pStyle w:val="BodyText"/>
        <w:spacing w:line="290" w:lineRule="auto"/>
        <w:ind w:right="284"/>
      </w:pPr>
      <w:r>
        <w:rPr>
          <w:spacing w:val="3"/>
        </w:rPr>
        <w:t>T</w:t>
      </w:r>
      <w:r>
        <w:t>he</w:t>
      </w:r>
      <w:r>
        <w:rPr>
          <w:spacing w:val="-7"/>
        </w:rPr>
        <w:t xml:space="preserve"> </w:t>
      </w:r>
      <w:r>
        <w:t>R</w:t>
      </w:r>
      <w:r>
        <w:rPr>
          <w:spacing w:val="-1"/>
        </w:rPr>
        <w:t>i</w:t>
      </w:r>
      <w:r>
        <w:rPr>
          <w:spacing w:val="1"/>
        </w:rPr>
        <w:t>c</w:t>
      </w:r>
      <w:r>
        <w:t>ht</w:t>
      </w:r>
      <w:r>
        <w:rPr>
          <w:spacing w:val="-1"/>
        </w:rPr>
        <w:t>e</w:t>
      </w:r>
      <w:r>
        <w:t>r</w:t>
      </w:r>
      <w:r>
        <w:rPr>
          <w:spacing w:val="-6"/>
        </w:rPr>
        <w:t xml:space="preserve"> </w:t>
      </w:r>
      <w:r>
        <w:t>s</w:t>
      </w:r>
      <w:r>
        <w:rPr>
          <w:spacing w:val="1"/>
        </w:rPr>
        <w:t>c</w:t>
      </w:r>
      <w:r>
        <w:t>a</w:t>
      </w:r>
      <w:r>
        <w:rPr>
          <w:spacing w:val="-2"/>
        </w:rPr>
        <w:t>l</w:t>
      </w:r>
      <w:r>
        <w:t>e</w:t>
      </w:r>
      <w:r>
        <w:rPr>
          <w:spacing w:val="-5"/>
        </w:rPr>
        <w:t xml:space="preserve"> </w:t>
      </w:r>
      <w:r>
        <w:t>h</w:t>
      </w:r>
      <w:r>
        <w:rPr>
          <w:spacing w:val="-1"/>
        </w:rPr>
        <w:t>a</w:t>
      </w:r>
      <w:r>
        <w:t>s</w:t>
      </w:r>
      <w:r>
        <w:rPr>
          <w:spacing w:val="-6"/>
        </w:rPr>
        <w:t xml:space="preserve"> </w:t>
      </w:r>
      <w:r>
        <w:t>tr</w:t>
      </w:r>
      <w:r>
        <w:rPr>
          <w:spacing w:val="2"/>
        </w:rPr>
        <w:t>a</w:t>
      </w:r>
      <w:r>
        <w:t>d</w:t>
      </w:r>
      <w:r>
        <w:rPr>
          <w:spacing w:val="-2"/>
        </w:rPr>
        <w:t>i</w:t>
      </w:r>
      <w:r>
        <w:rPr>
          <w:spacing w:val="2"/>
        </w:rPr>
        <w:t>t</w:t>
      </w:r>
      <w:r>
        <w:rPr>
          <w:spacing w:val="-1"/>
        </w:rPr>
        <w:t>i</w:t>
      </w:r>
      <w:r>
        <w:t>o</w:t>
      </w:r>
      <w:r>
        <w:rPr>
          <w:spacing w:val="1"/>
        </w:rPr>
        <w:t>n</w:t>
      </w:r>
      <w:r>
        <w:t>al</w:t>
      </w:r>
      <w:r>
        <w:rPr>
          <w:spacing w:val="1"/>
        </w:rPr>
        <w:t>l</w:t>
      </w:r>
      <w:r>
        <w:t>y</w:t>
      </w:r>
      <w:r>
        <w:rPr>
          <w:spacing w:val="-7"/>
        </w:rPr>
        <w:t xml:space="preserve"> </w:t>
      </w:r>
      <w:r>
        <w:t>b</w:t>
      </w:r>
      <w:r>
        <w:rPr>
          <w:spacing w:val="-1"/>
        </w:rPr>
        <w:t>e</w:t>
      </w:r>
      <w:r>
        <w:rPr>
          <w:spacing w:val="1"/>
        </w:rPr>
        <w:t>e</w:t>
      </w:r>
      <w:r>
        <w:t>n</w:t>
      </w:r>
      <w:r>
        <w:rPr>
          <w:spacing w:val="-7"/>
        </w:rPr>
        <w:t xml:space="preserve"> </w:t>
      </w:r>
      <w:r>
        <w:rPr>
          <w:spacing w:val="-1"/>
        </w:rPr>
        <w:t>u</w:t>
      </w:r>
      <w:r>
        <w:rPr>
          <w:spacing w:val="1"/>
        </w:rPr>
        <w:t>se</w:t>
      </w:r>
      <w:r>
        <w:t>d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t>o</w:t>
      </w:r>
      <w:r>
        <w:rPr>
          <w:spacing w:val="-5"/>
        </w:rPr>
        <w:t xml:space="preserve"> </w:t>
      </w:r>
      <w:r>
        <w:rPr>
          <w:spacing w:val="4"/>
        </w:rPr>
        <w:t>m</w:t>
      </w:r>
      <w:r>
        <w:t>e</w:t>
      </w:r>
      <w:r>
        <w:rPr>
          <w:spacing w:val="-1"/>
        </w:rPr>
        <w:t>a</w:t>
      </w:r>
      <w:r>
        <w:rPr>
          <w:spacing w:val="1"/>
        </w:rPr>
        <w:t>s</w:t>
      </w:r>
      <w:r>
        <w:t>ure</w:t>
      </w:r>
      <w:r>
        <w:rPr>
          <w:spacing w:val="-7"/>
        </w:rPr>
        <w:t xml:space="preserve"> </w:t>
      </w:r>
      <w:r>
        <w:t>e</w:t>
      </w:r>
      <w:r>
        <w:rPr>
          <w:spacing w:val="-1"/>
        </w:rPr>
        <w:t>a</w:t>
      </w:r>
      <w:r>
        <w:t>rt</w:t>
      </w:r>
      <w:r>
        <w:rPr>
          <w:spacing w:val="1"/>
        </w:rPr>
        <w:t>h</w:t>
      </w:r>
      <w:r>
        <w:t>q</w:t>
      </w:r>
      <w:r>
        <w:rPr>
          <w:spacing w:val="-1"/>
        </w:rPr>
        <w:t>u</w:t>
      </w:r>
      <w:r>
        <w:t>a</w:t>
      </w:r>
      <w:r>
        <w:rPr>
          <w:spacing w:val="3"/>
        </w:rPr>
        <w:t>k</w:t>
      </w:r>
      <w:r>
        <w:t>e</w:t>
      </w:r>
      <w:r>
        <w:rPr>
          <w:spacing w:val="-7"/>
        </w:rPr>
        <w:t xml:space="preserve"> </w:t>
      </w:r>
      <w:r>
        <w:rPr>
          <w:spacing w:val="3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t>tu</w:t>
      </w:r>
      <w:r>
        <w:rPr>
          <w:spacing w:val="1"/>
        </w:rPr>
        <w:t>d</w:t>
      </w:r>
      <w:r>
        <w:t>es.</w:t>
      </w:r>
      <w:r>
        <w:rPr>
          <w:spacing w:val="-4"/>
        </w:rPr>
        <w:t xml:space="preserve"> </w:t>
      </w:r>
      <w:r>
        <w:t>H</w:t>
      </w:r>
      <w:r>
        <w:rPr>
          <w:spacing w:val="2"/>
        </w:rPr>
        <w:t>o</w:t>
      </w:r>
      <w:r>
        <w:rPr>
          <w:spacing w:val="-3"/>
        </w:rPr>
        <w:t>w</w:t>
      </w:r>
      <w:r>
        <w:rPr>
          <w:spacing w:val="1"/>
        </w:rPr>
        <w:t>e</w:t>
      </w:r>
      <w:r>
        <w:rPr>
          <w:spacing w:val="-2"/>
        </w:rPr>
        <w:t>v</w:t>
      </w:r>
      <w:r>
        <w:t>er,</w:t>
      </w:r>
      <w:r>
        <w:rPr>
          <w:spacing w:val="-4"/>
        </w:rPr>
        <w:t xml:space="preserve"> </w:t>
      </w:r>
      <w:r>
        <w:rPr>
          <w:spacing w:val="-1"/>
        </w:rPr>
        <w:t>i</w:t>
      </w:r>
      <w:r>
        <w:t>t</w:t>
      </w:r>
      <w:r>
        <w:rPr>
          <w:spacing w:val="-7"/>
        </w:rPr>
        <w:t xml:space="preserve"> </w:t>
      </w:r>
      <w:r>
        <w:rPr>
          <w:spacing w:val="-2"/>
        </w:rPr>
        <w:t>i</w:t>
      </w:r>
      <w:r>
        <w:t>s</w:t>
      </w:r>
      <w:r>
        <w:rPr>
          <w:spacing w:val="-4"/>
        </w:rPr>
        <w:t xml:space="preserve"> </w:t>
      </w:r>
      <w:r>
        <w:t>n</w:t>
      </w:r>
      <w:r>
        <w:rPr>
          <w:spacing w:val="-1"/>
        </w:rPr>
        <w:t>o</w:t>
      </w:r>
      <w:r>
        <w:t>t</w:t>
      </w:r>
      <w:r>
        <w:rPr>
          <w:w w:val="99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ac</w:t>
      </w:r>
      <w:r>
        <w:rPr>
          <w:spacing w:val="1"/>
        </w:rPr>
        <w:t>c</w:t>
      </w:r>
      <w:r>
        <w:t>urate</w:t>
      </w:r>
      <w:r>
        <w:rPr>
          <w:spacing w:val="-5"/>
        </w:rPr>
        <w:t xml:space="preserve"> </w:t>
      </w:r>
      <w:r>
        <w:rPr>
          <w:spacing w:val="4"/>
        </w:rPr>
        <w:t>m</w:t>
      </w:r>
      <w:r>
        <w:t>e</w:t>
      </w:r>
      <w:r>
        <w:rPr>
          <w:spacing w:val="-1"/>
        </w:rPr>
        <w:t>a</w:t>
      </w:r>
      <w:r>
        <w:rPr>
          <w:spacing w:val="1"/>
        </w:rPr>
        <w:t>s</w:t>
      </w:r>
      <w:r>
        <w:t>ure</w:t>
      </w:r>
      <w:r>
        <w:rPr>
          <w:spacing w:val="-7"/>
        </w:rPr>
        <w:t xml:space="preserve"> </w:t>
      </w:r>
      <w:r>
        <w:t>o</w:t>
      </w:r>
      <w:r>
        <w:rPr>
          <w:spacing w:val="-1"/>
        </w:rPr>
        <w:t>n</w:t>
      </w:r>
      <w:r>
        <w:rPr>
          <w:spacing w:val="1"/>
        </w:rPr>
        <w:t>c</w:t>
      </w:r>
      <w:r>
        <w:t>e</w:t>
      </w:r>
      <w:r>
        <w:rPr>
          <w:spacing w:val="-5"/>
        </w:rPr>
        <w:t xml:space="preserve"> </w:t>
      </w:r>
      <w:r>
        <w:t>e</w:t>
      </w:r>
      <w:r>
        <w:rPr>
          <w:spacing w:val="-1"/>
        </w:rPr>
        <w:t>a</w:t>
      </w:r>
      <w:r>
        <w:t>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es</w:t>
      </w:r>
      <w:r>
        <w:rPr>
          <w:spacing w:val="-6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rPr>
          <w:spacing w:val="-2"/>
        </w:rPr>
        <w:t>l</w:t>
      </w:r>
      <w:r>
        <w:t>ar</w:t>
      </w:r>
      <w:r>
        <w:rPr>
          <w:spacing w:val="5"/>
        </w:rPr>
        <w:t>g</w:t>
      </w:r>
      <w:r>
        <w:t>er</w:t>
      </w:r>
      <w:r>
        <w:rPr>
          <w:spacing w:val="-6"/>
        </w:rPr>
        <w:t xml:space="preserve"> </w:t>
      </w:r>
      <w:r>
        <w:t>t</w:t>
      </w:r>
      <w:r>
        <w:rPr>
          <w:spacing w:val="2"/>
        </w:rPr>
        <w:t>h</w:t>
      </w:r>
      <w:r>
        <w:rPr>
          <w:spacing w:val="1"/>
        </w:rPr>
        <w:t>a</w:t>
      </w:r>
      <w:r>
        <w:t>n</w:t>
      </w:r>
      <w:r>
        <w:rPr>
          <w:spacing w:val="-7"/>
        </w:rPr>
        <w:t xml:space="preserve"> </w:t>
      </w:r>
      <w:r>
        <w:rPr>
          <w:spacing w:val="-1"/>
        </w:rPr>
        <w:t>a</w:t>
      </w:r>
      <w:r>
        <w:rPr>
          <w:spacing w:val="1"/>
        </w:rPr>
        <w:t>b</w:t>
      </w:r>
      <w:r>
        <w:t>o</w:t>
      </w:r>
      <w:r>
        <w:rPr>
          <w:spacing w:val="-1"/>
        </w:rPr>
        <w:t>u</w:t>
      </w:r>
      <w:r>
        <w:t>t</w:t>
      </w:r>
      <w:r>
        <w:rPr>
          <w:spacing w:val="-5"/>
        </w:rPr>
        <w:t xml:space="preserve"> </w:t>
      </w:r>
      <w:r>
        <w:t>6.5</w:t>
      </w:r>
      <w:r>
        <w:rPr>
          <w:spacing w:val="-6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-7"/>
        </w:rPr>
        <w:t xml:space="preserve"> </w:t>
      </w:r>
      <w:r>
        <w:rPr>
          <w:spacing w:val="3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rPr>
          <w:spacing w:val="2"/>
        </w:rPr>
        <w:t>t</w:t>
      </w:r>
      <w:r>
        <w:t>u</w:t>
      </w:r>
      <w:r>
        <w:rPr>
          <w:spacing w:val="-1"/>
        </w:rPr>
        <w:t>d</w:t>
      </w:r>
      <w:r>
        <w:rPr>
          <w:spacing w:val="1"/>
        </w:rPr>
        <w:t>e</w:t>
      </w:r>
      <w:r>
        <w:t>.</w:t>
      </w:r>
    </w:p>
    <w:p w:rsidR="00390CA3" w:rsidRDefault="00390CA3">
      <w:pPr>
        <w:spacing w:before="4" w:line="180" w:lineRule="exact"/>
        <w:rPr>
          <w:sz w:val="18"/>
          <w:szCs w:val="18"/>
        </w:rPr>
      </w:pPr>
    </w:p>
    <w:p w:rsidR="00390CA3" w:rsidRDefault="00BD6A69">
      <w:pPr>
        <w:pStyle w:val="BodyText"/>
        <w:spacing w:line="292" w:lineRule="auto"/>
        <w:ind w:right="179"/>
      </w:pPr>
      <w:r>
        <w:rPr>
          <w:spacing w:val="3"/>
        </w:rPr>
        <w:t>T</w:t>
      </w:r>
      <w:r>
        <w:t>he</w:t>
      </w:r>
      <w:r>
        <w:rPr>
          <w:spacing w:val="-10"/>
        </w:rPr>
        <w:t xml:space="preserve"> </w:t>
      </w:r>
      <w:r>
        <w:rPr>
          <w:spacing w:val="4"/>
        </w:rPr>
        <w:t>m</w:t>
      </w:r>
      <w:r>
        <w:rPr>
          <w:spacing w:val="-3"/>
        </w:rPr>
        <w:t>o</w:t>
      </w:r>
      <w:r>
        <w:rPr>
          <w:spacing w:val="4"/>
        </w:rPr>
        <w:t>m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-9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t>t</w:t>
      </w:r>
      <w:r>
        <w:rPr>
          <w:spacing w:val="1"/>
        </w:rPr>
        <w:t>u</w:t>
      </w:r>
      <w:r>
        <w:t>de</w:t>
      </w:r>
      <w:r>
        <w:rPr>
          <w:spacing w:val="-6"/>
        </w:rPr>
        <w:t xml:space="preserve"> </w:t>
      </w:r>
      <w:r>
        <w:t>s</w:t>
      </w:r>
      <w:r>
        <w:rPr>
          <w:spacing w:val="3"/>
        </w:rPr>
        <w:t>c</w:t>
      </w:r>
      <w:r>
        <w:t>a</w:t>
      </w:r>
      <w:r>
        <w:rPr>
          <w:spacing w:val="-2"/>
        </w:rPr>
        <w:t>l</w:t>
      </w:r>
      <w:r>
        <w:t>e</w:t>
      </w:r>
      <w:r>
        <w:rPr>
          <w:spacing w:val="-5"/>
        </w:rPr>
        <w:t xml:space="preserve"> </w:t>
      </w:r>
      <w:r>
        <w:t>h</w:t>
      </w:r>
      <w:r>
        <w:rPr>
          <w:spacing w:val="-1"/>
        </w:rPr>
        <w:t>a</w:t>
      </w:r>
      <w:r>
        <w:t>s</w:t>
      </w:r>
      <w:r>
        <w:rPr>
          <w:spacing w:val="-6"/>
        </w:rPr>
        <w:t xml:space="preserve"> </w:t>
      </w:r>
      <w:r>
        <w:rPr>
          <w:spacing w:val="1"/>
        </w:rPr>
        <w:t>b</w:t>
      </w:r>
      <w:r>
        <w:t>eco</w:t>
      </w:r>
      <w:r>
        <w:rPr>
          <w:spacing w:val="4"/>
        </w:rPr>
        <w:t>m</w:t>
      </w:r>
      <w:r>
        <w:t>e</w:t>
      </w:r>
      <w:r>
        <w:rPr>
          <w:spacing w:val="-7"/>
        </w:rPr>
        <w:t xml:space="preserve"> </w:t>
      </w:r>
      <w:r>
        <w:rPr>
          <w:spacing w:val="-1"/>
        </w:rPr>
        <w:t>t</w:t>
      </w:r>
      <w:r>
        <w:t>he</w:t>
      </w:r>
      <w:r>
        <w:rPr>
          <w:spacing w:val="-7"/>
        </w:rPr>
        <w:t xml:space="preserve"> </w:t>
      </w:r>
      <w:r>
        <w:t>u</w:t>
      </w:r>
      <w:r>
        <w:rPr>
          <w:spacing w:val="1"/>
        </w:rPr>
        <w:t>n</w:t>
      </w:r>
      <w:r>
        <w:rPr>
          <w:spacing w:val="-1"/>
        </w:rPr>
        <w:t>i</w:t>
      </w:r>
      <w:r>
        <w:rPr>
          <w:spacing w:val="1"/>
        </w:rPr>
        <w:t>v</w:t>
      </w:r>
      <w:r>
        <w:t>er</w:t>
      </w:r>
      <w:r>
        <w:rPr>
          <w:spacing w:val="1"/>
        </w:rPr>
        <w:t>s</w:t>
      </w:r>
      <w:r>
        <w:t>a</w:t>
      </w:r>
      <w:r>
        <w:rPr>
          <w:spacing w:val="-2"/>
        </w:rPr>
        <w:t>l</w:t>
      </w:r>
      <w:r>
        <w:rPr>
          <w:spacing w:val="3"/>
        </w:rPr>
        <w:t>l</w:t>
      </w:r>
      <w:r>
        <w:t>y</w:t>
      </w:r>
      <w:r>
        <w:rPr>
          <w:spacing w:val="-7"/>
        </w:rPr>
        <w:t xml:space="preserve"> </w:t>
      </w:r>
      <w:r>
        <w:t>ac</w:t>
      </w:r>
      <w:r>
        <w:rPr>
          <w:spacing w:val="1"/>
        </w:rPr>
        <w:t>c</w:t>
      </w:r>
      <w:r>
        <w:t>e</w:t>
      </w:r>
      <w:r>
        <w:rPr>
          <w:spacing w:val="-1"/>
        </w:rPr>
        <w:t>p</w:t>
      </w:r>
      <w:r>
        <w:t>ted</w:t>
      </w:r>
      <w:r>
        <w:rPr>
          <w:spacing w:val="-5"/>
        </w:rPr>
        <w:t xml:space="preserve"> </w:t>
      </w:r>
      <w:r>
        <w:rPr>
          <w:spacing w:val="4"/>
        </w:rPr>
        <w:t>m</w:t>
      </w:r>
      <w:r>
        <w:t>et</w:t>
      </w:r>
      <w:r>
        <w:rPr>
          <w:spacing w:val="-1"/>
        </w:rPr>
        <w:t>h</w:t>
      </w:r>
      <w:r>
        <w:t>od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cal</w:t>
      </w:r>
      <w:r>
        <w:rPr>
          <w:spacing w:val="1"/>
        </w:rPr>
        <w:t>c</w:t>
      </w:r>
      <w:r>
        <w:t>u</w:t>
      </w:r>
      <w:r>
        <w:rPr>
          <w:spacing w:val="-2"/>
        </w:rPr>
        <w:t>l</w:t>
      </w:r>
      <w:r>
        <w:t>a</w:t>
      </w:r>
      <w:r>
        <w:rPr>
          <w:spacing w:val="1"/>
        </w:rPr>
        <w:t>t</w:t>
      </w:r>
      <w:r>
        <w:rPr>
          <w:spacing w:val="-1"/>
        </w:rPr>
        <w:t>i</w:t>
      </w:r>
      <w:r>
        <w:t>ng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3"/>
        </w:rPr>
        <w:t>s</w:t>
      </w:r>
      <w:r>
        <w:rPr>
          <w:spacing w:val="1"/>
        </w:rPr>
        <w:t>i</w:t>
      </w:r>
      <w:r>
        <w:rPr>
          <w:spacing w:val="-2"/>
        </w:rPr>
        <w:t>z</w:t>
      </w:r>
      <w:r>
        <w:t>e</w:t>
      </w:r>
      <w:r>
        <w:rPr>
          <w:spacing w:val="-7"/>
        </w:rPr>
        <w:t xml:space="preserve"> </w:t>
      </w:r>
      <w:r>
        <w:rPr>
          <w:spacing w:val="-1"/>
        </w:rPr>
        <w:t>o</w:t>
      </w:r>
      <w:r>
        <w:t>f</w:t>
      </w:r>
      <w:r>
        <w:rPr>
          <w:w w:val="99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rPr>
          <w:spacing w:val="1"/>
        </w:rPr>
        <w:t>e</w:t>
      </w:r>
      <w:r>
        <w:t>arth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e.</w:t>
      </w:r>
      <w:r>
        <w:rPr>
          <w:spacing w:val="-6"/>
        </w:rPr>
        <w:t xml:space="preserve"> </w:t>
      </w:r>
      <w:r>
        <w:rPr>
          <w:spacing w:val="-1"/>
        </w:rPr>
        <w:t>I</w:t>
      </w:r>
      <w:r>
        <w:t>t</w:t>
      </w:r>
      <w:r>
        <w:rPr>
          <w:spacing w:val="-6"/>
        </w:rPr>
        <w:t xml:space="preserve"> </w:t>
      </w:r>
      <w:r>
        <w:rPr>
          <w:spacing w:val="-1"/>
        </w:rPr>
        <w:t>i</w:t>
      </w:r>
      <w:r>
        <w:t>s</w:t>
      </w:r>
      <w:r>
        <w:rPr>
          <w:spacing w:val="-5"/>
        </w:rPr>
        <w:t xml:space="preserve"> </w:t>
      </w:r>
      <w:r>
        <w:rPr>
          <w:spacing w:val="1"/>
        </w:rPr>
        <w:t>b</w:t>
      </w:r>
      <w:r>
        <w:t>ased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6"/>
        </w:rPr>
        <w:t xml:space="preserve"> </w:t>
      </w:r>
      <w:r>
        <w:rPr>
          <w:spacing w:val="1"/>
        </w:rPr>
        <w:t>ph</w:t>
      </w:r>
      <w:r>
        <w:rPr>
          <w:spacing w:val="-5"/>
        </w:rPr>
        <w:t>y</w:t>
      </w:r>
      <w:r>
        <w:rPr>
          <w:spacing w:val="1"/>
        </w:rPr>
        <w:t>s</w:t>
      </w:r>
      <w:r>
        <w:rPr>
          <w:spacing w:val="-1"/>
        </w:rPr>
        <w:t>i</w:t>
      </w:r>
      <w:r>
        <w:rPr>
          <w:spacing w:val="1"/>
        </w:rPr>
        <w:t>ca</w:t>
      </w:r>
      <w:r>
        <w:t>l</w:t>
      </w:r>
      <w:r>
        <w:rPr>
          <w:spacing w:val="-7"/>
        </w:rPr>
        <w:t xml:space="preserve"> </w:t>
      </w:r>
      <w:r>
        <w:t>p</w:t>
      </w:r>
      <w:r>
        <w:rPr>
          <w:spacing w:val="2"/>
        </w:rPr>
        <w:t>r</w:t>
      </w:r>
      <w:r>
        <w:t>o</w:t>
      </w:r>
      <w:r>
        <w:rPr>
          <w:spacing w:val="-1"/>
        </w:rPr>
        <w:t>p</w:t>
      </w:r>
      <w:r>
        <w:t>er</w:t>
      </w:r>
      <w:r>
        <w:rPr>
          <w:spacing w:val="2"/>
        </w:rPr>
        <w:t>t</w:t>
      </w:r>
      <w:r>
        <w:rPr>
          <w:spacing w:val="-1"/>
        </w:rPr>
        <w:t>i</w:t>
      </w:r>
      <w:r>
        <w:t>es</w:t>
      </w:r>
      <w:r>
        <w:rPr>
          <w:spacing w:val="-5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t>a</w:t>
      </w:r>
      <w:r>
        <w:rPr>
          <w:spacing w:val="-1"/>
        </w:rPr>
        <w:t>ul</w:t>
      </w:r>
      <w:r>
        <w:t>t</w:t>
      </w:r>
      <w:r>
        <w:rPr>
          <w:spacing w:val="-4"/>
        </w:rPr>
        <w:t xml:space="preserve"> </w:t>
      </w:r>
      <w:r>
        <w:t>wh</w:t>
      </w:r>
      <w:r>
        <w:rPr>
          <w:spacing w:val="-2"/>
        </w:rPr>
        <w:t>i</w:t>
      </w:r>
      <w:r>
        <w:rPr>
          <w:spacing w:val="1"/>
        </w:rPr>
        <w:t>c</w:t>
      </w:r>
      <w:r>
        <w:t>h</w:t>
      </w:r>
      <w:r>
        <w:rPr>
          <w:spacing w:val="-6"/>
        </w:rPr>
        <w:t xml:space="preserve"> </w:t>
      </w:r>
      <w:r>
        <w:t>c</w:t>
      </w:r>
      <w:r>
        <w:rPr>
          <w:spacing w:val="1"/>
        </w:rPr>
        <w:t>a</w:t>
      </w:r>
      <w:r>
        <w:t>used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4"/>
        </w:rPr>
        <w:t xml:space="preserve"> </w:t>
      </w:r>
      <w:r>
        <w:t>e</w:t>
      </w:r>
      <w:r>
        <w:rPr>
          <w:spacing w:val="-1"/>
        </w:rPr>
        <w:t>a</w:t>
      </w:r>
      <w:r>
        <w:t>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e.</w:t>
      </w:r>
      <w:r>
        <w:rPr>
          <w:spacing w:val="-6"/>
        </w:rPr>
        <w:t xml:space="preserve"> </w:t>
      </w:r>
      <w:r>
        <w:rPr>
          <w:spacing w:val="3"/>
        </w:rPr>
        <w:t>T</w:t>
      </w:r>
      <w:r>
        <w:t>h</w:t>
      </w:r>
      <w:r>
        <w:rPr>
          <w:spacing w:val="-1"/>
        </w:rPr>
        <w:t>e</w:t>
      </w:r>
      <w:r>
        <w:rPr>
          <w:spacing w:val="1"/>
        </w:rPr>
        <w:t>s</w:t>
      </w:r>
      <w:r>
        <w:t>e</w:t>
      </w:r>
      <w:r>
        <w:rPr>
          <w:w w:val="99"/>
        </w:rPr>
        <w:t xml:space="preserve"> </w:t>
      </w:r>
      <w:r>
        <w:t>proper</w:t>
      </w:r>
      <w:r>
        <w:rPr>
          <w:spacing w:val="2"/>
        </w:rPr>
        <w:t>t</w:t>
      </w:r>
      <w:r>
        <w:rPr>
          <w:spacing w:val="-1"/>
        </w:rPr>
        <w:t>i</w:t>
      </w:r>
      <w:r>
        <w:t>es</w:t>
      </w:r>
      <w:r>
        <w:rPr>
          <w:spacing w:val="-6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cs="Arial"/>
          <w:i/>
          <w:spacing w:val="3"/>
        </w:rPr>
        <w:t>r</w:t>
      </w:r>
      <w:r>
        <w:rPr>
          <w:rFonts w:cs="Arial"/>
          <w:i/>
          <w:spacing w:val="-1"/>
        </w:rPr>
        <w:t>i</w:t>
      </w:r>
      <w:r>
        <w:rPr>
          <w:rFonts w:cs="Arial"/>
          <w:i/>
        </w:rPr>
        <w:t>gid</w:t>
      </w:r>
      <w:r>
        <w:rPr>
          <w:rFonts w:cs="Arial"/>
          <w:i/>
          <w:spacing w:val="1"/>
        </w:rPr>
        <w:t>i</w:t>
      </w:r>
      <w:r>
        <w:rPr>
          <w:rFonts w:cs="Arial"/>
          <w:i/>
          <w:spacing w:val="-1"/>
        </w:rPr>
        <w:t>t</w:t>
      </w:r>
      <w:r>
        <w:rPr>
          <w:rFonts w:cs="Arial"/>
          <w:i/>
        </w:rPr>
        <w:t>y</w:t>
      </w:r>
      <w:r>
        <w:rPr>
          <w:rFonts w:cs="Arial"/>
          <w:i/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6"/>
        </w:rPr>
        <w:t xml:space="preserve"> </w:t>
      </w:r>
      <w:r>
        <w:t>crust</w:t>
      </w:r>
      <w:r>
        <w:rPr>
          <w:spacing w:val="-4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h</w:t>
      </w:r>
      <w:r>
        <w:t>ere</w:t>
      </w:r>
      <w:r>
        <w:rPr>
          <w:spacing w:val="-7"/>
        </w:rPr>
        <w:t xml:space="preserve"> </w:t>
      </w:r>
      <w:r>
        <w:rPr>
          <w:spacing w:val="2"/>
        </w:rPr>
        <w:t>t</w:t>
      </w:r>
      <w:r>
        <w:t>he</w:t>
      </w:r>
      <w:r>
        <w:rPr>
          <w:spacing w:val="-6"/>
        </w:rPr>
        <w:t xml:space="preserve"> </w:t>
      </w:r>
      <w:r>
        <w:rPr>
          <w:spacing w:val="1"/>
        </w:rPr>
        <w:t>e</w:t>
      </w:r>
      <w:r>
        <w:t>arth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o</w:t>
      </w:r>
      <w:r>
        <w:rPr>
          <w:spacing w:val="1"/>
        </w:rPr>
        <w:t>cc</w:t>
      </w:r>
      <w:r>
        <w:t>ur</w:t>
      </w:r>
      <w:r>
        <w:rPr>
          <w:spacing w:val="1"/>
        </w:rPr>
        <w:t>r</w:t>
      </w:r>
      <w:r>
        <w:t>e</w:t>
      </w:r>
      <w:r>
        <w:rPr>
          <w:spacing w:val="-1"/>
        </w:rPr>
        <w:t>d</w:t>
      </w:r>
      <w:r>
        <w:t>,</w:t>
      </w:r>
      <w:r>
        <w:rPr>
          <w:spacing w:val="-7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rFonts w:cs="Arial"/>
          <w:i/>
        </w:rPr>
        <w:t>avera</w:t>
      </w:r>
      <w:r>
        <w:rPr>
          <w:rFonts w:cs="Arial"/>
          <w:i/>
          <w:spacing w:val="2"/>
        </w:rPr>
        <w:t>g</w:t>
      </w:r>
      <w:r>
        <w:rPr>
          <w:rFonts w:cs="Arial"/>
          <w:i/>
        </w:rPr>
        <w:t>e</w:t>
      </w:r>
      <w:r>
        <w:rPr>
          <w:rFonts w:cs="Arial"/>
          <w:i/>
          <w:spacing w:val="-4"/>
        </w:rPr>
        <w:t xml:space="preserve"> </w:t>
      </w:r>
      <w:r>
        <w:rPr>
          <w:rFonts w:cs="Arial"/>
          <w:i/>
        </w:rPr>
        <w:t>d</w:t>
      </w:r>
      <w:r>
        <w:rPr>
          <w:rFonts w:cs="Arial"/>
          <w:i/>
          <w:spacing w:val="-2"/>
        </w:rPr>
        <w:t>i</w:t>
      </w:r>
      <w:r>
        <w:rPr>
          <w:rFonts w:cs="Arial"/>
          <w:i/>
          <w:spacing w:val="1"/>
        </w:rPr>
        <w:t>sp</w:t>
      </w:r>
      <w:r>
        <w:rPr>
          <w:rFonts w:cs="Arial"/>
          <w:i/>
          <w:spacing w:val="-1"/>
        </w:rPr>
        <w:t>l</w:t>
      </w:r>
      <w:r>
        <w:rPr>
          <w:rFonts w:cs="Arial"/>
          <w:i/>
        </w:rPr>
        <w:t>ace</w:t>
      </w:r>
      <w:r>
        <w:rPr>
          <w:rFonts w:cs="Arial"/>
          <w:i/>
          <w:spacing w:val="1"/>
        </w:rPr>
        <w:t>m</w:t>
      </w:r>
      <w:r>
        <w:rPr>
          <w:rFonts w:cs="Arial"/>
          <w:i/>
        </w:rPr>
        <w:t>e</w:t>
      </w:r>
      <w:r>
        <w:rPr>
          <w:rFonts w:cs="Arial"/>
          <w:i/>
          <w:spacing w:val="-1"/>
        </w:rPr>
        <w:t>n</w:t>
      </w:r>
      <w:r>
        <w:rPr>
          <w:rFonts w:cs="Arial"/>
          <w:i/>
        </w:rPr>
        <w:t>t</w:t>
      </w:r>
      <w:r>
        <w:rPr>
          <w:rFonts w:cs="Arial"/>
          <w:i/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w w:val="99"/>
        </w:rPr>
        <w:t xml:space="preserve"> </w:t>
      </w:r>
      <w:r>
        <w:rPr>
          <w:rFonts w:cs="Arial"/>
          <w:spacing w:val="2"/>
        </w:rPr>
        <w:t>f</w:t>
      </w:r>
      <w:r>
        <w:rPr>
          <w:rFonts w:cs="Arial"/>
        </w:rPr>
        <w:t>a</w:t>
      </w:r>
      <w:r>
        <w:rPr>
          <w:rFonts w:cs="Arial"/>
          <w:spacing w:val="-1"/>
        </w:rPr>
        <w:t>ul</w:t>
      </w:r>
      <w:r>
        <w:rPr>
          <w:rFonts w:cs="Arial"/>
        </w:rPr>
        <w:t>t,</w:t>
      </w:r>
      <w:r>
        <w:rPr>
          <w:rFonts w:cs="Arial"/>
          <w:spacing w:val="-8"/>
        </w:rPr>
        <w:t xml:space="preserve"> </w:t>
      </w:r>
      <w:r>
        <w:rPr>
          <w:rFonts w:cs="Arial"/>
          <w:spacing w:val="1"/>
        </w:rPr>
        <w:t>a</w:t>
      </w:r>
      <w:r>
        <w:rPr>
          <w:rFonts w:cs="Arial"/>
        </w:rPr>
        <w:t>nd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1"/>
        </w:rPr>
        <w:t>t</w:t>
      </w:r>
      <w:r>
        <w:rPr>
          <w:rFonts w:cs="Arial"/>
        </w:rPr>
        <w:t>he</w:t>
      </w:r>
      <w:r>
        <w:rPr>
          <w:rFonts w:cs="Arial"/>
          <w:spacing w:val="-7"/>
        </w:rPr>
        <w:t xml:space="preserve"> </w:t>
      </w:r>
      <w:r>
        <w:rPr>
          <w:rFonts w:cs="Arial"/>
        </w:rPr>
        <w:t>ru</w:t>
      </w:r>
      <w:r>
        <w:rPr>
          <w:rFonts w:cs="Arial"/>
          <w:spacing w:val="1"/>
        </w:rPr>
        <w:t>p</w:t>
      </w:r>
      <w:r>
        <w:rPr>
          <w:rFonts w:cs="Arial"/>
        </w:rPr>
        <w:t>tur</w:t>
      </w:r>
      <w:r>
        <w:rPr>
          <w:rFonts w:cs="Arial"/>
          <w:spacing w:val="2"/>
        </w:rPr>
        <w:t>e</w:t>
      </w:r>
      <w:r>
        <w:rPr>
          <w:rFonts w:cs="Arial"/>
          <w:spacing w:val="-1"/>
        </w:rPr>
        <w:t>’</w:t>
      </w:r>
      <w:r>
        <w:rPr>
          <w:rFonts w:cs="Arial"/>
        </w:rPr>
        <w:t>s</w:t>
      </w:r>
      <w:r>
        <w:rPr>
          <w:rFonts w:cs="Arial"/>
          <w:spacing w:val="-4"/>
        </w:rPr>
        <w:t xml:space="preserve"> </w:t>
      </w:r>
      <w:r>
        <w:rPr>
          <w:rFonts w:cs="Arial"/>
          <w:i/>
        </w:rPr>
        <w:t>di</w:t>
      </w:r>
      <w:r>
        <w:rPr>
          <w:rFonts w:cs="Arial"/>
          <w:i/>
          <w:spacing w:val="1"/>
        </w:rPr>
        <w:t>m</w:t>
      </w:r>
      <w:r>
        <w:rPr>
          <w:rFonts w:cs="Arial"/>
          <w:i/>
        </w:rPr>
        <w:t>e</w:t>
      </w:r>
      <w:r>
        <w:rPr>
          <w:rFonts w:cs="Arial"/>
          <w:i/>
          <w:spacing w:val="-1"/>
        </w:rPr>
        <w:t>n</w:t>
      </w:r>
      <w:r>
        <w:rPr>
          <w:rFonts w:cs="Arial"/>
          <w:i/>
          <w:spacing w:val="1"/>
        </w:rPr>
        <w:t>s</w:t>
      </w:r>
      <w:r>
        <w:rPr>
          <w:rFonts w:cs="Arial"/>
          <w:i/>
          <w:spacing w:val="-1"/>
        </w:rPr>
        <w:t>i</w:t>
      </w:r>
      <w:r>
        <w:rPr>
          <w:rFonts w:cs="Arial"/>
          <w:i/>
          <w:spacing w:val="1"/>
        </w:rPr>
        <w:t>o</w:t>
      </w:r>
      <w:r>
        <w:rPr>
          <w:rFonts w:cs="Arial"/>
          <w:i/>
        </w:rPr>
        <w:t>ns</w:t>
      </w:r>
      <w:r>
        <w:rPr>
          <w:rFonts w:cs="Arial"/>
          <w:i/>
          <w:spacing w:val="-5"/>
        </w:rPr>
        <w:t xml:space="preserve"> </w:t>
      </w:r>
      <w:r>
        <w:t>(</w:t>
      </w:r>
      <w:r>
        <w:rPr>
          <w:spacing w:val="-1"/>
        </w:rPr>
        <w:t>l</w:t>
      </w:r>
      <w:r>
        <w:t>e</w:t>
      </w:r>
      <w:r>
        <w:rPr>
          <w:spacing w:val="1"/>
        </w:rPr>
        <w:t>n</w:t>
      </w:r>
      <w:r>
        <w:t>gt</w:t>
      </w:r>
      <w:r>
        <w:rPr>
          <w:spacing w:val="-1"/>
        </w:rPr>
        <w:t>h</w:t>
      </w:r>
      <w:r>
        <w:t>,</w:t>
      </w:r>
      <w:r>
        <w:rPr>
          <w:spacing w:val="-3"/>
        </w:rPr>
        <w:t xml:space="preserve"> w</w:t>
      </w:r>
      <w:r>
        <w:rPr>
          <w:spacing w:val="1"/>
        </w:rPr>
        <w:t>i</w:t>
      </w:r>
      <w:r>
        <w:t>dth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t>h</w:t>
      </w:r>
      <w:r>
        <w:rPr>
          <w:spacing w:val="-1"/>
        </w:rPr>
        <w:t>e</w:t>
      </w:r>
      <w:r>
        <w:t>re</w:t>
      </w:r>
      <w:r>
        <w:rPr>
          <w:spacing w:val="1"/>
        </w:rPr>
        <w:t>f</w:t>
      </w:r>
      <w:r>
        <w:t>ore</w:t>
      </w:r>
      <w:r>
        <w:rPr>
          <w:spacing w:val="-7"/>
        </w:rPr>
        <w:t xml:space="preserve"> </w:t>
      </w:r>
      <w:r>
        <w:t>area).</w:t>
      </w:r>
    </w:p>
    <w:p w:rsidR="00390CA3" w:rsidRDefault="00390CA3">
      <w:pPr>
        <w:spacing w:before="2" w:line="180" w:lineRule="exact"/>
        <w:rPr>
          <w:sz w:val="18"/>
          <w:szCs w:val="18"/>
        </w:rPr>
      </w:pPr>
    </w:p>
    <w:p w:rsidR="00390CA3" w:rsidRDefault="00BD6A69">
      <w:pPr>
        <w:pStyle w:val="BodyText"/>
        <w:spacing w:line="291" w:lineRule="auto"/>
        <w:ind w:right="204"/>
      </w:pPr>
      <w:r>
        <w:rPr>
          <w:spacing w:val="3"/>
        </w:rPr>
        <w:t>T</w:t>
      </w:r>
      <w:r>
        <w:t>he</w:t>
      </w:r>
      <w:r>
        <w:rPr>
          <w:spacing w:val="-9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t>t</w:t>
      </w:r>
      <w:r>
        <w:rPr>
          <w:spacing w:val="1"/>
        </w:rPr>
        <w:t>u</w:t>
      </w:r>
      <w:r>
        <w:t>de</w:t>
      </w:r>
      <w:r>
        <w:rPr>
          <w:spacing w:val="-6"/>
        </w:rPr>
        <w:t xml:space="preserve"> </w:t>
      </w:r>
      <w:r>
        <w:t>s</w:t>
      </w:r>
      <w:r>
        <w:rPr>
          <w:spacing w:val="1"/>
        </w:rPr>
        <w:t>c</w:t>
      </w:r>
      <w:r>
        <w:t>ale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t>s</w:t>
      </w:r>
      <w:r>
        <w:rPr>
          <w:spacing w:val="-4"/>
        </w:rPr>
        <w:t xml:space="preserve"> </w:t>
      </w:r>
      <w:r>
        <w:rPr>
          <w:spacing w:val="-1"/>
        </w:rPr>
        <w:t>l</w:t>
      </w:r>
      <w:r>
        <w:t>o</w:t>
      </w:r>
      <w:r>
        <w:rPr>
          <w:spacing w:val="1"/>
        </w:rPr>
        <w:t>g</w:t>
      </w:r>
      <w:r>
        <w:t>ari</w:t>
      </w:r>
      <w:r>
        <w:rPr>
          <w:spacing w:val="-1"/>
        </w:rPr>
        <w:t>t</w:t>
      </w:r>
      <w:r>
        <w:t>h</w:t>
      </w:r>
      <w:r>
        <w:rPr>
          <w:spacing w:val="4"/>
        </w:rPr>
        <w:t>m</w:t>
      </w:r>
      <w:r>
        <w:rPr>
          <w:spacing w:val="-1"/>
        </w:rPr>
        <w:t>i</w:t>
      </w:r>
      <w:r>
        <w:rPr>
          <w:spacing w:val="1"/>
        </w:rPr>
        <w:t>c</w:t>
      </w:r>
      <w:r>
        <w:t>,</w:t>
      </w:r>
      <w:r>
        <w:rPr>
          <w:spacing w:val="-6"/>
        </w:rPr>
        <w:t xml:space="preserve"> </w:t>
      </w:r>
      <w:r>
        <w:t>so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t>or</w:t>
      </w:r>
      <w:r>
        <w:rPr>
          <w:spacing w:val="-6"/>
        </w:rPr>
        <w:t xml:space="preserve"> </w:t>
      </w:r>
      <w:r>
        <w:t>e</w:t>
      </w:r>
      <w:r>
        <w:rPr>
          <w:spacing w:val="-2"/>
        </w:rPr>
        <w:t>v</w:t>
      </w:r>
      <w:r>
        <w:t>e</w:t>
      </w:r>
      <w:r>
        <w:rPr>
          <w:spacing w:val="2"/>
        </w:rPr>
        <w:t>r</w:t>
      </w:r>
      <w:r>
        <w:t>y</w:t>
      </w:r>
      <w:r>
        <w:rPr>
          <w:spacing w:val="-7"/>
        </w:rPr>
        <w:t xml:space="preserve"> </w:t>
      </w:r>
      <w:r>
        <w:t>u</w:t>
      </w:r>
      <w:r>
        <w:rPr>
          <w:spacing w:val="1"/>
        </w:rPr>
        <w:t>n</w:t>
      </w:r>
      <w:r>
        <w:rPr>
          <w:spacing w:val="-1"/>
        </w:rPr>
        <w:t>i</w:t>
      </w:r>
      <w:r>
        <w:t>t</w:t>
      </w:r>
      <w:r>
        <w:rPr>
          <w:spacing w:val="-4"/>
        </w:rPr>
        <w:t xml:space="preserve"> </w:t>
      </w:r>
      <w:r>
        <w:rPr>
          <w:spacing w:val="-1"/>
        </w:rPr>
        <w:t>i</w:t>
      </w:r>
      <w:r>
        <w:rPr>
          <w:spacing w:val="1"/>
        </w:rPr>
        <w:t>nc</w:t>
      </w:r>
      <w:r>
        <w:t>re</w:t>
      </w:r>
      <w:r>
        <w:rPr>
          <w:spacing w:val="-1"/>
        </w:rPr>
        <w:t>a</w:t>
      </w:r>
      <w:r>
        <w:rPr>
          <w:spacing w:val="1"/>
        </w:rPr>
        <w:t>s</w:t>
      </w:r>
      <w:r>
        <w:t>e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-6"/>
        </w:rPr>
        <w:t xml:space="preserve"> </w:t>
      </w:r>
      <w:r>
        <w:rPr>
          <w:spacing w:val="3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rPr>
          <w:spacing w:val="2"/>
        </w:rPr>
        <w:t>t</w:t>
      </w:r>
      <w:r>
        <w:t>u</w:t>
      </w:r>
      <w:r>
        <w:rPr>
          <w:spacing w:val="1"/>
        </w:rPr>
        <w:t>d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ere</w:t>
      </w:r>
      <w:r>
        <w:rPr>
          <w:spacing w:val="-6"/>
        </w:rPr>
        <w:t xml:space="preserve"> </w:t>
      </w:r>
      <w:r>
        <w:rPr>
          <w:spacing w:val="1"/>
        </w:rPr>
        <w:t>i</w:t>
      </w:r>
      <w:r>
        <w:t>s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1</w:t>
      </w:r>
      <w:r>
        <w:rPr>
          <w:spacing w:val="6"/>
        </w:rPr>
        <w:t>0</w:t>
      </w:r>
      <w:r>
        <w:t>-</w:t>
      </w:r>
      <w:r>
        <w:rPr>
          <w:spacing w:val="2"/>
        </w:rPr>
        <w:t>f</w:t>
      </w:r>
      <w:r>
        <w:t>o</w:t>
      </w:r>
      <w:r>
        <w:rPr>
          <w:spacing w:val="-2"/>
        </w:rPr>
        <w:t>l</w:t>
      </w:r>
      <w:r>
        <w:t>d</w:t>
      </w:r>
      <w:r>
        <w:rPr>
          <w:spacing w:val="-4"/>
        </w:rPr>
        <w:t xml:space="preserve"> </w:t>
      </w:r>
      <w:r>
        <w:rPr>
          <w:spacing w:val="-1"/>
        </w:rPr>
        <w:t>i</w:t>
      </w:r>
      <w:r>
        <w:t>ncre</w:t>
      </w:r>
      <w:r>
        <w:rPr>
          <w:spacing w:val="-1"/>
        </w:rPr>
        <w:t>a</w:t>
      </w:r>
      <w:r>
        <w:rPr>
          <w:spacing w:val="1"/>
        </w:rPr>
        <w:t>s</w:t>
      </w:r>
      <w:r>
        <w:t>e</w:t>
      </w:r>
      <w:r>
        <w:rPr>
          <w:w w:val="99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5"/>
        </w:rPr>
        <w:t xml:space="preserve"> </w:t>
      </w:r>
      <w:r>
        <w:t>s</w:t>
      </w:r>
      <w:r>
        <w:rPr>
          <w:spacing w:val="1"/>
        </w:rPr>
        <w:t>i</w:t>
      </w:r>
      <w:r>
        <w:rPr>
          <w:spacing w:val="-2"/>
        </w:rPr>
        <w:t>z</w:t>
      </w:r>
      <w:r>
        <w:t>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3"/>
        </w:rPr>
        <w:t xml:space="preserve"> </w:t>
      </w:r>
      <w:r>
        <w:t>waves</w:t>
      </w:r>
      <w:r>
        <w:rPr>
          <w:spacing w:val="-5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-3"/>
        </w:rPr>
        <w:t xml:space="preserve"> </w:t>
      </w:r>
      <w:r>
        <w:rPr>
          <w:spacing w:val="2"/>
        </w:rPr>
        <w:t>t</w:t>
      </w:r>
      <w:r>
        <w:t>he</w:t>
      </w:r>
      <w:r>
        <w:rPr>
          <w:spacing w:val="-5"/>
        </w:rPr>
        <w:t xml:space="preserve"> </w:t>
      </w:r>
      <w:r>
        <w:t>se</w:t>
      </w:r>
      <w:r>
        <w:rPr>
          <w:spacing w:val="-2"/>
        </w:rPr>
        <w:t>i</w:t>
      </w:r>
      <w:r>
        <w:rPr>
          <w:spacing w:val="1"/>
        </w:rPr>
        <w:t>s</w:t>
      </w:r>
      <w:r>
        <w:rPr>
          <w:spacing w:val="4"/>
        </w:rPr>
        <w:t>m</w:t>
      </w:r>
      <w:r>
        <w:t>o</w:t>
      </w:r>
      <w:r>
        <w:rPr>
          <w:spacing w:val="-1"/>
        </w:rPr>
        <w:t>g</w:t>
      </w:r>
      <w:r>
        <w:t>ra</w:t>
      </w:r>
      <w:r>
        <w:rPr>
          <w:spacing w:val="4"/>
        </w:rPr>
        <w:t>m</w:t>
      </w:r>
      <w:r>
        <w:t>,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t>nd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3</w:t>
      </w:r>
      <w:r>
        <w:rPr>
          <w:spacing w:val="4"/>
        </w:rPr>
        <w:t>0</w:t>
      </w:r>
      <w:r>
        <w:t>-</w:t>
      </w:r>
      <w:r>
        <w:rPr>
          <w:spacing w:val="2"/>
        </w:rPr>
        <w:t>f</w:t>
      </w:r>
      <w:r>
        <w:t>o</w:t>
      </w:r>
      <w:r>
        <w:rPr>
          <w:spacing w:val="-2"/>
        </w:rPr>
        <w:t>l</w:t>
      </w:r>
      <w:r>
        <w:t>d</w:t>
      </w:r>
      <w:r>
        <w:rPr>
          <w:spacing w:val="-4"/>
        </w:rPr>
        <w:t xml:space="preserve"> </w:t>
      </w:r>
      <w:r>
        <w:rPr>
          <w:spacing w:val="-1"/>
        </w:rPr>
        <w:t>i</w:t>
      </w:r>
      <w:r>
        <w:t>ncre</w:t>
      </w:r>
      <w:r>
        <w:rPr>
          <w:spacing w:val="-1"/>
        </w:rPr>
        <w:t>a</w:t>
      </w:r>
      <w:r>
        <w:rPr>
          <w:spacing w:val="1"/>
        </w:rPr>
        <w:t>s</w:t>
      </w:r>
      <w:r>
        <w:t>e</w:t>
      </w:r>
      <w:r>
        <w:rPr>
          <w:spacing w:val="-3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4"/>
        </w:rPr>
        <w:t xml:space="preserve"> </w:t>
      </w:r>
      <w:r>
        <w:t>e</w:t>
      </w:r>
      <w:r>
        <w:rPr>
          <w:spacing w:val="1"/>
        </w:rPr>
        <w:t>n</w:t>
      </w:r>
      <w:r>
        <w:t>er</w:t>
      </w:r>
      <w:r>
        <w:rPr>
          <w:spacing w:val="2"/>
        </w:rPr>
        <w:t>g</w:t>
      </w:r>
      <w:r>
        <w:t>y</w:t>
      </w:r>
      <w:r>
        <w:rPr>
          <w:spacing w:val="-8"/>
        </w:rPr>
        <w:t xml:space="preserve"> </w:t>
      </w:r>
      <w:r>
        <w:rPr>
          <w:spacing w:val="3"/>
        </w:rPr>
        <w:t>r</w:t>
      </w:r>
      <w:r>
        <w:t>e</w:t>
      </w:r>
      <w:r>
        <w:rPr>
          <w:spacing w:val="-2"/>
        </w:rPr>
        <w:t>l</w:t>
      </w:r>
      <w:r>
        <w:rPr>
          <w:spacing w:val="1"/>
        </w:rPr>
        <w:t>e</w:t>
      </w:r>
      <w:r>
        <w:t>ase</w:t>
      </w:r>
      <w:r>
        <w:rPr>
          <w:spacing w:val="-1"/>
        </w:rPr>
        <w:t>d</w:t>
      </w:r>
      <w:r>
        <w:t>.</w:t>
      </w:r>
      <w:r>
        <w:rPr>
          <w:spacing w:val="-5"/>
        </w:rPr>
        <w:t xml:space="preserve"> </w:t>
      </w:r>
      <w:r>
        <w:t>For</w:t>
      </w:r>
      <w:r>
        <w:rPr>
          <w:w w:val="99"/>
        </w:rPr>
        <w:t xml:space="preserve"> </w:t>
      </w:r>
      <w:r>
        <w:rPr>
          <w:spacing w:val="-1"/>
        </w:rPr>
        <w:t>i</w:t>
      </w:r>
      <w:r>
        <w:t>nsta</w:t>
      </w:r>
      <w:r>
        <w:rPr>
          <w:spacing w:val="-1"/>
        </w:rPr>
        <w:t>n</w:t>
      </w:r>
      <w:r>
        <w:rPr>
          <w:spacing w:val="1"/>
        </w:rPr>
        <w:t>ce</w:t>
      </w:r>
      <w:r>
        <w:t>,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rPr>
          <w:spacing w:val="2"/>
        </w:rPr>
        <w:t>t</w:t>
      </w:r>
      <w:r>
        <w:t>u</w:t>
      </w:r>
      <w:r>
        <w:rPr>
          <w:spacing w:val="-1"/>
        </w:rPr>
        <w:t>d</w:t>
      </w:r>
      <w:r>
        <w:t>e</w:t>
      </w:r>
      <w:r>
        <w:rPr>
          <w:spacing w:val="-6"/>
        </w:rPr>
        <w:t xml:space="preserve"> </w:t>
      </w:r>
      <w:r>
        <w:t>6</w:t>
      </w:r>
      <w:r>
        <w:rPr>
          <w:spacing w:val="-1"/>
        </w:rPr>
        <w:t>.</w:t>
      </w:r>
      <w:r>
        <w:t>0</w:t>
      </w:r>
      <w:r>
        <w:rPr>
          <w:spacing w:val="-4"/>
        </w:rPr>
        <w:t xml:space="preserve"> </w:t>
      </w:r>
      <w:r>
        <w:t>e</w:t>
      </w:r>
      <w:r>
        <w:rPr>
          <w:spacing w:val="-1"/>
        </w:rPr>
        <w:t>a</w:t>
      </w:r>
      <w:r>
        <w:t>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7"/>
        </w:rPr>
        <w:t xml:space="preserve"> </w:t>
      </w:r>
      <w:r>
        <w:t>re</w:t>
      </w:r>
      <w:r>
        <w:rPr>
          <w:spacing w:val="-1"/>
        </w:rPr>
        <w:t>l</w:t>
      </w:r>
      <w:r>
        <w:t>e</w:t>
      </w:r>
      <w:r>
        <w:rPr>
          <w:spacing w:val="-1"/>
        </w:rPr>
        <w:t>a</w:t>
      </w:r>
      <w:r>
        <w:rPr>
          <w:spacing w:val="3"/>
        </w:rPr>
        <w:t>s</w:t>
      </w:r>
      <w:r>
        <w:t>es</w:t>
      </w:r>
      <w:r>
        <w:rPr>
          <w:spacing w:val="-7"/>
        </w:rPr>
        <w:t xml:space="preserve"> </w:t>
      </w:r>
      <w:r>
        <w:t>a</w:t>
      </w:r>
      <w:r>
        <w:rPr>
          <w:spacing w:val="-1"/>
        </w:rPr>
        <w:t>p</w:t>
      </w:r>
      <w:r>
        <w:t>pr</w:t>
      </w:r>
      <w:r>
        <w:rPr>
          <w:spacing w:val="2"/>
        </w:rPr>
        <w:t>o</w:t>
      </w:r>
      <w:r>
        <w:rPr>
          <w:spacing w:val="1"/>
        </w:rPr>
        <w:t>x</w:t>
      </w:r>
      <w:r>
        <w:rPr>
          <w:spacing w:val="-1"/>
        </w:rPr>
        <w:t>i</w:t>
      </w:r>
      <w:r>
        <w:rPr>
          <w:spacing w:val="4"/>
        </w:rPr>
        <w:t>m</w:t>
      </w:r>
      <w:r>
        <w:t>at</w:t>
      </w:r>
      <w:r>
        <w:rPr>
          <w:spacing w:val="-1"/>
        </w:rPr>
        <w:t>e</w:t>
      </w:r>
      <w:r>
        <w:rPr>
          <w:spacing w:val="1"/>
        </w:rPr>
        <w:t>l</w:t>
      </w:r>
      <w:r>
        <w:t>y</w:t>
      </w:r>
      <w:r>
        <w:rPr>
          <w:spacing w:val="-10"/>
        </w:rPr>
        <w:t xml:space="preserve"> </w:t>
      </w:r>
      <w:r>
        <w:rPr>
          <w:spacing w:val="1"/>
        </w:rPr>
        <w:t>3</w:t>
      </w:r>
      <w:r>
        <w:t>0</w:t>
      </w:r>
      <w:r>
        <w:rPr>
          <w:spacing w:val="-7"/>
        </w:rPr>
        <w:t xml:space="preserve"> </w:t>
      </w:r>
      <w:r>
        <w:rPr>
          <w:spacing w:val="-1"/>
        </w:rPr>
        <w:t>ti</w:t>
      </w:r>
      <w:r>
        <w:rPr>
          <w:spacing w:val="4"/>
        </w:rPr>
        <w:t>m</w:t>
      </w:r>
      <w:r>
        <w:t>es</w:t>
      </w:r>
      <w:r>
        <w:rPr>
          <w:spacing w:val="-9"/>
        </w:rPr>
        <w:t xml:space="preserve"> </w:t>
      </w:r>
      <w:r>
        <w:rPr>
          <w:spacing w:val="4"/>
        </w:rPr>
        <w:t>m</w:t>
      </w:r>
      <w:r>
        <w:t>ore</w:t>
      </w:r>
      <w:r>
        <w:rPr>
          <w:spacing w:val="-8"/>
        </w:rPr>
        <w:t xml:space="preserve"> </w:t>
      </w:r>
      <w:r>
        <w:t>e</w:t>
      </w:r>
      <w:r>
        <w:rPr>
          <w:spacing w:val="-1"/>
        </w:rPr>
        <w:t>n</w:t>
      </w:r>
      <w:r>
        <w:rPr>
          <w:spacing w:val="1"/>
        </w:rPr>
        <w:t>e</w:t>
      </w:r>
      <w:r>
        <w:t>r</w:t>
      </w:r>
      <w:r>
        <w:rPr>
          <w:spacing w:val="1"/>
        </w:rPr>
        <w:t>g</w:t>
      </w:r>
      <w:r>
        <w:t>y</w:t>
      </w:r>
      <w:r>
        <w:rPr>
          <w:spacing w:val="-10"/>
        </w:rPr>
        <w:t xml:space="preserve"> </w:t>
      </w:r>
      <w:r>
        <w:t>t</w:t>
      </w:r>
      <w:r>
        <w:rPr>
          <w:spacing w:val="1"/>
        </w:rPr>
        <w:t>h</w:t>
      </w:r>
      <w:r>
        <w:t>an</w:t>
      </w:r>
      <w:r>
        <w:rPr>
          <w:spacing w:val="-6"/>
        </w:rPr>
        <w:t xml:space="preserve"> </w:t>
      </w:r>
      <w:r>
        <w:t>a</w:t>
      </w:r>
      <w:r>
        <w:rPr>
          <w:spacing w:val="-8"/>
        </w:rPr>
        <w:t xml:space="preserve"> </w:t>
      </w:r>
      <w:r>
        <w:rPr>
          <w:spacing w:val="3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t>t</w:t>
      </w:r>
      <w:r>
        <w:rPr>
          <w:spacing w:val="1"/>
        </w:rPr>
        <w:t>u</w:t>
      </w:r>
      <w:r>
        <w:t>de</w:t>
      </w:r>
    </w:p>
    <w:p w:rsidR="00390CA3" w:rsidRDefault="00BD6A69">
      <w:pPr>
        <w:pStyle w:val="BodyText"/>
        <w:numPr>
          <w:ilvl w:val="1"/>
          <w:numId w:val="17"/>
        </w:numPr>
        <w:tabs>
          <w:tab w:val="left" w:pos="525"/>
        </w:tabs>
        <w:spacing w:before="2" w:line="290" w:lineRule="auto"/>
        <w:ind w:right="467" w:firstLine="0"/>
      </w:pPr>
      <w:r>
        <w:t>For</w:t>
      </w:r>
      <w:r>
        <w:rPr>
          <w:spacing w:val="2"/>
        </w:rPr>
        <w:t>t</w:t>
      </w:r>
      <w:r>
        <w:t>u</w:t>
      </w:r>
      <w:r>
        <w:rPr>
          <w:spacing w:val="-1"/>
        </w:rPr>
        <w:t>n</w:t>
      </w:r>
      <w:r>
        <w:rPr>
          <w:spacing w:val="1"/>
        </w:rPr>
        <w:t>a</w:t>
      </w:r>
      <w:r>
        <w:t>te</w:t>
      </w:r>
      <w:r>
        <w:rPr>
          <w:spacing w:val="3"/>
        </w:rPr>
        <w:t>l</w:t>
      </w:r>
      <w:r>
        <w:rPr>
          <w:spacing w:val="-5"/>
        </w:rPr>
        <w:t>y</w:t>
      </w:r>
      <w:r>
        <w:t>,</w:t>
      </w:r>
      <w:r>
        <w:rPr>
          <w:spacing w:val="-8"/>
        </w:rPr>
        <w:t xml:space="preserve"> </w:t>
      </w:r>
      <w:r>
        <w:t>s</w:t>
      </w:r>
      <w:r>
        <w:rPr>
          <w:spacing w:val="4"/>
        </w:rPr>
        <w:t>m</w:t>
      </w:r>
      <w:r>
        <w:t>a</w:t>
      </w:r>
      <w:r>
        <w:rPr>
          <w:spacing w:val="-2"/>
        </w:rPr>
        <w:t>l</w:t>
      </w:r>
      <w:r>
        <w:rPr>
          <w:spacing w:val="-1"/>
        </w:rPr>
        <w:t>l</w:t>
      </w:r>
      <w:r>
        <w:t>er</w:t>
      </w:r>
      <w:r>
        <w:rPr>
          <w:spacing w:val="-7"/>
        </w:rPr>
        <w:t xml:space="preserve"> </w:t>
      </w:r>
      <w:r>
        <w:rPr>
          <w:spacing w:val="2"/>
        </w:rPr>
        <w:t>e</w:t>
      </w:r>
      <w:r>
        <w:rPr>
          <w:spacing w:val="1"/>
        </w:rPr>
        <w:t>a</w:t>
      </w:r>
      <w:r>
        <w:t>rth</w:t>
      </w:r>
      <w:r>
        <w:rPr>
          <w:spacing w:val="-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es</w:t>
      </w:r>
      <w:r>
        <w:rPr>
          <w:spacing w:val="-6"/>
        </w:rPr>
        <w:t xml:space="preserve"> </w:t>
      </w:r>
      <w:r>
        <w:t>oc</w:t>
      </w:r>
      <w:r>
        <w:rPr>
          <w:spacing w:val="1"/>
        </w:rPr>
        <w:t>c</w:t>
      </w:r>
      <w:r>
        <w:t>ur</w:t>
      </w:r>
      <w:r>
        <w:rPr>
          <w:spacing w:val="-8"/>
        </w:rPr>
        <w:t xml:space="preserve"> </w:t>
      </w:r>
      <w:r>
        <w:rPr>
          <w:spacing w:val="4"/>
        </w:rPr>
        <w:t>m</w:t>
      </w:r>
      <w:r>
        <w:t>uch</w:t>
      </w:r>
      <w:r>
        <w:rPr>
          <w:spacing w:val="-10"/>
        </w:rPr>
        <w:t xml:space="preserve"> </w:t>
      </w:r>
      <w:r>
        <w:rPr>
          <w:spacing w:val="4"/>
        </w:rPr>
        <w:t>m</w:t>
      </w:r>
      <w:r>
        <w:t>o</w:t>
      </w:r>
      <w:r>
        <w:rPr>
          <w:spacing w:val="-2"/>
        </w:rPr>
        <w:t>r</w:t>
      </w:r>
      <w:r>
        <w:t>e</w:t>
      </w:r>
      <w:r>
        <w:rPr>
          <w:spacing w:val="-7"/>
        </w:rPr>
        <w:t xml:space="preserve"> </w:t>
      </w:r>
      <w:r>
        <w:rPr>
          <w:spacing w:val="1"/>
        </w:rPr>
        <w:t>f</w:t>
      </w:r>
      <w:r>
        <w:t>re</w:t>
      </w:r>
      <w:r>
        <w:rPr>
          <w:spacing w:val="-1"/>
        </w:rPr>
        <w:t>q</w:t>
      </w:r>
      <w:r>
        <w:t>u</w:t>
      </w:r>
      <w:r>
        <w:rPr>
          <w:spacing w:val="-1"/>
        </w:rPr>
        <w:t>e</w:t>
      </w:r>
      <w:r>
        <w:t>n</w:t>
      </w:r>
      <w:r>
        <w:rPr>
          <w:spacing w:val="1"/>
        </w:rPr>
        <w:t>tl</w:t>
      </w:r>
      <w:r>
        <w:t>y</w:t>
      </w:r>
      <w:r>
        <w:rPr>
          <w:spacing w:val="-3"/>
        </w:rPr>
        <w:t xml:space="preserve"> </w:t>
      </w:r>
      <w:r>
        <w:t>t</w:t>
      </w:r>
      <w:r>
        <w:rPr>
          <w:spacing w:val="1"/>
        </w:rPr>
        <w:t>h</w:t>
      </w:r>
      <w:r>
        <w:t>an</w:t>
      </w:r>
      <w:r>
        <w:rPr>
          <w:spacing w:val="-6"/>
        </w:rPr>
        <w:t xml:space="preserve"> </w:t>
      </w:r>
      <w:r>
        <w:rPr>
          <w:spacing w:val="-1"/>
        </w:rPr>
        <w:t>l</w:t>
      </w:r>
      <w:r>
        <w:t>arge</w:t>
      </w:r>
      <w:r>
        <w:rPr>
          <w:spacing w:val="-5"/>
        </w:rPr>
        <w:t xml:space="preserve"> </w:t>
      </w:r>
      <w:r>
        <w:t>o</w:t>
      </w:r>
      <w:r>
        <w:rPr>
          <w:spacing w:val="1"/>
        </w:rPr>
        <w:t>ne</w:t>
      </w:r>
      <w:r>
        <w:t>s</w:t>
      </w:r>
      <w:r>
        <w:rPr>
          <w:spacing w:val="-7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7"/>
        </w:rPr>
        <w:t xml:space="preserve"> </w:t>
      </w:r>
      <w:r>
        <w:rPr>
          <w:spacing w:val="3"/>
        </w:rPr>
        <w:t>m</w:t>
      </w:r>
      <w:r>
        <w:t>ost</w:t>
      </w:r>
      <w:r>
        <w:rPr>
          <w:spacing w:val="-7"/>
        </w:rPr>
        <w:t xml:space="preserve"> </w:t>
      </w:r>
      <w:r>
        <w:t>ca</w:t>
      </w:r>
      <w:r>
        <w:rPr>
          <w:spacing w:val="-1"/>
        </w:rPr>
        <w:t>u</w:t>
      </w:r>
      <w:r>
        <w:rPr>
          <w:spacing w:val="1"/>
        </w:rPr>
        <w:t>s</w:t>
      </w:r>
      <w:r>
        <w:t>e</w:t>
      </w:r>
      <w:r>
        <w:rPr>
          <w:w w:val="99"/>
        </w:rPr>
        <w:t xml:space="preserve"> </w:t>
      </w:r>
      <w:r>
        <w:rPr>
          <w:spacing w:val="-1"/>
        </w:rPr>
        <w:t>li</w:t>
      </w:r>
      <w:r>
        <w:t>t</w:t>
      </w:r>
      <w:r>
        <w:rPr>
          <w:spacing w:val="1"/>
        </w:rPr>
        <w:t>t</w:t>
      </w:r>
      <w:r>
        <w:rPr>
          <w:spacing w:val="-1"/>
        </w:rPr>
        <w:t>l</w:t>
      </w:r>
      <w:r>
        <w:t>e</w:t>
      </w:r>
      <w:r>
        <w:rPr>
          <w:spacing w:val="-4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d</w:t>
      </w:r>
      <w:r>
        <w:rPr>
          <w:spacing w:val="-1"/>
        </w:rPr>
        <w:t>a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6"/>
        </w:rPr>
        <w:t xml:space="preserve"> </w:t>
      </w:r>
      <w:hyperlink w:anchor="_bookmark10" w:history="1">
        <w:r>
          <w:t>(F</w:t>
        </w:r>
        <w:r>
          <w:rPr>
            <w:spacing w:val="-1"/>
          </w:rPr>
          <w:t>i</w:t>
        </w:r>
        <w:r>
          <w:rPr>
            <w:spacing w:val="1"/>
          </w:rPr>
          <w:t>g</w:t>
        </w:r>
        <w:r>
          <w:t>ure</w:t>
        </w:r>
        <w:r>
          <w:rPr>
            <w:spacing w:val="-3"/>
          </w:rPr>
          <w:t xml:space="preserve"> </w:t>
        </w:r>
        <w:r>
          <w:rPr>
            <w:spacing w:val="-1"/>
          </w:rPr>
          <w:t>1</w:t>
        </w:r>
        <w:r>
          <w:t>4</w:t>
        </w:r>
      </w:hyperlink>
      <w:r>
        <w:t>).</w:t>
      </w:r>
    </w:p>
    <w:p w:rsidR="00390CA3" w:rsidRDefault="00390CA3">
      <w:pPr>
        <w:spacing w:before="4" w:line="180" w:lineRule="exact"/>
        <w:rPr>
          <w:sz w:val="18"/>
          <w:szCs w:val="18"/>
        </w:rPr>
      </w:pPr>
    </w:p>
    <w:p w:rsidR="00390CA3" w:rsidRDefault="00BD6A69">
      <w:pPr>
        <w:pStyle w:val="BodyText"/>
        <w:spacing w:line="292" w:lineRule="auto"/>
        <w:ind w:right="213"/>
      </w:pPr>
      <w:r>
        <w:rPr>
          <w:rFonts w:cs="Arial"/>
        </w:rPr>
        <w:t>In</w:t>
      </w:r>
      <w:r>
        <w:rPr>
          <w:rFonts w:cs="Arial"/>
          <w:spacing w:val="-8"/>
        </w:rPr>
        <w:t xml:space="preserve"> </w:t>
      </w:r>
      <w:r>
        <w:rPr>
          <w:rFonts w:cs="Arial"/>
        </w:rPr>
        <w:t>2</w:t>
      </w:r>
      <w:r>
        <w:rPr>
          <w:rFonts w:cs="Arial"/>
          <w:spacing w:val="1"/>
        </w:rPr>
        <w:t>0</w:t>
      </w:r>
      <w:r>
        <w:rPr>
          <w:rFonts w:cs="Arial"/>
        </w:rPr>
        <w:t>1</w:t>
      </w:r>
      <w:r>
        <w:rPr>
          <w:rFonts w:cs="Arial"/>
          <w:spacing w:val="-1"/>
        </w:rPr>
        <w:t>6</w:t>
      </w:r>
      <w:r>
        <w:rPr>
          <w:rFonts w:cs="Arial"/>
        </w:rPr>
        <w:t>,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2"/>
        </w:rPr>
        <w:t>G</w:t>
      </w:r>
      <w:r>
        <w:rPr>
          <w:rFonts w:cs="Arial"/>
        </w:rPr>
        <w:t>e</w:t>
      </w:r>
      <w:r>
        <w:rPr>
          <w:rFonts w:cs="Arial"/>
          <w:spacing w:val="-1"/>
        </w:rPr>
        <w:t>o</w:t>
      </w:r>
      <w:r>
        <w:rPr>
          <w:rFonts w:cs="Arial"/>
          <w:spacing w:val="1"/>
        </w:rPr>
        <w:t>sc</w:t>
      </w:r>
      <w:r>
        <w:rPr>
          <w:rFonts w:cs="Arial"/>
          <w:spacing w:val="-1"/>
        </w:rPr>
        <w:t>i</w:t>
      </w:r>
      <w:r>
        <w:rPr>
          <w:rFonts w:cs="Arial"/>
        </w:rPr>
        <w:t>e</w:t>
      </w:r>
      <w:r>
        <w:rPr>
          <w:rFonts w:cs="Arial"/>
          <w:spacing w:val="-1"/>
        </w:rPr>
        <w:t>n</w:t>
      </w:r>
      <w:r>
        <w:rPr>
          <w:rFonts w:cs="Arial"/>
          <w:spacing w:val="1"/>
        </w:rPr>
        <w:t>c</w:t>
      </w:r>
      <w:r>
        <w:rPr>
          <w:rFonts w:cs="Arial"/>
        </w:rPr>
        <w:t>e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1"/>
        </w:rPr>
        <w:t>A</w:t>
      </w:r>
      <w:r>
        <w:rPr>
          <w:rFonts w:cs="Arial"/>
        </w:rPr>
        <w:t>ustra</w:t>
      </w:r>
      <w:r>
        <w:rPr>
          <w:rFonts w:cs="Arial"/>
          <w:spacing w:val="-2"/>
        </w:rPr>
        <w:t>l</w:t>
      </w:r>
      <w:r>
        <w:rPr>
          <w:rFonts w:cs="Arial"/>
          <w:spacing w:val="1"/>
        </w:rPr>
        <w:t>i</w:t>
      </w:r>
      <w:r>
        <w:rPr>
          <w:rFonts w:cs="Arial"/>
        </w:rPr>
        <w:t>a</w:t>
      </w:r>
      <w:r>
        <w:rPr>
          <w:rFonts w:cs="Arial"/>
          <w:spacing w:val="-7"/>
        </w:rPr>
        <w:t xml:space="preserve"> </w:t>
      </w:r>
      <w:r>
        <w:rPr>
          <w:rFonts w:cs="Arial"/>
        </w:rPr>
        <w:t>r</w:t>
      </w:r>
      <w:r>
        <w:rPr>
          <w:rFonts w:cs="Arial"/>
          <w:spacing w:val="2"/>
        </w:rPr>
        <w:t>e</w:t>
      </w:r>
      <w:r>
        <w:rPr>
          <w:rFonts w:cs="Arial"/>
          <w:spacing w:val="-2"/>
        </w:rPr>
        <w:t>v</w:t>
      </w:r>
      <w:r>
        <w:rPr>
          <w:rFonts w:cs="Arial"/>
          <w:spacing w:val="-1"/>
        </w:rPr>
        <w:t>i</w:t>
      </w:r>
      <w:r>
        <w:rPr>
          <w:rFonts w:cs="Arial"/>
          <w:spacing w:val="1"/>
        </w:rPr>
        <w:t>se</w:t>
      </w:r>
      <w:r>
        <w:rPr>
          <w:rFonts w:cs="Arial"/>
        </w:rPr>
        <w:t>d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-1"/>
        </w:rPr>
        <w:t>t</w:t>
      </w:r>
      <w:r>
        <w:rPr>
          <w:rFonts w:cs="Arial"/>
          <w:spacing w:val="1"/>
        </w:rPr>
        <w:t>h</w:t>
      </w:r>
      <w:r>
        <w:rPr>
          <w:rFonts w:cs="Arial"/>
        </w:rPr>
        <w:t>e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3"/>
        </w:rPr>
        <w:t>m</w:t>
      </w:r>
      <w:r>
        <w:rPr>
          <w:rFonts w:cs="Arial"/>
        </w:rPr>
        <w:t>a</w:t>
      </w:r>
      <w:r>
        <w:rPr>
          <w:rFonts w:cs="Arial"/>
          <w:spacing w:val="-1"/>
        </w:rPr>
        <w:t>g</w:t>
      </w:r>
      <w:r>
        <w:rPr>
          <w:rFonts w:cs="Arial"/>
        </w:rPr>
        <w:t>n</w:t>
      </w:r>
      <w:r>
        <w:rPr>
          <w:rFonts w:cs="Arial"/>
          <w:spacing w:val="-2"/>
        </w:rPr>
        <w:t>i</w:t>
      </w:r>
      <w:r>
        <w:rPr>
          <w:rFonts w:cs="Arial"/>
        </w:rPr>
        <w:t>t</w:t>
      </w:r>
      <w:r>
        <w:rPr>
          <w:rFonts w:cs="Arial"/>
          <w:spacing w:val="1"/>
        </w:rPr>
        <w:t>u</w:t>
      </w:r>
      <w:r>
        <w:rPr>
          <w:rFonts w:cs="Arial"/>
        </w:rPr>
        <w:t>d</w:t>
      </w:r>
      <w:r>
        <w:rPr>
          <w:rFonts w:cs="Arial"/>
          <w:spacing w:val="-1"/>
        </w:rPr>
        <w:t>e</w:t>
      </w:r>
      <w:r>
        <w:rPr>
          <w:rFonts w:cs="Arial"/>
        </w:rPr>
        <w:t>s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of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s</w:t>
      </w:r>
      <w:r>
        <w:rPr>
          <w:rFonts w:cs="Arial"/>
          <w:spacing w:val="-3"/>
        </w:rPr>
        <w:t>o</w:t>
      </w:r>
      <w:r>
        <w:rPr>
          <w:rFonts w:cs="Arial"/>
          <w:spacing w:val="4"/>
        </w:rPr>
        <w:t>m</w:t>
      </w:r>
      <w:r>
        <w:rPr>
          <w:rFonts w:cs="Arial"/>
        </w:rPr>
        <w:t>e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-1"/>
        </w:rPr>
        <w:t>o</w:t>
      </w:r>
      <w:r>
        <w:rPr>
          <w:rFonts w:cs="Arial"/>
        </w:rPr>
        <w:t>f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-1"/>
        </w:rPr>
        <w:t>A</w:t>
      </w:r>
      <w:r>
        <w:rPr>
          <w:rFonts w:cs="Arial"/>
        </w:rPr>
        <w:t>ustra</w:t>
      </w:r>
      <w:r>
        <w:rPr>
          <w:rFonts w:cs="Arial"/>
          <w:spacing w:val="-2"/>
        </w:rPr>
        <w:t>l</w:t>
      </w:r>
      <w:r>
        <w:rPr>
          <w:rFonts w:cs="Arial"/>
          <w:spacing w:val="1"/>
        </w:rPr>
        <w:t>i</w:t>
      </w:r>
      <w:r>
        <w:rPr>
          <w:rFonts w:cs="Arial"/>
        </w:rPr>
        <w:t>a</w:t>
      </w:r>
      <w:r>
        <w:rPr>
          <w:rFonts w:cs="Arial"/>
          <w:spacing w:val="-2"/>
        </w:rPr>
        <w:t>’</w:t>
      </w:r>
      <w:r>
        <w:rPr>
          <w:rFonts w:cs="Arial"/>
        </w:rPr>
        <w:t>s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1"/>
        </w:rPr>
        <w:t>h</w:t>
      </w:r>
      <w:r>
        <w:rPr>
          <w:rFonts w:cs="Arial"/>
          <w:spacing w:val="-1"/>
        </w:rPr>
        <w:t>i</w:t>
      </w:r>
      <w:r>
        <w:rPr>
          <w:rFonts w:cs="Arial"/>
          <w:spacing w:val="1"/>
        </w:rPr>
        <w:t>s</w:t>
      </w:r>
      <w:r>
        <w:rPr>
          <w:rFonts w:cs="Arial"/>
        </w:rPr>
        <w:t>t</w:t>
      </w:r>
      <w:r>
        <w:rPr>
          <w:rFonts w:cs="Arial"/>
          <w:spacing w:val="1"/>
        </w:rPr>
        <w:t>o</w:t>
      </w:r>
      <w:r>
        <w:rPr>
          <w:rFonts w:cs="Arial"/>
        </w:rPr>
        <w:t>r</w:t>
      </w:r>
      <w:r>
        <w:rPr>
          <w:rFonts w:cs="Arial"/>
          <w:spacing w:val="-1"/>
        </w:rPr>
        <w:t>i</w:t>
      </w:r>
      <w:r>
        <w:rPr>
          <w:rFonts w:cs="Arial"/>
          <w:spacing w:val="1"/>
        </w:rPr>
        <w:t>c</w:t>
      </w:r>
      <w:r>
        <w:rPr>
          <w:rFonts w:cs="Arial"/>
          <w:spacing w:val="8"/>
        </w:rPr>
        <w:t>a</w:t>
      </w:r>
      <w:r>
        <w:t>l</w:t>
      </w:r>
      <w:r>
        <w:rPr>
          <w:spacing w:val="-8"/>
        </w:rPr>
        <w:t xml:space="preserve"> </w:t>
      </w:r>
      <w:r>
        <w:rPr>
          <w:spacing w:val="1"/>
        </w:rPr>
        <w:t>e</w:t>
      </w:r>
      <w:r>
        <w:t>arth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es</w:t>
      </w:r>
      <w:r>
        <w:rPr>
          <w:spacing w:val="-7"/>
        </w:rPr>
        <w:t xml:space="preserve"> </w:t>
      </w:r>
      <w:r>
        <w:t>as</w:t>
      </w:r>
      <w:r>
        <w:rPr>
          <w:w w:val="99"/>
        </w:rPr>
        <w:t xml:space="preserve"> </w:t>
      </w:r>
      <w:r>
        <w:t>p</w:t>
      </w:r>
      <w:r>
        <w:rPr>
          <w:spacing w:val="-1"/>
        </w:rPr>
        <w:t>a</w:t>
      </w:r>
      <w:r>
        <w:t>rt</w:t>
      </w:r>
      <w:r>
        <w:rPr>
          <w:spacing w:val="-7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5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1"/>
        </w:rPr>
        <w:t>t</w:t>
      </w:r>
      <w:r>
        <w:t>erna</w:t>
      </w:r>
      <w:r>
        <w:rPr>
          <w:spacing w:val="1"/>
        </w:rPr>
        <w:t>t</w:t>
      </w:r>
      <w:r>
        <w:rPr>
          <w:spacing w:val="-1"/>
        </w:rPr>
        <w:t>i</w:t>
      </w:r>
      <w:r>
        <w:t>o</w:t>
      </w:r>
      <w:r>
        <w:rPr>
          <w:spacing w:val="1"/>
        </w:rPr>
        <w:t>n</w:t>
      </w:r>
      <w:r>
        <w:t>al</w:t>
      </w:r>
      <w:r>
        <w:rPr>
          <w:spacing w:val="-6"/>
        </w:rPr>
        <w:t xml:space="preserve"> </w:t>
      </w:r>
      <w:r>
        <w:t>pro</w:t>
      </w:r>
      <w:r>
        <w:rPr>
          <w:spacing w:val="1"/>
        </w:rPr>
        <w:t>j</w:t>
      </w:r>
      <w:r>
        <w:t>ect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</w:t>
      </w:r>
      <w:r>
        <w:rPr>
          <w:spacing w:val="-1"/>
        </w:rPr>
        <w:t>a</w:t>
      </w:r>
      <w:r>
        <w:rPr>
          <w:spacing w:val="1"/>
        </w:rPr>
        <w:t>ss</w:t>
      </w:r>
      <w:r>
        <w:t>ess</w:t>
      </w:r>
      <w:r>
        <w:rPr>
          <w:spacing w:val="-6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5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t>t</w:t>
      </w:r>
      <w:r>
        <w:rPr>
          <w:spacing w:val="1"/>
        </w:rPr>
        <w:t>u</w:t>
      </w:r>
      <w:r>
        <w:t>de</w:t>
      </w:r>
      <w:r>
        <w:rPr>
          <w:spacing w:val="-7"/>
        </w:rPr>
        <w:t xml:space="preserve"> </w:t>
      </w:r>
      <w:r>
        <w:t>es</w:t>
      </w:r>
      <w:r>
        <w:rPr>
          <w:spacing w:val="2"/>
        </w:rPr>
        <w:t>t</w:t>
      </w:r>
      <w:r>
        <w:rPr>
          <w:spacing w:val="-1"/>
        </w:rPr>
        <w:t>i</w:t>
      </w:r>
      <w:r>
        <w:rPr>
          <w:spacing w:val="4"/>
        </w:rPr>
        <w:t>m</w:t>
      </w:r>
      <w:r>
        <w:t>at</w:t>
      </w:r>
      <w:r>
        <w:rPr>
          <w:spacing w:val="-1"/>
        </w:rPr>
        <w:t>e</w:t>
      </w:r>
      <w:r>
        <w:t>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e</w:t>
      </w:r>
      <w:r>
        <w:rPr>
          <w:spacing w:val="-1"/>
        </w:rPr>
        <w:t>a</w:t>
      </w:r>
      <w:r>
        <w:t>rth</w:t>
      </w:r>
      <w:r>
        <w:rPr>
          <w:spacing w:val="-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es</w:t>
      </w:r>
      <w:r>
        <w:rPr>
          <w:spacing w:val="-5"/>
        </w:rPr>
        <w:t xml:space="preserve"> </w:t>
      </w:r>
      <w:r>
        <w:t>arou</w:t>
      </w:r>
      <w:r>
        <w:rPr>
          <w:spacing w:val="-1"/>
        </w:rPr>
        <w:t>n</w:t>
      </w:r>
      <w:r>
        <w:t>d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glo</w:t>
      </w:r>
      <w:r>
        <w:rPr>
          <w:spacing w:val="-1"/>
        </w:rPr>
        <w:t>b</w:t>
      </w:r>
      <w:r>
        <w:rPr>
          <w:spacing w:val="1"/>
        </w:rPr>
        <w:t>e</w:t>
      </w:r>
      <w:r>
        <w:t>.</w:t>
      </w:r>
      <w:r>
        <w:rPr>
          <w:w w:val="99"/>
        </w:rPr>
        <w:t xml:space="preserve"> </w:t>
      </w:r>
      <w:r>
        <w:rPr>
          <w:spacing w:val="3"/>
        </w:rPr>
        <w:t>T</w:t>
      </w:r>
      <w:r>
        <w:t>h</w:t>
      </w:r>
      <w:r>
        <w:rPr>
          <w:spacing w:val="-2"/>
        </w:rPr>
        <w:t>i</w:t>
      </w:r>
      <w:r>
        <w:t>s</w:t>
      </w:r>
      <w:r>
        <w:rPr>
          <w:spacing w:val="-7"/>
        </w:rPr>
        <w:t xml:space="preserve"> </w:t>
      </w:r>
      <w:r>
        <w:t>pro</w:t>
      </w:r>
      <w:r>
        <w:rPr>
          <w:spacing w:val="1"/>
        </w:rPr>
        <w:t>j</w:t>
      </w:r>
      <w:r>
        <w:t>ect</w:t>
      </w:r>
      <w:r>
        <w:rPr>
          <w:spacing w:val="-7"/>
        </w:rPr>
        <w:t xml:space="preserve"> </w:t>
      </w:r>
      <w:r>
        <w:rPr>
          <w:spacing w:val="-1"/>
        </w:rPr>
        <w:t>ai</w:t>
      </w:r>
      <w:r>
        <w:rPr>
          <w:spacing w:val="4"/>
        </w:rPr>
        <w:t>m</w:t>
      </w:r>
      <w:r>
        <w:t>ed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rev</w:t>
      </w:r>
      <w:r>
        <w:rPr>
          <w:spacing w:val="-1"/>
        </w:rPr>
        <w:t>i</w:t>
      </w:r>
      <w:r>
        <w:rPr>
          <w:spacing w:val="1"/>
        </w:rPr>
        <w:t>s</w:t>
      </w:r>
      <w:r>
        <w:t>e</w:t>
      </w:r>
      <w:r>
        <w:rPr>
          <w:spacing w:val="-5"/>
        </w:rPr>
        <w:t xml:space="preserve"> </w:t>
      </w:r>
      <w:r>
        <w:t>h</w:t>
      </w:r>
      <w:r>
        <w:rPr>
          <w:spacing w:val="-2"/>
        </w:rPr>
        <w:t>i</w:t>
      </w:r>
      <w:r>
        <w:rPr>
          <w:spacing w:val="1"/>
        </w:rPr>
        <w:t>s</w:t>
      </w:r>
      <w:r>
        <w:t>tor</w:t>
      </w:r>
      <w:r>
        <w:rPr>
          <w:spacing w:val="-1"/>
        </w:rPr>
        <w:t>i</w:t>
      </w:r>
      <w:r>
        <w:t>c</w:t>
      </w:r>
      <w:r>
        <w:rPr>
          <w:spacing w:val="-5"/>
        </w:rPr>
        <w:t xml:space="preserve"> </w:t>
      </w:r>
      <w:r>
        <w:t>e</w:t>
      </w:r>
      <w:r>
        <w:rPr>
          <w:spacing w:val="-1"/>
        </w:rPr>
        <w:t>a</w:t>
      </w:r>
      <w:r>
        <w:t>rt</w:t>
      </w:r>
      <w:r>
        <w:rPr>
          <w:spacing w:val="1"/>
        </w:rPr>
        <w:t>h</w:t>
      </w:r>
      <w:r>
        <w:t>q</w:t>
      </w:r>
      <w:r>
        <w:rPr>
          <w:spacing w:val="-1"/>
        </w:rPr>
        <w:t>u</w:t>
      </w:r>
      <w:r>
        <w:t>a</w:t>
      </w:r>
      <w:r>
        <w:rPr>
          <w:spacing w:val="3"/>
        </w:rPr>
        <w:t>k</w:t>
      </w:r>
      <w:r>
        <w:t>e</w:t>
      </w:r>
      <w:r>
        <w:rPr>
          <w:spacing w:val="-7"/>
        </w:rPr>
        <w:t xml:space="preserve"> </w:t>
      </w:r>
      <w:r>
        <w:rPr>
          <w:spacing w:val="3"/>
        </w:rPr>
        <w:t>m</w:t>
      </w:r>
      <w:r>
        <w:t>e</w:t>
      </w:r>
      <w:r>
        <w:rPr>
          <w:spacing w:val="-1"/>
        </w:rPr>
        <w:t>a</w:t>
      </w:r>
      <w:r>
        <w:rPr>
          <w:spacing w:val="1"/>
        </w:rPr>
        <w:t>s</w:t>
      </w:r>
      <w:r>
        <w:t>ure</w:t>
      </w:r>
      <w:r>
        <w:rPr>
          <w:spacing w:val="4"/>
        </w:rPr>
        <w:t>m</w:t>
      </w:r>
      <w:r>
        <w:t>e</w:t>
      </w:r>
      <w:r>
        <w:rPr>
          <w:spacing w:val="-1"/>
        </w:rPr>
        <w:t>n</w:t>
      </w:r>
      <w:r>
        <w:t>ts</w:t>
      </w:r>
      <w:r>
        <w:rPr>
          <w:spacing w:val="-6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rPr>
          <w:spacing w:val="4"/>
        </w:rPr>
        <w:t>m</w:t>
      </w:r>
      <w:r>
        <w:t>ore</w:t>
      </w:r>
      <w:r>
        <w:rPr>
          <w:spacing w:val="-7"/>
        </w:rPr>
        <w:t xml:space="preserve"> </w:t>
      </w:r>
      <w:r>
        <w:t>ac</w:t>
      </w:r>
      <w:r>
        <w:rPr>
          <w:spacing w:val="1"/>
        </w:rPr>
        <w:t>c</w:t>
      </w:r>
      <w:r>
        <w:t>urate</w:t>
      </w:r>
      <w:r>
        <w:rPr>
          <w:spacing w:val="3"/>
        </w:rPr>
        <w:t>l</w:t>
      </w:r>
      <w:r>
        <w:t>y</w:t>
      </w:r>
      <w:r>
        <w:rPr>
          <w:spacing w:val="-8"/>
        </w:rPr>
        <w:t xml:space="preserve"> </w:t>
      </w:r>
      <w:r>
        <w:t>re</w:t>
      </w:r>
      <w:r>
        <w:rPr>
          <w:spacing w:val="1"/>
        </w:rPr>
        <w:t>f</w:t>
      </w:r>
      <w:r>
        <w:rPr>
          <w:spacing w:val="-1"/>
        </w:rPr>
        <w:t>l</w:t>
      </w:r>
      <w:r>
        <w:t>ect</w:t>
      </w:r>
      <w:r>
        <w:rPr>
          <w:spacing w:val="-7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1"/>
        </w:rPr>
        <w:t>e</w:t>
      </w:r>
      <w:r>
        <w:rPr>
          <w:spacing w:val="-1"/>
        </w:rPr>
        <w:t>i</w:t>
      </w:r>
      <w:r>
        <w:t>r</w:t>
      </w:r>
      <w:r>
        <w:rPr>
          <w:spacing w:val="-6"/>
        </w:rPr>
        <w:t xml:space="preserve"> </w:t>
      </w:r>
      <w:r>
        <w:t>true</w:t>
      </w:r>
      <w:r>
        <w:rPr>
          <w:w w:val="99"/>
        </w:rPr>
        <w:t xml:space="preserve"> </w:t>
      </w:r>
      <w:r>
        <w:rPr>
          <w:spacing w:val="1"/>
        </w:rPr>
        <w:t>si</w:t>
      </w:r>
      <w:r>
        <w:rPr>
          <w:spacing w:val="-5"/>
        </w:rPr>
        <w:t>z</w:t>
      </w:r>
      <w:r>
        <w:t>e</w:t>
      </w:r>
      <w:r>
        <w:rPr>
          <w:spacing w:val="-8"/>
        </w:rPr>
        <w:t xml:space="preserve"> </w:t>
      </w:r>
      <w:r>
        <w:t>b</w:t>
      </w:r>
      <w:r>
        <w:rPr>
          <w:spacing w:val="-1"/>
        </w:rPr>
        <w:t>a</w:t>
      </w:r>
      <w:r>
        <w:rPr>
          <w:spacing w:val="1"/>
        </w:rPr>
        <w:t>s</w:t>
      </w:r>
      <w:r>
        <w:t>ed</w:t>
      </w:r>
      <w:r>
        <w:rPr>
          <w:spacing w:val="-7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rPr>
          <w:spacing w:val="4"/>
        </w:rPr>
        <w:t>m</w:t>
      </w:r>
      <w:r>
        <w:t>o</w:t>
      </w:r>
      <w:r>
        <w:rPr>
          <w:spacing w:val="-1"/>
        </w:rPr>
        <w:t>d</w:t>
      </w:r>
      <w:r>
        <w:t>er</w:t>
      </w:r>
      <w:r>
        <w:rPr>
          <w:spacing w:val="2"/>
        </w:rPr>
        <w:t>n</w:t>
      </w:r>
      <w:r>
        <w:rPr>
          <w:spacing w:val="-1"/>
        </w:rPr>
        <w:t>i</w:t>
      </w:r>
      <w:r>
        <w:rPr>
          <w:spacing w:val="1"/>
        </w:rPr>
        <w:t>s</w:t>
      </w:r>
      <w:r>
        <w:t>ed</w:t>
      </w:r>
      <w:r>
        <w:rPr>
          <w:spacing w:val="-8"/>
        </w:rPr>
        <w:t xml:space="preserve"> </w:t>
      </w:r>
      <w:r>
        <w:rPr>
          <w:spacing w:val="4"/>
        </w:rPr>
        <w:t>m</w:t>
      </w:r>
      <w:r>
        <w:t>e</w:t>
      </w:r>
      <w:r>
        <w:rPr>
          <w:spacing w:val="-1"/>
        </w:rPr>
        <w:t>a</w:t>
      </w:r>
      <w:r>
        <w:rPr>
          <w:spacing w:val="1"/>
        </w:rPr>
        <w:t>s</w:t>
      </w:r>
      <w:r>
        <w:t>uri</w:t>
      </w:r>
      <w:r>
        <w:rPr>
          <w:spacing w:val="-1"/>
        </w:rPr>
        <w:t>n</w:t>
      </w:r>
      <w:r>
        <w:t>g</w:t>
      </w:r>
      <w:r>
        <w:rPr>
          <w:spacing w:val="-9"/>
        </w:rPr>
        <w:t xml:space="preserve"> </w:t>
      </w:r>
      <w:r>
        <w:rPr>
          <w:spacing w:val="-1"/>
        </w:rPr>
        <w:t>t</w:t>
      </w:r>
      <w:r>
        <w:rPr>
          <w:spacing w:val="2"/>
        </w:rPr>
        <w:t>e</w:t>
      </w:r>
      <w:r>
        <w:rPr>
          <w:spacing w:val="1"/>
        </w:rPr>
        <w:t>c</w:t>
      </w:r>
      <w:r>
        <w:t>h</w:t>
      </w:r>
      <w:r>
        <w:rPr>
          <w:spacing w:val="1"/>
        </w:rPr>
        <w:t>n</w:t>
      </w:r>
      <w:r>
        <w:rPr>
          <w:spacing w:val="-1"/>
        </w:rPr>
        <w:t>i</w:t>
      </w:r>
      <w:r>
        <w:t>q</w:t>
      </w:r>
      <w:r>
        <w:rPr>
          <w:spacing w:val="1"/>
        </w:rPr>
        <w:t>u</w:t>
      </w:r>
      <w:r>
        <w:t>es.</w:t>
      </w:r>
    </w:p>
    <w:p w:rsidR="00390CA3" w:rsidRDefault="00390CA3">
      <w:pPr>
        <w:spacing w:before="3" w:line="180" w:lineRule="exact"/>
        <w:rPr>
          <w:sz w:val="18"/>
          <w:szCs w:val="18"/>
        </w:rPr>
      </w:pPr>
    </w:p>
    <w:p w:rsidR="00390CA3" w:rsidRDefault="00BD6A69">
      <w:pPr>
        <w:pStyle w:val="BodyText"/>
        <w:spacing w:line="291" w:lineRule="auto"/>
        <w:ind w:right="178"/>
        <w:jc w:val="both"/>
      </w:pPr>
      <w:r>
        <w:rPr>
          <w:rFonts w:cs="Arial"/>
          <w:spacing w:val="-1"/>
        </w:rPr>
        <w:t>A</w:t>
      </w:r>
      <w:r>
        <w:rPr>
          <w:rFonts w:cs="Arial"/>
        </w:rPr>
        <w:t>s</w:t>
      </w:r>
      <w:r>
        <w:rPr>
          <w:rFonts w:cs="Arial"/>
          <w:spacing w:val="-7"/>
        </w:rPr>
        <w:t xml:space="preserve"> </w:t>
      </w:r>
      <w:r>
        <w:rPr>
          <w:rFonts w:cs="Arial"/>
        </w:rPr>
        <w:t>custo</w:t>
      </w:r>
      <w:r>
        <w:rPr>
          <w:rFonts w:cs="Arial"/>
          <w:spacing w:val="-1"/>
        </w:rPr>
        <w:t>d</w:t>
      </w:r>
      <w:r>
        <w:rPr>
          <w:rFonts w:cs="Arial"/>
          <w:spacing w:val="1"/>
        </w:rPr>
        <w:t>i</w:t>
      </w:r>
      <w:r>
        <w:rPr>
          <w:rFonts w:cs="Arial"/>
        </w:rPr>
        <w:t>a</w:t>
      </w:r>
      <w:r>
        <w:rPr>
          <w:rFonts w:cs="Arial"/>
          <w:spacing w:val="-1"/>
        </w:rPr>
        <w:t>n</w:t>
      </w:r>
      <w:r>
        <w:rPr>
          <w:rFonts w:cs="Arial"/>
        </w:rPr>
        <w:t>s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of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1"/>
        </w:rPr>
        <w:t>A</w:t>
      </w:r>
      <w:r>
        <w:rPr>
          <w:rFonts w:cs="Arial"/>
        </w:rPr>
        <w:t>ustral</w:t>
      </w:r>
      <w:r>
        <w:rPr>
          <w:rFonts w:cs="Arial"/>
          <w:spacing w:val="-1"/>
        </w:rPr>
        <w:t>i</w:t>
      </w:r>
      <w:r>
        <w:rPr>
          <w:rFonts w:cs="Arial"/>
        </w:rPr>
        <w:t>a</w:t>
      </w:r>
      <w:r>
        <w:rPr>
          <w:rFonts w:cs="Arial"/>
          <w:spacing w:val="-2"/>
        </w:rPr>
        <w:t>’</w:t>
      </w:r>
      <w:r>
        <w:rPr>
          <w:rFonts w:cs="Arial"/>
        </w:rPr>
        <w:t>s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e</w:t>
      </w:r>
      <w:r>
        <w:rPr>
          <w:rFonts w:cs="Arial"/>
          <w:spacing w:val="-1"/>
        </w:rPr>
        <w:t>a</w:t>
      </w:r>
      <w:r>
        <w:rPr>
          <w:rFonts w:cs="Arial"/>
        </w:rPr>
        <w:t>rth</w:t>
      </w:r>
      <w:r>
        <w:rPr>
          <w:rFonts w:cs="Arial"/>
          <w:spacing w:val="1"/>
        </w:rPr>
        <w:t>q</w:t>
      </w:r>
      <w:r>
        <w:rPr>
          <w:rFonts w:cs="Arial"/>
        </w:rPr>
        <w:t>u</w:t>
      </w:r>
      <w:r>
        <w:rPr>
          <w:rFonts w:cs="Arial"/>
          <w:spacing w:val="-1"/>
        </w:rPr>
        <w:t>a</w:t>
      </w:r>
      <w:r>
        <w:rPr>
          <w:rFonts w:cs="Arial"/>
          <w:spacing w:val="3"/>
        </w:rPr>
        <w:t>k</w:t>
      </w:r>
      <w:r>
        <w:rPr>
          <w:rFonts w:cs="Arial"/>
        </w:rPr>
        <w:t>e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-1"/>
        </w:rPr>
        <w:t>d</w:t>
      </w:r>
      <w:r>
        <w:rPr>
          <w:rFonts w:cs="Arial"/>
        </w:rPr>
        <w:t>a</w:t>
      </w:r>
      <w:r>
        <w:rPr>
          <w:rFonts w:cs="Arial"/>
          <w:spacing w:val="1"/>
        </w:rPr>
        <w:t>t</w:t>
      </w:r>
      <w:r>
        <w:rPr>
          <w:rFonts w:cs="Arial"/>
        </w:rPr>
        <w:t>a,</w:t>
      </w:r>
      <w:r>
        <w:rPr>
          <w:rFonts w:cs="Arial"/>
          <w:spacing w:val="-7"/>
        </w:rPr>
        <w:t xml:space="preserve"> </w:t>
      </w:r>
      <w:r>
        <w:rPr>
          <w:rFonts w:cs="Arial"/>
        </w:rPr>
        <w:t>Ge</w:t>
      </w:r>
      <w:r>
        <w:rPr>
          <w:rFonts w:cs="Arial"/>
          <w:spacing w:val="-1"/>
        </w:rPr>
        <w:t>o</w:t>
      </w:r>
      <w:r>
        <w:rPr>
          <w:rFonts w:cs="Arial"/>
          <w:spacing w:val="1"/>
        </w:rPr>
        <w:t>scie</w:t>
      </w:r>
      <w:r>
        <w:rPr>
          <w:rFonts w:cs="Arial"/>
        </w:rPr>
        <w:t>nce</w:t>
      </w:r>
      <w:r>
        <w:rPr>
          <w:rFonts w:cs="Arial"/>
          <w:spacing w:val="-8"/>
        </w:rPr>
        <w:t xml:space="preserve"> </w:t>
      </w:r>
      <w:r>
        <w:rPr>
          <w:rFonts w:cs="Arial"/>
          <w:spacing w:val="-2"/>
        </w:rPr>
        <w:t>A</w:t>
      </w:r>
      <w:r>
        <w:rPr>
          <w:rFonts w:cs="Arial"/>
        </w:rPr>
        <w:t>ustr</w:t>
      </w:r>
      <w:r>
        <w:rPr>
          <w:rFonts w:cs="Arial"/>
          <w:spacing w:val="1"/>
        </w:rPr>
        <w:t>a</w:t>
      </w:r>
      <w:r>
        <w:rPr>
          <w:rFonts w:cs="Arial"/>
          <w:spacing w:val="-1"/>
        </w:rPr>
        <w:t>l</w:t>
      </w:r>
      <w:r>
        <w:rPr>
          <w:rFonts w:cs="Arial"/>
          <w:spacing w:val="1"/>
        </w:rPr>
        <w:t>i</w:t>
      </w:r>
      <w:r>
        <w:rPr>
          <w:rFonts w:cs="Arial"/>
        </w:rPr>
        <w:t>a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1"/>
        </w:rPr>
        <w:t>h</w:t>
      </w:r>
      <w:r>
        <w:rPr>
          <w:rFonts w:cs="Arial"/>
        </w:rPr>
        <w:t>as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u</w:t>
      </w:r>
      <w:r>
        <w:rPr>
          <w:rFonts w:cs="Arial"/>
          <w:spacing w:val="-1"/>
        </w:rPr>
        <w:t>p</w:t>
      </w:r>
      <w:r>
        <w:rPr>
          <w:rFonts w:cs="Arial"/>
          <w:spacing w:val="1"/>
        </w:rPr>
        <w:t>d</w:t>
      </w:r>
      <w:r>
        <w:rPr>
          <w:rFonts w:cs="Arial"/>
        </w:rPr>
        <w:t>at</w:t>
      </w:r>
      <w:r>
        <w:rPr>
          <w:rFonts w:cs="Arial"/>
          <w:spacing w:val="1"/>
        </w:rPr>
        <w:t>e</w:t>
      </w:r>
      <w:r>
        <w:rPr>
          <w:rFonts w:cs="Arial"/>
        </w:rPr>
        <w:t>d</w:t>
      </w:r>
      <w:r>
        <w:rPr>
          <w:rFonts w:cs="Arial"/>
          <w:spacing w:val="-7"/>
        </w:rPr>
        <w:t xml:space="preserve"> </w:t>
      </w:r>
      <w:r>
        <w:rPr>
          <w:rFonts w:cs="Arial"/>
        </w:rPr>
        <w:t>in</w:t>
      </w:r>
      <w:r>
        <w:rPr>
          <w:rFonts w:cs="Arial"/>
          <w:spacing w:val="1"/>
        </w:rPr>
        <w:t>f</w:t>
      </w:r>
      <w:r>
        <w:rPr>
          <w:rFonts w:cs="Arial"/>
        </w:rPr>
        <w:t>o</w:t>
      </w:r>
      <w:r>
        <w:rPr>
          <w:rFonts w:cs="Arial"/>
          <w:spacing w:val="-2"/>
        </w:rPr>
        <w:t>r</w:t>
      </w:r>
      <w:r>
        <w:rPr>
          <w:rFonts w:cs="Arial"/>
          <w:spacing w:val="4"/>
        </w:rPr>
        <w:t>m</w:t>
      </w:r>
      <w:r>
        <w:rPr>
          <w:rFonts w:cs="Arial"/>
        </w:rPr>
        <w:t>at</w:t>
      </w:r>
      <w:r>
        <w:rPr>
          <w:rFonts w:cs="Arial"/>
          <w:spacing w:val="-2"/>
        </w:rPr>
        <w:t>i</w:t>
      </w:r>
      <w:r>
        <w:rPr>
          <w:rFonts w:cs="Arial"/>
        </w:rPr>
        <w:t>on</w:t>
      </w:r>
      <w:r>
        <w:rPr>
          <w:rFonts w:cs="Arial"/>
          <w:spacing w:val="-7"/>
        </w:rPr>
        <w:t xml:space="preserve"> </w:t>
      </w:r>
      <w:r>
        <w:rPr>
          <w:rFonts w:cs="Arial"/>
        </w:rPr>
        <w:t>r</w:t>
      </w:r>
      <w:r>
        <w:rPr>
          <w:rFonts w:cs="Arial"/>
          <w:spacing w:val="1"/>
        </w:rPr>
        <w:t>e</w:t>
      </w:r>
      <w:r>
        <w:rPr>
          <w:rFonts w:cs="Arial"/>
          <w:spacing w:val="-1"/>
        </w:rPr>
        <w:t>l</w:t>
      </w:r>
      <w:r>
        <w:rPr>
          <w:rFonts w:cs="Arial"/>
        </w:rPr>
        <w:t>at</w:t>
      </w:r>
      <w:r>
        <w:rPr>
          <w:rFonts w:cs="Arial"/>
          <w:spacing w:val="1"/>
        </w:rPr>
        <w:t>e</w:t>
      </w:r>
      <w:r>
        <w:rPr>
          <w:rFonts w:cs="Arial"/>
        </w:rPr>
        <w:t>d</w:t>
      </w:r>
      <w:r>
        <w:rPr>
          <w:rFonts w:cs="Arial"/>
          <w:spacing w:val="-8"/>
        </w:rPr>
        <w:t xml:space="preserve"> </w:t>
      </w:r>
      <w:r>
        <w:rPr>
          <w:rFonts w:cs="Arial"/>
          <w:spacing w:val="-1"/>
        </w:rPr>
        <w:t>t</w:t>
      </w:r>
      <w:r>
        <w:rPr>
          <w:rFonts w:cs="Arial"/>
        </w:rPr>
        <w:t>o</w:t>
      </w:r>
      <w:r>
        <w:rPr>
          <w:rFonts w:cs="Arial"/>
          <w:w w:val="99"/>
        </w:rPr>
        <w:t xml:space="preserve"> </w:t>
      </w:r>
      <w:r>
        <w:rPr>
          <w:rFonts w:cs="Arial"/>
          <w:spacing w:val="-1"/>
        </w:rPr>
        <w:t>A</w:t>
      </w:r>
      <w:r>
        <w:rPr>
          <w:rFonts w:cs="Arial"/>
        </w:rPr>
        <w:t>ustral</w:t>
      </w:r>
      <w:r>
        <w:rPr>
          <w:rFonts w:cs="Arial"/>
          <w:spacing w:val="-1"/>
        </w:rPr>
        <w:t>i</w:t>
      </w:r>
      <w:r>
        <w:rPr>
          <w:rFonts w:cs="Arial"/>
          <w:spacing w:val="1"/>
        </w:rPr>
        <w:t>a</w:t>
      </w:r>
      <w:r>
        <w:rPr>
          <w:rFonts w:cs="Arial"/>
          <w:spacing w:val="-1"/>
        </w:rPr>
        <w:t>’</w:t>
      </w:r>
      <w:r>
        <w:rPr>
          <w:rFonts w:cs="Arial"/>
        </w:rPr>
        <w:t>s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h</w:t>
      </w:r>
      <w:r>
        <w:rPr>
          <w:rFonts w:cs="Arial"/>
          <w:spacing w:val="-2"/>
        </w:rPr>
        <w:t>i</w:t>
      </w:r>
      <w:r>
        <w:rPr>
          <w:rFonts w:cs="Arial"/>
          <w:spacing w:val="1"/>
        </w:rPr>
        <w:t>s</w:t>
      </w:r>
      <w:r>
        <w:rPr>
          <w:rFonts w:cs="Arial"/>
          <w:spacing w:val="2"/>
        </w:rPr>
        <w:t>t</w:t>
      </w:r>
      <w:r>
        <w:rPr>
          <w:rFonts w:cs="Arial"/>
        </w:rPr>
        <w:t>orical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e</w:t>
      </w:r>
      <w:r>
        <w:rPr>
          <w:rFonts w:cs="Arial"/>
          <w:spacing w:val="-1"/>
        </w:rPr>
        <w:t>a</w:t>
      </w:r>
      <w:r>
        <w:rPr>
          <w:rFonts w:cs="Arial"/>
        </w:rPr>
        <w:t>r</w:t>
      </w:r>
      <w:r>
        <w:rPr>
          <w:rFonts w:cs="Arial"/>
          <w:spacing w:val="2"/>
        </w:rPr>
        <w:t>t</w:t>
      </w:r>
      <w:r>
        <w:rPr>
          <w:rFonts w:cs="Arial"/>
        </w:rPr>
        <w:t>h</w:t>
      </w:r>
      <w:r>
        <w:rPr>
          <w:rFonts w:cs="Arial"/>
          <w:spacing w:val="1"/>
        </w:rPr>
        <w:t>q</w:t>
      </w:r>
      <w:r>
        <w:rPr>
          <w:rFonts w:cs="Arial"/>
        </w:rPr>
        <w:t>u</w:t>
      </w:r>
      <w:r>
        <w:rPr>
          <w:rFonts w:cs="Arial"/>
          <w:spacing w:val="-1"/>
        </w:rPr>
        <w:t>a</w:t>
      </w:r>
      <w:r>
        <w:rPr>
          <w:rFonts w:cs="Arial"/>
          <w:spacing w:val="3"/>
        </w:rPr>
        <w:t>k</w:t>
      </w:r>
      <w:r>
        <w:rPr>
          <w:rFonts w:cs="Arial"/>
        </w:rPr>
        <w:t>es,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re</w:t>
      </w:r>
      <w:r>
        <w:rPr>
          <w:rFonts w:cs="Arial"/>
          <w:spacing w:val="1"/>
        </w:rPr>
        <w:t>s</w:t>
      </w:r>
      <w:r>
        <w:rPr>
          <w:rFonts w:cs="Arial"/>
        </w:rPr>
        <w:t>u</w:t>
      </w:r>
      <w:r>
        <w:rPr>
          <w:rFonts w:cs="Arial"/>
          <w:spacing w:val="-2"/>
        </w:rPr>
        <w:t>l</w:t>
      </w:r>
      <w:r>
        <w:rPr>
          <w:rFonts w:cs="Arial"/>
        </w:rPr>
        <w:t>t</w:t>
      </w:r>
      <w:r>
        <w:rPr>
          <w:rFonts w:cs="Arial"/>
          <w:spacing w:val="-2"/>
        </w:rPr>
        <w:t>i</w:t>
      </w:r>
      <w:r>
        <w:rPr>
          <w:rFonts w:cs="Arial"/>
          <w:spacing w:val="1"/>
        </w:rPr>
        <w:t>n</w:t>
      </w:r>
      <w:r>
        <w:rPr>
          <w:rFonts w:cs="Arial"/>
        </w:rPr>
        <w:t>g</w:t>
      </w:r>
      <w:r>
        <w:rPr>
          <w:rFonts w:cs="Arial"/>
          <w:spacing w:val="-7"/>
        </w:rPr>
        <w:t xml:space="preserve"> </w:t>
      </w:r>
      <w:r>
        <w:rPr>
          <w:rFonts w:cs="Arial"/>
        </w:rPr>
        <w:t>in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s</w:t>
      </w:r>
      <w:r>
        <w:rPr>
          <w:rFonts w:cs="Arial"/>
          <w:spacing w:val="-1"/>
        </w:rPr>
        <w:t>i</w:t>
      </w:r>
      <w:r>
        <w:rPr>
          <w:rFonts w:cs="Arial"/>
          <w:spacing w:val="1"/>
        </w:rPr>
        <w:t>g</w:t>
      </w:r>
      <w:r>
        <w:rPr>
          <w:rFonts w:cs="Arial"/>
        </w:rPr>
        <w:t>n</w:t>
      </w:r>
      <w:r>
        <w:rPr>
          <w:rFonts w:cs="Arial"/>
          <w:spacing w:val="-2"/>
        </w:rPr>
        <w:t>i</w:t>
      </w:r>
      <w:r>
        <w:rPr>
          <w:rFonts w:cs="Arial"/>
          <w:spacing w:val="2"/>
        </w:rPr>
        <w:t>f</w:t>
      </w:r>
      <w:r>
        <w:rPr>
          <w:rFonts w:cs="Arial"/>
          <w:spacing w:val="-1"/>
        </w:rPr>
        <w:t>i</w:t>
      </w:r>
      <w:r>
        <w:rPr>
          <w:rFonts w:cs="Arial"/>
          <w:spacing w:val="1"/>
        </w:rPr>
        <w:t>ca</w:t>
      </w:r>
      <w:r>
        <w:rPr>
          <w:rFonts w:cs="Arial"/>
        </w:rPr>
        <w:t>nt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1"/>
        </w:rPr>
        <w:t>c</w:t>
      </w:r>
      <w:r>
        <w:rPr>
          <w:rFonts w:cs="Arial"/>
        </w:rPr>
        <w:t>h</w:t>
      </w:r>
      <w:r>
        <w:rPr>
          <w:rFonts w:cs="Arial"/>
          <w:spacing w:val="-1"/>
        </w:rPr>
        <w:t>a</w:t>
      </w:r>
      <w:r>
        <w:rPr>
          <w:rFonts w:cs="Arial"/>
          <w:spacing w:val="1"/>
        </w:rPr>
        <w:t>n</w:t>
      </w:r>
      <w:r>
        <w:rPr>
          <w:rFonts w:cs="Arial"/>
        </w:rPr>
        <w:t>g</w:t>
      </w:r>
      <w:r>
        <w:rPr>
          <w:rFonts w:cs="Arial"/>
          <w:spacing w:val="-1"/>
        </w:rPr>
        <w:t>e</w:t>
      </w:r>
      <w:r>
        <w:rPr>
          <w:rFonts w:cs="Arial"/>
        </w:rPr>
        <w:t>s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to</w:t>
      </w:r>
      <w:r>
        <w:rPr>
          <w:rFonts w:cs="Arial"/>
          <w:spacing w:val="-2"/>
        </w:rPr>
        <w:t xml:space="preserve"> </w:t>
      </w:r>
      <w:r>
        <w:rPr>
          <w:rFonts w:cs="Arial"/>
          <w:spacing w:val="-3"/>
        </w:rPr>
        <w:t>w</w:t>
      </w:r>
      <w:r>
        <w:rPr>
          <w:rFonts w:cs="Arial"/>
        </w:rPr>
        <w:t>h</w:t>
      </w:r>
      <w:r>
        <w:rPr>
          <w:rFonts w:cs="Arial"/>
          <w:spacing w:val="1"/>
        </w:rPr>
        <w:t>a</w:t>
      </w:r>
      <w:r>
        <w:rPr>
          <w:rFonts w:cs="Arial"/>
        </w:rPr>
        <w:t>t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-3"/>
        </w:rPr>
        <w:t>w</w:t>
      </w:r>
      <w:r>
        <w:rPr>
          <w:rFonts w:cs="Arial"/>
        </w:rPr>
        <w:t>re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pr</w:t>
      </w:r>
      <w:r>
        <w:rPr>
          <w:rFonts w:cs="Arial"/>
          <w:spacing w:val="2"/>
        </w:rPr>
        <w:t>e</w:t>
      </w:r>
      <w:r>
        <w:rPr>
          <w:rFonts w:cs="Arial"/>
          <w:spacing w:val="-2"/>
        </w:rPr>
        <w:t>v</w:t>
      </w:r>
      <w:r>
        <w:rPr>
          <w:rFonts w:cs="Arial"/>
          <w:spacing w:val="1"/>
        </w:rPr>
        <w:t>i</w:t>
      </w:r>
      <w:r>
        <w:rPr>
          <w:rFonts w:cs="Arial"/>
        </w:rPr>
        <w:t>o</w:t>
      </w:r>
      <w:r>
        <w:rPr>
          <w:rFonts w:cs="Arial"/>
          <w:spacing w:val="-1"/>
        </w:rPr>
        <w:t>u</w:t>
      </w:r>
      <w:r>
        <w:rPr>
          <w:rFonts w:cs="Arial"/>
          <w:spacing w:val="1"/>
        </w:rPr>
        <w:t>s</w:t>
      </w:r>
      <w:r>
        <w:rPr>
          <w:rFonts w:cs="Arial"/>
          <w:spacing w:val="3"/>
        </w:rPr>
        <w:t>l</w:t>
      </w:r>
      <w:r>
        <w:rPr>
          <w:rFonts w:cs="Arial"/>
        </w:rPr>
        <w:t>y</w:t>
      </w:r>
      <w:r>
        <w:rPr>
          <w:rFonts w:cs="Arial"/>
          <w:spacing w:val="-9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1"/>
        </w:rPr>
        <w:t>h</w:t>
      </w:r>
      <w:r>
        <w:rPr>
          <w:rFonts w:cs="Arial"/>
        </w:rPr>
        <w:t>o</w:t>
      </w:r>
      <w:r>
        <w:rPr>
          <w:rFonts w:cs="Arial"/>
          <w:spacing w:val="-1"/>
        </w:rPr>
        <w:t>u</w:t>
      </w:r>
      <w:r>
        <w:rPr>
          <w:rFonts w:cs="Arial"/>
          <w:spacing w:val="1"/>
        </w:rPr>
        <w:t>g</w:t>
      </w:r>
      <w:r>
        <w:rPr>
          <w:rFonts w:cs="Arial"/>
        </w:rPr>
        <w:t>ht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2"/>
        </w:rPr>
        <w:t>t</w:t>
      </w:r>
      <w:r>
        <w:rPr>
          <w:rFonts w:cs="Arial"/>
        </w:rPr>
        <w:t>o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-1"/>
        </w:rPr>
        <w:t>b</w:t>
      </w:r>
      <w:r>
        <w:rPr>
          <w:rFonts w:cs="Arial"/>
        </w:rPr>
        <w:t>e</w:t>
      </w:r>
      <w:r>
        <w:rPr>
          <w:rFonts w:cs="Arial"/>
          <w:w w:val="99"/>
        </w:rPr>
        <w:t xml:space="preserve"> </w:t>
      </w:r>
      <w:r>
        <w:rPr>
          <w:rFonts w:cs="Arial"/>
          <w:spacing w:val="1"/>
        </w:rPr>
        <w:t>s</w:t>
      </w:r>
      <w:r>
        <w:rPr>
          <w:rFonts w:cs="Arial"/>
          <w:spacing w:val="-3"/>
        </w:rPr>
        <w:t>o</w:t>
      </w:r>
      <w:r>
        <w:rPr>
          <w:rFonts w:cs="Arial"/>
          <w:spacing w:val="4"/>
        </w:rPr>
        <w:t>m</w:t>
      </w:r>
      <w:r>
        <w:rPr>
          <w:rFonts w:cs="Arial"/>
        </w:rPr>
        <w:t>e</w:t>
      </w:r>
      <w:r>
        <w:rPr>
          <w:rFonts w:cs="Arial"/>
          <w:spacing w:val="-8"/>
        </w:rPr>
        <w:t xml:space="preserve"> </w:t>
      </w:r>
      <w:r>
        <w:rPr>
          <w:rFonts w:cs="Arial"/>
          <w:spacing w:val="-1"/>
        </w:rPr>
        <w:t>o</w:t>
      </w:r>
      <w:r>
        <w:rPr>
          <w:rFonts w:cs="Arial"/>
        </w:rPr>
        <w:t>f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-1"/>
        </w:rPr>
        <w:t>A</w:t>
      </w:r>
      <w:r>
        <w:rPr>
          <w:rFonts w:cs="Arial"/>
        </w:rPr>
        <w:t>ustra</w:t>
      </w:r>
      <w:r>
        <w:rPr>
          <w:rFonts w:cs="Arial"/>
          <w:spacing w:val="-2"/>
        </w:rPr>
        <w:t>l</w:t>
      </w:r>
      <w:r>
        <w:rPr>
          <w:rFonts w:cs="Arial"/>
          <w:spacing w:val="1"/>
        </w:rPr>
        <w:t>i</w:t>
      </w:r>
      <w:r>
        <w:rPr>
          <w:rFonts w:cs="Arial"/>
        </w:rPr>
        <w:t>a</w:t>
      </w:r>
      <w:r>
        <w:rPr>
          <w:rFonts w:cs="Arial"/>
          <w:spacing w:val="-2"/>
        </w:rPr>
        <w:t>’</w:t>
      </w:r>
      <w:r>
        <w:rPr>
          <w:rFonts w:cs="Arial"/>
        </w:rPr>
        <w:t>s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-1"/>
        </w:rPr>
        <w:t>l</w:t>
      </w:r>
      <w:r>
        <w:rPr>
          <w:rFonts w:cs="Arial"/>
        </w:rPr>
        <w:t>ar</w:t>
      </w:r>
      <w:r>
        <w:rPr>
          <w:rFonts w:cs="Arial"/>
          <w:spacing w:val="2"/>
        </w:rPr>
        <w:t>g</w:t>
      </w:r>
      <w:r>
        <w:rPr>
          <w:rFonts w:cs="Arial"/>
        </w:rPr>
        <w:t>est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-1"/>
        </w:rPr>
        <w:t>e</w:t>
      </w:r>
      <w:r>
        <w:rPr>
          <w:rFonts w:cs="Arial"/>
          <w:spacing w:val="-2"/>
        </w:rPr>
        <w:t>v</w:t>
      </w:r>
      <w:r>
        <w:rPr>
          <w:rFonts w:cs="Arial"/>
          <w:spacing w:val="1"/>
        </w:rPr>
        <w:t>e</w:t>
      </w:r>
      <w:r>
        <w:rPr>
          <w:rFonts w:cs="Arial"/>
        </w:rPr>
        <w:t>nts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1"/>
        </w:rPr>
        <w:t>e</w:t>
      </w:r>
      <w:r>
        <w:rPr>
          <w:rFonts w:cs="Arial"/>
          <w:spacing w:val="-2"/>
        </w:rPr>
        <w:t>v</w:t>
      </w:r>
      <w:r>
        <w:rPr>
          <w:rFonts w:cs="Arial"/>
          <w:spacing w:val="3"/>
        </w:rPr>
        <w:t>e</w:t>
      </w:r>
      <w:r>
        <w:t>r</w:t>
      </w:r>
      <w:r>
        <w:rPr>
          <w:spacing w:val="-6"/>
        </w:rPr>
        <w:t xml:space="preserve"> </w:t>
      </w:r>
      <w:r>
        <w:t>recor</w:t>
      </w:r>
      <w:r>
        <w:rPr>
          <w:spacing w:val="2"/>
        </w:rPr>
        <w:t>d</w:t>
      </w:r>
      <w:r>
        <w:t>e</w:t>
      </w:r>
      <w:r>
        <w:rPr>
          <w:spacing w:val="-1"/>
        </w:rPr>
        <w:t>d</w:t>
      </w:r>
      <w:r>
        <w:t>.</w:t>
      </w:r>
    </w:p>
    <w:p w:rsidR="00390CA3" w:rsidRDefault="00390CA3">
      <w:pPr>
        <w:spacing w:before="3" w:line="180" w:lineRule="exact"/>
        <w:rPr>
          <w:sz w:val="18"/>
          <w:szCs w:val="18"/>
        </w:rPr>
      </w:pPr>
    </w:p>
    <w:p w:rsidR="00390CA3" w:rsidRDefault="00BD6A69">
      <w:pPr>
        <w:pStyle w:val="BodyText"/>
        <w:spacing w:line="291" w:lineRule="auto"/>
        <w:ind w:right="248"/>
      </w:pPr>
      <w:r>
        <w:rPr>
          <w:spacing w:val="3"/>
        </w:rPr>
        <w:t>T</w:t>
      </w:r>
      <w:r>
        <w:t>he</w:t>
      </w:r>
      <w:r>
        <w:rPr>
          <w:spacing w:val="-8"/>
        </w:rPr>
        <w:t xml:space="preserve"> </w:t>
      </w:r>
      <w:r>
        <w:t>I</w:t>
      </w:r>
      <w:r>
        <w:rPr>
          <w:spacing w:val="-1"/>
        </w:rPr>
        <w:t>n</w:t>
      </w:r>
      <w:r>
        <w:t>terna</w:t>
      </w:r>
      <w:r>
        <w:rPr>
          <w:spacing w:val="1"/>
        </w:rPr>
        <w:t>t</w:t>
      </w:r>
      <w:r>
        <w:rPr>
          <w:spacing w:val="-1"/>
        </w:rPr>
        <w:t>i</w:t>
      </w:r>
      <w:r>
        <w:rPr>
          <w:spacing w:val="1"/>
        </w:rPr>
        <w:t>o</w:t>
      </w:r>
      <w:r>
        <w:t>n</w:t>
      </w:r>
      <w:r>
        <w:rPr>
          <w:spacing w:val="-1"/>
        </w:rPr>
        <w:t>a</w:t>
      </w:r>
      <w:r>
        <w:t>l</w:t>
      </w:r>
      <w:r>
        <w:rPr>
          <w:spacing w:val="-7"/>
        </w:rPr>
        <w:t xml:space="preserve"> </w:t>
      </w:r>
      <w:r>
        <w:rPr>
          <w:spacing w:val="1"/>
        </w:rPr>
        <w:t>S</w:t>
      </w:r>
      <w:r>
        <w:t>e</w:t>
      </w:r>
      <w:r>
        <w:rPr>
          <w:spacing w:val="-2"/>
        </w:rPr>
        <w:t>i</w:t>
      </w:r>
      <w:r>
        <w:rPr>
          <w:spacing w:val="1"/>
        </w:rPr>
        <w:t>s</w:t>
      </w:r>
      <w:r>
        <w:rPr>
          <w:spacing w:val="4"/>
        </w:rPr>
        <w:t>m</w:t>
      </w:r>
      <w:r>
        <w:t>o</w:t>
      </w:r>
      <w:r>
        <w:rPr>
          <w:spacing w:val="-2"/>
        </w:rPr>
        <w:t>l</w:t>
      </w:r>
      <w:r>
        <w:t>o</w:t>
      </w:r>
      <w:r>
        <w:rPr>
          <w:spacing w:val="-1"/>
        </w:rPr>
        <w:t>gi</w:t>
      </w:r>
      <w:r>
        <w:rPr>
          <w:spacing w:val="1"/>
        </w:rPr>
        <w:t>c</w:t>
      </w:r>
      <w:r>
        <w:t>al</w:t>
      </w:r>
      <w:r>
        <w:rPr>
          <w:spacing w:val="-7"/>
        </w:rPr>
        <w:t xml:space="preserve"> </w:t>
      </w:r>
      <w:r>
        <w:t>Ce</w:t>
      </w:r>
      <w:r>
        <w:rPr>
          <w:spacing w:val="1"/>
        </w:rPr>
        <w:t>n</w:t>
      </w:r>
      <w:r>
        <w:t>tre</w:t>
      </w:r>
      <w:r>
        <w:rPr>
          <w:spacing w:val="-8"/>
        </w:rPr>
        <w:t xml:space="preserve"> </w:t>
      </w:r>
      <w:r>
        <w:t>led</w:t>
      </w:r>
      <w:r>
        <w:rPr>
          <w:spacing w:val="-8"/>
        </w:rPr>
        <w:t xml:space="preserve"> </w:t>
      </w:r>
      <w:r>
        <w:rPr>
          <w:spacing w:val="1"/>
        </w:rPr>
        <w:t>t</w:t>
      </w:r>
      <w:r>
        <w:t>h</w:t>
      </w:r>
      <w:r>
        <w:rPr>
          <w:spacing w:val="-2"/>
        </w:rPr>
        <w:t>i</w:t>
      </w:r>
      <w:r>
        <w:t>s</w:t>
      </w:r>
      <w:r>
        <w:rPr>
          <w:spacing w:val="-7"/>
        </w:rPr>
        <w:t xml:space="preserve"> </w:t>
      </w:r>
      <w:r>
        <w:t>p</w:t>
      </w:r>
      <w:r>
        <w:rPr>
          <w:spacing w:val="2"/>
        </w:rPr>
        <w:t>r</w:t>
      </w:r>
      <w:r>
        <w:t>oject</w:t>
      </w:r>
      <w:r>
        <w:rPr>
          <w:spacing w:val="-7"/>
        </w:rPr>
        <w:t xml:space="preserve"> </w:t>
      </w:r>
      <w:r>
        <w:t>wh</w:t>
      </w:r>
      <w:r>
        <w:rPr>
          <w:spacing w:val="-2"/>
        </w:rPr>
        <w:t>i</w:t>
      </w:r>
      <w:r>
        <w:rPr>
          <w:spacing w:val="1"/>
        </w:rPr>
        <w:t>c</w:t>
      </w:r>
      <w:r>
        <w:t>h</w:t>
      </w:r>
      <w:r>
        <w:rPr>
          <w:spacing w:val="-8"/>
        </w:rPr>
        <w:t xml:space="preserve"> </w:t>
      </w:r>
      <w:r>
        <w:t>r</w:t>
      </w:r>
      <w:r>
        <w:rPr>
          <w:spacing w:val="2"/>
        </w:rPr>
        <w:t>e</w:t>
      </w:r>
      <w:r>
        <w:t>as</w:t>
      </w:r>
      <w:r>
        <w:rPr>
          <w:spacing w:val="1"/>
        </w:rPr>
        <w:t>s</w:t>
      </w:r>
      <w:r>
        <w:t>es</w:t>
      </w:r>
      <w:r>
        <w:rPr>
          <w:spacing w:val="1"/>
        </w:rPr>
        <w:t>s</w:t>
      </w:r>
      <w:r>
        <w:t>ed</w:t>
      </w:r>
      <w:r>
        <w:rPr>
          <w:spacing w:val="-8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8"/>
        </w:rPr>
        <w:t xml:space="preserve"> </w:t>
      </w:r>
      <w:r>
        <w:t>loc</w:t>
      </w:r>
      <w:r>
        <w:rPr>
          <w:spacing w:val="1"/>
        </w:rPr>
        <w:t>a</w:t>
      </w:r>
      <w:r>
        <w:t>t</w:t>
      </w:r>
      <w:r>
        <w:rPr>
          <w:spacing w:val="-2"/>
        </w:rPr>
        <w:t>i</w:t>
      </w:r>
      <w:r>
        <w:t>on</w:t>
      </w:r>
      <w:r>
        <w:rPr>
          <w:spacing w:val="-6"/>
        </w:rPr>
        <w:t xml:space="preserve"> </w:t>
      </w:r>
      <w:r>
        <w:t>a</w:t>
      </w:r>
      <w:r>
        <w:rPr>
          <w:spacing w:val="1"/>
        </w:rPr>
        <w:t>n</w:t>
      </w:r>
      <w:r>
        <w:t>d</w:t>
      </w:r>
      <w:r>
        <w:rPr>
          <w:spacing w:val="-8"/>
        </w:rPr>
        <w:t xml:space="preserve"> </w:t>
      </w:r>
      <w:r>
        <w:rPr>
          <w:spacing w:val="3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t>t</w:t>
      </w:r>
      <w:r>
        <w:rPr>
          <w:spacing w:val="1"/>
        </w:rPr>
        <w:t>u</w:t>
      </w:r>
      <w:r>
        <w:t>de</w:t>
      </w:r>
      <w:r>
        <w:rPr>
          <w:w w:val="99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>p</w:t>
      </w:r>
      <w:r>
        <w:t>pro</w:t>
      </w:r>
      <w:r>
        <w:rPr>
          <w:spacing w:val="1"/>
        </w:rPr>
        <w:t>x</w:t>
      </w:r>
      <w:r>
        <w:rPr>
          <w:spacing w:val="-1"/>
        </w:rPr>
        <w:t>i</w:t>
      </w:r>
      <w:r>
        <w:rPr>
          <w:spacing w:val="4"/>
        </w:rPr>
        <w:t>m</w:t>
      </w:r>
      <w:r>
        <w:t>at</w:t>
      </w:r>
      <w:r>
        <w:rPr>
          <w:spacing w:val="-1"/>
        </w:rPr>
        <w:t>e</w:t>
      </w:r>
      <w:r>
        <w:rPr>
          <w:spacing w:val="1"/>
        </w:rPr>
        <w:t>l</w:t>
      </w:r>
      <w:r>
        <w:t>y</w:t>
      </w:r>
      <w:r>
        <w:rPr>
          <w:spacing w:val="-7"/>
        </w:rPr>
        <w:t xml:space="preserve"> </w:t>
      </w:r>
      <w:r>
        <w:t>20</w:t>
      </w:r>
      <w:r>
        <w:rPr>
          <w:spacing w:val="-4"/>
        </w:rPr>
        <w:t xml:space="preserve"> </w:t>
      </w:r>
      <w:r>
        <w:t>0</w:t>
      </w:r>
      <w:r>
        <w:rPr>
          <w:spacing w:val="1"/>
        </w:rPr>
        <w:t>0</w:t>
      </w:r>
      <w:r>
        <w:t>0</w:t>
      </w:r>
      <w:r>
        <w:rPr>
          <w:spacing w:val="-6"/>
        </w:rPr>
        <w:t xml:space="preserve"> </w:t>
      </w:r>
      <w:r>
        <w:rPr>
          <w:spacing w:val="1"/>
        </w:rPr>
        <w:t>h</w:t>
      </w:r>
      <w:r>
        <w:rPr>
          <w:spacing w:val="-1"/>
        </w:rPr>
        <w:t>i</w:t>
      </w:r>
      <w:r>
        <w:rPr>
          <w:spacing w:val="1"/>
        </w:rPr>
        <w:t>s</w:t>
      </w:r>
      <w:r>
        <w:t>tor</w:t>
      </w:r>
      <w:r>
        <w:rPr>
          <w:spacing w:val="-1"/>
        </w:rPr>
        <w:t>i</w:t>
      </w:r>
      <w:r>
        <w:rPr>
          <w:spacing w:val="1"/>
        </w:rPr>
        <w:t>c</w:t>
      </w:r>
      <w:r>
        <w:t>al</w:t>
      </w:r>
      <w:r>
        <w:rPr>
          <w:spacing w:val="-5"/>
        </w:rPr>
        <w:t xml:space="preserve"> </w:t>
      </w:r>
      <w:r>
        <w:t>e</w:t>
      </w:r>
      <w:r>
        <w:rPr>
          <w:spacing w:val="-1"/>
        </w:rPr>
        <w:t>a</w:t>
      </w:r>
      <w:r>
        <w:t>rt</w:t>
      </w:r>
      <w:r>
        <w:rPr>
          <w:spacing w:val="1"/>
        </w:rPr>
        <w:t>h</w:t>
      </w:r>
      <w:r>
        <w:t>q</w:t>
      </w:r>
      <w:r>
        <w:rPr>
          <w:spacing w:val="-1"/>
        </w:rPr>
        <w:t>u</w:t>
      </w:r>
      <w:r>
        <w:t>a</w:t>
      </w:r>
      <w:r>
        <w:rPr>
          <w:spacing w:val="3"/>
        </w:rPr>
        <w:t>k</w:t>
      </w:r>
      <w:r>
        <w:t>es</w:t>
      </w:r>
      <w:r>
        <w:rPr>
          <w:spacing w:val="-5"/>
        </w:rPr>
        <w:t xml:space="preserve"> </w:t>
      </w:r>
      <w:r>
        <w:t>worl</w:t>
      </w:r>
      <w:r>
        <w:rPr>
          <w:spacing w:val="1"/>
        </w:rPr>
        <w:t>d</w:t>
      </w:r>
      <w:r>
        <w:t>w</w:t>
      </w:r>
      <w:r>
        <w:rPr>
          <w:spacing w:val="1"/>
        </w:rPr>
        <w:t>i</w:t>
      </w:r>
      <w:r>
        <w:t>de</w:t>
      </w:r>
      <w:r>
        <w:rPr>
          <w:spacing w:val="-7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rPr>
          <w:spacing w:val="1"/>
        </w:rPr>
        <w:t>p</w:t>
      </w:r>
      <w:r>
        <w:t>art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</w:t>
      </w:r>
      <w:r>
        <w:rPr>
          <w:spacing w:val="1"/>
        </w:rPr>
        <w:t>f</w:t>
      </w:r>
      <w:r>
        <w:rPr>
          <w:spacing w:val="2"/>
        </w:rPr>
        <w:t>f</w:t>
      </w:r>
      <w:r>
        <w:t>ort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-1"/>
        </w:rPr>
        <w:t>e</w:t>
      </w:r>
      <w:r>
        <w:rPr>
          <w:spacing w:val="1"/>
        </w:rPr>
        <w:t>x</w:t>
      </w:r>
      <w:r>
        <w:t>te</w:t>
      </w:r>
      <w:r>
        <w:rPr>
          <w:spacing w:val="-1"/>
        </w:rPr>
        <w:t>n</w:t>
      </w:r>
      <w:r>
        <w:t>d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4"/>
        </w:rPr>
        <w:t xml:space="preserve"> </w:t>
      </w:r>
      <w:r>
        <w:rPr>
          <w:spacing w:val="-1"/>
        </w:rPr>
        <w:t>i</w:t>
      </w:r>
      <w:r>
        <w:rPr>
          <w:spacing w:val="4"/>
        </w:rPr>
        <w:t>m</w:t>
      </w:r>
      <w:r>
        <w:t>pro</w:t>
      </w:r>
      <w:r>
        <w:rPr>
          <w:spacing w:val="-1"/>
        </w:rPr>
        <w:t>v</w:t>
      </w:r>
      <w:r>
        <w:t>e</w:t>
      </w:r>
      <w:r>
        <w:rPr>
          <w:w w:val="99"/>
        </w:rPr>
        <w:t xml:space="preserve"> </w:t>
      </w:r>
      <w:r>
        <w:t>th</w:t>
      </w:r>
      <w:r>
        <w:rPr>
          <w:spacing w:val="-1"/>
        </w:rPr>
        <w:t>ei</w:t>
      </w:r>
      <w:r>
        <w:t>r</w:t>
      </w:r>
      <w:r>
        <w:rPr>
          <w:spacing w:val="-5"/>
        </w:rPr>
        <w:t xml:space="preserve"> </w:t>
      </w:r>
      <w:r>
        <w:t>d</w:t>
      </w:r>
      <w:r>
        <w:rPr>
          <w:spacing w:val="-1"/>
        </w:rPr>
        <w:t>a</w:t>
      </w:r>
      <w:r>
        <w:t>t</w:t>
      </w:r>
      <w:r>
        <w:rPr>
          <w:spacing w:val="1"/>
        </w:rPr>
        <w:t>a</w:t>
      </w:r>
      <w:r>
        <w:t>b</w:t>
      </w:r>
      <w:r>
        <w:rPr>
          <w:spacing w:val="-1"/>
        </w:rPr>
        <w:t>a</w:t>
      </w:r>
      <w:r>
        <w:rPr>
          <w:spacing w:val="1"/>
        </w:rPr>
        <w:t>s</w:t>
      </w:r>
      <w:r>
        <w:t>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se</w:t>
      </w:r>
      <w:r>
        <w:rPr>
          <w:spacing w:val="-2"/>
        </w:rPr>
        <w:t>i</w:t>
      </w:r>
      <w:r>
        <w:rPr>
          <w:spacing w:val="1"/>
        </w:rPr>
        <w:t>s</w:t>
      </w:r>
      <w:r>
        <w:rPr>
          <w:spacing w:val="4"/>
        </w:rPr>
        <w:t>m</w:t>
      </w:r>
      <w:r>
        <w:rPr>
          <w:spacing w:val="-1"/>
        </w:rPr>
        <w:t>i</w:t>
      </w:r>
      <w:r>
        <w:t>c</w:t>
      </w:r>
      <w:r>
        <w:rPr>
          <w:spacing w:val="-6"/>
        </w:rPr>
        <w:t xml:space="preserve"> </w:t>
      </w:r>
      <w:r>
        <w:rPr>
          <w:spacing w:val="-3"/>
        </w:rPr>
        <w:t>e</w:t>
      </w:r>
      <w:r>
        <w:rPr>
          <w:spacing w:val="-2"/>
        </w:rPr>
        <w:t>v</w:t>
      </w:r>
      <w:r>
        <w:t>e</w:t>
      </w:r>
      <w:r>
        <w:rPr>
          <w:spacing w:val="1"/>
        </w:rPr>
        <w:t>n</w:t>
      </w:r>
      <w:r>
        <w:t>ts.</w:t>
      </w:r>
    </w:p>
    <w:p w:rsidR="00390CA3" w:rsidRDefault="00390CA3">
      <w:pPr>
        <w:spacing w:line="291" w:lineRule="auto"/>
        <w:sectPr w:rsidR="00390CA3">
          <w:footerReference w:type="default" r:id="rId58"/>
          <w:pgSz w:w="11907" w:h="16840"/>
          <w:pgMar w:top="1560" w:right="1280" w:bottom="780" w:left="1280" w:header="0" w:footer="585" w:gutter="0"/>
          <w:cols w:space="720"/>
        </w:sect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7" w:line="200" w:lineRule="exact"/>
        <w:rPr>
          <w:sz w:val="20"/>
          <w:szCs w:val="20"/>
        </w:rPr>
      </w:pPr>
    </w:p>
    <w:p w:rsidR="00390CA3" w:rsidRDefault="00BD6A69">
      <w:pPr>
        <w:ind w:left="138" w:right="1060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AU" w:eastAsia="en-AU"/>
        </w:rPr>
        <w:drawing>
          <wp:inline distT="0" distB="0" distL="0" distR="0">
            <wp:extent cx="5756910" cy="6854190"/>
            <wp:effectExtent l="0" t="0" r="0" b="3810"/>
            <wp:docPr id="33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685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CA3" w:rsidRDefault="00390CA3">
      <w:pPr>
        <w:spacing w:before="2" w:line="140" w:lineRule="exact"/>
        <w:rPr>
          <w:sz w:val="14"/>
          <w:szCs w:val="14"/>
        </w:rPr>
      </w:pPr>
    </w:p>
    <w:p w:rsidR="00390CA3" w:rsidRDefault="00BD6A69">
      <w:pPr>
        <w:spacing w:line="326" w:lineRule="auto"/>
        <w:ind w:left="138" w:right="116"/>
        <w:rPr>
          <w:rFonts w:ascii="Arial" w:eastAsia="Arial" w:hAnsi="Arial" w:cs="Arial"/>
          <w:sz w:val="18"/>
          <w:szCs w:val="18"/>
        </w:rPr>
      </w:pPr>
      <w:bookmarkStart w:id="31" w:name="_bookmark10"/>
      <w:bookmarkEnd w:id="31"/>
      <w:r>
        <w:rPr>
          <w:rFonts w:ascii="Arial" w:eastAsia="Arial" w:hAnsi="Arial" w:cs="Arial"/>
          <w:i/>
          <w:sz w:val="18"/>
          <w:szCs w:val="18"/>
        </w:rPr>
        <w:t>F</w:t>
      </w:r>
      <w:r>
        <w:rPr>
          <w:rFonts w:ascii="Arial" w:eastAsia="Arial" w:hAnsi="Arial" w:cs="Arial"/>
          <w:i/>
          <w:spacing w:val="1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gure</w:t>
      </w:r>
      <w:r>
        <w:rPr>
          <w:rFonts w:ascii="Arial" w:eastAsia="Arial" w:hAnsi="Arial" w:cs="Arial"/>
          <w:i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14: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The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 xml:space="preserve">two </w:t>
      </w:r>
      <w:r>
        <w:rPr>
          <w:rFonts w:ascii="Arial" w:eastAsia="Arial" w:hAnsi="Arial" w:cs="Arial"/>
          <w:i/>
          <w:spacing w:val="-1"/>
          <w:sz w:val="18"/>
          <w:szCs w:val="18"/>
        </w:rPr>
        <w:t>s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a</w:t>
      </w:r>
      <w:r>
        <w:rPr>
          <w:rFonts w:ascii="Arial" w:eastAsia="Arial" w:hAnsi="Arial" w:cs="Arial"/>
          <w:i/>
          <w:spacing w:val="-2"/>
          <w:sz w:val="18"/>
          <w:szCs w:val="18"/>
        </w:rPr>
        <w:t>l</w:t>
      </w:r>
      <w:r>
        <w:rPr>
          <w:rFonts w:ascii="Arial" w:eastAsia="Arial" w:hAnsi="Arial" w:cs="Arial"/>
          <w:i/>
          <w:sz w:val="18"/>
          <w:szCs w:val="18"/>
        </w:rPr>
        <w:t>es</w:t>
      </w:r>
      <w:r>
        <w:rPr>
          <w:rFonts w:ascii="Arial" w:eastAsia="Arial" w:hAnsi="Arial" w:cs="Arial"/>
          <w:i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o</w:t>
      </w:r>
      <w:r>
        <w:rPr>
          <w:rFonts w:ascii="Arial" w:eastAsia="Arial" w:hAnsi="Arial" w:cs="Arial"/>
          <w:i/>
          <w:spacing w:val="-4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>pared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i</w:t>
      </w:r>
      <w:r>
        <w:rPr>
          <w:rFonts w:ascii="Arial" w:eastAsia="Arial" w:hAnsi="Arial" w:cs="Arial"/>
          <w:i/>
          <w:spacing w:val="-2"/>
          <w:sz w:val="18"/>
          <w:szCs w:val="18"/>
        </w:rPr>
        <w:t>d</w:t>
      </w:r>
      <w:r>
        <w:rPr>
          <w:rFonts w:ascii="Arial" w:eastAsia="Arial" w:hAnsi="Arial" w:cs="Arial"/>
          <w:i/>
          <w:sz w:val="18"/>
          <w:szCs w:val="18"/>
        </w:rPr>
        <w:t xml:space="preserve">e </w:t>
      </w:r>
      <w:r>
        <w:rPr>
          <w:rFonts w:ascii="Arial" w:eastAsia="Arial" w:hAnsi="Arial" w:cs="Arial"/>
          <w:i/>
          <w:spacing w:val="-2"/>
          <w:sz w:val="18"/>
          <w:szCs w:val="18"/>
        </w:rPr>
        <w:t>b</w:t>
      </w:r>
      <w:r>
        <w:rPr>
          <w:rFonts w:ascii="Arial" w:eastAsia="Arial" w:hAnsi="Arial" w:cs="Arial"/>
          <w:i/>
          <w:sz w:val="18"/>
          <w:szCs w:val="18"/>
        </w:rPr>
        <w:t>y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-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ide,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a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hort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l</w:t>
      </w:r>
      <w:r>
        <w:rPr>
          <w:rFonts w:ascii="Arial" w:eastAsia="Arial" w:hAnsi="Arial" w:cs="Arial"/>
          <w:i/>
          <w:spacing w:val="-2"/>
          <w:sz w:val="18"/>
          <w:szCs w:val="18"/>
        </w:rPr>
        <w:t>i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t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of re</w:t>
      </w:r>
      <w:r>
        <w:rPr>
          <w:rFonts w:ascii="Arial" w:eastAsia="Arial" w:hAnsi="Arial" w:cs="Arial"/>
          <w:i/>
          <w:spacing w:val="-2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ent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eart</w:t>
      </w:r>
      <w:r>
        <w:rPr>
          <w:rFonts w:ascii="Arial" w:eastAsia="Arial" w:hAnsi="Arial" w:cs="Arial"/>
          <w:i/>
          <w:spacing w:val="-2"/>
          <w:sz w:val="18"/>
          <w:szCs w:val="18"/>
        </w:rPr>
        <w:t>h</w:t>
      </w:r>
      <w:r>
        <w:rPr>
          <w:rFonts w:ascii="Arial" w:eastAsia="Arial" w:hAnsi="Arial" w:cs="Arial"/>
          <w:i/>
          <w:sz w:val="18"/>
          <w:szCs w:val="18"/>
        </w:rPr>
        <w:t>qu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pacing w:val="1"/>
          <w:sz w:val="18"/>
          <w:szCs w:val="18"/>
        </w:rPr>
        <w:t>k</w:t>
      </w:r>
      <w:r>
        <w:rPr>
          <w:rFonts w:ascii="Arial" w:eastAsia="Arial" w:hAnsi="Arial" w:cs="Arial"/>
          <w:i/>
          <w:sz w:val="18"/>
          <w:szCs w:val="18"/>
        </w:rPr>
        <w:t>es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and</w:t>
      </w:r>
      <w:r>
        <w:rPr>
          <w:rFonts w:ascii="Arial" w:eastAsia="Arial" w:hAnsi="Arial" w:cs="Arial"/>
          <w:i/>
          <w:spacing w:val="5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the</w:t>
      </w:r>
      <w:r>
        <w:rPr>
          <w:rFonts w:ascii="Arial" w:eastAsia="Arial" w:hAnsi="Arial" w:cs="Arial"/>
          <w:i/>
          <w:spacing w:val="-4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a</w:t>
      </w:r>
      <w:r>
        <w:rPr>
          <w:rFonts w:ascii="Arial" w:eastAsia="Arial" w:hAnsi="Arial" w:cs="Arial"/>
          <w:i/>
          <w:spacing w:val="1"/>
          <w:sz w:val="18"/>
          <w:szCs w:val="18"/>
        </w:rPr>
        <w:t>v</w:t>
      </w:r>
      <w:r>
        <w:rPr>
          <w:rFonts w:ascii="Arial" w:eastAsia="Arial" w:hAnsi="Arial" w:cs="Arial"/>
          <w:i/>
          <w:sz w:val="18"/>
          <w:szCs w:val="18"/>
        </w:rPr>
        <w:t>er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z w:val="18"/>
          <w:szCs w:val="18"/>
        </w:rPr>
        <w:t xml:space="preserve">ge </w:t>
      </w:r>
      <w:r>
        <w:rPr>
          <w:rFonts w:ascii="Arial" w:eastAsia="Arial" w:hAnsi="Arial" w:cs="Arial"/>
          <w:i/>
          <w:spacing w:val="-2"/>
          <w:sz w:val="18"/>
          <w:szCs w:val="18"/>
        </w:rPr>
        <w:t>n</w:t>
      </w:r>
      <w:r>
        <w:rPr>
          <w:rFonts w:ascii="Arial" w:eastAsia="Arial" w:hAnsi="Arial" w:cs="Arial"/>
          <w:i/>
          <w:sz w:val="18"/>
          <w:szCs w:val="18"/>
        </w:rPr>
        <w:t>u</w:t>
      </w:r>
      <w:r>
        <w:rPr>
          <w:rFonts w:ascii="Arial" w:eastAsia="Arial" w:hAnsi="Arial" w:cs="Arial"/>
          <w:i/>
          <w:spacing w:val="-2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>ber of earth</w:t>
      </w:r>
      <w:r>
        <w:rPr>
          <w:rFonts w:ascii="Arial" w:eastAsia="Arial" w:hAnsi="Arial" w:cs="Arial"/>
          <w:i/>
          <w:spacing w:val="-2"/>
          <w:sz w:val="18"/>
          <w:szCs w:val="18"/>
        </w:rPr>
        <w:t>q</w:t>
      </w:r>
      <w:r>
        <w:rPr>
          <w:rFonts w:ascii="Arial" w:eastAsia="Arial" w:hAnsi="Arial" w:cs="Arial"/>
          <w:i/>
          <w:sz w:val="18"/>
          <w:szCs w:val="18"/>
        </w:rPr>
        <w:t>ua</w:t>
      </w:r>
      <w:r>
        <w:rPr>
          <w:rFonts w:ascii="Arial" w:eastAsia="Arial" w:hAnsi="Arial" w:cs="Arial"/>
          <w:i/>
          <w:spacing w:val="-2"/>
          <w:sz w:val="18"/>
          <w:szCs w:val="18"/>
        </w:rPr>
        <w:t>k</w:t>
      </w:r>
      <w:r>
        <w:rPr>
          <w:rFonts w:ascii="Arial" w:eastAsia="Arial" w:hAnsi="Arial" w:cs="Arial"/>
          <w:i/>
          <w:sz w:val="18"/>
          <w:szCs w:val="18"/>
        </w:rPr>
        <w:t xml:space="preserve">es of 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z w:val="18"/>
          <w:szCs w:val="18"/>
        </w:rPr>
        <w:t>a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 xml:space="preserve">h </w:t>
      </w:r>
      <w:r>
        <w:rPr>
          <w:rFonts w:ascii="Arial" w:eastAsia="Arial" w:hAnsi="Arial" w:cs="Arial"/>
          <w:i/>
          <w:spacing w:val="-1"/>
          <w:sz w:val="18"/>
          <w:szCs w:val="18"/>
        </w:rPr>
        <w:t>m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z w:val="18"/>
          <w:szCs w:val="18"/>
        </w:rPr>
        <w:t>gni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z w:val="18"/>
          <w:szCs w:val="18"/>
        </w:rPr>
        <w:t>u</w:t>
      </w:r>
      <w:r>
        <w:rPr>
          <w:rFonts w:ascii="Arial" w:eastAsia="Arial" w:hAnsi="Arial" w:cs="Arial"/>
          <w:i/>
          <w:spacing w:val="-2"/>
          <w:sz w:val="18"/>
          <w:szCs w:val="18"/>
        </w:rPr>
        <w:t>d</w:t>
      </w:r>
      <w:r>
        <w:rPr>
          <w:rFonts w:ascii="Arial" w:eastAsia="Arial" w:hAnsi="Arial" w:cs="Arial"/>
          <w:i/>
          <w:sz w:val="18"/>
          <w:szCs w:val="18"/>
        </w:rPr>
        <w:t>e</w:t>
      </w:r>
      <w:r>
        <w:rPr>
          <w:rFonts w:ascii="Arial" w:eastAsia="Arial" w:hAnsi="Arial" w:cs="Arial"/>
          <w:i/>
          <w:spacing w:val="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that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o</w:t>
      </w:r>
      <w:r>
        <w:rPr>
          <w:rFonts w:ascii="Arial" w:eastAsia="Arial" w:hAnsi="Arial" w:cs="Arial"/>
          <w:i/>
          <w:spacing w:val="-2"/>
          <w:sz w:val="18"/>
          <w:szCs w:val="18"/>
        </w:rPr>
        <w:t>c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ur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 xml:space="preserve">per </w:t>
      </w:r>
      <w:r>
        <w:rPr>
          <w:rFonts w:ascii="Arial" w:eastAsia="Arial" w:hAnsi="Arial" w:cs="Arial"/>
          <w:i/>
          <w:spacing w:val="-1"/>
          <w:sz w:val="18"/>
          <w:szCs w:val="18"/>
        </w:rPr>
        <w:t>y</w:t>
      </w:r>
      <w:r>
        <w:rPr>
          <w:rFonts w:ascii="Arial" w:eastAsia="Arial" w:hAnsi="Arial" w:cs="Arial"/>
          <w:i/>
          <w:sz w:val="18"/>
          <w:szCs w:val="18"/>
        </w:rPr>
        <w:t>ear.</w:t>
      </w:r>
    </w:p>
    <w:p w:rsidR="00390CA3" w:rsidRDefault="00390CA3">
      <w:pPr>
        <w:spacing w:line="326" w:lineRule="auto"/>
        <w:rPr>
          <w:rFonts w:ascii="Arial" w:eastAsia="Arial" w:hAnsi="Arial" w:cs="Arial"/>
          <w:sz w:val="18"/>
          <w:szCs w:val="18"/>
        </w:rPr>
        <w:sectPr w:rsidR="00390CA3">
          <w:footerReference w:type="default" r:id="rId60"/>
          <w:pgSz w:w="11907" w:h="16840"/>
          <w:pgMar w:top="1560" w:right="1280" w:bottom="780" w:left="1280" w:header="0" w:footer="585" w:gutter="0"/>
          <w:cols w:space="720"/>
        </w:sectPr>
      </w:pPr>
    </w:p>
    <w:p w:rsidR="00390CA3" w:rsidRDefault="00390CA3">
      <w:pPr>
        <w:spacing w:before="2" w:line="140" w:lineRule="exact"/>
        <w:rPr>
          <w:sz w:val="14"/>
          <w:szCs w:val="14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pStyle w:val="Heading2"/>
        <w:spacing w:before="61"/>
        <w:ind w:right="150"/>
      </w:pPr>
      <w:bookmarkStart w:id="32" w:name="_TOC_250031"/>
      <w:r>
        <w:t>I</w:t>
      </w:r>
      <w:r>
        <w:rPr>
          <w:spacing w:val="1"/>
        </w:rPr>
        <w:t>n</w:t>
      </w:r>
      <w:r>
        <w:t>tensity</w:t>
      </w:r>
      <w:r>
        <w:rPr>
          <w:spacing w:val="-3"/>
        </w:rPr>
        <w:t xml:space="preserve"> </w:t>
      </w:r>
      <w:r>
        <w:rPr>
          <w:spacing w:val="1"/>
        </w:rPr>
        <w:t>s</w:t>
      </w:r>
      <w:r>
        <w:t>ca</w:t>
      </w:r>
      <w:r>
        <w:rPr>
          <w:spacing w:val="-2"/>
        </w:rPr>
        <w:t>l</w:t>
      </w:r>
      <w:bookmarkEnd w:id="32"/>
      <w:r>
        <w:t>e</w:t>
      </w:r>
    </w:p>
    <w:p w:rsidR="00390CA3" w:rsidRDefault="00390CA3">
      <w:pPr>
        <w:spacing w:before="19" w:line="200" w:lineRule="exact"/>
        <w:rPr>
          <w:sz w:val="20"/>
          <w:szCs w:val="20"/>
        </w:rPr>
      </w:pPr>
    </w:p>
    <w:p w:rsidR="00390CA3" w:rsidRDefault="00BD6A69">
      <w:pPr>
        <w:pStyle w:val="BodyText"/>
        <w:ind w:right="150"/>
      </w:pPr>
      <w:r>
        <w:rPr>
          <w:spacing w:val="3"/>
        </w:rPr>
        <w:t>T</w:t>
      </w:r>
      <w:r>
        <w:t>he</w:t>
      </w:r>
      <w:r>
        <w:rPr>
          <w:spacing w:val="-7"/>
        </w:rPr>
        <w:t xml:space="preserve"> </w:t>
      </w:r>
      <w:r>
        <w:t>se</w:t>
      </w:r>
      <w:r>
        <w:rPr>
          <w:spacing w:val="-2"/>
        </w:rPr>
        <w:t>v</w:t>
      </w:r>
      <w:r>
        <w:t>eri</w:t>
      </w:r>
      <w:r>
        <w:rPr>
          <w:spacing w:val="4"/>
        </w:rPr>
        <w:t>t</w:t>
      </w:r>
      <w:r>
        <w:t>y</w:t>
      </w:r>
      <w:r>
        <w:rPr>
          <w:spacing w:val="-9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6"/>
        </w:rPr>
        <w:t xml:space="preserve"> </w:t>
      </w:r>
      <w:r>
        <w:t>sh</w:t>
      </w:r>
      <w:r>
        <w:rPr>
          <w:spacing w:val="-1"/>
        </w:rPr>
        <w:t>a</w:t>
      </w:r>
      <w:r>
        <w:rPr>
          <w:spacing w:val="3"/>
        </w:rPr>
        <w:t>k</w:t>
      </w:r>
      <w:r>
        <w:rPr>
          <w:spacing w:val="-1"/>
        </w:rPr>
        <w:t>i</w:t>
      </w:r>
      <w:r>
        <w:t>ng</w:t>
      </w:r>
      <w:r>
        <w:rPr>
          <w:spacing w:val="-6"/>
        </w:rPr>
        <w:t xml:space="preserve"> </w:t>
      </w:r>
      <w:r>
        <w:rPr>
          <w:spacing w:val="1"/>
        </w:rPr>
        <w:t>c</w:t>
      </w:r>
      <w:r>
        <w:t>a</w:t>
      </w:r>
      <w:r>
        <w:rPr>
          <w:spacing w:val="-1"/>
        </w:rPr>
        <w:t>u</w:t>
      </w:r>
      <w:r>
        <w:rPr>
          <w:spacing w:val="1"/>
        </w:rPr>
        <w:t>s</w:t>
      </w:r>
      <w:r>
        <w:t>ed</w:t>
      </w:r>
      <w:r>
        <w:rPr>
          <w:spacing w:val="-6"/>
        </w:rPr>
        <w:t xml:space="preserve"> </w:t>
      </w:r>
      <w:r>
        <w:rPr>
          <w:spacing w:val="4"/>
        </w:rPr>
        <w:t>b</w:t>
      </w:r>
      <w:r>
        <w:t>y</w:t>
      </w:r>
      <w:r>
        <w:rPr>
          <w:spacing w:val="-9"/>
        </w:rPr>
        <w:t xml:space="preserve"> </w:t>
      </w:r>
      <w:r>
        <w:rPr>
          <w:spacing w:val="1"/>
        </w:rPr>
        <w:t>a</w:t>
      </w:r>
      <w:r>
        <w:t>n</w:t>
      </w:r>
      <w:r>
        <w:rPr>
          <w:spacing w:val="-6"/>
        </w:rPr>
        <w:t xml:space="preserve"> </w:t>
      </w:r>
      <w:r>
        <w:rPr>
          <w:spacing w:val="1"/>
        </w:rPr>
        <w:t>e</w:t>
      </w:r>
      <w:r>
        <w:t>arth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7"/>
        </w:rPr>
        <w:t xml:space="preserve"> </w:t>
      </w:r>
      <w:r>
        <w:rPr>
          <w:spacing w:val="-1"/>
        </w:rPr>
        <w:t>d</w:t>
      </w:r>
      <w:r>
        <w:t>e</w:t>
      </w:r>
      <w:r>
        <w:rPr>
          <w:spacing w:val="-1"/>
        </w:rPr>
        <w:t>p</w:t>
      </w:r>
      <w:r>
        <w:t>e</w:t>
      </w:r>
      <w:r>
        <w:rPr>
          <w:spacing w:val="1"/>
        </w:rPr>
        <w:t>n</w:t>
      </w:r>
      <w:r>
        <w:t xml:space="preserve">ds </w:t>
      </w:r>
      <w:r>
        <w:rPr>
          <w:spacing w:val="-1"/>
        </w:rPr>
        <w:t>on:</w:t>
      </w:r>
    </w:p>
    <w:p w:rsidR="00390CA3" w:rsidRDefault="00390CA3">
      <w:pPr>
        <w:spacing w:before="7" w:line="220" w:lineRule="exact"/>
      </w:pPr>
    </w:p>
    <w:p w:rsidR="00390CA3" w:rsidRDefault="00BD6A69">
      <w:pPr>
        <w:pStyle w:val="BodyText"/>
        <w:numPr>
          <w:ilvl w:val="2"/>
          <w:numId w:val="17"/>
        </w:numPr>
        <w:tabs>
          <w:tab w:val="left" w:pos="705"/>
        </w:tabs>
        <w:ind w:left="705"/>
      </w:pPr>
      <w:r>
        <w:t>the</w:t>
      </w:r>
      <w:r>
        <w:rPr>
          <w:spacing w:val="-7"/>
        </w:rPr>
        <w:t xml:space="preserve"> </w:t>
      </w:r>
      <w:r>
        <w:rPr>
          <w:spacing w:val="1"/>
        </w:rPr>
        <w:t>d</w:t>
      </w:r>
      <w:r>
        <w:rPr>
          <w:spacing w:val="-1"/>
        </w:rPr>
        <w:t>i</w:t>
      </w:r>
      <w:r>
        <w:rPr>
          <w:spacing w:val="1"/>
        </w:rPr>
        <w:t>s</w:t>
      </w:r>
      <w:r>
        <w:t>ta</w:t>
      </w:r>
      <w:r>
        <w:rPr>
          <w:spacing w:val="-1"/>
        </w:rPr>
        <w:t>n</w:t>
      </w:r>
      <w:r>
        <w:rPr>
          <w:spacing w:val="1"/>
        </w:rPr>
        <w:t>c</w:t>
      </w:r>
      <w:r>
        <w:t>e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4"/>
        </w:rPr>
        <w:t xml:space="preserve"> </w:t>
      </w:r>
      <w:r>
        <w:t>o</w:t>
      </w:r>
      <w:r>
        <w:rPr>
          <w:spacing w:val="-1"/>
        </w:rPr>
        <w:t>b</w:t>
      </w:r>
      <w:r>
        <w:rPr>
          <w:spacing w:val="1"/>
        </w:rPr>
        <w:t>s</w:t>
      </w:r>
      <w:r>
        <w:t>er</w:t>
      </w:r>
      <w:r>
        <w:rPr>
          <w:spacing w:val="1"/>
        </w:rPr>
        <w:t>ve</w:t>
      </w:r>
      <w:r>
        <w:t>r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t>r</w:t>
      </w:r>
      <w:r>
        <w:rPr>
          <w:spacing w:val="-3"/>
        </w:rPr>
        <w:t>o</w:t>
      </w:r>
      <w:r>
        <w:t>m</w:t>
      </w:r>
      <w:r>
        <w:rPr>
          <w:spacing w:val="-2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e</w:t>
      </w:r>
      <w:r>
        <w:t>p</w:t>
      </w:r>
      <w:r>
        <w:rPr>
          <w:spacing w:val="-2"/>
        </w:rPr>
        <w:t>i</w:t>
      </w:r>
      <w:r>
        <w:rPr>
          <w:spacing w:val="1"/>
        </w:rPr>
        <w:t>c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3"/>
        </w:rPr>
        <w:t>r</w:t>
      </w:r>
      <w:r>
        <w:t>e,</w:t>
      </w:r>
    </w:p>
    <w:p w:rsidR="00390CA3" w:rsidRDefault="00BD6A69">
      <w:pPr>
        <w:pStyle w:val="BodyText"/>
        <w:numPr>
          <w:ilvl w:val="2"/>
          <w:numId w:val="17"/>
        </w:numPr>
        <w:tabs>
          <w:tab w:val="left" w:pos="705"/>
        </w:tabs>
        <w:spacing w:before="95"/>
        <w:ind w:left="705"/>
      </w:pPr>
      <w:r>
        <w:t>the</w:t>
      </w:r>
      <w:r>
        <w:rPr>
          <w:spacing w:val="-7"/>
        </w:rPr>
        <w:t xml:space="preserve"> </w:t>
      </w:r>
      <w:r>
        <w:rPr>
          <w:spacing w:val="1"/>
        </w:rPr>
        <w:t>d</w:t>
      </w:r>
      <w:r>
        <w:t>e</w:t>
      </w:r>
      <w:r>
        <w:rPr>
          <w:spacing w:val="-1"/>
        </w:rPr>
        <w:t>p</w:t>
      </w:r>
      <w:r>
        <w:rPr>
          <w:spacing w:val="2"/>
        </w:rPr>
        <w:t>t</w:t>
      </w:r>
      <w:r>
        <w:t>h</w:t>
      </w:r>
      <w:r>
        <w:rPr>
          <w:spacing w:val="-6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4"/>
        </w:rPr>
        <w:t xml:space="preserve"> </w:t>
      </w:r>
      <w:r>
        <w:t>e</w:t>
      </w:r>
      <w:r>
        <w:rPr>
          <w:spacing w:val="-1"/>
        </w:rPr>
        <w:t>a</w:t>
      </w:r>
      <w:r>
        <w:t>rt</w:t>
      </w:r>
      <w:r>
        <w:rPr>
          <w:spacing w:val="1"/>
        </w:rPr>
        <w:t>h</w:t>
      </w:r>
      <w:r>
        <w:t>q</w:t>
      </w:r>
      <w:r>
        <w:rPr>
          <w:spacing w:val="-1"/>
        </w:rPr>
        <w:t>u</w:t>
      </w:r>
      <w:r>
        <w:t>a</w:t>
      </w:r>
      <w:r>
        <w:rPr>
          <w:spacing w:val="3"/>
        </w:rPr>
        <w:t>k</w:t>
      </w:r>
      <w:r>
        <w:t>e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t>ocus,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t>nd</w:t>
      </w:r>
    </w:p>
    <w:p w:rsidR="00390CA3" w:rsidRDefault="00BD6A69">
      <w:pPr>
        <w:numPr>
          <w:ilvl w:val="2"/>
          <w:numId w:val="17"/>
        </w:numPr>
        <w:tabs>
          <w:tab w:val="left" w:pos="705"/>
        </w:tabs>
        <w:spacing w:before="93"/>
        <w:ind w:left="70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the</w:t>
      </w:r>
      <w:r>
        <w:rPr>
          <w:rFonts w:ascii="Arial" w:eastAsia="Arial" w:hAnsi="Arial" w:cs="Arial"/>
          <w:spacing w:val="-8"/>
          <w:sz w:val="20"/>
          <w:szCs w:val="20"/>
        </w:rPr>
        <w:t xml:space="preserve"> </w:t>
      </w:r>
      <w:r>
        <w:rPr>
          <w:rFonts w:ascii="Arial" w:eastAsia="Arial" w:hAnsi="Arial" w:cs="Arial"/>
          <w:spacing w:val="-1"/>
          <w:sz w:val="20"/>
          <w:szCs w:val="20"/>
        </w:rPr>
        <w:t>l</w:t>
      </w:r>
      <w:r>
        <w:rPr>
          <w:rFonts w:ascii="Arial" w:eastAsia="Arial" w:hAnsi="Arial" w:cs="Arial"/>
          <w:sz w:val="20"/>
          <w:szCs w:val="20"/>
        </w:rPr>
        <w:t>ocal</w:t>
      </w:r>
      <w:r>
        <w:rPr>
          <w:rFonts w:ascii="Arial" w:eastAsia="Arial" w:hAnsi="Arial" w:cs="Arial"/>
          <w:spacing w:val="-7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bCs/>
          <w:sz w:val="20"/>
          <w:szCs w:val="20"/>
        </w:rPr>
        <w:t>topog</w:t>
      </w:r>
      <w:r>
        <w:rPr>
          <w:rFonts w:ascii="Arial" w:eastAsia="Arial" w:hAnsi="Arial" w:cs="Arial"/>
          <w:b/>
          <w:bCs/>
          <w:spacing w:val="-1"/>
          <w:sz w:val="20"/>
          <w:szCs w:val="20"/>
        </w:rPr>
        <w:t>r</w:t>
      </w:r>
      <w:r>
        <w:rPr>
          <w:rFonts w:ascii="Arial" w:eastAsia="Arial" w:hAnsi="Arial" w:cs="Arial"/>
          <w:b/>
          <w:bCs/>
          <w:sz w:val="20"/>
          <w:szCs w:val="20"/>
        </w:rPr>
        <w:t>ap</w:t>
      </w:r>
      <w:r>
        <w:rPr>
          <w:rFonts w:ascii="Arial" w:eastAsia="Arial" w:hAnsi="Arial" w:cs="Arial"/>
          <w:b/>
          <w:bCs/>
          <w:spacing w:val="3"/>
          <w:sz w:val="20"/>
          <w:szCs w:val="20"/>
        </w:rPr>
        <w:t>h</w:t>
      </w:r>
      <w:r>
        <w:rPr>
          <w:rFonts w:ascii="Arial" w:eastAsia="Arial" w:hAnsi="Arial" w:cs="Arial"/>
          <w:b/>
          <w:bCs/>
          <w:sz w:val="20"/>
          <w:szCs w:val="20"/>
        </w:rPr>
        <w:t>y</w:t>
      </w:r>
      <w:r>
        <w:rPr>
          <w:rFonts w:ascii="Arial" w:eastAsia="Arial" w:hAnsi="Arial" w:cs="Arial"/>
          <w:b/>
          <w:bCs/>
          <w:spacing w:val="-10"/>
          <w:sz w:val="20"/>
          <w:szCs w:val="20"/>
        </w:rPr>
        <w:t xml:space="preserve"> </w:t>
      </w:r>
      <w:r>
        <w:rPr>
          <w:rFonts w:ascii="Arial" w:eastAsia="Arial" w:hAnsi="Arial" w:cs="Arial"/>
          <w:spacing w:val="1"/>
          <w:sz w:val="20"/>
          <w:szCs w:val="20"/>
        </w:rPr>
        <w:t>a</w:t>
      </w:r>
      <w:r>
        <w:rPr>
          <w:rFonts w:ascii="Arial" w:eastAsia="Arial" w:hAnsi="Arial" w:cs="Arial"/>
          <w:sz w:val="20"/>
          <w:szCs w:val="20"/>
        </w:rPr>
        <w:t>nd</w:t>
      </w:r>
      <w:r>
        <w:rPr>
          <w:rFonts w:ascii="Arial" w:eastAsia="Arial" w:hAnsi="Arial" w:cs="Arial"/>
          <w:spacing w:val="-7"/>
          <w:sz w:val="20"/>
          <w:szCs w:val="20"/>
        </w:rPr>
        <w:t xml:space="preserve"> </w:t>
      </w:r>
      <w:r>
        <w:rPr>
          <w:rFonts w:ascii="Arial" w:eastAsia="Arial" w:hAnsi="Arial" w:cs="Arial"/>
          <w:sz w:val="20"/>
          <w:szCs w:val="20"/>
        </w:rPr>
        <w:t>grou</w:t>
      </w:r>
      <w:r>
        <w:rPr>
          <w:rFonts w:ascii="Arial" w:eastAsia="Arial" w:hAnsi="Arial" w:cs="Arial"/>
          <w:spacing w:val="1"/>
          <w:sz w:val="20"/>
          <w:szCs w:val="20"/>
        </w:rPr>
        <w:t>n</w:t>
      </w:r>
      <w:r>
        <w:rPr>
          <w:rFonts w:ascii="Arial" w:eastAsia="Arial" w:hAnsi="Arial" w:cs="Arial"/>
          <w:sz w:val="20"/>
          <w:szCs w:val="20"/>
        </w:rPr>
        <w:t>d</w:t>
      </w:r>
      <w:r>
        <w:rPr>
          <w:rFonts w:ascii="Arial" w:eastAsia="Arial" w:hAnsi="Arial" w:cs="Arial"/>
          <w:spacing w:val="-8"/>
          <w:sz w:val="20"/>
          <w:szCs w:val="20"/>
        </w:rPr>
        <w:t xml:space="preserve"> </w:t>
      </w:r>
      <w:r>
        <w:rPr>
          <w:rFonts w:ascii="Arial" w:eastAsia="Arial" w:hAnsi="Arial" w:cs="Arial"/>
          <w:sz w:val="20"/>
          <w:szCs w:val="20"/>
        </w:rPr>
        <w:t>co</w:t>
      </w:r>
      <w:r>
        <w:rPr>
          <w:rFonts w:ascii="Arial" w:eastAsia="Arial" w:hAnsi="Arial" w:cs="Arial"/>
          <w:spacing w:val="-1"/>
          <w:sz w:val="20"/>
          <w:szCs w:val="20"/>
        </w:rPr>
        <w:t>n</w:t>
      </w:r>
      <w:r>
        <w:rPr>
          <w:rFonts w:ascii="Arial" w:eastAsia="Arial" w:hAnsi="Arial" w:cs="Arial"/>
          <w:spacing w:val="1"/>
          <w:sz w:val="20"/>
          <w:szCs w:val="20"/>
        </w:rPr>
        <w:t>d</w:t>
      </w:r>
      <w:r>
        <w:rPr>
          <w:rFonts w:ascii="Arial" w:eastAsia="Arial" w:hAnsi="Arial" w:cs="Arial"/>
          <w:spacing w:val="-1"/>
          <w:sz w:val="20"/>
          <w:szCs w:val="20"/>
        </w:rPr>
        <w:t>i</w:t>
      </w:r>
      <w:r>
        <w:rPr>
          <w:rFonts w:ascii="Arial" w:eastAsia="Arial" w:hAnsi="Arial" w:cs="Arial"/>
          <w:spacing w:val="2"/>
          <w:sz w:val="20"/>
          <w:szCs w:val="20"/>
        </w:rPr>
        <w:t>t</w:t>
      </w:r>
      <w:r>
        <w:rPr>
          <w:rFonts w:ascii="Arial" w:eastAsia="Arial" w:hAnsi="Arial" w:cs="Arial"/>
          <w:spacing w:val="-1"/>
          <w:sz w:val="20"/>
          <w:szCs w:val="20"/>
        </w:rPr>
        <w:t>i</w:t>
      </w:r>
      <w:r>
        <w:rPr>
          <w:rFonts w:ascii="Arial" w:eastAsia="Arial" w:hAnsi="Arial" w:cs="Arial"/>
          <w:sz w:val="20"/>
          <w:szCs w:val="20"/>
        </w:rPr>
        <w:t>o</w:t>
      </w:r>
      <w:r>
        <w:rPr>
          <w:rFonts w:ascii="Arial" w:eastAsia="Arial" w:hAnsi="Arial" w:cs="Arial"/>
          <w:spacing w:val="-1"/>
          <w:sz w:val="20"/>
          <w:szCs w:val="20"/>
        </w:rPr>
        <w:t>n</w:t>
      </w:r>
      <w:r>
        <w:rPr>
          <w:rFonts w:ascii="Arial" w:eastAsia="Arial" w:hAnsi="Arial" w:cs="Arial"/>
          <w:spacing w:val="1"/>
          <w:sz w:val="20"/>
          <w:szCs w:val="20"/>
        </w:rPr>
        <w:t>s</w:t>
      </w:r>
      <w:r>
        <w:rPr>
          <w:rFonts w:ascii="Arial" w:eastAsia="Arial" w:hAnsi="Arial" w:cs="Arial"/>
          <w:sz w:val="20"/>
          <w:szCs w:val="20"/>
        </w:rPr>
        <w:t>.</w:t>
      </w:r>
    </w:p>
    <w:p w:rsidR="00390CA3" w:rsidRDefault="00390CA3">
      <w:pPr>
        <w:spacing w:before="17" w:line="200" w:lineRule="exact"/>
        <w:rPr>
          <w:sz w:val="20"/>
          <w:szCs w:val="20"/>
        </w:rPr>
      </w:pPr>
    </w:p>
    <w:p w:rsidR="00390CA3" w:rsidRDefault="00BD6A69">
      <w:pPr>
        <w:pStyle w:val="BodyText"/>
        <w:spacing w:line="291" w:lineRule="auto"/>
        <w:ind w:right="204"/>
      </w:pPr>
      <w:r>
        <w:rPr>
          <w:spacing w:val="3"/>
        </w:rPr>
        <w:t>T</w:t>
      </w:r>
      <w:r>
        <w:t>he</w:t>
      </w:r>
      <w:r>
        <w:rPr>
          <w:spacing w:val="-6"/>
        </w:rPr>
        <w:t xml:space="preserve"> </w:t>
      </w:r>
      <w:r>
        <w:t>M</w:t>
      </w:r>
      <w:r>
        <w:rPr>
          <w:spacing w:val="-1"/>
        </w:rPr>
        <w:t>o</w:t>
      </w:r>
      <w:r>
        <w:t>d</w:t>
      </w:r>
      <w:r>
        <w:rPr>
          <w:spacing w:val="-2"/>
        </w:rPr>
        <w:t>i</w:t>
      </w:r>
      <w:r>
        <w:rPr>
          <w:spacing w:val="2"/>
        </w:rPr>
        <w:t>f</w:t>
      </w:r>
      <w:r>
        <w:rPr>
          <w:spacing w:val="-1"/>
        </w:rPr>
        <w:t>i</w:t>
      </w:r>
      <w:r>
        <w:rPr>
          <w:spacing w:val="1"/>
        </w:rPr>
        <w:t>e</w:t>
      </w:r>
      <w:r>
        <w:t>d</w:t>
      </w:r>
      <w:r>
        <w:rPr>
          <w:spacing w:val="-6"/>
        </w:rPr>
        <w:t xml:space="preserve"> </w:t>
      </w:r>
      <w:r>
        <w:rPr>
          <w:spacing w:val="1"/>
        </w:rPr>
        <w:t>M</w:t>
      </w:r>
      <w:r>
        <w:t>er</w:t>
      </w:r>
      <w:r>
        <w:rPr>
          <w:spacing w:val="1"/>
        </w:rPr>
        <w:t>c</w:t>
      </w:r>
      <w:r>
        <w:t>a</w:t>
      </w:r>
      <w:r>
        <w:rPr>
          <w:spacing w:val="-2"/>
        </w:rPr>
        <w:t>l</w:t>
      </w:r>
      <w:r>
        <w:rPr>
          <w:spacing w:val="1"/>
        </w:rPr>
        <w:t>l</w:t>
      </w:r>
      <w:r>
        <w:t>i</w:t>
      </w:r>
      <w:r>
        <w:rPr>
          <w:spacing w:val="-6"/>
        </w:rPr>
        <w:t xml:space="preserve"> </w:t>
      </w:r>
      <w:r>
        <w:t>(</w:t>
      </w:r>
      <w:r>
        <w:rPr>
          <w:spacing w:val="1"/>
        </w:rPr>
        <w:t>M</w:t>
      </w:r>
      <w:r>
        <w:t>M)</w:t>
      </w:r>
      <w:r>
        <w:rPr>
          <w:spacing w:val="-3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1"/>
        </w:rPr>
        <w:t>t</w:t>
      </w:r>
      <w:r>
        <w:t>e</w:t>
      </w:r>
      <w:r>
        <w:rPr>
          <w:spacing w:val="-1"/>
        </w:rPr>
        <w:t>n</w:t>
      </w:r>
      <w:r>
        <w:rPr>
          <w:spacing w:val="1"/>
        </w:rPr>
        <w:t>s</w:t>
      </w:r>
      <w:r>
        <w:rPr>
          <w:spacing w:val="-1"/>
        </w:rPr>
        <w:t>i</w:t>
      </w:r>
      <w:r>
        <w:rPr>
          <w:spacing w:val="4"/>
        </w:rPr>
        <w:t>t</w:t>
      </w:r>
      <w:r>
        <w:t>y</w:t>
      </w:r>
      <w:r>
        <w:rPr>
          <w:spacing w:val="-9"/>
        </w:rPr>
        <w:t xml:space="preserve"> </w:t>
      </w:r>
      <w:r>
        <w:t>s</w:t>
      </w:r>
      <w:r>
        <w:rPr>
          <w:spacing w:val="1"/>
        </w:rPr>
        <w:t>c</w:t>
      </w:r>
      <w:r>
        <w:t>ale</w:t>
      </w:r>
      <w:r>
        <w:rPr>
          <w:spacing w:val="-5"/>
        </w:rPr>
        <w:t xml:space="preserve"> </w:t>
      </w:r>
      <w:r>
        <w:rPr>
          <w:spacing w:val="-1"/>
        </w:rPr>
        <w:t>t</w:t>
      </w:r>
      <w:r>
        <w:t>a</w:t>
      </w:r>
      <w:r>
        <w:rPr>
          <w:spacing w:val="3"/>
        </w:rPr>
        <w:t>k</w:t>
      </w:r>
      <w:r>
        <w:t>es</w:t>
      </w:r>
      <w:r>
        <w:rPr>
          <w:spacing w:val="-5"/>
        </w:rPr>
        <w:t xml:space="preserve"> </w:t>
      </w:r>
      <w:r>
        <w:t>a</w:t>
      </w:r>
      <w:r>
        <w:rPr>
          <w:spacing w:val="2"/>
        </w:rPr>
        <w:t>l</w:t>
      </w:r>
      <w:r>
        <w:t>l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ese</w:t>
      </w:r>
      <w:r>
        <w:rPr>
          <w:spacing w:val="-6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ac</w:t>
      </w:r>
      <w:r>
        <w:rPr>
          <w:spacing w:val="1"/>
        </w:rPr>
        <w:t>c</w:t>
      </w:r>
      <w:r>
        <w:t>o</w:t>
      </w:r>
      <w:r>
        <w:rPr>
          <w:spacing w:val="-1"/>
        </w:rPr>
        <w:t>u</w:t>
      </w:r>
      <w:r>
        <w:t>nt,</w:t>
      </w:r>
      <w:r>
        <w:rPr>
          <w:spacing w:val="-4"/>
        </w:rPr>
        <w:t xml:space="preserve"> </w:t>
      </w:r>
      <w:r>
        <w:t>rating</w:t>
      </w:r>
      <w:r>
        <w:rPr>
          <w:spacing w:val="-5"/>
        </w:rPr>
        <w:t xml:space="preserve"> </w:t>
      </w:r>
      <w:r>
        <w:rPr>
          <w:spacing w:val="1"/>
        </w:rPr>
        <w:t>th</w:t>
      </w:r>
      <w:r>
        <w:t>e</w:t>
      </w:r>
      <w:r>
        <w:rPr>
          <w:spacing w:val="-3"/>
        </w:rPr>
        <w:t xml:space="preserve"> </w:t>
      </w:r>
      <w:r>
        <w:rPr>
          <w:rFonts w:cs="Arial"/>
          <w:i/>
        </w:rPr>
        <w:t>ef</w:t>
      </w:r>
      <w:r>
        <w:rPr>
          <w:rFonts w:cs="Arial"/>
          <w:i/>
          <w:spacing w:val="1"/>
        </w:rPr>
        <w:t>f</w:t>
      </w:r>
      <w:r>
        <w:rPr>
          <w:rFonts w:cs="Arial"/>
          <w:i/>
        </w:rPr>
        <w:t>ect</w:t>
      </w:r>
      <w:r>
        <w:rPr>
          <w:rFonts w:cs="Arial"/>
          <w:i/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an</w:t>
      </w:r>
      <w:r>
        <w:rPr>
          <w:w w:val="99"/>
        </w:rPr>
        <w:t xml:space="preserve"> </w:t>
      </w:r>
      <w:r>
        <w:t>e</w:t>
      </w:r>
      <w:r>
        <w:rPr>
          <w:spacing w:val="-1"/>
        </w:rPr>
        <w:t>a</w:t>
      </w:r>
      <w:r>
        <w:t>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7"/>
        </w:rPr>
        <w:t xml:space="preserve"> </w:t>
      </w:r>
      <w:r>
        <w:rPr>
          <w:spacing w:val="1"/>
        </w:rPr>
        <w:t>(</w:t>
      </w:r>
      <w:hyperlink w:anchor="_bookmark10" w:history="1">
        <w:r>
          <w:t>F</w:t>
        </w:r>
        <w:r>
          <w:rPr>
            <w:spacing w:val="-1"/>
          </w:rPr>
          <w:t>i</w:t>
        </w:r>
        <w:r>
          <w:t>g</w:t>
        </w:r>
        <w:r>
          <w:rPr>
            <w:spacing w:val="-1"/>
          </w:rPr>
          <w:t>u</w:t>
        </w:r>
        <w:r>
          <w:t>re</w:t>
        </w:r>
        <w:r>
          <w:rPr>
            <w:spacing w:val="-3"/>
          </w:rPr>
          <w:t xml:space="preserve"> </w:t>
        </w:r>
        <w:r>
          <w:rPr>
            <w:spacing w:val="-1"/>
          </w:rPr>
          <w:t>14</w:t>
        </w:r>
      </w:hyperlink>
      <w:r>
        <w:t>),</w:t>
      </w:r>
      <w:r>
        <w:rPr>
          <w:spacing w:val="-7"/>
        </w:rPr>
        <w:t xml:space="preserve"> </w:t>
      </w:r>
      <w:r>
        <w:t>ra</w:t>
      </w:r>
      <w:r>
        <w:rPr>
          <w:spacing w:val="2"/>
        </w:rPr>
        <w:t>t</w:t>
      </w:r>
      <w:r>
        <w:t>h</w:t>
      </w:r>
      <w:r>
        <w:rPr>
          <w:spacing w:val="-1"/>
        </w:rPr>
        <w:t>e</w:t>
      </w:r>
      <w:r>
        <w:t>r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1"/>
        </w:rPr>
        <w:t>a</w:t>
      </w:r>
      <w:r>
        <w:t>n</w:t>
      </w:r>
      <w:r>
        <w:rPr>
          <w:spacing w:val="-6"/>
        </w:rPr>
        <w:t xml:space="preserve"> </w:t>
      </w:r>
      <w:r>
        <w:t>just</w:t>
      </w:r>
      <w:r>
        <w:rPr>
          <w:spacing w:val="-7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6"/>
        </w:rPr>
        <w:t xml:space="preserve"> </w:t>
      </w:r>
      <w:r>
        <w:rPr>
          <w:spacing w:val="1"/>
        </w:rPr>
        <w:t>e</w:t>
      </w:r>
      <w:r>
        <w:t>n</w:t>
      </w:r>
      <w:r>
        <w:rPr>
          <w:spacing w:val="-1"/>
        </w:rPr>
        <w:t>e</w:t>
      </w:r>
      <w:r>
        <w:t>r</w:t>
      </w:r>
      <w:r>
        <w:rPr>
          <w:spacing w:val="4"/>
        </w:rPr>
        <w:t>g</w:t>
      </w:r>
      <w:r>
        <w:t>y</w:t>
      </w:r>
      <w:r>
        <w:rPr>
          <w:spacing w:val="-9"/>
        </w:rPr>
        <w:t xml:space="preserve"> </w:t>
      </w:r>
      <w:r>
        <w:t>rele</w:t>
      </w:r>
      <w:r>
        <w:rPr>
          <w:spacing w:val="-1"/>
        </w:rPr>
        <w:t>a</w:t>
      </w:r>
      <w:r>
        <w:rPr>
          <w:spacing w:val="1"/>
        </w:rPr>
        <w:t>s</w:t>
      </w:r>
      <w:r>
        <w:t>e</w:t>
      </w:r>
      <w:r>
        <w:rPr>
          <w:spacing w:val="-1"/>
        </w:rPr>
        <w:t>d</w:t>
      </w:r>
      <w:r>
        <w:t>.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t>h</w:t>
      </w:r>
      <w:r>
        <w:rPr>
          <w:spacing w:val="-2"/>
        </w:rPr>
        <w:t>i</w:t>
      </w:r>
      <w:r>
        <w:t>s</w:t>
      </w:r>
      <w:r>
        <w:rPr>
          <w:spacing w:val="-6"/>
        </w:rPr>
        <w:t xml:space="preserve"> </w:t>
      </w:r>
      <w:r>
        <w:t>s</w:t>
      </w:r>
      <w:r>
        <w:rPr>
          <w:spacing w:val="1"/>
        </w:rPr>
        <w:t>c</w:t>
      </w:r>
      <w:r>
        <w:t>ale,</w:t>
      </w:r>
      <w:r>
        <w:rPr>
          <w:spacing w:val="-4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h</w:t>
      </w:r>
      <w:r>
        <w:rPr>
          <w:spacing w:val="-1"/>
        </w:rPr>
        <w:t>i</w:t>
      </w:r>
      <w:r>
        <w:rPr>
          <w:spacing w:val="1"/>
        </w:rPr>
        <w:t>c</w:t>
      </w:r>
      <w:r>
        <w:t>h</w:t>
      </w:r>
      <w:r>
        <w:rPr>
          <w:spacing w:val="-6"/>
        </w:rPr>
        <w:t xml:space="preserve"> </w:t>
      </w:r>
      <w:r>
        <w:t>r</w:t>
      </w:r>
      <w:r>
        <w:rPr>
          <w:spacing w:val="2"/>
        </w:rPr>
        <w:t>a</w:t>
      </w:r>
      <w:r>
        <w:t>n</w:t>
      </w:r>
      <w:r>
        <w:rPr>
          <w:spacing w:val="-1"/>
        </w:rPr>
        <w:t>g</w:t>
      </w:r>
      <w:r>
        <w:t>es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t>rom</w:t>
      </w:r>
      <w:r>
        <w:rPr>
          <w:spacing w:val="-2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4"/>
        </w:rPr>
        <w:t xml:space="preserve"> </w:t>
      </w:r>
      <w:r>
        <w:t>(b</w:t>
      </w:r>
      <w:r>
        <w:rPr>
          <w:spacing w:val="-1"/>
        </w:rPr>
        <w:t>a</w:t>
      </w:r>
      <w:r>
        <w:t>rely</w:t>
      </w:r>
      <w:r>
        <w:rPr>
          <w:w w:val="99"/>
        </w:rPr>
        <w:t xml:space="preserve"> </w:t>
      </w:r>
      <w:r>
        <w:t>n</w:t>
      </w:r>
      <w:r>
        <w:rPr>
          <w:spacing w:val="-1"/>
        </w:rPr>
        <w:t>o</w:t>
      </w:r>
      <w:r>
        <w:t>t</w:t>
      </w:r>
      <w:r>
        <w:rPr>
          <w:spacing w:val="-2"/>
        </w:rPr>
        <w:t>i</w:t>
      </w:r>
      <w:r>
        <w:rPr>
          <w:spacing w:val="1"/>
        </w:rPr>
        <w:t>ce</w:t>
      </w:r>
      <w:r>
        <w:t>a</w:t>
      </w:r>
      <w:r>
        <w:rPr>
          <w:spacing w:val="1"/>
        </w:rPr>
        <w:t>b</w:t>
      </w:r>
      <w:r>
        <w:rPr>
          <w:spacing w:val="-1"/>
        </w:rPr>
        <w:t>l</w:t>
      </w:r>
      <w:r>
        <w:t>e)</w:t>
      </w:r>
      <w:r>
        <w:rPr>
          <w:spacing w:val="-7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rPr>
          <w:rFonts w:ascii="Times New Roman" w:eastAsia="Times New Roman" w:hAnsi="Times New Roman" w:cs="Times New Roman"/>
        </w:rPr>
        <w:t>XII</w:t>
      </w:r>
      <w:r>
        <w:rPr>
          <w:rFonts w:ascii="Times New Roman" w:eastAsia="Times New Roman" w:hAnsi="Times New Roman" w:cs="Times New Roman"/>
          <w:spacing w:val="-4"/>
        </w:rPr>
        <w:t xml:space="preserve"> </w:t>
      </w:r>
      <w:r>
        <w:t>(to</w:t>
      </w:r>
      <w:r>
        <w:rPr>
          <w:spacing w:val="-1"/>
        </w:rPr>
        <w:t>t</w:t>
      </w:r>
      <w:r>
        <w:rPr>
          <w:spacing w:val="1"/>
        </w:rPr>
        <w:t>a</w:t>
      </w:r>
      <w:r>
        <w:t>l</w:t>
      </w:r>
      <w:r>
        <w:rPr>
          <w:spacing w:val="-5"/>
        </w:rPr>
        <w:t xml:space="preserve"> </w:t>
      </w:r>
      <w:r>
        <w:t>d</w:t>
      </w:r>
      <w:r>
        <w:rPr>
          <w:spacing w:val="-1"/>
        </w:rPr>
        <w:t>e</w:t>
      </w:r>
      <w:r>
        <w:rPr>
          <w:spacing w:val="3"/>
        </w:rPr>
        <w:t>s</w:t>
      </w:r>
      <w:r>
        <w:t>truct</w:t>
      </w:r>
      <w:r>
        <w:rPr>
          <w:spacing w:val="-2"/>
        </w:rPr>
        <w:t>i</w:t>
      </w:r>
      <w:r>
        <w:t>o</w:t>
      </w:r>
      <w:r>
        <w:rPr>
          <w:spacing w:val="-1"/>
        </w:rPr>
        <w:t>n</w:t>
      </w:r>
      <w:r>
        <w:t>),</w:t>
      </w:r>
      <w:r>
        <w:rPr>
          <w:spacing w:val="-4"/>
        </w:rPr>
        <w:t xml:space="preserve"> </w:t>
      </w:r>
      <w:r>
        <w:rPr>
          <w:spacing w:val="-1"/>
        </w:rPr>
        <w:t>i</w:t>
      </w:r>
      <w:r>
        <w:t>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e</w:t>
      </w:r>
      <w:r>
        <w:rPr>
          <w:spacing w:val="-1"/>
        </w:rPr>
        <w:t>a</w:t>
      </w:r>
      <w:r>
        <w:rPr>
          <w:spacing w:val="1"/>
        </w:rPr>
        <w:t>s</w:t>
      </w:r>
      <w:r>
        <w:t>ure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rPr>
          <w:spacing w:val="1"/>
        </w:rPr>
        <w:t>o</w:t>
      </w:r>
      <w:r>
        <w:t>bser</w:t>
      </w:r>
      <w:r>
        <w:rPr>
          <w:spacing w:val="-1"/>
        </w:rPr>
        <w:t>v</w:t>
      </w:r>
      <w:r>
        <w:t>ed gro</w:t>
      </w:r>
      <w:r>
        <w:rPr>
          <w:spacing w:val="2"/>
        </w:rPr>
        <w:t>u</w:t>
      </w:r>
      <w:r>
        <w:t>nd</w:t>
      </w:r>
      <w:r>
        <w:rPr>
          <w:spacing w:val="-6"/>
        </w:rPr>
        <w:t xml:space="preserve"> </w:t>
      </w:r>
      <w:r>
        <w:t>s</w:t>
      </w:r>
      <w:r>
        <w:rPr>
          <w:spacing w:val="1"/>
        </w:rPr>
        <w:t>h</w:t>
      </w:r>
      <w:r>
        <w:t>a</w:t>
      </w:r>
      <w:r>
        <w:rPr>
          <w:spacing w:val="3"/>
        </w:rPr>
        <w:t>k</w:t>
      </w:r>
      <w:r>
        <w:rPr>
          <w:spacing w:val="-1"/>
        </w:rPr>
        <w:t>i</w:t>
      </w:r>
      <w:r>
        <w:t>ng</w:t>
      </w:r>
      <w:r>
        <w:rPr>
          <w:spacing w:val="-6"/>
        </w:rPr>
        <w:t xml:space="preserve"> </w:t>
      </w:r>
      <w:r>
        <w:t>a</w:t>
      </w:r>
      <w:r>
        <w:rPr>
          <w:spacing w:val="1"/>
        </w:rPr>
        <w:t>n</w:t>
      </w:r>
      <w:r>
        <w:t>d</w:t>
      </w:r>
      <w:r>
        <w:rPr>
          <w:spacing w:val="-7"/>
        </w:rPr>
        <w:t xml:space="preserve"> </w:t>
      </w:r>
      <w:r>
        <w:rPr>
          <w:spacing w:val="-1"/>
        </w:rPr>
        <w:t>a</w:t>
      </w:r>
      <w:r>
        <w:rPr>
          <w:spacing w:val="4"/>
        </w:rPr>
        <w:t>n</w:t>
      </w:r>
      <w:r>
        <w:t>y</w:t>
      </w:r>
      <w:r>
        <w:rPr>
          <w:spacing w:val="-9"/>
        </w:rPr>
        <w:t xml:space="preserve"> </w:t>
      </w:r>
      <w:r>
        <w:rPr>
          <w:spacing w:val="1"/>
        </w:rPr>
        <w:t>d</w:t>
      </w:r>
      <w:r>
        <w:t>a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t>he</w:t>
      </w:r>
      <w:r>
        <w:rPr>
          <w:w w:val="99"/>
        </w:rPr>
        <w:t xml:space="preserve"> </w:t>
      </w:r>
      <w:r>
        <w:t>e</w:t>
      </w:r>
      <w:r>
        <w:rPr>
          <w:spacing w:val="-1"/>
        </w:rPr>
        <w:t>a</w:t>
      </w:r>
      <w:r>
        <w:t>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18"/>
        </w:rPr>
        <w:t xml:space="preserve"> </w:t>
      </w:r>
      <w:r>
        <w:t>ca</w:t>
      </w:r>
      <w:r>
        <w:rPr>
          <w:spacing w:val="-1"/>
        </w:rPr>
        <w:t>u</w:t>
      </w:r>
      <w:r>
        <w:rPr>
          <w:spacing w:val="1"/>
        </w:rPr>
        <w:t>s</w:t>
      </w:r>
      <w:r>
        <w:t>e</w:t>
      </w:r>
      <w:r>
        <w:rPr>
          <w:spacing w:val="-1"/>
        </w:rPr>
        <w:t>d</w:t>
      </w:r>
      <w:r>
        <w:t>.</w:t>
      </w:r>
    </w:p>
    <w:p w:rsidR="00390CA3" w:rsidRDefault="00390CA3">
      <w:pPr>
        <w:spacing w:before="3" w:line="180" w:lineRule="exact"/>
        <w:rPr>
          <w:sz w:val="18"/>
          <w:szCs w:val="18"/>
        </w:rPr>
      </w:pPr>
    </w:p>
    <w:p w:rsidR="00390CA3" w:rsidRDefault="00BD6A69">
      <w:pPr>
        <w:pStyle w:val="BodyText"/>
        <w:spacing w:line="292" w:lineRule="auto"/>
        <w:ind w:right="487"/>
        <w:jc w:val="both"/>
      </w:pPr>
      <w:r>
        <w:rPr>
          <w:noProof/>
          <w:lang w:val="en-AU" w:eastAsia="en-AU"/>
        </w:rPr>
        <w:drawing>
          <wp:anchor distT="0" distB="0" distL="114300" distR="114300" simplePos="0" relativeHeight="503311402" behindDoc="1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624840</wp:posOffset>
            </wp:positionV>
            <wp:extent cx="561975" cy="561975"/>
            <wp:effectExtent l="0" t="0" r="9525" b="9525"/>
            <wp:wrapNone/>
            <wp:docPr id="2250" name="Picture 1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pacing w:val="-1"/>
        </w:rPr>
        <w:t>A</w:t>
      </w:r>
      <w:r>
        <w:t>n</w:t>
      </w:r>
      <w:r>
        <w:rPr>
          <w:spacing w:val="-6"/>
        </w:rPr>
        <w:t xml:space="preserve"> </w:t>
      </w:r>
      <w:r>
        <w:rPr>
          <w:spacing w:val="1"/>
        </w:rPr>
        <w:t>e</w:t>
      </w:r>
      <w:r>
        <w:t>arth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rPr>
          <w:spacing w:val="1"/>
        </w:rPr>
        <w:t>f</w:t>
      </w:r>
      <w:r>
        <w:t>e</w:t>
      </w:r>
      <w:r>
        <w:rPr>
          <w:spacing w:val="-2"/>
        </w:rPr>
        <w:t>l</w:t>
      </w:r>
      <w:r>
        <w:t>t</w:t>
      </w:r>
      <w:r>
        <w:rPr>
          <w:spacing w:val="-6"/>
        </w:rPr>
        <w:t xml:space="preserve"> </w:t>
      </w:r>
      <w:r>
        <w:rPr>
          <w:spacing w:val="1"/>
        </w:rPr>
        <w:t>a</w:t>
      </w:r>
      <w:r>
        <w:t>t</w:t>
      </w:r>
      <w:r>
        <w:rPr>
          <w:spacing w:val="-5"/>
        </w:rPr>
        <w:t xml:space="preserve"> </w:t>
      </w:r>
      <w:r>
        <w:rPr>
          <w:spacing w:val="-1"/>
        </w:rPr>
        <w:t>di</w:t>
      </w:r>
      <w:r>
        <w:rPr>
          <w:spacing w:val="2"/>
        </w:rPr>
        <w:t>ff</w:t>
      </w:r>
      <w:r>
        <w:t>erent</w:t>
      </w:r>
      <w:r>
        <w:rPr>
          <w:spacing w:val="-5"/>
        </w:rPr>
        <w:t xml:space="preserve"> </w:t>
      </w:r>
      <w:r>
        <w:rPr>
          <w:spacing w:val="-2"/>
        </w:rPr>
        <w:t>l</w:t>
      </w:r>
      <w:r>
        <w:rPr>
          <w:spacing w:val="1"/>
        </w:rPr>
        <w:t>e</w:t>
      </w:r>
      <w:r>
        <w:rPr>
          <w:spacing w:val="-2"/>
        </w:rPr>
        <w:t>v</w:t>
      </w:r>
      <w:r>
        <w:rPr>
          <w:spacing w:val="1"/>
        </w:rPr>
        <w:t>e</w:t>
      </w:r>
      <w:r>
        <w:rPr>
          <w:spacing w:val="-1"/>
        </w:rPr>
        <w:t>l</w:t>
      </w:r>
      <w:r>
        <w:t>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1"/>
        </w:rPr>
        <w:t>t</w:t>
      </w:r>
      <w:r>
        <w:t>e</w:t>
      </w:r>
      <w:r>
        <w:rPr>
          <w:spacing w:val="-1"/>
        </w:rPr>
        <w:t>n</w:t>
      </w:r>
      <w:r>
        <w:rPr>
          <w:spacing w:val="1"/>
        </w:rPr>
        <w:t>si</w:t>
      </w:r>
      <w:r>
        <w:rPr>
          <w:spacing w:val="2"/>
        </w:rPr>
        <w:t>t</w:t>
      </w:r>
      <w:r>
        <w:t>y</w:t>
      </w:r>
      <w:r>
        <w:rPr>
          <w:spacing w:val="-6"/>
        </w:rPr>
        <w:t xml:space="preserve"> </w:t>
      </w:r>
      <w:r>
        <w:t>d</w:t>
      </w:r>
      <w:r>
        <w:rPr>
          <w:spacing w:val="-1"/>
        </w:rPr>
        <w:t>e</w:t>
      </w:r>
      <w:r>
        <w:rPr>
          <w:spacing w:val="1"/>
        </w:rPr>
        <w:t>p</w:t>
      </w:r>
      <w:r>
        <w:t>e</w:t>
      </w:r>
      <w:r>
        <w:rPr>
          <w:spacing w:val="-1"/>
        </w:rPr>
        <w:t>n</w:t>
      </w:r>
      <w:r>
        <w:rPr>
          <w:spacing w:val="1"/>
        </w:rPr>
        <w:t>d</w:t>
      </w:r>
      <w:r>
        <w:rPr>
          <w:spacing w:val="-1"/>
        </w:rPr>
        <w:t>i</w:t>
      </w:r>
      <w:r>
        <w:t>ng</w:t>
      </w:r>
      <w:r>
        <w:rPr>
          <w:spacing w:val="-3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h</w:t>
      </w:r>
      <w:r>
        <w:rPr>
          <w:spacing w:val="1"/>
        </w:rPr>
        <w:t>o</w:t>
      </w:r>
      <w:r>
        <w:t>w</w:t>
      </w:r>
      <w:r>
        <w:rPr>
          <w:spacing w:val="-5"/>
        </w:rPr>
        <w:t xml:space="preserve"> </w:t>
      </w:r>
      <w:r>
        <w:rPr>
          <w:spacing w:val="2"/>
        </w:rPr>
        <w:t>f</w:t>
      </w:r>
      <w:r>
        <w:t>ar</w:t>
      </w:r>
      <w:r>
        <w:rPr>
          <w:spacing w:val="-5"/>
        </w:rPr>
        <w:t xml:space="preserve"> </w:t>
      </w:r>
      <w:r>
        <w:t>aw</w:t>
      </w:r>
      <w:r>
        <w:rPr>
          <w:spacing w:val="2"/>
        </w:rPr>
        <w:t>a</w:t>
      </w:r>
      <w:r>
        <w:t>y</w:t>
      </w:r>
      <w:r>
        <w:rPr>
          <w:spacing w:val="-6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5"/>
        </w:rPr>
        <w:t xml:space="preserve"> </w:t>
      </w:r>
      <w:r>
        <w:rPr>
          <w:spacing w:val="1"/>
        </w:rPr>
        <w:t>o</w:t>
      </w:r>
      <w:r>
        <w:t>bser</w:t>
      </w:r>
      <w:r>
        <w:rPr>
          <w:spacing w:val="-1"/>
        </w:rPr>
        <w:t>v</w:t>
      </w:r>
      <w:r>
        <w:t>er</w:t>
      </w:r>
      <w:r>
        <w:rPr>
          <w:spacing w:val="-3"/>
        </w:rPr>
        <w:t xml:space="preserve"> </w:t>
      </w:r>
      <w:r>
        <w:rPr>
          <w:spacing w:val="-1"/>
        </w:rPr>
        <w:t>i</w:t>
      </w:r>
      <w:r>
        <w:t>s</w:t>
      </w:r>
      <w:r>
        <w:rPr>
          <w:w w:val="99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5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5"/>
        </w:rPr>
        <w:t xml:space="preserve"> </w:t>
      </w:r>
      <w:r>
        <w:rPr>
          <w:spacing w:val="4"/>
        </w:rPr>
        <w:t>t</w:t>
      </w:r>
      <w:r>
        <w:rPr>
          <w:spacing w:val="-5"/>
        </w:rPr>
        <w:t>y</w:t>
      </w:r>
      <w:r>
        <w:rPr>
          <w:spacing w:val="1"/>
        </w:rPr>
        <w:t>p</w:t>
      </w:r>
      <w:r>
        <w:t>e</w:t>
      </w:r>
      <w:r>
        <w:rPr>
          <w:spacing w:val="-5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3"/>
        </w:rPr>
        <w:t xml:space="preserve"> </w:t>
      </w:r>
      <w:r>
        <w:t>gro</w:t>
      </w:r>
      <w:r>
        <w:rPr>
          <w:spacing w:val="1"/>
        </w:rPr>
        <w:t>u</w:t>
      </w:r>
      <w:r>
        <w:t>nd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1"/>
        </w:rPr>
        <w:t>p</w:t>
      </w:r>
      <w:r>
        <w:rPr>
          <w:spacing w:val="1"/>
        </w:rPr>
        <w:t>e</w:t>
      </w:r>
      <w:r>
        <w:t>r</w:t>
      </w:r>
      <w:r>
        <w:rPr>
          <w:spacing w:val="1"/>
        </w:rPr>
        <w:t>s</w:t>
      </w:r>
      <w:r>
        <w:t>on</w:t>
      </w:r>
      <w:r>
        <w:rPr>
          <w:spacing w:val="-5"/>
        </w:rPr>
        <w:t xml:space="preserve"> </w:t>
      </w:r>
      <w:r>
        <w:rPr>
          <w:spacing w:val="-2"/>
        </w:rPr>
        <w:t>i</w:t>
      </w:r>
      <w:r>
        <w:t>s</w:t>
      </w:r>
      <w:r>
        <w:rPr>
          <w:spacing w:val="-4"/>
        </w:rPr>
        <w:t xml:space="preserve"> </w:t>
      </w:r>
      <w:r>
        <w:t>sta</w:t>
      </w:r>
      <w:r>
        <w:rPr>
          <w:spacing w:val="-1"/>
        </w:rPr>
        <w:t>n</w:t>
      </w:r>
      <w:r>
        <w:rPr>
          <w:spacing w:val="1"/>
        </w:rPr>
        <w:t>d</w:t>
      </w:r>
      <w:r>
        <w:rPr>
          <w:spacing w:val="-1"/>
        </w:rPr>
        <w:t>i</w:t>
      </w:r>
      <w:r>
        <w:rPr>
          <w:spacing w:val="1"/>
        </w:rPr>
        <w:t>n</w:t>
      </w:r>
      <w:r>
        <w:t>g</w:t>
      </w:r>
      <w:r>
        <w:rPr>
          <w:spacing w:val="-5"/>
        </w:rPr>
        <w:t xml:space="preserve"> </w:t>
      </w:r>
      <w:r>
        <w:rPr>
          <w:spacing w:val="1"/>
        </w:rPr>
        <w:t>o</w:t>
      </w:r>
      <w:r>
        <w:t>n.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</w:t>
      </w:r>
      <w:r>
        <w:rPr>
          <w:spacing w:val="3"/>
        </w:rPr>
        <w:t>x</w:t>
      </w:r>
      <w:r>
        <w:t>a</w:t>
      </w:r>
      <w:r>
        <w:rPr>
          <w:spacing w:val="4"/>
        </w:rPr>
        <w:t>m</w:t>
      </w:r>
      <w:r>
        <w:t>p</w:t>
      </w:r>
      <w:r>
        <w:rPr>
          <w:spacing w:val="-2"/>
        </w:rPr>
        <w:t>l</w:t>
      </w:r>
      <w:r>
        <w:t>e,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1"/>
        </w:rPr>
        <w:t>t</w:t>
      </w:r>
      <w:r>
        <w:t>e</w:t>
      </w:r>
      <w:r>
        <w:rPr>
          <w:spacing w:val="-1"/>
        </w:rPr>
        <w:t>n</w:t>
      </w:r>
      <w:r>
        <w:rPr>
          <w:spacing w:val="1"/>
        </w:rPr>
        <w:t>s</w:t>
      </w:r>
      <w:r>
        <w:rPr>
          <w:spacing w:val="-1"/>
        </w:rPr>
        <w:t>i</w:t>
      </w:r>
      <w:r>
        <w:rPr>
          <w:spacing w:val="4"/>
        </w:rPr>
        <w:t>t</w:t>
      </w:r>
      <w:r>
        <w:t>y</w:t>
      </w:r>
      <w:r>
        <w:rPr>
          <w:spacing w:val="-6"/>
        </w:rPr>
        <w:t xml:space="preserve"> </w:t>
      </w:r>
      <w:r>
        <w:t>wo</w:t>
      </w:r>
      <w:r>
        <w:rPr>
          <w:spacing w:val="1"/>
        </w:rPr>
        <w:t>u</w:t>
      </w:r>
      <w:r>
        <w:rPr>
          <w:spacing w:val="-1"/>
        </w:rPr>
        <w:t>l</w:t>
      </w:r>
      <w:r>
        <w:t>d</w:t>
      </w:r>
      <w:r>
        <w:rPr>
          <w:spacing w:val="-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gr</w:t>
      </w:r>
      <w:r>
        <w:rPr>
          <w:spacing w:val="2"/>
        </w:rPr>
        <w:t>e</w:t>
      </w:r>
      <w:r>
        <w:t>at</w:t>
      </w:r>
      <w:r>
        <w:rPr>
          <w:spacing w:val="-1"/>
        </w:rPr>
        <w:t>e</w:t>
      </w:r>
      <w:r>
        <w:t>r</w:t>
      </w:r>
      <w:r>
        <w:rPr>
          <w:spacing w:val="-4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5"/>
        </w:rPr>
        <w:t xml:space="preserve"> </w:t>
      </w:r>
      <w:r>
        <w:t>so</w:t>
      </w:r>
      <w:r>
        <w:rPr>
          <w:spacing w:val="1"/>
        </w:rPr>
        <w:t>f</w:t>
      </w:r>
      <w:r>
        <w:t>t</w:t>
      </w:r>
      <w:r>
        <w:rPr>
          <w:w w:val="99"/>
        </w:rPr>
        <w:t xml:space="preserve"> </w:t>
      </w:r>
      <w:r>
        <w:rPr>
          <w:spacing w:val="1"/>
        </w:rPr>
        <w:t>s</w:t>
      </w:r>
      <w:r>
        <w:rPr>
          <w:spacing w:val="-1"/>
        </w:rPr>
        <w:t>e</w:t>
      </w:r>
      <w:r>
        <w:t>d</w:t>
      </w:r>
      <w:r>
        <w:rPr>
          <w:spacing w:val="-2"/>
        </w:rPr>
        <w:t>i</w:t>
      </w:r>
      <w:r>
        <w:rPr>
          <w:spacing w:val="4"/>
        </w:rPr>
        <w:t>m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-6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1"/>
        </w:rPr>
        <w:t>a</w:t>
      </w:r>
      <w:r>
        <w:t>n</w:t>
      </w:r>
      <w:r>
        <w:rPr>
          <w:spacing w:val="-6"/>
        </w:rPr>
        <w:t xml:space="preserve"> </w:t>
      </w:r>
      <w:r>
        <w:rPr>
          <w:spacing w:val="-1"/>
        </w:rPr>
        <w:t>o</w:t>
      </w:r>
      <w:r>
        <w:t>n</w:t>
      </w:r>
      <w:r>
        <w:rPr>
          <w:spacing w:val="-4"/>
        </w:rPr>
        <w:t xml:space="preserve"> </w:t>
      </w:r>
      <w:r>
        <w:t>sol</w:t>
      </w:r>
      <w:r>
        <w:rPr>
          <w:spacing w:val="-1"/>
        </w:rPr>
        <w:t>i</w:t>
      </w:r>
      <w:r>
        <w:t>d</w:t>
      </w:r>
      <w:r>
        <w:rPr>
          <w:spacing w:val="-6"/>
        </w:rPr>
        <w:t xml:space="preserve"> </w:t>
      </w:r>
      <w:r>
        <w:t>ro</w:t>
      </w:r>
      <w:r>
        <w:rPr>
          <w:spacing w:val="1"/>
        </w:rPr>
        <w:t>c</w:t>
      </w:r>
      <w:r>
        <w:rPr>
          <w:spacing w:val="3"/>
        </w:rPr>
        <w:t>k</w:t>
      </w:r>
      <w:r>
        <w:t>.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t>he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t>nt</w:t>
      </w:r>
      <w:r>
        <w:rPr>
          <w:spacing w:val="1"/>
        </w:rPr>
        <w:t>e</w:t>
      </w:r>
      <w:r>
        <w:t>ns</w:t>
      </w:r>
      <w:r>
        <w:rPr>
          <w:spacing w:val="-1"/>
        </w:rPr>
        <w:t>i</w:t>
      </w:r>
      <w:r>
        <w:rPr>
          <w:spacing w:val="4"/>
        </w:rPr>
        <w:t>t</w:t>
      </w:r>
      <w:r>
        <w:t>y</w:t>
      </w:r>
      <w:r>
        <w:rPr>
          <w:spacing w:val="-8"/>
        </w:rPr>
        <w:t xml:space="preserve"> </w:t>
      </w:r>
      <w:r>
        <w:rPr>
          <w:spacing w:val="4"/>
        </w:rPr>
        <w:t>m</w:t>
      </w:r>
      <w:r>
        <w:rPr>
          <w:spacing w:val="1"/>
        </w:rPr>
        <w:t>a</w:t>
      </w:r>
      <w:r>
        <w:t>y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>l</w:t>
      </w:r>
      <w:r>
        <w:rPr>
          <w:spacing w:val="1"/>
        </w:rPr>
        <w:t>s</w:t>
      </w:r>
      <w:r>
        <w:t>o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h</w:t>
      </w:r>
      <w:r>
        <w:rPr>
          <w:spacing w:val="-2"/>
        </w:rPr>
        <w:t>i</w:t>
      </w:r>
      <w:r>
        <w:rPr>
          <w:spacing w:val="1"/>
        </w:rPr>
        <w:t>g</w:t>
      </w:r>
      <w:r>
        <w:t>h</w:t>
      </w:r>
      <w:r>
        <w:rPr>
          <w:spacing w:val="-1"/>
        </w:rPr>
        <w:t>e</w:t>
      </w:r>
      <w:r>
        <w:t>r</w:t>
      </w:r>
      <w:r>
        <w:rPr>
          <w:spacing w:val="-5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1"/>
        </w:rPr>
        <w:t>h</w:t>
      </w:r>
      <w:r>
        <w:rPr>
          <w:spacing w:val="-1"/>
        </w:rPr>
        <w:t>i</w:t>
      </w:r>
      <w:r>
        <w:rPr>
          <w:spacing w:val="1"/>
        </w:rPr>
        <w:t>l</w:t>
      </w:r>
      <w:r>
        <w:rPr>
          <w:spacing w:val="-1"/>
        </w:rPr>
        <w:t>l</w:t>
      </w:r>
      <w:r>
        <w:t>to</w:t>
      </w:r>
      <w:r>
        <w:rPr>
          <w:spacing w:val="-1"/>
        </w:rPr>
        <w:t>p</w:t>
      </w:r>
      <w:r>
        <w:rPr>
          <w:spacing w:val="1"/>
        </w:rPr>
        <w:t>s</w:t>
      </w:r>
      <w:r>
        <w:t>.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4" w:line="280" w:lineRule="exact"/>
        <w:rPr>
          <w:sz w:val="28"/>
          <w:szCs w:val="28"/>
        </w:rPr>
      </w:pPr>
    </w:p>
    <w:p w:rsidR="00390CA3" w:rsidRDefault="00BD6A69">
      <w:pPr>
        <w:ind w:left="1120" w:right="204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color w:val="800000"/>
          <w:spacing w:val="-6"/>
          <w:sz w:val="28"/>
          <w:szCs w:val="28"/>
        </w:rPr>
        <w:t>A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cti</w:t>
      </w:r>
      <w:r>
        <w:rPr>
          <w:rFonts w:ascii="Arial" w:eastAsia="Arial" w:hAnsi="Arial" w:cs="Arial"/>
          <w:b/>
          <w:bCs/>
          <w:color w:val="800000"/>
          <w:spacing w:val="-3"/>
          <w:sz w:val="28"/>
          <w:szCs w:val="28"/>
        </w:rPr>
        <w:t>v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i</w:t>
      </w:r>
      <w:r>
        <w:rPr>
          <w:rFonts w:ascii="Arial" w:eastAsia="Arial" w:hAnsi="Arial" w:cs="Arial"/>
          <w:b/>
          <w:bCs/>
          <w:color w:val="800000"/>
          <w:spacing w:val="4"/>
          <w:sz w:val="28"/>
          <w:szCs w:val="28"/>
        </w:rPr>
        <w:t>t</w:t>
      </w:r>
      <w:r>
        <w:rPr>
          <w:rFonts w:ascii="Arial" w:eastAsia="Arial" w:hAnsi="Arial" w:cs="Arial"/>
          <w:b/>
          <w:bCs/>
          <w:color w:val="800000"/>
          <w:spacing w:val="-8"/>
          <w:sz w:val="28"/>
          <w:szCs w:val="28"/>
        </w:rPr>
        <w:t>y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: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Q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u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ak</w:t>
      </w:r>
      <w:r>
        <w:rPr>
          <w:rFonts w:ascii="Arial" w:eastAsia="Arial" w:hAnsi="Arial" w:cs="Arial"/>
          <w:b/>
          <w:bCs/>
          <w:color w:val="800000"/>
          <w:spacing w:val="1"/>
          <w:sz w:val="28"/>
          <w:szCs w:val="28"/>
        </w:rPr>
        <w:t>e</w:t>
      </w:r>
      <w:r>
        <w:rPr>
          <w:rFonts w:ascii="Arial" w:eastAsia="Arial" w:hAnsi="Arial" w:cs="Arial"/>
          <w:b/>
          <w:bCs/>
          <w:color w:val="800000"/>
          <w:spacing w:val="-3"/>
          <w:sz w:val="28"/>
          <w:szCs w:val="28"/>
        </w:rPr>
        <w:t>v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ille</w:t>
      </w:r>
      <w:r>
        <w:rPr>
          <w:rFonts w:ascii="Arial" w:eastAsia="Arial" w:hAnsi="Arial" w:cs="Arial"/>
          <w:b/>
          <w:bCs/>
          <w:color w:val="800000"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color w:val="800000"/>
          <w:spacing w:val="-3"/>
          <w:sz w:val="28"/>
          <w:szCs w:val="28"/>
        </w:rPr>
        <w:t>E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art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hqu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ake</w:t>
      </w:r>
    </w:p>
    <w:p w:rsidR="00390CA3" w:rsidRDefault="00390CA3">
      <w:pPr>
        <w:rPr>
          <w:rFonts w:ascii="Arial" w:eastAsia="Arial" w:hAnsi="Arial" w:cs="Arial"/>
          <w:sz w:val="28"/>
          <w:szCs w:val="28"/>
        </w:rPr>
        <w:sectPr w:rsidR="00390CA3">
          <w:footerReference w:type="default" r:id="rId61"/>
          <w:pgSz w:w="11907" w:h="16840"/>
          <w:pgMar w:top="1560" w:right="1280" w:bottom="780" w:left="1280" w:header="0" w:footer="585" w:gutter="0"/>
          <w:cols w:space="720"/>
        </w:sectPr>
      </w:pPr>
    </w:p>
    <w:p w:rsidR="00390CA3" w:rsidRDefault="00390CA3">
      <w:pPr>
        <w:spacing w:before="2" w:line="150" w:lineRule="exact"/>
        <w:rPr>
          <w:sz w:val="15"/>
          <w:szCs w:val="15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pStyle w:val="Heading1"/>
        <w:ind w:right="150"/>
      </w:pPr>
      <w:bookmarkStart w:id="33" w:name="_TOC_250030"/>
      <w:r>
        <w:rPr>
          <w:spacing w:val="-1"/>
        </w:rPr>
        <w:t>T</w:t>
      </w:r>
      <w:r>
        <w:t>he e</w:t>
      </w:r>
      <w:r>
        <w:rPr>
          <w:spacing w:val="-8"/>
        </w:rPr>
        <w:t>f</w:t>
      </w:r>
      <w:r>
        <w:t>fects of</w:t>
      </w:r>
      <w:r>
        <w:rPr>
          <w:spacing w:val="-3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ea</w:t>
      </w:r>
      <w:r>
        <w:rPr>
          <w:spacing w:val="1"/>
        </w:rPr>
        <w:t>r</w:t>
      </w:r>
      <w:r>
        <w:t>th</w:t>
      </w:r>
      <w:r>
        <w:rPr>
          <w:spacing w:val="-3"/>
        </w:rPr>
        <w:t>q</w:t>
      </w:r>
      <w:r>
        <w:t>u</w:t>
      </w:r>
      <w:r>
        <w:rPr>
          <w:spacing w:val="-2"/>
        </w:rPr>
        <w:t>a</w:t>
      </w:r>
      <w:bookmarkEnd w:id="33"/>
      <w:r>
        <w:t>ke</w:t>
      </w:r>
    </w:p>
    <w:p w:rsidR="00390CA3" w:rsidRDefault="00390CA3">
      <w:pPr>
        <w:spacing w:before="2" w:line="120" w:lineRule="exact"/>
        <w:rPr>
          <w:sz w:val="12"/>
          <w:szCs w:val="12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pStyle w:val="BodyText"/>
        <w:spacing w:line="292" w:lineRule="auto"/>
        <w:ind w:right="337"/>
      </w:pPr>
      <w:r>
        <w:t>M</w:t>
      </w:r>
      <w:r>
        <w:rPr>
          <w:spacing w:val="-1"/>
        </w:rPr>
        <w:t>a</w:t>
      </w:r>
      <w:r>
        <w:t>g</w:t>
      </w:r>
      <w:r>
        <w:rPr>
          <w:spacing w:val="1"/>
        </w:rPr>
        <w:t>n</w:t>
      </w:r>
      <w:r>
        <w:rPr>
          <w:spacing w:val="-1"/>
        </w:rPr>
        <w:t>i</w:t>
      </w:r>
      <w:r>
        <w:t>t</w:t>
      </w:r>
      <w:r>
        <w:rPr>
          <w:spacing w:val="1"/>
        </w:rPr>
        <w:t>u</w:t>
      </w:r>
      <w:r>
        <w:t>d</w:t>
      </w:r>
      <w:r>
        <w:rPr>
          <w:spacing w:val="-1"/>
        </w:rPr>
        <w:t>e</w:t>
      </w:r>
      <w:r>
        <w:t>,</w:t>
      </w:r>
      <w:r>
        <w:rPr>
          <w:spacing w:val="-5"/>
        </w:rPr>
        <w:t xml:space="preserve"> </w:t>
      </w:r>
      <w:r>
        <w:t>th</w:t>
      </w:r>
      <w:r>
        <w:rPr>
          <w:spacing w:val="1"/>
        </w:rPr>
        <w:t>a</w:t>
      </w:r>
      <w:r>
        <w:t>t</w:t>
      </w:r>
      <w:r>
        <w:rPr>
          <w:spacing w:val="-5"/>
        </w:rPr>
        <w:t xml:space="preserve"> </w:t>
      </w:r>
      <w:r>
        <w:rPr>
          <w:spacing w:val="-2"/>
        </w:rPr>
        <w:t>i</w:t>
      </w:r>
      <w:r>
        <w:rPr>
          <w:spacing w:val="2"/>
        </w:rPr>
        <w:t>s</w:t>
      </w:r>
      <w:r>
        <w:t>,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t>he</w:t>
      </w:r>
      <w:r>
        <w:rPr>
          <w:spacing w:val="-5"/>
        </w:rPr>
        <w:t xml:space="preserve"> </w:t>
      </w:r>
      <w:r>
        <w:t>e</w:t>
      </w:r>
      <w:r>
        <w:rPr>
          <w:spacing w:val="-1"/>
        </w:rPr>
        <w:t>n</w:t>
      </w:r>
      <w:r>
        <w:t>e</w:t>
      </w:r>
      <w:r>
        <w:rPr>
          <w:spacing w:val="2"/>
        </w:rPr>
        <w:t>r</w:t>
      </w:r>
      <w:r>
        <w:rPr>
          <w:spacing w:val="1"/>
        </w:rPr>
        <w:t>g</w:t>
      </w:r>
      <w:r>
        <w:t>y</w:t>
      </w:r>
      <w:r>
        <w:rPr>
          <w:spacing w:val="-9"/>
        </w:rPr>
        <w:t xml:space="preserve"> </w:t>
      </w:r>
      <w:r>
        <w:t>r</w:t>
      </w:r>
      <w:r>
        <w:rPr>
          <w:spacing w:val="1"/>
        </w:rPr>
        <w:t>e</w:t>
      </w:r>
      <w:r>
        <w:rPr>
          <w:spacing w:val="-1"/>
        </w:rPr>
        <w:t>l</w:t>
      </w:r>
      <w:r>
        <w:t>e</w:t>
      </w:r>
      <w:r>
        <w:rPr>
          <w:spacing w:val="-1"/>
        </w:rPr>
        <w:t>a</w:t>
      </w:r>
      <w:r>
        <w:rPr>
          <w:spacing w:val="3"/>
        </w:rPr>
        <w:t>s</w:t>
      </w:r>
      <w:r>
        <w:t>ed</w:t>
      </w:r>
      <w:r>
        <w:rPr>
          <w:spacing w:val="-6"/>
        </w:rPr>
        <w:t xml:space="preserve"> </w:t>
      </w:r>
      <w:r>
        <w:rPr>
          <w:spacing w:val="4"/>
        </w:rPr>
        <w:t>b</w:t>
      </w:r>
      <w:r>
        <w:t>y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rPr>
          <w:spacing w:val="1"/>
        </w:rPr>
        <w:t>e</w:t>
      </w:r>
      <w:r>
        <w:t>arth</w:t>
      </w:r>
      <w:r>
        <w:rPr>
          <w:spacing w:val="1"/>
        </w:rPr>
        <w:t>q</w:t>
      </w:r>
      <w:r>
        <w:t>u</w:t>
      </w:r>
      <w:r>
        <w:rPr>
          <w:spacing w:val="1"/>
        </w:rPr>
        <w:t>a</w:t>
      </w:r>
      <w:r>
        <w:rPr>
          <w:spacing w:val="3"/>
        </w:rPr>
        <w:t>k</w:t>
      </w:r>
      <w:r>
        <w:t>e,</w:t>
      </w:r>
      <w:r>
        <w:rPr>
          <w:spacing w:val="-6"/>
        </w:rPr>
        <w:t xml:space="preserve"> </w:t>
      </w:r>
      <w:r>
        <w:rPr>
          <w:spacing w:val="-1"/>
        </w:rPr>
        <w:t>i</w:t>
      </w:r>
      <w:r>
        <w:t>s</w:t>
      </w:r>
      <w:r>
        <w:rPr>
          <w:spacing w:val="-5"/>
        </w:rPr>
        <w:t xml:space="preserve"> </w:t>
      </w:r>
      <w:r>
        <w:t>n</w:t>
      </w:r>
      <w:r>
        <w:rPr>
          <w:spacing w:val="-1"/>
        </w:rPr>
        <w:t>o</w:t>
      </w:r>
      <w:r>
        <w:t>t</w:t>
      </w:r>
      <w:r>
        <w:rPr>
          <w:spacing w:val="-6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6"/>
        </w:rPr>
        <w:t xml:space="preserve"> </w:t>
      </w:r>
      <w:r>
        <w:t>sole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t>actor</w:t>
      </w:r>
      <w:r>
        <w:rPr>
          <w:spacing w:val="-5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-4"/>
        </w:rPr>
        <w:t xml:space="preserve"> </w:t>
      </w:r>
      <w:r>
        <w:t>d</w:t>
      </w:r>
      <w:r>
        <w:rPr>
          <w:spacing w:val="-1"/>
        </w:rPr>
        <w:t>e</w:t>
      </w:r>
      <w:r>
        <w:t>ter</w:t>
      </w:r>
      <w:r>
        <w:rPr>
          <w:spacing w:val="4"/>
        </w:rPr>
        <w:t>m</w:t>
      </w:r>
      <w:r>
        <w:rPr>
          <w:spacing w:val="-1"/>
        </w:rPr>
        <w:t>i</w:t>
      </w:r>
      <w:r>
        <w:t>n</w:t>
      </w:r>
      <w:r>
        <w:rPr>
          <w:spacing w:val="-2"/>
        </w:rPr>
        <w:t>i</w:t>
      </w:r>
      <w:r>
        <w:t>ng</w:t>
      </w:r>
      <w:r>
        <w:rPr>
          <w:spacing w:val="-5"/>
        </w:rPr>
        <w:t xml:space="preserve"> </w:t>
      </w:r>
      <w:r>
        <w:t>h</w:t>
      </w:r>
      <w:r>
        <w:rPr>
          <w:spacing w:val="1"/>
        </w:rPr>
        <w:t>o</w:t>
      </w:r>
      <w:r>
        <w:t>w</w:t>
      </w:r>
      <w:r>
        <w:rPr>
          <w:w w:val="99"/>
        </w:rPr>
        <w:t xml:space="preserve"> </w:t>
      </w:r>
      <w:r>
        <w:rPr>
          <w:spacing w:val="4"/>
        </w:rPr>
        <w:t>m</w:t>
      </w:r>
      <w:r>
        <w:rPr>
          <w:spacing w:val="-3"/>
        </w:rPr>
        <w:t>u</w:t>
      </w:r>
      <w:r>
        <w:rPr>
          <w:spacing w:val="1"/>
        </w:rPr>
        <w:t>c</w:t>
      </w:r>
      <w:r>
        <w:t>h</w:t>
      </w:r>
      <w:r>
        <w:rPr>
          <w:spacing w:val="-8"/>
        </w:rPr>
        <w:t xml:space="preserve"> </w:t>
      </w:r>
      <w:r>
        <w:rPr>
          <w:spacing w:val="-1"/>
        </w:rPr>
        <w:t>d</w:t>
      </w:r>
      <w:r>
        <w:t>a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7"/>
        </w:rPr>
        <w:t xml:space="preserve"> </w:t>
      </w:r>
      <w:r>
        <w:t>w</w:t>
      </w:r>
      <w:r>
        <w:rPr>
          <w:spacing w:val="-2"/>
        </w:rPr>
        <w:t>i</w:t>
      </w:r>
      <w:r>
        <w:rPr>
          <w:spacing w:val="1"/>
        </w:rPr>
        <w:t>l</w:t>
      </w:r>
      <w:r>
        <w:t>l</w:t>
      </w:r>
      <w:r>
        <w:rPr>
          <w:spacing w:val="-6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ca</w:t>
      </w:r>
      <w:r>
        <w:rPr>
          <w:spacing w:val="-1"/>
        </w:rPr>
        <w:t>u</w:t>
      </w:r>
      <w:r>
        <w:rPr>
          <w:spacing w:val="3"/>
        </w:rPr>
        <w:t>s</w:t>
      </w:r>
      <w:r>
        <w:t>e</w:t>
      </w:r>
      <w:r>
        <w:rPr>
          <w:spacing w:val="-1"/>
        </w:rPr>
        <w:t>d</w:t>
      </w:r>
      <w:r>
        <w:t>.</w:t>
      </w:r>
      <w:r>
        <w:rPr>
          <w:spacing w:val="-6"/>
        </w:rPr>
        <w:t xml:space="preserve"> </w:t>
      </w:r>
      <w:r>
        <w:rPr>
          <w:spacing w:val="3"/>
        </w:rPr>
        <w:t>T</w:t>
      </w:r>
      <w:r>
        <w:t>he</w:t>
      </w:r>
      <w:r>
        <w:rPr>
          <w:spacing w:val="-7"/>
        </w:rPr>
        <w:t xml:space="preserve"> </w:t>
      </w:r>
      <w:r>
        <w:t>pro</w:t>
      </w:r>
      <w:r>
        <w:rPr>
          <w:spacing w:val="1"/>
        </w:rPr>
        <w:t>x</w:t>
      </w:r>
      <w:r>
        <w:rPr>
          <w:spacing w:val="-1"/>
        </w:rPr>
        <w:t>i</w:t>
      </w:r>
      <w:r>
        <w:rPr>
          <w:spacing w:val="4"/>
        </w:rPr>
        <w:t>m</w:t>
      </w:r>
      <w:r>
        <w:rPr>
          <w:spacing w:val="-1"/>
        </w:rPr>
        <w:t>i</w:t>
      </w:r>
      <w:r>
        <w:rPr>
          <w:spacing w:val="2"/>
        </w:rPr>
        <w:t>t</w:t>
      </w:r>
      <w:r>
        <w:t>y</w:t>
      </w:r>
      <w:r>
        <w:rPr>
          <w:spacing w:val="-9"/>
        </w:rPr>
        <w:t xml:space="preserve"> </w:t>
      </w:r>
      <w:r>
        <w:rPr>
          <w:spacing w:val="2"/>
        </w:rPr>
        <w:t>t</w:t>
      </w:r>
      <w:r>
        <w:t>o</w:t>
      </w:r>
      <w:r>
        <w:rPr>
          <w:spacing w:val="-8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n</w:t>
      </w:r>
      <w:r>
        <w:rPr>
          <w:spacing w:val="-2"/>
        </w:rPr>
        <w:t>-</w:t>
      </w:r>
      <w:r>
        <w:rPr>
          <w:spacing w:val="1"/>
        </w:rPr>
        <w:t>m</w:t>
      </w:r>
      <w:r>
        <w:t>a</w:t>
      </w:r>
      <w:r>
        <w:rPr>
          <w:spacing w:val="-1"/>
        </w:rPr>
        <w:t>d</w:t>
      </w:r>
      <w:r>
        <w:t>e</w:t>
      </w:r>
      <w:r>
        <w:rPr>
          <w:spacing w:val="-7"/>
        </w:rPr>
        <w:t xml:space="preserve"> </w:t>
      </w:r>
      <w:r>
        <w:t>structure</w:t>
      </w:r>
      <w:r>
        <w:rPr>
          <w:spacing w:val="1"/>
        </w:rPr>
        <w:t>s</w:t>
      </w:r>
      <w:r>
        <w:rPr>
          <w:spacing w:val="2"/>
        </w:rPr>
        <w:t>/</w:t>
      </w:r>
      <w:r>
        <w:t>b</w:t>
      </w:r>
      <w:r>
        <w:rPr>
          <w:spacing w:val="-1"/>
        </w:rPr>
        <w:t>u</w:t>
      </w:r>
      <w:r>
        <w:rPr>
          <w:spacing w:val="1"/>
        </w:rPr>
        <w:t>i</w:t>
      </w:r>
      <w:r>
        <w:rPr>
          <w:spacing w:val="-1"/>
        </w:rPr>
        <w:t>l</w:t>
      </w:r>
      <w:r>
        <w:rPr>
          <w:spacing w:val="1"/>
        </w:rPr>
        <w:t>d</w:t>
      </w:r>
      <w:r>
        <w:rPr>
          <w:spacing w:val="-1"/>
        </w:rPr>
        <w:t>i</w:t>
      </w:r>
      <w:r>
        <w:rPr>
          <w:spacing w:val="1"/>
        </w:rPr>
        <w:t>n</w:t>
      </w:r>
      <w:r>
        <w:t>g</w:t>
      </w:r>
      <w:r>
        <w:rPr>
          <w:spacing w:val="3"/>
        </w:rPr>
        <w:t>s</w:t>
      </w:r>
      <w:r>
        <w:t>,</w:t>
      </w:r>
      <w:r>
        <w:rPr>
          <w:spacing w:val="-7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7"/>
        </w:rPr>
        <w:t xml:space="preserve"> </w:t>
      </w:r>
      <w:r>
        <w:rPr>
          <w:spacing w:val="1"/>
        </w:rPr>
        <w:t>t</w:t>
      </w:r>
      <w:r>
        <w:rPr>
          <w:spacing w:val="-5"/>
        </w:rPr>
        <w:t>y</w:t>
      </w:r>
      <w:r>
        <w:rPr>
          <w:spacing w:val="1"/>
        </w:rPr>
        <w:t>p</w:t>
      </w:r>
      <w:r>
        <w:t>e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b</w:t>
      </w:r>
      <w:r>
        <w:rPr>
          <w:spacing w:val="-1"/>
        </w:rPr>
        <w:t>u</w:t>
      </w:r>
      <w:r>
        <w:rPr>
          <w:spacing w:val="1"/>
        </w:rPr>
        <w:t>i</w:t>
      </w:r>
      <w:r>
        <w:rPr>
          <w:spacing w:val="-1"/>
        </w:rPr>
        <w:t>l</w:t>
      </w:r>
      <w:r>
        <w:t>din</w:t>
      </w:r>
      <w:r>
        <w:rPr>
          <w:spacing w:val="-1"/>
        </w:rPr>
        <w:t>g</w:t>
      </w:r>
      <w:r>
        <w:rPr>
          <w:spacing w:val="1"/>
        </w:rPr>
        <w:t>s</w:t>
      </w:r>
      <w:r>
        <w:t>,</w:t>
      </w:r>
      <w:r>
        <w:rPr>
          <w:w w:val="9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</w:t>
      </w:r>
      <w:r>
        <w:rPr>
          <w:spacing w:val="1"/>
        </w:rPr>
        <w:t>o</w:t>
      </w:r>
      <w:r>
        <w:rPr>
          <w:spacing w:val="-1"/>
        </w:rPr>
        <w:t>i</w:t>
      </w:r>
      <w:r>
        <w:t>l</w:t>
      </w:r>
      <w:r>
        <w:rPr>
          <w:spacing w:val="-6"/>
        </w:rPr>
        <w:t xml:space="preserve"> </w:t>
      </w:r>
      <w:r>
        <w:rPr>
          <w:spacing w:val="4"/>
        </w:rPr>
        <w:t>t</w:t>
      </w:r>
      <w:r>
        <w:rPr>
          <w:spacing w:val="-5"/>
        </w:rPr>
        <w:t>y</w:t>
      </w:r>
      <w:r>
        <w:rPr>
          <w:spacing w:val="1"/>
        </w:rPr>
        <w:t>p</w:t>
      </w:r>
      <w:r>
        <w:t>e,</w:t>
      </w:r>
      <w:r>
        <w:rPr>
          <w:spacing w:val="-5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-4"/>
        </w:rPr>
        <w:t xml:space="preserve"> </w:t>
      </w:r>
      <w:r>
        <w:rPr>
          <w:spacing w:val="2"/>
        </w:rPr>
        <w:t>t</w:t>
      </w:r>
      <w:r>
        <w:t>he</w:t>
      </w:r>
      <w:r>
        <w:rPr>
          <w:spacing w:val="-5"/>
        </w:rPr>
        <w:t xml:space="preserve"> </w:t>
      </w:r>
      <w:r>
        <w:rPr>
          <w:spacing w:val="1"/>
        </w:rPr>
        <w:t>t</w:t>
      </w:r>
      <w:r>
        <w:rPr>
          <w:spacing w:val="-1"/>
        </w:rPr>
        <w:t>i</w:t>
      </w:r>
      <w:r>
        <w:rPr>
          <w:spacing w:val="4"/>
        </w:rPr>
        <w:t>m</w:t>
      </w:r>
      <w:r>
        <w:rPr>
          <w:spacing w:val="-1"/>
        </w:rPr>
        <w:t>i</w:t>
      </w:r>
      <w:r>
        <w:t>ng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3"/>
        </w:rPr>
        <w:t xml:space="preserve"> </w:t>
      </w:r>
      <w:r>
        <w:t>n</w:t>
      </w:r>
      <w:r>
        <w:rPr>
          <w:spacing w:val="-1"/>
        </w:rPr>
        <w:t>a</w:t>
      </w:r>
      <w:r>
        <w:rPr>
          <w:spacing w:val="2"/>
        </w:rPr>
        <w:t>t</w:t>
      </w:r>
      <w:r>
        <w:t>ure</w:t>
      </w:r>
      <w:r>
        <w:rPr>
          <w:spacing w:val="-6"/>
        </w:rPr>
        <w:t xml:space="preserve"> </w:t>
      </w:r>
      <w:r>
        <w:t>of</w:t>
      </w:r>
      <w:r>
        <w:rPr>
          <w:spacing w:val="2"/>
        </w:rPr>
        <w:t xml:space="preserve"> </w:t>
      </w:r>
      <w:r>
        <w:rPr>
          <w:spacing w:val="-3"/>
        </w:rPr>
        <w:t>w</w:t>
      </w:r>
      <w:r>
        <w:t>ar</w:t>
      </w:r>
      <w:r>
        <w:rPr>
          <w:spacing w:val="2"/>
        </w:rPr>
        <w:t>n</w:t>
      </w:r>
      <w:r>
        <w:rPr>
          <w:spacing w:val="-1"/>
        </w:rPr>
        <w:t>i</w:t>
      </w:r>
      <w:r>
        <w:t>n</w:t>
      </w:r>
      <w:r>
        <w:rPr>
          <w:spacing w:val="-1"/>
        </w:rPr>
        <w:t>g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t</w:t>
      </w:r>
      <w:r>
        <w:t>o</w:t>
      </w:r>
      <w:r>
        <w:rPr>
          <w:spacing w:val="-5"/>
        </w:rPr>
        <w:t xml:space="preserve"> </w:t>
      </w:r>
      <w:r>
        <w:rPr>
          <w:spacing w:val="2"/>
        </w:rPr>
        <w:t>r</w:t>
      </w:r>
      <w:r>
        <w:t>es</w:t>
      </w:r>
      <w:r>
        <w:rPr>
          <w:spacing w:val="-1"/>
        </w:rPr>
        <w:t>i</w:t>
      </w:r>
      <w:r>
        <w:t>d</w:t>
      </w:r>
      <w:r>
        <w:rPr>
          <w:spacing w:val="1"/>
        </w:rPr>
        <w:t>e</w:t>
      </w:r>
      <w:r>
        <w:t>nts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a</w:t>
      </w:r>
      <w:r>
        <w:rPr>
          <w:spacing w:val="1"/>
        </w:rPr>
        <w:t>f</w:t>
      </w:r>
      <w:r>
        <w:rPr>
          <w:spacing w:val="2"/>
        </w:rPr>
        <w:t>f</w:t>
      </w:r>
      <w:r>
        <w:t>ect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ex</w:t>
      </w:r>
      <w:r>
        <w:rPr>
          <w:spacing w:val="2"/>
        </w:rPr>
        <w:t>t</w:t>
      </w:r>
      <w:r>
        <w:rPr>
          <w:spacing w:val="1"/>
        </w:rPr>
        <w:t>e</w:t>
      </w:r>
      <w:r>
        <w:t>nt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spacing w:val="-2"/>
        </w:rPr>
        <w:t>i</w:t>
      </w:r>
      <w:r>
        <w:t>njur</w:t>
      </w:r>
      <w:r>
        <w:rPr>
          <w:spacing w:val="1"/>
        </w:rPr>
        <w:t>i</w:t>
      </w:r>
      <w:r>
        <w:t>es</w:t>
      </w:r>
      <w:r>
        <w:rPr>
          <w:spacing w:val="-5"/>
        </w:rPr>
        <w:t xml:space="preserve"> </w:t>
      </w:r>
      <w:r>
        <w:t>or</w:t>
      </w:r>
      <w:r>
        <w:rPr>
          <w:w w:val="99"/>
        </w:rPr>
        <w:t xml:space="preserve"> </w:t>
      </w:r>
      <w:r>
        <w:t>h</w:t>
      </w:r>
      <w:r>
        <w:rPr>
          <w:spacing w:val="-1"/>
        </w:rPr>
        <w:t>a</w:t>
      </w:r>
      <w:r>
        <w:t>r</w:t>
      </w:r>
      <w:r>
        <w:rPr>
          <w:spacing w:val="4"/>
        </w:rPr>
        <w:t>m</w:t>
      </w:r>
      <w:r>
        <w:t>.</w:t>
      </w:r>
    </w:p>
    <w:p w:rsidR="00390CA3" w:rsidRDefault="00390CA3">
      <w:pPr>
        <w:spacing w:before="10" w:line="170" w:lineRule="exact"/>
        <w:rPr>
          <w:sz w:val="17"/>
          <w:szCs w:val="17"/>
        </w:rPr>
      </w:pPr>
    </w:p>
    <w:p w:rsidR="00390CA3" w:rsidRDefault="00BD6A69">
      <w:pPr>
        <w:pStyle w:val="BodyText"/>
        <w:spacing w:line="293" w:lineRule="auto"/>
        <w:ind w:right="179"/>
      </w:pP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6"/>
        </w:rPr>
        <w:t xml:space="preserve"> </w:t>
      </w:r>
      <w:r>
        <w:t>n</w:t>
      </w:r>
      <w:r>
        <w:rPr>
          <w:spacing w:val="-1"/>
        </w:rPr>
        <w:t>e</w:t>
      </w:r>
      <w:r>
        <w:t>ed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o</w:t>
      </w:r>
      <w:r>
        <w:rPr>
          <w:spacing w:val="-6"/>
        </w:rPr>
        <w:t xml:space="preserve"> </w:t>
      </w:r>
      <w:r>
        <w:t>co</w:t>
      </w:r>
      <w:r>
        <w:rPr>
          <w:spacing w:val="-1"/>
        </w:rPr>
        <w:t>n</w:t>
      </w:r>
      <w:r>
        <w:rPr>
          <w:spacing w:val="3"/>
        </w:rPr>
        <w:t>s</w:t>
      </w:r>
      <w:r>
        <w:rPr>
          <w:spacing w:val="-1"/>
        </w:rPr>
        <w:t>i</w:t>
      </w:r>
      <w:r>
        <w:t>d</w:t>
      </w:r>
      <w:r>
        <w:rPr>
          <w:spacing w:val="-1"/>
        </w:rPr>
        <w:t>e</w:t>
      </w:r>
      <w:r>
        <w:t>r</w:t>
      </w:r>
      <w:r>
        <w:rPr>
          <w:spacing w:val="-5"/>
        </w:rPr>
        <w:t xml:space="preserve"> </w:t>
      </w:r>
      <w:r>
        <w:rPr>
          <w:spacing w:val="4"/>
        </w:rPr>
        <w:t>m</w:t>
      </w:r>
      <w:r>
        <w:t>ore</w:t>
      </w:r>
      <w:r>
        <w:rPr>
          <w:spacing w:val="-6"/>
        </w:rPr>
        <w:t xml:space="preserve"> </w:t>
      </w:r>
      <w:r>
        <w:t>th</w:t>
      </w:r>
      <w:r>
        <w:rPr>
          <w:spacing w:val="-1"/>
        </w:rPr>
        <w:t>a</w:t>
      </w:r>
      <w:r>
        <w:t>n</w:t>
      </w:r>
      <w:r>
        <w:rPr>
          <w:spacing w:val="-6"/>
        </w:rPr>
        <w:t xml:space="preserve"> </w:t>
      </w:r>
      <w:r>
        <w:t>just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rPr>
          <w:spacing w:val="2"/>
        </w:rPr>
        <w:t>t</w:t>
      </w:r>
      <w:r>
        <w:t>u</w:t>
      </w:r>
      <w:r>
        <w:rPr>
          <w:spacing w:val="-1"/>
        </w:rPr>
        <w:t>d</w:t>
      </w:r>
      <w:r>
        <w:t>e</w:t>
      </w:r>
      <w:r>
        <w:rPr>
          <w:spacing w:val="-3"/>
        </w:rPr>
        <w:t xml:space="preserve"> w</w:t>
      </w:r>
      <w:r>
        <w:t>h</w:t>
      </w:r>
      <w:r>
        <w:rPr>
          <w:spacing w:val="1"/>
        </w:rPr>
        <w:t>e</w:t>
      </w:r>
      <w:r>
        <w:t>n</w:t>
      </w:r>
      <w:r>
        <w:rPr>
          <w:spacing w:val="-6"/>
        </w:rPr>
        <w:t xml:space="preserve"> </w:t>
      </w:r>
      <w:r>
        <w:rPr>
          <w:spacing w:val="1"/>
        </w:rPr>
        <w:t>a</w:t>
      </w:r>
      <w:r>
        <w:t>n</w:t>
      </w:r>
      <w:r>
        <w:rPr>
          <w:spacing w:val="-1"/>
        </w:rPr>
        <w:t>a</w:t>
      </w:r>
      <w:r>
        <w:rPr>
          <w:spacing w:val="3"/>
        </w:rPr>
        <w:t>l</w:t>
      </w:r>
      <w:r>
        <w:rPr>
          <w:spacing w:val="-5"/>
        </w:rPr>
        <w:t>y</w:t>
      </w:r>
      <w:r>
        <w:rPr>
          <w:spacing w:val="1"/>
        </w:rPr>
        <w:t>s</w:t>
      </w:r>
      <w:r>
        <w:rPr>
          <w:spacing w:val="-1"/>
        </w:rPr>
        <w:t>i</w:t>
      </w:r>
      <w:r>
        <w:rPr>
          <w:spacing w:val="1"/>
        </w:rPr>
        <w:t>n</w:t>
      </w:r>
      <w:r>
        <w:t>g</w:t>
      </w:r>
      <w:r>
        <w:rPr>
          <w:spacing w:val="-5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e</w:t>
      </w:r>
      <w:r>
        <w:rPr>
          <w:spacing w:val="2"/>
        </w:rPr>
        <w:t>ff</w:t>
      </w:r>
      <w:r>
        <w:t>ects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</w:t>
      </w:r>
      <w:r>
        <w:rPr>
          <w:spacing w:val="-1"/>
        </w:rPr>
        <w:t>a</w:t>
      </w:r>
      <w:r>
        <w:t>rth</w:t>
      </w:r>
      <w:r>
        <w:rPr>
          <w:spacing w:val="-1"/>
        </w:rPr>
        <w:t>q</w:t>
      </w:r>
      <w:r>
        <w:rPr>
          <w:spacing w:val="1"/>
        </w:rPr>
        <w:t>u</w:t>
      </w:r>
      <w:r>
        <w:t>a</w:t>
      </w:r>
      <w:r>
        <w:rPr>
          <w:spacing w:val="3"/>
        </w:rPr>
        <w:t>k</w:t>
      </w:r>
      <w:r>
        <w:t>e</w:t>
      </w:r>
      <w:r>
        <w:rPr>
          <w:spacing w:val="1"/>
        </w:rPr>
        <w:t xml:space="preserve"> </w:t>
      </w:r>
      <w:r>
        <w:rPr>
          <w:spacing w:val="-2"/>
        </w:rPr>
        <w:t>i</w:t>
      </w:r>
      <w:r>
        <w:t>s</w:t>
      </w:r>
      <w:r>
        <w:rPr>
          <w:spacing w:val="-5"/>
        </w:rPr>
        <w:t xml:space="preserve"> </w:t>
      </w:r>
      <w:r>
        <w:t>ev</w:t>
      </w:r>
      <w:r>
        <w:rPr>
          <w:spacing w:val="-1"/>
        </w:rPr>
        <w:t>i</w:t>
      </w:r>
      <w:r>
        <w:t>d</w:t>
      </w:r>
      <w:r>
        <w:rPr>
          <w:spacing w:val="1"/>
        </w:rPr>
        <w:t>e</w:t>
      </w:r>
      <w:r>
        <w:t>nt</w:t>
      </w:r>
      <w:r>
        <w:rPr>
          <w:w w:val="99"/>
        </w:rPr>
        <w:t xml:space="preserve"> </w:t>
      </w:r>
      <w:r>
        <w:t>when</w:t>
      </w:r>
      <w:r>
        <w:rPr>
          <w:spacing w:val="-9"/>
        </w:rPr>
        <w:t xml:space="preserve"> </w:t>
      </w:r>
      <w:r>
        <w:t>co</w:t>
      </w:r>
      <w:r>
        <w:rPr>
          <w:spacing w:val="4"/>
        </w:rPr>
        <w:t>m</w:t>
      </w:r>
      <w:r>
        <w:t>p</w:t>
      </w:r>
      <w:r>
        <w:rPr>
          <w:spacing w:val="-1"/>
        </w:rPr>
        <w:t>a</w:t>
      </w:r>
      <w:r>
        <w:t>r</w:t>
      </w:r>
      <w:r>
        <w:rPr>
          <w:spacing w:val="-1"/>
        </w:rPr>
        <w:t>i</w:t>
      </w:r>
      <w:r>
        <w:t>ng</w:t>
      </w:r>
      <w:r>
        <w:rPr>
          <w:spacing w:val="-6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8"/>
        </w:rPr>
        <w:t xml:space="preserve"> </w:t>
      </w:r>
      <w:r>
        <w:rPr>
          <w:spacing w:val="-1"/>
        </w:rPr>
        <w:t>M</w:t>
      </w:r>
      <w:r>
        <w:t>ec</w:t>
      </w:r>
      <w:r>
        <w:rPr>
          <w:spacing w:val="3"/>
        </w:rPr>
        <w:t>k</w:t>
      </w:r>
      <w:r>
        <w:t>eri</w:t>
      </w:r>
      <w:r>
        <w:rPr>
          <w:spacing w:val="-1"/>
        </w:rPr>
        <w:t>n</w:t>
      </w:r>
      <w:r>
        <w:t>g</w:t>
      </w:r>
      <w:r>
        <w:rPr>
          <w:spacing w:val="-8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-7"/>
        </w:rPr>
        <w:t xml:space="preserve"> </w:t>
      </w:r>
      <w:r>
        <w:t>N</w:t>
      </w:r>
      <w:r>
        <w:rPr>
          <w:spacing w:val="2"/>
        </w:rPr>
        <w:t>e</w:t>
      </w:r>
      <w:r>
        <w:rPr>
          <w:spacing w:val="-3"/>
        </w:rPr>
        <w:t>w</w:t>
      </w:r>
      <w:r>
        <w:rPr>
          <w:spacing w:val="1"/>
        </w:rPr>
        <w:t>c</w:t>
      </w:r>
      <w:r>
        <w:t>ast</w:t>
      </w:r>
      <w:r>
        <w:rPr>
          <w:spacing w:val="1"/>
        </w:rPr>
        <w:t>l</w:t>
      </w:r>
      <w:r>
        <w:t>e</w:t>
      </w:r>
      <w:r>
        <w:rPr>
          <w:spacing w:val="-8"/>
        </w:rPr>
        <w:t xml:space="preserve"> </w:t>
      </w:r>
      <w:r>
        <w:rPr>
          <w:spacing w:val="1"/>
        </w:rPr>
        <w:t>e</w:t>
      </w:r>
      <w:r>
        <w:t>arth</w:t>
      </w:r>
      <w:r>
        <w:rPr>
          <w:spacing w:val="1"/>
        </w:rPr>
        <w:t>qu</w:t>
      </w:r>
      <w:r>
        <w:t>a</w:t>
      </w:r>
      <w:r>
        <w:rPr>
          <w:spacing w:val="3"/>
        </w:rPr>
        <w:t>k</w:t>
      </w:r>
      <w:r>
        <w:t>es</w:t>
      </w:r>
      <w:r>
        <w:rPr>
          <w:spacing w:val="-8"/>
        </w:rPr>
        <w:t xml:space="preserve"> </w:t>
      </w:r>
      <w:r>
        <w:rPr>
          <w:spacing w:val="-2"/>
        </w:rPr>
        <w:t>(</w:t>
      </w:r>
      <w:r>
        <w:rPr>
          <w:spacing w:val="3"/>
        </w:rPr>
        <w:t>T</w:t>
      </w:r>
      <w:r>
        <w:t>a</w:t>
      </w:r>
      <w:r>
        <w:rPr>
          <w:spacing w:val="-1"/>
        </w:rPr>
        <w:t>bl</w:t>
      </w:r>
      <w:r>
        <w:t>e</w:t>
      </w:r>
      <w:r>
        <w:rPr>
          <w:spacing w:val="-8"/>
        </w:rPr>
        <w:t xml:space="preserve"> </w:t>
      </w:r>
      <w:r>
        <w:rPr>
          <w:spacing w:val="-1"/>
        </w:rPr>
        <w:t>2</w:t>
      </w:r>
      <w:r>
        <w:t>)</w:t>
      </w:r>
    </w:p>
    <w:p w:rsidR="00390CA3" w:rsidRDefault="00390CA3">
      <w:pPr>
        <w:spacing w:before="7" w:line="150" w:lineRule="exact"/>
        <w:rPr>
          <w:sz w:val="15"/>
          <w:szCs w:val="15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ind w:left="138" w:right="150"/>
        <w:rPr>
          <w:rFonts w:ascii="Arial" w:eastAsia="Arial" w:hAnsi="Arial" w:cs="Arial"/>
          <w:sz w:val="18"/>
          <w:szCs w:val="18"/>
        </w:rPr>
      </w:pPr>
      <w:bookmarkStart w:id="34" w:name="_bookmark11"/>
      <w:bookmarkEnd w:id="34"/>
      <w:r>
        <w:rPr>
          <w:rFonts w:ascii="Arial" w:eastAsia="Arial" w:hAnsi="Arial" w:cs="Arial"/>
          <w:i/>
          <w:sz w:val="18"/>
          <w:szCs w:val="18"/>
        </w:rPr>
        <w:t>Table</w:t>
      </w:r>
      <w:r>
        <w:rPr>
          <w:rFonts w:ascii="Arial" w:eastAsia="Arial" w:hAnsi="Arial" w:cs="Arial"/>
          <w:i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2: Co</w:t>
      </w:r>
      <w:r>
        <w:rPr>
          <w:rFonts w:ascii="Arial" w:eastAsia="Arial" w:hAnsi="Arial" w:cs="Arial"/>
          <w:i/>
          <w:spacing w:val="-1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>pa</w:t>
      </w:r>
      <w:r>
        <w:rPr>
          <w:rFonts w:ascii="Arial" w:eastAsia="Arial" w:hAnsi="Arial" w:cs="Arial"/>
          <w:i/>
          <w:spacing w:val="-3"/>
          <w:sz w:val="18"/>
          <w:szCs w:val="18"/>
        </w:rPr>
        <w:t>r</w:t>
      </w:r>
      <w:r>
        <w:rPr>
          <w:rFonts w:ascii="Arial" w:eastAsia="Arial" w:hAnsi="Arial" w:cs="Arial"/>
          <w:i/>
          <w:sz w:val="18"/>
          <w:szCs w:val="18"/>
        </w:rPr>
        <w:t>i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pacing w:val="-2"/>
          <w:sz w:val="18"/>
          <w:szCs w:val="18"/>
        </w:rPr>
        <w:t>o</w:t>
      </w:r>
      <w:r>
        <w:rPr>
          <w:rFonts w:ascii="Arial" w:eastAsia="Arial" w:hAnsi="Arial" w:cs="Arial"/>
          <w:i/>
          <w:sz w:val="18"/>
          <w:szCs w:val="18"/>
        </w:rPr>
        <w:t>n of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New</w:t>
      </w:r>
      <w:r>
        <w:rPr>
          <w:rFonts w:ascii="Arial" w:eastAsia="Arial" w:hAnsi="Arial" w:cs="Arial"/>
          <w:i/>
          <w:spacing w:val="-2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a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t</w:t>
      </w:r>
      <w:r>
        <w:rPr>
          <w:rFonts w:ascii="Arial" w:eastAsia="Arial" w:hAnsi="Arial" w:cs="Arial"/>
          <w:i/>
          <w:spacing w:val="-2"/>
          <w:sz w:val="18"/>
          <w:szCs w:val="18"/>
        </w:rPr>
        <w:t>l</w:t>
      </w:r>
      <w:r>
        <w:rPr>
          <w:rFonts w:ascii="Arial" w:eastAsia="Arial" w:hAnsi="Arial" w:cs="Arial"/>
          <w:i/>
          <w:sz w:val="18"/>
          <w:szCs w:val="18"/>
        </w:rPr>
        <w:t>e</w:t>
      </w:r>
      <w:r>
        <w:rPr>
          <w:rFonts w:ascii="Arial" w:eastAsia="Arial" w:hAnsi="Arial" w:cs="Arial"/>
          <w:i/>
          <w:spacing w:val="3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a</w:t>
      </w:r>
      <w:r>
        <w:rPr>
          <w:rFonts w:ascii="Arial" w:eastAsia="Arial" w:hAnsi="Arial" w:cs="Arial"/>
          <w:i/>
          <w:spacing w:val="-2"/>
          <w:sz w:val="18"/>
          <w:szCs w:val="18"/>
        </w:rPr>
        <w:t>n</w:t>
      </w:r>
      <w:r>
        <w:rPr>
          <w:rFonts w:ascii="Arial" w:eastAsia="Arial" w:hAnsi="Arial" w:cs="Arial"/>
          <w:i/>
          <w:sz w:val="18"/>
          <w:szCs w:val="18"/>
        </w:rPr>
        <w:t xml:space="preserve">d </w:t>
      </w:r>
      <w:r>
        <w:rPr>
          <w:rFonts w:ascii="Arial" w:eastAsia="Arial" w:hAnsi="Arial" w:cs="Arial"/>
          <w:i/>
          <w:spacing w:val="-4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>e</w:t>
      </w:r>
      <w:r>
        <w:rPr>
          <w:rFonts w:ascii="Arial" w:eastAsia="Arial" w:hAnsi="Arial" w:cs="Arial"/>
          <w:i/>
          <w:spacing w:val="1"/>
          <w:sz w:val="18"/>
          <w:szCs w:val="18"/>
        </w:rPr>
        <w:t>ck</w:t>
      </w:r>
      <w:r>
        <w:rPr>
          <w:rFonts w:ascii="Arial" w:eastAsia="Arial" w:hAnsi="Arial" w:cs="Arial"/>
          <w:i/>
          <w:sz w:val="18"/>
          <w:szCs w:val="18"/>
        </w:rPr>
        <w:t>eri</w:t>
      </w:r>
      <w:r>
        <w:rPr>
          <w:rFonts w:ascii="Arial" w:eastAsia="Arial" w:hAnsi="Arial" w:cs="Arial"/>
          <w:i/>
          <w:spacing w:val="-2"/>
          <w:sz w:val="18"/>
          <w:szCs w:val="18"/>
        </w:rPr>
        <w:t>n</w:t>
      </w:r>
      <w:r>
        <w:rPr>
          <w:rFonts w:ascii="Arial" w:eastAsia="Arial" w:hAnsi="Arial" w:cs="Arial"/>
          <w:i/>
          <w:sz w:val="18"/>
          <w:szCs w:val="18"/>
        </w:rPr>
        <w:t>g e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z w:val="18"/>
          <w:szCs w:val="18"/>
        </w:rPr>
        <w:t>rth</w:t>
      </w:r>
      <w:r>
        <w:rPr>
          <w:rFonts w:ascii="Arial" w:eastAsia="Arial" w:hAnsi="Arial" w:cs="Arial"/>
          <w:i/>
          <w:spacing w:val="-2"/>
          <w:sz w:val="18"/>
          <w:szCs w:val="18"/>
        </w:rPr>
        <w:t>q</w:t>
      </w:r>
      <w:r>
        <w:rPr>
          <w:rFonts w:ascii="Arial" w:eastAsia="Arial" w:hAnsi="Arial" w:cs="Arial"/>
          <w:i/>
          <w:sz w:val="18"/>
          <w:szCs w:val="18"/>
        </w:rPr>
        <w:t>u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pacing w:val="1"/>
          <w:sz w:val="18"/>
          <w:szCs w:val="18"/>
        </w:rPr>
        <w:t>k</w:t>
      </w:r>
      <w:r>
        <w:rPr>
          <w:rFonts w:ascii="Arial" w:eastAsia="Arial" w:hAnsi="Arial" w:cs="Arial"/>
          <w:i/>
          <w:sz w:val="18"/>
          <w:szCs w:val="18"/>
        </w:rPr>
        <w:t>e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.</w:t>
      </w:r>
    </w:p>
    <w:p w:rsidR="00390CA3" w:rsidRDefault="00390CA3">
      <w:pPr>
        <w:spacing w:before="1" w:line="80" w:lineRule="exact"/>
        <w:rPr>
          <w:sz w:val="8"/>
          <w:szCs w:val="8"/>
        </w:rPr>
      </w:pPr>
    </w:p>
    <w:tbl>
      <w:tblPr>
        <w:tblW w:w="0" w:type="auto"/>
        <w:tblInd w:w="11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98"/>
        <w:gridCol w:w="1047"/>
        <w:gridCol w:w="1555"/>
        <w:gridCol w:w="1304"/>
        <w:gridCol w:w="1418"/>
        <w:gridCol w:w="1691"/>
      </w:tblGrid>
      <w:tr w:rsidR="00390CA3">
        <w:trPr>
          <w:trHeight w:hRule="exact" w:val="288"/>
        </w:trPr>
        <w:tc>
          <w:tcPr>
            <w:tcW w:w="1898" w:type="dxa"/>
            <w:tcBorders>
              <w:top w:val="single" w:sz="24" w:space="0" w:color="444444"/>
              <w:left w:val="nil"/>
              <w:bottom w:val="single" w:sz="12" w:space="0" w:color="444444"/>
              <w:right w:val="single" w:sz="8" w:space="0" w:color="FFFFFF"/>
            </w:tcBorders>
            <w:shd w:val="clear" w:color="auto" w:fill="444444"/>
          </w:tcPr>
          <w:p w:rsidR="00390CA3" w:rsidRDefault="00BD6A69">
            <w:pPr>
              <w:pStyle w:val="TableParagraph"/>
              <w:spacing w:before="12"/>
              <w:ind w:left="48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z w:val="18"/>
                <w:szCs w:val="18"/>
              </w:rPr>
              <w:t>Location</w:t>
            </w:r>
          </w:p>
        </w:tc>
        <w:tc>
          <w:tcPr>
            <w:tcW w:w="1047" w:type="dxa"/>
            <w:tcBorders>
              <w:top w:val="single" w:sz="24" w:space="0" w:color="444444"/>
              <w:left w:val="single" w:sz="8" w:space="0" w:color="FFFFFF"/>
              <w:bottom w:val="single" w:sz="12" w:space="0" w:color="444444"/>
              <w:right w:val="single" w:sz="8" w:space="0" w:color="FFFFFF"/>
            </w:tcBorders>
            <w:shd w:val="clear" w:color="auto" w:fill="444444"/>
          </w:tcPr>
          <w:p w:rsidR="00390CA3" w:rsidRDefault="00BD6A69">
            <w:pPr>
              <w:pStyle w:val="TableParagraph"/>
              <w:spacing w:before="12"/>
              <w:ind w:left="318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z w:val="18"/>
                <w:szCs w:val="18"/>
              </w:rPr>
              <w:t>Year</w:t>
            </w:r>
          </w:p>
        </w:tc>
        <w:tc>
          <w:tcPr>
            <w:tcW w:w="1555" w:type="dxa"/>
            <w:tcBorders>
              <w:top w:val="single" w:sz="24" w:space="0" w:color="444444"/>
              <w:left w:val="single" w:sz="8" w:space="0" w:color="FFFFFF"/>
              <w:bottom w:val="single" w:sz="12" w:space="0" w:color="444444"/>
              <w:right w:val="single" w:sz="8" w:space="0" w:color="FFFFFF"/>
            </w:tcBorders>
            <w:shd w:val="clear" w:color="auto" w:fill="444444"/>
          </w:tcPr>
          <w:p w:rsidR="00390CA3" w:rsidRDefault="00BD6A69">
            <w:pPr>
              <w:pStyle w:val="TableParagraph"/>
              <w:spacing w:before="12"/>
              <w:ind w:left="315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1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b/>
                <w:bCs/>
                <w:color w:val="FFFFFF"/>
                <w:sz w:val="18"/>
                <w:szCs w:val="18"/>
              </w:rPr>
              <w:t>agni</w:t>
            </w:r>
            <w:r>
              <w:rPr>
                <w:rFonts w:ascii="Arial" w:eastAsia="Arial" w:hAnsi="Arial" w:cs="Arial"/>
                <w:b/>
                <w:bCs/>
                <w:color w:val="FFFFFF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b/>
                <w:bCs/>
                <w:color w:val="FFFFFF"/>
                <w:sz w:val="18"/>
                <w:szCs w:val="18"/>
              </w:rPr>
              <w:t>ude</w:t>
            </w:r>
          </w:p>
        </w:tc>
        <w:tc>
          <w:tcPr>
            <w:tcW w:w="1304" w:type="dxa"/>
            <w:tcBorders>
              <w:top w:val="single" w:sz="24" w:space="0" w:color="444444"/>
              <w:left w:val="single" w:sz="8" w:space="0" w:color="FFFFFF"/>
              <w:bottom w:val="single" w:sz="12" w:space="0" w:color="444444"/>
              <w:right w:val="single" w:sz="8" w:space="0" w:color="FFFFFF"/>
            </w:tcBorders>
            <w:shd w:val="clear" w:color="auto" w:fill="444444"/>
          </w:tcPr>
          <w:p w:rsidR="00390CA3" w:rsidRDefault="00BD6A69">
            <w:pPr>
              <w:pStyle w:val="TableParagraph"/>
              <w:spacing w:before="12"/>
              <w:ind w:left="318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z w:val="18"/>
                <w:szCs w:val="18"/>
              </w:rPr>
              <w:t>Injuries</w:t>
            </w:r>
          </w:p>
        </w:tc>
        <w:tc>
          <w:tcPr>
            <w:tcW w:w="1418" w:type="dxa"/>
            <w:tcBorders>
              <w:top w:val="single" w:sz="24" w:space="0" w:color="444444"/>
              <w:left w:val="single" w:sz="8" w:space="0" w:color="FFFFFF"/>
              <w:bottom w:val="single" w:sz="12" w:space="0" w:color="444444"/>
              <w:right w:val="single" w:sz="8" w:space="0" w:color="FFFFFF"/>
            </w:tcBorders>
            <w:shd w:val="clear" w:color="auto" w:fill="444444"/>
          </w:tcPr>
          <w:p w:rsidR="00390CA3" w:rsidRDefault="00BD6A69">
            <w:pPr>
              <w:pStyle w:val="TableParagraph"/>
              <w:spacing w:before="12"/>
              <w:ind w:left="306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z w:val="18"/>
                <w:szCs w:val="18"/>
              </w:rPr>
              <w:t>Fatalit</w:t>
            </w:r>
            <w:r>
              <w:rPr>
                <w:rFonts w:ascii="Arial" w:eastAsia="Arial" w:hAnsi="Arial" w:cs="Arial"/>
                <w:b/>
                <w:bCs/>
                <w:color w:val="FFFFFF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b/>
                <w:bCs/>
                <w:color w:val="FFFFFF"/>
                <w:sz w:val="18"/>
                <w:szCs w:val="18"/>
              </w:rPr>
              <w:t>es</w:t>
            </w:r>
          </w:p>
        </w:tc>
        <w:tc>
          <w:tcPr>
            <w:tcW w:w="1691" w:type="dxa"/>
            <w:tcBorders>
              <w:top w:val="single" w:sz="24" w:space="0" w:color="444444"/>
              <w:left w:val="single" w:sz="8" w:space="0" w:color="FFFFFF"/>
              <w:bottom w:val="single" w:sz="12" w:space="0" w:color="444444"/>
              <w:right w:val="nil"/>
            </w:tcBorders>
            <w:shd w:val="clear" w:color="auto" w:fill="444444"/>
          </w:tcPr>
          <w:p w:rsidR="00390CA3" w:rsidRDefault="00BD6A69">
            <w:pPr>
              <w:pStyle w:val="TableParagraph"/>
              <w:spacing w:before="12"/>
              <w:ind w:left="227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z w:val="18"/>
                <w:szCs w:val="18"/>
              </w:rPr>
              <w:t>Damage</w:t>
            </w:r>
            <w:r>
              <w:rPr>
                <w:rFonts w:ascii="Arial" w:eastAsia="Arial" w:hAnsi="Arial" w:cs="Arial"/>
                <w:b/>
                <w:bCs/>
                <w:color w:val="FFFFFF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FFFFFF"/>
                <w:sz w:val="18"/>
                <w:szCs w:val="18"/>
              </w:rPr>
              <w:t>costs</w:t>
            </w:r>
          </w:p>
        </w:tc>
      </w:tr>
      <w:tr w:rsidR="00390CA3">
        <w:trPr>
          <w:trHeight w:hRule="exact" w:val="62"/>
        </w:trPr>
        <w:tc>
          <w:tcPr>
            <w:tcW w:w="1898" w:type="dxa"/>
            <w:tcBorders>
              <w:top w:val="single" w:sz="12" w:space="0" w:color="444444"/>
              <w:left w:val="nil"/>
              <w:bottom w:val="single" w:sz="24" w:space="0" w:color="DADADA"/>
              <w:right w:val="nil"/>
            </w:tcBorders>
          </w:tcPr>
          <w:p w:rsidR="00390CA3" w:rsidRDefault="00390CA3"/>
        </w:tc>
        <w:tc>
          <w:tcPr>
            <w:tcW w:w="1047" w:type="dxa"/>
            <w:tcBorders>
              <w:top w:val="single" w:sz="12" w:space="0" w:color="444444"/>
              <w:left w:val="nil"/>
              <w:bottom w:val="single" w:sz="24" w:space="0" w:color="DADADA"/>
              <w:right w:val="nil"/>
            </w:tcBorders>
          </w:tcPr>
          <w:p w:rsidR="00390CA3" w:rsidRDefault="00390CA3"/>
        </w:tc>
        <w:tc>
          <w:tcPr>
            <w:tcW w:w="1555" w:type="dxa"/>
            <w:tcBorders>
              <w:top w:val="single" w:sz="12" w:space="0" w:color="444444"/>
              <w:left w:val="nil"/>
              <w:bottom w:val="single" w:sz="24" w:space="0" w:color="DADADA"/>
              <w:right w:val="nil"/>
            </w:tcBorders>
          </w:tcPr>
          <w:p w:rsidR="00390CA3" w:rsidRDefault="00390CA3"/>
        </w:tc>
        <w:tc>
          <w:tcPr>
            <w:tcW w:w="1304" w:type="dxa"/>
            <w:tcBorders>
              <w:top w:val="single" w:sz="12" w:space="0" w:color="444444"/>
              <w:left w:val="nil"/>
              <w:bottom w:val="single" w:sz="24" w:space="0" w:color="DADADA"/>
              <w:right w:val="nil"/>
            </w:tcBorders>
          </w:tcPr>
          <w:p w:rsidR="00390CA3" w:rsidRDefault="00390CA3"/>
        </w:tc>
        <w:tc>
          <w:tcPr>
            <w:tcW w:w="1418" w:type="dxa"/>
            <w:tcBorders>
              <w:top w:val="single" w:sz="12" w:space="0" w:color="444444"/>
              <w:left w:val="nil"/>
              <w:bottom w:val="single" w:sz="24" w:space="0" w:color="DADADA"/>
              <w:right w:val="nil"/>
            </w:tcBorders>
          </w:tcPr>
          <w:p w:rsidR="00390CA3" w:rsidRDefault="00390CA3"/>
        </w:tc>
        <w:tc>
          <w:tcPr>
            <w:tcW w:w="1691" w:type="dxa"/>
            <w:tcBorders>
              <w:top w:val="single" w:sz="12" w:space="0" w:color="444444"/>
              <w:left w:val="nil"/>
              <w:bottom w:val="single" w:sz="24" w:space="0" w:color="DADADA"/>
              <w:right w:val="nil"/>
            </w:tcBorders>
          </w:tcPr>
          <w:p w:rsidR="00390CA3" w:rsidRDefault="00390CA3"/>
        </w:tc>
      </w:tr>
      <w:tr w:rsidR="00390CA3">
        <w:trPr>
          <w:trHeight w:hRule="exact" w:val="290"/>
        </w:trPr>
        <w:tc>
          <w:tcPr>
            <w:tcW w:w="1898" w:type="dxa"/>
            <w:tcBorders>
              <w:top w:val="single" w:sz="24" w:space="0" w:color="DADADA"/>
              <w:left w:val="nil"/>
              <w:bottom w:val="single" w:sz="12" w:space="0" w:color="DADADA"/>
              <w:right w:val="single" w:sz="8" w:space="0" w:color="FFFFFF"/>
            </w:tcBorders>
            <w:shd w:val="clear" w:color="auto" w:fill="DADADA"/>
          </w:tcPr>
          <w:p w:rsidR="00390CA3" w:rsidRDefault="00BD6A69">
            <w:pPr>
              <w:pStyle w:val="TableParagraph"/>
              <w:spacing w:before="17"/>
              <w:ind w:left="48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Ne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l</w:t>
            </w:r>
            <w:r>
              <w:rPr>
                <w:rFonts w:ascii="Arial" w:eastAsia="Arial" w:hAnsi="Arial" w:cs="Arial"/>
                <w:sz w:val="18"/>
                <w:szCs w:val="18"/>
              </w:rPr>
              <w:t>e, N</w:t>
            </w:r>
            <w:r>
              <w:rPr>
                <w:rFonts w:ascii="Arial" w:eastAsia="Arial" w:hAnsi="Arial" w:cs="Arial"/>
                <w:spacing w:val="-6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W</w:t>
            </w:r>
          </w:p>
        </w:tc>
        <w:tc>
          <w:tcPr>
            <w:tcW w:w="1047" w:type="dxa"/>
            <w:tcBorders>
              <w:top w:val="single" w:sz="24" w:space="0" w:color="DADADA"/>
              <w:left w:val="single" w:sz="8" w:space="0" w:color="FFFFFF"/>
              <w:bottom w:val="single" w:sz="12" w:space="0" w:color="DADADA"/>
              <w:right w:val="single" w:sz="8" w:space="0" w:color="FFFFFF"/>
            </w:tcBorders>
            <w:shd w:val="clear" w:color="auto" w:fill="DADADA"/>
          </w:tcPr>
          <w:p w:rsidR="00390CA3" w:rsidRDefault="00BD6A69">
            <w:pPr>
              <w:pStyle w:val="TableParagraph"/>
              <w:spacing w:before="17"/>
              <w:ind w:left="313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1989</w:t>
            </w:r>
          </w:p>
        </w:tc>
        <w:tc>
          <w:tcPr>
            <w:tcW w:w="1555" w:type="dxa"/>
            <w:tcBorders>
              <w:top w:val="single" w:sz="24" w:space="0" w:color="DADADA"/>
              <w:left w:val="single" w:sz="8" w:space="0" w:color="FFFFFF"/>
              <w:bottom w:val="single" w:sz="12" w:space="0" w:color="DADADA"/>
              <w:right w:val="single" w:sz="8" w:space="0" w:color="FFFFFF"/>
            </w:tcBorders>
            <w:shd w:val="clear" w:color="auto" w:fill="DADADA"/>
          </w:tcPr>
          <w:p w:rsidR="00390CA3" w:rsidRDefault="00BD6A69">
            <w:pPr>
              <w:pStyle w:val="TableParagraph"/>
              <w:spacing w:before="17"/>
              <w:ind w:left="623" w:right="620"/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5.4</w:t>
            </w:r>
          </w:p>
        </w:tc>
        <w:tc>
          <w:tcPr>
            <w:tcW w:w="1304" w:type="dxa"/>
            <w:tcBorders>
              <w:top w:val="single" w:sz="24" w:space="0" w:color="DADADA"/>
              <w:left w:val="single" w:sz="8" w:space="0" w:color="FFFFFF"/>
              <w:bottom w:val="single" w:sz="12" w:space="0" w:color="DADADA"/>
              <w:right w:val="single" w:sz="8" w:space="0" w:color="FFFFFF"/>
            </w:tcBorders>
            <w:shd w:val="clear" w:color="auto" w:fill="DADADA"/>
          </w:tcPr>
          <w:p w:rsidR="00390CA3" w:rsidRDefault="00BD6A69">
            <w:pPr>
              <w:pStyle w:val="TableParagraph"/>
              <w:spacing w:before="17"/>
              <w:ind w:left="470" w:right="472"/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160</w:t>
            </w:r>
          </w:p>
        </w:tc>
        <w:tc>
          <w:tcPr>
            <w:tcW w:w="1418" w:type="dxa"/>
            <w:tcBorders>
              <w:top w:val="single" w:sz="24" w:space="0" w:color="DADADA"/>
              <w:left w:val="single" w:sz="8" w:space="0" w:color="FFFFFF"/>
              <w:bottom w:val="single" w:sz="12" w:space="0" w:color="DADADA"/>
              <w:right w:val="single" w:sz="8" w:space="0" w:color="FFFFFF"/>
            </w:tcBorders>
            <w:shd w:val="clear" w:color="auto" w:fill="DADADA"/>
          </w:tcPr>
          <w:p w:rsidR="00390CA3" w:rsidRDefault="00BD6A69">
            <w:pPr>
              <w:pStyle w:val="TableParagraph"/>
              <w:spacing w:before="17"/>
              <w:ind w:right="1"/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13</w:t>
            </w:r>
          </w:p>
        </w:tc>
        <w:tc>
          <w:tcPr>
            <w:tcW w:w="1691" w:type="dxa"/>
            <w:tcBorders>
              <w:top w:val="single" w:sz="24" w:space="0" w:color="DADADA"/>
              <w:left w:val="single" w:sz="8" w:space="0" w:color="FFFFFF"/>
              <w:bottom w:val="single" w:sz="12" w:space="0" w:color="DADADA"/>
              <w:right w:val="nil"/>
            </w:tcBorders>
            <w:shd w:val="clear" w:color="auto" w:fill="DADADA"/>
          </w:tcPr>
          <w:p w:rsidR="00390CA3" w:rsidRDefault="00BD6A69">
            <w:pPr>
              <w:pStyle w:val="TableParagraph"/>
              <w:spacing w:before="17"/>
              <w:ind w:left="482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$4 b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z w:val="18"/>
                <w:szCs w:val="18"/>
              </w:rPr>
              <w:t>ll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z w:val="18"/>
                <w:szCs w:val="18"/>
              </w:rPr>
              <w:t>on</w:t>
            </w:r>
          </w:p>
        </w:tc>
      </w:tr>
      <w:tr w:rsidR="00390CA3">
        <w:trPr>
          <w:trHeight w:hRule="exact" w:val="62"/>
        </w:trPr>
        <w:tc>
          <w:tcPr>
            <w:tcW w:w="1898" w:type="dxa"/>
            <w:tcBorders>
              <w:top w:val="single" w:sz="12" w:space="0" w:color="DADADA"/>
              <w:left w:val="nil"/>
              <w:bottom w:val="single" w:sz="24" w:space="0" w:color="EBEBEB"/>
              <w:right w:val="nil"/>
            </w:tcBorders>
          </w:tcPr>
          <w:p w:rsidR="00390CA3" w:rsidRDefault="00390CA3"/>
        </w:tc>
        <w:tc>
          <w:tcPr>
            <w:tcW w:w="1047" w:type="dxa"/>
            <w:tcBorders>
              <w:top w:val="single" w:sz="12" w:space="0" w:color="DADADA"/>
              <w:left w:val="nil"/>
              <w:bottom w:val="single" w:sz="24" w:space="0" w:color="EBEBEB"/>
              <w:right w:val="nil"/>
            </w:tcBorders>
          </w:tcPr>
          <w:p w:rsidR="00390CA3" w:rsidRDefault="00390CA3"/>
        </w:tc>
        <w:tc>
          <w:tcPr>
            <w:tcW w:w="1555" w:type="dxa"/>
            <w:tcBorders>
              <w:top w:val="single" w:sz="12" w:space="0" w:color="DADADA"/>
              <w:left w:val="nil"/>
              <w:bottom w:val="single" w:sz="24" w:space="0" w:color="EBEBEB"/>
              <w:right w:val="nil"/>
            </w:tcBorders>
          </w:tcPr>
          <w:p w:rsidR="00390CA3" w:rsidRDefault="00390CA3"/>
        </w:tc>
        <w:tc>
          <w:tcPr>
            <w:tcW w:w="1304" w:type="dxa"/>
            <w:tcBorders>
              <w:top w:val="single" w:sz="12" w:space="0" w:color="DADADA"/>
              <w:left w:val="nil"/>
              <w:bottom w:val="single" w:sz="24" w:space="0" w:color="EBEBEB"/>
              <w:right w:val="nil"/>
            </w:tcBorders>
          </w:tcPr>
          <w:p w:rsidR="00390CA3" w:rsidRDefault="00390CA3"/>
        </w:tc>
        <w:tc>
          <w:tcPr>
            <w:tcW w:w="1418" w:type="dxa"/>
            <w:tcBorders>
              <w:top w:val="single" w:sz="12" w:space="0" w:color="DADADA"/>
              <w:left w:val="nil"/>
              <w:bottom w:val="single" w:sz="24" w:space="0" w:color="EBEBEB"/>
              <w:right w:val="nil"/>
            </w:tcBorders>
          </w:tcPr>
          <w:p w:rsidR="00390CA3" w:rsidRDefault="00390CA3"/>
        </w:tc>
        <w:tc>
          <w:tcPr>
            <w:tcW w:w="1691" w:type="dxa"/>
            <w:tcBorders>
              <w:top w:val="single" w:sz="12" w:space="0" w:color="DADADA"/>
              <w:left w:val="nil"/>
              <w:bottom w:val="single" w:sz="24" w:space="0" w:color="EBEBEB"/>
              <w:right w:val="nil"/>
            </w:tcBorders>
          </w:tcPr>
          <w:p w:rsidR="00390CA3" w:rsidRDefault="00390CA3"/>
        </w:tc>
      </w:tr>
      <w:tr w:rsidR="00390CA3">
        <w:trPr>
          <w:trHeight w:hRule="exact" w:val="290"/>
        </w:trPr>
        <w:tc>
          <w:tcPr>
            <w:tcW w:w="1898" w:type="dxa"/>
            <w:tcBorders>
              <w:top w:val="single" w:sz="24" w:space="0" w:color="EBEBEB"/>
              <w:left w:val="nil"/>
              <w:bottom w:val="single" w:sz="12" w:space="0" w:color="EBEBEB"/>
              <w:right w:val="single" w:sz="8" w:space="0" w:color="FFFFFF"/>
            </w:tcBorders>
            <w:shd w:val="clear" w:color="auto" w:fill="EBEBEB"/>
          </w:tcPr>
          <w:p w:rsidR="00390CA3" w:rsidRDefault="00BD6A69">
            <w:pPr>
              <w:pStyle w:val="TableParagraph"/>
              <w:spacing w:before="17"/>
              <w:ind w:left="48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-4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ck</w:t>
            </w:r>
            <w:r>
              <w:rPr>
                <w:rFonts w:ascii="Arial" w:eastAsia="Arial" w:hAnsi="Arial" w:cs="Arial"/>
                <w:sz w:val="18"/>
                <w:szCs w:val="18"/>
              </w:rPr>
              <w:t>ering,</w:t>
            </w:r>
            <w:r>
              <w:rPr>
                <w:rFonts w:ascii="Arial" w:eastAsia="Arial" w:hAnsi="Arial" w:cs="Arial"/>
                <w:spacing w:val="-7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7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A</w:t>
            </w:r>
          </w:p>
        </w:tc>
        <w:tc>
          <w:tcPr>
            <w:tcW w:w="1047" w:type="dxa"/>
            <w:tcBorders>
              <w:top w:val="single" w:sz="24" w:space="0" w:color="EBEBEB"/>
              <w:left w:val="single" w:sz="8" w:space="0" w:color="FFFFFF"/>
              <w:bottom w:val="single" w:sz="12" w:space="0" w:color="EBEBEB"/>
              <w:right w:val="single" w:sz="8" w:space="0" w:color="FFFFFF"/>
            </w:tcBorders>
            <w:shd w:val="clear" w:color="auto" w:fill="EBEBEB"/>
          </w:tcPr>
          <w:p w:rsidR="00390CA3" w:rsidRDefault="00BD6A69">
            <w:pPr>
              <w:pStyle w:val="TableParagraph"/>
              <w:spacing w:before="17"/>
              <w:ind w:left="313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1968</w:t>
            </w:r>
          </w:p>
        </w:tc>
        <w:tc>
          <w:tcPr>
            <w:tcW w:w="1555" w:type="dxa"/>
            <w:tcBorders>
              <w:top w:val="single" w:sz="24" w:space="0" w:color="EBEBEB"/>
              <w:left w:val="single" w:sz="8" w:space="0" w:color="FFFFFF"/>
              <w:bottom w:val="single" w:sz="12" w:space="0" w:color="EBEBEB"/>
              <w:right w:val="single" w:sz="8" w:space="0" w:color="FFFFFF"/>
            </w:tcBorders>
            <w:shd w:val="clear" w:color="auto" w:fill="EBEBEB"/>
          </w:tcPr>
          <w:p w:rsidR="00390CA3" w:rsidRDefault="00BD6A69">
            <w:pPr>
              <w:pStyle w:val="TableParagraph"/>
              <w:spacing w:before="17"/>
              <w:ind w:left="623" w:right="620"/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6.5</w:t>
            </w:r>
          </w:p>
        </w:tc>
        <w:tc>
          <w:tcPr>
            <w:tcW w:w="1304" w:type="dxa"/>
            <w:tcBorders>
              <w:top w:val="single" w:sz="24" w:space="0" w:color="EBEBEB"/>
              <w:left w:val="single" w:sz="8" w:space="0" w:color="FFFFFF"/>
              <w:bottom w:val="single" w:sz="12" w:space="0" w:color="EBEBEB"/>
              <w:right w:val="single" w:sz="8" w:space="0" w:color="FFFFFF"/>
            </w:tcBorders>
            <w:shd w:val="clear" w:color="auto" w:fill="EBEBEB"/>
          </w:tcPr>
          <w:p w:rsidR="00390CA3" w:rsidRDefault="00BD6A69">
            <w:pPr>
              <w:pStyle w:val="TableParagraph"/>
              <w:spacing w:before="17"/>
              <w:ind w:left="470" w:right="472"/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20</w:t>
            </w:r>
          </w:p>
        </w:tc>
        <w:tc>
          <w:tcPr>
            <w:tcW w:w="1418" w:type="dxa"/>
            <w:tcBorders>
              <w:top w:val="single" w:sz="24" w:space="0" w:color="EBEBEB"/>
              <w:left w:val="single" w:sz="8" w:space="0" w:color="FFFFFF"/>
              <w:bottom w:val="single" w:sz="12" w:space="0" w:color="EBEBEB"/>
              <w:right w:val="single" w:sz="8" w:space="0" w:color="FFFFFF"/>
            </w:tcBorders>
            <w:shd w:val="clear" w:color="auto" w:fill="EBEBEB"/>
          </w:tcPr>
          <w:p w:rsidR="00390CA3" w:rsidRDefault="00BD6A69">
            <w:pPr>
              <w:pStyle w:val="TableParagraph"/>
              <w:spacing w:before="17"/>
              <w:ind w:right="6"/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0</w:t>
            </w:r>
          </w:p>
        </w:tc>
        <w:tc>
          <w:tcPr>
            <w:tcW w:w="1691" w:type="dxa"/>
            <w:tcBorders>
              <w:top w:val="single" w:sz="24" w:space="0" w:color="EBEBEB"/>
              <w:left w:val="single" w:sz="8" w:space="0" w:color="FFFFFF"/>
              <w:bottom w:val="single" w:sz="12" w:space="0" w:color="EBEBEB"/>
              <w:right w:val="nil"/>
            </w:tcBorders>
            <w:shd w:val="clear" w:color="auto" w:fill="EBEBEB"/>
          </w:tcPr>
          <w:p w:rsidR="00390CA3" w:rsidRDefault="00BD6A69">
            <w:pPr>
              <w:pStyle w:val="TableParagraph"/>
              <w:spacing w:before="17"/>
              <w:ind w:left="458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$5 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z w:val="18"/>
                <w:szCs w:val="18"/>
              </w:rPr>
              <w:t>il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l</w:t>
            </w:r>
            <w:r>
              <w:rPr>
                <w:rFonts w:ascii="Arial" w:eastAsia="Arial" w:hAnsi="Arial" w:cs="Arial"/>
                <w:sz w:val="18"/>
                <w:szCs w:val="18"/>
              </w:rPr>
              <w:t>ion</w:t>
            </w:r>
          </w:p>
        </w:tc>
      </w:tr>
    </w:tbl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5" w:line="260" w:lineRule="exact"/>
        <w:rPr>
          <w:sz w:val="26"/>
          <w:szCs w:val="26"/>
        </w:rPr>
      </w:pPr>
    </w:p>
    <w:p w:rsidR="00390CA3" w:rsidRDefault="00BD6A69">
      <w:pPr>
        <w:pStyle w:val="BodyText"/>
        <w:spacing w:before="74" w:line="292" w:lineRule="auto"/>
        <w:ind w:right="286"/>
      </w:pPr>
      <w:r>
        <w:rPr>
          <w:spacing w:val="3"/>
        </w:rPr>
        <w:t>T</w:t>
      </w:r>
      <w:r>
        <w:t>he</w:t>
      </w:r>
      <w:r>
        <w:rPr>
          <w:spacing w:val="-6"/>
        </w:rPr>
        <w:t xml:space="preserve"> </w:t>
      </w:r>
      <w:r>
        <w:t>M</w:t>
      </w:r>
      <w:r>
        <w:rPr>
          <w:spacing w:val="-1"/>
        </w:rPr>
        <w:t>e</w:t>
      </w:r>
      <w:r>
        <w:rPr>
          <w:spacing w:val="1"/>
        </w:rPr>
        <w:t>c</w:t>
      </w:r>
      <w:r>
        <w:rPr>
          <w:spacing w:val="3"/>
        </w:rPr>
        <w:t>k</w:t>
      </w:r>
      <w:r>
        <w:t>eri</w:t>
      </w:r>
      <w:r>
        <w:rPr>
          <w:spacing w:val="-1"/>
        </w:rPr>
        <w:t>n</w:t>
      </w:r>
      <w:r>
        <w:t>g</w:t>
      </w:r>
      <w:r>
        <w:rPr>
          <w:spacing w:val="-5"/>
        </w:rPr>
        <w:t xml:space="preserve"> </w:t>
      </w:r>
      <w:r>
        <w:rPr>
          <w:spacing w:val="-1"/>
        </w:rPr>
        <w:t>e</w:t>
      </w:r>
      <w:r>
        <w:t>art</w:t>
      </w:r>
      <w:r>
        <w:rPr>
          <w:spacing w:val="2"/>
        </w:rPr>
        <w:t>h</w:t>
      </w:r>
      <w:r>
        <w:t>q</w:t>
      </w:r>
      <w:r>
        <w:rPr>
          <w:spacing w:val="-1"/>
        </w:rPr>
        <w:t>u</w:t>
      </w:r>
      <w:r>
        <w:t>a</w:t>
      </w:r>
      <w:r>
        <w:rPr>
          <w:spacing w:val="3"/>
        </w:rPr>
        <w:t>k</w:t>
      </w:r>
      <w:r>
        <w:t>e</w:t>
      </w:r>
      <w:r>
        <w:rPr>
          <w:spacing w:val="-4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-8"/>
        </w:rPr>
        <w:t xml:space="preserve"> </w:t>
      </w:r>
      <w:r>
        <w:rPr>
          <w:spacing w:val="8"/>
        </w:rPr>
        <w:t>W</w:t>
      </w:r>
      <w:r>
        <w:t>A</w:t>
      </w:r>
      <w:r>
        <w:rPr>
          <w:spacing w:val="-4"/>
        </w:rPr>
        <w:t xml:space="preserve"> </w:t>
      </w:r>
      <w:hyperlink w:anchor="_bookmark12" w:history="1">
        <w:r>
          <w:t>(F</w:t>
        </w:r>
        <w:r>
          <w:rPr>
            <w:spacing w:val="-1"/>
          </w:rPr>
          <w:t>i</w:t>
        </w:r>
        <w:r>
          <w:t>g</w:t>
        </w:r>
        <w:r>
          <w:rPr>
            <w:spacing w:val="-1"/>
          </w:rPr>
          <w:t>u</w:t>
        </w:r>
        <w:r>
          <w:t>re</w:t>
        </w:r>
        <w:r>
          <w:rPr>
            <w:spacing w:val="-5"/>
          </w:rPr>
          <w:t xml:space="preserve"> </w:t>
        </w:r>
        <w:r>
          <w:rPr>
            <w:spacing w:val="-1"/>
          </w:rPr>
          <w:t>15</w:t>
        </w:r>
      </w:hyperlink>
      <w:r>
        <w:t>)</w:t>
      </w:r>
      <w:r>
        <w:rPr>
          <w:spacing w:val="-3"/>
        </w:rPr>
        <w:t xml:space="preserve"> </w:t>
      </w:r>
      <w:r>
        <w:t>g</w:t>
      </w:r>
      <w:r>
        <w:rPr>
          <w:spacing w:val="-1"/>
        </w:rPr>
        <w:t>e</w:t>
      </w:r>
      <w:r>
        <w:rPr>
          <w:spacing w:val="1"/>
        </w:rPr>
        <w:t>n</w:t>
      </w:r>
      <w:r>
        <w:t>erat</w:t>
      </w:r>
      <w:r>
        <w:rPr>
          <w:spacing w:val="1"/>
        </w:rPr>
        <w:t>e</w:t>
      </w:r>
      <w:r>
        <w:t>d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wa</w:t>
      </w:r>
      <w:r>
        <w:rPr>
          <w:spacing w:val="1"/>
        </w:rPr>
        <w:t>l</w:t>
      </w:r>
      <w:r>
        <w:t>l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so</w:t>
      </w:r>
      <w:r>
        <w:rPr>
          <w:spacing w:val="-2"/>
        </w:rPr>
        <w:t>i</w:t>
      </w:r>
      <w:r>
        <w:t>l</w:t>
      </w:r>
      <w:r>
        <w:rPr>
          <w:spacing w:val="-5"/>
        </w:rPr>
        <w:t xml:space="preserve"> </w:t>
      </w:r>
      <w:r>
        <w:t>a</w:t>
      </w:r>
      <w:r>
        <w:rPr>
          <w:spacing w:val="1"/>
        </w:rPr>
        <w:t>n</w:t>
      </w:r>
      <w:r>
        <w:t>d</w:t>
      </w:r>
      <w:r>
        <w:rPr>
          <w:spacing w:val="-5"/>
        </w:rPr>
        <w:t xml:space="preserve"> </w:t>
      </w:r>
      <w:r>
        <w:t>ro</w:t>
      </w:r>
      <w:r>
        <w:rPr>
          <w:spacing w:val="1"/>
        </w:rPr>
        <w:t>c</w:t>
      </w:r>
      <w:r>
        <w:t>k</w:t>
      </w:r>
      <w:r>
        <w:rPr>
          <w:spacing w:val="-2"/>
        </w:rPr>
        <w:t xml:space="preserve"> </w:t>
      </w:r>
      <w:r>
        <w:t>up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rPr>
          <w:spacing w:val="-3"/>
        </w:rPr>
        <w:t>w</w:t>
      </w:r>
      <w:r>
        <w:t>o</w:t>
      </w:r>
      <w:r>
        <w:rPr>
          <w:spacing w:val="-3"/>
        </w:rPr>
        <w:t xml:space="preserve"> </w:t>
      </w:r>
      <w:r>
        <w:rPr>
          <w:spacing w:val="4"/>
        </w:rPr>
        <w:t>m</w:t>
      </w:r>
      <w:r>
        <w:t>etres</w:t>
      </w:r>
      <w:r>
        <w:rPr>
          <w:spacing w:val="-4"/>
        </w:rPr>
        <w:t xml:space="preserve"> </w:t>
      </w:r>
      <w:r>
        <w:t>h</w:t>
      </w:r>
      <w:r>
        <w:rPr>
          <w:spacing w:val="-2"/>
        </w:rPr>
        <w:t>i</w:t>
      </w:r>
      <w:r>
        <w:t>gh</w:t>
      </w:r>
      <w:r>
        <w:rPr>
          <w:w w:val="99"/>
        </w:rPr>
        <w:t xml:space="preserve"> </w:t>
      </w:r>
      <w:r>
        <w:t>a</w:t>
      </w:r>
      <w:r>
        <w:rPr>
          <w:spacing w:val="-2"/>
        </w:rPr>
        <w:t>l</w:t>
      </w:r>
      <w:r>
        <w:rPr>
          <w:spacing w:val="1"/>
        </w:rPr>
        <w:t>o</w:t>
      </w:r>
      <w:r>
        <w:t>ng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spacing w:val="1"/>
        </w:rPr>
        <w:t>f</w:t>
      </w:r>
      <w:r>
        <w:t>a</w:t>
      </w:r>
      <w:r>
        <w:rPr>
          <w:spacing w:val="-1"/>
        </w:rPr>
        <w:t>ul</w:t>
      </w:r>
      <w:r>
        <w:t>t</w:t>
      </w:r>
      <w:r>
        <w:rPr>
          <w:spacing w:val="-3"/>
        </w:rPr>
        <w:t xml:space="preserve"> </w:t>
      </w:r>
      <w:r>
        <w:rPr>
          <w:spacing w:val="-1"/>
        </w:rPr>
        <w:t>l</w:t>
      </w:r>
      <w:r>
        <w:rPr>
          <w:spacing w:val="1"/>
        </w:rPr>
        <w:t>i</w:t>
      </w:r>
      <w:r>
        <w:t>ne</w:t>
      </w:r>
      <w:r>
        <w:rPr>
          <w:spacing w:val="-4"/>
        </w:rPr>
        <w:t xml:space="preserve"> </w:t>
      </w:r>
      <w:r>
        <w:rPr>
          <w:spacing w:val="1"/>
        </w:rPr>
        <w:t>a</w:t>
      </w:r>
      <w:r>
        <w:rPr>
          <w:spacing w:val="-1"/>
        </w:rPr>
        <w:t>l</w:t>
      </w:r>
      <w:r>
        <w:rPr>
          <w:spacing w:val="4"/>
        </w:rPr>
        <w:t>m</w:t>
      </w:r>
      <w:r>
        <w:t>ost</w:t>
      </w:r>
      <w:r>
        <w:rPr>
          <w:spacing w:val="-5"/>
        </w:rPr>
        <w:t xml:space="preserve"> </w:t>
      </w:r>
      <w:r>
        <w:rPr>
          <w:spacing w:val="-1"/>
        </w:rPr>
        <w:t>4</w:t>
      </w:r>
      <w:r>
        <w:t>0</w:t>
      </w:r>
      <w:r>
        <w:rPr>
          <w:spacing w:val="-3"/>
        </w:rPr>
        <w:t xml:space="preserve"> </w:t>
      </w:r>
      <w:r>
        <w:rPr>
          <w:spacing w:val="1"/>
        </w:rPr>
        <w:t>k</w:t>
      </w:r>
      <w:r>
        <w:t>m</w:t>
      </w:r>
      <w:r>
        <w:rPr>
          <w:spacing w:val="-3"/>
        </w:rPr>
        <w:t xml:space="preserve"> </w:t>
      </w:r>
      <w:r>
        <w:rPr>
          <w:spacing w:val="-2"/>
        </w:rPr>
        <w:t>l</w:t>
      </w:r>
      <w:r>
        <w:t>o</w:t>
      </w:r>
      <w:r>
        <w:rPr>
          <w:spacing w:val="-1"/>
        </w:rPr>
        <w:t>n</w:t>
      </w:r>
      <w:r>
        <w:t>g,</w:t>
      </w:r>
      <w:r>
        <w:rPr>
          <w:spacing w:val="-4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-1"/>
        </w:rPr>
        <w:t xml:space="preserve"> </w:t>
      </w:r>
      <w:r>
        <w:rPr>
          <w:spacing w:val="-5"/>
        </w:rPr>
        <w:t>y</w:t>
      </w:r>
      <w:r>
        <w:t>et</w:t>
      </w:r>
      <w:r>
        <w:rPr>
          <w:spacing w:val="-3"/>
        </w:rPr>
        <w:t xml:space="preserve"> </w:t>
      </w:r>
      <w:r>
        <w:t>t</w:t>
      </w:r>
      <w:r>
        <w:rPr>
          <w:spacing w:val="1"/>
        </w:rPr>
        <w:t>h</w:t>
      </w:r>
      <w:r>
        <w:t>ere</w:t>
      </w:r>
      <w:r>
        <w:rPr>
          <w:spacing w:val="-3"/>
        </w:rPr>
        <w:t xml:space="preserve"> w</w:t>
      </w:r>
      <w:r>
        <w:t>as</w:t>
      </w:r>
      <w:r>
        <w:rPr>
          <w:spacing w:val="-2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rPr>
          <w:spacing w:val="1"/>
        </w:rPr>
        <w:t>l</w:t>
      </w:r>
      <w:r>
        <w:t>oss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spacing w:val="-2"/>
        </w:rPr>
        <w:t>l</w:t>
      </w:r>
      <w:r>
        <w:rPr>
          <w:spacing w:val="5"/>
        </w:rPr>
        <w:t>i</w:t>
      </w:r>
      <w:r>
        <w:rPr>
          <w:spacing w:val="2"/>
        </w:rPr>
        <w:t>f</w:t>
      </w:r>
      <w:r>
        <w:t>e</w:t>
      </w:r>
      <w:r>
        <w:rPr>
          <w:spacing w:val="-5"/>
        </w:rPr>
        <w:t xml:space="preserve"> </w:t>
      </w:r>
      <w:r>
        <w:t>(</w:t>
      </w:r>
      <w:hyperlink w:anchor="_bookmark11" w:history="1">
        <w:r>
          <w:rPr>
            <w:spacing w:val="3"/>
          </w:rPr>
          <w:t>T</w:t>
        </w:r>
        <w:r>
          <w:t>a</w:t>
        </w:r>
        <w:r>
          <w:rPr>
            <w:spacing w:val="-1"/>
          </w:rPr>
          <w:t>bl</w:t>
        </w:r>
        <w:r>
          <w:t>e</w:t>
        </w:r>
        <w:r>
          <w:rPr>
            <w:spacing w:val="-4"/>
          </w:rPr>
          <w:t xml:space="preserve"> </w:t>
        </w:r>
        <w:r>
          <w:rPr>
            <w:spacing w:val="-1"/>
          </w:rPr>
          <w:t>2</w:t>
        </w:r>
      </w:hyperlink>
      <w:r>
        <w:t>).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t>his</w:t>
      </w:r>
      <w:r>
        <w:rPr>
          <w:spacing w:val="-4"/>
        </w:rPr>
        <w:t xml:space="preserve"> </w:t>
      </w:r>
      <w:r>
        <w:rPr>
          <w:spacing w:val="1"/>
        </w:rPr>
        <w:t>f</w:t>
      </w:r>
      <w:r>
        <w:t>ortu</w:t>
      </w:r>
      <w:r>
        <w:rPr>
          <w:spacing w:val="-1"/>
        </w:rPr>
        <w:t>i</w:t>
      </w:r>
      <w:r>
        <w:t>to</w:t>
      </w:r>
      <w:r>
        <w:rPr>
          <w:spacing w:val="-1"/>
        </w:rPr>
        <w:t>u</w:t>
      </w:r>
      <w:r>
        <w:t>s</w:t>
      </w:r>
      <w:r>
        <w:rPr>
          <w:w w:val="99"/>
        </w:rPr>
        <w:t xml:space="preserve"> </w:t>
      </w:r>
      <w:r>
        <w:t>o</w:t>
      </w:r>
      <w:r>
        <w:rPr>
          <w:spacing w:val="-1"/>
        </w:rPr>
        <w:t>u</w:t>
      </w:r>
      <w:r>
        <w:t>tco</w:t>
      </w:r>
      <w:r>
        <w:rPr>
          <w:spacing w:val="4"/>
        </w:rPr>
        <w:t>m</w:t>
      </w:r>
      <w:r>
        <w:t>e</w:t>
      </w:r>
      <w:r>
        <w:rPr>
          <w:spacing w:val="-6"/>
        </w:rPr>
        <w:t xml:space="preserve"> </w:t>
      </w:r>
      <w:r>
        <w:rPr>
          <w:spacing w:val="-3"/>
        </w:rPr>
        <w:t>w</w:t>
      </w:r>
      <w:r>
        <w:t>as</w:t>
      </w:r>
      <w:r>
        <w:rPr>
          <w:spacing w:val="-4"/>
        </w:rPr>
        <w:t xml:space="preserve"> </w:t>
      </w:r>
      <w:r>
        <w:rPr>
          <w:spacing w:val="1"/>
        </w:rPr>
        <w:t>t</w:t>
      </w:r>
      <w:r>
        <w:t>h</w:t>
      </w:r>
      <w:r>
        <w:rPr>
          <w:spacing w:val="-1"/>
        </w:rPr>
        <w:t>a</w:t>
      </w:r>
      <w:r>
        <w:t>n</w:t>
      </w:r>
      <w:r>
        <w:rPr>
          <w:spacing w:val="3"/>
        </w:rPr>
        <w:t>k</w:t>
      </w:r>
      <w:r>
        <w:t>s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2"/>
        </w:rPr>
        <w:t>i</w:t>
      </w:r>
      <w:r>
        <w:rPr>
          <w:spacing w:val="1"/>
        </w:rPr>
        <w:t>n</w:t>
      </w:r>
      <w:r>
        <w:t>g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</w:t>
      </w:r>
      <w:r>
        <w:rPr>
          <w:spacing w:val="-1"/>
        </w:rPr>
        <w:t>u</w:t>
      </w:r>
      <w:r>
        <w:rPr>
          <w:spacing w:val="1"/>
        </w:rPr>
        <w:t>b</w:t>
      </w:r>
      <w:r>
        <w:rPr>
          <w:spacing w:val="-1"/>
        </w:rPr>
        <w:t>li</w:t>
      </w:r>
      <w:r>
        <w:t>c</w:t>
      </w:r>
      <w:r>
        <w:rPr>
          <w:spacing w:val="-4"/>
        </w:rPr>
        <w:t xml:space="preserve"> </w:t>
      </w:r>
      <w:r>
        <w:rPr>
          <w:spacing w:val="1"/>
        </w:rPr>
        <w:t>h</w:t>
      </w:r>
      <w:r>
        <w:t>ol</w:t>
      </w:r>
      <w:r>
        <w:rPr>
          <w:spacing w:val="-1"/>
        </w:rPr>
        <w:t>i</w:t>
      </w:r>
      <w:r>
        <w:rPr>
          <w:spacing w:val="1"/>
        </w:rPr>
        <w:t>da</w:t>
      </w:r>
      <w:r>
        <w:t>y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3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t>act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at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t>he</w:t>
      </w:r>
      <w:r>
        <w:rPr>
          <w:spacing w:val="-5"/>
        </w:rPr>
        <w:t xml:space="preserve"> </w:t>
      </w:r>
      <w:r>
        <w:t>p</w:t>
      </w:r>
      <w:r>
        <w:rPr>
          <w:spacing w:val="-1"/>
        </w:rPr>
        <w:t>o</w:t>
      </w:r>
      <w:r>
        <w:rPr>
          <w:spacing w:val="1"/>
        </w:rPr>
        <w:t>p</w:t>
      </w:r>
      <w:r>
        <w:t>u</w:t>
      </w:r>
      <w:r>
        <w:rPr>
          <w:spacing w:val="-2"/>
        </w:rPr>
        <w:t>l</w:t>
      </w:r>
      <w:r>
        <w:rPr>
          <w:spacing w:val="1"/>
        </w:rPr>
        <w:t>a</w:t>
      </w:r>
      <w:r>
        <w:t>t</w:t>
      </w:r>
      <w:r>
        <w:rPr>
          <w:spacing w:val="-2"/>
        </w:rPr>
        <w:t>i</w:t>
      </w:r>
      <w:r>
        <w:rPr>
          <w:spacing w:val="1"/>
        </w:rPr>
        <w:t>o</w:t>
      </w:r>
      <w:r>
        <w:t>n</w:t>
      </w:r>
      <w:r>
        <w:rPr>
          <w:spacing w:val="-5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3"/>
        </w:rPr>
        <w:t xml:space="preserve"> </w:t>
      </w:r>
      <w:r>
        <w:t>M</w:t>
      </w:r>
      <w:r>
        <w:rPr>
          <w:spacing w:val="-1"/>
        </w:rPr>
        <w:t>e</w:t>
      </w:r>
      <w:r>
        <w:rPr>
          <w:spacing w:val="1"/>
        </w:rPr>
        <w:t>c</w:t>
      </w:r>
      <w:r>
        <w:rPr>
          <w:spacing w:val="3"/>
        </w:rPr>
        <w:t>k</w:t>
      </w:r>
      <w:r>
        <w:t>eri</w:t>
      </w:r>
      <w:r>
        <w:rPr>
          <w:spacing w:val="-1"/>
        </w:rPr>
        <w:t>n</w:t>
      </w:r>
      <w:r>
        <w:t>g</w:t>
      </w:r>
      <w:r>
        <w:rPr>
          <w:spacing w:val="-5"/>
        </w:rPr>
        <w:t xml:space="preserve"> </w:t>
      </w:r>
      <w:r>
        <w:rPr>
          <w:spacing w:val="-1"/>
        </w:rPr>
        <w:t>a</w:t>
      </w:r>
      <w:r>
        <w:t>t</w:t>
      </w:r>
      <w:r>
        <w:rPr>
          <w:spacing w:val="-4"/>
        </w:rPr>
        <w:t xml:space="preserve"> </w:t>
      </w:r>
      <w:r>
        <w:t>the</w:t>
      </w:r>
      <w:r>
        <w:rPr>
          <w:w w:val="99"/>
        </w:rPr>
        <w:t xml:space="preserve"> </w:t>
      </w:r>
      <w:r>
        <w:t>t</w:t>
      </w:r>
      <w:r>
        <w:rPr>
          <w:spacing w:val="-2"/>
        </w:rPr>
        <w:t>i</w:t>
      </w:r>
      <w:r>
        <w:rPr>
          <w:spacing w:val="4"/>
        </w:rPr>
        <w:t>m</w:t>
      </w:r>
      <w:r>
        <w:t>e</w:t>
      </w:r>
      <w:r>
        <w:rPr>
          <w:spacing w:val="-7"/>
        </w:rPr>
        <w:t xml:space="preserve"> </w:t>
      </w:r>
      <w:r>
        <w:rPr>
          <w:spacing w:val="-3"/>
        </w:rPr>
        <w:t>w</w:t>
      </w:r>
      <w:r>
        <w:t>as</w:t>
      </w:r>
      <w:r>
        <w:rPr>
          <w:spacing w:val="-5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3"/>
        </w:rPr>
        <w:t>l</w:t>
      </w:r>
      <w:r>
        <w:t>y</w:t>
      </w:r>
      <w:r>
        <w:rPr>
          <w:spacing w:val="-8"/>
        </w:rPr>
        <w:t xml:space="preserve"> </w:t>
      </w:r>
      <w:r>
        <w:rPr>
          <w:spacing w:val="1"/>
        </w:rPr>
        <w:t>2</w:t>
      </w:r>
      <w:r>
        <w:t>4</w:t>
      </w:r>
      <w:r>
        <w:rPr>
          <w:spacing w:val="-1"/>
        </w:rPr>
        <w:t>0</w:t>
      </w:r>
      <w:r>
        <w:t>.</w:t>
      </w:r>
    </w:p>
    <w:p w:rsidR="00390CA3" w:rsidRDefault="00390CA3">
      <w:pPr>
        <w:spacing w:before="10" w:line="170" w:lineRule="exact"/>
        <w:rPr>
          <w:sz w:val="17"/>
          <w:szCs w:val="17"/>
        </w:rPr>
      </w:pPr>
    </w:p>
    <w:p w:rsidR="00390CA3" w:rsidRDefault="00BD6A69">
      <w:pPr>
        <w:pStyle w:val="BodyText"/>
        <w:spacing w:line="293" w:lineRule="auto"/>
        <w:ind w:right="367"/>
      </w:pPr>
      <w:r>
        <w:rPr>
          <w:spacing w:val="1"/>
        </w:rPr>
        <w:t>B</w:t>
      </w:r>
      <w:r>
        <w:t>y</w:t>
      </w:r>
      <w:r>
        <w:rPr>
          <w:spacing w:val="-9"/>
        </w:rPr>
        <w:t xml:space="preserve"> </w:t>
      </w:r>
      <w:r>
        <w:t>co</w:t>
      </w:r>
      <w:r>
        <w:rPr>
          <w:spacing w:val="4"/>
        </w:rPr>
        <w:t>m</w:t>
      </w:r>
      <w:r>
        <w:t>p</w:t>
      </w:r>
      <w:r>
        <w:rPr>
          <w:spacing w:val="-1"/>
        </w:rPr>
        <w:t>a</w:t>
      </w:r>
      <w:r>
        <w:t>r</w:t>
      </w:r>
      <w:r>
        <w:rPr>
          <w:spacing w:val="-1"/>
        </w:rPr>
        <w:t>i</w:t>
      </w:r>
      <w:r>
        <w:rPr>
          <w:spacing w:val="1"/>
        </w:rPr>
        <w:t>s</w:t>
      </w:r>
      <w:r>
        <w:t>o</w:t>
      </w:r>
      <w:r>
        <w:rPr>
          <w:spacing w:val="-1"/>
        </w:rPr>
        <w:t>n</w:t>
      </w:r>
      <w:r>
        <w:t>,</w:t>
      </w:r>
      <w:r>
        <w:rPr>
          <w:spacing w:val="-4"/>
        </w:rPr>
        <w:t xml:space="preserve"> </w:t>
      </w:r>
      <w:r>
        <w:t>N</w:t>
      </w:r>
      <w:r>
        <w:rPr>
          <w:spacing w:val="2"/>
        </w:rPr>
        <w:t>e</w:t>
      </w:r>
      <w:r>
        <w:rPr>
          <w:spacing w:val="-3"/>
        </w:rPr>
        <w:t>w</w:t>
      </w:r>
      <w:r>
        <w:rPr>
          <w:spacing w:val="1"/>
        </w:rPr>
        <w:t>c</w:t>
      </w:r>
      <w:r>
        <w:t>as</w:t>
      </w:r>
      <w:r>
        <w:rPr>
          <w:spacing w:val="2"/>
        </w:rPr>
        <w:t>t</w:t>
      </w:r>
      <w:r>
        <w:rPr>
          <w:spacing w:val="-1"/>
        </w:rPr>
        <w:t>l</w:t>
      </w:r>
      <w:r>
        <w:t>e</w:t>
      </w:r>
      <w:r>
        <w:rPr>
          <w:spacing w:val="-4"/>
        </w:rPr>
        <w:t xml:space="preserve"> </w:t>
      </w:r>
      <w:r>
        <w:rPr>
          <w:spacing w:val="-1"/>
        </w:rPr>
        <w:t>i</w:t>
      </w:r>
      <w:r>
        <w:t>s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1"/>
        </w:rPr>
        <w:t>h</w:t>
      </w:r>
      <w:r>
        <w:rPr>
          <w:spacing w:val="-1"/>
        </w:rPr>
        <w:t>i</w:t>
      </w:r>
      <w:r>
        <w:t>g</w:t>
      </w:r>
      <w:r>
        <w:rPr>
          <w:spacing w:val="1"/>
        </w:rPr>
        <w:t>h</w:t>
      </w:r>
      <w:r>
        <w:rPr>
          <w:spacing w:val="3"/>
        </w:rPr>
        <w:t>l</w:t>
      </w:r>
      <w:r>
        <w:t>y</w:t>
      </w:r>
      <w:r>
        <w:rPr>
          <w:spacing w:val="-9"/>
        </w:rPr>
        <w:t xml:space="preserve"> </w:t>
      </w:r>
      <w:r>
        <w:t>p</w:t>
      </w:r>
      <w:r>
        <w:rPr>
          <w:spacing w:val="1"/>
        </w:rPr>
        <w:t>o</w:t>
      </w:r>
      <w:r>
        <w:t>p</w:t>
      </w:r>
      <w:r>
        <w:rPr>
          <w:spacing w:val="1"/>
        </w:rPr>
        <w:t>u</w:t>
      </w:r>
      <w:r>
        <w:rPr>
          <w:spacing w:val="-1"/>
        </w:rPr>
        <w:t>l</w:t>
      </w:r>
      <w:r>
        <w:t>a</w:t>
      </w:r>
      <w:r>
        <w:rPr>
          <w:spacing w:val="1"/>
        </w:rPr>
        <w:t>t</w:t>
      </w:r>
      <w:r>
        <w:t>ed</w:t>
      </w:r>
      <w:r>
        <w:rPr>
          <w:spacing w:val="-5"/>
        </w:rPr>
        <w:t xml:space="preserve"> </w:t>
      </w:r>
      <w:r>
        <w:t>c</w:t>
      </w:r>
      <w:r>
        <w:rPr>
          <w:spacing w:val="-1"/>
        </w:rPr>
        <w:t>i</w:t>
      </w:r>
      <w:r>
        <w:rPr>
          <w:spacing w:val="4"/>
        </w:rPr>
        <w:t>t</w:t>
      </w:r>
      <w:r>
        <w:rPr>
          <w:spacing w:val="-5"/>
        </w:rPr>
        <w:t>y</w:t>
      </w:r>
      <w:r>
        <w:t>,</w:t>
      </w:r>
      <w:r>
        <w:rPr>
          <w:spacing w:val="-4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t>a</w:t>
      </w:r>
      <w:r>
        <w:rPr>
          <w:spacing w:val="-2"/>
        </w:rPr>
        <w:t>l</w:t>
      </w:r>
      <w:r>
        <w:rPr>
          <w:spacing w:val="1"/>
        </w:rPr>
        <w:t>l</w:t>
      </w:r>
      <w:r>
        <w:rPr>
          <w:spacing w:val="-1"/>
        </w:rPr>
        <w:t>i</w:t>
      </w:r>
      <w:r>
        <w:rPr>
          <w:spacing w:val="1"/>
        </w:rPr>
        <w:t>n</w:t>
      </w:r>
      <w:r>
        <w:t>g b</w:t>
      </w:r>
      <w:r>
        <w:rPr>
          <w:spacing w:val="1"/>
        </w:rPr>
        <w:t>u</w:t>
      </w:r>
      <w:r>
        <w:rPr>
          <w:spacing w:val="-1"/>
        </w:rPr>
        <w:t>i</w:t>
      </w:r>
      <w:r>
        <w:rPr>
          <w:spacing w:val="1"/>
        </w:rPr>
        <w:t>l</w:t>
      </w:r>
      <w:r>
        <w:t>din</w:t>
      </w:r>
      <w:r>
        <w:rPr>
          <w:spacing w:val="-1"/>
        </w:rPr>
        <w:t>g</w:t>
      </w:r>
      <w:r>
        <w:t>s</w:t>
      </w:r>
      <w:r>
        <w:rPr>
          <w:spacing w:val="-3"/>
        </w:rPr>
        <w:t xml:space="preserve"> w</w:t>
      </w:r>
      <w:r>
        <w:t>e</w:t>
      </w:r>
      <w:r>
        <w:rPr>
          <w:spacing w:val="2"/>
        </w:rPr>
        <w:t>r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-6"/>
        </w:rPr>
        <w:t xml:space="preserve"> </w:t>
      </w:r>
      <w:r>
        <w:rPr>
          <w:spacing w:val="3"/>
        </w:rPr>
        <w:t>m</w:t>
      </w:r>
      <w:r>
        <w:t>a</w:t>
      </w:r>
      <w:r>
        <w:rPr>
          <w:spacing w:val="-2"/>
        </w:rPr>
        <w:t>i</w:t>
      </w:r>
      <w:r>
        <w:t>n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t>actor</w:t>
      </w:r>
      <w:r>
        <w:rPr>
          <w:spacing w:val="-5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w w:val="99"/>
        </w:rPr>
        <w:t xml:space="preserve"> </w:t>
      </w:r>
      <w:r>
        <w:rPr>
          <w:spacing w:val="2"/>
        </w:rPr>
        <w:t>f</w:t>
      </w:r>
      <w:r>
        <w:t>at</w:t>
      </w:r>
      <w:r>
        <w:rPr>
          <w:spacing w:val="-1"/>
        </w:rPr>
        <w:t>ali</w:t>
      </w:r>
      <w:r>
        <w:rPr>
          <w:spacing w:val="2"/>
        </w:rPr>
        <w:t>t</w:t>
      </w:r>
      <w:r>
        <w:rPr>
          <w:spacing w:val="-1"/>
        </w:rPr>
        <w:t>i</w:t>
      </w:r>
      <w:r>
        <w:t>es.</w:t>
      </w:r>
      <w:r>
        <w:rPr>
          <w:spacing w:val="-7"/>
        </w:rPr>
        <w:t xml:space="preserve"> </w:t>
      </w:r>
      <w:r>
        <w:rPr>
          <w:spacing w:val="2"/>
        </w:rPr>
        <w:t>T</w:t>
      </w:r>
      <w:r>
        <w:t>h</w:t>
      </w:r>
      <w:r>
        <w:rPr>
          <w:spacing w:val="-2"/>
        </w:rPr>
        <w:t>i</w:t>
      </w:r>
      <w:r>
        <w:t>r</w:t>
      </w:r>
      <w:r>
        <w:rPr>
          <w:spacing w:val="2"/>
        </w:rPr>
        <w:t>t</w:t>
      </w:r>
      <w:r>
        <w:rPr>
          <w:spacing w:val="-3"/>
        </w:rPr>
        <w:t>y</w:t>
      </w:r>
      <w:r>
        <w:t>-</w:t>
      </w:r>
      <w:r>
        <w:rPr>
          <w:spacing w:val="2"/>
        </w:rPr>
        <w:t>f</w:t>
      </w:r>
      <w:r>
        <w:rPr>
          <w:spacing w:val="-1"/>
        </w:rPr>
        <w:t>i</w:t>
      </w:r>
      <w:r>
        <w:rPr>
          <w:spacing w:val="1"/>
        </w:rPr>
        <w:t>v</w:t>
      </w:r>
      <w:r>
        <w:t>e</w:t>
      </w:r>
      <w:r>
        <w:rPr>
          <w:spacing w:val="-7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o</w:t>
      </w:r>
      <w:r>
        <w:rPr>
          <w:spacing w:val="-1"/>
        </w:rPr>
        <w:t>u</w:t>
      </w:r>
      <w:r>
        <w:rPr>
          <w:spacing w:val="1"/>
        </w:rPr>
        <w:t>sa</w:t>
      </w:r>
      <w:r>
        <w:t>nd</w:t>
      </w:r>
      <w:r>
        <w:rPr>
          <w:spacing w:val="-7"/>
        </w:rPr>
        <w:t xml:space="preserve"> </w:t>
      </w:r>
      <w:r>
        <w:rPr>
          <w:spacing w:val="1"/>
        </w:rPr>
        <w:t>h</w:t>
      </w:r>
      <w:r>
        <w:t>o</w:t>
      </w:r>
      <w:r>
        <w:rPr>
          <w:spacing w:val="4"/>
        </w:rPr>
        <w:t>m</w:t>
      </w:r>
      <w:r>
        <w:t>es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7"/>
        </w:rPr>
        <w:t xml:space="preserve"> </w:t>
      </w:r>
      <w:r>
        <w:rPr>
          <w:spacing w:val="-1"/>
        </w:rPr>
        <w:t>1</w:t>
      </w:r>
      <w:r>
        <w:t>47</w:t>
      </w:r>
      <w:r>
        <w:rPr>
          <w:spacing w:val="-6"/>
        </w:rPr>
        <w:t xml:space="preserve"> </w:t>
      </w:r>
      <w:r>
        <w:t>s</w:t>
      </w:r>
      <w:r>
        <w:rPr>
          <w:spacing w:val="1"/>
        </w:rPr>
        <w:t>c</w:t>
      </w:r>
      <w:r>
        <w:t>h</w:t>
      </w:r>
      <w:r>
        <w:rPr>
          <w:spacing w:val="-1"/>
        </w:rPr>
        <w:t>o</w:t>
      </w:r>
      <w:r>
        <w:t>o</w:t>
      </w:r>
      <w:r>
        <w:rPr>
          <w:spacing w:val="-2"/>
        </w:rPr>
        <w:t>l</w:t>
      </w:r>
      <w:r>
        <w:t>s</w:t>
      </w:r>
      <w:r>
        <w:rPr>
          <w:spacing w:val="-4"/>
        </w:rPr>
        <w:t xml:space="preserve"> </w:t>
      </w:r>
      <w:r>
        <w:t>were</w:t>
      </w:r>
      <w:r>
        <w:rPr>
          <w:spacing w:val="-7"/>
        </w:rPr>
        <w:t xml:space="preserve"> </w:t>
      </w:r>
      <w:r>
        <w:rPr>
          <w:spacing w:val="-1"/>
        </w:rPr>
        <w:t>d</w:t>
      </w:r>
      <w:r>
        <w:t>a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1"/>
        </w:rPr>
        <w:t>d</w:t>
      </w:r>
      <w:r>
        <w:t>,</w:t>
      </w:r>
      <w:r>
        <w:rPr>
          <w:spacing w:val="-5"/>
        </w:rPr>
        <w:t xml:space="preserve"> </w:t>
      </w:r>
      <w:r>
        <w:t>a</w:t>
      </w:r>
      <w:r>
        <w:rPr>
          <w:spacing w:val="1"/>
        </w:rPr>
        <w:t>n</w:t>
      </w:r>
      <w:r>
        <w:t>d</w:t>
      </w:r>
      <w:r>
        <w:rPr>
          <w:spacing w:val="-5"/>
        </w:rPr>
        <w:t xml:space="preserve"> y</w:t>
      </w:r>
      <w:r>
        <w:rPr>
          <w:spacing w:val="1"/>
        </w:rPr>
        <w:t>e</w:t>
      </w:r>
      <w:r>
        <w:t>t</w:t>
      </w:r>
      <w:r>
        <w:rPr>
          <w:spacing w:val="-7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5"/>
        </w:rPr>
        <w:t xml:space="preserve"> </w:t>
      </w:r>
      <w:r>
        <w:t>e</w:t>
      </w:r>
      <w:r>
        <w:rPr>
          <w:spacing w:val="-1"/>
        </w:rPr>
        <w:t>a</w:t>
      </w:r>
      <w:r>
        <w:t>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5"/>
        </w:rPr>
        <w:t xml:space="preserve"> </w:t>
      </w:r>
      <w:r>
        <w:rPr>
          <w:spacing w:val="-3"/>
        </w:rPr>
        <w:t>w</w:t>
      </w:r>
      <w:r>
        <w:t>as</w:t>
      </w:r>
      <w:r>
        <w:rPr>
          <w:w w:val="99"/>
        </w:rPr>
        <w:t xml:space="preserve"> </w:t>
      </w:r>
      <w:r>
        <w:rPr>
          <w:spacing w:val="-2"/>
        </w:rPr>
        <w:t>s</w:t>
      </w:r>
      <w:r>
        <w:rPr>
          <w:spacing w:val="4"/>
        </w:rPr>
        <w:t>m</w:t>
      </w:r>
      <w:r>
        <w:t>a</w:t>
      </w:r>
      <w:r>
        <w:rPr>
          <w:spacing w:val="-2"/>
        </w:rPr>
        <w:t>l</w:t>
      </w:r>
      <w:r>
        <w:rPr>
          <w:spacing w:val="-1"/>
        </w:rPr>
        <w:t>l</w:t>
      </w:r>
      <w:r>
        <w:t>er</w:t>
      </w:r>
      <w:r>
        <w:rPr>
          <w:spacing w:val="-11"/>
        </w:rPr>
        <w:t xml:space="preserve"> </w:t>
      </w:r>
      <w:r>
        <w:t>t</w:t>
      </w:r>
      <w:r>
        <w:rPr>
          <w:spacing w:val="1"/>
        </w:rPr>
        <w:t>h</w:t>
      </w:r>
      <w:r>
        <w:t>an</w:t>
      </w:r>
      <w:r>
        <w:rPr>
          <w:spacing w:val="-10"/>
        </w:rPr>
        <w:t xml:space="preserve"> </w:t>
      </w:r>
      <w:r>
        <w:t>M</w:t>
      </w:r>
      <w:r>
        <w:rPr>
          <w:spacing w:val="-1"/>
        </w:rPr>
        <w:t>e</w:t>
      </w:r>
      <w:r>
        <w:rPr>
          <w:spacing w:val="1"/>
        </w:rPr>
        <w:t>c</w:t>
      </w:r>
      <w:r>
        <w:rPr>
          <w:spacing w:val="3"/>
        </w:rPr>
        <w:t>k</w:t>
      </w:r>
      <w:r>
        <w:t>eri</w:t>
      </w:r>
      <w:r>
        <w:rPr>
          <w:spacing w:val="-1"/>
        </w:rPr>
        <w:t>n</w:t>
      </w:r>
      <w:r>
        <w:t>g.</w:t>
      </w:r>
    </w:p>
    <w:p w:rsidR="00390CA3" w:rsidRDefault="00390CA3">
      <w:pPr>
        <w:spacing w:before="9" w:line="170" w:lineRule="exact"/>
        <w:rPr>
          <w:sz w:val="17"/>
          <w:szCs w:val="17"/>
        </w:rPr>
      </w:pPr>
    </w:p>
    <w:p w:rsidR="00390CA3" w:rsidRDefault="00BD6A69">
      <w:pPr>
        <w:pStyle w:val="BodyText"/>
        <w:spacing w:line="293" w:lineRule="auto"/>
        <w:ind w:right="116"/>
      </w:pPr>
      <w:r>
        <w:rPr>
          <w:spacing w:val="-1"/>
        </w:rPr>
        <w:t>E</w:t>
      </w:r>
      <w:r>
        <w:rPr>
          <w:spacing w:val="1"/>
        </w:rPr>
        <w:t>v</w:t>
      </w:r>
      <w:r>
        <w:t>en</w:t>
      </w:r>
      <w:r>
        <w:rPr>
          <w:spacing w:val="-8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rPr>
          <w:spacing w:val="2"/>
        </w:rPr>
        <w:t>t</w:t>
      </w:r>
      <w:r>
        <w:t>u</w:t>
      </w:r>
      <w:r>
        <w:rPr>
          <w:spacing w:val="-1"/>
        </w:rPr>
        <w:t>d</w:t>
      </w:r>
      <w:r>
        <w:t>e</w:t>
      </w:r>
      <w:r>
        <w:rPr>
          <w:spacing w:val="-5"/>
        </w:rPr>
        <w:t xml:space="preserve"> </w:t>
      </w:r>
      <w:r>
        <w:t>4.0</w:t>
      </w:r>
      <w:r>
        <w:rPr>
          <w:spacing w:val="-6"/>
        </w:rPr>
        <w:t xml:space="preserve"> </w:t>
      </w:r>
      <w:r>
        <w:t>e</w:t>
      </w:r>
      <w:r>
        <w:rPr>
          <w:spacing w:val="-1"/>
        </w:rPr>
        <w:t>a</w:t>
      </w:r>
      <w:r>
        <w:t>rt</w:t>
      </w:r>
      <w:r>
        <w:rPr>
          <w:spacing w:val="1"/>
        </w:rPr>
        <w:t>hq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es</w:t>
      </w:r>
      <w:r>
        <w:rPr>
          <w:spacing w:val="-4"/>
        </w:rPr>
        <w:t xml:space="preserve"> </w:t>
      </w:r>
      <w:r>
        <w:t>th</w:t>
      </w:r>
      <w:r>
        <w:rPr>
          <w:spacing w:val="-1"/>
        </w:rPr>
        <w:t>a</w:t>
      </w:r>
      <w:r>
        <w:t>t</w:t>
      </w:r>
      <w:r>
        <w:rPr>
          <w:spacing w:val="-7"/>
        </w:rPr>
        <w:t xml:space="preserve"> </w:t>
      </w:r>
      <w:r>
        <w:rPr>
          <w:spacing w:val="-1"/>
        </w:rPr>
        <w:t>o</w:t>
      </w:r>
      <w:r>
        <w:rPr>
          <w:spacing w:val="1"/>
        </w:rPr>
        <w:t>cc</w:t>
      </w:r>
      <w:r>
        <w:t>ur</w:t>
      </w:r>
      <w:r>
        <w:rPr>
          <w:spacing w:val="-7"/>
        </w:rPr>
        <w:t xml:space="preserve"> </w:t>
      </w:r>
      <w:r>
        <w:t>n</w:t>
      </w:r>
      <w:r>
        <w:rPr>
          <w:spacing w:val="1"/>
        </w:rPr>
        <w:t>e</w:t>
      </w:r>
      <w:r>
        <w:t>ar</w:t>
      </w:r>
      <w:r>
        <w:rPr>
          <w:spacing w:val="-7"/>
        </w:rPr>
        <w:t xml:space="preserve"> </w:t>
      </w:r>
      <w:r>
        <w:t>b</w:t>
      </w:r>
      <w:r>
        <w:rPr>
          <w:spacing w:val="1"/>
        </w:rPr>
        <w:t>u</w:t>
      </w:r>
      <w:r>
        <w:rPr>
          <w:spacing w:val="-1"/>
        </w:rPr>
        <w:t>il</w:t>
      </w:r>
      <w:r>
        <w:t>t</w:t>
      </w:r>
      <w:r>
        <w:rPr>
          <w:spacing w:val="3"/>
        </w:rPr>
        <w:t>-</w:t>
      </w:r>
      <w:r>
        <w:t>up</w:t>
      </w:r>
      <w:r>
        <w:rPr>
          <w:spacing w:val="-7"/>
        </w:rPr>
        <w:t xml:space="preserve"> </w:t>
      </w:r>
      <w:r>
        <w:t>ar</w:t>
      </w:r>
      <w:r>
        <w:rPr>
          <w:spacing w:val="2"/>
        </w:rPr>
        <w:t>e</w:t>
      </w:r>
      <w:r>
        <w:t>as</w:t>
      </w:r>
      <w:r>
        <w:rPr>
          <w:spacing w:val="-5"/>
        </w:rPr>
        <w:t xml:space="preserve"> </w:t>
      </w:r>
      <w:r>
        <w:rPr>
          <w:spacing w:val="1"/>
        </w:rPr>
        <w:t>c</w:t>
      </w:r>
      <w:r>
        <w:t>an</w:t>
      </w:r>
      <w:r>
        <w:rPr>
          <w:spacing w:val="-7"/>
        </w:rPr>
        <w:t xml:space="preserve"> </w:t>
      </w:r>
      <w:r>
        <w:t>oc</w:t>
      </w:r>
      <w:r>
        <w:rPr>
          <w:spacing w:val="1"/>
        </w:rPr>
        <w:t>c</w:t>
      </w:r>
      <w:r>
        <w:t>as</w:t>
      </w:r>
      <w:r>
        <w:rPr>
          <w:spacing w:val="1"/>
        </w:rPr>
        <w:t>i</w:t>
      </w:r>
      <w:r>
        <w:t>o</w:t>
      </w:r>
      <w:r>
        <w:rPr>
          <w:spacing w:val="-1"/>
        </w:rPr>
        <w:t>n</w:t>
      </w:r>
      <w:r>
        <w:rPr>
          <w:spacing w:val="1"/>
        </w:rPr>
        <w:t>a</w:t>
      </w:r>
      <w:r>
        <w:rPr>
          <w:spacing w:val="-1"/>
        </w:rPr>
        <w:t>l</w:t>
      </w:r>
      <w:r>
        <w:rPr>
          <w:spacing w:val="3"/>
        </w:rPr>
        <w:t>l</w:t>
      </w:r>
      <w:r>
        <w:t>y</w:t>
      </w:r>
      <w:r>
        <w:rPr>
          <w:spacing w:val="-10"/>
        </w:rPr>
        <w:t xml:space="preserve"> </w:t>
      </w:r>
      <w:r>
        <w:rPr>
          <w:spacing w:val="1"/>
        </w:rPr>
        <w:t>t</w:t>
      </w:r>
      <w:r>
        <w:t>o</w:t>
      </w:r>
      <w:r>
        <w:rPr>
          <w:spacing w:val="-1"/>
        </w:rPr>
        <w:t>p</w:t>
      </w:r>
      <w:r>
        <w:rPr>
          <w:spacing w:val="1"/>
        </w:rPr>
        <w:t>p</w:t>
      </w:r>
      <w:r>
        <w:rPr>
          <w:spacing w:val="-1"/>
        </w:rPr>
        <w:t>l</w:t>
      </w:r>
      <w:r>
        <w:t>e</w:t>
      </w:r>
      <w:r>
        <w:rPr>
          <w:spacing w:val="-7"/>
        </w:rPr>
        <w:t xml:space="preserve"> </w:t>
      </w:r>
      <w:r>
        <w:t>c</w:t>
      </w:r>
      <w:r>
        <w:rPr>
          <w:spacing w:val="1"/>
        </w:rPr>
        <w:t>h</w:t>
      </w:r>
      <w:r>
        <w:rPr>
          <w:spacing w:val="-1"/>
        </w:rPr>
        <w:t>i</w:t>
      </w:r>
      <w:r>
        <w:rPr>
          <w:spacing w:val="4"/>
        </w:rPr>
        <w:t>m</w:t>
      </w:r>
      <w:r>
        <w:t>n</w:t>
      </w:r>
      <w:r>
        <w:rPr>
          <w:spacing w:val="1"/>
        </w:rPr>
        <w:t>e</w:t>
      </w:r>
      <w:r>
        <w:rPr>
          <w:spacing w:val="-7"/>
        </w:rPr>
        <w:t>y</w:t>
      </w:r>
      <w:r>
        <w:t>s</w:t>
      </w:r>
      <w:r>
        <w:rPr>
          <w:spacing w:val="-5"/>
        </w:rPr>
        <w:t xml:space="preserve"> </w:t>
      </w:r>
      <w:r>
        <w:t>or</w:t>
      </w:r>
      <w:r>
        <w:rPr>
          <w:w w:val="99"/>
        </w:rPr>
        <w:t xml:space="preserve"> </w:t>
      </w:r>
      <w:r>
        <w:t>resu</w:t>
      </w:r>
      <w:r>
        <w:rPr>
          <w:spacing w:val="-2"/>
        </w:rPr>
        <w:t>l</w:t>
      </w:r>
      <w:r>
        <w:t>t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rPr>
          <w:spacing w:val="-1"/>
        </w:rPr>
        <w:t>o</w:t>
      </w:r>
      <w:r>
        <w:rPr>
          <w:spacing w:val="2"/>
        </w:rPr>
        <w:t>t</w:t>
      </w:r>
      <w:r>
        <w:t>h</w:t>
      </w:r>
      <w:r>
        <w:rPr>
          <w:spacing w:val="-1"/>
        </w:rPr>
        <w:t>e</w:t>
      </w:r>
      <w:r>
        <w:t>r</w:t>
      </w:r>
      <w:r>
        <w:rPr>
          <w:spacing w:val="-6"/>
        </w:rPr>
        <w:t xml:space="preserve"> </w:t>
      </w:r>
      <w:r>
        <w:rPr>
          <w:spacing w:val="1"/>
        </w:rPr>
        <w:t>d</w:t>
      </w:r>
      <w:r>
        <w:t>a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5"/>
        </w:rPr>
        <w:t xml:space="preserve"> </w:t>
      </w:r>
      <w:r>
        <w:rPr>
          <w:spacing w:val="-3"/>
        </w:rPr>
        <w:t>w</w:t>
      </w:r>
      <w:r>
        <w:t>h</w:t>
      </w:r>
      <w:r>
        <w:rPr>
          <w:spacing w:val="-2"/>
        </w:rPr>
        <w:t>i</w:t>
      </w:r>
      <w:r>
        <w:rPr>
          <w:spacing w:val="3"/>
        </w:rPr>
        <w:t>c</w:t>
      </w:r>
      <w:r>
        <w:t>h</w:t>
      </w:r>
      <w:r>
        <w:rPr>
          <w:spacing w:val="-7"/>
        </w:rPr>
        <w:t xml:space="preserve"> </w:t>
      </w:r>
      <w:r>
        <w:t>co</w:t>
      </w:r>
      <w:r>
        <w:rPr>
          <w:spacing w:val="-1"/>
        </w:rPr>
        <w:t>u</w:t>
      </w:r>
      <w:r>
        <w:rPr>
          <w:spacing w:val="1"/>
        </w:rPr>
        <w:t>l</w:t>
      </w:r>
      <w:r>
        <w:t>d</w:t>
      </w:r>
      <w:r>
        <w:rPr>
          <w:spacing w:val="-7"/>
        </w:rPr>
        <w:t xml:space="preserve"> </w:t>
      </w:r>
      <w:r>
        <w:rPr>
          <w:spacing w:val="1"/>
        </w:rPr>
        <w:t>p</w:t>
      </w:r>
      <w:r>
        <w:t>ot</w:t>
      </w:r>
      <w:r>
        <w:rPr>
          <w:spacing w:val="-1"/>
        </w:rPr>
        <w:t>e</w:t>
      </w:r>
      <w:r>
        <w:rPr>
          <w:spacing w:val="1"/>
        </w:rPr>
        <w:t>n</w:t>
      </w:r>
      <w:r>
        <w:t>t</w:t>
      </w:r>
      <w:r>
        <w:rPr>
          <w:spacing w:val="-2"/>
        </w:rPr>
        <w:t>i</w:t>
      </w:r>
      <w:r>
        <w:rPr>
          <w:spacing w:val="1"/>
        </w:rPr>
        <w:t>a</w:t>
      </w:r>
      <w:r>
        <w:rPr>
          <w:spacing w:val="-1"/>
        </w:rPr>
        <w:t>l</w:t>
      </w:r>
      <w:r>
        <w:rPr>
          <w:spacing w:val="3"/>
        </w:rPr>
        <w:t>l</w:t>
      </w:r>
      <w:r>
        <w:t>y</w:t>
      </w:r>
      <w:r>
        <w:rPr>
          <w:spacing w:val="-9"/>
        </w:rPr>
        <w:t xml:space="preserve"> </w:t>
      </w:r>
      <w:r>
        <w:t>c</w:t>
      </w:r>
      <w:r>
        <w:rPr>
          <w:spacing w:val="1"/>
        </w:rPr>
        <w:t>a</w:t>
      </w:r>
      <w:r>
        <w:t>use</w:t>
      </w:r>
      <w:r>
        <w:rPr>
          <w:spacing w:val="-7"/>
        </w:rPr>
        <w:t xml:space="preserve"> </w:t>
      </w:r>
      <w:r>
        <w:t>injuri</w:t>
      </w:r>
      <w:r>
        <w:rPr>
          <w:spacing w:val="-1"/>
        </w:rPr>
        <w:t>e</w:t>
      </w:r>
      <w:r>
        <w:t>s</w:t>
      </w:r>
      <w:r>
        <w:rPr>
          <w:spacing w:val="-6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rPr>
          <w:spacing w:val="2"/>
        </w:rPr>
        <w:t>f</w:t>
      </w:r>
      <w:r>
        <w:t>at</w:t>
      </w:r>
      <w:r>
        <w:rPr>
          <w:spacing w:val="1"/>
        </w:rPr>
        <w:t>a</w:t>
      </w:r>
      <w:r>
        <w:rPr>
          <w:spacing w:val="-1"/>
        </w:rPr>
        <w:t>li</w:t>
      </w:r>
      <w:r>
        <w:rPr>
          <w:spacing w:val="2"/>
        </w:rPr>
        <w:t>t</w:t>
      </w:r>
      <w:r>
        <w:rPr>
          <w:spacing w:val="-1"/>
        </w:rPr>
        <w:t>i</w:t>
      </w:r>
      <w:r>
        <w:t>e</w:t>
      </w:r>
      <w:r>
        <w:rPr>
          <w:spacing w:val="6"/>
        </w:rPr>
        <w:t>s</w:t>
      </w:r>
      <w:r>
        <w:t>.</w:t>
      </w:r>
    </w:p>
    <w:p w:rsidR="00390CA3" w:rsidRDefault="00390CA3">
      <w:pPr>
        <w:spacing w:line="293" w:lineRule="auto"/>
        <w:sectPr w:rsidR="00390CA3">
          <w:footerReference w:type="default" r:id="rId62"/>
          <w:pgSz w:w="11907" w:h="16840"/>
          <w:pgMar w:top="1560" w:right="1280" w:bottom="780" w:left="1280" w:header="0" w:footer="585" w:gutter="0"/>
          <w:cols w:space="720"/>
        </w:sect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7" w:line="200" w:lineRule="exact"/>
        <w:rPr>
          <w:sz w:val="20"/>
          <w:szCs w:val="20"/>
        </w:rPr>
      </w:pPr>
    </w:p>
    <w:p w:rsidR="00390CA3" w:rsidRDefault="00BD6A69">
      <w:pPr>
        <w:ind w:left="138" w:right="1060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AU" w:eastAsia="en-AU"/>
        </w:rPr>
        <w:drawing>
          <wp:inline distT="0" distB="0" distL="0" distR="0">
            <wp:extent cx="5311775" cy="3601720"/>
            <wp:effectExtent l="0" t="0" r="3175" b="0"/>
            <wp:docPr id="33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775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CA3" w:rsidRDefault="00BD6A69">
      <w:pPr>
        <w:spacing w:before="69"/>
        <w:ind w:left="138" w:right="276"/>
        <w:rPr>
          <w:rFonts w:ascii="Arial" w:eastAsia="Arial" w:hAnsi="Arial" w:cs="Arial"/>
          <w:sz w:val="18"/>
          <w:szCs w:val="18"/>
        </w:rPr>
      </w:pPr>
      <w:bookmarkStart w:id="35" w:name="_bookmark12"/>
      <w:bookmarkEnd w:id="35"/>
      <w:r>
        <w:rPr>
          <w:rFonts w:ascii="Arial" w:eastAsia="Arial" w:hAnsi="Arial" w:cs="Arial"/>
          <w:i/>
          <w:sz w:val="18"/>
          <w:szCs w:val="18"/>
        </w:rPr>
        <w:t>F</w:t>
      </w:r>
      <w:r>
        <w:rPr>
          <w:rFonts w:ascii="Arial" w:eastAsia="Arial" w:hAnsi="Arial" w:cs="Arial"/>
          <w:i/>
          <w:spacing w:val="1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gure</w:t>
      </w:r>
      <w:r>
        <w:rPr>
          <w:rFonts w:ascii="Arial" w:eastAsia="Arial" w:hAnsi="Arial" w:cs="Arial"/>
          <w:i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 xml:space="preserve">15: </w:t>
      </w:r>
      <w:r>
        <w:rPr>
          <w:rFonts w:ascii="Arial" w:eastAsia="Arial" w:hAnsi="Arial" w:cs="Arial"/>
          <w:i/>
          <w:spacing w:val="-3"/>
          <w:sz w:val="18"/>
          <w:szCs w:val="18"/>
        </w:rPr>
        <w:t>D</w:t>
      </w:r>
      <w:r>
        <w:rPr>
          <w:rFonts w:ascii="Arial" w:eastAsia="Arial" w:hAnsi="Arial" w:cs="Arial"/>
          <w:i/>
          <w:sz w:val="18"/>
          <w:szCs w:val="18"/>
        </w:rPr>
        <w:t>a</w:t>
      </w:r>
      <w:r>
        <w:rPr>
          <w:rFonts w:ascii="Arial" w:eastAsia="Arial" w:hAnsi="Arial" w:cs="Arial"/>
          <w:i/>
          <w:spacing w:val="-2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>age</w:t>
      </w:r>
      <w:r>
        <w:rPr>
          <w:rFonts w:ascii="Arial" w:eastAsia="Arial" w:hAnsi="Arial" w:cs="Arial"/>
          <w:i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a</w:t>
      </w:r>
      <w:r>
        <w:rPr>
          <w:rFonts w:ascii="Arial" w:eastAsia="Arial" w:hAnsi="Arial" w:cs="Arial"/>
          <w:i/>
          <w:spacing w:val="-2"/>
          <w:sz w:val="18"/>
          <w:szCs w:val="18"/>
        </w:rPr>
        <w:t>u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ed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by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 xml:space="preserve">the </w:t>
      </w:r>
      <w:r>
        <w:rPr>
          <w:rFonts w:ascii="Arial" w:eastAsia="Arial" w:hAnsi="Arial" w:cs="Arial"/>
          <w:i/>
          <w:spacing w:val="-2"/>
          <w:sz w:val="18"/>
          <w:szCs w:val="18"/>
        </w:rPr>
        <w:t>1</w:t>
      </w:r>
      <w:r>
        <w:rPr>
          <w:rFonts w:ascii="Arial" w:eastAsia="Arial" w:hAnsi="Arial" w:cs="Arial"/>
          <w:i/>
          <w:sz w:val="18"/>
          <w:szCs w:val="18"/>
        </w:rPr>
        <w:t xml:space="preserve">968 </w:t>
      </w:r>
      <w:r>
        <w:rPr>
          <w:rFonts w:ascii="Arial" w:eastAsia="Arial" w:hAnsi="Arial" w:cs="Arial"/>
          <w:i/>
          <w:spacing w:val="-1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>a</w:t>
      </w:r>
      <w:r>
        <w:rPr>
          <w:rFonts w:ascii="Arial" w:eastAsia="Arial" w:hAnsi="Arial" w:cs="Arial"/>
          <w:i/>
          <w:spacing w:val="-2"/>
          <w:sz w:val="18"/>
          <w:szCs w:val="18"/>
        </w:rPr>
        <w:t>g</w:t>
      </w:r>
      <w:r>
        <w:rPr>
          <w:rFonts w:ascii="Arial" w:eastAsia="Arial" w:hAnsi="Arial" w:cs="Arial"/>
          <w:i/>
          <w:sz w:val="18"/>
          <w:szCs w:val="18"/>
        </w:rPr>
        <w:t>ni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z w:val="18"/>
          <w:szCs w:val="18"/>
        </w:rPr>
        <w:t>ude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6.5</w:t>
      </w:r>
      <w:r>
        <w:rPr>
          <w:rFonts w:ascii="Arial" w:eastAsia="Arial" w:hAnsi="Arial" w:cs="Arial"/>
          <w:i/>
          <w:spacing w:val="4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-4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>e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pacing w:val="-2"/>
          <w:sz w:val="18"/>
          <w:szCs w:val="18"/>
        </w:rPr>
        <w:t>k</w:t>
      </w:r>
      <w:r>
        <w:rPr>
          <w:rFonts w:ascii="Arial" w:eastAsia="Arial" w:hAnsi="Arial" w:cs="Arial"/>
          <w:i/>
          <w:sz w:val="18"/>
          <w:szCs w:val="18"/>
        </w:rPr>
        <w:t>ering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eart</w:t>
      </w:r>
      <w:r>
        <w:rPr>
          <w:rFonts w:ascii="Arial" w:eastAsia="Arial" w:hAnsi="Arial" w:cs="Arial"/>
          <w:i/>
          <w:spacing w:val="-2"/>
          <w:sz w:val="18"/>
          <w:szCs w:val="18"/>
        </w:rPr>
        <w:t>h</w:t>
      </w:r>
      <w:r>
        <w:rPr>
          <w:rFonts w:ascii="Arial" w:eastAsia="Arial" w:hAnsi="Arial" w:cs="Arial"/>
          <w:i/>
          <w:sz w:val="18"/>
          <w:szCs w:val="18"/>
        </w:rPr>
        <w:t>qu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pacing w:val="1"/>
          <w:sz w:val="18"/>
          <w:szCs w:val="18"/>
        </w:rPr>
        <w:t>k</w:t>
      </w:r>
      <w:r>
        <w:rPr>
          <w:rFonts w:ascii="Arial" w:eastAsia="Arial" w:hAnsi="Arial" w:cs="Arial"/>
          <w:i/>
          <w:sz w:val="18"/>
          <w:szCs w:val="18"/>
        </w:rPr>
        <w:t>e,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130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1"/>
          <w:sz w:val="18"/>
          <w:szCs w:val="18"/>
        </w:rPr>
        <w:t>k</w:t>
      </w:r>
      <w:r>
        <w:rPr>
          <w:rFonts w:ascii="Arial" w:eastAsia="Arial" w:hAnsi="Arial" w:cs="Arial"/>
          <w:i/>
          <w:sz w:val="18"/>
          <w:szCs w:val="18"/>
        </w:rPr>
        <w:t>m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e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t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of Pert</w:t>
      </w:r>
      <w:r>
        <w:rPr>
          <w:rFonts w:ascii="Arial" w:eastAsia="Arial" w:hAnsi="Arial" w:cs="Arial"/>
          <w:i/>
          <w:spacing w:val="-2"/>
          <w:sz w:val="18"/>
          <w:szCs w:val="18"/>
        </w:rPr>
        <w:t>h</w:t>
      </w:r>
      <w:r>
        <w:rPr>
          <w:rFonts w:ascii="Arial" w:eastAsia="Arial" w:hAnsi="Arial" w:cs="Arial"/>
          <w:i/>
          <w:sz w:val="18"/>
          <w:szCs w:val="18"/>
        </w:rPr>
        <w:t>,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2"/>
          <w:sz w:val="18"/>
          <w:szCs w:val="18"/>
        </w:rPr>
        <w:t>W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te</w:t>
      </w:r>
      <w:r>
        <w:rPr>
          <w:rFonts w:ascii="Arial" w:eastAsia="Arial" w:hAnsi="Arial" w:cs="Arial"/>
          <w:i/>
          <w:spacing w:val="-3"/>
          <w:sz w:val="18"/>
          <w:szCs w:val="18"/>
        </w:rPr>
        <w:t>r</w:t>
      </w:r>
      <w:r>
        <w:rPr>
          <w:rFonts w:ascii="Arial" w:eastAsia="Arial" w:hAnsi="Arial" w:cs="Arial"/>
          <w:i/>
          <w:sz w:val="18"/>
          <w:szCs w:val="18"/>
        </w:rPr>
        <w:t>n Au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tr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z w:val="18"/>
          <w:szCs w:val="18"/>
        </w:rPr>
        <w:t>lia.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Sou</w:t>
      </w:r>
      <w:r>
        <w:rPr>
          <w:rFonts w:ascii="Arial" w:eastAsia="Arial" w:hAnsi="Arial" w:cs="Arial"/>
          <w:i/>
          <w:spacing w:val="-3"/>
          <w:sz w:val="18"/>
          <w:szCs w:val="18"/>
        </w:rPr>
        <w:t>r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e: A</w:t>
      </w:r>
      <w:r>
        <w:rPr>
          <w:rFonts w:ascii="Arial" w:eastAsia="Arial" w:hAnsi="Arial" w:cs="Arial"/>
          <w:i/>
          <w:spacing w:val="-2"/>
          <w:sz w:val="18"/>
          <w:szCs w:val="18"/>
        </w:rPr>
        <w:t>l</w:t>
      </w:r>
      <w:r>
        <w:rPr>
          <w:rFonts w:ascii="Arial" w:eastAsia="Arial" w:hAnsi="Arial" w:cs="Arial"/>
          <w:i/>
          <w:sz w:val="18"/>
          <w:szCs w:val="18"/>
        </w:rPr>
        <w:t>i</w:t>
      </w:r>
      <w:r>
        <w:rPr>
          <w:rFonts w:ascii="Arial" w:eastAsia="Arial" w:hAnsi="Arial" w:cs="Arial"/>
          <w:i/>
          <w:spacing w:val="-2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e Sn</w:t>
      </w:r>
      <w:r>
        <w:rPr>
          <w:rFonts w:ascii="Arial" w:eastAsia="Arial" w:hAnsi="Arial" w:cs="Arial"/>
          <w:i/>
          <w:spacing w:val="-2"/>
          <w:sz w:val="18"/>
          <w:szCs w:val="18"/>
        </w:rPr>
        <w:t>o</w:t>
      </w:r>
      <w:r>
        <w:rPr>
          <w:rFonts w:ascii="Arial" w:eastAsia="Arial" w:hAnsi="Arial" w:cs="Arial"/>
          <w:i/>
          <w:sz w:val="18"/>
          <w:szCs w:val="18"/>
        </w:rPr>
        <w:t>o</w:t>
      </w:r>
      <w:r>
        <w:rPr>
          <w:rFonts w:ascii="Arial" w:eastAsia="Arial" w:hAnsi="Arial" w:cs="Arial"/>
          <w:i/>
          <w:spacing w:val="-2"/>
          <w:sz w:val="18"/>
          <w:szCs w:val="18"/>
        </w:rPr>
        <w:t>k</w:t>
      </w:r>
      <w:r>
        <w:rPr>
          <w:rFonts w:ascii="Arial" w:eastAsia="Arial" w:hAnsi="Arial" w:cs="Arial"/>
          <w:i/>
          <w:sz w:val="18"/>
          <w:szCs w:val="18"/>
        </w:rPr>
        <w:t>e;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2"/>
          <w:sz w:val="18"/>
          <w:szCs w:val="18"/>
        </w:rPr>
        <w:t>W</w:t>
      </w:r>
      <w:r>
        <w:rPr>
          <w:rFonts w:ascii="Arial" w:eastAsia="Arial" w:hAnsi="Arial" w:cs="Arial"/>
          <w:i/>
          <w:sz w:val="18"/>
          <w:szCs w:val="18"/>
        </w:rPr>
        <w:t>A New</w:t>
      </w:r>
      <w:r>
        <w:rPr>
          <w:rFonts w:ascii="Arial" w:eastAsia="Arial" w:hAnsi="Arial" w:cs="Arial"/>
          <w:i/>
          <w:spacing w:val="-2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pa</w:t>
      </w:r>
      <w:r>
        <w:rPr>
          <w:rFonts w:ascii="Arial" w:eastAsia="Arial" w:hAnsi="Arial" w:cs="Arial"/>
          <w:i/>
          <w:spacing w:val="-2"/>
          <w:sz w:val="18"/>
          <w:szCs w:val="18"/>
        </w:rPr>
        <w:t>p</w:t>
      </w:r>
      <w:r>
        <w:rPr>
          <w:rFonts w:ascii="Arial" w:eastAsia="Arial" w:hAnsi="Arial" w:cs="Arial"/>
          <w:i/>
          <w:sz w:val="18"/>
          <w:szCs w:val="18"/>
        </w:rPr>
        <w:t>er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;</w:t>
      </w:r>
      <w:r>
        <w:rPr>
          <w:rFonts w:ascii="Arial" w:eastAsia="Arial" w:hAnsi="Arial" w:cs="Arial"/>
          <w:i/>
          <w:spacing w:val="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 xml:space="preserve">Ian </w:t>
      </w:r>
      <w:r>
        <w:rPr>
          <w:rFonts w:ascii="Arial" w:eastAsia="Arial" w:hAnsi="Arial" w:cs="Arial"/>
          <w:i/>
          <w:spacing w:val="-3"/>
          <w:sz w:val="18"/>
          <w:szCs w:val="18"/>
        </w:rPr>
        <w:t>E</w:t>
      </w:r>
      <w:r>
        <w:rPr>
          <w:rFonts w:ascii="Arial" w:eastAsia="Arial" w:hAnsi="Arial" w:cs="Arial"/>
          <w:i/>
          <w:spacing w:val="1"/>
          <w:sz w:val="18"/>
          <w:szCs w:val="18"/>
        </w:rPr>
        <w:t>v</w:t>
      </w:r>
      <w:r>
        <w:rPr>
          <w:rFonts w:ascii="Arial" w:eastAsia="Arial" w:hAnsi="Arial" w:cs="Arial"/>
          <w:i/>
          <w:sz w:val="18"/>
          <w:szCs w:val="18"/>
        </w:rPr>
        <w:t>er</w:t>
      </w:r>
      <w:r>
        <w:rPr>
          <w:rFonts w:ascii="Arial" w:eastAsia="Arial" w:hAnsi="Arial" w:cs="Arial"/>
          <w:i/>
          <w:spacing w:val="-2"/>
          <w:sz w:val="18"/>
          <w:szCs w:val="18"/>
        </w:rPr>
        <w:t>in</w:t>
      </w:r>
      <w:r>
        <w:rPr>
          <w:rFonts w:ascii="Arial" w:eastAsia="Arial" w:hAnsi="Arial" w:cs="Arial"/>
          <w:i/>
          <w:sz w:val="18"/>
          <w:szCs w:val="18"/>
        </w:rPr>
        <w:t>gha</w:t>
      </w:r>
      <w:r>
        <w:rPr>
          <w:rFonts w:ascii="Arial" w:eastAsia="Arial" w:hAnsi="Arial" w:cs="Arial"/>
          <w:i/>
          <w:spacing w:val="-2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>, Peter</w:t>
      </w:r>
      <w:r>
        <w:rPr>
          <w:rFonts w:ascii="Arial" w:eastAsia="Arial" w:hAnsi="Arial" w:cs="Arial"/>
          <w:i/>
          <w:spacing w:val="-3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Greg</w:t>
      </w:r>
      <w:r>
        <w:rPr>
          <w:rFonts w:ascii="Arial" w:eastAsia="Arial" w:hAnsi="Arial" w:cs="Arial"/>
          <w:i/>
          <w:spacing w:val="-2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 xml:space="preserve">on, 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z w:val="18"/>
          <w:szCs w:val="18"/>
        </w:rPr>
        <w:t>he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W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t A</w:t>
      </w:r>
      <w:r>
        <w:rPr>
          <w:rFonts w:ascii="Arial" w:eastAsia="Arial" w:hAnsi="Arial" w:cs="Arial"/>
          <w:i/>
          <w:spacing w:val="-2"/>
          <w:sz w:val="18"/>
          <w:szCs w:val="18"/>
        </w:rPr>
        <w:t>u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tra</w:t>
      </w:r>
      <w:r>
        <w:rPr>
          <w:rFonts w:ascii="Arial" w:eastAsia="Arial" w:hAnsi="Arial" w:cs="Arial"/>
          <w:i/>
          <w:spacing w:val="-2"/>
          <w:sz w:val="18"/>
          <w:szCs w:val="18"/>
        </w:rPr>
        <w:t>l</w:t>
      </w:r>
      <w:r>
        <w:rPr>
          <w:rFonts w:ascii="Arial" w:eastAsia="Arial" w:hAnsi="Arial" w:cs="Arial"/>
          <w:i/>
          <w:sz w:val="18"/>
          <w:szCs w:val="18"/>
        </w:rPr>
        <w:t>ian new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p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z w:val="18"/>
          <w:szCs w:val="18"/>
        </w:rPr>
        <w:t xml:space="preserve">per, </w:t>
      </w:r>
      <w:r>
        <w:rPr>
          <w:rFonts w:ascii="Arial" w:eastAsia="Arial" w:hAnsi="Arial" w:cs="Arial"/>
          <w:i/>
          <w:spacing w:val="-3"/>
          <w:sz w:val="18"/>
          <w:szCs w:val="18"/>
        </w:rPr>
        <w:t>A</w:t>
      </w:r>
      <w:r>
        <w:rPr>
          <w:rFonts w:ascii="Arial" w:eastAsia="Arial" w:hAnsi="Arial" w:cs="Arial"/>
          <w:i/>
          <w:sz w:val="18"/>
          <w:szCs w:val="18"/>
        </w:rPr>
        <w:t>l</w:t>
      </w:r>
      <w:r>
        <w:rPr>
          <w:rFonts w:ascii="Arial" w:eastAsia="Arial" w:hAnsi="Arial" w:cs="Arial"/>
          <w:i/>
          <w:spacing w:val="-2"/>
          <w:sz w:val="18"/>
          <w:szCs w:val="18"/>
        </w:rPr>
        <w:t>i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e S</w:t>
      </w:r>
      <w:r>
        <w:rPr>
          <w:rFonts w:ascii="Arial" w:eastAsia="Arial" w:hAnsi="Arial" w:cs="Arial"/>
          <w:i/>
          <w:spacing w:val="-2"/>
          <w:sz w:val="18"/>
          <w:szCs w:val="18"/>
        </w:rPr>
        <w:t>n</w:t>
      </w:r>
      <w:r>
        <w:rPr>
          <w:rFonts w:ascii="Arial" w:eastAsia="Arial" w:hAnsi="Arial" w:cs="Arial"/>
          <w:i/>
          <w:sz w:val="18"/>
          <w:szCs w:val="18"/>
        </w:rPr>
        <w:t>oo</w:t>
      </w:r>
      <w:r>
        <w:rPr>
          <w:rFonts w:ascii="Arial" w:eastAsia="Arial" w:hAnsi="Arial" w:cs="Arial"/>
          <w:i/>
          <w:spacing w:val="-2"/>
          <w:sz w:val="18"/>
          <w:szCs w:val="18"/>
        </w:rPr>
        <w:t>k</w:t>
      </w:r>
      <w:r>
        <w:rPr>
          <w:rFonts w:ascii="Arial" w:eastAsia="Arial" w:hAnsi="Arial" w:cs="Arial"/>
          <w:i/>
          <w:sz w:val="18"/>
          <w:szCs w:val="18"/>
        </w:rPr>
        <w:t>e,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2"/>
          <w:sz w:val="18"/>
          <w:szCs w:val="18"/>
        </w:rPr>
        <w:t>W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pacing w:val="1"/>
          <w:sz w:val="18"/>
          <w:szCs w:val="18"/>
        </w:rPr>
        <w:t>y</w:t>
      </w:r>
      <w:r>
        <w:rPr>
          <w:rFonts w:ascii="Arial" w:eastAsia="Arial" w:hAnsi="Arial" w:cs="Arial"/>
          <w:i/>
          <w:sz w:val="18"/>
          <w:szCs w:val="18"/>
        </w:rPr>
        <w:t>ne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 xml:space="preserve">and </w:t>
      </w:r>
      <w:r>
        <w:rPr>
          <w:rFonts w:ascii="Arial" w:eastAsia="Arial" w:hAnsi="Arial" w:cs="Arial"/>
          <w:i/>
          <w:spacing w:val="3"/>
          <w:sz w:val="18"/>
          <w:szCs w:val="18"/>
        </w:rPr>
        <w:t>B</w:t>
      </w:r>
      <w:r>
        <w:rPr>
          <w:rFonts w:ascii="Arial" w:eastAsia="Arial" w:hAnsi="Arial" w:cs="Arial"/>
          <w:i/>
          <w:spacing w:val="-3"/>
          <w:sz w:val="18"/>
          <w:szCs w:val="18"/>
        </w:rPr>
        <w:t>r</w:t>
      </w:r>
      <w:r>
        <w:rPr>
          <w:rFonts w:ascii="Arial" w:eastAsia="Arial" w:hAnsi="Arial" w:cs="Arial"/>
          <w:i/>
          <w:sz w:val="18"/>
          <w:szCs w:val="18"/>
        </w:rPr>
        <w:t>end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z w:val="18"/>
          <w:szCs w:val="18"/>
        </w:rPr>
        <w:t>n P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k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pStyle w:val="BodyText"/>
        <w:spacing w:line="292" w:lineRule="auto"/>
        <w:ind w:right="116"/>
      </w:pPr>
      <w:r>
        <w:rPr>
          <w:spacing w:val="-1"/>
        </w:rPr>
        <w:t>E</w:t>
      </w:r>
      <w:r>
        <w:t>art</w:t>
      </w:r>
      <w:r>
        <w:rPr>
          <w:spacing w:val="2"/>
        </w:rPr>
        <w:t>h</w:t>
      </w:r>
      <w:r>
        <w:t>q</w:t>
      </w:r>
      <w:r>
        <w:rPr>
          <w:spacing w:val="-1"/>
        </w:rPr>
        <w:t>u</w:t>
      </w:r>
      <w:r>
        <w:t>a</w:t>
      </w:r>
      <w:r>
        <w:rPr>
          <w:spacing w:val="3"/>
        </w:rPr>
        <w:t>k</w:t>
      </w:r>
      <w:r>
        <w:t>es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t>t</w:t>
      </w:r>
      <w:r>
        <w:rPr>
          <w:spacing w:val="1"/>
        </w:rPr>
        <w:t>u</w:t>
      </w:r>
      <w:r>
        <w:t>de</w:t>
      </w:r>
      <w:r>
        <w:rPr>
          <w:spacing w:val="-6"/>
        </w:rPr>
        <w:t xml:space="preserve"> </w:t>
      </w:r>
      <w:r>
        <w:t>4.0</w:t>
      </w:r>
      <w:r>
        <w:rPr>
          <w:spacing w:val="-7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grea</w:t>
      </w:r>
      <w:r>
        <w:rPr>
          <w:spacing w:val="1"/>
        </w:rPr>
        <w:t>t</w:t>
      </w:r>
      <w:r>
        <w:t>er</w:t>
      </w:r>
      <w:r>
        <w:rPr>
          <w:spacing w:val="-7"/>
        </w:rPr>
        <w:t xml:space="preserve"> </w:t>
      </w:r>
      <w:r>
        <w:rPr>
          <w:spacing w:val="4"/>
        </w:rPr>
        <w:t>m</w:t>
      </w:r>
      <w:r>
        <w:rPr>
          <w:spacing w:val="1"/>
        </w:rPr>
        <w:t>a</w:t>
      </w:r>
      <w:r>
        <w:t>y</w:t>
      </w:r>
      <w:r>
        <w:rPr>
          <w:spacing w:val="-12"/>
        </w:rPr>
        <w:t xml:space="preserve"> </w:t>
      </w:r>
      <w:r>
        <w:rPr>
          <w:spacing w:val="1"/>
        </w:rPr>
        <w:t>a</w:t>
      </w:r>
      <w:r>
        <w:rPr>
          <w:spacing w:val="-1"/>
        </w:rPr>
        <w:t>l</w:t>
      </w:r>
      <w:r>
        <w:rPr>
          <w:spacing w:val="1"/>
        </w:rPr>
        <w:t>s</w:t>
      </w:r>
      <w:r>
        <w:t>o</w:t>
      </w:r>
      <w:r>
        <w:rPr>
          <w:spacing w:val="-7"/>
        </w:rPr>
        <w:t xml:space="preserve"> </w:t>
      </w:r>
      <w:r>
        <w:rPr>
          <w:spacing w:val="-1"/>
        </w:rPr>
        <w:t>t</w:t>
      </w:r>
      <w:r>
        <w:rPr>
          <w:spacing w:val="3"/>
        </w:rPr>
        <w:t>r</w:t>
      </w:r>
      <w:r>
        <w:rPr>
          <w:spacing w:val="-1"/>
        </w:rPr>
        <w:t>i</w:t>
      </w:r>
      <w:r>
        <w:rPr>
          <w:spacing w:val="1"/>
        </w:rPr>
        <w:t>g</w:t>
      </w:r>
      <w:r>
        <w:t>g</w:t>
      </w:r>
      <w:r>
        <w:rPr>
          <w:spacing w:val="-1"/>
        </w:rPr>
        <w:t>e</w:t>
      </w:r>
      <w:r>
        <w:t>r</w:t>
      </w:r>
      <w:r>
        <w:rPr>
          <w:spacing w:val="-6"/>
        </w:rPr>
        <w:t xml:space="preserve"> </w:t>
      </w:r>
      <w:r>
        <w:rPr>
          <w:spacing w:val="-2"/>
        </w:rPr>
        <w:t>l</w:t>
      </w:r>
      <w:r>
        <w:rPr>
          <w:spacing w:val="1"/>
        </w:rPr>
        <w:t>a</w:t>
      </w:r>
      <w:r>
        <w:t>n</w:t>
      </w:r>
      <w:r>
        <w:rPr>
          <w:spacing w:val="-1"/>
        </w:rPr>
        <w:t>d</w:t>
      </w:r>
      <w:r>
        <w:rPr>
          <w:spacing w:val="1"/>
        </w:rPr>
        <w:t>sl</w:t>
      </w:r>
      <w:r>
        <w:rPr>
          <w:spacing w:val="-1"/>
        </w:rPr>
        <w:t>i</w:t>
      </w:r>
      <w:r>
        <w:rPr>
          <w:spacing w:val="1"/>
        </w:rPr>
        <w:t>d</w:t>
      </w:r>
      <w:r>
        <w:t>es,</w:t>
      </w:r>
      <w:r>
        <w:rPr>
          <w:spacing w:val="-6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h</w:t>
      </w:r>
      <w:r>
        <w:rPr>
          <w:spacing w:val="-1"/>
        </w:rPr>
        <w:t>i</w:t>
      </w:r>
      <w:r>
        <w:rPr>
          <w:spacing w:val="1"/>
        </w:rPr>
        <w:t>c</w:t>
      </w:r>
      <w:r>
        <w:t>h</w:t>
      </w:r>
      <w:r>
        <w:rPr>
          <w:spacing w:val="-7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rPr>
          <w:spacing w:val="3"/>
        </w:rPr>
        <w:t>c</w:t>
      </w:r>
      <w:r>
        <w:t>a</w:t>
      </w:r>
      <w:r>
        <w:rPr>
          <w:spacing w:val="-1"/>
        </w:rPr>
        <w:t>u</w:t>
      </w:r>
      <w:r>
        <w:rPr>
          <w:spacing w:val="1"/>
        </w:rPr>
        <w:t>s</w:t>
      </w:r>
      <w:r>
        <w:t>e</w:t>
      </w:r>
      <w:r>
        <w:rPr>
          <w:spacing w:val="-7"/>
        </w:rPr>
        <w:t xml:space="preserve"> </w:t>
      </w:r>
      <w:r>
        <w:t>casu</w:t>
      </w:r>
      <w:r>
        <w:rPr>
          <w:spacing w:val="1"/>
        </w:rPr>
        <w:t>a</w:t>
      </w:r>
      <w:r>
        <w:rPr>
          <w:spacing w:val="-1"/>
        </w:rPr>
        <w:t>l</w:t>
      </w:r>
      <w:r>
        <w:t>t</w:t>
      </w:r>
      <w:r>
        <w:rPr>
          <w:spacing w:val="10"/>
        </w:rPr>
        <w:t>i</w:t>
      </w:r>
      <w:r>
        <w:t>es</w:t>
      </w:r>
      <w:hyperlink w:anchor="_bookmark13" w:history="1">
        <w:r>
          <w:rPr>
            <w:w w:val="99"/>
          </w:rPr>
          <w:t xml:space="preserve"> </w:t>
        </w:r>
        <w:r>
          <w:t>(F</w:t>
        </w:r>
        <w:r>
          <w:rPr>
            <w:spacing w:val="-1"/>
          </w:rPr>
          <w:t>i</w:t>
        </w:r>
        <w:r>
          <w:t>g</w:t>
        </w:r>
        <w:r>
          <w:rPr>
            <w:spacing w:val="-1"/>
          </w:rPr>
          <w:t>u</w:t>
        </w:r>
        <w:r>
          <w:t>re</w:t>
        </w:r>
        <w:r>
          <w:rPr>
            <w:spacing w:val="-8"/>
          </w:rPr>
          <w:t xml:space="preserve"> </w:t>
        </w:r>
        <w:r>
          <w:rPr>
            <w:spacing w:val="2"/>
          </w:rPr>
          <w:t>1</w:t>
        </w:r>
        <w:r>
          <w:rPr>
            <w:spacing w:val="-1"/>
          </w:rPr>
          <w:t>6</w:t>
        </w:r>
      </w:hyperlink>
      <w:r>
        <w:t>a).</w:t>
      </w:r>
      <w:r>
        <w:rPr>
          <w:spacing w:val="-4"/>
        </w:rPr>
        <w:t xml:space="preserve"> </w:t>
      </w:r>
      <w:r>
        <w:t>L</w:t>
      </w:r>
      <w:r>
        <w:rPr>
          <w:spacing w:val="-1"/>
        </w:rPr>
        <w:t>a</w:t>
      </w:r>
      <w:r>
        <w:rPr>
          <w:spacing w:val="1"/>
        </w:rPr>
        <w:t>n</w:t>
      </w:r>
      <w:r>
        <w:t>ds</w:t>
      </w:r>
      <w:r>
        <w:rPr>
          <w:spacing w:val="-1"/>
        </w:rPr>
        <w:t>l</w:t>
      </w:r>
      <w:r>
        <w:rPr>
          <w:spacing w:val="1"/>
        </w:rPr>
        <w:t>i</w:t>
      </w:r>
      <w:r>
        <w:t>d</w:t>
      </w:r>
      <w:r>
        <w:rPr>
          <w:spacing w:val="-1"/>
        </w:rPr>
        <w:t>e</w:t>
      </w:r>
      <w:r>
        <w:t>s</w:t>
      </w:r>
      <w:r>
        <w:rPr>
          <w:spacing w:val="-7"/>
        </w:rPr>
        <w:t xml:space="preserve"> </w:t>
      </w:r>
      <w:r>
        <w:t>a</w:t>
      </w:r>
      <w:r>
        <w:rPr>
          <w:spacing w:val="2"/>
        </w:rPr>
        <w:t>r</w:t>
      </w:r>
      <w:r>
        <w:t>e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ser</w:t>
      </w:r>
      <w:r>
        <w:rPr>
          <w:spacing w:val="1"/>
        </w:rPr>
        <w:t>i</w:t>
      </w:r>
      <w:r>
        <w:t>o</w:t>
      </w:r>
      <w:r>
        <w:rPr>
          <w:spacing w:val="-1"/>
        </w:rPr>
        <w:t>u</w:t>
      </w:r>
      <w:r>
        <w:t>s</w:t>
      </w:r>
      <w:r>
        <w:rPr>
          <w:spacing w:val="-6"/>
        </w:rPr>
        <w:t xml:space="preserve"> </w:t>
      </w:r>
      <w:r>
        <w:t>co</w:t>
      </w:r>
      <w:r>
        <w:rPr>
          <w:spacing w:val="-1"/>
        </w:rPr>
        <w:t>n</w:t>
      </w:r>
      <w:r>
        <w:rPr>
          <w:spacing w:val="1"/>
        </w:rPr>
        <w:t>se</w:t>
      </w:r>
      <w:r>
        <w:t>q</w:t>
      </w:r>
      <w:r>
        <w:rPr>
          <w:spacing w:val="-1"/>
        </w:rPr>
        <w:t>u</w:t>
      </w:r>
      <w:r>
        <w:rPr>
          <w:spacing w:val="1"/>
        </w:rPr>
        <w:t>e</w:t>
      </w:r>
      <w:r>
        <w:t>nce</w:t>
      </w:r>
      <w:r>
        <w:rPr>
          <w:spacing w:val="-8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5"/>
        </w:rPr>
        <w:t xml:space="preserve"> </w:t>
      </w:r>
      <w:r>
        <w:t>e</w:t>
      </w:r>
      <w:r>
        <w:rPr>
          <w:spacing w:val="-1"/>
        </w:rPr>
        <w:t>a</w:t>
      </w:r>
      <w:r>
        <w:t>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es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-8"/>
        </w:rPr>
        <w:t xml:space="preserve"> </w:t>
      </w:r>
      <w:r>
        <w:rPr>
          <w:spacing w:val="3"/>
        </w:rPr>
        <w:t>m</w:t>
      </w:r>
      <w:r>
        <w:t>o</w:t>
      </w:r>
      <w:r>
        <w:rPr>
          <w:spacing w:val="-1"/>
        </w:rPr>
        <w:t>u</w:t>
      </w:r>
      <w:r>
        <w:t>nt</w:t>
      </w:r>
      <w:r>
        <w:rPr>
          <w:spacing w:val="1"/>
        </w:rPr>
        <w:t>a</w:t>
      </w:r>
      <w:r>
        <w:rPr>
          <w:spacing w:val="-1"/>
        </w:rPr>
        <w:t>i</w:t>
      </w:r>
      <w:r>
        <w:t>n</w:t>
      </w:r>
      <w:r>
        <w:rPr>
          <w:spacing w:val="1"/>
        </w:rPr>
        <w:t>o</w:t>
      </w:r>
      <w:r>
        <w:t>us</w:t>
      </w:r>
      <w:r>
        <w:rPr>
          <w:spacing w:val="-6"/>
        </w:rPr>
        <w:t xml:space="preserve"> </w:t>
      </w:r>
      <w:r>
        <w:t>re</w:t>
      </w:r>
      <w:r>
        <w:rPr>
          <w:spacing w:val="-1"/>
        </w:rPr>
        <w:t>gi</w:t>
      </w:r>
      <w:r>
        <w:rPr>
          <w:spacing w:val="1"/>
        </w:rPr>
        <w:t>o</w:t>
      </w:r>
      <w:r>
        <w:t>ns,</w:t>
      </w:r>
      <w:r>
        <w:rPr>
          <w:spacing w:val="-7"/>
        </w:rPr>
        <w:t xml:space="preserve"> </w:t>
      </w:r>
      <w:r>
        <w:t>such</w:t>
      </w:r>
      <w:r>
        <w:rPr>
          <w:spacing w:val="-7"/>
        </w:rPr>
        <w:t xml:space="preserve"> </w:t>
      </w:r>
      <w:r>
        <w:rPr>
          <w:spacing w:val="-1"/>
        </w:rPr>
        <w:t>a</w:t>
      </w:r>
      <w:r>
        <w:t>s</w:t>
      </w:r>
      <w:r>
        <w:rPr>
          <w:w w:val="99"/>
        </w:rPr>
        <w:t xml:space="preserve"> </w:t>
      </w:r>
      <w:r>
        <w:rPr>
          <w:spacing w:val="-1"/>
        </w:rPr>
        <w:t>P</w:t>
      </w:r>
      <w:r>
        <w:t>a</w:t>
      </w:r>
      <w:r>
        <w:rPr>
          <w:spacing w:val="1"/>
        </w:rPr>
        <w:t>p</w:t>
      </w:r>
      <w:r>
        <w:t>ua</w:t>
      </w:r>
      <w:r>
        <w:rPr>
          <w:spacing w:val="-10"/>
        </w:rPr>
        <w:t xml:space="preserve"> </w:t>
      </w:r>
      <w:r>
        <w:rPr>
          <w:spacing w:val="2"/>
        </w:rPr>
        <w:t>N</w:t>
      </w:r>
      <w:r>
        <w:rPr>
          <w:spacing w:val="1"/>
        </w:rPr>
        <w:t>e</w:t>
      </w:r>
      <w:r>
        <w:t>w</w:t>
      </w:r>
      <w:r>
        <w:rPr>
          <w:spacing w:val="-11"/>
        </w:rPr>
        <w:t xml:space="preserve"> </w:t>
      </w:r>
      <w:r>
        <w:t>G</w:t>
      </w:r>
      <w:r>
        <w:rPr>
          <w:spacing w:val="1"/>
        </w:rPr>
        <w:t>u</w:t>
      </w:r>
      <w:r>
        <w:rPr>
          <w:spacing w:val="-1"/>
        </w:rPr>
        <w:t>i</w:t>
      </w:r>
      <w:r>
        <w:t>n</w:t>
      </w:r>
      <w:r>
        <w:rPr>
          <w:spacing w:val="1"/>
        </w:rPr>
        <w:t>e</w:t>
      </w:r>
      <w:r>
        <w:t>a.</w:t>
      </w:r>
    </w:p>
    <w:p w:rsidR="00390CA3" w:rsidRDefault="00390CA3">
      <w:pPr>
        <w:spacing w:before="2" w:line="180" w:lineRule="exact"/>
        <w:rPr>
          <w:sz w:val="18"/>
          <w:szCs w:val="18"/>
        </w:rPr>
      </w:pPr>
    </w:p>
    <w:p w:rsidR="00390CA3" w:rsidRDefault="00BD6A69">
      <w:pPr>
        <w:pStyle w:val="BodyText"/>
        <w:spacing w:line="292" w:lineRule="auto"/>
        <w:ind w:right="79"/>
      </w:pPr>
      <w:r>
        <w:t>In</w:t>
      </w:r>
      <w:r>
        <w:rPr>
          <w:spacing w:val="-8"/>
        </w:rPr>
        <w:t xml:space="preserve"> </w:t>
      </w:r>
      <w:r>
        <w:t>areas</w:t>
      </w:r>
      <w:r>
        <w:rPr>
          <w:spacing w:val="-6"/>
        </w:rPr>
        <w:t xml:space="preserve"> </w:t>
      </w:r>
      <w:r>
        <w:t>u</w:t>
      </w:r>
      <w:r>
        <w:rPr>
          <w:spacing w:val="-1"/>
        </w:rPr>
        <w:t>n</w:t>
      </w:r>
      <w:r>
        <w:rPr>
          <w:spacing w:val="1"/>
        </w:rPr>
        <w:t>d</w:t>
      </w:r>
      <w:r>
        <w:t>erl</w:t>
      </w:r>
      <w:r>
        <w:rPr>
          <w:spacing w:val="1"/>
        </w:rPr>
        <w:t>a</w:t>
      </w:r>
      <w:r>
        <w:rPr>
          <w:spacing w:val="-1"/>
        </w:rPr>
        <w:t>i</w:t>
      </w:r>
      <w:r>
        <w:t>n</w:t>
      </w:r>
      <w:r>
        <w:rPr>
          <w:spacing w:val="-6"/>
        </w:rPr>
        <w:t xml:space="preserve"> </w:t>
      </w:r>
      <w:r>
        <w:rPr>
          <w:spacing w:val="1"/>
        </w:rPr>
        <w:t>b</w:t>
      </w:r>
      <w:r>
        <w:t>y</w:t>
      </w:r>
      <w:r>
        <w:rPr>
          <w:spacing w:val="-9"/>
        </w:rPr>
        <w:t xml:space="preserve"> </w:t>
      </w:r>
      <w:r>
        <w:t>wa</w:t>
      </w:r>
      <w:r>
        <w:rPr>
          <w:spacing w:val="1"/>
        </w:rPr>
        <w:t>t</w:t>
      </w:r>
      <w:r>
        <w:t>e</w:t>
      </w:r>
      <w:r>
        <w:rPr>
          <w:spacing w:val="2"/>
        </w:rPr>
        <w:t>r</w:t>
      </w:r>
      <w:r>
        <w:t>-</w:t>
      </w:r>
      <w:r>
        <w:rPr>
          <w:spacing w:val="1"/>
        </w:rPr>
        <w:t>s</w:t>
      </w:r>
      <w:r>
        <w:t>at</w:t>
      </w:r>
      <w:r>
        <w:rPr>
          <w:spacing w:val="-1"/>
        </w:rPr>
        <w:t>u</w:t>
      </w:r>
      <w:r>
        <w:t>rat</w:t>
      </w:r>
      <w:r>
        <w:rPr>
          <w:spacing w:val="-1"/>
        </w:rPr>
        <w:t>e</w:t>
      </w:r>
      <w:r>
        <w:t>d</w:t>
      </w:r>
      <w:r>
        <w:rPr>
          <w:spacing w:val="-8"/>
        </w:rPr>
        <w:t xml:space="preserve"> </w:t>
      </w:r>
      <w:r>
        <w:t>s</w:t>
      </w:r>
      <w:r>
        <w:rPr>
          <w:spacing w:val="1"/>
        </w:rPr>
        <w:t>e</w:t>
      </w:r>
      <w:r>
        <w:t>d</w:t>
      </w:r>
      <w:r>
        <w:rPr>
          <w:spacing w:val="-2"/>
        </w:rPr>
        <w:t>i</w:t>
      </w:r>
      <w:r>
        <w:rPr>
          <w:spacing w:val="4"/>
        </w:rPr>
        <w:t>m</w:t>
      </w:r>
      <w:r>
        <w:t>e</w:t>
      </w:r>
      <w:r>
        <w:rPr>
          <w:spacing w:val="-1"/>
        </w:rPr>
        <w:t>n</w:t>
      </w:r>
      <w:r>
        <w:t>ts,</w:t>
      </w:r>
      <w:r>
        <w:rPr>
          <w:spacing w:val="-8"/>
        </w:rPr>
        <w:t xml:space="preserve"> </w:t>
      </w:r>
      <w:r>
        <w:rPr>
          <w:spacing w:val="-2"/>
        </w:rPr>
        <w:t>l</w:t>
      </w:r>
      <w:r>
        <w:t>ar</w:t>
      </w:r>
      <w:r>
        <w:rPr>
          <w:spacing w:val="2"/>
        </w:rPr>
        <w:t>g</w:t>
      </w:r>
      <w:r>
        <w:t>e</w:t>
      </w:r>
      <w:r>
        <w:rPr>
          <w:spacing w:val="-6"/>
        </w:rPr>
        <w:t xml:space="preserve"> </w:t>
      </w:r>
      <w:r>
        <w:t>e</w:t>
      </w:r>
      <w:r>
        <w:rPr>
          <w:spacing w:val="-1"/>
        </w:rPr>
        <w:t>a</w:t>
      </w:r>
      <w:r>
        <w:t>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es,</w:t>
      </w:r>
      <w:r>
        <w:rPr>
          <w:spacing w:val="-8"/>
        </w:rPr>
        <w:t xml:space="preserve"> </w:t>
      </w:r>
      <w:r>
        <w:rPr>
          <w:spacing w:val="-1"/>
        </w:rPr>
        <w:t>u</w:t>
      </w:r>
      <w:r>
        <w:rPr>
          <w:spacing w:val="1"/>
        </w:rPr>
        <w:t>s</w:t>
      </w:r>
      <w:r>
        <w:t>u</w:t>
      </w:r>
      <w:r>
        <w:rPr>
          <w:spacing w:val="-1"/>
        </w:rPr>
        <w:t>a</w:t>
      </w:r>
      <w:r>
        <w:rPr>
          <w:spacing w:val="1"/>
        </w:rPr>
        <w:t>l</w:t>
      </w:r>
      <w:r>
        <w:rPr>
          <w:spacing w:val="3"/>
        </w:rPr>
        <w:t>l</w:t>
      </w:r>
      <w:r>
        <w:t>y</w:t>
      </w:r>
      <w:r>
        <w:rPr>
          <w:spacing w:val="-10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t>tu</w:t>
      </w:r>
      <w:r>
        <w:rPr>
          <w:spacing w:val="1"/>
        </w:rPr>
        <w:t>d</w:t>
      </w:r>
      <w:r>
        <w:t>e</w:t>
      </w:r>
      <w:r>
        <w:rPr>
          <w:spacing w:val="-8"/>
        </w:rPr>
        <w:t xml:space="preserve"> </w:t>
      </w:r>
      <w:r>
        <w:rPr>
          <w:spacing w:val="-1"/>
        </w:rPr>
        <w:t>6</w:t>
      </w:r>
      <w:r>
        <w:rPr>
          <w:spacing w:val="2"/>
        </w:rPr>
        <w:t>.</w:t>
      </w:r>
      <w:r>
        <w:t>0</w:t>
      </w:r>
      <w:r>
        <w:rPr>
          <w:spacing w:val="-8"/>
        </w:rPr>
        <w:t xml:space="preserve"> </w:t>
      </w:r>
      <w:r>
        <w:rPr>
          <w:spacing w:val="-1"/>
        </w:rPr>
        <w:t>o</w:t>
      </w:r>
      <w:r>
        <w:t>r</w:t>
      </w:r>
      <w:r>
        <w:rPr>
          <w:spacing w:val="-7"/>
        </w:rPr>
        <w:t xml:space="preserve"> </w:t>
      </w:r>
      <w:r>
        <w:t>g</w:t>
      </w:r>
      <w:r>
        <w:rPr>
          <w:spacing w:val="2"/>
        </w:rPr>
        <w:t>r</w:t>
      </w:r>
      <w:r>
        <w:rPr>
          <w:spacing w:val="5"/>
        </w:rPr>
        <w:t>e</w:t>
      </w:r>
      <w:r>
        <w:t>at</w:t>
      </w:r>
      <w:r>
        <w:rPr>
          <w:spacing w:val="-1"/>
        </w:rPr>
        <w:t>e</w:t>
      </w:r>
      <w:r>
        <w:t>r,</w:t>
      </w:r>
      <w:r>
        <w:rPr>
          <w:w w:val="99"/>
        </w:rPr>
        <w:t xml:space="preserve"> </w:t>
      </w:r>
      <w:r>
        <w:rPr>
          <w:spacing w:val="4"/>
        </w:rPr>
        <w:t>m</w:t>
      </w:r>
      <w:r>
        <w:t>ay</w:t>
      </w:r>
      <w:r>
        <w:rPr>
          <w:spacing w:val="-10"/>
        </w:rPr>
        <w:t xml:space="preserve"> </w:t>
      </w:r>
      <w:r>
        <w:t>ca</w:t>
      </w:r>
      <w:r>
        <w:rPr>
          <w:spacing w:val="-1"/>
        </w:rPr>
        <w:t>u</w:t>
      </w:r>
      <w:r>
        <w:rPr>
          <w:spacing w:val="1"/>
        </w:rPr>
        <w:t>s</w:t>
      </w:r>
      <w:r>
        <w:t>e</w:t>
      </w:r>
      <w:r>
        <w:rPr>
          <w:spacing w:val="-5"/>
        </w:rPr>
        <w:t xml:space="preserve"> </w:t>
      </w:r>
      <w:r>
        <w:rPr>
          <w:rFonts w:cs="Arial"/>
          <w:b/>
          <w:bCs/>
        </w:rPr>
        <w:t>liq</w:t>
      </w:r>
      <w:r>
        <w:rPr>
          <w:rFonts w:cs="Arial"/>
          <w:b/>
          <w:bCs/>
          <w:spacing w:val="3"/>
        </w:rPr>
        <w:t>u</w:t>
      </w:r>
      <w:r>
        <w:rPr>
          <w:rFonts w:cs="Arial"/>
          <w:b/>
          <w:bCs/>
        </w:rPr>
        <w:t>efaction</w:t>
      </w:r>
      <w:r>
        <w:rPr>
          <w:rFonts w:cs="Arial"/>
          <w:b/>
          <w:bCs/>
          <w:spacing w:val="-5"/>
        </w:rPr>
        <w:t xml:space="preserve"> </w:t>
      </w:r>
      <w:hyperlink w:anchor="_bookmark13" w:history="1">
        <w:r>
          <w:t>(F</w:t>
        </w:r>
        <w:r>
          <w:rPr>
            <w:spacing w:val="1"/>
          </w:rPr>
          <w:t>i</w:t>
        </w:r>
        <w:r>
          <w:t>g</w:t>
        </w:r>
        <w:r>
          <w:rPr>
            <w:spacing w:val="-1"/>
          </w:rPr>
          <w:t>u</w:t>
        </w:r>
        <w:r>
          <w:t>re</w:t>
        </w:r>
        <w:r>
          <w:rPr>
            <w:spacing w:val="-5"/>
          </w:rPr>
          <w:t xml:space="preserve"> </w:t>
        </w:r>
        <w:r>
          <w:rPr>
            <w:spacing w:val="2"/>
          </w:rPr>
          <w:t>1</w:t>
        </w:r>
        <w:r>
          <w:rPr>
            <w:spacing w:val="-1"/>
          </w:rPr>
          <w:t>6</w:t>
        </w:r>
      </w:hyperlink>
      <w:r>
        <w:t>b).</w:t>
      </w:r>
      <w:r>
        <w:rPr>
          <w:spacing w:val="-6"/>
        </w:rPr>
        <w:t xml:space="preserve"> </w:t>
      </w:r>
      <w:r>
        <w:rPr>
          <w:spacing w:val="3"/>
        </w:rPr>
        <w:t>T</w:t>
      </w:r>
      <w:r>
        <w:t>h</w:t>
      </w:r>
      <w:r>
        <w:rPr>
          <w:spacing w:val="-2"/>
        </w:rPr>
        <w:t>i</w:t>
      </w:r>
      <w:r>
        <w:t>s</w:t>
      </w:r>
      <w:r>
        <w:rPr>
          <w:spacing w:val="-5"/>
        </w:rPr>
        <w:t xml:space="preserve"> </w:t>
      </w:r>
      <w:r>
        <w:rPr>
          <w:spacing w:val="-2"/>
        </w:rPr>
        <w:t>i</w:t>
      </w:r>
      <w:r>
        <w:t>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pro</w:t>
      </w:r>
      <w:r>
        <w:rPr>
          <w:spacing w:val="1"/>
        </w:rPr>
        <w:t>c</w:t>
      </w:r>
      <w:r>
        <w:t>e</w:t>
      </w:r>
      <w:r>
        <w:rPr>
          <w:spacing w:val="3"/>
        </w:rPr>
        <w:t>s</w:t>
      </w:r>
      <w:r>
        <w:t>s</w:t>
      </w:r>
      <w:r>
        <w:rPr>
          <w:spacing w:val="-5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h</w:t>
      </w:r>
      <w:r>
        <w:t>ere</w:t>
      </w:r>
      <w:r>
        <w:rPr>
          <w:spacing w:val="-7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6"/>
        </w:rPr>
        <w:t xml:space="preserve"> </w:t>
      </w:r>
      <w:r>
        <w:t>sh</w:t>
      </w:r>
      <w:r>
        <w:rPr>
          <w:spacing w:val="-1"/>
        </w:rPr>
        <w:t>a</w:t>
      </w:r>
      <w:r>
        <w:rPr>
          <w:spacing w:val="3"/>
        </w:rPr>
        <w:t>k</w:t>
      </w:r>
      <w:r>
        <w:rPr>
          <w:spacing w:val="-1"/>
        </w:rPr>
        <w:t>i</w:t>
      </w:r>
      <w:r>
        <w:t>ng</w:t>
      </w:r>
      <w:r>
        <w:rPr>
          <w:spacing w:val="-6"/>
        </w:rPr>
        <w:t xml:space="preserve"> </w:t>
      </w:r>
      <w:r>
        <w:t>c</w:t>
      </w:r>
      <w:r>
        <w:rPr>
          <w:spacing w:val="1"/>
        </w:rPr>
        <w:t>a</w:t>
      </w:r>
      <w:r>
        <w:t>us</w:t>
      </w:r>
      <w:r>
        <w:rPr>
          <w:spacing w:val="1"/>
        </w:rPr>
        <w:t>e</w:t>
      </w:r>
      <w:r>
        <w:t>s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4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e</w:t>
      </w:r>
      <w:r>
        <w:t>t</w:t>
      </w:r>
      <w:r>
        <w:rPr>
          <w:spacing w:val="-6"/>
        </w:rPr>
        <w:t xml:space="preserve"> </w:t>
      </w:r>
      <w:r>
        <w:t>se</w:t>
      </w:r>
      <w:r>
        <w:rPr>
          <w:spacing w:val="1"/>
        </w:rPr>
        <w:t>d</w:t>
      </w:r>
      <w:r>
        <w:rPr>
          <w:spacing w:val="-1"/>
        </w:rPr>
        <w:t>i</w:t>
      </w:r>
      <w:r>
        <w:rPr>
          <w:spacing w:val="4"/>
        </w:rPr>
        <w:t>m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-6"/>
        </w:rPr>
        <w:t xml:space="preserve"> </w:t>
      </w:r>
      <w:r>
        <w:t>to</w:t>
      </w:r>
      <w:r>
        <w:rPr>
          <w:w w:val="99"/>
        </w:rPr>
        <w:t xml:space="preserve"> </w:t>
      </w:r>
      <w:r>
        <w:t>b</w:t>
      </w:r>
      <w:r>
        <w:rPr>
          <w:spacing w:val="-1"/>
        </w:rPr>
        <w:t>e</w:t>
      </w:r>
      <w:r>
        <w:t>h</w:t>
      </w:r>
      <w:r>
        <w:rPr>
          <w:spacing w:val="1"/>
        </w:rPr>
        <w:t>a</w:t>
      </w:r>
      <w:r>
        <w:rPr>
          <w:spacing w:val="-2"/>
        </w:rPr>
        <w:t>v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l</w:t>
      </w:r>
      <w:r>
        <w:rPr>
          <w:spacing w:val="-1"/>
        </w:rPr>
        <w:t>i</w:t>
      </w:r>
      <w:r>
        <w:rPr>
          <w:spacing w:val="3"/>
        </w:rPr>
        <w:t>k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q</w:t>
      </w:r>
      <w:r>
        <w:t>u</w:t>
      </w:r>
      <w:r>
        <w:rPr>
          <w:spacing w:val="-2"/>
        </w:rPr>
        <w:t>i</w:t>
      </w:r>
      <w:r>
        <w:rPr>
          <w:spacing w:val="1"/>
        </w:rPr>
        <w:t>c</w:t>
      </w:r>
      <w:r>
        <w:rPr>
          <w:spacing w:val="3"/>
        </w:rPr>
        <w:t>k</w:t>
      </w:r>
      <w:r>
        <w:rPr>
          <w:spacing w:val="1"/>
        </w:rPr>
        <w:t>s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t>nd</w:t>
      </w:r>
      <w:r>
        <w:rPr>
          <w:spacing w:val="-5"/>
        </w:rPr>
        <w:t xml:space="preserve"> </w:t>
      </w:r>
      <w:r>
        <w:rPr>
          <w:spacing w:val="2"/>
        </w:rPr>
        <w:t>f</w:t>
      </w:r>
      <w:r>
        <w:rPr>
          <w:spacing w:val="-1"/>
        </w:rPr>
        <w:t>l</w:t>
      </w:r>
      <w:r>
        <w:t>o</w:t>
      </w:r>
      <w:r>
        <w:rPr>
          <w:spacing w:val="-3"/>
        </w:rPr>
        <w:t>w</w:t>
      </w:r>
      <w:r>
        <w:t>.</w:t>
      </w:r>
      <w:r>
        <w:rPr>
          <w:spacing w:val="-1"/>
        </w:rPr>
        <w:t xml:space="preserve"> S</w:t>
      </w:r>
      <w:r>
        <w:rPr>
          <w:spacing w:val="1"/>
        </w:rPr>
        <w:t>u</w:t>
      </w:r>
      <w:r>
        <w:t>bs</w:t>
      </w:r>
      <w:r>
        <w:rPr>
          <w:spacing w:val="-1"/>
        </w:rPr>
        <w:t>i</w:t>
      </w:r>
      <w:r>
        <w:rPr>
          <w:spacing w:val="1"/>
        </w:rPr>
        <w:t>d</w:t>
      </w:r>
      <w:r>
        <w:t>e</w:t>
      </w:r>
      <w:r>
        <w:rPr>
          <w:spacing w:val="-1"/>
        </w:rPr>
        <w:t>n</w:t>
      </w:r>
      <w:r>
        <w:rPr>
          <w:spacing w:val="1"/>
        </w:rPr>
        <w:t>c</w:t>
      </w:r>
      <w:r>
        <w:t>e</w:t>
      </w:r>
      <w:r>
        <w:rPr>
          <w:spacing w:val="-5"/>
        </w:rPr>
        <w:t xml:space="preserve"> </w:t>
      </w:r>
      <w:r>
        <w:rPr>
          <w:spacing w:val="2"/>
        </w:rPr>
        <w:t>f</w:t>
      </w:r>
      <w:r>
        <w:t>rom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hi</w:t>
      </w:r>
      <w:r>
        <w:t>s</w:t>
      </w:r>
      <w:r>
        <w:rPr>
          <w:spacing w:val="-4"/>
        </w:rPr>
        <w:t xml:space="preserve"> </w:t>
      </w:r>
      <w:r>
        <w:rPr>
          <w:spacing w:val="4"/>
        </w:rPr>
        <w:t>m</w:t>
      </w:r>
      <w:r>
        <w:t>ay</w:t>
      </w:r>
      <w:r>
        <w:rPr>
          <w:spacing w:val="-10"/>
        </w:rPr>
        <w:t xml:space="preserve"> </w:t>
      </w:r>
      <w:r>
        <w:t>ca</w:t>
      </w:r>
      <w:r>
        <w:rPr>
          <w:spacing w:val="-1"/>
        </w:rPr>
        <w:t>u</w:t>
      </w:r>
      <w:r>
        <w:rPr>
          <w:spacing w:val="1"/>
        </w:rPr>
        <w:t>s</w:t>
      </w:r>
      <w:r>
        <w:t>e</w:t>
      </w:r>
      <w:r>
        <w:rPr>
          <w:spacing w:val="-6"/>
        </w:rPr>
        <w:t xml:space="preserve"> </w:t>
      </w:r>
      <w:r>
        <w:rPr>
          <w:spacing w:val="1"/>
        </w:rPr>
        <w:t>b</w:t>
      </w:r>
      <w:r>
        <w:t>ui</w:t>
      </w:r>
      <w:r>
        <w:rPr>
          <w:spacing w:val="-1"/>
        </w:rPr>
        <w:t>l</w:t>
      </w:r>
      <w:r>
        <w:rPr>
          <w:spacing w:val="1"/>
        </w:rPr>
        <w:t>d</w:t>
      </w:r>
      <w:r>
        <w:rPr>
          <w:spacing w:val="-1"/>
        </w:rPr>
        <w:t>i</w:t>
      </w:r>
      <w:r>
        <w:t>n</w:t>
      </w:r>
      <w:r>
        <w:rPr>
          <w:spacing w:val="-1"/>
        </w:rPr>
        <w:t>g</w:t>
      </w:r>
      <w:r>
        <w:t>s</w:t>
      </w:r>
      <w:r>
        <w:rPr>
          <w:spacing w:val="-5"/>
        </w:rPr>
        <w:t xml:space="preserve"> </w:t>
      </w:r>
      <w:r>
        <w:rPr>
          <w:spacing w:val="1"/>
        </w:rPr>
        <w:t>t</w:t>
      </w:r>
      <w:r>
        <w:t>o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op</w:t>
      </w:r>
      <w:r>
        <w:t>p</w:t>
      </w:r>
      <w:r>
        <w:rPr>
          <w:spacing w:val="-2"/>
        </w:rPr>
        <w:t>l</w:t>
      </w:r>
      <w:r>
        <w:t>e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rPr>
          <w:spacing w:val="1"/>
        </w:rPr>
        <w:t>s</w:t>
      </w:r>
      <w:r>
        <w:rPr>
          <w:spacing w:val="-1"/>
        </w:rPr>
        <w:t>i</w:t>
      </w:r>
      <w:r>
        <w:t>nk</w:t>
      </w:r>
      <w:r>
        <w:rPr>
          <w:spacing w:val="-3"/>
        </w:rPr>
        <w:t xml:space="preserve"> </w:t>
      </w:r>
      <w:r>
        <w:rPr>
          <w:spacing w:val="-2"/>
        </w:rPr>
        <w:t>i</w:t>
      </w:r>
      <w:r>
        <w:t>nto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w w:val="99"/>
        </w:rPr>
        <w:t xml:space="preserve"> </w:t>
      </w:r>
      <w:r>
        <w:t>grou</w:t>
      </w:r>
      <w:r>
        <w:rPr>
          <w:spacing w:val="1"/>
        </w:rPr>
        <w:t>n</w:t>
      </w:r>
      <w:r>
        <w:t>d,</w:t>
      </w:r>
      <w:r>
        <w:rPr>
          <w:spacing w:val="-7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7"/>
        </w:rPr>
        <w:t xml:space="preserve"> </w:t>
      </w:r>
      <w:r>
        <w:t>se</w:t>
      </w:r>
      <w:r>
        <w:rPr>
          <w:spacing w:val="1"/>
        </w:rPr>
        <w:t>d</w:t>
      </w:r>
      <w:r>
        <w:rPr>
          <w:spacing w:val="-1"/>
        </w:rPr>
        <w:t>i</w:t>
      </w:r>
      <w:r>
        <w:rPr>
          <w:spacing w:val="4"/>
        </w:rPr>
        <w:t>m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ay</w:t>
      </w:r>
      <w:r>
        <w:rPr>
          <w:spacing w:val="-10"/>
        </w:rPr>
        <w:t xml:space="preserve"> </w:t>
      </w:r>
      <w:r>
        <w:t>eru</w:t>
      </w:r>
      <w:r>
        <w:rPr>
          <w:spacing w:val="1"/>
        </w:rPr>
        <w:t>p</w:t>
      </w:r>
      <w:r>
        <w:t>t</w:t>
      </w:r>
      <w:r>
        <w:rPr>
          <w:spacing w:val="-7"/>
        </w:rPr>
        <w:t xml:space="preserve"> </w:t>
      </w:r>
      <w:r>
        <w:rPr>
          <w:spacing w:val="-1"/>
        </w:rPr>
        <w:t>a</w:t>
      </w:r>
      <w:r>
        <w:t>t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sur</w:t>
      </w:r>
      <w:r>
        <w:rPr>
          <w:spacing w:val="2"/>
        </w:rPr>
        <w:t>f</w:t>
      </w:r>
      <w:r>
        <w:t>ace</w:t>
      </w:r>
      <w:r>
        <w:rPr>
          <w:spacing w:val="-6"/>
        </w:rPr>
        <w:t xml:space="preserve"> </w:t>
      </w:r>
      <w:r>
        <w:t>c</w:t>
      </w:r>
      <w:r>
        <w:rPr>
          <w:spacing w:val="1"/>
        </w:rPr>
        <w:t>a</w:t>
      </w:r>
      <w:r>
        <w:t>us</w:t>
      </w:r>
      <w:r>
        <w:rPr>
          <w:spacing w:val="-1"/>
        </w:rPr>
        <w:t>i</w:t>
      </w:r>
      <w:r>
        <w:t>ng</w:t>
      </w:r>
      <w:r>
        <w:rPr>
          <w:spacing w:val="-7"/>
        </w:rPr>
        <w:t xml:space="preserve"> </w:t>
      </w:r>
      <w:r>
        <w:t>cra</w:t>
      </w:r>
      <w:r>
        <w:rPr>
          <w:spacing w:val="1"/>
        </w:rPr>
        <w:t>t</w:t>
      </w:r>
      <w:r>
        <w:t>ers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7"/>
        </w:rPr>
        <w:t xml:space="preserve"> </w:t>
      </w:r>
      <w:r>
        <w:rPr>
          <w:spacing w:val="1"/>
        </w:rPr>
        <w:t>f</w:t>
      </w:r>
      <w:r>
        <w:t>o</w:t>
      </w:r>
      <w:r>
        <w:rPr>
          <w:spacing w:val="1"/>
        </w:rPr>
        <w:t>u</w:t>
      </w:r>
      <w:r>
        <w:t>nt</w:t>
      </w:r>
      <w:r>
        <w:rPr>
          <w:spacing w:val="1"/>
        </w:rPr>
        <w:t>a</w:t>
      </w:r>
      <w:r>
        <w:rPr>
          <w:spacing w:val="-1"/>
        </w:rPr>
        <w:t>i</w:t>
      </w:r>
      <w:r>
        <w:t>n</w:t>
      </w:r>
      <w:r>
        <w:rPr>
          <w:spacing w:val="3"/>
        </w:rPr>
        <w:t>s</w:t>
      </w:r>
      <w:r>
        <w:t>.</w:t>
      </w:r>
    </w:p>
    <w:p w:rsidR="00390CA3" w:rsidRDefault="00390CA3">
      <w:pPr>
        <w:spacing w:before="10" w:line="170" w:lineRule="exact"/>
        <w:rPr>
          <w:sz w:val="17"/>
          <w:szCs w:val="17"/>
        </w:rPr>
      </w:pPr>
    </w:p>
    <w:p w:rsidR="00390CA3" w:rsidRDefault="00BD6A69">
      <w:pPr>
        <w:pStyle w:val="BodyText"/>
        <w:spacing w:line="293" w:lineRule="auto"/>
        <w:ind w:right="306"/>
      </w:pPr>
      <w:r>
        <w:rPr>
          <w:spacing w:val="-1"/>
        </w:rPr>
        <w:t>E</w:t>
      </w:r>
      <w:r>
        <w:t>art</w:t>
      </w:r>
      <w:r>
        <w:rPr>
          <w:spacing w:val="2"/>
        </w:rPr>
        <w:t>h</w:t>
      </w:r>
      <w:r>
        <w:t>q</w:t>
      </w:r>
      <w:r>
        <w:rPr>
          <w:spacing w:val="-1"/>
        </w:rPr>
        <w:t>u</w:t>
      </w:r>
      <w:r>
        <w:t>a</w:t>
      </w:r>
      <w:r>
        <w:rPr>
          <w:spacing w:val="3"/>
        </w:rPr>
        <w:t>k</w:t>
      </w:r>
      <w:r>
        <w:t>es</w:t>
      </w:r>
      <w:r>
        <w:rPr>
          <w:spacing w:val="-5"/>
        </w:rPr>
        <w:t xml:space="preserve"> </w:t>
      </w:r>
      <w:r>
        <w:t>u</w:t>
      </w:r>
      <w:r>
        <w:rPr>
          <w:spacing w:val="-1"/>
        </w:rPr>
        <w:t>n</w:t>
      </w:r>
      <w:r>
        <w:t>d</w:t>
      </w:r>
      <w:r>
        <w:rPr>
          <w:spacing w:val="-1"/>
        </w:rPr>
        <w:t>e</w:t>
      </w:r>
      <w:r>
        <w:t>r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</w:t>
      </w:r>
      <w:r>
        <w:rPr>
          <w:spacing w:val="1"/>
        </w:rPr>
        <w:t>e</w:t>
      </w:r>
      <w:r>
        <w:t>a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rPr>
          <w:spacing w:val="1"/>
        </w:rPr>
        <w:t>c</w:t>
      </w:r>
      <w:r>
        <w:rPr>
          <w:spacing w:val="-1"/>
        </w:rPr>
        <w:t>l</w:t>
      </w:r>
      <w:r>
        <w:t>ose</w:t>
      </w:r>
      <w:r>
        <w:rPr>
          <w:spacing w:val="-5"/>
        </w:rPr>
        <w:t xml:space="preserve"> </w:t>
      </w:r>
      <w:r>
        <w:rPr>
          <w:spacing w:val="1"/>
        </w:rPr>
        <w:t>t</w:t>
      </w:r>
      <w:r>
        <w:t>o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-5"/>
        </w:rPr>
        <w:t xml:space="preserve"> </w:t>
      </w:r>
      <w:r>
        <w:t>sh</w:t>
      </w:r>
      <w:r>
        <w:rPr>
          <w:spacing w:val="-1"/>
        </w:rPr>
        <w:t>o</w:t>
      </w:r>
      <w:r>
        <w:t>re</w:t>
      </w:r>
      <w:r>
        <w:rPr>
          <w:spacing w:val="-5"/>
        </w:rPr>
        <w:t xml:space="preserve"> </w:t>
      </w:r>
      <w:r>
        <w:t>c</w:t>
      </w:r>
      <w:r>
        <w:rPr>
          <w:spacing w:val="1"/>
        </w:rPr>
        <w:t>a</w:t>
      </w:r>
      <w:r>
        <w:t>n</w:t>
      </w:r>
      <w:r>
        <w:rPr>
          <w:spacing w:val="-6"/>
        </w:rPr>
        <w:t xml:space="preserve"> </w:t>
      </w:r>
      <w:r>
        <w:rPr>
          <w:spacing w:val="1"/>
        </w:rPr>
        <w:t>d</w:t>
      </w:r>
      <w:r>
        <w:rPr>
          <w:spacing w:val="-1"/>
        </w:rPr>
        <w:t>i</w:t>
      </w:r>
      <w:r>
        <w:rPr>
          <w:spacing w:val="1"/>
        </w:rPr>
        <w:t>s</w:t>
      </w:r>
      <w:r>
        <w:t>turb</w:t>
      </w:r>
      <w:r>
        <w:rPr>
          <w:spacing w:val="-5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6"/>
        </w:rPr>
        <w:t xml:space="preserve"> </w:t>
      </w:r>
      <w:r>
        <w:t>se</w:t>
      </w:r>
      <w:r>
        <w:rPr>
          <w:spacing w:val="1"/>
        </w:rPr>
        <w:t>a</w:t>
      </w:r>
      <w:r>
        <w:t>b</w:t>
      </w:r>
      <w:r>
        <w:rPr>
          <w:spacing w:val="-1"/>
        </w:rPr>
        <w:t>e</w:t>
      </w:r>
      <w:r>
        <w:t>d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>n</w:t>
      </w:r>
      <w:r>
        <w:t>d</w:t>
      </w:r>
      <w:r>
        <w:rPr>
          <w:spacing w:val="-6"/>
        </w:rPr>
        <w:t xml:space="preserve"> </w:t>
      </w:r>
      <w:r>
        <w:t>ca</w:t>
      </w:r>
      <w:r>
        <w:rPr>
          <w:spacing w:val="-1"/>
        </w:rPr>
        <w:t>u</w:t>
      </w:r>
      <w:r>
        <w:rPr>
          <w:spacing w:val="3"/>
        </w:rPr>
        <w:t>s</w:t>
      </w:r>
      <w:r>
        <w:t>e</w:t>
      </w:r>
      <w:r>
        <w:rPr>
          <w:spacing w:val="-3"/>
        </w:rPr>
        <w:t xml:space="preserve"> w</w:t>
      </w:r>
      <w:r>
        <w:rPr>
          <w:spacing w:val="1"/>
        </w:rPr>
        <w:t>a</w:t>
      </w:r>
      <w:r>
        <w:rPr>
          <w:spacing w:val="-2"/>
        </w:rPr>
        <w:t>v</w:t>
      </w:r>
      <w:r>
        <w:t>es</w:t>
      </w:r>
      <w:r>
        <w:rPr>
          <w:spacing w:val="-5"/>
        </w:rPr>
        <w:t xml:space="preserve"> </w:t>
      </w:r>
      <w:r>
        <w:rPr>
          <w:spacing w:val="1"/>
        </w:rPr>
        <w:t>i</w:t>
      </w:r>
      <w:r>
        <w:t>n</w:t>
      </w:r>
      <w:r>
        <w:rPr>
          <w:spacing w:val="-5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w w:val="99"/>
        </w:rPr>
        <w:t xml:space="preserve"> </w:t>
      </w:r>
      <w:r>
        <w:t>oce</w:t>
      </w:r>
      <w:r>
        <w:rPr>
          <w:spacing w:val="-1"/>
        </w:rPr>
        <w:t>a</w:t>
      </w:r>
      <w:r>
        <w:t>n</w:t>
      </w:r>
      <w:r>
        <w:rPr>
          <w:spacing w:val="-6"/>
        </w:rPr>
        <w:t xml:space="preserve"> </w:t>
      </w:r>
      <w:r>
        <w:t>c</w:t>
      </w:r>
      <w:r>
        <w:rPr>
          <w:spacing w:val="1"/>
        </w:rPr>
        <w:t>a</w:t>
      </w:r>
      <w:r>
        <w:rPr>
          <w:spacing w:val="-1"/>
        </w:rPr>
        <w:t>l</w:t>
      </w:r>
      <w:r>
        <w:rPr>
          <w:spacing w:val="1"/>
        </w:rPr>
        <w:t>l</w:t>
      </w:r>
      <w:r>
        <w:t>ed</w:t>
      </w:r>
      <w:r>
        <w:rPr>
          <w:spacing w:val="-6"/>
        </w:rPr>
        <w:t xml:space="preserve"> </w:t>
      </w:r>
      <w:r>
        <w:rPr>
          <w:rFonts w:cs="Arial"/>
          <w:b/>
          <w:bCs/>
        </w:rPr>
        <w:t>tsuna</w:t>
      </w:r>
      <w:r>
        <w:rPr>
          <w:rFonts w:cs="Arial"/>
          <w:b/>
          <w:bCs/>
          <w:spacing w:val="2"/>
        </w:rPr>
        <w:t>m</w:t>
      </w:r>
      <w:r>
        <w:rPr>
          <w:rFonts w:cs="Arial"/>
          <w:b/>
          <w:bCs/>
        </w:rPr>
        <w:t>i</w:t>
      </w:r>
      <w:r>
        <w:rPr>
          <w:rFonts w:cs="Arial"/>
          <w:b/>
          <w:bCs/>
          <w:spacing w:val="-5"/>
        </w:rPr>
        <w:t xml:space="preserve"> </w:t>
      </w:r>
      <w:hyperlink w:anchor="_bookmark13" w:history="1">
        <w:r>
          <w:t>(F</w:t>
        </w:r>
        <w:r>
          <w:rPr>
            <w:spacing w:val="-1"/>
          </w:rPr>
          <w:t>i</w:t>
        </w:r>
        <w:r>
          <w:rPr>
            <w:spacing w:val="1"/>
          </w:rPr>
          <w:t>g</w:t>
        </w:r>
        <w:r>
          <w:t>ure</w:t>
        </w:r>
        <w:r>
          <w:rPr>
            <w:spacing w:val="-5"/>
          </w:rPr>
          <w:t xml:space="preserve"> </w:t>
        </w:r>
        <w:r>
          <w:rPr>
            <w:spacing w:val="-1"/>
          </w:rPr>
          <w:t>16</w:t>
        </w:r>
      </w:hyperlink>
      <w:r>
        <w:rPr>
          <w:spacing w:val="1"/>
        </w:rPr>
        <w:t>c</w:t>
      </w:r>
      <w:r>
        <w:t>).</w:t>
      </w:r>
      <w:r>
        <w:rPr>
          <w:spacing w:val="-4"/>
        </w:rPr>
        <w:t xml:space="preserve"> </w:t>
      </w:r>
      <w:r>
        <w:rPr>
          <w:spacing w:val="-1"/>
        </w:rPr>
        <w:t>V</w:t>
      </w:r>
      <w:r>
        <w:t>e</w:t>
      </w:r>
      <w:r>
        <w:rPr>
          <w:spacing w:val="2"/>
        </w:rPr>
        <w:t>r</w:t>
      </w:r>
      <w:r>
        <w:t>y</w:t>
      </w:r>
      <w:r>
        <w:rPr>
          <w:spacing w:val="-7"/>
        </w:rPr>
        <w:t xml:space="preserve"> </w:t>
      </w:r>
      <w:r>
        <w:rPr>
          <w:spacing w:val="-1"/>
        </w:rPr>
        <w:t>l</w:t>
      </w:r>
      <w:r>
        <w:t>a</w:t>
      </w:r>
      <w:r>
        <w:rPr>
          <w:spacing w:val="2"/>
        </w:rPr>
        <w:t>r</w:t>
      </w:r>
      <w:r>
        <w:t>ge</w:t>
      </w:r>
      <w:r>
        <w:rPr>
          <w:spacing w:val="-6"/>
        </w:rPr>
        <w:t xml:space="preserve"> </w:t>
      </w:r>
      <w:r>
        <w:rPr>
          <w:spacing w:val="1"/>
        </w:rPr>
        <w:t>e</w:t>
      </w:r>
      <w:r>
        <w:t>arth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es</w:t>
      </w:r>
      <w:r>
        <w:rPr>
          <w:spacing w:val="-5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t>he</w:t>
      </w:r>
      <w:r>
        <w:rPr>
          <w:spacing w:val="-4"/>
        </w:rPr>
        <w:t xml:space="preserve"> </w:t>
      </w:r>
      <w:r>
        <w:t>sea</w:t>
      </w:r>
      <w:r>
        <w:rPr>
          <w:spacing w:val="-5"/>
        </w:rPr>
        <w:t xml:space="preserve"> </w:t>
      </w:r>
      <w:r>
        <w:t>o</w:t>
      </w:r>
      <w:r>
        <w:rPr>
          <w:spacing w:val="1"/>
        </w:rPr>
        <w:t>f</w:t>
      </w:r>
      <w:r>
        <w:t>f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t>d</w:t>
      </w:r>
      <w:r>
        <w:rPr>
          <w:spacing w:val="-1"/>
        </w:rPr>
        <w:t>o</w:t>
      </w:r>
      <w:r>
        <w:rPr>
          <w:spacing w:val="1"/>
        </w:rPr>
        <w:t>nes</w:t>
      </w:r>
      <w:r>
        <w:rPr>
          <w:spacing w:val="-1"/>
        </w:rPr>
        <w:t>i</w:t>
      </w:r>
      <w:r>
        <w:t>a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rPr>
          <w:spacing w:val="-1"/>
        </w:rPr>
        <w:t>2</w:t>
      </w:r>
      <w:r>
        <w:rPr>
          <w:spacing w:val="1"/>
        </w:rPr>
        <w:t>0</w:t>
      </w:r>
      <w:r>
        <w:t>04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4"/>
        </w:rPr>
        <w:t xml:space="preserve"> </w:t>
      </w:r>
      <w:r>
        <w:t>o</w:t>
      </w:r>
      <w:r>
        <w:rPr>
          <w:spacing w:val="1"/>
        </w:rPr>
        <w:t>f</w:t>
      </w:r>
      <w:r>
        <w:t>f</w:t>
      </w:r>
      <w:r>
        <w:rPr>
          <w:w w:val="99"/>
        </w:rPr>
        <w:t xml:space="preserve"> </w:t>
      </w:r>
      <w:r>
        <w:rPr>
          <w:spacing w:val="1"/>
        </w:rPr>
        <w:t>J</w:t>
      </w:r>
      <w:r>
        <w:t>a</w:t>
      </w:r>
      <w:r>
        <w:rPr>
          <w:spacing w:val="-1"/>
        </w:rPr>
        <w:t>p</w:t>
      </w:r>
      <w:r>
        <w:t>an</w:t>
      </w:r>
      <w:r>
        <w:rPr>
          <w:spacing w:val="-6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-5"/>
        </w:rPr>
        <w:t xml:space="preserve"> </w:t>
      </w:r>
      <w:r>
        <w:t>2</w:t>
      </w:r>
      <w:r>
        <w:rPr>
          <w:spacing w:val="-1"/>
        </w:rPr>
        <w:t>0</w:t>
      </w:r>
      <w:r>
        <w:rPr>
          <w:spacing w:val="1"/>
        </w:rPr>
        <w:t>1</w:t>
      </w:r>
      <w:r>
        <w:t>1</w:t>
      </w:r>
      <w:r>
        <w:rPr>
          <w:spacing w:val="-7"/>
        </w:rPr>
        <w:t xml:space="preserve"> </w:t>
      </w:r>
      <w:r>
        <w:t>ca</w:t>
      </w:r>
      <w:r>
        <w:rPr>
          <w:spacing w:val="-1"/>
        </w:rPr>
        <w:t>u</w:t>
      </w:r>
      <w:r>
        <w:rPr>
          <w:spacing w:val="1"/>
        </w:rPr>
        <w:t>se</w:t>
      </w:r>
      <w:r>
        <w:t>d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s</w:t>
      </w:r>
      <w:r>
        <w:t>u</w:t>
      </w:r>
      <w:r>
        <w:rPr>
          <w:spacing w:val="1"/>
        </w:rPr>
        <w:t>n</w:t>
      </w:r>
      <w:r>
        <w:t>a</w:t>
      </w:r>
      <w:r>
        <w:rPr>
          <w:spacing w:val="4"/>
        </w:rPr>
        <w:t>m</w:t>
      </w:r>
      <w:r>
        <w:rPr>
          <w:spacing w:val="-1"/>
        </w:rPr>
        <w:t>i</w:t>
      </w:r>
      <w:r>
        <w:t>,</w:t>
      </w:r>
      <w:r>
        <w:rPr>
          <w:spacing w:val="-7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h</w:t>
      </w:r>
      <w:r>
        <w:rPr>
          <w:spacing w:val="-1"/>
        </w:rPr>
        <w:t>i</w:t>
      </w:r>
      <w:r>
        <w:rPr>
          <w:spacing w:val="1"/>
        </w:rPr>
        <w:t>c</w:t>
      </w:r>
      <w:r>
        <w:t>h</w:t>
      </w:r>
      <w:r>
        <w:rPr>
          <w:spacing w:val="-7"/>
        </w:rPr>
        <w:t xml:space="preserve"> </w:t>
      </w:r>
      <w:r>
        <w:t>cros</w:t>
      </w:r>
      <w:r>
        <w:rPr>
          <w:spacing w:val="1"/>
        </w:rPr>
        <w:t>s</w:t>
      </w:r>
      <w:r>
        <w:t>ed</w:t>
      </w:r>
      <w:r>
        <w:rPr>
          <w:spacing w:val="-6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7"/>
        </w:rPr>
        <w:t xml:space="preserve"> </w:t>
      </w:r>
      <w:r>
        <w:rPr>
          <w:spacing w:val="-1"/>
        </w:rPr>
        <w:t>I</w:t>
      </w:r>
      <w:r>
        <w:rPr>
          <w:spacing w:val="1"/>
        </w:rPr>
        <w:t>n</w:t>
      </w:r>
      <w:r>
        <w:t>dian</w:t>
      </w:r>
      <w:r>
        <w:rPr>
          <w:spacing w:val="-6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-6"/>
        </w:rPr>
        <w:t xml:space="preserve"> </w:t>
      </w:r>
      <w:r>
        <w:rPr>
          <w:spacing w:val="-1"/>
        </w:rPr>
        <w:t>P</w:t>
      </w:r>
      <w:r>
        <w:t>ac</w:t>
      </w:r>
      <w:r>
        <w:rPr>
          <w:spacing w:val="-1"/>
        </w:rPr>
        <w:t>i</w:t>
      </w:r>
      <w:r>
        <w:rPr>
          <w:spacing w:val="2"/>
        </w:rPr>
        <w:t>f</w:t>
      </w:r>
      <w:r>
        <w:rPr>
          <w:spacing w:val="-1"/>
        </w:rPr>
        <w:t>i</w:t>
      </w:r>
      <w:r>
        <w:t>c</w:t>
      </w:r>
      <w:r>
        <w:rPr>
          <w:spacing w:val="-6"/>
        </w:rPr>
        <w:t xml:space="preserve"> </w:t>
      </w:r>
      <w:r>
        <w:t>oce</w:t>
      </w:r>
      <w:r>
        <w:rPr>
          <w:spacing w:val="1"/>
        </w:rPr>
        <w:t>a</w:t>
      </w:r>
      <w:r>
        <w:t>ns</w:t>
      </w:r>
      <w:r>
        <w:rPr>
          <w:spacing w:val="-6"/>
        </w:rPr>
        <w:t xml:space="preserve"> </w:t>
      </w:r>
      <w:r>
        <w:t>a</w:t>
      </w:r>
      <w:r>
        <w:rPr>
          <w:spacing w:val="9"/>
        </w:rPr>
        <w:t>n</w:t>
      </w:r>
      <w:r>
        <w:t>d</w:t>
      </w:r>
      <w:r>
        <w:rPr>
          <w:spacing w:val="-5"/>
        </w:rPr>
        <w:t xml:space="preserve"> </w:t>
      </w:r>
      <w:r>
        <w:rPr>
          <w:spacing w:val="1"/>
        </w:rPr>
        <w:t>c</w:t>
      </w:r>
      <w:r>
        <w:t>a</w:t>
      </w:r>
      <w:r>
        <w:rPr>
          <w:spacing w:val="-1"/>
        </w:rPr>
        <w:t>u</w:t>
      </w:r>
      <w:r>
        <w:rPr>
          <w:spacing w:val="1"/>
        </w:rPr>
        <w:t>s</w:t>
      </w:r>
      <w:r>
        <w:t>ed</w:t>
      </w:r>
      <w:r>
        <w:rPr>
          <w:spacing w:val="-6"/>
        </w:rPr>
        <w:t xml:space="preserve"> </w:t>
      </w:r>
      <w:r>
        <w:t>ext</w:t>
      </w:r>
      <w:r>
        <w:rPr>
          <w:spacing w:val="1"/>
        </w:rPr>
        <w:t>e</w:t>
      </w:r>
      <w:r>
        <w:t>ns</w:t>
      </w:r>
      <w:r>
        <w:rPr>
          <w:spacing w:val="1"/>
        </w:rPr>
        <w:t>i</w:t>
      </w:r>
      <w:r>
        <w:rPr>
          <w:spacing w:val="-2"/>
        </w:rPr>
        <w:t>v</w:t>
      </w:r>
      <w:r>
        <w:t>e</w:t>
      </w:r>
    </w:p>
    <w:p w:rsidR="00390CA3" w:rsidRDefault="00BD6A69">
      <w:pPr>
        <w:pStyle w:val="BodyText"/>
        <w:spacing w:line="229" w:lineRule="exact"/>
        <w:ind w:right="150"/>
        <w:rPr>
          <w:sz w:val="13"/>
          <w:szCs w:val="13"/>
        </w:rPr>
      </w:pPr>
      <w:r>
        <w:t>d</w:t>
      </w:r>
      <w:r>
        <w:rPr>
          <w:spacing w:val="-1"/>
        </w:rPr>
        <w:t>a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t>nd</w:t>
      </w:r>
      <w:r>
        <w:rPr>
          <w:spacing w:val="-4"/>
        </w:rPr>
        <w:t xml:space="preserve"> </w:t>
      </w:r>
      <w:r>
        <w:rPr>
          <w:spacing w:val="-2"/>
        </w:rPr>
        <w:t>l</w:t>
      </w:r>
      <w:r>
        <w:t>oss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rPr>
          <w:spacing w:val="1"/>
        </w:rPr>
        <w:t>l</w:t>
      </w:r>
      <w:r>
        <w:rPr>
          <w:spacing w:val="-1"/>
        </w:rPr>
        <w:t>i</w:t>
      </w:r>
      <w:r>
        <w:rPr>
          <w:spacing w:val="2"/>
        </w:rPr>
        <w:t>f</w:t>
      </w:r>
      <w:r>
        <w:t>e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-6"/>
        </w:rPr>
        <w:t xml:space="preserve"> </w:t>
      </w:r>
      <w:r>
        <w:rPr>
          <w:spacing w:val="2"/>
        </w:rPr>
        <w:t>c</w:t>
      </w:r>
      <w:r>
        <w:t>o</w:t>
      </w:r>
      <w:r>
        <w:rPr>
          <w:spacing w:val="-1"/>
        </w:rPr>
        <w:t>a</w:t>
      </w:r>
      <w:r>
        <w:rPr>
          <w:spacing w:val="1"/>
        </w:rPr>
        <w:t>s</w:t>
      </w:r>
      <w:r>
        <w:t>tal</w:t>
      </w:r>
      <w:r>
        <w:rPr>
          <w:spacing w:val="-5"/>
        </w:rPr>
        <w:t xml:space="preserve"> </w:t>
      </w:r>
      <w:r>
        <w:t>re</w:t>
      </w:r>
      <w:r>
        <w:rPr>
          <w:spacing w:val="1"/>
        </w:rPr>
        <w:t>g</w:t>
      </w:r>
      <w:r>
        <w:rPr>
          <w:spacing w:val="-1"/>
        </w:rPr>
        <w:t>i</w:t>
      </w:r>
      <w:r>
        <w:t>o</w:t>
      </w:r>
      <w:r>
        <w:rPr>
          <w:spacing w:val="-1"/>
        </w:rPr>
        <w:t>n</w:t>
      </w:r>
      <w:r>
        <w:rPr>
          <w:spacing w:val="1"/>
        </w:rPr>
        <w:t>s</w:t>
      </w:r>
      <w:r>
        <w:rPr>
          <w:spacing w:val="6"/>
        </w:rPr>
        <w:t>.</w:t>
      </w:r>
      <w:r>
        <w:rPr>
          <w:position w:val="10"/>
          <w:sz w:val="13"/>
          <w:szCs w:val="13"/>
        </w:rPr>
        <w:t>1</w:t>
      </w:r>
    </w:p>
    <w:p w:rsidR="00390CA3" w:rsidRDefault="00390CA3">
      <w:pPr>
        <w:spacing w:before="11" w:line="220" w:lineRule="exact"/>
      </w:pPr>
    </w:p>
    <w:p w:rsidR="00390CA3" w:rsidRDefault="00BD6A69">
      <w:pPr>
        <w:pStyle w:val="BodyText"/>
        <w:spacing w:line="293" w:lineRule="auto"/>
        <w:ind w:right="274"/>
      </w:pPr>
      <w:r>
        <w:rPr>
          <w:spacing w:val="3"/>
        </w:rPr>
        <w:t>T</w:t>
      </w:r>
      <w:r>
        <w:t>he</w:t>
      </w:r>
      <w:r>
        <w:rPr>
          <w:spacing w:val="-7"/>
        </w:rPr>
        <w:t xml:space="preserve"> </w:t>
      </w:r>
      <w:r>
        <w:t>d</w:t>
      </w:r>
      <w:r>
        <w:rPr>
          <w:spacing w:val="-1"/>
        </w:rPr>
        <w:t>e</w:t>
      </w:r>
      <w:r>
        <w:rPr>
          <w:spacing w:val="1"/>
        </w:rPr>
        <w:t>s</w:t>
      </w:r>
      <w:r>
        <w:t>truct</w:t>
      </w:r>
      <w:r>
        <w:rPr>
          <w:spacing w:val="-2"/>
        </w:rPr>
        <w:t>i</w:t>
      </w:r>
      <w:r>
        <w:t>on</w:t>
      </w:r>
      <w:r>
        <w:rPr>
          <w:spacing w:val="-4"/>
        </w:rPr>
        <w:t xml:space="preserve"> </w:t>
      </w:r>
      <w:r>
        <w:t>d</w:t>
      </w:r>
      <w:r>
        <w:rPr>
          <w:spacing w:val="1"/>
        </w:rPr>
        <w:t>u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t>o</w:t>
      </w:r>
      <w:r>
        <w:rPr>
          <w:spacing w:val="-6"/>
        </w:rPr>
        <w:t xml:space="preserve"> </w:t>
      </w:r>
      <w:r>
        <w:t>str</w:t>
      </w:r>
      <w:r>
        <w:rPr>
          <w:spacing w:val="1"/>
        </w:rPr>
        <w:t>o</w:t>
      </w:r>
      <w:r>
        <w:t>ng</w:t>
      </w:r>
      <w:r>
        <w:rPr>
          <w:spacing w:val="-7"/>
        </w:rPr>
        <w:t xml:space="preserve"> </w:t>
      </w:r>
      <w:r>
        <w:rPr>
          <w:spacing w:val="1"/>
        </w:rPr>
        <w:t>e</w:t>
      </w:r>
      <w:r>
        <w:t>arth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6"/>
        </w:rPr>
        <w:t xml:space="preserve"> </w:t>
      </w:r>
      <w:r>
        <w:t>sh</w:t>
      </w:r>
      <w:r>
        <w:rPr>
          <w:spacing w:val="-1"/>
        </w:rPr>
        <w:t>a</w:t>
      </w:r>
      <w:r>
        <w:rPr>
          <w:spacing w:val="3"/>
        </w:rPr>
        <w:t>k</w:t>
      </w:r>
      <w:r>
        <w:rPr>
          <w:spacing w:val="-1"/>
        </w:rPr>
        <w:t>i</w:t>
      </w:r>
      <w:r>
        <w:t>ng</w:t>
      </w:r>
      <w:r>
        <w:rPr>
          <w:spacing w:val="-6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d</w:t>
      </w:r>
      <w:r>
        <w:t>e</w:t>
      </w:r>
      <w:r>
        <w:rPr>
          <w:spacing w:val="-4"/>
        </w:rPr>
        <w:t xml:space="preserve"> </w:t>
      </w:r>
      <w:r>
        <w:rPr>
          <w:spacing w:val="-3"/>
        </w:rPr>
        <w:t>w</w:t>
      </w:r>
      <w:r>
        <w:t>or</w:t>
      </w:r>
      <w:r>
        <w:rPr>
          <w:spacing w:val="1"/>
        </w:rPr>
        <w:t>s</w:t>
      </w:r>
      <w:r>
        <w:t>e</w:t>
      </w:r>
      <w:r>
        <w:rPr>
          <w:spacing w:val="-6"/>
        </w:rPr>
        <w:t xml:space="preserve"> </w:t>
      </w:r>
      <w:r>
        <w:rPr>
          <w:spacing w:val="3"/>
        </w:rPr>
        <w:t>b</w:t>
      </w:r>
      <w:r>
        <w:t>y</w:t>
      </w:r>
      <w:r>
        <w:rPr>
          <w:spacing w:val="-9"/>
        </w:rPr>
        <w:t xml:space="preserve"> </w:t>
      </w:r>
      <w:r>
        <w:rPr>
          <w:spacing w:val="1"/>
        </w:rPr>
        <w:t>f</w:t>
      </w:r>
      <w:r>
        <w:rPr>
          <w:spacing w:val="-1"/>
        </w:rPr>
        <w:t>i</w:t>
      </w:r>
      <w:r>
        <w:t>res</w:t>
      </w:r>
      <w:r>
        <w:rPr>
          <w:spacing w:val="-5"/>
        </w:rPr>
        <w:t xml:space="preserve"> </w:t>
      </w:r>
      <w:r>
        <w:t>c</w:t>
      </w:r>
      <w:r>
        <w:rPr>
          <w:spacing w:val="1"/>
        </w:rPr>
        <w:t>a</w:t>
      </w:r>
      <w:r>
        <w:t>used</w:t>
      </w:r>
      <w:r>
        <w:rPr>
          <w:spacing w:val="-7"/>
        </w:rPr>
        <w:t xml:space="preserve"> </w:t>
      </w:r>
      <w:r>
        <w:rPr>
          <w:spacing w:val="4"/>
        </w:rPr>
        <w:t>b</w:t>
      </w:r>
      <w:r>
        <w:t>y</w:t>
      </w:r>
      <w:r>
        <w:rPr>
          <w:spacing w:val="-8"/>
        </w:rPr>
        <w:t xml:space="preserve"> </w:t>
      </w:r>
      <w:r>
        <w:rPr>
          <w:spacing w:val="1"/>
        </w:rPr>
        <w:t>do</w:t>
      </w:r>
      <w:r>
        <w:rPr>
          <w:spacing w:val="-3"/>
        </w:rPr>
        <w:t>w</w:t>
      </w:r>
      <w:r>
        <w:rPr>
          <w:spacing w:val="1"/>
        </w:rPr>
        <w:t>n</w:t>
      </w:r>
      <w:r>
        <w:t>ed</w:t>
      </w:r>
      <w:r>
        <w:rPr>
          <w:w w:val="99"/>
        </w:rPr>
        <w:t xml:space="preserve"> </w:t>
      </w:r>
      <w:r>
        <w:t>p</w:t>
      </w:r>
      <w:r>
        <w:rPr>
          <w:spacing w:val="1"/>
        </w:rPr>
        <w:t>o</w:t>
      </w:r>
      <w:r>
        <w:rPr>
          <w:spacing w:val="-3"/>
        </w:rPr>
        <w:t>w</w:t>
      </w:r>
      <w:r>
        <w:t>er</w:t>
      </w:r>
      <w:r>
        <w:rPr>
          <w:spacing w:val="-4"/>
        </w:rPr>
        <w:t xml:space="preserve"> </w:t>
      </w:r>
      <w:r>
        <w:rPr>
          <w:spacing w:val="-1"/>
        </w:rPr>
        <w:t>l</w:t>
      </w:r>
      <w:r>
        <w:rPr>
          <w:spacing w:val="1"/>
        </w:rPr>
        <w:t>i</w:t>
      </w:r>
      <w:r>
        <w:t>n</w:t>
      </w:r>
      <w:r>
        <w:rPr>
          <w:spacing w:val="-1"/>
        </w:rPr>
        <w:t>e</w:t>
      </w:r>
      <w:r>
        <w:t>s</w:t>
      </w:r>
      <w:r>
        <w:rPr>
          <w:spacing w:val="-6"/>
        </w:rPr>
        <w:t xml:space="preserve"> </w:t>
      </w:r>
      <w:r>
        <w:t>a</w:t>
      </w:r>
      <w:r>
        <w:rPr>
          <w:spacing w:val="1"/>
        </w:rPr>
        <w:t>n</w:t>
      </w:r>
      <w:r>
        <w:t>d</w:t>
      </w:r>
      <w:r>
        <w:rPr>
          <w:spacing w:val="-7"/>
        </w:rPr>
        <w:t xml:space="preserve"> </w:t>
      </w:r>
      <w:r>
        <w:t>ru</w:t>
      </w:r>
      <w:r>
        <w:rPr>
          <w:spacing w:val="1"/>
        </w:rPr>
        <w:t>p</w:t>
      </w:r>
      <w:r>
        <w:t>tured</w:t>
      </w:r>
      <w:r>
        <w:rPr>
          <w:spacing w:val="-4"/>
        </w:rPr>
        <w:t xml:space="preserve"> </w:t>
      </w:r>
      <w:r>
        <w:rPr>
          <w:spacing w:val="1"/>
        </w:rPr>
        <w:t>g</w:t>
      </w:r>
      <w:r>
        <w:t>as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2"/>
        </w:rPr>
        <w:t>i</w:t>
      </w:r>
      <w:r>
        <w:t>ns</w:t>
      </w:r>
      <w:r>
        <w:rPr>
          <w:spacing w:val="-6"/>
        </w:rPr>
        <w:t xml:space="preserve"> </w:t>
      </w:r>
      <w:r>
        <w:rPr>
          <w:spacing w:val="3"/>
        </w:rPr>
        <w:t>(</w:t>
      </w:r>
      <w:hyperlink w:anchor="_bookmark13" w:history="1">
        <w:r>
          <w:t>F</w:t>
        </w:r>
        <w:r>
          <w:rPr>
            <w:spacing w:val="-1"/>
          </w:rPr>
          <w:t>i</w:t>
        </w:r>
        <w:r>
          <w:t>g</w:t>
        </w:r>
        <w:r>
          <w:rPr>
            <w:spacing w:val="-1"/>
          </w:rPr>
          <w:t>u</w:t>
        </w:r>
        <w:r>
          <w:t>re</w:t>
        </w:r>
        <w:r>
          <w:rPr>
            <w:spacing w:val="-6"/>
          </w:rPr>
          <w:t xml:space="preserve"> </w:t>
        </w:r>
        <w:r>
          <w:rPr>
            <w:spacing w:val="-1"/>
          </w:rPr>
          <w:t>1</w:t>
        </w:r>
        <w:r>
          <w:rPr>
            <w:spacing w:val="2"/>
          </w:rPr>
          <w:t>6</w:t>
        </w:r>
      </w:hyperlink>
      <w:r>
        <w:t>d).</w:t>
      </w:r>
    </w:p>
    <w:p w:rsidR="00390CA3" w:rsidRDefault="00390CA3">
      <w:pPr>
        <w:spacing w:before="3" w:line="140" w:lineRule="exact"/>
        <w:rPr>
          <w:sz w:val="14"/>
          <w:szCs w:val="14"/>
        </w:rPr>
      </w:pPr>
    </w:p>
    <w:p w:rsidR="00390CA3" w:rsidRDefault="00BD6A69">
      <w:pPr>
        <w:ind w:left="138" w:right="501"/>
        <w:rPr>
          <w:rFonts w:ascii="Arial" w:eastAsia="Arial" w:hAnsi="Arial" w:cs="Arial"/>
          <w:sz w:val="28"/>
          <w:szCs w:val="28"/>
        </w:rPr>
      </w:pPr>
      <w:r>
        <w:rPr>
          <w:noProof/>
          <w:lang w:val="en-AU" w:eastAsia="en-AU"/>
        </w:rPr>
        <w:drawing>
          <wp:inline distT="0" distB="0" distL="0" distR="0">
            <wp:extent cx="564515" cy="564515"/>
            <wp:effectExtent l="0" t="0" r="6985" b="6985"/>
            <wp:docPr id="32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15" cy="56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r>
        <w:rPr>
          <w:rFonts w:ascii="Arial" w:eastAsia="Arial" w:hAnsi="Arial" w:cs="Arial"/>
          <w:b/>
          <w:bCs/>
          <w:color w:val="800000"/>
          <w:spacing w:val="-6"/>
          <w:sz w:val="28"/>
          <w:szCs w:val="28"/>
        </w:rPr>
        <w:t>A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cti</w:t>
      </w:r>
      <w:r>
        <w:rPr>
          <w:rFonts w:ascii="Arial" w:eastAsia="Arial" w:hAnsi="Arial" w:cs="Arial"/>
          <w:b/>
          <w:bCs/>
          <w:color w:val="800000"/>
          <w:spacing w:val="-3"/>
          <w:sz w:val="28"/>
          <w:szCs w:val="28"/>
        </w:rPr>
        <w:t>v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i</w:t>
      </w:r>
      <w:r>
        <w:rPr>
          <w:rFonts w:ascii="Arial" w:eastAsia="Arial" w:hAnsi="Arial" w:cs="Arial"/>
          <w:b/>
          <w:bCs/>
          <w:color w:val="800000"/>
          <w:spacing w:val="4"/>
          <w:sz w:val="28"/>
          <w:szCs w:val="28"/>
        </w:rPr>
        <w:t>t</w:t>
      </w:r>
      <w:r>
        <w:rPr>
          <w:rFonts w:ascii="Arial" w:eastAsia="Arial" w:hAnsi="Arial" w:cs="Arial"/>
          <w:b/>
          <w:bCs/>
          <w:color w:val="800000"/>
          <w:spacing w:val="-8"/>
          <w:sz w:val="28"/>
          <w:szCs w:val="28"/>
        </w:rPr>
        <w:t>y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: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Eart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hq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uake</w:t>
      </w:r>
      <w:r>
        <w:rPr>
          <w:rFonts w:ascii="Arial" w:eastAsia="Arial" w:hAnsi="Arial" w:cs="Arial"/>
          <w:b/>
          <w:bCs/>
          <w:color w:val="800000"/>
          <w:spacing w:val="3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h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a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z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ard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color w:val="800000"/>
          <w:spacing w:val="-1"/>
          <w:sz w:val="28"/>
          <w:szCs w:val="28"/>
        </w:rPr>
        <w:t>map</w:t>
      </w:r>
    </w:p>
    <w:p w:rsidR="00390CA3" w:rsidRDefault="00390CA3">
      <w:pPr>
        <w:spacing w:before="9" w:line="180" w:lineRule="exact"/>
        <w:rPr>
          <w:sz w:val="18"/>
          <w:szCs w:val="18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ind w:left="138" w:right="150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position w:val="10"/>
          <w:sz w:val="13"/>
          <w:szCs w:val="13"/>
        </w:rPr>
        <w:t>1</w:t>
      </w:r>
      <w:r>
        <w:rPr>
          <w:rFonts w:ascii="Arial" w:eastAsia="Arial" w:hAnsi="Arial" w:cs="Arial"/>
          <w:spacing w:val="-2"/>
          <w:position w:val="10"/>
          <w:sz w:val="13"/>
          <w:szCs w:val="13"/>
        </w:rPr>
        <w:t xml:space="preserve"> </w:t>
      </w:r>
      <w:r>
        <w:rPr>
          <w:rFonts w:ascii="Arial" w:eastAsia="Arial" w:hAnsi="Arial" w:cs="Arial"/>
          <w:sz w:val="16"/>
          <w:szCs w:val="16"/>
        </w:rPr>
        <w:t>For</w:t>
      </w:r>
      <w:r>
        <w:rPr>
          <w:rFonts w:ascii="Arial" w:eastAsia="Arial" w:hAnsi="Arial" w:cs="Arial"/>
          <w:spacing w:val="-3"/>
          <w:sz w:val="16"/>
          <w:szCs w:val="16"/>
        </w:rPr>
        <w:t xml:space="preserve"> </w:t>
      </w:r>
      <w:r>
        <w:rPr>
          <w:rFonts w:ascii="Arial" w:eastAsia="Arial" w:hAnsi="Arial" w:cs="Arial"/>
          <w:spacing w:val="2"/>
          <w:sz w:val="16"/>
          <w:szCs w:val="16"/>
        </w:rPr>
        <w:t>m</w:t>
      </w:r>
      <w:r>
        <w:rPr>
          <w:rFonts w:ascii="Arial" w:eastAsia="Arial" w:hAnsi="Arial" w:cs="Arial"/>
          <w:spacing w:val="-1"/>
          <w:sz w:val="16"/>
          <w:szCs w:val="16"/>
        </w:rPr>
        <w:t>or</w:t>
      </w:r>
      <w:r>
        <w:rPr>
          <w:rFonts w:ascii="Arial" w:eastAsia="Arial" w:hAnsi="Arial" w:cs="Arial"/>
          <w:sz w:val="16"/>
          <w:szCs w:val="16"/>
        </w:rPr>
        <w:t>e i</w:t>
      </w:r>
      <w:r>
        <w:rPr>
          <w:rFonts w:ascii="Arial" w:eastAsia="Arial" w:hAnsi="Arial" w:cs="Arial"/>
          <w:spacing w:val="-3"/>
          <w:sz w:val="16"/>
          <w:szCs w:val="16"/>
        </w:rPr>
        <w:t>n</w:t>
      </w:r>
      <w:r>
        <w:rPr>
          <w:rFonts w:ascii="Arial" w:eastAsia="Arial" w:hAnsi="Arial" w:cs="Arial"/>
          <w:sz w:val="16"/>
          <w:szCs w:val="16"/>
        </w:rPr>
        <w:t>f</w:t>
      </w:r>
      <w:r>
        <w:rPr>
          <w:rFonts w:ascii="Arial" w:eastAsia="Arial" w:hAnsi="Arial" w:cs="Arial"/>
          <w:spacing w:val="-1"/>
          <w:sz w:val="16"/>
          <w:szCs w:val="16"/>
        </w:rPr>
        <w:t>o</w:t>
      </w:r>
      <w:r>
        <w:rPr>
          <w:rFonts w:ascii="Arial" w:eastAsia="Arial" w:hAnsi="Arial" w:cs="Arial"/>
          <w:spacing w:val="-4"/>
          <w:sz w:val="16"/>
          <w:szCs w:val="16"/>
        </w:rPr>
        <w:t>r</w:t>
      </w:r>
      <w:r>
        <w:rPr>
          <w:rFonts w:ascii="Arial" w:eastAsia="Arial" w:hAnsi="Arial" w:cs="Arial"/>
          <w:spacing w:val="2"/>
          <w:sz w:val="16"/>
          <w:szCs w:val="16"/>
        </w:rPr>
        <w:t>m</w:t>
      </w:r>
      <w:r>
        <w:rPr>
          <w:rFonts w:ascii="Arial" w:eastAsia="Arial" w:hAnsi="Arial" w:cs="Arial"/>
          <w:spacing w:val="-1"/>
          <w:sz w:val="16"/>
          <w:szCs w:val="16"/>
        </w:rPr>
        <w:t>a</w:t>
      </w:r>
      <w:r>
        <w:rPr>
          <w:rFonts w:ascii="Arial" w:eastAsia="Arial" w:hAnsi="Arial" w:cs="Arial"/>
          <w:sz w:val="16"/>
          <w:szCs w:val="16"/>
        </w:rPr>
        <w:t>tion</w:t>
      </w:r>
      <w:r>
        <w:rPr>
          <w:rFonts w:ascii="Arial" w:eastAsia="Arial" w:hAnsi="Arial" w:cs="Arial"/>
          <w:spacing w:val="-3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o</w:t>
      </w:r>
      <w:r>
        <w:rPr>
          <w:rFonts w:ascii="Arial" w:eastAsia="Arial" w:hAnsi="Arial" w:cs="Arial"/>
          <w:sz w:val="16"/>
          <w:szCs w:val="16"/>
        </w:rPr>
        <w:t xml:space="preserve">n </w:t>
      </w:r>
      <w:r>
        <w:rPr>
          <w:rFonts w:ascii="Arial" w:eastAsia="Arial" w:hAnsi="Arial" w:cs="Arial"/>
          <w:spacing w:val="-2"/>
          <w:sz w:val="16"/>
          <w:szCs w:val="16"/>
        </w:rPr>
        <w:t>t</w:t>
      </w:r>
      <w:r>
        <w:rPr>
          <w:rFonts w:ascii="Arial" w:eastAsia="Arial" w:hAnsi="Arial" w:cs="Arial"/>
          <w:sz w:val="16"/>
          <w:szCs w:val="16"/>
        </w:rPr>
        <w:t>s</w:t>
      </w:r>
      <w:r>
        <w:rPr>
          <w:rFonts w:ascii="Arial" w:eastAsia="Arial" w:hAnsi="Arial" w:cs="Arial"/>
          <w:spacing w:val="-1"/>
          <w:sz w:val="16"/>
          <w:szCs w:val="16"/>
        </w:rPr>
        <w:t>un</w:t>
      </w:r>
      <w:r>
        <w:rPr>
          <w:rFonts w:ascii="Arial" w:eastAsia="Arial" w:hAnsi="Arial" w:cs="Arial"/>
          <w:spacing w:val="-4"/>
          <w:sz w:val="16"/>
          <w:szCs w:val="16"/>
        </w:rPr>
        <w:t>a</w:t>
      </w:r>
      <w:r>
        <w:rPr>
          <w:rFonts w:ascii="Arial" w:eastAsia="Arial" w:hAnsi="Arial" w:cs="Arial"/>
          <w:sz w:val="16"/>
          <w:szCs w:val="16"/>
        </w:rPr>
        <w:t>mi,</w:t>
      </w:r>
      <w:r>
        <w:rPr>
          <w:rFonts w:ascii="Arial" w:eastAsia="Arial" w:hAnsi="Arial" w:cs="Arial"/>
          <w:spacing w:val="-1"/>
          <w:sz w:val="16"/>
          <w:szCs w:val="16"/>
        </w:rPr>
        <w:t xml:space="preserve"> p</w:t>
      </w:r>
      <w:r>
        <w:rPr>
          <w:rFonts w:ascii="Arial" w:eastAsia="Arial" w:hAnsi="Arial" w:cs="Arial"/>
          <w:sz w:val="16"/>
          <w:szCs w:val="16"/>
        </w:rPr>
        <w:t>le</w:t>
      </w:r>
      <w:r>
        <w:rPr>
          <w:rFonts w:ascii="Arial" w:eastAsia="Arial" w:hAnsi="Arial" w:cs="Arial"/>
          <w:spacing w:val="-1"/>
          <w:sz w:val="16"/>
          <w:szCs w:val="16"/>
        </w:rPr>
        <w:t>a</w:t>
      </w:r>
      <w:r>
        <w:rPr>
          <w:rFonts w:ascii="Arial" w:eastAsia="Arial" w:hAnsi="Arial" w:cs="Arial"/>
          <w:sz w:val="16"/>
          <w:szCs w:val="16"/>
        </w:rPr>
        <w:t xml:space="preserve">se </w:t>
      </w:r>
      <w:r>
        <w:rPr>
          <w:rFonts w:ascii="Arial" w:eastAsia="Arial" w:hAnsi="Arial" w:cs="Arial"/>
          <w:spacing w:val="-2"/>
          <w:sz w:val="16"/>
          <w:szCs w:val="16"/>
        </w:rPr>
        <w:t>v</w:t>
      </w:r>
      <w:r>
        <w:rPr>
          <w:rFonts w:ascii="Arial" w:eastAsia="Arial" w:hAnsi="Arial" w:cs="Arial"/>
          <w:spacing w:val="-3"/>
          <w:sz w:val="16"/>
          <w:szCs w:val="16"/>
        </w:rPr>
        <w:t>i</w:t>
      </w:r>
      <w:r>
        <w:rPr>
          <w:rFonts w:ascii="Arial" w:eastAsia="Arial" w:hAnsi="Arial" w:cs="Arial"/>
          <w:sz w:val="16"/>
          <w:szCs w:val="16"/>
        </w:rPr>
        <w:t>sit</w:t>
      </w:r>
      <w:r>
        <w:rPr>
          <w:rFonts w:ascii="Arial" w:eastAsia="Arial" w:hAnsi="Arial" w:cs="Arial"/>
          <w:spacing w:val="-1"/>
          <w:sz w:val="16"/>
          <w:szCs w:val="16"/>
        </w:rPr>
        <w:t xml:space="preserve"> o</w:t>
      </w:r>
      <w:r>
        <w:rPr>
          <w:rFonts w:ascii="Arial" w:eastAsia="Arial" w:hAnsi="Arial" w:cs="Arial"/>
          <w:spacing w:val="-1"/>
          <w:sz w:val="16"/>
          <w:szCs w:val="16"/>
        </w:rPr>
        <w:t>u</w:t>
      </w:r>
      <w:r>
        <w:rPr>
          <w:rFonts w:ascii="Arial" w:eastAsia="Arial" w:hAnsi="Arial" w:cs="Arial"/>
          <w:sz w:val="16"/>
          <w:szCs w:val="16"/>
        </w:rPr>
        <w:t xml:space="preserve">r </w:t>
      </w:r>
      <w:r>
        <w:rPr>
          <w:rFonts w:ascii="Arial" w:eastAsia="Arial" w:hAnsi="Arial" w:cs="Arial"/>
          <w:spacing w:val="-1"/>
          <w:sz w:val="16"/>
          <w:szCs w:val="16"/>
        </w:rPr>
        <w:t>edu</w:t>
      </w:r>
      <w:r>
        <w:rPr>
          <w:rFonts w:ascii="Arial" w:eastAsia="Arial" w:hAnsi="Arial" w:cs="Arial"/>
          <w:sz w:val="16"/>
          <w:szCs w:val="16"/>
        </w:rPr>
        <w:t>c</w:t>
      </w:r>
      <w:r>
        <w:rPr>
          <w:rFonts w:ascii="Arial" w:eastAsia="Arial" w:hAnsi="Arial" w:cs="Arial"/>
          <w:spacing w:val="-4"/>
          <w:sz w:val="16"/>
          <w:szCs w:val="16"/>
        </w:rPr>
        <w:t>a</w:t>
      </w:r>
      <w:r>
        <w:rPr>
          <w:rFonts w:ascii="Arial" w:eastAsia="Arial" w:hAnsi="Arial" w:cs="Arial"/>
          <w:sz w:val="16"/>
          <w:szCs w:val="16"/>
        </w:rPr>
        <w:t>tion</w:t>
      </w:r>
      <w:r>
        <w:rPr>
          <w:rFonts w:ascii="Arial" w:eastAsia="Arial" w:hAnsi="Arial" w:cs="Arial"/>
          <w:spacing w:val="3"/>
          <w:sz w:val="16"/>
          <w:szCs w:val="16"/>
        </w:rPr>
        <w:t xml:space="preserve"> </w:t>
      </w:r>
      <w:r>
        <w:rPr>
          <w:rFonts w:ascii="Arial" w:eastAsia="Arial" w:hAnsi="Arial" w:cs="Arial"/>
          <w:spacing w:val="-4"/>
          <w:sz w:val="16"/>
          <w:szCs w:val="16"/>
        </w:rPr>
        <w:t>w</w:t>
      </w:r>
      <w:r>
        <w:rPr>
          <w:rFonts w:ascii="Arial" w:eastAsia="Arial" w:hAnsi="Arial" w:cs="Arial"/>
          <w:spacing w:val="-1"/>
          <w:sz w:val="16"/>
          <w:szCs w:val="16"/>
        </w:rPr>
        <w:t>eb</w:t>
      </w:r>
      <w:r>
        <w:rPr>
          <w:rFonts w:ascii="Arial" w:eastAsia="Arial" w:hAnsi="Arial" w:cs="Arial"/>
          <w:sz w:val="16"/>
          <w:szCs w:val="16"/>
        </w:rPr>
        <w:t>site</w:t>
      </w:r>
      <w:r>
        <w:rPr>
          <w:rFonts w:ascii="Arial" w:eastAsia="Arial" w:hAnsi="Arial" w:cs="Arial"/>
          <w:spacing w:val="-5"/>
          <w:sz w:val="16"/>
          <w:szCs w:val="16"/>
        </w:rPr>
        <w:t xml:space="preserve"> </w:t>
      </w:r>
      <w:hyperlink r:id="rId64">
        <w:r>
          <w:rPr>
            <w:rFonts w:ascii="Arial" w:eastAsia="Arial" w:hAnsi="Arial" w:cs="Arial"/>
            <w:spacing w:val="-1"/>
            <w:sz w:val="16"/>
            <w:szCs w:val="16"/>
          </w:rPr>
          <w:t>(</w:t>
        </w:r>
        <w:r>
          <w:rPr>
            <w:rFonts w:ascii="Arial" w:eastAsia="Arial" w:hAnsi="Arial" w:cs="Arial"/>
            <w:color w:val="0000FF"/>
            <w:spacing w:val="-1"/>
            <w:sz w:val="16"/>
            <w:szCs w:val="16"/>
          </w:rPr>
          <w:t>ww</w:t>
        </w:r>
        <w:r>
          <w:rPr>
            <w:rFonts w:ascii="Arial" w:eastAsia="Arial" w:hAnsi="Arial" w:cs="Arial"/>
            <w:color w:val="0000FF"/>
            <w:spacing w:val="-4"/>
            <w:sz w:val="16"/>
            <w:szCs w:val="16"/>
          </w:rPr>
          <w:t>w</w:t>
        </w:r>
        <w:r>
          <w:rPr>
            <w:rFonts w:ascii="Arial" w:eastAsia="Arial" w:hAnsi="Arial" w:cs="Arial"/>
            <w:color w:val="0000FF"/>
            <w:sz w:val="16"/>
            <w:szCs w:val="16"/>
          </w:rPr>
          <w:t>.</w:t>
        </w:r>
        <w:r>
          <w:rPr>
            <w:rFonts w:ascii="Arial" w:eastAsia="Arial" w:hAnsi="Arial" w:cs="Arial"/>
            <w:color w:val="0000FF"/>
            <w:spacing w:val="-1"/>
            <w:sz w:val="16"/>
            <w:szCs w:val="16"/>
          </w:rPr>
          <w:t>ga</w:t>
        </w:r>
        <w:r>
          <w:rPr>
            <w:rFonts w:ascii="Arial" w:eastAsia="Arial" w:hAnsi="Arial" w:cs="Arial"/>
            <w:color w:val="0000FF"/>
            <w:sz w:val="16"/>
            <w:szCs w:val="16"/>
          </w:rPr>
          <w:t>.</w:t>
        </w:r>
        <w:r>
          <w:rPr>
            <w:rFonts w:ascii="Arial" w:eastAsia="Arial" w:hAnsi="Arial" w:cs="Arial"/>
            <w:color w:val="0000FF"/>
            <w:spacing w:val="-1"/>
            <w:sz w:val="16"/>
            <w:szCs w:val="16"/>
          </w:rPr>
          <w:t>go</w:t>
        </w:r>
        <w:r>
          <w:rPr>
            <w:rFonts w:ascii="Arial" w:eastAsia="Arial" w:hAnsi="Arial" w:cs="Arial"/>
            <w:color w:val="0000FF"/>
            <w:spacing w:val="-2"/>
            <w:sz w:val="16"/>
            <w:szCs w:val="16"/>
          </w:rPr>
          <w:t>v</w:t>
        </w:r>
        <w:r>
          <w:rPr>
            <w:rFonts w:ascii="Arial" w:eastAsia="Arial" w:hAnsi="Arial" w:cs="Arial"/>
            <w:color w:val="0000FF"/>
            <w:sz w:val="16"/>
            <w:szCs w:val="16"/>
          </w:rPr>
          <w:t>.</w:t>
        </w:r>
        <w:r>
          <w:rPr>
            <w:rFonts w:ascii="Arial" w:eastAsia="Arial" w:hAnsi="Arial" w:cs="Arial"/>
            <w:color w:val="0000FF"/>
            <w:spacing w:val="-1"/>
            <w:sz w:val="16"/>
            <w:szCs w:val="16"/>
          </w:rPr>
          <w:t>au</w:t>
        </w:r>
        <w:r>
          <w:rPr>
            <w:rFonts w:ascii="Arial" w:eastAsia="Arial" w:hAnsi="Arial" w:cs="Arial"/>
            <w:color w:val="0000FF"/>
            <w:sz w:val="16"/>
            <w:szCs w:val="16"/>
          </w:rPr>
          <w:t>/</w:t>
        </w:r>
        <w:r>
          <w:rPr>
            <w:rFonts w:ascii="Arial" w:eastAsia="Arial" w:hAnsi="Arial" w:cs="Arial"/>
            <w:color w:val="0000FF"/>
            <w:spacing w:val="-1"/>
            <w:sz w:val="16"/>
            <w:szCs w:val="16"/>
          </w:rPr>
          <w:t>edu</w:t>
        </w:r>
        <w:r>
          <w:rPr>
            <w:rFonts w:ascii="Arial" w:eastAsia="Arial" w:hAnsi="Arial" w:cs="Arial"/>
            <w:color w:val="0000FF"/>
            <w:sz w:val="16"/>
            <w:szCs w:val="16"/>
          </w:rPr>
          <w:t>c</w:t>
        </w:r>
        <w:r>
          <w:rPr>
            <w:rFonts w:ascii="Arial" w:eastAsia="Arial" w:hAnsi="Arial" w:cs="Arial"/>
            <w:color w:val="0000FF"/>
            <w:spacing w:val="-1"/>
            <w:sz w:val="16"/>
            <w:szCs w:val="16"/>
          </w:rPr>
          <w:t>a</w:t>
        </w:r>
        <w:r>
          <w:rPr>
            <w:rFonts w:ascii="Arial" w:eastAsia="Arial" w:hAnsi="Arial" w:cs="Arial"/>
            <w:color w:val="0000FF"/>
            <w:sz w:val="16"/>
            <w:szCs w:val="16"/>
          </w:rPr>
          <w:t>tion</w:t>
        </w:r>
        <w:r>
          <w:rPr>
            <w:rFonts w:ascii="Arial" w:eastAsia="Arial" w:hAnsi="Arial" w:cs="Arial"/>
            <w:color w:val="000000"/>
            <w:spacing w:val="-1"/>
            <w:sz w:val="16"/>
            <w:szCs w:val="16"/>
          </w:rPr>
          <w:t>)</w:t>
        </w:r>
      </w:hyperlink>
      <w:r>
        <w:rPr>
          <w:rFonts w:ascii="Arial" w:eastAsia="Arial" w:hAnsi="Arial" w:cs="Arial"/>
          <w:color w:val="000000"/>
          <w:sz w:val="16"/>
          <w:szCs w:val="16"/>
        </w:rPr>
        <w:t>.</w:t>
      </w:r>
    </w:p>
    <w:p w:rsidR="00390CA3" w:rsidRDefault="00390CA3">
      <w:pPr>
        <w:rPr>
          <w:rFonts w:ascii="Arial" w:eastAsia="Arial" w:hAnsi="Arial" w:cs="Arial"/>
          <w:sz w:val="16"/>
          <w:szCs w:val="16"/>
        </w:rPr>
        <w:sectPr w:rsidR="00390CA3">
          <w:footerReference w:type="default" r:id="rId65"/>
          <w:pgSz w:w="11907" w:h="16840"/>
          <w:pgMar w:top="1560" w:right="1280" w:bottom="780" w:left="1280" w:header="0" w:footer="585" w:gutter="0"/>
          <w:cols w:space="720"/>
        </w:sect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7" w:line="200" w:lineRule="exact"/>
        <w:rPr>
          <w:sz w:val="20"/>
          <w:szCs w:val="20"/>
        </w:rPr>
      </w:pPr>
    </w:p>
    <w:p w:rsidR="00390CA3" w:rsidRDefault="00BD6A69">
      <w:pPr>
        <w:ind w:left="138" w:right="1060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AU" w:eastAsia="en-AU"/>
        </w:rPr>
        <w:drawing>
          <wp:inline distT="0" distB="0" distL="0" distR="0">
            <wp:extent cx="5311775" cy="7140575"/>
            <wp:effectExtent l="0" t="0" r="3175" b="3175"/>
            <wp:docPr id="32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775" cy="714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CA3" w:rsidRDefault="00BD6A69">
      <w:pPr>
        <w:spacing w:before="36"/>
        <w:ind w:left="138" w:right="202"/>
        <w:rPr>
          <w:rFonts w:ascii="Arial" w:eastAsia="Arial" w:hAnsi="Arial" w:cs="Arial"/>
          <w:sz w:val="18"/>
          <w:szCs w:val="18"/>
        </w:rPr>
      </w:pPr>
      <w:bookmarkStart w:id="36" w:name="_bookmark13"/>
      <w:bookmarkEnd w:id="36"/>
      <w:r>
        <w:rPr>
          <w:rFonts w:ascii="Arial" w:eastAsia="Arial" w:hAnsi="Arial" w:cs="Arial"/>
          <w:i/>
          <w:sz w:val="18"/>
          <w:szCs w:val="18"/>
        </w:rPr>
        <w:t>F</w:t>
      </w:r>
      <w:r>
        <w:rPr>
          <w:rFonts w:ascii="Arial" w:eastAsia="Arial" w:hAnsi="Arial" w:cs="Arial"/>
          <w:i/>
          <w:spacing w:val="1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gure</w:t>
      </w:r>
      <w:r>
        <w:rPr>
          <w:rFonts w:ascii="Arial" w:eastAsia="Arial" w:hAnsi="Arial" w:cs="Arial"/>
          <w:i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16: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 xml:space="preserve">a) A </w:t>
      </w:r>
      <w:r>
        <w:rPr>
          <w:rFonts w:ascii="Arial" w:eastAsia="Arial" w:hAnsi="Arial" w:cs="Arial"/>
          <w:i/>
          <w:spacing w:val="-2"/>
          <w:sz w:val="18"/>
          <w:szCs w:val="18"/>
        </w:rPr>
        <w:t>l</w:t>
      </w:r>
      <w:r>
        <w:rPr>
          <w:rFonts w:ascii="Arial" w:eastAsia="Arial" w:hAnsi="Arial" w:cs="Arial"/>
          <w:i/>
          <w:sz w:val="18"/>
          <w:szCs w:val="18"/>
        </w:rPr>
        <w:t>an</w:t>
      </w:r>
      <w:r>
        <w:rPr>
          <w:rFonts w:ascii="Arial" w:eastAsia="Arial" w:hAnsi="Arial" w:cs="Arial"/>
          <w:i/>
          <w:spacing w:val="-2"/>
          <w:sz w:val="18"/>
          <w:szCs w:val="18"/>
        </w:rPr>
        <w:t>d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l</w:t>
      </w:r>
      <w:r>
        <w:rPr>
          <w:rFonts w:ascii="Arial" w:eastAsia="Arial" w:hAnsi="Arial" w:cs="Arial"/>
          <w:i/>
          <w:spacing w:val="-2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de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a</w:t>
      </w:r>
      <w:r>
        <w:rPr>
          <w:rFonts w:ascii="Arial" w:eastAsia="Arial" w:hAnsi="Arial" w:cs="Arial"/>
          <w:i/>
          <w:spacing w:val="-2"/>
          <w:sz w:val="18"/>
          <w:szCs w:val="18"/>
        </w:rPr>
        <w:t>us</w:t>
      </w:r>
      <w:r>
        <w:rPr>
          <w:rFonts w:ascii="Arial" w:eastAsia="Arial" w:hAnsi="Arial" w:cs="Arial"/>
          <w:i/>
          <w:sz w:val="18"/>
          <w:szCs w:val="18"/>
        </w:rPr>
        <w:t xml:space="preserve">ed </w:t>
      </w:r>
      <w:r>
        <w:rPr>
          <w:rFonts w:ascii="Arial" w:eastAsia="Arial" w:hAnsi="Arial" w:cs="Arial"/>
          <w:i/>
          <w:spacing w:val="-2"/>
          <w:sz w:val="18"/>
          <w:szCs w:val="18"/>
        </w:rPr>
        <w:t>b</w:t>
      </w:r>
      <w:r>
        <w:rPr>
          <w:rFonts w:ascii="Arial" w:eastAsia="Arial" w:hAnsi="Arial" w:cs="Arial"/>
          <w:i/>
          <w:sz w:val="18"/>
          <w:szCs w:val="18"/>
        </w:rPr>
        <w:t>y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the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20</w:t>
      </w:r>
      <w:r>
        <w:rPr>
          <w:rFonts w:ascii="Arial" w:eastAsia="Arial" w:hAnsi="Arial" w:cs="Arial"/>
          <w:i/>
          <w:spacing w:val="-2"/>
          <w:sz w:val="18"/>
          <w:szCs w:val="18"/>
        </w:rPr>
        <w:t>0</w:t>
      </w:r>
      <w:r>
        <w:rPr>
          <w:rFonts w:ascii="Arial" w:eastAsia="Arial" w:hAnsi="Arial" w:cs="Arial"/>
          <w:i/>
          <w:sz w:val="18"/>
          <w:szCs w:val="18"/>
        </w:rPr>
        <w:t xml:space="preserve">1 El </w:t>
      </w:r>
      <w:r>
        <w:rPr>
          <w:rFonts w:ascii="Arial" w:eastAsia="Arial" w:hAnsi="Arial" w:cs="Arial"/>
          <w:i/>
          <w:spacing w:val="-3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al</w:t>
      </w:r>
      <w:r>
        <w:rPr>
          <w:rFonts w:ascii="Arial" w:eastAsia="Arial" w:hAnsi="Arial" w:cs="Arial"/>
          <w:i/>
          <w:spacing w:val="-2"/>
          <w:sz w:val="18"/>
          <w:szCs w:val="18"/>
        </w:rPr>
        <w:t>v</w:t>
      </w:r>
      <w:r>
        <w:rPr>
          <w:rFonts w:ascii="Arial" w:eastAsia="Arial" w:hAnsi="Arial" w:cs="Arial"/>
          <w:i/>
          <w:sz w:val="18"/>
          <w:szCs w:val="18"/>
        </w:rPr>
        <w:t>ador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q</w:t>
      </w:r>
      <w:r>
        <w:rPr>
          <w:rFonts w:ascii="Arial" w:eastAsia="Arial" w:hAnsi="Arial" w:cs="Arial"/>
          <w:i/>
          <w:spacing w:val="-2"/>
          <w:sz w:val="18"/>
          <w:szCs w:val="18"/>
        </w:rPr>
        <w:t>u</w:t>
      </w:r>
      <w:r>
        <w:rPr>
          <w:rFonts w:ascii="Arial" w:eastAsia="Arial" w:hAnsi="Arial" w:cs="Arial"/>
          <w:i/>
          <w:sz w:val="18"/>
          <w:szCs w:val="18"/>
        </w:rPr>
        <w:t>a</w:t>
      </w:r>
      <w:r>
        <w:rPr>
          <w:rFonts w:ascii="Arial" w:eastAsia="Arial" w:hAnsi="Arial" w:cs="Arial"/>
          <w:i/>
          <w:spacing w:val="1"/>
          <w:sz w:val="18"/>
          <w:szCs w:val="18"/>
        </w:rPr>
        <w:t>k</w:t>
      </w:r>
      <w:r>
        <w:rPr>
          <w:rFonts w:ascii="Arial" w:eastAsia="Arial" w:hAnsi="Arial" w:cs="Arial"/>
          <w:i/>
          <w:sz w:val="18"/>
          <w:szCs w:val="18"/>
        </w:rPr>
        <w:t>e,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b) So</w:t>
      </w:r>
      <w:r>
        <w:rPr>
          <w:rFonts w:ascii="Arial" w:eastAsia="Arial" w:hAnsi="Arial" w:cs="Arial"/>
          <w:i/>
          <w:spacing w:val="-2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 xml:space="preserve">l </w:t>
      </w:r>
      <w:r>
        <w:rPr>
          <w:rFonts w:ascii="Arial" w:eastAsia="Arial" w:hAnsi="Arial" w:cs="Arial"/>
          <w:i/>
          <w:spacing w:val="-2"/>
          <w:sz w:val="18"/>
          <w:szCs w:val="18"/>
        </w:rPr>
        <w:t>l</w:t>
      </w:r>
      <w:r>
        <w:rPr>
          <w:rFonts w:ascii="Arial" w:eastAsia="Arial" w:hAnsi="Arial" w:cs="Arial"/>
          <w:i/>
          <w:sz w:val="18"/>
          <w:szCs w:val="18"/>
        </w:rPr>
        <w:t>iqu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z w:val="18"/>
          <w:szCs w:val="18"/>
        </w:rPr>
        <w:t>fa</w:t>
      </w:r>
      <w:r>
        <w:rPr>
          <w:rFonts w:ascii="Arial" w:eastAsia="Arial" w:hAnsi="Arial" w:cs="Arial"/>
          <w:i/>
          <w:spacing w:val="-2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t</w:t>
      </w:r>
      <w:r>
        <w:rPr>
          <w:rFonts w:ascii="Arial" w:eastAsia="Arial" w:hAnsi="Arial" w:cs="Arial"/>
          <w:i/>
          <w:spacing w:val="1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on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to</w:t>
      </w:r>
      <w:r>
        <w:rPr>
          <w:rFonts w:ascii="Arial" w:eastAsia="Arial" w:hAnsi="Arial" w:cs="Arial"/>
          <w:i/>
          <w:spacing w:val="-2"/>
          <w:sz w:val="18"/>
          <w:szCs w:val="18"/>
        </w:rPr>
        <w:t>o</w:t>
      </w:r>
      <w:r>
        <w:rPr>
          <w:rFonts w:ascii="Arial" w:eastAsia="Arial" w:hAnsi="Arial" w:cs="Arial"/>
          <w:i/>
          <w:sz w:val="18"/>
          <w:szCs w:val="18"/>
        </w:rPr>
        <w:t>k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-2"/>
          <w:sz w:val="18"/>
          <w:szCs w:val="18"/>
        </w:rPr>
        <w:t>pl</w:t>
      </w:r>
      <w:r>
        <w:rPr>
          <w:rFonts w:ascii="Arial" w:eastAsia="Arial" w:hAnsi="Arial" w:cs="Arial"/>
          <w:i/>
          <w:sz w:val="18"/>
          <w:szCs w:val="18"/>
        </w:rPr>
        <w:t>a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e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on t</w:t>
      </w:r>
      <w:r>
        <w:rPr>
          <w:rFonts w:ascii="Arial" w:eastAsia="Arial" w:hAnsi="Arial" w:cs="Arial"/>
          <w:i/>
          <w:spacing w:val="-2"/>
          <w:sz w:val="18"/>
          <w:szCs w:val="18"/>
        </w:rPr>
        <w:t>h</w:t>
      </w:r>
      <w:r>
        <w:rPr>
          <w:rFonts w:ascii="Arial" w:eastAsia="Arial" w:hAnsi="Arial" w:cs="Arial"/>
          <w:i/>
          <w:sz w:val="18"/>
          <w:szCs w:val="18"/>
        </w:rPr>
        <w:t>e ro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z w:val="18"/>
          <w:szCs w:val="18"/>
        </w:rPr>
        <w:t xml:space="preserve">d </w:t>
      </w:r>
      <w:r>
        <w:rPr>
          <w:rFonts w:ascii="Arial" w:eastAsia="Arial" w:hAnsi="Arial" w:cs="Arial"/>
          <w:i/>
          <w:spacing w:val="-2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 xml:space="preserve">n </w:t>
      </w:r>
      <w:r>
        <w:rPr>
          <w:rFonts w:ascii="Arial" w:eastAsia="Arial" w:hAnsi="Arial" w:cs="Arial"/>
          <w:i/>
          <w:spacing w:val="1"/>
          <w:sz w:val="18"/>
          <w:szCs w:val="18"/>
        </w:rPr>
        <w:t>J</w:t>
      </w:r>
      <w:r>
        <w:rPr>
          <w:rFonts w:ascii="Arial" w:eastAsia="Arial" w:hAnsi="Arial" w:cs="Arial"/>
          <w:i/>
          <w:sz w:val="18"/>
          <w:szCs w:val="18"/>
        </w:rPr>
        <w:t>ap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z w:val="18"/>
          <w:szCs w:val="18"/>
        </w:rPr>
        <w:t>n af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z w:val="18"/>
          <w:szCs w:val="18"/>
        </w:rPr>
        <w:t>er t</w:t>
      </w:r>
      <w:r>
        <w:rPr>
          <w:rFonts w:ascii="Arial" w:eastAsia="Arial" w:hAnsi="Arial" w:cs="Arial"/>
          <w:i/>
          <w:spacing w:val="-2"/>
          <w:sz w:val="18"/>
          <w:szCs w:val="18"/>
        </w:rPr>
        <w:t>h</w:t>
      </w:r>
      <w:r>
        <w:rPr>
          <w:rFonts w:ascii="Arial" w:eastAsia="Arial" w:hAnsi="Arial" w:cs="Arial"/>
          <w:i/>
          <w:sz w:val="18"/>
          <w:szCs w:val="18"/>
        </w:rPr>
        <w:t>e Chu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z w:val="18"/>
          <w:szCs w:val="18"/>
        </w:rPr>
        <w:t>t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u Eart</w:t>
      </w:r>
      <w:r>
        <w:rPr>
          <w:rFonts w:ascii="Arial" w:eastAsia="Arial" w:hAnsi="Arial" w:cs="Arial"/>
          <w:i/>
          <w:spacing w:val="-2"/>
          <w:sz w:val="18"/>
          <w:szCs w:val="18"/>
        </w:rPr>
        <w:t>h</w:t>
      </w:r>
      <w:r>
        <w:rPr>
          <w:rFonts w:ascii="Arial" w:eastAsia="Arial" w:hAnsi="Arial" w:cs="Arial"/>
          <w:i/>
          <w:sz w:val="18"/>
          <w:szCs w:val="18"/>
        </w:rPr>
        <w:t>qua</w:t>
      </w:r>
      <w:r>
        <w:rPr>
          <w:rFonts w:ascii="Arial" w:eastAsia="Arial" w:hAnsi="Arial" w:cs="Arial"/>
          <w:i/>
          <w:spacing w:val="-2"/>
          <w:sz w:val="18"/>
          <w:szCs w:val="18"/>
        </w:rPr>
        <w:t>k</w:t>
      </w:r>
      <w:r>
        <w:rPr>
          <w:rFonts w:ascii="Arial" w:eastAsia="Arial" w:hAnsi="Arial" w:cs="Arial"/>
          <w:i/>
          <w:sz w:val="18"/>
          <w:szCs w:val="18"/>
        </w:rPr>
        <w:t xml:space="preserve">e </w:t>
      </w:r>
      <w:r>
        <w:rPr>
          <w:rFonts w:ascii="Arial" w:eastAsia="Arial" w:hAnsi="Arial" w:cs="Arial"/>
          <w:i/>
          <w:spacing w:val="1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n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20</w:t>
      </w:r>
      <w:r>
        <w:rPr>
          <w:rFonts w:ascii="Arial" w:eastAsia="Arial" w:hAnsi="Arial" w:cs="Arial"/>
          <w:i/>
          <w:spacing w:val="-2"/>
          <w:sz w:val="18"/>
          <w:szCs w:val="18"/>
        </w:rPr>
        <w:t>0</w:t>
      </w:r>
      <w:r>
        <w:rPr>
          <w:rFonts w:ascii="Arial" w:eastAsia="Arial" w:hAnsi="Arial" w:cs="Arial"/>
          <w:i/>
          <w:sz w:val="18"/>
          <w:szCs w:val="18"/>
        </w:rPr>
        <w:t>4</w:t>
      </w:r>
      <w:r>
        <w:rPr>
          <w:rFonts w:ascii="Arial" w:eastAsia="Arial" w:hAnsi="Arial" w:cs="Arial"/>
          <w:i/>
          <w:spacing w:val="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-2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au</w:t>
      </w:r>
      <w:r>
        <w:rPr>
          <w:rFonts w:ascii="Arial" w:eastAsia="Arial" w:hAnsi="Arial" w:cs="Arial"/>
          <w:i/>
          <w:spacing w:val="-2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ing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1"/>
          <w:sz w:val="18"/>
          <w:szCs w:val="18"/>
        </w:rPr>
        <w:t>l</w:t>
      </w:r>
      <w:r>
        <w:rPr>
          <w:rFonts w:ascii="Arial" w:eastAsia="Arial" w:hAnsi="Arial" w:cs="Arial"/>
          <w:i/>
          <w:sz w:val="18"/>
          <w:szCs w:val="18"/>
        </w:rPr>
        <w:t>ar</w:t>
      </w:r>
      <w:r>
        <w:rPr>
          <w:rFonts w:ascii="Arial" w:eastAsia="Arial" w:hAnsi="Arial" w:cs="Arial"/>
          <w:i/>
          <w:spacing w:val="-2"/>
          <w:sz w:val="18"/>
          <w:szCs w:val="18"/>
        </w:rPr>
        <w:t>g</w:t>
      </w:r>
      <w:r>
        <w:rPr>
          <w:rFonts w:ascii="Arial" w:eastAsia="Arial" w:hAnsi="Arial" w:cs="Arial"/>
          <w:i/>
          <w:sz w:val="18"/>
          <w:szCs w:val="18"/>
        </w:rPr>
        <w:t xml:space="preserve">e 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pacing w:val="-3"/>
          <w:sz w:val="18"/>
          <w:szCs w:val="18"/>
        </w:rPr>
        <w:t>r</w:t>
      </w:r>
      <w:r>
        <w:rPr>
          <w:rFonts w:ascii="Arial" w:eastAsia="Arial" w:hAnsi="Arial" w:cs="Arial"/>
          <w:i/>
          <w:sz w:val="18"/>
          <w:szCs w:val="18"/>
        </w:rPr>
        <w:t>a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pacing w:val="-2"/>
          <w:sz w:val="18"/>
          <w:szCs w:val="18"/>
        </w:rPr>
        <w:t>k</w:t>
      </w:r>
      <w:r>
        <w:rPr>
          <w:rFonts w:ascii="Arial" w:eastAsia="Arial" w:hAnsi="Arial" w:cs="Arial"/>
          <w:i/>
          <w:sz w:val="18"/>
          <w:szCs w:val="18"/>
        </w:rPr>
        <w:t>s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to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for</w:t>
      </w:r>
      <w:r>
        <w:rPr>
          <w:rFonts w:ascii="Arial" w:eastAsia="Arial" w:hAnsi="Arial" w:cs="Arial"/>
          <w:i/>
          <w:spacing w:val="1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 xml:space="preserve">, 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)</w:t>
      </w:r>
      <w:r>
        <w:rPr>
          <w:rFonts w:ascii="Arial" w:eastAsia="Arial" w:hAnsi="Arial" w:cs="Arial"/>
          <w:i/>
          <w:spacing w:val="-3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-4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>a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o</w:t>
      </w:r>
      <w:r>
        <w:rPr>
          <w:rFonts w:ascii="Arial" w:eastAsia="Arial" w:hAnsi="Arial" w:cs="Arial"/>
          <w:i/>
          <w:spacing w:val="1"/>
          <w:sz w:val="18"/>
          <w:szCs w:val="18"/>
        </w:rPr>
        <w:t>k</w:t>
      </w:r>
      <w:r>
        <w:rPr>
          <w:rFonts w:ascii="Arial" w:eastAsia="Arial" w:hAnsi="Arial" w:cs="Arial"/>
          <w:i/>
          <w:sz w:val="18"/>
          <w:szCs w:val="18"/>
        </w:rPr>
        <w:t>ut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1"/>
          <w:sz w:val="18"/>
          <w:szCs w:val="18"/>
        </w:rPr>
        <w:t>v</w:t>
      </w:r>
      <w:r>
        <w:rPr>
          <w:rFonts w:ascii="Arial" w:eastAsia="Arial" w:hAnsi="Arial" w:cs="Arial"/>
          <w:i/>
          <w:sz w:val="18"/>
          <w:szCs w:val="18"/>
        </w:rPr>
        <w:t>i</w:t>
      </w:r>
      <w:r>
        <w:rPr>
          <w:rFonts w:ascii="Arial" w:eastAsia="Arial" w:hAnsi="Arial" w:cs="Arial"/>
          <w:i/>
          <w:spacing w:val="-2"/>
          <w:sz w:val="18"/>
          <w:szCs w:val="18"/>
        </w:rPr>
        <w:t>l</w:t>
      </w:r>
      <w:r>
        <w:rPr>
          <w:rFonts w:ascii="Arial" w:eastAsia="Arial" w:hAnsi="Arial" w:cs="Arial"/>
          <w:i/>
          <w:sz w:val="18"/>
          <w:szCs w:val="18"/>
        </w:rPr>
        <w:t>la</w:t>
      </w:r>
      <w:r>
        <w:rPr>
          <w:rFonts w:ascii="Arial" w:eastAsia="Arial" w:hAnsi="Arial" w:cs="Arial"/>
          <w:i/>
          <w:spacing w:val="-2"/>
          <w:sz w:val="18"/>
          <w:szCs w:val="18"/>
        </w:rPr>
        <w:t>g</w:t>
      </w:r>
      <w:r>
        <w:rPr>
          <w:rFonts w:ascii="Arial" w:eastAsia="Arial" w:hAnsi="Arial" w:cs="Arial"/>
          <w:i/>
          <w:sz w:val="18"/>
          <w:szCs w:val="18"/>
        </w:rPr>
        <w:t xml:space="preserve">e, on 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z w:val="18"/>
          <w:szCs w:val="18"/>
        </w:rPr>
        <w:t xml:space="preserve">he </w:t>
      </w:r>
      <w:r>
        <w:rPr>
          <w:rFonts w:ascii="Arial" w:eastAsia="Arial" w:hAnsi="Arial" w:cs="Arial"/>
          <w:i/>
          <w:spacing w:val="-4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>entawai i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l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z w:val="18"/>
          <w:szCs w:val="18"/>
        </w:rPr>
        <w:t xml:space="preserve">nd </w:t>
      </w:r>
      <w:r>
        <w:rPr>
          <w:rFonts w:ascii="Arial" w:eastAsia="Arial" w:hAnsi="Arial" w:cs="Arial"/>
          <w:i/>
          <w:spacing w:val="-2"/>
          <w:sz w:val="18"/>
          <w:szCs w:val="18"/>
        </w:rPr>
        <w:t>o</w:t>
      </w:r>
      <w:r>
        <w:rPr>
          <w:rFonts w:ascii="Arial" w:eastAsia="Arial" w:hAnsi="Arial" w:cs="Arial"/>
          <w:i/>
          <w:sz w:val="18"/>
          <w:szCs w:val="18"/>
        </w:rPr>
        <w:t>f Si</w:t>
      </w:r>
      <w:r>
        <w:rPr>
          <w:rFonts w:ascii="Arial" w:eastAsia="Arial" w:hAnsi="Arial" w:cs="Arial"/>
          <w:i/>
          <w:spacing w:val="-2"/>
          <w:sz w:val="18"/>
          <w:szCs w:val="18"/>
        </w:rPr>
        <w:t>p</w:t>
      </w:r>
      <w:r>
        <w:rPr>
          <w:rFonts w:ascii="Arial" w:eastAsia="Arial" w:hAnsi="Arial" w:cs="Arial"/>
          <w:i/>
          <w:sz w:val="18"/>
          <w:szCs w:val="18"/>
        </w:rPr>
        <w:t xml:space="preserve">ora. 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z w:val="18"/>
          <w:szCs w:val="18"/>
        </w:rPr>
        <w:t>h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z w:val="18"/>
          <w:szCs w:val="18"/>
        </w:rPr>
        <w:t>y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h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z w:val="18"/>
          <w:szCs w:val="18"/>
        </w:rPr>
        <w:t>d 73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hou</w:t>
      </w:r>
      <w:r>
        <w:rPr>
          <w:rFonts w:ascii="Arial" w:eastAsia="Arial" w:hAnsi="Arial" w:cs="Arial"/>
          <w:i/>
          <w:spacing w:val="-2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es</w:t>
      </w:r>
      <w:r>
        <w:rPr>
          <w:rFonts w:ascii="Arial" w:eastAsia="Arial" w:hAnsi="Arial" w:cs="Arial"/>
          <w:i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befo</w:t>
      </w:r>
      <w:r>
        <w:rPr>
          <w:rFonts w:ascii="Arial" w:eastAsia="Arial" w:hAnsi="Arial" w:cs="Arial"/>
          <w:i/>
          <w:spacing w:val="-3"/>
          <w:sz w:val="18"/>
          <w:szCs w:val="18"/>
        </w:rPr>
        <w:t>r</w:t>
      </w:r>
      <w:r>
        <w:rPr>
          <w:rFonts w:ascii="Arial" w:eastAsia="Arial" w:hAnsi="Arial" w:cs="Arial"/>
          <w:i/>
          <w:sz w:val="18"/>
          <w:szCs w:val="18"/>
        </w:rPr>
        <w:t>e t</w:t>
      </w:r>
      <w:r>
        <w:rPr>
          <w:rFonts w:ascii="Arial" w:eastAsia="Arial" w:hAnsi="Arial" w:cs="Arial"/>
          <w:i/>
          <w:spacing w:val="-2"/>
          <w:sz w:val="18"/>
          <w:szCs w:val="18"/>
        </w:rPr>
        <w:t>h</w:t>
      </w:r>
      <w:r>
        <w:rPr>
          <w:rFonts w:ascii="Arial" w:eastAsia="Arial" w:hAnsi="Arial" w:cs="Arial"/>
          <w:i/>
          <w:sz w:val="18"/>
          <w:szCs w:val="18"/>
        </w:rPr>
        <w:t>e 2</w:t>
      </w:r>
      <w:r>
        <w:rPr>
          <w:rFonts w:ascii="Arial" w:eastAsia="Arial" w:hAnsi="Arial" w:cs="Arial"/>
          <w:i/>
          <w:spacing w:val="-2"/>
          <w:sz w:val="18"/>
          <w:szCs w:val="18"/>
        </w:rPr>
        <w:t>0</w:t>
      </w:r>
      <w:r>
        <w:rPr>
          <w:rFonts w:ascii="Arial" w:eastAsia="Arial" w:hAnsi="Arial" w:cs="Arial"/>
          <w:i/>
          <w:sz w:val="18"/>
          <w:szCs w:val="18"/>
        </w:rPr>
        <w:t xml:space="preserve">10 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z w:val="18"/>
          <w:szCs w:val="18"/>
        </w:rPr>
        <w:t>arth</w:t>
      </w:r>
      <w:r>
        <w:rPr>
          <w:rFonts w:ascii="Arial" w:eastAsia="Arial" w:hAnsi="Arial" w:cs="Arial"/>
          <w:i/>
          <w:spacing w:val="-2"/>
          <w:sz w:val="18"/>
          <w:szCs w:val="18"/>
        </w:rPr>
        <w:t>q</w:t>
      </w:r>
      <w:r>
        <w:rPr>
          <w:rFonts w:ascii="Arial" w:eastAsia="Arial" w:hAnsi="Arial" w:cs="Arial"/>
          <w:i/>
          <w:sz w:val="18"/>
          <w:szCs w:val="18"/>
        </w:rPr>
        <w:t>ua</w:t>
      </w:r>
      <w:r>
        <w:rPr>
          <w:rFonts w:ascii="Arial" w:eastAsia="Arial" w:hAnsi="Arial" w:cs="Arial"/>
          <w:i/>
          <w:spacing w:val="1"/>
          <w:sz w:val="18"/>
          <w:szCs w:val="18"/>
        </w:rPr>
        <w:t>k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z w:val="18"/>
          <w:szCs w:val="18"/>
        </w:rPr>
        <w:t>/t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pacing w:val="-2"/>
          <w:sz w:val="18"/>
          <w:szCs w:val="18"/>
        </w:rPr>
        <w:t>u</w:t>
      </w:r>
      <w:r>
        <w:rPr>
          <w:rFonts w:ascii="Arial" w:eastAsia="Arial" w:hAnsi="Arial" w:cs="Arial"/>
          <w:i/>
          <w:sz w:val="18"/>
          <w:szCs w:val="18"/>
        </w:rPr>
        <w:t>na</w:t>
      </w:r>
      <w:r>
        <w:rPr>
          <w:rFonts w:ascii="Arial" w:eastAsia="Arial" w:hAnsi="Arial" w:cs="Arial"/>
          <w:i/>
          <w:spacing w:val="-2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>i</w:t>
      </w:r>
      <w:r>
        <w:rPr>
          <w:rFonts w:ascii="Arial" w:eastAsia="Arial" w:hAnsi="Arial" w:cs="Arial"/>
          <w:i/>
          <w:spacing w:val="8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–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 xml:space="preserve">now 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z w:val="18"/>
          <w:szCs w:val="18"/>
        </w:rPr>
        <w:t>hey</w:t>
      </w:r>
      <w:r>
        <w:rPr>
          <w:rFonts w:ascii="Arial" w:eastAsia="Arial" w:hAnsi="Arial" w:cs="Arial"/>
          <w:i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h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pacing w:val="1"/>
          <w:sz w:val="18"/>
          <w:szCs w:val="18"/>
        </w:rPr>
        <w:t>v</w:t>
      </w:r>
      <w:r>
        <w:rPr>
          <w:rFonts w:ascii="Arial" w:eastAsia="Arial" w:hAnsi="Arial" w:cs="Arial"/>
          <w:i/>
          <w:sz w:val="18"/>
          <w:szCs w:val="18"/>
        </w:rPr>
        <w:t>e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one,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d) A f</w:t>
      </w:r>
      <w:r>
        <w:rPr>
          <w:rFonts w:ascii="Arial" w:eastAsia="Arial" w:hAnsi="Arial" w:cs="Arial"/>
          <w:i/>
          <w:spacing w:val="1"/>
          <w:sz w:val="18"/>
          <w:szCs w:val="18"/>
        </w:rPr>
        <w:t>i</w:t>
      </w:r>
      <w:r>
        <w:rPr>
          <w:rFonts w:ascii="Arial" w:eastAsia="Arial" w:hAnsi="Arial" w:cs="Arial"/>
          <w:i/>
          <w:spacing w:val="-3"/>
          <w:sz w:val="18"/>
          <w:szCs w:val="18"/>
        </w:rPr>
        <w:t>r</w:t>
      </w:r>
      <w:r>
        <w:rPr>
          <w:rFonts w:ascii="Arial" w:eastAsia="Arial" w:hAnsi="Arial" w:cs="Arial"/>
          <w:i/>
          <w:sz w:val="18"/>
          <w:szCs w:val="18"/>
        </w:rPr>
        <w:t xml:space="preserve">e </w:t>
      </w:r>
      <w:r>
        <w:rPr>
          <w:rFonts w:ascii="Arial" w:eastAsia="Arial" w:hAnsi="Arial" w:cs="Arial"/>
          <w:i/>
          <w:spacing w:val="-2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gni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z w:val="18"/>
          <w:szCs w:val="18"/>
        </w:rPr>
        <w:t>es in a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ho</w:t>
      </w:r>
      <w:r>
        <w:rPr>
          <w:rFonts w:ascii="Arial" w:eastAsia="Arial" w:hAnsi="Arial" w:cs="Arial"/>
          <w:i/>
          <w:spacing w:val="-2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>e th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z w:val="18"/>
          <w:szCs w:val="18"/>
        </w:rPr>
        <w:t>t h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z w:val="18"/>
          <w:szCs w:val="18"/>
        </w:rPr>
        <w:t>s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-2"/>
          <w:sz w:val="18"/>
          <w:szCs w:val="18"/>
        </w:rPr>
        <w:t>b</w:t>
      </w:r>
      <w:r>
        <w:rPr>
          <w:rFonts w:ascii="Arial" w:eastAsia="Arial" w:hAnsi="Arial" w:cs="Arial"/>
          <w:i/>
          <w:sz w:val="18"/>
          <w:szCs w:val="18"/>
        </w:rPr>
        <w:t>een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da</w:t>
      </w:r>
      <w:r>
        <w:rPr>
          <w:rFonts w:ascii="Arial" w:eastAsia="Arial" w:hAnsi="Arial" w:cs="Arial"/>
          <w:i/>
          <w:spacing w:val="-2"/>
          <w:sz w:val="18"/>
          <w:szCs w:val="18"/>
        </w:rPr>
        <w:t>ma</w:t>
      </w:r>
      <w:r>
        <w:rPr>
          <w:rFonts w:ascii="Arial" w:eastAsia="Arial" w:hAnsi="Arial" w:cs="Arial"/>
          <w:i/>
          <w:sz w:val="18"/>
          <w:szCs w:val="18"/>
        </w:rPr>
        <w:t>ged</w:t>
      </w:r>
      <w:r>
        <w:rPr>
          <w:rFonts w:ascii="Arial" w:eastAsia="Arial" w:hAnsi="Arial" w:cs="Arial"/>
          <w:i/>
          <w:spacing w:val="4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z w:val="18"/>
          <w:szCs w:val="18"/>
        </w:rPr>
        <w:t xml:space="preserve">nd </w:t>
      </w:r>
      <w:r>
        <w:rPr>
          <w:rFonts w:ascii="Arial" w:eastAsia="Arial" w:hAnsi="Arial" w:cs="Arial"/>
          <w:i/>
          <w:spacing w:val="-2"/>
          <w:sz w:val="18"/>
          <w:szCs w:val="18"/>
        </w:rPr>
        <w:t>n</w:t>
      </w:r>
      <w:r>
        <w:rPr>
          <w:rFonts w:ascii="Arial" w:eastAsia="Arial" w:hAnsi="Arial" w:cs="Arial"/>
          <w:i/>
          <w:sz w:val="18"/>
          <w:szCs w:val="18"/>
        </w:rPr>
        <w:t>ear</w:t>
      </w:r>
      <w:r>
        <w:rPr>
          <w:rFonts w:ascii="Arial" w:eastAsia="Arial" w:hAnsi="Arial" w:cs="Arial"/>
          <w:i/>
          <w:spacing w:val="-2"/>
          <w:sz w:val="18"/>
          <w:szCs w:val="18"/>
        </w:rPr>
        <w:t>l</w:t>
      </w:r>
      <w:r>
        <w:rPr>
          <w:rFonts w:ascii="Arial" w:eastAsia="Arial" w:hAnsi="Arial" w:cs="Arial"/>
          <w:i/>
          <w:sz w:val="18"/>
          <w:szCs w:val="18"/>
        </w:rPr>
        <w:t>y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-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ub</w:t>
      </w:r>
      <w:r>
        <w:rPr>
          <w:rFonts w:ascii="Arial" w:eastAsia="Arial" w:hAnsi="Arial" w:cs="Arial"/>
          <w:i/>
          <w:spacing w:val="-2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>erg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z w:val="18"/>
          <w:szCs w:val="18"/>
        </w:rPr>
        <w:t xml:space="preserve">d </w:t>
      </w:r>
      <w:r>
        <w:rPr>
          <w:rFonts w:ascii="Arial" w:eastAsia="Arial" w:hAnsi="Arial" w:cs="Arial"/>
          <w:i/>
          <w:spacing w:val="-2"/>
          <w:sz w:val="18"/>
          <w:szCs w:val="18"/>
        </w:rPr>
        <w:t>b</w:t>
      </w:r>
      <w:r>
        <w:rPr>
          <w:rFonts w:ascii="Arial" w:eastAsia="Arial" w:hAnsi="Arial" w:cs="Arial"/>
          <w:i/>
          <w:sz w:val="18"/>
          <w:szCs w:val="18"/>
        </w:rPr>
        <w:t>y</w:t>
      </w:r>
      <w:r>
        <w:rPr>
          <w:rFonts w:ascii="Arial" w:eastAsia="Arial" w:hAnsi="Arial" w:cs="Arial"/>
          <w:i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the</w:t>
      </w:r>
      <w:r>
        <w:rPr>
          <w:rFonts w:ascii="Arial" w:eastAsia="Arial" w:hAnsi="Arial" w:cs="Arial"/>
          <w:i/>
          <w:spacing w:val="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2</w:t>
      </w:r>
      <w:r>
        <w:rPr>
          <w:rFonts w:ascii="Arial" w:eastAsia="Arial" w:hAnsi="Arial" w:cs="Arial"/>
          <w:i/>
          <w:spacing w:val="-2"/>
          <w:sz w:val="18"/>
          <w:szCs w:val="18"/>
        </w:rPr>
        <w:t>0</w:t>
      </w:r>
      <w:r>
        <w:rPr>
          <w:rFonts w:ascii="Arial" w:eastAsia="Arial" w:hAnsi="Arial" w:cs="Arial"/>
          <w:i/>
          <w:sz w:val="18"/>
          <w:szCs w:val="18"/>
        </w:rPr>
        <w:t xml:space="preserve">11 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u</w:t>
      </w:r>
      <w:r>
        <w:rPr>
          <w:rFonts w:ascii="Arial" w:eastAsia="Arial" w:hAnsi="Arial" w:cs="Arial"/>
          <w:i/>
          <w:spacing w:val="-2"/>
          <w:sz w:val="18"/>
          <w:szCs w:val="18"/>
        </w:rPr>
        <w:t>n</w:t>
      </w:r>
      <w:r>
        <w:rPr>
          <w:rFonts w:ascii="Arial" w:eastAsia="Arial" w:hAnsi="Arial" w:cs="Arial"/>
          <w:i/>
          <w:sz w:val="18"/>
          <w:szCs w:val="18"/>
        </w:rPr>
        <w:t>a</w:t>
      </w:r>
      <w:r>
        <w:rPr>
          <w:rFonts w:ascii="Arial" w:eastAsia="Arial" w:hAnsi="Arial" w:cs="Arial"/>
          <w:i/>
          <w:spacing w:val="-2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>i a</w:t>
      </w:r>
      <w:r>
        <w:rPr>
          <w:rFonts w:ascii="Arial" w:eastAsia="Arial" w:hAnsi="Arial" w:cs="Arial"/>
          <w:i/>
          <w:spacing w:val="-2"/>
          <w:sz w:val="18"/>
          <w:szCs w:val="18"/>
        </w:rPr>
        <w:t>n</w:t>
      </w:r>
      <w:r>
        <w:rPr>
          <w:rFonts w:ascii="Arial" w:eastAsia="Arial" w:hAnsi="Arial" w:cs="Arial"/>
          <w:i/>
          <w:sz w:val="18"/>
          <w:szCs w:val="18"/>
        </w:rPr>
        <w:t>d ear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z w:val="18"/>
          <w:szCs w:val="18"/>
        </w:rPr>
        <w:t>hq</w:t>
      </w:r>
      <w:r>
        <w:rPr>
          <w:rFonts w:ascii="Arial" w:eastAsia="Arial" w:hAnsi="Arial" w:cs="Arial"/>
          <w:i/>
          <w:spacing w:val="-2"/>
          <w:sz w:val="18"/>
          <w:szCs w:val="18"/>
        </w:rPr>
        <w:t>u</w:t>
      </w:r>
      <w:r>
        <w:rPr>
          <w:rFonts w:ascii="Arial" w:eastAsia="Arial" w:hAnsi="Arial" w:cs="Arial"/>
          <w:i/>
          <w:sz w:val="18"/>
          <w:szCs w:val="18"/>
        </w:rPr>
        <w:t>a</w:t>
      </w:r>
      <w:r>
        <w:rPr>
          <w:rFonts w:ascii="Arial" w:eastAsia="Arial" w:hAnsi="Arial" w:cs="Arial"/>
          <w:i/>
          <w:spacing w:val="1"/>
          <w:sz w:val="18"/>
          <w:szCs w:val="18"/>
        </w:rPr>
        <w:t>k</w:t>
      </w:r>
      <w:r>
        <w:rPr>
          <w:rFonts w:ascii="Arial" w:eastAsia="Arial" w:hAnsi="Arial" w:cs="Arial"/>
          <w:i/>
          <w:sz w:val="18"/>
          <w:szCs w:val="18"/>
        </w:rPr>
        <w:t>e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in Na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z w:val="18"/>
          <w:szCs w:val="18"/>
        </w:rPr>
        <w:t>ori Ci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pacing w:val="1"/>
          <w:sz w:val="18"/>
          <w:szCs w:val="18"/>
        </w:rPr>
        <w:t>y</w:t>
      </w:r>
      <w:r>
        <w:rPr>
          <w:rFonts w:ascii="Arial" w:eastAsia="Arial" w:hAnsi="Arial" w:cs="Arial"/>
          <w:i/>
          <w:sz w:val="18"/>
          <w:szCs w:val="18"/>
        </w:rPr>
        <w:t xml:space="preserve">, </w:t>
      </w:r>
      <w:r>
        <w:rPr>
          <w:rFonts w:ascii="Arial" w:eastAsia="Arial" w:hAnsi="Arial" w:cs="Arial"/>
          <w:i/>
          <w:spacing w:val="1"/>
          <w:sz w:val="18"/>
          <w:szCs w:val="18"/>
        </w:rPr>
        <w:t>J</w:t>
      </w:r>
      <w:r>
        <w:rPr>
          <w:rFonts w:ascii="Arial" w:eastAsia="Arial" w:hAnsi="Arial" w:cs="Arial"/>
          <w:i/>
          <w:sz w:val="18"/>
          <w:szCs w:val="18"/>
        </w:rPr>
        <w:t>ap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z w:val="18"/>
          <w:szCs w:val="18"/>
        </w:rPr>
        <w:t>n.</w:t>
      </w:r>
    </w:p>
    <w:p w:rsidR="00390CA3" w:rsidRDefault="00390CA3">
      <w:pPr>
        <w:spacing w:before="8" w:line="150" w:lineRule="exact"/>
        <w:rPr>
          <w:sz w:val="15"/>
          <w:szCs w:val="15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ind w:left="138" w:right="284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i/>
          <w:sz w:val="16"/>
          <w:szCs w:val="16"/>
        </w:rPr>
        <w:t>S</w:t>
      </w:r>
      <w:r>
        <w:rPr>
          <w:rFonts w:ascii="Arial" w:eastAsia="Arial" w:hAnsi="Arial" w:cs="Arial"/>
          <w:i/>
          <w:spacing w:val="-1"/>
          <w:sz w:val="16"/>
          <w:szCs w:val="16"/>
        </w:rPr>
        <w:t>our</w:t>
      </w:r>
      <w:r>
        <w:rPr>
          <w:rFonts w:ascii="Arial" w:eastAsia="Arial" w:hAnsi="Arial" w:cs="Arial"/>
          <w:i/>
          <w:sz w:val="16"/>
          <w:szCs w:val="16"/>
        </w:rPr>
        <w:t>c</w:t>
      </w:r>
      <w:r>
        <w:rPr>
          <w:rFonts w:ascii="Arial" w:eastAsia="Arial" w:hAnsi="Arial" w:cs="Arial"/>
          <w:i/>
          <w:spacing w:val="-1"/>
          <w:sz w:val="16"/>
          <w:szCs w:val="16"/>
        </w:rPr>
        <w:t>e</w:t>
      </w:r>
      <w:r>
        <w:rPr>
          <w:rFonts w:ascii="Arial" w:eastAsia="Arial" w:hAnsi="Arial" w:cs="Arial"/>
          <w:i/>
          <w:sz w:val="16"/>
          <w:szCs w:val="16"/>
        </w:rPr>
        <w:t>:</w:t>
      </w:r>
      <w:r>
        <w:rPr>
          <w:rFonts w:ascii="Arial" w:eastAsia="Arial" w:hAnsi="Arial" w:cs="Arial"/>
          <w:i/>
          <w:spacing w:val="-1"/>
          <w:sz w:val="16"/>
          <w:szCs w:val="16"/>
        </w:rPr>
        <w:t xml:space="preserve"> a</w:t>
      </w:r>
      <w:r>
        <w:rPr>
          <w:rFonts w:ascii="Arial" w:eastAsia="Arial" w:hAnsi="Arial" w:cs="Arial"/>
          <w:i/>
          <w:sz w:val="16"/>
          <w:szCs w:val="16"/>
        </w:rPr>
        <w:t xml:space="preserve">) </w:t>
      </w:r>
      <w:r>
        <w:rPr>
          <w:rFonts w:ascii="Arial" w:eastAsia="Arial" w:hAnsi="Arial" w:cs="Arial"/>
          <w:i/>
          <w:spacing w:val="-1"/>
          <w:sz w:val="16"/>
          <w:szCs w:val="16"/>
        </w:rPr>
        <w:t>U</w:t>
      </w:r>
      <w:r>
        <w:rPr>
          <w:rFonts w:ascii="Arial" w:eastAsia="Arial" w:hAnsi="Arial" w:cs="Arial"/>
          <w:i/>
          <w:sz w:val="16"/>
          <w:szCs w:val="16"/>
        </w:rPr>
        <w:t>S</w:t>
      </w:r>
      <w:r>
        <w:rPr>
          <w:rFonts w:ascii="Arial" w:eastAsia="Arial" w:hAnsi="Arial" w:cs="Arial"/>
          <w:i/>
          <w:spacing w:val="-3"/>
          <w:sz w:val="16"/>
          <w:szCs w:val="16"/>
        </w:rPr>
        <w:t>G</w:t>
      </w:r>
      <w:r>
        <w:rPr>
          <w:rFonts w:ascii="Arial" w:eastAsia="Arial" w:hAnsi="Arial" w:cs="Arial"/>
          <w:i/>
          <w:sz w:val="16"/>
          <w:szCs w:val="16"/>
        </w:rPr>
        <w:t>S</w:t>
      </w:r>
      <w:r>
        <w:rPr>
          <w:rFonts w:ascii="Arial" w:eastAsia="Arial" w:hAnsi="Arial" w:cs="Arial"/>
          <w:i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i/>
          <w:spacing w:val="-1"/>
          <w:sz w:val="16"/>
          <w:szCs w:val="16"/>
        </w:rPr>
        <w:t>Lan</w:t>
      </w:r>
      <w:r>
        <w:rPr>
          <w:rFonts w:ascii="Arial" w:eastAsia="Arial" w:hAnsi="Arial" w:cs="Arial"/>
          <w:i/>
          <w:spacing w:val="-4"/>
          <w:sz w:val="16"/>
          <w:szCs w:val="16"/>
        </w:rPr>
        <w:t>d</w:t>
      </w:r>
      <w:r>
        <w:rPr>
          <w:rFonts w:ascii="Arial" w:eastAsia="Arial" w:hAnsi="Arial" w:cs="Arial"/>
          <w:i/>
          <w:sz w:val="16"/>
          <w:szCs w:val="16"/>
        </w:rPr>
        <w:t>sli</w:t>
      </w:r>
      <w:r>
        <w:rPr>
          <w:rFonts w:ascii="Arial" w:eastAsia="Arial" w:hAnsi="Arial" w:cs="Arial"/>
          <w:i/>
          <w:spacing w:val="-1"/>
          <w:sz w:val="16"/>
          <w:szCs w:val="16"/>
        </w:rPr>
        <w:t>d</w:t>
      </w:r>
      <w:r>
        <w:rPr>
          <w:rFonts w:ascii="Arial" w:eastAsia="Arial" w:hAnsi="Arial" w:cs="Arial"/>
          <w:i/>
          <w:spacing w:val="-4"/>
          <w:sz w:val="16"/>
          <w:szCs w:val="16"/>
        </w:rPr>
        <w:t>e</w:t>
      </w:r>
      <w:r>
        <w:rPr>
          <w:rFonts w:ascii="Arial" w:eastAsia="Arial" w:hAnsi="Arial" w:cs="Arial"/>
          <w:i/>
          <w:sz w:val="16"/>
          <w:szCs w:val="16"/>
        </w:rPr>
        <w:t>s</w:t>
      </w:r>
      <w:r>
        <w:rPr>
          <w:rFonts w:ascii="Arial" w:eastAsia="Arial" w:hAnsi="Arial" w:cs="Arial"/>
          <w:i/>
          <w:spacing w:val="2"/>
          <w:sz w:val="16"/>
          <w:szCs w:val="16"/>
        </w:rPr>
        <w:t xml:space="preserve"> </w:t>
      </w:r>
      <w:r>
        <w:rPr>
          <w:rFonts w:ascii="Arial" w:eastAsia="Arial" w:hAnsi="Arial" w:cs="Arial"/>
          <w:i/>
          <w:spacing w:val="-1"/>
          <w:sz w:val="16"/>
          <w:szCs w:val="16"/>
        </w:rPr>
        <w:t>Ha</w:t>
      </w:r>
      <w:r>
        <w:rPr>
          <w:rFonts w:ascii="Arial" w:eastAsia="Arial" w:hAnsi="Arial" w:cs="Arial"/>
          <w:i/>
          <w:spacing w:val="-4"/>
          <w:sz w:val="16"/>
          <w:szCs w:val="16"/>
        </w:rPr>
        <w:t>z</w:t>
      </w:r>
      <w:r>
        <w:rPr>
          <w:rFonts w:ascii="Arial" w:eastAsia="Arial" w:hAnsi="Arial" w:cs="Arial"/>
          <w:i/>
          <w:spacing w:val="-1"/>
          <w:sz w:val="16"/>
          <w:szCs w:val="16"/>
        </w:rPr>
        <w:t>ard</w:t>
      </w:r>
      <w:r>
        <w:rPr>
          <w:rFonts w:ascii="Arial" w:eastAsia="Arial" w:hAnsi="Arial" w:cs="Arial"/>
          <w:i/>
          <w:sz w:val="16"/>
          <w:szCs w:val="16"/>
        </w:rPr>
        <w:t>s</w:t>
      </w:r>
      <w:r>
        <w:rPr>
          <w:rFonts w:ascii="Arial" w:eastAsia="Arial" w:hAnsi="Arial" w:cs="Arial"/>
          <w:i/>
          <w:spacing w:val="2"/>
          <w:sz w:val="16"/>
          <w:szCs w:val="16"/>
        </w:rPr>
        <w:t xml:space="preserve"> </w:t>
      </w:r>
      <w:r>
        <w:rPr>
          <w:rFonts w:ascii="Arial" w:eastAsia="Arial" w:hAnsi="Arial" w:cs="Arial"/>
          <w:i/>
          <w:sz w:val="16"/>
          <w:szCs w:val="16"/>
        </w:rPr>
        <w:t>P</w:t>
      </w:r>
      <w:r>
        <w:rPr>
          <w:rFonts w:ascii="Arial" w:eastAsia="Arial" w:hAnsi="Arial" w:cs="Arial"/>
          <w:i/>
          <w:spacing w:val="-1"/>
          <w:sz w:val="16"/>
          <w:szCs w:val="16"/>
        </w:rPr>
        <w:t>rogra</w:t>
      </w:r>
      <w:r>
        <w:rPr>
          <w:rFonts w:ascii="Arial" w:eastAsia="Arial" w:hAnsi="Arial" w:cs="Arial"/>
          <w:i/>
          <w:spacing w:val="-2"/>
          <w:sz w:val="16"/>
          <w:szCs w:val="16"/>
        </w:rPr>
        <w:t>m</w:t>
      </w:r>
      <w:r>
        <w:rPr>
          <w:rFonts w:ascii="Arial" w:eastAsia="Arial" w:hAnsi="Arial" w:cs="Arial"/>
          <w:i/>
          <w:sz w:val="16"/>
          <w:szCs w:val="16"/>
        </w:rPr>
        <w:t>:</w:t>
      </w:r>
      <w:r>
        <w:rPr>
          <w:rFonts w:ascii="Arial" w:eastAsia="Arial" w:hAnsi="Arial" w:cs="Arial"/>
          <w:i/>
          <w:spacing w:val="1"/>
          <w:sz w:val="16"/>
          <w:szCs w:val="16"/>
        </w:rPr>
        <w:t xml:space="preserve"> </w:t>
      </w:r>
      <w:hyperlink r:id="rId67">
        <w:r>
          <w:rPr>
            <w:rFonts w:ascii="Arial" w:eastAsia="Arial" w:hAnsi="Arial" w:cs="Arial"/>
            <w:i/>
            <w:sz w:val="16"/>
            <w:szCs w:val="16"/>
          </w:rPr>
          <w:t>&lt;</w:t>
        </w:r>
        <w:r>
          <w:rPr>
            <w:rFonts w:ascii="Arial" w:eastAsia="Arial" w:hAnsi="Arial" w:cs="Arial"/>
            <w:i/>
            <w:spacing w:val="-4"/>
            <w:sz w:val="16"/>
            <w:szCs w:val="16"/>
          </w:rPr>
          <w:t>h</w:t>
        </w:r>
      </w:hyperlink>
      <w:r>
        <w:rPr>
          <w:rFonts w:ascii="Arial" w:eastAsia="Arial" w:hAnsi="Arial" w:cs="Arial"/>
          <w:i/>
          <w:sz w:val="16"/>
          <w:szCs w:val="16"/>
        </w:rPr>
        <w:t>t</w:t>
      </w:r>
      <w:hyperlink r:id="rId68">
        <w:r>
          <w:rPr>
            <w:rFonts w:ascii="Arial" w:eastAsia="Arial" w:hAnsi="Arial" w:cs="Arial"/>
            <w:i/>
            <w:sz w:val="16"/>
            <w:szCs w:val="16"/>
          </w:rPr>
          <w:t>t</w:t>
        </w:r>
        <w:r>
          <w:rPr>
            <w:rFonts w:ascii="Arial" w:eastAsia="Arial" w:hAnsi="Arial" w:cs="Arial"/>
            <w:i/>
            <w:spacing w:val="-1"/>
            <w:sz w:val="16"/>
            <w:szCs w:val="16"/>
          </w:rPr>
          <w:t>p</w:t>
        </w:r>
        <w:r>
          <w:rPr>
            <w:rFonts w:ascii="Arial" w:eastAsia="Arial" w:hAnsi="Arial" w:cs="Arial"/>
            <w:i/>
            <w:spacing w:val="-2"/>
            <w:sz w:val="16"/>
            <w:szCs w:val="16"/>
          </w:rPr>
          <w:t>:</w:t>
        </w:r>
        <w:r>
          <w:rPr>
            <w:rFonts w:ascii="Arial" w:eastAsia="Arial" w:hAnsi="Arial" w:cs="Arial"/>
            <w:i/>
            <w:sz w:val="16"/>
            <w:szCs w:val="16"/>
          </w:rPr>
          <w:t>/</w:t>
        </w:r>
        <w:r>
          <w:rPr>
            <w:rFonts w:ascii="Arial" w:eastAsia="Arial" w:hAnsi="Arial" w:cs="Arial"/>
            <w:i/>
            <w:spacing w:val="-2"/>
            <w:sz w:val="16"/>
            <w:szCs w:val="16"/>
          </w:rPr>
          <w:t>/</w:t>
        </w:r>
        <w:r>
          <w:rPr>
            <w:rFonts w:ascii="Arial" w:eastAsia="Arial" w:hAnsi="Arial" w:cs="Arial"/>
            <w:i/>
            <w:sz w:val="16"/>
            <w:szCs w:val="16"/>
          </w:rPr>
          <w:t>la</w:t>
        </w:r>
        <w:r>
          <w:rPr>
            <w:rFonts w:ascii="Arial" w:eastAsia="Arial" w:hAnsi="Arial" w:cs="Arial"/>
            <w:i/>
            <w:spacing w:val="-1"/>
            <w:sz w:val="16"/>
            <w:szCs w:val="16"/>
          </w:rPr>
          <w:t>nd</w:t>
        </w:r>
        <w:r>
          <w:rPr>
            <w:rFonts w:ascii="Arial" w:eastAsia="Arial" w:hAnsi="Arial" w:cs="Arial"/>
            <w:i/>
            <w:sz w:val="16"/>
            <w:szCs w:val="16"/>
          </w:rPr>
          <w:t>sli</w:t>
        </w:r>
        <w:r>
          <w:rPr>
            <w:rFonts w:ascii="Arial" w:eastAsia="Arial" w:hAnsi="Arial" w:cs="Arial"/>
            <w:i/>
            <w:spacing w:val="-1"/>
            <w:sz w:val="16"/>
            <w:szCs w:val="16"/>
          </w:rPr>
          <w:t>d</w:t>
        </w:r>
        <w:r>
          <w:rPr>
            <w:rFonts w:ascii="Arial" w:eastAsia="Arial" w:hAnsi="Arial" w:cs="Arial"/>
            <w:i/>
            <w:spacing w:val="-4"/>
            <w:sz w:val="16"/>
            <w:szCs w:val="16"/>
          </w:rPr>
          <w:t>e</w:t>
        </w:r>
        <w:r>
          <w:rPr>
            <w:rFonts w:ascii="Arial" w:eastAsia="Arial" w:hAnsi="Arial" w:cs="Arial"/>
            <w:i/>
            <w:sz w:val="16"/>
            <w:szCs w:val="16"/>
          </w:rPr>
          <w:t>s.</w:t>
        </w:r>
        <w:r>
          <w:rPr>
            <w:rFonts w:ascii="Arial" w:eastAsia="Arial" w:hAnsi="Arial" w:cs="Arial"/>
            <w:i/>
            <w:spacing w:val="-4"/>
            <w:sz w:val="16"/>
            <w:szCs w:val="16"/>
          </w:rPr>
          <w:t>u</w:t>
        </w:r>
        <w:r>
          <w:rPr>
            <w:rFonts w:ascii="Arial" w:eastAsia="Arial" w:hAnsi="Arial" w:cs="Arial"/>
            <w:i/>
            <w:sz w:val="16"/>
            <w:szCs w:val="16"/>
          </w:rPr>
          <w:t>s</w:t>
        </w:r>
        <w:r>
          <w:rPr>
            <w:rFonts w:ascii="Arial" w:eastAsia="Arial" w:hAnsi="Arial" w:cs="Arial"/>
            <w:i/>
            <w:spacing w:val="-1"/>
            <w:sz w:val="16"/>
            <w:szCs w:val="16"/>
          </w:rPr>
          <w:t>g</w:t>
        </w:r>
        <w:r>
          <w:rPr>
            <w:rFonts w:ascii="Arial" w:eastAsia="Arial" w:hAnsi="Arial" w:cs="Arial"/>
            <w:i/>
            <w:spacing w:val="-2"/>
            <w:sz w:val="16"/>
            <w:szCs w:val="16"/>
          </w:rPr>
          <w:t>s</w:t>
        </w:r>
        <w:r>
          <w:rPr>
            <w:rFonts w:ascii="Arial" w:eastAsia="Arial" w:hAnsi="Arial" w:cs="Arial"/>
            <w:i/>
            <w:sz w:val="16"/>
            <w:szCs w:val="16"/>
          </w:rPr>
          <w:t>.</w:t>
        </w:r>
        <w:r>
          <w:rPr>
            <w:rFonts w:ascii="Arial" w:eastAsia="Arial" w:hAnsi="Arial" w:cs="Arial"/>
            <w:i/>
            <w:spacing w:val="-1"/>
            <w:sz w:val="16"/>
            <w:szCs w:val="16"/>
          </w:rPr>
          <w:t>go</w:t>
        </w:r>
        <w:r>
          <w:rPr>
            <w:rFonts w:ascii="Arial" w:eastAsia="Arial" w:hAnsi="Arial" w:cs="Arial"/>
            <w:i/>
            <w:spacing w:val="-2"/>
            <w:sz w:val="16"/>
            <w:szCs w:val="16"/>
          </w:rPr>
          <w:t>v</w:t>
        </w:r>
        <w:r>
          <w:rPr>
            <w:rFonts w:ascii="Arial" w:eastAsia="Arial" w:hAnsi="Arial" w:cs="Arial"/>
            <w:i/>
            <w:sz w:val="16"/>
            <w:szCs w:val="16"/>
          </w:rPr>
          <w:t>/le</w:t>
        </w:r>
        <w:r>
          <w:rPr>
            <w:rFonts w:ascii="Arial" w:eastAsia="Arial" w:hAnsi="Arial" w:cs="Arial"/>
            <w:i/>
            <w:spacing w:val="-1"/>
            <w:sz w:val="16"/>
            <w:szCs w:val="16"/>
          </w:rPr>
          <w:t>arn</w:t>
        </w:r>
        <w:r>
          <w:rPr>
            <w:rFonts w:ascii="Arial" w:eastAsia="Arial" w:hAnsi="Arial" w:cs="Arial"/>
            <w:i/>
            <w:sz w:val="16"/>
            <w:szCs w:val="16"/>
          </w:rPr>
          <w:t>in</w:t>
        </w:r>
        <w:r>
          <w:rPr>
            <w:rFonts w:ascii="Arial" w:eastAsia="Arial" w:hAnsi="Arial" w:cs="Arial"/>
            <w:i/>
            <w:spacing w:val="-1"/>
            <w:sz w:val="16"/>
            <w:szCs w:val="16"/>
          </w:rPr>
          <w:t>g</w:t>
        </w:r>
        <w:r>
          <w:rPr>
            <w:rFonts w:ascii="Arial" w:eastAsia="Arial" w:hAnsi="Arial" w:cs="Arial"/>
            <w:i/>
            <w:sz w:val="16"/>
            <w:szCs w:val="16"/>
          </w:rPr>
          <w:t>/i</w:t>
        </w:r>
        <w:r>
          <w:rPr>
            <w:rFonts w:ascii="Arial" w:eastAsia="Arial" w:hAnsi="Arial" w:cs="Arial"/>
            <w:i/>
            <w:spacing w:val="-2"/>
            <w:sz w:val="16"/>
            <w:szCs w:val="16"/>
          </w:rPr>
          <w:t>m</w:t>
        </w:r>
        <w:r>
          <w:rPr>
            <w:rFonts w:ascii="Arial" w:eastAsia="Arial" w:hAnsi="Arial" w:cs="Arial"/>
            <w:i/>
            <w:spacing w:val="-1"/>
            <w:sz w:val="16"/>
            <w:szCs w:val="16"/>
          </w:rPr>
          <w:t>age</w:t>
        </w:r>
        <w:r>
          <w:rPr>
            <w:rFonts w:ascii="Arial" w:eastAsia="Arial" w:hAnsi="Arial" w:cs="Arial"/>
            <w:i/>
            <w:spacing w:val="-2"/>
            <w:sz w:val="16"/>
            <w:szCs w:val="16"/>
          </w:rPr>
          <w:t>s</w:t>
        </w:r>
        <w:r>
          <w:rPr>
            <w:rFonts w:ascii="Arial" w:eastAsia="Arial" w:hAnsi="Arial" w:cs="Arial"/>
            <w:i/>
            <w:sz w:val="16"/>
            <w:szCs w:val="16"/>
          </w:rPr>
          <w:t>/f</w:t>
        </w:r>
        <w:r>
          <w:rPr>
            <w:rFonts w:ascii="Arial" w:eastAsia="Arial" w:hAnsi="Arial" w:cs="Arial"/>
            <w:i/>
            <w:spacing w:val="-1"/>
            <w:sz w:val="16"/>
            <w:szCs w:val="16"/>
          </w:rPr>
          <w:t>ore</w:t>
        </w:r>
        <w:r>
          <w:rPr>
            <w:rFonts w:ascii="Arial" w:eastAsia="Arial" w:hAnsi="Arial" w:cs="Arial"/>
            <w:i/>
            <w:sz w:val="16"/>
            <w:szCs w:val="16"/>
          </w:rPr>
          <w:t>ig</w:t>
        </w:r>
        <w:r>
          <w:rPr>
            <w:rFonts w:ascii="Arial" w:eastAsia="Arial" w:hAnsi="Arial" w:cs="Arial"/>
            <w:i/>
            <w:spacing w:val="-1"/>
            <w:sz w:val="16"/>
            <w:szCs w:val="16"/>
          </w:rPr>
          <w:t>n</w:t>
        </w:r>
        <w:r>
          <w:rPr>
            <w:rFonts w:ascii="Arial" w:eastAsia="Arial" w:hAnsi="Arial" w:cs="Arial"/>
            <w:i/>
            <w:spacing w:val="-2"/>
            <w:sz w:val="16"/>
            <w:szCs w:val="16"/>
          </w:rPr>
          <w:t>/</w:t>
        </w:r>
        <w:r>
          <w:rPr>
            <w:rFonts w:ascii="Arial" w:eastAsia="Arial" w:hAnsi="Arial" w:cs="Arial"/>
            <w:i/>
            <w:sz w:val="16"/>
            <w:szCs w:val="16"/>
          </w:rPr>
          <w:t>E</w:t>
        </w:r>
        <w:r>
          <w:rPr>
            <w:rFonts w:ascii="Arial" w:eastAsia="Arial" w:hAnsi="Arial" w:cs="Arial"/>
            <w:i/>
            <w:spacing w:val="-3"/>
            <w:sz w:val="16"/>
            <w:szCs w:val="16"/>
          </w:rPr>
          <w:t>l</w:t>
        </w:r>
        <w:r>
          <w:rPr>
            <w:rFonts w:ascii="Arial" w:eastAsia="Arial" w:hAnsi="Arial" w:cs="Arial"/>
            <w:i/>
            <w:sz w:val="16"/>
            <w:szCs w:val="16"/>
          </w:rPr>
          <w:t>S</w:t>
        </w:r>
        <w:r>
          <w:rPr>
            <w:rFonts w:ascii="Arial" w:eastAsia="Arial" w:hAnsi="Arial" w:cs="Arial"/>
            <w:i/>
            <w:spacing w:val="-1"/>
            <w:sz w:val="16"/>
            <w:szCs w:val="16"/>
          </w:rPr>
          <w:t>a</w:t>
        </w:r>
        <w:r>
          <w:rPr>
            <w:rFonts w:ascii="Arial" w:eastAsia="Arial" w:hAnsi="Arial" w:cs="Arial"/>
            <w:i/>
            <w:sz w:val="16"/>
            <w:szCs w:val="16"/>
          </w:rPr>
          <w:t>l</w:t>
        </w:r>
        <w:r>
          <w:rPr>
            <w:rFonts w:ascii="Arial" w:eastAsia="Arial" w:hAnsi="Arial" w:cs="Arial"/>
            <w:i/>
            <w:spacing w:val="1"/>
            <w:sz w:val="16"/>
            <w:szCs w:val="16"/>
          </w:rPr>
          <w:t>v</w:t>
        </w:r>
        <w:r>
          <w:rPr>
            <w:rFonts w:ascii="Arial" w:eastAsia="Arial" w:hAnsi="Arial" w:cs="Arial"/>
            <w:i/>
            <w:spacing w:val="-1"/>
            <w:sz w:val="16"/>
            <w:szCs w:val="16"/>
          </w:rPr>
          <w:t>ado</w:t>
        </w:r>
        <w:r>
          <w:rPr>
            <w:rFonts w:ascii="Arial" w:eastAsia="Arial" w:hAnsi="Arial" w:cs="Arial"/>
            <w:i/>
            <w:spacing w:val="-4"/>
            <w:sz w:val="16"/>
            <w:szCs w:val="16"/>
          </w:rPr>
          <w:t>r</w:t>
        </w:r>
        <w:r>
          <w:rPr>
            <w:rFonts w:ascii="Arial" w:eastAsia="Arial" w:hAnsi="Arial" w:cs="Arial"/>
            <w:i/>
            <w:sz w:val="16"/>
            <w:szCs w:val="16"/>
          </w:rPr>
          <w:t>sli</w:t>
        </w:r>
        <w:r>
          <w:rPr>
            <w:rFonts w:ascii="Arial" w:eastAsia="Arial" w:hAnsi="Arial" w:cs="Arial"/>
            <w:i/>
            <w:spacing w:val="-1"/>
            <w:sz w:val="16"/>
            <w:szCs w:val="16"/>
          </w:rPr>
          <w:t>de</w:t>
        </w:r>
        <w:r>
          <w:rPr>
            <w:rFonts w:ascii="Arial" w:eastAsia="Arial" w:hAnsi="Arial" w:cs="Arial"/>
            <w:i/>
            <w:sz w:val="16"/>
            <w:szCs w:val="16"/>
          </w:rPr>
          <w:t>.jp</w:t>
        </w:r>
        <w:r>
          <w:rPr>
            <w:rFonts w:ascii="Arial" w:eastAsia="Arial" w:hAnsi="Arial" w:cs="Arial"/>
            <w:i/>
            <w:spacing w:val="-1"/>
            <w:sz w:val="16"/>
            <w:szCs w:val="16"/>
          </w:rPr>
          <w:t>g</w:t>
        </w:r>
      </w:hyperlink>
      <w:r>
        <w:rPr>
          <w:rFonts w:ascii="Arial" w:eastAsia="Arial" w:hAnsi="Arial" w:cs="Arial"/>
          <w:i/>
          <w:spacing w:val="-3"/>
          <w:sz w:val="16"/>
          <w:szCs w:val="16"/>
        </w:rPr>
        <w:t>&gt;</w:t>
      </w:r>
      <w:r>
        <w:rPr>
          <w:rFonts w:ascii="Arial" w:eastAsia="Arial" w:hAnsi="Arial" w:cs="Arial"/>
          <w:i/>
          <w:sz w:val="16"/>
          <w:szCs w:val="16"/>
        </w:rPr>
        <w:t>,</w:t>
      </w:r>
      <w:r>
        <w:rPr>
          <w:rFonts w:ascii="Arial" w:eastAsia="Arial" w:hAnsi="Arial" w:cs="Arial"/>
          <w:i/>
          <w:spacing w:val="9"/>
          <w:sz w:val="16"/>
          <w:szCs w:val="16"/>
        </w:rPr>
        <w:t xml:space="preserve"> </w:t>
      </w:r>
      <w:r>
        <w:rPr>
          <w:rFonts w:ascii="Arial" w:eastAsia="Arial" w:hAnsi="Arial" w:cs="Arial"/>
          <w:i/>
          <w:spacing w:val="-1"/>
          <w:sz w:val="16"/>
          <w:szCs w:val="16"/>
        </w:rPr>
        <w:t xml:space="preserve">b) </w:t>
      </w:r>
      <w:r>
        <w:rPr>
          <w:rFonts w:ascii="Arial" w:eastAsia="Arial" w:hAnsi="Arial" w:cs="Arial"/>
          <w:i/>
          <w:spacing w:val="1"/>
          <w:sz w:val="16"/>
          <w:szCs w:val="16"/>
        </w:rPr>
        <w:t>W</w:t>
      </w:r>
      <w:r>
        <w:rPr>
          <w:rFonts w:ascii="Arial" w:eastAsia="Arial" w:hAnsi="Arial" w:cs="Arial"/>
          <w:i/>
          <w:spacing w:val="-3"/>
          <w:sz w:val="16"/>
          <w:szCs w:val="16"/>
        </w:rPr>
        <w:t>i</w:t>
      </w:r>
      <w:r>
        <w:rPr>
          <w:rFonts w:ascii="Arial" w:eastAsia="Arial" w:hAnsi="Arial" w:cs="Arial"/>
          <w:i/>
          <w:sz w:val="16"/>
          <w:szCs w:val="16"/>
        </w:rPr>
        <w:t>ki</w:t>
      </w:r>
      <w:r>
        <w:rPr>
          <w:rFonts w:ascii="Arial" w:eastAsia="Arial" w:hAnsi="Arial" w:cs="Arial"/>
          <w:i/>
          <w:spacing w:val="-2"/>
          <w:sz w:val="16"/>
          <w:szCs w:val="16"/>
        </w:rPr>
        <w:t>m</w:t>
      </w:r>
      <w:r>
        <w:rPr>
          <w:rFonts w:ascii="Arial" w:eastAsia="Arial" w:hAnsi="Arial" w:cs="Arial"/>
          <w:i/>
          <w:spacing w:val="-1"/>
          <w:sz w:val="16"/>
          <w:szCs w:val="16"/>
        </w:rPr>
        <w:t>ed</w:t>
      </w:r>
      <w:r>
        <w:rPr>
          <w:rFonts w:ascii="Arial" w:eastAsia="Arial" w:hAnsi="Arial" w:cs="Arial"/>
          <w:i/>
          <w:sz w:val="16"/>
          <w:szCs w:val="16"/>
        </w:rPr>
        <w:t xml:space="preserve">ia </w:t>
      </w:r>
      <w:r>
        <w:rPr>
          <w:rFonts w:ascii="Arial" w:eastAsia="Arial" w:hAnsi="Arial" w:cs="Arial"/>
          <w:i/>
          <w:spacing w:val="-1"/>
          <w:sz w:val="16"/>
          <w:szCs w:val="16"/>
        </w:rPr>
        <w:t>Co</w:t>
      </w:r>
      <w:r>
        <w:rPr>
          <w:rFonts w:ascii="Arial" w:eastAsia="Arial" w:hAnsi="Arial" w:cs="Arial"/>
          <w:i/>
          <w:spacing w:val="-2"/>
          <w:sz w:val="16"/>
          <w:szCs w:val="16"/>
        </w:rPr>
        <w:t>mm</w:t>
      </w:r>
      <w:r>
        <w:rPr>
          <w:rFonts w:ascii="Arial" w:eastAsia="Arial" w:hAnsi="Arial" w:cs="Arial"/>
          <w:i/>
          <w:spacing w:val="-1"/>
          <w:sz w:val="16"/>
          <w:szCs w:val="16"/>
        </w:rPr>
        <w:t>on</w:t>
      </w:r>
      <w:r>
        <w:rPr>
          <w:rFonts w:ascii="Arial" w:eastAsia="Arial" w:hAnsi="Arial" w:cs="Arial"/>
          <w:i/>
          <w:sz w:val="16"/>
          <w:szCs w:val="16"/>
        </w:rPr>
        <w:t>s,</w:t>
      </w:r>
      <w:r>
        <w:rPr>
          <w:rFonts w:ascii="Arial" w:eastAsia="Arial" w:hAnsi="Arial" w:cs="Arial"/>
          <w:i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i/>
          <w:spacing w:val="-1"/>
          <w:sz w:val="16"/>
          <w:szCs w:val="16"/>
        </w:rPr>
        <w:t>pho</w:t>
      </w:r>
      <w:r>
        <w:rPr>
          <w:rFonts w:ascii="Arial" w:eastAsia="Arial" w:hAnsi="Arial" w:cs="Arial"/>
          <w:i/>
          <w:sz w:val="16"/>
          <w:szCs w:val="16"/>
        </w:rPr>
        <w:t>t</w:t>
      </w:r>
      <w:r>
        <w:rPr>
          <w:rFonts w:ascii="Arial" w:eastAsia="Arial" w:hAnsi="Arial" w:cs="Arial"/>
          <w:i/>
          <w:spacing w:val="-1"/>
          <w:sz w:val="16"/>
          <w:szCs w:val="16"/>
        </w:rPr>
        <w:t>ograp</w:t>
      </w:r>
      <w:r>
        <w:rPr>
          <w:rFonts w:ascii="Arial" w:eastAsia="Arial" w:hAnsi="Arial" w:cs="Arial"/>
          <w:i/>
          <w:sz w:val="16"/>
          <w:szCs w:val="16"/>
        </w:rPr>
        <w:t>h</w:t>
      </w:r>
      <w:r>
        <w:rPr>
          <w:rFonts w:ascii="Arial" w:eastAsia="Arial" w:hAnsi="Arial" w:cs="Arial"/>
          <w:i/>
          <w:spacing w:val="-2"/>
          <w:sz w:val="16"/>
          <w:szCs w:val="16"/>
        </w:rPr>
        <w:t xml:space="preserve"> </w:t>
      </w:r>
      <w:r>
        <w:rPr>
          <w:rFonts w:ascii="Arial" w:eastAsia="Arial" w:hAnsi="Arial" w:cs="Arial"/>
          <w:i/>
          <w:spacing w:val="-1"/>
          <w:sz w:val="16"/>
          <w:szCs w:val="16"/>
        </w:rPr>
        <w:t>b</w:t>
      </w:r>
      <w:r>
        <w:rPr>
          <w:rFonts w:ascii="Arial" w:eastAsia="Arial" w:hAnsi="Arial" w:cs="Arial"/>
          <w:i/>
          <w:sz w:val="16"/>
          <w:szCs w:val="16"/>
        </w:rPr>
        <w:t>y</w:t>
      </w:r>
      <w:r>
        <w:rPr>
          <w:rFonts w:ascii="Arial" w:eastAsia="Arial" w:hAnsi="Arial" w:cs="Arial"/>
          <w:i/>
          <w:spacing w:val="2"/>
          <w:sz w:val="16"/>
          <w:szCs w:val="16"/>
        </w:rPr>
        <w:t xml:space="preserve"> </w:t>
      </w:r>
      <w:r>
        <w:rPr>
          <w:rFonts w:ascii="Arial" w:eastAsia="Arial" w:hAnsi="Arial" w:cs="Arial"/>
          <w:i/>
          <w:sz w:val="16"/>
          <w:szCs w:val="16"/>
        </w:rPr>
        <w:t>Tu</w:t>
      </w:r>
      <w:r>
        <w:rPr>
          <w:rFonts w:ascii="Arial" w:eastAsia="Arial" w:hAnsi="Arial" w:cs="Arial"/>
          <w:i/>
          <w:spacing w:val="-2"/>
          <w:sz w:val="16"/>
          <w:szCs w:val="16"/>
        </w:rPr>
        <w:t>b</w:t>
      </w:r>
      <w:r>
        <w:rPr>
          <w:rFonts w:ascii="Arial" w:eastAsia="Arial" w:hAnsi="Arial" w:cs="Arial"/>
          <w:i/>
          <w:spacing w:val="-1"/>
          <w:sz w:val="16"/>
          <w:szCs w:val="16"/>
        </w:rPr>
        <w:t>b</w:t>
      </w:r>
      <w:r>
        <w:rPr>
          <w:rFonts w:ascii="Arial" w:eastAsia="Arial" w:hAnsi="Arial" w:cs="Arial"/>
          <w:i/>
          <w:sz w:val="16"/>
          <w:szCs w:val="16"/>
        </w:rPr>
        <w:t>i</w:t>
      </w:r>
      <w:r>
        <w:rPr>
          <w:rFonts w:ascii="Arial" w:eastAsia="Arial" w:hAnsi="Arial" w:cs="Arial"/>
          <w:i/>
          <w:spacing w:val="-2"/>
          <w:sz w:val="16"/>
          <w:szCs w:val="16"/>
        </w:rPr>
        <w:t xml:space="preserve"> </w:t>
      </w:r>
      <w:r>
        <w:rPr>
          <w:rFonts w:ascii="Arial" w:eastAsia="Arial" w:hAnsi="Arial" w:cs="Arial"/>
          <w:i/>
          <w:spacing w:val="-1"/>
          <w:sz w:val="16"/>
          <w:szCs w:val="16"/>
        </w:rPr>
        <w:t>2005</w:t>
      </w:r>
      <w:r>
        <w:rPr>
          <w:rFonts w:ascii="Arial" w:eastAsia="Arial" w:hAnsi="Arial" w:cs="Arial"/>
          <w:i/>
          <w:sz w:val="16"/>
          <w:szCs w:val="16"/>
        </w:rPr>
        <w:t>,</w:t>
      </w:r>
      <w:r>
        <w:rPr>
          <w:rFonts w:ascii="Arial" w:eastAsia="Arial" w:hAnsi="Arial" w:cs="Arial"/>
          <w:i/>
          <w:spacing w:val="-1"/>
          <w:sz w:val="16"/>
          <w:szCs w:val="16"/>
        </w:rPr>
        <w:t xml:space="preserve"> </w:t>
      </w:r>
      <w:r>
        <w:rPr>
          <w:rFonts w:ascii="Arial" w:eastAsia="Arial" w:hAnsi="Arial" w:cs="Arial"/>
          <w:i/>
          <w:sz w:val="16"/>
          <w:szCs w:val="16"/>
        </w:rPr>
        <w:t>c)</w:t>
      </w:r>
      <w:r>
        <w:rPr>
          <w:rFonts w:ascii="Arial" w:eastAsia="Arial" w:hAnsi="Arial" w:cs="Arial"/>
          <w:i/>
          <w:spacing w:val="-3"/>
          <w:sz w:val="16"/>
          <w:szCs w:val="16"/>
        </w:rPr>
        <w:t xml:space="preserve"> </w:t>
      </w:r>
      <w:r>
        <w:rPr>
          <w:rFonts w:ascii="Arial" w:eastAsia="Arial" w:hAnsi="Arial" w:cs="Arial"/>
          <w:i/>
          <w:sz w:val="16"/>
          <w:szCs w:val="16"/>
        </w:rPr>
        <w:t>A</w:t>
      </w:r>
      <w:r>
        <w:rPr>
          <w:rFonts w:ascii="Arial" w:eastAsia="Arial" w:hAnsi="Arial" w:cs="Arial"/>
          <w:i/>
          <w:spacing w:val="-1"/>
          <w:sz w:val="16"/>
          <w:szCs w:val="16"/>
        </w:rPr>
        <w:t>u</w:t>
      </w:r>
      <w:r>
        <w:rPr>
          <w:rFonts w:ascii="Arial" w:eastAsia="Arial" w:hAnsi="Arial" w:cs="Arial"/>
          <w:i/>
          <w:spacing w:val="-2"/>
          <w:sz w:val="16"/>
          <w:szCs w:val="16"/>
        </w:rPr>
        <w:t>s</w:t>
      </w:r>
      <w:r>
        <w:rPr>
          <w:rFonts w:ascii="Arial" w:eastAsia="Arial" w:hAnsi="Arial" w:cs="Arial"/>
          <w:i/>
          <w:sz w:val="16"/>
          <w:szCs w:val="16"/>
        </w:rPr>
        <w:t>Aid</w:t>
      </w:r>
      <w:r>
        <w:rPr>
          <w:rFonts w:ascii="Arial" w:eastAsia="Arial" w:hAnsi="Arial" w:cs="Arial"/>
          <w:i/>
          <w:spacing w:val="-2"/>
          <w:sz w:val="16"/>
          <w:szCs w:val="16"/>
        </w:rPr>
        <w:t xml:space="preserve"> </w:t>
      </w:r>
      <w:r>
        <w:rPr>
          <w:rFonts w:ascii="Arial" w:eastAsia="Arial" w:hAnsi="Arial" w:cs="Arial"/>
          <w:i/>
          <w:sz w:val="16"/>
          <w:szCs w:val="16"/>
        </w:rPr>
        <w:t>P</w:t>
      </w:r>
      <w:r>
        <w:rPr>
          <w:rFonts w:ascii="Arial" w:eastAsia="Arial" w:hAnsi="Arial" w:cs="Arial"/>
          <w:i/>
          <w:spacing w:val="-1"/>
          <w:sz w:val="16"/>
          <w:szCs w:val="16"/>
        </w:rPr>
        <w:t>ho</w:t>
      </w:r>
      <w:r>
        <w:rPr>
          <w:rFonts w:ascii="Arial" w:eastAsia="Arial" w:hAnsi="Arial" w:cs="Arial"/>
          <w:i/>
          <w:sz w:val="16"/>
          <w:szCs w:val="16"/>
        </w:rPr>
        <w:t>t</w:t>
      </w:r>
      <w:r>
        <w:rPr>
          <w:rFonts w:ascii="Arial" w:eastAsia="Arial" w:hAnsi="Arial" w:cs="Arial"/>
          <w:i/>
          <w:spacing w:val="-4"/>
          <w:sz w:val="16"/>
          <w:szCs w:val="16"/>
        </w:rPr>
        <w:t>o</w:t>
      </w:r>
      <w:r>
        <w:rPr>
          <w:rFonts w:ascii="Arial" w:eastAsia="Arial" w:hAnsi="Arial" w:cs="Arial"/>
          <w:i/>
          <w:sz w:val="16"/>
          <w:szCs w:val="16"/>
        </w:rPr>
        <w:t>li</w:t>
      </w:r>
      <w:r>
        <w:rPr>
          <w:rFonts w:ascii="Arial" w:eastAsia="Arial" w:hAnsi="Arial" w:cs="Arial"/>
          <w:i/>
          <w:spacing w:val="-4"/>
          <w:sz w:val="16"/>
          <w:szCs w:val="16"/>
        </w:rPr>
        <w:t>b</w:t>
      </w:r>
      <w:r>
        <w:rPr>
          <w:rFonts w:ascii="Arial" w:eastAsia="Arial" w:hAnsi="Arial" w:cs="Arial"/>
          <w:i/>
          <w:spacing w:val="-1"/>
          <w:sz w:val="16"/>
          <w:szCs w:val="16"/>
        </w:rPr>
        <w:t>rar</w:t>
      </w:r>
      <w:r>
        <w:rPr>
          <w:rFonts w:ascii="Arial" w:eastAsia="Arial" w:hAnsi="Arial" w:cs="Arial"/>
          <w:i/>
          <w:sz w:val="16"/>
          <w:szCs w:val="16"/>
        </w:rPr>
        <w:t>y,</w:t>
      </w:r>
      <w:r>
        <w:rPr>
          <w:rFonts w:ascii="Arial" w:eastAsia="Arial" w:hAnsi="Arial" w:cs="Arial"/>
          <w:i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i/>
          <w:spacing w:val="-1"/>
          <w:sz w:val="16"/>
          <w:szCs w:val="16"/>
        </w:rPr>
        <w:t>pho</w:t>
      </w:r>
      <w:r>
        <w:rPr>
          <w:rFonts w:ascii="Arial" w:eastAsia="Arial" w:hAnsi="Arial" w:cs="Arial"/>
          <w:i/>
          <w:sz w:val="16"/>
          <w:szCs w:val="16"/>
        </w:rPr>
        <w:t>t</w:t>
      </w:r>
      <w:r>
        <w:rPr>
          <w:rFonts w:ascii="Arial" w:eastAsia="Arial" w:hAnsi="Arial" w:cs="Arial"/>
          <w:i/>
          <w:spacing w:val="-1"/>
          <w:sz w:val="16"/>
          <w:szCs w:val="16"/>
        </w:rPr>
        <w:t>ograp</w:t>
      </w:r>
      <w:r>
        <w:rPr>
          <w:rFonts w:ascii="Arial" w:eastAsia="Arial" w:hAnsi="Arial" w:cs="Arial"/>
          <w:i/>
          <w:sz w:val="16"/>
          <w:szCs w:val="16"/>
        </w:rPr>
        <w:t xml:space="preserve">h </w:t>
      </w:r>
      <w:r>
        <w:rPr>
          <w:rFonts w:ascii="Arial" w:eastAsia="Arial" w:hAnsi="Arial" w:cs="Arial"/>
          <w:i/>
          <w:spacing w:val="-4"/>
          <w:sz w:val="16"/>
          <w:szCs w:val="16"/>
        </w:rPr>
        <w:t>b</w:t>
      </w:r>
      <w:r>
        <w:rPr>
          <w:rFonts w:ascii="Arial" w:eastAsia="Arial" w:hAnsi="Arial" w:cs="Arial"/>
          <w:i/>
          <w:sz w:val="16"/>
          <w:szCs w:val="16"/>
        </w:rPr>
        <w:t>y</w:t>
      </w:r>
      <w:r>
        <w:rPr>
          <w:rFonts w:ascii="Arial" w:eastAsia="Arial" w:hAnsi="Arial" w:cs="Arial"/>
          <w:i/>
          <w:spacing w:val="2"/>
          <w:sz w:val="16"/>
          <w:szCs w:val="16"/>
        </w:rPr>
        <w:t xml:space="preserve"> </w:t>
      </w:r>
      <w:r>
        <w:rPr>
          <w:rFonts w:ascii="Arial" w:eastAsia="Arial" w:hAnsi="Arial" w:cs="Arial"/>
          <w:i/>
          <w:spacing w:val="5"/>
          <w:sz w:val="16"/>
          <w:szCs w:val="16"/>
        </w:rPr>
        <w:t>L</w:t>
      </w:r>
      <w:r>
        <w:rPr>
          <w:rFonts w:ascii="Arial" w:eastAsia="Arial" w:hAnsi="Arial" w:cs="Arial"/>
          <w:i/>
          <w:spacing w:val="-1"/>
          <w:sz w:val="16"/>
          <w:szCs w:val="16"/>
        </w:rPr>
        <w:t>a</w:t>
      </w:r>
      <w:r>
        <w:rPr>
          <w:rFonts w:ascii="Arial" w:eastAsia="Arial" w:hAnsi="Arial" w:cs="Arial"/>
          <w:i/>
          <w:spacing w:val="-2"/>
          <w:sz w:val="16"/>
          <w:szCs w:val="16"/>
        </w:rPr>
        <w:t>m</w:t>
      </w:r>
      <w:r>
        <w:rPr>
          <w:rFonts w:ascii="Arial" w:eastAsia="Arial" w:hAnsi="Arial" w:cs="Arial"/>
          <w:i/>
          <w:spacing w:val="-1"/>
          <w:sz w:val="16"/>
          <w:szCs w:val="16"/>
        </w:rPr>
        <w:t>bho</w:t>
      </w:r>
      <w:r>
        <w:rPr>
          <w:rFonts w:ascii="Arial" w:eastAsia="Arial" w:hAnsi="Arial" w:cs="Arial"/>
          <w:i/>
          <w:sz w:val="16"/>
          <w:szCs w:val="16"/>
        </w:rPr>
        <w:t>t</w:t>
      </w:r>
      <w:r>
        <w:rPr>
          <w:rFonts w:ascii="Arial" w:eastAsia="Arial" w:hAnsi="Arial" w:cs="Arial"/>
          <w:i/>
          <w:spacing w:val="-2"/>
          <w:sz w:val="16"/>
          <w:szCs w:val="16"/>
        </w:rPr>
        <w:t>/</w:t>
      </w:r>
      <w:r>
        <w:rPr>
          <w:rFonts w:ascii="Arial" w:eastAsia="Arial" w:hAnsi="Arial" w:cs="Arial"/>
          <w:i/>
          <w:sz w:val="16"/>
          <w:szCs w:val="16"/>
        </w:rPr>
        <w:t>S</w:t>
      </w:r>
      <w:r>
        <w:rPr>
          <w:rFonts w:ascii="Arial" w:eastAsia="Arial" w:hAnsi="Arial" w:cs="Arial"/>
          <w:i/>
          <w:spacing w:val="-1"/>
          <w:sz w:val="16"/>
          <w:szCs w:val="16"/>
        </w:rPr>
        <w:t>ur</w:t>
      </w:r>
      <w:r>
        <w:rPr>
          <w:rFonts w:ascii="Arial" w:eastAsia="Arial" w:hAnsi="Arial" w:cs="Arial"/>
          <w:i/>
          <w:spacing w:val="-2"/>
          <w:sz w:val="16"/>
          <w:szCs w:val="16"/>
        </w:rPr>
        <w:t>f</w:t>
      </w:r>
      <w:r>
        <w:rPr>
          <w:rFonts w:ascii="Arial" w:eastAsia="Arial" w:hAnsi="Arial" w:cs="Arial"/>
          <w:i/>
          <w:sz w:val="16"/>
          <w:szCs w:val="16"/>
        </w:rPr>
        <w:t>Aid,</w:t>
      </w:r>
      <w:r>
        <w:rPr>
          <w:rFonts w:ascii="Arial" w:eastAsia="Arial" w:hAnsi="Arial" w:cs="Arial"/>
          <w:i/>
          <w:spacing w:val="-1"/>
          <w:sz w:val="16"/>
          <w:szCs w:val="16"/>
        </w:rPr>
        <w:t xml:space="preserve"> </w:t>
      </w:r>
      <w:r>
        <w:rPr>
          <w:rFonts w:ascii="Arial" w:eastAsia="Arial" w:hAnsi="Arial" w:cs="Arial"/>
          <w:i/>
          <w:sz w:val="16"/>
          <w:szCs w:val="16"/>
        </w:rPr>
        <w:t xml:space="preserve">1 </w:t>
      </w:r>
      <w:r>
        <w:rPr>
          <w:rFonts w:ascii="Arial" w:eastAsia="Arial" w:hAnsi="Arial" w:cs="Arial"/>
          <w:i/>
          <w:spacing w:val="-1"/>
          <w:sz w:val="16"/>
          <w:szCs w:val="16"/>
        </w:rPr>
        <w:t>No</w:t>
      </w:r>
      <w:r>
        <w:rPr>
          <w:rFonts w:ascii="Arial" w:eastAsia="Arial" w:hAnsi="Arial" w:cs="Arial"/>
          <w:i/>
          <w:sz w:val="16"/>
          <w:szCs w:val="16"/>
        </w:rPr>
        <w:t>v</w:t>
      </w:r>
      <w:r>
        <w:rPr>
          <w:rFonts w:ascii="Arial" w:eastAsia="Arial" w:hAnsi="Arial" w:cs="Arial"/>
          <w:i/>
          <w:spacing w:val="-1"/>
          <w:sz w:val="16"/>
          <w:szCs w:val="16"/>
        </w:rPr>
        <w:t>e</w:t>
      </w:r>
      <w:r>
        <w:rPr>
          <w:rFonts w:ascii="Arial" w:eastAsia="Arial" w:hAnsi="Arial" w:cs="Arial"/>
          <w:i/>
          <w:spacing w:val="-2"/>
          <w:sz w:val="16"/>
          <w:szCs w:val="16"/>
        </w:rPr>
        <w:t>m</w:t>
      </w:r>
      <w:r>
        <w:rPr>
          <w:rFonts w:ascii="Arial" w:eastAsia="Arial" w:hAnsi="Arial" w:cs="Arial"/>
          <w:i/>
          <w:spacing w:val="-1"/>
          <w:sz w:val="16"/>
          <w:szCs w:val="16"/>
        </w:rPr>
        <w:t>be</w:t>
      </w:r>
      <w:r>
        <w:rPr>
          <w:rFonts w:ascii="Arial" w:eastAsia="Arial" w:hAnsi="Arial" w:cs="Arial"/>
          <w:i/>
          <w:sz w:val="16"/>
          <w:szCs w:val="16"/>
        </w:rPr>
        <w:t xml:space="preserve">r </w:t>
      </w:r>
      <w:r>
        <w:rPr>
          <w:rFonts w:ascii="Arial" w:eastAsia="Arial" w:hAnsi="Arial" w:cs="Arial"/>
          <w:i/>
          <w:spacing w:val="-1"/>
          <w:sz w:val="16"/>
          <w:szCs w:val="16"/>
        </w:rPr>
        <w:t>2010</w:t>
      </w:r>
      <w:r>
        <w:rPr>
          <w:rFonts w:ascii="Arial" w:eastAsia="Arial" w:hAnsi="Arial" w:cs="Arial"/>
          <w:i/>
          <w:sz w:val="16"/>
          <w:szCs w:val="16"/>
        </w:rPr>
        <w:t>,</w:t>
      </w:r>
    </w:p>
    <w:p w:rsidR="00390CA3" w:rsidRDefault="00BD6A69">
      <w:pPr>
        <w:ind w:left="138" w:right="150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i/>
          <w:spacing w:val="-1"/>
          <w:sz w:val="16"/>
          <w:szCs w:val="16"/>
        </w:rPr>
        <w:t>d</w:t>
      </w:r>
      <w:r>
        <w:rPr>
          <w:rFonts w:ascii="Arial" w:eastAsia="Arial" w:hAnsi="Arial" w:cs="Arial"/>
          <w:i/>
          <w:sz w:val="16"/>
          <w:szCs w:val="16"/>
        </w:rPr>
        <w:t>) AP</w:t>
      </w:r>
      <w:r>
        <w:rPr>
          <w:rFonts w:ascii="Arial" w:eastAsia="Arial" w:hAnsi="Arial" w:cs="Arial"/>
          <w:i/>
          <w:spacing w:val="-1"/>
          <w:sz w:val="16"/>
          <w:szCs w:val="16"/>
        </w:rPr>
        <w:t xml:space="preserve"> </w:t>
      </w:r>
      <w:r>
        <w:rPr>
          <w:rFonts w:ascii="Arial" w:eastAsia="Arial" w:hAnsi="Arial" w:cs="Arial"/>
          <w:i/>
          <w:sz w:val="16"/>
          <w:szCs w:val="16"/>
        </w:rPr>
        <w:t>P</w:t>
      </w:r>
      <w:r>
        <w:rPr>
          <w:rFonts w:ascii="Arial" w:eastAsia="Arial" w:hAnsi="Arial" w:cs="Arial"/>
          <w:i/>
          <w:spacing w:val="-1"/>
          <w:sz w:val="16"/>
          <w:szCs w:val="16"/>
        </w:rPr>
        <w:t>h</w:t>
      </w:r>
      <w:r>
        <w:rPr>
          <w:rFonts w:ascii="Arial" w:eastAsia="Arial" w:hAnsi="Arial" w:cs="Arial"/>
          <w:i/>
          <w:spacing w:val="-4"/>
          <w:sz w:val="16"/>
          <w:szCs w:val="16"/>
        </w:rPr>
        <w:t>o</w:t>
      </w:r>
      <w:r>
        <w:rPr>
          <w:rFonts w:ascii="Arial" w:eastAsia="Arial" w:hAnsi="Arial" w:cs="Arial"/>
          <w:i/>
          <w:sz w:val="16"/>
          <w:szCs w:val="16"/>
        </w:rPr>
        <w:t>t</w:t>
      </w:r>
      <w:r>
        <w:rPr>
          <w:rFonts w:ascii="Arial" w:eastAsia="Arial" w:hAnsi="Arial" w:cs="Arial"/>
          <w:i/>
          <w:spacing w:val="-1"/>
          <w:sz w:val="16"/>
          <w:szCs w:val="16"/>
        </w:rPr>
        <w:t>o</w:t>
      </w:r>
      <w:r>
        <w:rPr>
          <w:rFonts w:ascii="Arial" w:eastAsia="Arial" w:hAnsi="Arial" w:cs="Arial"/>
          <w:i/>
          <w:spacing w:val="-2"/>
          <w:sz w:val="16"/>
          <w:szCs w:val="16"/>
        </w:rPr>
        <w:t>/</w:t>
      </w:r>
      <w:r>
        <w:rPr>
          <w:rFonts w:ascii="Arial" w:eastAsia="Arial" w:hAnsi="Arial" w:cs="Arial"/>
          <w:i/>
          <w:sz w:val="16"/>
          <w:szCs w:val="16"/>
        </w:rPr>
        <w:t>Ky</w:t>
      </w:r>
      <w:r>
        <w:rPr>
          <w:rFonts w:ascii="Arial" w:eastAsia="Arial" w:hAnsi="Arial" w:cs="Arial"/>
          <w:i/>
          <w:spacing w:val="-1"/>
          <w:sz w:val="16"/>
          <w:szCs w:val="16"/>
        </w:rPr>
        <w:t>od</w:t>
      </w:r>
      <w:r>
        <w:rPr>
          <w:rFonts w:ascii="Arial" w:eastAsia="Arial" w:hAnsi="Arial" w:cs="Arial"/>
          <w:i/>
          <w:sz w:val="16"/>
          <w:szCs w:val="16"/>
        </w:rPr>
        <w:t xml:space="preserve">o </w:t>
      </w:r>
      <w:r>
        <w:rPr>
          <w:rFonts w:ascii="Arial" w:eastAsia="Arial" w:hAnsi="Arial" w:cs="Arial"/>
          <w:i/>
          <w:spacing w:val="-1"/>
          <w:sz w:val="16"/>
          <w:szCs w:val="16"/>
        </w:rPr>
        <w:t>N</w:t>
      </w:r>
      <w:r>
        <w:rPr>
          <w:rFonts w:ascii="Arial" w:eastAsia="Arial" w:hAnsi="Arial" w:cs="Arial"/>
          <w:i/>
          <w:spacing w:val="-4"/>
          <w:sz w:val="16"/>
          <w:szCs w:val="16"/>
        </w:rPr>
        <w:t>e</w:t>
      </w:r>
      <w:r>
        <w:rPr>
          <w:rFonts w:ascii="Arial" w:eastAsia="Arial" w:hAnsi="Arial" w:cs="Arial"/>
          <w:i/>
          <w:spacing w:val="-1"/>
          <w:sz w:val="16"/>
          <w:szCs w:val="16"/>
        </w:rPr>
        <w:t>w</w:t>
      </w:r>
      <w:r>
        <w:rPr>
          <w:rFonts w:ascii="Arial" w:eastAsia="Arial" w:hAnsi="Arial" w:cs="Arial"/>
          <w:i/>
          <w:sz w:val="16"/>
          <w:szCs w:val="16"/>
        </w:rPr>
        <w:t>s</w:t>
      </w:r>
    </w:p>
    <w:p w:rsidR="00390CA3" w:rsidRDefault="00390CA3">
      <w:pPr>
        <w:rPr>
          <w:rFonts w:ascii="Arial" w:eastAsia="Arial" w:hAnsi="Arial" w:cs="Arial"/>
          <w:sz w:val="16"/>
          <w:szCs w:val="16"/>
        </w:rPr>
        <w:sectPr w:rsidR="00390CA3">
          <w:footerReference w:type="default" r:id="rId69"/>
          <w:pgSz w:w="11907" w:h="16840"/>
          <w:pgMar w:top="1560" w:right="1280" w:bottom="780" w:left="1280" w:header="0" w:footer="585" w:gutter="0"/>
          <w:cols w:space="720"/>
        </w:sectPr>
      </w:pPr>
    </w:p>
    <w:p w:rsidR="00390CA3" w:rsidRDefault="00390CA3">
      <w:pPr>
        <w:spacing w:before="2" w:line="130" w:lineRule="exact"/>
        <w:rPr>
          <w:sz w:val="13"/>
          <w:szCs w:val="13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pStyle w:val="Heading1"/>
      </w:pPr>
      <w:bookmarkStart w:id="37" w:name="_TOC_250029"/>
      <w:r>
        <w:t>La</w:t>
      </w:r>
      <w:r>
        <w:rPr>
          <w:spacing w:val="1"/>
        </w:rPr>
        <w:t>r</w:t>
      </w:r>
      <w:r>
        <w:rPr>
          <w:spacing w:val="-2"/>
        </w:rPr>
        <w:t>g</w:t>
      </w:r>
      <w:r>
        <w:t xml:space="preserve">e and </w:t>
      </w:r>
      <w:r>
        <w:rPr>
          <w:spacing w:val="-3"/>
        </w:rPr>
        <w:t>d</w:t>
      </w:r>
      <w:r>
        <w:rPr>
          <w:spacing w:val="-2"/>
        </w:rPr>
        <w:t>e</w:t>
      </w:r>
      <w:r>
        <w:t>structi</w:t>
      </w:r>
      <w:r>
        <w:rPr>
          <w:spacing w:val="-2"/>
        </w:rPr>
        <w:t>v</w:t>
      </w:r>
      <w:r>
        <w:t>e ear</w:t>
      </w:r>
      <w:r>
        <w:rPr>
          <w:spacing w:val="-3"/>
        </w:rPr>
        <w:t>t</w:t>
      </w:r>
      <w:r>
        <w:t>hquak</w:t>
      </w:r>
      <w:r>
        <w:rPr>
          <w:spacing w:val="-2"/>
        </w:rPr>
        <w:t>e</w:t>
      </w:r>
      <w:bookmarkEnd w:id="37"/>
      <w:r>
        <w:t>s</w:t>
      </w:r>
    </w:p>
    <w:p w:rsidR="00390CA3" w:rsidRDefault="00390CA3">
      <w:pPr>
        <w:spacing w:before="2" w:line="120" w:lineRule="exact"/>
        <w:rPr>
          <w:sz w:val="12"/>
          <w:szCs w:val="12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pStyle w:val="BodyText"/>
        <w:spacing w:line="292" w:lineRule="auto"/>
        <w:ind w:right="264"/>
      </w:pPr>
      <w:r>
        <w:rPr>
          <w:spacing w:val="-1"/>
        </w:rPr>
        <w:t>E</w:t>
      </w:r>
      <w:r>
        <w:t>art</w:t>
      </w:r>
      <w:r>
        <w:rPr>
          <w:spacing w:val="2"/>
        </w:rPr>
        <w:t>h</w:t>
      </w:r>
      <w:r>
        <w:t>q</w:t>
      </w:r>
      <w:r>
        <w:rPr>
          <w:spacing w:val="-1"/>
        </w:rPr>
        <w:t>u</w:t>
      </w:r>
      <w:r>
        <w:t>a</w:t>
      </w:r>
      <w:r>
        <w:rPr>
          <w:spacing w:val="3"/>
        </w:rPr>
        <w:t>k</w:t>
      </w:r>
      <w:r>
        <w:t>es</w:t>
      </w:r>
      <w:r>
        <w:rPr>
          <w:spacing w:val="-6"/>
        </w:rPr>
        <w:t xml:space="preserve"> </w:t>
      </w:r>
      <w:r>
        <w:t>oc</w:t>
      </w:r>
      <w:r>
        <w:rPr>
          <w:spacing w:val="1"/>
        </w:rPr>
        <w:t>c</w:t>
      </w:r>
      <w:r>
        <w:t>ur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>l</w:t>
      </w:r>
      <w:r>
        <w:t>l</w:t>
      </w:r>
      <w:r>
        <w:rPr>
          <w:spacing w:val="-5"/>
        </w:rPr>
        <w:t xml:space="preserve"> </w:t>
      </w:r>
      <w:r>
        <w:rPr>
          <w:spacing w:val="1"/>
        </w:rPr>
        <w:t>o</w:t>
      </w:r>
      <w:r>
        <w:rPr>
          <w:spacing w:val="-2"/>
        </w:rPr>
        <w:t>v</w:t>
      </w:r>
      <w:r>
        <w:t>er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1"/>
        </w:rPr>
        <w:t>p</w:t>
      </w:r>
      <w:r>
        <w:rPr>
          <w:spacing w:val="-1"/>
        </w:rPr>
        <w:t>l</w:t>
      </w:r>
      <w:r>
        <w:rPr>
          <w:spacing w:val="1"/>
        </w:rPr>
        <w:t>a</w:t>
      </w:r>
      <w:r>
        <w:t>n</w:t>
      </w:r>
      <w:r>
        <w:rPr>
          <w:spacing w:val="-1"/>
        </w:rPr>
        <w:t>e</w:t>
      </w:r>
      <w:r>
        <w:t>t,</w:t>
      </w:r>
      <w:r>
        <w:rPr>
          <w:spacing w:val="-4"/>
        </w:rPr>
        <w:t xml:space="preserve"> </w:t>
      </w:r>
      <w:r>
        <w:t>b</w:t>
      </w:r>
      <w:r>
        <w:rPr>
          <w:spacing w:val="-1"/>
        </w:rPr>
        <w:t>u</w:t>
      </w:r>
      <w:r>
        <w:t>t</w:t>
      </w:r>
      <w:r>
        <w:rPr>
          <w:spacing w:val="-6"/>
        </w:rPr>
        <w:t xml:space="preserve"> </w:t>
      </w:r>
      <w:r>
        <w:t>so</w:t>
      </w:r>
      <w:r>
        <w:rPr>
          <w:spacing w:val="4"/>
        </w:rPr>
        <w:t>m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t>re</w:t>
      </w:r>
      <w:r>
        <w:rPr>
          <w:spacing w:val="-1"/>
        </w:rPr>
        <w:t>a</w:t>
      </w:r>
      <w:r>
        <w:t>s</w:t>
      </w:r>
      <w:r>
        <w:rPr>
          <w:spacing w:val="-3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ore</w:t>
      </w:r>
      <w:r>
        <w:rPr>
          <w:spacing w:val="-6"/>
        </w:rPr>
        <w:t xml:space="preserve"> </w:t>
      </w:r>
      <w:r>
        <w:t>prone</w:t>
      </w:r>
      <w:r>
        <w:rPr>
          <w:spacing w:val="-6"/>
        </w:rPr>
        <w:t xml:space="preserve"> </w:t>
      </w:r>
      <w:r>
        <w:t>t</w:t>
      </w:r>
      <w:r>
        <w:rPr>
          <w:spacing w:val="1"/>
        </w:rPr>
        <w:t>h</w:t>
      </w:r>
      <w:r>
        <w:t>an</w:t>
      </w:r>
      <w:r>
        <w:rPr>
          <w:spacing w:val="-5"/>
        </w:rPr>
        <w:t xml:space="preserve"> </w:t>
      </w:r>
      <w:r>
        <w:t>ot</w:t>
      </w:r>
      <w:r>
        <w:rPr>
          <w:spacing w:val="1"/>
        </w:rPr>
        <w:t>h</w:t>
      </w:r>
      <w:r>
        <w:t>ers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1"/>
        </w:rPr>
        <w:t>l</w:t>
      </w:r>
      <w:r>
        <w:t>arge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rPr>
          <w:spacing w:val="2"/>
        </w:rPr>
        <w:t>t</w:t>
      </w:r>
      <w:r>
        <w:t>u</w:t>
      </w:r>
      <w:r>
        <w:rPr>
          <w:spacing w:val="-1"/>
        </w:rPr>
        <w:t>d</w:t>
      </w:r>
      <w:r>
        <w:t>e</w:t>
      </w:r>
      <w:r>
        <w:rPr>
          <w:w w:val="99"/>
        </w:rPr>
        <w:t xml:space="preserve"> </w:t>
      </w:r>
      <w:r>
        <w:t>e</w:t>
      </w:r>
      <w:r>
        <w:rPr>
          <w:spacing w:val="-2"/>
        </w:rPr>
        <w:t>v</w:t>
      </w:r>
      <w:r>
        <w:rPr>
          <w:spacing w:val="1"/>
        </w:rPr>
        <w:t>e</w:t>
      </w:r>
      <w:r>
        <w:t>nts</w:t>
      </w:r>
      <w:r>
        <w:rPr>
          <w:spacing w:val="-7"/>
        </w:rPr>
        <w:t xml:space="preserve"> </w:t>
      </w:r>
      <w:r>
        <w:t>b</w:t>
      </w:r>
      <w:r>
        <w:rPr>
          <w:spacing w:val="-1"/>
        </w:rPr>
        <w:t>e</w:t>
      </w:r>
      <w:r>
        <w:rPr>
          <w:spacing w:val="1"/>
        </w:rPr>
        <w:t>ca</w:t>
      </w:r>
      <w:r>
        <w:t>use</w:t>
      </w:r>
      <w:r>
        <w:rPr>
          <w:spacing w:val="-7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6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1"/>
        </w:rPr>
        <w:t>e</w:t>
      </w:r>
      <w:r>
        <w:rPr>
          <w:spacing w:val="-1"/>
        </w:rPr>
        <w:t>i</w:t>
      </w:r>
      <w:r>
        <w:t>r</w:t>
      </w:r>
      <w:r>
        <w:rPr>
          <w:spacing w:val="-6"/>
        </w:rPr>
        <w:t xml:space="preserve"> </w:t>
      </w:r>
      <w:r>
        <w:t>pr</w:t>
      </w:r>
      <w:r>
        <w:rPr>
          <w:spacing w:val="2"/>
        </w:rPr>
        <w:t>o</w:t>
      </w:r>
      <w:r>
        <w:rPr>
          <w:spacing w:val="1"/>
        </w:rPr>
        <w:t>x</w:t>
      </w:r>
      <w:r>
        <w:rPr>
          <w:spacing w:val="-1"/>
        </w:rPr>
        <w:t>i</w:t>
      </w:r>
      <w:r>
        <w:rPr>
          <w:spacing w:val="4"/>
        </w:rPr>
        <w:t>m</w:t>
      </w:r>
      <w:r>
        <w:rPr>
          <w:spacing w:val="-1"/>
        </w:rPr>
        <w:t>i</w:t>
      </w:r>
      <w:r>
        <w:rPr>
          <w:spacing w:val="2"/>
        </w:rPr>
        <w:t>t</w:t>
      </w:r>
      <w:r>
        <w:t>y</w:t>
      </w:r>
      <w:r>
        <w:rPr>
          <w:spacing w:val="-13"/>
        </w:rPr>
        <w:t xml:space="preserve"> </w:t>
      </w:r>
      <w:r>
        <w:rPr>
          <w:spacing w:val="1"/>
        </w:rPr>
        <w:t>t</w:t>
      </w:r>
      <w:r>
        <w:t>o</w:t>
      </w:r>
      <w:r>
        <w:rPr>
          <w:spacing w:val="-7"/>
        </w:rPr>
        <w:t xml:space="preserve"> </w:t>
      </w:r>
      <w:r>
        <w:rPr>
          <w:spacing w:val="1"/>
        </w:rPr>
        <w:t>f</w:t>
      </w:r>
      <w:r>
        <w:t>as</w:t>
      </w:r>
      <w:r>
        <w:rPr>
          <w:spacing w:val="3"/>
        </w:rPr>
        <w:t>t</w:t>
      </w:r>
      <w:r>
        <w:rPr>
          <w:spacing w:val="-2"/>
        </w:rPr>
        <w:t>-</w:t>
      </w:r>
      <w:r>
        <w:rPr>
          <w:spacing w:val="4"/>
        </w:rPr>
        <w:t>m</w:t>
      </w:r>
      <w:r>
        <w:t>o</w:t>
      </w:r>
      <w:r>
        <w:rPr>
          <w:spacing w:val="-2"/>
        </w:rPr>
        <w:t>v</w:t>
      </w:r>
      <w:r>
        <w:rPr>
          <w:spacing w:val="-1"/>
        </w:rPr>
        <w:t>i</w:t>
      </w:r>
      <w:r>
        <w:t>ng</w:t>
      </w:r>
      <w:r>
        <w:rPr>
          <w:spacing w:val="-6"/>
        </w:rPr>
        <w:t xml:space="preserve"> </w:t>
      </w:r>
      <w:r>
        <w:rPr>
          <w:spacing w:val="1"/>
        </w:rPr>
        <w:t>p</w:t>
      </w:r>
      <w:r>
        <w:rPr>
          <w:spacing w:val="-1"/>
        </w:rPr>
        <w:t>l</w:t>
      </w:r>
      <w:r>
        <w:t>ate</w:t>
      </w:r>
      <w:r>
        <w:rPr>
          <w:spacing w:val="-4"/>
        </w:rPr>
        <w:t xml:space="preserve"> </w:t>
      </w:r>
      <w:r>
        <w:t>b</w:t>
      </w:r>
      <w:r>
        <w:rPr>
          <w:spacing w:val="-1"/>
        </w:rPr>
        <w:t>o</w:t>
      </w:r>
      <w:r>
        <w:t>u</w:t>
      </w:r>
      <w:r>
        <w:rPr>
          <w:spacing w:val="1"/>
        </w:rPr>
        <w:t>n</w:t>
      </w:r>
      <w:r>
        <w:t>d</w:t>
      </w:r>
      <w:r>
        <w:rPr>
          <w:spacing w:val="-1"/>
        </w:rPr>
        <w:t>a</w:t>
      </w:r>
      <w:r>
        <w:t>r</w:t>
      </w:r>
      <w:r>
        <w:rPr>
          <w:spacing w:val="1"/>
        </w:rPr>
        <w:t>i</w:t>
      </w:r>
      <w:r>
        <w:t>es.</w:t>
      </w:r>
      <w:r>
        <w:rPr>
          <w:spacing w:val="-4"/>
        </w:rPr>
        <w:t xml:space="preserve"> </w:t>
      </w:r>
      <w:r>
        <w:rPr>
          <w:spacing w:val="-1"/>
        </w:rPr>
        <w:t>A</w:t>
      </w:r>
      <w:r>
        <w:t>r</w:t>
      </w:r>
      <w:r>
        <w:rPr>
          <w:spacing w:val="1"/>
        </w:rPr>
        <w:t>e</w:t>
      </w:r>
      <w:r>
        <w:t>as</w:t>
      </w:r>
      <w:r>
        <w:rPr>
          <w:spacing w:val="-7"/>
        </w:rPr>
        <w:t xml:space="preserve"> </w:t>
      </w:r>
      <w:r>
        <w:t>n</w:t>
      </w:r>
      <w:r>
        <w:rPr>
          <w:spacing w:val="1"/>
        </w:rPr>
        <w:t>e</w:t>
      </w:r>
      <w:r>
        <w:t>ar</w:t>
      </w:r>
      <w:r>
        <w:rPr>
          <w:spacing w:val="-7"/>
        </w:rPr>
        <w:t xml:space="preserve"> </w:t>
      </w:r>
      <w:r>
        <w:rPr>
          <w:spacing w:val="1"/>
        </w:rPr>
        <w:t>su</w:t>
      </w:r>
      <w:r>
        <w:t>b</w:t>
      </w:r>
      <w:r>
        <w:rPr>
          <w:spacing w:val="-1"/>
        </w:rPr>
        <w:t>d</w:t>
      </w:r>
      <w:r>
        <w:t>uct</w:t>
      </w:r>
      <w:r>
        <w:rPr>
          <w:spacing w:val="1"/>
        </w:rPr>
        <w:t>i</w:t>
      </w:r>
      <w:r>
        <w:t>ng</w:t>
      </w:r>
      <w:r>
        <w:rPr>
          <w:spacing w:val="-7"/>
        </w:rPr>
        <w:t xml:space="preserve"> </w:t>
      </w:r>
      <w:r>
        <w:t>p</w:t>
      </w:r>
      <w:r>
        <w:rPr>
          <w:spacing w:val="-2"/>
        </w:rPr>
        <w:t>l</w:t>
      </w:r>
      <w:r>
        <w:rPr>
          <w:spacing w:val="1"/>
        </w:rPr>
        <w:t>a</w:t>
      </w:r>
      <w:r>
        <w:t>te</w:t>
      </w:r>
      <w:r>
        <w:rPr>
          <w:w w:val="99"/>
        </w:rPr>
        <w:t xml:space="preserve"> </w:t>
      </w:r>
      <w:r>
        <w:t>b</w:t>
      </w:r>
      <w:r>
        <w:rPr>
          <w:spacing w:val="-1"/>
        </w:rPr>
        <w:t>o</w:t>
      </w:r>
      <w:r>
        <w:t>u</w:t>
      </w:r>
      <w:r>
        <w:rPr>
          <w:spacing w:val="1"/>
        </w:rPr>
        <w:t>n</w:t>
      </w:r>
      <w:r>
        <w:t>d</w:t>
      </w:r>
      <w:r>
        <w:rPr>
          <w:spacing w:val="-1"/>
        </w:rPr>
        <w:t>a</w:t>
      </w:r>
      <w:r>
        <w:t>r</w:t>
      </w:r>
      <w:r>
        <w:rPr>
          <w:spacing w:val="1"/>
        </w:rPr>
        <w:t>i</w:t>
      </w:r>
      <w:r>
        <w:t>es</w:t>
      </w:r>
      <w:r>
        <w:rPr>
          <w:spacing w:val="-6"/>
        </w:rPr>
        <w:t xml:space="preserve"> </w:t>
      </w:r>
      <w:r>
        <w:t>h</w:t>
      </w:r>
      <w:r>
        <w:rPr>
          <w:spacing w:val="1"/>
        </w:rPr>
        <w:t>a</w:t>
      </w:r>
      <w:r>
        <w:rPr>
          <w:spacing w:val="-2"/>
        </w:rPr>
        <w:t>v</w:t>
      </w:r>
      <w:r>
        <w:t>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grea</w:t>
      </w:r>
      <w:r>
        <w:rPr>
          <w:spacing w:val="1"/>
        </w:rPr>
        <w:t>tes</w:t>
      </w:r>
      <w:r>
        <w:t>t</w:t>
      </w:r>
      <w:r>
        <w:rPr>
          <w:spacing w:val="-7"/>
        </w:rPr>
        <w:t xml:space="preserve"> </w:t>
      </w:r>
      <w:r>
        <w:rPr>
          <w:spacing w:val="-1"/>
        </w:rPr>
        <w:t>p</w:t>
      </w:r>
      <w:r>
        <w:t>ot</w:t>
      </w:r>
      <w:r>
        <w:rPr>
          <w:spacing w:val="1"/>
        </w:rPr>
        <w:t>e</w:t>
      </w:r>
      <w:r>
        <w:t>ntial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5"/>
        </w:rPr>
        <w:t xml:space="preserve"> </w:t>
      </w:r>
      <w:r>
        <w:t>hig</w:t>
      </w:r>
      <w:r>
        <w:rPr>
          <w:spacing w:val="-1"/>
        </w:rPr>
        <w:t>h</w:t>
      </w:r>
      <w:r>
        <w:t>est</w:t>
      </w:r>
      <w:r>
        <w:rPr>
          <w:spacing w:val="-7"/>
        </w:rPr>
        <w:t xml:space="preserve"> </w:t>
      </w:r>
      <w:r>
        <w:rPr>
          <w:spacing w:val="2"/>
        </w:rPr>
        <w:t>r</w:t>
      </w:r>
      <w:r>
        <w:rPr>
          <w:spacing w:val="-1"/>
        </w:rPr>
        <w:t>i</w:t>
      </w:r>
      <w:r>
        <w:rPr>
          <w:spacing w:val="1"/>
        </w:rPr>
        <w:t>s</w:t>
      </w:r>
      <w:r>
        <w:t>k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t>or</w:t>
      </w:r>
      <w:r>
        <w:rPr>
          <w:spacing w:val="-7"/>
        </w:rPr>
        <w:t xml:space="preserve"> </w:t>
      </w:r>
      <w:r>
        <w:rPr>
          <w:spacing w:val="-1"/>
        </w:rPr>
        <w:t>l</w:t>
      </w:r>
      <w:r>
        <w:t>arge</w:t>
      </w:r>
      <w:r>
        <w:rPr>
          <w:spacing w:val="-7"/>
        </w:rPr>
        <w:t xml:space="preserve"> </w:t>
      </w:r>
      <w:r>
        <w:rPr>
          <w:spacing w:val="1"/>
        </w:rPr>
        <w:t>e</w:t>
      </w:r>
      <w:r>
        <w:t>arth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es.</w:t>
      </w:r>
      <w:r>
        <w:rPr>
          <w:spacing w:val="-7"/>
        </w:rPr>
        <w:t xml:space="preserve"> </w:t>
      </w:r>
      <w:r>
        <w:rPr>
          <w:spacing w:val="2"/>
        </w:rPr>
        <w:t>T</w:t>
      </w:r>
      <w:r>
        <w:t>h</w:t>
      </w:r>
      <w:r>
        <w:rPr>
          <w:spacing w:val="-1"/>
        </w:rPr>
        <w:t>e</w:t>
      </w:r>
      <w:r>
        <w:rPr>
          <w:spacing w:val="1"/>
        </w:rPr>
        <w:t>s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t>re</w:t>
      </w:r>
      <w:r>
        <w:rPr>
          <w:spacing w:val="-1"/>
        </w:rPr>
        <w:t>a</w:t>
      </w:r>
      <w:r>
        <w:t>s</w:t>
      </w:r>
      <w:r>
        <w:rPr>
          <w:spacing w:val="-6"/>
        </w:rPr>
        <w:t xml:space="preserve"> </w:t>
      </w:r>
      <w:r>
        <w:rPr>
          <w:spacing w:val="1"/>
        </w:rPr>
        <w:t>i</w:t>
      </w:r>
      <w:r>
        <w:t>nc</w:t>
      </w:r>
      <w:r>
        <w:rPr>
          <w:spacing w:val="-1"/>
        </w:rPr>
        <w:t>l</w:t>
      </w:r>
      <w:r>
        <w:rPr>
          <w:spacing w:val="1"/>
        </w:rPr>
        <w:t>u</w:t>
      </w:r>
      <w:r>
        <w:t>de</w:t>
      </w:r>
      <w:r>
        <w:rPr>
          <w:spacing w:val="-7"/>
        </w:rPr>
        <w:t xml:space="preserve"> </w:t>
      </w:r>
      <w:r>
        <w:rPr>
          <w:spacing w:val="1"/>
        </w:rPr>
        <w:t>t</w:t>
      </w:r>
      <w:r>
        <w:t>he</w:t>
      </w:r>
      <w:r>
        <w:rPr>
          <w:w w:val="99"/>
        </w:rPr>
        <w:t xml:space="preserve"> </w:t>
      </w:r>
      <w:r>
        <w:rPr>
          <w:spacing w:val="1"/>
        </w:rPr>
        <w:t>s</w:t>
      </w:r>
      <w:r>
        <w:t>u</w:t>
      </w:r>
      <w:r>
        <w:rPr>
          <w:spacing w:val="-1"/>
        </w:rPr>
        <w:t>b</w:t>
      </w:r>
      <w:r>
        <w:t>d</w:t>
      </w:r>
      <w:r>
        <w:rPr>
          <w:spacing w:val="-1"/>
        </w:rPr>
        <w:t>u</w:t>
      </w:r>
      <w:r>
        <w:rPr>
          <w:spacing w:val="1"/>
        </w:rPr>
        <w:t>c</w:t>
      </w:r>
      <w:r>
        <w:t>t</w:t>
      </w:r>
      <w:r>
        <w:rPr>
          <w:spacing w:val="1"/>
        </w:rPr>
        <w:t>i</w:t>
      </w:r>
      <w:r>
        <w:t>on</w:t>
      </w:r>
      <w:r>
        <w:rPr>
          <w:spacing w:val="-6"/>
        </w:rPr>
        <w:t xml:space="preserve"> </w:t>
      </w:r>
      <w:r>
        <w:rPr>
          <w:spacing w:val="-2"/>
        </w:rPr>
        <w:t>z</w:t>
      </w:r>
      <w:r>
        <w:rPr>
          <w:spacing w:val="1"/>
        </w:rPr>
        <w:t>o</w:t>
      </w:r>
      <w:r>
        <w:t>n</w:t>
      </w:r>
      <w:r>
        <w:rPr>
          <w:spacing w:val="-1"/>
        </w:rPr>
        <w:t>e</w:t>
      </w:r>
      <w:r>
        <w:t>s</w:t>
      </w:r>
      <w:r>
        <w:rPr>
          <w:spacing w:val="-6"/>
        </w:rPr>
        <w:t xml:space="preserve"> </w:t>
      </w:r>
      <w:r>
        <w:t>ar</w:t>
      </w:r>
      <w:r>
        <w:rPr>
          <w:spacing w:val="2"/>
        </w:rPr>
        <w:t>o</w:t>
      </w:r>
      <w:r>
        <w:t>u</w:t>
      </w:r>
      <w:r>
        <w:rPr>
          <w:spacing w:val="-1"/>
        </w:rPr>
        <w:t>n</w:t>
      </w:r>
      <w:r>
        <w:t>d</w:t>
      </w:r>
      <w:r>
        <w:rPr>
          <w:spacing w:val="-4"/>
        </w:rPr>
        <w:t xml:space="preserve"> </w:t>
      </w:r>
      <w:r>
        <w:rPr>
          <w:spacing w:val="2"/>
        </w:rPr>
        <w:t>t</w:t>
      </w:r>
      <w:r>
        <w:t>he</w:t>
      </w:r>
      <w:r>
        <w:rPr>
          <w:spacing w:val="-7"/>
        </w:rPr>
        <w:t xml:space="preserve"> </w:t>
      </w:r>
      <w:r>
        <w:rPr>
          <w:spacing w:val="1"/>
        </w:rPr>
        <w:t>P</w:t>
      </w:r>
      <w:r>
        <w:t>ac</w:t>
      </w:r>
      <w:r>
        <w:rPr>
          <w:spacing w:val="-1"/>
        </w:rPr>
        <w:t>i</w:t>
      </w:r>
      <w:r>
        <w:rPr>
          <w:spacing w:val="2"/>
        </w:rPr>
        <w:t>f</w:t>
      </w:r>
      <w:r>
        <w:rPr>
          <w:spacing w:val="-1"/>
        </w:rPr>
        <w:t>i</w:t>
      </w:r>
      <w:r>
        <w:t>c</w:t>
      </w:r>
      <w:r>
        <w:rPr>
          <w:spacing w:val="-6"/>
        </w:rPr>
        <w:t xml:space="preserve"> </w:t>
      </w:r>
      <w:r>
        <w:t>O</w:t>
      </w:r>
      <w:r>
        <w:rPr>
          <w:spacing w:val="1"/>
        </w:rPr>
        <w:t>c</w:t>
      </w:r>
      <w:r>
        <w:t>e</w:t>
      </w:r>
      <w:r>
        <w:rPr>
          <w:spacing w:val="-1"/>
        </w:rPr>
        <w:t>a</w:t>
      </w:r>
      <w:r>
        <w:t>n,</w:t>
      </w:r>
      <w:r>
        <w:rPr>
          <w:spacing w:val="-6"/>
        </w:rPr>
        <w:t xml:space="preserve"> </w:t>
      </w:r>
      <w:r>
        <w:rPr>
          <w:spacing w:val="2"/>
        </w:rPr>
        <w:t>f</w:t>
      </w:r>
      <w:r>
        <w:t>rom</w:t>
      </w:r>
      <w:r>
        <w:rPr>
          <w:spacing w:val="-3"/>
        </w:rPr>
        <w:t xml:space="preserve"> </w:t>
      </w:r>
      <w:r>
        <w:t>New</w:t>
      </w:r>
      <w:r>
        <w:rPr>
          <w:spacing w:val="-8"/>
        </w:rPr>
        <w:t xml:space="preserve"> </w:t>
      </w:r>
      <w:r>
        <w:rPr>
          <w:spacing w:val="2"/>
        </w:rPr>
        <w:t>Z</w:t>
      </w:r>
      <w:r>
        <w:t>e</w:t>
      </w:r>
      <w:r>
        <w:rPr>
          <w:spacing w:val="-1"/>
        </w:rPr>
        <w:t>a</w:t>
      </w:r>
      <w:r>
        <w:rPr>
          <w:spacing w:val="1"/>
        </w:rPr>
        <w:t>l</w:t>
      </w:r>
      <w:r>
        <w:t>a</w:t>
      </w:r>
      <w:r>
        <w:rPr>
          <w:spacing w:val="1"/>
        </w:rPr>
        <w:t>n</w:t>
      </w:r>
      <w:r>
        <w:t>d</w:t>
      </w:r>
      <w:r>
        <w:rPr>
          <w:spacing w:val="-7"/>
        </w:rPr>
        <w:t xml:space="preserve"> </w:t>
      </w:r>
      <w:r>
        <w:rPr>
          <w:spacing w:val="-1"/>
        </w:rPr>
        <w:t>t</w:t>
      </w:r>
      <w:r>
        <w:t>o</w:t>
      </w:r>
      <w:r>
        <w:rPr>
          <w:spacing w:val="-7"/>
        </w:rPr>
        <w:t xml:space="preserve"> </w:t>
      </w:r>
      <w:r>
        <w:rPr>
          <w:spacing w:val="2"/>
        </w:rPr>
        <w:t>T</w:t>
      </w:r>
      <w:r>
        <w:t>o</w:t>
      </w:r>
      <w:r>
        <w:rPr>
          <w:spacing w:val="-1"/>
        </w:rPr>
        <w:t>n</w:t>
      </w:r>
      <w:r>
        <w:rPr>
          <w:spacing w:val="1"/>
        </w:rPr>
        <w:t>g</w:t>
      </w:r>
      <w:r>
        <w:t>a,</w:t>
      </w:r>
      <w:r>
        <w:rPr>
          <w:spacing w:val="-4"/>
        </w:rPr>
        <w:t xml:space="preserve"> </w:t>
      </w:r>
      <w:r>
        <w:rPr>
          <w:spacing w:val="-1"/>
        </w:rPr>
        <w:t>V</w:t>
      </w:r>
      <w:r>
        <w:t>a</w:t>
      </w:r>
      <w:r>
        <w:rPr>
          <w:spacing w:val="1"/>
        </w:rPr>
        <w:t>nu</w:t>
      </w:r>
      <w:r>
        <w:t>atu</w:t>
      </w:r>
      <w:r>
        <w:rPr>
          <w:spacing w:val="-7"/>
        </w:rPr>
        <w:t xml:space="preserve"> </w:t>
      </w:r>
      <w:r>
        <w:rPr>
          <w:spacing w:val="1"/>
        </w:rPr>
        <w:t>t</w:t>
      </w:r>
      <w:r>
        <w:t>o</w:t>
      </w:r>
      <w:r>
        <w:rPr>
          <w:spacing w:val="-6"/>
        </w:rPr>
        <w:t xml:space="preserve"> </w:t>
      </w:r>
      <w:r>
        <w:t>Pa</w:t>
      </w:r>
      <w:r>
        <w:rPr>
          <w:spacing w:val="-1"/>
        </w:rPr>
        <w:t>p</w:t>
      </w:r>
      <w:r>
        <w:rPr>
          <w:spacing w:val="1"/>
        </w:rPr>
        <w:t>u</w:t>
      </w:r>
      <w:r>
        <w:t>a</w:t>
      </w:r>
      <w:r>
        <w:rPr>
          <w:spacing w:val="-7"/>
        </w:rPr>
        <w:t xml:space="preserve"> </w:t>
      </w:r>
      <w:r>
        <w:t>N</w:t>
      </w:r>
      <w:r>
        <w:rPr>
          <w:spacing w:val="1"/>
        </w:rPr>
        <w:t>e</w:t>
      </w:r>
      <w:r>
        <w:t>w</w:t>
      </w:r>
      <w:r>
        <w:rPr>
          <w:w w:val="99"/>
        </w:rPr>
        <w:t xml:space="preserve"> </w:t>
      </w:r>
      <w:r>
        <w:t>Gu</w:t>
      </w:r>
      <w:r>
        <w:rPr>
          <w:spacing w:val="-2"/>
        </w:rPr>
        <w:t>i</w:t>
      </w:r>
      <w:r>
        <w:t>n</w:t>
      </w:r>
      <w:r>
        <w:rPr>
          <w:spacing w:val="1"/>
        </w:rPr>
        <w:t>e</w:t>
      </w:r>
      <w:r>
        <w:t>a,</w:t>
      </w:r>
      <w:r>
        <w:rPr>
          <w:spacing w:val="-7"/>
        </w:rPr>
        <w:t xml:space="preserve"> </w:t>
      </w:r>
      <w:r>
        <w:rPr>
          <w:spacing w:val="2"/>
        </w:rPr>
        <w:t>t</w:t>
      </w:r>
      <w:r>
        <w:t>he</w:t>
      </w:r>
      <w:r>
        <w:rPr>
          <w:spacing w:val="-6"/>
        </w:rPr>
        <w:t xml:space="preserve"> </w:t>
      </w:r>
      <w:r>
        <w:rPr>
          <w:spacing w:val="-1"/>
        </w:rPr>
        <w:t>P</w:t>
      </w:r>
      <w:r>
        <w:rPr>
          <w:spacing w:val="1"/>
        </w:rPr>
        <w:t>h</w:t>
      </w:r>
      <w:r>
        <w:rPr>
          <w:spacing w:val="-1"/>
        </w:rPr>
        <w:t>i</w:t>
      </w:r>
      <w:r>
        <w:rPr>
          <w:spacing w:val="1"/>
        </w:rPr>
        <w:t>l</w:t>
      </w:r>
      <w:r>
        <w:rPr>
          <w:spacing w:val="-1"/>
        </w:rPr>
        <w:t>i</w:t>
      </w:r>
      <w:r>
        <w:t>p</w:t>
      </w:r>
      <w:r>
        <w:rPr>
          <w:spacing w:val="1"/>
        </w:rPr>
        <w:t>p</w:t>
      </w:r>
      <w:r>
        <w:rPr>
          <w:spacing w:val="-1"/>
        </w:rPr>
        <w:t>i</w:t>
      </w:r>
      <w:r>
        <w:t>n</w:t>
      </w:r>
      <w:r>
        <w:rPr>
          <w:spacing w:val="-1"/>
        </w:rPr>
        <w:t>e</w:t>
      </w:r>
      <w:r>
        <w:t>s</w:t>
      </w:r>
      <w:r>
        <w:rPr>
          <w:spacing w:val="-4"/>
        </w:rPr>
        <w:t xml:space="preserve"> </w:t>
      </w:r>
      <w:r>
        <w:t>p</w:t>
      </w:r>
      <w:r>
        <w:rPr>
          <w:spacing w:val="-1"/>
        </w:rPr>
        <w:t>a</w:t>
      </w:r>
      <w:r>
        <w:rPr>
          <w:spacing w:val="3"/>
        </w:rPr>
        <w:t>s</w:t>
      </w:r>
      <w:r>
        <w:t>t</w:t>
      </w:r>
      <w:r>
        <w:rPr>
          <w:spacing w:val="-7"/>
        </w:rPr>
        <w:t xml:space="preserve"> </w:t>
      </w:r>
      <w:r>
        <w:t>Ja</w:t>
      </w:r>
      <w:r>
        <w:rPr>
          <w:spacing w:val="-1"/>
        </w:rPr>
        <w:t>p</w:t>
      </w:r>
      <w:r>
        <w:rPr>
          <w:spacing w:val="3"/>
        </w:rPr>
        <w:t>a</w:t>
      </w:r>
      <w:r>
        <w:t>n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</w:t>
      </w:r>
      <w:r>
        <w:rPr>
          <w:spacing w:val="-1"/>
        </w:rPr>
        <w:t>a</w:t>
      </w:r>
      <w:r>
        <w:rPr>
          <w:spacing w:val="1"/>
        </w:rPr>
        <w:t>s</w:t>
      </w:r>
      <w:r>
        <w:t>tern</w:t>
      </w:r>
      <w:r>
        <w:rPr>
          <w:spacing w:val="-5"/>
        </w:rPr>
        <w:t xml:space="preserve"> </w:t>
      </w:r>
      <w:r>
        <w:t>Rus</w:t>
      </w:r>
      <w:r>
        <w:rPr>
          <w:spacing w:val="1"/>
        </w:rPr>
        <w:t>s</w:t>
      </w:r>
      <w:r>
        <w:rPr>
          <w:spacing w:val="-1"/>
        </w:rPr>
        <w:t>i</w:t>
      </w:r>
      <w:r>
        <w:t>a</w:t>
      </w:r>
      <w:r>
        <w:rPr>
          <w:spacing w:val="1"/>
        </w:rPr>
        <w:t>n</w:t>
      </w:r>
      <w:r>
        <w:t>,</w:t>
      </w:r>
      <w:r>
        <w:rPr>
          <w:spacing w:val="-3"/>
        </w:rPr>
        <w:t xml:space="preserve"> </w:t>
      </w:r>
      <w:r>
        <w:rPr>
          <w:spacing w:val="-1"/>
        </w:rPr>
        <w:t>an</w:t>
      </w:r>
      <w:r>
        <w:t>d</w:t>
      </w:r>
      <w:r>
        <w:rPr>
          <w:spacing w:val="-4"/>
        </w:rPr>
        <w:t xml:space="preserve"> </w:t>
      </w:r>
      <w:r>
        <w:rPr>
          <w:spacing w:val="-1"/>
        </w:rPr>
        <w:t>A</w:t>
      </w:r>
      <w:r>
        <w:rPr>
          <w:spacing w:val="1"/>
        </w:rPr>
        <w:t>l</w:t>
      </w:r>
      <w:r>
        <w:t>as</w:t>
      </w:r>
      <w:r>
        <w:rPr>
          <w:spacing w:val="3"/>
        </w:rPr>
        <w:t>k</w:t>
      </w:r>
      <w:r>
        <w:t>a;</w:t>
      </w:r>
      <w:r>
        <w:rPr>
          <w:spacing w:val="-7"/>
        </w:rPr>
        <w:t xml:space="preserve"> </w:t>
      </w:r>
      <w:r>
        <w:t>M</w:t>
      </w:r>
      <w:r>
        <w:rPr>
          <w:spacing w:val="-1"/>
        </w:rPr>
        <w:t>e</w:t>
      </w:r>
      <w:r>
        <w:rPr>
          <w:spacing w:val="1"/>
        </w:rPr>
        <w:t>x</w:t>
      </w:r>
      <w:r>
        <w:rPr>
          <w:spacing w:val="-1"/>
        </w:rPr>
        <w:t>i</w:t>
      </w:r>
      <w:r>
        <w:rPr>
          <w:spacing w:val="1"/>
        </w:rPr>
        <w:t>c</w:t>
      </w:r>
      <w:r>
        <w:t>o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t>h</w:t>
      </w:r>
      <w:r>
        <w:rPr>
          <w:spacing w:val="2"/>
        </w:rPr>
        <w:t>r</w:t>
      </w:r>
      <w:r>
        <w:t>o</w:t>
      </w:r>
      <w:r>
        <w:rPr>
          <w:spacing w:val="-1"/>
        </w:rPr>
        <w:t>u</w:t>
      </w:r>
      <w:r>
        <w:rPr>
          <w:spacing w:val="1"/>
        </w:rPr>
        <w:t>g</w:t>
      </w:r>
      <w:r>
        <w:t>h</w:t>
      </w:r>
      <w:r>
        <w:rPr>
          <w:spacing w:val="-7"/>
        </w:rPr>
        <w:t xml:space="preserve"> </w:t>
      </w:r>
      <w:r>
        <w:rPr>
          <w:spacing w:val="-1"/>
        </w:rPr>
        <w:t>t</w:t>
      </w:r>
      <w:r>
        <w:t>o</w:t>
      </w:r>
      <w:r>
        <w:rPr>
          <w:spacing w:val="-7"/>
        </w:rPr>
        <w:t xml:space="preserve"> </w:t>
      </w:r>
      <w:r>
        <w:t>s</w:t>
      </w:r>
      <w:r>
        <w:rPr>
          <w:spacing w:val="1"/>
        </w:rPr>
        <w:t>o</w:t>
      </w:r>
      <w:r>
        <w:t>ut</w:t>
      </w:r>
      <w:r>
        <w:rPr>
          <w:spacing w:val="-1"/>
        </w:rPr>
        <w:t>h</w:t>
      </w:r>
      <w:r>
        <w:t>ern</w:t>
      </w:r>
      <w:r>
        <w:rPr>
          <w:spacing w:val="-4"/>
        </w:rPr>
        <w:t xml:space="preserve"> </w:t>
      </w:r>
      <w:r>
        <w:t>C</w:t>
      </w:r>
      <w:r>
        <w:rPr>
          <w:spacing w:val="1"/>
        </w:rPr>
        <w:t>h</w:t>
      </w:r>
      <w:r>
        <w:rPr>
          <w:spacing w:val="-1"/>
        </w:rPr>
        <w:t>i</w:t>
      </w:r>
      <w:r>
        <w:rPr>
          <w:spacing w:val="1"/>
        </w:rPr>
        <w:t>l</w:t>
      </w:r>
      <w:r>
        <w:t>e.</w:t>
      </w:r>
      <w:r>
        <w:rPr>
          <w:w w:val="99"/>
        </w:rPr>
        <w:t xml:space="preserve"> </w:t>
      </w:r>
      <w:r>
        <w:rPr>
          <w:spacing w:val="-1"/>
        </w:rPr>
        <w:t>Al</w:t>
      </w:r>
      <w:r>
        <w:rPr>
          <w:spacing w:val="1"/>
        </w:rPr>
        <w:t>s</w:t>
      </w:r>
      <w:r>
        <w:t>o</w:t>
      </w:r>
      <w:r>
        <w:rPr>
          <w:spacing w:val="-4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gr</w:t>
      </w:r>
      <w:r>
        <w:rPr>
          <w:spacing w:val="2"/>
        </w:rPr>
        <w:t>e</w:t>
      </w:r>
      <w:r>
        <w:t>at</w:t>
      </w:r>
      <w:r>
        <w:rPr>
          <w:spacing w:val="-6"/>
        </w:rPr>
        <w:t xml:space="preserve"> </w:t>
      </w:r>
      <w:r>
        <w:t>r</w:t>
      </w:r>
      <w:r>
        <w:rPr>
          <w:spacing w:val="-1"/>
        </w:rPr>
        <w:t>i</w:t>
      </w:r>
      <w:r>
        <w:rPr>
          <w:spacing w:val="1"/>
        </w:rPr>
        <w:t>s</w:t>
      </w:r>
      <w:r>
        <w:t>k</w:t>
      </w:r>
      <w:r>
        <w:rPr>
          <w:spacing w:val="-2"/>
        </w:rPr>
        <w:t xml:space="preserve"> i</w:t>
      </w:r>
      <w:r>
        <w:t>s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4"/>
        </w:rPr>
        <w:t xml:space="preserve"> </w:t>
      </w:r>
      <w:r>
        <w:rPr>
          <w:spacing w:val="-1"/>
        </w:rPr>
        <w:t>S</w:t>
      </w:r>
      <w:r>
        <w:t>u</w:t>
      </w:r>
      <w:r>
        <w:rPr>
          <w:spacing w:val="1"/>
        </w:rPr>
        <w:t>n</w:t>
      </w:r>
      <w:r>
        <w:t>da</w:t>
      </w:r>
      <w:r>
        <w:rPr>
          <w:spacing w:val="-5"/>
        </w:rPr>
        <w:t xml:space="preserve"> </w:t>
      </w:r>
      <w:r>
        <w:rPr>
          <w:spacing w:val="-1"/>
        </w:rPr>
        <w:t>A</w:t>
      </w:r>
      <w:r>
        <w:t>rc</w:t>
      </w:r>
      <w:r>
        <w:rPr>
          <w:spacing w:val="-5"/>
        </w:rPr>
        <w:t xml:space="preserve"> </w:t>
      </w:r>
      <w:r>
        <w:t>su</w:t>
      </w:r>
      <w:r>
        <w:rPr>
          <w:spacing w:val="1"/>
        </w:rPr>
        <w:t>b</w:t>
      </w:r>
      <w:r>
        <w:t>d</w:t>
      </w:r>
      <w:r>
        <w:rPr>
          <w:spacing w:val="-1"/>
        </w:rPr>
        <w:t>u</w:t>
      </w:r>
      <w:r>
        <w:rPr>
          <w:spacing w:val="1"/>
        </w:rPr>
        <w:t>c</w:t>
      </w:r>
      <w:r>
        <w:t>t</w:t>
      </w:r>
      <w:r>
        <w:rPr>
          <w:spacing w:val="1"/>
        </w:rPr>
        <w:t>i</w:t>
      </w:r>
      <w:r>
        <w:t>on</w:t>
      </w:r>
      <w:r>
        <w:rPr>
          <w:spacing w:val="-4"/>
        </w:rPr>
        <w:t xml:space="preserve"> </w:t>
      </w:r>
      <w:r>
        <w:rPr>
          <w:spacing w:val="-2"/>
        </w:rPr>
        <w:t>z</w:t>
      </w:r>
      <w:r>
        <w:rPr>
          <w:spacing w:val="1"/>
        </w:rPr>
        <w:t>o</w:t>
      </w:r>
      <w:r>
        <w:t>ne</w:t>
      </w:r>
      <w:r>
        <w:rPr>
          <w:spacing w:val="-6"/>
        </w:rPr>
        <w:t xml:space="preserve"> </w:t>
      </w:r>
      <w:r>
        <w:t>s</w:t>
      </w:r>
      <w:r>
        <w:rPr>
          <w:spacing w:val="1"/>
        </w:rPr>
        <w:t>o</w:t>
      </w:r>
      <w:r>
        <w:t>uth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</w:t>
      </w:r>
      <w:r>
        <w:rPr>
          <w:spacing w:val="1"/>
        </w:rPr>
        <w:t>n</w:t>
      </w:r>
      <w:r>
        <w:t>d</w:t>
      </w:r>
      <w:r>
        <w:rPr>
          <w:spacing w:val="-1"/>
        </w:rPr>
        <w:t>o</w:t>
      </w:r>
      <w:r>
        <w:rPr>
          <w:spacing w:val="1"/>
        </w:rPr>
        <w:t>n</w:t>
      </w:r>
      <w:r>
        <w:t>es</w:t>
      </w:r>
      <w:r>
        <w:rPr>
          <w:spacing w:val="-1"/>
        </w:rPr>
        <w:t>i</w:t>
      </w:r>
      <w:r>
        <w:t>a,</w:t>
      </w:r>
      <w:r>
        <w:rPr>
          <w:spacing w:val="-3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</w:t>
      </w:r>
      <w:r>
        <w:rPr>
          <w:spacing w:val="1"/>
        </w:rPr>
        <w:t>di</w:t>
      </w:r>
      <w:r>
        <w:t>an</w:t>
      </w:r>
      <w:r>
        <w:rPr>
          <w:spacing w:val="-6"/>
        </w:rPr>
        <w:t xml:space="preserve"> </w:t>
      </w:r>
      <w:r>
        <w:t>O</w:t>
      </w:r>
      <w:r>
        <w:rPr>
          <w:spacing w:val="1"/>
        </w:rPr>
        <w:t>c</w:t>
      </w:r>
      <w:r>
        <w:t>e</w:t>
      </w:r>
      <w:r>
        <w:rPr>
          <w:spacing w:val="-1"/>
        </w:rPr>
        <w:t>a</w:t>
      </w:r>
      <w:r>
        <w:rPr>
          <w:spacing w:val="1"/>
        </w:rPr>
        <w:t>n</w:t>
      </w:r>
      <w:r>
        <w:t>.</w:t>
      </w:r>
    </w:p>
    <w:p w:rsidR="00390CA3" w:rsidRDefault="00390CA3">
      <w:pPr>
        <w:spacing w:before="8" w:line="150" w:lineRule="exact"/>
        <w:rPr>
          <w:sz w:val="15"/>
          <w:szCs w:val="15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ind w:left="138"/>
        <w:rPr>
          <w:rFonts w:ascii="Arial" w:eastAsia="Arial" w:hAnsi="Arial" w:cs="Arial"/>
          <w:sz w:val="18"/>
          <w:szCs w:val="18"/>
        </w:rPr>
      </w:pPr>
      <w:r>
        <w:rPr>
          <w:noProof/>
          <w:lang w:val="en-AU" w:eastAsia="en-AU"/>
        </w:rPr>
        <mc:AlternateContent>
          <mc:Choice Requires="wpg">
            <w:drawing>
              <wp:anchor distT="0" distB="0" distL="114300" distR="114300" simplePos="0" relativeHeight="503311403" behindDoc="1" locked="0" layoutInCell="1" allowOverlap="1">
                <wp:simplePos x="0" y="0"/>
                <wp:positionH relativeFrom="page">
                  <wp:posOffset>882015</wp:posOffset>
                </wp:positionH>
                <wp:positionV relativeFrom="paragraph">
                  <wp:posOffset>177165</wp:posOffset>
                </wp:positionV>
                <wp:extent cx="5920105" cy="4606925"/>
                <wp:effectExtent l="5715" t="0" r="8255" b="6985"/>
                <wp:wrapNone/>
                <wp:docPr id="1931" name="Group 16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20105" cy="4606925"/>
                          <a:chOff x="1389" y="279"/>
                          <a:chExt cx="9323" cy="7255"/>
                        </a:xfrm>
                      </wpg:grpSpPr>
                      <wpg:grpSp>
                        <wpg:cNvPr id="1932" name="Group 1935"/>
                        <wpg:cNvGrpSpPr>
                          <a:grpSpLocks/>
                        </wpg:cNvGrpSpPr>
                        <wpg:grpSpPr bwMode="auto">
                          <a:xfrm>
                            <a:off x="1820" y="289"/>
                            <a:ext cx="1289" cy="569"/>
                            <a:chOff x="1820" y="289"/>
                            <a:chExt cx="1289" cy="569"/>
                          </a:xfrm>
                        </wpg:grpSpPr>
                        <wps:wsp>
                          <wps:cNvPr id="1933" name="Freeform 1936"/>
                          <wps:cNvSpPr>
                            <a:spLocks/>
                          </wps:cNvSpPr>
                          <wps:spPr bwMode="auto">
                            <a:xfrm>
                              <a:off x="1820" y="289"/>
                              <a:ext cx="1289" cy="569"/>
                            </a:xfrm>
                            <a:custGeom>
                              <a:avLst/>
                              <a:gdLst>
                                <a:gd name="T0" fmla="+- 0 1820 1820"/>
                                <a:gd name="T1" fmla="*/ T0 w 1289"/>
                                <a:gd name="T2" fmla="+- 0 858 289"/>
                                <a:gd name="T3" fmla="*/ 858 h 569"/>
                                <a:gd name="T4" fmla="+- 0 3108 1820"/>
                                <a:gd name="T5" fmla="*/ T4 w 1289"/>
                                <a:gd name="T6" fmla="+- 0 858 289"/>
                                <a:gd name="T7" fmla="*/ 858 h 569"/>
                                <a:gd name="T8" fmla="+- 0 3108 1820"/>
                                <a:gd name="T9" fmla="*/ T8 w 1289"/>
                                <a:gd name="T10" fmla="+- 0 289 289"/>
                                <a:gd name="T11" fmla="*/ 289 h 569"/>
                                <a:gd name="T12" fmla="+- 0 1820 1820"/>
                                <a:gd name="T13" fmla="*/ T12 w 1289"/>
                                <a:gd name="T14" fmla="+- 0 289 289"/>
                                <a:gd name="T15" fmla="*/ 289 h 569"/>
                                <a:gd name="T16" fmla="+- 0 1820 1820"/>
                                <a:gd name="T17" fmla="*/ T16 w 1289"/>
                                <a:gd name="T18" fmla="+- 0 858 289"/>
                                <a:gd name="T19" fmla="*/ 858 h 56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89" h="569">
                                  <a:moveTo>
                                    <a:pt x="0" y="569"/>
                                  </a:moveTo>
                                  <a:lnTo>
                                    <a:pt x="1288" y="569"/>
                                  </a:lnTo>
                                  <a:lnTo>
                                    <a:pt x="128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6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444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34" name="Group 1933"/>
                        <wpg:cNvGrpSpPr>
                          <a:grpSpLocks/>
                        </wpg:cNvGrpSpPr>
                        <wpg:grpSpPr bwMode="auto">
                          <a:xfrm>
                            <a:off x="1868" y="346"/>
                            <a:ext cx="1195" cy="247"/>
                            <a:chOff x="1868" y="346"/>
                            <a:chExt cx="1195" cy="247"/>
                          </a:xfrm>
                        </wpg:grpSpPr>
                        <wps:wsp>
                          <wps:cNvPr id="1935" name="Freeform 1934"/>
                          <wps:cNvSpPr>
                            <a:spLocks/>
                          </wps:cNvSpPr>
                          <wps:spPr bwMode="auto">
                            <a:xfrm>
                              <a:off x="1868" y="346"/>
                              <a:ext cx="1195" cy="247"/>
                            </a:xfrm>
                            <a:custGeom>
                              <a:avLst/>
                              <a:gdLst>
                                <a:gd name="T0" fmla="+- 0 1868 1868"/>
                                <a:gd name="T1" fmla="*/ T0 w 1195"/>
                                <a:gd name="T2" fmla="+- 0 594 346"/>
                                <a:gd name="T3" fmla="*/ 594 h 247"/>
                                <a:gd name="T4" fmla="+- 0 3063 1868"/>
                                <a:gd name="T5" fmla="*/ T4 w 1195"/>
                                <a:gd name="T6" fmla="+- 0 594 346"/>
                                <a:gd name="T7" fmla="*/ 594 h 247"/>
                                <a:gd name="T8" fmla="+- 0 3063 1868"/>
                                <a:gd name="T9" fmla="*/ T8 w 1195"/>
                                <a:gd name="T10" fmla="+- 0 346 346"/>
                                <a:gd name="T11" fmla="*/ 346 h 247"/>
                                <a:gd name="T12" fmla="+- 0 1868 1868"/>
                                <a:gd name="T13" fmla="*/ T12 w 1195"/>
                                <a:gd name="T14" fmla="+- 0 346 346"/>
                                <a:gd name="T15" fmla="*/ 346 h 247"/>
                                <a:gd name="T16" fmla="+- 0 1868 1868"/>
                                <a:gd name="T17" fmla="*/ T16 w 1195"/>
                                <a:gd name="T18" fmla="+- 0 594 346"/>
                                <a:gd name="T19" fmla="*/ 594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95" h="247">
                                  <a:moveTo>
                                    <a:pt x="0" y="248"/>
                                  </a:moveTo>
                                  <a:lnTo>
                                    <a:pt x="1195" y="248"/>
                                  </a:lnTo>
                                  <a:lnTo>
                                    <a:pt x="119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444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36" name="Group 1931"/>
                        <wpg:cNvGrpSpPr>
                          <a:grpSpLocks/>
                        </wpg:cNvGrpSpPr>
                        <wpg:grpSpPr bwMode="auto">
                          <a:xfrm>
                            <a:off x="3130" y="289"/>
                            <a:ext cx="554" cy="569"/>
                            <a:chOff x="3130" y="289"/>
                            <a:chExt cx="554" cy="569"/>
                          </a:xfrm>
                        </wpg:grpSpPr>
                        <wps:wsp>
                          <wps:cNvPr id="1937" name="Freeform 1932"/>
                          <wps:cNvSpPr>
                            <a:spLocks/>
                          </wps:cNvSpPr>
                          <wps:spPr bwMode="auto">
                            <a:xfrm>
                              <a:off x="3130" y="289"/>
                              <a:ext cx="554" cy="569"/>
                            </a:xfrm>
                            <a:custGeom>
                              <a:avLst/>
                              <a:gdLst>
                                <a:gd name="T0" fmla="+- 0 3130 3130"/>
                                <a:gd name="T1" fmla="*/ T0 w 554"/>
                                <a:gd name="T2" fmla="+- 0 858 289"/>
                                <a:gd name="T3" fmla="*/ 858 h 569"/>
                                <a:gd name="T4" fmla="+- 0 3684 3130"/>
                                <a:gd name="T5" fmla="*/ T4 w 554"/>
                                <a:gd name="T6" fmla="+- 0 858 289"/>
                                <a:gd name="T7" fmla="*/ 858 h 569"/>
                                <a:gd name="T8" fmla="+- 0 3684 3130"/>
                                <a:gd name="T9" fmla="*/ T8 w 554"/>
                                <a:gd name="T10" fmla="+- 0 289 289"/>
                                <a:gd name="T11" fmla="*/ 289 h 569"/>
                                <a:gd name="T12" fmla="+- 0 3130 3130"/>
                                <a:gd name="T13" fmla="*/ T12 w 554"/>
                                <a:gd name="T14" fmla="+- 0 289 289"/>
                                <a:gd name="T15" fmla="*/ 289 h 569"/>
                                <a:gd name="T16" fmla="+- 0 3130 3130"/>
                                <a:gd name="T17" fmla="*/ T16 w 554"/>
                                <a:gd name="T18" fmla="+- 0 858 289"/>
                                <a:gd name="T19" fmla="*/ 858 h 56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54" h="569">
                                  <a:moveTo>
                                    <a:pt x="0" y="569"/>
                                  </a:moveTo>
                                  <a:lnTo>
                                    <a:pt x="554" y="569"/>
                                  </a:lnTo>
                                  <a:lnTo>
                                    <a:pt x="55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6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444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38" name="Group 1929"/>
                        <wpg:cNvGrpSpPr>
                          <a:grpSpLocks/>
                        </wpg:cNvGrpSpPr>
                        <wpg:grpSpPr bwMode="auto">
                          <a:xfrm>
                            <a:off x="3176" y="346"/>
                            <a:ext cx="461" cy="247"/>
                            <a:chOff x="3176" y="346"/>
                            <a:chExt cx="461" cy="247"/>
                          </a:xfrm>
                        </wpg:grpSpPr>
                        <wps:wsp>
                          <wps:cNvPr id="1939" name="Freeform 1930"/>
                          <wps:cNvSpPr>
                            <a:spLocks/>
                          </wps:cNvSpPr>
                          <wps:spPr bwMode="auto">
                            <a:xfrm>
                              <a:off x="3176" y="346"/>
                              <a:ext cx="461" cy="247"/>
                            </a:xfrm>
                            <a:custGeom>
                              <a:avLst/>
                              <a:gdLst>
                                <a:gd name="T0" fmla="+- 0 3176 3176"/>
                                <a:gd name="T1" fmla="*/ T0 w 461"/>
                                <a:gd name="T2" fmla="+- 0 594 346"/>
                                <a:gd name="T3" fmla="*/ 594 h 247"/>
                                <a:gd name="T4" fmla="+- 0 3636 3176"/>
                                <a:gd name="T5" fmla="*/ T4 w 461"/>
                                <a:gd name="T6" fmla="+- 0 594 346"/>
                                <a:gd name="T7" fmla="*/ 594 h 247"/>
                                <a:gd name="T8" fmla="+- 0 3636 3176"/>
                                <a:gd name="T9" fmla="*/ T8 w 461"/>
                                <a:gd name="T10" fmla="+- 0 346 346"/>
                                <a:gd name="T11" fmla="*/ 346 h 247"/>
                                <a:gd name="T12" fmla="+- 0 3176 3176"/>
                                <a:gd name="T13" fmla="*/ T12 w 461"/>
                                <a:gd name="T14" fmla="+- 0 346 346"/>
                                <a:gd name="T15" fmla="*/ 346 h 247"/>
                                <a:gd name="T16" fmla="+- 0 3176 3176"/>
                                <a:gd name="T17" fmla="*/ T16 w 461"/>
                                <a:gd name="T18" fmla="+- 0 594 346"/>
                                <a:gd name="T19" fmla="*/ 594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61" h="247">
                                  <a:moveTo>
                                    <a:pt x="0" y="248"/>
                                  </a:moveTo>
                                  <a:lnTo>
                                    <a:pt x="460" y="248"/>
                                  </a:lnTo>
                                  <a:lnTo>
                                    <a:pt x="46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444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40" name="Group 1927"/>
                        <wpg:cNvGrpSpPr>
                          <a:grpSpLocks/>
                        </wpg:cNvGrpSpPr>
                        <wpg:grpSpPr bwMode="auto">
                          <a:xfrm>
                            <a:off x="3704" y="289"/>
                            <a:ext cx="977" cy="569"/>
                            <a:chOff x="3704" y="289"/>
                            <a:chExt cx="977" cy="569"/>
                          </a:xfrm>
                        </wpg:grpSpPr>
                        <wps:wsp>
                          <wps:cNvPr id="1941" name="Freeform 1928"/>
                          <wps:cNvSpPr>
                            <a:spLocks/>
                          </wps:cNvSpPr>
                          <wps:spPr bwMode="auto">
                            <a:xfrm>
                              <a:off x="3704" y="289"/>
                              <a:ext cx="977" cy="569"/>
                            </a:xfrm>
                            <a:custGeom>
                              <a:avLst/>
                              <a:gdLst>
                                <a:gd name="T0" fmla="+- 0 3704 3704"/>
                                <a:gd name="T1" fmla="*/ T0 w 977"/>
                                <a:gd name="T2" fmla="+- 0 858 289"/>
                                <a:gd name="T3" fmla="*/ 858 h 569"/>
                                <a:gd name="T4" fmla="+- 0 4681 3704"/>
                                <a:gd name="T5" fmla="*/ T4 w 977"/>
                                <a:gd name="T6" fmla="+- 0 858 289"/>
                                <a:gd name="T7" fmla="*/ 858 h 569"/>
                                <a:gd name="T8" fmla="+- 0 4681 3704"/>
                                <a:gd name="T9" fmla="*/ T8 w 977"/>
                                <a:gd name="T10" fmla="+- 0 289 289"/>
                                <a:gd name="T11" fmla="*/ 289 h 569"/>
                                <a:gd name="T12" fmla="+- 0 3704 3704"/>
                                <a:gd name="T13" fmla="*/ T12 w 977"/>
                                <a:gd name="T14" fmla="+- 0 289 289"/>
                                <a:gd name="T15" fmla="*/ 289 h 569"/>
                                <a:gd name="T16" fmla="+- 0 3704 3704"/>
                                <a:gd name="T17" fmla="*/ T16 w 977"/>
                                <a:gd name="T18" fmla="+- 0 858 289"/>
                                <a:gd name="T19" fmla="*/ 858 h 56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77" h="569">
                                  <a:moveTo>
                                    <a:pt x="0" y="569"/>
                                  </a:moveTo>
                                  <a:lnTo>
                                    <a:pt x="977" y="569"/>
                                  </a:lnTo>
                                  <a:lnTo>
                                    <a:pt x="97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6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444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42" name="Group 1925"/>
                        <wpg:cNvGrpSpPr>
                          <a:grpSpLocks/>
                        </wpg:cNvGrpSpPr>
                        <wpg:grpSpPr bwMode="auto">
                          <a:xfrm>
                            <a:off x="3752" y="346"/>
                            <a:ext cx="881" cy="247"/>
                            <a:chOff x="3752" y="346"/>
                            <a:chExt cx="881" cy="247"/>
                          </a:xfrm>
                        </wpg:grpSpPr>
                        <wps:wsp>
                          <wps:cNvPr id="1943" name="Freeform 1926"/>
                          <wps:cNvSpPr>
                            <a:spLocks/>
                          </wps:cNvSpPr>
                          <wps:spPr bwMode="auto">
                            <a:xfrm>
                              <a:off x="3752" y="346"/>
                              <a:ext cx="881" cy="247"/>
                            </a:xfrm>
                            <a:custGeom>
                              <a:avLst/>
                              <a:gdLst>
                                <a:gd name="T0" fmla="+- 0 3752 3752"/>
                                <a:gd name="T1" fmla="*/ T0 w 881"/>
                                <a:gd name="T2" fmla="+- 0 594 346"/>
                                <a:gd name="T3" fmla="*/ 594 h 247"/>
                                <a:gd name="T4" fmla="+- 0 4633 3752"/>
                                <a:gd name="T5" fmla="*/ T4 w 881"/>
                                <a:gd name="T6" fmla="+- 0 594 346"/>
                                <a:gd name="T7" fmla="*/ 594 h 247"/>
                                <a:gd name="T8" fmla="+- 0 4633 3752"/>
                                <a:gd name="T9" fmla="*/ T8 w 881"/>
                                <a:gd name="T10" fmla="+- 0 346 346"/>
                                <a:gd name="T11" fmla="*/ 346 h 247"/>
                                <a:gd name="T12" fmla="+- 0 3752 3752"/>
                                <a:gd name="T13" fmla="*/ T12 w 881"/>
                                <a:gd name="T14" fmla="+- 0 346 346"/>
                                <a:gd name="T15" fmla="*/ 346 h 247"/>
                                <a:gd name="T16" fmla="+- 0 3752 3752"/>
                                <a:gd name="T17" fmla="*/ T16 w 881"/>
                                <a:gd name="T18" fmla="+- 0 594 346"/>
                                <a:gd name="T19" fmla="*/ 594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81" h="247">
                                  <a:moveTo>
                                    <a:pt x="0" y="248"/>
                                  </a:moveTo>
                                  <a:lnTo>
                                    <a:pt x="881" y="248"/>
                                  </a:lnTo>
                                  <a:lnTo>
                                    <a:pt x="88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444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44" name="Group 1923"/>
                        <wpg:cNvGrpSpPr>
                          <a:grpSpLocks/>
                        </wpg:cNvGrpSpPr>
                        <wpg:grpSpPr bwMode="auto">
                          <a:xfrm>
                            <a:off x="4700" y="289"/>
                            <a:ext cx="821" cy="569"/>
                            <a:chOff x="4700" y="289"/>
                            <a:chExt cx="821" cy="569"/>
                          </a:xfrm>
                        </wpg:grpSpPr>
                        <wps:wsp>
                          <wps:cNvPr id="1945" name="Freeform 1924"/>
                          <wps:cNvSpPr>
                            <a:spLocks/>
                          </wps:cNvSpPr>
                          <wps:spPr bwMode="auto">
                            <a:xfrm>
                              <a:off x="4700" y="289"/>
                              <a:ext cx="821" cy="569"/>
                            </a:xfrm>
                            <a:custGeom>
                              <a:avLst/>
                              <a:gdLst>
                                <a:gd name="T0" fmla="+- 0 4700 4700"/>
                                <a:gd name="T1" fmla="*/ T0 w 821"/>
                                <a:gd name="T2" fmla="+- 0 858 289"/>
                                <a:gd name="T3" fmla="*/ 858 h 569"/>
                                <a:gd name="T4" fmla="+- 0 5521 4700"/>
                                <a:gd name="T5" fmla="*/ T4 w 821"/>
                                <a:gd name="T6" fmla="+- 0 858 289"/>
                                <a:gd name="T7" fmla="*/ 858 h 569"/>
                                <a:gd name="T8" fmla="+- 0 5521 4700"/>
                                <a:gd name="T9" fmla="*/ T8 w 821"/>
                                <a:gd name="T10" fmla="+- 0 289 289"/>
                                <a:gd name="T11" fmla="*/ 289 h 569"/>
                                <a:gd name="T12" fmla="+- 0 4700 4700"/>
                                <a:gd name="T13" fmla="*/ T12 w 821"/>
                                <a:gd name="T14" fmla="+- 0 289 289"/>
                                <a:gd name="T15" fmla="*/ 289 h 569"/>
                                <a:gd name="T16" fmla="+- 0 4700 4700"/>
                                <a:gd name="T17" fmla="*/ T16 w 821"/>
                                <a:gd name="T18" fmla="+- 0 858 289"/>
                                <a:gd name="T19" fmla="*/ 858 h 56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21" h="569">
                                  <a:moveTo>
                                    <a:pt x="0" y="569"/>
                                  </a:moveTo>
                                  <a:lnTo>
                                    <a:pt x="821" y="569"/>
                                  </a:lnTo>
                                  <a:lnTo>
                                    <a:pt x="82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6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444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46" name="Group 1921"/>
                        <wpg:cNvGrpSpPr>
                          <a:grpSpLocks/>
                        </wpg:cNvGrpSpPr>
                        <wpg:grpSpPr bwMode="auto">
                          <a:xfrm>
                            <a:off x="4748" y="346"/>
                            <a:ext cx="725" cy="226"/>
                            <a:chOff x="4748" y="346"/>
                            <a:chExt cx="725" cy="226"/>
                          </a:xfrm>
                        </wpg:grpSpPr>
                        <wps:wsp>
                          <wps:cNvPr id="1947" name="Freeform 1922"/>
                          <wps:cNvSpPr>
                            <a:spLocks/>
                          </wps:cNvSpPr>
                          <wps:spPr bwMode="auto">
                            <a:xfrm>
                              <a:off x="4748" y="346"/>
                              <a:ext cx="725" cy="226"/>
                            </a:xfrm>
                            <a:custGeom>
                              <a:avLst/>
                              <a:gdLst>
                                <a:gd name="T0" fmla="+- 0 4748 4748"/>
                                <a:gd name="T1" fmla="*/ T0 w 725"/>
                                <a:gd name="T2" fmla="+- 0 572 346"/>
                                <a:gd name="T3" fmla="*/ 572 h 226"/>
                                <a:gd name="T4" fmla="+- 0 5473 4748"/>
                                <a:gd name="T5" fmla="*/ T4 w 725"/>
                                <a:gd name="T6" fmla="+- 0 572 346"/>
                                <a:gd name="T7" fmla="*/ 572 h 226"/>
                                <a:gd name="T8" fmla="+- 0 5473 4748"/>
                                <a:gd name="T9" fmla="*/ T8 w 725"/>
                                <a:gd name="T10" fmla="+- 0 346 346"/>
                                <a:gd name="T11" fmla="*/ 346 h 226"/>
                                <a:gd name="T12" fmla="+- 0 4748 4748"/>
                                <a:gd name="T13" fmla="*/ T12 w 725"/>
                                <a:gd name="T14" fmla="+- 0 346 346"/>
                                <a:gd name="T15" fmla="*/ 346 h 226"/>
                                <a:gd name="T16" fmla="+- 0 4748 4748"/>
                                <a:gd name="T17" fmla="*/ T16 w 725"/>
                                <a:gd name="T18" fmla="+- 0 572 346"/>
                                <a:gd name="T19" fmla="*/ 572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25" h="226">
                                  <a:moveTo>
                                    <a:pt x="0" y="226"/>
                                  </a:moveTo>
                                  <a:lnTo>
                                    <a:pt x="725" y="226"/>
                                  </a:lnTo>
                                  <a:lnTo>
                                    <a:pt x="72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444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48" name="Group 1919"/>
                        <wpg:cNvGrpSpPr>
                          <a:grpSpLocks/>
                        </wpg:cNvGrpSpPr>
                        <wpg:grpSpPr bwMode="auto">
                          <a:xfrm>
                            <a:off x="4748" y="572"/>
                            <a:ext cx="725" cy="228"/>
                            <a:chOff x="4748" y="572"/>
                            <a:chExt cx="725" cy="228"/>
                          </a:xfrm>
                        </wpg:grpSpPr>
                        <wps:wsp>
                          <wps:cNvPr id="1949" name="Freeform 1920"/>
                          <wps:cNvSpPr>
                            <a:spLocks/>
                          </wps:cNvSpPr>
                          <wps:spPr bwMode="auto">
                            <a:xfrm>
                              <a:off x="4748" y="572"/>
                              <a:ext cx="725" cy="228"/>
                            </a:xfrm>
                            <a:custGeom>
                              <a:avLst/>
                              <a:gdLst>
                                <a:gd name="T0" fmla="+- 0 4748 4748"/>
                                <a:gd name="T1" fmla="*/ T0 w 725"/>
                                <a:gd name="T2" fmla="+- 0 800 572"/>
                                <a:gd name="T3" fmla="*/ 800 h 228"/>
                                <a:gd name="T4" fmla="+- 0 5473 4748"/>
                                <a:gd name="T5" fmla="*/ T4 w 725"/>
                                <a:gd name="T6" fmla="+- 0 800 572"/>
                                <a:gd name="T7" fmla="*/ 800 h 228"/>
                                <a:gd name="T8" fmla="+- 0 5473 4748"/>
                                <a:gd name="T9" fmla="*/ T8 w 725"/>
                                <a:gd name="T10" fmla="+- 0 572 572"/>
                                <a:gd name="T11" fmla="*/ 572 h 228"/>
                                <a:gd name="T12" fmla="+- 0 4748 4748"/>
                                <a:gd name="T13" fmla="*/ T12 w 725"/>
                                <a:gd name="T14" fmla="+- 0 572 572"/>
                                <a:gd name="T15" fmla="*/ 572 h 228"/>
                                <a:gd name="T16" fmla="+- 0 4748 4748"/>
                                <a:gd name="T17" fmla="*/ T16 w 725"/>
                                <a:gd name="T18" fmla="+- 0 800 572"/>
                                <a:gd name="T19" fmla="*/ 800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25" h="228">
                                  <a:moveTo>
                                    <a:pt x="0" y="228"/>
                                  </a:moveTo>
                                  <a:lnTo>
                                    <a:pt x="725" y="228"/>
                                  </a:lnTo>
                                  <a:lnTo>
                                    <a:pt x="72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444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50" name="Group 1917"/>
                        <wpg:cNvGrpSpPr>
                          <a:grpSpLocks/>
                        </wpg:cNvGrpSpPr>
                        <wpg:grpSpPr bwMode="auto">
                          <a:xfrm>
                            <a:off x="5540" y="289"/>
                            <a:ext cx="5132" cy="569"/>
                            <a:chOff x="5540" y="289"/>
                            <a:chExt cx="5132" cy="569"/>
                          </a:xfrm>
                        </wpg:grpSpPr>
                        <wps:wsp>
                          <wps:cNvPr id="1951" name="Freeform 1918"/>
                          <wps:cNvSpPr>
                            <a:spLocks/>
                          </wps:cNvSpPr>
                          <wps:spPr bwMode="auto">
                            <a:xfrm>
                              <a:off x="5540" y="289"/>
                              <a:ext cx="5132" cy="569"/>
                            </a:xfrm>
                            <a:custGeom>
                              <a:avLst/>
                              <a:gdLst>
                                <a:gd name="T0" fmla="+- 0 5540 5540"/>
                                <a:gd name="T1" fmla="*/ T0 w 5132"/>
                                <a:gd name="T2" fmla="+- 0 858 289"/>
                                <a:gd name="T3" fmla="*/ 858 h 569"/>
                                <a:gd name="T4" fmla="+- 0 10672 5540"/>
                                <a:gd name="T5" fmla="*/ T4 w 5132"/>
                                <a:gd name="T6" fmla="+- 0 858 289"/>
                                <a:gd name="T7" fmla="*/ 858 h 569"/>
                                <a:gd name="T8" fmla="+- 0 10672 5540"/>
                                <a:gd name="T9" fmla="*/ T8 w 5132"/>
                                <a:gd name="T10" fmla="+- 0 289 289"/>
                                <a:gd name="T11" fmla="*/ 289 h 569"/>
                                <a:gd name="T12" fmla="+- 0 5540 5540"/>
                                <a:gd name="T13" fmla="*/ T12 w 5132"/>
                                <a:gd name="T14" fmla="+- 0 289 289"/>
                                <a:gd name="T15" fmla="*/ 289 h 569"/>
                                <a:gd name="T16" fmla="+- 0 5540 5540"/>
                                <a:gd name="T17" fmla="*/ T16 w 5132"/>
                                <a:gd name="T18" fmla="+- 0 858 289"/>
                                <a:gd name="T19" fmla="*/ 858 h 56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132" h="569">
                                  <a:moveTo>
                                    <a:pt x="0" y="569"/>
                                  </a:moveTo>
                                  <a:lnTo>
                                    <a:pt x="5132" y="569"/>
                                  </a:lnTo>
                                  <a:lnTo>
                                    <a:pt x="513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6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444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52" name="Group 1915"/>
                        <wpg:cNvGrpSpPr>
                          <a:grpSpLocks/>
                        </wpg:cNvGrpSpPr>
                        <wpg:grpSpPr bwMode="auto">
                          <a:xfrm>
                            <a:off x="5588" y="346"/>
                            <a:ext cx="5036" cy="247"/>
                            <a:chOff x="5588" y="346"/>
                            <a:chExt cx="5036" cy="247"/>
                          </a:xfrm>
                        </wpg:grpSpPr>
                        <wps:wsp>
                          <wps:cNvPr id="1953" name="Freeform 1916"/>
                          <wps:cNvSpPr>
                            <a:spLocks/>
                          </wps:cNvSpPr>
                          <wps:spPr bwMode="auto">
                            <a:xfrm>
                              <a:off x="5588" y="346"/>
                              <a:ext cx="5036" cy="247"/>
                            </a:xfrm>
                            <a:custGeom>
                              <a:avLst/>
                              <a:gdLst>
                                <a:gd name="T0" fmla="+- 0 5588 5588"/>
                                <a:gd name="T1" fmla="*/ T0 w 5036"/>
                                <a:gd name="T2" fmla="+- 0 594 346"/>
                                <a:gd name="T3" fmla="*/ 594 h 247"/>
                                <a:gd name="T4" fmla="+- 0 10624 5588"/>
                                <a:gd name="T5" fmla="*/ T4 w 5036"/>
                                <a:gd name="T6" fmla="+- 0 594 346"/>
                                <a:gd name="T7" fmla="*/ 594 h 247"/>
                                <a:gd name="T8" fmla="+- 0 10624 5588"/>
                                <a:gd name="T9" fmla="*/ T8 w 5036"/>
                                <a:gd name="T10" fmla="+- 0 346 346"/>
                                <a:gd name="T11" fmla="*/ 346 h 247"/>
                                <a:gd name="T12" fmla="+- 0 5588 5588"/>
                                <a:gd name="T13" fmla="*/ T12 w 5036"/>
                                <a:gd name="T14" fmla="+- 0 346 346"/>
                                <a:gd name="T15" fmla="*/ 346 h 247"/>
                                <a:gd name="T16" fmla="+- 0 5588 5588"/>
                                <a:gd name="T17" fmla="*/ T16 w 5036"/>
                                <a:gd name="T18" fmla="+- 0 594 346"/>
                                <a:gd name="T19" fmla="*/ 594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036" h="247">
                                  <a:moveTo>
                                    <a:pt x="0" y="248"/>
                                  </a:moveTo>
                                  <a:lnTo>
                                    <a:pt x="5036" y="248"/>
                                  </a:lnTo>
                                  <a:lnTo>
                                    <a:pt x="503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444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54" name="Group 1913"/>
                        <wpg:cNvGrpSpPr>
                          <a:grpSpLocks/>
                        </wpg:cNvGrpSpPr>
                        <wpg:grpSpPr bwMode="auto">
                          <a:xfrm>
                            <a:off x="1820" y="318"/>
                            <a:ext cx="8853" cy="2"/>
                            <a:chOff x="1820" y="318"/>
                            <a:chExt cx="8853" cy="2"/>
                          </a:xfrm>
                        </wpg:grpSpPr>
                        <wps:wsp>
                          <wps:cNvPr id="1955" name="Freeform 1914"/>
                          <wps:cNvSpPr>
                            <a:spLocks/>
                          </wps:cNvSpPr>
                          <wps:spPr bwMode="auto">
                            <a:xfrm>
                              <a:off x="1820" y="318"/>
                              <a:ext cx="8853" cy="2"/>
                            </a:xfrm>
                            <a:custGeom>
                              <a:avLst/>
                              <a:gdLst>
                                <a:gd name="T0" fmla="+- 0 1820 1820"/>
                                <a:gd name="T1" fmla="*/ T0 w 8853"/>
                                <a:gd name="T2" fmla="+- 0 10672 1820"/>
                                <a:gd name="T3" fmla="*/ T2 w 8853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853">
                                  <a:moveTo>
                                    <a:pt x="0" y="0"/>
                                  </a:moveTo>
                                  <a:lnTo>
                                    <a:pt x="8852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44444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56" name="Group 1911"/>
                        <wpg:cNvGrpSpPr>
                          <a:grpSpLocks/>
                        </wpg:cNvGrpSpPr>
                        <wpg:grpSpPr bwMode="auto">
                          <a:xfrm>
                            <a:off x="1810" y="829"/>
                            <a:ext cx="8872" cy="2"/>
                            <a:chOff x="1810" y="829"/>
                            <a:chExt cx="8872" cy="2"/>
                          </a:xfrm>
                        </wpg:grpSpPr>
                        <wps:wsp>
                          <wps:cNvPr id="1957" name="Freeform 1912"/>
                          <wps:cNvSpPr>
                            <a:spLocks/>
                          </wps:cNvSpPr>
                          <wps:spPr bwMode="auto">
                            <a:xfrm>
                              <a:off x="1810" y="829"/>
                              <a:ext cx="8872" cy="2"/>
                            </a:xfrm>
                            <a:custGeom>
                              <a:avLst/>
                              <a:gdLst>
                                <a:gd name="T0" fmla="+- 0 1810 1810"/>
                                <a:gd name="T1" fmla="*/ T0 w 8872"/>
                                <a:gd name="T2" fmla="+- 0 10682 1810"/>
                                <a:gd name="T3" fmla="*/ T2 w 8872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872">
                                  <a:moveTo>
                                    <a:pt x="0" y="0"/>
                                  </a:moveTo>
                                  <a:lnTo>
                                    <a:pt x="8872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44444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58" name="Group 1909"/>
                        <wpg:cNvGrpSpPr>
                          <a:grpSpLocks/>
                        </wpg:cNvGrpSpPr>
                        <wpg:grpSpPr bwMode="auto">
                          <a:xfrm>
                            <a:off x="3120" y="346"/>
                            <a:ext cx="2" cy="511"/>
                            <a:chOff x="3120" y="346"/>
                            <a:chExt cx="2" cy="511"/>
                          </a:xfrm>
                        </wpg:grpSpPr>
                        <wps:wsp>
                          <wps:cNvPr id="1959" name="Freeform 1910"/>
                          <wps:cNvSpPr>
                            <a:spLocks/>
                          </wps:cNvSpPr>
                          <wps:spPr bwMode="auto">
                            <a:xfrm>
                              <a:off x="3120" y="346"/>
                              <a:ext cx="2" cy="511"/>
                            </a:xfrm>
                            <a:custGeom>
                              <a:avLst/>
                              <a:gdLst>
                                <a:gd name="T0" fmla="+- 0 346 346"/>
                                <a:gd name="T1" fmla="*/ 346 h 511"/>
                                <a:gd name="T2" fmla="+- 0 858 346"/>
                                <a:gd name="T3" fmla="*/ 858 h 511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11">
                                  <a:moveTo>
                                    <a:pt x="0" y="0"/>
                                  </a:moveTo>
                                  <a:lnTo>
                                    <a:pt x="0" y="512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60" name="Group 1907"/>
                        <wpg:cNvGrpSpPr>
                          <a:grpSpLocks/>
                        </wpg:cNvGrpSpPr>
                        <wpg:grpSpPr bwMode="auto">
                          <a:xfrm>
                            <a:off x="3694" y="346"/>
                            <a:ext cx="2" cy="511"/>
                            <a:chOff x="3694" y="346"/>
                            <a:chExt cx="2" cy="511"/>
                          </a:xfrm>
                        </wpg:grpSpPr>
                        <wps:wsp>
                          <wps:cNvPr id="1961" name="Freeform 1908"/>
                          <wps:cNvSpPr>
                            <a:spLocks/>
                          </wps:cNvSpPr>
                          <wps:spPr bwMode="auto">
                            <a:xfrm>
                              <a:off x="3694" y="346"/>
                              <a:ext cx="2" cy="511"/>
                            </a:xfrm>
                            <a:custGeom>
                              <a:avLst/>
                              <a:gdLst>
                                <a:gd name="T0" fmla="+- 0 346 346"/>
                                <a:gd name="T1" fmla="*/ 346 h 511"/>
                                <a:gd name="T2" fmla="+- 0 858 346"/>
                                <a:gd name="T3" fmla="*/ 858 h 511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11">
                                  <a:moveTo>
                                    <a:pt x="0" y="0"/>
                                  </a:moveTo>
                                  <a:lnTo>
                                    <a:pt x="0" y="512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62" name="Group 1905"/>
                        <wpg:cNvGrpSpPr>
                          <a:grpSpLocks/>
                        </wpg:cNvGrpSpPr>
                        <wpg:grpSpPr bwMode="auto">
                          <a:xfrm>
                            <a:off x="4691" y="346"/>
                            <a:ext cx="2" cy="511"/>
                            <a:chOff x="4691" y="346"/>
                            <a:chExt cx="2" cy="511"/>
                          </a:xfrm>
                        </wpg:grpSpPr>
                        <wps:wsp>
                          <wps:cNvPr id="1963" name="Freeform 1906"/>
                          <wps:cNvSpPr>
                            <a:spLocks/>
                          </wps:cNvSpPr>
                          <wps:spPr bwMode="auto">
                            <a:xfrm>
                              <a:off x="4691" y="346"/>
                              <a:ext cx="2" cy="511"/>
                            </a:xfrm>
                            <a:custGeom>
                              <a:avLst/>
                              <a:gdLst>
                                <a:gd name="T0" fmla="+- 0 346 346"/>
                                <a:gd name="T1" fmla="*/ 346 h 511"/>
                                <a:gd name="T2" fmla="+- 0 858 346"/>
                                <a:gd name="T3" fmla="*/ 858 h 511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11">
                                  <a:moveTo>
                                    <a:pt x="0" y="0"/>
                                  </a:moveTo>
                                  <a:lnTo>
                                    <a:pt x="0" y="512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64" name="Group 1903"/>
                        <wpg:cNvGrpSpPr>
                          <a:grpSpLocks/>
                        </wpg:cNvGrpSpPr>
                        <wpg:grpSpPr bwMode="auto">
                          <a:xfrm>
                            <a:off x="5531" y="346"/>
                            <a:ext cx="2" cy="511"/>
                            <a:chOff x="5531" y="346"/>
                            <a:chExt cx="2" cy="511"/>
                          </a:xfrm>
                        </wpg:grpSpPr>
                        <wps:wsp>
                          <wps:cNvPr id="1965" name="Freeform 1904"/>
                          <wps:cNvSpPr>
                            <a:spLocks/>
                          </wps:cNvSpPr>
                          <wps:spPr bwMode="auto">
                            <a:xfrm>
                              <a:off x="5531" y="346"/>
                              <a:ext cx="2" cy="511"/>
                            </a:xfrm>
                            <a:custGeom>
                              <a:avLst/>
                              <a:gdLst>
                                <a:gd name="T0" fmla="+- 0 346 346"/>
                                <a:gd name="T1" fmla="*/ 346 h 511"/>
                                <a:gd name="T2" fmla="+- 0 858 346"/>
                                <a:gd name="T3" fmla="*/ 858 h 511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11">
                                  <a:moveTo>
                                    <a:pt x="0" y="0"/>
                                  </a:moveTo>
                                  <a:lnTo>
                                    <a:pt x="0" y="512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66" name="Group 1901"/>
                        <wpg:cNvGrpSpPr>
                          <a:grpSpLocks/>
                        </wpg:cNvGrpSpPr>
                        <wpg:grpSpPr bwMode="auto">
                          <a:xfrm>
                            <a:off x="1428" y="877"/>
                            <a:ext cx="372" cy="1603"/>
                            <a:chOff x="1428" y="877"/>
                            <a:chExt cx="372" cy="1603"/>
                          </a:xfrm>
                        </wpg:grpSpPr>
                        <wps:wsp>
                          <wps:cNvPr id="1967" name="Freeform 1902"/>
                          <wps:cNvSpPr>
                            <a:spLocks/>
                          </wps:cNvSpPr>
                          <wps:spPr bwMode="auto">
                            <a:xfrm>
                              <a:off x="1428" y="877"/>
                              <a:ext cx="372" cy="1603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372"/>
                                <a:gd name="T2" fmla="+- 0 2480 877"/>
                                <a:gd name="T3" fmla="*/ 2480 h 1603"/>
                                <a:gd name="T4" fmla="+- 0 1800 1428"/>
                                <a:gd name="T5" fmla="*/ T4 w 372"/>
                                <a:gd name="T6" fmla="+- 0 2480 877"/>
                                <a:gd name="T7" fmla="*/ 2480 h 1603"/>
                                <a:gd name="T8" fmla="+- 0 1800 1428"/>
                                <a:gd name="T9" fmla="*/ T8 w 372"/>
                                <a:gd name="T10" fmla="+- 0 877 877"/>
                                <a:gd name="T11" fmla="*/ 877 h 1603"/>
                                <a:gd name="T12" fmla="+- 0 1428 1428"/>
                                <a:gd name="T13" fmla="*/ T12 w 372"/>
                                <a:gd name="T14" fmla="+- 0 877 877"/>
                                <a:gd name="T15" fmla="*/ 877 h 1603"/>
                                <a:gd name="T16" fmla="+- 0 1428 1428"/>
                                <a:gd name="T17" fmla="*/ T16 w 372"/>
                                <a:gd name="T18" fmla="+- 0 2480 877"/>
                                <a:gd name="T19" fmla="*/ 2480 h 16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72" h="1603">
                                  <a:moveTo>
                                    <a:pt x="0" y="1603"/>
                                  </a:moveTo>
                                  <a:lnTo>
                                    <a:pt x="372" y="1603"/>
                                  </a:lnTo>
                                  <a:lnTo>
                                    <a:pt x="37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60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444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68" name="Group 1899"/>
                        <wpg:cNvGrpSpPr>
                          <a:grpSpLocks/>
                        </wpg:cNvGrpSpPr>
                        <wpg:grpSpPr bwMode="auto">
                          <a:xfrm>
                            <a:off x="1476" y="934"/>
                            <a:ext cx="276" cy="247"/>
                            <a:chOff x="1476" y="934"/>
                            <a:chExt cx="276" cy="247"/>
                          </a:xfrm>
                        </wpg:grpSpPr>
                        <wps:wsp>
                          <wps:cNvPr id="1969" name="Freeform 1900"/>
                          <wps:cNvSpPr>
                            <a:spLocks/>
                          </wps:cNvSpPr>
                          <wps:spPr bwMode="auto">
                            <a:xfrm>
                              <a:off x="1476" y="934"/>
                              <a:ext cx="276" cy="247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276"/>
                                <a:gd name="T2" fmla="+- 0 1182 934"/>
                                <a:gd name="T3" fmla="*/ 1182 h 247"/>
                                <a:gd name="T4" fmla="+- 0 1752 1476"/>
                                <a:gd name="T5" fmla="*/ T4 w 276"/>
                                <a:gd name="T6" fmla="+- 0 1182 934"/>
                                <a:gd name="T7" fmla="*/ 1182 h 247"/>
                                <a:gd name="T8" fmla="+- 0 1752 1476"/>
                                <a:gd name="T9" fmla="*/ T8 w 276"/>
                                <a:gd name="T10" fmla="+- 0 934 934"/>
                                <a:gd name="T11" fmla="*/ 934 h 247"/>
                                <a:gd name="T12" fmla="+- 0 1476 1476"/>
                                <a:gd name="T13" fmla="*/ T12 w 276"/>
                                <a:gd name="T14" fmla="+- 0 934 934"/>
                                <a:gd name="T15" fmla="*/ 934 h 247"/>
                                <a:gd name="T16" fmla="+- 0 1476 1476"/>
                                <a:gd name="T17" fmla="*/ T16 w 276"/>
                                <a:gd name="T18" fmla="+- 0 1182 934"/>
                                <a:gd name="T19" fmla="*/ 1182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76" h="247">
                                  <a:moveTo>
                                    <a:pt x="0" y="248"/>
                                  </a:moveTo>
                                  <a:lnTo>
                                    <a:pt x="276" y="248"/>
                                  </a:lnTo>
                                  <a:lnTo>
                                    <a:pt x="27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444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70" name="Group 1897"/>
                        <wpg:cNvGrpSpPr>
                          <a:grpSpLocks/>
                        </wpg:cNvGrpSpPr>
                        <wpg:grpSpPr bwMode="auto">
                          <a:xfrm>
                            <a:off x="1820" y="877"/>
                            <a:ext cx="1289" cy="1603"/>
                            <a:chOff x="1820" y="877"/>
                            <a:chExt cx="1289" cy="1603"/>
                          </a:xfrm>
                        </wpg:grpSpPr>
                        <wps:wsp>
                          <wps:cNvPr id="1971" name="Freeform 1898"/>
                          <wps:cNvSpPr>
                            <a:spLocks/>
                          </wps:cNvSpPr>
                          <wps:spPr bwMode="auto">
                            <a:xfrm>
                              <a:off x="1820" y="877"/>
                              <a:ext cx="1289" cy="1603"/>
                            </a:xfrm>
                            <a:custGeom>
                              <a:avLst/>
                              <a:gdLst>
                                <a:gd name="T0" fmla="+- 0 1820 1820"/>
                                <a:gd name="T1" fmla="*/ T0 w 1289"/>
                                <a:gd name="T2" fmla="+- 0 2480 877"/>
                                <a:gd name="T3" fmla="*/ 2480 h 1603"/>
                                <a:gd name="T4" fmla="+- 0 3108 1820"/>
                                <a:gd name="T5" fmla="*/ T4 w 1289"/>
                                <a:gd name="T6" fmla="+- 0 2480 877"/>
                                <a:gd name="T7" fmla="*/ 2480 h 1603"/>
                                <a:gd name="T8" fmla="+- 0 3108 1820"/>
                                <a:gd name="T9" fmla="*/ T8 w 1289"/>
                                <a:gd name="T10" fmla="+- 0 877 877"/>
                                <a:gd name="T11" fmla="*/ 877 h 1603"/>
                                <a:gd name="T12" fmla="+- 0 1820 1820"/>
                                <a:gd name="T13" fmla="*/ T12 w 1289"/>
                                <a:gd name="T14" fmla="+- 0 877 877"/>
                                <a:gd name="T15" fmla="*/ 877 h 1603"/>
                                <a:gd name="T16" fmla="+- 0 1820 1820"/>
                                <a:gd name="T17" fmla="*/ T16 w 1289"/>
                                <a:gd name="T18" fmla="+- 0 2480 877"/>
                                <a:gd name="T19" fmla="*/ 2480 h 16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89" h="1603">
                                  <a:moveTo>
                                    <a:pt x="0" y="1603"/>
                                  </a:moveTo>
                                  <a:lnTo>
                                    <a:pt x="1288" y="1603"/>
                                  </a:lnTo>
                                  <a:lnTo>
                                    <a:pt x="128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60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72" name="Group 1895"/>
                        <wpg:cNvGrpSpPr>
                          <a:grpSpLocks/>
                        </wpg:cNvGrpSpPr>
                        <wpg:grpSpPr bwMode="auto">
                          <a:xfrm>
                            <a:off x="1868" y="934"/>
                            <a:ext cx="1195" cy="247"/>
                            <a:chOff x="1868" y="934"/>
                            <a:chExt cx="1195" cy="247"/>
                          </a:xfrm>
                        </wpg:grpSpPr>
                        <wps:wsp>
                          <wps:cNvPr id="1973" name="Freeform 1896"/>
                          <wps:cNvSpPr>
                            <a:spLocks/>
                          </wps:cNvSpPr>
                          <wps:spPr bwMode="auto">
                            <a:xfrm>
                              <a:off x="1868" y="934"/>
                              <a:ext cx="1195" cy="247"/>
                            </a:xfrm>
                            <a:custGeom>
                              <a:avLst/>
                              <a:gdLst>
                                <a:gd name="T0" fmla="+- 0 1868 1868"/>
                                <a:gd name="T1" fmla="*/ T0 w 1195"/>
                                <a:gd name="T2" fmla="+- 0 1182 934"/>
                                <a:gd name="T3" fmla="*/ 1182 h 247"/>
                                <a:gd name="T4" fmla="+- 0 3063 1868"/>
                                <a:gd name="T5" fmla="*/ T4 w 1195"/>
                                <a:gd name="T6" fmla="+- 0 1182 934"/>
                                <a:gd name="T7" fmla="*/ 1182 h 247"/>
                                <a:gd name="T8" fmla="+- 0 3063 1868"/>
                                <a:gd name="T9" fmla="*/ T8 w 1195"/>
                                <a:gd name="T10" fmla="+- 0 934 934"/>
                                <a:gd name="T11" fmla="*/ 934 h 247"/>
                                <a:gd name="T12" fmla="+- 0 1868 1868"/>
                                <a:gd name="T13" fmla="*/ T12 w 1195"/>
                                <a:gd name="T14" fmla="+- 0 934 934"/>
                                <a:gd name="T15" fmla="*/ 934 h 247"/>
                                <a:gd name="T16" fmla="+- 0 1868 1868"/>
                                <a:gd name="T17" fmla="*/ T16 w 1195"/>
                                <a:gd name="T18" fmla="+- 0 1182 934"/>
                                <a:gd name="T19" fmla="*/ 1182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95" h="247">
                                  <a:moveTo>
                                    <a:pt x="0" y="248"/>
                                  </a:moveTo>
                                  <a:lnTo>
                                    <a:pt x="1195" y="248"/>
                                  </a:lnTo>
                                  <a:lnTo>
                                    <a:pt x="119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74" name="Group 1893"/>
                        <wpg:cNvGrpSpPr>
                          <a:grpSpLocks/>
                        </wpg:cNvGrpSpPr>
                        <wpg:grpSpPr bwMode="auto">
                          <a:xfrm>
                            <a:off x="3130" y="877"/>
                            <a:ext cx="554" cy="1603"/>
                            <a:chOff x="3130" y="877"/>
                            <a:chExt cx="554" cy="1603"/>
                          </a:xfrm>
                        </wpg:grpSpPr>
                        <wps:wsp>
                          <wps:cNvPr id="1975" name="Freeform 1894"/>
                          <wps:cNvSpPr>
                            <a:spLocks/>
                          </wps:cNvSpPr>
                          <wps:spPr bwMode="auto">
                            <a:xfrm>
                              <a:off x="3130" y="877"/>
                              <a:ext cx="554" cy="1603"/>
                            </a:xfrm>
                            <a:custGeom>
                              <a:avLst/>
                              <a:gdLst>
                                <a:gd name="T0" fmla="+- 0 3130 3130"/>
                                <a:gd name="T1" fmla="*/ T0 w 554"/>
                                <a:gd name="T2" fmla="+- 0 2480 877"/>
                                <a:gd name="T3" fmla="*/ 2480 h 1603"/>
                                <a:gd name="T4" fmla="+- 0 3684 3130"/>
                                <a:gd name="T5" fmla="*/ T4 w 554"/>
                                <a:gd name="T6" fmla="+- 0 2480 877"/>
                                <a:gd name="T7" fmla="*/ 2480 h 1603"/>
                                <a:gd name="T8" fmla="+- 0 3684 3130"/>
                                <a:gd name="T9" fmla="*/ T8 w 554"/>
                                <a:gd name="T10" fmla="+- 0 877 877"/>
                                <a:gd name="T11" fmla="*/ 877 h 1603"/>
                                <a:gd name="T12" fmla="+- 0 3130 3130"/>
                                <a:gd name="T13" fmla="*/ T12 w 554"/>
                                <a:gd name="T14" fmla="+- 0 877 877"/>
                                <a:gd name="T15" fmla="*/ 877 h 1603"/>
                                <a:gd name="T16" fmla="+- 0 3130 3130"/>
                                <a:gd name="T17" fmla="*/ T16 w 554"/>
                                <a:gd name="T18" fmla="+- 0 2480 877"/>
                                <a:gd name="T19" fmla="*/ 2480 h 16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54" h="1603">
                                  <a:moveTo>
                                    <a:pt x="0" y="1603"/>
                                  </a:moveTo>
                                  <a:lnTo>
                                    <a:pt x="554" y="1603"/>
                                  </a:lnTo>
                                  <a:lnTo>
                                    <a:pt x="55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60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76" name="Group 1891"/>
                        <wpg:cNvGrpSpPr>
                          <a:grpSpLocks/>
                        </wpg:cNvGrpSpPr>
                        <wpg:grpSpPr bwMode="auto">
                          <a:xfrm>
                            <a:off x="3176" y="934"/>
                            <a:ext cx="461" cy="247"/>
                            <a:chOff x="3176" y="934"/>
                            <a:chExt cx="461" cy="247"/>
                          </a:xfrm>
                        </wpg:grpSpPr>
                        <wps:wsp>
                          <wps:cNvPr id="1977" name="Freeform 1892"/>
                          <wps:cNvSpPr>
                            <a:spLocks/>
                          </wps:cNvSpPr>
                          <wps:spPr bwMode="auto">
                            <a:xfrm>
                              <a:off x="3176" y="934"/>
                              <a:ext cx="461" cy="247"/>
                            </a:xfrm>
                            <a:custGeom>
                              <a:avLst/>
                              <a:gdLst>
                                <a:gd name="T0" fmla="+- 0 3176 3176"/>
                                <a:gd name="T1" fmla="*/ T0 w 461"/>
                                <a:gd name="T2" fmla="+- 0 1182 934"/>
                                <a:gd name="T3" fmla="*/ 1182 h 247"/>
                                <a:gd name="T4" fmla="+- 0 3636 3176"/>
                                <a:gd name="T5" fmla="*/ T4 w 461"/>
                                <a:gd name="T6" fmla="+- 0 1182 934"/>
                                <a:gd name="T7" fmla="*/ 1182 h 247"/>
                                <a:gd name="T8" fmla="+- 0 3636 3176"/>
                                <a:gd name="T9" fmla="*/ T8 w 461"/>
                                <a:gd name="T10" fmla="+- 0 934 934"/>
                                <a:gd name="T11" fmla="*/ 934 h 247"/>
                                <a:gd name="T12" fmla="+- 0 3176 3176"/>
                                <a:gd name="T13" fmla="*/ T12 w 461"/>
                                <a:gd name="T14" fmla="+- 0 934 934"/>
                                <a:gd name="T15" fmla="*/ 934 h 247"/>
                                <a:gd name="T16" fmla="+- 0 3176 3176"/>
                                <a:gd name="T17" fmla="*/ T16 w 461"/>
                                <a:gd name="T18" fmla="+- 0 1182 934"/>
                                <a:gd name="T19" fmla="*/ 1182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61" h="247">
                                  <a:moveTo>
                                    <a:pt x="0" y="248"/>
                                  </a:moveTo>
                                  <a:lnTo>
                                    <a:pt x="460" y="248"/>
                                  </a:lnTo>
                                  <a:lnTo>
                                    <a:pt x="46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78" name="Group 1889"/>
                        <wpg:cNvGrpSpPr>
                          <a:grpSpLocks/>
                        </wpg:cNvGrpSpPr>
                        <wpg:grpSpPr bwMode="auto">
                          <a:xfrm>
                            <a:off x="3704" y="877"/>
                            <a:ext cx="977" cy="1603"/>
                            <a:chOff x="3704" y="877"/>
                            <a:chExt cx="977" cy="1603"/>
                          </a:xfrm>
                        </wpg:grpSpPr>
                        <wps:wsp>
                          <wps:cNvPr id="1979" name="Freeform 1890"/>
                          <wps:cNvSpPr>
                            <a:spLocks/>
                          </wps:cNvSpPr>
                          <wps:spPr bwMode="auto">
                            <a:xfrm>
                              <a:off x="3704" y="877"/>
                              <a:ext cx="977" cy="1603"/>
                            </a:xfrm>
                            <a:custGeom>
                              <a:avLst/>
                              <a:gdLst>
                                <a:gd name="T0" fmla="+- 0 3704 3704"/>
                                <a:gd name="T1" fmla="*/ T0 w 977"/>
                                <a:gd name="T2" fmla="+- 0 2480 877"/>
                                <a:gd name="T3" fmla="*/ 2480 h 1603"/>
                                <a:gd name="T4" fmla="+- 0 4681 3704"/>
                                <a:gd name="T5" fmla="*/ T4 w 977"/>
                                <a:gd name="T6" fmla="+- 0 2480 877"/>
                                <a:gd name="T7" fmla="*/ 2480 h 1603"/>
                                <a:gd name="T8" fmla="+- 0 4681 3704"/>
                                <a:gd name="T9" fmla="*/ T8 w 977"/>
                                <a:gd name="T10" fmla="+- 0 877 877"/>
                                <a:gd name="T11" fmla="*/ 877 h 1603"/>
                                <a:gd name="T12" fmla="+- 0 3704 3704"/>
                                <a:gd name="T13" fmla="*/ T12 w 977"/>
                                <a:gd name="T14" fmla="+- 0 877 877"/>
                                <a:gd name="T15" fmla="*/ 877 h 1603"/>
                                <a:gd name="T16" fmla="+- 0 3704 3704"/>
                                <a:gd name="T17" fmla="*/ T16 w 977"/>
                                <a:gd name="T18" fmla="+- 0 2480 877"/>
                                <a:gd name="T19" fmla="*/ 2480 h 16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77" h="1603">
                                  <a:moveTo>
                                    <a:pt x="0" y="1603"/>
                                  </a:moveTo>
                                  <a:lnTo>
                                    <a:pt x="977" y="1603"/>
                                  </a:lnTo>
                                  <a:lnTo>
                                    <a:pt x="97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60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80" name="Group 1887"/>
                        <wpg:cNvGrpSpPr>
                          <a:grpSpLocks/>
                        </wpg:cNvGrpSpPr>
                        <wpg:grpSpPr bwMode="auto">
                          <a:xfrm>
                            <a:off x="3752" y="934"/>
                            <a:ext cx="881" cy="247"/>
                            <a:chOff x="3752" y="934"/>
                            <a:chExt cx="881" cy="247"/>
                          </a:xfrm>
                        </wpg:grpSpPr>
                        <wps:wsp>
                          <wps:cNvPr id="1981" name="Freeform 1888"/>
                          <wps:cNvSpPr>
                            <a:spLocks/>
                          </wps:cNvSpPr>
                          <wps:spPr bwMode="auto">
                            <a:xfrm>
                              <a:off x="3752" y="934"/>
                              <a:ext cx="881" cy="247"/>
                            </a:xfrm>
                            <a:custGeom>
                              <a:avLst/>
                              <a:gdLst>
                                <a:gd name="T0" fmla="+- 0 3752 3752"/>
                                <a:gd name="T1" fmla="*/ T0 w 881"/>
                                <a:gd name="T2" fmla="+- 0 1182 934"/>
                                <a:gd name="T3" fmla="*/ 1182 h 247"/>
                                <a:gd name="T4" fmla="+- 0 4633 3752"/>
                                <a:gd name="T5" fmla="*/ T4 w 881"/>
                                <a:gd name="T6" fmla="+- 0 1182 934"/>
                                <a:gd name="T7" fmla="*/ 1182 h 247"/>
                                <a:gd name="T8" fmla="+- 0 4633 3752"/>
                                <a:gd name="T9" fmla="*/ T8 w 881"/>
                                <a:gd name="T10" fmla="+- 0 934 934"/>
                                <a:gd name="T11" fmla="*/ 934 h 247"/>
                                <a:gd name="T12" fmla="+- 0 3752 3752"/>
                                <a:gd name="T13" fmla="*/ T12 w 881"/>
                                <a:gd name="T14" fmla="+- 0 934 934"/>
                                <a:gd name="T15" fmla="*/ 934 h 247"/>
                                <a:gd name="T16" fmla="+- 0 3752 3752"/>
                                <a:gd name="T17" fmla="*/ T16 w 881"/>
                                <a:gd name="T18" fmla="+- 0 1182 934"/>
                                <a:gd name="T19" fmla="*/ 1182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81" h="247">
                                  <a:moveTo>
                                    <a:pt x="0" y="248"/>
                                  </a:moveTo>
                                  <a:lnTo>
                                    <a:pt x="881" y="248"/>
                                  </a:lnTo>
                                  <a:lnTo>
                                    <a:pt x="88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82" name="Group 1885"/>
                        <wpg:cNvGrpSpPr>
                          <a:grpSpLocks/>
                        </wpg:cNvGrpSpPr>
                        <wpg:grpSpPr bwMode="auto">
                          <a:xfrm>
                            <a:off x="4700" y="877"/>
                            <a:ext cx="821" cy="1603"/>
                            <a:chOff x="4700" y="877"/>
                            <a:chExt cx="821" cy="1603"/>
                          </a:xfrm>
                        </wpg:grpSpPr>
                        <wps:wsp>
                          <wps:cNvPr id="1983" name="Freeform 1886"/>
                          <wps:cNvSpPr>
                            <a:spLocks/>
                          </wps:cNvSpPr>
                          <wps:spPr bwMode="auto">
                            <a:xfrm>
                              <a:off x="4700" y="877"/>
                              <a:ext cx="821" cy="1603"/>
                            </a:xfrm>
                            <a:custGeom>
                              <a:avLst/>
                              <a:gdLst>
                                <a:gd name="T0" fmla="+- 0 4700 4700"/>
                                <a:gd name="T1" fmla="*/ T0 w 821"/>
                                <a:gd name="T2" fmla="+- 0 2480 877"/>
                                <a:gd name="T3" fmla="*/ 2480 h 1603"/>
                                <a:gd name="T4" fmla="+- 0 5521 4700"/>
                                <a:gd name="T5" fmla="*/ T4 w 821"/>
                                <a:gd name="T6" fmla="+- 0 2480 877"/>
                                <a:gd name="T7" fmla="*/ 2480 h 1603"/>
                                <a:gd name="T8" fmla="+- 0 5521 4700"/>
                                <a:gd name="T9" fmla="*/ T8 w 821"/>
                                <a:gd name="T10" fmla="+- 0 877 877"/>
                                <a:gd name="T11" fmla="*/ 877 h 1603"/>
                                <a:gd name="T12" fmla="+- 0 4700 4700"/>
                                <a:gd name="T13" fmla="*/ T12 w 821"/>
                                <a:gd name="T14" fmla="+- 0 877 877"/>
                                <a:gd name="T15" fmla="*/ 877 h 1603"/>
                                <a:gd name="T16" fmla="+- 0 4700 4700"/>
                                <a:gd name="T17" fmla="*/ T16 w 821"/>
                                <a:gd name="T18" fmla="+- 0 2480 877"/>
                                <a:gd name="T19" fmla="*/ 2480 h 16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21" h="1603">
                                  <a:moveTo>
                                    <a:pt x="0" y="1603"/>
                                  </a:moveTo>
                                  <a:lnTo>
                                    <a:pt x="821" y="1603"/>
                                  </a:lnTo>
                                  <a:lnTo>
                                    <a:pt x="82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60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84" name="Group 1883"/>
                        <wpg:cNvGrpSpPr>
                          <a:grpSpLocks/>
                        </wpg:cNvGrpSpPr>
                        <wpg:grpSpPr bwMode="auto">
                          <a:xfrm>
                            <a:off x="4748" y="934"/>
                            <a:ext cx="725" cy="226"/>
                            <a:chOff x="4748" y="934"/>
                            <a:chExt cx="725" cy="226"/>
                          </a:xfrm>
                        </wpg:grpSpPr>
                        <wps:wsp>
                          <wps:cNvPr id="1985" name="Freeform 1884"/>
                          <wps:cNvSpPr>
                            <a:spLocks/>
                          </wps:cNvSpPr>
                          <wps:spPr bwMode="auto">
                            <a:xfrm>
                              <a:off x="4748" y="934"/>
                              <a:ext cx="725" cy="226"/>
                            </a:xfrm>
                            <a:custGeom>
                              <a:avLst/>
                              <a:gdLst>
                                <a:gd name="T0" fmla="+- 0 4748 4748"/>
                                <a:gd name="T1" fmla="*/ T0 w 725"/>
                                <a:gd name="T2" fmla="+- 0 1160 934"/>
                                <a:gd name="T3" fmla="*/ 1160 h 226"/>
                                <a:gd name="T4" fmla="+- 0 5473 4748"/>
                                <a:gd name="T5" fmla="*/ T4 w 725"/>
                                <a:gd name="T6" fmla="+- 0 1160 934"/>
                                <a:gd name="T7" fmla="*/ 1160 h 226"/>
                                <a:gd name="T8" fmla="+- 0 5473 4748"/>
                                <a:gd name="T9" fmla="*/ T8 w 725"/>
                                <a:gd name="T10" fmla="+- 0 934 934"/>
                                <a:gd name="T11" fmla="*/ 934 h 226"/>
                                <a:gd name="T12" fmla="+- 0 4748 4748"/>
                                <a:gd name="T13" fmla="*/ T12 w 725"/>
                                <a:gd name="T14" fmla="+- 0 934 934"/>
                                <a:gd name="T15" fmla="*/ 934 h 226"/>
                                <a:gd name="T16" fmla="+- 0 4748 4748"/>
                                <a:gd name="T17" fmla="*/ T16 w 725"/>
                                <a:gd name="T18" fmla="+- 0 1160 934"/>
                                <a:gd name="T19" fmla="*/ 1160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25" h="226">
                                  <a:moveTo>
                                    <a:pt x="0" y="226"/>
                                  </a:moveTo>
                                  <a:lnTo>
                                    <a:pt x="725" y="226"/>
                                  </a:lnTo>
                                  <a:lnTo>
                                    <a:pt x="72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86" name="Group 1881"/>
                        <wpg:cNvGrpSpPr>
                          <a:grpSpLocks/>
                        </wpg:cNvGrpSpPr>
                        <wpg:grpSpPr bwMode="auto">
                          <a:xfrm>
                            <a:off x="4748" y="1160"/>
                            <a:ext cx="725" cy="209"/>
                            <a:chOff x="4748" y="1160"/>
                            <a:chExt cx="725" cy="209"/>
                          </a:xfrm>
                        </wpg:grpSpPr>
                        <wps:wsp>
                          <wps:cNvPr id="1987" name="Freeform 1882"/>
                          <wps:cNvSpPr>
                            <a:spLocks/>
                          </wps:cNvSpPr>
                          <wps:spPr bwMode="auto">
                            <a:xfrm>
                              <a:off x="4748" y="1160"/>
                              <a:ext cx="725" cy="209"/>
                            </a:xfrm>
                            <a:custGeom>
                              <a:avLst/>
                              <a:gdLst>
                                <a:gd name="T0" fmla="+- 0 4748 4748"/>
                                <a:gd name="T1" fmla="*/ T0 w 725"/>
                                <a:gd name="T2" fmla="+- 0 1369 1160"/>
                                <a:gd name="T3" fmla="*/ 1369 h 209"/>
                                <a:gd name="T4" fmla="+- 0 5473 4748"/>
                                <a:gd name="T5" fmla="*/ T4 w 725"/>
                                <a:gd name="T6" fmla="+- 0 1369 1160"/>
                                <a:gd name="T7" fmla="*/ 1369 h 209"/>
                                <a:gd name="T8" fmla="+- 0 5473 4748"/>
                                <a:gd name="T9" fmla="*/ T8 w 725"/>
                                <a:gd name="T10" fmla="+- 0 1160 1160"/>
                                <a:gd name="T11" fmla="*/ 1160 h 209"/>
                                <a:gd name="T12" fmla="+- 0 4748 4748"/>
                                <a:gd name="T13" fmla="*/ T12 w 725"/>
                                <a:gd name="T14" fmla="+- 0 1160 1160"/>
                                <a:gd name="T15" fmla="*/ 1160 h 209"/>
                                <a:gd name="T16" fmla="+- 0 4748 4748"/>
                                <a:gd name="T17" fmla="*/ T16 w 725"/>
                                <a:gd name="T18" fmla="+- 0 1369 1160"/>
                                <a:gd name="T19" fmla="*/ 1369 h 20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25" h="209">
                                  <a:moveTo>
                                    <a:pt x="0" y="209"/>
                                  </a:moveTo>
                                  <a:lnTo>
                                    <a:pt x="725" y="209"/>
                                  </a:lnTo>
                                  <a:lnTo>
                                    <a:pt x="72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88" name="Group 1879"/>
                        <wpg:cNvGrpSpPr>
                          <a:grpSpLocks/>
                        </wpg:cNvGrpSpPr>
                        <wpg:grpSpPr bwMode="auto">
                          <a:xfrm>
                            <a:off x="4748" y="1369"/>
                            <a:ext cx="725" cy="226"/>
                            <a:chOff x="4748" y="1369"/>
                            <a:chExt cx="725" cy="226"/>
                          </a:xfrm>
                        </wpg:grpSpPr>
                        <wps:wsp>
                          <wps:cNvPr id="1989" name="Freeform 1880"/>
                          <wps:cNvSpPr>
                            <a:spLocks/>
                          </wps:cNvSpPr>
                          <wps:spPr bwMode="auto">
                            <a:xfrm>
                              <a:off x="4748" y="1369"/>
                              <a:ext cx="725" cy="226"/>
                            </a:xfrm>
                            <a:custGeom>
                              <a:avLst/>
                              <a:gdLst>
                                <a:gd name="T0" fmla="+- 0 4748 4748"/>
                                <a:gd name="T1" fmla="*/ T0 w 725"/>
                                <a:gd name="T2" fmla="+- 0 1594 1369"/>
                                <a:gd name="T3" fmla="*/ 1594 h 226"/>
                                <a:gd name="T4" fmla="+- 0 5473 4748"/>
                                <a:gd name="T5" fmla="*/ T4 w 725"/>
                                <a:gd name="T6" fmla="+- 0 1594 1369"/>
                                <a:gd name="T7" fmla="*/ 1594 h 226"/>
                                <a:gd name="T8" fmla="+- 0 5473 4748"/>
                                <a:gd name="T9" fmla="*/ T8 w 725"/>
                                <a:gd name="T10" fmla="+- 0 1369 1369"/>
                                <a:gd name="T11" fmla="*/ 1369 h 226"/>
                                <a:gd name="T12" fmla="+- 0 4748 4748"/>
                                <a:gd name="T13" fmla="*/ T12 w 725"/>
                                <a:gd name="T14" fmla="+- 0 1369 1369"/>
                                <a:gd name="T15" fmla="*/ 1369 h 226"/>
                                <a:gd name="T16" fmla="+- 0 4748 4748"/>
                                <a:gd name="T17" fmla="*/ T16 w 725"/>
                                <a:gd name="T18" fmla="+- 0 1594 1369"/>
                                <a:gd name="T19" fmla="*/ 1594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25" h="226">
                                  <a:moveTo>
                                    <a:pt x="0" y="225"/>
                                  </a:moveTo>
                                  <a:lnTo>
                                    <a:pt x="725" y="225"/>
                                  </a:lnTo>
                                  <a:lnTo>
                                    <a:pt x="72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90" name="Group 1877"/>
                        <wpg:cNvGrpSpPr>
                          <a:grpSpLocks/>
                        </wpg:cNvGrpSpPr>
                        <wpg:grpSpPr bwMode="auto">
                          <a:xfrm>
                            <a:off x="5540" y="877"/>
                            <a:ext cx="5132" cy="1603"/>
                            <a:chOff x="5540" y="877"/>
                            <a:chExt cx="5132" cy="1603"/>
                          </a:xfrm>
                        </wpg:grpSpPr>
                        <wps:wsp>
                          <wps:cNvPr id="1991" name="Freeform 1878"/>
                          <wps:cNvSpPr>
                            <a:spLocks/>
                          </wps:cNvSpPr>
                          <wps:spPr bwMode="auto">
                            <a:xfrm>
                              <a:off x="5540" y="877"/>
                              <a:ext cx="5132" cy="1603"/>
                            </a:xfrm>
                            <a:custGeom>
                              <a:avLst/>
                              <a:gdLst>
                                <a:gd name="T0" fmla="+- 0 5540 5540"/>
                                <a:gd name="T1" fmla="*/ T0 w 5132"/>
                                <a:gd name="T2" fmla="+- 0 2480 877"/>
                                <a:gd name="T3" fmla="*/ 2480 h 1603"/>
                                <a:gd name="T4" fmla="+- 0 10672 5540"/>
                                <a:gd name="T5" fmla="*/ T4 w 5132"/>
                                <a:gd name="T6" fmla="+- 0 2480 877"/>
                                <a:gd name="T7" fmla="*/ 2480 h 1603"/>
                                <a:gd name="T8" fmla="+- 0 10672 5540"/>
                                <a:gd name="T9" fmla="*/ T8 w 5132"/>
                                <a:gd name="T10" fmla="+- 0 877 877"/>
                                <a:gd name="T11" fmla="*/ 877 h 1603"/>
                                <a:gd name="T12" fmla="+- 0 5540 5540"/>
                                <a:gd name="T13" fmla="*/ T12 w 5132"/>
                                <a:gd name="T14" fmla="+- 0 877 877"/>
                                <a:gd name="T15" fmla="*/ 877 h 1603"/>
                                <a:gd name="T16" fmla="+- 0 5540 5540"/>
                                <a:gd name="T17" fmla="*/ T16 w 5132"/>
                                <a:gd name="T18" fmla="+- 0 2480 877"/>
                                <a:gd name="T19" fmla="*/ 2480 h 16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132" h="1603">
                                  <a:moveTo>
                                    <a:pt x="0" y="1603"/>
                                  </a:moveTo>
                                  <a:lnTo>
                                    <a:pt x="5132" y="1603"/>
                                  </a:lnTo>
                                  <a:lnTo>
                                    <a:pt x="513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60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92" name="Group 1875"/>
                        <wpg:cNvGrpSpPr>
                          <a:grpSpLocks/>
                        </wpg:cNvGrpSpPr>
                        <wpg:grpSpPr bwMode="auto">
                          <a:xfrm>
                            <a:off x="5588" y="934"/>
                            <a:ext cx="5036" cy="226"/>
                            <a:chOff x="5588" y="934"/>
                            <a:chExt cx="5036" cy="226"/>
                          </a:xfrm>
                        </wpg:grpSpPr>
                        <wps:wsp>
                          <wps:cNvPr id="1993" name="Freeform 1876"/>
                          <wps:cNvSpPr>
                            <a:spLocks/>
                          </wps:cNvSpPr>
                          <wps:spPr bwMode="auto">
                            <a:xfrm>
                              <a:off x="5588" y="934"/>
                              <a:ext cx="5036" cy="226"/>
                            </a:xfrm>
                            <a:custGeom>
                              <a:avLst/>
                              <a:gdLst>
                                <a:gd name="T0" fmla="+- 0 5588 5588"/>
                                <a:gd name="T1" fmla="*/ T0 w 5036"/>
                                <a:gd name="T2" fmla="+- 0 1160 934"/>
                                <a:gd name="T3" fmla="*/ 1160 h 226"/>
                                <a:gd name="T4" fmla="+- 0 10624 5588"/>
                                <a:gd name="T5" fmla="*/ T4 w 5036"/>
                                <a:gd name="T6" fmla="+- 0 1160 934"/>
                                <a:gd name="T7" fmla="*/ 1160 h 226"/>
                                <a:gd name="T8" fmla="+- 0 10624 5588"/>
                                <a:gd name="T9" fmla="*/ T8 w 5036"/>
                                <a:gd name="T10" fmla="+- 0 934 934"/>
                                <a:gd name="T11" fmla="*/ 934 h 226"/>
                                <a:gd name="T12" fmla="+- 0 5588 5588"/>
                                <a:gd name="T13" fmla="*/ T12 w 5036"/>
                                <a:gd name="T14" fmla="+- 0 934 934"/>
                                <a:gd name="T15" fmla="*/ 934 h 226"/>
                                <a:gd name="T16" fmla="+- 0 5588 5588"/>
                                <a:gd name="T17" fmla="*/ T16 w 5036"/>
                                <a:gd name="T18" fmla="+- 0 1160 934"/>
                                <a:gd name="T19" fmla="*/ 1160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036" h="226">
                                  <a:moveTo>
                                    <a:pt x="0" y="226"/>
                                  </a:moveTo>
                                  <a:lnTo>
                                    <a:pt x="5036" y="226"/>
                                  </a:lnTo>
                                  <a:lnTo>
                                    <a:pt x="503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94" name="Group 1873"/>
                        <wpg:cNvGrpSpPr>
                          <a:grpSpLocks/>
                        </wpg:cNvGrpSpPr>
                        <wpg:grpSpPr bwMode="auto">
                          <a:xfrm>
                            <a:off x="5588" y="1160"/>
                            <a:ext cx="5036" cy="209"/>
                            <a:chOff x="5588" y="1160"/>
                            <a:chExt cx="5036" cy="209"/>
                          </a:xfrm>
                        </wpg:grpSpPr>
                        <wps:wsp>
                          <wps:cNvPr id="1995" name="Freeform 1874"/>
                          <wps:cNvSpPr>
                            <a:spLocks/>
                          </wps:cNvSpPr>
                          <wps:spPr bwMode="auto">
                            <a:xfrm>
                              <a:off x="5588" y="1160"/>
                              <a:ext cx="5036" cy="209"/>
                            </a:xfrm>
                            <a:custGeom>
                              <a:avLst/>
                              <a:gdLst>
                                <a:gd name="T0" fmla="+- 0 5588 5588"/>
                                <a:gd name="T1" fmla="*/ T0 w 5036"/>
                                <a:gd name="T2" fmla="+- 0 1369 1160"/>
                                <a:gd name="T3" fmla="*/ 1369 h 209"/>
                                <a:gd name="T4" fmla="+- 0 10624 5588"/>
                                <a:gd name="T5" fmla="*/ T4 w 5036"/>
                                <a:gd name="T6" fmla="+- 0 1369 1160"/>
                                <a:gd name="T7" fmla="*/ 1369 h 209"/>
                                <a:gd name="T8" fmla="+- 0 10624 5588"/>
                                <a:gd name="T9" fmla="*/ T8 w 5036"/>
                                <a:gd name="T10" fmla="+- 0 1160 1160"/>
                                <a:gd name="T11" fmla="*/ 1160 h 209"/>
                                <a:gd name="T12" fmla="+- 0 5588 5588"/>
                                <a:gd name="T13" fmla="*/ T12 w 5036"/>
                                <a:gd name="T14" fmla="+- 0 1160 1160"/>
                                <a:gd name="T15" fmla="*/ 1160 h 209"/>
                                <a:gd name="T16" fmla="+- 0 5588 5588"/>
                                <a:gd name="T17" fmla="*/ T16 w 5036"/>
                                <a:gd name="T18" fmla="+- 0 1369 1160"/>
                                <a:gd name="T19" fmla="*/ 1369 h 20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036" h="209">
                                  <a:moveTo>
                                    <a:pt x="0" y="209"/>
                                  </a:moveTo>
                                  <a:lnTo>
                                    <a:pt x="5036" y="209"/>
                                  </a:lnTo>
                                  <a:lnTo>
                                    <a:pt x="503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96" name="Group 1871"/>
                        <wpg:cNvGrpSpPr>
                          <a:grpSpLocks/>
                        </wpg:cNvGrpSpPr>
                        <wpg:grpSpPr bwMode="auto">
                          <a:xfrm>
                            <a:off x="5588" y="1369"/>
                            <a:ext cx="5036" cy="206"/>
                            <a:chOff x="5588" y="1369"/>
                            <a:chExt cx="5036" cy="206"/>
                          </a:xfrm>
                        </wpg:grpSpPr>
                        <wps:wsp>
                          <wps:cNvPr id="1997" name="Freeform 1872"/>
                          <wps:cNvSpPr>
                            <a:spLocks/>
                          </wps:cNvSpPr>
                          <wps:spPr bwMode="auto">
                            <a:xfrm>
                              <a:off x="5588" y="1369"/>
                              <a:ext cx="5036" cy="206"/>
                            </a:xfrm>
                            <a:custGeom>
                              <a:avLst/>
                              <a:gdLst>
                                <a:gd name="T0" fmla="+- 0 5588 5588"/>
                                <a:gd name="T1" fmla="*/ T0 w 5036"/>
                                <a:gd name="T2" fmla="+- 0 1575 1369"/>
                                <a:gd name="T3" fmla="*/ 1575 h 206"/>
                                <a:gd name="T4" fmla="+- 0 10624 5588"/>
                                <a:gd name="T5" fmla="*/ T4 w 5036"/>
                                <a:gd name="T6" fmla="+- 0 1575 1369"/>
                                <a:gd name="T7" fmla="*/ 1575 h 206"/>
                                <a:gd name="T8" fmla="+- 0 10624 5588"/>
                                <a:gd name="T9" fmla="*/ T8 w 5036"/>
                                <a:gd name="T10" fmla="+- 0 1369 1369"/>
                                <a:gd name="T11" fmla="*/ 1369 h 206"/>
                                <a:gd name="T12" fmla="+- 0 5588 5588"/>
                                <a:gd name="T13" fmla="*/ T12 w 5036"/>
                                <a:gd name="T14" fmla="+- 0 1369 1369"/>
                                <a:gd name="T15" fmla="*/ 1369 h 206"/>
                                <a:gd name="T16" fmla="+- 0 5588 5588"/>
                                <a:gd name="T17" fmla="*/ T16 w 5036"/>
                                <a:gd name="T18" fmla="+- 0 1575 1369"/>
                                <a:gd name="T19" fmla="*/ 1575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036" h="206">
                                  <a:moveTo>
                                    <a:pt x="0" y="206"/>
                                  </a:moveTo>
                                  <a:lnTo>
                                    <a:pt x="5036" y="206"/>
                                  </a:lnTo>
                                  <a:lnTo>
                                    <a:pt x="503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98" name="Group 1869"/>
                        <wpg:cNvGrpSpPr>
                          <a:grpSpLocks/>
                        </wpg:cNvGrpSpPr>
                        <wpg:grpSpPr bwMode="auto">
                          <a:xfrm>
                            <a:off x="5588" y="1575"/>
                            <a:ext cx="5036" cy="206"/>
                            <a:chOff x="5588" y="1575"/>
                            <a:chExt cx="5036" cy="206"/>
                          </a:xfrm>
                        </wpg:grpSpPr>
                        <wps:wsp>
                          <wps:cNvPr id="1999" name="Freeform 1870"/>
                          <wps:cNvSpPr>
                            <a:spLocks/>
                          </wps:cNvSpPr>
                          <wps:spPr bwMode="auto">
                            <a:xfrm>
                              <a:off x="5588" y="1575"/>
                              <a:ext cx="5036" cy="206"/>
                            </a:xfrm>
                            <a:custGeom>
                              <a:avLst/>
                              <a:gdLst>
                                <a:gd name="T0" fmla="+- 0 5588 5588"/>
                                <a:gd name="T1" fmla="*/ T0 w 5036"/>
                                <a:gd name="T2" fmla="+- 0 1782 1575"/>
                                <a:gd name="T3" fmla="*/ 1782 h 206"/>
                                <a:gd name="T4" fmla="+- 0 10624 5588"/>
                                <a:gd name="T5" fmla="*/ T4 w 5036"/>
                                <a:gd name="T6" fmla="+- 0 1782 1575"/>
                                <a:gd name="T7" fmla="*/ 1782 h 206"/>
                                <a:gd name="T8" fmla="+- 0 10624 5588"/>
                                <a:gd name="T9" fmla="*/ T8 w 5036"/>
                                <a:gd name="T10" fmla="+- 0 1575 1575"/>
                                <a:gd name="T11" fmla="*/ 1575 h 206"/>
                                <a:gd name="T12" fmla="+- 0 5588 5588"/>
                                <a:gd name="T13" fmla="*/ T12 w 5036"/>
                                <a:gd name="T14" fmla="+- 0 1575 1575"/>
                                <a:gd name="T15" fmla="*/ 1575 h 206"/>
                                <a:gd name="T16" fmla="+- 0 5588 5588"/>
                                <a:gd name="T17" fmla="*/ T16 w 5036"/>
                                <a:gd name="T18" fmla="+- 0 1782 1575"/>
                                <a:gd name="T19" fmla="*/ 1782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036" h="206">
                                  <a:moveTo>
                                    <a:pt x="0" y="207"/>
                                  </a:moveTo>
                                  <a:lnTo>
                                    <a:pt x="5036" y="207"/>
                                  </a:lnTo>
                                  <a:lnTo>
                                    <a:pt x="503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00" name="Group 1867"/>
                        <wpg:cNvGrpSpPr>
                          <a:grpSpLocks/>
                        </wpg:cNvGrpSpPr>
                        <wpg:grpSpPr bwMode="auto">
                          <a:xfrm>
                            <a:off x="5588" y="1782"/>
                            <a:ext cx="5036" cy="206"/>
                            <a:chOff x="5588" y="1782"/>
                            <a:chExt cx="5036" cy="206"/>
                          </a:xfrm>
                        </wpg:grpSpPr>
                        <wps:wsp>
                          <wps:cNvPr id="2001" name="Freeform 1868"/>
                          <wps:cNvSpPr>
                            <a:spLocks/>
                          </wps:cNvSpPr>
                          <wps:spPr bwMode="auto">
                            <a:xfrm>
                              <a:off x="5588" y="1782"/>
                              <a:ext cx="5036" cy="206"/>
                            </a:xfrm>
                            <a:custGeom>
                              <a:avLst/>
                              <a:gdLst>
                                <a:gd name="T0" fmla="+- 0 5588 5588"/>
                                <a:gd name="T1" fmla="*/ T0 w 5036"/>
                                <a:gd name="T2" fmla="+- 0 1988 1782"/>
                                <a:gd name="T3" fmla="*/ 1988 h 206"/>
                                <a:gd name="T4" fmla="+- 0 10624 5588"/>
                                <a:gd name="T5" fmla="*/ T4 w 5036"/>
                                <a:gd name="T6" fmla="+- 0 1988 1782"/>
                                <a:gd name="T7" fmla="*/ 1988 h 206"/>
                                <a:gd name="T8" fmla="+- 0 10624 5588"/>
                                <a:gd name="T9" fmla="*/ T8 w 5036"/>
                                <a:gd name="T10" fmla="+- 0 1782 1782"/>
                                <a:gd name="T11" fmla="*/ 1782 h 206"/>
                                <a:gd name="T12" fmla="+- 0 5588 5588"/>
                                <a:gd name="T13" fmla="*/ T12 w 5036"/>
                                <a:gd name="T14" fmla="+- 0 1782 1782"/>
                                <a:gd name="T15" fmla="*/ 1782 h 206"/>
                                <a:gd name="T16" fmla="+- 0 5588 5588"/>
                                <a:gd name="T17" fmla="*/ T16 w 5036"/>
                                <a:gd name="T18" fmla="+- 0 1988 1782"/>
                                <a:gd name="T19" fmla="*/ 1988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036" h="206">
                                  <a:moveTo>
                                    <a:pt x="0" y="206"/>
                                  </a:moveTo>
                                  <a:lnTo>
                                    <a:pt x="5036" y="206"/>
                                  </a:lnTo>
                                  <a:lnTo>
                                    <a:pt x="503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02" name="Group 1865"/>
                        <wpg:cNvGrpSpPr>
                          <a:grpSpLocks/>
                        </wpg:cNvGrpSpPr>
                        <wpg:grpSpPr bwMode="auto">
                          <a:xfrm>
                            <a:off x="5588" y="1988"/>
                            <a:ext cx="5036" cy="209"/>
                            <a:chOff x="5588" y="1988"/>
                            <a:chExt cx="5036" cy="209"/>
                          </a:xfrm>
                        </wpg:grpSpPr>
                        <wps:wsp>
                          <wps:cNvPr id="2003" name="Freeform 1866"/>
                          <wps:cNvSpPr>
                            <a:spLocks/>
                          </wps:cNvSpPr>
                          <wps:spPr bwMode="auto">
                            <a:xfrm>
                              <a:off x="5588" y="1988"/>
                              <a:ext cx="5036" cy="209"/>
                            </a:xfrm>
                            <a:custGeom>
                              <a:avLst/>
                              <a:gdLst>
                                <a:gd name="T0" fmla="+- 0 5588 5588"/>
                                <a:gd name="T1" fmla="*/ T0 w 5036"/>
                                <a:gd name="T2" fmla="+- 0 2197 1988"/>
                                <a:gd name="T3" fmla="*/ 2197 h 209"/>
                                <a:gd name="T4" fmla="+- 0 10624 5588"/>
                                <a:gd name="T5" fmla="*/ T4 w 5036"/>
                                <a:gd name="T6" fmla="+- 0 2197 1988"/>
                                <a:gd name="T7" fmla="*/ 2197 h 209"/>
                                <a:gd name="T8" fmla="+- 0 10624 5588"/>
                                <a:gd name="T9" fmla="*/ T8 w 5036"/>
                                <a:gd name="T10" fmla="+- 0 1988 1988"/>
                                <a:gd name="T11" fmla="*/ 1988 h 209"/>
                                <a:gd name="T12" fmla="+- 0 5588 5588"/>
                                <a:gd name="T13" fmla="*/ T12 w 5036"/>
                                <a:gd name="T14" fmla="+- 0 1988 1988"/>
                                <a:gd name="T15" fmla="*/ 1988 h 209"/>
                                <a:gd name="T16" fmla="+- 0 5588 5588"/>
                                <a:gd name="T17" fmla="*/ T16 w 5036"/>
                                <a:gd name="T18" fmla="+- 0 2197 1988"/>
                                <a:gd name="T19" fmla="*/ 2197 h 20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036" h="209">
                                  <a:moveTo>
                                    <a:pt x="0" y="209"/>
                                  </a:moveTo>
                                  <a:lnTo>
                                    <a:pt x="5036" y="209"/>
                                  </a:lnTo>
                                  <a:lnTo>
                                    <a:pt x="503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04" name="Group 1863"/>
                        <wpg:cNvGrpSpPr>
                          <a:grpSpLocks/>
                        </wpg:cNvGrpSpPr>
                        <wpg:grpSpPr bwMode="auto">
                          <a:xfrm>
                            <a:off x="5588" y="2197"/>
                            <a:ext cx="5036" cy="226"/>
                            <a:chOff x="5588" y="2197"/>
                            <a:chExt cx="5036" cy="226"/>
                          </a:xfrm>
                        </wpg:grpSpPr>
                        <wps:wsp>
                          <wps:cNvPr id="2005" name="Freeform 1864"/>
                          <wps:cNvSpPr>
                            <a:spLocks/>
                          </wps:cNvSpPr>
                          <wps:spPr bwMode="auto">
                            <a:xfrm>
                              <a:off x="5588" y="2197"/>
                              <a:ext cx="5036" cy="226"/>
                            </a:xfrm>
                            <a:custGeom>
                              <a:avLst/>
                              <a:gdLst>
                                <a:gd name="T0" fmla="+- 0 5588 5588"/>
                                <a:gd name="T1" fmla="*/ T0 w 5036"/>
                                <a:gd name="T2" fmla="+- 0 2422 2197"/>
                                <a:gd name="T3" fmla="*/ 2422 h 226"/>
                                <a:gd name="T4" fmla="+- 0 10624 5588"/>
                                <a:gd name="T5" fmla="*/ T4 w 5036"/>
                                <a:gd name="T6" fmla="+- 0 2422 2197"/>
                                <a:gd name="T7" fmla="*/ 2422 h 226"/>
                                <a:gd name="T8" fmla="+- 0 10624 5588"/>
                                <a:gd name="T9" fmla="*/ T8 w 5036"/>
                                <a:gd name="T10" fmla="+- 0 2197 2197"/>
                                <a:gd name="T11" fmla="*/ 2197 h 226"/>
                                <a:gd name="T12" fmla="+- 0 5588 5588"/>
                                <a:gd name="T13" fmla="*/ T12 w 5036"/>
                                <a:gd name="T14" fmla="+- 0 2197 2197"/>
                                <a:gd name="T15" fmla="*/ 2197 h 226"/>
                                <a:gd name="T16" fmla="+- 0 5588 5588"/>
                                <a:gd name="T17" fmla="*/ T16 w 5036"/>
                                <a:gd name="T18" fmla="+- 0 2422 2197"/>
                                <a:gd name="T19" fmla="*/ 2422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036" h="226">
                                  <a:moveTo>
                                    <a:pt x="0" y="225"/>
                                  </a:moveTo>
                                  <a:lnTo>
                                    <a:pt x="5036" y="225"/>
                                  </a:lnTo>
                                  <a:lnTo>
                                    <a:pt x="503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06" name="Group 1861"/>
                        <wpg:cNvGrpSpPr>
                          <a:grpSpLocks/>
                        </wpg:cNvGrpSpPr>
                        <wpg:grpSpPr bwMode="auto">
                          <a:xfrm>
                            <a:off x="1428" y="906"/>
                            <a:ext cx="372" cy="2"/>
                            <a:chOff x="1428" y="906"/>
                            <a:chExt cx="372" cy="2"/>
                          </a:xfrm>
                        </wpg:grpSpPr>
                        <wps:wsp>
                          <wps:cNvPr id="2007" name="Freeform 1862"/>
                          <wps:cNvSpPr>
                            <a:spLocks/>
                          </wps:cNvSpPr>
                          <wps:spPr bwMode="auto">
                            <a:xfrm>
                              <a:off x="1428" y="906"/>
                              <a:ext cx="372" cy="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372"/>
                                <a:gd name="T2" fmla="+- 0 1800 1428"/>
                                <a:gd name="T3" fmla="*/ T2 w 372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372">
                                  <a:moveTo>
                                    <a:pt x="0" y="0"/>
                                  </a:moveTo>
                                  <a:lnTo>
                                    <a:pt x="372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44444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08" name="Group 1859"/>
                        <wpg:cNvGrpSpPr>
                          <a:grpSpLocks/>
                        </wpg:cNvGrpSpPr>
                        <wpg:grpSpPr bwMode="auto">
                          <a:xfrm>
                            <a:off x="1820" y="906"/>
                            <a:ext cx="8853" cy="2"/>
                            <a:chOff x="1820" y="906"/>
                            <a:chExt cx="8853" cy="2"/>
                          </a:xfrm>
                        </wpg:grpSpPr>
                        <wps:wsp>
                          <wps:cNvPr id="2009" name="Freeform 1860"/>
                          <wps:cNvSpPr>
                            <a:spLocks/>
                          </wps:cNvSpPr>
                          <wps:spPr bwMode="auto">
                            <a:xfrm>
                              <a:off x="1820" y="906"/>
                              <a:ext cx="8853" cy="2"/>
                            </a:xfrm>
                            <a:custGeom>
                              <a:avLst/>
                              <a:gdLst>
                                <a:gd name="T0" fmla="+- 0 1820 1820"/>
                                <a:gd name="T1" fmla="*/ T0 w 8853"/>
                                <a:gd name="T2" fmla="+- 0 10672 1820"/>
                                <a:gd name="T3" fmla="*/ T2 w 8853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853">
                                  <a:moveTo>
                                    <a:pt x="0" y="0"/>
                                  </a:moveTo>
                                  <a:lnTo>
                                    <a:pt x="8852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EBEBE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10" name="Group 1857"/>
                        <wpg:cNvGrpSpPr>
                          <a:grpSpLocks/>
                        </wpg:cNvGrpSpPr>
                        <wpg:grpSpPr bwMode="auto">
                          <a:xfrm>
                            <a:off x="1419" y="2451"/>
                            <a:ext cx="391" cy="2"/>
                            <a:chOff x="1419" y="2451"/>
                            <a:chExt cx="391" cy="2"/>
                          </a:xfrm>
                        </wpg:grpSpPr>
                        <wps:wsp>
                          <wps:cNvPr id="2011" name="Freeform 1858"/>
                          <wps:cNvSpPr>
                            <a:spLocks/>
                          </wps:cNvSpPr>
                          <wps:spPr bwMode="auto">
                            <a:xfrm>
                              <a:off x="1419" y="2451"/>
                              <a:ext cx="391" cy="2"/>
                            </a:xfrm>
                            <a:custGeom>
                              <a:avLst/>
                              <a:gdLst>
                                <a:gd name="T0" fmla="+- 0 1419 1419"/>
                                <a:gd name="T1" fmla="*/ T0 w 391"/>
                                <a:gd name="T2" fmla="+- 0 1810 1419"/>
                                <a:gd name="T3" fmla="*/ T2 w 391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391">
                                  <a:moveTo>
                                    <a:pt x="0" y="0"/>
                                  </a:moveTo>
                                  <a:lnTo>
                                    <a:pt x="391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44444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12" name="Group 1855"/>
                        <wpg:cNvGrpSpPr>
                          <a:grpSpLocks/>
                        </wpg:cNvGrpSpPr>
                        <wpg:grpSpPr bwMode="auto">
                          <a:xfrm>
                            <a:off x="1810" y="2451"/>
                            <a:ext cx="8872" cy="2"/>
                            <a:chOff x="1810" y="2451"/>
                            <a:chExt cx="8872" cy="2"/>
                          </a:xfrm>
                        </wpg:grpSpPr>
                        <wps:wsp>
                          <wps:cNvPr id="2013" name="Freeform 1856"/>
                          <wps:cNvSpPr>
                            <a:spLocks/>
                          </wps:cNvSpPr>
                          <wps:spPr bwMode="auto">
                            <a:xfrm>
                              <a:off x="1810" y="2451"/>
                              <a:ext cx="8872" cy="2"/>
                            </a:xfrm>
                            <a:custGeom>
                              <a:avLst/>
                              <a:gdLst>
                                <a:gd name="T0" fmla="+- 0 1810 1810"/>
                                <a:gd name="T1" fmla="*/ T0 w 8872"/>
                                <a:gd name="T2" fmla="+- 0 10682 1810"/>
                                <a:gd name="T3" fmla="*/ T2 w 8872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872">
                                  <a:moveTo>
                                    <a:pt x="0" y="0"/>
                                  </a:moveTo>
                                  <a:lnTo>
                                    <a:pt x="8872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EBEBE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14" name="Group 1853"/>
                        <wpg:cNvGrpSpPr>
                          <a:grpSpLocks/>
                        </wpg:cNvGrpSpPr>
                        <wpg:grpSpPr bwMode="auto">
                          <a:xfrm>
                            <a:off x="3120" y="934"/>
                            <a:ext cx="2" cy="1546"/>
                            <a:chOff x="3120" y="934"/>
                            <a:chExt cx="2" cy="1546"/>
                          </a:xfrm>
                        </wpg:grpSpPr>
                        <wps:wsp>
                          <wps:cNvPr id="2015" name="Freeform 1854"/>
                          <wps:cNvSpPr>
                            <a:spLocks/>
                          </wps:cNvSpPr>
                          <wps:spPr bwMode="auto">
                            <a:xfrm>
                              <a:off x="3120" y="934"/>
                              <a:ext cx="2" cy="1546"/>
                            </a:xfrm>
                            <a:custGeom>
                              <a:avLst/>
                              <a:gdLst>
                                <a:gd name="T0" fmla="+- 0 934 934"/>
                                <a:gd name="T1" fmla="*/ 934 h 1546"/>
                                <a:gd name="T2" fmla="+- 0 2480 934"/>
                                <a:gd name="T3" fmla="*/ 2480 h 1546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546">
                                  <a:moveTo>
                                    <a:pt x="0" y="0"/>
                                  </a:moveTo>
                                  <a:lnTo>
                                    <a:pt x="0" y="1546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16" name="Group 1851"/>
                        <wpg:cNvGrpSpPr>
                          <a:grpSpLocks/>
                        </wpg:cNvGrpSpPr>
                        <wpg:grpSpPr bwMode="auto">
                          <a:xfrm>
                            <a:off x="3694" y="934"/>
                            <a:ext cx="2" cy="1546"/>
                            <a:chOff x="3694" y="934"/>
                            <a:chExt cx="2" cy="1546"/>
                          </a:xfrm>
                        </wpg:grpSpPr>
                        <wps:wsp>
                          <wps:cNvPr id="2017" name="Freeform 1852"/>
                          <wps:cNvSpPr>
                            <a:spLocks/>
                          </wps:cNvSpPr>
                          <wps:spPr bwMode="auto">
                            <a:xfrm>
                              <a:off x="3694" y="934"/>
                              <a:ext cx="2" cy="1546"/>
                            </a:xfrm>
                            <a:custGeom>
                              <a:avLst/>
                              <a:gdLst>
                                <a:gd name="T0" fmla="+- 0 934 934"/>
                                <a:gd name="T1" fmla="*/ 934 h 1546"/>
                                <a:gd name="T2" fmla="+- 0 2480 934"/>
                                <a:gd name="T3" fmla="*/ 2480 h 1546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546">
                                  <a:moveTo>
                                    <a:pt x="0" y="0"/>
                                  </a:moveTo>
                                  <a:lnTo>
                                    <a:pt x="0" y="1546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18" name="Group 1849"/>
                        <wpg:cNvGrpSpPr>
                          <a:grpSpLocks/>
                        </wpg:cNvGrpSpPr>
                        <wpg:grpSpPr bwMode="auto">
                          <a:xfrm>
                            <a:off x="4691" y="934"/>
                            <a:ext cx="2" cy="1546"/>
                            <a:chOff x="4691" y="934"/>
                            <a:chExt cx="2" cy="1546"/>
                          </a:xfrm>
                        </wpg:grpSpPr>
                        <wps:wsp>
                          <wps:cNvPr id="2019" name="Freeform 1850"/>
                          <wps:cNvSpPr>
                            <a:spLocks/>
                          </wps:cNvSpPr>
                          <wps:spPr bwMode="auto">
                            <a:xfrm>
                              <a:off x="4691" y="934"/>
                              <a:ext cx="2" cy="1546"/>
                            </a:xfrm>
                            <a:custGeom>
                              <a:avLst/>
                              <a:gdLst>
                                <a:gd name="T0" fmla="+- 0 934 934"/>
                                <a:gd name="T1" fmla="*/ 934 h 1546"/>
                                <a:gd name="T2" fmla="+- 0 2480 934"/>
                                <a:gd name="T3" fmla="*/ 2480 h 1546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546">
                                  <a:moveTo>
                                    <a:pt x="0" y="0"/>
                                  </a:moveTo>
                                  <a:lnTo>
                                    <a:pt x="0" y="1546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20" name="Group 1847"/>
                        <wpg:cNvGrpSpPr>
                          <a:grpSpLocks/>
                        </wpg:cNvGrpSpPr>
                        <wpg:grpSpPr bwMode="auto">
                          <a:xfrm>
                            <a:off x="5531" y="934"/>
                            <a:ext cx="2" cy="1546"/>
                            <a:chOff x="5531" y="934"/>
                            <a:chExt cx="2" cy="1546"/>
                          </a:xfrm>
                        </wpg:grpSpPr>
                        <wps:wsp>
                          <wps:cNvPr id="2021" name="Freeform 1848"/>
                          <wps:cNvSpPr>
                            <a:spLocks/>
                          </wps:cNvSpPr>
                          <wps:spPr bwMode="auto">
                            <a:xfrm>
                              <a:off x="5531" y="934"/>
                              <a:ext cx="2" cy="1546"/>
                            </a:xfrm>
                            <a:custGeom>
                              <a:avLst/>
                              <a:gdLst>
                                <a:gd name="T0" fmla="+- 0 934 934"/>
                                <a:gd name="T1" fmla="*/ 934 h 1546"/>
                                <a:gd name="T2" fmla="+- 0 2480 934"/>
                                <a:gd name="T3" fmla="*/ 2480 h 1546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546">
                                  <a:moveTo>
                                    <a:pt x="0" y="0"/>
                                  </a:moveTo>
                                  <a:lnTo>
                                    <a:pt x="0" y="1546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22" name="Group 1845"/>
                        <wpg:cNvGrpSpPr>
                          <a:grpSpLocks/>
                        </wpg:cNvGrpSpPr>
                        <wpg:grpSpPr bwMode="auto">
                          <a:xfrm>
                            <a:off x="1428" y="2499"/>
                            <a:ext cx="372" cy="984"/>
                            <a:chOff x="1428" y="2499"/>
                            <a:chExt cx="372" cy="984"/>
                          </a:xfrm>
                        </wpg:grpSpPr>
                        <wps:wsp>
                          <wps:cNvPr id="2023" name="Freeform 1846"/>
                          <wps:cNvSpPr>
                            <a:spLocks/>
                          </wps:cNvSpPr>
                          <wps:spPr bwMode="auto">
                            <a:xfrm>
                              <a:off x="1428" y="2499"/>
                              <a:ext cx="372" cy="984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372"/>
                                <a:gd name="T2" fmla="+- 0 3483 2499"/>
                                <a:gd name="T3" fmla="*/ 3483 h 984"/>
                                <a:gd name="T4" fmla="+- 0 1800 1428"/>
                                <a:gd name="T5" fmla="*/ T4 w 372"/>
                                <a:gd name="T6" fmla="+- 0 3483 2499"/>
                                <a:gd name="T7" fmla="*/ 3483 h 984"/>
                                <a:gd name="T8" fmla="+- 0 1800 1428"/>
                                <a:gd name="T9" fmla="*/ T8 w 372"/>
                                <a:gd name="T10" fmla="+- 0 2499 2499"/>
                                <a:gd name="T11" fmla="*/ 2499 h 984"/>
                                <a:gd name="T12" fmla="+- 0 1428 1428"/>
                                <a:gd name="T13" fmla="*/ T12 w 372"/>
                                <a:gd name="T14" fmla="+- 0 2499 2499"/>
                                <a:gd name="T15" fmla="*/ 2499 h 984"/>
                                <a:gd name="T16" fmla="+- 0 1428 1428"/>
                                <a:gd name="T17" fmla="*/ T16 w 372"/>
                                <a:gd name="T18" fmla="+- 0 3483 2499"/>
                                <a:gd name="T19" fmla="*/ 3483 h 9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72" h="984">
                                  <a:moveTo>
                                    <a:pt x="0" y="984"/>
                                  </a:moveTo>
                                  <a:lnTo>
                                    <a:pt x="372" y="984"/>
                                  </a:lnTo>
                                  <a:lnTo>
                                    <a:pt x="37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98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444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24" name="Group 1843"/>
                        <wpg:cNvGrpSpPr>
                          <a:grpSpLocks/>
                        </wpg:cNvGrpSpPr>
                        <wpg:grpSpPr bwMode="auto">
                          <a:xfrm>
                            <a:off x="1476" y="2557"/>
                            <a:ext cx="276" cy="247"/>
                            <a:chOff x="1476" y="2557"/>
                            <a:chExt cx="276" cy="247"/>
                          </a:xfrm>
                        </wpg:grpSpPr>
                        <wps:wsp>
                          <wps:cNvPr id="2025" name="Freeform 1844"/>
                          <wps:cNvSpPr>
                            <a:spLocks/>
                          </wps:cNvSpPr>
                          <wps:spPr bwMode="auto">
                            <a:xfrm>
                              <a:off x="1476" y="2557"/>
                              <a:ext cx="276" cy="247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276"/>
                                <a:gd name="T2" fmla="+- 0 2804 2557"/>
                                <a:gd name="T3" fmla="*/ 2804 h 247"/>
                                <a:gd name="T4" fmla="+- 0 1752 1476"/>
                                <a:gd name="T5" fmla="*/ T4 w 276"/>
                                <a:gd name="T6" fmla="+- 0 2804 2557"/>
                                <a:gd name="T7" fmla="*/ 2804 h 247"/>
                                <a:gd name="T8" fmla="+- 0 1752 1476"/>
                                <a:gd name="T9" fmla="*/ T8 w 276"/>
                                <a:gd name="T10" fmla="+- 0 2557 2557"/>
                                <a:gd name="T11" fmla="*/ 2557 h 247"/>
                                <a:gd name="T12" fmla="+- 0 1476 1476"/>
                                <a:gd name="T13" fmla="*/ T12 w 276"/>
                                <a:gd name="T14" fmla="+- 0 2557 2557"/>
                                <a:gd name="T15" fmla="*/ 2557 h 247"/>
                                <a:gd name="T16" fmla="+- 0 1476 1476"/>
                                <a:gd name="T17" fmla="*/ T16 w 276"/>
                                <a:gd name="T18" fmla="+- 0 2804 2557"/>
                                <a:gd name="T19" fmla="*/ 2804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76" h="247">
                                  <a:moveTo>
                                    <a:pt x="0" y="247"/>
                                  </a:moveTo>
                                  <a:lnTo>
                                    <a:pt x="276" y="247"/>
                                  </a:lnTo>
                                  <a:lnTo>
                                    <a:pt x="27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444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26" name="Group 1841"/>
                        <wpg:cNvGrpSpPr>
                          <a:grpSpLocks/>
                        </wpg:cNvGrpSpPr>
                        <wpg:grpSpPr bwMode="auto">
                          <a:xfrm>
                            <a:off x="1820" y="2499"/>
                            <a:ext cx="1289" cy="984"/>
                            <a:chOff x="1820" y="2499"/>
                            <a:chExt cx="1289" cy="984"/>
                          </a:xfrm>
                        </wpg:grpSpPr>
                        <wps:wsp>
                          <wps:cNvPr id="2027" name="Freeform 1842"/>
                          <wps:cNvSpPr>
                            <a:spLocks/>
                          </wps:cNvSpPr>
                          <wps:spPr bwMode="auto">
                            <a:xfrm>
                              <a:off x="1820" y="2499"/>
                              <a:ext cx="1289" cy="984"/>
                            </a:xfrm>
                            <a:custGeom>
                              <a:avLst/>
                              <a:gdLst>
                                <a:gd name="T0" fmla="+- 0 1820 1820"/>
                                <a:gd name="T1" fmla="*/ T0 w 1289"/>
                                <a:gd name="T2" fmla="+- 0 3483 2499"/>
                                <a:gd name="T3" fmla="*/ 3483 h 984"/>
                                <a:gd name="T4" fmla="+- 0 3108 1820"/>
                                <a:gd name="T5" fmla="*/ T4 w 1289"/>
                                <a:gd name="T6" fmla="+- 0 3483 2499"/>
                                <a:gd name="T7" fmla="*/ 3483 h 984"/>
                                <a:gd name="T8" fmla="+- 0 3108 1820"/>
                                <a:gd name="T9" fmla="*/ T8 w 1289"/>
                                <a:gd name="T10" fmla="+- 0 2499 2499"/>
                                <a:gd name="T11" fmla="*/ 2499 h 984"/>
                                <a:gd name="T12" fmla="+- 0 1820 1820"/>
                                <a:gd name="T13" fmla="*/ T12 w 1289"/>
                                <a:gd name="T14" fmla="+- 0 2499 2499"/>
                                <a:gd name="T15" fmla="*/ 2499 h 984"/>
                                <a:gd name="T16" fmla="+- 0 1820 1820"/>
                                <a:gd name="T17" fmla="*/ T16 w 1289"/>
                                <a:gd name="T18" fmla="+- 0 3483 2499"/>
                                <a:gd name="T19" fmla="*/ 3483 h 9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89" h="984">
                                  <a:moveTo>
                                    <a:pt x="0" y="984"/>
                                  </a:moveTo>
                                  <a:lnTo>
                                    <a:pt x="1288" y="984"/>
                                  </a:lnTo>
                                  <a:lnTo>
                                    <a:pt x="128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98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28" name="Group 1839"/>
                        <wpg:cNvGrpSpPr>
                          <a:grpSpLocks/>
                        </wpg:cNvGrpSpPr>
                        <wpg:grpSpPr bwMode="auto">
                          <a:xfrm>
                            <a:off x="1868" y="2557"/>
                            <a:ext cx="1195" cy="228"/>
                            <a:chOff x="1868" y="2557"/>
                            <a:chExt cx="1195" cy="228"/>
                          </a:xfrm>
                        </wpg:grpSpPr>
                        <wps:wsp>
                          <wps:cNvPr id="2029" name="Freeform 1840"/>
                          <wps:cNvSpPr>
                            <a:spLocks/>
                          </wps:cNvSpPr>
                          <wps:spPr bwMode="auto">
                            <a:xfrm>
                              <a:off x="1868" y="2557"/>
                              <a:ext cx="1195" cy="228"/>
                            </a:xfrm>
                            <a:custGeom>
                              <a:avLst/>
                              <a:gdLst>
                                <a:gd name="T0" fmla="+- 0 1868 1868"/>
                                <a:gd name="T1" fmla="*/ T0 w 1195"/>
                                <a:gd name="T2" fmla="+- 0 2785 2557"/>
                                <a:gd name="T3" fmla="*/ 2785 h 228"/>
                                <a:gd name="T4" fmla="+- 0 3063 1868"/>
                                <a:gd name="T5" fmla="*/ T4 w 1195"/>
                                <a:gd name="T6" fmla="+- 0 2785 2557"/>
                                <a:gd name="T7" fmla="*/ 2785 h 228"/>
                                <a:gd name="T8" fmla="+- 0 3063 1868"/>
                                <a:gd name="T9" fmla="*/ T8 w 1195"/>
                                <a:gd name="T10" fmla="+- 0 2557 2557"/>
                                <a:gd name="T11" fmla="*/ 2557 h 228"/>
                                <a:gd name="T12" fmla="+- 0 1868 1868"/>
                                <a:gd name="T13" fmla="*/ T12 w 1195"/>
                                <a:gd name="T14" fmla="+- 0 2557 2557"/>
                                <a:gd name="T15" fmla="*/ 2557 h 228"/>
                                <a:gd name="T16" fmla="+- 0 1868 1868"/>
                                <a:gd name="T17" fmla="*/ T16 w 1195"/>
                                <a:gd name="T18" fmla="+- 0 2785 2557"/>
                                <a:gd name="T19" fmla="*/ 2785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95" h="228">
                                  <a:moveTo>
                                    <a:pt x="0" y="228"/>
                                  </a:moveTo>
                                  <a:lnTo>
                                    <a:pt x="1195" y="228"/>
                                  </a:lnTo>
                                  <a:lnTo>
                                    <a:pt x="119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30" name="Group 1837"/>
                        <wpg:cNvGrpSpPr>
                          <a:grpSpLocks/>
                        </wpg:cNvGrpSpPr>
                        <wpg:grpSpPr bwMode="auto">
                          <a:xfrm>
                            <a:off x="1868" y="2785"/>
                            <a:ext cx="1195" cy="226"/>
                            <a:chOff x="1868" y="2785"/>
                            <a:chExt cx="1195" cy="226"/>
                          </a:xfrm>
                        </wpg:grpSpPr>
                        <wps:wsp>
                          <wps:cNvPr id="2031" name="Freeform 1838"/>
                          <wps:cNvSpPr>
                            <a:spLocks/>
                          </wps:cNvSpPr>
                          <wps:spPr bwMode="auto">
                            <a:xfrm>
                              <a:off x="1868" y="2785"/>
                              <a:ext cx="1195" cy="226"/>
                            </a:xfrm>
                            <a:custGeom>
                              <a:avLst/>
                              <a:gdLst>
                                <a:gd name="T0" fmla="+- 0 1868 1868"/>
                                <a:gd name="T1" fmla="*/ T0 w 1195"/>
                                <a:gd name="T2" fmla="+- 0 3010 2785"/>
                                <a:gd name="T3" fmla="*/ 3010 h 226"/>
                                <a:gd name="T4" fmla="+- 0 3063 1868"/>
                                <a:gd name="T5" fmla="*/ T4 w 1195"/>
                                <a:gd name="T6" fmla="+- 0 3010 2785"/>
                                <a:gd name="T7" fmla="*/ 3010 h 226"/>
                                <a:gd name="T8" fmla="+- 0 3063 1868"/>
                                <a:gd name="T9" fmla="*/ T8 w 1195"/>
                                <a:gd name="T10" fmla="+- 0 2785 2785"/>
                                <a:gd name="T11" fmla="*/ 2785 h 226"/>
                                <a:gd name="T12" fmla="+- 0 1868 1868"/>
                                <a:gd name="T13" fmla="*/ T12 w 1195"/>
                                <a:gd name="T14" fmla="+- 0 2785 2785"/>
                                <a:gd name="T15" fmla="*/ 2785 h 226"/>
                                <a:gd name="T16" fmla="+- 0 1868 1868"/>
                                <a:gd name="T17" fmla="*/ T16 w 1195"/>
                                <a:gd name="T18" fmla="+- 0 3010 2785"/>
                                <a:gd name="T19" fmla="*/ 3010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95" h="226">
                                  <a:moveTo>
                                    <a:pt x="0" y="225"/>
                                  </a:moveTo>
                                  <a:lnTo>
                                    <a:pt x="1195" y="225"/>
                                  </a:lnTo>
                                  <a:lnTo>
                                    <a:pt x="119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32" name="Group 1835"/>
                        <wpg:cNvGrpSpPr>
                          <a:grpSpLocks/>
                        </wpg:cNvGrpSpPr>
                        <wpg:grpSpPr bwMode="auto">
                          <a:xfrm>
                            <a:off x="3130" y="2499"/>
                            <a:ext cx="554" cy="984"/>
                            <a:chOff x="3130" y="2499"/>
                            <a:chExt cx="554" cy="984"/>
                          </a:xfrm>
                        </wpg:grpSpPr>
                        <wps:wsp>
                          <wps:cNvPr id="2033" name="Freeform 1836"/>
                          <wps:cNvSpPr>
                            <a:spLocks/>
                          </wps:cNvSpPr>
                          <wps:spPr bwMode="auto">
                            <a:xfrm>
                              <a:off x="3130" y="2499"/>
                              <a:ext cx="554" cy="984"/>
                            </a:xfrm>
                            <a:custGeom>
                              <a:avLst/>
                              <a:gdLst>
                                <a:gd name="T0" fmla="+- 0 3130 3130"/>
                                <a:gd name="T1" fmla="*/ T0 w 554"/>
                                <a:gd name="T2" fmla="+- 0 3483 2499"/>
                                <a:gd name="T3" fmla="*/ 3483 h 984"/>
                                <a:gd name="T4" fmla="+- 0 3684 3130"/>
                                <a:gd name="T5" fmla="*/ T4 w 554"/>
                                <a:gd name="T6" fmla="+- 0 3483 2499"/>
                                <a:gd name="T7" fmla="*/ 3483 h 984"/>
                                <a:gd name="T8" fmla="+- 0 3684 3130"/>
                                <a:gd name="T9" fmla="*/ T8 w 554"/>
                                <a:gd name="T10" fmla="+- 0 2499 2499"/>
                                <a:gd name="T11" fmla="*/ 2499 h 984"/>
                                <a:gd name="T12" fmla="+- 0 3130 3130"/>
                                <a:gd name="T13" fmla="*/ T12 w 554"/>
                                <a:gd name="T14" fmla="+- 0 2499 2499"/>
                                <a:gd name="T15" fmla="*/ 2499 h 984"/>
                                <a:gd name="T16" fmla="+- 0 3130 3130"/>
                                <a:gd name="T17" fmla="*/ T16 w 554"/>
                                <a:gd name="T18" fmla="+- 0 3483 2499"/>
                                <a:gd name="T19" fmla="*/ 3483 h 9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54" h="984">
                                  <a:moveTo>
                                    <a:pt x="0" y="984"/>
                                  </a:moveTo>
                                  <a:lnTo>
                                    <a:pt x="554" y="984"/>
                                  </a:lnTo>
                                  <a:lnTo>
                                    <a:pt x="55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98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34" name="Group 1833"/>
                        <wpg:cNvGrpSpPr>
                          <a:grpSpLocks/>
                        </wpg:cNvGrpSpPr>
                        <wpg:grpSpPr bwMode="auto">
                          <a:xfrm>
                            <a:off x="3176" y="2557"/>
                            <a:ext cx="461" cy="247"/>
                            <a:chOff x="3176" y="2557"/>
                            <a:chExt cx="461" cy="247"/>
                          </a:xfrm>
                        </wpg:grpSpPr>
                        <wps:wsp>
                          <wps:cNvPr id="2035" name="Freeform 1834"/>
                          <wps:cNvSpPr>
                            <a:spLocks/>
                          </wps:cNvSpPr>
                          <wps:spPr bwMode="auto">
                            <a:xfrm>
                              <a:off x="3176" y="2557"/>
                              <a:ext cx="461" cy="247"/>
                            </a:xfrm>
                            <a:custGeom>
                              <a:avLst/>
                              <a:gdLst>
                                <a:gd name="T0" fmla="+- 0 3176 3176"/>
                                <a:gd name="T1" fmla="*/ T0 w 461"/>
                                <a:gd name="T2" fmla="+- 0 2804 2557"/>
                                <a:gd name="T3" fmla="*/ 2804 h 247"/>
                                <a:gd name="T4" fmla="+- 0 3636 3176"/>
                                <a:gd name="T5" fmla="*/ T4 w 461"/>
                                <a:gd name="T6" fmla="+- 0 2804 2557"/>
                                <a:gd name="T7" fmla="*/ 2804 h 247"/>
                                <a:gd name="T8" fmla="+- 0 3636 3176"/>
                                <a:gd name="T9" fmla="*/ T8 w 461"/>
                                <a:gd name="T10" fmla="+- 0 2557 2557"/>
                                <a:gd name="T11" fmla="*/ 2557 h 247"/>
                                <a:gd name="T12" fmla="+- 0 3176 3176"/>
                                <a:gd name="T13" fmla="*/ T12 w 461"/>
                                <a:gd name="T14" fmla="+- 0 2557 2557"/>
                                <a:gd name="T15" fmla="*/ 2557 h 247"/>
                                <a:gd name="T16" fmla="+- 0 3176 3176"/>
                                <a:gd name="T17" fmla="*/ T16 w 461"/>
                                <a:gd name="T18" fmla="+- 0 2804 2557"/>
                                <a:gd name="T19" fmla="*/ 2804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61" h="247">
                                  <a:moveTo>
                                    <a:pt x="0" y="247"/>
                                  </a:moveTo>
                                  <a:lnTo>
                                    <a:pt x="460" y="247"/>
                                  </a:lnTo>
                                  <a:lnTo>
                                    <a:pt x="46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36" name="Group 1831"/>
                        <wpg:cNvGrpSpPr>
                          <a:grpSpLocks/>
                        </wpg:cNvGrpSpPr>
                        <wpg:grpSpPr bwMode="auto">
                          <a:xfrm>
                            <a:off x="3704" y="2499"/>
                            <a:ext cx="977" cy="984"/>
                            <a:chOff x="3704" y="2499"/>
                            <a:chExt cx="977" cy="984"/>
                          </a:xfrm>
                        </wpg:grpSpPr>
                        <wps:wsp>
                          <wps:cNvPr id="2037" name="Freeform 1832"/>
                          <wps:cNvSpPr>
                            <a:spLocks/>
                          </wps:cNvSpPr>
                          <wps:spPr bwMode="auto">
                            <a:xfrm>
                              <a:off x="3704" y="2499"/>
                              <a:ext cx="977" cy="984"/>
                            </a:xfrm>
                            <a:custGeom>
                              <a:avLst/>
                              <a:gdLst>
                                <a:gd name="T0" fmla="+- 0 3704 3704"/>
                                <a:gd name="T1" fmla="*/ T0 w 977"/>
                                <a:gd name="T2" fmla="+- 0 3483 2499"/>
                                <a:gd name="T3" fmla="*/ 3483 h 984"/>
                                <a:gd name="T4" fmla="+- 0 4681 3704"/>
                                <a:gd name="T5" fmla="*/ T4 w 977"/>
                                <a:gd name="T6" fmla="+- 0 3483 2499"/>
                                <a:gd name="T7" fmla="*/ 3483 h 984"/>
                                <a:gd name="T8" fmla="+- 0 4681 3704"/>
                                <a:gd name="T9" fmla="*/ T8 w 977"/>
                                <a:gd name="T10" fmla="+- 0 2499 2499"/>
                                <a:gd name="T11" fmla="*/ 2499 h 984"/>
                                <a:gd name="T12" fmla="+- 0 3704 3704"/>
                                <a:gd name="T13" fmla="*/ T12 w 977"/>
                                <a:gd name="T14" fmla="+- 0 2499 2499"/>
                                <a:gd name="T15" fmla="*/ 2499 h 984"/>
                                <a:gd name="T16" fmla="+- 0 3704 3704"/>
                                <a:gd name="T17" fmla="*/ T16 w 977"/>
                                <a:gd name="T18" fmla="+- 0 3483 2499"/>
                                <a:gd name="T19" fmla="*/ 3483 h 9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77" h="984">
                                  <a:moveTo>
                                    <a:pt x="0" y="984"/>
                                  </a:moveTo>
                                  <a:lnTo>
                                    <a:pt x="977" y="984"/>
                                  </a:lnTo>
                                  <a:lnTo>
                                    <a:pt x="97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98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38" name="Group 1829"/>
                        <wpg:cNvGrpSpPr>
                          <a:grpSpLocks/>
                        </wpg:cNvGrpSpPr>
                        <wpg:grpSpPr bwMode="auto">
                          <a:xfrm>
                            <a:off x="3752" y="2557"/>
                            <a:ext cx="881" cy="247"/>
                            <a:chOff x="3752" y="2557"/>
                            <a:chExt cx="881" cy="247"/>
                          </a:xfrm>
                        </wpg:grpSpPr>
                        <wps:wsp>
                          <wps:cNvPr id="2039" name="Freeform 1830"/>
                          <wps:cNvSpPr>
                            <a:spLocks/>
                          </wps:cNvSpPr>
                          <wps:spPr bwMode="auto">
                            <a:xfrm>
                              <a:off x="3752" y="2557"/>
                              <a:ext cx="881" cy="247"/>
                            </a:xfrm>
                            <a:custGeom>
                              <a:avLst/>
                              <a:gdLst>
                                <a:gd name="T0" fmla="+- 0 3752 3752"/>
                                <a:gd name="T1" fmla="*/ T0 w 881"/>
                                <a:gd name="T2" fmla="+- 0 2804 2557"/>
                                <a:gd name="T3" fmla="*/ 2804 h 247"/>
                                <a:gd name="T4" fmla="+- 0 4633 3752"/>
                                <a:gd name="T5" fmla="*/ T4 w 881"/>
                                <a:gd name="T6" fmla="+- 0 2804 2557"/>
                                <a:gd name="T7" fmla="*/ 2804 h 247"/>
                                <a:gd name="T8" fmla="+- 0 4633 3752"/>
                                <a:gd name="T9" fmla="*/ T8 w 881"/>
                                <a:gd name="T10" fmla="+- 0 2557 2557"/>
                                <a:gd name="T11" fmla="*/ 2557 h 247"/>
                                <a:gd name="T12" fmla="+- 0 3752 3752"/>
                                <a:gd name="T13" fmla="*/ T12 w 881"/>
                                <a:gd name="T14" fmla="+- 0 2557 2557"/>
                                <a:gd name="T15" fmla="*/ 2557 h 247"/>
                                <a:gd name="T16" fmla="+- 0 3752 3752"/>
                                <a:gd name="T17" fmla="*/ T16 w 881"/>
                                <a:gd name="T18" fmla="+- 0 2804 2557"/>
                                <a:gd name="T19" fmla="*/ 2804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81" h="247">
                                  <a:moveTo>
                                    <a:pt x="0" y="247"/>
                                  </a:moveTo>
                                  <a:lnTo>
                                    <a:pt x="881" y="247"/>
                                  </a:lnTo>
                                  <a:lnTo>
                                    <a:pt x="88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40" name="Group 1827"/>
                        <wpg:cNvGrpSpPr>
                          <a:grpSpLocks/>
                        </wpg:cNvGrpSpPr>
                        <wpg:grpSpPr bwMode="auto">
                          <a:xfrm>
                            <a:off x="4700" y="2499"/>
                            <a:ext cx="821" cy="984"/>
                            <a:chOff x="4700" y="2499"/>
                            <a:chExt cx="821" cy="984"/>
                          </a:xfrm>
                        </wpg:grpSpPr>
                        <wps:wsp>
                          <wps:cNvPr id="2041" name="Freeform 1828"/>
                          <wps:cNvSpPr>
                            <a:spLocks/>
                          </wps:cNvSpPr>
                          <wps:spPr bwMode="auto">
                            <a:xfrm>
                              <a:off x="4700" y="2499"/>
                              <a:ext cx="821" cy="984"/>
                            </a:xfrm>
                            <a:custGeom>
                              <a:avLst/>
                              <a:gdLst>
                                <a:gd name="T0" fmla="+- 0 4700 4700"/>
                                <a:gd name="T1" fmla="*/ T0 w 821"/>
                                <a:gd name="T2" fmla="+- 0 3483 2499"/>
                                <a:gd name="T3" fmla="*/ 3483 h 984"/>
                                <a:gd name="T4" fmla="+- 0 5521 4700"/>
                                <a:gd name="T5" fmla="*/ T4 w 821"/>
                                <a:gd name="T6" fmla="+- 0 3483 2499"/>
                                <a:gd name="T7" fmla="*/ 3483 h 984"/>
                                <a:gd name="T8" fmla="+- 0 5521 4700"/>
                                <a:gd name="T9" fmla="*/ T8 w 821"/>
                                <a:gd name="T10" fmla="+- 0 2499 2499"/>
                                <a:gd name="T11" fmla="*/ 2499 h 984"/>
                                <a:gd name="T12" fmla="+- 0 4700 4700"/>
                                <a:gd name="T13" fmla="*/ T12 w 821"/>
                                <a:gd name="T14" fmla="+- 0 2499 2499"/>
                                <a:gd name="T15" fmla="*/ 2499 h 984"/>
                                <a:gd name="T16" fmla="+- 0 4700 4700"/>
                                <a:gd name="T17" fmla="*/ T16 w 821"/>
                                <a:gd name="T18" fmla="+- 0 3483 2499"/>
                                <a:gd name="T19" fmla="*/ 3483 h 9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21" h="984">
                                  <a:moveTo>
                                    <a:pt x="0" y="984"/>
                                  </a:moveTo>
                                  <a:lnTo>
                                    <a:pt x="821" y="984"/>
                                  </a:lnTo>
                                  <a:lnTo>
                                    <a:pt x="82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98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42" name="Group 1825"/>
                        <wpg:cNvGrpSpPr>
                          <a:grpSpLocks/>
                        </wpg:cNvGrpSpPr>
                        <wpg:grpSpPr bwMode="auto">
                          <a:xfrm>
                            <a:off x="4748" y="2557"/>
                            <a:ext cx="725" cy="228"/>
                            <a:chOff x="4748" y="2557"/>
                            <a:chExt cx="725" cy="228"/>
                          </a:xfrm>
                        </wpg:grpSpPr>
                        <wps:wsp>
                          <wps:cNvPr id="2043" name="Freeform 1826"/>
                          <wps:cNvSpPr>
                            <a:spLocks/>
                          </wps:cNvSpPr>
                          <wps:spPr bwMode="auto">
                            <a:xfrm>
                              <a:off x="4748" y="2557"/>
                              <a:ext cx="725" cy="228"/>
                            </a:xfrm>
                            <a:custGeom>
                              <a:avLst/>
                              <a:gdLst>
                                <a:gd name="T0" fmla="+- 0 4748 4748"/>
                                <a:gd name="T1" fmla="*/ T0 w 725"/>
                                <a:gd name="T2" fmla="+- 0 2785 2557"/>
                                <a:gd name="T3" fmla="*/ 2785 h 228"/>
                                <a:gd name="T4" fmla="+- 0 5473 4748"/>
                                <a:gd name="T5" fmla="*/ T4 w 725"/>
                                <a:gd name="T6" fmla="+- 0 2785 2557"/>
                                <a:gd name="T7" fmla="*/ 2785 h 228"/>
                                <a:gd name="T8" fmla="+- 0 5473 4748"/>
                                <a:gd name="T9" fmla="*/ T8 w 725"/>
                                <a:gd name="T10" fmla="+- 0 2557 2557"/>
                                <a:gd name="T11" fmla="*/ 2557 h 228"/>
                                <a:gd name="T12" fmla="+- 0 4748 4748"/>
                                <a:gd name="T13" fmla="*/ T12 w 725"/>
                                <a:gd name="T14" fmla="+- 0 2557 2557"/>
                                <a:gd name="T15" fmla="*/ 2557 h 228"/>
                                <a:gd name="T16" fmla="+- 0 4748 4748"/>
                                <a:gd name="T17" fmla="*/ T16 w 725"/>
                                <a:gd name="T18" fmla="+- 0 2785 2557"/>
                                <a:gd name="T19" fmla="*/ 2785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25" h="228">
                                  <a:moveTo>
                                    <a:pt x="0" y="228"/>
                                  </a:moveTo>
                                  <a:lnTo>
                                    <a:pt x="725" y="228"/>
                                  </a:lnTo>
                                  <a:lnTo>
                                    <a:pt x="72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44" name="Group 1823"/>
                        <wpg:cNvGrpSpPr>
                          <a:grpSpLocks/>
                        </wpg:cNvGrpSpPr>
                        <wpg:grpSpPr bwMode="auto">
                          <a:xfrm>
                            <a:off x="4748" y="2785"/>
                            <a:ext cx="725" cy="206"/>
                            <a:chOff x="4748" y="2785"/>
                            <a:chExt cx="725" cy="206"/>
                          </a:xfrm>
                        </wpg:grpSpPr>
                        <wps:wsp>
                          <wps:cNvPr id="2045" name="Freeform 1824"/>
                          <wps:cNvSpPr>
                            <a:spLocks/>
                          </wps:cNvSpPr>
                          <wps:spPr bwMode="auto">
                            <a:xfrm>
                              <a:off x="4748" y="2785"/>
                              <a:ext cx="725" cy="206"/>
                            </a:xfrm>
                            <a:custGeom>
                              <a:avLst/>
                              <a:gdLst>
                                <a:gd name="T0" fmla="+- 0 4748 4748"/>
                                <a:gd name="T1" fmla="*/ T0 w 725"/>
                                <a:gd name="T2" fmla="+- 0 2991 2785"/>
                                <a:gd name="T3" fmla="*/ 2991 h 206"/>
                                <a:gd name="T4" fmla="+- 0 5473 4748"/>
                                <a:gd name="T5" fmla="*/ T4 w 725"/>
                                <a:gd name="T6" fmla="+- 0 2991 2785"/>
                                <a:gd name="T7" fmla="*/ 2991 h 206"/>
                                <a:gd name="T8" fmla="+- 0 5473 4748"/>
                                <a:gd name="T9" fmla="*/ T8 w 725"/>
                                <a:gd name="T10" fmla="+- 0 2785 2785"/>
                                <a:gd name="T11" fmla="*/ 2785 h 206"/>
                                <a:gd name="T12" fmla="+- 0 4748 4748"/>
                                <a:gd name="T13" fmla="*/ T12 w 725"/>
                                <a:gd name="T14" fmla="+- 0 2785 2785"/>
                                <a:gd name="T15" fmla="*/ 2785 h 206"/>
                                <a:gd name="T16" fmla="+- 0 4748 4748"/>
                                <a:gd name="T17" fmla="*/ T16 w 725"/>
                                <a:gd name="T18" fmla="+- 0 2991 2785"/>
                                <a:gd name="T19" fmla="*/ 2991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25" h="206">
                                  <a:moveTo>
                                    <a:pt x="0" y="206"/>
                                  </a:moveTo>
                                  <a:lnTo>
                                    <a:pt x="725" y="206"/>
                                  </a:lnTo>
                                  <a:lnTo>
                                    <a:pt x="72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46" name="Group 1821"/>
                        <wpg:cNvGrpSpPr>
                          <a:grpSpLocks/>
                        </wpg:cNvGrpSpPr>
                        <wpg:grpSpPr bwMode="auto">
                          <a:xfrm>
                            <a:off x="4748" y="2991"/>
                            <a:ext cx="725" cy="226"/>
                            <a:chOff x="4748" y="2991"/>
                            <a:chExt cx="725" cy="226"/>
                          </a:xfrm>
                        </wpg:grpSpPr>
                        <wps:wsp>
                          <wps:cNvPr id="2047" name="Freeform 1822"/>
                          <wps:cNvSpPr>
                            <a:spLocks/>
                          </wps:cNvSpPr>
                          <wps:spPr bwMode="auto">
                            <a:xfrm>
                              <a:off x="4748" y="2991"/>
                              <a:ext cx="725" cy="226"/>
                            </a:xfrm>
                            <a:custGeom>
                              <a:avLst/>
                              <a:gdLst>
                                <a:gd name="T0" fmla="+- 0 4748 4748"/>
                                <a:gd name="T1" fmla="*/ T0 w 725"/>
                                <a:gd name="T2" fmla="+- 0 3217 2991"/>
                                <a:gd name="T3" fmla="*/ 3217 h 226"/>
                                <a:gd name="T4" fmla="+- 0 5473 4748"/>
                                <a:gd name="T5" fmla="*/ T4 w 725"/>
                                <a:gd name="T6" fmla="+- 0 3217 2991"/>
                                <a:gd name="T7" fmla="*/ 3217 h 226"/>
                                <a:gd name="T8" fmla="+- 0 5473 4748"/>
                                <a:gd name="T9" fmla="*/ T8 w 725"/>
                                <a:gd name="T10" fmla="+- 0 2991 2991"/>
                                <a:gd name="T11" fmla="*/ 2991 h 226"/>
                                <a:gd name="T12" fmla="+- 0 4748 4748"/>
                                <a:gd name="T13" fmla="*/ T12 w 725"/>
                                <a:gd name="T14" fmla="+- 0 2991 2991"/>
                                <a:gd name="T15" fmla="*/ 2991 h 226"/>
                                <a:gd name="T16" fmla="+- 0 4748 4748"/>
                                <a:gd name="T17" fmla="*/ T16 w 725"/>
                                <a:gd name="T18" fmla="+- 0 3217 2991"/>
                                <a:gd name="T19" fmla="*/ 3217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25" h="226">
                                  <a:moveTo>
                                    <a:pt x="0" y="226"/>
                                  </a:moveTo>
                                  <a:lnTo>
                                    <a:pt x="725" y="226"/>
                                  </a:lnTo>
                                  <a:lnTo>
                                    <a:pt x="72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48" name="Group 1819"/>
                        <wpg:cNvGrpSpPr>
                          <a:grpSpLocks/>
                        </wpg:cNvGrpSpPr>
                        <wpg:grpSpPr bwMode="auto">
                          <a:xfrm>
                            <a:off x="5540" y="2499"/>
                            <a:ext cx="5132" cy="984"/>
                            <a:chOff x="5540" y="2499"/>
                            <a:chExt cx="5132" cy="984"/>
                          </a:xfrm>
                        </wpg:grpSpPr>
                        <wps:wsp>
                          <wps:cNvPr id="2049" name="Freeform 1820"/>
                          <wps:cNvSpPr>
                            <a:spLocks/>
                          </wps:cNvSpPr>
                          <wps:spPr bwMode="auto">
                            <a:xfrm>
                              <a:off x="5540" y="2499"/>
                              <a:ext cx="5132" cy="984"/>
                            </a:xfrm>
                            <a:custGeom>
                              <a:avLst/>
                              <a:gdLst>
                                <a:gd name="T0" fmla="+- 0 5540 5540"/>
                                <a:gd name="T1" fmla="*/ T0 w 5132"/>
                                <a:gd name="T2" fmla="+- 0 3483 2499"/>
                                <a:gd name="T3" fmla="*/ 3483 h 984"/>
                                <a:gd name="T4" fmla="+- 0 10672 5540"/>
                                <a:gd name="T5" fmla="*/ T4 w 5132"/>
                                <a:gd name="T6" fmla="+- 0 3483 2499"/>
                                <a:gd name="T7" fmla="*/ 3483 h 984"/>
                                <a:gd name="T8" fmla="+- 0 10672 5540"/>
                                <a:gd name="T9" fmla="*/ T8 w 5132"/>
                                <a:gd name="T10" fmla="+- 0 2499 2499"/>
                                <a:gd name="T11" fmla="*/ 2499 h 984"/>
                                <a:gd name="T12" fmla="+- 0 5540 5540"/>
                                <a:gd name="T13" fmla="*/ T12 w 5132"/>
                                <a:gd name="T14" fmla="+- 0 2499 2499"/>
                                <a:gd name="T15" fmla="*/ 2499 h 984"/>
                                <a:gd name="T16" fmla="+- 0 5540 5540"/>
                                <a:gd name="T17" fmla="*/ T16 w 5132"/>
                                <a:gd name="T18" fmla="+- 0 3483 2499"/>
                                <a:gd name="T19" fmla="*/ 3483 h 9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132" h="984">
                                  <a:moveTo>
                                    <a:pt x="0" y="984"/>
                                  </a:moveTo>
                                  <a:lnTo>
                                    <a:pt x="5132" y="984"/>
                                  </a:lnTo>
                                  <a:lnTo>
                                    <a:pt x="513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98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50" name="Group 1817"/>
                        <wpg:cNvGrpSpPr>
                          <a:grpSpLocks/>
                        </wpg:cNvGrpSpPr>
                        <wpg:grpSpPr bwMode="auto">
                          <a:xfrm>
                            <a:off x="5588" y="2557"/>
                            <a:ext cx="5036" cy="228"/>
                            <a:chOff x="5588" y="2557"/>
                            <a:chExt cx="5036" cy="228"/>
                          </a:xfrm>
                        </wpg:grpSpPr>
                        <wps:wsp>
                          <wps:cNvPr id="2051" name="Freeform 1818"/>
                          <wps:cNvSpPr>
                            <a:spLocks/>
                          </wps:cNvSpPr>
                          <wps:spPr bwMode="auto">
                            <a:xfrm>
                              <a:off x="5588" y="2557"/>
                              <a:ext cx="5036" cy="228"/>
                            </a:xfrm>
                            <a:custGeom>
                              <a:avLst/>
                              <a:gdLst>
                                <a:gd name="T0" fmla="+- 0 5588 5588"/>
                                <a:gd name="T1" fmla="*/ T0 w 5036"/>
                                <a:gd name="T2" fmla="+- 0 2785 2557"/>
                                <a:gd name="T3" fmla="*/ 2785 h 228"/>
                                <a:gd name="T4" fmla="+- 0 10624 5588"/>
                                <a:gd name="T5" fmla="*/ T4 w 5036"/>
                                <a:gd name="T6" fmla="+- 0 2785 2557"/>
                                <a:gd name="T7" fmla="*/ 2785 h 228"/>
                                <a:gd name="T8" fmla="+- 0 10624 5588"/>
                                <a:gd name="T9" fmla="*/ T8 w 5036"/>
                                <a:gd name="T10" fmla="+- 0 2557 2557"/>
                                <a:gd name="T11" fmla="*/ 2557 h 228"/>
                                <a:gd name="T12" fmla="+- 0 5588 5588"/>
                                <a:gd name="T13" fmla="*/ T12 w 5036"/>
                                <a:gd name="T14" fmla="+- 0 2557 2557"/>
                                <a:gd name="T15" fmla="*/ 2557 h 228"/>
                                <a:gd name="T16" fmla="+- 0 5588 5588"/>
                                <a:gd name="T17" fmla="*/ T16 w 5036"/>
                                <a:gd name="T18" fmla="+- 0 2785 2557"/>
                                <a:gd name="T19" fmla="*/ 2785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036" h="228">
                                  <a:moveTo>
                                    <a:pt x="0" y="228"/>
                                  </a:moveTo>
                                  <a:lnTo>
                                    <a:pt x="5036" y="228"/>
                                  </a:lnTo>
                                  <a:lnTo>
                                    <a:pt x="503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52" name="Group 1815"/>
                        <wpg:cNvGrpSpPr>
                          <a:grpSpLocks/>
                        </wpg:cNvGrpSpPr>
                        <wpg:grpSpPr bwMode="auto">
                          <a:xfrm>
                            <a:off x="5588" y="2785"/>
                            <a:ext cx="5036" cy="206"/>
                            <a:chOff x="5588" y="2785"/>
                            <a:chExt cx="5036" cy="206"/>
                          </a:xfrm>
                        </wpg:grpSpPr>
                        <wps:wsp>
                          <wps:cNvPr id="2053" name="Freeform 1816"/>
                          <wps:cNvSpPr>
                            <a:spLocks/>
                          </wps:cNvSpPr>
                          <wps:spPr bwMode="auto">
                            <a:xfrm>
                              <a:off x="5588" y="2785"/>
                              <a:ext cx="5036" cy="206"/>
                            </a:xfrm>
                            <a:custGeom>
                              <a:avLst/>
                              <a:gdLst>
                                <a:gd name="T0" fmla="+- 0 5588 5588"/>
                                <a:gd name="T1" fmla="*/ T0 w 5036"/>
                                <a:gd name="T2" fmla="+- 0 2991 2785"/>
                                <a:gd name="T3" fmla="*/ 2991 h 206"/>
                                <a:gd name="T4" fmla="+- 0 10624 5588"/>
                                <a:gd name="T5" fmla="*/ T4 w 5036"/>
                                <a:gd name="T6" fmla="+- 0 2991 2785"/>
                                <a:gd name="T7" fmla="*/ 2991 h 206"/>
                                <a:gd name="T8" fmla="+- 0 10624 5588"/>
                                <a:gd name="T9" fmla="*/ T8 w 5036"/>
                                <a:gd name="T10" fmla="+- 0 2785 2785"/>
                                <a:gd name="T11" fmla="*/ 2785 h 206"/>
                                <a:gd name="T12" fmla="+- 0 5588 5588"/>
                                <a:gd name="T13" fmla="*/ T12 w 5036"/>
                                <a:gd name="T14" fmla="+- 0 2785 2785"/>
                                <a:gd name="T15" fmla="*/ 2785 h 206"/>
                                <a:gd name="T16" fmla="+- 0 5588 5588"/>
                                <a:gd name="T17" fmla="*/ T16 w 5036"/>
                                <a:gd name="T18" fmla="+- 0 2991 2785"/>
                                <a:gd name="T19" fmla="*/ 2991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036" h="206">
                                  <a:moveTo>
                                    <a:pt x="0" y="206"/>
                                  </a:moveTo>
                                  <a:lnTo>
                                    <a:pt x="5036" y="206"/>
                                  </a:lnTo>
                                  <a:lnTo>
                                    <a:pt x="503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54" name="Group 1813"/>
                        <wpg:cNvGrpSpPr>
                          <a:grpSpLocks/>
                        </wpg:cNvGrpSpPr>
                        <wpg:grpSpPr bwMode="auto">
                          <a:xfrm>
                            <a:off x="5588" y="2991"/>
                            <a:ext cx="5036" cy="206"/>
                            <a:chOff x="5588" y="2991"/>
                            <a:chExt cx="5036" cy="206"/>
                          </a:xfrm>
                        </wpg:grpSpPr>
                        <wps:wsp>
                          <wps:cNvPr id="2055" name="Freeform 1814"/>
                          <wps:cNvSpPr>
                            <a:spLocks/>
                          </wps:cNvSpPr>
                          <wps:spPr bwMode="auto">
                            <a:xfrm>
                              <a:off x="5588" y="2991"/>
                              <a:ext cx="5036" cy="206"/>
                            </a:xfrm>
                            <a:custGeom>
                              <a:avLst/>
                              <a:gdLst>
                                <a:gd name="T0" fmla="+- 0 5588 5588"/>
                                <a:gd name="T1" fmla="*/ T0 w 5036"/>
                                <a:gd name="T2" fmla="+- 0 3198 2991"/>
                                <a:gd name="T3" fmla="*/ 3198 h 206"/>
                                <a:gd name="T4" fmla="+- 0 10624 5588"/>
                                <a:gd name="T5" fmla="*/ T4 w 5036"/>
                                <a:gd name="T6" fmla="+- 0 3198 2991"/>
                                <a:gd name="T7" fmla="*/ 3198 h 206"/>
                                <a:gd name="T8" fmla="+- 0 10624 5588"/>
                                <a:gd name="T9" fmla="*/ T8 w 5036"/>
                                <a:gd name="T10" fmla="+- 0 2991 2991"/>
                                <a:gd name="T11" fmla="*/ 2991 h 206"/>
                                <a:gd name="T12" fmla="+- 0 5588 5588"/>
                                <a:gd name="T13" fmla="*/ T12 w 5036"/>
                                <a:gd name="T14" fmla="+- 0 2991 2991"/>
                                <a:gd name="T15" fmla="*/ 2991 h 206"/>
                                <a:gd name="T16" fmla="+- 0 5588 5588"/>
                                <a:gd name="T17" fmla="*/ T16 w 5036"/>
                                <a:gd name="T18" fmla="+- 0 3198 2991"/>
                                <a:gd name="T19" fmla="*/ 3198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036" h="206">
                                  <a:moveTo>
                                    <a:pt x="0" y="207"/>
                                  </a:moveTo>
                                  <a:lnTo>
                                    <a:pt x="5036" y="207"/>
                                  </a:lnTo>
                                  <a:lnTo>
                                    <a:pt x="503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56" name="Group 1811"/>
                        <wpg:cNvGrpSpPr>
                          <a:grpSpLocks/>
                        </wpg:cNvGrpSpPr>
                        <wpg:grpSpPr bwMode="auto">
                          <a:xfrm>
                            <a:off x="5588" y="3198"/>
                            <a:ext cx="5036" cy="228"/>
                            <a:chOff x="5588" y="3198"/>
                            <a:chExt cx="5036" cy="228"/>
                          </a:xfrm>
                        </wpg:grpSpPr>
                        <wps:wsp>
                          <wps:cNvPr id="2057" name="Freeform 1812"/>
                          <wps:cNvSpPr>
                            <a:spLocks/>
                          </wps:cNvSpPr>
                          <wps:spPr bwMode="auto">
                            <a:xfrm>
                              <a:off x="5588" y="3198"/>
                              <a:ext cx="5036" cy="228"/>
                            </a:xfrm>
                            <a:custGeom>
                              <a:avLst/>
                              <a:gdLst>
                                <a:gd name="T0" fmla="+- 0 5588 5588"/>
                                <a:gd name="T1" fmla="*/ T0 w 5036"/>
                                <a:gd name="T2" fmla="+- 0 3426 3198"/>
                                <a:gd name="T3" fmla="*/ 3426 h 228"/>
                                <a:gd name="T4" fmla="+- 0 10624 5588"/>
                                <a:gd name="T5" fmla="*/ T4 w 5036"/>
                                <a:gd name="T6" fmla="+- 0 3426 3198"/>
                                <a:gd name="T7" fmla="*/ 3426 h 228"/>
                                <a:gd name="T8" fmla="+- 0 10624 5588"/>
                                <a:gd name="T9" fmla="*/ T8 w 5036"/>
                                <a:gd name="T10" fmla="+- 0 3198 3198"/>
                                <a:gd name="T11" fmla="*/ 3198 h 228"/>
                                <a:gd name="T12" fmla="+- 0 5588 5588"/>
                                <a:gd name="T13" fmla="*/ T12 w 5036"/>
                                <a:gd name="T14" fmla="+- 0 3198 3198"/>
                                <a:gd name="T15" fmla="*/ 3198 h 228"/>
                                <a:gd name="T16" fmla="+- 0 5588 5588"/>
                                <a:gd name="T17" fmla="*/ T16 w 5036"/>
                                <a:gd name="T18" fmla="+- 0 3426 3198"/>
                                <a:gd name="T19" fmla="*/ 3426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036" h="228">
                                  <a:moveTo>
                                    <a:pt x="0" y="228"/>
                                  </a:moveTo>
                                  <a:lnTo>
                                    <a:pt x="5036" y="228"/>
                                  </a:lnTo>
                                  <a:lnTo>
                                    <a:pt x="503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58" name="Group 1809"/>
                        <wpg:cNvGrpSpPr>
                          <a:grpSpLocks/>
                        </wpg:cNvGrpSpPr>
                        <wpg:grpSpPr bwMode="auto">
                          <a:xfrm>
                            <a:off x="1428" y="2528"/>
                            <a:ext cx="372" cy="2"/>
                            <a:chOff x="1428" y="2528"/>
                            <a:chExt cx="372" cy="2"/>
                          </a:xfrm>
                        </wpg:grpSpPr>
                        <wps:wsp>
                          <wps:cNvPr id="2059" name="Freeform 1810"/>
                          <wps:cNvSpPr>
                            <a:spLocks/>
                          </wps:cNvSpPr>
                          <wps:spPr bwMode="auto">
                            <a:xfrm>
                              <a:off x="1428" y="2528"/>
                              <a:ext cx="372" cy="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372"/>
                                <a:gd name="T2" fmla="+- 0 1800 1428"/>
                                <a:gd name="T3" fmla="*/ T2 w 372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372">
                                  <a:moveTo>
                                    <a:pt x="0" y="0"/>
                                  </a:moveTo>
                                  <a:lnTo>
                                    <a:pt x="372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44444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60" name="Group 1807"/>
                        <wpg:cNvGrpSpPr>
                          <a:grpSpLocks/>
                        </wpg:cNvGrpSpPr>
                        <wpg:grpSpPr bwMode="auto">
                          <a:xfrm>
                            <a:off x="1820" y="2528"/>
                            <a:ext cx="8853" cy="2"/>
                            <a:chOff x="1820" y="2528"/>
                            <a:chExt cx="8853" cy="2"/>
                          </a:xfrm>
                        </wpg:grpSpPr>
                        <wps:wsp>
                          <wps:cNvPr id="2061" name="Freeform 1808"/>
                          <wps:cNvSpPr>
                            <a:spLocks/>
                          </wps:cNvSpPr>
                          <wps:spPr bwMode="auto">
                            <a:xfrm>
                              <a:off x="1820" y="2528"/>
                              <a:ext cx="8853" cy="2"/>
                            </a:xfrm>
                            <a:custGeom>
                              <a:avLst/>
                              <a:gdLst>
                                <a:gd name="T0" fmla="+- 0 1820 1820"/>
                                <a:gd name="T1" fmla="*/ T0 w 8853"/>
                                <a:gd name="T2" fmla="+- 0 10672 1820"/>
                                <a:gd name="T3" fmla="*/ T2 w 8853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853">
                                  <a:moveTo>
                                    <a:pt x="0" y="0"/>
                                  </a:moveTo>
                                  <a:lnTo>
                                    <a:pt x="8852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DADAD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62" name="Group 1805"/>
                        <wpg:cNvGrpSpPr>
                          <a:grpSpLocks/>
                        </wpg:cNvGrpSpPr>
                        <wpg:grpSpPr bwMode="auto">
                          <a:xfrm>
                            <a:off x="1419" y="3452"/>
                            <a:ext cx="391" cy="2"/>
                            <a:chOff x="1419" y="3452"/>
                            <a:chExt cx="391" cy="2"/>
                          </a:xfrm>
                        </wpg:grpSpPr>
                        <wps:wsp>
                          <wps:cNvPr id="2063" name="Freeform 1806"/>
                          <wps:cNvSpPr>
                            <a:spLocks/>
                          </wps:cNvSpPr>
                          <wps:spPr bwMode="auto">
                            <a:xfrm>
                              <a:off x="1419" y="3452"/>
                              <a:ext cx="391" cy="2"/>
                            </a:xfrm>
                            <a:custGeom>
                              <a:avLst/>
                              <a:gdLst>
                                <a:gd name="T0" fmla="+- 0 1419 1419"/>
                                <a:gd name="T1" fmla="*/ T0 w 391"/>
                                <a:gd name="T2" fmla="+- 0 1810 1419"/>
                                <a:gd name="T3" fmla="*/ T2 w 391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391">
                                  <a:moveTo>
                                    <a:pt x="0" y="0"/>
                                  </a:moveTo>
                                  <a:lnTo>
                                    <a:pt x="391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44444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64" name="Group 1803"/>
                        <wpg:cNvGrpSpPr>
                          <a:grpSpLocks/>
                        </wpg:cNvGrpSpPr>
                        <wpg:grpSpPr bwMode="auto">
                          <a:xfrm>
                            <a:off x="1810" y="3452"/>
                            <a:ext cx="8872" cy="2"/>
                            <a:chOff x="1810" y="3452"/>
                            <a:chExt cx="8872" cy="2"/>
                          </a:xfrm>
                        </wpg:grpSpPr>
                        <wps:wsp>
                          <wps:cNvPr id="2065" name="Freeform 1804"/>
                          <wps:cNvSpPr>
                            <a:spLocks/>
                          </wps:cNvSpPr>
                          <wps:spPr bwMode="auto">
                            <a:xfrm>
                              <a:off x="1810" y="3452"/>
                              <a:ext cx="8872" cy="2"/>
                            </a:xfrm>
                            <a:custGeom>
                              <a:avLst/>
                              <a:gdLst>
                                <a:gd name="T0" fmla="+- 0 1810 1810"/>
                                <a:gd name="T1" fmla="*/ T0 w 8872"/>
                                <a:gd name="T2" fmla="+- 0 10682 1810"/>
                                <a:gd name="T3" fmla="*/ T2 w 8872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872">
                                  <a:moveTo>
                                    <a:pt x="0" y="0"/>
                                  </a:moveTo>
                                  <a:lnTo>
                                    <a:pt x="8872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DADAD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66" name="Group 1801"/>
                        <wpg:cNvGrpSpPr>
                          <a:grpSpLocks/>
                        </wpg:cNvGrpSpPr>
                        <wpg:grpSpPr bwMode="auto">
                          <a:xfrm>
                            <a:off x="3120" y="2557"/>
                            <a:ext cx="2" cy="924"/>
                            <a:chOff x="3120" y="2557"/>
                            <a:chExt cx="2" cy="924"/>
                          </a:xfrm>
                        </wpg:grpSpPr>
                        <wps:wsp>
                          <wps:cNvPr id="2067" name="Freeform 1802"/>
                          <wps:cNvSpPr>
                            <a:spLocks/>
                          </wps:cNvSpPr>
                          <wps:spPr bwMode="auto">
                            <a:xfrm>
                              <a:off x="3120" y="2557"/>
                              <a:ext cx="2" cy="924"/>
                            </a:xfrm>
                            <a:custGeom>
                              <a:avLst/>
                              <a:gdLst>
                                <a:gd name="T0" fmla="+- 0 2557 2557"/>
                                <a:gd name="T1" fmla="*/ 2557 h 924"/>
                                <a:gd name="T2" fmla="+- 0 3481 2557"/>
                                <a:gd name="T3" fmla="*/ 3481 h 924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924">
                                  <a:moveTo>
                                    <a:pt x="0" y="0"/>
                                  </a:moveTo>
                                  <a:lnTo>
                                    <a:pt x="0" y="924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68" name="Group 1799"/>
                        <wpg:cNvGrpSpPr>
                          <a:grpSpLocks/>
                        </wpg:cNvGrpSpPr>
                        <wpg:grpSpPr bwMode="auto">
                          <a:xfrm>
                            <a:off x="3694" y="2557"/>
                            <a:ext cx="2" cy="924"/>
                            <a:chOff x="3694" y="2557"/>
                            <a:chExt cx="2" cy="924"/>
                          </a:xfrm>
                        </wpg:grpSpPr>
                        <wps:wsp>
                          <wps:cNvPr id="2069" name="Freeform 1800"/>
                          <wps:cNvSpPr>
                            <a:spLocks/>
                          </wps:cNvSpPr>
                          <wps:spPr bwMode="auto">
                            <a:xfrm>
                              <a:off x="3694" y="2557"/>
                              <a:ext cx="2" cy="924"/>
                            </a:xfrm>
                            <a:custGeom>
                              <a:avLst/>
                              <a:gdLst>
                                <a:gd name="T0" fmla="+- 0 2557 2557"/>
                                <a:gd name="T1" fmla="*/ 2557 h 924"/>
                                <a:gd name="T2" fmla="+- 0 3481 2557"/>
                                <a:gd name="T3" fmla="*/ 3481 h 924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924">
                                  <a:moveTo>
                                    <a:pt x="0" y="0"/>
                                  </a:moveTo>
                                  <a:lnTo>
                                    <a:pt x="0" y="924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70" name="Group 1797"/>
                        <wpg:cNvGrpSpPr>
                          <a:grpSpLocks/>
                        </wpg:cNvGrpSpPr>
                        <wpg:grpSpPr bwMode="auto">
                          <a:xfrm>
                            <a:off x="4691" y="2557"/>
                            <a:ext cx="2" cy="924"/>
                            <a:chOff x="4691" y="2557"/>
                            <a:chExt cx="2" cy="924"/>
                          </a:xfrm>
                        </wpg:grpSpPr>
                        <wps:wsp>
                          <wps:cNvPr id="2071" name="Freeform 1798"/>
                          <wps:cNvSpPr>
                            <a:spLocks/>
                          </wps:cNvSpPr>
                          <wps:spPr bwMode="auto">
                            <a:xfrm>
                              <a:off x="4691" y="2557"/>
                              <a:ext cx="2" cy="924"/>
                            </a:xfrm>
                            <a:custGeom>
                              <a:avLst/>
                              <a:gdLst>
                                <a:gd name="T0" fmla="+- 0 2557 2557"/>
                                <a:gd name="T1" fmla="*/ 2557 h 924"/>
                                <a:gd name="T2" fmla="+- 0 3481 2557"/>
                                <a:gd name="T3" fmla="*/ 3481 h 924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924">
                                  <a:moveTo>
                                    <a:pt x="0" y="0"/>
                                  </a:moveTo>
                                  <a:lnTo>
                                    <a:pt x="0" y="924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72" name="Group 1795"/>
                        <wpg:cNvGrpSpPr>
                          <a:grpSpLocks/>
                        </wpg:cNvGrpSpPr>
                        <wpg:grpSpPr bwMode="auto">
                          <a:xfrm>
                            <a:off x="5531" y="2557"/>
                            <a:ext cx="2" cy="924"/>
                            <a:chOff x="5531" y="2557"/>
                            <a:chExt cx="2" cy="924"/>
                          </a:xfrm>
                        </wpg:grpSpPr>
                        <wps:wsp>
                          <wps:cNvPr id="2073" name="Freeform 1796"/>
                          <wps:cNvSpPr>
                            <a:spLocks/>
                          </wps:cNvSpPr>
                          <wps:spPr bwMode="auto">
                            <a:xfrm>
                              <a:off x="5531" y="2557"/>
                              <a:ext cx="2" cy="924"/>
                            </a:xfrm>
                            <a:custGeom>
                              <a:avLst/>
                              <a:gdLst>
                                <a:gd name="T0" fmla="+- 0 2557 2557"/>
                                <a:gd name="T1" fmla="*/ 2557 h 924"/>
                                <a:gd name="T2" fmla="+- 0 3481 2557"/>
                                <a:gd name="T3" fmla="*/ 3481 h 924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924">
                                  <a:moveTo>
                                    <a:pt x="0" y="0"/>
                                  </a:moveTo>
                                  <a:lnTo>
                                    <a:pt x="0" y="924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74" name="Group 1793"/>
                        <wpg:cNvGrpSpPr>
                          <a:grpSpLocks/>
                        </wpg:cNvGrpSpPr>
                        <wpg:grpSpPr bwMode="auto">
                          <a:xfrm>
                            <a:off x="1428" y="3500"/>
                            <a:ext cx="372" cy="1191"/>
                            <a:chOff x="1428" y="3500"/>
                            <a:chExt cx="372" cy="1191"/>
                          </a:xfrm>
                        </wpg:grpSpPr>
                        <wps:wsp>
                          <wps:cNvPr id="2075" name="Freeform 1794"/>
                          <wps:cNvSpPr>
                            <a:spLocks/>
                          </wps:cNvSpPr>
                          <wps:spPr bwMode="auto">
                            <a:xfrm>
                              <a:off x="1428" y="3500"/>
                              <a:ext cx="372" cy="1191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372"/>
                                <a:gd name="T2" fmla="+- 0 4691 3500"/>
                                <a:gd name="T3" fmla="*/ 4691 h 1191"/>
                                <a:gd name="T4" fmla="+- 0 1800 1428"/>
                                <a:gd name="T5" fmla="*/ T4 w 372"/>
                                <a:gd name="T6" fmla="+- 0 4691 3500"/>
                                <a:gd name="T7" fmla="*/ 4691 h 1191"/>
                                <a:gd name="T8" fmla="+- 0 1800 1428"/>
                                <a:gd name="T9" fmla="*/ T8 w 372"/>
                                <a:gd name="T10" fmla="+- 0 3500 3500"/>
                                <a:gd name="T11" fmla="*/ 3500 h 1191"/>
                                <a:gd name="T12" fmla="+- 0 1428 1428"/>
                                <a:gd name="T13" fmla="*/ T12 w 372"/>
                                <a:gd name="T14" fmla="+- 0 3500 3500"/>
                                <a:gd name="T15" fmla="*/ 3500 h 1191"/>
                                <a:gd name="T16" fmla="+- 0 1428 1428"/>
                                <a:gd name="T17" fmla="*/ T16 w 372"/>
                                <a:gd name="T18" fmla="+- 0 4691 3500"/>
                                <a:gd name="T19" fmla="*/ 4691 h 119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72" h="1191">
                                  <a:moveTo>
                                    <a:pt x="0" y="1191"/>
                                  </a:moveTo>
                                  <a:lnTo>
                                    <a:pt x="372" y="1191"/>
                                  </a:lnTo>
                                  <a:lnTo>
                                    <a:pt x="37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19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444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76" name="Group 1791"/>
                        <wpg:cNvGrpSpPr>
                          <a:grpSpLocks/>
                        </wpg:cNvGrpSpPr>
                        <wpg:grpSpPr bwMode="auto">
                          <a:xfrm>
                            <a:off x="1476" y="3558"/>
                            <a:ext cx="276" cy="248"/>
                            <a:chOff x="1476" y="3558"/>
                            <a:chExt cx="276" cy="248"/>
                          </a:xfrm>
                        </wpg:grpSpPr>
                        <wps:wsp>
                          <wps:cNvPr id="2077" name="Freeform 1792"/>
                          <wps:cNvSpPr>
                            <a:spLocks/>
                          </wps:cNvSpPr>
                          <wps:spPr bwMode="auto">
                            <a:xfrm>
                              <a:off x="1476" y="3558"/>
                              <a:ext cx="276" cy="248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276"/>
                                <a:gd name="T2" fmla="+- 0 3805 3558"/>
                                <a:gd name="T3" fmla="*/ 3805 h 248"/>
                                <a:gd name="T4" fmla="+- 0 1752 1476"/>
                                <a:gd name="T5" fmla="*/ T4 w 276"/>
                                <a:gd name="T6" fmla="+- 0 3805 3558"/>
                                <a:gd name="T7" fmla="*/ 3805 h 248"/>
                                <a:gd name="T8" fmla="+- 0 1752 1476"/>
                                <a:gd name="T9" fmla="*/ T8 w 276"/>
                                <a:gd name="T10" fmla="+- 0 3558 3558"/>
                                <a:gd name="T11" fmla="*/ 3558 h 248"/>
                                <a:gd name="T12" fmla="+- 0 1476 1476"/>
                                <a:gd name="T13" fmla="*/ T12 w 276"/>
                                <a:gd name="T14" fmla="+- 0 3558 3558"/>
                                <a:gd name="T15" fmla="*/ 3558 h 248"/>
                                <a:gd name="T16" fmla="+- 0 1476 1476"/>
                                <a:gd name="T17" fmla="*/ T16 w 276"/>
                                <a:gd name="T18" fmla="+- 0 3805 3558"/>
                                <a:gd name="T19" fmla="*/ 3805 h 2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76" h="248">
                                  <a:moveTo>
                                    <a:pt x="0" y="247"/>
                                  </a:moveTo>
                                  <a:lnTo>
                                    <a:pt x="276" y="247"/>
                                  </a:lnTo>
                                  <a:lnTo>
                                    <a:pt x="27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444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78" name="Group 1789"/>
                        <wpg:cNvGrpSpPr>
                          <a:grpSpLocks/>
                        </wpg:cNvGrpSpPr>
                        <wpg:grpSpPr bwMode="auto">
                          <a:xfrm>
                            <a:off x="1820" y="3500"/>
                            <a:ext cx="1289" cy="1191"/>
                            <a:chOff x="1820" y="3500"/>
                            <a:chExt cx="1289" cy="1191"/>
                          </a:xfrm>
                        </wpg:grpSpPr>
                        <wps:wsp>
                          <wps:cNvPr id="2079" name="Freeform 1790"/>
                          <wps:cNvSpPr>
                            <a:spLocks/>
                          </wps:cNvSpPr>
                          <wps:spPr bwMode="auto">
                            <a:xfrm>
                              <a:off x="1820" y="3500"/>
                              <a:ext cx="1289" cy="1191"/>
                            </a:xfrm>
                            <a:custGeom>
                              <a:avLst/>
                              <a:gdLst>
                                <a:gd name="T0" fmla="+- 0 1820 1820"/>
                                <a:gd name="T1" fmla="*/ T0 w 1289"/>
                                <a:gd name="T2" fmla="+- 0 4691 3500"/>
                                <a:gd name="T3" fmla="*/ 4691 h 1191"/>
                                <a:gd name="T4" fmla="+- 0 3108 1820"/>
                                <a:gd name="T5" fmla="*/ T4 w 1289"/>
                                <a:gd name="T6" fmla="+- 0 4691 3500"/>
                                <a:gd name="T7" fmla="*/ 4691 h 1191"/>
                                <a:gd name="T8" fmla="+- 0 3108 1820"/>
                                <a:gd name="T9" fmla="*/ T8 w 1289"/>
                                <a:gd name="T10" fmla="+- 0 3500 3500"/>
                                <a:gd name="T11" fmla="*/ 3500 h 1191"/>
                                <a:gd name="T12" fmla="+- 0 1820 1820"/>
                                <a:gd name="T13" fmla="*/ T12 w 1289"/>
                                <a:gd name="T14" fmla="+- 0 3500 3500"/>
                                <a:gd name="T15" fmla="*/ 3500 h 1191"/>
                                <a:gd name="T16" fmla="+- 0 1820 1820"/>
                                <a:gd name="T17" fmla="*/ T16 w 1289"/>
                                <a:gd name="T18" fmla="+- 0 4691 3500"/>
                                <a:gd name="T19" fmla="*/ 4691 h 119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89" h="1191">
                                  <a:moveTo>
                                    <a:pt x="0" y="1191"/>
                                  </a:moveTo>
                                  <a:lnTo>
                                    <a:pt x="1288" y="1191"/>
                                  </a:lnTo>
                                  <a:lnTo>
                                    <a:pt x="128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19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80" name="Group 1787"/>
                        <wpg:cNvGrpSpPr>
                          <a:grpSpLocks/>
                        </wpg:cNvGrpSpPr>
                        <wpg:grpSpPr bwMode="auto">
                          <a:xfrm>
                            <a:off x="1868" y="3558"/>
                            <a:ext cx="1195" cy="228"/>
                            <a:chOff x="1868" y="3558"/>
                            <a:chExt cx="1195" cy="228"/>
                          </a:xfrm>
                        </wpg:grpSpPr>
                        <wps:wsp>
                          <wps:cNvPr id="2081" name="Freeform 1788"/>
                          <wps:cNvSpPr>
                            <a:spLocks/>
                          </wps:cNvSpPr>
                          <wps:spPr bwMode="auto">
                            <a:xfrm>
                              <a:off x="1868" y="3558"/>
                              <a:ext cx="1195" cy="228"/>
                            </a:xfrm>
                            <a:custGeom>
                              <a:avLst/>
                              <a:gdLst>
                                <a:gd name="T0" fmla="+- 0 1868 1868"/>
                                <a:gd name="T1" fmla="*/ T0 w 1195"/>
                                <a:gd name="T2" fmla="+- 0 3786 3558"/>
                                <a:gd name="T3" fmla="*/ 3786 h 228"/>
                                <a:gd name="T4" fmla="+- 0 3063 1868"/>
                                <a:gd name="T5" fmla="*/ T4 w 1195"/>
                                <a:gd name="T6" fmla="+- 0 3786 3558"/>
                                <a:gd name="T7" fmla="*/ 3786 h 228"/>
                                <a:gd name="T8" fmla="+- 0 3063 1868"/>
                                <a:gd name="T9" fmla="*/ T8 w 1195"/>
                                <a:gd name="T10" fmla="+- 0 3558 3558"/>
                                <a:gd name="T11" fmla="*/ 3558 h 228"/>
                                <a:gd name="T12" fmla="+- 0 1868 1868"/>
                                <a:gd name="T13" fmla="*/ T12 w 1195"/>
                                <a:gd name="T14" fmla="+- 0 3558 3558"/>
                                <a:gd name="T15" fmla="*/ 3558 h 228"/>
                                <a:gd name="T16" fmla="+- 0 1868 1868"/>
                                <a:gd name="T17" fmla="*/ T16 w 1195"/>
                                <a:gd name="T18" fmla="+- 0 3786 3558"/>
                                <a:gd name="T19" fmla="*/ 3786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95" h="228">
                                  <a:moveTo>
                                    <a:pt x="0" y="228"/>
                                  </a:moveTo>
                                  <a:lnTo>
                                    <a:pt x="1195" y="228"/>
                                  </a:lnTo>
                                  <a:lnTo>
                                    <a:pt x="119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82" name="Group 1785"/>
                        <wpg:cNvGrpSpPr>
                          <a:grpSpLocks/>
                        </wpg:cNvGrpSpPr>
                        <wpg:grpSpPr bwMode="auto">
                          <a:xfrm>
                            <a:off x="1868" y="3786"/>
                            <a:ext cx="1195" cy="206"/>
                            <a:chOff x="1868" y="3786"/>
                            <a:chExt cx="1195" cy="206"/>
                          </a:xfrm>
                        </wpg:grpSpPr>
                        <wps:wsp>
                          <wps:cNvPr id="2083" name="Freeform 1786"/>
                          <wps:cNvSpPr>
                            <a:spLocks/>
                          </wps:cNvSpPr>
                          <wps:spPr bwMode="auto">
                            <a:xfrm>
                              <a:off x="1868" y="3786"/>
                              <a:ext cx="1195" cy="206"/>
                            </a:xfrm>
                            <a:custGeom>
                              <a:avLst/>
                              <a:gdLst>
                                <a:gd name="T0" fmla="+- 0 1868 1868"/>
                                <a:gd name="T1" fmla="*/ T0 w 1195"/>
                                <a:gd name="T2" fmla="+- 0 3992 3786"/>
                                <a:gd name="T3" fmla="*/ 3992 h 206"/>
                                <a:gd name="T4" fmla="+- 0 3063 1868"/>
                                <a:gd name="T5" fmla="*/ T4 w 1195"/>
                                <a:gd name="T6" fmla="+- 0 3992 3786"/>
                                <a:gd name="T7" fmla="*/ 3992 h 206"/>
                                <a:gd name="T8" fmla="+- 0 3063 1868"/>
                                <a:gd name="T9" fmla="*/ T8 w 1195"/>
                                <a:gd name="T10" fmla="+- 0 3786 3786"/>
                                <a:gd name="T11" fmla="*/ 3786 h 206"/>
                                <a:gd name="T12" fmla="+- 0 1868 1868"/>
                                <a:gd name="T13" fmla="*/ T12 w 1195"/>
                                <a:gd name="T14" fmla="+- 0 3786 3786"/>
                                <a:gd name="T15" fmla="*/ 3786 h 206"/>
                                <a:gd name="T16" fmla="+- 0 1868 1868"/>
                                <a:gd name="T17" fmla="*/ T16 w 1195"/>
                                <a:gd name="T18" fmla="+- 0 3992 3786"/>
                                <a:gd name="T19" fmla="*/ 3992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95" h="206">
                                  <a:moveTo>
                                    <a:pt x="0" y="206"/>
                                  </a:moveTo>
                                  <a:lnTo>
                                    <a:pt x="1195" y="206"/>
                                  </a:lnTo>
                                  <a:lnTo>
                                    <a:pt x="119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84" name="Group 1783"/>
                        <wpg:cNvGrpSpPr>
                          <a:grpSpLocks/>
                        </wpg:cNvGrpSpPr>
                        <wpg:grpSpPr bwMode="auto">
                          <a:xfrm>
                            <a:off x="1868" y="3992"/>
                            <a:ext cx="1195" cy="209"/>
                            <a:chOff x="1868" y="3992"/>
                            <a:chExt cx="1195" cy="209"/>
                          </a:xfrm>
                        </wpg:grpSpPr>
                        <wps:wsp>
                          <wps:cNvPr id="2085" name="Freeform 1784"/>
                          <wps:cNvSpPr>
                            <a:spLocks/>
                          </wps:cNvSpPr>
                          <wps:spPr bwMode="auto">
                            <a:xfrm>
                              <a:off x="1868" y="3992"/>
                              <a:ext cx="1195" cy="209"/>
                            </a:xfrm>
                            <a:custGeom>
                              <a:avLst/>
                              <a:gdLst>
                                <a:gd name="T0" fmla="+- 0 1868 1868"/>
                                <a:gd name="T1" fmla="*/ T0 w 1195"/>
                                <a:gd name="T2" fmla="+- 0 4201 3992"/>
                                <a:gd name="T3" fmla="*/ 4201 h 209"/>
                                <a:gd name="T4" fmla="+- 0 3063 1868"/>
                                <a:gd name="T5" fmla="*/ T4 w 1195"/>
                                <a:gd name="T6" fmla="+- 0 4201 3992"/>
                                <a:gd name="T7" fmla="*/ 4201 h 209"/>
                                <a:gd name="T8" fmla="+- 0 3063 1868"/>
                                <a:gd name="T9" fmla="*/ T8 w 1195"/>
                                <a:gd name="T10" fmla="+- 0 3992 3992"/>
                                <a:gd name="T11" fmla="*/ 3992 h 209"/>
                                <a:gd name="T12" fmla="+- 0 1868 1868"/>
                                <a:gd name="T13" fmla="*/ T12 w 1195"/>
                                <a:gd name="T14" fmla="+- 0 3992 3992"/>
                                <a:gd name="T15" fmla="*/ 3992 h 209"/>
                                <a:gd name="T16" fmla="+- 0 1868 1868"/>
                                <a:gd name="T17" fmla="*/ T16 w 1195"/>
                                <a:gd name="T18" fmla="+- 0 4201 3992"/>
                                <a:gd name="T19" fmla="*/ 4201 h 20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95" h="209">
                                  <a:moveTo>
                                    <a:pt x="0" y="209"/>
                                  </a:moveTo>
                                  <a:lnTo>
                                    <a:pt x="1195" y="209"/>
                                  </a:lnTo>
                                  <a:lnTo>
                                    <a:pt x="119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86" name="Group 1781"/>
                        <wpg:cNvGrpSpPr>
                          <a:grpSpLocks/>
                        </wpg:cNvGrpSpPr>
                        <wpg:grpSpPr bwMode="auto">
                          <a:xfrm>
                            <a:off x="1868" y="4201"/>
                            <a:ext cx="1195" cy="206"/>
                            <a:chOff x="1868" y="4201"/>
                            <a:chExt cx="1195" cy="206"/>
                          </a:xfrm>
                        </wpg:grpSpPr>
                        <wps:wsp>
                          <wps:cNvPr id="2087" name="Freeform 1782"/>
                          <wps:cNvSpPr>
                            <a:spLocks/>
                          </wps:cNvSpPr>
                          <wps:spPr bwMode="auto">
                            <a:xfrm>
                              <a:off x="1868" y="4201"/>
                              <a:ext cx="1195" cy="206"/>
                            </a:xfrm>
                            <a:custGeom>
                              <a:avLst/>
                              <a:gdLst>
                                <a:gd name="T0" fmla="+- 0 1868 1868"/>
                                <a:gd name="T1" fmla="*/ T0 w 1195"/>
                                <a:gd name="T2" fmla="+- 0 4408 4201"/>
                                <a:gd name="T3" fmla="*/ 4408 h 206"/>
                                <a:gd name="T4" fmla="+- 0 3063 1868"/>
                                <a:gd name="T5" fmla="*/ T4 w 1195"/>
                                <a:gd name="T6" fmla="+- 0 4408 4201"/>
                                <a:gd name="T7" fmla="*/ 4408 h 206"/>
                                <a:gd name="T8" fmla="+- 0 3063 1868"/>
                                <a:gd name="T9" fmla="*/ T8 w 1195"/>
                                <a:gd name="T10" fmla="+- 0 4201 4201"/>
                                <a:gd name="T11" fmla="*/ 4201 h 206"/>
                                <a:gd name="T12" fmla="+- 0 1868 1868"/>
                                <a:gd name="T13" fmla="*/ T12 w 1195"/>
                                <a:gd name="T14" fmla="+- 0 4201 4201"/>
                                <a:gd name="T15" fmla="*/ 4201 h 206"/>
                                <a:gd name="T16" fmla="+- 0 1868 1868"/>
                                <a:gd name="T17" fmla="*/ T16 w 1195"/>
                                <a:gd name="T18" fmla="+- 0 4408 4201"/>
                                <a:gd name="T19" fmla="*/ 4408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95" h="206">
                                  <a:moveTo>
                                    <a:pt x="0" y="207"/>
                                  </a:moveTo>
                                  <a:lnTo>
                                    <a:pt x="1195" y="207"/>
                                  </a:lnTo>
                                  <a:lnTo>
                                    <a:pt x="119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88" name="Group 1779"/>
                        <wpg:cNvGrpSpPr>
                          <a:grpSpLocks/>
                        </wpg:cNvGrpSpPr>
                        <wpg:grpSpPr bwMode="auto">
                          <a:xfrm>
                            <a:off x="1868" y="4408"/>
                            <a:ext cx="1195" cy="226"/>
                            <a:chOff x="1868" y="4408"/>
                            <a:chExt cx="1195" cy="226"/>
                          </a:xfrm>
                        </wpg:grpSpPr>
                        <wps:wsp>
                          <wps:cNvPr id="2089" name="Freeform 1780"/>
                          <wps:cNvSpPr>
                            <a:spLocks/>
                          </wps:cNvSpPr>
                          <wps:spPr bwMode="auto">
                            <a:xfrm>
                              <a:off x="1868" y="4408"/>
                              <a:ext cx="1195" cy="226"/>
                            </a:xfrm>
                            <a:custGeom>
                              <a:avLst/>
                              <a:gdLst>
                                <a:gd name="T0" fmla="+- 0 1868 1868"/>
                                <a:gd name="T1" fmla="*/ T0 w 1195"/>
                                <a:gd name="T2" fmla="+- 0 4633 4408"/>
                                <a:gd name="T3" fmla="*/ 4633 h 226"/>
                                <a:gd name="T4" fmla="+- 0 3063 1868"/>
                                <a:gd name="T5" fmla="*/ T4 w 1195"/>
                                <a:gd name="T6" fmla="+- 0 4633 4408"/>
                                <a:gd name="T7" fmla="*/ 4633 h 226"/>
                                <a:gd name="T8" fmla="+- 0 3063 1868"/>
                                <a:gd name="T9" fmla="*/ T8 w 1195"/>
                                <a:gd name="T10" fmla="+- 0 4408 4408"/>
                                <a:gd name="T11" fmla="*/ 4408 h 226"/>
                                <a:gd name="T12" fmla="+- 0 1868 1868"/>
                                <a:gd name="T13" fmla="*/ T12 w 1195"/>
                                <a:gd name="T14" fmla="+- 0 4408 4408"/>
                                <a:gd name="T15" fmla="*/ 4408 h 226"/>
                                <a:gd name="T16" fmla="+- 0 1868 1868"/>
                                <a:gd name="T17" fmla="*/ T16 w 1195"/>
                                <a:gd name="T18" fmla="+- 0 4633 4408"/>
                                <a:gd name="T19" fmla="*/ 4633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95" h="226">
                                  <a:moveTo>
                                    <a:pt x="0" y="225"/>
                                  </a:moveTo>
                                  <a:lnTo>
                                    <a:pt x="1195" y="225"/>
                                  </a:lnTo>
                                  <a:lnTo>
                                    <a:pt x="119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90" name="Group 1777"/>
                        <wpg:cNvGrpSpPr>
                          <a:grpSpLocks/>
                        </wpg:cNvGrpSpPr>
                        <wpg:grpSpPr bwMode="auto">
                          <a:xfrm>
                            <a:off x="3130" y="3500"/>
                            <a:ext cx="554" cy="1191"/>
                            <a:chOff x="3130" y="3500"/>
                            <a:chExt cx="554" cy="1191"/>
                          </a:xfrm>
                        </wpg:grpSpPr>
                        <wps:wsp>
                          <wps:cNvPr id="2091" name="Freeform 1778"/>
                          <wps:cNvSpPr>
                            <a:spLocks/>
                          </wps:cNvSpPr>
                          <wps:spPr bwMode="auto">
                            <a:xfrm>
                              <a:off x="3130" y="3500"/>
                              <a:ext cx="554" cy="1191"/>
                            </a:xfrm>
                            <a:custGeom>
                              <a:avLst/>
                              <a:gdLst>
                                <a:gd name="T0" fmla="+- 0 3130 3130"/>
                                <a:gd name="T1" fmla="*/ T0 w 554"/>
                                <a:gd name="T2" fmla="+- 0 4691 3500"/>
                                <a:gd name="T3" fmla="*/ 4691 h 1191"/>
                                <a:gd name="T4" fmla="+- 0 3684 3130"/>
                                <a:gd name="T5" fmla="*/ T4 w 554"/>
                                <a:gd name="T6" fmla="+- 0 4691 3500"/>
                                <a:gd name="T7" fmla="*/ 4691 h 1191"/>
                                <a:gd name="T8" fmla="+- 0 3684 3130"/>
                                <a:gd name="T9" fmla="*/ T8 w 554"/>
                                <a:gd name="T10" fmla="+- 0 3500 3500"/>
                                <a:gd name="T11" fmla="*/ 3500 h 1191"/>
                                <a:gd name="T12" fmla="+- 0 3130 3130"/>
                                <a:gd name="T13" fmla="*/ T12 w 554"/>
                                <a:gd name="T14" fmla="+- 0 3500 3500"/>
                                <a:gd name="T15" fmla="*/ 3500 h 1191"/>
                                <a:gd name="T16" fmla="+- 0 3130 3130"/>
                                <a:gd name="T17" fmla="*/ T16 w 554"/>
                                <a:gd name="T18" fmla="+- 0 4691 3500"/>
                                <a:gd name="T19" fmla="*/ 4691 h 119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54" h="1191">
                                  <a:moveTo>
                                    <a:pt x="0" y="1191"/>
                                  </a:moveTo>
                                  <a:lnTo>
                                    <a:pt x="554" y="1191"/>
                                  </a:lnTo>
                                  <a:lnTo>
                                    <a:pt x="55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19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92" name="Group 1775"/>
                        <wpg:cNvGrpSpPr>
                          <a:grpSpLocks/>
                        </wpg:cNvGrpSpPr>
                        <wpg:grpSpPr bwMode="auto">
                          <a:xfrm>
                            <a:off x="3176" y="3558"/>
                            <a:ext cx="461" cy="248"/>
                            <a:chOff x="3176" y="3558"/>
                            <a:chExt cx="461" cy="248"/>
                          </a:xfrm>
                        </wpg:grpSpPr>
                        <wps:wsp>
                          <wps:cNvPr id="2093" name="Freeform 1776"/>
                          <wps:cNvSpPr>
                            <a:spLocks/>
                          </wps:cNvSpPr>
                          <wps:spPr bwMode="auto">
                            <a:xfrm>
                              <a:off x="3176" y="3558"/>
                              <a:ext cx="461" cy="248"/>
                            </a:xfrm>
                            <a:custGeom>
                              <a:avLst/>
                              <a:gdLst>
                                <a:gd name="T0" fmla="+- 0 3176 3176"/>
                                <a:gd name="T1" fmla="*/ T0 w 461"/>
                                <a:gd name="T2" fmla="+- 0 3805 3558"/>
                                <a:gd name="T3" fmla="*/ 3805 h 248"/>
                                <a:gd name="T4" fmla="+- 0 3636 3176"/>
                                <a:gd name="T5" fmla="*/ T4 w 461"/>
                                <a:gd name="T6" fmla="+- 0 3805 3558"/>
                                <a:gd name="T7" fmla="*/ 3805 h 248"/>
                                <a:gd name="T8" fmla="+- 0 3636 3176"/>
                                <a:gd name="T9" fmla="*/ T8 w 461"/>
                                <a:gd name="T10" fmla="+- 0 3558 3558"/>
                                <a:gd name="T11" fmla="*/ 3558 h 248"/>
                                <a:gd name="T12" fmla="+- 0 3176 3176"/>
                                <a:gd name="T13" fmla="*/ T12 w 461"/>
                                <a:gd name="T14" fmla="+- 0 3558 3558"/>
                                <a:gd name="T15" fmla="*/ 3558 h 248"/>
                                <a:gd name="T16" fmla="+- 0 3176 3176"/>
                                <a:gd name="T17" fmla="*/ T16 w 461"/>
                                <a:gd name="T18" fmla="+- 0 3805 3558"/>
                                <a:gd name="T19" fmla="*/ 3805 h 2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61" h="248">
                                  <a:moveTo>
                                    <a:pt x="0" y="247"/>
                                  </a:moveTo>
                                  <a:lnTo>
                                    <a:pt x="460" y="247"/>
                                  </a:lnTo>
                                  <a:lnTo>
                                    <a:pt x="46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94" name="Group 1773"/>
                        <wpg:cNvGrpSpPr>
                          <a:grpSpLocks/>
                        </wpg:cNvGrpSpPr>
                        <wpg:grpSpPr bwMode="auto">
                          <a:xfrm>
                            <a:off x="3704" y="3500"/>
                            <a:ext cx="977" cy="1191"/>
                            <a:chOff x="3704" y="3500"/>
                            <a:chExt cx="977" cy="1191"/>
                          </a:xfrm>
                        </wpg:grpSpPr>
                        <wps:wsp>
                          <wps:cNvPr id="2095" name="Freeform 1774"/>
                          <wps:cNvSpPr>
                            <a:spLocks/>
                          </wps:cNvSpPr>
                          <wps:spPr bwMode="auto">
                            <a:xfrm>
                              <a:off x="3704" y="3500"/>
                              <a:ext cx="977" cy="1191"/>
                            </a:xfrm>
                            <a:custGeom>
                              <a:avLst/>
                              <a:gdLst>
                                <a:gd name="T0" fmla="+- 0 3704 3704"/>
                                <a:gd name="T1" fmla="*/ T0 w 977"/>
                                <a:gd name="T2" fmla="+- 0 4691 3500"/>
                                <a:gd name="T3" fmla="*/ 4691 h 1191"/>
                                <a:gd name="T4" fmla="+- 0 4681 3704"/>
                                <a:gd name="T5" fmla="*/ T4 w 977"/>
                                <a:gd name="T6" fmla="+- 0 4691 3500"/>
                                <a:gd name="T7" fmla="*/ 4691 h 1191"/>
                                <a:gd name="T8" fmla="+- 0 4681 3704"/>
                                <a:gd name="T9" fmla="*/ T8 w 977"/>
                                <a:gd name="T10" fmla="+- 0 3500 3500"/>
                                <a:gd name="T11" fmla="*/ 3500 h 1191"/>
                                <a:gd name="T12" fmla="+- 0 3704 3704"/>
                                <a:gd name="T13" fmla="*/ T12 w 977"/>
                                <a:gd name="T14" fmla="+- 0 3500 3500"/>
                                <a:gd name="T15" fmla="*/ 3500 h 1191"/>
                                <a:gd name="T16" fmla="+- 0 3704 3704"/>
                                <a:gd name="T17" fmla="*/ T16 w 977"/>
                                <a:gd name="T18" fmla="+- 0 4691 3500"/>
                                <a:gd name="T19" fmla="*/ 4691 h 119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77" h="1191">
                                  <a:moveTo>
                                    <a:pt x="0" y="1191"/>
                                  </a:moveTo>
                                  <a:lnTo>
                                    <a:pt x="977" y="1191"/>
                                  </a:lnTo>
                                  <a:lnTo>
                                    <a:pt x="97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19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96" name="Group 1771"/>
                        <wpg:cNvGrpSpPr>
                          <a:grpSpLocks/>
                        </wpg:cNvGrpSpPr>
                        <wpg:grpSpPr bwMode="auto">
                          <a:xfrm>
                            <a:off x="3752" y="3558"/>
                            <a:ext cx="881" cy="248"/>
                            <a:chOff x="3752" y="3558"/>
                            <a:chExt cx="881" cy="248"/>
                          </a:xfrm>
                        </wpg:grpSpPr>
                        <wps:wsp>
                          <wps:cNvPr id="2097" name="Freeform 1772"/>
                          <wps:cNvSpPr>
                            <a:spLocks/>
                          </wps:cNvSpPr>
                          <wps:spPr bwMode="auto">
                            <a:xfrm>
                              <a:off x="3752" y="3558"/>
                              <a:ext cx="881" cy="248"/>
                            </a:xfrm>
                            <a:custGeom>
                              <a:avLst/>
                              <a:gdLst>
                                <a:gd name="T0" fmla="+- 0 3752 3752"/>
                                <a:gd name="T1" fmla="*/ T0 w 881"/>
                                <a:gd name="T2" fmla="+- 0 3805 3558"/>
                                <a:gd name="T3" fmla="*/ 3805 h 248"/>
                                <a:gd name="T4" fmla="+- 0 4633 3752"/>
                                <a:gd name="T5" fmla="*/ T4 w 881"/>
                                <a:gd name="T6" fmla="+- 0 3805 3558"/>
                                <a:gd name="T7" fmla="*/ 3805 h 248"/>
                                <a:gd name="T8" fmla="+- 0 4633 3752"/>
                                <a:gd name="T9" fmla="*/ T8 w 881"/>
                                <a:gd name="T10" fmla="+- 0 3558 3558"/>
                                <a:gd name="T11" fmla="*/ 3558 h 248"/>
                                <a:gd name="T12" fmla="+- 0 3752 3752"/>
                                <a:gd name="T13" fmla="*/ T12 w 881"/>
                                <a:gd name="T14" fmla="+- 0 3558 3558"/>
                                <a:gd name="T15" fmla="*/ 3558 h 248"/>
                                <a:gd name="T16" fmla="+- 0 3752 3752"/>
                                <a:gd name="T17" fmla="*/ T16 w 881"/>
                                <a:gd name="T18" fmla="+- 0 3805 3558"/>
                                <a:gd name="T19" fmla="*/ 3805 h 2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81" h="248">
                                  <a:moveTo>
                                    <a:pt x="0" y="247"/>
                                  </a:moveTo>
                                  <a:lnTo>
                                    <a:pt x="881" y="247"/>
                                  </a:lnTo>
                                  <a:lnTo>
                                    <a:pt x="88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98" name="Group 1769"/>
                        <wpg:cNvGrpSpPr>
                          <a:grpSpLocks/>
                        </wpg:cNvGrpSpPr>
                        <wpg:grpSpPr bwMode="auto">
                          <a:xfrm>
                            <a:off x="4700" y="3500"/>
                            <a:ext cx="821" cy="1191"/>
                            <a:chOff x="4700" y="3500"/>
                            <a:chExt cx="821" cy="1191"/>
                          </a:xfrm>
                        </wpg:grpSpPr>
                        <wps:wsp>
                          <wps:cNvPr id="2099" name="Freeform 1770"/>
                          <wps:cNvSpPr>
                            <a:spLocks/>
                          </wps:cNvSpPr>
                          <wps:spPr bwMode="auto">
                            <a:xfrm>
                              <a:off x="4700" y="3500"/>
                              <a:ext cx="821" cy="1191"/>
                            </a:xfrm>
                            <a:custGeom>
                              <a:avLst/>
                              <a:gdLst>
                                <a:gd name="T0" fmla="+- 0 4700 4700"/>
                                <a:gd name="T1" fmla="*/ T0 w 821"/>
                                <a:gd name="T2" fmla="+- 0 4691 3500"/>
                                <a:gd name="T3" fmla="*/ 4691 h 1191"/>
                                <a:gd name="T4" fmla="+- 0 5521 4700"/>
                                <a:gd name="T5" fmla="*/ T4 w 821"/>
                                <a:gd name="T6" fmla="+- 0 4691 3500"/>
                                <a:gd name="T7" fmla="*/ 4691 h 1191"/>
                                <a:gd name="T8" fmla="+- 0 5521 4700"/>
                                <a:gd name="T9" fmla="*/ T8 w 821"/>
                                <a:gd name="T10" fmla="+- 0 3500 3500"/>
                                <a:gd name="T11" fmla="*/ 3500 h 1191"/>
                                <a:gd name="T12" fmla="+- 0 4700 4700"/>
                                <a:gd name="T13" fmla="*/ T12 w 821"/>
                                <a:gd name="T14" fmla="+- 0 3500 3500"/>
                                <a:gd name="T15" fmla="*/ 3500 h 1191"/>
                                <a:gd name="T16" fmla="+- 0 4700 4700"/>
                                <a:gd name="T17" fmla="*/ T16 w 821"/>
                                <a:gd name="T18" fmla="+- 0 4691 3500"/>
                                <a:gd name="T19" fmla="*/ 4691 h 119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21" h="1191">
                                  <a:moveTo>
                                    <a:pt x="0" y="1191"/>
                                  </a:moveTo>
                                  <a:lnTo>
                                    <a:pt x="821" y="1191"/>
                                  </a:lnTo>
                                  <a:lnTo>
                                    <a:pt x="82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19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00" name="Group 1767"/>
                        <wpg:cNvGrpSpPr>
                          <a:grpSpLocks/>
                        </wpg:cNvGrpSpPr>
                        <wpg:grpSpPr bwMode="auto">
                          <a:xfrm>
                            <a:off x="4748" y="3558"/>
                            <a:ext cx="725" cy="228"/>
                            <a:chOff x="4748" y="3558"/>
                            <a:chExt cx="725" cy="228"/>
                          </a:xfrm>
                        </wpg:grpSpPr>
                        <wps:wsp>
                          <wps:cNvPr id="2101" name="Freeform 1768"/>
                          <wps:cNvSpPr>
                            <a:spLocks/>
                          </wps:cNvSpPr>
                          <wps:spPr bwMode="auto">
                            <a:xfrm>
                              <a:off x="4748" y="3558"/>
                              <a:ext cx="725" cy="228"/>
                            </a:xfrm>
                            <a:custGeom>
                              <a:avLst/>
                              <a:gdLst>
                                <a:gd name="T0" fmla="+- 0 4748 4748"/>
                                <a:gd name="T1" fmla="*/ T0 w 725"/>
                                <a:gd name="T2" fmla="+- 0 3786 3558"/>
                                <a:gd name="T3" fmla="*/ 3786 h 228"/>
                                <a:gd name="T4" fmla="+- 0 5473 4748"/>
                                <a:gd name="T5" fmla="*/ T4 w 725"/>
                                <a:gd name="T6" fmla="+- 0 3786 3558"/>
                                <a:gd name="T7" fmla="*/ 3786 h 228"/>
                                <a:gd name="T8" fmla="+- 0 5473 4748"/>
                                <a:gd name="T9" fmla="*/ T8 w 725"/>
                                <a:gd name="T10" fmla="+- 0 3558 3558"/>
                                <a:gd name="T11" fmla="*/ 3558 h 228"/>
                                <a:gd name="T12" fmla="+- 0 4748 4748"/>
                                <a:gd name="T13" fmla="*/ T12 w 725"/>
                                <a:gd name="T14" fmla="+- 0 3558 3558"/>
                                <a:gd name="T15" fmla="*/ 3558 h 228"/>
                                <a:gd name="T16" fmla="+- 0 4748 4748"/>
                                <a:gd name="T17" fmla="*/ T16 w 725"/>
                                <a:gd name="T18" fmla="+- 0 3786 3558"/>
                                <a:gd name="T19" fmla="*/ 3786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25" h="228">
                                  <a:moveTo>
                                    <a:pt x="0" y="228"/>
                                  </a:moveTo>
                                  <a:lnTo>
                                    <a:pt x="725" y="228"/>
                                  </a:lnTo>
                                  <a:lnTo>
                                    <a:pt x="72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02" name="Group 1765"/>
                        <wpg:cNvGrpSpPr>
                          <a:grpSpLocks/>
                        </wpg:cNvGrpSpPr>
                        <wpg:grpSpPr bwMode="auto">
                          <a:xfrm>
                            <a:off x="4748" y="3786"/>
                            <a:ext cx="725" cy="206"/>
                            <a:chOff x="4748" y="3786"/>
                            <a:chExt cx="725" cy="206"/>
                          </a:xfrm>
                        </wpg:grpSpPr>
                        <wps:wsp>
                          <wps:cNvPr id="2103" name="Freeform 1766"/>
                          <wps:cNvSpPr>
                            <a:spLocks/>
                          </wps:cNvSpPr>
                          <wps:spPr bwMode="auto">
                            <a:xfrm>
                              <a:off x="4748" y="3786"/>
                              <a:ext cx="725" cy="206"/>
                            </a:xfrm>
                            <a:custGeom>
                              <a:avLst/>
                              <a:gdLst>
                                <a:gd name="T0" fmla="+- 0 4748 4748"/>
                                <a:gd name="T1" fmla="*/ T0 w 725"/>
                                <a:gd name="T2" fmla="+- 0 3992 3786"/>
                                <a:gd name="T3" fmla="*/ 3992 h 206"/>
                                <a:gd name="T4" fmla="+- 0 5473 4748"/>
                                <a:gd name="T5" fmla="*/ T4 w 725"/>
                                <a:gd name="T6" fmla="+- 0 3992 3786"/>
                                <a:gd name="T7" fmla="*/ 3992 h 206"/>
                                <a:gd name="T8" fmla="+- 0 5473 4748"/>
                                <a:gd name="T9" fmla="*/ T8 w 725"/>
                                <a:gd name="T10" fmla="+- 0 3786 3786"/>
                                <a:gd name="T11" fmla="*/ 3786 h 206"/>
                                <a:gd name="T12" fmla="+- 0 4748 4748"/>
                                <a:gd name="T13" fmla="*/ T12 w 725"/>
                                <a:gd name="T14" fmla="+- 0 3786 3786"/>
                                <a:gd name="T15" fmla="*/ 3786 h 206"/>
                                <a:gd name="T16" fmla="+- 0 4748 4748"/>
                                <a:gd name="T17" fmla="*/ T16 w 725"/>
                                <a:gd name="T18" fmla="+- 0 3992 3786"/>
                                <a:gd name="T19" fmla="*/ 3992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25" h="206">
                                  <a:moveTo>
                                    <a:pt x="0" y="206"/>
                                  </a:moveTo>
                                  <a:lnTo>
                                    <a:pt x="725" y="206"/>
                                  </a:lnTo>
                                  <a:lnTo>
                                    <a:pt x="72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04" name="Group 1763"/>
                        <wpg:cNvGrpSpPr>
                          <a:grpSpLocks/>
                        </wpg:cNvGrpSpPr>
                        <wpg:grpSpPr bwMode="auto">
                          <a:xfrm>
                            <a:off x="4748" y="3992"/>
                            <a:ext cx="725" cy="228"/>
                            <a:chOff x="4748" y="3992"/>
                            <a:chExt cx="725" cy="228"/>
                          </a:xfrm>
                        </wpg:grpSpPr>
                        <wps:wsp>
                          <wps:cNvPr id="2105" name="Freeform 1764"/>
                          <wps:cNvSpPr>
                            <a:spLocks/>
                          </wps:cNvSpPr>
                          <wps:spPr bwMode="auto">
                            <a:xfrm>
                              <a:off x="4748" y="3992"/>
                              <a:ext cx="725" cy="228"/>
                            </a:xfrm>
                            <a:custGeom>
                              <a:avLst/>
                              <a:gdLst>
                                <a:gd name="T0" fmla="+- 0 4748 4748"/>
                                <a:gd name="T1" fmla="*/ T0 w 725"/>
                                <a:gd name="T2" fmla="+- 0 4220 3992"/>
                                <a:gd name="T3" fmla="*/ 4220 h 228"/>
                                <a:gd name="T4" fmla="+- 0 5473 4748"/>
                                <a:gd name="T5" fmla="*/ T4 w 725"/>
                                <a:gd name="T6" fmla="+- 0 4220 3992"/>
                                <a:gd name="T7" fmla="*/ 4220 h 228"/>
                                <a:gd name="T8" fmla="+- 0 5473 4748"/>
                                <a:gd name="T9" fmla="*/ T8 w 725"/>
                                <a:gd name="T10" fmla="+- 0 3992 3992"/>
                                <a:gd name="T11" fmla="*/ 3992 h 228"/>
                                <a:gd name="T12" fmla="+- 0 4748 4748"/>
                                <a:gd name="T13" fmla="*/ T12 w 725"/>
                                <a:gd name="T14" fmla="+- 0 3992 3992"/>
                                <a:gd name="T15" fmla="*/ 3992 h 228"/>
                                <a:gd name="T16" fmla="+- 0 4748 4748"/>
                                <a:gd name="T17" fmla="*/ T16 w 725"/>
                                <a:gd name="T18" fmla="+- 0 4220 3992"/>
                                <a:gd name="T19" fmla="*/ 4220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25" h="228">
                                  <a:moveTo>
                                    <a:pt x="0" y="228"/>
                                  </a:moveTo>
                                  <a:lnTo>
                                    <a:pt x="725" y="228"/>
                                  </a:lnTo>
                                  <a:lnTo>
                                    <a:pt x="72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06" name="Group 1761"/>
                        <wpg:cNvGrpSpPr>
                          <a:grpSpLocks/>
                        </wpg:cNvGrpSpPr>
                        <wpg:grpSpPr bwMode="auto">
                          <a:xfrm>
                            <a:off x="5540" y="3500"/>
                            <a:ext cx="5132" cy="1191"/>
                            <a:chOff x="5540" y="3500"/>
                            <a:chExt cx="5132" cy="1191"/>
                          </a:xfrm>
                        </wpg:grpSpPr>
                        <wps:wsp>
                          <wps:cNvPr id="2107" name="Freeform 1762"/>
                          <wps:cNvSpPr>
                            <a:spLocks/>
                          </wps:cNvSpPr>
                          <wps:spPr bwMode="auto">
                            <a:xfrm>
                              <a:off x="5540" y="3500"/>
                              <a:ext cx="5132" cy="1191"/>
                            </a:xfrm>
                            <a:custGeom>
                              <a:avLst/>
                              <a:gdLst>
                                <a:gd name="T0" fmla="+- 0 5540 5540"/>
                                <a:gd name="T1" fmla="*/ T0 w 5132"/>
                                <a:gd name="T2" fmla="+- 0 4691 3500"/>
                                <a:gd name="T3" fmla="*/ 4691 h 1191"/>
                                <a:gd name="T4" fmla="+- 0 10672 5540"/>
                                <a:gd name="T5" fmla="*/ T4 w 5132"/>
                                <a:gd name="T6" fmla="+- 0 4691 3500"/>
                                <a:gd name="T7" fmla="*/ 4691 h 1191"/>
                                <a:gd name="T8" fmla="+- 0 10672 5540"/>
                                <a:gd name="T9" fmla="*/ T8 w 5132"/>
                                <a:gd name="T10" fmla="+- 0 3500 3500"/>
                                <a:gd name="T11" fmla="*/ 3500 h 1191"/>
                                <a:gd name="T12" fmla="+- 0 5540 5540"/>
                                <a:gd name="T13" fmla="*/ T12 w 5132"/>
                                <a:gd name="T14" fmla="+- 0 3500 3500"/>
                                <a:gd name="T15" fmla="*/ 3500 h 1191"/>
                                <a:gd name="T16" fmla="+- 0 5540 5540"/>
                                <a:gd name="T17" fmla="*/ T16 w 5132"/>
                                <a:gd name="T18" fmla="+- 0 4691 3500"/>
                                <a:gd name="T19" fmla="*/ 4691 h 119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132" h="1191">
                                  <a:moveTo>
                                    <a:pt x="0" y="1191"/>
                                  </a:moveTo>
                                  <a:lnTo>
                                    <a:pt x="5132" y="1191"/>
                                  </a:lnTo>
                                  <a:lnTo>
                                    <a:pt x="513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19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08" name="Group 1759"/>
                        <wpg:cNvGrpSpPr>
                          <a:grpSpLocks/>
                        </wpg:cNvGrpSpPr>
                        <wpg:grpSpPr bwMode="auto">
                          <a:xfrm>
                            <a:off x="5588" y="3558"/>
                            <a:ext cx="5036" cy="228"/>
                            <a:chOff x="5588" y="3558"/>
                            <a:chExt cx="5036" cy="228"/>
                          </a:xfrm>
                        </wpg:grpSpPr>
                        <wps:wsp>
                          <wps:cNvPr id="2109" name="Freeform 1760"/>
                          <wps:cNvSpPr>
                            <a:spLocks/>
                          </wps:cNvSpPr>
                          <wps:spPr bwMode="auto">
                            <a:xfrm>
                              <a:off x="5588" y="3558"/>
                              <a:ext cx="5036" cy="228"/>
                            </a:xfrm>
                            <a:custGeom>
                              <a:avLst/>
                              <a:gdLst>
                                <a:gd name="T0" fmla="+- 0 5588 5588"/>
                                <a:gd name="T1" fmla="*/ T0 w 5036"/>
                                <a:gd name="T2" fmla="+- 0 3786 3558"/>
                                <a:gd name="T3" fmla="*/ 3786 h 228"/>
                                <a:gd name="T4" fmla="+- 0 10624 5588"/>
                                <a:gd name="T5" fmla="*/ T4 w 5036"/>
                                <a:gd name="T6" fmla="+- 0 3786 3558"/>
                                <a:gd name="T7" fmla="*/ 3786 h 228"/>
                                <a:gd name="T8" fmla="+- 0 10624 5588"/>
                                <a:gd name="T9" fmla="*/ T8 w 5036"/>
                                <a:gd name="T10" fmla="+- 0 3558 3558"/>
                                <a:gd name="T11" fmla="*/ 3558 h 228"/>
                                <a:gd name="T12" fmla="+- 0 5588 5588"/>
                                <a:gd name="T13" fmla="*/ T12 w 5036"/>
                                <a:gd name="T14" fmla="+- 0 3558 3558"/>
                                <a:gd name="T15" fmla="*/ 3558 h 228"/>
                                <a:gd name="T16" fmla="+- 0 5588 5588"/>
                                <a:gd name="T17" fmla="*/ T16 w 5036"/>
                                <a:gd name="T18" fmla="+- 0 3786 3558"/>
                                <a:gd name="T19" fmla="*/ 3786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036" h="228">
                                  <a:moveTo>
                                    <a:pt x="0" y="228"/>
                                  </a:moveTo>
                                  <a:lnTo>
                                    <a:pt x="5036" y="228"/>
                                  </a:lnTo>
                                  <a:lnTo>
                                    <a:pt x="503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10" name="Group 1757"/>
                        <wpg:cNvGrpSpPr>
                          <a:grpSpLocks/>
                        </wpg:cNvGrpSpPr>
                        <wpg:grpSpPr bwMode="auto">
                          <a:xfrm>
                            <a:off x="5588" y="3786"/>
                            <a:ext cx="5036" cy="206"/>
                            <a:chOff x="5588" y="3786"/>
                            <a:chExt cx="5036" cy="206"/>
                          </a:xfrm>
                        </wpg:grpSpPr>
                        <wps:wsp>
                          <wps:cNvPr id="2111" name="Freeform 1758"/>
                          <wps:cNvSpPr>
                            <a:spLocks/>
                          </wps:cNvSpPr>
                          <wps:spPr bwMode="auto">
                            <a:xfrm>
                              <a:off x="5588" y="3786"/>
                              <a:ext cx="5036" cy="206"/>
                            </a:xfrm>
                            <a:custGeom>
                              <a:avLst/>
                              <a:gdLst>
                                <a:gd name="T0" fmla="+- 0 5588 5588"/>
                                <a:gd name="T1" fmla="*/ T0 w 5036"/>
                                <a:gd name="T2" fmla="+- 0 3992 3786"/>
                                <a:gd name="T3" fmla="*/ 3992 h 206"/>
                                <a:gd name="T4" fmla="+- 0 10624 5588"/>
                                <a:gd name="T5" fmla="*/ T4 w 5036"/>
                                <a:gd name="T6" fmla="+- 0 3992 3786"/>
                                <a:gd name="T7" fmla="*/ 3992 h 206"/>
                                <a:gd name="T8" fmla="+- 0 10624 5588"/>
                                <a:gd name="T9" fmla="*/ T8 w 5036"/>
                                <a:gd name="T10" fmla="+- 0 3786 3786"/>
                                <a:gd name="T11" fmla="*/ 3786 h 206"/>
                                <a:gd name="T12" fmla="+- 0 5588 5588"/>
                                <a:gd name="T13" fmla="*/ T12 w 5036"/>
                                <a:gd name="T14" fmla="+- 0 3786 3786"/>
                                <a:gd name="T15" fmla="*/ 3786 h 206"/>
                                <a:gd name="T16" fmla="+- 0 5588 5588"/>
                                <a:gd name="T17" fmla="*/ T16 w 5036"/>
                                <a:gd name="T18" fmla="+- 0 3992 3786"/>
                                <a:gd name="T19" fmla="*/ 3992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036" h="206">
                                  <a:moveTo>
                                    <a:pt x="0" y="206"/>
                                  </a:moveTo>
                                  <a:lnTo>
                                    <a:pt x="5036" y="206"/>
                                  </a:lnTo>
                                  <a:lnTo>
                                    <a:pt x="503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12" name="Group 1755"/>
                        <wpg:cNvGrpSpPr>
                          <a:grpSpLocks/>
                        </wpg:cNvGrpSpPr>
                        <wpg:grpSpPr bwMode="auto">
                          <a:xfrm>
                            <a:off x="5588" y="3992"/>
                            <a:ext cx="5036" cy="209"/>
                            <a:chOff x="5588" y="3992"/>
                            <a:chExt cx="5036" cy="209"/>
                          </a:xfrm>
                        </wpg:grpSpPr>
                        <wps:wsp>
                          <wps:cNvPr id="2113" name="Freeform 1756"/>
                          <wps:cNvSpPr>
                            <a:spLocks/>
                          </wps:cNvSpPr>
                          <wps:spPr bwMode="auto">
                            <a:xfrm>
                              <a:off x="5588" y="3992"/>
                              <a:ext cx="5036" cy="209"/>
                            </a:xfrm>
                            <a:custGeom>
                              <a:avLst/>
                              <a:gdLst>
                                <a:gd name="T0" fmla="+- 0 5588 5588"/>
                                <a:gd name="T1" fmla="*/ T0 w 5036"/>
                                <a:gd name="T2" fmla="+- 0 4201 3992"/>
                                <a:gd name="T3" fmla="*/ 4201 h 209"/>
                                <a:gd name="T4" fmla="+- 0 10624 5588"/>
                                <a:gd name="T5" fmla="*/ T4 w 5036"/>
                                <a:gd name="T6" fmla="+- 0 4201 3992"/>
                                <a:gd name="T7" fmla="*/ 4201 h 209"/>
                                <a:gd name="T8" fmla="+- 0 10624 5588"/>
                                <a:gd name="T9" fmla="*/ T8 w 5036"/>
                                <a:gd name="T10" fmla="+- 0 3992 3992"/>
                                <a:gd name="T11" fmla="*/ 3992 h 209"/>
                                <a:gd name="T12" fmla="+- 0 5588 5588"/>
                                <a:gd name="T13" fmla="*/ T12 w 5036"/>
                                <a:gd name="T14" fmla="+- 0 3992 3992"/>
                                <a:gd name="T15" fmla="*/ 3992 h 209"/>
                                <a:gd name="T16" fmla="+- 0 5588 5588"/>
                                <a:gd name="T17" fmla="*/ T16 w 5036"/>
                                <a:gd name="T18" fmla="+- 0 4201 3992"/>
                                <a:gd name="T19" fmla="*/ 4201 h 20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036" h="209">
                                  <a:moveTo>
                                    <a:pt x="0" y="209"/>
                                  </a:moveTo>
                                  <a:lnTo>
                                    <a:pt x="5036" y="209"/>
                                  </a:lnTo>
                                  <a:lnTo>
                                    <a:pt x="503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14" name="Group 1753"/>
                        <wpg:cNvGrpSpPr>
                          <a:grpSpLocks/>
                        </wpg:cNvGrpSpPr>
                        <wpg:grpSpPr bwMode="auto">
                          <a:xfrm>
                            <a:off x="5588" y="4201"/>
                            <a:ext cx="5036" cy="206"/>
                            <a:chOff x="5588" y="4201"/>
                            <a:chExt cx="5036" cy="206"/>
                          </a:xfrm>
                        </wpg:grpSpPr>
                        <wps:wsp>
                          <wps:cNvPr id="2115" name="Freeform 1754"/>
                          <wps:cNvSpPr>
                            <a:spLocks/>
                          </wps:cNvSpPr>
                          <wps:spPr bwMode="auto">
                            <a:xfrm>
                              <a:off x="5588" y="4201"/>
                              <a:ext cx="5036" cy="206"/>
                            </a:xfrm>
                            <a:custGeom>
                              <a:avLst/>
                              <a:gdLst>
                                <a:gd name="T0" fmla="+- 0 5588 5588"/>
                                <a:gd name="T1" fmla="*/ T0 w 5036"/>
                                <a:gd name="T2" fmla="+- 0 4408 4201"/>
                                <a:gd name="T3" fmla="*/ 4408 h 206"/>
                                <a:gd name="T4" fmla="+- 0 10624 5588"/>
                                <a:gd name="T5" fmla="*/ T4 w 5036"/>
                                <a:gd name="T6" fmla="+- 0 4408 4201"/>
                                <a:gd name="T7" fmla="*/ 4408 h 206"/>
                                <a:gd name="T8" fmla="+- 0 10624 5588"/>
                                <a:gd name="T9" fmla="*/ T8 w 5036"/>
                                <a:gd name="T10" fmla="+- 0 4201 4201"/>
                                <a:gd name="T11" fmla="*/ 4201 h 206"/>
                                <a:gd name="T12" fmla="+- 0 5588 5588"/>
                                <a:gd name="T13" fmla="*/ T12 w 5036"/>
                                <a:gd name="T14" fmla="+- 0 4201 4201"/>
                                <a:gd name="T15" fmla="*/ 4201 h 206"/>
                                <a:gd name="T16" fmla="+- 0 5588 5588"/>
                                <a:gd name="T17" fmla="*/ T16 w 5036"/>
                                <a:gd name="T18" fmla="+- 0 4408 4201"/>
                                <a:gd name="T19" fmla="*/ 4408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036" h="206">
                                  <a:moveTo>
                                    <a:pt x="0" y="207"/>
                                  </a:moveTo>
                                  <a:lnTo>
                                    <a:pt x="5036" y="207"/>
                                  </a:lnTo>
                                  <a:lnTo>
                                    <a:pt x="503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16" name="Group 1751"/>
                        <wpg:cNvGrpSpPr>
                          <a:grpSpLocks/>
                        </wpg:cNvGrpSpPr>
                        <wpg:grpSpPr bwMode="auto">
                          <a:xfrm>
                            <a:off x="5588" y="4408"/>
                            <a:ext cx="5036" cy="226"/>
                            <a:chOff x="5588" y="4408"/>
                            <a:chExt cx="5036" cy="226"/>
                          </a:xfrm>
                        </wpg:grpSpPr>
                        <wps:wsp>
                          <wps:cNvPr id="2117" name="Freeform 1752"/>
                          <wps:cNvSpPr>
                            <a:spLocks/>
                          </wps:cNvSpPr>
                          <wps:spPr bwMode="auto">
                            <a:xfrm>
                              <a:off x="5588" y="4408"/>
                              <a:ext cx="5036" cy="226"/>
                            </a:xfrm>
                            <a:custGeom>
                              <a:avLst/>
                              <a:gdLst>
                                <a:gd name="T0" fmla="+- 0 5588 5588"/>
                                <a:gd name="T1" fmla="*/ T0 w 5036"/>
                                <a:gd name="T2" fmla="+- 0 4633 4408"/>
                                <a:gd name="T3" fmla="*/ 4633 h 226"/>
                                <a:gd name="T4" fmla="+- 0 10624 5588"/>
                                <a:gd name="T5" fmla="*/ T4 w 5036"/>
                                <a:gd name="T6" fmla="+- 0 4633 4408"/>
                                <a:gd name="T7" fmla="*/ 4633 h 226"/>
                                <a:gd name="T8" fmla="+- 0 10624 5588"/>
                                <a:gd name="T9" fmla="*/ T8 w 5036"/>
                                <a:gd name="T10" fmla="+- 0 4408 4408"/>
                                <a:gd name="T11" fmla="*/ 4408 h 226"/>
                                <a:gd name="T12" fmla="+- 0 5588 5588"/>
                                <a:gd name="T13" fmla="*/ T12 w 5036"/>
                                <a:gd name="T14" fmla="+- 0 4408 4408"/>
                                <a:gd name="T15" fmla="*/ 4408 h 226"/>
                                <a:gd name="T16" fmla="+- 0 5588 5588"/>
                                <a:gd name="T17" fmla="*/ T16 w 5036"/>
                                <a:gd name="T18" fmla="+- 0 4633 4408"/>
                                <a:gd name="T19" fmla="*/ 4633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036" h="226">
                                  <a:moveTo>
                                    <a:pt x="0" y="225"/>
                                  </a:moveTo>
                                  <a:lnTo>
                                    <a:pt x="5036" y="225"/>
                                  </a:lnTo>
                                  <a:lnTo>
                                    <a:pt x="503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18" name="Group 1749"/>
                        <wpg:cNvGrpSpPr>
                          <a:grpSpLocks/>
                        </wpg:cNvGrpSpPr>
                        <wpg:grpSpPr bwMode="auto">
                          <a:xfrm>
                            <a:off x="1428" y="3529"/>
                            <a:ext cx="372" cy="2"/>
                            <a:chOff x="1428" y="3529"/>
                            <a:chExt cx="372" cy="2"/>
                          </a:xfrm>
                        </wpg:grpSpPr>
                        <wps:wsp>
                          <wps:cNvPr id="2119" name="Freeform 1750"/>
                          <wps:cNvSpPr>
                            <a:spLocks/>
                          </wps:cNvSpPr>
                          <wps:spPr bwMode="auto">
                            <a:xfrm>
                              <a:off x="1428" y="3529"/>
                              <a:ext cx="372" cy="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372"/>
                                <a:gd name="T2" fmla="+- 0 1800 1428"/>
                                <a:gd name="T3" fmla="*/ T2 w 372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372">
                                  <a:moveTo>
                                    <a:pt x="0" y="0"/>
                                  </a:moveTo>
                                  <a:lnTo>
                                    <a:pt x="372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44444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20" name="Group 1747"/>
                        <wpg:cNvGrpSpPr>
                          <a:grpSpLocks/>
                        </wpg:cNvGrpSpPr>
                        <wpg:grpSpPr bwMode="auto">
                          <a:xfrm>
                            <a:off x="1820" y="3529"/>
                            <a:ext cx="8853" cy="2"/>
                            <a:chOff x="1820" y="3529"/>
                            <a:chExt cx="8853" cy="2"/>
                          </a:xfrm>
                        </wpg:grpSpPr>
                        <wps:wsp>
                          <wps:cNvPr id="2121" name="Freeform 1748"/>
                          <wps:cNvSpPr>
                            <a:spLocks/>
                          </wps:cNvSpPr>
                          <wps:spPr bwMode="auto">
                            <a:xfrm>
                              <a:off x="1820" y="3529"/>
                              <a:ext cx="8853" cy="2"/>
                            </a:xfrm>
                            <a:custGeom>
                              <a:avLst/>
                              <a:gdLst>
                                <a:gd name="T0" fmla="+- 0 1820 1820"/>
                                <a:gd name="T1" fmla="*/ T0 w 8853"/>
                                <a:gd name="T2" fmla="+- 0 10672 1820"/>
                                <a:gd name="T3" fmla="*/ T2 w 8853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853">
                                  <a:moveTo>
                                    <a:pt x="0" y="0"/>
                                  </a:moveTo>
                                  <a:lnTo>
                                    <a:pt x="8852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EBEBE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22" name="Group 1745"/>
                        <wpg:cNvGrpSpPr>
                          <a:grpSpLocks/>
                        </wpg:cNvGrpSpPr>
                        <wpg:grpSpPr bwMode="auto">
                          <a:xfrm>
                            <a:off x="1419" y="4662"/>
                            <a:ext cx="391" cy="2"/>
                            <a:chOff x="1419" y="4662"/>
                            <a:chExt cx="391" cy="2"/>
                          </a:xfrm>
                        </wpg:grpSpPr>
                        <wps:wsp>
                          <wps:cNvPr id="2123" name="Freeform 1746"/>
                          <wps:cNvSpPr>
                            <a:spLocks/>
                          </wps:cNvSpPr>
                          <wps:spPr bwMode="auto">
                            <a:xfrm>
                              <a:off x="1419" y="4662"/>
                              <a:ext cx="391" cy="2"/>
                            </a:xfrm>
                            <a:custGeom>
                              <a:avLst/>
                              <a:gdLst>
                                <a:gd name="T0" fmla="+- 0 1419 1419"/>
                                <a:gd name="T1" fmla="*/ T0 w 391"/>
                                <a:gd name="T2" fmla="+- 0 1810 1419"/>
                                <a:gd name="T3" fmla="*/ T2 w 391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391">
                                  <a:moveTo>
                                    <a:pt x="0" y="0"/>
                                  </a:moveTo>
                                  <a:lnTo>
                                    <a:pt x="391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44444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24" name="Group 1743"/>
                        <wpg:cNvGrpSpPr>
                          <a:grpSpLocks/>
                        </wpg:cNvGrpSpPr>
                        <wpg:grpSpPr bwMode="auto">
                          <a:xfrm>
                            <a:off x="1810" y="4662"/>
                            <a:ext cx="8872" cy="2"/>
                            <a:chOff x="1810" y="4662"/>
                            <a:chExt cx="8872" cy="2"/>
                          </a:xfrm>
                        </wpg:grpSpPr>
                        <wps:wsp>
                          <wps:cNvPr id="2125" name="Freeform 1744"/>
                          <wps:cNvSpPr>
                            <a:spLocks/>
                          </wps:cNvSpPr>
                          <wps:spPr bwMode="auto">
                            <a:xfrm>
                              <a:off x="1810" y="4662"/>
                              <a:ext cx="8872" cy="2"/>
                            </a:xfrm>
                            <a:custGeom>
                              <a:avLst/>
                              <a:gdLst>
                                <a:gd name="T0" fmla="+- 0 1810 1810"/>
                                <a:gd name="T1" fmla="*/ T0 w 8872"/>
                                <a:gd name="T2" fmla="+- 0 10682 1810"/>
                                <a:gd name="T3" fmla="*/ T2 w 8872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872">
                                  <a:moveTo>
                                    <a:pt x="0" y="0"/>
                                  </a:moveTo>
                                  <a:lnTo>
                                    <a:pt x="8872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EBEBE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26" name="Group 1741"/>
                        <wpg:cNvGrpSpPr>
                          <a:grpSpLocks/>
                        </wpg:cNvGrpSpPr>
                        <wpg:grpSpPr bwMode="auto">
                          <a:xfrm>
                            <a:off x="3120" y="3558"/>
                            <a:ext cx="2" cy="1133"/>
                            <a:chOff x="3120" y="3558"/>
                            <a:chExt cx="2" cy="1133"/>
                          </a:xfrm>
                        </wpg:grpSpPr>
                        <wps:wsp>
                          <wps:cNvPr id="2127" name="Freeform 1742"/>
                          <wps:cNvSpPr>
                            <a:spLocks/>
                          </wps:cNvSpPr>
                          <wps:spPr bwMode="auto">
                            <a:xfrm>
                              <a:off x="3120" y="3558"/>
                              <a:ext cx="2" cy="1133"/>
                            </a:xfrm>
                            <a:custGeom>
                              <a:avLst/>
                              <a:gdLst>
                                <a:gd name="T0" fmla="+- 0 3558 3558"/>
                                <a:gd name="T1" fmla="*/ 3558 h 1133"/>
                                <a:gd name="T2" fmla="+- 0 4691 3558"/>
                                <a:gd name="T3" fmla="*/ 4691 h 1133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133">
                                  <a:moveTo>
                                    <a:pt x="0" y="0"/>
                                  </a:moveTo>
                                  <a:lnTo>
                                    <a:pt x="0" y="1133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28" name="Group 1739"/>
                        <wpg:cNvGrpSpPr>
                          <a:grpSpLocks/>
                        </wpg:cNvGrpSpPr>
                        <wpg:grpSpPr bwMode="auto">
                          <a:xfrm>
                            <a:off x="3694" y="3558"/>
                            <a:ext cx="2" cy="1133"/>
                            <a:chOff x="3694" y="3558"/>
                            <a:chExt cx="2" cy="1133"/>
                          </a:xfrm>
                        </wpg:grpSpPr>
                        <wps:wsp>
                          <wps:cNvPr id="2129" name="Freeform 1740"/>
                          <wps:cNvSpPr>
                            <a:spLocks/>
                          </wps:cNvSpPr>
                          <wps:spPr bwMode="auto">
                            <a:xfrm>
                              <a:off x="3694" y="3558"/>
                              <a:ext cx="2" cy="1133"/>
                            </a:xfrm>
                            <a:custGeom>
                              <a:avLst/>
                              <a:gdLst>
                                <a:gd name="T0" fmla="+- 0 3558 3558"/>
                                <a:gd name="T1" fmla="*/ 3558 h 1133"/>
                                <a:gd name="T2" fmla="+- 0 4691 3558"/>
                                <a:gd name="T3" fmla="*/ 4691 h 1133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133">
                                  <a:moveTo>
                                    <a:pt x="0" y="0"/>
                                  </a:moveTo>
                                  <a:lnTo>
                                    <a:pt x="0" y="1133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30" name="Group 1737"/>
                        <wpg:cNvGrpSpPr>
                          <a:grpSpLocks/>
                        </wpg:cNvGrpSpPr>
                        <wpg:grpSpPr bwMode="auto">
                          <a:xfrm>
                            <a:off x="4691" y="3558"/>
                            <a:ext cx="2" cy="1133"/>
                            <a:chOff x="4691" y="3558"/>
                            <a:chExt cx="2" cy="1133"/>
                          </a:xfrm>
                        </wpg:grpSpPr>
                        <wps:wsp>
                          <wps:cNvPr id="2131" name="Freeform 1738"/>
                          <wps:cNvSpPr>
                            <a:spLocks/>
                          </wps:cNvSpPr>
                          <wps:spPr bwMode="auto">
                            <a:xfrm>
                              <a:off x="4691" y="3558"/>
                              <a:ext cx="2" cy="1133"/>
                            </a:xfrm>
                            <a:custGeom>
                              <a:avLst/>
                              <a:gdLst>
                                <a:gd name="T0" fmla="+- 0 3558 3558"/>
                                <a:gd name="T1" fmla="*/ 3558 h 1133"/>
                                <a:gd name="T2" fmla="+- 0 4691 3558"/>
                                <a:gd name="T3" fmla="*/ 4691 h 1133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133">
                                  <a:moveTo>
                                    <a:pt x="0" y="0"/>
                                  </a:moveTo>
                                  <a:lnTo>
                                    <a:pt x="0" y="1133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32" name="Group 1735"/>
                        <wpg:cNvGrpSpPr>
                          <a:grpSpLocks/>
                        </wpg:cNvGrpSpPr>
                        <wpg:grpSpPr bwMode="auto">
                          <a:xfrm>
                            <a:off x="5531" y="3558"/>
                            <a:ext cx="2" cy="1133"/>
                            <a:chOff x="5531" y="3558"/>
                            <a:chExt cx="2" cy="1133"/>
                          </a:xfrm>
                        </wpg:grpSpPr>
                        <wps:wsp>
                          <wps:cNvPr id="2133" name="Freeform 1736"/>
                          <wps:cNvSpPr>
                            <a:spLocks/>
                          </wps:cNvSpPr>
                          <wps:spPr bwMode="auto">
                            <a:xfrm>
                              <a:off x="5531" y="3558"/>
                              <a:ext cx="2" cy="1133"/>
                            </a:xfrm>
                            <a:custGeom>
                              <a:avLst/>
                              <a:gdLst>
                                <a:gd name="T0" fmla="+- 0 3558 3558"/>
                                <a:gd name="T1" fmla="*/ 3558 h 1133"/>
                                <a:gd name="T2" fmla="+- 0 4691 3558"/>
                                <a:gd name="T3" fmla="*/ 4691 h 1133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133">
                                  <a:moveTo>
                                    <a:pt x="0" y="0"/>
                                  </a:moveTo>
                                  <a:lnTo>
                                    <a:pt x="0" y="1133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34" name="Group 1733"/>
                        <wpg:cNvGrpSpPr>
                          <a:grpSpLocks/>
                        </wpg:cNvGrpSpPr>
                        <wpg:grpSpPr bwMode="auto">
                          <a:xfrm>
                            <a:off x="1428" y="4710"/>
                            <a:ext cx="372" cy="778"/>
                            <a:chOff x="1428" y="4710"/>
                            <a:chExt cx="372" cy="778"/>
                          </a:xfrm>
                        </wpg:grpSpPr>
                        <wps:wsp>
                          <wps:cNvPr id="2135" name="Freeform 1734"/>
                          <wps:cNvSpPr>
                            <a:spLocks/>
                          </wps:cNvSpPr>
                          <wps:spPr bwMode="auto">
                            <a:xfrm>
                              <a:off x="1428" y="4710"/>
                              <a:ext cx="372" cy="778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372"/>
                                <a:gd name="T2" fmla="+- 0 5488 4710"/>
                                <a:gd name="T3" fmla="*/ 5488 h 778"/>
                                <a:gd name="T4" fmla="+- 0 1800 1428"/>
                                <a:gd name="T5" fmla="*/ T4 w 372"/>
                                <a:gd name="T6" fmla="+- 0 5488 4710"/>
                                <a:gd name="T7" fmla="*/ 5488 h 778"/>
                                <a:gd name="T8" fmla="+- 0 1800 1428"/>
                                <a:gd name="T9" fmla="*/ T8 w 372"/>
                                <a:gd name="T10" fmla="+- 0 4710 4710"/>
                                <a:gd name="T11" fmla="*/ 4710 h 778"/>
                                <a:gd name="T12" fmla="+- 0 1428 1428"/>
                                <a:gd name="T13" fmla="*/ T12 w 372"/>
                                <a:gd name="T14" fmla="+- 0 4710 4710"/>
                                <a:gd name="T15" fmla="*/ 4710 h 778"/>
                                <a:gd name="T16" fmla="+- 0 1428 1428"/>
                                <a:gd name="T17" fmla="*/ T16 w 372"/>
                                <a:gd name="T18" fmla="+- 0 5488 4710"/>
                                <a:gd name="T19" fmla="*/ 5488 h 77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72" h="778">
                                  <a:moveTo>
                                    <a:pt x="0" y="778"/>
                                  </a:moveTo>
                                  <a:lnTo>
                                    <a:pt x="372" y="778"/>
                                  </a:lnTo>
                                  <a:lnTo>
                                    <a:pt x="37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7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444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36" name="Group 1731"/>
                        <wpg:cNvGrpSpPr>
                          <a:grpSpLocks/>
                        </wpg:cNvGrpSpPr>
                        <wpg:grpSpPr bwMode="auto">
                          <a:xfrm>
                            <a:off x="1476" y="4768"/>
                            <a:ext cx="276" cy="247"/>
                            <a:chOff x="1476" y="4768"/>
                            <a:chExt cx="276" cy="247"/>
                          </a:xfrm>
                        </wpg:grpSpPr>
                        <wps:wsp>
                          <wps:cNvPr id="2137" name="Freeform 1732"/>
                          <wps:cNvSpPr>
                            <a:spLocks/>
                          </wps:cNvSpPr>
                          <wps:spPr bwMode="auto">
                            <a:xfrm>
                              <a:off x="1476" y="4768"/>
                              <a:ext cx="276" cy="247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276"/>
                                <a:gd name="T2" fmla="+- 0 5015 4768"/>
                                <a:gd name="T3" fmla="*/ 5015 h 247"/>
                                <a:gd name="T4" fmla="+- 0 1752 1476"/>
                                <a:gd name="T5" fmla="*/ T4 w 276"/>
                                <a:gd name="T6" fmla="+- 0 5015 4768"/>
                                <a:gd name="T7" fmla="*/ 5015 h 247"/>
                                <a:gd name="T8" fmla="+- 0 1752 1476"/>
                                <a:gd name="T9" fmla="*/ T8 w 276"/>
                                <a:gd name="T10" fmla="+- 0 4768 4768"/>
                                <a:gd name="T11" fmla="*/ 4768 h 247"/>
                                <a:gd name="T12" fmla="+- 0 1476 1476"/>
                                <a:gd name="T13" fmla="*/ T12 w 276"/>
                                <a:gd name="T14" fmla="+- 0 4768 4768"/>
                                <a:gd name="T15" fmla="*/ 4768 h 247"/>
                                <a:gd name="T16" fmla="+- 0 1476 1476"/>
                                <a:gd name="T17" fmla="*/ T16 w 276"/>
                                <a:gd name="T18" fmla="+- 0 5015 4768"/>
                                <a:gd name="T19" fmla="*/ 5015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76" h="247">
                                  <a:moveTo>
                                    <a:pt x="0" y="247"/>
                                  </a:moveTo>
                                  <a:lnTo>
                                    <a:pt x="276" y="247"/>
                                  </a:lnTo>
                                  <a:lnTo>
                                    <a:pt x="27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444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38" name="Group 1729"/>
                        <wpg:cNvGrpSpPr>
                          <a:grpSpLocks/>
                        </wpg:cNvGrpSpPr>
                        <wpg:grpSpPr bwMode="auto">
                          <a:xfrm>
                            <a:off x="1820" y="4710"/>
                            <a:ext cx="1289" cy="778"/>
                            <a:chOff x="1820" y="4710"/>
                            <a:chExt cx="1289" cy="778"/>
                          </a:xfrm>
                        </wpg:grpSpPr>
                        <wps:wsp>
                          <wps:cNvPr id="2139" name="Freeform 1730"/>
                          <wps:cNvSpPr>
                            <a:spLocks/>
                          </wps:cNvSpPr>
                          <wps:spPr bwMode="auto">
                            <a:xfrm>
                              <a:off x="1820" y="4710"/>
                              <a:ext cx="1289" cy="778"/>
                            </a:xfrm>
                            <a:custGeom>
                              <a:avLst/>
                              <a:gdLst>
                                <a:gd name="T0" fmla="+- 0 1820 1820"/>
                                <a:gd name="T1" fmla="*/ T0 w 1289"/>
                                <a:gd name="T2" fmla="+- 0 5488 4710"/>
                                <a:gd name="T3" fmla="*/ 5488 h 778"/>
                                <a:gd name="T4" fmla="+- 0 3108 1820"/>
                                <a:gd name="T5" fmla="*/ T4 w 1289"/>
                                <a:gd name="T6" fmla="+- 0 5488 4710"/>
                                <a:gd name="T7" fmla="*/ 5488 h 778"/>
                                <a:gd name="T8" fmla="+- 0 3108 1820"/>
                                <a:gd name="T9" fmla="*/ T8 w 1289"/>
                                <a:gd name="T10" fmla="+- 0 4710 4710"/>
                                <a:gd name="T11" fmla="*/ 4710 h 778"/>
                                <a:gd name="T12" fmla="+- 0 1820 1820"/>
                                <a:gd name="T13" fmla="*/ T12 w 1289"/>
                                <a:gd name="T14" fmla="+- 0 4710 4710"/>
                                <a:gd name="T15" fmla="*/ 4710 h 778"/>
                                <a:gd name="T16" fmla="+- 0 1820 1820"/>
                                <a:gd name="T17" fmla="*/ T16 w 1289"/>
                                <a:gd name="T18" fmla="+- 0 5488 4710"/>
                                <a:gd name="T19" fmla="*/ 5488 h 77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89" h="778">
                                  <a:moveTo>
                                    <a:pt x="0" y="778"/>
                                  </a:moveTo>
                                  <a:lnTo>
                                    <a:pt x="1288" y="778"/>
                                  </a:lnTo>
                                  <a:lnTo>
                                    <a:pt x="128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7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40" name="Group 1727"/>
                        <wpg:cNvGrpSpPr>
                          <a:grpSpLocks/>
                        </wpg:cNvGrpSpPr>
                        <wpg:grpSpPr bwMode="auto">
                          <a:xfrm>
                            <a:off x="1868" y="4768"/>
                            <a:ext cx="1195" cy="228"/>
                            <a:chOff x="1868" y="4768"/>
                            <a:chExt cx="1195" cy="228"/>
                          </a:xfrm>
                        </wpg:grpSpPr>
                        <wps:wsp>
                          <wps:cNvPr id="2141" name="Freeform 1728"/>
                          <wps:cNvSpPr>
                            <a:spLocks/>
                          </wps:cNvSpPr>
                          <wps:spPr bwMode="auto">
                            <a:xfrm>
                              <a:off x="1868" y="4768"/>
                              <a:ext cx="1195" cy="228"/>
                            </a:xfrm>
                            <a:custGeom>
                              <a:avLst/>
                              <a:gdLst>
                                <a:gd name="T0" fmla="+- 0 1868 1868"/>
                                <a:gd name="T1" fmla="*/ T0 w 1195"/>
                                <a:gd name="T2" fmla="+- 0 4996 4768"/>
                                <a:gd name="T3" fmla="*/ 4996 h 228"/>
                                <a:gd name="T4" fmla="+- 0 3063 1868"/>
                                <a:gd name="T5" fmla="*/ T4 w 1195"/>
                                <a:gd name="T6" fmla="+- 0 4996 4768"/>
                                <a:gd name="T7" fmla="*/ 4996 h 228"/>
                                <a:gd name="T8" fmla="+- 0 3063 1868"/>
                                <a:gd name="T9" fmla="*/ T8 w 1195"/>
                                <a:gd name="T10" fmla="+- 0 4768 4768"/>
                                <a:gd name="T11" fmla="*/ 4768 h 228"/>
                                <a:gd name="T12" fmla="+- 0 1868 1868"/>
                                <a:gd name="T13" fmla="*/ T12 w 1195"/>
                                <a:gd name="T14" fmla="+- 0 4768 4768"/>
                                <a:gd name="T15" fmla="*/ 4768 h 228"/>
                                <a:gd name="T16" fmla="+- 0 1868 1868"/>
                                <a:gd name="T17" fmla="*/ T16 w 1195"/>
                                <a:gd name="T18" fmla="+- 0 4996 4768"/>
                                <a:gd name="T19" fmla="*/ 4996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95" h="228">
                                  <a:moveTo>
                                    <a:pt x="0" y="228"/>
                                  </a:moveTo>
                                  <a:lnTo>
                                    <a:pt x="1195" y="228"/>
                                  </a:lnTo>
                                  <a:lnTo>
                                    <a:pt x="119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42" name="Group 1725"/>
                        <wpg:cNvGrpSpPr>
                          <a:grpSpLocks/>
                        </wpg:cNvGrpSpPr>
                        <wpg:grpSpPr bwMode="auto">
                          <a:xfrm>
                            <a:off x="1868" y="4996"/>
                            <a:ext cx="1195" cy="226"/>
                            <a:chOff x="1868" y="4996"/>
                            <a:chExt cx="1195" cy="226"/>
                          </a:xfrm>
                        </wpg:grpSpPr>
                        <wps:wsp>
                          <wps:cNvPr id="2143" name="Freeform 1726"/>
                          <wps:cNvSpPr>
                            <a:spLocks/>
                          </wps:cNvSpPr>
                          <wps:spPr bwMode="auto">
                            <a:xfrm>
                              <a:off x="1868" y="4996"/>
                              <a:ext cx="1195" cy="226"/>
                            </a:xfrm>
                            <a:custGeom>
                              <a:avLst/>
                              <a:gdLst>
                                <a:gd name="T0" fmla="+- 0 1868 1868"/>
                                <a:gd name="T1" fmla="*/ T0 w 1195"/>
                                <a:gd name="T2" fmla="+- 0 5221 4996"/>
                                <a:gd name="T3" fmla="*/ 5221 h 226"/>
                                <a:gd name="T4" fmla="+- 0 3063 1868"/>
                                <a:gd name="T5" fmla="*/ T4 w 1195"/>
                                <a:gd name="T6" fmla="+- 0 5221 4996"/>
                                <a:gd name="T7" fmla="*/ 5221 h 226"/>
                                <a:gd name="T8" fmla="+- 0 3063 1868"/>
                                <a:gd name="T9" fmla="*/ T8 w 1195"/>
                                <a:gd name="T10" fmla="+- 0 4996 4996"/>
                                <a:gd name="T11" fmla="*/ 4996 h 226"/>
                                <a:gd name="T12" fmla="+- 0 1868 1868"/>
                                <a:gd name="T13" fmla="*/ T12 w 1195"/>
                                <a:gd name="T14" fmla="+- 0 4996 4996"/>
                                <a:gd name="T15" fmla="*/ 4996 h 226"/>
                                <a:gd name="T16" fmla="+- 0 1868 1868"/>
                                <a:gd name="T17" fmla="*/ T16 w 1195"/>
                                <a:gd name="T18" fmla="+- 0 5221 4996"/>
                                <a:gd name="T19" fmla="*/ 5221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95" h="226">
                                  <a:moveTo>
                                    <a:pt x="0" y="225"/>
                                  </a:moveTo>
                                  <a:lnTo>
                                    <a:pt x="1195" y="225"/>
                                  </a:lnTo>
                                  <a:lnTo>
                                    <a:pt x="119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44" name="Group 1723"/>
                        <wpg:cNvGrpSpPr>
                          <a:grpSpLocks/>
                        </wpg:cNvGrpSpPr>
                        <wpg:grpSpPr bwMode="auto">
                          <a:xfrm>
                            <a:off x="3130" y="4710"/>
                            <a:ext cx="554" cy="778"/>
                            <a:chOff x="3130" y="4710"/>
                            <a:chExt cx="554" cy="778"/>
                          </a:xfrm>
                        </wpg:grpSpPr>
                        <wps:wsp>
                          <wps:cNvPr id="2145" name="Freeform 1724"/>
                          <wps:cNvSpPr>
                            <a:spLocks/>
                          </wps:cNvSpPr>
                          <wps:spPr bwMode="auto">
                            <a:xfrm>
                              <a:off x="3130" y="4710"/>
                              <a:ext cx="554" cy="778"/>
                            </a:xfrm>
                            <a:custGeom>
                              <a:avLst/>
                              <a:gdLst>
                                <a:gd name="T0" fmla="+- 0 3130 3130"/>
                                <a:gd name="T1" fmla="*/ T0 w 554"/>
                                <a:gd name="T2" fmla="+- 0 5488 4710"/>
                                <a:gd name="T3" fmla="*/ 5488 h 778"/>
                                <a:gd name="T4" fmla="+- 0 3684 3130"/>
                                <a:gd name="T5" fmla="*/ T4 w 554"/>
                                <a:gd name="T6" fmla="+- 0 5488 4710"/>
                                <a:gd name="T7" fmla="*/ 5488 h 778"/>
                                <a:gd name="T8" fmla="+- 0 3684 3130"/>
                                <a:gd name="T9" fmla="*/ T8 w 554"/>
                                <a:gd name="T10" fmla="+- 0 4710 4710"/>
                                <a:gd name="T11" fmla="*/ 4710 h 778"/>
                                <a:gd name="T12" fmla="+- 0 3130 3130"/>
                                <a:gd name="T13" fmla="*/ T12 w 554"/>
                                <a:gd name="T14" fmla="+- 0 4710 4710"/>
                                <a:gd name="T15" fmla="*/ 4710 h 778"/>
                                <a:gd name="T16" fmla="+- 0 3130 3130"/>
                                <a:gd name="T17" fmla="*/ T16 w 554"/>
                                <a:gd name="T18" fmla="+- 0 5488 4710"/>
                                <a:gd name="T19" fmla="*/ 5488 h 77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54" h="778">
                                  <a:moveTo>
                                    <a:pt x="0" y="778"/>
                                  </a:moveTo>
                                  <a:lnTo>
                                    <a:pt x="554" y="778"/>
                                  </a:lnTo>
                                  <a:lnTo>
                                    <a:pt x="55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7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46" name="Group 1721"/>
                        <wpg:cNvGrpSpPr>
                          <a:grpSpLocks/>
                        </wpg:cNvGrpSpPr>
                        <wpg:grpSpPr bwMode="auto">
                          <a:xfrm>
                            <a:off x="3176" y="4768"/>
                            <a:ext cx="461" cy="247"/>
                            <a:chOff x="3176" y="4768"/>
                            <a:chExt cx="461" cy="247"/>
                          </a:xfrm>
                        </wpg:grpSpPr>
                        <wps:wsp>
                          <wps:cNvPr id="2147" name="Freeform 1722"/>
                          <wps:cNvSpPr>
                            <a:spLocks/>
                          </wps:cNvSpPr>
                          <wps:spPr bwMode="auto">
                            <a:xfrm>
                              <a:off x="3176" y="4768"/>
                              <a:ext cx="461" cy="247"/>
                            </a:xfrm>
                            <a:custGeom>
                              <a:avLst/>
                              <a:gdLst>
                                <a:gd name="T0" fmla="+- 0 3176 3176"/>
                                <a:gd name="T1" fmla="*/ T0 w 461"/>
                                <a:gd name="T2" fmla="+- 0 5015 4768"/>
                                <a:gd name="T3" fmla="*/ 5015 h 247"/>
                                <a:gd name="T4" fmla="+- 0 3636 3176"/>
                                <a:gd name="T5" fmla="*/ T4 w 461"/>
                                <a:gd name="T6" fmla="+- 0 5015 4768"/>
                                <a:gd name="T7" fmla="*/ 5015 h 247"/>
                                <a:gd name="T8" fmla="+- 0 3636 3176"/>
                                <a:gd name="T9" fmla="*/ T8 w 461"/>
                                <a:gd name="T10" fmla="+- 0 4768 4768"/>
                                <a:gd name="T11" fmla="*/ 4768 h 247"/>
                                <a:gd name="T12" fmla="+- 0 3176 3176"/>
                                <a:gd name="T13" fmla="*/ T12 w 461"/>
                                <a:gd name="T14" fmla="+- 0 4768 4768"/>
                                <a:gd name="T15" fmla="*/ 4768 h 247"/>
                                <a:gd name="T16" fmla="+- 0 3176 3176"/>
                                <a:gd name="T17" fmla="*/ T16 w 461"/>
                                <a:gd name="T18" fmla="+- 0 5015 4768"/>
                                <a:gd name="T19" fmla="*/ 5015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61" h="247">
                                  <a:moveTo>
                                    <a:pt x="0" y="247"/>
                                  </a:moveTo>
                                  <a:lnTo>
                                    <a:pt x="460" y="247"/>
                                  </a:lnTo>
                                  <a:lnTo>
                                    <a:pt x="46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48" name="Group 1719"/>
                        <wpg:cNvGrpSpPr>
                          <a:grpSpLocks/>
                        </wpg:cNvGrpSpPr>
                        <wpg:grpSpPr bwMode="auto">
                          <a:xfrm>
                            <a:off x="3704" y="4710"/>
                            <a:ext cx="977" cy="778"/>
                            <a:chOff x="3704" y="4710"/>
                            <a:chExt cx="977" cy="778"/>
                          </a:xfrm>
                        </wpg:grpSpPr>
                        <wps:wsp>
                          <wps:cNvPr id="2149" name="Freeform 1720"/>
                          <wps:cNvSpPr>
                            <a:spLocks/>
                          </wps:cNvSpPr>
                          <wps:spPr bwMode="auto">
                            <a:xfrm>
                              <a:off x="3704" y="4710"/>
                              <a:ext cx="977" cy="778"/>
                            </a:xfrm>
                            <a:custGeom>
                              <a:avLst/>
                              <a:gdLst>
                                <a:gd name="T0" fmla="+- 0 3704 3704"/>
                                <a:gd name="T1" fmla="*/ T0 w 977"/>
                                <a:gd name="T2" fmla="+- 0 5488 4710"/>
                                <a:gd name="T3" fmla="*/ 5488 h 778"/>
                                <a:gd name="T4" fmla="+- 0 4681 3704"/>
                                <a:gd name="T5" fmla="*/ T4 w 977"/>
                                <a:gd name="T6" fmla="+- 0 5488 4710"/>
                                <a:gd name="T7" fmla="*/ 5488 h 778"/>
                                <a:gd name="T8" fmla="+- 0 4681 3704"/>
                                <a:gd name="T9" fmla="*/ T8 w 977"/>
                                <a:gd name="T10" fmla="+- 0 4710 4710"/>
                                <a:gd name="T11" fmla="*/ 4710 h 778"/>
                                <a:gd name="T12" fmla="+- 0 3704 3704"/>
                                <a:gd name="T13" fmla="*/ T12 w 977"/>
                                <a:gd name="T14" fmla="+- 0 4710 4710"/>
                                <a:gd name="T15" fmla="*/ 4710 h 778"/>
                                <a:gd name="T16" fmla="+- 0 3704 3704"/>
                                <a:gd name="T17" fmla="*/ T16 w 977"/>
                                <a:gd name="T18" fmla="+- 0 5488 4710"/>
                                <a:gd name="T19" fmla="*/ 5488 h 77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77" h="778">
                                  <a:moveTo>
                                    <a:pt x="0" y="778"/>
                                  </a:moveTo>
                                  <a:lnTo>
                                    <a:pt x="977" y="778"/>
                                  </a:lnTo>
                                  <a:lnTo>
                                    <a:pt x="97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7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50" name="Group 1717"/>
                        <wpg:cNvGrpSpPr>
                          <a:grpSpLocks/>
                        </wpg:cNvGrpSpPr>
                        <wpg:grpSpPr bwMode="auto">
                          <a:xfrm>
                            <a:off x="3752" y="4768"/>
                            <a:ext cx="881" cy="247"/>
                            <a:chOff x="3752" y="4768"/>
                            <a:chExt cx="881" cy="247"/>
                          </a:xfrm>
                        </wpg:grpSpPr>
                        <wps:wsp>
                          <wps:cNvPr id="2151" name="Freeform 1718"/>
                          <wps:cNvSpPr>
                            <a:spLocks/>
                          </wps:cNvSpPr>
                          <wps:spPr bwMode="auto">
                            <a:xfrm>
                              <a:off x="3752" y="4768"/>
                              <a:ext cx="881" cy="247"/>
                            </a:xfrm>
                            <a:custGeom>
                              <a:avLst/>
                              <a:gdLst>
                                <a:gd name="T0" fmla="+- 0 3752 3752"/>
                                <a:gd name="T1" fmla="*/ T0 w 881"/>
                                <a:gd name="T2" fmla="+- 0 5015 4768"/>
                                <a:gd name="T3" fmla="*/ 5015 h 247"/>
                                <a:gd name="T4" fmla="+- 0 4633 3752"/>
                                <a:gd name="T5" fmla="*/ T4 w 881"/>
                                <a:gd name="T6" fmla="+- 0 5015 4768"/>
                                <a:gd name="T7" fmla="*/ 5015 h 247"/>
                                <a:gd name="T8" fmla="+- 0 4633 3752"/>
                                <a:gd name="T9" fmla="*/ T8 w 881"/>
                                <a:gd name="T10" fmla="+- 0 4768 4768"/>
                                <a:gd name="T11" fmla="*/ 4768 h 247"/>
                                <a:gd name="T12" fmla="+- 0 3752 3752"/>
                                <a:gd name="T13" fmla="*/ T12 w 881"/>
                                <a:gd name="T14" fmla="+- 0 4768 4768"/>
                                <a:gd name="T15" fmla="*/ 4768 h 247"/>
                                <a:gd name="T16" fmla="+- 0 3752 3752"/>
                                <a:gd name="T17" fmla="*/ T16 w 881"/>
                                <a:gd name="T18" fmla="+- 0 5015 4768"/>
                                <a:gd name="T19" fmla="*/ 5015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81" h="247">
                                  <a:moveTo>
                                    <a:pt x="0" y="247"/>
                                  </a:moveTo>
                                  <a:lnTo>
                                    <a:pt x="881" y="247"/>
                                  </a:lnTo>
                                  <a:lnTo>
                                    <a:pt x="88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52" name="Group 1715"/>
                        <wpg:cNvGrpSpPr>
                          <a:grpSpLocks/>
                        </wpg:cNvGrpSpPr>
                        <wpg:grpSpPr bwMode="auto">
                          <a:xfrm>
                            <a:off x="4700" y="4710"/>
                            <a:ext cx="821" cy="778"/>
                            <a:chOff x="4700" y="4710"/>
                            <a:chExt cx="821" cy="778"/>
                          </a:xfrm>
                        </wpg:grpSpPr>
                        <wps:wsp>
                          <wps:cNvPr id="2153" name="Freeform 1716"/>
                          <wps:cNvSpPr>
                            <a:spLocks/>
                          </wps:cNvSpPr>
                          <wps:spPr bwMode="auto">
                            <a:xfrm>
                              <a:off x="4700" y="4710"/>
                              <a:ext cx="821" cy="778"/>
                            </a:xfrm>
                            <a:custGeom>
                              <a:avLst/>
                              <a:gdLst>
                                <a:gd name="T0" fmla="+- 0 4700 4700"/>
                                <a:gd name="T1" fmla="*/ T0 w 821"/>
                                <a:gd name="T2" fmla="+- 0 5488 4710"/>
                                <a:gd name="T3" fmla="*/ 5488 h 778"/>
                                <a:gd name="T4" fmla="+- 0 5521 4700"/>
                                <a:gd name="T5" fmla="*/ T4 w 821"/>
                                <a:gd name="T6" fmla="+- 0 5488 4710"/>
                                <a:gd name="T7" fmla="*/ 5488 h 778"/>
                                <a:gd name="T8" fmla="+- 0 5521 4700"/>
                                <a:gd name="T9" fmla="*/ T8 w 821"/>
                                <a:gd name="T10" fmla="+- 0 4710 4710"/>
                                <a:gd name="T11" fmla="*/ 4710 h 778"/>
                                <a:gd name="T12" fmla="+- 0 4700 4700"/>
                                <a:gd name="T13" fmla="*/ T12 w 821"/>
                                <a:gd name="T14" fmla="+- 0 4710 4710"/>
                                <a:gd name="T15" fmla="*/ 4710 h 778"/>
                                <a:gd name="T16" fmla="+- 0 4700 4700"/>
                                <a:gd name="T17" fmla="*/ T16 w 821"/>
                                <a:gd name="T18" fmla="+- 0 5488 4710"/>
                                <a:gd name="T19" fmla="*/ 5488 h 77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21" h="778">
                                  <a:moveTo>
                                    <a:pt x="0" y="778"/>
                                  </a:moveTo>
                                  <a:lnTo>
                                    <a:pt x="821" y="778"/>
                                  </a:lnTo>
                                  <a:lnTo>
                                    <a:pt x="82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7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54" name="Group 1713"/>
                        <wpg:cNvGrpSpPr>
                          <a:grpSpLocks/>
                        </wpg:cNvGrpSpPr>
                        <wpg:grpSpPr bwMode="auto">
                          <a:xfrm>
                            <a:off x="4748" y="4768"/>
                            <a:ext cx="725" cy="228"/>
                            <a:chOff x="4748" y="4768"/>
                            <a:chExt cx="725" cy="228"/>
                          </a:xfrm>
                        </wpg:grpSpPr>
                        <wps:wsp>
                          <wps:cNvPr id="2155" name="Freeform 1714"/>
                          <wps:cNvSpPr>
                            <a:spLocks/>
                          </wps:cNvSpPr>
                          <wps:spPr bwMode="auto">
                            <a:xfrm>
                              <a:off x="4748" y="4768"/>
                              <a:ext cx="725" cy="228"/>
                            </a:xfrm>
                            <a:custGeom>
                              <a:avLst/>
                              <a:gdLst>
                                <a:gd name="T0" fmla="+- 0 4748 4748"/>
                                <a:gd name="T1" fmla="*/ T0 w 725"/>
                                <a:gd name="T2" fmla="+- 0 4996 4768"/>
                                <a:gd name="T3" fmla="*/ 4996 h 228"/>
                                <a:gd name="T4" fmla="+- 0 5473 4748"/>
                                <a:gd name="T5" fmla="*/ T4 w 725"/>
                                <a:gd name="T6" fmla="+- 0 4996 4768"/>
                                <a:gd name="T7" fmla="*/ 4996 h 228"/>
                                <a:gd name="T8" fmla="+- 0 5473 4748"/>
                                <a:gd name="T9" fmla="*/ T8 w 725"/>
                                <a:gd name="T10" fmla="+- 0 4768 4768"/>
                                <a:gd name="T11" fmla="*/ 4768 h 228"/>
                                <a:gd name="T12" fmla="+- 0 4748 4748"/>
                                <a:gd name="T13" fmla="*/ T12 w 725"/>
                                <a:gd name="T14" fmla="+- 0 4768 4768"/>
                                <a:gd name="T15" fmla="*/ 4768 h 228"/>
                                <a:gd name="T16" fmla="+- 0 4748 4748"/>
                                <a:gd name="T17" fmla="*/ T16 w 725"/>
                                <a:gd name="T18" fmla="+- 0 4996 4768"/>
                                <a:gd name="T19" fmla="*/ 4996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25" h="228">
                                  <a:moveTo>
                                    <a:pt x="0" y="228"/>
                                  </a:moveTo>
                                  <a:lnTo>
                                    <a:pt x="725" y="228"/>
                                  </a:lnTo>
                                  <a:lnTo>
                                    <a:pt x="72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56" name="Group 1711"/>
                        <wpg:cNvGrpSpPr>
                          <a:grpSpLocks/>
                        </wpg:cNvGrpSpPr>
                        <wpg:grpSpPr bwMode="auto">
                          <a:xfrm>
                            <a:off x="4748" y="4996"/>
                            <a:ext cx="725" cy="206"/>
                            <a:chOff x="4748" y="4996"/>
                            <a:chExt cx="725" cy="206"/>
                          </a:xfrm>
                        </wpg:grpSpPr>
                        <wps:wsp>
                          <wps:cNvPr id="2157" name="Freeform 1712"/>
                          <wps:cNvSpPr>
                            <a:spLocks/>
                          </wps:cNvSpPr>
                          <wps:spPr bwMode="auto">
                            <a:xfrm>
                              <a:off x="4748" y="4996"/>
                              <a:ext cx="725" cy="206"/>
                            </a:xfrm>
                            <a:custGeom>
                              <a:avLst/>
                              <a:gdLst>
                                <a:gd name="T0" fmla="+- 0 4748 4748"/>
                                <a:gd name="T1" fmla="*/ T0 w 725"/>
                                <a:gd name="T2" fmla="+- 0 5202 4996"/>
                                <a:gd name="T3" fmla="*/ 5202 h 206"/>
                                <a:gd name="T4" fmla="+- 0 5473 4748"/>
                                <a:gd name="T5" fmla="*/ T4 w 725"/>
                                <a:gd name="T6" fmla="+- 0 5202 4996"/>
                                <a:gd name="T7" fmla="*/ 5202 h 206"/>
                                <a:gd name="T8" fmla="+- 0 5473 4748"/>
                                <a:gd name="T9" fmla="*/ T8 w 725"/>
                                <a:gd name="T10" fmla="+- 0 4996 4996"/>
                                <a:gd name="T11" fmla="*/ 4996 h 206"/>
                                <a:gd name="T12" fmla="+- 0 4748 4748"/>
                                <a:gd name="T13" fmla="*/ T12 w 725"/>
                                <a:gd name="T14" fmla="+- 0 4996 4996"/>
                                <a:gd name="T15" fmla="*/ 4996 h 206"/>
                                <a:gd name="T16" fmla="+- 0 4748 4748"/>
                                <a:gd name="T17" fmla="*/ T16 w 725"/>
                                <a:gd name="T18" fmla="+- 0 5202 4996"/>
                                <a:gd name="T19" fmla="*/ 5202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25" h="206">
                                  <a:moveTo>
                                    <a:pt x="0" y="206"/>
                                  </a:moveTo>
                                  <a:lnTo>
                                    <a:pt x="725" y="206"/>
                                  </a:lnTo>
                                  <a:lnTo>
                                    <a:pt x="72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58" name="Group 1709"/>
                        <wpg:cNvGrpSpPr>
                          <a:grpSpLocks/>
                        </wpg:cNvGrpSpPr>
                        <wpg:grpSpPr bwMode="auto">
                          <a:xfrm>
                            <a:off x="4748" y="5202"/>
                            <a:ext cx="725" cy="228"/>
                            <a:chOff x="4748" y="5202"/>
                            <a:chExt cx="725" cy="228"/>
                          </a:xfrm>
                        </wpg:grpSpPr>
                        <wps:wsp>
                          <wps:cNvPr id="2159" name="Freeform 1710"/>
                          <wps:cNvSpPr>
                            <a:spLocks/>
                          </wps:cNvSpPr>
                          <wps:spPr bwMode="auto">
                            <a:xfrm>
                              <a:off x="4748" y="5202"/>
                              <a:ext cx="725" cy="228"/>
                            </a:xfrm>
                            <a:custGeom>
                              <a:avLst/>
                              <a:gdLst>
                                <a:gd name="T0" fmla="+- 0 4748 4748"/>
                                <a:gd name="T1" fmla="*/ T0 w 725"/>
                                <a:gd name="T2" fmla="+- 0 5430 5202"/>
                                <a:gd name="T3" fmla="*/ 5430 h 228"/>
                                <a:gd name="T4" fmla="+- 0 5473 4748"/>
                                <a:gd name="T5" fmla="*/ T4 w 725"/>
                                <a:gd name="T6" fmla="+- 0 5430 5202"/>
                                <a:gd name="T7" fmla="*/ 5430 h 228"/>
                                <a:gd name="T8" fmla="+- 0 5473 4748"/>
                                <a:gd name="T9" fmla="*/ T8 w 725"/>
                                <a:gd name="T10" fmla="+- 0 5202 5202"/>
                                <a:gd name="T11" fmla="*/ 5202 h 228"/>
                                <a:gd name="T12" fmla="+- 0 4748 4748"/>
                                <a:gd name="T13" fmla="*/ T12 w 725"/>
                                <a:gd name="T14" fmla="+- 0 5202 5202"/>
                                <a:gd name="T15" fmla="*/ 5202 h 228"/>
                                <a:gd name="T16" fmla="+- 0 4748 4748"/>
                                <a:gd name="T17" fmla="*/ T16 w 725"/>
                                <a:gd name="T18" fmla="+- 0 5430 5202"/>
                                <a:gd name="T19" fmla="*/ 5430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25" h="228">
                                  <a:moveTo>
                                    <a:pt x="0" y="228"/>
                                  </a:moveTo>
                                  <a:lnTo>
                                    <a:pt x="725" y="228"/>
                                  </a:lnTo>
                                  <a:lnTo>
                                    <a:pt x="72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60" name="Group 1707"/>
                        <wpg:cNvGrpSpPr>
                          <a:grpSpLocks/>
                        </wpg:cNvGrpSpPr>
                        <wpg:grpSpPr bwMode="auto">
                          <a:xfrm>
                            <a:off x="5540" y="4710"/>
                            <a:ext cx="5132" cy="778"/>
                            <a:chOff x="5540" y="4710"/>
                            <a:chExt cx="5132" cy="778"/>
                          </a:xfrm>
                        </wpg:grpSpPr>
                        <wps:wsp>
                          <wps:cNvPr id="2161" name="Freeform 1708"/>
                          <wps:cNvSpPr>
                            <a:spLocks/>
                          </wps:cNvSpPr>
                          <wps:spPr bwMode="auto">
                            <a:xfrm>
                              <a:off x="5540" y="4710"/>
                              <a:ext cx="5132" cy="778"/>
                            </a:xfrm>
                            <a:custGeom>
                              <a:avLst/>
                              <a:gdLst>
                                <a:gd name="T0" fmla="+- 0 5540 5540"/>
                                <a:gd name="T1" fmla="*/ T0 w 5132"/>
                                <a:gd name="T2" fmla="+- 0 5488 4710"/>
                                <a:gd name="T3" fmla="*/ 5488 h 778"/>
                                <a:gd name="T4" fmla="+- 0 10672 5540"/>
                                <a:gd name="T5" fmla="*/ T4 w 5132"/>
                                <a:gd name="T6" fmla="+- 0 5488 4710"/>
                                <a:gd name="T7" fmla="*/ 5488 h 778"/>
                                <a:gd name="T8" fmla="+- 0 10672 5540"/>
                                <a:gd name="T9" fmla="*/ T8 w 5132"/>
                                <a:gd name="T10" fmla="+- 0 4710 4710"/>
                                <a:gd name="T11" fmla="*/ 4710 h 778"/>
                                <a:gd name="T12" fmla="+- 0 5540 5540"/>
                                <a:gd name="T13" fmla="*/ T12 w 5132"/>
                                <a:gd name="T14" fmla="+- 0 4710 4710"/>
                                <a:gd name="T15" fmla="*/ 4710 h 778"/>
                                <a:gd name="T16" fmla="+- 0 5540 5540"/>
                                <a:gd name="T17" fmla="*/ T16 w 5132"/>
                                <a:gd name="T18" fmla="+- 0 5488 4710"/>
                                <a:gd name="T19" fmla="*/ 5488 h 77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132" h="778">
                                  <a:moveTo>
                                    <a:pt x="0" y="778"/>
                                  </a:moveTo>
                                  <a:lnTo>
                                    <a:pt x="5132" y="778"/>
                                  </a:lnTo>
                                  <a:lnTo>
                                    <a:pt x="513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7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62" name="Group 1705"/>
                        <wpg:cNvGrpSpPr>
                          <a:grpSpLocks/>
                        </wpg:cNvGrpSpPr>
                        <wpg:grpSpPr bwMode="auto">
                          <a:xfrm>
                            <a:off x="5588" y="4768"/>
                            <a:ext cx="5036" cy="228"/>
                            <a:chOff x="5588" y="4768"/>
                            <a:chExt cx="5036" cy="228"/>
                          </a:xfrm>
                        </wpg:grpSpPr>
                        <wps:wsp>
                          <wps:cNvPr id="2163" name="Freeform 1706"/>
                          <wps:cNvSpPr>
                            <a:spLocks/>
                          </wps:cNvSpPr>
                          <wps:spPr bwMode="auto">
                            <a:xfrm>
                              <a:off x="5588" y="4768"/>
                              <a:ext cx="5036" cy="228"/>
                            </a:xfrm>
                            <a:custGeom>
                              <a:avLst/>
                              <a:gdLst>
                                <a:gd name="T0" fmla="+- 0 5588 5588"/>
                                <a:gd name="T1" fmla="*/ T0 w 5036"/>
                                <a:gd name="T2" fmla="+- 0 4996 4768"/>
                                <a:gd name="T3" fmla="*/ 4996 h 228"/>
                                <a:gd name="T4" fmla="+- 0 10624 5588"/>
                                <a:gd name="T5" fmla="*/ T4 w 5036"/>
                                <a:gd name="T6" fmla="+- 0 4996 4768"/>
                                <a:gd name="T7" fmla="*/ 4996 h 228"/>
                                <a:gd name="T8" fmla="+- 0 10624 5588"/>
                                <a:gd name="T9" fmla="*/ T8 w 5036"/>
                                <a:gd name="T10" fmla="+- 0 4768 4768"/>
                                <a:gd name="T11" fmla="*/ 4768 h 228"/>
                                <a:gd name="T12" fmla="+- 0 5588 5588"/>
                                <a:gd name="T13" fmla="*/ T12 w 5036"/>
                                <a:gd name="T14" fmla="+- 0 4768 4768"/>
                                <a:gd name="T15" fmla="*/ 4768 h 228"/>
                                <a:gd name="T16" fmla="+- 0 5588 5588"/>
                                <a:gd name="T17" fmla="*/ T16 w 5036"/>
                                <a:gd name="T18" fmla="+- 0 4996 4768"/>
                                <a:gd name="T19" fmla="*/ 4996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036" h="228">
                                  <a:moveTo>
                                    <a:pt x="0" y="228"/>
                                  </a:moveTo>
                                  <a:lnTo>
                                    <a:pt x="5036" y="228"/>
                                  </a:lnTo>
                                  <a:lnTo>
                                    <a:pt x="503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64" name="Group 1703"/>
                        <wpg:cNvGrpSpPr>
                          <a:grpSpLocks/>
                        </wpg:cNvGrpSpPr>
                        <wpg:grpSpPr bwMode="auto">
                          <a:xfrm>
                            <a:off x="5588" y="4996"/>
                            <a:ext cx="5036" cy="206"/>
                            <a:chOff x="5588" y="4996"/>
                            <a:chExt cx="5036" cy="206"/>
                          </a:xfrm>
                        </wpg:grpSpPr>
                        <wps:wsp>
                          <wps:cNvPr id="2165" name="Freeform 1704"/>
                          <wps:cNvSpPr>
                            <a:spLocks/>
                          </wps:cNvSpPr>
                          <wps:spPr bwMode="auto">
                            <a:xfrm>
                              <a:off x="5588" y="4996"/>
                              <a:ext cx="5036" cy="206"/>
                            </a:xfrm>
                            <a:custGeom>
                              <a:avLst/>
                              <a:gdLst>
                                <a:gd name="T0" fmla="+- 0 5588 5588"/>
                                <a:gd name="T1" fmla="*/ T0 w 5036"/>
                                <a:gd name="T2" fmla="+- 0 5202 4996"/>
                                <a:gd name="T3" fmla="*/ 5202 h 206"/>
                                <a:gd name="T4" fmla="+- 0 10624 5588"/>
                                <a:gd name="T5" fmla="*/ T4 w 5036"/>
                                <a:gd name="T6" fmla="+- 0 5202 4996"/>
                                <a:gd name="T7" fmla="*/ 5202 h 206"/>
                                <a:gd name="T8" fmla="+- 0 10624 5588"/>
                                <a:gd name="T9" fmla="*/ T8 w 5036"/>
                                <a:gd name="T10" fmla="+- 0 4996 4996"/>
                                <a:gd name="T11" fmla="*/ 4996 h 206"/>
                                <a:gd name="T12" fmla="+- 0 5588 5588"/>
                                <a:gd name="T13" fmla="*/ T12 w 5036"/>
                                <a:gd name="T14" fmla="+- 0 4996 4996"/>
                                <a:gd name="T15" fmla="*/ 4996 h 206"/>
                                <a:gd name="T16" fmla="+- 0 5588 5588"/>
                                <a:gd name="T17" fmla="*/ T16 w 5036"/>
                                <a:gd name="T18" fmla="+- 0 5202 4996"/>
                                <a:gd name="T19" fmla="*/ 5202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036" h="206">
                                  <a:moveTo>
                                    <a:pt x="0" y="206"/>
                                  </a:moveTo>
                                  <a:lnTo>
                                    <a:pt x="5036" y="206"/>
                                  </a:lnTo>
                                  <a:lnTo>
                                    <a:pt x="503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66" name="Group 1701"/>
                        <wpg:cNvGrpSpPr>
                          <a:grpSpLocks/>
                        </wpg:cNvGrpSpPr>
                        <wpg:grpSpPr bwMode="auto">
                          <a:xfrm>
                            <a:off x="5588" y="5202"/>
                            <a:ext cx="5036" cy="228"/>
                            <a:chOff x="5588" y="5202"/>
                            <a:chExt cx="5036" cy="228"/>
                          </a:xfrm>
                        </wpg:grpSpPr>
                        <wps:wsp>
                          <wps:cNvPr id="2167" name="Freeform 1702"/>
                          <wps:cNvSpPr>
                            <a:spLocks/>
                          </wps:cNvSpPr>
                          <wps:spPr bwMode="auto">
                            <a:xfrm>
                              <a:off x="5588" y="5202"/>
                              <a:ext cx="5036" cy="228"/>
                            </a:xfrm>
                            <a:custGeom>
                              <a:avLst/>
                              <a:gdLst>
                                <a:gd name="T0" fmla="+- 0 5588 5588"/>
                                <a:gd name="T1" fmla="*/ T0 w 5036"/>
                                <a:gd name="T2" fmla="+- 0 5430 5202"/>
                                <a:gd name="T3" fmla="*/ 5430 h 228"/>
                                <a:gd name="T4" fmla="+- 0 10624 5588"/>
                                <a:gd name="T5" fmla="*/ T4 w 5036"/>
                                <a:gd name="T6" fmla="+- 0 5430 5202"/>
                                <a:gd name="T7" fmla="*/ 5430 h 228"/>
                                <a:gd name="T8" fmla="+- 0 10624 5588"/>
                                <a:gd name="T9" fmla="*/ T8 w 5036"/>
                                <a:gd name="T10" fmla="+- 0 5202 5202"/>
                                <a:gd name="T11" fmla="*/ 5202 h 228"/>
                                <a:gd name="T12" fmla="+- 0 5588 5588"/>
                                <a:gd name="T13" fmla="*/ T12 w 5036"/>
                                <a:gd name="T14" fmla="+- 0 5202 5202"/>
                                <a:gd name="T15" fmla="*/ 5202 h 228"/>
                                <a:gd name="T16" fmla="+- 0 5588 5588"/>
                                <a:gd name="T17" fmla="*/ T16 w 5036"/>
                                <a:gd name="T18" fmla="+- 0 5430 5202"/>
                                <a:gd name="T19" fmla="*/ 5430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036" h="228">
                                  <a:moveTo>
                                    <a:pt x="0" y="228"/>
                                  </a:moveTo>
                                  <a:lnTo>
                                    <a:pt x="5036" y="228"/>
                                  </a:lnTo>
                                  <a:lnTo>
                                    <a:pt x="503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68" name="Group 1699"/>
                        <wpg:cNvGrpSpPr>
                          <a:grpSpLocks/>
                        </wpg:cNvGrpSpPr>
                        <wpg:grpSpPr bwMode="auto">
                          <a:xfrm>
                            <a:off x="1428" y="4739"/>
                            <a:ext cx="372" cy="2"/>
                            <a:chOff x="1428" y="4739"/>
                            <a:chExt cx="372" cy="2"/>
                          </a:xfrm>
                        </wpg:grpSpPr>
                        <wps:wsp>
                          <wps:cNvPr id="2169" name="Freeform 1700"/>
                          <wps:cNvSpPr>
                            <a:spLocks/>
                          </wps:cNvSpPr>
                          <wps:spPr bwMode="auto">
                            <a:xfrm>
                              <a:off x="1428" y="4739"/>
                              <a:ext cx="372" cy="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372"/>
                                <a:gd name="T2" fmla="+- 0 1800 1428"/>
                                <a:gd name="T3" fmla="*/ T2 w 372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372">
                                  <a:moveTo>
                                    <a:pt x="0" y="0"/>
                                  </a:moveTo>
                                  <a:lnTo>
                                    <a:pt x="372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44444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70" name="Group 1697"/>
                        <wpg:cNvGrpSpPr>
                          <a:grpSpLocks/>
                        </wpg:cNvGrpSpPr>
                        <wpg:grpSpPr bwMode="auto">
                          <a:xfrm>
                            <a:off x="1820" y="4739"/>
                            <a:ext cx="8853" cy="2"/>
                            <a:chOff x="1820" y="4739"/>
                            <a:chExt cx="8853" cy="2"/>
                          </a:xfrm>
                        </wpg:grpSpPr>
                        <wps:wsp>
                          <wps:cNvPr id="2171" name="Freeform 1698"/>
                          <wps:cNvSpPr>
                            <a:spLocks/>
                          </wps:cNvSpPr>
                          <wps:spPr bwMode="auto">
                            <a:xfrm>
                              <a:off x="1820" y="4739"/>
                              <a:ext cx="8853" cy="2"/>
                            </a:xfrm>
                            <a:custGeom>
                              <a:avLst/>
                              <a:gdLst>
                                <a:gd name="T0" fmla="+- 0 1820 1820"/>
                                <a:gd name="T1" fmla="*/ T0 w 8853"/>
                                <a:gd name="T2" fmla="+- 0 10672 1820"/>
                                <a:gd name="T3" fmla="*/ T2 w 8853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853">
                                  <a:moveTo>
                                    <a:pt x="0" y="0"/>
                                  </a:moveTo>
                                  <a:lnTo>
                                    <a:pt x="8852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DADAD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72" name="Group 1695"/>
                        <wpg:cNvGrpSpPr>
                          <a:grpSpLocks/>
                        </wpg:cNvGrpSpPr>
                        <wpg:grpSpPr bwMode="auto">
                          <a:xfrm>
                            <a:off x="1419" y="5456"/>
                            <a:ext cx="391" cy="2"/>
                            <a:chOff x="1419" y="5456"/>
                            <a:chExt cx="391" cy="2"/>
                          </a:xfrm>
                        </wpg:grpSpPr>
                        <wps:wsp>
                          <wps:cNvPr id="2173" name="Freeform 1696"/>
                          <wps:cNvSpPr>
                            <a:spLocks/>
                          </wps:cNvSpPr>
                          <wps:spPr bwMode="auto">
                            <a:xfrm>
                              <a:off x="1419" y="5456"/>
                              <a:ext cx="391" cy="2"/>
                            </a:xfrm>
                            <a:custGeom>
                              <a:avLst/>
                              <a:gdLst>
                                <a:gd name="T0" fmla="+- 0 1419 1419"/>
                                <a:gd name="T1" fmla="*/ T0 w 391"/>
                                <a:gd name="T2" fmla="+- 0 1810 1419"/>
                                <a:gd name="T3" fmla="*/ T2 w 391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391">
                                  <a:moveTo>
                                    <a:pt x="0" y="0"/>
                                  </a:moveTo>
                                  <a:lnTo>
                                    <a:pt x="391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44444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74" name="Group 1693"/>
                        <wpg:cNvGrpSpPr>
                          <a:grpSpLocks/>
                        </wpg:cNvGrpSpPr>
                        <wpg:grpSpPr bwMode="auto">
                          <a:xfrm>
                            <a:off x="1810" y="5456"/>
                            <a:ext cx="8872" cy="2"/>
                            <a:chOff x="1810" y="5456"/>
                            <a:chExt cx="8872" cy="2"/>
                          </a:xfrm>
                        </wpg:grpSpPr>
                        <wps:wsp>
                          <wps:cNvPr id="2175" name="Freeform 1694"/>
                          <wps:cNvSpPr>
                            <a:spLocks/>
                          </wps:cNvSpPr>
                          <wps:spPr bwMode="auto">
                            <a:xfrm>
                              <a:off x="1810" y="5456"/>
                              <a:ext cx="8872" cy="2"/>
                            </a:xfrm>
                            <a:custGeom>
                              <a:avLst/>
                              <a:gdLst>
                                <a:gd name="T0" fmla="+- 0 1810 1810"/>
                                <a:gd name="T1" fmla="*/ T0 w 8872"/>
                                <a:gd name="T2" fmla="+- 0 10682 1810"/>
                                <a:gd name="T3" fmla="*/ T2 w 8872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872">
                                  <a:moveTo>
                                    <a:pt x="0" y="0"/>
                                  </a:moveTo>
                                  <a:lnTo>
                                    <a:pt x="8872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DADAD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76" name="Group 1691"/>
                        <wpg:cNvGrpSpPr>
                          <a:grpSpLocks/>
                        </wpg:cNvGrpSpPr>
                        <wpg:grpSpPr bwMode="auto">
                          <a:xfrm>
                            <a:off x="3120" y="4768"/>
                            <a:ext cx="2" cy="718"/>
                            <a:chOff x="3120" y="4768"/>
                            <a:chExt cx="2" cy="718"/>
                          </a:xfrm>
                        </wpg:grpSpPr>
                        <wps:wsp>
                          <wps:cNvPr id="2177" name="Freeform 1692"/>
                          <wps:cNvSpPr>
                            <a:spLocks/>
                          </wps:cNvSpPr>
                          <wps:spPr bwMode="auto">
                            <a:xfrm>
                              <a:off x="3120" y="4768"/>
                              <a:ext cx="2" cy="718"/>
                            </a:xfrm>
                            <a:custGeom>
                              <a:avLst/>
                              <a:gdLst>
                                <a:gd name="T0" fmla="+- 0 4768 4768"/>
                                <a:gd name="T1" fmla="*/ 4768 h 718"/>
                                <a:gd name="T2" fmla="+- 0 5485 4768"/>
                                <a:gd name="T3" fmla="*/ 5485 h 718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718">
                                  <a:moveTo>
                                    <a:pt x="0" y="0"/>
                                  </a:moveTo>
                                  <a:lnTo>
                                    <a:pt x="0" y="717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78" name="Group 1689"/>
                        <wpg:cNvGrpSpPr>
                          <a:grpSpLocks/>
                        </wpg:cNvGrpSpPr>
                        <wpg:grpSpPr bwMode="auto">
                          <a:xfrm>
                            <a:off x="3694" y="4768"/>
                            <a:ext cx="2" cy="718"/>
                            <a:chOff x="3694" y="4768"/>
                            <a:chExt cx="2" cy="718"/>
                          </a:xfrm>
                        </wpg:grpSpPr>
                        <wps:wsp>
                          <wps:cNvPr id="2179" name="Freeform 1690"/>
                          <wps:cNvSpPr>
                            <a:spLocks/>
                          </wps:cNvSpPr>
                          <wps:spPr bwMode="auto">
                            <a:xfrm>
                              <a:off x="3694" y="4768"/>
                              <a:ext cx="2" cy="718"/>
                            </a:xfrm>
                            <a:custGeom>
                              <a:avLst/>
                              <a:gdLst>
                                <a:gd name="T0" fmla="+- 0 4768 4768"/>
                                <a:gd name="T1" fmla="*/ 4768 h 718"/>
                                <a:gd name="T2" fmla="+- 0 5485 4768"/>
                                <a:gd name="T3" fmla="*/ 5485 h 718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718">
                                  <a:moveTo>
                                    <a:pt x="0" y="0"/>
                                  </a:moveTo>
                                  <a:lnTo>
                                    <a:pt x="0" y="717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80" name="Group 1687"/>
                        <wpg:cNvGrpSpPr>
                          <a:grpSpLocks/>
                        </wpg:cNvGrpSpPr>
                        <wpg:grpSpPr bwMode="auto">
                          <a:xfrm>
                            <a:off x="4691" y="4768"/>
                            <a:ext cx="2" cy="718"/>
                            <a:chOff x="4691" y="4768"/>
                            <a:chExt cx="2" cy="718"/>
                          </a:xfrm>
                        </wpg:grpSpPr>
                        <wps:wsp>
                          <wps:cNvPr id="2181" name="Freeform 1688"/>
                          <wps:cNvSpPr>
                            <a:spLocks/>
                          </wps:cNvSpPr>
                          <wps:spPr bwMode="auto">
                            <a:xfrm>
                              <a:off x="4691" y="4768"/>
                              <a:ext cx="2" cy="718"/>
                            </a:xfrm>
                            <a:custGeom>
                              <a:avLst/>
                              <a:gdLst>
                                <a:gd name="T0" fmla="+- 0 4768 4768"/>
                                <a:gd name="T1" fmla="*/ 4768 h 718"/>
                                <a:gd name="T2" fmla="+- 0 5485 4768"/>
                                <a:gd name="T3" fmla="*/ 5485 h 718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718">
                                  <a:moveTo>
                                    <a:pt x="0" y="0"/>
                                  </a:moveTo>
                                  <a:lnTo>
                                    <a:pt x="0" y="717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82" name="Group 1685"/>
                        <wpg:cNvGrpSpPr>
                          <a:grpSpLocks/>
                        </wpg:cNvGrpSpPr>
                        <wpg:grpSpPr bwMode="auto">
                          <a:xfrm>
                            <a:off x="5531" y="4768"/>
                            <a:ext cx="2" cy="718"/>
                            <a:chOff x="5531" y="4768"/>
                            <a:chExt cx="2" cy="718"/>
                          </a:xfrm>
                        </wpg:grpSpPr>
                        <wps:wsp>
                          <wps:cNvPr id="2183" name="Freeform 1686"/>
                          <wps:cNvSpPr>
                            <a:spLocks/>
                          </wps:cNvSpPr>
                          <wps:spPr bwMode="auto">
                            <a:xfrm>
                              <a:off x="5531" y="4768"/>
                              <a:ext cx="2" cy="718"/>
                            </a:xfrm>
                            <a:custGeom>
                              <a:avLst/>
                              <a:gdLst>
                                <a:gd name="T0" fmla="+- 0 4768 4768"/>
                                <a:gd name="T1" fmla="*/ 4768 h 718"/>
                                <a:gd name="T2" fmla="+- 0 5485 4768"/>
                                <a:gd name="T3" fmla="*/ 5485 h 718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718">
                                  <a:moveTo>
                                    <a:pt x="0" y="0"/>
                                  </a:moveTo>
                                  <a:lnTo>
                                    <a:pt x="0" y="717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84" name="Group 1683"/>
                        <wpg:cNvGrpSpPr>
                          <a:grpSpLocks/>
                        </wpg:cNvGrpSpPr>
                        <wpg:grpSpPr bwMode="auto">
                          <a:xfrm>
                            <a:off x="1428" y="5505"/>
                            <a:ext cx="372" cy="2019"/>
                            <a:chOff x="1428" y="5505"/>
                            <a:chExt cx="372" cy="2019"/>
                          </a:xfrm>
                        </wpg:grpSpPr>
                        <wps:wsp>
                          <wps:cNvPr id="2185" name="Freeform 1684"/>
                          <wps:cNvSpPr>
                            <a:spLocks/>
                          </wps:cNvSpPr>
                          <wps:spPr bwMode="auto">
                            <a:xfrm>
                              <a:off x="1428" y="5505"/>
                              <a:ext cx="372" cy="2019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372"/>
                                <a:gd name="T2" fmla="+- 0 7523 5505"/>
                                <a:gd name="T3" fmla="*/ 7523 h 2019"/>
                                <a:gd name="T4" fmla="+- 0 1800 1428"/>
                                <a:gd name="T5" fmla="*/ T4 w 372"/>
                                <a:gd name="T6" fmla="+- 0 7523 5505"/>
                                <a:gd name="T7" fmla="*/ 7523 h 2019"/>
                                <a:gd name="T8" fmla="+- 0 1800 1428"/>
                                <a:gd name="T9" fmla="*/ T8 w 372"/>
                                <a:gd name="T10" fmla="+- 0 5505 5505"/>
                                <a:gd name="T11" fmla="*/ 5505 h 2019"/>
                                <a:gd name="T12" fmla="+- 0 1428 1428"/>
                                <a:gd name="T13" fmla="*/ T12 w 372"/>
                                <a:gd name="T14" fmla="+- 0 5505 5505"/>
                                <a:gd name="T15" fmla="*/ 5505 h 2019"/>
                                <a:gd name="T16" fmla="+- 0 1428 1428"/>
                                <a:gd name="T17" fmla="*/ T16 w 372"/>
                                <a:gd name="T18" fmla="+- 0 7523 5505"/>
                                <a:gd name="T19" fmla="*/ 7523 h 201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72" h="2019">
                                  <a:moveTo>
                                    <a:pt x="0" y="2018"/>
                                  </a:moveTo>
                                  <a:lnTo>
                                    <a:pt x="372" y="2018"/>
                                  </a:lnTo>
                                  <a:lnTo>
                                    <a:pt x="37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1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444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86" name="Group 1681"/>
                        <wpg:cNvGrpSpPr>
                          <a:grpSpLocks/>
                        </wpg:cNvGrpSpPr>
                        <wpg:grpSpPr bwMode="auto">
                          <a:xfrm>
                            <a:off x="1476" y="5562"/>
                            <a:ext cx="276" cy="247"/>
                            <a:chOff x="1476" y="5562"/>
                            <a:chExt cx="276" cy="247"/>
                          </a:xfrm>
                        </wpg:grpSpPr>
                        <wps:wsp>
                          <wps:cNvPr id="2187" name="Freeform 1682"/>
                          <wps:cNvSpPr>
                            <a:spLocks/>
                          </wps:cNvSpPr>
                          <wps:spPr bwMode="auto">
                            <a:xfrm>
                              <a:off x="1476" y="5562"/>
                              <a:ext cx="276" cy="247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276"/>
                                <a:gd name="T2" fmla="+- 0 5809 5562"/>
                                <a:gd name="T3" fmla="*/ 5809 h 247"/>
                                <a:gd name="T4" fmla="+- 0 1752 1476"/>
                                <a:gd name="T5" fmla="*/ T4 w 276"/>
                                <a:gd name="T6" fmla="+- 0 5809 5562"/>
                                <a:gd name="T7" fmla="*/ 5809 h 247"/>
                                <a:gd name="T8" fmla="+- 0 1752 1476"/>
                                <a:gd name="T9" fmla="*/ T8 w 276"/>
                                <a:gd name="T10" fmla="+- 0 5562 5562"/>
                                <a:gd name="T11" fmla="*/ 5562 h 247"/>
                                <a:gd name="T12" fmla="+- 0 1476 1476"/>
                                <a:gd name="T13" fmla="*/ T12 w 276"/>
                                <a:gd name="T14" fmla="+- 0 5562 5562"/>
                                <a:gd name="T15" fmla="*/ 5562 h 247"/>
                                <a:gd name="T16" fmla="+- 0 1476 1476"/>
                                <a:gd name="T17" fmla="*/ T16 w 276"/>
                                <a:gd name="T18" fmla="+- 0 5809 5562"/>
                                <a:gd name="T19" fmla="*/ 5809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76" h="247">
                                  <a:moveTo>
                                    <a:pt x="0" y="247"/>
                                  </a:moveTo>
                                  <a:lnTo>
                                    <a:pt x="276" y="247"/>
                                  </a:lnTo>
                                  <a:lnTo>
                                    <a:pt x="27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444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88" name="Group 1679"/>
                        <wpg:cNvGrpSpPr>
                          <a:grpSpLocks/>
                        </wpg:cNvGrpSpPr>
                        <wpg:grpSpPr bwMode="auto">
                          <a:xfrm>
                            <a:off x="1820" y="5505"/>
                            <a:ext cx="1289" cy="2019"/>
                            <a:chOff x="1820" y="5505"/>
                            <a:chExt cx="1289" cy="2019"/>
                          </a:xfrm>
                        </wpg:grpSpPr>
                        <wps:wsp>
                          <wps:cNvPr id="2189" name="Freeform 1680"/>
                          <wps:cNvSpPr>
                            <a:spLocks/>
                          </wps:cNvSpPr>
                          <wps:spPr bwMode="auto">
                            <a:xfrm>
                              <a:off x="1820" y="5505"/>
                              <a:ext cx="1289" cy="2019"/>
                            </a:xfrm>
                            <a:custGeom>
                              <a:avLst/>
                              <a:gdLst>
                                <a:gd name="T0" fmla="+- 0 1820 1820"/>
                                <a:gd name="T1" fmla="*/ T0 w 1289"/>
                                <a:gd name="T2" fmla="+- 0 7523 5505"/>
                                <a:gd name="T3" fmla="*/ 7523 h 2019"/>
                                <a:gd name="T4" fmla="+- 0 3108 1820"/>
                                <a:gd name="T5" fmla="*/ T4 w 1289"/>
                                <a:gd name="T6" fmla="+- 0 7523 5505"/>
                                <a:gd name="T7" fmla="*/ 7523 h 2019"/>
                                <a:gd name="T8" fmla="+- 0 3108 1820"/>
                                <a:gd name="T9" fmla="*/ T8 w 1289"/>
                                <a:gd name="T10" fmla="+- 0 5505 5505"/>
                                <a:gd name="T11" fmla="*/ 5505 h 2019"/>
                                <a:gd name="T12" fmla="+- 0 1820 1820"/>
                                <a:gd name="T13" fmla="*/ T12 w 1289"/>
                                <a:gd name="T14" fmla="+- 0 5505 5505"/>
                                <a:gd name="T15" fmla="*/ 5505 h 2019"/>
                                <a:gd name="T16" fmla="+- 0 1820 1820"/>
                                <a:gd name="T17" fmla="*/ T16 w 1289"/>
                                <a:gd name="T18" fmla="+- 0 7523 5505"/>
                                <a:gd name="T19" fmla="*/ 7523 h 201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89" h="2019">
                                  <a:moveTo>
                                    <a:pt x="0" y="2018"/>
                                  </a:moveTo>
                                  <a:lnTo>
                                    <a:pt x="1288" y="2018"/>
                                  </a:lnTo>
                                  <a:lnTo>
                                    <a:pt x="128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1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90" name="Group 1677"/>
                        <wpg:cNvGrpSpPr>
                          <a:grpSpLocks/>
                        </wpg:cNvGrpSpPr>
                        <wpg:grpSpPr bwMode="auto">
                          <a:xfrm>
                            <a:off x="1868" y="5562"/>
                            <a:ext cx="1195" cy="228"/>
                            <a:chOff x="1868" y="5562"/>
                            <a:chExt cx="1195" cy="228"/>
                          </a:xfrm>
                        </wpg:grpSpPr>
                        <wps:wsp>
                          <wps:cNvPr id="2191" name="Freeform 1678"/>
                          <wps:cNvSpPr>
                            <a:spLocks/>
                          </wps:cNvSpPr>
                          <wps:spPr bwMode="auto">
                            <a:xfrm>
                              <a:off x="1868" y="5562"/>
                              <a:ext cx="1195" cy="228"/>
                            </a:xfrm>
                            <a:custGeom>
                              <a:avLst/>
                              <a:gdLst>
                                <a:gd name="T0" fmla="+- 0 1868 1868"/>
                                <a:gd name="T1" fmla="*/ T0 w 1195"/>
                                <a:gd name="T2" fmla="+- 0 5790 5562"/>
                                <a:gd name="T3" fmla="*/ 5790 h 228"/>
                                <a:gd name="T4" fmla="+- 0 3063 1868"/>
                                <a:gd name="T5" fmla="*/ T4 w 1195"/>
                                <a:gd name="T6" fmla="+- 0 5790 5562"/>
                                <a:gd name="T7" fmla="*/ 5790 h 228"/>
                                <a:gd name="T8" fmla="+- 0 3063 1868"/>
                                <a:gd name="T9" fmla="*/ T8 w 1195"/>
                                <a:gd name="T10" fmla="+- 0 5562 5562"/>
                                <a:gd name="T11" fmla="*/ 5562 h 228"/>
                                <a:gd name="T12" fmla="+- 0 1868 1868"/>
                                <a:gd name="T13" fmla="*/ T12 w 1195"/>
                                <a:gd name="T14" fmla="+- 0 5562 5562"/>
                                <a:gd name="T15" fmla="*/ 5562 h 228"/>
                                <a:gd name="T16" fmla="+- 0 1868 1868"/>
                                <a:gd name="T17" fmla="*/ T16 w 1195"/>
                                <a:gd name="T18" fmla="+- 0 5790 5562"/>
                                <a:gd name="T19" fmla="*/ 5790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95" h="228">
                                  <a:moveTo>
                                    <a:pt x="0" y="228"/>
                                  </a:moveTo>
                                  <a:lnTo>
                                    <a:pt x="1195" y="228"/>
                                  </a:lnTo>
                                  <a:lnTo>
                                    <a:pt x="119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92" name="Group 1675"/>
                        <wpg:cNvGrpSpPr>
                          <a:grpSpLocks/>
                        </wpg:cNvGrpSpPr>
                        <wpg:grpSpPr bwMode="auto">
                          <a:xfrm>
                            <a:off x="1868" y="5790"/>
                            <a:ext cx="1195" cy="206"/>
                            <a:chOff x="1868" y="5790"/>
                            <a:chExt cx="1195" cy="206"/>
                          </a:xfrm>
                        </wpg:grpSpPr>
                        <wps:wsp>
                          <wps:cNvPr id="2193" name="Freeform 1676"/>
                          <wps:cNvSpPr>
                            <a:spLocks/>
                          </wps:cNvSpPr>
                          <wps:spPr bwMode="auto">
                            <a:xfrm>
                              <a:off x="1868" y="5790"/>
                              <a:ext cx="1195" cy="206"/>
                            </a:xfrm>
                            <a:custGeom>
                              <a:avLst/>
                              <a:gdLst>
                                <a:gd name="T0" fmla="+- 0 1868 1868"/>
                                <a:gd name="T1" fmla="*/ T0 w 1195"/>
                                <a:gd name="T2" fmla="+- 0 5996 5790"/>
                                <a:gd name="T3" fmla="*/ 5996 h 206"/>
                                <a:gd name="T4" fmla="+- 0 3063 1868"/>
                                <a:gd name="T5" fmla="*/ T4 w 1195"/>
                                <a:gd name="T6" fmla="+- 0 5996 5790"/>
                                <a:gd name="T7" fmla="*/ 5996 h 206"/>
                                <a:gd name="T8" fmla="+- 0 3063 1868"/>
                                <a:gd name="T9" fmla="*/ T8 w 1195"/>
                                <a:gd name="T10" fmla="+- 0 5790 5790"/>
                                <a:gd name="T11" fmla="*/ 5790 h 206"/>
                                <a:gd name="T12" fmla="+- 0 1868 1868"/>
                                <a:gd name="T13" fmla="*/ T12 w 1195"/>
                                <a:gd name="T14" fmla="+- 0 5790 5790"/>
                                <a:gd name="T15" fmla="*/ 5790 h 206"/>
                                <a:gd name="T16" fmla="+- 0 1868 1868"/>
                                <a:gd name="T17" fmla="*/ T16 w 1195"/>
                                <a:gd name="T18" fmla="+- 0 5996 5790"/>
                                <a:gd name="T19" fmla="*/ 5996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95" h="206">
                                  <a:moveTo>
                                    <a:pt x="0" y="206"/>
                                  </a:moveTo>
                                  <a:lnTo>
                                    <a:pt x="1195" y="206"/>
                                  </a:lnTo>
                                  <a:lnTo>
                                    <a:pt x="119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94" name="Group 1673"/>
                        <wpg:cNvGrpSpPr>
                          <a:grpSpLocks/>
                        </wpg:cNvGrpSpPr>
                        <wpg:grpSpPr bwMode="auto">
                          <a:xfrm>
                            <a:off x="1868" y="5996"/>
                            <a:ext cx="1195" cy="206"/>
                            <a:chOff x="1868" y="5996"/>
                            <a:chExt cx="1195" cy="206"/>
                          </a:xfrm>
                        </wpg:grpSpPr>
                        <wps:wsp>
                          <wps:cNvPr id="2195" name="Freeform 1674"/>
                          <wps:cNvSpPr>
                            <a:spLocks/>
                          </wps:cNvSpPr>
                          <wps:spPr bwMode="auto">
                            <a:xfrm>
                              <a:off x="1868" y="5996"/>
                              <a:ext cx="1195" cy="206"/>
                            </a:xfrm>
                            <a:custGeom>
                              <a:avLst/>
                              <a:gdLst>
                                <a:gd name="T0" fmla="+- 0 1868 1868"/>
                                <a:gd name="T1" fmla="*/ T0 w 1195"/>
                                <a:gd name="T2" fmla="+- 0 6203 5996"/>
                                <a:gd name="T3" fmla="*/ 6203 h 206"/>
                                <a:gd name="T4" fmla="+- 0 3063 1868"/>
                                <a:gd name="T5" fmla="*/ T4 w 1195"/>
                                <a:gd name="T6" fmla="+- 0 6203 5996"/>
                                <a:gd name="T7" fmla="*/ 6203 h 206"/>
                                <a:gd name="T8" fmla="+- 0 3063 1868"/>
                                <a:gd name="T9" fmla="*/ T8 w 1195"/>
                                <a:gd name="T10" fmla="+- 0 5996 5996"/>
                                <a:gd name="T11" fmla="*/ 5996 h 206"/>
                                <a:gd name="T12" fmla="+- 0 1868 1868"/>
                                <a:gd name="T13" fmla="*/ T12 w 1195"/>
                                <a:gd name="T14" fmla="+- 0 5996 5996"/>
                                <a:gd name="T15" fmla="*/ 5996 h 206"/>
                                <a:gd name="T16" fmla="+- 0 1868 1868"/>
                                <a:gd name="T17" fmla="*/ T16 w 1195"/>
                                <a:gd name="T18" fmla="+- 0 6203 5996"/>
                                <a:gd name="T19" fmla="*/ 6203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95" h="206">
                                  <a:moveTo>
                                    <a:pt x="0" y="207"/>
                                  </a:moveTo>
                                  <a:lnTo>
                                    <a:pt x="1195" y="207"/>
                                  </a:lnTo>
                                  <a:lnTo>
                                    <a:pt x="119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96" name="Group 1671"/>
                        <wpg:cNvGrpSpPr>
                          <a:grpSpLocks/>
                        </wpg:cNvGrpSpPr>
                        <wpg:grpSpPr bwMode="auto">
                          <a:xfrm>
                            <a:off x="1868" y="6203"/>
                            <a:ext cx="1195" cy="228"/>
                            <a:chOff x="1868" y="6203"/>
                            <a:chExt cx="1195" cy="228"/>
                          </a:xfrm>
                        </wpg:grpSpPr>
                        <wps:wsp>
                          <wps:cNvPr id="2197" name="Freeform 1672"/>
                          <wps:cNvSpPr>
                            <a:spLocks/>
                          </wps:cNvSpPr>
                          <wps:spPr bwMode="auto">
                            <a:xfrm>
                              <a:off x="1868" y="6203"/>
                              <a:ext cx="1195" cy="228"/>
                            </a:xfrm>
                            <a:custGeom>
                              <a:avLst/>
                              <a:gdLst>
                                <a:gd name="T0" fmla="+- 0 1868 1868"/>
                                <a:gd name="T1" fmla="*/ T0 w 1195"/>
                                <a:gd name="T2" fmla="+- 0 6431 6203"/>
                                <a:gd name="T3" fmla="*/ 6431 h 228"/>
                                <a:gd name="T4" fmla="+- 0 3063 1868"/>
                                <a:gd name="T5" fmla="*/ T4 w 1195"/>
                                <a:gd name="T6" fmla="+- 0 6431 6203"/>
                                <a:gd name="T7" fmla="*/ 6431 h 228"/>
                                <a:gd name="T8" fmla="+- 0 3063 1868"/>
                                <a:gd name="T9" fmla="*/ T8 w 1195"/>
                                <a:gd name="T10" fmla="+- 0 6203 6203"/>
                                <a:gd name="T11" fmla="*/ 6203 h 228"/>
                                <a:gd name="T12" fmla="+- 0 1868 1868"/>
                                <a:gd name="T13" fmla="*/ T12 w 1195"/>
                                <a:gd name="T14" fmla="+- 0 6203 6203"/>
                                <a:gd name="T15" fmla="*/ 6203 h 228"/>
                                <a:gd name="T16" fmla="+- 0 1868 1868"/>
                                <a:gd name="T17" fmla="*/ T16 w 1195"/>
                                <a:gd name="T18" fmla="+- 0 6431 6203"/>
                                <a:gd name="T19" fmla="*/ 6431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95" h="228">
                                  <a:moveTo>
                                    <a:pt x="0" y="228"/>
                                  </a:moveTo>
                                  <a:lnTo>
                                    <a:pt x="1195" y="228"/>
                                  </a:lnTo>
                                  <a:lnTo>
                                    <a:pt x="119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98" name="Group 1669"/>
                        <wpg:cNvGrpSpPr>
                          <a:grpSpLocks/>
                        </wpg:cNvGrpSpPr>
                        <wpg:grpSpPr bwMode="auto">
                          <a:xfrm>
                            <a:off x="3130" y="5505"/>
                            <a:ext cx="554" cy="2019"/>
                            <a:chOff x="3130" y="5505"/>
                            <a:chExt cx="554" cy="2019"/>
                          </a:xfrm>
                        </wpg:grpSpPr>
                        <wps:wsp>
                          <wps:cNvPr id="2199" name="Freeform 1670"/>
                          <wps:cNvSpPr>
                            <a:spLocks/>
                          </wps:cNvSpPr>
                          <wps:spPr bwMode="auto">
                            <a:xfrm>
                              <a:off x="3130" y="5505"/>
                              <a:ext cx="554" cy="2019"/>
                            </a:xfrm>
                            <a:custGeom>
                              <a:avLst/>
                              <a:gdLst>
                                <a:gd name="T0" fmla="+- 0 3130 3130"/>
                                <a:gd name="T1" fmla="*/ T0 w 554"/>
                                <a:gd name="T2" fmla="+- 0 7523 5505"/>
                                <a:gd name="T3" fmla="*/ 7523 h 2019"/>
                                <a:gd name="T4" fmla="+- 0 3684 3130"/>
                                <a:gd name="T5" fmla="*/ T4 w 554"/>
                                <a:gd name="T6" fmla="+- 0 7523 5505"/>
                                <a:gd name="T7" fmla="*/ 7523 h 2019"/>
                                <a:gd name="T8" fmla="+- 0 3684 3130"/>
                                <a:gd name="T9" fmla="*/ T8 w 554"/>
                                <a:gd name="T10" fmla="+- 0 5505 5505"/>
                                <a:gd name="T11" fmla="*/ 5505 h 2019"/>
                                <a:gd name="T12" fmla="+- 0 3130 3130"/>
                                <a:gd name="T13" fmla="*/ T12 w 554"/>
                                <a:gd name="T14" fmla="+- 0 5505 5505"/>
                                <a:gd name="T15" fmla="*/ 5505 h 2019"/>
                                <a:gd name="T16" fmla="+- 0 3130 3130"/>
                                <a:gd name="T17" fmla="*/ T16 w 554"/>
                                <a:gd name="T18" fmla="+- 0 7523 5505"/>
                                <a:gd name="T19" fmla="*/ 7523 h 201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54" h="2019">
                                  <a:moveTo>
                                    <a:pt x="0" y="2018"/>
                                  </a:moveTo>
                                  <a:lnTo>
                                    <a:pt x="554" y="2018"/>
                                  </a:lnTo>
                                  <a:lnTo>
                                    <a:pt x="55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1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200" name="Group 1667"/>
                        <wpg:cNvGrpSpPr>
                          <a:grpSpLocks/>
                        </wpg:cNvGrpSpPr>
                        <wpg:grpSpPr bwMode="auto">
                          <a:xfrm>
                            <a:off x="3176" y="5562"/>
                            <a:ext cx="461" cy="247"/>
                            <a:chOff x="3176" y="5562"/>
                            <a:chExt cx="461" cy="247"/>
                          </a:xfrm>
                        </wpg:grpSpPr>
                        <wps:wsp>
                          <wps:cNvPr id="2201" name="Freeform 1668"/>
                          <wps:cNvSpPr>
                            <a:spLocks/>
                          </wps:cNvSpPr>
                          <wps:spPr bwMode="auto">
                            <a:xfrm>
                              <a:off x="3176" y="5562"/>
                              <a:ext cx="461" cy="247"/>
                            </a:xfrm>
                            <a:custGeom>
                              <a:avLst/>
                              <a:gdLst>
                                <a:gd name="T0" fmla="+- 0 3176 3176"/>
                                <a:gd name="T1" fmla="*/ T0 w 461"/>
                                <a:gd name="T2" fmla="+- 0 5809 5562"/>
                                <a:gd name="T3" fmla="*/ 5809 h 247"/>
                                <a:gd name="T4" fmla="+- 0 3636 3176"/>
                                <a:gd name="T5" fmla="*/ T4 w 461"/>
                                <a:gd name="T6" fmla="+- 0 5809 5562"/>
                                <a:gd name="T7" fmla="*/ 5809 h 247"/>
                                <a:gd name="T8" fmla="+- 0 3636 3176"/>
                                <a:gd name="T9" fmla="*/ T8 w 461"/>
                                <a:gd name="T10" fmla="+- 0 5562 5562"/>
                                <a:gd name="T11" fmla="*/ 5562 h 247"/>
                                <a:gd name="T12" fmla="+- 0 3176 3176"/>
                                <a:gd name="T13" fmla="*/ T12 w 461"/>
                                <a:gd name="T14" fmla="+- 0 5562 5562"/>
                                <a:gd name="T15" fmla="*/ 5562 h 247"/>
                                <a:gd name="T16" fmla="+- 0 3176 3176"/>
                                <a:gd name="T17" fmla="*/ T16 w 461"/>
                                <a:gd name="T18" fmla="+- 0 5809 5562"/>
                                <a:gd name="T19" fmla="*/ 5809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61" h="247">
                                  <a:moveTo>
                                    <a:pt x="0" y="247"/>
                                  </a:moveTo>
                                  <a:lnTo>
                                    <a:pt x="460" y="247"/>
                                  </a:lnTo>
                                  <a:lnTo>
                                    <a:pt x="46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202" name="Group 1665"/>
                        <wpg:cNvGrpSpPr>
                          <a:grpSpLocks/>
                        </wpg:cNvGrpSpPr>
                        <wpg:grpSpPr bwMode="auto">
                          <a:xfrm>
                            <a:off x="3704" y="5505"/>
                            <a:ext cx="977" cy="2019"/>
                            <a:chOff x="3704" y="5505"/>
                            <a:chExt cx="977" cy="2019"/>
                          </a:xfrm>
                        </wpg:grpSpPr>
                        <wps:wsp>
                          <wps:cNvPr id="2203" name="Freeform 1666"/>
                          <wps:cNvSpPr>
                            <a:spLocks/>
                          </wps:cNvSpPr>
                          <wps:spPr bwMode="auto">
                            <a:xfrm>
                              <a:off x="3704" y="5505"/>
                              <a:ext cx="977" cy="2019"/>
                            </a:xfrm>
                            <a:custGeom>
                              <a:avLst/>
                              <a:gdLst>
                                <a:gd name="T0" fmla="+- 0 3704 3704"/>
                                <a:gd name="T1" fmla="*/ T0 w 977"/>
                                <a:gd name="T2" fmla="+- 0 7523 5505"/>
                                <a:gd name="T3" fmla="*/ 7523 h 2019"/>
                                <a:gd name="T4" fmla="+- 0 4681 3704"/>
                                <a:gd name="T5" fmla="*/ T4 w 977"/>
                                <a:gd name="T6" fmla="+- 0 7523 5505"/>
                                <a:gd name="T7" fmla="*/ 7523 h 2019"/>
                                <a:gd name="T8" fmla="+- 0 4681 3704"/>
                                <a:gd name="T9" fmla="*/ T8 w 977"/>
                                <a:gd name="T10" fmla="+- 0 5505 5505"/>
                                <a:gd name="T11" fmla="*/ 5505 h 2019"/>
                                <a:gd name="T12" fmla="+- 0 3704 3704"/>
                                <a:gd name="T13" fmla="*/ T12 w 977"/>
                                <a:gd name="T14" fmla="+- 0 5505 5505"/>
                                <a:gd name="T15" fmla="*/ 5505 h 2019"/>
                                <a:gd name="T16" fmla="+- 0 3704 3704"/>
                                <a:gd name="T17" fmla="*/ T16 w 977"/>
                                <a:gd name="T18" fmla="+- 0 7523 5505"/>
                                <a:gd name="T19" fmla="*/ 7523 h 201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77" h="2019">
                                  <a:moveTo>
                                    <a:pt x="0" y="2018"/>
                                  </a:moveTo>
                                  <a:lnTo>
                                    <a:pt x="977" y="2018"/>
                                  </a:lnTo>
                                  <a:lnTo>
                                    <a:pt x="97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1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204" name="Group 1663"/>
                        <wpg:cNvGrpSpPr>
                          <a:grpSpLocks/>
                        </wpg:cNvGrpSpPr>
                        <wpg:grpSpPr bwMode="auto">
                          <a:xfrm>
                            <a:off x="3752" y="5562"/>
                            <a:ext cx="881" cy="247"/>
                            <a:chOff x="3752" y="5562"/>
                            <a:chExt cx="881" cy="247"/>
                          </a:xfrm>
                        </wpg:grpSpPr>
                        <wps:wsp>
                          <wps:cNvPr id="2205" name="Freeform 1664"/>
                          <wps:cNvSpPr>
                            <a:spLocks/>
                          </wps:cNvSpPr>
                          <wps:spPr bwMode="auto">
                            <a:xfrm>
                              <a:off x="3752" y="5562"/>
                              <a:ext cx="881" cy="247"/>
                            </a:xfrm>
                            <a:custGeom>
                              <a:avLst/>
                              <a:gdLst>
                                <a:gd name="T0" fmla="+- 0 3752 3752"/>
                                <a:gd name="T1" fmla="*/ T0 w 881"/>
                                <a:gd name="T2" fmla="+- 0 5809 5562"/>
                                <a:gd name="T3" fmla="*/ 5809 h 247"/>
                                <a:gd name="T4" fmla="+- 0 4633 3752"/>
                                <a:gd name="T5" fmla="*/ T4 w 881"/>
                                <a:gd name="T6" fmla="+- 0 5809 5562"/>
                                <a:gd name="T7" fmla="*/ 5809 h 247"/>
                                <a:gd name="T8" fmla="+- 0 4633 3752"/>
                                <a:gd name="T9" fmla="*/ T8 w 881"/>
                                <a:gd name="T10" fmla="+- 0 5562 5562"/>
                                <a:gd name="T11" fmla="*/ 5562 h 247"/>
                                <a:gd name="T12" fmla="+- 0 3752 3752"/>
                                <a:gd name="T13" fmla="*/ T12 w 881"/>
                                <a:gd name="T14" fmla="+- 0 5562 5562"/>
                                <a:gd name="T15" fmla="*/ 5562 h 247"/>
                                <a:gd name="T16" fmla="+- 0 3752 3752"/>
                                <a:gd name="T17" fmla="*/ T16 w 881"/>
                                <a:gd name="T18" fmla="+- 0 5809 5562"/>
                                <a:gd name="T19" fmla="*/ 5809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81" h="247">
                                  <a:moveTo>
                                    <a:pt x="0" y="247"/>
                                  </a:moveTo>
                                  <a:lnTo>
                                    <a:pt x="881" y="247"/>
                                  </a:lnTo>
                                  <a:lnTo>
                                    <a:pt x="88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206" name="Group 1661"/>
                        <wpg:cNvGrpSpPr>
                          <a:grpSpLocks/>
                        </wpg:cNvGrpSpPr>
                        <wpg:grpSpPr bwMode="auto">
                          <a:xfrm>
                            <a:off x="4700" y="5505"/>
                            <a:ext cx="821" cy="2019"/>
                            <a:chOff x="4700" y="5505"/>
                            <a:chExt cx="821" cy="2019"/>
                          </a:xfrm>
                        </wpg:grpSpPr>
                        <wps:wsp>
                          <wps:cNvPr id="2207" name="Freeform 1662"/>
                          <wps:cNvSpPr>
                            <a:spLocks/>
                          </wps:cNvSpPr>
                          <wps:spPr bwMode="auto">
                            <a:xfrm>
                              <a:off x="4700" y="5505"/>
                              <a:ext cx="821" cy="2019"/>
                            </a:xfrm>
                            <a:custGeom>
                              <a:avLst/>
                              <a:gdLst>
                                <a:gd name="T0" fmla="+- 0 4700 4700"/>
                                <a:gd name="T1" fmla="*/ T0 w 821"/>
                                <a:gd name="T2" fmla="+- 0 7523 5505"/>
                                <a:gd name="T3" fmla="*/ 7523 h 2019"/>
                                <a:gd name="T4" fmla="+- 0 5521 4700"/>
                                <a:gd name="T5" fmla="*/ T4 w 821"/>
                                <a:gd name="T6" fmla="+- 0 7523 5505"/>
                                <a:gd name="T7" fmla="*/ 7523 h 2019"/>
                                <a:gd name="T8" fmla="+- 0 5521 4700"/>
                                <a:gd name="T9" fmla="*/ T8 w 821"/>
                                <a:gd name="T10" fmla="+- 0 5505 5505"/>
                                <a:gd name="T11" fmla="*/ 5505 h 2019"/>
                                <a:gd name="T12" fmla="+- 0 4700 4700"/>
                                <a:gd name="T13" fmla="*/ T12 w 821"/>
                                <a:gd name="T14" fmla="+- 0 5505 5505"/>
                                <a:gd name="T15" fmla="*/ 5505 h 2019"/>
                                <a:gd name="T16" fmla="+- 0 4700 4700"/>
                                <a:gd name="T17" fmla="*/ T16 w 821"/>
                                <a:gd name="T18" fmla="+- 0 7523 5505"/>
                                <a:gd name="T19" fmla="*/ 7523 h 201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21" h="2019">
                                  <a:moveTo>
                                    <a:pt x="0" y="2018"/>
                                  </a:moveTo>
                                  <a:lnTo>
                                    <a:pt x="821" y="2018"/>
                                  </a:lnTo>
                                  <a:lnTo>
                                    <a:pt x="82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1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208" name="Group 1659"/>
                        <wpg:cNvGrpSpPr>
                          <a:grpSpLocks/>
                        </wpg:cNvGrpSpPr>
                        <wpg:grpSpPr bwMode="auto">
                          <a:xfrm>
                            <a:off x="4748" y="5562"/>
                            <a:ext cx="725" cy="228"/>
                            <a:chOff x="4748" y="5562"/>
                            <a:chExt cx="725" cy="228"/>
                          </a:xfrm>
                        </wpg:grpSpPr>
                        <wps:wsp>
                          <wps:cNvPr id="2209" name="Freeform 1660"/>
                          <wps:cNvSpPr>
                            <a:spLocks/>
                          </wps:cNvSpPr>
                          <wps:spPr bwMode="auto">
                            <a:xfrm>
                              <a:off x="4748" y="5562"/>
                              <a:ext cx="725" cy="228"/>
                            </a:xfrm>
                            <a:custGeom>
                              <a:avLst/>
                              <a:gdLst>
                                <a:gd name="T0" fmla="+- 0 4748 4748"/>
                                <a:gd name="T1" fmla="*/ T0 w 725"/>
                                <a:gd name="T2" fmla="+- 0 5790 5562"/>
                                <a:gd name="T3" fmla="*/ 5790 h 228"/>
                                <a:gd name="T4" fmla="+- 0 5473 4748"/>
                                <a:gd name="T5" fmla="*/ T4 w 725"/>
                                <a:gd name="T6" fmla="+- 0 5790 5562"/>
                                <a:gd name="T7" fmla="*/ 5790 h 228"/>
                                <a:gd name="T8" fmla="+- 0 5473 4748"/>
                                <a:gd name="T9" fmla="*/ T8 w 725"/>
                                <a:gd name="T10" fmla="+- 0 5562 5562"/>
                                <a:gd name="T11" fmla="*/ 5562 h 228"/>
                                <a:gd name="T12" fmla="+- 0 4748 4748"/>
                                <a:gd name="T13" fmla="*/ T12 w 725"/>
                                <a:gd name="T14" fmla="+- 0 5562 5562"/>
                                <a:gd name="T15" fmla="*/ 5562 h 228"/>
                                <a:gd name="T16" fmla="+- 0 4748 4748"/>
                                <a:gd name="T17" fmla="*/ T16 w 725"/>
                                <a:gd name="T18" fmla="+- 0 5790 5562"/>
                                <a:gd name="T19" fmla="*/ 5790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25" h="228">
                                  <a:moveTo>
                                    <a:pt x="0" y="228"/>
                                  </a:moveTo>
                                  <a:lnTo>
                                    <a:pt x="725" y="228"/>
                                  </a:lnTo>
                                  <a:lnTo>
                                    <a:pt x="72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210" name="Group 1657"/>
                        <wpg:cNvGrpSpPr>
                          <a:grpSpLocks/>
                        </wpg:cNvGrpSpPr>
                        <wpg:grpSpPr bwMode="auto">
                          <a:xfrm>
                            <a:off x="4748" y="5790"/>
                            <a:ext cx="725" cy="206"/>
                            <a:chOff x="4748" y="5790"/>
                            <a:chExt cx="725" cy="206"/>
                          </a:xfrm>
                        </wpg:grpSpPr>
                        <wps:wsp>
                          <wps:cNvPr id="2211" name="Freeform 1658"/>
                          <wps:cNvSpPr>
                            <a:spLocks/>
                          </wps:cNvSpPr>
                          <wps:spPr bwMode="auto">
                            <a:xfrm>
                              <a:off x="4748" y="5790"/>
                              <a:ext cx="725" cy="206"/>
                            </a:xfrm>
                            <a:custGeom>
                              <a:avLst/>
                              <a:gdLst>
                                <a:gd name="T0" fmla="+- 0 4748 4748"/>
                                <a:gd name="T1" fmla="*/ T0 w 725"/>
                                <a:gd name="T2" fmla="+- 0 5996 5790"/>
                                <a:gd name="T3" fmla="*/ 5996 h 206"/>
                                <a:gd name="T4" fmla="+- 0 5473 4748"/>
                                <a:gd name="T5" fmla="*/ T4 w 725"/>
                                <a:gd name="T6" fmla="+- 0 5996 5790"/>
                                <a:gd name="T7" fmla="*/ 5996 h 206"/>
                                <a:gd name="T8" fmla="+- 0 5473 4748"/>
                                <a:gd name="T9" fmla="*/ T8 w 725"/>
                                <a:gd name="T10" fmla="+- 0 5790 5790"/>
                                <a:gd name="T11" fmla="*/ 5790 h 206"/>
                                <a:gd name="T12" fmla="+- 0 4748 4748"/>
                                <a:gd name="T13" fmla="*/ T12 w 725"/>
                                <a:gd name="T14" fmla="+- 0 5790 5790"/>
                                <a:gd name="T15" fmla="*/ 5790 h 206"/>
                                <a:gd name="T16" fmla="+- 0 4748 4748"/>
                                <a:gd name="T17" fmla="*/ T16 w 725"/>
                                <a:gd name="T18" fmla="+- 0 5996 5790"/>
                                <a:gd name="T19" fmla="*/ 5996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25" h="206">
                                  <a:moveTo>
                                    <a:pt x="0" y="206"/>
                                  </a:moveTo>
                                  <a:lnTo>
                                    <a:pt x="725" y="206"/>
                                  </a:lnTo>
                                  <a:lnTo>
                                    <a:pt x="72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212" name="Group 1655"/>
                        <wpg:cNvGrpSpPr>
                          <a:grpSpLocks/>
                        </wpg:cNvGrpSpPr>
                        <wpg:grpSpPr bwMode="auto">
                          <a:xfrm>
                            <a:off x="4748" y="5996"/>
                            <a:ext cx="725" cy="228"/>
                            <a:chOff x="4748" y="5996"/>
                            <a:chExt cx="725" cy="228"/>
                          </a:xfrm>
                        </wpg:grpSpPr>
                        <wps:wsp>
                          <wps:cNvPr id="2213" name="Freeform 1656"/>
                          <wps:cNvSpPr>
                            <a:spLocks/>
                          </wps:cNvSpPr>
                          <wps:spPr bwMode="auto">
                            <a:xfrm>
                              <a:off x="4748" y="5996"/>
                              <a:ext cx="725" cy="228"/>
                            </a:xfrm>
                            <a:custGeom>
                              <a:avLst/>
                              <a:gdLst>
                                <a:gd name="T0" fmla="+- 0 4748 4748"/>
                                <a:gd name="T1" fmla="*/ T0 w 725"/>
                                <a:gd name="T2" fmla="+- 0 6224 5996"/>
                                <a:gd name="T3" fmla="*/ 6224 h 228"/>
                                <a:gd name="T4" fmla="+- 0 5473 4748"/>
                                <a:gd name="T5" fmla="*/ T4 w 725"/>
                                <a:gd name="T6" fmla="+- 0 6224 5996"/>
                                <a:gd name="T7" fmla="*/ 6224 h 228"/>
                                <a:gd name="T8" fmla="+- 0 5473 4748"/>
                                <a:gd name="T9" fmla="*/ T8 w 725"/>
                                <a:gd name="T10" fmla="+- 0 5996 5996"/>
                                <a:gd name="T11" fmla="*/ 5996 h 228"/>
                                <a:gd name="T12" fmla="+- 0 4748 4748"/>
                                <a:gd name="T13" fmla="*/ T12 w 725"/>
                                <a:gd name="T14" fmla="+- 0 5996 5996"/>
                                <a:gd name="T15" fmla="*/ 5996 h 228"/>
                                <a:gd name="T16" fmla="+- 0 4748 4748"/>
                                <a:gd name="T17" fmla="*/ T16 w 725"/>
                                <a:gd name="T18" fmla="+- 0 6224 5996"/>
                                <a:gd name="T19" fmla="*/ 6224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25" h="228">
                                  <a:moveTo>
                                    <a:pt x="0" y="228"/>
                                  </a:moveTo>
                                  <a:lnTo>
                                    <a:pt x="725" y="228"/>
                                  </a:lnTo>
                                  <a:lnTo>
                                    <a:pt x="72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214" name="Group 1653"/>
                        <wpg:cNvGrpSpPr>
                          <a:grpSpLocks/>
                        </wpg:cNvGrpSpPr>
                        <wpg:grpSpPr bwMode="auto">
                          <a:xfrm>
                            <a:off x="5540" y="5505"/>
                            <a:ext cx="5132" cy="2019"/>
                            <a:chOff x="5540" y="5505"/>
                            <a:chExt cx="5132" cy="2019"/>
                          </a:xfrm>
                        </wpg:grpSpPr>
                        <wps:wsp>
                          <wps:cNvPr id="2215" name="Freeform 1654"/>
                          <wps:cNvSpPr>
                            <a:spLocks/>
                          </wps:cNvSpPr>
                          <wps:spPr bwMode="auto">
                            <a:xfrm>
                              <a:off x="5540" y="5505"/>
                              <a:ext cx="5132" cy="2019"/>
                            </a:xfrm>
                            <a:custGeom>
                              <a:avLst/>
                              <a:gdLst>
                                <a:gd name="T0" fmla="+- 0 5540 5540"/>
                                <a:gd name="T1" fmla="*/ T0 w 5132"/>
                                <a:gd name="T2" fmla="+- 0 7523 5505"/>
                                <a:gd name="T3" fmla="*/ 7523 h 2019"/>
                                <a:gd name="T4" fmla="+- 0 10672 5540"/>
                                <a:gd name="T5" fmla="*/ T4 w 5132"/>
                                <a:gd name="T6" fmla="+- 0 7523 5505"/>
                                <a:gd name="T7" fmla="*/ 7523 h 2019"/>
                                <a:gd name="T8" fmla="+- 0 10672 5540"/>
                                <a:gd name="T9" fmla="*/ T8 w 5132"/>
                                <a:gd name="T10" fmla="+- 0 5505 5505"/>
                                <a:gd name="T11" fmla="*/ 5505 h 2019"/>
                                <a:gd name="T12" fmla="+- 0 5540 5540"/>
                                <a:gd name="T13" fmla="*/ T12 w 5132"/>
                                <a:gd name="T14" fmla="+- 0 5505 5505"/>
                                <a:gd name="T15" fmla="*/ 5505 h 2019"/>
                                <a:gd name="T16" fmla="+- 0 5540 5540"/>
                                <a:gd name="T17" fmla="*/ T16 w 5132"/>
                                <a:gd name="T18" fmla="+- 0 7523 5505"/>
                                <a:gd name="T19" fmla="*/ 7523 h 201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132" h="2019">
                                  <a:moveTo>
                                    <a:pt x="0" y="2018"/>
                                  </a:moveTo>
                                  <a:lnTo>
                                    <a:pt x="5132" y="2018"/>
                                  </a:lnTo>
                                  <a:lnTo>
                                    <a:pt x="513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1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216" name="Group 1651"/>
                        <wpg:cNvGrpSpPr>
                          <a:grpSpLocks/>
                        </wpg:cNvGrpSpPr>
                        <wpg:grpSpPr bwMode="auto">
                          <a:xfrm>
                            <a:off x="5588" y="5562"/>
                            <a:ext cx="5036" cy="228"/>
                            <a:chOff x="5588" y="5562"/>
                            <a:chExt cx="5036" cy="228"/>
                          </a:xfrm>
                        </wpg:grpSpPr>
                        <wps:wsp>
                          <wps:cNvPr id="2217" name="Freeform 1652"/>
                          <wps:cNvSpPr>
                            <a:spLocks/>
                          </wps:cNvSpPr>
                          <wps:spPr bwMode="auto">
                            <a:xfrm>
                              <a:off x="5588" y="5562"/>
                              <a:ext cx="5036" cy="228"/>
                            </a:xfrm>
                            <a:custGeom>
                              <a:avLst/>
                              <a:gdLst>
                                <a:gd name="T0" fmla="+- 0 5588 5588"/>
                                <a:gd name="T1" fmla="*/ T0 w 5036"/>
                                <a:gd name="T2" fmla="+- 0 5790 5562"/>
                                <a:gd name="T3" fmla="*/ 5790 h 228"/>
                                <a:gd name="T4" fmla="+- 0 10624 5588"/>
                                <a:gd name="T5" fmla="*/ T4 w 5036"/>
                                <a:gd name="T6" fmla="+- 0 5790 5562"/>
                                <a:gd name="T7" fmla="*/ 5790 h 228"/>
                                <a:gd name="T8" fmla="+- 0 10624 5588"/>
                                <a:gd name="T9" fmla="*/ T8 w 5036"/>
                                <a:gd name="T10" fmla="+- 0 5562 5562"/>
                                <a:gd name="T11" fmla="*/ 5562 h 228"/>
                                <a:gd name="T12" fmla="+- 0 5588 5588"/>
                                <a:gd name="T13" fmla="*/ T12 w 5036"/>
                                <a:gd name="T14" fmla="+- 0 5562 5562"/>
                                <a:gd name="T15" fmla="*/ 5562 h 228"/>
                                <a:gd name="T16" fmla="+- 0 5588 5588"/>
                                <a:gd name="T17" fmla="*/ T16 w 5036"/>
                                <a:gd name="T18" fmla="+- 0 5790 5562"/>
                                <a:gd name="T19" fmla="*/ 5790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036" h="228">
                                  <a:moveTo>
                                    <a:pt x="0" y="228"/>
                                  </a:moveTo>
                                  <a:lnTo>
                                    <a:pt x="5036" y="228"/>
                                  </a:lnTo>
                                  <a:lnTo>
                                    <a:pt x="503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218" name="Group 1649"/>
                        <wpg:cNvGrpSpPr>
                          <a:grpSpLocks/>
                        </wpg:cNvGrpSpPr>
                        <wpg:grpSpPr bwMode="auto">
                          <a:xfrm>
                            <a:off x="5588" y="5790"/>
                            <a:ext cx="5036" cy="206"/>
                            <a:chOff x="5588" y="5790"/>
                            <a:chExt cx="5036" cy="206"/>
                          </a:xfrm>
                        </wpg:grpSpPr>
                        <wps:wsp>
                          <wps:cNvPr id="2219" name="Freeform 1650"/>
                          <wps:cNvSpPr>
                            <a:spLocks/>
                          </wps:cNvSpPr>
                          <wps:spPr bwMode="auto">
                            <a:xfrm>
                              <a:off x="5588" y="5790"/>
                              <a:ext cx="5036" cy="206"/>
                            </a:xfrm>
                            <a:custGeom>
                              <a:avLst/>
                              <a:gdLst>
                                <a:gd name="T0" fmla="+- 0 5588 5588"/>
                                <a:gd name="T1" fmla="*/ T0 w 5036"/>
                                <a:gd name="T2" fmla="+- 0 5996 5790"/>
                                <a:gd name="T3" fmla="*/ 5996 h 206"/>
                                <a:gd name="T4" fmla="+- 0 10624 5588"/>
                                <a:gd name="T5" fmla="*/ T4 w 5036"/>
                                <a:gd name="T6" fmla="+- 0 5996 5790"/>
                                <a:gd name="T7" fmla="*/ 5996 h 206"/>
                                <a:gd name="T8" fmla="+- 0 10624 5588"/>
                                <a:gd name="T9" fmla="*/ T8 w 5036"/>
                                <a:gd name="T10" fmla="+- 0 5790 5790"/>
                                <a:gd name="T11" fmla="*/ 5790 h 206"/>
                                <a:gd name="T12" fmla="+- 0 5588 5588"/>
                                <a:gd name="T13" fmla="*/ T12 w 5036"/>
                                <a:gd name="T14" fmla="+- 0 5790 5790"/>
                                <a:gd name="T15" fmla="*/ 5790 h 206"/>
                                <a:gd name="T16" fmla="+- 0 5588 5588"/>
                                <a:gd name="T17" fmla="*/ T16 w 5036"/>
                                <a:gd name="T18" fmla="+- 0 5996 5790"/>
                                <a:gd name="T19" fmla="*/ 5996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036" h="206">
                                  <a:moveTo>
                                    <a:pt x="0" y="206"/>
                                  </a:moveTo>
                                  <a:lnTo>
                                    <a:pt x="5036" y="206"/>
                                  </a:lnTo>
                                  <a:lnTo>
                                    <a:pt x="503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220" name="Group 1647"/>
                        <wpg:cNvGrpSpPr>
                          <a:grpSpLocks/>
                        </wpg:cNvGrpSpPr>
                        <wpg:grpSpPr bwMode="auto">
                          <a:xfrm>
                            <a:off x="5588" y="5996"/>
                            <a:ext cx="5036" cy="206"/>
                            <a:chOff x="5588" y="5996"/>
                            <a:chExt cx="5036" cy="206"/>
                          </a:xfrm>
                        </wpg:grpSpPr>
                        <wps:wsp>
                          <wps:cNvPr id="2221" name="Freeform 1648"/>
                          <wps:cNvSpPr>
                            <a:spLocks/>
                          </wps:cNvSpPr>
                          <wps:spPr bwMode="auto">
                            <a:xfrm>
                              <a:off x="5588" y="5996"/>
                              <a:ext cx="5036" cy="206"/>
                            </a:xfrm>
                            <a:custGeom>
                              <a:avLst/>
                              <a:gdLst>
                                <a:gd name="T0" fmla="+- 0 5588 5588"/>
                                <a:gd name="T1" fmla="*/ T0 w 5036"/>
                                <a:gd name="T2" fmla="+- 0 6203 5996"/>
                                <a:gd name="T3" fmla="*/ 6203 h 206"/>
                                <a:gd name="T4" fmla="+- 0 10624 5588"/>
                                <a:gd name="T5" fmla="*/ T4 w 5036"/>
                                <a:gd name="T6" fmla="+- 0 6203 5996"/>
                                <a:gd name="T7" fmla="*/ 6203 h 206"/>
                                <a:gd name="T8" fmla="+- 0 10624 5588"/>
                                <a:gd name="T9" fmla="*/ T8 w 5036"/>
                                <a:gd name="T10" fmla="+- 0 5996 5996"/>
                                <a:gd name="T11" fmla="*/ 5996 h 206"/>
                                <a:gd name="T12" fmla="+- 0 5588 5588"/>
                                <a:gd name="T13" fmla="*/ T12 w 5036"/>
                                <a:gd name="T14" fmla="+- 0 5996 5996"/>
                                <a:gd name="T15" fmla="*/ 5996 h 206"/>
                                <a:gd name="T16" fmla="+- 0 5588 5588"/>
                                <a:gd name="T17" fmla="*/ T16 w 5036"/>
                                <a:gd name="T18" fmla="+- 0 6203 5996"/>
                                <a:gd name="T19" fmla="*/ 6203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036" h="206">
                                  <a:moveTo>
                                    <a:pt x="0" y="207"/>
                                  </a:moveTo>
                                  <a:lnTo>
                                    <a:pt x="5036" y="207"/>
                                  </a:lnTo>
                                  <a:lnTo>
                                    <a:pt x="503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222" name="Group 1645"/>
                        <wpg:cNvGrpSpPr>
                          <a:grpSpLocks/>
                        </wpg:cNvGrpSpPr>
                        <wpg:grpSpPr bwMode="auto">
                          <a:xfrm>
                            <a:off x="5588" y="6203"/>
                            <a:ext cx="5036" cy="209"/>
                            <a:chOff x="5588" y="6203"/>
                            <a:chExt cx="5036" cy="209"/>
                          </a:xfrm>
                        </wpg:grpSpPr>
                        <wps:wsp>
                          <wps:cNvPr id="2223" name="Freeform 1646"/>
                          <wps:cNvSpPr>
                            <a:spLocks/>
                          </wps:cNvSpPr>
                          <wps:spPr bwMode="auto">
                            <a:xfrm>
                              <a:off x="5588" y="6203"/>
                              <a:ext cx="5036" cy="209"/>
                            </a:xfrm>
                            <a:custGeom>
                              <a:avLst/>
                              <a:gdLst>
                                <a:gd name="T0" fmla="+- 0 5588 5588"/>
                                <a:gd name="T1" fmla="*/ T0 w 5036"/>
                                <a:gd name="T2" fmla="+- 0 6412 6203"/>
                                <a:gd name="T3" fmla="*/ 6412 h 209"/>
                                <a:gd name="T4" fmla="+- 0 10624 5588"/>
                                <a:gd name="T5" fmla="*/ T4 w 5036"/>
                                <a:gd name="T6" fmla="+- 0 6412 6203"/>
                                <a:gd name="T7" fmla="*/ 6412 h 209"/>
                                <a:gd name="T8" fmla="+- 0 10624 5588"/>
                                <a:gd name="T9" fmla="*/ T8 w 5036"/>
                                <a:gd name="T10" fmla="+- 0 6203 6203"/>
                                <a:gd name="T11" fmla="*/ 6203 h 209"/>
                                <a:gd name="T12" fmla="+- 0 5588 5588"/>
                                <a:gd name="T13" fmla="*/ T12 w 5036"/>
                                <a:gd name="T14" fmla="+- 0 6203 6203"/>
                                <a:gd name="T15" fmla="*/ 6203 h 209"/>
                                <a:gd name="T16" fmla="+- 0 5588 5588"/>
                                <a:gd name="T17" fmla="*/ T16 w 5036"/>
                                <a:gd name="T18" fmla="+- 0 6412 6203"/>
                                <a:gd name="T19" fmla="*/ 6412 h 20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036" h="209">
                                  <a:moveTo>
                                    <a:pt x="0" y="209"/>
                                  </a:moveTo>
                                  <a:lnTo>
                                    <a:pt x="5036" y="209"/>
                                  </a:lnTo>
                                  <a:lnTo>
                                    <a:pt x="503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224" name="Group 1643"/>
                        <wpg:cNvGrpSpPr>
                          <a:grpSpLocks/>
                        </wpg:cNvGrpSpPr>
                        <wpg:grpSpPr bwMode="auto">
                          <a:xfrm>
                            <a:off x="5588" y="6412"/>
                            <a:ext cx="5036" cy="206"/>
                            <a:chOff x="5588" y="6412"/>
                            <a:chExt cx="5036" cy="206"/>
                          </a:xfrm>
                        </wpg:grpSpPr>
                        <wps:wsp>
                          <wps:cNvPr id="2225" name="Freeform 1644"/>
                          <wps:cNvSpPr>
                            <a:spLocks/>
                          </wps:cNvSpPr>
                          <wps:spPr bwMode="auto">
                            <a:xfrm>
                              <a:off x="5588" y="6412"/>
                              <a:ext cx="5036" cy="206"/>
                            </a:xfrm>
                            <a:custGeom>
                              <a:avLst/>
                              <a:gdLst>
                                <a:gd name="T0" fmla="+- 0 5588 5588"/>
                                <a:gd name="T1" fmla="*/ T0 w 5036"/>
                                <a:gd name="T2" fmla="+- 0 6618 6412"/>
                                <a:gd name="T3" fmla="*/ 6618 h 206"/>
                                <a:gd name="T4" fmla="+- 0 10624 5588"/>
                                <a:gd name="T5" fmla="*/ T4 w 5036"/>
                                <a:gd name="T6" fmla="+- 0 6618 6412"/>
                                <a:gd name="T7" fmla="*/ 6618 h 206"/>
                                <a:gd name="T8" fmla="+- 0 10624 5588"/>
                                <a:gd name="T9" fmla="*/ T8 w 5036"/>
                                <a:gd name="T10" fmla="+- 0 6412 6412"/>
                                <a:gd name="T11" fmla="*/ 6412 h 206"/>
                                <a:gd name="T12" fmla="+- 0 5588 5588"/>
                                <a:gd name="T13" fmla="*/ T12 w 5036"/>
                                <a:gd name="T14" fmla="+- 0 6412 6412"/>
                                <a:gd name="T15" fmla="*/ 6412 h 206"/>
                                <a:gd name="T16" fmla="+- 0 5588 5588"/>
                                <a:gd name="T17" fmla="*/ T16 w 5036"/>
                                <a:gd name="T18" fmla="+- 0 6618 6412"/>
                                <a:gd name="T19" fmla="*/ 6618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036" h="206">
                                  <a:moveTo>
                                    <a:pt x="0" y="206"/>
                                  </a:moveTo>
                                  <a:lnTo>
                                    <a:pt x="5036" y="206"/>
                                  </a:lnTo>
                                  <a:lnTo>
                                    <a:pt x="503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226" name="Group 1641"/>
                        <wpg:cNvGrpSpPr>
                          <a:grpSpLocks/>
                        </wpg:cNvGrpSpPr>
                        <wpg:grpSpPr bwMode="auto">
                          <a:xfrm>
                            <a:off x="5588" y="6618"/>
                            <a:ext cx="5036" cy="206"/>
                            <a:chOff x="5588" y="6618"/>
                            <a:chExt cx="5036" cy="206"/>
                          </a:xfrm>
                        </wpg:grpSpPr>
                        <wps:wsp>
                          <wps:cNvPr id="2227" name="Freeform 1642"/>
                          <wps:cNvSpPr>
                            <a:spLocks/>
                          </wps:cNvSpPr>
                          <wps:spPr bwMode="auto">
                            <a:xfrm>
                              <a:off x="5588" y="6618"/>
                              <a:ext cx="5036" cy="206"/>
                            </a:xfrm>
                            <a:custGeom>
                              <a:avLst/>
                              <a:gdLst>
                                <a:gd name="T0" fmla="+- 0 5588 5588"/>
                                <a:gd name="T1" fmla="*/ T0 w 5036"/>
                                <a:gd name="T2" fmla="+- 0 6824 6618"/>
                                <a:gd name="T3" fmla="*/ 6824 h 206"/>
                                <a:gd name="T4" fmla="+- 0 10624 5588"/>
                                <a:gd name="T5" fmla="*/ T4 w 5036"/>
                                <a:gd name="T6" fmla="+- 0 6824 6618"/>
                                <a:gd name="T7" fmla="*/ 6824 h 206"/>
                                <a:gd name="T8" fmla="+- 0 10624 5588"/>
                                <a:gd name="T9" fmla="*/ T8 w 5036"/>
                                <a:gd name="T10" fmla="+- 0 6618 6618"/>
                                <a:gd name="T11" fmla="*/ 6618 h 206"/>
                                <a:gd name="T12" fmla="+- 0 5588 5588"/>
                                <a:gd name="T13" fmla="*/ T12 w 5036"/>
                                <a:gd name="T14" fmla="+- 0 6618 6618"/>
                                <a:gd name="T15" fmla="*/ 6618 h 206"/>
                                <a:gd name="T16" fmla="+- 0 5588 5588"/>
                                <a:gd name="T17" fmla="*/ T16 w 5036"/>
                                <a:gd name="T18" fmla="+- 0 6824 6618"/>
                                <a:gd name="T19" fmla="*/ 6824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036" h="206">
                                  <a:moveTo>
                                    <a:pt x="0" y="206"/>
                                  </a:moveTo>
                                  <a:lnTo>
                                    <a:pt x="5036" y="206"/>
                                  </a:lnTo>
                                  <a:lnTo>
                                    <a:pt x="503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228" name="Group 1639"/>
                        <wpg:cNvGrpSpPr>
                          <a:grpSpLocks/>
                        </wpg:cNvGrpSpPr>
                        <wpg:grpSpPr bwMode="auto">
                          <a:xfrm>
                            <a:off x="5588" y="6824"/>
                            <a:ext cx="5036" cy="206"/>
                            <a:chOff x="5588" y="6824"/>
                            <a:chExt cx="5036" cy="206"/>
                          </a:xfrm>
                        </wpg:grpSpPr>
                        <wps:wsp>
                          <wps:cNvPr id="2229" name="Freeform 1640"/>
                          <wps:cNvSpPr>
                            <a:spLocks/>
                          </wps:cNvSpPr>
                          <wps:spPr bwMode="auto">
                            <a:xfrm>
                              <a:off x="5588" y="6824"/>
                              <a:ext cx="5036" cy="206"/>
                            </a:xfrm>
                            <a:custGeom>
                              <a:avLst/>
                              <a:gdLst>
                                <a:gd name="T0" fmla="+- 0 5588 5588"/>
                                <a:gd name="T1" fmla="*/ T0 w 5036"/>
                                <a:gd name="T2" fmla="+- 0 7031 6824"/>
                                <a:gd name="T3" fmla="*/ 7031 h 206"/>
                                <a:gd name="T4" fmla="+- 0 10624 5588"/>
                                <a:gd name="T5" fmla="*/ T4 w 5036"/>
                                <a:gd name="T6" fmla="+- 0 7031 6824"/>
                                <a:gd name="T7" fmla="*/ 7031 h 206"/>
                                <a:gd name="T8" fmla="+- 0 10624 5588"/>
                                <a:gd name="T9" fmla="*/ T8 w 5036"/>
                                <a:gd name="T10" fmla="+- 0 6824 6824"/>
                                <a:gd name="T11" fmla="*/ 6824 h 206"/>
                                <a:gd name="T12" fmla="+- 0 5588 5588"/>
                                <a:gd name="T13" fmla="*/ T12 w 5036"/>
                                <a:gd name="T14" fmla="+- 0 6824 6824"/>
                                <a:gd name="T15" fmla="*/ 6824 h 206"/>
                                <a:gd name="T16" fmla="+- 0 5588 5588"/>
                                <a:gd name="T17" fmla="*/ T16 w 5036"/>
                                <a:gd name="T18" fmla="+- 0 7031 6824"/>
                                <a:gd name="T19" fmla="*/ 7031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036" h="206">
                                  <a:moveTo>
                                    <a:pt x="0" y="207"/>
                                  </a:moveTo>
                                  <a:lnTo>
                                    <a:pt x="5036" y="207"/>
                                  </a:lnTo>
                                  <a:lnTo>
                                    <a:pt x="503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230" name="Group 1637"/>
                        <wpg:cNvGrpSpPr>
                          <a:grpSpLocks/>
                        </wpg:cNvGrpSpPr>
                        <wpg:grpSpPr bwMode="auto">
                          <a:xfrm>
                            <a:off x="5588" y="7031"/>
                            <a:ext cx="5036" cy="209"/>
                            <a:chOff x="5588" y="7031"/>
                            <a:chExt cx="5036" cy="209"/>
                          </a:xfrm>
                        </wpg:grpSpPr>
                        <wps:wsp>
                          <wps:cNvPr id="2231" name="Freeform 1638"/>
                          <wps:cNvSpPr>
                            <a:spLocks/>
                          </wps:cNvSpPr>
                          <wps:spPr bwMode="auto">
                            <a:xfrm>
                              <a:off x="5588" y="7031"/>
                              <a:ext cx="5036" cy="209"/>
                            </a:xfrm>
                            <a:custGeom>
                              <a:avLst/>
                              <a:gdLst>
                                <a:gd name="T0" fmla="+- 0 5588 5588"/>
                                <a:gd name="T1" fmla="*/ T0 w 5036"/>
                                <a:gd name="T2" fmla="+- 0 7240 7031"/>
                                <a:gd name="T3" fmla="*/ 7240 h 209"/>
                                <a:gd name="T4" fmla="+- 0 10624 5588"/>
                                <a:gd name="T5" fmla="*/ T4 w 5036"/>
                                <a:gd name="T6" fmla="+- 0 7240 7031"/>
                                <a:gd name="T7" fmla="*/ 7240 h 209"/>
                                <a:gd name="T8" fmla="+- 0 10624 5588"/>
                                <a:gd name="T9" fmla="*/ T8 w 5036"/>
                                <a:gd name="T10" fmla="+- 0 7031 7031"/>
                                <a:gd name="T11" fmla="*/ 7031 h 209"/>
                                <a:gd name="T12" fmla="+- 0 5588 5588"/>
                                <a:gd name="T13" fmla="*/ T12 w 5036"/>
                                <a:gd name="T14" fmla="+- 0 7031 7031"/>
                                <a:gd name="T15" fmla="*/ 7031 h 209"/>
                                <a:gd name="T16" fmla="+- 0 5588 5588"/>
                                <a:gd name="T17" fmla="*/ T16 w 5036"/>
                                <a:gd name="T18" fmla="+- 0 7240 7031"/>
                                <a:gd name="T19" fmla="*/ 7240 h 20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036" h="209">
                                  <a:moveTo>
                                    <a:pt x="0" y="209"/>
                                  </a:moveTo>
                                  <a:lnTo>
                                    <a:pt x="5036" y="209"/>
                                  </a:lnTo>
                                  <a:lnTo>
                                    <a:pt x="503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232" name="Group 1635"/>
                        <wpg:cNvGrpSpPr>
                          <a:grpSpLocks/>
                        </wpg:cNvGrpSpPr>
                        <wpg:grpSpPr bwMode="auto">
                          <a:xfrm>
                            <a:off x="5588" y="7240"/>
                            <a:ext cx="5036" cy="226"/>
                            <a:chOff x="5588" y="7240"/>
                            <a:chExt cx="5036" cy="226"/>
                          </a:xfrm>
                        </wpg:grpSpPr>
                        <wps:wsp>
                          <wps:cNvPr id="2233" name="Freeform 1636"/>
                          <wps:cNvSpPr>
                            <a:spLocks/>
                          </wps:cNvSpPr>
                          <wps:spPr bwMode="auto">
                            <a:xfrm>
                              <a:off x="5588" y="7240"/>
                              <a:ext cx="5036" cy="226"/>
                            </a:xfrm>
                            <a:custGeom>
                              <a:avLst/>
                              <a:gdLst>
                                <a:gd name="T0" fmla="+- 0 5588 5588"/>
                                <a:gd name="T1" fmla="*/ T0 w 5036"/>
                                <a:gd name="T2" fmla="+- 0 7466 7240"/>
                                <a:gd name="T3" fmla="*/ 7466 h 226"/>
                                <a:gd name="T4" fmla="+- 0 10624 5588"/>
                                <a:gd name="T5" fmla="*/ T4 w 5036"/>
                                <a:gd name="T6" fmla="+- 0 7466 7240"/>
                                <a:gd name="T7" fmla="*/ 7466 h 226"/>
                                <a:gd name="T8" fmla="+- 0 10624 5588"/>
                                <a:gd name="T9" fmla="*/ T8 w 5036"/>
                                <a:gd name="T10" fmla="+- 0 7240 7240"/>
                                <a:gd name="T11" fmla="*/ 7240 h 226"/>
                                <a:gd name="T12" fmla="+- 0 5588 5588"/>
                                <a:gd name="T13" fmla="*/ T12 w 5036"/>
                                <a:gd name="T14" fmla="+- 0 7240 7240"/>
                                <a:gd name="T15" fmla="*/ 7240 h 226"/>
                                <a:gd name="T16" fmla="+- 0 5588 5588"/>
                                <a:gd name="T17" fmla="*/ T16 w 5036"/>
                                <a:gd name="T18" fmla="+- 0 7466 7240"/>
                                <a:gd name="T19" fmla="*/ 7466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036" h="226">
                                  <a:moveTo>
                                    <a:pt x="0" y="226"/>
                                  </a:moveTo>
                                  <a:lnTo>
                                    <a:pt x="5036" y="226"/>
                                  </a:lnTo>
                                  <a:lnTo>
                                    <a:pt x="503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234" name="Group 1633"/>
                        <wpg:cNvGrpSpPr>
                          <a:grpSpLocks/>
                        </wpg:cNvGrpSpPr>
                        <wpg:grpSpPr bwMode="auto">
                          <a:xfrm>
                            <a:off x="1428" y="5533"/>
                            <a:ext cx="372" cy="2"/>
                            <a:chOff x="1428" y="5533"/>
                            <a:chExt cx="372" cy="2"/>
                          </a:xfrm>
                        </wpg:grpSpPr>
                        <wps:wsp>
                          <wps:cNvPr id="2235" name="Freeform 1634"/>
                          <wps:cNvSpPr>
                            <a:spLocks/>
                          </wps:cNvSpPr>
                          <wps:spPr bwMode="auto">
                            <a:xfrm>
                              <a:off x="1428" y="5533"/>
                              <a:ext cx="372" cy="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372"/>
                                <a:gd name="T2" fmla="+- 0 1800 1428"/>
                                <a:gd name="T3" fmla="*/ T2 w 372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372">
                                  <a:moveTo>
                                    <a:pt x="0" y="0"/>
                                  </a:moveTo>
                                  <a:lnTo>
                                    <a:pt x="372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44444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236" name="Group 1631"/>
                        <wpg:cNvGrpSpPr>
                          <a:grpSpLocks/>
                        </wpg:cNvGrpSpPr>
                        <wpg:grpSpPr bwMode="auto">
                          <a:xfrm>
                            <a:off x="1820" y="5533"/>
                            <a:ext cx="8853" cy="2"/>
                            <a:chOff x="1820" y="5533"/>
                            <a:chExt cx="8853" cy="2"/>
                          </a:xfrm>
                        </wpg:grpSpPr>
                        <wps:wsp>
                          <wps:cNvPr id="2237" name="Freeform 1632"/>
                          <wps:cNvSpPr>
                            <a:spLocks/>
                          </wps:cNvSpPr>
                          <wps:spPr bwMode="auto">
                            <a:xfrm>
                              <a:off x="1820" y="5533"/>
                              <a:ext cx="8853" cy="2"/>
                            </a:xfrm>
                            <a:custGeom>
                              <a:avLst/>
                              <a:gdLst>
                                <a:gd name="T0" fmla="+- 0 1820 1820"/>
                                <a:gd name="T1" fmla="*/ T0 w 8853"/>
                                <a:gd name="T2" fmla="+- 0 10672 1820"/>
                                <a:gd name="T3" fmla="*/ T2 w 8853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853">
                                  <a:moveTo>
                                    <a:pt x="0" y="0"/>
                                  </a:moveTo>
                                  <a:lnTo>
                                    <a:pt x="8852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EBEBE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238" name="Group 1629"/>
                        <wpg:cNvGrpSpPr>
                          <a:grpSpLocks/>
                        </wpg:cNvGrpSpPr>
                        <wpg:grpSpPr bwMode="auto">
                          <a:xfrm>
                            <a:off x="1419" y="7495"/>
                            <a:ext cx="391" cy="2"/>
                            <a:chOff x="1419" y="7495"/>
                            <a:chExt cx="391" cy="2"/>
                          </a:xfrm>
                        </wpg:grpSpPr>
                        <wps:wsp>
                          <wps:cNvPr id="2239" name="Freeform 1630"/>
                          <wps:cNvSpPr>
                            <a:spLocks/>
                          </wps:cNvSpPr>
                          <wps:spPr bwMode="auto">
                            <a:xfrm>
                              <a:off x="1419" y="7495"/>
                              <a:ext cx="391" cy="2"/>
                            </a:xfrm>
                            <a:custGeom>
                              <a:avLst/>
                              <a:gdLst>
                                <a:gd name="T0" fmla="+- 0 1419 1419"/>
                                <a:gd name="T1" fmla="*/ T0 w 391"/>
                                <a:gd name="T2" fmla="+- 0 1810 1419"/>
                                <a:gd name="T3" fmla="*/ T2 w 391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391">
                                  <a:moveTo>
                                    <a:pt x="0" y="0"/>
                                  </a:moveTo>
                                  <a:lnTo>
                                    <a:pt x="391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44444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240" name="Group 1627"/>
                        <wpg:cNvGrpSpPr>
                          <a:grpSpLocks/>
                        </wpg:cNvGrpSpPr>
                        <wpg:grpSpPr bwMode="auto">
                          <a:xfrm>
                            <a:off x="1810" y="7495"/>
                            <a:ext cx="8872" cy="2"/>
                            <a:chOff x="1810" y="7495"/>
                            <a:chExt cx="8872" cy="2"/>
                          </a:xfrm>
                        </wpg:grpSpPr>
                        <wps:wsp>
                          <wps:cNvPr id="2241" name="Freeform 1628"/>
                          <wps:cNvSpPr>
                            <a:spLocks/>
                          </wps:cNvSpPr>
                          <wps:spPr bwMode="auto">
                            <a:xfrm>
                              <a:off x="1810" y="7495"/>
                              <a:ext cx="8872" cy="2"/>
                            </a:xfrm>
                            <a:custGeom>
                              <a:avLst/>
                              <a:gdLst>
                                <a:gd name="T0" fmla="+- 0 1810 1810"/>
                                <a:gd name="T1" fmla="*/ T0 w 8872"/>
                                <a:gd name="T2" fmla="+- 0 10682 1810"/>
                                <a:gd name="T3" fmla="*/ T2 w 8872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872">
                                  <a:moveTo>
                                    <a:pt x="0" y="0"/>
                                  </a:moveTo>
                                  <a:lnTo>
                                    <a:pt x="8872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EBEBE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242" name="Group 1625"/>
                        <wpg:cNvGrpSpPr>
                          <a:grpSpLocks/>
                        </wpg:cNvGrpSpPr>
                        <wpg:grpSpPr bwMode="auto">
                          <a:xfrm>
                            <a:off x="3120" y="5562"/>
                            <a:ext cx="2" cy="1961"/>
                            <a:chOff x="3120" y="5562"/>
                            <a:chExt cx="2" cy="1961"/>
                          </a:xfrm>
                        </wpg:grpSpPr>
                        <wps:wsp>
                          <wps:cNvPr id="2243" name="Freeform 1626"/>
                          <wps:cNvSpPr>
                            <a:spLocks/>
                          </wps:cNvSpPr>
                          <wps:spPr bwMode="auto">
                            <a:xfrm>
                              <a:off x="3120" y="5562"/>
                              <a:ext cx="2" cy="1961"/>
                            </a:xfrm>
                            <a:custGeom>
                              <a:avLst/>
                              <a:gdLst>
                                <a:gd name="T0" fmla="+- 0 5562 5562"/>
                                <a:gd name="T1" fmla="*/ 5562 h 1961"/>
                                <a:gd name="T2" fmla="+- 0 7523 5562"/>
                                <a:gd name="T3" fmla="*/ 7523 h 1961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961">
                                  <a:moveTo>
                                    <a:pt x="0" y="0"/>
                                  </a:moveTo>
                                  <a:lnTo>
                                    <a:pt x="0" y="1961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244" name="Group 1623"/>
                        <wpg:cNvGrpSpPr>
                          <a:grpSpLocks/>
                        </wpg:cNvGrpSpPr>
                        <wpg:grpSpPr bwMode="auto">
                          <a:xfrm>
                            <a:off x="3694" y="5562"/>
                            <a:ext cx="2" cy="1961"/>
                            <a:chOff x="3694" y="5562"/>
                            <a:chExt cx="2" cy="1961"/>
                          </a:xfrm>
                        </wpg:grpSpPr>
                        <wps:wsp>
                          <wps:cNvPr id="2245" name="Freeform 1624"/>
                          <wps:cNvSpPr>
                            <a:spLocks/>
                          </wps:cNvSpPr>
                          <wps:spPr bwMode="auto">
                            <a:xfrm>
                              <a:off x="3694" y="5562"/>
                              <a:ext cx="2" cy="1961"/>
                            </a:xfrm>
                            <a:custGeom>
                              <a:avLst/>
                              <a:gdLst>
                                <a:gd name="T0" fmla="+- 0 5562 5562"/>
                                <a:gd name="T1" fmla="*/ 5562 h 1961"/>
                                <a:gd name="T2" fmla="+- 0 7523 5562"/>
                                <a:gd name="T3" fmla="*/ 7523 h 1961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961">
                                  <a:moveTo>
                                    <a:pt x="0" y="0"/>
                                  </a:moveTo>
                                  <a:lnTo>
                                    <a:pt x="0" y="1961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246" name="Group 1621"/>
                        <wpg:cNvGrpSpPr>
                          <a:grpSpLocks/>
                        </wpg:cNvGrpSpPr>
                        <wpg:grpSpPr bwMode="auto">
                          <a:xfrm>
                            <a:off x="4691" y="5562"/>
                            <a:ext cx="2" cy="1961"/>
                            <a:chOff x="4691" y="5562"/>
                            <a:chExt cx="2" cy="1961"/>
                          </a:xfrm>
                        </wpg:grpSpPr>
                        <wps:wsp>
                          <wps:cNvPr id="2247" name="Freeform 1622"/>
                          <wps:cNvSpPr>
                            <a:spLocks/>
                          </wps:cNvSpPr>
                          <wps:spPr bwMode="auto">
                            <a:xfrm>
                              <a:off x="4691" y="5562"/>
                              <a:ext cx="2" cy="1961"/>
                            </a:xfrm>
                            <a:custGeom>
                              <a:avLst/>
                              <a:gdLst>
                                <a:gd name="T0" fmla="+- 0 5562 5562"/>
                                <a:gd name="T1" fmla="*/ 5562 h 1961"/>
                                <a:gd name="T2" fmla="+- 0 7523 5562"/>
                                <a:gd name="T3" fmla="*/ 7523 h 1961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961">
                                  <a:moveTo>
                                    <a:pt x="0" y="0"/>
                                  </a:moveTo>
                                  <a:lnTo>
                                    <a:pt x="0" y="1961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248" name="Group 1619"/>
                        <wpg:cNvGrpSpPr>
                          <a:grpSpLocks/>
                        </wpg:cNvGrpSpPr>
                        <wpg:grpSpPr bwMode="auto">
                          <a:xfrm>
                            <a:off x="5531" y="5562"/>
                            <a:ext cx="2" cy="1961"/>
                            <a:chOff x="5531" y="5562"/>
                            <a:chExt cx="2" cy="1961"/>
                          </a:xfrm>
                        </wpg:grpSpPr>
                        <wps:wsp>
                          <wps:cNvPr id="2249" name="Freeform 1620"/>
                          <wps:cNvSpPr>
                            <a:spLocks/>
                          </wps:cNvSpPr>
                          <wps:spPr bwMode="auto">
                            <a:xfrm>
                              <a:off x="5531" y="5562"/>
                              <a:ext cx="2" cy="1961"/>
                            </a:xfrm>
                            <a:custGeom>
                              <a:avLst/>
                              <a:gdLst>
                                <a:gd name="T0" fmla="+- 0 5562 5562"/>
                                <a:gd name="T1" fmla="*/ 5562 h 1961"/>
                                <a:gd name="T2" fmla="+- 0 7523 5562"/>
                                <a:gd name="T3" fmla="*/ 7523 h 1961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961">
                                  <a:moveTo>
                                    <a:pt x="0" y="0"/>
                                  </a:moveTo>
                                  <a:lnTo>
                                    <a:pt x="0" y="1961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618" o:spid="_x0000_s1026" style="position:absolute;margin-left:69.45pt;margin-top:13.95pt;width:466.15pt;height:362.75pt;z-index:-5077;mso-position-horizontal-relative:page" coordorigin="1389,279" coordsize="9323,7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OejHHQAADNXBQAOAAAAZHJzL2Uyb0RvYy54bWzsnXFvIzmO6P9/wPsOhv+8RSYuV9kuB5s9&#10;zHR3FgvM7Q0weR/AnbiT4JI4Z7u7Z/dw3/2RUklFSqRTsUt2Zkc9QDs9oUo0qRJ/RVGqP//7b0+P&#10;g2/L9eZh9Xw5LH4YDQfL55vV7cPz3eXw/11fndXDwWa7eL5dPK6el5fDfyw3w3//y//9P3/+/nKx&#10;HK/uV4+3y/UALvK8ufj+cjm8325fLs7PNzf3y6fF5ofVy/IZfvlltX5abOGf67vz2/XiO1z96fF8&#10;PBpNz7+v1rcv69XNcrOB//vR/nL4F3P9L1+WN9v//PJls9wOHi+HoNvW/L02f3/Gv8//8ufFxd16&#10;8XL/cNOosdhDi6fFwzN06i/1cbFdDL6uH6JLPT3crFeb1ZftDzerp/PVly8PN0vzHeDbFKPg2/x1&#10;vfr6Yr7L3cX3uxdvJjBtYKe9L3vz92+/rAcPt+C7eVkMB8+LJ/CS6XhQTIsaDfT95e4C5P66fvn1&#10;5Ze1/Zbw48+rm//awK/Pw9/jv++s8ODz9/9Y3cIVF1+3K2Og376sn/AS8NUHvxk//MP7YfnbdnAD&#10;/3MyR2NMhoMb+F01HU3n44n11M09uBPbFWU9Hw7g1+PZ3P3qU9N8Xo5L23Y2npiG54sL26/RtdHN&#10;fjHzD/8dW1uMA1vMS3Ol8Luix/uyRVGPYYjid4LvZgamM0iB/8dYYzL1X9dZImp1c+8sEbVTDQF3&#10;36YdYJvDBtiv94uXpRm3Gxw4rVHBLXaAXa2XS7ypBzDqpnaMGVE3wDZ0dJHffH/ZXGxgEL46rt5g&#10;S2+TxcXN1832r8uVGaCLbz9vtnZ6uIWfzLC/bdS/Bj99eXqEmeJPZ4PRADszf1mv3XkxuKGs2L+d&#10;D65Hg+8D45Dmou5aMNLItepJPfD+b68ElvNXQpH7gR8JrVDlhIxWZTGqRa3gxvLXuq4UraZOyFxL&#10;0WrmhOD7qVpBBCDfT9UKBnirVa1oVXDDg6EkYxXU7igjWqvghtedSG1/XYw11bj1NdWo8XXVuPV1&#10;1agDroupphp3geLMgnqAeRPukDt3Dyzu3W1x89tzc1/AT4MFBvyRmeJfVhucoq/BCzCZXZd4V8Al&#10;QApvIkUY7ILCs07Cduq/Bj93uXQBDsRrFy4W7NakAKMacTPTOsXtZ/OF18AVIVGshwMgis92CnhZ&#10;bNFO+H3xx8F3iFjg7eHgHqIbTOH4i6fVt+X1yohs21DY3NbQXfv7x2cqBxcCf4KGragTcJ8v5oJe&#10;0GAOXNH92n1aMRtzusjEHd48rjZL6wP8nsbP/rujyciEulk9PtxePTw+4lferO8+f3hcD74tAMwq&#10;86fxJRN7NEPmeYXNbDf2/0BgbMyLIdKA1v/Mi3E1+mk8P7ua1rOz6qqanM1no/psVMx/mk9H1bz6&#10;ePW/aPmiurh/uL1dPv/88Lx00FdU3WJeg58W1wz2oXPnEyAU873ULzkyf6QvCZT3fAvfbnFxv1zc&#10;fmp+3i4eHu3P51xjY2T42u7TGALAxkZGRJnNxefV7T8gSq5XFngB0OGH+9X6n8PBd4Ddy+Hmv78u&#10;1svh4PFvzxDs50VVwTDYmn9UkxlyyJr+5jP9zeL5Bi51OdwO4a7HHz9sLVF/fVk/3N1DT4WxxfPq&#10;R6C+Lw8YRY1+VqvmH8Ab5qeGFXfTGMytjEznpZlV0tLY1N5mZWUIZXGBQw3xtCjmMFshm44rM1/B&#10;OPdcWoetCI2F7eAGkbH0ODQGXyKmsQpHKA4hALceaSy0impLbxM+ebyJxqbIPdCjuadaPKJUYGkM&#10;HRIIcSiYzKuB9397JUoEKHI/8COhFeI8UI6mpagVeKHlHkNjglacBxStKAyoWnEUULWiLHBtaEzQ&#10;KqAxMJRkLEZjKCNaK6IxzYnU9g2NSaoF1ldUo8bXVePWx6ElehLBoXWlpTFJNe4CxZmMxpg34Q7J&#10;NGY48hAaQ8cgjeGNi6G3pS1KRePKzCJg8vb3nJ5sMDCxwIk6AffZ0JjpEQS7kFYXmVY311GmsWfg&#10;m0xjqWkM5sOAxsyDWEoaK4vSPqfgU5QJ2Y4gJhOY6hHGmqcTAmNxoxbGwmaeO8IU4XFYDEJHzGLj&#10;FCwWG0WzpDfJ3iiGfQ1MhwFlRSiG7ghkOIkpSQtKAyxngUGyMel1wALTGqAOx1PQIYUBkxcTlOIo&#10;oChFOUBVilNAqSkVgZigVMBhWuqJGl1PPXGz6x6klrccJmnGTa9pRi2va8Ztr2tGzW+TYpJm3P6K&#10;JxmFMVdmCjP5B0ilHUBh6Jc+UmLmOm0IAN84JHKflsGcXBe86iKTE2JLtx6bE2JHTYjB7MURbGyw&#10;KC2CzWAGhrvMJ0QcOFRTCC1yPqwswkYtgoXNPG+cBsEg0sYIZmaBvtNhsVE0S3qTHIBgM8jKoBcC&#10;2qE0YLJh6I5AhrOAkqmgIMASFbsQrJSVoiBgEExQimOAohRlAFUpjgDlVFEqQjBBqQDB+kyFofNk&#10;D1LLWwSTNOMIpmlGLd81E6ZrRs1vEUzSjNtf8SRDMObKjGA9IBj6pY88GJTpmOAQZ6U4gjm5LnjV&#10;RSbuL2fBchbsCGuSuGAaIJhZDEyKYLMRzOaAYPCQbGO1A4f5DKZcJQsWNWoRLGzmeeMkCFbBVBQh&#10;2LipQex3RbKMjKJZ0ptkfwSDvgamwwCvIgRDdwQyHMGUNAUFAZal0BGsmtaFqBQFAYNgglIcwRSl&#10;KAOoSnEEUJWKEExQKkAwLddEja7nmrjZ0XmisbC0iCz5YW2YpBlHME0zanldM257XTNqfotgkmbc&#10;/oonGYIxV2YE6wHB0C99ZMHMdTpkwZxcF7zqIpOzYDkLBjB0/LKwCmbpAMGSF+mXswn0KmXB6hpC&#10;i5IFixq1CBY287xxGgSDgBYjWJIS/e6W9CY5AMEmYwjg4LoArygNmCwYuiOQ4SygpCkoCLAsxS4E&#10;K0tRKQoCBsEEpTgGKEpRBlCV4ghQTRWlIgQTlAoQTMs1UaPruSZudnSeaCwBwSTNOIJpmlHL65px&#10;2+uaUfNbBJM04/ZXPMkQjLkyI1gPCIZ+6SMLZq6Dz+e+bsxlv9ynXYh0cl3wqotM3F/OguUs2DGy&#10;YDCvBgiWvDK/mo2UWrB63CBYXAsWNyIIFjTzvHEaBIMgFCNYkrr82CguCxZa0ptkbwTDvgamwwCv&#10;KA1YBAN3BDKcBZQ0BUUwlqXQEWwyGReiUhQELILFSnEMUJSiDKAqFSCAplSMYLFSAYJpuSZqdD3X&#10;xM2ue5Ba3i5E4vgJfFhwBNM0o5bXNeO21zWj5m8QTNCM21/xJEMw5sqMYH0gGPiljyyYmbk6ZMGc&#10;XBe86iKTs2A5C3aaLBjMhQGCmbk35UJkNYMHHDELBkduNFmwcVNy5PdGxo1aBAubed44DYJB2IgR&#10;LEk5fmwUh2CqSQ5AsKoG2rHPphSKKA0YBMO+g/DNWQD2CEt7/SgIoAhs9XPDQCvHn1SzUlSKgoBB&#10;MEEpjgGKUpQBVKU4AqhKRQgmKBUgmJZrokZvck2xrYJtkeg80VhCFkzSjCOYphm1vK4Zt72uGTW/&#10;RTBJs8D+8vBiCMZcmRGsBwRDv5gsGIzDHXsi7SgFi2t7Is11MAvmJV32y33aLJiT64JXXWTi/nIW&#10;LGfBjpEFg9mLIxjMVBA/j4JgMA/aWC2AQ3MGQoxgvpGIYG4n8wlPp6gg0sYIZmaBvsvxPYJ5o2iW&#10;9FT6HhCshnya17ilK4pgKIII1gyDVohzgEo7FAS6IZiiFGUAVakAATQu3APBwEySqdjJFCgj2iop&#10;gmmaUcvrmqVEMMWTDMGYKzOC9Ypg9U4EczP06wjmJB16uc9UCBb2lxEsI9gREGwSlePDcTyJEQy2&#10;EysLkZOihHyJXI8ft2oZLGrnieMkebAJ5CgiCHOHAvdbkB9bxUGYbpO9KQw7G5gegyQXzcmYRJjp&#10;PBDimTBltYhhWLcDW4vRFDkFB1XQI6UBw2GSWhwGFLUYiGlqcRDT1YpITFIryIZpy37U8vqyHze9&#10;7kZq/eZwCrwjA7MmXJHUVaMesOkw0WrcB4o3OYxRd2YY6wHGjGP6WJO0F+qwKOkFu6S7usjkVcm8&#10;KnmSVUmskg9SYslr8yeT5mRkWLTgKbHJCI6ZV4rz41aEx8J2J+YxiGsxjyWpzo+t4nlMtckBPFbX&#10;AD7gvTBC0+11eIC+cWQgFEBBb0e2AviMK1GtmMfQJoFanMeUum5KA6ysmy7PchbQ1Yp5TFAr4DFt&#10;DZDyWLMG6A47btOIQWoMPSjaS1idlBwZ8JimGrW+rlpgflU16oGGxySrcR8o3mQ8xtyZeawPHjMz&#10;Tw+Httpw0KFO3wt2Ya0uMrlQP/PYaXgsKtSHSRkiVsolSv8SntLmjNoj9Ot6AihjNkvasOlXKOM2&#10;LY0FrU7MYhCGYhZLUqYf28SxmGaRvUlMf9VMSGKm6wB5OInZxJFRPpBj6Rk8NMFd7KAw6ebf3a93&#10;gb5h4mey0Oth51ga9fWKGdeZtlgDzcFyRCu7RgNqvfpSFf9qFDzyEs++Lmc1PPygLuxFKh3ft/L6&#10;q0igG7w4DMD4BSyj+af6U12dVePpp7Nq9PHj2Y9XH6qz6VUxm3wsP3748LHgL2DB17oc/gKW3V/2&#10;yvzBWQbsSWxC3qpiX0oDv4ZvZcTct4Ok+7/wW1UmgMjBI3rywuGixucPGOq1PbCShgSoY1FCQtiG&#10;hgTWCnx4wpqVCTxLxCEhSdlwZzt6ixwQEgp8ux34IJjF6SOi3bhVu1Kk9hExCgn1WLyYEBLsxeAL&#10;7P+6CzfzniIkgPqHhAQc1zkkdHrRafxOrhwS4PVfEMowfr3lRVsTSHPwkDBKXshYFvi6MRjqkMux&#10;U4yj2yYeTOx7/mACc2/Zipu0EYE38tPfadbPpSJGO5H2XcQYm0S2ojfI3vFAS8uRBwSblfN+06IB&#10;rmp6p7dCNBSgCLy907/pcY9QYAcXvI3SIuDOUNDIsldWgsUOeDrAFz6C9vtHAqvSBFKtVv8Dng0K&#10;MLYNSoSDg3cxari8uMjPBn+gZwM8zTcIBMnLqcrpHJJUbwsEUZP3GQjwkOXoyWBklrt6DwSRSXIg&#10;sC8kzoHAJYlyIOgY9XKSCIAhDATJ6ziq6RzmyzcFgrjJOw0EALdxIEhSwRGbJAeCHAjsi9RzIFBe&#10;Ra89/uRAMI0WkEfJF5Ank/KtgSBu8k4DgbR8DG93gIf8vp8IYpPkQJADQQ4EO9fIcyC4uFu//Pri&#10;K4R+WQ8ebi+HxXwaLRuP0i8bV7CHHZ8IaveGFDeFlbhOhoVExdTGI7JMUESt2lgQtfOJ8ZOsFEyl&#10;peNRmqXjyCqqLb1N9l4sQBcMjB9eWzxGhwQy4Fn7cpU/nQ1GAyidHA28/+XlAiNzP2jHQivGjzwo&#10;cOu6pBctLjZb7QS9eGmxphctLN6hFy8sVvWKarsFvbBMghgMbCXZi516gDKyvYLabt2RdLnG7rWT&#10;VOPm11Sj1t+hGneArhp1ga3tllTjHtDcyWq7A3/CfbLHwhQsSeGUds1Wm8xiE7xL4w5r1HDV6MWi&#10;yjWYBoVNFt4uSeFvYWVKEobRgsJ+2Wznotc1lucbcZPZefXisLHaipulYSduPw94GTS6BjfbmZtX&#10;Xy9z9zb0p9XTmSvBFyKi7tQD92lPP3CCrkzE/dZ9WimbN+4iI3SYjz/Ixx8c4fiDaVi4Uc+TF24U&#10;VfNu53lpnlvbWr4x/kJ+FU7cqGWysBnc4ies5ptKxRtw8nyCJ/TYKA7JVJMcQGTwOmHTYUBbEI3a&#10;V9nhXjvsO5DhRFZAbffAO79FLUoERgbOVYo3j3EigBJhKAzEERV0SZHAAJmgVsADilqUBnS1OA2o&#10;akU8JqgV8BhYSrIW4zGUEa0V4ZjmRWp8i2OSZtz4mmbU9rpmgfXBh6IjERvaAVZM5REGO0Uow2pD&#10;jNEYdybMGhnGDBkeAGM4ZsxRoHDf6iwGGIy36w4UM9cBFGslHVu5T8tYTq4LZXWRifvLIJZB7Agg&#10;NgsLp+p58sIps8UKH8ngkdmGT4cPBRylo6fH6qbw1jdrUSxueFoYmwGdhOvm9TxJAdVbrOmNsj+O&#10;gRNgQwR4IuCeCMeMSwIhzmMmK+GdKfOYkZEzPpwJymIEmTtBMQoFBsgkxTgTaIpRItihGEcCVbEI&#10;ySTFAibDJJNgMcZkKCNbLIQy1ZcxlIm6cQ9oulEH7NCNuwA9KbpTwDJRN+4EzaOMywKXZjAzqHRA&#10;MTns7zS+6SdNBpcCp3bJk3nJLujVRSZZouzTT/hfA6Wsyt3uW/X7ZWEw7tjJWoyr0U/j+dnVtJ6d&#10;VVfV5Gw+G9Vno2L+03w6qubVxyu+k/Xnh+fl4TtZcQPvfAKn8CNyM+3Z/t2R+SN9yddr9Ivq4v7h&#10;9nb5jBq7gnb3aR4Y/rU3vWKSmRW21/Pk9YxFjek5uNHgGTrgswJ61zJlUSuCZ2E7DyInWb2cQXyL&#10;6SxJVeMbbOltcgCcTZGBwHsBd8Vwhg4JhDicaZkMigY8kUGPgOJkUI6mpagXRQPLZoJeARgAGUhp&#10;Kcpmul6cClS9YjQT9ArQTEtKUdvrSanA+OBD0WDCyVSFpBq3v6YaNb+uWmB/VTXqAbt6KarGXaAN&#10;MwZm3J+Zy/rgMhw1fWTMjI8xWAA9NyHepcrcp02ZecEuwNVFJu6wn5xZZrLnWxMa7peL20/Nz9vF&#10;w6P9mZQW/1GZDGbXgMmSlxaXRWnX9f3Tv8uZwdHNasosbtUyWdTO88dpmAymo5jJkhQYx1ZRbelt&#10;sjeTYWcD02OAW5QL7Nnt4MhAhlOBlsSgSBbkMHYw2bSuRL0oFBgmw4ES6MWRQNOLAsEOvTgQlJpe&#10;EZMJegVIpmWkqOl3ZKS49XVHUvs3p7fHJgsOC9VUo9bfoRp3gK4adUFzWqigGveA5k6GZIE/M5P1&#10;wGRmRu6losxcqUumzAl24a0uMjlRdpMPDAVQWTzf3K/Wl8Ot+/HDFv4Fv/j6sn64u99CYtgkDZ9X&#10;P37drr48bCHAmETe59XtfkcBYQFAAGXJy/zLAnuVEmUVnqAgV5TFjVomC5t5/DgNkkH0iJEsSZF/&#10;bBSHZKpJDiAyqPgxHQZUQ7HAEBn2HchwJtCyF5QIePJiF5CVsloUCQyQCWpxHtDUojSgq8VpoJwq&#10;akU8JqgV8JiWh6KG1/NQ3PToQNmL1PgWxyTN0mXIdM2o/S2NSZpx+2u+ZDTGnZlhrAcYQ8/0kR+r&#10;8GiiDukxJ9eFsrrIAKAH6bicHcsVZceoKIP5i4MY1HRBFE15cns5g63oeJfBI7ON2A4f5vA/tP2W&#10;cauWxKJ2J0YxiLYxipl5oO/t97FVVFt6m+zPYuC4gekx4CyKBIbF0CGBDAcCLW1BcSDIWugwVk3r&#10;QtQrgjFBLw5jml4UBnboxWlA1SuiMUGvgMa0FBQ1/Y4UFLc++lA0mLBiKanGcUxTjVp/h2rcAbpq&#10;1AWWxyTVuAc0dzIeC/yZgawHIEPX9FNIZq7UJTvmBLvwVheZnB3L2TGsYT9+dqyGXgMoS17mX8IW&#10;OTk7VtcQY5TsWNSoZbKwmcePk2TH8DtESGZfCdg/knW1pDfJAUQGGxuN6wLaoljQvD7hiNmxalqW&#10;oloUCUx2DEdJoDrnAS2jQmmAJ1QoJ3IaUNWKeExQK+CxXrNjuD1V9CLFYZsdkzTjOKZpRm2v5+24&#10;9VEpWTNqf0tjkmbc/povGY1xZ2YY6wHG0DN9ZMfMdTpkx5xcF8rqIgOAjpMEjAVXpJazYzk7doTs&#10;WA1IFIBY8nr+agbHQIjZsXrcgJh7MgFscC8tiVsREgvbee44DYpBUItRLEk9f2wVlx2LbOltsjeL&#10;YWcD02MANDGLgUMCGZ6f0dIWFAeCrAWlHs4Dk8m4EPWiQGBhLNaL44CmF4WBHXpxGlD1imks1iug&#10;MS0FRU2/IwXFra87ktq/wTFBNW5+TTVq/R2qcQfoqlEXNDwmqMY9oLmT8VjgzwxkfQAZuKaf7JiZ&#10;x7pkx5xgF97qIuNiUIay57vz8agYnT8tHjKUHQPKYH4NoCx5QX81g0cQsXZsBhtqbXZs3JwuRZgs&#10;bNQyWdjM48dpkAy+Q4xkScr5u1vSm+QAIqtqIB/79EgBiWKByY6hO3YSWQHznbSRkRKBkYHztdxA&#10;aM/I4EQwqWalqBZFAgNkglqcBzS1KA3oanEaUNWKeExQK+AxLQdFDd/koGJrBQdfoANFcwmLlZJm&#10;3PiaZtT2umbc+rpm1P6WxiTNuP01XzIa487MMNYDjKFnTHYMRuKO08jsOAWLawfDmutgdsxLumyV&#10;+7RbK51cF8rqIhP3l7NjGcSOAWIwGwYgZvIaKWvHPD7gRGhDtkvpmPvKrFPa1wqz7FhDYm0rCcVs&#10;O88dp0ExCB0xiiUp43+DLb1N3gWLwbs8B60nW8xiMIZCAGNuLLRSnAdU6qFA0BHGNL0oDRSqXpwG&#10;VL32oDEDDZLB2ElkRkq0WFIg05WjHtihXFIm01zKoYz5NENZn1AG9+8OKPMz9qtQ5iUdjLnPRFAW&#10;9ZehLEPZMaAMwgiHslnygv4WJGAi1KDMPefH6TEMibaVBGX+aeqEp/XjObcxlBn+7Lt67A22fF9Q&#10;NplXg9aTLW4xKEOhI2fINL0YlKl6JYQygxZ+6LcG41CGUqLF0kKZqhyDMl25pFCmuZRDGfNphrI+&#10;oQzm5B1QZnPpYPFXocxLOhhzn4mgLOovQ1mGsiNA2Twq6Lf741JmyuCwGKWObFKUUPCCmTK3iE9S&#10;ZXGzFsrihh5BTpIrm8NyUoRlM1Mr2jeWxWZxaccdRtk7WYa9DUyXwaIkXT8zC5em90CIVzNpRT6U&#10;y4IaH7pUyrNlxWg6G4uaUS4w6TJJM04FmmaUzHZoxtFM1yxKmEmaBeuXWtEWtf+Ooi3uAd2b1AfN&#10;WWR4bwb+THkYma4b9YJdwhTtxr2guZSRWeDTjGY9oJnxTT8lZfZSJDqAgxyXuU/LZ16yyzJlFxkX&#10;j0iPmdAyoR2D0GDKDtJmySv9J5PmFRlQb8KzZpNRCaHSrGVGabO4FQG0sN2J+QziW8xnSSr9Y6t4&#10;PlNtcgCe1TVAkN0+SmGJ4oHFM+w8COccDszClh8AbRaIooFb/HJjoZWK6GxciYrFdCYoxulMU4xy&#10;ga4YxwKAM0WxGM4ExQI400q4qPX1Ei5ufvSiaDGhuMzclYEzAzbTVKP211XjDtBVoy5o0EyyWuAD&#10;pYKRoRl3aCazPsgMXdNHfZkNCh0KzLxgF+TqIpMrzPIxsZBLOv5BGHOIbwGVJS/19ySBc6GKZXZ5&#10;n+XN3PvOfDORy3xdwAmXM/FlIjGXJSn3f4s1Pay+DzAzS2DemS1zMTJrVsDccGilUpKZphnlgq51&#10;Zv2imeGH9sZpzcEXNRFFulSa6QhEndBkziQECryA/YraUT4z30HWLi2gaW7lhMZGXCa0XgkNbuMd&#10;65p+6tbWNT14NVWn4B2XMHOfTeLMMCGgXBf66iITd5jzZjlvdoy8GUyJAaEl3wPQMgXMhTqhhdsx&#10;hWYyoZmGHkZOs7IJoTwmtCS7AASzCKmzETfK+yC0yWzSoeQMhDCaR3m4gA3UFBVlA7uyKZAGJ4NC&#10;04wRGgqJmgWJG1WzfZJnhgulOj1OaI4yIqsFZWd9E5phIH9bE36kXvBsG2vH/aBrRx3RPYWmuZUT&#10;GvNrJrR+CW1n5ZmfpToQmpvQHJm5z2SEFnaYCS0T2jEIDaIJJzQLTWlrz1wyDObCfQjNN3u/hCZt&#10;CZiZZ7X+a8+6W9Nj6/sgtBm8/hthKFwDpembAoVEDkpJaJpmFAx0zZISGvKDZDROaCglWi0xoana&#10;MULTtUtLaJpbOaGxEZcJ7ZiEZg4yB5N3IDQn6sjMfSYjtLDDTGiZ0JIT2niE570GhJb8uP826wNz&#10;4T6E5pu9U0IDs0I9UJRDmybaHeAIzZvl95JDm0P9E3LOTkJDIZE1UhKaphkjNFWzpIQG9hKNxgkN&#10;pUSrJSY0VTtGaLp2aQlNcysnNObXTGjHJDSXp+pAaE7UkZn7TEZoYYeZ0DKhHYPQot0B0+PtDihg&#10;LtQJzZ+c8Z9fvgx+uxy2YOebyYRmGvp00QlWOYHQIA0UE5q5x9Pl0LxZJELjRnkXObRxMZ8N2jHQ&#10;LonRHJoRQtZohkMrlZDQVM0ooemaJSU05AfJaJzQUEq0WmJCU7VjhKZrl5TQVLcyQuN+zYTWL6Hl&#10;OrSLzfru84fH9eDb4vFy+Okn/A+jIIy0zerx4fbq4fERa/Uen/Hv5xX+2/7a/h+Y3X/ebPF3OM9/&#10;XT9cDv9nXoyr0U/j+dnVtJ6dVVfV5Gw+G9Vno2L+03w6qubVx6v/xQrAorq4f7i9XT7//PC8HPz2&#10;9Pi8uYD/eTm8325fLs7PNzf3y6fF5oenh5v1arP6sv3hZvV0vvry5SG/MvMUr8wElIA4F+TQjrdT&#10;AOdCldDcpj1/7pkntLaZSGi24YkJDQJSTGhpdwq0ZhEILTDK+yC0ajwetFq37MUIDYWANdxwaKVS&#10;EpqmGSM0VbOUhIb2Eo3GCM1IiVZLS2i6dpTQdmiXltA0t3JCY37NhNYrocFtjGzR5shsysueuDT2&#10;54y1v1dSY62oE3CfqXJoXjfXUc6h5RzaMXJoMCUGhJZ8p0BRjSGGwT6buSv/dkhRziClZw7YsODm&#10;6Sxu0sIZb3RiMoMQHpNZkh0CsUlkK3qD7E1l2NPAdBceszAcfHl6XFwO/+18YA7WQFcEMvxgh6KG&#10;t3FKl6JQdj0efIfXW5tLHRQg3R6tm9/M4yh8wG7pO9zfhVHiZbXB1Ow1dE32fBlZ6BU+myfV9fJm&#10;O4CnXYgiW/P3+nK4Hg4+Xw4/2y/7stjeN7L44+D75RC11yOR00uLQ2ZEE51sTACl8PImYPouUdOv&#10;m+1fl6sn7M8/ceMjuFWkrmxQZM/n7DG+Mn/wu8DVmNh69fX51jj0frm4/dT8vF08PNqfQX7Hc/1o&#10;/qn+VFdn1Xj66awaffx49uPVh+pselXMJh/Ljx8+fCz4cz1mCw5/rkc7sG/BvuyV+RN/2fM2vWCT&#10;GPDd4IYyNoFP419Ix28uNi+/rP/yZ/zp8+r2H7+sB+uVHRbflmv44X61/udw8H29eLkcbv7762K9&#10;HA4e//a8gdmuqPDsx635RzWZ4SP5mv7mM/3Nsbf1w8M6TMo8FExM3jplSXJRoxWkUFDXE7gxxVgQ&#10;tWljQdAKfHiyDf1gUKkY2Z5e0PdCSmc7eovweWPxDQZ4M3M3U1n7KAwestP8n84GMHuD+c1f4UxP&#10;D/ox0cA4Y3c4MAdXGuUDuSgeuIvBF7i7bVRc4LRrGraztTLJg3JkQjWTvJnjjxUQjPr7RwRoDoGU&#10;fIPEIUHP7OaQ8AcKCXjEVxASktdAFhXmS2Coj6tJ80J2D7Z4tLAYEuI2bUwoWSs/AZ5kbR3TaNHz&#10;wSRJ9WNnO3qL7B8SwPxA9eC3YBaPQgL6IpAJHxAKfECILxUFhOZSv9N4gNrvHw7MkD5eNMgPCLCo&#10;mR8QMLkfRIPk9VZFjTFIjAZ1rWaL4kZtOAia+dnvNPEAprU4HiSptepuSW+S/QMCOACeEcB1wWQf&#10;BQTjjUAoiAijKdZ1CxeLQoK72O80Jhj19w8KdmAfLyrkZ4QcFYbjEZ61G0SF5DUeZeHSRuEZ3TB3&#10;4ANCMYGsp5lW/BJC3KaNCUErPwGeJiZI1R2TJNUdsU3co5Zmkb1DgnYGs8stwRKCPYK5dV2bgeIR&#10;wbypAoTD4ELjgXubRTMO9osIljyuzSMLXGFn1qiRNUPfydrPJln15mWE+2YY7x8RrE7OoKDNAVmj&#10;oqymdk3j7bn1xUXOGv2RskbRmrJN5KRcSIDDqSAOwczv5wVlJoPb+L7ZlBG3ea8RQVpVhoQwBLi+&#10;FxJimyh2hNnELq3kiICBQVhHyBHhcqittuaI8IdaWi6ipeUq+dJyNcW8/9siQtzmvUYEaWl5kuSc&#10;q9gmOSIgkjflQ/kZAY1hi43yMwJUHtENUlr4y2sJmL/hWaMq+cryZFK+OSLEbd5pRBjDV4tWEqok&#10;K8uxTXJEyBEBLRCVn+aIkCNCm0THdMXdxd365dcX++PN379BAe3DLRT7jMaQ5A0iQvrVZbcTYVzN&#10;m+IVN5WZGmxcSpjXTaLZ54185X3bqg0KYTufJ2nN4OqHv29emmpnyOJ028X8fbW+PYc1l9E5/vSy&#10;Xt0sN5uH57tf7xcvSygoadJBrVGl9WW7NNJ35kiwimZLb5O9c0fYmbiPIFpgRn/sXF8uq7octJ5s&#10;Fx3ocoIRuh/4sdBKBftEtf0NdIOieV2BoBffnajqRXeJ6noFu0Q1veA5st3CUbf7Ltj7U4HVSAEw&#10;2ko0GN8jilKixYI9ororqQPs26QEowWv+tSVox4wUrJy3Am6ctQL9lUFknLcC6pL2Q5R7lO4V/av&#10;d4a9LTD24RI7l66uwTQw0V0bAH9V2BZnXoOzu1waX9iK1y7MXP7qxQswqxE3s7ETt5/7rqM123Hw&#10;ZZ94/yKntBtv6AbR5u6G3trfu+2YVg5dbFJKNiaApPu9++RybqOP+637pL12kWk1c1foZ3uoXtiX&#10;D/Awo5sdOeKW8NynGZAQ1v+F9wSNo+KOKnlxR1HNYBKGWWA8mQQHeIzxN6YA3GYLyGKe0KqFsrAd&#10;3Lgn3BcEe72FR/UkBR6CVRyUqTY5AMpmU4Ay8FEAXBGUYd+BTFDiUY+qQev/FrcoE4xRCI6hcGOh&#10;lQqgbDaBAkJBL4oEBsoEvTgPmC4lvSgO6HpxHIBtkLJeEZQJegVvX0edRINxKEMp0WIRlGmupA6w&#10;UCYpxx2gK0c9YKRk5bgT0JWiP5EeWpotpoCzknLcC6pLGZRxn8L8kaHMUOUBUIauMW9gh/tXh7Lm&#10;7t4BZeY6GC7sPKBCmZPrAlxdZOL+MpTlMzuOcGYHnHITZsrMw1jK+iqzR9dAWZQpK8Y1BCwlVeb2&#10;arcJlpbKooYnxjKIHvEKSpIqq7dY0xtlfy7rvGPbeGQnmKkpDMoFPINBU0mcC8piBFk8HCJBnxQL&#10;DJhJinEoUBWjTKArxplAVSwiM0mxEM16zpep3qQusGgmasd90HfCTNWO+sEmzETtAkdoyVkGZ9yt&#10;cMNkODsUzoxv+kiZwYXApYBncQ7L5bJsNswLdmGvLjJxh/3w2ccf8b8m+8mK4XPSDOZxUtuC5/S6&#10;ZJn7/CMkzWDA85XMMnm1Y1HDO5TkpFlRzCGemqwZnLtmIm27lBk3I3wWNvQocpq1TAi+MZ+ZmaD3&#10;tczYLC5tFlnTG+UAPpsiBtmXYFFaivJmpvOAlYLE2ayeiHkgCgdjFMLzW5vhoCXOytG0FBWL+QyH&#10;SqAY5zPT56uZM1WxAAs0xWI+ExQL+exNqbPYZmHqDBwpGg2Xwkh2Cg+5k/wZLmiq2lEnuNyZoB13&#10;Aw4zWTuBzyTbcUeoXmV8xsdb5jMTC2FJ9oDkmZ2GYEkTb+Id2TM7IMDk2pKmvRCmz7yo4zL32fCZ&#10;iQYg2IW9usjEHWY+y/mzI+TPyqj2uExee9zyGYQ4Gyklogg3rQvNZD4zDT2KnITPsLg64rMySQWy&#10;YBbVmt4o74LPSqjdg0UpNwZa8qJwYISQz6JVUp676ZPPVMUoF+iKcSxQFduLzxAKJZPxpU2HjpHN&#10;EvOZqh3jM127pHymepXxGXdr5rN++eywdxIQPnMldI7L3GcyPgs7zHyW+ewYfBbtBCjNSEy5vlkW&#10;SIWmiiDcCTCBs3eU5U2hVYtnYTsPIqehMwCMmM5MsOw7eyZYxdGZapO94Qw7G5geg/RTlDzDvgMZ&#10;njtTlxAZm+GKlFg6HrDZtK5EvSgWmLVNQS/OBKpeDM1UvQI00/SK0EzQK8yc9buyqbuSOsCubErK&#10;cQf0vLCpK0e9YBc2JeUCL+R1zVf2JCTaCYCu6WNZ01ynw6qmk+uSEOsikxc1l+e368V32PNm98E9&#10;LR4ylB0DyuC+CRY1k+8EKAssEUUog0UQnjSrphDf5Z0AQqsWysJ2J4YygIEYypLsBBCs4qBMtckB&#10;UAYV2qbHALgiKMO+AxkOZWp5NmUCXp1Nl1A5E5TTUtYrgjJBLw5lql4UB3S9AhzQ9IqgTNArhDJ1&#10;wZAa3y0YxnsngnQZelF2JXWAhTJJOe4A0217N7fpT9gf2C6O7lCOO0FXjnrBQpmkHPeC6lKWLOM+&#10;zcmyHpJl6Jo+dgJU8HIl+wzvtrK6FJn7tKkyJ9cFuLrIpNoJkCvNXnn73B99e2YJ02EAZcl3ApQz&#10;fKu7mCmbz2DalTcCCK1aKAvbnRjK4EvEUJZkH4BgFQdlqk32hzJwHLxWE7wXABflAvPiNuw7kOFQ&#10;pmakKBPwqmwdyqppXYh6USQwmTJBr4AHtLQKxQFdL44Dql4RlAl6hVDWc6ZMdSV1gIUySbkAylTl&#10;qAc6n5mBQ0z0p7A9U1KOe0EdagzKuE8zlPUAZeiaPjJl5jodMmVOrgtwdZHJmbKcKYPHgeO/RxdK&#10;ngIoGycv/y/hKAElU1bXEN+VTFncqoWysN2JoQyCbgxlZh7offkytoqDMtUmB0AZnAFhvBcAVwRl&#10;2Hcgw6FMTV9QJuDZi11QVpaiXhQJDJQJenEoU/WiUKbrxXGgmip6RVAm6BVCWc+ZMjzOQ3QldYCF&#10;Mkm5AMpU5agHumfKVOWoF2ymTFKOe0F1KYMy7tMMZT1AGbqmj0yZuY55ht+dKXNyXYCri0zOlGUo&#10;OwmUVdArz5SNzchPWVNWzUYuHx3WlNV4XLecKRNaESgL2p0Wyir4EhGU2W1EfUOZYBUPZZpN9oYy&#10;7GxgegyAK4Yy6DuQ4VCmpi8oE/DshQ5lk8m4EPWiSGChLNaLQ5mqF8UBXS+OA6peMZTFeoVQpiaj&#10;qPF3JKO4/XVXUgc0UCYoF0CZqhz1wA7luBN05agXGigTlONeUF3KoIz7NENZH1AGrukjU2aCQodM&#10;mZPrAlxdZHKmLEPZaaAM5uoAypIX+lczeCmKXFM2w4NZTabMMgzwg3tVpNCqhbKw3YmhDAJbDGVJ&#10;Cv0FqzgoU21yAJRVNcCPfaUNZSTKBWb5EvveCWXqqQWUCfihBbRDzgSTalaKelEkMFAm6MV5QNWL&#10;4oCuF8cBVa8IygS9QihTk1HU+C4Z5e4eUt0VQpnmSuoAC2WSctwBplv8K3S6WFMmKMedgENM9Kew&#10;fCkpx72gupRBGfdphrIeoAxdYzJl4PBDzscw18FMmR044BtXS+Y+bU2Zk+sCXF1k4v7y7stc6H+E&#10;Qv8KZtcAypIX+rcgAfvk7TQeg8So2dkvQJlvJUGZbXdiKIPJKIayJIX+b7Clt8m7gLL5vBCPeaBM&#10;MEYhOBnDjYUWMTgTqPCzB5RpejEoU/XiOKDqtQ+UqSdPMChrTp6ILRYU+uvcQx3QGcpU5agHHPcI&#10;yiWFMs2lHMqYTzOU9Qll4PAdUGaHA1hcO7TMwVYzD4CkgzH3mQjKvGaunwxlGcqOAWUwHQZQlrzQ&#10;vwUJmAg1KHNHVAlQ5ltJUGbbeQA5yZEYsPdNgLIkhf5vsKW3yXuAsnJcwGuFvCdb3KJMYIQ6HFem&#10;wg9Fgm6ZMlUvCmW6XgmhDKFBMhg/rAylRIulhTJVOeoBx9ju1m6dXqSEMtWlDMq4T+FeyUf9wzxx&#10;0FGybaZsJ5T5GftVKPOSDpLcZyIoi/rLUJah7BhQBmGEQxlMVbDwlLKmDM6T0WrKJkUJyyxyUZnQ&#10;rKWyqKFHkNNgGeRC4lyZyZn3XVUmmMXlHXWj7M1l2NvAdBmsTtJ8jVnBNJ0HQnwJTS32YWCmngnG&#10;s2XFaDobi5pRLjBkJmnGqUDVjKGZqhlHM12zKGEmaRYuY6rlW9QDO8q3uA90f1In2IyZqB33gukX&#10;/9q9jonfQTx/LqAzXTvqiObAMpw6gvFWcE+obuV4xvya8ayHnJkZOX2Ul9kLdagv84Jd1im7yOQC&#10;s1xgdpICswn0GhBa8qr/yaR54VlbkuKZYoQHdsgVZkIzQmhhw9MS2gTCZURoEC8M+24ubv7+7deX&#10;X9aY4N+8/Ly6+a8N/AJQkvwG/7EBmcHn7/+xul1eDhdftyuzJGDfy764WH35MvjtciiYRbWmN8oB&#10;hFbXwEHgwDAYktOpLKGhRwIhTgdq5Q+FA7cAFlclcTYADhpXomYxoQmacUJTNaNgoGvGuUDXLCY0&#10;QbOQ0PotNENXilYT3sU0kbTjXui50kzXjjqiITRJO+4J1a2M0LhfM6H1QWjomz5qzcwQNLXJrxSb&#10;ecEu9NVFJlebZUI7DaFB0AwILfkWgJYpfN2YwBSuJsWvbArNRELzNQIWZU6SQ5sAZMSElmQTgGAW&#10;1ZrvjNDMcpgfA+06FyO0ZqnODYdWirOBzkH7EJqmGQUDt04Xa8a5QNdsL0JTC7tYDg2lxDq9YIFT&#10;ZyDqhCaHJjEQ94JlIMGlfC+Arh0nZV076ojuhKa5lRMaG3GZ0HolNLhZDik88+D1WuWZF+xCX11k&#10;4g7zKmde5TzCKie+MCMgtOT7AVqmgLnQpllUpoBkj9ulKTR7v4QGWBATWpIdAYJZVGu+L0Iri3kt&#10;VlNRODBCImtwNtA5aA9CUzWjYKBrlpTQDGX4G6cFVrEELabHxISmake9oLNttMqpZfioIzoTmupW&#10;Rmjcr5nQjklo7rwyrQrNg9d45ERd+Zn7tGVoXrALfXWRiTvMhJYJ7RiEBg+tAaEl3xzgmQLnQpXQ&#10;3LJWTGhtM5HQfP77lDk0iCAxoSXZHvAWa74zQqvG+HogNwZa2GCEhkJY7h6tq6YkNE0zCgalqllK&#10;QjP8IBmNEZqREq2WltB07Sih7dAuaQ7NeEy0Hc1mcr9mQuuV0OA23pFD81P364TmRR2Zuc9UhBZ1&#10;mAktE9oxCA2iCSe0UfKdAkUFo90edGaH/eLCZX3KGay6mjI0S24ez4Q2LZ7xVh5DTrO+CZN9zGbm&#10;KY3VmfVQgSbYRLajt8je5WfY1cD0F1SW0aU1U36GvghkePVZUcMRttKlKJddjwff4cR6c6mDYqR7&#10;PIaNaBgZ4APeu3F3ORyZQPGy2mAp3zV0DdXHTBZ6PWzzGmqvByPXlxaKzJAmOtn4A0q9LLb3Jmbi&#10;Dz9vtjZ+ft1s/7pcPWF/z6urh8dH44LH58H3y2E5qyu7trRZPT7c4m9RbrO++/zhcT34tni8HFbm&#10;DzoOumBi69XXV151Bycc4PVg6Bl17M38df1wOfyf+Wj+qf5UV2cAs5/OqtHHj2c/Xn2ozqZXxWzy&#10;sfz44cPH4n/RSv51eajd4Lenx+fNBfzPy+H9dvtycX6+ublfPi02Pzw93KxXm9WX7Q83q6dzqMR8&#10;uJHKY8z3U7/slfkTf9lzroaxBXwr92mN7epDcTPV5uLz6vYfUCu6Xm1x+Ay+Ldfww/1q/c/h4Pt6&#10;8XI53Pz318V6ORw8/u15czmcFxVuktqaf1ST2Rj+saa/+Ux/c/wXxOBbKoNokLwquajRCjDUx5Mw&#10;GtQ1VouI4SBu1IaDoBmM6BM+q+MLRKN4MEpSkdzdkt4k+wcEcMDAdBhM9lFAMN4IhIKIYDZ5SReL&#10;QoK7GHyB/bdXu7n3+DHBqI+TUzvt2wcKewc4xdrf8scOaA6WO15U0N/ymqPCHykqwKALokLySsii&#10;wnUtGOplBWPeTB+ebWHhXQ4KcZs2KJSslZ8AT/KMMIV5LY4JSWogO9vRW2T/kADmB7AHvwWzfRQS&#10;0BeBTBAR6gKfEeJLRQGhudTvNB6g9vuHAzOkjxcN8jMCPDflZ4RpVHU1Sl51VcB8oESDulZTRnGj&#10;NhwEzfzsd5p4AMsXcTxIUnHV3ZLeJPsHBDOLoxeCyT4KCMYbgVAQEUbTegwPHPHFopDgLvY7jQlG&#10;/f2Dgh3Yx4sK+RkhR4UhlIBHlR6j5JUeZeEzR+4VC+4ZASYPc9zQ2EyiMIO5QlyhTRsUeCs/AZ4m&#10;Jkg1HqMkNR6CTWQ7eovsHRL0fcpkG7sRgoNknPPa0g0eE+DgFzjRUHi9Bg0JRshfbL+YYNnj2gxo&#10;uMLOvFEja5DIydrPJju+Xt5sB5ByB0GbNF5fDtfDwefL4WcbJ31i3yb7zQErYIr9Q4JVqTEn6HLA&#10;WkJRVlO7rMEWCdhagpZeX1zkrNEfKWsUrizP7PlRKc+gK6dzeDoB+GlnBXkmoxEhbvNOI4K0sgzv&#10;cQVu7ntlubMdYTZxx6LckDXIxTeY7Bqeb6a9dhKH6ejL0+Picvins8HIzN/iJE4fEnJEsEu9OSLk&#10;1eXf7+ryDO58to4wmydfXa6mmPd/W0QQ2rzPiDCDrxbmjWa24LnviCDYRI6sOSIYxsvPCFhi9OYS&#10;nPyM8IeqN8LUfRARkq8sTyblmyOC0OadRgRhZXk2T7KyLNgkRwSTpWmqSm3aJWeNLoc5axSU22op&#10;sry6PAtXl2fz9KvLbj9CObHpFGE/QlG4mhW/lODL79tmbVAw9du4BOEaei4+yWrCTFhhnkGuLEHu&#10;SDCLiwu6UfZeUMDexN0ENH3UbWMCPuIMWl+2CSu6nGCE7gfOq/rL19VtDnSronlxAVolWPvm+xRV&#10;xeh+0R2KBRtGtf0XdJfidd3uv6DfMTgUF60lmoxvF0Up2WbBflHdm9QH9sw1wWwF37Sra0d9YKQU&#10;7bgfdO2oI+yJHpJ23A+qV9mBHoFbYRbZv+4ZtrnAOINL7Hw4vQbjwLx17c6o2C1sizSvwd9dLo2H&#10;G+O14cy7TuJgVyNuSgqd4vZz39U0syEGHjvum6lZX1Zz9zj0pxVkmwmNT/KuYtt92vpuJ+gqvN1v&#10;3adUBe5+5z6pDNHN/bqfDaN6kZ/d5eN3F4FVduz7KcbV6Kfx/OxqWs/OqqtqcjafjeqzUTH/aT4d&#10;VfPq4xXf9/Pzw/Py8H0/uN1pPhlPDIbr2YeR+dMMQSb2+gql36mEGrvlPPdpBiUEeHuE/L/kFqFZ&#10;WOgxs2CUclmvqLBXuM9KOI4C3dYC2hh/Y3YIVc1vCJ9FrVo+C9vBcD7hJqGZUOwxmycp9niDLb1N&#10;DqCz2RToDPxgnNYiVURn6I9AJij2qEcTQA3n//ZSlAxKFIKDKdxYaKU4GcDuQygmFPSiYGDgTNCL&#10;Q4HpUtKLMoGuF2cCVa+IzQS9Ijab1KLBAjYDKdFiEZpprqQOsGgmKccdgAaTlaMeMFKyctwJ6ErR&#10;nwX1giUzSTnuBdWljMy4T+FeyWBmyPIAMEPXmLcVwP2rc9kY3o5s6VHDMnMdCBetpIMk92lZysn1&#10;RWVxfxnK8ikeRzjFYwYTGF9HqdOf4uG2YLcpE5fnKcbQvaEy95wCM4OrwDX7fC3MuWxbi2VxSw8h&#10;p8mbwfeIV9iT1FwJdtHt6a2yP5p13sBtfLKTzdRUBkWDIJNBs0oBGxQjSOnh6Ao6pWhg4EzSjIOB&#10;qhnlgh2aBWCgaRbhmaRZxGc9585Uh1IvWEAT1Qu8oKb2qBvekDxT1aOusIgmqsddoTqWMVrg2Qxp&#10;Lv13AKQZ5/STPoNLgVe75M+8ZF+o5gITDAnHhP2w2qef8L8GUFluKSfQDLX/0RNodVQFWSevgizq&#10;qb3R2kSFZ4tiDhO6yaC543cIqkXNCKqFDT2TnITUaqkW0r4us+9ayLdY0xvlAFCbIg6BJwIcinJo&#10;MKeZdRWKVkESbVbDmbivJdFQSDzdNSCE0bQUFaOAYDlNUIxzGpxRJitG4cAIiYpxNig1xWJMExSL&#10;ME3LVFH7u0yVu4XaxGOYRgNHikYT3vsp+TNa4tS0o07YoR13Aw4zWTvqhwbSJNsFjtC8yiCNuzUz&#10;Wh+Mhr4xmTQYkDsyaXa4gsm1TJoZgkho8Ws4HTbZVJoX7AvQ4g4zn+Vc2hFyaXVUk1wnr0luiQJm&#10;TBvnBT5zL8QR+Mw3E/nMNvQocho+gyxElEmzXzYdn3mzqNb0RnkffDafj+HYWzcGWoqgKZwShQCD&#10;3HBopRLymaYY5QJdsQALeuUzsJZoMr7MiVKizRLzmaod4zNdu7R8pnmV8xkbb5nPeuUzuIl38Jmf&#10;uF/nMy/quMx9puKzqMPMZ5nPjsFnEOWCtc70OwR8/gzmQp3PmpMvBT7zzWQ+c/WtJyxBA8gV+CzN&#10;DoE3WPN98Vk1HsEWAe/MlrwonxkhZI1mOLRS6fhMVYzyma5YSj5DepBMxvkMpUSbJeYzVTvGZ7p2&#10;SflM9SrjM+7WzGf98tl8J5+5ibsDnzlRx2XuMxmfhR1mPst8dgw+gykx4LPkJ0H6/BnOhTqfNam1&#10;mM/aZjKfmYYeRU6TP4NIHufP0mwRcHzWmuV3kj+Dt+vUg1brlrwYn6GQmAtKyGeaYozPVMUS8hla&#10;SzQZ4zMjJdosLZ/p2lE+26FdWj7TvMr5jLk181m/fLY7f/baTgG/bBm/Ij05nzndXEeZzzKfHYPP&#10;IJhwPpuZJ4WkGzg9UcBcqPLZWOcz30zkM9vwxHwm7RSAWj8o2kq2vom484o1vVHexfpmNS3LQau1&#10;wmcoBKzhhkMrlZDPNMUYn6mKpeQzpAfJZJzPUEq0WWI+U7VjfKZrl5bPNK9yPmNuzXzWK5/BTbxj&#10;fRNOajA14V3qz5yowyX3mSp/5nVzHWU+y3x2BD6bR/sD4HQIQxF3Fzd///bX9cuvL7+s8aa6wx9/&#10;Xt381wZvopDf8N9GAt5P/Pn7f6xul5fDxdftytyP7tB2eIMyvgC7LEp7WmG8l3MygahLDzIDkHBb&#10;OYVmLZ9FDT2KnCR/hsdAR/kz2DebgM8Es7j8mW6UvfkMexuYLuGr0NJ/Wp9uTkDDzgMZvj1A3VTH&#10;0md4TNp9hxPQymldiYpRNDD7AwTFOBeoinE8UxUL+ExTLNofICgWbQ/odxen7k3qA7uLU9IuQOSe&#10;N3Hq2lFH2P0BknbcD6pXAzxjbs181gOfoW/62cJprtRlB6cT7Gt/AGTu3JlzGdAghz86f1o8ZEA7&#10;BqBFGwTgdFWDESkBLTrLzCFFNYVAL5+AVhZRq5bPwnYnxjMIbzGemYRg3+kzwSqaLb1NDqAzOJnK&#10;9BiQV0Rn6I9AhtOZeiwVJQN+KhXFwYAMpqWsVwRngl4czlS9KBPoenEmKDW9IjYT9IrYTNscSY3v&#10;NkfGZ8YFqTP0ouxK6gCLZpJygQP6PQFNV456wZKZpFzgBe2wPUZm3KcZzHoAM3RNHyegVVP7PB+f&#10;SOZgyabNnFxfVBb3l7NmGcqOAWUwuwarmsl3BZSzEfQKDz9x1myOJ7pqWbO4WUtlUUOPIKfJmgEO&#10;xFiWZFfAW6zpjbI/l4ETYNsgODBgLooGJmuGHglkOJepaQyKBUaoS9asmsJLjSXFIjATFONgpipG&#10;kWCHYpwJVMUiMhMUi8is56yZ6k3qA4tmknYhmmnaUR90P/oMvSm6VDidVtIu9IPymgrGZoFbM5z1&#10;AGfom36yZuZKXbJmTrAvPstZs5vl+e168f3h+e48Z82G2+Fg8f/ZO/fdNnJk4b+KoD934bFaat0M&#10;+ANm4niwwJzzHWD9AortxMaxLa+kJLO72Hc/VcXmpcgqWZZJyTNhBoicMdldqupm/bou7KdreKXs&#10;hw28hh6eGb4+r+6/3MGL6RvKEz4tf4aU4ed7fJkzAMj67NPy5p+YfaR/fF8/009dohErndiPkK6E&#10;5OP9DWwfM4CX0MWAVrwtYATbvCvvDZjhfmFK1Cyd5fksnudI5Dh4BgtSimdFmgJeoUunkzfQGezP&#10;T2eMyCuhM7RHNIbTmRqdCsmARzL0qBnVr0lyhWBAKU1BLg5nqlwhnOlyxUwAJXOSXAmbCXIlbJY3&#10;aoavWpBEEzY8k4SL0UwTLrTAlpBeZARVuNAKJmomCcetoJqUkRm3aQWzDGCGpskRNaPj4GZn7g0D&#10;NlpmP03UzI7LRWXp+WrUrEbNDgFlsIDxqNmkeC9AO4Vt/+Wo2WzYQZl9TAGAsLVmwrSAyuKJDkGO&#10;g2XgdlMso9UidzJTUItNZibadErZm8vwbD06ZcRcKZeBRaIxnMvU4FTIZVEUQwez8XgIXYx4ZUUn&#10;DbHAgFkqGGcCVbAQCbYIxplAFSwls1SwhMy0uFSo/m1xqcgEqjVDG5ioGV5MkWqTrWg16UIbbJMu&#10;soMqXWiIjs0E6bgdVKsyNovMWuEsB5yBbfJEzWhB2yVqZgfm4jPrjuB6sCBYAa0CWnlAaxCVIkAr&#10;3gzQTqEUxgCafduiRYopNMWYqJnd6Dzgs2SW57N4niORY+BZA1uEpHhm9tfPj2eJVjRdOp28gc5a&#10;aBVE68Weut/7/PiwOO//5bRHOU20RzSGo4G6H39IBnzj9i1w1k6h61OQKwQDgjNBLg4FqlwhE+hy&#10;cSYYa3IlbCbIlbCZFpjibAajsE0zNRHXP2pLVJkQNZOEe0vUTBCOG0EXLrSCITNJOG4F1aSMzLhN&#10;K5hlADM0DUXNwODbejTpWgWNa3uc0XEwamYuHBhpIcl+mqiZHZeLytLzVSirUHYIKIO1OoKy4g0A&#10;5D4JymCvcOO7U5AwWzKzoJnFDzdLgjK3lfPx9p9tBkAWScxsUqQB4BW6fF9QRpuVOkv6fTEYlNm9&#10;SrurxI/iTKDCzx5QpskV4sCuLwdQ5doHynBffSSHGHbZ3hkWLezd4zUWNQDo3BMawMTLJO7hBjDc&#10;IwkXWmCLcEWhTDMphzJ2rVUoywllcDVugTK3Yr8IZW6khTH7WQjKkvNVKKtQdggog9U1grLiDQAe&#10;JGAh1KDMPk4LkTI3S4Iy9zR1TCgDV5RCWZHy/1fo8l1BWTscwvYbzpIeHkImoEFi3IczgQo/IRLs&#10;FilT5QqhTJeLx2hUufaBMoQGSWEcynCUqLGyUKYKF1rAsqy9tb3Rm5JQppqUQRm3aYWynFAGBt8C&#10;ZW7FfhHK3EgLY/azEJQl56tQVqHsEFAGy2EEZcWL/mGjGa2+bNyMIHSntGUK8zyWpTMdhBwnhQle&#10;PAWzIoX/gl5s5HGLVvZOYuLpenTOKEEZ5tHMdmZozWhQlEXDrcp8c65304zNdt3PrBlMpkNRtJAN&#10;iM5IMZFoERloojE800XjfKaLlgCaJFqSy9QquUIbbKvk4mbQTRrawcTNRPE4JNOJJas2oR22icdN&#10;oYsX2sKkM0XxuC1qpRksjde/PyEowQf0l33BzjL85/NyjbtNXmHfKyQMr4Bb4Saxw83nb+sNDl3d&#10;Xm96D9SSBs1osKBDe9qq3/t03v9k7vnnxeauG4s/9r6f98k4eUrNzKF2qTVzI3OlNWuxWW3RHMIF&#10;b/oyzw/XotnAZvIRrY2LdwPALkhwVrjRsGeLh9DGgxEs1NSjaZ5fgsSmMC2AtXjikVkNfHDKarRc&#10;5C43E9TiWE1VyhtQbTYDHgIDRqgTYoJBNTx5NIgzgsmGuWtARjWbDLOXgx/FCQFwaNiKkoWEYEhN&#10;kIzjgSpZSAe6ZBwOdMlSUBMkS0Ata9EZmlLUmlB0RjdnZNGkIUCTLrSC7dVMbRrF0nTpQkN0mCbp&#10;jltCNSsLpnG7wjry5aaDjgXSBykAIKf7fxruGNqhdISFHZWNQDeIRvblQNtBCi4a4ih6qH7x0GhG&#10;Gm630t9+8FKUhrbJUXdm/AN8obQQjIfT3MBciJaesMbTajztAPE0XP95PG1cvB2AHDwRmqtVEZjC&#10;pP1FQnPTREJz9QJHTHNi5ikhNIOj5QjNqUXVpsPW90FolBpzUnv2CoM4NjNmLwc/qiShaZKFYKBL&#10;xrkgM6GBvjJWoOkMFBqhi6RJDMStYBhIMCmPpOF3gFRsatPChKaZlRMajnLSVUKz8bQOSfeKozlC&#10;A5NvyXe6pVvLdzrw6q4dsI4lM/tpEp5uYDZCc7LZE1VCq4R2CEKDsEZEaMV7AzyhwVqoxtAGFMsT&#10;Cc1NkwnNRumPSWjg31JCK9Id8Bptvi9Co9dgS5VVIRy4d2V3l8NBCE2VLCQ0XbKihEaU4e4Arw6x&#10;HM3eRMEwHsfMTWiqdCyGhqOQgRKbliU01ayM0LhdK6HlJbT5VkKzS/cOhGaHWmCyn8UILT5hJbRK&#10;aIcgNHgGjgiteKOAYwpcC3VC63JkrlNAmCYTGk10MHKUijQMGaSEVqRVQFDLHySGhu/x7vlrwFME&#10;I7TubdlpvIVHb/RIVcgGO2Y5VckYoamSlSQ04gdJaYzQaJSLA4WbkUQNA5kJTZcutMIW6Xi2WZcu&#10;NMTOWU7VrJzQmF0roeUltO0xNJvo3YHQ7FBLZvazGKHFJ6yEVgntEIQGS2JEaAfoGujq0HDFVAlt&#10;qBOamyYSmpl4ZEIDD5ISWqGegd216ZTyLrKctMO/vwYUQpvAdvvAGvZy8KNKEhqeVJIsBAMSX5Ss&#10;KKEhP0iicULrKCPVWmFCU6VjhKZLV5bQNLNyQmNXXCW0rIQGF+SWLKfZKhFU/jKhuaGWzOxnKUJL&#10;TlgJrRLaIQgNvAkntJaiufj+J3jp06+r578/41ui4DEcf/xtef2/a6iVpcBU+Hv3vih4TdSn7/+1&#10;vLk97y/ghVN0P5p04+Js+fkzdg01LZQIUx3aeEgnW5zZqM9oCkkYahQw5OYCaMIcj2d8lsOQ40TP&#10;pB6BcZEeAUEnsh6dRvYGMzxVj84XV4rHG9KiLaIxPK/WzKAnUTpUGDm7Gva+Q7UVHepNPtKWoWwv&#10;kIZTQ/UxGwtnhTlvqL1B6XVnZM+luSK6pAOZjP8BobBFjnyma5tDSb+uN7/eLh/xfE/Ly/uHBzLB&#10;wxM200FtWGv84nr5cH+Dv8Vx69WXTx8eVr1vC2jOa+kPGg6Oxoatll+fbuhod7eLm4/dz5vF/YP5&#10;GcY/UIcgXHqdtvAi/Lq6P+//ez6Yf5x9nLUn7XDy8aQdXFyc/Hz5oT2ZXDbT8cXo4sOHi+Y/qKWm&#10;Pbu7v7m5fULper8/Pjytz+B/nvfvNpvns9PT9fXd7eNi/dPj/fVquV5+3vx0vXw8hfXkXmwxo++n&#10;ftlL+pN+2VMuBukCvov9pG8Ha8r6bE1LIv5kXqLXWy1Na+O32xX8AC/h+1e/9321eD7vr//xdbG6&#10;7fce/va0Pu/PG2Drfm9D/2jHU+wOW4W/+RT+5vB9YyhP5A2KVyU3MzwrXOqjxBvMZmO4M0V3kE7y&#10;7iCaBlfoEetd8J0JybO62dg7d0Xy7pp0KuFLx+IbXOPd4t3dy/6BGIxkth7/60kPFnAwAP0VL/ZJ&#10;xxhZoztop4mryCNQOz5JH41LXII9GHyB/ft37Np7eJ9A4uPi5Jd980Bh7gArmP8tf+yA6aC5w3mF&#10;j7/gf+lCuTirXuFH8gpw0UVeoXglZNNi1AQu9XYy6YDSse0c1hjRKaRzvFMYsVluATzKM8IQ1rXU&#10;JxSpgdxZj04j+7sEUD+APdgtWsUTl4C2iMZEHmHW4DNCeqjEIXSH+oP6A5R+f3dAl/ThvEF9RoDn&#10;pvqMMEyqrtriVVcNrAeKN5jN1JBROsm7g2iaW/2O4w8gfZH6gyIVV7tr0qlkf4dAqzhaIVrsE4dA&#10;1ogGRR5hMJkN4YEjPVjiEuzB/qA+gcTf3ymYC/twXqE+I1Sv0B82kHmLnxGKV3qMGhc5inccgsUD&#10;nxCaZkS+CZYw+/ZhYZL3CtE0twQexytIVR4tPQzljhwJSrFPW5pK9vYKtE2M3yPKB5hCr9DtJePt&#10;54dxv9Dt0Wft74eFbsG9DNZcDfs5BgMgV3RVwxG2Bo+6sWyfGDOnC6u9upn3rruY93cMRiarUZDm&#10;DSmFZtTCUznKwnIFLKWgRdlr8OjHSikkCeZR8QTzaDKHhxRY//0yoyxnoWNIJ71XxyClmCGvBACd&#10;3TGkSlE0CQuKTfOH2chXpBSqY4D1tDoGegysuWZMO+Pd/KfNNY8ASHhWYVQ814wg+GrHIEx6p45h&#10;BF8uiSONqAg+t2MQlFIdQ7Q7dn1iwCcEU4RUnxiiiivt8agmGPDNHpFjKJ5uHo9x7XzlE4Mw6b06&#10;BinhbDZyzu0YBKVUx1Adg1qdWh1DdQw+vI4RjC+m1cD8CD0G0FFwfwN7Q8OVkjiG8pln26vQTm3q&#10;0S5nVKKNWYbptOszdUkGV5nvZ3nPEM9zkROvBuy4wIX5+/q5K4aGf+1WDP19ubo5hb1JBqf40/Nq&#10;eX27Xt8/ffn73eL5FkK23XrvlSrlnkHTBYJJglY0XTqd7J1mwJOJbQZhmoFeaYD22Jp7Hrewm763&#10;pJxjoEF3PXct+FFRJ6nW/hC2MNJWH4JcUf+iJlfYR6rLFfWRanJBsNHU/f7ltHc1820ZbGMOeNQJ&#10;ioNRV6LCeBcpjhI1FnWR6qYMkzxmr1xBadHLDHThQgvQKFk4bgRduNAKZpsPSThuBfVSYz2k3KZw&#10;r+xfC33FclSU1pLe8wSqgYXuT/wuAzQNvsoA7189x9bd3aBxrUSbjuN9Aoy0Jdz20xR823G25Nv+&#10;1n5KZeH2d/YzHOMls7/N00CqF/2Zrh/XbUTfFDUHS3qX5MTFvesDaobt4Jfh/ORyMpuetJft+GQ+&#10;HcxOBs38l/lk0M7bi0veB/Tb/dPt2/uAsP1pPobe2u2pygH9QScA34JlNF+uc3edSyixLQq3n6SI&#10;P3kYNyn8gCdpgoeSDaRTOCvcZe10Em3xMcTfUHF4S9HkIMHXwOholoeyeB5cCEdsGoJIuBDILVL6&#10;IWjFQpmqkzdA2XQCUAZ2iIArgTI8dzSGF36MB80YGMPa3+NWyAQ0CDbRsNeCHxVB2XQMxYWCXCES&#10;EJQJcsFFFbCPKleIA7pcHAegS1KWK4EyQS4smQ0EQ12JCougDEaJGkugTDNlaAADZZJw3AC6cKEF&#10;aJQsHDcCmlK0J74JydNsMwGclYTjVlBNyqEML0gnHKwfFcoIJ/eteALXjaah90vB/atDWXd3g8Y1&#10;KKPjgLvwIy0k2U+DUnZcLihLz1ehrO7qcYBdPSDnG6VQzEYbRXf1sC3ZPlJiQaIZzsBhKaGydJqn&#10;smTikbFMKryCOgbC3TXul2I3S1mHO6UEv8HoG1Z0vLxHSqoWVZtOKftz2c7d3GSR7WCmRaVCLuAR&#10;jDCUxLlgBK+yFdvMQywgMJME41CgxlZCJtAF40ygCpaQmSRYgmZ542WqNUMTGDQTpeM2yB0wU6UL&#10;7WACZqJ03BCqVTmc4UXpwnkVzihA8bb9bcg2OUJmcCAw6Q4xMzcwF5+VCppd/Iz/oVuAK43Fk2rQ&#10;jJTyowfNcBMgXuIyLF772MwgViIHzZpmDv6Uomb25c0+lZlOC/gsnuhQ5Ci5zFaqfzTfqEt7ZuSz&#10;3bXplPIGPoOoDBkwQq8kbkamjAbxwFk7n0/EOFAIBzQIghn2ctACZ6PBZCQKlvIZXiqRYJzPVMFC&#10;LtAF41igCpbymSBYwmevCZ2lOotDZ3BLiUoT3s4u2TNJaGrShUawsTNBOm4GvMxk6UI7dHwm6Y4b&#10;QrUq4zNu1spnOfiM1mZIaeJNvCV6Zi4IULkWPTPeAcNnbqgNm9lPEz5zA3PxWXrCPPGzymcvbOn4&#10;w/NZUoJs9mcuGz+zRAEO2nhKF/GhW9nwWfcrgc/cNJnPaKJDkePwGSBG0p9iNpEvx2dOLao2nVLe&#10;BZ+Nh8Omh/4wpqWQz2gQ8lkyisduVAwK0cDEzwRXzsFAFSzkAl0wjgWqYHvxGWhLVBlPbeIoUWeF&#10;+UyVLjSCI6DEotGbPzPzmWpVxmfcrJXP8vLZ295a4LBrmLxEoDif0SMdXA72RJXPan7zAPnNFrxc&#10;FD8r3gkwarBjmYrO4k6A8RjkkdObwiyPZ/E8ByLHoTNwRymdFekEELRi6UzVyd5whifr0Rmj8FMS&#10;PMNzR2N47ExNNjE2Y7mmLbnNyawV5QqxgNhMkCtCMy3nytBMlStCM02uBM0EuZLIWdbMpm7K0AAm&#10;sykJx+E4c2JTFy60QvfCz/RKa7gV1EuNcxmzaeWyDFyG102OtCYdZ4esph2XK2hWk5q3pzerxXfo&#10;eTN9cI+L+wplh4Ay8EkRlBXvBBg1SU2/BYl2Av6dYma2+tvFzIRZHsrieUeGMvAdKZQV6QQQtKLp&#10;0unkDVAGFdp0xgi4EihDe0RjIijL2QkwmoxkuRIoE+SKoEyTK8SBXTsBVLkSKBPkSqBMSxiGyrcJ&#10;Q3v3+BRwFC5DK8qmTKFMEi6GMk240AJbhONG0IULrWCgTBIugjLNpBzKaifAFSgEblpYJ2ifVPP5&#10;hk4ANE2OToB2Yp7h08p8G8EyqUw7LheUpeerkbIKZYeAMljAOJSZO7NkJnM0HcCaLkbK5lNYdpVI&#10;WTrLQ1k8zwHIcSJl4HRTKKO1Ince8xW6dDrZH8rABPDWTbBeBFwhF9CeGWiPaEwEZVpEKmQCvdg+&#10;YoLJrBHlCpGAImWCXJwH1LBKiAO6XBwHWk2uBMoEuRIoyxspU00ZGsBEyiThIgOoG3qEFth5zwy8&#10;xER7Cu2ZknDcCqpJOZTVSFluKEPT5IiU0XF2iJTZcbmgrEbKaqQMHgcO/5pdeB14DGXFy/9HsJWA&#10;Uv4/m4F/VyJl6SwPZfE8ByBHgbIxfIkEyiCpApiSH8p21qXTyRugDPaAIOtFwJVAGdojGhNBmRa+&#10;CJlAj0hFTDAZjUS5QiQgKBPkiqBMk4tBGYuqhGlVjgOtJlcCZYJcCZRpwahQ+VuCUVz/aEVRZULh&#10;vyRcZAB1Q4/QAluE40bQhQutYCJlknDcCnXPjC70RR/SlmrIugA9uaEMTZMjUkbHAfnSyBWPlNlx&#10;uaAsPV+NlNVI2QEiZejSo0hZ8W3H2+lAqymbDeE+liNlwqwAyqJ5DkCOA2VAFimUUYlzbigTtGLT&#10;l7EunU72hjI8GTRRgvUi4Aq5gCJleO5oDIcCNXzBoIxFL0L44UwwHmPzgCBXiAQGylK5OA+ocoU4&#10;sGukTJUrhbJUrgTKskbKdFOGBjCRMsGYSTOmJlxogZ0jZbpwoRU6KBM0F0GZFpStkbLluvc7wlgh&#10;KAPT5IiU0UK2Q6TMjssFZTVSViNlx4mUgXuLoKx4oX87bWHZhLsMH52N77YgMYUOGxMps230rqZM&#10;mOWhLJ7nAOQ4UAZfIoWyIoX+glY0XTqdvAHKWtzhFKwXAVcCZWiPaAyHMnXXgpAJXMtecsIIytrp&#10;SJQrRAKCMkEuDmWqXCEO6HLFOKDIlUCZIFcCZa+JlNm7R60pQyuKKhMiZZJw3AAUA/N3c3DW0AI2&#10;UiYIFxlBFS60goEySThuBdWkDMq4TeFeqbvLUmTtDTVlaBqKlIHB37I/Bh0HI2XmwgHb2AiZ/TQ1&#10;ZXZcLihLz1cjZTVSdohIGSyHEZQVL/T3IOF2RkhBYtD1zgtQ5mZJUGbmOQA5DpSB70ihrEih/yt0&#10;6XTyHqBsPBwMxW0eQiijQbDLg70WvLPnTDDOB2WqXCEO6HJxHFDl2gfK1J0nQiK2aJFqLCr0zwxl&#10;qnAMynCUaM5oWwxduNAKu0KZalIGZdymFcpswX8OKIOrcQuUuRVb27TMwla3DhwOypxkFv4qlFUo&#10;OwSUgRvhUDagFpyShf4OJHAhfH2kzM+SoMw9TR3xPUxjcLoplNEDXP70ZRd19FpJATfSybuAshZ2&#10;1/Aye9xiUIaDcOutw0XKxppcIQ7QIFGuclCGuhIVxjYro1GiZEWhTBcuhLItwpWMlKkm5VDGrrUK&#10;ZTmhDO7fLVDmVqcXocyNtJBkP2ukrL4cE96Os1puzvuQcPx2u4If7parf/V731eL5/P++h9fF6vb&#10;fu/hb0/wQux50+JW+hv6RzueDuEfq/A3n8LfHL7QH7uNIygrXugP+8nAWSl9CTkaynJZkBg3I0hz&#10;yUVlwjRPZclEFxc6SqwMm8ETLBsQW+TGMkEtqjadUvbmMjxbj04ZZSfDeA2VlZFFokE8hanWb3Ew&#10;C9+Lo9eVNYPJFKgFL63opCEXUA5TkoxTgSoZRzNNMo5mumRJwEySLEljauVboQW2lG9FNlDtGRqh&#10;268Mb85IuWWLy/SrLTSECZmJuuOWUM0a4Vlo14pnGfCMbJOjvMwcaIf6MjcwVy6zFpjVAjOgliMQ&#10;GizYEaEVr/ofj7sXnvmSFMcUgxH4SurFtLESl8wUpgWEFk90MHIcQgP/lhJakbp/QS2qNp1S3kBo&#10;4L7olLGrDl8sPYD3So/RItEgTgdq5U8IBzY7Zy8HH2Dj+UzgoGErSpYSmiAZJzRVshAMdMk4F+iS&#10;pYQmSJYQWtZCMzSlqDWh0EyyaEJomnShFXauNNOlCw3REZqkO24J1ayM0LhdK6HlIDS0TY5aM7oE&#10;8eE+Lf7iITQ3MBehpSesic2a2DxAYnMCfi4itOItAJ4pXN2YwBS2YEYgNDdNJDRXI3DE1OYEHFJK&#10;aEWaAF6jzfdFaJToQn8Yg1xIaDYbZi+HgxCaKlkIBrpknAsyExqWbElKYwlOSxmp1qIEp85AoRG6&#10;GJrEQJyT6byidIzQ8DvsUnamSxcaYmdCU83KCI3btRJaVkKDC3JLjtMt3VqO04HXS5VnbmA2QnOy&#10;WRSshFYJ7RCEBs82EaEV7wdwTIFrofHOAqHZoElKaH6aSGiuQOGYhAYeJCW0Ih0Br9HmOyM0rcwr&#10;hAO9zIuzgc5BIRuYLKdAGjyGplYrhWCgS1aS0Igf/B3ggZURGo3apQRNZ6DQCDsTmi5daIUt0kV2&#10;UCN8oSF2JzTtguOEVovQcm9sZngpw/vMHXilIS0LTqYMzQ3MRmjOrdgTVUKrhHYIQgNvwghtMi/e&#10;HNC0cLWbOrQRnWxxZgltNIVEGCU5Dbk5PBPmeDzjsxyGHCe/KTUGmN3AclegCTqR9eg0sndyE0/V&#10;o/NFecuw+InKz9AW0Rie22xmsEGadCiGBEPIk3aHelMUwy7Q9LIZ+Pq/P0k7bsKpIXPCxsJZYfAb&#10;+tVQej1cYM+lBQvokg5kMm4BhHpebO4oqoE/kHgo6df15tfb5SOe72l5ef/wQCZ4eOp9P++PprPW&#10;RC7Wy4f7G/wtjluvvnz68LDqfVs8wIY29AcNB0djw1bLr083dLS728XNx+7nzeL+wfwM4x+e8Hhw&#10;6XXawovw6+r+vP/v+WD+cfZx1p60w8nHk3ZwcXHy8+WH9mRy2UzHF6OLDx8umv+glpr27O7+5ub2&#10;CaXr/f748LQ+g/8JFb6bzfPZ6en6+u72cbH+6fH+erVcLz9vfrpePp4uP3++v5bKY+j7qV/2kv6k&#10;X/aUi0G6gO9iP42y8SZeP//Pyuwd/Wl5888/UVXyNK5KnsyLVyU3M6zNhksd2q4jbzCbjeHOFN1B&#10;Osm7g2gaXKFHfFafChXJk3mRiuTdNelUwpeOxTe4xrvFu7uX/RMgGOnz48PivP/Xkx4s4GAA+ite&#10;7BOHQNboDtqhxlXkEaiEmKSPxiUuwR4MvsD+29zYtffwPoHEx8XJL/vmgcLcAVYw/1v7NGBGwXTQ&#10;3OG8wsXP+F+6UC7Oqlf4kbwCXHTRM0LxSsimxagJXOrjdtzlWB3bzmGNEZ1COsc7hRGb5RbAozwj&#10;TGFdi+O3E5NKzv+MsKMenUb2dwmgfgB7OF+0iicuAW0RjYk8wgyaLaRDJQ6hO9Qf1B+g9Pu7A7qk&#10;D+cN6jMCPDfVZ4RpXHU1mRevumpgPVC8wWymhozSSd4dRNPc6nccfyBUXE3mRSqudtekU8n+DoFW&#10;cbRCtNgnDoGsEQ2KPMJgMhvCA0d6sMQl2IP9QX0Cib+/UzAX9uG8Qn1GqF6hP4QXvVuk/RWeDZ97&#10;zcQwXslNhkaNixzF23HD4oFPCFPzljdYwe7+/+fPuI+/MMc7BT7LLYDH8QlCjcdkXqTGQ9CJfdZS&#10;NLK3S6D+Ft/c5qNLoUvommCc8fwo7hOgrXgMW0Fb2/thoUugQXe97mD7+QTDHlf00AJH2Bo36sYS&#10;Etmx5rOLqK1urzc9CLnDQLOVxeq8v+r3Pp33Pxk/6QL7JthP7btwHe/vEoxIU3iDBbhYkOUNuYRm&#10;1E5MWoMlCVguQQuv16jRj5VLSDLLs+KZ5RFSs8kl2FVBXslCj5DOeaceQcgsT+YE17mjRjvrEVYT&#10;k1upHgGi+nJ2uXqE6hHqMwI8I8zgTuB5hFnx7HKLzyGv9AjCnPfpEfCFrkkeAXaQAMzL7REEncie&#10;tXoEYuz6jIAlRq8uwanPCD/UM8IMHugjj1A8szwej17tEYQ579QjSJnlWaHddXbUY/UI1SPUqNFO&#10;IbKaXZ4l2eVZ+eyy7UcYjwfd2x8t21IZNtUaDWxdi0sluPJ7P807hWSiWwWPkk2YSRlm0HWBJwVB&#10;Lao2nVL2Dh/h2cRugjChsFtjwnQ8HMGGX/YSkNMJNAi3f7CXgx8WdYxqbQ5hqyI1jOKlEuW+eZ+i&#10;KljYprhFsKhhVBMs2XNNECzacg21JaqMt4viKFln0Y4eujXDlI7pF5Wk4ybQpQttQKMU6bgddOlC&#10;Q5h+UUk6bgfVqliwZyqt/3Lai8wKN8z+dc9XLCmlhSuvQDmQOr2y2aKtT7JXpkjzCuxtckvbR+PW&#10;eXjshpZZ+DIvDAe90nBKHNjh5nPfbBo1xMBjB7aL4k2sp9Xg1xRKgfNpBdloZZQwGGortu2nqdy2&#10;A22Ft/2t/ZSqwO3v7Gc4RjhhnoZRvcjPdPm47iLQypa+n2bYDn4Zzk8uJ7PpSX1xwZ+oRQgeJuNH&#10;drr3SxZ6NJDkp/tsPIbsM/lKixRD/A0BWksLFiwpttRDmOX5LJ4Hl/MRm4QgDi4EcosUewha0XTp&#10;dPIGOptOgM7ARhHgJHSG9ojGwNIaNByNZ4M5oIa1v8eukAxoEPhyey34UZwMoPsQigkFuUIwIDgT&#10;5OJQoMoVMoEuF2cCVa4QCa5m0BsryJWw2QTfy5AqLGIzGCVqLEEzzZShAQyaScJxA6BcsnChBWiU&#10;LBw3AppStCfUvHiWMmQmCcetoJqUkRm3KdwrFcyI594AZmgaAjO4f7dwmbm7QeMaltFxEMvcSMtQ&#10;9tOwlB2XjcqS81Uoq7t4HGAXD3xrAM+jTIvXWlG/Lj78+JCJBYlmCKVehspcnMRjmW3d9vM8lqUz&#10;HYQcJ24G3yPNsBepuXqVPp1W9keznRu4ySZb2UwNZYRoEEUy9DdKjZoBhPTwKolOGqIBwZkkGQcD&#10;VbKQC7ZIxsFAlSzBM0myhM8yx85Ug4ZWMIAmihcTmiZeaIZXBM9U8UJTGEQTxeOmUA3LGC2ybIU0&#10;m4l8A6SRcfKEz+BQYNVd4mduZDZU88E9y4R5WO3jL/gfLl1wtbECmBpAI6W4rX5+u3+6JS0BNthP&#10;ui7B0/+J99iBiu2Y1YpXQTYzKIc3rGbjAY7Vmjks6BRBS/bEFaYFqBZPdExyFFLDMs+E1KZFaiEF&#10;tajadEp5A6jBi4PolBEOJTG0Bi0SDYqCaNM5vkXUXgM+PBYiwhgHQdTFXg5+FCeE0WAyEgULAcFw&#10;miAY5zQ6pyRYCAe6YJwNVMFSTBMESzBNi1SF+reRqlRncRgN7kRRacJbpSR7Rm+VovNKeoMMmw98&#10;bZGOmwEvM1m60A4dpEm644ZQrcogjZu1MloORkPbEKPBBbklkmYuV1C5FkmjS5AIzQ21uGQ/TSjN&#10;DcwGaMkJK5/VWNoBYmnQYx3zWfGaZE8U4HuNCxeIwr4QJwilWaxz00Q+c6//OGKKEzaJEfisSGXy&#10;a7T5zvgMXy6E/jDGOMZn6huICvKZJljIBWNVMI4FefkMaVVSGU9z4ihgWnsLeaYtzGeqdIzPdOnK&#10;8plmVc5nzKyVz7LyGVyQW/jMLdwv85kbarnMfpbis+SElc8qnx2Cz8DLRbnO8h0CLn4Ga+E+fOam&#10;vV8+A4eUxs/KdAi8Qpvvi88mwwG0CDhjeooI+YwGiaxRjs9UwUI+0wUryWdID5LKOJ/hKFFnhflM&#10;lY7xmS5dUT5Trcr4jJu18tkh+cw2SezAZ3ao5TL7WYzP4hNWPqt8dgg+gyUx4rPyDQKWKHAtVPnM&#10;RJQhEec6BNJpIp+5UPQx42fgyVM+K9MikKpFiEZGSnkX+c1JO2p6/hpQ+AwHHTi/qQrG+EwVrCCf&#10;ET1IKmN8RqNEnZXlM126kM+2SFeWz7TLjfMZM2vls6x8BqvQlviZW6Ne5jM31HKZ/SzFZ8kJK59V&#10;PjsEn4Ez4Xw2Kd4rMGpGZhdMX/NviWI8hqiIssOGMM3zWTLRhYqOU38mdQrA+/SgHiv3XnyCWlRt&#10;OqXszWd4th6dMiotC+ufaIcNtEg0hpefqUXbYfgsqtne0icwmbWiYCEaUP2ZIBjnAlWwEM+2CBbx&#10;mSZYUn8mCJaUn2ll+KH6t5XhcxPo1gxt0L2RPbVnUn6mSRfaYJt03A66dKEhTP2ZpDtuB9WqDM8i&#10;s1Y+y8BnaJs8LQJ0pF06BOzAbPVnA7f7hyXBCmgV0MoD2hBeFh4DWvEGgRG9wIWaOW1xuEWKdgKe&#10;Rt5hQ5jl+Sye50jkGHgG++VYpV6ubm8/L1eP8Ioa846A/HiGbew76dLp5A10BjsfkB0i8grxgOgM&#10;7RGN4WigbnsQkgHf9WAbnI1kuUIwIDgT5OJQoMoVMoEuF2eC0USRK2EzQa6EzV7TGmD2Bgg1FoXO&#10;0IqyKUMDGDSThOPZ5dd1BgjCcSPowoVWMGQmCcetoJqUkRm3aQWzDGCGpsmxw0Y7Mc/zL+2wYcdl&#10;o7JCO2zUrs2nG3IOd7eLm4/dz5vF/YP5OdiX9sfs2hwOkq6ASfGugNF0AGs6gYTdlNRC2XwKy64W&#10;NUuneSpLJjoEOQ6WgWtLspqTIl0Br9GmU8r+XAZG6NEpI+ZKuAwtEo3hXKaGMUIsiKIYIWZwLmgn&#10;s0YULAEzQTDOBKpgIRJsEYwzgSpYQmaCYAmZaXGpUP3b4lLcBGhIUWlC16YkHTcBnRf/iu0eNW3C&#10;d8CSOGCi6PpouB106UJDGDaTpON2UK3K2Cwya4WzDHCGtskTNaMj7RI1swOz8VmNmt2e3qwW3++f&#10;vpzCrTs4fVzc16jZIaJmsMZGac3ibQEjWAWVSM8M382lRM3SWZ7P4nmORI6DZwAFKZ4VaQp4hS6d&#10;Tt5AZ7D/K50x9qzBrgkUNUN7RGM4GqihjJDOeCRjG5yNRqJcCZwJcnEoUOUKmUCXizNBO1HkSthM&#10;kCths7xRM7ibRJUJaCYJF6OZJlxoAbufxstRM1W40AqGzCThuBVUkzIy4zatYJYBzNA0OaJmdBzE&#10;siSKZVOMptjMjstGZcn5aiqzQtkhoAx8UgRlxXsB2ikmUMWo2Wxoocw9VLteAGFaQGXxRIcgx8Ey&#10;8B4plhXpBRDUYmOQiTadUvbmMjxbj04ZMVcYtjFcBhaJxnAuA8+b8W1O4/GwEQULsYDSmaiVSDAO&#10;ZqpgIRLQIDn4EzGBJlhKZqlgCZnljZrp1gzZ2CQ0BbUVrjXTpQsN0bGZoDtuB9WqjM0is1Y4ywFn&#10;YJs8UTNa0HaJmtmB2fisRs1q1AygZfF0fbdcnfc39scPG/gX/OLr8+r+y93mvN9Qt8vT8uevm+Xn&#10;+w04GgCQ9dmn5c0//2fV/eP7+pl++nL2ZfX8d/gZX80U/Hj939/gfVT3N/AcMhzAKsYBbVy8GaCd&#10;tnBWArS41mw6BH9KUTPTHQMgYXs1hVmez+J5jkSOg2fge1M8o8Uid62ZoBWLZ6pO3kBn7QwgCKwX&#10;AU5CZ3juaAynM3Vn0JAM+MagetRs3E5HolwJnAlycThT5QqZQJeLM4EqV8JmglwJm2mBqVD5NjBl&#10;7x7fABvVmqEVRZUJUTNJuLdEzQThuBF04UIrGDKThIusQFuwCXseMzLjNq1glgHM0DQEZmDwt/Ro&#10;0nEQy8yFA7ax0TL7aaJmdlw2KkvOV6NmNWp2gKgZLv0RlBVvAPAgAcul8d0pSJgt/0Qoc7MkKHNb&#10;BR5v/4whbmeQQNm4yPsBXqFLB6rvAspoMyxnSQ8PDMrUvbAiJsgIZZpcIQ7suvlsVigjtBAUxvbO&#10;sGhh7x6v17JQpgoXYvEW4YpCmWZSDmXsWqtQlhPK4GrcAmVuxdY2zrCw1e2ofDgoc5JZ+KtQVqHs&#10;EFAGAYwIyoo3AHiQgIVQgzL7OC1EytwsCcrc080xoQzIIoWyIuX/r9Dlu4KyyXDYivunhlBGg8Tt&#10;uYpBmSpXCGW6XFGMRoPFfSJlhBbu0g9oi0XKcJSosbJQpgrHoEwXriSUqSZlUMZtWqEsJ5TBmrwF&#10;ytyK/SKUuZEWkuxnjZS1l+34ZD4dzE6gBuiX+WTQztuLy/+g3tmbKXu/Pz48rc/gf5737zab57PT&#10;0/X13e3jYv3T4/31arleft78dL18PF1+/nx/XdOXR0lfYolIBGXFi/5hoxn4rmJ92bgZASUqbZnC&#10;PI9l6UwHIUdJYWInWgpmRQr/Bb3YyOMWrewdL8PTwSswwYZRgjKkAyoxo7NHg3gWUy36CdksqvnR&#10;05jNYDIdiqKFbGA2NMMLLRKNk4EqWohnW0TjfKaLlgCapLUkl5m3zkw3aWiHbk8zQXOFC8108UJb&#10;mHSmqD1uC9WyjNIi01ZMy4BpZjm6g0wklg9vATVfzqWRmjnULrVmbmS2tKaXzlJhDaHVENohQmjg&#10;oiJaK94NMB7PYPkUi83GgxEIJFebCdMCWIsnHpnVwI2krFakG0BQi2M1VSlvQLXZDHgIDBihTopq&#10;ePJoEEc1ynNheVQ8LEQEmwwzj89bSQ2DcoJkKakJknFSUyUL6UCXjMMBgJoiWQpqgmQJqGUtOkOF&#10;iVoTis7o5owsmnCaJl1ohS0lcZEdVOlCQ3SYJumOW0I1K8M0btdKaTkoDW2To+7M+IcdCs/cwGyI&#10;lsTvKqFVQjsEocEaxgmtLd4O4JnCFdIITGGLZ1yWU5gmEpqrFzhmmhOcb0potFrkbggQ1KJq02Hr&#10;+yA0So25a8Dn7RihdZkxezn4UTzRqXNQyAYmlib48ogMNMlCMNi1/kyXbC9CU4u8Qka2lJFqLUp2&#10;5iY0VbrQCluki+yQmdA0s3JCY1dcJbSshAYX5LYwGj3TgcrVKBqhHkXR7FAb0rKfJuGZn9CcW7En&#10;qoRWCe0AhDZMegPM3i7Y4wmNnb9ixyd2gkLwAn/8bXn9v2t4jKYkYvh71xMKraCfvv/X8ub2vL+A&#10;plK6Hw0qLc4gtd37/bzvmQLWQhM/UZkCUMJ2bArT3i2hYQ95Qmim0bEcob2szfdFaPSaRelV3iGh&#10;2XcxpqxRkNBUyUJC0yXjkZvMhEaU4UztgZX3COAo3O8jCWMWJjRVOkZounRFCU01KyM0btdKaIck&#10;NPuO8R0IzQ61wGQ/ixFafMJKaJXQDkFoSaNAW7xRwKEWroU6oXUbiaeE5qfJhEYTHYwcpSJtCJCR&#10;Ehq5y2KE5tUi8S5XyruIoU3aZrjD+89hELJGdzl4JClJaJpkjNBwkChZSUIjfvCm9upghEajRNnK&#10;EpouXUhoW6QrS2iaWTmhMbtWQstLaNtL0ewqtQOh2aGWzOxnMUKLT1gJrRLaIQgt6RpoD9A10NWh&#10;oYvWCa17/BcIzU2TCY0mHpnQwCGlhFaoZ2B3bTqlvA9CmzSznr8GPGywGBoOEqNBJQlNk4wRmipZ&#10;UUIjynB3gFcaJzQcJWqtMKGp0jFC06UrS2iaWTmhMbtWQstLaDXLebZeffn04WHV+7Z4OO/Xt23W&#10;t21u3ZZ2CEuiQYlfV8uvz/Cq7vZwnQITWAv3ITQ37f0SGrjylNDKdgrsoM13RmgzqKD3UnvYYISG&#10;g0TWKElommSM0FTJihIaUYa7A7zSOKHhKFFrhQlNlY4Rmi5dWULTzMoJjdm1ElolNOxqS7dfqzG0&#10;GkM7RAwNvAkntBFFcw9ShzaBtXAfQnPT3i+hSZ0CZq+KcllOpxYpy8kDi+8ihjYdjJqevwY8bISE&#10;RoNE1ihIaKpkIaHpkhUlNOQHSWmc0HCUqLXChKZKxwhNl64ooalmZYTG7VoJ7ZCEZmu9dshy2qE2&#10;u2k/nzdU62xbCrL1cg7iE1ZCq4R2AEIbJZ0CI7oSD0JouBbqhEakKHUK+GkyodmCgSP2csL3SmNo&#10;oyLvEXBVfV4tEqFxpbwPQhvCJmteaoXQcBCyRnc5+FElCU2TjBGaKllJQkN9iUpjhEajRK2VJTRd&#10;upDQtkhXltA0s3JCY3athJaX0GodWs1yPtzfXN4/PGD/ISTuapZza5YTN4uNYmiH6xSYwlqoEhrk&#10;X2nvpbQOzU8TCc1MdAm9o3QKjKROAbM/WLEYmleLQGiRUt4HobWTSc9L7dmLxdBwELCGvRz8qJKE&#10;pknGCE2VrCihEWW4G8ergxNaRxmp1goTmiodIzRdurKEppmVExqzayW0rIQGF+SW3TbcKvVyDM0N&#10;tbEz+1kqhpacsMbQagztEDE08HMRoRXvFGha2P3P7FgLJEMYZpliNAVipA1rIzwT5ng847OOzGbg&#10;ipIKtFGRHgFBJ7IenUb2BjM8VY/OF+9Y2u99fnxYnPf/ctqjdwqgLaIxfJ/aZjYYiIcKuexq2Pve&#10;6w71Jh9pkxzXvz+hZ4CP3uLpy3l/QI7iebnGlMgVnBpKTdhYOCsM/m29oSe92+tND8p6IeC8ob9X&#10;5/1Vv/fpvP/JfNnnxeauG4s/9r6f91F63RnZc2muiC7pQCbjf0AoPDz5THdKlPTrevPr7fIRz/e0&#10;xOdTMsHDkxFk1hq/uF4GT6+sXrmlP/hd4Ghs2MsPufCyajwvXHqdBvAi/Lq6P+//ez6Yf5x9nLUn&#10;7XDy8aQdXFyc/Hz5oT2ZXDbT8cXo4sOHi4a/mAZlf/uLaVAe9i3Yl72kP+mXPfXvxzGP+KAL+C6k&#10;E/vt4HlvfbamDYjwp0/Lm3/C/kKrpbksvt2u4Ie75epf/d731eL5vL/+x9fF6rbfe/jb0/q8P29a&#10;fLXKhv7Rjqe419Eq/M2n8DeLp2s41Hl/04drFn/8sIF/wZSvz6v7L3dwpoausKflz7Cv0ef7DZrP&#10;S9X94/v6mX76YvZL2v68DoAceYPiVcnNDLUAl/p4HHuD2WwMd6boDtJJ3h1E08CKx8ymwENd6g+K&#10;VCTvrkmnEr50LL7BHdwt3t297J8AwUhmpf/rSQ8WcDAA/RUv9uGujOQQyBrdQTtNXEUegV4LQ9JH&#10;4xKXYA8GX+DLTSfiAldemugXbGWdB+GCNRUG4UKhjC3hE0h8PKdf9s0DhbkDXnIKMB00F3yDwl5B&#10;72KpXuFH8gpA69wrDCmhWTLP3rQYNYFLfdrOKWRMrrh3DbQ2msNtLDqFdI53CnyWWwCPE7+VaiCh&#10;mgEWsdzx25316DSyv0sA9QPYg92iVTxxCWiLaEzkEWYNPiOkh0ocQneoP6g/QOn3dwd0SR/OG9Rn&#10;BMj61WcEfICJvEHxqqsG1gPFG8xmasgoneTdQTTNrX5H8QfQ+pk+I5g3ZGT3B6lS8HEd/aqmkv0d&#10;Aq3ieMJosU8cAp06GhR5hAFUdsMDR3qwxCXYg/1BfQKJv79TMFY8nFeozwjVK/SHwxZu18grFK/0&#10;GDUucmTfembXMpAGnxCa+aQjTVfnIUzyXiGadmSvACtbEjkyecLcXkFQiqJJp5K9vQK9rkx6T13o&#10;Fbp3mnn7+TgU9wvdu2Kt/f2w0C10r4q1R9vPMRgAuaLrCY6wNXjUjaXklh1rPruY1eq1CYW77mLe&#10;3zEYmQIdvCF41Ixa0DjK8voo+2KHurmaUvjTpBTaJMEM+9wC6pUMHo0mczgrrP9+mVGWM7iP7csc&#10;hEnv1TFIKWbTL5zdMeysSVje7Es1wmzkK1IK1THAelodAz0G3t0ubj52xdWbxf2D+RmusZpr/rPk&#10;mqEmIX5iKJ5rbieYO3ilYxAmvVfHIOWah0VyzYJSFBdbHQPijqF/JGY53VyfGM77Wl1OfWL4oYqQ&#10;4KVkkWMwecCSTwxQe/R6xyBMeq+OQUo4Q/CMnsPW+Fo9+069dfhCveA3+GCBZW87vEpvV01Wx1Ad&#10;A0S1aiiJN9VqXvAHyTxTAvb7F6xZxTd8Lp7v7q8vFptF+G/4+fvz2e1webd8uLld/b//EwAAAP//&#10;AwBQSwMEFAAGAAgAAAAhAFU0z1viAAAACwEAAA8AAABkcnMvZG93bnJldi54bWxMj01Lw0AQhu+C&#10;/2EZwZvdfFjTxmxKKeqpCLaC9DZNpklodjZkt0n6792e9DS8zMM7z2SrSbdioN42hhWEswAEcWHK&#10;hisF3/v3pwUI65BLbA2TgitZWOX3dxmmpRn5i4adq4QvYZuigtq5LpXSFjVptDPTEfvdyfQanY99&#10;JcseR1+uWxkFwYvU2LC/UGNHm5qK8+6iFXyMOK7j8G3Ynk+b62E///zZhqTU48O0fgXhaHJ/MNz0&#10;vTrk3uloLlxa0focL5YeVRAlft6AIAkjEEcFyTx+Bpln8v8P+S8AAAD//wMAUEsBAi0AFAAGAAgA&#10;AAAhALaDOJL+AAAA4QEAABMAAAAAAAAAAAAAAAAAAAAAAFtDb250ZW50X1R5cGVzXS54bWxQSwEC&#10;LQAUAAYACAAAACEAOP0h/9YAAACUAQAACwAAAAAAAAAAAAAAAAAvAQAAX3JlbHMvLnJlbHNQSwEC&#10;LQAUAAYACAAAACEAJzznoxx0AAAzVwUADgAAAAAAAAAAAAAAAAAuAgAAZHJzL2Uyb0RvYy54bWxQ&#10;SwECLQAUAAYACAAAACEAVTTPW+IAAAALAQAADwAAAAAAAAAAAAAAAAB2dgAAZHJzL2Rvd25yZXYu&#10;eG1sUEsFBgAAAAAEAAQA8wAAAIV3AAAAAA==&#10;">
                <v:group id="Group 1935" o:spid="_x0000_s1027" style="position:absolute;left:1820;top:289;width:1289;height:569" coordorigin="1820,289" coordsize="1289,56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pfOnMUAAADdAAAADwAAAGRycy9kb3ducmV2LnhtbERPS2vCQBC+F/wPyxR6&#10;q5sHlpq6BhFbPIhQFUpvQ3ZMQrKzIbtN4r/vFoTe5uN7ziqfTCsG6l1tWUE8j0AQF1bXXCq4nN+f&#10;X0E4j6yxtUwKbuQgX88eVphpO/InDSdfihDCLkMFlfddJqUrKjLo5rYjDtzV9gZ9gH0pdY9jCDet&#10;TKLoRRqsOTRU2NG2oqI5/RgFHyOOmzTeDYfmur19nxfHr0NMSj09Tps3EJ4m/y++u/c6zF+mCfx9&#10;E06Q61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H6XzpzFAAAA3QAA&#10;AA8AAAAAAAAAAAAAAAAAqgIAAGRycy9kb3ducmV2LnhtbFBLBQYAAAAABAAEAPoAAACcAwAAAAA=&#10;">
                  <v:shape id="Freeform 1936" o:spid="_x0000_s1028" style="position:absolute;left:1820;top:289;width:1289;height:569;visibility:visible;mso-wrap-style:square;v-text-anchor:top" coordsize="1289,5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7IT5sEA&#10;AADdAAAADwAAAGRycy9kb3ducmV2LnhtbERPS4vCMBC+C/6HMII3TdeiaNcoIisIe/B52OPQzDbF&#10;ZlKbrHb/vREEb/PxPWe+bG0lbtT40rGCj2ECgjh3uuRCwfm0GUxB+ICssXJMCv7Jw3LR7cwx0+7O&#10;B7odQyFiCPsMFZgQ6kxKnxuy6IeuJo7cr2sshgibQuoG7zHcVnKUJBNpseTYYLCmtaH8cvyzCq7j&#10;kXe84k365S/7n+8dGTqTUv1eu/oEEagNb/HLvdVx/ixN4flNPEEu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+yE+bBAAAA3QAAAA8AAAAAAAAAAAAAAAAAmAIAAGRycy9kb3du&#10;cmV2LnhtbFBLBQYAAAAABAAEAPUAAACGAwAAAAA=&#10;" path="m,569r1288,l1288,,,,,569xe" fillcolor="#444" stroked="f">
                    <v:path arrowok="t" o:connecttype="custom" o:connectlocs="0,858;1288,858;1288,289;0,289;0,858" o:connectangles="0,0,0,0,0"/>
                  </v:shape>
                </v:group>
                <v:group id="Group 1933" o:spid="_x0000_s1029" style="position:absolute;left:1868;top:346;width:1195;height:247" coordorigin="1868,346" coordsize="1195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jLzc8QAAADdAAAADwAAAGRycy9kb3ducmV2LnhtbERPTWvCQBC9F/wPywje&#10;dBO1YqOriKh4kEK1UHobsmMSzM6G7JrEf+8WhN7m8T5nue5MKRqqXWFZQTyKQBCnVhecKfi+7Idz&#10;EM4jaywtk4IHOVivem9LTLRt+Yuas89ECGGXoILc+yqR0qU5GXQjWxEH7mprgz7AOpO6xjaEm1KO&#10;o2gmDRYcGnKsaJtTejvfjYJDi+1mEu+a0+26ffxe3j9/TjEpNeh3mwUIT53/F7/cRx3mf0ym8PdN&#10;OEGun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jLzc8QAAADdAAAA&#10;DwAAAAAAAAAAAAAAAACqAgAAZHJzL2Rvd25yZXYueG1sUEsFBgAAAAAEAAQA+gAAAJsDAAAAAA==&#10;">
                  <v:shape id="Freeform 1934" o:spid="_x0000_s1030" style="position:absolute;left:1868;top:346;width:1195;height:247;visibility:visible;mso-wrap-style:square;v-text-anchor:top" coordsize="1195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JXH8QA&#10;AADdAAAADwAAAGRycy9kb3ducmV2LnhtbERPTWvCQBC9C/6HZQRvulFbaaOr2FJBehE1LXgbsmMS&#10;zM6G3W1M/71bKHibx/uc5boztWjJ+cqygsk4AUGcW11xoSA7bUcvIHxA1lhbJgW/5GG96veWmGp7&#10;4wO1x1CIGMI+RQVlCE0qpc9LMujHtiGO3MU6gyFCV0jt8BbDTS2nSTKXBiuODSU29F5Sfj3+GAVf&#10;9bemzH1wttnPD9X28+3p3HZKDQfdZgEiUBce4n/3Tsf5r7Nn+PsmniB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IiVx/EAAAA3QAAAA8AAAAAAAAAAAAAAAAAmAIAAGRycy9k&#10;b3ducmV2LnhtbFBLBQYAAAAABAAEAPUAAACJAwAAAAA=&#10;" path="m,248r1195,l1195,,,,,248xe" fillcolor="#444" stroked="f">
                    <v:path arrowok="t" o:connecttype="custom" o:connectlocs="0,594;1195,594;1195,346;0,346;0,594" o:connectangles="0,0,0,0,0"/>
                  </v:shape>
                </v:group>
                <v:group id="Group 1931" o:spid="_x0000_s1031" style="position:absolute;left:3130;top:289;width:554;height:569" coordorigin="3130,289" coordsize="554,56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azIn8UAAADdAAAADwAAAGRycy9kb3ducmV2LnhtbERPTWvCQBC9F/wPyxS8&#10;NZsoDTXNKiJVPIRCVSi9DdkxCWZnQ3abxH/fLRR6m8f7nHwzmVYM1LvGsoIkikEQl1Y3XCm4nPdP&#10;LyCcR9bYWiYFd3KwWc8ecsy0HfmDhpOvRAhhl6GC2vsuk9KVNRl0ke2IA3e1vUEfYF9J3eMYwk0r&#10;F3GcSoMNh4YaO9rVVN5O30bBYcRxu0zehuJ23d2/zs/vn0VCSs0fp+0rCE+T/xf/uY86zF8tU/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AGsyJ/FAAAA3QAA&#10;AA8AAAAAAAAAAAAAAAAAqgIAAGRycy9kb3ducmV2LnhtbFBLBQYAAAAABAAEAPoAAACcAwAAAAA=&#10;">
                  <v:shape id="Freeform 1932" o:spid="_x0000_s1032" style="position:absolute;left:3130;top:289;width:554;height:569;visibility:visible;mso-wrap-style:square;v-text-anchor:top" coordsize="554,5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Qn8J8QA&#10;AADdAAAADwAAAGRycy9kb3ducmV2LnhtbERPTWvCQBC9C/6HZYTemo0N2ja6ilgKsXhoVbDHITsm&#10;odnZkN0m8d93hYK3ebzPWa4HU4uOWldZVjCNYhDEudUVFwpOx/fHFxDOI2usLZOCKzlYr8ajJaba&#10;9vxF3cEXIoSwS1FB6X2TSunykgy6yDbEgbvY1qAPsC2kbrEP4aaWT3E8lwYrDg0lNrQtKf85/BoF&#10;DX7ncjNL9m8f2RnPn9sr7i6VUg+TYbMA4Wnwd/G/O9Nh/mvyDLdvwgly9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kJ/CfEAAAA3QAAAA8AAAAAAAAAAAAAAAAAmAIAAGRycy9k&#10;b3ducmV2LnhtbFBLBQYAAAAABAAEAPUAAACJAwAAAAA=&#10;" path="m,569r554,l554,,,,,569xe" fillcolor="#444" stroked="f">
                    <v:path arrowok="t" o:connecttype="custom" o:connectlocs="0,858;554,858;554,289;0,289;0,858" o:connectangles="0,0,0,0,0"/>
                  </v:shape>
                </v:group>
                <v:group id="Group 1929" o:spid="_x0000_s1033" style="position:absolute;left:3176;top:346;width:461;height:247" coordorigin="3176,346" coordsize="461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3/5dscAAADdAAAADwAAAGRycy9kb3ducmV2LnhtbESPQWvCQBCF74X+h2UK&#10;vdVNKi02dRWRVjxIwVgQb0N2TILZ2ZDdJvHfdw6Ctxnem/e+mS9H16ieulB7NpBOElDEhbc1lwZ+&#10;D98vM1AhIltsPJOBKwVYLh4f5phZP/Ce+jyWSkI4ZGigirHNtA5FRQ7DxLfEop195zDK2pXadjhI&#10;uGv0a5K8a4c1S0OFLa0rKi75nzOwGXBYTdOvfnc5r6+nw9vPcZeSMc9P4+oTVKQx3s23660V/I+p&#10;4Mo3MoJe/AM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H3/5dscAAADd&#10;AAAADwAAAAAAAAAAAAAAAACqAgAAZHJzL2Rvd25yZXYueG1sUEsFBgAAAAAEAAQA+gAAAJ4DAAAA&#10;AA==&#10;">
                  <v:shape id="Freeform 1930" o:spid="_x0000_s1034" style="position:absolute;left:3176;top:346;width:461;height:247;visibility:visible;mso-wrap-style:square;v-text-anchor:top" coordsize="461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97IK8YA&#10;AADdAAAADwAAAGRycy9kb3ducmV2LnhtbESP0WrCQBBF3wv9h2UKvpmNCraJrlIUQUQopv2AaXZM&#10;UrOzIbvG6Ne7gtC3Ge49d+7Ml72pRUetqywrGEUxCOLc6ooLBT/fm+EHCOeRNdaWScGVHCwXry9z&#10;TLW98IG6zBcihLBLUUHpfZNK6fKSDLrINsRBO9rWoA9rW0jd4iWEm1qO43gqDVYcLpTY0Kqk/JSd&#10;Taix3vXYjfJm/3tLdl/vp79s7G5KDd76zxkIT73/Nz/prQ5cMkng8U0YQS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97IK8YAAADdAAAADwAAAAAAAAAAAAAAAACYAgAAZHJz&#10;L2Rvd25yZXYueG1sUEsFBgAAAAAEAAQA9QAAAIsDAAAAAA==&#10;" path="m,248r460,l460,,,,,248xe" fillcolor="#444" stroked="f">
                    <v:path arrowok="t" o:connecttype="custom" o:connectlocs="0,594;460,594;460,346;0,346;0,594" o:connectangles="0,0,0,0,0"/>
                  </v:shape>
                </v:group>
                <v:group id="Group 1927" o:spid="_x0000_s1035" style="position:absolute;left:3704;top:289;width:977;height:569" coordorigin="3704,289" coordsize="977,56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Q+GDccAAADdAAAADwAAAGRycy9kb3ducmV2LnhtbESPQWvCQBCF70L/wzKF&#10;3uomtS01dRURlR5EUAvF25Adk2B2NmS3Sfz3nUPB2wzvzXvfzBaDq1VHbag8G0jHCSji3NuKCwPf&#10;p83zB6gQkS3WnsnAjQIs5g+jGWbW93yg7hgLJSEcMjRQxthkWoe8JIdh7Bti0S6+dRhlbQttW+wl&#10;3NX6JUnetcOKpaHEhlYl5dfjrzOw7bFfTtJ1t7teVrfz6W3/s0vJmKfHYfkJKtIQ7+b/6y8r+NNX&#10;4ZdvZAQ9/wM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uQ+GDccAAADd&#10;AAAADwAAAAAAAAAAAAAAAACqAgAAZHJzL2Rvd25yZXYueG1sUEsFBgAAAAAEAAQA+gAAAJ4DAAAA&#10;AA==&#10;">
                  <v:shape id="Freeform 1928" o:spid="_x0000_s1036" style="position:absolute;left:3704;top:289;width:977;height:569;visibility:visible;mso-wrap-style:square;v-text-anchor:top" coordsize="977,5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Sg78QA&#10;AADdAAAADwAAAGRycy9kb3ducmV2LnhtbERPS2vCQBC+C/6HZYTedBMfrU3diBRaPIhQW+h1ujtN&#10;otnZkN1q6q93BcHbfHzPWSw7W4sjtb5yrCAdJSCItTMVFwq+Pt+GcxA+IBusHZOCf/KwzPu9BWbG&#10;nfiDjrtQiBjCPkMFZQhNJqXXJVn0I9cQR+7XtRZDhG0hTYunGG5rOU6SR2mx4thQYkOvJenD7s8q&#10;qM7fezt5n5oJ643ezmdPKMOPUg+DbvUCIlAX7uKbe23i/OdpCtdv4gky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wUoO/EAAAA3QAAAA8AAAAAAAAAAAAAAAAAmAIAAGRycy9k&#10;b3ducmV2LnhtbFBLBQYAAAAABAAEAPUAAACJAwAAAAA=&#10;" path="m,569r977,l977,,,,,569xe" fillcolor="#444" stroked="f">
                    <v:path arrowok="t" o:connecttype="custom" o:connectlocs="0,858;977,858;977,289;0,289;0,858" o:connectangles="0,0,0,0,0"/>
                  </v:shape>
                </v:group>
                <v:group id="Group 1925" o:spid="_x0000_s1037" style="position:absolute;left:3752;top:346;width:881;height:247" coordorigin="3752,346" coordsize="881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pG94cQAAADdAAAADwAAAGRycy9kb3ducmV2LnhtbERPS2vCQBC+C/6HZQRv&#10;dRNf2OgqIio9SKFaKL0N2TEJZmdDdk3iv+8KBW/z8T1ntelMKRqqXWFZQTyKQBCnVhecKfi+HN4W&#10;IJxH1lhaJgUPcrBZ93srTLRt+Yuas89ECGGXoILc+yqR0qU5GXQjWxEH7mprgz7AOpO6xjaEm1KO&#10;o2guDRYcGnKsaJdTejvfjYJji+12Eu+b0+26e/xeZp8/p5iUGg667RKEp86/xP/uDx3mv0/H8Pwm&#10;nCDXf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JpG94cQAAADdAAAA&#10;DwAAAAAAAAAAAAAAAACqAgAAZHJzL2Rvd25yZXYueG1sUEsFBgAAAAAEAAQA+gAAAJsDAAAAAA==&#10;">
                  <v:shape id="Freeform 1926" o:spid="_x0000_s1038" style="position:absolute;left:3752;top:346;width:881;height:247;visibility:visible;mso-wrap-style:square;v-text-anchor:top" coordsize="881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cukPsUA&#10;AADdAAAADwAAAGRycy9kb3ducmV2LnhtbERPXWvCQBB8L/gfjhX6Vi9WKRpzCVoQWkotfuHrkluT&#10;kNxeyF1j/Pe9QqEPA7vMzsxOkg2mET11rrKsYDqJQBDnVldcKDgdt08LEM4ja2wsk4I7OcjS0UOC&#10;sbY33lN/8IUIJuxiVFB638ZSurwkg25iW+LAXW1n0Ie1K6Tu8BbMTSOfo+hFGqw4JJTY0mtJeX34&#10;Ngp49x65uv6ovupP25w3cncJUOpxPKxXIDwN/v/4T/2mw/vL+Qx+24QRZP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y6Q+xQAAAN0AAAAPAAAAAAAAAAAAAAAAAJgCAABkcnMv&#10;ZG93bnJldi54bWxQSwUGAAAAAAQABAD1AAAAigMAAAAA&#10;" path="m,248r881,l881,,,,,248xe" fillcolor="#444" stroked="f">
                    <v:path arrowok="t" o:connecttype="custom" o:connectlocs="0,594;881,594;881,346;0,346;0,594" o:connectangles="0,0,0,0,0"/>
                  </v:shape>
                </v:group>
                <v:group id="Group 1923" o:spid="_x0000_s1039" style="position:absolute;left:4700;top:289;width:821;height:569" coordorigin="4700,289" coordsize="821,56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jSADsQAAADdAAAADwAAAGRycy9kb3ducmV2LnhtbERPTWvCQBC9F/oflin0&#10;pptULTV1FREVD1JoFMTbkB2TYHY2ZLdJ/PeuIPQ2j/c5s0VvKtFS40rLCuJhBII4s7rkXMHxsBl8&#10;gXAeWWNlmRTcyMFi/voyw0Tbjn+pTX0uQgi7BBUU3teJlC4ryKAb2po4cBfbGPQBNrnUDXYh3FTy&#10;I4o+pcGSQ0OBNa0Kyq7pn1Gw7bBbjuJ1u79eVrfzYfJz2sek1Ptbv/wG4an3/+Kne6fD/Ol4DI9v&#10;wglyfg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jSADsQAAADdAAAA&#10;DwAAAAAAAAAAAAAAAACqAgAAZHJzL2Rvd25yZXYueG1sUEsFBgAAAAAEAAQA+gAAAJsDAAAAAA==&#10;">
                  <v:shape id="Freeform 1924" o:spid="_x0000_s1040" style="position:absolute;left:4700;top:289;width:821;height:569;visibility:visible;mso-wrap-style:square;v-text-anchor:top" coordsize="821,5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9VJ5MQA&#10;AADdAAAADwAAAGRycy9kb3ducmV2LnhtbERP22rCQBB9L/gPyxT6VjeVKpq6CSIVBQWpF/Bxmh2z&#10;wexsyG41/n23IPRtDuc607yztbhS6yvHCt76CQjiwumKSwWH/eJ1DMIHZI21Y1JwJw951nuaYqrd&#10;jb/ouguliCHsU1RgQmhSKX1hyKLvu4Y4cmfXWgwRtqXULd5iuK3lIElG0mLFscFgQ3NDxWX3YxWs&#10;tnL4eaCK7qPz93F9Wm4u44VX6uW5m32ACNSFf/HDvdJx/uR9CH/fxBNk9g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vVSeTEAAAA3QAAAA8AAAAAAAAAAAAAAAAAmAIAAGRycy9k&#10;b3ducmV2LnhtbFBLBQYAAAAABAAEAPUAAACJAwAAAAA=&#10;" path="m,569r821,l821,,,,,569xe" fillcolor="#444" stroked="f">
                    <v:path arrowok="t" o:connecttype="custom" o:connectlocs="0,858;821,858;821,289;0,289;0,858" o:connectangles="0,0,0,0,0"/>
                  </v:shape>
                </v:group>
                <v:group id="Group 1921" o:spid="_x0000_s1041" style="position:absolute;left:4748;top:346;width:725;height:226" coordorigin="4748,346" coordsize="725,2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aq74sQAAADdAAAADwAAAGRycy9kb3ducmV2LnhtbERPS2vCQBC+F/oflil4&#10;001qDZq6ikhbPIjgA6S3ITsmwexsyG6T+O9dQehtPr7nzJe9qURLjSstK4hHEQjizOqScwWn4/dw&#10;CsJ5ZI2VZVJwIwfLxevLHFNtO95Te/C5CCHsUlRQeF+nUrqsIINuZGviwF1sY9AH2ORSN9iFcFPJ&#10;9yhKpMGSQ0OBNa0Lyq6HP6Pgp8NuNY6/2u31sr79Hie78zYmpQZv/eoThKfe/4uf7o0O82cfCTy+&#10;CSfIxR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Waq74sQAAADdAAAA&#10;DwAAAAAAAAAAAAAAAACqAgAAZHJzL2Rvd25yZXYueG1sUEsFBgAAAAAEAAQA+gAAAJsDAAAAAA==&#10;">
                  <v:shape id="Freeform 1922" o:spid="_x0000_s1042" style="position:absolute;left:4748;top:346;width:725;height:226;visibility:visible;mso-wrap-style:square;v-text-anchor:top" coordsize="725,2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h4Hm8QA&#10;AADdAAAADwAAAGRycy9kb3ducmV2LnhtbERP22oCMRB9L/gPYQp9q9naou3WKLZaEBastf2A6Wb2&#10;gpvJskl0/XsjCL7N4VxnOu9NIw7UudqygqdhAoI4t7rmUsHf79fjKwjnkTU2lknBiRzMZ4O7Kaba&#10;HvmHDjtfihjCLkUFlfdtKqXLKzLohrYljlxhO4M+wq6UusNjDDeNHCXJWBqsOTZU2NJnRfl+F4yC&#10;bBs+/sNzEb7DqshOy83WZ5NSqYf7fvEOwlPvb+Kre63j/LeXCVy+iSfI2Rk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4eB5vEAAAA3QAAAA8AAAAAAAAAAAAAAAAAmAIAAGRycy9k&#10;b3ducmV2LnhtbFBLBQYAAAAABAAEAPUAAACJAwAAAAA=&#10;" path="m,226r725,l725,,,,,226xe" fillcolor="#444" stroked="f">
                    <v:path arrowok="t" o:connecttype="custom" o:connectlocs="0,572;725,572;725,346;0,346;0,572" o:connectangles="0,0,0,0,0"/>
                  </v:shape>
                </v:group>
                <v:group id="Group 1919" o:spid="_x0000_s1043" style="position:absolute;left:4748;top:572;width:725;height:228" coordorigin="4748,572" coordsize="725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3mKC8cAAADdAAAADwAAAGRycy9kb3ducmV2LnhtbESPQWvCQBCF70L/wzKF&#10;3uomtS01dRURlR5EUAvF25Adk2B2NmS3Sfz3nUPB2wzvzXvfzBaDq1VHbag8G0jHCSji3NuKCwPf&#10;p83zB6gQkS3WnsnAjQIs5g+jGWbW93yg7hgLJSEcMjRQxthkWoe8JIdh7Bti0S6+dRhlbQttW+wl&#10;3NX6JUnetcOKpaHEhlYl5dfjrzOw7bFfTtJ1t7teVrfz6W3/s0vJmKfHYfkJKtIQ7+b/6y8r+NNX&#10;wZVvZAQ9/wM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R3mKC8cAAADd&#10;AAAADwAAAAAAAAAAAAAAAACqAgAAZHJzL2Rvd25yZXYueG1sUEsFBgAAAAAEAAQA+gAAAJ4DAAAA&#10;AA==&#10;">
                  <v:shape id="Freeform 1920" o:spid="_x0000_s1044" style="position:absolute;left:4748;top:572;width:725;height:228;visibility:visible;mso-wrap-style:square;v-text-anchor:top" coordsize="725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y+v8QA&#10;AADdAAAADwAAAGRycy9kb3ducmV2LnhtbERPTWvCQBC9F/wPyxS81Y2tVZNmlVKUehOjKL1NstMk&#10;mJ0N2VXTf98tFLzN431OuuxNI67UudqygvEoAkFcWF1zqeCwXz/NQTiPrLGxTAp+yMFyMXhIMdH2&#10;xju6Zr4UIYRdggoq79tESldUZNCNbEscuG/bGfQBdqXUHd5CuGnkcxRNpcGaQ0OFLX1UVJyzi1Hw&#10;dZwZuV5x/vqZb6cveXHalOOTUsPH/v0NhKfe38X/7o0O8+NJDH/fhBPk4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lMvr/EAAAA3QAAAA8AAAAAAAAAAAAAAAAAmAIAAGRycy9k&#10;b3ducmV2LnhtbFBLBQYAAAAABAAEAPUAAACJAwAAAAA=&#10;" path="m,228r725,l725,,,,,228xe" fillcolor="#444" stroked="f">
                    <v:path arrowok="t" o:connecttype="custom" o:connectlocs="0,800;725,800;725,572;0,572;0,800" o:connectangles="0,0,0,0,0"/>
                  </v:shape>
                </v:group>
                <v:group id="Group 1917" o:spid="_x0000_s1045" style="position:absolute;left:5540;top:289;width:5132;height:569" coordorigin="5540,289" coordsize="5132,56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NYQ0McAAADdAAAADwAAAGRycy9kb3ducmV2LnhtbESPQWvCQBCF70L/wzIF&#10;b7pJi6VNXUWkFQ9SaCyItyE7JsHsbMhuk/jvnUOhtxnem/e+Wa5H16ieulB7NpDOE1DEhbc1lwZ+&#10;jp+zV1AhIltsPJOBGwVYrx4mS8ysH/ib+jyWSkI4ZGigirHNtA5FRQ7D3LfEol185zDK2pXadjhI&#10;uGv0U5K8aIc1S0OFLW0rKq75rzOwG3DYPKcf/eF62d7Ox8XX6ZCSMdPHcfMOKtIY/81/13sr+G8L&#10;4ZdvZAS9ugM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PNYQ0McAAADd&#10;AAAADwAAAAAAAAAAAAAAAACqAgAAZHJzL2Rvd25yZXYueG1sUEsFBgAAAAAEAAQA+gAAAJ4DAAAA&#10;AA==&#10;">
                  <v:shape id="Freeform 1918" o:spid="_x0000_s1046" style="position:absolute;left:5540;top:289;width:5132;height:569;visibility:visible;mso-wrap-style:square;v-text-anchor:top" coordsize="5132,5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Ju68QA&#10;AADdAAAADwAAAGRycy9kb3ducmV2LnhtbERPS2vCQBC+F/wPywje6kbFotFVglIQ2kN9HDwO2TEb&#10;zc6G7DYm/75bKPQ2H99z1tvOVqKlxpeOFUzGCQji3OmSCwWX8/vrAoQPyBorx6SgJw/bzeBljal2&#10;Tz5SewqFiCHsU1RgQqhTKX1uyKIfu5o4cjfXWAwRNoXUDT5juK3kNEnepMWSY4PBmnaG8sfp2yr4&#10;8LNun113s9Z84bz9rPtsf++VGg27bAUiUBf+xX/ug47zl/MJ/H4TT5Cb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JSbuvEAAAA3QAAAA8AAAAAAAAAAAAAAAAAmAIAAGRycy9k&#10;b3ducmV2LnhtbFBLBQYAAAAABAAEAPUAAACJAwAAAAA=&#10;" path="m,569r5132,l5132,,,,,569xe" fillcolor="#444" stroked="f">
                    <v:path arrowok="t" o:connecttype="custom" o:connectlocs="0,858;5132,858;5132,289;0,289;0,858" o:connectangles="0,0,0,0,0"/>
                  </v:shape>
                </v:group>
                <v:group id="Group 1915" o:spid="_x0000_s1047" style="position:absolute;left:5588;top:346;width:5036;height:247" coordorigin="5588,346" coordsize="5036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0grPMUAAADdAAAADwAAAGRycy9kb3ducmV2LnhtbERPTWvCQBC9F/wPyxS8&#10;NZsoKTXNKiJWPIRCVSi9DdkxCWZnQ3abxH/fLRR6m8f7nHwzmVYM1LvGsoIkikEQl1Y3XCm4nN+e&#10;XkA4j6yxtUwK7uRgs5495JhpO/IHDSdfiRDCLkMFtfddJqUrazLoItsRB+5qe4M+wL6SuscxhJtW&#10;LuL4WRpsODTU2NGupvJ2+jYKDiOO22WyH4rbdXf/Oqfvn0VCSs0fp+0rCE+T/xf/uY86zF+lC/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NIKzzFAAAA3QAA&#10;AA8AAAAAAAAAAAAAAAAAqgIAAGRycy9kb3ducmV2LnhtbFBLBQYAAAAABAAEAPoAAACcAwAAAAA=&#10;">
                  <v:shape id="Freeform 1916" o:spid="_x0000_s1048" style="position:absolute;left:5588;top:346;width:5036;height:247;visibility:visible;mso-wrap-style:square;v-text-anchor:top" coordsize="5036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tUlQcMA&#10;AADdAAAADwAAAGRycy9kb3ducmV2LnhtbERPzWrCQBC+C32HZQq9mU2VSBtdRUMFL5U27QMMu2MS&#10;mp0N2a2meXq3IHibj+93VpvBtuJMvW8cK3hOUhDE2pmGKwXfX/vpCwgfkA22jknBH3nYrB8mK8yN&#10;u/AnnctQiRjCPkcFdQhdLqXXNVn0ieuII3dyvcUQYV9J0+MlhttWztJ0IS02HBtq7KioSf+Uv1bB&#10;m63GbEz3xXH3rj9CMZPz0kmlnh6H7RJEoCHcxTf3wcT5r9kc/r+JJ8j1F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tUlQcMAAADdAAAADwAAAAAAAAAAAAAAAACYAgAAZHJzL2Rv&#10;d25yZXYueG1sUEsFBgAAAAAEAAQA9QAAAIgDAAAAAA==&#10;" path="m,248r5036,l5036,,,,,248xe" fillcolor="#444" stroked="f">
                    <v:path arrowok="t" o:connecttype="custom" o:connectlocs="0,594;5036,594;5036,346;0,346;0,594" o:connectangles="0,0,0,0,0"/>
                  </v:shape>
                </v:group>
                <v:group id="Group 1913" o:spid="_x0000_s1049" style="position:absolute;left:1820;top:318;width:8853;height:2" coordorigin="1820,318" coordsize="8853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+0W08QAAADdAAAADwAAAGRycy9kb3ducmV2LnhtbERPTWvCQBC9C/0PyxR6&#10;003aWmrqKiJVPIhgFMTbkB2TYHY2ZLdJ/PddQfA2j/c503lvKtFS40rLCuJRBII4s7rkXMHxsBp+&#10;g3AeWWNlmRTcyMF89jKYYqJtx3tqU5+LEMIuQQWF93UipcsKMuhGtiYO3MU2Bn2ATS51g10IN5V8&#10;j6IvabDk0FBgTcuCsmv6ZxSsO+wWH/Fvu71elrfzYbw7bWNS6u21X/yA8NT7p/jh3ugwfzL+hPs3&#10;4QQ5+w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Q+0W08QAAADdAAAA&#10;DwAAAAAAAAAAAAAAAACqAgAAZHJzL2Rvd25yZXYueG1sUEsFBgAAAAAEAAQA+gAAAJsDAAAAAA==&#10;">
                  <v:shape id="Freeform 1914" o:spid="_x0000_s1050" style="position:absolute;left:1820;top:318;width:8853;height:2;visibility:visible;mso-wrap-style:square;v-text-anchor:top" coordsize="8853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zF6MQA&#10;AADdAAAADwAAAGRycy9kb3ducmV2LnhtbERP22oCMRB9L/gPYYS+1ayCYrdGEUWweClaiz4Om3F3&#10;cTNZkqjbv28EoW9zONcZTRpTiRs5X1pW0O0kIIgzq0vOFRy+F29DED4ga6wsk4Jf8jAZt15GmGp7&#10;5x3d9iEXMYR9igqKEOpUSp8VZNB3bE0cubN1BkOELpfa4T2Gm0r2kmQgDZYcGwqsaVZQdtlfjYLF&#10;ZlYftv66Pk3lz+d897Vid1wp9dpuph8gAjXhX/x0L3Wc/97vw+ObeIIc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IMxejEAAAA3QAAAA8AAAAAAAAAAAAAAAAAmAIAAGRycy9k&#10;b3ducmV2LnhtbFBLBQYAAAAABAAEAPUAAACJAwAAAAA=&#10;" path="m,l8852,e" filled="f" strokecolor="#444" strokeweight="2.98pt">
                    <v:path arrowok="t" o:connecttype="custom" o:connectlocs="0,0;8852,0" o:connectangles="0,0"/>
                  </v:shape>
                </v:group>
                <v:group id="Group 1911" o:spid="_x0000_s1051" style="position:absolute;left:1810;top:829;width:8872;height:2" coordorigin="1810,829" coordsize="8872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HMtP8UAAADdAAAADwAAAGRycy9kb3ducmV2LnhtbERPS2vCQBC+F/wPyxS8&#10;1U2UhJq6ikiVHkKhKpTehuyYBLOzIbvN4993C4Xe5uN7zmY3mkb01LnasoJ4EYEgLqyuuVRwvRyf&#10;nkE4j6yxsUwKJnKw284eNphpO/AH9WdfihDCLkMFlfdtJqUrKjLoFrYlDtzNdgZ9gF0pdYdDCDeN&#10;XEZRKg3WHBoqbOlQUXE/fxsFpwGH/Sp+7fP77TB9XZL3zzwmpeaP4/4FhKfR/4v/3G86zF8nKfx+&#10;E06Q2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xzLT/FAAAA3QAA&#10;AA8AAAAAAAAAAAAAAAAAqgIAAGRycy9kb3ducmV2LnhtbFBLBQYAAAAABAAEAPoAAACcAwAAAAA=&#10;">
                  <v:shape id="Freeform 1912" o:spid="_x0000_s1052" style="position:absolute;left:1810;top:829;width:8872;height:2;visibility:visible;mso-wrap-style:square;v-text-anchor:top" coordsize="8872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56H18QA&#10;AADdAAAADwAAAGRycy9kb3ducmV2LnhtbERPzWrCQBC+F3yHZYTe6qaBVhtdRQIFDx7a6AOM2Wk2&#10;NjsbdleT9um7BcHbfHy/s9qMthNX8qF1rOB5loEgrp1uuVFwPLw/LUCEiKyxc0wKfijAZj15WGGh&#10;3cCfdK1iI1IIhwIVmBj7QspQG7IYZq4nTtyX8xZjgr6R2uOQwm0n8yx7lRZbTg0GeyoN1d/VxSoo&#10;z331O/cnt3emPn2MwyKPu71Sj9NxuwQRaYx38c2902n+28sc/r9JJ8j1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ueh9fEAAAA3QAAAA8AAAAAAAAAAAAAAAAAmAIAAGRycy9k&#10;b3ducmV2LnhtbFBLBQYAAAAABAAEAPUAAACJAwAAAAA=&#10;" path="m,l8872,e" filled="f" strokecolor="#444" strokeweight="2.98pt">
                    <v:path arrowok="t" o:connecttype="custom" o:connectlocs="0,0;8872,0" o:connectangles="0,0"/>
                  </v:shape>
                </v:group>
                <v:group id="Group 1909" o:spid="_x0000_s1053" style="position:absolute;left:3120;top:346;width:2;height:511" coordorigin="3120,346" coordsize="2,5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qAc1scAAADdAAAADwAAAGRycy9kb3ducmV2LnhtbESPQWvCQBCF70L/wzIF&#10;b7pJi6VNXUWkFQ9SaCyItyE7JsHsbMhuk/jvnUOhtxnem/e+Wa5H16ieulB7NpDOE1DEhbc1lwZ+&#10;jp+zV1AhIltsPJOBGwVYrx4mS8ysH/ib+jyWSkI4ZGigirHNtA5FRQ7D3LfEol185zDK2pXadjhI&#10;uGv0U5K8aIc1S0OFLW0rKq75rzOwG3DYPKcf/eF62d7Ox8XX6ZCSMdPHcfMOKtIY/81/13sr+G8L&#10;wZVvZAS9ugM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wqAc1scAAADd&#10;AAAADwAAAAAAAAAAAAAAAACqAgAAZHJzL2Rvd25yZXYueG1sUEsFBgAAAAAEAAQA+gAAAJ4DAAAA&#10;AA==&#10;">
                  <v:shape id="Freeform 1910" o:spid="_x0000_s1054" style="position:absolute;left:3120;top:346;width:2;height:511;visibility:visible;mso-wrap-style:square;v-text-anchor:top" coordsize="2,5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35lRcMA&#10;AADdAAAADwAAAGRycy9kb3ducmV2LnhtbERPS2vCQBC+C/6HZQRvurFY0ZhVRC20p9YHkuOQHZNg&#10;djbd3Wr677uFQm/z8T0nW3emEXdyvrasYDJOQBAXVtdcKjifXkZzED4ga2wsk4Jv8rBe9XsZpto+&#10;+ED3YyhFDGGfooIqhDaV0hcVGfRj2xJH7mqdwRChK6V2+IjhppFPSTKTBmuODRW2tK2ouB2/jIL3&#10;t8vHvJ3KXM9ytzOfk72v6abUcNBtliACdeFf/Od+1XH+4nkBv9/EE+Tq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35lRcMAAADdAAAADwAAAAAAAAAAAAAAAACYAgAAZHJzL2Rv&#10;d25yZXYueG1sUEsFBgAAAAAEAAQA9QAAAIgDAAAAAA==&#10;" path="m,l,512e" filled="f" strokecolor="white" strokeweight="1.06pt">
                    <v:path arrowok="t" o:connecttype="custom" o:connectlocs="0,346;0,858" o:connectangles="0,0"/>
                  </v:shape>
                </v:group>
                <v:group id="Group 1907" o:spid="_x0000_s1055" style="position:absolute;left:3694;top:346;width:2;height:511" coordorigin="3694,346" coordsize="2,5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rrabccAAADdAAAADwAAAGRycy9kb3ducmV2LnhtbESPQWvCQBCF74X+h2UK&#10;3uomLUqbuoqIFQ9SaCyItyE7JsHsbMiuSfz3nUOhtxnem/e+WaxG16ieulB7NpBOE1DEhbc1lwZ+&#10;jp/Pb6BCRLbYeCYDdwqwWj4+LDCzfuBv6vNYKgnhkKGBKsY20zoUFTkMU98Si3bxncMoa1dq2+Eg&#10;4a7RL0ky1w5rloYKW9pUVFzzmzOwG3BYv6bb/nC9bO7n4+zrdEjJmMnTuP4AFWmM/+a/670V/Pe5&#10;8Ms3MoJe/gI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8rrabccAAADd&#10;AAAADwAAAAAAAAAAAAAAAACqAgAAZHJzL2Rvd25yZXYueG1sUEsFBgAAAAAEAAQA+gAAAJ4DAAAA&#10;AA==&#10;">
                  <v:shape id="Freeform 1908" o:spid="_x0000_s1056" style="position:absolute;left:3694;top:346;width:2;height:511;visibility:visible;mso-wrap-style:square;v-text-anchor:top" coordsize="2,5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2Sj/sMA&#10;AADdAAAADwAAAGRycy9kb3ducmV2LnhtbERPTWvCQBC9F/oflil4q5uIBBvdhNIq1JPWFvE4ZKdJ&#10;MDsbd7ca/70rFHqbx/ucRTmYTpzJ+daygnScgCCurG65VvD9tXqegfABWWNnmRRcyUNZPD4sMNf2&#10;wp903oVaxBD2OSpoQuhzKX3VkEE/tj1x5H6sMxgidLXUDi8x3HRykiSZNNhybGiwp7eGquPu1yjY&#10;rPfbWT+VB50d3Ls5pUvf0lGp0dPwOgcRaAj/4j/3h47zX7IU7t/EE2Rx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2Sj/sMAAADdAAAADwAAAAAAAAAAAAAAAACYAgAAZHJzL2Rv&#10;d25yZXYueG1sUEsFBgAAAAAEAAQA9QAAAIgDAAAAAA==&#10;" path="m,l,512e" filled="f" strokecolor="white" strokeweight="1.06pt">
                    <v:path arrowok="t" o:connecttype="custom" o:connectlocs="0,346;0,858" o:connectangles="0,0"/>
                  </v:shape>
                </v:group>
                <v:group id="Group 1905" o:spid="_x0000_s1057" style="position:absolute;left:4691;top:346;width:2;height:511" coordorigin="4691,346" coordsize="2,5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SThgcUAAADdAAAADwAAAGRycy9kb3ducmV2LnhtbERPTWvCQBC9F/wPywi9&#10;NZtYGmrMKiJWPIRCVSi9DdkxCWZnQ3abxH/fLRR6m8f7nHwzmVYM1LvGsoIkikEQl1Y3XCm4nN+e&#10;XkE4j6yxtUwK7uRgs5495JhpO/IHDSdfiRDCLkMFtfddJqUrazLoItsRB+5qe4M+wL6SuscxhJtW&#10;LuI4lQYbDg01drSrqbydvo2Cw4jj9jnZD8Xturt/nV/eP4uElHqcT9sVCE+T/xf/uY86zF+mC/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0k4YHFAAAA3QAA&#10;AA8AAAAAAAAAAAAAAAAAqgIAAGRycy9kb3ducmV2LnhtbFBLBQYAAAAABAAEAPoAAACcAwAAAAA=&#10;">
                  <v:shape id="Freeform 1906" o:spid="_x0000_s1058" style="position:absolute;left:4691;top:346;width:2;height:511;visibility:visible;mso-wrap-style:square;v-text-anchor:top" coordsize="2,5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qYEsMA&#10;AADdAAAADwAAAGRycy9kb3ducmV2LnhtbERPS4vCMBC+C/sfwix409QHRatRln2AnnRVxOPQjG2x&#10;mdQkq/XfbxaEvc3H95z5sjW1uJHzlWUFg34Cgji3uuJCwWH/1ZuA8AFZY22ZFDzIw3Lx0pljpu2d&#10;v+m2C4WIIewzVFCG0GRS+rwkg75vG+LIna0zGCJ0hdQO7zHc1HKYJKk0WHFsKLGh95Lyy+7HKNis&#10;j9tJM5YnnZ7ch7kOPn1FF6W6r+3bDESgNvyLn+6VjvOn6Qj+voknyM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PqYEsMAAADdAAAADwAAAAAAAAAAAAAAAACYAgAAZHJzL2Rv&#10;d25yZXYueG1sUEsFBgAAAAAEAAQA9QAAAIgDAAAAAA==&#10;" path="m,l,512e" filled="f" strokecolor="white" strokeweight="1.06pt">
                    <v:path arrowok="t" o:connecttype="custom" o:connectlocs="0,346;0,858" o:connectangles="0,0"/>
                  </v:shape>
                </v:group>
                <v:group id="Group 1903" o:spid="_x0000_s1059" style="position:absolute;left:5531;top:346;width:2;height:511" coordorigin="5531,346" coordsize="2,5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YHcbsQAAADdAAAADwAAAGRycy9kb3ducmV2LnhtbERPS2vCQBC+F/oflil4&#10;001qDZq6ikhbPIjgA6S3ITsmwexsyG6T+O9dQehtPr7nzJe9qURLjSstK4hHEQjizOqScwWn4/dw&#10;CsJ5ZI2VZVJwIwfLxevLHFNtO95Te/C5CCHsUlRQeF+nUrqsIINuZGviwF1sY9AH2ORSN9iFcFPJ&#10;9yhKpMGSQ0OBNa0Lyq6HP6Pgp8NuNY6/2u31sr79Hie78zYmpQZv/eoThKfe/4uf7o0O82fJBzy+&#10;CSfIxR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jYHcbsQAAADdAAAA&#10;DwAAAAAAAAAAAAAAAACqAgAAZHJzL2Rvd25yZXYueG1sUEsFBgAAAAAEAAQA+gAAAJsDAAAAAA==&#10;">
                  <v:shape id="Freeform 1904" o:spid="_x0000_s1060" style="position:absolute;left:5531;top:346;width:2;height:511;visibility:visible;mso-wrap-style:square;v-text-anchor:top" coordsize="2,5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F+l/cIA&#10;AADdAAAADwAAAGRycy9kb3ducmV2LnhtbERPS4vCMBC+C/sfwix401TRotUoyz5AT7oq4nFoxrbY&#10;TGqS1frvNwvC3ubje8582Zpa3Mj5yrKCQT8BQZxbXXGh4LD/6k1A+ICssbZMCh7kYbl46cwx0/bO&#10;33TbhULEEPYZKihDaDIpfV6SQd+3DXHkztYZDBG6QmqH9xhuajlMklQarDg2lNjQe0n5ZfdjFGzW&#10;x+2kGcmTTk/uw1wHn76ii1Ld1/ZtBiJQG/7FT/dKx/nTdAx/38QT5OI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QX6X9wgAAAN0AAAAPAAAAAAAAAAAAAAAAAJgCAABkcnMvZG93&#10;bnJldi54bWxQSwUGAAAAAAQABAD1AAAAhwMAAAAA&#10;" path="m,l,512e" filled="f" strokecolor="white" strokeweight="1.06pt">
                    <v:path arrowok="t" o:connecttype="custom" o:connectlocs="0,346;0,858" o:connectangles="0,0"/>
                  </v:shape>
                </v:group>
                <v:group id="Group 1901" o:spid="_x0000_s1061" style="position:absolute;left:1428;top:877;width:372;height:1603" coordorigin="1428,877" coordsize="372,160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h/ngsQAAADdAAAADwAAAGRycy9kb3ducmV2LnhtbERPS2vCQBC+F/wPywi9&#10;1U0sDRpdRUTFgxR8gHgbsmMSzM6G7JrEf98tFHqbj+8582VvKtFS40rLCuJRBII4s7rkXMHlvP2Y&#10;gHAeWWNlmRS8yMFyMXibY6ptx0dqTz4XIYRdigoK7+tUSpcVZNCNbE0cuLttDPoAm1zqBrsQbio5&#10;jqJEGiw5NBRY07qg7HF6GgW7DrvVZ7xpD4/7+nU7f31fDzEp9T7sVzMQnnr/L/5z73WYP00S+P0m&#10;nCAXP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Eh/ngsQAAADdAAAA&#10;DwAAAAAAAAAAAAAAAACqAgAAZHJzL2Rvd25yZXYueG1sUEsFBgAAAAAEAAQA+gAAAJsDAAAAAA==&#10;">
                  <v:shape id="Freeform 1902" o:spid="_x0000_s1062" style="position:absolute;left:1428;top:877;width:372;height:1603;visibility:visible;mso-wrap-style:square;v-text-anchor:top" coordsize="372,16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6/NAsUA&#10;AADdAAAADwAAAGRycy9kb3ducmV2LnhtbESPQYvCMBCF74L/IYywN031YLUaRQSXIntZ9aC3oRnb&#10;YjIpTdS6v36zsOBthvfeN2+W684a8aDW144VjEcJCOLC6ZpLBafjbjgD4QOyRuOYFLzIw3rV7y0x&#10;0+7J3/Q4hFJECPsMFVQhNJmUvqjIoh+5hjhqV9daDHFtS6lbfEa4NXKSJFNpseZ4ocKGthUVt8Pd&#10;RspPnpr8K93cP505X/Y0OW/nVqmPQbdZgAjUhbf5P53rWH8+TeHvmziCXP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/r80CxQAAAN0AAAAPAAAAAAAAAAAAAAAAAJgCAABkcnMv&#10;ZG93bnJldi54bWxQSwUGAAAAAAQABAD1AAAAigMAAAAA&#10;" path="m,1603r372,l372,,,,,1603xe" fillcolor="#444" stroked="f">
                    <v:path arrowok="t" o:connecttype="custom" o:connectlocs="0,2480;372,2480;372,877;0,877;0,2480" o:connectangles="0,0,0,0,0"/>
                  </v:shape>
                </v:group>
                <v:group id="Group 1899" o:spid="_x0000_s1063" style="position:absolute;left:1476;top:934;width:276;height:247" coordorigin="1476,934" coordsize="276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MzWa8cAAADdAAAADwAAAGRycy9kb3ducmV2LnhtbESPQWvCQBCF74X+h2UK&#10;3uomLUqbuoqIFQ9SaCyItyE7JsHsbMiuSfz3nUOhtxnem/e+WaxG16ieulB7NpBOE1DEhbc1lwZ+&#10;jp/Pb6BCRLbYeCYDdwqwWj4+LDCzfuBv6vNYKgnhkKGBKsY20zoUFTkMU98Si3bxncMoa1dq2+Eg&#10;4a7RL0ky1w5rloYKW9pUVFzzmzOwG3BYv6bb/nC9bO7n4+zrdEjJmMnTuP4AFWmM/+a/670V/Pe5&#10;4Mo3MoJe/gI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DMzWa8cAAADd&#10;AAAADwAAAAAAAAAAAAAAAACqAgAAZHJzL2Rvd25yZXYueG1sUEsFBgAAAAAEAAQA+gAAAJ4DAAAA&#10;AA==&#10;">
                  <v:shape id="Freeform 1900" o:spid="_x0000_s1064" style="position:absolute;left:1476;top:934;width:276;height:247;visibility:visible;mso-wrap-style:square;v-text-anchor:top" coordsize="276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36BMMA&#10;AADdAAAADwAAAGRycy9kb3ducmV2LnhtbERPS2sCMRC+C/0PYQpepGbdg7hboxRB8CT4qOdxM262&#10;3UyWJLrrv28Khd7m43vOcj3YVjzIh8axgtk0A0FcOd1wreB82r4tQISIrLF1TAqeFGC9ehktsdSu&#10;5wM9jrEWKYRDiQpMjF0pZagMWQxT1xEn7ua8xZigr6X22Kdw28o8y+bSYsOpwWBHG0PV9/FuFfRD&#10;fjh1l69Le7PX/Gp2+8+Nnyg1fh0+3kFEGuK/+M+902l+MS/g95t0glz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I36BMMAAADdAAAADwAAAAAAAAAAAAAAAACYAgAAZHJzL2Rv&#10;d25yZXYueG1sUEsFBgAAAAAEAAQA9QAAAIgDAAAAAA==&#10;" path="m,248r276,l276,,,,,248xe" fillcolor="#444" stroked="f">
                    <v:path arrowok="t" o:connecttype="custom" o:connectlocs="0,1182;276,1182;276,934;0,934;0,1182" o:connectangles="0,0,0,0,0"/>
                  </v:shape>
                </v:group>
                <v:group id="Group 1897" o:spid="_x0000_s1065" style="position:absolute;left:1820;top:877;width:1289;height:1603" coordorigin="1820,877" coordsize="1289,160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2NMsMcAAADdAAAADwAAAGRycy9kb3ducmV2LnhtbESPT2vCQBDF70K/wzKF&#10;3uomlf4xdRURlR5EUAvF25Adk2B2NmS3Sfz2nUPB2wzvzXu/mS0GV6uO2lB5NpCOE1DEubcVFwa+&#10;T5vnD1AhIlusPZOBGwVYzB9GM8ys7/lA3TEWSkI4ZGigjLHJtA55SQ7D2DfEol186zDK2hbatthL&#10;uKv1S5K8aYcVS0OJDa1Kyq/HX2dg22O/nKTrbne9rG7n0+v+Z5eSMU+Pw/ITVKQh3s3/119W8Kfv&#10;wi/fyAh6/gc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d2NMsMcAAADd&#10;AAAADwAAAAAAAAAAAAAAAACqAgAAZHJzL2Rvd25yZXYueG1sUEsFBgAAAAAEAAQA+gAAAJ4DAAAA&#10;AA==&#10;">
                  <v:shape id="Freeform 1898" o:spid="_x0000_s1066" style="position:absolute;left:1820;top:877;width:1289;height:1603;visibility:visible;mso-wrap-style:square;v-text-anchor:top" coordsize="1289,16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erVwcMA&#10;AADdAAAADwAAAGRycy9kb3ducmV2LnhtbERPS2vCQBC+F/wPyxS81U0itRpdgxSlPRTBVO9DdkxC&#10;s7Mhu83j33cLhd7m43vOLhtNI3rqXG1ZQbyIQBAXVtdcKrh+np7WIJxH1thYJgUTOcj2s4cdptoO&#10;fKE+96UIIexSVFB536ZSuqIig25hW+LA3W1n0AfYlVJ3OIRw08gkilbSYM2hocKWXisqvvJvo+Bs&#10;N/EV+7c8eT4uL+aDb6spj5WaP46HLQhPo/8X/7nfdZi/eYnh95twgtz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erVwcMAAADdAAAADwAAAAAAAAAAAAAAAACYAgAAZHJzL2Rv&#10;d25yZXYueG1sUEsFBgAAAAAEAAQA9QAAAIgDAAAAAA==&#10;" path="m,1603r1288,l1288,,,,,1603xe" fillcolor="#ebebeb" stroked="f">
                    <v:path arrowok="t" o:connecttype="custom" o:connectlocs="0,2480;1288,2480;1288,877;0,877;0,2480" o:connectangles="0,0,0,0,0"/>
                  </v:shape>
                </v:group>
                <v:group id="Group 1895" o:spid="_x0000_s1067" style="position:absolute;left:1868;top:934;width:1195;height:247" coordorigin="1868,934" coordsize="1195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P13XMQAAADdAAAADwAAAGRycy9kb3ducmV2LnhtbERPS2vCQBC+C/6HZQRv&#10;dRPFR6OriKj0IIVqofQ2ZMckmJ0N2TWJ/74rFLzNx/ec1aYzpWiodoVlBfEoAkGcWl1wpuD7cnhb&#10;gHAeWWNpmRQ8yMFm3e+tMNG25S9qzj4TIYRdggpy76tESpfmZNCNbEUcuKutDfoA60zqGtsQbko5&#10;jqKZNFhwaMixol1O6e18NwqOLbbbSbxvTrfr7vF7mX7+nGJSajjotksQnjr/Ev+7P3SY/z4fw/Ob&#10;cIJc/w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6P13XMQAAADdAAAA&#10;DwAAAAAAAAAAAAAAAACqAgAAZHJzL2Rvd25yZXYueG1sUEsFBgAAAAAEAAQA+gAAAJsDAAAAAA==&#10;">
                  <v:shape id="Freeform 1896" o:spid="_x0000_s1068" style="position:absolute;left:1868;top:934;width:1195;height:247;visibility:visible;mso-wrap-style:square;v-text-anchor:top" coordsize="1195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6bxVMQA&#10;AADdAAAADwAAAGRycy9kb3ducmV2LnhtbESPS4vCQBCE7wv+h6EFb+tEZX1ER1FhYb0IPtBrk2mT&#10;aKYnZEaT/feOIHjrpqq+rp4tGlOIB1Uut6yg141AECdW55wqOB5+v8cgnEfWWFgmBf/kYDFvfc0w&#10;1rbmHT32PhUBwi5GBZn3ZSylSzIy6Lq2JA7axVYGfVirVOoK6wA3hexH0VAazDlcyLCkdUbJbX83&#10;gTK88D36odFma2i7vtanZnU2SnXazXIKwlPjP+Z3+k+H+pPRAF7fhBHk/Ak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Om8VTEAAAA3QAAAA8AAAAAAAAAAAAAAAAAmAIAAGRycy9k&#10;b3ducmV2LnhtbFBLBQYAAAAABAAEAPUAAACJAwAAAAA=&#10;" path="m,248r1195,l1195,,,,,248xe" fillcolor="#ebebeb" stroked="f">
                    <v:path arrowok="t" o:connecttype="custom" o:connectlocs="0,1182;1195,1182;1195,934;0,934;0,1182" o:connectangles="0,0,0,0,0"/>
                  </v:shape>
                </v:group>
                <v:group id="Group 1893" o:spid="_x0000_s1069" style="position:absolute;left:3130;top:877;width:554;height:1603" coordorigin="3130,877" coordsize="554,160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FhKs8UAAADdAAAADwAAAGRycy9kb3ducmV2LnhtbERPS2vCQBC+C/6HZYTe&#10;6ibW2hpdRaSWHkJBLRRvQ3ZMgtnZkN3m8e+7hYK3+fies972phItNa60rCCeRiCIM6tLzhV8nQ+P&#10;ryCcR9ZYWSYFAznYbsajNSbadnyk9uRzEULYJaig8L5OpHRZQQbd1NbEgbvaxqAPsMmlbrAL4aaS&#10;syhaSIMlh4YCa9oXlN1OP0bBe4fd7il+a9PbdT9czs+f32lMSj1M+t0KhKfe38X/7g8d5i9f5vD3&#10;TThBbn4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AhYSrPFAAAA3QAA&#10;AA8AAAAAAAAAAAAAAAAAqgIAAGRycy9kb3ducmV2LnhtbFBLBQYAAAAABAAEAPoAAACcAwAAAAA=&#10;">
                  <v:shape id="Freeform 1894" o:spid="_x0000_s1070" style="position:absolute;left:3130;top:877;width:554;height:1603;visibility:visible;mso-wrap-style:square;v-text-anchor:top" coordsize="554,16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9pQ78QA&#10;AADdAAAADwAAAGRycy9kb3ducmV2LnhtbERPS2vCQBC+C/6HZYReRDct1Ed0FVEELxaMgh6H7JhE&#10;s7NpdtXUX98tFLzNx/ec6bwxpbhT7QrLCt77EQji1OqCMwWH/bo3AuE8ssbSMin4IQfzWbs1xVjb&#10;B+/onvhMhBB2MSrIva9iKV2ak0HXtxVx4M62NugDrDOpa3yEcFPKjygaSIMFh4YcK1rmlF6Tm1Gw&#10;Hdyq57dOMtR7fzra8Vd6WXWVeus0iwkIT41/if/dGx3mj4ef8PdNOEHO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faUO/EAAAA3QAAAA8AAAAAAAAAAAAAAAAAmAIAAGRycy9k&#10;b3ducmV2LnhtbFBLBQYAAAAABAAEAPUAAACJAwAAAAA=&#10;" path="m,1603r554,l554,,,,,1603xe" fillcolor="#ebebeb" stroked="f">
                    <v:path arrowok="t" o:connecttype="custom" o:connectlocs="0,2480;554,2480;554,877;0,877;0,2480" o:connectangles="0,0,0,0,0"/>
                  </v:shape>
                </v:group>
                <v:group id="Group 1891" o:spid="_x0000_s1071" style="position:absolute;left:3176;top:934;width:461;height:247" coordorigin="3176,934" coordsize="461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8ZxX8QAAADdAAAADwAAAGRycy9kb3ducmV2LnhtbERPTWvCQBC9C/0PyxR6&#10;001aamvqKiJVPIhgFMTbkB2TYHY2ZLdJ/PddQfA2j/c503lvKtFS40rLCuJRBII4s7rkXMHxsBp+&#10;g3AeWWNlmRTcyMF89jKYYqJtx3tqU5+LEMIuQQWF93UipcsKMuhGtiYO3MU2Bn2ATS51g10IN5V8&#10;j6KxNFhyaCiwpmVB2TX9MwrWHXaLj/i33V4vy9v58Lk7bWNS6u21X/yA8NT7p/jh3ugwf/I1hvs3&#10;4QQ5+w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l8ZxX8QAAADdAAAA&#10;DwAAAAAAAAAAAAAAAACqAgAAZHJzL2Rvd25yZXYueG1sUEsFBgAAAAAEAAQA+gAAAJsDAAAAAA==&#10;">
                  <v:shape id="Freeform 1892" o:spid="_x0000_s1072" style="position:absolute;left:3176;top:934;width:461;height:247;visibility:visible;mso-wrap-style:square;v-text-anchor:top" coordsize="461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Ljn4sQA&#10;AADdAAAADwAAAGRycy9kb3ducmV2LnhtbERPS4vCMBC+L/gfwgje1tQHuluNooKg7kVd9+BtaMa2&#10;2kxKE7X+eyMIe5uP7znjaW0KcaPK5ZYVdNoRCOLE6pxTBYff5ecXCOeRNRaWScGDHEwnjY8xxtre&#10;eUe3vU9FCGEXo4LM+zKW0iUZGXRtWxIH7mQrgz7AKpW6wnsIN4XsRtFAGsw5NGRY0iKj5LK/GgWb&#10;R68/wO3q+PPXd/N1mZ4Pi9lZqVazno1AeKr9v/jtXukw/3s4hNc34QQ5e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y45+LEAAAA3QAAAA8AAAAAAAAAAAAAAAAAmAIAAGRycy9k&#10;b3ducmV2LnhtbFBLBQYAAAAABAAEAPUAAACJAwAAAAA=&#10;" path="m,248r460,l460,,,,,248xe" fillcolor="#ebebeb" stroked="f">
                    <v:path arrowok="t" o:connecttype="custom" o:connectlocs="0,1182;460,1182;460,934;0,934;0,1182" o:connectangles="0,0,0,0,0"/>
                  </v:shape>
                </v:group>
                <v:group id="Group 1889" o:spid="_x0000_s1073" style="position:absolute;left:3704;top:877;width:977;height:1603" coordorigin="3704,877" coordsize="977,160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RVAtscAAADdAAAADwAAAGRycy9kb3ducmV2LnhtbESPT2vCQBDF70K/wzKF&#10;3uomlf4xdRURlR5EUAvF25Adk2B2NmS3Sfz2nUPB2wzvzXu/mS0GV6uO2lB5NpCOE1DEubcVFwa+&#10;T5vnD1AhIlusPZOBGwVYzB9GM8ys7/lA3TEWSkI4ZGigjLHJtA55SQ7D2DfEol186zDK2hbatthL&#10;uKv1S5K8aYcVS0OJDa1Kyq/HX2dg22O/nKTrbne9rG7n0+v+Z5eSMU+Pw/ITVKQh3s3/119W8Kfv&#10;givfyAh6/gc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iRVAtscAAADd&#10;AAAADwAAAAAAAAAAAAAAAACqAgAAZHJzL2Rvd25yZXYueG1sUEsFBgAAAAAEAAQA+gAAAJ4DAAAA&#10;AA==&#10;">
                  <v:shape id="Freeform 1890" o:spid="_x0000_s1074" style="position:absolute;left:3704;top:877;width:977;height:1603;visibility:visible;mso-wrap-style:square;v-text-anchor:top" coordsize="977,16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obwMkA&#10;AADdAAAADwAAAGRycy9kb3ducmV2LnhtbESPT2vCQBDF74V+h2UKXopurNQ/qatIpbXQgxjF8zQ7&#10;JiHZ2bC71ein7xYKvc3w3rzfm/myM404k/OVZQXDQQKCOLe64kLBYf/Wn4LwAVljY5kUXMnDcnF/&#10;N8dU2wvv6JyFQsQQ9ikqKENoUyl9XpJBP7AtcdRO1hkMcXWF1A4vMdw08ilJxtJgxZFQYkuvJeV1&#10;9m0i5LoZZY/dNPms391t9FWfjs/rrVK9h271AiJQF/7Nf9cfOtafTWbw+00cQS5+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WDobwMkAAADdAAAADwAAAAAAAAAAAAAAAACYAgAA&#10;ZHJzL2Rvd25yZXYueG1sUEsFBgAAAAAEAAQA9QAAAI4DAAAAAA==&#10;" path="m,1603r977,l977,,,,,1603xe" fillcolor="#ebebeb" stroked="f">
                    <v:path arrowok="t" o:connecttype="custom" o:connectlocs="0,2480;977,2480;977,877;0,877;0,2480" o:connectangles="0,0,0,0,0"/>
                  </v:shape>
                </v:group>
                <v:group id="Group 1887" o:spid="_x0000_s1075" style="position:absolute;left:3752;top:934;width:881;height:247" coordorigin="3752,934" coordsize="881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rY8l8gAAADdAAAADwAAAGRycy9kb3ducmV2LnhtbESPzWrDQAyE74W+w6JC&#10;bs3aDS2uk00IoQ05hEJ+oOQmvIpt4tUa79Z23r46FHqTmNHMp8VqdI3qqQu1ZwPpNAFFXHhbc2ng&#10;fPp8zkCFiGyx8UwG7hRgtXx8WGBu/cAH6o+xVBLCIUcDVYxtrnUoKnIYpr4lFu3qO4dR1q7UtsNB&#10;wl2jX5LkTTusWRoqbGlTUXE7/jgD2wGH9Sz96Pe36+Z+Ob1+fe9TMmbyNK7noCKN8d/8d72zgv+e&#10;Cb98IyPo5S8AAAD//wMAUEsBAi0AFAAGAAgAAAAhAKL4T1MEAQAA7AEAABMAAAAAAAAAAAAAAAAA&#10;AAAAAFtDb250ZW50X1R5cGVzXS54bWxQSwECLQAUAAYACAAAACEAbAbV/tgAAACZAQAACwAAAAAA&#10;AAAAAAAAAAA1AQAAX3JlbHMvLnJlbHNQSwECLQAUAAYACAAAACEAMy8FnkEAAAA5AAAAFQAAAAAA&#10;AAAAAAAAAAA2AgAAZHJzL2dyb3Vwc2hhcGV4bWwueG1sUEsBAi0AFAAGAAgAAAAhAEK2PJfIAAAA&#10;3QAAAA8AAAAAAAAAAAAAAAAAqgIAAGRycy9kb3ducmV2LnhtbFBLBQYAAAAABAAEAPoAAACfAwAA&#10;AAA=&#10;">
                  <v:shape id="Freeform 1888" o:spid="_x0000_s1076" style="position:absolute;left:3752;top:934;width:881;height:247;visibility:visible;mso-wrap-style:square;v-text-anchor:top" coordsize="881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8KCDcUA&#10;AADdAAAADwAAAGRycy9kb3ducmV2LnhtbERPTWvCQBC9F/oflil4kbrRg2jqKqWgKHjQaCm9TbPT&#10;TWx2NmTXGP+9Kwi9zeN9zmzR2Uq01PjSsYLhIAFBnDtdslFwPCxfJyB8QNZYOSYFV/KwmD8/zTDV&#10;7sJ7arNgRAxhn6KCIoQ6ldLnBVn0A1cTR+7XNRZDhI2RusFLDLeVHCXJWFosOTYUWNNHQflfdrYK&#10;THf6uW5M+5m50/ZrlfV330dvlOq9dO9vIAJ14V/8cK91nD+dDOH+TTxBz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woINxQAAAN0AAAAPAAAAAAAAAAAAAAAAAJgCAABkcnMv&#10;ZG93bnJldi54bWxQSwUGAAAAAAQABAD1AAAAigMAAAAA&#10;" path="m,248r881,l881,,,,,248xe" fillcolor="#ebebeb" stroked="f">
                    <v:path arrowok="t" o:connecttype="custom" o:connectlocs="0,1182;881,1182;881,934;0,934;0,1182" o:connectangles="0,0,0,0,0"/>
                  </v:shape>
                </v:group>
                <v:group id="Group 1885" o:spid="_x0000_s1077" style="position:absolute;left:4700;top:877;width:821;height:1603" coordorigin="4700,877" coordsize="821,160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SgHe8UAAADdAAAADwAAAGRycy9kb3ducmV2LnhtbERPTWvCQBC9F/wPyxS8&#10;NZsoLTHNKiJWPIRCVSi9DdkxCWZnQ3abxH/fLRR6m8f7nHwzmVYM1LvGsoIkikEQl1Y3XCm4nN+e&#10;UhDOI2tsLZOCOznYrGcPOWbajvxBw8lXIoSwy1BB7X2XSenKmgy6yHbEgbva3qAPsK+k7nEM4aaV&#10;izh+kQYbDg01drSrqbydvo2Cw4jjdpnsh+J23d2/zs/vn0VCSs0fp+0rCE+T/xf/uY86zF+lC/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0oB3vFAAAA3QAA&#10;AA8AAAAAAAAAAAAAAAAAqgIAAGRycy9kb3ducmV2LnhtbFBLBQYAAAAABAAEAPoAAACcAwAAAAA=&#10;">
                  <v:shape id="Freeform 1886" o:spid="_x0000_s1078" style="position:absolute;left:4700;top:877;width:821;height:1603;visibility:visible;mso-wrap-style:square;v-text-anchor:top" coordsize="821,16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/51P8IA&#10;AADdAAAADwAAAGRycy9kb3ducmV2LnhtbERPS2vCQBC+F/wPywheSt1YaZukrhIKglc19DxkJw+a&#10;nY3ZNYn/3hWE3ubje85mN5lWDNS7xrKC1TICQVxY3XClID/v32IQziNrbC2Tghs52G1nLxtMtR35&#10;SMPJVyKEsEtRQe19l0rpipoMuqXtiANX2t6gD7CvpO5xDOGmle9R9CkNNhwaauzop6bi73Q1Cj4u&#10;Tsf2d6he3S1bTWVeJl9DqdRiPmXfIDxN/l/8dB90mJ/Ea3h8E06Q2z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/nU/wgAAAN0AAAAPAAAAAAAAAAAAAAAAAJgCAABkcnMvZG93&#10;bnJldi54bWxQSwUGAAAAAAQABAD1AAAAhwMAAAAA&#10;" path="m,1603r821,l821,,,,,1603xe" fillcolor="#ebebeb" stroked="f">
                    <v:path arrowok="t" o:connecttype="custom" o:connectlocs="0,2480;821,2480;821,877;0,877;0,2480" o:connectangles="0,0,0,0,0"/>
                  </v:shape>
                </v:group>
                <v:group id="Group 1883" o:spid="_x0000_s1079" style="position:absolute;left:4748;top:934;width:725;height:226" coordorigin="4748,934" coordsize="725,2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Y06lMQAAADdAAAADwAAAGRycy9kb3ducmV2LnhtbERPS2vCQBC+F/oflil4&#10;M5vUKpq6ikhbPIjgA6S3ITsmwexsyG6T+O9dQehtPr7nzJe9qURLjSstK0iiGARxZnXJuYLT8Xs4&#10;BeE8ssbKMim4kYPl4vVljqm2He+pPfhchBB2KSoovK9TKV1WkEEX2Zo4cBfbGPQBNrnUDXYh3FTy&#10;PY4n0mDJoaHAmtYFZdfDn1Hw02G3GiVf7fZ6Wd9+j+PdeZuQUoO3fvUJwlPv/8VP90aH+bPpBzy+&#10;CSfIxR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Y06lMQAAADdAAAA&#10;DwAAAAAAAAAAAAAAAACqAgAAZHJzL2Rvd25yZXYueG1sUEsFBgAAAAAEAAQA+gAAAJsDAAAAAA==&#10;">
                  <v:shape id="Freeform 1884" o:spid="_x0000_s1080" style="position:absolute;left:4748;top:934;width:725;height:226;visibility:visible;mso-wrap-style:square;v-text-anchor:top" coordsize="725,2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5/bMUA&#10;AADdAAAADwAAAGRycy9kb3ducmV2LnhtbERPS2vCQBC+F/wPyxR6KbpRq8ToKrYgtvHk4+BxyE6T&#10;YHY2ZLcm+fduodDbfHzPWW06U4k7Na60rGA8ikAQZ1aXnCu4nHfDGITzyBory6SgJweb9eBphYm2&#10;LR/pfvK5CCHsElRQeF8nUrqsIINuZGviwH3bxqAPsMmlbrAN4aaSkyiaS4Mlh4YCa/ooKLudfoyC&#10;6T7d8fXr2r+/TSeyfT2k/SFOlXp57rZLEJ46/y/+c3/qMH8Rz+D3m3CCXD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7n9sxQAAAN0AAAAPAAAAAAAAAAAAAAAAAJgCAABkcnMv&#10;ZG93bnJldi54bWxQSwUGAAAAAAQABAD1AAAAigMAAAAA&#10;" path="m,226r725,l725,,,,,226xe" fillcolor="#ebebeb" stroked="f">
                    <v:path arrowok="t" o:connecttype="custom" o:connectlocs="0,1160;725,1160;725,934;0,934;0,1160" o:connectangles="0,0,0,0,0"/>
                  </v:shape>
                </v:group>
                <v:group id="Group 1881" o:spid="_x0000_s1081" style="position:absolute;left:4748;top:1160;width:725;height:209" coordorigin="4748,1160" coordsize="725,2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hMBeMUAAADdAAAADwAAAGRycy9kb3ducmV2LnhtbERPS2vCQBC+F/wPywi9&#10;1U2UikZXEamlh1BoIpTehuyYBLOzIbvN4993C4Xe5uN7zv44mkb01LnasoJ4EYEgLqyuuVRwzS9P&#10;GxDOI2tsLJOCiRwcD7OHPSbaDvxBfeZLEULYJaig8r5NpHRFRQbdwrbEgbvZzqAPsCul7nAI4aaR&#10;yyhaS4M1h4YKWzpXVNyzb6PgdcDhtIpf+vR+O09f+fP7ZxqTUo/z8bQD4Wn0/+I/95sO87ebNfx+&#10;E06Qh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ITAXjFAAAA3QAA&#10;AA8AAAAAAAAAAAAAAAAAqgIAAGRycy9kb3ducmV2LnhtbFBLBQYAAAAABAAEAPoAAACcAwAAAAA=&#10;">
                  <v:shape id="Freeform 1882" o:spid="_x0000_s1082" style="position:absolute;left:4748;top:1160;width:725;height:209;visibility:visible;mso-wrap-style:square;v-text-anchor:top" coordsize="725,2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1hFjcUA&#10;AADdAAAADwAAAGRycy9kb3ducmV2LnhtbERPPW/CMBDdkfgP1lXqgopDBwoBg4CqCJYiKAPjKT6S&#10;NPE5xCaEf4+RKnW7p/d503lrStFQ7XLLCgb9CARxYnXOqYLjz9fbCITzyBpLy6TgTg7ms25nirG2&#10;N95Tc/CpCCHsYlSQeV/FUrokI4OubyviwJ1tbdAHWKdS13gL4aaU71E0lAZzDg0ZVrTKKCkOV6Pg&#10;srueeutG0xaL5edy+50X+9+VUq8v7WICwlPr/8V/7o0O88ejD3h+E06Qs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WEWNxQAAAN0AAAAPAAAAAAAAAAAAAAAAAJgCAABkcnMv&#10;ZG93bnJldi54bWxQSwUGAAAAAAQABAD1AAAAigMAAAAA&#10;" path="m,209r725,l725,,,,,209xe" fillcolor="#ebebeb" stroked="f">
                    <v:path arrowok="t" o:connecttype="custom" o:connectlocs="0,1369;725,1369;725,1160;0,1160;0,1369" o:connectangles="0,0,0,0,0"/>
                  </v:shape>
                </v:group>
                <v:group id="Group 1879" o:spid="_x0000_s1083" style="position:absolute;left:4748;top:1369;width:725;height:226" coordorigin="4748,1369" coordsize="725,2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MAwkcgAAADdAAAADwAAAGRycy9kb3ducmV2LnhtbESPzWrDQAyE74W+w6JC&#10;bs3aDS2uk00IoQ05hEJ+oOQmvIpt4tUa79Z23r46FHqTmNHMp8VqdI3qqQu1ZwPpNAFFXHhbc2ng&#10;fPp8zkCFiGyx8UwG7hRgtXx8WGBu/cAH6o+xVBLCIUcDVYxtrnUoKnIYpr4lFu3qO4dR1q7UtsNB&#10;wl2jX5LkTTusWRoqbGlTUXE7/jgD2wGH9Sz96Pe36+Z+Ob1+fe9TMmbyNK7noCKN8d/8d72zgv+e&#10;Ca58IyPo5S8AAAD//wMAUEsBAi0AFAAGAAgAAAAhAKL4T1MEAQAA7AEAABMAAAAAAAAAAAAAAAAA&#10;AAAAAFtDb250ZW50X1R5cGVzXS54bWxQSwECLQAUAAYACAAAACEAbAbV/tgAAACZAQAACwAAAAAA&#10;AAAAAAAAAAA1AQAAX3JlbHMvLnJlbHNQSwECLQAUAAYACAAAACEAMy8FnkEAAAA5AAAAFQAAAAAA&#10;AAAAAAAAAAA2AgAAZHJzL2dyb3Vwc2hhcGV4bWwueG1sUEsBAi0AFAAGAAgAAAAhALzAMJHIAAAA&#10;3QAAAA8AAAAAAAAAAAAAAAAAqgIAAGRycy9kb3ducmV2LnhtbFBLBQYAAAAABAAEAPoAAACfAwAA&#10;AAA=&#10;">
                  <v:shape id="Freeform 1880" o:spid="_x0000_s1084" style="position:absolute;left:4748;top:1369;width:725;height:226;visibility:visible;mso-wrap-style:square;v-text-anchor:top" coordsize="725,2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6N1acQA&#10;AADdAAAADwAAAGRycy9kb3ducmV2LnhtbERPS2vCQBC+F/wPyxR6KbpRi8ToKlqQ2njycfA4ZMck&#10;NDsbsluT/Hu3UPA2H99zluvOVOJOjSstKxiPIhDEmdUl5wou590wBuE8ssbKMinoycF6NXhZYqJt&#10;y0e6n3wuQgi7BBUU3teJlC4ryKAb2Zo4cDfbGPQBNrnUDbYh3FRyEkUzabDk0FBgTZ8FZT+nX6Ng&#10;+pXu+Pp97bcf04ls3w9pf4hTpd5eu80ChKfOP8X/7r0O8+fxHP6+CSfI1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OjdWnEAAAA3QAAAA8AAAAAAAAAAAAAAAAAmAIAAGRycy9k&#10;b3ducmV2LnhtbFBLBQYAAAAABAAEAPUAAACJAwAAAAA=&#10;" path="m,225r725,l725,,,,,225xe" fillcolor="#ebebeb" stroked="f">
                    <v:path arrowok="t" o:connecttype="custom" o:connectlocs="0,1594;725,1594;725,1369;0,1369;0,1594" o:connectangles="0,0,0,0,0"/>
                  </v:shape>
                </v:group>
                <v:group id="Group 1877" o:spid="_x0000_s1085" style="position:absolute;left:5540;top:877;width:5132;height:1603" coordorigin="5540,877" coordsize="5132,160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2+qSscAAADdAAAADwAAAGRycy9kb3ducmV2LnhtbESPQWvCQBCF74X+h2UK&#10;3uomlRaNriLSigcpGAvF25Adk2B2NmS3Sfz3nUOhtxnem/e+WW1G16ieulB7NpBOE1DEhbc1lwa+&#10;zh/Pc1AhIltsPJOBOwXYrB8fVphZP/CJ+jyWSkI4ZGigirHNtA5FRQ7D1LfEol195zDK2pXadjhI&#10;uGv0S5K8aYc1S0OFLe0qKm75jzOwH3DYztL3/ni77u6X8+vn9zElYyZP43YJKtIY/81/1wcr+IuF&#10;8Ms3MoJe/wI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x2+qSscAAADd&#10;AAAADwAAAAAAAAAAAAAAAACqAgAAZHJzL2Rvd25yZXYueG1sUEsFBgAAAAAEAAQA+gAAAJ4DAAAA&#10;AA==&#10;">
                  <v:shape id="Freeform 1878" o:spid="_x0000_s1086" style="position:absolute;left:5540;top:877;width:5132;height:1603;visibility:visible;mso-wrap-style:square;v-text-anchor:top" coordsize="5132,16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PBvcIA&#10;AADdAAAADwAAAGRycy9kb3ducmV2LnhtbERPTWvCQBC9C/6HZQRvulGh1tRVxNIi1YupuQ/ZMQnN&#10;zobd1aT/vlsQvM3jfc5625tG3Mn52rKC2TQBQVxYXXOp4PL9MXkF4QOyxsYyKfglD9vNcLDGVNuO&#10;z3TPQiliCPsUFVQhtKmUvqjIoJ/aljhyV+sMhghdKbXDLoabRs6T5EUarDk2VNjSvqLiJ7sZBXnO&#10;+8/re347Xtzy64SyzA6LTqnxqN+9gQjUh6f44T7oOH+1msH/N/EEuf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N08G9wgAAAN0AAAAPAAAAAAAAAAAAAAAAAJgCAABkcnMvZG93&#10;bnJldi54bWxQSwUGAAAAAAQABAD1AAAAhwMAAAAA&#10;" path="m,1603r5132,l5132,,,,,1603xe" fillcolor="#ebebeb" stroked="f">
                    <v:path arrowok="t" o:connecttype="custom" o:connectlocs="0,2480;5132,2480;5132,877;0,877;0,2480" o:connectangles="0,0,0,0,0"/>
                  </v:shape>
                </v:group>
                <v:group id="Group 1875" o:spid="_x0000_s1087" style="position:absolute;left:5588;top:934;width:5036;height:226" coordorigin="5588,934" coordsize="5036,2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PGRpsMAAADdAAAADwAAAGRycy9kb3ducmV2LnhtbERPS4vCMBC+C/sfwizs&#10;TdO6KFqNIrK7eBDBB4i3oRnbYjMpTbat/94Igrf5+J4zX3amFA3VrrCsIB5EIIhTqwvOFJyOv/0J&#10;COeRNZaWScGdHCwXH705Jtq2vKfm4DMRQtglqCD3vkqkdGlOBt3AVsSBu9raoA+wzqSusQ3hppTD&#10;KBpLgwWHhhwrWueU3g7/RsFfi+3qO/5ptrfr+n45jnbnbUxKfX12qxkIT51/i1/ujQ7zp9MhPL8J&#10;J8jF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Y8ZGmwwAAAN0AAAAP&#10;AAAAAAAAAAAAAAAAAKoCAABkcnMvZG93bnJldi54bWxQSwUGAAAAAAQABAD6AAAAmgMAAAAA&#10;">
                  <v:shape id="Freeform 1876" o:spid="_x0000_s1088" style="position:absolute;left:5588;top:934;width:5036;height:226;visibility:visible;mso-wrap-style:square;v-text-anchor:top" coordsize="5036,2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O0ZcUA&#10;AADdAAAADwAAAGRycy9kb3ducmV2LnhtbERPTWvCQBC9F/wPywi91Y2KUlNXKUKgqIiNFfE2ZKdJ&#10;aHY2ZFcT/70rCL3N433OfNmZSlypcaVlBcNBBII4s7rkXMHPIXl7B+E8ssbKMim4kYPlovcyx1jb&#10;lr/pmvpchBB2MSoovK9jKV1WkEE3sDVx4H5tY9AH2ORSN9iGcFPJURRNpcGSQ0OBNa0Kyv7Si1Gw&#10;a9d1cthMzpjuTtvxcZ+cN5ehUq/97vMDhKfO/4uf7i8d5s9mY3h8E06Qi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Q7RlxQAAAN0AAAAPAAAAAAAAAAAAAAAAAJgCAABkcnMv&#10;ZG93bnJldi54bWxQSwUGAAAAAAQABAD1AAAAigMAAAAA&#10;" path="m,226r5036,l5036,,,,,226xe" fillcolor="#ebebeb" stroked="f">
                    <v:path arrowok="t" o:connecttype="custom" o:connectlocs="0,1160;5036,1160;5036,934;0,934;0,1160" o:connectangles="0,0,0,0,0"/>
                  </v:shape>
                </v:group>
                <v:group id="Group 1873" o:spid="_x0000_s1089" style="position:absolute;left:5588;top:1160;width:5036;height:209" coordorigin="5588,1160" coordsize="5036,2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FSsScQAAADdAAAADwAAAGRycy9kb3ducmV2LnhtbERPTWvCQBC9F/oflil4&#10;001qLTW6ikhbPIhgFMTbkB2TYHY2ZLdJ/PeuIPQ2j/c582VvKtFS40rLCuJRBII4s7rkXMHx8DP8&#10;AuE8ssbKMim4kYPl4vVljom2He+pTX0uQgi7BBUU3teJlC4ryKAb2Zo4cBfbGPQBNrnUDXYh3FTy&#10;PYo+pcGSQ0OBNa0Lyq7pn1Hw22G3Gsff7fZ6Wd/Oh8nutI1JqcFbv5qB8NT7f/HTvdFh/nT6AY9v&#10;wglycQ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uFSsScQAAADdAAAA&#10;DwAAAAAAAAAAAAAAAACqAgAAZHJzL2Rvd25yZXYueG1sUEsFBgAAAAAEAAQA+gAAAJsDAAAAAA==&#10;">
                  <v:shape id="Freeform 1874" o:spid="_x0000_s1090" style="position:absolute;left:5588;top:1160;width:5036;height:209;visibility:visible;mso-wrap-style:square;v-text-anchor:top" coordsize="5036,2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tBiiMYA&#10;AADdAAAADwAAAGRycy9kb3ducmV2LnhtbERPTWsCMRC9F/ofwhS8lJqtUqmrUaRYKNJLVVp6m27G&#10;zeJmsiZZXf31plDobR7vc6bzztbiSD5UjhU89jMQxIXTFZcKtpvXh2cQISJrrB2TgjMFmM9ub6aY&#10;a3fiDzquYylSCIccFZgYm1zKUBiyGPquIU7cznmLMUFfSu3xlMJtLQdZNpIWK04NBht6MVTs161V&#10;cFne+8PP+3I1NPT1OfjOWr3atkr17rrFBESkLv6L/9xvOs0fj5/g95t0gpxd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tBiiMYAAADdAAAADwAAAAAAAAAAAAAAAACYAgAAZHJz&#10;L2Rvd25yZXYueG1sUEsFBgAAAAAEAAQA9QAAAIsDAAAAAA==&#10;" path="m,209r5036,l5036,,,,,209xe" fillcolor="#ebebeb" stroked="f">
                    <v:path arrowok="t" o:connecttype="custom" o:connectlocs="0,1369;5036,1369;5036,1160;0,1160;0,1369" o:connectangles="0,0,0,0,0"/>
                  </v:shape>
                </v:group>
                <v:group id="Group 1871" o:spid="_x0000_s1091" style="position:absolute;left:5588;top:1369;width:5036;height:206" coordorigin="5588,1369" coordsize="5036,2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8qXpcMAAADdAAAADwAAAGRycy9kb3ducmV2LnhtbERPTYvCMBC9C/sfwix4&#10;07QrilajiOyKBxHUhcXb0IxtsZmUJtvWf28Ewds83ucsVp0pRUO1KywriIcRCOLU6oIzBb/nn8EU&#10;hPPIGkvLpOBODlbLj94CE21bPlJz8pkIIewSVJB7XyVSujQng25oK+LAXW1t0AdYZ1LX2IZwU8qv&#10;KJpIgwWHhhwr2uSU3k7/RsG2xXY9ir+b/e26uV/O48PfPial+p/deg7CU+ff4pd7p8P82WwCz2/C&#10;CXL5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nypelwwAAAN0AAAAP&#10;AAAAAAAAAAAAAAAAAKoCAABkcnMvZG93bnJldi54bWxQSwUGAAAAAAQABAD6AAAAmgMAAAAA&#10;">
                  <v:shape id="Freeform 1872" o:spid="_x0000_s1092" style="position:absolute;left:5588;top:1369;width:5036;height:206;visibility:visible;mso-wrap-style:square;v-text-anchor:top" coordsize="5036,2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3QRMQA&#10;AADdAAAADwAAAGRycy9kb3ducmV2LnhtbERPS2vCQBC+C/0PyxR6001FrKZZRURLj5r00N6G7OTR&#10;ZmfT7DaJ/94VCt7m43tOsh1NI3rqXG1ZwfMsAkGcW11zqeAjO05XIJxH1thYJgUXcrDdPEwSjLUd&#10;+Ex96ksRQtjFqKDyvo2ldHlFBt3MtsSBK2xn0AfYlVJ3OIRw08h5FC2lwZpDQ4Ut7SvKf9I/o+Cz&#10;XWRfv5f0e7E/0Ok0RMX8bdcr9fQ47l5BeBr9Xfzvftdh/nr9Ardvwglyc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3t0ETEAAAA3QAAAA8AAAAAAAAAAAAAAAAAmAIAAGRycy9k&#10;b3ducmV2LnhtbFBLBQYAAAAABAAEAPUAAACJAwAAAAA=&#10;" path="m,206r5036,l5036,,,,,206xe" fillcolor="#ebebeb" stroked="f">
                    <v:path arrowok="t" o:connecttype="custom" o:connectlocs="0,1575;5036,1575;5036,1369;0,1369;0,1575" o:connectangles="0,0,0,0,0"/>
                  </v:shape>
                </v:group>
                <v:group id="Group 1869" o:spid="_x0000_s1093" style="position:absolute;left:5588;top:1575;width:5036;height:206" coordorigin="5588,1575" coordsize="5036,2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RmmTMcAAADdAAAADwAAAGRycy9kb3ducmV2LnhtbESPQWvCQBCF74X+h2UK&#10;3uomlRaNriLSigcpGAvF25Adk2B2NmS3Sfz3nUOhtxnem/e+WW1G16ieulB7NpBOE1DEhbc1lwa+&#10;zh/Pc1AhIltsPJOBOwXYrB8fVphZP/CJ+jyWSkI4ZGigirHNtA5FRQ7D1LfEol195zDK2pXadjhI&#10;uGv0S5K8aYc1S0OFLe0qKm75jzOwH3DYztL3/ni77u6X8+vn9zElYyZP43YJKtIY/81/1wcr+IuF&#10;4Mo3MoJe/wI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ORmmTMcAAADd&#10;AAAADwAAAAAAAAAAAAAAAACqAgAAZHJzL2Rvd25yZXYueG1sUEsFBgAAAAAEAAQA+gAAAJ4DAAAA&#10;AA==&#10;">
                  <v:shape id="Freeform 1870" o:spid="_x0000_s1094" style="position:absolute;left:5588;top:1575;width:5036;height:206;visibility:visible;mso-wrap-style:square;v-text-anchor:top" coordsize="5036,2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7hrcMA&#10;AADdAAAADwAAAGRycy9kb3ducmV2LnhtbERPTWvCQBC9F/wPywi91Y0ipYmuItJKjxo96G3Ijkk0&#10;OxuzaxL/fVcoeJvH+5z5sjeVaKlxpWUF41EEgjizuuRcwWH/8/EFwnlkjZVlUvAgB8vF4G2OibYd&#10;76hNfS5CCLsEFRTe14mULivIoBvZmjhwZ9sY9AE2udQNdiHcVHISRZ/SYMmhocCa1gVl1/RuFBzr&#10;6f50e6SX6fqbttsuOk82q1ap92G/moHw1PuX+N/9q8P8OI7h+U04QS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z7hrcMAAADdAAAADwAAAAAAAAAAAAAAAACYAgAAZHJzL2Rv&#10;d25yZXYueG1sUEsFBgAAAAAEAAQA9QAAAIgDAAAAAA==&#10;" path="m,207r5036,l5036,,,,,207xe" fillcolor="#ebebeb" stroked="f">
                    <v:path arrowok="t" o:connecttype="custom" o:connectlocs="0,1782;5036,1782;5036,1575;0,1575;0,1782" o:connectangles="0,0,0,0,0"/>
                  </v:shape>
                </v:group>
                <v:group id="Group 1867" o:spid="_x0000_s1095" style="position:absolute;left:5588;top:1782;width:5036;height:206" coordorigin="5588,1782" coordsize="5036,2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vAUcsYAAADdAAAADwAAAGRycy9kb3ducmV2LnhtbESPTWvCQBCG70L/wzKF&#10;3nQTS0tJ3YhIlR6kUC2ItyE7+cDsbMiuSfz3nUOhx+Gd95l5VuvJtWqgPjSeDaSLBBRx4W3DlYGf&#10;027+BipEZIutZzJwpwDr/GG2wsz6kb9pOMZKCYRDhgbqGLtM61DU5DAsfEcsWel7h1HGvtK2x1Hg&#10;rtXLJHnVDhuWCzV2tK2puB5vzsB+xHHznH4Mh2u5vV9OL1/nQ0rGPD1Om3dQkab4v/zX/rQGhCj/&#10;i42YgM5/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W8BRyxgAAAN0A&#10;AAAPAAAAAAAAAAAAAAAAAKoCAABkcnMvZG93bnJldi54bWxQSwUGAAAAAAQABAD6AAAAnQMAAAAA&#10;">
                  <v:shape id="Freeform 1868" o:spid="_x0000_s1096" style="position:absolute;left:5588;top:1782;width:5036;height:206;visibility:visible;mso-wrap-style:square;v-text-anchor:top" coordsize="5036,2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dTk8MA&#10;AADdAAAADwAAAGRycy9kb3ducmV2LnhtbESPQYvCMBSE7wv+h/CEva2pIiLVKCLu4lGrB709mmdb&#10;bV5qE9v67zeC4HGYmW+Y+bIzpWiodoVlBcNBBII4tbrgTMHx8PszBeE8ssbSMil4koPlovc1x1jb&#10;lvfUJD4TAcIuRgW591UspUtzMugGtiIO3sXWBn2QdSZ1jW2Am1KOomgiDRYcFnKsaJ1TekseRsGp&#10;Gh/O92dyHa83tNu10WX0t2qU+u53qxkIT53/hN/trVYQiEN4vQlPQC7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NdTk8MAAADdAAAADwAAAAAAAAAAAAAAAACYAgAAZHJzL2Rv&#10;d25yZXYueG1sUEsFBgAAAAAEAAQA9QAAAIgDAAAAAA==&#10;" path="m,206r5036,l5036,,,,,206xe" fillcolor="#ebebeb" stroked="f">
                    <v:path arrowok="t" o:connecttype="custom" o:connectlocs="0,1988;5036,1988;5036,1782;0,1782;0,1988" o:connectangles="0,0,0,0,0"/>
                  </v:shape>
                </v:group>
                <v:group id="Group 1865" o:spid="_x0000_s1097" style="position:absolute;left:5588;top:1988;width:5036;height:209" coordorigin="5588,1988" coordsize="5036,2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W4vnsQAAADdAAAADwAAAGRycy9kb3ducmV2LnhtbESPQYvCMBSE78L+h/CE&#10;vWlaF0WqUUTWZQ8iWIVlb4/m2Rabl9LEtv57Iwgeh5n5hlmue1OJlhpXWlYQjyMQxJnVJecKzqfd&#10;aA7CeWSNlWVScCcH69XHYImJth0fqU19LgKEXYIKCu/rREqXFWTQjW1NHLyLbQz6IJtc6ga7ADeV&#10;nETRTBosOSwUWNO2oOya3oyCnw67zVf83e6vl+39/zQ9/O1jUupz2G8WIDz1/h1+tX+1gkCcwPNN&#10;eAJy9Q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iW4vnsQAAADdAAAA&#10;DwAAAAAAAAAAAAAAAACqAgAAZHJzL2Rvd25yZXYueG1sUEsFBgAAAAAEAAQA+gAAAJsDAAAAAA==&#10;">
                  <v:shape id="Freeform 1866" o:spid="_x0000_s1098" style="position:absolute;left:5588;top:1988;width:5036;height:209;visibility:visible;mso-wrap-style:square;v-text-anchor:top" coordsize="5036,2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+rhX8YA&#10;AADdAAAADwAAAGRycy9kb3ducmV2LnhtbESPQWsCMRSE74L/ITzBi9SsCkVWo4hYEOmlVizeXjev&#10;m8XNyzbJ6ra/vikUehxm5htmue5sLW7kQ+VYwWScgSAunK64VHB6fXqYgwgRWWPtmBR8UYD1qt9b&#10;Yq7dnV/odoylSBAOOSowMTa5lKEwZDGMXUOcvA/nLcYkfSm1x3uC21pOs+xRWqw4LRhsaGuouB5b&#10;q+B7N/Kf78+7w8zQ23l6yVp9OLVKDQfdZgEiUhf/w3/tvVaQiDP4fZOegFz9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+rhX8YAAADdAAAADwAAAAAAAAAAAAAAAACYAgAAZHJz&#10;L2Rvd25yZXYueG1sUEsFBgAAAAAEAAQA9QAAAIsDAAAAAA==&#10;" path="m,209r5036,l5036,,,,,209xe" fillcolor="#ebebeb" stroked="f">
                    <v:path arrowok="t" o:connecttype="custom" o:connectlocs="0,2197;5036,2197;5036,1988;0,1988;0,2197" o:connectangles="0,0,0,0,0"/>
                  </v:shape>
                </v:group>
                <v:group id="Group 1863" o:spid="_x0000_s1099" style="position:absolute;left:5588;top:2197;width:5036;height:226" coordorigin="5588,2197" coordsize="5036,2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csSccQAAADdAAAADwAAAGRycy9kb3ducmV2LnhtbESPQYvCMBSE78L+h/AW&#10;vGnaXZWlaxQRVzyIoC6It0fzbIvNS2liW/+9EQSPw8x8w0znnSlFQ7UrLCuIhxEI4tTqgjMF/8e/&#10;wQ8I55E1lpZJwZ0czGcfvSkm2ra8p+bgMxEg7BJUkHtfJVK6NCeDbmgr4uBdbG3QB1lnUtfYBrgp&#10;5VcUTaTBgsNCjhUtc0qvh5tRsG6xXXzHq2Z7vSzv5+N4d9rGpFT/s1v8gvDU+Xf41d5oBYE4gueb&#10;8ATk7A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acsSccQAAADdAAAA&#10;DwAAAAAAAAAAAAAAAACqAgAAZHJzL2Rvd25yZXYueG1sUEsFBgAAAAAEAAQA+gAAAJsDAAAAAA==&#10;">
                  <v:shape id="Freeform 1864" o:spid="_x0000_s1100" style="position:absolute;left:5588;top:2197;width:5036;height:226;visibility:visible;mso-wrap-style:square;v-text-anchor:top" coordsize="5036,2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3k3ssYA&#10;AADdAAAADwAAAGRycy9kb3ducmV2LnhtbESPQWvCQBSE74X+h+UVvOnGiqWk2UgpBERFatJSvD2y&#10;r0lo9m3Irib+e1cQehxm5hsmWY2mFWfqXWNZwXwWgSAurW64UvBVZNNXEM4ja2wtk4ILOViljw8J&#10;xtoOfKBz7isRIOxiVFB738VSurImg25mO+Lg/dreoA+yr6TucQhw08rnKHqRBhsOCzV29FFT+Zef&#10;jIL9sOmyYrs8Yr7/2S2+P7Pj9jRXavI0vr+B8DT6//C9vdYKAnEJtzfhCcj0C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3k3ssYAAADdAAAADwAAAAAAAAAAAAAAAACYAgAAZHJz&#10;L2Rvd25yZXYueG1sUEsFBgAAAAAEAAQA9QAAAIsDAAAAAA==&#10;" path="m,225r5036,l5036,,,,,225xe" fillcolor="#ebebeb" stroked="f">
                    <v:path arrowok="t" o:connecttype="custom" o:connectlocs="0,2422;5036,2422;5036,2197;0,2197;0,2422" o:connectangles="0,0,0,0,0"/>
                  </v:shape>
                </v:group>
                <v:group id="Group 1861" o:spid="_x0000_s1101" style="position:absolute;left:1428;top:906;width:372;height:2" coordorigin="1428,906" coordsize="372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lUpncMAAADdAAAADwAAAGRycy9kb3ducmV2LnhtbESPQYvCMBSE7wv+h/AE&#10;b2taZRepRhFR8SALq4J4ezTPtti8lCa29d8bQfA4zMw3zGzRmVI0VLvCsoJ4GIEgTq0uOFNwOm6+&#10;JyCcR9ZYWiYFD3KwmPe+Zpho2/I/NQefiQBhl6CC3PsqkdKlORl0Q1sRB+9qa4M+yDqTusY2wE0p&#10;R1H0Kw0WHBZyrGiVU3o73I2CbYvtchyvm/3tunpcjj9/531MSg363XIKwlPnP+F3e6cVvIjwehOe&#10;gJw/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2VSmdwwAAAN0AAAAP&#10;AAAAAAAAAAAAAAAAAKoCAABkcnMvZG93bnJldi54bWxQSwUGAAAAAAQABAD6AAAAmgMAAAAA&#10;">
                  <v:shape id="Freeform 1862" o:spid="_x0000_s1102" style="position:absolute;left:1428;top:906;width:372;height:2;visibility:visible;mso-wrap-style:square;v-text-anchor:top" coordsize="372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UyN8UA&#10;AADdAAAADwAAAGRycy9kb3ducmV2LnhtbESP3WoCMRSE7wXfIRyhd5pYwcpqFC34A20proK3h81x&#10;d3Fzsm5S3b59UxC8HGbmG2a2aG0lbtT40rGG4UCBIM6cKTnXcDys+xMQPiAbrByThl/ysJh3OzNM&#10;jLvznm5pyEWEsE9QQxFCnUjps4Is+oGriaN3do3FEGWTS9PgPcJtJV+VGkuLJceFAmt6Lyi7pD9W&#10;w+qL1Cb43ffndXtVH2Y5Osl8pPVLr11OQQRqwzP8aO+Mhkh8g/838QnI+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9TI3xQAAAN0AAAAPAAAAAAAAAAAAAAAAAJgCAABkcnMv&#10;ZG93bnJldi54bWxQSwUGAAAAAAQABAD1AAAAigMAAAAA&#10;" path="m,l372,e" filled="f" strokecolor="#444" strokeweight="2.98pt">
                    <v:path arrowok="t" o:connecttype="custom" o:connectlocs="0,0;372,0" o:connectangles="0,0"/>
                  </v:shape>
                </v:group>
                <v:group id="Group 1859" o:spid="_x0000_s1103" style="position:absolute;left:1820;top:906;width:8853;height:2" coordorigin="1820,906" coordsize="8853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IYYdMYAAADdAAAADwAAAGRycy9kb3ducmV2LnhtbESPTWvCQBCG70L/wzKF&#10;3nQTS0tJ3YhIlR6kUC2ItyE7+cDsbMiuSfz3nUOhx+Gd95l5VuvJtWqgPjSeDaSLBBRx4W3DlYGf&#10;027+BipEZIutZzJwpwDr/GG2wsz6kb9pOMZKCYRDhgbqGLtM61DU5DAsfEcsWel7h1HGvtK2x1Hg&#10;rtXLJHnVDhuWCzV2tK2puB5vzsB+xHHznH4Mh2u5vV9OL1/nQ0rGPD1Om3dQkab4v/zX/rQGhCjv&#10;io2YgM5/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ohhh0xgAAAN0A&#10;AAAPAAAAAAAAAAAAAAAAAKoCAABkcnMvZG93bnJldi54bWxQSwUGAAAAAAQABAD6AAAAnQMAAAAA&#10;">
                  <v:shape id="Freeform 1860" o:spid="_x0000_s1104" style="position:absolute;left:1820;top:906;width:8853;height:2;visibility:visible;mso-wrap-style:square;v-text-anchor:top" coordsize="8853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2XXeMcA&#10;AADdAAAADwAAAGRycy9kb3ducmV2LnhtbESPT2sCMRTE74LfIbyCF9GkorXdGqUKgqUH659Lb4/N&#10;6+7i5mXdxHX99kYo9DjM/GaY2aK1pWio9oVjDc9DBYI4dabgTMPxsB68gvAB2WDpmDTcyMNi3u3M&#10;MDHuyjtq9iETsYR9ghryEKpESp/mZNEPXUUcvV9XWwxR1pk0NV5juS3lSKkXabHguJBjRauc0tP+&#10;YjWM+ufttpxMl/3GHn++wrj69pdPrXtP7cc7iEBt+A//0RsTOaXe4PEmPgE5vw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9l13jHAAAA3QAAAA8AAAAAAAAAAAAAAAAAmAIAAGRy&#10;cy9kb3ducmV2LnhtbFBLBQYAAAAABAAEAPUAAACMAwAAAAA=&#10;" path="m,l8852,e" filled="f" strokecolor="#ebebeb" strokeweight="2.98pt">
                    <v:path arrowok="t" o:connecttype="custom" o:connectlocs="0,0;8852,0" o:connectangles="0,0"/>
                  </v:shape>
                </v:group>
                <v:group id="Group 1857" o:spid="_x0000_s1105" style="position:absolute;left:1419;top:2451;width:391;height:2" coordorigin="1419,2451" coordsize="391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ymCr8MAAADdAAAADwAAAGRycy9kb3ducmV2LnhtbERPTWvCQBC9F/wPywi9&#10;1U0sLRJdg4hKD1JoIoi3ITsmIdnZkF2T+O+7h0KPj/e9SSfTioF6V1tWEC8iEMSF1TWXCi758W0F&#10;wnlkja1lUvAkB+l29rLBRNuRf2jIfClCCLsEFVTed4mUrqjIoFvYjjhwd9sb9AH2pdQ9jiHctHIZ&#10;RZ/SYM2hocKO9hUVTfYwCk4jjrv3+DCcm/v+ecs/vq/nmJR6nU+7NQhPk/8X/7m/tIJlFIf94U14&#10;AnL7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TKYKvwwAAAN0AAAAP&#10;AAAAAAAAAAAAAAAAAKoCAABkcnMvZG93bnJldi54bWxQSwUGAAAAAAQABAD6AAAAmgMAAAAA&#10;">
                  <v:shape id="Freeform 1858" o:spid="_x0000_s1106" style="position:absolute;left:1419;top:2451;width:391;height:2;visibility:visible;mso-wrap-style:square;v-text-anchor:top" coordsize="39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STa8cA&#10;AADdAAAADwAAAGRycy9kb3ducmV2LnhtbESPQWvCQBSE7wX/w/KE3uomoRSJWUWEQm1LoSqIt5fs&#10;cxPMvg3Zjab/vlsoeBxm5humWI22FVfqfeNYQTpLQBBXTjdsFBz2r09zED4ga2wdk4If8rBaTh4K&#10;zLW78Tddd8GICGGfo4I6hC6X0lc1WfQz1xFH7+x6iyHK3kjd4y3CbSuzJHmRFhuOCzV2tKmpuuwG&#10;q2BfPn99Ht+z7eVYnszHXA9bMoNSj9NxvQARaAz38H/7TSvIkjSFvzfxCcjl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VUk2vHAAAA3QAAAA8AAAAAAAAAAAAAAAAAmAIAAGRy&#10;cy9kb3ducmV2LnhtbFBLBQYAAAAABAAEAPUAAACMAwAAAAA=&#10;" path="m,l391,e" filled="f" strokecolor="#444" strokeweight="2.98pt">
                    <v:path arrowok="t" o:connecttype="custom" o:connectlocs="0,0;391,0" o:connectangles="0,0"/>
                  </v:shape>
                </v:group>
                <v:group id="Group 1855" o:spid="_x0000_s1107" style="position:absolute;left:1810;top:2451;width:8872;height:2" coordorigin="1810,2451" coordsize="8872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Le5Q8cAAADdAAAADwAAAGRycy9kb3ducmV2LnhtbESPzWrDMBCE74W+g9hC&#10;b41sh5biRgkhtKEHE6hdCLkt1sY2sVbGUv3z9lUgkOMwM98wq81kWjFQ7xrLCuJFBIK4tLrhSsFv&#10;8fXyDsJ5ZI2tZVIwk4PN+vFhham2I//QkPtKBAi7FBXU3neplK6syaBb2I44eGfbG/RB9pXUPY4B&#10;blqZRNGbNNhwWKixo11N5SX/Mwr2I47bZfw5ZJfzbj4Vr4djFpNSz0/T9gOEp8nfw7f2t1aQRHEC&#10;1zfhCcj1P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DLe5Q8cAAADd&#10;AAAADwAAAAAAAAAAAAAAAACqAgAAZHJzL2Rvd25yZXYueG1sUEsFBgAAAAAEAAQA+gAAAJ4DAAAA&#10;AA==&#10;">
                  <v:shape id="Freeform 1856" o:spid="_x0000_s1108" style="position:absolute;left:1810;top:2451;width:8872;height:2;visibility:visible;mso-wrap-style:square;v-text-anchor:top" coordsize="8872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2hdmcUA&#10;AADdAAAADwAAAGRycy9kb3ducmV2LnhtbESPQUsDMRSE70L/Q3hCbzbpKlLWpkUKopeK1h48vm6e&#10;myWblyVJu+u/N4LgcZiZb5j1dvK9uFBMXWANy4UCQdwE03Gr4fjxdLMCkTKywT4wafimBNvN7GqN&#10;tQkjv9PlkFtRIJxq1GBzHmopU2PJY1qEgbh4XyF6zEXGVpqIY4H7XlZK3UuPHZcFiwPtLDXucPYa&#10;xn3z6Sr3er57frMuOntaqeNJ6/n19PgAItOU/8N/7RejoVLLW/h9U56A3P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aF2ZxQAAAN0AAAAPAAAAAAAAAAAAAAAAAJgCAABkcnMv&#10;ZG93bnJldi54bWxQSwUGAAAAAAQABAD1AAAAigMAAAAA&#10;" path="m,l8872,e" filled="f" strokecolor="#ebebeb" strokeweight="2.98pt">
                    <v:path arrowok="t" o:connecttype="custom" o:connectlocs="0,0;8872,0" o:connectangles="0,0"/>
                  </v:shape>
                </v:group>
                <v:group id="Group 1853" o:spid="_x0000_s1109" style="position:absolute;left:3120;top:934;width:2;height:1546" coordorigin="3120,934" coordsize="2,154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BKErMUAAADdAAAADwAAAGRycy9kb3ducmV2LnhtbESPQYvCMBSE78L+h/AW&#10;vGlaVxepRhHZFQ8iqAvi7dE822LzUppsW/+9EQSPw8x8w8yXnSlFQ7UrLCuIhxEI4tTqgjMFf6ff&#10;wRSE88gaS8uk4E4OlouP3hwTbVs+UHP0mQgQdgkqyL2vEildmpNBN7QVcfCutjbog6wzqWtsA9yU&#10;chRF39JgwWEhx4rWOaW3479RsGmxXX3FP83udl3fL6fJ/ryLSan+Z7eagfDU+Xf41d5qBaMoHsPz&#10;TXgCcvE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wShKzFAAAA3QAA&#10;AA8AAAAAAAAAAAAAAAAAqgIAAGRycy9kb3ducmV2LnhtbFBLBQYAAAAABAAEAPoAAACcAwAAAAA=&#10;">
                  <v:shape id="Freeform 1854" o:spid="_x0000_s1110" style="position:absolute;left:3120;top:934;width:2;height:1546;visibility:visible;mso-wrap-style:square;v-text-anchor:top" coordsize="2,15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Uuw6sUA&#10;AADdAAAADwAAAGRycy9kb3ducmV2LnhtbESPT4vCMBTE78J+h/AWvNlUQZGuUcSl4sWDfxb2+Gje&#10;NsXmpdtErX56Iwgeh5n5DTNbdLYWF2p95VjBMElBEBdOV1wqOB7ywRSED8gaa8ek4EYeFvOP3gwz&#10;7a68o8s+lCJC2GeowITQZFL6wpBFn7iGOHp/rrUYomxLqVu8Rrit5ShNJ9JixXHBYEMrQ8Vpf7YK&#10;JtP7bV3U3yYvKf//7bYruf6plOp/dssvEIG68A6/2hutYJQOx/B8E5+AnD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S7DqxQAAAN0AAAAPAAAAAAAAAAAAAAAAAJgCAABkcnMv&#10;ZG93bnJldi54bWxQSwUGAAAAAAQABAD1AAAAigMAAAAA&#10;" path="m,l,1546e" filled="f" strokecolor="white" strokeweight="1.06pt">
                    <v:path arrowok="t" o:connecttype="custom" o:connectlocs="0,934;0,2480" o:connectangles="0,0"/>
                  </v:shape>
                </v:group>
                <v:group id="Group 1851" o:spid="_x0000_s1111" style="position:absolute;left:3694;top:934;width:2;height:1546" coordorigin="3694,934" coordsize="2,154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4y/QMUAAADdAAAADwAAAGRycy9kb3ducmV2LnhtbESPQYvCMBSE74L/ITzB&#10;m6ZVFKlGEdld9iCCdWHx9miebbF5KU22rf9+Iwgeh5n5htnselOJlhpXWlYQTyMQxJnVJecKfi6f&#10;kxUI55E1VpZJwYMc7LbDwQYTbTs+U5v6XAQIuwQVFN7XiZQuK8igm9qaOHg32xj0QTa51A12AW4q&#10;OYuipTRYclgosKZDQdk9/TMKvjrs9vP4oz3eb4fH9bI4/R5jUmo86vdrEJ56/w6/2t9awSyKl/B8&#10;E56A3P4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HOMv0DFAAAA3QAA&#10;AA8AAAAAAAAAAAAAAAAAqgIAAGRycy9kb3ducmV2LnhtbFBLBQYAAAAABAAEAPoAAACcAwAAAAA=&#10;">
                  <v:shape id="Freeform 1852" o:spid="_x0000_s1112" style="position:absolute;left:3694;top:934;width:2;height:1546;visibility:visible;mso-wrap-style:square;v-text-anchor:top" coordsize="2,15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WLBsUA&#10;AADdAAAADwAAAGRycy9kb3ducmV2LnhtbESPT4vCMBTE7wv7HcJb8LZN9aDSNYq4VLx48B94fDRv&#10;m2Lz0m2iVj+9EQSPw8z8hpnMOluLC7W+cqygn6QgiAunKy4V7Hf59xiED8gaa8ek4EYeZtPPjwlm&#10;2l15Q5dtKEWEsM9QgQmhyaT0hSGLPnENcfT+XGsxRNmWUrd4jXBby0GaDqXFiuOCwYYWhorT9mwV&#10;DMf327Kof01eUv5/7NYLuTxUSvW+uvkPiEBdeIdf7ZVWMEj7I3i+iU9ATh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1YsGxQAAAN0AAAAPAAAAAAAAAAAAAAAAAJgCAABkcnMv&#10;ZG93bnJldi54bWxQSwUGAAAAAAQABAD1AAAAigMAAAAA&#10;" path="m,l,1546e" filled="f" strokecolor="white" strokeweight="1.06pt">
                    <v:path arrowok="t" o:connecttype="custom" o:connectlocs="0,934;0,2480" o:connectangles="0,0"/>
                  </v:shape>
                </v:group>
                <v:group id="Group 1849" o:spid="_x0000_s1113" style="position:absolute;left:4691;top:934;width:2;height:1546" coordorigin="4691,934" coordsize="2,154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V+OqcMAAADdAAAADwAAAGRycy9kb3ducmV2LnhtbERPTWvCQBC9F/wPywi9&#10;1U0sLRJdg4hKD1JoIoi3ITsmIdnZkF2T+O+7h0KPj/e9SSfTioF6V1tWEC8iEMSF1TWXCi758W0F&#10;wnlkja1lUvAkB+l29rLBRNuRf2jIfClCCLsEFVTed4mUrqjIoFvYjjhwd9sb9AH2pdQ9jiHctHIZ&#10;RZ/SYM2hocKO9hUVTfYwCk4jjrv3+DCcm/v+ecs/vq/nmJR6nU+7NQhPk/8X/7m/tIJlFIe54U14&#10;AnL7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tX46pwwAAAN0AAAAP&#10;AAAAAAAAAAAAAAAAAKoCAABkcnMvZG93bnJldi54bWxQSwUGAAAAAAQABAD6AAAAmgMAAAAA&#10;">
                  <v:shape id="Freeform 1850" o:spid="_x0000_s1114" style="position:absolute;left:4691;top:934;width:2;height:1546;visibility:visible;mso-wrap-style:square;v-text-anchor:top" coordsize="2,15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Aa678UA&#10;AADdAAAADwAAAGRycy9kb3ducmV2LnhtbESPT4vCMBTE78J+h/AWvNlUD6Jdo4hLxYsH/yzs8dG8&#10;bYrNS7eJWv30RhA8DjPzG2a26GwtLtT6yrGCYZKCIC6crrhUcDzkgwkIH5A11o5JwY08LOYfvRlm&#10;2l15R5d9KEWEsM9QgQmhyaT0hSGLPnENcfT+XGsxRNmWUrd4jXBby1GajqXFiuOCwYZWhorT/mwV&#10;jCf327qov01eUv7/221Xcv1TKdX/7JZfIAJ14R1+tTdawSgdTuH5Jj4BO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BrrvxQAAAN0AAAAPAAAAAAAAAAAAAAAAAJgCAABkcnMv&#10;ZG93bnJldi54bWxQSwUGAAAAAAQABAD1AAAAigMAAAAA&#10;" path="m,l,1546e" filled="f" strokecolor="white" strokeweight="1.06pt">
                    <v:path arrowok="t" o:connecttype="custom" o:connectlocs="0,934;0,2480" o:connectangles="0,0"/>
                  </v:shape>
                </v:group>
                <v:group id="Group 1847" o:spid="_x0000_s1115" style="position:absolute;left:5531;top:934;width:2;height:1546" coordorigin="5531,934" coordsize="2,154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UVIEsIAAADdAAAADwAAAGRycy9kb3ducmV2LnhtbERPTYvCMBC9C/6HMII3&#10;TVtRpBpFZHfZgwjWhcXb0IxtsZmUJtvWf785CB4f73u7H0wtOmpdZVlBPI9AEOdWV1wo+Ll+ztYg&#10;nEfWWFsmBU9ysN+NR1tMte35Ql3mCxFC2KWooPS+SaV0eUkG3dw2xIG729agD7AtpG6xD+GmlkkU&#10;raTBikNDiQ0dS8of2Z9R8NVjf1jEH93pcT8+b9fl+fcUk1LTyXDYgPA0+Lf45f7WCpIoCfvDm/AE&#10;5O4f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F1FSBLCAAAA3QAAAA8A&#10;AAAAAAAAAAAAAAAAqgIAAGRycy9kb3ducmV2LnhtbFBLBQYAAAAABAAEAPoAAACZAwAAAAA=&#10;">
                  <v:shape id="Freeform 1848" o:spid="_x0000_s1116" style="position:absolute;left:5531;top:934;width:2;height:1546;visibility:visible;mso-wrap-style:square;v-text-anchor:top" coordsize="2,15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x8VMYA&#10;AADdAAAADwAAAGRycy9kb3ducmV2LnhtbESPwWrDMBBE74H+g9hCb7EcH4xxo4SS4tBLD3ETyHGx&#10;tpaptXItNbHz9VWhkOMwM2+Y9XayvbjQ6DvHClZJCoK4cbrjVsHxo1oWIHxA1tg7JgUzedhuHhZr&#10;LLW78oEudWhFhLAvUYEJYSil9I0hiz5xA3H0Pt1oMUQ5tlKPeI1w28ssTXNpseO4YHCgnaHmq/6x&#10;CvLiNu+b/tVULVXf5+l9J/enTqmnx+nlGUSgKdzD/+03rSBLsxX8vYlPQG5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Bx8VMYAAADdAAAADwAAAAAAAAAAAAAAAACYAgAAZHJz&#10;L2Rvd25yZXYueG1sUEsFBgAAAAAEAAQA9QAAAIsDAAAAAA==&#10;" path="m,l,1546e" filled="f" strokecolor="white" strokeweight="1.06pt">
                    <v:path arrowok="t" o:connecttype="custom" o:connectlocs="0,934;0,2480" o:connectangles="0,0"/>
                  </v:shape>
                </v:group>
                <v:group id="Group 1845" o:spid="_x0000_s1117" style="position:absolute;left:1428;top:2499;width:372;height:984" coordorigin="1428,2499" coordsize="372,9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ttz/scAAADdAAAADwAAAGRycy9kb3ducmV2LnhtbESPzWrDMBCE74W+g9hC&#10;b41sh5biRgkhtKEHE6hdCLkt1sY2sVbGUv3z9lUgkOMwM98wq81kWjFQ7xrLCuJFBIK4tLrhSsFv&#10;8fXyDsJ5ZI2tZVIwk4PN+vFhham2I//QkPtKBAi7FBXU3neplK6syaBb2I44eGfbG/RB9pXUPY4B&#10;blqZRNGbNNhwWKixo11N5SX/Mwr2I47bZfw5ZJfzbj4Vr4djFpNSz0/T9gOEp8nfw7f2t1aQREkC&#10;1zfhCcj1P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wttz/scAAADd&#10;AAAADwAAAAAAAAAAAAAAAACqAgAAZHJzL2Rvd25yZXYueG1sUEsFBgAAAAAEAAQA+gAAAJ4DAAAA&#10;AA==&#10;">
                  <v:shape id="Freeform 1846" o:spid="_x0000_s1118" style="position:absolute;left:1428;top:2499;width:372;height:984;visibility:visible;mso-wrap-style:square;v-text-anchor:top" coordsize="372,9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SLD8QA&#10;AADdAAAADwAAAGRycy9kb3ducmV2LnhtbESPW4vCMBSE3xf8D+EI+7amVtjVahQRhH2zXvD50Jxe&#10;sDkpSbRdf/1mQdjHYWa+YVabwbTiQc43lhVMJwkI4sLqhisFl/P+Yw7CB2SNrWVS8EMeNuvR2woz&#10;bXs+0uMUKhEh7DNUUIfQZVL6oiaDfmI74uiV1hkMUbpKaod9hJtWpknyKQ02HBdq7GhXU3E73Y2C&#10;XH6VhwXl7aw8NHl/Hc7uuX8q9T4etksQgYbwH361v7WCNEln8PcmPgG5/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8Uiw/EAAAA3QAAAA8AAAAAAAAAAAAAAAAAmAIAAGRycy9k&#10;b3ducmV2LnhtbFBLBQYAAAAABAAEAPUAAACJAwAAAAA=&#10;" path="m,984r372,l372,,,,,984xe" fillcolor="#444" stroked="f">
                    <v:path arrowok="t" o:connecttype="custom" o:connectlocs="0,3483;372,3483;372,2499;0,2499;0,3483" o:connectangles="0,0,0,0,0"/>
                  </v:shape>
                </v:group>
                <v:group id="Group 1843" o:spid="_x0000_s1119" style="position:absolute;left:1476;top:2557;width:276;height:247" coordorigin="1476,2557" coordsize="276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n5OEcYAAADdAAAADwAAAGRycy9kb3ducmV2LnhtbESPT2vCQBTE7wW/w/IE&#10;b3WT2IpEVxFR6UEK/gHx9sg+k2D2bciuSfz23UKhx2FmfsMsVr2pREuNKy0riMcRCOLM6pJzBZfz&#10;7n0GwnlkjZVlUvAiB6vl4G2BqbYdH6k9+VwECLsUFRTe16mULivIoBvbmjh4d9sY9EE2udQNdgFu&#10;KplE0VQaLDksFFjTpqDscXoaBfsOu/Uk3raHx33zup0/v6+HmJQaDfv1HISn3v+H/9pfWkESJR/w&#10;+yY8Abn8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ifk4RxgAAAN0A&#10;AAAPAAAAAAAAAAAAAAAAAKoCAABkcnMvZG93bnJldi54bWxQSwUGAAAAAAQABAD6AAAAnQMAAAAA&#10;">
                  <v:shape id="Freeform 1844" o:spid="_x0000_s1120" style="position:absolute;left:1476;top:2557;width:276;height:247;visibility:visible;mso-wrap-style:square;v-text-anchor:top" coordsize="276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9ifsUA&#10;AADdAAAADwAAAGRycy9kb3ducmV2LnhtbESPzWrDMBCE74W+g9hCL6WRK0gIbpRQAoWcCvnzeWNt&#10;LCfWykhq7L59FSj0OMzMN8xiNbpO3CjE1rOGt0kBgrj2puVGw2H/+ToHEROywc4zafihCKvl48MC&#10;S+MH3tJtlxqRIRxL1GBT6kspY23JYZz4njh7Zx8cpixDI03AIcNdJ1VRzKTDlvOCxZ7Wlurr7ttp&#10;GEa13ffVperO7qROdvN1XIcXrZ+fxo93EInG9B/+a2+MBlWoKdzf5Ccgl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P2J+xQAAAN0AAAAPAAAAAAAAAAAAAAAAAJgCAABkcnMv&#10;ZG93bnJldi54bWxQSwUGAAAAAAQABAD1AAAAigMAAAAA&#10;" path="m,247r276,l276,,,,,247xe" fillcolor="#444" stroked="f">
                    <v:path arrowok="t" o:connecttype="custom" o:connectlocs="0,2804;276,2804;276,2557;0,2557;0,2804" o:connectangles="0,0,0,0,0"/>
                  </v:shape>
                </v:group>
                <v:group id="Group 1841" o:spid="_x0000_s1121" style="position:absolute;left:1820;top:2499;width:1289;height:984" coordorigin="1820,2499" coordsize="1289,9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eB1/cUAAADdAAAADwAAAGRycy9kb3ducmV2LnhtbESPQYvCMBSE7wv+h/AE&#10;b2vayopUo4ioeJCFVUG8PZpnW2xeShPb+u/NwsIeh5n5hlmselOJlhpXWlYQjyMQxJnVJecKLufd&#10;5wyE88gaK8uk4EUOVsvBxwJTbTv+ofbkcxEg7FJUUHhfp1K6rCCDbmxr4uDdbWPQB9nkUjfYBbip&#10;ZBJFU2mw5LBQYE2bgrLH6WkU7Dvs1pN42x4f983rdv76vh5jUmo07NdzEJ56/x/+ax+0giRKpvD7&#10;JjwBuXw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3gdf3FAAAA3QAA&#10;AA8AAAAAAAAAAAAAAAAAqgIAAGRycy9kb3ducmV2LnhtbFBLBQYAAAAABAAEAPoAAACcAwAAAAA=&#10;">
                  <v:shape id="Freeform 1842" o:spid="_x0000_s1122" style="position:absolute;left:1820;top:2499;width:1289;height:984;visibility:visible;mso-wrap-style:square;v-text-anchor:top" coordsize="1289,9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GmScccA&#10;AADdAAAADwAAAGRycy9kb3ducmV2LnhtbESPQWvCQBSE74X+h+UVvBTdNAfbRlcpoVrBi7X5AY/s&#10;axKTfRuya5L6612h4HGYmW+Y5Xo0jeipc5VlBS+zCARxbnXFhYLsZzN9A+E8ssbGMin4Iwfr1ePD&#10;EhNtB/6m/ugLESDsElRQet8mUrq8JINuZlvi4P3azqAPsiuk7nAIcNPIOIrm0mDFYaHEltKS8vp4&#10;Ngq2WV8fvubv+2x4PuxTTk/15+mi1ORp/FiA8DT6e/i/vdMK4ih+hdub8ATk6go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RpknHHAAAA3QAAAA8AAAAAAAAAAAAAAAAAmAIAAGRy&#10;cy9kb3ducmV2LnhtbFBLBQYAAAAABAAEAPUAAACMAwAAAAA=&#10;" path="m,984r1288,l1288,,,,,984xe" fillcolor="#dadada" stroked="f">
                    <v:path arrowok="t" o:connecttype="custom" o:connectlocs="0,3483;1288,3483;1288,2499;0,2499;0,3483" o:connectangles="0,0,0,0,0"/>
                  </v:shape>
                </v:group>
                <v:group id="Group 1839" o:spid="_x0000_s1123" style="position:absolute;left:1868;top:2557;width:1195;height:228" coordorigin="1868,2557" coordsize="1195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zNEFMIAAADdAAAADwAAAGRycy9kb3ducmV2LnhtbERPTYvCMBC9C/6HMII3&#10;TVtRpBpFZHfZgwjWhcXb0IxtsZmUJtvWf785CB4f73u7H0wtOmpdZVlBPI9AEOdWV1wo+Ll+ztYg&#10;nEfWWFsmBU9ysN+NR1tMte35Ql3mCxFC2KWooPS+SaV0eUkG3dw2xIG729agD7AtpG6xD+GmlkkU&#10;raTBikNDiQ0dS8of2Z9R8NVjf1jEH93pcT8+b9fl+fcUk1LTyXDYgPA0+Lf45f7WCpIoCXPDm/AE&#10;5O4f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KMzRBTCAAAA3QAAAA8A&#10;AAAAAAAAAAAAAAAAqgIAAGRycy9kb3ducmV2LnhtbFBLBQYAAAAABAAEAPoAAACZAwAAAAA=&#10;">
                  <v:shape id="Freeform 1840" o:spid="_x0000_s1124" style="position:absolute;left:1868;top:2557;width:1195;height:228;visibility:visible;mso-wrap-style:square;v-text-anchor:top" coordsize="1195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anjscA&#10;AADdAAAADwAAAGRycy9kb3ducmV2LnhtbESPQU/CQBSE7yb8h80j8SZbehCpLARNJB6MiYUAx0f3&#10;0Va7b2v3AfXfuyQmHicz801mtuhdo87UhdqzgfEoAUVceFtzaWCzfrl7ABUE2WLjmQz8UIDFfHAz&#10;w8z6C3/QOZdSRQiHDA1UIm2mdSgqchhGviWO3tF3DiXKrtS2w0uEu0anSXKvHdYcFyps6bmi4is/&#10;OQP5YfXktt9udZTJ52n/tpu8ezkYczvsl4+ghHr5D/+1X62BNEmncH0Tn4Ce/w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aWp47HAAAA3QAAAA8AAAAAAAAAAAAAAAAAmAIAAGRy&#10;cy9kb3ducmV2LnhtbFBLBQYAAAAABAAEAPUAAACMAwAAAAA=&#10;" path="m,228r1195,l1195,,,,,228xe" fillcolor="#dadada" stroked="f">
                    <v:path arrowok="t" o:connecttype="custom" o:connectlocs="0,2785;1195,2785;1195,2557;0,2557;0,2785" o:connectangles="0,0,0,0,0"/>
                  </v:shape>
                </v:group>
                <v:group id="Group 1837" o:spid="_x0000_s1125" style="position:absolute;left:1868;top:2785;width:1195;height:226" coordorigin="1868,2785" coordsize="1195,2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Jzez8MAAADdAAAADwAAAGRycy9kb3ducmV2LnhtbERPy2rCQBTdF/oPwxW6&#10;q5MoikTHINKWLoLgA0p3l8w1CcncCZlpHn/fWQguD+e9S0fTiJ46V1lWEM8jEMS51RUXCm7Xz/cN&#10;COeRNTaWScFEDtL968sOE20HPlN/8YUIIewSVFB63yZSurwkg25uW+LA3W1n0AfYFVJ3OIRw08hF&#10;FK2lwYpDQ4ktHUvK68ufUfA14HBYxh99Vt+P0+91dfrJYlLqbTYetiA8jf4pfri/tYJFtAz7w5vw&#10;BOT+H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YnN7PwwAAAN0AAAAP&#10;AAAAAAAAAAAAAAAAAKoCAABkcnMvZG93bnJldi54bWxQSwUGAAAAAAQABAD6AAAAmgMAAAAA&#10;">
                  <v:shape id="Freeform 1838" o:spid="_x0000_s1126" style="position:absolute;left:1868;top:2785;width:1195;height:226;visibility:visible;mso-wrap-style:square;v-text-anchor:top" coordsize="1195,2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UqvcYA&#10;AADdAAAADwAAAGRycy9kb3ducmV2LnhtbESPQUsDMRSE70L/Q3iCN5u0opS1aZGCoJe1tl68PTbP&#10;3W2Tl+3mtV3/fSMIPQ4z8w0zXw7BqxP1qY1sYTI2oIir6FquLXxtX+9noJIgO/SRycIvJVguRjdz&#10;LFw88yedNlKrDOFUoIVGpCu0TlVDAdM4dsTZ+4l9QMmyr7Xr8ZzhweupMU86YMt5ocGOVg1V+80x&#10;WDi8H0ov/ltm27XZpY/y+Nia0tq72+HlGZTQINfwf/vNWZiahwn8vclPQC8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RUqvcYAAADdAAAADwAAAAAAAAAAAAAAAACYAgAAZHJz&#10;L2Rvd25yZXYueG1sUEsFBgAAAAAEAAQA9QAAAIsDAAAAAA==&#10;" path="m,225r1195,l1195,,,,,225xe" fillcolor="#dadada" stroked="f">
                    <v:path arrowok="t" o:connecttype="custom" o:connectlocs="0,3010;1195,3010;1195,2785;0,2785;0,3010" o:connectangles="0,0,0,0,0"/>
                  </v:shape>
                </v:group>
                <v:group id="Group 1835" o:spid="_x0000_s1127" style="position:absolute;left:3130;top:2499;width:554;height:984" coordorigin="3130,2499" coordsize="554,9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wLlI8UAAADdAAAADwAAAGRycy9kb3ducmV2LnhtbESPQYvCMBSE7wv+h/AE&#10;b2vaiotUo4jo4kGEVUG8PZpnW2xeSpNt6783wsIeh5n5hlmselOJlhpXWlYQjyMQxJnVJecKLufd&#10;5wyE88gaK8uk4EkOVsvBxwJTbTv+ofbkcxEg7FJUUHhfp1K6rCCDbmxr4uDdbWPQB9nkUjfYBbip&#10;ZBJFX9JgyWGhwJo2BWWP069R8N1ht57E2/bwuG+et/P0eD3EpNRo2K/nIDz1/j/8195rBUk0SeD9&#10;JjwBuXw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EcC5SPFAAAA3QAA&#10;AA8AAAAAAAAAAAAAAAAAqgIAAGRycy9kb3ducmV2LnhtbFBLBQYAAAAABAAEAPoAAACcAwAAAAA=&#10;">
                  <v:shape id="Freeform 1836" o:spid="_x0000_s1128" style="position:absolute;left:3130;top:2499;width:554;height:984;visibility:visible;mso-wrap-style:square;v-text-anchor:top" coordsize="554,9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qZeecYA&#10;AADdAAAADwAAAGRycy9kb3ducmV2LnhtbESPQWvCQBSE70L/w/IKvZlNFURS11ACSumpRi+9PbKv&#10;Sdrdt2l2NUl/fVcQPA4z8w2zyUdrxIV63zpW8JykIIgrp1uuFZyOu/kahA/IGo1jUjCRh3z7MNtg&#10;pt3AB7qUoRYRwj5DBU0IXSalrxqy6BPXEUfvy/UWQ5R9LXWPQ4RbIxdpupIWW44LDXZUNFT9lGer&#10;AKt3OxTjx9l9fu/N3/Q7rU1XKvX0OL6+gAg0hnv41n7TChbpcgnXN/EJyO0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qZeecYAAADdAAAADwAAAAAAAAAAAAAAAACYAgAAZHJz&#10;L2Rvd25yZXYueG1sUEsFBgAAAAAEAAQA9QAAAIsDAAAAAA==&#10;" path="m,984r554,l554,,,,,984xe" fillcolor="#dadada" stroked="f">
                    <v:path arrowok="t" o:connecttype="custom" o:connectlocs="0,3483;554,3483;554,2499;0,2499;0,3483" o:connectangles="0,0,0,0,0"/>
                  </v:shape>
                </v:group>
                <v:group id="Group 1833" o:spid="_x0000_s1129" style="position:absolute;left:3176;top:2557;width:461;height:247" coordorigin="3176,2557" coordsize="461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6fYzMUAAADdAAAADwAAAGRycy9kb3ducmV2LnhtbESPQYvCMBSE78L+h/AE&#10;b5pWV1mqUURW2YMsqAvi7dE822LzUprY1n9vhAWPw8x8wyxWnSlFQ7UrLCuIRxEI4tTqgjMFf6ft&#10;8AuE88gaS8uk4EEOVsuP3gITbVs+UHP0mQgQdgkqyL2vEildmpNBN7IVcfCutjbog6wzqWtsA9yU&#10;chxFM2mw4LCQY0WbnNLb8W4U7Fps15P4u9nfrpvH5TT9Pe9jUmrQ79ZzEJ46/w7/t3+0gnE0+YTX&#10;m/AE5PIJ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en2MzFAAAA3QAA&#10;AA8AAAAAAAAAAAAAAAAAqgIAAGRycy9kb3ducmV2LnhtbFBLBQYAAAAABAAEAPoAAACcAwAAAAA=&#10;">
                  <v:shape id="Freeform 1834" o:spid="_x0000_s1130" style="position:absolute;left:3176;top:2557;width:461;height:247;visibility:visible;mso-wrap-style:square;v-text-anchor:top" coordsize="461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beNcYA&#10;AADdAAAADwAAAGRycy9kb3ducmV2LnhtbESPQWvCQBSE7wX/w/IK3urGtIYSXcW2tHpUW9rrM/ua&#10;DWbfhuwaU3+9Kwg9DjPzDTNb9LYWHbW+cqxgPEpAEBdOV1wq+Pp8f3gG4QOyxtoxKfgjD4v54G6G&#10;uXYn3lK3C6WIEPY5KjAhNLmUvjBk0Y9cQxy9X9daDFG2pdQtniLc1jJNkkxarDguGGzo1VBx2B2t&#10;gs34bb/tzj+b7IlXJjt8pKv05Vup4X2/nIII1If/8K291grS5HEC1zfxCcj5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HbeNcYAAADdAAAADwAAAAAAAAAAAAAAAACYAgAAZHJz&#10;L2Rvd25yZXYueG1sUEsFBgAAAAAEAAQA9QAAAIsDAAAAAA==&#10;" path="m,247r460,l460,,,,,247xe" fillcolor="#dadada" stroked="f">
                    <v:path arrowok="t" o:connecttype="custom" o:connectlocs="0,2804;460,2804;460,2557;0,2557;0,2804" o:connectangles="0,0,0,0,0"/>
                  </v:shape>
                </v:group>
                <v:group id="Group 1831" o:spid="_x0000_s1131" style="position:absolute;left:3704;top:2499;width:977;height:984" coordorigin="3704,2499" coordsize="977,9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DnjIMcAAADdAAAADwAAAGRycy9kb3ducmV2LnhtbESPT2vCQBTE7wW/w/IE&#10;b3UTQ0OJriJipYdQqBbE2yP7TILZtyG7zZ9v3y0Uehxm5jfMZjeaRvTUudqygngZgSAurK65VPB1&#10;eXt+BeE8ssbGMimYyMFuO3vaYKbtwJ/Un30pAoRdhgoq79tMSldUZNAtbUscvLvtDPogu1LqDocA&#10;N41cRVEqDdYcFips6VBR8Th/GwWnAYd9Eh/7/HE/TLfLy8c1j0mpxXzcr0F4Gv1/+K/9rhWsoiSF&#10;3zfhCcjtD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ODnjIMcAAADd&#10;AAAADwAAAAAAAAAAAAAAAACqAgAAZHJzL2Rvd25yZXYueG1sUEsFBgAAAAAEAAQA+gAAAJ4DAAAA&#10;AA==&#10;">
                  <v:shape id="Freeform 1832" o:spid="_x0000_s1132" style="position:absolute;left:3704;top:2499;width:977;height:984;visibility:visible;mso-wrap-style:square;v-text-anchor:top" coordsize="977,9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l9eMcA&#10;AADdAAAADwAAAGRycy9kb3ducmV2LnhtbESP3UoDMRSE7wXfIZxCb6RNrKDttmnRUsWKIP27P2xO&#10;d5fdnCybdBvf3giCl8PMfMMsVtE2oqfOV4413I8VCOLcmYoLDcfD62gKwgdkg41j0vBNHlbL25sF&#10;ZsZdeUf9PhQiQdhnqKEMoc2k9HlJFv3YtcTJO7vOYkiyK6Tp8JrgtpETpR6lxYrTQoktrUvK6/3F&#10;avhq+l2Mtfq827ZvL5fjqV5/zDZaDwfxeQ4iUAz/4b/2u9EwUQ9P8PsmPQG5/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8pfXjHAAAA3QAAAA8AAAAAAAAAAAAAAAAAmAIAAGRy&#10;cy9kb3ducmV2LnhtbFBLBQYAAAAABAAEAPUAAACMAwAAAAA=&#10;" path="m,984r977,l977,,,,,984xe" fillcolor="#dadada" stroked="f">
                    <v:path arrowok="t" o:connecttype="custom" o:connectlocs="0,3483;977,3483;977,2499;0,2499;0,3483" o:connectangles="0,0,0,0,0"/>
                  </v:shape>
                </v:group>
                <v:group id="Group 1829" o:spid="_x0000_s1133" style="position:absolute;left:3752;top:2557;width:881;height:247" coordorigin="3752,2557" coordsize="881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urSycMAAADdAAAADwAAAGRycy9kb3ducmV2LnhtbERPy2rCQBTdF/oPwxW6&#10;q5MoikTHINKWLoLgA0p3l8w1CcncCZlpHn/fWQguD+e9S0fTiJ46V1lWEM8jEMS51RUXCm7Xz/cN&#10;COeRNTaWScFEDtL968sOE20HPlN/8YUIIewSVFB63yZSurwkg25uW+LA3W1n0AfYFVJ3OIRw08hF&#10;FK2lwYpDQ4ktHUvK68ufUfA14HBYxh99Vt+P0+91dfrJYlLqbTYetiA8jf4pfri/tYJFtAxzw5vw&#10;BOT+H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m6tLJwwAAAN0AAAAP&#10;AAAAAAAAAAAAAAAAAKoCAABkcnMvZG93bnJldi54bWxQSwUGAAAAAAQABAD6AAAAmgMAAAAA&#10;">
                  <v:shape id="Freeform 1830" o:spid="_x0000_s1134" style="position:absolute;left:3752;top:2557;width:881;height:247;visibility:visible;mso-wrap-style:square;v-text-anchor:top" coordsize="881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1l1MMA&#10;AADdAAAADwAAAGRycy9kb3ducmV2LnhtbESPwWrDMBBE74X+g9hAb7WctNSJEyXYhUKvTfwBi7Wx&#10;TKyVK6mx8/dRodDjMDNvmN1htoO4kg+9YwXLLAdB3Drdc6egOX08r0GEiKxxcEwKbhTgsH982GGp&#10;3cRfdD3GTiQIhxIVmBjHUsrQGrIYMjcSJ+/svMWYpO+k9jgluB3kKs/fpMWe04LBkd4NtZfjj1VQ&#10;oKnrS9E2zr/yd+HOU4XFpNTTYq62ICLN8T/81/7UClb5ywZ+36QnIP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D1l1MMAAADdAAAADwAAAAAAAAAAAAAAAACYAgAAZHJzL2Rv&#10;d25yZXYueG1sUEsFBgAAAAAEAAQA9QAAAIgDAAAAAA==&#10;" path="m,247r881,l881,,,,,247xe" fillcolor="#dadada" stroked="f">
                    <v:path arrowok="t" o:connecttype="custom" o:connectlocs="0,2804;881,2804;881,2557;0,2557;0,2804" o:connectangles="0,0,0,0,0"/>
                  </v:shape>
                </v:group>
                <v:group id="Group 1827" o:spid="_x0000_s1135" style="position:absolute;left:4700;top:2499;width:821;height:984" coordorigin="4700,2499" coordsize="821,9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JqtssQAAADdAAAADwAAAGRycy9kb3ducmV2LnhtbERPy2rCQBTdF/yH4Qrd&#10;1UnSBxIdRYIVF6FQFcTdJXNNgpk7ITPN4+87i0KXh/Neb0fTiJ46V1tWEC8iEMSF1TWXCi7nz5cl&#10;COeRNTaWScFEDrab2dMaU20H/qb+5EsRQtilqKDyvk2ldEVFBt3CtsSBu9vOoA+wK6XucAjhppFJ&#10;FH1IgzWHhgpbyioqHqcfo+Aw4LB7jfd9/rhn0+38/nXNY1LqeT7uViA8jf5f/Oc+agVJ9Bb2hzfh&#10;CcjNL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gJqtssQAAADdAAAA&#10;DwAAAAAAAAAAAAAAAACqAgAAZHJzL2Rvd25yZXYueG1sUEsFBgAAAAAEAAQA+gAAAJsDAAAAAA==&#10;">
                  <v:shape id="Freeform 1828" o:spid="_x0000_s1136" style="position:absolute;left:4700;top:2499;width:821;height:984;visibility:visible;mso-wrap-style:square;v-text-anchor:top" coordsize="821,9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jbEA8cA&#10;AADdAAAADwAAAGRycy9kb3ducmV2LnhtbESPQUvDQBSE74L/YXmCl9LuthQtMdsiQqEHoRiDXh/Z&#10;ZzYx+zZmN23qr3cFweMwM98w+W5ynTjREBrPGpYLBYK48qbhWkP5up9vQISIbLDzTBouFGC3vb7K&#10;MTP+zC90KmItEoRDhhpsjH0mZagsOQwL3xMn78MPDmOSQy3NgOcEd51cKXUnHTacFiz29GSp+ixG&#10;p6Etjl/jvXx7V21Zumc/ztbfdqb17c30+AAi0hT/w3/tg9GwUusl/L5JT0Bu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o2xAPHAAAA3QAAAA8AAAAAAAAAAAAAAAAAmAIAAGRy&#10;cy9kb3ducmV2LnhtbFBLBQYAAAAABAAEAPUAAACMAwAAAAA=&#10;" path="m,984r821,l821,,,,,984xe" fillcolor="#dadada" stroked="f">
                    <v:path arrowok="t" o:connecttype="custom" o:connectlocs="0,3483;821,3483;821,2499;0,2499;0,3483" o:connectangles="0,0,0,0,0"/>
                  </v:shape>
                </v:group>
                <v:group id="Group 1825" o:spid="_x0000_s1137" style="position:absolute;left:4748;top:2557;width:725;height:228" coordorigin="4748,2557" coordsize="725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wSWXsYAAADdAAAADwAAAGRycy9kb3ducmV2LnhtbESPT2vCQBTE7wW/w/IE&#10;b3WT2IpEVxFR6UEK/gHx9sg+k2D2bciuSfz23UKhx2FmfsMsVr2pREuNKy0riMcRCOLM6pJzBZfz&#10;7n0GwnlkjZVlUvAiB6vl4G2BqbYdH6k9+VwECLsUFRTe16mULivIoBvbmjh4d9sY9EE2udQNdgFu&#10;KplE0VQaLDksFFjTpqDscXoaBfsOu/Uk3raHx33zup0/v6+HmJQaDfv1HISn3v+H/9pfWkESfSTw&#10;+yY8Abn8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fBJZexgAAAN0A&#10;AAAPAAAAAAAAAAAAAAAAAKoCAABkcnMvZG93bnJldi54bWxQSwUGAAAAAAQABAD6AAAAnQMAAAAA&#10;">
                  <v:shape id="Freeform 1826" o:spid="_x0000_s1138" style="position:absolute;left:4748;top:2557;width:725;height:228;visibility:visible;mso-wrap-style:square;v-text-anchor:top" coordsize="725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n824MUA&#10;AADdAAAADwAAAGRycy9kb3ducmV2LnhtbESPT2vCQBTE7wW/w/IKXkKzUYNI6ipWELw2bT2/ZF/+&#10;0OzbNLua+O27QqHHYWZ+w2z3k+nEjQbXWlawiBMQxKXVLdcKPj9OLxsQziNr7CyTgjs52O9mT1vM&#10;tB35nW65r0WAsMtQQeN9n0npyoYMutj2xMGr7GDQBznUUg84Brjp5DJJ1tJgy2GhwZ6ODZXf+dUo&#10;8G/RV1XYTV1EP1OeF0eTjuVFqfnzdHgF4Wny/+G/9lkrWCbpCh5vwhOQu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fzbgxQAAAN0AAAAPAAAAAAAAAAAAAAAAAJgCAABkcnMv&#10;ZG93bnJldi54bWxQSwUGAAAAAAQABAD1AAAAigMAAAAA&#10;" path="m,228r725,l725,,,,,228xe" fillcolor="#dadada" stroked="f">
                    <v:path arrowok="t" o:connecttype="custom" o:connectlocs="0,2785;725,2785;725,2557;0,2557;0,2785" o:connectangles="0,0,0,0,0"/>
                  </v:shape>
                </v:group>
                <v:group id="Group 1823" o:spid="_x0000_s1139" style="position:absolute;left:4748;top:2785;width:725;height:206" coordorigin="4748,2785" coordsize="725,2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6GrsccAAADdAAAADwAAAGRycy9kb3ducmV2LnhtbESPQWvCQBSE7wX/w/IK&#10;3ppNNC2SZhURKx5CoSqU3h7ZZxLMvg3ZbRL/fbdQ6HGYmW+YfDOZVgzUu8aygiSKQRCXVjdcKbic&#10;355WIJxH1thaJgV3crBZzx5yzLQd+YOGk69EgLDLUEHtfZdJ6cqaDLrIdsTBu9reoA+yr6TucQxw&#10;08pFHL9Igw2HhRo72tVU3k7fRsFhxHG7TPZDcbvu7l/n5/fPIiGl5o/T9hWEp8n/h//aR61gEacp&#10;/L4JT0Cuf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/6GrsccAAADd&#10;AAAADwAAAAAAAAAAAAAAAACqAgAAZHJzL2Rvd25yZXYueG1sUEsFBgAAAAAEAAQA+gAAAJ4DAAAA&#10;AA==&#10;">
                  <v:shape id="Freeform 1824" o:spid="_x0000_s1140" style="position:absolute;left:4748;top:2785;width:725;height:206;visibility:visible;mso-wrap-style:square;v-text-anchor:top" coordsize="725,2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RswxMcA&#10;AADdAAAADwAAAGRycy9kb3ducmV2LnhtbESP3WrCQBSE74W+w3IKvRHdJNgiqauUqlhEC/70/pA9&#10;TUKzZ8PuVlOf3hUKXg4z8w0zmXWmESdyvrasIB0mIIgLq2suFRwPy8EYhA/IGhvLpOCPPMymD70J&#10;5tqeeUenfShFhLDPUUEVQptL6YuKDPqhbYmj922dwRClK6V2eI5w08gsSV6kwZrjQoUtvVdU/Ox/&#10;jYJ51mz71l2+VotN6tfjT51mq61ST4/d2yuIQF24h//bH1pBloye4fYmPgE5vQ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UbMMTHAAAA3QAAAA8AAAAAAAAAAAAAAAAAmAIAAGRy&#10;cy9kb3ducmV2LnhtbFBLBQYAAAAABAAEAPUAAACMAwAAAAA=&#10;" path="m,206r725,l725,,,,,206xe" fillcolor="#dadada" stroked="f">
                    <v:path arrowok="t" o:connecttype="custom" o:connectlocs="0,2991;725,2991;725,2785;0,2785;0,2991" o:connectangles="0,0,0,0,0"/>
                  </v:shape>
                </v:group>
                <v:group id="Group 1821" o:spid="_x0000_s1141" style="position:absolute;left:4748;top:2991;width:725;height:226" coordorigin="4748,2991" coordsize="725,2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D+QXccAAADdAAAADwAAAGRycy9kb3ducmV2LnhtbESPQWvCQBSE7wX/w/IK&#10;3ppNtA2SZhURKx5CoSqU3h7ZZxLMvg3ZbRL/fbdQ6HGYmW+YfDOZVgzUu8aygiSKQRCXVjdcKbic&#10;355WIJxH1thaJgV3crBZzx5yzLQd+YOGk69EgLDLUEHtfZdJ6cqaDLrIdsTBu9reoA+yr6TucQxw&#10;08pFHKfSYMNhocaOdjWVt9O3UXAYcdwuk/1Q3K67+9f55f2zSEip+eO0fQXhafL/4b/2UStYxM8p&#10;/L4JT0Cuf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YD+QXccAAADd&#10;AAAADwAAAAAAAAAAAAAAAACqAgAAZHJzL2Rvd25yZXYueG1sUEsFBgAAAAAEAAQA+gAAAJ4DAAAA&#10;AA==&#10;">
                  <v:shape id="Freeform 1822" o:spid="_x0000_s1142" style="position:absolute;left:4748;top:2991;width:725;height:226;visibility:visible;mso-wrap-style:square;v-text-anchor:top" coordsize="725,2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sFxYMUA&#10;AADdAAAADwAAAGRycy9kb3ducmV2LnhtbESPT4vCMBTE7wt+h/CEva3piqhUoyyK/05aXdjrs3m2&#10;xealNFltv70RBI/DzPyGmc4bU4ob1a6wrOC7F4EgTq0uOFPwe1p9jUE4j6yxtEwKWnIwn3U+phhr&#10;e+eEbkefiQBhF6OC3PsqltKlORl0PVsRB+9ia4M+yDqTusZ7gJtS9qNoKA0WHBZyrGiRU3o9/hsF&#10;40u72yT7tauW8u/cLt15c9iOlPrsNj8TEJ4a/w6/2lutoB8NRvB8E56AnD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+wXFgxQAAAN0AAAAPAAAAAAAAAAAAAAAAAJgCAABkcnMv&#10;ZG93bnJldi54bWxQSwUGAAAAAAQABAD1AAAAigMAAAAA&#10;" path="m,226r725,l725,,,,,226xe" fillcolor="#dadada" stroked="f">
                    <v:path arrowok="t" o:connecttype="custom" o:connectlocs="0,3217;725,3217;725,2991;0,2991;0,3217" o:connectangles="0,0,0,0,0"/>
                  </v:shape>
                </v:group>
                <v:group id="Group 1819" o:spid="_x0000_s1143" style="position:absolute;left:5540;top:2499;width:5132;height:984" coordorigin="5540,2499" coordsize="5132,9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uyhtMQAAADdAAAADwAAAGRycy9kb3ducmV2LnhtbERPy2rCQBTdF/yH4Qrd&#10;1UnSBxIdRYIVF6FQFcTdJXNNgpk7ITPN4+87i0KXh/Neb0fTiJ46V1tWEC8iEMSF1TWXCi7nz5cl&#10;COeRNTaWScFEDrab2dMaU20H/qb+5EsRQtilqKDyvk2ldEVFBt3CtsSBu9vOoA+wK6XucAjhppFJ&#10;FH1IgzWHhgpbyioqHqcfo+Aw4LB7jfd9/rhn0+38/nXNY1LqeT7uViA8jf5f/Oc+agVJ9Bbmhjfh&#10;CcjNL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uyhtMQAAADdAAAA&#10;DwAAAAAAAAAAAAAAAACqAgAAZHJzL2Rvd25yZXYueG1sUEsFBgAAAAAEAAQA+gAAAJsDAAAAAA==&#10;">
                  <v:shape id="Freeform 1820" o:spid="_x0000_s1144" style="position:absolute;left:5540;top:2499;width:5132;height:984;visibility:visible;mso-wrap-style:square;v-text-anchor:top" coordsize="5132,9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PEOMUA&#10;AADdAAAADwAAAGRycy9kb3ducmV2LnhtbESPQWvCQBSE74X+h+UVvNWNIqWNrmJLRaGnaD14e2af&#10;STD7Nuy+avz33ULB4zAz3zCzRe9adaEQG88GRsMMFHHpbcOVge/d6vkVVBRki61nMnCjCIv548MM&#10;c+uvXNBlK5VKEI45GqhFulzrWNbkMA59R5y8kw8OJclQaRvwmuCu1eMse9EOG04LNXb0UVN53v44&#10;A8fberda9iJ02H+WX3sqmvdQGDN46pdTUEK93MP/7Y01MM4mb/D3Jj0BPf8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08Q4xQAAAN0AAAAPAAAAAAAAAAAAAAAAAJgCAABkcnMv&#10;ZG93bnJldi54bWxQSwUGAAAAAAQABAD1AAAAigMAAAAA&#10;" path="m,984r5132,l5132,,,,,984xe" fillcolor="#dadada" stroked="f">
                    <v:path arrowok="t" o:connecttype="custom" o:connectlocs="0,3483;5132,3483;5132,2499;0,2499;0,3483" o:connectangles="0,0,0,0,0"/>
                  </v:shape>
                </v:group>
                <v:group id="Group 1817" o:spid="_x0000_s1145" style="position:absolute;left:5588;top:2557;width:5036;height:228" coordorigin="5588,2557" coordsize="5036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UM7b8MAAADdAAAADwAAAGRycy9kb3ducmV2LnhtbERPy4rCMBTdC/MP4Qqz&#10;07QOilRTERmHWYjgA4bZXZrbBzY3pYlt/XuzEFweznu9GUwtOmpdZVlBPI1AEGdWV1wouF72kyUI&#10;55E11pZJwYMcbNKP0RoTbXs+UXf2hQgh7BJUUHrfJFK6rCSDbmob4sDltjXoA2wLqVvsQ7ip5SyK&#10;FtJgxaGhxIZ2JWW3890o+Omx337F393hlu8e/5f58e8Qk1Kf42G7AuFp8G/xy/2rFcyiedgf3oQn&#10;INMn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FQztvwwAAAN0AAAAP&#10;AAAAAAAAAAAAAAAAAKoCAABkcnMvZG93bnJldi54bWxQSwUGAAAAAAQABAD6AAAAmgMAAAAA&#10;">
                  <v:shape id="Freeform 1818" o:spid="_x0000_s1146" style="position:absolute;left:5588;top:2557;width:5036;height:228;visibility:visible;mso-wrap-style:square;v-text-anchor:top" coordsize="5036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7JkhMYA&#10;AADdAAAADwAAAGRycy9kb3ducmV2LnhtbESPQWsCMRSE7wX/Q3iCl6JZF2x1NUopFAQp1K2Cx8fm&#10;uVncvCxJqmt/fVMo9DjMzDfMatPbVlzJh8axgukkA0FcOd1wreDw+TaegwgRWWPrmBTcKcBmPXhY&#10;YaHdjfd0LWMtEoRDgQpMjF0hZagMWQwT1xEn7+y8xZikr6X2eEtw28o8y56kxYbTgsGOXg1Vl/LL&#10;Kth9lM+NOZ78vfrmbjHP3x9rrZUaDfuXJYhIffwP/7W3WkGezabw+yY9Abn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7JkhMYAAADdAAAADwAAAAAAAAAAAAAAAACYAgAAZHJz&#10;L2Rvd25yZXYueG1sUEsFBgAAAAAEAAQA9QAAAIsDAAAAAA==&#10;" path="m,228r5036,l5036,,,,,228xe" fillcolor="#dadada" stroked="f">
                    <v:path arrowok="t" o:connecttype="custom" o:connectlocs="0,2785;5036,2785;5036,2557;0,2557;0,2785" o:connectangles="0,0,0,0,0"/>
                  </v:shape>
                </v:group>
                <v:group id="Group 1815" o:spid="_x0000_s1147" style="position:absolute;left:5588;top:2785;width:5036;height:206" coordorigin="5588,2785" coordsize="5036,2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t0Ag8UAAADdAAAADwAAAGRycy9kb3ducmV2LnhtbESPQYvCMBSE7wv+h/CE&#10;va1pu7hINYqIigcRVgXx9miebbF5KU1s6783wsIeh5n5hpktelOJlhpXWlYQjyIQxJnVJecKzqfN&#10;1wSE88gaK8uk4EkOFvPBxwxTbTv+pfbocxEg7FJUUHhfp1K6rCCDbmRr4uDdbGPQB9nkUjfYBbip&#10;ZBJFP9JgyWGhwJpWBWX348Mo2HbYLb/jdbu/31bP62l8uOxjUupz2C+nIDz1/j/8195pBUk0TuD9&#10;JjwBOX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rdAIPFAAAA3QAA&#10;AA8AAAAAAAAAAAAAAAAAqgIAAGRycy9kb3ducmV2LnhtbFBLBQYAAAAABAAEAPoAAACcAwAAAAA=&#10;">
                  <v:shape id="Freeform 1816" o:spid="_x0000_s1148" style="position:absolute;left:5588;top:2785;width:5036;height:206;visibility:visible;mso-wrap-style:square;v-text-anchor:top" coordsize="5036,2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5gD8cA&#10;AADdAAAADwAAAGRycy9kb3ducmV2LnhtbESPT2vCQBTE7wW/w/KE3upG22qNrqKFQOtB8M+hx0f2&#10;mY1m38bsNqbfvlsoeBxm5jfMfNnZSrTU+NKxguEgAUGcO11yoeB4yJ7eQPiArLFyTAp+yMNy0XuY&#10;Y6rdjXfU7kMhIoR9igpMCHUqpc8NWfQDVxNH7+QaiyHKppC6wVuE20qOkmQsLZYcFwzW9G4ov+y/&#10;rQLP09Uk+6rPE/mCn9nmut6adqfUY79bzUAE6sI9/N/+0ApGyesz/L2JT0Auf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MOYA/HAAAA3QAAAA8AAAAAAAAAAAAAAAAAmAIAAGRy&#10;cy9kb3ducmV2LnhtbFBLBQYAAAAABAAEAPUAAACMAwAAAAA=&#10;" path="m,206r5036,l5036,,,,,206xe" fillcolor="#dadada" stroked="f">
                    <v:path arrowok="t" o:connecttype="custom" o:connectlocs="0,2991;5036,2991;5036,2785;0,2785;0,2991" o:connectangles="0,0,0,0,0"/>
                  </v:shape>
                </v:group>
                <v:group id="Group 1813" o:spid="_x0000_s1149" style="position:absolute;left:5588;top:2991;width:5036;height:206" coordorigin="5588,2991" coordsize="5036,2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ng9bMcAAADdAAAADwAAAGRycy9kb3ducmV2LnhtbESPQWvCQBSE7wX/w/KE&#10;3ppNbFMkZhURKx5CoSqU3h7ZZxLMvg3ZbRL/fbdQ6HGYmW+YfDOZVgzUu8aygiSKQRCXVjdcKbic&#10;356WIJxH1thaJgV3crBZzx5yzLQd+YOGk69EgLDLUEHtfZdJ6cqaDLrIdsTBu9reoA+yr6TucQxw&#10;08pFHL9Kgw2HhRo72tVU3k7fRsFhxHH7nOyH4nbd3b/O6ftnkZBSj/NpuwLhafL/4b/2UStYxOkL&#10;/L4JT0Cuf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eng9bMcAAADd&#10;AAAADwAAAAAAAAAAAAAAAACqAgAAZHJzL2Rvd25yZXYueG1sUEsFBgAAAAAEAAQA+gAAAJ4DAAAA&#10;AA==&#10;">
                  <v:shape id="Freeform 1814" o:spid="_x0000_s1150" style="position:absolute;left:5588;top:2991;width:5036;height:206;visibility:visible;mso-wrap-style:square;v-text-anchor:top" coordsize="5036,2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6td4MYA&#10;AADdAAAADwAAAGRycy9kb3ducmV2LnhtbESPQWvCQBSE74L/YXlCb7pRam1TV9FCQHsoaD14fGSf&#10;2Wj2bcxuY/z3bqHQ4zAz3zDzZWcr0VLjS8cKxqMEBHHudMmFgsN3NnwF4QOyxsoxKbiTh+Wi35tj&#10;qt2Nd9TuQyEihH2KCkwIdSqlzw1Z9CNXE0fv5BqLIcqmkLrBW4TbSk6S5EVaLDkuGKzpw1B+2f9Y&#10;BZ7fVrPsWJ9n8hm32ed1/WXanVJPg271DiJQF/7Df+2NVjBJplP4fROfgFw8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6td4MYAAADdAAAADwAAAAAAAAAAAAAAAACYAgAAZHJz&#10;L2Rvd25yZXYueG1sUEsFBgAAAAAEAAQA9QAAAIsDAAAAAA==&#10;" path="m,207r5036,l5036,,,,,207xe" fillcolor="#dadada" stroked="f">
                    <v:path arrowok="t" o:connecttype="custom" o:connectlocs="0,3198;5036,3198;5036,2991;0,2991;0,3198" o:connectangles="0,0,0,0,0"/>
                  </v:shape>
                </v:group>
                <v:group id="Group 1811" o:spid="_x0000_s1151" style="position:absolute;left:5588;top:3198;width:5036;height:228" coordorigin="5588,3198" coordsize="5036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eYGgMcAAADdAAAADwAAAGRycy9kb3ducmV2LnhtbESPzWrDMBCE74W+g9hC&#10;bo3sFJviRgkhtCUHU4hTKL0t1sY2sVbGUv3z9lGgkOMwM98w6+1kWjFQ7xrLCuJlBIK4tLrhSsH3&#10;6eP5FYTzyBpby6RgJgfbzePDGjNtRz7SUPhKBAi7DBXU3neZlK6syaBb2o44eGfbG/RB9pXUPY4B&#10;blq5iqJUGmw4LNTY0b6m8lL8GQWfI467l/h9yC/n/fx7Sr5+8piUWjxNuzcQniZ/D/+3D1rBKkpS&#10;uL0JT0Burg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5eYGgMcAAADd&#10;AAAADwAAAAAAAAAAAAAAAACqAgAAZHJzL2Rvd25yZXYueG1sUEsFBgAAAAAEAAQA+gAAAJ4DAAAA&#10;AA==&#10;">
                  <v:shape id="Freeform 1812" o:spid="_x0000_s1152" style="position:absolute;left:5588;top:3198;width:5036;height:228;visibility:visible;mso-wrap-style:square;v-text-anchor:top" coordsize="5036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dZa8cA&#10;AADdAAAADwAAAGRycy9kb3ducmV2LnhtbESP3WoCMRSE74W+QziF3ohmu1B/VqOUQqFQhHar4OVh&#10;c9wsbk6WJNW1T28KgpfDzHzDLNe9bcWJfGgcK3geZyCIK6cbrhVsf95HMxAhImtsHZOCCwVYrx4G&#10;Syy0O/M3ncpYiwThUKACE2NXSBkqQxbD2HXEyTs4bzEm6WupPZ4T3LYyz7KJtNhwWjDY0Zuh6lj+&#10;WgWfX+W0Mbu9v1R/3M1n+WZYa63U02P/ugARqY/38K39oRXk2csU/t+kJyB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8XWWvHAAAA3QAAAA8AAAAAAAAAAAAAAAAAmAIAAGRy&#10;cy9kb3ducmV2LnhtbFBLBQYAAAAABAAEAPUAAACMAwAAAAA=&#10;" path="m,228r5036,l5036,,,,,228xe" fillcolor="#dadada" stroked="f">
                    <v:path arrowok="t" o:connecttype="custom" o:connectlocs="0,3426;5036,3426;5036,3198;0,3198;0,3426" o:connectangles="0,0,0,0,0"/>
                  </v:shape>
                </v:group>
                <v:group id="Group 1809" o:spid="_x0000_s1153" style="position:absolute;left:1428;top:2528;width:372;height:2" coordorigin="1428,2528" coordsize="372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zU3acMAAADdAAAADwAAAGRycy9kb3ducmV2LnhtbERPy4rCMBTdC/MP4Qqz&#10;07QOilRTERmHWYjgA4bZXZrbBzY3pYlt/XuzEFweznu9GUwtOmpdZVlBPI1AEGdWV1wouF72kyUI&#10;55E11pZJwYMcbNKP0RoTbXs+UXf2hQgh7BJUUHrfJFK6rCSDbmob4sDltjXoA2wLqVvsQ7ip5SyK&#10;FtJgxaGhxIZ2JWW3890o+Omx337F393hlu8e/5f58e8Qk1Kf42G7AuFp8G/xy/2rFcyieZgb3oQn&#10;INMn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7NTdpwwAAAN0AAAAP&#10;AAAAAAAAAAAAAAAAAKoCAABkcnMvZG93bnJldi54bWxQSwUGAAAAAAQABAD6AAAAmgMAAAAA&#10;">
                  <v:shape id="Freeform 1810" o:spid="_x0000_s1154" style="position:absolute;left:1428;top:2528;width:372;height:2;visibility:visible;mso-wrap-style:square;v-text-anchor:top" coordsize="372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5Usw8UA&#10;AADdAAAADwAAAGRycy9kb3ducmV2LnhtbESPQWsCMRSE7wX/Q3iCN01UKnY1ihaqgi1SW/D62Dx3&#10;Fzcv6ybq9t8bQehxmJlvmOm8saW4Uu0Lxxr6PQWCOHWm4EzD789HdwzCB2SDpWPS8Ece5rPWyxQT&#10;4278Tdd9yESEsE9QQx5ClUjp05ws+p6riKN3dLXFEGWdSVPjLcJtKQdKjaTFguNCjhW955Se9her&#10;YflFahX8Zvd5Xp/V1iyGB5kNte60m8UERKAm/Ief7Y3RMFCvb/B4E5+AnN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lSzDxQAAAN0AAAAPAAAAAAAAAAAAAAAAAJgCAABkcnMv&#10;ZG93bnJldi54bWxQSwUGAAAAAAQABAD1AAAAigMAAAAA&#10;" path="m,l372,e" filled="f" strokecolor="#444" strokeweight="2.98pt">
                    <v:path arrowok="t" o:connecttype="custom" o:connectlocs="0,0;372,0" o:connectangles="0,0"/>
                  </v:shape>
                </v:group>
                <v:group id="Group 1807" o:spid="_x0000_s1155" style="position:absolute;left:1820;top:2528;width:8853;height:2" coordorigin="1820,2528" coordsize="8853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y/x0sMAAADdAAAADwAAAGRycy9kb3ducmV2LnhtbERPy4rCMBTdC/MP4Qqz&#10;07QOilRTERmHWYjgA4bZXZrbBzY3pYlt/XuzEFweznu9GUwtOmpdZVlBPI1AEGdWV1wouF72kyUI&#10;55E11pZJwYMcbNKP0RoTbXs+UXf2hQgh7BJUUHrfJFK6rCSDbmob4sDltjXoA2wLqVvsQ7ip5SyK&#10;FtJgxaGhxIZ2JWW3890o+Omx337F393hlu8e/5f58e8Qk1Kf42G7AuFp8G/xy/2rFcyiRdgf3oQn&#10;INMn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LL/HSwwAAAN0AAAAP&#10;AAAAAAAAAAAAAAAAAKoCAABkcnMvZG93bnJldi54bWxQSwUGAAAAAAQABAD6AAAAmgMAAAAA&#10;">
                  <v:shape id="Freeform 1808" o:spid="_x0000_s1156" style="position:absolute;left:1820;top:2528;width:8853;height:2;visibility:visible;mso-wrap-style:square;v-text-anchor:top" coordsize="8853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1BccMMA&#10;AADdAAAADwAAAGRycy9kb3ducmV2LnhtbESPQYvCMBSE74L/ITzBmyb2oNI1iqwILoi6Xff+aN62&#10;xealNFmt/94IgsdhZr5hFqvO1uJKra8ca5iMFQji3JmKCw3nn+1oDsIHZIO1Y9JwJw+rZb+3wNS4&#10;G3/TNQuFiBD2KWooQ2hSKX1ekkU/dg1x9P5cazFE2RbStHiLcFvLRKmptFhxXCixoc+S8kv2bzWo&#10;3w4PRzNbJ/ZrL6tTft7siovWw0G3/gARqAvv8Ku9MxoSNZ3A8018AnL5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1BccMMAAADdAAAADwAAAAAAAAAAAAAAAACYAgAAZHJzL2Rv&#10;d25yZXYueG1sUEsFBgAAAAAEAAQA9QAAAIgDAAAAAA==&#10;" path="m,l8852,e" filled="f" strokecolor="#dadada" strokeweight="2.98pt">
                    <v:path arrowok="t" o:connecttype="custom" o:connectlocs="0,0;8852,0" o:connectangles="0,0"/>
                  </v:shape>
                </v:group>
                <v:group id="Group 1805" o:spid="_x0000_s1157" style="position:absolute;left:1419;top:3452;width:391;height:2" coordorigin="1419,3452" coordsize="391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LHKPsUAAADdAAAADwAAAGRycy9kb3ducmV2LnhtbESPQYvCMBSE7wv+h/AE&#10;b2vayopUo4ioeJCFVUG8PZpnW2xeShPb+u/NwsIeh5n5hlmselOJlhpXWlYQjyMQxJnVJecKLufd&#10;5wyE88gaK8uk4EUOVsvBxwJTbTv+ofbkcxEg7FJUUHhfp1K6rCCDbmxr4uDdbWPQB9nkUjfYBbip&#10;ZBJFU2mw5LBQYE2bgrLH6WkU7Dvs1pN42x4f983rdv76vh5jUmo07NdzEJ56/x/+ax+0giSaJvD7&#10;JjwBuXw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Sxyj7FAAAA3QAA&#10;AA8AAAAAAAAAAAAAAAAAqgIAAGRycy9kb3ducmV2LnhtbFBLBQYAAAAABAAEAPoAAACcAwAAAAA=&#10;">
                  <v:shape id="Freeform 1806" o:spid="_x0000_s1158" style="position:absolute;left:1419;top:3452;width:391;height:2;visibility:visible;mso-wrap-style:square;v-text-anchor:top" coordsize="39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szb+sYA&#10;AADdAAAADwAAAGRycy9kb3ducmV2LnhtbESPQWvCQBSE74L/YXlCb7ppLCLRVYogaFsKakF6e2af&#10;m2D2bchuNP57t1DwOMzMN8x82dlKXKnxpWMFr6MEBHHudMlGwc9hPZyC8AFZY+WYFNzJw3LR780x&#10;0+7GO7rugxERwj5DBUUIdSalzwuy6EeuJo7e2TUWQ5SNkbrBW4TbSqZJMpEWS44LBda0Kii/7Fur&#10;4HB6+/46fqTby/H0az6nut2SaZV6GXTvMxCBuvAM/7c3WkGaTMbw9yY+Abl4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szb+sYAAADdAAAADwAAAAAAAAAAAAAAAACYAgAAZHJz&#10;L2Rvd25yZXYueG1sUEsFBgAAAAAEAAQA9QAAAIsDAAAAAA==&#10;" path="m,l391,e" filled="f" strokecolor="#444" strokeweight="2.98pt">
                    <v:path arrowok="t" o:connecttype="custom" o:connectlocs="0,0;391,0" o:connectangles="0,0"/>
                  </v:shape>
                </v:group>
                <v:group id="Group 1803" o:spid="_x0000_s1159" style="position:absolute;left:1810;top:3452;width:8872;height:2" coordorigin="1810,3452" coordsize="8872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BT30ccAAADdAAAADwAAAGRycy9kb3ducmV2LnhtbESPQWvCQBSE7wX/w/IK&#10;3ppNtA2SZhURKx5CoSqU3h7ZZxLMvg3ZbRL/fbdQ6HGYmW+YfDOZVgzUu8aygiSKQRCXVjdcKbic&#10;355WIJxH1thaJgV3crBZzx5yzLQd+YOGk69EgLDLUEHtfZdJ6cqaDLrIdsTBu9reoA+yr6TucQxw&#10;08pFHKfSYMNhocaOdjWVt9O3UXAYcdwuk/1Q3K67+9f55f2zSEip+eO0fQXhafL/4b/2UStYxOkz&#10;/L4JT0Cuf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tBT30ccAAADd&#10;AAAADwAAAAAAAAAAAAAAAACqAgAAZHJzL2Rvd25yZXYueG1sUEsFBgAAAAAEAAQA+gAAAJ4DAAAA&#10;AA==&#10;">
                  <v:shape id="Freeform 1804" o:spid="_x0000_s1160" style="position:absolute;left:1810;top:3452;width:8872;height:2;visibility:visible;mso-wrap-style:square;v-text-anchor:top" coordsize="8872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6E9vsUA&#10;AADdAAAADwAAAGRycy9kb3ducmV2LnhtbESPQWvCQBSE70L/w/IKvelGISqpq9jQQumpJkKvj+wz&#10;Wcy+TXe3mv77bkHwOMzMN8xmN9peXMgH41jBfJaBIG6cNtwqONZv0zWIEJE19o5JwS8F2G0fJhss&#10;tLvygS5VbEWCcChQQRfjUEgZmo4shpkbiJN3ct5iTNK3Unu8Jrjt5SLLltKi4bTQ4UBlR825+rEK&#10;xnJf118rM1/7j+/P1xefO1PmSj09jvtnEJHGeA/f2u9awSJb5vD/Jj0Buf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7oT2+xQAAAN0AAAAPAAAAAAAAAAAAAAAAAJgCAABkcnMv&#10;ZG93bnJldi54bWxQSwUGAAAAAAQABAD1AAAAigMAAAAA&#10;" path="m,l8872,e" filled="f" strokecolor="#dadada" strokeweight="2.98pt">
                    <v:path arrowok="t" o:connecttype="custom" o:connectlocs="0,0;8872,0" o:connectangles="0,0"/>
                  </v:shape>
                </v:group>
                <v:group id="Group 1801" o:spid="_x0000_s1161" style="position:absolute;left:3120;top:2557;width:2;height:924" coordorigin="3120,2557" coordsize="2,92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4rMPcUAAADdAAAADwAAAGRycy9kb3ducmV2LnhtbESPQYvCMBSE7wv+h/CE&#10;va1pXSxSjSKisgcRVgXx9miebbF5KU1s67/fCMIeh5n5hpkve1OJlhpXWlYQjyIQxJnVJecKzqft&#10;1xSE88gaK8uk4EkOlovBxxxTbTv+pfbocxEg7FJUUHhfp1K6rCCDbmRr4uDdbGPQB9nkUjfYBbip&#10;5DiKEmmw5LBQYE3rgrL78WEU7DrsVt/xpt3fb+vn9TQ5XPYxKfU57FczEJ56/x9+t3+0gnGUJPB6&#10;E56AXPw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uKzD3FAAAA3QAA&#10;AA8AAAAAAAAAAAAAAAAAqgIAAGRycy9kb3ducmV2LnhtbFBLBQYAAAAABAAEAPoAAACcAwAAAAA=&#10;">
                  <v:shape id="Freeform 1802" o:spid="_x0000_s1162" style="position:absolute;left:3120;top:2557;width:2;height:924;visibility:visible;mso-wrap-style:square;v-text-anchor:top" coordsize="2,9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wCEksMA&#10;AADdAAAADwAAAGRycy9kb3ducmV2LnhtbESPzW7CMBCE75X6DtZW6q04UCmgFINoK1Cv/N1X8TYO&#10;xOvUNiT06TESEsfRzHyjmc5724gz+VA7VjAcZCCIS6drrhTstsu3CYgQkTU2jknBhQLMZ89PUyy0&#10;63hN502sRIJwKFCBibEtpAylIYth4Fri5P06bzEm6SupPXYJbhs5yrJcWqw5LRhs6ctQedycrAJr&#10;9/tu7P5bt/uOn36F+bs5/Cn1+tIvPkBE6uMjfG//aAWjLB/D7U16AnJ2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wCEksMAAADdAAAADwAAAAAAAAAAAAAAAACYAgAAZHJzL2Rv&#10;d25yZXYueG1sUEsFBgAAAAAEAAQA9QAAAIgDAAAAAA==&#10;" path="m,l,924e" filled="f" strokecolor="white" strokeweight="1.06pt">
                    <v:path arrowok="t" o:connecttype="custom" o:connectlocs="0,2557;0,3481" o:connectangles="0,0"/>
                  </v:shape>
                </v:group>
                <v:group id="Group 1799" o:spid="_x0000_s1163" style="position:absolute;left:3694;top:2557;width:2;height:924" coordorigin="3694,2557" coordsize="2,92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Vn91MMAAADdAAAADwAAAGRycy9kb3ducmV2LnhtbERPy4rCMBTdC/MP4Qqz&#10;07QOilRTERmHWYjgA4bZXZrbBzY3pYlt/XuzEFweznu9GUwtOmpdZVlBPI1AEGdWV1wouF72kyUI&#10;55E11pZJwYMcbNKP0RoTbXs+UXf2hQgh7BJUUHrfJFK6rCSDbmob4sDltjXoA2wLqVvsQ7ip5SyK&#10;FtJgxaGhxIZ2JWW3890o+Omx337F393hlu8e/5f58e8Qk1Kf42G7AuFp8G/xy/2rFcyiRZgb3oQn&#10;INMn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1Wf3UwwAAAN0AAAAP&#10;AAAAAAAAAAAAAAAAAKoCAABkcnMvZG93bnJldi54bWxQSwUGAAAAAAQABAD6AAAAmgMAAAAA&#10;">
                  <v:shape id="Freeform 1800" o:spid="_x0000_s1164" style="position:absolute;left:3694;top:2557;width:2;height:924;visibility:visible;mso-wrap-style:square;v-text-anchor:top" coordsize="2,9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dO1e8QA&#10;AADdAAAADwAAAGRycy9kb3ducmV2LnhtbESPzW7CMBCE75V4B2uReisOVAoQMKgtatVr+bmv4iUO&#10;xOvUNiTt09eVkDiOZuYbzXLd20ZcyYfasYLxKANBXDpdc6Vgv3t/moEIEVlj45gU/FCA9WrwsMRC&#10;u46/6LqNlUgQDgUqMDG2hZShNGQxjFxLnLyj8xZjkr6S2mOX4LaRkyzLpcWa04LBlt4MleftxSqw&#10;9nDopu63dftNfPUfmD+b07dSj8P+ZQEiUh/v4Vv7UyuYZPkc/t+kJyB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HTtXvEAAAA3QAAAA8AAAAAAAAAAAAAAAAAmAIAAGRycy9k&#10;b3ducmV2LnhtbFBLBQYAAAAABAAEAPUAAACJAwAAAAA=&#10;" path="m,l,924e" filled="f" strokecolor="white" strokeweight="1.06pt">
                    <v:path arrowok="t" o:connecttype="custom" o:connectlocs="0,2557;0,3481" o:connectangles="0,0"/>
                  </v:shape>
                </v:group>
                <v:group id="Group 1797" o:spid="_x0000_s1165" style="position:absolute;left:4691;top:2557;width:2;height:924" coordorigin="4691,2557" coordsize="2,92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vZnD8QAAADdAAAADwAAAGRycy9kb3ducmV2LnhtbERPy2rCQBTdF/yH4Qrd&#10;1UlS2kp0FAlWXIRCVRB3l8w1CWbuhMw0j7/vLApdHs57vR1NI3rqXG1ZQbyIQBAXVtdcKricP1+W&#10;IJxH1thYJgUTOdhuZk9rTLUd+Jv6ky9FCGGXooLK+zaV0hUVGXQL2xIH7m47gz7ArpS6wyGEm0Ym&#10;UfQuDdYcGipsKauoeJx+jILDgMPuNd73+eOeTbfz29c1j0mp5/m4W4HwNPp/8Z/7qBUk0UfYH96E&#10;JyA3v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TvZnD8QAAADdAAAA&#10;DwAAAAAAAAAAAAAAAACqAgAAZHJzL2Rvd25yZXYueG1sUEsFBgAAAAAEAAQA+gAAAJsDAAAAAA==&#10;">
                  <v:shape id="Freeform 1798" o:spid="_x0000_s1166" style="position:absolute;left:4691;top:2557;width:2;height:924;visibility:visible;mso-wrap-style:square;v-text-anchor:top" coordsize="2,9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nwvoMQA&#10;AADdAAAADwAAAGRycy9kb3ducmV2LnhtbESPwW7CMBBE70j8g7VI3MAJSIACJiqgVr2Wwn0Vb+O0&#10;8TrYLkn79XWlSj2OZuaNZlcOthV38qFxrCCfZyCIK6cbrhVcXh9nGxAhImtsHZOCLwpQ7sejHRba&#10;9fxC93OsRYJwKFCBibErpAyVIYth7jri5L05bzEm6WupPfYJblu5yLKVtNhwWjDY0dFQ9XH+tAqs&#10;vV77tfvu3OUUD/4JV0vzflNqOhketiAiDfE//Nd+1goW2TqH3zfpCcj9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p8L6DEAAAA3QAAAA8AAAAAAAAAAAAAAAAAmAIAAGRycy9k&#10;b3ducmV2LnhtbFBLBQYAAAAABAAEAPUAAACJAwAAAAA=&#10;" path="m,l,924e" filled="f" strokecolor="white" strokeweight="1.06pt">
                    <v:path arrowok="t" o:connecttype="custom" o:connectlocs="0,2557;0,3481" o:connectangles="0,0"/>
                  </v:shape>
                </v:group>
                <v:group id="Group 1795" o:spid="_x0000_s1167" style="position:absolute;left:5531;top:2557;width:2;height:924" coordorigin="5531,2557" coordsize="2,92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Whc48YAAADdAAAADwAAAGRycy9kb3ducmV2LnhtbESPT2vCQBTE7wW/w/IE&#10;b3WTSKtEVxFR6UEK/gHx9sg+k2D2bciuSfz23UKhx2FmfsMsVr2pREuNKy0riMcRCOLM6pJzBZfz&#10;7n0GwnlkjZVlUvAiB6vl4G2BqbYdH6k9+VwECLsUFRTe16mULivIoBvbmjh4d9sY9EE2udQNdgFu&#10;KplE0ac0WHJYKLCmTUHZ4/Q0CvYddutJvG0Pj/vmdTt/fF8PMSk1GvbrOQhPvf8P/7W/tIIkmibw&#10;+yY8Abn8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RaFzjxgAAAN0A&#10;AAAPAAAAAAAAAAAAAAAAAKoCAABkcnMvZG93bnJldi54bWxQSwUGAAAAAAQABAD6AAAAnQMAAAAA&#10;">
                  <v:shape id="Freeform 1796" o:spid="_x0000_s1168" style="position:absolute;left:5531;top:2557;width:2;height:924;visibility:visible;mso-wrap-style:square;v-text-anchor:top" coordsize="2,9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eIUTMMA&#10;AADdAAAADwAAAGRycy9kb3ducmV2LnhtbESPT2sCMRTE7wW/Q3iCt5pVQWU1SlUsXuuf+2Pzutl2&#10;87Im0d366ZtCweMwM79hluvO1uJOPlSOFYyGGQjiwumKSwXn0/51DiJEZI21Y1LwQwHWq97LEnPt&#10;Wv6g+zGWIkE45KjAxNjkUobCkMUwdA1x8j6dtxiT9KXUHtsEt7UcZ9lUWqw4LRhsaGuo+D7erAJr&#10;L5d25h6NO+/ixr/jdGK+rkoN+t3bAkSkLj7D/+2DVjDOZhP4e5OegFz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eIUTMMAAADdAAAADwAAAAAAAAAAAAAAAACYAgAAZHJzL2Rv&#10;d25yZXYueG1sUEsFBgAAAAAEAAQA9QAAAIgDAAAAAA==&#10;" path="m,l,924e" filled="f" strokecolor="white" strokeweight="1.06pt">
                    <v:path arrowok="t" o:connecttype="custom" o:connectlocs="0,2557;0,3481" o:connectangles="0,0"/>
                  </v:shape>
                </v:group>
                <v:group id="Group 1793" o:spid="_x0000_s1169" style="position:absolute;left:1428;top:3500;width:372;height:1191" coordorigin="1428,3500" coordsize="372,11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c1hDMYAAADdAAAADwAAAGRycy9kb3ducmV2LnhtbESPT2vCQBTE74LfYXmC&#10;t7qJf0t0FRGVHqRQLZTeHtlnEsy+Ddk1id++KxQ8DjPzG2a16UwpGqpdYVlBPIpAEKdWF5wp+L4c&#10;3t5BOI+ssbRMCh7kYLPu91aYaNvyFzVnn4kAYZeggtz7KpHSpTkZdCNbEQfvamuDPsg6k7rGNsBN&#10;KcdRNJcGCw4LOVa0yym9ne9GwbHFdjuJ983pdt09fi+zz59TTEoNB912CcJT51/h//aHVjCOFlN4&#10;vglPQK7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xzWEMxgAAAN0A&#10;AAAPAAAAAAAAAAAAAAAAAKoCAABkcnMvZG93bnJldi54bWxQSwUGAAAAAAQABAD6AAAAnQMAAAAA&#10;">
                  <v:shape id="Freeform 1794" o:spid="_x0000_s1170" style="position:absolute;left:1428;top:3500;width:372;height:1191;visibility:visible;mso-wrap-style:square;v-text-anchor:top" coordsize="372,11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tW7sYA&#10;AADdAAAADwAAAGRycy9kb3ducmV2LnhtbESPzWrDMBCE74W+g9hCb43UQN3EiRJMoSSHlJIfcl6s&#10;jWVqrVxLid23rwKBHIfZ+WZnvhxcIy7UhdqzhteRAkFcelNzpeGw/3yZgAgR2WDjmTT8UYDl4vFh&#10;jrnxPW/psouVSBAOOWqwMba5lKG05DCMfEucvJPvHMYku0qaDvsEd40cK5VJhzWnBostfVgqf3Zn&#10;l96YHFdZsfm2zXm9Uau++P2acqb189NQzEBEGuL9+JZeGw1j9f4G1zUJAXLx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qtW7sYAAADdAAAADwAAAAAAAAAAAAAAAACYAgAAZHJz&#10;L2Rvd25yZXYueG1sUEsFBgAAAAAEAAQA9QAAAIsDAAAAAA==&#10;" path="m,1191r372,l372,,,,,1191xe" fillcolor="#444" stroked="f">
                    <v:path arrowok="t" o:connecttype="custom" o:connectlocs="0,4691;372,4691;372,3500;0,3500;0,4691" o:connectangles="0,0,0,0,0"/>
                  </v:shape>
                </v:group>
                <v:group id="Group 1791" o:spid="_x0000_s1171" style="position:absolute;left:1476;top:3558;width:276;height:248" coordorigin="1476,3558" coordsize="276,24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lNa4McAAADdAAAADwAAAGRycy9kb3ducmV2LnhtbESPQWvCQBSE7wX/w/KE&#10;3ppNLE0lZhURKx5CoSqU3h7ZZxLMvg3ZbRL/fbdQ6HGYmW+YfDOZVgzUu8aygiSKQRCXVjdcKbic&#10;356WIJxH1thaJgV3crBZzx5yzLQd+YOGk69EgLDLUEHtfZdJ6cqaDLrIdsTBu9reoA+yr6TucQxw&#10;08pFHKfSYMNhocaOdjWVt9O3UXAYcdw+J/uhuF1396/zy/tnkZBSj/NpuwLhafL/4b/2UStYxK8p&#10;/L4JT0Cuf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rlNa4McAAADd&#10;AAAADwAAAAAAAAAAAAAAAACqAgAAZHJzL2Rvd25yZXYueG1sUEsFBgAAAAAEAAQA+gAAAJ4DAAAA&#10;AA==&#10;">
                  <v:shape id="Freeform 1792" o:spid="_x0000_s1172" style="position:absolute;left:1476;top:3558;width:276;height:248;visibility:visible;mso-wrap-style:square;v-text-anchor:top" coordsize="276,2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8bxhsMA&#10;AADdAAAADwAAAGRycy9kb3ducmV2LnhtbESPT4vCMBTE78J+h/AWvGm6ilqqUWR3BU+Kf8+P5tmW&#10;bV5KktX67Y0geBxm5jfMbNGaWlzJ+cqygq9+AoI4t7riQsHxsOqlIHxA1lhbJgV38rCYf3RmmGl7&#10;4x1d96EQEcI+QwVlCE0mpc9LMuj7tiGO3sU6gyFKV0jt8BbhppaDJBlLgxXHhRIb+i4p/9v/GwXm&#10;+Nu6dDta3jc0PNcVXU7pz1ap7me7nIII1IZ3+NVeawWDZDKB55v4BOT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8bxhsMAAADdAAAADwAAAAAAAAAAAAAAAACYAgAAZHJzL2Rv&#10;d25yZXYueG1sUEsFBgAAAAAEAAQA9QAAAIgDAAAAAA==&#10;" path="m,247r276,l276,,,,,247xe" fillcolor="#444" stroked="f">
                    <v:path arrowok="t" o:connecttype="custom" o:connectlocs="0,3805;276,3805;276,3558;0,3558;0,3805" o:connectangles="0,0,0,0,0"/>
                  </v:shape>
                </v:group>
                <v:group id="Group 1789" o:spid="_x0000_s1173" style="position:absolute;left:1820;top:3500;width:1289;height:1191" coordorigin="1820,3500" coordsize="1289,11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IBrCcQAAADdAAAADwAAAGRycy9kb3ducmV2LnhtbERPy2rCQBTdF/yH4Qrd&#10;1UlS2kp0FAlWXIRCVRB3l8w1CWbuhMw0j7/vLApdHs57vR1NI3rqXG1ZQbyIQBAXVtdcKricP1+W&#10;IJxH1thYJgUTOdhuZk9rTLUd+Jv6ky9FCGGXooLK+zaV0hUVGXQL2xIH7m47gz7ArpS6wyGEm0Ym&#10;UfQuDdYcGipsKauoeJx+jILDgMPuNd73+eOeTbfz29c1j0mp5/m4W4HwNPp/8Z/7qBUk0UeYG96E&#10;JyA3v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IBrCcQAAADdAAAA&#10;DwAAAAAAAAAAAAAAAACqAgAAZHJzL2Rvd25yZXYueG1sUEsFBgAAAAAEAAQA+gAAAJsDAAAAAA==&#10;">
                  <v:shape id="Freeform 1790" o:spid="_x0000_s1174" style="position:absolute;left:1820;top:3500;width:1289;height:1191;visibility:visible;mso-wrap-style:square;v-text-anchor:top" coordsize="1289,11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lYkMcQA&#10;AADdAAAADwAAAGRycy9kb3ducmV2LnhtbESPQYvCMBSE74L/ITxhb5rala5Wo4iw0IsHtQseH82z&#10;rTYvpclq999vBMHjMDPfMKtNbxpxp87VlhVMJxEI4sLqmksF+el7PAfhPLLGxjIp+CMHm/VwsMJU&#10;2wcf6H70pQgQdikqqLxvUyldUZFBN7EtcfAutjPog+xKqTt8BLhpZBxFiTRYc1iosKVdRcXt+GsU&#10;nBe3fZ6d4+Qqf6ieuzL7jJOZUh+jfrsE4an37/CrnWkFcfS1gOeb8ATk+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5WJDHEAAAA3QAAAA8AAAAAAAAAAAAAAAAAmAIAAGRycy9k&#10;b3ducmV2LnhtbFBLBQYAAAAABAAEAPUAAACJAwAAAAA=&#10;" path="m,1191r1288,l1288,,,,,1191xe" fillcolor="#ebebeb" stroked="f">
                    <v:path arrowok="t" o:connecttype="custom" o:connectlocs="0,4691;1288,4691;1288,3500;0,3500;0,4691" o:connectangles="0,0,0,0,0"/>
                  </v:shape>
                </v:group>
                <v:group id="Group 1787" o:spid="_x0000_s1175" style="position:absolute;left:1868;top:3558;width:1195;height:228" coordorigin="1868,3558" coordsize="1195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yMXKMMAAADdAAAADwAAAGRycy9kb3ducmV2LnhtbERPy2rCQBTdF/yH4Qrd&#10;1UlSWiQ6igQVF6FQLRR3l8w1CWbuhMyYx987i0KXh/Neb0fTiJ46V1tWEC8iEMSF1TWXCn4uh7cl&#10;COeRNTaWScFEDrab2csaU20H/qb+7EsRQtilqKDyvk2ldEVFBt3CtsSBu9nOoA+wK6XucAjhppFJ&#10;FH1KgzWHhgpbyioq7ueHUXAccNi9x/s+v9+y6Xr5+PrNY1LqdT7uViA8jf5f/Oc+aQVJtAz7w5vw&#10;BOTmC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7IxcowwAAAN0AAAAP&#10;AAAAAAAAAAAAAAAAAKoCAABkcnMvZG93bnJldi54bWxQSwUGAAAAAAQABAD6AAAAmgMAAAAA&#10;">
                  <v:shape id="Freeform 1788" o:spid="_x0000_s1176" style="position:absolute;left:1868;top:3558;width:1195;height:228;visibility:visible;mso-wrap-style:square;v-text-anchor:top" coordsize="1195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6jpdsYA&#10;AADdAAAADwAAAGRycy9kb3ducmV2LnhtbESPQWsCMRSE74L/IbxCL1ITPbTLapQqiKX00lV6fm6e&#10;u4ublzVJ1+2/bwoFj8PMfMMs14NtRU8+NI41zKYKBHHpTMOVhuNh95SBCBHZYOuYNPxQgPVqPFpi&#10;btyNP6kvYiUShEOOGuoYu1zKUNZkMUxdR5y8s/MWY5K+ksbjLcFtK+dKPUuLDaeFGjva1lReim+r&#10;4eVrYs2+f9+pzb7/6ApTXk8+0/rxYXhdgIg0xHv4v/1mNMxVNoO/N+kJyN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6jpdsYAAADdAAAADwAAAAAAAAAAAAAAAACYAgAAZHJz&#10;L2Rvd25yZXYueG1sUEsFBgAAAAAEAAQA9QAAAIsDAAAAAA==&#10;" path="m,228r1195,l1195,,,,,228xe" fillcolor="#ebebeb" stroked="f">
                    <v:path arrowok="t" o:connecttype="custom" o:connectlocs="0,3786;1195,3786;1195,3558;0,3558;0,3786" o:connectangles="0,0,0,0,0"/>
                  </v:shape>
                </v:group>
                <v:group id="Group 1785" o:spid="_x0000_s1177" style="position:absolute;left:1868;top:3786;width:1195;height:206" coordorigin="1868,3786" coordsize="1195,2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L0sxMUAAADdAAAADwAAAGRycy9kb3ducmV2LnhtbESPQYvCMBSE7wv+h/AE&#10;b2vayi5SjSKi4kEWVgXx9miebbF5KU1s67/fLAgeh5n5hpkve1OJlhpXWlYQjyMQxJnVJecKzqft&#10;5xSE88gaK8uk4EkOlovBxxxTbTv+pfbocxEg7FJUUHhfp1K6rCCDbmxr4uDdbGPQB9nkUjfYBbip&#10;ZBJF39JgyWGhwJrWBWX348Mo2HXYrSbxpj3cb+vn9fT1cznEpNRo2K9mIDz1/h1+tfdaQRJNE/h/&#10;E56AXPw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S9LMTFAAAA3QAA&#10;AA8AAAAAAAAAAAAAAAAAqgIAAGRycy9kb3ducmV2LnhtbFBLBQYAAAAABAAEAPoAAACcAwAAAAA=&#10;">
                  <v:shape id="Freeform 1786" o:spid="_x0000_s1178" style="position:absolute;left:1868;top:3786;width:1195;height:206;visibility:visible;mso-wrap-style:square;v-text-anchor:top" coordsize="1195,2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kxnsYA&#10;AADdAAAADwAAAGRycy9kb3ducmV2LnhtbESPX2vCMBTF3wf7DuEOfBkznYK42lSGIDjow6Yi+HZp&#10;rmmxuSlNrHWf3gwGPh7Onx8nWw62ET11vnas4H2cgCAuna7ZKNjv1m9zED4ga2wck4IbeVjmz08Z&#10;ptpd+Yf6bTAijrBPUUEVQptK6cuKLPqxa4mjd3KdxRBlZ6Tu8BrHbSMnSTKTFmuOhApbWlVUnrcX&#10;G7mmp0NRvLa3j+PvalZ/F18HUyo1ehk+FyACDeER/m9vtIJJMp/C35v4BGR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YkxnsYAAADdAAAADwAAAAAAAAAAAAAAAACYAgAAZHJz&#10;L2Rvd25yZXYueG1sUEsFBgAAAAAEAAQA9QAAAIsDAAAAAA==&#10;" path="m,206r1195,l1195,,,,,206xe" fillcolor="#ebebeb" stroked="f">
                    <v:path arrowok="t" o:connecttype="custom" o:connectlocs="0,3992;1195,3992;1195,3786;0,3786;0,3992" o:connectangles="0,0,0,0,0"/>
                  </v:shape>
                </v:group>
                <v:group id="Group 1783" o:spid="_x0000_s1179" style="position:absolute;left:1868;top:3992;width:1195;height:209" coordorigin="1868,3992" coordsize="1195,2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BgRK8YAAADdAAAADwAAAGRycy9kb3ducmV2LnhtbESPT4vCMBTE78J+h/AW&#10;9qZpXRWpRhHZXTyI4B8Qb4/m2Rabl9Jk2/rtjSB4HGbmN8x82ZlSNFS7wrKCeBCBIE6tLjhTcDr+&#10;9qcgnEfWWFomBXdysFx89OaYaNvynpqDz0SAsEtQQe59lUjp0pwMuoGtiIN3tbVBH2SdSV1jG+Cm&#10;lMMomkiDBYeFHCta55TeDv9GwV+L7eo7/mm2t+v6fjmOd+dtTEp9fXarGQhPnX+HX+2NVjCMpiN4&#10;vglPQC4e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EGBErxgAAAN0A&#10;AAAPAAAAAAAAAAAAAAAAAKoCAABkcnMvZG93bnJldi54bWxQSwUGAAAAAAQABAD6AAAAnQMAAAAA&#10;">
                  <v:shape id="Freeform 1784" o:spid="_x0000_s1180" style="position:absolute;left:1868;top:3992;width:1195;height:209;visibility:visible;mso-wrap-style:square;v-text-anchor:top" coordsize="1195,2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VE5L8cA&#10;AADdAAAADwAAAGRycy9kb3ducmV2LnhtbESPT2vCQBTE74LfYXlCL1J3q1gkdRXxD0g9aUvp8TX7&#10;moRm36bZbRL76V1B8DjMzG+Y+bKzpWio9oVjDU8jBYI4dabgTMP72+5xBsIHZIOlY9JwJg/LRb83&#10;x8S4lo/UnEImIoR9ghryEKpESp/mZNGPXEUcvW9XWwxR1pk0NbYRbks5VupZWiw4LuRY0Tqn9Of0&#10;ZzX8N7Ltys1h8vnBX7+vNlPmMNxq/TDoVi8gAnXhHr6190bDWM2mcH0Tn4BcXA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lROS/HAAAA3QAAAA8AAAAAAAAAAAAAAAAAmAIAAGRy&#10;cy9kb3ducmV2LnhtbFBLBQYAAAAABAAEAPUAAACMAwAAAAA=&#10;" path="m,209r1195,l1195,,,,,209xe" fillcolor="#ebebeb" stroked="f">
                    <v:path arrowok="t" o:connecttype="custom" o:connectlocs="0,4201;1195,4201;1195,3992;0,3992;0,4201" o:connectangles="0,0,0,0,0"/>
                  </v:shape>
                </v:group>
                <v:group id="Group 1781" o:spid="_x0000_s1181" style="position:absolute;left:1868;top:4201;width:1195;height:206" coordorigin="1868,4201" coordsize="1195,2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4Yqx8UAAADdAAAADwAAAGRycy9kb3ducmV2LnhtbESPQYvCMBSE7wv+h/CE&#10;va1pXRSpRhFR2YMIWwXx9miebbF5KU1s67/fCMIeh5n5hlmselOJlhpXWlYQjyIQxJnVJecKzqfd&#10;1wyE88gaK8uk4EkOVsvBxwITbTv+pTb1uQgQdgkqKLyvEyldVpBBN7I1cfButjHog2xyqRvsAtxU&#10;chxFU2mw5LBQYE2bgrJ7+jAK9h126+942x7ut83zepocL4eYlPoc9us5CE+9/w+/2z9awTiaTeH1&#10;JjwBufw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uGKsfFAAAA3QAA&#10;AA8AAAAAAAAAAAAAAAAAqgIAAGRycy9kb3ducmV2LnhtbFBLBQYAAAAABAAEAPoAAACcAwAAAAA=&#10;">
                  <v:shape id="Freeform 1782" o:spid="_x0000_s1182" style="position:absolute;left:1868;top:4201;width:1195;height:206;visibility:visible;mso-wrap-style:square;v-text-anchor:top" coordsize="1195,2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rI3ncYA&#10;AADdAAAADwAAAGRycy9kb3ducmV2LnhtbESPS2vCQBSF90L/w3ALbqRO6kLT6ChFKFjIwheCu0vm&#10;Oglm7oTMNMb+eqdQcHk4j4+zWPW2Fh21vnKs4H2cgCAunK7YKDgevt5SED4ga6wdk4I7eVgtXwYL&#10;zLS78Y66fTAijrDPUEEZQpNJ6YuSLPqxa4ijd3GtxRBla6Ru8RbHbS0nSTKVFiuOhBIbWpdUXPc/&#10;NnJNR6c8HzX3j/Pvelpt8++TKZQavvafcxCB+vAM/7c3WsEkSWfw9yY+Abl8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rI3ncYAAADdAAAADwAAAAAAAAAAAAAAAACYAgAAZHJz&#10;L2Rvd25yZXYueG1sUEsFBgAAAAAEAAQA9QAAAIsDAAAAAA==&#10;" path="m,207r1195,l1195,,,,,207xe" fillcolor="#ebebeb" stroked="f">
                    <v:path arrowok="t" o:connecttype="custom" o:connectlocs="0,4408;1195,4408;1195,4201;0,4201;0,4408" o:connectangles="0,0,0,0,0"/>
                  </v:shape>
                </v:group>
                <v:group id="Group 1779" o:spid="_x0000_s1183" style="position:absolute;left:1868;top:4408;width:1195;height:226" coordorigin="1868,4408" coordsize="1195,2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VUbLsMAAADdAAAADwAAAGRycy9kb3ducmV2LnhtbERPy2rCQBTdF/yH4Qrd&#10;1UlSWiQ6igQVF6FQLRR3l8w1CWbuhMyYx987i0KXh/Neb0fTiJ46V1tWEC8iEMSF1TWXCn4uh7cl&#10;COeRNTaWScFEDrab2csaU20H/qb+7EsRQtilqKDyvk2ldEVFBt3CtsSBu9nOoA+wK6XucAjhppFJ&#10;FH1KgzWHhgpbyioq7ueHUXAccNi9x/s+v9+y6Xr5+PrNY1LqdT7uViA8jf5f/Oc+aQVJtAxzw5vw&#10;BOTmC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FVRsuwwAAAN0AAAAP&#10;AAAAAAAAAAAAAAAAAKoCAABkcnMvZG93bnJldi54bWxQSwUGAAAAAAQABAD6AAAAmgMAAAAA&#10;">
                  <v:shape id="Freeform 1780" o:spid="_x0000_s1184" style="position:absolute;left:1868;top:4408;width:1195;height:226;visibility:visible;mso-wrap-style:square;v-text-anchor:top" coordsize="1195,2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BC3wcYA&#10;AADdAAAADwAAAGRycy9kb3ducmV2LnhtbESPQU/CQBSE7yb8h80z8SZbi1EoLISIGA5cBC7cXrqP&#10;bkP3be0+ofx718TE42RmvsnMFr1v1IW6WAc28DTMQBGXwdZcGTjs149jUFGQLTaBycCNIizmg7sZ&#10;FjZc+ZMuO6lUgnAs0IATaQutY+nIYxyGljh5p9B5lCS7StsOrwnuG51n2Yv2WHNacNjSm6PyvPv2&#10;Bj7s6DVvnte3r/rQi6w223d3jMY83PfLKSihXv7Df+2NNZBn4wn8vklPQM9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BC3wcYAAADdAAAADwAAAAAAAAAAAAAAAACYAgAAZHJz&#10;L2Rvd25yZXYueG1sUEsFBgAAAAAEAAQA9QAAAIsDAAAAAA==&#10;" path="m,225r1195,l1195,,,,,225xe" fillcolor="#ebebeb" stroked="f">
                    <v:path arrowok="t" o:connecttype="custom" o:connectlocs="0,4633;1195,4633;1195,4408;0,4408;0,4633" o:connectangles="0,0,0,0,0"/>
                  </v:shape>
                </v:group>
                <v:group id="Group 1777" o:spid="_x0000_s1185" style="position:absolute;left:3130;top:3500;width:554;height:1191" coordorigin="3130,3500" coordsize="554,11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vqB9cQAAADdAAAADwAAAGRycy9kb3ducmV2LnhtbERPy2rCQBTdF/yH4Qrd&#10;1UlSWmp0FAlWXIRCVRB3l8w1CWbuhMw0j7/vLApdHs57vR1NI3rqXG1ZQbyIQBAXVtdcKricP18+&#10;QDiPrLGxTAomcrDdzJ7WmGo78Df1J1+KEMIuRQWV920qpSsqMugWtiUO3N12Bn2AXSl1h0MIN41M&#10;ouhdGqw5NFTYUlZR8Tj9GAWHAYfda7zv88c9m27nt69rHpNSz/NxtwLhafT/4j/3UStIomXYH96E&#10;JyA3v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/vqB9cQAAADdAAAA&#10;DwAAAAAAAAAAAAAAAACqAgAAZHJzL2Rvd25yZXYueG1sUEsFBgAAAAAEAAQA+gAAAJsDAAAAAA==&#10;">
                  <v:shape id="Freeform 1778" o:spid="_x0000_s1186" style="position:absolute;left:3130;top:3500;width:554;height:1191;visibility:visible;mso-wrap-style:square;v-text-anchor:top" coordsize="554,11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WcgMYA&#10;AADdAAAADwAAAGRycy9kb3ducmV2LnhtbESPQWvCQBSE74L/YXlCL6IbUyga3QQRrMXaQ6N4fmRf&#10;k9Ds25BdTfrvu4WCx2FmvmE22WAacafO1ZYVLOYRCOLC6ppLBZfzfrYE4TyyxsYyKfghB1k6Hm0w&#10;0bbnT7rnvhQBwi5BBZX3bSKlKyoy6Oa2JQ7el+0M+iC7UuoO+wA3jYyj6EUarDksVNjSrqLiO78Z&#10;BVMny+3xuIx7fP242sPzyb7nJ6WeJsN2DcLT4B/h//abVhBHqwX8vQlPQKa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mWcgMYAAADdAAAADwAAAAAAAAAAAAAAAACYAgAAZHJz&#10;L2Rvd25yZXYueG1sUEsFBgAAAAAEAAQA9QAAAIsDAAAAAA==&#10;" path="m,1191r554,l554,,,,,1191xe" fillcolor="#ebebeb" stroked="f">
                    <v:path arrowok="t" o:connecttype="custom" o:connectlocs="0,4691;554,4691;554,3500;0,3500;0,4691" o:connectangles="0,0,0,0,0"/>
                  </v:shape>
                </v:group>
                <v:group id="Group 1775" o:spid="_x0000_s1187" style="position:absolute;left:3176;top:3558;width:461;height:248" coordorigin="3176,3558" coordsize="461,24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WS6GcYAAADdAAAADwAAAGRycy9kb3ducmV2LnhtbESPT2vCQBTE7wW/w/IE&#10;b3WTSItGVxFR6UEK/gHx9sg+k2D2bciuSfz23UKhx2FmfsMsVr2pREuNKy0riMcRCOLM6pJzBZfz&#10;7n0KwnlkjZVlUvAiB6vl4G2BqbYdH6k9+VwECLsUFRTe16mULivIoBvbmjh4d9sY9EE2udQNdgFu&#10;KplE0ac0WHJYKLCmTUHZ4/Q0CvYddutJvG0Pj/vmdTt/fF8PMSk1GvbrOQhPvf8P/7W/tIIkmiXw&#10;+yY8Abn8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hZLoZxgAAAN0A&#10;AAAPAAAAAAAAAAAAAAAAAKoCAABkcnMvZG93bnJldi54bWxQSwUGAAAAAAQABAD6AAAAnQMAAAAA&#10;">
                  <v:shape id="Freeform 1776" o:spid="_x0000_s1188" style="position:absolute;left:3176;top:3558;width:461;height:248;visibility:visible;mso-wrap-style:square;v-text-anchor:top" coordsize="461,2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BMU8QA&#10;AADdAAAADwAAAGRycy9kb3ducmV2LnhtbESP0WoCMRRE3wv+Q7hCX4oma0vR1SgilPoma/2Ay+a6&#10;u7i5WZOoa7/eFIQ+DjNzhlmsetuKK/nQONaQjRUI4tKZhisNh5+v0RREiMgGW8ek4U4BVsvBywJz&#10;425c0HUfK5EgHHLUUMfY5VKGsiaLYew64uQdnbcYk/SVNB5vCW5bOVHqU1psOC3U2NGmpvK0v1gN&#10;PhYqu7PJfpu+LHbn72n19hG0fh326zmISH38Dz/bW6Nhombv8PcmPQG5f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0wTFPEAAAA3QAAAA8AAAAAAAAAAAAAAAAAmAIAAGRycy9k&#10;b3ducmV2LnhtbFBLBQYAAAAABAAEAPUAAACJAwAAAAA=&#10;" path="m,247r460,l460,,,,,247xe" fillcolor="#ebebeb" stroked="f">
                    <v:path arrowok="t" o:connecttype="custom" o:connectlocs="0,3805;460,3805;460,3558;0,3558;0,3805" o:connectangles="0,0,0,0,0"/>
                  </v:shape>
                </v:group>
                <v:group id="Group 1773" o:spid="_x0000_s1189" style="position:absolute;left:3704;top:3500;width:977;height:1191" coordorigin="3704,3500" coordsize="977,11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cGH9sYAAADdAAAADwAAAGRycy9kb3ducmV2LnhtbESPT2vCQBTE74LfYXmC&#10;t7qJ/7DRVURUepBCtVB6e2SfSTD7NmTXJH77rlDwOMzMb5jVpjOlaKh2hWUF8SgCQZxaXXCm4Pty&#10;eFuAcB5ZY2mZFDzIwWbd760w0bblL2rOPhMBwi5BBbn3VSKlS3My6Ea2Ig7e1dYGfZB1JnWNbYCb&#10;Uo6jaC4NFhwWcqxol1N6O9+NgmOL7XYS75vT7bp7/F5mnz+nmJQaDrrtEoSnzr/C/+0PrWAcvU/h&#10;+SY8Abn+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BwYf2xgAAAN0A&#10;AAAPAAAAAAAAAAAAAAAAAKoCAABkcnMvZG93bnJldi54bWxQSwUGAAAAAAQABAD6AAAAnQMAAAAA&#10;">
                  <v:shape id="Freeform 1774" o:spid="_x0000_s1190" style="position:absolute;left:3704;top:3500;width:977;height:1191;visibility:visible;mso-wrap-style:square;v-text-anchor:top" coordsize="977,11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fHJcUA&#10;AADdAAAADwAAAGRycy9kb3ducmV2LnhtbESPT4vCMBTE7wv7HcIT9iKa6qLUapTdRUHw5B88P5Jn&#10;W21eSpO19dtvBGGPw8z8hlmsOluJOzW+dKxgNExAEGtnSs4VnI6bQQrCB2SDlWNS8CAPq+X72wIz&#10;41re0/0QchEh7DNUUIRQZ1J6XZBFP3Q1cfQurrEYomxyaRpsI9xWcpwkU2mx5LhQYE0/Benb4dcq&#10;2J31qL3WVZpu1pOZzgN97r77Sn30uq85iEBd+A+/2lujYJzMJvB8E5+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58clxQAAAN0AAAAPAAAAAAAAAAAAAAAAAJgCAABkcnMv&#10;ZG93bnJldi54bWxQSwUGAAAAAAQABAD1AAAAigMAAAAA&#10;" path="m,1191r977,l977,,,,,1191xe" fillcolor="#ebebeb" stroked="f">
                    <v:path arrowok="t" o:connecttype="custom" o:connectlocs="0,4691;977,4691;977,3500;0,3500;0,4691" o:connectangles="0,0,0,0,0"/>
                  </v:shape>
                </v:group>
                <v:group id="Group 1771" o:spid="_x0000_s1191" style="position:absolute;left:3752;top:3558;width:881;height:248" coordorigin="3752,3558" coordsize="881,24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l+8GscAAADdAAAADwAAAGRycy9kb3ducmV2LnhtbESPQWvCQBSE7wX/w/KE&#10;3ppNLA01ZhURKx5CoSqU3h7ZZxLMvg3ZbRL/fbdQ6HGYmW+YfDOZVgzUu8aygiSKQRCXVjdcKbic&#10;355eQTiPrLG1TAru5GCznj3kmGk78gcNJ1+JAGGXoYLa+y6T0pU1GXSR7YiDd7W9QR9kX0nd4xjg&#10;ppWLOE6lwYbDQo0d7Woqb6dvo+Aw4rh9TvZDcbvu7l/nl/fPIiGlHufTdgXC0+T/w3/to1awiJcp&#10;/L4JT0Cuf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Hl+8GscAAADd&#10;AAAADwAAAAAAAAAAAAAAAACqAgAAZHJzL2Rvd25yZXYueG1sUEsFBgAAAAAEAAQA+gAAAJ4DAAAA&#10;AA==&#10;">
                  <v:shape id="Freeform 1772" o:spid="_x0000_s1192" style="position:absolute;left:3752;top:3558;width:881;height:248;visibility:visible;mso-wrap-style:square;v-text-anchor:top" coordsize="881,2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rMc8UA&#10;AADdAAAADwAAAGRycy9kb3ducmV2LnhtbESPQWsCMRSE7wX/Q3iCt5roQbtbo2ihIC62VO39sXnd&#10;3bp5WZKo23/fCIUeh5n5hlmsetuKK/nQONYwGSsQxKUzDVcaTsfXxycQISIbbB2Thh8KsFoOHhaY&#10;G3fjD7oeYiUShEOOGuoYu1zKUNZkMYxdR5y8L+ctxiR9JY3HW4LbVk6VmkmLDaeFGjt6qak8Hy5W&#10;w3o7Y7fxO1WY6r3Yn7+zz7ci03o07NfPICL18T/8194aDVOVzeH+Jj0Bufw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msxzxQAAAN0AAAAPAAAAAAAAAAAAAAAAAJgCAABkcnMv&#10;ZG93bnJldi54bWxQSwUGAAAAAAQABAD1AAAAigMAAAAA&#10;" path="m,247r881,l881,,,,,247xe" fillcolor="#ebebeb" stroked="f">
                    <v:path arrowok="t" o:connecttype="custom" o:connectlocs="0,3805;881,3805;881,3558;0,3558;0,3805" o:connectangles="0,0,0,0,0"/>
                  </v:shape>
                </v:group>
                <v:group id="Group 1769" o:spid="_x0000_s1193" style="position:absolute;left:4700;top:3500;width:821;height:1191" coordorigin="4700,3500" coordsize="821,11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IyN88QAAADdAAAADwAAAGRycy9kb3ducmV2LnhtbERPy2rCQBTdF/yH4Qrd&#10;1UlSWmp0FAlWXIRCVRB3l8w1CWbuhMw0j7/vLApdHs57vR1NI3rqXG1ZQbyIQBAXVtdcKricP18+&#10;QDiPrLGxTAomcrDdzJ7WmGo78Df1J1+KEMIuRQWV920qpSsqMugWtiUO3N12Bn2AXSl1h0MIN41M&#10;ouhdGqw5NFTYUlZR8Tj9GAWHAYfda7zv88c9m27nt69rHpNSz/NxtwLhafT/4j/3UStIomWYG96E&#10;JyA3v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AIyN88QAAADdAAAA&#10;DwAAAAAAAAAAAAAAAACqAgAAZHJzL2Rvd25yZXYueG1sUEsFBgAAAAAEAAQA+gAAAJsDAAAAAA==&#10;">
                  <v:shape id="Freeform 1770" o:spid="_x0000_s1194" style="position:absolute;left:4700;top:3500;width:821;height:1191;visibility:visible;mso-wrap-style:square;v-text-anchor:top" coordsize="821,11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r7ncYA&#10;AADdAAAADwAAAGRycy9kb3ducmV2LnhtbESP3WoCMRSE7wt9h3AE72qiQqmrUfpDodSCqKXXh81x&#10;s3Vzst2ku6tPbwoFL4eZ+YZZrHpXiZaaUHrWMB4pEMS5NyUXGj73r3cPIEJENlh5Jg0nCrBa3t4s&#10;MDO+4y21u1iIBOGQoQYbY51JGXJLDsPI18TJO/jGYUyyKaRpsEtwV8mJUvfSYclpwWJNz5by4+7X&#10;adg8hVpJ276XX+Hj+LLuvn/i9Kz1cNA/zkFE6uM1/N9+MxomajaDvzfpCcjl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zr7ncYAAADdAAAADwAAAAAAAAAAAAAAAACYAgAAZHJz&#10;L2Rvd25yZXYueG1sUEsFBgAAAAAEAAQA9QAAAIsDAAAAAA==&#10;" path="m,1191r821,l821,,,,,1191xe" fillcolor="#ebebeb" stroked="f">
                    <v:path arrowok="t" o:connecttype="custom" o:connectlocs="0,4691;821,4691;821,3500;0,3500;0,4691" o:connectangles="0,0,0,0,0"/>
                  </v:shape>
                </v:group>
                <v:group id="Group 1767" o:spid="_x0000_s1195" style="position:absolute;left:4748;top:3558;width:725;height:228" coordorigin="4748,3558" coordsize="725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BEb78MAAADdAAAADwAAAGRycy9kb3ducmV2LnhtbERPTWvCQBC9F/wPywi9&#10;1U0sLRJdg4hKD1JoIoi3ITsmIdnZkF2T+O+7h0KPj/e9SSfTioF6V1tWEC8iEMSF1TWXCi758W0F&#10;wnlkja1lUvAkB+l29rLBRNuRf2jIfClCCLsEFVTed4mUrqjIoFvYjjhwd9sb9AH2pdQ9jiHctHIZ&#10;RZ/SYM2hocKO9hUVTfYwCk4jjrv3+DCcm/v+ecs/vq/nmJR6nU+7NQhPk/8X/7m/tIJlHIX94U14&#10;AnL7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gERvvwwAAAN0AAAAP&#10;AAAAAAAAAAAAAAAAAKoCAABkcnMvZG93bnJldi54bWxQSwUGAAAAAAQABAD6AAAAmgMAAAAA&#10;">
                  <v:shape id="Freeform 1768" o:spid="_x0000_s1196" style="position:absolute;left:4748;top:3558;width:725;height:228;visibility:visible;mso-wrap-style:square;v-text-anchor:top" coordsize="725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83MsEA&#10;AADdAAAADwAAAGRycy9kb3ducmV2LnhtbESPzQrCMBCE74LvEFbwpmkL/lCNIoLgQRB/HmBp1rbY&#10;bGqTan17Iwgeh9n5Zme57kwlntS40rKCeByBIM6sLjlXcL3sRnMQziNrrCyTgjc5WK/6vSWm2r74&#10;RM+zz0WAsEtRQeF9nUrpsoIMurGtiYN3s41BH2STS93gK8BNJZMomkqDJYeGAmvaFpTdz60Jbxy2&#10;m3jaPk5Jnh3lzF9rfWwnSg0H3WYBwlPn/8e/9F4rSOIohu+agAC5+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mPNzLBAAAA3QAAAA8AAAAAAAAAAAAAAAAAmAIAAGRycy9kb3du&#10;cmV2LnhtbFBLBQYAAAAABAAEAPUAAACGAwAAAAA=&#10;" path="m,228r725,l725,,,,,228xe" fillcolor="#ebebeb" stroked="f">
                    <v:path arrowok="t" o:connecttype="custom" o:connectlocs="0,3786;725,3786;725,3558;0,3558;0,3786" o:connectangles="0,0,0,0,0"/>
                  </v:shape>
                </v:group>
                <v:group id="Group 1765" o:spid="_x0000_s1197" style="position:absolute;left:4748;top:3786;width:725;height:206" coordorigin="4748,3786" coordsize="725,2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48gA8cAAADdAAAADwAAAGRycy9kb3ducmV2LnhtbESPzWrDMBCE74W+g9hC&#10;b41sh5biRgkhtKEHE6hdCLkt1sY2sVbGUv3z9lUgkOMwM98wq81kWjFQ7xrLCuJFBIK4tLrhSsFv&#10;8fXyDsJ5ZI2tZVIwk4PN+vFhham2I//QkPtKBAi7FBXU3neplK6syaBb2I44eGfbG/RB9pXUPY4B&#10;blqZRNGbNNhwWKixo11N5SX/Mwr2I47bZfw5ZJfzbj4Vr4djFpNSz0/T9gOEp8nfw7f2t1aQxFEC&#10;1zfhCcj1P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/48gA8cAAADd&#10;AAAADwAAAAAAAAAAAAAAAACqAgAAZHJzL2Rvd25yZXYueG1sUEsFBgAAAAAEAAQA+gAAAJ4DAAAA&#10;AA==&#10;">
                  <v:shape id="Freeform 1766" o:spid="_x0000_s1198" style="position:absolute;left:4748;top:3786;width:725;height:206;visibility:visible;mso-wrap-style:square;v-text-anchor:top" coordsize="725,2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0UpcUA&#10;AADdAAAADwAAAGRycy9kb3ducmV2LnhtbESPT4vCMBTE74LfIbwFL6KpFVS6RpFdRG/+Rfb4aJ5t&#10;2ealNLHW/fQbQfA4zMxvmPmyNaVoqHaFZQWjYQSCOLW64EzB+bQezEA4j6yxtEwKHuRgueh25pho&#10;e+cDNUefiQBhl6CC3PsqkdKlORl0Q1sRB+9qa4M+yDqTusZ7gJtSxlE0kQYLDgs5VvSVU/p7vBkF&#10;7blpNvo7dftsypfx9Sfu/+0uSvU+2tUnCE+tf4df7a1WEI+iMTzfhCcgF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/RSlxQAAAN0AAAAPAAAAAAAAAAAAAAAAAJgCAABkcnMv&#10;ZG93bnJldi54bWxQSwUGAAAAAAQABAD1AAAAigMAAAAA&#10;" path="m,206r725,l725,,,,,206xe" fillcolor="#ebebeb" stroked="f">
                    <v:path arrowok="t" o:connecttype="custom" o:connectlocs="0,3992;725,3992;725,3786;0,3786;0,3992" o:connectangles="0,0,0,0,0"/>
                  </v:shape>
                </v:group>
                <v:group id="Group 1763" o:spid="_x0000_s1199" style="position:absolute;left:4748;top:3992;width:725;height:228" coordorigin="4748,3992" coordsize="725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yod7MUAAADdAAAADwAAAGRycy9kb3ducmV2LnhtbESPQYvCMBSE78L+h/AW&#10;vGlaVxepRhHZFQ8iqAvi7dE822LzUppsW/+9EQSPw8x8w8yXnSlFQ7UrLCuIhxEI4tTqgjMFf6ff&#10;wRSE88gaS8uk4E4OlouP3hwTbVs+UHP0mQgQdgkqyL2vEildmpNBN7QVcfCutjbog6wzqWtsA9yU&#10;chRF39JgwWEhx4rWOaW3479RsGmxXX3FP83udl3fL6fJ/ryLSan+Z7eagfDU+Xf41d5qBaM4GsPz&#10;TXgCcvE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8qHezFAAAA3QAA&#10;AA8AAAAAAAAAAAAAAAAAqgIAAGRycy9kb3ducmV2LnhtbFBLBQYAAAAABAAEAPoAAACcAwAAAAA=&#10;">
                  <v:shape id="Freeform 1764" o:spid="_x0000_s1200" style="position:absolute;left:4748;top:3992;width:725;height:228;visibility:visible;mso-wrap-style:square;v-text-anchor:top" coordsize="725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rQxMcEA&#10;AADdAAAADwAAAGRycy9kb3ducmV2LnhtbESPzQrCMBCE74LvEFbwpmkL/lCNIoLgQRB/HmBp1rbY&#10;bGqTan17Iwgeh9n5Zme57kwlntS40rKCeByBIM6sLjlXcL3sRnMQziNrrCyTgjc5WK/6vSWm2r74&#10;RM+zz0WAsEtRQeF9nUrpsoIMurGtiYN3s41BH2STS93gK8BNJZMomkqDJYeGAmvaFpTdz60Jbxy2&#10;m3jaPk5Jnh3lzF9rfWwnSg0H3WYBwlPn/8e/9F4rSOJoAt81AQFy9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a0MTHBAAAA3QAAAA8AAAAAAAAAAAAAAAAAmAIAAGRycy9kb3du&#10;cmV2LnhtbFBLBQYAAAAABAAEAPUAAACGAwAAAAA=&#10;" path="m,228r725,l725,,,,,228xe" fillcolor="#ebebeb" stroked="f">
                    <v:path arrowok="t" o:connecttype="custom" o:connectlocs="0,4220;725,4220;725,3992;0,3992;0,4220" o:connectangles="0,0,0,0,0"/>
                  </v:shape>
                </v:group>
                <v:group id="Group 1761" o:spid="_x0000_s1201" style="position:absolute;left:5540;top:3500;width:5132;height:1191" coordorigin="5540,3500" coordsize="5132,11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LQmAMUAAADdAAAADwAAAGRycy9kb3ducmV2LnhtbESPQYvCMBSE74L/ITzB&#10;m6ZVFKlGEdld9iCCdWHx9miebbF5KU22rf9+Iwgeh5n5htnselOJlhpXWlYQTyMQxJnVJecKfi6f&#10;kxUI55E1VpZJwYMc7LbDwQYTbTs+U5v6XAQIuwQVFN7XiZQuK8igm9qaOHg32xj0QTa51A12AW4q&#10;OYuipTRYclgosKZDQdk9/TMKvjrs9vP4oz3eb4fH9bI4/R5jUmo86vdrEJ56/w6/2t9awSyOlvB8&#10;E56A3P4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C0JgDFAAAA3QAA&#10;AA8AAAAAAAAAAAAAAAAAqgIAAGRycy9kb3ducmV2LnhtbFBLBQYAAAAABAAEAPoAAACcAwAAAAA=&#10;">
                  <v:shape id="Freeform 1762" o:spid="_x0000_s1202" style="position:absolute;left:5540;top:3500;width:5132;height:1191;visibility:visible;mso-wrap-style:square;v-text-anchor:top" coordsize="5132,11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5Zz5sUA&#10;AADdAAAADwAAAGRycy9kb3ducmV2LnhtbESPT2vCQBDF7wW/wzKF3uomHmKJriK1lh68mLb0OmbH&#10;JJidDdmppn56VxB6fLw/P958ObhWnagPjWcD6TgBRVx623Bl4Otz8/wCKgiyxdYzGfijAMvF6GGO&#10;ufVn3tGpkErFEQ45GqhFulzrUNbkMIx9Rxy9g+8dSpR9pW2P5zjuWj1Jkkw7bDgSauzotabyWPy6&#10;yH1PN9vv/ba9ZLTeZz9i+a0QY54eh9UMlNAg/+F7+8MamKTJFG5v4hPQi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lnPmxQAAAN0AAAAPAAAAAAAAAAAAAAAAAJgCAABkcnMv&#10;ZG93bnJldi54bWxQSwUGAAAAAAQABAD1AAAAigMAAAAA&#10;" path="m,1191r5132,l5132,,,,,1191xe" fillcolor="#ebebeb" stroked="f">
                    <v:path arrowok="t" o:connecttype="custom" o:connectlocs="0,4691;5132,4691;5132,3500;0,3500;0,4691" o:connectangles="0,0,0,0,0"/>
                  </v:shape>
                </v:group>
                <v:group id="Group 1759" o:spid="_x0000_s1203" style="position:absolute;left:5588;top:3558;width:5036;height:228" coordorigin="5588,3558" coordsize="5036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mcX6cMAAADdAAAADwAAAGRycy9kb3ducmV2LnhtbERPTWvCQBC9F/wPywi9&#10;1U0sLRJdg4hKD1JoIoi3ITsmIdnZkF2T+O+7h0KPj/e9SSfTioF6V1tWEC8iEMSF1TWXCi758W0F&#10;wnlkja1lUvAkB+l29rLBRNuRf2jIfClCCLsEFVTed4mUrqjIoFvYjjhwd9sb9AH2pdQ9jiHctHIZ&#10;RZ/SYM2hocKO9hUVTfYwCk4jjrv3+DCcm/v+ecs/vq/nmJR6nU+7NQhPk/8X/7m/tIJlHIW54U14&#10;AnL7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eZxfpwwAAAN0AAAAP&#10;AAAAAAAAAAAAAAAAAKoCAABkcnMvZG93bnJldi54bWxQSwUGAAAAAAQABAD6AAAAmgMAAAAA&#10;">
                  <v:shape id="Freeform 1760" o:spid="_x0000_s1204" style="position:absolute;left:5588;top:3558;width:5036;height:228;visibility:visible;mso-wrap-style:square;v-text-anchor:top" coordsize="5036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f54TMYA&#10;AADdAAAADwAAAGRycy9kb3ducmV2LnhtbESPQWvCQBSE70L/w/IKvekmHlqNrqKCpVAoGgu9PrLP&#10;bEj2bciuJvrru4WCx2FmvmGW68E24kqdrxwrSCcJCOLC6YpLBd+n/XgGwgdkjY1jUnAjD+vV02iJ&#10;mXY9H+mah1JECPsMFZgQ2kxKXxiy6CeuJY7e2XUWQ5RdKXWHfYTbRk6T5FVarDguGGxpZ6io84tV&#10;8O76g6nr/E3/6Hv6lX4e97vzVqmX52GzABFoCI/wf/tDK5imyRz+3sQnIF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f54TMYAAADdAAAADwAAAAAAAAAAAAAAAACYAgAAZHJz&#10;L2Rvd25yZXYueG1sUEsFBgAAAAAEAAQA9QAAAIsDAAAAAA==&#10;" path="m,228r5036,l5036,,,,,228xe" fillcolor="#ebebeb" stroked="f">
                    <v:path arrowok="t" o:connecttype="custom" o:connectlocs="0,3786;5036,3786;5036,3558;0,3558;0,3786" o:connectangles="0,0,0,0,0"/>
                  </v:shape>
                </v:group>
                <v:group id="Group 1757" o:spid="_x0000_s1205" style="position:absolute;left:5588;top:3786;width:5036;height:206" coordorigin="5588,3786" coordsize="5036,2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ciNMsIAAADdAAAADwAAAGRycy9kb3ducmV2LnhtbERPTYvCMBC9L/gfwgh7&#10;W9O4uEg1iojKHkRYFcTb0IxtsZmUJrb1328OgsfH+54ve1uJlhpfOtagRgkI4syZknMN59P2awrC&#10;B2SDlWPS8CQPy8XgY46pcR3/UXsMuYgh7FPUUIRQp1L6rCCLfuRq4sjdXGMxRNjk0jTYxXBbyXGS&#10;/EiLJceGAmtaF5Tdjw+rYddht/pWm3Z/v62f19PkcNkr0vpz2K9mIAL14S1+uX+NhrFScX98E5+A&#10;XPw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OXIjTLCAAAA3QAAAA8A&#10;AAAAAAAAAAAAAAAAqgIAAGRycy9kb3ducmV2LnhtbFBLBQYAAAAABAAEAPoAAACZAwAAAAA=&#10;">
                  <v:shape id="Freeform 1758" o:spid="_x0000_s1206" style="position:absolute;left:5588;top:3786;width:5036;height:206;visibility:visible;mso-wrap-style:square;v-text-anchor:top" coordsize="5036,2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+/K08UA&#10;AADdAAAADwAAAGRycy9kb3ducmV2LnhtbESPQWvCQBSE7wX/w/KE3uomQUSiq4jY4lFjD/X2yD6T&#10;aPZtzK5J/PfdQsHjMDPfMMv1YGrRUesqywriSQSCOLe64kLB9+nzYw7CeWSNtWVS8CQH69XobYmp&#10;tj0fqct8IQKEXYoKSu+bVEqXl2TQTWxDHLyLbQ36INtC6hb7ADe1TKJoJg1WHBZKbGhbUn7LHkbB&#10;TzM9ne/P7Drd7uhw6KNL8rXplHofD5sFCE+Df4X/23utIInjGP7ehCc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78rTxQAAAN0AAAAPAAAAAAAAAAAAAAAAAJgCAABkcnMv&#10;ZG93bnJldi54bWxQSwUGAAAAAAQABAD1AAAAigMAAAAA&#10;" path="m,206r5036,l5036,,,,,206xe" fillcolor="#ebebeb" stroked="f">
                    <v:path arrowok="t" o:connecttype="custom" o:connectlocs="0,3992;5036,3992;5036,3786;0,3786;0,3992" o:connectangles="0,0,0,0,0"/>
                  </v:shape>
                </v:group>
                <v:group id="Group 1755" o:spid="_x0000_s1207" style="position:absolute;left:5588;top:3992;width:5036;height:209" coordorigin="5588,3992" coordsize="5036,2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la23sYAAADdAAAADwAAAGRycy9kb3ducmV2LnhtbESPQWvCQBSE70L/w/IK&#10;3nSzEYukriLSigcpVAXx9sg+k2D2bchuk/jv3UKhx2FmvmGW68HWoqPWV441qGkCgjh3puJCw/n0&#10;OVmA8AHZYO2YNDzIw3r1MlpiZlzP39QdQyEihH2GGsoQmkxKn5dk0U9dQxy9m2sthijbQpoW+wi3&#10;tUyT5E1arDgulNjQtqT8fvyxGnY99puZ+ugO99v2cT3Nvy4HRVqPX4fNO4hAQ/gP/7X3RkOqVAq/&#10;b+ITkKsn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6VrbexgAAAN0A&#10;AAAPAAAAAAAAAAAAAAAAAKoCAABkcnMvZG93bnJldi54bWxQSwUGAAAAAAQABAD6AAAAnQMAAAAA&#10;">
                  <v:shape id="Freeform 1756" o:spid="_x0000_s1208" style="position:absolute;left:5588;top:3992;width:5036;height:209;visibility:visible;mso-wrap-style:square;v-text-anchor:top" coordsize="5036,2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NJ4H8gA&#10;AADdAAAADwAAAGRycy9kb3ducmV2LnhtbESPT0sDMRTE74LfIbxCL2Kzu4Uia9NSpEIpXvoHxdtz&#10;89wsbl7WJNuu/fRGKHgcZuY3zHw52FacyIfGsYJ8koEgrpxuuFZwPDzfP4AIEVlj65gU/FCA5eL2&#10;Zo6ldmfe0Wkfa5EgHEpUYGLsSilDZchimLiOOHmfzluMSfpaao/nBLetLLJsJi02nBYMdvRkqPra&#10;91bBZX3nvz9e1tupobfX4j3r9fbYKzUeDatHEJGG+B++tjdaQZHnU/h7k56AXPwC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E0ngfyAAAAN0AAAAPAAAAAAAAAAAAAAAAAJgCAABk&#10;cnMvZG93bnJldi54bWxQSwUGAAAAAAQABAD1AAAAjQMAAAAA&#10;" path="m,209r5036,l5036,,,,,209xe" fillcolor="#ebebeb" stroked="f">
                    <v:path arrowok="t" o:connecttype="custom" o:connectlocs="0,4201;5036,4201;5036,3992;0,3992;0,4201" o:connectangles="0,0,0,0,0"/>
                  </v:shape>
                </v:group>
                <v:group id="Group 1753" o:spid="_x0000_s1209" style="position:absolute;left:5588;top:4201;width:5036;height:206" coordorigin="5588,4201" coordsize="5036,2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vOLMcYAAADdAAAADwAAAGRycy9kb3ducmV2LnhtbESPT2vCQBTE7wW/w/KE&#10;3upmtRWJriKipQcp+AfE2yP7TILZtyG7JvHbdwuFHoeZ+Q2zWPW2Ei01vnSsQY0SEMSZMyXnGs6n&#10;3dsMhA/IBivHpOFJHlbLwcsCU+M6PlB7DLmIEPYpaihCqFMpfVaQRT9yNXH0bq6xGKJscmka7CLc&#10;VnKcJFNpseS4UGBNm4Ky+/FhNXx22K0natvu77fN83r6+L7sFWn9OuzXcxCB+vAf/mt/GQ1jpd7h&#10;9018AnL5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a84sxxgAAAN0A&#10;AAAPAAAAAAAAAAAAAAAAAKoCAABkcnMvZG93bnJldi54bWxQSwUGAAAAAAQABAD6AAAAnQMAAAAA&#10;">
                  <v:shape id="Freeform 1754" o:spid="_x0000_s1210" style="position:absolute;left:5588;top:4201;width:5036;height:206;visibility:visible;mso-wrap-style:square;v-text-anchor:top" coordsize="5036,2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NTM0MUA&#10;AADdAAAADwAAAGRycy9kb3ducmV2LnhtbESPQWvCQBSE7wX/w/IK3uomwRZJXUVExaONHvT2yD6T&#10;tNm3Mbsm8d93CwWPw8x8w8yXg6lFR62rLCuIJxEI4tzqigsFp+P2bQbCeWSNtWVS8CAHy8XoZY6p&#10;tj1/UZf5QgQIuxQVlN43qZQuL8mgm9iGOHhX2xr0QbaF1C32AW5qmUTRhzRYcVgosaF1SflPdjcK&#10;zs30eLk9su/pekOHQx9dk92qU2r8Oqw+QXga/DP8395rBUkcv8Pfm/AE5OI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1MzQxQAAAN0AAAAPAAAAAAAAAAAAAAAAAJgCAABkcnMv&#10;ZG93bnJldi54bWxQSwUGAAAAAAQABAD1AAAAigMAAAAA&#10;" path="m,207r5036,l5036,,,,,207xe" fillcolor="#ebebeb" stroked="f">
                    <v:path arrowok="t" o:connecttype="custom" o:connectlocs="0,4408;5036,4408;5036,4201;0,4201;0,4408" o:connectangles="0,0,0,0,0"/>
                  </v:shape>
                </v:group>
                <v:group id="Group 1751" o:spid="_x0000_s1211" style="position:absolute;left:5588;top:4408;width:5036;height:226" coordorigin="5588,4408" coordsize="5036,2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W2w3cYAAADdAAAADwAAAGRycy9kb3ducmV2LnhtbESPT4vCMBTE78J+h/AW&#10;vGkaZUW6RhHRZQ8i+Adkb4/m2Rabl9Jk2/rtNwuCx2FmfsMsVr2tREuNLx1rUOMEBHHmTMm5hst5&#10;N5qD8AHZYOWYNDzIw2r5NlhgalzHR2pPIRcRwj5FDUUIdSqlzwqy6MeuJo7ezTUWQ5RNLk2DXYTb&#10;Sk6SZCYtlhwXCqxpU1B2P/1aDV8dduup2rb7+23z+Dl/HK57RVoP3/v1J4hAfXiFn+1vo2Gi1Az+&#10;38QnIJd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FbbDdxgAAAN0A&#10;AAAPAAAAAAAAAAAAAAAAAKoCAABkcnMvZG93bnJldi54bWxQSwUGAAAAAAQABAD6AAAAnQMAAAAA&#10;">
                  <v:shape id="Freeform 1752" o:spid="_x0000_s1212" style="position:absolute;left:5588;top:4408;width:5036;height:226;visibility:visible;mso-wrap-style:square;v-text-anchor:top" coordsize="5036,2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9+VHscA&#10;AADdAAAADwAAAGRycy9kb3ducmV2LnhtbESPQWvCQBSE74L/YXmF3uomilWiq5RCQGoRjS3i7ZF9&#10;TYLZtyG7mvjvu4WCx2FmvmGW697U4katqywriEcRCOLc6ooLBV/H9GUOwnlkjbVlUnAnB+vVcLDE&#10;RNuOD3TLfCEChF2CCkrvm0RKl5dk0I1sQxy8H9sa9EG2hdQtdgFuajmOoldpsOKwUGJD7yXll+xq&#10;FOy6jyY9bqdnzHanz8n3Pj1vr7FSz0/92wKEp94/wv/tjVYwjuMZ/L0JT0Cuf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/flR7HAAAA3QAAAA8AAAAAAAAAAAAAAAAAmAIAAGRy&#10;cy9kb3ducmV2LnhtbFBLBQYAAAAABAAEAPUAAACMAwAAAAA=&#10;" path="m,225r5036,l5036,,,,,225xe" fillcolor="#ebebeb" stroked="f">
                    <v:path arrowok="t" o:connecttype="custom" o:connectlocs="0,4633;5036,4633;5036,4408;0,4408;0,4633" o:connectangles="0,0,0,0,0"/>
                  </v:shape>
                </v:group>
                <v:group id="Group 1749" o:spid="_x0000_s1213" style="position:absolute;left:1428;top:3529;width:372;height:2" coordorigin="1428,3529" coordsize="372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76BNMIAAADdAAAADwAAAGRycy9kb3ducmV2LnhtbERPTYvCMBC9L/gfwgh7&#10;W9O4uEg1iojKHkRYFcTb0IxtsZmUJrb1328OgsfH+54ve1uJlhpfOtagRgkI4syZknMN59P2awrC&#10;B2SDlWPS8CQPy8XgY46pcR3/UXsMuYgh7FPUUIRQp1L6rCCLfuRq4sjdXGMxRNjk0jTYxXBbyXGS&#10;/EiLJceGAmtaF5Tdjw+rYddht/pWm3Z/v62f19PkcNkr0vpz2K9mIAL14S1+uX+NhrFScW58E5+A&#10;XPw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Bu+gTTCAAAA3QAAAA8A&#10;AAAAAAAAAAAAAAAAqgIAAGRycy9kb3ducmV2LnhtbFBLBQYAAAAABAAEAPoAAACZAwAAAAA=&#10;">
                  <v:shape id="Freeform 1750" o:spid="_x0000_s1214" style="position:absolute;left:1428;top:3529;width:372;height:2;visibility:visible;mso-wrap-style:square;v-text-anchor:top" coordsize="372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x6ansYA&#10;AADdAAAADwAAAGRycy9kb3ducmV2LnhtbESPQWvCQBSE74L/YXlCb3U3CkWja4hCW6EtRVvw+sg+&#10;k2D2bcxuNf33XaHgcZiZb5hl1ttGXKjztWMNyViBIC6cqbnU8P31/DgD4QOywcYxafglD9lqOFhi&#10;atyVd3TZh1JECPsUNVQhtKmUvqjIoh+7ljh6R9dZDFF2pTQdXiPcNnKi1JO0WHNcqLClTUXFaf9j&#10;Naw/SL0Ev/18P7+e1ZvJpwdZTrV+GPX5AkSgPtzD/+2t0TBJkjnc3sQnIF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x6ansYAAADdAAAADwAAAAAAAAAAAAAAAACYAgAAZHJz&#10;L2Rvd25yZXYueG1sUEsFBgAAAAAEAAQA9QAAAIsDAAAAAA==&#10;" path="m,l372,e" filled="f" strokecolor="#444" strokeweight="2.98pt">
                    <v:path arrowok="t" o:connecttype="custom" o:connectlocs="0,0;372,0" o:connectangles="0,0"/>
                  </v:shape>
                </v:group>
                <v:group id="Group 1747" o:spid="_x0000_s1215" style="position:absolute;left:1820;top:3529;width:8853;height:2" coordorigin="1820,3529" coordsize="8853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6RHj8IAAADdAAAADwAAAGRycy9kb3ducmV2LnhtbERPTYvCMBC9C/6HMII3&#10;TVtRpBpFZHfZgwjWhcXb0IxtsZmUJtvWf785CB4f73u7H0wtOmpdZVlBPI9AEOdWV1wo+Ll+ztYg&#10;nEfWWFsmBU9ysN+NR1tMte35Ql3mCxFC2KWooPS+SaV0eUkG3dw2xIG729agD7AtpG6xD+GmlkkU&#10;raTBikNDiQ0dS8of2Z9R8NVjf1jEH93pcT8+b9fl+fcUk1LTyXDYgPA0+Lf45f7WCpI4CfvDm/AE&#10;5O4f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CukR4/CAAAA3QAAAA8A&#10;AAAAAAAAAAAAAAAAqgIAAGRycy9kb3ducmV2LnhtbFBLBQYAAAAABAAEAPoAAACZAwAAAAA=&#10;">
                  <v:shape id="Freeform 1748" o:spid="_x0000_s1216" style="position:absolute;left:1820;top:3529;width:8853;height:2;visibility:visible;mso-wrap-style:square;v-text-anchor:top" coordsize="8853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eIg8YA&#10;AADdAAAADwAAAGRycy9kb3ducmV2LnhtbESPT2vCQBTE74LfYXmCF6mbhNZK6iq2IFR68O+lt0f2&#10;mQSzb2N2jfHbdwuCx2HmN8PMFp2pREuNKy0riMcRCOLM6pJzBcfD6mUKwnlkjZVlUnAnB4t5vzfD&#10;VNsb76jd+1yEEnYpKii8r1MpXVaQQTe2NXHwTrYx6INscqkbvIVyU8kkiibSYMlhocCavgrKzvur&#10;UZCMLptN9fb+OWrN8ffHv9Zbd10rNRx0yw8Qnjr/DD/obx24OInh/014AnL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EeIg8YAAADdAAAADwAAAAAAAAAAAAAAAACYAgAAZHJz&#10;L2Rvd25yZXYueG1sUEsFBgAAAAAEAAQA9QAAAIsDAAAAAA==&#10;" path="m,l8852,e" filled="f" strokecolor="#ebebeb" strokeweight="2.98pt">
                    <v:path arrowok="t" o:connecttype="custom" o:connectlocs="0,0;8852,0" o:connectangles="0,0"/>
                  </v:shape>
                </v:group>
                <v:group id="Group 1745" o:spid="_x0000_s1217" style="position:absolute;left:1419;top:4662;width:391;height:2" coordorigin="1419,4662" coordsize="391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Dp8Y8UAAADdAAAADwAAAGRycy9kb3ducmV2LnhtbESPQYvCMBSE78L+h/AW&#10;vGnaiot0jSKyKx5EWBXE26N5tsXmpTTZtv57Iwgeh5n5hpkve1OJlhpXWlYQjyMQxJnVJecKTsff&#10;0QyE88gaK8uk4E4OlouPwRxTbTv+o/bgcxEg7FJUUHhfp1K6rCCDbmxr4uBdbWPQB9nkUjfYBbip&#10;ZBJFX9JgyWGhwJrWBWW3w79RsOmwW03in3Z3u67vl+N0f97FpNTws199g/DU+3f41d5qBUmcJPB8&#10;E56AXDw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Q6fGPFAAAA3QAA&#10;AA8AAAAAAAAAAAAAAAAAqgIAAGRycy9kb3ducmV2LnhtbFBLBQYAAAAABAAEAPoAAACcAwAAAAA=&#10;">
                  <v:shape id="Freeform 1746" o:spid="_x0000_s1218" style="position:absolute;left:1419;top:4662;width:391;height:2;visibility:visible;mso-wrap-style:square;v-text-anchor:top" coordsize="39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dtp8YA&#10;AADdAAAADwAAAGRycy9kb3ducmV2LnhtbESP3WrCQBSE7wXfYTmF3unGtBSJrlIEwT8KakF6d8we&#10;N8Hs2ZDdaPr2bqHg5TAz3zDTeWcrcaPGl44VjIYJCOLc6ZKNgu/jcjAG4QOyxsoxKfglD/NZvzfF&#10;TLs77+l2CEZECPsMFRQh1JmUPi/Ioh+6mjh6F9dYDFE2RuoG7xFuK5kmyYe0WHJcKLCmRUH59dBa&#10;Bcfz+9futEnX19P5x2zHul2TaZV6fek+JyACdeEZ/m+vtIJ0lL7B35v4BOTs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kdtp8YAAADdAAAADwAAAAAAAAAAAAAAAACYAgAAZHJz&#10;L2Rvd25yZXYueG1sUEsFBgAAAAAEAAQA9QAAAIsDAAAAAA==&#10;" path="m,l391,e" filled="f" strokecolor="#444" strokeweight="2.98pt">
                    <v:path arrowok="t" o:connecttype="custom" o:connectlocs="0,0;391,0" o:connectangles="0,0"/>
                  </v:shape>
                </v:group>
                <v:group id="Group 1743" o:spid="_x0000_s1219" style="position:absolute;left:1810;top:4662;width:8872;height:2" coordorigin="1810,4662" coordsize="8872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J9BjMYAAADdAAAADwAAAGRycy9kb3ducmV2LnhtbESPT2vCQBTE7wW/w/IE&#10;b3WT2IpEVxFR6UEK/gHx9sg+k2D2bciuSfz23UKhx2FmfsMsVr2pREuNKy0riMcRCOLM6pJzBZfz&#10;7n0GwnlkjZVlUvAiB6vl4G2BqbYdH6k9+VwECLsUFRTe16mULivIoBvbmjh4d9sY9EE2udQNdgFu&#10;KplE0VQaLDksFFjTpqDscXoaBfsOu/Uk3raHx33zup0/v6+HmJQaDfv1HISn3v+H/9pfWkESJx/w&#10;+yY8Abn8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Un0GMxgAAAN0A&#10;AAAPAAAAAAAAAAAAAAAAAKoCAABkcnMvZG93bnJldi54bWxQSwUGAAAAAAQABAD6AAAAnQMAAAAA&#10;">
                  <v:shape id="Freeform 1744" o:spid="_x0000_s1220" style="position:absolute;left:1810;top:4662;width:8872;height:2;visibility:visible;mso-wrap-style:square;v-text-anchor:top" coordsize="8872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0ClVsYA&#10;AADdAAAADwAAAGRycy9kb3ducmV2LnhtbESPQWsCMRSE74X+h/CE3mrWpS2yGkUKpb20WOuhx+fm&#10;uVmyeVmS6G7/fSMIHoeZ+YZZrkfXiTOF2HpWMJsWIIhrr1tuFOx/3h7nIGJC1th5JgV/FGG9ur9b&#10;YqX9wN903qVGZAjHChWYlPpKylgbchinvifO3tEHhynL0EgdcMhw18myKF6kw5bzgsGeXg3Vdndy&#10;CobP+teW9uv09L41NlhzmBf7g1IPk3GzAJFoTLfwtf2hFZSz8hkub/ITkKt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0ClVsYAAADdAAAADwAAAAAAAAAAAAAAAACYAgAAZHJz&#10;L2Rvd25yZXYueG1sUEsFBgAAAAAEAAQA9QAAAIsDAAAAAA==&#10;" path="m,l8872,e" filled="f" strokecolor="#ebebeb" strokeweight="2.98pt">
                    <v:path arrowok="t" o:connecttype="custom" o:connectlocs="0,0;8872,0" o:connectangles="0,0"/>
                  </v:shape>
                </v:group>
                <v:group id="Group 1741" o:spid="_x0000_s1221" style="position:absolute;left:3120;top:3558;width:2;height:1133" coordorigin="3120,3558" coordsize="2,113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wF6YMUAAADdAAAADwAAAGRycy9kb3ducmV2LnhtbESPQYvCMBSE7wv+h/AE&#10;b2vayopUo4ioeJCFVUG8PZpnW2xeShPb+u/NwsIeh5n5hlmselOJlhpXWlYQjyMQxJnVJecKLufd&#10;5wyE88gaK8uk4EUOVsvBxwJTbTv+ofbkcxEg7FJUUHhfp1K6rCCDbmxr4uDdbWPQB9nkUjfYBbip&#10;ZBJFU2mw5LBQYE2bgrLH6WkU7Dvs1pN42x4f983rdv76vh5jUmo07NdzEJ56/x/+ax+0giROpvD7&#10;JjwBuXw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MsBemDFAAAA3QAA&#10;AA8AAAAAAAAAAAAAAAAAqgIAAGRycy9kb3ducmV2LnhtbFBLBQYAAAAABAAEAPoAAACcAwAAAAA=&#10;">
                  <v:shape id="Freeform 1742" o:spid="_x0000_s1222" style="position:absolute;left:3120;top:3558;width:2;height:1133;visibility:visible;mso-wrap-style:square;v-text-anchor:top" coordsize="2,11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5zHcMA&#10;AADdAAAADwAAAGRycy9kb3ducmV2LnhtbDSP3YrCMBCF7wXfIcyCN7KmFtS1axSxCLJ3/jzA0IxN&#10;sZnUJtbu22+E9fLwnR/OatPbWnTU+sqxgukkAUFcOF1xqeBy3n9+gfABWWPtmBT8kofNejhYYabd&#10;k4/UnUIpYgn7DBWYEJpMSl8YsugnriGO7OpaiyHKtpS6xWcst7VMk2QuLVYcFww2tDNU3E4PqwDL&#10;n7Az2ua628/Gt+Xxnh/yu1Kjj377DSJQH/Hb/J8+aAXpNF3A6018AnL9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J5zHcMAAADdAAAADwAAAAAAAAAAAAAAAACYAgAAZHJzL2Rv&#10;d25yZXYueG1sUEsFBgAAAAAEAAQA9QAAAIgDAAAAAA==&#10;" path="m,l,1133e" filled="f" strokecolor="white" strokeweight="1.06pt">
                    <v:path arrowok="t" o:connecttype="custom" o:connectlocs="0,3558;0,4691" o:connectangles="0,0"/>
                  </v:shape>
                </v:group>
                <v:group id="Group 1739" o:spid="_x0000_s1223" style="position:absolute;left:3694;top:3558;width:2;height:1133" coordorigin="3694,3558" coordsize="2,113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dJLicIAAADdAAAADwAAAGRycy9kb3ducmV2LnhtbERPTYvCMBC9C/6HMII3&#10;TVtRpBpFZHfZgwjWhcXb0IxtsZmUJtvWf785CB4f73u7H0wtOmpdZVlBPI9AEOdWV1wo+Ll+ztYg&#10;nEfWWFsmBU9ysN+NR1tMte35Ql3mCxFC2KWooPS+SaV0eUkG3dw2xIG729agD7AtpG6xD+GmlkkU&#10;raTBikNDiQ0dS8of2Z9R8NVjf1jEH93pcT8+b9fl+fcUk1LTyXDYgPA0+Lf45f7WCpI4CXPDm/AE&#10;5O4f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XSS4nCAAAA3QAAAA8A&#10;AAAAAAAAAAAAAAAAqgIAAGRycy9kb3ducmV2LnhtbFBLBQYAAAAABAAEAPoAAACZAwAAAAA=&#10;">
                  <v:shape id="Freeform 1740" o:spid="_x0000_s1224" style="position:absolute;left:3694;top:3558;width:2;height:1133;visibility:visible;mso-wrap-style:square;v-text-anchor:top" coordsize="2,11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k1C9MMA&#10;AADdAAAADwAAAGRycy9kb3ducmV2LnhtbDSP3YrCMBCF74V9hzCCN7KmFnax1SiLRRDv/HmAoZlt&#10;is2kNrHWtzfC7uXhOz+c1Wawjeip87VjBfNZAoK4dLrmSsHlvPtcgPABWWPjmBQ8ycNm/TFaYa7d&#10;g4/Un0IlYgn7HBWYENpcSl8asuhnriWO7Nd1FkOUXSV1h49YbhuZJsm3tFhzXDDY0tZQeT3drQKs&#10;DmFrtC10v/uaXrPjrdgXN6Um4+FnCSLQEPG/+S+91wrSeZrB+018AnL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k1C9MMAAADdAAAADwAAAAAAAAAAAAAAAACYAgAAZHJzL2Rv&#10;d25yZXYueG1sUEsFBgAAAAAEAAQA9QAAAIgDAAAAAA==&#10;" path="m,l,1133e" filled="f" strokecolor="white" strokeweight="1.06pt">
                    <v:path arrowok="t" o:connecttype="custom" o:connectlocs="0,3558;0,4691" o:connectangles="0,0"/>
                  </v:shape>
                </v:group>
                <v:group id="Group 1737" o:spid="_x0000_s1225" style="position:absolute;left:4691;top:3558;width:2;height:1133" coordorigin="4691,3558" coordsize="2,113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n3RUsMAAADdAAAADwAAAGRycy9kb3ducmV2LnhtbERPy2rCQBTdF/yH4Qru&#10;6iRKS4mOQcSKi1CoFsTdJXNNQjJ3Qmaax987i0KXh/PepqNpRE+dqywriJcRCOLc6ooLBT/Xz9cP&#10;EM4ja2wsk4KJHKS72csWE20H/qb+4gsRQtglqKD0vk2kdHlJBt3StsSBe9jOoA+wK6TucAjhppGr&#10;KHqXBisODSW2dCgpry+/RsFpwGG/jo99Vj8O0/369nXLYlJqMR/3GxCeRv8v/nOftYJVvA77w5vw&#10;BOTuC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ufdFSwwAAAN0AAAAP&#10;AAAAAAAAAAAAAAAAAKoCAABkcnMvZG93bnJldi54bWxQSwUGAAAAAAQABAD6AAAAmgMAAAAA&#10;">
                  <v:shape id="Freeform 1738" o:spid="_x0000_s1226" style="position:absolute;left:4691;top:3558;width:2;height:1133;visibility:visible;mso-wrap-style:square;v-text-anchor:top" coordsize="2,11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eLYL8MA&#10;AADdAAAADwAAAGRycy9kb3ducmV2LnhtbDSP3YrCMBCF7wXfIcyCN7KmVVx2u0YRiyDeqfsAQzPb&#10;FJtJbWKtb28EvTx854ezWPW2Fh21vnKsIJ0kIIgLpysuFfydtp/fIHxA1lg7JgV38rBaDgcLzLS7&#10;8YG6YyhFLGGfoQITQpNJ6QtDFv3ENcSR/bvWYoiyLaVu8RbLbS2nSfIlLVYcFww2tDFUnI9XqwDL&#10;fdgYbXPdbefj88/hku/yi1Kjj379CyJQH/Hb/ErvtIJpOkvh+SY+Abl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eLYL8MAAADdAAAADwAAAAAAAAAAAAAAAACYAgAAZHJzL2Rv&#10;d25yZXYueG1sUEsFBgAAAAAEAAQA9QAAAIgDAAAAAA==&#10;" path="m,l,1133e" filled="f" strokecolor="white" strokeweight="1.06pt">
                    <v:path arrowok="t" o:connecttype="custom" o:connectlocs="0,3558;0,4691" o:connectangles="0,0"/>
                  </v:shape>
                </v:group>
                <v:group id="Group 1735" o:spid="_x0000_s1227" style="position:absolute;left:5531;top:3558;width:2;height:1133" coordorigin="5531,3558" coordsize="2,113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ePqvsUAAADdAAAADwAAAGRycy9kb3ducmV2LnhtbESPQYvCMBSE7wv+h/AE&#10;b2vaiotUo4jo4kGEVUG8PZpnW2xeSpNt6783wsIeh5n5hlmselOJlhpXWlYQjyMQxJnVJecKLufd&#10;5wyE88gaK8uk4EkOVsvBxwJTbTv+ofbkcxEg7FJUUHhfp1K6rCCDbmxr4uDdbWPQB9nkUjfYBbip&#10;ZBJFX9JgyWGhwJo2BWWP069R8N1ht57E2/bwuG+et/P0eD3EpNRo2K/nIDz1/j/8195rBUk8SeD9&#10;JjwBuXw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Hj6r7FAAAA3QAA&#10;AA8AAAAAAAAAAAAAAAAAqgIAAGRycy9kb3ducmV2LnhtbFBLBQYAAAAABAAEAPoAAACcAwAAAAA=&#10;">
                  <v:shape id="Freeform 1736" o:spid="_x0000_s1228" style="position:absolute;left:5531;top:3558;width:2;height:1133;visibility:visible;mso-wrap-style:square;v-text-anchor:top" coordsize="2,11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nzjw8UA&#10;AADdAAAADwAAAGRycy9kb3ducmV2LnhtbDSPTWrDMBCF94XeQUwhm5LIcUhp3Cih2BhMd3F7gMGa&#10;WibWyLFUx7l9VWiWj+/98PbH2fZiotF3jhWsVwkI4sbpjlsFX5/l8hWED8gae8ek4EYejofHhz1m&#10;2l35RFMdWhFL2GeowIQwZFL6xpBFv3IDcWTfbrQYohxbqUe8xnLbyzRJXqTFjuOCwYFyQ825/rEK&#10;sP0IudG20FO5fT7vTpeiKi5KLZ7m9zcQgeaI7+b/dKUVpOvNBv7exCcgD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fOPDxQAAAN0AAAAPAAAAAAAAAAAAAAAAAJgCAABkcnMv&#10;ZG93bnJldi54bWxQSwUGAAAAAAQABAD1AAAAigMAAAAA&#10;" path="m,l,1133e" filled="f" strokecolor="white" strokeweight="1.06pt">
                    <v:path arrowok="t" o:connecttype="custom" o:connectlocs="0,3558;0,4691" o:connectangles="0,0"/>
                  </v:shape>
                </v:group>
                <v:group id="Group 1733" o:spid="_x0000_s1229" style="position:absolute;left:1428;top:4710;width:372;height:778" coordorigin="1428,4710" coordsize="372,7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UbXUcUAAADdAAAADwAAAGRycy9kb3ducmV2LnhtbESPQYvCMBSE78L+h/AE&#10;b5pWV1mqUURW2YMsqAvi7dE822LzUprY1n9vhAWPw8x8wyxWnSlFQ7UrLCuIRxEI4tTqgjMFf6ft&#10;8AuE88gaS8uk4EEOVsuP3gITbVs+UHP0mQgQdgkqyL2vEildmpNBN7IVcfCutjbog6wzqWtsA9yU&#10;chxFM2mw4LCQY0WbnNLb8W4U7Fps15P4u9nfrpvH5TT9Pe9jUmrQ79ZzEJ46/w7/t3+0gnE8+YTX&#10;m/AE5PIJ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FG11HFAAAA3QAA&#10;AA8AAAAAAAAAAAAAAAAAqgIAAGRycy9kb3ducmV2LnhtbFBLBQYAAAAABAAEAPoAAACcAwAAAAA=&#10;">
                  <v:shape id="Freeform 1734" o:spid="_x0000_s1230" style="position:absolute;left:1428;top:4710;width:372;height:778;visibility:visible;mso-wrap-style:square;v-text-anchor:top" coordsize="372,7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vDIJcYA&#10;AADdAAAADwAAAGRycy9kb3ducmV2LnhtbESPT2vCQBTE74LfYXkFL0U3KopEV9GI4KWgtqXXR/bl&#10;j82+DdlNTL99t1DwOMzMb5jNrjeV6KhxpWUF00kEgji1uuRcwcf7abwC4TyyxsoyKfghB7vtcLDB&#10;WNsHX6m7+VwECLsYFRTe17GULi3IoJvYmjh4mW0M+iCbXOoGHwFuKjmLoqU0WHJYKLCmpKD0+9Ya&#10;BffulLn921G3yWd1QU7ar0P2qtTopd+vQXjq/TP83z5rBbPpfAF/b8ITkN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vDIJcYAAADdAAAADwAAAAAAAAAAAAAAAACYAgAAZHJz&#10;L2Rvd25yZXYueG1sUEsFBgAAAAAEAAQA9QAAAIsDAAAAAA==&#10;" path="m,778r372,l372,,,,,778xe" fillcolor="#444" stroked="f">
                    <v:path arrowok="t" o:connecttype="custom" o:connectlocs="0,5488;372,5488;372,4710;0,4710;0,5488" o:connectangles="0,0,0,0,0"/>
                  </v:shape>
                </v:group>
                <v:group id="Group 1731" o:spid="_x0000_s1231" style="position:absolute;left:1476;top:4768;width:276;height:247" coordorigin="1476,4768" coordsize="276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tjsvcUAAADdAAAADwAAAGRycy9kb3ducmV2LnhtbESPQYvCMBSE7wv+h/AE&#10;b2taZUWqUURUPIiwKoi3R/Nsi81LaWJb/71ZEPY4zMw3zHzZmVI0VLvCsoJ4GIEgTq0uOFNwOW+/&#10;pyCcR9ZYWiYFL3KwXPS+5pho2/IvNSefiQBhl6CC3PsqkdKlORl0Q1sRB+9ua4M+yDqTusY2wE0p&#10;R1E0kQYLDgs5VrTOKX2cnkbBrsV2NY43zeFxX79u55/j9RCTUoN+t5qB8NT5//CnvdcKRvF4An9v&#10;whOQiz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E7Y7L3FAAAA3QAA&#10;AA8AAAAAAAAAAAAAAAAAqgIAAGRycy9kb3ducmV2LnhtbFBLBQYAAAAABAAEAPoAAACcAwAAAAA=&#10;">
                  <v:shape id="Freeform 1732" o:spid="_x0000_s1232" style="position:absolute;left:1476;top:4768;width:276;height:247;visibility:visible;mso-wrap-style:square;v-text-anchor:top" coordsize="276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pnA0sUA&#10;AADdAAAADwAAAGRycy9kb3ducmV2LnhtbESPQWsCMRSE7wX/Q3hCL0WzbqHKahQRBE+C2np+bp6b&#10;1c3LkqTu+u+bQqHHYWa+YRar3jbiQT7UjhVMxhkI4tLpmisFn6ftaAYiRGSNjWNS8KQAq+XgZYGF&#10;dh0f6HGMlUgQDgUqMDG2hZShNGQxjF1LnLyr8xZjkr6S2mOX4LaReZZ9SIs1pwWDLW0Mlffjt1XQ&#10;9fnh1J5v5+ZqL/nF7PZfG/+m1OuwX89BROrjf/ivvdMK8sn7FH7fpCcgl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mcDSxQAAAN0AAAAPAAAAAAAAAAAAAAAAAJgCAABkcnMv&#10;ZG93bnJldi54bWxQSwUGAAAAAAQABAD1AAAAigMAAAAA&#10;" path="m,247r276,l276,,,,,247xe" fillcolor="#444" stroked="f">
                    <v:path arrowok="t" o:connecttype="custom" o:connectlocs="0,5015;276,5015;276,4768;0,4768;0,5015" o:connectangles="0,0,0,0,0"/>
                  </v:shape>
                </v:group>
                <v:group id="Group 1729" o:spid="_x0000_s1233" style="position:absolute;left:1820;top:4710;width:1289;height:778" coordorigin="1820,4710" coordsize="1289,7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AvdVMMAAADdAAAADwAAAGRycy9kb3ducmV2LnhtbERPy2rCQBTdF/yH4Qru&#10;6iRKS4mOQcSKi1CoFsTdJXNNQjJ3Qmaax987i0KXh/PepqNpRE+dqywriJcRCOLc6ooLBT/Xz9cP&#10;EM4ja2wsk4KJHKS72csWE20H/qb+4gsRQtglqKD0vk2kdHlJBt3StsSBe9jOoA+wK6TucAjhppGr&#10;KHqXBisODSW2dCgpry+/RsFpwGG/jo99Vj8O0/369nXLYlJqMR/3GxCeRv8v/nOftYJVvA5zw5vw&#10;BOTuC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QC91UwwAAAN0AAAAP&#10;AAAAAAAAAAAAAAAAAKoCAABkcnMvZG93bnJldi54bWxQSwUGAAAAAAQABAD6AAAAmgMAAAAA&#10;">
                  <v:shape id="Freeform 1730" o:spid="_x0000_s1234" style="position:absolute;left:1820;top:4710;width:1289;height:778;visibility:visible;mso-wrap-style:square;v-text-anchor:top" coordsize="1289,7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6LvkMYA&#10;AADdAAAADwAAAGRycy9kb3ducmV2LnhtbESPzWsCMRTE74X+D+EVeqtZrV/dGkWkwmJPVS/eHpu3&#10;H7h5WZNUd/97IxR6HGbmN8xi1ZlGXMn52rKC4SABQZxbXXOp4HjYvs1B+ICssbFMCnrysFo+Py0w&#10;1fbGP3Tdh1JECPsUFVQhtKmUPq/IoB/Yljh6hXUGQ5SulNrhLcJNI0dJMpUGa44LFba0qSg/73+N&#10;gsu5vHzlY198F6fMzTLXT8KuV+r1pVt/ggjUhf/wXzvTCkbD9w94vIlPQC7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6LvkMYAAADdAAAADwAAAAAAAAAAAAAAAACYAgAAZHJz&#10;L2Rvd25yZXYueG1sUEsFBgAAAAAEAAQA9QAAAIsDAAAAAA==&#10;" path="m,778r1288,l1288,,,,,778xe" fillcolor="#dadada" stroked="f">
                    <v:path arrowok="t" o:connecttype="custom" o:connectlocs="0,5488;1288,5488;1288,4710;0,4710;0,5488" o:connectangles="0,0,0,0,0"/>
                  </v:shape>
                </v:group>
                <v:group id="Group 1727" o:spid="_x0000_s1235" style="position:absolute;left:1868;top:4768;width:1195;height:228" coordorigin="1868,4768" coordsize="1195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nuiL8QAAADdAAAADwAAAGRycy9kb3ducmV2LnhtbERPy2rCQBTdF/yH4Qrd&#10;1UnSBxIdRYIVF6FQFcTdJXNNgpk7ITPN4+87i0KXh/Neb0fTiJ46V1tWEC8iEMSF1TWXCi7nz5cl&#10;COeRNTaWScFEDrab2dMaU20H/qb+5EsRQtilqKDyvk2ldEVFBt3CtsSBu9vOoA+wK6XucAjhppFJ&#10;FH1IgzWHhgpbyioqHqcfo+Aw4LB7jfd9/rhn0+38/nXNY1LqeT7uViA8jf5f/Oc+agVJ/Bb2hzfh&#10;CcjNL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9nuiL8QAAADdAAAA&#10;DwAAAAAAAAAAAAAAAACqAgAAZHJzL2Rvd25yZXYueG1sUEsFBgAAAAAEAAQA+gAAAJsDAAAAAA==&#10;">
                  <v:shape id="Freeform 1728" o:spid="_x0000_s1236" style="position:absolute;left:1868;top:4768;width:1195;height:228;visibility:visible;mso-wrap-style:square;v-text-anchor:top" coordsize="1195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5BtccA&#10;AADdAAAADwAAAGRycy9kb3ducmV2LnhtbESPQWvCQBSE7wX/w/KE3uomIlqiq7SFSg9SaFrU4zP7&#10;TNJm38bsU9N/3y0Uehxm5htmsepdoy7UhdqzgXSUgCIuvK25NPDx/nx3DyoIssXGMxn4pgCr5eBm&#10;gZn1V36jSy6lihAOGRqoRNpM61BU5DCMfEscvaPvHEqUXalth9cId40eJ8lUO6w5LlTY0lNFxVd+&#10;dgbyw/rRbU9ufZTZ53m/2c1evRyMuR32D3NQQr38h//aL9bAOJ2k8PsmPgG9/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PeQbXHAAAA3QAAAA8AAAAAAAAAAAAAAAAAmAIAAGRy&#10;cy9kb3ducmV2LnhtbFBLBQYAAAAABAAEAPUAAACMAwAAAAA=&#10;" path="m,228r1195,l1195,,,,,228xe" fillcolor="#dadada" stroked="f">
                    <v:path arrowok="t" o:connecttype="custom" o:connectlocs="0,4996;1195,4996;1195,4768;0,4768;0,4996" o:connectangles="0,0,0,0,0"/>
                  </v:shape>
                </v:group>
                <v:group id="Group 1725" o:spid="_x0000_s1237" style="position:absolute;left:1868;top:4996;width:1195;height:226" coordorigin="1868,4996" coordsize="1195,2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eWZw8YAAADdAAAADwAAAGRycy9kb3ducmV2LnhtbESPT2vCQBTE7wW/w/IE&#10;b3WT2IpEVxFR6UEK/gHx9sg+k2D2bciuSfz23UKhx2FmfsMsVr2pREuNKy0riMcRCOLM6pJzBZfz&#10;7n0GwnlkjZVlUvAiB6vl4G2BqbYdH6k9+VwECLsUFRTe16mULivIoBvbmjh4d9sY9EE2udQNdgFu&#10;KplE0VQaLDksFFjTpqDscXoaBfsOu/Uk3raHx33zup0/v6+HmJQaDfv1HISn3v+H/9pfWkESfyTw&#10;+yY8Abn8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p5ZnDxgAAAN0A&#10;AAAPAAAAAAAAAAAAAAAAAKoCAABkcnMvZG93bnJldi54bWxQSwUGAAAAAAQABAD6AAAAnQMAAAAA&#10;">
                  <v:shape id="Freeform 1726" o:spid="_x0000_s1238" style="position:absolute;left:1868;top:4996;width:1195;height:226;visibility:visible;mso-wrap-style:square;v-text-anchor:top" coordsize="1195,2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xtsccA&#10;AADdAAAADwAAAGRycy9kb3ducmV2LnhtbESPT0sDMRTE74LfITzBm01a/1C2TYsIgl5WbXvp7bF5&#10;3d02edluXtv12xtB8DjMzG+Y+XIIXp2pT21kC+ORAUVcRddybWGzfr2bgkqC7NBHJgvflGC5uL6a&#10;Y+Hihb/ovJJaZQinAi00Il2hdaoaCphGsSPO3i72ASXLvtaux0uGB68nxjzpgC3nhQY7emmoOqxO&#10;wcLx/Vh68VuZrj/NPn2Up8fWlNbe3gzPM1BCg/yH/9pvzsJk/HAPv2/yE9CL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RsbbHHAAAA3QAAAA8AAAAAAAAAAAAAAAAAmAIAAGRy&#10;cy9kb3ducmV2LnhtbFBLBQYAAAAABAAEAPUAAACMAwAAAAA=&#10;" path="m,225r1195,l1195,,,,,225xe" fillcolor="#dadada" stroked="f">
                    <v:path arrowok="t" o:connecttype="custom" o:connectlocs="0,5221;1195,5221;1195,4996;0,4996;0,5221" o:connectangles="0,0,0,0,0"/>
                  </v:shape>
                </v:group>
                <v:group id="Group 1723" o:spid="_x0000_s1239" style="position:absolute;left:3130;top:4710;width:554;height:778" coordorigin="3130,4710" coordsize="554,7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UCkLMUAAADdAAAADwAAAGRycy9kb3ducmV2LnhtbESPQYvCMBSE78L+h/CE&#10;vWlaV2WpRhFZlz2IoC6It0fzbIvNS2liW/+9EQSPw8x8w8yXnSlFQ7UrLCuIhxEI4tTqgjMF/8fN&#10;4BuE88gaS8uk4E4OlouP3hwTbVveU3PwmQgQdgkqyL2vEildmpNBN7QVcfAutjbog6wzqWtsA9yU&#10;chRFU2mw4LCQY0XrnNLr4WYU/LbYrr7in2Z7vazv5+Nkd9rGpNRnv1vNQHjq/Dv8av9pBaN4PIbn&#10;m/AE5OI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lApCzFAAAA3QAA&#10;AA8AAAAAAAAAAAAAAAAAqgIAAGRycy9kb3ducmV2LnhtbFBLBQYAAAAABAAEAPoAAACcAwAAAAA=&#10;">
                  <v:shape id="Freeform 1724" o:spid="_x0000_s1240" style="position:absolute;left:3130;top:4710;width:554;height:778;visibility:visible;mso-wrap-style:square;v-text-anchor:top" coordsize="554,7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qecd8QA&#10;AADdAAAADwAAAGRycy9kb3ducmV2LnhtbESP0WrCQBRE3wv+w3KFvtWNUoNEVxFDoU8NTfsB191r&#10;Es3ejdmtxr93C4KPw8ycYVabwbbiQr1vHCuYThIQxNqZhisFvz8fbwsQPiAbbB2Tght52KxHLyvM&#10;jLvyN13KUIkIYZ+hgjqELpPS65os+onriKN3cL3FEGVfSdPjNcJtK2dJkkqLDceFGjva1aRP5Z9V&#10;UBxPNv1qzmWBXue3ZJ93Q8iVeh0P2yWIQEN4hh/tT6NgNn2fw/+b+ATk+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6nnHfEAAAA3QAAAA8AAAAAAAAAAAAAAAAAmAIAAGRycy9k&#10;b3ducmV2LnhtbFBLBQYAAAAABAAEAPUAAACJAwAAAAA=&#10;" path="m,778r554,l554,,,,,778xe" fillcolor="#dadada" stroked="f">
                    <v:path arrowok="t" o:connecttype="custom" o:connectlocs="0,5488;554,5488;554,4710;0,4710;0,5488" o:connectangles="0,0,0,0,0"/>
                  </v:shape>
                </v:group>
                <v:group id="Group 1721" o:spid="_x0000_s1241" style="position:absolute;left:3176;top:4768;width:461;height:247" coordorigin="3176,4768" coordsize="461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t6fwMUAAADdAAAADwAAAGRycy9kb3ducmV2LnhtbESPQYvCMBSE78L+h/CE&#10;vWlaV2WpRhFZlz2IoC6It0fzbIvNS2liW/+9EQSPw8x8w8yXnSlFQ7UrLCuIhxEI4tTqgjMF/8fN&#10;4BuE88gaS8uk4E4OlouP3hwTbVveU3PwmQgQdgkqyL2vEildmpNBN7QVcfAutjbog6wzqWtsA9yU&#10;chRFU2mw4LCQY0XrnNLr4WYU/LbYrr7in2Z7vazv5+Nkd9rGpNRnv1vNQHjq/Dv8av9pBaN4PIXn&#10;m/AE5OI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ben8DFAAAA3QAA&#10;AA8AAAAAAAAAAAAAAAAAqgIAAGRycy9kb3ducmV2LnhtbFBLBQYAAAAABAAEAPoAAACcAwAAAAA=&#10;">
                  <v:shape id="Freeform 1722" o:spid="_x0000_s1242" style="position:absolute;left:3176;top:4768;width:461;height:247;visibility:visible;mso-wrap-style:square;v-text-anchor:top" coordsize="461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Q+ZOcYA&#10;AADdAAAADwAAAGRycy9kb3ducmV2LnhtbESPQWvCQBSE70L/w/KE3nSTIGmJrmJbWj2qFb2+Zl+z&#10;wezbkN3GtL++KxR6HGbmG2axGmwjeup87VhBOk1AEJdO11wpOL6/Th5B+ICssXFMCr7Jw2p5N1pg&#10;od2V99QfQiUihH2BCkwIbSGlLw1Z9FPXEkfv03UWQ5RdJXWH1wi3jcySJJcWa44LBlt6NlReDl9W&#10;wS59+dj3P+ddPuONyS9v2SZ7Oil1Px7WcxCBhvAf/mtvtYIsnT3A7U18AnL5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Q+ZOcYAAADdAAAADwAAAAAAAAAAAAAAAACYAgAAZHJz&#10;L2Rvd25yZXYueG1sUEsFBgAAAAAEAAQA9QAAAIsDAAAAAA==&#10;" path="m,247r460,l460,,,,,247xe" fillcolor="#dadada" stroked="f">
                    <v:path arrowok="t" o:connecttype="custom" o:connectlocs="0,5015;460,5015;460,4768;0,4768;0,5015" o:connectangles="0,0,0,0,0"/>
                  </v:shape>
                </v:group>
                <v:group id="Group 1719" o:spid="_x0000_s1243" style="position:absolute;left:3704;top:4710;width:977;height:778" coordorigin="3704,4710" coordsize="977,7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A2uKcQAAADdAAAADwAAAGRycy9kb3ducmV2LnhtbERPy2rCQBTdF/yH4Qrd&#10;1UnSBxIdRYIVF6FQFcTdJXNNgpk7ITPN4+87i0KXh/Neb0fTiJ46V1tWEC8iEMSF1TWXCi7nz5cl&#10;COeRNTaWScFEDrab2dMaU20H/qb+5EsRQtilqKDyvk2ldEVFBt3CtsSBu9vOoA+wK6XucAjhppFJ&#10;FH1IgzWHhgpbyioqHqcfo+Aw4LB7jfd9/rhn0+38/nXNY1LqeT7uViA8jf5f/Oc+agVJ/Bbmhjfh&#10;CcjNL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CA2uKcQAAADdAAAA&#10;DwAAAAAAAAAAAAAAAACqAgAAZHJzL2Rvd25yZXYueG1sUEsFBgAAAAAEAAQA+gAAAJsDAAAAAA==&#10;">
                  <v:shape id="Freeform 1720" o:spid="_x0000_s1244" style="position:absolute;left:3704;top:4710;width:977;height:778;visibility:visible;mso-wrap-style:square;v-text-anchor:top" coordsize="977,7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XFHMIA&#10;AADdAAAADwAAAGRycy9kb3ducmV2LnhtbESPQYvCMBSE74L/ITzBm6aKinaNoi5CT4LVvT+aZ1ts&#10;XkqT1eqvN4LgcZiZb5jlujWVuFHjSssKRsMIBHFmdcm5gvNpP5iDcB5ZY2WZFDzIwXrV7Swx1vbO&#10;R7qlPhcBwi5GBYX3dSylywoy6Ia2Jg7exTYGfZBNLnWD9wA3lRxH0UwaLDksFFjTrqDsmv4bBbT7&#10;S47PiqZ4Xvwe5InsfJsnSvV77eYHhKfWf8OfdqIVjEeTBbzfhCcgV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xcUcwgAAAN0AAAAPAAAAAAAAAAAAAAAAAJgCAABkcnMvZG93&#10;bnJldi54bWxQSwUGAAAAAAQABAD1AAAAhwMAAAAA&#10;" path="m,778r977,l977,,,,,778xe" fillcolor="#dadada" stroked="f">
                    <v:path arrowok="t" o:connecttype="custom" o:connectlocs="0,5488;977,5488;977,4710;0,4710;0,5488" o:connectangles="0,0,0,0,0"/>
                  </v:shape>
                </v:group>
                <v:group id="Group 1717" o:spid="_x0000_s1245" style="position:absolute;left:3752;top:4768;width:881;height:247" coordorigin="3752,4768" coordsize="881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6I08sMAAADdAAAADwAAAGRycy9kb3ducmV2LnhtbERPy4rCMBTdC/MP4Qqz&#10;07QOilRTERmHWYjgA4bZXZrbBzY3pYlt/XuzEFweznu9GUwtOmpdZVlBPI1AEGdWV1wouF72kyUI&#10;55E11pZJwYMcbNKP0RoTbXs+UXf2hQgh7BJUUHrfJFK6rCSDbmob4sDltjXoA2wLqVvsQ7ip5SyK&#10;FtJgxaGhxIZ2JWW3890o+Omx337F393hlu8e/5f58e8Qk1Kf42G7AuFp8G/xy/2rFcziedgf3oQn&#10;INMn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zojTywwAAAN0AAAAP&#10;AAAAAAAAAAAAAAAAAKoCAABkcnMvZG93bnJldi54bWxQSwUGAAAAAAQABAD6AAAAmgMAAAAA&#10;">
                  <v:shape id="Freeform 1718" o:spid="_x0000_s1246" style="position:absolute;left:3752;top:4768;width:881;height:247;visibility:visible;mso-wrap-style:square;v-text-anchor:top" coordsize="881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XWD78EA&#10;AADdAAAADwAAAGRycy9kb3ducmV2LnhtbESP0YrCMBRE3xf8h3AF39a04m6lGkUXBF9X/YBLc22K&#10;zU1Nou3+vREWfBxm5gyz2gy2FQ/yoXGsIJ9mIIgrpxuuFZxP+88FiBCRNbaOScEfBdisRx8rLLXr&#10;+Zcex1iLBOFQogITY1dKGSpDFsPUdcTJuzhvMSbpa6k99gluWznLsm9pseG0YLCjH0PV9Xi3Cgo0&#10;u921qM7Oz/lWuEu/xaJXajIetksQkYb4Dv+3D1rBLP/K4fUmPQG5f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V1g+/BAAAA3QAAAA8AAAAAAAAAAAAAAAAAmAIAAGRycy9kb3du&#10;cmV2LnhtbFBLBQYAAAAABAAEAPUAAACGAwAAAAA=&#10;" path="m,247r881,l881,,,,,247xe" fillcolor="#dadada" stroked="f">
                    <v:path arrowok="t" o:connecttype="custom" o:connectlocs="0,5015;881,5015;881,4768;0,4768;0,5015" o:connectangles="0,0,0,0,0"/>
                  </v:shape>
                </v:group>
                <v:group id="Group 1715" o:spid="_x0000_s1247" style="position:absolute;left:4700;top:4710;width:821;height:778" coordorigin="4700,4710" coordsize="821,7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DwPHsUAAADdAAAADwAAAGRycy9kb3ducmV2LnhtbESPQYvCMBSE7wv+h/CE&#10;va1pu7hINYqIigcRVgXx9miebbF5KU1s6783wsIeh5n5hpktelOJlhpXWlYQjyIQxJnVJecKzqfN&#10;1wSE88gaK8uk4EkOFvPBxwxTbTv+pfbocxEg7FJUUHhfp1K6rCCDbmRr4uDdbGPQB9nkUjfYBbip&#10;ZBJFP9JgyWGhwJpWBWX348Mo2HbYLb/jdbu/31bP62l8uOxjUupz2C+nIDz1/j/8195pBUk8TuD9&#10;JjwBOX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w8Dx7FAAAA3QAA&#10;AA8AAAAAAAAAAAAAAAAAqgIAAGRycy9kb3ducmV2LnhtbFBLBQYAAAAABAAEAPoAAACcAwAAAAA=&#10;">
                  <v:shape id="Freeform 1716" o:spid="_x0000_s1248" style="position:absolute;left:4700;top:4710;width:821;height:778;visibility:visible;mso-wrap-style:square;v-text-anchor:top" coordsize="821,7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C61nMcA&#10;AADdAAAADwAAAGRycy9kb3ducmV2LnhtbESPQWsCMRSE74L/IbyCt5p1RSlboxRLRRHB2lLo7XXz&#10;3CxuXpZN1NVfb4SCx2FmvmEms9ZW4kSNLx0rGPQTEMS50yUXCr6/Pp5fQPiArLFyTAou5GE27XYm&#10;mGl35k867UIhIoR9hgpMCHUmpc8NWfR9VxNHb+8aiyHKppC6wXOE20qmSTKWFkuOCwZrmhvKD7uj&#10;VXAdrvabebo1f+PfxZbWZvG+uf4o1Xtq315BBGrDI/zfXmoF6WA0hPub+ATk9AY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wutZzHAAAA3QAAAA8AAAAAAAAAAAAAAAAAmAIAAGRy&#10;cy9kb3ducmV2LnhtbFBLBQYAAAAABAAEAPUAAACMAwAAAAA=&#10;" path="m,778r821,l821,,,,,778xe" fillcolor="#dadada" stroked="f">
                    <v:path arrowok="t" o:connecttype="custom" o:connectlocs="0,5488;821,5488;821,4710;0,4710;0,5488" o:connectangles="0,0,0,0,0"/>
                  </v:shape>
                </v:group>
                <v:group id="Group 1713" o:spid="_x0000_s1249" style="position:absolute;left:4748;top:4768;width:725;height:228" coordorigin="4748,4768" coordsize="725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Jky8ccAAADdAAAADwAAAGRycy9kb3ducmV2LnhtbESPQWvCQBSE7wX/w/KE&#10;3ppNbFMkZhURKx5CoSqU3h7ZZxLMvg3ZbRL/fbdQ6HGYmW+YfDOZVgzUu8aygiSKQRCXVjdcKbic&#10;356WIJxH1thaJgV3crBZzx5yzLQd+YOGk69EgLDLUEHtfZdJ6cqaDLrIdsTBu9reoA+yr6TucQxw&#10;08pFHL9Kgw2HhRo72tVU3k7fRsFhxHH7nOyH4nbd3b/O6ftnkZBSj/NpuwLhafL/4b/2UStYJOkL&#10;/L4JT0Cuf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DJky8ccAAADd&#10;AAAADwAAAAAAAAAAAAAAAACqAgAAZHJzL2Rvd25yZXYueG1sUEsFBgAAAAAEAAQA+gAAAJ4DAAAA&#10;AA==&#10;">
                  <v:shape id="Freeform 1714" o:spid="_x0000_s1250" style="position:absolute;left:4748;top:4768;width:725;height:228;visibility:visible;mso-wrap-style:square;v-text-anchor:top" coordsize="725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KST8MA&#10;AADdAAAADwAAAGRycy9kb3ducmV2LnhtbESPT4vCMBTE74LfITzBi2iqrCLVKK4geN365/zaPNti&#10;81KbrK3ffrMgeBxm5jfMetuZSjypcaVlBdNJBII4s7rkXMH5dBgvQTiPrLGyTApe5GC76ffWGGvb&#10;8g89E5+LAGEXo4LC+zqW0mUFGXQTWxMH72Ybgz7IJpe6wTbATSVnUbSQBksOCwXWtC8ouye/RoH/&#10;Hl1uqV3m6ejRJUm6N19tdlVqOOh2KxCeOv8Jv9tHrWA2nc/h/014AnLz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eKST8MAAADdAAAADwAAAAAAAAAAAAAAAACYAgAAZHJzL2Rv&#10;d25yZXYueG1sUEsFBgAAAAAEAAQA9QAAAIgDAAAAAA==&#10;" path="m,228r725,l725,,,,,228xe" fillcolor="#dadada" stroked="f">
                    <v:path arrowok="t" o:connecttype="custom" o:connectlocs="0,4996;725,4996;725,4768;0,4768;0,4996" o:connectangles="0,0,0,0,0"/>
                  </v:shape>
                </v:group>
                <v:group id="Group 1711" o:spid="_x0000_s1251" style="position:absolute;left:4748;top:4996;width:725;height:206" coordorigin="4748,4996" coordsize="725,2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wcJHcUAAADdAAAADwAAAGRycy9kb3ducmV2LnhtbESPQYvCMBSE7wv7H8Jb&#10;8LamVZSlaxSRVTyIYF0Qb4/m2Rabl9LEtv57Iwgeh5n5hpktelOJlhpXWlYQDyMQxJnVJecK/o/r&#10;7x8QziNrrCyTgjs5WMw/P2aYaNvxgdrU5yJA2CWooPC+TqR0WUEG3dDWxMG72MagD7LJpW6wC3BT&#10;yVEUTaXBksNCgTWtCsqu6c0o2HTYLcfxX7u7Xlb383GyP+1iUmrw1S9/QXjq/Tv8am+1glE8mcLz&#10;TXgCcv4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MHCR3FAAAA3QAA&#10;AA8AAAAAAAAAAAAAAAAAqgIAAGRycy9kb3ducmV2LnhtbFBLBQYAAAAABAAEAPoAAACcAwAAAAA=&#10;">
                  <v:shape id="Freeform 1712" o:spid="_x0000_s1252" style="position:absolute;left:4748;top:4996;width:725;height:206;visibility:visible;mso-wrap-style:square;v-text-anchor:top" coordsize="725,2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2SaMcA&#10;AADdAAAADwAAAGRycy9kb3ducmV2LnhtbESP3WrCQBSE74W+w3IKvRHdJGArqauUqlhEC/70/pA9&#10;TUKzZ8PuVlOf3hUKXg4z8w0zmXWmESdyvrasIB0mIIgLq2suFRwPy8EYhA/IGhvLpOCPPMymD70J&#10;5tqeeUenfShFhLDPUUEVQptL6YuKDPqhbYmj922dwRClK6V2eI5w08gsSZ6lwZrjQoUtvVdU/Ox/&#10;jYJ51mz71l2+VotN6tfjT51mq61ST4/d2yuIQF24h//bH1pBlo5e4PYmPgE5vQ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m9kmjHAAAA3QAAAA8AAAAAAAAAAAAAAAAAmAIAAGRy&#10;cy9kb3ducmV2LnhtbFBLBQYAAAAABAAEAPUAAACMAwAAAAA=&#10;" path="m,206r725,l725,,,,,206xe" fillcolor="#dadada" stroked="f">
                    <v:path arrowok="t" o:connecttype="custom" o:connectlocs="0,5202;725,5202;725,4996;0,4996;0,5202" o:connectangles="0,0,0,0,0"/>
                  </v:shape>
                </v:group>
                <v:group id="Group 1709" o:spid="_x0000_s1253" style="position:absolute;left:4748;top:5202;width:725;height:228" coordorigin="4748,5202" coordsize="725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dQ49MMAAADdAAAADwAAAGRycy9kb3ducmV2LnhtbERPy4rCMBTdC/MP4Qqz&#10;07QOilRTERmHWYjgA4bZXZrbBzY3pYlt/XuzEFweznu9GUwtOmpdZVlBPI1AEGdWV1wouF72kyUI&#10;55E11pZJwYMcbNKP0RoTbXs+UXf2hQgh7BJUUHrfJFK6rCSDbmob4sDltjXoA2wLqVvsQ7ip5SyK&#10;FtJgxaGhxIZ2JWW3890o+Omx337F393hlu8e/5f58e8Qk1Kf42G7AuFp8G/xy/2rFczieZgb3oQn&#10;INMn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N1Dj0wwAAAN0AAAAP&#10;AAAAAAAAAAAAAAAAAKoCAABkcnMvZG93bnJldi54bWxQSwUGAAAAAAQABAD6AAAAmgMAAAAA&#10;">
                  <v:shape id="Freeform 1710" o:spid="_x0000_s1254" style="position:absolute;left:4748;top:5202;width:725;height:228;visibility:visible;mso-wrap-style:square;v-text-anchor:top" coordsize="725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K+YSsUA&#10;AADdAAAADwAAAGRycy9kb3ducmV2LnhtbESPQWvCQBSE70L/w/IKvYjZGGqJqatUoeC1se35JftM&#10;QrNv0+yaxH/fLQgeh5n5htnsJtOKgXrXWFawjGIQxKXVDVcKPk/vixSE88gaW8uk4EoOdtuH2QYz&#10;bUf+oCH3lQgQdhkqqL3vMildWZNBF9mOOHhn2xv0QfaV1D2OAW5amcTxizTYcFiosaNDTeVPfjEK&#10;/H7+dS5sWhXz3ynPi4N5HstvpZ4ep7dXEJ4mfw/f2ketIFmu1vD/JjwBuf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r5hKxQAAAN0AAAAPAAAAAAAAAAAAAAAAAJgCAABkcnMv&#10;ZG93bnJldi54bWxQSwUGAAAAAAQABAD1AAAAigMAAAAA&#10;" path="m,228r725,l725,,,,,228xe" fillcolor="#dadada" stroked="f">
                    <v:path arrowok="t" o:connecttype="custom" o:connectlocs="0,5430;725,5430;725,5202;0,5202;0,5430" o:connectangles="0,0,0,0,0"/>
                  </v:shape>
                </v:group>
                <v:group id="Group 1707" o:spid="_x0000_s1255" style="position:absolute;left:5540;top:4710;width:5132;height:778" coordorigin="5540,4710" coordsize="5132,7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c7+T8MAAADdAAAADwAAAGRycy9kb3ducmV2LnhtbERPy4rCMBTdC/MP4Qqz&#10;07QOilRTERmHWYjgA4bZXZrbBzY3pYlt/XuzEFweznu9GUwtOmpdZVlBPI1AEGdWV1wouF72kyUI&#10;55E11pZJwYMcbNKP0RoTbXs+UXf2hQgh7BJUUHrfJFK6rCSDbmob4sDltjXoA2wLqVvsQ7ip5SyK&#10;FtJgxaGhxIZ2JWW3890o+Omx337F393hlu8e/5f58e8Qk1Kf42G7AuFp8G/xy/2rFcziRdgf3oQn&#10;INMn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9zv5PwwAAAN0AAAAP&#10;AAAAAAAAAAAAAAAAAKoCAABkcnMvZG93bnJldi54bWxQSwUGAAAAAAQABAD6AAAAmgMAAAAA&#10;">
                  <v:shape id="Freeform 1708" o:spid="_x0000_s1256" style="position:absolute;left:5540;top:4710;width:5132;height:778;visibility:visible;mso-wrap-style:square;v-text-anchor:top" coordsize="5132,7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2z3csUA&#10;AADdAAAADwAAAGRycy9kb3ducmV2LnhtbESPX2sCMRDE3wt+h7BC32rupBW5GkUERbBQaqXPy2Xv&#10;D71sjmzU00/fFAp9HGbmN8xiNbhOXShI69lAPslAEZfetlwbOH1un+agJCJb7DyTgRsJrJajhwUW&#10;1l/5gy7HWKsEYSnQQBNjX2gtZUMOZeJ74uRVPjiMSYZa24DXBHednmbZTDtsOS002NOmofL7eHYG&#10;wmYvd/s8fzt8SXV6WUt13+7ejXkcD+tXUJGG+B/+a++tgWk+y+H3TXoCev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bPdyxQAAAN0AAAAPAAAAAAAAAAAAAAAAAJgCAABkcnMv&#10;ZG93bnJldi54bWxQSwUGAAAAAAQABAD1AAAAigMAAAAA&#10;" path="m,778r5132,l5132,,,,,778xe" fillcolor="#dadada" stroked="f">
                    <v:path arrowok="t" o:connecttype="custom" o:connectlocs="0,5488;5132,5488;5132,4710;0,4710;0,5488" o:connectangles="0,0,0,0,0"/>
                  </v:shape>
                </v:group>
                <v:group id="Group 1705" o:spid="_x0000_s1257" style="position:absolute;left:5588;top:4768;width:5036;height:228" coordorigin="5588,4768" coordsize="5036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lDFo8UAAADdAAAADwAAAGRycy9kb3ducmV2LnhtbESPQYvCMBSE7wv+h/AE&#10;b2vayopUo4ioeJCFVUG8PZpnW2xeShPb+u/NwsIeh5n5hlmselOJlhpXWlYQjyMQxJnVJecKLufd&#10;5wyE88gaK8uk4EUOVsvBxwJTbTv+ofbkcxEg7FJUUHhfp1K6rCCDbmxr4uDdbWPQB9nkUjfYBbip&#10;ZBJFU2mw5LBQYE2bgrLH6WkU7Dvs1pN42x4f983rdv76vh5jUmo07NdzEJ56/x/+ax+0giSeJvD7&#10;JjwBuXw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JQxaPFAAAA3QAA&#10;AA8AAAAAAAAAAAAAAAAAqgIAAGRycy9kb3ducmV2LnhtbFBLBQYAAAAABAAEAPoAAACcAwAAAAA=&#10;">
                  <v:shape id="Freeform 1706" o:spid="_x0000_s1258" style="position:absolute;left:5588;top:4768;width:5036;height:228;visibility:visible;mso-wrap-style:square;v-text-anchor:top" coordsize="5036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KGaSMYA&#10;AADdAAAADwAAAGRycy9kb3ducmV2LnhtbESPQWsCMRSE7wX/Q3iCl6JZt2Dt1igiCIUitKtCj4/N&#10;62Zx87IkUdf+elMo9DjMzDfMYtXbVlzIh8axgukkA0FcOd1wreCw347nIEJE1tg6JgU3CrBaDh4W&#10;WGh35U+6lLEWCcKhQAUmxq6QMlSGLIaJ64iT9+28xZikr6X2eE1w28o8y2bSYsNpwWBHG0PVqTxb&#10;Be8f5XNjjl/+Vv1w9zLPd4+11kqNhv36FUSkPv6H/9pvWkE+nT3B75v0BOTy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KGaSMYAAADdAAAADwAAAAAAAAAAAAAAAACYAgAAZHJz&#10;L2Rvd25yZXYueG1sUEsFBgAAAAAEAAQA9QAAAIsDAAAAAA==&#10;" path="m,228r5036,l5036,,,,,228xe" fillcolor="#dadada" stroked="f">
                    <v:path arrowok="t" o:connecttype="custom" o:connectlocs="0,4996;5036,4996;5036,4768;0,4768;0,4996" o:connectangles="0,0,0,0,0"/>
                  </v:shape>
                </v:group>
                <v:group id="Group 1703" o:spid="_x0000_s1259" style="position:absolute;left:5588;top:4996;width:5036;height:206" coordorigin="5588,4996" coordsize="5036,2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vX4TMUAAADdAAAADwAAAGRycy9kb3ducmV2LnhtbESPQYvCMBSE78L+h/CE&#10;vWlaV2WpRhFZlz2IoC6It0fzbIvNS2liW/+9EQSPw8x8w8yXnSlFQ7UrLCuIhxEI4tTqgjMF/8fN&#10;4BuE88gaS8uk4E4OlouP3hwTbVveU3PwmQgQdgkqyL2vEildmpNBN7QVcfAutjbog6wzqWtsA9yU&#10;chRFU2mw4LCQY0XrnNLr4WYU/LbYrr7in2Z7vazv5+Nkd9rGpNRnv1vNQHjq/Dv8av9pBaN4Oobn&#10;m/AE5OI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ML1+EzFAAAA3QAA&#10;AA8AAAAAAAAAAAAAAAAAqgIAAGRycy9kb3ducmV2LnhtbFBLBQYAAAAABAAEAPoAAACcAwAAAAA=&#10;">
                  <v:shape id="Freeform 1704" o:spid="_x0000_s1260" style="position:absolute;left:5588;top:4996;width:5036;height:206;visibility:visible;mso-wrap-style:square;v-text-anchor:top" coordsize="5036,2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aYwMYA&#10;AADdAAAADwAAAGRycy9kb3ducmV2LnhtbESPQWvCQBSE7wX/w/KE3upGqaamrqKFgPYgaHvw+Mi+&#10;ZtNm38bsNsZ/7wqFHoeZ+YZZrHpbi45aXzlWMB4lIIgLpysuFXx+5E8vIHxA1lg7JgVX8rBaDh4W&#10;mGl34QN1x1CKCGGfoQITQpNJ6QtDFv3INcTR+3KtxRBlW0rd4iXCbS0nSTKTFiuOCwYbejNU/Bx/&#10;rQLP83Wan5rvVD7jLn8/b/amOyj1OOzXryAC9eE//NfeagWT8WwK9zfxCcjl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yaYwMYAAADdAAAADwAAAAAAAAAAAAAAAACYAgAAZHJz&#10;L2Rvd25yZXYueG1sUEsFBgAAAAAEAAQA9QAAAIsDAAAAAA==&#10;" path="m,206r5036,l5036,,,,,206xe" fillcolor="#dadada" stroked="f">
                    <v:path arrowok="t" o:connecttype="custom" o:connectlocs="0,5202;5036,5202;5036,4996;0,4996;0,5202" o:connectangles="0,0,0,0,0"/>
                  </v:shape>
                </v:group>
                <v:group id="Group 1701" o:spid="_x0000_s1261" style="position:absolute;left:5588;top:5202;width:5036;height:228" coordorigin="5588,5202" coordsize="5036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WvDoMUAAADdAAAADwAAAGRycy9kb3ducmV2LnhtbESPQYvCMBSE7wv+h/CE&#10;va1pXSxSjSKisgcRVgXx9miebbF5KU1s67/fCMIeh5n5hpkve1OJlhpXWlYQjyIQxJnVJecKzqft&#10;1xSE88gaK8uk4EkOlovBxxxTbTv+pfbocxEg7FJUUHhfp1K6rCCDbmRr4uDdbGPQB9nkUjfYBbip&#10;5DiKEmmw5LBQYE3rgrL78WEU7DrsVt/xpt3fb+vn9TQ5XPYxKfU57FczEJ56/x9+t3+0gnGcJPB6&#10;E56AXPw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1rw6DFAAAA3QAA&#10;AA8AAAAAAAAAAAAAAAAAqgIAAGRycy9kb3ducmV2LnhtbFBLBQYAAAAABAAEAPoAAACcAwAAAAA=&#10;">
                  <v:shape id="Freeform 1702" o:spid="_x0000_s1262" style="position:absolute;left:5588;top:5202;width:5036;height:228;visibility:visible;mso-wrap-style:square;v-text-anchor:top" coordsize="5036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5qcS8YA&#10;AADdAAAADwAAAGRycy9kb3ducmV2LnhtbESPT2sCMRTE74V+h/AKvRTNugf/rEYpBaFQCnZV8PjY&#10;PDeLm5clibr20zdCweMwM79hFqvetuJCPjSOFYyGGQjiyumGawW77XowBREissbWMSm4UYDV8vlp&#10;gYV2V/6hSxlrkSAcClRgYuwKKUNlyGIYuo44eUfnLcYkfS21x2uC21bmWTaWFhtOCwY7+jBUncqz&#10;VfC1KSeN2R/8rfrlbjbNv99qrZV6fenf5yAi9fER/m9/agX5aDyB+5v0BOTy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5qcS8YAAADdAAAADwAAAAAAAAAAAAAAAACYAgAAZHJz&#10;L2Rvd25yZXYueG1sUEsFBgAAAAAEAAQA9QAAAIsDAAAAAA==&#10;" path="m,228r5036,l5036,,,,,228xe" fillcolor="#dadada" stroked="f">
                    <v:path arrowok="t" o:connecttype="custom" o:connectlocs="0,5430;5036,5430;5036,5202;0,5202;0,5430" o:connectangles="0,0,0,0,0"/>
                  </v:shape>
                </v:group>
                <v:group id="Group 1699" o:spid="_x0000_s1263" style="position:absolute;left:1428;top:4739;width:372;height:2" coordorigin="1428,4739" coordsize="372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7jyScMAAADdAAAADwAAAGRycy9kb3ducmV2LnhtbERPy4rCMBTdC/MP4Qqz&#10;07QOilRTERmHWYjgA4bZXZrbBzY3pYlt/XuzEFweznu9GUwtOmpdZVlBPI1AEGdWV1wouF72kyUI&#10;55E11pZJwYMcbNKP0RoTbXs+UXf2hQgh7BJUUHrfJFK6rCSDbmob4sDltjXoA2wLqVvsQ7ip5SyK&#10;FtJgxaGhxIZ2JWW3890o+Omx337F393hlu8e/5f58e8Qk1Kf42G7AuFp8G/xy/2rFcziRZgb3oQn&#10;INMn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DuPJJwwAAAN0AAAAP&#10;AAAAAAAAAAAAAAAAAKoCAABkcnMvZG93bnJldi54bWxQSwUGAAAAAAQABAD6AAAAmgMAAAAA&#10;">
                  <v:shape id="Freeform 1700" o:spid="_x0000_s1264" style="position:absolute;left:1428;top:4739;width:372;height:2;visibility:visible;mso-wrap-style:square;v-text-anchor:top" coordsize="372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xjp48UA&#10;AADdAAAADwAAAGRycy9kb3ducmV2LnhtbESP3WoCMRSE7wu+QzhC7zRRQepqFC20ClbEH/D2sDnu&#10;Lm5O1k3U9e2bgtDLYWa+YSazxpbiTrUvHGvodRUI4tSZgjMNx8NX5wOED8gGS8ek4UkeZtPW2wQT&#10;4x68o/s+ZCJC2CeoIQ+hSqT0aU4WfddVxNE7u9piiLLOpKnxEeG2lH2lhtJiwXEhx4o+c0ov+5vV&#10;sNiQ+g5+tf25Lq9qbeaDk8wGWr+3m/kYRKAm/Idf7ZXR0O8NR/D3Jj4BOf0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GOnjxQAAAN0AAAAPAAAAAAAAAAAAAAAAAJgCAABkcnMv&#10;ZG93bnJldi54bWxQSwUGAAAAAAQABAD1AAAAigMAAAAA&#10;" path="m,l372,e" filled="f" strokecolor="#444" strokeweight="2.98pt">
                    <v:path arrowok="t" o:connecttype="custom" o:connectlocs="0,0;372,0" o:connectangles="0,0"/>
                  </v:shape>
                </v:group>
                <v:group id="Group 1697" o:spid="_x0000_s1265" style="position:absolute;left:1820;top:4739;width:8853;height:2" coordorigin="1820,4739" coordsize="8853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BdoksQAAADdAAAADwAAAGRycy9kb3ducmV2LnhtbERPy2rCQBTdF/yH4Qrd&#10;1UlS2kp0FAlWXIRCVRB3l8w1CWbuhMw0j7/vLApdHs57vR1NI3rqXG1ZQbyIQBAXVtdcKricP1+W&#10;IJxH1thYJgUTOdhuZk9rTLUd+Jv6ky9FCGGXooLK+zaV0hUVGXQL2xIH7m47gz7ArpS6wyGEm0Ym&#10;UfQuDdYcGipsKauoeJx+jILDgMPuNd73+eOeTbfz29c1j0mp5/m4W4HwNPp/8Z/7qBUk8UfYH96E&#10;JyA3v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OBdoksQAAADdAAAA&#10;DwAAAAAAAAAAAAAAAACqAgAAZHJzL2Rvd25yZXYueG1sUEsFBgAAAAAEAAQA+gAAAJsDAAAAAA==&#10;">
                  <v:shape id="Freeform 1698" o:spid="_x0000_s1266" style="position:absolute;left:1820;top:4739;width:8853;height:2;visibility:visible;mso-wrap-style:square;v-text-anchor:top" coordsize="8853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GjFMMQA&#10;AADdAAAADwAAAGRycy9kb3ducmV2LnhtbESPQWvCQBSE7wX/w/IEb3WTHIykriKWQoRSrbX3R/aZ&#10;BLNvQ3ZN0n/fFQSPw8x8w6w2o2lET52rLSuI5xEI4sLqmksF55+P1yUI55E1NpZJwR852KwnLyvM&#10;tB34m/qTL0WAsMtQQeV9m0npiooMurltiYN3sZ1BH2RXSt3hEOCmkUkULaTBmsNChS3tKiqup5tR&#10;EP2O+HXQ6TYx+09ZH4vze15elZpNx+0bCE+jf4Yf7VwrSOI0hvub8ATk+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xoxTDEAAAA3QAAAA8AAAAAAAAAAAAAAAAAmAIAAGRycy9k&#10;b3ducmV2LnhtbFBLBQYAAAAABAAEAPUAAACJAwAAAAA=&#10;" path="m,l8852,e" filled="f" strokecolor="#dadada" strokeweight="2.98pt">
                    <v:path arrowok="t" o:connecttype="custom" o:connectlocs="0,0;8852,0" o:connectangles="0,0"/>
                  </v:shape>
                </v:group>
                <v:group id="Group 1695" o:spid="_x0000_s1267" style="position:absolute;left:1419;top:5456;width:391;height:2" coordorigin="1419,5456" coordsize="391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4lTfsYAAADdAAAADwAAAGRycy9kb3ducmV2LnhtbESPT2vCQBTE7wW/w/IE&#10;b3WTSKtEVxFR6UEK/gHx9sg+k2D2bciuSfz23UKhx2FmfsMsVr2pREuNKy0riMcRCOLM6pJzBZfz&#10;7n0GwnlkjZVlUvAiB6vl4G2BqbYdH6k9+VwECLsUFRTe16mULivIoBvbmjh4d9sY9EE2udQNdgFu&#10;KplE0ac0WHJYKLCmTUHZ4/Q0CvYddutJvG0Pj/vmdTt/fF8PMSk1GvbrOQhPvf8P/7W/tIIknibw&#10;+yY8Abn8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niVN+xgAAAN0A&#10;AAAPAAAAAAAAAAAAAAAAAKoCAABkcnMvZG93bnJldi54bWxQSwUGAAAAAAQABAD6AAAAnQMAAAAA&#10;">
                  <v:shape id="Freeform 1696" o:spid="_x0000_s1268" style="position:absolute;left:1419;top:5456;width:391;height:2;visibility:visible;mso-wrap-style:square;v-text-anchor:top" coordsize="39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RCuscA&#10;AADdAAAADwAAAGRycy9kb3ducmV2LnhtbESP3WrCQBSE7wt9h+UUvKsbU6kSXaUUClWL4A+Id8fs&#10;6SaYPRuyG41v7xYKXg4z8w0znXe2EhdqfOlYwaCfgCDOnS7ZKNjvvl7HIHxA1lg5JgU38jCfPT9N&#10;MdPuyhu6bIMREcI+QwVFCHUmpc8Lsuj7riaO3q9rLIYoGyN1g9cIt5VMk+RdWiw5LhRY02dB+Xnb&#10;WgW703D9c1imi/PhdDSrsW4XZFqlei/dxwREoC48wv/tb60gHYze4O9NfAJyd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H0QrrHAAAA3QAAAA8AAAAAAAAAAAAAAAAAmAIAAGRy&#10;cy9kb3ducmV2LnhtbFBLBQYAAAAABAAEAPUAAACMAwAAAAA=&#10;" path="m,l391,e" filled="f" strokecolor="#444" strokeweight="2.98pt">
                    <v:path arrowok="t" o:connecttype="custom" o:connectlocs="0,0;391,0" o:connectangles="0,0"/>
                  </v:shape>
                </v:group>
                <v:group id="Group 1693" o:spid="_x0000_s1269" style="position:absolute;left:1810;top:5456;width:8872;height:2" coordorigin="1810,5456" coordsize="8872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yxukcYAAADdAAAADwAAAGRycy9kb3ducmV2LnhtbESPT2vCQBTE74LfYXmC&#10;t7qJf0t0FRGVHqRQLZTeHtlnEsy+Ddk1id++KxQ8DjPzG2a16UwpGqpdYVlBPIpAEKdWF5wp+L4c&#10;3t5BOI+ssbRMCh7kYLPu91aYaNvyFzVnn4kAYZeggtz7KpHSpTkZdCNbEQfvamuDPsg6k7rGNsBN&#10;KcdRNJcGCw4LOVa0yym9ne9GwbHFdjuJ983pdt09fi+zz59TTEoNB912CcJT51/h//aHVjCOF1N4&#10;vglPQK7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HLG6RxgAAAN0A&#10;AAAPAAAAAAAAAAAAAAAAAKoCAABkcnMvZG93bnJldi54bWxQSwUGAAAAAAQABAD6AAAAnQMAAAAA&#10;">
                  <v:shape id="Freeform 1694" o:spid="_x0000_s1270" style="position:absolute;left:1810;top:5456;width:8872;height:2;visibility:visible;mso-wrap-style:square;v-text-anchor:top" coordsize="8872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Jmk/sUA&#10;AADdAAAADwAAAGRycy9kb3ducmV2LnhtbESPQWvCQBSE74L/YXlCb7qJkCqpq9jQQunJGqHXR/aZ&#10;LGbfprtbTf99tyD0OMzMN8xmN9peXMkH41hBvshAEDdOG24VnOrX+RpEiMgae8ek4IcC7LbTyQZL&#10;7W78QddjbEWCcChRQRfjUEoZmo4shoUbiJN3dt5iTNK3Unu8Jbjt5TLLHqVFw2mhw4GqjprL8dsq&#10;GKt9XX+uTL7271+Hl2dfOFMVSj3Mxv0TiEhj/A/f229awTJfFfD3Jj0Buf0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maT+xQAAAN0AAAAPAAAAAAAAAAAAAAAAAJgCAABkcnMv&#10;ZG93bnJldi54bWxQSwUGAAAAAAQABAD1AAAAigMAAAAA&#10;" path="m,l8872,e" filled="f" strokecolor="#dadada" strokeweight="2.98pt">
                    <v:path arrowok="t" o:connecttype="custom" o:connectlocs="0,0;8872,0" o:connectangles="0,0"/>
                  </v:shape>
                </v:group>
                <v:group id="Group 1691" o:spid="_x0000_s1271" style="position:absolute;left:3120;top:4768;width:2;height:718" coordorigin="3120,4768" coordsize="2,71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LJVfccAAADdAAAADwAAAGRycy9kb3ducmV2LnhtbESPQWvCQBSE7wX/w/KE&#10;3ppNLE0lZhURKx5CoSqU3h7ZZxLMvg3ZbRL/fbdQ6HGYmW+YfDOZVgzUu8aygiSKQRCXVjdcKbic&#10;356WIJxH1thaJgV3crBZzx5yzLQd+YOGk69EgLDLUEHtfZdJ6cqaDLrIdsTBu9reoA+yr6TucQxw&#10;08pFHKfSYMNhocaOdjWVt9O3UXAYcdw+J/uhuF1396/zy/tnkZBSj/NpuwLhafL/4b/2UStYJK8p&#10;/L4JT0Cuf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2LJVfccAAADd&#10;AAAADwAAAAAAAAAAAAAAAACqAgAAZHJzL2Rvd25yZXYueG1sUEsFBgAAAAAEAAQA+gAAAJ4DAAAA&#10;AA==&#10;">
                  <v:shape id="Freeform 1692" o:spid="_x0000_s1272" style="position:absolute;left:3120;top:4768;width:2;height:718;visibility:visible;mso-wrap-style:square;v-text-anchor:top" coordsize="2,7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mMgsMA&#10;AADdAAAADwAAAGRycy9kb3ducmV2LnhtbESPQYvCMBSE7wv+h/AEL4umdUGlGkUKirBedBfPj+bZ&#10;FpuX0ESt/94IgsdhZr5hFqvONOJGra8tK0hHCQjiwuqaSwX/f5vhDIQPyBoby6TgQR5Wy97XAjNt&#10;73yg2zGUIkLYZ6igCsFlUvqiIoN+ZB1x9M62NRiibEupW7xHuGnkOEkm0mDNcaFCR3lFxeV4NQou&#10;14P7LZ355n0yabQtTjn9bJUa9Lv1HESgLnzC7/ZOKxin0ym83sQnIJ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tmMgsMAAADdAAAADwAAAAAAAAAAAAAAAACYAgAAZHJzL2Rv&#10;d25yZXYueG1sUEsFBgAAAAAEAAQA9QAAAIgDAAAAAA==&#10;" path="m,l,717e" filled="f" strokecolor="white" strokeweight="1.06pt">
                    <v:path arrowok="t" o:connecttype="custom" o:connectlocs="0,4768;0,5485" o:connectangles="0,0"/>
                  </v:shape>
                </v:group>
                <v:group id="Group 1689" o:spid="_x0000_s1273" style="position:absolute;left:3694;top:4768;width:2;height:718" coordorigin="3694,4768" coordsize="2,71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mFklMQAAADdAAAADwAAAGRycy9kb3ducmV2LnhtbERPy2rCQBTdF/yH4Qrd&#10;1UlS2kp0FAlWXIRCVRB3l8w1CWbuhMw0j7/vLApdHs57vR1NI3rqXG1ZQbyIQBAXVtdcKricP1+W&#10;IJxH1thYJgUTOdhuZk9rTLUd+Jv6ky9FCGGXooLK+zaV0hUVGXQL2xIH7m47gz7ArpS6wyGEm0Ym&#10;UfQuDdYcGipsKauoeJx+jILDgMPuNd73+eOeTbfz29c1j0mp5/m4W4HwNPp/8Z/7qBUk8UeYG96E&#10;JyA3v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mFklMQAAADdAAAA&#10;DwAAAAAAAAAAAAAAAACqAgAAZHJzL2Rvd25yZXYueG1sUEsFBgAAAAAEAAQA+gAAAJsDAAAAAA==&#10;">
                  <v:shape id="Freeform 1690" o:spid="_x0000_s1274" style="position:absolute;left:3694;top:4768;width:2;height:718;visibility:visible;mso-wrap-style:square;v-text-anchor:top" coordsize="2,7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Aq9a8QA&#10;AADdAAAADwAAAGRycy9kb3ducmV2LnhtbESPQWvCQBSE7wX/w/KEXorZGMFqzCoiVArtRSueH9ln&#10;Esy+XbJrjP++KxR6HGbmG6bYDKYVPXW+saxgmqQgiEurG64UnH4+JgsQPiBrbC2Tggd52KxHLwXm&#10;2t75QP0xVCJC2OeooA7B5VL6siaDPrGOOHoX2xkMUXaV1B3eI9y0MkvTuTTYcFyo0dGupvJ6vBkF&#10;19vBfVXOvPF3Om+1Lc87mu2Veh0P2xWIQEP4D/+1P7WCbPq+hOeb+ATk+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QKvWvEAAAA3QAAAA8AAAAAAAAAAAAAAAAAmAIAAGRycy9k&#10;b3ducmV2LnhtbFBLBQYAAAAABAAEAPUAAACJAwAAAAA=&#10;" path="m,l,717e" filled="f" strokecolor="white" strokeweight="1.06pt">
                    <v:path arrowok="t" o:connecttype="custom" o:connectlocs="0,4768;0,5485" o:connectangles="0,0"/>
                  </v:shape>
                </v:group>
                <v:group id="Group 1687" o:spid="_x0000_s1275" style="position:absolute;left:4691;top:4768;width:2;height:718" coordorigin="4691,4768" coordsize="2,71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cIYtcQAAADdAAAADwAAAGRycy9kb3ducmV2LnhtbERPy0rDQBTdC/2H4Rbc&#10;2UkqlhI7KaWouAhCk0Jxd8ncJiGZOyEz5vH3zkJweTjvw3E2nRhpcI1lBfEmAkFcWt1wpeBavD/t&#10;QTiPrLGzTAoWcnBMVw8HTLSd+EJj7isRQtglqKD2vk+kdGVNBt3G9sSBu9vBoA9wqKQecArhppPb&#10;KNpJgw2Hhhp7OtdUtvmPUfAx4XR6jt/GrL2fl+/i5euWxaTU43o+vYLwNPt/8Z/7UyvYxvuwP7wJ&#10;T0Cmv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DcIYtcQAAADdAAAA&#10;DwAAAAAAAAAAAAAAAACqAgAAZHJzL2Rvd25yZXYueG1sUEsFBgAAAAAEAAQA+gAAAJsDAAAAAA==&#10;">
                  <v:shape id="Freeform 1688" o:spid="_x0000_s1276" style="position:absolute;left:4691;top:4768;width:2;height:718;visibility:visible;mso-wrap-style:square;v-text-anchor:top" coordsize="2,7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6nBSsQA&#10;AADdAAAADwAAAGRycy9kb3ducmV2LnhtbESPT4vCMBTE7wt+h/AEL8s2rYKUrlEWQRH04h88P5q3&#10;bWnzEpqo3W+/EQSPw8z8hlmsBtOJO/W+sawgS1IQxKXVDVcKLufNVw7CB2SNnWVS8EceVsvRxwIL&#10;bR98pPspVCJC2BeooA7BFVL6siaDPrGOOHq/tjcYouwrqXt8RLjp5DRN59Jgw3GhRkfrmsr2dDMK&#10;2tvR7StnPvmQzjtty+uaZlulJuPh5xtEoCG8w6/2TiuYZnkGzzfxCcj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+pwUrEAAAA3QAAAA8AAAAAAAAAAAAAAAAAmAIAAGRycy9k&#10;b3ducmV2LnhtbFBLBQYAAAAABAAEAPUAAACJAwAAAAA=&#10;" path="m,l,717e" filled="f" strokecolor="white" strokeweight="1.06pt">
                    <v:path arrowok="t" o:connecttype="custom" o:connectlocs="0,4768;0,5485" o:connectangles="0,0"/>
                  </v:shape>
                </v:group>
                <v:group id="Group 1685" o:spid="_x0000_s1277" style="position:absolute;left:5531;top:4768;width:2;height:718" coordorigin="5531,4768" coordsize="2,71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lwjWcUAAADdAAAADwAAAGRycy9kb3ducmV2LnhtbESPQYvCMBSE7wv+h/AE&#10;b2vaiotUo4i44kGEVUG8PZpnW2xeSpNt6783wsIeh5n5hlmselOJlhpXWlYQjyMQxJnVJecKLufv&#10;zxkI55E1VpZJwZMcrJaDjwWm2nb8Q+3J5yJA2KWooPC+TqV0WUEG3djWxMG728agD7LJpW6wC3BT&#10;ySSKvqTBksNCgTVtCsoep1+jYNdht57E2/bwuG+et/P0eD3EpNRo2K/nIDz1/j/8195rBUk8S+D9&#10;JjwBuXw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JcI1nFAAAA3QAA&#10;AA8AAAAAAAAAAAAAAAAAqgIAAGRycy9kb3ducmV2LnhtbFBLBQYAAAAABAAEAPoAAACcAwAAAAA=&#10;">
                  <v:shape id="Freeform 1686" o:spid="_x0000_s1278" style="position:absolute;left:5531;top:4768;width:2;height:718;visibility:visible;mso-wrap-style:square;v-text-anchor:top" coordsize="2,7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f6psAA&#10;AADdAAAADwAAAGRycy9kb3ducmV2LnhtbESPzQrCMBCE74LvEFbwIpqqIFKNIoIi6MUfPC/N2hab&#10;TWii1rc3guBxmJlvmPmyMZV4Uu1LywqGgwQEcWZ1ybmCy3nTn4LwAVljZZkUvMnDctFuzTHV9sVH&#10;ep5CLiKEfYoKihBcKqXPCjLoB9YRR+9ma4MhyjqXusZXhJtKjpJkIg2WHBcKdLQuKLufHkbB/XF0&#10;+9yZHh+SSaVtdl3TeKtUt9OsZiACNeEf/rV3WsFoOB3D9018AnLx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Df6psAAAADdAAAADwAAAAAAAAAAAAAAAACYAgAAZHJzL2Rvd25y&#10;ZXYueG1sUEsFBgAAAAAEAAQA9QAAAIUDAAAAAA==&#10;" path="m,l,717e" filled="f" strokecolor="white" strokeweight="1.06pt">
                    <v:path arrowok="t" o:connecttype="custom" o:connectlocs="0,4768;0,5485" o:connectangles="0,0"/>
                  </v:shape>
                </v:group>
                <v:group id="Group 1683" o:spid="_x0000_s1279" style="position:absolute;left:1428;top:5505;width:372;height:2019" coordorigin="1428,5505" coordsize="372,201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vketsYAAADdAAAADwAAAGRycy9kb3ducmV2LnhtbESPT4vCMBTE78J+h/AW&#10;9qZpXRWpRhHZXTyI4B8Qb4/m2Rabl9Jk2/rtjSB4HGbmN8x82ZlSNFS7wrKCeBCBIE6tLjhTcDr+&#10;9qcgnEfWWFomBXdysFx89OaYaNvynpqDz0SAsEtQQe59lUjp0pwMuoGtiIN3tbVBH2SdSV1jG+Cm&#10;lMMomkiDBYeFHCta55TeDv9GwV+L7eo7/mm2t+v6fjmOd+dtTEp9fXarGQhPnX+HX+2NVjCMpyN4&#10;vglPQC4e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y+R62xgAAAN0A&#10;AAAPAAAAAAAAAAAAAAAAAKoCAABkcnMvZG93bnJldi54bWxQSwUGAAAAAAQABAD6AAAAnQMAAAAA&#10;">
                  <v:shape id="Freeform 1684" o:spid="_x0000_s1280" style="position:absolute;left:1428;top:5505;width:372;height:2019;visibility:visible;mso-wrap-style:square;v-text-anchor:top" coordsize="372,20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oWWSscA&#10;AADdAAAADwAAAGRycy9kb3ducmV2LnhtbESPQWvCQBSE7wX/w/KE3pqNokVSV1Gx0Hqwmrbg8Zl9&#10;JsHs27C7avrvu0Khx2FmvmGm88404krO15YVDJIUBHFhdc2lgq/P16cJCB+QNTaWScEPeZjPeg9T&#10;zLS98Z6ueShFhLDPUEEVQptJ6YuKDPrEtsTRO1lnMETpSqkd3iLcNHKYps/SYM1xocKWVhUV5/xi&#10;FNiPjRwtvy+jertb+/TwfnSr/KjUY79bvIAI1IX/8F/7TSsYDiZjuL+JT0DOf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aFlkrHAAAA3QAAAA8AAAAAAAAAAAAAAAAAmAIAAGRy&#10;cy9kb3ducmV2LnhtbFBLBQYAAAAABAAEAPUAAACMAwAAAAA=&#10;" path="m,2018r372,l372,,,,,2018xe" fillcolor="#444" stroked="f">
                    <v:path arrowok="t" o:connecttype="custom" o:connectlocs="0,7523;372,7523;372,5505;0,5505;0,7523" o:connectangles="0,0,0,0,0"/>
                  </v:shape>
                </v:group>
                <v:group id="Group 1681" o:spid="_x0000_s1281" style="position:absolute;left:1476;top:5562;width:276;height:247" coordorigin="1476,5562" coordsize="276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WclWsUAAADdAAAADwAAAGRycy9kb3ducmV2LnhtbESPT4vCMBTE74LfITxh&#10;b5rWZUWqUURU9iCCf0C8PZpnW2xeShPb+u03C4LHYWZ+w8yXnSlFQ7UrLCuIRxEI4tTqgjMFl/N2&#10;OAXhPLLG0jIpeJGD5aLfm2OibctHak4+EwHCLkEFufdVIqVLczLoRrYiDt7d1gZ9kHUmdY1tgJtS&#10;jqNoIg0WHBZyrGidU/o4PY2CXYvt6jveNPvHff26nX8O131MSn0NutUMhKfOf8Lv9q9WMI6nE/h/&#10;E56AXPw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1nJVrFAAAA3QAA&#10;AA8AAAAAAAAAAAAAAAAAqgIAAGRycy9kb3ducmV2LnhtbFBLBQYAAAAABAAEAPoAAACcAwAAAAA=&#10;">
                  <v:shape id="Freeform 1682" o:spid="_x0000_s1282" style="position:absolute;left:1476;top:5562;width:276;height:247;visibility:visible;mso-wrap-style:square;v-text-anchor:top" coordsize="276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SYJNcQA&#10;AADdAAAADwAAAGRycy9kb3ducmV2LnhtbESPQWsCMRSE7wX/Q3iCl1Kz7qGV1SgiCJ4EtfX83Dw3&#10;q5uXJYnu9t83BcHjMDPfMPNlbxvxIB9qxwom4wwEcel0zZWC7+PmYwoiRGSNjWNS8EsBlovB2xwL&#10;7Tre0+MQK5EgHApUYGJsCylDachiGLuWOHkX5y3GJH0ltccuwW0j8yz7lBZrTgsGW1obKm+Hu1XQ&#10;9fn+2J6up+Ziz/nZbHc/a/+u1GjYr2YgIvXxFX62t1pBPpl+wf+b9ATk4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0mCTXEAAAA3QAAAA8AAAAAAAAAAAAAAAAAmAIAAGRycy9k&#10;b3ducmV2LnhtbFBLBQYAAAAABAAEAPUAAACJAwAAAAA=&#10;" path="m,247r276,l276,,,,,247xe" fillcolor="#444" stroked="f">
                    <v:path arrowok="t" o:connecttype="custom" o:connectlocs="0,5809;276,5809;276,5562;0,5562;0,5809" o:connectangles="0,0,0,0,0"/>
                  </v:shape>
                </v:group>
                <v:group id="Group 1679" o:spid="_x0000_s1283" style="position:absolute;left:1820;top:5505;width:1289;height:2019" coordorigin="1820,5505" coordsize="1289,201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7QUs8QAAADdAAAADwAAAGRycy9kb3ducmV2LnhtbERPy0rDQBTdC/2H4Rbc&#10;2UkqlhI7KaWouAhCk0Jxd8ncJiGZOyEz5vH3zkJweTjvw3E2nRhpcI1lBfEmAkFcWt1wpeBavD/t&#10;QTiPrLGzTAoWcnBMVw8HTLSd+EJj7isRQtglqKD2vk+kdGVNBt3G9sSBu9vBoA9wqKQecArhppPb&#10;KNpJgw2Hhhp7OtdUtvmPUfAx4XR6jt/GrL2fl+/i5euWxaTU43o+vYLwNPt/8Z/7UyvYxvswN7wJ&#10;T0Cmv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87QUs8QAAADdAAAA&#10;DwAAAAAAAAAAAAAAAACqAgAAZHJzL2Rvd25yZXYueG1sUEsFBgAAAAAEAAQA+gAAAJsDAAAAAA==&#10;">
                  <v:shape id="Freeform 1680" o:spid="_x0000_s1284" style="position:absolute;left:1820;top:5505;width:1289;height:2019;visibility:visible;mso-wrap-style:square;v-text-anchor:top" coordsize="1289,20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9VrA8UA&#10;AADdAAAADwAAAGRycy9kb3ducmV2LnhtbESPT4vCMBTE7wt+h/AEL4smyipajSKCuAge/ANeH82z&#10;LTYvpYna3U9vBMHjMDO/YWaLxpbiTrUvHGvo9xQI4tSZgjMNp+O6OwbhA7LB0jFp+CMPi3nra4aJ&#10;cQ/e0/0QMhEh7BPUkIdQJVL6NCeLvucq4uhdXG0xRFln0tT4iHBbyoFSI2mx4LiQY0WrnNLr4WY1&#10;fNvdGautGqmt2/+sm/8JDTc7rTvtZjkFEagJn/C7/Ws0DPrjCbzexCcg5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1WsDxQAAAN0AAAAPAAAAAAAAAAAAAAAAAJgCAABkcnMv&#10;ZG93bnJldi54bWxQSwUGAAAAAAQABAD1AAAAigMAAAAA&#10;" path="m,2018r1288,l1288,,,,,2018xe" fillcolor="#ebebeb" stroked="f">
                    <v:path arrowok="t" o:connecttype="custom" o:connectlocs="0,7523;1288,7523;1288,5505;0,5505;0,7523" o:connectangles="0,0,0,0,0"/>
                  </v:shape>
                </v:group>
                <v:group id="Group 1677" o:spid="_x0000_s1285" style="position:absolute;left:1868;top:5562;width:1195;height:228" coordorigin="1868,5562" coordsize="1195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BuOaMQAAADdAAAADwAAAGRycy9kb3ducmV2LnhtbERPy2rCQBTdF/yH4Qrd&#10;1UlSWmp0FAlWXIRCVRB3l8w1CWbuhMw0j7/vLApdHs57vR1NI3rqXG1ZQbyIQBAXVtdcKricP18+&#10;QDiPrLGxTAomcrDdzJ7WmGo78Df1J1+KEMIuRQWV920qpSsqMugWtiUO3N12Bn2AXSl1h0MIN41M&#10;ouhdGqw5NFTYUlZR8Tj9GAWHAYfda7zv88c9m27nt69rHpNSz/NxtwLhafT/4j/3UStI4mXYH96E&#10;JyA3v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iBuOaMQAAADdAAAA&#10;DwAAAAAAAAAAAAAAAACqAgAAZHJzL2Rvd25yZXYueG1sUEsFBgAAAAAEAAQA+gAAAJsDAAAAAA==&#10;">
                  <v:shape id="Freeform 1678" o:spid="_x0000_s1286" style="position:absolute;left:1868;top:5562;width:1195;height:228;visibility:visible;mso-wrap-style:square;v-text-anchor:top" coordsize="1195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JBwNsYA&#10;AADdAAAADwAAAGRycy9kb3ducmV2LnhtbESPQWvCQBSE70L/w/KEXqRu4qHa1FVqQZTixbR4fmZf&#10;k2D2bdxdY/rvu4LgcZiZb5j5sjeN6Mj52rKCdJyAIC6srrlU8PO9fpmB8AFZY2OZFPyRh+XiaTDH&#10;TNsr76nLQykihH2GCqoQ2kxKX1Rk0I9tSxy9X+sMhihdKbXDa4SbRk6S5FUarDkuVNjSZ0XFKb8Y&#10;BdPDyOhN97VOVptu1+a6OB/dTKnnYf/xDiJQHx7he3urFUzStxRub+ITkIt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JBwNsYAAADdAAAADwAAAAAAAAAAAAAAAACYAgAAZHJz&#10;L2Rvd25yZXYueG1sUEsFBgAAAAAEAAQA9QAAAIsDAAAAAA==&#10;" path="m,228r1195,l1195,,,,,228xe" fillcolor="#ebebeb" stroked="f">
                    <v:path arrowok="t" o:connecttype="custom" o:connectlocs="0,5790;1195,5790;1195,5562;0,5562;0,5790" o:connectangles="0,0,0,0,0"/>
                  </v:shape>
                </v:group>
                <v:group id="Group 1675" o:spid="_x0000_s1287" style="position:absolute;left:1868;top:5790;width:1195;height:206" coordorigin="1868,5790" coordsize="1195,2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4W1hMYAAADdAAAADwAAAGRycy9kb3ducmV2LnhtbESPT2vCQBTE7wW/w/IE&#10;b3WTSItGVxFR6UEK/gHx9sg+k2D2bciuSfz23UKhx2FmfsMsVr2pREuNKy0riMcRCOLM6pJzBZfz&#10;7n0KwnlkjZVlUvAiB6vl4G2BqbYdH6k9+VwECLsUFRTe16mULivIoBvbmjh4d9sY9EE2udQNdgFu&#10;KplE0ac0WHJYKLCmTUHZ4/Q0CvYddutJvG0Pj/vmdTt/fF8PMSk1GvbrOQhPvf8P/7W/tIIkniXw&#10;+yY8Abn8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XhbWExgAAAN0A&#10;AAAPAAAAAAAAAAAAAAAAAKoCAABkcnMvZG93bnJldi54bWxQSwUGAAAAAAQABAD6AAAAnQMAAAAA&#10;">
                  <v:shape id="Freeform 1676" o:spid="_x0000_s1288" style="position:absolute;left:1868;top:5790;width:1195;height:206;visibility:visible;mso-wrap-style:square;v-text-anchor:top" coordsize="1195,2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rGo3sYA&#10;AADdAAAADwAAAGRycy9kb3ducmV2LnhtbESPX2vCMBTF3wW/Q7gDX2SmOpC1M4oIgkIfnA5hb5fm&#10;Li1rbkoTa/XTL8LAx8P58+MsVr2tRUetrxwrmE4SEMSF0xUbBV+n7es7CB+QNdaOScGNPKyWw8EC&#10;M+2u/EndMRgRR9hnqKAMocmk9EVJFv3ENcTR+3GtxRBla6Ru8RrHbS1nSTKXFiuOhBIb2pRU/B4v&#10;NnJNR+c8Hze39Pu+mVeHfH82hVKjl379ASJQH57h//ZOK5hN0zd4vIlPQC7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rGo3sYAAADdAAAADwAAAAAAAAAAAAAAAACYAgAAZHJz&#10;L2Rvd25yZXYueG1sUEsFBgAAAAAEAAQA9QAAAIsDAAAAAA==&#10;" path="m,206r1195,l1195,,,,,206xe" fillcolor="#ebebeb" stroked="f">
                    <v:path arrowok="t" o:connecttype="custom" o:connectlocs="0,5996;1195,5996;1195,5790;0,5790;0,5996" o:connectangles="0,0,0,0,0"/>
                  </v:shape>
                </v:group>
                <v:group id="Group 1673" o:spid="_x0000_s1289" style="position:absolute;left:1868;top:5996;width:1195;height:206" coordorigin="1868,5996" coordsize="1195,2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yCIa8YAAADdAAAADwAAAGRycy9kb3ducmV2LnhtbESPT2vCQBTE74LfYXmC&#10;t7qJ/7DRVURUepBCtVB6e2SfSTD7NmTXJH77rlDwOMzMb5jVpjOlaKh2hWUF8SgCQZxaXXCm4Pty&#10;eFuAcB5ZY2mZFDzIwWbd760w0bblL2rOPhMBwi5BBbn3VSKlS3My6Ea2Ig7e1dYGfZB1JnWNbYCb&#10;Uo6jaC4NFhwWcqxol1N6O9+NgmOL7XYS75vT7bp7/F5mnz+nmJQaDrrtEoSnzr/C/+0PrWAcv0/h&#10;+SY8Abn+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3IIhrxgAAAN0A&#10;AAAPAAAAAAAAAAAAAAAAAKoCAABkcnMvZG93bnJldi54bWxQSwUGAAAAAAQABAD6AAAAnQMAAAAA&#10;">
                  <v:shape id="Freeform 1674" o:spid="_x0000_s1290" style="position:absolute;left:1868;top:5996;width:1195;height:206;visibility:visible;mso-wrap-style:square;v-text-anchor:top" coordsize="1195,2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SVMcYA&#10;AADdAAAADwAAAGRycy9kb3ducmV2LnhtbESPX2vCMBTF3wW/Q7gDX2SmCpO1M4oIgkIfnA5hb5fm&#10;Li1rbkoTa/XTL8LAx8P58+MsVr2tRUetrxwrmE4SEMSF0xUbBV+n7es7CB+QNdaOScGNPKyWw8EC&#10;M+2u/EndMRgRR9hnqKAMocmk9EVJFv3ENcTR+3GtxRBla6Ru8RrHbS1nSTKXFiuOhBIb2pRU/B4v&#10;NnJNR+c8Hze39Pu+mVeHfH82hVKjl379ASJQH57h//ZOK5hN0zd4vIlPQC7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hSVMcYAAADdAAAADwAAAAAAAAAAAAAAAACYAgAAZHJz&#10;L2Rvd25yZXYueG1sUEsFBgAAAAAEAAQA9QAAAIsDAAAAAA==&#10;" path="m,207r1195,l1195,,,,,207xe" fillcolor="#ebebeb" stroked="f">
                    <v:path arrowok="t" o:connecttype="custom" o:connectlocs="0,6203;1195,6203;1195,5996;0,5996;0,6203" o:connectangles="0,0,0,0,0"/>
                  </v:shape>
                </v:group>
                <v:group id="Group 1671" o:spid="_x0000_s1291" style="position:absolute;left:1868;top:6203;width:1195;height:228" coordorigin="1868,6203" coordsize="1195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L6zh8cAAADdAAAADwAAAGRycy9kb3ducmV2LnhtbESPQWvCQBSE7wX/w/KE&#10;3ppNLA01ZhURKx5CoSqU3h7ZZxLMvg3ZbRL/fbdQ6HGYmW+YfDOZVgzUu8aygiSKQRCXVjdcKbic&#10;355eQTiPrLG1TAru5GCznj3kmGk78gcNJ1+JAGGXoYLa+y6T0pU1GXSR7YiDd7W9QR9kX0nd4xjg&#10;ppWLOE6lwYbDQo0d7Woqb6dvo+Aw4rh9TvZDcbvu7l/nl/fPIiGlHufTdgXC0+T/w3/to1awSJYp&#10;/L4JT0Cuf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aL6zh8cAAADd&#10;AAAADwAAAAAAAAAAAAAAAACqAgAAZHJzL2Rvd25yZXYueG1sUEsFBgAAAAAEAAQA+gAAAJ4DAAAA&#10;AA==&#10;">
                  <v:shape id="Freeform 1672" o:spid="_x0000_s1292" style="position:absolute;left:1868;top:6203;width:1195;height:228;visibility:visible;mso-wrap-style:square;v-text-anchor:top" coordsize="1195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VN2cUA&#10;AADdAAAADwAAAGRycy9kb3ducmV2LnhtbESPQWvCQBSE70L/w/IKXqRu9FA1dZVWEIt4aSo9v2af&#10;STD7Nu6uMf57VxA8DjPzDTNfdqYWLTlfWVYwGiYgiHOrKy4U7H/Xb1MQPiBrrC2Tgit5WC5eenNM&#10;tb3wD7VZKESEsE9RQRlCk0rp85IM+qFtiKN3sM5giNIVUju8RLip5ThJ3qXBiuNCiQ2tSsqP2dko&#10;mPwNjN6023XytWl3Tabz07+bKtV/7T4/QATqwjP8aH9rBePRbAL3N/EJyMU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NU3ZxQAAAN0AAAAPAAAAAAAAAAAAAAAAAJgCAABkcnMv&#10;ZG93bnJldi54bWxQSwUGAAAAAAQABAD1AAAAigMAAAAA&#10;" path="m,228r1195,l1195,,,,,228xe" fillcolor="#ebebeb" stroked="f">
                    <v:path arrowok="t" o:connecttype="custom" o:connectlocs="0,6431;1195,6431;1195,6203;0,6203;0,6431" o:connectangles="0,0,0,0,0"/>
                  </v:shape>
                </v:group>
                <v:group id="Group 1669" o:spid="_x0000_s1293" style="position:absolute;left:3130;top:5505;width:554;height:2019" coordorigin="3130,5505" coordsize="554,201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m2CbsQAAADdAAAADwAAAGRycy9kb3ducmV2LnhtbERPy2rCQBTdF/yH4Qrd&#10;1UlSWmp0FAlWXIRCVRB3l8w1CWbuhMw0j7/vLApdHs57vR1NI3rqXG1ZQbyIQBAXVtdcKricP18+&#10;QDiPrLGxTAomcrDdzJ7WmGo78Df1J1+KEMIuRQWV920qpSsqMugWtiUO3N12Bn2AXSl1h0MIN41M&#10;ouhdGqw5NFTYUlZR8Tj9GAWHAYfda7zv88c9m27nt69rHpNSz/NxtwLhafT/4j/3UStI4mWYG96E&#10;JyA3v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dm2CbsQAAADdAAAA&#10;DwAAAAAAAAAAAAAAAACqAgAAZHJzL2Rvd25yZXYueG1sUEsFBgAAAAAEAAQA+gAAAJsDAAAAAA==&#10;">
                  <v:shape id="Freeform 1670" o:spid="_x0000_s1294" style="position:absolute;left:3130;top:5505;width:554;height:2019;visibility:visible;mso-wrap-style:square;v-text-anchor:top" coordsize="554,20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BVAsUA&#10;AADdAAAADwAAAGRycy9kb3ducmV2LnhtbESPQWsCMRSE74X+h/AKXkrN6qF0t0YRQRHsRdeDx8fm&#10;uZt187IkUdd/3xSEHoeZ+YaZLQbbiRv5YBwrmIwzEMSV04ZrBcdy/fEFIkRkjZ1jUvCgAIv568sM&#10;C+3uvKfbIdYiQTgUqKCJsS+kDFVDFsPY9cTJOztvMSbpa6k93hPcdnKaZZ/SouG00GBPq4aqy+Fq&#10;FfD7Ztf6ZXtam4duLVY/uSmDUqO3YfkNItIQ/8PP9lYrmE7yHP7epCcg5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oFUCxQAAAN0AAAAPAAAAAAAAAAAAAAAAAJgCAABkcnMv&#10;ZG93bnJldi54bWxQSwUGAAAAAAQABAD1AAAAigMAAAAA&#10;" path="m,2018r554,l554,,,,,2018xe" fillcolor="#ebebeb" stroked="f">
                    <v:path arrowok="t" o:connecttype="custom" o:connectlocs="0,7523;554,7523;554,5505;0,5505;0,7523" o:connectangles="0,0,0,0,0"/>
                  </v:shape>
                </v:group>
                <v:group id="Group 1667" o:spid="_x0000_s1295" style="position:absolute;left:3176;top:5562;width:461;height:247" coordorigin="3176,5562" coordsize="461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zR6k8QAAADdAAAADwAAAGRycy9kb3ducmV2LnhtbESPQYvCMBSE78L+h/CE&#10;vWlaF0WqUUTWZQ8iWIVlb4/m2Rabl9LEtv57Iwgeh5n5hlmue1OJlhpXWlYQjyMQxJnVJecKzqfd&#10;aA7CeWSNlWVScCcH69XHYImJth0fqU19LgKEXYIKCu/rREqXFWTQjW1NHLyLbQz6IJtc6ga7ADeV&#10;nETRTBosOSwUWNO2oOya3oyCnw67zVf83e6vl+39/zQ9/O1jUupz2G8WIDz1/h1+tX+1gklAwvNN&#10;eAJy9Q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uzR6k8QAAADdAAAA&#10;DwAAAAAAAAAAAAAAAACqAgAAZHJzL2Rvd25yZXYueG1sUEsFBgAAAAAEAAQA+gAAAJsDAAAAAA==&#10;">
                  <v:shape id="Freeform 1668" o:spid="_x0000_s1296" style="position:absolute;left:3176;top:5562;width:461;height:247;visibility:visible;mso-wrap-style:square;v-text-anchor:top" coordsize="461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ErsLsYA&#10;AADdAAAADwAAAGRycy9kb3ducmV2LnhtbESPQYvCMBSE78L+h/AEb5paRZZqFFcQ1L2sXT14ezTP&#10;ttq8lCZq/febBcHjMDPfMLNFaypxp8aVlhUMBxEI4szqknMFh991/xOE88gaK8uk4EkOFvOPzgwT&#10;bR+8p3vqcxEg7BJUUHhfJ1K6rCCDbmBr4uCdbWPQB9nkUjf4CHBTyTiKJtJgyWGhwJpWBWXX9GYU&#10;7J6j8QR/Nqfv49h9bev8clgtL0r1uu1yCsJT69/hV3ujFcRxNIT/N+EJyP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ErsLsYAAADdAAAADwAAAAAAAAAAAAAAAACYAgAAZHJz&#10;L2Rvd25yZXYueG1sUEsFBgAAAAAEAAQA9QAAAIsDAAAAAA==&#10;" path="m,247r460,l460,,,,,247xe" fillcolor="#ebebeb" stroked="f">
                    <v:path arrowok="t" o:connecttype="custom" o:connectlocs="0,5809;460,5809;460,5562;0,5562;0,5809" o:connectangles="0,0,0,0,0"/>
                  </v:shape>
                </v:group>
                <v:group id="Group 1665" o:spid="_x0000_s1297" style="position:absolute;left:3704;top:5505;width:977;height:2019" coordorigin="3704,5505" coordsize="977,201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KpBf8cAAADdAAAADwAAAGRycy9kb3ducmV2LnhtbESPzWrDMBCE74W+g9hC&#10;b41sh5biRgkhtKEHE6hdCLkt1sY2sVbGUv3z9lUgkOMwM98wq81kWjFQ7xrLCuJFBIK4tLrhSsFv&#10;8fXyDsJ5ZI2tZVIwk4PN+vFhham2I//QkPtKBAi7FBXU3neplK6syaBb2I44eGfbG/RB9pXUPY4B&#10;blqZRNGbNNhwWKixo11N5SX/Mwr2I47bZfw5ZJfzbj4Vr4djFpNSz0/T9gOEp8nfw7f2t1aQJFEC&#10;1zfhCcj1P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JKpBf8cAAADd&#10;AAAADwAAAAAAAAAAAAAAAACqAgAAZHJzL2Rvd25yZXYueG1sUEsFBgAAAAAEAAQA+gAAAJ4DAAAA&#10;AA==&#10;">
                  <v:shape id="Freeform 1666" o:spid="_x0000_s1298" style="position:absolute;left:3704;top:5505;width:977;height:2019;visibility:visible;mso-wrap-style:square;v-text-anchor:top" coordsize="977,20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Ue+0cIA&#10;AADdAAAADwAAAGRycy9kb3ducmV2LnhtbERPTWvCQBC9C/0PyxR6091EkBJdRYSC0EOp9uJtyI5J&#10;MDsbslMT++u7giC8y+N98Vab0bfqSn1sAlvIZgYUcRlcw5WFn+PH9B1UFGSHbWCycKMIm/XLZIWF&#10;CwN/0/UglUolHAu0UIt0hdaxrMljnIWOOGnn0HuURPtKux6HVO5bnRuz0B4bTgs1drSrqbwcfn0a&#10;mZtTlt2O+6/275TwKbuhEWvfXsftEpTQKE/zI713FvLczOH+Jj0Bvf4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R77RwgAAAN0AAAAPAAAAAAAAAAAAAAAAAJgCAABkcnMvZG93&#10;bnJldi54bWxQSwUGAAAAAAQABAD1AAAAhwMAAAAA&#10;" path="m,2018r977,l977,,,,,2018xe" fillcolor="#ebebeb" stroked="f">
                    <v:path arrowok="t" o:connecttype="custom" o:connectlocs="0,7523;977,7523;977,5505;0,5505;0,7523" o:connectangles="0,0,0,0,0"/>
                  </v:shape>
                </v:group>
                <v:group id="Group 1663" o:spid="_x0000_s1299" style="position:absolute;left:3752;top:5562;width:881;height:247" coordorigin="3752,5562" coordsize="881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A98kMYAAADdAAAADwAAAGRycy9kb3ducmV2LnhtbESPT2vCQBTE7wW/w/IE&#10;b3WT2IpEVxFR6UEK/gHx9sg+k2D2bciuSfz23UKhx2FmfsMsVr2pREuNKy0riMcRCOLM6pJzBZfz&#10;7n0GwnlkjZVlUvAiB6vl4G2BqbYdH6k9+VwECLsUFRTe16mULivIoBvbmjh4d9sY9EE2udQNdgFu&#10;KplE0VQaLDksFFjTpqDscXoaBfsOu/Uk3raHx33zup0/v6+HmJQaDfv1HISn3v+H/9pfWkGSRB/w&#10;+yY8Abn8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ED3yQxgAAAN0A&#10;AAAPAAAAAAAAAAAAAAAAAKoCAABkcnMvZG93bnJldi54bWxQSwUGAAAAAAQABAD6AAAAnQMAAAAA&#10;">
                  <v:shape id="Freeform 1664" o:spid="_x0000_s1300" style="position:absolute;left:3752;top:5562;width:881;height:247;visibility:visible;mso-wrap-style:square;v-text-anchor:top" coordsize="881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vCCscA&#10;AADdAAAADwAAAGRycy9kb3ducmV2LnhtbESPQWvCQBSE74X+h+UVvBTdGGgp0VWKoCj0oKlFvL1m&#10;Xzex2bchu8b4712h0OMwM98w03lva9FR6yvHCsajBARx4XTFRsH+czl8A+EDssbaMSm4kof57PFh&#10;ipl2F95RlwcjIoR9hgrKEJpMSl+UZNGPXEMcvR/XWgxRtkbqFi8RbmuZJsmrtFhxXCixoUVJxW9+&#10;tgpMf/q+bkz3lbvTx2GVP2+Pe2+UGjz17xMQgfrwH/5rr7WCNE1e4P4mPgE5u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F7wgrHAAAA3QAAAA8AAAAAAAAAAAAAAAAAmAIAAGRy&#10;cy9kb3ducmV2LnhtbFBLBQYAAAAABAAEAPUAAACMAwAAAAA=&#10;" path="m,247r881,l881,,,,,247xe" fillcolor="#ebebeb" stroked="f">
                    <v:path arrowok="t" o:connecttype="custom" o:connectlocs="0,5809;881,5809;881,5562;0,5562;0,5809" o:connectangles="0,0,0,0,0"/>
                  </v:shape>
                </v:group>
                <v:group id="Group 1661" o:spid="_x0000_s1301" style="position:absolute;left:4700;top:5505;width:821;height:2019" coordorigin="4700,5505" coordsize="821,201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5FHfMUAAADdAAAADwAAAGRycy9kb3ducmV2LnhtbESPQYvCMBSE7wv+h/AE&#10;b2vayopUo4ioeJCFVUG8PZpnW2xeShPb+u/NwsIeh5n5hlmselOJlhpXWlYQjyMQxJnVJecKLufd&#10;5wyE88gaK8uk4EUOVsvBxwJTbTv+ofbkcxEg7FJUUHhfp1K6rCCDbmxr4uDdbWPQB9nkUjfYBbip&#10;ZBJFU2mw5LBQYE2bgrLH6WkU7Dvs1pN42x4f983rdv76vh5jUmo07NdzEJ56/x/+ax+0giSJpvD7&#10;JjwBuXw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uRR3zFAAAA3QAA&#10;AA8AAAAAAAAAAAAAAAAAqgIAAGRycy9kb3ducmV2LnhtbFBLBQYAAAAABAAEAPoAAACcAwAAAAA=&#10;">
                  <v:shape id="Freeform 1662" o:spid="_x0000_s1302" style="position:absolute;left:4700;top:5505;width:821;height:2019;visibility:visible;mso-wrap-style:square;v-text-anchor:top" coordsize="821,20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h7mVMYA&#10;AADdAAAADwAAAGRycy9kb3ducmV2LnhtbESPT0sDMRTE74LfITzBm802QlvWpsUtlIq3/hGvj83r&#10;7mLysiZpu/rpjVDocZiZ3zDz5eCsOFOInWcN41EBgrj2puNGw2G/fpqBiAnZoPVMGn4ownJxfzfH&#10;0vgLb+m8S43IEI4lamhT6kspY92SwzjyPXH2jj44TFmGRpqAlwx3VqqimEiHHeeFFntatVR/7U5O&#10;g91O1PFz/PH9/GvVe9jbqkqbSuvHh+H1BUSiId3C1/ab0aBUMYX/N/kJyM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h7mVMYAAADdAAAADwAAAAAAAAAAAAAAAACYAgAAZHJz&#10;L2Rvd25yZXYueG1sUEsFBgAAAAAEAAQA9QAAAIsDAAAAAA==&#10;" path="m,2018r821,l821,,,,,2018xe" fillcolor="#ebebeb" stroked="f">
                    <v:path arrowok="t" o:connecttype="custom" o:connectlocs="0,7523;821,7523;821,5505;0,5505;0,7523" o:connectangles="0,0,0,0,0"/>
                  </v:shape>
                </v:group>
                <v:group id="Group 1659" o:spid="_x0000_s1303" style="position:absolute;left:4748;top:5562;width:725;height:228" coordorigin="4748,5562" coordsize="725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UJ2lcIAAADdAAAADwAAAGRycy9kb3ducmV2LnhtbERPTYvCMBC9C/6HMII3&#10;TVtRpBpFZHfZgwjWhcXb0IxtsZmUJtvWf785CB4f73u7H0wtOmpdZVlBPI9AEOdWV1wo+Ll+ztYg&#10;nEfWWFsmBU9ysN+NR1tMte35Ql3mCxFC2KWooPS+SaV0eUkG3dw2xIG729agD7AtpG6xD+GmlkkU&#10;raTBikNDiQ0dS8of2Z9R8NVjf1jEH93pcT8+b9fl+fcUk1LTyXDYgPA0+Lf45f7WCpIkCnPDm/AE&#10;5O4f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EVCdpXCAAAA3QAAAA8A&#10;AAAAAAAAAAAAAAAAqgIAAGRycy9kb3ducmV2LnhtbFBLBQYAAAAABAAEAPoAAACZAwAAAAA=&#10;">
                  <v:shape id="Freeform 1660" o:spid="_x0000_s1304" style="position:absolute;left:4748;top:5562;width:725;height:228;visibility:visible;mso-wrap-style:square;v-text-anchor:top" coordsize="725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xaSMEA&#10;AADdAAAADwAAAGRycy9kb3ducmV2LnhtbESPzQrCMBCE74LvEFbwpqkF/6pRRBA8COLPAyzN2hab&#10;TW1SrW9vBMHjMDvf7CzXrSnFk2pXWFYwGkYgiFOrC84UXC+7wQyE88gaS8uk4E0O1qtuZ4mJti8+&#10;0fPsMxEg7BJUkHtfJVK6NCeDbmgr4uDdbG3QB1lnUtf4CnBTyjiKJtJgwaEhx4q2OaX3c2PCG4ft&#10;ZjRpHqc4S49y6q+VPjZjpfq9drMA4an1/+Nfeq8VxHE0h++agAC5+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zcWkjBAAAA3QAAAA8AAAAAAAAAAAAAAAAAmAIAAGRycy9kb3du&#10;cmV2LnhtbFBLBQYAAAAABAAEAPUAAACGAwAAAAA=&#10;" path="m,228r725,l725,,,,,228xe" fillcolor="#ebebeb" stroked="f">
                    <v:path arrowok="t" o:connecttype="custom" o:connectlocs="0,5790;725,5790;725,5562;0,5562;0,5790" o:connectangles="0,0,0,0,0"/>
                  </v:shape>
                </v:group>
                <v:group id="Group 1657" o:spid="_x0000_s1305" style="position:absolute;left:4748;top:5790;width:725;height:206" coordorigin="4748,5790" coordsize="725,2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u3sTsIAAADdAAAADwAAAGRycy9kb3ducmV2LnhtbERPTYvCMBC9C/6HMII3&#10;TVtRpBpFZHfZgwjWhcXb0IxtsZmUJtvWf785CB4f73u7H0wtOmpdZVlBPI9AEOdWV1wo+Ll+ztYg&#10;nEfWWFsmBU9ysN+NR1tMte35Ql3mCxFC2KWooPS+SaV0eUkG3dw2xIG729agD7AtpG6xD+GmlkkU&#10;raTBikNDiQ0dS8of2Z9R8NVjf1jEH93pcT8+b9fl+fcUk1LTyXDYgPA0+Lf45f7WCpIkDvvDm/AE&#10;5O4f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D7t7E7CAAAA3QAAAA8A&#10;AAAAAAAAAAAAAAAAqgIAAGRycy9kb3ducmV2LnhtbFBLBQYAAAAABAAEAPoAAACZAwAAAAA=&#10;">
                  <v:shape id="Freeform 1658" o:spid="_x0000_s1306" style="position:absolute;left:4748;top:5790;width:725;height:206;visibility:visible;mso-wrap-style:square;v-text-anchor:top" coordsize="725,2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Z/Y6MYA&#10;AADdAAAADwAAAGRycy9kb3ducmV2LnhtbESPQWvCQBSE70L/w/IKXorZJAUtMauIRdpbNRXx+Mg+&#10;k2D2bchuY9pf3y0UPA4z8w2Tr0fTioF611hWkEQxCOLS6oYrBcfP3ewFhPPIGlvLpOCbHKxXD5Mc&#10;M21vfKCh8JUIEHYZKqi97zIpXVmTQRfZjjh4F9sb9EH2ldQ93gLctDKN47k02HBYqLGjbU3ltfgy&#10;CsbjMLzp19LtqwWfni/n9Onn46TU9HHcLEF4Gv09/N9+1wrSNEng7014AnL1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Z/Y6MYAAADdAAAADwAAAAAAAAAAAAAAAACYAgAAZHJz&#10;L2Rvd25yZXYueG1sUEsFBgAAAAAEAAQA9QAAAIsDAAAAAA==&#10;" path="m,206r725,l725,,,,,206xe" fillcolor="#ebebeb" stroked="f">
                    <v:path arrowok="t" o:connecttype="custom" o:connectlocs="0,5996;725,5996;725,5790;0,5790;0,5996" o:connectangles="0,0,0,0,0"/>
                  </v:shape>
                </v:group>
                <v:group id="Group 1655" o:spid="_x0000_s1307" style="position:absolute;left:4748;top:5996;width:725;height:228" coordorigin="4748,5996" coordsize="725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XPXosUAAADdAAAADwAAAGRycy9kb3ducmV2LnhtbESPQYvCMBSE78L+h/AW&#10;vGnaiot0jSKyKx5EWBXE26N5tsXmpTTZtv57Iwgeh5n5hpkve1OJlhpXWlYQjyMQxJnVJecKTsff&#10;0QyE88gaK8uk4E4OlouPwRxTbTv+o/bgcxEg7FJUUHhfp1K6rCCDbmxr4uBdbWPQB9nkUjfYBbip&#10;ZBJFX9JgyWGhwJrWBWW3w79RsOmwW03in3Z3u67vl+N0f97FpNTws199g/DU+3f41d5qBUkSJ/B8&#10;E56AXDw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Fz16LFAAAA3QAA&#10;AA8AAAAAAAAAAAAAAAAAqgIAAGRycy9kb3ducmV2LnhtbFBLBQYAAAAABAAEAPoAAACcAwAAAAA=&#10;">
                  <v:shape id="Freeform 1656" o:spid="_x0000_s1308" style="position:absolute;left:4748;top:5996;width:725;height:228;visibility:visible;mso-wrap-style:square;v-text-anchor:top" coordsize="725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37f8MA&#10;AADdAAAADwAAAGRycy9kb3ducmV2LnhtbESP3arCMBCE7w/4DmEF745pK/7QYxQRBC8EUfsAS7O2&#10;5TSb2qRa394IgpfD7Hyzs1z3phZ3al1lWUE8jkAQ51ZXXCjILrvfBQjnkTXWlknBkxysV4OfJaba&#10;PvhE97MvRICwS1FB6X2TSunykgy6sW2Ig3e1rUEfZFtI3eIjwE0tkyiaSYMVh4YSG9qWlP+fOxPe&#10;OGw38ay7nZIiP8q5zxp97KZKjYb95g+Ep95/jz/pvVaQJPEE3msCAuTq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O37f8MAAADdAAAADwAAAAAAAAAAAAAAAACYAgAAZHJzL2Rv&#10;d25yZXYueG1sUEsFBgAAAAAEAAQA9QAAAIgDAAAAAA==&#10;" path="m,228r725,l725,,,,,228xe" fillcolor="#ebebeb" stroked="f">
                    <v:path arrowok="t" o:connecttype="custom" o:connectlocs="0,6224;725,6224;725,5996;0,5996;0,6224" o:connectangles="0,0,0,0,0"/>
                  </v:shape>
                </v:group>
                <v:group id="Group 1653" o:spid="_x0000_s1309" style="position:absolute;left:5540;top:5505;width:5132;height:2019" coordorigin="5540,5505" coordsize="5132,201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dbqTcYAAADdAAAADwAAAGRycy9kb3ducmV2LnhtbESPT2vCQBTE7wW/w/IE&#10;b3WT2IpEVxFR6UEK/gHx9sg+k2D2bciuSfz23UKhx2FmfsMsVr2pREuNKy0riMcRCOLM6pJzBZfz&#10;7n0GwnlkjZVlUvAiB6vl4G2BqbYdH6k9+VwECLsUFRTe16mULivIoBvbmjh4d9sY9EE2udQNdgFu&#10;KplE0VQaLDksFFjTpqDscXoaBfsOu/Uk3raHx33zup0/v6+HmJQaDfv1HISn3v+H/9pfWkGSxB/w&#10;+yY8Abn8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B1upNxgAAAN0A&#10;AAAPAAAAAAAAAAAAAAAAAKoCAABkcnMvZG93bnJldi54bWxQSwUGAAAAAAQABAD6AAAAnQMAAAAA&#10;">
                  <v:shape id="Freeform 1654" o:spid="_x0000_s1310" style="position:absolute;left:5540;top:5505;width:5132;height:2019;visibility:visible;mso-wrap-style:square;v-text-anchor:top" coordsize="5132,20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teNMUA&#10;AADdAAAADwAAAGRycy9kb3ducmV2LnhtbESPwWrDMBBE74H8g9hCb4kcQ01wI4dSCJRAD02TkONi&#10;rS0TaWUsNXb79VWhkOMwM2+YzXZyVtxoCJ1nBatlBoK49rrjVsHxc7dYgwgRWaP1TAq+KcC2ms82&#10;WGo/8gfdDrEVCcKhRAUmxr6UMtSGHIal74mT1/jBYUxyaKUecExwZ2WeZYV02HFaMNjTq6H6evhy&#10;Cs60DvZ9b68no/3+8tOMoShGpR4fppdnEJGmeA//t9+0gjxfPcHfm/QEZP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9y140xQAAAN0AAAAPAAAAAAAAAAAAAAAAAJgCAABkcnMv&#10;ZG93bnJldi54bWxQSwUGAAAAAAQABAD1AAAAigMAAAAA&#10;" path="m,2018r5132,l5132,,,,,2018xe" fillcolor="#ebebeb" stroked="f">
                    <v:path arrowok="t" o:connecttype="custom" o:connectlocs="0,7523;5132,7523;5132,5505;0,5505;0,7523" o:connectangles="0,0,0,0,0"/>
                  </v:shape>
                </v:group>
                <v:group id="Group 1651" o:spid="_x0000_s1311" style="position:absolute;left:5588;top:5562;width:5036;height:228" coordorigin="5588,5562" coordsize="5036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kjRocUAAADdAAAADwAAAGRycy9kb3ducmV2LnhtbESPQYvCMBSE7wv+h/AE&#10;b2vayopUo4ioeJCFVUG8PZpnW2xeShPb+u/NwsIeh5n5hlmselOJlhpXWlYQjyMQxJnVJecKLufd&#10;5wyE88gaK8uk4EUOVsvBxwJTbTv+ofbkcxEg7FJUUHhfp1K6rCCDbmxr4uDdbWPQB9nkUjfYBbip&#10;ZBJFU2mw5LBQYE2bgrLH6WkU7Dvs1pN42x4f983rdv76vh5jUmo07NdzEJ56/x/+ax+0giSJp/D7&#10;JjwBuXw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5I0aHFAAAA3QAA&#10;AA8AAAAAAAAAAAAAAAAAqgIAAGRycy9kb3ducmV2LnhtbFBLBQYAAAAABAAEAPoAAACcAwAAAAA=&#10;">
                  <v:shape id="Freeform 1652" o:spid="_x0000_s1312" style="position:absolute;left:5588;top:5562;width:5036;height:228;visibility:visible;mso-wrap-style:square;v-text-anchor:top" coordsize="5036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dG+BMYA&#10;AADdAAAADwAAAGRycy9kb3ducmV2LnhtbESPQWvCQBSE7wX/w/KE3uomOdQSXUUFS0EoNQpeH9ln&#10;NiT7NmRXE/vru4VCj8PMfMMs16NtxZ16XztWkM4SEMSl0zVXCs6n/csbCB+QNbaOScGDPKxXk6cl&#10;5toNfKR7ESoRIexzVGBC6HIpfWnIop+5jjh6V9dbDFH2ldQ9DhFuW5klyau0WHNcMNjRzlDZFDer&#10;4N0NX6Zpirm+6O/0Mz0c97vrVqnn6bhZgAg0hv/wX/tDK8iydA6/b+ITkKs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dG+BMYAAADdAAAADwAAAAAAAAAAAAAAAACYAgAAZHJz&#10;L2Rvd25yZXYueG1sUEsFBgAAAAAEAAQA9QAAAIsDAAAAAA==&#10;" path="m,228r5036,l5036,,,,,228xe" fillcolor="#ebebeb" stroked="f">
                    <v:path arrowok="t" o:connecttype="custom" o:connectlocs="0,5790;5036,5790;5036,5562;0,5562;0,5790" o:connectangles="0,0,0,0,0"/>
                  </v:shape>
                </v:group>
                <v:group id="Group 1649" o:spid="_x0000_s1313" style="position:absolute;left:5588;top:5790;width:5036;height:206" coordorigin="5588,5790" coordsize="5036,2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JvgSMIAAADdAAAADwAAAGRycy9kb3ducmV2LnhtbERPTYvCMBC9C/6HMII3&#10;TVtRpBpFZHfZgwjWhcXb0IxtsZmUJtvWf785CB4f73u7H0wtOmpdZVlBPI9AEOdWV1wo+Ll+ztYg&#10;nEfWWFsmBU9ysN+NR1tMte35Ql3mCxFC2KWooPS+SaV0eUkG3dw2xIG729agD7AtpG6xD+GmlkkU&#10;raTBikNDiQ0dS8of2Z9R8NVjf1jEH93pcT8+b9fl+fcUk1LTyXDYgPA0+Lf45f7WCpIkDnPDm/AE&#10;5O4f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MCb4EjCAAAA3QAAAA8A&#10;AAAAAAAAAAAAAAAAqgIAAGRycy9kb3ducmV2LnhtbFBLBQYAAAAABAAEAPoAAACZAwAAAAA=&#10;">
                  <v:shape id="Freeform 1650" o:spid="_x0000_s1314" style="position:absolute;left:5588;top:5790;width:5036;height:206;visibility:visible;mso-wrap-style:square;v-text-anchor:top" coordsize="5036,2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ynqcUA&#10;AADdAAAADwAAAGRycy9kb3ducmV2LnhtbESPQWvCQBSE7wX/w/KE3urGIKVGVxFppUeNHvT2yD6T&#10;aPZtzK5J/PddoeBxmJlvmPmyN5VoqXGlZQXjUQSCOLO65FzBYf/z8QXCeWSNlWVS8CAHy8XgbY6J&#10;th3vqE19LgKEXYIKCu/rREqXFWTQjWxNHLyzbQz6IJtc6ga7ADeVjKPoUxosOSwUWNO6oOya3o2C&#10;Yz3Zn26P9DJZf9N220XneLNqlXof9qsZCE+9f4X/279aQRyPp/B8E56AX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vKepxQAAAN0AAAAPAAAAAAAAAAAAAAAAAJgCAABkcnMv&#10;ZG93bnJldi54bWxQSwUGAAAAAAQABAD1AAAAigMAAAAA&#10;" path="m,206r5036,l5036,,,,,206xe" fillcolor="#ebebeb" stroked="f">
                    <v:path arrowok="t" o:connecttype="custom" o:connectlocs="0,5996;5036,5996;5036,5790;0,5790;0,5996" o:connectangles="0,0,0,0,0"/>
                  </v:shape>
                </v:group>
                <v:group id="Group 1647" o:spid="_x0000_s1315" style="position:absolute;left:5588;top:5996;width:5036;height:206" coordorigin="5588,5996" coordsize="5036,2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IEm88IAAADdAAAADwAAAGRycy9kb3ducmV2LnhtbERPTYvCMBC9C/6HMMLe&#10;NG0XF6lGEVHxIAurgngbmrEtNpPSxLb+e3MQ9vh434tVbyrRUuNKywriSQSCOLO65FzB5bwbz0A4&#10;j6yxskwKXuRgtRwOFphq2/EftSefixDCLkUFhfd1KqXLCjLoJrYmDtzdNgZ9gE0udYNdCDeVTKLo&#10;RxosOTQUWNOmoOxxehoF+w679Xe8bY+P++Z1O09/r8eYlPoa9es5CE+9/xd/3AetIEmSsD+8CU9A&#10;Lt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CBJvPCAAAA3QAAAA8A&#10;AAAAAAAAAAAAAAAAqgIAAGRycy9kb3ducmV2LnhtbFBLBQYAAAAABAAEAPoAAACZAwAAAAA=&#10;">
                  <v:shape id="Freeform 1648" o:spid="_x0000_s1316" style="position:absolute;left:5588;top:5996;width:5036;height:206;visibility:visible;mso-wrap-style:square;v-text-anchor:top" coordsize="5036,2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ZhEsUA&#10;AADdAAAADwAAAGRycy9kb3ducmV2LnhtbESPQWvCQBSE70L/w/IKvenGRUpJXUVExaONHuztkX0m&#10;abNvY3ZN4r/vCkKPw8x8w8yXg61FR62vHGuYThIQxLkzFRcaTsft+AOED8gGa8ek4U4elouX0RxT&#10;43r+oi4LhYgQ9ilqKENoUil9XpJFP3ENcfQurrUYomwLaVrsI9zWUiXJu7RYcVwosaF1SflvdrMa&#10;zs3s+H29Zz+z9YYOhz65qN2q0/rtdVh9ggg0hP/ws703GpRSU3i8iU9AL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pmESxQAAAN0AAAAPAAAAAAAAAAAAAAAAAJgCAABkcnMv&#10;ZG93bnJldi54bWxQSwUGAAAAAAQABAD1AAAAigMAAAAA&#10;" path="m,207r5036,l5036,,,,,207xe" fillcolor="#ebebeb" stroked="f">
                    <v:path arrowok="t" o:connecttype="custom" o:connectlocs="0,6203;5036,6203;5036,5996;0,5996;0,6203" o:connectangles="0,0,0,0,0"/>
                  </v:shape>
                </v:group>
                <v:group id="Group 1645" o:spid="_x0000_s1317" style="position:absolute;left:5588;top:6203;width:5036;height:209" coordorigin="5588,6203" coordsize="5036,2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x8dH8IAAADdAAAADwAAAGRycy9kb3ducmV2LnhtbERPTYvCMBS8C/sfwhP2&#10;pmldFKlGEVmXPYhgFZa9PZpnW2xeShPb+u+NIDi3Yb6Y5bo3lWipcaVlBfE4AkGcWV1yruB82o3m&#10;IJxH1lhZJgV3crBefQyWmGjb8ZHa1OcilLBLUEHhfZ1I6bKCDLqxrYmDdrGNQR9ok0vdYBfKTSUn&#10;UTSTBksOCwXWtC0ou6Y3o+Cnw27zFX+3++tle/8/TQ9/+5iU+hz2mwUIT71/m1/pX61gEgDPN+EJ&#10;yNU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G8fHR/CAAAA3QAAAA8A&#10;AAAAAAAAAAAAAAAAqgIAAGRycy9kb3ducmV2LnhtbFBLBQYAAAAABAAEAPoAAACZAwAAAAA=&#10;">
                  <v:shape id="Freeform 1646" o:spid="_x0000_s1318" style="position:absolute;left:5588;top:6203;width:5036;height:209;visibility:visible;mso-wrap-style:square;v-text-anchor:top" coordsize="5036,2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vT3scA&#10;AADdAAAADwAAAGRycy9kb3ducmV2LnhtbESPT0sDMRTE74LfITzBi9isKRRZmxaRClJ66R8Ub8/N&#10;c7O4eVmTbLvtpzdCocdhZn7DTOeDa8WeQmw8a3gYFSCIK28arjXstq/3jyBiQjbYeiYNR4own11f&#10;TbE0/sBr2m9SLTKEY4kabEpdKWWsLDmMI98RZ+/bB4cpy1BLE/CQ4a6Vqigm0mHDecFiRy+Wqp9N&#10;7zScFnfh92u1WI4tfbyrz6I3y12v9e3N8PwEItGQLuFz+81oUEqN4f9NfgJy9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Gb097HAAAA3QAAAA8AAAAAAAAAAAAAAAAAmAIAAGRy&#10;cy9kb3ducmV2LnhtbFBLBQYAAAAABAAEAPUAAACMAwAAAAA=&#10;" path="m,209r5036,l5036,,,,,209xe" fillcolor="#ebebeb" stroked="f">
                    <v:path arrowok="t" o:connecttype="custom" o:connectlocs="0,6412;5036,6412;5036,6203;0,6203;0,6412" o:connectangles="0,0,0,0,0"/>
                  </v:shape>
                </v:group>
                <v:group id="Group 1643" o:spid="_x0000_s1319" style="position:absolute;left:5588;top:6412;width:5036;height:206" coordorigin="5588,6412" coordsize="5036,2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7og8MYAAADdAAAADwAAAGRycy9kb3ducmV2LnhtbESPT2vCQBTE74V+h+UV&#10;etNNUpUSXUXEFg8i+AeKt0f2mQSzb0N2TeK3dwWhx2FmfsPMFr2pREuNKy0riIcRCOLM6pJzBafj&#10;z+AbhPPIGivLpOBODhbz97cZptp2vKf24HMRIOxSVFB4X6dSuqwgg25oa+LgXWxj0AfZ5FI32AW4&#10;qWQSRRNpsOSwUGBNq4Ky6+FmFPx22C2/4nW7vV5W9/NxvPvbxqTU50e/nILw1Pv/8Ku90QqSJBnB&#10;8014AnL+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PuiDwxgAAAN0A&#10;AAAPAAAAAAAAAAAAAAAAAKoCAABkcnMvZG93bnJldi54bWxQSwUGAAAAAAQABAD6AAAAnQMAAAAA&#10;">
                  <v:shape id="Freeform 1644" o:spid="_x0000_s1320" style="position:absolute;left:5588;top:6412;width:5036;height:206;visibility:visible;mso-wrap-style:square;v-text-anchor:top" coordsize="5036,2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Z1nEcUA&#10;AADdAAAADwAAAGRycy9kb3ducmV2LnhtbESPQWvCQBSE70L/w/KE3nTjYkuJriLSSo82eqi3R/aZ&#10;RLNv0+yaxH/fLRQ8DjPzDbNcD7YWHbW+cqxhNk1AEOfOVFxoOB4+Jm8gfEA2WDsmDXfysF49jZaY&#10;GtfzF3VZKESEsE9RQxlCk0rp85Is+qlriKN3dq3FEGVbSNNiH+G2lipJXqXFiuNCiQ1tS8qv2c1q&#10;+G7mh9PPPbvMt++03/fJWe02ndbP42GzABFoCI/wf/vTaFBKvcDfm/gE5O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nWcRxQAAAN0AAAAPAAAAAAAAAAAAAAAAAJgCAABkcnMv&#10;ZG93bnJldi54bWxQSwUGAAAAAAQABAD1AAAAigMAAAAA&#10;" path="m,206r5036,l5036,,,,,206xe" fillcolor="#ebebeb" stroked="f">
                    <v:path arrowok="t" o:connecttype="custom" o:connectlocs="0,6618;5036,6618;5036,6412;0,6412;0,6618" o:connectangles="0,0,0,0,0"/>
                  </v:shape>
                </v:group>
                <v:group id="Group 1641" o:spid="_x0000_s1321" style="position:absolute;left:5588;top:6618;width:5036;height:206" coordorigin="5588,6618" coordsize="5036,2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CQbHMUAAADdAAAADwAAAGRycy9kb3ducmV2LnhtbESPQYvCMBSE7wv+h/AE&#10;b2vayopUo4ioeJCFVUG8PZpnW2xeShPb+u/NwsIeh5n5hlmselOJlhpXWlYQjyMQxJnVJecKLufd&#10;5wyE88gaK8uk4EUOVsvBxwJTbTv+ofbkcxEg7FJUUHhfp1K6rCCDbmxr4uDdbWPQB9nkUjfYBbip&#10;ZBJFU2mw5LBQYE2bgrLH6WkU7Dvs1pN42x4f983rdv76vh5jUmo07NdzEJ56/x/+ax+0giRJpvD7&#10;JjwBuXw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AkGxzFAAAA3QAA&#10;AA8AAAAAAAAAAAAAAAAAqgIAAGRycy9kb3ducmV2LnhtbFBLBQYAAAAABAAEAPoAAACcAwAAAAA=&#10;">
                  <v:shape id="Freeform 1642" o:spid="_x0000_s1322" style="position:absolute;left:5588;top:6618;width:5036;height:206;visibility:visible;mso-wrap-style:square;v-text-anchor:top" coordsize="5036,2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Nc/cUA&#10;AADdAAAADwAAAGRycy9kb3ducmV2LnhtbESPQWvCQBSE70L/w/KE3nTjIm2JriLSSo82eqi3R/aZ&#10;RLNv0+yaxH/fLRQ8DjPzDbNcD7YWHbW+cqxhNk1AEOfOVFxoOB4+Jm8gfEA2WDsmDXfysF49jZaY&#10;GtfzF3VZKESEsE9RQxlCk0rp85Is+qlriKN3dq3FEGVbSNNiH+G2lipJXqTFiuNCiQ1tS8qv2c1q&#10;+G7mh9PPPbvMt++03/fJWe02ndbP42GzABFoCI/wf/vTaFBKvcLfm/gE5O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A1z9xQAAAN0AAAAPAAAAAAAAAAAAAAAAAJgCAABkcnMv&#10;ZG93bnJldi54bWxQSwUGAAAAAAQABAD1AAAAigMAAAAA&#10;" path="m,206r5036,l5036,,,,,206xe" fillcolor="#ebebeb" stroked="f">
                    <v:path arrowok="t" o:connecttype="custom" o:connectlocs="0,6824;5036,6824;5036,6618;0,6618;0,6824" o:connectangles="0,0,0,0,0"/>
                  </v:shape>
                </v:group>
                <v:group id="Group 1639" o:spid="_x0000_s1323" style="position:absolute;left:5588;top:6824;width:5036;height:206" coordorigin="5588,6824" coordsize="5036,2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vcq9cIAAADdAAAADwAAAGRycy9kb3ducmV2LnhtbERPTYvCMBC9C/6HMMLe&#10;NG0XF6lGEVHxIAurgngbmrEtNpPSxLb+e3MQ9vh434tVbyrRUuNKywriSQSCOLO65FzB5bwbz0A4&#10;j6yxskwKXuRgtRwOFphq2/EftSefixDCLkUFhfd1KqXLCjLoJrYmDtzdNgZ9gE0udYNdCDeVTKLo&#10;RxosOTQUWNOmoOxxehoF+w679Xe8bY+P++Z1O09/r8eYlPoa9es5CE+9/xd/3AetIEmSMDe8CU9A&#10;Lt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A73KvXCAAAA3QAAAA8A&#10;AAAAAAAAAAAAAAAAqgIAAGRycy9kb3ducmV2LnhtbFBLBQYAAAAABAAEAPoAAACZAwAAAAA=&#10;">
                  <v:shape id="Freeform 1640" o:spid="_x0000_s1324" style="position:absolute;left:5588;top:6824;width:5036;height:206;visibility:visible;mso-wrap-style:square;v-text-anchor:top" coordsize="5036,2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NBtFMUA&#10;AADdAAAADwAAAGRycy9kb3ducmV2LnhtbESPQWvCQBSE70L/w/KE3nTjIqWNriLSSo82eqi3R/aZ&#10;RLNv0+yaxH/fLRQ8DjPzDbNcD7YWHbW+cqxhNk1AEOfOVFxoOB4+Jq8gfEA2WDsmDXfysF49jZaY&#10;GtfzF3VZKESEsE9RQxlCk0rp85Is+qlriKN3dq3FEGVbSNNiH+G2lipJXqTFiuNCiQ1tS8qv2c1q&#10;+G7mh9PPPbvMt++03/fJWe02ndbP42GzABFoCI/wf/vTaFBKvcHfm/gE5O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0G0UxQAAAN0AAAAPAAAAAAAAAAAAAAAAAJgCAABkcnMv&#10;ZG93bnJldi54bWxQSwUGAAAAAAQABAD1AAAAigMAAAAA&#10;" path="m,207r5036,l5036,,,,,207xe" fillcolor="#ebebeb" stroked="f">
                    <v:path arrowok="t" o:connecttype="custom" o:connectlocs="0,7031;5036,7031;5036,6824;0,6824;0,7031" o:connectangles="0,0,0,0,0"/>
                  </v:shape>
                </v:group>
                <v:group id="Group 1637" o:spid="_x0000_s1325" style="position:absolute;left:5588;top:7031;width:5036;height:209" coordorigin="5588,7031" coordsize="5036,2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ViwLsQAAADdAAAADwAAAGRycy9kb3ducmV2LnhtbERPy2rCQBTdF/yH4Qrd&#10;1UkiLSU6hiC2uAhCtVC6u2SuSTBzJ2Smefy9syi4PJz3NptMKwbqXWNZQbyKQBCXVjdcKfi+fLy8&#10;g3AeWWNrmRTM5CDbLZ62mGo78hcNZ1+JEMIuRQW1910qpStrMuhWtiMO3NX2Bn2AfSV1j2MIN61M&#10;ouhNGmw4NNTY0b6m8nb+Mwo+RxzzdXwYitt1P/9eXk8/RUxKPS+nfAPC0+Qf4n/3UStIknXYH96E&#10;JyB3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dViwLsQAAADdAAAA&#10;DwAAAAAAAAAAAAAAAACqAgAAZHJzL2Rvd25yZXYueG1sUEsFBgAAAAAEAAQA+gAAAJsDAAAAAA==&#10;">
                  <v:shape id="Freeform 1638" o:spid="_x0000_s1326" style="position:absolute;left:5588;top:7031;width:5036;height:209;visibility:visible;mso-wrap-style:square;v-text-anchor:top" coordsize="5036,2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9x+78cA&#10;AADdAAAADwAAAGRycy9kb3ducmV2LnhtbESPQWsCMRSE7wX/Q3hCL0WzrlBkaxQRC0V6qUqLt9fN&#10;c7O4edkmWd321zeFgsdhZr5h5sveNuJCPtSOFUzGGQji0umaKwWH/fNoBiJEZI2NY1LwTQGWi8Hd&#10;HAvtrvxGl12sRIJwKFCBibEtpAylIYth7Fri5J2ctxiT9JXUHq8JbhuZZ9mjtFhzWjDY0tpQed51&#10;VsHP5sF/fb5utlNDH+/5Mev09tApdT/sV08gIvXxFv5vv2gFeT6dwN+b9ATk4h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vcfu/HAAAA3QAAAA8AAAAAAAAAAAAAAAAAmAIAAGRy&#10;cy9kb3ducmV2LnhtbFBLBQYAAAAABAAEAPUAAACMAwAAAAA=&#10;" path="m,209r5036,l5036,,,,,209xe" fillcolor="#ebebeb" stroked="f">
                    <v:path arrowok="t" o:connecttype="custom" o:connectlocs="0,7240;5036,7240;5036,7031;0,7031;0,7240" o:connectangles="0,0,0,0,0"/>
                  </v:shape>
                </v:group>
                <v:group id="Group 1635" o:spid="_x0000_s1327" style="position:absolute;left:5588;top:7240;width:5036;height:226" coordorigin="5588,7240" coordsize="5036,2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saLwsUAAADdAAAADwAAAGRycy9kb3ducmV2LnhtbESPQYvCMBSE7wv+h/AE&#10;b2vaiotUo4jo4kGEVUG8PZpnW2xeSpNt6783wsIeh5n5hlmselOJlhpXWlYQjyMQxJnVJecKLufd&#10;5wyE88gaK8uk4EkOVsvBxwJTbTv+ofbkcxEg7FJUUHhfp1K6rCCDbmxr4uDdbWPQB9nkUjfYBbip&#10;ZBJFX9JgyWGhwJo2BWWP069R8N1ht57E2/bwuG+et/P0eD3EpNRo2K/nIDz1/j/8195rBUkySeD9&#10;JjwBuXw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rGi8LFAAAA3QAA&#10;AA8AAAAAAAAAAAAAAAAAqgIAAGRycy9kb3ducmV2LnhtbFBLBQYAAAAABAAEAPoAAACcAwAAAAA=&#10;">
                  <v:shape id="Freeform 1636" o:spid="_x0000_s1328" style="position:absolute;left:5588;top:7240;width:5036;height:226;visibility:visible;mso-wrap-style:square;v-text-anchor:top" coordsize="5036,2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HSuAccA&#10;AADdAAAADwAAAGRycy9kb3ducmV2LnhtbESPQWvCQBSE7wX/w/IEb3VjQktJXUWEQKkibVSKt0f2&#10;mQSzb0N2Nem/d4VCj8PMfMPMl4NpxI06V1tWMJtGIIgLq2suFRz22fMbCOeRNTaWScEvOVguRk9z&#10;TLXt+ZtuuS9FgLBLUUHlfZtK6YqKDLqpbYmDd7adQR9kV0rdYR/gppFxFL1KgzWHhQpbWldUXPKr&#10;UbDrP9tsv3k5Yb772SbHr+y0uc6UmoyH1TsIT4P/D/+1P7SCOE4SeLwJT0Au7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B0rgHHAAAA3QAAAA8AAAAAAAAAAAAAAAAAmAIAAGRy&#10;cy9kb3ducmV2LnhtbFBLBQYAAAAABAAEAPUAAACMAwAAAAA=&#10;" path="m,226r5036,l5036,,,,,226xe" fillcolor="#ebebeb" stroked="f">
                    <v:path arrowok="t" o:connecttype="custom" o:connectlocs="0,7466;5036,7466;5036,7240;0,7240;0,7466" o:connectangles="0,0,0,0,0"/>
                  </v:shape>
                </v:group>
                <v:group id="Group 1633" o:spid="_x0000_s1329" style="position:absolute;left:1428;top:5533;width:372;height:2" coordorigin="1428,5533" coordsize="372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mO2LcYAAADdAAAADwAAAGRycy9kb3ducmV2LnhtbESPQWvCQBSE7wX/w/KE&#10;3uomsS0SXUVESw8iVAXx9sg+k2D2bciuSfz3riD0OMzMN8xs0ZtKtNS40rKCeBSBIM6sLjlXcDxs&#10;PiYgnEfWWFkmBXdysJgP3maYatvxH7V7n4sAYZeigsL7OpXSZQUZdCNbEwfvYhuDPsgml7rBLsBN&#10;JZMo+pYGSw4LBda0Kii77m9GwU+H3XIcr9vt9bK6nw9fu9M2JqXeh/1yCsJT7//Dr/avVpAk4094&#10;vglPQM4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KY7YtxgAAAN0A&#10;AAAPAAAAAAAAAAAAAAAAAKoCAABkcnMvZG93bnJldi54bWxQSwUGAAAAAAQABAD6AAAAnQMAAAAA&#10;">
                  <v:shape id="Freeform 1634" o:spid="_x0000_s1330" style="position:absolute;left:1428;top:5533;width:372;height:2;visibility:visible;mso-wrap-style:square;v-text-anchor:top" coordsize="372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Oth8YA&#10;AADdAAAADwAAAGRycy9kb3ducmV2LnhtbESPW2vCQBSE3wv9D8sp+FZ3m2CR6Cq24AVUxAv09ZA9&#10;TUKzZ2N21fjv3UKhj8PMfMOMp52txZVaXznW8NZXIIhzZyouNJyO89chCB+QDdaOScOdPEwnz09j&#10;zIy78Z6uh1CICGGfoYYyhCaT0uclWfR91xBH79u1FkOUbSFNi7cIt7VMlHqXFiuOCyU29FlS/nO4&#10;WA0fW1KL4Fe7zXl5VmszS79kkWrde+lmIxCBuvAf/muvjIYkSQfw+yY+ATl5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sOth8YAAADdAAAADwAAAAAAAAAAAAAAAACYAgAAZHJz&#10;L2Rvd25yZXYueG1sUEsFBgAAAAAEAAQA9QAAAIsDAAAAAA==&#10;" path="m,l372,e" filled="f" strokecolor="#444" strokeweight="2.98pt">
                    <v:path arrowok="t" o:connecttype="custom" o:connectlocs="0,0;372,0" o:connectangles="0,0"/>
                  </v:shape>
                </v:group>
                <v:group id="Group 1631" o:spid="_x0000_s1331" style="position:absolute;left:1820;top:5533;width:8853;height:2" coordorigin="1820,5533" coordsize="8853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f2NwcYAAADdAAAADwAAAGRycy9kb3ducmV2LnhtbESPT4vCMBTE78J+h/AE&#10;b5q2okg1isiueJAF/8Cyt0fzbIvNS2mybf32RljwOMzMb5jVpjeVaKlxpWUF8SQCQZxZXXKu4Hr5&#10;Gi9AOI+ssbJMCh7kYLP+GKww1bbjE7Vnn4sAYZeigsL7OpXSZQUZdBNbEwfvZhuDPsgml7rBLsBN&#10;JZMomkuDJYeFAmvaFZTdz39Gwb7DbjuNP9vj/bZ7/F5m3z/HmJQaDfvtEoSn3r/D/+2DVpAk0zm8&#10;3oQnINd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V/Y3BxgAAAN0A&#10;AAAPAAAAAAAAAAAAAAAAAKoCAABkcnMvZG93bnJldi54bWxQSwUGAAAAAAQABAD6AAAAnQMAAAAA&#10;">
                  <v:shape id="Freeform 1632" o:spid="_x0000_s1332" style="position:absolute;left:1820;top:5533;width:8853;height:2;visibility:visible;mso-wrap-style:square;v-text-anchor:top" coordsize="8853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5CzcgA&#10;AADdAAAADwAAAGRycy9kb3ducmV2LnhtbESPT2vCQBTE7wW/w/KEXkQ3pq2WNBuxhULFg3/qpbdH&#10;9pkEs2/T7BrTb+8KQo/DzG+GSRe9qUVHrassK5hOIhDEudUVFwoO35/jVxDOI2usLZOCP3KwyAYP&#10;KSbaXnhH3d4XIpSwS1BB6X2TSOnykgy6iW2Ig3e0rUEfZFtI3eIllJtaxlE0kwYrDgslNvRRUn7a&#10;n42CePS72dQv8/dRZw4/a//cbN15pdTjsF++gfDU+//wnf7SgYuf5nB7E56AzK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yHkLNyAAAAN0AAAAPAAAAAAAAAAAAAAAAAJgCAABk&#10;cnMvZG93bnJldi54bWxQSwUGAAAAAAQABAD1AAAAjQMAAAAA&#10;" path="m,l8852,e" filled="f" strokecolor="#ebebeb" strokeweight="2.98pt">
                    <v:path arrowok="t" o:connecttype="custom" o:connectlocs="0,0;8852,0" o:connectangles="0,0"/>
                  </v:shape>
                </v:group>
                <v:group id="Group 1629" o:spid="_x0000_s1333" style="position:absolute;left:1419;top:7495;width:391;height:2" coordorigin="1419,7495" coordsize="391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y68KMQAAADdAAAADwAAAGRycy9kb3ducmV2LnhtbERPy2rCQBTdF/yH4Qrd&#10;1UkiLSU6hiC2uAhCtVC6u2SuSTBzJ2Smefy9syi4PJz3NptMKwbqXWNZQbyKQBCXVjdcKfi+fLy8&#10;g3AeWWNrmRTM5CDbLZ62mGo78hcNZ1+JEMIuRQW1910qpStrMuhWtiMO3NX2Bn2AfSV1j2MIN61M&#10;ouhNGmw4NNTY0b6m8nb+Mwo+RxzzdXwYitt1P/9eXk8/RUxKPS+nfAPC0+Qf4n/3UStIknWYG96E&#10;JyB3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iy68KMQAAADdAAAA&#10;DwAAAAAAAAAAAAAAAACqAgAAZHJzL2Rvd25yZXYueG1sUEsFBgAAAAAEAAQA+gAAAJsDAAAAAA==&#10;">
                  <v:shape id="Freeform 1630" o:spid="_x0000_s1334" style="position:absolute;left:1419;top:7495;width:391;height:2;visibility:visible;mso-wrap-style:square;v-text-anchor:top" coordsize="39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VOt7McA&#10;AADdAAAADwAAAGRycy9kb3ducmV2LnhtbESPQWvCQBSE70L/w/IK3nTTVIpGVymFQtUiqAXp7Zl9&#10;boLZtyG70fjv3ULB4zAz3zCzRWcrcaHGl44VvAwTEMS50yUbBT/7z8EYhA/IGivHpOBGHhbzp94M&#10;M+2uvKXLLhgRIewzVFCEUGdS+rwgi37oauLonVxjMUTZGKkbvEa4rWSaJG/SYslxocCaPgrKz7vW&#10;KtgfR5vvwypdng/HX7Me63ZJplWq/9y9T0EE6sIj/N/+0grS9HUCf2/iE5DzO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1TrezHAAAA3QAAAA8AAAAAAAAAAAAAAAAAmAIAAGRy&#10;cy9kb3ducmV2LnhtbFBLBQYAAAAABAAEAPUAAACMAwAAAAA=&#10;" path="m,l391,e" filled="f" strokecolor="#444" strokeweight="2.98pt">
                    <v:path arrowok="t" o:connecttype="custom" o:connectlocs="0,0;391,0" o:connectangles="0,0"/>
                  </v:shape>
                </v:group>
                <v:group id="Group 1627" o:spid="_x0000_s1335" style="position:absolute;left:1810;top:7495;width:8872;height:2" coordorigin="1810,7495" coordsize="8872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V7DU8QAAADdAAAADwAAAGRycy9kb3ducmV2LnhtbERPTWuDQBC9F/Iflink&#10;VldNW4J1IyGkIYdQaBIovQ3uREV3Vtytmn/fPRR6fLzvvJhNJ0YaXGNZQRLFIIhLqxuuFFwv709r&#10;EM4ja+wsk4I7OSg2i4ccM20n/qTx7CsRQthlqKD2vs+kdGVNBl1ke+LA3exg0Ac4VFIPOIVw08k0&#10;jl+lwYZDQ4097Woq2/OPUXCYcNqukv14am+7+/fl5ePrlJBSy8d5+wbC0+z/xX/uo1aQps9hf3gT&#10;noDc/AI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LV7DU8QAAADdAAAA&#10;DwAAAAAAAAAAAAAAAACqAgAAZHJzL2Rvd25yZXYueG1sUEsFBgAAAAAEAAQA+gAAAJsDAAAAAA==&#10;">
                  <v:shape id="Freeform 1628" o:spid="_x0000_s1336" style="position:absolute;left:1810;top:7495;width:8872;height:2;visibility:visible;mso-wrap-style:square;v-text-anchor:top" coordsize="8872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oEnicUA&#10;AADdAAAADwAAAGRycy9kb3ducmV2LnhtbESPQWsCMRSE70L/Q3iF3jTrIiKrUUQo7aXFWg89PjfP&#10;zZLNy5JEd/vvm0Khx2FmvmE2u9F14k4htp4VzGcFCOLa65YbBefP5+kKREzIGjvPpOCbIuy2D5MN&#10;VtoP/EH3U2pEhnCsUIFJqa+kjLUhh3Hme+LsXX1wmLIMjdQBhwx3nSyLYikdtpwXDPZ0MFTb080p&#10;GN7qL1va99vi5WhssOayKs4XpZ4ex/0aRKIx/Yf/2q9aQVku5vD7Jj8Buf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2gSeJxQAAAN0AAAAPAAAAAAAAAAAAAAAAAJgCAABkcnMv&#10;ZG93bnJldi54bWxQSwUGAAAAAAQABAD1AAAAigMAAAAA&#10;" path="m,l8872,e" filled="f" strokecolor="#ebebeb" strokeweight="2.98pt">
                    <v:path arrowok="t" o:connecttype="custom" o:connectlocs="0,0;8872,0" o:connectangles="0,0"/>
                  </v:shape>
                </v:group>
                <v:group id="Group 1625" o:spid="_x0000_s1337" style="position:absolute;left:3120;top:5562;width:2;height:1961" coordorigin="3120,5562" coordsize="2,19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sD4v8YAAADdAAAADwAAAGRycy9kb3ducmV2LnhtbESPT2vCQBTE74V+h+UV&#10;etNNUpUSXUXEFg8i+AeKt0f2mQSzb0N2TeK3dwWhx2FmfsPMFr2pREuNKy0riIcRCOLM6pJzBafj&#10;z+AbhPPIGivLpOBODhbz97cZptp2vKf24HMRIOxSVFB4X6dSuqwgg25oa+LgXWxj0AfZ5FI32AW4&#10;qWQSRRNpsOSwUGBNq4Ky6+FmFPx22C2/4nW7vV5W9/NxvPvbxqTU50e/nILw1Pv/8Ku90QqSZJTA&#10;8014AnL+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ywPi/xgAAAN0A&#10;AAAPAAAAAAAAAAAAAAAAAKoCAABkcnMvZG93bnJldi54bWxQSwUGAAAAAAQABAD6AAAAnQMAAAAA&#10;">
                  <v:shape id="Freeform 1626" o:spid="_x0000_s1338" style="position:absolute;left:3120;top:5562;width:2;height:1961;visibility:visible;mso-wrap-style:square;v-text-anchor:top" coordsize="2,19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BgeiMUA&#10;AADdAAAADwAAAGRycy9kb3ducmV2LnhtbESPQWvCQBSE7wX/w/KE3urGVKukriKi6LVaWrw9ss8k&#10;Nfs27q4m/vtuQehxmJlvmNmiM7W4kfOVZQXDQQKCOLe64kLB52HzMgXhA7LG2jIpuJOHxbz3NMNM&#10;25Y/6LYPhYgQ9hkqKENoMil9XpJBP7ANcfRO1hkMUbpCaodthJtapknyJg1WHBdKbGhVUn7eX42C&#10;L7ed/Jwmx+2aLkbT93I8atdjpZ773fIdRKAu/Icf7Z1WkKajV/h7E5+AnP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GB6IxQAAAN0AAAAPAAAAAAAAAAAAAAAAAJgCAABkcnMv&#10;ZG93bnJldi54bWxQSwUGAAAAAAQABAD1AAAAigMAAAAA&#10;" path="m,l,1961e" filled="f" strokecolor="white" strokeweight="1.06pt">
                    <v:path arrowok="t" o:connecttype="custom" o:connectlocs="0,5562;0,7523" o:connectangles="0,0"/>
                  </v:shape>
                </v:group>
                <v:group id="Group 1623" o:spid="_x0000_s1339" style="position:absolute;left:3694;top:5562;width:2;height:1961" coordorigin="3694,5562" coordsize="2,19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mXFUMYAAADdAAAADwAAAGRycy9kb3ducmV2LnhtbESPQWvCQBSE7wX/w/IE&#10;b3WTaItEVxGx4kGEqiDeHtlnEsy+DdltEv99tyD0OMzMN8xi1ZtKtNS40rKCeByBIM6sLjlXcDl/&#10;vc9AOI+ssbJMCp7kYLUcvC0w1bbjb2pPPhcBwi5FBYX3dSqlywoy6Ma2Jg7e3TYGfZBNLnWDXYCb&#10;SiZR9CkNlhwWCqxpU1D2OP0YBbsOu/Uk3raHx33zvJ0/jtdDTEqNhv16DsJT7//Dr/ZeK0iS6RT+&#10;3oQnIJe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SZcVQxgAAAN0A&#10;AAAPAAAAAAAAAAAAAAAAAKoCAABkcnMvZG93bnJldi54bWxQSwUGAAAAAAQABAD6AAAAnQMAAAAA&#10;">
                  <v:shape id="Freeform 1624" o:spid="_x0000_s1340" style="position:absolute;left:3694;top:5562;width:2;height:1961;visibility:visible;mso-wrap-style:square;v-text-anchor:top" coordsize="2,19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0jZ8UA&#10;AADdAAAADwAAAGRycy9kb3ducmV2LnhtbESPQWvCQBSE74L/YXlCb7oxmFpSVxFR9FotLb09ss8k&#10;bfZt3N2a+O+7BcHjMDPfMItVbxpxJedrywqmkwQEcWF1zaWC99Nu/ALCB2SNjWVScCMPq+VwsMBc&#10;247f6HoMpYgQ9jkqqEJocyl9UZFBP7EtcfTO1hkMUbpSaoddhJtGpknyLA3WHBcqbGlTUfFz/DUK&#10;Ptx+/n2ef+23dDGaPtfZrNtmSj2N+vUriEB9eITv7YNWkKazDP7fxCcgl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vSNnxQAAAN0AAAAPAAAAAAAAAAAAAAAAAJgCAABkcnMv&#10;ZG93bnJldi54bWxQSwUGAAAAAAQABAD1AAAAigMAAAAA&#10;" path="m,l,1961e" filled="f" strokecolor="white" strokeweight="1.06pt">
                    <v:path arrowok="t" o:connecttype="custom" o:connectlocs="0,5562;0,7523" o:connectangles="0,0"/>
                  </v:shape>
                </v:group>
                <v:group id="Group 1621" o:spid="_x0000_s1341" style="position:absolute;left:4691;top:5562;width:2;height:1961" coordorigin="4691,5562" coordsize="2,19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fv+vMYAAADdAAAADwAAAGRycy9kb3ducmV2LnhtbESPQWvCQBSE7wX/w/IE&#10;b3WT2IpEVxGx4kEKVUG8PbLPJJh9G7LbJP77riD0OMzMN8xi1ZtKtNS40rKCeByBIM6sLjlXcD59&#10;vc9AOI+ssbJMCh7kYLUcvC0w1bbjH2qPPhcBwi5FBYX3dSqlywoy6Ma2Jg7ezTYGfZBNLnWDXYCb&#10;SiZRNJUGSw4LBda0KSi7H3+Ngl2H3XoSb9vD/bZ5XE+f35dDTEqNhv16DsJT7//Dr/ZeK0iSjyk8&#10;34QnIJd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N+/68xgAAAN0A&#10;AAAPAAAAAAAAAAAAAAAAAKoCAABkcnMvZG93bnJldi54bWxQSwUGAAAAAAQABAD6AAAAnQMAAAAA&#10;">
                  <v:shape id="Freeform 1622" o:spid="_x0000_s1342" style="position:absolute;left:4691;top:5562;width:2;height:1961;visibility:visible;mso-wrap-style:square;v-text-anchor:top" coordsize="2,19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yMYi8UA&#10;AADdAAAADwAAAGRycy9kb3ducmV2LnhtbESPQWvCQBSE74L/YXlCb7oxaFNSVxGx6FUtLb09ss8k&#10;bfZturs18d+7BcHjMDPfMItVbxpxIedrywqmkwQEcWF1zaWC99Pb+AWED8gaG8uk4EoeVsvhYIG5&#10;th0f6HIMpYgQ9jkqqEJocyl9UZFBP7EtcfTO1hkMUbpSaoddhJtGpknyLA3WHBcqbGlTUfFz/DMK&#10;Ptwu+z5nX7st/RpNn+v5rNvOlXoa9etXEIH68Ajf23utIE1nGfy/iU9AL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IxiLxQAAAN0AAAAPAAAAAAAAAAAAAAAAAJgCAABkcnMv&#10;ZG93bnJldi54bWxQSwUGAAAAAAQABAD1AAAAigMAAAAA&#10;" path="m,l,1961e" filled="f" strokecolor="white" strokeweight="1.06pt">
                    <v:path arrowok="t" o:connecttype="custom" o:connectlocs="0,5562;0,7523" o:connectangles="0,0"/>
                  </v:shape>
                </v:group>
                <v:group id="Group 1619" o:spid="_x0000_s1343" style="position:absolute;left:5531;top:5562;width:2;height:1961" coordorigin="5531,5562" coordsize="2,19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yjPVcQAAADdAAAADwAAAGRycy9kb3ducmV2LnhtbERPTWuDQBC9F/Iflink&#10;VldNW4J1IyGkIYdQaBIovQ3uREV3Vtytmn/fPRR6fLzvvJhNJ0YaXGNZQRLFIIhLqxuuFFwv709r&#10;EM4ja+wsk4I7OSg2i4ccM20n/qTx7CsRQthlqKD2vs+kdGVNBl1ke+LA3exg0Ac4VFIPOIVw08k0&#10;jl+lwYZDQ4097Woq2/OPUXCYcNqukv14am+7+/fl5ePrlJBSy8d5+wbC0+z/xX/uo1aQps9hbngT&#10;noDc/AI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0yjPVcQAAADdAAAA&#10;DwAAAAAAAAAAAAAAAACqAgAAZHJzL2Rvd25yZXYueG1sUEsFBgAAAAAEAAQA+gAAAJsDAAAAAA==&#10;">
                  <v:shape id="Freeform 1620" o:spid="_x0000_s1344" style="position:absolute;left:5531;top:5562;width:2;height:1961;visibility:visible;mso-wrap-style:square;v-text-anchor:top" coordsize="2,19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ApYsUA&#10;AADdAAAADwAAAGRycy9kb3ducmV2LnhtbESPQWvCQBSE74X+h+UJ3pqNQWubuoqIYq+1peLtkX0m&#10;abNv093VpP/eFQSPw8x8w8wWvWnEmZyvLSsYJSkI4sLqmksFX5+bpxcQPiBrbCyTgn/ysJg/Psww&#10;17bjDzrvQikihH2OCqoQ2lxKX1Rk0Ce2JY7e0TqDIUpXSu2wi3DTyCxNn6XBmuNChS2tKip+dyej&#10;4Nttpz/H6WG7pj+jab+cjLv1RKnhoF++gQjUh3v41n7XCrJs/ArXN/EJyPk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8ClixQAAAN0AAAAPAAAAAAAAAAAAAAAAAJgCAABkcnMv&#10;ZG93bnJldi54bWxQSwUGAAAAAAQABAD1AAAAigMAAAAA&#10;" path="m,l,1961e" filled="f" strokecolor="white" strokeweight="1.06pt">
                    <v:path arrowok="t" o:connecttype="custom" o:connectlocs="0,5562;0,7523" o:connectangles="0,0"/>
                  </v:shape>
                </v:group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i/>
          <w:sz w:val="18"/>
          <w:szCs w:val="18"/>
        </w:rPr>
        <w:t>Table</w:t>
      </w:r>
      <w:r>
        <w:rPr>
          <w:rFonts w:ascii="Arial" w:eastAsia="Arial" w:hAnsi="Arial" w:cs="Arial"/>
          <w:i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 xml:space="preserve">3: 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z w:val="18"/>
          <w:szCs w:val="18"/>
        </w:rPr>
        <w:t xml:space="preserve">op </w:t>
      </w:r>
      <w:r>
        <w:rPr>
          <w:rFonts w:ascii="Arial" w:eastAsia="Arial" w:hAnsi="Arial" w:cs="Arial"/>
          <w:i/>
          <w:spacing w:val="-2"/>
          <w:sz w:val="18"/>
          <w:szCs w:val="18"/>
        </w:rPr>
        <w:t>f</w:t>
      </w:r>
      <w:r>
        <w:rPr>
          <w:rFonts w:ascii="Arial" w:eastAsia="Arial" w:hAnsi="Arial" w:cs="Arial"/>
          <w:i/>
          <w:sz w:val="18"/>
          <w:szCs w:val="18"/>
        </w:rPr>
        <w:t>i</w:t>
      </w:r>
      <w:r>
        <w:rPr>
          <w:rFonts w:ascii="Arial" w:eastAsia="Arial" w:hAnsi="Arial" w:cs="Arial"/>
          <w:i/>
          <w:spacing w:val="1"/>
          <w:sz w:val="18"/>
          <w:szCs w:val="18"/>
        </w:rPr>
        <w:t>v</w:t>
      </w:r>
      <w:r>
        <w:rPr>
          <w:rFonts w:ascii="Arial" w:eastAsia="Arial" w:hAnsi="Arial" w:cs="Arial"/>
          <w:i/>
          <w:sz w:val="18"/>
          <w:szCs w:val="18"/>
        </w:rPr>
        <w:t>e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lar</w:t>
      </w:r>
      <w:r>
        <w:rPr>
          <w:rFonts w:ascii="Arial" w:eastAsia="Arial" w:hAnsi="Arial" w:cs="Arial"/>
          <w:i/>
          <w:spacing w:val="-2"/>
          <w:sz w:val="18"/>
          <w:szCs w:val="18"/>
        </w:rPr>
        <w:t>g</w:t>
      </w:r>
      <w:r>
        <w:rPr>
          <w:rFonts w:ascii="Arial" w:eastAsia="Arial" w:hAnsi="Arial" w:cs="Arial"/>
          <w:i/>
          <w:sz w:val="18"/>
          <w:szCs w:val="18"/>
        </w:rPr>
        <w:t>e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t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ear</w:t>
      </w:r>
      <w:r>
        <w:rPr>
          <w:rFonts w:ascii="Arial" w:eastAsia="Arial" w:hAnsi="Arial" w:cs="Arial"/>
          <w:i/>
          <w:spacing w:val="-2"/>
          <w:sz w:val="18"/>
          <w:szCs w:val="18"/>
        </w:rPr>
        <w:t>th</w:t>
      </w:r>
      <w:r>
        <w:rPr>
          <w:rFonts w:ascii="Arial" w:eastAsia="Arial" w:hAnsi="Arial" w:cs="Arial"/>
          <w:i/>
          <w:sz w:val="18"/>
          <w:szCs w:val="18"/>
        </w:rPr>
        <w:t>qua</w:t>
      </w:r>
      <w:r>
        <w:rPr>
          <w:rFonts w:ascii="Arial" w:eastAsia="Arial" w:hAnsi="Arial" w:cs="Arial"/>
          <w:i/>
          <w:spacing w:val="-2"/>
          <w:sz w:val="18"/>
          <w:szCs w:val="18"/>
        </w:rPr>
        <w:t>k</w:t>
      </w:r>
      <w:r>
        <w:rPr>
          <w:rFonts w:ascii="Arial" w:eastAsia="Arial" w:hAnsi="Arial" w:cs="Arial"/>
          <w:i/>
          <w:sz w:val="18"/>
          <w:szCs w:val="18"/>
        </w:rPr>
        <w:t>es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wo</w:t>
      </w:r>
      <w:r>
        <w:rPr>
          <w:rFonts w:ascii="Arial" w:eastAsia="Arial" w:hAnsi="Arial" w:cs="Arial"/>
          <w:i/>
          <w:spacing w:val="-3"/>
          <w:sz w:val="18"/>
          <w:szCs w:val="18"/>
        </w:rPr>
        <w:t>r</w:t>
      </w:r>
      <w:r>
        <w:rPr>
          <w:rFonts w:ascii="Arial" w:eastAsia="Arial" w:hAnsi="Arial" w:cs="Arial"/>
          <w:i/>
          <w:sz w:val="18"/>
          <w:szCs w:val="18"/>
        </w:rPr>
        <w:t>ldw</w:t>
      </w:r>
      <w:r>
        <w:rPr>
          <w:rFonts w:ascii="Arial" w:eastAsia="Arial" w:hAnsi="Arial" w:cs="Arial"/>
          <w:i/>
          <w:spacing w:val="-2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 xml:space="preserve">de </w:t>
      </w:r>
      <w:r>
        <w:rPr>
          <w:rFonts w:ascii="Arial" w:eastAsia="Arial" w:hAnsi="Arial" w:cs="Arial"/>
          <w:i/>
          <w:spacing w:val="-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i</w:t>
      </w:r>
      <w:r>
        <w:rPr>
          <w:rFonts w:ascii="Arial" w:eastAsia="Arial" w:hAnsi="Arial" w:cs="Arial"/>
          <w:i/>
          <w:spacing w:val="-2"/>
          <w:sz w:val="18"/>
          <w:szCs w:val="18"/>
        </w:rPr>
        <w:t>n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 xml:space="preserve">e </w:t>
      </w:r>
      <w:r>
        <w:rPr>
          <w:rFonts w:ascii="Arial" w:eastAsia="Arial" w:hAnsi="Arial" w:cs="Arial"/>
          <w:i/>
          <w:spacing w:val="-2"/>
          <w:sz w:val="18"/>
          <w:szCs w:val="18"/>
        </w:rPr>
        <w:t>1</w:t>
      </w:r>
      <w:r>
        <w:rPr>
          <w:rFonts w:ascii="Arial" w:eastAsia="Arial" w:hAnsi="Arial" w:cs="Arial"/>
          <w:i/>
          <w:sz w:val="18"/>
          <w:szCs w:val="18"/>
        </w:rPr>
        <w:t>900.</w:t>
      </w:r>
    </w:p>
    <w:p w:rsidR="00390CA3" w:rsidRDefault="00390CA3">
      <w:pPr>
        <w:rPr>
          <w:rFonts w:ascii="Arial" w:eastAsia="Arial" w:hAnsi="Arial" w:cs="Arial"/>
          <w:sz w:val="18"/>
          <w:szCs w:val="18"/>
        </w:rPr>
        <w:sectPr w:rsidR="00390CA3">
          <w:footerReference w:type="default" r:id="rId70"/>
          <w:pgSz w:w="11907" w:h="16840"/>
          <w:pgMar w:top="1560" w:right="1180" w:bottom="780" w:left="1280" w:header="0" w:footer="585" w:gutter="0"/>
          <w:cols w:space="720"/>
        </w:sectPr>
      </w:pPr>
    </w:p>
    <w:p w:rsidR="00390CA3" w:rsidRDefault="00390CA3">
      <w:pPr>
        <w:spacing w:before="7" w:line="150" w:lineRule="exact"/>
        <w:rPr>
          <w:sz w:val="15"/>
          <w:szCs w:val="15"/>
        </w:rPr>
      </w:pPr>
    </w:p>
    <w:p w:rsidR="00390CA3" w:rsidRDefault="00BD6A69">
      <w:pPr>
        <w:tabs>
          <w:tab w:val="left" w:pos="1895"/>
          <w:tab w:val="left" w:pos="2471"/>
          <w:tab w:val="left" w:pos="3468"/>
        </w:tabs>
        <w:spacing w:line="206" w:lineRule="exact"/>
        <w:ind w:left="3468" w:hanging="2881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b/>
          <w:bCs/>
          <w:color w:val="FFFFFF"/>
          <w:sz w:val="18"/>
          <w:szCs w:val="18"/>
        </w:rPr>
        <w:t>Region</w:t>
      </w:r>
      <w:r>
        <w:rPr>
          <w:rFonts w:ascii="Arial" w:eastAsia="Arial" w:hAnsi="Arial" w:cs="Arial"/>
          <w:b/>
          <w:bCs/>
          <w:color w:val="FFFFFF"/>
          <w:sz w:val="18"/>
          <w:szCs w:val="18"/>
        </w:rPr>
        <w:tab/>
      </w:r>
      <w:r>
        <w:rPr>
          <w:rFonts w:ascii="Arial" w:eastAsia="Arial" w:hAnsi="Arial" w:cs="Arial"/>
          <w:b/>
          <w:bCs/>
          <w:color w:val="FFFFFF"/>
          <w:spacing w:val="1"/>
          <w:sz w:val="18"/>
          <w:szCs w:val="18"/>
        </w:rPr>
        <w:t>M</w:t>
      </w:r>
      <w:r>
        <w:rPr>
          <w:rFonts w:ascii="Arial" w:eastAsia="Arial" w:hAnsi="Arial" w:cs="Arial"/>
          <w:b/>
          <w:bCs/>
          <w:color w:val="FFFFFF"/>
          <w:sz w:val="18"/>
          <w:szCs w:val="18"/>
        </w:rPr>
        <w:t>ag</w:t>
      </w:r>
      <w:r>
        <w:rPr>
          <w:rFonts w:ascii="Arial" w:eastAsia="Arial" w:hAnsi="Arial" w:cs="Arial"/>
          <w:b/>
          <w:bCs/>
          <w:color w:val="FFFFFF"/>
          <w:sz w:val="18"/>
          <w:szCs w:val="18"/>
        </w:rPr>
        <w:tab/>
        <w:t>Fatalit</w:t>
      </w:r>
      <w:r>
        <w:rPr>
          <w:rFonts w:ascii="Arial" w:eastAsia="Arial" w:hAnsi="Arial" w:cs="Arial"/>
          <w:b/>
          <w:bCs/>
          <w:color w:val="FFFFFF"/>
          <w:spacing w:val="-2"/>
          <w:sz w:val="18"/>
          <w:szCs w:val="18"/>
        </w:rPr>
        <w:t>i</w:t>
      </w:r>
      <w:r>
        <w:rPr>
          <w:rFonts w:ascii="Arial" w:eastAsia="Arial" w:hAnsi="Arial" w:cs="Arial"/>
          <w:b/>
          <w:bCs/>
          <w:color w:val="FFFFFF"/>
          <w:sz w:val="18"/>
          <w:szCs w:val="18"/>
        </w:rPr>
        <w:t>es</w:t>
      </w:r>
      <w:r>
        <w:rPr>
          <w:rFonts w:ascii="Arial" w:eastAsia="Arial" w:hAnsi="Arial" w:cs="Arial"/>
          <w:b/>
          <w:bCs/>
          <w:color w:val="FFFFFF"/>
          <w:sz w:val="18"/>
          <w:szCs w:val="18"/>
        </w:rPr>
        <w:tab/>
        <w:t>Date</w:t>
      </w:r>
      <w:r>
        <w:rPr>
          <w:rFonts w:ascii="Arial" w:eastAsia="Arial" w:hAnsi="Arial" w:cs="Arial"/>
          <w:b/>
          <w:bCs/>
          <w:color w:val="FFFFFF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bCs/>
          <w:color w:val="FFFFFF"/>
          <w:sz w:val="18"/>
          <w:szCs w:val="18"/>
        </w:rPr>
        <w:t>- Time</w:t>
      </w:r>
    </w:p>
    <w:p w:rsidR="00390CA3" w:rsidRDefault="00BD6A69">
      <w:pPr>
        <w:spacing w:before="3" w:line="150" w:lineRule="exact"/>
        <w:rPr>
          <w:sz w:val="15"/>
          <w:szCs w:val="15"/>
        </w:rPr>
      </w:pPr>
      <w:r>
        <w:br w:type="column"/>
      </w:r>
    </w:p>
    <w:p w:rsidR="00390CA3" w:rsidRDefault="00BD6A69">
      <w:pPr>
        <w:ind w:left="298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b/>
          <w:bCs/>
          <w:color w:val="FFFFFF"/>
          <w:sz w:val="18"/>
          <w:szCs w:val="18"/>
        </w:rPr>
        <w:t>Description</w:t>
      </w:r>
    </w:p>
    <w:p w:rsidR="00390CA3" w:rsidRDefault="00390CA3">
      <w:pPr>
        <w:rPr>
          <w:rFonts w:ascii="Arial" w:eastAsia="Arial" w:hAnsi="Arial" w:cs="Arial"/>
          <w:sz w:val="18"/>
          <w:szCs w:val="18"/>
        </w:rPr>
        <w:sectPr w:rsidR="00390CA3">
          <w:type w:val="continuous"/>
          <w:pgSz w:w="11907" w:h="16840"/>
          <w:pgMar w:top="1560" w:right="1180" w:bottom="0" w:left="1280" w:header="720" w:footer="720" w:gutter="0"/>
          <w:cols w:num="2" w:space="720" w:equalWidth="0">
            <w:col w:w="3970" w:space="40"/>
            <w:col w:w="5437"/>
          </w:cols>
        </w:sectPr>
      </w:pPr>
    </w:p>
    <w:p w:rsidR="00390CA3" w:rsidRDefault="00390CA3">
      <w:pPr>
        <w:spacing w:before="6" w:line="170" w:lineRule="exact"/>
        <w:rPr>
          <w:sz w:val="17"/>
          <w:szCs w:val="17"/>
        </w:rPr>
      </w:pPr>
    </w:p>
    <w:p w:rsidR="00390CA3" w:rsidRDefault="00BD6A69">
      <w:pPr>
        <w:numPr>
          <w:ilvl w:val="0"/>
          <w:numId w:val="16"/>
        </w:numPr>
        <w:tabs>
          <w:tab w:val="left" w:pos="587"/>
          <w:tab w:val="left" w:pos="2471"/>
          <w:tab w:val="left" w:pos="3468"/>
        </w:tabs>
        <w:ind w:left="58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color w:val="000000"/>
          <w:sz w:val="18"/>
          <w:szCs w:val="18"/>
        </w:rPr>
        <w:t>Valdi</w:t>
      </w:r>
      <w:r>
        <w:rPr>
          <w:rFonts w:ascii="Arial" w:eastAsia="Arial" w:hAnsi="Arial" w:cs="Arial"/>
          <w:color w:val="000000"/>
          <w:spacing w:val="-2"/>
          <w:sz w:val="18"/>
          <w:szCs w:val="18"/>
        </w:rPr>
        <w:t>v</w:t>
      </w:r>
      <w:r>
        <w:rPr>
          <w:rFonts w:ascii="Arial" w:eastAsia="Arial" w:hAnsi="Arial" w:cs="Arial"/>
          <w:color w:val="000000"/>
          <w:sz w:val="18"/>
          <w:szCs w:val="18"/>
        </w:rPr>
        <w:t>ia,</w:t>
      </w:r>
      <w:r>
        <w:rPr>
          <w:rFonts w:ascii="Arial" w:eastAsia="Arial" w:hAnsi="Arial" w:cs="Arial"/>
          <w:color w:val="000000"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color w:val="000000"/>
          <w:sz w:val="18"/>
          <w:szCs w:val="18"/>
        </w:rPr>
        <w:t>Ch</w:t>
      </w:r>
      <w:r>
        <w:rPr>
          <w:rFonts w:ascii="Arial" w:eastAsia="Arial" w:hAnsi="Arial" w:cs="Arial"/>
          <w:color w:val="000000"/>
          <w:spacing w:val="1"/>
          <w:sz w:val="18"/>
          <w:szCs w:val="18"/>
        </w:rPr>
        <w:t>i</w:t>
      </w:r>
      <w:r>
        <w:rPr>
          <w:rFonts w:ascii="Arial" w:eastAsia="Arial" w:hAnsi="Arial" w:cs="Arial"/>
          <w:color w:val="000000"/>
          <w:spacing w:val="-2"/>
          <w:sz w:val="18"/>
          <w:szCs w:val="18"/>
        </w:rPr>
        <w:t>l</w:t>
      </w:r>
      <w:r>
        <w:rPr>
          <w:rFonts w:ascii="Arial" w:eastAsia="Arial" w:hAnsi="Arial" w:cs="Arial"/>
          <w:color w:val="000000"/>
          <w:sz w:val="18"/>
          <w:szCs w:val="18"/>
        </w:rPr>
        <w:t xml:space="preserve">e  </w:t>
      </w:r>
      <w:r>
        <w:rPr>
          <w:rFonts w:ascii="Arial" w:eastAsia="Arial" w:hAnsi="Arial" w:cs="Arial"/>
          <w:color w:val="000000"/>
          <w:spacing w:val="16"/>
          <w:sz w:val="18"/>
          <w:szCs w:val="18"/>
        </w:rPr>
        <w:t xml:space="preserve"> </w:t>
      </w:r>
      <w:r>
        <w:rPr>
          <w:rFonts w:ascii="Arial" w:eastAsia="Arial" w:hAnsi="Arial" w:cs="Arial"/>
          <w:color w:val="000000"/>
          <w:sz w:val="18"/>
          <w:szCs w:val="18"/>
        </w:rPr>
        <w:t>9.5</w:t>
      </w:r>
      <w:r>
        <w:rPr>
          <w:rFonts w:ascii="Arial" w:eastAsia="Arial" w:hAnsi="Arial" w:cs="Arial"/>
          <w:color w:val="000000"/>
          <w:sz w:val="18"/>
          <w:szCs w:val="18"/>
        </w:rPr>
        <w:tab/>
        <w:t>1655</w:t>
      </w:r>
      <w:r>
        <w:rPr>
          <w:rFonts w:ascii="Arial" w:eastAsia="Arial" w:hAnsi="Arial" w:cs="Arial"/>
          <w:color w:val="000000"/>
          <w:sz w:val="18"/>
          <w:szCs w:val="18"/>
        </w:rPr>
        <w:tab/>
        <w:t xml:space="preserve">22 </w:t>
      </w:r>
      <w:r>
        <w:rPr>
          <w:rFonts w:ascii="Arial" w:eastAsia="Arial" w:hAnsi="Arial" w:cs="Arial"/>
          <w:color w:val="000000"/>
          <w:spacing w:val="-4"/>
          <w:sz w:val="18"/>
          <w:szCs w:val="18"/>
        </w:rPr>
        <w:t>M</w:t>
      </w:r>
      <w:r>
        <w:rPr>
          <w:rFonts w:ascii="Arial" w:eastAsia="Arial" w:hAnsi="Arial" w:cs="Arial"/>
          <w:color w:val="000000"/>
          <w:sz w:val="18"/>
          <w:szCs w:val="18"/>
        </w:rPr>
        <w:t>ay</w:t>
      </w:r>
    </w:p>
    <w:p w:rsidR="00390CA3" w:rsidRDefault="00BD6A69">
      <w:pPr>
        <w:spacing w:line="202" w:lineRule="exact"/>
        <w:ind w:right="185"/>
        <w:jc w:val="right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b/>
          <w:bCs/>
          <w:sz w:val="18"/>
          <w:szCs w:val="18"/>
        </w:rPr>
        <w:t>1960</w:t>
      </w:r>
    </w:p>
    <w:p w:rsidR="00390CA3" w:rsidRDefault="00BD6A69">
      <w:pPr>
        <w:spacing w:before="6"/>
        <w:ind w:right="136"/>
        <w:jc w:val="right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19:11</w:t>
      </w:r>
    </w:p>
    <w:p w:rsidR="00390CA3" w:rsidRDefault="00BD6A69">
      <w:pPr>
        <w:spacing w:before="6" w:line="170" w:lineRule="exact"/>
        <w:rPr>
          <w:sz w:val="17"/>
          <w:szCs w:val="17"/>
        </w:rPr>
      </w:pPr>
      <w:r>
        <w:br w:type="column"/>
      </w:r>
    </w:p>
    <w:p w:rsidR="00390CA3" w:rsidRDefault="00BD6A69">
      <w:pPr>
        <w:ind w:left="196" w:right="108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Cau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ed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Pa</w:t>
      </w:r>
      <w:r>
        <w:rPr>
          <w:rFonts w:ascii="Arial" w:eastAsia="Arial" w:hAnsi="Arial" w:cs="Arial"/>
          <w:spacing w:val="-2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if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pacing w:val="2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-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ide t</w:t>
      </w:r>
      <w:r>
        <w:rPr>
          <w:rFonts w:ascii="Arial" w:eastAsia="Arial" w:hAnsi="Arial" w:cs="Arial"/>
          <w:spacing w:val="-2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un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i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ith da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g</w:t>
      </w:r>
      <w:r>
        <w:rPr>
          <w:rFonts w:ascii="Arial" w:eastAsia="Arial" w:hAnsi="Arial" w:cs="Arial"/>
          <w:sz w:val="18"/>
          <w:szCs w:val="18"/>
        </w:rPr>
        <w:t>e a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d d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at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i</w:t>
      </w:r>
      <w:r>
        <w:rPr>
          <w:rFonts w:ascii="Arial" w:eastAsia="Arial" w:hAnsi="Arial" w:cs="Arial"/>
          <w:sz w:val="18"/>
          <w:szCs w:val="18"/>
        </w:rPr>
        <w:t>n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C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ile, Ha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 xml:space="preserve">aii, </w:t>
      </w:r>
      <w:r>
        <w:rPr>
          <w:rFonts w:ascii="Arial" w:eastAsia="Arial" w:hAnsi="Arial" w:cs="Arial"/>
          <w:spacing w:val="1"/>
          <w:sz w:val="18"/>
          <w:szCs w:val="18"/>
        </w:rPr>
        <w:t>J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p</w:t>
      </w:r>
      <w:r>
        <w:rPr>
          <w:rFonts w:ascii="Arial" w:eastAsia="Arial" w:hAnsi="Arial" w:cs="Arial"/>
          <w:sz w:val="18"/>
          <w:szCs w:val="18"/>
        </w:rPr>
        <w:t>an, P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il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pp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nes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and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 xml:space="preserve">t 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 of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the </w:t>
      </w:r>
      <w:r>
        <w:rPr>
          <w:rFonts w:ascii="Arial" w:eastAsia="Arial" w:hAnsi="Arial" w:cs="Arial"/>
          <w:spacing w:val="-3"/>
          <w:sz w:val="18"/>
          <w:szCs w:val="18"/>
        </w:rPr>
        <w:t>U</w:t>
      </w:r>
      <w:r>
        <w:rPr>
          <w:rFonts w:ascii="Arial" w:eastAsia="Arial" w:hAnsi="Arial" w:cs="Arial"/>
          <w:sz w:val="18"/>
          <w:szCs w:val="18"/>
        </w:rPr>
        <w:t>nit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d Sta</w:t>
      </w:r>
      <w:r>
        <w:rPr>
          <w:rFonts w:ascii="Arial" w:eastAsia="Arial" w:hAnsi="Arial" w:cs="Arial"/>
          <w:spacing w:val="-2"/>
          <w:sz w:val="18"/>
          <w:szCs w:val="18"/>
        </w:rPr>
        <w:t>te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. 1655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dea</w:t>
      </w:r>
      <w:r>
        <w:rPr>
          <w:rFonts w:ascii="Arial" w:eastAsia="Arial" w:hAnsi="Arial" w:cs="Arial"/>
          <w:spacing w:val="-2"/>
          <w:sz w:val="18"/>
          <w:szCs w:val="18"/>
        </w:rPr>
        <w:t>d</w:t>
      </w:r>
      <w:r>
        <w:rPr>
          <w:rFonts w:ascii="Arial" w:eastAsia="Arial" w:hAnsi="Arial" w:cs="Arial"/>
          <w:sz w:val="18"/>
          <w:szCs w:val="18"/>
        </w:rPr>
        <w:t>, 3</w:t>
      </w:r>
      <w:r>
        <w:rPr>
          <w:rFonts w:ascii="Arial" w:eastAsia="Arial" w:hAnsi="Arial" w:cs="Arial"/>
          <w:spacing w:val="-2"/>
          <w:sz w:val="18"/>
          <w:szCs w:val="18"/>
        </w:rPr>
        <w:t>0</w:t>
      </w:r>
      <w:r>
        <w:rPr>
          <w:rFonts w:ascii="Arial" w:eastAsia="Arial" w:hAnsi="Arial" w:cs="Arial"/>
          <w:sz w:val="18"/>
          <w:szCs w:val="18"/>
        </w:rPr>
        <w:t xml:space="preserve">00 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nju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ed,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2 </w:t>
      </w:r>
      <w:r>
        <w:rPr>
          <w:rFonts w:ascii="Arial" w:eastAsia="Arial" w:hAnsi="Arial" w:cs="Arial"/>
          <w:spacing w:val="-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i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lion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ho</w:t>
      </w:r>
      <w:r>
        <w:rPr>
          <w:rFonts w:ascii="Arial" w:eastAsia="Arial" w:hAnsi="Arial" w:cs="Arial"/>
          <w:spacing w:val="-2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el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and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er $</w:t>
      </w:r>
      <w:r>
        <w:rPr>
          <w:rFonts w:ascii="Arial" w:eastAsia="Arial" w:hAnsi="Arial" w:cs="Arial"/>
          <w:spacing w:val="-2"/>
          <w:sz w:val="18"/>
          <w:szCs w:val="18"/>
        </w:rPr>
        <w:t>6</w:t>
      </w:r>
      <w:r>
        <w:rPr>
          <w:rFonts w:ascii="Arial" w:eastAsia="Arial" w:hAnsi="Arial" w:cs="Arial"/>
          <w:sz w:val="18"/>
          <w:szCs w:val="18"/>
        </w:rPr>
        <w:t xml:space="preserve">50 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i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lion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n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da</w:t>
      </w:r>
      <w:r>
        <w:rPr>
          <w:rFonts w:ascii="Arial" w:eastAsia="Arial" w:hAnsi="Arial" w:cs="Arial"/>
          <w:spacing w:val="-2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ag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. Se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ere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i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g d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 xml:space="preserve">ge 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n Ch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 xml:space="preserve">le,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u</w:t>
      </w:r>
      <w:r>
        <w:rPr>
          <w:rFonts w:ascii="Arial" w:eastAsia="Arial" w:hAnsi="Arial" w:cs="Arial"/>
          <w:spacing w:val="-2"/>
          <w:sz w:val="18"/>
          <w:szCs w:val="18"/>
        </w:rPr>
        <w:t>na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 xml:space="preserve">i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es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up to 1</w:t>
      </w:r>
      <w:r>
        <w:rPr>
          <w:rFonts w:ascii="Arial" w:eastAsia="Arial" w:hAnsi="Arial" w:cs="Arial"/>
          <w:spacing w:val="-2"/>
          <w:sz w:val="18"/>
          <w:szCs w:val="18"/>
        </w:rPr>
        <w:t>1</w:t>
      </w:r>
      <w:r>
        <w:rPr>
          <w:rFonts w:ascii="Arial" w:eastAsia="Arial" w:hAnsi="Arial" w:cs="Arial"/>
          <w:sz w:val="18"/>
          <w:szCs w:val="18"/>
        </w:rPr>
        <w:t>.5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etr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, p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eded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by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tro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g fo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-2"/>
          <w:sz w:val="18"/>
          <w:szCs w:val="18"/>
        </w:rPr>
        <w:t>c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of 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ag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itu</w:t>
      </w:r>
      <w:r>
        <w:rPr>
          <w:rFonts w:ascii="Arial" w:eastAsia="Arial" w:hAnsi="Arial" w:cs="Arial"/>
          <w:spacing w:val="-2"/>
          <w:sz w:val="18"/>
          <w:szCs w:val="18"/>
        </w:rPr>
        <w:t>d</w:t>
      </w:r>
      <w:r>
        <w:rPr>
          <w:rFonts w:ascii="Arial" w:eastAsia="Arial" w:hAnsi="Arial" w:cs="Arial"/>
          <w:sz w:val="18"/>
          <w:szCs w:val="18"/>
        </w:rPr>
        <w:t>e 7</w:t>
      </w:r>
      <w:r>
        <w:rPr>
          <w:rFonts w:ascii="Arial" w:eastAsia="Arial" w:hAnsi="Arial" w:cs="Arial"/>
          <w:spacing w:val="-2"/>
          <w:sz w:val="18"/>
          <w:szCs w:val="18"/>
        </w:rPr>
        <w:t>.</w:t>
      </w:r>
      <w:r>
        <w:rPr>
          <w:rFonts w:ascii="Arial" w:eastAsia="Arial" w:hAnsi="Arial" w:cs="Arial"/>
          <w:sz w:val="18"/>
          <w:szCs w:val="18"/>
        </w:rPr>
        <w:t>0+,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any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af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er</w:t>
      </w:r>
      <w:r>
        <w:rPr>
          <w:rFonts w:ascii="Arial" w:eastAsia="Arial" w:hAnsi="Arial" w:cs="Arial"/>
          <w:spacing w:val="-2"/>
          <w:sz w:val="18"/>
          <w:szCs w:val="18"/>
        </w:rPr>
        <w:t>sh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pacing w:val="-2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nd t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o da</w:t>
      </w:r>
      <w:r>
        <w:rPr>
          <w:rFonts w:ascii="Arial" w:eastAsia="Arial" w:hAnsi="Arial" w:cs="Arial"/>
          <w:spacing w:val="-2"/>
          <w:sz w:val="18"/>
          <w:szCs w:val="18"/>
        </w:rPr>
        <w:t>y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ater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the 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ol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ano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Pu</w:t>
      </w:r>
      <w:r>
        <w:rPr>
          <w:rFonts w:ascii="Arial" w:eastAsia="Arial" w:hAnsi="Arial" w:cs="Arial"/>
          <w:spacing w:val="-2"/>
          <w:sz w:val="18"/>
          <w:szCs w:val="18"/>
        </w:rPr>
        <w:t>y</w:t>
      </w:r>
      <w:r>
        <w:rPr>
          <w:rFonts w:ascii="Arial" w:eastAsia="Arial" w:hAnsi="Arial" w:cs="Arial"/>
          <w:sz w:val="18"/>
          <w:szCs w:val="18"/>
        </w:rPr>
        <w:t>eh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z w:val="18"/>
          <w:szCs w:val="18"/>
        </w:rPr>
        <w:t>e er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z w:val="18"/>
          <w:szCs w:val="18"/>
        </w:rPr>
        <w:t>pted, l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ing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 xml:space="preserve">eral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ee</w:t>
      </w:r>
      <w:r>
        <w:rPr>
          <w:rFonts w:ascii="Arial" w:eastAsia="Arial" w:hAnsi="Arial" w:cs="Arial"/>
          <w:spacing w:val="-2"/>
          <w:sz w:val="18"/>
          <w:szCs w:val="18"/>
        </w:rPr>
        <w:t>k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.</w:t>
      </w:r>
    </w:p>
    <w:p w:rsidR="00390CA3" w:rsidRDefault="00390CA3">
      <w:pPr>
        <w:rPr>
          <w:rFonts w:ascii="Arial" w:eastAsia="Arial" w:hAnsi="Arial" w:cs="Arial"/>
          <w:sz w:val="18"/>
          <w:szCs w:val="18"/>
        </w:rPr>
        <w:sectPr w:rsidR="00390CA3">
          <w:type w:val="continuous"/>
          <w:pgSz w:w="11907" w:h="16840"/>
          <w:pgMar w:top="1560" w:right="1180" w:bottom="0" w:left="1280" w:header="720" w:footer="720" w:gutter="0"/>
          <w:cols w:num="2" w:space="720" w:equalWidth="0">
            <w:col w:w="4057" w:space="54"/>
            <w:col w:w="5336"/>
          </w:cols>
        </w:sectPr>
      </w:pPr>
    </w:p>
    <w:p w:rsidR="00390CA3" w:rsidRDefault="00390CA3">
      <w:pPr>
        <w:spacing w:before="2" w:line="170" w:lineRule="exact"/>
        <w:rPr>
          <w:sz w:val="17"/>
          <w:szCs w:val="17"/>
        </w:rPr>
      </w:pPr>
    </w:p>
    <w:p w:rsidR="00390CA3" w:rsidRDefault="00BD6A69">
      <w:pPr>
        <w:numPr>
          <w:ilvl w:val="0"/>
          <w:numId w:val="16"/>
        </w:numPr>
        <w:tabs>
          <w:tab w:val="left" w:pos="587"/>
        </w:tabs>
        <w:spacing w:line="242" w:lineRule="auto"/>
        <w:ind w:left="58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color w:val="000000"/>
          <w:sz w:val="18"/>
          <w:szCs w:val="18"/>
        </w:rPr>
        <w:t>Prin</w:t>
      </w:r>
      <w:r>
        <w:rPr>
          <w:rFonts w:ascii="Arial" w:eastAsia="Arial" w:hAnsi="Arial" w:cs="Arial"/>
          <w:color w:val="000000"/>
          <w:spacing w:val="1"/>
          <w:sz w:val="18"/>
          <w:szCs w:val="18"/>
        </w:rPr>
        <w:t>c</w:t>
      </w:r>
      <w:r>
        <w:rPr>
          <w:rFonts w:ascii="Arial" w:eastAsia="Arial" w:hAnsi="Arial" w:cs="Arial"/>
          <w:color w:val="000000"/>
          <w:sz w:val="18"/>
          <w:szCs w:val="18"/>
        </w:rPr>
        <w:t>e</w:t>
      </w:r>
      <w:r>
        <w:rPr>
          <w:rFonts w:ascii="Arial" w:eastAsia="Arial" w:hAnsi="Arial" w:cs="Arial"/>
          <w:color w:val="000000"/>
          <w:spacing w:val="-7"/>
          <w:sz w:val="18"/>
          <w:szCs w:val="18"/>
        </w:rPr>
        <w:t xml:space="preserve"> </w:t>
      </w:r>
      <w:r>
        <w:rPr>
          <w:rFonts w:ascii="Arial" w:eastAsia="Arial" w:hAnsi="Arial" w:cs="Arial"/>
          <w:color w:val="000000"/>
          <w:spacing w:val="7"/>
          <w:sz w:val="18"/>
          <w:szCs w:val="18"/>
        </w:rPr>
        <w:t>W</w:t>
      </w:r>
      <w:r>
        <w:rPr>
          <w:rFonts w:ascii="Arial" w:eastAsia="Arial" w:hAnsi="Arial" w:cs="Arial"/>
          <w:color w:val="000000"/>
          <w:spacing w:val="-2"/>
          <w:sz w:val="18"/>
          <w:szCs w:val="18"/>
        </w:rPr>
        <w:t>il</w:t>
      </w:r>
      <w:r>
        <w:rPr>
          <w:rFonts w:ascii="Arial" w:eastAsia="Arial" w:hAnsi="Arial" w:cs="Arial"/>
          <w:color w:val="000000"/>
          <w:sz w:val="18"/>
          <w:szCs w:val="18"/>
        </w:rPr>
        <w:t>li</w:t>
      </w:r>
      <w:r>
        <w:rPr>
          <w:rFonts w:ascii="Arial" w:eastAsia="Arial" w:hAnsi="Arial" w:cs="Arial"/>
          <w:color w:val="000000"/>
          <w:spacing w:val="-2"/>
          <w:sz w:val="18"/>
          <w:szCs w:val="18"/>
        </w:rPr>
        <w:t>a</w:t>
      </w:r>
      <w:r>
        <w:rPr>
          <w:rFonts w:ascii="Arial" w:eastAsia="Arial" w:hAnsi="Arial" w:cs="Arial"/>
          <w:color w:val="000000"/>
          <w:sz w:val="18"/>
          <w:szCs w:val="18"/>
        </w:rPr>
        <w:t xml:space="preserve">m Sound, </w:t>
      </w:r>
      <w:r>
        <w:rPr>
          <w:rFonts w:ascii="Arial" w:eastAsia="Arial" w:hAnsi="Arial" w:cs="Arial"/>
          <w:color w:val="000000"/>
          <w:spacing w:val="-3"/>
          <w:sz w:val="18"/>
          <w:szCs w:val="18"/>
        </w:rPr>
        <w:t>A</w:t>
      </w:r>
      <w:r>
        <w:rPr>
          <w:rFonts w:ascii="Arial" w:eastAsia="Arial" w:hAnsi="Arial" w:cs="Arial"/>
          <w:color w:val="000000"/>
          <w:sz w:val="18"/>
          <w:szCs w:val="18"/>
        </w:rPr>
        <w:t>l</w:t>
      </w:r>
      <w:r>
        <w:rPr>
          <w:rFonts w:ascii="Arial" w:eastAsia="Arial" w:hAnsi="Arial" w:cs="Arial"/>
          <w:color w:val="000000"/>
          <w:spacing w:val="-2"/>
          <w:sz w:val="18"/>
          <w:szCs w:val="18"/>
        </w:rPr>
        <w:t>a</w:t>
      </w:r>
      <w:r>
        <w:rPr>
          <w:rFonts w:ascii="Arial" w:eastAsia="Arial" w:hAnsi="Arial" w:cs="Arial"/>
          <w:color w:val="000000"/>
          <w:spacing w:val="1"/>
          <w:sz w:val="18"/>
          <w:szCs w:val="18"/>
        </w:rPr>
        <w:t>sk</w:t>
      </w:r>
      <w:r>
        <w:rPr>
          <w:rFonts w:ascii="Arial" w:eastAsia="Arial" w:hAnsi="Arial" w:cs="Arial"/>
          <w:color w:val="000000"/>
          <w:sz w:val="18"/>
          <w:szCs w:val="18"/>
        </w:rPr>
        <w:t>a</w:t>
      </w:r>
    </w:p>
    <w:p w:rsidR="00390CA3" w:rsidRDefault="00BD6A69">
      <w:pPr>
        <w:spacing w:before="2" w:line="170" w:lineRule="exact"/>
        <w:rPr>
          <w:sz w:val="17"/>
          <w:szCs w:val="17"/>
        </w:rPr>
      </w:pPr>
      <w:r>
        <w:br w:type="column"/>
      </w:r>
    </w:p>
    <w:p w:rsidR="00390CA3" w:rsidRDefault="00BD6A69">
      <w:pPr>
        <w:tabs>
          <w:tab w:val="left" w:pos="681"/>
          <w:tab w:val="left" w:pos="1678"/>
        </w:tabs>
        <w:ind w:left="105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9.2</w:t>
      </w:r>
      <w:r>
        <w:rPr>
          <w:rFonts w:ascii="Arial" w:eastAsia="Arial" w:hAnsi="Arial" w:cs="Arial"/>
          <w:sz w:val="18"/>
          <w:szCs w:val="18"/>
        </w:rPr>
        <w:tab/>
        <w:t>125</w:t>
      </w:r>
      <w:r>
        <w:rPr>
          <w:rFonts w:ascii="Arial" w:eastAsia="Arial" w:hAnsi="Arial" w:cs="Arial"/>
          <w:sz w:val="18"/>
          <w:szCs w:val="18"/>
        </w:rPr>
        <w:tab/>
        <w:t xml:space="preserve">28 </w:t>
      </w:r>
      <w:r>
        <w:rPr>
          <w:rFonts w:ascii="Arial" w:eastAsia="Arial" w:hAnsi="Arial" w:cs="Arial"/>
          <w:spacing w:val="-4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ar</w:t>
      </w:r>
    </w:p>
    <w:p w:rsidR="00390CA3" w:rsidRDefault="00BD6A69">
      <w:pPr>
        <w:spacing w:line="204" w:lineRule="exact"/>
        <w:ind w:right="155"/>
        <w:jc w:val="right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b/>
          <w:bCs/>
          <w:sz w:val="18"/>
          <w:szCs w:val="18"/>
        </w:rPr>
        <w:t>1964</w:t>
      </w:r>
    </w:p>
    <w:p w:rsidR="00390CA3" w:rsidRDefault="00BD6A69">
      <w:pPr>
        <w:spacing w:before="4"/>
        <w:ind w:right="106"/>
        <w:jc w:val="right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03:36</w:t>
      </w:r>
    </w:p>
    <w:p w:rsidR="00390CA3" w:rsidRDefault="00BD6A69">
      <w:pPr>
        <w:spacing w:before="2" w:line="170" w:lineRule="exact"/>
        <w:rPr>
          <w:sz w:val="17"/>
          <w:szCs w:val="17"/>
        </w:rPr>
      </w:pPr>
      <w:r>
        <w:br w:type="column"/>
      </w:r>
    </w:p>
    <w:p w:rsidR="00390CA3" w:rsidRDefault="00BD6A69">
      <w:pPr>
        <w:ind w:left="196" w:right="136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Hea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da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g</w:t>
      </w:r>
      <w:r>
        <w:rPr>
          <w:rFonts w:ascii="Arial" w:eastAsia="Arial" w:hAnsi="Arial" w:cs="Arial"/>
          <w:sz w:val="18"/>
          <w:szCs w:val="18"/>
        </w:rPr>
        <w:t>e ($</w:t>
      </w:r>
      <w:r>
        <w:rPr>
          <w:rFonts w:ascii="Arial" w:eastAsia="Arial" w:hAnsi="Arial" w:cs="Arial"/>
          <w:spacing w:val="-2"/>
          <w:sz w:val="18"/>
          <w:szCs w:val="18"/>
        </w:rPr>
        <w:t>3</w:t>
      </w:r>
      <w:r>
        <w:rPr>
          <w:rFonts w:ascii="Arial" w:eastAsia="Arial" w:hAnsi="Arial" w:cs="Arial"/>
          <w:sz w:val="18"/>
          <w:szCs w:val="18"/>
        </w:rPr>
        <w:t>11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i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lion)</w:t>
      </w:r>
      <w:r>
        <w:rPr>
          <w:rFonts w:ascii="Arial" w:eastAsia="Arial" w:hAnsi="Arial" w:cs="Arial"/>
          <w:spacing w:val="-3"/>
          <w:sz w:val="18"/>
          <w:szCs w:val="18"/>
        </w:rPr>
        <w:t xml:space="preserve">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 xml:space="preserve">o </w:t>
      </w:r>
      <w:r>
        <w:rPr>
          <w:rFonts w:ascii="Arial" w:eastAsia="Arial" w:hAnsi="Arial" w:cs="Arial"/>
          <w:spacing w:val="1"/>
          <w:sz w:val="18"/>
          <w:szCs w:val="18"/>
        </w:rPr>
        <w:t>l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al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to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n bui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di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gs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 xml:space="preserve">nd 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z w:val="18"/>
          <w:szCs w:val="18"/>
        </w:rPr>
        <w:t>pl</w:t>
      </w:r>
      <w:r>
        <w:rPr>
          <w:rFonts w:ascii="Arial" w:eastAsia="Arial" w:hAnsi="Arial" w:cs="Arial"/>
          <w:spacing w:val="-2"/>
          <w:sz w:val="18"/>
          <w:szCs w:val="18"/>
        </w:rPr>
        <w:t>if</w:t>
      </w:r>
      <w:r>
        <w:rPr>
          <w:rFonts w:ascii="Arial" w:eastAsia="Arial" w:hAnsi="Arial" w:cs="Arial"/>
          <w:sz w:val="18"/>
          <w:szCs w:val="18"/>
        </w:rPr>
        <w:t>t of the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gro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z w:val="18"/>
          <w:szCs w:val="18"/>
        </w:rPr>
        <w:t xml:space="preserve">nd 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z w:val="18"/>
          <w:szCs w:val="18"/>
        </w:rPr>
        <w:t>p to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11.5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tr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 xml:space="preserve">. A 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 xml:space="preserve">arge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z w:val="18"/>
          <w:szCs w:val="18"/>
        </w:rPr>
        <w:t>na</w:t>
      </w:r>
      <w:r>
        <w:rPr>
          <w:rFonts w:ascii="Arial" w:eastAsia="Arial" w:hAnsi="Arial" w:cs="Arial"/>
          <w:spacing w:val="-2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i, r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or</w:t>
      </w:r>
      <w:r>
        <w:rPr>
          <w:rFonts w:ascii="Arial" w:eastAsia="Arial" w:hAnsi="Arial" w:cs="Arial"/>
          <w:spacing w:val="-2"/>
          <w:sz w:val="18"/>
          <w:szCs w:val="18"/>
        </w:rPr>
        <w:t>d</w:t>
      </w:r>
      <w:r>
        <w:rPr>
          <w:rFonts w:ascii="Arial" w:eastAsia="Arial" w:hAnsi="Arial" w:cs="Arial"/>
          <w:sz w:val="18"/>
          <w:szCs w:val="18"/>
        </w:rPr>
        <w:t xml:space="preserve">ed 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 xml:space="preserve">t 67 </w:t>
      </w:r>
      <w:r>
        <w:rPr>
          <w:rFonts w:ascii="Arial" w:eastAsia="Arial" w:hAnsi="Arial" w:cs="Arial"/>
          <w:spacing w:val="-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etr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h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gh at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Va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dez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In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et,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de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ted</w:t>
      </w:r>
      <w:r>
        <w:rPr>
          <w:rFonts w:ascii="Arial" w:eastAsia="Arial" w:hAnsi="Arial" w:cs="Arial"/>
          <w:spacing w:val="4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la</w:t>
      </w:r>
      <w:r>
        <w:rPr>
          <w:rFonts w:ascii="Arial" w:eastAsia="Arial" w:hAnsi="Arial" w:cs="Arial"/>
          <w:spacing w:val="-2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and </w:t>
      </w:r>
      <w:r>
        <w:rPr>
          <w:rFonts w:ascii="Arial" w:eastAsia="Arial" w:hAnsi="Arial" w:cs="Arial"/>
          <w:spacing w:val="-2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ea</w:t>
      </w:r>
      <w:r>
        <w:rPr>
          <w:rFonts w:ascii="Arial" w:eastAsia="Arial" w:hAnsi="Arial" w:cs="Arial"/>
          <w:spacing w:val="-2"/>
          <w:sz w:val="18"/>
          <w:szCs w:val="18"/>
        </w:rPr>
        <w:t>ch</w:t>
      </w:r>
      <w:r>
        <w:rPr>
          <w:rFonts w:ascii="Arial" w:eastAsia="Arial" w:hAnsi="Arial" w:cs="Arial"/>
          <w:sz w:val="18"/>
          <w:szCs w:val="18"/>
        </w:rPr>
        <w:t>ed Ha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aii.</w:t>
      </w:r>
    </w:p>
    <w:p w:rsidR="00390CA3" w:rsidRDefault="00390CA3">
      <w:pPr>
        <w:rPr>
          <w:rFonts w:ascii="Arial" w:eastAsia="Arial" w:hAnsi="Arial" w:cs="Arial"/>
          <w:sz w:val="18"/>
          <w:szCs w:val="18"/>
        </w:rPr>
        <w:sectPr w:rsidR="00390CA3">
          <w:type w:val="continuous"/>
          <w:pgSz w:w="11907" w:h="16840"/>
          <w:pgMar w:top="1560" w:right="1180" w:bottom="0" w:left="1280" w:header="720" w:footer="720" w:gutter="0"/>
          <w:cols w:num="3" w:space="720" w:equalWidth="0">
            <w:col w:w="1750" w:space="40"/>
            <w:col w:w="2237" w:space="84"/>
            <w:col w:w="5336"/>
          </w:cols>
        </w:sectPr>
      </w:pPr>
    </w:p>
    <w:p w:rsidR="00390CA3" w:rsidRDefault="00390CA3">
      <w:pPr>
        <w:spacing w:before="2" w:line="170" w:lineRule="exact"/>
        <w:rPr>
          <w:sz w:val="17"/>
          <w:szCs w:val="17"/>
        </w:rPr>
      </w:pPr>
    </w:p>
    <w:p w:rsidR="00390CA3" w:rsidRDefault="00BD6A69">
      <w:pPr>
        <w:numPr>
          <w:ilvl w:val="0"/>
          <w:numId w:val="16"/>
        </w:numPr>
        <w:tabs>
          <w:tab w:val="left" w:pos="587"/>
        </w:tabs>
        <w:ind w:left="58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color w:val="000000"/>
          <w:spacing w:val="-1"/>
          <w:sz w:val="18"/>
          <w:szCs w:val="18"/>
        </w:rPr>
        <w:t>O</w:t>
      </w:r>
      <w:r>
        <w:rPr>
          <w:rFonts w:ascii="Arial" w:eastAsia="Arial" w:hAnsi="Arial" w:cs="Arial"/>
          <w:color w:val="000000"/>
          <w:sz w:val="18"/>
          <w:szCs w:val="18"/>
        </w:rPr>
        <w:t xml:space="preserve">ff the </w:t>
      </w:r>
      <w:r>
        <w:rPr>
          <w:rFonts w:ascii="Arial" w:eastAsia="Arial" w:hAnsi="Arial" w:cs="Arial"/>
          <w:color w:val="000000"/>
          <w:spacing w:val="-3"/>
          <w:sz w:val="18"/>
          <w:szCs w:val="18"/>
        </w:rPr>
        <w:t>w</w:t>
      </w:r>
      <w:r>
        <w:rPr>
          <w:rFonts w:ascii="Arial" w:eastAsia="Arial" w:hAnsi="Arial" w:cs="Arial"/>
          <w:color w:val="000000"/>
          <w:sz w:val="18"/>
          <w:szCs w:val="18"/>
        </w:rPr>
        <w:t>e</w:t>
      </w:r>
      <w:r>
        <w:rPr>
          <w:rFonts w:ascii="Arial" w:eastAsia="Arial" w:hAnsi="Arial" w:cs="Arial"/>
          <w:color w:val="000000"/>
          <w:spacing w:val="1"/>
          <w:sz w:val="18"/>
          <w:szCs w:val="18"/>
        </w:rPr>
        <w:t>s</w:t>
      </w:r>
      <w:r>
        <w:rPr>
          <w:rFonts w:ascii="Arial" w:eastAsia="Arial" w:hAnsi="Arial" w:cs="Arial"/>
          <w:color w:val="000000"/>
          <w:sz w:val="18"/>
          <w:szCs w:val="18"/>
        </w:rPr>
        <w:t xml:space="preserve">t </w:t>
      </w:r>
      <w:r>
        <w:rPr>
          <w:rFonts w:ascii="Arial" w:eastAsia="Arial" w:hAnsi="Arial" w:cs="Arial"/>
          <w:color w:val="000000"/>
          <w:spacing w:val="1"/>
          <w:sz w:val="18"/>
          <w:szCs w:val="18"/>
        </w:rPr>
        <w:t>c</w:t>
      </w:r>
      <w:r>
        <w:rPr>
          <w:rFonts w:ascii="Arial" w:eastAsia="Arial" w:hAnsi="Arial" w:cs="Arial"/>
          <w:color w:val="000000"/>
          <w:sz w:val="18"/>
          <w:szCs w:val="18"/>
        </w:rPr>
        <w:t>o</w:t>
      </w:r>
      <w:r>
        <w:rPr>
          <w:rFonts w:ascii="Arial" w:eastAsia="Arial" w:hAnsi="Arial" w:cs="Arial"/>
          <w:color w:val="000000"/>
          <w:spacing w:val="-2"/>
          <w:sz w:val="18"/>
          <w:szCs w:val="18"/>
        </w:rPr>
        <w:t>a</w:t>
      </w:r>
      <w:r>
        <w:rPr>
          <w:rFonts w:ascii="Arial" w:eastAsia="Arial" w:hAnsi="Arial" w:cs="Arial"/>
          <w:color w:val="000000"/>
          <w:spacing w:val="1"/>
          <w:sz w:val="18"/>
          <w:szCs w:val="18"/>
        </w:rPr>
        <w:t>s</w:t>
      </w:r>
      <w:r>
        <w:rPr>
          <w:rFonts w:ascii="Arial" w:eastAsia="Arial" w:hAnsi="Arial" w:cs="Arial"/>
          <w:color w:val="000000"/>
          <w:sz w:val="18"/>
          <w:szCs w:val="18"/>
        </w:rPr>
        <w:t>t of northe</w:t>
      </w:r>
      <w:r>
        <w:rPr>
          <w:rFonts w:ascii="Arial" w:eastAsia="Arial" w:hAnsi="Arial" w:cs="Arial"/>
          <w:color w:val="000000"/>
          <w:spacing w:val="-3"/>
          <w:sz w:val="18"/>
          <w:szCs w:val="18"/>
        </w:rPr>
        <w:t>r</w:t>
      </w:r>
      <w:r>
        <w:rPr>
          <w:rFonts w:ascii="Arial" w:eastAsia="Arial" w:hAnsi="Arial" w:cs="Arial"/>
          <w:color w:val="000000"/>
          <w:sz w:val="18"/>
          <w:szCs w:val="18"/>
        </w:rPr>
        <w:t>n Su</w:t>
      </w:r>
      <w:r>
        <w:rPr>
          <w:rFonts w:ascii="Arial" w:eastAsia="Arial" w:hAnsi="Arial" w:cs="Arial"/>
          <w:color w:val="000000"/>
          <w:spacing w:val="1"/>
          <w:sz w:val="18"/>
          <w:szCs w:val="18"/>
        </w:rPr>
        <w:t>m</w:t>
      </w:r>
      <w:r>
        <w:rPr>
          <w:rFonts w:ascii="Arial" w:eastAsia="Arial" w:hAnsi="Arial" w:cs="Arial"/>
          <w:color w:val="000000"/>
          <w:sz w:val="18"/>
          <w:szCs w:val="18"/>
        </w:rPr>
        <w:t>at</w:t>
      </w:r>
      <w:r>
        <w:rPr>
          <w:rFonts w:ascii="Arial" w:eastAsia="Arial" w:hAnsi="Arial" w:cs="Arial"/>
          <w:color w:val="000000"/>
          <w:spacing w:val="-2"/>
          <w:sz w:val="18"/>
          <w:szCs w:val="18"/>
        </w:rPr>
        <w:t>r</w:t>
      </w:r>
      <w:r>
        <w:rPr>
          <w:rFonts w:ascii="Arial" w:eastAsia="Arial" w:hAnsi="Arial" w:cs="Arial"/>
          <w:color w:val="000000"/>
          <w:spacing w:val="1"/>
          <w:sz w:val="18"/>
          <w:szCs w:val="18"/>
        </w:rPr>
        <w:t>a</w:t>
      </w:r>
      <w:r>
        <w:rPr>
          <w:rFonts w:ascii="Arial" w:eastAsia="Arial" w:hAnsi="Arial" w:cs="Arial"/>
          <w:color w:val="000000"/>
          <w:sz w:val="18"/>
          <w:szCs w:val="18"/>
        </w:rPr>
        <w:t>, Indo</w:t>
      </w:r>
      <w:r>
        <w:rPr>
          <w:rFonts w:ascii="Arial" w:eastAsia="Arial" w:hAnsi="Arial" w:cs="Arial"/>
          <w:color w:val="000000"/>
          <w:spacing w:val="-2"/>
          <w:sz w:val="18"/>
          <w:szCs w:val="18"/>
        </w:rPr>
        <w:t>n</w:t>
      </w:r>
      <w:r>
        <w:rPr>
          <w:rFonts w:ascii="Arial" w:eastAsia="Arial" w:hAnsi="Arial" w:cs="Arial"/>
          <w:color w:val="000000"/>
          <w:sz w:val="18"/>
          <w:szCs w:val="18"/>
        </w:rPr>
        <w:t>e</w:t>
      </w:r>
      <w:r>
        <w:rPr>
          <w:rFonts w:ascii="Arial" w:eastAsia="Arial" w:hAnsi="Arial" w:cs="Arial"/>
          <w:color w:val="000000"/>
          <w:spacing w:val="1"/>
          <w:sz w:val="18"/>
          <w:szCs w:val="18"/>
        </w:rPr>
        <w:t>s</w:t>
      </w:r>
      <w:r>
        <w:rPr>
          <w:rFonts w:ascii="Arial" w:eastAsia="Arial" w:hAnsi="Arial" w:cs="Arial"/>
          <w:color w:val="000000"/>
          <w:spacing w:val="-2"/>
          <w:sz w:val="18"/>
          <w:szCs w:val="18"/>
        </w:rPr>
        <w:t>i</w:t>
      </w:r>
      <w:r>
        <w:rPr>
          <w:rFonts w:ascii="Arial" w:eastAsia="Arial" w:hAnsi="Arial" w:cs="Arial"/>
          <w:color w:val="000000"/>
          <w:sz w:val="18"/>
          <w:szCs w:val="18"/>
        </w:rPr>
        <w:t>a</w:t>
      </w:r>
    </w:p>
    <w:p w:rsidR="00390CA3" w:rsidRDefault="00BD6A69">
      <w:pPr>
        <w:spacing w:before="2" w:line="170" w:lineRule="exact"/>
        <w:rPr>
          <w:sz w:val="17"/>
          <w:szCs w:val="17"/>
        </w:rPr>
      </w:pPr>
      <w:r>
        <w:br w:type="column"/>
      </w:r>
    </w:p>
    <w:p w:rsidR="00390CA3" w:rsidRDefault="00BD6A69">
      <w:pPr>
        <w:tabs>
          <w:tab w:val="left" w:pos="772"/>
          <w:tab w:val="left" w:pos="1768"/>
        </w:tabs>
        <w:ind w:left="196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9.1</w:t>
      </w:r>
      <w:r>
        <w:rPr>
          <w:rFonts w:ascii="Arial" w:eastAsia="Arial" w:hAnsi="Arial" w:cs="Arial"/>
          <w:sz w:val="18"/>
          <w:szCs w:val="18"/>
        </w:rPr>
        <w:tab/>
        <w:t>227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2"/>
          <w:sz w:val="18"/>
          <w:szCs w:val="18"/>
        </w:rPr>
        <w:t>8</w:t>
      </w:r>
      <w:r>
        <w:rPr>
          <w:rFonts w:ascii="Arial" w:eastAsia="Arial" w:hAnsi="Arial" w:cs="Arial"/>
          <w:sz w:val="18"/>
          <w:szCs w:val="18"/>
        </w:rPr>
        <w:t>98</w:t>
      </w:r>
      <w:r>
        <w:rPr>
          <w:rFonts w:ascii="Arial" w:eastAsia="Arial" w:hAnsi="Arial" w:cs="Arial"/>
          <w:sz w:val="18"/>
          <w:szCs w:val="18"/>
        </w:rPr>
        <w:tab/>
        <w:t>26 Dec</w:t>
      </w:r>
    </w:p>
    <w:p w:rsidR="00390CA3" w:rsidRDefault="00BD6A69">
      <w:pPr>
        <w:spacing w:line="204" w:lineRule="exact"/>
        <w:ind w:right="168"/>
        <w:jc w:val="right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b/>
          <w:bCs/>
          <w:sz w:val="18"/>
          <w:szCs w:val="18"/>
        </w:rPr>
        <w:t>2004</w:t>
      </w:r>
    </w:p>
    <w:p w:rsidR="00390CA3" w:rsidRDefault="00BD6A69">
      <w:pPr>
        <w:spacing w:before="4"/>
        <w:ind w:right="119"/>
        <w:jc w:val="right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00:58</w:t>
      </w:r>
    </w:p>
    <w:p w:rsidR="00390CA3" w:rsidRDefault="00BD6A69">
      <w:pPr>
        <w:spacing w:before="2" w:line="170" w:lineRule="exact"/>
        <w:rPr>
          <w:sz w:val="17"/>
          <w:szCs w:val="17"/>
        </w:rPr>
      </w:pPr>
      <w:r>
        <w:br w:type="column"/>
      </w:r>
    </w:p>
    <w:p w:rsidR="00390CA3" w:rsidRDefault="00BD6A69">
      <w:pPr>
        <w:ind w:left="196" w:right="240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227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2"/>
          <w:sz w:val="18"/>
          <w:szCs w:val="18"/>
        </w:rPr>
        <w:t>8</w:t>
      </w:r>
      <w:r>
        <w:rPr>
          <w:rFonts w:ascii="Arial" w:eastAsia="Arial" w:hAnsi="Arial" w:cs="Arial"/>
          <w:sz w:val="18"/>
          <w:szCs w:val="18"/>
        </w:rPr>
        <w:t xml:space="preserve">98 </w:t>
      </w:r>
      <w:r>
        <w:rPr>
          <w:rFonts w:ascii="Arial" w:eastAsia="Arial" w:hAnsi="Arial" w:cs="Arial"/>
          <w:spacing w:val="-2"/>
          <w:sz w:val="18"/>
          <w:szCs w:val="18"/>
        </w:rPr>
        <w:t>p</w:t>
      </w:r>
      <w:r>
        <w:rPr>
          <w:rFonts w:ascii="Arial" w:eastAsia="Arial" w:hAnsi="Arial" w:cs="Arial"/>
          <w:sz w:val="18"/>
          <w:szCs w:val="18"/>
        </w:rPr>
        <w:t>eo</w:t>
      </w:r>
      <w:r>
        <w:rPr>
          <w:rFonts w:ascii="Arial" w:eastAsia="Arial" w:hAnsi="Arial" w:cs="Arial"/>
          <w:spacing w:val="-2"/>
          <w:sz w:val="18"/>
          <w:szCs w:val="18"/>
        </w:rPr>
        <w:t>p</w:t>
      </w:r>
      <w:r>
        <w:rPr>
          <w:rFonts w:ascii="Arial" w:eastAsia="Arial" w:hAnsi="Arial" w:cs="Arial"/>
          <w:sz w:val="18"/>
          <w:szCs w:val="18"/>
        </w:rPr>
        <w:t xml:space="preserve">le </w:t>
      </w:r>
      <w:r>
        <w:rPr>
          <w:rFonts w:ascii="Arial" w:eastAsia="Arial" w:hAnsi="Arial" w:cs="Arial"/>
          <w:spacing w:val="-2"/>
          <w:sz w:val="18"/>
          <w:szCs w:val="18"/>
        </w:rPr>
        <w:t>d</w:t>
      </w:r>
      <w:r>
        <w:rPr>
          <w:rFonts w:ascii="Arial" w:eastAsia="Arial" w:hAnsi="Arial" w:cs="Arial"/>
          <w:sz w:val="18"/>
          <w:szCs w:val="18"/>
        </w:rPr>
        <w:t>ead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or </w:t>
      </w:r>
      <w:r>
        <w:rPr>
          <w:rFonts w:ascii="Arial" w:eastAsia="Arial" w:hAnsi="Arial" w:cs="Arial"/>
          <w:spacing w:val="-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i</w:t>
      </w:r>
      <w:r>
        <w:rPr>
          <w:rFonts w:ascii="Arial" w:eastAsia="Arial" w:hAnsi="Arial" w:cs="Arial"/>
          <w:spacing w:val="-2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ng, 1</w:t>
      </w:r>
      <w:r>
        <w:rPr>
          <w:rFonts w:ascii="Arial" w:eastAsia="Arial" w:hAnsi="Arial" w:cs="Arial"/>
          <w:spacing w:val="-2"/>
          <w:sz w:val="18"/>
          <w:szCs w:val="18"/>
        </w:rPr>
        <w:t>.</w:t>
      </w:r>
      <w:r>
        <w:rPr>
          <w:rFonts w:ascii="Arial" w:eastAsia="Arial" w:hAnsi="Arial" w:cs="Arial"/>
          <w:sz w:val="18"/>
          <w:szCs w:val="18"/>
        </w:rPr>
        <w:t xml:space="preserve">7 </w:t>
      </w:r>
      <w:r>
        <w:rPr>
          <w:rFonts w:ascii="Arial" w:eastAsia="Arial" w:hAnsi="Arial" w:cs="Arial"/>
          <w:spacing w:val="-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il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ion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pe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ple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di</w:t>
      </w:r>
      <w:r>
        <w:rPr>
          <w:rFonts w:ascii="Arial" w:eastAsia="Arial" w:hAnsi="Arial" w:cs="Arial"/>
          <w:spacing w:val="-2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pl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d in 14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untr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es</w:t>
      </w:r>
      <w:r>
        <w:rPr>
          <w:rFonts w:ascii="Arial" w:eastAsia="Arial" w:hAnsi="Arial" w:cs="Arial"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by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eart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qu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and r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u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g t</w:t>
      </w:r>
      <w:r>
        <w:rPr>
          <w:rFonts w:ascii="Arial" w:eastAsia="Arial" w:hAnsi="Arial" w:cs="Arial"/>
          <w:spacing w:val="-2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un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i,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aff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-2"/>
          <w:sz w:val="18"/>
          <w:szCs w:val="18"/>
        </w:rPr>
        <w:t>in</w:t>
      </w:r>
      <w:r>
        <w:rPr>
          <w:rFonts w:ascii="Arial" w:eastAsia="Arial" w:hAnsi="Arial" w:cs="Arial"/>
          <w:sz w:val="18"/>
          <w:szCs w:val="18"/>
        </w:rPr>
        <w:t xml:space="preserve">g South </w:t>
      </w:r>
      <w:r>
        <w:rPr>
          <w:rFonts w:ascii="Arial" w:eastAsia="Arial" w:hAnsi="Arial" w:cs="Arial"/>
          <w:spacing w:val="-3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ia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and</w:t>
      </w:r>
      <w:r>
        <w:rPr>
          <w:rFonts w:ascii="Arial" w:eastAsia="Arial" w:hAnsi="Arial" w:cs="Arial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2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fr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pacing w:val="-2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a.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2"/>
          <w:sz w:val="18"/>
          <w:szCs w:val="18"/>
        </w:rPr>
        <w:t>Th</w:t>
      </w:r>
      <w:r>
        <w:rPr>
          <w:rFonts w:ascii="Arial" w:eastAsia="Arial" w:hAnsi="Arial" w:cs="Arial"/>
          <w:sz w:val="18"/>
          <w:szCs w:val="18"/>
        </w:rPr>
        <w:t xml:space="preserve">e 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ual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i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for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any t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u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i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 xml:space="preserve">n </w:t>
      </w:r>
      <w:r>
        <w:rPr>
          <w:rFonts w:ascii="Arial" w:eastAsia="Arial" w:hAnsi="Arial" w:cs="Arial"/>
          <w:spacing w:val="-2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ded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h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tor</w:t>
      </w:r>
      <w:r>
        <w:rPr>
          <w:rFonts w:ascii="Arial" w:eastAsia="Arial" w:hAnsi="Arial" w:cs="Arial"/>
          <w:spacing w:val="-2"/>
          <w:sz w:val="18"/>
          <w:szCs w:val="18"/>
        </w:rPr>
        <w:t>y</w:t>
      </w:r>
      <w:r>
        <w:rPr>
          <w:rFonts w:ascii="Arial" w:eastAsia="Arial" w:hAnsi="Arial" w:cs="Arial"/>
          <w:sz w:val="18"/>
          <w:szCs w:val="18"/>
        </w:rPr>
        <w:t>.</w:t>
      </w:r>
      <w:r>
        <w:rPr>
          <w:rFonts w:ascii="Arial" w:eastAsia="Arial" w:hAnsi="Arial" w:cs="Arial"/>
          <w:spacing w:val="3"/>
          <w:sz w:val="18"/>
          <w:szCs w:val="18"/>
        </w:rPr>
        <w:t xml:space="preserve"> 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 xml:space="preserve">ed to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he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1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-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z w:val="18"/>
          <w:szCs w:val="18"/>
        </w:rPr>
        <w:t>p of</w:t>
      </w:r>
      <w:r>
        <w:rPr>
          <w:rFonts w:ascii="Arial" w:eastAsia="Arial" w:hAnsi="Arial" w:cs="Arial"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un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 xml:space="preserve">i </w:t>
      </w:r>
      <w:r>
        <w:rPr>
          <w:rFonts w:ascii="Arial" w:eastAsia="Arial" w:hAnsi="Arial" w:cs="Arial"/>
          <w:spacing w:val="5"/>
          <w:sz w:val="18"/>
          <w:szCs w:val="18"/>
        </w:rPr>
        <w:t>W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ni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g Cent</w:t>
      </w:r>
      <w:r>
        <w:rPr>
          <w:rFonts w:ascii="Arial" w:eastAsia="Arial" w:hAnsi="Arial" w:cs="Arial"/>
          <w:spacing w:val="-2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es</w:t>
      </w:r>
      <w:r>
        <w:rPr>
          <w:rFonts w:ascii="Arial" w:eastAsia="Arial" w:hAnsi="Arial" w:cs="Arial"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in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 xml:space="preserve">he 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ndi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n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-1"/>
          <w:sz w:val="18"/>
          <w:szCs w:val="18"/>
        </w:rPr>
        <w:t>O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ean.</w:t>
      </w:r>
    </w:p>
    <w:p w:rsidR="00390CA3" w:rsidRDefault="00390CA3">
      <w:pPr>
        <w:rPr>
          <w:rFonts w:ascii="Arial" w:eastAsia="Arial" w:hAnsi="Arial" w:cs="Arial"/>
          <w:sz w:val="18"/>
          <w:szCs w:val="18"/>
        </w:rPr>
        <w:sectPr w:rsidR="00390CA3">
          <w:type w:val="continuous"/>
          <w:pgSz w:w="11907" w:h="16840"/>
          <w:pgMar w:top="1560" w:right="1180" w:bottom="0" w:left="1280" w:header="720" w:footer="720" w:gutter="0"/>
          <w:cols w:num="3" w:space="720" w:equalWidth="0">
            <w:col w:w="1549" w:space="150"/>
            <w:col w:w="2341" w:space="71"/>
            <w:col w:w="5336"/>
          </w:cols>
        </w:sectPr>
      </w:pPr>
    </w:p>
    <w:p w:rsidR="00390CA3" w:rsidRDefault="00390CA3">
      <w:pPr>
        <w:spacing w:before="2" w:line="170" w:lineRule="exact"/>
        <w:rPr>
          <w:sz w:val="17"/>
          <w:szCs w:val="17"/>
        </w:rPr>
      </w:pPr>
    </w:p>
    <w:p w:rsidR="00390CA3" w:rsidRDefault="00BD6A69">
      <w:pPr>
        <w:numPr>
          <w:ilvl w:val="0"/>
          <w:numId w:val="15"/>
        </w:numPr>
        <w:tabs>
          <w:tab w:val="left" w:pos="587"/>
        </w:tabs>
        <w:spacing w:line="242" w:lineRule="auto"/>
        <w:ind w:left="58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color w:val="000000"/>
          <w:sz w:val="18"/>
          <w:szCs w:val="18"/>
        </w:rPr>
        <w:t>Ka</w:t>
      </w:r>
      <w:r>
        <w:rPr>
          <w:rFonts w:ascii="Arial" w:eastAsia="Arial" w:hAnsi="Arial" w:cs="Arial"/>
          <w:color w:val="000000"/>
          <w:spacing w:val="1"/>
          <w:sz w:val="18"/>
          <w:szCs w:val="18"/>
        </w:rPr>
        <w:t>m</w:t>
      </w:r>
      <w:r>
        <w:rPr>
          <w:rFonts w:ascii="Arial" w:eastAsia="Arial" w:hAnsi="Arial" w:cs="Arial"/>
          <w:color w:val="000000"/>
          <w:spacing w:val="-2"/>
          <w:sz w:val="18"/>
          <w:szCs w:val="18"/>
        </w:rPr>
        <w:t>c</w:t>
      </w:r>
      <w:r>
        <w:rPr>
          <w:rFonts w:ascii="Arial" w:eastAsia="Arial" w:hAnsi="Arial" w:cs="Arial"/>
          <w:color w:val="000000"/>
          <w:sz w:val="18"/>
          <w:szCs w:val="18"/>
        </w:rPr>
        <w:t>ha</w:t>
      </w:r>
      <w:r>
        <w:rPr>
          <w:rFonts w:ascii="Arial" w:eastAsia="Arial" w:hAnsi="Arial" w:cs="Arial"/>
          <w:color w:val="000000"/>
          <w:spacing w:val="-2"/>
          <w:sz w:val="18"/>
          <w:szCs w:val="18"/>
        </w:rPr>
        <w:t>t</w:t>
      </w:r>
      <w:r>
        <w:rPr>
          <w:rFonts w:ascii="Arial" w:eastAsia="Arial" w:hAnsi="Arial" w:cs="Arial"/>
          <w:color w:val="000000"/>
          <w:spacing w:val="1"/>
          <w:sz w:val="18"/>
          <w:szCs w:val="18"/>
        </w:rPr>
        <w:t>k</w:t>
      </w:r>
      <w:r>
        <w:rPr>
          <w:rFonts w:ascii="Arial" w:eastAsia="Arial" w:hAnsi="Arial" w:cs="Arial"/>
          <w:color w:val="000000"/>
          <w:sz w:val="18"/>
          <w:szCs w:val="18"/>
        </w:rPr>
        <w:t>a, Ru</w:t>
      </w:r>
      <w:r>
        <w:rPr>
          <w:rFonts w:ascii="Arial" w:eastAsia="Arial" w:hAnsi="Arial" w:cs="Arial"/>
          <w:color w:val="000000"/>
          <w:spacing w:val="1"/>
          <w:sz w:val="18"/>
          <w:szCs w:val="18"/>
        </w:rPr>
        <w:t>ss</w:t>
      </w:r>
      <w:r>
        <w:rPr>
          <w:rFonts w:ascii="Arial" w:eastAsia="Arial" w:hAnsi="Arial" w:cs="Arial"/>
          <w:color w:val="000000"/>
          <w:spacing w:val="-2"/>
          <w:sz w:val="18"/>
          <w:szCs w:val="18"/>
        </w:rPr>
        <w:t>i</w:t>
      </w:r>
      <w:r>
        <w:rPr>
          <w:rFonts w:ascii="Arial" w:eastAsia="Arial" w:hAnsi="Arial" w:cs="Arial"/>
          <w:color w:val="000000"/>
          <w:sz w:val="18"/>
          <w:szCs w:val="18"/>
        </w:rPr>
        <w:t>a</w:t>
      </w:r>
    </w:p>
    <w:p w:rsidR="00390CA3" w:rsidRDefault="00BD6A69">
      <w:pPr>
        <w:spacing w:before="2" w:line="170" w:lineRule="exact"/>
        <w:rPr>
          <w:sz w:val="17"/>
          <w:szCs w:val="17"/>
        </w:rPr>
      </w:pPr>
      <w:r>
        <w:br w:type="column"/>
      </w:r>
    </w:p>
    <w:p w:rsidR="00390CA3" w:rsidRDefault="00BD6A69">
      <w:pPr>
        <w:tabs>
          <w:tab w:val="left" w:pos="575"/>
          <w:tab w:val="left" w:pos="1572"/>
        </w:tabs>
        <w:jc w:val="right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9.0</w:t>
      </w:r>
      <w:r>
        <w:rPr>
          <w:rFonts w:ascii="Arial" w:eastAsia="Arial" w:hAnsi="Arial" w:cs="Arial"/>
          <w:sz w:val="18"/>
          <w:szCs w:val="18"/>
        </w:rPr>
        <w:tab/>
        <w:t>Un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no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ab/>
        <w:t>4 Nov</w:t>
      </w:r>
    </w:p>
    <w:p w:rsidR="00390CA3" w:rsidRDefault="00BD6A69">
      <w:pPr>
        <w:spacing w:line="204" w:lineRule="exact"/>
        <w:ind w:right="68"/>
        <w:jc w:val="right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b/>
          <w:bCs/>
          <w:sz w:val="18"/>
          <w:szCs w:val="18"/>
        </w:rPr>
        <w:t>1952</w:t>
      </w:r>
    </w:p>
    <w:p w:rsidR="00390CA3" w:rsidRDefault="00BD6A69">
      <w:pPr>
        <w:spacing w:before="4"/>
        <w:ind w:right="18"/>
        <w:jc w:val="right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16:58</w:t>
      </w:r>
    </w:p>
    <w:p w:rsidR="00390CA3" w:rsidRDefault="00BD6A69">
      <w:pPr>
        <w:spacing w:before="2" w:line="170" w:lineRule="exact"/>
        <w:rPr>
          <w:sz w:val="17"/>
          <w:szCs w:val="17"/>
        </w:rPr>
      </w:pPr>
      <w:r>
        <w:br w:type="column"/>
      </w:r>
    </w:p>
    <w:p w:rsidR="00390CA3" w:rsidRDefault="00BD6A69">
      <w:pPr>
        <w:ind w:left="196" w:right="14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Se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ere and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l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ly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da</w:t>
      </w:r>
      <w:r>
        <w:rPr>
          <w:rFonts w:ascii="Arial" w:eastAsia="Arial" w:hAnsi="Arial" w:cs="Arial"/>
          <w:spacing w:val="-2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ag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 xml:space="preserve">ng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un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i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ge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erat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 xml:space="preserve">d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 xml:space="preserve">ith </w:t>
      </w:r>
      <w:r>
        <w:rPr>
          <w:rFonts w:ascii="Arial" w:eastAsia="Arial" w:hAnsi="Arial" w:cs="Arial"/>
          <w:spacing w:val="1"/>
          <w:sz w:val="18"/>
          <w:szCs w:val="18"/>
        </w:rPr>
        <w:t>l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 xml:space="preserve">al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e heights</w:t>
      </w:r>
      <w:r>
        <w:rPr>
          <w:rFonts w:ascii="Arial" w:eastAsia="Arial" w:hAnsi="Arial" w:cs="Arial"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of </w:t>
      </w:r>
      <w:r>
        <w:rPr>
          <w:rFonts w:ascii="Arial" w:eastAsia="Arial" w:hAnsi="Arial" w:cs="Arial"/>
          <w:spacing w:val="-2"/>
          <w:sz w:val="18"/>
          <w:szCs w:val="18"/>
        </w:rPr>
        <w:t>1</w:t>
      </w:r>
      <w:r>
        <w:rPr>
          <w:rFonts w:ascii="Arial" w:eastAsia="Arial" w:hAnsi="Arial" w:cs="Arial"/>
          <w:sz w:val="18"/>
          <w:szCs w:val="18"/>
        </w:rPr>
        <w:t>3</w:t>
      </w:r>
      <w:r>
        <w:rPr>
          <w:rFonts w:ascii="Arial" w:eastAsia="Arial" w:hAnsi="Arial" w:cs="Arial"/>
          <w:spacing w:val="3"/>
          <w:sz w:val="18"/>
          <w:szCs w:val="18"/>
        </w:rPr>
        <w:t xml:space="preserve"> </w:t>
      </w:r>
      <w:r>
        <w:rPr>
          <w:rFonts w:ascii="Arial" w:eastAsia="Arial" w:hAnsi="Arial" w:cs="Arial"/>
          <w:spacing w:val="-2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etre</w:t>
      </w:r>
      <w:r>
        <w:rPr>
          <w:rFonts w:ascii="Arial" w:eastAsia="Arial" w:hAnsi="Arial" w:cs="Arial"/>
          <w:spacing w:val="-2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, r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h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d Ha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aii, A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a, C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lifo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ia, Peru a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d Ch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 xml:space="preserve">le. No 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orded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-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u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lt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.</w:t>
      </w:r>
    </w:p>
    <w:p w:rsidR="00390CA3" w:rsidRDefault="00390CA3">
      <w:pPr>
        <w:rPr>
          <w:rFonts w:ascii="Arial" w:eastAsia="Arial" w:hAnsi="Arial" w:cs="Arial"/>
          <w:sz w:val="18"/>
          <w:szCs w:val="18"/>
        </w:rPr>
        <w:sectPr w:rsidR="00390CA3">
          <w:type w:val="continuous"/>
          <w:pgSz w:w="11907" w:h="16840"/>
          <w:pgMar w:top="1560" w:right="1180" w:bottom="0" w:left="1280" w:header="720" w:footer="720" w:gutter="0"/>
          <w:cols w:num="3" w:space="720" w:equalWidth="0">
            <w:col w:w="1540" w:space="159"/>
            <w:col w:w="2241" w:space="172"/>
            <w:col w:w="5335"/>
          </w:cols>
        </w:sectPr>
      </w:pPr>
    </w:p>
    <w:p w:rsidR="00390CA3" w:rsidRDefault="00390CA3">
      <w:pPr>
        <w:spacing w:before="2" w:line="170" w:lineRule="exact"/>
        <w:rPr>
          <w:sz w:val="17"/>
          <w:szCs w:val="17"/>
        </w:rPr>
      </w:pPr>
    </w:p>
    <w:p w:rsidR="00390CA3" w:rsidRDefault="00BD6A69">
      <w:pPr>
        <w:numPr>
          <w:ilvl w:val="0"/>
          <w:numId w:val="15"/>
        </w:numPr>
        <w:tabs>
          <w:tab w:val="left" w:pos="587"/>
        </w:tabs>
        <w:ind w:left="58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color w:val="000000"/>
          <w:sz w:val="18"/>
          <w:szCs w:val="18"/>
        </w:rPr>
        <w:t>Near the</w:t>
      </w:r>
      <w:r>
        <w:rPr>
          <w:rFonts w:ascii="Arial" w:eastAsia="Arial" w:hAnsi="Arial" w:cs="Arial"/>
          <w:color w:val="000000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color w:val="000000"/>
          <w:sz w:val="18"/>
          <w:szCs w:val="18"/>
        </w:rPr>
        <w:t>e</w:t>
      </w:r>
      <w:r>
        <w:rPr>
          <w:rFonts w:ascii="Arial" w:eastAsia="Arial" w:hAnsi="Arial" w:cs="Arial"/>
          <w:color w:val="000000"/>
          <w:spacing w:val="-2"/>
          <w:sz w:val="18"/>
          <w:szCs w:val="18"/>
        </w:rPr>
        <w:t>a</w:t>
      </w:r>
      <w:r>
        <w:rPr>
          <w:rFonts w:ascii="Arial" w:eastAsia="Arial" w:hAnsi="Arial" w:cs="Arial"/>
          <w:color w:val="000000"/>
          <w:spacing w:val="1"/>
          <w:sz w:val="18"/>
          <w:szCs w:val="18"/>
        </w:rPr>
        <w:t>s</w:t>
      </w:r>
      <w:r>
        <w:rPr>
          <w:rFonts w:ascii="Arial" w:eastAsia="Arial" w:hAnsi="Arial" w:cs="Arial"/>
          <w:color w:val="000000"/>
          <w:sz w:val="18"/>
          <w:szCs w:val="18"/>
        </w:rPr>
        <w:t xml:space="preserve">t </w:t>
      </w:r>
      <w:r>
        <w:rPr>
          <w:rFonts w:ascii="Arial" w:eastAsia="Arial" w:hAnsi="Arial" w:cs="Arial"/>
          <w:color w:val="000000"/>
          <w:spacing w:val="1"/>
          <w:sz w:val="18"/>
          <w:szCs w:val="18"/>
        </w:rPr>
        <w:t>c</w:t>
      </w:r>
      <w:r>
        <w:rPr>
          <w:rFonts w:ascii="Arial" w:eastAsia="Arial" w:hAnsi="Arial" w:cs="Arial"/>
          <w:color w:val="000000"/>
          <w:sz w:val="18"/>
          <w:szCs w:val="18"/>
        </w:rPr>
        <w:t>o</w:t>
      </w:r>
      <w:r>
        <w:rPr>
          <w:rFonts w:ascii="Arial" w:eastAsia="Arial" w:hAnsi="Arial" w:cs="Arial"/>
          <w:color w:val="000000"/>
          <w:spacing w:val="-2"/>
          <w:sz w:val="18"/>
          <w:szCs w:val="18"/>
        </w:rPr>
        <w:t>a</w:t>
      </w:r>
      <w:r>
        <w:rPr>
          <w:rFonts w:ascii="Arial" w:eastAsia="Arial" w:hAnsi="Arial" w:cs="Arial"/>
          <w:color w:val="000000"/>
          <w:spacing w:val="1"/>
          <w:sz w:val="18"/>
          <w:szCs w:val="18"/>
        </w:rPr>
        <w:t>s</w:t>
      </w:r>
      <w:r>
        <w:rPr>
          <w:rFonts w:ascii="Arial" w:eastAsia="Arial" w:hAnsi="Arial" w:cs="Arial"/>
          <w:color w:val="000000"/>
          <w:sz w:val="18"/>
          <w:szCs w:val="18"/>
        </w:rPr>
        <w:t>t of Hon</w:t>
      </w:r>
      <w:r>
        <w:rPr>
          <w:rFonts w:ascii="Arial" w:eastAsia="Arial" w:hAnsi="Arial" w:cs="Arial"/>
          <w:color w:val="000000"/>
          <w:spacing w:val="1"/>
          <w:sz w:val="18"/>
          <w:szCs w:val="18"/>
        </w:rPr>
        <w:t>s</w:t>
      </w:r>
      <w:r>
        <w:rPr>
          <w:rFonts w:ascii="Arial" w:eastAsia="Arial" w:hAnsi="Arial" w:cs="Arial"/>
          <w:color w:val="000000"/>
          <w:sz w:val="18"/>
          <w:szCs w:val="18"/>
        </w:rPr>
        <w:t>h</w:t>
      </w:r>
      <w:r>
        <w:rPr>
          <w:rFonts w:ascii="Arial" w:eastAsia="Arial" w:hAnsi="Arial" w:cs="Arial"/>
          <w:color w:val="000000"/>
          <w:spacing w:val="-2"/>
          <w:sz w:val="18"/>
          <w:szCs w:val="18"/>
        </w:rPr>
        <w:t>u</w:t>
      </w:r>
      <w:r>
        <w:rPr>
          <w:rFonts w:ascii="Arial" w:eastAsia="Arial" w:hAnsi="Arial" w:cs="Arial"/>
          <w:color w:val="000000"/>
          <w:sz w:val="18"/>
          <w:szCs w:val="18"/>
        </w:rPr>
        <w:t xml:space="preserve">, </w:t>
      </w:r>
      <w:r>
        <w:rPr>
          <w:rFonts w:ascii="Arial" w:eastAsia="Arial" w:hAnsi="Arial" w:cs="Arial"/>
          <w:color w:val="000000"/>
          <w:spacing w:val="1"/>
          <w:sz w:val="18"/>
          <w:szCs w:val="18"/>
        </w:rPr>
        <w:t>J</w:t>
      </w:r>
      <w:r>
        <w:rPr>
          <w:rFonts w:ascii="Arial" w:eastAsia="Arial" w:hAnsi="Arial" w:cs="Arial"/>
          <w:color w:val="000000"/>
          <w:sz w:val="18"/>
          <w:szCs w:val="18"/>
        </w:rPr>
        <w:t>ap</w:t>
      </w:r>
      <w:r>
        <w:rPr>
          <w:rFonts w:ascii="Arial" w:eastAsia="Arial" w:hAnsi="Arial" w:cs="Arial"/>
          <w:color w:val="000000"/>
          <w:spacing w:val="-2"/>
          <w:sz w:val="18"/>
          <w:szCs w:val="18"/>
        </w:rPr>
        <w:t>a</w:t>
      </w:r>
      <w:r>
        <w:rPr>
          <w:rFonts w:ascii="Arial" w:eastAsia="Arial" w:hAnsi="Arial" w:cs="Arial"/>
          <w:color w:val="000000"/>
          <w:sz w:val="18"/>
          <w:szCs w:val="18"/>
        </w:rPr>
        <w:t>n</w:t>
      </w:r>
    </w:p>
    <w:p w:rsidR="00390CA3" w:rsidRDefault="00BD6A69">
      <w:pPr>
        <w:spacing w:before="2" w:line="170" w:lineRule="exact"/>
        <w:rPr>
          <w:sz w:val="17"/>
          <w:szCs w:val="17"/>
        </w:rPr>
      </w:pPr>
      <w:r>
        <w:br w:type="column"/>
      </w:r>
    </w:p>
    <w:p w:rsidR="00390CA3" w:rsidRDefault="00BD6A69">
      <w:pPr>
        <w:tabs>
          <w:tab w:val="left" w:pos="762"/>
          <w:tab w:val="left" w:pos="1759"/>
        </w:tabs>
        <w:ind w:left="186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9.0</w:t>
      </w:r>
      <w:r>
        <w:rPr>
          <w:rFonts w:ascii="Arial" w:eastAsia="Arial" w:hAnsi="Arial" w:cs="Arial"/>
          <w:sz w:val="18"/>
          <w:szCs w:val="18"/>
        </w:rPr>
        <w:tab/>
        <w:t>28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0</w:t>
      </w:r>
      <w:r>
        <w:rPr>
          <w:rFonts w:ascii="Arial" w:eastAsia="Arial" w:hAnsi="Arial" w:cs="Arial"/>
          <w:spacing w:val="-2"/>
          <w:sz w:val="18"/>
          <w:szCs w:val="18"/>
        </w:rPr>
        <w:t>5</w:t>
      </w:r>
      <w:r>
        <w:rPr>
          <w:rFonts w:ascii="Arial" w:eastAsia="Arial" w:hAnsi="Arial" w:cs="Arial"/>
          <w:sz w:val="18"/>
          <w:szCs w:val="18"/>
        </w:rPr>
        <w:t>0</w:t>
      </w:r>
      <w:r>
        <w:rPr>
          <w:rFonts w:ascii="Arial" w:eastAsia="Arial" w:hAnsi="Arial" w:cs="Arial"/>
          <w:sz w:val="18"/>
          <w:szCs w:val="18"/>
        </w:rPr>
        <w:tab/>
        <w:t xml:space="preserve">11 </w:t>
      </w:r>
      <w:r>
        <w:rPr>
          <w:rFonts w:ascii="Arial" w:eastAsia="Arial" w:hAnsi="Arial" w:cs="Arial"/>
          <w:spacing w:val="-4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ar</w:t>
      </w:r>
    </w:p>
    <w:p w:rsidR="00390CA3" w:rsidRDefault="00BD6A69">
      <w:pPr>
        <w:spacing w:line="204" w:lineRule="exact"/>
        <w:ind w:right="298"/>
        <w:jc w:val="right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b/>
          <w:bCs/>
          <w:sz w:val="18"/>
          <w:szCs w:val="18"/>
        </w:rPr>
        <w:t>2011</w:t>
      </w:r>
    </w:p>
    <w:p w:rsidR="00390CA3" w:rsidRDefault="00BD6A69">
      <w:pPr>
        <w:spacing w:before="4"/>
        <w:jc w:val="right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05:46</w:t>
      </w:r>
      <w:r>
        <w:rPr>
          <w:rFonts w:ascii="Arial" w:eastAsia="Arial" w:hAnsi="Arial" w:cs="Arial"/>
          <w:spacing w:val="-2"/>
          <w:sz w:val="18"/>
          <w:szCs w:val="18"/>
        </w:rPr>
        <w:t>:</w:t>
      </w:r>
      <w:r>
        <w:rPr>
          <w:rFonts w:ascii="Arial" w:eastAsia="Arial" w:hAnsi="Arial" w:cs="Arial"/>
          <w:sz w:val="18"/>
          <w:szCs w:val="18"/>
        </w:rPr>
        <w:t>23</w:t>
      </w:r>
    </w:p>
    <w:p w:rsidR="00390CA3" w:rsidRDefault="00BD6A69">
      <w:pPr>
        <w:spacing w:before="2" w:line="170" w:lineRule="exact"/>
        <w:rPr>
          <w:sz w:val="17"/>
          <w:szCs w:val="17"/>
        </w:rPr>
      </w:pPr>
      <w:r>
        <w:br w:type="column"/>
      </w:r>
    </w:p>
    <w:p w:rsidR="00390CA3" w:rsidRDefault="00BD6A69">
      <w:pPr>
        <w:ind w:left="98" w:right="220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pacing w:val="-1"/>
          <w:sz w:val="18"/>
          <w:szCs w:val="18"/>
        </w:rPr>
        <w:t>O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er 20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000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de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d or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i</w:t>
      </w:r>
      <w:r>
        <w:rPr>
          <w:rFonts w:ascii="Arial" w:eastAsia="Arial" w:hAnsi="Arial" w:cs="Arial"/>
          <w:spacing w:val="-2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ng,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er 300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000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bu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ldi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gs de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-2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-2"/>
          <w:sz w:val="18"/>
          <w:szCs w:val="18"/>
        </w:rPr>
        <w:t>y</w:t>
      </w:r>
      <w:r>
        <w:rPr>
          <w:rFonts w:ascii="Arial" w:eastAsia="Arial" w:hAnsi="Arial" w:cs="Arial"/>
          <w:sz w:val="18"/>
          <w:szCs w:val="18"/>
        </w:rPr>
        <w:t xml:space="preserve">ed 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n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J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pan by</w:t>
      </w:r>
      <w:r>
        <w:rPr>
          <w:rFonts w:ascii="Arial" w:eastAsia="Arial" w:hAnsi="Arial" w:cs="Arial"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eart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q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and </w:t>
      </w:r>
      <w:r>
        <w:rPr>
          <w:rFonts w:ascii="Arial" w:eastAsia="Arial" w:hAnsi="Arial" w:cs="Arial"/>
          <w:spacing w:val="-2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z w:val="18"/>
          <w:szCs w:val="18"/>
        </w:rPr>
        <w:t>lt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g</w:t>
      </w:r>
      <w:r>
        <w:rPr>
          <w:rFonts w:ascii="Arial" w:eastAsia="Arial" w:hAnsi="Arial" w:cs="Arial"/>
          <w:spacing w:val="3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P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if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-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ide t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u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.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4"/>
          <w:sz w:val="18"/>
          <w:szCs w:val="18"/>
        </w:rPr>
        <w:t>M</w:t>
      </w:r>
      <w:r>
        <w:rPr>
          <w:rFonts w:ascii="Arial" w:eastAsia="Arial" w:hAnsi="Arial" w:cs="Arial"/>
          <w:spacing w:val="2"/>
          <w:sz w:val="18"/>
          <w:szCs w:val="18"/>
        </w:rPr>
        <w:t>a</w:t>
      </w:r>
      <w:r>
        <w:rPr>
          <w:rFonts w:ascii="Arial" w:eastAsia="Arial" w:hAnsi="Arial" w:cs="Arial"/>
          <w:spacing w:val="-4"/>
          <w:sz w:val="18"/>
          <w:szCs w:val="18"/>
        </w:rPr>
        <w:t>x</w:t>
      </w:r>
      <w:r>
        <w:rPr>
          <w:rFonts w:ascii="Arial" w:eastAsia="Arial" w:hAnsi="Arial" w:cs="Arial"/>
          <w:sz w:val="18"/>
          <w:szCs w:val="18"/>
        </w:rPr>
        <w:t>i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um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ru</w:t>
      </w:r>
      <w:r>
        <w:rPr>
          <w:rFonts w:ascii="Arial" w:eastAsia="Arial" w:hAnsi="Arial" w:cs="Arial"/>
          <w:spacing w:val="2"/>
          <w:sz w:val="18"/>
          <w:szCs w:val="18"/>
        </w:rPr>
        <w:t>n</w:t>
      </w:r>
      <w:r>
        <w:rPr>
          <w:rFonts w:ascii="Arial" w:eastAsia="Arial" w:hAnsi="Arial" w:cs="Arial"/>
          <w:spacing w:val="-3"/>
          <w:sz w:val="18"/>
          <w:szCs w:val="18"/>
        </w:rPr>
        <w:t>-</w:t>
      </w:r>
      <w:r>
        <w:rPr>
          <w:rFonts w:ascii="Arial" w:eastAsia="Arial" w:hAnsi="Arial" w:cs="Arial"/>
          <w:sz w:val="18"/>
          <w:szCs w:val="18"/>
        </w:rPr>
        <w:t xml:space="preserve">up 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ght of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37</w:t>
      </w:r>
      <w:r>
        <w:rPr>
          <w:rFonts w:ascii="Arial" w:eastAsia="Arial" w:hAnsi="Arial" w:cs="Arial"/>
          <w:spacing w:val="-2"/>
          <w:sz w:val="18"/>
          <w:szCs w:val="18"/>
        </w:rPr>
        <w:t>.</w:t>
      </w:r>
      <w:r>
        <w:rPr>
          <w:rFonts w:ascii="Arial" w:eastAsia="Arial" w:hAnsi="Arial" w:cs="Arial"/>
          <w:sz w:val="18"/>
          <w:szCs w:val="18"/>
        </w:rPr>
        <w:t xml:space="preserve">88 </w:t>
      </w:r>
      <w:r>
        <w:rPr>
          <w:rFonts w:ascii="Arial" w:eastAsia="Arial" w:hAnsi="Arial" w:cs="Arial"/>
          <w:spacing w:val="-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etr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 xml:space="preserve">n </w:t>
      </w:r>
      <w:r>
        <w:rPr>
          <w:rFonts w:ascii="Arial" w:eastAsia="Arial" w:hAnsi="Arial" w:cs="Arial"/>
          <w:spacing w:val="-4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i</w:t>
      </w:r>
      <w:r>
        <w:rPr>
          <w:rFonts w:ascii="Arial" w:eastAsia="Arial" w:hAnsi="Arial" w:cs="Arial"/>
          <w:spacing w:val="-2"/>
          <w:sz w:val="18"/>
          <w:szCs w:val="18"/>
        </w:rPr>
        <w:t>y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 xml:space="preserve">o. </w:t>
      </w:r>
      <w:r>
        <w:rPr>
          <w:rFonts w:ascii="Arial" w:eastAsia="Arial" w:hAnsi="Arial" w:cs="Arial"/>
          <w:spacing w:val="-1"/>
          <w:sz w:val="18"/>
          <w:szCs w:val="18"/>
        </w:rPr>
        <w:t>G</w:t>
      </w:r>
      <w:r>
        <w:rPr>
          <w:rFonts w:ascii="Arial" w:eastAsia="Arial" w:hAnsi="Arial" w:cs="Arial"/>
          <w:sz w:val="18"/>
          <w:szCs w:val="18"/>
        </w:rPr>
        <w:t>eolog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l ef</w:t>
      </w:r>
      <w:r>
        <w:rPr>
          <w:rFonts w:ascii="Arial" w:eastAsia="Arial" w:hAnsi="Arial" w:cs="Arial"/>
          <w:spacing w:val="-2"/>
          <w:sz w:val="18"/>
          <w:szCs w:val="18"/>
        </w:rPr>
        <w:t>f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 xml:space="preserve">n </w:t>
      </w:r>
      <w:r>
        <w:rPr>
          <w:rFonts w:ascii="Arial" w:eastAsia="Arial" w:hAnsi="Arial" w:cs="Arial"/>
          <w:spacing w:val="-1"/>
          <w:sz w:val="18"/>
          <w:szCs w:val="18"/>
        </w:rPr>
        <w:t>J</w:t>
      </w:r>
      <w:r>
        <w:rPr>
          <w:rFonts w:ascii="Arial" w:eastAsia="Arial" w:hAnsi="Arial" w:cs="Arial"/>
          <w:sz w:val="18"/>
          <w:szCs w:val="18"/>
        </w:rPr>
        <w:t>apan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pacing w:val="-2"/>
          <w:sz w:val="18"/>
          <w:szCs w:val="18"/>
        </w:rPr>
        <w:t>nc</w:t>
      </w:r>
      <w:r>
        <w:rPr>
          <w:rFonts w:ascii="Arial" w:eastAsia="Arial" w:hAnsi="Arial" w:cs="Arial"/>
          <w:sz w:val="18"/>
          <w:szCs w:val="18"/>
        </w:rPr>
        <w:t>luded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l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nd</w:t>
      </w:r>
      <w:r>
        <w:rPr>
          <w:rFonts w:ascii="Arial" w:eastAsia="Arial" w:hAnsi="Arial" w:cs="Arial"/>
          <w:spacing w:val="-2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li</w:t>
      </w:r>
      <w:r>
        <w:rPr>
          <w:rFonts w:ascii="Arial" w:eastAsia="Arial" w:hAnsi="Arial" w:cs="Arial"/>
          <w:spacing w:val="-2"/>
          <w:sz w:val="18"/>
          <w:szCs w:val="18"/>
        </w:rPr>
        <w:t>d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,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li</w:t>
      </w:r>
      <w:r>
        <w:rPr>
          <w:rFonts w:ascii="Arial" w:eastAsia="Arial" w:hAnsi="Arial" w:cs="Arial"/>
          <w:spacing w:val="-2"/>
          <w:sz w:val="18"/>
          <w:szCs w:val="18"/>
        </w:rPr>
        <w:t>q</w:t>
      </w:r>
      <w:r>
        <w:rPr>
          <w:rFonts w:ascii="Arial" w:eastAsia="Arial" w:hAnsi="Arial" w:cs="Arial"/>
          <w:sz w:val="18"/>
          <w:szCs w:val="18"/>
        </w:rPr>
        <w:t>uef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on, hori</w:t>
      </w:r>
      <w:r>
        <w:rPr>
          <w:rFonts w:ascii="Arial" w:eastAsia="Arial" w:hAnsi="Arial" w:cs="Arial"/>
          <w:spacing w:val="-2"/>
          <w:sz w:val="18"/>
          <w:szCs w:val="18"/>
        </w:rPr>
        <w:t>z</w:t>
      </w:r>
      <w:r>
        <w:rPr>
          <w:rFonts w:ascii="Arial" w:eastAsia="Arial" w:hAnsi="Arial" w:cs="Arial"/>
          <w:sz w:val="18"/>
          <w:szCs w:val="18"/>
        </w:rPr>
        <w:t>ont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 xml:space="preserve">l </w:t>
      </w:r>
      <w:r>
        <w:rPr>
          <w:rFonts w:ascii="Arial" w:eastAsia="Arial" w:hAnsi="Arial" w:cs="Arial"/>
          <w:spacing w:val="-2"/>
          <w:sz w:val="18"/>
          <w:szCs w:val="18"/>
        </w:rPr>
        <w:t>d</w:t>
      </w:r>
      <w:r>
        <w:rPr>
          <w:rFonts w:ascii="Arial" w:eastAsia="Arial" w:hAnsi="Arial" w:cs="Arial"/>
          <w:sz w:val="18"/>
          <w:szCs w:val="18"/>
        </w:rPr>
        <w:t>i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2"/>
          <w:sz w:val="18"/>
          <w:szCs w:val="18"/>
        </w:rPr>
        <w:t>p</w:t>
      </w:r>
      <w:r>
        <w:rPr>
          <w:rFonts w:ascii="Arial" w:eastAsia="Arial" w:hAnsi="Arial" w:cs="Arial"/>
          <w:sz w:val="18"/>
          <w:szCs w:val="18"/>
        </w:rPr>
        <w:t>la</w:t>
      </w:r>
      <w:r>
        <w:rPr>
          <w:rFonts w:ascii="Arial" w:eastAsia="Arial" w:hAnsi="Arial" w:cs="Arial"/>
          <w:spacing w:val="-2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 xml:space="preserve">ent 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 xml:space="preserve">nd </w:t>
      </w:r>
      <w:r>
        <w:rPr>
          <w:rFonts w:ascii="Arial" w:eastAsia="Arial" w:hAnsi="Arial" w:cs="Arial"/>
          <w:spacing w:val="-4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ert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pacing w:val="-2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al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u</w:t>
      </w:r>
      <w:r>
        <w:rPr>
          <w:rFonts w:ascii="Arial" w:eastAsia="Arial" w:hAnsi="Arial" w:cs="Arial"/>
          <w:spacing w:val="-2"/>
          <w:sz w:val="18"/>
          <w:szCs w:val="18"/>
        </w:rPr>
        <w:t>b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i</w:t>
      </w:r>
      <w:r>
        <w:rPr>
          <w:rFonts w:ascii="Arial" w:eastAsia="Arial" w:hAnsi="Arial" w:cs="Arial"/>
          <w:spacing w:val="-2"/>
          <w:sz w:val="18"/>
          <w:szCs w:val="18"/>
        </w:rPr>
        <w:t>d</w:t>
      </w:r>
      <w:r>
        <w:rPr>
          <w:rFonts w:ascii="Arial" w:eastAsia="Arial" w:hAnsi="Arial" w:cs="Arial"/>
          <w:sz w:val="18"/>
          <w:szCs w:val="18"/>
        </w:rPr>
        <w:t>en</w:t>
      </w:r>
      <w:r>
        <w:rPr>
          <w:rFonts w:ascii="Arial" w:eastAsia="Arial" w:hAnsi="Arial" w:cs="Arial"/>
          <w:spacing w:val="-2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e.</w:t>
      </w:r>
      <w:r>
        <w:rPr>
          <w:rFonts w:ascii="Arial" w:eastAsia="Arial" w:hAnsi="Arial" w:cs="Arial"/>
          <w:sz w:val="18"/>
          <w:szCs w:val="18"/>
        </w:rPr>
        <w:t xml:space="preserve"> E</w:t>
      </w:r>
      <w:r>
        <w:rPr>
          <w:rFonts w:ascii="Arial" w:eastAsia="Arial" w:hAnsi="Arial" w:cs="Arial"/>
          <w:spacing w:val="-2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on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c lo</w:t>
      </w:r>
      <w:r>
        <w:rPr>
          <w:rFonts w:ascii="Arial" w:eastAsia="Arial" w:hAnsi="Arial" w:cs="Arial"/>
          <w:spacing w:val="-2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i</w:t>
      </w:r>
      <w:r>
        <w:rPr>
          <w:rFonts w:ascii="Arial" w:eastAsia="Arial" w:hAnsi="Arial" w:cs="Arial"/>
          <w:sz w:val="18"/>
          <w:szCs w:val="18"/>
        </w:rPr>
        <w:t>n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J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pan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i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ted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at </w:t>
      </w:r>
      <w:r>
        <w:rPr>
          <w:rFonts w:ascii="Arial" w:eastAsia="Arial" w:hAnsi="Arial" w:cs="Arial"/>
          <w:spacing w:val="-2"/>
          <w:sz w:val="18"/>
          <w:szCs w:val="18"/>
        </w:rPr>
        <w:t>3</w:t>
      </w:r>
      <w:r>
        <w:rPr>
          <w:rFonts w:ascii="Arial" w:eastAsia="Arial" w:hAnsi="Arial" w:cs="Arial"/>
          <w:sz w:val="18"/>
          <w:szCs w:val="18"/>
        </w:rPr>
        <w:t>09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bil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ion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US do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la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.</w:t>
      </w:r>
      <w:r>
        <w:rPr>
          <w:rFonts w:ascii="Arial" w:eastAsia="Arial" w:hAnsi="Arial" w:cs="Arial"/>
          <w:spacing w:val="5"/>
          <w:sz w:val="18"/>
          <w:szCs w:val="18"/>
        </w:rPr>
        <w:t xml:space="preserve">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un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i rea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 xml:space="preserve">ed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 xml:space="preserve">he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 xml:space="preserve">t </w:t>
      </w:r>
      <w:r>
        <w:rPr>
          <w:rFonts w:ascii="Arial" w:eastAsia="Arial" w:hAnsi="Arial" w:cs="Arial"/>
          <w:spacing w:val="-2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 xml:space="preserve">t of </w:t>
      </w:r>
      <w:r>
        <w:rPr>
          <w:rFonts w:ascii="Arial" w:eastAsia="Arial" w:hAnsi="Arial" w:cs="Arial"/>
          <w:spacing w:val="-3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or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 xml:space="preserve">h and </w:t>
      </w:r>
      <w:r>
        <w:rPr>
          <w:rFonts w:ascii="Arial" w:eastAsia="Arial" w:hAnsi="Arial" w:cs="Arial"/>
          <w:spacing w:val="-3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outh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i</w:t>
      </w:r>
      <w:r>
        <w:rPr>
          <w:rFonts w:ascii="Arial" w:eastAsia="Arial" w:hAnsi="Arial" w:cs="Arial"/>
          <w:spacing w:val="-2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a, Nort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n Indo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a, Ha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 xml:space="preserve">aii 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nd e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en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b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off 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l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bs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2"/>
          <w:sz w:val="18"/>
          <w:szCs w:val="18"/>
        </w:rPr>
        <w:t>f</w:t>
      </w:r>
      <w:r>
        <w:rPr>
          <w:rFonts w:ascii="Arial" w:eastAsia="Arial" w:hAnsi="Arial" w:cs="Arial"/>
          <w:sz w:val="18"/>
          <w:szCs w:val="18"/>
        </w:rPr>
        <w:t>rom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nta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c i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h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lf</w:t>
      </w:r>
      <w:r>
        <w:rPr>
          <w:rFonts w:ascii="Arial" w:eastAsia="Arial" w:hAnsi="Arial" w:cs="Arial"/>
          <w:spacing w:val="-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.</w:t>
      </w:r>
    </w:p>
    <w:p w:rsidR="00390CA3" w:rsidRDefault="00390CA3">
      <w:pPr>
        <w:rPr>
          <w:rFonts w:ascii="Arial" w:eastAsia="Arial" w:hAnsi="Arial" w:cs="Arial"/>
          <w:sz w:val="18"/>
          <w:szCs w:val="18"/>
        </w:rPr>
        <w:sectPr w:rsidR="00390CA3">
          <w:type w:val="continuous"/>
          <w:pgSz w:w="11907" w:h="16840"/>
          <w:pgMar w:top="1560" w:right="1180" w:bottom="0" w:left="1280" w:header="720" w:footer="720" w:gutter="0"/>
          <w:cols w:num="3" w:space="720" w:equalWidth="0">
            <w:col w:w="1669" w:space="40"/>
            <w:col w:w="2462" w:space="40"/>
            <w:col w:w="5236"/>
          </w:cols>
        </w:sectPr>
      </w:pPr>
    </w:p>
    <w:p w:rsidR="00390CA3" w:rsidRDefault="00390CA3">
      <w:pPr>
        <w:spacing w:before="4" w:line="130" w:lineRule="exact"/>
        <w:rPr>
          <w:sz w:val="13"/>
          <w:szCs w:val="13"/>
        </w:rPr>
      </w:pPr>
    </w:p>
    <w:p w:rsidR="00390CA3" w:rsidRDefault="00BD6A69">
      <w:pPr>
        <w:spacing w:before="77"/>
        <w:ind w:left="138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i/>
          <w:sz w:val="18"/>
          <w:szCs w:val="18"/>
        </w:rPr>
        <w:t>Adapt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z w:val="18"/>
          <w:szCs w:val="18"/>
        </w:rPr>
        <w:t>d from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-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our</w:t>
      </w:r>
      <w:r>
        <w:rPr>
          <w:rFonts w:ascii="Arial" w:eastAsia="Arial" w:hAnsi="Arial" w:cs="Arial"/>
          <w:i/>
          <w:spacing w:val="-2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e:</w:t>
      </w:r>
      <w:r>
        <w:rPr>
          <w:rFonts w:ascii="Arial" w:eastAsia="Arial" w:hAnsi="Arial" w:cs="Arial"/>
          <w:i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-4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>agnit</w:t>
      </w:r>
      <w:r>
        <w:rPr>
          <w:rFonts w:ascii="Arial" w:eastAsia="Arial" w:hAnsi="Arial" w:cs="Arial"/>
          <w:i/>
          <w:spacing w:val="-2"/>
          <w:sz w:val="18"/>
          <w:szCs w:val="18"/>
        </w:rPr>
        <w:t>u</w:t>
      </w:r>
      <w:r>
        <w:rPr>
          <w:rFonts w:ascii="Arial" w:eastAsia="Arial" w:hAnsi="Arial" w:cs="Arial"/>
          <w:i/>
          <w:sz w:val="18"/>
          <w:szCs w:val="18"/>
        </w:rPr>
        <w:t xml:space="preserve">de 8 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z w:val="18"/>
          <w:szCs w:val="18"/>
        </w:rPr>
        <w:t>nd Gre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z w:val="18"/>
          <w:szCs w:val="18"/>
        </w:rPr>
        <w:t>ter Ea</w:t>
      </w:r>
      <w:r>
        <w:rPr>
          <w:rFonts w:ascii="Arial" w:eastAsia="Arial" w:hAnsi="Arial" w:cs="Arial"/>
          <w:i/>
          <w:spacing w:val="-3"/>
          <w:sz w:val="18"/>
          <w:szCs w:val="18"/>
        </w:rPr>
        <w:t>r</w:t>
      </w:r>
      <w:r>
        <w:rPr>
          <w:rFonts w:ascii="Arial" w:eastAsia="Arial" w:hAnsi="Arial" w:cs="Arial"/>
          <w:i/>
          <w:sz w:val="18"/>
          <w:szCs w:val="18"/>
        </w:rPr>
        <w:t>thq</w:t>
      </w:r>
      <w:r>
        <w:rPr>
          <w:rFonts w:ascii="Arial" w:eastAsia="Arial" w:hAnsi="Arial" w:cs="Arial"/>
          <w:i/>
          <w:spacing w:val="-2"/>
          <w:sz w:val="18"/>
          <w:szCs w:val="18"/>
        </w:rPr>
        <w:t>u</w:t>
      </w:r>
      <w:r>
        <w:rPr>
          <w:rFonts w:ascii="Arial" w:eastAsia="Arial" w:hAnsi="Arial" w:cs="Arial"/>
          <w:i/>
          <w:sz w:val="18"/>
          <w:szCs w:val="18"/>
        </w:rPr>
        <w:t>a</w:t>
      </w:r>
      <w:r>
        <w:rPr>
          <w:rFonts w:ascii="Arial" w:eastAsia="Arial" w:hAnsi="Arial" w:cs="Arial"/>
          <w:i/>
          <w:spacing w:val="1"/>
          <w:sz w:val="18"/>
          <w:szCs w:val="18"/>
        </w:rPr>
        <w:t>k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z w:val="18"/>
          <w:szCs w:val="18"/>
        </w:rPr>
        <w:t>s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Sin</w:t>
      </w:r>
      <w:r>
        <w:rPr>
          <w:rFonts w:ascii="Arial" w:eastAsia="Arial" w:hAnsi="Arial" w:cs="Arial"/>
          <w:i/>
          <w:spacing w:val="-2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e 1</w:t>
      </w:r>
      <w:r>
        <w:rPr>
          <w:rFonts w:ascii="Arial" w:eastAsia="Arial" w:hAnsi="Arial" w:cs="Arial"/>
          <w:i/>
          <w:spacing w:val="-2"/>
          <w:sz w:val="18"/>
          <w:szCs w:val="18"/>
        </w:rPr>
        <w:t>9</w:t>
      </w:r>
      <w:r>
        <w:rPr>
          <w:rFonts w:ascii="Arial" w:eastAsia="Arial" w:hAnsi="Arial" w:cs="Arial"/>
          <w:i/>
          <w:sz w:val="18"/>
          <w:szCs w:val="18"/>
        </w:rPr>
        <w:t>90</w:t>
      </w:r>
      <w:r>
        <w:rPr>
          <w:rFonts w:ascii="Arial" w:eastAsia="Arial" w:hAnsi="Arial" w:cs="Arial"/>
          <w:i/>
          <w:spacing w:val="7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–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-3"/>
          <w:sz w:val="18"/>
          <w:szCs w:val="18"/>
        </w:rPr>
        <w:t>E</w:t>
      </w:r>
      <w:r>
        <w:rPr>
          <w:rFonts w:ascii="Arial" w:eastAsia="Arial" w:hAnsi="Arial" w:cs="Arial"/>
          <w:i/>
          <w:sz w:val="18"/>
          <w:szCs w:val="18"/>
        </w:rPr>
        <w:t>arth</w:t>
      </w:r>
      <w:r>
        <w:rPr>
          <w:rFonts w:ascii="Arial" w:eastAsia="Arial" w:hAnsi="Arial" w:cs="Arial"/>
          <w:i/>
          <w:spacing w:val="-2"/>
          <w:sz w:val="18"/>
          <w:szCs w:val="18"/>
        </w:rPr>
        <w:t>q</w:t>
      </w:r>
      <w:r>
        <w:rPr>
          <w:rFonts w:ascii="Arial" w:eastAsia="Arial" w:hAnsi="Arial" w:cs="Arial"/>
          <w:i/>
          <w:sz w:val="18"/>
          <w:szCs w:val="18"/>
        </w:rPr>
        <w:t>u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pacing w:val="1"/>
          <w:sz w:val="18"/>
          <w:szCs w:val="18"/>
        </w:rPr>
        <w:t>k</w:t>
      </w:r>
      <w:r>
        <w:rPr>
          <w:rFonts w:ascii="Arial" w:eastAsia="Arial" w:hAnsi="Arial" w:cs="Arial"/>
          <w:i/>
          <w:sz w:val="18"/>
          <w:szCs w:val="18"/>
        </w:rPr>
        <w:t>e Ha</w:t>
      </w:r>
      <w:r>
        <w:rPr>
          <w:rFonts w:ascii="Arial" w:eastAsia="Arial" w:hAnsi="Arial" w:cs="Arial"/>
          <w:i/>
          <w:spacing w:val="-4"/>
          <w:sz w:val="18"/>
          <w:szCs w:val="18"/>
        </w:rPr>
        <w:t>z</w:t>
      </w:r>
      <w:r>
        <w:rPr>
          <w:rFonts w:ascii="Arial" w:eastAsia="Arial" w:hAnsi="Arial" w:cs="Arial"/>
          <w:i/>
          <w:sz w:val="18"/>
          <w:szCs w:val="18"/>
        </w:rPr>
        <w:t>ards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P</w:t>
      </w:r>
      <w:r>
        <w:rPr>
          <w:rFonts w:ascii="Arial" w:eastAsia="Arial" w:hAnsi="Arial" w:cs="Arial"/>
          <w:i/>
          <w:spacing w:val="-2"/>
          <w:sz w:val="18"/>
          <w:szCs w:val="18"/>
        </w:rPr>
        <w:t>r</w:t>
      </w:r>
      <w:r>
        <w:rPr>
          <w:rFonts w:ascii="Arial" w:eastAsia="Arial" w:hAnsi="Arial" w:cs="Arial"/>
          <w:i/>
          <w:sz w:val="18"/>
          <w:szCs w:val="18"/>
        </w:rPr>
        <w:t>ogram</w:t>
      </w:r>
    </w:p>
    <w:p w:rsidR="00390CA3" w:rsidRDefault="00BD6A69">
      <w:pPr>
        <w:spacing w:before="74"/>
        <w:ind w:left="138"/>
        <w:rPr>
          <w:rFonts w:ascii="Arial" w:eastAsia="Arial" w:hAnsi="Arial" w:cs="Arial"/>
          <w:sz w:val="18"/>
          <w:szCs w:val="18"/>
        </w:rPr>
      </w:pPr>
      <w:hyperlink r:id="rId71">
        <w:r>
          <w:rPr>
            <w:rFonts w:ascii="Arial" w:eastAsia="Arial" w:hAnsi="Arial" w:cs="Arial"/>
            <w:i/>
            <w:color w:val="0000FF"/>
            <w:sz w:val="18"/>
            <w:szCs w:val="18"/>
          </w:rPr>
          <w:t>http:/</w:t>
        </w:r>
        <w:r>
          <w:rPr>
            <w:rFonts w:ascii="Arial" w:eastAsia="Arial" w:hAnsi="Arial" w:cs="Arial"/>
            <w:i/>
            <w:color w:val="0000FF"/>
            <w:spacing w:val="-2"/>
            <w:sz w:val="18"/>
            <w:szCs w:val="18"/>
          </w:rPr>
          <w:t>/</w:t>
        </w:r>
        <w:r>
          <w:rPr>
            <w:rFonts w:ascii="Arial" w:eastAsia="Arial" w:hAnsi="Arial" w:cs="Arial"/>
            <w:i/>
            <w:color w:val="0000FF"/>
            <w:sz w:val="18"/>
            <w:szCs w:val="18"/>
          </w:rPr>
          <w:t>eart</w:t>
        </w:r>
        <w:r>
          <w:rPr>
            <w:rFonts w:ascii="Arial" w:eastAsia="Arial" w:hAnsi="Arial" w:cs="Arial"/>
            <w:i/>
            <w:color w:val="0000FF"/>
            <w:spacing w:val="-2"/>
            <w:sz w:val="18"/>
            <w:szCs w:val="18"/>
          </w:rPr>
          <w:t>h</w:t>
        </w:r>
        <w:r>
          <w:rPr>
            <w:rFonts w:ascii="Arial" w:eastAsia="Arial" w:hAnsi="Arial" w:cs="Arial"/>
            <w:i/>
            <w:color w:val="0000FF"/>
            <w:sz w:val="18"/>
            <w:szCs w:val="18"/>
          </w:rPr>
          <w:t>qu</w:t>
        </w:r>
        <w:r>
          <w:rPr>
            <w:rFonts w:ascii="Arial" w:eastAsia="Arial" w:hAnsi="Arial" w:cs="Arial"/>
            <w:i/>
            <w:color w:val="0000FF"/>
            <w:spacing w:val="-2"/>
            <w:sz w:val="18"/>
            <w:szCs w:val="18"/>
          </w:rPr>
          <w:t>a</w:t>
        </w:r>
        <w:r>
          <w:rPr>
            <w:rFonts w:ascii="Arial" w:eastAsia="Arial" w:hAnsi="Arial" w:cs="Arial"/>
            <w:i/>
            <w:color w:val="0000FF"/>
            <w:spacing w:val="1"/>
            <w:sz w:val="18"/>
            <w:szCs w:val="18"/>
          </w:rPr>
          <w:t>k</w:t>
        </w:r>
        <w:r>
          <w:rPr>
            <w:rFonts w:ascii="Arial" w:eastAsia="Arial" w:hAnsi="Arial" w:cs="Arial"/>
            <w:i/>
            <w:color w:val="0000FF"/>
            <w:sz w:val="18"/>
            <w:szCs w:val="18"/>
          </w:rPr>
          <w:t>e.</w:t>
        </w:r>
        <w:r>
          <w:rPr>
            <w:rFonts w:ascii="Arial" w:eastAsia="Arial" w:hAnsi="Arial" w:cs="Arial"/>
            <w:i/>
            <w:color w:val="0000FF"/>
            <w:spacing w:val="-2"/>
            <w:sz w:val="18"/>
            <w:szCs w:val="18"/>
          </w:rPr>
          <w:t>u</w:t>
        </w:r>
        <w:r>
          <w:rPr>
            <w:rFonts w:ascii="Arial" w:eastAsia="Arial" w:hAnsi="Arial" w:cs="Arial"/>
            <w:i/>
            <w:color w:val="0000FF"/>
            <w:spacing w:val="1"/>
            <w:sz w:val="18"/>
            <w:szCs w:val="18"/>
          </w:rPr>
          <w:t>s</w:t>
        </w:r>
        <w:r>
          <w:rPr>
            <w:rFonts w:ascii="Arial" w:eastAsia="Arial" w:hAnsi="Arial" w:cs="Arial"/>
            <w:i/>
            <w:color w:val="0000FF"/>
            <w:spacing w:val="-2"/>
            <w:sz w:val="18"/>
            <w:szCs w:val="18"/>
          </w:rPr>
          <w:t>g</w:t>
        </w:r>
        <w:r>
          <w:rPr>
            <w:rFonts w:ascii="Arial" w:eastAsia="Arial" w:hAnsi="Arial" w:cs="Arial"/>
            <w:i/>
            <w:color w:val="0000FF"/>
            <w:spacing w:val="1"/>
            <w:sz w:val="18"/>
            <w:szCs w:val="18"/>
          </w:rPr>
          <w:t>s</w:t>
        </w:r>
        <w:r>
          <w:rPr>
            <w:rFonts w:ascii="Arial" w:eastAsia="Arial" w:hAnsi="Arial" w:cs="Arial"/>
            <w:i/>
            <w:color w:val="0000FF"/>
            <w:sz w:val="18"/>
            <w:szCs w:val="18"/>
          </w:rPr>
          <w:t>.</w:t>
        </w:r>
        <w:r>
          <w:rPr>
            <w:rFonts w:ascii="Arial" w:eastAsia="Arial" w:hAnsi="Arial" w:cs="Arial"/>
            <w:i/>
            <w:color w:val="0000FF"/>
            <w:spacing w:val="-2"/>
            <w:sz w:val="18"/>
            <w:szCs w:val="18"/>
          </w:rPr>
          <w:t>g</w:t>
        </w:r>
        <w:r>
          <w:rPr>
            <w:rFonts w:ascii="Arial" w:eastAsia="Arial" w:hAnsi="Arial" w:cs="Arial"/>
            <w:i/>
            <w:color w:val="0000FF"/>
            <w:sz w:val="18"/>
            <w:szCs w:val="18"/>
          </w:rPr>
          <w:t>o</w:t>
        </w:r>
        <w:r>
          <w:rPr>
            <w:rFonts w:ascii="Arial" w:eastAsia="Arial" w:hAnsi="Arial" w:cs="Arial"/>
            <w:i/>
            <w:color w:val="0000FF"/>
            <w:spacing w:val="1"/>
            <w:sz w:val="18"/>
            <w:szCs w:val="18"/>
          </w:rPr>
          <w:t>v</w:t>
        </w:r>
        <w:r>
          <w:rPr>
            <w:rFonts w:ascii="Arial" w:eastAsia="Arial" w:hAnsi="Arial" w:cs="Arial"/>
            <w:i/>
            <w:color w:val="0000FF"/>
            <w:sz w:val="18"/>
            <w:szCs w:val="18"/>
          </w:rPr>
          <w:t>/</w:t>
        </w:r>
        <w:r>
          <w:rPr>
            <w:rFonts w:ascii="Arial" w:eastAsia="Arial" w:hAnsi="Arial" w:cs="Arial"/>
            <w:i/>
            <w:color w:val="0000FF"/>
            <w:spacing w:val="-2"/>
            <w:sz w:val="18"/>
            <w:szCs w:val="18"/>
          </w:rPr>
          <w:t>e</w:t>
        </w:r>
        <w:r>
          <w:rPr>
            <w:rFonts w:ascii="Arial" w:eastAsia="Arial" w:hAnsi="Arial" w:cs="Arial"/>
            <w:i/>
            <w:color w:val="0000FF"/>
            <w:sz w:val="18"/>
            <w:szCs w:val="18"/>
          </w:rPr>
          <w:t>a</w:t>
        </w:r>
        <w:r>
          <w:rPr>
            <w:rFonts w:ascii="Arial" w:eastAsia="Arial" w:hAnsi="Arial" w:cs="Arial"/>
            <w:i/>
            <w:color w:val="0000FF"/>
            <w:spacing w:val="-3"/>
            <w:sz w:val="18"/>
            <w:szCs w:val="18"/>
          </w:rPr>
          <w:t>r</w:t>
        </w:r>
        <w:r>
          <w:rPr>
            <w:rFonts w:ascii="Arial" w:eastAsia="Arial" w:hAnsi="Arial" w:cs="Arial"/>
            <w:i/>
            <w:color w:val="0000FF"/>
            <w:sz w:val="18"/>
            <w:szCs w:val="18"/>
          </w:rPr>
          <w:t>thqu</w:t>
        </w:r>
        <w:r>
          <w:rPr>
            <w:rFonts w:ascii="Arial" w:eastAsia="Arial" w:hAnsi="Arial" w:cs="Arial"/>
            <w:i/>
            <w:color w:val="0000FF"/>
            <w:spacing w:val="-2"/>
            <w:sz w:val="18"/>
            <w:szCs w:val="18"/>
          </w:rPr>
          <w:t>a</w:t>
        </w:r>
        <w:r>
          <w:rPr>
            <w:rFonts w:ascii="Arial" w:eastAsia="Arial" w:hAnsi="Arial" w:cs="Arial"/>
            <w:i/>
            <w:color w:val="0000FF"/>
            <w:spacing w:val="1"/>
            <w:sz w:val="18"/>
            <w:szCs w:val="18"/>
          </w:rPr>
          <w:t>k</w:t>
        </w:r>
        <w:r>
          <w:rPr>
            <w:rFonts w:ascii="Arial" w:eastAsia="Arial" w:hAnsi="Arial" w:cs="Arial"/>
            <w:i/>
            <w:color w:val="0000FF"/>
            <w:spacing w:val="-2"/>
            <w:sz w:val="18"/>
            <w:szCs w:val="18"/>
          </w:rPr>
          <w:t>e</w:t>
        </w:r>
        <w:r>
          <w:rPr>
            <w:rFonts w:ascii="Arial" w:eastAsia="Arial" w:hAnsi="Arial" w:cs="Arial"/>
            <w:i/>
            <w:color w:val="0000FF"/>
            <w:spacing w:val="1"/>
            <w:sz w:val="18"/>
            <w:szCs w:val="18"/>
          </w:rPr>
          <w:t>s</w:t>
        </w:r>
        <w:r>
          <w:rPr>
            <w:rFonts w:ascii="Arial" w:eastAsia="Arial" w:hAnsi="Arial" w:cs="Arial"/>
            <w:i/>
            <w:color w:val="0000FF"/>
            <w:sz w:val="18"/>
            <w:szCs w:val="18"/>
          </w:rPr>
          <w:t>/e</w:t>
        </w:r>
        <w:r>
          <w:rPr>
            <w:rFonts w:ascii="Arial" w:eastAsia="Arial" w:hAnsi="Arial" w:cs="Arial"/>
            <w:i/>
            <w:color w:val="0000FF"/>
            <w:spacing w:val="-2"/>
            <w:sz w:val="18"/>
            <w:szCs w:val="18"/>
          </w:rPr>
          <w:t>q</w:t>
        </w:r>
        <w:r>
          <w:rPr>
            <w:rFonts w:ascii="Arial" w:eastAsia="Arial" w:hAnsi="Arial" w:cs="Arial"/>
            <w:i/>
            <w:color w:val="0000FF"/>
            <w:sz w:val="18"/>
            <w:szCs w:val="18"/>
          </w:rPr>
          <w:t>ar</w:t>
        </w:r>
        <w:r>
          <w:rPr>
            <w:rFonts w:ascii="Arial" w:eastAsia="Arial" w:hAnsi="Arial" w:cs="Arial"/>
            <w:i/>
            <w:color w:val="0000FF"/>
            <w:spacing w:val="1"/>
            <w:sz w:val="18"/>
            <w:szCs w:val="18"/>
          </w:rPr>
          <w:t>c</w:t>
        </w:r>
        <w:r>
          <w:rPr>
            <w:rFonts w:ascii="Arial" w:eastAsia="Arial" w:hAnsi="Arial" w:cs="Arial"/>
            <w:i/>
            <w:color w:val="0000FF"/>
            <w:spacing w:val="-2"/>
            <w:sz w:val="18"/>
            <w:szCs w:val="18"/>
          </w:rPr>
          <w:t>h</w:t>
        </w:r>
        <w:r>
          <w:rPr>
            <w:rFonts w:ascii="Arial" w:eastAsia="Arial" w:hAnsi="Arial" w:cs="Arial"/>
            <w:i/>
            <w:color w:val="0000FF"/>
            <w:sz w:val="18"/>
            <w:szCs w:val="18"/>
          </w:rPr>
          <w:t>i</w:t>
        </w:r>
        <w:r>
          <w:rPr>
            <w:rFonts w:ascii="Arial" w:eastAsia="Arial" w:hAnsi="Arial" w:cs="Arial"/>
            <w:i/>
            <w:color w:val="0000FF"/>
            <w:spacing w:val="-2"/>
            <w:sz w:val="18"/>
            <w:szCs w:val="18"/>
          </w:rPr>
          <w:t>v</w:t>
        </w:r>
        <w:r>
          <w:rPr>
            <w:rFonts w:ascii="Arial" w:eastAsia="Arial" w:hAnsi="Arial" w:cs="Arial"/>
            <w:i/>
            <w:color w:val="0000FF"/>
            <w:sz w:val="18"/>
            <w:szCs w:val="18"/>
          </w:rPr>
          <w:t>e</w:t>
        </w:r>
        <w:r>
          <w:rPr>
            <w:rFonts w:ascii="Arial" w:eastAsia="Arial" w:hAnsi="Arial" w:cs="Arial"/>
            <w:i/>
            <w:color w:val="0000FF"/>
            <w:spacing w:val="1"/>
            <w:sz w:val="18"/>
            <w:szCs w:val="18"/>
          </w:rPr>
          <w:t>s</w:t>
        </w:r>
        <w:r>
          <w:rPr>
            <w:rFonts w:ascii="Arial" w:eastAsia="Arial" w:hAnsi="Arial" w:cs="Arial"/>
            <w:i/>
            <w:color w:val="0000FF"/>
            <w:spacing w:val="-2"/>
            <w:sz w:val="18"/>
            <w:szCs w:val="18"/>
          </w:rPr>
          <w:t>/</w:t>
        </w:r>
        <w:r>
          <w:rPr>
            <w:rFonts w:ascii="Arial" w:eastAsia="Arial" w:hAnsi="Arial" w:cs="Arial"/>
            <w:i/>
            <w:color w:val="0000FF"/>
            <w:spacing w:val="1"/>
            <w:sz w:val="18"/>
            <w:szCs w:val="18"/>
          </w:rPr>
          <w:t>y</w:t>
        </w:r>
        <w:r>
          <w:rPr>
            <w:rFonts w:ascii="Arial" w:eastAsia="Arial" w:hAnsi="Arial" w:cs="Arial"/>
            <w:i/>
            <w:color w:val="0000FF"/>
            <w:sz w:val="18"/>
            <w:szCs w:val="18"/>
          </w:rPr>
          <w:t>ear/</w:t>
        </w:r>
        <w:r>
          <w:rPr>
            <w:rFonts w:ascii="Arial" w:eastAsia="Arial" w:hAnsi="Arial" w:cs="Arial"/>
            <w:i/>
            <w:color w:val="0000FF"/>
            <w:spacing w:val="-1"/>
            <w:sz w:val="18"/>
            <w:szCs w:val="18"/>
          </w:rPr>
          <w:t>m</w:t>
        </w:r>
        <w:r>
          <w:rPr>
            <w:rFonts w:ascii="Arial" w:eastAsia="Arial" w:hAnsi="Arial" w:cs="Arial"/>
            <w:i/>
            <w:color w:val="0000FF"/>
            <w:spacing w:val="-2"/>
            <w:sz w:val="18"/>
            <w:szCs w:val="18"/>
          </w:rPr>
          <w:t>ag</w:t>
        </w:r>
        <w:r>
          <w:rPr>
            <w:rFonts w:ascii="Arial" w:eastAsia="Arial" w:hAnsi="Arial" w:cs="Arial"/>
            <w:i/>
            <w:color w:val="0000FF"/>
            <w:sz w:val="18"/>
            <w:szCs w:val="18"/>
          </w:rPr>
          <w:t>8/</w:t>
        </w:r>
        <w:r>
          <w:rPr>
            <w:rFonts w:ascii="Arial" w:eastAsia="Arial" w:hAnsi="Arial" w:cs="Arial"/>
            <w:i/>
            <w:color w:val="0000FF"/>
            <w:spacing w:val="-1"/>
            <w:sz w:val="18"/>
            <w:szCs w:val="18"/>
          </w:rPr>
          <w:t>m</w:t>
        </w:r>
        <w:r>
          <w:rPr>
            <w:rFonts w:ascii="Arial" w:eastAsia="Arial" w:hAnsi="Arial" w:cs="Arial"/>
            <w:i/>
            <w:color w:val="0000FF"/>
            <w:sz w:val="18"/>
            <w:szCs w:val="18"/>
          </w:rPr>
          <w:t>agni</w:t>
        </w:r>
        <w:r>
          <w:rPr>
            <w:rFonts w:ascii="Arial" w:eastAsia="Arial" w:hAnsi="Arial" w:cs="Arial"/>
            <w:i/>
            <w:color w:val="0000FF"/>
            <w:spacing w:val="-2"/>
            <w:sz w:val="18"/>
            <w:szCs w:val="18"/>
          </w:rPr>
          <w:t>t</w:t>
        </w:r>
        <w:r>
          <w:rPr>
            <w:rFonts w:ascii="Arial" w:eastAsia="Arial" w:hAnsi="Arial" w:cs="Arial"/>
            <w:i/>
            <w:color w:val="0000FF"/>
            <w:sz w:val="18"/>
            <w:szCs w:val="18"/>
          </w:rPr>
          <w:t>ude</w:t>
        </w:r>
        <w:r>
          <w:rPr>
            <w:rFonts w:ascii="Arial" w:eastAsia="Arial" w:hAnsi="Arial" w:cs="Arial"/>
            <w:i/>
            <w:color w:val="0000FF"/>
            <w:spacing w:val="-2"/>
            <w:sz w:val="18"/>
            <w:szCs w:val="18"/>
          </w:rPr>
          <w:t>8</w:t>
        </w:r>
        <w:r>
          <w:rPr>
            <w:rFonts w:ascii="Arial" w:eastAsia="Arial" w:hAnsi="Arial" w:cs="Arial"/>
            <w:i/>
            <w:color w:val="0000FF"/>
            <w:sz w:val="18"/>
            <w:szCs w:val="18"/>
          </w:rPr>
          <w:t>_1</w:t>
        </w:r>
        <w:r>
          <w:rPr>
            <w:rFonts w:ascii="Arial" w:eastAsia="Arial" w:hAnsi="Arial" w:cs="Arial"/>
            <w:i/>
            <w:color w:val="0000FF"/>
            <w:spacing w:val="-2"/>
            <w:sz w:val="18"/>
            <w:szCs w:val="18"/>
          </w:rPr>
          <w:t>9</w:t>
        </w:r>
        <w:r>
          <w:rPr>
            <w:rFonts w:ascii="Arial" w:eastAsia="Arial" w:hAnsi="Arial" w:cs="Arial"/>
            <w:i/>
            <w:color w:val="0000FF"/>
            <w:sz w:val="18"/>
            <w:szCs w:val="18"/>
          </w:rPr>
          <w:t>00_</w:t>
        </w:r>
        <w:r>
          <w:rPr>
            <w:rFonts w:ascii="Arial" w:eastAsia="Arial" w:hAnsi="Arial" w:cs="Arial"/>
            <w:i/>
            <w:color w:val="0000FF"/>
            <w:spacing w:val="-2"/>
            <w:sz w:val="18"/>
            <w:szCs w:val="18"/>
          </w:rPr>
          <w:t>d</w:t>
        </w:r>
        <w:r>
          <w:rPr>
            <w:rFonts w:ascii="Arial" w:eastAsia="Arial" w:hAnsi="Arial" w:cs="Arial"/>
            <w:i/>
            <w:color w:val="0000FF"/>
            <w:sz w:val="18"/>
            <w:szCs w:val="18"/>
          </w:rPr>
          <w:t>ate</w:t>
        </w:r>
        <w:r>
          <w:rPr>
            <w:rFonts w:ascii="Arial" w:eastAsia="Arial" w:hAnsi="Arial" w:cs="Arial"/>
            <w:i/>
            <w:color w:val="0000FF"/>
            <w:spacing w:val="-2"/>
            <w:sz w:val="18"/>
            <w:szCs w:val="18"/>
          </w:rPr>
          <w:t>.</w:t>
        </w:r>
        <w:r>
          <w:rPr>
            <w:rFonts w:ascii="Arial" w:eastAsia="Arial" w:hAnsi="Arial" w:cs="Arial"/>
            <w:i/>
            <w:color w:val="0000FF"/>
            <w:sz w:val="18"/>
            <w:szCs w:val="18"/>
          </w:rPr>
          <w:t>php</w:t>
        </w:r>
      </w:hyperlink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15" w:line="200" w:lineRule="exact"/>
        <w:rPr>
          <w:sz w:val="20"/>
          <w:szCs w:val="20"/>
        </w:rPr>
      </w:pPr>
    </w:p>
    <w:p w:rsidR="00390CA3" w:rsidRDefault="00BD6A69">
      <w:pPr>
        <w:pStyle w:val="BodyText"/>
        <w:spacing w:line="292" w:lineRule="auto"/>
        <w:ind w:right="277"/>
      </w:pPr>
      <w:r>
        <w:rPr>
          <w:rFonts w:cs="Arial"/>
          <w:b/>
          <w:bCs/>
        </w:rPr>
        <w:t>Note:</w:t>
      </w:r>
      <w:r>
        <w:rPr>
          <w:rFonts w:cs="Arial"/>
          <w:b/>
          <w:bCs/>
          <w:spacing w:val="-6"/>
        </w:rPr>
        <w:t xml:space="preserve"> </w:t>
      </w:r>
      <w:r>
        <w:t>L</w:t>
      </w:r>
      <w:r>
        <w:rPr>
          <w:spacing w:val="-1"/>
        </w:rPr>
        <w:t>a</w:t>
      </w:r>
      <w:r>
        <w:t>rge</w:t>
      </w:r>
      <w:r>
        <w:rPr>
          <w:spacing w:val="-5"/>
        </w:rPr>
        <w:t xml:space="preserve"> </w:t>
      </w:r>
      <w:r>
        <w:t>e</w:t>
      </w:r>
      <w:r>
        <w:rPr>
          <w:spacing w:val="-1"/>
        </w:rPr>
        <w:t>a</w:t>
      </w:r>
      <w:r>
        <w:t>rt</w:t>
      </w:r>
      <w:r>
        <w:rPr>
          <w:spacing w:val="1"/>
        </w:rPr>
        <w:t>h</w:t>
      </w:r>
      <w:r>
        <w:t>q</w:t>
      </w:r>
      <w:r>
        <w:rPr>
          <w:spacing w:val="-1"/>
        </w:rPr>
        <w:t>u</w:t>
      </w:r>
      <w:r>
        <w:t>a</w:t>
      </w:r>
      <w:r>
        <w:rPr>
          <w:spacing w:val="3"/>
        </w:rPr>
        <w:t>k</w:t>
      </w:r>
      <w:r>
        <w:t>es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ca</w:t>
      </w:r>
      <w:r>
        <w:rPr>
          <w:spacing w:val="-1"/>
        </w:rPr>
        <w:t>u</w:t>
      </w:r>
      <w:r>
        <w:rPr>
          <w:spacing w:val="1"/>
        </w:rPr>
        <w:t>s</w:t>
      </w:r>
      <w:r>
        <w:t>e</w:t>
      </w:r>
      <w:r>
        <w:rPr>
          <w:spacing w:val="-5"/>
        </w:rPr>
        <w:t xml:space="preserve"> </w:t>
      </w:r>
      <w:r>
        <w:rPr>
          <w:spacing w:val="-2"/>
        </w:rPr>
        <w:t>v</w:t>
      </w:r>
      <w:r>
        <w:t>ast</w:t>
      </w:r>
      <w:r>
        <w:rPr>
          <w:spacing w:val="-5"/>
        </w:rPr>
        <w:t xml:space="preserve"> </w:t>
      </w:r>
      <w:r>
        <w:t>a</w:t>
      </w:r>
      <w:r>
        <w:rPr>
          <w:spacing w:val="4"/>
        </w:rPr>
        <w:t>m</w:t>
      </w:r>
      <w:r>
        <w:t>o</w:t>
      </w:r>
      <w:r>
        <w:rPr>
          <w:spacing w:val="-1"/>
        </w:rPr>
        <w:t>u</w:t>
      </w:r>
      <w:r>
        <w:t>nts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d</w:t>
      </w:r>
      <w:r>
        <w:rPr>
          <w:spacing w:val="-1"/>
        </w:rPr>
        <w:t>a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e.</w:t>
      </w:r>
      <w:r>
        <w:rPr>
          <w:spacing w:val="-6"/>
        </w:rPr>
        <w:t xml:space="preserve"> </w:t>
      </w:r>
      <w:r>
        <w:t>H</w:t>
      </w:r>
      <w:r>
        <w:rPr>
          <w:spacing w:val="2"/>
        </w:rPr>
        <w:t>o</w:t>
      </w:r>
      <w:r>
        <w:rPr>
          <w:spacing w:val="-3"/>
        </w:rPr>
        <w:t>w</w:t>
      </w:r>
      <w:r>
        <w:rPr>
          <w:spacing w:val="1"/>
        </w:rPr>
        <w:t>e</w:t>
      </w:r>
      <w:r>
        <w:rPr>
          <w:spacing w:val="-2"/>
        </w:rPr>
        <w:t>v</w:t>
      </w:r>
      <w:r>
        <w:t>er,</w:t>
      </w:r>
      <w:r>
        <w:rPr>
          <w:spacing w:val="-4"/>
        </w:rPr>
        <w:t xml:space="preserve"> </w:t>
      </w:r>
      <w:r>
        <w:rPr>
          <w:spacing w:val="-1"/>
        </w:rPr>
        <w:t>i</w:t>
      </w:r>
      <w:r>
        <w:t>f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4"/>
        </w:rPr>
        <w:t>e</w:t>
      </w:r>
      <w:r>
        <w:t>y</w:t>
      </w:r>
      <w:r>
        <w:rPr>
          <w:spacing w:val="-9"/>
        </w:rPr>
        <w:t xml:space="preserve"> </w:t>
      </w:r>
      <w:r>
        <w:t>o</w:t>
      </w:r>
      <w:r>
        <w:rPr>
          <w:spacing w:val="2"/>
        </w:rPr>
        <w:t>c</w:t>
      </w:r>
      <w:r>
        <w:rPr>
          <w:spacing w:val="1"/>
        </w:rPr>
        <w:t>c</w:t>
      </w:r>
      <w:r>
        <w:t>ur</w:t>
      </w:r>
      <w:r>
        <w:rPr>
          <w:spacing w:val="-7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-6"/>
        </w:rPr>
        <w:t xml:space="preserve"> </w:t>
      </w:r>
      <w:r>
        <w:t>re</w:t>
      </w:r>
      <w:r>
        <w:rPr>
          <w:spacing w:val="4"/>
        </w:rPr>
        <w:t>m</w:t>
      </w:r>
      <w:r>
        <w:t>ote</w:t>
      </w:r>
      <w:r>
        <w:rPr>
          <w:spacing w:val="-7"/>
        </w:rPr>
        <w:t xml:space="preserve"> </w:t>
      </w:r>
      <w:r>
        <w:t>areas,</w:t>
      </w:r>
      <w:r>
        <w:rPr>
          <w:w w:val="99"/>
        </w:rPr>
        <w:t xml:space="preserve"> </w:t>
      </w:r>
      <w:r>
        <w:rPr>
          <w:spacing w:val="1"/>
        </w:rPr>
        <w:t>s</w:t>
      </w:r>
      <w:r>
        <w:t>uch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t>s</w:t>
      </w:r>
      <w:r>
        <w:rPr>
          <w:spacing w:val="-4"/>
        </w:rPr>
        <w:t xml:space="preserve"> </w:t>
      </w:r>
      <w:r>
        <w:rPr>
          <w:spacing w:val="-1"/>
        </w:rPr>
        <w:t>A</w:t>
      </w:r>
      <w:r>
        <w:rPr>
          <w:spacing w:val="1"/>
        </w:rPr>
        <w:t>l</w:t>
      </w:r>
      <w:r>
        <w:t>as</w:t>
      </w:r>
      <w:r>
        <w:rPr>
          <w:spacing w:val="3"/>
        </w:rPr>
        <w:t>k</w:t>
      </w:r>
      <w:r>
        <w:t>a,</w:t>
      </w:r>
      <w:r>
        <w:rPr>
          <w:spacing w:val="-6"/>
        </w:rPr>
        <w:t xml:space="preserve"> </w:t>
      </w:r>
      <w:r>
        <w:t>aw</w:t>
      </w:r>
      <w:r>
        <w:rPr>
          <w:spacing w:val="1"/>
        </w:rPr>
        <w:t>a</w:t>
      </w:r>
      <w:r>
        <w:t>y</w:t>
      </w:r>
      <w:r>
        <w:rPr>
          <w:spacing w:val="-8"/>
        </w:rPr>
        <w:t xml:space="preserve"> </w:t>
      </w:r>
      <w:r>
        <w:rPr>
          <w:spacing w:val="1"/>
        </w:rPr>
        <w:t>f</w:t>
      </w:r>
      <w:r>
        <w:t>rom</w:t>
      </w:r>
      <w:r>
        <w:rPr>
          <w:spacing w:val="-3"/>
        </w:rPr>
        <w:t xml:space="preserve"> </w:t>
      </w:r>
      <w:r>
        <w:t>p</w:t>
      </w:r>
      <w:r>
        <w:rPr>
          <w:spacing w:val="-1"/>
        </w:rPr>
        <w:t>o</w:t>
      </w:r>
      <w:r>
        <w:t>p</w:t>
      </w:r>
      <w:r>
        <w:rPr>
          <w:spacing w:val="1"/>
        </w:rPr>
        <w:t>u</w:t>
      </w:r>
      <w:r>
        <w:rPr>
          <w:spacing w:val="-1"/>
        </w:rPr>
        <w:t>l</w:t>
      </w:r>
      <w:r>
        <w:t>a</w:t>
      </w:r>
      <w:r>
        <w:rPr>
          <w:spacing w:val="1"/>
        </w:rPr>
        <w:t>t</w:t>
      </w:r>
      <w:r>
        <w:rPr>
          <w:spacing w:val="-1"/>
        </w:rPr>
        <w:t>i</w:t>
      </w:r>
      <w:r>
        <w:rPr>
          <w:spacing w:val="1"/>
        </w:rPr>
        <w:t>o</w:t>
      </w:r>
      <w:r>
        <w:t>n</w:t>
      </w:r>
      <w:r>
        <w:rPr>
          <w:spacing w:val="-5"/>
        </w:rPr>
        <w:t xml:space="preserve"> </w:t>
      </w:r>
      <w:r>
        <w:t>ce</w:t>
      </w:r>
      <w:r>
        <w:rPr>
          <w:spacing w:val="-1"/>
        </w:rPr>
        <w:t>n</w:t>
      </w:r>
      <w:r>
        <w:t>tres,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1"/>
        </w:rPr>
        <w:t>l</w:t>
      </w:r>
      <w:r>
        <w:t>oss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spacing w:val="-2"/>
        </w:rPr>
        <w:t>l</w:t>
      </w:r>
      <w:r>
        <w:rPr>
          <w:spacing w:val="1"/>
        </w:rPr>
        <w:t>i</w:t>
      </w:r>
      <w:r>
        <w:rPr>
          <w:spacing w:val="-2"/>
        </w:rPr>
        <w:t>v</w:t>
      </w:r>
      <w:r>
        <w:t>es</w:t>
      </w:r>
      <w:r>
        <w:rPr>
          <w:spacing w:val="-5"/>
        </w:rPr>
        <w:t xml:space="preserve"> </w:t>
      </w:r>
      <w:r>
        <w:rPr>
          <w:spacing w:val="-2"/>
        </w:rPr>
        <w:t>i</w:t>
      </w:r>
      <w:r>
        <w:t>s</w:t>
      </w:r>
      <w:r>
        <w:rPr>
          <w:spacing w:val="-2"/>
        </w:rPr>
        <w:t xml:space="preserve"> </w:t>
      </w:r>
      <w:r>
        <w:rPr>
          <w:spacing w:val="-1"/>
        </w:rPr>
        <w:t>li</w:t>
      </w:r>
      <w:r>
        <w:rPr>
          <w:spacing w:val="4"/>
        </w:rPr>
        <w:t>m</w:t>
      </w:r>
      <w:r>
        <w:rPr>
          <w:spacing w:val="-1"/>
        </w:rPr>
        <w:t>i</w:t>
      </w:r>
      <w:r>
        <w:t>te</w:t>
      </w:r>
      <w:r>
        <w:rPr>
          <w:spacing w:val="-1"/>
        </w:rPr>
        <w:t>d</w:t>
      </w:r>
      <w:r>
        <w:t>.</w:t>
      </w:r>
      <w:r>
        <w:rPr>
          <w:spacing w:val="1"/>
        </w:rPr>
        <w:t xml:space="preserve"> </w:t>
      </w:r>
      <w:r>
        <w:rPr>
          <w:spacing w:val="2"/>
        </w:rPr>
        <w:t>D</w:t>
      </w:r>
      <w:r>
        <w:t>a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5"/>
        </w:rPr>
        <w:t xml:space="preserve"> </w:t>
      </w:r>
      <w:r>
        <w:rPr>
          <w:spacing w:val="-1"/>
        </w:rPr>
        <w:t>a</w:t>
      </w:r>
      <w:r>
        <w:t>nd</w:t>
      </w:r>
      <w:r>
        <w:rPr>
          <w:spacing w:val="-5"/>
        </w:rPr>
        <w:t xml:space="preserve"> </w:t>
      </w:r>
      <w:r>
        <w:rPr>
          <w:spacing w:val="-1"/>
        </w:rPr>
        <w:t>l</w:t>
      </w:r>
      <w:r>
        <w:t>oss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rPr>
          <w:spacing w:val="-2"/>
        </w:rPr>
        <w:t>l</w:t>
      </w:r>
      <w:r>
        <w:rPr>
          <w:spacing w:val="-1"/>
        </w:rPr>
        <w:t>i</w:t>
      </w:r>
      <w:r>
        <w:rPr>
          <w:spacing w:val="2"/>
        </w:rPr>
        <w:t>f</w:t>
      </w:r>
      <w:r>
        <w:t>e</w:t>
      </w:r>
      <w:r>
        <w:rPr>
          <w:spacing w:val="-5"/>
        </w:rPr>
        <w:t xml:space="preserve"> </w:t>
      </w:r>
      <w:r>
        <w:t>can</w:t>
      </w:r>
      <w:r>
        <w:rPr>
          <w:w w:val="99"/>
        </w:rPr>
        <w:t xml:space="preserve"> </w:t>
      </w:r>
      <w:r>
        <w:t>a</w:t>
      </w:r>
      <w:r>
        <w:rPr>
          <w:spacing w:val="-2"/>
        </w:rPr>
        <w:t>l</w:t>
      </w:r>
      <w:r>
        <w:rPr>
          <w:spacing w:val="1"/>
        </w:rPr>
        <w:t>s</w:t>
      </w:r>
      <w:r>
        <w:t>o</w:t>
      </w:r>
      <w:r>
        <w:rPr>
          <w:spacing w:val="-8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7"/>
        </w:rPr>
        <w:t xml:space="preserve"> </w:t>
      </w:r>
      <w:r>
        <w:t>re</w:t>
      </w:r>
      <w:r>
        <w:rPr>
          <w:spacing w:val="1"/>
        </w:rPr>
        <w:t>d</w:t>
      </w:r>
      <w:r>
        <w:t>uced</w:t>
      </w:r>
      <w:r>
        <w:rPr>
          <w:spacing w:val="-6"/>
        </w:rPr>
        <w:t xml:space="preserve"> </w:t>
      </w:r>
      <w:r>
        <w:rPr>
          <w:spacing w:val="1"/>
        </w:rPr>
        <w:t>b</w:t>
      </w:r>
      <w:r>
        <w:t>y</w:t>
      </w:r>
      <w:r>
        <w:rPr>
          <w:spacing w:val="-8"/>
        </w:rPr>
        <w:t xml:space="preserve"> </w:t>
      </w:r>
      <w:r>
        <w:rPr>
          <w:spacing w:val="-1"/>
        </w:rPr>
        <w:t>i</w:t>
      </w:r>
      <w:r>
        <w:rPr>
          <w:spacing w:val="4"/>
        </w:rPr>
        <w:t>m</w:t>
      </w:r>
      <w:r>
        <w:t>p</w:t>
      </w:r>
      <w:r>
        <w:rPr>
          <w:spacing w:val="-2"/>
        </w:rPr>
        <w:t>l</w:t>
      </w:r>
      <w:r>
        <w:t>e</w:t>
      </w:r>
      <w:r>
        <w:rPr>
          <w:spacing w:val="1"/>
        </w:rPr>
        <w:t>m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1"/>
        </w:rPr>
        <w:t>i</w:t>
      </w:r>
      <w:r>
        <w:t>ng</w:t>
      </w:r>
      <w:r>
        <w:rPr>
          <w:spacing w:val="-8"/>
        </w:rPr>
        <w:t xml:space="preserve"> </w:t>
      </w:r>
      <w:r>
        <w:t>str</w:t>
      </w:r>
      <w:r>
        <w:rPr>
          <w:spacing w:val="-1"/>
        </w:rPr>
        <w:t>i</w:t>
      </w:r>
      <w:r>
        <w:rPr>
          <w:spacing w:val="1"/>
        </w:rPr>
        <w:t>c</w:t>
      </w:r>
      <w:r>
        <w:t>t</w:t>
      </w:r>
      <w:r>
        <w:rPr>
          <w:spacing w:val="-7"/>
        </w:rPr>
        <w:t xml:space="preserve"> </w:t>
      </w:r>
      <w:r>
        <w:t>st</w:t>
      </w:r>
      <w:r>
        <w:rPr>
          <w:spacing w:val="1"/>
        </w:rPr>
        <w:t>a</w:t>
      </w:r>
      <w:r>
        <w:t>n</w:t>
      </w:r>
      <w:r>
        <w:rPr>
          <w:spacing w:val="1"/>
        </w:rPr>
        <w:t>d</w:t>
      </w:r>
      <w:r>
        <w:t>ards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t>or</w:t>
      </w:r>
      <w:r>
        <w:rPr>
          <w:spacing w:val="-7"/>
        </w:rPr>
        <w:t xml:space="preserve"> </w:t>
      </w:r>
      <w:r>
        <w:t>bu</w:t>
      </w:r>
      <w:r>
        <w:rPr>
          <w:spacing w:val="-2"/>
        </w:rPr>
        <w:t>i</w:t>
      </w:r>
      <w:r>
        <w:rPr>
          <w:spacing w:val="1"/>
        </w:rPr>
        <w:t>l</w:t>
      </w:r>
      <w:r>
        <w:t>ding</w:t>
      </w:r>
      <w:r>
        <w:rPr>
          <w:spacing w:val="-8"/>
        </w:rPr>
        <w:t xml:space="preserve"> </w:t>
      </w:r>
      <w:r>
        <w:t>co</w:t>
      </w:r>
      <w:r>
        <w:rPr>
          <w:spacing w:val="-1"/>
        </w:rPr>
        <w:t>n</w:t>
      </w:r>
      <w:r>
        <w:rPr>
          <w:spacing w:val="1"/>
        </w:rPr>
        <w:t>s</w:t>
      </w:r>
      <w:r>
        <w:t>truc</w:t>
      </w:r>
      <w:r>
        <w:rPr>
          <w:spacing w:val="2"/>
        </w:rPr>
        <w:t>t</w:t>
      </w:r>
      <w:r>
        <w:rPr>
          <w:spacing w:val="-1"/>
        </w:rPr>
        <w:t>i</w:t>
      </w:r>
      <w:r>
        <w:t>on</w:t>
      </w:r>
      <w:r>
        <w:rPr>
          <w:spacing w:val="-5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-6"/>
        </w:rPr>
        <w:t xml:space="preserve"> </w:t>
      </w:r>
      <w:r>
        <w:t>e</w:t>
      </w:r>
      <w:r>
        <w:rPr>
          <w:spacing w:val="-1"/>
        </w:rPr>
        <w:t>a</w:t>
      </w:r>
      <w:r>
        <w:t>r</w:t>
      </w:r>
      <w:r>
        <w:rPr>
          <w:spacing w:val="2"/>
        </w:rPr>
        <w:t>t</w:t>
      </w:r>
      <w:r>
        <w:rPr>
          <w:spacing w:val="1"/>
        </w:rPr>
        <w:t>h</w:t>
      </w:r>
      <w:r>
        <w:t>q</w:t>
      </w:r>
      <w:r>
        <w:rPr>
          <w:spacing w:val="-1"/>
        </w:rPr>
        <w:t>u</w:t>
      </w:r>
      <w:r>
        <w:t>a</w:t>
      </w:r>
      <w:r>
        <w:rPr>
          <w:spacing w:val="3"/>
        </w:rPr>
        <w:t>k</w:t>
      </w:r>
      <w:r>
        <w:t>e</w:t>
      </w:r>
      <w:r>
        <w:rPr>
          <w:spacing w:val="-7"/>
        </w:rPr>
        <w:t xml:space="preserve"> </w:t>
      </w:r>
      <w:r>
        <w:rPr>
          <w:spacing w:val="-1"/>
        </w:rPr>
        <w:t>p</w:t>
      </w:r>
      <w:r>
        <w:t>ro</w:t>
      </w:r>
      <w:r>
        <w:rPr>
          <w:spacing w:val="-1"/>
        </w:rPr>
        <w:t>n</w:t>
      </w:r>
      <w:r>
        <w:t>e</w:t>
      </w:r>
      <w:r>
        <w:rPr>
          <w:spacing w:val="-5"/>
        </w:rPr>
        <w:t xml:space="preserve"> </w:t>
      </w:r>
      <w:r>
        <w:t>areas</w:t>
      </w:r>
      <w:r>
        <w:rPr>
          <w:w w:val="99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9"/>
        </w:rPr>
        <w:t xml:space="preserve"> </w:t>
      </w:r>
      <w:r>
        <w:rPr>
          <w:spacing w:val="-1"/>
        </w:rPr>
        <w:t>i</w:t>
      </w:r>
      <w:r>
        <w:t>nst</w:t>
      </w:r>
      <w:r>
        <w:rPr>
          <w:spacing w:val="1"/>
        </w:rPr>
        <w:t>a</w:t>
      </w:r>
      <w:r>
        <w:rPr>
          <w:spacing w:val="-1"/>
        </w:rPr>
        <w:t>l</w:t>
      </w:r>
      <w:r>
        <w:rPr>
          <w:spacing w:val="1"/>
        </w:rPr>
        <w:t>l</w:t>
      </w:r>
      <w:r>
        <w:rPr>
          <w:spacing w:val="-1"/>
        </w:rPr>
        <w:t>i</w:t>
      </w:r>
      <w:r>
        <w:t>ng</w:t>
      </w:r>
      <w:r>
        <w:rPr>
          <w:spacing w:val="-8"/>
        </w:rPr>
        <w:t xml:space="preserve"> </w:t>
      </w:r>
      <w:r>
        <w:t>tsu</w:t>
      </w:r>
      <w:r>
        <w:rPr>
          <w:spacing w:val="1"/>
        </w:rPr>
        <w:t>n</w:t>
      </w:r>
      <w:r>
        <w:t>a</w:t>
      </w:r>
      <w:r>
        <w:rPr>
          <w:spacing w:val="4"/>
        </w:rPr>
        <w:t>m</w:t>
      </w:r>
      <w:r>
        <w:t>i</w:t>
      </w:r>
      <w:r>
        <w:rPr>
          <w:spacing w:val="-11"/>
        </w:rPr>
        <w:t xml:space="preserve"> </w:t>
      </w:r>
      <w:r>
        <w:t>e</w:t>
      </w:r>
      <w:r>
        <w:rPr>
          <w:spacing w:val="-1"/>
        </w:rPr>
        <w:t>a</w:t>
      </w:r>
      <w:r>
        <w:t>r</w:t>
      </w:r>
      <w:r>
        <w:rPr>
          <w:spacing w:val="1"/>
        </w:rPr>
        <w:t>ly</w:t>
      </w:r>
      <w:r>
        <w:t>-</w:t>
      </w:r>
      <w:r>
        <w:rPr>
          <w:spacing w:val="-3"/>
        </w:rPr>
        <w:t>w</w:t>
      </w:r>
      <w:r>
        <w:t>ar</w:t>
      </w:r>
      <w:r>
        <w:rPr>
          <w:spacing w:val="2"/>
        </w:rPr>
        <w:t>n</w:t>
      </w:r>
      <w:r>
        <w:rPr>
          <w:spacing w:val="-1"/>
        </w:rPr>
        <w:t>i</w:t>
      </w:r>
      <w:r>
        <w:rPr>
          <w:spacing w:val="1"/>
        </w:rPr>
        <w:t>n</w:t>
      </w:r>
      <w:r>
        <w:t>g</w:t>
      </w:r>
      <w:r>
        <w:rPr>
          <w:spacing w:val="-10"/>
        </w:rPr>
        <w:t xml:space="preserve"> </w:t>
      </w:r>
      <w:r>
        <w:rPr>
          <w:spacing w:val="2"/>
        </w:rPr>
        <w:t>s</w:t>
      </w:r>
      <w:r>
        <w:rPr>
          <w:spacing w:val="-5"/>
        </w:rPr>
        <w:t>y</w:t>
      </w:r>
      <w:r>
        <w:rPr>
          <w:spacing w:val="1"/>
        </w:rPr>
        <w:t>s</w:t>
      </w:r>
      <w:r>
        <w:t>te</w:t>
      </w:r>
      <w:r>
        <w:rPr>
          <w:spacing w:val="3"/>
        </w:rPr>
        <w:t>m</w:t>
      </w:r>
      <w:r>
        <w:rPr>
          <w:spacing w:val="1"/>
        </w:rPr>
        <w:t>s</w:t>
      </w:r>
      <w:r>
        <w:t>.</w:t>
      </w:r>
    </w:p>
    <w:p w:rsidR="00390CA3" w:rsidRDefault="00390CA3">
      <w:pPr>
        <w:spacing w:line="292" w:lineRule="auto"/>
        <w:sectPr w:rsidR="00390CA3">
          <w:type w:val="continuous"/>
          <w:pgSz w:w="11907" w:h="16840"/>
          <w:pgMar w:top="1560" w:right="1180" w:bottom="0" w:left="1280" w:header="720" w:footer="720" w:gutter="0"/>
          <w:cols w:space="720"/>
        </w:sectPr>
      </w:pPr>
    </w:p>
    <w:p w:rsidR="00390CA3" w:rsidRDefault="00390CA3">
      <w:pPr>
        <w:spacing w:before="2" w:line="110" w:lineRule="exact"/>
        <w:rPr>
          <w:sz w:val="11"/>
          <w:szCs w:val="11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spacing w:before="77"/>
        <w:ind w:left="138" w:right="150"/>
        <w:rPr>
          <w:rFonts w:ascii="Arial" w:eastAsia="Arial" w:hAnsi="Arial" w:cs="Arial"/>
          <w:sz w:val="18"/>
          <w:szCs w:val="18"/>
        </w:rPr>
      </w:pPr>
      <w:r>
        <w:rPr>
          <w:noProof/>
          <w:lang w:val="en-AU" w:eastAsia="en-AU"/>
        </w:rPr>
        <mc:AlternateContent>
          <mc:Choice Requires="wpg">
            <w:drawing>
              <wp:anchor distT="0" distB="0" distL="114300" distR="114300" simplePos="0" relativeHeight="503311404" behindDoc="1" locked="0" layoutInCell="1" allowOverlap="1">
                <wp:simplePos x="0" y="0"/>
                <wp:positionH relativeFrom="page">
                  <wp:posOffset>882015</wp:posOffset>
                </wp:positionH>
                <wp:positionV relativeFrom="paragraph">
                  <wp:posOffset>226060</wp:posOffset>
                </wp:positionV>
                <wp:extent cx="5834380" cy="3425825"/>
                <wp:effectExtent l="5715" t="0" r="8255" b="5715"/>
                <wp:wrapNone/>
                <wp:docPr id="1650" name="Group 1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3425825"/>
                          <a:chOff x="1389" y="356"/>
                          <a:chExt cx="9188" cy="5395"/>
                        </a:xfrm>
                      </wpg:grpSpPr>
                      <wpg:grpSp>
                        <wpg:cNvPr id="1651" name="Group 1616"/>
                        <wpg:cNvGrpSpPr>
                          <a:grpSpLocks/>
                        </wpg:cNvGrpSpPr>
                        <wpg:grpSpPr bwMode="auto">
                          <a:xfrm>
                            <a:off x="1856" y="366"/>
                            <a:ext cx="936" cy="362"/>
                            <a:chOff x="1856" y="366"/>
                            <a:chExt cx="936" cy="362"/>
                          </a:xfrm>
                        </wpg:grpSpPr>
                        <wps:wsp>
                          <wps:cNvPr id="1652" name="Freeform 1617"/>
                          <wps:cNvSpPr>
                            <a:spLocks/>
                          </wps:cNvSpPr>
                          <wps:spPr bwMode="auto">
                            <a:xfrm>
                              <a:off x="1856" y="366"/>
                              <a:ext cx="936" cy="362"/>
                            </a:xfrm>
                            <a:custGeom>
                              <a:avLst/>
                              <a:gdLst>
                                <a:gd name="T0" fmla="+- 0 1856 1856"/>
                                <a:gd name="T1" fmla="*/ T0 w 936"/>
                                <a:gd name="T2" fmla="+- 0 728 366"/>
                                <a:gd name="T3" fmla="*/ 728 h 362"/>
                                <a:gd name="T4" fmla="+- 0 2792 1856"/>
                                <a:gd name="T5" fmla="*/ T4 w 936"/>
                                <a:gd name="T6" fmla="+- 0 728 366"/>
                                <a:gd name="T7" fmla="*/ 728 h 362"/>
                                <a:gd name="T8" fmla="+- 0 2792 1856"/>
                                <a:gd name="T9" fmla="*/ T8 w 936"/>
                                <a:gd name="T10" fmla="+- 0 366 366"/>
                                <a:gd name="T11" fmla="*/ 366 h 362"/>
                                <a:gd name="T12" fmla="+- 0 1856 1856"/>
                                <a:gd name="T13" fmla="*/ T12 w 936"/>
                                <a:gd name="T14" fmla="+- 0 366 366"/>
                                <a:gd name="T15" fmla="*/ 366 h 362"/>
                                <a:gd name="T16" fmla="+- 0 1856 1856"/>
                                <a:gd name="T17" fmla="*/ T16 w 936"/>
                                <a:gd name="T18" fmla="+- 0 728 366"/>
                                <a:gd name="T19" fmla="*/ 728 h 36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36" h="362">
                                  <a:moveTo>
                                    <a:pt x="0" y="362"/>
                                  </a:moveTo>
                                  <a:lnTo>
                                    <a:pt x="936" y="362"/>
                                  </a:lnTo>
                                  <a:lnTo>
                                    <a:pt x="93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6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444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53" name="Group 1614"/>
                        <wpg:cNvGrpSpPr>
                          <a:grpSpLocks/>
                        </wpg:cNvGrpSpPr>
                        <wpg:grpSpPr bwMode="auto">
                          <a:xfrm>
                            <a:off x="1904" y="423"/>
                            <a:ext cx="842" cy="247"/>
                            <a:chOff x="1904" y="423"/>
                            <a:chExt cx="842" cy="247"/>
                          </a:xfrm>
                        </wpg:grpSpPr>
                        <wps:wsp>
                          <wps:cNvPr id="1654" name="Freeform 1615"/>
                          <wps:cNvSpPr>
                            <a:spLocks/>
                          </wps:cNvSpPr>
                          <wps:spPr bwMode="auto">
                            <a:xfrm>
                              <a:off x="1904" y="423"/>
                              <a:ext cx="842" cy="247"/>
                            </a:xfrm>
                            <a:custGeom>
                              <a:avLst/>
                              <a:gdLst>
                                <a:gd name="T0" fmla="+- 0 1904 1904"/>
                                <a:gd name="T1" fmla="*/ T0 w 842"/>
                                <a:gd name="T2" fmla="+- 0 671 423"/>
                                <a:gd name="T3" fmla="*/ 671 h 247"/>
                                <a:gd name="T4" fmla="+- 0 2746 1904"/>
                                <a:gd name="T5" fmla="*/ T4 w 842"/>
                                <a:gd name="T6" fmla="+- 0 671 423"/>
                                <a:gd name="T7" fmla="*/ 671 h 247"/>
                                <a:gd name="T8" fmla="+- 0 2746 1904"/>
                                <a:gd name="T9" fmla="*/ T8 w 842"/>
                                <a:gd name="T10" fmla="+- 0 423 423"/>
                                <a:gd name="T11" fmla="*/ 423 h 247"/>
                                <a:gd name="T12" fmla="+- 0 1904 1904"/>
                                <a:gd name="T13" fmla="*/ T12 w 842"/>
                                <a:gd name="T14" fmla="+- 0 423 423"/>
                                <a:gd name="T15" fmla="*/ 423 h 247"/>
                                <a:gd name="T16" fmla="+- 0 1904 1904"/>
                                <a:gd name="T17" fmla="*/ T16 w 842"/>
                                <a:gd name="T18" fmla="+- 0 671 423"/>
                                <a:gd name="T19" fmla="*/ 671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42" h="247">
                                  <a:moveTo>
                                    <a:pt x="0" y="248"/>
                                  </a:moveTo>
                                  <a:lnTo>
                                    <a:pt x="842" y="248"/>
                                  </a:lnTo>
                                  <a:lnTo>
                                    <a:pt x="84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444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55" name="Group 1612"/>
                        <wpg:cNvGrpSpPr>
                          <a:grpSpLocks/>
                        </wpg:cNvGrpSpPr>
                        <wpg:grpSpPr bwMode="auto">
                          <a:xfrm>
                            <a:off x="2813" y="366"/>
                            <a:ext cx="1046" cy="362"/>
                            <a:chOff x="2813" y="366"/>
                            <a:chExt cx="1046" cy="362"/>
                          </a:xfrm>
                        </wpg:grpSpPr>
                        <wps:wsp>
                          <wps:cNvPr id="1656" name="Freeform 1613"/>
                          <wps:cNvSpPr>
                            <a:spLocks/>
                          </wps:cNvSpPr>
                          <wps:spPr bwMode="auto">
                            <a:xfrm>
                              <a:off x="2813" y="366"/>
                              <a:ext cx="1046" cy="362"/>
                            </a:xfrm>
                            <a:custGeom>
                              <a:avLst/>
                              <a:gdLst>
                                <a:gd name="T0" fmla="+- 0 2813 2813"/>
                                <a:gd name="T1" fmla="*/ T0 w 1046"/>
                                <a:gd name="T2" fmla="+- 0 728 366"/>
                                <a:gd name="T3" fmla="*/ 728 h 362"/>
                                <a:gd name="T4" fmla="+- 0 3860 2813"/>
                                <a:gd name="T5" fmla="*/ T4 w 1046"/>
                                <a:gd name="T6" fmla="+- 0 728 366"/>
                                <a:gd name="T7" fmla="*/ 728 h 362"/>
                                <a:gd name="T8" fmla="+- 0 3860 2813"/>
                                <a:gd name="T9" fmla="*/ T8 w 1046"/>
                                <a:gd name="T10" fmla="+- 0 366 366"/>
                                <a:gd name="T11" fmla="*/ 366 h 362"/>
                                <a:gd name="T12" fmla="+- 0 2813 2813"/>
                                <a:gd name="T13" fmla="*/ T12 w 1046"/>
                                <a:gd name="T14" fmla="+- 0 366 366"/>
                                <a:gd name="T15" fmla="*/ 366 h 362"/>
                                <a:gd name="T16" fmla="+- 0 2813 2813"/>
                                <a:gd name="T17" fmla="*/ T16 w 1046"/>
                                <a:gd name="T18" fmla="+- 0 728 366"/>
                                <a:gd name="T19" fmla="*/ 728 h 36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46" h="362">
                                  <a:moveTo>
                                    <a:pt x="0" y="362"/>
                                  </a:moveTo>
                                  <a:lnTo>
                                    <a:pt x="1047" y="362"/>
                                  </a:lnTo>
                                  <a:lnTo>
                                    <a:pt x="104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6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444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57" name="Group 1610"/>
                        <wpg:cNvGrpSpPr>
                          <a:grpSpLocks/>
                        </wpg:cNvGrpSpPr>
                        <wpg:grpSpPr bwMode="auto">
                          <a:xfrm>
                            <a:off x="2859" y="423"/>
                            <a:ext cx="953" cy="247"/>
                            <a:chOff x="2859" y="423"/>
                            <a:chExt cx="953" cy="247"/>
                          </a:xfrm>
                        </wpg:grpSpPr>
                        <wps:wsp>
                          <wps:cNvPr id="1658" name="Freeform 1611"/>
                          <wps:cNvSpPr>
                            <a:spLocks/>
                          </wps:cNvSpPr>
                          <wps:spPr bwMode="auto">
                            <a:xfrm>
                              <a:off x="2859" y="423"/>
                              <a:ext cx="953" cy="247"/>
                            </a:xfrm>
                            <a:custGeom>
                              <a:avLst/>
                              <a:gdLst>
                                <a:gd name="T0" fmla="+- 0 2859 2859"/>
                                <a:gd name="T1" fmla="*/ T0 w 953"/>
                                <a:gd name="T2" fmla="+- 0 671 423"/>
                                <a:gd name="T3" fmla="*/ 671 h 247"/>
                                <a:gd name="T4" fmla="+- 0 3812 2859"/>
                                <a:gd name="T5" fmla="*/ T4 w 953"/>
                                <a:gd name="T6" fmla="+- 0 671 423"/>
                                <a:gd name="T7" fmla="*/ 671 h 247"/>
                                <a:gd name="T8" fmla="+- 0 3812 2859"/>
                                <a:gd name="T9" fmla="*/ T8 w 953"/>
                                <a:gd name="T10" fmla="+- 0 423 423"/>
                                <a:gd name="T11" fmla="*/ 423 h 247"/>
                                <a:gd name="T12" fmla="+- 0 2859 2859"/>
                                <a:gd name="T13" fmla="*/ T12 w 953"/>
                                <a:gd name="T14" fmla="+- 0 423 423"/>
                                <a:gd name="T15" fmla="*/ 423 h 247"/>
                                <a:gd name="T16" fmla="+- 0 2859 2859"/>
                                <a:gd name="T17" fmla="*/ T16 w 953"/>
                                <a:gd name="T18" fmla="+- 0 671 423"/>
                                <a:gd name="T19" fmla="*/ 671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53" h="247">
                                  <a:moveTo>
                                    <a:pt x="0" y="248"/>
                                  </a:moveTo>
                                  <a:lnTo>
                                    <a:pt x="953" y="248"/>
                                  </a:lnTo>
                                  <a:lnTo>
                                    <a:pt x="95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444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59" name="Group 1608"/>
                        <wpg:cNvGrpSpPr>
                          <a:grpSpLocks/>
                        </wpg:cNvGrpSpPr>
                        <wpg:grpSpPr bwMode="auto">
                          <a:xfrm>
                            <a:off x="3879" y="366"/>
                            <a:ext cx="898" cy="362"/>
                            <a:chOff x="3879" y="366"/>
                            <a:chExt cx="898" cy="362"/>
                          </a:xfrm>
                        </wpg:grpSpPr>
                        <wps:wsp>
                          <wps:cNvPr id="1660" name="Freeform 1609"/>
                          <wps:cNvSpPr>
                            <a:spLocks/>
                          </wps:cNvSpPr>
                          <wps:spPr bwMode="auto">
                            <a:xfrm>
                              <a:off x="3879" y="366"/>
                              <a:ext cx="898" cy="362"/>
                            </a:xfrm>
                            <a:custGeom>
                              <a:avLst/>
                              <a:gdLst>
                                <a:gd name="T0" fmla="+- 0 3879 3879"/>
                                <a:gd name="T1" fmla="*/ T0 w 898"/>
                                <a:gd name="T2" fmla="+- 0 728 366"/>
                                <a:gd name="T3" fmla="*/ 728 h 362"/>
                                <a:gd name="T4" fmla="+- 0 4777 3879"/>
                                <a:gd name="T5" fmla="*/ T4 w 898"/>
                                <a:gd name="T6" fmla="+- 0 728 366"/>
                                <a:gd name="T7" fmla="*/ 728 h 362"/>
                                <a:gd name="T8" fmla="+- 0 4777 3879"/>
                                <a:gd name="T9" fmla="*/ T8 w 898"/>
                                <a:gd name="T10" fmla="+- 0 366 366"/>
                                <a:gd name="T11" fmla="*/ 366 h 362"/>
                                <a:gd name="T12" fmla="+- 0 3879 3879"/>
                                <a:gd name="T13" fmla="*/ T12 w 898"/>
                                <a:gd name="T14" fmla="+- 0 366 366"/>
                                <a:gd name="T15" fmla="*/ 366 h 362"/>
                                <a:gd name="T16" fmla="+- 0 3879 3879"/>
                                <a:gd name="T17" fmla="*/ T16 w 898"/>
                                <a:gd name="T18" fmla="+- 0 728 366"/>
                                <a:gd name="T19" fmla="*/ 728 h 36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98" h="362">
                                  <a:moveTo>
                                    <a:pt x="0" y="362"/>
                                  </a:moveTo>
                                  <a:lnTo>
                                    <a:pt x="898" y="362"/>
                                  </a:lnTo>
                                  <a:lnTo>
                                    <a:pt x="89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6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444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61" name="Group 1606"/>
                        <wpg:cNvGrpSpPr>
                          <a:grpSpLocks/>
                        </wpg:cNvGrpSpPr>
                        <wpg:grpSpPr bwMode="auto">
                          <a:xfrm>
                            <a:off x="3927" y="423"/>
                            <a:ext cx="804" cy="247"/>
                            <a:chOff x="3927" y="423"/>
                            <a:chExt cx="804" cy="247"/>
                          </a:xfrm>
                        </wpg:grpSpPr>
                        <wps:wsp>
                          <wps:cNvPr id="1662" name="Freeform 1607"/>
                          <wps:cNvSpPr>
                            <a:spLocks/>
                          </wps:cNvSpPr>
                          <wps:spPr bwMode="auto">
                            <a:xfrm>
                              <a:off x="3927" y="423"/>
                              <a:ext cx="804" cy="247"/>
                            </a:xfrm>
                            <a:custGeom>
                              <a:avLst/>
                              <a:gdLst>
                                <a:gd name="T0" fmla="+- 0 3927 3927"/>
                                <a:gd name="T1" fmla="*/ T0 w 804"/>
                                <a:gd name="T2" fmla="+- 0 671 423"/>
                                <a:gd name="T3" fmla="*/ 671 h 247"/>
                                <a:gd name="T4" fmla="+- 0 4731 3927"/>
                                <a:gd name="T5" fmla="*/ T4 w 804"/>
                                <a:gd name="T6" fmla="+- 0 671 423"/>
                                <a:gd name="T7" fmla="*/ 671 h 247"/>
                                <a:gd name="T8" fmla="+- 0 4731 3927"/>
                                <a:gd name="T9" fmla="*/ T8 w 804"/>
                                <a:gd name="T10" fmla="+- 0 423 423"/>
                                <a:gd name="T11" fmla="*/ 423 h 247"/>
                                <a:gd name="T12" fmla="+- 0 3927 3927"/>
                                <a:gd name="T13" fmla="*/ T12 w 804"/>
                                <a:gd name="T14" fmla="+- 0 423 423"/>
                                <a:gd name="T15" fmla="*/ 423 h 247"/>
                                <a:gd name="T16" fmla="+- 0 3927 3927"/>
                                <a:gd name="T17" fmla="*/ T16 w 804"/>
                                <a:gd name="T18" fmla="+- 0 671 423"/>
                                <a:gd name="T19" fmla="*/ 671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04" h="247">
                                  <a:moveTo>
                                    <a:pt x="0" y="248"/>
                                  </a:moveTo>
                                  <a:lnTo>
                                    <a:pt x="804" y="248"/>
                                  </a:lnTo>
                                  <a:lnTo>
                                    <a:pt x="80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444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63" name="Group 1604"/>
                        <wpg:cNvGrpSpPr>
                          <a:grpSpLocks/>
                        </wpg:cNvGrpSpPr>
                        <wpg:grpSpPr bwMode="auto">
                          <a:xfrm>
                            <a:off x="4799" y="366"/>
                            <a:ext cx="1114" cy="362"/>
                            <a:chOff x="4799" y="366"/>
                            <a:chExt cx="1114" cy="362"/>
                          </a:xfrm>
                        </wpg:grpSpPr>
                        <wps:wsp>
                          <wps:cNvPr id="1664" name="Freeform 1605"/>
                          <wps:cNvSpPr>
                            <a:spLocks/>
                          </wps:cNvSpPr>
                          <wps:spPr bwMode="auto">
                            <a:xfrm>
                              <a:off x="4799" y="366"/>
                              <a:ext cx="1114" cy="362"/>
                            </a:xfrm>
                            <a:custGeom>
                              <a:avLst/>
                              <a:gdLst>
                                <a:gd name="T0" fmla="+- 0 4799 4799"/>
                                <a:gd name="T1" fmla="*/ T0 w 1114"/>
                                <a:gd name="T2" fmla="+- 0 728 366"/>
                                <a:gd name="T3" fmla="*/ 728 h 362"/>
                                <a:gd name="T4" fmla="+- 0 5912 4799"/>
                                <a:gd name="T5" fmla="*/ T4 w 1114"/>
                                <a:gd name="T6" fmla="+- 0 728 366"/>
                                <a:gd name="T7" fmla="*/ 728 h 362"/>
                                <a:gd name="T8" fmla="+- 0 5912 4799"/>
                                <a:gd name="T9" fmla="*/ T8 w 1114"/>
                                <a:gd name="T10" fmla="+- 0 366 366"/>
                                <a:gd name="T11" fmla="*/ 366 h 362"/>
                                <a:gd name="T12" fmla="+- 0 4799 4799"/>
                                <a:gd name="T13" fmla="*/ T12 w 1114"/>
                                <a:gd name="T14" fmla="+- 0 366 366"/>
                                <a:gd name="T15" fmla="*/ 366 h 362"/>
                                <a:gd name="T16" fmla="+- 0 4799 4799"/>
                                <a:gd name="T17" fmla="*/ T16 w 1114"/>
                                <a:gd name="T18" fmla="+- 0 728 366"/>
                                <a:gd name="T19" fmla="*/ 728 h 36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14" h="362">
                                  <a:moveTo>
                                    <a:pt x="0" y="362"/>
                                  </a:moveTo>
                                  <a:lnTo>
                                    <a:pt x="1113" y="362"/>
                                  </a:lnTo>
                                  <a:lnTo>
                                    <a:pt x="111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6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444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65" name="Group 1602"/>
                        <wpg:cNvGrpSpPr>
                          <a:grpSpLocks/>
                        </wpg:cNvGrpSpPr>
                        <wpg:grpSpPr bwMode="auto">
                          <a:xfrm>
                            <a:off x="4844" y="423"/>
                            <a:ext cx="1020" cy="247"/>
                            <a:chOff x="4844" y="423"/>
                            <a:chExt cx="1020" cy="247"/>
                          </a:xfrm>
                        </wpg:grpSpPr>
                        <wps:wsp>
                          <wps:cNvPr id="1666" name="Freeform 1603"/>
                          <wps:cNvSpPr>
                            <a:spLocks/>
                          </wps:cNvSpPr>
                          <wps:spPr bwMode="auto">
                            <a:xfrm>
                              <a:off x="4844" y="423"/>
                              <a:ext cx="1020" cy="247"/>
                            </a:xfrm>
                            <a:custGeom>
                              <a:avLst/>
                              <a:gdLst>
                                <a:gd name="T0" fmla="+- 0 4844 4844"/>
                                <a:gd name="T1" fmla="*/ T0 w 1020"/>
                                <a:gd name="T2" fmla="+- 0 671 423"/>
                                <a:gd name="T3" fmla="*/ 671 h 247"/>
                                <a:gd name="T4" fmla="+- 0 5864 4844"/>
                                <a:gd name="T5" fmla="*/ T4 w 1020"/>
                                <a:gd name="T6" fmla="+- 0 671 423"/>
                                <a:gd name="T7" fmla="*/ 671 h 247"/>
                                <a:gd name="T8" fmla="+- 0 5864 4844"/>
                                <a:gd name="T9" fmla="*/ T8 w 1020"/>
                                <a:gd name="T10" fmla="+- 0 423 423"/>
                                <a:gd name="T11" fmla="*/ 423 h 247"/>
                                <a:gd name="T12" fmla="+- 0 4844 4844"/>
                                <a:gd name="T13" fmla="*/ T12 w 1020"/>
                                <a:gd name="T14" fmla="+- 0 423 423"/>
                                <a:gd name="T15" fmla="*/ 423 h 247"/>
                                <a:gd name="T16" fmla="+- 0 4844 4844"/>
                                <a:gd name="T17" fmla="*/ T16 w 1020"/>
                                <a:gd name="T18" fmla="+- 0 671 423"/>
                                <a:gd name="T19" fmla="*/ 671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20" h="247">
                                  <a:moveTo>
                                    <a:pt x="0" y="248"/>
                                  </a:moveTo>
                                  <a:lnTo>
                                    <a:pt x="1020" y="248"/>
                                  </a:lnTo>
                                  <a:lnTo>
                                    <a:pt x="102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444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67" name="Group 1600"/>
                        <wpg:cNvGrpSpPr>
                          <a:grpSpLocks/>
                        </wpg:cNvGrpSpPr>
                        <wpg:grpSpPr bwMode="auto">
                          <a:xfrm>
                            <a:off x="5931" y="366"/>
                            <a:ext cx="4607" cy="362"/>
                            <a:chOff x="5931" y="366"/>
                            <a:chExt cx="4607" cy="362"/>
                          </a:xfrm>
                        </wpg:grpSpPr>
                        <wps:wsp>
                          <wps:cNvPr id="1668" name="Freeform 1601"/>
                          <wps:cNvSpPr>
                            <a:spLocks/>
                          </wps:cNvSpPr>
                          <wps:spPr bwMode="auto">
                            <a:xfrm>
                              <a:off x="5931" y="366"/>
                              <a:ext cx="4607" cy="362"/>
                            </a:xfrm>
                            <a:custGeom>
                              <a:avLst/>
                              <a:gdLst>
                                <a:gd name="T0" fmla="+- 0 5931 5931"/>
                                <a:gd name="T1" fmla="*/ T0 w 4607"/>
                                <a:gd name="T2" fmla="+- 0 728 366"/>
                                <a:gd name="T3" fmla="*/ 728 h 362"/>
                                <a:gd name="T4" fmla="+- 0 10538 5931"/>
                                <a:gd name="T5" fmla="*/ T4 w 4607"/>
                                <a:gd name="T6" fmla="+- 0 728 366"/>
                                <a:gd name="T7" fmla="*/ 728 h 362"/>
                                <a:gd name="T8" fmla="+- 0 10538 5931"/>
                                <a:gd name="T9" fmla="*/ T8 w 4607"/>
                                <a:gd name="T10" fmla="+- 0 366 366"/>
                                <a:gd name="T11" fmla="*/ 366 h 362"/>
                                <a:gd name="T12" fmla="+- 0 5931 5931"/>
                                <a:gd name="T13" fmla="*/ T12 w 4607"/>
                                <a:gd name="T14" fmla="+- 0 366 366"/>
                                <a:gd name="T15" fmla="*/ 366 h 362"/>
                                <a:gd name="T16" fmla="+- 0 5931 5931"/>
                                <a:gd name="T17" fmla="*/ T16 w 4607"/>
                                <a:gd name="T18" fmla="+- 0 728 366"/>
                                <a:gd name="T19" fmla="*/ 728 h 36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607" h="362">
                                  <a:moveTo>
                                    <a:pt x="0" y="362"/>
                                  </a:moveTo>
                                  <a:lnTo>
                                    <a:pt x="4607" y="362"/>
                                  </a:lnTo>
                                  <a:lnTo>
                                    <a:pt x="460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6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444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69" name="Group 1598"/>
                        <wpg:cNvGrpSpPr>
                          <a:grpSpLocks/>
                        </wpg:cNvGrpSpPr>
                        <wpg:grpSpPr bwMode="auto">
                          <a:xfrm>
                            <a:off x="5979" y="423"/>
                            <a:ext cx="4511" cy="247"/>
                            <a:chOff x="5979" y="423"/>
                            <a:chExt cx="4511" cy="247"/>
                          </a:xfrm>
                        </wpg:grpSpPr>
                        <wps:wsp>
                          <wps:cNvPr id="1670" name="Freeform 1599"/>
                          <wps:cNvSpPr>
                            <a:spLocks/>
                          </wps:cNvSpPr>
                          <wps:spPr bwMode="auto">
                            <a:xfrm>
                              <a:off x="5979" y="423"/>
                              <a:ext cx="4511" cy="247"/>
                            </a:xfrm>
                            <a:custGeom>
                              <a:avLst/>
                              <a:gdLst>
                                <a:gd name="T0" fmla="+- 0 5979 5979"/>
                                <a:gd name="T1" fmla="*/ T0 w 4511"/>
                                <a:gd name="T2" fmla="+- 0 671 423"/>
                                <a:gd name="T3" fmla="*/ 671 h 247"/>
                                <a:gd name="T4" fmla="+- 0 10490 5979"/>
                                <a:gd name="T5" fmla="*/ T4 w 4511"/>
                                <a:gd name="T6" fmla="+- 0 671 423"/>
                                <a:gd name="T7" fmla="*/ 671 h 247"/>
                                <a:gd name="T8" fmla="+- 0 10490 5979"/>
                                <a:gd name="T9" fmla="*/ T8 w 4511"/>
                                <a:gd name="T10" fmla="+- 0 423 423"/>
                                <a:gd name="T11" fmla="*/ 423 h 247"/>
                                <a:gd name="T12" fmla="+- 0 5979 5979"/>
                                <a:gd name="T13" fmla="*/ T12 w 4511"/>
                                <a:gd name="T14" fmla="+- 0 423 423"/>
                                <a:gd name="T15" fmla="*/ 423 h 247"/>
                                <a:gd name="T16" fmla="+- 0 5979 5979"/>
                                <a:gd name="T17" fmla="*/ T16 w 4511"/>
                                <a:gd name="T18" fmla="+- 0 671 423"/>
                                <a:gd name="T19" fmla="*/ 671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511" h="247">
                                  <a:moveTo>
                                    <a:pt x="0" y="248"/>
                                  </a:moveTo>
                                  <a:lnTo>
                                    <a:pt x="4511" y="248"/>
                                  </a:lnTo>
                                  <a:lnTo>
                                    <a:pt x="451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444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71" name="Group 1596"/>
                        <wpg:cNvGrpSpPr>
                          <a:grpSpLocks/>
                        </wpg:cNvGrpSpPr>
                        <wpg:grpSpPr bwMode="auto">
                          <a:xfrm>
                            <a:off x="1856" y="395"/>
                            <a:ext cx="8682" cy="2"/>
                            <a:chOff x="1856" y="395"/>
                            <a:chExt cx="8682" cy="2"/>
                          </a:xfrm>
                        </wpg:grpSpPr>
                        <wps:wsp>
                          <wps:cNvPr id="1672" name="Freeform 1597"/>
                          <wps:cNvSpPr>
                            <a:spLocks/>
                          </wps:cNvSpPr>
                          <wps:spPr bwMode="auto">
                            <a:xfrm>
                              <a:off x="1856" y="395"/>
                              <a:ext cx="8682" cy="2"/>
                            </a:xfrm>
                            <a:custGeom>
                              <a:avLst/>
                              <a:gdLst>
                                <a:gd name="T0" fmla="+- 0 1856 1856"/>
                                <a:gd name="T1" fmla="*/ T0 w 8682"/>
                                <a:gd name="T2" fmla="+- 0 10538 1856"/>
                                <a:gd name="T3" fmla="*/ T2 w 8682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682">
                                  <a:moveTo>
                                    <a:pt x="0" y="0"/>
                                  </a:moveTo>
                                  <a:lnTo>
                                    <a:pt x="8682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44444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73" name="Group 1594"/>
                        <wpg:cNvGrpSpPr>
                          <a:grpSpLocks/>
                        </wpg:cNvGrpSpPr>
                        <wpg:grpSpPr bwMode="auto">
                          <a:xfrm>
                            <a:off x="1846" y="699"/>
                            <a:ext cx="8702" cy="2"/>
                            <a:chOff x="1846" y="699"/>
                            <a:chExt cx="8702" cy="2"/>
                          </a:xfrm>
                        </wpg:grpSpPr>
                        <wps:wsp>
                          <wps:cNvPr id="1674" name="Freeform 1595"/>
                          <wps:cNvSpPr>
                            <a:spLocks/>
                          </wps:cNvSpPr>
                          <wps:spPr bwMode="auto">
                            <a:xfrm>
                              <a:off x="1846" y="699"/>
                              <a:ext cx="8702" cy="2"/>
                            </a:xfrm>
                            <a:custGeom>
                              <a:avLst/>
                              <a:gdLst>
                                <a:gd name="T0" fmla="+- 0 1846 1846"/>
                                <a:gd name="T1" fmla="*/ T0 w 8702"/>
                                <a:gd name="T2" fmla="+- 0 10548 1846"/>
                                <a:gd name="T3" fmla="*/ T2 w 8702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702">
                                  <a:moveTo>
                                    <a:pt x="0" y="0"/>
                                  </a:moveTo>
                                  <a:lnTo>
                                    <a:pt x="8702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44444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75" name="Group 1592"/>
                        <wpg:cNvGrpSpPr>
                          <a:grpSpLocks/>
                        </wpg:cNvGrpSpPr>
                        <wpg:grpSpPr bwMode="auto">
                          <a:xfrm>
                            <a:off x="2804" y="423"/>
                            <a:ext cx="2" cy="305"/>
                            <a:chOff x="2804" y="423"/>
                            <a:chExt cx="2" cy="305"/>
                          </a:xfrm>
                        </wpg:grpSpPr>
                        <wps:wsp>
                          <wps:cNvPr id="1676" name="Freeform 1593"/>
                          <wps:cNvSpPr>
                            <a:spLocks/>
                          </wps:cNvSpPr>
                          <wps:spPr bwMode="auto">
                            <a:xfrm>
                              <a:off x="2804" y="423"/>
                              <a:ext cx="2" cy="305"/>
                            </a:xfrm>
                            <a:custGeom>
                              <a:avLst/>
                              <a:gdLst>
                                <a:gd name="T0" fmla="+- 0 423 423"/>
                                <a:gd name="T1" fmla="*/ 423 h 305"/>
                                <a:gd name="T2" fmla="+- 0 728 423"/>
                                <a:gd name="T3" fmla="*/ 728 h 305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305">
                                  <a:moveTo>
                                    <a:pt x="0" y="0"/>
                                  </a:moveTo>
                                  <a:lnTo>
                                    <a:pt x="0" y="305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77" name="Group 1590"/>
                        <wpg:cNvGrpSpPr>
                          <a:grpSpLocks/>
                        </wpg:cNvGrpSpPr>
                        <wpg:grpSpPr bwMode="auto">
                          <a:xfrm>
                            <a:off x="3869" y="423"/>
                            <a:ext cx="2" cy="305"/>
                            <a:chOff x="3869" y="423"/>
                            <a:chExt cx="2" cy="305"/>
                          </a:xfrm>
                        </wpg:grpSpPr>
                        <wps:wsp>
                          <wps:cNvPr id="1678" name="Freeform 1591"/>
                          <wps:cNvSpPr>
                            <a:spLocks/>
                          </wps:cNvSpPr>
                          <wps:spPr bwMode="auto">
                            <a:xfrm>
                              <a:off x="3869" y="423"/>
                              <a:ext cx="2" cy="305"/>
                            </a:xfrm>
                            <a:custGeom>
                              <a:avLst/>
                              <a:gdLst>
                                <a:gd name="T0" fmla="+- 0 423 423"/>
                                <a:gd name="T1" fmla="*/ 423 h 305"/>
                                <a:gd name="T2" fmla="+- 0 728 423"/>
                                <a:gd name="T3" fmla="*/ 728 h 305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305">
                                  <a:moveTo>
                                    <a:pt x="0" y="0"/>
                                  </a:moveTo>
                                  <a:lnTo>
                                    <a:pt x="0" y="305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79" name="Group 1588"/>
                        <wpg:cNvGrpSpPr>
                          <a:grpSpLocks/>
                        </wpg:cNvGrpSpPr>
                        <wpg:grpSpPr bwMode="auto">
                          <a:xfrm>
                            <a:off x="4789" y="423"/>
                            <a:ext cx="2" cy="305"/>
                            <a:chOff x="4789" y="423"/>
                            <a:chExt cx="2" cy="305"/>
                          </a:xfrm>
                        </wpg:grpSpPr>
                        <wps:wsp>
                          <wps:cNvPr id="1680" name="Freeform 1589"/>
                          <wps:cNvSpPr>
                            <a:spLocks/>
                          </wps:cNvSpPr>
                          <wps:spPr bwMode="auto">
                            <a:xfrm>
                              <a:off x="4789" y="423"/>
                              <a:ext cx="2" cy="305"/>
                            </a:xfrm>
                            <a:custGeom>
                              <a:avLst/>
                              <a:gdLst>
                                <a:gd name="T0" fmla="+- 0 423 423"/>
                                <a:gd name="T1" fmla="*/ 423 h 305"/>
                                <a:gd name="T2" fmla="+- 0 728 423"/>
                                <a:gd name="T3" fmla="*/ 728 h 305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305">
                                  <a:moveTo>
                                    <a:pt x="0" y="0"/>
                                  </a:moveTo>
                                  <a:lnTo>
                                    <a:pt x="0" y="305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81" name="Group 1586"/>
                        <wpg:cNvGrpSpPr>
                          <a:grpSpLocks/>
                        </wpg:cNvGrpSpPr>
                        <wpg:grpSpPr bwMode="auto">
                          <a:xfrm>
                            <a:off x="5922" y="423"/>
                            <a:ext cx="2" cy="305"/>
                            <a:chOff x="5922" y="423"/>
                            <a:chExt cx="2" cy="305"/>
                          </a:xfrm>
                        </wpg:grpSpPr>
                        <wps:wsp>
                          <wps:cNvPr id="1682" name="Freeform 1587"/>
                          <wps:cNvSpPr>
                            <a:spLocks/>
                          </wps:cNvSpPr>
                          <wps:spPr bwMode="auto">
                            <a:xfrm>
                              <a:off x="5922" y="423"/>
                              <a:ext cx="2" cy="305"/>
                            </a:xfrm>
                            <a:custGeom>
                              <a:avLst/>
                              <a:gdLst>
                                <a:gd name="T0" fmla="+- 0 423 423"/>
                                <a:gd name="T1" fmla="*/ 423 h 305"/>
                                <a:gd name="T2" fmla="+- 0 728 423"/>
                                <a:gd name="T3" fmla="*/ 728 h 305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305">
                                  <a:moveTo>
                                    <a:pt x="0" y="0"/>
                                  </a:moveTo>
                                  <a:lnTo>
                                    <a:pt x="0" y="305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83" name="Group 1584"/>
                        <wpg:cNvGrpSpPr>
                          <a:grpSpLocks/>
                        </wpg:cNvGrpSpPr>
                        <wpg:grpSpPr bwMode="auto">
                          <a:xfrm>
                            <a:off x="1428" y="747"/>
                            <a:ext cx="408" cy="1397"/>
                            <a:chOff x="1428" y="747"/>
                            <a:chExt cx="408" cy="1397"/>
                          </a:xfrm>
                        </wpg:grpSpPr>
                        <wps:wsp>
                          <wps:cNvPr id="1684" name="Freeform 1585"/>
                          <wps:cNvSpPr>
                            <a:spLocks/>
                          </wps:cNvSpPr>
                          <wps:spPr bwMode="auto">
                            <a:xfrm>
                              <a:off x="1428" y="747"/>
                              <a:ext cx="408" cy="1397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408"/>
                                <a:gd name="T2" fmla="+- 0 2144 747"/>
                                <a:gd name="T3" fmla="*/ 2144 h 1397"/>
                                <a:gd name="T4" fmla="+- 0 1836 1428"/>
                                <a:gd name="T5" fmla="*/ T4 w 408"/>
                                <a:gd name="T6" fmla="+- 0 2144 747"/>
                                <a:gd name="T7" fmla="*/ 2144 h 1397"/>
                                <a:gd name="T8" fmla="+- 0 1836 1428"/>
                                <a:gd name="T9" fmla="*/ T8 w 408"/>
                                <a:gd name="T10" fmla="+- 0 747 747"/>
                                <a:gd name="T11" fmla="*/ 747 h 1397"/>
                                <a:gd name="T12" fmla="+- 0 1428 1428"/>
                                <a:gd name="T13" fmla="*/ T12 w 408"/>
                                <a:gd name="T14" fmla="+- 0 747 747"/>
                                <a:gd name="T15" fmla="*/ 747 h 1397"/>
                                <a:gd name="T16" fmla="+- 0 1428 1428"/>
                                <a:gd name="T17" fmla="*/ T16 w 408"/>
                                <a:gd name="T18" fmla="+- 0 2144 747"/>
                                <a:gd name="T19" fmla="*/ 2144 h 139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08" h="1397">
                                  <a:moveTo>
                                    <a:pt x="0" y="1397"/>
                                  </a:moveTo>
                                  <a:lnTo>
                                    <a:pt x="408" y="1397"/>
                                  </a:lnTo>
                                  <a:lnTo>
                                    <a:pt x="40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39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444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85" name="Group 1582"/>
                        <wpg:cNvGrpSpPr>
                          <a:grpSpLocks/>
                        </wpg:cNvGrpSpPr>
                        <wpg:grpSpPr bwMode="auto">
                          <a:xfrm>
                            <a:off x="1476" y="805"/>
                            <a:ext cx="312" cy="247"/>
                            <a:chOff x="1476" y="805"/>
                            <a:chExt cx="312" cy="247"/>
                          </a:xfrm>
                        </wpg:grpSpPr>
                        <wps:wsp>
                          <wps:cNvPr id="1686" name="Freeform 1583"/>
                          <wps:cNvSpPr>
                            <a:spLocks/>
                          </wps:cNvSpPr>
                          <wps:spPr bwMode="auto">
                            <a:xfrm>
                              <a:off x="1476" y="805"/>
                              <a:ext cx="312" cy="247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312"/>
                                <a:gd name="T2" fmla="+- 0 1052 805"/>
                                <a:gd name="T3" fmla="*/ 1052 h 247"/>
                                <a:gd name="T4" fmla="+- 0 1788 1476"/>
                                <a:gd name="T5" fmla="*/ T4 w 312"/>
                                <a:gd name="T6" fmla="+- 0 1052 805"/>
                                <a:gd name="T7" fmla="*/ 1052 h 247"/>
                                <a:gd name="T8" fmla="+- 0 1788 1476"/>
                                <a:gd name="T9" fmla="*/ T8 w 312"/>
                                <a:gd name="T10" fmla="+- 0 805 805"/>
                                <a:gd name="T11" fmla="*/ 805 h 247"/>
                                <a:gd name="T12" fmla="+- 0 1476 1476"/>
                                <a:gd name="T13" fmla="*/ T12 w 312"/>
                                <a:gd name="T14" fmla="+- 0 805 805"/>
                                <a:gd name="T15" fmla="*/ 805 h 247"/>
                                <a:gd name="T16" fmla="+- 0 1476 1476"/>
                                <a:gd name="T17" fmla="*/ T16 w 312"/>
                                <a:gd name="T18" fmla="+- 0 1052 805"/>
                                <a:gd name="T19" fmla="*/ 1052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12" h="247">
                                  <a:moveTo>
                                    <a:pt x="0" y="247"/>
                                  </a:moveTo>
                                  <a:lnTo>
                                    <a:pt x="312" y="247"/>
                                  </a:lnTo>
                                  <a:lnTo>
                                    <a:pt x="31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444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87" name="Group 1580"/>
                        <wpg:cNvGrpSpPr>
                          <a:grpSpLocks/>
                        </wpg:cNvGrpSpPr>
                        <wpg:grpSpPr bwMode="auto">
                          <a:xfrm>
                            <a:off x="1856" y="747"/>
                            <a:ext cx="936" cy="1397"/>
                            <a:chOff x="1856" y="747"/>
                            <a:chExt cx="936" cy="1397"/>
                          </a:xfrm>
                        </wpg:grpSpPr>
                        <wps:wsp>
                          <wps:cNvPr id="1688" name="Freeform 1581"/>
                          <wps:cNvSpPr>
                            <a:spLocks/>
                          </wps:cNvSpPr>
                          <wps:spPr bwMode="auto">
                            <a:xfrm>
                              <a:off x="1856" y="747"/>
                              <a:ext cx="936" cy="1397"/>
                            </a:xfrm>
                            <a:custGeom>
                              <a:avLst/>
                              <a:gdLst>
                                <a:gd name="T0" fmla="+- 0 1856 1856"/>
                                <a:gd name="T1" fmla="*/ T0 w 936"/>
                                <a:gd name="T2" fmla="+- 0 2144 747"/>
                                <a:gd name="T3" fmla="*/ 2144 h 1397"/>
                                <a:gd name="T4" fmla="+- 0 2792 1856"/>
                                <a:gd name="T5" fmla="*/ T4 w 936"/>
                                <a:gd name="T6" fmla="+- 0 2144 747"/>
                                <a:gd name="T7" fmla="*/ 2144 h 1397"/>
                                <a:gd name="T8" fmla="+- 0 2792 1856"/>
                                <a:gd name="T9" fmla="*/ T8 w 936"/>
                                <a:gd name="T10" fmla="+- 0 747 747"/>
                                <a:gd name="T11" fmla="*/ 747 h 1397"/>
                                <a:gd name="T12" fmla="+- 0 1856 1856"/>
                                <a:gd name="T13" fmla="*/ T12 w 936"/>
                                <a:gd name="T14" fmla="+- 0 747 747"/>
                                <a:gd name="T15" fmla="*/ 747 h 1397"/>
                                <a:gd name="T16" fmla="+- 0 1856 1856"/>
                                <a:gd name="T17" fmla="*/ T16 w 936"/>
                                <a:gd name="T18" fmla="+- 0 2144 747"/>
                                <a:gd name="T19" fmla="*/ 2144 h 139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36" h="1397">
                                  <a:moveTo>
                                    <a:pt x="0" y="1397"/>
                                  </a:moveTo>
                                  <a:lnTo>
                                    <a:pt x="936" y="1397"/>
                                  </a:lnTo>
                                  <a:lnTo>
                                    <a:pt x="93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39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89" name="Group 1578"/>
                        <wpg:cNvGrpSpPr>
                          <a:grpSpLocks/>
                        </wpg:cNvGrpSpPr>
                        <wpg:grpSpPr bwMode="auto">
                          <a:xfrm>
                            <a:off x="1904" y="805"/>
                            <a:ext cx="842" cy="226"/>
                            <a:chOff x="1904" y="805"/>
                            <a:chExt cx="842" cy="226"/>
                          </a:xfrm>
                        </wpg:grpSpPr>
                        <wps:wsp>
                          <wps:cNvPr id="1690" name="Freeform 1579"/>
                          <wps:cNvSpPr>
                            <a:spLocks/>
                          </wps:cNvSpPr>
                          <wps:spPr bwMode="auto">
                            <a:xfrm>
                              <a:off x="1904" y="805"/>
                              <a:ext cx="842" cy="226"/>
                            </a:xfrm>
                            <a:custGeom>
                              <a:avLst/>
                              <a:gdLst>
                                <a:gd name="T0" fmla="+- 0 1904 1904"/>
                                <a:gd name="T1" fmla="*/ T0 w 842"/>
                                <a:gd name="T2" fmla="+- 0 1031 805"/>
                                <a:gd name="T3" fmla="*/ 1031 h 226"/>
                                <a:gd name="T4" fmla="+- 0 2746 1904"/>
                                <a:gd name="T5" fmla="*/ T4 w 842"/>
                                <a:gd name="T6" fmla="+- 0 1031 805"/>
                                <a:gd name="T7" fmla="*/ 1031 h 226"/>
                                <a:gd name="T8" fmla="+- 0 2746 1904"/>
                                <a:gd name="T9" fmla="*/ T8 w 842"/>
                                <a:gd name="T10" fmla="+- 0 805 805"/>
                                <a:gd name="T11" fmla="*/ 805 h 226"/>
                                <a:gd name="T12" fmla="+- 0 1904 1904"/>
                                <a:gd name="T13" fmla="*/ T12 w 842"/>
                                <a:gd name="T14" fmla="+- 0 805 805"/>
                                <a:gd name="T15" fmla="*/ 805 h 226"/>
                                <a:gd name="T16" fmla="+- 0 1904 1904"/>
                                <a:gd name="T17" fmla="*/ T16 w 842"/>
                                <a:gd name="T18" fmla="+- 0 1031 805"/>
                                <a:gd name="T19" fmla="*/ 1031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42" h="226">
                                  <a:moveTo>
                                    <a:pt x="0" y="226"/>
                                  </a:moveTo>
                                  <a:lnTo>
                                    <a:pt x="842" y="226"/>
                                  </a:lnTo>
                                  <a:lnTo>
                                    <a:pt x="84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91" name="Group 1576"/>
                        <wpg:cNvGrpSpPr>
                          <a:grpSpLocks/>
                        </wpg:cNvGrpSpPr>
                        <wpg:grpSpPr bwMode="auto">
                          <a:xfrm>
                            <a:off x="1904" y="1031"/>
                            <a:ext cx="842" cy="228"/>
                            <a:chOff x="1904" y="1031"/>
                            <a:chExt cx="842" cy="228"/>
                          </a:xfrm>
                        </wpg:grpSpPr>
                        <wps:wsp>
                          <wps:cNvPr id="1692" name="Freeform 1577"/>
                          <wps:cNvSpPr>
                            <a:spLocks/>
                          </wps:cNvSpPr>
                          <wps:spPr bwMode="auto">
                            <a:xfrm>
                              <a:off x="1904" y="1031"/>
                              <a:ext cx="842" cy="228"/>
                            </a:xfrm>
                            <a:custGeom>
                              <a:avLst/>
                              <a:gdLst>
                                <a:gd name="T0" fmla="+- 0 1904 1904"/>
                                <a:gd name="T1" fmla="*/ T0 w 842"/>
                                <a:gd name="T2" fmla="+- 0 1259 1031"/>
                                <a:gd name="T3" fmla="*/ 1259 h 228"/>
                                <a:gd name="T4" fmla="+- 0 2746 1904"/>
                                <a:gd name="T5" fmla="*/ T4 w 842"/>
                                <a:gd name="T6" fmla="+- 0 1259 1031"/>
                                <a:gd name="T7" fmla="*/ 1259 h 228"/>
                                <a:gd name="T8" fmla="+- 0 2746 1904"/>
                                <a:gd name="T9" fmla="*/ T8 w 842"/>
                                <a:gd name="T10" fmla="+- 0 1031 1031"/>
                                <a:gd name="T11" fmla="*/ 1031 h 228"/>
                                <a:gd name="T12" fmla="+- 0 1904 1904"/>
                                <a:gd name="T13" fmla="*/ T12 w 842"/>
                                <a:gd name="T14" fmla="+- 0 1031 1031"/>
                                <a:gd name="T15" fmla="*/ 1031 h 228"/>
                                <a:gd name="T16" fmla="+- 0 1904 1904"/>
                                <a:gd name="T17" fmla="*/ T16 w 842"/>
                                <a:gd name="T18" fmla="+- 0 1259 1031"/>
                                <a:gd name="T19" fmla="*/ 1259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42" h="228">
                                  <a:moveTo>
                                    <a:pt x="0" y="228"/>
                                  </a:moveTo>
                                  <a:lnTo>
                                    <a:pt x="842" y="228"/>
                                  </a:lnTo>
                                  <a:lnTo>
                                    <a:pt x="84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93" name="Group 1574"/>
                        <wpg:cNvGrpSpPr>
                          <a:grpSpLocks/>
                        </wpg:cNvGrpSpPr>
                        <wpg:grpSpPr bwMode="auto">
                          <a:xfrm>
                            <a:off x="2813" y="747"/>
                            <a:ext cx="1046" cy="1397"/>
                            <a:chOff x="2813" y="747"/>
                            <a:chExt cx="1046" cy="1397"/>
                          </a:xfrm>
                        </wpg:grpSpPr>
                        <wps:wsp>
                          <wps:cNvPr id="1694" name="Freeform 1575"/>
                          <wps:cNvSpPr>
                            <a:spLocks/>
                          </wps:cNvSpPr>
                          <wps:spPr bwMode="auto">
                            <a:xfrm>
                              <a:off x="2813" y="747"/>
                              <a:ext cx="1046" cy="1397"/>
                            </a:xfrm>
                            <a:custGeom>
                              <a:avLst/>
                              <a:gdLst>
                                <a:gd name="T0" fmla="+- 0 2813 2813"/>
                                <a:gd name="T1" fmla="*/ T0 w 1046"/>
                                <a:gd name="T2" fmla="+- 0 2144 747"/>
                                <a:gd name="T3" fmla="*/ 2144 h 1397"/>
                                <a:gd name="T4" fmla="+- 0 3860 2813"/>
                                <a:gd name="T5" fmla="*/ T4 w 1046"/>
                                <a:gd name="T6" fmla="+- 0 2144 747"/>
                                <a:gd name="T7" fmla="*/ 2144 h 1397"/>
                                <a:gd name="T8" fmla="+- 0 3860 2813"/>
                                <a:gd name="T9" fmla="*/ T8 w 1046"/>
                                <a:gd name="T10" fmla="+- 0 747 747"/>
                                <a:gd name="T11" fmla="*/ 747 h 1397"/>
                                <a:gd name="T12" fmla="+- 0 2813 2813"/>
                                <a:gd name="T13" fmla="*/ T12 w 1046"/>
                                <a:gd name="T14" fmla="+- 0 747 747"/>
                                <a:gd name="T15" fmla="*/ 747 h 1397"/>
                                <a:gd name="T16" fmla="+- 0 2813 2813"/>
                                <a:gd name="T17" fmla="*/ T16 w 1046"/>
                                <a:gd name="T18" fmla="+- 0 2144 747"/>
                                <a:gd name="T19" fmla="*/ 2144 h 139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46" h="1397">
                                  <a:moveTo>
                                    <a:pt x="0" y="1397"/>
                                  </a:moveTo>
                                  <a:lnTo>
                                    <a:pt x="1047" y="1397"/>
                                  </a:lnTo>
                                  <a:lnTo>
                                    <a:pt x="104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39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95" name="Group 1572"/>
                        <wpg:cNvGrpSpPr>
                          <a:grpSpLocks/>
                        </wpg:cNvGrpSpPr>
                        <wpg:grpSpPr bwMode="auto">
                          <a:xfrm>
                            <a:off x="2859" y="805"/>
                            <a:ext cx="953" cy="226"/>
                            <a:chOff x="2859" y="805"/>
                            <a:chExt cx="953" cy="226"/>
                          </a:xfrm>
                        </wpg:grpSpPr>
                        <wps:wsp>
                          <wps:cNvPr id="1696" name="Freeform 1573"/>
                          <wps:cNvSpPr>
                            <a:spLocks/>
                          </wps:cNvSpPr>
                          <wps:spPr bwMode="auto">
                            <a:xfrm>
                              <a:off x="2859" y="805"/>
                              <a:ext cx="953" cy="226"/>
                            </a:xfrm>
                            <a:custGeom>
                              <a:avLst/>
                              <a:gdLst>
                                <a:gd name="T0" fmla="+- 0 2859 2859"/>
                                <a:gd name="T1" fmla="*/ T0 w 953"/>
                                <a:gd name="T2" fmla="+- 0 1031 805"/>
                                <a:gd name="T3" fmla="*/ 1031 h 226"/>
                                <a:gd name="T4" fmla="+- 0 3812 2859"/>
                                <a:gd name="T5" fmla="*/ T4 w 953"/>
                                <a:gd name="T6" fmla="+- 0 1031 805"/>
                                <a:gd name="T7" fmla="*/ 1031 h 226"/>
                                <a:gd name="T8" fmla="+- 0 3812 2859"/>
                                <a:gd name="T9" fmla="*/ T8 w 953"/>
                                <a:gd name="T10" fmla="+- 0 805 805"/>
                                <a:gd name="T11" fmla="*/ 805 h 226"/>
                                <a:gd name="T12" fmla="+- 0 2859 2859"/>
                                <a:gd name="T13" fmla="*/ T12 w 953"/>
                                <a:gd name="T14" fmla="+- 0 805 805"/>
                                <a:gd name="T15" fmla="*/ 805 h 226"/>
                                <a:gd name="T16" fmla="+- 0 2859 2859"/>
                                <a:gd name="T17" fmla="*/ T16 w 953"/>
                                <a:gd name="T18" fmla="+- 0 1031 805"/>
                                <a:gd name="T19" fmla="*/ 1031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53" h="226">
                                  <a:moveTo>
                                    <a:pt x="0" y="226"/>
                                  </a:moveTo>
                                  <a:lnTo>
                                    <a:pt x="953" y="226"/>
                                  </a:lnTo>
                                  <a:lnTo>
                                    <a:pt x="95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97" name="Group 1570"/>
                        <wpg:cNvGrpSpPr>
                          <a:grpSpLocks/>
                        </wpg:cNvGrpSpPr>
                        <wpg:grpSpPr bwMode="auto">
                          <a:xfrm>
                            <a:off x="2859" y="1031"/>
                            <a:ext cx="953" cy="209"/>
                            <a:chOff x="2859" y="1031"/>
                            <a:chExt cx="953" cy="209"/>
                          </a:xfrm>
                        </wpg:grpSpPr>
                        <wps:wsp>
                          <wps:cNvPr id="1698" name="Freeform 1571"/>
                          <wps:cNvSpPr>
                            <a:spLocks/>
                          </wps:cNvSpPr>
                          <wps:spPr bwMode="auto">
                            <a:xfrm>
                              <a:off x="2859" y="1031"/>
                              <a:ext cx="953" cy="209"/>
                            </a:xfrm>
                            <a:custGeom>
                              <a:avLst/>
                              <a:gdLst>
                                <a:gd name="T0" fmla="+- 0 2859 2859"/>
                                <a:gd name="T1" fmla="*/ T0 w 953"/>
                                <a:gd name="T2" fmla="+- 0 1239 1031"/>
                                <a:gd name="T3" fmla="*/ 1239 h 209"/>
                                <a:gd name="T4" fmla="+- 0 3812 2859"/>
                                <a:gd name="T5" fmla="*/ T4 w 953"/>
                                <a:gd name="T6" fmla="+- 0 1239 1031"/>
                                <a:gd name="T7" fmla="*/ 1239 h 209"/>
                                <a:gd name="T8" fmla="+- 0 3812 2859"/>
                                <a:gd name="T9" fmla="*/ T8 w 953"/>
                                <a:gd name="T10" fmla="+- 0 1031 1031"/>
                                <a:gd name="T11" fmla="*/ 1031 h 209"/>
                                <a:gd name="T12" fmla="+- 0 2859 2859"/>
                                <a:gd name="T13" fmla="*/ T12 w 953"/>
                                <a:gd name="T14" fmla="+- 0 1031 1031"/>
                                <a:gd name="T15" fmla="*/ 1031 h 209"/>
                                <a:gd name="T16" fmla="+- 0 2859 2859"/>
                                <a:gd name="T17" fmla="*/ T16 w 953"/>
                                <a:gd name="T18" fmla="+- 0 1239 1031"/>
                                <a:gd name="T19" fmla="*/ 1239 h 20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53" h="209">
                                  <a:moveTo>
                                    <a:pt x="0" y="208"/>
                                  </a:moveTo>
                                  <a:lnTo>
                                    <a:pt x="953" y="208"/>
                                  </a:lnTo>
                                  <a:lnTo>
                                    <a:pt x="95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99" name="Group 1568"/>
                        <wpg:cNvGrpSpPr>
                          <a:grpSpLocks/>
                        </wpg:cNvGrpSpPr>
                        <wpg:grpSpPr bwMode="auto">
                          <a:xfrm>
                            <a:off x="2859" y="1239"/>
                            <a:ext cx="953" cy="226"/>
                            <a:chOff x="2859" y="1239"/>
                            <a:chExt cx="953" cy="226"/>
                          </a:xfrm>
                        </wpg:grpSpPr>
                        <wps:wsp>
                          <wps:cNvPr id="1700" name="Freeform 1569"/>
                          <wps:cNvSpPr>
                            <a:spLocks/>
                          </wps:cNvSpPr>
                          <wps:spPr bwMode="auto">
                            <a:xfrm>
                              <a:off x="2859" y="1239"/>
                              <a:ext cx="953" cy="226"/>
                            </a:xfrm>
                            <a:custGeom>
                              <a:avLst/>
                              <a:gdLst>
                                <a:gd name="T0" fmla="+- 0 2859 2859"/>
                                <a:gd name="T1" fmla="*/ T0 w 953"/>
                                <a:gd name="T2" fmla="+- 0 1465 1239"/>
                                <a:gd name="T3" fmla="*/ 1465 h 226"/>
                                <a:gd name="T4" fmla="+- 0 3812 2859"/>
                                <a:gd name="T5" fmla="*/ T4 w 953"/>
                                <a:gd name="T6" fmla="+- 0 1465 1239"/>
                                <a:gd name="T7" fmla="*/ 1465 h 226"/>
                                <a:gd name="T8" fmla="+- 0 3812 2859"/>
                                <a:gd name="T9" fmla="*/ T8 w 953"/>
                                <a:gd name="T10" fmla="+- 0 1239 1239"/>
                                <a:gd name="T11" fmla="*/ 1239 h 226"/>
                                <a:gd name="T12" fmla="+- 0 2859 2859"/>
                                <a:gd name="T13" fmla="*/ T12 w 953"/>
                                <a:gd name="T14" fmla="+- 0 1239 1239"/>
                                <a:gd name="T15" fmla="*/ 1239 h 226"/>
                                <a:gd name="T16" fmla="+- 0 2859 2859"/>
                                <a:gd name="T17" fmla="*/ T16 w 953"/>
                                <a:gd name="T18" fmla="+- 0 1465 1239"/>
                                <a:gd name="T19" fmla="*/ 1465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53" h="226">
                                  <a:moveTo>
                                    <a:pt x="0" y="226"/>
                                  </a:moveTo>
                                  <a:lnTo>
                                    <a:pt x="953" y="226"/>
                                  </a:lnTo>
                                  <a:lnTo>
                                    <a:pt x="95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01" name="Group 1566"/>
                        <wpg:cNvGrpSpPr>
                          <a:grpSpLocks/>
                        </wpg:cNvGrpSpPr>
                        <wpg:grpSpPr bwMode="auto">
                          <a:xfrm>
                            <a:off x="3879" y="747"/>
                            <a:ext cx="898" cy="1397"/>
                            <a:chOff x="3879" y="747"/>
                            <a:chExt cx="898" cy="1397"/>
                          </a:xfrm>
                        </wpg:grpSpPr>
                        <wps:wsp>
                          <wps:cNvPr id="1702" name="Freeform 1567"/>
                          <wps:cNvSpPr>
                            <a:spLocks/>
                          </wps:cNvSpPr>
                          <wps:spPr bwMode="auto">
                            <a:xfrm>
                              <a:off x="3879" y="747"/>
                              <a:ext cx="898" cy="1397"/>
                            </a:xfrm>
                            <a:custGeom>
                              <a:avLst/>
                              <a:gdLst>
                                <a:gd name="T0" fmla="+- 0 3879 3879"/>
                                <a:gd name="T1" fmla="*/ T0 w 898"/>
                                <a:gd name="T2" fmla="+- 0 2144 747"/>
                                <a:gd name="T3" fmla="*/ 2144 h 1397"/>
                                <a:gd name="T4" fmla="+- 0 4777 3879"/>
                                <a:gd name="T5" fmla="*/ T4 w 898"/>
                                <a:gd name="T6" fmla="+- 0 2144 747"/>
                                <a:gd name="T7" fmla="*/ 2144 h 1397"/>
                                <a:gd name="T8" fmla="+- 0 4777 3879"/>
                                <a:gd name="T9" fmla="*/ T8 w 898"/>
                                <a:gd name="T10" fmla="+- 0 747 747"/>
                                <a:gd name="T11" fmla="*/ 747 h 1397"/>
                                <a:gd name="T12" fmla="+- 0 3879 3879"/>
                                <a:gd name="T13" fmla="*/ T12 w 898"/>
                                <a:gd name="T14" fmla="+- 0 747 747"/>
                                <a:gd name="T15" fmla="*/ 747 h 1397"/>
                                <a:gd name="T16" fmla="+- 0 3879 3879"/>
                                <a:gd name="T17" fmla="*/ T16 w 898"/>
                                <a:gd name="T18" fmla="+- 0 2144 747"/>
                                <a:gd name="T19" fmla="*/ 2144 h 139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98" h="1397">
                                  <a:moveTo>
                                    <a:pt x="0" y="1397"/>
                                  </a:moveTo>
                                  <a:lnTo>
                                    <a:pt x="898" y="1397"/>
                                  </a:lnTo>
                                  <a:lnTo>
                                    <a:pt x="89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39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03" name="Group 1564"/>
                        <wpg:cNvGrpSpPr>
                          <a:grpSpLocks/>
                        </wpg:cNvGrpSpPr>
                        <wpg:grpSpPr bwMode="auto">
                          <a:xfrm>
                            <a:off x="3927" y="805"/>
                            <a:ext cx="804" cy="247"/>
                            <a:chOff x="3927" y="805"/>
                            <a:chExt cx="804" cy="247"/>
                          </a:xfrm>
                        </wpg:grpSpPr>
                        <wps:wsp>
                          <wps:cNvPr id="1704" name="Freeform 1565"/>
                          <wps:cNvSpPr>
                            <a:spLocks/>
                          </wps:cNvSpPr>
                          <wps:spPr bwMode="auto">
                            <a:xfrm>
                              <a:off x="3927" y="805"/>
                              <a:ext cx="804" cy="247"/>
                            </a:xfrm>
                            <a:custGeom>
                              <a:avLst/>
                              <a:gdLst>
                                <a:gd name="T0" fmla="+- 0 3927 3927"/>
                                <a:gd name="T1" fmla="*/ T0 w 804"/>
                                <a:gd name="T2" fmla="+- 0 1052 805"/>
                                <a:gd name="T3" fmla="*/ 1052 h 247"/>
                                <a:gd name="T4" fmla="+- 0 4731 3927"/>
                                <a:gd name="T5" fmla="*/ T4 w 804"/>
                                <a:gd name="T6" fmla="+- 0 1052 805"/>
                                <a:gd name="T7" fmla="*/ 1052 h 247"/>
                                <a:gd name="T8" fmla="+- 0 4731 3927"/>
                                <a:gd name="T9" fmla="*/ T8 w 804"/>
                                <a:gd name="T10" fmla="+- 0 805 805"/>
                                <a:gd name="T11" fmla="*/ 805 h 247"/>
                                <a:gd name="T12" fmla="+- 0 3927 3927"/>
                                <a:gd name="T13" fmla="*/ T12 w 804"/>
                                <a:gd name="T14" fmla="+- 0 805 805"/>
                                <a:gd name="T15" fmla="*/ 805 h 247"/>
                                <a:gd name="T16" fmla="+- 0 3927 3927"/>
                                <a:gd name="T17" fmla="*/ T16 w 804"/>
                                <a:gd name="T18" fmla="+- 0 1052 805"/>
                                <a:gd name="T19" fmla="*/ 1052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04" h="247">
                                  <a:moveTo>
                                    <a:pt x="0" y="247"/>
                                  </a:moveTo>
                                  <a:lnTo>
                                    <a:pt x="804" y="247"/>
                                  </a:lnTo>
                                  <a:lnTo>
                                    <a:pt x="80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05" name="Group 1562"/>
                        <wpg:cNvGrpSpPr>
                          <a:grpSpLocks/>
                        </wpg:cNvGrpSpPr>
                        <wpg:grpSpPr bwMode="auto">
                          <a:xfrm>
                            <a:off x="4799" y="747"/>
                            <a:ext cx="1114" cy="1397"/>
                            <a:chOff x="4799" y="747"/>
                            <a:chExt cx="1114" cy="1397"/>
                          </a:xfrm>
                        </wpg:grpSpPr>
                        <wps:wsp>
                          <wps:cNvPr id="1706" name="Freeform 1563"/>
                          <wps:cNvSpPr>
                            <a:spLocks/>
                          </wps:cNvSpPr>
                          <wps:spPr bwMode="auto">
                            <a:xfrm>
                              <a:off x="4799" y="747"/>
                              <a:ext cx="1114" cy="1397"/>
                            </a:xfrm>
                            <a:custGeom>
                              <a:avLst/>
                              <a:gdLst>
                                <a:gd name="T0" fmla="+- 0 4799 4799"/>
                                <a:gd name="T1" fmla="*/ T0 w 1114"/>
                                <a:gd name="T2" fmla="+- 0 2144 747"/>
                                <a:gd name="T3" fmla="*/ 2144 h 1397"/>
                                <a:gd name="T4" fmla="+- 0 5912 4799"/>
                                <a:gd name="T5" fmla="*/ T4 w 1114"/>
                                <a:gd name="T6" fmla="+- 0 2144 747"/>
                                <a:gd name="T7" fmla="*/ 2144 h 1397"/>
                                <a:gd name="T8" fmla="+- 0 5912 4799"/>
                                <a:gd name="T9" fmla="*/ T8 w 1114"/>
                                <a:gd name="T10" fmla="+- 0 747 747"/>
                                <a:gd name="T11" fmla="*/ 747 h 1397"/>
                                <a:gd name="T12" fmla="+- 0 4799 4799"/>
                                <a:gd name="T13" fmla="*/ T12 w 1114"/>
                                <a:gd name="T14" fmla="+- 0 747 747"/>
                                <a:gd name="T15" fmla="*/ 747 h 1397"/>
                                <a:gd name="T16" fmla="+- 0 4799 4799"/>
                                <a:gd name="T17" fmla="*/ T16 w 1114"/>
                                <a:gd name="T18" fmla="+- 0 2144 747"/>
                                <a:gd name="T19" fmla="*/ 2144 h 139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14" h="1397">
                                  <a:moveTo>
                                    <a:pt x="0" y="1397"/>
                                  </a:moveTo>
                                  <a:lnTo>
                                    <a:pt x="1113" y="1397"/>
                                  </a:lnTo>
                                  <a:lnTo>
                                    <a:pt x="111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39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07" name="Group 1560"/>
                        <wpg:cNvGrpSpPr>
                          <a:grpSpLocks/>
                        </wpg:cNvGrpSpPr>
                        <wpg:grpSpPr bwMode="auto">
                          <a:xfrm>
                            <a:off x="4844" y="805"/>
                            <a:ext cx="1020" cy="247"/>
                            <a:chOff x="4844" y="805"/>
                            <a:chExt cx="1020" cy="247"/>
                          </a:xfrm>
                        </wpg:grpSpPr>
                        <wps:wsp>
                          <wps:cNvPr id="1708" name="Freeform 1561"/>
                          <wps:cNvSpPr>
                            <a:spLocks/>
                          </wps:cNvSpPr>
                          <wps:spPr bwMode="auto">
                            <a:xfrm>
                              <a:off x="4844" y="805"/>
                              <a:ext cx="1020" cy="247"/>
                            </a:xfrm>
                            <a:custGeom>
                              <a:avLst/>
                              <a:gdLst>
                                <a:gd name="T0" fmla="+- 0 4844 4844"/>
                                <a:gd name="T1" fmla="*/ T0 w 1020"/>
                                <a:gd name="T2" fmla="+- 0 1052 805"/>
                                <a:gd name="T3" fmla="*/ 1052 h 247"/>
                                <a:gd name="T4" fmla="+- 0 5864 4844"/>
                                <a:gd name="T5" fmla="*/ T4 w 1020"/>
                                <a:gd name="T6" fmla="+- 0 1052 805"/>
                                <a:gd name="T7" fmla="*/ 1052 h 247"/>
                                <a:gd name="T8" fmla="+- 0 5864 4844"/>
                                <a:gd name="T9" fmla="*/ T8 w 1020"/>
                                <a:gd name="T10" fmla="+- 0 805 805"/>
                                <a:gd name="T11" fmla="*/ 805 h 247"/>
                                <a:gd name="T12" fmla="+- 0 4844 4844"/>
                                <a:gd name="T13" fmla="*/ T12 w 1020"/>
                                <a:gd name="T14" fmla="+- 0 805 805"/>
                                <a:gd name="T15" fmla="*/ 805 h 247"/>
                                <a:gd name="T16" fmla="+- 0 4844 4844"/>
                                <a:gd name="T17" fmla="*/ T16 w 1020"/>
                                <a:gd name="T18" fmla="+- 0 1052 805"/>
                                <a:gd name="T19" fmla="*/ 1052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20" h="247">
                                  <a:moveTo>
                                    <a:pt x="0" y="247"/>
                                  </a:moveTo>
                                  <a:lnTo>
                                    <a:pt x="1020" y="247"/>
                                  </a:lnTo>
                                  <a:lnTo>
                                    <a:pt x="102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09" name="Group 1558"/>
                        <wpg:cNvGrpSpPr>
                          <a:grpSpLocks/>
                        </wpg:cNvGrpSpPr>
                        <wpg:grpSpPr bwMode="auto">
                          <a:xfrm>
                            <a:off x="5931" y="747"/>
                            <a:ext cx="4607" cy="1397"/>
                            <a:chOff x="5931" y="747"/>
                            <a:chExt cx="4607" cy="1397"/>
                          </a:xfrm>
                        </wpg:grpSpPr>
                        <wps:wsp>
                          <wps:cNvPr id="1710" name="Freeform 1559"/>
                          <wps:cNvSpPr>
                            <a:spLocks/>
                          </wps:cNvSpPr>
                          <wps:spPr bwMode="auto">
                            <a:xfrm>
                              <a:off x="5931" y="747"/>
                              <a:ext cx="4607" cy="1397"/>
                            </a:xfrm>
                            <a:custGeom>
                              <a:avLst/>
                              <a:gdLst>
                                <a:gd name="T0" fmla="+- 0 5931 5931"/>
                                <a:gd name="T1" fmla="*/ T0 w 4607"/>
                                <a:gd name="T2" fmla="+- 0 2144 747"/>
                                <a:gd name="T3" fmla="*/ 2144 h 1397"/>
                                <a:gd name="T4" fmla="+- 0 10538 5931"/>
                                <a:gd name="T5" fmla="*/ T4 w 4607"/>
                                <a:gd name="T6" fmla="+- 0 2144 747"/>
                                <a:gd name="T7" fmla="*/ 2144 h 1397"/>
                                <a:gd name="T8" fmla="+- 0 10538 5931"/>
                                <a:gd name="T9" fmla="*/ T8 w 4607"/>
                                <a:gd name="T10" fmla="+- 0 747 747"/>
                                <a:gd name="T11" fmla="*/ 747 h 1397"/>
                                <a:gd name="T12" fmla="+- 0 5931 5931"/>
                                <a:gd name="T13" fmla="*/ T12 w 4607"/>
                                <a:gd name="T14" fmla="+- 0 747 747"/>
                                <a:gd name="T15" fmla="*/ 747 h 1397"/>
                                <a:gd name="T16" fmla="+- 0 5931 5931"/>
                                <a:gd name="T17" fmla="*/ T16 w 4607"/>
                                <a:gd name="T18" fmla="+- 0 2144 747"/>
                                <a:gd name="T19" fmla="*/ 2144 h 139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607" h="1397">
                                  <a:moveTo>
                                    <a:pt x="0" y="1397"/>
                                  </a:moveTo>
                                  <a:lnTo>
                                    <a:pt x="4607" y="1397"/>
                                  </a:lnTo>
                                  <a:lnTo>
                                    <a:pt x="460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39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11" name="Group 1556"/>
                        <wpg:cNvGrpSpPr>
                          <a:grpSpLocks/>
                        </wpg:cNvGrpSpPr>
                        <wpg:grpSpPr bwMode="auto">
                          <a:xfrm>
                            <a:off x="5979" y="805"/>
                            <a:ext cx="4511" cy="226"/>
                            <a:chOff x="5979" y="805"/>
                            <a:chExt cx="4511" cy="226"/>
                          </a:xfrm>
                        </wpg:grpSpPr>
                        <wps:wsp>
                          <wps:cNvPr id="1712" name="Freeform 1557"/>
                          <wps:cNvSpPr>
                            <a:spLocks/>
                          </wps:cNvSpPr>
                          <wps:spPr bwMode="auto">
                            <a:xfrm>
                              <a:off x="5979" y="805"/>
                              <a:ext cx="4511" cy="226"/>
                            </a:xfrm>
                            <a:custGeom>
                              <a:avLst/>
                              <a:gdLst>
                                <a:gd name="T0" fmla="+- 0 5979 5979"/>
                                <a:gd name="T1" fmla="*/ T0 w 4511"/>
                                <a:gd name="T2" fmla="+- 0 1031 805"/>
                                <a:gd name="T3" fmla="*/ 1031 h 226"/>
                                <a:gd name="T4" fmla="+- 0 10490 5979"/>
                                <a:gd name="T5" fmla="*/ T4 w 4511"/>
                                <a:gd name="T6" fmla="+- 0 1031 805"/>
                                <a:gd name="T7" fmla="*/ 1031 h 226"/>
                                <a:gd name="T8" fmla="+- 0 10490 5979"/>
                                <a:gd name="T9" fmla="*/ T8 w 4511"/>
                                <a:gd name="T10" fmla="+- 0 805 805"/>
                                <a:gd name="T11" fmla="*/ 805 h 226"/>
                                <a:gd name="T12" fmla="+- 0 5979 5979"/>
                                <a:gd name="T13" fmla="*/ T12 w 4511"/>
                                <a:gd name="T14" fmla="+- 0 805 805"/>
                                <a:gd name="T15" fmla="*/ 805 h 226"/>
                                <a:gd name="T16" fmla="+- 0 5979 5979"/>
                                <a:gd name="T17" fmla="*/ T16 w 4511"/>
                                <a:gd name="T18" fmla="+- 0 1031 805"/>
                                <a:gd name="T19" fmla="*/ 1031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511" h="226">
                                  <a:moveTo>
                                    <a:pt x="0" y="226"/>
                                  </a:moveTo>
                                  <a:lnTo>
                                    <a:pt x="4511" y="226"/>
                                  </a:lnTo>
                                  <a:lnTo>
                                    <a:pt x="451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13" name="Group 1554"/>
                        <wpg:cNvGrpSpPr>
                          <a:grpSpLocks/>
                        </wpg:cNvGrpSpPr>
                        <wpg:grpSpPr bwMode="auto">
                          <a:xfrm>
                            <a:off x="5979" y="1031"/>
                            <a:ext cx="4511" cy="209"/>
                            <a:chOff x="5979" y="1031"/>
                            <a:chExt cx="4511" cy="209"/>
                          </a:xfrm>
                        </wpg:grpSpPr>
                        <wps:wsp>
                          <wps:cNvPr id="1714" name="Freeform 1555"/>
                          <wps:cNvSpPr>
                            <a:spLocks/>
                          </wps:cNvSpPr>
                          <wps:spPr bwMode="auto">
                            <a:xfrm>
                              <a:off x="5979" y="1031"/>
                              <a:ext cx="4511" cy="209"/>
                            </a:xfrm>
                            <a:custGeom>
                              <a:avLst/>
                              <a:gdLst>
                                <a:gd name="T0" fmla="+- 0 5979 5979"/>
                                <a:gd name="T1" fmla="*/ T0 w 4511"/>
                                <a:gd name="T2" fmla="+- 0 1239 1031"/>
                                <a:gd name="T3" fmla="*/ 1239 h 209"/>
                                <a:gd name="T4" fmla="+- 0 10490 5979"/>
                                <a:gd name="T5" fmla="*/ T4 w 4511"/>
                                <a:gd name="T6" fmla="+- 0 1239 1031"/>
                                <a:gd name="T7" fmla="*/ 1239 h 209"/>
                                <a:gd name="T8" fmla="+- 0 10490 5979"/>
                                <a:gd name="T9" fmla="*/ T8 w 4511"/>
                                <a:gd name="T10" fmla="+- 0 1031 1031"/>
                                <a:gd name="T11" fmla="*/ 1031 h 209"/>
                                <a:gd name="T12" fmla="+- 0 5979 5979"/>
                                <a:gd name="T13" fmla="*/ T12 w 4511"/>
                                <a:gd name="T14" fmla="+- 0 1031 1031"/>
                                <a:gd name="T15" fmla="*/ 1031 h 209"/>
                                <a:gd name="T16" fmla="+- 0 5979 5979"/>
                                <a:gd name="T17" fmla="*/ T16 w 4511"/>
                                <a:gd name="T18" fmla="+- 0 1239 1031"/>
                                <a:gd name="T19" fmla="*/ 1239 h 20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511" h="209">
                                  <a:moveTo>
                                    <a:pt x="0" y="208"/>
                                  </a:moveTo>
                                  <a:lnTo>
                                    <a:pt x="4511" y="208"/>
                                  </a:lnTo>
                                  <a:lnTo>
                                    <a:pt x="451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15" name="Group 1552"/>
                        <wpg:cNvGrpSpPr>
                          <a:grpSpLocks/>
                        </wpg:cNvGrpSpPr>
                        <wpg:grpSpPr bwMode="auto">
                          <a:xfrm>
                            <a:off x="5979" y="1239"/>
                            <a:ext cx="4511" cy="206"/>
                            <a:chOff x="5979" y="1239"/>
                            <a:chExt cx="4511" cy="206"/>
                          </a:xfrm>
                        </wpg:grpSpPr>
                        <wps:wsp>
                          <wps:cNvPr id="1716" name="Freeform 1553"/>
                          <wps:cNvSpPr>
                            <a:spLocks/>
                          </wps:cNvSpPr>
                          <wps:spPr bwMode="auto">
                            <a:xfrm>
                              <a:off x="5979" y="1239"/>
                              <a:ext cx="4511" cy="206"/>
                            </a:xfrm>
                            <a:custGeom>
                              <a:avLst/>
                              <a:gdLst>
                                <a:gd name="T0" fmla="+- 0 5979 5979"/>
                                <a:gd name="T1" fmla="*/ T0 w 4511"/>
                                <a:gd name="T2" fmla="+- 0 1446 1239"/>
                                <a:gd name="T3" fmla="*/ 1446 h 206"/>
                                <a:gd name="T4" fmla="+- 0 10490 5979"/>
                                <a:gd name="T5" fmla="*/ T4 w 4511"/>
                                <a:gd name="T6" fmla="+- 0 1446 1239"/>
                                <a:gd name="T7" fmla="*/ 1446 h 206"/>
                                <a:gd name="T8" fmla="+- 0 10490 5979"/>
                                <a:gd name="T9" fmla="*/ T8 w 4511"/>
                                <a:gd name="T10" fmla="+- 0 1239 1239"/>
                                <a:gd name="T11" fmla="*/ 1239 h 206"/>
                                <a:gd name="T12" fmla="+- 0 5979 5979"/>
                                <a:gd name="T13" fmla="*/ T12 w 4511"/>
                                <a:gd name="T14" fmla="+- 0 1239 1239"/>
                                <a:gd name="T15" fmla="*/ 1239 h 206"/>
                                <a:gd name="T16" fmla="+- 0 5979 5979"/>
                                <a:gd name="T17" fmla="*/ T16 w 4511"/>
                                <a:gd name="T18" fmla="+- 0 1446 1239"/>
                                <a:gd name="T19" fmla="*/ 1446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511" h="206">
                                  <a:moveTo>
                                    <a:pt x="0" y="207"/>
                                  </a:moveTo>
                                  <a:lnTo>
                                    <a:pt x="4511" y="207"/>
                                  </a:lnTo>
                                  <a:lnTo>
                                    <a:pt x="451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17" name="Group 1550"/>
                        <wpg:cNvGrpSpPr>
                          <a:grpSpLocks/>
                        </wpg:cNvGrpSpPr>
                        <wpg:grpSpPr bwMode="auto">
                          <a:xfrm>
                            <a:off x="5979" y="1446"/>
                            <a:ext cx="4511" cy="206"/>
                            <a:chOff x="5979" y="1446"/>
                            <a:chExt cx="4511" cy="206"/>
                          </a:xfrm>
                        </wpg:grpSpPr>
                        <wps:wsp>
                          <wps:cNvPr id="1718" name="Freeform 1551"/>
                          <wps:cNvSpPr>
                            <a:spLocks/>
                          </wps:cNvSpPr>
                          <wps:spPr bwMode="auto">
                            <a:xfrm>
                              <a:off x="5979" y="1446"/>
                              <a:ext cx="4511" cy="206"/>
                            </a:xfrm>
                            <a:custGeom>
                              <a:avLst/>
                              <a:gdLst>
                                <a:gd name="T0" fmla="+- 0 5979 5979"/>
                                <a:gd name="T1" fmla="*/ T0 w 4511"/>
                                <a:gd name="T2" fmla="+- 0 1652 1446"/>
                                <a:gd name="T3" fmla="*/ 1652 h 206"/>
                                <a:gd name="T4" fmla="+- 0 10490 5979"/>
                                <a:gd name="T5" fmla="*/ T4 w 4511"/>
                                <a:gd name="T6" fmla="+- 0 1652 1446"/>
                                <a:gd name="T7" fmla="*/ 1652 h 206"/>
                                <a:gd name="T8" fmla="+- 0 10490 5979"/>
                                <a:gd name="T9" fmla="*/ T8 w 4511"/>
                                <a:gd name="T10" fmla="+- 0 1446 1446"/>
                                <a:gd name="T11" fmla="*/ 1446 h 206"/>
                                <a:gd name="T12" fmla="+- 0 5979 5979"/>
                                <a:gd name="T13" fmla="*/ T12 w 4511"/>
                                <a:gd name="T14" fmla="+- 0 1446 1446"/>
                                <a:gd name="T15" fmla="*/ 1446 h 206"/>
                                <a:gd name="T16" fmla="+- 0 5979 5979"/>
                                <a:gd name="T17" fmla="*/ T16 w 4511"/>
                                <a:gd name="T18" fmla="+- 0 1652 1446"/>
                                <a:gd name="T19" fmla="*/ 1652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511" h="206">
                                  <a:moveTo>
                                    <a:pt x="0" y="206"/>
                                  </a:moveTo>
                                  <a:lnTo>
                                    <a:pt x="4511" y="206"/>
                                  </a:lnTo>
                                  <a:lnTo>
                                    <a:pt x="451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19" name="Group 1548"/>
                        <wpg:cNvGrpSpPr>
                          <a:grpSpLocks/>
                        </wpg:cNvGrpSpPr>
                        <wpg:grpSpPr bwMode="auto">
                          <a:xfrm>
                            <a:off x="5979" y="1652"/>
                            <a:ext cx="4511" cy="206"/>
                            <a:chOff x="5979" y="1652"/>
                            <a:chExt cx="4511" cy="206"/>
                          </a:xfrm>
                        </wpg:grpSpPr>
                        <wps:wsp>
                          <wps:cNvPr id="1720" name="Freeform 1549"/>
                          <wps:cNvSpPr>
                            <a:spLocks/>
                          </wps:cNvSpPr>
                          <wps:spPr bwMode="auto">
                            <a:xfrm>
                              <a:off x="5979" y="1652"/>
                              <a:ext cx="4511" cy="206"/>
                            </a:xfrm>
                            <a:custGeom>
                              <a:avLst/>
                              <a:gdLst>
                                <a:gd name="T0" fmla="+- 0 5979 5979"/>
                                <a:gd name="T1" fmla="*/ T0 w 4511"/>
                                <a:gd name="T2" fmla="+- 0 1859 1652"/>
                                <a:gd name="T3" fmla="*/ 1859 h 206"/>
                                <a:gd name="T4" fmla="+- 0 10490 5979"/>
                                <a:gd name="T5" fmla="*/ T4 w 4511"/>
                                <a:gd name="T6" fmla="+- 0 1859 1652"/>
                                <a:gd name="T7" fmla="*/ 1859 h 206"/>
                                <a:gd name="T8" fmla="+- 0 10490 5979"/>
                                <a:gd name="T9" fmla="*/ T8 w 4511"/>
                                <a:gd name="T10" fmla="+- 0 1652 1652"/>
                                <a:gd name="T11" fmla="*/ 1652 h 206"/>
                                <a:gd name="T12" fmla="+- 0 5979 5979"/>
                                <a:gd name="T13" fmla="*/ T12 w 4511"/>
                                <a:gd name="T14" fmla="+- 0 1652 1652"/>
                                <a:gd name="T15" fmla="*/ 1652 h 206"/>
                                <a:gd name="T16" fmla="+- 0 5979 5979"/>
                                <a:gd name="T17" fmla="*/ T16 w 4511"/>
                                <a:gd name="T18" fmla="+- 0 1859 1652"/>
                                <a:gd name="T19" fmla="*/ 1859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511" h="206">
                                  <a:moveTo>
                                    <a:pt x="0" y="207"/>
                                  </a:moveTo>
                                  <a:lnTo>
                                    <a:pt x="4511" y="207"/>
                                  </a:lnTo>
                                  <a:lnTo>
                                    <a:pt x="451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21" name="Group 1546"/>
                        <wpg:cNvGrpSpPr>
                          <a:grpSpLocks/>
                        </wpg:cNvGrpSpPr>
                        <wpg:grpSpPr bwMode="auto">
                          <a:xfrm>
                            <a:off x="5979" y="1859"/>
                            <a:ext cx="4511" cy="228"/>
                            <a:chOff x="5979" y="1859"/>
                            <a:chExt cx="4511" cy="228"/>
                          </a:xfrm>
                        </wpg:grpSpPr>
                        <wps:wsp>
                          <wps:cNvPr id="1722" name="Freeform 1547"/>
                          <wps:cNvSpPr>
                            <a:spLocks/>
                          </wps:cNvSpPr>
                          <wps:spPr bwMode="auto">
                            <a:xfrm>
                              <a:off x="5979" y="1859"/>
                              <a:ext cx="4511" cy="228"/>
                            </a:xfrm>
                            <a:custGeom>
                              <a:avLst/>
                              <a:gdLst>
                                <a:gd name="T0" fmla="+- 0 5979 5979"/>
                                <a:gd name="T1" fmla="*/ T0 w 4511"/>
                                <a:gd name="T2" fmla="+- 0 2087 1859"/>
                                <a:gd name="T3" fmla="*/ 2087 h 228"/>
                                <a:gd name="T4" fmla="+- 0 10490 5979"/>
                                <a:gd name="T5" fmla="*/ T4 w 4511"/>
                                <a:gd name="T6" fmla="+- 0 2087 1859"/>
                                <a:gd name="T7" fmla="*/ 2087 h 228"/>
                                <a:gd name="T8" fmla="+- 0 10490 5979"/>
                                <a:gd name="T9" fmla="*/ T8 w 4511"/>
                                <a:gd name="T10" fmla="+- 0 1859 1859"/>
                                <a:gd name="T11" fmla="*/ 1859 h 228"/>
                                <a:gd name="T12" fmla="+- 0 5979 5979"/>
                                <a:gd name="T13" fmla="*/ T12 w 4511"/>
                                <a:gd name="T14" fmla="+- 0 1859 1859"/>
                                <a:gd name="T15" fmla="*/ 1859 h 228"/>
                                <a:gd name="T16" fmla="+- 0 5979 5979"/>
                                <a:gd name="T17" fmla="*/ T16 w 4511"/>
                                <a:gd name="T18" fmla="+- 0 2087 1859"/>
                                <a:gd name="T19" fmla="*/ 2087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511" h="228">
                                  <a:moveTo>
                                    <a:pt x="0" y="228"/>
                                  </a:moveTo>
                                  <a:lnTo>
                                    <a:pt x="4511" y="228"/>
                                  </a:lnTo>
                                  <a:lnTo>
                                    <a:pt x="451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23" name="Group 1544"/>
                        <wpg:cNvGrpSpPr>
                          <a:grpSpLocks/>
                        </wpg:cNvGrpSpPr>
                        <wpg:grpSpPr bwMode="auto">
                          <a:xfrm>
                            <a:off x="1428" y="776"/>
                            <a:ext cx="408" cy="2"/>
                            <a:chOff x="1428" y="776"/>
                            <a:chExt cx="408" cy="2"/>
                          </a:xfrm>
                        </wpg:grpSpPr>
                        <wps:wsp>
                          <wps:cNvPr id="1724" name="Freeform 1545"/>
                          <wps:cNvSpPr>
                            <a:spLocks/>
                          </wps:cNvSpPr>
                          <wps:spPr bwMode="auto">
                            <a:xfrm>
                              <a:off x="1428" y="776"/>
                              <a:ext cx="408" cy="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408"/>
                                <a:gd name="T2" fmla="+- 0 1836 1428"/>
                                <a:gd name="T3" fmla="*/ T2 w 408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408">
                                  <a:moveTo>
                                    <a:pt x="0" y="0"/>
                                  </a:moveTo>
                                  <a:lnTo>
                                    <a:pt x="408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44444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25" name="Group 1542"/>
                        <wpg:cNvGrpSpPr>
                          <a:grpSpLocks/>
                        </wpg:cNvGrpSpPr>
                        <wpg:grpSpPr bwMode="auto">
                          <a:xfrm>
                            <a:off x="1856" y="776"/>
                            <a:ext cx="8682" cy="2"/>
                            <a:chOff x="1856" y="776"/>
                            <a:chExt cx="8682" cy="2"/>
                          </a:xfrm>
                        </wpg:grpSpPr>
                        <wps:wsp>
                          <wps:cNvPr id="1726" name="Freeform 1543"/>
                          <wps:cNvSpPr>
                            <a:spLocks/>
                          </wps:cNvSpPr>
                          <wps:spPr bwMode="auto">
                            <a:xfrm>
                              <a:off x="1856" y="776"/>
                              <a:ext cx="8682" cy="2"/>
                            </a:xfrm>
                            <a:custGeom>
                              <a:avLst/>
                              <a:gdLst>
                                <a:gd name="T0" fmla="+- 0 1856 1856"/>
                                <a:gd name="T1" fmla="*/ T0 w 8682"/>
                                <a:gd name="T2" fmla="+- 0 10538 1856"/>
                                <a:gd name="T3" fmla="*/ T2 w 8682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682">
                                  <a:moveTo>
                                    <a:pt x="0" y="0"/>
                                  </a:moveTo>
                                  <a:lnTo>
                                    <a:pt x="8682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EBEBE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27" name="Group 1540"/>
                        <wpg:cNvGrpSpPr>
                          <a:grpSpLocks/>
                        </wpg:cNvGrpSpPr>
                        <wpg:grpSpPr bwMode="auto">
                          <a:xfrm>
                            <a:off x="1419" y="2115"/>
                            <a:ext cx="427" cy="2"/>
                            <a:chOff x="1419" y="2115"/>
                            <a:chExt cx="427" cy="2"/>
                          </a:xfrm>
                        </wpg:grpSpPr>
                        <wps:wsp>
                          <wps:cNvPr id="1728" name="Freeform 1541"/>
                          <wps:cNvSpPr>
                            <a:spLocks/>
                          </wps:cNvSpPr>
                          <wps:spPr bwMode="auto">
                            <a:xfrm>
                              <a:off x="1419" y="2115"/>
                              <a:ext cx="427" cy="2"/>
                            </a:xfrm>
                            <a:custGeom>
                              <a:avLst/>
                              <a:gdLst>
                                <a:gd name="T0" fmla="+- 0 1419 1419"/>
                                <a:gd name="T1" fmla="*/ T0 w 427"/>
                                <a:gd name="T2" fmla="+- 0 1846 1419"/>
                                <a:gd name="T3" fmla="*/ T2 w 427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427">
                                  <a:moveTo>
                                    <a:pt x="0" y="0"/>
                                  </a:moveTo>
                                  <a:lnTo>
                                    <a:pt x="427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44444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29" name="Group 1538"/>
                        <wpg:cNvGrpSpPr>
                          <a:grpSpLocks/>
                        </wpg:cNvGrpSpPr>
                        <wpg:grpSpPr bwMode="auto">
                          <a:xfrm>
                            <a:off x="1846" y="2115"/>
                            <a:ext cx="8702" cy="2"/>
                            <a:chOff x="1846" y="2115"/>
                            <a:chExt cx="8702" cy="2"/>
                          </a:xfrm>
                        </wpg:grpSpPr>
                        <wps:wsp>
                          <wps:cNvPr id="1730" name="Freeform 1539"/>
                          <wps:cNvSpPr>
                            <a:spLocks/>
                          </wps:cNvSpPr>
                          <wps:spPr bwMode="auto">
                            <a:xfrm>
                              <a:off x="1846" y="2115"/>
                              <a:ext cx="8702" cy="2"/>
                            </a:xfrm>
                            <a:custGeom>
                              <a:avLst/>
                              <a:gdLst>
                                <a:gd name="T0" fmla="+- 0 1846 1846"/>
                                <a:gd name="T1" fmla="*/ T0 w 8702"/>
                                <a:gd name="T2" fmla="+- 0 10548 1846"/>
                                <a:gd name="T3" fmla="*/ T2 w 8702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702">
                                  <a:moveTo>
                                    <a:pt x="0" y="0"/>
                                  </a:moveTo>
                                  <a:lnTo>
                                    <a:pt x="8702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EBEBE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31" name="Group 1536"/>
                        <wpg:cNvGrpSpPr>
                          <a:grpSpLocks/>
                        </wpg:cNvGrpSpPr>
                        <wpg:grpSpPr bwMode="auto">
                          <a:xfrm>
                            <a:off x="2804" y="805"/>
                            <a:ext cx="2" cy="1339"/>
                            <a:chOff x="2804" y="805"/>
                            <a:chExt cx="2" cy="1339"/>
                          </a:xfrm>
                        </wpg:grpSpPr>
                        <wps:wsp>
                          <wps:cNvPr id="1732" name="Freeform 1537"/>
                          <wps:cNvSpPr>
                            <a:spLocks/>
                          </wps:cNvSpPr>
                          <wps:spPr bwMode="auto">
                            <a:xfrm>
                              <a:off x="2804" y="805"/>
                              <a:ext cx="2" cy="1339"/>
                            </a:xfrm>
                            <a:custGeom>
                              <a:avLst/>
                              <a:gdLst>
                                <a:gd name="T0" fmla="+- 0 805 805"/>
                                <a:gd name="T1" fmla="*/ 805 h 1339"/>
                                <a:gd name="T2" fmla="+- 0 2144 805"/>
                                <a:gd name="T3" fmla="*/ 2144 h 133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339">
                                  <a:moveTo>
                                    <a:pt x="0" y="0"/>
                                  </a:moveTo>
                                  <a:lnTo>
                                    <a:pt x="0" y="1339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33" name="Group 1534"/>
                        <wpg:cNvGrpSpPr>
                          <a:grpSpLocks/>
                        </wpg:cNvGrpSpPr>
                        <wpg:grpSpPr bwMode="auto">
                          <a:xfrm>
                            <a:off x="3869" y="805"/>
                            <a:ext cx="2" cy="1339"/>
                            <a:chOff x="3869" y="805"/>
                            <a:chExt cx="2" cy="1339"/>
                          </a:xfrm>
                        </wpg:grpSpPr>
                        <wps:wsp>
                          <wps:cNvPr id="1734" name="Freeform 1535"/>
                          <wps:cNvSpPr>
                            <a:spLocks/>
                          </wps:cNvSpPr>
                          <wps:spPr bwMode="auto">
                            <a:xfrm>
                              <a:off x="3869" y="805"/>
                              <a:ext cx="2" cy="1339"/>
                            </a:xfrm>
                            <a:custGeom>
                              <a:avLst/>
                              <a:gdLst>
                                <a:gd name="T0" fmla="+- 0 805 805"/>
                                <a:gd name="T1" fmla="*/ 805 h 1339"/>
                                <a:gd name="T2" fmla="+- 0 2144 805"/>
                                <a:gd name="T3" fmla="*/ 2144 h 133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339">
                                  <a:moveTo>
                                    <a:pt x="0" y="0"/>
                                  </a:moveTo>
                                  <a:lnTo>
                                    <a:pt x="0" y="1339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35" name="Group 1532"/>
                        <wpg:cNvGrpSpPr>
                          <a:grpSpLocks/>
                        </wpg:cNvGrpSpPr>
                        <wpg:grpSpPr bwMode="auto">
                          <a:xfrm>
                            <a:off x="4789" y="805"/>
                            <a:ext cx="2" cy="1339"/>
                            <a:chOff x="4789" y="805"/>
                            <a:chExt cx="2" cy="1339"/>
                          </a:xfrm>
                        </wpg:grpSpPr>
                        <wps:wsp>
                          <wps:cNvPr id="1736" name="Freeform 1533"/>
                          <wps:cNvSpPr>
                            <a:spLocks/>
                          </wps:cNvSpPr>
                          <wps:spPr bwMode="auto">
                            <a:xfrm>
                              <a:off x="4789" y="805"/>
                              <a:ext cx="2" cy="1339"/>
                            </a:xfrm>
                            <a:custGeom>
                              <a:avLst/>
                              <a:gdLst>
                                <a:gd name="T0" fmla="+- 0 805 805"/>
                                <a:gd name="T1" fmla="*/ 805 h 1339"/>
                                <a:gd name="T2" fmla="+- 0 2144 805"/>
                                <a:gd name="T3" fmla="*/ 2144 h 133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339">
                                  <a:moveTo>
                                    <a:pt x="0" y="0"/>
                                  </a:moveTo>
                                  <a:lnTo>
                                    <a:pt x="0" y="1339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37" name="Group 1530"/>
                        <wpg:cNvGrpSpPr>
                          <a:grpSpLocks/>
                        </wpg:cNvGrpSpPr>
                        <wpg:grpSpPr bwMode="auto">
                          <a:xfrm>
                            <a:off x="5922" y="805"/>
                            <a:ext cx="2" cy="1339"/>
                            <a:chOff x="5922" y="805"/>
                            <a:chExt cx="2" cy="1339"/>
                          </a:xfrm>
                        </wpg:grpSpPr>
                        <wps:wsp>
                          <wps:cNvPr id="1738" name="Freeform 1531"/>
                          <wps:cNvSpPr>
                            <a:spLocks/>
                          </wps:cNvSpPr>
                          <wps:spPr bwMode="auto">
                            <a:xfrm>
                              <a:off x="5922" y="805"/>
                              <a:ext cx="2" cy="1339"/>
                            </a:xfrm>
                            <a:custGeom>
                              <a:avLst/>
                              <a:gdLst>
                                <a:gd name="T0" fmla="+- 0 805 805"/>
                                <a:gd name="T1" fmla="*/ 805 h 1339"/>
                                <a:gd name="T2" fmla="+- 0 2144 805"/>
                                <a:gd name="T3" fmla="*/ 2144 h 133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339">
                                  <a:moveTo>
                                    <a:pt x="0" y="0"/>
                                  </a:moveTo>
                                  <a:lnTo>
                                    <a:pt x="0" y="1339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39" name="Group 1528"/>
                        <wpg:cNvGrpSpPr>
                          <a:grpSpLocks/>
                        </wpg:cNvGrpSpPr>
                        <wpg:grpSpPr bwMode="auto">
                          <a:xfrm>
                            <a:off x="1428" y="2163"/>
                            <a:ext cx="408" cy="984"/>
                            <a:chOff x="1428" y="2163"/>
                            <a:chExt cx="408" cy="984"/>
                          </a:xfrm>
                        </wpg:grpSpPr>
                        <wps:wsp>
                          <wps:cNvPr id="1740" name="Freeform 1529"/>
                          <wps:cNvSpPr>
                            <a:spLocks/>
                          </wps:cNvSpPr>
                          <wps:spPr bwMode="auto">
                            <a:xfrm>
                              <a:off x="1428" y="2163"/>
                              <a:ext cx="408" cy="984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408"/>
                                <a:gd name="T2" fmla="+- 0 3147 2163"/>
                                <a:gd name="T3" fmla="*/ 3147 h 984"/>
                                <a:gd name="T4" fmla="+- 0 1836 1428"/>
                                <a:gd name="T5" fmla="*/ T4 w 408"/>
                                <a:gd name="T6" fmla="+- 0 3147 2163"/>
                                <a:gd name="T7" fmla="*/ 3147 h 984"/>
                                <a:gd name="T8" fmla="+- 0 1836 1428"/>
                                <a:gd name="T9" fmla="*/ T8 w 408"/>
                                <a:gd name="T10" fmla="+- 0 2163 2163"/>
                                <a:gd name="T11" fmla="*/ 2163 h 984"/>
                                <a:gd name="T12" fmla="+- 0 1428 1428"/>
                                <a:gd name="T13" fmla="*/ T12 w 408"/>
                                <a:gd name="T14" fmla="+- 0 2163 2163"/>
                                <a:gd name="T15" fmla="*/ 2163 h 984"/>
                                <a:gd name="T16" fmla="+- 0 1428 1428"/>
                                <a:gd name="T17" fmla="*/ T16 w 408"/>
                                <a:gd name="T18" fmla="+- 0 3147 2163"/>
                                <a:gd name="T19" fmla="*/ 3147 h 9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08" h="984">
                                  <a:moveTo>
                                    <a:pt x="0" y="984"/>
                                  </a:moveTo>
                                  <a:lnTo>
                                    <a:pt x="408" y="984"/>
                                  </a:lnTo>
                                  <a:lnTo>
                                    <a:pt x="40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98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444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41" name="Group 1526"/>
                        <wpg:cNvGrpSpPr>
                          <a:grpSpLocks/>
                        </wpg:cNvGrpSpPr>
                        <wpg:grpSpPr bwMode="auto">
                          <a:xfrm>
                            <a:off x="1476" y="2221"/>
                            <a:ext cx="312" cy="247"/>
                            <a:chOff x="1476" y="2221"/>
                            <a:chExt cx="312" cy="247"/>
                          </a:xfrm>
                        </wpg:grpSpPr>
                        <wps:wsp>
                          <wps:cNvPr id="1742" name="Freeform 1527"/>
                          <wps:cNvSpPr>
                            <a:spLocks/>
                          </wps:cNvSpPr>
                          <wps:spPr bwMode="auto">
                            <a:xfrm>
                              <a:off x="1476" y="2221"/>
                              <a:ext cx="312" cy="247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312"/>
                                <a:gd name="T2" fmla="+- 0 2468 2221"/>
                                <a:gd name="T3" fmla="*/ 2468 h 247"/>
                                <a:gd name="T4" fmla="+- 0 1788 1476"/>
                                <a:gd name="T5" fmla="*/ T4 w 312"/>
                                <a:gd name="T6" fmla="+- 0 2468 2221"/>
                                <a:gd name="T7" fmla="*/ 2468 h 247"/>
                                <a:gd name="T8" fmla="+- 0 1788 1476"/>
                                <a:gd name="T9" fmla="*/ T8 w 312"/>
                                <a:gd name="T10" fmla="+- 0 2221 2221"/>
                                <a:gd name="T11" fmla="*/ 2221 h 247"/>
                                <a:gd name="T12" fmla="+- 0 1476 1476"/>
                                <a:gd name="T13" fmla="*/ T12 w 312"/>
                                <a:gd name="T14" fmla="+- 0 2221 2221"/>
                                <a:gd name="T15" fmla="*/ 2221 h 247"/>
                                <a:gd name="T16" fmla="+- 0 1476 1476"/>
                                <a:gd name="T17" fmla="*/ T16 w 312"/>
                                <a:gd name="T18" fmla="+- 0 2468 2221"/>
                                <a:gd name="T19" fmla="*/ 2468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12" h="247">
                                  <a:moveTo>
                                    <a:pt x="0" y="247"/>
                                  </a:moveTo>
                                  <a:lnTo>
                                    <a:pt x="312" y="247"/>
                                  </a:lnTo>
                                  <a:lnTo>
                                    <a:pt x="31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444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43" name="Group 1524"/>
                        <wpg:cNvGrpSpPr>
                          <a:grpSpLocks/>
                        </wpg:cNvGrpSpPr>
                        <wpg:grpSpPr bwMode="auto">
                          <a:xfrm>
                            <a:off x="1856" y="2163"/>
                            <a:ext cx="936" cy="984"/>
                            <a:chOff x="1856" y="2163"/>
                            <a:chExt cx="936" cy="984"/>
                          </a:xfrm>
                        </wpg:grpSpPr>
                        <wps:wsp>
                          <wps:cNvPr id="1744" name="Freeform 1525"/>
                          <wps:cNvSpPr>
                            <a:spLocks/>
                          </wps:cNvSpPr>
                          <wps:spPr bwMode="auto">
                            <a:xfrm>
                              <a:off x="1856" y="2163"/>
                              <a:ext cx="936" cy="984"/>
                            </a:xfrm>
                            <a:custGeom>
                              <a:avLst/>
                              <a:gdLst>
                                <a:gd name="T0" fmla="+- 0 1856 1856"/>
                                <a:gd name="T1" fmla="*/ T0 w 936"/>
                                <a:gd name="T2" fmla="+- 0 3147 2163"/>
                                <a:gd name="T3" fmla="*/ 3147 h 984"/>
                                <a:gd name="T4" fmla="+- 0 2792 1856"/>
                                <a:gd name="T5" fmla="*/ T4 w 936"/>
                                <a:gd name="T6" fmla="+- 0 3147 2163"/>
                                <a:gd name="T7" fmla="*/ 3147 h 984"/>
                                <a:gd name="T8" fmla="+- 0 2792 1856"/>
                                <a:gd name="T9" fmla="*/ T8 w 936"/>
                                <a:gd name="T10" fmla="+- 0 2163 2163"/>
                                <a:gd name="T11" fmla="*/ 2163 h 984"/>
                                <a:gd name="T12" fmla="+- 0 1856 1856"/>
                                <a:gd name="T13" fmla="*/ T12 w 936"/>
                                <a:gd name="T14" fmla="+- 0 2163 2163"/>
                                <a:gd name="T15" fmla="*/ 2163 h 984"/>
                                <a:gd name="T16" fmla="+- 0 1856 1856"/>
                                <a:gd name="T17" fmla="*/ T16 w 936"/>
                                <a:gd name="T18" fmla="+- 0 3147 2163"/>
                                <a:gd name="T19" fmla="*/ 3147 h 9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36" h="984">
                                  <a:moveTo>
                                    <a:pt x="0" y="984"/>
                                  </a:moveTo>
                                  <a:lnTo>
                                    <a:pt x="936" y="984"/>
                                  </a:lnTo>
                                  <a:lnTo>
                                    <a:pt x="93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98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45" name="Group 1522"/>
                        <wpg:cNvGrpSpPr>
                          <a:grpSpLocks/>
                        </wpg:cNvGrpSpPr>
                        <wpg:grpSpPr bwMode="auto">
                          <a:xfrm>
                            <a:off x="1904" y="2221"/>
                            <a:ext cx="842" cy="226"/>
                            <a:chOff x="1904" y="2221"/>
                            <a:chExt cx="842" cy="226"/>
                          </a:xfrm>
                        </wpg:grpSpPr>
                        <wps:wsp>
                          <wps:cNvPr id="1746" name="Freeform 1523"/>
                          <wps:cNvSpPr>
                            <a:spLocks/>
                          </wps:cNvSpPr>
                          <wps:spPr bwMode="auto">
                            <a:xfrm>
                              <a:off x="1904" y="2221"/>
                              <a:ext cx="842" cy="226"/>
                            </a:xfrm>
                            <a:custGeom>
                              <a:avLst/>
                              <a:gdLst>
                                <a:gd name="T0" fmla="+- 0 1904 1904"/>
                                <a:gd name="T1" fmla="*/ T0 w 842"/>
                                <a:gd name="T2" fmla="+- 0 2447 2221"/>
                                <a:gd name="T3" fmla="*/ 2447 h 226"/>
                                <a:gd name="T4" fmla="+- 0 2746 1904"/>
                                <a:gd name="T5" fmla="*/ T4 w 842"/>
                                <a:gd name="T6" fmla="+- 0 2447 2221"/>
                                <a:gd name="T7" fmla="*/ 2447 h 226"/>
                                <a:gd name="T8" fmla="+- 0 2746 1904"/>
                                <a:gd name="T9" fmla="*/ T8 w 842"/>
                                <a:gd name="T10" fmla="+- 0 2221 2221"/>
                                <a:gd name="T11" fmla="*/ 2221 h 226"/>
                                <a:gd name="T12" fmla="+- 0 1904 1904"/>
                                <a:gd name="T13" fmla="*/ T12 w 842"/>
                                <a:gd name="T14" fmla="+- 0 2221 2221"/>
                                <a:gd name="T15" fmla="*/ 2221 h 226"/>
                                <a:gd name="T16" fmla="+- 0 1904 1904"/>
                                <a:gd name="T17" fmla="*/ T16 w 842"/>
                                <a:gd name="T18" fmla="+- 0 2447 2221"/>
                                <a:gd name="T19" fmla="*/ 2447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42" h="226">
                                  <a:moveTo>
                                    <a:pt x="0" y="226"/>
                                  </a:moveTo>
                                  <a:lnTo>
                                    <a:pt x="842" y="226"/>
                                  </a:lnTo>
                                  <a:lnTo>
                                    <a:pt x="84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47" name="Group 1520"/>
                        <wpg:cNvGrpSpPr>
                          <a:grpSpLocks/>
                        </wpg:cNvGrpSpPr>
                        <wpg:grpSpPr bwMode="auto">
                          <a:xfrm>
                            <a:off x="1904" y="2447"/>
                            <a:ext cx="842" cy="228"/>
                            <a:chOff x="1904" y="2447"/>
                            <a:chExt cx="842" cy="228"/>
                          </a:xfrm>
                        </wpg:grpSpPr>
                        <wps:wsp>
                          <wps:cNvPr id="1748" name="Freeform 1521"/>
                          <wps:cNvSpPr>
                            <a:spLocks/>
                          </wps:cNvSpPr>
                          <wps:spPr bwMode="auto">
                            <a:xfrm>
                              <a:off x="1904" y="2447"/>
                              <a:ext cx="842" cy="228"/>
                            </a:xfrm>
                            <a:custGeom>
                              <a:avLst/>
                              <a:gdLst>
                                <a:gd name="T0" fmla="+- 0 1904 1904"/>
                                <a:gd name="T1" fmla="*/ T0 w 842"/>
                                <a:gd name="T2" fmla="+- 0 2675 2447"/>
                                <a:gd name="T3" fmla="*/ 2675 h 228"/>
                                <a:gd name="T4" fmla="+- 0 2746 1904"/>
                                <a:gd name="T5" fmla="*/ T4 w 842"/>
                                <a:gd name="T6" fmla="+- 0 2675 2447"/>
                                <a:gd name="T7" fmla="*/ 2675 h 228"/>
                                <a:gd name="T8" fmla="+- 0 2746 1904"/>
                                <a:gd name="T9" fmla="*/ T8 w 842"/>
                                <a:gd name="T10" fmla="+- 0 2447 2447"/>
                                <a:gd name="T11" fmla="*/ 2447 h 228"/>
                                <a:gd name="T12" fmla="+- 0 1904 1904"/>
                                <a:gd name="T13" fmla="*/ T12 w 842"/>
                                <a:gd name="T14" fmla="+- 0 2447 2447"/>
                                <a:gd name="T15" fmla="*/ 2447 h 228"/>
                                <a:gd name="T16" fmla="+- 0 1904 1904"/>
                                <a:gd name="T17" fmla="*/ T16 w 842"/>
                                <a:gd name="T18" fmla="+- 0 2675 2447"/>
                                <a:gd name="T19" fmla="*/ 2675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42" h="228">
                                  <a:moveTo>
                                    <a:pt x="0" y="228"/>
                                  </a:moveTo>
                                  <a:lnTo>
                                    <a:pt x="842" y="228"/>
                                  </a:lnTo>
                                  <a:lnTo>
                                    <a:pt x="84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49" name="Group 1518"/>
                        <wpg:cNvGrpSpPr>
                          <a:grpSpLocks/>
                        </wpg:cNvGrpSpPr>
                        <wpg:grpSpPr bwMode="auto">
                          <a:xfrm>
                            <a:off x="2813" y="2163"/>
                            <a:ext cx="1046" cy="984"/>
                            <a:chOff x="2813" y="2163"/>
                            <a:chExt cx="1046" cy="984"/>
                          </a:xfrm>
                        </wpg:grpSpPr>
                        <wps:wsp>
                          <wps:cNvPr id="1750" name="Freeform 1519"/>
                          <wps:cNvSpPr>
                            <a:spLocks/>
                          </wps:cNvSpPr>
                          <wps:spPr bwMode="auto">
                            <a:xfrm>
                              <a:off x="2813" y="2163"/>
                              <a:ext cx="1046" cy="984"/>
                            </a:xfrm>
                            <a:custGeom>
                              <a:avLst/>
                              <a:gdLst>
                                <a:gd name="T0" fmla="+- 0 2813 2813"/>
                                <a:gd name="T1" fmla="*/ T0 w 1046"/>
                                <a:gd name="T2" fmla="+- 0 3147 2163"/>
                                <a:gd name="T3" fmla="*/ 3147 h 984"/>
                                <a:gd name="T4" fmla="+- 0 3860 2813"/>
                                <a:gd name="T5" fmla="*/ T4 w 1046"/>
                                <a:gd name="T6" fmla="+- 0 3147 2163"/>
                                <a:gd name="T7" fmla="*/ 3147 h 984"/>
                                <a:gd name="T8" fmla="+- 0 3860 2813"/>
                                <a:gd name="T9" fmla="*/ T8 w 1046"/>
                                <a:gd name="T10" fmla="+- 0 2163 2163"/>
                                <a:gd name="T11" fmla="*/ 2163 h 984"/>
                                <a:gd name="T12" fmla="+- 0 2813 2813"/>
                                <a:gd name="T13" fmla="*/ T12 w 1046"/>
                                <a:gd name="T14" fmla="+- 0 2163 2163"/>
                                <a:gd name="T15" fmla="*/ 2163 h 984"/>
                                <a:gd name="T16" fmla="+- 0 2813 2813"/>
                                <a:gd name="T17" fmla="*/ T16 w 1046"/>
                                <a:gd name="T18" fmla="+- 0 3147 2163"/>
                                <a:gd name="T19" fmla="*/ 3147 h 9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46" h="984">
                                  <a:moveTo>
                                    <a:pt x="0" y="984"/>
                                  </a:moveTo>
                                  <a:lnTo>
                                    <a:pt x="1047" y="984"/>
                                  </a:lnTo>
                                  <a:lnTo>
                                    <a:pt x="104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98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51" name="Group 1516"/>
                        <wpg:cNvGrpSpPr>
                          <a:grpSpLocks/>
                        </wpg:cNvGrpSpPr>
                        <wpg:grpSpPr bwMode="auto">
                          <a:xfrm>
                            <a:off x="2859" y="2221"/>
                            <a:ext cx="953" cy="247"/>
                            <a:chOff x="2859" y="2221"/>
                            <a:chExt cx="953" cy="247"/>
                          </a:xfrm>
                        </wpg:grpSpPr>
                        <wps:wsp>
                          <wps:cNvPr id="1752" name="Freeform 1517"/>
                          <wps:cNvSpPr>
                            <a:spLocks/>
                          </wps:cNvSpPr>
                          <wps:spPr bwMode="auto">
                            <a:xfrm>
                              <a:off x="2859" y="2221"/>
                              <a:ext cx="953" cy="247"/>
                            </a:xfrm>
                            <a:custGeom>
                              <a:avLst/>
                              <a:gdLst>
                                <a:gd name="T0" fmla="+- 0 2859 2859"/>
                                <a:gd name="T1" fmla="*/ T0 w 953"/>
                                <a:gd name="T2" fmla="+- 0 2468 2221"/>
                                <a:gd name="T3" fmla="*/ 2468 h 247"/>
                                <a:gd name="T4" fmla="+- 0 3812 2859"/>
                                <a:gd name="T5" fmla="*/ T4 w 953"/>
                                <a:gd name="T6" fmla="+- 0 2468 2221"/>
                                <a:gd name="T7" fmla="*/ 2468 h 247"/>
                                <a:gd name="T8" fmla="+- 0 3812 2859"/>
                                <a:gd name="T9" fmla="*/ T8 w 953"/>
                                <a:gd name="T10" fmla="+- 0 2221 2221"/>
                                <a:gd name="T11" fmla="*/ 2221 h 247"/>
                                <a:gd name="T12" fmla="+- 0 2859 2859"/>
                                <a:gd name="T13" fmla="*/ T12 w 953"/>
                                <a:gd name="T14" fmla="+- 0 2221 2221"/>
                                <a:gd name="T15" fmla="*/ 2221 h 247"/>
                                <a:gd name="T16" fmla="+- 0 2859 2859"/>
                                <a:gd name="T17" fmla="*/ T16 w 953"/>
                                <a:gd name="T18" fmla="+- 0 2468 2221"/>
                                <a:gd name="T19" fmla="*/ 2468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53" h="247">
                                  <a:moveTo>
                                    <a:pt x="0" y="247"/>
                                  </a:moveTo>
                                  <a:lnTo>
                                    <a:pt x="953" y="247"/>
                                  </a:lnTo>
                                  <a:lnTo>
                                    <a:pt x="95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53" name="Group 1514"/>
                        <wpg:cNvGrpSpPr>
                          <a:grpSpLocks/>
                        </wpg:cNvGrpSpPr>
                        <wpg:grpSpPr bwMode="auto">
                          <a:xfrm>
                            <a:off x="3879" y="2163"/>
                            <a:ext cx="898" cy="984"/>
                            <a:chOff x="3879" y="2163"/>
                            <a:chExt cx="898" cy="984"/>
                          </a:xfrm>
                        </wpg:grpSpPr>
                        <wps:wsp>
                          <wps:cNvPr id="1754" name="Freeform 1515"/>
                          <wps:cNvSpPr>
                            <a:spLocks/>
                          </wps:cNvSpPr>
                          <wps:spPr bwMode="auto">
                            <a:xfrm>
                              <a:off x="3879" y="2163"/>
                              <a:ext cx="898" cy="984"/>
                            </a:xfrm>
                            <a:custGeom>
                              <a:avLst/>
                              <a:gdLst>
                                <a:gd name="T0" fmla="+- 0 3879 3879"/>
                                <a:gd name="T1" fmla="*/ T0 w 898"/>
                                <a:gd name="T2" fmla="+- 0 3147 2163"/>
                                <a:gd name="T3" fmla="*/ 3147 h 984"/>
                                <a:gd name="T4" fmla="+- 0 4777 3879"/>
                                <a:gd name="T5" fmla="*/ T4 w 898"/>
                                <a:gd name="T6" fmla="+- 0 3147 2163"/>
                                <a:gd name="T7" fmla="*/ 3147 h 984"/>
                                <a:gd name="T8" fmla="+- 0 4777 3879"/>
                                <a:gd name="T9" fmla="*/ T8 w 898"/>
                                <a:gd name="T10" fmla="+- 0 2163 2163"/>
                                <a:gd name="T11" fmla="*/ 2163 h 984"/>
                                <a:gd name="T12" fmla="+- 0 3879 3879"/>
                                <a:gd name="T13" fmla="*/ T12 w 898"/>
                                <a:gd name="T14" fmla="+- 0 2163 2163"/>
                                <a:gd name="T15" fmla="*/ 2163 h 984"/>
                                <a:gd name="T16" fmla="+- 0 3879 3879"/>
                                <a:gd name="T17" fmla="*/ T16 w 898"/>
                                <a:gd name="T18" fmla="+- 0 3147 2163"/>
                                <a:gd name="T19" fmla="*/ 3147 h 9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98" h="984">
                                  <a:moveTo>
                                    <a:pt x="0" y="984"/>
                                  </a:moveTo>
                                  <a:lnTo>
                                    <a:pt x="898" y="984"/>
                                  </a:lnTo>
                                  <a:lnTo>
                                    <a:pt x="89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98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55" name="Group 1512"/>
                        <wpg:cNvGrpSpPr>
                          <a:grpSpLocks/>
                        </wpg:cNvGrpSpPr>
                        <wpg:grpSpPr bwMode="auto">
                          <a:xfrm>
                            <a:off x="3927" y="2221"/>
                            <a:ext cx="804" cy="247"/>
                            <a:chOff x="3927" y="2221"/>
                            <a:chExt cx="804" cy="247"/>
                          </a:xfrm>
                        </wpg:grpSpPr>
                        <wps:wsp>
                          <wps:cNvPr id="1756" name="Freeform 1513"/>
                          <wps:cNvSpPr>
                            <a:spLocks/>
                          </wps:cNvSpPr>
                          <wps:spPr bwMode="auto">
                            <a:xfrm>
                              <a:off x="3927" y="2221"/>
                              <a:ext cx="804" cy="247"/>
                            </a:xfrm>
                            <a:custGeom>
                              <a:avLst/>
                              <a:gdLst>
                                <a:gd name="T0" fmla="+- 0 3927 3927"/>
                                <a:gd name="T1" fmla="*/ T0 w 804"/>
                                <a:gd name="T2" fmla="+- 0 2468 2221"/>
                                <a:gd name="T3" fmla="*/ 2468 h 247"/>
                                <a:gd name="T4" fmla="+- 0 4731 3927"/>
                                <a:gd name="T5" fmla="*/ T4 w 804"/>
                                <a:gd name="T6" fmla="+- 0 2468 2221"/>
                                <a:gd name="T7" fmla="*/ 2468 h 247"/>
                                <a:gd name="T8" fmla="+- 0 4731 3927"/>
                                <a:gd name="T9" fmla="*/ T8 w 804"/>
                                <a:gd name="T10" fmla="+- 0 2221 2221"/>
                                <a:gd name="T11" fmla="*/ 2221 h 247"/>
                                <a:gd name="T12" fmla="+- 0 3927 3927"/>
                                <a:gd name="T13" fmla="*/ T12 w 804"/>
                                <a:gd name="T14" fmla="+- 0 2221 2221"/>
                                <a:gd name="T15" fmla="*/ 2221 h 247"/>
                                <a:gd name="T16" fmla="+- 0 3927 3927"/>
                                <a:gd name="T17" fmla="*/ T16 w 804"/>
                                <a:gd name="T18" fmla="+- 0 2468 2221"/>
                                <a:gd name="T19" fmla="*/ 2468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04" h="247">
                                  <a:moveTo>
                                    <a:pt x="0" y="247"/>
                                  </a:moveTo>
                                  <a:lnTo>
                                    <a:pt x="804" y="247"/>
                                  </a:lnTo>
                                  <a:lnTo>
                                    <a:pt x="80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57" name="Group 1510"/>
                        <wpg:cNvGrpSpPr>
                          <a:grpSpLocks/>
                        </wpg:cNvGrpSpPr>
                        <wpg:grpSpPr bwMode="auto">
                          <a:xfrm>
                            <a:off x="4799" y="2163"/>
                            <a:ext cx="1114" cy="984"/>
                            <a:chOff x="4799" y="2163"/>
                            <a:chExt cx="1114" cy="984"/>
                          </a:xfrm>
                        </wpg:grpSpPr>
                        <wps:wsp>
                          <wps:cNvPr id="1758" name="Freeform 1511"/>
                          <wps:cNvSpPr>
                            <a:spLocks/>
                          </wps:cNvSpPr>
                          <wps:spPr bwMode="auto">
                            <a:xfrm>
                              <a:off x="4799" y="2163"/>
                              <a:ext cx="1114" cy="984"/>
                            </a:xfrm>
                            <a:custGeom>
                              <a:avLst/>
                              <a:gdLst>
                                <a:gd name="T0" fmla="+- 0 4799 4799"/>
                                <a:gd name="T1" fmla="*/ T0 w 1114"/>
                                <a:gd name="T2" fmla="+- 0 3147 2163"/>
                                <a:gd name="T3" fmla="*/ 3147 h 984"/>
                                <a:gd name="T4" fmla="+- 0 5912 4799"/>
                                <a:gd name="T5" fmla="*/ T4 w 1114"/>
                                <a:gd name="T6" fmla="+- 0 3147 2163"/>
                                <a:gd name="T7" fmla="*/ 3147 h 984"/>
                                <a:gd name="T8" fmla="+- 0 5912 4799"/>
                                <a:gd name="T9" fmla="*/ T8 w 1114"/>
                                <a:gd name="T10" fmla="+- 0 2163 2163"/>
                                <a:gd name="T11" fmla="*/ 2163 h 984"/>
                                <a:gd name="T12" fmla="+- 0 4799 4799"/>
                                <a:gd name="T13" fmla="*/ T12 w 1114"/>
                                <a:gd name="T14" fmla="+- 0 2163 2163"/>
                                <a:gd name="T15" fmla="*/ 2163 h 984"/>
                                <a:gd name="T16" fmla="+- 0 4799 4799"/>
                                <a:gd name="T17" fmla="*/ T16 w 1114"/>
                                <a:gd name="T18" fmla="+- 0 3147 2163"/>
                                <a:gd name="T19" fmla="*/ 3147 h 9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14" h="984">
                                  <a:moveTo>
                                    <a:pt x="0" y="984"/>
                                  </a:moveTo>
                                  <a:lnTo>
                                    <a:pt x="1113" y="984"/>
                                  </a:lnTo>
                                  <a:lnTo>
                                    <a:pt x="111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98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59" name="Group 1508"/>
                        <wpg:cNvGrpSpPr>
                          <a:grpSpLocks/>
                        </wpg:cNvGrpSpPr>
                        <wpg:grpSpPr bwMode="auto">
                          <a:xfrm>
                            <a:off x="4844" y="2221"/>
                            <a:ext cx="1020" cy="247"/>
                            <a:chOff x="4844" y="2221"/>
                            <a:chExt cx="1020" cy="247"/>
                          </a:xfrm>
                        </wpg:grpSpPr>
                        <wps:wsp>
                          <wps:cNvPr id="1760" name="Freeform 1509"/>
                          <wps:cNvSpPr>
                            <a:spLocks/>
                          </wps:cNvSpPr>
                          <wps:spPr bwMode="auto">
                            <a:xfrm>
                              <a:off x="4844" y="2221"/>
                              <a:ext cx="1020" cy="247"/>
                            </a:xfrm>
                            <a:custGeom>
                              <a:avLst/>
                              <a:gdLst>
                                <a:gd name="T0" fmla="+- 0 4844 4844"/>
                                <a:gd name="T1" fmla="*/ T0 w 1020"/>
                                <a:gd name="T2" fmla="+- 0 2468 2221"/>
                                <a:gd name="T3" fmla="*/ 2468 h 247"/>
                                <a:gd name="T4" fmla="+- 0 5864 4844"/>
                                <a:gd name="T5" fmla="*/ T4 w 1020"/>
                                <a:gd name="T6" fmla="+- 0 2468 2221"/>
                                <a:gd name="T7" fmla="*/ 2468 h 247"/>
                                <a:gd name="T8" fmla="+- 0 5864 4844"/>
                                <a:gd name="T9" fmla="*/ T8 w 1020"/>
                                <a:gd name="T10" fmla="+- 0 2221 2221"/>
                                <a:gd name="T11" fmla="*/ 2221 h 247"/>
                                <a:gd name="T12" fmla="+- 0 4844 4844"/>
                                <a:gd name="T13" fmla="*/ T12 w 1020"/>
                                <a:gd name="T14" fmla="+- 0 2221 2221"/>
                                <a:gd name="T15" fmla="*/ 2221 h 247"/>
                                <a:gd name="T16" fmla="+- 0 4844 4844"/>
                                <a:gd name="T17" fmla="*/ T16 w 1020"/>
                                <a:gd name="T18" fmla="+- 0 2468 2221"/>
                                <a:gd name="T19" fmla="*/ 2468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20" h="247">
                                  <a:moveTo>
                                    <a:pt x="0" y="247"/>
                                  </a:moveTo>
                                  <a:lnTo>
                                    <a:pt x="1020" y="247"/>
                                  </a:lnTo>
                                  <a:lnTo>
                                    <a:pt x="102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61" name="Group 1506"/>
                        <wpg:cNvGrpSpPr>
                          <a:grpSpLocks/>
                        </wpg:cNvGrpSpPr>
                        <wpg:grpSpPr bwMode="auto">
                          <a:xfrm>
                            <a:off x="5931" y="2163"/>
                            <a:ext cx="4607" cy="984"/>
                            <a:chOff x="5931" y="2163"/>
                            <a:chExt cx="4607" cy="984"/>
                          </a:xfrm>
                        </wpg:grpSpPr>
                        <wps:wsp>
                          <wps:cNvPr id="1762" name="Freeform 1507"/>
                          <wps:cNvSpPr>
                            <a:spLocks/>
                          </wps:cNvSpPr>
                          <wps:spPr bwMode="auto">
                            <a:xfrm>
                              <a:off x="5931" y="2163"/>
                              <a:ext cx="4607" cy="984"/>
                            </a:xfrm>
                            <a:custGeom>
                              <a:avLst/>
                              <a:gdLst>
                                <a:gd name="T0" fmla="+- 0 5931 5931"/>
                                <a:gd name="T1" fmla="*/ T0 w 4607"/>
                                <a:gd name="T2" fmla="+- 0 3147 2163"/>
                                <a:gd name="T3" fmla="*/ 3147 h 984"/>
                                <a:gd name="T4" fmla="+- 0 10538 5931"/>
                                <a:gd name="T5" fmla="*/ T4 w 4607"/>
                                <a:gd name="T6" fmla="+- 0 3147 2163"/>
                                <a:gd name="T7" fmla="*/ 3147 h 984"/>
                                <a:gd name="T8" fmla="+- 0 10538 5931"/>
                                <a:gd name="T9" fmla="*/ T8 w 4607"/>
                                <a:gd name="T10" fmla="+- 0 2163 2163"/>
                                <a:gd name="T11" fmla="*/ 2163 h 984"/>
                                <a:gd name="T12" fmla="+- 0 5931 5931"/>
                                <a:gd name="T13" fmla="*/ T12 w 4607"/>
                                <a:gd name="T14" fmla="+- 0 2163 2163"/>
                                <a:gd name="T15" fmla="*/ 2163 h 984"/>
                                <a:gd name="T16" fmla="+- 0 5931 5931"/>
                                <a:gd name="T17" fmla="*/ T16 w 4607"/>
                                <a:gd name="T18" fmla="+- 0 3147 2163"/>
                                <a:gd name="T19" fmla="*/ 3147 h 9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607" h="984">
                                  <a:moveTo>
                                    <a:pt x="0" y="984"/>
                                  </a:moveTo>
                                  <a:lnTo>
                                    <a:pt x="4607" y="984"/>
                                  </a:lnTo>
                                  <a:lnTo>
                                    <a:pt x="460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98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63" name="Group 1504"/>
                        <wpg:cNvGrpSpPr>
                          <a:grpSpLocks/>
                        </wpg:cNvGrpSpPr>
                        <wpg:grpSpPr bwMode="auto">
                          <a:xfrm>
                            <a:off x="5979" y="2221"/>
                            <a:ext cx="4511" cy="226"/>
                            <a:chOff x="5979" y="2221"/>
                            <a:chExt cx="4511" cy="226"/>
                          </a:xfrm>
                        </wpg:grpSpPr>
                        <wps:wsp>
                          <wps:cNvPr id="1764" name="Freeform 1505"/>
                          <wps:cNvSpPr>
                            <a:spLocks/>
                          </wps:cNvSpPr>
                          <wps:spPr bwMode="auto">
                            <a:xfrm>
                              <a:off x="5979" y="2221"/>
                              <a:ext cx="4511" cy="226"/>
                            </a:xfrm>
                            <a:custGeom>
                              <a:avLst/>
                              <a:gdLst>
                                <a:gd name="T0" fmla="+- 0 5979 5979"/>
                                <a:gd name="T1" fmla="*/ T0 w 4511"/>
                                <a:gd name="T2" fmla="+- 0 2447 2221"/>
                                <a:gd name="T3" fmla="*/ 2447 h 226"/>
                                <a:gd name="T4" fmla="+- 0 10490 5979"/>
                                <a:gd name="T5" fmla="*/ T4 w 4511"/>
                                <a:gd name="T6" fmla="+- 0 2447 2221"/>
                                <a:gd name="T7" fmla="*/ 2447 h 226"/>
                                <a:gd name="T8" fmla="+- 0 10490 5979"/>
                                <a:gd name="T9" fmla="*/ T8 w 4511"/>
                                <a:gd name="T10" fmla="+- 0 2221 2221"/>
                                <a:gd name="T11" fmla="*/ 2221 h 226"/>
                                <a:gd name="T12" fmla="+- 0 5979 5979"/>
                                <a:gd name="T13" fmla="*/ T12 w 4511"/>
                                <a:gd name="T14" fmla="+- 0 2221 2221"/>
                                <a:gd name="T15" fmla="*/ 2221 h 226"/>
                                <a:gd name="T16" fmla="+- 0 5979 5979"/>
                                <a:gd name="T17" fmla="*/ T16 w 4511"/>
                                <a:gd name="T18" fmla="+- 0 2447 2221"/>
                                <a:gd name="T19" fmla="*/ 2447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511" h="226">
                                  <a:moveTo>
                                    <a:pt x="0" y="226"/>
                                  </a:moveTo>
                                  <a:lnTo>
                                    <a:pt x="4511" y="226"/>
                                  </a:lnTo>
                                  <a:lnTo>
                                    <a:pt x="451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65" name="Group 1502"/>
                        <wpg:cNvGrpSpPr>
                          <a:grpSpLocks/>
                        </wpg:cNvGrpSpPr>
                        <wpg:grpSpPr bwMode="auto">
                          <a:xfrm>
                            <a:off x="5979" y="2447"/>
                            <a:ext cx="4511" cy="209"/>
                            <a:chOff x="5979" y="2447"/>
                            <a:chExt cx="4511" cy="209"/>
                          </a:xfrm>
                        </wpg:grpSpPr>
                        <wps:wsp>
                          <wps:cNvPr id="1766" name="Freeform 1503"/>
                          <wps:cNvSpPr>
                            <a:spLocks/>
                          </wps:cNvSpPr>
                          <wps:spPr bwMode="auto">
                            <a:xfrm>
                              <a:off x="5979" y="2447"/>
                              <a:ext cx="4511" cy="209"/>
                            </a:xfrm>
                            <a:custGeom>
                              <a:avLst/>
                              <a:gdLst>
                                <a:gd name="T0" fmla="+- 0 5979 5979"/>
                                <a:gd name="T1" fmla="*/ T0 w 4511"/>
                                <a:gd name="T2" fmla="+- 0 2655 2447"/>
                                <a:gd name="T3" fmla="*/ 2655 h 209"/>
                                <a:gd name="T4" fmla="+- 0 10490 5979"/>
                                <a:gd name="T5" fmla="*/ T4 w 4511"/>
                                <a:gd name="T6" fmla="+- 0 2655 2447"/>
                                <a:gd name="T7" fmla="*/ 2655 h 209"/>
                                <a:gd name="T8" fmla="+- 0 10490 5979"/>
                                <a:gd name="T9" fmla="*/ T8 w 4511"/>
                                <a:gd name="T10" fmla="+- 0 2447 2447"/>
                                <a:gd name="T11" fmla="*/ 2447 h 209"/>
                                <a:gd name="T12" fmla="+- 0 5979 5979"/>
                                <a:gd name="T13" fmla="*/ T12 w 4511"/>
                                <a:gd name="T14" fmla="+- 0 2447 2447"/>
                                <a:gd name="T15" fmla="*/ 2447 h 209"/>
                                <a:gd name="T16" fmla="+- 0 5979 5979"/>
                                <a:gd name="T17" fmla="*/ T16 w 4511"/>
                                <a:gd name="T18" fmla="+- 0 2655 2447"/>
                                <a:gd name="T19" fmla="*/ 2655 h 20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511" h="209">
                                  <a:moveTo>
                                    <a:pt x="0" y="208"/>
                                  </a:moveTo>
                                  <a:lnTo>
                                    <a:pt x="4511" y="208"/>
                                  </a:lnTo>
                                  <a:lnTo>
                                    <a:pt x="451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67" name="Group 1500"/>
                        <wpg:cNvGrpSpPr>
                          <a:grpSpLocks/>
                        </wpg:cNvGrpSpPr>
                        <wpg:grpSpPr bwMode="auto">
                          <a:xfrm>
                            <a:off x="5979" y="2655"/>
                            <a:ext cx="4511" cy="206"/>
                            <a:chOff x="5979" y="2655"/>
                            <a:chExt cx="4511" cy="206"/>
                          </a:xfrm>
                        </wpg:grpSpPr>
                        <wps:wsp>
                          <wps:cNvPr id="1768" name="Freeform 1501"/>
                          <wps:cNvSpPr>
                            <a:spLocks/>
                          </wps:cNvSpPr>
                          <wps:spPr bwMode="auto">
                            <a:xfrm>
                              <a:off x="5979" y="2655"/>
                              <a:ext cx="4511" cy="206"/>
                            </a:xfrm>
                            <a:custGeom>
                              <a:avLst/>
                              <a:gdLst>
                                <a:gd name="T0" fmla="+- 0 5979 5979"/>
                                <a:gd name="T1" fmla="*/ T0 w 4511"/>
                                <a:gd name="T2" fmla="+- 0 2862 2655"/>
                                <a:gd name="T3" fmla="*/ 2862 h 206"/>
                                <a:gd name="T4" fmla="+- 0 10490 5979"/>
                                <a:gd name="T5" fmla="*/ T4 w 4511"/>
                                <a:gd name="T6" fmla="+- 0 2862 2655"/>
                                <a:gd name="T7" fmla="*/ 2862 h 206"/>
                                <a:gd name="T8" fmla="+- 0 10490 5979"/>
                                <a:gd name="T9" fmla="*/ T8 w 4511"/>
                                <a:gd name="T10" fmla="+- 0 2655 2655"/>
                                <a:gd name="T11" fmla="*/ 2655 h 206"/>
                                <a:gd name="T12" fmla="+- 0 5979 5979"/>
                                <a:gd name="T13" fmla="*/ T12 w 4511"/>
                                <a:gd name="T14" fmla="+- 0 2655 2655"/>
                                <a:gd name="T15" fmla="*/ 2655 h 206"/>
                                <a:gd name="T16" fmla="+- 0 5979 5979"/>
                                <a:gd name="T17" fmla="*/ T16 w 4511"/>
                                <a:gd name="T18" fmla="+- 0 2862 2655"/>
                                <a:gd name="T19" fmla="*/ 2862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511" h="206">
                                  <a:moveTo>
                                    <a:pt x="0" y="207"/>
                                  </a:moveTo>
                                  <a:lnTo>
                                    <a:pt x="4511" y="207"/>
                                  </a:lnTo>
                                  <a:lnTo>
                                    <a:pt x="451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69" name="Group 1498"/>
                        <wpg:cNvGrpSpPr>
                          <a:grpSpLocks/>
                        </wpg:cNvGrpSpPr>
                        <wpg:grpSpPr bwMode="auto">
                          <a:xfrm>
                            <a:off x="5979" y="2862"/>
                            <a:ext cx="4511" cy="228"/>
                            <a:chOff x="5979" y="2862"/>
                            <a:chExt cx="4511" cy="228"/>
                          </a:xfrm>
                        </wpg:grpSpPr>
                        <wps:wsp>
                          <wps:cNvPr id="1770" name="Freeform 1499"/>
                          <wps:cNvSpPr>
                            <a:spLocks/>
                          </wps:cNvSpPr>
                          <wps:spPr bwMode="auto">
                            <a:xfrm>
                              <a:off x="5979" y="2862"/>
                              <a:ext cx="4511" cy="228"/>
                            </a:xfrm>
                            <a:custGeom>
                              <a:avLst/>
                              <a:gdLst>
                                <a:gd name="T0" fmla="+- 0 5979 5979"/>
                                <a:gd name="T1" fmla="*/ T0 w 4511"/>
                                <a:gd name="T2" fmla="+- 0 3090 2862"/>
                                <a:gd name="T3" fmla="*/ 3090 h 228"/>
                                <a:gd name="T4" fmla="+- 0 10490 5979"/>
                                <a:gd name="T5" fmla="*/ T4 w 4511"/>
                                <a:gd name="T6" fmla="+- 0 3090 2862"/>
                                <a:gd name="T7" fmla="*/ 3090 h 228"/>
                                <a:gd name="T8" fmla="+- 0 10490 5979"/>
                                <a:gd name="T9" fmla="*/ T8 w 4511"/>
                                <a:gd name="T10" fmla="+- 0 2862 2862"/>
                                <a:gd name="T11" fmla="*/ 2862 h 228"/>
                                <a:gd name="T12" fmla="+- 0 5979 5979"/>
                                <a:gd name="T13" fmla="*/ T12 w 4511"/>
                                <a:gd name="T14" fmla="+- 0 2862 2862"/>
                                <a:gd name="T15" fmla="*/ 2862 h 228"/>
                                <a:gd name="T16" fmla="+- 0 5979 5979"/>
                                <a:gd name="T17" fmla="*/ T16 w 4511"/>
                                <a:gd name="T18" fmla="+- 0 3090 2862"/>
                                <a:gd name="T19" fmla="*/ 3090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511" h="228">
                                  <a:moveTo>
                                    <a:pt x="0" y="228"/>
                                  </a:moveTo>
                                  <a:lnTo>
                                    <a:pt x="4511" y="228"/>
                                  </a:lnTo>
                                  <a:lnTo>
                                    <a:pt x="451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71" name="Group 1496"/>
                        <wpg:cNvGrpSpPr>
                          <a:grpSpLocks/>
                        </wpg:cNvGrpSpPr>
                        <wpg:grpSpPr bwMode="auto">
                          <a:xfrm>
                            <a:off x="1428" y="2192"/>
                            <a:ext cx="408" cy="2"/>
                            <a:chOff x="1428" y="2192"/>
                            <a:chExt cx="408" cy="2"/>
                          </a:xfrm>
                        </wpg:grpSpPr>
                        <wps:wsp>
                          <wps:cNvPr id="1772" name="Freeform 1497"/>
                          <wps:cNvSpPr>
                            <a:spLocks/>
                          </wps:cNvSpPr>
                          <wps:spPr bwMode="auto">
                            <a:xfrm>
                              <a:off x="1428" y="2192"/>
                              <a:ext cx="408" cy="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408"/>
                                <a:gd name="T2" fmla="+- 0 1836 1428"/>
                                <a:gd name="T3" fmla="*/ T2 w 408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408">
                                  <a:moveTo>
                                    <a:pt x="0" y="0"/>
                                  </a:moveTo>
                                  <a:lnTo>
                                    <a:pt x="408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44444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73" name="Group 1494"/>
                        <wpg:cNvGrpSpPr>
                          <a:grpSpLocks/>
                        </wpg:cNvGrpSpPr>
                        <wpg:grpSpPr bwMode="auto">
                          <a:xfrm>
                            <a:off x="1856" y="2192"/>
                            <a:ext cx="8682" cy="2"/>
                            <a:chOff x="1856" y="2192"/>
                            <a:chExt cx="8682" cy="2"/>
                          </a:xfrm>
                        </wpg:grpSpPr>
                        <wps:wsp>
                          <wps:cNvPr id="1774" name="Freeform 1495"/>
                          <wps:cNvSpPr>
                            <a:spLocks/>
                          </wps:cNvSpPr>
                          <wps:spPr bwMode="auto">
                            <a:xfrm>
                              <a:off x="1856" y="2192"/>
                              <a:ext cx="8682" cy="2"/>
                            </a:xfrm>
                            <a:custGeom>
                              <a:avLst/>
                              <a:gdLst>
                                <a:gd name="T0" fmla="+- 0 1856 1856"/>
                                <a:gd name="T1" fmla="*/ T0 w 8682"/>
                                <a:gd name="T2" fmla="+- 0 10538 1856"/>
                                <a:gd name="T3" fmla="*/ T2 w 8682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682">
                                  <a:moveTo>
                                    <a:pt x="0" y="0"/>
                                  </a:moveTo>
                                  <a:lnTo>
                                    <a:pt x="8682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DADAD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75" name="Group 1492"/>
                        <wpg:cNvGrpSpPr>
                          <a:grpSpLocks/>
                        </wpg:cNvGrpSpPr>
                        <wpg:grpSpPr bwMode="auto">
                          <a:xfrm>
                            <a:off x="1419" y="3116"/>
                            <a:ext cx="427" cy="2"/>
                            <a:chOff x="1419" y="3116"/>
                            <a:chExt cx="427" cy="2"/>
                          </a:xfrm>
                        </wpg:grpSpPr>
                        <wps:wsp>
                          <wps:cNvPr id="1776" name="Freeform 1493"/>
                          <wps:cNvSpPr>
                            <a:spLocks/>
                          </wps:cNvSpPr>
                          <wps:spPr bwMode="auto">
                            <a:xfrm>
                              <a:off x="1419" y="3116"/>
                              <a:ext cx="427" cy="2"/>
                            </a:xfrm>
                            <a:custGeom>
                              <a:avLst/>
                              <a:gdLst>
                                <a:gd name="T0" fmla="+- 0 1419 1419"/>
                                <a:gd name="T1" fmla="*/ T0 w 427"/>
                                <a:gd name="T2" fmla="+- 0 1846 1419"/>
                                <a:gd name="T3" fmla="*/ T2 w 427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427">
                                  <a:moveTo>
                                    <a:pt x="0" y="0"/>
                                  </a:moveTo>
                                  <a:lnTo>
                                    <a:pt x="427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44444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77" name="Group 1490"/>
                        <wpg:cNvGrpSpPr>
                          <a:grpSpLocks/>
                        </wpg:cNvGrpSpPr>
                        <wpg:grpSpPr bwMode="auto">
                          <a:xfrm>
                            <a:off x="1846" y="3116"/>
                            <a:ext cx="8702" cy="2"/>
                            <a:chOff x="1846" y="3116"/>
                            <a:chExt cx="8702" cy="2"/>
                          </a:xfrm>
                        </wpg:grpSpPr>
                        <wps:wsp>
                          <wps:cNvPr id="1778" name="Freeform 1491"/>
                          <wps:cNvSpPr>
                            <a:spLocks/>
                          </wps:cNvSpPr>
                          <wps:spPr bwMode="auto">
                            <a:xfrm>
                              <a:off x="1846" y="3116"/>
                              <a:ext cx="8702" cy="2"/>
                            </a:xfrm>
                            <a:custGeom>
                              <a:avLst/>
                              <a:gdLst>
                                <a:gd name="T0" fmla="+- 0 1846 1846"/>
                                <a:gd name="T1" fmla="*/ T0 w 8702"/>
                                <a:gd name="T2" fmla="+- 0 10548 1846"/>
                                <a:gd name="T3" fmla="*/ T2 w 8702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702">
                                  <a:moveTo>
                                    <a:pt x="0" y="0"/>
                                  </a:moveTo>
                                  <a:lnTo>
                                    <a:pt x="8702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DADAD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79" name="Group 1488"/>
                        <wpg:cNvGrpSpPr>
                          <a:grpSpLocks/>
                        </wpg:cNvGrpSpPr>
                        <wpg:grpSpPr bwMode="auto">
                          <a:xfrm>
                            <a:off x="2804" y="2221"/>
                            <a:ext cx="2" cy="924"/>
                            <a:chOff x="2804" y="2221"/>
                            <a:chExt cx="2" cy="924"/>
                          </a:xfrm>
                        </wpg:grpSpPr>
                        <wps:wsp>
                          <wps:cNvPr id="1780" name="Freeform 1489"/>
                          <wps:cNvSpPr>
                            <a:spLocks/>
                          </wps:cNvSpPr>
                          <wps:spPr bwMode="auto">
                            <a:xfrm>
                              <a:off x="2804" y="2221"/>
                              <a:ext cx="2" cy="924"/>
                            </a:xfrm>
                            <a:custGeom>
                              <a:avLst/>
                              <a:gdLst>
                                <a:gd name="T0" fmla="+- 0 2221 2221"/>
                                <a:gd name="T1" fmla="*/ 2221 h 924"/>
                                <a:gd name="T2" fmla="+- 0 3145 2221"/>
                                <a:gd name="T3" fmla="*/ 3145 h 924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924">
                                  <a:moveTo>
                                    <a:pt x="0" y="0"/>
                                  </a:moveTo>
                                  <a:lnTo>
                                    <a:pt x="0" y="924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81" name="Group 1486"/>
                        <wpg:cNvGrpSpPr>
                          <a:grpSpLocks/>
                        </wpg:cNvGrpSpPr>
                        <wpg:grpSpPr bwMode="auto">
                          <a:xfrm>
                            <a:off x="3869" y="2221"/>
                            <a:ext cx="2" cy="924"/>
                            <a:chOff x="3869" y="2221"/>
                            <a:chExt cx="2" cy="924"/>
                          </a:xfrm>
                        </wpg:grpSpPr>
                        <wps:wsp>
                          <wps:cNvPr id="1782" name="Freeform 1487"/>
                          <wps:cNvSpPr>
                            <a:spLocks/>
                          </wps:cNvSpPr>
                          <wps:spPr bwMode="auto">
                            <a:xfrm>
                              <a:off x="3869" y="2221"/>
                              <a:ext cx="2" cy="924"/>
                            </a:xfrm>
                            <a:custGeom>
                              <a:avLst/>
                              <a:gdLst>
                                <a:gd name="T0" fmla="+- 0 2221 2221"/>
                                <a:gd name="T1" fmla="*/ 2221 h 924"/>
                                <a:gd name="T2" fmla="+- 0 3145 2221"/>
                                <a:gd name="T3" fmla="*/ 3145 h 924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924">
                                  <a:moveTo>
                                    <a:pt x="0" y="0"/>
                                  </a:moveTo>
                                  <a:lnTo>
                                    <a:pt x="0" y="924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83" name="Group 1484"/>
                        <wpg:cNvGrpSpPr>
                          <a:grpSpLocks/>
                        </wpg:cNvGrpSpPr>
                        <wpg:grpSpPr bwMode="auto">
                          <a:xfrm>
                            <a:off x="4789" y="2221"/>
                            <a:ext cx="2" cy="924"/>
                            <a:chOff x="4789" y="2221"/>
                            <a:chExt cx="2" cy="924"/>
                          </a:xfrm>
                        </wpg:grpSpPr>
                        <wps:wsp>
                          <wps:cNvPr id="1784" name="Freeform 1485"/>
                          <wps:cNvSpPr>
                            <a:spLocks/>
                          </wps:cNvSpPr>
                          <wps:spPr bwMode="auto">
                            <a:xfrm>
                              <a:off x="4789" y="2221"/>
                              <a:ext cx="2" cy="924"/>
                            </a:xfrm>
                            <a:custGeom>
                              <a:avLst/>
                              <a:gdLst>
                                <a:gd name="T0" fmla="+- 0 2221 2221"/>
                                <a:gd name="T1" fmla="*/ 2221 h 924"/>
                                <a:gd name="T2" fmla="+- 0 3145 2221"/>
                                <a:gd name="T3" fmla="*/ 3145 h 924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924">
                                  <a:moveTo>
                                    <a:pt x="0" y="0"/>
                                  </a:moveTo>
                                  <a:lnTo>
                                    <a:pt x="0" y="924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85" name="Group 1482"/>
                        <wpg:cNvGrpSpPr>
                          <a:grpSpLocks/>
                        </wpg:cNvGrpSpPr>
                        <wpg:grpSpPr bwMode="auto">
                          <a:xfrm>
                            <a:off x="5922" y="2221"/>
                            <a:ext cx="2" cy="924"/>
                            <a:chOff x="5922" y="2221"/>
                            <a:chExt cx="2" cy="924"/>
                          </a:xfrm>
                        </wpg:grpSpPr>
                        <wps:wsp>
                          <wps:cNvPr id="1786" name="Freeform 1483"/>
                          <wps:cNvSpPr>
                            <a:spLocks/>
                          </wps:cNvSpPr>
                          <wps:spPr bwMode="auto">
                            <a:xfrm>
                              <a:off x="5922" y="2221"/>
                              <a:ext cx="2" cy="924"/>
                            </a:xfrm>
                            <a:custGeom>
                              <a:avLst/>
                              <a:gdLst>
                                <a:gd name="T0" fmla="+- 0 2221 2221"/>
                                <a:gd name="T1" fmla="*/ 2221 h 924"/>
                                <a:gd name="T2" fmla="+- 0 3145 2221"/>
                                <a:gd name="T3" fmla="*/ 3145 h 924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924">
                                  <a:moveTo>
                                    <a:pt x="0" y="0"/>
                                  </a:moveTo>
                                  <a:lnTo>
                                    <a:pt x="0" y="924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87" name="Group 1480"/>
                        <wpg:cNvGrpSpPr>
                          <a:grpSpLocks/>
                        </wpg:cNvGrpSpPr>
                        <wpg:grpSpPr bwMode="auto">
                          <a:xfrm>
                            <a:off x="1428" y="3164"/>
                            <a:ext cx="408" cy="778"/>
                            <a:chOff x="1428" y="3164"/>
                            <a:chExt cx="408" cy="778"/>
                          </a:xfrm>
                        </wpg:grpSpPr>
                        <wps:wsp>
                          <wps:cNvPr id="1788" name="Freeform 1481"/>
                          <wps:cNvSpPr>
                            <a:spLocks/>
                          </wps:cNvSpPr>
                          <wps:spPr bwMode="auto">
                            <a:xfrm>
                              <a:off x="1428" y="3164"/>
                              <a:ext cx="408" cy="778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408"/>
                                <a:gd name="T2" fmla="+- 0 3942 3164"/>
                                <a:gd name="T3" fmla="*/ 3942 h 778"/>
                                <a:gd name="T4" fmla="+- 0 1836 1428"/>
                                <a:gd name="T5" fmla="*/ T4 w 408"/>
                                <a:gd name="T6" fmla="+- 0 3942 3164"/>
                                <a:gd name="T7" fmla="*/ 3942 h 778"/>
                                <a:gd name="T8" fmla="+- 0 1836 1428"/>
                                <a:gd name="T9" fmla="*/ T8 w 408"/>
                                <a:gd name="T10" fmla="+- 0 3164 3164"/>
                                <a:gd name="T11" fmla="*/ 3164 h 778"/>
                                <a:gd name="T12" fmla="+- 0 1428 1428"/>
                                <a:gd name="T13" fmla="*/ T12 w 408"/>
                                <a:gd name="T14" fmla="+- 0 3164 3164"/>
                                <a:gd name="T15" fmla="*/ 3164 h 778"/>
                                <a:gd name="T16" fmla="+- 0 1428 1428"/>
                                <a:gd name="T17" fmla="*/ T16 w 408"/>
                                <a:gd name="T18" fmla="+- 0 3942 3164"/>
                                <a:gd name="T19" fmla="*/ 3942 h 77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08" h="778">
                                  <a:moveTo>
                                    <a:pt x="0" y="778"/>
                                  </a:moveTo>
                                  <a:lnTo>
                                    <a:pt x="408" y="778"/>
                                  </a:lnTo>
                                  <a:lnTo>
                                    <a:pt x="40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7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444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89" name="Group 1478"/>
                        <wpg:cNvGrpSpPr>
                          <a:grpSpLocks/>
                        </wpg:cNvGrpSpPr>
                        <wpg:grpSpPr bwMode="auto">
                          <a:xfrm>
                            <a:off x="1476" y="3222"/>
                            <a:ext cx="312" cy="247"/>
                            <a:chOff x="1476" y="3222"/>
                            <a:chExt cx="312" cy="247"/>
                          </a:xfrm>
                        </wpg:grpSpPr>
                        <wps:wsp>
                          <wps:cNvPr id="1790" name="Freeform 1479"/>
                          <wps:cNvSpPr>
                            <a:spLocks/>
                          </wps:cNvSpPr>
                          <wps:spPr bwMode="auto">
                            <a:xfrm>
                              <a:off x="1476" y="3222"/>
                              <a:ext cx="312" cy="247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312"/>
                                <a:gd name="T2" fmla="+- 0 3469 3222"/>
                                <a:gd name="T3" fmla="*/ 3469 h 247"/>
                                <a:gd name="T4" fmla="+- 0 1788 1476"/>
                                <a:gd name="T5" fmla="*/ T4 w 312"/>
                                <a:gd name="T6" fmla="+- 0 3469 3222"/>
                                <a:gd name="T7" fmla="*/ 3469 h 247"/>
                                <a:gd name="T8" fmla="+- 0 1788 1476"/>
                                <a:gd name="T9" fmla="*/ T8 w 312"/>
                                <a:gd name="T10" fmla="+- 0 3222 3222"/>
                                <a:gd name="T11" fmla="*/ 3222 h 247"/>
                                <a:gd name="T12" fmla="+- 0 1476 1476"/>
                                <a:gd name="T13" fmla="*/ T12 w 312"/>
                                <a:gd name="T14" fmla="+- 0 3222 3222"/>
                                <a:gd name="T15" fmla="*/ 3222 h 247"/>
                                <a:gd name="T16" fmla="+- 0 1476 1476"/>
                                <a:gd name="T17" fmla="*/ T16 w 312"/>
                                <a:gd name="T18" fmla="+- 0 3469 3222"/>
                                <a:gd name="T19" fmla="*/ 3469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12" h="247">
                                  <a:moveTo>
                                    <a:pt x="0" y="247"/>
                                  </a:moveTo>
                                  <a:lnTo>
                                    <a:pt x="312" y="247"/>
                                  </a:lnTo>
                                  <a:lnTo>
                                    <a:pt x="31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444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91" name="Group 1476"/>
                        <wpg:cNvGrpSpPr>
                          <a:grpSpLocks/>
                        </wpg:cNvGrpSpPr>
                        <wpg:grpSpPr bwMode="auto">
                          <a:xfrm>
                            <a:off x="1856" y="3164"/>
                            <a:ext cx="936" cy="778"/>
                            <a:chOff x="1856" y="3164"/>
                            <a:chExt cx="936" cy="778"/>
                          </a:xfrm>
                        </wpg:grpSpPr>
                        <wps:wsp>
                          <wps:cNvPr id="1792" name="Freeform 1477"/>
                          <wps:cNvSpPr>
                            <a:spLocks/>
                          </wps:cNvSpPr>
                          <wps:spPr bwMode="auto">
                            <a:xfrm>
                              <a:off x="1856" y="3164"/>
                              <a:ext cx="936" cy="778"/>
                            </a:xfrm>
                            <a:custGeom>
                              <a:avLst/>
                              <a:gdLst>
                                <a:gd name="T0" fmla="+- 0 1856 1856"/>
                                <a:gd name="T1" fmla="*/ T0 w 936"/>
                                <a:gd name="T2" fmla="+- 0 3942 3164"/>
                                <a:gd name="T3" fmla="*/ 3942 h 778"/>
                                <a:gd name="T4" fmla="+- 0 2792 1856"/>
                                <a:gd name="T5" fmla="*/ T4 w 936"/>
                                <a:gd name="T6" fmla="+- 0 3942 3164"/>
                                <a:gd name="T7" fmla="*/ 3942 h 778"/>
                                <a:gd name="T8" fmla="+- 0 2792 1856"/>
                                <a:gd name="T9" fmla="*/ T8 w 936"/>
                                <a:gd name="T10" fmla="+- 0 3164 3164"/>
                                <a:gd name="T11" fmla="*/ 3164 h 778"/>
                                <a:gd name="T12" fmla="+- 0 1856 1856"/>
                                <a:gd name="T13" fmla="*/ T12 w 936"/>
                                <a:gd name="T14" fmla="+- 0 3164 3164"/>
                                <a:gd name="T15" fmla="*/ 3164 h 778"/>
                                <a:gd name="T16" fmla="+- 0 1856 1856"/>
                                <a:gd name="T17" fmla="*/ T16 w 936"/>
                                <a:gd name="T18" fmla="+- 0 3942 3164"/>
                                <a:gd name="T19" fmla="*/ 3942 h 77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36" h="778">
                                  <a:moveTo>
                                    <a:pt x="0" y="778"/>
                                  </a:moveTo>
                                  <a:lnTo>
                                    <a:pt x="936" y="778"/>
                                  </a:lnTo>
                                  <a:lnTo>
                                    <a:pt x="93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7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93" name="Group 1474"/>
                        <wpg:cNvGrpSpPr>
                          <a:grpSpLocks/>
                        </wpg:cNvGrpSpPr>
                        <wpg:grpSpPr bwMode="auto">
                          <a:xfrm>
                            <a:off x="1904" y="3222"/>
                            <a:ext cx="842" cy="228"/>
                            <a:chOff x="1904" y="3222"/>
                            <a:chExt cx="842" cy="228"/>
                          </a:xfrm>
                        </wpg:grpSpPr>
                        <wps:wsp>
                          <wps:cNvPr id="1794" name="Freeform 1475"/>
                          <wps:cNvSpPr>
                            <a:spLocks/>
                          </wps:cNvSpPr>
                          <wps:spPr bwMode="auto">
                            <a:xfrm>
                              <a:off x="1904" y="3222"/>
                              <a:ext cx="842" cy="228"/>
                            </a:xfrm>
                            <a:custGeom>
                              <a:avLst/>
                              <a:gdLst>
                                <a:gd name="T0" fmla="+- 0 1904 1904"/>
                                <a:gd name="T1" fmla="*/ T0 w 842"/>
                                <a:gd name="T2" fmla="+- 0 3450 3222"/>
                                <a:gd name="T3" fmla="*/ 3450 h 228"/>
                                <a:gd name="T4" fmla="+- 0 2746 1904"/>
                                <a:gd name="T5" fmla="*/ T4 w 842"/>
                                <a:gd name="T6" fmla="+- 0 3450 3222"/>
                                <a:gd name="T7" fmla="*/ 3450 h 228"/>
                                <a:gd name="T8" fmla="+- 0 2746 1904"/>
                                <a:gd name="T9" fmla="*/ T8 w 842"/>
                                <a:gd name="T10" fmla="+- 0 3222 3222"/>
                                <a:gd name="T11" fmla="*/ 3222 h 228"/>
                                <a:gd name="T12" fmla="+- 0 1904 1904"/>
                                <a:gd name="T13" fmla="*/ T12 w 842"/>
                                <a:gd name="T14" fmla="+- 0 3222 3222"/>
                                <a:gd name="T15" fmla="*/ 3222 h 228"/>
                                <a:gd name="T16" fmla="+- 0 1904 1904"/>
                                <a:gd name="T17" fmla="*/ T16 w 842"/>
                                <a:gd name="T18" fmla="+- 0 3450 3222"/>
                                <a:gd name="T19" fmla="*/ 3450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42" h="228">
                                  <a:moveTo>
                                    <a:pt x="0" y="228"/>
                                  </a:moveTo>
                                  <a:lnTo>
                                    <a:pt x="842" y="228"/>
                                  </a:lnTo>
                                  <a:lnTo>
                                    <a:pt x="84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95" name="Group 1472"/>
                        <wpg:cNvGrpSpPr>
                          <a:grpSpLocks/>
                        </wpg:cNvGrpSpPr>
                        <wpg:grpSpPr bwMode="auto">
                          <a:xfrm>
                            <a:off x="1904" y="3450"/>
                            <a:ext cx="842" cy="226"/>
                            <a:chOff x="1904" y="3450"/>
                            <a:chExt cx="842" cy="226"/>
                          </a:xfrm>
                        </wpg:grpSpPr>
                        <wps:wsp>
                          <wps:cNvPr id="1796" name="Freeform 1473"/>
                          <wps:cNvSpPr>
                            <a:spLocks/>
                          </wps:cNvSpPr>
                          <wps:spPr bwMode="auto">
                            <a:xfrm>
                              <a:off x="1904" y="3450"/>
                              <a:ext cx="842" cy="226"/>
                            </a:xfrm>
                            <a:custGeom>
                              <a:avLst/>
                              <a:gdLst>
                                <a:gd name="T0" fmla="+- 0 1904 1904"/>
                                <a:gd name="T1" fmla="*/ T0 w 842"/>
                                <a:gd name="T2" fmla="+- 0 3675 3450"/>
                                <a:gd name="T3" fmla="*/ 3675 h 226"/>
                                <a:gd name="T4" fmla="+- 0 2746 1904"/>
                                <a:gd name="T5" fmla="*/ T4 w 842"/>
                                <a:gd name="T6" fmla="+- 0 3675 3450"/>
                                <a:gd name="T7" fmla="*/ 3675 h 226"/>
                                <a:gd name="T8" fmla="+- 0 2746 1904"/>
                                <a:gd name="T9" fmla="*/ T8 w 842"/>
                                <a:gd name="T10" fmla="+- 0 3450 3450"/>
                                <a:gd name="T11" fmla="*/ 3450 h 226"/>
                                <a:gd name="T12" fmla="+- 0 1904 1904"/>
                                <a:gd name="T13" fmla="*/ T12 w 842"/>
                                <a:gd name="T14" fmla="+- 0 3450 3450"/>
                                <a:gd name="T15" fmla="*/ 3450 h 226"/>
                                <a:gd name="T16" fmla="+- 0 1904 1904"/>
                                <a:gd name="T17" fmla="*/ T16 w 842"/>
                                <a:gd name="T18" fmla="+- 0 3675 3450"/>
                                <a:gd name="T19" fmla="*/ 3675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42" h="226">
                                  <a:moveTo>
                                    <a:pt x="0" y="225"/>
                                  </a:moveTo>
                                  <a:lnTo>
                                    <a:pt x="842" y="225"/>
                                  </a:lnTo>
                                  <a:lnTo>
                                    <a:pt x="84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97" name="Group 1470"/>
                        <wpg:cNvGrpSpPr>
                          <a:grpSpLocks/>
                        </wpg:cNvGrpSpPr>
                        <wpg:grpSpPr bwMode="auto">
                          <a:xfrm>
                            <a:off x="2813" y="3164"/>
                            <a:ext cx="1046" cy="778"/>
                            <a:chOff x="2813" y="3164"/>
                            <a:chExt cx="1046" cy="778"/>
                          </a:xfrm>
                        </wpg:grpSpPr>
                        <wps:wsp>
                          <wps:cNvPr id="1798" name="Freeform 1471"/>
                          <wps:cNvSpPr>
                            <a:spLocks/>
                          </wps:cNvSpPr>
                          <wps:spPr bwMode="auto">
                            <a:xfrm>
                              <a:off x="2813" y="3164"/>
                              <a:ext cx="1046" cy="778"/>
                            </a:xfrm>
                            <a:custGeom>
                              <a:avLst/>
                              <a:gdLst>
                                <a:gd name="T0" fmla="+- 0 2813 2813"/>
                                <a:gd name="T1" fmla="*/ T0 w 1046"/>
                                <a:gd name="T2" fmla="+- 0 3942 3164"/>
                                <a:gd name="T3" fmla="*/ 3942 h 778"/>
                                <a:gd name="T4" fmla="+- 0 3860 2813"/>
                                <a:gd name="T5" fmla="*/ T4 w 1046"/>
                                <a:gd name="T6" fmla="+- 0 3942 3164"/>
                                <a:gd name="T7" fmla="*/ 3942 h 778"/>
                                <a:gd name="T8" fmla="+- 0 3860 2813"/>
                                <a:gd name="T9" fmla="*/ T8 w 1046"/>
                                <a:gd name="T10" fmla="+- 0 3164 3164"/>
                                <a:gd name="T11" fmla="*/ 3164 h 778"/>
                                <a:gd name="T12" fmla="+- 0 2813 2813"/>
                                <a:gd name="T13" fmla="*/ T12 w 1046"/>
                                <a:gd name="T14" fmla="+- 0 3164 3164"/>
                                <a:gd name="T15" fmla="*/ 3164 h 778"/>
                                <a:gd name="T16" fmla="+- 0 2813 2813"/>
                                <a:gd name="T17" fmla="*/ T16 w 1046"/>
                                <a:gd name="T18" fmla="+- 0 3942 3164"/>
                                <a:gd name="T19" fmla="*/ 3942 h 77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46" h="778">
                                  <a:moveTo>
                                    <a:pt x="0" y="778"/>
                                  </a:moveTo>
                                  <a:lnTo>
                                    <a:pt x="1047" y="778"/>
                                  </a:lnTo>
                                  <a:lnTo>
                                    <a:pt x="104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7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99" name="Group 1468"/>
                        <wpg:cNvGrpSpPr>
                          <a:grpSpLocks/>
                        </wpg:cNvGrpSpPr>
                        <wpg:grpSpPr bwMode="auto">
                          <a:xfrm>
                            <a:off x="2859" y="3222"/>
                            <a:ext cx="953" cy="228"/>
                            <a:chOff x="2859" y="3222"/>
                            <a:chExt cx="953" cy="228"/>
                          </a:xfrm>
                        </wpg:grpSpPr>
                        <wps:wsp>
                          <wps:cNvPr id="1800" name="Freeform 1469"/>
                          <wps:cNvSpPr>
                            <a:spLocks/>
                          </wps:cNvSpPr>
                          <wps:spPr bwMode="auto">
                            <a:xfrm>
                              <a:off x="2859" y="3222"/>
                              <a:ext cx="953" cy="228"/>
                            </a:xfrm>
                            <a:custGeom>
                              <a:avLst/>
                              <a:gdLst>
                                <a:gd name="T0" fmla="+- 0 2859 2859"/>
                                <a:gd name="T1" fmla="*/ T0 w 953"/>
                                <a:gd name="T2" fmla="+- 0 3450 3222"/>
                                <a:gd name="T3" fmla="*/ 3450 h 228"/>
                                <a:gd name="T4" fmla="+- 0 3812 2859"/>
                                <a:gd name="T5" fmla="*/ T4 w 953"/>
                                <a:gd name="T6" fmla="+- 0 3450 3222"/>
                                <a:gd name="T7" fmla="*/ 3450 h 228"/>
                                <a:gd name="T8" fmla="+- 0 3812 2859"/>
                                <a:gd name="T9" fmla="*/ T8 w 953"/>
                                <a:gd name="T10" fmla="+- 0 3222 3222"/>
                                <a:gd name="T11" fmla="*/ 3222 h 228"/>
                                <a:gd name="T12" fmla="+- 0 2859 2859"/>
                                <a:gd name="T13" fmla="*/ T12 w 953"/>
                                <a:gd name="T14" fmla="+- 0 3222 3222"/>
                                <a:gd name="T15" fmla="*/ 3222 h 228"/>
                                <a:gd name="T16" fmla="+- 0 2859 2859"/>
                                <a:gd name="T17" fmla="*/ T16 w 953"/>
                                <a:gd name="T18" fmla="+- 0 3450 3222"/>
                                <a:gd name="T19" fmla="*/ 3450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53" h="228">
                                  <a:moveTo>
                                    <a:pt x="0" y="228"/>
                                  </a:moveTo>
                                  <a:lnTo>
                                    <a:pt x="953" y="228"/>
                                  </a:lnTo>
                                  <a:lnTo>
                                    <a:pt x="95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01" name="Group 1466"/>
                        <wpg:cNvGrpSpPr>
                          <a:grpSpLocks/>
                        </wpg:cNvGrpSpPr>
                        <wpg:grpSpPr bwMode="auto">
                          <a:xfrm>
                            <a:off x="2859" y="3450"/>
                            <a:ext cx="953" cy="226"/>
                            <a:chOff x="2859" y="3450"/>
                            <a:chExt cx="953" cy="226"/>
                          </a:xfrm>
                        </wpg:grpSpPr>
                        <wps:wsp>
                          <wps:cNvPr id="1802" name="Freeform 1467"/>
                          <wps:cNvSpPr>
                            <a:spLocks/>
                          </wps:cNvSpPr>
                          <wps:spPr bwMode="auto">
                            <a:xfrm>
                              <a:off x="2859" y="3450"/>
                              <a:ext cx="953" cy="226"/>
                            </a:xfrm>
                            <a:custGeom>
                              <a:avLst/>
                              <a:gdLst>
                                <a:gd name="T0" fmla="+- 0 2859 2859"/>
                                <a:gd name="T1" fmla="*/ T0 w 953"/>
                                <a:gd name="T2" fmla="+- 0 3675 3450"/>
                                <a:gd name="T3" fmla="*/ 3675 h 226"/>
                                <a:gd name="T4" fmla="+- 0 3812 2859"/>
                                <a:gd name="T5" fmla="*/ T4 w 953"/>
                                <a:gd name="T6" fmla="+- 0 3675 3450"/>
                                <a:gd name="T7" fmla="*/ 3675 h 226"/>
                                <a:gd name="T8" fmla="+- 0 3812 2859"/>
                                <a:gd name="T9" fmla="*/ T8 w 953"/>
                                <a:gd name="T10" fmla="+- 0 3450 3450"/>
                                <a:gd name="T11" fmla="*/ 3450 h 226"/>
                                <a:gd name="T12" fmla="+- 0 2859 2859"/>
                                <a:gd name="T13" fmla="*/ T12 w 953"/>
                                <a:gd name="T14" fmla="+- 0 3450 3450"/>
                                <a:gd name="T15" fmla="*/ 3450 h 226"/>
                                <a:gd name="T16" fmla="+- 0 2859 2859"/>
                                <a:gd name="T17" fmla="*/ T16 w 953"/>
                                <a:gd name="T18" fmla="+- 0 3675 3450"/>
                                <a:gd name="T19" fmla="*/ 3675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53" h="226">
                                  <a:moveTo>
                                    <a:pt x="0" y="225"/>
                                  </a:moveTo>
                                  <a:lnTo>
                                    <a:pt x="953" y="225"/>
                                  </a:lnTo>
                                  <a:lnTo>
                                    <a:pt x="95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03" name="Group 1464"/>
                        <wpg:cNvGrpSpPr>
                          <a:grpSpLocks/>
                        </wpg:cNvGrpSpPr>
                        <wpg:grpSpPr bwMode="auto">
                          <a:xfrm>
                            <a:off x="3879" y="3164"/>
                            <a:ext cx="898" cy="778"/>
                            <a:chOff x="3879" y="3164"/>
                            <a:chExt cx="898" cy="778"/>
                          </a:xfrm>
                        </wpg:grpSpPr>
                        <wps:wsp>
                          <wps:cNvPr id="1804" name="Freeform 1465"/>
                          <wps:cNvSpPr>
                            <a:spLocks/>
                          </wps:cNvSpPr>
                          <wps:spPr bwMode="auto">
                            <a:xfrm>
                              <a:off x="3879" y="3164"/>
                              <a:ext cx="898" cy="778"/>
                            </a:xfrm>
                            <a:custGeom>
                              <a:avLst/>
                              <a:gdLst>
                                <a:gd name="T0" fmla="+- 0 3879 3879"/>
                                <a:gd name="T1" fmla="*/ T0 w 898"/>
                                <a:gd name="T2" fmla="+- 0 3942 3164"/>
                                <a:gd name="T3" fmla="*/ 3942 h 778"/>
                                <a:gd name="T4" fmla="+- 0 4777 3879"/>
                                <a:gd name="T5" fmla="*/ T4 w 898"/>
                                <a:gd name="T6" fmla="+- 0 3942 3164"/>
                                <a:gd name="T7" fmla="*/ 3942 h 778"/>
                                <a:gd name="T8" fmla="+- 0 4777 3879"/>
                                <a:gd name="T9" fmla="*/ T8 w 898"/>
                                <a:gd name="T10" fmla="+- 0 3164 3164"/>
                                <a:gd name="T11" fmla="*/ 3164 h 778"/>
                                <a:gd name="T12" fmla="+- 0 3879 3879"/>
                                <a:gd name="T13" fmla="*/ T12 w 898"/>
                                <a:gd name="T14" fmla="+- 0 3164 3164"/>
                                <a:gd name="T15" fmla="*/ 3164 h 778"/>
                                <a:gd name="T16" fmla="+- 0 3879 3879"/>
                                <a:gd name="T17" fmla="*/ T16 w 898"/>
                                <a:gd name="T18" fmla="+- 0 3942 3164"/>
                                <a:gd name="T19" fmla="*/ 3942 h 77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98" h="778">
                                  <a:moveTo>
                                    <a:pt x="0" y="778"/>
                                  </a:moveTo>
                                  <a:lnTo>
                                    <a:pt x="898" y="778"/>
                                  </a:lnTo>
                                  <a:lnTo>
                                    <a:pt x="89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7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05" name="Group 1462"/>
                        <wpg:cNvGrpSpPr>
                          <a:grpSpLocks/>
                        </wpg:cNvGrpSpPr>
                        <wpg:grpSpPr bwMode="auto">
                          <a:xfrm>
                            <a:off x="3927" y="3222"/>
                            <a:ext cx="804" cy="247"/>
                            <a:chOff x="3927" y="3222"/>
                            <a:chExt cx="804" cy="247"/>
                          </a:xfrm>
                        </wpg:grpSpPr>
                        <wps:wsp>
                          <wps:cNvPr id="1806" name="Freeform 1463"/>
                          <wps:cNvSpPr>
                            <a:spLocks/>
                          </wps:cNvSpPr>
                          <wps:spPr bwMode="auto">
                            <a:xfrm>
                              <a:off x="3927" y="3222"/>
                              <a:ext cx="804" cy="247"/>
                            </a:xfrm>
                            <a:custGeom>
                              <a:avLst/>
                              <a:gdLst>
                                <a:gd name="T0" fmla="+- 0 3927 3927"/>
                                <a:gd name="T1" fmla="*/ T0 w 804"/>
                                <a:gd name="T2" fmla="+- 0 3469 3222"/>
                                <a:gd name="T3" fmla="*/ 3469 h 247"/>
                                <a:gd name="T4" fmla="+- 0 4731 3927"/>
                                <a:gd name="T5" fmla="*/ T4 w 804"/>
                                <a:gd name="T6" fmla="+- 0 3469 3222"/>
                                <a:gd name="T7" fmla="*/ 3469 h 247"/>
                                <a:gd name="T8" fmla="+- 0 4731 3927"/>
                                <a:gd name="T9" fmla="*/ T8 w 804"/>
                                <a:gd name="T10" fmla="+- 0 3222 3222"/>
                                <a:gd name="T11" fmla="*/ 3222 h 247"/>
                                <a:gd name="T12" fmla="+- 0 3927 3927"/>
                                <a:gd name="T13" fmla="*/ T12 w 804"/>
                                <a:gd name="T14" fmla="+- 0 3222 3222"/>
                                <a:gd name="T15" fmla="*/ 3222 h 247"/>
                                <a:gd name="T16" fmla="+- 0 3927 3927"/>
                                <a:gd name="T17" fmla="*/ T16 w 804"/>
                                <a:gd name="T18" fmla="+- 0 3469 3222"/>
                                <a:gd name="T19" fmla="*/ 3469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04" h="247">
                                  <a:moveTo>
                                    <a:pt x="0" y="247"/>
                                  </a:moveTo>
                                  <a:lnTo>
                                    <a:pt x="804" y="247"/>
                                  </a:lnTo>
                                  <a:lnTo>
                                    <a:pt x="80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07" name="Group 1460"/>
                        <wpg:cNvGrpSpPr>
                          <a:grpSpLocks/>
                        </wpg:cNvGrpSpPr>
                        <wpg:grpSpPr bwMode="auto">
                          <a:xfrm>
                            <a:off x="4799" y="3164"/>
                            <a:ext cx="1114" cy="778"/>
                            <a:chOff x="4799" y="3164"/>
                            <a:chExt cx="1114" cy="778"/>
                          </a:xfrm>
                        </wpg:grpSpPr>
                        <wps:wsp>
                          <wps:cNvPr id="1808" name="Freeform 1461"/>
                          <wps:cNvSpPr>
                            <a:spLocks/>
                          </wps:cNvSpPr>
                          <wps:spPr bwMode="auto">
                            <a:xfrm>
                              <a:off x="4799" y="3164"/>
                              <a:ext cx="1114" cy="778"/>
                            </a:xfrm>
                            <a:custGeom>
                              <a:avLst/>
                              <a:gdLst>
                                <a:gd name="T0" fmla="+- 0 4799 4799"/>
                                <a:gd name="T1" fmla="*/ T0 w 1114"/>
                                <a:gd name="T2" fmla="+- 0 3942 3164"/>
                                <a:gd name="T3" fmla="*/ 3942 h 778"/>
                                <a:gd name="T4" fmla="+- 0 5912 4799"/>
                                <a:gd name="T5" fmla="*/ T4 w 1114"/>
                                <a:gd name="T6" fmla="+- 0 3942 3164"/>
                                <a:gd name="T7" fmla="*/ 3942 h 778"/>
                                <a:gd name="T8" fmla="+- 0 5912 4799"/>
                                <a:gd name="T9" fmla="*/ T8 w 1114"/>
                                <a:gd name="T10" fmla="+- 0 3164 3164"/>
                                <a:gd name="T11" fmla="*/ 3164 h 778"/>
                                <a:gd name="T12" fmla="+- 0 4799 4799"/>
                                <a:gd name="T13" fmla="*/ T12 w 1114"/>
                                <a:gd name="T14" fmla="+- 0 3164 3164"/>
                                <a:gd name="T15" fmla="*/ 3164 h 778"/>
                                <a:gd name="T16" fmla="+- 0 4799 4799"/>
                                <a:gd name="T17" fmla="*/ T16 w 1114"/>
                                <a:gd name="T18" fmla="+- 0 3942 3164"/>
                                <a:gd name="T19" fmla="*/ 3942 h 77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14" h="778">
                                  <a:moveTo>
                                    <a:pt x="0" y="778"/>
                                  </a:moveTo>
                                  <a:lnTo>
                                    <a:pt x="1113" y="778"/>
                                  </a:lnTo>
                                  <a:lnTo>
                                    <a:pt x="111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7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09" name="Group 1458"/>
                        <wpg:cNvGrpSpPr>
                          <a:grpSpLocks/>
                        </wpg:cNvGrpSpPr>
                        <wpg:grpSpPr bwMode="auto">
                          <a:xfrm>
                            <a:off x="4844" y="3222"/>
                            <a:ext cx="1020" cy="247"/>
                            <a:chOff x="4844" y="3222"/>
                            <a:chExt cx="1020" cy="247"/>
                          </a:xfrm>
                        </wpg:grpSpPr>
                        <wps:wsp>
                          <wps:cNvPr id="1810" name="Freeform 1459"/>
                          <wps:cNvSpPr>
                            <a:spLocks/>
                          </wps:cNvSpPr>
                          <wps:spPr bwMode="auto">
                            <a:xfrm>
                              <a:off x="4844" y="3222"/>
                              <a:ext cx="1020" cy="247"/>
                            </a:xfrm>
                            <a:custGeom>
                              <a:avLst/>
                              <a:gdLst>
                                <a:gd name="T0" fmla="+- 0 4844 4844"/>
                                <a:gd name="T1" fmla="*/ T0 w 1020"/>
                                <a:gd name="T2" fmla="+- 0 3469 3222"/>
                                <a:gd name="T3" fmla="*/ 3469 h 247"/>
                                <a:gd name="T4" fmla="+- 0 5864 4844"/>
                                <a:gd name="T5" fmla="*/ T4 w 1020"/>
                                <a:gd name="T6" fmla="+- 0 3469 3222"/>
                                <a:gd name="T7" fmla="*/ 3469 h 247"/>
                                <a:gd name="T8" fmla="+- 0 5864 4844"/>
                                <a:gd name="T9" fmla="*/ T8 w 1020"/>
                                <a:gd name="T10" fmla="+- 0 3222 3222"/>
                                <a:gd name="T11" fmla="*/ 3222 h 247"/>
                                <a:gd name="T12" fmla="+- 0 4844 4844"/>
                                <a:gd name="T13" fmla="*/ T12 w 1020"/>
                                <a:gd name="T14" fmla="+- 0 3222 3222"/>
                                <a:gd name="T15" fmla="*/ 3222 h 247"/>
                                <a:gd name="T16" fmla="+- 0 4844 4844"/>
                                <a:gd name="T17" fmla="*/ T16 w 1020"/>
                                <a:gd name="T18" fmla="+- 0 3469 3222"/>
                                <a:gd name="T19" fmla="*/ 3469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20" h="247">
                                  <a:moveTo>
                                    <a:pt x="0" y="247"/>
                                  </a:moveTo>
                                  <a:lnTo>
                                    <a:pt x="1020" y="247"/>
                                  </a:lnTo>
                                  <a:lnTo>
                                    <a:pt x="102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11" name="Group 1456"/>
                        <wpg:cNvGrpSpPr>
                          <a:grpSpLocks/>
                        </wpg:cNvGrpSpPr>
                        <wpg:grpSpPr bwMode="auto">
                          <a:xfrm>
                            <a:off x="5931" y="3164"/>
                            <a:ext cx="4607" cy="778"/>
                            <a:chOff x="5931" y="3164"/>
                            <a:chExt cx="4607" cy="778"/>
                          </a:xfrm>
                        </wpg:grpSpPr>
                        <wps:wsp>
                          <wps:cNvPr id="1812" name="Freeform 1457"/>
                          <wps:cNvSpPr>
                            <a:spLocks/>
                          </wps:cNvSpPr>
                          <wps:spPr bwMode="auto">
                            <a:xfrm>
                              <a:off x="5931" y="3164"/>
                              <a:ext cx="4607" cy="778"/>
                            </a:xfrm>
                            <a:custGeom>
                              <a:avLst/>
                              <a:gdLst>
                                <a:gd name="T0" fmla="+- 0 5931 5931"/>
                                <a:gd name="T1" fmla="*/ T0 w 4607"/>
                                <a:gd name="T2" fmla="+- 0 3942 3164"/>
                                <a:gd name="T3" fmla="*/ 3942 h 778"/>
                                <a:gd name="T4" fmla="+- 0 10538 5931"/>
                                <a:gd name="T5" fmla="*/ T4 w 4607"/>
                                <a:gd name="T6" fmla="+- 0 3942 3164"/>
                                <a:gd name="T7" fmla="*/ 3942 h 778"/>
                                <a:gd name="T8" fmla="+- 0 10538 5931"/>
                                <a:gd name="T9" fmla="*/ T8 w 4607"/>
                                <a:gd name="T10" fmla="+- 0 3164 3164"/>
                                <a:gd name="T11" fmla="*/ 3164 h 778"/>
                                <a:gd name="T12" fmla="+- 0 5931 5931"/>
                                <a:gd name="T13" fmla="*/ T12 w 4607"/>
                                <a:gd name="T14" fmla="+- 0 3164 3164"/>
                                <a:gd name="T15" fmla="*/ 3164 h 778"/>
                                <a:gd name="T16" fmla="+- 0 5931 5931"/>
                                <a:gd name="T17" fmla="*/ T16 w 4607"/>
                                <a:gd name="T18" fmla="+- 0 3942 3164"/>
                                <a:gd name="T19" fmla="*/ 3942 h 77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607" h="778">
                                  <a:moveTo>
                                    <a:pt x="0" y="778"/>
                                  </a:moveTo>
                                  <a:lnTo>
                                    <a:pt x="4607" y="778"/>
                                  </a:lnTo>
                                  <a:lnTo>
                                    <a:pt x="460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7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13" name="Group 1454"/>
                        <wpg:cNvGrpSpPr>
                          <a:grpSpLocks/>
                        </wpg:cNvGrpSpPr>
                        <wpg:grpSpPr bwMode="auto">
                          <a:xfrm>
                            <a:off x="5979" y="3222"/>
                            <a:ext cx="4511" cy="228"/>
                            <a:chOff x="5979" y="3222"/>
                            <a:chExt cx="4511" cy="228"/>
                          </a:xfrm>
                        </wpg:grpSpPr>
                        <wps:wsp>
                          <wps:cNvPr id="1814" name="Freeform 1455"/>
                          <wps:cNvSpPr>
                            <a:spLocks/>
                          </wps:cNvSpPr>
                          <wps:spPr bwMode="auto">
                            <a:xfrm>
                              <a:off x="5979" y="3222"/>
                              <a:ext cx="4511" cy="228"/>
                            </a:xfrm>
                            <a:custGeom>
                              <a:avLst/>
                              <a:gdLst>
                                <a:gd name="T0" fmla="+- 0 5979 5979"/>
                                <a:gd name="T1" fmla="*/ T0 w 4511"/>
                                <a:gd name="T2" fmla="+- 0 3450 3222"/>
                                <a:gd name="T3" fmla="*/ 3450 h 228"/>
                                <a:gd name="T4" fmla="+- 0 10490 5979"/>
                                <a:gd name="T5" fmla="*/ T4 w 4511"/>
                                <a:gd name="T6" fmla="+- 0 3450 3222"/>
                                <a:gd name="T7" fmla="*/ 3450 h 228"/>
                                <a:gd name="T8" fmla="+- 0 10490 5979"/>
                                <a:gd name="T9" fmla="*/ T8 w 4511"/>
                                <a:gd name="T10" fmla="+- 0 3222 3222"/>
                                <a:gd name="T11" fmla="*/ 3222 h 228"/>
                                <a:gd name="T12" fmla="+- 0 5979 5979"/>
                                <a:gd name="T13" fmla="*/ T12 w 4511"/>
                                <a:gd name="T14" fmla="+- 0 3222 3222"/>
                                <a:gd name="T15" fmla="*/ 3222 h 228"/>
                                <a:gd name="T16" fmla="+- 0 5979 5979"/>
                                <a:gd name="T17" fmla="*/ T16 w 4511"/>
                                <a:gd name="T18" fmla="+- 0 3450 3222"/>
                                <a:gd name="T19" fmla="*/ 3450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511" h="228">
                                  <a:moveTo>
                                    <a:pt x="0" y="228"/>
                                  </a:moveTo>
                                  <a:lnTo>
                                    <a:pt x="4511" y="228"/>
                                  </a:lnTo>
                                  <a:lnTo>
                                    <a:pt x="451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15" name="Group 1452"/>
                        <wpg:cNvGrpSpPr>
                          <a:grpSpLocks/>
                        </wpg:cNvGrpSpPr>
                        <wpg:grpSpPr bwMode="auto">
                          <a:xfrm>
                            <a:off x="5979" y="3450"/>
                            <a:ext cx="4511" cy="206"/>
                            <a:chOff x="5979" y="3450"/>
                            <a:chExt cx="4511" cy="206"/>
                          </a:xfrm>
                        </wpg:grpSpPr>
                        <wps:wsp>
                          <wps:cNvPr id="1816" name="Freeform 1453"/>
                          <wps:cNvSpPr>
                            <a:spLocks/>
                          </wps:cNvSpPr>
                          <wps:spPr bwMode="auto">
                            <a:xfrm>
                              <a:off x="5979" y="3450"/>
                              <a:ext cx="4511" cy="206"/>
                            </a:xfrm>
                            <a:custGeom>
                              <a:avLst/>
                              <a:gdLst>
                                <a:gd name="T0" fmla="+- 0 5979 5979"/>
                                <a:gd name="T1" fmla="*/ T0 w 4511"/>
                                <a:gd name="T2" fmla="+- 0 3656 3450"/>
                                <a:gd name="T3" fmla="*/ 3656 h 206"/>
                                <a:gd name="T4" fmla="+- 0 10490 5979"/>
                                <a:gd name="T5" fmla="*/ T4 w 4511"/>
                                <a:gd name="T6" fmla="+- 0 3656 3450"/>
                                <a:gd name="T7" fmla="*/ 3656 h 206"/>
                                <a:gd name="T8" fmla="+- 0 10490 5979"/>
                                <a:gd name="T9" fmla="*/ T8 w 4511"/>
                                <a:gd name="T10" fmla="+- 0 3450 3450"/>
                                <a:gd name="T11" fmla="*/ 3450 h 206"/>
                                <a:gd name="T12" fmla="+- 0 5979 5979"/>
                                <a:gd name="T13" fmla="*/ T12 w 4511"/>
                                <a:gd name="T14" fmla="+- 0 3450 3450"/>
                                <a:gd name="T15" fmla="*/ 3450 h 206"/>
                                <a:gd name="T16" fmla="+- 0 5979 5979"/>
                                <a:gd name="T17" fmla="*/ T16 w 4511"/>
                                <a:gd name="T18" fmla="+- 0 3656 3450"/>
                                <a:gd name="T19" fmla="*/ 3656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511" h="206">
                                  <a:moveTo>
                                    <a:pt x="0" y="206"/>
                                  </a:moveTo>
                                  <a:lnTo>
                                    <a:pt x="4511" y="206"/>
                                  </a:lnTo>
                                  <a:lnTo>
                                    <a:pt x="451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17" name="Group 1450"/>
                        <wpg:cNvGrpSpPr>
                          <a:grpSpLocks/>
                        </wpg:cNvGrpSpPr>
                        <wpg:grpSpPr bwMode="auto">
                          <a:xfrm>
                            <a:off x="5979" y="3656"/>
                            <a:ext cx="4511" cy="228"/>
                            <a:chOff x="5979" y="3656"/>
                            <a:chExt cx="4511" cy="228"/>
                          </a:xfrm>
                        </wpg:grpSpPr>
                        <wps:wsp>
                          <wps:cNvPr id="1818" name="Freeform 1451"/>
                          <wps:cNvSpPr>
                            <a:spLocks/>
                          </wps:cNvSpPr>
                          <wps:spPr bwMode="auto">
                            <a:xfrm>
                              <a:off x="5979" y="3656"/>
                              <a:ext cx="4511" cy="228"/>
                            </a:xfrm>
                            <a:custGeom>
                              <a:avLst/>
                              <a:gdLst>
                                <a:gd name="T0" fmla="+- 0 5979 5979"/>
                                <a:gd name="T1" fmla="*/ T0 w 4511"/>
                                <a:gd name="T2" fmla="+- 0 3885 3656"/>
                                <a:gd name="T3" fmla="*/ 3885 h 228"/>
                                <a:gd name="T4" fmla="+- 0 10490 5979"/>
                                <a:gd name="T5" fmla="*/ T4 w 4511"/>
                                <a:gd name="T6" fmla="+- 0 3885 3656"/>
                                <a:gd name="T7" fmla="*/ 3885 h 228"/>
                                <a:gd name="T8" fmla="+- 0 10490 5979"/>
                                <a:gd name="T9" fmla="*/ T8 w 4511"/>
                                <a:gd name="T10" fmla="+- 0 3656 3656"/>
                                <a:gd name="T11" fmla="*/ 3656 h 228"/>
                                <a:gd name="T12" fmla="+- 0 5979 5979"/>
                                <a:gd name="T13" fmla="*/ T12 w 4511"/>
                                <a:gd name="T14" fmla="+- 0 3656 3656"/>
                                <a:gd name="T15" fmla="*/ 3656 h 228"/>
                                <a:gd name="T16" fmla="+- 0 5979 5979"/>
                                <a:gd name="T17" fmla="*/ T16 w 4511"/>
                                <a:gd name="T18" fmla="+- 0 3885 3656"/>
                                <a:gd name="T19" fmla="*/ 3885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511" h="228">
                                  <a:moveTo>
                                    <a:pt x="0" y="229"/>
                                  </a:moveTo>
                                  <a:lnTo>
                                    <a:pt x="4511" y="229"/>
                                  </a:lnTo>
                                  <a:lnTo>
                                    <a:pt x="451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19" name="Group 1448"/>
                        <wpg:cNvGrpSpPr>
                          <a:grpSpLocks/>
                        </wpg:cNvGrpSpPr>
                        <wpg:grpSpPr bwMode="auto">
                          <a:xfrm>
                            <a:off x="1428" y="3193"/>
                            <a:ext cx="408" cy="2"/>
                            <a:chOff x="1428" y="3193"/>
                            <a:chExt cx="408" cy="2"/>
                          </a:xfrm>
                        </wpg:grpSpPr>
                        <wps:wsp>
                          <wps:cNvPr id="1820" name="Freeform 1449"/>
                          <wps:cNvSpPr>
                            <a:spLocks/>
                          </wps:cNvSpPr>
                          <wps:spPr bwMode="auto">
                            <a:xfrm>
                              <a:off x="1428" y="3193"/>
                              <a:ext cx="408" cy="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408"/>
                                <a:gd name="T2" fmla="+- 0 1836 1428"/>
                                <a:gd name="T3" fmla="*/ T2 w 408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408">
                                  <a:moveTo>
                                    <a:pt x="0" y="0"/>
                                  </a:moveTo>
                                  <a:lnTo>
                                    <a:pt x="408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44444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21" name="Group 1446"/>
                        <wpg:cNvGrpSpPr>
                          <a:grpSpLocks/>
                        </wpg:cNvGrpSpPr>
                        <wpg:grpSpPr bwMode="auto">
                          <a:xfrm>
                            <a:off x="1856" y="3193"/>
                            <a:ext cx="8682" cy="2"/>
                            <a:chOff x="1856" y="3193"/>
                            <a:chExt cx="8682" cy="2"/>
                          </a:xfrm>
                        </wpg:grpSpPr>
                        <wps:wsp>
                          <wps:cNvPr id="1822" name="Freeform 1447"/>
                          <wps:cNvSpPr>
                            <a:spLocks/>
                          </wps:cNvSpPr>
                          <wps:spPr bwMode="auto">
                            <a:xfrm>
                              <a:off x="1856" y="3193"/>
                              <a:ext cx="8682" cy="2"/>
                            </a:xfrm>
                            <a:custGeom>
                              <a:avLst/>
                              <a:gdLst>
                                <a:gd name="T0" fmla="+- 0 1856 1856"/>
                                <a:gd name="T1" fmla="*/ T0 w 8682"/>
                                <a:gd name="T2" fmla="+- 0 10538 1856"/>
                                <a:gd name="T3" fmla="*/ T2 w 8682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682">
                                  <a:moveTo>
                                    <a:pt x="0" y="0"/>
                                  </a:moveTo>
                                  <a:lnTo>
                                    <a:pt x="8682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EBEBE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23" name="Group 1444"/>
                        <wpg:cNvGrpSpPr>
                          <a:grpSpLocks/>
                        </wpg:cNvGrpSpPr>
                        <wpg:grpSpPr bwMode="auto">
                          <a:xfrm>
                            <a:off x="1419" y="3911"/>
                            <a:ext cx="427" cy="2"/>
                            <a:chOff x="1419" y="3911"/>
                            <a:chExt cx="427" cy="2"/>
                          </a:xfrm>
                        </wpg:grpSpPr>
                        <wps:wsp>
                          <wps:cNvPr id="1824" name="Freeform 1445"/>
                          <wps:cNvSpPr>
                            <a:spLocks/>
                          </wps:cNvSpPr>
                          <wps:spPr bwMode="auto">
                            <a:xfrm>
                              <a:off x="1419" y="3911"/>
                              <a:ext cx="427" cy="2"/>
                            </a:xfrm>
                            <a:custGeom>
                              <a:avLst/>
                              <a:gdLst>
                                <a:gd name="T0" fmla="+- 0 1419 1419"/>
                                <a:gd name="T1" fmla="*/ T0 w 427"/>
                                <a:gd name="T2" fmla="+- 0 1846 1419"/>
                                <a:gd name="T3" fmla="*/ T2 w 427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427">
                                  <a:moveTo>
                                    <a:pt x="0" y="0"/>
                                  </a:moveTo>
                                  <a:lnTo>
                                    <a:pt x="427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44444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25" name="Group 1442"/>
                        <wpg:cNvGrpSpPr>
                          <a:grpSpLocks/>
                        </wpg:cNvGrpSpPr>
                        <wpg:grpSpPr bwMode="auto">
                          <a:xfrm>
                            <a:off x="1846" y="3911"/>
                            <a:ext cx="8702" cy="2"/>
                            <a:chOff x="1846" y="3911"/>
                            <a:chExt cx="8702" cy="2"/>
                          </a:xfrm>
                        </wpg:grpSpPr>
                        <wps:wsp>
                          <wps:cNvPr id="1826" name="Freeform 1443"/>
                          <wps:cNvSpPr>
                            <a:spLocks/>
                          </wps:cNvSpPr>
                          <wps:spPr bwMode="auto">
                            <a:xfrm>
                              <a:off x="1846" y="3911"/>
                              <a:ext cx="8702" cy="2"/>
                            </a:xfrm>
                            <a:custGeom>
                              <a:avLst/>
                              <a:gdLst>
                                <a:gd name="T0" fmla="+- 0 1846 1846"/>
                                <a:gd name="T1" fmla="*/ T0 w 8702"/>
                                <a:gd name="T2" fmla="+- 0 10548 1846"/>
                                <a:gd name="T3" fmla="*/ T2 w 8702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702">
                                  <a:moveTo>
                                    <a:pt x="0" y="0"/>
                                  </a:moveTo>
                                  <a:lnTo>
                                    <a:pt x="8702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EBEBE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27" name="Group 1440"/>
                        <wpg:cNvGrpSpPr>
                          <a:grpSpLocks/>
                        </wpg:cNvGrpSpPr>
                        <wpg:grpSpPr bwMode="auto">
                          <a:xfrm>
                            <a:off x="2804" y="3222"/>
                            <a:ext cx="2" cy="718"/>
                            <a:chOff x="2804" y="3222"/>
                            <a:chExt cx="2" cy="718"/>
                          </a:xfrm>
                        </wpg:grpSpPr>
                        <wps:wsp>
                          <wps:cNvPr id="1828" name="Freeform 1441"/>
                          <wps:cNvSpPr>
                            <a:spLocks/>
                          </wps:cNvSpPr>
                          <wps:spPr bwMode="auto">
                            <a:xfrm>
                              <a:off x="2804" y="3222"/>
                              <a:ext cx="2" cy="718"/>
                            </a:xfrm>
                            <a:custGeom>
                              <a:avLst/>
                              <a:gdLst>
                                <a:gd name="T0" fmla="+- 0 3222 3222"/>
                                <a:gd name="T1" fmla="*/ 3222 h 718"/>
                                <a:gd name="T2" fmla="+- 0 3940 3222"/>
                                <a:gd name="T3" fmla="*/ 3940 h 718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718">
                                  <a:moveTo>
                                    <a:pt x="0" y="0"/>
                                  </a:moveTo>
                                  <a:lnTo>
                                    <a:pt x="0" y="718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29" name="Group 1438"/>
                        <wpg:cNvGrpSpPr>
                          <a:grpSpLocks/>
                        </wpg:cNvGrpSpPr>
                        <wpg:grpSpPr bwMode="auto">
                          <a:xfrm>
                            <a:off x="3869" y="3222"/>
                            <a:ext cx="2" cy="718"/>
                            <a:chOff x="3869" y="3222"/>
                            <a:chExt cx="2" cy="718"/>
                          </a:xfrm>
                        </wpg:grpSpPr>
                        <wps:wsp>
                          <wps:cNvPr id="1830" name="Freeform 1439"/>
                          <wps:cNvSpPr>
                            <a:spLocks/>
                          </wps:cNvSpPr>
                          <wps:spPr bwMode="auto">
                            <a:xfrm>
                              <a:off x="3869" y="3222"/>
                              <a:ext cx="2" cy="718"/>
                            </a:xfrm>
                            <a:custGeom>
                              <a:avLst/>
                              <a:gdLst>
                                <a:gd name="T0" fmla="+- 0 3222 3222"/>
                                <a:gd name="T1" fmla="*/ 3222 h 718"/>
                                <a:gd name="T2" fmla="+- 0 3940 3222"/>
                                <a:gd name="T3" fmla="*/ 3940 h 718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718">
                                  <a:moveTo>
                                    <a:pt x="0" y="0"/>
                                  </a:moveTo>
                                  <a:lnTo>
                                    <a:pt x="0" y="718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31" name="Group 1436"/>
                        <wpg:cNvGrpSpPr>
                          <a:grpSpLocks/>
                        </wpg:cNvGrpSpPr>
                        <wpg:grpSpPr bwMode="auto">
                          <a:xfrm>
                            <a:off x="4789" y="3222"/>
                            <a:ext cx="2" cy="718"/>
                            <a:chOff x="4789" y="3222"/>
                            <a:chExt cx="2" cy="718"/>
                          </a:xfrm>
                        </wpg:grpSpPr>
                        <wps:wsp>
                          <wps:cNvPr id="1832" name="Freeform 1437"/>
                          <wps:cNvSpPr>
                            <a:spLocks/>
                          </wps:cNvSpPr>
                          <wps:spPr bwMode="auto">
                            <a:xfrm>
                              <a:off x="4789" y="3222"/>
                              <a:ext cx="2" cy="718"/>
                            </a:xfrm>
                            <a:custGeom>
                              <a:avLst/>
                              <a:gdLst>
                                <a:gd name="T0" fmla="+- 0 3222 3222"/>
                                <a:gd name="T1" fmla="*/ 3222 h 718"/>
                                <a:gd name="T2" fmla="+- 0 3940 3222"/>
                                <a:gd name="T3" fmla="*/ 3940 h 718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718">
                                  <a:moveTo>
                                    <a:pt x="0" y="0"/>
                                  </a:moveTo>
                                  <a:lnTo>
                                    <a:pt x="0" y="718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33" name="Group 1434"/>
                        <wpg:cNvGrpSpPr>
                          <a:grpSpLocks/>
                        </wpg:cNvGrpSpPr>
                        <wpg:grpSpPr bwMode="auto">
                          <a:xfrm>
                            <a:off x="5922" y="3222"/>
                            <a:ext cx="2" cy="718"/>
                            <a:chOff x="5922" y="3222"/>
                            <a:chExt cx="2" cy="718"/>
                          </a:xfrm>
                        </wpg:grpSpPr>
                        <wps:wsp>
                          <wps:cNvPr id="1834" name="Freeform 1435"/>
                          <wps:cNvSpPr>
                            <a:spLocks/>
                          </wps:cNvSpPr>
                          <wps:spPr bwMode="auto">
                            <a:xfrm>
                              <a:off x="5922" y="3222"/>
                              <a:ext cx="2" cy="718"/>
                            </a:xfrm>
                            <a:custGeom>
                              <a:avLst/>
                              <a:gdLst>
                                <a:gd name="T0" fmla="+- 0 3222 3222"/>
                                <a:gd name="T1" fmla="*/ 3222 h 718"/>
                                <a:gd name="T2" fmla="+- 0 3940 3222"/>
                                <a:gd name="T3" fmla="*/ 3940 h 718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718">
                                  <a:moveTo>
                                    <a:pt x="0" y="0"/>
                                  </a:moveTo>
                                  <a:lnTo>
                                    <a:pt x="0" y="718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35" name="Group 1432"/>
                        <wpg:cNvGrpSpPr>
                          <a:grpSpLocks/>
                        </wpg:cNvGrpSpPr>
                        <wpg:grpSpPr bwMode="auto">
                          <a:xfrm>
                            <a:off x="1428" y="3962"/>
                            <a:ext cx="408" cy="775"/>
                            <a:chOff x="1428" y="3962"/>
                            <a:chExt cx="408" cy="775"/>
                          </a:xfrm>
                        </wpg:grpSpPr>
                        <wps:wsp>
                          <wps:cNvPr id="1836" name="Freeform 1433"/>
                          <wps:cNvSpPr>
                            <a:spLocks/>
                          </wps:cNvSpPr>
                          <wps:spPr bwMode="auto">
                            <a:xfrm>
                              <a:off x="1428" y="3962"/>
                              <a:ext cx="408" cy="775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408"/>
                                <a:gd name="T2" fmla="+- 0 4737 3962"/>
                                <a:gd name="T3" fmla="*/ 4737 h 775"/>
                                <a:gd name="T4" fmla="+- 0 1836 1428"/>
                                <a:gd name="T5" fmla="*/ T4 w 408"/>
                                <a:gd name="T6" fmla="+- 0 4737 3962"/>
                                <a:gd name="T7" fmla="*/ 4737 h 775"/>
                                <a:gd name="T8" fmla="+- 0 1836 1428"/>
                                <a:gd name="T9" fmla="*/ T8 w 408"/>
                                <a:gd name="T10" fmla="+- 0 3962 3962"/>
                                <a:gd name="T11" fmla="*/ 3962 h 775"/>
                                <a:gd name="T12" fmla="+- 0 1428 1428"/>
                                <a:gd name="T13" fmla="*/ T12 w 408"/>
                                <a:gd name="T14" fmla="+- 0 3962 3962"/>
                                <a:gd name="T15" fmla="*/ 3962 h 775"/>
                                <a:gd name="T16" fmla="+- 0 1428 1428"/>
                                <a:gd name="T17" fmla="*/ T16 w 408"/>
                                <a:gd name="T18" fmla="+- 0 4737 3962"/>
                                <a:gd name="T19" fmla="*/ 4737 h 77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08" h="775">
                                  <a:moveTo>
                                    <a:pt x="0" y="775"/>
                                  </a:moveTo>
                                  <a:lnTo>
                                    <a:pt x="408" y="775"/>
                                  </a:lnTo>
                                  <a:lnTo>
                                    <a:pt x="40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7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444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37" name="Group 1430"/>
                        <wpg:cNvGrpSpPr>
                          <a:grpSpLocks/>
                        </wpg:cNvGrpSpPr>
                        <wpg:grpSpPr bwMode="auto">
                          <a:xfrm>
                            <a:off x="1476" y="4019"/>
                            <a:ext cx="312" cy="245"/>
                            <a:chOff x="1476" y="4019"/>
                            <a:chExt cx="312" cy="245"/>
                          </a:xfrm>
                        </wpg:grpSpPr>
                        <wps:wsp>
                          <wps:cNvPr id="1838" name="Freeform 1431"/>
                          <wps:cNvSpPr>
                            <a:spLocks/>
                          </wps:cNvSpPr>
                          <wps:spPr bwMode="auto">
                            <a:xfrm>
                              <a:off x="1476" y="4019"/>
                              <a:ext cx="312" cy="245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312"/>
                                <a:gd name="T2" fmla="+- 0 4264 4019"/>
                                <a:gd name="T3" fmla="*/ 4264 h 245"/>
                                <a:gd name="T4" fmla="+- 0 1788 1476"/>
                                <a:gd name="T5" fmla="*/ T4 w 312"/>
                                <a:gd name="T6" fmla="+- 0 4264 4019"/>
                                <a:gd name="T7" fmla="*/ 4264 h 245"/>
                                <a:gd name="T8" fmla="+- 0 1788 1476"/>
                                <a:gd name="T9" fmla="*/ T8 w 312"/>
                                <a:gd name="T10" fmla="+- 0 4019 4019"/>
                                <a:gd name="T11" fmla="*/ 4019 h 245"/>
                                <a:gd name="T12" fmla="+- 0 1476 1476"/>
                                <a:gd name="T13" fmla="*/ T12 w 312"/>
                                <a:gd name="T14" fmla="+- 0 4019 4019"/>
                                <a:gd name="T15" fmla="*/ 4019 h 245"/>
                                <a:gd name="T16" fmla="+- 0 1476 1476"/>
                                <a:gd name="T17" fmla="*/ T16 w 312"/>
                                <a:gd name="T18" fmla="+- 0 4264 4019"/>
                                <a:gd name="T19" fmla="*/ 4264 h 24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12" h="245">
                                  <a:moveTo>
                                    <a:pt x="0" y="245"/>
                                  </a:moveTo>
                                  <a:lnTo>
                                    <a:pt x="312" y="245"/>
                                  </a:lnTo>
                                  <a:lnTo>
                                    <a:pt x="31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444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39" name="Group 1428"/>
                        <wpg:cNvGrpSpPr>
                          <a:grpSpLocks/>
                        </wpg:cNvGrpSpPr>
                        <wpg:grpSpPr bwMode="auto">
                          <a:xfrm>
                            <a:off x="1856" y="3962"/>
                            <a:ext cx="936" cy="775"/>
                            <a:chOff x="1856" y="3962"/>
                            <a:chExt cx="936" cy="775"/>
                          </a:xfrm>
                        </wpg:grpSpPr>
                        <wps:wsp>
                          <wps:cNvPr id="1840" name="Freeform 1429"/>
                          <wps:cNvSpPr>
                            <a:spLocks/>
                          </wps:cNvSpPr>
                          <wps:spPr bwMode="auto">
                            <a:xfrm>
                              <a:off x="1856" y="3962"/>
                              <a:ext cx="936" cy="775"/>
                            </a:xfrm>
                            <a:custGeom>
                              <a:avLst/>
                              <a:gdLst>
                                <a:gd name="T0" fmla="+- 0 1856 1856"/>
                                <a:gd name="T1" fmla="*/ T0 w 936"/>
                                <a:gd name="T2" fmla="+- 0 4737 3962"/>
                                <a:gd name="T3" fmla="*/ 4737 h 775"/>
                                <a:gd name="T4" fmla="+- 0 2792 1856"/>
                                <a:gd name="T5" fmla="*/ T4 w 936"/>
                                <a:gd name="T6" fmla="+- 0 4737 3962"/>
                                <a:gd name="T7" fmla="*/ 4737 h 775"/>
                                <a:gd name="T8" fmla="+- 0 2792 1856"/>
                                <a:gd name="T9" fmla="*/ T8 w 936"/>
                                <a:gd name="T10" fmla="+- 0 3962 3962"/>
                                <a:gd name="T11" fmla="*/ 3962 h 775"/>
                                <a:gd name="T12" fmla="+- 0 1856 1856"/>
                                <a:gd name="T13" fmla="*/ T12 w 936"/>
                                <a:gd name="T14" fmla="+- 0 3962 3962"/>
                                <a:gd name="T15" fmla="*/ 3962 h 775"/>
                                <a:gd name="T16" fmla="+- 0 1856 1856"/>
                                <a:gd name="T17" fmla="*/ T16 w 936"/>
                                <a:gd name="T18" fmla="+- 0 4737 3962"/>
                                <a:gd name="T19" fmla="*/ 4737 h 77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36" h="775">
                                  <a:moveTo>
                                    <a:pt x="0" y="775"/>
                                  </a:moveTo>
                                  <a:lnTo>
                                    <a:pt x="936" y="775"/>
                                  </a:lnTo>
                                  <a:lnTo>
                                    <a:pt x="93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7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41" name="Group 1426"/>
                        <wpg:cNvGrpSpPr>
                          <a:grpSpLocks/>
                        </wpg:cNvGrpSpPr>
                        <wpg:grpSpPr bwMode="auto">
                          <a:xfrm>
                            <a:off x="1904" y="4019"/>
                            <a:ext cx="842" cy="226"/>
                            <a:chOff x="1904" y="4019"/>
                            <a:chExt cx="842" cy="226"/>
                          </a:xfrm>
                        </wpg:grpSpPr>
                        <wps:wsp>
                          <wps:cNvPr id="1842" name="Freeform 1427"/>
                          <wps:cNvSpPr>
                            <a:spLocks/>
                          </wps:cNvSpPr>
                          <wps:spPr bwMode="auto">
                            <a:xfrm>
                              <a:off x="1904" y="4019"/>
                              <a:ext cx="842" cy="226"/>
                            </a:xfrm>
                            <a:custGeom>
                              <a:avLst/>
                              <a:gdLst>
                                <a:gd name="T0" fmla="+- 0 1904 1904"/>
                                <a:gd name="T1" fmla="*/ T0 w 842"/>
                                <a:gd name="T2" fmla="+- 0 4245 4019"/>
                                <a:gd name="T3" fmla="*/ 4245 h 226"/>
                                <a:gd name="T4" fmla="+- 0 2746 1904"/>
                                <a:gd name="T5" fmla="*/ T4 w 842"/>
                                <a:gd name="T6" fmla="+- 0 4245 4019"/>
                                <a:gd name="T7" fmla="*/ 4245 h 226"/>
                                <a:gd name="T8" fmla="+- 0 2746 1904"/>
                                <a:gd name="T9" fmla="*/ T8 w 842"/>
                                <a:gd name="T10" fmla="+- 0 4019 4019"/>
                                <a:gd name="T11" fmla="*/ 4019 h 226"/>
                                <a:gd name="T12" fmla="+- 0 1904 1904"/>
                                <a:gd name="T13" fmla="*/ T12 w 842"/>
                                <a:gd name="T14" fmla="+- 0 4019 4019"/>
                                <a:gd name="T15" fmla="*/ 4019 h 226"/>
                                <a:gd name="T16" fmla="+- 0 1904 1904"/>
                                <a:gd name="T17" fmla="*/ T16 w 842"/>
                                <a:gd name="T18" fmla="+- 0 4245 4019"/>
                                <a:gd name="T19" fmla="*/ 4245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42" h="226">
                                  <a:moveTo>
                                    <a:pt x="0" y="226"/>
                                  </a:moveTo>
                                  <a:lnTo>
                                    <a:pt x="842" y="226"/>
                                  </a:lnTo>
                                  <a:lnTo>
                                    <a:pt x="84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43" name="Group 1424"/>
                        <wpg:cNvGrpSpPr>
                          <a:grpSpLocks/>
                        </wpg:cNvGrpSpPr>
                        <wpg:grpSpPr bwMode="auto">
                          <a:xfrm>
                            <a:off x="1904" y="4245"/>
                            <a:ext cx="842" cy="228"/>
                            <a:chOff x="1904" y="4245"/>
                            <a:chExt cx="842" cy="228"/>
                          </a:xfrm>
                        </wpg:grpSpPr>
                        <wps:wsp>
                          <wps:cNvPr id="1844" name="Freeform 1425"/>
                          <wps:cNvSpPr>
                            <a:spLocks/>
                          </wps:cNvSpPr>
                          <wps:spPr bwMode="auto">
                            <a:xfrm>
                              <a:off x="1904" y="4245"/>
                              <a:ext cx="842" cy="228"/>
                            </a:xfrm>
                            <a:custGeom>
                              <a:avLst/>
                              <a:gdLst>
                                <a:gd name="T0" fmla="+- 0 1904 1904"/>
                                <a:gd name="T1" fmla="*/ T0 w 842"/>
                                <a:gd name="T2" fmla="+- 0 4473 4245"/>
                                <a:gd name="T3" fmla="*/ 4473 h 228"/>
                                <a:gd name="T4" fmla="+- 0 2746 1904"/>
                                <a:gd name="T5" fmla="*/ T4 w 842"/>
                                <a:gd name="T6" fmla="+- 0 4473 4245"/>
                                <a:gd name="T7" fmla="*/ 4473 h 228"/>
                                <a:gd name="T8" fmla="+- 0 2746 1904"/>
                                <a:gd name="T9" fmla="*/ T8 w 842"/>
                                <a:gd name="T10" fmla="+- 0 4245 4245"/>
                                <a:gd name="T11" fmla="*/ 4245 h 228"/>
                                <a:gd name="T12" fmla="+- 0 1904 1904"/>
                                <a:gd name="T13" fmla="*/ T12 w 842"/>
                                <a:gd name="T14" fmla="+- 0 4245 4245"/>
                                <a:gd name="T15" fmla="*/ 4245 h 228"/>
                                <a:gd name="T16" fmla="+- 0 1904 1904"/>
                                <a:gd name="T17" fmla="*/ T16 w 842"/>
                                <a:gd name="T18" fmla="+- 0 4473 4245"/>
                                <a:gd name="T19" fmla="*/ 4473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42" h="228">
                                  <a:moveTo>
                                    <a:pt x="0" y="228"/>
                                  </a:moveTo>
                                  <a:lnTo>
                                    <a:pt x="842" y="228"/>
                                  </a:lnTo>
                                  <a:lnTo>
                                    <a:pt x="84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45" name="Group 1422"/>
                        <wpg:cNvGrpSpPr>
                          <a:grpSpLocks/>
                        </wpg:cNvGrpSpPr>
                        <wpg:grpSpPr bwMode="auto">
                          <a:xfrm>
                            <a:off x="2813" y="3962"/>
                            <a:ext cx="1046" cy="775"/>
                            <a:chOff x="2813" y="3962"/>
                            <a:chExt cx="1046" cy="775"/>
                          </a:xfrm>
                        </wpg:grpSpPr>
                        <wps:wsp>
                          <wps:cNvPr id="1846" name="Freeform 1423"/>
                          <wps:cNvSpPr>
                            <a:spLocks/>
                          </wps:cNvSpPr>
                          <wps:spPr bwMode="auto">
                            <a:xfrm>
                              <a:off x="2813" y="3962"/>
                              <a:ext cx="1046" cy="775"/>
                            </a:xfrm>
                            <a:custGeom>
                              <a:avLst/>
                              <a:gdLst>
                                <a:gd name="T0" fmla="+- 0 2813 2813"/>
                                <a:gd name="T1" fmla="*/ T0 w 1046"/>
                                <a:gd name="T2" fmla="+- 0 4737 3962"/>
                                <a:gd name="T3" fmla="*/ 4737 h 775"/>
                                <a:gd name="T4" fmla="+- 0 3860 2813"/>
                                <a:gd name="T5" fmla="*/ T4 w 1046"/>
                                <a:gd name="T6" fmla="+- 0 4737 3962"/>
                                <a:gd name="T7" fmla="*/ 4737 h 775"/>
                                <a:gd name="T8" fmla="+- 0 3860 2813"/>
                                <a:gd name="T9" fmla="*/ T8 w 1046"/>
                                <a:gd name="T10" fmla="+- 0 3962 3962"/>
                                <a:gd name="T11" fmla="*/ 3962 h 775"/>
                                <a:gd name="T12" fmla="+- 0 2813 2813"/>
                                <a:gd name="T13" fmla="*/ T12 w 1046"/>
                                <a:gd name="T14" fmla="+- 0 3962 3962"/>
                                <a:gd name="T15" fmla="*/ 3962 h 775"/>
                                <a:gd name="T16" fmla="+- 0 2813 2813"/>
                                <a:gd name="T17" fmla="*/ T16 w 1046"/>
                                <a:gd name="T18" fmla="+- 0 4737 3962"/>
                                <a:gd name="T19" fmla="*/ 4737 h 77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46" h="775">
                                  <a:moveTo>
                                    <a:pt x="0" y="775"/>
                                  </a:moveTo>
                                  <a:lnTo>
                                    <a:pt x="1047" y="775"/>
                                  </a:lnTo>
                                  <a:lnTo>
                                    <a:pt x="104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7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47" name="Group 1420"/>
                        <wpg:cNvGrpSpPr>
                          <a:grpSpLocks/>
                        </wpg:cNvGrpSpPr>
                        <wpg:grpSpPr bwMode="auto">
                          <a:xfrm>
                            <a:off x="2859" y="4019"/>
                            <a:ext cx="953" cy="226"/>
                            <a:chOff x="2859" y="4019"/>
                            <a:chExt cx="953" cy="226"/>
                          </a:xfrm>
                        </wpg:grpSpPr>
                        <wps:wsp>
                          <wps:cNvPr id="1848" name="Freeform 1421"/>
                          <wps:cNvSpPr>
                            <a:spLocks/>
                          </wps:cNvSpPr>
                          <wps:spPr bwMode="auto">
                            <a:xfrm>
                              <a:off x="2859" y="4019"/>
                              <a:ext cx="953" cy="226"/>
                            </a:xfrm>
                            <a:custGeom>
                              <a:avLst/>
                              <a:gdLst>
                                <a:gd name="T0" fmla="+- 0 2859 2859"/>
                                <a:gd name="T1" fmla="*/ T0 w 953"/>
                                <a:gd name="T2" fmla="+- 0 4245 4019"/>
                                <a:gd name="T3" fmla="*/ 4245 h 226"/>
                                <a:gd name="T4" fmla="+- 0 3812 2859"/>
                                <a:gd name="T5" fmla="*/ T4 w 953"/>
                                <a:gd name="T6" fmla="+- 0 4245 4019"/>
                                <a:gd name="T7" fmla="*/ 4245 h 226"/>
                                <a:gd name="T8" fmla="+- 0 3812 2859"/>
                                <a:gd name="T9" fmla="*/ T8 w 953"/>
                                <a:gd name="T10" fmla="+- 0 4019 4019"/>
                                <a:gd name="T11" fmla="*/ 4019 h 226"/>
                                <a:gd name="T12" fmla="+- 0 2859 2859"/>
                                <a:gd name="T13" fmla="*/ T12 w 953"/>
                                <a:gd name="T14" fmla="+- 0 4019 4019"/>
                                <a:gd name="T15" fmla="*/ 4019 h 226"/>
                                <a:gd name="T16" fmla="+- 0 2859 2859"/>
                                <a:gd name="T17" fmla="*/ T16 w 953"/>
                                <a:gd name="T18" fmla="+- 0 4245 4019"/>
                                <a:gd name="T19" fmla="*/ 4245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53" h="226">
                                  <a:moveTo>
                                    <a:pt x="0" y="226"/>
                                  </a:moveTo>
                                  <a:lnTo>
                                    <a:pt x="953" y="226"/>
                                  </a:lnTo>
                                  <a:lnTo>
                                    <a:pt x="95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49" name="Group 1418"/>
                        <wpg:cNvGrpSpPr>
                          <a:grpSpLocks/>
                        </wpg:cNvGrpSpPr>
                        <wpg:grpSpPr bwMode="auto">
                          <a:xfrm>
                            <a:off x="2859" y="4245"/>
                            <a:ext cx="953" cy="228"/>
                            <a:chOff x="2859" y="4245"/>
                            <a:chExt cx="953" cy="228"/>
                          </a:xfrm>
                        </wpg:grpSpPr>
                        <wps:wsp>
                          <wps:cNvPr id="1850" name="Freeform 1419"/>
                          <wps:cNvSpPr>
                            <a:spLocks/>
                          </wps:cNvSpPr>
                          <wps:spPr bwMode="auto">
                            <a:xfrm>
                              <a:off x="2859" y="4245"/>
                              <a:ext cx="953" cy="228"/>
                            </a:xfrm>
                            <a:custGeom>
                              <a:avLst/>
                              <a:gdLst>
                                <a:gd name="T0" fmla="+- 0 2859 2859"/>
                                <a:gd name="T1" fmla="*/ T0 w 953"/>
                                <a:gd name="T2" fmla="+- 0 4473 4245"/>
                                <a:gd name="T3" fmla="*/ 4473 h 228"/>
                                <a:gd name="T4" fmla="+- 0 3812 2859"/>
                                <a:gd name="T5" fmla="*/ T4 w 953"/>
                                <a:gd name="T6" fmla="+- 0 4473 4245"/>
                                <a:gd name="T7" fmla="*/ 4473 h 228"/>
                                <a:gd name="T8" fmla="+- 0 3812 2859"/>
                                <a:gd name="T9" fmla="*/ T8 w 953"/>
                                <a:gd name="T10" fmla="+- 0 4245 4245"/>
                                <a:gd name="T11" fmla="*/ 4245 h 228"/>
                                <a:gd name="T12" fmla="+- 0 2859 2859"/>
                                <a:gd name="T13" fmla="*/ T12 w 953"/>
                                <a:gd name="T14" fmla="+- 0 4245 4245"/>
                                <a:gd name="T15" fmla="*/ 4245 h 228"/>
                                <a:gd name="T16" fmla="+- 0 2859 2859"/>
                                <a:gd name="T17" fmla="*/ T16 w 953"/>
                                <a:gd name="T18" fmla="+- 0 4473 4245"/>
                                <a:gd name="T19" fmla="*/ 4473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53" h="228">
                                  <a:moveTo>
                                    <a:pt x="0" y="228"/>
                                  </a:moveTo>
                                  <a:lnTo>
                                    <a:pt x="953" y="228"/>
                                  </a:lnTo>
                                  <a:lnTo>
                                    <a:pt x="95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51" name="Group 1416"/>
                        <wpg:cNvGrpSpPr>
                          <a:grpSpLocks/>
                        </wpg:cNvGrpSpPr>
                        <wpg:grpSpPr bwMode="auto">
                          <a:xfrm>
                            <a:off x="3879" y="3962"/>
                            <a:ext cx="898" cy="775"/>
                            <a:chOff x="3879" y="3962"/>
                            <a:chExt cx="898" cy="775"/>
                          </a:xfrm>
                        </wpg:grpSpPr>
                        <wps:wsp>
                          <wps:cNvPr id="1852" name="Freeform 1417"/>
                          <wps:cNvSpPr>
                            <a:spLocks/>
                          </wps:cNvSpPr>
                          <wps:spPr bwMode="auto">
                            <a:xfrm>
                              <a:off x="3879" y="3962"/>
                              <a:ext cx="898" cy="775"/>
                            </a:xfrm>
                            <a:custGeom>
                              <a:avLst/>
                              <a:gdLst>
                                <a:gd name="T0" fmla="+- 0 3879 3879"/>
                                <a:gd name="T1" fmla="*/ T0 w 898"/>
                                <a:gd name="T2" fmla="+- 0 4737 3962"/>
                                <a:gd name="T3" fmla="*/ 4737 h 775"/>
                                <a:gd name="T4" fmla="+- 0 4777 3879"/>
                                <a:gd name="T5" fmla="*/ T4 w 898"/>
                                <a:gd name="T6" fmla="+- 0 4737 3962"/>
                                <a:gd name="T7" fmla="*/ 4737 h 775"/>
                                <a:gd name="T8" fmla="+- 0 4777 3879"/>
                                <a:gd name="T9" fmla="*/ T8 w 898"/>
                                <a:gd name="T10" fmla="+- 0 3962 3962"/>
                                <a:gd name="T11" fmla="*/ 3962 h 775"/>
                                <a:gd name="T12" fmla="+- 0 3879 3879"/>
                                <a:gd name="T13" fmla="*/ T12 w 898"/>
                                <a:gd name="T14" fmla="+- 0 3962 3962"/>
                                <a:gd name="T15" fmla="*/ 3962 h 775"/>
                                <a:gd name="T16" fmla="+- 0 3879 3879"/>
                                <a:gd name="T17" fmla="*/ T16 w 898"/>
                                <a:gd name="T18" fmla="+- 0 4737 3962"/>
                                <a:gd name="T19" fmla="*/ 4737 h 77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98" h="775">
                                  <a:moveTo>
                                    <a:pt x="0" y="775"/>
                                  </a:moveTo>
                                  <a:lnTo>
                                    <a:pt x="898" y="775"/>
                                  </a:lnTo>
                                  <a:lnTo>
                                    <a:pt x="89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7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53" name="Group 1414"/>
                        <wpg:cNvGrpSpPr>
                          <a:grpSpLocks/>
                        </wpg:cNvGrpSpPr>
                        <wpg:grpSpPr bwMode="auto">
                          <a:xfrm>
                            <a:off x="3927" y="4019"/>
                            <a:ext cx="804" cy="245"/>
                            <a:chOff x="3927" y="4019"/>
                            <a:chExt cx="804" cy="245"/>
                          </a:xfrm>
                        </wpg:grpSpPr>
                        <wps:wsp>
                          <wps:cNvPr id="1854" name="Freeform 1415"/>
                          <wps:cNvSpPr>
                            <a:spLocks/>
                          </wps:cNvSpPr>
                          <wps:spPr bwMode="auto">
                            <a:xfrm>
                              <a:off x="3927" y="4019"/>
                              <a:ext cx="804" cy="245"/>
                            </a:xfrm>
                            <a:custGeom>
                              <a:avLst/>
                              <a:gdLst>
                                <a:gd name="T0" fmla="+- 0 3927 3927"/>
                                <a:gd name="T1" fmla="*/ T0 w 804"/>
                                <a:gd name="T2" fmla="+- 0 4264 4019"/>
                                <a:gd name="T3" fmla="*/ 4264 h 245"/>
                                <a:gd name="T4" fmla="+- 0 4731 3927"/>
                                <a:gd name="T5" fmla="*/ T4 w 804"/>
                                <a:gd name="T6" fmla="+- 0 4264 4019"/>
                                <a:gd name="T7" fmla="*/ 4264 h 245"/>
                                <a:gd name="T8" fmla="+- 0 4731 3927"/>
                                <a:gd name="T9" fmla="*/ T8 w 804"/>
                                <a:gd name="T10" fmla="+- 0 4019 4019"/>
                                <a:gd name="T11" fmla="*/ 4019 h 245"/>
                                <a:gd name="T12" fmla="+- 0 3927 3927"/>
                                <a:gd name="T13" fmla="*/ T12 w 804"/>
                                <a:gd name="T14" fmla="+- 0 4019 4019"/>
                                <a:gd name="T15" fmla="*/ 4019 h 245"/>
                                <a:gd name="T16" fmla="+- 0 3927 3927"/>
                                <a:gd name="T17" fmla="*/ T16 w 804"/>
                                <a:gd name="T18" fmla="+- 0 4264 4019"/>
                                <a:gd name="T19" fmla="*/ 4264 h 24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04" h="245">
                                  <a:moveTo>
                                    <a:pt x="0" y="245"/>
                                  </a:moveTo>
                                  <a:lnTo>
                                    <a:pt x="804" y="245"/>
                                  </a:lnTo>
                                  <a:lnTo>
                                    <a:pt x="80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55" name="Group 1412"/>
                        <wpg:cNvGrpSpPr>
                          <a:grpSpLocks/>
                        </wpg:cNvGrpSpPr>
                        <wpg:grpSpPr bwMode="auto">
                          <a:xfrm>
                            <a:off x="4799" y="3962"/>
                            <a:ext cx="1114" cy="775"/>
                            <a:chOff x="4799" y="3962"/>
                            <a:chExt cx="1114" cy="775"/>
                          </a:xfrm>
                        </wpg:grpSpPr>
                        <wps:wsp>
                          <wps:cNvPr id="1856" name="Freeform 1413"/>
                          <wps:cNvSpPr>
                            <a:spLocks/>
                          </wps:cNvSpPr>
                          <wps:spPr bwMode="auto">
                            <a:xfrm>
                              <a:off x="4799" y="3962"/>
                              <a:ext cx="1114" cy="775"/>
                            </a:xfrm>
                            <a:custGeom>
                              <a:avLst/>
                              <a:gdLst>
                                <a:gd name="T0" fmla="+- 0 4799 4799"/>
                                <a:gd name="T1" fmla="*/ T0 w 1114"/>
                                <a:gd name="T2" fmla="+- 0 4737 3962"/>
                                <a:gd name="T3" fmla="*/ 4737 h 775"/>
                                <a:gd name="T4" fmla="+- 0 5912 4799"/>
                                <a:gd name="T5" fmla="*/ T4 w 1114"/>
                                <a:gd name="T6" fmla="+- 0 4737 3962"/>
                                <a:gd name="T7" fmla="*/ 4737 h 775"/>
                                <a:gd name="T8" fmla="+- 0 5912 4799"/>
                                <a:gd name="T9" fmla="*/ T8 w 1114"/>
                                <a:gd name="T10" fmla="+- 0 3962 3962"/>
                                <a:gd name="T11" fmla="*/ 3962 h 775"/>
                                <a:gd name="T12" fmla="+- 0 4799 4799"/>
                                <a:gd name="T13" fmla="*/ T12 w 1114"/>
                                <a:gd name="T14" fmla="+- 0 3962 3962"/>
                                <a:gd name="T15" fmla="*/ 3962 h 775"/>
                                <a:gd name="T16" fmla="+- 0 4799 4799"/>
                                <a:gd name="T17" fmla="*/ T16 w 1114"/>
                                <a:gd name="T18" fmla="+- 0 4737 3962"/>
                                <a:gd name="T19" fmla="*/ 4737 h 77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14" h="775">
                                  <a:moveTo>
                                    <a:pt x="0" y="775"/>
                                  </a:moveTo>
                                  <a:lnTo>
                                    <a:pt x="1113" y="775"/>
                                  </a:lnTo>
                                  <a:lnTo>
                                    <a:pt x="111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7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57" name="Group 1410"/>
                        <wpg:cNvGrpSpPr>
                          <a:grpSpLocks/>
                        </wpg:cNvGrpSpPr>
                        <wpg:grpSpPr bwMode="auto">
                          <a:xfrm>
                            <a:off x="4844" y="4019"/>
                            <a:ext cx="1020" cy="245"/>
                            <a:chOff x="4844" y="4019"/>
                            <a:chExt cx="1020" cy="245"/>
                          </a:xfrm>
                        </wpg:grpSpPr>
                        <wps:wsp>
                          <wps:cNvPr id="1858" name="Freeform 1411"/>
                          <wps:cNvSpPr>
                            <a:spLocks/>
                          </wps:cNvSpPr>
                          <wps:spPr bwMode="auto">
                            <a:xfrm>
                              <a:off x="4844" y="4019"/>
                              <a:ext cx="1020" cy="245"/>
                            </a:xfrm>
                            <a:custGeom>
                              <a:avLst/>
                              <a:gdLst>
                                <a:gd name="T0" fmla="+- 0 4844 4844"/>
                                <a:gd name="T1" fmla="*/ T0 w 1020"/>
                                <a:gd name="T2" fmla="+- 0 4264 4019"/>
                                <a:gd name="T3" fmla="*/ 4264 h 245"/>
                                <a:gd name="T4" fmla="+- 0 5864 4844"/>
                                <a:gd name="T5" fmla="*/ T4 w 1020"/>
                                <a:gd name="T6" fmla="+- 0 4264 4019"/>
                                <a:gd name="T7" fmla="*/ 4264 h 245"/>
                                <a:gd name="T8" fmla="+- 0 5864 4844"/>
                                <a:gd name="T9" fmla="*/ T8 w 1020"/>
                                <a:gd name="T10" fmla="+- 0 4019 4019"/>
                                <a:gd name="T11" fmla="*/ 4019 h 245"/>
                                <a:gd name="T12" fmla="+- 0 4844 4844"/>
                                <a:gd name="T13" fmla="*/ T12 w 1020"/>
                                <a:gd name="T14" fmla="+- 0 4019 4019"/>
                                <a:gd name="T15" fmla="*/ 4019 h 245"/>
                                <a:gd name="T16" fmla="+- 0 4844 4844"/>
                                <a:gd name="T17" fmla="*/ T16 w 1020"/>
                                <a:gd name="T18" fmla="+- 0 4264 4019"/>
                                <a:gd name="T19" fmla="*/ 4264 h 24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20" h="245">
                                  <a:moveTo>
                                    <a:pt x="0" y="245"/>
                                  </a:moveTo>
                                  <a:lnTo>
                                    <a:pt x="1020" y="245"/>
                                  </a:lnTo>
                                  <a:lnTo>
                                    <a:pt x="102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59" name="Group 1408"/>
                        <wpg:cNvGrpSpPr>
                          <a:grpSpLocks/>
                        </wpg:cNvGrpSpPr>
                        <wpg:grpSpPr bwMode="auto">
                          <a:xfrm>
                            <a:off x="5931" y="3962"/>
                            <a:ext cx="4607" cy="775"/>
                            <a:chOff x="5931" y="3962"/>
                            <a:chExt cx="4607" cy="775"/>
                          </a:xfrm>
                        </wpg:grpSpPr>
                        <wps:wsp>
                          <wps:cNvPr id="1860" name="Freeform 1409"/>
                          <wps:cNvSpPr>
                            <a:spLocks/>
                          </wps:cNvSpPr>
                          <wps:spPr bwMode="auto">
                            <a:xfrm>
                              <a:off x="5931" y="3962"/>
                              <a:ext cx="4607" cy="775"/>
                            </a:xfrm>
                            <a:custGeom>
                              <a:avLst/>
                              <a:gdLst>
                                <a:gd name="T0" fmla="+- 0 5931 5931"/>
                                <a:gd name="T1" fmla="*/ T0 w 4607"/>
                                <a:gd name="T2" fmla="+- 0 4737 3962"/>
                                <a:gd name="T3" fmla="*/ 4737 h 775"/>
                                <a:gd name="T4" fmla="+- 0 10538 5931"/>
                                <a:gd name="T5" fmla="*/ T4 w 4607"/>
                                <a:gd name="T6" fmla="+- 0 4737 3962"/>
                                <a:gd name="T7" fmla="*/ 4737 h 775"/>
                                <a:gd name="T8" fmla="+- 0 10538 5931"/>
                                <a:gd name="T9" fmla="*/ T8 w 4607"/>
                                <a:gd name="T10" fmla="+- 0 3962 3962"/>
                                <a:gd name="T11" fmla="*/ 3962 h 775"/>
                                <a:gd name="T12" fmla="+- 0 5931 5931"/>
                                <a:gd name="T13" fmla="*/ T12 w 4607"/>
                                <a:gd name="T14" fmla="+- 0 3962 3962"/>
                                <a:gd name="T15" fmla="*/ 3962 h 775"/>
                                <a:gd name="T16" fmla="+- 0 5931 5931"/>
                                <a:gd name="T17" fmla="*/ T16 w 4607"/>
                                <a:gd name="T18" fmla="+- 0 4737 3962"/>
                                <a:gd name="T19" fmla="*/ 4737 h 77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607" h="775">
                                  <a:moveTo>
                                    <a:pt x="0" y="775"/>
                                  </a:moveTo>
                                  <a:lnTo>
                                    <a:pt x="4607" y="775"/>
                                  </a:lnTo>
                                  <a:lnTo>
                                    <a:pt x="460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7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61" name="Group 1406"/>
                        <wpg:cNvGrpSpPr>
                          <a:grpSpLocks/>
                        </wpg:cNvGrpSpPr>
                        <wpg:grpSpPr bwMode="auto">
                          <a:xfrm>
                            <a:off x="5979" y="4019"/>
                            <a:ext cx="4511" cy="226"/>
                            <a:chOff x="5979" y="4019"/>
                            <a:chExt cx="4511" cy="226"/>
                          </a:xfrm>
                        </wpg:grpSpPr>
                        <wps:wsp>
                          <wps:cNvPr id="1862" name="Freeform 1407"/>
                          <wps:cNvSpPr>
                            <a:spLocks/>
                          </wps:cNvSpPr>
                          <wps:spPr bwMode="auto">
                            <a:xfrm>
                              <a:off x="5979" y="4019"/>
                              <a:ext cx="4511" cy="226"/>
                            </a:xfrm>
                            <a:custGeom>
                              <a:avLst/>
                              <a:gdLst>
                                <a:gd name="T0" fmla="+- 0 5979 5979"/>
                                <a:gd name="T1" fmla="*/ T0 w 4511"/>
                                <a:gd name="T2" fmla="+- 0 4245 4019"/>
                                <a:gd name="T3" fmla="*/ 4245 h 226"/>
                                <a:gd name="T4" fmla="+- 0 10490 5979"/>
                                <a:gd name="T5" fmla="*/ T4 w 4511"/>
                                <a:gd name="T6" fmla="+- 0 4245 4019"/>
                                <a:gd name="T7" fmla="*/ 4245 h 226"/>
                                <a:gd name="T8" fmla="+- 0 10490 5979"/>
                                <a:gd name="T9" fmla="*/ T8 w 4511"/>
                                <a:gd name="T10" fmla="+- 0 4019 4019"/>
                                <a:gd name="T11" fmla="*/ 4019 h 226"/>
                                <a:gd name="T12" fmla="+- 0 5979 5979"/>
                                <a:gd name="T13" fmla="*/ T12 w 4511"/>
                                <a:gd name="T14" fmla="+- 0 4019 4019"/>
                                <a:gd name="T15" fmla="*/ 4019 h 226"/>
                                <a:gd name="T16" fmla="+- 0 5979 5979"/>
                                <a:gd name="T17" fmla="*/ T16 w 4511"/>
                                <a:gd name="T18" fmla="+- 0 4245 4019"/>
                                <a:gd name="T19" fmla="*/ 4245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511" h="226">
                                  <a:moveTo>
                                    <a:pt x="0" y="226"/>
                                  </a:moveTo>
                                  <a:lnTo>
                                    <a:pt x="4511" y="226"/>
                                  </a:lnTo>
                                  <a:lnTo>
                                    <a:pt x="451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63" name="Group 1404"/>
                        <wpg:cNvGrpSpPr>
                          <a:grpSpLocks/>
                        </wpg:cNvGrpSpPr>
                        <wpg:grpSpPr bwMode="auto">
                          <a:xfrm>
                            <a:off x="5979" y="4245"/>
                            <a:ext cx="4511" cy="206"/>
                            <a:chOff x="5979" y="4245"/>
                            <a:chExt cx="4511" cy="206"/>
                          </a:xfrm>
                        </wpg:grpSpPr>
                        <wps:wsp>
                          <wps:cNvPr id="1864" name="Freeform 1405"/>
                          <wps:cNvSpPr>
                            <a:spLocks/>
                          </wps:cNvSpPr>
                          <wps:spPr bwMode="auto">
                            <a:xfrm>
                              <a:off x="5979" y="4245"/>
                              <a:ext cx="4511" cy="206"/>
                            </a:xfrm>
                            <a:custGeom>
                              <a:avLst/>
                              <a:gdLst>
                                <a:gd name="T0" fmla="+- 0 5979 5979"/>
                                <a:gd name="T1" fmla="*/ T0 w 4511"/>
                                <a:gd name="T2" fmla="+- 0 4451 4245"/>
                                <a:gd name="T3" fmla="*/ 4451 h 206"/>
                                <a:gd name="T4" fmla="+- 0 10490 5979"/>
                                <a:gd name="T5" fmla="*/ T4 w 4511"/>
                                <a:gd name="T6" fmla="+- 0 4451 4245"/>
                                <a:gd name="T7" fmla="*/ 4451 h 206"/>
                                <a:gd name="T8" fmla="+- 0 10490 5979"/>
                                <a:gd name="T9" fmla="*/ T8 w 4511"/>
                                <a:gd name="T10" fmla="+- 0 4245 4245"/>
                                <a:gd name="T11" fmla="*/ 4245 h 206"/>
                                <a:gd name="T12" fmla="+- 0 5979 5979"/>
                                <a:gd name="T13" fmla="*/ T12 w 4511"/>
                                <a:gd name="T14" fmla="+- 0 4245 4245"/>
                                <a:gd name="T15" fmla="*/ 4245 h 206"/>
                                <a:gd name="T16" fmla="+- 0 5979 5979"/>
                                <a:gd name="T17" fmla="*/ T16 w 4511"/>
                                <a:gd name="T18" fmla="+- 0 4451 4245"/>
                                <a:gd name="T19" fmla="*/ 4451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511" h="206">
                                  <a:moveTo>
                                    <a:pt x="0" y="206"/>
                                  </a:moveTo>
                                  <a:lnTo>
                                    <a:pt x="4511" y="206"/>
                                  </a:lnTo>
                                  <a:lnTo>
                                    <a:pt x="451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65" name="Group 1402"/>
                        <wpg:cNvGrpSpPr>
                          <a:grpSpLocks/>
                        </wpg:cNvGrpSpPr>
                        <wpg:grpSpPr bwMode="auto">
                          <a:xfrm>
                            <a:off x="5979" y="4451"/>
                            <a:ext cx="4511" cy="228"/>
                            <a:chOff x="5979" y="4451"/>
                            <a:chExt cx="4511" cy="228"/>
                          </a:xfrm>
                        </wpg:grpSpPr>
                        <wps:wsp>
                          <wps:cNvPr id="1866" name="Freeform 1403"/>
                          <wps:cNvSpPr>
                            <a:spLocks/>
                          </wps:cNvSpPr>
                          <wps:spPr bwMode="auto">
                            <a:xfrm>
                              <a:off x="5979" y="4451"/>
                              <a:ext cx="4511" cy="228"/>
                            </a:xfrm>
                            <a:custGeom>
                              <a:avLst/>
                              <a:gdLst>
                                <a:gd name="T0" fmla="+- 0 5979 5979"/>
                                <a:gd name="T1" fmla="*/ T0 w 4511"/>
                                <a:gd name="T2" fmla="+- 0 4679 4451"/>
                                <a:gd name="T3" fmla="*/ 4679 h 228"/>
                                <a:gd name="T4" fmla="+- 0 10490 5979"/>
                                <a:gd name="T5" fmla="*/ T4 w 4511"/>
                                <a:gd name="T6" fmla="+- 0 4679 4451"/>
                                <a:gd name="T7" fmla="*/ 4679 h 228"/>
                                <a:gd name="T8" fmla="+- 0 10490 5979"/>
                                <a:gd name="T9" fmla="*/ T8 w 4511"/>
                                <a:gd name="T10" fmla="+- 0 4451 4451"/>
                                <a:gd name="T11" fmla="*/ 4451 h 228"/>
                                <a:gd name="T12" fmla="+- 0 5979 5979"/>
                                <a:gd name="T13" fmla="*/ T12 w 4511"/>
                                <a:gd name="T14" fmla="+- 0 4451 4451"/>
                                <a:gd name="T15" fmla="*/ 4451 h 228"/>
                                <a:gd name="T16" fmla="+- 0 5979 5979"/>
                                <a:gd name="T17" fmla="*/ T16 w 4511"/>
                                <a:gd name="T18" fmla="+- 0 4679 4451"/>
                                <a:gd name="T19" fmla="*/ 4679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511" h="228">
                                  <a:moveTo>
                                    <a:pt x="0" y="228"/>
                                  </a:moveTo>
                                  <a:lnTo>
                                    <a:pt x="4511" y="228"/>
                                  </a:lnTo>
                                  <a:lnTo>
                                    <a:pt x="451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67" name="Group 1400"/>
                        <wpg:cNvGrpSpPr>
                          <a:grpSpLocks/>
                        </wpg:cNvGrpSpPr>
                        <wpg:grpSpPr bwMode="auto">
                          <a:xfrm>
                            <a:off x="1428" y="3988"/>
                            <a:ext cx="408" cy="2"/>
                            <a:chOff x="1428" y="3988"/>
                            <a:chExt cx="408" cy="2"/>
                          </a:xfrm>
                        </wpg:grpSpPr>
                        <wps:wsp>
                          <wps:cNvPr id="1868" name="Freeform 1401"/>
                          <wps:cNvSpPr>
                            <a:spLocks/>
                          </wps:cNvSpPr>
                          <wps:spPr bwMode="auto">
                            <a:xfrm>
                              <a:off x="1428" y="3988"/>
                              <a:ext cx="408" cy="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408"/>
                                <a:gd name="T2" fmla="+- 0 1836 1428"/>
                                <a:gd name="T3" fmla="*/ T2 w 408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408">
                                  <a:moveTo>
                                    <a:pt x="0" y="0"/>
                                  </a:moveTo>
                                  <a:lnTo>
                                    <a:pt x="408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44444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69" name="Group 1398"/>
                        <wpg:cNvGrpSpPr>
                          <a:grpSpLocks/>
                        </wpg:cNvGrpSpPr>
                        <wpg:grpSpPr bwMode="auto">
                          <a:xfrm>
                            <a:off x="1856" y="3988"/>
                            <a:ext cx="8682" cy="2"/>
                            <a:chOff x="1856" y="3988"/>
                            <a:chExt cx="8682" cy="2"/>
                          </a:xfrm>
                        </wpg:grpSpPr>
                        <wps:wsp>
                          <wps:cNvPr id="1870" name="Freeform 1399"/>
                          <wps:cNvSpPr>
                            <a:spLocks/>
                          </wps:cNvSpPr>
                          <wps:spPr bwMode="auto">
                            <a:xfrm>
                              <a:off x="1856" y="3988"/>
                              <a:ext cx="8682" cy="2"/>
                            </a:xfrm>
                            <a:custGeom>
                              <a:avLst/>
                              <a:gdLst>
                                <a:gd name="T0" fmla="+- 0 1856 1856"/>
                                <a:gd name="T1" fmla="*/ T0 w 8682"/>
                                <a:gd name="T2" fmla="+- 0 10538 1856"/>
                                <a:gd name="T3" fmla="*/ T2 w 8682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682">
                                  <a:moveTo>
                                    <a:pt x="0" y="0"/>
                                  </a:moveTo>
                                  <a:lnTo>
                                    <a:pt x="8682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DADAD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71" name="Group 1396"/>
                        <wpg:cNvGrpSpPr>
                          <a:grpSpLocks/>
                        </wpg:cNvGrpSpPr>
                        <wpg:grpSpPr bwMode="auto">
                          <a:xfrm>
                            <a:off x="1419" y="4708"/>
                            <a:ext cx="427" cy="2"/>
                            <a:chOff x="1419" y="4708"/>
                            <a:chExt cx="427" cy="2"/>
                          </a:xfrm>
                        </wpg:grpSpPr>
                        <wps:wsp>
                          <wps:cNvPr id="1872" name="Freeform 1397"/>
                          <wps:cNvSpPr>
                            <a:spLocks/>
                          </wps:cNvSpPr>
                          <wps:spPr bwMode="auto">
                            <a:xfrm>
                              <a:off x="1419" y="4708"/>
                              <a:ext cx="427" cy="2"/>
                            </a:xfrm>
                            <a:custGeom>
                              <a:avLst/>
                              <a:gdLst>
                                <a:gd name="T0" fmla="+- 0 1419 1419"/>
                                <a:gd name="T1" fmla="*/ T0 w 427"/>
                                <a:gd name="T2" fmla="+- 0 1846 1419"/>
                                <a:gd name="T3" fmla="*/ T2 w 427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427">
                                  <a:moveTo>
                                    <a:pt x="0" y="0"/>
                                  </a:moveTo>
                                  <a:lnTo>
                                    <a:pt x="427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44444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73" name="Group 1394"/>
                        <wpg:cNvGrpSpPr>
                          <a:grpSpLocks/>
                        </wpg:cNvGrpSpPr>
                        <wpg:grpSpPr bwMode="auto">
                          <a:xfrm>
                            <a:off x="1846" y="4708"/>
                            <a:ext cx="8702" cy="2"/>
                            <a:chOff x="1846" y="4708"/>
                            <a:chExt cx="8702" cy="2"/>
                          </a:xfrm>
                        </wpg:grpSpPr>
                        <wps:wsp>
                          <wps:cNvPr id="1874" name="Freeform 1395"/>
                          <wps:cNvSpPr>
                            <a:spLocks/>
                          </wps:cNvSpPr>
                          <wps:spPr bwMode="auto">
                            <a:xfrm>
                              <a:off x="1846" y="4708"/>
                              <a:ext cx="8702" cy="2"/>
                            </a:xfrm>
                            <a:custGeom>
                              <a:avLst/>
                              <a:gdLst>
                                <a:gd name="T0" fmla="+- 0 1846 1846"/>
                                <a:gd name="T1" fmla="*/ T0 w 8702"/>
                                <a:gd name="T2" fmla="+- 0 10548 1846"/>
                                <a:gd name="T3" fmla="*/ T2 w 8702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702">
                                  <a:moveTo>
                                    <a:pt x="0" y="0"/>
                                  </a:moveTo>
                                  <a:lnTo>
                                    <a:pt x="8702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DADAD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75" name="Group 1392"/>
                        <wpg:cNvGrpSpPr>
                          <a:grpSpLocks/>
                        </wpg:cNvGrpSpPr>
                        <wpg:grpSpPr bwMode="auto">
                          <a:xfrm>
                            <a:off x="2804" y="4017"/>
                            <a:ext cx="2" cy="720"/>
                            <a:chOff x="2804" y="4017"/>
                            <a:chExt cx="2" cy="720"/>
                          </a:xfrm>
                        </wpg:grpSpPr>
                        <wps:wsp>
                          <wps:cNvPr id="1876" name="Freeform 1393"/>
                          <wps:cNvSpPr>
                            <a:spLocks/>
                          </wps:cNvSpPr>
                          <wps:spPr bwMode="auto">
                            <a:xfrm>
                              <a:off x="2804" y="4017"/>
                              <a:ext cx="2" cy="720"/>
                            </a:xfrm>
                            <a:custGeom>
                              <a:avLst/>
                              <a:gdLst>
                                <a:gd name="T0" fmla="+- 0 4017 4017"/>
                                <a:gd name="T1" fmla="*/ 4017 h 720"/>
                                <a:gd name="T2" fmla="+- 0 4737 4017"/>
                                <a:gd name="T3" fmla="*/ 4737 h 720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720">
                                  <a:moveTo>
                                    <a:pt x="0" y="0"/>
                                  </a:moveTo>
                                  <a:lnTo>
                                    <a:pt x="0" y="720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77" name="Group 1390"/>
                        <wpg:cNvGrpSpPr>
                          <a:grpSpLocks/>
                        </wpg:cNvGrpSpPr>
                        <wpg:grpSpPr bwMode="auto">
                          <a:xfrm>
                            <a:off x="3869" y="4017"/>
                            <a:ext cx="2" cy="720"/>
                            <a:chOff x="3869" y="4017"/>
                            <a:chExt cx="2" cy="720"/>
                          </a:xfrm>
                        </wpg:grpSpPr>
                        <wps:wsp>
                          <wps:cNvPr id="1878" name="Freeform 1391"/>
                          <wps:cNvSpPr>
                            <a:spLocks/>
                          </wps:cNvSpPr>
                          <wps:spPr bwMode="auto">
                            <a:xfrm>
                              <a:off x="3869" y="4017"/>
                              <a:ext cx="2" cy="720"/>
                            </a:xfrm>
                            <a:custGeom>
                              <a:avLst/>
                              <a:gdLst>
                                <a:gd name="T0" fmla="+- 0 4017 4017"/>
                                <a:gd name="T1" fmla="*/ 4017 h 720"/>
                                <a:gd name="T2" fmla="+- 0 4737 4017"/>
                                <a:gd name="T3" fmla="*/ 4737 h 720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720">
                                  <a:moveTo>
                                    <a:pt x="0" y="0"/>
                                  </a:moveTo>
                                  <a:lnTo>
                                    <a:pt x="0" y="720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79" name="Group 1388"/>
                        <wpg:cNvGrpSpPr>
                          <a:grpSpLocks/>
                        </wpg:cNvGrpSpPr>
                        <wpg:grpSpPr bwMode="auto">
                          <a:xfrm>
                            <a:off x="4789" y="4017"/>
                            <a:ext cx="2" cy="720"/>
                            <a:chOff x="4789" y="4017"/>
                            <a:chExt cx="2" cy="720"/>
                          </a:xfrm>
                        </wpg:grpSpPr>
                        <wps:wsp>
                          <wps:cNvPr id="1880" name="Freeform 1389"/>
                          <wps:cNvSpPr>
                            <a:spLocks/>
                          </wps:cNvSpPr>
                          <wps:spPr bwMode="auto">
                            <a:xfrm>
                              <a:off x="4789" y="4017"/>
                              <a:ext cx="2" cy="720"/>
                            </a:xfrm>
                            <a:custGeom>
                              <a:avLst/>
                              <a:gdLst>
                                <a:gd name="T0" fmla="+- 0 4017 4017"/>
                                <a:gd name="T1" fmla="*/ 4017 h 720"/>
                                <a:gd name="T2" fmla="+- 0 4737 4017"/>
                                <a:gd name="T3" fmla="*/ 4737 h 720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720">
                                  <a:moveTo>
                                    <a:pt x="0" y="0"/>
                                  </a:moveTo>
                                  <a:lnTo>
                                    <a:pt x="0" y="720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81" name="Group 1386"/>
                        <wpg:cNvGrpSpPr>
                          <a:grpSpLocks/>
                        </wpg:cNvGrpSpPr>
                        <wpg:grpSpPr bwMode="auto">
                          <a:xfrm>
                            <a:off x="5922" y="4017"/>
                            <a:ext cx="2" cy="720"/>
                            <a:chOff x="5922" y="4017"/>
                            <a:chExt cx="2" cy="720"/>
                          </a:xfrm>
                        </wpg:grpSpPr>
                        <wps:wsp>
                          <wps:cNvPr id="1882" name="Freeform 1387"/>
                          <wps:cNvSpPr>
                            <a:spLocks/>
                          </wps:cNvSpPr>
                          <wps:spPr bwMode="auto">
                            <a:xfrm>
                              <a:off x="5922" y="4017"/>
                              <a:ext cx="2" cy="720"/>
                            </a:xfrm>
                            <a:custGeom>
                              <a:avLst/>
                              <a:gdLst>
                                <a:gd name="T0" fmla="+- 0 4017 4017"/>
                                <a:gd name="T1" fmla="*/ 4017 h 720"/>
                                <a:gd name="T2" fmla="+- 0 4737 4017"/>
                                <a:gd name="T3" fmla="*/ 4737 h 720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720">
                                  <a:moveTo>
                                    <a:pt x="0" y="0"/>
                                  </a:moveTo>
                                  <a:lnTo>
                                    <a:pt x="0" y="720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83" name="Group 1384"/>
                        <wpg:cNvGrpSpPr>
                          <a:grpSpLocks/>
                        </wpg:cNvGrpSpPr>
                        <wpg:grpSpPr bwMode="auto">
                          <a:xfrm>
                            <a:off x="1428" y="4756"/>
                            <a:ext cx="408" cy="982"/>
                            <a:chOff x="1428" y="4756"/>
                            <a:chExt cx="408" cy="982"/>
                          </a:xfrm>
                        </wpg:grpSpPr>
                        <wps:wsp>
                          <wps:cNvPr id="1884" name="Freeform 1385"/>
                          <wps:cNvSpPr>
                            <a:spLocks/>
                          </wps:cNvSpPr>
                          <wps:spPr bwMode="auto">
                            <a:xfrm>
                              <a:off x="1428" y="4756"/>
                              <a:ext cx="408" cy="98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408"/>
                                <a:gd name="T2" fmla="+- 0 5738 4756"/>
                                <a:gd name="T3" fmla="*/ 5738 h 982"/>
                                <a:gd name="T4" fmla="+- 0 1836 1428"/>
                                <a:gd name="T5" fmla="*/ T4 w 408"/>
                                <a:gd name="T6" fmla="+- 0 5738 4756"/>
                                <a:gd name="T7" fmla="*/ 5738 h 982"/>
                                <a:gd name="T8" fmla="+- 0 1836 1428"/>
                                <a:gd name="T9" fmla="*/ T8 w 408"/>
                                <a:gd name="T10" fmla="+- 0 4756 4756"/>
                                <a:gd name="T11" fmla="*/ 4756 h 982"/>
                                <a:gd name="T12" fmla="+- 0 1428 1428"/>
                                <a:gd name="T13" fmla="*/ T12 w 408"/>
                                <a:gd name="T14" fmla="+- 0 4756 4756"/>
                                <a:gd name="T15" fmla="*/ 4756 h 982"/>
                                <a:gd name="T16" fmla="+- 0 1428 1428"/>
                                <a:gd name="T17" fmla="*/ T16 w 408"/>
                                <a:gd name="T18" fmla="+- 0 5738 4756"/>
                                <a:gd name="T19" fmla="*/ 5738 h 98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08" h="982">
                                  <a:moveTo>
                                    <a:pt x="0" y="982"/>
                                  </a:moveTo>
                                  <a:lnTo>
                                    <a:pt x="408" y="982"/>
                                  </a:lnTo>
                                  <a:lnTo>
                                    <a:pt x="40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98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444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85" name="Group 1382"/>
                        <wpg:cNvGrpSpPr>
                          <a:grpSpLocks/>
                        </wpg:cNvGrpSpPr>
                        <wpg:grpSpPr bwMode="auto">
                          <a:xfrm>
                            <a:off x="1476" y="4814"/>
                            <a:ext cx="312" cy="247"/>
                            <a:chOff x="1476" y="4814"/>
                            <a:chExt cx="312" cy="247"/>
                          </a:xfrm>
                        </wpg:grpSpPr>
                        <wps:wsp>
                          <wps:cNvPr id="1886" name="Freeform 1383"/>
                          <wps:cNvSpPr>
                            <a:spLocks/>
                          </wps:cNvSpPr>
                          <wps:spPr bwMode="auto">
                            <a:xfrm>
                              <a:off x="1476" y="4814"/>
                              <a:ext cx="312" cy="247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312"/>
                                <a:gd name="T2" fmla="+- 0 5061 4814"/>
                                <a:gd name="T3" fmla="*/ 5061 h 247"/>
                                <a:gd name="T4" fmla="+- 0 1788 1476"/>
                                <a:gd name="T5" fmla="*/ T4 w 312"/>
                                <a:gd name="T6" fmla="+- 0 5061 4814"/>
                                <a:gd name="T7" fmla="*/ 5061 h 247"/>
                                <a:gd name="T8" fmla="+- 0 1788 1476"/>
                                <a:gd name="T9" fmla="*/ T8 w 312"/>
                                <a:gd name="T10" fmla="+- 0 4814 4814"/>
                                <a:gd name="T11" fmla="*/ 4814 h 247"/>
                                <a:gd name="T12" fmla="+- 0 1476 1476"/>
                                <a:gd name="T13" fmla="*/ T12 w 312"/>
                                <a:gd name="T14" fmla="+- 0 4814 4814"/>
                                <a:gd name="T15" fmla="*/ 4814 h 247"/>
                                <a:gd name="T16" fmla="+- 0 1476 1476"/>
                                <a:gd name="T17" fmla="*/ T16 w 312"/>
                                <a:gd name="T18" fmla="+- 0 5061 4814"/>
                                <a:gd name="T19" fmla="*/ 5061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12" h="247">
                                  <a:moveTo>
                                    <a:pt x="0" y="247"/>
                                  </a:moveTo>
                                  <a:lnTo>
                                    <a:pt x="312" y="247"/>
                                  </a:lnTo>
                                  <a:lnTo>
                                    <a:pt x="31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444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87" name="Group 1380"/>
                        <wpg:cNvGrpSpPr>
                          <a:grpSpLocks/>
                        </wpg:cNvGrpSpPr>
                        <wpg:grpSpPr bwMode="auto">
                          <a:xfrm>
                            <a:off x="1856" y="4756"/>
                            <a:ext cx="936" cy="982"/>
                            <a:chOff x="1856" y="4756"/>
                            <a:chExt cx="936" cy="982"/>
                          </a:xfrm>
                        </wpg:grpSpPr>
                        <wps:wsp>
                          <wps:cNvPr id="1888" name="Freeform 1381"/>
                          <wps:cNvSpPr>
                            <a:spLocks/>
                          </wps:cNvSpPr>
                          <wps:spPr bwMode="auto">
                            <a:xfrm>
                              <a:off x="1856" y="4756"/>
                              <a:ext cx="936" cy="982"/>
                            </a:xfrm>
                            <a:custGeom>
                              <a:avLst/>
                              <a:gdLst>
                                <a:gd name="T0" fmla="+- 0 1856 1856"/>
                                <a:gd name="T1" fmla="*/ T0 w 936"/>
                                <a:gd name="T2" fmla="+- 0 5738 4756"/>
                                <a:gd name="T3" fmla="*/ 5738 h 982"/>
                                <a:gd name="T4" fmla="+- 0 2792 1856"/>
                                <a:gd name="T5" fmla="*/ T4 w 936"/>
                                <a:gd name="T6" fmla="+- 0 5738 4756"/>
                                <a:gd name="T7" fmla="*/ 5738 h 982"/>
                                <a:gd name="T8" fmla="+- 0 2792 1856"/>
                                <a:gd name="T9" fmla="*/ T8 w 936"/>
                                <a:gd name="T10" fmla="+- 0 4756 4756"/>
                                <a:gd name="T11" fmla="*/ 4756 h 982"/>
                                <a:gd name="T12" fmla="+- 0 1856 1856"/>
                                <a:gd name="T13" fmla="*/ T12 w 936"/>
                                <a:gd name="T14" fmla="+- 0 4756 4756"/>
                                <a:gd name="T15" fmla="*/ 4756 h 982"/>
                                <a:gd name="T16" fmla="+- 0 1856 1856"/>
                                <a:gd name="T17" fmla="*/ T16 w 936"/>
                                <a:gd name="T18" fmla="+- 0 5738 4756"/>
                                <a:gd name="T19" fmla="*/ 5738 h 98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36" h="982">
                                  <a:moveTo>
                                    <a:pt x="0" y="982"/>
                                  </a:moveTo>
                                  <a:lnTo>
                                    <a:pt x="936" y="982"/>
                                  </a:lnTo>
                                  <a:lnTo>
                                    <a:pt x="93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98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89" name="Group 1378"/>
                        <wpg:cNvGrpSpPr>
                          <a:grpSpLocks/>
                        </wpg:cNvGrpSpPr>
                        <wpg:grpSpPr bwMode="auto">
                          <a:xfrm>
                            <a:off x="1904" y="4814"/>
                            <a:ext cx="842" cy="226"/>
                            <a:chOff x="1904" y="4814"/>
                            <a:chExt cx="842" cy="226"/>
                          </a:xfrm>
                        </wpg:grpSpPr>
                        <wps:wsp>
                          <wps:cNvPr id="1890" name="Freeform 1379"/>
                          <wps:cNvSpPr>
                            <a:spLocks/>
                          </wps:cNvSpPr>
                          <wps:spPr bwMode="auto">
                            <a:xfrm>
                              <a:off x="1904" y="4814"/>
                              <a:ext cx="842" cy="226"/>
                            </a:xfrm>
                            <a:custGeom>
                              <a:avLst/>
                              <a:gdLst>
                                <a:gd name="T0" fmla="+- 0 1904 1904"/>
                                <a:gd name="T1" fmla="*/ T0 w 842"/>
                                <a:gd name="T2" fmla="+- 0 5039 4814"/>
                                <a:gd name="T3" fmla="*/ 5039 h 226"/>
                                <a:gd name="T4" fmla="+- 0 2746 1904"/>
                                <a:gd name="T5" fmla="*/ T4 w 842"/>
                                <a:gd name="T6" fmla="+- 0 5039 4814"/>
                                <a:gd name="T7" fmla="*/ 5039 h 226"/>
                                <a:gd name="T8" fmla="+- 0 2746 1904"/>
                                <a:gd name="T9" fmla="*/ T8 w 842"/>
                                <a:gd name="T10" fmla="+- 0 4814 4814"/>
                                <a:gd name="T11" fmla="*/ 4814 h 226"/>
                                <a:gd name="T12" fmla="+- 0 1904 1904"/>
                                <a:gd name="T13" fmla="*/ T12 w 842"/>
                                <a:gd name="T14" fmla="+- 0 4814 4814"/>
                                <a:gd name="T15" fmla="*/ 4814 h 226"/>
                                <a:gd name="T16" fmla="+- 0 1904 1904"/>
                                <a:gd name="T17" fmla="*/ T16 w 842"/>
                                <a:gd name="T18" fmla="+- 0 5039 4814"/>
                                <a:gd name="T19" fmla="*/ 5039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42" h="226">
                                  <a:moveTo>
                                    <a:pt x="0" y="225"/>
                                  </a:moveTo>
                                  <a:lnTo>
                                    <a:pt x="842" y="225"/>
                                  </a:lnTo>
                                  <a:lnTo>
                                    <a:pt x="84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91" name="Group 1376"/>
                        <wpg:cNvGrpSpPr>
                          <a:grpSpLocks/>
                        </wpg:cNvGrpSpPr>
                        <wpg:grpSpPr bwMode="auto">
                          <a:xfrm>
                            <a:off x="1904" y="5039"/>
                            <a:ext cx="842" cy="228"/>
                            <a:chOff x="1904" y="5039"/>
                            <a:chExt cx="842" cy="228"/>
                          </a:xfrm>
                        </wpg:grpSpPr>
                        <wps:wsp>
                          <wps:cNvPr id="1892" name="Freeform 1377"/>
                          <wps:cNvSpPr>
                            <a:spLocks/>
                          </wps:cNvSpPr>
                          <wps:spPr bwMode="auto">
                            <a:xfrm>
                              <a:off x="1904" y="5039"/>
                              <a:ext cx="842" cy="228"/>
                            </a:xfrm>
                            <a:custGeom>
                              <a:avLst/>
                              <a:gdLst>
                                <a:gd name="T0" fmla="+- 0 1904 1904"/>
                                <a:gd name="T1" fmla="*/ T0 w 842"/>
                                <a:gd name="T2" fmla="+- 0 5267 5039"/>
                                <a:gd name="T3" fmla="*/ 5267 h 228"/>
                                <a:gd name="T4" fmla="+- 0 2746 1904"/>
                                <a:gd name="T5" fmla="*/ T4 w 842"/>
                                <a:gd name="T6" fmla="+- 0 5267 5039"/>
                                <a:gd name="T7" fmla="*/ 5267 h 228"/>
                                <a:gd name="T8" fmla="+- 0 2746 1904"/>
                                <a:gd name="T9" fmla="*/ T8 w 842"/>
                                <a:gd name="T10" fmla="+- 0 5039 5039"/>
                                <a:gd name="T11" fmla="*/ 5039 h 228"/>
                                <a:gd name="T12" fmla="+- 0 1904 1904"/>
                                <a:gd name="T13" fmla="*/ T12 w 842"/>
                                <a:gd name="T14" fmla="+- 0 5039 5039"/>
                                <a:gd name="T15" fmla="*/ 5039 h 228"/>
                                <a:gd name="T16" fmla="+- 0 1904 1904"/>
                                <a:gd name="T17" fmla="*/ T16 w 842"/>
                                <a:gd name="T18" fmla="+- 0 5267 5039"/>
                                <a:gd name="T19" fmla="*/ 5267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42" h="228">
                                  <a:moveTo>
                                    <a:pt x="0" y="228"/>
                                  </a:moveTo>
                                  <a:lnTo>
                                    <a:pt x="842" y="228"/>
                                  </a:lnTo>
                                  <a:lnTo>
                                    <a:pt x="84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93" name="Group 1374"/>
                        <wpg:cNvGrpSpPr>
                          <a:grpSpLocks/>
                        </wpg:cNvGrpSpPr>
                        <wpg:grpSpPr bwMode="auto">
                          <a:xfrm>
                            <a:off x="2813" y="4756"/>
                            <a:ext cx="1046" cy="982"/>
                            <a:chOff x="2813" y="4756"/>
                            <a:chExt cx="1046" cy="982"/>
                          </a:xfrm>
                        </wpg:grpSpPr>
                        <wps:wsp>
                          <wps:cNvPr id="1894" name="Freeform 1375"/>
                          <wps:cNvSpPr>
                            <a:spLocks/>
                          </wps:cNvSpPr>
                          <wps:spPr bwMode="auto">
                            <a:xfrm>
                              <a:off x="2813" y="4756"/>
                              <a:ext cx="1046" cy="982"/>
                            </a:xfrm>
                            <a:custGeom>
                              <a:avLst/>
                              <a:gdLst>
                                <a:gd name="T0" fmla="+- 0 2813 2813"/>
                                <a:gd name="T1" fmla="*/ T0 w 1046"/>
                                <a:gd name="T2" fmla="+- 0 5738 4756"/>
                                <a:gd name="T3" fmla="*/ 5738 h 982"/>
                                <a:gd name="T4" fmla="+- 0 3860 2813"/>
                                <a:gd name="T5" fmla="*/ T4 w 1046"/>
                                <a:gd name="T6" fmla="+- 0 5738 4756"/>
                                <a:gd name="T7" fmla="*/ 5738 h 982"/>
                                <a:gd name="T8" fmla="+- 0 3860 2813"/>
                                <a:gd name="T9" fmla="*/ T8 w 1046"/>
                                <a:gd name="T10" fmla="+- 0 4756 4756"/>
                                <a:gd name="T11" fmla="*/ 4756 h 982"/>
                                <a:gd name="T12" fmla="+- 0 2813 2813"/>
                                <a:gd name="T13" fmla="*/ T12 w 1046"/>
                                <a:gd name="T14" fmla="+- 0 4756 4756"/>
                                <a:gd name="T15" fmla="*/ 4756 h 982"/>
                                <a:gd name="T16" fmla="+- 0 2813 2813"/>
                                <a:gd name="T17" fmla="*/ T16 w 1046"/>
                                <a:gd name="T18" fmla="+- 0 5738 4756"/>
                                <a:gd name="T19" fmla="*/ 5738 h 98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46" h="982">
                                  <a:moveTo>
                                    <a:pt x="0" y="982"/>
                                  </a:moveTo>
                                  <a:lnTo>
                                    <a:pt x="1047" y="982"/>
                                  </a:lnTo>
                                  <a:lnTo>
                                    <a:pt x="104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98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95" name="Group 1372"/>
                        <wpg:cNvGrpSpPr>
                          <a:grpSpLocks/>
                        </wpg:cNvGrpSpPr>
                        <wpg:grpSpPr bwMode="auto">
                          <a:xfrm>
                            <a:off x="2859" y="4814"/>
                            <a:ext cx="953" cy="247"/>
                            <a:chOff x="2859" y="4814"/>
                            <a:chExt cx="953" cy="247"/>
                          </a:xfrm>
                        </wpg:grpSpPr>
                        <wps:wsp>
                          <wps:cNvPr id="1896" name="Freeform 1373"/>
                          <wps:cNvSpPr>
                            <a:spLocks/>
                          </wps:cNvSpPr>
                          <wps:spPr bwMode="auto">
                            <a:xfrm>
                              <a:off x="2859" y="4814"/>
                              <a:ext cx="953" cy="247"/>
                            </a:xfrm>
                            <a:custGeom>
                              <a:avLst/>
                              <a:gdLst>
                                <a:gd name="T0" fmla="+- 0 2859 2859"/>
                                <a:gd name="T1" fmla="*/ T0 w 953"/>
                                <a:gd name="T2" fmla="+- 0 5061 4814"/>
                                <a:gd name="T3" fmla="*/ 5061 h 247"/>
                                <a:gd name="T4" fmla="+- 0 3812 2859"/>
                                <a:gd name="T5" fmla="*/ T4 w 953"/>
                                <a:gd name="T6" fmla="+- 0 5061 4814"/>
                                <a:gd name="T7" fmla="*/ 5061 h 247"/>
                                <a:gd name="T8" fmla="+- 0 3812 2859"/>
                                <a:gd name="T9" fmla="*/ T8 w 953"/>
                                <a:gd name="T10" fmla="+- 0 4814 4814"/>
                                <a:gd name="T11" fmla="*/ 4814 h 247"/>
                                <a:gd name="T12" fmla="+- 0 2859 2859"/>
                                <a:gd name="T13" fmla="*/ T12 w 953"/>
                                <a:gd name="T14" fmla="+- 0 4814 4814"/>
                                <a:gd name="T15" fmla="*/ 4814 h 247"/>
                                <a:gd name="T16" fmla="+- 0 2859 2859"/>
                                <a:gd name="T17" fmla="*/ T16 w 953"/>
                                <a:gd name="T18" fmla="+- 0 5061 4814"/>
                                <a:gd name="T19" fmla="*/ 5061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53" h="247">
                                  <a:moveTo>
                                    <a:pt x="0" y="247"/>
                                  </a:moveTo>
                                  <a:lnTo>
                                    <a:pt x="953" y="247"/>
                                  </a:lnTo>
                                  <a:lnTo>
                                    <a:pt x="95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97" name="Group 1370"/>
                        <wpg:cNvGrpSpPr>
                          <a:grpSpLocks/>
                        </wpg:cNvGrpSpPr>
                        <wpg:grpSpPr bwMode="auto">
                          <a:xfrm>
                            <a:off x="3879" y="4756"/>
                            <a:ext cx="898" cy="982"/>
                            <a:chOff x="3879" y="4756"/>
                            <a:chExt cx="898" cy="982"/>
                          </a:xfrm>
                        </wpg:grpSpPr>
                        <wps:wsp>
                          <wps:cNvPr id="1898" name="Freeform 1371"/>
                          <wps:cNvSpPr>
                            <a:spLocks/>
                          </wps:cNvSpPr>
                          <wps:spPr bwMode="auto">
                            <a:xfrm>
                              <a:off x="3879" y="4756"/>
                              <a:ext cx="898" cy="982"/>
                            </a:xfrm>
                            <a:custGeom>
                              <a:avLst/>
                              <a:gdLst>
                                <a:gd name="T0" fmla="+- 0 3879 3879"/>
                                <a:gd name="T1" fmla="*/ T0 w 898"/>
                                <a:gd name="T2" fmla="+- 0 5738 4756"/>
                                <a:gd name="T3" fmla="*/ 5738 h 982"/>
                                <a:gd name="T4" fmla="+- 0 4777 3879"/>
                                <a:gd name="T5" fmla="*/ T4 w 898"/>
                                <a:gd name="T6" fmla="+- 0 5738 4756"/>
                                <a:gd name="T7" fmla="*/ 5738 h 982"/>
                                <a:gd name="T8" fmla="+- 0 4777 3879"/>
                                <a:gd name="T9" fmla="*/ T8 w 898"/>
                                <a:gd name="T10" fmla="+- 0 4756 4756"/>
                                <a:gd name="T11" fmla="*/ 4756 h 982"/>
                                <a:gd name="T12" fmla="+- 0 3879 3879"/>
                                <a:gd name="T13" fmla="*/ T12 w 898"/>
                                <a:gd name="T14" fmla="+- 0 4756 4756"/>
                                <a:gd name="T15" fmla="*/ 4756 h 982"/>
                                <a:gd name="T16" fmla="+- 0 3879 3879"/>
                                <a:gd name="T17" fmla="*/ T16 w 898"/>
                                <a:gd name="T18" fmla="+- 0 5738 4756"/>
                                <a:gd name="T19" fmla="*/ 5738 h 98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98" h="982">
                                  <a:moveTo>
                                    <a:pt x="0" y="982"/>
                                  </a:moveTo>
                                  <a:lnTo>
                                    <a:pt x="898" y="982"/>
                                  </a:lnTo>
                                  <a:lnTo>
                                    <a:pt x="89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98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99" name="Group 1368"/>
                        <wpg:cNvGrpSpPr>
                          <a:grpSpLocks/>
                        </wpg:cNvGrpSpPr>
                        <wpg:grpSpPr bwMode="auto">
                          <a:xfrm>
                            <a:off x="3927" y="4814"/>
                            <a:ext cx="804" cy="247"/>
                            <a:chOff x="3927" y="4814"/>
                            <a:chExt cx="804" cy="247"/>
                          </a:xfrm>
                        </wpg:grpSpPr>
                        <wps:wsp>
                          <wps:cNvPr id="1900" name="Freeform 1369"/>
                          <wps:cNvSpPr>
                            <a:spLocks/>
                          </wps:cNvSpPr>
                          <wps:spPr bwMode="auto">
                            <a:xfrm>
                              <a:off x="3927" y="4814"/>
                              <a:ext cx="804" cy="247"/>
                            </a:xfrm>
                            <a:custGeom>
                              <a:avLst/>
                              <a:gdLst>
                                <a:gd name="T0" fmla="+- 0 3927 3927"/>
                                <a:gd name="T1" fmla="*/ T0 w 804"/>
                                <a:gd name="T2" fmla="+- 0 5061 4814"/>
                                <a:gd name="T3" fmla="*/ 5061 h 247"/>
                                <a:gd name="T4" fmla="+- 0 4731 3927"/>
                                <a:gd name="T5" fmla="*/ T4 w 804"/>
                                <a:gd name="T6" fmla="+- 0 5061 4814"/>
                                <a:gd name="T7" fmla="*/ 5061 h 247"/>
                                <a:gd name="T8" fmla="+- 0 4731 3927"/>
                                <a:gd name="T9" fmla="*/ T8 w 804"/>
                                <a:gd name="T10" fmla="+- 0 4814 4814"/>
                                <a:gd name="T11" fmla="*/ 4814 h 247"/>
                                <a:gd name="T12" fmla="+- 0 3927 3927"/>
                                <a:gd name="T13" fmla="*/ T12 w 804"/>
                                <a:gd name="T14" fmla="+- 0 4814 4814"/>
                                <a:gd name="T15" fmla="*/ 4814 h 247"/>
                                <a:gd name="T16" fmla="+- 0 3927 3927"/>
                                <a:gd name="T17" fmla="*/ T16 w 804"/>
                                <a:gd name="T18" fmla="+- 0 5061 4814"/>
                                <a:gd name="T19" fmla="*/ 5061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04" h="247">
                                  <a:moveTo>
                                    <a:pt x="0" y="247"/>
                                  </a:moveTo>
                                  <a:lnTo>
                                    <a:pt x="804" y="247"/>
                                  </a:lnTo>
                                  <a:lnTo>
                                    <a:pt x="80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01" name="Group 1366"/>
                        <wpg:cNvGrpSpPr>
                          <a:grpSpLocks/>
                        </wpg:cNvGrpSpPr>
                        <wpg:grpSpPr bwMode="auto">
                          <a:xfrm>
                            <a:off x="4799" y="4756"/>
                            <a:ext cx="1114" cy="982"/>
                            <a:chOff x="4799" y="4756"/>
                            <a:chExt cx="1114" cy="982"/>
                          </a:xfrm>
                        </wpg:grpSpPr>
                        <wps:wsp>
                          <wps:cNvPr id="1902" name="Freeform 1367"/>
                          <wps:cNvSpPr>
                            <a:spLocks/>
                          </wps:cNvSpPr>
                          <wps:spPr bwMode="auto">
                            <a:xfrm>
                              <a:off x="4799" y="4756"/>
                              <a:ext cx="1114" cy="982"/>
                            </a:xfrm>
                            <a:custGeom>
                              <a:avLst/>
                              <a:gdLst>
                                <a:gd name="T0" fmla="+- 0 4799 4799"/>
                                <a:gd name="T1" fmla="*/ T0 w 1114"/>
                                <a:gd name="T2" fmla="+- 0 5738 4756"/>
                                <a:gd name="T3" fmla="*/ 5738 h 982"/>
                                <a:gd name="T4" fmla="+- 0 5912 4799"/>
                                <a:gd name="T5" fmla="*/ T4 w 1114"/>
                                <a:gd name="T6" fmla="+- 0 5738 4756"/>
                                <a:gd name="T7" fmla="*/ 5738 h 982"/>
                                <a:gd name="T8" fmla="+- 0 5912 4799"/>
                                <a:gd name="T9" fmla="*/ T8 w 1114"/>
                                <a:gd name="T10" fmla="+- 0 4756 4756"/>
                                <a:gd name="T11" fmla="*/ 4756 h 982"/>
                                <a:gd name="T12" fmla="+- 0 4799 4799"/>
                                <a:gd name="T13" fmla="*/ T12 w 1114"/>
                                <a:gd name="T14" fmla="+- 0 4756 4756"/>
                                <a:gd name="T15" fmla="*/ 4756 h 982"/>
                                <a:gd name="T16" fmla="+- 0 4799 4799"/>
                                <a:gd name="T17" fmla="*/ T16 w 1114"/>
                                <a:gd name="T18" fmla="+- 0 5738 4756"/>
                                <a:gd name="T19" fmla="*/ 5738 h 98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14" h="982">
                                  <a:moveTo>
                                    <a:pt x="0" y="982"/>
                                  </a:moveTo>
                                  <a:lnTo>
                                    <a:pt x="1113" y="982"/>
                                  </a:lnTo>
                                  <a:lnTo>
                                    <a:pt x="111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98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03" name="Group 1364"/>
                        <wpg:cNvGrpSpPr>
                          <a:grpSpLocks/>
                        </wpg:cNvGrpSpPr>
                        <wpg:grpSpPr bwMode="auto">
                          <a:xfrm>
                            <a:off x="4844" y="4814"/>
                            <a:ext cx="1020" cy="247"/>
                            <a:chOff x="4844" y="4814"/>
                            <a:chExt cx="1020" cy="247"/>
                          </a:xfrm>
                        </wpg:grpSpPr>
                        <wps:wsp>
                          <wps:cNvPr id="1904" name="Freeform 1365"/>
                          <wps:cNvSpPr>
                            <a:spLocks/>
                          </wps:cNvSpPr>
                          <wps:spPr bwMode="auto">
                            <a:xfrm>
                              <a:off x="4844" y="4814"/>
                              <a:ext cx="1020" cy="247"/>
                            </a:xfrm>
                            <a:custGeom>
                              <a:avLst/>
                              <a:gdLst>
                                <a:gd name="T0" fmla="+- 0 4844 4844"/>
                                <a:gd name="T1" fmla="*/ T0 w 1020"/>
                                <a:gd name="T2" fmla="+- 0 5061 4814"/>
                                <a:gd name="T3" fmla="*/ 5061 h 247"/>
                                <a:gd name="T4" fmla="+- 0 5864 4844"/>
                                <a:gd name="T5" fmla="*/ T4 w 1020"/>
                                <a:gd name="T6" fmla="+- 0 5061 4814"/>
                                <a:gd name="T7" fmla="*/ 5061 h 247"/>
                                <a:gd name="T8" fmla="+- 0 5864 4844"/>
                                <a:gd name="T9" fmla="*/ T8 w 1020"/>
                                <a:gd name="T10" fmla="+- 0 4814 4814"/>
                                <a:gd name="T11" fmla="*/ 4814 h 247"/>
                                <a:gd name="T12" fmla="+- 0 4844 4844"/>
                                <a:gd name="T13" fmla="*/ T12 w 1020"/>
                                <a:gd name="T14" fmla="+- 0 4814 4814"/>
                                <a:gd name="T15" fmla="*/ 4814 h 247"/>
                                <a:gd name="T16" fmla="+- 0 4844 4844"/>
                                <a:gd name="T17" fmla="*/ T16 w 1020"/>
                                <a:gd name="T18" fmla="+- 0 5061 4814"/>
                                <a:gd name="T19" fmla="*/ 5061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20" h="247">
                                  <a:moveTo>
                                    <a:pt x="0" y="247"/>
                                  </a:moveTo>
                                  <a:lnTo>
                                    <a:pt x="1020" y="247"/>
                                  </a:lnTo>
                                  <a:lnTo>
                                    <a:pt x="102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05" name="Group 1362"/>
                        <wpg:cNvGrpSpPr>
                          <a:grpSpLocks/>
                        </wpg:cNvGrpSpPr>
                        <wpg:grpSpPr bwMode="auto">
                          <a:xfrm>
                            <a:off x="5931" y="4756"/>
                            <a:ext cx="4607" cy="982"/>
                            <a:chOff x="5931" y="4756"/>
                            <a:chExt cx="4607" cy="982"/>
                          </a:xfrm>
                        </wpg:grpSpPr>
                        <wps:wsp>
                          <wps:cNvPr id="1906" name="Freeform 1363"/>
                          <wps:cNvSpPr>
                            <a:spLocks/>
                          </wps:cNvSpPr>
                          <wps:spPr bwMode="auto">
                            <a:xfrm>
                              <a:off x="5931" y="4756"/>
                              <a:ext cx="4607" cy="982"/>
                            </a:xfrm>
                            <a:custGeom>
                              <a:avLst/>
                              <a:gdLst>
                                <a:gd name="T0" fmla="+- 0 5931 5931"/>
                                <a:gd name="T1" fmla="*/ T0 w 4607"/>
                                <a:gd name="T2" fmla="+- 0 5738 4756"/>
                                <a:gd name="T3" fmla="*/ 5738 h 982"/>
                                <a:gd name="T4" fmla="+- 0 10538 5931"/>
                                <a:gd name="T5" fmla="*/ T4 w 4607"/>
                                <a:gd name="T6" fmla="+- 0 5738 4756"/>
                                <a:gd name="T7" fmla="*/ 5738 h 982"/>
                                <a:gd name="T8" fmla="+- 0 10538 5931"/>
                                <a:gd name="T9" fmla="*/ T8 w 4607"/>
                                <a:gd name="T10" fmla="+- 0 4756 4756"/>
                                <a:gd name="T11" fmla="*/ 4756 h 982"/>
                                <a:gd name="T12" fmla="+- 0 5931 5931"/>
                                <a:gd name="T13" fmla="*/ T12 w 4607"/>
                                <a:gd name="T14" fmla="+- 0 4756 4756"/>
                                <a:gd name="T15" fmla="*/ 4756 h 982"/>
                                <a:gd name="T16" fmla="+- 0 5931 5931"/>
                                <a:gd name="T17" fmla="*/ T16 w 4607"/>
                                <a:gd name="T18" fmla="+- 0 5738 4756"/>
                                <a:gd name="T19" fmla="*/ 5738 h 98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607" h="982">
                                  <a:moveTo>
                                    <a:pt x="0" y="982"/>
                                  </a:moveTo>
                                  <a:lnTo>
                                    <a:pt x="4607" y="982"/>
                                  </a:lnTo>
                                  <a:lnTo>
                                    <a:pt x="460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98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07" name="Group 1360"/>
                        <wpg:cNvGrpSpPr>
                          <a:grpSpLocks/>
                        </wpg:cNvGrpSpPr>
                        <wpg:grpSpPr bwMode="auto">
                          <a:xfrm>
                            <a:off x="5979" y="4814"/>
                            <a:ext cx="4511" cy="226"/>
                            <a:chOff x="5979" y="4814"/>
                            <a:chExt cx="4511" cy="226"/>
                          </a:xfrm>
                        </wpg:grpSpPr>
                        <wps:wsp>
                          <wps:cNvPr id="1908" name="Freeform 1361"/>
                          <wps:cNvSpPr>
                            <a:spLocks/>
                          </wps:cNvSpPr>
                          <wps:spPr bwMode="auto">
                            <a:xfrm>
                              <a:off x="5979" y="4814"/>
                              <a:ext cx="4511" cy="226"/>
                            </a:xfrm>
                            <a:custGeom>
                              <a:avLst/>
                              <a:gdLst>
                                <a:gd name="T0" fmla="+- 0 5979 5979"/>
                                <a:gd name="T1" fmla="*/ T0 w 4511"/>
                                <a:gd name="T2" fmla="+- 0 5039 4814"/>
                                <a:gd name="T3" fmla="*/ 5039 h 226"/>
                                <a:gd name="T4" fmla="+- 0 10490 5979"/>
                                <a:gd name="T5" fmla="*/ T4 w 4511"/>
                                <a:gd name="T6" fmla="+- 0 5039 4814"/>
                                <a:gd name="T7" fmla="*/ 5039 h 226"/>
                                <a:gd name="T8" fmla="+- 0 10490 5979"/>
                                <a:gd name="T9" fmla="*/ T8 w 4511"/>
                                <a:gd name="T10" fmla="+- 0 4814 4814"/>
                                <a:gd name="T11" fmla="*/ 4814 h 226"/>
                                <a:gd name="T12" fmla="+- 0 5979 5979"/>
                                <a:gd name="T13" fmla="*/ T12 w 4511"/>
                                <a:gd name="T14" fmla="+- 0 4814 4814"/>
                                <a:gd name="T15" fmla="*/ 4814 h 226"/>
                                <a:gd name="T16" fmla="+- 0 5979 5979"/>
                                <a:gd name="T17" fmla="*/ T16 w 4511"/>
                                <a:gd name="T18" fmla="+- 0 5039 4814"/>
                                <a:gd name="T19" fmla="*/ 5039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511" h="226">
                                  <a:moveTo>
                                    <a:pt x="0" y="225"/>
                                  </a:moveTo>
                                  <a:lnTo>
                                    <a:pt x="4511" y="225"/>
                                  </a:lnTo>
                                  <a:lnTo>
                                    <a:pt x="451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09" name="Group 1358"/>
                        <wpg:cNvGrpSpPr>
                          <a:grpSpLocks/>
                        </wpg:cNvGrpSpPr>
                        <wpg:grpSpPr bwMode="auto">
                          <a:xfrm>
                            <a:off x="5979" y="5039"/>
                            <a:ext cx="4511" cy="209"/>
                            <a:chOff x="5979" y="5039"/>
                            <a:chExt cx="4511" cy="209"/>
                          </a:xfrm>
                        </wpg:grpSpPr>
                        <wps:wsp>
                          <wps:cNvPr id="1910" name="Freeform 1359"/>
                          <wps:cNvSpPr>
                            <a:spLocks/>
                          </wps:cNvSpPr>
                          <wps:spPr bwMode="auto">
                            <a:xfrm>
                              <a:off x="5979" y="5039"/>
                              <a:ext cx="4511" cy="209"/>
                            </a:xfrm>
                            <a:custGeom>
                              <a:avLst/>
                              <a:gdLst>
                                <a:gd name="T0" fmla="+- 0 5979 5979"/>
                                <a:gd name="T1" fmla="*/ T0 w 4511"/>
                                <a:gd name="T2" fmla="+- 0 5248 5039"/>
                                <a:gd name="T3" fmla="*/ 5248 h 209"/>
                                <a:gd name="T4" fmla="+- 0 10490 5979"/>
                                <a:gd name="T5" fmla="*/ T4 w 4511"/>
                                <a:gd name="T6" fmla="+- 0 5248 5039"/>
                                <a:gd name="T7" fmla="*/ 5248 h 209"/>
                                <a:gd name="T8" fmla="+- 0 10490 5979"/>
                                <a:gd name="T9" fmla="*/ T8 w 4511"/>
                                <a:gd name="T10" fmla="+- 0 5039 5039"/>
                                <a:gd name="T11" fmla="*/ 5039 h 209"/>
                                <a:gd name="T12" fmla="+- 0 5979 5979"/>
                                <a:gd name="T13" fmla="*/ T12 w 4511"/>
                                <a:gd name="T14" fmla="+- 0 5039 5039"/>
                                <a:gd name="T15" fmla="*/ 5039 h 209"/>
                                <a:gd name="T16" fmla="+- 0 5979 5979"/>
                                <a:gd name="T17" fmla="*/ T16 w 4511"/>
                                <a:gd name="T18" fmla="+- 0 5248 5039"/>
                                <a:gd name="T19" fmla="*/ 5248 h 20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511" h="209">
                                  <a:moveTo>
                                    <a:pt x="0" y="209"/>
                                  </a:moveTo>
                                  <a:lnTo>
                                    <a:pt x="4511" y="209"/>
                                  </a:lnTo>
                                  <a:lnTo>
                                    <a:pt x="451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11" name="Group 1356"/>
                        <wpg:cNvGrpSpPr>
                          <a:grpSpLocks/>
                        </wpg:cNvGrpSpPr>
                        <wpg:grpSpPr bwMode="auto">
                          <a:xfrm>
                            <a:off x="5979" y="5248"/>
                            <a:ext cx="4511" cy="206"/>
                            <a:chOff x="5979" y="5248"/>
                            <a:chExt cx="4511" cy="206"/>
                          </a:xfrm>
                        </wpg:grpSpPr>
                        <wps:wsp>
                          <wps:cNvPr id="1912" name="Freeform 1357"/>
                          <wps:cNvSpPr>
                            <a:spLocks/>
                          </wps:cNvSpPr>
                          <wps:spPr bwMode="auto">
                            <a:xfrm>
                              <a:off x="5979" y="5248"/>
                              <a:ext cx="4511" cy="206"/>
                            </a:xfrm>
                            <a:custGeom>
                              <a:avLst/>
                              <a:gdLst>
                                <a:gd name="T0" fmla="+- 0 5979 5979"/>
                                <a:gd name="T1" fmla="*/ T0 w 4511"/>
                                <a:gd name="T2" fmla="+- 0 5454 5248"/>
                                <a:gd name="T3" fmla="*/ 5454 h 206"/>
                                <a:gd name="T4" fmla="+- 0 10490 5979"/>
                                <a:gd name="T5" fmla="*/ T4 w 4511"/>
                                <a:gd name="T6" fmla="+- 0 5454 5248"/>
                                <a:gd name="T7" fmla="*/ 5454 h 206"/>
                                <a:gd name="T8" fmla="+- 0 10490 5979"/>
                                <a:gd name="T9" fmla="*/ T8 w 4511"/>
                                <a:gd name="T10" fmla="+- 0 5248 5248"/>
                                <a:gd name="T11" fmla="*/ 5248 h 206"/>
                                <a:gd name="T12" fmla="+- 0 5979 5979"/>
                                <a:gd name="T13" fmla="*/ T12 w 4511"/>
                                <a:gd name="T14" fmla="+- 0 5248 5248"/>
                                <a:gd name="T15" fmla="*/ 5248 h 206"/>
                                <a:gd name="T16" fmla="+- 0 5979 5979"/>
                                <a:gd name="T17" fmla="*/ T16 w 4511"/>
                                <a:gd name="T18" fmla="+- 0 5454 5248"/>
                                <a:gd name="T19" fmla="*/ 5454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511" h="206">
                                  <a:moveTo>
                                    <a:pt x="0" y="206"/>
                                  </a:moveTo>
                                  <a:lnTo>
                                    <a:pt x="4511" y="206"/>
                                  </a:lnTo>
                                  <a:lnTo>
                                    <a:pt x="451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13" name="Group 1354"/>
                        <wpg:cNvGrpSpPr>
                          <a:grpSpLocks/>
                        </wpg:cNvGrpSpPr>
                        <wpg:grpSpPr bwMode="auto">
                          <a:xfrm>
                            <a:off x="5979" y="5454"/>
                            <a:ext cx="4511" cy="226"/>
                            <a:chOff x="5979" y="5454"/>
                            <a:chExt cx="4511" cy="226"/>
                          </a:xfrm>
                        </wpg:grpSpPr>
                        <wps:wsp>
                          <wps:cNvPr id="1914" name="Freeform 1355"/>
                          <wps:cNvSpPr>
                            <a:spLocks/>
                          </wps:cNvSpPr>
                          <wps:spPr bwMode="auto">
                            <a:xfrm>
                              <a:off x="5979" y="5454"/>
                              <a:ext cx="4511" cy="226"/>
                            </a:xfrm>
                            <a:custGeom>
                              <a:avLst/>
                              <a:gdLst>
                                <a:gd name="T0" fmla="+- 0 5979 5979"/>
                                <a:gd name="T1" fmla="*/ T0 w 4511"/>
                                <a:gd name="T2" fmla="+- 0 5680 5454"/>
                                <a:gd name="T3" fmla="*/ 5680 h 226"/>
                                <a:gd name="T4" fmla="+- 0 10490 5979"/>
                                <a:gd name="T5" fmla="*/ T4 w 4511"/>
                                <a:gd name="T6" fmla="+- 0 5680 5454"/>
                                <a:gd name="T7" fmla="*/ 5680 h 226"/>
                                <a:gd name="T8" fmla="+- 0 10490 5979"/>
                                <a:gd name="T9" fmla="*/ T8 w 4511"/>
                                <a:gd name="T10" fmla="+- 0 5454 5454"/>
                                <a:gd name="T11" fmla="*/ 5454 h 226"/>
                                <a:gd name="T12" fmla="+- 0 5979 5979"/>
                                <a:gd name="T13" fmla="*/ T12 w 4511"/>
                                <a:gd name="T14" fmla="+- 0 5454 5454"/>
                                <a:gd name="T15" fmla="*/ 5454 h 226"/>
                                <a:gd name="T16" fmla="+- 0 5979 5979"/>
                                <a:gd name="T17" fmla="*/ T16 w 4511"/>
                                <a:gd name="T18" fmla="+- 0 5680 5454"/>
                                <a:gd name="T19" fmla="*/ 5680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511" h="226">
                                  <a:moveTo>
                                    <a:pt x="0" y="226"/>
                                  </a:moveTo>
                                  <a:lnTo>
                                    <a:pt x="4511" y="226"/>
                                  </a:lnTo>
                                  <a:lnTo>
                                    <a:pt x="451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15" name="Group 1352"/>
                        <wpg:cNvGrpSpPr>
                          <a:grpSpLocks/>
                        </wpg:cNvGrpSpPr>
                        <wpg:grpSpPr bwMode="auto">
                          <a:xfrm>
                            <a:off x="1428" y="4785"/>
                            <a:ext cx="408" cy="2"/>
                            <a:chOff x="1428" y="4785"/>
                            <a:chExt cx="408" cy="2"/>
                          </a:xfrm>
                        </wpg:grpSpPr>
                        <wps:wsp>
                          <wps:cNvPr id="1916" name="Freeform 1353"/>
                          <wps:cNvSpPr>
                            <a:spLocks/>
                          </wps:cNvSpPr>
                          <wps:spPr bwMode="auto">
                            <a:xfrm>
                              <a:off x="1428" y="4785"/>
                              <a:ext cx="408" cy="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408"/>
                                <a:gd name="T2" fmla="+- 0 1836 1428"/>
                                <a:gd name="T3" fmla="*/ T2 w 408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408">
                                  <a:moveTo>
                                    <a:pt x="0" y="0"/>
                                  </a:moveTo>
                                  <a:lnTo>
                                    <a:pt x="408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44444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17" name="Group 1350"/>
                        <wpg:cNvGrpSpPr>
                          <a:grpSpLocks/>
                        </wpg:cNvGrpSpPr>
                        <wpg:grpSpPr bwMode="auto">
                          <a:xfrm>
                            <a:off x="1856" y="4785"/>
                            <a:ext cx="8682" cy="2"/>
                            <a:chOff x="1856" y="4785"/>
                            <a:chExt cx="8682" cy="2"/>
                          </a:xfrm>
                        </wpg:grpSpPr>
                        <wps:wsp>
                          <wps:cNvPr id="1918" name="Freeform 1351"/>
                          <wps:cNvSpPr>
                            <a:spLocks/>
                          </wps:cNvSpPr>
                          <wps:spPr bwMode="auto">
                            <a:xfrm>
                              <a:off x="1856" y="4785"/>
                              <a:ext cx="8682" cy="2"/>
                            </a:xfrm>
                            <a:custGeom>
                              <a:avLst/>
                              <a:gdLst>
                                <a:gd name="T0" fmla="+- 0 1856 1856"/>
                                <a:gd name="T1" fmla="*/ T0 w 8682"/>
                                <a:gd name="T2" fmla="+- 0 10538 1856"/>
                                <a:gd name="T3" fmla="*/ T2 w 8682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682">
                                  <a:moveTo>
                                    <a:pt x="0" y="0"/>
                                  </a:moveTo>
                                  <a:lnTo>
                                    <a:pt x="8682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EBEBE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19" name="Group 1348"/>
                        <wpg:cNvGrpSpPr>
                          <a:grpSpLocks/>
                        </wpg:cNvGrpSpPr>
                        <wpg:grpSpPr bwMode="auto">
                          <a:xfrm>
                            <a:off x="1419" y="5711"/>
                            <a:ext cx="427" cy="2"/>
                            <a:chOff x="1419" y="5711"/>
                            <a:chExt cx="427" cy="2"/>
                          </a:xfrm>
                        </wpg:grpSpPr>
                        <wps:wsp>
                          <wps:cNvPr id="1920" name="Freeform 1349"/>
                          <wps:cNvSpPr>
                            <a:spLocks/>
                          </wps:cNvSpPr>
                          <wps:spPr bwMode="auto">
                            <a:xfrm>
                              <a:off x="1419" y="5711"/>
                              <a:ext cx="427" cy="2"/>
                            </a:xfrm>
                            <a:custGeom>
                              <a:avLst/>
                              <a:gdLst>
                                <a:gd name="T0" fmla="+- 0 1419 1419"/>
                                <a:gd name="T1" fmla="*/ T0 w 427"/>
                                <a:gd name="T2" fmla="+- 0 1846 1419"/>
                                <a:gd name="T3" fmla="*/ T2 w 427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427">
                                  <a:moveTo>
                                    <a:pt x="0" y="0"/>
                                  </a:moveTo>
                                  <a:lnTo>
                                    <a:pt x="427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44444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21" name="Group 1346"/>
                        <wpg:cNvGrpSpPr>
                          <a:grpSpLocks/>
                        </wpg:cNvGrpSpPr>
                        <wpg:grpSpPr bwMode="auto">
                          <a:xfrm>
                            <a:off x="1846" y="5711"/>
                            <a:ext cx="8702" cy="2"/>
                            <a:chOff x="1846" y="5711"/>
                            <a:chExt cx="8702" cy="2"/>
                          </a:xfrm>
                        </wpg:grpSpPr>
                        <wps:wsp>
                          <wps:cNvPr id="1922" name="Freeform 1347"/>
                          <wps:cNvSpPr>
                            <a:spLocks/>
                          </wps:cNvSpPr>
                          <wps:spPr bwMode="auto">
                            <a:xfrm>
                              <a:off x="1846" y="5711"/>
                              <a:ext cx="8702" cy="2"/>
                            </a:xfrm>
                            <a:custGeom>
                              <a:avLst/>
                              <a:gdLst>
                                <a:gd name="T0" fmla="+- 0 1846 1846"/>
                                <a:gd name="T1" fmla="*/ T0 w 8702"/>
                                <a:gd name="T2" fmla="+- 0 10548 1846"/>
                                <a:gd name="T3" fmla="*/ T2 w 8702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702">
                                  <a:moveTo>
                                    <a:pt x="0" y="0"/>
                                  </a:moveTo>
                                  <a:lnTo>
                                    <a:pt x="8702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EBEBE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23" name="Group 1344"/>
                        <wpg:cNvGrpSpPr>
                          <a:grpSpLocks/>
                        </wpg:cNvGrpSpPr>
                        <wpg:grpSpPr bwMode="auto">
                          <a:xfrm>
                            <a:off x="2804" y="4814"/>
                            <a:ext cx="2" cy="926"/>
                            <a:chOff x="2804" y="4814"/>
                            <a:chExt cx="2" cy="926"/>
                          </a:xfrm>
                        </wpg:grpSpPr>
                        <wps:wsp>
                          <wps:cNvPr id="1924" name="Freeform 1345"/>
                          <wps:cNvSpPr>
                            <a:spLocks/>
                          </wps:cNvSpPr>
                          <wps:spPr bwMode="auto">
                            <a:xfrm>
                              <a:off x="2804" y="4814"/>
                              <a:ext cx="2" cy="926"/>
                            </a:xfrm>
                            <a:custGeom>
                              <a:avLst/>
                              <a:gdLst>
                                <a:gd name="T0" fmla="+- 0 4814 4814"/>
                                <a:gd name="T1" fmla="*/ 4814 h 926"/>
                                <a:gd name="T2" fmla="+- 0 5740 4814"/>
                                <a:gd name="T3" fmla="*/ 5740 h 926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926">
                                  <a:moveTo>
                                    <a:pt x="0" y="0"/>
                                  </a:moveTo>
                                  <a:lnTo>
                                    <a:pt x="0" y="926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25" name="Group 1342"/>
                        <wpg:cNvGrpSpPr>
                          <a:grpSpLocks/>
                        </wpg:cNvGrpSpPr>
                        <wpg:grpSpPr bwMode="auto">
                          <a:xfrm>
                            <a:off x="3869" y="4814"/>
                            <a:ext cx="2" cy="926"/>
                            <a:chOff x="3869" y="4814"/>
                            <a:chExt cx="2" cy="926"/>
                          </a:xfrm>
                        </wpg:grpSpPr>
                        <wps:wsp>
                          <wps:cNvPr id="1926" name="Freeform 1343"/>
                          <wps:cNvSpPr>
                            <a:spLocks/>
                          </wps:cNvSpPr>
                          <wps:spPr bwMode="auto">
                            <a:xfrm>
                              <a:off x="3869" y="4814"/>
                              <a:ext cx="2" cy="926"/>
                            </a:xfrm>
                            <a:custGeom>
                              <a:avLst/>
                              <a:gdLst>
                                <a:gd name="T0" fmla="+- 0 4814 4814"/>
                                <a:gd name="T1" fmla="*/ 4814 h 926"/>
                                <a:gd name="T2" fmla="+- 0 5740 4814"/>
                                <a:gd name="T3" fmla="*/ 5740 h 926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926">
                                  <a:moveTo>
                                    <a:pt x="0" y="0"/>
                                  </a:moveTo>
                                  <a:lnTo>
                                    <a:pt x="0" y="926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27" name="Group 1340"/>
                        <wpg:cNvGrpSpPr>
                          <a:grpSpLocks/>
                        </wpg:cNvGrpSpPr>
                        <wpg:grpSpPr bwMode="auto">
                          <a:xfrm>
                            <a:off x="4789" y="4814"/>
                            <a:ext cx="2" cy="926"/>
                            <a:chOff x="4789" y="4814"/>
                            <a:chExt cx="2" cy="926"/>
                          </a:xfrm>
                        </wpg:grpSpPr>
                        <wps:wsp>
                          <wps:cNvPr id="1928" name="Freeform 1341"/>
                          <wps:cNvSpPr>
                            <a:spLocks/>
                          </wps:cNvSpPr>
                          <wps:spPr bwMode="auto">
                            <a:xfrm>
                              <a:off x="4789" y="4814"/>
                              <a:ext cx="2" cy="926"/>
                            </a:xfrm>
                            <a:custGeom>
                              <a:avLst/>
                              <a:gdLst>
                                <a:gd name="T0" fmla="+- 0 4814 4814"/>
                                <a:gd name="T1" fmla="*/ 4814 h 926"/>
                                <a:gd name="T2" fmla="+- 0 5740 4814"/>
                                <a:gd name="T3" fmla="*/ 5740 h 926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926">
                                  <a:moveTo>
                                    <a:pt x="0" y="0"/>
                                  </a:moveTo>
                                  <a:lnTo>
                                    <a:pt x="0" y="926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29" name="Group 1338"/>
                        <wpg:cNvGrpSpPr>
                          <a:grpSpLocks/>
                        </wpg:cNvGrpSpPr>
                        <wpg:grpSpPr bwMode="auto">
                          <a:xfrm>
                            <a:off x="5922" y="4814"/>
                            <a:ext cx="2" cy="926"/>
                            <a:chOff x="5922" y="4814"/>
                            <a:chExt cx="2" cy="926"/>
                          </a:xfrm>
                        </wpg:grpSpPr>
                        <wps:wsp>
                          <wps:cNvPr id="1930" name="Freeform 1339"/>
                          <wps:cNvSpPr>
                            <a:spLocks/>
                          </wps:cNvSpPr>
                          <wps:spPr bwMode="auto">
                            <a:xfrm>
                              <a:off x="5922" y="4814"/>
                              <a:ext cx="2" cy="926"/>
                            </a:xfrm>
                            <a:custGeom>
                              <a:avLst/>
                              <a:gdLst>
                                <a:gd name="T0" fmla="+- 0 4814 4814"/>
                                <a:gd name="T1" fmla="*/ 4814 h 926"/>
                                <a:gd name="T2" fmla="+- 0 5740 4814"/>
                                <a:gd name="T3" fmla="*/ 5740 h 926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926">
                                  <a:moveTo>
                                    <a:pt x="0" y="0"/>
                                  </a:moveTo>
                                  <a:lnTo>
                                    <a:pt x="0" y="926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337" o:spid="_x0000_s1026" style="position:absolute;margin-left:69.45pt;margin-top:17.8pt;width:459.4pt;height:269.75pt;z-index:-5076;mso-position-horizontal-relative:page" coordorigin="1389,356" coordsize="9188,53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2M5mTWoAAOWfBAAOAAAAZHJzL2Uyb0RvYy54bWzsnXFvI7nN8P9/gfc7DPJni1w89tgeB00f&#10;3O1uDgWufQ9o3g/gTbJJ0CRO7ezuXYt+94ekRhpSIp1ZZ8bO9bQHnLMbaUSTGvE3JKX50//88nBf&#10;fLleb+5Wj2dH5Xejo+L68XJ1dfd4c3b0/y/Oj+ujYvO8fLxa3q8er8+Ofr3eHP3Pn//v//nT16fT&#10;6/HqdnV/db0u4CKPm9OvT2dHt8/PT6cnJ5vL2+uH5ea71dP1I/zy02r9sHyGv65vTq7Wy69w9Yf7&#10;k/FoNDv5ulpfPa1Xl9ebDfzre/fLoz/T9T99ur58/n+fPm2un4v7syOQ7Zn+v6b/f8T/n/z5T8vT&#10;m/Xy6fbushFjuYMUD8u7Rxg0XOr98nlZfF7fJZd6uLtcrzarT8/fXa4eTlafPt1dXtN3gG9TjqJv&#10;8+N69fmJvsvN6debp6AmUG2kp50ve/m3Lz+vi7srsN1sCgp6XD6AlWjgopxM5qigr083p9Dux/XT&#10;359+XrtvCT/+tLr8xwZ+fRL/Hv9+4xoXH7/+dXUFV1x+fl6Rgn75tH7AS8BXL34hO/wa7HD9y3Nx&#10;Cf84rSfVpAZpLuF3k2o8rcdTZ6nLWzAn9isn9eKowF9PZ/5XH5rui7KGWYd9p5MFdTxZnrpxSdZG&#10;NvfF6C/hO7a6KCNdzEoaJ/6uaPG+dFHW8F3oO82a7+QVspjAL0gZs7H/tl4RSafL26CIqJupBrj3&#10;Nu302rxuev39dvl0TbN2g9OmVenYq/R8fX2Nt3RRzspmhlFTP702fG6x33x92pxuYAq+OKu6azKo&#10;ZHl6+Xnz/OP1imbn8stPm2e3NlzBTzTnr5qb4wIm5qeHe1gm/nhcjAoci/7nDHMTmsEMcs3+cFJc&#10;jIqvBVqxuaa/FKiEXWo+rouJt317oYlvBBfCJrfQqJkGbaPKNyKhxvPFWBVq6puhUJUuFMy1l4Wa&#10;+0bbhILbkF3JFAru5FZTtS5UKbUOatJUVXKlYxtVV6VUu21BrvmLcmxIJlVvScY1b0smdW9LxtV/&#10;Uc4MyaT+jelVcvWL+QU3x42f/stbf0dc/vLY3BLwU7FERz+ipf1ptcGl+QJsAGvvxQQnO1wCWuH9&#10;YzQGtWBjWgZebOyW/AuwcpdLl2A+vHbpfcB2SWApcs0X/OpOpuYLr4EnYpJYHxVAEh/dnf20fEY9&#10;4ffFH4uvZ0e0dt+Co4J7Fv/9YfXl+mJFLZ5bD9jc0TBa+/v7R96OrgNfp23pf+8/n+h6vh2xDVzP&#10;/9Z/ulZwN8G1urRJx7u8X22unQHwS5KRwxdHfbGFdLO6v7s6v7u/xy+8Wd98fHe/Lr4sgcYq+tOo&#10;WjS7p/nyuMJubhj3L+ANG92iXyS6+veiHFejH8aL4/NZPT+uzqvp8WI+qo9H5eKHxWxULar35/9B&#10;vZfV6e3d1dX14093j9ee9Mqqm6trmNMxGrEeWXYKWELfy/ySI/qjfUlAu8cr+HbL09vr5dWH5ufn&#10;5d29+/lESkxKhq/tP0kRQDPOISK/bE4/rq5+Bee4XjnKBSqHH25X638dFV+BcM+ONv/8vFxfHxX3&#10;f3kEH78oqwqmwTP9pZrOx/CXNf/NR/6b5eMlXOrs6PkIbnn88d2zw+jPT+u7m1sYqSRdPK6+B9T7&#10;dIfek+RzUjV/AcygnxpA3I5gcPsKHJ2VFWpyUARbjGA1hzujGtPytTzFqYZMWlfgNBDBxhWtVTDN&#10;A4smnVoEi7vB7aGT6H4QDL6cUylHMFoecQIBrfWHYIlSLE0GlciV41sQDMYqShyQbqgWijgNEIKh&#10;OaI2kgVm87IItm8vxEEAm9wWYRq0jSQHjOcVcKEiFAcBQjBFKIkBhlCcAUyhJAKYQnEGuEAEU4SK&#10;EAzUpKlKIBi2UXUVI5hpQa55h2CaZFL1lmRc87ZkUvdoQdWMiAsttRKCaZJJ/RuWFAgmTAk3R0Yw&#10;gsdXIBjapQAEw3sWPW6LWByGxlXdOOr29xKa6DrkAnxL/3v/6a7n23XBqy5tWsn8OBnBHgFqgGEy&#10;ggG1DYdgsGJGCEb+c0gEG9fNcxs8JDtf7cGhHFWwNuthsLRXy2BJv0AccThwPxAGXyKFMMLNviEs&#10;1Yqpy6CTnSkMBytoxIiwEgojg0SNJIYZoQoOAyJSgV6yUeqFZIFJPRupUnEYIAzTpJIsYEjFQcCU&#10;SnKAKVXCYZpUEYhZESeudzviJBVvG5Hr3oGYKlqkfSNMx5Vviya1b4vGDeCCYapo0gSGMQWKCWtm&#10;FKPgAwTRXoFiZBhksdeGw+BCYHaAsTQ+5SHJwVho2IW0urRJB8w0lmlsHwExmPARjdF8HZbGpi7o&#10;Ds/LksYWU/AIekBsXMedWhiLuwXuOAyLgU9IWYzSC/2zWKwUz2KmSl6BYtMFQA8MGFEWRwKXkwQr&#10;Rm0kEBgRC04DImCxjcQgg6YJxWHA5SRToSQKGEJxDjCFkhQwqQ2hEhBDK0WaijjMCjtxpdthJ6l2&#10;1JOqLHw4YmEnykkqkkkMsyTjmrclk7q3JePqb3KSimRS/4YlBYUJU2YK64HCaMXpISBG1+kQEPPt&#10;uuBVlzY5IHbt6+ByTnKvOUlwCxLBRhQKHhLBJvXcIVgSEKsXsJjq8bC0U4tgcbfDItgMApgJgo2I&#10;XPpGsFQpHsFMleyMYDhWQQPG0MD9N5aF4dhRG8kCRqSCg4AIVNgIVs3nc1UoDgIuJ5kKJTHAEIoz&#10;gCmURABTqATBFE1FCNZnKMy2INd8k5NM1QXFCrz4zZKMa75rJMyWjKvfIZimM6l/w5ICwYQpM4L1&#10;gGC04vQQB6PrdAiD+XZd8KpLmxwFywgGnnv/ZWEzeJyOEGzwyvzJYgwrK9xl8JDsfHUAB6wX06Ng&#10;aSeGYFG3AyMY8EaKYINU5qdKsTQZVLI7goHVChowwisekHFlYWnpmEQwI0zBQUBEKbYh2KRUheIg&#10;4BAsFUoimCEUZwBTKIkA1dwQKkWwVKgIwaxYE1e6HWuSakfjqcpSomC1IplEMEsyrnlbMql7WzKu&#10;/gbBFMmk/g1LCgQTpswI1geCgV16KQvD63SIguEMxXZd8KpLmxwFywh2GAQDvxch2OCV+dV8YUTB&#10;yhIftfUwWNqrZbCkXyCOg6QiZ/AlUggbpDY/1YqHMFsnO1MYDlbQiC9RGA0eNZI8YIQqOIaJSIWN&#10;YVPYOKRKxWHAlYXh9IqkkixgSMVBwJRKcoApVcJhmq4iELMiThzE7IiTVLxtRK77pixMUdiAwTBb&#10;NG6ApixME02awDCmQDFhzYxiPaCYW3d6CIfBhWBGdoiHhYZdSKtLmxwQyzR2GBoDlxXR2OBF+lVd&#10;uWcZeF6WAbFyhPtI9YhY2ovRWNzvwDQGLj6lMfqufWclU60EGjN1sjuNgeEKGjFCGk4FFBMjQ0aN&#10;JBQYUQtOBCJosYXG6pkuVUpjqJJIKkljhlQcBkypJApMLalSGlOkimjMCj5xvdvBJ6l4tJ9uRK57&#10;X6SfKiyiMUs0rnxbNKl9WzRugIbGNK1JExjGFDQmrJlprA8ao3Wnh/ow5ww6hMZCwy6k1aVNjo1l&#10;GjsMjcE6F9EYzdchK8Smiwm4EXroibZMVrMRyKPHxtJeLY0l/Q5MY+AVUhobpEw/1YqnMVsnO9MY&#10;DlbQiBHScCogGqPBo0YSCozABScCEbewaawcTSe1KhYnAgqOaWJJIDDE4jRgiiVZwBYr4TFNrIjH&#10;+oyO2Wbk2nc8pooGz1LsnDRLNK59O3An1W+Lxi3geEwVTdrAsKbgMWHOzGM98BgZpo9Nk+5CHaJj&#10;oWEX1urSJkfHMo8dhsfAOQgem7pS3WF5rKnYh6dmGR2rpng8kh4dmy7iXozH4n6H5bE5mDLmsSnk&#10;ZwFQ+o6OpVoJPGbq5BU8BkX7NGKEWimP4eBRI8ljRuiCE4GIXGzjsWoxUsXiROB4TBFLAoEhFqcB&#10;UyzJArCx3hAr5TFFrIjHrCAU17wdhJKqRwuq+lLKxuiOjAw5YHzMFo1boOExTWvSBoY1BY8Jc2Ye&#10;64PH0DB9VI45d9AhPhYadmGtLm1yfCzz2EF4bA53TsRjg5fvt8fBu9cBsFNdZzW4DuIx583bQ13D&#10;ufq+T0tjtex1YBaDL5Cy2CDF+531GDSyM4nZJ5/7UIk/VZ+METlwiQMucETCR+04jF3gUQr+Yq9y&#10;k3793X7cOIwNC79oC6O+7nQlEt8+4dIPZp5vSfOaSeVOUgKxXjznO5zWjQeO48mMk3kNp/VtPx3b&#10;PgL85dOxYRi8ODwMpGeCjxYf6g91dVyNZx+Oq9H798ffn7+rjmfn5Xz6fvL+3bv3pTwTHE8af/2Z&#10;4Nu/7Dn9wVUG9MnOO2cHfbtz0uHX8K2omf92dJA2vvniv/Kg7zncCpFLGLycuMTZiTfgzD22Mpcw&#10;H5kuIe7DXILsBTY84DHfc6WUeOrcWN+P5531GDTyCpeAB2qj3aJVnD8iuu1caIyoUeISqlq9WOoS&#10;movBF9j9JGa/8h7AJaD4r3AJNK+zS+j0wq30NRHZJcAbKcCV4bLzLe9+mENkK3IJg9c0jv3+rCRq&#10;2/iDyYh2Y8AC5t/8kHZpPYLsFJa/g+wtmYOvS58RBqlmTFXi47WGQnb2B1bEkD0guIBhsFt7RrD0&#10;BpixDEZvG3FX0CQ13QzYzRXA4zaso/B2JIeAW11B05YsBKNRW/e569mrWFsP0u/uCZxIjS5Bllc8&#10;G5STqnkZEuPg6PVAFi4vT/Ozwe/p2QDC4pEjIJYaMn0Hh3NDBgPu1bAm6EsYcwRplzfqCCB9kDqC&#10;QQqpUpXoWoSlxL8TlL847Bte/5MdQfRy2/W2V9JlR4Cv5f33IgeJflNvg8PaCOkI4CW/QFJDOoJq&#10;3rxkuLsjSLu8TUeAb1dOHAF8W9Jov2+CS1WSHYF7U2p+IvDZgvxE0PHxJ2cL6iSBXA+eQJ4uxhAx&#10;+KYngrTLG3UE8MVSRzBI+jhVSXYE2RG4lzxnR2C8JtuKg2VHUCdp43r4tHE1hggKOIK5fwu0X8Iq&#10;OAieConKySJ5QXTSq/UFSb8QDzlIpgBUqLiDQU6hKhOtmLoMOtk5WYCDFTRilBdOksdokKiNzBaM&#10;4b3pRbC/ni6gNrdFOxfaZnKvV1lPIKmNmojGTEu7U7lkZbclFy8s3iKXLCw25Upru1O5otJu0JWm&#10;L/GiaGyj6yt+U7RpSJ6uafbaKaJJ9Vuice1vEU0awJ5j3ARNbbcimrSAZU5R2x3ZE+6T3WsULkS2&#10;iZJOcLzzDdaoYdboyaHKBagG1r8LWuNgvK1prAsXR79weyVebN0c3XRR0nrzcnNQK4oCGoGbxzd3&#10;n7umyaByjVZkiJLSzWvny/y9DeNZ9XR0JZCQNfXvJvSf7h2FvqEvE/G/9Z/8NdVd2igD5ncU5ncU&#10;7uEdhXVSuAEF1nB3DhmmLSusb4D7rPYFGh4kJug89N12aaeWyeJucIsfsJoPwhsKkg1SvJEqxdJk&#10;UMkriGyO5AOmi8gnITI0R9RGEhkUeI+LYPwWtTgRUJvbYuy5vW0liaCc1wiKqVgcCWivnSJWxAOG&#10;WJwGbLEkDZhiJTymiBXxGGhK05bgMWyjaivBMcuKXPkOxzTJpPItybjubcki7YMNVUOWXP+OxjTJ&#10;Iv0bthQ0Jo0Jt0iGMQLEV8AYWqbLTjuPoxaK0XXARTT3P9jGs5X/dIzl23WhrC5t0vEyiGUQ2weI&#10;wSoX5ctpvg4KYn7PHDwyO4/t8WExgcUZQcw/mcC64Itow66y0KslsaRf4I7DRMfAKaTJkkHKp1Kt&#10;mLoMOtmdxcBwsBti+jKLoUG2spgVtuA4EEUt7JMPxvPFWJWLAwHBmCKXxAFLLg4DW+SSNGDKldCY&#10;IldEY1YIimPwlhBURMKmIbn+HY5pokkcs0Tj2t8imjQATi/VlgqPaaJFFjCCsILHIntmIPNRslcA&#10;GZoGgYwW8ldFx+hKzCWYTOYbduGtLm28D2ID9gNlH37A/3B9hEuL0na3WTVskqWRUXmwpje2wNX9&#10;s6tMLMfV6Ifx4vh8Vs+Pq/NqeryYj+rjUbn4YTGDQ1eq9+dy++pPd4/Xr9++irt2F9Ox2yMgpN+s&#10;bz6+u18XX5ZYaEp/tC/5cmF+WZ3e3l1dXT+ixL6K3X+SImin0H/tTlcsJ5RQNh+8iLFcNK+dggdn&#10;CWV15aNj48apt0yWdGqZLO4Gk/mA0bGFVsgIxaJwE/a+1zVRikcyUyW7ExmMVZDpItriWOA2u4IV&#10;ozYRE4zgkNFg/DbuxYmgxDYQ7/EToW0liWA8xz24qIdoSI4EBGSokqhNxAOGWBzIbLEiGrDESnhM&#10;ESviMSsGxRXfxKBSbcXRMdOKXPkOxzTJpPItybjubcki7ZuScf276JgmmdQ/2QmGji0uaEwaE1aN&#10;HB17bXQMLUPRMZiJNos1dzVo3IqO0XUwOuZmNOHJxQqvKKNjvl0XyurSJh0vg1iOju0hOraA1TwC&#10;MUKgQaNj6DYxTYkLoVspFX5oCoFSEmt7qShG/Q6MYrAYJdGxOUUCB0OxViuWLoNO3gSLjaeLopW5&#10;xSzOAyU2QhhLisIkD/QJY5ZcnAZsuSQNmHLtQGOoK1VhIltJrVSNDQpktnAcybYINyiTWSaVUCbm&#10;GtwrGcr6g7J6K5T5FftlKPMtPYz5T5ey7B/K4vEylGUo2weUgROMoGzwgv5x3RSdQh5DMhkcbw3L&#10;s5GzTLu1UJZ2DAhykKTlAqghxbJBSvpTtXgq26KUnbkMRytoyCjQxEM1zbsM01PjZJDMSg9yLovS&#10;SXbaEo6+GKmCcSygKBmpJZJeQoElGAezLYJJMjMFS8hMEywKlFnZQa79LdnBSP+mLbkFXKRMlU2i&#10;sSUbN8AW2SITmLJxI7hYmSqbNIJlUcFlkUkzmPWQuiTb9JO7hEuB7bskL0PLLvGwLm1y9vIyH90O&#10;Sa/l4+Xtan129Ox/fPcMf4NffH5a393cPkOciR4/Hlfff35efbp7BjdD2dWPq6vdDmWEE2RjPqMc&#10;z5BBs3E9Bd8EN1rILniiWEzBM1Btv0/DhJhZ2qmls7jbgdkMPE3KZoPU9qdKsTQZVPIKMoMIFg0Y&#10;sQ1nAyIzNEfURoIBRU+C8Y2AWcfs5aQux6pYHAtcOVkqlmQCSyxOBCHwk5TMSSAwxUqoTNFWBGWY&#10;/1O0JaJl2EbN9UbBMjSgqi7lNTqaZBLJLMm47m3JpPZtybj+HZFpkkn9W7YUQCaNmXmsBx5Dy/SR&#10;vaTrdMhe+nZdKKtLm5y9zCB2GBCDVS4KlNF83QuI4UIoI2V0XxGJjajuCrDB1/YH6Gh7aSjm+gXu&#10;OEyYDJxCimKD1PYrWklZLNLJm2Cx8aRL9hIaAV74udAim+QBk3o4EHSEMUsuTgMlNlLlkjRgyrUD&#10;jRE0tFO/VYXgMWqlSjYokNnCcQtsEW5QJrNMKqFM2DRDWZ9QBvfvlpIyd3wJaNzKXnrYGoeWPmvp&#10;P1320rfrAlxd2qTj5exlzl7uI3sJ/kFC2Yzy6PuBMlgILSizw2PoEl0vDcpCLejhqvvnI626H07n&#10;h5BR3yVlLZQFraRQFunkTUBZNZsWrSVbxuCJsxIbqTGf4aDMkktAmSnXgFCG0KApTEIZtlI1NiyU&#10;mcIJKLOFGxTKLJNKKBM2zVDWJ5TB+rMFysLq9CKUhZYexvznQFCWjJehLEPZ8FA2HyV1/rPB6/wn&#10;Nb6rAuLRUGAimaxegFczKsrSXi2TJf0OGimjN0ImkbLZIHX+qVY8k9k62RnKcLCCRowykknWEgeP&#10;2sispVXjw5ksKvGxy8mq+XyuysWRwG26TOWKeMA4NoEz2Ra5JJSZciWRMkVfUd7SKtjiqt9SsCW1&#10;bxuS67/ZdpmqrJRMbInGtb9FNGkAWzRugmbfpSKatIA1zQSPRfbMQNYDkNHq08spGHSlLoVkvmGX&#10;IFiXNrmOLNeRjQ+RvpyPYBWOImWD1/lPFmNYYLU6MnrrL2UvPa6F7GXaiTEZbuZk3Q6MZCBMimSD&#10;1PinSglIZqlkdyIDqxU0YERbHAvcKRgwdtRGMkGfZ8RWc9iUqInFkcABWSqW5AFLLE4D8lhRzomS&#10;BkyxUh5LxYp4zKrW4opvqrX8bdNGHqMIGWpKVZdSR4Z3Y2THCMcsybjubcmk9m3JuP4bGlMkk/q3&#10;bCloTBozw1gfMAaWoToymIlbomNunoLGreiYf/97emarjI75dl0oq0ubdLwcHcvRsX1Ex2DNjEBs&#10;8IL+ar4womNliSu9ER5Lu7UolnY8MIyBk0lhbJCi/lQtHsa2KGVnHMPRChoydtFHxaeH++XZ0R9O&#10;CrfhEm0ZNZI8ZoUueIQmilxw8oGZ4kb843ExKqYLKOzXBONQQEBGaokEk0xgCcaJYItgEglMwRIk&#10;0wSLmMwKRHEm2xKIkvq3bckt0Gy4VKwZUZklGzfAFtmkCWzZuBGaDZeabNIIlkUFl0UmzWDWA5i5&#10;NaiXMBlcCuZllzhZaNkFvbq0yYGyHCg7UKAMlruIz2jCDllSVtUV+FYtUFaOUAss5AUc4ev8014M&#10;z+J+B6YzcA4pnQ1S559qJdCZqZPd4QwMV9CIEd5wPGhOwwBDRo0kHFiRDI4GMpCxhc3qmS4XRwPH&#10;ZqiUSC4JBpZcHAtsuSQVTC25UjRT5IrQzApKcd3bQSmpfLShbkiufn8URqqyiMws0bj6bdGk/m3R&#10;uAUaMNO0Jk1gmVOAmbRn5rI+uIxWH+AyjDy9JmLmXAI4izSEJUNmoWEX4OrSJh0wx8xyzGwfMTNw&#10;D5LJpoOX+U8XsOVSrSirZiNYeY2YWdqthbK042GpDP1pQmVw9AfgQN+F/qlaPJVtUcrOWIajQXzK&#10;75llSTIfwfIxMxo9wh9JBlYgg3NBFMewuQz86qRWJeNkQGCmSSbBwJKMY8EWyRIsMCRL0EyTLEIz&#10;KzLF0WxLZEpawLYmt4FjM1U2Gbe0ZOMW2CKbtIEtG7eCgzNVNmkFy6QCziKbZjrrgc7INv0cU+Yu&#10;1SVqFlp2ga8ubXLULEfNMF6092PK5riNKyK0wWv+p4um5h+epF0IIzDFFOWhqJnbBMOiZmkvBmhx&#10;vwPzGfjBlM8GqflPtWLqMujkFXgGNf80YkReHA8oalahQaJGEg7oqIQwAVrS42jgj1Pwc6FtJckA&#10;jo1cYF7TvcmKUxxnA0dnimCSDCzBOBfYgkkssAVL4UwRLIIzKzjFtd8Ep1KNRWVmqCxVY0qZmWbM&#10;3eNmimjSALZo3AQNmmlai20AzxTKRBNoJg2ayawPMkPT9HFiGU0/fKBPjxCTcbPQsAtydWmTDpjj&#10;Zjlutoe4GS7CEZUNXvRP7pOKBpIzy9yNRVjmD6oKyUylm8pl0Qldhzi1bI5OK+WyQQr/FbUoYBYp&#10;5W2AGR2qEOZAy1yCzJozFfx0aFsNSWaWZJwLup5c1i+aET/g/2LoRR8Yqv08ZaRaG5bObOk4H2+R&#10;blhAs8wqCU3MuExovRIaTMgtmc1wKJm1FyCAV3qe2NCEFmTzA2VCy4S2D0KDlTMitMF3A7RMAWuh&#10;GTgbNQeoK4QWuumERh1DlOgwhAaeJiW0QXYDfIs2g1LeBqFV+F7xYMyWvQShYSM8J7WZDm2rIQnN&#10;kkwQmilZHLixonq7BM+ICzWlSULzlJFobWBCw3FV6QSh2dINS2iWWSWhCbtmQuuX0LaeZQZ1LRBs&#10;B5V3IDTf1AOT/3SHmQWU6xIf69JmHGTzA2VCy4S2D0IDnxMRGs3XIfcDtEwBa+EuhBa6vV1CAyed&#10;EtogOwK+RZtvjNBm03EBp4clFCEIDRvtndAsyQShmZINSmjID5rSJKFhK1VrAxOaKZ0gNFu6YQnN&#10;MqskNGHXTGj7JDRaCroRmm/qgcl/DkZo8YCZ0DKh7YPQkt0B1R52BzS1ZyWshbsQWuj2ZgkNCwkT&#10;QqsG2h3QXZtvjNDwdY3tHGijY4LQsJHKGkPG0CzJBKGZkg1KaEQZ4Q5olSYJDVupWhuY0EzpBKHZ&#10;0g1LaJZZJaEJu2ZC2yeh+cBYjqEtT+8fMR/8uDq/u793kUX3L1DD8tPmGX+H1Syf13dnR/+G44Sq&#10;0Q/jxfH5rJ4fV+fV9HgxH9XHo3Lxw2IGpbnV+/P/YH65rE5v766urh9/unu8Ln55uH/cnMI/nh3d&#10;Pj8/nZ6cbC5vrx+Wm+8e7i7Xq83q0/N3l6uHk9WnT3d5d8BhdgeMoXpFxtBcSGM/MTRYC01CGzdn&#10;yitZztBNJTTXMcDIQbKcY21/gDtxsf/9m57QglqUOrRIKW8iywm1JPOiDFK3sMEJjRoBa/jp0LYa&#10;kNBMyTih2ZINSmigL1VpktCwlaq1gQnNlE4Qmi3doIRmmlUQmrRrJrReCQ1u4y11aGGVepnQQlMf&#10;O/OfQ8XQkgFzDC3H0PYQQxuDN4wIbfCdAmUFs51O2Jg3Ca6AFFCO6bZvOnALdJZ2YXAmOh2YzAAb&#10;0tjZIDsEUpXoWgwK2ZnKcCRIrLkliu+O5LXpbtumK6flbaJdm/UEc3TppTiUXYyLr0UVKnNvrppH&#10;xuUt/ECbQi9/eWz+DX6CXc83Z0cjWvmfVpvil7OjC5AMNnz5+hJohG7BaAtDx21BZ+0Q6+vL5+Ie&#10;r1Y80//XZ0fro+Lj2dFHN0ufls8oGQ6BPxZfz45QetsTeblMP4QzmsnknA8IhZcnhxmGREk/b55/&#10;vF494HjhiRsfwVGQybyGRy781WZ1f3eFz+P0l/XNx3f36+LLEr5YRX/wu8DVRLP16vPjFWn89np5&#10;9aH5+Xl5d+9+hvZbnutHiw/1h7o6rsazD8fV6P374+/P31XHs/NyPn0/ef/u3ftSPtejdK9/rt/+&#10;Zc/pT/plT9rwglMSfDe4oUgn8En2hYe9zenm6ee1Oyfn4+rq15/XxXrlpsWX6zX8cLta/+uo+Lpe&#10;Pp0dbf75ebm+Piru//K4OTtaQG4a5xD9pZrO8ZF8zX/zkf9m/1v5xwDRkSsYvCQZns+AyWGqz2NX&#10;UM9qWDpoz1jsC5I+rS+IeoEND/g+ZdiprDiDQYqRO+sxaESuG8svfmkNq237KAzzlB3/jUPhI2Lj&#10;uttmiTcgY9Dq0TaK3AEdi6RdLPEH/mLwBYKIvyGHQOLjytSu+e5RApTLVvr2t/KBw81r1nBgl/Dh&#10;B/wvXSWXp9kl/J5cQlIDCR4M7ugh47dlhfESmOrjsoyPd8HXiqkuIe3T+oRK9AoL4GEitwB26fPB&#10;INWPnfUYNLK7SwD1A9WD3aLVPnEJaIuoTeQRAFfVSyUOobnUb9QfoPS7uwOa0vvzBvkBAR6a8gPC&#10;OKm3mgxeb1Xi46vuDWp6N7bqDtJOrTuIuoXV7yD+YAL4l/gDtzmz70xed00GlezuEGgVRytEi33i&#10;EMgaUaPII4ymFYSflIslLsFf7DfqE0j83Z2Cm9j78wr5GSF7haMS3s7ql7Af4dnwqSinE7rth3xG&#10;GPu3QoZz2Xzsu4kZlRO/wz2kENI+rU+IeoUF8DA+AaRJfQJxc98+IdWJocegkZ1dgnX4oI8twcHc&#10;7uzB1nRW1IjOQQ6Wb1txfxDOSnbzYDeP4GIzkEwABwVX2JpGaNpSdM+3dZ9NauCb0wj0Ki8Qf3eP&#10;4GTyCgVpXhE1KifVbPxCIsGKreeo0e8qkTCBG1EmEiaD55Qn9cxFjcK6YKxkcBv792ilfd6qR9Cy&#10;ypNBssqpTgw9wmriUivZIxiJ5ewRzo6yR8jPCPiMkKSWJ4Onlqt5/c0eIe3zVj2ClloGvwug2vcz&#10;QqqT7BEQyZtSo/yMgMpwxUb5GQHqp3hlleX+ci5hkmSWIRROq9fN6eXfvvy4fvo71VlBtQf++NPq&#10;8h8bfAqPo0r4d2oBhVgfv/51dXV9drT8/LyiJ1UPqLAFDKsCpwvcOAMB0m94Rkj7vFWPoGWW3XnC&#10;fXuEVCfZI2SPgBpIyk+zR8geoQ2iu8IhWq5DDRGs23dXZ/iMkGSXXZV4vOL36RFCDf24nBE8u33J&#10;l+AssIKbao0WNQWvWNxI6dU6hbhfiJO0avD1w183T021M6zQ3XYxf12tr07Go3J0gj89rVeX15vN&#10;3ePN32+XT9fg85qlPigVC46TXALk8Qd4TlC04t2CqZOdY0c4mLqPIEkw49jwbe0tCZOymhet/fV0&#10;AjW6LcJcaFtF+0St/Q18g6J7kVQqFzzTsTpbUy6+S9SWC2Yvu1hpyQU3XXi9wEXd7rvg+opeI4W6&#10;UhUm9ohSK1Vj0R5R25Q8n9O85TNVWvQiKVs4boEtwkkj2MJxKzTvklKEk1YwTSp2iEqbwvqxe73z&#10;hUhHwd2m75YB1QAVX/gDLLbmuS5cUOUCjI08TtfE28u4NL6JBq/tSjlfbg5qpea0RPnm7nPXPFqz&#10;HQdfJYX3LwrbllnzIuzm7obR2t/LMmxayEC+tqX/vf9s9ofCVMDv4Tf6+N/6Tz5qlzbpeP1sD7UL&#10;+/IBHjS7xZEjNN3Bp/nP38GeoCop7nCv3xsWymAvEN494zGcH0K+24PEBH0HVfy50y5g2fHJPPDi&#10;ca8WyuJ+cIsfcF9QpRV4uMLovh/VFa1Yugw6AaWyHYXfsjMITABQ5ndytYyUQBnaYyuUjatZDady&#10;ePu3l+JMQI3gGAo/F9pWEZTNa4TFVC6OBARlilySB0y5OA7YckkcKC25EihT5IqhDHSlKkxCGbZS&#10;NZZAmWVKbgAHZZpw0gBoSF04bgFqpQsnjYCmVO1Zcis4KNOEk1YwTSqgTNoU7pUMZcR8r4AyNA29&#10;3xPuXxvKmrt7C5TRddBduHUAWnrM8p8Ot3y7LsDVpU06XoayfGbHHs7sqGANlvVV48Hrq8IGY3x0&#10;llC2gHpfK1Lmt2q3vVooi/sFADlMpEyrsYIt8YApvUNZqhUPZaZOdoeyztu1ceytUGaGLzgTyOgF&#10;DyNFTDBfwCsOlG3kHAkIyhS5JA+YcnEcsOWKcMCSK4EyRa4YynqOlJmm5AZwUKYJFxnAFI5boHuk&#10;zBSOW8FBmSactIJpUgFl0qYZynw87hVQhqbpI1JG1+kQKfPtugBXlzZDRcref4//4foI00yckZMj&#10;ZaSU332kDFbNCMoGL3EsFyNY09VIWY1BJoqUuYAdj5SlvVooi/sdGMpgMUrTl4OUOX6DLoNOdocy&#10;MEFBI0bAlUTK0B5RGzAsy+yNK0xfvhgpg0YQWvFzwYqUjed4+gLOj2hMjgQEZYpcEspMuTgOUCNV&#10;LokDplwJlClyxVBmBqO48n0wKtVYHCkzTZlCmSZcBGWmcNwCW4STRkBTqvZUImWacJEVrKkmoEza&#10;NENZD1CGpqFIGczGLZEyN1dB41b6kq5D7oKe9KClj5D5Txcp8+26AFeXNs26w8brJ1KWoeyF0xl/&#10;91AGziaCMpqvg6Yv0X0SlMFy6fyoj+7QfeWgLH79QIsfoZcKZdQPbqRDpi/BK6RQRpna3iNl3XUZ&#10;dPImoGw2n0Je0tu/xS3OBGNshPCTFKhFTNAjlFlyCSgz5YpwwJJrFygjtFAUJtOX2ErV2LBQZgon&#10;oMwWblAos0wqoUzYFO6VnL6EdSKcIv3NZzNATVkLZduOem7ubtD4y1Dm13YPY/5zKCiLx8tQltOX&#10;+0hfgn+QUFbSTBwSysZ1U4jaJiI9lJUjPGEOqayJHbNQmdKtpbKkY0CQgyQwp1qpPzgBiOT0jWWK&#10;WkxtBqXszGU4WkFDRkEpHq+h1w+QRaJGMlpm5pU4mMm0kp3ChLMyRqpgHAsoWqYJJqHAFIyTmS2Y&#10;JDNTsITMNMHieJmZJ+T635InlBawrclN4JKYqnQRHJvScSNskU6awZaO28FlMVXpIkNAqZq+VYJb&#10;Qpo1w1kPETOyTR95TLgQWL51DmAdj2X+0+FZaNglINalTc5kXp9crZdfYXeb2/H2sLzLfLYHPpvC&#10;uh7x2R4OdIR3deqZzMUUHINe8z+GN/1FvVo8i/sFEDkMnYEXTIJmkIUZhM4SrXg6M3XyCjiDV0GS&#10;HSLu4nBAcIZjR20iMuiz5n9Sl2NVLo4FrrwslStiAksujgSyPpwzY0QEllwcCGgjpqKvmMzMZCFX&#10;vk8WpsHIKGiGVlRVho9O7SZR0OvXQhMuAjNTOG6BLcJFRjCF41ZoystSi8ITpkyaG9tLZNAMDQ/h&#10;Rqe5zGU9cBktQLARE3W6JZMZNG4Fzeg6mMkMLT2N+U9HZb5dF+Dq0iYdLwfNMpTtA8pgDY6gbPCa&#10;/0ndvPs7DZrVC1hQ9ZiZ0quFsrjfgaEMXFYKZYPU/Cta8VBm6mRnKMPBChoxAi7OBQRlOHbURkKZ&#10;GZfiTCADGBx+JBNU8/lclYsjgSsvS+WSPGDKxXHAlkvigClXAmWKvmIoMwNSXPlbAlKR/k1TcgO4&#10;cJkmnDQADdvezW1eGo5naBFvi3CREUzhuBUclGnCSSuYJhVQJm2aoawHKEPT9BEro+t0CJX5dl2A&#10;q0ubHCnLkTJIfu3/jblTWDUjKBu85n+ywNcZ4qMPPGA73x1AAgvP9EiZ0otBWdTvwFAGPiaFskFq&#10;/hWtWLoMOtkdysBwBY0YARfnAgdlaf29hALzyALOBHZESjJBBW/wUeXiSOCgLJVL8oApF8cBWy6J&#10;A6ZcKZSlcsVQZgajuPK3BKOk/tGKqsqUSBm+qSg2uDQADdvezRaU4VcIwSjO2KU0gi0ct0IDZYpw&#10;0gqmSQWUSZtmKOsDysA0VPP/ykiZf1NWGrmSkTLfrgtwdWmTjpcjZTlSto9IGSxzEZTRfB2yvKya&#10;L5pEJDz9SygrSzyhUg+VKd1aKks6BgQ5TAIT/EKKZYNU/Stq8VhmK2VnLsPRChoydtMsJOLKy9CU&#10;UaMIDKx6Hw5mMoLBPbnkgukCUm2aYAmYkVYiwSIosATjTGALJpnAFCwhM02wGM36jZfZ1uQmaMrL&#10;FHsOe5ysLR23Q1NepkknDZEjZnDX//KIiUTr+FnQKzwrX7g6WFhBqbn7fMUpGW4Z6uFAWbgQzMsO&#10;MbPQsAt7dWmTg2Y5aHaYoBl4Ccln7tzsQfmsrsC3qkGzcjQGNehRsyrtxvgs7nhYPptp5f+jQcr/&#10;FbUEPjOVsjufgREKGjIiHB66cXyGg0eNJJ+Z0QwOBzKYsYXP6pkuWMpnimCSz0zBOBfYgkksmFqC&#10;pXymCBbzWb+hMzSkbk1uAl/+n9oz5jNTOm6ELYE9aQZbOm6Hhs803UlDmFbNwbPVBt/IdYHnkAzB&#10;Z2ibPqJnzjug43ih0Cw07MJeXdqkA+b4WY6f7SF+NgO/GvHZ4OX/0wW8qY74LImfVbMRrBF6/Ezp&#10;1vJZ0vHAfAYkksTP4KsBr/S9PVNRi+czWyk78xmOVtCQEXolfEaDR40kn5kBDQ4HdphKxs/K0XRS&#10;q5JxNqDMpiaZJANTMg4GtmSSC2zJEkLTJIsJrd8Imm1PbgRHaKp00go9l5zZ0nFDOEJTpZOWMM0q&#10;CE3aFdaRfHoGRdJeEUEj2/RRdOYu1CGCFhp2oa8ubXIELUfQDhJBgxRjTGiD7wWYLvxeAHjilhnO&#10;aoqHNFEEzZ+WGd7KpHRjhBZ3PDChgeNKCW2Q3QCKWgKhmUp5BaHBdgAaMoKvlNBw8KiRJDTzWFcO&#10;B/IIUDuCBnvmFyNVspTQFMkkoZmScTCwJZNcYEuWEpoiWUxoZpSKW8BHqfxNxArBpA3QlKrWlPIz&#10;ujkji74qhqZIJ+1gS8cN0RCapjtpCdOsgtCkXTOh9VCA5pZ13KsJJt+yV9NNCFC5tVfTXYiSL9uP&#10;nQ0Nu9BXlzb53NlMaIchNPBfUQxt8I0BLVOEYzQVpnAZQUAJ/95MpZtKaK7jgQkNPE1KaINsDVDU&#10;YmozKOVtENps2uXsWWgE1eR+OrSsIaM3NgftQmiWZBwMxthIlUxygS3ZToRmHvEqCK054jXVWnSU&#10;hs1AHJObGJrGQNIKjoHCbd0aS27btKUbltAss0pCE3bNhNYrocGE3EJorr6mE6GFpn5zgP90x2n0&#10;T2jJgDnLmbOc+8hygs+JCI2eKIasQmuZAtZCM4Y2oockldBCN53Q/NPVAd8NMAMnnRLaILsEvkWb&#10;b4zQ6hmcTRaM2bpzDgdjbIQc1EyHtpVkA5uDdiE0SzJBaKZkgxIa8oOmNPmGAGylam1gQjOl41YI&#10;bJvYNNrDafMjN0T3GJplVklowq6Z0PoltK0xNFcH0o3QqGQEmnoy85+DEVo8YCa0TGj7IDR4jheE&#10;VrkzofZDaLAWmoTmX9ijxNBCN5XQXMcAIwfZxzlX9glUsHsVckT916H5nHFQixJDi5TyJmJokxHk&#10;JZHA4mQoJzRqBKzhp8NeCM2UjIOBLdmghAb6UpUmCQ1bqVobmNBM6QSh2dINGkMzzSoITdo1E1qv&#10;hAa38ZYYWlilOmQ54/cqDU1oQTY/UCa0TGh7ILQ55EYiQqMH2yEJraxgtrudAouY0CCW7MrQnNcO&#10;eKb0YXgmeh2YzZQ9AtVikD0Cik4Cm+ka2RnMcKiCxovrkOIDNiqXDeAFY7Lyqawn8H5ynALRpTiX&#10;XeAB9c2lXuUjfYnJ9iMGYGiobRFtYVTo85rqaFCE7Yz8WKYrQgMymZxbAKGels+35DPxBxIPJf28&#10;ef7xevWA4z2uzu/u70m3948FvORwMq/h7Wj4q83q/u4Kf0t/Wd98fHe/Lr4s78+OKvqDFoGriWbr&#10;1ecXXlAMUQy8Hky9Rls4CT+v786O/r0YLT7UH+rquBrPPhxXo/fvj78/f1cdz87L+fT95P27d+/L&#10;/6Bo4SXHKF3xy8P94+YU/vHs6Pb5+en05GRzeXv9sNx893B3uV5tVp+ev7tcPZysPn26u9TKY7Z/&#10;2XP6k37ZEykG6QK+i/90ysYHrM3Tz2v3qPVxdfXrz+tivXrG6VN8uV7DD7er9b+Oiq/r5dPZ0eaf&#10;n5fr66Pi/i+PG3g7XVlV0OyZ/lJN57jDcc1/85H/Zv+HYc7hRoi8weBVyWU9BSzH0rIy9gb1rIa1&#10;g6qSY3eQdmrdQdQNZvQBsylzpSK5WgxSkdxdk0ElculYfoE53qzKzb3cPhDDVHUvEPnjcTEqcCz6&#10;X7yK81oLdxImGjFa6iOPQJu8SPqoXeISyLRuldp9/45fe/fvE0h8XJzaZd+FfEG5bLFvf+ufBlwr&#10;N7FZw4G9wvvv8b90oVyeZq/we/IKEF2JvALd0cM+I2DUBKb6pIS8Gi0LgW3x8GTVKVRJn9YpVKJX&#10;WAAPE79VaiCrxSA1kGWqE12PQSO7uwQYCsAebBCt4olLQFtEbSKPAMSqXipxCM2lQPrfoj9A6Xd3&#10;BzSl9+cN8jMCPDflZ4Q5rL6RNyCgGtQb4BOs7g3q+ch8Rkg6te4g6hZWv8P4A3jWdyo9X19ff1qt&#10;H2DxWwxScVV21mRQye4OgVZxHDBa7BOHQNaIGkUeYTStIAKlXCxxCf5iv1GfQOLv7hTcxN6fV8jP&#10;CNkrHJVzrBKQXqGmAO+QXmHsz7tvX7zg2bZxCYtxc9hzyCMofVqnIHuFBfAgPqGGkEDiE+pBajwU&#10;neh6DBrZ2SXQ/ujWXG10ibsEanRbBOO1raRPgCNdoJw0nGXQNuMugRqFi+3mE1x05oIcMlxha9yo&#10;aUsPc76t+2wiauvry+cCQu7Q0AWN12dH66Pi49nRR+cnQ2DfBfvpgBWYx7u7BCdSo06Q5RVRo3JS&#10;QUENiiKSBBueS7DC6zlq9LvKJdRwS0ceYfDM8qSeuahRuyroKxncxH7zrNLnjXoEWP1SjzBIZlnR&#10;ia5HWE1cbiV7BFgTwTHAG+xucG3HJfLJHZCaPUL2CPkZAZ4RauCyyCMMnl2u5sDMlF0OnKivZMwj&#10;KH3eqEfQcsv1ILllRSe6HrNHoMxgfkbIzwi+uMpyfzmXAGtV7BEGzyxPF2MAaQiQfsMzgtLnjXoE&#10;LbMMfhdi6/3vDOqox+wRskfIUaNOIbLsEeokuwyBcFq9bk4v//blx/XT36n4Fuo98MefVpf/2MCv&#10;KUTPf495B2oB1bkfv/51dXV9drT8/LyiB3MfsoD6YXyDSaijn5SzJl/g2RZL0KnWaD5v6tVD3Ejp&#10;1fqEuF9YAw+TS9DyyxCfG8ArKFqxdBl0snPsCAdTtxLwbAIVob64K2GyqMZFa38jl4CNboswF9pW&#10;0Xke1hYHvk3RvbQg3S0BHpzV2Zpyib2iplxgeHYxc+sFPCK7Zn84KS7qdusF38URnYeLulIVJnaK&#10;UitVY9FOUduUPJnTnLaWKi06DtcWjltgi3DSCLZw3ArNUR6KcNIKpknlPlFhU7hXdq9vuxDJKCtM&#10;eQGqASq+8EdFbH2CvXBBlQt31DRIt71184LMCzjrDhfrF5uDWlEUV0rom7vPXbNosBGGFmU4DBfv&#10;Xzub1tzdMJpVhk3XAfnalr5M238253ig84B2vt7c/9Z/aqXf/nf+k7dJx+tnk6hd2Od29oQdRaCT&#10;LXt9ynE1+mG8OD6f1fPj6ryaHi/mo/p4VC5+WMzglPDq/bnc6/PT3eP16/f64BanxXQ8fSErOaI/&#10;zfQTycuXa9nD7iSUmOYv+DT/SRMS3Pp/8bYgDKHKwK2joSGLO+Bl103JHzyno9loh1lxCbw2Qd9B&#10;BeDuhW6wnPhkntKrhbK4H0znA24MWkBeKEnnQRnNIFDWWZdBJ6BUtqnwW3YGgeEAymBEMlrLSAmU&#10;oT2iNmBYxitQbLAoJsH+7aU4E1AjOIzCz4W2VQRl8xphMZWLIwFBmSKX5AFTLo4DtlwSByAvosuV&#10;QJkiVwxloCtVYRLKsJWqsQTKLFNyAzgo04STBkBD6sJxC1ArXThpBDSlak98H2VLs+UMcFYTTlrB&#10;NKmEMpyQQTi4VzKUEcu9AsrQNH285ZOuA7CVvnNTopRv1xeUpeNlKMsnd+zh5A7YHxBD2eD1VWGH&#10;MT46SyhbTGB5RihrnlI4lPnN2m2vFsrifgFADhIpgx3oCpQNUmP1DboMOtkdyjpv10Z7bIeyPiNl&#10;4/lirG4j50hAUKbIJXnADKtwHKBGajxK4oApVwJlilwxlPUcKTNNmUKZJlwEZaZw3ALdI2WmcNwK&#10;LlKmCSetYJpUQlmOlPUdKUPTIJThWv6aSBldp/UJsI55GPOfLr7l2/UFZUNFyj78gP/h+ghfRQSR&#10;cqSMlPJ7j5TBJv4YygYvcSwXI1jT4S5rIyU+5VZXPlLmj9tqI2VprxbK4n4BQA4DZfD10kjZIGWO&#10;36DLoJPdoQxMUNCIEXAlkTK0R9QmjpRNR2pshTPBpIJGEL3wc8GKlI3nePoCzo9oTI4EBGWKXBGU&#10;4ZDtvGxH5DhgyyVxwJQrgTJFrhjKzGAUV74PRqUaiyNlpim5AVykTBMugjJTOG6BLcJJI6ApVXsq&#10;kTJNOGkFspZmUgllYq7BvZIjZa+NlKFpKFIGs9GGsubuBo1b6Uu6DkbK3KyGlh7G/KeDMt+uLyhL&#10;x+snUpah7IUDGn/3UAarZpS+JHc6aPoS3SdBGSyEzo8qUNaEWhQoC71UKKN+AUAOA2XgY1IoG6TS&#10;uIWyoBVLl0EnbwLKZvNpge4y5ijOBBNshFCWhN0kE5jww5GgI5RZcgkoM+WSOGDKtQuUga5Uhcn0&#10;JbZSNTYslJnCcQsElk3MGb0eqmcos0wqoUzYFO6VDGX9QdnWl0NBeRLFRzpAmW/pYcx/DgVl8XgZ&#10;ynL6ch/pS3A2EZSRnxwSysZ1U4jaJiI9SMArGAFo9Pyl0q2lsqRjQJDDYBl45xTLBin1V9RiajMo&#10;ZWcuw9HgzURgwCgoxeM1VOtPFokaRdGyPlOYcFYGvmcqFYxjAYGZJpiM1JgJL0FmIt+FTryx+IUk&#10;M1OwhMw0weJ4mZkn5PrfkieUFrCtydnYxctU6SQc07jtTd1qRLxcfYt00gy2dNwOLoupShcZwppu&#10;Es6EWTOc+X0Cr6gtI9v0kceEC4HlOyQyQ8O+gmY5k6m93yPX/L97hmPjoIL889P67uYWDpIrKSb8&#10;uPoeNjl+usO3OAB/bE7dC0qav3zdPNFPzdZI3BMufoQNlLBd8u4KrjaH10lGfAbvBYerDstnUxhV&#10;zWQupuAYqObf52JC0GxcJ71aPIv7BRA5BJ3VI63mH44sI71ucIOr39264Vtb2W/8PpMXN7UqWvF0&#10;ZurkFXA2XQADgR0i7uJwQHCGY0dtJBmY6SUOBiHKkrxEKuKCusTXWaZyJWymyCWZwJSLI4EtV0QE&#10;llwJmilyxWRmJgu58rckC6X+UVuqyvDRiZXV4wu6NOEiA5jCcQtsEU4awRaOW6EpL0tnWhlZgSJ6&#10;IGE8IyWX+XAjzbXMZT1wGc6bPjKZdJ0OmUzfri8oy5nMDGXgyff+frZ6BEu6DJrNKM+wHyiDhdCt&#10;lApINOkOBcpCLxXKqN+BoQwcYBIymw1S808oomeFaY1ygCt18iagzEovcSbomsmcWPDDkcDV/Kcu&#10;XPIADYnQFXtwjgO2XBEOWHLtAmUIDZpgu2Uybe7hBnDhMpxIEWHHp2OYwnELBJZtbm0WVJNGsIXj&#10;VugMZdZUk1CWM5m91/wHKHtdJtPD1jjkPH0G0382Nf84HsBbf1CWM5lX6+XXu8ebk/GoHJ08LO9y&#10;JnP4TGY9gnkcQdngNf+TGl+4gpGyZCNmvQC3picylV4tlMX9DgxlEEdIoYzu8L4PslS04gHX1MnO&#10;UIaDFTRi7KN5dGUEwRUcO2ojIzVmspAzgb3hUQZqqvl8rsrFkcCVl6VySR4w5eI4YMslocyUK4Ey&#10;RV9xpKzfHKZtSm6ApuY/VVoMZaZw3AKdU5i2cNwKDso0zUkrmCaVUJYzmH1DGS1APWzEpOuAu0jT&#10;iRLKfLu+oCwdL5eXZSjbB5TBqhlB2eA1/5MFvmMaoSzkFAJI4G4Aiu74Y6pCpEzpxaAs6ndgKANH&#10;n0LZIDX/ilYsXQad7A5lYLiCRoyAi2fQKH2JbxyM2kRQ1ueRZdV8UqpycSRwUJbKFUGZJRfHga5H&#10;lplypVCWyhVDmZkh5Mr3GUJ/97BgVKR/05QKlCnCSSqmYdu7mY3KLbBFuMgIpnDcCg2UKcJFUGaZ&#10;VEJZPrKsdygD01D6Embjlo2Ybq7C6mRuxMTrgLtIjxCLoKxp1xeUpeNlKMtQtg8og2UugjKa00Om&#10;LyuqZFMjZWWJz+B6qEzp1lJZ0jEgyGGqysAvpFg2SM2/ohaPZbZSduYyHK2gISPm4mjgav7RlFGj&#10;GAx6POB/uoC6Mk0wjgWu5l8RLIYCQzDOBF3DZaZgCZmRuSKNxWhmhqS4/reEpKQFbGumaKZKF7GZ&#10;KR03whbppBls6bgdHJup0kVwlmv+X3onAOgVluW+4cwtQz2EzOBCMC9BwjSGJfEsNOyLz9IBM59l&#10;PtsHn4GXkHw2Hbzmv6or9xTUPmYHohiNocpOj5op3RifxR0Py2foVhM+czXpfecyFbWY2gxK2Z3P&#10;wHYFDRmDRJzMLNEiUSNJB+YB7BwO7ACVZINpDS8n0gTjaOD4TBFMgoEpGOcCWzCJBaZgKZ8pgsV8&#10;1m/oDPWlKk2p/NfsGSc0Tem4ETrHzmzpuB0aPtN0Jw1hWjUHz9xb6y/wcLgh+Axt00f0jKbg/7J3&#10;9r1t5Mi+/iqC/7wXnuilZbUM+AIzcbxYYM/dBcZfQHHs2DiO5ZWcZLCL/e7nV2TzpcgqWZGakueE&#10;CTByxmSzVMVmPV1VZG8TPvMN++KzGj+r5f9HKf+n4uGEz0xxbsn42XQ+wahi/Kw5G2KNkONnQrfA&#10;Z1lHjyJHiZ/RsVE5nxXZACCoxfGZrpSd+YxGG5ghE/SK4zcmfmYGTxolfKYFNBifsQqg+GgKzmej&#10;4XTSipLFbGAATZIsATRNshgMtg2g6ZJlhCZJlhKaGqOKLbAhRsVtoNszNoKtOBOl41Yw49J/UjLf&#10;7dQMXbrYEJbQROkSQtPMygmNzTisI/VIMywXfzztcWqGsU0fp2bYC20RQfMN+yK0GkGrhHYcQsNC&#10;nBBa8b0A07nbC5CVnTVTQkYTQcuOzRC6RYSWdjwyocFx5YRWZDeAoBZPaKpS9iA0bAcwQybwFfOB&#10;JTQaPGnE6cBs2AtR1FCsFMOB39WXbS7gbICDjOZDUbKc0ATJEkIzGw797AySxWCgS8a5QJcsJzRB&#10;spTQ1ChVbAEXpXI3UfgGyZGzZEpRa0IMzdyciUX3iqEJ0nE76NLFhugITdIdt4Q64TihkfH9Wycq&#10;ofVwfoZd1pHjpIMoNlSg2QkBlWsVaPZCILT8RAue4/QN+yK0fMCa46w5zgPkOOnZNiG04hsDAlNg&#10;LbROXGCKYbfR3u8MELqJhGY7HpnQ4GlyQiuyNUBQi6pNr5S3QWhn0zPxVAhGaNQI/tJNh8AaJQlN&#10;kywGg4kqGeeCnglNPa2CEVpHGbnWChOaKl3MyY5tBenKEppmVk5ozK6V0HolNJh8A6HZCbEVofmm&#10;jszcpz1Oo39CywashFYJ7RCEBp+TEJqBprJZThdDw1qoEpp7wBYIzXcTCc0/iP1xt/oSH8H7jxWd&#10;qLs+x8m8gz++PD7hp+f1xcn9y8vz+bt365v72y+L9S9fHm5Wy/Xy7uWXm+WXd8u7u4eb23ffl6tP&#10;9qAX+ul5tby5Xa9x+Mvv94vnW6w5XWmZO9C3pcMvc0IrsksgEJpXi0BoiVLeBqG1LV7Z5KUO7MUI&#10;jRr5iMamLGefMTRNMkZoqmRFCQ36EpXGDzujVqLWChOaKh0jNF26soSmmZUTGrNrJbReCQ3r0AZC&#10;G5szrbciNN/UkZn7LEVo2YCV0CqhHYLQsn0CTfF9AqMG96mtQ8NL1k3axDPFEL8xSU77/z2eCX0i&#10;PGO9cIMfkc2oJDZjs6bIewEEnch69BrZGcxoqIEZL81ypdsDGtgiacNzm6N2gleS0xRImsVcdk1n&#10;0neX2stHuiQH6mjIM+ADZz1/pqMq6Z/PXYE0hkbmhLXFqHvW3kARujNyY6npHJrSkUzW/0Co58XL&#10;vfGZ9IMpDSJJv65f/nK7xPPI4vxpefXw+Gh0+/hEb1eZzFq8EI1+tV4+Pnyi35p/rD5/fP+4Gnxb&#10;PF6cNOYPWQRXY81Wy6+vvJMY75ym62HqdZVKNAm/rh4uTv49H84/tB/a5rQZn304bYaXl6e/Xr1v&#10;Ts+uRrPp5eTy/fvL0X9INP9eY5Kue3zC/9zu8Sk/KnPzl70yf/Iv+46LYXSB7+I+rbLpWWz97B72&#10;7DtZBqslXtuCG//b7Qo/3C9X/zoZfF8tni9O1v/8uljdngwe//qEh8H5qGnQ7MX8o5nOaLFYxb/5&#10;GP/m8IeSjxGH5c/rmDmYFCWf10ctHtNlb9CetVg7RHeQdwruIOmGGX1Mf4BvkPuDIhXJ22vSq4Qv&#10;HYtvmOPdqtzdy+GxGVPVvjPk/54OhgMay/wnXcXjSL49Z4mM2F2008R14hFMCbGRPmmXuQRjWjTC&#10;F9i9OtStvYf3CUZ8WpzCsm8fKKDcaLEPv+WPHXZiRw0Le4UPv9HffKFcnFev8DN5BdyGiVcoXgk5&#10;aihqgqk+mbtiOc+2dDSf6BTyPsEpNKyXXwCPsktlLNVANkVqILfWo9fI7i4B6gfYw27JKp65BLJF&#10;0ibxCCBW8VKZQ+gu9Sf1ByT97u7ATOnDeYP6jIDnpvqMgHdBpN6geNXViJ5gZW/QzobqM0LWKbiD&#10;pJtf/Y7jD/Dl8meEIhVX22vSq2R3h2BWcTJdsthnDsFYI2mUeIThtEEESrhY5hLcxf6kPsGIv7tT&#10;sBP7cF6hPiNUr3Ayaomuk2cE85hdMnI0piOcjVfw+1HcM0LnEmaolDDLis8jCH2CU+C9/AJ4HJ+A&#10;+G/uE4rUeAg6kfXoNbKzSzC7b6SNTbFL6LboeOOFGBT3CdgIjjezeduHZrFLMI3uB93FdvMJNjpz&#10;bZSPK2yMG3VtjfN2be1nF1Fb3d68DBByR0MbNMbbv1cng48XJx/tXPWBfRvsN9t3MY93dwlWpKCB&#10;PaJGIxy2M34ll6CF12vU6OfKJWSZ5UnxzPKkxRvYf9AjCH3epkeY4D7OPMKkSGZZ0En1CGbZ6zLG&#10;3SpfPcJJ9QhImMepdM391cgRnT7FnxEmxbPLzaz9YY8g9HmjHgE8nHuEIrllQSfVI1SPINUbVY9Q&#10;PUIImdjioc+r59+ffR2R38gyyTLLk+KZ5el8jGWTMss+ciCvZHjQv//73d3gj4sToc8b9QhSZnlS&#10;JLMs6ETWI6Iftv6qRo2wXMoVqN3zRI0aIVqL+VIrUJ9smS50gZvqJ6o1wlqVPiOUzy77/QhzBDdN&#10;vsCtZFSCbmqNZjOziEY+IVTf+17BJ6T9/BoYHKMrIT7AflE8ZgnPCWXyy9vr0utkZ7/Q464EvAeT&#10;3hvq7C/nEkwj5BLcXAitkvM8tC0O8TZFeyRuvlsCtorqbFW54r2iulyYvdHFRppceES2zf7Pu8F1&#10;G7ZexBti09PWoCtRYXynKLUSNZbsFNVNGSdzuvNwc6Wlh62pwsUWIHMrwnEj6MLFVugOWxOE41ZQ&#10;Tcr2iXKb4l7Zvd75mmGFhiDXUA2o+NqEDzDexizXtQ2qXNvazFdbd69fusaJTdbBb754ofcVmEXZ&#10;vE5quiGb1t3d+E5aGba5DlQVWroybffZ7RIl55FVYiywX+Z6Sdk8qfTb/c59xm3y8frZJKoX9tmd&#10;PX5HEXSyYa/PaNwMfxvPT6/O2tlpc9VMT+ezYXs6HM1/m5/hDMrm8orv9fnbw9Pt/nt9aIvTfIqq&#10;NFIpA0cWlh2aP930Y81er2X3u5NIYgdj7vMn2BY0yYo7kIvCjVyyuGPUzLAI4+5pMIE4lE3Id5gC&#10;cFszzaAs6xWgLO2H6XzEjUHIhgpQVqTA4wd06XWyB5TNqHYbdjAkHRgpLvEwO4PIHkkbGDbiFewa&#10;xGuMvP3DpWImMI1wGIWbC6FVAmWzlraw5nLFSGCgTJCL84AqV4wDulwcB0aaXBmUCXIlUEa6EhXG&#10;oMy0EjWWQZlmytgAFsok4bgBdOFiC2wQjhuBTCnak+gh0OzoDDgrCcetoJqUQxlNSK853CsVygwo&#10;7lraRLuTac7R+be4f/USp+7uhsY1KDPXgbsILR1CuU+LUq6d2wTofus+Y+Dapk0+XoWyenLHAU7u&#10;QOVPEimzRyoUhTK/7RqPzhzK5hRkIijz0RGfPQn7kn2vAGVpPw8gR4mU0e78LKNuz+bpDmH7/ZkC&#10;d3jSeP7b8ua/1+AXCLo+v/n/3+xv3PkAg4/f/2v56fbiZPH1ZWlWNpcEwaFvlFMStOKijqpOdoey&#10;rbdr09iboazPSNl4Nh+L28hjJDBQJsjFeUANq8Q4wKMqcXiL44AqVwZlglwJlJkwkxRaZFC2IRjF&#10;oVjfeZ9DmSQchzJduNgCG4TjRtCFi61gI2WScNwKqkk5lNGE9DHGCmUmMIEA2x5QRqaxr43aBGUh&#10;HqVBmblO8AmwjcMs92lxy7XbBri2aRMkc+P0A2WXv9JfWh/xVVgQqUbKjFJ+9khZk5U4jouXOI7m&#10;3TYoenTmUNY2LlJmxYgjZXmvAGVpvyNDGb5EDmVFyhx/QJdeJ7tDGUwwMCMmwJVFysgeSRsOBQ0e&#10;Q8XAT8wEphEd25oRHmeC8YxOX6D5kYwZI4GBMkEuzgOqXDEO6HJxHFDlyqBMkCuBMj0YFSvfBaNy&#10;jaWRMtWUsQFspEwSjhtAFy62wAbhuBHIlKI9hUiZJBy3gmpSDmU0If1cw71SI2X7RsrINCZShtm4&#10;IVJm5yo0rkGZuQ5FynxLB0nu00KZa7cNcG3TJh+vQlmNlB0gUtZgDeb7TnAAE1xb0UgZuU+TvuwC&#10;xKaQb3CDwI+5r0z60p2BGiJleS8RysxGSg8gx4mU4evlUFak0jhA2au69Dp5E1CG+MWA3GXKUTET&#10;NNSIHGV2Hi5nAhV+YiTYEso0uRiUqXJxHFDl2gXKCBokhbFImcfFTGNloUwVLrbABuGKQplmUg5l&#10;zKYVynqIlAUo23RCQ3hF5utQ5tZ2B2PusxSUpeNVKKtQdggow6qZQJmJcZSEsnHbFaKGbIxLueFF&#10;h1if5fyl0C1QWdbRI8hxsAzfIseyIqX+glpUbXql7MxlNNrADJkEpeJ4jSkrMxZJGiXRsj5TmDgr&#10;YygKFmOBATNJMA4F8M/yLgRGZizfpecwVcEyMpMES+Jlep4w1v+GPCG3gG7NmI1tvEyUjsOxLl1s&#10;hA3ScTPo0sV2sFlMUTqOyKpVOZwxs1Y46wHOjG36yGPiQrD8FolM33CbgNg2bWom8/Zd/n6PWvP/&#10;/gXHxqFY6evz6uHzPQ6SG5mY8NPyV5Qb3T3QWxxMXZJ9QUn3D2w1ND99Po/240c/oojJb82nCZ/w&#10;mZmvZflsCt+E24xSGzZo4ohiPoVjsEGzLnvlg2bjNusV8Czt50HkOHQGx5DTWZGaf0Ermi69TvaA&#10;s+kcDAQ7JNwVw4GBM7JH0oaTgQmgBPuHav4YDHyU5ZVM5qQdjUW5Yiyw5WW5XJwJVLliJNDl4kSg&#10;ypWhmaCvhMz0ZGGs/A3JQq5/sqKoMnp0isrq6QVdknAczHThYgtsEI4bQRcutkJXXpZblN6by7aX&#10;KElzzmUU96uZTHIoJoPpPvcpL6PFnGr+98xkmsV9i0yma7cNcG3TpmYyK5SBvQ7/fja8RzKBMnvA&#10;9WGgzGeyBJDocjEClPleIpS56PMRN2JOpZp/y5+ssr+Hmv8AZV4rmi7fFpRp6aWYCbbNZKrwEyPB&#10;llCmyRXjgC4XxwFVrl2gjKCBaDCF3d0ymTr3xAaw4bItoEwVLraAZ9nu1g4kPioKZZpJOZRRK581&#10;x71Sy8sMnPUCZftlMh1shZyny2C6z67mnyAQ8LYNcG3TJh+vZjJrJvMAmcwpnrN5pAwLJB6XSkLZ&#10;pJ3ZSBnlNKyPcSDRzuHW5ESm0CtAWdrPA8hRImVTRCWySBnqlY1eo+2WPUCZoBVNl14nO0fKaLCB&#10;GTGJgsXBGhMpI3skbXikBi5QThbGTGAa+c1xcbIwCdTMZrgYzapkzBgJbHlZLhfnAVUuBmUs2xXL&#10;xaGs0eTKoEzQVxIp07OEsfI3ZAm5/nVTxgboav5zpZU9skwXLraCjZRJmkutoEw1DmXMphXKeoiU&#10;mUUZkTJKA+o1/yFJqJaXkVPYIn9pxusRyoJkDv4qlFUoOwSUYQ1OoKx4zf9kTm/Bw91D+YwEymg3&#10;gElfupCAj5QJvSIoS/p5ADkOlOFL5FBWpOZf0IqHMk0nu0MZDIezTPO3UsdcYKEMYyeAxKFAPUcq&#10;ZgL9aLAUyiYjUa4cynK5EijTjlKLcUCXK8MBWa4cynK5EijTM4Sx8l2G0N09UTCK65+sKKpMSF/S&#10;6yMTYyZQpgsXW2CDcNwIunCxFTooE4RLrKCZlENZPbLs2q7GWDvNsbP2c49ImXntKKUvMRt1KOuC&#10;vxhNhTKYmNxFaOkgyX12Nf9du22iYNu0ycerUFah7BBQhlUzgbLiNf/NbK5FykYjWu7lUJnQLVBZ&#10;1vHIWAYvk2NZkZp/QS0Oy3Sl7MxlNNrADJm6aVfHQ+fVD1GJZAZPGnEwUKNSDMxYBCOOSnEwm85R&#10;VyYJFmOBrfmnOZYIxqFAFSxmAj2Mx5lAFSwjM0ljCZr1HC/TrRmboKv5F9SWsJkuXWyEDdG81Aza&#10;XIvt0NX8S9JxQ6hW5XDG5htWkZrGNJC2B5zZZaiHkBkuhHm5RczMN9yGvbZpU4NmtbzsKOVlUyx1&#10;CZ+Z+Voyk9m0jX0KoqdoHjQbDcdQgxw1E7pFfJZ2PDKfwTXkfFak6l9Qi+czVSm78xlsNzBDJoQT&#10;h24sn9HgSaOEz7RoRgwHeoAq4bOWXhxAMysZM0YDy2eCYAkYaILFXKALxrFgqgmW85kgWMJnenQq&#10;1v+G6FRiAdWasQncnszcngmf6dLFRtggXWIGVbrYDh2fSbrjhjAGo8HTGcL5rAbP+g6e2UW9h+iZ&#10;vdAW4TPfcBv22qZNjZ9VPjsOn8FLcD6zL5sryWfT+QTeBLcZPUlzPmvOhlh75fiZ0C3wWdbxuHx2&#10;Jm0AGBrP0PcGAEEtjs90pezMZzTawAyZYFDMB4bPzOBJo4QOKFQR5kBIwMVwoIepOJ+NhtNJK0oW&#10;s4EBNEmyhAw0yWIw0CXjXKBLlhGaJFlCaHqMKrbAhhgVt4Fuz9gIltBE6bgVdOliK2yQjttBly42&#10;hCU0UTpuiRpBM6EwSjAibYnNZp+pVp7++bxc0wtErku9JtMs6z1E0IyRt4mg+Ybb0Nc2bWoErRLa&#10;UQjtDOt6QmjF9wJM591egPA465liSvvNTATNHvaMteT+7/b9Q0K3iNDSjkcmNPjBLIIG+ASx9E9o&#10;22vTK2UPQsN2AGOJBL5iPrCERhZJGnE6UE+oiOHA7+p75eQMHGQ0H4qSxWxgCU2QjJOBKlkMBrpk&#10;nAt0yXJCEyRLCE2PUsUWcFEqdxMF+k2OnCVTiloTys8aSTpOaLp0sRU2SMftoEsXG6IjNEk6bgnV&#10;rEkMrZ6fYcOMWC76KUAzM6ePAzTshSiG9sq7AHzDbehrmzb5gLUGrdagHaAG7QzeMCE0kyUqG0Nz&#10;TNGFjsPLAOyNZQht2LlkgdB8N5HQbEcPI0fZGnAGx5UTWpGtAQFcvVoE3k2U8jYIDdYWT4VghEaN&#10;cLSBmw6BNTgb6BwUs8G2hKZJFoNBo0rGuUCXbCdCg5VFpYlHaeRaK0xoqnSxFRzbCtKVJTTNrJzQ&#10;mF2xjtQqNENqe1ShQaN4fqAsJ0y+YY+AnRBQubZHwF6ICM03dZsD3KfdJOAbbkNf27TJB6yEVgnt&#10;EISGlTMhtOK7BAJT4D5KspzmVrYxtPSUM6GbSGj25T5HJjR4mpzQiuwSENQiEFqilLdBaGeI3xDn&#10;pKE2RmjUyB8+pe8S0DkoZoNtCU2TjBGaKllRQoO+RKVxQqNWotYKE5oqXWwFx7b5a7iS085obssR&#10;vtgQ28fQNLNyQmN2rYTWw8kamBUdocHkGwjNr1KvE5pv6sjMfZYitGzASmiV0A5BaFjqEkIzTxQl&#10;Y2ijBrPd1qG1HYZ5pkAVnE1yWq/tA2hCnwjPWK8jsxm+QM5mRXYICDqR9eg1sjOY0VADM16St4xT&#10;aza5aesYY5Tiuc1RO8EryWkKJJeKueyazqRv7KX28pHu8dhka0woQCq/wdB4LmdtMSr67BM3gPS6&#10;M3Jjqa6IpnQkk/U/EOp58XJvfCb9YMQjSb+uX/5yu/xC4z0trx4eH41uH5/o7SqTWYsXotGv1svH&#10;h0/0W/OP1eeP7x9Xg2+LRxxzY/6QRXA11my1/Pr0yVzt/nbx6UP388vi4dH+jPaPT3Q9TL1OWzQJ&#10;v64eLk7+PR/OP7Qf2uYUNfofTpvh5eXpr1fvm9Ozq9Fsejm5fP/+cvQfEm3UnN8/fPp0+0TSDf74&#10;8vi0Psf/vDi5f3l5Pn/3bn1zf/tlsf7ly8PNarle3r38crP88m55d/dwI5XHbP6yV+ZP/mXfcTGM&#10;LvBd3KdVNhUprJ//sbLlCvadLIPVEq9tQZXKt9sVfrhfrv51Mvi+WjxfnKz/+XWxuj0ZPP71aX1x&#10;Mh81DZq9mH800xl2XgxW8W8+xr85/KHkZ2lV8sQedlfUG7RTPM5iqmOsxBu0Zy3WDvO8nrqDvFNw&#10;B0k3zNAjHkk+g4lTfzDBOQa4pfqudxnlSnH+QFMJXzoW3zDHzb3uw8YhZYHvEb1wg8YamAG79t2X&#10;vM4cghk6aZR4BFNCLF0scwnuYrCpF3FBy6AZICzY+Ela5yFctKYe3icY8WlxCsu+faCAciPBwm/5&#10;Y4e1YtSwsFe4/JX+5gvl4rx6hZ/IK8xw27BnBNSR2/Xr8zneM/aX1fPvxiHinqQf/7a8+e817keT&#10;vI5/T17EtMCbyT5+/6/lp9uLkwXecWbYxC7Ri3P4dKqIHjUUNcFUb2YOKN1a1tDRfKJTyPsEp8B7&#10;HdknYP3LfUKRGsit9eg1srtLgPoB9rZAKub/zCWQLTZ7BBCreKnMIXSX+pP6A5J+d3dgpvThvEF9&#10;RsBzU31GmOEeTLxB8aqrET3Byt6gnQ3VZ4SsU3AHSTe/+h2l4momVFxN5kUqrrbXpFfJ7g7BrOJk&#10;umSxzxyCsUbSKHtGaBCBEi6WuQR3sT+pTzDi7+4U7MQ+nFeozwjVK5yMWhxqn3qF4pUeY3N6Kz0j&#10;DO3rREItbucSKMBmlhWfRxD6BKfAe/kF8Dg+QajxmMyL1HgIOnHPWopGdnYJZCnE9Z25QnQpdgmm&#10;EV504owXWnGfYLYVSxeLXYLbLW4vtptPsNEZhLYwl3CFjXGjrq0xlGtrP7vo+Or25mWAkDsa2qAx&#10;3v69Ohl8vDj5aOeqD+zbYL956T2k390lWJE6dUKWPaJGo0mDoyNIFJYkWMe5BC28XqNGP1UuYZZm&#10;lidzsxiXzCVMWspg/JhHEPq8UY8gZJYn8yKZZUEn1SOYZa87sKF6BHIjlF2uHgG+cBv3VyNHtHOO&#10;R45swrekR2hm7Q97BKHP2/QILZahLI+A7wtM7Tu3LOikeoTqEfAgkNUbVY9QPUIImdBS1KV97Y/I&#10;CCP/+/AJ6NC2WWa5LZ5Zns7HCCP82DOC0OeNegR8tdwjFMksCzqpHqF6hOoRviwennYMkdVnhDbL&#10;Lrfls8tuP0IzQymqyRe4lYxK0E2t0RyVqDyT4KvvQ6/gE9J+iLoesQYVKhS8Qpn88va69DrZOZvQ&#10;466E6Qyn2AZLhpRDnEswje4Hfi6EVsl5HtoWh3ibot0s6orbwqWQ94nqbFW54i2KulyYvdHFRppc&#10;eES2zeglXG3YesGquPCwGV2LdCUqjO8UpVaixpKdoropYwN05+HmSktfWKAKF1vAfAVZOG4EXbjY&#10;Ct1GUUE4bgXVpGyfKLcp7pXd652vWTLK5K+k4mioBlR8bWAR423Mcl3boMo1jL1FTuy6e/3S9cis&#10;Oa9evNRpuLSY4yAPun/1bFp3d0NIrQzbLO5QVWjpyrTdZ7dLlMZDO7fXx/3WfUql3+537jNuk4/X&#10;zyZRvbDP7uzxT/jQyYa9PqNxM/xtPD+9Omtnp81VMz2do3b3FC/m+G1+hjMom8srvtfnbw9Pt/vv&#10;9aEg9Hw6tu9v1bOSQ/Onm62s2eu17H53EknsCr/d50+wLajNijssDZUM3I6aWVfy17rXLjoom5Dv&#10;MAXgTVdH7Ms7hF4BytJ+mM7HhDKpwAP4WyB4K2hF06XXyR5QNqPabVjP8HIAm7jEw2wVJXskbWDY&#10;iDGmwzOcRuHtHy4VM4FphMMo3FwIrRIom7W0hTWXK0YCA2WCXJwHVLliHNDl4jgw0uTKoEyQKz0C&#10;F7oSFcahjFqJGsugTDNlbAALZZJw3ABkSFm42AKmlSwcNwKZUrQn0UOg2dEZcFYSjltBNSmHMpqQ&#10;XjjcKxXKDCjuWtpEu5NpztHparh/dSjr7m5oXIMycx3AVmjpEMp9WpRy7fqCsny8CmX15I4DnNzR&#10;YplLsunF66v8DuMQKXEgMZ9geSYo655SsC641xMIvQKUpf08gIQUktts/3393D0uILu93dEA35er&#10;T+/Gw9HwHf30vFre3K7XD0+ff79fPN9ivenS5CEhBa+Q50+K1FgJWtF06XWyO5RtvV2b7LEZyvqM&#10;lI1n87G4jTxGAgNlglycB9SwSowDPKoSh7c4DqhyZVAmyJVCmRqMiol4QzCKQzHNG1FlwnsJJOES&#10;KFOFiy2wQThuBF242Ao2UiYJx62gmpRDGU1IH8arUOZq1PeAMjJNH5Eyc53gE2AbB2Pu00KZa9cX&#10;lJWKlH34jf7S+oivwoJINVJmlPLTR8rgHziUzcyZNkUjZfMh1nTcZSFS4kCibVykzL3uJkBZ3itA&#10;WdrPA8hRoAz7BnIoQzEpZlzfZY6jXCuaLr1OdocyDDYwIybAFXOBiZSRPZI2HAqmwwkOu301UoZG&#10;iF64uaBFysYzOn2BNJGMGSOBgTJBLs4DqlwxDphGolwcB1S5MigT5EqhTA1Gxcp3wahcY2mkTDVl&#10;HimThEugTBUutsAG4bgRyJSiPYVImSQct4JqUg5lNCG9TXGv1EjZvpEyMo2JlGE2boiUIROG2xYa&#10;1yJl5joUKfMtHYy5Twtlrl1fUJaP10+krELZKwc0/uxQhj1yKZQVrzL2IEHLpfWjAkh05x3mUBZ6&#10;iVBm+nkAOQ6UYTHKImXY84m1pxiUBa1ouvQ6eRNQNj6bDYLMAbdiJphSI3KU3VwIrTgTqPATI8GW&#10;UKbJxaBMlYvjgCrXDlBGuhIVxtKXppWosaJQpgsXW2CDcEWhTDMphzJm0wplPUTKApRtOu25u7u3&#10;gjK3tjsYc5+loCwdr0JZTV8eIH2Jo2xSKCte6D9uu0LUPH2JF/xgfZbzl0K3QGVZR48gx8EyUEOO&#10;ZUVK/QW1OCzTlbIzl9FoAzNkEpSK4zUmWGYGTxol0bI+U5g4K2MoChZjgQEzSTAOBWrCi5EZy3fp&#10;OUxVsIzMJMHSeJmaJ4z1vyFPyC2gWzNmY1tZJkrH4diMG27qwNAoOA+1YBuk42bQpYvtYLOYonQc&#10;kVWrcjhjZq1w1gOcGdv0kcfEhWD5LRKZvmFfQbOayZTe71Fr/t+/4Ng45MW+Pq8ePt/jILmRiQk/&#10;LX/Fgep3D/Q+BPDH+ty+oKT7BwqozE9sP745kT3fmo/jZ1M+MzmokpnMcTuFbxIzmfMpHINc8y/0&#10;CniW9jsyncHP5HRWpOZf0IqjM1Une8DZdA4GgvUS7orhwMAZjZ204WSgFmLHYKDX1nMumLSjsShX&#10;jAW2vCyXizOBKleMBLpcnAhUuTI0E/SVkpmaLIyV75KF+S6JJGhGVhRVJpWX5UpLN2KqwsUW2CAc&#10;N4IuXGyFrrxMEI5bQTUp57Ja838NhZBDMRlM97lPeRlM00fNv1nIKJNpZzXkc8Ey99mVl9F4aNcX&#10;lOXj1aBZDZodImiGZS4pLzNzuiSUTVo6t4+gDCEA67sdSLR4O5wSMxN6BShL+x0ZyvAlcigrUvMv&#10;aEXTpdfJzlBGgw3MiAlwxVxgy8vsW/7iUFICZX0GzJrZbCbKFSOBzWTmcnEeUCMrMQ6YRr4+PP6S&#10;HAdUuTIoo/mb6rTo6Ri6KWMqtuEySThOxT1Hy3ThYitYKJOE41ZQTcqhrAbL+oYysyj3cDqGuQ7c&#10;RR654lDm2vUFZfl4FcoqlB0CyuAfOJSdGfdQFMrm9BJEgjI8YCdQRrsB5EjZJO8VQVnSzwPIMfKY&#10;86FU84/D/eF2+y4vE7TioUzTye5QBhMMzIgpQESJKgtlef19AmV9no6B16SMRLlyKMvlSqBMkyvG&#10;gW0jZapcOZTlcpWNlJEVRZUJkTJ6U1Fq8ATK+o2U6cLFVuigTBAugTLNpBzKaqSsdyiDafqIlLk3&#10;ZeWRqwTKaLwaKatHln27XSGpeL9c/etk8H21eL44Wf/z62J1ezJ4/OsTDl+Yj5oGLvrF/KOZ0sul&#10;Bqv4Nx/j3yyebnCpi5OXExw8SD+WTl/OhwhyJFBWvOa/mc21SNloRIkRubxM6BaoLOt4ZCwDgmSx&#10;srMiVf+CWhyW6UrZmctoNBxnCgOmbjrlMjN40igBsz6jZdM5UpiSYBmYSYIlZKYJFjPBtuEyVbCM&#10;zCTBUjTrt7xMt2YeLxOlw80anUPXc8BMly62Q1deRgtHMttGCZxpVuVwViNmfcOZmTm9lJeNurrk&#10;PIbF8Qwj9pvJzAesQbMaNDsEn2EeJ3xWvPy/aRv7dJMHzUZDAlg5aiZ0i/gs7XhkPsMXzPmsSPm/&#10;oBbPZ6pSducz2A4HXMCAqTN0npqOrh/irE9jyqRRwmdaNCOGAz1Axdlg2p7JguV8RlpJBEv4TBMs&#10;5gJdsAQLNMFyPhMES/lMjU7FyeQNdVzcAmRI2ZqxCVz5f662slVmunSxHTo+k3SXGEKzKuezGjzr&#10;nc/MMtTD2bLWOyAs9lr4zDfsK6mZD1j5rPLZIfgM7ivhs+Ll/9P5BN6EkppZpVlzNsTaK8fPhG6B&#10;z7KOR+YzOPycz4psABDU4vhMV8rOfEajDcyQCeHEfGD4zAyeNOJ0oJYAxXCgh6k4n42GUxwPKkmW&#10;AZokWQJoWqglBgNdMs4FumQZoUmSpYTWbwRNt2dsBEtoonTcCj1H0HTpYkNYQhOl45ZQJxwntBpB&#10;65vQjG36iKDZC8F15AEtHkHzDfsitHzASmiV0A5BaFjqEkIzc7pk2dl07vYCZGVnzZQOaTIRNHda&#10;pj/WTOgWEVra8ciEBteQE1qR3QCCWjyhqUrZg9CwHcAMmcBXTmg0eNIoITQ6qCtEUcN5CzEc+KOw&#10;shcKcDbAnvn5UJQsJzRBsoTQNMliMNAl41ygS5YTmiBZSmg/FENzN1HQbbJRk0wpak0oPzM3Z2LR&#10;vWJognSJHVTpYkN0hCbpjlvCWEyacJzQyPj10FkYGmuoeX+n/dxjq6Zd1imGtueps/ZCFEN75dhZ&#10;37AvQssHrIRWCe0QhAYvwQltWnxjgGcKWjGtExeYYtj9Kie00E0kNNvxuIRGbjUjNHv0RN9bA35E&#10;m14pb4PQxg2iXn4OBIpghEaN4C/ddAitShKaJlkMBlNVMs4F/RKaoQxJaeL5s7nWyhKaLl3MyaaV&#10;aNNRWULTzMoJjdkVt0x9LYAhtV4IDRNyw3sB/NKtvRfAg1e3HsA6LnbmPu1xGr5hb4TmZXMDVUKr&#10;hHYAQqN1PSG04rsEAlNgLdQJrQuaCITmu8mEZjp6GDnK5k3ygzmhFdkl8CPa9Ep5G4TWTJsBcU4a&#10;amOERo3Imx80hqZJxghNlawooRE/SErjhEatRK0VJjRVOkZounRlCU0zKyc0ZtdKaC6W1g+hbXxz&#10;k73JofItCM2t8g6Y3GcxQksHrIRWCe0QhAZvmBBa8X0CgSmwFqqE5lIgAqH5biKh2Y4eRo5DaAjw&#10;5IRWZJ/Aj2jTK+VtENpZi7ykN2aIjjFCo0ZgDTcdQquSMTRNMkZoqmRFCY34QVIaJzRqJWqtMKGp&#10;0jFC06UrS2iaWTmhMbtWQuuV0F7JcjoKep3Q/CrvyMx9liK0bMBKaJXQDkFoWDkTQiu+U2DU4HWJ&#10;dqdAa6Blce6znEP8xpShWXLzeCb0ifCM9fIYchw2g4/J2azIHgFBJ7IevUZ2BjMaamDGS+uQ0g2c&#10;DWyRtOHVZ6N2gveT0xRImsVcdj3GXtDuUnv5SJfkMPU0JlmDM2w+02HilGx5Xq4Hf1ycXGNo1Law&#10;thgVffaJG0ARekLHjaW6IprSkUzW/0Co58XLvfGZ9IMRjyT9un75y+3yC433tLx6eHw0un18olet&#10;TGYt3o5Gv1ovHx8+0W/NP1afP75/XA2+LR6xZ8f8IYvgaqzZavn1lRcUI89E18PU67RFk/Dr6uHi&#10;5N/z4fxD+6FtTpvx2YfTZnh5efrr1fvm9OxqNJteTi7fv78c/YdE8y85JukGf3x5fFqf43/iDKOX&#10;l+fzd+/WN/e3XxbrX7483KyW6+Xdyy83yy/vlnd3DzfSG2Y2f9kr8yf/su+4GEYX+C7u0yqbihTW&#10;z/9Y2ZMM7QtaBqsljltCYcOf/dwleqV84g3MRC1ZlTxqcTC57A3asxZrh+gO8k7BHSTdMKP/uFvh&#10;3jiOP8B9nPuDIhXJ22vSq4QvHYtvmOPdqtzdy+GBGNM7OlSHxhqYAZNVPKtHNtZIGiUewWzyki6W&#10;uQR3MXyB3WsP3Np7eJ9gxKfFKSz79oECyo0W+/Bb/thhJ3bUsLBX+PAb/c0XysV59Qo/k1fIKiFt&#10;2rOoV2goaoKpPp0h9GSWD8+2dHiy6BTyPsEpNKyXXwCP4hNwJEbuE5oixyOPcp3IevQa2d0lYCiA&#10;PeyWrPaZSyBbJG0SjwBiFS+VOYTuUn9Sf0DS7+4OzJQ+nDeozwh4bqrPCOOs6gpPl7ibi3oDeoKV&#10;vUE7G6rPCFmn4A6Sbn71O44/wDfInhHsW9H6rokfba1Jr5LdHYJZxWnAZLHPHIKxRtIo8QjDKaqC&#10;jPRJu8wluIv9SX2CEX93p2An9uG8Qn1GqF7hZDQf4zbkkSN72F9JrzB25+KHraWObTuXMHd5fZ9H&#10;EPoEp8B7+QXwOD5BqvFoitR4CDqR9eg1srNLMGcMBnOF6FLsEkwjvPLNGS+04j5hOmuGr+9jp0b+&#10;Yrv5BBuduTbPobjCxrhR19YkfFxb+9lF1Fa3Ny8DhNzR0AaNcbL+6mTw8eLko/WTPrBvg/3mgBWo&#10;YneXYEXq1AlZ9ogajSbN2diIwpIE6ziXoIXXa9Top8olYKN46hGKZ5YnLV4yZXIJ2QknfG3HTXz/&#10;97s7Sv4Jfd6oR5Ayy02RzLKgk+oRzLLXZYyrRyA3Qtnl6hGQMN/G/dXIEUXgk2eE4tnlZtb+sEcQ&#10;+rxRjyDllpsiuWVBJ9UjVI8g1RtVj1A9QgiZ2MTA59Xz788+R/CP1eDhE9BhPs4yyxNTFlgyajSd&#10;j/EsgABpCEPIK1n0jCD0eZseYQIwzTIJ9iihvjMJgk5kPSLiYOuvatQIyyWCR0IFavc8UaNGSO5g&#10;vrDgUq01+t9Wa2S8w/fPcAiw9We8n/T+4eZy8bKI/42fvz+f346X98vHT7er//c/AgAAAP//AwBQ&#10;SwMEFAAGAAgAAAAhAIhxX1bhAAAACwEAAA8AAABkcnMvZG93bnJldi54bWxMj8FqwzAQRO+F/oPY&#10;Qm+N7BrFiWM5hND2FApNCqW3jbWxTSzJWIrt/H2VU3Mc9jHzNl9PumUD9a6xRkI8i4CRKa1qTCXh&#10;+/D+sgDmPBqFrTUk4UoO1sXjQ46ZsqP5omHvKxZKjMtQQu19l3Huypo0upntyITbyfYafYh9xVWP&#10;YyjXLX+NojnX2JiwUGNH25rK8/6iJXyMOG6S+G3YnU/b6+9BfP7sYpLy+WnarIB5mvw/DDf9oA5F&#10;cDrai1GOtSEni2VAJSRiDuwGRCJNgR0liFTEwIuc3/9Q/AEAAP//AwBQSwECLQAUAAYACAAAACEA&#10;toM4kv4AAADhAQAAEwAAAAAAAAAAAAAAAAAAAAAAW0NvbnRlbnRfVHlwZXNdLnhtbFBLAQItABQA&#10;BgAIAAAAIQA4/SH/1gAAAJQBAAALAAAAAAAAAAAAAAAAAC8BAABfcmVscy8ucmVsc1BLAQItABQA&#10;BgAIAAAAIQA82M5mTWoAAOWfBAAOAAAAAAAAAAAAAAAAAC4CAABkcnMvZTJvRG9jLnhtbFBLAQIt&#10;ABQABgAIAAAAIQCIcV9W4QAAAAsBAAAPAAAAAAAAAAAAAAAAAKdsAABkcnMvZG93bnJldi54bWxQ&#10;SwUGAAAAAAQABADzAAAAtW0AAAAA&#10;">
                <v:group id="Group 1616" o:spid="_x0000_s1027" style="position:absolute;left:1856;top:366;width:936;height:362" coordorigin="1856,366" coordsize="936,36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S4hHcMAAADdAAAADwAAAGRycy9kb3ducmV2LnhtbERPTYvCMBC9C/6HMII3&#10;TbuLIl2jiKyLBxGsC8vehmZsi82kNLGt/94Igrd5vM9ZrntTiZYaV1pWEE8jEMSZ1SXnCn7Pu8kC&#10;hPPIGivLpOBODtar4WCJibYdn6hNfS5CCLsEFRTe14mULivIoJvamjhwF9sY9AE2udQNdiHcVPIj&#10;iubSYMmhocCatgVl1/RmFPx02G0+4+/2cL1s7//n2fHvEJNS41G/+QLhqfdv8cu912H+fBbD85tw&#10;glw9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lLiEdwwAAAN0AAAAP&#10;AAAAAAAAAAAAAAAAAKoCAABkcnMvZG93bnJldi54bWxQSwUGAAAAAAQABAD6AAAAmgMAAAAA&#10;">
                  <v:shape id="Freeform 1617" o:spid="_x0000_s1028" style="position:absolute;left:1856;top:366;width:936;height:362;visibility:visible;mso-wrap-style:square;v-text-anchor:top" coordsize="936,3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gybcUA&#10;AADdAAAADwAAAGRycy9kb3ducmV2LnhtbERPTWvCQBC9F/wPywi9lLqpVJHoKrUg9FAUkxz0NmTH&#10;JJqdDdk1xn/fFYTe5vE+Z7HqTS06al1lWcHHKAJBnFtdcaEgSzfvMxDOI2usLZOCOzlYLQcvC4y1&#10;vfGeusQXIoSwi1FB6X0TS+nykgy6kW2IA3eyrUEfYFtI3eIthJtajqNoKg1WHBpKbOi7pPySXI2C&#10;I6/3aXreZuu3WYb3ze/u+nnolHod9l9zEJ56/y9+un90mD+djOHxTThB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KDJtxQAAAN0AAAAPAAAAAAAAAAAAAAAAAJgCAABkcnMv&#10;ZG93bnJldi54bWxQSwUGAAAAAAQABAD1AAAAigMAAAAA&#10;" path="m,362r936,l936,,,,,362xe" fillcolor="#444" stroked="f">
                    <v:path arrowok="t" o:connecttype="custom" o:connectlocs="0,728;936,728;936,366;0,366;0,728" o:connectangles="0,0,0,0,0"/>
                  </v:shape>
                </v:group>
                <v:group id="Group 1614" o:spid="_x0000_s1029" style="position:absolute;left:1904;top:423;width:842;height:247" coordorigin="1904,423" coordsize="842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rAa8cQAAADdAAAADwAAAGRycy9kb3ducmV2LnhtbERPTWuDQBC9F/oflin0&#10;1qw2KMVmIxLa0kMIxBRKb4M7UYk7K+5Wzb/PBgK5zeN9ziqfTSdGGlxrWUG8iEAQV1a3XCv4OXy+&#10;vIFwHlljZ5kUnMlBvn58WGGm7cR7GktfixDCLkMFjfd9JqWrGjLoFrYnDtzRDgZ9gEMt9YBTCDed&#10;fI2iVBpsOTQ02NOmoepU/hsFXxNOxTL+GLen4+b8d0h2v9uYlHp+mot3EJ5mfxff3N86zE+TJVy/&#10;CSfI9Q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OrAa8cQAAADdAAAA&#10;DwAAAAAAAAAAAAAAAACqAgAAZHJzL2Rvd25yZXYueG1sUEsFBgAAAAAEAAQA+gAAAJsDAAAAAA==&#10;">
                  <v:shape id="Freeform 1615" o:spid="_x0000_s1030" style="position:absolute;left:1904;top:423;width:842;height:247;visibility:visible;mso-wrap-style:square;v-text-anchor:top" coordsize="842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jXz8QA&#10;AADdAAAADwAAAGRycy9kb3ducmV2LnhtbERPTWvCQBC9C/0PyxS8iG4qVdo0GylCQIoXN0LxNmSn&#10;SWh2NmTXmP77rlDobR7vc7LdZDsx0uBbxwqeVgkI4sqZlmsF57JYvoDwAdlg55gU/JCHXf4wyzA1&#10;7sYnGnWoRQxhn6KCJoQ+ldJXDVn0K9cTR+7LDRZDhEMtzYC3GG47uU6SrbTYcmxosKd9Q9W3vloF&#10;H8euKA6uXFThs9CXyejXftRKzR+n9zcQgabwL/5zH0ycv908w/2beILM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Zo18/EAAAA3QAAAA8AAAAAAAAAAAAAAAAAmAIAAGRycy9k&#10;b3ducmV2LnhtbFBLBQYAAAAABAAEAPUAAACJAwAAAAA=&#10;" path="m,248r842,l842,,,,,248xe" fillcolor="#444" stroked="f">
                    <v:path arrowok="t" o:connecttype="custom" o:connectlocs="0,671;842,671;842,423;0,423;0,671" o:connectangles="0,0,0,0,0"/>
                  </v:shape>
                </v:group>
                <v:group id="Group 1612" o:spid="_x0000_s1031" style="position:absolute;left:2813;top:366;width:1046;height:362" coordorigin="2813,366" coordsize="1046,36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hUnHsMAAADdAAAADwAAAGRycy9kb3ducmV2LnhtbERPTYvCMBC9L/gfwgh7&#10;W9MqFalGEXFlDyKsCuJtaMa22ExKk23rvzeCsLd5vM9ZrHpTiZYaV1pWEI8iEMSZ1SXnCs6n768Z&#10;COeRNVaWScGDHKyWg48Fptp2/Evt0ecihLBLUUHhfZ1K6bKCDLqRrYkDd7ONQR9gk0vdYBfCTSXH&#10;UTSVBksODQXWtCkoux//jIJdh916Em/b/f22eVxPyeGyj0mpz2G/noPw1Pt/8dv9o8P8aZLA65tw&#10;glw+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aFScewwAAAN0AAAAP&#10;AAAAAAAAAAAAAAAAAKoCAABkcnMvZG93bnJldi54bWxQSwUGAAAAAAQABAD6AAAAmgMAAAAA&#10;">
                  <v:shape id="Freeform 1613" o:spid="_x0000_s1032" style="position:absolute;left:2813;top:366;width:1046;height:362;visibility:visible;mso-wrap-style:square;v-text-anchor:top" coordsize="1046,3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v9RlMQA&#10;AADdAAAADwAAAGRycy9kb3ducmV2LnhtbERP22rCQBB9F/oPyxT6IrpRNGh0lSAIbRGKlw8YsmMS&#10;zM6G7JrEfn1XEPo2h3Od9bY3lWipcaVlBZNxBII4s7rkXMHlvB8tQDiPrLGyTAoe5GC7eRusMdG2&#10;4yO1J5+LEMIuQQWF93UipcsKMujGtiYO3NU2Bn2ATS51g10IN5WcRlEsDZYcGgqsaVdQdjvdjYL2&#10;8PU7nT0uadp9H2eL5e06LPlHqY/3Pl2B8NT7f/HL/anD/Hgew/ObcILc/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b/UZTEAAAA3QAAAA8AAAAAAAAAAAAAAAAAmAIAAGRycy9k&#10;b3ducmV2LnhtbFBLBQYAAAAABAAEAPUAAACJAwAAAAA=&#10;" path="m,362r1047,l1047,,,,,362xe" fillcolor="#444" stroked="f">
                    <v:path arrowok="t" o:connecttype="custom" o:connectlocs="0,728;1047,728;1047,366;0,366;0,728" o:connectangles="0,0,0,0,0"/>
                  </v:shape>
                </v:group>
                <v:group id="Group 1610" o:spid="_x0000_s1033" style="position:absolute;left:2859;top:423;width:953;height:247" coordorigin="2859,423" coordsize="953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Ysc8sUAAADdAAAADwAAAGRycy9kb3ducmV2LnhtbERPS2vCQBC+F/wPyxS8&#10;1U2UpJK6ikiVHkKhKpTehuyYBLOzIbvN4993C4Xe5uN7zmY3mkb01LnasoJ4EYEgLqyuuVRwvRyf&#10;1iCcR9bYWCYFEznYbWcPG8y0HfiD+rMvRQhhl6GCyvs2k9IVFRl0C9sSB+5mO4M+wK6UusMhhJtG&#10;LqMolQZrDg0VtnSoqLifv42C04DDfhW/9vn9dpi+Lsn7Zx6TUvPHcf8CwtPo/8V/7jcd5qfJM/x+&#10;E06Q2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EWLHPLFAAAA3QAA&#10;AA8AAAAAAAAAAAAAAAAAqgIAAGRycy9kb3ducmV2LnhtbFBLBQYAAAAABAAEAPoAAACcAwAAAAA=&#10;">
                  <v:shape id="Freeform 1611" o:spid="_x0000_s1034" style="position:absolute;left:2859;top:423;width:953;height:247;visibility:visible;mso-wrap-style:square;v-text-anchor:top" coordsize="953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MXVQcYA&#10;AADdAAAADwAAAGRycy9kb3ducmV2LnhtbESPzU7DQAyE70h9h5WRuCC6aREFhW6r/gBC4kThAays&#10;yUbE3ii7aVOeHh+QuNma8czn5Xrk1hypT00UB7NpAYakir6R2sHnx/PNA5iUUTy2UcjBmRKsV5OL&#10;JZY+nuSdjodcGw2RVKKDkHNXWpuqQIxpGjsS1b5iz5h17WvrezxpOLd2XhQLy9iINgTsaBeo+j4M&#10;7OCluZ1d//DQ8bB92u8DvfHufO/c1eW4eQSTacz/5r/rV6/4izvF1W90BLv6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MXVQcYAAADdAAAADwAAAAAAAAAAAAAAAACYAgAAZHJz&#10;L2Rvd25yZXYueG1sUEsFBgAAAAAEAAQA9QAAAIsDAAAAAA==&#10;" path="m,248r953,l953,,,,,248xe" fillcolor="#444" stroked="f">
                    <v:path arrowok="t" o:connecttype="custom" o:connectlocs="0,671;953,671;953,423;0,423;0,671" o:connectangles="0,0,0,0,0"/>
                  </v:shape>
                </v:group>
                <v:group id="Group 1608" o:spid="_x0000_s1035" style="position:absolute;left:3879;top:366;width:898;height:362" coordorigin="3879,366" coordsize="898,36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1gtG8UAAADdAAAADwAAAGRycy9kb3ducmV2LnhtbERPS2vCQBC+F/wPyxS8&#10;1U2UhJq6ikiVHkKhKpTehuyYBLOzIbvN4993C4Xe5uN7zmY3mkb01LnasoJ4EYEgLqyuuVRwvRyf&#10;nkE4j6yxsUwKJnKw284eNphpO/AH9WdfihDCLkMFlfdtJqUrKjLoFrYlDtzNdgZ9gF0pdYdDCDeN&#10;XEZRKg3WHBoqbOlQUXE/fxsFpwGH/Sp+7fP77TB9XZL3zzwmpeaP4/4FhKfR/4v/3G86zE+TNfx+&#10;E06Q2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tYLRvFAAAA3QAA&#10;AA8AAAAAAAAAAAAAAAAAqgIAAGRycy9kb3ducmV2LnhtbFBLBQYAAAAABAAEAPoAAACcAwAAAAA=&#10;">
                  <v:shape id="Freeform 1609" o:spid="_x0000_s1036" style="position:absolute;left:3879;top:366;width:898;height:362;visibility:visible;mso-wrap-style:square;v-text-anchor:top" coordsize="898,3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85IK8YA&#10;AADdAAAADwAAAGRycy9kb3ducmV2LnhtbESPQWvCQBCF74X+h2UKvdVNC4Y2uoppEXrRUo33ITsm&#10;wexsyK4x+uudQ6G3Gd6b976ZL0fXqoH60Hg28DpJQBGX3jZcGSj265d3UCEiW2w9k4ErBVguHh/m&#10;mFl/4V8adrFSEsIhQwN1jF2mdShrchgmviMW7eh7h1HWvtK2x4uEu1a/JUmqHTYsDTV29FlTedqd&#10;nYHhsC2m1U9Z3DZr102vef5x/sqNeX4aVzNQkcb4b/67/raCn6bCL9/ICHp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85IK8YAAADdAAAADwAAAAAAAAAAAAAAAACYAgAAZHJz&#10;L2Rvd25yZXYueG1sUEsFBgAAAAAEAAQA9QAAAIsDAAAAAA==&#10;" path="m,362r898,l898,,,,,362xe" fillcolor="#444" stroked="f">
                    <v:path arrowok="t" o:connecttype="custom" o:connectlocs="0,728;898,728;898,366;0,366;0,728" o:connectangles="0,0,0,0,0"/>
                  </v:shape>
                </v:group>
                <v:group id="Group 1606" o:spid="_x0000_s1037" style="position:absolute;left:3927;top:423;width:804;height:247" coordorigin="3927,423" coordsize="804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0LroMQAAADdAAAADwAAAGRycy9kb3ducmV2LnhtbERPTWuDQBC9F/oflin0&#10;1qy2RIrNRkTa0EMINCmE3AZ3oqI7K+5Gzb/vBgK9zeN9ziqbTSdGGlxjWUG8iEAQl1Y3XCn4PXy9&#10;vINwHlljZ5kUXMlBtn58WGGq7cQ/NO59JUIIuxQV1N73qZSurMmgW9ieOHBnOxj0AQ6V1ANOIdx0&#10;8jWKEmmw4dBQY09FTWW7vxgFmwmn/C3+HLftubieDsvdcRuTUs9Pc/4BwtPs/8V397cO85Mkhts3&#10;4QS5/g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a0LroMQAAADdAAAA&#10;DwAAAAAAAAAAAAAAAACqAgAAZHJzL2Rvd25yZXYueG1sUEsFBgAAAAAEAAQA+gAAAJsDAAAAAA==&#10;">
                  <v:shape id="Freeform 1607" o:spid="_x0000_s1038" style="position:absolute;left:3927;top:423;width:804;height:247;visibility:visible;mso-wrap-style:square;v-text-anchor:top" coordsize="804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aFnoMQA&#10;AADdAAAADwAAAGRycy9kb3ducmV2LnhtbERPTWvCQBC9F/wPyxR6q5vmkErqKqUgKBSLUaTHMTsm&#10;wexs2J1q+u+7hUJv83ifM1+OrldXCrHzbOBpmoEirr3tuDFw2K8eZ6CiIFvsPZOBb4qwXEzu5lha&#10;f+MdXStpVArhWKKBVmQotY51Sw7j1A/EiTv74FASDI22AW8p3PU6z7JCO+w4NbQ40FtL9aX6cgY2&#10;6yKXWs76c7N7/pgd37dVOG2NebgfX19ACY3yL/5zr22aXxQ5/H6TTtCL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mhZ6DEAAAA3QAAAA8AAAAAAAAAAAAAAAAAmAIAAGRycy9k&#10;b3ducmV2LnhtbFBLBQYAAAAABAAEAPUAAACJAwAAAAA=&#10;" path="m,248r804,l804,,,,,248xe" fillcolor="#444" stroked="f">
                    <v:path arrowok="t" o:connecttype="custom" o:connectlocs="0,671;804,671;804,423;0,423;0,671" o:connectangles="0,0,0,0,0"/>
                  </v:shape>
                </v:group>
                <v:group id="Group 1604" o:spid="_x0000_s1039" style="position:absolute;left:4799;top:366;width:1114;height:362" coordorigin="4799,366" coordsize="1114,36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NzQTMMAAADdAAAADwAAAGRycy9kb3ducmV2LnhtbERPTYvCMBC9L/gfwgje&#10;1rSKRapRRFzZgwirgngbmrEtNpPSZNv67zeCsLd5vM9ZrntTiZYaV1pWEI8jEMSZ1SXnCi7nr885&#10;COeRNVaWScGTHKxXg48lptp2/EPtyecihLBLUUHhfZ1K6bKCDLqxrYkDd7eNQR9gk0vdYBfCTSUn&#10;UZRIgyWHhgJr2haUPU6/RsG+w24zjXft4XHfPm/n2fF6iEmp0bDfLEB46v2/+O3+1mF+kkzh9U04&#10;Qa7+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03NBMwwAAAN0AAAAP&#10;AAAAAAAAAAAAAAAAAKoCAABkcnMvZG93bnJldi54bWxQSwUGAAAAAAQABAD6AAAAmgMAAAAA&#10;">
                  <v:shape id="Freeform 1605" o:spid="_x0000_s1040" style="position:absolute;left:4799;top:366;width:1114;height:362;visibility:visible;mso-wrap-style:square;v-text-anchor:top" coordsize="1114,3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plmF8QA&#10;AADdAAAADwAAAGRycy9kb3ducmV2LnhtbERPS2vCQBC+F/wPywi91U1bCRJdQ2kbLB4KPg4ex+yY&#10;BLOzYXebxH/vFgq9zcf3nFU+mlb05HxjWcHzLAFBXFrdcKXgeCieFiB8QNbYWiYFN/KQrycPK8y0&#10;HXhH/T5UIoawz1BBHUKXSenLmgz6me2II3exzmCI0FVSOxxiuGnlS5Kk0mDDsaHGjt5rKq/7H6Ng&#10;OCev1bfcnm6uLz50+rnp+vlGqcfp+LYEEWgM/+I/95eO89N0Dr/fxBPk+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qZZhfEAAAA3QAAAA8AAAAAAAAAAAAAAAAAmAIAAGRycy9k&#10;b3ducmV2LnhtbFBLBQYAAAAABAAEAPUAAACJAwAAAAA=&#10;" path="m,362r1113,l1113,,,,,362xe" fillcolor="#444" stroked="f">
                    <v:path arrowok="t" o:connecttype="custom" o:connectlocs="0,728;1113,728;1113,366;0,366;0,728" o:connectangles="0,0,0,0,0"/>
                  </v:shape>
                </v:group>
                <v:group id="Group 1602" o:spid="_x0000_s1041" style="position:absolute;left:4844;top:423;width:1020;height:247" coordorigin="4844,423" coordsize="1020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Hnto8MAAADdAAAADwAAAGRycy9kb3ducmV2LnhtbERPTYvCMBC9L/gfwgh7&#10;W9MqFqlGEXFlDyKsCuJtaMa22ExKk23rvzeCsLd5vM9ZrHpTiZYaV1pWEI8iEMSZ1SXnCs6n768Z&#10;COeRNVaWScGDHKyWg48Fptp2/Evt0ecihLBLUUHhfZ1K6bKCDLqRrYkDd7ONQR9gk0vdYBfCTSXH&#10;UZRIgyWHhgJr2hSU3Y9/RsGuw249ibft/n7bPK6n6eGyj0mpz2G/noPw1Pt/8dv9o8P8JJnC65tw&#10;glw+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Uee2jwwAAAN0AAAAP&#10;AAAAAAAAAAAAAAAAAKoCAABkcnMvZG93bnJldi54bWxQSwUGAAAAAAQABAD6AAAAmgMAAAAA&#10;">
                  <v:shape id="Freeform 1603" o:spid="_x0000_s1042" style="position:absolute;left:4844;top:423;width:1020;height:247;visibility:visible;mso-wrap-style:square;v-text-anchor:top" coordsize="1020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WTccUA&#10;AADdAAAADwAAAGRycy9kb3ducmV2LnhtbERP22rCQBB9F/oPyxT6ppu2Ekp0I0VpEYSCsZQ+jtnJ&#10;BbOzaXY1sV/vCoJvczjXmS8G04gTda62rOB5EoEgzq2uuVTwvfsYv4FwHlljY5kUnMnBIn0YzTHR&#10;tuctnTJfihDCLkEFlfdtIqXLKzLoJrYlDlxhO4M+wK6UusM+hJtGvkRRLA3WHBoqbGlZUX7IjkbB&#10;6vN/NT3/9pvl3/4Q/ehXKbOvQqmnx+F9BsLT4O/im3utw/w4juH6TThBph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RZNxxQAAAN0AAAAPAAAAAAAAAAAAAAAAAJgCAABkcnMv&#10;ZG93bnJldi54bWxQSwUGAAAAAAQABAD1AAAAigMAAAAA&#10;" path="m,248r1020,l1020,,,,,248xe" fillcolor="#444" stroked="f">
                    <v:path arrowok="t" o:connecttype="custom" o:connectlocs="0,671;1020,671;1020,423;0,423;0,671" o:connectangles="0,0,0,0,0"/>
                  </v:shape>
                </v:group>
                <v:group id="Group 1600" o:spid="_x0000_s1043" style="position:absolute;left:5931;top:366;width:4607;height:362" coordorigin="5931,366" coordsize="4607,36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+fWT8QAAADdAAAADwAAAGRycy9kb3ducmV2LnhtbERPS2vCQBC+F/wPywi9&#10;1U0sjRJdRUTFgxR8gHgbsmMSzM6G7JrEf98tFHqbj+8582VvKtFS40rLCuJRBII4s7rkXMHlvP2Y&#10;gnAeWWNlmRS8yMFyMXibY6ptx0dqTz4XIYRdigoK7+tUSpcVZNCNbE0cuLttDPoAm1zqBrsQbio5&#10;jqJEGiw5NBRY07qg7HF6GgW7DrvVZ7xpD4/7+nU7f31fDzEp9T7sVzMQnnr/L/5z73WYnyQT+P0m&#10;nCAXP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i+fWT8QAAADdAAAA&#10;DwAAAAAAAAAAAAAAAACqAgAAZHJzL2Rvd25yZXYueG1sUEsFBgAAAAAEAAQA+gAAAJsDAAAAAA==&#10;">
                  <v:shape id="Freeform 1601" o:spid="_x0000_s1044" style="position:absolute;left:5931;top:366;width:4607;height:362;visibility:visible;mso-wrap-style:square;v-text-anchor:top" coordsize="4607,3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/QYCsMA&#10;AADdAAAADwAAAGRycy9kb3ducmV2LnhtbESPzWrDQAyE74W8w6JAbs26KXWCk00wgYKvTfsAwqvY&#10;rr1a413/tE8fHQq9Scxo5tPpsrhOTTSExrOBl20Cirj0tuHKwNfn+/MBVIjIFjvPZOCHAlzOq6cT&#10;ZtbP/EHTLVZKQjhkaKCOsc+0DmVNDsPW98Si3f3gMMo6VNoOOEu46/QuSVLtsGFpqLGna01lexud&#10;gb0LefvaLsX9m3B863+LlBtvzGa95EdQkZb4b/67Lqzgp6ngyjcygj4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/QYCsMAAADdAAAADwAAAAAAAAAAAAAAAACYAgAAZHJzL2Rv&#10;d25yZXYueG1sUEsFBgAAAAAEAAQA9QAAAIgDAAAAAA==&#10;" path="m,362r4607,l4607,,,,,362xe" fillcolor="#444" stroked="f">
                    <v:path arrowok="t" o:connecttype="custom" o:connectlocs="0,728;4607,728;4607,366;0,366;0,728" o:connectangles="0,0,0,0,0"/>
                  </v:shape>
                </v:group>
                <v:group id="Group 1598" o:spid="_x0000_s1045" style="position:absolute;left:5979;top:423;width:4511;height:247" coordorigin="5979,423" coordsize="4511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TTnpsQAAADdAAAADwAAAGRycy9kb3ducmV2LnhtbERPS2vCQBC+F/wPywi9&#10;1U0sDRpdRUTFgxR8gHgbsmMSzM6G7JrEf98tFHqbj+8582VvKtFS40rLCuJRBII4s7rkXMHlvP2Y&#10;gHAeWWNlmRS8yMFyMXibY6ptx0dqTz4XIYRdigoK7+tUSpcVZNCNbE0cuLttDPoAm1zqBrsQbio5&#10;jqJEGiw5NBRY07qg7HF6GgW7DrvVZ7xpD4/7+nU7f31fDzEp9T7sVzMQnnr/L/5z73WYnyRT+P0m&#10;nCAXP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lTTnpsQAAADdAAAA&#10;DwAAAAAAAAAAAAAAAACqAgAAZHJzL2Rvd25yZXYueG1sUEsFBgAAAAAEAAQA+gAAAJsDAAAAAA==&#10;">
                  <v:shape id="Freeform 1599" o:spid="_x0000_s1046" style="position:absolute;left:5979;top:423;width:4511;height:247;visibility:visible;mso-wrap-style:square;v-text-anchor:top" coordsize="4511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8VcsYA&#10;AADdAAAADwAAAGRycy9kb3ducmV2LnhtbESPT2vCQBDF7wW/wzKCl6KbhuKf6CpSEXrpoVHwOmTH&#10;JJqdDdnVpN++cyj0NsN7895vNrvBNepJXag9G3ibJaCIC29rLg2cT8fpElSIyBYbz2TghwLstqOX&#10;DWbW9/xNzzyWSkI4ZGigirHNtA5FRQ7DzLfEol195zDK2pXadthLuGt0miRz7bBmaaiwpY+Kinv+&#10;cAbC6v3WLqlZ5X16eL24r3NaJndjJuNhvwYVaYj/5r/rTyv484Xwyzcygt7+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Q8VcsYAAADdAAAADwAAAAAAAAAAAAAAAACYAgAAZHJz&#10;L2Rvd25yZXYueG1sUEsFBgAAAAAEAAQA9QAAAIsDAAAAAA==&#10;" path="m,248r4511,l4511,,,,,248xe" fillcolor="#444" stroked="f">
                    <v:path arrowok="t" o:connecttype="custom" o:connectlocs="0,671;4511,671;4511,423;0,423;0,671" o:connectangles="0,0,0,0,0"/>
                  </v:shape>
                </v:group>
                <v:group id="Group 1596" o:spid="_x0000_s1047" style="position:absolute;left:1856;top:395;width:8682;height:2" coordorigin="1856,395" coordsize="8682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pt9fcMAAADdAAAADwAAAGRycy9kb3ducmV2LnhtbERPS4vCMBC+C/6HMIK3&#10;Na2yunSNIqLiQRZ8wLK3oRnbYjMpTWzrv98Igrf5+J4zX3amFA3VrrCsIB5FIIhTqwvOFFzO248v&#10;EM4jaywtk4IHOVgu+r05Jtq2fKTm5DMRQtglqCD3vkqkdGlOBt3IVsSBu9raoA+wzqSusQ3hppTj&#10;KJpKgwWHhhwrWueU3k53o2DXYruaxJvmcLuuH3/nz5/fQ0xKDQfd6huEp86/xS/3Xof501kMz2/C&#10;CXLx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um319wwAAAN0AAAAP&#10;AAAAAAAAAAAAAAAAAKoCAABkcnMvZG93bnJldi54bWxQSwUGAAAAAAQABAD6AAAAmgMAAAAA&#10;">
                  <v:shape id="Freeform 1597" o:spid="_x0000_s1048" style="position:absolute;left:1856;top:395;width:8682;height:2;visibility:visible;mso-wrap-style:square;v-text-anchor:top" coordsize="8682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Qa1cIA&#10;AADdAAAADwAAAGRycy9kb3ducmV2LnhtbERPTYvCMBC9L/gfwgje1tQiVqtRFkVQ9rS6hz2OzdgW&#10;k0m3iVr/vVlY8DaP9zmLVWeNuFHra8cKRsMEBHHhdM2lgu/j9n0KwgdkjcYxKXiQh9Wy97bAXLs7&#10;f9HtEEoRQ9jnqKAKocml9EVFFv3QNcSRO7vWYoiwLaVu8R7DrZFpkkykxZpjQ4UNrSsqLoerVeDG&#10;WWZSn30WG7P/2eyOv6fZFJUa9LuPOYhAXXiJ/907HedPshT+voknyO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8FBrVwgAAAN0AAAAPAAAAAAAAAAAAAAAAAJgCAABkcnMvZG93&#10;bnJldi54bWxQSwUGAAAAAAQABAD1AAAAhwMAAAAA&#10;" path="m,l8682,e" filled="f" strokecolor="#444" strokeweight="2.98pt">
                    <v:path arrowok="t" o:connecttype="custom" o:connectlocs="0,0;8682,0" o:connectangles="0,0"/>
                  </v:shape>
                </v:group>
                <v:group id="Group 1594" o:spid="_x0000_s1049" style="position:absolute;left:1846;top:699;width:8702;height:2" coordorigin="1846,699" coordsize="8702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QVGkcUAAADdAAAADwAAAGRycy9kb3ducmV2LnhtbERPTWvCQBC9F/wPyxS8&#10;NZsoTSXNKiJVPIRCVSi9DdkxCWZnQ3abxH/fLRR6m8f7nHwzmVYM1LvGsoIkikEQl1Y3XCm4nPdP&#10;KxDOI2tsLZOCOznYrGcPOWbajvxBw8lXIoSwy1BB7X2XSenKmgy6yHbEgbva3qAPsK+k7nEM4aaV&#10;izhOpcGGQ0ONHe1qKm+nb6PgMOK4XSZvQ3G77u5f5+f3zyIhpeaP0/YVhKfJ/4v/3Ecd5qcvS/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HEFRpHFAAAA3QAA&#10;AA8AAAAAAAAAAAAAAAAAqgIAAGRycy9kb3ducmV2LnhtbFBLBQYAAAAABAAEAPoAAACcAwAAAAA=&#10;">
                  <v:shape id="Freeform 1595" o:spid="_x0000_s1050" style="position:absolute;left:1846;top:699;width:8702;height:2;visibility:visible;mso-wrap-style:square;v-text-anchor:top" coordsize="8702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PEEMQA&#10;AADdAAAADwAAAGRycy9kb3ducmV2LnhtbERPS2vCQBC+C/6HZYTe6sZSfERXEaHYg7QYvXgbs2M2&#10;mJ0N2TVJ/323UPA2H99zVpveVqKlxpeOFUzGCQji3OmSCwXn08frHIQPyBorx6Tghzxs1sPBClPt&#10;Oj5Sm4VCxBD2KSowIdSplD43ZNGPXU0cuZtrLIYIm0LqBrsYbiv5liRTabHk2GCwpp2h/J49rILD&#10;/iscPF/NObtlp+vs0i3a70Kpl1G/XYII1Ien+N/9qeP86ewd/r6JJ8j1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4zxBDEAAAA3QAAAA8AAAAAAAAAAAAAAAAAmAIAAGRycy9k&#10;b3ducmV2LnhtbFBLBQYAAAAABAAEAPUAAACJAwAAAAA=&#10;" path="m,l8702,e" filled="f" strokecolor="#444" strokeweight="2.98pt">
                    <v:path arrowok="t" o:connecttype="custom" o:connectlocs="0,0;8702,0" o:connectangles="0,0"/>
                  </v:shape>
                </v:group>
                <v:group id="Group 1592" o:spid="_x0000_s1051" style="position:absolute;left:2804;top:423;width:2;height:305" coordorigin="2804,423" coordsize="2,30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aB7fsUAAADdAAAADwAAAGRycy9kb3ducmV2LnhtbERPS2vCQBC+F/wPyxS8&#10;1U2UpJK6ikiVHkKhKpTehuyYBLOzIbvN4993C4Xe5uN7zmY3mkb01LnasoJ4EYEgLqyuuVRwvRyf&#10;1iCcR9bYWCYFEznYbWcPG8y0HfiD+rMvRQhhl6GCyvs2k9IVFRl0C9sSB+5mO4M+wK6UusMhhJtG&#10;LqMolQZrDg0VtnSoqLifv42C04DDfhW/9vn9dpi+Lsn7Zx6TUvPHcf8CwtPo/8V/7jcd5qfPCfx+&#10;E06Q2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Gge37FAAAA3QAA&#10;AA8AAAAAAAAAAAAAAAAAqgIAAGRycy9kb3ducmV2LnhtbFBLBQYAAAAABAAEAPoAAACcAwAAAAA=&#10;">
                  <v:shape id="Freeform 1593" o:spid="_x0000_s1052" style="position:absolute;left:2804;top:423;width:2;height:305;visibility:visible;mso-wrap-style:square;v-text-anchor:top" coordsize="2,3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Ou68MA&#10;AADdAAAADwAAAGRycy9kb3ducmV2LnhtbERPzWrCQBC+F3yHZQRvulvFqNFVRChUPRn7ANPsmKRm&#10;Z9PsVtO37wpCb/Px/c5q09la3Kj1lWMNryMFgjh3puJCw8f5bTgH4QOywdoxafglD5t172WFqXF3&#10;PtEtC4WIIexT1FCG0KRS+rwki37kGuLIXVxrMUTYFtK0eI/htpZjpRJpseLYUGJDu5Lya/ZjNczV&#10;IVTH627x+aXs8dtM9vUlmWo96HfbJYhAXfgXP93vJs5PZgk8voknyP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BOu68MAAADdAAAADwAAAAAAAAAAAAAAAACYAgAAZHJzL2Rv&#10;d25yZXYueG1sUEsFBgAAAAAEAAQA9QAAAIgDAAAAAA==&#10;" path="m,l,305e" filled="f" strokecolor="white" strokeweight="1.06pt">
                    <v:path arrowok="t" o:connecttype="custom" o:connectlocs="0,423;0,728" o:connectangles="0,0"/>
                  </v:shape>
                </v:group>
                <v:group id="Group 1590" o:spid="_x0000_s1053" style="position:absolute;left:3869;top:423;width:2;height:305" coordorigin="3869,423" coordsize="2,30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j5AksUAAADdAAAADwAAAGRycy9kb3ducmV2LnhtbERPS2vCQBC+F/wPywi9&#10;1U2UqkRXEamlh1BoIpTehuyYBLOzIbvN4993C4Xe5uN7zv44mkb01LnasoJ4EYEgLqyuuVRwzS9P&#10;WxDOI2tsLJOCiRwcD7OHPSbaDvxBfeZLEULYJaig8r5NpHRFRQbdwrbEgbvZzqAPsCul7nAI4aaR&#10;yyhaS4M1h4YKWzpXVNyzb6PgdcDhtIpf+vR+O09f+fP7ZxqTUo/z8bQD4Wn0/+I/95sO89ebDfx+&#10;E06Qh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A4+QJLFAAAA3QAA&#10;AA8AAAAAAAAAAAAAAAAAqgIAAGRycy9kb3ducmV2LnhtbFBLBQYAAAAABAAEAPoAAACcAwAAAAA=&#10;">
                  <v:shape id="Freeform 1591" o:spid="_x0000_s1054" style="position:absolute;left:3869;top:423;width:2;height:305;visibility:visible;mso-wrap-style:square;v-text-anchor:top" coordsize="2,3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CfAsUA&#10;AADdAAAADwAAAGRycy9kb3ducmV2LnhtbESPQW/CMAyF75P4D5GRdhsJTOugEBBCmgTjNLYfYBrT&#10;FhqnNBl0/34+TNrN1nt+7/Ni1ftG3aiLdWAL45EBRVwEV3Np4evz7WkKKiZkh01gsvBDEVbLwcMC&#10;cxfu/EG3QyqVhHDM0UKVUptrHYuKPMZRaIlFO4XOY5K1K7Xr8C7hvtETYzLtsWZpqLClTUXF5fDt&#10;LUzNe6r3l83seDZ+f3XPu+aUvVj7OOzXc1CJ+vRv/rveOsHPXgVXvpER9PI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wJ8CxQAAAN0AAAAPAAAAAAAAAAAAAAAAAJgCAABkcnMv&#10;ZG93bnJldi54bWxQSwUGAAAAAAQABAD1AAAAigMAAAAA&#10;" path="m,l,305e" filled="f" strokecolor="white" strokeweight="1.06pt">
                    <v:path arrowok="t" o:connecttype="custom" o:connectlocs="0,423;0,728" o:connectangles="0,0"/>
                  </v:shape>
                </v:group>
                <v:group id="Group 1588" o:spid="_x0000_s1055" style="position:absolute;left:4789;top:423;width:2;height:305" coordorigin="4789,423" coordsize="2,30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O1xe8QAAADdAAAADwAAAGRycy9kb3ducmV2LnhtbERPTWvCQBC9C/0PyxR6&#10;001aamvqKiJVPIhgFMTbkB2TYHY2ZLdJ/PddQfA2j/c503lvKtFS40rLCuJRBII4s7rkXMHxsBp+&#10;g3AeWWNlmRTcyMF89jKYYqJtx3tqU5+LEMIuQQWF93UipcsKMuhGtiYO3MU2Bn2ATS51g10IN5V8&#10;j6KxNFhyaCiwpmVB2TX9MwrWHXaLj/i33V4vy9v58Lk7bWNS6u21X/yA8NT7p/jh3ugwf/w1gfs3&#10;4QQ5+w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EO1xe8QAAADdAAAA&#10;DwAAAAAAAAAAAAAAAACqAgAAZHJzL2Rvd25yZXYueG1sUEsFBgAAAAAEAAQA+gAAAJsDAAAAAA==&#10;">
                  <v:shape id="Freeform 1589" o:spid="_x0000_s1056" style="position:absolute;left:4789;top:423;width:2;height:305;visibility:visible;mso-wrap-style:square;v-text-anchor:top" coordsize="2,3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WPjI8UA&#10;AADdAAAADwAAAGRycy9kb3ducmV2LnhtbESPQW/CMAyF75P2HyJP4jYShlZ1HQFNSJPYOAH7AV5j&#10;2kLjdE2A7t/jAxI3W+/5vc+zxeBbdaY+NoEtTMYGFHEZXMOVhZ/d53MOKiZkh21gsvBPERbzx4cZ&#10;Fi5ceEPnbaqUhHAs0EKdUldoHcuaPMZx6IhF24feY5K1r7Tr8SLhvtUvxmTaY8PSUGNHy5rK4/bk&#10;LeTmOzXr4/Lt92D8+s9Nv9p99mrt6Gn4eAeVaEh38+165QQ/y4VfvpER9Pw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Y+MjxQAAAN0AAAAPAAAAAAAAAAAAAAAAAJgCAABkcnMv&#10;ZG93bnJldi54bWxQSwUGAAAAAAQABAD1AAAAigMAAAAA&#10;" path="m,l,305e" filled="f" strokecolor="white" strokeweight="1.06pt">
                    <v:path arrowok="t" o:connecttype="custom" o:connectlocs="0,423;0,728" o:connectangles="0,0"/>
                  </v:shape>
                </v:group>
                <v:group id="Group 1586" o:spid="_x0000_s1057" style="position:absolute;left:5922;top:423;width:2;height:305" coordorigin="5922,423" coordsize="2,30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04NWsMAAADdAAAADwAAAGRycy9kb3ducmV2LnhtbERPTYvCMBC9C/6HMII3&#10;TbuiSDWKiLt4kAWrsOxtaMa22ExKk23rvzfCgrd5vM9Zb3tTiZYaV1pWEE8jEMSZ1SXnCq6Xz8kS&#10;hPPIGivLpOBBDrab4WCNibYdn6lNfS5CCLsEFRTe14mULivIoJvamjhwN9sY9AE2udQNdiHcVPIj&#10;ihbSYMmhocCa9gVl9/TPKPjqsNvN4kN7ut/2j9/L/PvnFJNS41G/W4Hw1Pu3+N991GH+YhnD65tw&#10;gtw8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bTg1awwAAAN0AAAAP&#10;AAAAAAAAAAAAAAAAAKoCAABkcnMvZG93bnJldi54bWxQSwUGAAAAAAQABAD6AAAAmgMAAAAA&#10;">
                  <v:shape id="Freeform 1587" o:spid="_x0000_s1058" style="position:absolute;left:5922;top:423;width:2;height:305;visibility:visible;mso-wrap-style:square;v-text-anchor:top" coordsize="2,3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3Yz8MA&#10;AADdAAAADwAAAGRycy9kb3ducmV2LnhtbERPzWrCQBC+C77DMkJvuqulIUbXIIFCW09VH2DMjkk0&#10;O5tmt5q+fbdQ8DYf3++s88G24ka9bxxrmM8UCOLSmYYrDcfD6zQF4QOywdYxafghD/lmPFpjZtyd&#10;P+m2D5WIIewz1FCH0GVS+rImi37mOuLInV1vMUTYV9L0eI/htpULpRJpseHYUGNHRU3ldf9tNaTq&#10;IzS7a7E8XZTdfZnn9/acvGj9NBm2KxCBhvAQ/7vfTJyfpAv4+yaeID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v3Yz8MAAADdAAAADwAAAAAAAAAAAAAAAACYAgAAZHJzL2Rv&#10;d25yZXYueG1sUEsFBgAAAAAEAAQA9QAAAIgDAAAAAA==&#10;" path="m,l,305e" filled="f" strokecolor="white" strokeweight="1.06pt">
                    <v:path arrowok="t" o:connecttype="custom" o:connectlocs="0,423;0,728" o:connectangles="0,0"/>
                  </v:shape>
                </v:group>
                <v:group id="Group 1584" o:spid="_x0000_s1059" style="position:absolute;left:1428;top:747;width:408;height:1397" coordorigin="1428,747" coordsize="408,139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NA2tsQAAADdAAAADwAAAGRycy9kb3ducmV2LnhtbERPTWvCQBC9F/oflil4&#10;q5soDSF1FREVD6FQUyi9DdkxCWZnQ3ZN4r93C4Xe5vE+Z7WZTCsG6l1jWUE8j0AQl1Y3XCn4Kg6v&#10;KQjnkTW2lknBnRxs1s9PK8y0HfmThrOvRAhhl6GC2vsuk9KVNRl0c9sRB+5ie4M+wL6SuscxhJtW&#10;LqIokQYbDg01drSrqbyeb0bBccRxu4z3Q3697O4/xdvHdx6TUrOXafsOwtPk/8V/7pMO85N0Cb/f&#10;hBPk+g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NA2tsQAAADdAAAA&#10;DwAAAAAAAAAAAAAAAACqAgAAZHJzL2Rvd25yZXYueG1sUEsFBgAAAAAEAAQA+gAAAJsDAAAAAA==&#10;">
                  <v:shape id="Freeform 1585" o:spid="_x0000_s1060" style="position:absolute;left:1428;top:747;width:408;height:1397;visibility:visible;mso-wrap-style:square;v-text-anchor:top" coordsize="408,13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6V2OsUA&#10;AADdAAAADwAAAGRycy9kb3ducmV2LnhtbERPTWsCMRC9F/wPYQRvNesiVrdGEcG2WA9We+hx3Ew3&#10;i5vJdpPq6q9vBKG3ebzPmc5bW4kTNb50rGDQT0AQ506XXCj43K8exyB8QNZYOSYFF/Iwn3Uepphp&#10;d+YPOu1CIWII+wwVmBDqTEqfG7Lo+64mjty3ayyGCJtC6gbPMdxWMk2SkbRYcmwwWNPSUH7c/VoF&#10;uF1vflbpNT3Q8utp8rI4vJr0Xalet108gwjUhn/x3f2m4/zReAi3b+IJcv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7pXY6xQAAAN0AAAAPAAAAAAAAAAAAAAAAAJgCAABkcnMv&#10;ZG93bnJldi54bWxQSwUGAAAAAAQABAD1AAAAigMAAAAA&#10;" path="m,1397r408,l408,,,,,1397xe" fillcolor="#444" stroked="f">
                    <v:path arrowok="t" o:connecttype="custom" o:connectlocs="0,2144;408,2144;408,747;0,747;0,2144" o:connectangles="0,0,0,0,0"/>
                  </v:shape>
                </v:group>
                <v:group id="Group 1582" o:spid="_x0000_s1061" style="position:absolute;left:1476;top:805;width:312;height:247" coordorigin="1476,805" coordsize="312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HULWcQAAADdAAAADwAAAGRycy9kb3ducmV2LnhtbERPTWuDQBC9B/oflin0&#10;lqy2KGKzCSG0pYdQiAZCb4M7UYk7K+5Wzb/vFgq5zeN9zno7m06MNLjWsoJ4FYEgrqxuuVZwKt+X&#10;GQjnkTV2lknBjRxsNw+LNebaTnyksfC1CCHsclTQeN/nUrqqIYNuZXviwF3sYNAHONRSDziFcNPJ&#10;5yhKpcGWQ0ODPe0bqq7Fj1HwMeG0e4nfxsP1sr99l8nX+RCTUk+P8+4VhKfZ38X/7k8d5qdZAn/f&#10;hBPk5h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HULWcQAAADdAAAA&#10;DwAAAAAAAAAAAAAAAACqAgAAZHJzL2Rvd25yZXYueG1sUEsFBgAAAAAEAAQA+gAAAJsDAAAAAA==&#10;">
                  <v:shape id="Freeform 1583" o:spid="_x0000_s1062" style="position:absolute;left:1476;top:805;width:312;height:247;visibility:visible;mso-wrap-style:square;v-text-anchor:top" coordsize="312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IgB8QA&#10;AADdAAAADwAAAGRycy9kb3ducmV2LnhtbERP32vCMBB+F/wfwgl7kZk6ZinVKCIIbkxh2V58O5pb&#10;WtZcSpNp998vA8G3+/h+3mozuFZcqA+NZwXzWQaCuPKmYavg82P/WIAIEdlg65kU/FKAzXo8WmFp&#10;/JXf6aKjFSmEQ4kK6hi7UspQ1eQwzHxHnLgv3zuMCfZWmh6vKdy18inLcumw4dRQY0e7mqpv/eMU&#10;2EP+Os30wr6Q0+e3591xf9JRqYfJsF2CiDTEu/jmPpg0Py9y+P8mnSD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byIAfEAAAA3QAAAA8AAAAAAAAAAAAAAAAAmAIAAGRycy9k&#10;b3ducmV2LnhtbFBLBQYAAAAABAAEAPUAAACJAwAAAAA=&#10;" path="m,247r312,l312,,,,,247xe" fillcolor="#444" stroked="f">
                    <v:path arrowok="t" o:connecttype="custom" o:connectlocs="0,1052;312,1052;312,805;0,805;0,1052" o:connectangles="0,0,0,0,0"/>
                  </v:shape>
                </v:group>
                <v:group id="Group 1580" o:spid="_x0000_s1063" style="position:absolute;left:1856;top:747;width:936;height:1397" coordorigin="1856,747" coordsize="936,139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+swtcMAAADdAAAADwAAAGRycy9kb3ducmV2LnhtbERPS4vCMBC+C/sfwix4&#10;07QrPqhGEdkVDyKoC4u3oRnbYjMpTbat/94Igrf5+J6zWHWmFA3VrrCsIB5GIIhTqwvOFPyefwYz&#10;EM4jaywtk4I7OVgtP3oLTLRt+UjNyWcihLBLUEHufZVI6dKcDLqhrYgDd7W1QR9gnUldYxvCTSm/&#10;omgiDRYcGnKsaJNTejv9GwXbFtv1KP5u9rfr5n45jw9/+5iU6n926zkIT51/i1/unQ7zJ7MpPL8J&#10;J8jl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76zC1wwAAAN0AAAAP&#10;AAAAAAAAAAAAAAAAAKoCAABkcnMvZG93bnJldi54bWxQSwUGAAAAAAQABAD6AAAAmgMAAAAA&#10;">
                  <v:shape id="Freeform 1581" o:spid="_x0000_s1064" style="position:absolute;left:1856;top:747;width:936;height:1397;visibility:visible;mso-wrap-style:square;v-text-anchor:top" coordsize="936,13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jGLaMYA&#10;AADdAAAADwAAAGRycy9kb3ducmV2LnhtbESPQU/DMAyF70j8h8hI3Fi6gbZRlk2jEhI3WLcfYDVu&#10;U61xqiZby349PiBxs/We3/u82U2+U1caYhvYwHyWgSKugm25MXA6fjytQcWEbLELTAZ+KMJue3+3&#10;wdyGkQ90LVOjJIRjjgZcSn2udawceYyz0BOLVofBY5J1aLQdcJRw3+lFli21x5alwWFPhaPqXF68&#10;gdrVt+J9LFJ5vHy/Ns9f4VauXox5fJj2b6ASTenf/Hf9aQV/uRZc+UZG0N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jGLaMYAAADdAAAADwAAAAAAAAAAAAAAAACYAgAAZHJz&#10;L2Rvd25yZXYueG1sUEsFBgAAAAAEAAQA9QAAAIsDAAAAAA==&#10;" path="m,1397r936,l936,,,,,1397xe" fillcolor="#ebebeb" stroked="f">
                    <v:path arrowok="t" o:connecttype="custom" o:connectlocs="0,2144;936,2144;936,747;0,747;0,2144" o:connectangles="0,0,0,0,0"/>
                  </v:shape>
                </v:group>
                <v:group id="Group 1578" o:spid="_x0000_s1065" style="position:absolute;left:1904;top:805;width:842;height:226" coordorigin="1904,805" coordsize="842,2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TgBXMUAAADdAAAADwAAAGRycy9kb3ducmV2LnhtbERPS2vCQBC+F/wPywi9&#10;1U2UikZXEamlh1BoIpTehuyYBLOzIbvN4993C4Xe5uN7zv44mkb01LnasoJ4EYEgLqyuuVRwzS9P&#10;GxDOI2tsLJOCiRwcD7OHPSbaDvxBfeZLEULYJaig8r5NpHRFRQbdwrbEgbvZzqAPsCul7nAI4aaR&#10;yyhaS4M1h4YKWzpXVNyzb6PgdcDhtIpf+vR+O09f+fP7ZxqTUo/z8bQD4Wn0/+I/95sO89ebLfx+&#10;E06Qh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U4AVzFAAAA3QAA&#10;AA8AAAAAAAAAAAAAAAAAqgIAAGRycy9kb3ducmV2LnhtbFBLBQYAAAAABAAEAPoAAACcAwAAAAA=&#10;">
                  <v:shape id="Freeform 1579" o:spid="_x0000_s1066" style="position:absolute;left:1904;top:805;width:842;height:226;visibility:visible;mso-wrap-style:square;v-text-anchor:top" coordsize="842,2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8J38cA&#10;AADdAAAADwAAAGRycy9kb3ducmV2LnhtbESPQW/CMAyF75P4D5En7TbScQDWEdCE2DSJAwI2aUev&#10;MW21xilJgMKvxwckbrbe83ufJ7PONepIIdaeDbz0M1DEhbc1lwa+tx/PY1AxIVtsPJOBM0WYTXsP&#10;E8ytP/GajptUKgnhmKOBKqU21zoWFTmMfd8Si7bzwWGSNZTaBjxJuGv0IMuG2mHN0lBhS/OKiv/N&#10;wRk4XD7nOvyMuvNqt/9b6D0vB79szNNj9/4GKlGX7ubb9ZcV/OGr8Ms3MoKeX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JPCd/HAAAA3QAAAA8AAAAAAAAAAAAAAAAAmAIAAGRy&#10;cy9kb3ducmV2LnhtbFBLBQYAAAAABAAEAPUAAACMAwAAAAA=&#10;" path="m,226r842,l842,,,,,226xe" fillcolor="#ebebeb" stroked="f">
                    <v:path arrowok="t" o:connecttype="custom" o:connectlocs="0,1031;842,1031;842,805;0,805;0,1031" o:connectangles="0,0,0,0,0"/>
                  </v:shape>
                </v:group>
                <v:group id="Group 1576" o:spid="_x0000_s1067" style="position:absolute;left:1904;top:1031;width:842;height:228" coordorigin="1904,1031" coordsize="842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pebh8MAAADdAAAADwAAAGRycy9kb3ducmV2LnhtbERPS4vCMBC+C/6HMIK3&#10;Na2y4naNIqLiQRZ8wLK3oRnbYjMpTWzrv98Igrf5+J4zX3amFA3VrrCsIB5FIIhTqwvOFFzO248Z&#10;COeRNZaWScGDHCwX/d4cE21bPlJz8pkIIewSVJB7XyVSujQng25kK+LAXW1t0AdYZ1LX2IZwU8px&#10;FE2lwYJDQ44VrXNKb6e7UbBrsV1N4k1zuF3Xj7/z58/vISalhoNu9Q3CU+ff4pd7r8P86VcMz2/C&#10;CXLx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el5uHwwAAAN0AAAAP&#10;AAAAAAAAAAAAAAAAAKoCAABkcnMvZG93bnJldi54bWxQSwUGAAAAAAQABAD6AAAAmgMAAAAA&#10;">
                  <v:shape id="Freeform 1577" o:spid="_x0000_s1068" style="position:absolute;left:1904;top:1031;width:842;height:228;visibility:visible;mso-wrap-style:square;v-text-anchor:top" coordsize="842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tm/XsQA&#10;AADdAAAADwAAAGRycy9kb3ducmV2LnhtbERPPW/CMBDdkfofrKvUjTgwQEljUAWiYigDFPZrfCRR&#10;7XMUmyTw62ukSt3u6X1evhqsER21vnasYJKkIIgLp2suFZy+tuNXED4gazSOScGNPKyWT6McM+16&#10;PlB3DKWIIewzVFCF0GRS+qIiiz5xDXHkLq61GCJsS6lb7GO4NXKapjNpsebYUGFD64qKn+PVKrhs&#10;tv7efNC83m8+D+Z+npj591mpl+fh/Q1EoCH8i//cOx3nzxZTeHwTT5D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rZv17EAAAA3QAAAA8AAAAAAAAAAAAAAAAAmAIAAGRycy9k&#10;b3ducmV2LnhtbFBLBQYAAAAABAAEAPUAAACJAwAAAAA=&#10;" path="m,228r842,l842,,,,,228xe" fillcolor="#ebebeb" stroked="f">
                    <v:path arrowok="t" o:connecttype="custom" o:connectlocs="0,1259;842,1259;842,1031;0,1031;0,1259" o:connectangles="0,0,0,0,0"/>
                  </v:shape>
                </v:group>
                <v:group id="Group 1574" o:spid="_x0000_s1069" style="position:absolute;left:2813;top:747;width:1046;height:1397" coordorigin="2813,747" coordsize="1046,139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Qmga8UAAADdAAAADwAAAGRycy9kb3ducmV2LnhtbERPTWvCQBC9F/wPyxS8&#10;NZsoDTXNKiJVPIRCVSi9DdkxCWZnQ3abxH/fLRR6m8f7nHwzmVYM1LvGsoIkikEQl1Y3XCm4nPdP&#10;LyCcR9bYWiYFd3KwWc8ecsy0HfmDhpOvRAhhl6GC2vsuk9KVNRl0ke2IA3e1vUEfYF9J3eMYwk0r&#10;F3GcSoMNh4YaO9rVVN5O30bBYcRxu0zehuJ23d2/zs/vn0VCSs0fp+0rCE+T/xf/uY86zE9XS/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MEJoGvFAAAA3QAA&#10;AA8AAAAAAAAAAAAAAAAAqgIAAGRycy9kb3ducmV2LnhtbFBLBQYAAAAABAAEAPoAAACcAwAAAAA=&#10;">
                  <v:shape id="Freeform 1575" o:spid="_x0000_s1070" style="position:absolute;left:2813;top:747;width:1046;height:1397;visibility:visible;mso-wrap-style:square;v-text-anchor:top" coordsize="1046,13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0JhKMAA&#10;AADdAAAADwAAAGRycy9kb3ducmV2LnhtbERPy6rCMBDdC/5DGOHuNFWkajWKCsJdCT427sZmbIvN&#10;pDZR698bQXA3h/Oc2aIxpXhQ7QrLCvq9CARxanXBmYLjYdMdg3AeWWNpmRS8yMFi3m7NMNH2yTt6&#10;7H0mQgi7BBXk3leJlC7NyaDr2Yo4cBdbG/QB1pnUNT5DuCnlIIpiabDg0JBjReuc0uv+bhTE98vo&#10;TMfmtcXRTZbxaZWuzUqpv06znILw1Pif+Ov+12F+PBnC55twgpy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0JhKMAAAADdAAAADwAAAAAAAAAAAAAAAACYAgAAZHJzL2Rvd25y&#10;ZXYueG1sUEsFBgAAAAAEAAQA9QAAAIUDAAAAAA==&#10;" path="m,1397r1047,l1047,,,,,1397xe" fillcolor="#ebebeb" stroked="f">
                    <v:path arrowok="t" o:connecttype="custom" o:connectlocs="0,2144;1047,2144;1047,747;0,747;0,2144" o:connectangles="0,0,0,0,0"/>
                  </v:shape>
                </v:group>
                <v:group id="Group 1572" o:spid="_x0000_s1071" style="position:absolute;left:2859;top:805;width:953;height:226" coordorigin="2859,805" coordsize="953,2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aydhMUAAADdAAAADwAAAGRycy9kb3ducmV2LnhtbERPS2vCQBC+F/wPyxS8&#10;1U2UhJq6ikiVHkKhKpTehuyYBLOzIbvN4993C4Xe5uN7zmY3mkb01LnasoJ4EYEgLqyuuVRwvRyf&#10;nkE4j6yxsUwKJnKw284eNphpO/AH9WdfihDCLkMFlfdtJqUrKjLoFrYlDtzNdgZ9gF0pdYdDCDeN&#10;XEZRKg3WHBoqbOlQUXE/fxsFpwGH/Sp+7fP77TB9XZL3zzwmpeaP4/4FhKfR/4v/3G86zE/XCfx+&#10;E06Q2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GsnYTFAAAA3QAA&#10;AA8AAAAAAAAAAAAAAAAAqgIAAGRycy9kb3ducmV2LnhtbFBLBQYAAAAABAAEAPoAAACcAwAAAAA=&#10;">
                  <v:shape id="Freeform 1573" o:spid="_x0000_s1072" style="position:absolute;left:2859;top:805;width:953;height:226;visibility:visible;mso-wrap-style:square;v-text-anchor:top" coordsize="953,2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dBMsMA&#10;AADdAAAADwAAAGRycy9kb3ducmV2LnhtbERPzWoCMRC+F3yHMAUvpWYVurZbo6il4El07QNMN+Pu&#10;0mSyJqmub2+EQm/z8f3ObNFbI87kQ+tYwXiUgSCunG65VvB1+Hx+BREiskbjmBRcKcBiPniYYaHd&#10;hfd0LmMtUgiHAhU0MXaFlKFqyGIYuY44cUfnLcYEfS21x0sKt0ZOsiyXFltODQ12tG6o+il/rYKX&#10;o/G02k5Pp50cf+OHeXLlYavU8LFfvoOI1Md/8Z97o9P8/C2H+zfpBDm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DdBMsMAAADdAAAADwAAAAAAAAAAAAAAAACYAgAAZHJzL2Rv&#10;d25yZXYueG1sUEsFBgAAAAAEAAQA9QAAAIgDAAAAAA==&#10;" path="m,226r953,l953,,,,,226xe" fillcolor="#ebebeb" stroked="f">
                    <v:path arrowok="t" o:connecttype="custom" o:connectlocs="0,1031;953,1031;953,805;0,805;0,1031" o:connectangles="0,0,0,0,0"/>
                  </v:shape>
                </v:group>
                <v:group id="Group 1570" o:spid="_x0000_s1073" style="position:absolute;left:2859;top:1031;width:953;height:209" coordorigin="2859,1031" coordsize="953,2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jKmaMQAAADdAAAADwAAAGRycy9kb3ducmV2LnhtbERPTWvCQBC9C/0PyxR6&#10;001aamvqKiJVPIhgFMTbkB2TYHY2ZLdJ/PddQfA2j/c503lvKtFS40rLCuJRBII4s7rkXMHxsBp+&#10;g3AeWWNlmRTcyMF89jKYYqJtx3tqU5+LEMIuQQWF93UipcsKMuhGtiYO3MU2Bn2ATS51g10IN5V8&#10;j6KxNFhyaCiwpmVB2TX9MwrWHXaLj/i33V4vy9v58Lk7bWNS6u21X/yA8NT7p/jh3ugwfzz5gvs3&#10;4QQ5+w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vjKmaMQAAADdAAAA&#10;DwAAAAAAAAAAAAAAAACqAgAAZHJzL2Rvd25yZXYueG1sUEsFBgAAAAAEAAQA+gAAAJsDAAAAAA==&#10;">
                  <v:shape id="Freeform 1571" o:spid="_x0000_s1074" style="position:absolute;left:2859;top:1031;width:953;height:209;visibility:visible;mso-wrap-style:square;v-text-anchor:top" coordsize="953,2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in3sUA&#10;AADdAAAADwAAAGRycy9kb3ducmV2LnhtbESPQWvCQBCF74X+h2WEXkrdxIPU6CoiNIg3rb0P2TEb&#10;zM6G7Nak/vrOQfA2w3vz3jerzehbdaM+NoEN5NMMFHEVbMO1gfP318cnqJiQLbaBycAfRdisX19W&#10;WNgw8JFup1QrCeFYoAGXUldoHStHHuM0dMSiXULvMcna19r2OEi4b/Usy+baY8PS4LCjnaPqevr1&#10;Bhb38r07XO4hxcGVu0OeZ8fyx5i3ybhdgko0pqf5cb23gj9fCK58IyPo9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4mKfexQAAAN0AAAAPAAAAAAAAAAAAAAAAAJgCAABkcnMv&#10;ZG93bnJldi54bWxQSwUGAAAAAAQABAD1AAAAigMAAAAA&#10;" path="m,208r953,l953,,,,,208xe" fillcolor="#ebebeb" stroked="f">
                    <v:path arrowok="t" o:connecttype="custom" o:connectlocs="0,1239;953,1239;953,1031;0,1031;0,1239" o:connectangles="0,0,0,0,0"/>
                  </v:shape>
                </v:group>
                <v:group id="Group 1568" o:spid="_x0000_s1075" style="position:absolute;left:2859;top:1239;width:953;height:226" coordorigin="2859,1239" coordsize="953,2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OGXgcMAAADdAAAADwAAAGRycy9kb3ducmV2LnhtbERPTYvCMBC9C/sfwix4&#10;07QrilajiOyKBxHUhcXb0IxtsZmUJtvWf28Ewds83ucsVp0pRUO1KywriIcRCOLU6oIzBb/nn8EU&#10;hPPIGkvLpOBODlbLj94CE21bPlJz8pkIIewSVJB7XyVSujQng25oK+LAXW1t0AdYZ1LX2IZwU8qv&#10;KJpIgwWHhhwr2uSU3k7/RsG2xXY9ir+b/e26uV/O48PfPial+p/deg7CU+ff4pd7p8P8yWwGz2/C&#10;CXL5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g4ZeBwwAAAN0AAAAP&#10;AAAAAAAAAAAAAAAAAKoCAABkcnMvZG93bnJldi54bWxQSwUGAAAAAAQABAD6AAAAmgMAAAAA&#10;">
                  <v:shape id="Freeform 1569" o:spid="_x0000_s1076" style="position:absolute;left:2859;top:1239;width:953;height:226;visibility:visible;mso-wrap-style:square;v-text-anchor:top" coordsize="953,2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nmx8YA&#10;AADdAAAADwAAAGRycy9kb3ducmV2LnhtbESPQW/CMAyF75P2HyJP2mUaKUiDqSOgDTRpJwRlP8Br&#10;TFstcUoSoPv38wGJm633/N7n+XLwTp0ppi6wgfGoAEVcB9txY+B7//n8CiplZIsuMBn4owTLxf3d&#10;HEsbLryjc5UbJSGcSjTQ5tyXWqe6JY9pFHpi0Q4hesyyxkbbiBcJ905PimKqPXYsDS32tGqp/q1O&#10;3sDLwUX62MyOx60e/+DaPYVqvzHm8WF4fwOVacg38/X6ywr+rBB++UZG0It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nnmx8YAAADdAAAADwAAAAAAAAAAAAAAAACYAgAAZHJz&#10;L2Rvd25yZXYueG1sUEsFBgAAAAAEAAQA9QAAAIsDAAAAAA==&#10;" path="m,226r953,l953,,,,,226xe" fillcolor="#ebebeb" stroked="f">
                    <v:path arrowok="t" o:connecttype="custom" o:connectlocs="0,1465;953,1465;953,1239;0,1239;0,1465" o:connectangles="0,0,0,0,0"/>
                  </v:shape>
                </v:group>
                <v:group id="Group 1566" o:spid="_x0000_s1077" style="position:absolute;left:3879;top:747;width:898;height:1397" coordorigin="3879,747" coordsize="898,139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HwBncQAAADdAAAADwAAAGRycy9kb3ducmV2LnhtbERPS2vCQBC+F/wPywi9&#10;NZsobSVmFZFaegiFqiDehuyYBLOzIbvN4993C4Xe5uN7TrYdTSN66lxtWUESxSCIC6trLhWcT4en&#10;FQjnkTU2lknBRA62m9lDhqm2A39Rf/SlCCHsUlRQed+mUrqiIoMusi1x4G62M+gD7EqpOxxCuGnk&#10;Io5fpMGaQ0OFLe0rKu7Hb6PgfcBht0ze+vx+20/X0/PnJU9Iqcf5uFuD8DT6f/Gf+0OH+a9xAr/f&#10;hBPk5g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wHwBncQAAADdAAAA&#10;DwAAAAAAAAAAAAAAAACqAgAAZHJzL2Rvd25yZXYueG1sUEsFBgAAAAAEAAQA+gAAAJsDAAAAAA==&#10;">
                  <v:shape id="Freeform 1567" o:spid="_x0000_s1078" style="position:absolute;left:3879;top:747;width:898;height:1397;visibility:visible;mso-wrap-style:square;v-text-anchor:top" coordsize="898,13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Fax78UA&#10;AADdAAAADwAAAGRycy9kb3ducmV2LnhtbERPTWvCQBC9F/wPyxS81d14sBJdpRULFSq0UcHehuyY&#10;hGRnY3bV+O+7hUJv83ifM1/2thFX6nzlWEMyUiCIc2cqLjTsd29PUxA+IBtsHJOGO3lYLgYPc0yN&#10;u/EXXbNQiBjCPkUNZQhtKqXPS7LoR64ljtzJdRZDhF0hTYe3GG4bOVZqIi1WHBtKbGlVUl5nF6vh&#10;9eP7PO3pc388bba1OmTJupaJ1sPH/mUGIlAf/sV/7ncT5z+rMfx+E0+Qi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VrHvxQAAAN0AAAAPAAAAAAAAAAAAAAAAAJgCAABkcnMv&#10;ZG93bnJldi54bWxQSwUGAAAAAAQABAD1AAAAigMAAAAA&#10;" path="m,1397r898,l898,,,,,1397xe" fillcolor="#ebebeb" stroked="f">
                    <v:path arrowok="t" o:connecttype="custom" o:connectlocs="0,2144;898,2144;898,747;0,747;0,2144" o:connectangles="0,0,0,0,0"/>
                  </v:shape>
                </v:group>
                <v:group id="Group 1564" o:spid="_x0000_s1079" style="position:absolute;left:3927;top:805;width:804;height:247" coordorigin="3927,805" coordsize="804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+I6ccMAAADdAAAADwAAAGRycy9kb3ducmV2LnhtbERPS4vCMBC+L/gfwgje&#10;1rSKq1SjiLjiQQQfIN6GZmyLzaQ02bb++82CsLf5+J6zWHWmFA3VrrCsIB5GIIhTqwvOFFwv358z&#10;EM4jaywtk4IXOVgtex8LTLRt+UTN2WcihLBLUEHufZVI6dKcDLqhrYgD97C1QR9gnUldYxvCTSlH&#10;UfQlDRYcGnKsaJNT+jz/GAW7Ftv1ON42h+dj87pfJsfbISalBv1uPQfhqfP/4rd7r8P8aTSG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f4jpxwwAAAN0AAAAP&#10;AAAAAAAAAAAAAAAAAKoCAABkcnMvZG93bnJldi54bWxQSwUGAAAAAAQABAD6AAAAmgMAAAAA&#10;">
                  <v:shape id="Freeform 1565" o:spid="_x0000_s1080" style="position:absolute;left:3927;top:805;width:804;height:247;visibility:visible;mso-wrap-style:square;v-text-anchor:top" coordsize="804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fM6vsIA&#10;AADdAAAADwAAAGRycy9kb3ducmV2LnhtbERPS4vCMBC+C/6HMAt7EU1dRZeuUVRYEIqIj4PHoZlt&#10;i82kJFG7/94Igrf5+J4zW7SmFjdyvrKsYDhIQBDnVldcKDgdf/vfIHxA1lhbJgX/5GEx73ZmmGp7&#10;5z3dDqEQMYR9igrKEJpUSp+XZNAPbEMcuT/rDIYIXSG1w3sMN7X8SpKJNFhxbCixoXVJ+eVwNQqm&#10;mGU9d5nsznp7HmWrAuVRo1KfH+3yB0SgNrzFL/dGx/nTZAzPb+IJc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l8zq+wgAAAN0AAAAPAAAAAAAAAAAAAAAAAJgCAABkcnMvZG93&#10;bnJldi54bWxQSwUGAAAAAAQABAD1AAAAhwMAAAAA&#10;" path="m,247r804,l804,,,,,247xe" fillcolor="#ebebeb" stroked="f">
                    <v:path arrowok="t" o:connecttype="custom" o:connectlocs="0,1052;804,1052;804,805;0,805;0,1052" o:connectangles="0,0,0,0,0"/>
                  </v:shape>
                </v:group>
                <v:group id="Group 1562" o:spid="_x0000_s1081" style="position:absolute;left:4799;top:747;width:1114;height:1397" coordorigin="4799,747" coordsize="1114,139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0cHnsMAAADdAAAADwAAAGRycy9kb3ducmV2LnhtbERPS4vCMBC+L/gfwgje&#10;NK2iLl2jiKh4EMEHLHsbmrEtNpPSxLb++82CsLf5+J6zWHWmFA3VrrCsIB5FIIhTqwvOFNyuu+En&#10;COeRNZaWScGLHKyWvY8FJtq2fKbm4jMRQtglqCD3vkqkdGlOBt3IVsSBu9vaoA+wzqSusQ3hppTj&#10;KJpJgwWHhhwr2uSUPi5Po2DfYruexNvm+LhvXj/X6en7GJNSg363/gLhqfP/4rf7oMP8eTSF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/RweewwAAAN0AAAAP&#10;AAAAAAAAAAAAAAAAAKoCAABkcnMvZG93bnJldi54bWxQSwUGAAAAAAQABAD6AAAAmgMAAAAA&#10;">
                  <v:shape id="Freeform 1563" o:spid="_x0000_s1082" style="position:absolute;left:4799;top:747;width:1114;height:1397;visibility:visible;mso-wrap-style:square;v-text-anchor:top" coordsize="1114,13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F8laMMA&#10;AADdAAAADwAAAGRycy9kb3ducmV2LnhtbERPPW/CMBDdK/U/WFepW3HKADRgECChMmQBKrEe9hGH&#10;xucoNiT8+7oSEts9vc+bLXpXixu1ofKs4HOQgSDW3lRcKvg5bD4mIEJENlh7JgV3CrCYv77MMDe+&#10;4x3d9rEUKYRDjgpsjE0uZdCWHIaBb4gTd/atw5hgW0rTYpfCXS2HWTaSDitODRYbWlvSv/urU/Bt&#10;x5vV8qtrjpNC7o7FRXNx0kq9v/XLKYhIfXyKH+6tSfPH2Qj+v0knyPk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F8laMMAAADdAAAADwAAAAAAAAAAAAAAAACYAgAAZHJzL2Rv&#10;d25yZXYueG1sUEsFBgAAAAAEAAQA9QAAAIgDAAAAAA==&#10;" path="m,1397r1113,l1113,,,,,1397xe" fillcolor="#ebebeb" stroked="f">
                    <v:path arrowok="t" o:connecttype="custom" o:connectlocs="0,2144;1113,2144;1113,747;0,747;0,2144" o:connectangles="0,0,0,0,0"/>
                  </v:shape>
                </v:group>
                <v:group id="Group 1560" o:spid="_x0000_s1083" style="position:absolute;left:4844;top:805;width:1020;height:247" coordorigin="4844,805" coordsize="1020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Nk8csMAAADdAAAADwAAAGRycy9kb3ducmV2LnhtbERPS4vCMBC+C/6HMII3&#10;TavsunSNIqLiQRZ8wLK3oRnbYjMpTWzrv98Igrf5+J4zX3amFA3VrrCsIB5HIIhTqwvOFFzO29EX&#10;COeRNZaWScGDHCwX/d4cE21bPlJz8pkIIewSVJB7XyVSujQng25sK+LAXW1t0AdYZ1LX2IZwU8pJ&#10;FH1KgwWHhhwrWueU3k53o2DXYruaxpvmcLuuH3/nj5/fQ0xKDQfd6huEp86/xS/3Xof5s2gGz2/C&#10;CXLx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g2TxywwAAAN0AAAAP&#10;AAAAAAAAAAAAAAAAAKoCAABkcnMvZG93bnJldi54bWxQSwUGAAAAAAQABAD6AAAAmgMAAAAA&#10;">
                  <v:shape id="Freeform 1561" o:spid="_x0000_s1084" style="position:absolute;left:4844;top:805;width:1020;height:247;visibility:visible;mso-wrap-style:square;v-text-anchor:top" coordsize="1020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+Lyu8UA&#10;AADdAAAADwAAAGRycy9kb3ducmV2LnhtbESPQW/CMAyF75P4D5GRdhspY6KoIyA0DWnSToMeOHqN&#10;11ZrnDbJoPx7fJjEzdZ7fu/zeju6Tp0pxNazgfksA0VcedtybaA87p9WoGJCtth5JgNXirDdTB7W&#10;WFh/4S86H1KtJIRjgQaalPpC61g15DDOfE8s2o8PDpOsodY24EXCXaefs2ypHbYsDQ329NZQ9Xv4&#10;cwbyzpf58F6lxRDKoa/b07f/fDHmcTruXkElGtPd/H/9YQU/zwRXvpER9OY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4vK7xQAAAN0AAAAPAAAAAAAAAAAAAAAAAJgCAABkcnMv&#10;ZG93bnJldi54bWxQSwUGAAAAAAQABAD1AAAAigMAAAAA&#10;" path="m,247r1020,l1020,,,,,247xe" fillcolor="#ebebeb" stroked="f">
                    <v:path arrowok="t" o:connecttype="custom" o:connectlocs="0,1052;1020,1052;1020,805;0,805;0,1052" o:connectangles="0,0,0,0,0"/>
                  </v:shape>
                </v:group>
                <v:group id="Group 1558" o:spid="_x0000_s1085" style="position:absolute;left:5931;top:747;width:4607;height:1397" coordorigin="5931,747" coordsize="4607,139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goNm8QAAADdAAAADwAAAGRycy9kb3ducmV2LnhtbERPS2vCQBC+F/wPywi9&#10;1U0srRqziogtPYjgA8TbkJ08MDsbstsk/vtuodDbfHzPSdeDqUVHrassK4gnEQjizOqKCwWX88fL&#10;HITzyBpry6TgQQ7Wq9FTiom2PR+pO/lChBB2CSoovW8SKV1WkkE3sQ1x4HLbGvQBtoXULfYh3NRy&#10;GkXv0mDFoaHEhrYlZffTt1Hw2WO/eY133f6ebx+389vhuo9JqefxsFmC8DT4f/Gf+0uH+bNoAb/f&#10;hBPk6g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goNm8QAAADdAAAA&#10;DwAAAAAAAAAAAAAAAACqAgAAZHJzL2Rvd25yZXYueG1sUEsFBgAAAAAEAAQA+gAAAJsDAAAAAA==&#10;">
                  <v:shape id="Freeform 1559" o:spid="_x0000_s1086" style="position:absolute;left:5931;top:747;width:4607;height:1397;visibility:visible;mso-wrap-style:square;v-text-anchor:top" coordsize="4607,13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anEMgA&#10;AADdAAAADwAAAGRycy9kb3ducmV2LnhtbESPT08CMRDF7yZ+h2ZMvEl30agsFEL8k3CAA+iB42Q7&#10;bDdsp3VbYfHTOwcTbzN5b977zWwx+E6dqE9tYAPlqABFXAfbcmPg8+P97hlUysgWu8Bk4EIJFvPr&#10;qxlWNpx5S6ddbpSEcKrQgMs5Vlqn2pHHNAqRWLRD6D1mWftG2x7PEu47PS6KR+2xZWlwGOnFUX3c&#10;fXsDcX3/sIn267gq13u8uMlr87b9Meb2ZlhOQWUa8r/573plBf+pFH75RkbQ8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TVqcQyAAAAN0AAAAPAAAAAAAAAAAAAAAAAJgCAABk&#10;cnMvZG93bnJldi54bWxQSwUGAAAAAAQABAD1AAAAjQMAAAAA&#10;" path="m,1397r4607,l4607,,,,,1397xe" fillcolor="#ebebeb" stroked="f">
                    <v:path arrowok="t" o:connecttype="custom" o:connectlocs="0,2144;4607,2144;4607,747;0,747;0,2144" o:connectangles="0,0,0,0,0"/>
                  </v:shape>
                </v:group>
                <v:group id="Group 1556" o:spid="_x0000_s1087" style="position:absolute;left:5979;top:805;width:4511;height:226" coordorigin="5979,805" coordsize="4511,2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aWXQMQAAADdAAAADwAAAGRycy9kb3ducmV2LnhtbERPTWvCQBC9F/wPywi9&#10;1c0qbSW6ikgtPYhQFcTbkB2TYHY2ZLdJ/PeuIPQ2j/c582VvK9FS40vHGtQoAUGcOVNyruF42LxN&#10;QfiAbLByTBpu5GG5GLzMMTWu419q9yEXMYR9ihqKEOpUSp8VZNGPXE0cuYtrLIYIm1yaBrsYbis5&#10;TpIPabHk2FBgTeuCsuv+z2r47rBbTdRXu71e1rfz4X132irS+nXYr2YgAvXhX/x0/5g4/1MpeHwT&#10;T5CLO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aWXQMQAAADdAAAA&#10;DwAAAAAAAAAAAAAAAACqAgAAZHJzL2Rvd25yZXYueG1sUEsFBgAAAAAEAAQA+gAAAJsDAAAAAA==&#10;">
                  <v:shape id="Freeform 1557" o:spid="_x0000_s1088" style="position:absolute;left:5979;top:805;width:4511;height:226;visibility:visible;mso-wrap-style:square;v-text-anchor:top" coordsize="4511,2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38PBsQA&#10;AADdAAAADwAAAGRycy9kb3ducmV2LnhtbERP22oCMRB9L/gPYYS+lJp1oWq3RlGpIH0QvHzAdDPu&#10;Lm4mSxLX+PdNodC3OZzrzJfRtKIn5xvLCsajDARxaXXDlYLzafs6A+EDssbWMil4kIflYvA0x0Lb&#10;Ox+oP4ZKpBD2BSqoQ+gKKX1Zk0E/sh1x4i7WGQwJukpqh/cUblqZZ9lEGmw4NdTY0aam8nq8GQXr&#10;vO93L+e39/0XxzZ+Zt+nycEp9TyMqw8QgWL4F/+5dzrNn45z+P0mnSAX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t/DwbEAAAA3QAAAA8AAAAAAAAAAAAAAAAAmAIAAGRycy9k&#10;b3ducmV2LnhtbFBLBQYAAAAABAAEAPUAAACJAwAAAAA=&#10;" path="m,226r4511,l4511,,,,,226xe" fillcolor="#ebebeb" stroked="f">
                    <v:path arrowok="t" o:connecttype="custom" o:connectlocs="0,1031;4511,1031;4511,805;0,805;0,1031" o:connectangles="0,0,0,0,0"/>
                  </v:shape>
                </v:group>
                <v:group id="Group 1554" o:spid="_x0000_s1089" style="position:absolute;left:5979;top:1031;width:4511;height:209" coordorigin="5979,1031" coordsize="4511,2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jusrMMAAADdAAAADwAAAGRycy9kb3ducmV2LnhtbERPS4vCMBC+L/gfwgje&#10;1rSKq1SjiLjiQQQfIN6GZmyLzaQ02bb++82CsLf5+J6zWHWmFA3VrrCsIB5GIIhTqwvOFFwv358z&#10;EM4jaywtk4IXOVgtex8LTLRt+UTN2WcihLBLUEHufZVI6dKcDLqhrYgD97C1QR9gnUldYxvCTSlH&#10;UfQlDRYcGnKsaJNT+jz/GAW7Ftv1ON42h+dj87pfJsfbISalBv1uPQfhqfP/4rd7r8P8aTyG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aO6yswwAAAN0AAAAP&#10;AAAAAAAAAAAAAAAAAKoCAABkcnMvZG93bnJldi54bWxQSwUGAAAAAAQABAD6AAAAmgMAAAAA&#10;">
                  <v:shape id="Freeform 1555" o:spid="_x0000_s1090" style="position:absolute;left:5979;top:1031;width:4511;height:209;visibility:visible;mso-wrap-style:square;v-text-anchor:top" coordsize="4511,2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Ezcp8QA&#10;AADdAAAADwAAAGRycy9kb3ducmV2LnhtbERPS2sCMRC+F/wPYQRvNWtdatgaRYRKDy31Ue/TzXR3&#10;cTNZknTd/vumUPA2H99zluvBtqInHxrHGmbTDARx6UzDlYaP0/O9AhEissHWMWn4oQDr1ehuiYVx&#10;Vz5Qf4yVSCEcCtRQx9gVUoayJoth6jrixH05bzEm6CtpPF5TuG3lQ5Y9SosNp4YaO9rWVF6O31ZD&#10;vtifT7v522efv2dezc9q+6qU1pPxsHkCEWmIN/G/+8Wk+YtZDn/fpBPk6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hM3KfEAAAA3QAAAA8AAAAAAAAAAAAAAAAAmAIAAGRycy9k&#10;b3ducmV2LnhtbFBLBQYAAAAABAAEAPUAAACJAwAAAAA=&#10;" path="m,208r4511,l4511,,,,,208xe" fillcolor="#ebebeb" stroked="f">
                    <v:path arrowok="t" o:connecttype="custom" o:connectlocs="0,1239;4511,1239;4511,1031;0,1031;0,1239" o:connectangles="0,0,0,0,0"/>
                  </v:shape>
                </v:group>
                <v:group id="Group 1552" o:spid="_x0000_s1091" style="position:absolute;left:5979;top:1239;width:4511;height:206" coordorigin="5979,1239" coordsize="4511,2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p6RQ8MAAADdAAAADwAAAGRycy9kb3ducmV2LnhtbERPS4vCMBC+L/gfwgje&#10;NK2iLl2jiKh4EMEHLHsbmrEtNpPSxLb++82CsLf5+J6zWHWmFA3VrrCsIB5FIIhTqwvOFNyuu+En&#10;COeRNZaWScGLHKyWvY8FJtq2fKbm4jMRQtglqCD3vkqkdGlOBt3IVsSBu9vaoA+wzqSusQ3hppTj&#10;KJpJgwWHhhwr2uSUPi5Po2DfYruexNvm+LhvXj/X6en7GJNSg363/gLhqfP/4rf7oMP8eTyF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6npFDwwAAAN0AAAAP&#10;AAAAAAAAAAAAAAAAAKoCAABkcnMvZG93bnJldi54bWxQSwUGAAAAAAQABAD6AAAAmgMAAAAA&#10;">
                  <v:shape id="Freeform 1553" o:spid="_x0000_s1092" style="position:absolute;left:5979;top:1239;width:4511;height:206;visibility:visible;mso-wrap-style:square;v-text-anchor:top" coordsize="4511,2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1PXcMA&#10;AADdAAAADwAAAGRycy9kb3ducmV2LnhtbERPS2sCMRC+C/6HMEJvml0p27I1iiiCFwW3vfQ2bKb7&#10;cDNZk6jbf98IQm/z8T1nsRpMJ27kfGNZQTpLQBCXVjdcKfj63E3fQfiArLGzTAp+ycNqOR4tMNf2&#10;zie6FaESMYR9jgrqEPpcSl/WZNDPbE8cuR/rDIYIXSW1w3sMN52cJ0kmDTYcG2rsaVNTeS6uRsHx&#10;8rq3Rdt+b11IB2yy7eVwaJV6mQzrDxCBhvAvfrr3Os5/SzN4fBNPkM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61PXcMAAADdAAAADwAAAAAAAAAAAAAAAACYAgAAZHJzL2Rv&#10;d25yZXYueG1sUEsFBgAAAAAEAAQA9QAAAIgDAAAAAA==&#10;" path="m,207r4511,l4511,,,,,207xe" fillcolor="#ebebeb" stroked="f">
                    <v:path arrowok="t" o:connecttype="custom" o:connectlocs="0,1446;4511,1446;4511,1239;0,1239;0,1446" o:connectangles="0,0,0,0,0"/>
                  </v:shape>
                </v:group>
                <v:group id="Group 1550" o:spid="_x0000_s1093" style="position:absolute;left:5979;top:1446;width:4511;height:206" coordorigin="5979,1446" coordsize="4511,2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QCqr8MAAADdAAAADwAAAGRycy9kb3ducmV2LnhtbERPS4vCMBC+C/6HMII3&#10;TavsunSNIqLiQRZ8wLK3oRnbYjMpTWzrv98Igrf5+J4zX3amFA3VrrCsIB5HIIhTqwvOFFzO29EX&#10;COeRNZaWScGDHCwX/d4cE21bPlJz8pkIIewSVJB7XyVSujQng25sK+LAXW1t0AdYZ1LX2IZwU8pJ&#10;FH1KgwWHhhwrWueU3k53o2DXYruaxpvmcLuuH3/nj5/fQ0xKDQfd6huEp86/xS/3Xof5s3gGz2/C&#10;CXLx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lAKqvwwAAAN0AAAAP&#10;AAAAAAAAAAAAAAAAAKoCAABkcnMvZG93bnJldi54bWxQSwUGAAAAAAQABAD6AAAAmgMAAAAA&#10;">
                  <v:shape id="Freeform 1551" o:spid="_x0000_s1094" style="position:absolute;left:5979;top:1446;width:4511;height:206;visibility:visible;mso-wrap-style:square;v-text-anchor:top" coordsize="4511,2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X5+tMYA&#10;AADdAAAADwAAAGRycy9kb3ducmV2LnhtbESPT2sCQQzF74V+hyGF3urslqJldZRSKXhR6NqLt7AT&#10;9487mXVmqttvbw4Fbwnv5b1fFqvR9epCIbaeDeSTDBRx5W3LtYGf/dfLO6iYkC32nsnAH0VYLR8f&#10;FlhYf+VvupSpVhLCsUADTUpDoXWsGnIYJ34gFu3og8Mka6i1DXiVcNfr1yybaoctS0ODA302VJ3K&#10;X2dgd37b+LLrDuuQ8hHb6fq83XbGPD+NH3NQicZ0N/9fb6zgz3LBlW9kBL28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X5+tMYAAADdAAAADwAAAAAAAAAAAAAAAACYAgAAZHJz&#10;L2Rvd25yZXYueG1sUEsFBgAAAAAEAAQA9QAAAIsDAAAAAA==&#10;" path="m,206r4511,l4511,,,,,206xe" fillcolor="#ebebeb" stroked="f">
                    <v:path arrowok="t" o:connecttype="custom" o:connectlocs="0,1652;4511,1652;4511,1446;0,1446;0,1652" o:connectangles="0,0,0,0,0"/>
                  </v:shape>
                </v:group>
                <v:group id="Group 1548" o:spid="_x0000_s1095" style="position:absolute;left:5979;top:1652;width:4511;height:206" coordorigin="5979,1652" coordsize="4511,2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9ObRsQAAADdAAAADwAAAGRycy9kb3ducmV2LnhtbERPTWvCQBC9F/wPywje&#10;dBOltY2uIqLFgwhqoXgbsmMSzM6G7JrEf+8WhN7m8T5nvuxMKRqqXWFZQTyKQBCnVhecKfg5b4ef&#10;IJxH1lhaJgUPcrBc9N7mmGjb8pGak89ECGGXoILc+yqR0qU5GXQjWxEH7mprgz7AOpO6xjaEm1KO&#10;o+hDGiw4NORY0Tqn9Ha6GwXfLbarSbxp9rfr+nE5vx9+9zEpNeh3qxkIT53/F7/cOx3mT+Mv+Psm&#10;nCAXT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u9ObRsQAAADdAAAA&#10;DwAAAAAAAAAAAAAAAACqAgAAZHJzL2Rvd25yZXYueG1sUEsFBgAAAAAEAAQA+gAAAJsDAAAAAA==&#10;">
                  <v:shape id="Freeform 1549" o:spid="_x0000_s1096" style="position:absolute;left:5979;top:1652;width:4511;height:206;visibility:visible;mso-wrap-style:square;v-text-anchor:top" coordsize="4511,2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S4D8YA&#10;AADdAAAADwAAAGRycy9kb3ducmV2LnhtbESPT2sCQQzF74V+hyEFb3VWES2ro0il4MVCt730Fnbi&#10;/nEns86Mun775lDwlvBe3vtltRlcp64UYuPZwGScgSIuvW24MvDz/fH6BiomZIudZzJwpwib9fPT&#10;CnPrb/xF1yJVSkI45migTqnPtY5lTQ7j2PfEoh19cJhkDZW2AW8S7jo9zbK5dtiwNNTY03tN5am4&#10;OAOf59neF237uwtpMmAz350Ph9aY0cuwXYJKNKSH+f96bwV/MRV++UZG0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WS4D8YAAADdAAAADwAAAAAAAAAAAAAAAACYAgAAZHJz&#10;L2Rvd25yZXYueG1sUEsFBgAAAAAEAAQA9QAAAIsDAAAAAA==&#10;" path="m,207r4511,l4511,,,,,207xe" fillcolor="#ebebeb" stroked="f">
                    <v:path arrowok="t" o:connecttype="custom" o:connectlocs="0,1859;4511,1859;4511,1652;0,1652;0,1859" o:connectangles="0,0,0,0,0"/>
                  </v:shape>
                </v:group>
                <v:group id="Group 1546" o:spid="_x0000_s1097" style="position:absolute;left:5979;top:1859;width:4511;height:228" coordorigin="5979,1859" coordsize="4511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8ld/cUAAADdAAAADwAAAGRycy9kb3ducmV2LnhtbERPS2vCQBC+F/wPywi9&#10;1U0irSV1FREtPUjBRCi9DdkxCWZnQ3bN4993C4Xe5uN7zno7mkb01LnasoJ4EYEgLqyuuVRwyY9P&#10;ryCcR9bYWCYFEznYbmYPa0y1HfhMfeZLEULYpaig8r5NpXRFRQbdwrbEgbvazqAPsCul7nAI4aaR&#10;SRS9SIM1h4YKW9pXVNyyu1HwPuCwW8aH/nS77qfv/Pnz6xSTUo/zcfcGwtPo/8V/7g8d5q+SGH6/&#10;CSfIz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vJXf3FAAAA3QAA&#10;AA8AAAAAAAAAAAAAAAAAqgIAAGRycy9kb3ducmV2LnhtbFBLBQYAAAAABAAEAPoAAACcAwAAAAA=&#10;">
                  <v:shape id="Freeform 1547" o:spid="_x0000_s1098" style="position:absolute;left:5979;top:1859;width:4511;height:228;visibility:visible;mso-wrap-style:square;v-text-anchor:top" coordsize="4511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jwNxMEA&#10;AADdAAAADwAAAGRycy9kb3ducmV2LnhtbERPyWrDMBC9B/oPYgq9JbJNcIobJZiSQI7O8gFja2qb&#10;WiNjqV7+vioUcpvHW2d/nE0nRhpca1lBvIlAEFdWt1wreNzP63cQziNr7CyTgoUcHA8vqz1m2k58&#10;pfHmaxFC2GWooPG+z6R0VUMG3cb2xIH7soNBH+BQSz3gFMJNJ5MoSqXBlkNDgz19NlR9336Mgvsp&#10;L1LiaNrOS9yWdVEu17RU6u11zj9AeJr9U/zvvugwf5ck8PdNOEEef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48DcTBAAAA3QAAAA8AAAAAAAAAAAAAAAAAmAIAAGRycy9kb3du&#10;cmV2LnhtbFBLBQYAAAAABAAEAPUAAACGAwAAAAA=&#10;" path="m,228r4511,l4511,,,,,228xe" fillcolor="#ebebeb" stroked="f">
                    <v:path arrowok="t" o:connecttype="custom" o:connectlocs="0,2087;4511,2087;4511,1859;0,1859;0,2087" o:connectangles="0,0,0,0,0"/>
                  </v:shape>
                </v:group>
                <v:group id="Group 1544" o:spid="_x0000_s1099" style="position:absolute;left:1428;top:776;width:408;height:2" coordorigin="1428,776" coordsize="408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FdmEcUAAADdAAAADwAAAGRycy9kb3ducmV2LnhtbERPS2vCQBC+F/wPyxR6&#10;q5sHtpK6BhFbPIhQFUpvQ3ZMQrKzIbtN4r/vFoTe5uN7ziqfTCsG6l1tWUE8j0AQF1bXXCq4nN+f&#10;lyCcR9bYWiYFN3KQr2cPK8y0HfmThpMvRQhhl6GCyvsuk9IVFRl0c9sRB+5qe4M+wL6UuscxhJtW&#10;JlH0Ig3WHBoq7GhbUdGcfoyCjxHHTRrvhkNz3d6+z4vj1yEmpZ4ep80bCE+T/xff3Xsd5r8mKfx9&#10;E06Q61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RXZhHFAAAA3QAA&#10;AA8AAAAAAAAAAAAAAAAAqgIAAGRycy9kb3ducmV2LnhtbFBLBQYAAAAABAAEAPoAAACcAwAAAAA=&#10;">
                  <v:shape id="Freeform 1545" o:spid="_x0000_s1100" style="position:absolute;left:1428;top:776;width:408;height:2;visibility:visible;mso-wrap-style:square;v-text-anchor:top" coordsize="408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T8SMYA&#10;AADdAAAADwAAAGRycy9kb3ducmV2LnhtbESPQWvCQBCF70L/wzKFXkLdVKSV6CrFWhS8aBTPY3ZM&#10;gtnZkN0m8d+7QsHbDO+9b97MFr2pREuNKy0r+BjGIIgzq0vOFRwPv+8TEM4ja6wsk4IbOVjMXwYz&#10;TLTteE9t6nMRIOwSVFB4XydSuqwgg25oa+KgXWxj0Ie1yaVusAtwU8lRHH9KgyWHCwXWtCwou6Z/&#10;JlBWbdTddlE1iZargzuV6/P2h5V6e+2/pyA89f5p/k9vdKj/NRrD45swgp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oT8SMYAAADdAAAADwAAAAAAAAAAAAAAAACYAgAAZHJz&#10;L2Rvd25yZXYueG1sUEsFBgAAAAAEAAQA9QAAAIsDAAAAAA==&#10;" path="m,l408,e" filled="f" strokecolor="#444" strokeweight="2.98pt">
                    <v:path arrowok="t" o:connecttype="custom" o:connectlocs="0,0;408,0" o:connectangles="0,0"/>
                  </v:shape>
                </v:group>
                <v:group id="Group 1542" o:spid="_x0000_s1101" style="position:absolute;left:1856;top:776;width:8682;height:2" coordorigin="1856,776" coordsize="8682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PJb/sUAAADdAAAADwAAAGRycy9kb3ducmV2LnhtbERPTWvCQBC9F/wPyxS8&#10;NZsoaSXNKiJWPIRCVSi9DdkxCWZnQ3abxH/fLRR6m8f7nHwzmVYM1LvGsoIkikEQl1Y3XCm4nN+e&#10;ViCcR9bYWiYFd3KwWc8ecsy0HfmDhpOvRAhhl6GC2vsuk9KVNRl0ke2IA3e1vUEfYF9J3eMYwk0r&#10;F3H8LA02HBpq7GhXU3k7fRsFhxHH7TLZD8Xturt/ndP3zyIhpeaP0/YVhKfJ/4v/3Ecd5r8sUv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TyW/7FAAAA3QAA&#10;AA8AAAAAAAAAAAAAAAAAqgIAAGRycy9kb3ducmV2LnhtbFBLBQYAAAAABAAEAPoAAACcAwAAAAA=&#10;">
                  <v:shape id="Freeform 1543" o:spid="_x0000_s1102" style="position:absolute;left:1856;top:776;width:8682;height:2;visibility:visible;mso-wrap-style:square;v-text-anchor:top" coordsize="8682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VSoqcMA&#10;AADdAAAADwAAAGRycy9kb3ducmV2LnhtbERPS2vCQBC+F/wPywi91Y0W0hBdpQhCL22oil6H3TEJ&#10;zc6G7JpHf323UOhtPr7nbHajbURPna8dK1guEhDE2pmaSwXn0+EpA+EDssHGMSmYyMNuO3vYYG7c&#10;wJ/UH0MpYgj7HBVUIbS5lF5XZNEvXEscuZvrLIYIu1KaDocYbhu5SpJUWqw5NlTY0r4i/XW8WwXf&#10;+2K6vxcmnD8u+llfMcNJZko9zsfXNYhAY/gX/7nfTJz/skrh95t4gtz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VSoqcMAAADdAAAADwAAAAAAAAAAAAAAAACYAgAAZHJzL2Rv&#10;d25yZXYueG1sUEsFBgAAAAAEAAQA9QAAAIgDAAAAAA==&#10;" path="m,l8682,e" filled="f" strokecolor="#ebebeb" strokeweight="2.98pt">
                    <v:path arrowok="t" o:connecttype="custom" o:connectlocs="0,0;8682,0" o:connectangles="0,0"/>
                  </v:shape>
                </v:group>
                <v:group id="Group 1540" o:spid="_x0000_s1103" style="position:absolute;left:1419;top:2115;width:427;height:2" coordorigin="1419,2115" coordsize="427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2xgEsUAAADdAAAADwAAAGRycy9kb3ducmV2LnhtbERPTWvCQBC9F/wPyxS8&#10;NZsobSTNKiJWPIRCVSi9DdkxCWZnQ3abxH/fLRR6m8f7nHwzmVYM1LvGsoIkikEQl1Y3XCm4nN+e&#10;ViCcR9bYWiYFd3KwWc8ecsy0HfmDhpOvRAhhl6GC2vsuk9KVNRl0ke2IA3e1vUEfYF9J3eMYwk0r&#10;F3H8Ig02HBpq7GhXU3k7fRsFhxHH7TLZD8Xturt/nZ/fP4uElJo/TttXEJ4m/y/+cx91mJ8uUv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tsYBLFAAAA3QAA&#10;AA8AAAAAAAAAAAAAAAAAqgIAAGRycy9kb3ducmV2LnhtbFBLBQYAAAAABAAEAPoAAACcAwAAAAA=&#10;">
                  <v:shape id="Freeform 1541" o:spid="_x0000_s1104" style="position:absolute;left:1419;top:2115;width:427;height:2;visibility:visible;mso-wrap-style:square;v-text-anchor:top" coordsize="427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2ezMYA&#10;AADdAAAADwAAAGRycy9kb3ducmV2LnhtbESPy27CQAxF95X4h5GRuisTsihVYECIRx9SWfD4ACtj&#10;kkDGE2WmkPTr60Uldr7yPdfXs0XnanWjNlSeDYxHCSji3NuKCwOn4/blDVSIyBZrz2SgpwCL+eBp&#10;hpn1d97T7RALJSEcMjRQxthkWoe8JIdh5Bti2Z196zCKbAttW7xLuKt1miSv2mHFcqHEhlYl5dfD&#10;j5Maa1z+fk/69126K/rq8sVuYz+MeR52yymoSF18mP/pTyvcJJW68o2MoO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Q2ezMYAAADdAAAADwAAAAAAAAAAAAAAAACYAgAAZHJz&#10;L2Rvd25yZXYueG1sUEsFBgAAAAAEAAQA9QAAAIsDAAAAAA==&#10;" path="m,l427,e" filled="f" strokecolor="#444" strokeweight="2.98pt">
                    <v:path arrowok="t" o:connecttype="custom" o:connectlocs="0,0;427,0" o:connectangles="0,0"/>
                  </v:shape>
                </v:group>
                <v:group id="Group 1538" o:spid="_x0000_s1105" style="position:absolute;left:1846;top:2115;width:8702;height:2" coordorigin="1846,2115" coordsize="8702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b9R+8QAAADdAAAADwAAAGRycy9kb3ducmV2LnhtbERPS2vCQBC+C/6HZQRv&#10;dRPFR6OriKj0IIVqofQ2ZMckmJ0N2TWJ/74rFLzNx/ec1aYzpWiodoVlBfEoAkGcWl1wpuD7cnhb&#10;gHAeWWNpmRQ8yMFm3e+tMNG25S9qzj4TIYRdggpy76tESpfmZNCNbEUcuKutDfoA60zqGtsQbko5&#10;jqKZNFhwaMixol1O6e18NwqOLbbbSbxvTrfr7vF7mX7+nGJSajjotksQnjr/Ev+7P3SYPx+/w/Ob&#10;cIJc/w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db9R+8QAAADdAAAA&#10;DwAAAAAAAAAAAAAAAACqAgAAZHJzL2Rvd25yZXYueG1sUEsFBgAAAAAEAAQA+gAAAJsDAAAAAA==&#10;">
                  <v:shape id="Freeform 1539" o:spid="_x0000_s1106" style="position:absolute;left:1846;top:2115;width:8702;height:2;visibility:visible;mso-wrap-style:square;v-text-anchor:top" coordsize="8702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kLeMgA&#10;AADdAAAADwAAAGRycy9kb3ducmV2LnhtbESPQUvDQBCF74L/YRnBi9hNLWqJ3ZZQEMSiaFrE45Ad&#10;s9HsbNhdm/jvnYPgbYb35r1vVpvJ9+pIMXWBDcxnBSjiJtiOWwOH/f3lElTKyBb7wGTghxJs1qcn&#10;KyxtGPmVjnVulYRwKtGAy3kotU6NI49pFgZi0T5C9Jhlja22EUcJ972+Koob7bFjaXA40NZR81V/&#10;ewO7+fL6sYq78eL5bevqz2rx8vTOxpyfTdUdqExT/jf/XT9Ywb9dCL98IyPo9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IKQt4yAAAAN0AAAAPAAAAAAAAAAAAAAAAAJgCAABk&#10;cnMvZG93bnJldi54bWxQSwUGAAAAAAQABAD1AAAAjQMAAAAA&#10;" path="m,l8702,e" filled="f" strokecolor="#ebebeb" strokeweight="2.98pt">
                    <v:path arrowok="t" o:connecttype="custom" o:connectlocs="0,0;8702,0" o:connectangles="0,0"/>
                  </v:shape>
                </v:group>
                <v:group id="Group 1536" o:spid="_x0000_s1107" style="position:absolute;left:2804;top:805;width:2;height:1339" coordorigin="2804,805" coordsize="2,133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hDLIMMAAADdAAAADwAAAGRycy9kb3ducmV2LnhtbERPS4vCMBC+L/gfwgje&#10;1rSKq1SjiLjiQQQfIN6GZmyLzaQ02bb++82CsLf5+J6zWHWmFA3VrrCsIB5GIIhTqwvOFFwv358z&#10;EM4jaywtk4IXOVgtex8LTLRt+UTN2WcihLBLUEHufZVI6dKcDLqhrYgD97C1QR9gnUldYxvCTSlH&#10;UfQlDRYcGnKsaJNT+jz/GAW7Ftv1ON42h+dj87pfJsfbISalBv1uPQfhqfP/4rd7r8P86TiG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OEMsgwwAAAN0AAAAP&#10;AAAAAAAAAAAAAAAAAKoCAABkcnMvZG93bnJldi54bWxQSwUGAAAAAAQABAD6AAAAmgMAAAAA&#10;">
                  <v:shape id="Freeform 1537" o:spid="_x0000_s1108" style="position:absolute;left:2804;top:805;width:2;height:1339;visibility:visible;mso-wrap-style:square;v-text-anchor:top" coordsize="2,13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SDecIA&#10;AADdAAAADwAAAGRycy9kb3ducmV2LnhtbERPTWvCQBC9F/oflhF6qxuttBpdpbRUpDfTIB7H7JgE&#10;M7Mhu43pv+8Khd7m8T5ntRm4UT11vnZiYDJOQJEUztZSGsi/Ph7noHxAsdg4IQM/5GGzvr9bYWrd&#10;VfbUZ6FUMUR8igaqENpUa19UxOjHriWJ3Nl1jCHCrtS2w2sM50ZPk+RZM9YSGyps6a2i4pJ9s4HP&#10;vKVtduT8IP0gs/cFnzLLxjyMhtclqEBD+Bf/uXc2zn95msLtm3iCXv8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5IN5wgAAAN0AAAAPAAAAAAAAAAAAAAAAAJgCAABkcnMvZG93&#10;bnJldi54bWxQSwUGAAAAAAQABAD1AAAAhwMAAAAA&#10;" path="m,l,1339e" filled="f" strokecolor="white" strokeweight="1.06pt">
                    <v:path arrowok="t" o:connecttype="custom" o:connectlocs="0,805;0,2144" o:connectangles="0,0"/>
                  </v:shape>
                </v:group>
                <v:group id="Group 1534" o:spid="_x0000_s1109" style="position:absolute;left:3869;top:805;width:2;height:1339" coordorigin="3869,805" coordsize="2,133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Y7wzMQAAADdAAAADwAAAGRycy9kb3ducmV2LnhtbERPS2vCQBC+F/wPywi9&#10;1U0MrRJdRURLDyL4APE2ZMckmJ0N2TWJ/75bEHqbj+8582VvKtFS40rLCuJRBII4s7rkXMH5tP2Y&#10;gnAeWWNlmRQ8ycFyMXibY6ptxwdqjz4XIYRdigoK7+tUSpcVZNCNbE0cuJttDPoAm1zqBrsQbio5&#10;jqIvabDk0FBgTeuCsvvxYRR8d9itknjT7u639fN6+txfdjEp9T7sVzMQnnr/L365f3SYP0kS+Psm&#10;nCAXv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Y7wzMQAAADdAAAA&#10;DwAAAAAAAAAAAAAAAACqAgAAZHJzL2Rvd25yZXYueG1sUEsFBgAAAAAEAAQA+gAAAJsDAAAAAA==&#10;">
                  <v:shape id="Freeform 1535" o:spid="_x0000_s1110" style="position:absolute;left:3869;top:805;width:2;height:1339;visibility:visible;mso-wrap-style:square;v-text-anchor:top" coordsize="2,13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G+lsIA&#10;AADdAAAADwAAAGRycy9kb3ducmV2LnhtbERPTWvCQBC9F/oflhF6042ttBpdpbS0lN5Mg3gcs2MS&#10;zMyG7DbGf+8WhN7m8T5ntRm4UT11vnZiYDpJQJEUztZSGsh/PsZzUD6gWGyckIELedis7+9WmFp3&#10;li31WShVDBGfooEqhDbV2hcVMfqJa0kid3QdY4iwK7Xt8BzDudGPSfKsGWuJDRW29FZRccp+2cB3&#10;3tJntud8J/0gs/cFHzLLxjyMhtclqEBD+Bff3F82zn95msHfN/EEvb4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Qb6WwgAAAN0AAAAPAAAAAAAAAAAAAAAAAJgCAABkcnMvZG93&#10;bnJldi54bWxQSwUGAAAAAAQABAD1AAAAhwMAAAAA&#10;" path="m,l,1339e" filled="f" strokecolor="white" strokeweight="1.06pt">
                    <v:path arrowok="t" o:connecttype="custom" o:connectlocs="0,805;0,2144" o:connectangles="0,0"/>
                  </v:shape>
                </v:group>
                <v:group id="Group 1532" o:spid="_x0000_s1111" style="position:absolute;left:4789;top:805;width:2;height:1339" coordorigin="4789,805" coordsize="2,133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SvNI8UAAADdAAAADwAAAGRycy9kb3ducmV2LnhtbERPTWvCQBC9F/wPyxS8&#10;NZsoaSXNKiJVPIRCVSi9DdkxCWZnQ3abxH/fLRR6m8f7nHwzmVYM1LvGsoIkikEQl1Y3XCm4nPdP&#10;KxDOI2tsLZOCOznYrGcPOWbajvxBw8lXIoSwy1BB7X2XSenKmgy6yHbEgbva3qAPsK+k7nEM4aaV&#10;izh+lgYbDg01drSrqbydvo2Cw4jjdpm8DcXturt/ndP3zyIhpeaP0/YVhKfJ/4v/3Ecd5r8sU/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HErzSPFAAAA3QAA&#10;AA8AAAAAAAAAAAAAAAAAqgIAAGRycy9kb3ducmV2LnhtbFBLBQYAAAAABAAEAPoAAACcAwAAAAA=&#10;">
                  <v:shape id="Freeform 1533" o:spid="_x0000_s1112" style="position:absolute;left:4789;top:805;width:2;height:1339;visibility:visible;mso-wrap-style:square;v-text-anchor:top" coordsize="2,13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9+FesIA&#10;AADdAAAADwAAAGRycy9kb3ducmV2LnhtbERPTWvCQBC9F/oflhG81Y1tsRpdpbS0SG+mQTyO2TEJ&#10;ZmZDdo3pv3cLhd7m8T5ntRm4UT11vnZiYDpJQJEUztZSGsi/Px7moHxAsdg4IQM/5GGzvr9bYWrd&#10;VXbUZ6FUMUR8igaqENpUa19UxOgnriWJ3Ml1jCHCrtS2w2sM50Y/JslMM9YSGyps6a2i4pxd2MBX&#10;3tJnduB8L/0gz+8LPmaWjRmPhtclqEBD+Bf/ubc2zn95msHvN/EEvb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34V6wgAAAN0AAAAPAAAAAAAAAAAAAAAAAJgCAABkcnMvZG93&#10;bnJldi54bWxQSwUGAAAAAAQABAD1AAAAhwMAAAAA&#10;" path="m,l,1339e" filled="f" strokecolor="white" strokeweight="1.06pt">
                    <v:path arrowok="t" o:connecttype="custom" o:connectlocs="0,805;0,2144" o:connectangles="0,0"/>
                  </v:shape>
                </v:group>
                <v:group id="Group 1530" o:spid="_x0000_s1113" style="position:absolute;left:5922;top:805;width:2;height:1339" coordorigin="5922,805" coordsize="2,133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rX2z8UAAADdAAAADwAAAGRycy9kb3ducmV2LnhtbERPTWvCQBC9F/wPyxS8&#10;NZsobSTNKiJVPIRCVSi9DdkxCWZnQ3abxH/fLRR6m8f7nHwzmVYM1LvGsoIkikEQl1Y3XCm4nPdP&#10;KxDOI2tsLZOCOznYrGcPOWbajvxBw8lXIoSwy1BB7X2XSenKmgy6yHbEgbva3qAPsK+k7nEM4aaV&#10;izh+kQYbDg01drSrqbydvo2Cw4jjdpm8DcXturt/nZ/fP4uElJo/TttXEJ4m/y/+cx91mJ8uU/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619s/FAAAA3QAA&#10;AA8AAAAAAAAAAAAAAAAAqgIAAGRycy9kb3ducmV2LnhtbFBLBQYAAAAABAAEAPoAAACcAwAAAAA=&#10;">
                  <v:shape id="Freeform 1531" o:spid="_x0000_s1114" style="position:absolute;left:5922;top:805;width:2;height:1339;visibility:visible;mso-wrap-style:square;v-text-anchor:top" coordsize="2,13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y0k8QA&#10;AADdAAAADwAAAGRycy9kb3ducmV2LnhtbESPQUvDQBCF7wX/wzKCt3Zjlaqx2yIVRXprDOJxzI5J&#10;MDMbsmsa/71zKPQ2w3vz3jfr7cSdGWmIbRAH14sMDEkVfCu1g/L9ZX4PJiYUj10QcvBHEbabi9ka&#10;cx+OcqCxSLXREIk5OmhS6nNrY9UQY1yEnkS17zAwJl2H2voBjxrOnV1m2coytqINDfa0a6j6KX7Z&#10;wb7s6bX45PJDxklunx/4q/Ds3NXl9PQIJtGUzubT9ZtX/LsbxdVvdAS7+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0MtJPEAAAA3QAAAA8AAAAAAAAAAAAAAAAAmAIAAGRycy9k&#10;b3ducmV2LnhtbFBLBQYAAAAABAAEAPUAAACJAwAAAAA=&#10;" path="m,l,1339e" filled="f" strokecolor="white" strokeweight="1.06pt">
                    <v:path arrowok="t" o:connecttype="custom" o:connectlocs="0,805;0,2144" o:connectangles="0,0"/>
                  </v:shape>
                </v:group>
                <v:group id="Group 1528" o:spid="_x0000_s1115" style="position:absolute;left:1428;top:2163;width:408;height:984" coordorigin="1428,2163" coordsize="408,9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GbHJsQAAADdAAAADwAAAGRycy9kb3ducmV2LnhtbERPTWvCQBC9F/wPywje&#10;dBPFaqOriKh4kEK1UHobsmMSzM6G7JrEf+8WhN7m8T5nue5MKRqqXWFZQTyKQBCnVhecKfi+7Idz&#10;EM4jaywtk4IHOVivem9LTLRt+Yuas89ECGGXoILc+yqR0qU5GXQjWxEH7mprgz7AOpO6xjaEm1KO&#10;o+hdGiw4NORY0Tan9Ha+GwWHFtvNJN41p9t1+/i9TD9/TjEpNeh3mwUIT53/F7/cRx3mzyYf8PdN&#10;OEGun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8GbHJsQAAADdAAAA&#10;DwAAAAAAAAAAAAAAAACqAgAAZHJzL2Rvd25yZXYueG1sUEsFBgAAAAAEAAQA+gAAAJsDAAAAAA==&#10;">
                  <v:shape id="Freeform 1529" o:spid="_x0000_s1116" style="position:absolute;left:1428;top:2163;width:408;height:984;visibility:visible;mso-wrap-style:square;v-text-anchor:top" coordsize="408,9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SmjsUA&#10;AADdAAAADwAAAGRycy9kb3ducmV2LnhtbESPQWvCQBCF7wX/wzJCb3VjkVajq0hF6KGFaovnMTsm&#10;wezskl1N/Pedg+BthvfmvW8Wq9416kptrD0bGI8yUMSFtzWXBv5+ty9TUDEhW2w8k4EbRVgtB08L&#10;zK3veEfXfSqVhHDM0UCVUsi1jkVFDuPIB2LRTr51mGRtS21b7CTcNfo1y960w5qlocJAHxUV5/3F&#10;GQizH/11QNoeN3SaxvC9ntx8Z8zzsF/PQSXq08N8v/60gv8+EX75RkbQy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8NKaOxQAAAN0AAAAPAAAAAAAAAAAAAAAAAJgCAABkcnMv&#10;ZG93bnJldi54bWxQSwUGAAAAAAQABAD1AAAAigMAAAAA&#10;" path="m,984r408,l408,,,,,984xe" fillcolor="#444" stroked="f">
                    <v:path arrowok="t" o:connecttype="custom" o:connectlocs="0,3147;408,3147;408,2163;0,2163;0,3147" o:connectangles="0,0,0,0,0"/>
                  </v:shape>
                </v:group>
                <v:group id="Group 1526" o:spid="_x0000_s1117" style="position:absolute;left:1476;top:2221;width:312;height:247" coordorigin="1476,2221" coordsize="312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ha4XcQAAADdAAAADwAAAGRycy9kb3ducmV2LnhtbERPTWvCQBC9F/wPywje&#10;dBNtbYmuIqLFgwhqoXgbsmMSzM6G7JrEf+8WhN7m8T5nvuxMKRqqXWFZQTyKQBCnVhecKfg5b4df&#10;IJxH1lhaJgUPcrBc9N7mmGjb8pGak89ECGGXoILc+yqR0qU5GXQjWxEH7mprgz7AOpO6xjaEm1KO&#10;o2gqDRYcGnKsaJ1TejvdjYLvFtvVJN40+9t1/bicPw6/+5iUGvS71QyEp87/i1/unQ7zP99j+Psm&#10;nCAXT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Vha4XcQAAADdAAAA&#10;DwAAAAAAAAAAAAAAAACqAgAAZHJzL2Rvd25yZXYueG1sUEsFBgAAAAAEAAQA+gAAAJsDAAAAAA==&#10;">
                  <v:shape id="Freeform 1527" o:spid="_x0000_s1118" style="position:absolute;left:1476;top:2221;width:312;height:247;visibility:visible;mso-wrap-style:square;v-text-anchor:top" coordsize="312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GTA8QA&#10;AADdAAAADwAAAGRycy9kb3ducmV2LnhtbERPTWsCMRC9F/wPYQQvpWYVa8tqFBEElVpo9NLbsBmz&#10;i5vJsom6/feNUOhtHu9z5svO1eJGbag8KxgNMxDEhTcVWwWn4+blHUSIyAZrz6TghwIsF72nOebG&#10;3/mLbjpakUI45KigjLHJpQxFSQ7D0DfEiTv71mFMsLXStHhP4a6W4yybSocVp4YSG1qXVFz01Smw&#10;2+n+OdOvdkdOf39M1ofNp45KDfrdagYiUhf/xX/urUnz3yZjeHyTTpC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SRkwPEAAAA3QAAAA8AAAAAAAAAAAAAAAAAmAIAAGRycy9k&#10;b3ducmV2LnhtbFBLBQYAAAAABAAEAPUAAACJAwAAAAA=&#10;" path="m,247r312,l312,,,,,247xe" fillcolor="#444" stroked="f">
                    <v:path arrowok="t" o:connecttype="custom" o:connectlocs="0,2468;312,2468;312,2221;0,2221;0,2468" o:connectangles="0,0,0,0,0"/>
                  </v:shape>
                </v:group>
                <v:group id="Group 1524" o:spid="_x0000_s1119" style="position:absolute;left:1856;top:2163;width:936;height:984" coordorigin="1856,2163" coordsize="936,9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YiDscQAAADdAAAADwAAAGRycy9kb3ducmV2LnhtbERPTWvCQBC9F/wPywje&#10;dBO1WqKriKh4kEK1UHobsmMSzM6G7JrEf+8WhN7m8T5nue5MKRqqXWFZQTyKQBCnVhecKfi+7Icf&#10;IJxH1lhaJgUPcrBe9d6WmGjb8hc1Z5+JEMIuQQW591UipUtzMuhGtiIO3NXWBn2AdSZ1jW0IN6Uc&#10;R9FMGiw4NORY0Tan9Ha+GwWHFtvNJN41p9t1+/i9vH/+nGJSatDvNgsQnjr/L365jzrMn08n8PdN&#10;OEGun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YiDscQAAADdAAAA&#10;DwAAAAAAAAAAAAAAAACqAgAAZHJzL2Rvd25yZXYueG1sUEsFBgAAAAAEAAQA+gAAAJsDAAAAAA==&#10;">
                  <v:shape id="Freeform 1525" o:spid="_x0000_s1120" style="position:absolute;left:1856;top:2163;width:936;height:984;visibility:visible;mso-wrap-style:square;v-text-anchor:top" coordsize="936,9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LBkzcMA&#10;AADdAAAADwAAAGRycy9kb3ducmV2LnhtbERPS4vCMBC+C/sfwix4EU1dRN1uoywrgh4EX3gemtm2&#10;2Exqk2r990YQvM3H95xk3ppSXKl2hWUFw0EEgji1uuBMwfGw7E9BOI+ssbRMCu7kYD776CQYa3vj&#10;HV33PhMhhF2MCnLvq1hKl+Zk0A1sRRy4f1sb9AHWmdQ13kK4KeVXFI2lwYJDQ44V/eWUnveNUbAm&#10;y73ddt1rzoW9yPths1icvpXqfra/PyA8tf4tfrlXOsyfjEbw/CacIG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LBkzcMAAADdAAAADwAAAAAAAAAAAAAAAACYAgAAZHJzL2Rv&#10;d25yZXYueG1sUEsFBgAAAAAEAAQA9QAAAIgDAAAAAA==&#10;" path="m,984r936,l936,,,,,984xe" fillcolor="#dadada" stroked="f">
                    <v:path arrowok="t" o:connecttype="custom" o:connectlocs="0,3147;936,3147;936,2163;0,2163;0,3147" o:connectangles="0,0,0,0,0"/>
                  </v:shape>
                </v:group>
                <v:group id="Group 1522" o:spid="_x0000_s1121" style="position:absolute;left:1904;top:2221;width:842;height:226" coordorigin="1904,2221" coordsize="842,2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S2+XsQAAADdAAAADwAAAGRycy9kb3ducmV2LnhtbERPTWvCQBC9C/0PyxR6&#10;003a2krqKiJVPIhgFMTbkB2TYHY2ZLdJ/PddQfA2j/c503lvKtFS40rLCuJRBII4s7rkXMHxsBpO&#10;QDiPrLGyTApu5GA+exlMMdG24z21qc9FCGGXoILC+zqR0mUFGXQjWxMH7mIbgz7AJpe6wS6Em0q+&#10;R9GXNFhyaCiwpmVB2TX9MwrWHXaLj/i33V4vy9v5MN6dtjEp9fbaL35AeOr9U/xwb3SY//05hvs3&#10;4QQ5+w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S2+XsQAAADdAAAA&#10;DwAAAAAAAAAAAAAAAACqAgAAZHJzL2Rvd25yZXYueG1sUEsFBgAAAAAEAAQA+gAAAJsDAAAAAA==&#10;">
                  <v:shape id="Freeform 1523" o:spid="_x0000_s1122" style="position:absolute;left:1904;top:2221;width:842;height:226;visibility:visible;mso-wrap-style:square;v-text-anchor:top" coordsize="842,2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0S/MQA&#10;AADdAAAADwAAAGRycy9kb3ducmV2LnhtbERPTUvDQBC9F/wPywje2k1UGkm7KSoI6sm2Cj0O2Wk2&#10;mp1Ns2Ob/ntXELy9x/viLVej79SRhtgGNpDPMlDEdbAtNwbet0/TO1BRkC12gcnAmSKsqovJEksb&#10;Trym40YalUo4lmjAifSl1rF25DHOQk+ctH0YPEqiQ6PtgKdU7jt9nWVz7bHltOCwp0dH9dfm2xt4&#10;u2nO2e7TFQ+vL4fteNiJfDxbY64ux/sFKKFR/s1/6aRDXtzO4fdNgqCr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A9EvzEAAAA3QAAAA8AAAAAAAAAAAAAAAAAmAIAAGRycy9k&#10;b3ducmV2LnhtbFBLBQYAAAAABAAEAPUAAACJAwAAAAA=&#10;" path="m,226r842,l842,,,,,226xe" fillcolor="#dadada" stroked="f">
                    <v:path arrowok="t" o:connecttype="custom" o:connectlocs="0,2447;842,2447;842,2221;0,2221;0,2447" o:connectangles="0,0,0,0,0"/>
                  </v:shape>
                </v:group>
                <v:group id="Group 1520" o:spid="_x0000_s1123" style="position:absolute;left:1904;top:2447;width:842;height:228" coordorigin="1904,2447" coordsize="842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rOFssUAAADdAAAADwAAAGRycy9kb3ducmV2LnhtbERPS2vCQBC+F/oflil4&#10;M5vU+iB1FZG2eBDBB0hvQ3ZMgtnZkN0m8d+7gtDbfHzPmS97U4mWGldaVpBEMQjizOqScwWn4/dw&#10;BsJ5ZI2VZVJwIwfLxevLHFNtO95Te/C5CCHsUlRQeF+nUrqsIIMusjVx4C62MegDbHKpG+xCuKnk&#10;exxPpMGSQ0OBNa0Lyq6HP6Pgp8NuNUq+2u31sr79Hse78zYhpQZv/eoThKfe/4uf7o0O86cfU3h8&#10;E06Qizs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azhbLFAAAA3QAA&#10;AA8AAAAAAAAAAAAAAAAAqgIAAGRycy9kb3ducmV2LnhtbFBLBQYAAAAABAAEAPoAAACcAwAAAAA=&#10;">
                  <v:shape id="Freeform 1521" o:spid="_x0000_s1124" style="position:absolute;left:1904;top:2447;width:842;height:228;visibility:visible;mso-wrap-style:square;v-text-anchor:top" coordsize="842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UVud8cA&#10;AADdAAAADwAAAGRycy9kb3ducmV2LnhtbESPQUvDQBCF70L/wzIFb3bTIlVityWtCHpQaNXicciO&#10;2WB2NmTXZP33zkHwNsN78943m132nRppiG1gA8tFAYq4DrblxsDb68PVLaiYkC12gcnAD0XYbWcX&#10;GyxtmPhI4yk1SkI4lmjApdSXWsfakce4CD2xaJ9h8JhkHRptB5wk3Hd6VRRr7bFlaXDY08FR/XX6&#10;9gY+9k/n52a/Ok/Vyz1Wa5en8T0bcznP1R2oRDn9m/+uH63g31wLrnwjI+jt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lFbnfHAAAA3QAAAA8AAAAAAAAAAAAAAAAAmAIAAGRy&#10;cy9kb3ducmV2LnhtbFBLBQYAAAAABAAEAPUAAACMAwAAAAA=&#10;" path="m,228r842,l842,,,,,228xe" fillcolor="#dadada" stroked="f">
                    <v:path arrowok="t" o:connecttype="custom" o:connectlocs="0,2675;842,2675;842,2447;0,2447;0,2675" o:connectangles="0,0,0,0,0"/>
                  </v:shape>
                </v:group>
                <v:group id="Group 1518" o:spid="_x0000_s1125" style="position:absolute;left:2813;top:2163;width:1046;height:984" coordorigin="2813,2163" coordsize="1046,9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GC0W8UAAADdAAAADwAAAGRycy9kb3ducmV2LnhtbERPS2vCQBC+C/6HZYTe&#10;6ibW2hpdRaSWHkJBLRRvQ3ZMgtnZkN3m8e+7hYK3+fies972phItNa60rCCeRiCIM6tLzhV8nQ+P&#10;ryCcR9ZYWSYFAznYbsajNSbadnyk9uRzEULYJaig8L5OpHRZQQbd1NbEgbvaxqAPsMmlbrAL4aaS&#10;syhaSIMlh4YCa9oXlN1OP0bBe4fd7il+a9PbdT9czs+f32lMSj1M+t0KhKfe38X/7g8d5r/Ml/D3&#10;TThBbn4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hgtFvFAAAA3QAA&#10;AA8AAAAAAAAAAAAAAAAAqgIAAGRycy9kb3ducmV2LnhtbFBLBQYAAAAABAAEAPoAAACcAwAAAAA=&#10;">
                  <v:shape id="Freeform 1519" o:spid="_x0000_s1126" style="position:absolute;left:2813;top:2163;width:1046;height:984;visibility:visible;mso-wrap-style:square;v-text-anchor:top" coordsize="1046,9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PcesYA&#10;AADdAAAADwAAAGRycy9kb3ducmV2LnhtbESPQWvDMAyF74X9B6PBbq2zlq4jq1vGYDAYlDbtZTcR&#10;a4lZLAfbTbP9+upQ2E3iPb33ab0dfacGiskFNvA4K0AR18E6bgycju/TZ1ApI1vsApOBX0qw3dxN&#10;1ljacOEDDVVulIRwKtFAm3Nfap3qljymWeiJRfsO0WOWNTbaRrxIuO/0vCietEfH0tBiT28t1T/V&#10;2RvY7fw+/K1S5T7jIR2HYuG+aGHMw/34+gIq05j/zbfrDyv4q6Xwyzcygt5c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OPcesYAAADdAAAADwAAAAAAAAAAAAAAAACYAgAAZHJz&#10;L2Rvd25yZXYueG1sUEsFBgAAAAAEAAQA9QAAAIsDAAAAAA==&#10;" path="m,984r1047,l1047,,,,,984xe" fillcolor="#dadada" stroked="f">
                    <v:path arrowok="t" o:connecttype="custom" o:connectlocs="0,3147;1047,3147;1047,2163;0,2163;0,3147" o:connectangles="0,0,0,0,0"/>
                  </v:shape>
                </v:group>
                <v:group id="Group 1516" o:spid="_x0000_s1127" style="position:absolute;left:2859;top:2221;width:953;height:247" coordorigin="2859,2221" coordsize="953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88ugMMAAADdAAAADwAAAGRycy9kb3ducmV2LnhtbERPS4vCMBC+L/gfwgje&#10;NK2iLl2jiKh4EMEHLHsbmrEtNpPSxLb++82CsLf5+J6zWHWmFA3VrrCsIB5FIIhTqwvOFNyuu+En&#10;COeRNZaWScGLHKyWvY8FJtq2fKbm4jMRQtglqCD3vkqkdGlOBt3IVsSBu9vaoA+wzqSusQ3hppTj&#10;KJpJgwWHhhwr2uSUPi5Po2DfYruexNvm+LhvXj/X6en7GJNSg363/gLhqfP/4rf7oMP8+TSG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Tzy6AwwAAAN0AAAAP&#10;AAAAAAAAAAAAAAAAAKoCAABkcnMvZG93bnJldi54bWxQSwUGAAAAAAQABAD6AAAAmgMAAAAA&#10;">
                  <v:shape id="Freeform 1517" o:spid="_x0000_s1128" style="position:absolute;left:2859;top:2221;width:953;height:247;visibility:visible;mso-wrap-style:square;v-text-anchor:top" coordsize="953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REOYcQA&#10;AADdAAAADwAAAGRycy9kb3ducmV2LnhtbERPTWvCQBC9F/wPywi91Y3SWhtdRYWCJ2kSaa/T7Jgs&#10;ZmdDdmvSf+8WhN7m8T5ntRlsI67UeeNYwXSSgCAunTZcKTgV708LED4ga2wck4Jf8rBZjx5WmGrX&#10;c0bXPFQihrBPUUEdQptK6cuaLPqJa4kjd3adxRBhV0ndYR/DbSNnSTKXFg3Hhhpb2tdUXvIfq6Aw&#10;x+/d5/Rte9h/4HPem0wXX5lSj+NhuwQRaAj/4rv7oOP815cZ/H0TT5Dr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kRDmHEAAAA3QAAAA8AAAAAAAAAAAAAAAAAmAIAAGRycy9k&#10;b3ducmV2LnhtbFBLBQYAAAAABAAEAPUAAACJAwAAAAA=&#10;" path="m,247r953,l953,,,,,247xe" fillcolor="#dadada" stroked="f">
                    <v:path arrowok="t" o:connecttype="custom" o:connectlocs="0,2468;953,2468;953,2221;0,2221;0,2468" o:connectangles="0,0,0,0,0"/>
                  </v:shape>
                </v:group>
                <v:group id="Group 1514" o:spid="_x0000_s1129" style="position:absolute;left:3879;top:2163;width:898;height:984" coordorigin="3879,2163" coordsize="898,9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FEVbMUAAADdAAAADwAAAGRycy9kb3ducmV2LnhtbERPTWvCQBC9F/wPyxS8&#10;NZsoaSXNKiJVPIRCVSi9DdkxCWZnQ3abxH/fLRR6m8f7nHwzmVYM1LvGsoIkikEQl1Y3XCm4nPdP&#10;KxDOI2tsLZOCOznYrGcPOWbajvxBw8lXIoSwy1BB7X2XSenKmgy6yHbEgbva3qAPsK+k7nEM4aaV&#10;izh+lgYbDg01drSrqbydvo2Cw4jjdpm8DcXturt/ndP3zyIhpeaP0/YVhKfJ/4v/3Ecd5r+kS/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ExRFWzFAAAA3QAA&#10;AA8AAAAAAAAAAAAAAAAAqgIAAGRycy9kb3ducmV2LnhtbFBLBQYAAAAABAAEAPoAAACcAwAAAAA=&#10;">
                  <v:shape id="Freeform 1515" o:spid="_x0000_s1130" style="position:absolute;left:3879;top:2163;width:898;height:984;visibility:visible;mso-wrap-style:square;v-text-anchor:top" coordsize="898,9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wJfi8AA&#10;AADdAAAADwAAAGRycy9kb3ducmV2LnhtbERPTWsCMRC9F/ofwhS81WyltroapRYUr9XqediMu8HN&#10;ZE2iu/57Iwje5vE+ZzrvbC0u5INxrOCjn4EgLpw2XCr43y7fRyBCRNZYOyYFVwown72+TDHXruU/&#10;umxiKVIIhxwVVDE2uZShqMhi6LuGOHEH5y3GBH0ptcc2hdtaDrLsS1o0nBoqbOi3ouK4OVsFu3bs&#10;cHE8nQyG66Db22LlTVCq99b9TEBE6uJT/HCvdZr/PfyE+zfpBDm7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wJfi8AAAADdAAAADwAAAAAAAAAAAAAAAACYAgAAZHJzL2Rvd25y&#10;ZXYueG1sUEsFBgAAAAAEAAQA9QAAAIUDAAAAAA==&#10;" path="m,984r898,l898,,,,,984xe" fillcolor="#dadada" stroked="f">
                    <v:path arrowok="t" o:connecttype="custom" o:connectlocs="0,3147;898,3147;898,2163;0,2163;0,3147" o:connectangles="0,0,0,0,0"/>
                  </v:shape>
                </v:group>
                <v:group id="Group 1512" o:spid="_x0000_s1131" style="position:absolute;left:3927;top:2221;width:804;height:247" coordorigin="3927,2221" coordsize="804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PQog8QAAADdAAAADwAAAGRycy9kb3ducmV2LnhtbERPS2vCQBC+F/wPywi9&#10;1U0sqRJdRUTFgxR8gHgbsmMSzM6G7JrEf98tFHqbj+8582VvKtFS40rLCuJRBII4s7rkXMHlvP2Y&#10;gnAeWWNlmRS8yMFyMXibY6ptx0dqTz4XIYRdigoK7+tUSpcVZNCNbE0cuLttDPoAm1zqBrsQbio5&#10;jqIvabDk0FBgTeuCssfpaRTsOuxWn/GmPTzu69ftnHxfDzEp9T7sVzMQnnr/L/5z73WYP0kS+P0m&#10;nCAXP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PQog8QAAADdAAAA&#10;DwAAAAAAAAAAAAAAAACqAgAAZHJzL2Rvd25yZXYueG1sUEsFBgAAAAAEAAQA+gAAAJsDAAAAAA==&#10;">
                  <v:shape id="Freeform 1513" o:spid="_x0000_s1132" style="position:absolute;left:3927;top:2221;width:804;height:247;visibility:visible;mso-wrap-style:square;v-text-anchor:top" coordsize="804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3lTbcQA&#10;AADdAAAADwAAAGRycy9kb3ducmV2LnhtbERPTUsDMRC9F/wPYQQvYhMFq2ybFmld2ZPQqofehmS6&#10;G7qZLJu4Xf+9KRR6m8f7nMVq9K0YqI8usIbHqQJBbIJ1XGv4/iofXkHEhGyxDUwa/ijCankzWWBh&#10;w4m3NOxSLXIIxwI1NCl1hZTRNOQxTkNHnLlD6D2mDPta2h5POdy38kmpmfToODc02NG6IXPc/XoN&#10;XfX+M5jSufWm3Hzc7yslzafS+u52fJuDSDSmq/jirmye//I8g/M3+QS5/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5U23EAAAA3QAAAA8AAAAAAAAAAAAAAAAAmAIAAGRycy9k&#10;b3ducmV2LnhtbFBLBQYAAAAABAAEAPUAAACJAwAAAAA=&#10;" path="m,247r804,l804,,,,,247xe" fillcolor="#dadada" stroked="f">
                    <v:path arrowok="t" o:connecttype="custom" o:connectlocs="0,2468;804,2468;804,2221;0,2221;0,2468" o:connectangles="0,0,0,0,0"/>
                  </v:shape>
                </v:group>
                <v:group id="Group 1510" o:spid="_x0000_s1133" style="position:absolute;left:4799;top:2163;width:1114;height:984" coordorigin="4799,2163" coordsize="1114,9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2oTb8UAAADdAAAADwAAAGRycy9kb3ducmV2LnhtbERPS2vCQBC+F/wPyxS8&#10;1U2UVEldRaRKD1JoIpTehuyYBLOzIbvN4993C4Xe5uN7znY/mkb01LnasoJ4EYEgLqyuuVRwzU9P&#10;GxDOI2tsLJOCiRzsd7OHLabaDvxBfeZLEULYpaig8r5NpXRFRQbdwrbEgbvZzqAPsCul7nAI4aaR&#10;yyh6lgZrDg0VtnSsqLhn30bBecDhsIpf+8v9dpy+8uT98xKTUvPH8fACwtPo/8V/7jcd5q+TNfx+&#10;E06Qu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NqE2/FAAAA3QAA&#10;AA8AAAAAAAAAAAAAAAAAqgIAAGRycy9kb3ducmV2LnhtbFBLBQYAAAAABAAEAPoAAACcAwAAAAA=&#10;">
                  <v:shape id="Freeform 1511" o:spid="_x0000_s1134" style="position:absolute;left:4799;top:2163;width:1114;height:984;visibility:visible;mso-wrap-style:square;v-text-anchor:top" coordsize="1114,9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YXmscA&#10;AADdAAAADwAAAGRycy9kb3ducmV2LnhtbESPT2sCQQzF70K/w5BCbzpjoVVWR5HalhahoC3oMexk&#10;/+BOZtmZruu3N4dCbwnv5b1fluvBN6qnLtaBLUwnBhRxHlzNpYWf77fxHFRMyA6bwGThShHWq7vR&#10;EjMXLryn/pBKJSEcM7RQpdRmWse8Io9xElpi0YrQeUyydqV2HV4k3Df60Zhn7bFmaaiwpZeK8vPh&#10;11s4ms/03s9n291+ty1ev8ypKEOw9uF+2CxAJRrSv/nv+sMJ/uxJcOUbGUGvb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sGF5rHAAAA3QAAAA8AAAAAAAAAAAAAAAAAmAIAAGRy&#10;cy9kb3ducmV2LnhtbFBLBQYAAAAABAAEAPUAAACMAwAAAAA=&#10;" path="m,984r1113,l1113,,,,,984xe" fillcolor="#dadada" stroked="f">
                    <v:path arrowok="t" o:connecttype="custom" o:connectlocs="0,3147;1113,3147;1113,2163;0,2163;0,3147" o:connectangles="0,0,0,0,0"/>
                  </v:shape>
                </v:group>
                <v:group id="Group 1508" o:spid="_x0000_s1135" style="position:absolute;left:4844;top:2221;width:1020;height:247" coordorigin="4844,2221" coordsize="1020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bkihsQAAADdAAAADwAAAGRycy9kb3ducmV2LnhtbERPTWvCQBC9F/oflin0&#10;pptUtDV1FREVD1JoFMTbkB2TYHY2ZLdJ/PeuIPQ2j/c5s0VvKtFS40rLCuJhBII4s7rkXMHxsBl8&#10;gXAeWWNlmRTcyMFi/voyw0Tbjn+pTX0uQgi7BBUU3teJlC4ryKAb2po4cBfbGPQBNrnUDXYh3FTy&#10;I4om0mDJoaHAmlYFZdf0zyjYdtgtR/G63V8vq9v5MP457WNS6v2tX36D8NT7f/HTvdNh/ud4Co9v&#10;wglyfg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LbkihsQAAADdAAAA&#10;DwAAAAAAAAAAAAAAAACqAgAAZHJzL2Rvd25yZXYueG1sUEsFBgAAAAAEAAQA+gAAAJsDAAAAAA==&#10;">
                  <v:shape id="Freeform 1509" o:spid="_x0000_s1136" style="position:absolute;left:4844;top:2221;width:1020;height:247;visibility:visible;mso-wrap-style:square;v-text-anchor:top" coordsize="1020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9LeIsYA&#10;AADdAAAADwAAAGRycy9kb3ducmV2LnhtbESPzWrDQAyE74G8w6JAb8k6pc2P63UITQslt8SBXoVX&#10;tU29WuPdxG6fvjoUcpOY0cynbDe6Vt2oD41nA8tFAoq49LbhysCleJ9vQIWIbLH1TAZ+KMAun04y&#10;TK0f+ES3c6yUhHBI0UAdY5dqHcqaHIaF74hF+/K9wyhrX2nb4yDhrtWPSbLSDhuWhho7eq2p/D5f&#10;nYHPQ3jaDmXxXGwb0ke3Tn7b7s2Yh9m4fwEVaYx38//1hxX89Ur45RsZQe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9LeIsYAAADdAAAADwAAAAAAAAAAAAAAAACYAgAAZHJz&#10;L2Rvd25yZXYueG1sUEsFBgAAAAAEAAQA9QAAAIsDAAAAAA==&#10;" path="m,247r1020,l1020,,,,,247xe" fillcolor="#dadada" stroked="f">
                    <v:path arrowok="t" o:connecttype="custom" o:connectlocs="0,2468;1020,2468;1020,2221;0,2221;0,2468" o:connectangles="0,0,0,0,0"/>
                  </v:shape>
                </v:group>
                <v:group id="Group 1506" o:spid="_x0000_s1137" style="position:absolute;left:5931;top:2163;width:4607;height:984" coordorigin="5931,2163" coordsize="4607,9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aPkPcMAAADdAAAADwAAAGRycy9kb3ducmV2LnhtbERPS4vCMBC+C/6HMIK3&#10;Na2yunSNIqLiQRZ8wLK3oRnbYjMpTWzrv98Igrf5+J4zX3amFA3VrrCsIB5FIIhTqwvOFFzO248v&#10;EM4jaywtk4IHOVgu+r05Jtq2fKTm5DMRQtglqCD3vkqkdGlOBt3IVsSBu9raoA+wzqSusQ3hppTj&#10;KJpKgwWHhhwrWueU3k53o2DXYruaxJvmcLuuH3/nz5/fQ0xKDQfd6huEp86/xS/3Xof5s2kMz2/C&#10;CXLx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do+Q9wwAAAN0AAAAP&#10;AAAAAAAAAAAAAAAAAKoCAABkcnMvZG93bnJldi54bWxQSwUGAAAAAAQABAD6AAAAmgMAAAAA&#10;">
                  <v:shape id="Freeform 1507" o:spid="_x0000_s1138" style="position:absolute;left:5931;top:2163;width:4607;height:984;visibility:visible;mso-wrap-style:square;v-text-anchor:top" coordsize="4607,9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8Rsq8UA&#10;AADdAAAADwAAAGRycy9kb3ducmV2LnhtbERPTWvCQBC9F/wPywje6kZBW6OrlELboJc2Kl6n2WkS&#10;zc6G3a3G/vquUOhtHu9zFqvONOJMzteWFYyGCQjiwuqaSwW77cv9IwgfkDU2lknBlTyslr27Baba&#10;XviDznkoRQxhn6KCKoQ2ldIXFRn0Q9sSR+7LOoMhQldK7fASw00jx0kylQZrjg0VtvRcUXHKv42C&#10;/Fo06zez//l0r+vR+2aSHWbHTKlBv3uagwjUhX/xnzvTcf7DdAy3b+IJcvk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xGyrxQAAAN0AAAAPAAAAAAAAAAAAAAAAAJgCAABkcnMv&#10;ZG93bnJldi54bWxQSwUGAAAAAAQABAD1AAAAigMAAAAA&#10;" path="m,984r4607,l4607,,,,,984xe" fillcolor="#dadada" stroked="f">
                    <v:path arrowok="t" o:connecttype="custom" o:connectlocs="0,3147;4607,3147;4607,2163;0,2163;0,3147" o:connectangles="0,0,0,0,0"/>
                  </v:shape>
                </v:group>
                <v:group id="Group 1504" o:spid="_x0000_s1139" style="position:absolute;left:5979;top:2221;width:4511;height:226" coordorigin="5979,2221" coordsize="4511,2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j3f0cUAAADdAAAADwAAAGRycy9kb3ducmV2LnhtbERPTWvCQBC9F/wPyxS8&#10;NZsoTSXNKiJVPIRCVSi9DdkxCWZnQ3abxH/fLRR6m8f7nHwzmVYM1LvGsoIkikEQl1Y3XCm4nPdP&#10;KxDOI2tsLZOCOznYrGcPOWbajvxBw8lXIoSwy1BB7X2XSenKmgy6yHbEgbva3qAPsK+k7nEM4aaV&#10;izhOpcGGQ0ONHe1qKm+nb6PgMOK4XSZvQ3G77u5f5+f3zyIhpeaP0/YVhKfJ/4v/3Ecd5r+kS/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I939HFAAAA3QAA&#10;AA8AAAAAAAAAAAAAAAAAqgIAAGRycy9kb3ducmV2LnhtbFBLBQYAAAAABAAEAPoAAACcAwAAAAA=&#10;">
                  <v:shape id="Freeform 1505" o:spid="_x0000_s1140" style="position:absolute;left:5979;top:2221;width:4511;height:226;visibility:visible;mso-wrap-style:square;v-text-anchor:top" coordsize="4511,2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x4RRsQA&#10;AADdAAAADwAAAGRycy9kb3ducmV2LnhtbERP22rCQBB9L/Qflin0rW5Mi0rqGlQQhEK9Qvs4zY5J&#10;NDsbs6vGv3cLgm9zONcZpq2pxJkaV1pW0O1EIIgzq0vOFWw3s7cBCOeRNVaWScGVHKSj56chJtpe&#10;eEXntc9FCGGXoILC+zqR0mUFGXQdWxMHbmcbgz7AJpe6wUsIN5WMo6gnDZYcGgqsaVpQdlifjIL9&#10;6ui//n4WjOa9+v7N7SSeLydKvb60408Qnlr/EN/dcx3m93sf8P9NOEGO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ceEUbEAAAA3QAAAA8AAAAAAAAAAAAAAAAAmAIAAGRycy9k&#10;b3ducmV2LnhtbFBLBQYAAAAABAAEAPUAAACJAwAAAAA=&#10;" path="m,226r4511,l4511,,,,,226xe" fillcolor="#dadada" stroked="f">
                    <v:path arrowok="t" o:connecttype="custom" o:connectlocs="0,2447;4511,2447;4511,2221;0,2221;0,2447" o:connectangles="0,0,0,0,0"/>
                  </v:shape>
                </v:group>
                <v:group id="Group 1502" o:spid="_x0000_s1141" style="position:absolute;left:5979;top:2447;width:4511;height:209" coordorigin="5979,2447" coordsize="4511,2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pjiPsUAAADdAAAADwAAAGRycy9kb3ducmV2LnhtbERPS2vCQBC+F/wPyxS8&#10;1U2UpJK6ikiVHkKhKpTehuyYBLOzIbvN4993C4Xe5uN7zmY3mkb01LnasoJ4EYEgLqyuuVRwvRyf&#10;1iCcR9bYWCYFEznYbWcPG8y0HfiD+rMvRQhhl6GCyvs2k9IVFRl0C9sSB+5mO4M+wK6UusMhhJtG&#10;LqMolQZrDg0VtnSoqLifv42C04DDfhW/9vn9dpi+Lsn7Zx6TUvPHcf8CwtPo/8V/7jcd5j+nCfx+&#10;E06Q2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KY4j7FAAAA3QAA&#10;AA8AAAAAAAAAAAAAAAAAqgIAAGRycy9kb3ducmV2LnhtbFBLBQYAAAAABAAEAPoAAACcAwAAAAA=&#10;">
                  <v:shape id="Freeform 1503" o:spid="_x0000_s1142" style="position:absolute;left:5979;top:2447;width:4511;height:209;visibility:visible;mso-wrap-style:square;v-text-anchor:top" coordsize="4511,2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brTMMA&#10;AADdAAAADwAAAGRycy9kb3ducmV2LnhtbERPTYvCMBC9C/6HMAt703Rl6Uo1igiigoJWEY+zzWxb&#10;bCaliVr/vVkQvM3jfc542ppK3KhxpWUFX/0IBHFmdcm5guNh0RuCcB5ZY2WZFDzIwXTS7Ywx0fbO&#10;e7qlPhchhF2CCgrv60RKlxVk0PVtTRy4P9sY9AE2udQN3kO4qeQgimJpsOTQUGBN84KyS3o1Cg7f&#10;m+3vemZ2F16fd8usstFpa5X6/GhnIxCeWv8Wv9wrHeb/xDH8fxNOkJ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fbrTMMAAADdAAAADwAAAAAAAAAAAAAAAACYAgAAZHJzL2Rv&#10;d25yZXYueG1sUEsFBgAAAAAEAAQA9QAAAIgDAAAAAA==&#10;" path="m,208r4511,l4511,,,,,208xe" fillcolor="#dadada" stroked="f">
                    <v:path arrowok="t" o:connecttype="custom" o:connectlocs="0,2655;4511,2655;4511,2447;0,2447;0,2655" o:connectangles="0,0,0,0,0"/>
                  </v:shape>
                </v:group>
                <v:group id="Group 1500" o:spid="_x0000_s1143" style="position:absolute;left:5979;top:2655;width:4511;height:206" coordorigin="5979,2655" coordsize="4511,2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QbZ0sUAAADdAAAADwAAAGRycy9kb3ducmV2LnhtbERPS2vCQBC+F/wPywi9&#10;1U2UqkRXEamlh1BoIpTehuyYBLOzIbvN4993C4Xe5uN7zv44mkb01LnasoJ4EYEgLqyuuVRwzS9P&#10;WxDOI2tsLJOCiRwcD7OHPSbaDvxBfeZLEULYJaig8r5NpHRFRQbdwrbEgbvZzqAPsCul7nAI4aaR&#10;yyhaS4M1h4YKWzpXVNyzb6PgdcDhtIpf+vR+O09f+fP7ZxqTUo/z8bQD4Wn0/+I/95sO8zfrDfx+&#10;E06Qh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0G2dLFAAAA3QAA&#10;AA8AAAAAAAAAAAAAAAAAqgIAAGRycy9kb3ducmV2LnhtbFBLBQYAAAAABAAEAPoAAACcAwAAAAA=&#10;">
                  <v:shape id="Freeform 1501" o:spid="_x0000_s1144" style="position:absolute;left:5979;top:2655;width:4511;height:206;visibility:visible;mso-wrap-style:square;v-text-anchor:top" coordsize="4511,2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oH0MUA&#10;AADdAAAADwAAAGRycy9kb3ducmV2LnhtbESPzWrDQAyE74W+w6JCb83aIXWKm00oLQEfesjfA6he&#10;1Wvq1Rrv1nHePjoEcpOY0cyn1WbynRppiG1gA/ksA0VcB9tyY+B03L68gYoJ2WIXmAxcKMJm/fiw&#10;wtKGM+9pPKRGSQjHEg24lPpS61g78hhnoScW7TcMHpOsQ6PtgGcJ952eZ1mhPbYsDQ57+nRU/x3+&#10;vYH4+j0e6zlWi6+farfIc7cteDLm+Wn6eAeVaEp38+26soK/LARXvpER9Po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ygfQxQAAAN0AAAAPAAAAAAAAAAAAAAAAAJgCAABkcnMv&#10;ZG93bnJldi54bWxQSwUGAAAAAAQABAD1AAAAigMAAAAA&#10;" path="m,207r4511,l4511,,,,,207xe" fillcolor="#dadada" stroked="f">
                    <v:path arrowok="t" o:connecttype="custom" o:connectlocs="0,2862;4511,2862;4511,2655;0,2655;0,2862" o:connectangles="0,0,0,0,0"/>
                  </v:shape>
                </v:group>
                <v:group id="Group 1498" o:spid="_x0000_s1145" style="position:absolute;left:5979;top:2862;width:4511;height:228" coordorigin="5979,2862" coordsize="4511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49XoO8QAAADdAAAADwAAAGRycy9kb3ducmV2LnhtbERPTWvCQBC9C/0PyxR6&#10;001aamvqKiJVPIhgFMTbkB2TYHY2ZLdJ/PddQfA2j/c503lvKtFS40rLCuJRBII4s7rkXMHxsBp+&#10;g3AeWWNlmRTcyMF89jKYYqJtx3tqU5+LEMIuQQWF93UipcsKMuhGtiYO3MU2Bn2ATS51g10IN5V8&#10;j6KxNFhyaCiwpmVB2TX9MwrWHXaLj/i33V4vy9v58Lk7bWNS6u21X/yA8NT7p/jh3ugw/2s8gfs3&#10;4QQ5+w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49XoO8QAAADdAAAA&#10;DwAAAAAAAAAAAAAAAACqAgAAZHJzL2Rvd25yZXYueG1sUEsFBgAAAAAEAAQA+gAAAJsDAAAAAA==&#10;">
                  <v:shape id="Freeform 1499" o:spid="_x0000_s1146" style="position:absolute;left:5979;top:2862;width:4511;height:228;visibility:visible;mso-wrap-style:square;v-text-anchor:top" coordsize="4511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YKKccA&#10;AADdAAAADwAAAGRycy9kb3ducmV2LnhtbESPzWvCQBDF7wX/h2UKvdWNgl+pq6ggFOzBT8TbkJ0m&#10;odnZkN3G9L/vHARvM7w37/1mvuxcpVpqQunZwKCfgCLOvC05N3A+bd+noEJEtlh5JgN/FGC56L3M&#10;MbX+zgdqjzFXEsIhRQNFjHWqdcgKchj6viYW7ds3DqOsTa5tg3cJd5UeJslYOyxZGgqsaVNQ9nP8&#10;dQZiMruNN3o0ve6+du0oG6z3l8PamLfXbvUBKlIXn+bH9acV/MlE+OUbGUEv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VWCinHAAAA3QAAAA8AAAAAAAAAAAAAAAAAmAIAAGRy&#10;cy9kb3ducmV2LnhtbFBLBQYAAAAABAAEAPUAAACMAwAAAAA=&#10;" path="m,228r4511,l4511,,,,,228xe" fillcolor="#dadada" stroked="f">
                    <v:path arrowok="t" o:connecttype="custom" o:connectlocs="0,3090;4511,3090;4511,2862;0,2862;0,3090" o:connectangles="0,0,0,0,0"/>
                  </v:shape>
                </v:group>
                <v:group id="Group 1496" o:spid="_x0000_s1147" style="position:absolute;left:1428;top:2192;width:408;height:2" coordorigin="1428,2192" coordsize="408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Hpy4MMAAADdAAAADwAAAGRycy9kb3ducmV2LnhtbERPS4vCMBC+C/6HMII3&#10;TavsunSNIqLiQRZ8wLK3oRnbYjMpTWzrv98Igrf5+J4zX3amFA3VrrCsIB5HIIhTqwvOFFzO29EX&#10;COeRNZaWScGDHCwX/d4cE21bPlJz8pkIIewSVJB7XyVSujQng25sK+LAXW1t0AdYZ1LX2IZwU8pJ&#10;FH1KgwWHhhwrWueU3k53o2DXYruaxpvmcLuuH3/nj5/fQ0xKDQfd6huEp86/xS/3Xof5s1kMz2/C&#10;CXLx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YenLgwwAAAN0AAAAP&#10;AAAAAAAAAAAAAAAAAKoCAABkcnMvZG93bnJldi54bWxQSwUGAAAAAAQABAD6AAAAmgMAAAAA&#10;">
                  <v:shape id="Freeform 1497" o:spid="_x0000_s1148" style="position:absolute;left:1428;top:2192;width:408;height:2;visibility:visible;mso-wrap-style:square;v-text-anchor:top" coordsize="408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ZLuuscA&#10;AADdAAAADwAAAGRycy9kb3ducmV2LnhtbESPT2vCQBDF7wW/wzJCL0E35lAlukqJKS300qp4nman&#10;SWh2NmS3+fPtu4LQ2wzvvd+82R1G04ieOldbVrBaxiCIC6trLhVczi+LDQjnkTU2lknBRA4O+9nD&#10;DlNtB/6k/uRLESDsUlRQed+mUrqiIoNuaVvioH3bzqAPa1dK3eEQ4KaRSRw/SYM1hwsVtpRVVPyc&#10;fk2g5H00TB9Rs4my/Oyu9evX+5GVepyPz1sQnkb/b76n33Sov14ncPsmjCD3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GS7rrHAAAA3QAAAA8AAAAAAAAAAAAAAAAAmAIAAGRy&#10;cy9kb3ducmV2LnhtbFBLBQYAAAAABAAEAPUAAACMAwAAAAA=&#10;" path="m,l408,e" filled="f" strokecolor="#444" strokeweight="2.98pt">
                    <v:path arrowok="t" o:connecttype="custom" o:connectlocs="0,0;408,0" o:connectangles="0,0"/>
                  </v:shape>
                </v:group>
                <v:group id="Group 1494" o:spid="_x0000_s1149" style="position:absolute;left:1856;top:2192;width:8682;height:2" coordorigin="1856,2192" coordsize="8682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+RJDMUAAADdAAAADwAAAGRycy9kb3ducmV2LnhtbERPTWvCQBC9F/wPyxS8&#10;NZsobSTNKiJVPIRCVSi9DdkxCWZnQ3abxH/fLRR6m8f7nHwzmVYM1LvGsoIkikEQl1Y3XCm4nPdP&#10;KxDOI2tsLZOCOznYrGcPOWbajvxBw8lXIoSwy1BB7X2XSenKmgy6yHbEgbva3qAPsK+k7nEM4aaV&#10;izh+kQYbDg01drSrqbydvo2Cw4jjdpm8DcXturt/nZ/fP4uElJo/TttXEJ4m/y/+cx91mJ+mS/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AfkSQzFAAAA3QAA&#10;AA8AAAAAAAAAAAAAAAAAqgIAAGRycy9kb3ducmV2LnhtbFBLBQYAAAAABAAEAPoAAACcAwAAAAA=&#10;">
                  <v:shape id="Freeform 1495" o:spid="_x0000_s1150" style="position:absolute;left:1856;top:2192;width:8682;height:2;visibility:visible;mso-wrap-style:square;v-text-anchor:top" coordsize="8682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eh1SsMA&#10;AADdAAAADwAAAGRycy9kb3ducmV2LnhtbERPS2vCQBC+F/wPywje6qZFqqSuUoSKYC/1UdrbkJ0m&#10;odnZuDvG+O/dQqG3+fieM1/2rlEdhVh7NvAwzkARF97WXBo47F/vZ6CiIFtsPJOBK0VYLgZ3c8yt&#10;v/A7dTspVQrhmKOBSqTNtY5FRQ7j2LfEifv2waEkGEptA15SuGv0Y5Y9aYc1p4YKW1pVVPzszs4A&#10;hw85FSjBH1dd59Zfs+3n5M2Y0bB/eQYl1Mu/+M+9sWn+dDqB32/SCXpx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eh1SsMAAADdAAAADwAAAAAAAAAAAAAAAACYAgAAZHJzL2Rv&#10;d25yZXYueG1sUEsFBgAAAAAEAAQA9QAAAIgDAAAAAA==&#10;" path="m,l8682,e" filled="f" strokecolor="#dadada" strokeweight="2.98pt">
                    <v:path arrowok="t" o:connecttype="custom" o:connectlocs="0,0;8682,0" o:connectangles="0,0"/>
                  </v:shape>
                </v:group>
                <v:group id="Group 1492" o:spid="_x0000_s1151" style="position:absolute;left:1419;top:3116;width:427;height:2" coordorigin="1419,3116" coordsize="427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0F048UAAADdAAAADwAAAGRycy9kb3ducmV2LnhtbERPS2vCQBC+F/wPyxS8&#10;1U2UVEldRaRKD1JoIpTehuyYBLOzIbvN4993C4Xe5uN7znY/mkb01LnasoJ4EYEgLqyuuVRwzU9P&#10;GxDOI2tsLJOCiRzsd7OHLabaDvxBfeZLEULYpaig8r5NpXRFRQbdwrbEgbvZzqAPsCul7nAI4aaR&#10;yyh6lgZrDg0VtnSsqLhn30bBecDhsIpf+8v9dpy+8uT98xKTUvPH8fACwtPo/8V/7jcd5q/XCfx+&#10;E06Qu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dBdOPFAAAA3QAA&#10;AA8AAAAAAAAAAAAAAAAAqgIAAGRycy9kb3ducmV2LnhtbFBLBQYAAAAABAAEAPoAAACcAwAAAAA=&#10;">
                  <v:shape id="Freeform 1493" o:spid="_x0000_s1152" style="position:absolute;left:1419;top:3116;width:427;height:2;visibility:visible;mso-wrap-style:square;v-text-anchor:top" coordsize="427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2AOMcA&#10;AADdAAAADwAAAGRycy9kb3ducmV2LnhtbESPzW7CMBCE75V4B2uReisOOSRVikEIWlqkcgD6AKt4&#10;m6TE6yg2+enT40qVuO1q5pudXawGU4uOWldZVjCfRSCIc6srLhR8nd+enkE4j6yxtkwKRnKwWk4e&#10;Fphp2/ORupMvRAhhl6GC0vsmk9LlJRl0M9sQB+3btgZ9WNtC6hb7EG5qGUdRIg1WHC6U2NCmpPxy&#10;uppQY4vr38903B3iQzFWP3s2r/pdqcfpsH4B4Wnwd/M//aEDl6YJ/H0TRpDL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xtgDjHAAAA3QAAAA8AAAAAAAAAAAAAAAAAmAIAAGRy&#10;cy9kb3ducmV2LnhtbFBLBQYAAAAABAAEAPUAAACMAwAAAAA=&#10;" path="m,l427,e" filled="f" strokecolor="#444" strokeweight="2.98pt">
                    <v:path arrowok="t" o:connecttype="custom" o:connectlocs="0,0;427,0" o:connectangles="0,0"/>
                  </v:shape>
                </v:group>
                <v:group id="Group 1490" o:spid="_x0000_s1153" style="position:absolute;left:1846;top:3116;width:8702;height:2" coordorigin="1846,3116" coordsize="8702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N9PD8QAAADdAAAADwAAAGRycy9kb3ducmV2LnhtbERPS2vCQBC+F/wPywi9&#10;1U0sbSS6ioiKByn4APE2ZMckmJ0N2TWJ/75bKHibj+85s0VvKtFS40rLCuJRBII4s7rkXMH5tPmY&#10;gHAeWWNlmRQ8ycFiPnibYaptxwdqjz4XIYRdigoK7+tUSpcVZNCNbE0cuJttDPoAm1zqBrsQbio5&#10;jqJvabDk0FBgTauCsvvxYRRsO+yWn/G63d9vq+f19PVz2cek1PuwX05BeOr9S/zv3ukwP0kS+Psm&#10;nCDnv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eN9PD8QAAADdAAAA&#10;DwAAAAAAAAAAAAAAAACqAgAAZHJzL2Rvd25yZXYueG1sUEsFBgAAAAAEAAQA+gAAAJsDAAAAAA==&#10;">
                  <v:shape id="Freeform 1491" o:spid="_x0000_s1154" style="position:absolute;left:1846;top:3116;width:8702;height:2;visibility:visible;mso-wrap-style:square;v-text-anchor:top" coordsize="8702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GbF8YA&#10;AADdAAAADwAAAGRycy9kb3ducmV2LnhtbESPS0/DQAyE70j8h5WRuNFNEUohdFvxEBIcqNTCgaOV&#10;dR4i6w27pgn/Hh+QuNma8czn9XYOgzlSyn1kB8tFAYa4jr7n1sH729PFNZgsyB6HyOTghzJsN6cn&#10;a6x8nHhPx4O0RkM4V+igExkra3PdUcC8iCOxak1MAUXX1FqfcNLwMNjLoihtwJ61ocORHjqqPw/f&#10;wcHHVbpv9i9fy9I/To3sXsv5Rkrnzs/mu1swQrP8m/+un73ir1aKq9/oCHbz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KGbF8YAAADdAAAADwAAAAAAAAAAAAAAAACYAgAAZHJz&#10;L2Rvd25yZXYueG1sUEsFBgAAAAAEAAQA9QAAAIsDAAAAAA==&#10;" path="m,l8702,e" filled="f" strokecolor="#dadada" strokeweight="2.98pt">
                    <v:path arrowok="t" o:connecttype="custom" o:connectlocs="0,0;8702,0" o:connectangles="0,0"/>
                  </v:shape>
                </v:group>
                <v:group id="Group 1488" o:spid="_x0000_s1155" style="position:absolute;left:2804;top:2221;width:2;height:924" coordorigin="2804,2221" coordsize="2,92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gx+5sQAAADdAAAADwAAAGRycy9kb3ducmV2LnhtbERPS2vCQBC+F/oflil4&#10;000qNZq6ikhbPIjgA6S3ITsmwexsyG6T+O9dQehtPr7nzJe9qURLjSstK4hHEQjizOqScwWn4/dw&#10;CsJ5ZI2VZVJwIwfLxevLHFNtO95Te/C5CCHsUlRQeF+nUrqsIINuZGviwF1sY9AH2ORSN9iFcFPJ&#10;9yiaSIMlh4YCa1oXlF0Pf0bBT4fdahx/tdvrZX37PX7sztuYlBq89atPEJ56/y9+ujc6zE+SGTy+&#10;CSfIxR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Zgx+5sQAAADdAAAA&#10;DwAAAAAAAAAAAAAAAACqAgAAZHJzL2Rvd25yZXYueG1sUEsFBgAAAAAEAAQA+gAAAJsDAAAAAA==&#10;">
                  <v:shape id="Freeform 1489" o:spid="_x0000_s1156" style="position:absolute;left:2804;top:2221;width:2;height:924;visibility:visible;mso-wrap-style:square;v-text-anchor:top" coordsize="2,9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VKaMQA&#10;AADdAAAADwAAAGRycy9kb3ducmV2LnhtbESPT0/DMAzF70h8h8hI3FgKSNvULZsGiInr/t2txjRl&#10;jVOSsHZ8+vkwaTdb7/m9n+fLwbfqRDE1gQ08jwpQxFWwDdcG9rvPpymolJEttoHJwJkSLBf3d3Ms&#10;beh5Q6dtrpWEcCrRgMu5K7VOlSOPaRQ6YtG+Q/SYZY21thF7CfetfimKsfbYsDQ47OjdUXXc/nkD&#10;3h8O/ST8d2H/kd/iGsev7ufXmMeHYTUDlWnIN/P1+ssK/mQq/PKNjKA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klSmjEAAAA3QAAAA8AAAAAAAAAAAAAAAAAmAIAAGRycy9k&#10;b3ducmV2LnhtbFBLBQYAAAAABAAEAPUAAACJAwAAAAA=&#10;" path="m,l,924e" filled="f" strokecolor="white" strokeweight="1.06pt">
                    <v:path arrowok="t" o:connecttype="custom" o:connectlocs="0,2221;0,3145" o:connectangles="0,0"/>
                  </v:shape>
                </v:group>
                <v:group id="Group 1486" o:spid="_x0000_s1157" style="position:absolute;left:3869;top:2221;width:2;height:924" coordorigin="3869,2221" coordsize="2,92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a8Cx8MAAADdAAAADwAAAGRycy9kb3ducmV2LnhtbERPTYvCMBC9C/sfwgh7&#10;07S76Eo1ioi7eBBBXRBvQzO2xWZSmtjWf28Ewds83ufMFp0pRUO1KywriIcRCOLU6oIzBf/H38EE&#10;hPPIGkvLpOBODhbzj94ME21b3lNz8JkIIewSVJB7XyVSujQng25oK+LAXWxt0AdYZ1LX2IZwU8qv&#10;KBpLgwWHhhwrWuWUXg83o+CvxXb5Ha+b7fWyup+Po91pG5NSn/1uOQXhqfNv8cu90WH+zySG5zfh&#10;BDl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trwLHwwAAAN0AAAAP&#10;AAAAAAAAAAAAAAAAAKoCAABkcnMvZG93bnJldi54bWxQSwUGAAAAAAQABAD6AAAAmgMAAAAA&#10;">
                  <v:shape id="Freeform 1487" o:spid="_x0000_s1158" style="position:absolute;left:3869;top:2221;width:2;height:924;visibility:visible;mso-wrap-style:square;v-text-anchor:top" coordsize="2,9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rtxhMIA&#10;AADdAAAADwAAAGRycy9kb3ducmV2LnhtbERPyW7CMBC9V+o/WFOJW3EKEqCAE7WgVlzLch/FQxyI&#10;x6ntkpSvrytV4jZPb51VOdhWXMmHxrGCl3EGgrhyuuFawWH//rwAESKyxtYxKfihAGXx+LDCXLue&#10;P+m6i7VIIRxyVGBi7HIpQ2XIYhi7jjhxJ+ctxgR9LbXHPoXbVk6ybCYtNpwaDHa0NlRddt9WgbXH&#10;Yz93t84dNvHNf+Bsas5fSo2ehtcliEhDvIv/3Vud5s8XE/j7Jp0gi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u3GEwgAAAN0AAAAPAAAAAAAAAAAAAAAAAJgCAABkcnMvZG93&#10;bnJldi54bWxQSwUGAAAAAAQABAD1AAAAhwMAAAAA&#10;" path="m,l,924e" filled="f" strokecolor="white" strokeweight="1.06pt">
                    <v:path arrowok="t" o:connecttype="custom" o:connectlocs="0,2221;0,3145" o:connectangles="0,0"/>
                  </v:shape>
                </v:group>
                <v:group id="Group 1484" o:spid="_x0000_s1159" style="position:absolute;left:4789;top:2221;width:2;height:924" coordorigin="4789,2221" coordsize="2,92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jE5K8UAAADdAAAADwAAAGRycy9kb3ducmV2LnhtbERPS2vCQBC+F/wPywi9&#10;1U0MbSV1FQm29BCEqiC9DdkxCWZnQ3abx7/vFoTe5uN7zno7mkb01LnasoJ4EYEgLqyuuVRwPr0/&#10;rUA4j6yxsUwKJnKw3cwe1phqO/AX9UdfihDCLkUFlfdtKqUrKjLoFrYlDtzVdgZ9gF0pdYdDCDeN&#10;XEbRizRYc2iosKWsouJ2/DEKPgYcdkm87/PbNZu+T8+HSx6TUo/zcfcGwtPo/8V396cO819XCfx9&#10;E06Qm1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IxOSvFAAAA3QAA&#10;AA8AAAAAAAAAAAAAAAAAqgIAAGRycy9kb3ducmV2LnhtbFBLBQYAAAAABAAEAPoAAACcAwAAAAA=&#10;">
                  <v:shape id="Freeform 1485" o:spid="_x0000_s1160" style="position:absolute;left:4789;top:2221;width:2;height:924;visibility:visible;mso-wrap-style:square;v-text-anchor:top" coordsize="2,9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5Ma8EA&#10;AADdAAAADwAAAGRycy9kb3ducmV2LnhtbERPyW7CMBC9V+IfrEHiVhwWAUoxiEVUvZbCfRRP45R4&#10;HGxDUr6+rlSpt3l66yzXna3FnXyoHCsYDTMQxIXTFZcKTh+H5wWIEJE11o5JwTcFWK96T0vMtWv5&#10;ne7HWIoUwiFHBSbGJpcyFIYshqFriBP36bzFmKAvpfbYpnBby3GWzaTFilODwYZ2horL8WYVWHs+&#10;t3P3aNxpH7f+FWcT83VVatDvNi8gInXxX/znftNp/nwxhd9v0gly9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YeTGvBAAAA3QAAAA8AAAAAAAAAAAAAAAAAmAIAAGRycy9kb3du&#10;cmV2LnhtbFBLBQYAAAAABAAEAPUAAACGAwAAAAA=&#10;" path="m,l,924e" filled="f" strokecolor="white" strokeweight="1.06pt">
                    <v:path arrowok="t" o:connecttype="custom" o:connectlocs="0,2221;0,3145" o:connectangles="0,0"/>
                  </v:shape>
                </v:group>
                <v:group id="Group 1482" o:spid="_x0000_s1161" style="position:absolute;left:5922;top:2221;width:2;height:924" coordorigin="5922,2221" coordsize="2,92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pQExMUAAADdAAAADwAAAGRycy9kb3ducmV2LnhtbERPTWvCQBC9F/wPywi9&#10;1U0stpK6CUFUPEihWii9DdkxCcnOhuyaxH/fLRR6m8f7nE02mVYM1LvasoJ4EYEgLqyuuVTwedk/&#10;rUE4j6yxtUwK7uQgS2cPG0y0HfmDhrMvRQhhl6CCyvsukdIVFRl0C9sRB+5qe4M+wL6UuscxhJtW&#10;LqPoRRqsOTRU2NG2oqI534yCw4hj/hzvhlNz3d6/L6v3r1NMSj3Op/wNhKfJ/4v/3Ecd5r+uV/D7&#10;TThBpj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KUBMTFAAAA3QAA&#10;AA8AAAAAAAAAAAAAAAAAqgIAAGRycy9kb3ducmV2LnhtbFBLBQYAAAAABAAEAPoAAACcAwAAAAA=&#10;">
                  <v:shape id="Freeform 1483" o:spid="_x0000_s1162" style="position:absolute;left:5922;top:2221;width:2;height:924;visibility:visible;mso-wrap-style:square;v-text-anchor:top" coordsize="2,9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B3h8EA&#10;AADdAAAADwAAAGRycy9kb3ducmV2LnhtbERPS2sCMRC+F/wPYQrearYVVlmNUi0tvfq6D5txs3Yz&#10;WZPU3fbXG0HwNh/fc+bL3jbiQj7UjhW8jjIQxKXTNVcK9rvPlymIEJE1No5JwR8FWC4GT3MstOt4&#10;Q5dtrEQK4VCgAhNjW0gZSkMWw8i1xIk7Om8xJugrqT12Kdw28i3Lcmmx5tRgsKW1ofJn+2sVWHs4&#10;dBP337r9R1z5L8zH5nRWavjcv89AROrjQ3x3f+s0fzLN4fZNOkEur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mAd4fBAAAA3QAAAA8AAAAAAAAAAAAAAAAAmAIAAGRycy9kb3du&#10;cmV2LnhtbFBLBQYAAAAABAAEAPUAAACGAwAAAAA=&#10;" path="m,l,924e" filled="f" strokecolor="white" strokeweight="1.06pt">
                    <v:path arrowok="t" o:connecttype="custom" o:connectlocs="0,2221;0,3145" o:connectangles="0,0"/>
                  </v:shape>
                </v:group>
                <v:group id="Group 1480" o:spid="_x0000_s1163" style="position:absolute;left:1428;top:3164;width:408;height:778" coordorigin="1428,3164" coordsize="408,7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Qo/KMQAAADdAAAADwAAAGRycy9kb3ducmV2LnhtbERPS4vCMBC+C/sfwix4&#10;07QrPqhGEdld9iCCDxBvQzO2xWZSmmxb/70RBG/z8T1nsepMKRqqXWFZQTyMQBCnVhecKTgdfwYz&#10;EM4jaywtk4I7OVgtP3oLTLRteU/NwWcihLBLUEHufZVI6dKcDLqhrYgDd7W1QR9gnUldYxvCTSm/&#10;omgiDRYcGnKsaJNTejv8GwW/LbbrUfzdbG/Xzf1yHO/O25iU6n926zkIT51/i1/uPx3mT2dTeH4T&#10;TpDLB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TQo/KMQAAADdAAAA&#10;DwAAAAAAAAAAAAAAAACqAgAAZHJzL2Rvd25yZXYueG1sUEsFBgAAAAAEAAQA+gAAAJsDAAAAAA==&#10;">
                  <v:shape id="Freeform 1481" o:spid="_x0000_s1164" style="position:absolute;left:1428;top:3164;width:408;height:778;visibility:visible;mso-wrap-style:square;v-text-anchor:top" coordsize="408,7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Uir8cA&#10;AADdAAAADwAAAGRycy9kb3ducmV2LnhtbESPT2sCQQzF70K/w5BCL1JnVaiydZSiiNJe/FMP3sJO&#10;urN0J7PsTHX99uZQ8JbwXt77ZbbofK0u1MYqsIHhIANFXARbcWng+7h+nYKKCdliHZgM3CjCYv7U&#10;m2Fuw5X3dDmkUkkIxxwNuJSaXOtYOPIYB6EhFu0ntB6TrG2pbYtXCfe1HmXZm/ZYsTQ4bGjpqPg9&#10;/HkD531yJZ92RYPZZ583/fHXarQx5uW5+3gHlahLD/P/9dYK/mQquPKNjKD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V1Iq/HAAAA3QAAAA8AAAAAAAAAAAAAAAAAmAIAAGRy&#10;cy9kb3ducmV2LnhtbFBLBQYAAAAABAAEAPUAAACMAwAAAAA=&#10;" path="m,778r408,l408,,,,,778xe" fillcolor="#444" stroked="f">
                    <v:path arrowok="t" o:connecttype="custom" o:connectlocs="0,3942;408,3942;408,3164;0,3164;0,3942" o:connectangles="0,0,0,0,0"/>
                  </v:shape>
                </v:group>
                <v:group id="Group 1478" o:spid="_x0000_s1165" style="position:absolute;left:1476;top:3222;width:312;height:247" coordorigin="1476,3222" coordsize="312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9kOwcUAAADdAAAADwAAAGRycy9kb3ducmV2LnhtbERPS2vCQBC+F/oflil4&#10;M5tU6iN1FZG2eBDBB0hvQ3ZMgtnZkN0m8d+7gtDbfHzPmS97U4mWGldaVpBEMQjizOqScwWn4/dw&#10;CsJ5ZI2VZVJwIwfLxevLHFNtO95Te/C5CCHsUlRQeF+nUrqsIIMusjVx4C62MegDbHKpG+xCuKnk&#10;exyPpcGSQ0OBNa0Lyq6HP6Pgp8NuNUq+2u31sr79Hj92521CSg3e+tUnCE+9/xc/3Rsd5k+mM3h8&#10;E06Qizs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PZDsHFAAAA3QAA&#10;AA8AAAAAAAAAAAAAAAAAqgIAAGRycy9kb3ducmV2LnhtbFBLBQYAAAAABAAEAPoAAACcAwAAAAA=&#10;">
                  <v:shape id="Freeform 1479" o:spid="_x0000_s1166" style="position:absolute;left:1476;top:3222;width:312;height:247;visibility:visible;mso-wrap-style:square;v-text-anchor:top" coordsize="312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+EqMcA&#10;AADdAAAADwAAAGRycy9kb3ducmV2LnhtbESPQUsDMRCF7wX/QxjBS2mzira6Ni1SKFSpQlMv3obN&#10;mF3cTJZNbNd/7xwKvc3w3rz3zWI1hFYdqU9NZAO30wIUcRVdw97A52EzeQSVMrLDNjIZ+KMEq+XV&#10;aIGliyfe09FmrySEU4kG6py7UutU1RQwTWNHLNp37ANmWXuvXY8nCQ+tviuKmQ7YsDTU2NG6purH&#10;/gYDfjt7Gxf2wb9SsF+7+/X75sNmY26uh5dnUJmGfDGfr7dO8OdPwi/fyAh6+Q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VvhKjHAAAA3QAAAA8AAAAAAAAAAAAAAAAAmAIAAGRy&#10;cy9kb3ducmV2LnhtbFBLBQYAAAAABAAEAPUAAACMAwAAAAA=&#10;" path="m,247r312,l312,,,,,247xe" fillcolor="#444" stroked="f">
                    <v:path arrowok="t" o:connecttype="custom" o:connectlocs="0,3469;312,3469;312,3222;0,3222;0,3469" o:connectangles="0,0,0,0,0"/>
                  </v:shape>
                </v:group>
                <v:group id="Group 1476" o:spid="_x0000_s1167" style="position:absolute;left:1856;top:3164;width:936;height:778" coordorigin="1856,3164" coordsize="936,7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HaUGsQAAADdAAAADwAAAGRycy9kb3ducmV2LnhtbERPTWvCQBC9F/wPywje&#10;dBOltY2uIqLFgwhqoXgbsmMSzM6G7JrEf+8WhN7m8T5nvuxMKRqqXWFZQTyKQBCnVhecKfg5b4ef&#10;IJxH1lhaJgUPcrBc9N7mmGjb8pGak89ECGGXoILc+yqR0qU5GXQjWxEH7mprgz7AOpO6xjaEm1KO&#10;o+hDGiw4NORY0Tqn9Ha6GwXfLbarSbxp9rfr+nE5vx9+9zEpNeh3qxkIT53/F7/cOx3mT79i+Psm&#10;nCAXT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HaUGsQAAADdAAAA&#10;DwAAAAAAAAAAAAAAAACqAgAAZHJzL2Rvd25yZXYueG1sUEsFBgAAAAAEAAQA+gAAAJsDAAAAAA==&#10;">
                  <v:shape id="Freeform 1477" o:spid="_x0000_s1168" style="position:absolute;left:1856;top:3164;width:936;height:778;visibility:visible;mso-wrap-style:square;v-text-anchor:top" coordsize="936,7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CO2MUA&#10;AADdAAAADwAAAGRycy9kb3ducmV2LnhtbERPTWvCQBC9C/6HZQQvUjd6sCZ1FSkoHrxUrehtzE6T&#10;YHY2za4m7a/vFgRv83ifM1u0phR3ql1hWcFoGIEgTq0uOFNw2K9epiCcR9ZYWiYFP+RgMe92Zpho&#10;2/AH3Xc+EyGEXYIKcu+rREqX5mTQDW1FHLgvWxv0AdaZ1DU2IdyUchxFE2mw4NCQY0XvOaXX3c0o&#10;+N6ezic5apvj6vIZx81A/66PWql+r12+gfDU+qf44d7oMP81HsP/N+EEOf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kI7YxQAAAN0AAAAPAAAAAAAAAAAAAAAAAJgCAABkcnMv&#10;ZG93bnJldi54bWxQSwUGAAAAAAQABAD1AAAAigMAAAAA&#10;" path="m,778r936,l936,,,,,778xe" fillcolor="#ebebeb" stroked="f">
                    <v:path arrowok="t" o:connecttype="custom" o:connectlocs="0,3942;936,3942;936,3164;0,3164;0,3942" o:connectangles="0,0,0,0,0"/>
                  </v:shape>
                </v:group>
                <v:group id="Group 1474" o:spid="_x0000_s1169" style="position:absolute;left:1904;top:3222;width:842;height:228" coordorigin="1904,3222" coordsize="842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+iv9sQAAADdAAAADwAAAGRycy9kb3ducmV2LnhtbERPTWvCQBC9F/wPywje&#10;dBPFaqOriKh4kEK1UHobsmMSzM6G7JrEf+8WhN7m8T5nue5MKRqqXWFZQTyKQBCnVhecKfi+7Idz&#10;EM4jaywtk4IHOVivem9LTLRt+Yuas89ECGGXoILc+yqR0qU5GXQjWxEH7mprgz7AOpO6xjaEm1KO&#10;o+hdGiw4NORY0Tan9Ha+GwWHFtvNJN41p9t1+/i9TD9/TjEpNeh3mwUIT53/F7/cRx3mzz4m8PdN&#10;OEGun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t+iv9sQAAADdAAAA&#10;DwAAAAAAAAAAAAAAAACqAgAAZHJzL2Rvd25yZXYueG1sUEsFBgAAAAAEAAQA+gAAAJsDAAAAAA==&#10;">
                  <v:shape id="Freeform 1475" o:spid="_x0000_s1170" style="position:absolute;left:1904;top:3222;width:842;height:228;visibility:visible;mso-wrap-style:square;v-text-anchor:top" coordsize="842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2NLMMA&#10;AADdAAAADwAAAGRycy9kb3ducmV2LnhtbERPTYvCMBC9C/sfwgh709RFtms1yrLi4kEPunofm7Et&#10;JpPSRK3++o0geJvH+5zJrLVGXKjxlWMFg34Cgjh3uuJCwe5v0fsC4QOyRuOYFNzIw2z61plgpt2V&#10;N3TZhkLEEPYZKihDqDMpfV6SRd93NXHkjq6xGCJsCqkbvMZwa+RHknxKixXHhhJr+ikpP23PVsFx&#10;vvD3+pfSaj1fbcx9PzDpYa/Ue7f9HoMI1IaX+Ole6jg/HQ3h8U08QU7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J2NLMMAAADdAAAADwAAAAAAAAAAAAAAAACYAgAAZHJzL2Rv&#10;d25yZXYueG1sUEsFBgAAAAAEAAQA9QAAAIgDAAAAAA==&#10;" path="m,228r842,l842,,,,,228xe" fillcolor="#ebebeb" stroked="f">
                    <v:path arrowok="t" o:connecttype="custom" o:connectlocs="0,3450;842,3450;842,3222;0,3222;0,3450" o:connectangles="0,0,0,0,0"/>
                  </v:shape>
                </v:group>
                <v:group id="Group 1472" o:spid="_x0000_s1171" style="position:absolute;left:1904;top:3450;width:842;height:226" coordorigin="1904,3450" coordsize="842,2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02SGcQAAADdAAAADwAAAGRycy9kb3ducmV2LnhtbERPTWvCQBC9F/oflin0&#10;pptUtDV1FREVD1JoFMTbkB2TYHY2ZLdJ/PeuIPQ2j/c5s0VvKtFS40rLCuJhBII4s7rkXMHxsBl8&#10;gXAeWWNlmRTcyMFi/voyw0Tbjn+pTX0uQgi7BBUU3teJlC4ryKAb2po4cBfbGPQBNrnUDXYh3FTy&#10;I4om0mDJoaHAmlYFZdf0zyjYdtgtR/G63V8vq9v5MP457WNS6v2tX36D8NT7f/HTvdNh/ud0DI9v&#10;wglyfg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V02SGcQAAADdAAAA&#10;DwAAAAAAAAAAAAAAAACqAgAAZHJzL2Rvd25yZXYueG1sUEsFBgAAAAAEAAQA+gAAAJsDAAAAAA==&#10;">
                  <v:shape id="Freeform 1473" o:spid="_x0000_s1172" style="position:absolute;left:1904;top:3450;width:842;height:226;visibility:visible;mso-wrap-style:square;v-text-anchor:top" coordsize="842,2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As7rcQA&#10;AADdAAAADwAAAGRycy9kb3ducmV2LnhtbERPTWsCMRC9F/ofwhS8dbP1oO1qFJEqgoeiVvA4bsbd&#10;xc1kTaKu/vpGEHqbx/uc4bg1tbiQ85VlBR9JCoI4t7riQsHvZvb+CcIHZI21ZVJwIw/j0evLEDNt&#10;r7yiyzoUIoawz1BBGUKTSenzkgz6xDbEkTtYZzBE6AqpHV5juKllN0170mDFsaHEhqYl5cf12Sg4&#10;3+dT6bb99vZzOO2/5YmX3R0r1XlrJwMQgdrwL366FzrO73/14PFNPEGO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QLO63EAAAA3QAAAA8AAAAAAAAAAAAAAAAAmAIAAGRycy9k&#10;b3ducmV2LnhtbFBLBQYAAAAABAAEAPUAAACJAwAAAAA=&#10;" path="m,225r842,l842,,,,,225xe" fillcolor="#ebebeb" stroked="f">
                    <v:path arrowok="t" o:connecttype="custom" o:connectlocs="0,3675;842,3675;842,3450;0,3450;0,3675" o:connectangles="0,0,0,0,0"/>
                  </v:shape>
                </v:group>
                <v:group id="Group 1470" o:spid="_x0000_s1173" style="position:absolute;left:2813;top:3164;width:1046;height:778" coordorigin="2813,3164" coordsize="1046,7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NOp9cQAAADdAAAADwAAAGRycy9kb3ducmV2LnhtbERPS2vCQBC+F/oflil4&#10;000qNZq6ikhbPIjgA6S3ITsmwexsyG6T+O9dQehtPr7nzJe9qURLjSstK4hHEQjizOqScwWn4/dw&#10;CsJ5ZI2VZVJwIwfLxevLHFNtO95Te/C5CCHsUlRQeF+nUrqsIINuZGviwF1sY9AH2ORSN9iFcFPJ&#10;9yiaSIMlh4YCa1oXlF0Pf0bBT4fdahx/tdvrZX37PX7sztuYlBq89atPEJ56/y9+ujc6zE9mCTy+&#10;CSfIxR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NOp9cQAAADdAAAA&#10;DwAAAAAAAAAAAAAAAACqAgAAZHJzL2Rvd25yZXYueG1sUEsFBgAAAAAEAAQA+gAAAJsDAAAAAA==&#10;">
                  <v:shape id="Freeform 1471" o:spid="_x0000_s1174" style="position:absolute;left:2813;top:3164;width:1046;height:778;visibility:visible;mso-wrap-style:square;v-text-anchor:top" coordsize="1046,7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2/DMUA&#10;AADdAAAADwAAAGRycy9kb3ducmV2LnhtbESP0WrCQBBF3wX/YZlC33RTKbFNXUUEQUQUbT9gyE6T&#10;tNnZsLtq/HvnQfBthnvn3jOzRe9adaEQG88G3sYZKOLS24YrAz/f69EHqJiQLbaeycCNIizmw8EM&#10;C+uvfKTLKVVKQjgWaKBOqSu0jmVNDuPYd8Si/frgMMkaKm0DXiXctXqSZbl22LA01NjRqqby/3R2&#10;BoLT1d/77pwf1iHclvl+G+iwNeb1pV9+gUrUp6f5cb2xgj/9FFz5RkbQ8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fb8MxQAAAN0AAAAPAAAAAAAAAAAAAAAAAJgCAABkcnMv&#10;ZG93bnJldi54bWxQSwUGAAAAAAQABAD1AAAAigMAAAAA&#10;" path="m,778r1047,l1047,,,,,778xe" fillcolor="#ebebeb" stroked="f">
                    <v:path arrowok="t" o:connecttype="custom" o:connectlocs="0,3942;1047,3942;1047,3164;0,3164;0,3942" o:connectangles="0,0,0,0,0"/>
                  </v:shape>
                </v:group>
                <v:group id="Group 1468" o:spid="_x0000_s1175" style="position:absolute;left:2859;top:3222;width:953;height:228" coordorigin="2859,3222" coordsize="953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gCYHMQAAADdAAAADwAAAGRycy9kb3ducmV2LnhtbERPTWvCQBC9F/oflil4&#10;000qtTW6ikhbPIhgFMTbkB2TYHY2ZLdJ/PeuIPQ2j/c582VvKtFS40rLCuJRBII4s7rkXMHx8DP8&#10;AuE8ssbKMim4kYPl4vVljom2He+pTX0uQgi7BBUU3teJlC4ryKAb2Zo4cBfbGPQBNrnUDXYh3FTy&#10;PYom0mDJoaHAmtYFZdf0zyj47bBbjePvdnu9rG/nw8futI1JqcFbv5qB8NT7f/HTvdFh/ud0Co9v&#10;wglycQ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1gCYHMQAAADdAAAA&#10;DwAAAAAAAAAAAAAAAACqAgAAZHJzL2Rvd25yZXYueG1sUEsFBgAAAAAEAAQA+gAAAJsDAAAAAA==&#10;">
                  <v:shape id="Freeform 1469" o:spid="_x0000_s1176" style="position:absolute;left:2859;top:3222;width:953;height:228;visibility:visible;mso-wrap-style:square;v-text-anchor:top" coordsize="953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il/lsUA&#10;AADdAAAADwAAAGRycy9kb3ducmV2LnhtbESPQUsDMRCF70L/Q5iCN5vUBSlr0yJSQfSgbUXwNmym&#10;u6GbyZLE7frvnYPgbYb35r1v1tsp9GqklH1kC8uFAUXcROe5tfBxfLpZgcoF2WEfmSz8UIbtZna1&#10;xtrFC+9pPJRWSQjnGi10pQy11rnpKGBexIFYtFNMAYusqdUu4UXCQ69vjbnTAT1LQ4cDPXbUnA/f&#10;wULyVfp8q/bvVfHh9eUr7nA8Gmuv59PDPahCU/k3/10/O8FfGeGXb2QEvfk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KX+WxQAAAN0AAAAPAAAAAAAAAAAAAAAAAJgCAABkcnMv&#10;ZG93bnJldi54bWxQSwUGAAAAAAQABAD1AAAAigMAAAAA&#10;" path="m,228r953,l953,,,,,228xe" fillcolor="#ebebeb" stroked="f">
                    <v:path arrowok="t" o:connecttype="custom" o:connectlocs="0,3450;953,3450;953,3222;0,3222;0,3450" o:connectangles="0,0,0,0,0"/>
                  </v:shape>
                </v:group>
                <v:group id="Group 1466" o:spid="_x0000_s1177" style="position:absolute;left:2859;top:3450;width:953;height:226" coordorigin="2859,3450" coordsize="953,2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siVy8MAAADdAAAADwAAAGRycy9kb3ducmV2LnhtbERPTYvCMBC9C/6HMII3&#10;TbuLIl2jiOwuHkSwCrK3oRnbYjMpTbat/94Igrd5vM9ZrntTiZYaV1pWEE8jEMSZ1SXnCs6nn8kC&#10;hPPIGivLpOBODtar4WCJibYdH6lNfS5CCLsEFRTe14mULivIoJvamjhwV9sY9AE2udQNdiHcVPIj&#10;iubSYMmhocCatgVlt/TfKPjtsNt8xt/t/nbd3v9Os8NlH5NS41G/+QLhqfdv8cu902H+Iorh+U04&#10;Qa4e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2yJXLwwAAAN0AAAAP&#10;AAAAAAAAAAAAAAAAAKoCAABkcnMvZG93bnJldi54bWxQSwUGAAAAAAQABAD6AAAAmgMAAAAA&#10;">
                  <v:shape id="Freeform 1467" o:spid="_x0000_s1178" style="position:absolute;left:2859;top:3450;width:953;height:226;visibility:visible;mso-wrap-style:square;v-text-anchor:top" coordsize="953,2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NJfcIA&#10;AADdAAAADwAAAGRycy9kb3ducmV2LnhtbERPzWoCMRC+F3yHMIKXolmFVlmNohWhJ6mrDzBuxt3F&#10;ZLImqa5v3xQKvc3H9zuLVWeNuJMPjWMF41EGgrh0uuFKwem4G85AhIis0TgmBU8KsFr2XhaYa/fg&#10;A92LWIkUwiFHBXWMbS5lKGuyGEauJU7cxXmLMUFfSe3xkcKtkZMse5cWG04NNbb0UVN5Lb6tgreL&#10;8bTZT2+3Lzk+49a8uuK4V2rQ79ZzEJG6+C/+c3/qNH+WTeD3m3SCX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U0l9wgAAAN0AAAAPAAAAAAAAAAAAAAAAAJgCAABkcnMvZG93&#10;bnJldi54bWxQSwUGAAAAAAQABAD1AAAAhwMAAAAA&#10;" path="m,225r953,l953,,,,,225xe" fillcolor="#ebebeb" stroked="f">
                    <v:path arrowok="t" o:connecttype="custom" o:connectlocs="0,3675;953,3675;953,3450;0,3450;0,3675" o:connectangles="0,0,0,0,0"/>
                  </v:shape>
                </v:group>
                <v:group id="Group 1464" o:spid="_x0000_s1179" style="position:absolute;left:3879;top:3164;width:898;height:778" coordorigin="3879,3164" coordsize="898,7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VauJ8IAAADdAAAADwAAAGRycy9kb3ducmV2LnhtbERPTYvCMBC9L/gfwgje&#10;1rQrLlKNIuKKBxFWBfE2NGNbbCaliW3990YQvM3jfc5s0ZlSNFS7wrKCeBiBIE6tLjhTcDr+fU9A&#10;OI+ssbRMCh7kYDHvfc0w0bblf2oOPhMhhF2CCnLvq0RKl+Zk0A1tRRy4q60N+gDrTOoa2xBuSvkT&#10;Rb/SYMGhIceKVjmlt8PdKNi02C5H8brZ3a6rx+U43p93MSk16HfLKQhPnf+I3+6tDvMn0Qhe34QT&#10;5PwJ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KlWrifCAAAA3QAAAA8A&#10;AAAAAAAAAAAAAAAAqgIAAGRycy9kb3ducmV2LnhtbFBLBQYAAAAABAAEAPoAAACZAwAAAAA=&#10;">
                  <v:shape id="Freeform 1465" o:spid="_x0000_s1180" style="position:absolute;left:3879;top:3164;width:898;height:778;visibility:visible;mso-wrap-style:square;v-text-anchor:top" coordsize="898,7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OMSUcQA&#10;AADdAAAADwAAAGRycy9kb3ducmV2LnhtbERPTWvCQBC9C/6HZQrezEYtJURXqYK29CAYi8XbkB2T&#10;YHY2ZLca/fVdoeBtHu9zZovO1OJCrassKxhFMQji3OqKCwXf+/UwAeE8ssbaMim4kYPFvN+bYart&#10;lXd0yXwhQgi7FBWU3jeplC4vyaCLbEMcuJNtDfoA20LqFq8h3NRyHMdv0mDFoaHEhlYl5efs1yi4&#10;n382zdfhtDkkTNnkaJej7cdSqcFL9z4F4anzT/G/+1OH+Un8Co9vwgly/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zjElHEAAAA3QAAAA8AAAAAAAAAAAAAAAAAmAIAAGRycy9k&#10;b3ducmV2LnhtbFBLBQYAAAAABAAEAPUAAACJAwAAAAA=&#10;" path="m,778r898,l898,,,,,778xe" fillcolor="#ebebeb" stroked="f">
                    <v:path arrowok="t" o:connecttype="custom" o:connectlocs="0,3942;898,3942;898,3164;0,3164;0,3942" o:connectangles="0,0,0,0,0"/>
                  </v:shape>
                </v:group>
                <v:group id="Group 1462" o:spid="_x0000_s1181" style="position:absolute;left:3927;top:3222;width:804;height:247" coordorigin="3927,3222" coordsize="804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fOTyMQAAADdAAAADwAAAGRycy9kb3ducmV2LnhtbERPS2vCQBC+F/oflil4&#10;q5tULCF1FZFWegiFGkG8DdkxCWZnQ3bN4993C4K3+fies9qMphE9da62rCCeRyCIC6trLhUc86/X&#10;BITzyBoby6RgIgeb9fPTClNtB/6l/uBLEULYpaig8r5NpXRFRQbd3LbEgbvYzqAPsCul7nAI4aaR&#10;b1H0Lg3WHBoqbGlXUXE93IyC/YDDdhF/9tn1spvO+fLnlMWk1Oxl3H6A8DT6h/ju/tZhfhIt4f+b&#10;cIJc/w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fOTyMQAAADdAAAA&#10;DwAAAAAAAAAAAAAAAACqAgAAZHJzL2Rvd25yZXYueG1sUEsFBgAAAAAEAAQA+gAAAJsDAAAAAA==&#10;">
                  <v:shape id="Freeform 1463" o:spid="_x0000_s1182" style="position:absolute;left:3927;top:3222;width:804;height:247;visibility:visible;mso-wrap-style:square;v-text-anchor:top" coordsize="804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mVBMMA&#10;AADdAAAADwAAAGRycy9kb3ducmV2LnhtbERPTWvCQBC9C/0Pywi9SN20Qiqpm9AWCoUgRe3B45Ad&#10;k5DsbNjdxvjvXUHobR7vczbFZHoxkvOtZQXPywQEcWV1y7WC38PX0xqED8gae8uk4EIeivxhtsFM&#10;2zPvaNyHWsQQ9hkqaEIYMil91ZBBv7QDceRO1hkMEbpaaofnGG56+ZIkqTTYcmxocKDPhqpu/2cU&#10;vGJZLlyX/hz19rgqP2qUB41KPc6n9zcQgabwL767v3Wcv05SuH0TT5D5F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NmVBMMAAADdAAAADwAAAAAAAAAAAAAAAACYAgAAZHJzL2Rv&#10;d25yZXYueG1sUEsFBgAAAAAEAAQA9QAAAIgDAAAAAA==&#10;" path="m,247r804,l804,,,,,247xe" fillcolor="#ebebeb" stroked="f">
                    <v:path arrowok="t" o:connecttype="custom" o:connectlocs="0,3469;804,3469;804,3222;0,3222;0,3469" o:connectangles="0,0,0,0,0"/>
                  </v:shape>
                </v:group>
                <v:group id="Group 1460" o:spid="_x0000_s1183" style="position:absolute;left:4799;top:3164;width:1114;height:778" coordorigin="4799,3164" coordsize="1114,7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m2oJM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N9E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ZtqCTFAAAA3QAA&#10;AA8AAAAAAAAAAAAAAAAAqgIAAGRycy9kb3ducmV2LnhtbFBLBQYAAAAABAAEAPoAAACcAwAAAAA=&#10;">
                  <v:shape id="Freeform 1461" o:spid="_x0000_s1184" style="position:absolute;left:4799;top:3164;width:1114;height:778;visibility:visible;mso-wrap-style:square;v-text-anchor:top" coordsize="1114,7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IFZcIA&#10;AADdAAAADwAAAGRycy9kb3ducmV2LnhtbESPQW/CMAyF75P4D5En7TbSIUClIyBUhMQVuh9gNV5b&#10;1jhRE6D8+/mAxM3We37v83o7ul7daIidZwNf0wwUce1tx42Bn+rwmYOKCdli75kMPCjCdjN5W2Nh&#10;/Z1PdDunRkkIxwINtCmFQutYt+QwTn0gFu3XDw6TrEOj7YB3CXe9nmXZUjvsWBpaDFS2VP+dr85A&#10;WZUrvyrjPs5zVy0udnG8hGDMx/u4+waVaEwv8/P6aAU/zwRXvpER9OY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F0gVlwgAAAN0AAAAPAAAAAAAAAAAAAAAAAJgCAABkcnMvZG93&#10;bnJldi54bWxQSwUGAAAAAAQABAD1AAAAhwMAAAAA&#10;" path="m,778r1113,l1113,,,,,778xe" fillcolor="#ebebeb" stroked="f">
                    <v:path arrowok="t" o:connecttype="custom" o:connectlocs="0,3942;1113,3942;1113,3164;0,3164;0,3942" o:connectangles="0,0,0,0,0"/>
                  </v:shape>
                </v:group>
                <v:group id="Group 1458" o:spid="_x0000_s1185" style="position:absolute;left:4844;top:3222;width:1020;height:247" coordorigin="4844,3222" coordsize="1020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L6ZzcMAAADdAAAADwAAAGRycy9kb3ducmV2LnhtbERPS4vCMBC+C/6HMII3&#10;Tavs4naNIqLiQRZ8wLK3oRnbYjMpTWzrv98Igrf5+J4zX3amFA3VrrCsIB5HIIhTqwvOFFzO29EM&#10;hPPIGkvLpOBBDpaLfm+OibYtH6k5+UyEEHYJKsi9rxIpXZqTQTe2FXHgrrY26AOsM6lrbEO4KeUk&#10;ij6lwYJDQ44VrXNKb6e7UbBrsV1N401zuF3Xj7/zx8/vISalhoNu9Q3CU+ff4pd7r8P8WfQFz2/C&#10;CXLx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IvpnNwwAAAN0AAAAP&#10;AAAAAAAAAAAAAAAAAKoCAABkcnMvZG93bnJldi54bWxQSwUGAAAAAAQABAD6AAAAmgMAAAAA&#10;">
                  <v:shape id="Freeform 1459" o:spid="_x0000_s1186" style="position:absolute;left:4844;top:3222;width:1020;height:247;visibility:visible;mso-wrap-style:square;v-text-anchor:top" coordsize="1020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vn8NsYA&#10;AADdAAAADwAAAGRycy9kb3ducmV2LnhtbESPQW/CMAyF70j8h8hIu0HKNq2oEBCaNmnSToMeOJrG&#10;tBWN0yYZdP9+PkzazdZ7fu/zZje6Tt0oxNazgeUiA0VcedtybaA8vs9XoGJCtth5JgM/FGG3nU42&#10;WFh/5y+6HVKtJIRjgQaalPpC61g15DAufE8s2sUHh0nWUGsb8C7hrtOPWfaiHbYsDQ329NpQdT18&#10;OwN558t8eKvS0xDKoa/b09l/PhvzMBv3a1CJxvRv/rv+sIK/Wgq/fCMj6O0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vn8NsYAAADdAAAADwAAAAAAAAAAAAAAAACYAgAAZHJz&#10;L2Rvd25yZXYueG1sUEsFBgAAAAAEAAQA9QAAAIsDAAAAAA==&#10;" path="m,247r1020,l1020,,,,,247xe" fillcolor="#ebebeb" stroked="f">
                    <v:path arrowok="t" o:connecttype="custom" o:connectlocs="0,3469;1020,3469;1020,3222;0,3222;0,3469" o:connectangles="0,0,0,0,0"/>
                  </v:shape>
                </v:group>
                <v:group id="Group 1456" o:spid="_x0000_s1187" style="position:absolute;left:5931;top:3164;width:4607;height:778" coordorigin="5931,3164" coordsize="4607,7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xEDFsQAAADdAAAADwAAAGRycy9kb3ducmV2LnhtbERPS2vCQBC+F/wPywi9&#10;1c1WWiR1IyJVepBCoyC9DdnJA7OzIbsm8d93C4Xe5uN7znoz2VYM1PvGsQa1SEAQF840XGk4n/ZP&#10;KxA+IBtsHZOGO3nYZLOHNabGjfxFQx4qEUPYp6ihDqFLpfRFTRb9wnXEkStdbzFE2FfS9DjGcNvK&#10;5yR5lRYbjg01drSrqbjmN6vhMOK4Xar34Xgtd/fv08vn5ahI68f5tH0DEWgK/+I/94eJ81dKwe83&#10;8QSZ/Q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xEDFsQAAADdAAAA&#10;DwAAAAAAAAAAAAAAAACqAgAAZHJzL2Rvd25yZXYueG1sUEsFBgAAAAAEAAQA+gAAAJsDAAAAAA==&#10;">
                  <v:shape id="Freeform 1457" o:spid="_x0000_s1188" style="position:absolute;left:5931;top:3164;width:4607;height:778;visibility:visible;mso-wrap-style:square;v-text-anchor:top" coordsize="4607,7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f/azMIA&#10;AADdAAAADwAAAGRycy9kb3ducmV2LnhtbERPzYrCMBC+L/gOYQQvy5rag2jXKItQEASXVR9gbGab&#10;0mZSmtjWtzcLwt7m4/udzW60jeip85VjBYt5AoK4cLriUsH1kn+sQPiArLFxTAoe5GG3nbxtMNNu&#10;4B/qz6EUMYR9hgpMCG0mpS8MWfRz1xJH7td1FkOEXSl1h0MMt41Mk2QpLVYcGwy2tDdU1Oe7VXAa&#10;6uaR3/rjdz4Od1MHuqzTd6Vm0/HrE0SgMfyLX+6DjvNXixT+voknyO0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d/9rMwgAAAN0AAAAPAAAAAAAAAAAAAAAAAJgCAABkcnMvZG93&#10;bnJldi54bWxQSwUGAAAAAAQABAD1AAAAhwMAAAAA&#10;" path="m,778r4607,l4607,,,,,778xe" fillcolor="#ebebeb" stroked="f">
                    <v:path arrowok="t" o:connecttype="custom" o:connectlocs="0,3942;4607,3942;4607,3164;0,3164;0,3942" o:connectangles="0,0,0,0,0"/>
                  </v:shape>
                </v:group>
                <v:group id="Group 1454" o:spid="_x0000_s1189" style="position:absolute;left:5979;top:3222;width:4511;height:228" coordorigin="5979,3222" coordsize="4511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I84+sMAAADdAAAADwAAAGRycy9kb3ducmV2LnhtbERPTYvCMBC9C/sfwix4&#10;07QrLtI1isiueBBhqyDehmZsi82kNLGt/94Igrd5vM+ZL3tTiZYaV1pWEI8jEMSZ1SXnCo6Hv9EM&#10;hPPIGivLpOBODpaLj8EcE207/qc29bkIIewSVFB4XydSuqwgg25sa+LAXWxj0AfY5FI32IVwU8mv&#10;KPqWBksODQXWtC4ou6Y3o2DTYbeaxL/t7npZ38+H6f60i0mp4We/+gHhqfdv8cu91WH+LJ7A85tw&#10;glw8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sjzj6wwAAAN0AAAAP&#10;AAAAAAAAAAAAAAAAAKoCAABkcnMvZG93bnJldi54bWxQSwUGAAAAAAQABAD6AAAAmgMAAAAA&#10;">
                  <v:shape id="Freeform 1455" o:spid="_x0000_s1190" style="position:absolute;left:5979;top:3222;width:4511;height:228;visibility:visible;mso-wrap-style:square;v-text-anchor:top" coordsize="4511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FuwMEA&#10;AADdAAAADwAAAGRycy9kb3ducmV2LnhtbERPzWqDQBC+F/IOyxR6a1ZDkGBcQygp5JhoH2B0Jypx&#10;Z8XdRn37biDQ23x8v5MdZtOLB42us6wgXkcgiGurO24U/JTfnzsQziNr7C2TgoUcHPLVW4apthNf&#10;6VH4RoQQdikqaL0fUild3ZJBt7YDceBudjToAxwbqUecQrjp5SaKEmmw49DQ4kBfLdX34tcoKE/H&#10;S0IcTdt5ibuquVTLNamU+nifj3sQnmb/L365zzrM38VbeH4TTpD5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ZBbsDBAAAA3QAAAA8AAAAAAAAAAAAAAAAAmAIAAGRycy9kb3du&#10;cmV2LnhtbFBLBQYAAAAABAAEAPUAAACGAwAAAAA=&#10;" path="m,228r4511,l4511,,,,,228xe" fillcolor="#ebebeb" stroked="f">
                    <v:path arrowok="t" o:connecttype="custom" o:connectlocs="0,3450;4511,3450;4511,3222;0,3222;0,3450" o:connectangles="0,0,0,0,0"/>
                  </v:shape>
                </v:group>
                <v:group id="Group 1452" o:spid="_x0000_s1191" style="position:absolute;left:5979;top:3450;width:4511;height:206" coordorigin="5979,3450" coordsize="4511,2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CoFFcQAAADdAAAADwAAAGRycy9kb3ducmV2LnhtbERPS2vCQBC+F/oflil4&#10;q5tULCF1FZFWegiFGkG8DdkxCWZnQ3bN4993C4K3+fies9qMphE9da62rCCeRyCIC6trLhUc86/X&#10;BITzyBoby6RgIgeb9fPTClNtB/6l/uBLEULYpaig8r5NpXRFRQbd3LbEgbvYzqAPsCul7nAI4aaR&#10;b1H0Lg3WHBoqbGlXUXE93IyC/YDDdhF/9tn1spvO+fLnlMWk1Oxl3H6A8DT6h/ju/tZhfhIv4f+b&#10;cIJc/w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zCoFFcQAAADdAAAA&#10;DwAAAAAAAAAAAAAAAACqAgAAZHJzL2Rvd25yZXYueG1sUEsFBgAAAAAEAAQA+gAAAJsDAAAAAA==&#10;">
                  <v:shape id="Freeform 1453" o:spid="_x0000_s1192" style="position:absolute;left:5979;top:3450;width:4511;height:206;visibility:visible;mso-wrap-style:square;v-text-anchor:top" coordsize="4511,2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nbC8IA&#10;AADdAAAADwAAAGRycy9kb3ducmV2LnhtbERPS4vCMBC+L/gfwgje1rSLFKlGEUXworBdL96GZuzD&#10;ZlKTrNZ/v1lY2Nt8fM9ZrgfTiQc531hWkE4TEMSl1Q1XCs5f+/c5CB+QNXaWScGLPKxXo7cl5to+&#10;+ZMeRahEDGGfo4I6hD6X0pc1GfRT2xNH7mqdwRChq6R2+IzhppMfSZJJgw3Hhhp72tZU3opvo+B0&#10;nx1s0baXnQvpgE22ux+PrVKT8bBZgAg0hH/xn/ug4/x5msHvN/EEufo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lGdsLwgAAAN0AAAAPAAAAAAAAAAAAAAAAAJgCAABkcnMvZG93&#10;bnJldi54bWxQSwUGAAAAAAQABAD1AAAAhwMAAAAA&#10;" path="m,206r4511,l4511,,,,,206xe" fillcolor="#ebebeb" stroked="f">
                    <v:path arrowok="t" o:connecttype="custom" o:connectlocs="0,3656;4511,3656;4511,3450;0,3450;0,3656" o:connectangles="0,0,0,0,0"/>
                  </v:shape>
                </v:group>
                <v:group id="Group 1450" o:spid="_x0000_s1193" style="position:absolute;left:5979;top:3656;width:4511;height:228" coordorigin="5979,3656" coordsize="4511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7Q++cMAAADdAAAADwAAAGRycy9kb3ducmV2LnhtbERPTYvCMBC9C/sfwgh7&#10;07S76Eo1ioi7eBBBXRBvQzO2xWZSmtjWf28Ewds83ufMFp0pRUO1KywriIcRCOLU6oIzBf/H38EE&#10;hPPIGkvLpOBODhbzj94ME21b3lNz8JkIIewSVJB7XyVSujQng25oK+LAXWxt0AdYZ1LX2IZwU8qv&#10;KBpLgwWHhhwrWuWUXg83o+CvxXb5Ha+b7fWyup+Po91pG5NSn/1uOQXhqfNv8cu90WH+JP6B5zfh&#10;BDl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TtD75wwAAAN0AAAAP&#10;AAAAAAAAAAAAAAAAAKoCAABkcnMvZG93bnJldi54bWxQSwUGAAAAAAQABAD6AAAAmgMAAAAA&#10;">
                  <v:shape id="Freeform 1451" o:spid="_x0000_s1194" style="position:absolute;left:5979;top:3656;width:4511;height:228;visibility:visible;mso-wrap-style:square;v-text-anchor:top" coordsize="4511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xkxcMA&#10;AADdAAAADwAAAGRycy9kb3ducmV2LnhtbESPzYrCQBCE78K+w9CCN51EliDRUURW8OjPPkAn05uE&#10;zfSEzGiSt98+CHvrpqqrvt4dRteqF/Wh8WwgXSWgiEtvG64MfD/Oyw2oEJEttp7JwEQBDvuP2Q5z&#10;6we+0eseKyUhHHI0UMfY5VqHsiaHYeU7YtF+fO8wytpX2vY4SLhr9TpJMu2wYWmosaNTTeXv/ekM&#10;PL6O14w4GT7HKW2K6lpMt6wwZjEfj1tQkcb4b35fX6zgb1LBlW9kBL3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wxkxcMAAADdAAAADwAAAAAAAAAAAAAAAACYAgAAZHJzL2Rv&#10;d25yZXYueG1sUEsFBgAAAAAEAAQA9QAAAIgDAAAAAA==&#10;" path="m,229r4511,l4511,,,,,229xe" fillcolor="#ebebeb" stroked="f">
                    <v:path arrowok="t" o:connecttype="custom" o:connectlocs="0,3885;4511,3885;4511,3656;0,3656;0,3885" o:connectangles="0,0,0,0,0"/>
                  </v:shape>
                </v:group>
                <v:group id="Group 1448" o:spid="_x0000_s1195" style="position:absolute;left:1428;top:3193;width:408;height:2" coordorigin="1428,3193" coordsize="408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WcPEMMAAADdAAAADwAAAGRycy9kb3ducmV2LnhtbERPS4vCMBC+C/6HMII3&#10;Tavs4naNIqLiQRZ8wLK3oRnbYjMpTWzrv98Igrf5+J4zX3amFA3VrrCsIB5HIIhTqwvOFFzO29EM&#10;hPPIGkvLpOBBDpaLfm+OibYtH6k5+UyEEHYJKsi9rxIpXZqTQTe2FXHgrrY26AOsM6lrbEO4KeUk&#10;ij6lwYJDQ44VrXNKb6e7UbBrsV1N401zuF3Xj7/zx8/vISalhoNu9Q3CU+ff4pd7r8P8WfwFz2/C&#10;CXLx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NZw8QwwAAAN0AAAAP&#10;AAAAAAAAAAAAAAAAAKoCAABkcnMvZG93bnJldi54bWxQSwUGAAAAAAQABAD6AAAAmgMAAAAA&#10;">
                  <v:shape id="Freeform 1449" o:spid="_x0000_s1196" style="position:absolute;left:1428;top:3193;width:408;height:2;visibility:visible;mso-wrap-style:square;v-text-anchor:top" coordsize="408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tuHcUA&#10;AADdAAAADwAAAGRycy9kb3ducmV2LnhtbESPQWvCQBCF74X+h2UKXoJu6qGE6CrFWir0YlU8j9kx&#10;CWZnQ3abxH/fORS8vWHefPPecj26RvXUhdqzgddZCoq48Lbm0sDp+DnNQIWIbLHxTAbuFGC9en5a&#10;Ym79wD/UH2KpBMIhRwNVjG2udSgqchhmviWW3dV3DqOMXalth4PAXaPnafqmHdYsHypsaVNRcTv8&#10;OqFs+2S475MmSzbbYzjXX5fvDzZm8jK+L0BFGuPD/H+9sxI/m0t+aSMS9Oo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C24dxQAAAN0AAAAPAAAAAAAAAAAAAAAAAJgCAABkcnMv&#10;ZG93bnJldi54bWxQSwUGAAAAAAQABAD1AAAAigMAAAAA&#10;" path="m,l408,e" filled="f" strokecolor="#444" strokeweight="2.98pt">
                    <v:path arrowok="t" o:connecttype="custom" o:connectlocs="0,0;408,0" o:connectangles="0,0"/>
                  </v:shape>
                </v:group>
                <v:group id="Group 1446" o:spid="_x0000_s1197" style="position:absolute;left:1856;top:3193;width:8682;height:2" coordorigin="1856,3193" coordsize="8682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X3Jq8MAAADdAAAADwAAAGRycy9kb3ducmV2LnhtbERPTYvCMBC9C/6HMII3&#10;TeuiSDWKiC4eZMEqLHsbmrEtNpPSxLb+e7OwsLd5vM9Zb3tTiZYaV1pWEE8jEMSZ1SXnCm7X42QJ&#10;wnlkjZVlUvAiB9vNcLDGRNuOL9SmPhchhF2CCgrv60RKlxVk0E1tTRy4u20M+gCbXOoGuxBuKjmL&#10;ooU0WHJoKLCmfUHZI30aBZ8ddruP+NCeH/f96+c6//o+x6TUeNTvViA89f5f/Oc+6TB/OYvh95tw&#10;gty8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9fcmrwwAAAN0AAAAP&#10;AAAAAAAAAAAAAAAAAKoCAABkcnMvZG93bnJldi54bWxQSwUGAAAAAAQABAD6AAAAmgMAAAAA&#10;">
                  <v:shape id="Freeform 1447" o:spid="_x0000_s1198" style="position:absolute;left:1856;top:3193;width:8682;height:2;visibility:visible;mso-wrap-style:square;v-text-anchor:top" coordsize="8682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s6/MIA&#10;AADdAAAADwAAAGRycy9kb3ducmV2LnhtbERPyWrDMBC9B/oPYgq9JXJdCMaNEkqg0EtrspBeB2lq&#10;m1ojY8lbv74KBHKbx1tns5tsIwbqfO1YwfMqAUGsnam5VHA+vS8zED4gG2wck4KZPOy2D4sN5saN&#10;fKDhGEoRQ9jnqKAKoc2l9Loii37lWuLI/bjOYoiwK6XpcIzhtpFpkqylxZpjQ4Ut7SvSv8feKvjb&#10;F3P/WZhw/rroF/2NGc4yU+rpcXp7BRFoCnfxzf1h4vwsTeH6TTxBb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2zr8wgAAAN0AAAAPAAAAAAAAAAAAAAAAAJgCAABkcnMvZG93&#10;bnJldi54bWxQSwUGAAAAAAQABAD1AAAAhwMAAAAA&#10;" path="m,l8682,e" filled="f" strokecolor="#ebebeb" strokeweight="2.98pt">
                    <v:path arrowok="t" o:connecttype="custom" o:connectlocs="0,0;8682,0" o:connectangles="0,0"/>
                  </v:shape>
                </v:group>
                <v:group id="Group 1444" o:spid="_x0000_s1199" style="position:absolute;left:1419;top:3911;width:427;height:2" coordorigin="1419,3911" coordsize="427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4uPyR8MAAADdAAAADwAAAGRycy9kb3ducmV2LnhtbERPTYvCMBC9C/6HMMLe&#10;NK2iSNcoIruyB1mwCrK3oRnbYjMpTWzrvzcLgrd5vM9ZbXpTiZYaV1pWEE8iEMSZ1SXnCs6n7/ES&#10;hPPIGivLpOBBDjbr4WCFibYdH6lNfS5CCLsEFRTe14mULivIoJvYmjhwV9sY9AE2udQNdiHcVHIa&#10;RQtpsOTQUGBNu4KyW3o3CvYddttZ/NUebtfd4+80/70cYlLqY9RvP0F46v1b/HL/6DB/OZ3B/zfh&#10;BLl+Ag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i4/JHwwAAAN0AAAAP&#10;AAAAAAAAAAAAAAAAAKoCAABkcnMvZG93bnJldi54bWxQSwUGAAAAAAQABAD6AAAAmgMAAAAA&#10;">
                  <v:shape id="Freeform 1445" o:spid="_x0000_s1200" style="position:absolute;left:1419;top:3911;width:427;height:2;visibility:visible;mso-wrap-style:square;v-text-anchor:top" coordsize="427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vQAn8YA&#10;AADdAAAADwAAAGRycy9kb3ducmV2LnhtbESP0WrCQBBF3wX/YZmCb7ppKDZEVxG1akEfqn7AkB2T&#10;tNnZkF018evdQqFvM9x77tyZzltTiRs1rrSs4HUUgSDOrC45V3A+fQwTEM4ja6wsk4KOHMxn/d4U&#10;U23v/EW3o89FCGGXooLC+zqV0mUFGXQjWxMH7WIbgz6sTS51g/cQbioZR9FYGiw5XCiwpmVB2c/x&#10;akKNFS4e+/duc4gPeVd+f7JZ661Sg5d2MQHhqfX/5j96pwOXxG/w+00YQc6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vQAn8YAAADdAAAADwAAAAAAAAAAAAAAAACYAgAAZHJz&#10;L2Rvd25yZXYueG1sUEsFBgAAAAAEAAQA9QAAAIsDAAAAAA==&#10;" path="m,l427,e" filled="f" strokecolor="#444" strokeweight="2.98pt">
                    <v:path arrowok="t" o:connecttype="custom" o:connectlocs="0,0;427,0" o:connectangles="0,0"/>
                  </v:shape>
                </v:group>
                <v:group id="Group 1442" o:spid="_x0000_s1201" style="position:absolute;left:1846;top:3911;width:8702;height:2" coordorigin="1846,3911" coordsize="8702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kbPqMQAAADdAAAADwAAAGRycy9kb3ducmV2LnhtbERPTWvCQBC9F/wPywi9&#10;1U0skRBdRaQtPYSCRhBvQ3ZMgtnZkN0m8d93C4Xe5vE+Z7ObTCsG6l1jWUG8iEAQl1Y3XCk4F+8v&#10;KQjnkTW2lknBgxzstrOnDWbajnyk4eQrEULYZaig9r7LpHRlTQbdwnbEgbvZ3qAPsK+k7nEM4aaV&#10;yyhaSYMNh4YaOzrUVN5P30bBx4jj/jV+G/L77fC4FsnXJY9Jqef5tF+D8DT5f/Gf+1OH+ekygd9v&#10;wgly+w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AkbPqMQAAADdAAAA&#10;DwAAAAAAAAAAAAAAAACqAgAAZHJzL2Rvd25yZXYueG1sUEsFBgAAAAAEAAQA+gAAAJsDAAAAAA==&#10;">
                  <v:shape id="Freeform 1443" o:spid="_x0000_s1202" style="position:absolute;left:1846;top:3911;width:8702;height:2;visibility:visible;mso-wrap-style:square;v-text-anchor:top" coordsize="8702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+E0HMUA&#10;AADdAAAADwAAAGRycy9kb3ducmV2LnhtbERP30vDMBB+F/Y/hBv4Ii7dxFHqslEGgjiUWcfw8Whu&#10;TWdzKUlc639vBMG3+/h+3moz2k5cyIfWsYL5LANBXDvdcqPg8P54m4MIEVlj55gUfFOAzXpytcJC&#10;u4Hf6FLFRqQQDgUqMDH2hZShNmQxzFxPnLiT8xZjgr6R2uOQwm0nF1m2lBZbTg0Ge9oaqj+rL6tg&#10;N8/vn0u/G25ej1tTncu7/csHK3U9HcsHEJHG+C/+cz/pND9fLOH3m3SCX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4TQcxQAAAN0AAAAPAAAAAAAAAAAAAAAAAJgCAABkcnMv&#10;ZG93bnJldi54bWxQSwUGAAAAAAQABAD1AAAAigMAAAAA&#10;" path="m,l8702,e" filled="f" strokecolor="#ebebeb" strokeweight="2.98pt">
                    <v:path arrowok="t" o:connecttype="custom" o:connectlocs="0,0;8702,0" o:connectangles="0,0"/>
                  </v:shape>
                </v:group>
                <v:group id="Group 1440" o:spid="_x0000_s1203" style="position:absolute;left:2804;top:3222;width:2;height:718" coordorigin="2804,3222" coordsize="2,71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dj0RMQAAADdAAAADwAAAGRycy9kb3ducmV2LnhtbERPS4vCMBC+C/sfwizs&#10;TdO6+KAaRWR38SCCDxBvQzO2xWZSmmxb/70RBG/z8T1nvuxMKRqqXWFZQTyIQBCnVhecKTgdf/tT&#10;EM4jaywtk4I7OVguPnpzTLRteU/NwWcihLBLUEHufZVI6dKcDLqBrYgDd7W1QR9gnUldYxvCTSmH&#10;UTSWBgsODTlWtM4pvR3+jYK/FtvVd/zTbG/X9f1yHO3O25iU+vrsVjMQnjr/Fr/cGx3mT4cTeH4T&#10;TpCLB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dj0RMQAAADdAAAA&#10;DwAAAAAAAAAAAAAAAACqAgAAZHJzL2Rvd25yZXYueG1sUEsFBgAAAAAEAAQA+gAAAJsDAAAAAA==&#10;">
                  <v:shape id="Freeform 1441" o:spid="_x0000_s1204" style="position:absolute;left:2804;top:3222;width:2;height:718;visibility:visible;mso-wrap-style:square;v-text-anchor:top" coordsize="2,7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WAcUsMA&#10;AADdAAAADwAAAGRycy9kb3ducmV2LnhtbESPT4vCMBDF74LfIYzgRdZUF0S6RlkERdCLf/A8NLNt&#10;sZmEJmr99s5B2NsM7817v1msOteoB7Wx9mxgMs5AERfe1lwauJw3X3NQMSFbbDyTgRdFWC37vQXm&#10;1j/5SI9TKpWEcMzRQJVSyLWORUUO49gHYtH+fOswydqW2rb4lHDX6GmWzbTDmqWhwkDriorb6e4M&#10;3O7HsC+DG/EhmzXWF9c1fW+NGQ663x9Qibr0b/5c76zgz6eCK9/ICHr5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WAcUsMAAADdAAAADwAAAAAAAAAAAAAAAACYAgAAZHJzL2Rv&#10;d25yZXYueG1sUEsFBgAAAAAEAAQA9QAAAIgDAAAAAA==&#10;" path="m,l,718e" filled="f" strokecolor="white" strokeweight="1.06pt">
                    <v:path arrowok="t" o:connecttype="custom" o:connectlocs="0,3222;0,3940" o:connectangles="0,0"/>
                  </v:shape>
                </v:group>
                <v:group id="Group 1438" o:spid="_x0000_s1205" style="position:absolute;left:3869;top:3222;width:2;height:718" coordorigin="3869,3222" coordsize="2,71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wvFrcUAAADdAAAADwAAAGRycy9kb3ducmV2LnhtbERPTWvCQBC9F/wPyxS8&#10;NZsoLTHNKiJWPIRCVSi9DdkxCWZnQ3abxH/fLRR6m8f7nHwzmVYM1LvGsoIkikEQl1Y3XCm4nN+e&#10;UhDOI2tsLZOCOznYrGcPOWbajvxBw8lXIoSwy1BB7X2XSenKmgy6yHbEgbva3qAPsK+k7nEM4aaV&#10;izh+kQYbDg01drSrqbydvo2Cw4jjdpnsh+J23d2/zs/vn0VCSs0fp+0rCE+T/xf/uY86zE8XK/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MLxa3FAAAA3QAA&#10;AA8AAAAAAAAAAAAAAAAAqgIAAGRycy9kb3ducmV2LnhtbFBLBQYAAAAABAAEAPoAAACcAwAAAAA=&#10;">
                  <v:shape id="Freeform 1439" o:spid="_x0000_s1206" style="position:absolute;left:3869;top:3222;width:2;height:718;visibility:visible;mso-wrap-style:square;v-text-anchor:top" coordsize="2,7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s+GicQA&#10;AADdAAAADwAAAGRycy9kb3ducmV2LnhtbESPT4vCMBDF74LfIYzgRdZUBSldoyyCIuxe/IPnoZlt&#10;i80kNFHrt3cOC3ub4b157zerTe9a9aAuNp4NzKYZKOLS24YrA5fz7iMHFROyxdYzGXhRhM16OFhh&#10;Yf2Tj/Q4pUpJCMcCDdQphULrWNbkME59IBbt13cOk6xdpW2HTwl3rZ5n2VI7bFgaagy0ram8ne7O&#10;wO1+DN9VcBP+yZat9eV1S4u9MeNR//UJKlGf/s1/1wcr+PlC+OUbGUGv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rPhonEAAAA3QAAAA8AAAAAAAAAAAAAAAAAmAIAAGRycy9k&#10;b3ducmV2LnhtbFBLBQYAAAAABAAEAPUAAACJAwAAAAA=&#10;" path="m,l,718e" filled="f" strokecolor="white" strokeweight="1.06pt">
                    <v:path arrowok="t" o:connecttype="custom" o:connectlocs="0,3222;0,3940" o:connectangles="0,0"/>
                  </v:shape>
                </v:group>
                <v:group id="Group 1436" o:spid="_x0000_s1207" style="position:absolute;left:4789;top:3222;width:2;height:718" coordorigin="4789,3222" coordsize="2,71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KRfdsMAAADdAAAADwAAAGRycy9kb3ducmV2LnhtbERPTYvCMBC9C/sfwix4&#10;07QrLtI1isiueBBhqyDehmZsi82kNLGt/94Igrd5vM+ZL3tTiZYaV1pWEI8jEMSZ1SXnCo6Hv9EM&#10;hPPIGivLpOBODpaLj8EcE207/qc29bkIIewSVFB4XydSuqwgg25sa+LAXWxj0AfY5FI32IVwU8mv&#10;KPqWBksODQXWtC4ou6Y3o2DTYbeaxL/t7npZ38+H6f60i0mp4We/+gHhqfdv8cu91WH+bBLD85tw&#10;glw8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4pF92wwAAAN0AAAAP&#10;AAAAAAAAAAAAAAAAAKoCAABkcnMvZG93bnJldi54bWxQSwUGAAAAAAQABAD6AAAAmgMAAAAA&#10;">
                  <v:shape id="Freeform 1437" o:spid="_x0000_s1208" style="position:absolute;left:4789;top:3222;width:2;height:718;visibility:visible;mso-wrap-style:square;v-text-anchor:top" coordsize="2,7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G9Zb4A&#10;AADdAAAADwAAAGRycy9kb3ducmV2LnhtbERPSwrCMBDdC94hjOBGNFVBpBpFBEXQjR9cD83YFptJ&#10;aKLW2xtBcDeP9535sjGVeFLtS8sKhoMEBHFmdcm5gst505+C8AFZY2WZFLzJw3LRbs0x1fbFR3qe&#10;Qi5iCPsUFRQhuFRKnxVk0A+sI47czdYGQ4R1LnWNrxhuKjlKkok0WHJsKNDRuqDsfnoYBffH0e1z&#10;Z3p8SCaVttl1TeOtUt1Os5qBCNSEv/jn3uk4fzoewfebeIJcfA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HVRvWW+AAAA3QAAAA8AAAAAAAAAAAAAAAAAmAIAAGRycy9kb3ducmV2&#10;LnhtbFBLBQYAAAAABAAEAPUAAACDAwAAAAA=&#10;" path="m,l,718e" filled="f" strokecolor="white" strokeweight="1.06pt">
                    <v:path arrowok="t" o:connecttype="custom" o:connectlocs="0,3222;0,3940" o:connectangles="0,0"/>
                  </v:shape>
                </v:group>
                <v:group id="Group 1434" o:spid="_x0000_s1209" style="position:absolute;left:5922;top:3222;width:2;height:718" coordorigin="5922,3222" coordsize="2,71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zpkmsMAAADdAAAADwAAAGRycy9kb3ducmV2LnhtbERPTYvCMBC9L/gfwgh7&#10;W9NadpFqFBGVPYiwKoi3oRnbYjMpTWzrv98Igrd5vM+ZLXpTiZYaV1pWEI8iEMSZ1SXnCk7HzdcE&#10;hPPIGivLpOBBDhbzwccMU207/qP24HMRQtilqKDwvk6ldFlBBt3I1sSBu9rGoA+wyaVusAvhppLj&#10;KPqRBksODQXWtCooux3uRsG2w26ZxOt2d7uuHpfj9/68i0mpz2G/nILw1Pu3+OX+1WH+JEng+U04&#10;Qc7/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nOmSawwAAAN0AAAAP&#10;AAAAAAAAAAAAAAAAAKoCAABkcnMvZG93bnJldi54bWxQSwUGAAAAAAQABAD6AAAAmgMAAAAA&#10;">
                  <v:shape id="Freeform 1435" o:spid="_x0000_s1210" style="position:absolute;left:5922;top:3222;width:2;height:718;visibility:visible;mso-wrap-style:square;v-text-anchor:top" coordsize="2,7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fSAisMA&#10;AADdAAAADwAAAGRycy9kb3ducmV2LnhtbERPyWrDMBC9B/IPYgK9hEZOXUJwI5tgSCm0lyzkPFgT&#10;29gaCUuJ3b+vCoXe5vHW2RWT6cWDBt9aVrBeJSCIK6tbrhVczofnLQgfkDX2lknBN3ko8vlsh5m2&#10;Ix/pcQq1iCHsM1TQhOAyKX3VkEG/so44cjc7GAwRDrXUA44x3PTyJUk20mDLsaFBR2VDVXe6GwXd&#10;/eg+a2eW/JVsem2ra0npu1JPi2n/BiLQFP7Ff+4PHedv01f4/SaeIPM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fSAisMAAADdAAAADwAAAAAAAAAAAAAAAACYAgAAZHJzL2Rv&#10;d25yZXYueG1sUEsFBgAAAAAEAAQA9QAAAIgDAAAAAA==&#10;" path="m,l,718e" filled="f" strokecolor="white" strokeweight="1.06pt">
                    <v:path arrowok="t" o:connecttype="custom" o:connectlocs="0,3222;0,3940" o:connectangles="0,0"/>
                  </v:shape>
                </v:group>
                <v:group id="Group 1432" o:spid="_x0000_s1211" style="position:absolute;left:1428;top:3962;width:408;height:775" coordorigin="1428,3962" coordsize="408,77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59ZdcMAAADdAAAADwAAAGRycy9kb3ducmV2LnhtbERPTYvCMBC9C/6HMII3&#10;Tau4SDWKiMoeZGHrwuJtaMa22ExKE9v67zcLgrd5vM9Zb3tTiZYaV1pWEE8jEMSZ1SXnCn4ux8kS&#10;hPPIGivLpOBJDrab4WCNibYdf1Ob+lyEEHYJKii8rxMpXVaQQTe1NXHgbrYx6ANscqkb7EK4qeQs&#10;ij6kwZJDQ4E17QvK7unDKDh12O3m8aE932/75/Wy+Po9x6TUeNTvViA89f4tfrk/dZi/nC/g/5tw&#10;gtz8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Hn1l1wwAAAN0AAAAP&#10;AAAAAAAAAAAAAAAAAKoCAABkcnMvZG93bnJldi54bWxQSwUGAAAAAAQABAD6AAAAmgMAAAAA&#10;">
                  <v:shape id="Freeform 1433" o:spid="_x0000_s1212" style="position:absolute;left:1428;top:3962;width:408;height:775;visibility:visible;mso-wrap-style:square;v-text-anchor:top" coordsize="408,7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KJbcQA&#10;AADdAAAADwAAAGRycy9kb3ducmV2LnhtbERPS2sCMRC+F/wPYYTearYPRFejlIog0ktti9dxM7vZ&#10;uplsN3E3/fdNQehtPr7nLNfRNqKnzteOFdxPMhDEhdM1Vwo+3rd3MxA+IGtsHJOCH/KwXo1ulphr&#10;N/Ab9YdQiRTCPkcFJoQ2l9IXhiz6iWuJE1e6zmJIsKuk7nBI4baRD1k2lRZrTg0GW3oxVJwPF6ug&#10;f5ofz+VXaVx5+rx8D/u4odeo1O04Pi9ABIrhX3x173SaP3ucwt836QS5+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LSiW3EAAAA3QAAAA8AAAAAAAAAAAAAAAAAmAIAAGRycy9k&#10;b3ducmV2LnhtbFBLBQYAAAAABAAEAPUAAACJAwAAAAA=&#10;" path="m,775r408,l408,,,,,775xe" fillcolor="#444" stroked="f">
                    <v:path arrowok="t" o:connecttype="custom" o:connectlocs="0,4737;408,4737;408,3962;0,3962;0,4737" o:connectangles="0,0,0,0,0"/>
                  </v:shape>
                </v:group>
                <v:group id="Group 1430" o:spid="_x0000_s1213" style="position:absolute;left:1476;top:4019;width:312;height:245" coordorigin="1476,4019" coordsize="312,2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AFimcUAAADdAAAADwAAAGRycy9kb3ducmV2LnhtbERPS2vCQBC+F/wPywi9&#10;1U0MbSV1FQm29BCEqiC9DdkxCWZnQ3abx7/vFoTe5uN7zno7mkb01LnasoJ4EYEgLqyuuVRwPr0/&#10;rUA4j6yxsUwKJnKw3cwe1phqO/AX9UdfihDCLkUFlfdtKqUrKjLoFrYlDtzVdgZ9gF0pdYdDCDeN&#10;XEbRizRYc2iosKWsouJ2/DEKPgYcdkm87/PbNZu+T8+HSx6TUo/zcfcGwtPo/8V396cO81fJK/x9&#10;E06Qm1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gBYpnFAAAA3QAA&#10;AA8AAAAAAAAAAAAAAAAAqgIAAGRycy9kb3ducmV2LnhtbFBLBQYAAAAABAAEAPoAAACcAwAAAAA=&#10;">
                  <v:shape id="Freeform 1431" o:spid="_x0000_s1214" style="position:absolute;left:1476;top:4019;width:312;height:245;visibility:visible;mso-wrap-style:square;v-text-anchor:top" coordsize="312,2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jK9GcgA&#10;AADdAAAADwAAAGRycy9kb3ducmV2LnhtbESPzW7CQAyE75V4h5Ur9VLBhlYglLIgBAK1Fyg/B45u&#10;1k0ist6Q3UJ4e3xA6s3WjGc+j6etq9SFmlB6NtDvJaCIM29Lzg0c9svuCFSIyBYrz2TgRgGmk87T&#10;GFPrr7ylyy7mSkI4pGigiLFOtQ5ZQQ5Dz9fEov36xmGUtcm1bfAq4a7Sb0ky1A5LloYCa5oXlJ12&#10;f87Aan4cnmbLn5itw2F9Xm0Gr9+LL2NentvZB6hIbfw3P64/reCP3gVXvpER9OQO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mMr0ZyAAAAN0AAAAPAAAAAAAAAAAAAAAAAJgCAABk&#10;cnMvZG93bnJldi54bWxQSwUGAAAAAAQABAD1AAAAjQMAAAAA&#10;" path="m,245r312,l312,,,,,245xe" fillcolor="#444" stroked="f">
                    <v:path arrowok="t" o:connecttype="custom" o:connectlocs="0,4264;312,4264;312,4019;0,4019;0,4264" o:connectangles="0,0,0,0,0"/>
                  </v:shape>
                </v:group>
                <v:group id="Group 1428" o:spid="_x0000_s1215" style="position:absolute;left:1856;top:3962;width:936;height:775" coordorigin="1856,3962" coordsize="936,77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tJTcMUAAADdAAAADwAAAGRycy9kb3ducmV2LnhtbERPTWvCQBC9F/wPyxS8&#10;NZsoLTHNKiJVPIRCVSi9DdkxCWZnQ3abxH/fLRR6m8f7nHwzmVYM1LvGsoIkikEQl1Y3XCm4nPdP&#10;KQjnkTW2lknBnRxs1rOHHDNtR/6g4eQrEULYZaig9r7LpHRlTQZdZDviwF1tb9AH2FdS9ziGcNPK&#10;RRy/SIMNh4YaO9rVVN5O30bBYcRxu0zehuJ23d2/zs/vn0VCSs0fp+0rCE+T/xf/uY86zE+XK/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AbSU3DFAAAA3QAA&#10;AA8AAAAAAAAAAAAAAAAAqgIAAGRycy9kb3ducmV2LnhtbFBLBQYAAAAABAAEAPoAAACcAwAAAAA=&#10;">
                  <v:shape id="Freeform 1429" o:spid="_x0000_s1216" style="position:absolute;left:1856;top:3962;width:936;height:775;visibility:visible;mso-wrap-style:square;v-text-anchor:top" coordsize="936,7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7BXRcgA&#10;AADdAAAADwAAAGRycy9kb3ducmV2LnhtbESPQWvCQBCF70L/wzIFL6FuqlJs6ioiCErpQS30Os2O&#10;SWh2Ns2uSfz3nUPB2wzvzXvfLNeDq1VHbag8G3iepKCIc28rLgx8nndPC1AhIlusPZOBGwVYrx5G&#10;S8ys7/lI3SkWSkI4ZGigjLHJtA55SQ7DxDfEol186zDK2hbatthLuKv1NE1ftMOKpaHEhrYl5T+n&#10;qzPwO5u9vm/OyfEr+eY+/+iuh8s+MWb8OGzeQEUa4t38f723gr+YC798IyPo1R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HsFdFyAAAAN0AAAAPAAAAAAAAAAAAAAAAAJgCAABk&#10;cnMvZG93bnJldi54bWxQSwUGAAAAAAQABAD1AAAAjQMAAAAA&#10;" path="m,775r936,l936,,,,,775xe" fillcolor="#dadada" stroked="f">
                    <v:path arrowok="t" o:connecttype="custom" o:connectlocs="0,4737;936,4737;936,3962;0,3962;0,4737" o:connectangles="0,0,0,0,0"/>
                  </v:shape>
                </v:group>
                <v:group id="Group 1426" o:spid="_x0000_s1217" style="position:absolute;left:1904;top:4019;width:842;height:226" coordorigin="1904,4019" coordsize="842,2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KIsC8MAAADdAAAADwAAAGRycy9kb3ducmV2LnhtbERPTYvCMBC9C/sfwgh7&#10;07S7ukg1ioi7eBBBXRBvQzO2xWZSmtjWf28Ewds83ufMFp0pRUO1KywriIcRCOLU6oIzBf/H38EE&#10;hPPIGkvLpOBODhbzj94ME21b3lNz8JkIIewSVJB7XyVSujQng25oK+LAXWxt0AdYZ1LX2IZwU8qv&#10;KPqRBgsODTlWtMopvR5uRsFfi+3yO1432+tldT8fx7vTNialPvvdcgrCU+ff4pd7o8P8ySiG5zfh&#10;BDl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goiwLwwAAAN0AAAAP&#10;AAAAAAAAAAAAAAAAAKoCAABkcnMvZG93bnJldi54bWxQSwUGAAAAAAQABAD6AAAAmgMAAAAA&#10;">
                  <v:shape id="Freeform 1427" o:spid="_x0000_s1218" style="position:absolute;left:1904;top:4019;width:842;height:226;visibility:visible;mso-wrap-style:square;v-text-anchor:top" coordsize="842,2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KAqcQA&#10;AADdAAAADwAAAGRycy9kb3ducmV2LnhtbERPTWsCMRC9C/0PYQq9aVZbWlmN0gpC21P9Ao/DZtys&#10;bibrZqrrv28Khd7e433xpvPO1+pCbawCGxgOMlDERbAVlwa2m2V/DCoKssU6MBm4UYT57K43xdyG&#10;K6/ospZSpRKOORpwIk2udSwceYyD0BAn7RBaj5JoW2rb4jWV+1qPsuxZe6w4LThsaOGoOK2/vYGv&#10;x/KW7Y/u5e3z47zpznuR3bs15uG+e52AEurk3/yXTjoMx08j+H2TIOjZ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mygKnEAAAA3QAAAA8AAAAAAAAAAAAAAAAAmAIAAGRycy9k&#10;b3ducmV2LnhtbFBLBQYAAAAABAAEAPUAAACJAwAAAAA=&#10;" path="m,226r842,l842,,,,,226xe" fillcolor="#dadada" stroked="f">
                    <v:path arrowok="t" o:connecttype="custom" o:connectlocs="0,4245;842,4245;842,4019;0,4019;0,4245" o:connectangles="0,0,0,0,0"/>
                  </v:shape>
                </v:group>
                <v:group id="Group 1424" o:spid="_x0000_s1219" style="position:absolute;left:1904;top:4245;width:842;height:228" coordorigin="1904,4245" coordsize="842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zwX58UAAADdAAAADwAAAGRycy9kb3ducmV2LnhtbERPS2vCQBC+F/wPywi9&#10;1U1MWyR1FQm29BCEqiC9DdkxCWZnQ3abx7/vFoTe5uN7zno7mkb01LnasoJ4EYEgLqyuuVRwPr0/&#10;rUA4j6yxsUwKJnKw3cwe1phqO/AX9UdfihDCLkUFlfdtKqUrKjLoFrYlDtzVdgZ9gF0pdYdDCDeN&#10;XEbRqzRYc2iosKWsouJ2/DEKPgYcdkm87/PbNZu+Ty+HSx6TUo/zcfcGwtPo/8V396cO81fPCfx9&#10;E06Qm1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88F+fFAAAA3QAA&#10;AA8AAAAAAAAAAAAAAAAAqgIAAGRycy9kb3ducmV2LnhtbFBLBQYAAAAABAAEAPoAAACcAwAAAAA=&#10;">
                  <v:shape id="Freeform 1425" o:spid="_x0000_s1220" style="position:absolute;left:1904;top:4245;width:842;height:228;visibility:visible;mso-wrap-style:square;v-text-anchor:top" coordsize="842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zwJMQA&#10;AADdAAAADwAAAGRycy9kb3ducmV2LnhtbERP32vCMBB+H+x/CDfwbaYTEemMUhXBPUyY28THozmb&#10;suZSmthm//0iDHy7j+/nLVbRNqKnzteOFbyMMxDEpdM1Vwq+PnfPcxA+IGtsHJOCX/KwWj4+LDDX&#10;buAP6o+hEimEfY4KTAhtLqUvDVn0Y9cSJ+7iOoshwa6SusMhhdtGTrJsJi3WnBoMtrQxVP4cr1bB&#10;ef12eq/Wk9NQHLZYzEwc+u+o1OgpFq8gAsVwF/+79zrNn0+ncPsmnSC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688CTEAAAA3QAAAA8AAAAAAAAAAAAAAAAAmAIAAGRycy9k&#10;b3ducmV2LnhtbFBLBQYAAAAABAAEAPUAAACJAwAAAAA=&#10;" path="m,228r842,l842,,,,,228xe" fillcolor="#dadada" stroked="f">
                    <v:path arrowok="t" o:connecttype="custom" o:connectlocs="0,4473;842,4473;842,4245;0,4245;0,4473" o:connectangles="0,0,0,0,0"/>
                  </v:shape>
                </v:group>
                <v:group id="Group 1422" o:spid="_x0000_s1221" style="position:absolute;left:2813;top:3962;width:1046;height:775" coordorigin="2813,3962" coordsize="1046,77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5kqCMMAAADdAAAADwAAAGRycy9kb3ducmV2LnhtbERPS4vCMBC+C/sfwix4&#10;07TrA6lGEdkVDyKoC4u3oRnbYjMpTbat/94Igrf5+J6zWHWmFA3VrrCsIB5GIIhTqwvOFPyefwYz&#10;EM4jaywtk4I7OVgtP3oLTLRt+UjNyWcihLBLUEHufZVI6dKcDLqhrYgDd7W1QR9gnUldYxvCTSm/&#10;omgqDRYcGnKsaJNTejv9GwXbFtv1KP5u9rfr5n45Tw5/+5iU6n926zkIT51/i1/unQ7zZ+MJPL8J&#10;J8jl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fmSoIwwAAAN0AAAAP&#10;AAAAAAAAAAAAAAAAAKoCAABkcnMvZG93bnJldi54bWxQSwUGAAAAAAQABAD6AAAAmgMAAAAA&#10;">
                  <v:shape id="Freeform 1423" o:spid="_x0000_s1222" style="position:absolute;left:2813;top:3962;width:1046;height:775;visibility:visible;mso-wrap-style:square;v-text-anchor:top" coordsize="1046,7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/VtmcMA&#10;AADdAAAADwAAAGRycy9kb3ducmV2LnhtbERPS2vCQBC+F/wPywi9FN20ikh0DaIU7Kn1eR6yYxKS&#10;nU13tzH++26h4G0+vucss940oiPnK8sKXscJCOLc6ooLBafj+2gOwgdkjY1lUnAnD9lq8LTEVNsb&#10;76k7hELEEPYpKihDaFMpfV6SQT+2LXHkrtYZDBG6QmqHtxhuGvmWJDNpsOLYUGJLm5Ly+vBjFHx/&#10;XCa1s+zuL9Pkc3L+2u76bqvU87BfL0AE6sND/O/e6Th/Pp3B3zfxBLn6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/VtmcMAAADdAAAADwAAAAAAAAAAAAAAAACYAgAAZHJzL2Rv&#10;d25yZXYueG1sUEsFBgAAAAAEAAQA9QAAAIgDAAAAAA==&#10;" path="m,775r1047,l1047,,,,,775xe" fillcolor="#dadada" stroked="f">
                    <v:path arrowok="t" o:connecttype="custom" o:connectlocs="0,4737;1047,4737;1047,3962;0,3962;0,4737" o:connectangles="0,0,0,0,0"/>
                  </v:shape>
                </v:group>
                <v:group id="Group 1420" o:spid="_x0000_s1223" style="position:absolute;left:2859;top:4019;width:953;height:226" coordorigin="2859,4019" coordsize="953,2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AcR5MQAAADdAAAADwAAAGRycy9kb3ducmV2LnhtbERPTWvCQBC9F/oflil4&#10;001qbSW6ikhbPIhgFMTbkB2TYHY2ZLdJ/PeuIPQ2j/c582VvKtFS40rLCuJRBII4s7rkXMHx8DOc&#10;gnAeWWNlmRTcyMFy8foyx0TbjvfUpj4XIYRdggoK7+tESpcVZNCNbE0cuIttDPoAm1zqBrsQbir5&#10;HkWf0mDJoaHAmtYFZdf0zyj47bBbjePvdnu9rG/nw2R32sak1OCtX81AeOr9v/jp3ugwf/rxBY9v&#10;wglycQ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QAcR5MQAAADdAAAA&#10;DwAAAAAAAAAAAAAAAACqAgAAZHJzL2Rvd25yZXYueG1sUEsFBgAAAAAEAAQA+gAAAJsDAAAAAA==&#10;">
                  <v:shape id="Freeform 1421" o:spid="_x0000_s1224" style="position:absolute;left:2859;top:4019;width:953;height:226;visibility:visible;mso-wrap-style:square;v-text-anchor:top" coordsize="953,2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gTysYA&#10;AADdAAAADwAAAGRycy9kb3ducmV2LnhtbESPQWvCQBCF74X+h2UKXqRuGmzR1FWkVfDgxbTeh+yY&#10;BLOzIbtq8u+dg+BthvfmvW8Wq9416kpdqD0b+JgkoIgLb2suDfz/bd9noEJEtth4JgMDBVgtX18W&#10;mFl/4wNd81gqCeGQoYEqxjbTOhQVOQwT3xKLdvKdwyhrV2rb4U3CXaPTJPnSDmuWhgpb+qmoOOcX&#10;Z2Af6lP6mw57bIb5OD9ezuPP9caY0Vu//gYVqY9P8+N6ZwV/NhVc+UZG0M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ngTysYAAADdAAAADwAAAAAAAAAAAAAAAACYAgAAZHJz&#10;L2Rvd25yZXYueG1sUEsFBgAAAAAEAAQA9QAAAIsDAAAAAA==&#10;" path="m,226r953,l953,,,,,226xe" fillcolor="#dadada" stroked="f">
                    <v:path arrowok="t" o:connecttype="custom" o:connectlocs="0,4245;953,4245;953,4019;0,4019;0,4245" o:connectangles="0,0,0,0,0"/>
                  </v:shape>
                </v:group>
                <v:group id="Group 1418" o:spid="_x0000_s1225" style="position:absolute;left:2859;top:4245;width:953;height:228" coordorigin="2859,4245" coordsize="953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tQgDcQAAADdAAAADwAAAGRycy9kb3ducmV2LnhtbERPS2vCQBC+F/oflil4&#10;M5vUKpq6ikhbPIjgA6S3ITsmwexsyG6T+O9dQehtPr7nzJe9qURLjSstK0iiGARxZnXJuYLT8Xs4&#10;BeE8ssbKMim4kYPl4vVljqm2He+pPfhchBB2KSoovK9TKV1WkEEX2Zo4cBfbGPQBNrnUDXYh3FTy&#10;PY4n0mDJoaHAmtYFZdfDn1Hw02G3GiVf7fZ6Wd9+j+PdeZuQUoO3fvUJwlPv/8VP90aH+dOPGTy+&#10;CSfIxR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tQgDcQAAADdAAAA&#10;DwAAAAAAAAAAAAAAAACqAgAAZHJzL2Rvd25yZXYueG1sUEsFBgAAAAAEAAQA+gAAAJsDAAAAAA==&#10;">
                  <v:shape id="Freeform 1419" o:spid="_x0000_s1226" style="position:absolute;left:2859;top:4245;width:953;height:228;visibility:visible;mso-wrap-style:square;v-text-anchor:top" coordsize="953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vLce8YA&#10;AADdAAAADwAAAGRycy9kb3ducmV2LnhtbESPT2vDMAzF74N+B6PCbqu9v4S0bimFwhjtoN126E3E&#10;ahwWyyF20+zbT4fBbhLv6b2fFqsxtGqgPjWRLdzPDCjiKrqGawufH9u7AlTKyA7byGThhxKslpOb&#10;BZYuXvlAwzHXSkI4lWjB59yVWqfKU8A0ix2xaOfYB8yy9rV2PV4lPLT6wZgXHbBhafDY0cZT9X28&#10;BAtNsTv58/C+N0/ma2f227dHuqC1t9NxPQeVacz/5r/rVyf4xbPwyzcygl7+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vLce8YAAADdAAAADwAAAAAAAAAAAAAAAACYAgAAZHJz&#10;L2Rvd25yZXYueG1sUEsFBgAAAAAEAAQA9QAAAIsDAAAAAA==&#10;" path="m,228r953,l953,,,,,228xe" fillcolor="#dadada" stroked="f">
                    <v:path arrowok="t" o:connecttype="custom" o:connectlocs="0,4473;953,4473;953,4245;0,4245;0,4473" o:connectangles="0,0,0,0,0"/>
                  </v:shape>
                </v:group>
                <v:group id="Group 1416" o:spid="_x0000_s1227" style="position:absolute;left:3879;top:3962;width:898;height:775" coordorigin="3879,3962" coordsize="898,77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Xu61sQAAADdAAAADwAAAGRycy9kb3ducmV2LnhtbERPS2vCQBC+F/oflil4&#10;q5tULCF1FZFWegiFGkG8DdkxCWZnQ3bN4993C4K3+fies9qMphE9da62rCCeRyCIC6trLhUc86/X&#10;BITzyBoby6RgIgeb9fPTClNtB/6l/uBLEULYpaig8r5NpXRFRQbd3LbEgbvYzqAPsCul7nAI4aaR&#10;b1H0Lg3WHBoqbGlXUXE93IyC/YDDdhF/9tn1spvO+fLnlMWk1Oxl3H6A8DT6h/ju/tZhfrKM4f+b&#10;cIJc/w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JXu61sQAAADdAAAA&#10;DwAAAAAAAAAAAAAAAACqAgAAZHJzL2Rvd25yZXYueG1sUEsFBgAAAAAEAAQA+gAAAJsDAAAAAA==&#10;">
                  <v:shape id="Freeform 1417" o:spid="_x0000_s1228" style="position:absolute;left:3879;top:3962;width:898;height:775;visibility:visible;mso-wrap-style:square;v-text-anchor:top" coordsize="898,7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CyT8QA&#10;AADdAAAADwAAAGRycy9kb3ducmV2LnhtbERPzWrCQBC+F3yHZYReim4qbZCYjYi1UIQeTHyAITsm&#10;0exsyK4m9um7hYK3+fh+J12PphU36l1jWcHrPAJBXFrdcKXgWHzOliCcR9bYWiYFd3KwziZPKSba&#10;DnygW+4rEULYJaig9r5LpHRlTQbd3HbEgTvZ3qAPsK+k7nEI4aaViyiKpcGGQ0ONHW1rKi/51Sj4&#10;uX98Y5EfcT/sY4dvL8Uu1melnqfjZgXC0+gf4n/3lw7zl+8L+PsmnCCz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sgsk/EAAAA3QAAAA8AAAAAAAAAAAAAAAAAmAIAAGRycy9k&#10;b3ducmV2LnhtbFBLBQYAAAAABAAEAPUAAACJAwAAAAA=&#10;" path="m,775r898,l898,,,,,775xe" fillcolor="#dadada" stroked="f">
                    <v:path arrowok="t" o:connecttype="custom" o:connectlocs="0,4737;898,4737;898,3962;0,3962;0,4737" o:connectangles="0,0,0,0,0"/>
                  </v:shape>
                </v:group>
                <v:group id="Group 1414" o:spid="_x0000_s1229" style="position:absolute;left:3927;top:4019;width:804;height:245" coordorigin="3927,4019" coordsize="804,2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uWBOsMAAADdAAAADwAAAGRycy9kb3ducmV2LnhtbERPTYvCMBC9C/6HMII3&#10;Tau4SDWKiMoeZGHrwuJtaMa22ExKE9v67zcLgrd5vM9Zb3tTiZYaV1pWEE8jEMSZ1SXnCn4ux8kS&#10;hPPIGivLpOBJDrab4WCNibYdf1Ob+lyEEHYJKii8rxMpXVaQQTe1NXHgbrYx6ANscqkb7EK4qeQs&#10;ij6kwZJDQ4E17QvK7unDKDh12O3m8aE932/75/Wy+Po9x6TUeNTvViA89f4tfrk/dZi/XMzh/5tw&#10;gtz8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65YE6wwAAAN0AAAAP&#10;AAAAAAAAAAAAAAAAAKoCAABkcnMvZG93bnJldi54bWxQSwUGAAAAAAQABAD6AAAAmgMAAAAA&#10;">
                  <v:shape id="Freeform 1415" o:spid="_x0000_s1230" style="position:absolute;left:3927;top:4019;width:804;height:245;visibility:visible;mso-wrap-style:square;v-text-anchor:top" coordsize="804,2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mrwocQA&#10;AADdAAAADwAAAGRycy9kb3ducmV2LnhtbERPTWvCQBC9F/oflhF6kbqxNFZSVymCtKAHTUrPQ3aa&#10;DWZnQ3ZN0n/vCkJv83ifs9qMthE9db52rGA+S0AQl07XXCn4LnbPSxA+IGtsHJOCP/KwWT8+rDDT&#10;buAT9XmoRAxhn6ECE0KbSelLQxb9zLXEkft1ncUQYVdJ3eEQw20jX5JkIS3WHBsMtrQ1VJ7zi1XQ&#10;+8M0Lw46nes3sz/+7KafQ0pKPU3Gj3cQgcbwL767v3Scv0xf4fZNPEGur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pq8KHEAAAA3QAAAA8AAAAAAAAAAAAAAAAAmAIAAGRycy9k&#10;b3ducmV2LnhtbFBLBQYAAAAABAAEAPUAAACJAwAAAAA=&#10;" path="m,245r804,l804,,,,,245xe" fillcolor="#dadada" stroked="f">
                    <v:path arrowok="t" o:connecttype="custom" o:connectlocs="0,4264;804,4264;804,4019;0,4019;0,4264" o:connectangles="0,0,0,0,0"/>
                  </v:shape>
                </v:group>
                <v:group id="Group 1412" o:spid="_x0000_s1231" style="position:absolute;left:4799;top:3962;width:1114;height:775" coordorigin="4799,3962" coordsize="1114,77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kC81cMAAADdAAAADwAAAGRycy9kb3ducmV2LnhtbERPTYvCMBC9L/gfwgje&#10;1rQrXaQaRcQVD7KwKoi3oRnbYjMpTWzrvzcLgrd5vM+ZL3tTiZYaV1pWEI8jEMSZ1SXnCk7Hn88p&#10;COeRNVaWScGDHCwXg485ptp2/EftwecihLBLUUHhfZ1K6bKCDLqxrYkDd7WNQR9gk0vdYBfCTSW/&#10;ouhbGiw5NBRY07qg7Ha4GwXbDrvVJN60+9t1/bgck9/zPialRsN+NQPhqfdv8cu902H+NEng/5tw&#10;glw8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aQLzVwwAAAN0AAAAP&#10;AAAAAAAAAAAAAAAAAKoCAABkcnMvZG93bnJldi54bWxQSwUGAAAAAAQABAD6AAAAmgMAAAAA&#10;">
                  <v:shape id="Freeform 1413" o:spid="_x0000_s1232" style="position:absolute;left:4799;top:3962;width:1114;height:775;visibility:visible;mso-wrap-style:square;v-text-anchor:top" coordsize="1114,7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OpisQA&#10;AADdAAAADwAAAGRycy9kb3ducmV2LnhtbERPTWsCMRC9F/ofwhR6q8kKFVmNYguCxYPVKuht3Iy7&#10;i5vJkqS6/vtGEHqbx/uc8bSzjbiQD7VjDVlPgSAunKm51LD9mb8NQYSIbLBxTBpuFGA6eX4aY27c&#10;ldd02cRSpBAOOWqoYmxzKUNRkcXQcy1x4k7OW4wJ+lIaj9cUbhvZV2ogLdacGips6bOi4rz5tRr8&#10;zrYf2WF19Kvld6Oyr/1ZrRdav750sxGISF38Fz/cC5PmD98HcP8mnSAn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IjqYrEAAAA3QAAAA8AAAAAAAAAAAAAAAAAmAIAAGRycy9k&#10;b3ducmV2LnhtbFBLBQYAAAAABAAEAPUAAACJAwAAAAA=&#10;" path="m,775r1113,l1113,,,,,775xe" fillcolor="#dadada" stroked="f">
                    <v:path arrowok="t" o:connecttype="custom" o:connectlocs="0,4737;1113,4737;1113,3962;0,3962;0,4737" o:connectangles="0,0,0,0,0"/>
                  </v:shape>
                </v:group>
                <v:group id="Group 1410" o:spid="_x0000_s1233" style="position:absolute;left:4844;top:4019;width:1020;height:245" coordorigin="4844,4019" coordsize="1020,2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d6HOcUAAADdAAAADwAAAGRycy9kb3ducmV2LnhtbERPTWvCQBC9F/wPywi9&#10;1U0stpK6CUFUPEihWii9DdkxCcnOhuyaxH/fLRR6m8f7nE02mVYM1LvasoJ4EYEgLqyuuVTwedk/&#10;rUE4j6yxtUwK7uQgS2cPG0y0HfmDhrMvRQhhl6CCyvsukdIVFRl0C9sRB+5qe4M+wL6UuscxhJtW&#10;LqPoRRqsOTRU2NG2oqI534yCw4hj/hzvhlNz3d6/L6v3r1NMSj3Op/wNhKfJ/4v/3Ecd5q9Xr/D7&#10;TThBpj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MXehznFAAAA3QAA&#10;AA8AAAAAAAAAAAAAAAAAqgIAAGRycy9kb3ducmV2LnhtbFBLBQYAAAAABAAEAPoAAACcAwAAAAA=&#10;">
                  <v:shape id="Freeform 1411" o:spid="_x0000_s1234" style="position:absolute;left:4844;top:4019;width:1020;height:245;visibility:visible;mso-wrap-style:square;v-text-anchor:top" coordsize="1020,2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YU/UsYA&#10;AADdAAAADwAAAGRycy9kb3ducmV2LnhtbESPQUsDMRCF70L/Q5iCl9ImCsp2bVqKUJAe1FZ/wLgZ&#10;s4ubyXYT2/jvnYPgbYb35r1vVpsSenWmMXWRLdwsDCjiJrqOvYX3t928ApUyssM+Mln4oQSb9eRq&#10;hbWLFz7Q+Zi9khBONVpocx5qrVPTUsC0iAOxaJ9xDJhlHb12I14kPPT61ph7HbBjaWhxoMeWmq/j&#10;d7Cwn0Vjyutu6fenUn24l1nl47O119OyfQCVqeR/89/1kxP86k5w5RsZQa9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YU/UsYAAADdAAAADwAAAAAAAAAAAAAAAACYAgAAZHJz&#10;L2Rvd25yZXYueG1sUEsFBgAAAAAEAAQA9QAAAIsDAAAAAA==&#10;" path="m,245r1020,l1020,,,,,245xe" fillcolor="#dadada" stroked="f">
                    <v:path arrowok="t" o:connecttype="custom" o:connectlocs="0,4264;1020,4264;1020,4019;0,4019;0,4264" o:connectangles="0,0,0,0,0"/>
                  </v:shape>
                </v:group>
                <v:group id="Group 1408" o:spid="_x0000_s1235" style="position:absolute;left:5931;top:3962;width:4607;height:775" coordorigin="5931,3962" coordsize="4607,77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w220MUAAADdAAAADwAAAGRycy9kb3ducmV2LnhtbERPS2vCQBC+F/wPyxS8&#10;1U2UFE1dRaRKD1JoIpTehuyYBLOzIbvN4993C4Xe5uN7znY/mkb01LnasoJ4EYEgLqyuuVRwzU9P&#10;axDOI2tsLJOCiRzsd7OHLabaDvxBfeZLEULYpaig8r5NpXRFRQbdwrbEgbvZzqAPsCul7nAI4aaR&#10;yyh6lgZrDg0VtnSsqLhn30bBecDhsIpf+8v9dpy+8uT98xKTUvPH8fACwtPo/8V/7jcd5q+TDfx+&#10;E06Qu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sNttDFAAAA3QAA&#10;AA8AAAAAAAAAAAAAAAAAqgIAAGRycy9kb3ducmV2LnhtbFBLBQYAAAAABAAEAPoAAACcAwAAAAA=&#10;">
                  <v:shape id="Freeform 1409" o:spid="_x0000_s1236" style="position:absolute;left:5931;top:3962;width:4607;height:775;visibility:visible;mso-wrap-style:square;v-text-anchor:top" coordsize="4607,7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dwiO8oA&#10;AADdAAAADwAAAGRycy9kb3ducmV2LnhtbESPT2vCQBDF74V+h2UKvZS60UKU1FWqILQiiPYP9DZm&#10;p0ma7GzIbmP89p1DobcZ3pv3fjNfDq5RPXWh8mxgPEpAEefeVlwYeHvd3M9AhYhssfFMBi4UYLm4&#10;vppjZv2ZD9QfY6EkhEOGBsoY20zrkJfkMIx8Syzal+8cRlm7QtsOzxLuGj1JklQ7rFgaSmxpXVJe&#10;H3+cgbvPj1N9mq7e+++C6vXDbrvfvaTG3N4MT4+gIg3x3/x3/WwFf5YKv3wjI+jFLwA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N3cIjvKAAAA3QAAAA8AAAAAAAAAAAAAAAAAmAIA&#10;AGRycy9kb3ducmV2LnhtbFBLBQYAAAAABAAEAPUAAACPAwAAAAA=&#10;" path="m,775r4607,l4607,,,,,775xe" fillcolor="#dadada" stroked="f">
                    <v:path arrowok="t" o:connecttype="custom" o:connectlocs="0,4737;4607,4737;4607,3962;0,3962;0,4737" o:connectangles="0,0,0,0,0"/>
                  </v:shape>
                </v:group>
                <v:group id="Group 1406" o:spid="_x0000_s1237" style="position:absolute;left:5979;top:4019;width:4511;height:226" coordorigin="5979,4019" coordsize="4511,2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xdwa8MAAADdAAAADwAAAGRycy9kb3ducmV2LnhtbERPTYvCMBC9C/6HMII3&#10;TbuiSDWKiLt4kAWrsOxtaMa22ExKk23rvzfCgrd5vM9Zb3tTiZYaV1pWEE8jEMSZ1SXnCq6Xz8kS&#10;hPPIGivLpOBBDrab4WCNibYdn6lNfS5CCLsEFRTe14mULivIoJvamjhwN9sY9AE2udQNdiHcVPIj&#10;ihbSYMmhocCa9gVl9/TPKPjqsNvN4kN7ut/2j9/L/PvnFJNS41G/W4Hw1Pu3+N991GH+chHD65tw&#10;gtw8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rF3BrwwAAAN0AAAAP&#10;AAAAAAAAAAAAAAAAAKoCAABkcnMvZG93bnJldi54bWxQSwUGAAAAAAQABAD6AAAAmgMAAAAA&#10;">
                  <v:shape id="Freeform 1407" o:spid="_x0000_s1238" style="position:absolute;left:5979;top:4019;width:4511;height:226;visibility:visible;mso-wrap-style:square;v-text-anchor:top" coordsize="4511,2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+4/8QA&#10;AADdAAAADwAAAGRycy9kb3ducmV2LnhtbERPTWvCQBC9C/0PyxR6001TCJK6SlMQhIJWW6jHMTtN&#10;otnZmN0m8d93BcHbPN7nzBaDqUVHrassK3ieRCCIc6srLhR8fy3HUxDOI2usLZOCCzlYzB9GM0y1&#10;7XlL3c4XIoSwS1FB6X2TSunykgy6iW2IA/drW4M+wLaQusU+hJtaxlGUSIMVh4YSG3ovKT/t/oyC&#10;4/bsPw4/G0bzUq/3hc3i1Wem1NPj8PYKwtPg7+Kbe6XD/GkSw/WbcIKc/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EPuP/EAAAA3QAAAA8AAAAAAAAAAAAAAAAAmAIAAGRycy9k&#10;b3ducmV2LnhtbFBLBQYAAAAABAAEAPUAAACJAwAAAAA=&#10;" path="m,226r4511,l4511,,,,,226xe" fillcolor="#dadada" stroked="f">
                    <v:path arrowok="t" o:connecttype="custom" o:connectlocs="0,4245;4511,4245;4511,4019;0,4019;0,4245" o:connectangles="0,0,0,0,0"/>
                  </v:shape>
                </v:group>
                <v:group id="Group 1404" o:spid="_x0000_s1239" style="position:absolute;left:5979;top:4245;width:4511;height:206" coordorigin="5979,4245" coordsize="4511,2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IlLh8QAAADdAAAADwAAAGRycy9kb3ducmV2LnhtbERPTWvCQBC9F/oflil4&#10;q5soDSF1FREVD6FQUyi9DdkxCWZnQ3ZN4r93C4Xe5vE+Z7WZTCsG6l1jWUE8j0AQl1Y3XCn4Kg6v&#10;KQjnkTW2lknBnRxs1s9PK8y0HfmThrOvRAhhl6GC2vsuk9KVNRl0c9sRB+5ie4M+wL6SuscxhJtW&#10;LqIokQYbDg01drSrqbyeb0bBccRxu4z3Q3697O4/xdvHdx6TUrOXafsOwtPk/8V/7pMO89NkCb/f&#10;hBPk+g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dIlLh8QAAADdAAAA&#10;DwAAAAAAAAAAAAAAAACqAgAAZHJzL2Rvd25yZXYueG1sUEsFBgAAAAAEAAQA+gAAAJsDAAAAAA==&#10;">
                  <v:shape id="Freeform 1405" o:spid="_x0000_s1240" style="position:absolute;left:5979;top:4245;width:4511;height:206;visibility:visible;mso-wrap-style:square;v-text-anchor:top" coordsize="4511,2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zOZg8IA&#10;AADdAAAADwAAAGRycy9kb3ducmV2LnhtbERPzYrCMBC+L/gOYRa8rWmlFqlGWVyEHjysPw8wNrNN&#10;2WZSmmytb28WBG/z8f3OejvaVgzU+8axgnSWgCCunG64VnA57z+WIHxA1tg6JgV38rDdTN7WWGh3&#10;4yMNp1CLGMK+QAUmhK6Q0leGLPqZ64gj9+N6iyHCvpa6x1sMt62cJ0kuLTYcGwx2tDNU/Z7+rAK/&#10;OAznao5l9nUtv7M0NfucR6Wm7+PnCkSgMbzET3ep4/xlnsH/N/EEuX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TM5mDwgAAAN0AAAAPAAAAAAAAAAAAAAAAAJgCAABkcnMvZG93&#10;bnJldi54bWxQSwUGAAAAAAQABAD1AAAAhwMAAAAA&#10;" path="m,206r4511,l4511,,,,,206xe" fillcolor="#dadada" stroked="f">
                    <v:path arrowok="t" o:connecttype="custom" o:connectlocs="0,4451;4511,4451;4511,4245;0,4245;0,4451" o:connectangles="0,0,0,0,0"/>
                  </v:shape>
                </v:group>
                <v:group id="Group 1402" o:spid="_x0000_s1241" style="position:absolute;left:5979;top:4451;width:4511;height:228" coordorigin="5979,4451" coordsize="4511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Cx2aMQAAADdAAAADwAAAGRycy9kb3ducmV2LnhtbERPTWuDQBC9B/oflin0&#10;lqy2KGKzCSG0pYdQiAZCb4M7UYk7K+5Wzb/vFgq5zeN9zno7m06MNLjWsoJ4FYEgrqxuuVZwKt+X&#10;GQjnkTV2lknBjRxsNw+LNebaTnyksfC1CCHsclTQeN/nUrqqIYNuZXviwF3sYNAHONRSDziFcNPJ&#10;5yhKpcGWQ0ODPe0bqq7Fj1HwMeG0e4nfxsP1sr99l8nX+RCTUk+P8+4VhKfZ38X/7k8d5mdpAn/f&#10;hBPk5h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lCx2aMQAAADdAAAA&#10;DwAAAAAAAAAAAAAAAACqAgAAZHJzL2Rvd25yZXYueG1sUEsFBgAAAAAEAAQA+gAAAJsDAAAAAA==&#10;">
                  <v:shape id="Freeform 1403" o:spid="_x0000_s1242" style="position:absolute;left:5979;top:4451;width:4511;height:228;visibility:visible;mso-wrap-style:square;v-text-anchor:top" coordsize="4511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p41TcUA&#10;AADdAAAADwAAAGRycy9kb3ducmV2LnhtbERPTWvCQBC9F/wPywje6kYhIUZX0UBBsIcmtRRvQ3aa&#10;hGZnQ3Yb03/fLRR6m8f7nN1hMp0YaXCtZQWrZQSCuLK65VrB9fXpMQXhPLLGzjIp+CYHh/3sYYeZ&#10;tncuaCx9LUIIuwwVNN73mZSuasigW9qeOHAfdjDoAxxqqQe8h3DTyXUUJdJgy6GhwZ7yhqrP8sso&#10;8NHmluQyTt8vz5cxrlanl7fipNRiPh23IDxN/l/85z7rMD9NEvj9Jpwg9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njVNxQAAAN0AAAAPAAAAAAAAAAAAAAAAAJgCAABkcnMv&#10;ZG93bnJldi54bWxQSwUGAAAAAAQABAD1AAAAigMAAAAA&#10;" path="m,228r4511,l4511,,,,,228xe" fillcolor="#dadada" stroked="f">
                    <v:path arrowok="t" o:connecttype="custom" o:connectlocs="0,4679;4511,4679;4511,4451;0,4451;0,4679" o:connectangles="0,0,0,0,0"/>
                  </v:shape>
                </v:group>
                <v:group id="Group 1400" o:spid="_x0000_s1243" style="position:absolute;left:1428;top:3988;width:408;height:2" coordorigin="1428,3988" coordsize="408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7JNhMMAAADdAAAADwAAAGRycy9kb3ducmV2LnhtbERPS4vCMBC+C/sfwix4&#10;07QrPqhGEdkVDyKoC4u3oRnbYjMpTbat/94Igrf5+J6zWHWmFA3VrrCsIB5GIIhTqwvOFPyefwYz&#10;EM4jaywtk4I7OVgtP3oLTLRt+UjNyWcihLBLUEHufZVI6dKcDLqhrYgDd7W1QR9gnUldYxvCTSm/&#10;omgiDRYcGnKsaJNTejv9GwXbFtv1KP5u9rfr5n45jw9/+5iU6n926zkIT51/i1/unQ7zZ5MpPL8J&#10;J8jl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Lsk2EwwAAAN0AAAAP&#10;AAAAAAAAAAAAAAAAAKoCAABkcnMvZG93bnJldi54bWxQSwUGAAAAAAQABAD6AAAAmgMAAAAA&#10;">
                  <v:shape id="Freeform 1401" o:spid="_x0000_s1244" style="position:absolute;left:1428;top:3988;width:408;height:2;visibility:visible;mso-wrap-style:square;v-text-anchor:top" coordsize="408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xfb28UA&#10;AADdAAAADwAAAGRycy9kb3ducmV2LnhtbESPQWvCQBCF74X+h2UKXoJu6kFCdJViLS30YlU8j9kx&#10;CWZnQ3abxH/fORS8vWHefPPeajO6RvXUhdqzgddZCoq48Lbm0sDp+DHNQIWIbLHxTAbuFGCzfn5a&#10;YW79wD/UH2KpBMIhRwNVjG2udSgqchhmviWW3dV3DqOMXalth4PAXaPnabrQDmuWDxW2tK2ouB1+&#10;nVB2fTLc90mTJdvdMZzrz8v3OxszeRnflqAijfFh/r/+shI/W0hcaSMS9Po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F9vbxQAAAN0AAAAPAAAAAAAAAAAAAAAAAJgCAABkcnMv&#10;ZG93bnJldi54bWxQSwUGAAAAAAQABAD1AAAAigMAAAAA&#10;" path="m,l408,e" filled="f" strokecolor="#444" strokeweight="2.98pt">
                    <v:path arrowok="t" o:connecttype="custom" o:connectlocs="0,0;408,0" o:connectangles="0,0"/>
                  </v:shape>
                </v:group>
                <v:group id="Group 1398" o:spid="_x0000_s1245" style="position:absolute;left:1856;top:3988;width:8682;height:2" coordorigin="1856,3988" coordsize="8682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WF8bcUAAADdAAAADwAAAGRycy9kb3ducmV2LnhtbERPS2vCQBC+F/wPywi9&#10;1U2UikZXEamlh1BoIpTehuyYBLOzIbvN4993C4Xe5uN7zv44mkb01LnasoJ4EYEgLqyuuVRwzS9P&#10;GxDOI2tsLJOCiRwcD7OHPSbaDvxBfeZLEULYJaig8r5NpHRFRQbdwrbEgbvZzqAPsCul7nAI4aaR&#10;yyhaS4M1h4YKWzpXVNyzb6PgdcDhtIpf+vR+O09f+fP7ZxqTUo/z8bQD4Wn0/+I/95sO8zfrLfx+&#10;E06Qh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VhfG3FAAAA3QAA&#10;AA8AAAAAAAAAAAAAAAAAqgIAAGRycy9kb3ducmV2LnhtbFBLBQYAAAAABAAEAPoAAACcAwAAAAA=&#10;">
                  <v:shape id="Freeform 1399" o:spid="_x0000_s1246" style="position:absolute;left:1856;top:3988;width:8682;height:2;visibility:visible;mso-wrap-style:square;v-text-anchor:top" coordsize="8682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fnH8UA&#10;AADdAAAADwAAAGRycy9kb3ducmV2LnhtbESPT0vDQBDF70K/wzKCN7tRREPstkihpaAX6x/a25Ad&#10;k2B2Nu6Oafz2zkHwNsN7895vFqsp9GaklLvIDq7mBRjiOvqOGwevL5vLEkwWZI99ZHLwQxlWy9nZ&#10;AisfT/xM414aoyGcK3TQigyVtbluKWCex4FYtY+YAoquqbE+4UnDQ2+vi+LWBuxYG1ocaN1S/bn/&#10;Dg44vctXjZLi23ocw/ZYPh5unpy7OJ8e7sEITfJv/rveecUv75Rfv9ER7PI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Z+cfxQAAAN0AAAAPAAAAAAAAAAAAAAAAAJgCAABkcnMv&#10;ZG93bnJldi54bWxQSwUGAAAAAAQABAD1AAAAigMAAAAA&#10;" path="m,l8682,e" filled="f" strokecolor="#dadada" strokeweight="2.98pt">
                    <v:path arrowok="t" o:connecttype="custom" o:connectlocs="0,0;8682,0" o:connectangles="0,0"/>
                  </v:shape>
                </v:group>
                <v:group id="Group 1396" o:spid="_x0000_s1247" style="position:absolute;left:1419;top:4708;width:427;height:2" coordorigin="1419,4708" coordsize="427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s7mtsMAAADdAAAADwAAAGRycy9kb3ducmV2LnhtbERPTYvCMBC9C/sfwgh7&#10;07S76Eo1ioi7eBBBXRBvQzO2xWZSmtjWf28Ewds83ufMFp0pRUO1KywriIcRCOLU6oIzBf/H38EE&#10;hPPIGkvLpOBODhbzj94ME21b3lNz8JkIIewSVJB7XyVSujQng25oK+LAXWxt0AdYZ1LX2IZwU8qv&#10;KBpLgwWHhhwrWuWUXg83o+CvxXb5Ha+b7fWyup+Po91pG5NSn/1uOQXhqfNv8cu90WH+5CeG5zfh&#10;BDl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uzua2wwAAAN0AAAAP&#10;AAAAAAAAAAAAAAAAAKoCAABkcnMvZG93bnJldi54bWxQSwUGAAAAAAQABAD6AAAAmgMAAAAA&#10;">
                  <v:shape id="Freeform 1397" o:spid="_x0000_s1248" style="position:absolute;left:1419;top:4708;width:427;height:2;visibility:visible;mso-wrap-style:square;v-text-anchor:top" coordsize="427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ISbcYA&#10;AADdAAAADwAAAGRycy9kb3ducmV2LnhtbESPzW7CMBCE75X6DtZW4tY4zQFQikGI/gASHJr2AVbx&#10;NkmJ11Hs5oenx0hI3HY1883OLlaDqUVHrassK3iJYhDEudUVFwp+vj+e5yCcR9ZYWyYFIzlYLR8f&#10;Fphq2/MXdZkvRAhhl6KC0vsmldLlJRl0kW2Ig/ZrW4M+rG0hdYt9CDe1TOJ4Kg1WHC6U2NCmpPyU&#10;/ZtQ4w3X58Ns/Dwmx2Ks/vZs3vVWqcnTsH4F4Wnwd/ON3unAzWcJXL8JI8jl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eISbcYAAADdAAAADwAAAAAAAAAAAAAAAACYAgAAZHJz&#10;L2Rvd25yZXYueG1sUEsFBgAAAAAEAAQA9QAAAIsDAAAAAA==&#10;" path="m,l427,e" filled="f" strokecolor="#444" strokeweight="2.98pt">
                    <v:path arrowok="t" o:connecttype="custom" o:connectlocs="0,0;427,0" o:connectangles="0,0"/>
                  </v:shape>
                </v:group>
                <v:group id="Group 1394" o:spid="_x0000_s1249" style="position:absolute;left:1846;top:4708;width:8702;height:2" coordorigin="1846,4708" coordsize="8702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VDdWsUAAADdAAAADwAAAGRycy9kb3ducmV2LnhtbERPS2vCQBC+F/wPywi9&#10;1U0MbSV1FQm29BCEqiC9DdkxCWZnQ3abx7/vFoTe5uN7zno7mkb01LnasoJ4EYEgLqyuuVRwPr0/&#10;rUA4j6yxsUwKJnKw3cwe1phqO/AX9UdfihDCLkUFlfdtKqUrKjLoFrYlDtzVdgZ9gF0pdYdDCDeN&#10;XEbRizRYc2iosKWsouJ2/DEKPgYcdkm87/PbNZu+T8+HSx6TUo/zcfcGwtPo/8V396cO81evCfx9&#10;E06Qm1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FQ3VrFAAAA3QAA&#10;AA8AAAAAAAAAAAAAAAAAqgIAAGRycy9kb3ducmV2LnhtbFBLBQYAAAAABAAEAPoAAACcAwAAAAA=&#10;">
                  <v:shape id="Freeform 1395" o:spid="_x0000_s1250" style="position:absolute;left:1846;top:4708;width:8702;height:2;visibility:visible;mso-wrap-style:square;v-text-anchor:top" coordsize="8702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1gFRMQA&#10;AADdAAAADwAAAGRycy9kb3ducmV2LnhtbERPS0sDMRC+C/0PYQRvNlspa902LVUR9GChrYceh83s&#10;AzeTNRm76783gtDbfHzPWW1G16kzhdh6NjCbZqCIS29brg18HF9uF6CiIFvsPJOBH4qwWU+uVlhY&#10;P/CezgepVQrhWKCBRqQvtI5lQw7j1PfEiat8cCgJhlrbgEMKd52+y7JcO2w5NTTY01ND5efh2xk4&#10;zcNjtX/7muX2eahk956PD5Ibc3M9bpeghEa5iP/drzbNX9zP4e+bdIJe/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dYBUTEAAAA3QAAAA8AAAAAAAAAAAAAAAAAmAIAAGRycy9k&#10;b3ducmV2LnhtbFBLBQYAAAAABAAEAPUAAACJAwAAAAA=&#10;" path="m,l8702,e" filled="f" strokecolor="#dadada" strokeweight="2.98pt">
                    <v:path arrowok="t" o:connecttype="custom" o:connectlocs="0,0;8702,0" o:connectangles="0,0"/>
                  </v:shape>
                </v:group>
                <v:group id="Group 1392" o:spid="_x0000_s1251" style="position:absolute;left:2804;top:4017;width:2;height:720" coordorigin="2804,4017" coordsize="2,7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fXgtcUAAADdAAAADwAAAGRycy9kb3ducmV2LnhtbERPTWvCQBC9F/wPywi9&#10;1U0stpK6CUFUPEihWii9DdkxCcnOhuyaxH/fLRR6m8f7nE02mVYM1LvasoJ4EYEgLqyuuVTwedk/&#10;rUE4j6yxtUwK7uQgS2cPG0y0HfmDhrMvRQhhl6CCyvsukdIVFRl0C9sRB+5qe4M+wL6UuscxhJtW&#10;LqPoRRqsOTRU2NG2oqI534yCw4hj/hzvhlNz3d6/L6v3r1NMSj3Op/wNhKfJ/4v/3Ecd5q9fV/D7&#10;TThBpj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H14LXFAAAA3QAA&#10;AA8AAAAAAAAAAAAAAAAAqgIAAGRycy9kb3ducmV2LnhtbFBLBQYAAAAABAAEAPoAAACcAwAAAAA=&#10;">
                  <v:shape id="Freeform 1393" o:spid="_x0000_s1252" style="position:absolute;left:2804;top:4017;width:2;height:720;visibility:visible;mso-wrap-style:square;v-text-anchor:top" coordsize="2,7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hm12cMA&#10;AADdAAAADwAAAGRycy9kb3ducmV2LnhtbERPS2sCMRC+F/ofwhS81aweVLZG8YHoxYK22Ouwme6u&#10;3UxCEt3135uC4G0+vudM551pxJV8qC0rGPQzEMSF1TWXCr6/Nu8TECEia2wsk4IbBZjPXl+mmGvb&#10;8oGux1iKFMIhRwVVjC6XMhQVGQx964gT92u9wZigL6X22KZw08hhlo2kwZpTQ4WOVhUVf8eLUbC+&#10;bD/Pi9Mp8yt33jfLduvH7kep3lu3+AARqYtP8cO902n+ZDyC/2/SCXJ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hm12cMAAADdAAAADwAAAAAAAAAAAAAAAACYAgAAZHJzL2Rv&#10;d25yZXYueG1sUEsFBgAAAAAEAAQA9QAAAIgDAAAAAA==&#10;" path="m,l,720e" filled="f" strokecolor="white" strokeweight="1.06pt">
                    <v:path arrowok="t" o:connecttype="custom" o:connectlocs="0,4017;0,4737" o:connectangles="0,0"/>
                  </v:shape>
                </v:group>
                <v:group id="Group 1390" o:spid="_x0000_s1253" style="position:absolute;left:3869;top:4017;width:2;height:720" coordorigin="3869,4017" coordsize="2,7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mvbWcQAAADdAAAADwAAAGRycy9kb3ducmV2LnhtbERPS4vCMBC+C/sfwix4&#10;07QrPqhGEdld9iCCDxBvQzO2xWZSmmxb/70RBG/z8T1nsepMKRqqXWFZQTyMQBCnVhecKTgdfwYz&#10;EM4jaywtk4I7OVgtP3oLTLRteU/NwWcihLBLUEHufZVI6dKcDLqhrYgDd7W1QR9gnUldYxvCTSm/&#10;omgiDRYcGnKsaJNTejv8GwW/LbbrUfzdbG/Xzf1yHO/O25iU6n926zkIT51/i1/uPx3mz6ZTeH4T&#10;TpDLB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jmvbWcQAAADdAAAA&#10;DwAAAAAAAAAAAAAAAACqAgAAZHJzL2Rvd25yZXYueG1sUEsFBgAAAAAEAAQA+gAAAJsDAAAAAA==&#10;">
                  <v:shape id="Freeform 1391" o:spid="_x0000_s1254" style="position:absolute;left:3869;top:4017;width:2;height:720;visibility:visible;mso-wrap-style:square;v-text-anchor:top" coordsize="2,7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MqEMMYA&#10;AADdAAAADwAAAGRycy9kb3ducmV2LnhtbESPQW/CMAyF75P4D5En7TbS7TBQR0AMNLHLkAYTXK3G&#10;tGWNEyWBdv9+PiDtZus9v/d5thhcp64UU+vZwNO4AEVcedtybeB7//44BZUyssXOMxn4pQSL+ehu&#10;hqX1PX/RdZdrJSGcSjTQ5BxKrVPVkMM09oFYtJOPDrOssdY2Yi/hrtPPRfGiHbYsDQ0GWjVU/ewu&#10;zsD6stmel4dDEVfh/Nm99Zs4CUdjHu6H5SuoTEP+N9+uP6zgTyeCK9/ICHr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MqEMMYAAADdAAAADwAAAAAAAAAAAAAAAACYAgAAZHJz&#10;L2Rvd25yZXYueG1sUEsFBgAAAAAEAAQA9QAAAIsDAAAAAA==&#10;" path="m,l,720e" filled="f" strokecolor="white" strokeweight="1.06pt">
                    <v:path arrowok="t" o:connecttype="custom" o:connectlocs="0,4017;0,4737" o:connectangles="0,0"/>
                  </v:shape>
                </v:group>
                <v:group id="Group 1388" o:spid="_x0000_s1255" style="position:absolute;left:4789;top:4017;width:2;height:720" coordorigin="4789,4017" coordsize="2,7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LjqsMUAAADdAAAADwAAAGRycy9kb3ducmV2LnhtbERPS2vCQBC+F/oflil4&#10;M5tU6iN1FZG2eBDBB0hvQ3ZMgtnZkN0m8d+7gtDbfHzPmS97U4mWGldaVpBEMQjizOqScwWn4/dw&#10;CsJ5ZI2VZVJwIwfLxevLHFNtO95Te/C5CCHsUlRQeF+nUrqsIIMusjVx4C62MegDbHKpG+xCuKnk&#10;exyPpcGSQ0OBNa0Lyq6HP6Pgp8NuNUq+2u31sr79Hj92521CSg3e+tUnCE+9/xc/3Rsd5k8nM3h8&#10;E06Qizs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C46rDFAAAA3QAA&#10;AA8AAAAAAAAAAAAAAAAAqgIAAGRycy9kb3ducmV2LnhtbFBLBQYAAAAABAAEAPoAAACcAwAAAAA=&#10;">
                  <v:shape id="Freeform 1389" o:spid="_x0000_s1256" style="position:absolute;left:4789;top:4017;width:2;height:720;visibility:visible;mso-wrap-style:square;v-text-anchor:top" coordsize="2,7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2n4EcYA&#10;AADdAAAADwAAAGRycy9kb3ducmV2LnhtbESPT0/DMAzF70h8h8hI3Fi6HaAqy6b9ERoXkBhoXK3G&#10;a7s1TpRka/n2+IDEzdZ7fu/n+XJ0vbpSTJ1nA9NJAYq49rbjxsDX58tDCSplZIu9ZzLwQwmWi9ub&#10;OVbWD/xB131ulIRwqtBAm3OotE51Sw7TxAdi0Y4+OsyyxkbbiIOEu17PiuJRO+xYGloMtGmpPu8v&#10;zsD2sns/rQ6HIm7C6a1fD7v4FL6Nub8bV8+gMo353/x3/WoFvyyFX76REfTi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2n4EcYAAADdAAAADwAAAAAAAAAAAAAAAACYAgAAZHJz&#10;L2Rvd25yZXYueG1sUEsFBgAAAAAEAAQA9QAAAIsDAAAAAA==&#10;" path="m,l,720e" filled="f" strokecolor="white" strokeweight="1.06pt">
                    <v:path arrowok="t" o:connecttype="custom" o:connectlocs="0,4017;0,4737" o:connectangles="0,0"/>
                  </v:shape>
                </v:group>
                <v:group id="Group 1386" o:spid="_x0000_s1257" style="position:absolute;left:5922;top:4017;width:2;height:720" coordorigin="5922,4017" coordsize="2,7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xuWkcMAAADdAAAADwAAAGRycy9kb3ducmV2LnhtbERPTYvCMBC9L/gfwgje&#10;1rSKS6lGEVHxIMLqwuJtaMa22ExKE9v6742wsLd5vM9ZrHpTiZYaV1pWEI8jEMSZ1SXnCn4uu88E&#10;hPPIGivLpOBJDlbLwccCU207/qb27HMRQtilqKDwvk6ldFlBBt3Y1sSBu9nGoA+wyaVusAvhppKT&#10;KPqSBksODQXWtCkou58fRsG+w249jbft8X7bPK+X2en3GJNSo2G/noPw1Pt/8Z/7oMP8JInh/U04&#10;QS5f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bG5aRwwAAAN0AAAAP&#10;AAAAAAAAAAAAAAAAAKoCAABkcnMvZG93bnJldi54bWxQSwUGAAAAAAQABAD6AAAAmgMAAAAA&#10;">
                  <v:shape id="Freeform 1387" o:spid="_x0000_s1258" style="position:absolute;left:5922;top:4017;width:2;height:720;visibility:visible;mso-wrap-style:square;v-text-anchor:top" coordsize="2,7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PfD/cMA&#10;AADdAAAADwAAAGRycy9kb3ducmV2LnhtbERPTWsCMRC9F/wPYQRvNasHu6xGsYropUKt2Ouwme6u&#10;3UxCEt3tv2+EQm/zeJ+zWPWmFXfyobGsYDLOQBCXVjdcKTh/7J5zECEia2wtk4IfCrBaDp4WWGjb&#10;8TvdT7ESKYRDgQrqGF0hZShrMhjG1hEn7st6gzFBX0ntsUvhppXTLJtJgw2nhhodbWoqv083o2B7&#10;2x+v68sl8xt3fWtfu71/cZ9KjYb9eg4iUh//xX/ug07z83wKj2/SCXL5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PfD/cMAAADdAAAADwAAAAAAAAAAAAAAAACYAgAAZHJzL2Rv&#10;d25yZXYueG1sUEsFBgAAAAAEAAQA9QAAAIgDAAAAAA==&#10;" path="m,l,720e" filled="f" strokecolor="white" strokeweight="1.06pt">
                    <v:path arrowok="t" o:connecttype="custom" o:connectlocs="0,4017;0,4737" o:connectangles="0,0"/>
                  </v:shape>
                </v:group>
                <v:group id="Group 1384" o:spid="_x0000_s1259" style="position:absolute;left:1428;top:4756;width:408;height:982" coordorigin="1428,4756" coordsize="408,9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IWtfcMAAADdAAAADwAAAGRycy9kb3ducmV2LnhtbERPTYvCMBC9L/gfwgh7&#10;W9Mqu5RqFBGVPYiwKoi3oRnbYjMpTWzrv98Igrd5vM+ZLXpTiZYaV1pWEI8iEMSZ1SXnCk7HzVcC&#10;wnlkjZVlUvAgB4v54GOGqbYd/1F78LkIIexSVFB4X6dSuqwgg25ka+LAXW1j0AfY5FI32IVwU8lx&#10;FP1IgyWHhgJrWhWU3Q53o2DbYbecxOt2d7uuHpfj9/68i0mpz2G/nILw1Pu3+OX+1WF+kkzg+U04&#10;Qc7/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Eha19wwAAAN0AAAAP&#10;AAAAAAAAAAAAAAAAAKoCAABkcnMvZG93bnJldi54bWxQSwUGAAAAAAQABAD6AAAAmgMAAAAA&#10;">
                  <v:shape id="Freeform 1385" o:spid="_x0000_s1260" style="position:absolute;left:1428;top:4756;width:408;height:982;visibility:visible;mso-wrap-style:square;v-text-anchor:top" coordsize="408,9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RRFJcIA&#10;AADdAAAADwAAAGRycy9kb3ducmV2LnhtbERPzWqDQBC+F/oOyxRya9aGUqzNKqG04Ekx5gEGd+JK&#10;3Flxt4m+fbZQ6G0+vt/ZF4sdxZVmPzhW8LJNQBB3Tg/cKzi1388pCB+QNY6OScFKHor88WGPmXY3&#10;buh6DL2IIewzVGBCmDIpfWfIot+6iThyZzdbDBHOvdQz3mK4HeUuSd6kxYFjg8GJPg11l+OPVdDo&#10;98rbdm0ms6vLthrP/fJVK7V5Wg4fIAIt4V/85y51nJ+mr/D7TTxB5n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FEUlwgAAAN0AAAAPAAAAAAAAAAAAAAAAAJgCAABkcnMvZG93&#10;bnJldi54bWxQSwUGAAAAAAQABAD1AAAAhwMAAAAA&#10;" path="m,982r408,l408,,,,,982xe" fillcolor="#444" stroked="f">
                    <v:path arrowok="t" o:connecttype="custom" o:connectlocs="0,5738;408,5738;408,4756;0,4756;0,5738" o:connectangles="0,0,0,0,0"/>
                  </v:shape>
                </v:group>
                <v:group id="Group 1382" o:spid="_x0000_s1261" style="position:absolute;left:1476;top:4814;width:312;height:247" coordorigin="1476,4814" coordsize="312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CCQksMAAADdAAAADwAAAGRycy9kb3ducmV2LnhtbERPTYvCMBC9L/gfwgh7&#10;W9O6uJRqFBGVPYiwKoi3oRnbYjMpTWzrv98Igrd5vM+ZLXpTiZYaV1pWEI8iEMSZ1SXnCk7HzVcC&#10;wnlkjZVlUvAgB4v54GOGqbYd/1F78LkIIexSVFB4X6dSuqwgg25ka+LAXW1j0AfY5FI32IVwU8lx&#10;FP1IgyWHhgJrWhWU3Q53o2DbYbf8jtft7nZdPS7Hyf68i0mpz2G/nILw1Pu3+OX+1WF+kkzg+U04&#10;Qc7/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kIJCSwwAAAN0AAAAP&#10;AAAAAAAAAAAAAAAAAKoCAABkcnMvZG93bnJldi54bWxQSwUGAAAAAAQABAD6AAAAmgMAAAAA&#10;">
                  <v:shape id="Freeform 1383" o:spid="_x0000_s1262" style="position:absolute;left:1476;top:4814;width:312;height:247;visibility:visible;mso-wrap-style:square;v-text-anchor:top" coordsize="312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qe7zMQA&#10;AADdAAAADwAAAGRycy9kb3ducmV2LnhtbERP32vCMBB+H+x/CDfYi8zUoaV0RhFBcOIE4172djS3&#10;tKy5lCbT+t8bYbC3+/h+3nw5uFacqQ+NZwWTcQaCuPKmYavg87R5KUCEiGyw9UwKrhRguXh8mGNp&#10;/IWPdNbRihTCoUQFdYxdKWWoanIYxr4jTty37x3GBHsrTY+XFO5a+ZpluXTYcGqosaN1TdWP/nUK&#10;7DbfjTI9s+/k9Nd+uv7YHHRU6vlpWL2BiDTEf/Gfe2vS/KLI4f5NOkEu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anu8zEAAAA3QAAAA8AAAAAAAAAAAAAAAAAmAIAAGRycy9k&#10;b3ducmV2LnhtbFBLBQYAAAAABAAEAPUAAACJAwAAAAA=&#10;" path="m,247r312,l312,,,,,247xe" fillcolor="#444" stroked="f">
                    <v:path arrowok="t" o:connecttype="custom" o:connectlocs="0,5061;312,5061;312,4814;0,4814;0,5061" o:connectangles="0,0,0,0,0"/>
                  </v:shape>
                </v:group>
                <v:group id="Group 1380" o:spid="_x0000_s1263" style="position:absolute;left:1856;top:4756;width:936;height:982" coordorigin="1856,4756" coordsize="936,9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76rfsQAAADdAAAADwAAAGRycy9kb3ducmV2LnhtbERPS2vCQBC+F/wPywi9&#10;1U2U1hBdRaSWHkTwAeJtyI5JMDsbstsk/ntXEHqbj+8582VvKtFS40rLCuJRBII4s7rkXMHpuPlI&#10;QDiPrLGyTAru5GC5GLzNMdW24z21B5+LEMIuRQWF93UqpcsKMuhGtiYO3NU2Bn2ATS51g10IN5Uc&#10;R9GXNFhyaCiwpnVB2e3wZxT8dNitJvF3u71d1/fL8XN33sak1PuwX81AeOr9v/jl/tVhfpJM4flN&#10;OEEuH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u76rfsQAAADdAAAA&#10;DwAAAAAAAAAAAAAAAACqAgAAZHJzL2Rvd25yZXYueG1sUEsFBgAAAAAEAAQA+gAAAJsDAAAAAA==&#10;">
                  <v:shape id="Freeform 1381" o:spid="_x0000_s1264" style="position:absolute;left:1856;top:4756;width:936;height:982;visibility:visible;mso-wrap-style:square;v-text-anchor:top" coordsize="936,9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Dwf8cA&#10;AADdAAAADwAAAGRycy9kb3ducmV2LnhtbESPT2vCQBDF74LfYRmhN93oQULqKtKq7UHwT4u0tyE7&#10;JqHZ2ZDdavz2zkHwNsN7895vZovO1epCbag8GxiPElDEubcVFwa+v9bDFFSIyBZrz2TgRgEW835v&#10;hpn1Vz7Q5RgLJSEcMjRQxthkWoe8JIdh5Bti0c6+dRhlbQttW7xKuKv1JEmm2mHF0lBiQ28l5X/H&#10;f2fgw2/Xm9/pBE/7fLcan0/L5Od9b8zLoFu+gorUxaf5cf1pBT9NBVe+kRH0/A4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Dg8H/HAAAA3QAAAA8AAAAAAAAAAAAAAAAAmAIAAGRy&#10;cy9kb3ducmV2LnhtbFBLBQYAAAAABAAEAPUAAACMAwAAAAA=&#10;" path="m,982r936,l936,,,,,982xe" fillcolor="#ebebeb" stroked="f">
                    <v:path arrowok="t" o:connecttype="custom" o:connectlocs="0,5738;936,5738;936,4756;0,4756;0,5738" o:connectangles="0,0,0,0,0"/>
                  </v:shape>
                </v:group>
                <v:group id="Group 1378" o:spid="_x0000_s1265" style="position:absolute;left:1904;top:4814;width:842;height:226" coordorigin="1904,4814" coordsize="842,2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W2al8QAAADdAAAADwAAAGRycy9kb3ducmV2LnhtbERPS2vCQBC+F/wPywi9&#10;1U0sLTG6ioiKByn4APE2ZMckmJ0N2TWJ/75bKHibj+85s0VvKtFS40rLCuJRBII4s7rkXMH5tPlI&#10;QDiPrLGyTAqe5GAxH7zNMNW24wO1R5+LEMIuRQWF93UqpcsKMuhGtiYO3M02Bn2ATS51g10IN5Uc&#10;R9G3NFhyaCiwplVB2f34MAq2HXbLz3jd7u+31fN6+vq57GNS6n3YL6cgPPX+Jf5373SYnyQT+Psm&#10;nCDnv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W2al8QAAADdAAAA&#10;DwAAAAAAAAAAAAAAAACqAgAAZHJzL2Rvd25yZXYueG1sUEsFBgAAAAAEAAQA+gAAAJsDAAAAAA==&#10;">
                  <v:shape id="Freeform 1379" o:spid="_x0000_s1266" style="position:absolute;left:1904;top:4814;width:842;height:226;visibility:visible;mso-wrap-style:square;v-text-anchor:top" coordsize="842,2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hqSFMcA&#10;AADdAAAADwAAAGRycy9kb3ducmV2LnhtbESPQW/CMAyF75P2HyJP4jbScQDWEdCEtgmJAwI2aUev&#10;MW21xilJgMKvxwckbrbe83ufJ7PONepIIdaeDbz0M1DEhbc1lwa+t5/PY1AxIVtsPJOBM0WYTR8f&#10;Jphbf+I1HTepVBLCMUcDVUptrnUsKnIY+74lFm3ng8Mkayi1DXiScNfoQZYNtcOapaHCluYVFf+b&#10;gzNwuHzNdfgZdefVbv/3ofe8HPyyMb2n7v0NVKIu3c2364UV/PGr8Ms3MoKeX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IakhTHAAAA3QAAAA8AAAAAAAAAAAAAAAAAmAIAAGRy&#10;cy9kb3ducmV2LnhtbFBLBQYAAAAABAAEAPUAAACMAwAAAAA=&#10;" path="m,225r842,l842,,,,,225xe" fillcolor="#ebebeb" stroked="f">
                    <v:path arrowok="t" o:connecttype="custom" o:connectlocs="0,5039;842,5039;842,4814;0,4814;0,5039" o:connectangles="0,0,0,0,0"/>
                  </v:shape>
                </v:group>
                <v:group id="Group 1376" o:spid="_x0000_s1267" style="position:absolute;left:1904;top:5039;width:842;height:228" coordorigin="1904,5039" coordsize="842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sIATMMAAADdAAAADwAAAGRycy9kb3ducmV2LnhtbERPS4vCMBC+C/6HMII3&#10;Tavs4naNIqLiQRZ8wLK3oRnbYjMpTWzrv98Igrf5+J4zX3amFA3VrrCsIB5HIIhTqwvOFFzO29EM&#10;hPPIGkvLpOBBDpaLfm+OibYtH6k5+UyEEHYJKsi9rxIpXZqTQTe2FXHgrrY26AOsM6lrbEO4KeUk&#10;ij6lwYJDQ44VrXNKb6e7UbBrsV1N401zuF3Xj7/zx8/vISalhoNu9Q3CU+ff4pd7r8P82VcMz2/C&#10;CXLx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ewgBMwwAAAN0AAAAP&#10;AAAAAAAAAAAAAAAAAKoCAABkcnMvZG93bnJldi54bWxQSwUGAAAAAAQABAD6AAAAmgMAAAAA&#10;">
                  <v:shape id="Freeform 1377" o:spid="_x0000_s1268" style="position:absolute;left:1904;top:5039;width:842;height:228;visibility:visible;mso-wrap-style:square;v-text-anchor:top" coordsize="842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owklcQA&#10;AADdAAAADwAAAGRycy9kb3ducmV2LnhtbERPPW/CMBDdkfofrKvERhwYGprGoKqIiqEMQLNf4yOJ&#10;ap+j2CUpvx5XqsR2T+/zivVojbhQ71vHCuZJCoK4crrlWsHnaTtbgvABWaNxTAp+ycN69TApMNdu&#10;4ANdjqEWMYR9jgqaELpcSl81ZNEnriOO3Nn1FkOEfS11j0MMt0Yu0vRJWmw5NjTY0VtD1ffxxyo4&#10;b7b+2r1T1u43HwdzLecm+yqVmj6Ory8gAo3hLv5373Scv3xewN838QS5u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qMJJXEAAAA3QAAAA8AAAAAAAAAAAAAAAAAmAIAAGRycy9k&#10;b3ducmV2LnhtbFBLBQYAAAAABAAEAPUAAACJAwAAAAA=&#10;" path="m,228r842,l842,,,,,228xe" fillcolor="#ebebeb" stroked="f">
                    <v:path arrowok="t" o:connecttype="custom" o:connectlocs="0,5267;842,5267;842,5039;0,5039;0,5267" o:connectangles="0,0,0,0,0"/>
                  </v:shape>
                </v:group>
                <v:group id="Group 1374" o:spid="_x0000_s1269" style="position:absolute;left:2813;top:4756;width:1046;height:982" coordorigin="2813,4756" coordsize="1046,9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Vw7oMUAAADdAAAADwAAAGRycy9kb3ducmV2LnhtbERPTWvCQBC9F/wPyxS8&#10;NZsoLTHNKiJVPIRCVSi9DdkxCWZnQ3abxH/fLRR6m8f7nHwzmVYM1LvGsoIkikEQl1Y3XCm4nPdP&#10;KQjnkTW2lknBnRxs1rOHHDNtR/6g4eQrEULYZaig9r7LpHRlTQZdZDviwF1tb9AH2FdS9ziGcNPK&#10;RRy/SIMNh4YaO9rVVN5O30bBYcRxu0zehuJ23d2/zs/vn0VCSs0fp+0rCE+T/xf/uY86zE9XS/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EFcO6DFAAAA3QAA&#10;AA8AAAAAAAAAAAAAAAAAqgIAAGRycy9kb3ducmV2LnhtbFBLBQYAAAAABAAEAPoAAACcAwAAAAA=&#10;">
                  <v:shape id="Freeform 1375" o:spid="_x0000_s1270" style="position:absolute;left:2813;top:4756;width:1046;height:982;visibility:visible;mso-wrap-style:square;v-text-anchor:top" coordsize="1046,9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pqxcUA&#10;AADdAAAADwAAAGRycy9kb3ducmV2LnhtbERPTWvCQBC9F/oflil4KXWjSLExGylFQSw9RAvibciO&#10;STA7G7JrjPn1bkHobR7vc5Jlb2rRUesqywom4wgEcW51xYWC3/36bQ7CeWSNtWVScCMHy/T5KcFY&#10;2ytn1O18IUIIuxgVlN43sZQuL8mgG9uGOHAn2xr0AbaF1C1eQ7ip5TSK3qXBikNDiQ19lZSfdxej&#10;oBuKw4SHzBy30fCzP68u39PsVanRS/+5AOGp9//ih3ujw/z5xwz+vgknyPQ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2imrFxQAAAN0AAAAPAAAAAAAAAAAAAAAAAJgCAABkcnMv&#10;ZG93bnJldi54bWxQSwUGAAAAAAQABAD1AAAAigMAAAAA&#10;" path="m,982r1047,l1047,,,,,982xe" fillcolor="#ebebeb" stroked="f">
                    <v:path arrowok="t" o:connecttype="custom" o:connectlocs="0,5738;1047,5738;1047,4756;0,4756;0,5738" o:connectangles="0,0,0,0,0"/>
                  </v:shape>
                </v:group>
                <v:group id="Group 1372" o:spid="_x0000_s1271" style="position:absolute;left:2859;top:4814;width:953;height:247" coordorigin="2859,4814" coordsize="953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fkGT8UAAADdAAAADwAAAGRycy9kb3ducmV2LnhtbERPS2vCQBC+F/wPyxS8&#10;1U2UFE1dRaRKD1JoIpTehuyYBLOzIbvN4993C4Xe5uN7znY/mkb01LnasoJ4EYEgLqyuuVRwzU9P&#10;axDOI2tsLJOCiRzsd7OHLabaDvxBfeZLEULYpaig8r5NpXRFRQbdwrbEgbvZzqAPsCul7nAI4aaR&#10;yyh6lgZrDg0VtnSsqLhn30bBecDhsIpf+8v9dpy+8uT98xKTUvPH8fACwtPo/8V/7jcd5q83Cfx+&#10;E06Qu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H5Bk/FAAAA3QAA&#10;AA8AAAAAAAAAAAAAAAAAqgIAAGRycy9kb3ducmV2LnhtbFBLBQYAAAAABAAEAPoAAACcAwAAAAA=&#10;">
                  <v:shape id="Freeform 1373" o:spid="_x0000_s1272" style="position:absolute;left:2859;top:4814;width:953;height:247;visibility:visible;mso-wrap-style:square;v-text-anchor:top" coordsize="953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OFecEA&#10;AADdAAAADwAAAGRycy9kb3ducmV2LnhtbERPzYrCMBC+C75DGGEvoul6ELcapesieF3dBxiSsak2&#10;k9pk2+7bmwXB23x8v7PZDa4WHbWh8qzgfZ6BINbeVFwq+DkfZisQISIbrD2Tgj8KsNuORxvMje/5&#10;m7pTLEUK4ZCjAhtjk0sZtCWHYe4b4sRdfOswJtiW0rTYp3BXy0WWLaXDilODxYb2lvTt9OsUXKO9&#10;d8XQX6buXJS61l/7z/6q1NtkKNYgIg3xJX66jybNX30s4f+bdILcP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hDhXnBAAAA3QAAAA8AAAAAAAAAAAAAAAAAmAIAAGRycy9kb3du&#10;cmV2LnhtbFBLBQYAAAAABAAEAPUAAACGAwAAAAA=&#10;" path="m,247r953,l953,,,,,247xe" fillcolor="#ebebeb" stroked="f">
                    <v:path arrowok="t" o:connecttype="custom" o:connectlocs="0,5061;953,5061;953,4814;0,4814;0,5061" o:connectangles="0,0,0,0,0"/>
                  </v:shape>
                </v:group>
                <v:group id="Group 1370" o:spid="_x0000_s1273" style="position:absolute;left:3879;top:4756;width:898;height:982" coordorigin="3879,4756" coordsize="898,9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mc9o8UAAADdAAAADwAAAGRycy9kb3ducmV2LnhtbERPS2vCQBC+F/oflil4&#10;M5tU6iN1FZG2eBDBB0hvQ3ZMgtnZkN0m8d+7gtDbfHzPmS97U4mWGldaVpBEMQjizOqScwWn4/dw&#10;CsJ5ZI2VZVJwIwfLxevLHFNtO95Te/C5CCHsUlRQeF+nUrqsIIMusjVx4C62MegDbHKpG+xCuKnk&#10;exyPpcGSQ0OBNa0Lyq6HP6Pgp8NuNUq+2u31sr79Hj92521CSg3e+tUnCE+9/xc/3Rsd5k9nE3h8&#10;E06Qizs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5nPaPFAAAA3QAA&#10;AA8AAAAAAAAAAAAAAAAAqgIAAGRycy9kb3ducmV2LnhtbFBLBQYAAAAABAAEAPoAAACcAwAAAAA=&#10;">
                  <v:shape id="Freeform 1371" o:spid="_x0000_s1274" style="position:absolute;left:3879;top:4756;width:898;height:982;visibility:visible;mso-wrap-style:square;v-text-anchor:top" coordsize="898,9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KB2x8UA&#10;AADdAAAADwAAAGRycy9kb3ducmV2LnhtbESPzU7DQAyE70i8w8pI3KjDr9q026pCVOLAhcCFm5V1&#10;klWz3ii7TdO3xwckbrZmPPN5s5tDbyYek49i4X5RgGGpo/PSWvj+OtwtwaRM4qiPwhYunGC3vb7a&#10;UOniWT55qnJrNERSSRa6nIcSMdUdB0qLOLCo1sQxUNZ1bNGNdNbw0ONDUbxgIC/a0NHArx3Xx+oU&#10;LLzhD658tW+eLhU+HuS5+Tj5ydrbm3m/BpN5zv/mv+t3p/jLleLqNzoCb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oHbHxQAAAN0AAAAPAAAAAAAAAAAAAAAAAJgCAABkcnMv&#10;ZG93bnJldi54bWxQSwUGAAAAAAQABAD1AAAAigMAAAAA&#10;" path="m,982r898,l898,,,,,982xe" fillcolor="#ebebeb" stroked="f">
                    <v:path arrowok="t" o:connecttype="custom" o:connectlocs="0,5738;898,5738;898,4756;0,4756;0,5738" o:connectangles="0,0,0,0,0"/>
                  </v:shape>
                </v:group>
                <v:group id="Group 1368" o:spid="_x0000_s1275" style="position:absolute;left:3927;top:4814;width:804;height:247" coordorigin="3927,4814" coordsize="804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LQMSsMAAADdAAAADwAAAGRycy9kb3ducmV2LnhtbERPS4vCMBC+C/sfwix4&#10;07QrilajiOwuexDBB4i3oRnbYjMpTbat/94Igrf5+J6zWHWmFA3VrrCsIB5GIIhTqwvOFJyOP4Mp&#10;COeRNZaWScGdHKyWH70FJtq2vKfm4DMRQtglqCD3vkqkdGlOBt3QVsSBu9raoA+wzqSusQ3hppRf&#10;UTSRBgsODTlWtMkpvR3+jYLfFtv1KP5utrfr5n45jnfnbUxK9T+79RyEp86/xS/3nw7zp7MZPL8J&#10;J8jl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gtAxKwwAAAN0AAAAP&#10;AAAAAAAAAAAAAAAAAKoCAABkcnMvZG93bnJldi54bWxQSwUGAAAAAAQABAD6AAAAmgMAAAAA&#10;">
                  <v:shape id="Freeform 1369" o:spid="_x0000_s1276" style="position:absolute;left:3927;top:4814;width:804;height:247;visibility:visible;mso-wrap-style:square;v-text-anchor:top" coordsize="804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2ndsYA&#10;AADdAAAADwAAAGRycy9kb3ducmV2LnhtbESPQWvCQBCF74X+h2UKXkrdaMHW6CpVEApBSrUHj0N2&#10;mgSzs2F31fjvnYPgbYb35r1v5svetepMITaeDYyGGSji0tuGKwN/+83bJ6iYkC22nsnAlSIsF89P&#10;c8ytv/AvnXepUhLCMUcDdUpdrnUsa3IYh74jFu3fB4dJ1lBpG/Ai4a7V4yybaIcNS0ONHa1rKo+7&#10;kzPwgUXxGo6Tn4PdHt6LVYV6b9GYwUv/NQOVqE8P8/362wr+NBN++UZG0I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p2ndsYAAADdAAAADwAAAAAAAAAAAAAAAACYAgAAZHJz&#10;L2Rvd25yZXYueG1sUEsFBgAAAAAEAAQA9QAAAIsDAAAAAA==&#10;" path="m,247r804,l804,,,,,247xe" fillcolor="#ebebeb" stroked="f">
                    <v:path arrowok="t" o:connecttype="custom" o:connectlocs="0,5061;804,5061;804,4814;0,4814;0,5061" o:connectangles="0,0,0,0,0"/>
                  </v:shape>
                </v:group>
                <v:group id="Group 1366" o:spid="_x0000_s1277" style="position:absolute;left:4799;top:4756;width:1114;height:982" coordorigin="4799,4756" coordsize="1114,9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CmaVsQAAADdAAAADwAAAGRycy9kb3ducmV2LnhtbERPS2vCQBC+F/wPywi9&#10;NZsoLTVmFZFaegiFqiDehuyYBLOzIbvN4993C4Xe5uN7TrYdTSN66lxtWUESxSCIC6trLhWcT4en&#10;VxDOI2tsLJOCiRxsN7OHDFNtB/6i/uhLEULYpaig8r5NpXRFRQZdZFviwN1sZ9AH2JVSdziEcNPI&#10;RRy/SIM1h4YKW9pXVNyP30bB+4DDbpm89fn9tp+up+fPS56QUo/zcbcG4Wn0/+I/94cO81dxAr/f&#10;hBPk5g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QCmaVsQAAADdAAAA&#10;DwAAAAAAAAAAAAAAAACqAgAAZHJzL2Rvd25yZXYueG1sUEsFBgAAAAAEAAQA+gAAAJsDAAAAAA==&#10;">
                  <v:shape id="Freeform 1367" o:spid="_x0000_s1278" style="position:absolute;left:4799;top:4756;width:1114;height:982;visibility:visible;mso-wrap-style:square;v-text-anchor:top" coordsize="1114,9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Yq+rcQA&#10;AADdAAAADwAAAGRycy9kb3ducmV2LnhtbERPTWvCQBC9F/wPywi9NRuFWk1dRQulektjL71Ns2M2&#10;mJ2N2a1Gf70rFHqbx/uc+bK3jThR52vHCkZJCoK4dLrmSsHX7v1pCsIHZI2NY1JwIQ/LxeBhjpl2&#10;Z/6kUxEqEUPYZ6jAhNBmUvrSkEWfuJY4cnvXWQwRdpXUHZ5juG3kOE0n0mLNscFgS2+GykPxaxXQ&#10;1kozu778lJv8MDqui+ePPP9W6nHYr15BBOrDv/jPvdFx/iwdw/2beIJc3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2Kvq3EAAAA3QAAAA8AAAAAAAAAAAAAAAAAmAIAAGRycy9k&#10;b3ducmV2LnhtbFBLBQYAAAAABAAEAPUAAACJAwAAAAA=&#10;" path="m,982r1113,l1113,,,,,982xe" fillcolor="#ebebeb" stroked="f">
                    <v:path arrowok="t" o:connecttype="custom" o:connectlocs="0,5738;1113,5738;1113,4756;0,4756;0,5738" o:connectangles="0,0,0,0,0"/>
                  </v:shape>
                </v:group>
                <v:group id="Group 1364" o:spid="_x0000_s1279" style="position:absolute;left:4844;top:4814;width:1020;height:247" coordorigin="4844,4814" coordsize="1020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7ehusMAAADdAAAADwAAAGRycy9kb3ducmV2LnhtbERPS4vCMBC+L/gfwgje&#10;1rSKi1ajiLjiQQQfIN6GZmyLzaQ02bb++82CsLf5+J6zWHWmFA3VrrCsIB5GIIhTqwvOFFwv359T&#10;EM4jaywtk4IXOVgtex8LTLRt+UTN2WcihLBLUEHufZVI6dKcDLqhrYgD97C1QR9gnUldYxvCTSlH&#10;UfQlDRYcGnKsaJNT+jz/GAW7Ftv1ON42h+dj87pfJsfbISalBv1uPQfhqfP/4rd7r8P8WTSG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ft6G6wwAAAN0AAAAP&#10;AAAAAAAAAAAAAAAAAKoCAABkcnMvZG93bnJldi54bWxQSwUGAAAAAAQABAD6AAAAmgMAAAAA&#10;">
                  <v:shape id="Freeform 1365" o:spid="_x0000_s1280" style="position:absolute;left:4844;top:4814;width:1020;height:247;visibility:visible;mso-wrap-style:square;v-text-anchor:top" coordsize="1020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pjdcMA&#10;AADdAAAADwAAAGRycy9kb3ducmV2LnhtbERPTWvCQBC9F/oflil4qxutVE3dBCkVhJ6qOXgcs9Mk&#10;mJ1Ndrca/31XELzN433OKh9MK87kfGNZwWScgCAurW64UlDsN68LED4ga2wtk4Ireciz56cVptpe&#10;+IfOu1CJGMI+RQV1CF0qpS9rMujHtiOO3K91BkOErpLa4SWGm1ZOk+RdGmw4NtTY0WdN5Wn3ZxTM&#10;W1vM+68yvPWu6LuqORzt90yp0cuw/gARaAgP8d291XH+MpnB7Zt4gsz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vpjdcMAAADdAAAADwAAAAAAAAAAAAAAAACYAgAAZHJzL2Rv&#10;d25yZXYueG1sUEsFBgAAAAAEAAQA9QAAAIgDAAAAAA==&#10;" path="m,247r1020,l1020,,,,,247xe" fillcolor="#ebebeb" stroked="f">
                    <v:path arrowok="t" o:connecttype="custom" o:connectlocs="0,5061;1020,5061;1020,4814;0,4814;0,5061" o:connectangles="0,0,0,0,0"/>
                  </v:shape>
                </v:group>
                <v:group id="Group 1362" o:spid="_x0000_s1281" style="position:absolute;left:5931;top:4756;width:4607;height:982" coordorigin="5931,4756" coordsize="4607,9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xKcVcMAAADdAAAADwAAAGRycy9kb3ducmV2LnhtbERPS4vCMBC+L/gfwgje&#10;NK2iuF2jiKh4EMEHLHsbmrEtNpPSxLb++82CsLf5+J6zWHWmFA3VrrCsIB5FIIhTqwvOFNyuu+Ec&#10;hPPIGkvLpOBFDlbL3scCE21bPlNz8ZkIIewSVJB7XyVSujQng25kK+LA3W1t0AdYZ1LX2IZwU8px&#10;FM2kwYJDQ44VbXJKH5enUbBvsV1P4m1zfNw3r5/r9PR9jEmpQb9bf4Hw1Pl/8dt90GH+ZzSF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/EpxVwwAAAN0AAAAP&#10;AAAAAAAAAAAAAAAAAKoCAABkcnMvZG93bnJldi54bWxQSwUGAAAAAAQABAD6AAAAmgMAAAAA&#10;">
                  <v:shape id="Freeform 1363" o:spid="_x0000_s1282" style="position:absolute;left:5931;top:4756;width:4607;height:982;visibility:visible;mso-wrap-style:square;v-text-anchor:top" coordsize="4607,9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pr3FsQA&#10;AADdAAAADwAAAGRycy9kb3ducmV2LnhtbERPTWsCMRC9F/ofwhR6KTXRgtitUUSpVA9iV/E8bKa7&#10;SzeTJYnu+u+NUOhtHu9zpvPeNuJCPtSONQwHCgRx4UzNpYbj4fN1AiJEZIONY9JwpQDz2ePDFDPj&#10;Ov6mSx5LkUI4ZKihirHNpAxFRRbDwLXEiftx3mJM0JfSeOxSuG3kSKmxtFhzaqiwpWVFxW9+thre&#10;RvuX03a19fnxsFurU9mqzm20fn7qFx8gIvXxX/zn/jJp/rsaw/2bdIKc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Ka9xbEAAAA3QAAAA8AAAAAAAAAAAAAAAAAmAIAAGRycy9k&#10;b3ducmV2LnhtbFBLBQYAAAAABAAEAPUAAACJAwAAAAA=&#10;" path="m,982r4607,l4607,,,,,982xe" fillcolor="#ebebeb" stroked="f">
                    <v:path arrowok="t" o:connecttype="custom" o:connectlocs="0,5738;4607,5738;4607,4756;0,4756;0,5738" o:connectangles="0,0,0,0,0"/>
                  </v:shape>
                </v:group>
                <v:group id="Group 1360" o:spid="_x0000_s1283" style="position:absolute;left:5979;top:4814;width:4511;height:226" coordorigin="5979,4814" coordsize="4511,2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IynucQAAADdAAAADwAAAGRycy9kb3ducmV2LnhtbERPS2vCQBC+F/wPywi9&#10;1U0srRqziogtPYjgA8TbkJ08MDsbstsk/vtuodDbfHzPSdeDqUVHrassK4gnEQjizOqKCwWX88fL&#10;HITzyBpry6TgQQ7Wq9FTiom2PR+pO/lChBB2CSoovW8SKV1WkkE3sQ1x4HLbGvQBtoXULfYh3NRy&#10;GkXv0mDFoaHEhrYlZffTt1Hw2WO/eY133f6ebx+389vhuo9JqefxsFmC8DT4f/Gf+0uH+YtoBr/f&#10;hBPk6g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oIynucQAAADdAAAA&#10;DwAAAAAAAAAAAAAAAACqAgAAZHJzL2Rvd25yZXYueG1sUEsFBgAAAAAEAAQA+gAAAJsDAAAAAA==&#10;">
                  <v:shape id="Freeform 1361" o:spid="_x0000_s1284" style="position:absolute;left:5979;top:4814;width:4511;height:226;visibility:visible;mso-wrap-style:square;v-text-anchor:top" coordsize="4511,2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s1+sYA&#10;AADdAAAADwAAAGRycy9kb3ducmV2LnhtbESP3UoDMRCF74W+QxjBG2kTC5Z2bVqqKBQvhP48wHQz&#10;7i5uJksSt/HtnQvBuxnOmXO+WW+L79VIMXWBLTzMDCjiOriOGwvn09t0CSplZId9YLLwQwm2m8nN&#10;GisXrnyg8ZgbJSGcKrTQ5jxUWqe6JY9pFgZi0T5D9JhljY12Ea8S7ns9N2ahPXYsDS0O9NJS/XX8&#10;9hae5+O4vz8/rj7eufTl1VxOi0O09u627J5AZSr53/x3vXeCvzKCK9/ICHrz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xs1+sYAAADdAAAADwAAAAAAAAAAAAAAAACYAgAAZHJz&#10;L2Rvd25yZXYueG1sUEsFBgAAAAAEAAQA9QAAAIsDAAAAAA==&#10;" path="m,225r4511,l4511,,,,,225xe" fillcolor="#ebebeb" stroked="f">
                    <v:path arrowok="t" o:connecttype="custom" o:connectlocs="0,5039;4511,5039;4511,4814;0,4814;0,5039" o:connectangles="0,0,0,0,0"/>
                  </v:shape>
                </v:group>
                <v:group id="Group 1358" o:spid="_x0000_s1285" style="position:absolute;left:5979;top:5039;width:4511;height:209" coordorigin="5979,5039" coordsize="4511,2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l+WUMUAAADdAAAADwAAAGRycy9kb3ducmV2LnhtbERPS2uDQBC+F/Iflink&#10;1qwmtCQ2q0hoQg+hkAeU3gZ3oqI7K+5Wzb/vFgq9zcf3nG02mVYM1LvasoJ4EYEgLqyuuVRwveyf&#10;1iCcR9bYWiYFd3KQpbOHLSbajnyi4exLEULYJaig8r5LpHRFRQbdwnbEgbvZ3qAPsC+l7nEM4aaV&#10;yyh6kQZrDg0VdrSrqGjO30bBYcQxX8Vvw7G57e5fl+ePz2NMSs0fp/wVhKfJ/4v/3O86zN9EG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5fllDFAAAA3QAA&#10;AA8AAAAAAAAAAAAAAAAAqgIAAGRycy9kb3ducmV2LnhtbFBLBQYAAAAABAAEAPoAAACcAwAAAAA=&#10;">
                  <v:shape id="Freeform 1359" o:spid="_x0000_s1286" style="position:absolute;left:5979;top:5039;width:4511;height:209;visibility:visible;mso-wrap-style:square;v-text-anchor:top" coordsize="4511,2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yJBb8cA&#10;AADdAAAADwAAAGRycy9kb3ducmV2LnhtbESPQU/DMAyF70j8h8iTdmPp2AShLJvQpCEOIGBjd9N4&#10;bUXjVEnoyr/HByRutt7ze59Xm9F3aqCY2sAW5rMCFHEVXMu1hY/D7sqAShnZYReYLPxQgs368mKF&#10;pQtnfqdhn2slIZxKtNDk3Jdap6ohj2kWemLRTiF6zLLGWruIZwn3nb4uihvtsWVpaLCnbUPV1/7b&#10;W1jevh0Pj4uXz2H5WkSzOJrtszHWTifjwz2oTGP+N/9dPznBv5sLv3wjI+j1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ciQW/HAAAA3QAAAA8AAAAAAAAAAAAAAAAAmAIAAGRy&#10;cy9kb3ducmV2LnhtbFBLBQYAAAAABAAEAPUAAACMAwAAAAA=&#10;" path="m,209r4511,l4511,,,,,209xe" fillcolor="#ebebeb" stroked="f">
                    <v:path arrowok="t" o:connecttype="custom" o:connectlocs="0,5248;4511,5248;4511,5039;0,5039;0,5248" o:connectangles="0,0,0,0,0"/>
                  </v:shape>
                </v:group>
                <v:group id="Group 1356" o:spid="_x0000_s1287" style="position:absolute;left:5979;top:5248;width:4511;height:206" coordorigin="5979,5248" coordsize="4511,2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fAMi8QAAADdAAAADwAAAGRycy9kb3ducmV2LnhtbERPTWvCQBC9F/wPywi9&#10;1c0qLTW6ikgtPYhQFcTbkB2TYHY2ZLdJ/PeuIPQ2j/c582VvK9FS40vHGtQoAUGcOVNyruF42Lx9&#10;gvAB2WDlmDTcyMNyMXiZY2pcx7/U7kMuYgj7FDUUIdSplD4ryKIfuZo4chfXWAwRNrk0DXYx3FZy&#10;nCQf0mLJsaHAmtYFZdf9n9Xw3WG3mqivdnu9rG/nw/vutFWk9euwX81ABOrDv/jp/jFx/lQpeHwT&#10;T5CLO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fAMi8QAAADdAAAA&#10;DwAAAAAAAAAAAAAAAACqAgAAZHJzL2Rvd25yZXYueG1sUEsFBgAAAAAEAAQA+gAAAJsDAAAAAA==&#10;">
                  <v:shape id="Freeform 1357" o:spid="_x0000_s1288" style="position:absolute;left:5979;top:5248;width:4511;height:206;visibility:visible;mso-wrap-style:square;v-text-anchor:top" coordsize="4511,2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PSlcIA&#10;AADdAAAADwAAAGRycy9kb3ducmV2LnhtbERPS2sCMRC+F/wPYYTeanalSF2NIkrBi0JXL96GzbgP&#10;N5M1SXX990Yo9DYf33Pmy9604kbO15YVpKMEBHFhdc2lguPh++MLhA/IGlvLpOBBHpaLwdscM23v&#10;/EO3PJQihrDPUEEVQpdJ6YuKDPqR7Ygjd7bOYIjQlVI7vMdw08pxkkykwZpjQ4UdrSsqLvmvUbC/&#10;fm5t3jSnjQtpj/Vkc93tGqXeh/1qBiJQH/7Ff+6tjvOn6Rhe38QT5OI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sw9KVwgAAAN0AAAAPAAAAAAAAAAAAAAAAAJgCAABkcnMvZG93&#10;bnJldi54bWxQSwUGAAAAAAQABAD1AAAAhwMAAAAA&#10;" path="m,206r4511,l4511,,,,,206xe" fillcolor="#ebebeb" stroked="f">
                    <v:path arrowok="t" o:connecttype="custom" o:connectlocs="0,5454;4511,5454;4511,5248;0,5248;0,5454" o:connectangles="0,0,0,0,0"/>
                  </v:shape>
                </v:group>
                <v:group id="Group 1354" o:spid="_x0000_s1289" style="position:absolute;left:5979;top:5454;width:4511;height:226" coordorigin="5979,5454" coordsize="4511,2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m43Z8MAAADdAAAADwAAAGRycy9kb3ducmV2LnhtbERPS4vCMBC+L/gfwgje&#10;1rSKi1ajiLjiQQQfIN6GZmyLzaQ02bb++82CsLf5+J6zWHWmFA3VrrCsIB5GIIhTqwvOFFwv359T&#10;EM4jaywtk4IXOVgtex8LTLRt+UTN2WcihLBLUEHufZVI6dKcDLqhrYgD97C1QR9gnUldYxvCTSlH&#10;UfQlDRYcGnKsaJNT+jz/GAW7Ftv1ON42h+dj87pfJsfbISalBv1uPQfhqfP/4rd7r8P8WTyG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abjdnwwAAAN0AAAAP&#10;AAAAAAAAAAAAAAAAAKoCAABkcnMvZG93bnJldi54bWxQSwUGAAAAAAQABAD6AAAAmgMAAAAA&#10;">
                  <v:shape id="Freeform 1355" o:spid="_x0000_s1290" style="position:absolute;left:5979;top:5454;width:4511;height:226;visibility:visible;mso-wrap-style:square;v-text-anchor:top" coordsize="4511,2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4+pIsMA&#10;AADdAAAADwAAAGRycy9kb3ducmV2LnhtbERP22oCMRB9F/yHMEJfRLNKK7oaRUsF6UPByweMm3F3&#10;cTNZknSNf98UCn2bw7nOahNNIzpyvrasYDLOQBAXVtdcKric96M5CB+QNTaWScGTPGzW/d4Kc20f&#10;fKTuFEqRQtjnqKAKoc2l9EVFBv3YtsSJu1lnMCToSqkdPlK4aeQ0y2bSYM2pocKW3isq7qdvo2A3&#10;7brD8PK2+Prk2MSP7HqeHZ1SL4O4XYIIFMO/+M990Gn+YvIKv9+kE+T6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4+pIsMAAADdAAAADwAAAAAAAAAAAAAAAACYAgAAZHJzL2Rv&#10;d25yZXYueG1sUEsFBgAAAAAEAAQA9QAAAIgDAAAAAA==&#10;" path="m,226r4511,l4511,,,,,226xe" fillcolor="#ebebeb" stroked="f">
                    <v:path arrowok="t" o:connecttype="custom" o:connectlocs="0,5680;4511,5680;4511,5454;0,5454;0,5680" o:connectangles="0,0,0,0,0"/>
                  </v:shape>
                </v:group>
                <v:group id="Group 1352" o:spid="_x0000_s1291" style="position:absolute;left:1428;top:4785;width:408;height:2" coordorigin="1428,4785" coordsize="408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ssKiMMAAADdAAAADwAAAGRycy9kb3ducmV2LnhtbERPS4vCMBC+L/gfwgje&#10;NK2iuF2jiKh4EMEHLHsbmrEtNpPSxLb++82CsLf5+J6zWHWmFA3VrrCsIB5FIIhTqwvOFNyuu+Ec&#10;hPPIGkvLpOBFDlbL3scCE21bPlNz8ZkIIewSVJB7XyVSujQng25kK+LA3W1t0AdYZ1LX2IZwU8px&#10;FM2kwYJDQ44VbXJKH5enUbBvsV1P4m1zfNw3r5/r9PR9jEmpQb9bf4Hw1Pl/8dt90GH+ZzyF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6ywqIwwAAAN0AAAAP&#10;AAAAAAAAAAAAAAAAAKoCAABkcnMvZG93bnJldi54bWxQSwUGAAAAAAQABAD6AAAAmgMAAAAA&#10;">
                  <v:shape id="Freeform 1353" o:spid="_x0000_s1292" style="position:absolute;left:1428;top:4785;width:408;height:2;visibility:visible;mso-wrap-style:square;v-text-anchor:top" coordsize="408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yOW0sYA&#10;AADdAAAADwAAAGRycy9kb3ducmV2LnhtbESPS4vCQBCE7wv+h6GFvQSd6EE0Oor4YBe8rA88t5k2&#10;CWZ6QmZM4r/fERb21k1VfV29WHWmFA3VrrCsYDSMQRCnVhecKbic94MpCOeRNZaWScGLHKyWvY8F&#10;Jtq2fKTm5DMRIOwSVJB7XyVSujQng25oK+Kg3W1t0Ie1zqSusQ1wU8pxHE+kwYLDhRwr2uSUPk5P&#10;Eyi7JmpfP1E5jTa7s7sWX7fDlpX67HfrOQhPnf83/6W/dag/G03g/U0YQS5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yOW0sYAAADdAAAADwAAAAAAAAAAAAAAAACYAgAAZHJz&#10;L2Rvd25yZXYueG1sUEsFBgAAAAAEAAQA9QAAAIsDAAAAAA==&#10;" path="m,l408,e" filled="f" strokecolor="#444" strokeweight="2.98pt">
                    <v:path arrowok="t" o:connecttype="custom" o:connectlocs="0,0;408,0" o:connectangles="0,0"/>
                  </v:shape>
                </v:group>
                <v:group id="Group 1350" o:spid="_x0000_s1293" style="position:absolute;left:1856;top:4785;width:8682;height:2" coordorigin="1856,4785" coordsize="8682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VUxZMQAAADdAAAADwAAAGRycy9kb3ducmV2LnhtbERPTWvCQBC9F/wPywje&#10;dBOltY2uIqLFgwhqoXgbsmMSzM6G7JrEf+8WhN7m8T5nvuxMKRqqXWFZQTyKQBCnVhecKfg5b4ef&#10;IJxH1lhaJgUPcrBc9N7mmGjb8pGak89ECGGXoILc+yqR0qU5GXQjWxEH7mprgz7AOpO6xjaEm1KO&#10;o+hDGiw4NORY0Tqn9Ha6GwXfLbarSbxp9rfr+nE5vx9+9zEpNeh3qxkIT53/F7/cOx3mf8VT+Psm&#10;nCAXT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JVUxZMQAAADdAAAA&#10;DwAAAAAAAAAAAAAAAACqAgAAZHJzL2Rvd25yZXYueG1sUEsFBgAAAAAEAAQA+gAAAJsDAAAAAA==&#10;">
                  <v:shape id="Freeform 1351" o:spid="_x0000_s1294" style="position:absolute;left:1856;top:4785;width:8682;height:2;visibility:visible;mso-wrap-style:square;v-text-anchor:top" coordsize="8682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7INsUA&#10;AADdAAAADwAAAGRycy9kb3ducmV2LnhtbESPQWvCQBCF7wX/wzJCb3VjhRJTVxFB6MVKVex12B2T&#10;YHY2ZFdN+us7h0JvM7w3732zWPW+UXfqYh3YwHSSgSK2wdVcGjgdty85qJiQHTaBycBAEVbL0dMC&#10;Cxce/EX3QyqVhHAs0ECVUltoHW1FHuMktMSiXULnMcnaldp1+JBw3+jXLHvTHmuWhgpb2lRkr4eb&#10;N/Cz2Q+33d6l0+fZzuw35jjo3Jjncb9+B5WoT//mv+sPJ/jzqeDKNzKCXv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vsg2xQAAAN0AAAAPAAAAAAAAAAAAAAAAAJgCAABkcnMv&#10;ZG93bnJldi54bWxQSwUGAAAAAAQABAD1AAAAigMAAAAA&#10;" path="m,l8682,e" filled="f" strokecolor="#ebebeb" strokeweight="2.98pt">
                    <v:path arrowok="t" o:connecttype="custom" o:connectlocs="0,0;8682,0" o:connectangles="0,0"/>
                  </v:shape>
                </v:group>
                <v:group id="Group 1348" o:spid="_x0000_s1295" style="position:absolute;left:1419;top:5711;width:427;height:2" coordorigin="1419,5711" coordsize="427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4YAjcMAAADdAAAADwAAAGRycy9kb3ducmV2LnhtbERPTYvCMBC9C/sfwgh7&#10;07S7KGs1ioi7eBBBXRBvQzO2xWZSmtjWf28Ewds83ufMFp0pRUO1KywriIcRCOLU6oIzBf/H38EP&#10;COeRNZaWScGdHCzmH70ZJtq2vKfm4DMRQtglqCD3vkqkdGlOBt3QVsSBu9jaoA+wzqSusQ3hppRf&#10;UTSWBgsODTlWtMopvR5uRsFfi+3yO1432+tldT8fR7vTNialPvvdcgrCU+ff4pd7o8P8STyB5zfh&#10;BDl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7hgCNwwAAAN0AAAAP&#10;AAAAAAAAAAAAAAAAAKoCAABkcnMvZG93bnJldi54bWxQSwUGAAAAAAQABAD6AAAAmgMAAAAA&#10;">
                  <v:shape id="Freeform 1349" o:spid="_x0000_s1296" style="position:absolute;left:1419;top:5711;width:427;height:2;visibility:visible;mso-wrap-style:square;v-text-anchor:top" coordsize="427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4JAcYA&#10;AADdAAAADwAAAGRycy9kb3ducmV2LnhtbESPzW7CQAyE70i8w8pIvcGGHFoaWBAC+oMEh9I+gJU1&#10;SdqsN8puIenT1wckbh55vvF4sepcrS7UhsqzgekkAUWce1txYeDr82U8AxUissXaMxnoKcBqORws&#10;MLP+yh90OcVCSQiHDA2UMTaZ1iEvyWGY+IZYdmffOowi20LbFq8S7mqdJsmjdlixXCixoU1J+c/p&#10;10mNLa7/Dk/96zE9Fn31vWe3s2/GPIy69RxUpC7ezTf63Qr3nEp/+UZG0Mt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y4JAcYAAADdAAAADwAAAAAAAAAAAAAAAACYAgAAZHJz&#10;L2Rvd25yZXYueG1sUEsFBgAAAAAEAAQA9QAAAIsDAAAAAA==&#10;" path="m,l427,e" filled="f" strokecolor="#444" strokeweight="2.98pt">
                    <v:path arrowok="t" o:connecttype="custom" o:connectlocs="0,0;427,0" o:connectangles="0,0"/>
                  </v:shape>
                </v:group>
                <v:group id="Group 1346" o:spid="_x0000_s1297" style="position:absolute;left:1846;top:5711;width:8702;height:2" coordorigin="1846,5711" coordsize="8702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5zGNsUAAADdAAAADwAAAGRycy9kb3ducmV2LnhtbERPS2vCQBC+F/wPywi9&#10;1U0iLTZ1FREtPUjBRCi9DdkxCWZnQ3bN4993C4Xe5uN7zno7mkb01LnasoJ4EYEgLqyuuVRwyY9P&#10;KxDOI2tsLJOCiRxsN7OHNabaDnymPvOlCCHsUlRQed+mUrqiIoNuYVviwF1tZ9AH2JVSdziEcNPI&#10;JIpepMGaQ0OFLe0rKm7Z3Sh4H3DYLeNDf7pd99N3/vz5dYpJqcf5uHsD4Wn0/+I/94cO81+TGH6/&#10;CSfIz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AucxjbFAAAA3QAA&#10;AA8AAAAAAAAAAAAAAAAAqgIAAGRycy9kb3ducmV2LnhtbFBLBQYAAAAABAAEAPoAAACcAwAAAAA=&#10;">
                  <v:shape id="Freeform 1347" o:spid="_x0000_s1298" style="position:absolute;left:1846;top:5711;width:8702;height:2;visibility:visible;mso-wrap-style:square;v-text-anchor:top" coordsize="8702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s9gsUA&#10;AADdAAAADwAAAGRycy9kb3ducmV2LnhtbERP30vDMBB+F/Y/hBN8EZeu4ph12SgDQRyO2Q3x8WjO&#10;prO5lCSu9b83guDbfXw/b7kebSfO5EPrWMFsmoEgrp1uuVFwPDzeLECEiKyxc0wKvinAejW5WGKh&#10;3cCvdK5iI1IIhwIVmBj7QspQG7IYpq4nTtyH8xZjgr6R2uOQwm0n8yybS4stpwaDPW0M1Z/Vl1Ww&#10;nS3unku/Ha53bxtTncrb/cs7K3V1OZYPICKN8V/8537Saf59nsPvN+kEufo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Oz2CxQAAAN0AAAAPAAAAAAAAAAAAAAAAAJgCAABkcnMv&#10;ZG93bnJldi54bWxQSwUGAAAAAAQABAD1AAAAigMAAAAA&#10;" path="m,l8702,e" filled="f" strokecolor="#ebebeb" strokeweight="2.98pt">
                    <v:path arrowok="t" o:connecttype="custom" o:connectlocs="0,0;8702,0" o:connectangles="0,0"/>
                  </v:shape>
                </v:group>
                <v:group id="Group 1344" o:spid="_x0000_s1299" style="position:absolute;left:2804;top:4814;width:2;height:926" coordorigin="2804,4814" coordsize="2,9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AL92sUAAADdAAAADwAAAGRycy9kb3ducmV2LnhtbERPS2vCQBC+F/wPyxR6&#10;q5sHlpq6BhFbPIhQFUpvQ3ZMQrKzIbtN4r/vFoTe5uN7ziqfTCsG6l1tWUE8j0AQF1bXXCq4nN+f&#10;X0E4j6yxtUwKbuQgX88eVphpO/InDSdfihDCLkMFlfddJqUrKjLo5rYjDtzV9gZ9gH0pdY9jCDet&#10;TKLoRRqsOTRU2NG2oqI5/RgFHyOOmzTeDYfmur19nxfHr0NMSj09Tps3EJ4m/y++u/c6zF8mKfx9&#10;E06Q61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QC/drFAAAA3QAA&#10;AA8AAAAAAAAAAAAAAAAAqgIAAGRycy9kb3ducmV2LnhtbFBLBQYAAAAABAAEAPoAAACcAwAAAAA=&#10;">
                  <v:shape id="Freeform 1345" o:spid="_x0000_s1300" style="position:absolute;left:2804;top:4814;width:2;height:926;visibility:visible;mso-wrap-style:square;v-text-anchor:top" coordsize="2,9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YbEsUA&#10;AADdAAAADwAAAGRycy9kb3ducmV2LnhtbERP22rCQBB9F/oPyxR8002l2BpdpZYKsULR6AeM2TFJ&#10;zc6G7BrTfn23IPg2h3Od2aIzlWipcaVlBU/DCARxZnXJuYLDfjV4BeE8ssbKMin4IQeL+UNvhrG2&#10;V95Rm/pchBB2MSoovK9jKV1WkEE3tDVx4E62MegDbHKpG7yGcFPJURSNpcGSQ0OBNb0XlJ3Ti1GQ&#10;HS6b9cv3J22Xpy93/E3S5cc5Var/2L1NQXjq/F18cyc6zJ+MnuH/m3CCnP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thsSxQAAAN0AAAAPAAAAAAAAAAAAAAAAAJgCAABkcnMv&#10;ZG93bnJldi54bWxQSwUGAAAAAAQABAD1AAAAigMAAAAA&#10;" path="m,l,926e" filled="f" strokecolor="white" strokeweight="1.06pt">
                    <v:path arrowok="t" o:connecttype="custom" o:connectlocs="0,4814;0,5740" o:connectangles="0,0"/>
                  </v:shape>
                </v:group>
                <v:group id="Group 1342" o:spid="_x0000_s1301" style="position:absolute;left:3869;top:4814;width:2;height:926" coordorigin="3869,4814" coordsize="2,9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KfANcUAAADdAAAADwAAAGRycy9kb3ducmV2LnhtbERPTWvCQBC9F/wPyxS8&#10;NZsoKTXNKiJWPIRCVSi9DdkxCWZnQ3abxH/fLRR6m8f7nHwzmVYM1LvGsoIkikEQl1Y3XCm4nN+e&#10;XkA4j6yxtUwK7uRgs5495JhpO/IHDSdfiRDCLkMFtfddJqUrazLoItsRB+5qe4M+wL6SuscxhJtW&#10;LuL4WRpsODTU2NGupvJ2+jYKDiOO22WyH4rbdXf/Oqfvn0VCSs0fp+0rCE+T/xf/uY86zF8tUv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HSnwDXFAAAA3QAA&#10;AA8AAAAAAAAAAAAAAAAAqgIAAGRycy9kb3ducmV2LnhtbFBLBQYAAAAABAAEAPoAAACcAwAAAAA=&#10;">
                  <v:shape id="Freeform 1343" o:spid="_x0000_s1302" style="position:absolute;left:3869;top:4814;width:2;height:926;visibility:visible;mso-wrap-style:square;v-text-anchor:top" coordsize="2,9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gg/sUA&#10;AADdAAAADwAAAGRycy9kb3ducmV2LnhtbERP22rCQBB9F/yHZQp9q5v6oDW6EZUWrAWxqR8wZicX&#10;zc6G7KrRr+8WCr7N4VxnNu9MLS7UusqygtdBBII4s7riQsH+5+PlDYTzyBpry6TgRg7mSb83w1jb&#10;K3/TJfWFCCHsYlRQet/EUrqsJINuYBviwOW2NegDbAupW7yGcFPLYRSNpMGKQ0OJDa1Kyk7p2SjI&#10;9uevz/FxQ7tlvnWH+zpdvp9SpZ6fusUUhKfOP8T/7rUO8yfDEfx9E06Qy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KCD+xQAAAN0AAAAPAAAAAAAAAAAAAAAAAJgCAABkcnMv&#10;ZG93bnJldi54bWxQSwUGAAAAAAQABAD1AAAAigMAAAAA&#10;" path="m,l,926e" filled="f" strokecolor="white" strokeweight="1.06pt">
                    <v:path arrowok="t" o:connecttype="custom" o:connectlocs="0,4814;0,5740" o:connectangles="0,0"/>
                  </v:shape>
                </v:group>
                <v:group id="Group 1340" o:spid="_x0000_s1303" style="position:absolute;left:4789;top:4814;width:2;height:926" coordorigin="4789,4814" coordsize="2,9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zn72cQAAADdAAAADwAAAGRycy9kb3ducmV2LnhtbERPS2vCQBC+C/6HZQRv&#10;dRPFR6OriKj0IIVqofQ2ZMckmJ0N2TWJ/74rFLzNx/ec1aYzpWiodoVlBfEoAkGcWl1wpuD7cnhb&#10;gHAeWWNpmRQ8yMFm3e+tMNG25S9qzj4TIYRdggpy76tESpfmZNCNbEUcuKutDfoA60zqGtsQbko5&#10;jqKZNFhwaMixol1O6e18NwqOLbbbSbxvTrfr7vF7mX7+nGJSajjotksQnjr/Ev+7P3SY/z6ew/Ob&#10;cIJc/w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6zn72cQAAADdAAAA&#10;DwAAAAAAAAAAAAAAAACqAgAAZHJzL2Rvd25yZXYueG1sUEsFBgAAAAAEAAQA+gAAAJsDAAAAAA==&#10;">
                  <v:shape id="Freeform 1341" o:spid="_x0000_s1304" style="position:absolute;left:4789;top:4814;width:2;height:926;visibility:visible;mso-wrap-style:square;v-text-anchor:top" coordsize="2,9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/sRF8cA&#10;AADdAAAADwAAAGRycy9kb3ducmV2LnhtbESPwW7CQAxE75X4h5Ur9VY25dDSwIIKAomChErgA0zW&#10;JClZb5RdIPTr60Ol3mzNeOZ5PO1cra7UhsqzgZd+Aoo497biwsBhv3weggoR2WLtmQzcKcB00nsY&#10;Y2r9jXd0zWKhJIRDigbKGJtU65CX5DD0fUMs2sm3DqOsbaFtizcJd7UeJMmrdlixNJTY0Lyk/Jxd&#10;nIH8cNl8vn2v6Wt22objzyqbLc6ZMU+P3ccIVKQu/pv/rldW8N8HgivfyAh68g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f7ERfHAAAA3QAAAA8AAAAAAAAAAAAAAAAAmAIAAGRy&#10;cy9kb3ducmV2LnhtbFBLBQYAAAAABAAEAPUAAACMAwAAAAA=&#10;" path="m,l,926e" filled="f" strokecolor="white" strokeweight="1.06pt">
                    <v:path arrowok="t" o:connecttype="custom" o:connectlocs="0,4814;0,5740" o:connectangles="0,0"/>
                  </v:shape>
                </v:group>
                <v:group id="Group 1338" o:spid="_x0000_s1305" style="position:absolute;left:5922;top:4814;width:2;height:926" coordorigin="5922,4814" coordsize="2,9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erKMMMAAADdAAAADwAAAGRycy9kb3ducmV2LnhtbERPS4vCMBC+C/sfwizs&#10;TdO6KFqNIrK7eBDBB4i3oRnbYjMpTbat/94Igrf5+J4zX3amFA3VrrCsIB5EIIhTqwvOFJyOv/0J&#10;COeRNZaWScGdHCwXH705Jtq2vKfm4DMRQtglqCD3vkqkdGlOBt3AVsSBu9raoA+wzqSusQ3hppTD&#10;KBpLgwWHhhwrWueU3g7/RsFfi+3qO/5ptrfr+n45jnbnbUxKfX12qxkIT51/i1/ujQ7zp8MpPL8J&#10;J8jF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16sowwwAAAN0AAAAP&#10;AAAAAAAAAAAAAAAAAKoCAABkcnMvZG93bnJldi54bWxQSwUGAAAAAAQABAD6AAAAmgMAAAAA&#10;">
                  <v:shape id="Freeform 1339" o:spid="_x0000_s1306" style="position:absolute;left:5922;top:4814;width:2;height:926;visibility:visible;mso-wrap-style:square;v-text-anchor:top" coordsize="2,9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SLzMgA&#10;AADdAAAADwAAAGRycy9kb3ducmV2LnhtbESP0U7CQBBF30n4h82Y+CZbNUGsLEQIJCgJ0coHjN2h&#10;LXRnm+4Cla9nHkx4m8m9c++Z8bRztTpRGyrPBh4HCSji3NuKCwPbn+XDCFSIyBZrz2TgjwJMJ/3e&#10;GFPrz/xNpywWSkI4pGigjLFJtQ55SQ7DwDfEou186zDK2hbatniWcFfrpyQZaocVS0OJDc1Lyg/Z&#10;0RnIt8f1x8v+k75mu034vayy2eKQGXN/172/gYrUxZv5/3plBf/1WfjlGxlBT6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sVIvMyAAAAN0AAAAPAAAAAAAAAAAAAAAAAJgCAABk&#10;cnMvZG93bnJldi54bWxQSwUGAAAAAAQABAD1AAAAjQMAAAAA&#10;" path="m,l,926e" filled="f" strokecolor="white" strokeweight="1.06pt">
                    <v:path arrowok="t" o:connecttype="custom" o:connectlocs="0,4814;0,5740" o:connectangles="0,0"/>
                  </v:shape>
                </v:group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i/>
          <w:sz w:val="18"/>
          <w:szCs w:val="18"/>
        </w:rPr>
        <w:t>Table</w:t>
      </w:r>
      <w:r>
        <w:rPr>
          <w:rFonts w:ascii="Arial" w:eastAsia="Arial" w:hAnsi="Arial" w:cs="Arial"/>
          <w:i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 xml:space="preserve">4: 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z w:val="18"/>
          <w:szCs w:val="18"/>
        </w:rPr>
        <w:t xml:space="preserve">op </w:t>
      </w:r>
      <w:r>
        <w:rPr>
          <w:rFonts w:ascii="Arial" w:eastAsia="Arial" w:hAnsi="Arial" w:cs="Arial"/>
          <w:i/>
          <w:spacing w:val="-2"/>
          <w:sz w:val="18"/>
          <w:szCs w:val="18"/>
        </w:rPr>
        <w:t>f</w:t>
      </w:r>
      <w:r>
        <w:rPr>
          <w:rFonts w:ascii="Arial" w:eastAsia="Arial" w:hAnsi="Arial" w:cs="Arial"/>
          <w:i/>
          <w:sz w:val="18"/>
          <w:szCs w:val="18"/>
        </w:rPr>
        <w:t>i</w:t>
      </w:r>
      <w:r>
        <w:rPr>
          <w:rFonts w:ascii="Arial" w:eastAsia="Arial" w:hAnsi="Arial" w:cs="Arial"/>
          <w:i/>
          <w:spacing w:val="1"/>
          <w:sz w:val="18"/>
          <w:szCs w:val="18"/>
        </w:rPr>
        <w:t>v</w:t>
      </w:r>
      <w:r>
        <w:rPr>
          <w:rFonts w:ascii="Arial" w:eastAsia="Arial" w:hAnsi="Arial" w:cs="Arial"/>
          <w:i/>
          <w:sz w:val="18"/>
          <w:szCs w:val="18"/>
        </w:rPr>
        <w:t xml:space="preserve">e </w:t>
      </w:r>
      <w:r>
        <w:rPr>
          <w:rFonts w:ascii="Arial" w:eastAsia="Arial" w:hAnsi="Arial" w:cs="Arial"/>
          <w:i/>
          <w:spacing w:val="-1"/>
          <w:sz w:val="18"/>
          <w:szCs w:val="18"/>
        </w:rPr>
        <w:t>m</w:t>
      </w:r>
      <w:r>
        <w:rPr>
          <w:rFonts w:ascii="Arial" w:eastAsia="Arial" w:hAnsi="Arial" w:cs="Arial"/>
          <w:i/>
          <w:spacing w:val="-2"/>
          <w:sz w:val="18"/>
          <w:szCs w:val="18"/>
        </w:rPr>
        <w:t>o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 xml:space="preserve">t </w:t>
      </w:r>
      <w:r>
        <w:rPr>
          <w:rFonts w:ascii="Arial" w:eastAsia="Arial" w:hAnsi="Arial" w:cs="Arial"/>
          <w:i/>
          <w:spacing w:val="-2"/>
          <w:sz w:val="18"/>
          <w:szCs w:val="18"/>
        </w:rPr>
        <w:t>d</w:t>
      </w:r>
      <w:r>
        <w:rPr>
          <w:rFonts w:ascii="Arial" w:eastAsia="Arial" w:hAnsi="Arial" w:cs="Arial"/>
          <w:i/>
          <w:sz w:val="18"/>
          <w:szCs w:val="18"/>
        </w:rPr>
        <w:t>e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t</w:t>
      </w:r>
      <w:r>
        <w:rPr>
          <w:rFonts w:ascii="Arial" w:eastAsia="Arial" w:hAnsi="Arial" w:cs="Arial"/>
          <w:i/>
          <w:spacing w:val="-2"/>
          <w:sz w:val="18"/>
          <w:szCs w:val="18"/>
        </w:rPr>
        <w:t>r</w:t>
      </w:r>
      <w:r>
        <w:rPr>
          <w:rFonts w:ascii="Arial" w:eastAsia="Arial" w:hAnsi="Arial" w:cs="Arial"/>
          <w:i/>
          <w:sz w:val="18"/>
          <w:szCs w:val="18"/>
        </w:rPr>
        <w:t>u</w:t>
      </w:r>
      <w:r>
        <w:rPr>
          <w:rFonts w:ascii="Arial" w:eastAsia="Arial" w:hAnsi="Arial" w:cs="Arial"/>
          <w:i/>
          <w:spacing w:val="-2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t</w:t>
      </w:r>
      <w:r>
        <w:rPr>
          <w:rFonts w:ascii="Arial" w:eastAsia="Arial" w:hAnsi="Arial" w:cs="Arial"/>
          <w:i/>
          <w:spacing w:val="1"/>
          <w:sz w:val="18"/>
          <w:szCs w:val="18"/>
        </w:rPr>
        <w:t>iv</w:t>
      </w:r>
      <w:r>
        <w:rPr>
          <w:rFonts w:ascii="Arial" w:eastAsia="Arial" w:hAnsi="Arial" w:cs="Arial"/>
          <w:i/>
          <w:sz w:val="18"/>
          <w:szCs w:val="18"/>
        </w:rPr>
        <w:t>e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eart</w:t>
      </w:r>
      <w:r>
        <w:rPr>
          <w:rFonts w:ascii="Arial" w:eastAsia="Arial" w:hAnsi="Arial" w:cs="Arial"/>
          <w:i/>
          <w:spacing w:val="-2"/>
          <w:sz w:val="18"/>
          <w:szCs w:val="18"/>
        </w:rPr>
        <w:t>h</w:t>
      </w:r>
      <w:r>
        <w:rPr>
          <w:rFonts w:ascii="Arial" w:eastAsia="Arial" w:hAnsi="Arial" w:cs="Arial"/>
          <w:i/>
          <w:sz w:val="18"/>
          <w:szCs w:val="18"/>
        </w:rPr>
        <w:t>qu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pacing w:val="1"/>
          <w:sz w:val="18"/>
          <w:szCs w:val="18"/>
        </w:rPr>
        <w:t>k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z w:val="18"/>
          <w:szCs w:val="18"/>
        </w:rPr>
        <w:t>s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i</w:t>
      </w:r>
      <w:r>
        <w:rPr>
          <w:rFonts w:ascii="Arial" w:eastAsia="Arial" w:hAnsi="Arial" w:cs="Arial"/>
          <w:i/>
          <w:sz w:val="18"/>
          <w:szCs w:val="18"/>
        </w:rPr>
        <w:t>n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re</w:t>
      </w:r>
      <w:r>
        <w:rPr>
          <w:rFonts w:ascii="Arial" w:eastAsia="Arial" w:hAnsi="Arial" w:cs="Arial"/>
          <w:i/>
          <w:spacing w:val="-2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ord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z w:val="18"/>
          <w:szCs w:val="18"/>
        </w:rPr>
        <w:t xml:space="preserve">d </w:t>
      </w:r>
      <w:r>
        <w:rPr>
          <w:rFonts w:ascii="Arial" w:eastAsia="Arial" w:hAnsi="Arial" w:cs="Arial"/>
          <w:i/>
          <w:spacing w:val="-2"/>
          <w:sz w:val="18"/>
          <w:szCs w:val="18"/>
        </w:rPr>
        <w:t>h</w:t>
      </w:r>
      <w:r>
        <w:rPr>
          <w:rFonts w:ascii="Arial" w:eastAsia="Arial" w:hAnsi="Arial" w:cs="Arial"/>
          <w:i/>
          <w:sz w:val="18"/>
          <w:szCs w:val="18"/>
        </w:rPr>
        <w:t>i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to</w:t>
      </w:r>
      <w:r>
        <w:rPr>
          <w:rFonts w:ascii="Arial" w:eastAsia="Arial" w:hAnsi="Arial" w:cs="Arial"/>
          <w:i/>
          <w:spacing w:val="-3"/>
          <w:sz w:val="18"/>
          <w:szCs w:val="18"/>
        </w:rPr>
        <w:t>r</w:t>
      </w:r>
      <w:r>
        <w:rPr>
          <w:rFonts w:ascii="Arial" w:eastAsia="Arial" w:hAnsi="Arial" w:cs="Arial"/>
          <w:i/>
          <w:spacing w:val="1"/>
          <w:sz w:val="18"/>
          <w:szCs w:val="18"/>
        </w:rPr>
        <w:t>y</w:t>
      </w:r>
      <w:r>
        <w:rPr>
          <w:rFonts w:ascii="Arial" w:eastAsia="Arial" w:hAnsi="Arial" w:cs="Arial"/>
          <w:i/>
          <w:sz w:val="18"/>
          <w:szCs w:val="18"/>
        </w:rPr>
        <w:t>.</w:t>
      </w:r>
    </w:p>
    <w:p w:rsidR="00390CA3" w:rsidRDefault="00390CA3">
      <w:pPr>
        <w:spacing w:before="3" w:line="150" w:lineRule="exact"/>
        <w:rPr>
          <w:sz w:val="15"/>
          <w:szCs w:val="15"/>
        </w:rPr>
      </w:pPr>
    </w:p>
    <w:p w:rsidR="00390CA3" w:rsidRDefault="00BD6A69">
      <w:pPr>
        <w:tabs>
          <w:tab w:val="left" w:pos="1578"/>
          <w:tab w:val="left" w:pos="2646"/>
          <w:tab w:val="left" w:pos="3564"/>
          <w:tab w:val="left" w:pos="4699"/>
        </w:tabs>
        <w:ind w:left="623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b/>
          <w:bCs/>
          <w:color w:val="FFFFFF"/>
          <w:sz w:val="18"/>
          <w:szCs w:val="18"/>
        </w:rPr>
        <w:t>Date</w:t>
      </w:r>
      <w:r>
        <w:rPr>
          <w:rFonts w:ascii="Arial" w:eastAsia="Arial" w:hAnsi="Arial" w:cs="Arial"/>
          <w:b/>
          <w:bCs/>
          <w:color w:val="FFFFFF"/>
          <w:sz w:val="18"/>
          <w:szCs w:val="18"/>
        </w:rPr>
        <w:tab/>
        <w:t>Location</w:t>
      </w:r>
      <w:r>
        <w:rPr>
          <w:rFonts w:ascii="Arial" w:eastAsia="Arial" w:hAnsi="Arial" w:cs="Arial"/>
          <w:b/>
          <w:bCs/>
          <w:color w:val="FFFFFF"/>
          <w:sz w:val="18"/>
          <w:szCs w:val="18"/>
        </w:rPr>
        <w:tab/>
        <w:t>Deaths</w:t>
      </w:r>
      <w:r>
        <w:rPr>
          <w:rFonts w:ascii="Arial" w:eastAsia="Arial" w:hAnsi="Arial" w:cs="Arial"/>
          <w:b/>
          <w:bCs/>
          <w:color w:val="FFFFFF"/>
          <w:sz w:val="18"/>
          <w:szCs w:val="18"/>
        </w:rPr>
        <w:tab/>
      </w:r>
      <w:r>
        <w:rPr>
          <w:rFonts w:ascii="Arial" w:eastAsia="Arial" w:hAnsi="Arial" w:cs="Arial"/>
          <w:b/>
          <w:bCs/>
          <w:color w:val="FFFFFF"/>
          <w:spacing w:val="1"/>
          <w:sz w:val="18"/>
          <w:szCs w:val="18"/>
        </w:rPr>
        <w:t>M</w:t>
      </w:r>
      <w:r>
        <w:rPr>
          <w:rFonts w:ascii="Arial" w:eastAsia="Arial" w:hAnsi="Arial" w:cs="Arial"/>
          <w:b/>
          <w:bCs/>
          <w:color w:val="FFFFFF"/>
          <w:sz w:val="18"/>
          <w:szCs w:val="18"/>
        </w:rPr>
        <w:t>ag.</w:t>
      </w:r>
      <w:r>
        <w:rPr>
          <w:rFonts w:ascii="Arial" w:eastAsia="Arial" w:hAnsi="Arial" w:cs="Arial"/>
          <w:b/>
          <w:bCs/>
          <w:color w:val="FFFFFF"/>
          <w:sz w:val="18"/>
          <w:szCs w:val="18"/>
        </w:rPr>
        <w:tab/>
      </w:r>
      <w:r>
        <w:rPr>
          <w:rFonts w:ascii="Arial" w:eastAsia="Arial" w:hAnsi="Arial" w:cs="Arial"/>
          <w:b/>
          <w:bCs/>
          <w:color w:val="FFFFFF"/>
          <w:sz w:val="18"/>
          <w:szCs w:val="18"/>
        </w:rPr>
        <w:t>Description</w:t>
      </w:r>
    </w:p>
    <w:p w:rsidR="00390CA3" w:rsidRDefault="00390CA3">
      <w:pPr>
        <w:rPr>
          <w:rFonts w:ascii="Arial" w:eastAsia="Arial" w:hAnsi="Arial" w:cs="Arial"/>
          <w:sz w:val="18"/>
          <w:szCs w:val="18"/>
        </w:rPr>
        <w:sectPr w:rsidR="00390CA3">
          <w:footerReference w:type="default" r:id="rId72"/>
          <w:pgSz w:w="11907" w:h="16840"/>
          <w:pgMar w:top="1560" w:right="1280" w:bottom="780" w:left="1280" w:header="0" w:footer="585" w:gutter="0"/>
          <w:cols w:space="720"/>
        </w:sectPr>
      </w:pPr>
    </w:p>
    <w:p w:rsidR="00390CA3" w:rsidRDefault="00390CA3">
      <w:pPr>
        <w:spacing w:before="9" w:line="170" w:lineRule="exact"/>
        <w:rPr>
          <w:sz w:val="17"/>
          <w:szCs w:val="17"/>
        </w:rPr>
      </w:pPr>
    </w:p>
    <w:p w:rsidR="00390CA3" w:rsidRDefault="00BD6A69">
      <w:pPr>
        <w:tabs>
          <w:tab w:val="left" w:pos="623"/>
        </w:tabs>
        <w:ind w:left="196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b/>
          <w:bCs/>
          <w:color w:val="FFFFFF"/>
          <w:sz w:val="18"/>
          <w:szCs w:val="18"/>
        </w:rPr>
        <w:t>1</w:t>
      </w:r>
      <w:r>
        <w:rPr>
          <w:rFonts w:ascii="Arial" w:eastAsia="Arial" w:hAnsi="Arial" w:cs="Arial"/>
          <w:b/>
          <w:bCs/>
          <w:color w:val="FFFFFF"/>
          <w:sz w:val="18"/>
          <w:szCs w:val="18"/>
        </w:rPr>
        <w:tab/>
      </w:r>
      <w:r>
        <w:rPr>
          <w:rFonts w:ascii="Arial" w:eastAsia="Arial" w:hAnsi="Arial" w:cs="Arial"/>
          <w:color w:val="000000"/>
          <w:sz w:val="18"/>
          <w:szCs w:val="18"/>
        </w:rPr>
        <w:t xml:space="preserve">23 </w:t>
      </w:r>
      <w:r>
        <w:rPr>
          <w:rFonts w:ascii="Arial" w:eastAsia="Arial" w:hAnsi="Arial" w:cs="Arial"/>
          <w:color w:val="000000"/>
          <w:spacing w:val="-1"/>
          <w:sz w:val="18"/>
          <w:szCs w:val="18"/>
        </w:rPr>
        <w:t>J</w:t>
      </w:r>
      <w:r>
        <w:rPr>
          <w:rFonts w:ascii="Arial" w:eastAsia="Arial" w:hAnsi="Arial" w:cs="Arial"/>
          <w:color w:val="000000"/>
          <w:sz w:val="18"/>
          <w:szCs w:val="18"/>
        </w:rPr>
        <w:t>an</w:t>
      </w:r>
    </w:p>
    <w:p w:rsidR="00390CA3" w:rsidRDefault="00BD6A69">
      <w:pPr>
        <w:spacing w:line="202" w:lineRule="exact"/>
        <w:ind w:left="623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b/>
          <w:bCs/>
          <w:sz w:val="18"/>
          <w:szCs w:val="18"/>
        </w:rPr>
        <w:t>1556</w:t>
      </w:r>
    </w:p>
    <w:p w:rsidR="00390CA3" w:rsidRDefault="00BD6A69">
      <w:pPr>
        <w:spacing w:before="9" w:line="170" w:lineRule="exact"/>
        <w:rPr>
          <w:sz w:val="17"/>
          <w:szCs w:val="17"/>
        </w:rPr>
      </w:pPr>
      <w:r>
        <w:br w:type="column"/>
      </w:r>
    </w:p>
    <w:p w:rsidR="00390CA3" w:rsidRDefault="00BD6A69">
      <w:pPr>
        <w:ind w:left="196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Shaan</w:t>
      </w:r>
      <w:r>
        <w:rPr>
          <w:rFonts w:ascii="Arial" w:eastAsia="Arial" w:hAnsi="Arial" w:cs="Arial"/>
          <w:spacing w:val="-4"/>
          <w:sz w:val="18"/>
          <w:szCs w:val="18"/>
        </w:rPr>
        <w:t>x</w:t>
      </w:r>
      <w:r>
        <w:rPr>
          <w:rFonts w:ascii="Arial" w:eastAsia="Arial" w:hAnsi="Arial" w:cs="Arial"/>
          <w:sz w:val="18"/>
          <w:szCs w:val="18"/>
        </w:rPr>
        <w:t>i (Shen</w:t>
      </w:r>
      <w:r>
        <w:rPr>
          <w:rFonts w:ascii="Arial" w:eastAsia="Arial" w:hAnsi="Arial" w:cs="Arial"/>
          <w:spacing w:val="-2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i), Ch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na</w:t>
      </w:r>
    </w:p>
    <w:p w:rsidR="00390CA3" w:rsidRDefault="00BD6A69">
      <w:pPr>
        <w:spacing w:before="9" w:line="170" w:lineRule="exact"/>
        <w:rPr>
          <w:sz w:val="17"/>
          <w:szCs w:val="17"/>
        </w:rPr>
      </w:pPr>
      <w:r>
        <w:br w:type="column"/>
      </w:r>
    </w:p>
    <w:p w:rsidR="00390CA3" w:rsidRDefault="00BD6A69">
      <w:pPr>
        <w:tabs>
          <w:tab w:val="left" w:pos="1113"/>
        </w:tabs>
        <w:ind w:left="196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 xml:space="preserve">830 </w:t>
      </w:r>
      <w:r>
        <w:rPr>
          <w:rFonts w:ascii="Arial" w:eastAsia="Arial" w:hAnsi="Arial" w:cs="Arial"/>
          <w:spacing w:val="-2"/>
          <w:sz w:val="18"/>
          <w:szCs w:val="18"/>
        </w:rPr>
        <w:t>0</w:t>
      </w:r>
      <w:r>
        <w:rPr>
          <w:rFonts w:ascii="Arial" w:eastAsia="Arial" w:hAnsi="Arial" w:cs="Arial"/>
          <w:sz w:val="18"/>
          <w:szCs w:val="18"/>
        </w:rPr>
        <w:t>00</w:t>
      </w:r>
      <w:r>
        <w:rPr>
          <w:rFonts w:ascii="Arial" w:eastAsia="Arial" w:hAnsi="Arial" w:cs="Arial"/>
          <w:sz w:val="18"/>
          <w:szCs w:val="18"/>
        </w:rPr>
        <w:tab/>
        <w:t>Est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pacing w:val="-2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at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 xml:space="preserve">d: 8 </w:t>
      </w:r>
      <w:r>
        <w:rPr>
          <w:rFonts w:ascii="Arial" w:eastAsia="Arial" w:hAnsi="Arial" w:cs="Arial"/>
          <w:spacing w:val="33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Large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2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ale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de</w:t>
      </w:r>
      <w:r>
        <w:rPr>
          <w:rFonts w:ascii="Arial" w:eastAsia="Arial" w:hAnsi="Arial" w:cs="Arial"/>
          <w:spacing w:val="-2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tru</w:t>
      </w:r>
      <w:r>
        <w:rPr>
          <w:rFonts w:ascii="Arial" w:eastAsia="Arial" w:hAnsi="Arial" w:cs="Arial"/>
          <w:spacing w:val="-2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on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of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ity</w:t>
      </w:r>
      <w:r>
        <w:rPr>
          <w:rFonts w:ascii="Arial" w:eastAsia="Arial" w:hAnsi="Arial" w:cs="Arial"/>
          <w:spacing w:val="-3"/>
          <w:sz w:val="18"/>
          <w:szCs w:val="18"/>
        </w:rPr>
        <w:t xml:space="preserve"> w</w:t>
      </w:r>
      <w:r>
        <w:rPr>
          <w:rFonts w:ascii="Arial" w:eastAsia="Arial" w:hAnsi="Arial" w:cs="Arial"/>
          <w:sz w:val="18"/>
          <w:szCs w:val="18"/>
        </w:rPr>
        <w:t>all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, t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pl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,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off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s</w:t>
      </w:r>
    </w:p>
    <w:p w:rsidR="00390CA3" w:rsidRDefault="00BD6A69">
      <w:pPr>
        <w:spacing w:before="2" w:line="208" w:lineRule="exact"/>
        <w:ind w:left="2249" w:right="305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 xml:space="preserve">and 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ou</w:t>
      </w:r>
      <w:r>
        <w:rPr>
          <w:rFonts w:ascii="Arial" w:eastAsia="Arial" w:hAnsi="Arial" w:cs="Arial"/>
          <w:spacing w:val="-2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es</w:t>
      </w:r>
      <w:r>
        <w:rPr>
          <w:rFonts w:ascii="Arial" w:eastAsia="Arial" w:hAnsi="Arial" w:cs="Arial"/>
          <w:spacing w:val="3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ere re</w:t>
      </w:r>
      <w:r>
        <w:rPr>
          <w:rFonts w:ascii="Arial" w:eastAsia="Arial" w:hAnsi="Arial" w:cs="Arial"/>
          <w:spacing w:val="-2"/>
          <w:sz w:val="18"/>
          <w:szCs w:val="18"/>
        </w:rPr>
        <w:t>p</w:t>
      </w:r>
      <w:r>
        <w:rPr>
          <w:rFonts w:ascii="Arial" w:eastAsia="Arial" w:hAnsi="Arial" w:cs="Arial"/>
          <w:sz w:val="18"/>
          <w:szCs w:val="18"/>
        </w:rPr>
        <w:t>ort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 xml:space="preserve">d. </w:t>
      </w:r>
      <w:r>
        <w:rPr>
          <w:rFonts w:ascii="Arial" w:eastAsia="Arial" w:hAnsi="Arial" w:cs="Arial"/>
          <w:spacing w:val="-1"/>
          <w:sz w:val="18"/>
          <w:szCs w:val="18"/>
        </w:rPr>
        <w:t>G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olo</w:t>
      </w:r>
      <w:r>
        <w:rPr>
          <w:rFonts w:ascii="Arial" w:eastAsia="Arial" w:hAnsi="Arial" w:cs="Arial"/>
          <w:spacing w:val="-2"/>
          <w:sz w:val="18"/>
          <w:szCs w:val="18"/>
        </w:rPr>
        <w:t>g</w:t>
      </w:r>
      <w:r>
        <w:rPr>
          <w:rFonts w:ascii="Arial" w:eastAsia="Arial" w:hAnsi="Arial" w:cs="Arial"/>
          <w:sz w:val="18"/>
          <w:szCs w:val="18"/>
        </w:rPr>
        <w:t>i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l ef</w:t>
      </w:r>
      <w:r>
        <w:rPr>
          <w:rFonts w:ascii="Arial" w:eastAsia="Arial" w:hAnsi="Arial" w:cs="Arial"/>
          <w:spacing w:val="-2"/>
          <w:sz w:val="18"/>
          <w:szCs w:val="18"/>
        </w:rPr>
        <w:t>f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r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port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 xml:space="preserve">d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ith this</w:t>
      </w:r>
      <w:r>
        <w:rPr>
          <w:rFonts w:ascii="Arial" w:eastAsia="Arial" w:hAnsi="Arial" w:cs="Arial"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eart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qu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 xml:space="preserve">e 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n</w:t>
      </w:r>
      <w:r>
        <w:rPr>
          <w:rFonts w:ascii="Arial" w:eastAsia="Arial" w:hAnsi="Arial" w:cs="Arial"/>
          <w:spacing w:val="-2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lud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ground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f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pacing w:val="1"/>
          <w:sz w:val="18"/>
          <w:szCs w:val="18"/>
        </w:rPr>
        <w:t>ss</w:t>
      </w:r>
      <w:r>
        <w:rPr>
          <w:rFonts w:ascii="Arial" w:eastAsia="Arial" w:hAnsi="Arial" w:cs="Arial"/>
          <w:sz w:val="18"/>
          <w:szCs w:val="18"/>
        </w:rPr>
        <w:t>u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,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up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ift,</w:t>
      </w:r>
    </w:p>
    <w:p w:rsidR="00390CA3" w:rsidRDefault="00BD6A69">
      <w:pPr>
        <w:spacing w:line="203" w:lineRule="exact"/>
        <w:ind w:left="2249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u</w:t>
      </w:r>
      <w:r>
        <w:rPr>
          <w:rFonts w:ascii="Arial" w:eastAsia="Arial" w:hAnsi="Arial" w:cs="Arial"/>
          <w:spacing w:val="-2"/>
          <w:sz w:val="18"/>
          <w:szCs w:val="18"/>
        </w:rPr>
        <w:t>b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id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n</w:t>
      </w:r>
      <w:r>
        <w:rPr>
          <w:rFonts w:ascii="Arial" w:eastAsia="Arial" w:hAnsi="Arial" w:cs="Arial"/>
          <w:spacing w:val="-2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 xml:space="preserve">e, </w:t>
      </w:r>
      <w:r>
        <w:rPr>
          <w:rFonts w:ascii="Arial" w:eastAsia="Arial" w:hAnsi="Arial" w:cs="Arial"/>
          <w:spacing w:val="-2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an</w:t>
      </w:r>
      <w:r>
        <w:rPr>
          <w:rFonts w:ascii="Arial" w:eastAsia="Arial" w:hAnsi="Arial" w:cs="Arial"/>
          <w:spacing w:val="2"/>
          <w:sz w:val="18"/>
          <w:szCs w:val="18"/>
        </w:rPr>
        <w:t>d</w:t>
      </w:r>
      <w:r>
        <w:rPr>
          <w:rFonts w:ascii="Arial" w:eastAsia="Arial" w:hAnsi="Arial" w:cs="Arial"/>
          <w:spacing w:val="-3"/>
          <w:sz w:val="18"/>
          <w:szCs w:val="18"/>
        </w:rPr>
        <w:t>-</w:t>
      </w:r>
      <w:r>
        <w:rPr>
          <w:rFonts w:ascii="Arial" w:eastAsia="Arial" w:hAnsi="Arial" w:cs="Arial"/>
          <w:sz w:val="18"/>
          <w:szCs w:val="18"/>
        </w:rPr>
        <w:t>blo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, l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que</w:t>
      </w:r>
      <w:r>
        <w:rPr>
          <w:rFonts w:ascii="Arial" w:eastAsia="Arial" w:hAnsi="Arial" w:cs="Arial"/>
          <w:spacing w:val="-2"/>
          <w:sz w:val="18"/>
          <w:szCs w:val="18"/>
        </w:rPr>
        <w:t>f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 xml:space="preserve">on 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 xml:space="preserve">nd 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an</w:t>
      </w:r>
      <w:r>
        <w:rPr>
          <w:rFonts w:ascii="Arial" w:eastAsia="Arial" w:hAnsi="Arial" w:cs="Arial"/>
          <w:spacing w:val="-2"/>
          <w:sz w:val="18"/>
          <w:szCs w:val="18"/>
        </w:rPr>
        <w:t>d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l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de</w:t>
      </w:r>
      <w:r>
        <w:rPr>
          <w:rFonts w:ascii="Arial" w:eastAsia="Arial" w:hAnsi="Arial" w:cs="Arial"/>
          <w:spacing w:val="-2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. It</w:t>
      </w:r>
    </w:p>
    <w:p w:rsidR="00390CA3" w:rsidRDefault="00BD6A69">
      <w:pPr>
        <w:spacing w:before="3" w:line="206" w:lineRule="exact"/>
        <w:ind w:left="2249" w:right="170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at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d th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t t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 xml:space="preserve">e 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pacing w:val="-2"/>
          <w:sz w:val="18"/>
          <w:szCs w:val="18"/>
        </w:rPr>
        <w:t>d</w:t>
      </w:r>
      <w:r>
        <w:rPr>
          <w:rFonts w:ascii="Arial" w:eastAsia="Arial" w:hAnsi="Arial" w:cs="Arial"/>
          <w:sz w:val="18"/>
          <w:szCs w:val="18"/>
        </w:rPr>
        <w:t>ent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f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ed d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 xml:space="preserve">ath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 xml:space="preserve">oll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as</w:t>
      </w:r>
      <w:r>
        <w:rPr>
          <w:rFonts w:ascii="Arial" w:eastAsia="Arial" w:hAnsi="Arial" w:cs="Arial"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830</w:t>
      </w:r>
      <w:r>
        <w:rPr>
          <w:rFonts w:ascii="Arial" w:eastAsia="Arial" w:hAnsi="Arial" w:cs="Arial"/>
          <w:spacing w:val="3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000,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 xml:space="preserve">ith 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any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e u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id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nt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pacing w:val="-2"/>
          <w:sz w:val="18"/>
          <w:szCs w:val="18"/>
        </w:rPr>
        <w:t>f</w:t>
      </w:r>
      <w:r>
        <w:rPr>
          <w:rFonts w:ascii="Arial" w:eastAsia="Arial" w:hAnsi="Arial" w:cs="Arial"/>
          <w:sz w:val="18"/>
          <w:szCs w:val="18"/>
        </w:rPr>
        <w:t>ied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d</w:t>
      </w:r>
      <w:r>
        <w:rPr>
          <w:rFonts w:ascii="Arial" w:eastAsia="Arial" w:hAnsi="Arial" w:cs="Arial"/>
          <w:sz w:val="18"/>
          <w:szCs w:val="18"/>
        </w:rPr>
        <w:t>eat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.</w:t>
      </w:r>
    </w:p>
    <w:p w:rsidR="00390CA3" w:rsidRDefault="00390CA3">
      <w:pPr>
        <w:spacing w:line="206" w:lineRule="exact"/>
        <w:rPr>
          <w:rFonts w:ascii="Arial" w:eastAsia="Arial" w:hAnsi="Arial" w:cs="Arial"/>
          <w:sz w:val="18"/>
          <w:szCs w:val="18"/>
        </w:rPr>
        <w:sectPr w:rsidR="00390CA3">
          <w:type w:val="continuous"/>
          <w:pgSz w:w="11907" w:h="16840"/>
          <w:pgMar w:top="1560" w:right="1280" w:bottom="0" w:left="1280" w:header="720" w:footer="720" w:gutter="0"/>
          <w:cols w:num="3" w:space="720" w:equalWidth="0">
            <w:col w:w="1165" w:space="217"/>
            <w:col w:w="918" w:space="150"/>
            <w:col w:w="6897"/>
          </w:cols>
        </w:sectPr>
      </w:pPr>
    </w:p>
    <w:p w:rsidR="00390CA3" w:rsidRDefault="00390CA3">
      <w:pPr>
        <w:spacing w:before="2" w:line="170" w:lineRule="exact"/>
        <w:rPr>
          <w:sz w:val="17"/>
          <w:szCs w:val="17"/>
        </w:rPr>
      </w:pPr>
    </w:p>
    <w:p w:rsidR="00390CA3" w:rsidRDefault="00BD6A69">
      <w:pPr>
        <w:numPr>
          <w:ilvl w:val="0"/>
          <w:numId w:val="14"/>
        </w:numPr>
        <w:tabs>
          <w:tab w:val="left" w:pos="623"/>
        </w:tabs>
        <w:ind w:left="623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color w:val="000000"/>
          <w:sz w:val="18"/>
          <w:szCs w:val="18"/>
        </w:rPr>
        <w:t>12</w:t>
      </w:r>
      <w:r>
        <w:rPr>
          <w:rFonts w:ascii="Arial" w:eastAsia="Arial" w:hAnsi="Arial" w:cs="Arial"/>
          <w:color w:val="000000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color w:val="000000"/>
          <w:spacing w:val="-2"/>
          <w:sz w:val="18"/>
          <w:szCs w:val="18"/>
        </w:rPr>
        <w:t>J</w:t>
      </w:r>
      <w:r>
        <w:rPr>
          <w:rFonts w:ascii="Arial" w:eastAsia="Arial" w:hAnsi="Arial" w:cs="Arial"/>
          <w:color w:val="000000"/>
          <w:sz w:val="18"/>
          <w:szCs w:val="18"/>
        </w:rPr>
        <w:t>an</w:t>
      </w:r>
    </w:p>
    <w:p w:rsidR="00390CA3" w:rsidRDefault="00BD6A69">
      <w:pPr>
        <w:spacing w:line="202" w:lineRule="exact"/>
        <w:ind w:left="623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b/>
          <w:bCs/>
          <w:sz w:val="18"/>
          <w:szCs w:val="18"/>
        </w:rPr>
        <w:t>2010</w:t>
      </w:r>
    </w:p>
    <w:p w:rsidR="00390CA3" w:rsidRDefault="00BD6A69">
      <w:pPr>
        <w:spacing w:before="2" w:line="170" w:lineRule="exact"/>
        <w:rPr>
          <w:sz w:val="17"/>
          <w:szCs w:val="17"/>
        </w:rPr>
      </w:pPr>
      <w:r>
        <w:br w:type="column"/>
      </w:r>
    </w:p>
    <w:p w:rsidR="00390CA3" w:rsidRDefault="00BD6A69">
      <w:pPr>
        <w:tabs>
          <w:tab w:val="left" w:pos="2181"/>
          <w:tab w:val="left" w:pos="3317"/>
        </w:tabs>
        <w:ind w:left="196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Ha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ti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r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gi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 xml:space="preserve">n  </w:t>
      </w:r>
      <w:r>
        <w:rPr>
          <w:rFonts w:ascii="Arial" w:eastAsia="Arial" w:hAnsi="Arial" w:cs="Arial"/>
          <w:spacing w:val="7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316 </w:t>
      </w:r>
      <w:r>
        <w:rPr>
          <w:rFonts w:ascii="Arial" w:eastAsia="Arial" w:hAnsi="Arial" w:cs="Arial"/>
          <w:spacing w:val="-2"/>
          <w:sz w:val="18"/>
          <w:szCs w:val="18"/>
        </w:rPr>
        <w:t>0</w:t>
      </w:r>
      <w:r>
        <w:rPr>
          <w:rFonts w:ascii="Arial" w:eastAsia="Arial" w:hAnsi="Arial" w:cs="Arial"/>
          <w:sz w:val="18"/>
          <w:szCs w:val="18"/>
        </w:rPr>
        <w:t>00</w:t>
      </w:r>
      <w:r>
        <w:rPr>
          <w:rFonts w:ascii="Arial" w:eastAsia="Arial" w:hAnsi="Arial" w:cs="Arial"/>
          <w:sz w:val="18"/>
          <w:szCs w:val="18"/>
        </w:rPr>
        <w:tab/>
        <w:t>7.0</w:t>
      </w:r>
      <w:r>
        <w:rPr>
          <w:rFonts w:ascii="Arial" w:eastAsia="Arial" w:hAnsi="Arial" w:cs="Arial"/>
          <w:sz w:val="18"/>
          <w:szCs w:val="18"/>
        </w:rPr>
        <w:tab/>
      </w:r>
      <w:r>
        <w:rPr>
          <w:rFonts w:ascii="Arial" w:eastAsia="Arial" w:hAnsi="Arial" w:cs="Arial"/>
          <w:spacing w:val="-1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ffi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i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 xml:space="preserve">l 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at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e 3</w:t>
      </w:r>
      <w:r>
        <w:rPr>
          <w:rFonts w:ascii="Arial" w:eastAsia="Arial" w:hAnsi="Arial" w:cs="Arial"/>
          <w:spacing w:val="-2"/>
          <w:sz w:val="18"/>
          <w:szCs w:val="18"/>
        </w:rPr>
        <w:t>1</w:t>
      </w:r>
      <w:r>
        <w:rPr>
          <w:rFonts w:ascii="Arial" w:eastAsia="Arial" w:hAnsi="Arial" w:cs="Arial"/>
          <w:sz w:val="18"/>
          <w:szCs w:val="18"/>
        </w:rPr>
        <w:t>6</w:t>
      </w:r>
      <w:r>
        <w:rPr>
          <w:rFonts w:ascii="Arial" w:eastAsia="Arial" w:hAnsi="Arial" w:cs="Arial"/>
          <w:spacing w:val="3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0</w:t>
      </w:r>
      <w:r>
        <w:rPr>
          <w:rFonts w:ascii="Arial" w:eastAsia="Arial" w:hAnsi="Arial" w:cs="Arial"/>
          <w:spacing w:val="-2"/>
          <w:sz w:val="18"/>
          <w:szCs w:val="18"/>
        </w:rPr>
        <w:t>0</w:t>
      </w:r>
      <w:r>
        <w:rPr>
          <w:rFonts w:ascii="Arial" w:eastAsia="Arial" w:hAnsi="Arial" w:cs="Arial"/>
          <w:sz w:val="18"/>
          <w:szCs w:val="18"/>
        </w:rPr>
        <w:t>0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peop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e d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ad,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300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000</w:t>
      </w:r>
    </w:p>
    <w:p w:rsidR="00390CA3" w:rsidRDefault="00BD6A69">
      <w:pPr>
        <w:spacing w:before="2" w:line="208" w:lineRule="exact"/>
        <w:ind w:left="3317" w:right="263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inju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 xml:space="preserve">ed, </w:t>
      </w:r>
      <w:r>
        <w:rPr>
          <w:rFonts w:ascii="Arial" w:eastAsia="Arial" w:hAnsi="Arial" w:cs="Arial"/>
          <w:spacing w:val="-2"/>
          <w:sz w:val="18"/>
          <w:szCs w:val="18"/>
        </w:rPr>
        <w:t>1</w:t>
      </w:r>
      <w:r>
        <w:rPr>
          <w:rFonts w:ascii="Arial" w:eastAsia="Arial" w:hAnsi="Arial" w:cs="Arial"/>
          <w:sz w:val="18"/>
          <w:szCs w:val="18"/>
        </w:rPr>
        <w:t>.3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i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lion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d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p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d,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97</w:t>
      </w:r>
      <w:r>
        <w:rPr>
          <w:rFonts w:ascii="Arial" w:eastAsia="Arial" w:hAnsi="Arial" w:cs="Arial"/>
          <w:spacing w:val="4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2</w:t>
      </w:r>
      <w:r>
        <w:rPr>
          <w:rFonts w:ascii="Arial" w:eastAsia="Arial" w:hAnsi="Arial" w:cs="Arial"/>
          <w:spacing w:val="-2"/>
          <w:sz w:val="18"/>
          <w:szCs w:val="18"/>
        </w:rPr>
        <w:t>9</w:t>
      </w:r>
      <w:r>
        <w:rPr>
          <w:rFonts w:ascii="Arial" w:eastAsia="Arial" w:hAnsi="Arial" w:cs="Arial"/>
          <w:sz w:val="18"/>
          <w:szCs w:val="18"/>
        </w:rPr>
        <w:t>4 h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u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2"/>
          <w:sz w:val="18"/>
          <w:szCs w:val="18"/>
        </w:rPr>
        <w:t>d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-2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-2"/>
          <w:sz w:val="18"/>
          <w:szCs w:val="18"/>
        </w:rPr>
        <w:t>y</w:t>
      </w:r>
      <w:r>
        <w:rPr>
          <w:rFonts w:ascii="Arial" w:eastAsia="Arial" w:hAnsi="Arial" w:cs="Arial"/>
          <w:sz w:val="18"/>
          <w:szCs w:val="18"/>
        </w:rPr>
        <w:t xml:space="preserve">ed and </w:t>
      </w:r>
      <w:r>
        <w:rPr>
          <w:rFonts w:ascii="Arial" w:eastAsia="Arial" w:hAnsi="Arial" w:cs="Arial"/>
          <w:spacing w:val="-2"/>
          <w:sz w:val="18"/>
          <w:szCs w:val="18"/>
        </w:rPr>
        <w:t>1</w:t>
      </w:r>
      <w:r>
        <w:rPr>
          <w:rFonts w:ascii="Arial" w:eastAsia="Arial" w:hAnsi="Arial" w:cs="Arial"/>
          <w:sz w:val="18"/>
          <w:szCs w:val="18"/>
        </w:rPr>
        <w:t xml:space="preserve">88 </w:t>
      </w:r>
      <w:r>
        <w:rPr>
          <w:rFonts w:ascii="Arial" w:eastAsia="Arial" w:hAnsi="Arial" w:cs="Arial"/>
          <w:spacing w:val="-2"/>
          <w:sz w:val="18"/>
          <w:szCs w:val="18"/>
        </w:rPr>
        <w:t>3</w:t>
      </w:r>
      <w:r>
        <w:rPr>
          <w:rFonts w:ascii="Arial" w:eastAsia="Arial" w:hAnsi="Arial" w:cs="Arial"/>
          <w:sz w:val="18"/>
          <w:szCs w:val="18"/>
        </w:rPr>
        <w:t xml:space="preserve">83 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ou</w:t>
      </w:r>
      <w:r>
        <w:rPr>
          <w:rFonts w:ascii="Arial" w:eastAsia="Arial" w:hAnsi="Arial" w:cs="Arial"/>
          <w:spacing w:val="-2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es</w:t>
      </w:r>
      <w:r>
        <w:rPr>
          <w:rFonts w:ascii="Arial" w:eastAsia="Arial" w:hAnsi="Arial" w:cs="Arial"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da</w:t>
      </w:r>
      <w:r>
        <w:rPr>
          <w:rFonts w:ascii="Arial" w:eastAsia="Arial" w:hAnsi="Arial" w:cs="Arial"/>
          <w:spacing w:val="-2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ag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n t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e Por</w:t>
      </w:r>
      <w:r>
        <w:rPr>
          <w:rFonts w:ascii="Arial" w:eastAsia="Arial" w:hAnsi="Arial" w:cs="Arial"/>
          <w:spacing w:val="3"/>
          <w:sz w:val="18"/>
          <w:szCs w:val="18"/>
        </w:rPr>
        <w:t>t</w:t>
      </w:r>
      <w:r>
        <w:rPr>
          <w:rFonts w:ascii="Arial" w:eastAsia="Arial" w:hAnsi="Arial" w:cs="Arial"/>
          <w:spacing w:val="-3"/>
          <w:sz w:val="18"/>
          <w:szCs w:val="18"/>
        </w:rPr>
        <w:t>-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u</w:t>
      </w:r>
      <w:r>
        <w:rPr>
          <w:rFonts w:ascii="Arial" w:eastAsia="Arial" w:hAnsi="Arial" w:cs="Arial"/>
          <w:sz w:val="18"/>
          <w:szCs w:val="18"/>
        </w:rPr>
        <w:t>-Pr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n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e</w:t>
      </w:r>
    </w:p>
    <w:p w:rsidR="00390CA3" w:rsidRDefault="00BD6A69">
      <w:pPr>
        <w:spacing w:line="203" w:lineRule="exact"/>
        <w:ind w:left="592"/>
        <w:jc w:val="center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 xml:space="preserve">area 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nd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ou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hern H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it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.</w:t>
      </w:r>
    </w:p>
    <w:p w:rsidR="00390CA3" w:rsidRDefault="00390CA3">
      <w:pPr>
        <w:spacing w:line="203" w:lineRule="exact"/>
        <w:jc w:val="center"/>
        <w:rPr>
          <w:rFonts w:ascii="Arial" w:eastAsia="Arial" w:hAnsi="Arial" w:cs="Arial"/>
          <w:sz w:val="18"/>
          <w:szCs w:val="18"/>
        </w:rPr>
        <w:sectPr w:rsidR="00390CA3">
          <w:type w:val="continuous"/>
          <w:pgSz w:w="11907" w:h="16840"/>
          <w:pgMar w:top="1560" w:right="1280" w:bottom="0" w:left="1280" w:header="720" w:footer="720" w:gutter="0"/>
          <w:cols w:num="2" w:space="720" w:equalWidth="0">
            <w:col w:w="1166" w:space="217"/>
            <w:col w:w="7964"/>
          </w:cols>
        </w:sectPr>
      </w:pPr>
    </w:p>
    <w:p w:rsidR="00390CA3" w:rsidRDefault="00390CA3">
      <w:pPr>
        <w:spacing w:before="2" w:line="170" w:lineRule="exact"/>
        <w:rPr>
          <w:sz w:val="17"/>
          <w:szCs w:val="17"/>
        </w:rPr>
      </w:pPr>
    </w:p>
    <w:p w:rsidR="00390CA3" w:rsidRDefault="00BD6A69">
      <w:pPr>
        <w:numPr>
          <w:ilvl w:val="0"/>
          <w:numId w:val="14"/>
        </w:numPr>
        <w:tabs>
          <w:tab w:val="left" w:pos="623"/>
        </w:tabs>
        <w:ind w:left="623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color w:val="000000"/>
          <w:sz w:val="18"/>
          <w:szCs w:val="18"/>
        </w:rPr>
        <w:t xml:space="preserve">27 </w:t>
      </w:r>
      <w:r>
        <w:rPr>
          <w:rFonts w:ascii="Arial" w:eastAsia="Arial" w:hAnsi="Arial" w:cs="Arial"/>
          <w:color w:val="000000"/>
          <w:spacing w:val="-1"/>
          <w:sz w:val="18"/>
          <w:szCs w:val="18"/>
        </w:rPr>
        <w:t>J</w:t>
      </w:r>
      <w:r>
        <w:rPr>
          <w:rFonts w:ascii="Arial" w:eastAsia="Arial" w:hAnsi="Arial" w:cs="Arial"/>
          <w:color w:val="000000"/>
          <w:sz w:val="18"/>
          <w:szCs w:val="18"/>
        </w:rPr>
        <w:t>uly</w:t>
      </w:r>
    </w:p>
    <w:p w:rsidR="00390CA3" w:rsidRDefault="00BD6A69">
      <w:pPr>
        <w:spacing w:line="204" w:lineRule="exact"/>
        <w:ind w:left="623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b/>
          <w:bCs/>
          <w:sz w:val="18"/>
          <w:szCs w:val="18"/>
        </w:rPr>
        <w:t>1976</w:t>
      </w:r>
    </w:p>
    <w:p w:rsidR="00390CA3" w:rsidRDefault="00BD6A69">
      <w:pPr>
        <w:spacing w:before="2" w:line="170" w:lineRule="exact"/>
        <w:rPr>
          <w:sz w:val="17"/>
          <w:szCs w:val="17"/>
        </w:rPr>
      </w:pPr>
      <w:r>
        <w:br w:type="column"/>
      </w:r>
    </w:p>
    <w:p w:rsidR="00390CA3" w:rsidRDefault="00BD6A69">
      <w:pPr>
        <w:spacing w:line="242" w:lineRule="auto"/>
        <w:ind w:left="196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ang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ha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, Ch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na</w:t>
      </w:r>
    </w:p>
    <w:p w:rsidR="00390CA3" w:rsidRDefault="00BD6A69">
      <w:pPr>
        <w:spacing w:before="2" w:line="170" w:lineRule="exact"/>
        <w:rPr>
          <w:sz w:val="17"/>
          <w:szCs w:val="17"/>
        </w:rPr>
      </w:pPr>
      <w:r>
        <w:br w:type="column"/>
      </w:r>
    </w:p>
    <w:p w:rsidR="00390CA3" w:rsidRDefault="00BD6A69">
      <w:pPr>
        <w:tabs>
          <w:tab w:val="left" w:pos="1094"/>
          <w:tab w:val="left" w:pos="2229"/>
        </w:tabs>
        <w:ind w:left="17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 xml:space="preserve">242 </w:t>
      </w:r>
      <w:r>
        <w:rPr>
          <w:rFonts w:ascii="Arial" w:eastAsia="Arial" w:hAnsi="Arial" w:cs="Arial"/>
          <w:spacing w:val="-2"/>
          <w:sz w:val="18"/>
          <w:szCs w:val="18"/>
        </w:rPr>
        <w:t>7</w:t>
      </w:r>
      <w:r>
        <w:rPr>
          <w:rFonts w:ascii="Arial" w:eastAsia="Arial" w:hAnsi="Arial" w:cs="Arial"/>
          <w:sz w:val="18"/>
          <w:szCs w:val="18"/>
        </w:rPr>
        <w:t>69</w:t>
      </w:r>
      <w:r>
        <w:rPr>
          <w:rFonts w:ascii="Arial" w:eastAsia="Arial" w:hAnsi="Arial" w:cs="Arial"/>
          <w:sz w:val="18"/>
          <w:szCs w:val="18"/>
        </w:rPr>
        <w:tab/>
        <w:t>7.5</w:t>
      </w:r>
      <w:r>
        <w:rPr>
          <w:rFonts w:ascii="Arial" w:eastAsia="Arial" w:hAnsi="Arial" w:cs="Arial"/>
          <w:sz w:val="18"/>
          <w:szCs w:val="18"/>
        </w:rPr>
        <w:tab/>
      </w:r>
      <w:r>
        <w:rPr>
          <w:rFonts w:ascii="Arial" w:eastAsia="Arial" w:hAnsi="Arial" w:cs="Arial"/>
          <w:spacing w:val="-1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ffi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i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l f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tal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ty</w:t>
      </w:r>
      <w:r>
        <w:rPr>
          <w:rFonts w:ascii="Arial" w:eastAsia="Arial" w:hAnsi="Arial" w:cs="Arial"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figu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 xml:space="preserve">e 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2</w:t>
      </w:r>
      <w:r>
        <w:rPr>
          <w:rFonts w:ascii="Arial" w:eastAsia="Arial" w:hAnsi="Arial" w:cs="Arial"/>
          <w:spacing w:val="-2"/>
          <w:sz w:val="18"/>
          <w:szCs w:val="18"/>
        </w:rPr>
        <w:t>4</w:t>
      </w:r>
      <w:r>
        <w:rPr>
          <w:rFonts w:ascii="Arial" w:eastAsia="Arial" w:hAnsi="Arial" w:cs="Arial"/>
          <w:sz w:val="18"/>
          <w:szCs w:val="18"/>
        </w:rPr>
        <w:t>2</w:t>
      </w:r>
      <w:r>
        <w:rPr>
          <w:rFonts w:ascii="Arial" w:eastAsia="Arial" w:hAnsi="Arial" w:cs="Arial"/>
          <w:spacing w:val="3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7</w:t>
      </w:r>
      <w:r>
        <w:rPr>
          <w:rFonts w:ascii="Arial" w:eastAsia="Arial" w:hAnsi="Arial" w:cs="Arial"/>
          <w:spacing w:val="-2"/>
          <w:sz w:val="18"/>
          <w:szCs w:val="18"/>
        </w:rPr>
        <w:t>6</w:t>
      </w:r>
      <w:r>
        <w:rPr>
          <w:rFonts w:ascii="Arial" w:eastAsia="Arial" w:hAnsi="Arial" w:cs="Arial"/>
          <w:sz w:val="18"/>
          <w:szCs w:val="18"/>
        </w:rPr>
        <w:t>9, ot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 xml:space="preserve">er 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at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s</w:t>
      </w:r>
    </w:p>
    <w:p w:rsidR="00390CA3" w:rsidRDefault="00BD6A69">
      <w:pPr>
        <w:spacing w:before="2"/>
        <w:ind w:left="2229" w:right="25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ug</w:t>
      </w:r>
      <w:r>
        <w:rPr>
          <w:rFonts w:ascii="Arial" w:eastAsia="Arial" w:hAnsi="Arial" w:cs="Arial"/>
          <w:spacing w:val="-2"/>
          <w:sz w:val="18"/>
          <w:szCs w:val="18"/>
        </w:rPr>
        <w:t>g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655 000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de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th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,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799</w:t>
      </w:r>
      <w:r>
        <w:rPr>
          <w:rFonts w:ascii="Arial" w:eastAsia="Arial" w:hAnsi="Arial" w:cs="Arial"/>
          <w:spacing w:val="-3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000 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nju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 xml:space="preserve">ed 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 xml:space="preserve">nd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ide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pread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d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g</w:t>
      </w:r>
      <w:r>
        <w:rPr>
          <w:rFonts w:ascii="Arial" w:eastAsia="Arial" w:hAnsi="Arial" w:cs="Arial"/>
          <w:sz w:val="18"/>
          <w:szCs w:val="18"/>
        </w:rPr>
        <w:t xml:space="preserve">e 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 xml:space="preserve">n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an</w:t>
      </w:r>
      <w:r>
        <w:rPr>
          <w:rFonts w:ascii="Arial" w:eastAsia="Arial" w:hAnsi="Arial" w:cs="Arial"/>
          <w:spacing w:val="-2"/>
          <w:sz w:val="18"/>
          <w:szCs w:val="18"/>
        </w:rPr>
        <w:t>gs</w:t>
      </w:r>
      <w:r>
        <w:rPr>
          <w:rFonts w:ascii="Arial" w:eastAsia="Arial" w:hAnsi="Arial" w:cs="Arial"/>
          <w:sz w:val="18"/>
          <w:szCs w:val="18"/>
        </w:rPr>
        <w:t xml:space="preserve">han 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 xml:space="preserve">nd 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far</w:t>
      </w:r>
      <w:r>
        <w:rPr>
          <w:rFonts w:ascii="Arial" w:eastAsia="Arial" w:hAnsi="Arial" w:cs="Arial"/>
          <w:spacing w:val="-3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as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Bei</w:t>
      </w:r>
      <w:r>
        <w:rPr>
          <w:rFonts w:ascii="Arial" w:eastAsia="Arial" w:hAnsi="Arial" w:cs="Arial"/>
          <w:spacing w:val="-2"/>
          <w:sz w:val="18"/>
          <w:szCs w:val="18"/>
        </w:rPr>
        <w:t>j</w:t>
      </w:r>
      <w:r>
        <w:rPr>
          <w:rFonts w:ascii="Arial" w:eastAsia="Arial" w:hAnsi="Arial" w:cs="Arial"/>
          <w:sz w:val="18"/>
          <w:szCs w:val="18"/>
        </w:rPr>
        <w:t>in</w:t>
      </w:r>
      <w:r>
        <w:rPr>
          <w:rFonts w:ascii="Arial" w:eastAsia="Arial" w:hAnsi="Arial" w:cs="Arial"/>
          <w:spacing w:val="-2"/>
          <w:sz w:val="18"/>
          <w:szCs w:val="18"/>
        </w:rPr>
        <w:t>g</w:t>
      </w:r>
      <w:r>
        <w:rPr>
          <w:rFonts w:ascii="Arial" w:eastAsia="Arial" w:hAnsi="Arial" w:cs="Arial"/>
          <w:sz w:val="18"/>
          <w:szCs w:val="18"/>
        </w:rPr>
        <w:t>.</w:t>
      </w:r>
    </w:p>
    <w:p w:rsidR="00390CA3" w:rsidRDefault="00390CA3">
      <w:pPr>
        <w:rPr>
          <w:rFonts w:ascii="Arial" w:eastAsia="Arial" w:hAnsi="Arial" w:cs="Arial"/>
          <w:sz w:val="18"/>
          <w:szCs w:val="18"/>
        </w:rPr>
        <w:sectPr w:rsidR="00390CA3">
          <w:type w:val="continuous"/>
          <w:pgSz w:w="11907" w:h="16840"/>
          <w:pgMar w:top="1560" w:right="1280" w:bottom="0" w:left="1280" w:header="720" w:footer="720" w:gutter="0"/>
          <w:cols w:num="3" w:space="720" w:equalWidth="0">
            <w:col w:w="1196" w:space="186"/>
            <w:col w:w="1048" w:space="40"/>
            <w:col w:w="6877"/>
          </w:cols>
        </w:sectPr>
      </w:pPr>
    </w:p>
    <w:p w:rsidR="00390CA3" w:rsidRDefault="00390CA3">
      <w:pPr>
        <w:spacing w:before="5" w:line="170" w:lineRule="exact"/>
        <w:rPr>
          <w:sz w:val="17"/>
          <w:szCs w:val="17"/>
        </w:rPr>
      </w:pPr>
    </w:p>
    <w:p w:rsidR="00390CA3" w:rsidRDefault="00BD6A69">
      <w:pPr>
        <w:tabs>
          <w:tab w:val="left" w:pos="623"/>
        </w:tabs>
        <w:ind w:left="196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b/>
          <w:bCs/>
          <w:color w:val="FFFFFF"/>
          <w:sz w:val="18"/>
          <w:szCs w:val="18"/>
        </w:rPr>
        <w:t>4</w:t>
      </w:r>
      <w:r>
        <w:rPr>
          <w:rFonts w:ascii="Arial" w:eastAsia="Arial" w:hAnsi="Arial" w:cs="Arial"/>
          <w:b/>
          <w:bCs/>
          <w:color w:val="FFFFFF"/>
          <w:sz w:val="18"/>
          <w:szCs w:val="18"/>
        </w:rPr>
        <w:tab/>
      </w:r>
      <w:r>
        <w:rPr>
          <w:rFonts w:ascii="Arial" w:eastAsia="Arial" w:hAnsi="Arial" w:cs="Arial"/>
          <w:color w:val="000000"/>
          <w:sz w:val="18"/>
          <w:szCs w:val="18"/>
        </w:rPr>
        <w:t>11 Oct</w:t>
      </w:r>
    </w:p>
    <w:p w:rsidR="00390CA3" w:rsidRDefault="00BD6A69">
      <w:pPr>
        <w:spacing w:line="202" w:lineRule="exact"/>
        <w:ind w:left="623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b/>
          <w:bCs/>
          <w:sz w:val="18"/>
          <w:szCs w:val="18"/>
        </w:rPr>
        <w:t>1138</w:t>
      </w:r>
    </w:p>
    <w:p w:rsidR="00390CA3" w:rsidRDefault="00BD6A69">
      <w:pPr>
        <w:spacing w:before="9" w:line="170" w:lineRule="exact"/>
        <w:rPr>
          <w:sz w:val="17"/>
          <w:szCs w:val="17"/>
        </w:rPr>
      </w:pPr>
      <w:r>
        <w:br w:type="column"/>
      </w:r>
    </w:p>
    <w:p w:rsidR="00390CA3" w:rsidRDefault="00BD6A69">
      <w:pPr>
        <w:spacing w:line="206" w:lineRule="exact"/>
        <w:ind w:left="196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Alepp</w:t>
      </w:r>
      <w:r>
        <w:rPr>
          <w:rFonts w:ascii="Arial" w:eastAsia="Arial" w:hAnsi="Arial" w:cs="Arial"/>
          <w:spacing w:val="-1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, S</w:t>
      </w:r>
      <w:r>
        <w:rPr>
          <w:rFonts w:ascii="Arial" w:eastAsia="Arial" w:hAnsi="Arial" w:cs="Arial"/>
          <w:spacing w:val="-2"/>
          <w:sz w:val="18"/>
          <w:szCs w:val="18"/>
        </w:rPr>
        <w:t>y</w:t>
      </w:r>
      <w:r>
        <w:rPr>
          <w:rFonts w:ascii="Arial" w:eastAsia="Arial" w:hAnsi="Arial" w:cs="Arial"/>
          <w:sz w:val="18"/>
          <w:szCs w:val="18"/>
        </w:rPr>
        <w:t>ria</w:t>
      </w:r>
    </w:p>
    <w:p w:rsidR="00390CA3" w:rsidRDefault="00BD6A69">
      <w:pPr>
        <w:spacing w:before="5" w:line="170" w:lineRule="exact"/>
        <w:rPr>
          <w:sz w:val="17"/>
          <w:szCs w:val="17"/>
        </w:rPr>
      </w:pPr>
      <w:r>
        <w:br w:type="column"/>
      </w:r>
    </w:p>
    <w:p w:rsidR="00390CA3" w:rsidRDefault="00BD6A69">
      <w:pPr>
        <w:tabs>
          <w:tab w:val="left" w:pos="1113"/>
          <w:tab w:val="left" w:pos="2249"/>
        </w:tabs>
        <w:ind w:left="196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 xml:space="preserve">230 </w:t>
      </w:r>
      <w:r>
        <w:rPr>
          <w:rFonts w:ascii="Arial" w:eastAsia="Arial" w:hAnsi="Arial" w:cs="Arial"/>
          <w:spacing w:val="-2"/>
          <w:sz w:val="18"/>
          <w:szCs w:val="18"/>
        </w:rPr>
        <w:t>0</w:t>
      </w:r>
      <w:r>
        <w:rPr>
          <w:rFonts w:ascii="Arial" w:eastAsia="Arial" w:hAnsi="Arial" w:cs="Arial"/>
          <w:sz w:val="18"/>
          <w:szCs w:val="18"/>
        </w:rPr>
        <w:t>00</w:t>
      </w:r>
      <w:r>
        <w:rPr>
          <w:rFonts w:ascii="Arial" w:eastAsia="Arial" w:hAnsi="Arial" w:cs="Arial"/>
          <w:sz w:val="18"/>
          <w:szCs w:val="18"/>
        </w:rPr>
        <w:tab/>
        <w:t>Un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no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ab/>
        <w:t>Alepp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’s</w:t>
      </w:r>
      <w:r>
        <w:rPr>
          <w:rFonts w:ascii="Arial" w:eastAsia="Arial" w:hAnsi="Arial" w:cs="Arial"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i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ad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 xml:space="preserve">l </w:t>
      </w:r>
      <w:r>
        <w:rPr>
          <w:rFonts w:ascii="Arial" w:eastAsia="Arial" w:hAnsi="Arial" w:cs="Arial"/>
          <w:spacing w:val="-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ol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ap</w:t>
      </w:r>
      <w:r>
        <w:rPr>
          <w:rFonts w:ascii="Arial" w:eastAsia="Arial" w:hAnsi="Arial" w:cs="Arial"/>
          <w:spacing w:val="-2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 xml:space="preserve">ed,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he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ity</w:t>
      </w:r>
      <w:r>
        <w:rPr>
          <w:rFonts w:ascii="Arial" w:eastAsia="Arial" w:hAnsi="Arial" w:cs="Arial"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alls</w:t>
      </w:r>
      <w:r>
        <w:rPr>
          <w:rFonts w:ascii="Arial" w:eastAsia="Arial" w:hAnsi="Arial" w:cs="Arial"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r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bl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 xml:space="preserve">d 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nd</w:t>
      </w:r>
    </w:p>
    <w:p w:rsidR="00390CA3" w:rsidRDefault="00BD6A69">
      <w:pPr>
        <w:spacing w:before="3" w:line="206" w:lineRule="exact"/>
        <w:ind w:left="2249" w:right="310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ro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pacing w:val="-2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d</w:t>
      </w:r>
      <w:r>
        <w:rPr>
          <w:rFonts w:ascii="Arial" w:eastAsia="Arial" w:hAnsi="Arial" w:cs="Arial"/>
          <w:sz w:val="18"/>
          <w:szCs w:val="18"/>
        </w:rPr>
        <w:t xml:space="preserve">ed 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 xml:space="preserve">nto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he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tre</w:t>
      </w:r>
      <w:r>
        <w:rPr>
          <w:rFonts w:ascii="Arial" w:eastAsia="Arial" w:hAnsi="Arial" w:cs="Arial"/>
          <w:spacing w:val="-2"/>
          <w:sz w:val="18"/>
          <w:szCs w:val="18"/>
        </w:rPr>
        <w:t>et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. Se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er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 xml:space="preserve">l </w:t>
      </w:r>
      <w:r>
        <w:rPr>
          <w:rFonts w:ascii="Arial" w:eastAsia="Arial" w:hAnsi="Arial" w:cs="Arial"/>
          <w:spacing w:val="-1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 xml:space="preserve">ler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ns and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an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 xml:space="preserve">ed </w:t>
      </w:r>
      <w:r>
        <w:rPr>
          <w:rFonts w:ascii="Arial" w:eastAsia="Arial" w:hAnsi="Arial" w:cs="Arial"/>
          <w:spacing w:val="-2"/>
          <w:sz w:val="18"/>
          <w:szCs w:val="18"/>
        </w:rPr>
        <w:t>f</w:t>
      </w:r>
      <w:r>
        <w:rPr>
          <w:rFonts w:ascii="Arial" w:eastAsia="Arial" w:hAnsi="Arial" w:cs="Arial"/>
          <w:sz w:val="18"/>
          <w:szCs w:val="18"/>
        </w:rPr>
        <w:t>orts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ere r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du</w:t>
      </w:r>
      <w:r>
        <w:rPr>
          <w:rFonts w:ascii="Arial" w:eastAsia="Arial" w:hAnsi="Arial" w:cs="Arial"/>
          <w:spacing w:val="-2"/>
          <w:sz w:val="18"/>
          <w:szCs w:val="18"/>
        </w:rPr>
        <w:t>ce</w:t>
      </w:r>
      <w:r>
        <w:rPr>
          <w:rFonts w:ascii="Arial" w:eastAsia="Arial" w:hAnsi="Arial" w:cs="Arial"/>
          <w:sz w:val="18"/>
          <w:szCs w:val="18"/>
        </w:rPr>
        <w:t>d to r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z w:val="18"/>
          <w:szCs w:val="18"/>
        </w:rPr>
        <w:t>bb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e.</w:t>
      </w:r>
    </w:p>
    <w:p w:rsidR="00390CA3" w:rsidRDefault="00390CA3">
      <w:pPr>
        <w:spacing w:line="206" w:lineRule="exact"/>
        <w:rPr>
          <w:rFonts w:ascii="Arial" w:eastAsia="Arial" w:hAnsi="Arial" w:cs="Arial"/>
          <w:sz w:val="18"/>
          <w:szCs w:val="18"/>
        </w:rPr>
        <w:sectPr w:rsidR="00390CA3">
          <w:type w:val="continuous"/>
          <w:pgSz w:w="11907" w:h="16840"/>
          <w:pgMar w:top="1560" w:right="1280" w:bottom="0" w:left="1280" w:header="720" w:footer="720" w:gutter="0"/>
          <w:cols w:num="3" w:space="720" w:equalWidth="0">
            <w:col w:w="1156" w:space="226"/>
            <w:col w:w="809" w:space="259"/>
            <w:col w:w="6897"/>
          </w:cols>
        </w:sectPr>
      </w:pPr>
    </w:p>
    <w:p w:rsidR="00390CA3" w:rsidRDefault="00390CA3">
      <w:pPr>
        <w:spacing w:before="2" w:line="170" w:lineRule="exact"/>
        <w:rPr>
          <w:sz w:val="17"/>
          <w:szCs w:val="17"/>
        </w:rPr>
      </w:pPr>
    </w:p>
    <w:p w:rsidR="00390CA3" w:rsidRDefault="00BD6A69">
      <w:pPr>
        <w:tabs>
          <w:tab w:val="left" w:pos="623"/>
        </w:tabs>
        <w:ind w:left="196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b/>
          <w:bCs/>
          <w:color w:val="FFFFFF"/>
          <w:sz w:val="18"/>
          <w:szCs w:val="18"/>
        </w:rPr>
        <w:t>5</w:t>
      </w:r>
      <w:r>
        <w:rPr>
          <w:rFonts w:ascii="Arial" w:eastAsia="Arial" w:hAnsi="Arial" w:cs="Arial"/>
          <w:b/>
          <w:bCs/>
          <w:color w:val="FFFFFF"/>
          <w:sz w:val="18"/>
          <w:szCs w:val="18"/>
        </w:rPr>
        <w:tab/>
      </w:r>
      <w:r>
        <w:rPr>
          <w:rFonts w:ascii="Arial" w:eastAsia="Arial" w:hAnsi="Arial" w:cs="Arial"/>
          <w:color w:val="000000"/>
          <w:sz w:val="18"/>
          <w:szCs w:val="18"/>
        </w:rPr>
        <w:t>26 Dec</w:t>
      </w:r>
    </w:p>
    <w:p w:rsidR="00390CA3" w:rsidRDefault="00BD6A69">
      <w:pPr>
        <w:spacing w:line="202" w:lineRule="exact"/>
        <w:ind w:left="623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b/>
          <w:bCs/>
          <w:sz w:val="18"/>
          <w:szCs w:val="18"/>
        </w:rPr>
        <w:t>2004</w:t>
      </w:r>
    </w:p>
    <w:p w:rsidR="00390CA3" w:rsidRDefault="00BD6A69">
      <w:pPr>
        <w:spacing w:before="2" w:line="170" w:lineRule="exact"/>
        <w:rPr>
          <w:sz w:val="17"/>
          <w:szCs w:val="17"/>
        </w:rPr>
      </w:pPr>
      <w:r>
        <w:br w:type="column"/>
      </w:r>
    </w:p>
    <w:p w:rsidR="00390CA3" w:rsidRDefault="00BD6A69">
      <w:pPr>
        <w:tabs>
          <w:tab w:val="left" w:pos="1264"/>
          <w:tab w:val="left" w:pos="2181"/>
          <w:tab w:val="left" w:pos="3317"/>
        </w:tabs>
        <w:ind w:left="196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Su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at</w:t>
      </w:r>
      <w:r>
        <w:rPr>
          <w:rFonts w:ascii="Arial" w:eastAsia="Arial" w:hAnsi="Arial" w:cs="Arial"/>
          <w:spacing w:val="-2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ab/>
        <w:t xml:space="preserve">227 </w:t>
      </w:r>
      <w:r>
        <w:rPr>
          <w:rFonts w:ascii="Arial" w:eastAsia="Arial" w:hAnsi="Arial" w:cs="Arial"/>
          <w:spacing w:val="-2"/>
          <w:sz w:val="18"/>
          <w:szCs w:val="18"/>
        </w:rPr>
        <w:t>8</w:t>
      </w:r>
      <w:r>
        <w:rPr>
          <w:rFonts w:ascii="Arial" w:eastAsia="Arial" w:hAnsi="Arial" w:cs="Arial"/>
          <w:sz w:val="18"/>
          <w:szCs w:val="18"/>
        </w:rPr>
        <w:t>98</w:t>
      </w:r>
      <w:r>
        <w:rPr>
          <w:rFonts w:ascii="Arial" w:eastAsia="Arial" w:hAnsi="Arial" w:cs="Arial"/>
          <w:sz w:val="18"/>
          <w:szCs w:val="18"/>
        </w:rPr>
        <w:tab/>
        <w:t>9.1</w:t>
      </w:r>
      <w:r>
        <w:rPr>
          <w:rFonts w:ascii="Arial" w:eastAsia="Arial" w:hAnsi="Arial" w:cs="Arial"/>
          <w:sz w:val="18"/>
          <w:szCs w:val="18"/>
        </w:rPr>
        <w:tab/>
        <w:t>227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2"/>
          <w:sz w:val="18"/>
          <w:szCs w:val="18"/>
        </w:rPr>
        <w:t>8</w:t>
      </w:r>
      <w:r>
        <w:rPr>
          <w:rFonts w:ascii="Arial" w:eastAsia="Arial" w:hAnsi="Arial" w:cs="Arial"/>
          <w:sz w:val="18"/>
          <w:szCs w:val="18"/>
        </w:rPr>
        <w:t xml:space="preserve">98 </w:t>
      </w:r>
      <w:r>
        <w:rPr>
          <w:rFonts w:ascii="Arial" w:eastAsia="Arial" w:hAnsi="Arial" w:cs="Arial"/>
          <w:spacing w:val="-2"/>
          <w:sz w:val="18"/>
          <w:szCs w:val="18"/>
        </w:rPr>
        <w:t>p</w:t>
      </w:r>
      <w:r>
        <w:rPr>
          <w:rFonts w:ascii="Arial" w:eastAsia="Arial" w:hAnsi="Arial" w:cs="Arial"/>
          <w:sz w:val="18"/>
          <w:szCs w:val="18"/>
        </w:rPr>
        <w:t>eo</w:t>
      </w:r>
      <w:r>
        <w:rPr>
          <w:rFonts w:ascii="Arial" w:eastAsia="Arial" w:hAnsi="Arial" w:cs="Arial"/>
          <w:spacing w:val="-2"/>
          <w:sz w:val="18"/>
          <w:szCs w:val="18"/>
        </w:rPr>
        <w:t>p</w:t>
      </w:r>
      <w:r>
        <w:rPr>
          <w:rFonts w:ascii="Arial" w:eastAsia="Arial" w:hAnsi="Arial" w:cs="Arial"/>
          <w:sz w:val="18"/>
          <w:szCs w:val="18"/>
        </w:rPr>
        <w:t xml:space="preserve">le </w:t>
      </w:r>
      <w:r>
        <w:rPr>
          <w:rFonts w:ascii="Arial" w:eastAsia="Arial" w:hAnsi="Arial" w:cs="Arial"/>
          <w:spacing w:val="-2"/>
          <w:sz w:val="18"/>
          <w:szCs w:val="18"/>
        </w:rPr>
        <w:t>d</w:t>
      </w:r>
      <w:r>
        <w:rPr>
          <w:rFonts w:ascii="Arial" w:eastAsia="Arial" w:hAnsi="Arial" w:cs="Arial"/>
          <w:sz w:val="18"/>
          <w:szCs w:val="18"/>
        </w:rPr>
        <w:t>ead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or </w:t>
      </w:r>
      <w:r>
        <w:rPr>
          <w:rFonts w:ascii="Arial" w:eastAsia="Arial" w:hAnsi="Arial" w:cs="Arial"/>
          <w:spacing w:val="-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i</w:t>
      </w:r>
      <w:r>
        <w:rPr>
          <w:rFonts w:ascii="Arial" w:eastAsia="Arial" w:hAnsi="Arial" w:cs="Arial"/>
          <w:spacing w:val="-2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ng, 1</w:t>
      </w:r>
      <w:r>
        <w:rPr>
          <w:rFonts w:ascii="Arial" w:eastAsia="Arial" w:hAnsi="Arial" w:cs="Arial"/>
          <w:spacing w:val="-2"/>
          <w:sz w:val="18"/>
          <w:szCs w:val="18"/>
        </w:rPr>
        <w:t>.</w:t>
      </w:r>
      <w:r>
        <w:rPr>
          <w:rFonts w:ascii="Arial" w:eastAsia="Arial" w:hAnsi="Arial" w:cs="Arial"/>
          <w:sz w:val="18"/>
          <w:szCs w:val="18"/>
        </w:rPr>
        <w:t xml:space="preserve">7 </w:t>
      </w:r>
      <w:r>
        <w:rPr>
          <w:rFonts w:ascii="Arial" w:eastAsia="Arial" w:hAnsi="Arial" w:cs="Arial"/>
          <w:spacing w:val="-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il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ion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pe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ple</w:t>
      </w:r>
    </w:p>
    <w:p w:rsidR="00390CA3" w:rsidRDefault="00BD6A69">
      <w:pPr>
        <w:spacing w:before="2" w:line="208" w:lineRule="exact"/>
        <w:ind w:left="3317" w:right="396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di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2"/>
          <w:sz w:val="18"/>
          <w:szCs w:val="18"/>
        </w:rPr>
        <w:t>p</w:t>
      </w:r>
      <w:r>
        <w:rPr>
          <w:rFonts w:ascii="Arial" w:eastAsia="Arial" w:hAnsi="Arial" w:cs="Arial"/>
          <w:sz w:val="18"/>
          <w:szCs w:val="18"/>
        </w:rPr>
        <w:t>l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ed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in </w:t>
      </w:r>
      <w:r>
        <w:rPr>
          <w:rFonts w:ascii="Arial" w:eastAsia="Arial" w:hAnsi="Arial" w:cs="Arial"/>
          <w:spacing w:val="-2"/>
          <w:sz w:val="18"/>
          <w:szCs w:val="18"/>
        </w:rPr>
        <w:t>1</w:t>
      </w:r>
      <w:r>
        <w:rPr>
          <w:rFonts w:ascii="Arial" w:eastAsia="Arial" w:hAnsi="Arial" w:cs="Arial"/>
          <w:sz w:val="18"/>
          <w:szCs w:val="18"/>
        </w:rPr>
        <w:t xml:space="preserve">4 </w:t>
      </w:r>
      <w:r>
        <w:rPr>
          <w:rFonts w:ascii="Arial" w:eastAsia="Arial" w:hAnsi="Arial" w:cs="Arial"/>
          <w:spacing w:val="-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ount</w:t>
      </w:r>
      <w:r>
        <w:rPr>
          <w:rFonts w:ascii="Arial" w:eastAsia="Arial" w:hAnsi="Arial" w:cs="Arial"/>
          <w:spacing w:val="-2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ies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by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e</w:t>
      </w:r>
      <w:r>
        <w:rPr>
          <w:rFonts w:ascii="Arial" w:eastAsia="Arial" w:hAnsi="Arial" w:cs="Arial"/>
          <w:sz w:val="18"/>
          <w:szCs w:val="18"/>
        </w:rPr>
        <w:t>arthq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and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re</w:t>
      </w:r>
      <w:r>
        <w:rPr>
          <w:rFonts w:ascii="Arial" w:eastAsia="Arial" w:hAnsi="Arial" w:cs="Arial"/>
          <w:spacing w:val="-2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ult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ng t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u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, af</w:t>
      </w:r>
      <w:r>
        <w:rPr>
          <w:rFonts w:ascii="Arial" w:eastAsia="Arial" w:hAnsi="Arial" w:cs="Arial"/>
          <w:spacing w:val="-2"/>
          <w:sz w:val="18"/>
          <w:szCs w:val="18"/>
        </w:rPr>
        <w:t>f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ing</w:t>
      </w:r>
      <w:r>
        <w:rPr>
          <w:rFonts w:ascii="Arial" w:eastAsia="Arial" w:hAnsi="Arial" w:cs="Arial"/>
          <w:spacing w:val="2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 xml:space="preserve">outh </w:t>
      </w:r>
      <w:r>
        <w:rPr>
          <w:rFonts w:ascii="Arial" w:eastAsia="Arial" w:hAnsi="Arial" w:cs="Arial"/>
          <w:spacing w:val="-3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and E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 Af</w:t>
      </w:r>
      <w:r>
        <w:rPr>
          <w:rFonts w:ascii="Arial" w:eastAsia="Arial" w:hAnsi="Arial" w:cs="Arial"/>
          <w:spacing w:val="-2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i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.</w:t>
      </w:r>
      <w:r>
        <w:rPr>
          <w:rFonts w:ascii="Arial" w:eastAsia="Arial" w:hAnsi="Arial" w:cs="Arial"/>
          <w:spacing w:val="3"/>
          <w:sz w:val="18"/>
          <w:szCs w:val="18"/>
        </w:rPr>
        <w:t xml:space="preserve"> </w:t>
      </w:r>
      <w:r>
        <w:rPr>
          <w:rFonts w:ascii="Arial" w:eastAsia="Arial" w:hAnsi="Arial" w:cs="Arial"/>
          <w:spacing w:val="-4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</w:t>
      </w:r>
    </w:p>
    <w:p w:rsidR="00390CA3" w:rsidRDefault="00BD6A69">
      <w:pPr>
        <w:spacing w:line="203" w:lineRule="exact"/>
        <w:ind w:left="331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ual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ies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for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any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z w:val="18"/>
          <w:szCs w:val="18"/>
        </w:rPr>
        <w:t>n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 xml:space="preserve">i 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 xml:space="preserve">n </w:t>
      </w:r>
      <w:r>
        <w:rPr>
          <w:rFonts w:ascii="Arial" w:eastAsia="Arial" w:hAnsi="Arial" w:cs="Arial"/>
          <w:spacing w:val="-2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or</w:t>
      </w:r>
      <w:r>
        <w:rPr>
          <w:rFonts w:ascii="Arial" w:eastAsia="Arial" w:hAnsi="Arial" w:cs="Arial"/>
          <w:spacing w:val="-2"/>
          <w:sz w:val="18"/>
          <w:szCs w:val="18"/>
        </w:rPr>
        <w:t>d</w:t>
      </w:r>
      <w:r>
        <w:rPr>
          <w:rFonts w:ascii="Arial" w:eastAsia="Arial" w:hAnsi="Arial" w:cs="Arial"/>
          <w:sz w:val="18"/>
          <w:szCs w:val="18"/>
        </w:rPr>
        <w:t xml:space="preserve">ed 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i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or</w:t>
      </w:r>
      <w:r>
        <w:rPr>
          <w:rFonts w:ascii="Arial" w:eastAsia="Arial" w:hAnsi="Arial" w:cs="Arial"/>
          <w:spacing w:val="-2"/>
          <w:sz w:val="18"/>
          <w:szCs w:val="18"/>
        </w:rPr>
        <w:t>y</w:t>
      </w:r>
      <w:r>
        <w:rPr>
          <w:rFonts w:ascii="Arial" w:eastAsia="Arial" w:hAnsi="Arial" w:cs="Arial"/>
          <w:sz w:val="18"/>
          <w:szCs w:val="18"/>
        </w:rPr>
        <w:t>.</w:t>
      </w:r>
    </w:p>
    <w:p w:rsidR="00390CA3" w:rsidRDefault="00390CA3">
      <w:pPr>
        <w:spacing w:line="203" w:lineRule="exact"/>
        <w:rPr>
          <w:rFonts w:ascii="Arial" w:eastAsia="Arial" w:hAnsi="Arial" w:cs="Arial"/>
          <w:sz w:val="18"/>
          <w:szCs w:val="18"/>
        </w:rPr>
        <w:sectPr w:rsidR="00390CA3">
          <w:type w:val="continuous"/>
          <w:pgSz w:w="11907" w:h="16840"/>
          <w:pgMar w:top="1560" w:right="1280" w:bottom="0" w:left="1280" w:header="720" w:footer="720" w:gutter="0"/>
          <w:cols w:num="2" w:space="720" w:equalWidth="0">
            <w:col w:w="1196" w:space="186"/>
            <w:col w:w="7965"/>
          </w:cols>
        </w:sectPr>
      </w:pPr>
    </w:p>
    <w:p w:rsidR="00390CA3" w:rsidRDefault="00390CA3">
      <w:pPr>
        <w:spacing w:before="8" w:line="130" w:lineRule="exact"/>
        <w:rPr>
          <w:sz w:val="13"/>
          <w:szCs w:val="13"/>
        </w:rPr>
      </w:pPr>
    </w:p>
    <w:p w:rsidR="00390CA3" w:rsidRDefault="00BD6A69">
      <w:pPr>
        <w:spacing w:before="77"/>
        <w:ind w:left="138" w:right="150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i/>
          <w:sz w:val="18"/>
          <w:szCs w:val="18"/>
        </w:rPr>
        <w:t>Adapt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z w:val="18"/>
          <w:szCs w:val="18"/>
        </w:rPr>
        <w:t>d from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-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our</w:t>
      </w:r>
      <w:r>
        <w:rPr>
          <w:rFonts w:ascii="Arial" w:eastAsia="Arial" w:hAnsi="Arial" w:cs="Arial"/>
          <w:i/>
          <w:spacing w:val="-2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e: Ea</w:t>
      </w:r>
      <w:r>
        <w:rPr>
          <w:rFonts w:ascii="Arial" w:eastAsia="Arial" w:hAnsi="Arial" w:cs="Arial"/>
          <w:i/>
          <w:spacing w:val="-3"/>
          <w:sz w:val="18"/>
          <w:szCs w:val="18"/>
        </w:rPr>
        <w:t>r</w:t>
      </w:r>
      <w:r>
        <w:rPr>
          <w:rFonts w:ascii="Arial" w:eastAsia="Arial" w:hAnsi="Arial" w:cs="Arial"/>
          <w:i/>
          <w:sz w:val="18"/>
          <w:szCs w:val="18"/>
        </w:rPr>
        <w:t>thq</w:t>
      </w:r>
      <w:r>
        <w:rPr>
          <w:rFonts w:ascii="Arial" w:eastAsia="Arial" w:hAnsi="Arial" w:cs="Arial"/>
          <w:i/>
          <w:spacing w:val="-2"/>
          <w:sz w:val="18"/>
          <w:szCs w:val="18"/>
        </w:rPr>
        <w:t>u</w:t>
      </w:r>
      <w:r>
        <w:rPr>
          <w:rFonts w:ascii="Arial" w:eastAsia="Arial" w:hAnsi="Arial" w:cs="Arial"/>
          <w:i/>
          <w:sz w:val="18"/>
          <w:szCs w:val="18"/>
        </w:rPr>
        <w:t>a</w:t>
      </w:r>
      <w:r>
        <w:rPr>
          <w:rFonts w:ascii="Arial" w:eastAsia="Arial" w:hAnsi="Arial" w:cs="Arial"/>
          <w:i/>
          <w:spacing w:val="1"/>
          <w:sz w:val="18"/>
          <w:szCs w:val="18"/>
        </w:rPr>
        <w:t>k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z w:val="18"/>
          <w:szCs w:val="18"/>
        </w:rPr>
        <w:t>s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with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50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000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 xml:space="preserve">or </w:t>
      </w:r>
      <w:r>
        <w:rPr>
          <w:rFonts w:ascii="Arial" w:eastAsia="Arial" w:hAnsi="Arial" w:cs="Arial"/>
          <w:i/>
          <w:spacing w:val="-4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>ore Dea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z w:val="18"/>
          <w:szCs w:val="18"/>
        </w:rPr>
        <w:t>hs</w:t>
      </w:r>
      <w:r>
        <w:rPr>
          <w:rFonts w:ascii="Arial" w:eastAsia="Arial" w:hAnsi="Arial" w:cs="Arial"/>
          <w:i/>
          <w:spacing w:val="6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–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-3"/>
          <w:sz w:val="18"/>
          <w:szCs w:val="18"/>
        </w:rPr>
        <w:t>E</w:t>
      </w:r>
      <w:r>
        <w:rPr>
          <w:rFonts w:ascii="Arial" w:eastAsia="Arial" w:hAnsi="Arial" w:cs="Arial"/>
          <w:i/>
          <w:sz w:val="18"/>
          <w:szCs w:val="18"/>
        </w:rPr>
        <w:t>arth</w:t>
      </w:r>
      <w:r>
        <w:rPr>
          <w:rFonts w:ascii="Arial" w:eastAsia="Arial" w:hAnsi="Arial" w:cs="Arial"/>
          <w:i/>
          <w:spacing w:val="-2"/>
          <w:sz w:val="18"/>
          <w:szCs w:val="18"/>
        </w:rPr>
        <w:t>q</w:t>
      </w:r>
      <w:r>
        <w:rPr>
          <w:rFonts w:ascii="Arial" w:eastAsia="Arial" w:hAnsi="Arial" w:cs="Arial"/>
          <w:i/>
          <w:sz w:val="18"/>
          <w:szCs w:val="18"/>
        </w:rPr>
        <w:t>ua</w:t>
      </w:r>
      <w:r>
        <w:rPr>
          <w:rFonts w:ascii="Arial" w:eastAsia="Arial" w:hAnsi="Arial" w:cs="Arial"/>
          <w:i/>
          <w:spacing w:val="-2"/>
          <w:sz w:val="18"/>
          <w:szCs w:val="18"/>
        </w:rPr>
        <w:t>k</w:t>
      </w:r>
      <w:r>
        <w:rPr>
          <w:rFonts w:ascii="Arial" w:eastAsia="Arial" w:hAnsi="Arial" w:cs="Arial"/>
          <w:i/>
          <w:sz w:val="18"/>
          <w:szCs w:val="18"/>
        </w:rPr>
        <w:t>e Ha</w:t>
      </w:r>
      <w:r>
        <w:rPr>
          <w:rFonts w:ascii="Arial" w:eastAsia="Arial" w:hAnsi="Arial" w:cs="Arial"/>
          <w:i/>
          <w:spacing w:val="-6"/>
          <w:sz w:val="18"/>
          <w:szCs w:val="18"/>
        </w:rPr>
        <w:t>z</w:t>
      </w:r>
      <w:r>
        <w:rPr>
          <w:rFonts w:ascii="Arial" w:eastAsia="Arial" w:hAnsi="Arial" w:cs="Arial"/>
          <w:i/>
          <w:sz w:val="18"/>
          <w:szCs w:val="18"/>
        </w:rPr>
        <w:t>ards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Program</w:t>
      </w:r>
    </w:p>
    <w:p w:rsidR="00390CA3" w:rsidRDefault="00BD6A69">
      <w:pPr>
        <w:spacing w:line="206" w:lineRule="exact"/>
        <w:ind w:left="138" w:right="150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i/>
          <w:sz w:val="18"/>
          <w:szCs w:val="18"/>
        </w:rPr>
        <w:t>&lt;</w:t>
      </w:r>
      <w:hyperlink r:id="rId73">
        <w:r>
          <w:rPr>
            <w:rFonts w:ascii="Arial" w:eastAsia="Arial" w:hAnsi="Arial" w:cs="Arial"/>
            <w:i/>
            <w:color w:val="0000FF"/>
            <w:sz w:val="18"/>
            <w:szCs w:val="18"/>
          </w:rPr>
          <w:t>http:</w:t>
        </w:r>
        <w:r>
          <w:rPr>
            <w:rFonts w:ascii="Arial" w:eastAsia="Arial" w:hAnsi="Arial" w:cs="Arial"/>
            <w:i/>
            <w:color w:val="0000FF"/>
            <w:spacing w:val="-2"/>
            <w:sz w:val="18"/>
            <w:szCs w:val="18"/>
          </w:rPr>
          <w:t>/</w:t>
        </w:r>
        <w:r>
          <w:rPr>
            <w:rFonts w:ascii="Arial" w:eastAsia="Arial" w:hAnsi="Arial" w:cs="Arial"/>
            <w:i/>
            <w:color w:val="0000FF"/>
            <w:sz w:val="18"/>
            <w:szCs w:val="18"/>
          </w:rPr>
          <w:t>/ear</w:t>
        </w:r>
        <w:r>
          <w:rPr>
            <w:rFonts w:ascii="Arial" w:eastAsia="Arial" w:hAnsi="Arial" w:cs="Arial"/>
            <w:i/>
            <w:color w:val="0000FF"/>
            <w:spacing w:val="-2"/>
            <w:sz w:val="18"/>
            <w:szCs w:val="18"/>
          </w:rPr>
          <w:t>t</w:t>
        </w:r>
        <w:r>
          <w:rPr>
            <w:rFonts w:ascii="Arial" w:eastAsia="Arial" w:hAnsi="Arial" w:cs="Arial"/>
            <w:i/>
            <w:color w:val="0000FF"/>
            <w:sz w:val="18"/>
            <w:szCs w:val="18"/>
          </w:rPr>
          <w:t>hqu</w:t>
        </w:r>
        <w:r>
          <w:rPr>
            <w:rFonts w:ascii="Arial" w:eastAsia="Arial" w:hAnsi="Arial" w:cs="Arial"/>
            <w:i/>
            <w:color w:val="0000FF"/>
            <w:spacing w:val="-2"/>
            <w:sz w:val="18"/>
            <w:szCs w:val="18"/>
          </w:rPr>
          <w:t>a</w:t>
        </w:r>
        <w:r>
          <w:rPr>
            <w:rFonts w:ascii="Arial" w:eastAsia="Arial" w:hAnsi="Arial" w:cs="Arial"/>
            <w:i/>
            <w:color w:val="0000FF"/>
            <w:spacing w:val="1"/>
            <w:sz w:val="18"/>
            <w:szCs w:val="18"/>
          </w:rPr>
          <w:t>k</w:t>
        </w:r>
        <w:r>
          <w:rPr>
            <w:rFonts w:ascii="Arial" w:eastAsia="Arial" w:hAnsi="Arial" w:cs="Arial"/>
            <w:i/>
            <w:color w:val="0000FF"/>
            <w:sz w:val="18"/>
            <w:szCs w:val="18"/>
          </w:rPr>
          <w:t>e</w:t>
        </w:r>
        <w:r>
          <w:rPr>
            <w:rFonts w:ascii="Arial" w:eastAsia="Arial" w:hAnsi="Arial" w:cs="Arial"/>
            <w:i/>
            <w:color w:val="0000FF"/>
            <w:spacing w:val="-2"/>
            <w:sz w:val="18"/>
            <w:szCs w:val="18"/>
          </w:rPr>
          <w:t>.</w:t>
        </w:r>
        <w:r>
          <w:rPr>
            <w:rFonts w:ascii="Arial" w:eastAsia="Arial" w:hAnsi="Arial" w:cs="Arial"/>
            <w:i/>
            <w:color w:val="0000FF"/>
            <w:sz w:val="18"/>
            <w:szCs w:val="18"/>
          </w:rPr>
          <w:t>u</w:t>
        </w:r>
        <w:r>
          <w:rPr>
            <w:rFonts w:ascii="Arial" w:eastAsia="Arial" w:hAnsi="Arial" w:cs="Arial"/>
            <w:i/>
            <w:color w:val="0000FF"/>
            <w:spacing w:val="1"/>
            <w:sz w:val="18"/>
            <w:szCs w:val="18"/>
          </w:rPr>
          <w:t>s</w:t>
        </w:r>
        <w:r>
          <w:rPr>
            <w:rFonts w:ascii="Arial" w:eastAsia="Arial" w:hAnsi="Arial" w:cs="Arial"/>
            <w:i/>
            <w:color w:val="0000FF"/>
            <w:spacing w:val="-2"/>
            <w:sz w:val="18"/>
            <w:szCs w:val="18"/>
          </w:rPr>
          <w:t>g</w:t>
        </w:r>
        <w:r>
          <w:rPr>
            <w:rFonts w:ascii="Arial" w:eastAsia="Arial" w:hAnsi="Arial" w:cs="Arial"/>
            <w:i/>
            <w:color w:val="0000FF"/>
            <w:spacing w:val="1"/>
            <w:sz w:val="18"/>
            <w:szCs w:val="18"/>
          </w:rPr>
          <w:t>s</w:t>
        </w:r>
        <w:r>
          <w:rPr>
            <w:rFonts w:ascii="Arial" w:eastAsia="Arial" w:hAnsi="Arial" w:cs="Arial"/>
            <w:i/>
            <w:color w:val="0000FF"/>
            <w:sz w:val="18"/>
            <w:szCs w:val="18"/>
          </w:rPr>
          <w:t>.</w:t>
        </w:r>
        <w:r>
          <w:rPr>
            <w:rFonts w:ascii="Arial" w:eastAsia="Arial" w:hAnsi="Arial" w:cs="Arial"/>
            <w:i/>
            <w:color w:val="0000FF"/>
            <w:spacing w:val="-2"/>
            <w:sz w:val="18"/>
            <w:szCs w:val="18"/>
          </w:rPr>
          <w:t>g</w:t>
        </w:r>
        <w:r>
          <w:rPr>
            <w:rFonts w:ascii="Arial" w:eastAsia="Arial" w:hAnsi="Arial" w:cs="Arial"/>
            <w:i/>
            <w:color w:val="0000FF"/>
            <w:sz w:val="18"/>
            <w:szCs w:val="18"/>
          </w:rPr>
          <w:t>o</w:t>
        </w:r>
        <w:r>
          <w:rPr>
            <w:rFonts w:ascii="Arial" w:eastAsia="Arial" w:hAnsi="Arial" w:cs="Arial"/>
            <w:i/>
            <w:color w:val="0000FF"/>
            <w:spacing w:val="1"/>
            <w:sz w:val="18"/>
            <w:szCs w:val="18"/>
          </w:rPr>
          <w:t>v</w:t>
        </w:r>
        <w:r>
          <w:rPr>
            <w:rFonts w:ascii="Arial" w:eastAsia="Arial" w:hAnsi="Arial" w:cs="Arial"/>
            <w:i/>
            <w:color w:val="0000FF"/>
            <w:spacing w:val="-2"/>
            <w:sz w:val="18"/>
            <w:szCs w:val="18"/>
          </w:rPr>
          <w:t>/e</w:t>
        </w:r>
        <w:r>
          <w:rPr>
            <w:rFonts w:ascii="Arial" w:eastAsia="Arial" w:hAnsi="Arial" w:cs="Arial"/>
            <w:i/>
            <w:color w:val="0000FF"/>
            <w:sz w:val="18"/>
            <w:szCs w:val="18"/>
          </w:rPr>
          <w:t>arthq</w:t>
        </w:r>
        <w:r>
          <w:rPr>
            <w:rFonts w:ascii="Arial" w:eastAsia="Arial" w:hAnsi="Arial" w:cs="Arial"/>
            <w:i/>
            <w:color w:val="0000FF"/>
            <w:spacing w:val="-2"/>
            <w:sz w:val="18"/>
            <w:szCs w:val="18"/>
          </w:rPr>
          <w:t>u</w:t>
        </w:r>
        <w:r>
          <w:rPr>
            <w:rFonts w:ascii="Arial" w:eastAsia="Arial" w:hAnsi="Arial" w:cs="Arial"/>
            <w:i/>
            <w:color w:val="0000FF"/>
            <w:sz w:val="18"/>
            <w:szCs w:val="18"/>
          </w:rPr>
          <w:t>a</w:t>
        </w:r>
        <w:r>
          <w:rPr>
            <w:rFonts w:ascii="Arial" w:eastAsia="Arial" w:hAnsi="Arial" w:cs="Arial"/>
            <w:i/>
            <w:color w:val="0000FF"/>
            <w:spacing w:val="1"/>
            <w:sz w:val="18"/>
            <w:szCs w:val="18"/>
          </w:rPr>
          <w:t>k</w:t>
        </w:r>
        <w:r>
          <w:rPr>
            <w:rFonts w:ascii="Arial" w:eastAsia="Arial" w:hAnsi="Arial" w:cs="Arial"/>
            <w:i/>
            <w:color w:val="0000FF"/>
            <w:spacing w:val="-2"/>
            <w:sz w:val="18"/>
            <w:szCs w:val="18"/>
          </w:rPr>
          <w:t>e</w:t>
        </w:r>
        <w:r>
          <w:rPr>
            <w:rFonts w:ascii="Arial" w:eastAsia="Arial" w:hAnsi="Arial" w:cs="Arial"/>
            <w:i/>
            <w:color w:val="0000FF"/>
            <w:spacing w:val="1"/>
            <w:sz w:val="18"/>
            <w:szCs w:val="18"/>
          </w:rPr>
          <w:t>s</w:t>
        </w:r>
        <w:r>
          <w:rPr>
            <w:rFonts w:ascii="Arial" w:eastAsia="Arial" w:hAnsi="Arial" w:cs="Arial"/>
            <w:i/>
            <w:color w:val="0000FF"/>
            <w:sz w:val="18"/>
            <w:szCs w:val="18"/>
          </w:rPr>
          <w:t>/wo</w:t>
        </w:r>
        <w:r>
          <w:rPr>
            <w:rFonts w:ascii="Arial" w:eastAsia="Arial" w:hAnsi="Arial" w:cs="Arial"/>
            <w:i/>
            <w:color w:val="0000FF"/>
            <w:spacing w:val="-3"/>
            <w:sz w:val="18"/>
            <w:szCs w:val="18"/>
          </w:rPr>
          <w:t>r</w:t>
        </w:r>
        <w:r>
          <w:rPr>
            <w:rFonts w:ascii="Arial" w:eastAsia="Arial" w:hAnsi="Arial" w:cs="Arial"/>
            <w:i/>
            <w:color w:val="0000FF"/>
            <w:sz w:val="18"/>
            <w:szCs w:val="18"/>
          </w:rPr>
          <w:t>ld/</w:t>
        </w:r>
        <w:r>
          <w:rPr>
            <w:rFonts w:ascii="Arial" w:eastAsia="Arial" w:hAnsi="Arial" w:cs="Arial"/>
            <w:i/>
            <w:color w:val="0000FF"/>
            <w:spacing w:val="-1"/>
            <w:sz w:val="18"/>
            <w:szCs w:val="18"/>
          </w:rPr>
          <w:t>m</w:t>
        </w:r>
        <w:r>
          <w:rPr>
            <w:rFonts w:ascii="Arial" w:eastAsia="Arial" w:hAnsi="Arial" w:cs="Arial"/>
            <w:i/>
            <w:color w:val="0000FF"/>
            <w:sz w:val="18"/>
            <w:szCs w:val="18"/>
          </w:rPr>
          <w:t>o</w:t>
        </w:r>
        <w:r>
          <w:rPr>
            <w:rFonts w:ascii="Arial" w:eastAsia="Arial" w:hAnsi="Arial" w:cs="Arial"/>
            <w:i/>
            <w:color w:val="0000FF"/>
            <w:spacing w:val="1"/>
            <w:sz w:val="18"/>
            <w:szCs w:val="18"/>
          </w:rPr>
          <w:t>s</w:t>
        </w:r>
        <w:r>
          <w:rPr>
            <w:rFonts w:ascii="Arial" w:eastAsia="Arial" w:hAnsi="Arial" w:cs="Arial"/>
            <w:i/>
            <w:color w:val="0000FF"/>
            <w:spacing w:val="-2"/>
            <w:sz w:val="18"/>
            <w:szCs w:val="18"/>
          </w:rPr>
          <w:t>t</w:t>
        </w:r>
        <w:r>
          <w:rPr>
            <w:rFonts w:ascii="Arial" w:eastAsia="Arial" w:hAnsi="Arial" w:cs="Arial"/>
            <w:i/>
            <w:color w:val="0000FF"/>
            <w:sz w:val="18"/>
            <w:szCs w:val="18"/>
          </w:rPr>
          <w:t>_d</w:t>
        </w:r>
        <w:r>
          <w:rPr>
            <w:rFonts w:ascii="Arial" w:eastAsia="Arial" w:hAnsi="Arial" w:cs="Arial"/>
            <w:i/>
            <w:color w:val="0000FF"/>
            <w:spacing w:val="-2"/>
            <w:sz w:val="18"/>
            <w:szCs w:val="18"/>
          </w:rPr>
          <w:t>e</w:t>
        </w:r>
        <w:r>
          <w:rPr>
            <w:rFonts w:ascii="Arial" w:eastAsia="Arial" w:hAnsi="Arial" w:cs="Arial"/>
            <w:i/>
            <w:color w:val="0000FF"/>
            <w:spacing w:val="1"/>
            <w:sz w:val="18"/>
            <w:szCs w:val="18"/>
          </w:rPr>
          <w:t>s</w:t>
        </w:r>
        <w:r>
          <w:rPr>
            <w:rFonts w:ascii="Arial" w:eastAsia="Arial" w:hAnsi="Arial" w:cs="Arial"/>
            <w:i/>
            <w:color w:val="0000FF"/>
            <w:sz w:val="18"/>
            <w:szCs w:val="18"/>
          </w:rPr>
          <w:t>tr</w:t>
        </w:r>
        <w:r>
          <w:rPr>
            <w:rFonts w:ascii="Arial" w:eastAsia="Arial" w:hAnsi="Arial" w:cs="Arial"/>
            <w:i/>
            <w:color w:val="0000FF"/>
            <w:spacing w:val="-2"/>
            <w:sz w:val="18"/>
            <w:szCs w:val="18"/>
          </w:rPr>
          <w:t>u</w:t>
        </w:r>
        <w:r>
          <w:rPr>
            <w:rFonts w:ascii="Arial" w:eastAsia="Arial" w:hAnsi="Arial" w:cs="Arial"/>
            <w:i/>
            <w:color w:val="0000FF"/>
            <w:spacing w:val="1"/>
            <w:sz w:val="18"/>
            <w:szCs w:val="18"/>
          </w:rPr>
          <w:t>c</w:t>
        </w:r>
        <w:r>
          <w:rPr>
            <w:rFonts w:ascii="Arial" w:eastAsia="Arial" w:hAnsi="Arial" w:cs="Arial"/>
            <w:i/>
            <w:color w:val="0000FF"/>
            <w:sz w:val="18"/>
            <w:szCs w:val="18"/>
          </w:rPr>
          <w:t>t</w:t>
        </w:r>
        <w:r>
          <w:rPr>
            <w:rFonts w:ascii="Arial" w:eastAsia="Arial" w:hAnsi="Arial" w:cs="Arial"/>
            <w:i/>
            <w:color w:val="0000FF"/>
            <w:spacing w:val="1"/>
            <w:sz w:val="18"/>
            <w:szCs w:val="18"/>
          </w:rPr>
          <w:t>i</w:t>
        </w:r>
        <w:r>
          <w:rPr>
            <w:rFonts w:ascii="Arial" w:eastAsia="Arial" w:hAnsi="Arial" w:cs="Arial"/>
            <w:i/>
            <w:color w:val="0000FF"/>
            <w:spacing w:val="-2"/>
            <w:sz w:val="18"/>
            <w:szCs w:val="18"/>
          </w:rPr>
          <w:t>v</w:t>
        </w:r>
        <w:r>
          <w:rPr>
            <w:rFonts w:ascii="Arial" w:eastAsia="Arial" w:hAnsi="Arial" w:cs="Arial"/>
            <w:i/>
            <w:color w:val="0000FF"/>
            <w:sz w:val="18"/>
            <w:szCs w:val="18"/>
          </w:rPr>
          <w:t>e.</w:t>
        </w:r>
        <w:r>
          <w:rPr>
            <w:rFonts w:ascii="Arial" w:eastAsia="Arial" w:hAnsi="Arial" w:cs="Arial"/>
            <w:i/>
            <w:color w:val="0000FF"/>
            <w:spacing w:val="-2"/>
            <w:sz w:val="18"/>
            <w:szCs w:val="18"/>
          </w:rPr>
          <w:t>p</w:t>
        </w:r>
        <w:r>
          <w:rPr>
            <w:rFonts w:ascii="Arial" w:eastAsia="Arial" w:hAnsi="Arial" w:cs="Arial"/>
            <w:i/>
            <w:color w:val="0000FF"/>
            <w:sz w:val="18"/>
            <w:szCs w:val="18"/>
          </w:rPr>
          <w:t>h</w:t>
        </w:r>
        <w:r>
          <w:rPr>
            <w:rFonts w:ascii="Arial" w:eastAsia="Arial" w:hAnsi="Arial" w:cs="Arial"/>
            <w:i/>
            <w:color w:val="0000FF"/>
            <w:spacing w:val="6"/>
            <w:sz w:val="18"/>
            <w:szCs w:val="18"/>
          </w:rPr>
          <w:t>p</w:t>
        </w:r>
      </w:hyperlink>
      <w:r>
        <w:rPr>
          <w:rFonts w:ascii="Arial" w:eastAsia="Arial" w:hAnsi="Arial" w:cs="Arial"/>
          <w:i/>
          <w:color w:val="000000"/>
          <w:sz w:val="18"/>
          <w:szCs w:val="18"/>
        </w:rPr>
        <w:t>&gt;</w:t>
      </w:r>
    </w:p>
    <w:p w:rsidR="00390CA3" w:rsidRDefault="00390CA3">
      <w:pPr>
        <w:spacing w:before="8" w:line="190" w:lineRule="exact"/>
        <w:rPr>
          <w:sz w:val="19"/>
          <w:szCs w:val="19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pStyle w:val="BodyText"/>
        <w:spacing w:line="293" w:lineRule="auto"/>
        <w:ind w:right="116"/>
      </w:pPr>
      <w:r>
        <w:rPr>
          <w:rFonts w:cs="Arial"/>
          <w:b/>
          <w:bCs/>
        </w:rPr>
        <w:t>Note:</w:t>
      </w:r>
      <w:r>
        <w:rPr>
          <w:rFonts w:cs="Arial"/>
          <w:b/>
          <w:bCs/>
          <w:spacing w:val="-8"/>
        </w:rPr>
        <w:t xml:space="preserve"> </w:t>
      </w:r>
      <w:r>
        <w:t>M</w:t>
      </w:r>
      <w:r>
        <w:rPr>
          <w:spacing w:val="-1"/>
        </w:rPr>
        <w:t>a</w:t>
      </w:r>
      <w:r>
        <w:rPr>
          <w:spacing w:val="4"/>
        </w:rPr>
        <w:t>n</w:t>
      </w:r>
      <w:r>
        <w:t>y</w:t>
      </w:r>
      <w:r>
        <w:rPr>
          <w:spacing w:val="-12"/>
        </w:rPr>
        <w:t xml:space="preserve"> </w:t>
      </w:r>
      <w:r>
        <w:rPr>
          <w:spacing w:val="1"/>
        </w:rPr>
        <w:t>e</w:t>
      </w:r>
      <w:r>
        <w:t>arth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es</w:t>
      </w:r>
      <w:r>
        <w:rPr>
          <w:spacing w:val="-7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-7"/>
        </w:rPr>
        <w:t xml:space="preserve"> </w:t>
      </w:r>
      <w:r>
        <w:t>h</w:t>
      </w:r>
      <w:r>
        <w:rPr>
          <w:spacing w:val="-2"/>
        </w:rPr>
        <w:t>i</w:t>
      </w:r>
      <w:r>
        <w:rPr>
          <w:spacing w:val="1"/>
        </w:rPr>
        <w:t>s</w:t>
      </w:r>
      <w:r>
        <w:t>to</w:t>
      </w:r>
      <w:r>
        <w:rPr>
          <w:spacing w:val="4"/>
        </w:rPr>
        <w:t>r</w:t>
      </w:r>
      <w:r>
        <w:t>y</w:t>
      </w:r>
      <w:r>
        <w:rPr>
          <w:spacing w:val="-12"/>
        </w:rPr>
        <w:t xml:space="preserve"> </w:t>
      </w:r>
      <w:r>
        <w:t>h</w:t>
      </w:r>
      <w:r>
        <w:rPr>
          <w:spacing w:val="1"/>
        </w:rPr>
        <w:t>a</w:t>
      </w:r>
      <w:r>
        <w:t>p</w:t>
      </w:r>
      <w:r>
        <w:rPr>
          <w:spacing w:val="1"/>
        </w:rPr>
        <w:t>p</w:t>
      </w:r>
      <w:r>
        <w:t>e</w:t>
      </w:r>
      <w:r>
        <w:rPr>
          <w:spacing w:val="-1"/>
        </w:rPr>
        <w:t>n</w:t>
      </w:r>
      <w:r>
        <w:rPr>
          <w:spacing w:val="1"/>
        </w:rPr>
        <w:t>e</w:t>
      </w:r>
      <w:r>
        <w:t>d</w:t>
      </w:r>
      <w:r>
        <w:rPr>
          <w:spacing w:val="-8"/>
        </w:rPr>
        <w:t xml:space="preserve"> </w:t>
      </w:r>
      <w:r>
        <w:rPr>
          <w:spacing w:val="-1"/>
        </w:rPr>
        <w:t>b</w:t>
      </w:r>
      <w:r>
        <w:t>e</w:t>
      </w:r>
      <w:r>
        <w:rPr>
          <w:spacing w:val="1"/>
        </w:rPr>
        <w:t>f</w:t>
      </w:r>
      <w:r>
        <w:t>ore</w:t>
      </w:r>
      <w:r>
        <w:rPr>
          <w:spacing w:val="-9"/>
        </w:rPr>
        <w:t xml:space="preserve"> </w:t>
      </w:r>
      <w:r>
        <w:rPr>
          <w:spacing w:val="4"/>
        </w:rPr>
        <w:t>m</w:t>
      </w:r>
      <w:r>
        <w:t>o</w:t>
      </w:r>
      <w:r>
        <w:rPr>
          <w:spacing w:val="-1"/>
        </w:rPr>
        <w:t>d</w:t>
      </w:r>
      <w:r>
        <w:t>ern</w:t>
      </w:r>
      <w:r>
        <w:rPr>
          <w:spacing w:val="-9"/>
        </w:rPr>
        <w:t xml:space="preserve"> </w:t>
      </w:r>
      <w:r>
        <w:rPr>
          <w:spacing w:val="4"/>
        </w:rPr>
        <w:t>m</w:t>
      </w:r>
      <w:r>
        <w:t>e</w:t>
      </w:r>
      <w:r>
        <w:rPr>
          <w:spacing w:val="-1"/>
        </w:rPr>
        <w:t>a</w:t>
      </w:r>
      <w:r>
        <w:rPr>
          <w:spacing w:val="1"/>
        </w:rPr>
        <w:t>s</w:t>
      </w:r>
      <w:r>
        <w:t>uri</w:t>
      </w:r>
      <w:r>
        <w:rPr>
          <w:spacing w:val="-1"/>
        </w:rPr>
        <w:t>n</w:t>
      </w:r>
      <w:r>
        <w:t>g</w:t>
      </w:r>
      <w:r>
        <w:rPr>
          <w:spacing w:val="-7"/>
        </w:rPr>
        <w:t xml:space="preserve"> </w:t>
      </w:r>
      <w:r>
        <w:t>t</w:t>
      </w:r>
      <w:r>
        <w:rPr>
          <w:spacing w:val="-1"/>
        </w:rPr>
        <w:t>e</w:t>
      </w:r>
      <w:r>
        <w:rPr>
          <w:spacing w:val="1"/>
        </w:rPr>
        <w:t>c</w:t>
      </w:r>
      <w:r>
        <w:t>h</w:t>
      </w:r>
      <w:r>
        <w:rPr>
          <w:spacing w:val="1"/>
        </w:rPr>
        <w:t>n</w:t>
      </w:r>
      <w:r>
        <w:rPr>
          <w:spacing w:val="-1"/>
        </w:rPr>
        <w:t>i</w:t>
      </w:r>
      <w:r>
        <w:rPr>
          <w:spacing w:val="1"/>
        </w:rPr>
        <w:t>q</w:t>
      </w:r>
      <w:r>
        <w:t>u</w:t>
      </w:r>
      <w:r>
        <w:rPr>
          <w:spacing w:val="1"/>
        </w:rPr>
        <w:t>es</w:t>
      </w:r>
      <w:r>
        <w:t>.</w:t>
      </w:r>
      <w:r>
        <w:rPr>
          <w:spacing w:val="-8"/>
        </w:rPr>
        <w:t xml:space="preserve"> </w:t>
      </w:r>
      <w:r>
        <w:rPr>
          <w:spacing w:val="2"/>
        </w:rPr>
        <w:t>T</w:t>
      </w:r>
      <w:r>
        <w:t>h</w:t>
      </w:r>
      <w:r>
        <w:rPr>
          <w:spacing w:val="-1"/>
        </w:rPr>
        <w:t>ei</w:t>
      </w:r>
      <w:r>
        <w:t>r</w:t>
      </w:r>
      <w:r>
        <w:rPr>
          <w:spacing w:val="-11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t>t</w:t>
      </w:r>
      <w:r>
        <w:rPr>
          <w:spacing w:val="1"/>
        </w:rPr>
        <w:t>u</w:t>
      </w:r>
      <w:r>
        <w:t>d</w:t>
      </w:r>
      <w:r>
        <w:rPr>
          <w:spacing w:val="-1"/>
        </w:rPr>
        <w:t>e</w:t>
      </w:r>
      <w:r>
        <w:t>s</w:t>
      </w:r>
      <w:r>
        <w:rPr>
          <w:w w:val="99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rPr>
          <w:spacing w:val="1"/>
        </w:rPr>
        <w:t>c</w:t>
      </w:r>
      <w:r>
        <w:t>a</w:t>
      </w:r>
      <w:r>
        <w:rPr>
          <w:spacing w:val="-2"/>
        </w:rPr>
        <w:t>l</w:t>
      </w:r>
      <w:r>
        <w:rPr>
          <w:spacing w:val="1"/>
        </w:rPr>
        <w:t>cu</w:t>
      </w:r>
      <w:r>
        <w:rPr>
          <w:spacing w:val="-1"/>
        </w:rPr>
        <w:t>l</w:t>
      </w:r>
      <w:r>
        <w:t>a</w:t>
      </w:r>
      <w:r>
        <w:rPr>
          <w:spacing w:val="1"/>
        </w:rPr>
        <w:t>t</w:t>
      </w:r>
      <w:r>
        <w:t>ed</w:t>
      </w:r>
      <w:r>
        <w:rPr>
          <w:spacing w:val="-8"/>
        </w:rPr>
        <w:t xml:space="preserve"> </w:t>
      </w:r>
      <w:r>
        <w:t>u</w:t>
      </w:r>
      <w:r>
        <w:rPr>
          <w:spacing w:val="2"/>
        </w:rPr>
        <w:t>s</w:t>
      </w:r>
      <w:r>
        <w:rPr>
          <w:spacing w:val="-1"/>
        </w:rPr>
        <w:t>i</w:t>
      </w:r>
      <w:r>
        <w:t>ng</w:t>
      </w:r>
      <w:r>
        <w:rPr>
          <w:spacing w:val="-8"/>
        </w:rPr>
        <w:t xml:space="preserve"> </w:t>
      </w:r>
      <w:r>
        <w:t>h</w:t>
      </w:r>
      <w:r>
        <w:rPr>
          <w:spacing w:val="-2"/>
        </w:rPr>
        <w:t>i</w:t>
      </w:r>
      <w:r>
        <w:rPr>
          <w:spacing w:val="1"/>
        </w:rPr>
        <w:t>s</w:t>
      </w:r>
      <w:r>
        <w:t>to</w:t>
      </w:r>
      <w:r>
        <w:rPr>
          <w:spacing w:val="2"/>
        </w:rPr>
        <w:t>r</w:t>
      </w:r>
      <w:r>
        <w:rPr>
          <w:spacing w:val="1"/>
        </w:rPr>
        <w:t>ic</w:t>
      </w:r>
      <w:r>
        <w:t>al</w:t>
      </w:r>
      <w:r>
        <w:rPr>
          <w:spacing w:val="-9"/>
        </w:rPr>
        <w:t xml:space="preserve"> </w:t>
      </w:r>
      <w:r>
        <w:t>a</w:t>
      </w:r>
      <w:r>
        <w:rPr>
          <w:spacing w:val="1"/>
        </w:rPr>
        <w:t>n</w:t>
      </w:r>
      <w:r>
        <w:t>d</w:t>
      </w:r>
      <w:r>
        <w:rPr>
          <w:spacing w:val="-8"/>
        </w:rPr>
        <w:t xml:space="preserve"> </w:t>
      </w:r>
      <w:r>
        <w:rPr>
          <w:spacing w:val="1"/>
        </w:rPr>
        <w:t>g</w:t>
      </w:r>
      <w:r>
        <w:t>e</w:t>
      </w:r>
      <w:r>
        <w:rPr>
          <w:spacing w:val="-1"/>
        </w:rPr>
        <w:t>o</w:t>
      </w:r>
      <w:r>
        <w:rPr>
          <w:spacing w:val="1"/>
        </w:rPr>
        <w:t>l</w:t>
      </w:r>
      <w:r>
        <w:t>o</w:t>
      </w:r>
      <w:r>
        <w:rPr>
          <w:spacing w:val="1"/>
        </w:rPr>
        <w:t>g</w:t>
      </w:r>
      <w:r>
        <w:rPr>
          <w:spacing w:val="-1"/>
        </w:rPr>
        <w:t>i</w:t>
      </w:r>
      <w:r>
        <w:rPr>
          <w:spacing w:val="1"/>
        </w:rPr>
        <w:t>c</w:t>
      </w:r>
      <w:r>
        <w:t>al</w:t>
      </w:r>
      <w:r>
        <w:rPr>
          <w:spacing w:val="-10"/>
        </w:rPr>
        <w:t xml:space="preserve"> </w:t>
      </w:r>
      <w:r>
        <w:t>reco</w:t>
      </w:r>
      <w:r>
        <w:rPr>
          <w:spacing w:val="2"/>
        </w:rPr>
        <w:t>r</w:t>
      </w:r>
      <w:r>
        <w:t>ds.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40" w:lineRule="exact"/>
        <w:rPr>
          <w:sz w:val="24"/>
          <w:szCs w:val="24"/>
        </w:rPr>
      </w:pPr>
    </w:p>
    <w:p w:rsidR="00390CA3" w:rsidRDefault="00BD6A69">
      <w:pPr>
        <w:pStyle w:val="BodyText"/>
        <w:spacing w:line="293" w:lineRule="auto"/>
        <w:ind w:right="186"/>
      </w:pPr>
      <w:r>
        <w:rPr>
          <w:spacing w:val="-1"/>
        </w:rPr>
        <w:t>E</w:t>
      </w:r>
      <w:r>
        <w:t>art</w:t>
      </w:r>
      <w:r>
        <w:rPr>
          <w:spacing w:val="2"/>
        </w:rPr>
        <w:t>h</w:t>
      </w:r>
      <w:r>
        <w:t>q</w:t>
      </w:r>
      <w:r>
        <w:rPr>
          <w:spacing w:val="-1"/>
        </w:rPr>
        <w:t>u</w:t>
      </w:r>
      <w:r>
        <w:t>a</w:t>
      </w:r>
      <w:r>
        <w:rPr>
          <w:spacing w:val="3"/>
        </w:rPr>
        <w:t>k</w:t>
      </w:r>
      <w:r>
        <w:t>es</w:t>
      </w:r>
      <w:r>
        <w:rPr>
          <w:spacing w:val="-6"/>
        </w:rPr>
        <w:t xml:space="preserve"> </w:t>
      </w:r>
      <w:r>
        <w:rPr>
          <w:spacing w:val="-2"/>
        </w:rPr>
        <w:t>l</w:t>
      </w:r>
      <w:r>
        <w:t>arger</w:t>
      </w:r>
      <w:r>
        <w:rPr>
          <w:spacing w:val="-5"/>
        </w:rPr>
        <w:t xml:space="preserve"> </w:t>
      </w:r>
      <w:r>
        <w:rPr>
          <w:spacing w:val="1"/>
        </w:rPr>
        <w:t>t</w:t>
      </w:r>
      <w:r>
        <w:t>h</w:t>
      </w:r>
      <w:r>
        <w:rPr>
          <w:spacing w:val="1"/>
        </w:rPr>
        <w:t>a</w:t>
      </w:r>
      <w:r>
        <w:t>n</w:t>
      </w:r>
      <w:r>
        <w:rPr>
          <w:spacing w:val="-7"/>
        </w:rPr>
        <w:t xml:space="preserve"> </w:t>
      </w:r>
      <w:r>
        <w:rPr>
          <w:spacing w:val="1"/>
        </w:rPr>
        <w:t>m</w:t>
      </w:r>
      <w:r>
        <w:t>a</w:t>
      </w:r>
      <w:r>
        <w:rPr>
          <w:spacing w:val="-1"/>
        </w:rPr>
        <w:t>g</w:t>
      </w:r>
      <w:r>
        <w:rPr>
          <w:spacing w:val="1"/>
        </w:rPr>
        <w:t>n</w:t>
      </w:r>
      <w:r>
        <w:rPr>
          <w:spacing w:val="-1"/>
        </w:rPr>
        <w:t>i</w:t>
      </w:r>
      <w:r>
        <w:t>tu</w:t>
      </w:r>
      <w:r>
        <w:rPr>
          <w:spacing w:val="1"/>
        </w:rPr>
        <w:t>d</w:t>
      </w:r>
      <w:r>
        <w:t>e</w:t>
      </w:r>
      <w:r>
        <w:rPr>
          <w:spacing w:val="-6"/>
        </w:rPr>
        <w:t xml:space="preserve"> </w:t>
      </w:r>
      <w:r>
        <w:t>8</w:t>
      </w:r>
      <w:r>
        <w:rPr>
          <w:spacing w:val="-3"/>
        </w:rPr>
        <w:t xml:space="preserve"> </w:t>
      </w:r>
      <w:r>
        <w:t>oc</w:t>
      </w:r>
      <w:r>
        <w:rPr>
          <w:spacing w:val="1"/>
        </w:rPr>
        <w:t>c</w:t>
      </w:r>
      <w:r>
        <w:t>ur</w:t>
      </w:r>
      <w:r>
        <w:rPr>
          <w:spacing w:val="-6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avera</w:t>
      </w:r>
      <w:r>
        <w:rPr>
          <w:spacing w:val="2"/>
        </w:rPr>
        <w:t>g</w:t>
      </w:r>
      <w:r>
        <w:t>e</w:t>
      </w:r>
      <w:r>
        <w:rPr>
          <w:spacing w:val="-7"/>
        </w:rPr>
        <w:t xml:space="preserve"> </w:t>
      </w:r>
      <w:r>
        <w:rPr>
          <w:spacing w:val="-1"/>
        </w:rPr>
        <w:t>o</w:t>
      </w:r>
      <w:r>
        <w:t>nce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spacing w:val="-5"/>
        </w:rPr>
        <w:t>y</w:t>
      </w:r>
      <w:r>
        <w:t>e</w:t>
      </w:r>
      <w:r>
        <w:rPr>
          <w:spacing w:val="-1"/>
        </w:rPr>
        <w:t>a</w:t>
      </w:r>
      <w:r>
        <w:t>r.</w:t>
      </w:r>
      <w:r>
        <w:rPr>
          <w:spacing w:val="-3"/>
        </w:rPr>
        <w:t xml:space="preserve"> </w:t>
      </w:r>
      <w:r>
        <w:rPr>
          <w:spacing w:val="2"/>
        </w:rPr>
        <w:t>D</w:t>
      </w:r>
      <w:r>
        <w:t>a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7"/>
        </w:rPr>
        <w:t xml:space="preserve"> </w:t>
      </w:r>
      <w:r>
        <w:t>ca</w:t>
      </w:r>
      <w:r>
        <w:rPr>
          <w:spacing w:val="-1"/>
        </w:rPr>
        <w:t>u</w:t>
      </w:r>
      <w:r>
        <w:rPr>
          <w:spacing w:val="1"/>
        </w:rPr>
        <w:t>s</w:t>
      </w:r>
      <w:r>
        <w:t>ed</w:t>
      </w:r>
      <w:r>
        <w:rPr>
          <w:spacing w:val="-6"/>
        </w:rPr>
        <w:t xml:space="preserve"> </w:t>
      </w:r>
      <w:r>
        <w:rPr>
          <w:spacing w:val="4"/>
        </w:rPr>
        <w:t>b</w:t>
      </w:r>
      <w:r>
        <w:t>y</w:t>
      </w:r>
      <w:r>
        <w:rPr>
          <w:spacing w:val="-9"/>
        </w:rPr>
        <w:t xml:space="preserve"> </w:t>
      </w:r>
      <w:r>
        <w:rPr>
          <w:spacing w:val="1"/>
        </w:rPr>
        <w:t>t</w:t>
      </w:r>
      <w:r>
        <w:t>h</w:t>
      </w:r>
      <w:r>
        <w:rPr>
          <w:spacing w:val="-1"/>
        </w:rPr>
        <w:t>e</w:t>
      </w:r>
      <w:r>
        <w:rPr>
          <w:spacing w:val="1"/>
        </w:rPr>
        <w:t>s</w:t>
      </w:r>
      <w:r>
        <w:t>e</w:t>
      </w:r>
      <w:r>
        <w:rPr>
          <w:spacing w:val="-6"/>
        </w:rPr>
        <w:t xml:space="preserve"> </w:t>
      </w:r>
      <w:r>
        <w:rPr>
          <w:spacing w:val="1"/>
        </w:rPr>
        <w:t>e</w:t>
      </w:r>
      <w:r>
        <w:rPr>
          <w:spacing w:val="-2"/>
        </w:rPr>
        <w:t>v</w:t>
      </w:r>
      <w:r>
        <w:rPr>
          <w:spacing w:val="1"/>
        </w:rPr>
        <w:t>e</w:t>
      </w:r>
      <w:r>
        <w:t>nts</w:t>
      </w:r>
      <w:r>
        <w:rPr>
          <w:w w:val="99"/>
        </w:rPr>
        <w:t xml:space="preserve"> </w:t>
      </w:r>
      <w:r>
        <w:rPr>
          <w:spacing w:val="1"/>
        </w:rPr>
        <w:t>c</w:t>
      </w:r>
      <w:r>
        <w:t>an</w:t>
      </w:r>
      <w:r>
        <w:rPr>
          <w:spacing w:val="-5"/>
        </w:rPr>
        <w:t xml:space="preserve"> </w:t>
      </w:r>
      <w:r>
        <w:t>va</w:t>
      </w:r>
      <w:r>
        <w:rPr>
          <w:spacing w:val="2"/>
        </w:rPr>
        <w:t>r</w:t>
      </w:r>
      <w:r>
        <w:t>y</w:t>
      </w:r>
      <w:r>
        <w:rPr>
          <w:spacing w:val="-8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1"/>
        </w:rPr>
        <w:t>f</w:t>
      </w:r>
      <w:r>
        <w:t>u</w:t>
      </w:r>
      <w:r>
        <w:rPr>
          <w:spacing w:val="-1"/>
        </w:rPr>
        <w:t>n</w:t>
      </w:r>
      <w:r>
        <w:rPr>
          <w:spacing w:val="1"/>
        </w:rPr>
        <w:t>c</w:t>
      </w:r>
      <w:r>
        <w:t>t</w:t>
      </w:r>
      <w:r>
        <w:rPr>
          <w:spacing w:val="-2"/>
        </w:rPr>
        <w:t>i</w:t>
      </w:r>
      <w:r>
        <w:rPr>
          <w:spacing w:val="1"/>
        </w:rPr>
        <w:t>o</w:t>
      </w:r>
      <w:r>
        <w:t>n</w:t>
      </w:r>
      <w:r>
        <w:rPr>
          <w:spacing w:val="-5"/>
        </w:rPr>
        <w:t xml:space="preserve"> </w:t>
      </w:r>
      <w:r>
        <w:rPr>
          <w:spacing w:val="-1"/>
        </w:rPr>
        <w:t>o</w:t>
      </w:r>
      <w:r>
        <w:rPr>
          <w:spacing w:val="2"/>
        </w:rPr>
        <w:t>f</w:t>
      </w:r>
      <w:r>
        <w:t>:</w:t>
      </w:r>
    </w:p>
    <w:p w:rsidR="00390CA3" w:rsidRDefault="00390CA3">
      <w:pPr>
        <w:spacing w:before="8" w:line="170" w:lineRule="exact"/>
        <w:rPr>
          <w:sz w:val="17"/>
          <w:szCs w:val="17"/>
        </w:rPr>
      </w:pPr>
    </w:p>
    <w:p w:rsidR="00390CA3" w:rsidRDefault="00BD6A69">
      <w:pPr>
        <w:pStyle w:val="BodyText"/>
        <w:numPr>
          <w:ilvl w:val="0"/>
          <w:numId w:val="2"/>
        </w:numPr>
        <w:tabs>
          <w:tab w:val="left" w:pos="705"/>
        </w:tabs>
        <w:ind w:left="705"/>
      </w:pPr>
      <w:r>
        <w:rPr>
          <w:spacing w:val="-1"/>
        </w:rPr>
        <w:t>l</w:t>
      </w:r>
      <w:r>
        <w:t>ocal</w:t>
      </w:r>
      <w:r>
        <w:rPr>
          <w:spacing w:val="-10"/>
        </w:rPr>
        <w:t xml:space="preserve"> </w:t>
      </w:r>
      <w:r>
        <w:t>p</w:t>
      </w:r>
      <w:r>
        <w:rPr>
          <w:spacing w:val="1"/>
        </w:rPr>
        <w:t>o</w:t>
      </w:r>
      <w:r>
        <w:t>p</w:t>
      </w:r>
      <w:r>
        <w:rPr>
          <w:spacing w:val="-1"/>
        </w:rPr>
        <w:t>u</w:t>
      </w:r>
      <w:r>
        <w:rPr>
          <w:spacing w:val="1"/>
        </w:rPr>
        <w:t>l</w:t>
      </w:r>
      <w:r>
        <w:t>ation</w:t>
      </w:r>
      <w:r>
        <w:rPr>
          <w:spacing w:val="-10"/>
        </w:rPr>
        <w:t xml:space="preserve"> </w:t>
      </w:r>
      <w:r>
        <w:t>d</w:t>
      </w:r>
      <w:r>
        <w:rPr>
          <w:spacing w:val="-1"/>
        </w:rPr>
        <w:t>e</w:t>
      </w:r>
      <w:r>
        <w:t>n</w:t>
      </w:r>
      <w:r>
        <w:rPr>
          <w:spacing w:val="3"/>
        </w:rPr>
        <w:t>s</w:t>
      </w:r>
      <w:r>
        <w:rPr>
          <w:spacing w:val="-1"/>
        </w:rPr>
        <w:t>i</w:t>
      </w:r>
      <w:r>
        <w:rPr>
          <w:spacing w:val="2"/>
        </w:rPr>
        <w:t>t</w:t>
      </w:r>
      <w:r>
        <w:rPr>
          <w:spacing w:val="-5"/>
        </w:rPr>
        <w:t>y</w:t>
      </w:r>
      <w:r>
        <w:t>,</w:t>
      </w:r>
    </w:p>
    <w:p w:rsidR="00390CA3" w:rsidRDefault="00BD6A69">
      <w:pPr>
        <w:pStyle w:val="BodyText"/>
        <w:numPr>
          <w:ilvl w:val="0"/>
          <w:numId w:val="2"/>
        </w:numPr>
        <w:tabs>
          <w:tab w:val="left" w:pos="705"/>
        </w:tabs>
        <w:spacing w:before="95"/>
        <w:ind w:left="705"/>
      </w:pPr>
      <w:r>
        <w:rPr>
          <w:spacing w:val="-1"/>
        </w:rPr>
        <w:t>l</w:t>
      </w:r>
      <w:r>
        <w:t>ocal</w:t>
      </w:r>
      <w:r>
        <w:rPr>
          <w:spacing w:val="-12"/>
        </w:rPr>
        <w:t xml:space="preserve"> </w:t>
      </w:r>
      <w:r>
        <w:t>g</w:t>
      </w:r>
      <w:r>
        <w:rPr>
          <w:spacing w:val="1"/>
        </w:rPr>
        <w:t>e</w:t>
      </w:r>
      <w:r>
        <w:t>o</w:t>
      </w:r>
      <w:r>
        <w:rPr>
          <w:spacing w:val="-2"/>
        </w:rPr>
        <w:t>l</w:t>
      </w:r>
      <w:r>
        <w:rPr>
          <w:spacing w:val="1"/>
        </w:rPr>
        <w:t>o</w:t>
      </w:r>
      <w:r>
        <w:t>g</w:t>
      </w:r>
      <w:r>
        <w:rPr>
          <w:spacing w:val="-2"/>
        </w:rPr>
        <w:t>i</w:t>
      </w:r>
      <w:r>
        <w:rPr>
          <w:spacing w:val="1"/>
        </w:rPr>
        <w:t>ca</w:t>
      </w:r>
      <w:r>
        <w:t>l</w:t>
      </w:r>
      <w:r>
        <w:rPr>
          <w:spacing w:val="-13"/>
        </w:rPr>
        <w:t xml:space="preserve"> </w:t>
      </w:r>
      <w:r>
        <w:t>co</w:t>
      </w:r>
      <w:r>
        <w:rPr>
          <w:spacing w:val="1"/>
        </w:rPr>
        <w:t>n</w:t>
      </w:r>
      <w:r>
        <w:t>d</w:t>
      </w:r>
      <w:r>
        <w:rPr>
          <w:spacing w:val="-2"/>
        </w:rPr>
        <w:t>i</w:t>
      </w:r>
      <w:r>
        <w:rPr>
          <w:spacing w:val="2"/>
        </w:rPr>
        <w:t>t</w:t>
      </w:r>
      <w:r>
        <w:rPr>
          <w:spacing w:val="-1"/>
        </w:rPr>
        <w:t>i</w:t>
      </w:r>
      <w:r>
        <w:rPr>
          <w:spacing w:val="1"/>
        </w:rPr>
        <w:t>o</w:t>
      </w:r>
      <w:r>
        <w:t>ns,</w:t>
      </w:r>
    </w:p>
    <w:p w:rsidR="00390CA3" w:rsidRDefault="00BD6A69">
      <w:pPr>
        <w:pStyle w:val="BodyText"/>
        <w:numPr>
          <w:ilvl w:val="0"/>
          <w:numId w:val="2"/>
        </w:numPr>
        <w:tabs>
          <w:tab w:val="left" w:pos="705"/>
        </w:tabs>
        <w:spacing w:before="95"/>
        <w:ind w:left="705"/>
      </w:pPr>
      <w:r>
        <w:t>the</w:t>
      </w:r>
      <w:r>
        <w:rPr>
          <w:spacing w:val="-7"/>
        </w:rPr>
        <w:t xml:space="preserve"> </w:t>
      </w:r>
      <w:r>
        <w:rPr>
          <w:spacing w:val="1"/>
        </w:rPr>
        <w:t>q</w:t>
      </w:r>
      <w:r>
        <w:t>u</w:t>
      </w:r>
      <w:r>
        <w:rPr>
          <w:spacing w:val="1"/>
        </w:rPr>
        <w:t>a</w:t>
      </w:r>
      <w:r>
        <w:rPr>
          <w:spacing w:val="-1"/>
        </w:rPr>
        <w:t>li</w:t>
      </w:r>
      <w:r>
        <w:rPr>
          <w:spacing w:val="4"/>
        </w:rPr>
        <w:t>t</w:t>
      </w:r>
      <w:r>
        <w:t>y</w:t>
      </w:r>
      <w:r>
        <w:rPr>
          <w:spacing w:val="-10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rPr>
          <w:spacing w:val="1"/>
        </w:rPr>
        <w:t>l</w:t>
      </w:r>
      <w:r>
        <w:t>ocal</w:t>
      </w:r>
      <w:r>
        <w:rPr>
          <w:spacing w:val="-6"/>
        </w:rPr>
        <w:t xml:space="preserve"> </w:t>
      </w:r>
      <w:r>
        <w:t>b</w:t>
      </w:r>
      <w:r>
        <w:rPr>
          <w:spacing w:val="-1"/>
        </w:rPr>
        <w:t>u</w:t>
      </w:r>
      <w:r>
        <w:rPr>
          <w:spacing w:val="1"/>
        </w:rPr>
        <w:t>i</w:t>
      </w:r>
      <w:r>
        <w:rPr>
          <w:spacing w:val="-1"/>
        </w:rPr>
        <w:t>l</w:t>
      </w:r>
      <w:r>
        <w:rPr>
          <w:spacing w:val="1"/>
        </w:rPr>
        <w:t>d</w:t>
      </w:r>
      <w:r>
        <w:rPr>
          <w:spacing w:val="-1"/>
        </w:rPr>
        <w:t>i</w:t>
      </w:r>
      <w:r>
        <w:rPr>
          <w:spacing w:val="1"/>
        </w:rPr>
        <w:t>n</w:t>
      </w:r>
      <w:r>
        <w:t>g</w:t>
      </w:r>
      <w:r>
        <w:rPr>
          <w:spacing w:val="-5"/>
        </w:rPr>
        <w:t xml:space="preserve"> </w:t>
      </w:r>
      <w:r>
        <w:t>pra</w:t>
      </w:r>
      <w:r>
        <w:rPr>
          <w:spacing w:val="1"/>
        </w:rPr>
        <w:t>c</w:t>
      </w:r>
      <w:r>
        <w:t>t</w:t>
      </w:r>
      <w:r>
        <w:rPr>
          <w:spacing w:val="-2"/>
        </w:rPr>
        <w:t>i</w:t>
      </w:r>
      <w:r>
        <w:rPr>
          <w:spacing w:val="1"/>
        </w:rPr>
        <w:t>c</w:t>
      </w:r>
      <w:r>
        <w:t>es,</w:t>
      </w:r>
    </w:p>
    <w:p w:rsidR="00390CA3" w:rsidRDefault="00BD6A69">
      <w:pPr>
        <w:pStyle w:val="BodyText"/>
        <w:numPr>
          <w:ilvl w:val="0"/>
          <w:numId w:val="2"/>
        </w:numPr>
        <w:tabs>
          <w:tab w:val="left" w:pos="705"/>
        </w:tabs>
        <w:spacing w:before="93"/>
        <w:ind w:left="705"/>
      </w:pPr>
      <w:r>
        <w:t>h</w:t>
      </w:r>
      <w:r>
        <w:rPr>
          <w:spacing w:val="-2"/>
        </w:rPr>
        <w:t>i</w:t>
      </w:r>
      <w:r>
        <w:rPr>
          <w:spacing w:val="1"/>
        </w:rPr>
        <w:t>s</w:t>
      </w:r>
      <w:r>
        <w:t>to</w:t>
      </w:r>
      <w:r>
        <w:rPr>
          <w:spacing w:val="2"/>
        </w:rPr>
        <w:t>r</w:t>
      </w:r>
      <w:r>
        <w:t>y</w:t>
      </w:r>
      <w:r>
        <w:rPr>
          <w:spacing w:val="-8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</w:t>
      </w:r>
      <w:r>
        <w:rPr>
          <w:spacing w:val="-1"/>
        </w:rPr>
        <w:t>a</w:t>
      </w:r>
      <w:r>
        <w:t>rt</w:t>
      </w:r>
      <w:r>
        <w:rPr>
          <w:spacing w:val="1"/>
        </w:rPr>
        <w:t>h</w:t>
      </w:r>
      <w:r>
        <w:t>q</w:t>
      </w:r>
      <w:r>
        <w:rPr>
          <w:spacing w:val="-1"/>
        </w:rPr>
        <w:t>u</w:t>
      </w:r>
      <w:r>
        <w:t>a</w:t>
      </w:r>
      <w:r>
        <w:rPr>
          <w:spacing w:val="3"/>
        </w:rPr>
        <w:t>k</w:t>
      </w:r>
      <w:r>
        <w:t>es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-6"/>
        </w:rPr>
        <w:t xml:space="preserve"> </w:t>
      </w:r>
      <w:r>
        <w:rPr>
          <w:spacing w:val="1"/>
        </w:rPr>
        <w:t>th</w:t>
      </w:r>
      <w:r>
        <w:t>e</w:t>
      </w:r>
      <w:r>
        <w:rPr>
          <w:spacing w:val="-6"/>
        </w:rPr>
        <w:t xml:space="preserve"> </w:t>
      </w:r>
      <w:r>
        <w:t>regio</w:t>
      </w:r>
      <w:r>
        <w:rPr>
          <w:spacing w:val="2"/>
        </w:rPr>
        <w:t>n</w:t>
      </w:r>
      <w:r>
        <w:t>;</w:t>
      </w:r>
      <w:r>
        <w:rPr>
          <w:spacing w:val="-5"/>
        </w:rPr>
        <w:t xml:space="preserve"> </w:t>
      </w:r>
      <w:r>
        <w:t>a</w:t>
      </w:r>
      <w:r>
        <w:rPr>
          <w:spacing w:val="1"/>
        </w:rPr>
        <w:t>n</w:t>
      </w:r>
      <w:r>
        <w:t>d</w:t>
      </w:r>
    </w:p>
    <w:p w:rsidR="00390CA3" w:rsidRDefault="00BD6A69">
      <w:pPr>
        <w:pStyle w:val="BodyText"/>
        <w:numPr>
          <w:ilvl w:val="0"/>
          <w:numId w:val="2"/>
        </w:numPr>
        <w:tabs>
          <w:tab w:val="left" w:pos="705"/>
        </w:tabs>
        <w:spacing w:before="95"/>
        <w:ind w:left="705"/>
      </w:pPr>
      <w:r>
        <w:t>th</w:t>
      </w:r>
      <w:r>
        <w:rPr>
          <w:spacing w:val="-1"/>
        </w:rPr>
        <w:t>ei</w:t>
      </w:r>
      <w:r>
        <w:t>r</w:t>
      </w:r>
      <w:r>
        <w:rPr>
          <w:spacing w:val="-5"/>
        </w:rPr>
        <w:t xml:space="preserve"> </w:t>
      </w:r>
      <w:r>
        <w:t>e</w:t>
      </w:r>
      <w:r>
        <w:rPr>
          <w:spacing w:val="1"/>
        </w:rPr>
        <w:t>f</w:t>
      </w:r>
      <w:r>
        <w:rPr>
          <w:spacing w:val="2"/>
        </w:rPr>
        <w:t>f</w:t>
      </w:r>
      <w:r>
        <w:t>ect</w:t>
      </w:r>
      <w:r>
        <w:rPr>
          <w:spacing w:val="-8"/>
        </w:rPr>
        <w:t xml:space="preserve"> </w:t>
      </w:r>
      <w:r>
        <w:rPr>
          <w:spacing w:val="-1"/>
        </w:rPr>
        <w:t>o</w:t>
      </w:r>
      <w:r>
        <w:t>n</w:t>
      </w:r>
      <w:r>
        <w:rPr>
          <w:spacing w:val="-8"/>
        </w:rPr>
        <w:t xml:space="preserve"> </w:t>
      </w:r>
      <w:r>
        <w:t>cu</w:t>
      </w:r>
      <w:r>
        <w:rPr>
          <w:spacing w:val="-2"/>
        </w:rPr>
        <w:t>l</w:t>
      </w:r>
      <w:r>
        <w:t>tur</w:t>
      </w:r>
      <w:r>
        <w:rPr>
          <w:spacing w:val="2"/>
        </w:rPr>
        <w:t>a</w:t>
      </w:r>
      <w:r>
        <w:t>l</w:t>
      </w:r>
      <w:r>
        <w:rPr>
          <w:spacing w:val="-8"/>
        </w:rPr>
        <w:t xml:space="preserve"> </w:t>
      </w:r>
      <w:r>
        <w:t>res</w:t>
      </w:r>
      <w:r>
        <w:rPr>
          <w:spacing w:val="1"/>
        </w:rPr>
        <w:t>p</w:t>
      </w:r>
      <w:r>
        <w:t>o</w:t>
      </w:r>
      <w:r>
        <w:rPr>
          <w:spacing w:val="-1"/>
        </w:rPr>
        <w:t>n</w:t>
      </w:r>
      <w:r>
        <w:rPr>
          <w:spacing w:val="1"/>
        </w:rPr>
        <w:t>s</w:t>
      </w:r>
      <w:r>
        <w:t>es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</w:t>
      </w:r>
      <w:r>
        <w:rPr>
          <w:spacing w:val="-1"/>
        </w:rPr>
        <w:t>a</w:t>
      </w:r>
      <w:r>
        <w:t>rt</w:t>
      </w:r>
      <w:r>
        <w:rPr>
          <w:spacing w:val="1"/>
        </w:rPr>
        <w:t>h</w:t>
      </w:r>
      <w:r>
        <w:t>q</w:t>
      </w:r>
      <w:r>
        <w:rPr>
          <w:spacing w:val="-1"/>
        </w:rPr>
        <w:t>u</w:t>
      </w:r>
      <w:r>
        <w:t>a</w:t>
      </w:r>
      <w:r>
        <w:rPr>
          <w:spacing w:val="3"/>
        </w:rPr>
        <w:t>k</w:t>
      </w:r>
      <w:r>
        <w:t>es.</w:t>
      </w:r>
    </w:p>
    <w:p w:rsidR="00390CA3" w:rsidRDefault="00390CA3">
      <w:pPr>
        <w:sectPr w:rsidR="00390CA3">
          <w:type w:val="continuous"/>
          <w:pgSz w:w="11907" w:h="16840"/>
          <w:pgMar w:top="1560" w:right="1280" w:bottom="0" w:left="1280" w:header="720" w:footer="720" w:gutter="0"/>
          <w:cols w:space="720"/>
        </w:sect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12" w:line="260" w:lineRule="exact"/>
        <w:rPr>
          <w:sz w:val="26"/>
          <w:szCs w:val="26"/>
        </w:rPr>
      </w:pPr>
    </w:p>
    <w:p w:rsidR="00390CA3" w:rsidRDefault="00BD6A69">
      <w:pPr>
        <w:pStyle w:val="Heading1"/>
        <w:ind w:right="150"/>
      </w:pPr>
      <w:bookmarkStart w:id="38" w:name="_TOC_250028"/>
      <w:r>
        <w:t>Where do</w:t>
      </w:r>
      <w:r>
        <w:rPr>
          <w:spacing w:val="-1"/>
        </w:rPr>
        <w:t xml:space="preserve"> </w:t>
      </w:r>
      <w:r>
        <w:rPr>
          <w:spacing w:val="-3"/>
        </w:rPr>
        <w:t>e</w:t>
      </w:r>
      <w:r>
        <w:t>ar</w:t>
      </w:r>
      <w:r>
        <w:rPr>
          <w:spacing w:val="-2"/>
        </w:rPr>
        <w:t>t</w:t>
      </w:r>
      <w:r>
        <w:t>hquak</w:t>
      </w:r>
      <w:r>
        <w:rPr>
          <w:spacing w:val="-2"/>
        </w:rPr>
        <w:t>e</w:t>
      </w:r>
      <w:r>
        <w:t>s oc</w:t>
      </w:r>
      <w:r>
        <w:rPr>
          <w:spacing w:val="-2"/>
        </w:rPr>
        <w:t>c</w:t>
      </w:r>
      <w:r>
        <w:t>ur</w:t>
      </w:r>
      <w:r>
        <w:rPr>
          <w:spacing w:val="1"/>
        </w:rPr>
        <w:t xml:space="preserve"> </w:t>
      </w:r>
      <w:r>
        <w:t>in</w:t>
      </w:r>
      <w:r>
        <w:rPr>
          <w:spacing w:val="-24"/>
        </w:rPr>
        <w:t xml:space="preserve"> </w:t>
      </w:r>
      <w:r>
        <w:t>Aus</w:t>
      </w:r>
      <w:r>
        <w:rPr>
          <w:spacing w:val="-3"/>
        </w:rPr>
        <w:t>t</w:t>
      </w:r>
      <w:r>
        <w:t>rali</w:t>
      </w:r>
      <w:r>
        <w:rPr>
          <w:spacing w:val="-3"/>
        </w:rPr>
        <w:t>a</w:t>
      </w:r>
      <w:bookmarkEnd w:id="38"/>
      <w:r>
        <w:t>?</w:t>
      </w:r>
    </w:p>
    <w:p w:rsidR="00390CA3" w:rsidRDefault="00390CA3">
      <w:pPr>
        <w:spacing w:before="2" w:line="120" w:lineRule="exact"/>
        <w:rPr>
          <w:sz w:val="12"/>
          <w:szCs w:val="12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pStyle w:val="BodyText"/>
        <w:spacing w:line="290" w:lineRule="auto"/>
        <w:ind w:right="258"/>
      </w:pPr>
      <w:r>
        <w:rPr>
          <w:spacing w:val="-1"/>
        </w:rPr>
        <w:t>E</w:t>
      </w:r>
      <w:r>
        <w:t>art</w:t>
      </w:r>
      <w:r>
        <w:rPr>
          <w:spacing w:val="2"/>
        </w:rPr>
        <w:t>h</w:t>
      </w:r>
      <w:r>
        <w:t>q</w:t>
      </w:r>
      <w:r>
        <w:rPr>
          <w:spacing w:val="-1"/>
        </w:rPr>
        <w:t>u</w:t>
      </w:r>
      <w:r>
        <w:t>a</w:t>
      </w:r>
      <w:r>
        <w:rPr>
          <w:spacing w:val="3"/>
        </w:rPr>
        <w:t>k</w:t>
      </w:r>
      <w:r>
        <w:t>es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-4"/>
        </w:rPr>
        <w:t xml:space="preserve"> </w:t>
      </w:r>
      <w:r>
        <w:rPr>
          <w:spacing w:val="-1"/>
        </w:rPr>
        <w:t>A</w:t>
      </w:r>
      <w:r>
        <w:t>ustral</w:t>
      </w:r>
      <w:r>
        <w:rPr>
          <w:spacing w:val="-1"/>
        </w:rPr>
        <w:t>i</w:t>
      </w:r>
      <w:r>
        <w:t>a</w:t>
      </w:r>
      <w:r>
        <w:rPr>
          <w:spacing w:val="-4"/>
        </w:rPr>
        <w:t xml:space="preserve"> </w:t>
      </w:r>
      <w:r>
        <w:t>o</w:t>
      </w:r>
      <w:r>
        <w:rPr>
          <w:spacing w:val="2"/>
        </w:rPr>
        <w:t>c</w:t>
      </w:r>
      <w:r>
        <w:rPr>
          <w:spacing w:val="1"/>
        </w:rPr>
        <w:t>c</w:t>
      </w:r>
      <w:r>
        <w:t>ur</w:t>
      </w:r>
      <w:r>
        <w:rPr>
          <w:spacing w:val="-7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resu</w:t>
      </w:r>
      <w:r>
        <w:rPr>
          <w:spacing w:val="-2"/>
        </w:rPr>
        <w:t>l</w:t>
      </w:r>
      <w:r>
        <w:t>t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rPr>
          <w:spacing w:val="1"/>
        </w:rPr>
        <w:t>f</w:t>
      </w:r>
      <w:r>
        <w:t>or</w:t>
      </w:r>
      <w:r>
        <w:rPr>
          <w:spacing w:val="1"/>
        </w:rPr>
        <w:t>c</w:t>
      </w:r>
      <w:r>
        <w:t>es</w:t>
      </w:r>
      <w:r>
        <w:rPr>
          <w:spacing w:val="-5"/>
        </w:rPr>
        <w:t xml:space="preserve"> </w:t>
      </w:r>
      <w:r>
        <w:t>act</w:t>
      </w:r>
      <w:r>
        <w:rPr>
          <w:spacing w:val="-2"/>
        </w:rPr>
        <w:t>i</w:t>
      </w:r>
      <w:r>
        <w:t>ng</w:t>
      </w:r>
      <w:r>
        <w:rPr>
          <w:spacing w:val="-6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b</w:t>
      </w:r>
      <w:r>
        <w:rPr>
          <w:spacing w:val="1"/>
        </w:rPr>
        <w:t>o</w:t>
      </w:r>
      <w:r>
        <w:t>u</w:t>
      </w:r>
      <w:r>
        <w:rPr>
          <w:spacing w:val="-1"/>
        </w:rPr>
        <w:t>n</w:t>
      </w:r>
      <w:r>
        <w:rPr>
          <w:spacing w:val="1"/>
        </w:rPr>
        <w:t>d</w:t>
      </w:r>
      <w:r>
        <w:t>ari</w:t>
      </w:r>
      <w:r>
        <w:rPr>
          <w:spacing w:val="-1"/>
        </w:rPr>
        <w:t>e</w:t>
      </w:r>
      <w:r>
        <w:t>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t>d</w:t>
      </w:r>
      <w:r>
        <w:rPr>
          <w:spacing w:val="7"/>
        </w:rPr>
        <w:t>o</w:t>
      </w:r>
      <w:r>
        <w:rPr>
          <w:spacing w:val="3"/>
        </w:rPr>
        <w:t>-</w:t>
      </w:r>
      <w:r>
        <w:rPr>
          <w:spacing w:val="-1"/>
        </w:rPr>
        <w:t>A</w:t>
      </w:r>
      <w:r>
        <w:t>ustral</w:t>
      </w:r>
      <w:r>
        <w:rPr>
          <w:spacing w:val="-1"/>
        </w:rPr>
        <w:t>i</w:t>
      </w:r>
      <w:r>
        <w:rPr>
          <w:spacing w:val="1"/>
        </w:rPr>
        <w:t>a</w:t>
      </w:r>
      <w:r>
        <w:t>n</w:t>
      </w:r>
      <w:r>
        <w:rPr>
          <w:w w:val="99"/>
        </w:rPr>
        <w:t xml:space="preserve"> </w:t>
      </w:r>
      <w:r>
        <w:t>p</w:t>
      </w:r>
      <w:r>
        <w:rPr>
          <w:spacing w:val="-2"/>
        </w:rPr>
        <w:t>l</w:t>
      </w:r>
      <w:r>
        <w:t>a</w:t>
      </w:r>
      <w:r>
        <w:rPr>
          <w:spacing w:val="1"/>
        </w:rPr>
        <w:t>t</w:t>
      </w:r>
      <w:r>
        <w:t>e.</w:t>
      </w:r>
    </w:p>
    <w:p w:rsidR="00390CA3" w:rsidRDefault="00390CA3">
      <w:pPr>
        <w:spacing w:before="4" w:line="180" w:lineRule="exact"/>
        <w:rPr>
          <w:sz w:val="18"/>
          <w:szCs w:val="18"/>
        </w:rPr>
      </w:pPr>
    </w:p>
    <w:p w:rsidR="00390CA3" w:rsidRDefault="00BD6A69">
      <w:pPr>
        <w:pStyle w:val="BodyText"/>
        <w:spacing w:line="292" w:lineRule="auto"/>
        <w:ind w:right="167"/>
      </w:pPr>
      <w:r>
        <w:rPr>
          <w:spacing w:val="-1"/>
        </w:rPr>
        <w:t>S</w:t>
      </w:r>
      <w:r>
        <w:t>h</w:t>
      </w:r>
      <w:r>
        <w:rPr>
          <w:spacing w:val="1"/>
        </w:rPr>
        <w:t>a</w:t>
      </w:r>
      <w:r>
        <w:rPr>
          <w:spacing w:val="-1"/>
        </w:rPr>
        <w:t>l</w:t>
      </w:r>
      <w:r>
        <w:rPr>
          <w:spacing w:val="1"/>
        </w:rPr>
        <w:t>lo</w:t>
      </w:r>
      <w:r>
        <w:t>w</w:t>
      </w:r>
      <w:r>
        <w:rPr>
          <w:spacing w:val="-7"/>
        </w:rPr>
        <w:t xml:space="preserve"> </w:t>
      </w:r>
      <w:r>
        <w:rPr>
          <w:spacing w:val="-1"/>
        </w:rPr>
        <w:t>i</w:t>
      </w:r>
      <w:r>
        <w:t>ntra</w:t>
      </w:r>
      <w:r>
        <w:rPr>
          <w:spacing w:val="1"/>
        </w:rPr>
        <w:t>p</w:t>
      </w:r>
      <w:r>
        <w:rPr>
          <w:spacing w:val="-1"/>
        </w:rPr>
        <w:t>l</w:t>
      </w:r>
      <w:r>
        <w:t>a</w:t>
      </w:r>
      <w:r>
        <w:rPr>
          <w:spacing w:val="1"/>
        </w:rPr>
        <w:t>t</w:t>
      </w:r>
      <w:r>
        <w:t>e</w:t>
      </w:r>
      <w:r>
        <w:rPr>
          <w:spacing w:val="-7"/>
        </w:rPr>
        <w:t xml:space="preserve"> </w:t>
      </w:r>
      <w:r>
        <w:rPr>
          <w:spacing w:val="1"/>
        </w:rPr>
        <w:t>e</w:t>
      </w:r>
      <w:r>
        <w:t>arth</w:t>
      </w:r>
      <w:r>
        <w:rPr>
          <w:spacing w:val="1"/>
        </w:rPr>
        <w:t>q</w:t>
      </w:r>
      <w:r>
        <w:t>u</w:t>
      </w:r>
      <w:r>
        <w:rPr>
          <w:spacing w:val="1"/>
        </w:rPr>
        <w:t>a</w:t>
      </w:r>
      <w:r>
        <w:rPr>
          <w:spacing w:val="3"/>
        </w:rPr>
        <w:t>k</w:t>
      </w:r>
      <w:r>
        <w:t>es</w:t>
      </w:r>
      <w:r>
        <w:rPr>
          <w:spacing w:val="-7"/>
        </w:rPr>
        <w:t xml:space="preserve"> </w:t>
      </w:r>
      <w:r>
        <w:t>oc</w:t>
      </w:r>
      <w:r>
        <w:rPr>
          <w:spacing w:val="1"/>
        </w:rPr>
        <w:t>c</w:t>
      </w:r>
      <w:r>
        <w:t>ur</w:t>
      </w:r>
      <w:r>
        <w:rPr>
          <w:spacing w:val="-7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-7"/>
        </w:rPr>
        <w:t xml:space="preserve"> </w:t>
      </w:r>
      <w:r>
        <w:rPr>
          <w:spacing w:val="-1"/>
        </w:rPr>
        <w:t>t</w:t>
      </w:r>
      <w:r>
        <w:t>he</w:t>
      </w:r>
      <w:r>
        <w:rPr>
          <w:spacing w:val="-7"/>
        </w:rPr>
        <w:t xml:space="preserve"> </w:t>
      </w:r>
      <w:r>
        <w:t>relati</w:t>
      </w:r>
      <w:r>
        <w:rPr>
          <w:spacing w:val="-2"/>
        </w:rPr>
        <w:t>v</w:t>
      </w:r>
      <w:r>
        <w:rPr>
          <w:spacing w:val="1"/>
        </w:rPr>
        <w:t>e</w:t>
      </w:r>
      <w:r>
        <w:rPr>
          <w:spacing w:val="3"/>
        </w:rPr>
        <w:t>l</w:t>
      </w:r>
      <w:r>
        <w:t>y</w:t>
      </w:r>
      <w:r>
        <w:rPr>
          <w:spacing w:val="-9"/>
        </w:rPr>
        <w:t xml:space="preserve"> </w:t>
      </w:r>
      <w:r>
        <w:t>sta</w:t>
      </w:r>
      <w:r>
        <w:rPr>
          <w:spacing w:val="-1"/>
        </w:rPr>
        <w:t>b</w:t>
      </w:r>
      <w:r>
        <w:rPr>
          <w:spacing w:val="1"/>
        </w:rPr>
        <w:t>l</w:t>
      </w:r>
      <w:r>
        <w:t>e</w:t>
      </w:r>
      <w:r>
        <w:rPr>
          <w:spacing w:val="-3"/>
        </w:rPr>
        <w:t xml:space="preserve"> </w:t>
      </w:r>
      <w:r>
        <w:rPr>
          <w:spacing w:val="1"/>
        </w:rPr>
        <w:t>i</w:t>
      </w:r>
      <w:r>
        <w:t>nt</w:t>
      </w:r>
      <w:r>
        <w:rPr>
          <w:spacing w:val="-1"/>
        </w:rPr>
        <w:t>e</w:t>
      </w:r>
      <w:r>
        <w:rPr>
          <w:spacing w:val="3"/>
        </w:rPr>
        <w:t>r</w:t>
      </w:r>
      <w:r>
        <w:rPr>
          <w:spacing w:val="-1"/>
        </w:rPr>
        <w:t>i</w:t>
      </w:r>
      <w:r>
        <w:t>or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co</w:t>
      </w:r>
      <w:r>
        <w:rPr>
          <w:spacing w:val="-1"/>
        </w:rPr>
        <w:t>n</w:t>
      </w:r>
      <w:r>
        <w:t>t</w:t>
      </w:r>
      <w:r>
        <w:rPr>
          <w:spacing w:val="1"/>
        </w:rPr>
        <w:t>i</w:t>
      </w:r>
      <w:r>
        <w:t>n</w:t>
      </w:r>
      <w:r>
        <w:rPr>
          <w:spacing w:val="1"/>
        </w:rPr>
        <w:t>e</w:t>
      </w:r>
      <w:r>
        <w:t>nts</w:t>
      </w:r>
      <w:r>
        <w:rPr>
          <w:spacing w:val="-6"/>
        </w:rPr>
        <w:t xml:space="preserve"> </w:t>
      </w:r>
      <w:r>
        <w:rPr>
          <w:spacing w:val="1"/>
        </w:rPr>
        <w:t>a</w:t>
      </w:r>
      <w:r>
        <w:rPr>
          <w:spacing w:val="-3"/>
        </w:rPr>
        <w:t>w</w:t>
      </w:r>
      <w:r>
        <w:rPr>
          <w:spacing w:val="4"/>
        </w:rPr>
        <w:t>a</w:t>
      </w:r>
      <w:r>
        <w:t>y</w:t>
      </w:r>
      <w:r>
        <w:rPr>
          <w:spacing w:val="-10"/>
        </w:rPr>
        <w:t xml:space="preserve"> </w:t>
      </w:r>
      <w:r>
        <w:rPr>
          <w:spacing w:val="1"/>
        </w:rPr>
        <w:t>f</w:t>
      </w:r>
      <w:r>
        <w:t>r</w:t>
      </w:r>
      <w:r>
        <w:rPr>
          <w:spacing w:val="-3"/>
        </w:rPr>
        <w:t>o</w:t>
      </w:r>
      <w:r>
        <w:t>m</w:t>
      </w:r>
      <w:r>
        <w:rPr>
          <w:spacing w:val="-3"/>
        </w:rPr>
        <w:t xml:space="preserve"> </w:t>
      </w:r>
      <w:r>
        <w:t>p</w:t>
      </w:r>
      <w:r>
        <w:rPr>
          <w:spacing w:val="-2"/>
        </w:rPr>
        <w:t>l</w:t>
      </w:r>
      <w:r>
        <w:t>ate</w:t>
      </w:r>
      <w:r>
        <w:rPr>
          <w:w w:val="99"/>
        </w:rPr>
        <w:t xml:space="preserve"> </w:t>
      </w:r>
      <w:r>
        <w:t>b</w:t>
      </w:r>
      <w:r>
        <w:rPr>
          <w:spacing w:val="-1"/>
        </w:rPr>
        <w:t>o</w:t>
      </w:r>
      <w:r>
        <w:t>u</w:t>
      </w:r>
      <w:r>
        <w:rPr>
          <w:spacing w:val="1"/>
        </w:rPr>
        <w:t>n</w:t>
      </w:r>
      <w:r>
        <w:t>d</w:t>
      </w:r>
      <w:r>
        <w:rPr>
          <w:spacing w:val="-1"/>
        </w:rPr>
        <w:t>a</w:t>
      </w:r>
      <w:r>
        <w:t>r</w:t>
      </w:r>
      <w:r>
        <w:rPr>
          <w:spacing w:val="1"/>
        </w:rPr>
        <w:t>i</w:t>
      </w:r>
      <w:r>
        <w:t>es.</w:t>
      </w:r>
      <w:r>
        <w:rPr>
          <w:spacing w:val="-7"/>
        </w:rPr>
        <w:t xml:space="preserve"> </w:t>
      </w:r>
      <w:r>
        <w:rPr>
          <w:spacing w:val="1"/>
        </w:rPr>
        <w:t>A</w:t>
      </w:r>
      <w:r>
        <w:rPr>
          <w:spacing w:val="-1"/>
        </w:rPr>
        <w:t>l</w:t>
      </w:r>
      <w:r>
        <w:t>t</w:t>
      </w:r>
      <w:r>
        <w:rPr>
          <w:spacing w:val="1"/>
        </w:rPr>
        <w:t>h</w:t>
      </w:r>
      <w:r>
        <w:t>o</w:t>
      </w:r>
      <w:r>
        <w:rPr>
          <w:spacing w:val="-1"/>
        </w:rPr>
        <w:t>u</w:t>
      </w:r>
      <w:r>
        <w:rPr>
          <w:spacing w:val="1"/>
        </w:rPr>
        <w:t>g</w:t>
      </w:r>
      <w:r>
        <w:t>h</w:t>
      </w:r>
      <w:r>
        <w:rPr>
          <w:spacing w:val="-6"/>
        </w:rPr>
        <w:t xml:space="preserve"> </w:t>
      </w:r>
      <w:r>
        <w:t>Austra</w:t>
      </w:r>
      <w:r>
        <w:rPr>
          <w:spacing w:val="-2"/>
        </w:rPr>
        <w:t>l</w:t>
      </w:r>
      <w:r>
        <w:rPr>
          <w:spacing w:val="1"/>
        </w:rPr>
        <w:t>i</w:t>
      </w:r>
      <w:r>
        <w:t>a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t>s</w:t>
      </w:r>
      <w:r>
        <w:rPr>
          <w:spacing w:val="-4"/>
        </w:rPr>
        <w:t xml:space="preserve"> </w:t>
      </w:r>
      <w:r>
        <w:t>n</w:t>
      </w:r>
      <w:r>
        <w:rPr>
          <w:spacing w:val="-1"/>
        </w:rPr>
        <w:t>o</w:t>
      </w:r>
      <w:r>
        <w:t>t</w:t>
      </w:r>
      <w:r>
        <w:rPr>
          <w:spacing w:val="-4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6"/>
        </w:rPr>
        <w:t xml:space="preserve"> </w:t>
      </w:r>
      <w:r>
        <w:rPr>
          <w:spacing w:val="1"/>
        </w:rPr>
        <w:t>e</w:t>
      </w:r>
      <w:r>
        <w:t>d</w:t>
      </w:r>
      <w:r>
        <w:rPr>
          <w:spacing w:val="-1"/>
        </w:rPr>
        <w:t>g</w:t>
      </w:r>
      <w:r>
        <w:t>e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</w:t>
      </w:r>
      <w:r>
        <w:rPr>
          <w:spacing w:val="-2"/>
        </w:rPr>
        <w:t>l</w:t>
      </w:r>
      <w:r>
        <w:t>a</w:t>
      </w:r>
      <w:r>
        <w:rPr>
          <w:spacing w:val="1"/>
        </w:rPr>
        <w:t>t</w:t>
      </w:r>
      <w:r>
        <w:t>e,</w:t>
      </w:r>
      <w:r>
        <w:rPr>
          <w:spacing w:val="-5"/>
        </w:rPr>
        <w:t xml:space="preserve"> </w:t>
      </w:r>
      <w:r>
        <w:rPr>
          <w:spacing w:val="-1"/>
        </w:rPr>
        <w:t>i</w:t>
      </w:r>
      <w:r>
        <w:t>t</w:t>
      </w:r>
      <w:r>
        <w:rPr>
          <w:spacing w:val="-6"/>
        </w:rPr>
        <w:t xml:space="preserve"> </w:t>
      </w:r>
      <w:r>
        <w:t>st</w:t>
      </w:r>
      <w:r>
        <w:rPr>
          <w:spacing w:val="1"/>
        </w:rPr>
        <w:t>i</w:t>
      </w:r>
      <w:r>
        <w:rPr>
          <w:spacing w:val="-1"/>
        </w:rPr>
        <w:t>l</w:t>
      </w:r>
      <w:r>
        <w:t>l</w:t>
      </w:r>
      <w:r>
        <w:rPr>
          <w:spacing w:val="-5"/>
        </w:rPr>
        <w:t xml:space="preserve"> </w:t>
      </w:r>
      <w:r>
        <w:t>exp</w:t>
      </w:r>
      <w:r>
        <w:rPr>
          <w:spacing w:val="-1"/>
        </w:rPr>
        <w:t>e</w:t>
      </w:r>
      <w:r>
        <w:t>r</w:t>
      </w:r>
      <w:r>
        <w:rPr>
          <w:spacing w:val="1"/>
        </w:rPr>
        <w:t>i</w:t>
      </w:r>
      <w:r>
        <w:t>e</w:t>
      </w:r>
      <w:r>
        <w:rPr>
          <w:spacing w:val="-1"/>
        </w:rPr>
        <w:t>n</w:t>
      </w:r>
      <w:r>
        <w:rPr>
          <w:spacing w:val="1"/>
        </w:rPr>
        <w:t>c</w:t>
      </w:r>
      <w:r>
        <w:t>es</w:t>
      </w:r>
      <w:r>
        <w:rPr>
          <w:spacing w:val="-6"/>
        </w:rPr>
        <w:t xml:space="preserve"> </w:t>
      </w:r>
      <w:r>
        <w:rPr>
          <w:spacing w:val="1"/>
        </w:rPr>
        <w:t>ea</w:t>
      </w:r>
      <w:r>
        <w:t>rth</w:t>
      </w:r>
      <w:r>
        <w:rPr>
          <w:spacing w:val="-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es</w:t>
      </w:r>
      <w:r>
        <w:rPr>
          <w:spacing w:val="-5"/>
        </w:rPr>
        <w:t xml:space="preserve"> </w:t>
      </w:r>
      <w:r>
        <w:t>b</w:t>
      </w:r>
      <w:r>
        <w:rPr>
          <w:spacing w:val="-1"/>
        </w:rPr>
        <w:t>e</w:t>
      </w:r>
      <w:r>
        <w:rPr>
          <w:spacing w:val="1"/>
        </w:rPr>
        <w:t>c</w:t>
      </w:r>
      <w:r>
        <w:t>a</w:t>
      </w:r>
      <w:r>
        <w:rPr>
          <w:spacing w:val="-1"/>
        </w:rPr>
        <w:t>u</w:t>
      </w:r>
      <w:r>
        <w:rPr>
          <w:spacing w:val="1"/>
        </w:rPr>
        <w:t>s</w:t>
      </w:r>
      <w:r>
        <w:t>e</w:t>
      </w:r>
      <w:r>
        <w:rPr>
          <w:w w:val="9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1"/>
        </w:rPr>
        <w:t>I</w:t>
      </w:r>
      <w:r>
        <w:t>n</w:t>
      </w:r>
      <w:r>
        <w:rPr>
          <w:spacing w:val="-1"/>
        </w:rPr>
        <w:t>do</w:t>
      </w:r>
      <w:r>
        <w:rPr>
          <w:spacing w:val="3"/>
        </w:rPr>
        <w:t>-</w:t>
      </w:r>
      <w:r>
        <w:rPr>
          <w:spacing w:val="-1"/>
        </w:rPr>
        <w:t>A</w:t>
      </w:r>
      <w:r>
        <w:t>ustral</w:t>
      </w:r>
      <w:r>
        <w:rPr>
          <w:spacing w:val="-1"/>
        </w:rPr>
        <w:t>i</w:t>
      </w:r>
      <w:r>
        <w:rPr>
          <w:spacing w:val="1"/>
        </w:rPr>
        <w:t>a</w:t>
      </w:r>
      <w:r>
        <w:t>n</w:t>
      </w:r>
      <w:r>
        <w:rPr>
          <w:spacing w:val="-6"/>
        </w:rPr>
        <w:t xml:space="preserve"> </w:t>
      </w:r>
      <w:r>
        <w:rPr>
          <w:spacing w:val="1"/>
        </w:rPr>
        <w:t>p</w:t>
      </w:r>
      <w:r>
        <w:rPr>
          <w:spacing w:val="-1"/>
        </w:rPr>
        <w:t>l</w:t>
      </w:r>
      <w:r>
        <w:t>ate</w:t>
      </w:r>
      <w:r>
        <w:rPr>
          <w:spacing w:val="-5"/>
        </w:rPr>
        <w:t xml:space="preserve"> </w:t>
      </w:r>
      <w:r>
        <w:rPr>
          <w:spacing w:val="-2"/>
        </w:rPr>
        <w:t>i</w:t>
      </w:r>
      <w:r>
        <w:t>s</w:t>
      </w:r>
      <w:r>
        <w:rPr>
          <w:spacing w:val="-3"/>
        </w:rPr>
        <w:t xml:space="preserve"> </w:t>
      </w:r>
      <w:r>
        <w:rPr>
          <w:spacing w:val="1"/>
        </w:rPr>
        <w:t>c</w:t>
      </w:r>
      <w:r>
        <w:t>o</w:t>
      </w:r>
      <w:r>
        <w:rPr>
          <w:spacing w:val="-2"/>
        </w:rPr>
        <w:t>l</w:t>
      </w:r>
      <w:r>
        <w:rPr>
          <w:spacing w:val="1"/>
        </w:rPr>
        <w:t>l</w:t>
      </w:r>
      <w:r>
        <w:rPr>
          <w:spacing w:val="-1"/>
        </w:rPr>
        <w:t>i</w:t>
      </w:r>
      <w:r>
        <w:t>ding</w:t>
      </w:r>
      <w:r>
        <w:rPr>
          <w:spacing w:val="-6"/>
        </w:rPr>
        <w:t xml:space="preserve"> </w:t>
      </w:r>
      <w:r>
        <w:t>w</w:t>
      </w:r>
      <w:r>
        <w:rPr>
          <w:spacing w:val="-1"/>
        </w:rPr>
        <w:t>i</w:t>
      </w:r>
      <w:r>
        <w:t>th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5"/>
        </w:rPr>
        <w:t xml:space="preserve"> </w:t>
      </w:r>
      <w:r>
        <w:rPr>
          <w:spacing w:val="1"/>
        </w:rPr>
        <w:t>E</w:t>
      </w:r>
      <w:r>
        <w:t>ura</w:t>
      </w:r>
      <w:r>
        <w:rPr>
          <w:spacing w:val="1"/>
        </w:rPr>
        <w:t>s</w:t>
      </w:r>
      <w:r>
        <w:rPr>
          <w:spacing w:val="-1"/>
        </w:rPr>
        <w:t>i</w:t>
      </w:r>
      <w:r>
        <w:rPr>
          <w:spacing w:val="1"/>
        </w:rPr>
        <w:t>a</w:t>
      </w:r>
      <w:r>
        <w:t>n,</w:t>
      </w:r>
      <w:r>
        <w:rPr>
          <w:spacing w:val="-4"/>
        </w:rPr>
        <w:t xml:space="preserve"> </w:t>
      </w:r>
      <w:r>
        <w:rPr>
          <w:spacing w:val="-1"/>
        </w:rPr>
        <w:t>P</w:t>
      </w:r>
      <w:r>
        <w:t>hi</w:t>
      </w:r>
      <w:r>
        <w:rPr>
          <w:spacing w:val="-1"/>
        </w:rPr>
        <w:t>l</w:t>
      </w:r>
      <w:r>
        <w:rPr>
          <w:spacing w:val="1"/>
        </w:rPr>
        <w:t>i</w:t>
      </w:r>
      <w:r>
        <w:t>p</w:t>
      </w:r>
      <w:r>
        <w:rPr>
          <w:spacing w:val="1"/>
        </w:rPr>
        <w:t>p</w:t>
      </w:r>
      <w:r>
        <w:rPr>
          <w:spacing w:val="-1"/>
        </w:rPr>
        <w:t>i</w:t>
      </w:r>
      <w:r>
        <w:t>ne</w:t>
      </w:r>
      <w:r>
        <w:rPr>
          <w:spacing w:val="-5"/>
        </w:rPr>
        <w:t xml:space="preserve"> </w:t>
      </w:r>
      <w:r>
        <w:t>a</w:t>
      </w:r>
      <w:r>
        <w:rPr>
          <w:spacing w:val="1"/>
        </w:rPr>
        <w:t>n</w:t>
      </w:r>
      <w:r>
        <w:t>d</w:t>
      </w:r>
      <w:r>
        <w:rPr>
          <w:spacing w:val="-6"/>
        </w:rPr>
        <w:t xml:space="preserve"> </w:t>
      </w:r>
      <w:r>
        <w:t>Pac</w:t>
      </w:r>
      <w:r>
        <w:rPr>
          <w:spacing w:val="-1"/>
        </w:rPr>
        <w:t>i</w:t>
      </w:r>
      <w:r>
        <w:rPr>
          <w:spacing w:val="2"/>
        </w:rPr>
        <w:t>f</w:t>
      </w:r>
      <w:r>
        <w:rPr>
          <w:spacing w:val="-1"/>
        </w:rPr>
        <w:t>i</w:t>
      </w:r>
      <w:r>
        <w:t>c</w:t>
      </w:r>
      <w:r>
        <w:rPr>
          <w:spacing w:val="-5"/>
        </w:rPr>
        <w:t xml:space="preserve"> </w:t>
      </w:r>
      <w:r>
        <w:t>plat</w:t>
      </w:r>
      <w:r>
        <w:rPr>
          <w:spacing w:val="1"/>
        </w:rPr>
        <w:t>e</w:t>
      </w:r>
      <w:r>
        <w:t>s</w:t>
      </w:r>
      <w:r>
        <w:rPr>
          <w:spacing w:val="-6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rPr>
          <w:spacing w:val="-2"/>
        </w:rPr>
        <w:t>i</w:t>
      </w:r>
      <w:r>
        <w:t>t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o</w:t>
      </w:r>
      <w:r>
        <w:rPr>
          <w:spacing w:val="-2"/>
        </w:rPr>
        <w:t>v</w:t>
      </w:r>
      <w:r>
        <w:t>es</w:t>
      </w:r>
      <w:r>
        <w:rPr>
          <w:spacing w:val="-6"/>
        </w:rPr>
        <w:t xml:space="preserve"> </w:t>
      </w:r>
      <w:r>
        <w:t>n</w:t>
      </w:r>
      <w:r>
        <w:rPr>
          <w:spacing w:val="-1"/>
        </w:rPr>
        <w:t>o</w:t>
      </w:r>
      <w:r>
        <w:t>rt</w:t>
      </w:r>
      <w:r>
        <w:rPr>
          <w:spacing w:val="1"/>
        </w:rPr>
        <w:t>h</w:t>
      </w:r>
      <w:r>
        <w:t>.</w:t>
      </w:r>
      <w:r>
        <w:rPr>
          <w:w w:val="99"/>
        </w:rPr>
        <w:t xml:space="preserve"> </w:t>
      </w:r>
      <w:r>
        <w:rPr>
          <w:spacing w:val="3"/>
        </w:rPr>
        <w:t>T</w:t>
      </w:r>
      <w:r>
        <w:t>h</w:t>
      </w:r>
      <w:r>
        <w:rPr>
          <w:spacing w:val="-2"/>
        </w:rPr>
        <w:t>i</w:t>
      </w:r>
      <w:r>
        <w:t>s</w:t>
      </w:r>
      <w:r>
        <w:rPr>
          <w:spacing w:val="-6"/>
        </w:rPr>
        <w:t xml:space="preserve"> </w:t>
      </w:r>
      <w:r>
        <w:rPr>
          <w:spacing w:val="1"/>
        </w:rPr>
        <w:t>c</w:t>
      </w:r>
      <w:r>
        <w:t>a</w:t>
      </w:r>
      <w:r>
        <w:rPr>
          <w:spacing w:val="-1"/>
        </w:rPr>
        <w:t>u</w:t>
      </w:r>
      <w:r>
        <w:rPr>
          <w:spacing w:val="1"/>
        </w:rPr>
        <w:t>s</w:t>
      </w:r>
      <w:r>
        <w:t>es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b</w:t>
      </w:r>
      <w:r>
        <w:rPr>
          <w:spacing w:val="1"/>
        </w:rPr>
        <w:t>u</w:t>
      </w:r>
      <w:r>
        <w:rPr>
          <w:spacing w:val="-1"/>
        </w:rPr>
        <w:t>il</w:t>
      </w:r>
      <w:r>
        <w:t>d-</w:t>
      </w:r>
      <w:r>
        <w:rPr>
          <w:spacing w:val="1"/>
        </w:rPr>
        <w:t>u</w:t>
      </w:r>
      <w:r>
        <w:t>p</w:t>
      </w:r>
      <w:r>
        <w:rPr>
          <w:spacing w:val="-6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4"/>
        </w:rPr>
        <w:t xml:space="preserve"> </w:t>
      </w:r>
      <w:r>
        <w:t>co</w:t>
      </w:r>
      <w:r>
        <w:rPr>
          <w:spacing w:val="4"/>
        </w:rPr>
        <w:t>m</w:t>
      </w:r>
      <w:r>
        <w:t>pre</w:t>
      </w:r>
      <w:r>
        <w:rPr>
          <w:spacing w:val="1"/>
        </w:rPr>
        <w:t>ss</w:t>
      </w:r>
      <w:r>
        <w:rPr>
          <w:spacing w:val="-1"/>
        </w:rPr>
        <w:t>i</w:t>
      </w:r>
      <w:r>
        <w:rPr>
          <w:spacing w:val="-2"/>
        </w:rPr>
        <w:t>v</w:t>
      </w:r>
      <w:r>
        <w:t>e</w:t>
      </w:r>
      <w:r>
        <w:rPr>
          <w:spacing w:val="-6"/>
        </w:rPr>
        <w:t xml:space="preserve"> </w:t>
      </w:r>
      <w:r>
        <w:t>stress</w:t>
      </w:r>
      <w:r>
        <w:rPr>
          <w:spacing w:val="-5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-6"/>
        </w:rPr>
        <w:t xml:space="preserve"> </w:t>
      </w:r>
      <w:r>
        <w:t>in</w:t>
      </w:r>
      <w:r>
        <w:rPr>
          <w:spacing w:val="1"/>
        </w:rPr>
        <w:t>t</w:t>
      </w:r>
      <w:r>
        <w:t>eri</w:t>
      </w:r>
      <w:r>
        <w:rPr>
          <w:spacing w:val="-1"/>
        </w:rPr>
        <w:t>o</w:t>
      </w:r>
      <w:r>
        <w:t>r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>n</w:t>
      </w:r>
      <w:r>
        <w:rPr>
          <w:spacing w:val="1"/>
        </w:rPr>
        <w:t>d</w:t>
      </w:r>
      <w:r>
        <w:rPr>
          <w:spacing w:val="4"/>
        </w:rPr>
        <w:t>o</w:t>
      </w:r>
      <w:r>
        <w:t>-</w:t>
      </w:r>
      <w:r>
        <w:rPr>
          <w:spacing w:val="-1"/>
        </w:rPr>
        <w:t>A</w:t>
      </w:r>
      <w:r>
        <w:t>ustr</w:t>
      </w:r>
      <w:r>
        <w:rPr>
          <w:spacing w:val="1"/>
        </w:rPr>
        <w:t>a</w:t>
      </w:r>
      <w:r>
        <w:rPr>
          <w:spacing w:val="-1"/>
        </w:rPr>
        <w:t>l</w:t>
      </w:r>
      <w:r>
        <w:rPr>
          <w:spacing w:val="1"/>
        </w:rPr>
        <w:t>i</w:t>
      </w:r>
      <w:r>
        <w:t>an</w:t>
      </w:r>
      <w:r>
        <w:rPr>
          <w:spacing w:val="-5"/>
        </w:rPr>
        <w:t xml:space="preserve"> </w:t>
      </w:r>
      <w:r>
        <w:t>p</w:t>
      </w:r>
      <w:r>
        <w:rPr>
          <w:spacing w:val="-2"/>
        </w:rPr>
        <w:t>l</w:t>
      </w:r>
      <w:r>
        <w:t>a</w:t>
      </w:r>
      <w:r>
        <w:rPr>
          <w:spacing w:val="1"/>
        </w:rPr>
        <w:t>t</w:t>
      </w:r>
      <w:r>
        <w:t>e,</w:t>
      </w:r>
      <w:r>
        <w:rPr>
          <w:spacing w:val="-5"/>
        </w:rPr>
        <w:t xml:space="preserve"> </w:t>
      </w:r>
      <w:r>
        <w:t>wh</w:t>
      </w:r>
      <w:r>
        <w:rPr>
          <w:spacing w:val="-2"/>
        </w:rPr>
        <w:t>i</w:t>
      </w:r>
      <w:r>
        <w:rPr>
          <w:spacing w:val="1"/>
        </w:rPr>
        <w:t>c</w:t>
      </w:r>
      <w:r>
        <w:t>h</w:t>
      </w:r>
      <w:r>
        <w:rPr>
          <w:spacing w:val="-4"/>
        </w:rPr>
        <w:t xml:space="preserve"> </w:t>
      </w:r>
      <w:r>
        <w:rPr>
          <w:spacing w:val="-1"/>
        </w:rPr>
        <w:t>i</w:t>
      </w:r>
      <w:r>
        <w:t>s</w:t>
      </w:r>
      <w:r>
        <w:rPr>
          <w:w w:val="99"/>
        </w:rPr>
        <w:t xml:space="preserve"> </w:t>
      </w:r>
      <w:r>
        <w:t>re</w:t>
      </w:r>
      <w:r>
        <w:rPr>
          <w:spacing w:val="-2"/>
        </w:rPr>
        <w:t>l</w:t>
      </w:r>
      <w:r>
        <w:t>e</w:t>
      </w:r>
      <w:r>
        <w:rPr>
          <w:spacing w:val="-1"/>
        </w:rPr>
        <w:t>a</w:t>
      </w:r>
      <w:r>
        <w:rPr>
          <w:spacing w:val="1"/>
        </w:rPr>
        <w:t>se</w:t>
      </w:r>
      <w:r>
        <w:t>d</w:t>
      </w:r>
      <w:r>
        <w:rPr>
          <w:spacing w:val="-14"/>
        </w:rPr>
        <w:t xml:space="preserve"> </w:t>
      </w:r>
      <w:r>
        <w:rPr>
          <w:spacing w:val="1"/>
        </w:rPr>
        <w:t>d</w:t>
      </w:r>
      <w:r>
        <w:t>uri</w:t>
      </w:r>
      <w:r>
        <w:rPr>
          <w:spacing w:val="1"/>
        </w:rPr>
        <w:t>n</w:t>
      </w:r>
      <w:r>
        <w:t>g</w:t>
      </w:r>
      <w:r>
        <w:rPr>
          <w:spacing w:val="-13"/>
        </w:rPr>
        <w:t xml:space="preserve"> </w:t>
      </w:r>
      <w:r>
        <w:rPr>
          <w:spacing w:val="-1"/>
        </w:rPr>
        <w:t>e</w:t>
      </w:r>
      <w:r>
        <w:t>ar</w:t>
      </w:r>
      <w:r>
        <w:rPr>
          <w:spacing w:val="2"/>
        </w:rPr>
        <w:t>t</w:t>
      </w:r>
      <w:r>
        <w:t>h</w:t>
      </w:r>
      <w:r>
        <w:rPr>
          <w:spacing w:val="-1"/>
        </w:rPr>
        <w:t>q</w:t>
      </w:r>
      <w:r>
        <w:rPr>
          <w:spacing w:val="1"/>
        </w:rPr>
        <w:t>u</w:t>
      </w:r>
      <w:r>
        <w:t>a</w:t>
      </w:r>
      <w:r>
        <w:rPr>
          <w:spacing w:val="3"/>
        </w:rPr>
        <w:t>k</w:t>
      </w:r>
      <w:r>
        <w:t>es.</w:t>
      </w:r>
    </w:p>
    <w:p w:rsidR="00390CA3" w:rsidRDefault="00390CA3">
      <w:pPr>
        <w:spacing w:before="9" w:line="170" w:lineRule="exact"/>
        <w:rPr>
          <w:sz w:val="17"/>
          <w:szCs w:val="17"/>
        </w:rPr>
      </w:pPr>
    </w:p>
    <w:p w:rsidR="00390CA3" w:rsidRDefault="00BD6A69">
      <w:pPr>
        <w:pStyle w:val="BodyText"/>
        <w:spacing w:line="292" w:lineRule="auto"/>
        <w:ind w:right="184"/>
      </w:pPr>
      <w:r>
        <w:rPr>
          <w:spacing w:val="3"/>
        </w:rPr>
        <w:t>T</w:t>
      </w:r>
      <w:r>
        <w:t>h</w:t>
      </w:r>
      <w:r>
        <w:rPr>
          <w:spacing w:val="-1"/>
        </w:rPr>
        <w:t>e</w:t>
      </w:r>
      <w:r>
        <w:t>re</w:t>
      </w:r>
      <w:r>
        <w:rPr>
          <w:spacing w:val="-7"/>
        </w:rPr>
        <w:t xml:space="preserve"> </w:t>
      </w:r>
      <w:r>
        <w:rPr>
          <w:spacing w:val="-1"/>
        </w:rPr>
        <w:t>a</w:t>
      </w:r>
      <w:r>
        <w:t>re,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avera</w:t>
      </w:r>
      <w:r>
        <w:rPr>
          <w:spacing w:val="2"/>
        </w:rPr>
        <w:t>g</w:t>
      </w:r>
      <w:r>
        <w:t>e,</w:t>
      </w:r>
      <w:r>
        <w:rPr>
          <w:spacing w:val="-7"/>
        </w:rPr>
        <w:t xml:space="preserve"> </w:t>
      </w:r>
      <w:r>
        <w:rPr>
          <w:spacing w:val="1"/>
        </w:rPr>
        <w:t>8</w:t>
      </w:r>
      <w:r>
        <w:t>0</w:t>
      </w:r>
      <w:r>
        <w:rPr>
          <w:spacing w:val="-4"/>
        </w:rPr>
        <w:t xml:space="preserve"> </w:t>
      </w:r>
      <w:r>
        <w:t>e</w:t>
      </w:r>
      <w:r>
        <w:rPr>
          <w:spacing w:val="-1"/>
        </w:rPr>
        <w:t>a</w:t>
      </w:r>
      <w:r>
        <w:t>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es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t>tu</w:t>
      </w:r>
      <w:r>
        <w:rPr>
          <w:spacing w:val="1"/>
        </w:rPr>
        <w:t>d</w:t>
      </w:r>
      <w:r>
        <w:t>e</w:t>
      </w:r>
      <w:r>
        <w:rPr>
          <w:spacing w:val="-4"/>
        </w:rPr>
        <w:t xml:space="preserve"> </w:t>
      </w:r>
      <w:r>
        <w:t>3.0</w:t>
      </w:r>
      <w:r>
        <w:rPr>
          <w:spacing w:val="-6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rPr>
          <w:spacing w:val="4"/>
        </w:rPr>
        <w:t>m</w:t>
      </w:r>
      <w:r>
        <w:t>ore</w:t>
      </w:r>
      <w:r>
        <w:rPr>
          <w:spacing w:val="-6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-5"/>
        </w:rPr>
        <w:t xml:space="preserve"> </w:t>
      </w:r>
      <w:r>
        <w:rPr>
          <w:spacing w:val="-1"/>
        </w:rPr>
        <w:t>A</w:t>
      </w:r>
      <w:r>
        <w:t>ustr</w:t>
      </w:r>
      <w:r>
        <w:rPr>
          <w:spacing w:val="1"/>
        </w:rPr>
        <w:t>a</w:t>
      </w:r>
      <w:r>
        <w:rPr>
          <w:spacing w:val="-1"/>
        </w:rPr>
        <w:t>l</w:t>
      </w:r>
      <w:r>
        <w:rPr>
          <w:spacing w:val="1"/>
        </w:rPr>
        <w:t>i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e</w:t>
      </w:r>
      <w:r>
        <w:t>a</w:t>
      </w:r>
      <w:r>
        <w:rPr>
          <w:spacing w:val="3"/>
        </w:rPr>
        <w:t>c</w:t>
      </w:r>
      <w:r>
        <w:t>h</w:t>
      </w:r>
      <w:r>
        <w:rPr>
          <w:spacing w:val="-4"/>
        </w:rPr>
        <w:t xml:space="preserve"> </w:t>
      </w:r>
      <w:r>
        <w:rPr>
          <w:spacing w:val="-5"/>
        </w:rPr>
        <w:t>y</w:t>
      </w:r>
      <w:r>
        <w:rPr>
          <w:spacing w:val="1"/>
        </w:rPr>
        <w:t>e</w:t>
      </w:r>
      <w:r>
        <w:t>ar.</w:t>
      </w:r>
      <w:r>
        <w:rPr>
          <w:spacing w:val="-4"/>
        </w:rPr>
        <w:t xml:space="preserve"> </w:t>
      </w:r>
      <w:r>
        <w:rPr>
          <w:spacing w:val="6"/>
        </w:rPr>
        <w:t>E</w:t>
      </w:r>
      <w:r>
        <w:t>arth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es</w:t>
      </w:r>
      <w:r>
        <w:rPr>
          <w:w w:val="99"/>
        </w:rPr>
        <w:t xml:space="preserve"> </w:t>
      </w:r>
      <w:r>
        <w:t>a</w:t>
      </w:r>
      <w:r>
        <w:rPr>
          <w:spacing w:val="-1"/>
        </w:rPr>
        <w:t>b</w:t>
      </w:r>
      <w:r>
        <w:rPr>
          <w:spacing w:val="1"/>
        </w:rPr>
        <w:t>o</w:t>
      </w:r>
      <w:r>
        <w:rPr>
          <w:spacing w:val="-2"/>
        </w:rPr>
        <w:t>v</w:t>
      </w:r>
      <w:r>
        <w:t>e</w:t>
      </w:r>
      <w:r>
        <w:rPr>
          <w:spacing w:val="-6"/>
        </w:rPr>
        <w:t xml:space="preserve"> </w:t>
      </w:r>
      <w:r>
        <w:rPr>
          <w:spacing w:val="3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rPr>
          <w:spacing w:val="2"/>
        </w:rPr>
        <w:t>t</w:t>
      </w:r>
      <w:r>
        <w:t>u</w:t>
      </w:r>
      <w:r>
        <w:rPr>
          <w:spacing w:val="-1"/>
        </w:rPr>
        <w:t>d</w:t>
      </w:r>
      <w:r>
        <w:t>e</w:t>
      </w:r>
      <w:r>
        <w:rPr>
          <w:spacing w:val="-4"/>
        </w:rPr>
        <w:t xml:space="preserve"> </w:t>
      </w:r>
      <w:r>
        <w:t>5</w:t>
      </w:r>
      <w:r>
        <w:rPr>
          <w:spacing w:val="-1"/>
        </w:rPr>
        <w:t>.</w:t>
      </w:r>
      <w:r>
        <w:t>5</w:t>
      </w:r>
      <w:r>
        <w:rPr>
          <w:spacing w:val="-3"/>
        </w:rPr>
        <w:t xml:space="preserve"> </w:t>
      </w:r>
      <w:r>
        <w:t>oc</w:t>
      </w:r>
      <w:r>
        <w:rPr>
          <w:spacing w:val="1"/>
        </w:rPr>
        <w:t>c</w:t>
      </w:r>
      <w:r>
        <w:t>ur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spacing w:val="1"/>
        </w:rPr>
        <w:t>a</w:t>
      </w:r>
      <w:r>
        <w:rPr>
          <w:spacing w:val="-2"/>
        </w:rPr>
        <w:t>v</w:t>
      </w:r>
      <w:r>
        <w:t>e</w:t>
      </w:r>
      <w:r>
        <w:rPr>
          <w:spacing w:val="1"/>
        </w:rPr>
        <w:t>ra</w:t>
      </w:r>
      <w:r>
        <w:t>ge</w:t>
      </w:r>
      <w:r>
        <w:rPr>
          <w:spacing w:val="-5"/>
        </w:rPr>
        <w:t xml:space="preserve"> </w:t>
      </w:r>
      <w:r>
        <w:t>eve</w:t>
      </w:r>
      <w:r>
        <w:rPr>
          <w:spacing w:val="2"/>
        </w:rPr>
        <w:t>r</w:t>
      </w:r>
      <w:r>
        <w:t>y</w:t>
      </w:r>
      <w:r>
        <w:rPr>
          <w:spacing w:val="-9"/>
        </w:rPr>
        <w:t xml:space="preserve"> </w:t>
      </w:r>
      <w:r>
        <w:rPr>
          <w:spacing w:val="1"/>
        </w:rPr>
        <w:t>t</w:t>
      </w:r>
      <w:r>
        <w:t>wo</w:t>
      </w:r>
      <w:r>
        <w:rPr>
          <w:spacing w:val="-2"/>
        </w:rPr>
        <w:t xml:space="preserve"> </w:t>
      </w:r>
      <w:r>
        <w:rPr>
          <w:spacing w:val="-5"/>
        </w:rPr>
        <w:t>y</w:t>
      </w:r>
      <w:r>
        <w:t>e</w:t>
      </w:r>
      <w:r>
        <w:rPr>
          <w:spacing w:val="-1"/>
        </w:rPr>
        <w:t>a</w:t>
      </w:r>
      <w:r>
        <w:rPr>
          <w:spacing w:val="3"/>
        </w:rPr>
        <w:t>r</w:t>
      </w:r>
      <w:r>
        <w:rPr>
          <w:spacing w:val="1"/>
        </w:rPr>
        <w:t>s</w:t>
      </w:r>
      <w:r>
        <w:t>.</w:t>
      </w:r>
      <w:r>
        <w:rPr>
          <w:spacing w:val="-6"/>
        </w:rPr>
        <w:t xml:space="preserve"> </w:t>
      </w:r>
      <w:r>
        <w:rPr>
          <w:spacing w:val="-2"/>
        </w:rPr>
        <w:t>A</w:t>
      </w:r>
      <w:r>
        <w:t>b</w:t>
      </w:r>
      <w:r>
        <w:rPr>
          <w:spacing w:val="1"/>
        </w:rPr>
        <w:t>o</w:t>
      </w:r>
      <w:r>
        <w:t>ut</w:t>
      </w:r>
      <w:r>
        <w:rPr>
          <w:spacing w:val="-5"/>
        </w:rPr>
        <w:t xml:space="preserve"> </w:t>
      </w:r>
      <w:r>
        <w:rPr>
          <w:spacing w:val="1"/>
        </w:rPr>
        <w:t>e</w:t>
      </w:r>
      <w:r>
        <w:rPr>
          <w:spacing w:val="-2"/>
        </w:rPr>
        <w:t>v</w:t>
      </w:r>
      <w:r>
        <w:t>e</w:t>
      </w:r>
      <w:r>
        <w:rPr>
          <w:spacing w:val="5"/>
        </w:rPr>
        <w:t>r</w:t>
      </w:r>
      <w:r>
        <w:t>y</w:t>
      </w:r>
      <w:r>
        <w:rPr>
          <w:spacing w:val="-9"/>
        </w:rPr>
        <w:t xml:space="preserve"> </w:t>
      </w:r>
      <w:r>
        <w:rPr>
          <w:spacing w:val="1"/>
        </w:rPr>
        <w:t>f</w:t>
      </w:r>
      <w:r>
        <w:rPr>
          <w:spacing w:val="-1"/>
        </w:rPr>
        <w:t>i</w:t>
      </w:r>
      <w:r>
        <w:rPr>
          <w:spacing w:val="1"/>
        </w:rPr>
        <w:t>v</w:t>
      </w:r>
      <w:r>
        <w:t>e</w:t>
      </w:r>
      <w:r>
        <w:rPr>
          <w:spacing w:val="-4"/>
        </w:rPr>
        <w:t xml:space="preserve"> </w:t>
      </w:r>
      <w:r>
        <w:rPr>
          <w:spacing w:val="-5"/>
        </w:rPr>
        <w:t>y</w:t>
      </w:r>
      <w:r>
        <w:rPr>
          <w:spacing w:val="1"/>
        </w:rPr>
        <w:t>e</w:t>
      </w:r>
      <w:r>
        <w:t>ar</w:t>
      </w:r>
      <w:r>
        <w:rPr>
          <w:spacing w:val="1"/>
        </w:rPr>
        <w:t>s</w:t>
      </w:r>
      <w:r>
        <w:t>,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h</w:t>
      </w:r>
      <w:r>
        <w:rPr>
          <w:spacing w:val="-1"/>
        </w:rPr>
        <w:t>e</w:t>
      </w:r>
      <w:r>
        <w:t>re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t>s</w:t>
      </w:r>
      <w:r>
        <w:rPr>
          <w:spacing w:val="-3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p</w:t>
      </w:r>
      <w:r>
        <w:rPr>
          <w:spacing w:val="1"/>
        </w:rPr>
        <w:t>o</w:t>
      </w:r>
      <w:r>
        <w:t>te</w:t>
      </w:r>
      <w:r>
        <w:rPr>
          <w:spacing w:val="1"/>
        </w:rPr>
        <w:t>n</w:t>
      </w:r>
      <w:r>
        <w:t>t</w:t>
      </w:r>
      <w:r>
        <w:rPr>
          <w:spacing w:val="-2"/>
        </w:rPr>
        <w:t>i</w:t>
      </w:r>
      <w:r>
        <w:rPr>
          <w:spacing w:val="1"/>
        </w:rPr>
        <w:t>a</w:t>
      </w:r>
      <w:r>
        <w:rPr>
          <w:spacing w:val="-1"/>
        </w:rPr>
        <w:t>l</w:t>
      </w:r>
      <w:r>
        <w:rPr>
          <w:spacing w:val="3"/>
        </w:rPr>
        <w:t>l</w:t>
      </w:r>
      <w:r>
        <w:t>y</w:t>
      </w:r>
      <w:r>
        <w:rPr>
          <w:w w:val="99"/>
        </w:rPr>
        <w:t xml:space="preserve"> </w:t>
      </w:r>
      <w:r>
        <w:t>d</w:t>
      </w:r>
      <w:r>
        <w:rPr>
          <w:spacing w:val="-2"/>
        </w:rPr>
        <w:t>i</w:t>
      </w:r>
      <w:r>
        <w:rPr>
          <w:spacing w:val="1"/>
        </w:rPr>
        <w:t>s</w:t>
      </w:r>
      <w:r>
        <w:t>astro</w:t>
      </w:r>
      <w:r>
        <w:rPr>
          <w:spacing w:val="-1"/>
        </w:rPr>
        <w:t>u</w:t>
      </w:r>
      <w:r>
        <w:t>s</w:t>
      </w:r>
      <w:r>
        <w:rPr>
          <w:spacing w:val="-7"/>
        </w:rPr>
        <w:t xml:space="preserve"> </w:t>
      </w:r>
      <w:r>
        <w:rPr>
          <w:spacing w:val="1"/>
        </w:rPr>
        <w:t>e</w:t>
      </w:r>
      <w:r>
        <w:t>arth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7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8"/>
        </w:rPr>
        <w:t xml:space="preserve"> </w:t>
      </w:r>
      <w:r>
        <w:rPr>
          <w:spacing w:val="1"/>
        </w:rPr>
        <w:t>m</w:t>
      </w:r>
      <w:r>
        <w:t>a</w:t>
      </w:r>
      <w:r>
        <w:rPr>
          <w:spacing w:val="-1"/>
        </w:rPr>
        <w:t>g</w:t>
      </w:r>
      <w:r>
        <w:rPr>
          <w:spacing w:val="1"/>
        </w:rPr>
        <w:t>n</w:t>
      </w:r>
      <w:r>
        <w:rPr>
          <w:spacing w:val="-1"/>
        </w:rPr>
        <w:t>i</w:t>
      </w:r>
      <w:r>
        <w:t>tu</w:t>
      </w:r>
      <w:r>
        <w:rPr>
          <w:spacing w:val="1"/>
        </w:rPr>
        <w:t>d</w:t>
      </w:r>
      <w:r>
        <w:t>e</w:t>
      </w:r>
      <w:r>
        <w:rPr>
          <w:spacing w:val="-7"/>
        </w:rPr>
        <w:t xml:space="preserve"> </w:t>
      </w:r>
      <w:r>
        <w:rPr>
          <w:spacing w:val="-1"/>
        </w:rPr>
        <w:t>6</w:t>
      </w:r>
      <w:r>
        <w:rPr>
          <w:spacing w:val="2"/>
        </w:rPr>
        <w:t>.</w:t>
      </w:r>
      <w:r>
        <w:t>0</w:t>
      </w:r>
      <w:r>
        <w:rPr>
          <w:spacing w:val="-7"/>
        </w:rPr>
        <w:t xml:space="preserve"> </w:t>
      </w:r>
      <w:r>
        <w:rPr>
          <w:spacing w:val="-1"/>
        </w:rPr>
        <w:t>o</w:t>
      </w:r>
      <w:r>
        <w:t>r</w:t>
      </w:r>
      <w:r>
        <w:rPr>
          <w:spacing w:val="-7"/>
        </w:rPr>
        <w:t xml:space="preserve"> </w:t>
      </w:r>
      <w:r>
        <w:rPr>
          <w:spacing w:val="7"/>
        </w:rPr>
        <w:t>m</w:t>
      </w:r>
      <w:r>
        <w:t>ore</w:t>
      </w:r>
      <w:r>
        <w:rPr>
          <w:spacing w:val="-7"/>
        </w:rPr>
        <w:t xml:space="preserve"> </w:t>
      </w:r>
      <w:hyperlink w:anchor="_bookmark14" w:history="1">
        <w:r>
          <w:t>(F</w:t>
        </w:r>
        <w:r>
          <w:rPr>
            <w:spacing w:val="-1"/>
          </w:rPr>
          <w:t>i</w:t>
        </w:r>
        <w:r>
          <w:t>g</w:t>
        </w:r>
        <w:r>
          <w:rPr>
            <w:spacing w:val="-1"/>
          </w:rPr>
          <w:t>u</w:t>
        </w:r>
        <w:r>
          <w:rPr>
            <w:spacing w:val="3"/>
          </w:rPr>
          <w:t>r</w:t>
        </w:r>
        <w:r>
          <w:t>e</w:t>
        </w:r>
        <w:r>
          <w:rPr>
            <w:spacing w:val="-8"/>
          </w:rPr>
          <w:t xml:space="preserve"> </w:t>
        </w:r>
        <w:r>
          <w:rPr>
            <w:spacing w:val="-1"/>
          </w:rPr>
          <w:t>17</w:t>
        </w:r>
      </w:hyperlink>
      <w:r>
        <w:t>).</w:t>
      </w:r>
      <w:r>
        <w:rPr>
          <w:spacing w:val="-5"/>
        </w:rPr>
        <w:t xml:space="preserve"> </w:t>
      </w:r>
      <w:r>
        <w:rPr>
          <w:spacing w:val="-1"/>
        </w:rPr>
        <w:t>A</w:t>
      </w:r>
      <w:r>
        <w:rPr>
          <w:spacing w:val="1"/>
        </w:rPr>
        <w:t>d</w:t>
      </w:r>
      <w:r>
        <w:t>e</w:t>
      </w:r>
      <w:r>
        <w:rPr>
          <w:spacing w:val="-2"/>
        </w:rPr>
        <w:t>l</w:t>
      </w:r>
      <w:r>
        <w:rPr>
          <w:spacing w:val="1"/>
        </w:rPr>
        <w:t>a</w:t>
      </w:r>
      <w:r>
        <w:rPr>
          <w:spacing w:val="-1"/>
        </w:rPr>
        <w:t>i</w:t>
      </w:r>
      <w:r>
        <w:rPr>
          <w:spacing w:val="1"/>
        </w:rPr>
        <w:t>d</w:t>
      </w:r>
      <w:r>
        <w:t>e</w:t>
      </w:r>
      <w:r>
        <w:rPr>
          <w:spacing w:val="-8"/>
        </w:rPr>
        <w:t xml:space="preserve"> </w:t>
      </w:r>
      <w:r>
        <w:rPr>
          <w:spacing w:val="-1"/>
        </w:rPr>
        <w:t>h</w:t>
      </w:r>
      <w:r>
        <w:t>as</w:t>
      </w:r>
      <w:r>
        <w:rPr>
          <w:spacing w:val="-4"/>
        </w:rPr>
        <w:t xml:space="preserve"> </w:t>
      </w:r>
      <w:r>
        <w:t>exp</w:t>
      </w:r>
      <w:r>
        <w:rPr>
          <w:spacing w:val="-1"/>
        </w:rPr>
        <w:t>e</w:t>
      </w:r>
      <w:r>
        <w:t>r</w:t>
      </w:r>
      <w:r>
        <w:rPr>
          <w:spacing w:val="1"/>
        </w:rPr>
        <w:t>ie</w:t>
      </w:r>
      <w:r>
        <w:t>nc</w:t>
      </w:r>
      <w:r>
        <w:rPr>
          <w:spacing w:val="2"/>
        </w:rPr>
        <w:t>e</w:t>
      </w:r>
      <w:r>
        <w:t>d</w:t>
      </w:r>
      <w:r>
        <w:rPr>
          <w:spacing w:val="-8"/>
        </w:rPr>
        <w:t xml:space="preserve"> </w:t>
      </w:r>
      <w:r>
        <w:rPr>
          <w:spacing w:val="3"/>
        </w:rPr>
        <w:t>m</w:t>
      </w:r>
      <w:r>
        <w:t>ore</w:t>
      </w:r>
      <w:r>
        <w:rPr>
          <w:spacing w:val="-9"/>
        </w:rPr>
        <w:t xml:space="preserve"> </w:t>
      </w:r>
      <w:r>
        <w:rPr>
          <w:spacing w:val="4"/>
        </w:rPr>
        <w:t>m</w:t>
      </w:r>
      <w:r>
        <w:t>e</w:t>
      </w:r>
      <w:r>
        <w:rPr>
          <w:spacing w:val="-1"/>
        </w:rPr>
        <w:t>di</w:t>
      </w:r>
      <w:r>
        <w:t>u</w:t>
      </w:r>
      <w:r>
        <w:rPr>
          <w:spacing w:val="5"/>
        </w:rPr>
        <w:t>m</w:t>
      </w:r>
      <w:r>
        <w:t>-</w:t>
      </w:r>
      <w:r>
        <w:rPr>
          <w:w w:val="99"/>
        </w:rPr>
        <w:t xml:space="preserve"> </w:t>
      </w:r>
      <w:r>
        <w:rPr>
          <w:spacing w:val="1"/>
        </w:rPr>
        <w:t>si</w:t>
      </w:r>
      <w:r>
        <w:rPr>
          <w:spacing w:val="-5"/>
        </w:rPr>
        <w:t>z</w:t>
      </w:r>
      <w:r>
        <w:rPr>
          <w:spacing w:val="1"/>
        </w:rPr>
        <w:t>e</w:t>
      </w:r>
      <w:r>
        <w:t>d</w:t>
      </w:r>
      <w:r>
        <w:rPr>
          <w:spacing w:val="-6"/>
        </w:rPr>
        <w:t xml:space="preserve"> </w:t>
      </w:r>
      <w:r>
        <w:rPr>
          <w:spacing w:val="-1"/>
        </w:rPr>
        <w:t>e</w:t>
      </w:r>
      <w:r>
        <w:t>ar</w:t>
      </w:r>
      <w:r>
        <w:rPr>
          <w:spacing w:val="2"/>
        </w:rPr>
        <w:t>t</w:t>
      </w:r>
      <w:r>
        <w:t>h</w:t>
      </w:r>
      <w:r>
        <w:rPr>
          <w:spacing w:val="-1"/>
        </w:rPr>
        <w:t>q</w:t>
      </w:r>
      <w:r>
        <w:rPr>
          <w:spacing w:val="1"/>
        </w:rPr>
        <w:t>u</w:t>
      </w:r>
      <w:r>
        <w:t>a</w:t>
      </w:r>
      <w:r>
        <w:rPr>
          <w:spacing w:val="3"/>
        </w:rPr>
        <w:t>k</w:t>
      </w:r>
      <w:r>
        <w:t>es</w:t>
      </w:r>
      <w:r>
        <w:rPr>
          <w:spacing w:val="-4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t>he</w:t>
      </w:r>
      <w:r>
        <w:rPr>
          <w:spacing w:val="-4"/>
        </w:rPr>
        <w:t xml:space="preserve"> </w:t>
      </w:r>
      <w:r>
        <w:t>p</w:t>
      </w:r>
      <w:r>
        <w:rPr>
          <w:spacing w:val="1"/>
        </w:rPr>
        <w:t>as</w:t>
      </w:r>
      <w:r>
        <w:t>t</w:t>
      </w:r>
      <w:r>
        <w:rPr>
          <w:spacing w:val="-5"/>
        </w:rPr>
        <w:t xml:space="preserve"> </w:t>
      </w:r>
      <w:r>
        <w:rPr>
          <w:spacing w:val="-1"/>
        </w:rPr>
        <w:t>5</w:t>
      </w:r>
      <w:r>
        <w:t>0</w:t>
      </w:r>
      <w:r>
        <w:rPr>
          <w:spacing w:val="-2"/>
        </w:rPr>
        <w:t xml:space="preserve"> </w:t>
      </w:r>
      <w:r>
        <w:rPr>
          <w:spacing w:val="-5"/>
        </w:rPr>
        <w:t>y</w:t>
      </w:r>
      <w:r>
        <w:t>e</w:t>
      </w:r>
      <w:r>
        <w:rPr>
          <w:spacing w:val="-1"/>
        </w:rPr>
        <w:t>a</w:t>
      </w:r>
      <w:r>
        <w:t>rs</w:t>
      </w:r>
      <w:r>
        <w:rPr>
          <w:spacing w:val="-4"/>
        </w:rPr>
        <w:t xml:space="preserve"> </w:t>
      </w:r>
      <w:r>
        <w:t>t</w:t>
      </w:r>
      <w:r>
        <w:rPr>
          <w:spacing w:val="1"/>
        </w:rPr>
        <w:t>h</w:t>
      </w:r>
      <w:r>
        <w:t>an</w:t>
      </w:r>
      <w:r>
        <w:rPr>
          <w:spacing w:val="-6"/>
        </w:rPr>
        <w:t xml:space="preserve"> </w:t>
      </w:r>
      <w:r>
        <w:rPr>
          <w:spacing w:val="1"/>
        </w:rPr>
        <w:t>a</w:t>
      </w:r>
      <w:r>
        <w:rPr>
          <w:spacing w:val="4"/>
        </w:rPr>
        <w:t>n</w:t>
      </w:r>
      <w:r>
        <w:t>y</w:t>
      </w:r>
      <w:r>
        <w:rPr>
          <w:spacing w:val="-8"/>
        </w:rPr>
        <w:t xml:space="preserve"> </w:t>
      </w:r>
      <w:r>
        <w:t>ca</w:t>
      </w:r>
      <w:r>
        <w:rPr>
          <w:spacing w:val="1"/>
        </w:rPr>
        <w:t>p</w:t>
      </w:r>
      <w:r>
        <w:rPr>
          <w:spacing w:val="-1"/>
        </w:rPr>
        <w:t>i</w:t>
      </w:r>
      <w:r>
        <w:t>t</w:t>
      </w:r>
      <w:r>
        <w:rPr>
          <w:spacing w:val="1"/>
        </w:rPr>
        <w:t>a</w:t>
      </w:r>
      <w:r>
        <w:t>l</w:t>
      </w:r>
      <w:r>
        <w:rPr>
          <w:spacing w:val="-4"/>
        </w:rPr>
        <w:t xml:space="preserve"> </w:t>
      </w:r>
      <w:r>
        <w:t>c</w:t>
      </w:r>
      <w:r>
        <w:rPr>
          <w:spacing w:val="-1"/>
        </w:rPr>
        <w:t>i</w:t>
      </w:r>
      <w:r>
        <w:rPr>
          <w:spacing w:val="2"/>
        </w:rPr>
        <w:t>t</w:t>
      </w:r>
      <w:r>
        <w:rPr>
          <w:spacing w:val="-5"/>
        </w:rPr>
        <w:t>y</w:t>
      </w:r>
      <w:r>
        <w:t>.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t>h</w:t>
      </w:r>
      <w:r>
        <w:rPr>
          <w:spacing w:val="-2"/>
        </w:rPr>
        <w:t>i</w:t>
      </w:r>
      <w:r>
        <w:t>s</w:t>
      </w:r>
      <w:r>
        <w:rPr>
          <w:spacing w:val="-3"/>
        </w:rPr>
        <w:t xml:space="preserve"> </w:t>
      </w:r>
      <w:r>
        <w:rPr>
          <w:spacing w:val="-1"/>
        </w:rPr>
        <w:t>i</w:t>
      </w:r>
      <w:r>
        <w:t>s</w:t>
      </w:r>
      <w:r>
        <w:rPr>
          <w:spacing w:val="-4"/>
        </w:rPr>
        <w:t xml:space="preserve"> </w:t>
      </w:r>
      <w:r>
        <w:t>b</w:t>
      </w:r>
      <w:r>
        <w:rPr>
          <w:spacing w:val="-1"/>
        </w:rPr>
        <w:t>e</w:t>
      </w:r>
      <w:r>
        <w:rPr>
          <w:spacing w:val="1"/>
        </w:rPr>
        <w:t>c</w:t>
      </w:r>
      <w:r>
        <w:t>a</w:t>
      </w:r>
      <w:r>
        <w:rPr>
          <w:spacing w:val="-1"/>
        </w:rPr>
        <w:t>u</w:t>
      </w:r>
      <w:r>
        <w:rPr>
          <w:spacing w:val="1"/>
        </w:rPr>
        <w:t>s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S</w:t>
      </w:r>
      <w:r>
        <w:t>o</w:t>
      </w:r>
      <w:r>
        <w:rPr>
          <w:spacing w:val="-1"/>
        </w:rPr>
        <w:t>u</w:t>
      </w:r>
      <w:r>
        <w:t>th</w:t>
      </w:r>
      <w:r>
        <w:rPr>
          <w:spacing w:val="-3"/>
        </w:rPr>
        <w:t xml:space="preserve"> </w:t>
      </w:r>
      <w:r>
        <w:rPr>
          <w:spacing w:val="-1"/>
        </w:rPr>
        <w:t>A</w:t>
      </w:r>
      <w:r>
        <w:t>ustr</w:t>
      </w:r>
      <w:r>
        <w:rPr>
          <w:spacing w:val="1"/>
        </w:rPr>
        <w:t>a</w:t>
      </w:r>
      <w:r>
        <w:rPr>
          <w:spacing w:val="-1"/>
        </w:rPr>
        <w:t>li</w:t>
      </w:r>
      <w:r>
        <w:t>a</w:t>
      </w:r>
      <w:r>
        <w:rPr>
          <w:spacing w:val="-4"/>
        </w:rPr>
        <w:t xml:space="preserve"> </w:t>
      </w:r>
      <w:r>
        <w:rPr>
          <w:spacing w:val="-2"/>
        </w:rPr>
        <w:t>i</w:t>
      </w:r>
      <w:r>
        <w:t>s</w:t>
      </w:r>
      <w:r>
        <w:rPr>
          <w:spacing w:val="-5"/>
        </w:rPr>
        <w:t xml:space="preserve"> </w:t>
      </w:r>
      <w:r>
        <w:t>s</w:t>
      </w:r>
      <w:r>
        <w:rPr>
          <w:spacing w:val="-1"/>
        </w:rPr>
        <w:t>l</w:t>
      </w:r>
      <w:r>
        <w:rPr>
          <w:spacing w:val="1"/>
        </w:rPr>
        <w:t>o</w:t>
      </w:r>
      <w:r>
        <w:t>w</w:t>
      </w:r>
      <w:r>
        <w:rPr>
          <w:spacing w:val="3"/>
        </w:rPr>
        <w:t>l</w:t>
      </w:r>
      <w:r>
        <w:t>y</w:t>
      </w:r>
      <w:r>
        <w:rPr>
          <w:w w:val="99"/>
        </w:rPr>
        <w:t xml:space="preserve"> </w:t>
      </w:r>
      <w:r>
        <w:t>b</w:t>
      </w:r>
      <w:r>
        <w:rPr>
          <w:spacing w:val="-1"/>
        </w:rPr>
        <w:t>e</w:t>
      </w:r>
      <w:r>
        <w:rPr>
          <w:spacing w:val="1"/>
        </w:rPr>
        <w:t>i</w:t>
      </w:r>
      <w:r>
        <w:t>ng</w:t>
      </w:r>
      <w:r>
        <w:rPr>
          <w:spacing w:val="-7"/>
        </w:rPr>
        <w:t xml:space="preserve"> </w:t>
      </w:r>
      <w:r>
        <w:t>sq</w:t>
      </w:r>
      <w:r>
        <w:rPr>
          <w:spacing w:val="1"/>
        </w:rPr>
        <w:t>u</w:t>
      </w:r>
      <w:r>
        <w:t>e</w:t>
      </w:r>
      <w:r>
        <w:rPr>
          <w:spacing w:val="1"/>
        </w:rPr>
        <w:t>e</w:t>
      </w:r>
      <w:r>
        <w:rPr>
          <w:spacing w:val="-2"/>
        </w:rPr>
        <w:t>z</w:t>
      </w:r>
      <w:r>
        <w:rPr>
          <w:spacing w:val="1"/>
        </w:rPr>
        <w:t>e</w:t>
      </w:r>
      <w:r>
        <w:t>d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rPr>
          <w:spacing w:val="-1"/>
        </w:rPr>
        <w:t>a</w:t>
      </w:r>
      <w:r>
        <w:t>n</w:t>
      </w:r>
      <w:r>
        <w:rPr>
          <w:spacing w:val="-5"/>
        </w:rPr>
        <w:t xml:space="preserve"> </w:t>
      </w:r>
      <w:r>
        <w:t>e</w:t>
      </w:r>
      <w:r>
        <w:rPr>
          <w:spacing w:val="-1"/>
        </w:rPr>
        <w:t>a</w:t>
      </w:r>
      <w:r>
        <w:rPr>
          <w:spacing w:val="1"/>
        </w:rPr>
        <w:t>st</w:t>
      </w:r>
      <w:r>
        <w:rPr>
          <w:spacing w:val="3"/>
        </w:rPr>
        <w:t>-</w:t>
      </w:r>
      <w:r>
        <w:t>west</w:t>
      </w:r>
      <w:r>
        <w:rPr>
          <w:spacing w:val="-7"/>
        </w:rPr>
        <w:t xml:space="preserve"> </w:t>
      </w:r>
      <w:r>
        <w:rPr>
          <w:spacing w:val="-1"/>
        </w:rPr>
        <w:t>di</w:t>
      </w:r>
      <w:r>
        <w:t>rec</w:t>
      </w:r>
      <w:r>
        <w:rPr>
          <w:spacing w:val="2"/>
        </w:rPr>
        <w:t>t</w:t>
      </w:r>
      <w:r>
        <w:rPr>
          <w:spacing w:val="-1"/>
        </w:rPr>
        <w:t>i</w:t>
      </w:r>
      <w:r>
        <w:rPr>
          <w:spacing w:val="1"/>
        </w:rPr>
        <w:t>o</w:t>
      </w:r>
      <w:r>
        <w:t>n</w:t>
      </w:r>
      <w:r>
        <w:rPr>
          <w:spacing w:val="-7"/>
        </w:rPr>
        <w:t xml:space="preserve"> </w:t>
      </w:r>
      <w:r>
        <w:rPr>
          <w:spacing w:val="3"/>
        </w:rPr>
        <w:t>b</w:t>
      </w:r>
      <w:r>
        <w:t>y</w:t>
      </w:r>
      <w:r>
        <w:rPr>
          <w:spacing w:val="-10"/>
        </w:rPr>
        <w:t xml:space="preserve"> </w:t>
      </w:r>
      <w:r>
        <w:rPr>
          <w:spacing w:val="1"/>
        </w:rPr>
        <w:t>a</w:t>
      </w:r>
      <w:r>
        <w:t>b</w:t>
      </w:r>
      <w:r>
        <w:rPr>
          <w:spacing w:val="-1"/>
        </w:rPr>
        <w:t>o</w:t>
      </w:r>
      <w:r>
        <w:t>ut</w:t>
      </w:r>
      <w:r>
        <w:rPr>
          <w:spacing w:val="-5"/>
        </w:rPr>
        <w:t xml:space="preserve"> </w:t>
      </w:r>
      <w:r>
        <w:t>0</w:t>
      </w:r>
      <w:r>
        <w:rPr>
          <w:spacing w:val="-1"/>
        </w:rPr>
        <w:t>.</w:t>
      </w:r>
      <w:r>
        <w:t>1</w:t>
      </w:r>
      <w:r>
        <w:rPr>
          <w:spacing w:val="-3"/>
        </w:rPr>
        <w:t xml:space="preserve"> </w:t>
      </w:r>
      <w:r>
        <w:rPr>
          <w:spacing w:val="4"/>
        </w:rPr>
        <w:t>m</w:t>
      </w:r>
      <w:r>
        <w:rPr>
          <w:spacing w:val="-1"/>
        </w:rPr>
        <w:t>illi</w:t>
      </w:r>
      <w:r>
        <w:rPr>
          <w:spacing w:val="4"/>
        </w:rPr>
        <w:t>m</w:t>
      </w:r>
      <w:r>
        <w:t>etres</w:t>
      </w:r>
      <w:r>
        <w:rPr>
          <w:spacing w:val="-6"/>
        </w:rPr>
        <w:t xml:space="preserve"> </w:t>
      </w:r>
      <w:r>
        <w:t>p</w:t>
      </w:r>
      <w:r>
        <w:rPr>
          <w:spacing w:val="-1"/>
        </w:rPr>
        <w:t>e</w:t>
      </w:r>
      <w:r>
        <w:t>r</w:t>
      </w:r>
      <w:r>
        <w:rPr>
          <w:spacing w:val="-4"/>
        </w:rPr>
        <w:t xml:space="preserve"> </w:t>
      </w:r>
      <w:r>
        <w:rPr>
          <w:spacing w:val="-5"/>
        </w:rPr>
        <w:t>y</w:t>
      </w:r>
      <w:r>
        <w:t>e</w:t>
      </w:r>
      <w:r>
        <w:rPr>
          <w:spacing w:val="-1"/>
        </w:rPr>
        <w:t>a</w:t>
      </w:r>
      <w:r>
        <w:t>r.</w:t>
      </w:r>
      <w:r>
        <w:rPr>
          <w:spacing w:val="-5"/>
        </w:rPr>
        <w:t xml:space="preserve"> </w:t>
      </w:r>
      <w:r>
        <w:rPr>
          <w:spacing w:val="-1"/>
        </w:rPr>
        <w:t>A</w:t>
      </w:r>
      <w:r>
        <w:rPr>
          <w:spacing w:val="1"/>
        </w:rPr>
        <w:t>l</w:t>
      </w:r>
      <w:r>
        <w:t>th</w:t>
      </w:r>
      <w:r>
        <w:rPr>
          <w:spacing w:val="1"/>
        </w:rPr>
        <w:t>ou</w:t>
      </w:r>
      <w:r>
        <w:t>gh</w:t>
      </w:r>
      <w:r>
        <w:rPr>
          <w:spacing w:val="-3"/>
        </w:rPr>
        <w:t xml:space="preserve"> </w:t>
      </w:r>
      <w:r>
        <w:rPr>
          <w:spacing w:val="1"/>
        </w:rPr>
        <w:t>e</w:t>
      </w:r>
      <w:r>
        <w:t>arth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es</w:t>
      </w:r>
      <w:r>
        <w:rPr>
          <w:w w:val="99"/>
        </w:rPr>
        <w:t xml:space="preserve"> </w:t>
      </w:r>
      <w:r>
        <w:rPr>
          <w:spacing w:val="1"/>
        </w:rPr>
        <w:t>c</w:t>
      </w:r>
      <w:r>
        <w:t>a</w:t>
      </w:r>
      <w:r>
        <w:rPr>
          <w:spacing w:val="-1"/>
        </w:rPr>
        <w:t>n</w:t>
      </w:r>
      <w:r>
        <w:t>n</w:t>
      </w:r>
      <w:r>
        <w:rPr>
          <w:spacing w:val="-1"/>
        </w:rPr>
        <w:t>o</w:t>
      </w:r>
      <w:r>
        <w:t>t</w:t>
      </w:r>
      <w:r>
        <w:rPr>
          <w:spacing w:val="-6"/>
        </w:rPr>
        <w:t xml:space="preserve"> </w:t>
      </w:r>
      <w:r>
        <w:rPr>
          <w:spacing w:val="-1"/>
        </w:rPr>
        <w:t>b</w:t>
      </w:r>
      <w:r>
        <w:t>e</w:t>
      </w:r>
      <w:r>
        <w:rPr>
          <w:spacing w:val="-6"/>
        </w:rPr>
        <w:t xml:space="preserve"> </w:t>
      </w:r>
      <w:r>
        <w:t>pre</w:t>
      </w:r>
      <w:r>
        <w:rPr>
          <w:spacing w:val="2"/>
        </w:rPr>
        <w:t>d</w:t>
      </w:r>
      <w:r>
        <w:rPr>
          <w:spacing w:val="-1"/>
        </w:rPr>
        <w:t>i</w:t>
      </w:r>
      <w:r>
        <w:rPr>
          <w:spacing w:val="1"/>
        </w:rPr>
        <w:t>c</w:t>
      </w:r>
      <w:r>
        <w:t>t</w:t>
      </w:r>
      <w:r>
        <w:rPr>
          <w:spacing w:val="-1"/>
        </w:rPr>
        <w:t>e</w:t>
      </w:r>
      <w:r>
        <w:t>d</w:t>
      </w:r>
      <w:r>
        <w:rPr>
          <w:spacing w:val="-6"/>
        </w:rPr>
        <w:t xml:space="preserve"> </w:t>
      </w:r>
      <w:r>
        <w:t>ac</w:t>
      </w:r>
      <w:r>
        <w:rPr>
          <w:spacing w:val="1"/>
        </w:rPr>
        <w:t>c</w:t>
      </w:r>
      <w:r>
        <w:t>urate</w:t>
      </w:r>
      <w:r>
        <w:rPr>
          <w:spacing w:val="3"/>
        </w:rPr>
        <w:t>l</w:t>
      </w:r>
      <w:r>
        <w:rPr>
          <w:spacing w:val="-5"/>
        </w:rPr>
        <w:t>y</w:t>
      </w:r>
      <w:r>
        <w:t>,</w:t>
      </w:r>
      <w:r>
        <w:rPr>
          <w:spacing w:val="-8"/>
        </w:rPr>
        <w:t xml:space="preserve"> </w:t>
      </w:r>
      <w:r>
        <w:rPr>
          <w:spacing w:val="4"/>
        </w:rPr>
        <w:t>m</w:t>
      </w:r>
      <w:r>
        <w:t>e</w:t>
      </w:r>
      <w:r>
        <w:rPr>
          <w:spacing w:val="-1"/>
        </w:rPr>
        <w:t>a</w:t>
      </w:r>
      <w:r>
        <w:rPr>
          <w:spacing w:val="1"/>
        </w:rPr>
        <w:t>s</w:t>
      </w:r>
      <w:r>
        <w:t>uri</w:t>
      </w:r>
      <w:r>
        <w:rPr>
          <w:spacing w:val="-1"/>
        </w:rPr>
        <w:t>n</w:t>
      </w:r>
      <w:r>
        <w:t>g</w:t>
      </w:r>
      <w:r>
        <w:rPr>
          <w:spacing w:val="-7"/>
        </w:rPr>
        <w:t xml:space="preserve"> </w:t>
      </w:r>
      <w:r>
        <w:rPr>
          <w:spacing w:val="2"/>
        </w:rPr>
        <w:t>t</w:t>
      </w:r>
      <w:r>
        <w:t>h</w:t>
      </w:r>
      <w:r>
        <w:rPr>
          <w:spacing w:val="-1"/>
        </w:rPr>
        <w:t>e</w:t>
      </w:r>
      <w:r>
        <w:rPr>
          <w:spacing w:val="1"/>
        </w:rPr>
        <w:t>s</w:t>
      </w:r>
      <w:r>
        <w:t>e</w:t>
      </w:r>
      <w:r>
        <w:rPr>
          <w:spacing w:val="-7"/>
        </w:rPr>
        <w:t xml:space="preserve"> </w:t>
      </w:r>
      <w:r>
        <w:t>c</w:t>
      </w:r>
      <w:r>
        <w:rPr>
          <w:spacing w:val="1"/>
        </w:rPr>
        <w:t>h</w:t>
      </w:r>
      <w:r>
        <w:t>a</w:t>
      </w:r>
      <w:r>
        <w:rPr>
          <w:spacing w:val="1"/>
        </w:rPr>
        <w:t>n</w:t>
      </w:r>
      <w:r>
        <w:t>g</w:t>
      </w:r>
      <w:r>
        <w:rPr>
          <w:spacing w:val="-1"/>
        </w:rPr>
        <w:t>e</w:t>
      </w:r>
      <w:r>
        <w:t>s</w:t>
      </w:r>
      <w:r>
        <w:rPr>
          <w:spacing w:val="-7"/>
        </w:rPr>
        <w:t xml:space="preserve"> </w:t>
      </w:r>
      <w:r>
        <w:t>a</w:t>
      </w:r>
      <w:r>
        <w:rPr>
          <w:spacing w:val="1"/>
        </w:rPr>
        <w:t>n</w:t>
      </w:r>
      <w:r>
        <w:t>d</w:t>
      </w:r>
      <w:r>
        <w:rPr>
          <w:spacing w:val="-8"/>
        </w:rPr>
        <w:t xml:space="preserve"> </w:t>
      </w:r>
      <w:r>
        <w:t>co</w:t>
      </w:r>
      <w:r>
        <w:rPr>
          <w:spacing w:val="4"/>
        </w:rPr>
        <w:t>m</w:t>
      </w:r>
      <w:r>
        <w:t>b</w:t>
      </w:r>
      <w:r>
        <w:rPr>
          <w:spacing w:val="-2"/>
        </w:rPr>
        <w:t>i</w:t>
      </w:r>
      <w:r>
        <w:t>n</w:t>
      </w:r>
      <w:r>
        <w:rPr>
          <w:spacing w:val="-2"/>
        </w:rPr>
        <w:t>i</w:t>
      </w:r>
      <w:r>
        <w:rPr>
          <w:spacing w:val="1"/>
        </w:rPr>
        <w:t>n</w:t>
      </w:r>
      <w:r>
        <w:t>g</w:t>
      </w:r>
      <w:r>
        <w:rPr>
          <w:spacing w:val="-8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at</w:t>
      </w:r>
      <w:r>
        <w:rPr>
          <w:spacing w:val="-8"/>
        </w:rPr>
        <w:t xml:space="preserve"> </w:t>
      </w:r>
      <w:r>
        <w:rPr>
          <w:spacing w:val="1"/>
        </w:rPr>
        <w:t>i</w:t>
      </w:r>
      <w:r>
        <w:t>n</w:t>
      </w:r>
      <w:r>
        <w:rPr>
          <w:spacing w:val="1"/>
        </w:rPr>
        <w:t>f</w:t>
      </w:r>
      <w:r>
        <w:t>o</w:t>
      </w:r>
      <w:r>
        <w:rPr>
          <w:spacing w:val="-2"/>
        </w:rPr>
        <w:t>r</w:t>
      </w:r>
      <w:r>
        <w:rPr>
          <w:spacing w:val="4"/>
        </w:rPr>
        <w:t>m</w:t>
      </w:r>
      <w:r>
        <w:t>at</w:t>
      </w:r>
      <w:r>
        <w:rPr>
          <w:spacing w:val="-2"/>
        </w:rPr>
        <w:t>i</w:t>
      </w:r>
      <w:r>
        <w:t>on</w:t>
      </w:r>
      <w:r>
        <w:rPr>
          <w:spacing w:val="-7"/>
        </w:rPr>
        <w:t xml:space="preserve"> </w:t>
      </w:r>
      <w:r>
        <w:t>w</w:t>
      </w:r>
      <w:r>
        <w:rPr>
          <w:spacing w:val="-1"/>
        </w:rPr>
        <w:t>i</w:t>
      </w:r>
      <w:r>
        <w:t>th</w:t>
      </w:r>
      <w:r>
        <w:rPr>
          <w:w w:val="99"/>
        </w:rPr>
        <w:t xml:space="preserve"> </w:t>
      </w:r>
      <w:r>
        <w:rPr>
          <w:spacing w:val="-1"/>
        </w:rPr>
        <w:t>A</w:t>
      </w:r>
      <w:r>
        <w:t>d</w:t>
      </w:r>
      <w:r>
        <w:rPr>
          <w:spacing w:val="1"/>
        </w:rPr>
        <w:t>e</w:t>
      </w:r>
      <w:r>
        <w:rPr>
          <w:spacing w:val="-1"/>
        </w:rPr>
        <w:t>l</w:t>
      </w:r>
      <w:r>
        <w:rPr>
          <w:spacing w:val="1"/>
        </w:rPr>
        <w:t>a</w:t>
      </w:r>
      <w:r>
        <w:rPr>
          <w:spacing w:val="-1"/>
        </w:rPr>
        <w:t>i</w:t>
      </w:r>
      <w:r>
        <w:t>d</w:t>
      </w:r>
      <w:r>
        <w:rPr>
          <w:spacing w:val="-1"/>
        </w:rPr>
        <w:t>e</w:t>
      </w:r>
      <w:r>
        <w:t>'s</w:t>
      </w:r>
      <w:r>
        <w:rPr>
          <w:spacing w:val="-6"/>
        </w:rPr>
        <w:t xml:space="preserve"> </w:t>
      </w:r>
      <w:r>
        <w:rPr>
          <w:spacing w:val="1"/>
        </w:rPr>
        <w:t>e</w:t>
      </w:r>
      <w:r>
        <w:t>arth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hi</w:t>
      </w:r>
      <w:r>
        <w:rPr>
          <w:spacing w:val="1"/>
        </w:rPr>
        <w:t>s</w:t>
      </w:r>
      <w:r>
        <w:t>t</w:t>
      </w:r>
      <w:r>
        <w:rPr>
          <w:spacing w:val="1"/>
        </w:rPr>
        <w:t>o</w:t>
      </w:r>
      <w:r>
        <w:rPr>
          <w:spacing w:val="3"/>
        </w:rPr>
        <w:t>r</w:t>
      </w:r>
      <w:r>
        <w:t>y</w:t>
      </w:r>
      <w:r>
        <w:rPr>
          <w:spacing w:val="-10"/>
        </w:rPr>
        <w:t xml:space="preserve"> </w:t>
      </w:r>
      <w:r>
        <w:t>h</w:t>
      </w:r>
      <w:r>
        <w:rPr>
          <w:spacing w:val="1"/>
        </w:rPr>
        <w:t>e</w:t>
      </w:r>
      <w:r>
        <w:rPr>
          <w:spacing w:val="-1"/>
        </w:rPr>
        <w:t>l</w:t>
      </w:r>
      <w:r>
        <w:t>ps</w:t>
      </w:r>
      <w:r>
        <w:rPr>
          <w:spacing w:val="-3"/>
        </w:rPr>
        <w:t xml:space="preserve"> </w:t>
      </w:r>
      <w:r>
        <w:rPr>
          <w:spacing w:val="1"/>
        </w:rPr>
        <w:t>sc</w:t>
      </w:r>
      <w:r>
        <w:rPr>
          <w:spacing w:val="-1"/>
        </w:rPr>
        <w:t>i</w:t>
      </w:r>
      <w:r>
        <w:rPr>
          <w:spacing w:val="1"/>
        </w:rPr>
        <w:t>e</w:t>
      </w:r>
      <w:r>
        <w:t>nt</w:t>
      </w:r>
      <w:r>
        <w:rPr>
          <w:spacing w:val="-2"/>
        </w:rPr>
        <w:t>i</w:t>
      </w:r>
      <w:r>
        <w:rPr>
          <w:spacing w:val="1"/>
        </w:rPr>
        <w:t>s</w:t>
      </w:r>
      <w:r>
        <w:t>ts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</w:t>
      </w:r>
      <w:r>
        <w:rPr>
          <w:spacing w:val="1"/>
        </w:rPr>
        <w:t>e</w:t>
      </w:r>
      <w:r>
        <w:rPr>
          <w:spacing w:val="-2"/>
        </w:rPr>
        <w:t>v</w:t>
      </w:r>
      <w:r>
        <w:rPr>
          <w:spacing w:val="1"/>
        </w:rPr>
        <w:t>e</w:t>
      </w:r>
      <w:r>
        <w:rPr>
          <w:spacing w:val="-1"/>
        </w:rPr>
        <w:t>l</w:t>
      </w:r>
      <w:r>
        <w:rPr>
          <w:spacing w:val="1"/>
        </w:rPr>
        <w:t>o</w:t>
      </w:r>
      <w:r>
        <w:t>p</w:t>
      </w:r>
      <w:r>
        <w:rPr>
          <w:spacing w:val="-7"/>
        </w:rPr>
        <w:t xml:space="preserve"> </w:t>
      </w:r>
      <w:r>
        <w:rPr>
          <w:spacing w:val="-1"/>
        </w:rPr>
        <w:t>a</w:t>
      </w:r>
      <w:r>
        <w:t>n</w:t>
      </w:r>
      <w:r>
        <w:rPr>
          <w:spacing w:val="-5"/>
        </w:rPr>
        <w:t xml:space="preserve"> </w:t>
      </w:r>
      <w:r>
        <w:t>u</w:t>
      </w:r>
      <w:r>
        <w:rPr>
          <w:spacing w:val="-1"/>
        </w:rPr>
        <w:t>n</w:t>
      </w:r>
      <w:r>
        <w:rPr>
          <w:spacing w:val="1"/>
        </w:rPr>
        <w:t>d</w:t>
      </w:r>
      <w:r>
        <w:t>er</w:t>
      </w:r>
      <w:r>
        <w:rPr>
          <w:spacing w:val="1"/>
        </w:rPr>
        <w:t>s</w:t>
      </w:r>
      <w:r>
        <w:t>ta</w:t>
      </w:r>
      <w:r>
        <w:rPr>
          <w:spacing w:val="-1"/>
        </w:rPr>
        <w:t>n</w:t>
      </w:r>
      <w:r>
        <w:rPr>
          <w:spacing w:val="1"/>
        </w:rPr>
        <w:t>d</w:t>
      </w:r>
      <w:r>
        <w:rPr>
          <w:spacing w:val="-1"/>
        </w:rPr>
        <w:t>i</w:t>
      </w:r>
      <w:r>
        <w:rPr>
          <w:spacing w:val="1"/>
        </w:rPr>
        <w:t>n</w:t>
      </w:r>
      <w:r>
        <w:t>g</w:t>
      </w:r>
      <w:r>
        <w:rPr>
          <w:spacing w:val="-7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3"/>
        </w:rPr>
        <w:t xml:space="preserve"> w</w:t>
      </w:r>
      <w:r>
        <w:t>h</w:t>
      </w:r>
      <w:r>
        <w:rPr>
          <w:spacing w:val="1"/>
        </w:rPr>
        <w:t>e</w:t>
      </w:r>
      <w:r>
        <w:t>n</w:t>
      </w:r>
      <w:r>
        <w:rPr>
          <w:spacing w:val="-7"/>
        </w:rPr>
        <w:t xml:space="preserve"> </w:t>
      </w:r>
      <w:r>
        <w:rPr>
          <w:spacing w:val="-1"/>
        </w:rPr>
        <w:t>t</w:t>
      </w:r>
      <w:r>
        <w:t>he</w:t>
      </w:r>
      <w:r>
        <w:rPr>
          <w:spacing w:val="-5"/>
        </w:rPr>
        <w:t xml:space="preserve"> </w:t>
      </w:r>
      <w:r>
        <w:t>n</w:t>
      </w:r>
      <w:r>
        <w:rPr>
          <w:spacing w:val="-1"/>
        </w:rPr>
        <w:t>e</w:t>
      </w:r>
      <w:r>
        <w:rPr>
          <w:spacing w:val="1"/>
        </w:rPr>
        <w:t>x</w:t>
      </w:r>
      <w:r>
        <w:t>t</w:t>
      </w:r>
      <w:r>
        <w:rPr>
          <w:spacing w:val="-5"/>
        </w:rPr>
        <w:t xml:space="preserve"> </w:t>
      </w:r>
      <w:r>
        <w:t>b</w:t>
      </w:r>
      <w:r>
        <w:rPr>
          <w:spacing w:val="-2"/>
        </w:rPr>
        <w:t>i</w:t>
      </w:r>
      <w:r>
        <w:t>g</w:t>
      </w:r>
      <w:r>
        <w:rPr>
          <w:w w:val="99"/>
        </w:rPr>
        <w:t xml:space="preserve"> </w:t>
      </w:r>
      <w:r>
        <w:t>e</w:t>
      </w:r>
      <w:r>
        <w:rPr>
          <w:spacing w:val="-1"/>
        </w:rPr>
        <w:t>a</w:t>
      </w:r>
      <w:r>
        <w:t>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13"/>
        </w:rPr>
        <w:t xml:space="preserve"> </w:t>
      </w:r>
      <w:r>
        <w:rPr>
          <w:spacing w:val="3"/>
        </w:rPr>
        <w:t>m</w:t>
      </w:r>
      <w:r>
        <w:rPr>
          <w:spacing w:val="-1"/>
        </w:rPr>
        <w:t>i</w:t>
      </w:r>
      <w:r>
        <w:t>g</w:t>
      </w:r>
      <w:r>
        <w:rPr>
          <w:spacing w:val="-1"/>
        </w:rPr>
        <w:t>h</w:t>
      </w:r>
      <w:r>
        <w:t>t</w:t>
      </w:r>
      <w:r>
        <w:rPr>
          <w:spacing w:val="-12"/>
        </w:rPr>
        <w:t xml:space="preserve"> </w:t>
      </w:r>
      <w:r>
        <w:rPr>
          <w:spacing w:val="-1"/>
        </w:rPr>
        <w:t>h</w:t>
      </w:r>
      <w:r>
        <w:t>a</w:t>
      </w:r>
      <w:r>
        <w:rPr>
          <w:spacing w:val="1"/>
        </w:rPr>
        <w:t>p</w:t>
      </w:r>
      <w:r>
        <w:t>p</w:t>
      </w:r>
      <w:r>
        <w:rPr>
          <w:spacing w:val="-1"/>
        </w:rPr>
        <w:t>e</w:t>
      </w:r>
      <w:r>
        <w:t>n.</w:t>
      </w:r>
    </w:p>
    <w:p w:rsidR="00390CA3" w:rsidRDefault="00390CA3">
      <w:pPr>
        <w:spacing w:line="292" w:lineRule="auto"/>
        <w:sectPr w:rsidR="00390CA3">
          <w:footerReference w:type="default" r:id="rId74"/>
          <w:pgSz w:w="11907" w:h="16840"/>
          <w:pgMar w:top="1560" w:right="1280" w:bottom="780" w:left="1280" w:header="0" w:footer="585" w:gutter="0"/>
          <w:cols w:space="720"/>
        </w:sect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7" w:line="200" w:lineRule="exact"/>
        <w:rPr>
          <w:sz w:val="20"/>
          <w:szCs w:val="20"/>
        </w:rPr>
      </w:pPr>
    </w:p>
    <w:p w:rsidR="00390CA3" w:rsidRDefault="00BD6A69">
      <w:pPr>
        <w:ind w:left="138" w:right="1060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AU" w:eastAsia="en-AU"/>
        </w:rPr>
        <w:drawing>
          <wp:inline distT="0" distB="0" distL="0" distR="0">
            <wp:extent cx="5804535" cy="6114415"/>
            <wp:effectExtent l="0" t="0" r="5715" b="635"/>
            <wp:docPr id="3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535" cy="611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CA3" w:rsidRDefault="00BD6A69">
      <w:pPr>
        <w:spacing w:before="38"/>
        <w:ind w:left="138" w:right="150"/>
        <w:rPr>
          <w:rFonts w:ascii="Arial" w:eastAsia="Arial" w:hAnsi="Arial" w:cs="Arial"/>
          <w:sz w:val="18"/>
          <w:szCs w:val="18"/>
        </w:rPr>
      </w:pPr>
      <w:bookmarkStart w:id="39" w:name="_bookmark14"/>
      <w:bookmarkEnd w:id="39"/>
      <w:r>
        <w:rPr>
          <w:rFonts w:ascii="Arial" w:eastAsia="Arial" w:hAnsi="Arial" w:cs="Arial"/>
          <w:i/>
          <w:sz w:val="18"/>
          <w:szCs w:val="18"/>
        </w:rPr>
        <w:t>F</w:t>
      </w:r>
      <w:r>
        <w:rPr>
          <w:rFonts w:ascii="Arial" w:eastAsia="Arial" w:hAnsi="Arial" w:cs="Arial"/>
          <w:i/>
          <w:spacing w:val="1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gure</w:t>
      </w:r>
      <w:r>
        <w:rPr>
          <w:rFonts w:ascii="Arial" w:eastAsia="Arial" w:hAnsi="Arial" w:cs="Arial"/>
          <w:i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 xml:space="preserve">17: </w:t>
      </w:r>
      <w:r>
        <w:rPr>
          <w:rFonts w:ascii="Arial" w:eastAsia="Arial" w:hAnsi="Arial" w:cs="Arial"/>
          <w:i/>
          <w:spacing w:val="-3"/>
          <w:sz w:val="18"/>
          <w:szCs w:val="18"/>
        </w:rPr>
        <w:t>A</w:t>
      </w:r>
      <w:r>
        <w:rPr>
          <w:rFonts w:ascii="Arial" w:eastAsia="Arial" w:hAnsi="Arial" w:cs="Arial"/>
          <w:i/>
          <w:sz w:val="18"/>
          <w:szCs w:val="18"/>
        </w:rPr>
        <w:t>ll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det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t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z w:val="18"/>
          <w:szCs w:val="18"/>
        </w:rPr>
        <w:t>d Au</w:t>
      </w:r>
      <w:r>
        <w:rPr>
          <w:rFonts w:ascii="Arial" w:eastAsia="Arial" w:hAnsi="Arial" w:cs="Arial"/>
          <w:i/>
          <w:spacing w:val="-2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tra</w:t>
      </w:r>
      <w:r>
        <w:rPr>
          <w:rFonts w:ascii="Arial" w:eastAsia="Arial" w:hAnsi="Arial" w:cs="Arial"/>
          <w:i/>
          <w:spacing w:val="-2"/>
          <w:sz w:val="18"/>
          <w:szCs w:val="18"/>
        </w:rPr>
        <w:t>li</w:t>
      </w:r>
      <w:r>
        <w:rPr>
          <w:rFonts w:ascii="Arial" w:eastAsia="Arial" w:hAnsi="Arial" w:cs="Arial"/>
          <w:i/>
          <w:sz w:val="18"/>
          <w:szCs w:val="18"/>
        </w:rPr>
        <w:t>an ear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z w:val="18"/>
          <w:szCs w:val="18"/>
        </w:rPr>
        <w:t>hq</w:t>
      </w:r>
      <w:r>
        <w:rPr>
          <w:rFonts w:ascii="Arial" w:eastAsia="Arial" w:hAnsi="Arial" w:cs="Arial"/>
          <w:i/>
          <w:spacing w:val="-2"/>
          <w:sz w:val="18"/>
          <w:szCs w:val="18"/>
        </w:rPr>
        <w:t>u</w:t>
      </w:r>
      <w:r>
        <w:rPr>
          <w:rFonts w:ascii="Arial" w:eastAsia="Arial" w:hAnsi="Arial" w:cs="Arial"/>
          <w:i/>
          <w:sz w:val="18"/>
          <w:szCs w:val="18"/>
        </w:rPr>
        <w:t>a</w:t>
      </w:r>
      <w:r>
        <w:rPr>
          <w:rFonts w:ascii="Arial" w:eastAsia="Arial" w:hAnsi="Arial" w:cs="Arial"/>
          <w:i/>
          <w:spacing w:val="1"/>
          <w:sz w:val="18"/>
          <w:szCs w:val="18"/>
        </w:rPr>
        <w:t>k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z w:val="18"/>
          <w:szCs w:val="18"/>
        </w:rPr>
        <w:t>s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-2"/>
          <w:sz w:val="18"/>
          <w:szCs w:val="18"/>
        </w:rPr>
        <w:t>u</w:t>
      </w:r>
      <w:r>
        <w:rPr>
          <w:rFonts w:ascii="Arial" w:eastAsia="Arial" w:hAnsi="Arial" w:cs="Arial"/>
          <w:i/>
          <w:sz w:val="18"/>
          <w:szCs w:val="18"/>
        </w:rPr>
        <w:t>p u</w:t>
      </w:r>
      <w:r>
        <w:rPr>
          <w:rFonts w:ascii="Arial" w:eastAsia="Arial" w:hAnsi="Arial" w:cs="Arial"/>
          <w:i/>
          <w:spacing w:val="-2"/>
          <w:sz w:val="18"/>
          <w:szCs w:val="18"/>
        </w:rPr>
        <w:t>n</w:t>
      </w:r>
      <w:r>
        <w:rPr>
          <w:rFonts w:ascii="Arial" w:eastAsia="Arial" w:hAnsi="Arial" w:cs="Arial"/>
          <w:i/>
          <w:sz w:val="18"/>
          <w:szCs w:val="18"/>
        </w:rPr>
        <w:t>t</w:t>
      </w:r>
      <w:r>
        <w:rPr>
          <w:rFonts w:ascii="Arial" w:eastAsia="Arial" w:hAnsi="Arial" w:cs="Arial"/>
          <w:i/>
          <w:spacing w:val="1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l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20</w:t>
      </w:r>
      <w:r>
        <w:rPr>
          <w:rFonts w:ascii="Arial" w:eastAsia="Arial" w:hAnsi="Arial" w:cs="Arial"/>
          <w:i/>
          <w:spacing w:val="-2"/>
          <w:sz w:val="18"/>
          <w:szCs w:val="18"/>
        </w:rPr>
        <w:t>1</w:t>
      </w:r>
      <w:r>
        <w:rPr>
          <w:rFonts w:ascii="Arial" w:eastAsia="Arial" w:hAnsi="Arial" w:cs="Arial"/>
          <w:i/>
          <w:sz w:val="18"/>
          <w:szCs w:val="18"/>
        </w:rPr>
        <w:t>1.</w:t>
      </w:r>
    </w:p>
    <w:p w:rsidR="00390CA3" w:rsidRDefault="00390CA3">
      <w:pPr>
        <w:rPr>
          <w:rFonts w:ascii="Arial" w:eastAsia="Arial" w:hAnsi="Arial" w:cs="Arial"/>
          <w:sz w:val="18"/>
          <w:szCs w:val="18"/>
        </w:rPr>
        <w:sectPr w:rsidR="00390CA3">
          <w:footerReference w:type="default" r:id="rId76"/>
          <w:pgSz w:w="11907" w:h="16840"/>
          <w:pgMar w:top="1560" w:right="1280" w:bottom="780" w:left="1280" w:header="0" w:footer="585" w:gutter="0"/>
          <w:cols w:space="720"/>
        </w:sectPr>
      </w:pPr>
    </w:p>
    <w:p w:rsidR="00390CA3" w:rsidRDefault="00390CA3">
      <w:pPr>
        <w:spacing w:before="2" w:line="150" w:lineRule="exact"/>
        <w:rPr>
          <w:sz w:val="15"/>
          <w:szCs w:val="15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spacing w:before="49"/>
        <w:ind w:left="138" w:right="150"/>
        <w:rPr>
          <w:rFonts w:ascii="Arial" w:eastAsia="Arial" w:hAnsi="Arial" w:cs="Arial"/>
          <w:sz w:val="13"/>
          <w:szCs w:val="13"/>
        </w:rPr>
      </w:pPr>
      <w:bookmarkStart w:id="40" w:name="Significant_earthquakes_in_Australia’s_h"/>
      <w:bookmarkEnd w:id="40"/>
      <w:r>
        <w:rPr>
          <w:rFonts w:ascii="Arial" w:eastAsia="Arial" w:hAnsi="Arial" w:cs="Arial"/>
          <w:sz w:val="40"/>
          <w:szCs w:val="40"/>
        </w:rPr>
        <w:t>Signi</w:t>
      </w:r>
      <w:r>
        <w:rPr>
          <w:rFonts w:ascii="Arial" w:eastAsia="Arial" w:hAnsi="Arial" w:cs="Arial"/>
          <w:spacing w:val="-2"/>
          <w:sz w:val="40"/>
          <w:szCs w:val="40"/>
        </w:rPr>
        <w:t>f</w:t>
      </w:r>
      <w:r>
        <w:rPr>
          <w:rFonts w:ascii="Arial" w:eastAsia="Arial" w:hAnsi="Arial" w:cs="Arial"/>
          <w:sz w:val="40"/>
          <w:szCs w:val="40"/>
        </w:rPr>
        <w:t>icant</w:t>
      </w:r>
      <w:r>
        <w:rPr>
          <w:rFonts w:ascii="Arial" w:eastAsia="Arial" w:hAnsi="Arial" w:cs="Arial"/>
          <w:spacing w:val="-2"/>
          <w:sz w:val="40"/>
          <w:szCs w:val="40"/>
        </w:rPr>
        <w:t xml:space="preserve"> </w:t>
      </w:r>
      <w:r>
        <w:rPr>
          <w:rFonts w:ascii="Arial" w:eastAsia="Arial" w:hAnsi="Arial" w:cs="Arial"/>
          <w:sz w:val="40"/>
          <w:szCs w:val="40"/>
        </w:rPr>
        <w:t>e</w:t>
      </w:r>
      <w:r>
        <w:rPr>
          <w:rFonts w:ascii="Arial" w:eastAsia="Arial" w:hAnsi="Arial" w:cs="Arial"/>
          <w:spacing w:val="-2"/>
          <w:sz w:val="40"/>
          <w:szCs w:val="40"/>
        </w:rPr>
        <w:t>a</w:t>
      </w:r>
      <w:r>
        <w:rPr>
          <w:rFonts w:ascii="Arial" w:eastAsia="Arial" w:hAnsi="Arial" w:cs="Arial"/>
          <w:sz w:val="40"/>
          <w:szCs w:val="40"/>
        </w:rPr>
        <w:t>rthquak</w:t>
      </w:r>
      <w:r>
        <w:rPr>
          <w:rFonts w:ascii="Arial" w:eastAsia="Arial" w:hAnsi="Arial" w:cs="Arial"/>
          <w:spacing w:val="-2"/>
          <w:sz w:val="40"/>
          <w:szCs w:val="40"/>
        </w:rPr>
        <w:t>e</w:t>
      </w:r>
      <w:r>
        <w:rPr>
          <w:rFonts w:ascii="Arial" w:eastAsia="Arial" w:hAnsi="Arial" w:cs="Arial"/>
          <w:sz w:val="40"/>
          <w:szCs w:val="40"/>
        </w:rPr>
        <w:t>s in</w:t>
      </w:r>
      <w:r>
        <w:rPr>
          <w:rFonts w:ascii="Arial" w:eastAsia="Arial" w:hAnsi="Arial" w:cs="Arial"/>
          <w:spacing w:val="-25"/>
          <w:sz w:val="40"/>
          <w:szCs w:val="40"/>
        </w:rPr>
        <w:t xml:space="preserve"> </w:t>
      </w:r>
      <w:r>
        <w:rPr>
          <w:rFonts w:ascii="Arial" w:eastAsia="Arial" w:hAnsi="Arial" w:cs="Arial"/>
          <w:sz w:val="40"/>
          <w:szCs w:val="40"/>
        </w:rPr>
        <w:t>Austral</w:t>
      </w:r>
      <w:r>
        <w:rPr>
          <w:rFonts w:ascii="Arial" w:eastAsia="Arial" w:hAnsi="Arial" w:cs="Arial"/>
          <w:spacing w:val="-2"/>
          <w:sz w:val="40"/>
          <w:szCs w:val="40"/>
        </w:rPr>
        <w:t>i</w:t>
      </w:r>
      <w:r>
        <w:rPr>
          <w:rFonts w:ascii="Arial" w:eastAsia="Arial" w:hAnsi="Arial" w:cs="Arial"/>
          <w:sz w:val="40"/>
          <w:szCs w:val="40"/>
        </w:rPr>
        <w:t>a</w:t>
      </w:r>
      <w:r>
        <w:rPr>
          <w:rFonts w:ascii="Arial" w:eastAsia="Arial" w:hAnsi="Arial" w:cs="Arial"/>
          <w:spacing w:val="-8"/>
          <w:sz w:val="40"/>
          <w:szCs w:val="40"/>
        </w:rPr>
        <w:t>’</w:t>
      </w:r>
      <w:r>
        <w:rPr>
          <w:rFonts w:ascii="Arial" w:eastAsia="Arial" w:hAnsi="Arial" w:cs="Arial"/>
          <w:sz w:val="40"/>
          <w:szCs w:val="40"/>
        </w:rPr>
        <w:t>s h</w:t>
      </w:r>
      <w:r>
        <w:rPr>
          <w:rFonts w:ascii="Arial" w:eastAsia="Arial" w:hAnsi="Arial" w:cs="Arial"/>
          <w:spacing w:val="-2"/>
          <w:sz w:val="40"/>
          <w:szCs w:val="40"/>
        </w:rPr>
        <w:t>i</w:t>
      </w:r>
      <w:r>
        <w:rPr>
          <w:rFonts w:ascii="Arial" w:eastAsia="Arial" w:hAnsi="Arial" w:cs="Arial"/>
          <w:sz w:val="40"/>
          <w:szCs w:val="40"/>
        </w:rPr>
        <w:t>sto</w:t>
      </w:r>
      <w:r>
        <w:rPr>
          <w:rFonts w:ascii="Arial" w:eastAsia="Arial" w:hAnsi="Arial" w:cs="Arial"/>
          <w:spacing w:val="1"/>
          <w:sz w:val="40"/>
          <w:szCs w:val="40"/>
        </w:rPr>
        <w:t>r</w:t>
      </w:r>
      <w:r>
        <w:rPr>
          <w:rFonts w:ascii="Arial" w:eastAsia="Arial" w:hAnsi="Arial" w:cs="Arial"/>
          <w:spacing w:val="-2"/>
          <w:sz w:val="40"/>
          <w:szCs w:val="40"/>
        </w:rPr>
        <w:t>y</w:t>
      </w:r>
      <w:r>
        <w:rPr>
          <w:rFonts w:ascii="Arial" w:eastAsia="Arial" w:hAnsi="Arial" w:cs="Arial"/>
          <w:position w:val="10"/>
          <w:sz w:val="13"/>
          <w:szCs w:val="13"/>
        </w:rPr>
        <w:t>2</w:t>
      </w:r>
    </w:p>
    <w:p w:rsidR="00390CA3" w:rsidRDefault="00390CA3">
      <w:pPr>
        <w:spacing w:before="2" w:line="120" w:lineRule="exact"/>
        <w:rPr>
          <w:sz w:val="12"/>
          <w:szCs w:val="12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pStyle w:val="BodyText"/>
        <w:spacing w:line="291" w:lineRule="auto"/>
        <w:ind w:right="337"/>
      </w:pPr>
      <w:r>
        <w:rPr>
          <w:spacing w:val="-1"/>
        </w:rPr>
        <w:t>A</w:t>
      </w:r>
      <w:r>
        <w:t>ustral</w:t>
      </w:r>
      <w:r>
        <w:rPr>
          <w:spacing w:val="-1"/>
        </w:rPr>
        <w:t>i</w:t>
      </w:r>
      <w:r>
        <w:t>a's</w:t>
      </w:r>
      <w:r>
        <w:rPr>
          <w:spacing w:val="-7"/>
        </w:rPr>
        <w:t xml:space="preserve"> </w:t>
      </w:r>
      <w:r>
        <w:rPr>
          <w:spacing w:val="1"/>
        </w:rPr>
        <w:t>l</w:t>
      </w:r>
      <w:r>
        <w:t>argest</w:t>
      </w:r>
      <w:r>
        <w:rPr>
          <w:spacing w:val="-6"/>
        </w:rPr>
        <w:t xml:space="preserve"> </w:t>
      </w:r>
      <w:r>
        <w:rPr>
          <w:spacing w:val="-1"/>
        </w:rPr>
        <w:t>i</w:t>
      </w:r>
      <w:r>
        <w:t>nstru</w:t>
      </w:r>
      <w:r>
        <w:rPr>
          <w:spacing w:val="4"/>
        </w:rPr>
        <w:t>m</w:t>
      </w:r>
      <w:r>
        <w:t>e</w:t>
      </w:r>
      <w:r>
        <w:rPr>
          <w:spacing w:val="-1"/>
        </w:rPr>
        <w:t>n</w:t>
      </w:r>
      <w:r>
        <w:t>tal</w:t>
      </w:r>
      <w:r>
        <w:rPr>
          <w:spacing w:val="3"/>
        </w:rPr>
        <w:t>l</w:t>
      </w:r>
      <w:r>
        <w:t>y</w:t>
      </w:r>
      <w:r>
        <w:rPr>
          <w:spacing w:val="-10"/>
        </w:rPr>
        <w:t xml:space="preserve"> </w:t>
      </w:r>
      <w:r>
        <w:t>record</w:t>
      </w:r>
      <w:r>
        <w:rPr>
          <w:spacing w:val="2"/>
        </w:rPr>
        <w:t>e</w:t>
      </w:r>
      <w:r>
        <w:t>d</w:t>
      </w:r>
      <w:r>
        <w:rPr>
          <w:spacing w:val="-8"/>
        </w:rPr>
        <w:t xml:space="preserve"> </w:t>
      </w:r>
      <w:r>
        <w:rPr>
          <w:spacing w:val="-1"/>
        </w:rPr>
        <w:t>e</w:t>
      </w:r>
      <w:r>
        <w:t>ar</w:t>
      </w:r>
      <w:r>
        <w:rPr>
          <w:spacing w:val="2"/>
        </w:rPr>
        <w:t>t</w:t>
      </w:r>
      <w:r>
        <w:t>h</w:t>
      </w:r>
      <w:r>
        <w:rPr>
          <w:spacing w:val="-1"/>
        </w:rPr>
        <w:t>q</w:t>
      </w:r>
      <w:r>
        <w:rPr>
          <w:spacing w:val="1"/>
        </w:rPr>
        <w:t>u</w:t>
      </w:r>
      <w:r>
        <w:t>a</w:t>
      </w:r>
      <w:r>
        <w:rPr>
          <w:spacing w:val="3"/>
        </w:rPr>
        <w:t>k</w:t>
      </w:r>
      <w:r>
        <w:t>e</w:t>
      </w:r>
      <w:r>
        <w:rPr>
          <w:spacing w:val="-7"/>
        </w:rPr>
        <w:t xml:space="preserve"> </w:t>
      </w:r>
      <w:r>
        <w:rPr>
          <w:spacing w:val="-1"/>
        </w:rPr>
        <w:t>h</w:t>
      </w:r>
      <w:r>
        <w:t>a</w:t>
      </w:r>
      <w:r>
        <w:rPr>
          <w:spacing w:val="-1"/>
        </w:rPr>
        <w:t>p</w:t>
      </w:r>
      <w:r>
        <w:rPr>
          <w:spacing w:val="1"/>
        </w:rPr>
        <w:t>p</w:t>
      </w:r>
      <w:r>
        <w:t>e</w:t>
      </w:r>
      <w:r>
        <w:rPr>
          <w:spacing w:val="-1"/>
        </w:rPr>
        <w:t>n</w:t>
      </w:r>
      <w:r>
        <w:rPr>
          <w:spacing w:val="1"/>
        </w:rPr>
        <w:t>e</w:t>
      </w:r>
      <w:r>
        <w:t>d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rPr>
          <w:spacing w:val="1"/>
        </w:rPr>
        <w:t>1</w:t>
      </w:r>
      <w:r>
        <w:t>9</w:t>
      </w:r>
      <w:r>
        <w:rPr>
          <w:spacing w:val="-1"/>
        </w:rPr>
        <w:t>8</w:t>
      </w:r>
      <w:r>
        <w:t>8</w:t>
      </w:r>
      <w:r>
        <w:rPr>
          <w:spacing w:val="-6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rPr>
          <w:spacing w:val="2"/>
        </w:rPr>
        <w:t>T</w:t>
      </w:r>
      <w:r>
        <w:t>e</w:t>
      </w:r>
      <w:r>
        <w:rPr>
          <w:spacing w:val="-1"/>
        </w:rPr>
        <w:t>n</w:t>
      </w:r>
      <w:r>
        <w:t>n</w:t>
      </w:r>
      <w:r>
        <w:rPr>
          <w:spacing w:val="1"/>
        </w:rPr>
        <w:t>a</w:t>
      </w:r>
      <w:r>
        <w:t>nt</w:t>
      </w:r>
      <w:r>
        <w:rPr>
          <w:spacing w:val="-8"/>
        </w:rPr>
        <w:t xml:space="preserve"> </w:t>
      </w:r>
      <w:r>
        <w:t>Cre</w:t>
      </w:r>
      <w:r>
        <w:rPr>
          <w:spacing w:val="-1"/>
        </w:rPr>
        <w:t>e</w:t>
      </w:r>
      <w:r>
        <w:t>k</w:t>
      </w:r>
      <w:r>
        <w:rPr>
          <w:spacing w:val="-4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-7"/>
        </w:rPr>
        <w:t xml:space="preserve"> </w:t>
      </w:r>
      <w:r>
        <w:rPr>
          <w:spacing w:val="1"/>
        </w:rPr>
        <w:t>t</w:t>
      </w:r>
      <w:r>
        <w:t>he</w:t>
      </w:r>
      <w:r>
        <w:rPr>
          <w:w w:val="99"/>
        </w:rPr>
        <w:t xml:space="preserve"> </w:t>
      </w:r>
      <w:r>
        <w:t>North</w:t>
      </w:r>
      <w:r>
        <w:rPr>
          <w:spacing w:val="-1"/>
        </w:rPr>
        <w:t>e</w:t>
      </w:r>
      <w:r>
        <w:t>rn</w:t>
      </w:r>
      <w:r>
        <w:rPr>
          <w:spacing w:val="-7"/>
        </w:rPr>
        <w:t xml:space="preserve"> </w:t>
      </w:r>
      <w:r>
        <w:rPr>
          <w:spacing w:val="2"/>
        </w:rPr>
        <w:t>T</w:t>
      </w:r>
      <w:r>
        <w:t>er</w:t>
      </w:r>
      <w:r>
        <w:rPr>
          <w:spacing w:val="1"/>
        </w:rPr>
        <w:t>r</w:t>
      </w:r>
      <w:r>
        <w:rPr>
          <w:spacing w:val="-1"/>
        </w:rPr>
        <w:t>i</w:t>
      </w:r>
      <w:r>
        <w:t>to</w:t>
      </w:r>
      <w:r>
        <w:rPr>
          <w:spacing w:val="4"/>
        </w:rPr>
        <w:t>r</w:t>
      </w:r>
      <w:r>
        <w:t>y</w:t>
      </w:r>
      <w:r>
        <w:rPr>
          <w:spacing w:val="-7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i</w:t>
      </w:r>
      <w:r>
        <w:t>th</w:t>
      </w:r>
      <w:r>
        <w:rPr>
          <w:spacing w:val="-7"/>
        </w:rPr>
        <w:t xml:space="preserve"> </w:t>
      </w:r>
      <w:r>
        <w:rPr>
          <w:spacing w:val="1"/>
        </w:rPr>
        <w:t>a</w:t>
      </w:r>
      <w:r>
        <w:t>n</w:t>
      </w:r>
      <w:r>
        <w:rPr>
          <w:spacing w:val="-7"/>
        </w:rPr>
        <w:t xml:space="preserve"> </w:t>
      </w:r>
      <w:r>
        <w:rPr>
          <w:spacing w:val="1"/>
        </w:rPr>
        <w:t>es</w:t>
      </w:r>
      <w:r>
        <w:t>t</w:t>
      </w:r>
      <w:r>
        <w:rPr>
          <w:spacing w:val="-2"/>
        </w:rPr>
        <w:t>i</w:t>
      </w:r>
      <w:r>
        <w:rPr>
          <w:spacing w:val="4"/>
        </w:rPr>
        <w:t>m</w:t>
      </w:r>
      <w:r>
        <w:t>at</w:t>
      </w:r>
      <w:r>
        <w:rPr>
          <w:spacing w:val="-1"/>
        </w:rPr>
        <w:t>e</w:t>
      </w:r>
      <w:r>
        <w:t>d</w:t>
      </w:r>
      <w:r>
        <w:rPr>
          <w:spacing w:val="-6"/>
        </w:rPr>
        <w:t xml:space="preserve"> </w:t>
      </w:r>
      <w:r>
        <w:rPr>
          <w:spacing w:val="3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t>tu</w:t>
      </w:r>
      <w:r>
        <w:rPr>
          <w:spacing w:val="-1"/>
        </w:rPr>
        <w:t>d</w:t>
      </w:r>
      <w:r>
        <w:t>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6</w:t>
      </w:r>
      <w:r>
        <w:rPr>
          <w:spacing w:val="-1"/>
        </w:rPr>
        <w:t>.</w:t>
      </w:r>
      <w:r>
        <w:t>6.</w:t>
      </w:r>
      <w:r>
        <w:rPr>
          <w:spacing w:val="-4"/>
        </w:rPr>
        <w:t xml:space="preserve"> </w:t>
      </w:r>
      <w:r>
        <w:rPr>
          <w:spacing w:val="-1"/>
        </w:rPr>
        <w:t>E</w:t>
      </w:r>
      <w:r>
        <w:t>ar</w:t>
      </w:r>
      <w:r>
        <w:rPr>
          <w:spacing w:val="4"/>
        </w:rPr>
        <w:t>t</w:t>
      </w:r>
      <w:r>
        <w:rPr>
          <w:spacing w:val="1"/>
        </w:rPr>
        <w:t>h</w:t>
      </w:r>
      <w:r>
        <w:t>q</w:t>
      </w:r>
      <w:r>
        <w:rPr>
          <w:spacing w:val="-1"/>
        </w:rPr>
        <w:t>u</w:t>
      </w:r>
      <w:r>
        <w:t>a</w:t>
      </w:r>
      <w:r>
        <w:rPr>
          <w:spacing w:val="3"/>
        </w:rPr>
        <w:t>k</w:t>
      </w:r>
      <w:r>
        <w:t>es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t>t</w:t>
      </w:r>
      <w:r>
        <w:rPr>
          <w:spacing w:val="1"/>
        </w:rPr>
        <w:t>u</w:t>
      </w:r>
      <w:r>
        <w:t>de</w:t>
      </w:r>
      <w:r>
        <w:rPr>
          <w:spacing w:val="-6"/>
        </w:rPr>
        <w:t xml:space="preserve"> </w:t>
      </w:r>
      <w:r>
        <w:t>4.0</w:t>
      </w:r>
      <w:r>
        <w:rPr>
          <w:spacing w:val="-7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ore</w:t>
      </w:r>
      <w:r>
        <w:rPr>
          <w:spacing w:val="-7"/>
        </w:rPr>
        <w:t xml:space="preserve"> </w:t>
      </w:r>
      <w:r>
        <w:t>are</w:t>
      </w:r>
      <w:r>
        <w:rPr>
          <w:w w:val="99"/>
        </w:rPr>
        <w:t xml:space="preserve"> </w:t>
      </w:r>
      <w:r>
        <w:t>re</w:t>
      </w:r>
      <w:r>
        <w:rPr>
          <w:spacing w:val="-2"/>
        </w:rPr>
        <w:t>l</w:t>
      </w:r>
      <w:r>
        <w:t>a</w:t>
      </w:r>
      <w:r>
        <w:rPr>
          <w:spacing w:val="1"/>
        </w:rPr>
        <w:t>t</w:t>
      </w:r>
      <w:r>
        <w:rPr>
          <w:spacing w:val="-1"/>
        </w:rPr>
        <w:t>i</w:t>
      </w:r>
      <w:r>
        <w:rPr>
          <w:spacing w:val="1"/>
        </w:rPr>
        <w:t>v</w:t>
      </w:r>
      <w:r>
        <w:t>e</w:t>
      </w:r>
      <w:r>
        <w:rPr>
          <w:spacing w:val="3"/>
        </w:rPr>
        <w:t>l</w:t>
      </w:r>
      <w:r>
        <w:t>y</w:t>
      </w:r>
      <w:r>
        <w:rPr>
          <w:spacing w:val="-10"/>
        </w:rPr>
        <w:t xml:space="preserve"> </w:t>
      </w:r>
      <w:r>
        <w:t>co</w:t>
      </w:r>
      <w:r>
        <w:rPr>
          <w:spacing w:val="1"/>
        </w:rPr>
        <w:t>m</w:t>
      </w:r>
      <w:r>
        <w:rPr>
          <w:spacing w:val="4"/>
        </w:rPr>
        <w:t>m</w:t>
      </w:r>
      <w:r>
        <w:t>on</w:t>
      </w:r>
      <w:r>
        <w:rPr>
          <w:spacing w:val="-7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-11"/>
        </w:rPr>
        <w:t xml:space="preserve"> </w:t>
      </w:r>
      <w:r>
        <w:rPr>
          <w:spacing w:val="10"/>
        </w:rPr>
        <w:t>W</w:t>
      </w:r>
      <w:r>
        <w:rPr>
          <w:spacing w:val="-3"/>
        </w:rPr>
        <w:t>e</w:t>
      </w:r>
      <w:r>
        <w:rPr>
          <w:spacing w:val="1"/>
        </w:rPr>
        <w:t>s</w:t>
      </w:r>
      <w:r>
        <w:t>tern</w:t>
      </w:r>
      <w:r>
        <w:rPr>
          <w:spacing w:val="-7"/>
        </w:rPr>
        <w:t xml:space="preserve"> </w:t>
      </w:r>
      <w:r>
        <w:rPr>
          <w:spacing w:val="-1"/>
        </w:rPr>
        <w:t>A</w:t>
      </w:r>
      <w:r>
        <w:t>ustr</w:t>
      </w:r>
      <w:r>
        <w:rPr>
          <w:spacing w:val="1"/>
        </w:rPr>
        <w:t>a</w:t>
      </w:r>
      <w:r>
        <w:rPr>
          <w:spacing w:val="-1"/>
        </w:rPr>
        <w:t>l</w:t>
      </w:r>
      <w:r>
        <w:rPr>
          <w:spacing w:val="1"/>
        </w:rPr>
        <w:t>i</w:t>
      </w:r>
      <w:r>
        <w:t>a</w:t>
      </w:r>
      <w:r>
        <w:rPr>
          <w:spacing w:val="-5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i</w:t>
      </w:r>
      <w:r>
        <w:t>th</w:t>
      </w:r>
      <w:r>
        <w:rPr>
          <w:spacing w:val="-7"/>
        </w:rPr>
        <w:t xml:space="preserve"> </w:t>
      </w:r>
      <w:r>
        <w:rPr>
          <w:spacing w:val="1"/>
        </w:rPr>
        <w:t>o</w:t>
      </w:r>
      <w:r>
        <w:t>ne</w:t>
      </w:r>
      <w:r>
        <w:rPr>
          <w:spacing w:val="-6"/>
        </w:rPr>
        <w:t xml:space="preserve"> </w:t>
      </w:r>
      <w:r>
        <w:t>oc</w:t>
      </w:r>
      <w:r>
        <w:rPr>
          <w:spacing w:val="1"/>
        </w:rPr>
        <w:t>c</w:t>
      </w:r>
      <w:r>
        <w:t>ur</w:t>
      </w:r>
      <w:r>
        <w:rPr>
          <w:spacing w:val="1"/>
        </w:rPr>
        <w:t>r</w:t>
      </w:r>
      <w:r>
        <w:rPr>
          <w:spacing w:val="-1"/>
        </w:rPr>
        <w:t>i</w:t>
      </w:r>
      <w:r>
        <w:t>ng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>p</w:t>
      </w:r>
      <w:r>
        <w:t>p</w:t>
      </w:r>
      <w:r>
        <w:rPr>
          <w:spacing w:val="2"/>
        </w:rPr>
        <w:t>r</w:t>
      </w:r>
      <w:r>
        <w:t>ox</w:t>
      </w:r>
      <w:r>
        <w:rPr>
          <w:spacing w:val="-1"/>
        </w:rPr>
        <w:t>i</w:t>
      </w:r>
      <w:r>
        <w:rPr>
          <w:spacing w:val="4"/>
        </w:rPr>
        <w:t>m</w:t>
      </w:r>
      <w:r>
        <w:t>at</w:t>
      </w:r>
      <w:r>
        <w:rPr>
          <w:spacing w:val="-1"/>
        </w:rPr>
        <w:t>e</w:t>
      </w:r>
      <w:r>
        <w:rPr>
          <w:spacing w:val="1"/>
        </w:rPr>
        <w:t>l</w:t>
      </w:r>
      <w:r>
        <w:t>y</w:t>
      </w:r>
      <w:r>
        <w:rPr>
          <w:spacing w:val="-8"/>
        </w:rPr>
        <w:t xml:space="preserve"> </w:t>
      </w:r>
      <w:r>
        <w:t>eve</w:t>
      </w:r>
      <w:r>
        <w:rPr>
          <w:spacing w:val="2"/>
        </w:rPr>
        <w:t>r</w:t>
      </w:r>
      <w:r>
        <w:t>y</w:t>
      </w:r>
      <w:r>
        <w:rPr>
          <w:spacing w:val="-9"/>
        </w:rPr>
        <w:t xml:space="preserve"> </w:t>
      </w:r>
      <w:r>
        <w:rPr>
          <w:spacing w:val="1"/>
        </w:rPr>
        <w:t>fiv</w:t>
      </w:r>
      <w:r>
        <w:t>e</w:t>
      </w:r>
      <w:r>
        <w:rPr>
          <w:spacing w:val="-5"/>
        </w:rPr>
        <w:t xml:space="preserve"> y</w:t>
      </w:r>
      <w:r>
        <w:rPr>
          <w:spacing w:val="1"/>
        </w:rPr>
        <w:t>e</w:t>
      </w:r>
      <w:r>
        <w:t>ars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-5"/>
        </w:rPr>
        <w:t xml:space="preserve"> </w:t>
      </w:r>
      <w:r>
        <w:t>the</w:t>
      </w:r>
      <w:r>
        <w:rPr>
          <w:w w:val="99"/>
        </w:rPr>
        <w:t xml:space="preserve"> </w:t>
      </w:r>
      <w:r>
        <w:t>M</w:t>
      </w:r>
      <w:r>
        <w:rPr>
          <w:spacing w:val="-1"/>
        </w:rPr>
        <w:t>e</w:t>
      </w:r>
      <w:r>
        <w:rPr>
          <w:spacing w:val="1"/>
        </w:rPr>
        <w:t>c</w:t>
      </w:r>
      <w:r>
        <w:rPr>
          <w:spacing w:val="3"/>
        </w:rPr>
        <w:t>k</w:t>
      </w:r>
      <w:r>
        <w:t>eri</w:t>
      </w:r>
      <w:r>
        <w:rPr>
          <w:spacing w:val="-1"/>
        </w:rPr>
        <w:t>n</w:t>
      </w:r>
      <w:r>
        <w:t>g</w:t>
      </w:r>
      <w:r>
        <w:rPr>
          <w:spacing w:val="-8"/>
        </w:rPr>
        <w:t xml:space="preserve"> </w:t>
      </w:r>
      <w:r>
        <w:t>re</w:t>
      </w:r>
      <w:r>
        <w:rPr>
          <w:spacing w:val="1"/>
        </w:rPr>
        <w:t>g</w:t>
      </w:r>
      <w:r>
        <w:rPr>
          <w:spacing w:val="-1"/>
        </w:rPr>
        <w:t>i</w:t>
      </w:r>
      <w:r>
        <w:t>o</w:t>
      </w:r>
      <w:r>
        <w:rPr>
          <w:spacing w:val="-1"/>
        </w:rPr>
        <w:t>n</w:t>
      </w:r>
      <w:r>
        <w:t>.</w:t>
      </w:r>
      <w:r>
        <w:rPr>
          <w:spacing w:val="-6"/>
        </w:rPr>
        <w:t xml:space="preserve"> </w:t>
      </w:r>
      <w:r>
        <w:t>H</w:t>
      </w:r>
      <w:r>
        <w:rPr>
          <w:spacing w:val="-1"/>
        </w:rPr>
        <w:t>i</w:t>
      </w:r>
      <w:r>
        <w:rPr>
          <w:spacing w:val="1"/>
        </w:rPr>
        <w:t>s</w:t>
      </w:r>
      <w:r>
        <w:t>to</w:t>
      </w:r>
      <w:r>
        <w:rPr>
          <w:spacing w:val="2"/>
        </w:rPr>
        <w:t>r</w:t>
      </w:r>
      <w:r>
        <w:rPr>
          <w:spacing w:val="-1"/>
        </w:rPr>
        <w:t>i</w:t>
      </w:r>
      <w:r>
        <w:rPr>
          <w:spacing w:val="1"/>
        </w:rPr>
        <w:t>ca</w:t>
      </w:r>
      <w:r>
        <w:rPr>
          <w:spacing w:val="-1"/>
        </w:rPr>
        <w:t>l</w:t>
      </w:r>
      <w:r>
        <w:rPr>
          <w:spacing w:val="3"/>
        </w:rPr>
        <w:t>l</w:t>
      </w:r>
      <w:r>
        <w:t>y</w:t>
      </w:r>
      <w:r>
        <w:rPr>
          <w:spacing w:val="-10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n</w:t>
      </w:r>
      <w:r>
        <w:rPr>
          <w:spacing w:val="-1"/>
        </w:rPr>
        <w:t>u</w:t>
      </w:r>
      <w:r>
        <w:rPr>
          <w:spacing w:val="4"/>
        </w:rPr>
        <w:t>m</w:t>
      </w:r>
      <w:r>
        <w:t>b</w:t>
      </w:r>
      <w:r>
        <w:rPr>
          <w:spacing w:val="-1"/>
        </w:rPr>
        <w:t>e</w:t>
      </w:r>
      <w:r>
        <w:t>r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</w:t>
      </w:r>
      <w:r>
        <w:rPr>
          <w:spacing w:val="-1"/>
        </w:rPr>
        <w:t>i</w:t>
      </w:r>
      <w:r>
        <w:t>g</w:t>
      </w:r>
      <w:r>
        <w:rPr>
          <w:spacing w:val="-1"/>
        </w:rPr>
        <w:t>ni</w:t>
      </w:r>
      <w:r>
        <w:rPr>
          <w:spacing w:val="2"/>
        </w:rPr>
        <w:t>f</w:t>
      </w:r>
      <w:r>
        <w:rPr>
          <w:spacing w:val="-1"/>
        </w:rPr>
        <w:t>i</w:t>
      </w:r>
      <w:r>
        <w:rPr>
          <w:spacing w:val="1"/>
        </w:rPr>
        <w:t>c</w:t>
      </w:r>
      <w:r>
        <w:t>a</w:t>
      </w:r>
      <w:r>
        <w:rPr>
          <w:spacing w:val="-1"/>
        </w:rPr>
        <w:t>n</w:t>
      </w:r>
      <w:r>
        <w:t>t</w:t>
      </w:r>
      <w:r>
        <w:rPr>
          <w:spacing w:val="-7"/>
        </w:rPr>
        <w:t xml:space="preserve"> </w:t>
      </w:r>
      <w:r>
        <w:rPr>
          <w:spacing w:val="1"/>
        </w:rPr>
        <w:t>e</w:t>
      </w:r>
      <w:r>
        <w:t>arthq</w:t>
      </w:r>
      <w:r>
        <w:rPr>
          <w:spacing w:val="1"/>
        </w:rPr>
        <w:t>u</w:t>
      </w:r>
      <w:r>
        <w:t>a</w:t>
      </w:r>
      <w:r>
        <w:rPr>
          <w:spacing w:val="3"/>
        </w:rPr>
        <w:t>k</w:t>
      </w:r>
      <w:r>
        <w:t>es</w:t>
      </w:r>
      <w:r>
        <w:rPr>
          <w:spacing w:val="-7"/>
        </w:rPr>
        <w:t xml:space="preserve"> </w:t>
      </w:r>
      <w:r>
        <w:t>h</w:t>
      </w:r>
      <w:r>
        <w:rPr>
          <w:spacing w:val="-1"/>
        </w:rPr>
        <w:t>a</w:t>
      </w:r>
      <w:r>
        <w:rPr>
          <w:spacing w:val="-2"/>
        </w:rPr>
        <w:t>v</w:t>
      </w:r>
      <w:r>
        <w:t>e</w:t>
      </w:r>
      <w:r>
        <w:rPr>
          <w:spacing w:val="-6"/>
        </w:rPr>
        <w:t xml:space="preserve"> </w:t>
      </w:r>
      <w:r>
        <w:t>b</w:t>
      </w:r>
      <w:r>
        <w:rPr>
          <w:spacing w:val="-1"/>
        </w:rPr>
        <w:t>e</w:t>
      </w:r>
      <w:r>
        <w:rPr>
          <w:spacing w:val="1"/>
        </w:rPr>
        <w:t>e</w:t>
      </w:r>
      <w:r>
        <w:t>n</w:t>
      </w:r>
      <w:r>
        <w:rPr>
          <w:spacing w:val="-8"/>
        </w:rPr>
        <w:t xml:space="preserve"> </w:t>
      </w:r>
      <w:r>
        <w:t>re</w:t>
      </w:r>
      <w:r>
        <w:rPr>
          <w:spacing w:val="1"/>
        </w:rPr>
        <w:t>co</w:t>
      </w:r>
      <w:r>
        <w:t>rd</w:t>
      </w:r>
      <w:r>
        <w:rPr>
          <w:spacing w:val="-1"/>
        </w:rPr>
        <w:t>e</w:t>
      </w:r>
      <w:r>
        <w:t>d</w:t>
      </w:r>
      <w:r>
        <w:rPr>
          <w:spacing w:val="-8"/>
        </w:rPr>
        <w:t xml:space="preserve"> </w:t>
      </w:r>
      <w:r>
        <w:rPr>
          <w:spacing w:val="-1"/>
        </w:rPr>
        <w:t>a</w:t>
      </w:r>
      <w:r>
        <w:rPr>
          <w:spacing w:val="1"/>
        </w:rPr>
        <w:t>c</w:t>
      </w:r>
      <w:r>
        <w:t>ross</w:t>
      </w:r>
      <w:r>
        <w:rPr>
          <w:w w:val="99"/>
        </w:rPr>
        <w:t xml:space="preserve"> </w:t>
      </w:r>
      <w:r>
        <w:rPr>
          <w:spacing w:val="-1"/>
        </w:rPr>
        <w:t>A</w:t>
      </w:r>
      <w:r>
        <w:t>ustral</w:t>
      </w:r>
      <w:r>
        <w:rPr>
          <w:spacing w:val="-1"/>
        </w:rPr>
        <w:t>i</w:t>
      </w:r>
      <w:r>
        <w:t>a.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5" w:line="240" w:lineRule="exact"/>
        <w:rPr>
          <w:sz w:val="24"/>
          <w:szCs w:val="24"/>
        </w:rPr>
      </w:pPr>
    </w:p>
    <w:p w:rsidR="00390CA3" w:rsidRDefault="00BD6A69">
      <w:pPr>
        <w:pStyle w:val="Heading2"/>
        <w:ind w:right="150"/>
      </w:pPr>
      <w:bookmarkStart w:id="41" w:name="_TOC_250027"/>
      <w:r>
        <w:t xml:space="preserve">Moe </w:t>
      </w:r>
      <w:r>
        <w:rPr>
          <w:spacing w:val="1"/>
        </w:rPr>
        <w:t>(</w:t>
      </w:r>
      <w:r>
        <w:rPr>
          <w:spacing w:val="-3"/>
        </w:rPr>
        <w:t>m</w:t>
      </w:r>
      <w:r>
        <w:t>a</w:t>
      </w:r>
      <w:r>
        <w:rPr>
          <w:spacing w:val="-2"/>
        </w:rPr>
        <w:t>g</w:t>
      </w:r>
      <w:r>
        <w:t>ni</w:t>
      </w:r>
      <w:r>
        <w:rPr>
          <w:spacing w:val="-2"/>
        </w:rPr>
        <w:t>t</w:t>
      </w:r>
      <w:r>
        <w:t>u</w:t>
      </w:r>
      <w:r>
        <w:rPr>
          <w:spacing w:val="-2"/>
        </w:rPr>
        <w:t>d</w:t>
      </w:r>
      <w:r>
        <w:t>e 5.4)</w:t>
      </w:r>
      <w:r>
        <w:rPr>
          <w:spacing w:val="2"/>
        </w:rPr>
        <w:t xml:space="preserve"> </w:t>
      </w:r>
      <w:r>
        <w:t>–</w:t>
      </w:r>
      <w:r>
        <w:rPr>
          <w:spacing w:val="-1"/>
        </w:rPr>
        <w:t xml:space="preserve"> E</w:t>
      </w:r>
      <w:r>
        <w:t>astern</w:t>
      </w:r>
      <w:r>
        <w:rPr>
          <w:spacing w:val="-1"/>
        </w:rPr>
        <w:t xml:space="preserve"> </w:t>
      </w:r>
      <w:r>
        <w:rPr>
          <w:spacing w:val="-6"/>
        </w:rPr>
        <w:t>V</w:t>
      </w:r>
      <w:r>
        <w:t>i</w:t>
      </w:r>
      <w:r>
        <w:rPr>
          <w:spacing w:val="1"/>
        </w:rPr>
        <w:t>c</w:t>
      </w:r>
      <w:r>
        <w:rPr>
          <w:spacing w:val="-2"/>
        </w:rPr>
        <w:t>t</w:t>
      </w:r>
      <w:r>
        <w:t>or</w:t>
      </w:r>
      <w:r>
        <w:rPr>
          <w:spacing w:val="-1"/>
        </w:rPr>
        <w:t>i</w:t>
      </w:r>
      <w:r>
        <w:t>a,</w:t>
      </w:r>
      <w:r>
        <w:rPr>
          <w:spacing w:val="-2"/>
        </w:rPr>
        <w:t xml:space="preserve"> </w:t>
      </w:r>
      <w:r>
        <w:t>19</w:t>
      </w:r>
      <w:r>
        <w:rPr>
          <w:spacing w:val="-1"/>
        </w:rPr>
        <w:t xml:space="preserve"> </w:t>
      </w:r>
      <w:r>
        <w:t>J</w:t>
      </w:r>
      <w:r>
        <w:rPr>
          <w:spacing w:val="-2"/>
        </w:rPr>
        <w:t>u</w:t>
      </w:r>
      <w:r>
        <w:t>ne</w:t>
      </w:r>
      <w:r>
        <w:rPr>
          <w:spacing w:val="-1"/>
        </w:rPr>
        <w:t xml:space="preserve"> </w:t>
      </w:r>
      <w:r>
        <w:t>2</w:t>
      </w:r>
      <w:r>
        <w:rPr>
          <w:spacing w:val="-2"/>
        </w:rPr>
        <w:t>01</w:t>
      </w:r>
      <w:bookmarkEnd w:id="41"/>
      <w:r>
        <w:t>2</w:t>
      </w:r>
    </w:p>
    <w:p w:rsidR="00390CA3" w:rsidRDefault="00390CA3">
      <w:pPr>
        <w:spacing w:before="19" w:line="200" w:lineRule="exact"/>
        <w:rPr>
          <w:sz w:val="20"/>
          <w:szCs w:val="20"/>
        </w:rPr>
      </w:pPr>
    </w:p>
    <w:p w:rsidR="00390CA3" w:rsidRDefault="00BD6A69">
      <w:pPr>
        <w:pStyle w:val="BodyText"/>
        <w:spacing w:line="292" w:lineRule="auto"/>
        <w:ind w:right="276"/>
      </w:pPr>
      <w:r>
        <w:t>A</w:t>
      </w:r>
      <w:r>
        <w:rPr>
          <w:spacing w:val="-7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t>t</w:t>
      </w:r>
      <w:r>
        <w:rPr>
          <w:spacing w:val="1"/>
        </w:rPr>
        <w:t>u</w:t>
      </w:r>
      <w:r>
        <w:t>de</w:t>
      </w:r>
      <w:r>
        <w:rPr>
          <w:spacing w:val="-6"/>
        </w:rPr>
        <w:t xml:space="preserve"> </w:t>
      </w:r>
      <w:r>
        <w:rPr>
          <w:spacing w:val="1"/>
        </w:rPr>
        <w:t>5</w:t>
      </w:r>
      <w:r>
        <w:t>.4</w:t>
      </w:r>
      <w:r>
        <w:rPr>
          <w:spacing w:val="-6"/>
        </w:rPr>
        <w:t xml:space="preserve"> </w:t>
      </w:r>
      <w:r>
        <w:rPr>
          <w:spacing w:val="1"/>
        </w:rPr>
        <w:t>e</w:t>
      </w:r>
      <w:r>
        <w:t>arth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o</w:t>
      </w:r>
      <w:r>
        <w:rPr>
          <w:spacing w:val="1"/>
        </w:rPr>
        <w:t>cc</w:t>
      </w:r>
      <w:r>
        <w:t>ur</w:t>
      </w:r>
      <w:r>
        <w:rPr>
          <w:spacing w:val="1"/>
        </w:rPr>
        <w:t>r</w:t>
      </w:r>
      <w:r>
        <w:t>ed</w:t>
      </w:r>
      <w:r>
        <w:rPr>
          <w:spacing w:val="-6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-1"/>
        </w:rPr>
        <w:t>1</w:t>
      </w:r>
      <w:r>
        <w:t>9</w:t>
      </w:r>
      <w:r>
        <w:rPr>
          <w:spacing w:val="-4"/>
        </w:rPr>
        <w:t xml:space="preserve"> </w:t>
      </w:r>
      <w:r>
        <w:t>Ju</w:t>
      </w:r>
      <w:r>
        <w:rPr>
          <w:spacing w:val="-1"/>
        </w:rPr>
        <w:t>n</w:t>
      </w:r>
      <w:r>
        <w:t>e</w:t>
      </w:r>
      <w:r>
        <w:rPr>
          <w:spacing w:val="-5"/>
        </w:rPr>
        <w:t xml:space="preserve"> </w:t>
      </w:r>
      <w:r>
        <w:t>2</w:t>
      </w:r>
      <w:r>
        <w:rPr>
          <w:spacing w:val="1"/>
        </w:rPr>
        <w:t>01</w:t>
      </w:r>
      <w:r>
        <w:t>2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t>t</w:t>
      </w:r>
      <w:r>
        <w:rPr>
          <w:spacing w:val="-4"/>
        </w:rPr>
        <w:t xml:space="preserve"> </w:t>
      </w:r>
      <w:r>
        <w:t>8:</w:t>
      </w:r>
      <w:r>
        <w:rPr>
          <w:spacing w:val="-1"/>
        </w:rPr>
        <w:t>5</w:t>
      </w:r>
      <w:r>
        <w:rPr>
          <w:spacing w:val="1"/>
        </w:rPr>
        <w:t>3</w:t>
      </w:r>
      <w:r>
        <w:t>pm</w:t>
      </w:r>
      <w:r>
        <w:rPr>
          <w:spacing w:val="-2"/>
        </w:rPr>
        <w:t xml:space="preserve"> l</w:t>
      </w:r>
      <w:r>
        <w:t>ocal</w:t>
      </w:r>
      <w:r>
        <w:rPr>
          <w:spacing w:val="-7"/>
        </w:rPr>
        <w:t xml:space="preserve"> </w:t>
      </w:r>
      <w:r>
        <w:rPr>
          <w:spacing w:val="1"/>
        </w:rPr>
        <w:t>t</w:t>
      </w:r>
      <w:r>
        <w:rPr>
          <w:spacing w:val="-1"/>
        </w:rPr>
        <w:t>i</w:t>
      </w:r>
      <w:r>
        <w:rPr>
          <w:spacing w:val="4"/>
        </w:rPr>
        <w:t>m</w:t>
      </w:r>
      <w:r>
        <w:rPr>
          <w:spacing w:val="5"/>
        </w:rPr>
        <w:t>e</w:t>
      </w:r>
      <w:r>
        <w:t>,</w:t>
      </w:r>
      <w:r>
        <w:rPr>
          <w:spacing w:val="-6"/>
        </w:rPr>
        <w:t xml:space="preserve"> </w:t>
      </w:r>
      <w:r>
        <w:t>1</w:t>
      </w:r>
      <w:r>
        <w:rPr>
          <w:spacing w:val="-1"/>
        </w:rPr>
        <w:t>0</w:t>
      </w:r>
      <w:r>
        <w:rPr>
          <w:spacing w:val="1"/>
        </w:rPr>
        <w:t>k</w:t>
      </w:r>
      <w:r>
        <w:t>m</w:t>
      </w:r>
      <w:r>
        <w:rPr>
          <w:spacing w:val="-4"/>
        </w:rPr>
        <w:t xml:space="preserve"> </w:t>
      </w:r>
      <w:r>
        <w:rPr>
          <w:spacing w:val="1"/>
        </w:rPr>
        <w:t>s</w:t>
      </w:r>
      <w:r>
        <w:t>o</w:t>
      </w:r>
      <w:r>
        <w:rPr>
          <w:spacing w:val="-1"/>
        </w:rPr>
        <w:t>u</w:t>
      </w:r>
      <w:r>
        <w:t>t</w:t>
      </w:r>
      <w:r>
        <w:rPr>
          <w:spacing w:val="1"/>
        </w:rPr>
        <w:t>h</w:t>
      </w:r>
      <w:r>
        <w:rPr>
          <w:spacing w:val="-3"/>
        </w:rPr>
        <w:t>w</w:t>
      </w:r>
      <w:r>
        <w:t>est</w:t>
      </w:r>
      <w:r>
        <w:rPr>
          <w:spacing w:val="-6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4"/>
        </w:rPr>
        <w:t xml:space="preserve"> </w:t>
      </w:r>
      <w:r>
        <w:t>M</w:t>
      </w:r>
      <w:r>
        <w:rPr>
          <w:spacing w:val="1"/>
        </w:rPr>
        <w:t>o</w:t>
      </w:r>
      <w:r>
        <w:t>e</w:t>
      </w:r>
      <w:r>
        <w:rPr>
          <w:w w:val="99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5"/>
        </w:rPr>
        <w:t xml:space="preserve"> </w:t>
      </w:r>
      <w:r>
        <w:t>1</w:t>
      </w:r>
      <w:r>
        <w:rPr>
          <w:spacing w:val="-1"/>
        </w:rPr>
        <w:t>3</w:t>
      </w:r>
      <w:r>
        <w:t>0km</w:t>
      </w:r>
      <w:r>
        <w:rPr>
          <w:spacing w:val="-2"/>
        </w:rPr>
        <w:t xml:space="preserve"> </w:t>
      </w:r>
      <w:r>
        <w:t>so</w:t>
      </w:r>
      <w:r>
        <w:rPr>
          <w:spacing w:val="-1"/>
        </w:rPr>
        <w:t>u</w:t>
      </w:r>
      <w:r>
        <w:t>th</w:t>
      </w:r>
      <w:r>
        <w:rPr>
          <w:spacing w:val="-1"/>
        </w:rPr>
        <w:t>e</w:t>
      </w:r>
      <w:r>
        <w:t>ast</w:t>
      </w:r>
      <w:r>
        <w:rPr>
          <w:spacing w:val="-7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4"/>
        </w:rPr>
        <w:t xml:space="preserve"> </w:t>
      </w:r>
      <w:r>
        <w:rPr>
          <w:spacing w:val="1"/>
        </w:rPr>
        <w:t>M</w:t>
      </w:r>
      <w:r>
        <w:t>e</w:t>
      </w:r>
      <w:r>
        <w:rPr>
          <w:spacing w:val="-2"/>
        </w:rPr>
        <w:t>l</w:t>
      </w:r>
      <w:r>
        <w:rPr>
          <w:spacing w:val="1"/>
        </w:rPr>
        <w:t>b</w:t>
      </w:r>
      <w:r>
        <w:t>o</w:t>
      </w:r>
      <w:r>
        <w:rPr>
          <w:spacing w:val="-1"/>
        </w:rPr>
        <w:t>u</w:t>
      </w:r>
      <w:r>
        <w:t>rn</w:t>
      </w:r>
      <w:r>
        <w:rPr>
          <w:spacing w:val="1"/>
        </w:rPr>
        <w:t>e</w:t>
      </w:r>
      <w:r>
        <w:t>.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t>he</w:t>
      </w:r>
      <w:r>
        <w:rPr>
          <w:spacing w:val="-6"/>
        </w:rPr>
        <w:t xml:space="preserve"> </w:t>
      </w:r>
      <w:r>
        <w:t>e</w:t>
      </w:r>
      <w:r>
        <w:rPr>
          <w:spacing w:val="-1"/>
        </w:rPr>
        <w:t>a</w:t>
      </w:r>
      <w:r>
        <w:t>rt</w:t>
      </w:r>
      <w:r>
        <w:rPr>
          <w:spacing w:val="1"/>
        </w:rPr>
        <w:t>h</w:t>
      </w:r>
      <w:r>
        <w:t>q</w:t>
      </w:r>
      <w:r>
        <w:rPr>
          <w:spacing w:val="-1"/>
        </w:rPr>
        <w:t>u</w:t>
      </w:r>
      <w:r>
        <w:t>a</w:t>
      </w:r>
      <w:r>
        <w:rPr>
          <w:spacing w:val="3"/>
        </w:rPr>
        <w:t>k</w:t>
      </w:r>
      <w:r>
        <w:t>e</w:t>
      </w:r>
      <w:r>
        <w:rPr>
          <w:spacing w:val="-5"/>
        </w:rPr>
        <w:t xml:space="preserve"> </w:t>
      </w:r>
      <w:r>
        <w:t>was</w:t>
      </w:r>
      <w:r>
        <w:rPr>
          <w:spacing w:val="-5"/>
        </w:rPr>
        <w:t xml:space="preserve"> </w:t>
      </w:r>
      <w:r>
        <w:rPr>
          <w:spacing w:val="1"/>
        </w:rPr>
        <w:t>f</w:t>
      </w:r>
      <w:r>
        <w:t>e</w:t>
      </w:r>
      <w:r>
        <w:rPr>
          <w:spacing w:val="-2"/>
        </w:rPr>
        <w:t>l</w:t>
      </w:r>
      <w:r>
        <w:t>t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rPr>
          <w:spacing w:val="1"/>
        </w:rPr>
        <w:t>c</w:t>
      </w:r>
      <w:r>
        <w:t>ross</w:t>
      </w:r>
      <w:r>
        <w:rPr>
          <w:spacing w:val="-5"/>
        </w:rPr>
        <w:t xml:space="preserve"> </w:t>
      </w:r>
      <w:r>
        <w:rPr>
          <w:spacing w:val="-1"/>
        </w:rPr>
        <w:t>Vi</w:t>
      </w:r>
      <w:r>
        <w:rPr>
          <w:spacing w:val="1"/>
        </w:rPr>
        <w:t>c</w:t>
      </w:r>
      <w:r>
        <w:rPr>
          <w:spacing w:val="2"/>
        </w:rPr>
        <w:t>t</w:t>
      </w:r>
      <w:r>
        <w:t>ori</w:t>
      </w:r>
      <w:r>
        <w:rPr>
          <w:spacing w:val="-1"/>
        </w:rPr>
        <w:t>a</w:t>
      </w:r>
      <w:r>
        <w:t>,</w:t>
      </w:r>
      <w:r>
        <w:rPr>
          <w:spacing w:val="-3"/>
        </w:rPr>
        <w:t xml:space="preserve"> w</w:t>
      </w:r>
      <w:r>
        <w:rPr>
          <w:spacing w:val="-1"/>
        </w:rPr>
        <w:t>i</w:t>
      </w:r>
      <w:r>
        <w:rPr>
          <w:spacing w:val="2"/>
        </w:rPr>
        <w:t>t</w:t>
      </w:r>
      <w:r>
        <w:t>h</w:t>
      </w:r>
      <w:r>
        <w:rPr>
          <w:spacing w:val="-6"/>
        </w:rPr>
        <w:t xml:space="preserve"> </w:t>
      </w:r>
      <w:r>
        <w:t>rep</w:t>
      </w:r>
      <w:r>
        <w:rPr>
          <w:spacing w:val="-1"/>
        </w:rPr>
        <w:t>o</w:t>
      </w:r>
      <w:r>
        <w:t>rts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rPr>
          <w:spacing w:val="-2"/>
        </w:rPr>
        <w:t>i</w:t>
      </w:r>
      <w:r>
        <w:t>t</w:t>
      </w:r>
      <w:r>
        <w:rPr>
          <w:spacing w:val="-4"/>
        </w:rPr>
        <w:t xml:space="preserve"> </w:t>
      </w:r>
      <w:r>
        <w:t>b</w:t>
      </w:r>
      <w:r>
        <w:rPr>
          <w:spacing w:val="1"/>
        </w:rPr>
        <w:t>e</w:t>
      </w:r>
      <w:r>
        <w:rPr>
          <w:spacing w:val="-1"/>
        </w:rPr>
        <w:t>i</w:t>
      </w:r>
      <w:r>
        <w:t>ng</w:t>
      </w:r>
      <w:r>
        <w:rPr>
          <w:w w:val="99"/>
        </w:rPr>
        <w:t xml:space="preserve"> </w:t>
      </w:r>
      <w:r>
        <w:rPr>
          <w:spacing w:val="2"/>
        </w:rPr>
        <w:t>f</w:t>
      </w:r>
      <w:r>
        <w:t>e</w:t>
      </w:r>
      <w:r>
        <w:rPr>
          <w:spacing w:val="-2"/>
        </w:rPr>
        <w:t>l</w:t>
      </w:r>
      <w:r>
        <w:t>t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t>r</w:t>
      </w:r>
      <w:r>
        <w:rPr>
          <w:spacing w:val="-3"/>
        </w:rPr>
        <w:t>o</w:t>
      </w:r>
      <w:r>
        <w:t>m</w:t>
      </w:r>
      <w:r>
        <w:rPr>
          <w:spacing w:val="-1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rPr>
          <w:spacing w:val="2"/>
        </w:rPr>
        <w:t>f</w:t>
      </w:r>
      <w:r>
        <w:t>ar</w:t>
      </w:r>
      <w:r>
        <w:rPr>
          <w:spacing w:val="-5"/>
        </w:rPr>
        <w:t xml:space="preserve"> </w:t>
      </w:r>
      <w:r>
        <w:t>aw</w:t>
      </w:r>
      <w:r>
        <w:rPr>
          <w:spacing w:val="2"/>
        </w:rPr>
        <w:t>a</w:t>
      </w:r>
      <w:r>
        <w:t>y</w:t>
      </w:r>
      <w:r>
        <w:rPr>
          <w:spacing w:val="-7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rPr>
          <w:spacing w:val="2"/>
        </w:rPr>
        <w:t>D</w:t>
      </w:r>
      <w:r>
        <w:rPr>
          <w:spacing w:val="1"/>
        </w:rPr>
        <w:t>e</w:t>
      </w:r>
      <w:r>
        <w:t>n</w:t>
      </w:r>
      <w:r>
        <w:rPr>
          <w:spacing w:val="-2"/>
        </w:rPr>
        <w:t>i</w:t>
      </w:r>
      <w:r>
        <w:rPr>
          <w:spacing w:val="1"/>
        </w:rPr>
        <w:t>l</w:t>
      </w:r>
      <w:r>
        <w:rPr>
          <w:spacing w:val="-1"/>
        </w:rPr>
        <w:t>i</w:t>
      </w:r>
      <w:r>
        <w:rPr>
          <w:spacing w:val="1"/>
        </w:rPr>
        <w:t>q</w:t>
      </w:r>
      <w:r>
        <w:t>u</w:t>
      </w:r>
      <w:r>
        <w:rPr>
          <w:spacing w:val="-2"/>
        </w:rPr>
        <w:t>i</w:t>
      </w:r>
      <w:r>
        <w:t>n</w:t>
      </w:r>
      <w:r>
        <w:rPr>
          <w:spacing w:val="-3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-4"/>
        </w:rPr>
        <w:t xml:space="preserve"> </w:t>
      </w:r>
      <w:r>
        <w:t>N</w:t>
      </w:r>
      <w:r>
        <w:rPr>
          <w:spacing w:val="-5"/>
        </w:rPr>
        <w:t>S</w:t>
      </w:r>
      <w:r>
        <w:rPr>
          <w:spacing w:val="8"/>
        </w:rPr>
        <w:t>W</w:t>
      </w:r>
      <w:r>
        <w:t>,</w:t>
      </w:r>
      <w:r>
        <w:rPr>
          <w:spacing w:val="-5"/>
        </w:rPr>
        <w:t xml:space="preserve"> </w:t>
      </w:r>
      <w:r>
        <w:rPr>
          <w:spacing w:val="-1"/>
        </w:rPr>
        <w:t>a</w:t>
      </w:r>
      <w:r>
        <w:t>ro</w:t>
      </w:r>
      <w:r>
        <w:rPr>
          <w:spacing w:val="-1"/>
        </w:rPr>
        <w:t>u</w:t>
      </w:r>
      <w:r>
        <w:t>nd</w:t>
      </w:r>
      <w:r>
        <w:rPr>
          <w:spacing w:val="-5"/>
        </w:rPr>
        <w:t xml:space="preserve"> </w:t>
      </w:r>
      <w:r>
        <w:rPr>
          <w:spacing w:val="1"/>
        </w:rPr>
        <w:t>33</w:t>
      </w:r>
      <w:r>
        <w:t>0km</w:t>
      </w:r>
      <w:r>
        <w:rPr>
          <w:spacing w:val="-3"/>
        </w:rPr>
        <w:t xml:space="preserve"> </w:t>
      </w:r>
      <w:r>
        <w:rPr>
          <w:spacing w:val="2"/>
        </w:rPr>
        <w:t>f</w:t>
      </w:r>
      <w:r>
        <w:t>r</w:t>
      </w:r>
      <w:r>
        <w:rPr>
          <w:spacing w:val="-3"/>
        </w:rPr>
        <w:t>o</w:t>
      </w:r>
      <w:r>
        <w:t>m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5"/>
        </w:rPr>
        <w:t xml:space="preserve"> </w:t>
      </w:r>
      <w:r>
        <w:rPr>
          <w:spacing w:val="-1"/>
        </w:rPr>
        <w:t>e</w:t>
      </w:r>
      <w:r>
        <w:rPr>
          <w:spacing w:val="1"/>
        </w:rPr>
        <w:t>p</w:t>
      </w:r>
      <w:r>
        <w:rPr>
          <w:spacing w:val="-1"/>
        </w:rPr>
        <w:t>i</w:t>
      </w:r>
      <w:r>
        <w:rPr>
          <w:spacing w:val="1"/>
        </w:rPr>
        <w:t>c</w:t>
      </w:r>
      <w:r>
        <w:t>e</w:t>
      </w:r>
      <w:r>
        <w:rPr>
          <w:spacing w:val="-1"/>
        </w:rPr>
        <w:t>n</w:t>
      </w:r>
      <w:r>
        <w:t>tre.</w:t>
      </w:r>
      <w:r>
        <w:rPr>
          <w:spacing w:val="48"/>
        </w:rPr>
        <w:t xml:space="preserve"> </w:t>
      </w:r>
      <w:r>
        <w:rPr>
          <w:spacing w:val="2"/>
        </w:rPr>
        <w:t>T</w:t>
      </w:r>
      <w:r>
        <w:t>h</w:t>
      </w:r>
      <w:r>
        <w:rPr>
          <w:spacing w:val="-1"/>
        </w:rPr>
        <w:t>e</w:t>
      </w:r>
      <w:r>
        <w:t>re</w:t>
      </w:r>
      <w:r>
        <w:rPr>
          <w:spacing w:val="-3"/>
        </w:rPr>
        <w:t xml:space="preserve"> w</w:t>
      </w:r>
      <w:r>
        <w:t>ere</w:t>
      </w:r>
      <w:r>
        <w:rPr>
          <w:spacing w:val="-4"/>
        </w:rPr>
        <w:t xml:space="preserve"> </w:t>
      </w:r>
      <w:r>
        <w:t>over</w:t>
      </w:r>
      <w:r>
        <w:rPr>
          <w:spacing w:val="-5"/>
        </w:rPr>
        <w:t xml:space="preserve"> </w:t>
      </w:r>
      <w:r>
        <w:t>3</w:t>
      </w:r>
      <w:r>
        <w:rPr>
          <w:spacing w:val="1"/>
        </w:rPr>
        <w:t>0</w:t>
      </w:r>
      <w:r>
        <w:t>0</w:t>
      </w:r>
      <w:r>
        <w:rPr>
          <w:w w:val="99"/>
        </w:rPr>
        <w:t xml:space="preserve"> </w:t>
      </w:r>
      <w:r>
        <w:t>a</w:t>
      </w:r>
      <w:r>
        <w:rPr>
          <w:spacing w:val="1"/>
        </w:rPr>
        <w:t>f</w:t>
      </w:r>
      <w:r>
        <w:t>ter</w:t>
      </w:r>
      <w:r>
        <w:rPr>
          <w:spacing w:val="1"/>
        </w:rPr>
        <w:t>s</w:t>
      </w:r>
      <w:r>
        <w:t>h</w:t>
      </w:r>
      <w:r>
        <w:rPr>
          <w:spacing w:val="-1"/>
        </w:rPr>
        <w:t>o</w:t>
      </w:r>
      <w:r>
        <w:rPr>
          <w:spacing w:val="-2"/>
        </w:rPr>
        <w:t>c</w:t>
      </w:r>
      <w:r>
        <w:rPr>
          <w:spacing w:val="3"/>
        </w:rPr>
        <w:t>k</w:t>
      </w:r>
      <w:r>
        <w:t>s</w:t>
      </w:r>
      <w:r>
        <w:rPr>
          <w:spacing w:val="-5"/>
        </w:rPr>
        <w:t xml:space="preserve"> </w:t>
      </w:r>
      <w:r>
        <w:t>recorded,</w:t>
      </w:r>
      <w:r>
        <w:rPr>
          <w:spacing w:val="-6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l</w:t>
      </w:r>
      <w:r>
        <w:t>argest</w:t>
      </w:r>
      <w:r>
        <w:rPr>
          <w:spacing w:val="-6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2"/>
        </w:rPr>
        <w:t xml:space="preserve"> </w:t>
      </w:r>
      <w:r>
        <w:rPr>
          <w:spacing w:val="-3"/>
        </w:rPr>
        <w:t>w</w:t>
      </w:r>
      <w:r>
        <w:t>h</w:t>
      </w:r>
      <w:r>
        <w:rPr>
          <w:spacing w:val="-2"/>
        </w:rPr>
        <w:t>i</w:t>
      </w:r>
      <w:r>
        <w:rPr>
          <w:spacing w:val="3"/>
        </w:rPr>
        <w:t>c</w:t>
      </w:r>
      <w:r>
        <w:t>h</w:t>
      </w:r>
      <w:r>
        <w:rPr>
          <w:spacing w:val="-4"/>
        </w:rPr>
        <w:t xml:space="preserve"> </w:t>
      </w:r>
      <w:r>
        <w:rPr>
          <w:spacing w:val="-3"/>
        </w:rPr>
        <w:t>w</w:t>
      </w:r>
      <w:r>
        <w:t>as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t>t</w:t>
      </w:r>
      <w:r>
        <w:rPr>
          <w:spacing w:val="1"/>
        </w:rPr>
        <w:t>u</w:t>
      </w:r>
      <w:r>
        <w:t>de</w:t>
      </w:r>
      <w:r>
        <w:rPr>
          <w:spacing w:val="-5"/>
        </w:rPr>
        <w:t xml:space="preserve"> </w:t>
      </w:r>
      <w:r>
        <w:t>4.4</w:t>
      </w:r>
      <w:r>
        <w:rPr>
          <w:spacing w:val="-5"/>
        </w:rPr>
        <w:t xml:space="preserve"> </w:t>
      </w:r>
      <w:r>
        <w:t>recor</w:t>
      </w:r>
      <w:r>
        <w:rPr>
          <w:spacing w:val="2"/>
        </w:rPr>
        <w:t>d</w:t>
      </w:r>
      <w:r>
        <w:t>ed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5"/>
        </w:rPr>
        <w:t xml:space="preserve"> </w:t>
      </w:r>
      <w:r>
        <w:t>2</w:t>
      </w:r>
      <w:r>
        <w:rPr>
          <w:spacing w:val="-1"/>
        </w:rPr>
        <w:t>0</w:t>
      </w:r>
      <w:r>
        <w:t>th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July</w:t>
      </w:r>
      <w:r>
        <w:rPr>
          <w:spacing w:val="-7"/>
        </w:rPr>
        <w:t xml:space="preserve"> </w:t>
      </w:r>
      <w:r>
        <w:t>2</w:t>
      </w:r>
      <w:r>
        <w:rPr>
          <w:spacing w:val="-1"/>
        </w:rPr>
        <w:t>0</w:t>
      </w:r>
      <w:r>
        <w:rPr>
          <w:spacing w:val="1"/>
        </w:rPr>
        <w:t>1</w:t>
      </w:r>
      <w:r>
        <w:t>2.</w:t>
      </w:r>
      <w:r>
        <w:rPr>
          <w:w w:val="99"/>
        </w:rPr>
        <w:t xml:space="preserve"> </w:t>
      </w:r>
      <w:r>
        <w:rPr>
          <w:spacing w:val="3"/>
        </w:rPr>
        <w:t>T</w:t>
      </w:r>
      <w:r>
        <w:t>he</w:t>
      </w:r>
      <w:r>
        <w:rPr>
          <w:spacing w:val="-7"/>
        </w:rPr>
        <w:t xml:space="preserve"> </w:t>
      </w:r>
      <w:r>
        <w:t>M</w:t>
      </w:r>
      <w:r>
        <w:rPr>
          <w:spacing w:val="-1"/>
        </w:rPr>
        <w:t>o</w:t>
      </w:r>
      <w:r>
        <w:t>e</w:t>
      </w:r>
      <w:r>
        <w:rPr>
          <w:spacing w:val="-6"/>
        </w:rPr>
        <w:t xml:space="preserve"> </w:t>
      </w:r>
      <w:r>
        <w:rPr>
          <w:spacing w:val="1"/>
        </w:rPr>
        <w:t>e</w:t>
      </w:r>
      <w:r>
        <w:t>arth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7"/>
        </w:rPr>
        <w:t xml:space="preserve"> </w:t>
      </w:r>
      <w:r>
        <w:t>w</w:t>
      </w:r>
      <w:r>
        <w:rPr>
          <w:spacing w:val="-1"/>
        </w:rPr>
        <w:t>a</w:t>
      </w:r>
      <w:r>
        <w:t>s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6"/>
        </w:rPr>
        <w:t xml:space="preserve"> </w:t>
      </w:r>
      <w:r>
        <w:rPr>
          <w:spacing w:val="1"/>
        </w:rPr>
        <w:t>l</w:t>
      </w:r>
      <w:r>
        <w:t>argest</w:t>
      </w:r>
      <w:r>
        <w:rPr>
          <w:spacing w:val="-7"/>
        </w:rPr>
        <w:t xml:space="preserve"> </w:t>
      </w:r>
      <w:r>
        <w:rPr>
          <w:spacing w:val="1"/>
        </w:rPr>
        <w:t>e</w:t>
      </w:r>
      <w:r>
        <w:t>arth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6"/>
        </w:rPr>
        <w:t xml:space="preserve"> </w:t>
      </w:r>
      <w:r>
        <w:t>re</w:t>
      </w:r>
      <w:r>
        <w:rPr>
          <w:spacing w:val="1"/>
        </w:rPr>
        <w:t>c</w:t>
      </w:r>
      <w:r>
        <w:t>orded</w:t>
      </w:r>
      <w:r>
        <w:rPr>
          <w:spacing w:val="-5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-5"/>
        </w:rPr>
        <w:t xml:space="preserve"> </w:t>
      </w:r>
      <w:r>
        <w:rPr>
          <w:spacing w:val="-1"/>
        </w:rPr>
        <w:t>Vi</w:t>
      </w:r>
      <w:r>
        <w:rPr>
          <w:spacing w:val="1"/>
        </w:rPr>
        <w:t>c</w:t>
      </w:r>
      <w:r>
        <w:t>to</w:t>
      </w:r>
      <w:r>
        <w:rPr>
          <w:spacing w:val="2"/>
        </w:rPr>
        <w:t>r</w:t>
      </w:r>
      <w:r>
        <w:rPr>
          <w:spacing w:val="-1"/>
        </w:rPr>
        <w:t>i</w:t>
      </w:r>
      <w:r>
        <w:t>a</w:t>
      </w:r>
      <w:r>
        <w:rPr>
          <w:spacing w:val="-6"/>
        </w:rPr>
        <w:t xml:space="preserve"> </w:t>
      </w:r>
      <w:r>
        <w:t>s</w:t>
      </w:r>
      <w:r>
        <w:rPr>
          <w:spacing w:val="1"/>
        </w:rPr>
        <w:t>i</w:t>
      </w:r>
      <w:r>
        <w:t>nce</w:t>
      </w:r>
      <w:r>
        <w:rPr>
          <w:spacing w:val="-7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-6"/>
        </w:rPr>
        <w:t xml:space="preserve"> </w:t>
      </w:r>
      <w:r>
        <w:rPr>
          <w:spacing w:val="1"/>
        </w:rPr>
        <w:t>m</w:t>
      </w:r>
      <w:r>
        <w:t>a</w:t>
      </w:r>
      <w:r>
        <w:rPr>
          <w:spacing w:val="-1"/>
        </w:rPr>
        <w:t>g</w:t>
      </w:r>
      <w:r>
        <w:rPr>
          <w:spacing w:val="1"/>
        </w:rPr>
        <w:t>n</w:t>
      </w:r>
      <w:r>
        <w:rPr>
          <w:spacing w:val="-1"/>
        </w:rPr>
        <w:t>i</w:t>
      </w:r>
      <w:r>
        <w:t>tu</w:t>
      </w:r>
      <w:r>
        <w:rPr>
          <w:spacing w:val="7"/>
        </w:rPr>
        <w:t>d</w:t>
      </w:r>
      <w:r>
        <w:t>e</w:t>
      </w:r>
      <w:r>
        <w:rPr>
          <w:spacing w:val="-7"/>
        </w:rPr>
        <w:t xml:space="preserve"> </w:t>
      </w:r>
      <w:r>
        <w:rPr>
          <w:spacing w:val="-1"/>
        </w:rPr>
        <w:t>5</w:t>
      </w:r>
      <w:r>
        <w:rPr>
          <w:spacing w:val="2"/>
        </w:rPr>
        <w:t>.</w:t>
      </w:r>
      <w:r>
        <w:t>7</w:t>
      </w:r>
      <w:r>
        <w:rPr>
          <w:spacing w:val="-6"/>
        </w:rPr>
        <w:t xml:space="preserve"> </w:t>
      </w:r>
      <w:r>
        <w:rPr>
          <w:spacing w:val="1"/>
        </w:rPr>
        <w:t>M</w:t>
      </w:r>
      <w:r>
        <w:t>t</w:t>
      </w:r>
      <w:r>
        <w:rPr>
          <w:w w:val="99"/>
        </w:rPr>
        <w:t xml:space="preserve"> </w:t>
      </w:r>
      <w:r>
        <w:t>Hot</w:t>
      </w:r>
      <w:r>
        <w:rPr>
          <w:spacing w:val="-1"/>
        </w:rPr>
        <w:t>h</w:t>
      </w:r>
      <w:r>
        <w:t>am</w:t>
      </w:r>
      <w:r>
        <w:rPr>
          <w:spacing w:val="-3"/>
        </w:rPr>
        <w:t xml:space="preserve"> </w:t>
      </w:r>
      <w:r>
        <w:t>e</w:t>
      </w:r>
      <w:r>
        <w:rPr>
          <w:spacing w:val="-1"/>
        </w:rPr>
        <w:t>a</w:t>
      </w:r>
      <w:r>
        <w:t>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-4"/>
        </w:rPr>
        <w:t xml:space="preserve"> </w:t>
      </w:r>
      <w:r>
        <w:t>M</w:t>
      </w:r>
      <w:r>
        <w:rPr>
          <w:spacing w:val="4"/>
        </w:rPr>
        <w:t>a</w:t>
      </w:r>
      <w:r>
        <w:t>y</w:t>
      </w:r>
      <w:r>
        <w:rPr>
          <w:spacing w:val="-7"/>
        </w:rPr>
        <w:t xml:space="preserve"> </w:t>
      </w:r>
      <w:r>
        <w:t>1</w:t>
      </w:r>
      <w:r>
        <w:rPr>
          <w:spacing w:val="-1"/>
        </w:rPr>
        <w:t>9</w:t>
      </w:r>
      <w:r>
        <w:rPr>
          <w:spacing w:val="1"/>
        </w:rPr>
        <w:t>6</w:t>
      </w:r>
      <w:r>
        <w:t>6.</w:t>
      </w:r>
      <w:r>
        <w:rPr>
          <w:spacing w:val="43"/>
        </w:rPr>
        <w:t xml:space="preserve"> </w:t>
      </w:r>
      <w:r>
        <w:t>F</w:t>
      </w:r>
      <w:r>
        <w:rPr>
          <w:spacing w:val="1"/>
        </w:rPr>
        <w:t>r</w:t>
      </w:r>
      <w:r>
        <w:t>om</w:t>
      </w:r>
      <w:r>
        <w:rPr>
          <w:spacing w:val="-2"/>
        </w:rPr>
        <w:t xml:space="preserve"> </w:t>
      </w:r>
      <w:r>
        <w:t>2</w:t>
      </w:r>
      <w:r>
        <w:rPr>
          <w:spacing w:val="-1"/>
        </w:rPr>
        <w:t>0</w:t>
      </w:r>
      <w:r>
        <w:t>09</w:t>
      </w:r>
      <w:r>
        <w:rPr>
          <w:spacing w:val="-7"/>
        </w:rPr>
        <w:t xml:space="preserve"> </w:t>
      </w:r>
      <w:r>
        <w:rPr>
          <w:spacing w:val="1"/>
        </w:rPr>
        <w:t>t</w:t>
      </w:r>
      <w:r>
        <w:t>h</w:t>
      </w:r>
      <w:r>
        <w:rPr>
          <w:spacing w:val="-1"/>
        </w:rPr>
        <w:t>e</w:t>
      </w:r>
      <w:r>
        <w:t>re</w:t>
      </w:r>
      <w:r>
        <w:rPr>
          <w:spacing w:val="-4"/>
        </w:rPr>
        <w:t xml:space="preserve"> </w:t>
      </w:r>
      <w:r>
        <w:t>h</w:t>
      </w:r>
      <w:r>
        <w:rPr>
          <w:spacing w:val="1"/>
        </w:rPr>
        <w:t>a</w:t>
      </w:r>
      <w:r>
        <w:t>s</w:t>
      </w:r>
      <w:r>
        <w:rPr>
          <w:spacing w:val="-5"/>
        </w:rPr>
        <w:t xml:space="preserve"> </w:t>
      </w:r>
      <w:r>
        <w:t>b</w:t>
      </w:r>
      <w:r>
        <w:rPr>
          <w:spacing w:val="-1"/>
        </w:rPr>
        <w:t>e</w:t>
      </w:r>
      <w:r>
        <w:t>en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ex</w:t>
      </w:r>
      <w:r>
        <w:rPr>
          <w:spacing w:val="1"/>
        </w:rPr>
        <w:t>c</w:t>
      </w:r>
      <w:r>
        <w:t>e</w:t>
      </w:r>
      <w:r>
        <w:rPr>
          <w:spacing w:val="-1"/>
        </w:rPr>
        <w:t>p</w:t>
      </w:r>
      <w:r>
        <w:t>t</w:t>
      </w:r>
      <w:r>
        <w:rPr>
          <w:spacing w:val="1"/>
        </w:rPr>
        <w:t>i</w:t>
      </w:r>
      <w:r>
        <w:t>o</w:t>
      </w:r>
      <w:r>
        <w:rPr>
          <w:spacing w:val="-1"/>
        </w:rPr>
        <w:t>n</w:t>
      </w:r>
      <w:r>
        <w:rPr>
          <w:spacing w:val="1"/>
        </w:rPr>
        <w:t>a</w:t>
      </w:r>
      <w:r>
        <w:rPr>
          <w:spacing w:val="-1"/>
        </w:rPr>
        <w:t>l</w:t>
      </w:r>
      <w:r>
        <w:rPr>
          <w:spacing w:val="3"/>
        </w:rPr>
        <w:t>l</w:t>
      </w:r>
      <w:r>
        <w:t>y</w:t>
      </w:r>
      <w:r>
        <w:rPr>
          <w:spacing w:val="-7"/>
        </w:rPr>
        <w:t xml:space="preserve"> </w:t>
      </w:r>
      <w:r>
        <w:t>h</w:t>
      </w:r>
      <w:r>
        <w:rPr>
          <w:spacing w:val="-2"/>
        </w:rPr>
        <w:t>i</w:t>
      </w:r>
      <w:r>
        <w:rPr>
          <w:spacing w:val="1"/>
        </w:rPr>
        <w:t>g</w:t>
      </w:r>
      <w:r>
        <w:t>h</w:t>
      </w:r>
      <w:r>
        <w:rPr>
          <w:spacing w:val="-7"/>
        </w:rPr>
        <w:t xml:space="preserve"> </w:t>
      </w:r>
      <w:r>
        <w:rPr>
          <w:spacing w:val="-1"/>
        </w:rPr>
        <w:t>o</w:t>
      </w:r>
      <w:r>
        <w:rPr>
          <w:spacing w:val="1"/>
        </w:rPr>
        <w:t>cc</w:t>
      </w:r>
      <w:r>
        <w:t>ur</w:t>
      </w:r>
      <w:r>
        <w:rPr>
          <w:spacing w:val="1"/>
        </w:rPr>
        <w:t>r</w:t>
      </w:r>
      <w:r>
        <w:t>e</w:t>
      </w:r>
      <w:r>
        <w:rPr>
          <w:spacing w:val="-1"/>
        </w:rPr>
        <w:t>n</w:t>
      </w:r>
      <w:r>
        <w:rPr>
          <w:spacing w:val="1"/>
        </w:rPr>
        <w:t>c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o</w:t>
      </w:r>
      <w:r>
        <w:t>f</w:t>
      </w:r>
      <w:r>
        <w:rPr>
          <w:w w:val="99"/>
        </w:rPr>
        <w:t xml:space="preserve"> </w:t>
      </w:r>
      <w:r>
        <w:rPr>
          <w:spacing w:val="1"/>
        </w:rPr>
        <w:t>s</w:t>
      </w:r>
      <w:r>
        <w:t>e</w:t>
      </w:r>
      <w:r>
        <w:rPr>
          <w:spacing w:val="-2"/>
        </w:rPr>
        <w:t>i</w:t>
      </w:r>
      <w:r>
        <w:rPr>
          <w:spacing w:val="1"/>
        </w:rPr>
        <w:t>s</w:t>
      </w:r>
      <w:r>
        <w:rPr>
          <w:spacing w:val="4"/>
        </w:rPr>
        <w:t>m</w:t>
      </w:r>
      <w:r>
        <w:rPr>
          <w:spacing w:val="-1"/>
        </w:rPr>
        <w:t>i</w:t>
      </w:r>
      <w:r>
        <w:rPr>
          <w:spacing w:val="1"/>
        </w:rPr>
        <w:t>c</w:t>
      </w:r>
      <w:r>
        <w:rPr>
          <w:spacing w:val="-1"/>
        </w:rPr>
        <w:t>i</w:t>
      </w:r>
      <w:r>
        <w:rPr>
          <w:spacing w:val="2"/>
        </w:rPr>
        <w:t>t</w:t>
      </w:r>
      <w:r>
        <w:t>y</w:t>
      </w:r>
      <w:r>
        <w:rPr>
          <w:spacing w:val="-14"/>
        </w:rPr>
        <w:t xml:space="preserve"> </w:t>
      </w:r>
      <w:r>
        <w:t>r</w:t>
      </w:r>
      <w:r>
        <w:rPr>
          <w:spacing w:val="1"/>
        </w:rPr>
        <w:t>e</w:t>
      </w:r>
      <w:r>
        <w:rPr>
          <w:spacing w:val="-1"/>
        </w:rPr>
        <w:t>l</w:t>
      </w:r>
      <w:r>
        <w:t>a</w:t>
      </w:r>
      <w:r>
        <w:rPr>
          <w:spacing w:val="1"/>
        </w:rPr>
        <w:t>t</w:t>
      </w:r>
      <w:r>
        <w:t>ed</w:t>
      </w:r>
      <w:r>
        <w:rPr>
          <w:spacing w:val="-9"/>
        </w:rPr>
        <w:t xml:space="preserve"> </w:t>
      </w:r>
      <w:r>
        <w:rPr>
          <w:spacing w:val="1"/>
        </w:rPr>
        <w:t>t</w:t>
      </w:r>
      <w:r>
        <w:t>o</w:t>
      </w:r>
      <w:r>
        <w:rPr>
          <w:spacing w:val="-9"/>
        </w:rPr>
        <w:t xml:space="preserve"> </w:t>
      </w:r>
      <w:r>
        <w:t>s</w:t>
      </w:r>
      <w:r>
        <w:rPr>
          <w:spacing w:val="-1"/>
        </w:rPr>
        <w:t>i</w:t>
      </w:r>
      <w:r>
        <w:rPr>
          <w:spacing w:val="1"/>
        </w:rPr>
        <w:t>g</w:t>
      </w:r>
      <w:r>
        <w:t>n</w:t>
      </w:r>
      <w:r>
        <w:rPr>
          <w:spacing w:val="-2"/>
        </w:rPr>
        <w:t>i</w:t>
      </w:r>
      <w:r>
        <w:rPr>
          <w:spacing w:val="2"/>
        </w:rPr>
        <w:t>f</w:t>
      </w:r>
      <w:r>
        <w:rPr>
          <w:spacing w:val="-1"/>
        </w:rPr>
        <w:t>i</w:t>
      </w:r>
      <w:r>
        <w:rPr>
          <w:spacing w:val="3"/>
        </w:rPr>
        <w:t>c</w:t>
      </w:r>
      <w:r>
        <w:t>a</w:t>
      </w:r>
      <w:r>
        <w:rPr>
          <w:spacing w:val="-1"/>
        </w:rPr>
        <w:t>n</w:t>
      </w:r>
      <w:r>
        <w:t>t</w:t>
      </w:r>
      <w:r>
        <w:rPr>
          <w:spacing w:val="-9"/>
        </w:rPr>
        <w:t xml:space="preserve"> </w:t>
      </w:r>
      <w:r>
        <w:rPr>
          <w:spacing w:val="1"/>
        </w:rPr>
        <w:t>e</w:t>
      </w:r>
      <w:r>
        <w:t>arth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es</w:t>
      </w:r>
      <w:r>
        <w:rPr>
          <w:spacing w:val="-8"/>
        </w:rPr>
        <w:t xml:space="preserve"> </w:t>
      </w:r>
      <w:r>
        <w:t>recorded</w:t>
      </w:r>
      <w:r>
        <w:rPr>
          <w:spacing w:val="-9"/>
        </w:rPr>
        <w:t xml:space="preserve"> </w:t>
      </w:r>
      <w:r>
        <w:rPr>
          <w:spacing w:val="1"/>
        </w:rPr>
        <w:t>i</w:t>
      </w:r>
      <w:r>
        <w:t>n</w:t>
      </w:r>
      <w:r>
        <w:rPr>
          <w:spacing w:val="-9"/>
        </w:rPr>
        <w:t xml:space="preserve"> </w:t>
      </w:r>
      <w:r>
        <w:t>Gi</w:t>
      </w:r>
      <w:r>
        <w:rPr>
          <w:spacing w:val="1"/>
        </w:rPr>
        <w:t>p</w:t>
      </w:r>
      <w:r>
        <w:t>ps</w:t>
      </w:r>
      <w:r>
        <w:rPr>
          <w:spacing w:val="-1"/>
        </w:rPr>
        <w:t>l</w:t>
      </w:r>
      <w:r>
        <w:t>a</w:t>
      </w:r>
      <w:r>
        <w:rPr>
          <w:spacing w:val="1"/>
        </w:rPr>
        <w:t>n</w:t>
      </w:r>
      <w:r>
        <w:t>d,</w:t>
      </w:r>
      <w:r>
        <w:rPr>
          <w:spacing w:val="-7"/>
        </w:rPr>
        <w:t xml:space="preserve"> </w:t>
      </w:r>
      <w:r>
        <w:rPr>
          <w:spacing w:val="-1"/>
        </w:rPr>
        <w:t>Vi</w:t>
      </w:r>
      <w:r>
        <w:rPr>
          <w:spacing w:val="1"/>
        </w:rPr>
        <w:t>c</w:t>
      </w:r>
      <w:r>
        <w:t>to</w:t>
      </w:r>
      <w:r>
        <w:rPr>
          <w:spacing w:val="2"/>
        </w:rPr>
        <w:t>r</w:t>
      </w:r>
      <w:r>
        <w:rPr>
          <w:spacing w:val="-1"/>
        </w:rPr>
        <w:t>i</w:t>
      </w:r>
      <w:r>
        <w:t>a.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1" w:line="240" w:lineRule="exact"/>
        <w:rPr>
          <w:sz w:val="24"/>
          <w:szCs w:val="24"/>
        </w:rPr>
      </w:pPr>
    </w:p>
    <w:p w:rsidR="00390CA3" w:rsidRDefault="00BD6A69">
      <w:pPr>
        <w:pStyle w:val="Heading2"/>
        <w:ind w:right="150"/>
      </w:pPr>
      <w:bookmarkStart w:id="42" w:name="_TOC_250026"/>
      <w:r>
        <w:rPr>
          <w:spacing w:val="-1"/>
        </w:rPr>
        <w:t>K</w:t>
      </w:r>
      <w:r>
        <w:t>al</w:t>
      </w:r>
      <w:r>
        <w:rPr>
          <w:spacing w:val="1"/>
        </w:rPr>
        <w:t>g</w:t>
      </w:r>
      <w:r>
        <w:rPr>
          <w:spacing w:val="-2"/>
        </w:rPr>
        <w:t>o</w:t>
      </w:r>
      <w:r>
        <w:t>or</w:t>
      </w:r>
      <w:r>
        <w:rPr>
          <w:spacing w:val="-1"/>
        </w:rPr>
        <w:t>l</w:t>
      </w:r>
      <w:r>
        <w:t>ie</w:t>
      </w:r>
      <w:r>
        <w:rPr>
          <w:spacing w:val="-1"/>
        </w:rPr>
        <w:t xml:space="preserve"> </w:t>
      </w:r>
      <w:r>
        <w:t>(mag</w:t>
      </w:r>
      <w:r>
        <w:rPr>
          <w:spacing w:val="1"/>
        </w:rPr>
        <w:t>n</w:t>
      </w:r>
      <w:r>
        <w:t>i</w:t>
      </w:r>
      <w:r>
        <w:rPr>
          <w:spacing w:val="-2"/>
        </w:rPr>
        <w:t>t</w:t>
      </w:r>
      <w:r>
        <w:t>ude</w:t>
      </w:r>
      <w:r>
        <w:rPr>
          <w:spacing w:val="-2"/>
        </w:rPr>
        <w:t xml:space="preserve"> </w:t>
      </w:r>
      <w:r>
        <w:rPr>
          <w:spacing w:val="1"/>
        </w:rPr>
        <w:t>5</w:t>
      </w:r>
      <w:r>
        <w:rPr>
          <w:spacing w:val="-2"/>
        </w:rPr>
        <w:t>.</w:t>
      </w:r>
      <w:r>
        <w:t>0)</w:t>
      </w:r>
      <w:r>
        <w:rPr>
          <w:spacing w:val="-1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W</w:t>
      </w:r>
      <w:r>
        <w:rPr>
          <w:spacing w:val="-2"/>
        </w:rPr>
        <w:t>e</w:t>
      </w:r>
      <w:r>
        <w:t>ste</w:t>
      </w:r>
      <w:r>
        <w:rPr>
          <w:spacing w:val="-3"/>
        </w:rPr>
        <w:t>r</w:t>
      </w:r>
      <w:r>
        <w:t>n</w:t>
      </w:r>
      <w:r>
        <w:rPr>
          <w:spacing w:val="-16"/>
        </w:rPr>
        <w:t xml:space="preserve"> </w:t>
      </w:r>
      <w:r>
        <w:rPr>
          <w:spacing w:val="-1"/>
        </w:rPr>
        <w:t>A</w:t>
      </w:r>
      <w:r>
        <w:t>us</w:t>
      </w:r>
      <w:r>
        <w:rPr>
          <w:spacing w:val="-2"/>
        </w:rPr>
        <w:t>t</w:t>
      </w:r>
      <w:r>
        <w:t>ralia, 20</w:t>
      </w:r>
      <w:r>
        <w:rPr>
          <w:spacing w:val="-16"/>
        </w:rPr>
        <w:t xml:space="preserve"> </w:t>
      </w:r>
      <w:r>
        <w:rPr>
          <w:spacing w:val="-1"/>
        </w:rPr>
        <w:t>A</w:t>
      </w:r>
      <w:r>
        <w:t>p</w:t>
      </w:r>
      <w:r>
        <w:rPr>
          <w:spacing w:val="-2"/>
        </w:rPr>
        <w:t>r</w:t>
      </w:r>
      <w:r>
        <w:t xml:space="preserve">il </w:t>
      </w:r>
      <w:bookmarkEnd w:id="42"/>
      <w:r>
        <w:t>2010</w:t>
      </w:r>
    </w:p>
    <w:p w:rsidR="00390CA3" w:rsidRDefault="00390CA3">
      <w:pPr>
        <w:spacing w:before="19" w:line="200" w:lineRule="exact"/>
        <w:rPr>
          <w:sz w:val="20"/>
          <w:szCs w:val="20"/>
        </w:rPr>
      </w:pPr>
    </w:p>
    <w:p w:rsidR="00390CA3" w:rsidRDefault="00BD6A69">
      <w:pPr>
        <w:pStyle w:val="BodyText"/>
        <w:spacing w:line="293" w:lineRule="auto"/>
        <w:ind w:right="276"/>
      </w:pPr>
      <w:r>
        <w:t>A</w:t>
      </w:r>
      <w:r>
        <w:rPr>
          <w:spacing w:val="-8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t>t</w:t>
      </w:r>
      <w:r>
        <w:rPr>
          <w:spacing w:val="1"/>
        </w:rPr>
        <w:t>u</w:t>
      </w:r>
      <w:r>
        <w:t>de</w:t>
      </w:r>
      <w:r>
        <w:rPr>
          <w:spacing w:val="-7"/>
        </w:rPr>
        <w:t xml:space="preserve"> </w:t>
      </w:r>
      <w:r>
        <w:rPr>
          <w:spacing w:val="2"/>
        </w:rPr>
        <w:t>5</w:t>
      </w:r>
      <w:r>
        <w:t>.0</w:t>
      </w:r>
      <w:r>
        <w:rPr>
          <w:spacing w:val="-8"/>
        </w:rPr>
        <w:t xml:space="preserve"> </w:t>
      </w:r>
      <w:r>
        <w:rPr>
          <w:spacing w:val="1"/>
        </w:rPr>
        <w:t>e</w:t>
      </w:r>
      <w:r>
        <w:t>arth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7"/>
        </w:rPr>
        <w:t xml:space="preserve"> </w:t>
      </w:r>
      <w:r>
        <w:rPr>
          <w:spacing w:val="-1"/>
        </w:rPr>
        <w:t>o</w:t>
      </w:r>
      <w:r>
        <w:rPr>
          <w:spacing w:val="1"/>
        </w:rPr>
        <w:t>cc</w:t>
      </w:r>
      <w:r>
        <w:t>ur</w:t>
      </w:r>
      <w:r>
        <w:rPr>
          <w:spacing w:val="1"/>
        </w:rPr>
        <w:t>r</w:t>
      </w:r>
      <w:r>
        <w:t>ed</w:t>
      </w:r>
      <w:r>
        <w:rPr>
          <w:spacing w:val="-8"/>
        </w:rPr>
        <w:t xml:space="preserve"> </w:t>
      </w:r>
      <w:r>
        <w:rPr>
          <w:spacing w:val="1"/>
        </w:rPr>
        <w:t>u</w:t>
      </w:r>
      <w:r>
        <w:t>n</w:t>
      </w:r>
      <w:r>
        <w:rPr>
          <w:spacing w:val="-1"/>
        </w:rPr>
        <w:t>d</w:t>
      </w:r>
      <w:r>
        <w:t>er</w:t>
      </w:r>
      <w:r>
        <w:rPr>
          <w:spacing w:val="-4"/>
        </w:rPr>
        <w:t xml:space="preserve"> </w:t>
      </w:r>
      <w:r>
        <w:rPr>
          <w:spacing w:val="-1"/>
        </w:rPr>
        <w:t>K</w:t>
      </w:r>
      <w:r>
        <w:rPr>
          <w:spacing w:val="1"/>
        </w:rPr>
        <w:t>a</w:t>
      </w:r>
      <w:r>
        <w:rPr>
          <w:spacing w:val="-1"/>
        </w:rPr>
        <w:t>l</w:t>
      </w:r>
      <w:r>
        <w:t>g</w:t>
      </w:r>
      <w:r>
        <w:rPr>
          <w:spacing w:val="1"/>
        </w:rPr>
        <w:t>o</w:t>
      </w:r>
      <w:r>
        <w:t>orli</w:t>
      </w:r>
      <w:r>
        <w:rPr>
          <w:spacing w:val="2"/>
        </w:rPr>
        <w:t>e</w:t>
      </w:r>
      <w:r>
        <w:t>-</w:t>
      </w:r>
      <w:r>
        <w:rPr>
          <w:spacing w:val="-1"/>
        </w:rPr>
        <w:t>B</w:t>
      </w:r>
      <w:r>
        <w:t>o</w:t>
      </w:r>
      <w:r>
        <w:rPr>
          <w:spacing w:val="1"/>
        </w:rPr>
        <w:t>u</w:t>
      </w:r>
      <w:r>
        <w:rPr>
          <w:spacing w:val="-1"/>
        </w:rPr>
        <w:t>l</w:t>
      </w:r>
      <w:r>
        <w:rPr>
          <w:spacing w:val="1"/>
        </w:rPr>
        <w:t>d</w:t>
      </w:r>
      <w:r>
        <w:t>er</w:t>
      </w:r>
      <w:r>
        <w:rPr>
          <w:spacing w:val="-8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a</w:t>
      </w:r>
      <w:r>
        <w:rPr>
          <w:spacing w:val="-8"/>
        </w:rPr>
        <w:t xml:space="preserve"> </w:t>
      </w:r>
      <w:r>
        <w:rPr>
          <w:spacing w:val="-1"/>
        </w:rPr>
        <w:t>d</w:t>
      </w:r>
      <w:r>
        <w:rPr>
          <w:spacing w:val="1"/>
        </w:rPr>
        <w:t>e</w:t>
      </w:r>
      <w:r>
        <w:t>pth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>p</w:t>
      </w:r>
      <w:r>
        <w:rPr>
          <w:spacing w:val="1"/>
        </w:rPr>
        <w:t>p</w:t>
      </w:r>
      <w:r>
        <w:t>rox</w:t>
      </w:r>
      <w:r>
        <w:rPr>
          <w:spacing w:val="-1"/>
        </w:rPr>
        <w:t>i</w:t>
      </w:r>
      <w:r>
        <w:rPr>
          <w:spacing w:val="4"/>
        </w:rPr>
        <w:t>m</w:t>
      </w:r>
      <w:r>
        <w:t>at</w:t>
      </w:r>
      <w:r>
        <w:rPr>
          <w:spacing w:val="-1"/>
        </w:rPr>
        <w:t>e</w:t>
      </w:r>
      <w:r>
        <w:rPr>
          <w:spacing w:val="1"/>
        </w:rPr>
        <w:t>l</w:t>
      </w:r>
      <w:r>
        <w:t>y</w:t>
      </w:r>
      <w:r>
        <w:rPr>
          <w:spacing w:val="-10"/>
        </w:rPr>
        <w:t xml:space="preserve"> </w:t>
      </w:r>
      <w:r>
        <w:t>1</w:t>
      </w:r>
      <w:r>
        <w:rPr>
          <w:spacing w:val="1"/>
        </w:rPr>
        <w:t>.</w:t>
      </w:r>
      <w:r>
        <w:t>7</w:t>
      </w:r>
      <w:r>
        <w:rPr>
          <w:w w:val="99"/>
        </w:rPr>
        <w:t xml:space="preserve"> </w:t>
      </w:r>
      <w:r>
        <w:rPr>
          <w:spacing w:val="3"/>
        </w:rPr>
        <w:t>k</w:t>
      </w:r>
      <w:r>
        <w:rPr>
          <w:spacing w:val="-1"/>
        </w:rPr>
        <w:t>il</w:t>
      </w:r>
      <w:r>
        <w:rPr>
          <w:spacing w:val="-3"/>
        </w:rPr>
        <w:t>o</w:t>
      </w:r>
      <w:r>
        <w:rPr>
          <w:spacing w:val="4"/>
        </w:rPr>
        <w:t>m</w:t>
      </w:r>
      <w:r>
        <w:t>etres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20</w:t>
      </w:r>
      <w:r>
        <w:rPr>
          <w:spacing w:val="-4"/>
        </w:rPr>
        <w:t xml:space="preserve"> </w:t>
      </w:r>
      <w:r>
        <w:rPr>
          <w:spacing w:val="1"/>
        </w:rPr>
        <w:t>A</w:t>
      </w:r>
      <w:r>
        <w:t>pril</w:t>
      </w:r>
      <w:r>
        <w:rPr>
          <w:spacing w:val="-5"/>
        </w:rPr>
        <w:t xml:space="preserve"> </w:t>
      </w:r>
      <w:r>
        <w:t>2</w:t>
      </w:r>
      <w:r>
        <w:rPr>
          <w:spacing w:val="1"/>
        </w:rPr>
        <w:t>0</w:t>
      </w:r>
      <w:r>
        <w:t>1</w:t>
      </w:r>
      <w:r>
        <w:rPr>
          <w:spacing w:val="2"/>
        </w:rPr>
        <w:t>0</w:t>
      </w:r>
      <w:r>
        <w:t>.</w:t>
      </w:r>
      <w:r>
        <w:rPr>
          <w:spacing w:val="-6"/>
        </w:rPr>
        <w:t xml:space="preserve"> </w:t>
      </w:r>
      <w:r>
        <w:t>Da</w:t>
      </w:r>
      <w:r>
        <w:rPr>
          <w:spacing w:val="3"/>
        </w:rPr>
        <w:t>m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o</w:t>
      </w:r>
      <w:r>
        <w:rPr>
          <w:spacing w:val="1"/>
        </w:rPr>
        <w:t>cc</w:t>
      </w:r>
      <w:r>
        <w:t>ur</w:t>
      </w:r>
      <w:r>
        <w:rPr>
          <w:spacing w:val="1"/>
        </w:rPr>
        <w:t>r</w:t>
      </w:r>
      <w:r>
        <w:t>ed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1"/>
        </w:rPr>
        <w:t>nu</w:t>
      </w:r>
      <w:r>
        <w:rPr>
          <w:spacing w:val="4"/>
        </w:rPr>
        <w:t>m</w:t>
      </w:r>
      <w:r>
        <w:t>b</w:t>
      </w:r>
      <w:r>
        <w:rPr>
          <w:spacing w:val="-1"/>
        </w:rPr>
        <w:t>e</w:t>
      </w:r>
      <w:r>
        <w:t>r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b</w:t>
      </w:r>
      <w:r>
        <w:rPr>
          <w:spacing w:val="-1"/>
        </w:rPr>
        <w:t>uil</w:t>
      </w:r>
      <w:r>
        <w:t>din</w:t>
      </w:r>
      <w:r>
        <w:rPr>
          <w:spacing w:val="-1"/>
        </w:rPr>
        <w:t>g</w:t>
      </w:r>
      <w:r>
        <w:t>s</w:t>
      </w:r>
      <w:r>
        <w:rPr>
          <w:spacing w:val="-6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-6"/>
        </w:rPr>
        <w:t xml:space="preserve"> </w:t>
      </w:r>
      <w:r>
        <w:rPr>
          <w:spacing w:val="1"/>
        </w:rPr>
        <w:t>o</w:t>
      </w:r>
      <w:r>
        <w:rPr>
          <w:spacing w:val="-2"/>
        </w:rPr>
        <w:t>v</w:t>
      </w:r>
      <w:r>
        <w:t>er</w:t>
      </w:r>
      <w:r>
        <w:rPr>
          <w:spacing w:val="-3"/>
        </w:rPr>
        <w:t xml:space="preserve"> </w:t>
      </w:r>
      <w:r>
        <w:t>2</w:t>
      </w:r>
      <w:r>
        <w:rPr>
          <w:spacing w:val="-1"/>
        </w:rPr>
        <w:t>5</w:t>
      </w:r>
      <w:r>
        <w:t>0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>f</w:t>
      </w:r>
      <w:r>
        <w:t>ter</w:t>
      </w:r>
      <w:r>
        <w:rPr>
          <w:spacing w:val="1"/>
        </w:rPr>
        <w:t>s</w:t>
      </w:r>
      <w:r>
        <w:t>h</w:t>
      </w:r>
      <w:r>
        <w:rPr>
          <w:spacing w:val="-1"/>
        </w:rPr>
        <w:t>o</w:t>
      </w:r>
      <w:r>
        <w:rPr>
          <w:spacing w:val="1"/>
        </w:rPr>
        <w:t>ck</w:t>
      </w:r>
      <w:r>
        <w:t>s</w:t>
      </w:r>
      <w:r>
        <w:rPr>
          <w:w w:val="99"/>
        </w:rPr>
        <w:t xml:space="preserve"> </w:t>
      </w:r>
      <w:r>
        <w:t>were</w:t>
      </w:r>
      <w:r>
        <w:rPr>
          <w:spacing w:val="-9"/>
        </w:rPr>
        <w:t xml:space="preserve"> </w:t>
      </w:r>
      <w:r>
        <w:t>re</w:t>
      </w:r>
      <w:r>
        <w:rPr>
          <w:spacing w:val="1"/>
        </w:rPr>
        <w:t>c</w:t>
      </w:r>
      <w:r>
        <w:t>ord</w:t>
      </w:r>
      <w:r>
        <w:rPr>
          <w:spacing w:val="2"/>
        </w:rPr>
        <w:t>e</w:t>
      </w:r>
      <w:r>
        <w:t>d</w:t>
      </w:r>
      <w:r>
        <w:rPr>
          <w:spacing w:val="-8"/>
        </w:rPr>
        <w:t xml:space="preserve"> </w:t>
      </w:r>
      <w:hyperlink w:anchor="_bookmark15" w:history="1">
        <w:r>
          <w:t>(F</w:t>
        </w:r>
        <w:r>
          <w:rPr>
            <w:spacing w:val="-1"/>
          </w:rPr>
          <w:t>i</w:t>
        </w:r>
        <w:r>
          <w:rPr>
            <w:spacing w:val="1"/>
          </w:rPr>
          <w:t>g</w:t>
        </w:r>
        <w:r>
          <w:t>ure</w:t>
        </w:r>
        <w:r>
          <w:rPr>
            <w:spacing w:val="-7"/>
          </w:rPr>
          <w:t xml:space="preserve"> </w:t>
        </w:r>
        <w:r>
          <w:rPr>
            <w:spacing w:val="2"/>
          </w:rPr>
          <w:t>1</w:t>
        </w:r>
        <w:r>
          <w:rPr>
            <w:spacing w:val="-1"/>
          </w:rPr>
          <w:t>8</w:t>
        </w:r>
      </w:hyperlink>
      <w:r>
        <w:t>).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2" w:line="240" w:lineRule="exact"/>
        <w:rPr>
          <w:sz w:val="24"/>
          <w:szCs w:val="24"/>
        </w:rPr>
      </w:pPr>
    </w:p>
    <w:p w:rsidR="00390CA3" w:rsidRDefault="00BD6A69">
      <w:pPr>
        <w:ind w:left="13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AU" w:eastAsia="en-AU"/>
        </w:rPr>
        <w:drawing>
          <wp:inline distT="0" distB="0" distL="0" distR="0">
            <wp:extent cx="4746625" cy="2369185"/>
            <wp:effectExtent l="0" t="0" r="0" b="0"/>
            <wp:docPr id="32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625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CA3" w:rsidRDefault="00390CA3">
      <w:pPr>
        <w:spacing w:before="9" w:line="100" w:lineRule="exact"/>
        <w:rPr>
          <w:sz w:val="10"/>
          <w:szCs w:val="10"/>
        </w:rPr>
      </w:pPr>
    </w:p>
    <w:p w:rsidR="00390CA3" w:rsidRDefault="00BD6A69">
      <w:pPr>
        <w:ind w:left="138" w:right="150"/>
        <w:rPr>
          <w:rFonts w:ascii="Arial" w:eastAsia="Arial" w:hAnsi="Arial" w:cs="Arial"/>
          <w:sz w:val="18"/>
          <w:szCs w:val="18"/>
        </w:rPr>
      </w:pPr>
      <w:bookmarkStart w:id="43" w:name="_bookmark15"/>
      <w:bookmarkEnd w:id="43"/>
      <w:r>
        <w:rPr>
          <w:rFonts w:ascii="Arial" w:eastAsia="Arial" w:hAnsi="Arial" w:cs="Arial"/>
          <w:i/>
          <w:sz w:val="18"/>
          <w:szCs w:val="18"/>
        </w:rPr>
        <w:t>F</w:t>
      </w:r>
      <w:r>
        <w:rPr>
          <w:rFonts w:ascii="Arial" w:eastAsia="Arial" w:hAnsi="Arial" w:cs="Arial"/>
          <w:i/>
          <w:spacing w:val="1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gure</w:t>
      </w:r>
      <w:r>
        <w:rPr>
          <w:rFonts w:ascii="Arial" w:eastAsia="Arial" w:hAnsi="Arial" w:cs="Arial"/>
          <w:i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18: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The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-1"/>
          <w:sz w:val="18"/>
          <w:szCs w:val="18"/>
        </w:rPr>
        <w:t>G</w:t>
      </w:r>
      <w:r>
        <w:rPr>
          <w:rFonts w:ascii="Arial" w:eastAsia="Arial" w:hAnsi="Arial" w:cs="Arial"/>
          <w:i/>
          <w:spacing w:val="-2"/>
          <w:sz w:val="18"/>
          <w:szCs w:val="18"/>
        </w:rPr>
        <w:t>o</w:t>
      </w:r>
      <w:r>
        <w:rPr>
          <w:rFonts w:ascii="Arial" w:eastAsia="Arial" w:hAnsi="Arial" w:cs="Arial"/>
          <w:i/>
          <w:sz w:val="18"/>
          <w:szCs w:val="18"/>
        </w:rPr>
        <w:t>ld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z w:val="18"/>
          <w:szCs w:val="18"/>
        </w:rPr>
        <w:t>n Ea</w:t>
      </w:r>
      <w:r>
        <w:rPr>
          <w:rFonts w:ascii="Arial" w:eastAsia="Arial" w:hAnsi="Arial" w:cs="Arial"/>
          <w:i/>
          <w:spacing w:val="-2"/>
          <w:sz w:val="18"/>
          <w:szCs w:val="18"/>
        </w:rPr>
        <w:t>g</w:t>
      </w:r>
      <w:r>
        <w:rPr>
          <w:rFonts w:ascii="Arial" w:eastAsia="Arial" w:hAnsi="Arial" w:cs="Arial"/>
          <w:i/>
          <w:sz w:val="18"/>
          <w:szCs w:val="18"/>
        </w:rPr>
        <w:t>le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Hotel</w:t>
      </w:r>
      <w:r>
        <w:rPr>
          <w:rFonts w:ascii="Arial" w:eastAsia="Arial" w:hAnsi="Arial" w:cs="Arial"/>
          <w:i/>
          <w:spacing w:val="-4"/>
          <w:sz w:val="18"/>
          <w:szCs w:val="18"/>
        </w:rPr>
        <w:t>’</w:t>
      </w:r>
      <w:r>
        <w:rPr>
          <w:rFonts w:ascii="Arial" w:eastAsia="Arial" w:hAnsi="Arial" w:cs="Arial"/>
          <w:i/>
          <w:sz w:val="18"/>
          <w:szCs w:val="18"/>
        </w:rPr>
        <w:t>s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roof</w:t>
      </w:r>
      <w:r>
        <w:rPr>
          <w:rFonts w:ascii="Arial" w:eastAsia="Arial" w:hAnsi="Arial" w:cs="Arial"/>
          <w:i/>
          <w:spacing w:val="3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wh</w:t>
      </w:r>
      <w:r>
        <w:rPr>
          <w:rFonts w:ascii="Arial" w:eastAsia="Arial" w:hAnsi="Arial" w:cs="Arial"/>
          <w:i/>
          <w:spacing w:val="-2"/>
          <w:sz w:val="18"/>
          <w:szCs w:val="18"/>
        </w:rPr>
        <w:t>i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h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a</w:t>
      </w:r>
      <w:r>
        <w:rPr>
          <w:rFonts w:ascii="Arial" w:eastAsia="Arial" w:hAnsi="Arial" w:cs="Arial"/>
          <w:i/>
          <w:spacing w:val="-2"/>
          <w:sz w:val="18"/>
          <w:szCs w:val="18"/>
        </w:rPr>
        <w:t>v</w:t>
      </w:r>
      <w:r>
        <w:rPr>
          <w:rFonts w:ascii="Arial" w:eastAsia="Arial" w:hAnsi="Arial" w:cs="Arial"/>
          <w:i/>
          <w:sz w:val="18"/>
          <w:szCs w:val="18"/>
        </w:rPr>
        <w:t>ed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in a</w:t>
      </w:r>
      <w:r>
        <w:rPr>
          <w:rFonts w:ascii="Arial" w:eastAsia="Arial" w:hAnsi="Arial" w:cs="Arial"/>
          <w:i/>
          <w:spacing w:val="-2"/>
          <w:sz w:val="18"/>
          <w:szCs w:val="18"/>
        </w:rPr>
        <w:t>ft</w:t>
      </w:r>
      <w:r>
        <w:rPr>
          <w:rFonts w:ascii="Arial" w:eastAsia="Arial" w:hAnsi="Arial" w:cs="Arial"/>
          <w:i/>
          <w:sz w:val="18"/>
          <w:szCs w:val="18"/>
        </w:rPr>
        <w:t>er Kal</w:t>
      </w:r>
      <w:r>
        <w:rPr>
          <w:rFonts w:ascii="Arial" w:eastAsia="Arial" w:hAnsi="Arial" w:cs="Arial"/>
          <w:i/>
          <w:spacing w:val="-2"/>
          <w:sz w:val="18"/>
          <w:szCs w:val="18"/>
        </w:rPr>
        <w:t>g</w:t>
      </w:r>
      <w:r>
        <w:rPr>
          <w:rFonts w:ascii="Arial" w:eastAsia="Arial" w:hAnsi="Arial" w:cs="Arial"/>
          <w:i/>
          <w:sz w:val="18"/>
          <w:szCs w:val="18"/>
        </w:rPr>
        <w:t>oor</w:t>
      </w:r>
      <w:r>
        <w:rPr>
          <w:rFonts w:ascii="Arial" w:eastAsia="Arial" w:hAnsi="Arial" w:cs="Arial"/>
          <w:i/>
          <w:spacing w:val="-2"/>
          <w:sz w:val="18"/>
          <w:szCs w:val="18"/>
        </w:rPr>
        <w:t>l</w:t>
      </w:r>
      <w:r>
        <w:rPr>
          <w:rFonts w:ascii="Arial" w:eastAsia="Arial" w:hAnsi="Arial" w:cs="Arial"/>
          <w:i/>
          <w:sz w:val="18"/>
          <w:szCs w:val="18"/>
        </w:rPr>
        <w:t xml:space="preserve">ie 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z w:val="18"/>
          <w:szCs w:val="18"/>
        </w:rPr>
        <w:t>arth</w:t>
      </w:r>
      <w:r>
        <w:rPr>
          <w:rFonts w:ascii="Arial" w:eastAsia="Arial" w:hAnsi="Arial" w:cs="Arial"/>
          <w:i/>
          <w:spacing w:val="-2"/>
          <w:sz w:val="18"/>
          <w:szCs w:val="18"/>
        </w:rPr>
        <w:t>q</w:t>
      </w:r>
      <w:r>
        <w:rPr>
          <w:rFonts w:ascii="Arial" w:eastAsia="Arial" w:hAnsi="Arial" w:cs="Arial"/>
          <w:i/>
          <w:sz w:val="18"/>
          <w:szCs w:val="18"/>
        </w:rPr>
        <w:t>ua</w:t>
      </w:r>
      <w:r>
        <w:rPr>
          <w:rFonts w:ascii="Arial" w:eastAsia="Arial" w:hAnsi="Arial" w:cs="Arial"/>
          <w:i/>
          <w:spacing w:val="-2"/>
          <w:sz w:val="18"/>
          <w:szCs w:val="18"/>
        </w:rPr>
        <w:t>k</w:t>
      </w:r>
      <w:r>
        <w:rPr>
          <w:rFonts w:ascii="Arial" w:eastAsia="Arial" w:hAnsi="Arial" w:cs="Arial"/>
          <w:i/>
          <w:sz w:val="18"/>
          <w:szCs w:val="18"/>
        </w:rPr>
        <w:t>e.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18" w:line="260" w:lineRule="exact"/>
        <w:rPr>
          <w:sz w:val="26"/>
          <w:szCs w:val="26"/>
        </w:rPr>
      </w:pPr>
    </w:p>
    <w:p w:rsidR="00390CA3" w:rsidRDefault="00BD6A69">
      <w:pPr>
        <w:numPr>
          <w:ilvl w:val="0"/>
          <w:numId w:val="13"/>
        </w:numPr>
        <w:tabs>
          <w:tab w:val="left" w:pos="256"/>
        </w:tabs>
        <w:ind w:left="251" w:hanging="113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sz w:val="16"/>
          <w:szCs w:val="16"/>
        </w:rPr>
        <w:t>S</w:t>
      </w:r>
      <w:r>
        <w:rPr>
          <w:rFonts w:ascii="Arial" w:eastAsia="Arial" w:hAnsi="Arial" w:cs="Arial"/>
          <w:spacing w:val="-1"/>
          <w:sz w:val="16"/>
          <w:szCs w:val="16"/>
        </w:rPr>
        <w:t>e</w:t>
      </w:r>
      <w:r>
        <w:rPr>
          <w:rFonts w:ascii="Arial" w:eastAsia="Arial" w:hAnsi="Arial" w:cs="Arial"/>
          <w:sz w:val="16"/>
          <w:szCs w:val="16"/>
        </w:rPr>
        <w:t>e</w:t>
      </w:r>
      <w:r>
        <w:rPr>
          <w:rFonts w:ascii="Arial" w:eastAsia="Arial" w:hAnsi="Arial" w:cs="Arial"/>
          <w:spacing w:val="-2"/>
          <w:sz w:val="16"/>
          <w:szCs w:val="16"/>
        </w:rPr>
        <w:t xml:space="preserve"> </w:t>
      </w:r>
      <w:r>
        <w:rPr>
          <w:rFonts w:ascii="Arial" w:eastAsia="Arial" w:hAnsi="Arial" w:cs="Arial"/>
          <w:sz w:val="16"/>
          <w:szCs w:val="16"/>
        </w:rPr>
        <w:t>mo</w:t>
      </w:r>
      <w:r>
        <w:rPr>
          <w:rFonts w:ascii="Arial" w:eastAsia="Arial" w:hAnsi="Arial" w:cs="Arial"/>
          <w:spacing w:val="-1"/>
          <w:sz w:val="16"/>
          <w:szCs w:val="16"/>
        </w:rPr>
        <w:t>r</w:t>
      </w:r>
      <w:r>
        <w:rPr>
          <w:rFonts w:ascii="Arial" w:eastAsia="Arial" w:hAnsi="Arial" w:cs="Arial"/>
          <w:sz w:val="16"/>
          <w:szCs w:val="16"/>
        </w:rPr>
        <w:t xml:space="preserve">e </w:t>
      </w:r>
      <w:r>
        <w:rPr>
          <w:rFonts w:ascii="Arial" w:eastAsia="Arial" w:hAnsi="Arial" w:cs="Arial"/>
          <w:spacing w:val="-1"/>
          <w:sz w:val="16"/>
          <w:szCs w:val="16"/>
        </w:rPr>
        <w:t>e</w:t>
      </w:r>
      <w:r>
        <w:rPr>
          <w:rFonts w:ascii="Arial" w:eastAsia="Arial" w:hAnsi="Arial" w:cs="Arial"/>
          <w:spacing w:val="-4"/>
          <w:sz w:val="16"/>
          <w:szCs w:val="16"/>
        </w:rPr>
        <w:t>x</w:t>
      </w:r>
      <w:r>
        <w:rPr>
          <w:rFonts w:ascii="Arial" w:eastAsia="Arial" w:hAnsi="Arial" w:cs="Arial"/>
          <w:spacing w:val="-1"/>
          <w:sz w:val="16"/>
          <w:szCs w:val="16"/>
        </w:rPr>
        <w:t>a</w:t>
      </w:r>
      <w:r>
        <w:rPr>
          <w:rFonts w:ascii="Arial" w:eastAsia="Arial" w:hAnsi="Arial" w:cs="Arial"/>
          <w:spacing w:val="2"/>
          <w:sz w:val="16"/>
          <w:szCs w:val="16"/>
        </w:rPr>
        <w:t>m</w:t>
      </w:r>
      <w:r>
        <w:rPr>
          <w:rFonts w:ascii="Arial" w:eastAsia="Arial" w:hAnsi="Arial" w:cs="Arial"/>
          <w:spacing w:val="-1"/>
          <w:sz w:val="16"/>
          <w:szCs w:val="16"/>
        </w:rPr>
        <w:t>p</w:t>
      </w:r>
      <w:r>
        <w:rPr>
          <w:rFonts w:ascii="Arial" w:eastAsia="Arial" w:hAnsi="Arial" w:cs="Arial"/>
          <w:sz w:val="16"/>
          <w:szCs w:val="16"/>
        </w:rPr>
        <w:t>l</w:t>
      </w:r>
      <w:r>
        <w:rPr>
          <w:rFonts w:ascii="Arial" w:eastAsia="Arial" w:hAnsi="Arial" w:cs="Arial"/>
          <w:spacing w:val="-3"/>
          <w:sz w:val="16"/>
          <w:szCs w:val="16"/>
        </w:rPr>
        <w:t>e</w:t>
      </w:r>
      <w:r>
        <w:rPr>
          <w:rFonts w:ascii="Arial" w:eastAsia="Arial" w:hAnsi="Arial" w:cs="Arial"/>
          <w:sz w:val="16"/>
          <w:szCs w:val="16"/>
        </w:rPr>
        <w:t>s</w:t>
      </w:r>
      <w:r>
        <w:rPr>
          <w:rFonts w:ascii="Arial" w:eastAsia="Arial" w:hAnsi="Arial" w:cs="Arial"/>
          <w:spacing w:val="2"/>
          <w:sz w:val="16"/>
          <w:szCs w:val="16"/>
        </w:rPr>
        <w:t xml:space="preserve"> </w:t>
      </w:r>
      <w:r>
        <w:rPr>
          <w:rFonts w:ascii="Arial" w:eastAsia="Arial" w:hAnsi="Arial" w:cs="Arial"/>
          <w:spacing w:val="-1"/>
          <w:sz w:val="16"/>
          <w:szCs w:val="16"/>
        </w:rPr>
        <w:t>o</w:t>
      </w:r>
      <w:r>
        <w:rPr>
          <w:rFonts w:ascii="Arial" w:eastAsia="Arial" w:hAnsi="Arial" w:cs="Arial"/>
          <w:sz w:val="16"/>
          <w:szCs w:val="16"/>
        </w:rPr>
        <w:t>n</w:t>
      </w:r>
      <w:r>
        <w:rPr>
          <w:rFonts w:ascii="Arial" w:eastAsia="Arial" w:hAnsi="Arial" w:cs="Arial"/>
          <w:spacing w:val="-2"/>
          <w:sz w:val="16"/>
          <w:szCs w:val="16"/>
        </w:rPr>
        <w:t xml:space="preserve"> </w:t>
      </w:r>
      <w:r>
        <w:rPr>
          <w:rFonts w:ascii="Arial" w:eastAsia="Arial" w:hAnsi="Arial" w:cs="Arial"/>
          <w:sz w:val="16"/>
          <w:szCs w:val="16"/>
        </w:rPr>
        <w:t>t</w:t>
      </w:r>
      <w:r>
        <w:rPr>
          <w:rFonts w:ascii="Arial" w:eastAsia="Arial" w:hAnsi="Arial" w:cs="Arial"/>
          <w:spacing w:val="-1"/>
          <w:sz w:val="16"/>
          <w:szCs w:val="16"/>
        </w:rPr>
        <w:t>h</w:t>
      </w:r>
      <w:r>
        <w:rPr>
          <w:rFonts w:ascii="Arial" w:eastAsia="Arial" w:hAnsi="Arial" w:cs="Arial"/>
          <w:sz w:val="16"/>
          <w:szCs w:val="16"/>
        </w:rPr>
        <w:t>e G</w:t>
      </w:r>
      <w:r>
        <w:rPr>
          <w:rFonts w:ascii="Arial" w:eastAsia="Arial" w:hAnsi="Arial" w:cs="Arial"/>
          <w:spacing w:val="-1"/>
          <w:sz w:val="16"/>
          <w:szCs w:val="16"/>
        </w:rPr>
        <w:t>e</w:t>
      </w:r>
      <w:r>
        <w:rPr>
          <w:rFonts w:ascii="Arial" w:eastAsia="Arial" w:hAnsi="Arial" w:cs="Arial"/>
          <w:spacing w:val="-4"/>
          <w:sz w:val="16"/>
          <w:szCs w:val="16"/>
        </w:rPr>
        <w:t>o</w:t>
      </w:r>
      <w:r>
        <w:rPr>
          <w:rFonts w:ascii="Arial" w:eastAsia="Arial" w:hAnsi="Arial" w:cs="Arial"/>
          <w:spacing w:val="-2"/>
          <w:sz w:val="16"/>
          <w:szCs w:val="16"/>
        </w:rPr>
        <w:t>s</w:t>
      </w:r>
      <w:r>
        <w:rPr>
          <w:rFonts w:ascii="Arial" w:eastAsia="Arial" w:hAnsi="Arial" w:cs="Arial"/>
          <w:sz w:val="16"/>
          <w:szCs w:val="16"/>
        </w:rPr>
        <w:t>cie</w:t>
      </w:r>
      <w:r>
        <w:rPr>
          <w:rFonts w:ascii="Arial" w:eastAsia="Arial" w:hAnsi="Arial" w:cs="Arial"/>
          <w:spacing w:val="-1"/>
          <w:sz w:val="16"/>
          <w:szCs w:val="16"/>
        </w:rPr>
        <w:t>n</w:t>
      </w:r>
      <w:r>
        <w:rPr>
          <w:rFonts w:ascii="Arial" w:eastAsia="Arial" w:hAnsi="Arial" w:cs="Arial"/>
          <w:sz w:val="16"/>
          <w:szCs w:val="16"/>
        </w:rPr>
        <w:t>ce</w:t>
      </w:r>
      <w:r>
        <w:rPr>
          <w:rFonts w:ascii="Arial" w:eastAsia="Arial" w:hAnsi="Arial" w:cs="Arial"/>
          <w:spacing w:val="-3"/>
          <w:sz w:val="16"/>
          <w:szCs w:val="16"/>
        </w:rPr>
        <w:t xml:space="preserve"> </w:t>
      </w:r>
      <w:r>
        <w:rPr>
          <w:rFonts w:ascii="Arial" w:eastAsia="Arial" w:hAnsi="Arial" w:cs="Arial"/>
          <w:sz w:val="16"/>
          <w:szCs w:val="16"/>
        </w:rPr>
        <w:t>A</w:t>
      </w:r>
      <w:r>
        <w:rPr>
          <w:rFonts w:ascii="Arial" w:eastAsia="Arial" w:hAnsi="Arial" w:cs="Arial"/>
          <w:spacing w:val="-4"/>
          <w:sz w:val="16"/>
          <w:szCs w:val="16"/>
        </w:rPr>
        <w:t>u</w:t>
      </w:r>
      <w:r>
        <w:rPr>
          <w:rFonts w:ascii="Arial" w:eastAsia="Arial" w:hAnsi="Arial" w:cs="Arial"/>
          <w:sz w:val="16"/>
          <w:szCs w:val="16"/>
        </w:rPr>
        <w:t>st</w:t>
      </w:r>
      <w:r>
        <w:rPr>
          <w:rFonts w:ascii="Arial" w:eastAsia="Arial" w:hAnsi="Arial" w:cs="Arial"/>
          <w:spacing w:val="-1"/>
          <w:sz w:val="16"/>
          <w:szCs w:val="16"/>
        </w:rPr>
        <w:t>ra</w:t>
      </w:r>
      <w:r>
        <w:rPr>
          <w:rFonts w:ascii="Arial" w:eastAsia="Arial" w:hAnsi="Arial" w:cs="Arial"/>
          <w:sz w:val="16"/>
          <w:szCs w:val="16"/>
        </w:rPr>
        <w:t>lia</w:t>
      </w:r>
      <w:r>
        <w:rPr>
          <w:rFonts w:ascii="Arial" w:eastAsia="Arial" w:hAnsi="Arial" w:cs="Arial"/>
          <w:spacing w:val="-3"/>
          <w:sz w:val="16"/>
          <w:szCs w:val="16"/>
        </w:rPr>
        <w:t xml:space="preserve"> </w:t>
      </w:r>
      <w:r>
        <w:rPr>
          <w:rFonts w:ascii="Arial" w:eastAsia="Arial" w:hAnsi="Arial" w:cs="Arial"/>
          <w:spacing w:val="-4"/>
          <w:sz w:val="16"/>
          <w:szCs w:val="16"/>
        </w:rPr>
        <w:t>w</w:t>
      </w:r>
      <w:r>
        <w:rPr>
          <w:rFonts w:ascii="Arial" w:eastAsia="Arial" w:hAnsi="Arial" w:cs="Arial"/>
          <w:spacing w:val="-1"/>
          <w:sz w:val="16"/>
          <w:szCs w:val="16"/>
        </w:rPr>
        <w:t>eb</w:t>
      </w:r>
      <w:r>
        <w:rPr>
          <w:rFonts w:ascii="Arial" w:eastAsia="Arial" w:hAnsi="Arial" w:cs="Arial"/>
          <w:sz w:val="16"/>
          <w:szCs w:val="16"/>
        </w:rPr>
        <w:t>sit</w:t>
      </w:r>
      <w:r>
        <w:rPr>
          <w:rFonts w:ascii="Arial" w:eastAsia="Arial" w:hAnsi="Arial" w:cs="Arial"/>
          <w:spacing w:val="-1"/>
          <w:sz w:val="16"/>
          <w:szCs w:val="16"/>
        </w:rPr>
        <w:t>e</w:t>
      </w:r>
      <w:r>
        <w:rPr>
          <w:rFonts w:ascii="Arial" w:eastAsia="Arial" w:hAnsi="Arial" w:cs="Arial"/>
          <w:sz w:val="16"/>
          <w:szCs w:val="16"/>
        </w:rPr>
        <w:t>.</w:t>
      </w:r>
    </w:p>
    <w:p w:rsidR="00390CA3" w:rsidRDefault="00390CA3">
      <w:pPr>
        <w:rPr>
          <w:rFonts w:ascii="Arial" w:eastAsia="Arial" w:hAnsi="Arial" w:cs="Arial"/>
          <w:sz w:val="16"/>
          <w:szCs w:val="16"/>
        </w:rPr>
        <w:sectPr w:rsidR="00390CA3">
          <w:footerReference w:type="default" r:id="rId78"/>
          <w:pgSz w:w="11907" w:h="16840"/>
          <w:pgMar w:top="1560" w:right="1280" w:bottom="780" w:left="1280" w:header="0" w:footer="585" w:gutter="0"/>
          <w:cols w:space="720"/>
        </w:sectPr>
      </w:pPr>
    </w:p>
    <w:p w:rsidR="00390CA3" w:rsidRDefault="00390CA3">
      <w:pPr>
        <w:spacing w:before="2" w:line="140" w:lineRule="exact"/>
        <w:rPr>
          <w:sz w:val="14"/>
          <w:szCs w:val="14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pStyle w:val="Heading2"/>
        <w:spacing w:before="61"/>
        <w:ind w:right="150"/>
      </w:pPr>
      <w:bookmarkStart w:id="44" w:name="_TOC_250025"/>
      <w:r>
        <w:t>Colli</w:t>
      </w:r>
      <w:r>
        <w:rPr>
          <w:spacing w:val="-2"/>
        </w:rPr>
        <w:t>e</w:t>
      </w:r>
      <w:r>
        <w:t>r</w:t>
      </w:r>
      <w:r>
        <w:rPr>
          <w:spacing w:val="1"/>
        </w:rPr>
        <w:t xml:space="preserve"> </w:t>
      </w:r>
      <w:r>
        <w:rPr>
          <w:spacing w:val="-1"/>
        </w:rPr>
        <w:t>B</w:t>
      </w:r>
      <w:r>
        <w:t>ay</w:t>
      </w:r>
      <w:r>
        <w:rPr>
          <w:spacing w:val="-4"/>
        </w:rPr>
        <w:t xml:space="preserve"> </w:t>
      </w:r>
      <w:r>
        <w:rPr>
          <w:spacing w:val="1"/>
        </w:rPr>
        <w:t>(</w:t>
      </w:r>
      <w:r>
        <w:t>ma</w:t>
      </w:r>
      <w:r>
        <w:rPr>
          <w:spacing w:val="-2"/>
        </w:rPr>
        <w:t>g</w:t>
      </w:r>
      <w:r>
        <w:t>n</w:t>
      </w:r>
      <w:r>
        <w:rPr>
          <w:spacing w:val="-2"/>
        </w:rPr>
        <w:t>i</w:t>
      </w:r>
      <w:r>
        <w:t>t</w:t>
      </w:r>
      <w:r>
        <w:rPr>
          <w:spacing w:val="1"/>
        </w:rPr>
        <w:t>u</w:t>
      </w:r>
      <w:r>
        <w:rPr>
          <w:spacing w:val="-2"/>
        </w:rPr>
        <w:t>d</w:t>
      </w:r>
      <w:r>
        <w:t>e 6.</w:t>
      </w:r>
      <w:r>
        <w:rPr>
          <w:spacing w:val="2"/>
        </w:rPr>
        <w:t>2</w:t>
      </w:r>
      <w:r>
        <w:t>)</w:t>
      </w:r>
      <w:r>
        <w:rPr>
          <w:spacing w:val="-1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W</w:t>
      </w:r>
      <w:r>
        <w:rPr>
          <w:spacing w:val="-2"/>
        </w:rPr>
        <w:t>e</w:t>
      </w:r>
      <w:r>
        <w:t>s</w:t>
      </w:r>
      <w:r>
        <w:rPr>
          <w:spacing w:val="-2"/>
        </w:rPr>
        <w:t>te</w:t>
      </w:r>
      <w:r>
        <w:t>rn</w:t>
      </w:r>
      <w:r>
        <w:rPr>
          <w:spacing w:val="-15"/>
        </w:rPr>
        <w:t xml:space="preserve"> </w:t>
      </w:r>
      <w:r>
        <w:rPr>
          <w:spacing w:val="-1"/>
        </w:rPr>
        <w:t>A</w:t>
      </w:r>
      <w:r>
        <w:rPr>
          <w:spacing w:val="-2"/>
        </w:rPr>
        <w:t>u</w:t>
      </w:r>
      <w:r>
        <w:t>st</w:t>
      </w:r>
      <w:r>
        <w:rPr>
          <w:spacing w:val="-1"/>
        </w:rPr>
        <w:t>r</w:t>
      </w:r>
      <w:r>
        <w:t>al</w:t>
      </w:r>
      <w:r>
        <w:rPr>
          <w:spacing w:val="-2"/>
        </w:rPr>
        <w:t>i</w:t>
      </w:r>
      <w:r>
        <w:t>a,</w:t>
      </w:r>
      <w:r>
        <w:rPr>
          <w:spacing w:val="-2"/>
        </w:rPr>
        <w:t xml:space="preserve"> </w:t>
      </w:r>
      <w:r>
        <w:t>10</w:t>
      </w:r>
      <w:r>
        <w:rPr>
          <w:spacing w:val="-16"/>
        </w:rPr>
        <w:t xml:space="preserve"> </w:t>
      </w:r>
      <w:r>
        <w:rPr>
          <w:spacing w:val="-1"/>
        </w:rPr>
        <w:t>A</w:t>
      </w:r>
      <w:r>
        <w:rPr>
          <w:spacing w:val="-2"/>
        </w:rPr>
        <w:t>u</w:t>
      </w:r>
      <w:r>
        <w:t>gu</w:t>
      </w:r>
      <w:r>
        <w:rPr>
          <w:spacing w:val="-2"/>
        </w:rPr>
        <w:t>s</w:t>
      </w:r>
      <w:r>
        <w:t xml:space="preserve">t </w:t>
      </w:r>
      <w:r>
        <w:rPr>
          <w:spacing w:val="-2"/>
        </w:rPr>
        <w:t>1</w:t>
      </w:r>
      <w:r>
        <w:t>9</w:t>
      </w:r>
      <w:r>
        <w:rPr>
          <w:spacing w:val="-2"/>
        </w:rPr>
        <w:t>9</w:t>
      </w:r>
      <w:bookmarkEnd w:id="44"/>
      <w:r>
        <w:t>7</w:t>
      </w:r>
    </w:p>
    <w:p w:rsidR="00390CA3" w:rsidRDefault="00390CA3">
      <w:pPr>
        <w:spacing w:before="19" w:line="200" w:lineRule="exact"/>
        <w:rPr>
          <w:sz w:val="20"/>
          <w:szCs w:val="20"/>
        </w:rPr>
      </w:pPr>
    </w:p>
    <w:p w:rsidR="00390CA3" w:rsidRDefault="00BD6A69">
      <w:pPr>
        <w:pStyle w:val="BodyText"/>
        <w:spacing w:line="292" w:lineRule="auto"/>
        <w:ind w:right="140"/>
      </w:pPr>
      <w:r>
        <w:t>A</w:t>
      </w:r>
      <w:r>
        <w:rPr>
          <w:spacing w:val="-7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t>t</w:t>
      </w:r>
      <w:r>
        <w:rPr>
          <w:spacing w:val="1"/>
        </w:rPr>
        <w:t>u</w:t>
      </w:r>
      <w:r>
        <w:t>de</w:t>
      </w:r>
      <w:r>
        <w:rPr>
          <w:spacing w:val="-6"/>
        </w:rPr>
        <w:t xml:space="preserve"> </w:t>
      </w:r>
      <w:r>
        <w:rPr>
          <w:spacing w:val="1"/>
        </w:rPr>
        <w:t>6</w:t>
      </w:r>
      <w:r>
        <w:t>.2</w:t>
      </w:r>
      <w:r>
        <w:rPr>
          <w:spacing w:val="-7"/>
        </w:rPr>
        <w:t xml:space="preserve"> </w:t>
      </w:r>
      <w:r>
        <w:rPr>
          <w:spacing w:val="1"/>
        </w:rPr>
        <w:t>e</w:t>
      </w:r>
      <w:r>
        <w:t>arth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5"/>
        </w:rPr>
        <w:t xml:space="preserve"> </w:t>
      </w:r>
      <w:r>
        <w:t>oc</w:t>
      </w:r>
      <w:r>
        <w:rPr>
          <w:spacing w:val="1"/>
        </w:rPr>
        <w:t>c</w:t>
      </w:r>
      <w:r>
        <w:t>u</w:t>
      </w:r>
      <w:r>
        <w:rPr>
          <w:spacing w:val="1"/>
        </w:rPr>
        <w:t>r</w:t>
      </w:r>
      <w:r>
        <w:t>r</w:t>
      </w:r>
      <w:r>
        <w:rPr>
          <w:spacing w:val="-1"/>
        </w:rPr>
        <w:t>e</w:t>
      </w:r>
      <w:r>
        <w:t>d</w:t>
      </w:r>
      <w:r>
        <w:rPr>
          <w:spacing w:val="-7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Au</w:t>
      </w:r>
      <w:r>
        <w:rPr>
          <w:spacing w:val="-1"/>
        </w:rPr>
        <w:t>g</w:t>
      </w:r>
      <w:r>
        <w:t>ust</w:t>
      </w:r>
      <w:r>
        <w:rPr>
          <w:spacing w:val="-4"/>
        </w:rPr>
        <w:t xml:space="preserve"> </w:t>
      </w:r>
      <w:r>
        <w:t>10</w:t>
      </w:r>
      <w:r>
        <w:rPr>
          <w:spacing w:val="-6"/>
        </w:rPr>
        <w:t xml:space="preserve"> </w:t>
      </w:r>
      <w:r>
        <w:rPr>
          <w:spacing w:val="1"/>
        </w:rPr>
        <w:t>1</w:t>
      </w:r>
      <w:r>
        <w:t>9</w:t>
      </w:r>
      <w:r>
        <w:rPr>
          <w:spacing w:val="-1"/>
        </w:rPr>
        <w:t>9</w:t>
      </w:r>
      <w:r>
        <w:t>7</w:t>
      </w:r>
      <w:r>
        <w:rPr>
          <w:spacing w:val="-5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-6"/>
        </w:rPr>
        <w:t xml:space="preserve"> </w:t>
      </w:r>
      <w:r>
        <w:rPr>
          <w:spacing w:val="1"/>
        </w:rPr>
        <w:t>C</w:t>
      </w:r>
      <w:r>
        <w:t>ol</w:t>
      </w:r>
      <w:r>
        <w:rPr>
          <w:spacing w:val="-1"/>
        </w:rPr>
        <w:t>l</w:t>
      </w:r>
      <w:r>
        <w:rPr>
          <w:spacing w:val="1"/>
        </w:rPr>
        <w:t>i</w:t>
      </w:r>
      <w:r>
        <w:t>er</w:t>
      </w:r>
      <w:r>
        <w:rPr>
          <w:spacing w:val="-6"/>
        </w:rPr>
        <w:t xml:space="preserve"> </w:t>
      </w:r>
      <w:r>
        <w:t>B</w:t>
      </w:r>
      <w:r>
        <w:rPr>
          <w:spacing w:val="3"/>
        </w:rPr>
        <w:t>a</w:t>
      </w:r>
      <w:r>
        <w:rPr>
          <w:spacing w:val="-5"/>
        </w:rPr>
        <w:t>y</w:t>
      </w:r>
      <w:r>
        <w:t>,</w:t>
      </w:r>
      <w:r>
        <w:rPr>
          <w:spacing w:val="-9"/>
        </w:rPr>
        <w:t xml:space="preserve"> </w:t>
      </w:r>
      <w:r>
        <w:rPr>
          <w:spacing w:val="8"/>
        </w:rPr>
        <w:t>W</w:t>
      </w:r>
      <w:r>
        <w:t>estern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t>ustr</w:t>
      </w:r>
      <w:r>
        <w:rPr>
          <w:spacing w:val="1"/>
        </w:rPr>
        <w:t>a</w:t>
      </w:r>
      <w:r>
        <w:rPr>
          <w:spacing w:val="-1"/>
        </w:rPr>
        <w:t>li</w:t>
      </w:r>
      <w:r>
        <w:rPr>
          <w:spacing w:val="1"/>
        </w:rPr>
        <w:t>a</w:t>
      </w:r>
      <w:r>
        <w:t>.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t>he</w:t>
      </w:r>
      <w:r>
        <w:rPr>
          <w:w w:val="99"/>
        </w:rPr>
        <w:t xml:space="preserve"> </w:t>
      </w:r>
      <w:r>
        <w:t>e</w:t>
      </w:r>
      <w:r>
        <w:rPr>
          <w:spacing w:val="-1"/>
        </w:rPr>
        <w:t>pi</w:t>
      </w:r>
      <w:r>
        <w:rPr>
          <w:spacing w:val="1"/>
        </w:rPr>
        <w:t>ce</w:t>
      </w:r>
      <w:r>
        <w:t>ntre</w:t>
      </w:r>
      <w:r>
        <w:rPr>
          <w:spacing w:val="-5"/>
        </w:rPr>
        <w:t xml:space="preserve"> </w:t>
      </w:r>
      <w:r>
        <w:t>was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>b</w:t>
      </w:r>
      <w:r>
        <w:rPr>
          <w:spacing w:val="1"/>
        </w:rPr>
        <w:t>o</w:t>
      </w:r>
      <w:r>
        <w:t>ut</w:t>
      </w:r>
      <w:r>
        <w:rPr>
          <w:spacing w:val="-6"/>
        </w:rPr>
        <w:t xml:space="preserve"> </w:t>
      </w:r>
      <w:r>
        <w:rPr>
          <w:spacing w:val="1"/>
        </w:rPr>
        <w:t>5</w:t>
      </w:r>
      <w:r>
        <w:t>0</w:t>
      </w:r>
      <w:r>
        <w:rPr>
          <w:spacing w:val="-6"/>
        </w:rPr>
        <w:t xml:space="preserve"> </w:t>
      </w:r>
      <w:r>
        <w:rPr>
          <w:spacing w:val="2"/>
        </w:rPr>
        <w:t>k</w:t>
      </w:r>
      <w:r>
        <w:rPr>
          <w:spacing w:val="-1"/>
        </w:rPr>
        <w:t>il</w:t>
      </w:r>
      <w:r>
        <w:rPr>
          <w:spacing w:val="1"/>
        </w:rPr>
        <w:t>o</w:t>
      </w:r>
      <w:r>
        <w:rPr>
          <w:spacing w:val="4"/>
        </w:rPr>
        <w:t>m</w:t>
      </w:r>
      <w:r>
        <w:t>etres</w:t>
      </w:r>
      <w:r>
        <w:rPr>
          <w:spacing w:val="-5"/>
        </w:rPr>
        <w:t xml:space="preserve"> </w:t>
      </w:r>
      <w:r>
        <w:rPr>
          <w:spacing w:val="-3"/>
        </w:rPr>
        <w:t>o</w:t>
      </w:r>
      <w:r>
        <w:rPr>
          <w:spacing w:val="2"/>
        </w:rPr>
        <w:t>f</w:t>
      </w:r>
      <w:r>
        <w:t>fsh</w:t>
      </w:r>
      <w:r>
        <w:rPr>
          <w:spacing w:val="-1"/>
        </w:rPr>
        <w:t>o</w:t>
      </w:r>
      <w:r>
        <w:t>re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t>r</w:t>
      </w:r>
      <w:r>
        <w:rPr>
          <w:spacing w:val="-3"/>
        </w:rPr>
        <w:t>o</w:t>
      </w:r>
      <w:r>
        <w:t>m</w:t>
      </w:r>
      <w:r>
        <w:rPr>
          <w:spacing w:val="-2"/>
        </w:rPr>
        <w:t xml:space="preserve"> </w:t>
      </w:r>
      <w:r>
        <w:rPr>
          <w:spacing w:val="-1"/>
        </w:rPr>
        <w:t>K</w:t>
      </w:r>
      <w:r>
        <w:t>o</w:t>
      </w:r>
      <w:r>
        <w:rPr>
          <w:spacing w:val="-1"/>
        </w:rPr>
        <w:t>ol</w:t>
      </w:r>
      <w:r>
        <w:rPr>
          <w:spacing w:val="1"/>
        </w:rPr>
        <w:t>a</w:t>
      </w:r>
      <w:r>
        <w:t>n</w:t>
      </w:r>
      <w:r>
        <w:rPr>
          <w:spacing w:val="-6"/>
        </w:rPr>
        <w:t xml:space="preserve"> </w:t>
      </w:r>
      <w:r>
        <w:rPr>
          <w:spacing w:val="-1"/>
        </w:rPr>
        <w:t>I</w:t>
      </w:r>
      <w:r>
        <w:rPr>
          <w:spacing w:val="1"/>
        </w:rPr>
        <w:t>s</w:t>
      </w:r>
      <w:r>
        <w:rPr>
          <w:spacing w:val="-1"/>
        </w:rPr>
        <w:t>l</w:t>
      </w:r>
      <w:r>
        <w:rPr>
          <w:spacing w:val="1"/>
        </w:rPr>
        <w:t>a</w:t>
      </w:r>
      <w:r>
        <w:t>n</w:t>
      </w:r>
      <w:r>
        <w:rPr>
          <w:spacing w:val="-1"/>
        </w:rPr>
        <w:t>d</w:t>
      </w:r>
      <w:r>
        <w:t>.</w:t>
      </w:r>
      <w:r>
        <w:rPr>
          <w:spacing w:val="-6"/>
        </w:rPr>
        <w:t xml:space="preserve"> </w:t>
      </w:r>
      <w:r>
        <w:rPr>
          <w:spacing w:val="1"/>
        </w:rPr>
        <w:t>I</w:t>
      </w:r>
      <w:r>
        <w:t>t</w:t>
      </w:r>
      <w:r>
        <w:rPr>
          <w:spacing w:val="-4"/>
        </w:rPr>
        <w:t xml:space="preserve"> </w:t>
      </w:r>
      <w:r>
        <w:rPr>
          <w:spacing w:val="-3"/>
        </w:rPr>
        <w:t>w</w:t>
      </w:r>
      <w:r>
        <w:t>as</w:t>
      </w:r>
      <w:r>
        <w:rPr>
          <w:spacing w:val="-3"/>
        </w:rPr>
        <w:t xml:space="preserve"> </w:t>
      </w:r>
      <w:r>
        <w:t>w</w:t>
      </w:r>
      <w:r>
        <w:rPr>
          <w:spacing w:val="-1"/>
        </w:rPr>
        <w:t>i</w:t>
      </w:r>
      <w:r>
        <w:t>d</w:t>
      </w:r>
      <w:r>
        <w:rPr>
          <w:spacing w:val="1"/>
        </w:rPr>
        <w:t>e</w:t>
      </w:r>
      <w:r>
        <w:rPr>
          <w:spacing w:val="3"/>
        </w:rPr>
        <w:t>l</w:t>
      </w:r>
      <w:r>
        <w:t>y</w:t>
      </w:r>
      <w:r>
        <w:rPr>
          <w:spacing w:val="-9"/>
        </w:rPr>
        <w:t xml:space="preserve"> </w:t>
      </w:r>
      <w:r>
        <w:rPr>
          <w:spacing w:val="1"/>
        </w:rPr>
        <w:t>f</w:t>
      </w:r>
      <w:r>
        <w:t>e</w:t>
      </w:r>
      <w:r>
        <w:rPr>
          <w:spacing w:val="-2"/>
        </w:rPr>
        <w:t>l</w:t>
      </w:r>
      <w:r>
        <w:t>t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t>rom</w:t>
      </w:r>
      <w:r>
        <w:rPr>
          <w:spacing w:val="-3"/>
        </w:rPr>
        <w:t xml:space="preserve"> </w:t>
      </w:r>
      <w:r>
        <w:rPr>
          <w:spacing w:val="-1"/>
        </w:rPr>
        <w:t>B</w:t>
      </w:r>
      <w:r>
        <w:t>ro</w:t>
      </w:r>
      <w:r>
        <w:rPr>
          <w:spacing w:val="-5"/>
        </w:rPr>
        <w:t>o</w:t>
      </w:r>
      <w:r>
        <w:rPr>
          <w:spacing w:val="4"/>
        </w:rPr>
        <w:t>m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t>o</w:t>
      </w:r>
      <w:r>
        <w:rPr>
          <w:w w:val="99"/>
        </w:rPr>
        <w:t xml:space="preserve"> </w:t>
      </w:r>
      <w:r>
        <w:rPr>
          <w:spacing w:val="-1"/>
        </w:rPr>
        <w:t>K</w:t>
      </w:r>
      <w:r>
        <w:t>u</w:t>
      </w:r>
      <w:r>
        <w:rPr>
          <w:spacing w:val="1"/>
        </w:rPr>
        <w:t>n</w:t>
      </w:r>
      <w:r>
        <w:t>u</w:t>
      </w:r>
      <w:r>
        <w:rPr>
          <w:spacing w:val="-1"/>
        </w:rPr>
        <w:t>n</w:t>
      </w:r>
      <w:r>
        <w:t>ur</w:t>
      </w:r>
      <w:r>
        <w:rPr>
          <w:spacing w:val="1"/>
        </w:rPr>
        <w:t>r</w:t>
      </w:r>
      <w:r>
        <w:t>a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5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s</w:t>
      </w:r>
      <w:r>
        <w:rPr>
          <w:spacing w:val="1"/>
        </w:rPr>
        <w:t>e</w:t>
      </w:r>
      <w:r>
        <w:rPr>
          <w:spacing w:val="-2"/>
        </w:rPr>
        <w:t>v</w:t>
      </w:r>
      <w:r>
        <w:t>e</w:t>
      </w:r>
      <w:r>
        <w:rPr>
          <w:spacing w:val="2"/>
        </w:rPr>
        <w:t>r</w:t>
      </w:r>
      <w:r>
        <w:t>al</w:t>
      </w:r>
      <w:r>
        <w:rPr>
          <w:spacing w:val="-5"/>
        </w:rPr>
        <w:t xml:space="preserve"> </w:t>
      </w:r>
      <w:r>
        <w:t>b</w:t>
      </w:r>
      <w:r>
        <w:rPr>
          <w:spacing w:val="-1"/>
        </w:rPr>
        <w:t>o</w:t>
      </w:r>
      <w:r>
        <w:t>ats</w:t>
      </w:r>
      <w:r>
        <w:rPr>
          <w:spacing w:val="-4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-7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6"/>
        </w:rPr>
        <w:t xml:space="preserve"> </w:t>
      </w:r>
      <w:r>
        <w:t>a</w:t>
      </w:r>
      <w:r>
        <w:rPr>
          <w:spacing w:val="2"/>
        </w:rPr>
        <w:t>r</w:t>
      </w:r>
      <w:r>
        <w:t>e</w:t>
      </w:r>
      <w:r>
        <w:rPr>
          <w:spacing w:val="-1"/>
        </w:rPr>
        <w:t>a</w:t>
      </w:r>
      <w:r>
        <w:t>.</w:t>
      </w:r>
      <w:r>
        <w:rPr>
          <w:spacing w:val="-4"/>
        </w:rPr>
        <w:t xml:space="preserve"> </w:t>
      </w:r>
      <w:r>
        <w:rPr>
          <w:spacing w:val="2"/>
        </w:rPr>
        <w:t>C</w:t>
      </w:r>
      <w:r>
        <w:t>o</w:t>
      </w:r>
      <w:r>
        <w:rPr>
          <w:spacing w:val="-1"/>
        </w:rPr>
        <w:t>n</w:t>
      </w:r>
      <w:r>
        <w:rPr>
          <w:spacing w:val="1"/>
        </w:rPr>
        <w:t>c</w:t>
      </w:r>
      <w:r>
        <w:t>rete</w:t>
      </w:r>
      <w:r>
        <w:rPr>
          <w:spacing w:val="-5"/>
        </w:rPr>
        <w:t xml:space="preserve"> </w:t>
      </w:r>
      <w:r>
        <w:t>b</w:t>
      </w:r>
      <w:r>
        <w:rPr>
          <w:spacing w:val="-1"/>
        </w:rPr>
        <w:t>u</w:t>
      </w:r>
      <w:r>
        <w:rPr>
          <w:spacing w:val="1"/>
        </w:rPr>
        <w:t>i</w:t>
      </w:r>
      <w:r>
        <w:rPr>
          <w:spacing w:val="-1"/>
        </w:rPr>
        <w:t>l</w:t>
      </w:r>
      <w:r>
        <w:rPr>
          <w:spacing w:val="1"/>
        </w:rPr>
        <w:t>d</w:t>
      </w:r>
      <w:r>
        <w:rPr>
          <w:spacing w:val="-1"/>
        </w:rPr>
        <w:t>i</w:t>
      </w:r>
      <w:r>
        <w:t>ng</w:t>
      </w:r>
      <w:r>
        <w:rPr>
          <w:spacing w:val="-5"/>
        </w:rPr>
        <w:t xml:space="preserve"> </w:t>
      </w:r>
      <w:r>
        <w:rPr>
          <w:spacing w:val="1"/>
        </w:rPr>
        <w:t>f</w:t>
      </w:r>
      <w:r>
        <w:t>o</w:t>
      </w:r>
      <w:r>
        <w:rPr>
          <w:spacing w:val="-1"/>
        </w:rPr>
        <w:t>u</w:t>
      </w:r>
      <w:r>
        <w:t>n</w:t>
      </w:r>
      <w:r>
        <w:rPr>
          <w:spacing w:val="1"/>
        </w:rPr>
        <w:t>d</w:t>
      </w:r>
      <w:r>
        <w:t>atio</w:t>
      </w:r>
      <w:r>
        <w:rPr>
          <w:spacing w:val="-1"/>
        </w:rPr>
        <w:t>n</w:t>
      </w:r>
      <w:r>
        <w:t>s</w:t>
      </w:r>
      <w:r>
        <w:rPr>
          <w:spacing w:val="-5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C</w:t>
      </w:r>
      <w:r>
        <w:rPr>
          <w:spacing w:val="2"/>
        </w:rPr>
        <w:t>o</w:t>
      </w:r>
      <w:r>
        <w:rPr>
          <w:spacing w:val="-2"/>
        </w:rPr>
        <w:t>c</w:t>
      </w:r>
      <w:r>
        <w:rPr>
          <w:spacing w:val="3"/>
        </w:rPr>
        <w:t>k</w:t>
      </w:r>
      <w:r>
        <w:t>at</w:t>
      </w:r>
      <w:r>
        <w:rPr>
          <w:spacing w:val="-1"/>
        </w:rPr>
        <w:t>o</w:t>
      </w:r>
      <w:r>
        <w:t>o</w:t>
      </w:r>
      <w:r>
        <w:rPr>
          <w:spacing w:val="-7"/>
        </w:rPr>
        <w:t xml:space="preserve"> </w:t>
      </w:r>
      <w:r>
        <w:rPr>
          <w:spacing w:val="-1"/>
        </w:rPr>
        <w:t>I</w:t>
      </w:r>
      <w:r>
        <w:rPr>
          <w:spacing w:val="1"/>
        </w:rPr>
        <w:t>s</w:t>
      </w:r>
      <w:r>
        <w:rPr>
          <w:spacing w:val="-1"/>
        </w:rPr>
        <w:t>l</w:t>
      </w:r>
      <w:r>
        <w:rPr>
          <w:spacing w:val="1"/>
        </w:rPr>
        <w:t>a</w:t>
      </w:r>
      <w:r>
        <w:t>nd</w:t>
      </w:r>
      <w:r>
        <w:rPr>
          <w:spacing w:val="-1"/>
        </w:rPr>
        <w:t xml:space="preserve"> </w:t>
      </w:r>
      <w:r>
        <w:t>were</w:t>
      </w:r>
      <w:r>
        <w:rPr>
          <w:w w:val="99"/>
        </w:rPr>
        <w:t xml:space="preserve"> </w:t>
      </w:r>
      <w:r>
        <w:t>d</w:t>
      </w:r>
      <w:r>
        <w:rPr>
          <w:spacing w:val="-1"/>
        </w:rPr>
        <w:t>a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ed</w:t>
      </w:r>
      <w:r>
        <w:rPr>
          <w:spacing w:val="-8"/>
        </w:rPr>
        <w:t xml:space="preserve"> </w:t>
      </w:r>
      <w:r>
        <w:t>a</w:t>
      </w:r>
      <w:r>
        <w:rPr>
          <w:spacing w:val="1"/>
        </w:rPr>
        <w:t>n</w:t>
      </w:r>
      <w:r>
        <w:t>d</w:t>
      </w:r>
      <w:r>
        <w:rPr>
          <w:spacing w:val="-8"/>
        </w:rPr>
        <w:t xml:space="preserve"> </w:t>
      </w:r>
      <w:r>
        <w:t>stro</w:t>
      </w:r>
      <w:r>
        <w:rPr>
          <w:spacing w:val="1"/>
        </w:rPr>
        <w:t>n</w:t>
      </w:r>
      <w:r>
        <w:t>g</w:t>
      </w:r>
      <w:r>
        <w:rPr>
          <w:spacing w:val="-7"/>
        </w:rPr>
        <w:t xml:space="preserve"> </w:t>
      </w:r>
      <w:r>
        <w:t>sh</w:t>
      </w:r>
      <w:r>
        <w:rPr>
          <w:spacing w:val="-1"/>
        </w:rPr>
        <w:t>a</w:t>
      </w:r>
      <w:r>
        <w:rPr>
          <w:spacing w:val="3"/>
        </w:rPr>
        <w:t>k</w:t>
      </w:r>
      <w:r>
        <w:rPr>
          <w:spacing w:val="-1"/>
        </w:rPr>
        <w:t>i</w:t>
      </w:r>
      <w:r>
        <w:t>ng</w:t>
      </w:r>
      <w:r>
        <w:rPr>
          <w:spacing w:val="-7"/>
        </w:rPr>
        <w:t xml:space="preserve"> </w:t>
      </w:r>
      <w:r>
        <w:rPr>
          <w:spacing w:val="-3"/>
        </w:rPr>
        <w:t>w</w:t>
      </w:r>
      <w:r>
        <w:t>as</w:t>
      </w:r>
      <w:r>
        <w:rPr>
          <w:spacing w:val="-5"/>
        </w:rPr>
        <w:t xml:space="preserve"> </w:t>
      </w:r>
      <w:r>
        <w:t>exp</w:t>
      </w:r>
      <w:r>
        <w:rPr>
          <w:spacing w:val="-1"/>
        </w:rPr>
        <w:t>e</w:t>
      </w:r>
      <w:r>
        <w:t>r</w:t>
      </w:r>
      <w:r>
        <w:rPr>
          <w:spacing w:val="1"/>
        </w:rPr>
        <w:t>i</w:t>
      </w:r>
      <w:r>
        <w:t>e</w:t>
      </w:r>
      <w:r>
        <w:rPr>
          <w:spacing w:val="-1"/>
        </w:rPr>
        <w:t>n</w:t>
      </w:r>
      <w:r>
        <w:rPr>
          <w:spacing w:val="1"/>
        </w:rPr>
        <w:t>c</w:t>
      </w:r>
      <w:r>
        <w:t>ed</w:t>
      </w:r>
      <w:r>
        <w:rPr>
          <w:spacing w:val="-7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rPr>
          <w:spacing w:val="2"/>
        </w:rPr>
        <w:t>C</w:t>
      </w:r>
      <w:r>
        <w:t>a</w:t>
      </w:r>
      <w:r>
        <w:rPr>
          <w:spacing w:val="1"/>
        </w:rPr>
        <w:t>p</w:t>
      </w:r>
      <w:r>
        <w:t>e</w:t>
      </w:r>
      <w:r>
        <w:rPr>
          <w:spacing w:val="-8"/>
        </w:rPr>
        <w:t xml:space="preserve"> </w:t>
      </w:r>
      <w:r>
        <w:rPr>
          <w:spacing w:val="-1"/>
        </w:rPr>
        <w:t>L</w:t>
      </w:r>
      <w:r>
        <w:rPr>
          <w:spacing w:val="1"/>
        </w:rPr>
        <w:t>e</w:t>
      </w:r>
      <w:r>
        <w:rPr>
          <w:spacing w:val="-2"/>
        </w:rPr>
        <w:t>v</w:t>
      </w:r>
      <w:r>
        <w:rPr>
          <w:spacing w:val="1"/>
        </w:rPr>
        <w:t>e</w:t>
      </w:r>
      <w:r>
        <w:t>q</w:t>
      </w:r>
      <w:r>
        <w:rPr>
          <w:spacing w:val="-1"/>
        </w:rPr>
        <w:t>u</w:t>
      </w:r>
      <w:r>
        <w:t>e.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1" w:line="240" w:lineRule="exact"/>
        <w:rPr>
          <w:sz w:val="24"/>
          <w:szCs w:val="24"/>
        </w:rPr>
      </w:pPr>
    </w:p>
    <w:p w:rsidR="00390CA3" w:rsidRDefault="00BD6A69">
      <w:pPr>
        <w:pStyle w:val="Heading2"/>
        <w:ind w:right="261"/>
      </w:pPr>
      <w:bookmarkStart w:id="45" w:name="_TOC_250024"/>
      <w:r>
        <w:rPr>
          <w:spacing w:val="-1"/>
        </w:rPr>
        <w:t>A</w:t>
      </w:r>
      <w:r>
        <w:t>r</w:t>
      </w:r>
      <w:r>
        <w:rPr>
          <w:spacing w:val="1"/>
        </w:rPr>
        <w:t>n</w:t>
      </w:r>
      <w:r>
        <w:t>hem</w:t>
      </w:r>
      <w:r>
        <w:rPr>
          <w:spacing w:val="-3"/>
        </w:rPr>
        <w:t xml:space="preserve"> </w:t>
      </w:r>
      <w:r>
        <w:t>La</w:t>
      </w:r>
      <w:r>
        <w:rPr>
          <w:spacing w:val="1"/>
        </w:rPr>
        <w:t>n</w:t>
      </w:r>
      <w:r>
        <w:t>d</w:t>
      </w:r>
      <w:r>
        <w:rPr>
          <w:spacing w:val="-2"/>
        </w:rPr>
        <w:t xml:space="preserve"> </w:t>
      </w:r>
      <w:r>
        <w:rPr>
          <w:spacing w:val="1"/>
        </w:rPr>
        <w:t>(</w:t>
      </w:r>
      <w:r>
        <w:t>m</w:t>
      </w:r>
      <w:r>
        <w:rPr>
          <w:spacing w:val="-2"/>
        </w:rPr>
        <w:t>a</w:t>
      </w:r>
      <w:r>
        <w:t>gni</w:t>
      </w:r>
      <w:r>
        <w:rPr>
          <w:spacing w:val="-2"/>
        </w:rPr>
        <w:t>t</w:t>
      </w:r>
      <w:r>
        <w:t>u</w:t>
      </w:r>
      <w:r>
        <w:rPr>
          <w:spacing w:val="-2"/>
        </w:rPr>
        <w:t>d</w:t>
      </w:r>
      <w:r>
        <w:t>e</w:t>
      </w:r>
      <w:r>
        <w:rPr>
          <w:spacing w:val="-1"/>
        </w:rPr>
        <w:t xml:space="preserve"> </w:t>
      </w:r>
      <w:r>
        <w:t>5.1)</w:t>
      </w:r>
      <w:r>
        <w:rPr>
          <w:spacing w:val="2"/>
        </w:rPr>
        <w:t xml:space="preserve"> </w:t>
      </w:r>
      <w:r>
        <w:rPr>
          <w:rFonts w:cs="Arial"/>
        </w:rPr>
        <w:t>-</w:t>
      </w:r>
      <w:r>
        <w:rPr>
          <w:rFonts w:cs="Arial"/>
          <w:spacing w:val="1"/>
        </w:rPr>
        <w:t xml:space="preserve"> </w:t>
      </w:r>
      <w:r>
        <w:t>No</w:t>
      </w:r>
      <w:r>
        <w:rPr>
          <w:spacing w:val="1"/>
        </w:rPr>
        <w:t>r</w:t>
      </w:r>
      <w:r>
        <w:rPr>
          <w:spacing w:val="-2"/>
        </w:rPr>
        <w:t>t</w:t>
      </w:r>
      <w:r>
        <w:t>he</w:t>
      </w:r>
      <w:r>
        <w:rPr>
          <w:spacing w:val="-2"/>
        </w:rPr>
        <w:t>r</w:t>
      </w:r>
      <w:r>
        <w:t>n</w:t>
      </w:r>
      <w:r>
        <w:rPr>
          <w:spacing w:val="-4"/>
        </w:rPr>
        <w:t xml:space="preserve"> </w:t>
      </w:r>
      <w:r>
        <w:rPr>
          <w:spacing w:val="-35"/>
        </w:rPr>
        <w:t>T</w:t>
      </w:r>
      <w:r>
        <w:rPr>
          <w:spacing w:val="-2"/>
        </w:rPr>
        <w:t>e</w:t>
      </w:r>
      <w:r>
        <w:t>r</w:t>
      </w:r>
      <w:r>
        <w:rPr>
          <w:spacing w:val="1"/>
        </w:rPr>
        <w:t>r</w:t>
      </w:r>
      <w:r>
        <w:rPr>
          <w:spacing w:val="-2"/>
        </w:rPr>
        <w:t>i</w:t>
      </w:r>
      <w:r>
        <w:t>t</w:t>
      </w:r>
      <w:r>
        <w:rPr>
          <w:spacing w:val="1"/>
        </w:rPr>
        <w:t>o</w:t>
      </w:r>
      <w:r>
        <w:t>r</w:t>
      </w:r>
      <w:r>
        <w:rPr>
          <w:spacing w:val="-25"/>
        </w:rPr>
        <w:t>y</w:t>
      </w:r>
      <w:r>
        <w:t xml:space="preserve">, </w:t>
      </w:r>
      <w:r>
        <w:rPr>
          <w:spacing w:val="-2"/>
        </w:rPr>
        <w:t>3</w:t>
      </w:r>
      <w:r>
        <w:t>0</w:t>
      </w:r>
      <w:r>
        <w:rPr>
          <w:spacing w:val="-1"/>
        </w:rPr>
        <w:t xml:space="preserve"> S</w:t>
      </w:r>
      <w:r>
        <w:t>ept</w:t>
      </w:r>
      <w:r>
        <w:rPr>
          <w:spacing w:val="1"/>
        </w:rPr>
        <w:t>e</w:t>
      </w:r>
      <w:r>
        <w:rPr>
          <w:spacing w:val="-3"/>
        </w:rPr>
        <w:t>m</w:t>
      </w:r>
      <w:r>
        <w:t>b</w:t>
      </w:r>
      <w:r>
        <w:rPr>
          <w:spacing w:val="-2"/>
        </w:rPr>
        <w:t>e</w:t>
      </w:r>
      <w:r>
        <w:t>r 19</w:t>
      </w:r>
      <w:r>
        <w:rPr>
          <w:spacing w:val="-2"/>
        </w:rPr>
        <w:t>9</w:t>
      </w:r>
      <w:bookmarkEnd w:id="45"/>
      <w:r>
        <w:t>2</w:t>
      </w:r>
    </w:p>
    <w:p w:rsidR="00390CA3" w:rsidRDefault="00390CA3">
      <w:pPr>
        <w:spacing w:before="19" w:line="200" w:lineRule="exact"/>
        <w:rPr>
          <w:sz w:val="20"/>
          <w:szCs w:val="20"/>
        </w:rPr>
      </w:pPr>
    </w:p>
    <w:p w:rsidR="00390CA3" w:rsidRDefault="00BD6A69">
      <w:pPr>
        <w:pStyle w:val="BodyText"/>
        <w:spacing w:line="292" w:lineRule="auto"/>
        <w:ind w:right="216"/>
      </w:pPr>
      <w:r>
        <w:t>A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t>t</w:t>
      </w:r>
      <w:r>
        <w:rPr>
          <w:spacing w:val="1"/>
        </w:rPr>
        <w:t>u</w:t>
      </w:r>
      <w:r>
        <w:t>de</w:t>
      </w:r>
      <w:r>
        <w:rPr>
          <w:spacing w:val="-6"/>
        </w:rPr>
        <w:t xml:space="preserve"> </w:t>
      </w:r>
      <w:r>
        <w:rPr>
          <w:spacing w:val="1"/>
        </w:rPr>
        <w:t>5</w:t>
      </w:r>
      <w:r>
        <w:t>.1</w:t>
      </w:r>
      <w:r>
        <w:rPr>
          <w:spacing w:val="-6"/>
        </w:rPr>
        <w:t xml:space="preserve"> </w:t>
      </w:r>
      <w:r>
        <w:rPr>
          <w:spacing w:val="1"/>
        </w:rPr>
        <w:t>e</w:t>
      </w:r>
      <w:r>
        <w:t>arth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5"/>
        </w:rPr>
        <w:t xml:space="preserve"> </w:t>
      </w:r>
      <w:r>
        <w:rPr>
          <w:spacing w:val="-1"/>
        </w:rPr>
        <w:t>o</w:t>
      </w:r>
      <w:r>
        <w:rPr>
          <w:spacing w:val="1"/>
        </w:rPr>
        <w:t>cc</w:t>
      </w:r>
      <w:r>
        <w:t>ur</w:t>
      </w:r>
      <w:r>
        <w:rPr>
          <w:spacing w:val="1"/>
        </w:rPr>
        <w:t>r</w:t>
      </w:r>
      <w:r>
        <w:t>ed</w:t>
      </w:r>
      <w:r>
        <w:rPr>
          <w:spacing w:val="-6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-1"/>
        </w:rPr>
        <w:t>3</w:t>
      </w:r>
      <w:r>
        <w:t>0</w:t>
      </w:r>
      <w:r>
        <w:rPr>
          <w:spacing w:val="-3"/>
        </w:rPr>
        <w:t xml:space="preserve"> </w:t>
      </w:r>
      <w:r>
        <w:rPr>
          <w:spacing w:val="1"/>
        </w:rPr>
        <w:t>S</w:t>
      </w:r>
      <w:r>
        <w:t>e</w:t>
      </w:r>
      <w:r>
        <w:rPr>
          <w:spacing w:val="-1"/>
        </w:rPr>
        <w:t>p</w:t>
      </w:r>
      <w:r>
        <w:t>te</w:t>
      </w:r>
      <w:r>
        <w:rPr>
          <w:spacing w:val="3"/>
        </w:rPr>
        <w:t>m</w:t>
      </w:r>
      <w:r>
        <w:t>b</w:t>
      </w:r>
      <w:r>
        <w:rPr>
          <w:spacing w:val="-1"/>
        </w:rPr>
        <w:t>e</w:t>
      </w:r>
      <w:r>
        <w:t>r</w:t>
      </w:r>
      <w:r>
        <w:rPr>
          <w:spacing w:val="-5"/>
        </w:rPr>
        <w:t xml:space="preserve"> </w:t>
      </w:r>
      <w:r>
        <w:t>1</w:t>
      </w:r>
      <w:r>
        <w:rPr>
          <w:spacing w:val="-1"/>
        </w:rPr>
        <w:t>9</w:t>
      </w:r>
      <w:r>
        <w:rPr>
          <w:spacing w:val="1"/>
        </w:rPr>
        <w:t>9</w:t>
      </w:r>
      <w:r>
        <w:t>2</w:t>
      </w:r>
      <w:r>
        <w:rPr>
          <w:spacing w:val="-6"/>
        </w:rPr>
        <w:t xml:space="preserve"> </w:t>
      </w:r>
      <w:r>
        <w:rPr>
          <w:spacing w:val="-1"/>
        </w:rPr>
        <w:t>o</w:t>
      </w:r>
      <w:r>
        <w:rPr>
          <w:spacing w:val="2"/>
        </w:rPr>
        <w:t>f</w:t>
      </w:r>
      <w:r>
        <w:t>f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5"/>
        </w:rPr>
        <w:t xml:space="preserve"> </w:t>
      </w:r>
      <w:r>
        <w:t>co</w:t>
      </w:r>
      <w:r>
        <w:rPr>
          <w:spacing w:val="-1"/>
        </w:rPr>
        <w:t>a</w:t>
      </w:r>
      <w:r>
        <w:rPr>
          <w:spacing w:val="1"/>
        </w:rPr>
        <w:t>s</w:t>
      </w:r>
      <w:r>
        <w:t>t</w:t>
      </w:r>
      <w:r>
        <w:rPr>
          <w:spacing w:val="-6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4"/>
        </w:rPr>
        <w:t xml:space="preserve"> </w:t>
      </w:r>
      <w:r>
        <w:rPr>
          <w:spacing w:val="-1"/>
        </w:rPr>
        <w:t>A</w:t>
      </w:r>
      <w:r>
        <w:t>r</w:t>
      </w:r>
      <w:r>
        <w:rPr>
          <w:spacing w:val="1"/>
        </w:rPr>
        <w:t>n</w:t>
      </w:r>
      <w:r>
        <w:t>h</w:t>
      </w:r>
      <w:r>
        <w:rPr>
          <w:spacing w:val="-1"/>
        </w:rPr>
        <w:t>e</w:t>
      </w:r>
      <w:r>
        <w:t>m</w:t>
      </w:r>
      <w:r>
        <w:rPr>
          <w:spacing w:val="-2"/>
        </w:rPr>
        <w:t xml:space="preserve"> </w:t>
      </w:r>
      <w:r>
        <w:t>L</w:t>
      </w:r>
      <w:r>
        <w:rPr>
          <w:spacing w:val="-1"/>
        </w:rPr>
        <w:t>a</w:t>
      </w:r>
      <w:r>
        <w:t>n</w:t>
      </w:r>
      <w:r>
        <w:rPr>
          <w:spacing w:val="-1"/>
        </w:rPr>
        <w:t>d</w:t>
      </w:r>
      <w:r>
        <w:t>.</w:t>
      </w:r>
      <w:r>
        <w:rPr>
          <w:spacing w:val="-6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rPr>
          <w:spacing w:val="-1"/>
        </w:rPr>
        <w:t>i</w:t>
      </w:r>
      <w:r>
        <w:t>s</w:t>
      </w:r>
      <w:r>
        <w:rPr>
          <w:w w:val="99"/>
        </w:rPr>
        <w:t xml:space="preserve"> </w:t>
      </w:r>
      <w:r>
        <w:rPr>
          <w:rFonts w:cs="Arial"/>
          <w:spacing w:val="-1"/>
        </w:rPr>
        <w:t>A</w:t>
      </w:r>
      <w:r>
        <w:rPr>
          <w:rFonts w:cs="Arial"/>
        </w:rPr>
        <w:t>ustral</w:t>
      </w:r>
      <w:r>
        <w:rPr>
          <w:rFonts w:cs="Arial"/>
          <w:spacing w:val="-1"/>
        </w:rPr>
        <w:t>i</w:t>
      </w:r>
      <w:r>
        <w:rPr>
          <w:rFonts w:cs="Arial"/>
          <w:spacing w:val="1"/>
        </w:rPr>
        <w:t>a</w:t>
      </w:r>
      <w:r>
        <w:rPr>
          <w:rFonts w:cs="Arial"/>
          <w:spacing w:val="-1"/>
        </w:rPr>
        <w:t>’</w:t>
      </w:r>
      <w:r>
        <w:rPr>
          <w:rFonts w:cs="Arial"/>
        </w:rPr>
        <w:t>s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d</w:t>
      </w:r>
      <w:r>
        <w:rPr>
          <w:rFonts w:cs="Arial"/>
          <w:spacing w:val="1"/>
        </w:rPr>
        <w:t>e</w:t>
      </w:r>
      <w:r>
        <w:rPr>
          <w:rFonts w:cs="Arial"/>
        </w:rPr>
        <w:t>e</w:t>
      </w:r>
      <w:r>
        <w:rPr>
          <w:rFonts w:cs="Arial"/>
          <w:spacing w:val="-1"/>
        </w:rPr>
        <w:t>p</w:t>
      </w:r>
      <w:r>
        <w:rPr>
          <w:rFonts w:cs="Arial"/>
        </w:rPr>
        <w:t>est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3"/>
        </w:rPr>
        <w:t>k</w:t>
      </w:r>
      <w:r>
        <w:rPr>
          <w:rFonts w:cs="Arial"/>
        </w:rPr>
        <w:t>n</w:t>
      </w:r>
      <w:r>
        <w:rPr>
          <w:rFonts w:cs="Arial"/>
          <w:spacing w:val="1"/>
        </w:rPr>
        <w:t>o</w:t>
      </w:r>
      <w:r>
        <w:rPr>
          <w:rFonts w:cs="Arial"/>
          <w:spacing w:val="-3"/>
        </w:rPr>
        <w:t>w</w:t>
      </w:r>
      <w:r>
        <w:rPr>
          <w:rFonts w:cs="Arial"/>
        </w:rPr>
        <w:t>n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e</w:t>
      </w:r>
      <w:r>
        <w:rPr>
          <w:rFonts w:cs="Arial"/>
          <w:spacing w:val="-1"/>
        </w:rPr>
        <w:t>a</w:t>
      </w:r>
      <w:r>
        <w:rPr>
          <w:rFonts w:cs="Arial"/>
          <w:spacing w:val="3"/>
        </w:rPr>
        <w:t>r</w:t>
      </w:r>
      <w:r>
        <w:t>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7"/>
        </w:rPr>
        <w:t xml:space="preserve"> </w:t>
      </w:r>
      <w:r>
        <w:t>w</w:t>
      </w:r>
      <w:r>
        <w:rPr>
          <w:spacing w:val="-2"/>
        </w:rPr>
        <w:t>i</w:t>
      </w:r>
      <w:r>
        <w:t>th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2"/>
        </w:rPr>
        <w:t>f</w:t>
      </w:r>
      <w:r>
        <w:t>ocal</w:t>
      </w:r>
      <w:r>
        <w:rPr>
          <w:spacing w:val="-6"/>
        </w:rPr>
        <w:t xml:space="preserve"> </w:t>
      </w:r>
      <w:r>
        <w:t>d</w:t>
      </w:r>
      <w:r>
        <w:rPr>
          <w:spacing w:val="-1"/>
        </w:rPr>
        <w:t>e</w:t>
      </w:r>
      <w:r>
        <w:rPr>
          <w:spacing w:val="1"/>
        </w:rPr>
        <w:t>p</w:t>
      </w:r>
      <w:r>
        <w:t>th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39</w:t>
      </w:r>
      <w:r>
        <w:rPr>
          <w:spacing w:val="-7"/>
        </w:rPr>
        <w:t xml:space="preserve"> </w:t>
      </w:r>
      <w:r>
        <w:rPr>
          <w:spacing w:val="3"/>
        </w:rPr>
        <w:t>k</w:t>
      </w:r>
      <w:r>
        <w:rPr>
          <w:spacing w:val="-1"/>
        </w:rPr>
        <w:t>il</w:t>
      </w:r>
      <w:r>
        <w:t>o</w:t>
      </w:r>
      <w:r>
        <w:rPr>
          <w:spacing w:val="4"/>
        </w:rPr>
        <w:t>m</w:t>
      </w:r>
      <w:r>
        <w:t>etre</w:t>
      </w:r>
      <w:r>
        <w:rPr>
          <w:spacing w:val="1"/>
        </w:rPr>
        <w:t>s</w:t>
      </w:r>
      <w:r>
        <w:t>.</w:t>
      </w:r>
      <w:r>
        <w:rPr>
          <w:spacing w:val="-4"/>
        </w:rPr>
        <w:t xml:space="preserve"> </w:t>
      </w:r>
      <w:r>
        <w:rPr>
          <w:spacing w:val="3"/>
        </w:rPr>
        <w:t>T</w:t>
      </w:r>
      <w:r>
        <w:t>he</w:t>
      </w:r>
      <w:r>
        <w:rPr>
          <w:spacing w:val="-6"/>
        </w:rPr>
        <w:t xml:space="preserve"> </w:t>
      </w:r>
      <w:r>
        <w:t>t</w:t>
      </w:r>
      <w:r>
        <w:rPr>
          <w:spacing w:val="-1"/>
        </w:rPr>
        <w:t>o</w:t>
      </w:r>
      <w:r>
        <w:t>wnsh</w:t>
      </w:r>
      <w:r>
        <w:rPr>
          <w:spacing w:val="-2"/>
        </w:rPr>
        <w:t>i</w:t>
      </w:r>
      <w:r>
        <w:t>ps</w:t>
      </w:r>
      <w:r>
        <w:rPr>
          <w:spacing w:val="-4"/>
        </w:rPr>
        <w:t xml:space="preserve"> </w:t>
      </w:r>
      <w:r>
        <w:t>of</w:t>
      </w:r>
      <w:r>
        <w:rPr>
          <w:w w:val="99"/>
        </w:rPr>
        <w:t xml:space="preserve"> </w:t>
      </w:r>
      <w:r>
        <w:t>Nhul</w:t>
      </w:r>
      <w:r>
        <w:rPr>
          <w:spacing w:val="-1"/>
        </w:rPr>
        <w:t>un</w:t>
      </w:r>
      <w:r>
        <w:rPr>
          <w:spacing w:val="1"/>
        </w:rPr>
        <w:t>bu</w:t>
      </w:r>
      <w:r>
        <w:rPr>
          <w:spacing w:val="-5"/>
        </w:rPr>
        <w:t>y</w:t>
      </w:r>
      <w:r>
        <w:t>,</w:t>
      </w:r>
      <w:r>
        <w:rPr>
          <w:spacing w:val="-6"/>
        </w:rPr>
        <w:t xml:space="preserve"> </w:t>
      </w:r>
      <w:r>
        <w:rPr>
          <w:spacing w:val="1"/>
        </w:rPr>
        <w:t>M</w:t>
      </w:r>
      <w:r>
        <w:rPr>
          <w:spacing w:val="-1"/>
        </w:rPr>
        <w:t>i</w:t>
      </w:r>
      <w:r>
        <w:rPr>
          <w:spacing w:val="1"/>
        </w:rPr>
        <w:t>l</w:t>
      </w:r>
      <w:r>
        <w:rPr>
          <w:spacing w:val="-1"/>
        </w:rPr>
        <w:t>i</w:t>
      </w:r>
      <w:r>
        <w:t>n</w:t>
      </w:r>
      <w:r>
        <w:rPr>
          <w:spacing w:val="1"/>
        </w:rPr>
        <w:t>g</w:t>
      </w:r>
      <w:r>
        <w:rPr>
          <w:spacing w:val="-1"/>
        </w:rPr>
        <w:t>i</w:t>
      </w:r>
      <w:r>
        <w:rPr>
          <w:spacing w:val="4"/>
        </w:rPr>
        <w:t>m</w:t>
      </w:r>
      <w:r>
        <w:rPr>
          <w:spacing w:val="1"/>
        </w:rPr>
        <w:t>b</w:t>
      </w:r>
      <w:r>
        <w:t>i</w:t>
      </w:r>
      <w:r>
        <w:rPr>
          <w:spacing w:val="-8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3"/>
        </w:rPr>
        <w:t xml:space="preserve"> </w:t>
      </w:r>
      <w:r>
        <w:t>M</w:t>
      </w:r>
      <w:r>
        <w:rPr>
          <w:spacing w:val="-1"/>
        </w:rPr>
        <w:t>a</w:t>
      </w:r>
      <w:r>
        <w:rPr>
          <w:spacing w:val="1"/>
        </w:rPr>
        <w:t>n</w:t>
      </w:r>
      <w:r>
        <w:rPr>
          <w:spacing w:val="-1"/>
        </w:rPr>
        <w:t>i</w:t>
      </w:r>
      <w:r>
        <w:t>n</w:t>
      </w:r>
      <w:r>
        <w:rPr>
          <w:spacing w:val="-1"/>
        </w:rPr>
        <w:t>g</w:t>
      </w:r>
      <w:r>
        <w:rPr>
          <w:spacing w:val="3"/>
        </w:rPr>
        <w:t>r</w:t>
      </w:r>
      <w:r>
        <w:rPr>
          <w:spacing w:val="-1"/>
        </w:rPr>
        <w:t>i</w:t>
      </w:r>
      <w:r>
        <w:t>da</w:t>
      </w:r>
      <w:r>
        <w:rPr>
          <w:spacing w:val="-7"/>
        </w:rPr>
        <w:t xml:space="preserve"> </w:t>
      </w:r>
      <w:r>
        <w:rPr>
          <w:spacing w:val="1"/>
        </w:rPr>
        <w:t>s</w:t>
      </w:r>
      <w:r>
        <w:t>tr</w:t>
      </w:r>
      <w:r>
        <w:rPr>
          <w:spacing w:val="1"/>
        </w:rPr>
        <w:t>o</w:t>
      </w:r>
      <w:r>
        <w:t>n</w:t>
      </w:r>
      <w:r>
        <w:rPr>
          <w:spacing w:val="1"/>
        </w:rPr>
        <w:t>gl</w:t>
      </w:r>
      <w:r>
        <w:t>y</w:t>
      </w:r>
      <w:r>
        <w:rPr>
          <w:spacing w:val="-9"/>
        </w:rPr>
        <w:t xml:space="preserve"> </w:t>
      </w:r>
      <w:r>
        <w:rPr>
          <w:spacing w:val="2"/>
        </w:rPr>
        <w:t>f</w:t>
      </w:r>
      <w:r>
        <w:rPr>
          <w:spacing w:val="-1"/>
        </w:rPr>
        <w:t>e</w:t>
      </w:r>
      <w:r>
        <w:rPr>
          <w:spacing w:val="1"/>
        </w:rPr>
        <w:t>l</w:t>
      </w:r>
      <w:r>
        <w:t>t</w:t>
      </w:r>
      <w:r>
        <w:rPr>
          <w:spacing w:val="-7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5"/>
        </w:rPr>
        <w:t xml:space="preserve"> </w:t>
      </w:r>
      <w:r>
        <w:t>e</w:t>
      </w:r>
      <w:r>
        <w:rPr>
          <w:spacing w:val="-1"/>
        </w:rPr>
        <w:t>a</w:t>
      </w:r>
      <w:r>
        <w:t>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7"/>
        </w:rPr>
        <w:t xml:space="preserve"> </w:t>
      </w:r>
      <w:r>
        <w:rPr>
          <w:spacing w:val="-1"/>
        </w:rPr>
        <w:t>e</w:t>
      </w:r>
      <w:r>
        <w:rPr>
          <w:spacing w:val="2"/>
        </w:rPr>
        <w:t>ff</w:t>
      </w:r>
      <w:r>
        <w:t>ects.</w:t>
      </w:r>
      <w:r>
        <w:rPr>
          <w:spacing w:val="-7"/>
        </w:rPr>
        <w:t xml:space="preserve"> </w:t>
      </w:r>
      <w:r>
        <w:rPr>
          <w:spacing w:val="-2"/>
        </w:rPr>
        <w:t>A</w:t>
      </w:r>
      <w:r>
        <w:t>t</w:t>
      </w:r>
      <w:r>
        <w:rPr>
          <w:spacing w:val="-7"/>
        </w:rPr>
        <w:t xml:space="preserve"> </w:t>
      </w:r>
      <w:r>
        <w:t>Nh</w:t>
      </w:r>
      <w:r>
        <w:rPr>
          <w:spacing w:val="1"/>
        </w:rPr>
        <w:t>u</w:t>
      </w:r>
      <w:r>
        <w:rPr>
          <w:spacing w:val="-1"/>
        </w:rPr>
        <w:t>l</w:t>
      </w:r>
      <w:r>
        <w:rPr>
          <w:spacing w:val="2"/>
        </w:rPr>
        <w:t>un</w:t>
      </w:r>
      <w:r>
        <w:t>b</w:t>
      </w:r>
      <w:r>
        <w:rPr>
          <w:spacing w:val="4"/>
        </w:rPr>
        <w:t>u</w:t>
      </w:r>
      <w:r>
        <w:t>y</w:t>
      </w:r>
      <w:r>
        <w:rPr>
          <w:spacing w:val="-10"/>
        </w:rPr>
        <w:t xml:space="preserve"> </w:t>
      </w:r>
      <w:r>
        <w:t>t</w:t>
      </w:r>
      <w:r>
        <w:rPr>
          <w:spacing w:val="1"/>
        </w:rPr>
        <w:t>h</w:t>
      </w:r>
      <w:r>
        <w:t>ere</w:t>
      </w:r>
      <w:r>
        <w:rPr>
          <w:spacing w:val="-6"/>
        </w:rPr>
        <w:t xml:space="preserve"> </w:t>
      </w:r>
      <w:r>
        <w:rPr>
          <w:spacing w:val="-3"/>
        </w:rPr>
        <w:t>w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w w:val="99"/>
        </w:rPr>
        <w:t xml:space="preserve"> </w:t>
      </w:r>
      <w:r>
        <w:t>re</w:t>
      </w:r>
      <w:r>
        <w:rPr>
          <w:spacing w:val="-1"/>
        </w:rPr>
        <w:t>p</w:t>
      </w:r>
      <w:r>
        <w:t>ort</w:t>
      </w:r>
      <w:r>
        <w:rPr>
          <w:spacing w:val="-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crac</w:t>
      </w:r>
      <w:r>
        <w:rPr>
          <w:spacing w:val="3"/>
        </w:rPr>
        <w:t>k</w:t>
      </w:r>
      <w:r>
        <w:t>ed</w:t>
      </w:r>
      <w:r>
        <w:rPr>
          <w:spacing w:val="-6"/>
        </w:rPr>
        <w:t xml:space="preserve"> </w:t>
      </w:r>
      <w:r>
        <w:t>p</w:t>
      </w:r>
      <w:r>
        <w:rPr>
          <w:spacing w:val="-2"/>
        </w:rPr>
        <w:t>l</w:t>
      </w:r>
      <w:r>
        <w:t>aster,</w:t>
      </w:r>
      <w:r>
        <w:rPr>
          <w:spacing w:val="-7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</w:t>
      </w:r>
      <w:r>
        <w:rPr>
          <w:spacing w:val="-1"/>
        </w:rPr>
        <w:t>i</w:t>
      </w:r>
      <w:r>
        <w:rPr>
          <w:spacing w:val="2"/>
        </w:rPr>
        <w:t>t</w:t>
      </w:r>
      <w:r>
        <w:t>n</w:t>
      </w:r>
      <w:r>
        <w:rPr>
          <w:spacing w:val="-1"/>
        </w:rPr>
        <w:t>e</w:t>
      </w:r>
      <w:r>
        <w:rPr>
          <w:spacing w:val="1"/>
        </w:rPr>
        <w:t>s</w:t>
      </w:r>
      <w:r>
        <w:t>s</w:t>
      </w:r>
      <w:r>
        <w:rPr>
          <w:spacing w:val="-5"/>
        </w:rPr>
        <w:t xml:space="preserve"> </w:t>
      </w:r>
      <w:r>
        <w:rPr>
          <w:spacing w:val="1"/>
        </w:rPr>
        <w:t>sa</w:t>
      </w:r>
      <w:r>
        <w:t>w</w:t>
      </w:r>
      <w:r>
        <w:rPr>
          <w:spacing w:val="-8"/>
        </w:rPr>
        <w:t xml:space="preserve"> </w:t>
      </w:r>
      <w:r>
        <w:rPr>
          <w:spacing w:val="1"/>
        </w:rPr>
        <w:t>s</w:t>
      </w:r>
      <w:r>
        <w:t>ur</w:t>
      </w:r>
      <w:r>
        <w:rPr>
          <w:spacing w:val="2"/>
        </w:rPr>
        <w:t>f</w:t>
      </w:r>
      <w:r>
        <w:t>ace</w:t>
      </w:r>
      <w:r>
        <w:rPr>
          <w:spacing w:val="-6"/>
        </w:rPr>
        <w:t xml:space="preserve"> </w:t>
      </w:r>
      <w:r>
        <w:t>wa</w:t>
      </w:r>
      <w:r>
        <w:rPr>
          <w:spacing w:val="-2"/>
        </w:rPr>
        <w:t>v</w:t>
      </w:r>
      <w:r>
        <w:t>es</w:t>
      </w:r>
      <w:r>
        <w:rPr>
          <w:spacing w:val="-5"/>
        </w:rPr>
        <w:t xml:space="preserve"> </w:t>
      </w:r>
      <w:r>
        <w:t>r</w:t>
      </w:r>
      <w:r>
        <w:rPr>
          <w:spacing w:val="1"/>
        </w:rPr>
        <w:t>i</w:t>
      </w:r>
      <w:r>
        <w:t>p</w:t>
      </w:r>
      <w:r>
        <w:rPr>
          <w:spacing w:val="1"/>
        </w:rPr>
        <w:t>p</w:t>
      </w:r>
      <w:r>
        <w:rPr>
          <w:spacing w:val="-1"/>
        </w:rPr>
        <w:t>l</w:t>
      </w:r>
      <w:r>
        <w:t>e</w:t>
      </w:r>
      <w:r>
        <w:rPr>
          <w:spacing w:val="-7"/>
        </w:rPr>
        <w:t xml:space="preserve"> </w:t>
      </w:r>
      <w:r>
        <w:t>c</w:t>
      </w:r>
      <w:r>
        <w:rPr>
          <w:spacing w:val="1"/>
        </w:rPr>
        <w:t>o</w:t>
      </w:r>
      <w:r>
        <w:t>ncrete</w:t>
      </w:r>
      <w:r>
        <w:rPr>
          <w:spacing w:val="-6"/>
        </w:rPr>
        <w:t xml:space="preserve"> </w:t>
      </w:r>
      <w:r>
        <w:rPr>
          <w:spacing w:val="1"/>
        </w:rPr>
        <w:t>p</w:t>
      </w:r>
      <w:r>
        <w:t>ave</w:t>
      </w:r>
      <w:r>
        <w:rPr>
          <w:spacing w:val="1"/>
        </w:rPr>
        <w:t>m</w:t>
      </w:r>
      <w:r>
        <w:t>e</w:t>
      </w:r>
      <w:r>
        <w:rPr>
          <w:spacing w:val="-1"/>
        </w:rPr>
        <w:t>n</w:t>
      </w:r>
      <w:r>
        <w:t>t.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1"/>
        </w:rPr>
        <w:t>n</w:t>
      </w:r>
      <w:r>
        <w:t>aval</w:t>
      </w:r>
      <w:r>
        <w:rPr>
          <w:spacing w:val="-8"/>
        </w:rPr>
        <w:t xml:space="preserve"> </w:t>
      </w:r>
      <w:r>
        <w:rPr>
          <w:spacing w:val="5"/>
        </w:rPr>
        <w:t>s</w:t>
      </w:r>
      <w:r>
        <w:rPr>
          <w:spacing w:val="1"/>
        </w:rPr>
        <w:t>h</w:t>
      </w:r>
      <w:r>
        <w:rPr>
          <w:spacing w:val="-1"/>
        </w:rPr>
        <w:t>i</w:t>
      </w:r>
      <w:r>
        <w:t>p</w:t>
      </w:r>
      <w:r>
        <w:rPr>
          <w:w w:val="99"/>
        </w:rPr>
        <w:t xml:space="preserve"> </w:t>
      </w:r>
      <w:r>
        <w:t>a</w:t>
      </w:r>
      <w:r>
        <w:rPr>
          <w:spacing w:val="-1"/>
        </w:rPr>
        <w:t>n</w:t>
      </w:r>
      <w:r>
        <w:rPr>
          <w:spacing w:val="1"/>
        </w:rPr>
        <w:t>c</w:t>
      </w:r>
      <w:r>
        <w:t>h</w:t>
      </w:r>
      <w:r>
        <w:rPr>
          <w:spacing w:val="-1"/>
        </w:rPr>
        <w:t>o</w:t>
      </w:r>
      <w:r>
        <w:t>r</w:t>
      </w:r>
      <w:r>
        <w:rPr>
          <w:spacing w:val="1"/>
        </w:rPr>
        <w:t>e</w:t>
      </w:r>
      <w:r>
        <w:t>d</w:t>
      </w:r>
      <w:r>
        <w:rPr>
          <w:spacing w:val="-7"/>
        </w:rPr>
        <w:t xml:space="preserve"> </w:t>
      </w:r>
      <w:r>
        <w:rPr>
          <w:spacing w:val="-1"/>
        </w:rPr>
        <w:t>o</w:t>
      </w:r>
      <w:r>
        <w:rPr>
          <w:spacing w:val="2"/>
        </w:rPr>
        <w:t>f</w:t>
      </w:r>
      <w:r>
        <w:t>f</w:t>
      </w:r>
      <w:r>
        <w:rPr>
          <w:spacing w:val="-6"/>
        </w:rPr>
        <w:t xml:space="preserve"> </w:t>
      </w:r>
      <w:r>
        <w:t>M</w:t>
      </w:r>
      <w:r>
        <w:rPr>
          <w:spacing w:val="-1"/>
        </w:rPr>
        <w:t>a</w:t>
      </w:r>
      <w:r>
        <w:t>n</w:t>
      </w:r>
      <w:r>
        <w:rPr>
          <w:spacing w:val="-2"/>
        </w:rPr>
        <w:t>i</w:t>
      </w:r>
      <w:r>
        <w:rPr>
          <w:spacing w:val="1"/>
        </w:rPr>
        <w:t>n</w:t>
      </w:r>
      <w:r>
        <w:t>gri</w:t>
      </w:r>
      <w:r>
        <w:rPr>
          <w:spacing w:val="1"/>
        </w:rPr>
        <w:t>d</w:t>
      </w:r>
      <w:r>
        <w:t>a</w:t>
      </w:r>
      <w:r>
        <w:rPr>
          <w:spacing w:val="-7"/>
        </w:rPr>
        <w:t xml:space="preserve"> </w:t>
      </w:r>
      <w:r>
        <w:t>s</w:t>
      </w:r>
      <w:r>
        <w:rPr>
          <w:spacing w:val="1"/>
        </w:rPr>
        <w:t>h</w:t>
      </w:r>
      <w:r>
        <w:t>o</w:t>
      </w:r>
      <w:r>
        <w:rPr>
          <w:spacing w:val="-1"/>
        </w:rPr>
        <w:t>o</w:t>
      </w:r>
      <w:r>
        <w:t>k</w:t>
      </w:r>
      <w:r>
        <w:rPr>
          <w:spacing w:val="-3"/>
        </w:rPr>
        <w:t xml:space="preserve"> </w:t>
      </w:r>
      <w:r>
        <w:rPr>
          <w:spacing w:val="-2"/>
        </w:rPr>
        <w:t>v</w:t>
      </w:r>
      <w:r>
        <w:rPr>
          <w:spacing w:val="-1"/>
        </w:rPr>
        <w:t>i</w:t>
      </w:r>
      <w:r>
        <w:rPr>
          <w:spacing w:val="1"/>
        </w:rPr>
        <w:t>o</w:t>
      </w:r>
      <w:r>
        <w:rPr>
          <w:spacing w:val="-1"/>
        </w:rPr>
        <w:t>l</w:t>
      </w:r>
      <w:r>
        <w:t>e</w:t>
      </w:r>
      <w:r>
        <w:rPr>
          <w:spacing w:val="-1"/>
        </w:rPr>
        <w:t>n</w:t>
      </w:r>
      <w:r>
        <w:rPr>
          <w:spacing w:val="2"/>
        </w:rPr>
        <w:t>t</w:t>
      </w:r>
      <w:r>
        <w:rPr>
          <w:spacing w:val="3"/>
        </w:rPr>
        <w:t>l</w:t>
      </w:r>
      <w:r>
        <w:t>y</w:t>
      </w:r>
      <w:r>
        <w:rPr>
          <w:spacing w:val="-8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i</w:t>
      </w:r>
      <w:r>
        <w:t>th</w:t>
      </w:r>
      <w:r>
        <w:rPr>
          <w:spacing w:val="-7"/>
        </w:rPr>
        <w:t xml:space="preserve"> </w:t>
      </w:r>
      <w:r>
        <w:rPr>
          <w:spacing w:val="2"/>
        </w:rPr>
        <w:t>t</w:t>
      </w:r>
      <w:r>
        <w:t>he</w:t>
      </w:r>
      <w:r>
        <w:rPr>
          <w:spacing w:val="-7"/>
        </w:rPr>
        <w:t xml:space="preserve"> </w:t>
      </w:r>
      <w:r>
        <w:t>s</w:t>
      </w:r>
      <w:r>
        <w:rPr>
          <w:spacing w:val="1"/>
        </w:rPr>
        <w:t>h</w:t>
      </w:r>
      <w:r>
        <w:t>a</w:t>
      </w:r>
      <w:r>
        <w:rPr>
          <w:spacing w:val="3"/>
        </w:rPr>
        <w:t>k</w:t>
      </w:r>
      <w:r>
        <w:rPr>
          <w:spacing w:val="-1"/>
        </w:rPr>
        <w:t>i</w:t>
      </w:r>
      <w:r>
        <w:t>ng</w:t>
      </w:r>
      <w:r>
        <w:rPr>
          <w:spacing w:val="-7"/>
        </w:rPr>
        <w:t xml:space="preserve"> </w:t>
      </w:r>
      <w:r>
        <w:t>trans</w:t>
      </w:r>
      <w:r>
        <w:rPr>
          <w:spacing w:val="4"/>
        </w:rPr>
        <w:t>m</w:t>
      </w:r>
      <w:r>
        <w:rPr>
          <w:spacing w:val="-1"/>
        </w:rPr>
        <w:t>i</w:t>
      </w:r>
      <w:r>
        <w:t>tt</w:t>
      </w:r>
      <w:r>
        <w:rPr>
          <w:spacing w:val="-1"/>
        </w:rPr>
        <w:t>e</w:t>
      </w:r>
      <w:r>
        <w:t>d</w:t>
      </w:r>
      <w:r>
        <w:rPr>
          <w:spacing w:val="-5"/>
        </w:rPr>
        <w:t xml:space="preserve"> </w:t>
      </w:r>
      <w:r>
        <w:t>up</w:t>
      </w:r>
      <w:r>
        <w:rPr>
          <w:spacing w:val="-7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7"/>
        </w:rPr>
        <w:t xml:space="preserve"> </w:t>
      </w:r>
      <w:r>
        <w:rPr>
          <w:spacing w:val="1"/>
        </w:rPr>
        <w:t>a</w:t>
      </w:r>
      <w:r>
        <w:t>nc</w:t>
      </w:r>
      <w:r>
        <w:rPr>
          <w:spacing w:val="1"/>
        </w:rPr>
        <w:t>h</w:t>
      </w:r>
      <w:r>
        <w:t>or</w:t>
      </w:r>
      <w:r>
        <w:rPr>
          <w:spacing w:val="-7"/>
        </w:rPr>
        <w:t xml:space="preserve"> </w:t>
      </w:r>
      <w:r>
        <w:rPr>
          <w:spacing w:val="1"/>
        </w:rPr>
        <w:t>c</w:t>
      </w:r>
      <w:r>
        <w:t>h</w:t>
      </w:r>
      <w:r>
        <w:rPr>
          <w:spacing w:val="-1"/>
        </w:rPr>
        <w:t>ai</w:t>
      </w:r>
      <w:r>
        <w:rPr>
          <w:spacing w:val="1"/>
        </w:rPr>
        <w:t>n</w:t>
      </w:r>
      <w:r>
        <w:t>.</w:t>
      </w:r>
    </w:p>
    <w:p w:rsidR="00390CA3" w:rsidRDefault="00390CA3">
      <w:pPr>
        <w:spacing w:before="9" w:line="170" w:lineRule="exact"/>
        <w:rPr>
          <w:sz w:val="17"/>
          <w:szCs w:val="17"/>
        </w:rPr>
      </w:pPr>
    </w:p>
    <w:p w:rsidR="00390CA3" w:rsidRDefault="00BD6A69">
      <w:pPr>
        <w:pStyle w:val="BodyText"/>
        <w:spacing w:line="292" w:lineRule="auto"/>
        <w:ind w:right="80"/>
      </w:pPr>
      <w:r>
        <w:t>A</w:t>
      </w:r>
      <w:r>
        <w:rPr>
          <w:spacing w:val="-6"/>
        </w:rPr>
        <w:t xml:space="preserve"> </w:t>
      </w:r>
      <w:r>
        <w:t>seri</w:t>
      </w:r>
      <w:r>
        <w:rPr>
          <w:spacing w:val="-1"/>
        </w:rPr>
        <w:t>e</w:t>
      </w:r>
      <w:r>
        <w:t>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ree</w:t>
      </w:r>
      <w:r>
        <w:rPr>
          <w:spacing w:val="-5"/>
        </w:rPr>
        <w:t xml:space="preserve"> </w:t>
      </w:r>
      <w:r>
        <w:rPr>
          <w:spacing w:val="1"/>
        </w:rPr>
        <w:t>po</w:t>
      </w:r>
      <w:r>
        <w:rPr>
          <w:spacing w:val="-3"/>
        </w:rPr>
        <w:t>w</w:t>
      </w:r>
      <w:r>
        <w:t>er</w:t>
      </w:r>
      <w:r>
        <w:rPr>
          <w:spacing w:val="2"/>
        </w:rPr>
        <w:t>f</w:t>
      </w:r>
      <w:r>
        <w:t>ul</w:t>
      </w:r>
      <w:r>
        <w:rPr>
          <w:spacing w:val="-7"/>
        </w:rPr>
        <w:t xml:space="preserve"> </w:t>
      </w:r>
      <w:r>
        <w:rPr>
          <w:spacing w:val="1"/>
        </w:rPr>
        <w:t>e</w:t>
      </w:r>
      <w:r>
        <w:t>arthq</w:t>
      </w:r>
      <w:r>
        <w:rPr>
          <w:spacing w:val="1"/>
        </w:rPr>
        <w:t>u</w:t>
      </w:r>
      <w:r>
        <w:t>a</w:t>
      </w:r>
      <w:r>
        <w:rPr>
          <w:spacing w:val="3"/>
        </w:rPr>
        <w:t>k</w:t>
      </w:r>
      <w:r>
        <w:t>es</w:t>
      </w:r>
      <w:r>
        <w:rPr>
          <w:spacing w:val="-2"/>
        </w:rPr>
        <w:t xml:space="preserve"> </w:t>
      </w:r>
      <w:r>
        <w:rPr>
          <w:spacing w:val="-3"/>
        </w:rPr>
        <w:t>w</w:t>
      </w:r>
      <w:r>
        <w:rPr>
          <w:spacing w:val="-1"/>
        </w:rPr>
        <w:t>i</w:t>
      </w:r>
      <w:r>
        <w:rPr>
          <w:spacing w:val="2"/>
        </w:rPr>
        <w:t>t</w:t>
      </w:r>
      <w:r>
        <w:t>h</w:t>
      </w:r>
      <w:r>
        <w:rPr>
          <w:spacing w:val="-5"/>
        </w:rPr>
        <w:t xml:space="preserve"> </w:t>
      </w:r>
      <w:r>
        <w:rPr>
          <w:spacing w:val="3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t>t</w:t>
      </w:r>
      <w:r>
        <w:rPr>
          <w:spacing w:val="1"/>
        </w:rPr>
        <w:t>u</w:t>
      </w:r>
      <w:r>
        <w:t>d</w:t>
      </w:r>
      <w:r>
        <w:rPr>
          <w:spacing w:val="1"/>
        </w:rPr>
        <w:t>e</w:t>
      </w:r>
      <w:r>
        <w:t>s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spacing w:val="-1"/>
        </w:rPr>
        <w:t>6.2</w:t>
      </w:r>
      <w:r>
        <w:t>,</w:t>
      </w:r>
      <w:r>
        <w:rPr>
          <w:spacing w:val="-5"/>
        </w:rPr>
        <w:t xml:space="preserve"> </w:t>
      </w:r>
      <w:r>
        <w:rPr>
          <w:spacing w:val="-1"/>
        </w:rPr>
        <w:t>6</w:t>
      </w:r>
      <w:r>
        <w:t>.3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>n</w:t>
      </w:r>
      <w:r>
        <w:t>d</w:t>
      </w:r>
      <w:r>
        <w:rPr>
          <w:spacing w:val="-6"/>
        </w:rPr>
        <w:t xml:space="preserve"> </w:t>
      </w:r>
      <w:r>
        <w:t>6</w:t>
      </w:r>
      <w:r>
        <w:rPr>
          <w:spacing w:val="1"/>
        </w:rPr>
        <w:t>.</w:t>
      </w:r>
      <w:r>
        <w:t>6</w:t>
      </w:r>
      <w:r>
        <w:rPr>
          <w:spacing w:val="-5"/>
        </w:rPr>
        <w:t xml:space="preserve"> </w:t>
      </w:r>
      <w:r>
        <w:rPr>
          <w:spacing w:val="1"/>
        </w:rPr>
        <w:t>s</w:t>
      </w:r>
      <w:r>
        <w:t>h</w:t>
      </w:r>
      <w:r>
        <w:rPr>
          <w:spacing w:val="1"/>
        </w:rPr>
        <w:t>o</w:t>
      </w:r>
      <w:r>
        <w:t>ok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</w:t>
      </w:r>
      <w:r>
        <w:rPr>
          <w:spacing w:val="1"/>
        </w:rPr>
        <w:t>g</w:t>
      </w:r>
      <w:r>
        <w:rPr>
          <w:spacing w:val="-1"/>
        </w:rPr>
        <w:t>i</w:t>
      </w:r>
      <w:r>
        <w:rPr>
          <w:spacing w:val="1"/>
        </w:rPr>
        <w:t>o</w:t>
      </w:r>
      <w:r>
        <w:t>n</w:t>
      </w:r>
      <w:r>
        <w:rPr>
          <w:spacing w:val="-4"/>
        </w:rPr>
        <w:t xml:space="preserve"> </w:t>
      </w:r>
      <w:r>
        <w:t>w</w:t>
      </w:r>
      <w:r>
        <w:rPr>
          <w:spacing w:val="-1"/>
        </w:rPr>
        <w:t>i</w:t>
      </w:r>
      <w:r>
        <w:t>t</w:t>
      </w:r>
      <w:r>
        <w:rPr>
          <w:spacing w:val="1"/>
        </w:rPr>
        <w:t>h</w:t>
      </w:r>
      <w:r>
        <w:rPr>
          <w:spacing w:val="-1"/>
        </w:rPr>
        <w:t>i</w:t>
      </w:r>
      <w:r>
        <w:t>n</w:t>
      </w:r>
      <w:r>
        <w:rPr>
          <w:spacing w:val="-6"/>
        </w:rPr>
        <w:t xml:space="preserve"> </w:t>
      </w:r>
      <w:r>
        <w:t>a</w:t>
      </w:r>
      <w:r>
        <w:rPr>
          <w:w w:val="99"/>
        </w:rPr>
        <w:t xml:space="preserve"> </w:t>
      </w:r>
      <w:r>
        <w:t>twel</w:t>
      </w:r>
      <w:r>
        <w:rPr>
          <w:spacing w:val="-2"/>
        </w:rPr>
        <w:t>v</w:t>
      </w:r>
      <w:r>
        <w:rPr>
          <w:spacing w:val="-1"/>
        </w:rPr>
        <w:t>e</w:t>
      </w:r>
      <w:r>
        <w:t>-</w:t>
      </w:r>
      <w:r>
        <w:rPr>
          <w:spacing w:val="1"/>
        </w:rPr>
        <w:t>h</w:t>
      </w:r>
      <w:r>
        <w:t>o</w:t>
      </w:r>
      <w:r>
        <w:rPr>
          <w:spacing w:val="-1"/>
        </w:rPr>
        <w:t>u</w:t>
      </w:r>
      <w:r>
        <w:t>r</w:t>
      </w:r>
      <w:r>
        <w:rPr>
          <w:spacing w:val="-6"/>
        </w:rPr>
        <w:t xml:space="preserve"> </w:t>
      </w:r>
      <w:r>
        <w:rPr>
          <w:spacing w:val="1"/>
        </w:rPr>
        <w:t>p</w:t>
      </w:r>
      <w:r>
        <w:t>eri</w:t>
      </w:r>
      <w:r>
        <w:rPr>
          <w:spacing w:val="1"/>
        </w:rPr>
        <w:t>o</w:t>
      </w:r>
      <w:r>
        <w:t>d</w:t>
      </w:r>
      <w:r>
        <w:rPr>
          <w:spacing w:val="-7"/>
        </w:rPr>
        <w:t xml:space="preserve"> </w:t>
      </w:r>
      <w:r>
        <w:rPr>
          <w:spacing w:val="-1"/>
        </w:rPr>
        <w:t>o</w:t>
      </w:r>
      <w:r>
        <w:t>n</w:t>
      </w:r>
      <w:r>
        <w:rPr>
          <w:spacing w:val="-4"/>
        </w:rPr>
        <w:t xml:space="preserve"> </w:t>
      </w:r>
      <w:r>
        <w:t>22</w:t>
      </w:r>
      <w:r>
        <w:rPr>
          <w:spacing w:val="-7"/>
        </w:rPr>
        <w:t xml:space="preserve"> </w:t>
      </w:r>
      <w:r>
        <w:rPr>
          <w:spacing w:val="3"/>
        </w:rPr>
        <w:t>J</w:t>
      </w:r>
      <w:r>
        <w:t>a</w:t>
      </w:r>
      <w:r>
        <w:rPr>
          <w:spacing w:val="-1"/>
        </w:rPr>
        <w:t>n</w:t>
      </w:r>
      <w:r>
        <w:t>u</w:t>
      </w:r>
      <w:r>
        <w:rPr>
          <w:spacing w:val="-1"/>
        </w:rPr>
        <w:t>a</w:t>
      </w:r>
      <w:r>
        <w:rPr>
          <w:spacing w:val="5"/>
        </w:rPr>
        <w:t>r</w:t>
      </w:r>
      <w:r>
        <w:t>y</w:t>
      </w:r>
      <w:r>
        <w:rPr>
          <w:spacing w:val="-9"/>
        </w:rPr>
        <w:t xml:space="preserve"> </w:t>
      </w:r>
      <w:r>
        <w:rPr>
          <w:spacing w:val="1"/>
        </w:rPr>
        <w:t>1</w:t>
      </w:r>
      <w:r>
        <w:t>9</w:t>
      </w:r>
      <w:r>
        <w:rPr>
          <w:spacing w:val="-1"/>
        </w:rPr>
        <w:t>8</w:t>
      </w:r>
      <w:r>
        <w:rPr>
          <w:spacing w:val="1"/>
        </w:rPr>
        <w:t>8</w:t>
      </w:r>
      <w:r>
        <w:t>.</w:t>
      </w:r>
      <w:r>
        <w:rPr>
          <w:spacing w:val="-4"/>
        </w:rPr>
        <w:t xml:space="preserve"> </w:t>
      </w:r>
      <w:r>
        <w:t>L</w:t>
      </w:r>
      <w:r>
        <w:rPr>
          <w:spacing w:val="-1"/>
        </w:rPr>
        <w:t>a</w:t>
      </w:r>
      <w:r>
        <w:t>r</w:t>
      </w:r>
      <w:r>
        <w:rPr>
          <w:spacing w:val="1"/>
        </w:rPr>
        <w:t>g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g</w:t>
      </w:r>
      <w:r>
        <w:t>r</w:t>
      </w:r>
      <w:r>
        <w:rPr>
          <w:spacing w:val="1"/>
        </w:rPr>
        <w:t>o</w:t>
      </w:r>
      <w:r>
        <w:t>u</w:t>
      </w:r>
      <w:r>
        <w:rPr>
          <w:spacing w:val="-1"/>
        </w:rPr>
        <w:t>n</w:t>
      </w:r>
      <w:r>
        <w:t>d</w:t>
      </w:r>
      <w:r>
        <w:rPr>
          <w:spacing w:val="-5"/>
        </w:rPr>
        <w:t xml:space="preserve"> </w:t>
      </w:r>
      <w:r>
        <w:t>ru</w:t>
      </w:r>
      <w:r>
        <w:rPr>
          <w:spacing w:val="-1"/>
        </w:rPr>
        <w:t>p</w:t>
      </w:r>
      <w:r>
        <w:t>tures</w:t>
      </w:r>
      <w:r>
        <w:rPr>
          <w:spacing w:val="-4"/>
        </w:rPr>
        <w:t xml:space="preserve"> </w:t>
      </w:r>
      <w:r>
        <w:rPr>
          <w:spacing w:val="1"/>
        </w:rPr>
        <w:t>c</w:t>
      </w:r>
      <w:r>
        <w:t>a</w:t>
      </w:r>
      <w:r>
        <w:rPr>
          <w:spacing w:val="-1"/>
        </w:rPr>
        <w:t>u</w:t>
      </w:r>
      <w:r>
        <w:rPr>
          <w:spacing w:val="1"/>
        </w:rPr>
        <w:t>se</w:t>
      </w:r>
      <w:r>
        <w:t>d</w:t>
      </w:r>
      <w:r>
        <w:rPr>
          <w:spacing w:val="-6"/>
        </w:rPr>
        <w:t xml:space="preserve"> </w:t>
      </w:r>
      <w:r>
        <w:t>s</w:t>
      </w:r>
      <w:r>
        <w:rPr>
          <w:spacing w:val="1"/>
        </w:rPr>
        <w:t>e</w:t>
      </w:r>
      <w:r>
        <w:rPr>
          <w:spacing w:val="-2"/>
        </w:rPr>
        <w:t>v</w:t>
      </w:r>
      <w:r>
        <w:t>ere</w:t>
      </w:r>
      <w:r>
        <w:rPr>
          <w:spacing w:val="-5"/>
        </w:rPr>
        <w:t xml:space="preserve"> </w:t>
      </w:r>
      <w:r>
        <w:t>warp</w:t>
      </w:r>
      <w:r>
        <w:rPr>
          <w:spacing w:val="-2"/>
        </w:rPr>
        <w:t>i</w:t>
      </w:r>
      <w:r>
        <w:rPr>
          <w:spacing w:val="1"/>
        </w:rPr>
        <w:t>n</w:t>
      </w:r>
      <w:r>
        <w:t>g</w:t>
      </w:r>
      <w:r>
        <w:rPr>
          <w:spacing w:val="-7"/>
        </w:rPr>
        <w:t xml:space="preserve"> </w:t>
      </w:r>
      <w:r>
        <w:rPr>
          <w:spacing w:val="-1"/>
        </w:rPr>
        <w:t>t</w:t>
      </w:r>
      <w:r>
        <w:t>o</w:t>
      </w:r>
      <w:r>
        <w:rPr>
          <w:spacing w:val="-4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3"/>
        </w:rPr>
        <w:t>m</w:t>
      </w:r>
      <w:r>
        <w:t>ajor</w:t>
      </w:r>
      <w:r>
        <w:rPr>
          <w:w w:val="99"/>
        </w:rPr>
        <w:t xml:space="preserve"> </w:t>
      </w:r>
      <w:r>
        <w:t>n</w:t>
      </w:r>
      <w:r>
        <w:rPr>
          <w:spacing w:val="-1"/>
        </w:rPr>
        <w:t>a</w:t>
      </w:r>
      <w:r>
        <w:t>tur</w:t>
      </w:r>
      <w:r>
        <w:rPr>
          <w:spacing w:val="2"/>
        </w:rPr>
        <w:t>a</w:t>
      </w:r>
      <w:r>
        <w:t>l</w:t>
      </w:r>
      <w:r>
        <w:rPr>
          <w:spacing w:val="-7"/>
        </w:rPr>
        <w:t xml:space="preserve"> </w:t>
      </w:r>
      <w:r>
        <w:rPr>
          <w:spacing w:val="1"/>
        </w:rPr>
        <w:t>g</w:t>
      </w:r>
      <w:r>
        <w:t>as</w:t>
      </w:r>
      <w:r>
        <w:rPr>
          <w:spacing w:val="-5"/>
        </w:rPr>
        <w:t xml:space="preserve"> </w:t>
      </w:r>
      <w:r>
        <w:t>pip</w:t>
      </w:r>
      <w:r>
        <w:rPr>
          <w:spacing w:val="1"/>
        </w:rPr>
        <w:t>e</w:t>
      </w:r>
      <w:r>
        <w:rPr>
          <w:spacing w:val="-1"/>
        </w:rPr>
        <w:t>li</w:t>
      </w:r>
      <w:r>
        <w:rPr>
          <w:spacing w:val="1"/>
        </w:rPr>
        <w:t>n</w:t>
      </w:r>
      <w:r>
        <w:t>e</w:t>
      </w:r>
      <w:r>
        <w:rPr>
          <w:spacing w:val="-5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35</w:t>
      </w:r>
      <w:r>
        <w:rPr>
          <w:spacing w:val="1"/>
        </w:rPr>
        <w:t>-</w:t>
      </w:r>
      <w:r>
        <w:rPr>
          <w:spacing w:val="3"/>
        </w:rPr>
        <w:t>k</w:t>
      </w:r>
      <w:r>
        <w:rPr>
          <w:spacing w:val="-1"/>
        </w:rPr>
        <w:t>il</w:t>
      </w:r>
      <w:r>
        <w:t>o</w:t>
      </w:r>
      <w:r>
        <w:rPr>
          <w:spacing w:val="4"/>
        </w:rPr>
        <w:t>m</w:t>
      </w:r>
      <w:r>
        <w:t>etre</w:t>
      </w:r>
      <w:r>
        <w:rPr>
          <w:spacing w:val="-6"/>
        </w:rPr>
        <w:t xml:space="preserve"> </w:t>
      </w:r>
      <w:r>
        <w:rPr>
          <w:spacing w:val="-2"/>
        </w:rPr>
        <w:t>l</w:t>
      </w:r>
      <w:r>
        <w:t>o</w:t>
      </w:r>
      <w:r>
        <w:rPr>
          <w:spacing w:val="-1"/>
        </w:rPr>
        <w:t>n</w:t>
      </w:r>
      <w:r>
        <w:t>g</w:t>
      </w:r>
      <w:r>
        <w:rPr>
          <w:spacing w:val="-5"/>
        </w:rPr>
        <w:t xml:space="preserve"> </w:t>
      </w:r>
      <w:r>
        <w:rPr>
          <w:spacing w:val="1"/>
        </w:rPr>
        <w:t>f</w:t>
      </w:r>
      <w:r>
        <w:t>a</w:t>
      </w:r>
      <w:r>
        <w:rPr>
          <w:spacing w:val="1"/>
        </w:rPr>
        <w:t>u</w:t>
      </w:r>
      <w:r>
        <w:rPr>
          <w:spacing w:val="-1"/>
        </w:rPr>
        <w:t>l</w:t>
      </w:r>
      <w:r>
        <w:t>t</w:t>
      </w:r>
      <w:r>
        <w:rPr>
          <w:spacing w:val="-5"/>
        </w:rPr>
        <w:t xml:space="preserve"> </w:t>
      </w:r>
      <w:r>
        <w:rPr>
          <w:rFonts w:cs="Arial"/>
          <w:b/>
          <w:bCs/>
          <w:spacing w:val="1"/>
        </w:rPr>
        <w:t>s</w:t>
      </w:r>
      <w:r>
        <w:rPr>
          <w:rFonts w:cs="Arial"/>
          <w:b/>
          <w:bCs/>
        </w:rPr>
        <w:t>c</w:t>
      </w:r>
      <w:r>
        <w:rPr>
          <w:rFonts w:cs="Arial"/>
          <w:b/>
          <w:bCs/>
          <w:spacing w:val="1"/>
        </w:rPr>
        <w:t>ar</w:t>
      </w:r>
      <w:r>
        <w:rPr>
          <w:rFonts w:cs="Arial"/>
          <w:b/>
          <w:bCs/>
        </w:rPr>
        <w:t>p</w:t>
      </w:r>
      <w:r>
        <w:rPr>
          <w:rFonts w:cs="Arial"/>
          <w:b/>
          <w:bCs/>
          <w:spacing w:val="-5"/>
        </w:rPr>
        <w:t xml:space="preserve"> </w:t>
      </w:r>
      <w:r>
        <w:rPr>
          <w:spacing w:val="2"/>
        </w:rPr>
        <w:t>f</w:t>
      </w:r>
      <w:r>
        <w:t>o</w:t>
      </w:r>
      <w:r>
        <w:rPr>
          <w:spacing w:val="-2"/>
        </w:rPr>
        <w:t>r</w:t>
      </w:r>
      <w:r>
        <w:rPr>
          <w:spacing w:val="4"/>
        </w:rPr>
        <w:t>m</w:t>
      </w:r>
      <w:r>
        <w:t>ed</w:t>
      </w:r>
      <w:r>
        <w:rPr>
          <w:spacing w:val="-6"/>
        </w:rPr>
        <w:t xml:space="preserve"> </w:t>
      </w:r>
      <w:r>
        <w:rPr>
          <w:spacing w:val="-3"/>
        </w:rPr>
        <w:t>w</w:t>
      </w:r>
      <w:r>
        <w:rPr>
          <w:spacing w:val="-1"/>
        </w:rPr>
        <w:t>i</w:t>
      </w:r>
      <w:r>
        <w:rPr>
          <w:spacing w:val="2"/>
        </w:rPr>
        <w:t>t</w:t>
      </w:r>
      <w:r>
        <w:t>h</w:t>
      </w:r>
      <w:r>
        <w:rPr>
          <w:spacing w:val="-5"/>
        </w:rPr>
        <w:t xml:space="preserve"> </w:t>
      </w:r>
      <w:r>
        <w:rPr>
          <w:spacing w:val="1"/>
        </w:rPr>
        <w:t>u</w:t>
      </w:r>
      <w:r>
        <w:t>p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t>o</w:t>
      </w:r>
      <w:r>
        <w:rPr>
          <w:spacing w:val="-4"/>
        </w:rPr>
        <w:t xml:space="preserve"> </w:t>
      </w:r>
      <w:r>
        <w:rPr>
          <w:spacing w:val="2"/>
        </w:rPr>
        <w:t>t</w:t>
      </w:r>
      <w:r>
        <w:rPr>
          <w:spacing w:val="-3"/>
        </w:rPr>
        <w:t>w</w:t>
      </w:r>
      <w:r>
        <w:t>o</w:t>
      </w:r>
      <w:r>
        <w:rPr>
          <w:spacing w:val="-5"/>
        </w:rPr>
        <w:t xml:space="preserve"> </w:t>
      </w:r>
      <w:r>
        <w:rPr>
          <w:spacing w:val="3"/>
        </w:rPr>
        <w:t>m</w:t>
      </w:r>
      <w:r>
        <w:t>etres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rPr>
          <w:spacing w:val="-2"/>
        </w:rPr>
        <w:t>v</w:t>
      </w:r>
      <w:r>
        <w:t>ert</w:t>
      </w:r>
      <w:r>
        <w:rPr>
          <w:spacing w:val="-1"/>
        </w:rPr>
        <w:t>i</w:t>
      </w:r>
      <w:r>
        <w:rPr>
          <w:spacing w:val="1"/>
        </w:rPr>
        <w:t>ca</w:t>
      </w:r>
      <w:r>
        <w:t>l</w:t>
      </w:r>
      <w:r>
        <w:rPr>
          <w:w w:val="99"/>
        </w:rPr>
        <w:t xml:space="preserve"> </w:t>
      </w:r>
      <w:r>
        <w:t>d</w:t>
      </w:r>
      <w:r>
        <w:rPr>
          <w:spacing w:val="-2"/>
        </w:rPr>
        <w:t>i</w:t>
      </w:r>
      <w:r>
        <w:rPr>
          <w:spacing w:val="1"/>
        </w:rPr>
        <w:t>s</w:t>
      </w:r>
      <w:r>
        <w:t>place</w:t>
      </w:r>
      <w:r>
        <w:rPr>
          <w:spacing w:val="4"/>
        </w:rPr>
        <w:t>m</w:t>
      </w:r>
      <w:r>
        <w:t>e</w:t>
      </w:r>
      <w:r>
        <w:rPr>
          <w:spacing w:val="-1"/>
        </w:rPr>
        <w:t>n</w:t>
      </w:r>
      <w:r>
        <w:t>t.</w:t>
      </w:r>
      <w:r>
        <w:rPr>
          <w:spacing w:val="-8"/>
        </w:rPr>
        <w:t xml:space="preserve"> </w:t>
      </w:r>
      <w:r>
        <w:t>Foresh</w:t>
      </w:r>
      <w:r>
        <w:rPr>
          <w:spacing w:val="-1"/>
        </w:rPr>
        <w:t>o</w:t>
      </w:r>
      <w:r>
        <w:rPr>
          <w:spacing w:val="1"/>
        </w:rPr>
        <w:t>c</w:t>
      </w:r>
      <w:r>
        <w:rPr>
          <w:spacing w:val="3"/>
        </w:rPr>
        <w:t>k</w:t>
      </w:r>
      <w:r>
        <w:t>s</w:t>
      </w:r>
      <w:r>
        <w:rPr>
          <w:spacing w:val="-8"/>
        </w:rPr>
        <w:t xml:space="preserve"> </w:t>
      </w:r>
      <w:r>
        <w:rPr>
          <w:spacing w:val="1"/>
        </w:rPr>
        <w:t>s</w:t>
      </w:r>
      <w:r>
        <w:t>tarted</w:t>
      </w:r>
      <w:r>
        <w:rPr>
          <w:spacing w:val="-7"/>
        </w:rPr>
        <w:t xml:space="preserve"> </w:t>
      </w:r>
      <w:r>
        <w:t>a</w:t>
      </w:r>
      <w:r>
        <w:rPr>
          <w:spacing w:val="-4"/>
        </w:rPr>
        <w:t xml:space="preserve"> </w:t>
      </w:r>
      <w:r>
        <w:rPr>
          <w:spacing w:val="-5"/>
        </w:rPr>
        <w:t>y</w:t>
      </w:r>
      <w:r>
        <w:rPr>
          <w:spacing w:val="1"/>
        </w:rPr>
        <w:t>e</w:t>
      </w:r>
      <w:r>
        <w:t>ar</w:t>
      </w:r>
      <w:r>
        <w:rPr>
          <w:spacing w:val="-7"/>
        </w:rPr>
        <w:t xml:space="preserve"> </w:t>
      </w:r>
      <w:r>
        <w:t>be</w:t>
      </w:r>
      <w:r>
        <w:rPr>
          <w:spacing w:val="1"/>
        </w:rPr>
        <w:t>f</w:t>
      </w:r>
      <w:r>
        <w:t>ore</w:t>
      </w:r>
      <w:r>
        <w:rPr>
          <w:spacing w:val="-8"/>
        </w:rPr>
        <w:t xml:space="preserve"> </w:t>
      </w:r>
      <w:r>
        <w:rPr>
          <w:spacing w:val="2"/>
        </w:rPr>
        <w:t>t</w:t>
      </w:r>
      <w:r>
        <w:t>he</w:t>
      </w:r>
      <w:r>
        <w:rPr>
          <w:spacing w:val="-7"/>
        </w:rPr>
        <w:t xml:space="preserve"> </w:t>
      </w:r>
      <w:r>
        <w:rPr>
          <w:spacing w:val="1"/>
        </w:rPr>
        <w:t>th</w:t>
      </w:r>
      <w:r>
        <w:t>ree</w:t>
      </w:r>
      <w:r>
        <w:rPr>
          <w:spacing w:val="-7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2"/>
        </w:rPr>
        <w:t>r</w:t>
      </w:r>
      <w:r>
        <w:t>ge</w:t>
      </w:r>
      <w:r>
        <w:rPr>
          <w:spacing w:val="-7"/>
        </w:rPr>
        <w:t xml:space="preserve"> </w:t>
      </w:r>
      <w:r>
        <w:rPr>
          <w:spacing w:val="1"/>
        </w:rPr>
        <w:t>e</w:t>
      </w:r>
      <w:r>
        <w:t>arth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es,</w:t>
      </w:r>
      <w:r>
        <w:rPr>
          <w:spacing w:val="-8"/>
        </w:rPr>
        <w:t xml:space="preserve"> </w:t>
      </w:r>
      <w:r>
        <w:rPr>
          <w:spacing w:val="-1"/>
        </w:rPr>
        <w:t>a</w:t>
      </w:r>
      <w:r>
        <w:t>nd</w:t>
      </w:r>
      <w:r>
        <w:rPr>
          <w:spacing w:val="-6"/>
        </w:rPr>
        <w:t xml:space="preserve"> </w:t>
      </w:r>
      <w:r>
        <w:t>th</w:t>
      </w:r>
      <w:r>
        <w:rPr>
          <w:spacing w:val="-1"/>
        </w:rPr>
        <w:t>o</w:t>
      </w:r>
      <w:r>
        <w:t>us</w:t>
      </w:r>
      <w:r>
        <w:rPr>
          <w:spacing w:val="1"/>
        </w:rPr>
        <w:t>a</w:t>
      </w:r>
      <w:r>
        <w:t>n</w:t>
      </w:r>
      <w:r>
        <w:rPr>
          <w:spacing w:val="-1"/>
        </w:rPr>
        <w:t>d</w:t>
      </w:r>
      <w:r>
        <w:t>s</w:t>
      </w:r>
      <w:r>
        <w:rPr>
          <w:spacing w:val="-7"/>
        </w:rPr>
        <w:t xml:space="preserve"> </w:t>
      </w:r>
      <w:r>
        <w:t>of</w:t>
      </w:r>
      <w:r>
        <w:rPr>
          <w:w w:val="99"/>
        </w:rPr>
        <w:t xml:space="preserve"> </w:t>
      </w:r>
      <w:r>
        <w:t>a</w:t>
      </w:r>
      <w:r>
        <w:rPr>
          <w:spacing w:val="1"/>
        </w:rPr>
        <w:t>f</w:t>
      </w:r>
      <w:r>
        <w:t>ter</w:t>
      </w:r>
      <w:r>
        <w:rPr>
          <w:spacing w:val="1"/>
        </w:rPr>
        <w:t>s</w:t>
      </w:r>
      <w:r>
        <w:t>h</w:t>
      </w:r>
      <w:r>
        <w:rPr>
          <w:spacing w:val="-1"/>
        </w:rPr>
        <w:t>o</w:t>
      </w:r>
      <w:r>
        <w:rPr>
          <w:spacing w:val="-2"/>
        </w:rPr>
        <w:t>c</w:t>
      </w:r>
      <w:r>
        <w:rPr>
          <w:spacing w:val="3"/>
        </w:rPr>
        <w:t>k</w:t>
      </w:r>
      <w:r>
        <w:t>s</w:t>
      </w:r>
      <w:r>
        <w:rPr>
          <w:spacing w:val="-8"/>
        </w:rPr>
        <w:t xml:space="preserve"> </w:t>
      </w:r>
      <w:r>
        <w:rPr>
          <w:spacing w:val="2"/>
        </w:rPr>
        <w:t>f</w:t>
      </w:r>
      <w:r>
        <w:t>o</w:t>
      </w:r>
      <w:r>
        <w:rPr>
          <w:spacing w:val="-2"/>
        </w:rPr>
        <w:t>l</w:t>
      </w:r>
      <w:r>
        <w:rPr>
          <w:spacing w:val="-1"/>
        </w:rPr>
        <w:t>l</w:t>
      </w:r>
      <w:r>
        <w:rPr>
          <w:spacing w:val="1"/>
        </w:rPr>
        <w:t>o</w:t>
      </w:r>
      <w:r>
        <w:t>wed</w:t>
      </w:r>
      <w:r>
        <w:rPr>
          <w:spacing w:val="-5"/>
        </w:rPr>
        <w:t xml:space="preserve"> </w:t>
      </w:r>
      <w:r>
        <w:t>over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t>he</w:t>
      </w:r>
      <w:r>
        <w:rPr>
          <w:spacing w:val="-7"/>
        </w:rPr>
        <w:t xml:space="preserve"> </w:t>
      </w:r>
      <w:r>
        <w:rPr>
          <w:spacing w:val="1"/>
        </w:rPr>
        <w:t>n</w:t>
      </w:r>
      <w:r>
        <w:t>e</w:t>
      </w:r>
      <w:r>
        <w:rPr>
          <w:spacing w:val="1"/>
        </w:rPr>
        <w:t>x</w:t>
      </w:r>
      <w:r>
        <w:t>t</w:t>
      </w:r>
      <w:r>
        <w:rPr>
          <w:spacing w:val="-7"/>
        </w:rPr>
        <w:t xml:space="preserve"> </w:t>
      </w:r>
      <w:r>
        <w:rPr>
          <w:spacing w:val="1"/>
        </w:rPr>
        <w:t>f</w:t>
      </w:r>
      <w:r>
        <w:t>ew</w:t>
      </w:r>
      <w:r>
        <w:rPr>
          <w:spacing w:val="-4"/>
        </w:rPr>
        <w:t xml:space="preserve"> </w:t>
      </w:r>
      <w:r>
        <w:rPr>
          <w:spacing w:val="-5"/>
        </w:rPr>
        <w:t>y</w:t>
      </w:r>
      <w:r>
        <w:rPr>
          <w:spacing w:val="1"/>
        </w:rPr>
        <w:t>e</w:t>
      </w:r>
      <w:r>
        <w:t>ar</w:t>
      </w:r>
      <w:r>
        <w:rPr>
          <w:spacing w:val="1"/>
        </w:rPr>
        <w:t>s</w:t>
      </w:r>
      <w:r>
        <w:t>.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4" w:line="240" w:lineRule="exact"/>
        <w:rPr>
          <w:sz w:val="24"/>
          <w:szCs w:val="24"/>
        </w:rPr>
      </w:pPr>
    </w:p>
    <w:p w:rsidR="00390CA3" w:rsidRDefault="00BD6A69">
      <w:pPr>
        <w:pStyle w:val="Heading2"/>
        <w:ind w:right="150"/>
      </w:pPr>
      <w:bookmarkStart w:id="46" w:name="_TOC_250023"/>
      <w:r>
        <w:t>Ne</w:t>
      </w:r>
      <w:r>
        <w:rPr>
          <w:spacing w:val="-3"/>
        </w:rPr>
        <w:t>w</w:t>
      </w:r>
      <w:r>
        <w:t>castle</w:t>
      </w:r>
      <w:r>
        <w:rPr>
          <w:spacing w:val="-2"/>
        </w:rPr>
        <w:t xml:space="preserve"> </w:t>
      </w:r>
      <w:r>
        <w:rPr>
          <w:spacing w:val="1"/>
        </w:rPr>
        <w:t>(</w:t>
      </w:r>
      <w:r>
        <w:t>m</w:t>
      </w:r>
      <w:r>
        <w:rPr>
          <w:spacing w:val="-2"/>
        </w:rPr>
        <w:t>a</w:t>
      </w:r>
      <w:r>
        <w:t>g</w:t>
      </w:r>
      <w:r>
        <w:rPr>
          <w:spacing w:val="-2"/>
        </w:rPr>
        <w:t>ni</w:t>
      </w:r>
      <w:r>
        <w:t>t</w:t>
      </w:r>
      <w:r>
        <w:rPr>
          <w:spacing w:val="1"/>
        </w:rPr>
        <w:t>u</w:t>
      </w:r>
      <w:r>
        <w:rPr>
          <w:spacing w:val="-2"/>
        </w:rPr>
        <w:t>d</w:t>
      </w:r>
      <w:r>
        <w:t>e 5.</w:t>
      </w:r>
      <w:r>
        <w:rPr>
          <w:spacing w:val="1"/>
        </w:rPr>
        <w:t>4</w:t>
      </w:r>
      <w:r>
        <w:t>)</w:t>
      </w:r>
      <w:r>
        <w:rPr>
          <w:spacing w:val="-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rPr>
          <w:spacing w:val="1"/>
        </w:rPr>
        <w:t>S</w:t>
      </w:r>
      <w:r>
        <w:t>ou</w:t>
      </w:r>
      <w:r>
        <w:rPr>
          <w:spacing w:val="-2"/>
        </w:rPr>
        <w:t>t</w:t>
      </w:r>
      <w:r>
        <w:t>h</w:t>
      </w:r>
      <w:r>
        <w:rPr>
          <w:spacing w:val="-4"/>
        </w:rPr>
        <w:t xml:space="preserve"> </w:t>
      </w:r>
      <w:r>
        <w:rPr>
          <w:spacing w:val="-8"/>
        </w:rPr>
        <w:t>W</w:t>
      </w:r>
      <w:r>
        <w:t>a</w:t>
      </w:r>
      <w:r>
        <w:rPr>
          <w:spacing w:val="-2"/>
        </w:rPr>
        <w:t>l</w:t>
      </w:r>
      <w:r>
        <w:t>e</w:t>
      </w:r>
      <w:r>
        <w:rPr>
          <w:spacing w:val="-2"/>
        </w:rPr>
        <w:t>s</w:t>
      </w:r>
      <w:r>
        <w:t xml:space="preserve">, </w:t>
      </w:r>
      <w:r>
        <w:rPr>
          <w:spacing w:val="-2"/>
        </w:rPr>
        <w:t>2</w:t>
      </w:r>
      <w:r>
        <w:t xml:space="preserve">8 </w:t>
      </w:r>
      <w:r>
        <w:rPr>
          <w:spacing w:val="-3"/>
        </w:rPr>
        <w:t>D</w:t>
      </w:r>
      <w:r>
        <w:t>ece</w:t>
      </w:r>
      <w:r>
        <w:rPr>
          <w:spacing w:val="-3"/>
        </w:rPr>
        <w:t>m</w:t>
      </w:r>
      <w:r>
        <w:t>b</w:t>
      </w:r>
      <w:r>
        <w:rPr>
          <w:spacing w:val="-2"/>
        </w:rPr>
        <w:t>e</w:t>
      </w:r>
      <w:r>
        <w:t>r</w:t>
      </w:r>
      <w:r>
        <w:rPr>
          <w:spacing w:val="1"/>
        </w:rPr>
        <w:t xml:space="preserve"> </w:t>
      </w:r>
      <w:r>
        <w:rPr>
          <w:spacing w:val="-2"/>
        </w:rPr>
        <w:t>1</w:t>
      </w:r>
      <w:r>
        <w:t>9</w:t>
      </w:r>
      <w:r>
        <w:rPr>
          <w:spacing w:val="-2"/>
        </w:rPr>
        <w:t>8</w:t>
      </w:r>
      <w:bookmarkEnd w:id="46"/>
      <w:r>
        <w:t>9</w:t>
      </w:r>
    </w:p>
    <w:p w:rsidR="00390CA3" w:rsidRDefault="00390CA3">
      <w:pPr>
        <w:spacing w:before="17" w:line="200" w:lineRule="exact"/>
        <w:rPr>
          <w:sz w:val="20"/>
          <w:szCs w:val="20"/>
        </w:rPr>
      </w:pPr>
    </w:p>
    <w:p w:rsidR="00390CA3" w:rsidRDefault="00BD6A69">
      <w:pPr>
        <w:pStyle w:val="BodyText"/>
        <w:spacing w:line="292" w:lineRule="auto"/>
        <w:ind w:right="192"/>
      </w:pPr>
      <w:r>
        <w:t>One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rPr>
          <w:spacing w:val="-1"/>
        </w:rPr>
        <w:t>A</w:t>
      </w:r>
      <w:r>
        <w:t>ustr</w:t>
      </w:r>
      <w:r>
        <w:rPr>
          <w:spacing w:val="1"/>
        </w:rPr>
        <w:t>a</w:t>
      </w:r>
      <w:r>
        <w:rPr>
          <w:spacing w:val="-1"/>
        </w:rPr>
        <w:t>l</w:t>
      </w:r>
      <w:r>
        <w:rPr>
          <w:spacing w:val="1"/>
        </w:rPr>
        <w:t>i</w:t>
      </w:r>
      <w:r>
        <w:t>a's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ost</w:t>
      </w:r>
      <w:r>
        <w:rPr>
          <w:spacing w:val="-7"/>
        </w:rPr>
        <w:t xml:space="preserve"> </w:t>
      </w:r>
      <w:r>
        <w:t>ser</w:t>
      </w:r>
      <w:r>
        <w:rPr>
          <w:spacing w:val="-3"/>
        </w:rPr>
        <w:t>i</w:t>
      </w:r>
      <w:r>
        <w:t>o</w:t>
      </w:r>
      <w:r>
        <w:rPr>
          <w:spacing w:val="-1"/>
        </w:rPr>
        <w:t>u</w:t>
      </w:r>
      <w:r>
        <w:t>s</w:t>
      </w:r>
      <w:r>
        <w:rPr>
          <w:spacing w:val="-6"/>
        </w:rPr>
        <w:t xml:space="preserve"> </w:t>
      </w:r>
      <w:r>
        <w:t>n</w:t>
      </w:r>
      <w:r>
        <w:rPr>
          <w:spacing w:val="-1"/>
        </w:rPr>
        <w:t>a</w:t>
      </w:r>
      <w:r>
        <w:rPr>
          <w:spacing w:val="2"/>
        </w:rPr>
        <w:t>t</w:t>
      </w:r>
      <w:r>
        <w:t>ural</w:t>
      </w:r>
      <w:r>
        <w:rPr>
          <w:spacing w:val="-6"/>
        </w:rPr>
        <w:t xml:space="preserve"> </w:t>
      </w:r>
      <w:r>
        <w:t>d</w:t>
      </w:r>
      <w:r>
        <w:rPr>
          <w:spacing w:val="-2"/>
        </w:rPr>
        <w:t>i</w:t>
      </w:r>
      <w:r>
        <w:rPr>
          <w:spacing w:val="1"/>
        </w:rPr>
        <w:t>s</w:t>
      </w:r>
      <w:r>
        <w:t>as</w:t>
      </w:r>
      <w:r>
        <w:rPr>
          <w:spacing w:val="2"/>
        </w:rPr>
        <w:t>t</w:t>
      </w:r>
      <w:r>
        <w:t>ers</w:t>
      </w:r>
      <w:r>
        <w:rPr>
          <w:spacing w:val="-5"/>
        </w:rPr>
        <w:t xml:space="preserve"> </w:t>
      </w:r>
      <w:r>
        <w:t>oc</w:t>
      </w:r>
      <w:r>
        <w:rPr>
          <w:spacing w:val="1"/>
        </w:rPr>
        <w:t>c</w:t>
      </w:r>
      <w:r>
        <w:t>ur</w:t>
      </w:r>
      <w:r>
        <w:rPr>
          <w:spacing w:val="1"/>
        </w:rPr>
        <w:t>r</w:t>
      </w:r>
      <w:r>
        <w:t>ed</w:t>
      </w:r>
      <w:r>
        <w:rPr>
          <w:spacing w:val="-7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28</w:t>
      </w:r>
      <w:r>
        <w:rPr>
          <w:spacing w:val="-7"/>
        </w:rPr>
        <w:t xml:space="preserve"> </w:t>
      </w:r>
      <w:r>
        <w:rPr>
          <w:spacing w:val="2"/>
        </w:rPr>
        <w:t>D</w:t>
      </w:r>
      <w:r>
        <w:t>ece</w:t>
      </w:r>
      <w:r>
        <w:rPr>
          <w:spacing w:val="4"/>
        </w:rPr>
        <w:t>m</w:t>
      </w:r>
      <w:r>
        <w:t>b</w:t>
      </w:r>
      <w:r>
        <w:rPr>
          <w:spacing w:val="-1"/>
        </w:rPr>
        <w:t>e</w:t>
      </w:r>
      <w:r>
        <w:t>r</w:t>
      </w:r>
      <w:r>
        <w:rPr>
          <w:spacing w:val="-6"/>
        </w:rPr>
        <w:t xml:space="preserve"> </w:t>
      </w:r>
      <w:r>
        <w:t>1</w:t>
      </w:r>
      <w:r>
        <w:rPr>
          <w:spacing w:val="-1"/>
        </w:rPr>
        <w:t>9</w:t>
      </w:r>
      <w:r>
        <w:t>89</w:t>
      </w:r>
      <w:r>
        <w:rPr>
          <w:spacing w:val="-6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</w:t>
      </w:r>
      <w:r>
        <w:rPr>
          <w:spacing w:val="-1"/>
        </w:rPr>
        <w:t>a</w:t>
      </w:r>
      <w:r>
        <w:t>rt</w:t>
      </w:r>
      <w:r>
        <w:rPr>
          <w:spacing w:val="1"/>
        </w:rPr>
        <w:t>h</w:t>
      </w:r>
      <w:r>
        <w:t>q</w:t>
      </w:r>
      <w:r>
        <w:rPr>
          <w:spacing w:val="-1"/>
        </w:rPr>
        <w:t>u</w:t>
      </w:r>
      <w:r>
        <w:t>a</w:t>
      </w:r>
      <w:r>
        <w:rPr>
          <w:spacing w:val="3"/>
        </w:rPr>
        <w:t>k</w:t>
      </w:r>
      <w:r>
        <w:t>e</w:t>
      </w:r>
      <w:r>
        <w:rPr>
          <w:w w:val="99"/>
        </w:rPr>
        <w:t xml:space="preserve"> </w:t>
      </w:r>
      <w:r>
        <w:t>w</w:t>
      </w:r>
      <w:r>
        <w:rPr>
          <w:spacing w:val="-1"/>
        </w:rPr>
        <w:t>i</w:t>
      </w:r>
      <w:r>
        <w:t>th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3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t>t</w:t>
      </w:r>
      <w:r>
        <w:rPr>
          <w:spacing w:val="1"/>
        </w:rPr>
        <w:t>u</w:t>
      </w:r>
      <w:r>
        <w:t>de</w:t>
      </w:r>
      <w:r>
        <w:rPr>
          <w:spacing w:val="-5"/>
        </w:rPr>
        <w:t xml:space="preserve"> </w:t>
      </w:r>
      <w:r>
        <w:t>5.4</w:t>
      </w:r>
      <w:r>
        <w:rPr>
          <w:spacing w:val="-6"/>
        </w:rPr>
        <w:t xml:space="preserve"> </w:t>
      </w:r>
      <w:r>
        <w:rPr>
          <w:spacing w:val="1"/>
        </w:rPr>
        <w:t>sh</w:t>
      </w:r>
      <w:r>
        <w:t>o</w:t>
      </w:r>
      <w:r>
        <w:rPr>
          <w:spacing w:val="-1"/>
        </w:rPr>
        <w:t>o</w:t>
      </w:r>
      <w:r>
        <w:t>k</w:t>
      </w:r>
      <w:r>
        <w:rPr>
          <w:spacing w:val="-2"/>
        </w:rPr>
        <w:t xml:space="preserve"> </w:t>
      </w:r>
      <w:r>
        <w:t>N</w:t>
      </w:r>
      <w:r>
        <w:rPr>
          <w:spacing w:val="1"/>
        </w:rPr>
        <w:t>e</w:t>
      </w:r>
      <w:r>
        <w:rPr>
          <w:spacing w:val="-3"/>
        </w:rPr>
        <w:t>w</w:t>
      </w:r>
      <w:r>
        <w:rPr>
          <w:spacing w:val="1"/>
        </w:rPr>
        <w:t>c</w:t>
      </w:r>
      <w:r>
        <w:t>ast</w:t>
      </w:r>
      <w:r>
        <w:rPr>
          <w:spacing w:val="1"/>
        </w:rPr>
        <w:t>l</w:t>
      </w:r>
      <w:r>
        <w:t>e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N</w:t>
      </w:r>
      <w:r>
        <w:rPr>
          <w:spacing w:val="1"/>
        </w:rPr>
        <w:t>e</w:t>
      </w:r>
      <w:r>
        <w:t>w</w:t>
      </w:r>
      <w:r>
        <w:rPr>
          <w:spacing w:val="-6"/>
        </w:rPr>
        <w:t xml:space="preserve"> </w:t>
      </w:r>
      <w:r>
        <w:rPr>
          <w:spacing w:val="1"/>
        </w:rPr>
        <w:t>S</w:t>
      </w:r>
      <w:r>
        <w:t>o</w:t>
      </w:r>
      <w:r>
        <w:rPr>
          <w:spacing w:val="-1"/>
        </w:rPr>
        <w:t>u</w:t>
      </w:r>
      <w:r>
        <w:t>th</w:t>
      </w:r>
      <w:r>
        <w:rPr>
          <w:spacing w:val="-2"/>
        </w:rPr>
        <w:t xml:space="preserve"> </w:t>
      </w:r>
      <w:r>
        <w:rPr>
          <w:spacing w:val="6"/>
        </w:rPr>
        <w:t>W</w:t>
      </w:r>
      <w:r>
        <w:t>a</w:t>
      </w:r>
      <w:r>
        <w:rPr>
          <w:spacing w:val="-2"/>
        </w:rPr>
        <w:t>l</w:t>
      </w:r>
      <w:r>
        <w:t>es,</w:t>
      </w:r>
      <w:r>
        <w:rPr>
          <w:spacing w:val="-6"/>
        </w:rPr>
        <w:t xml:space="preserve"> </w:t>
      </w:r>
      <w:r>
        <w:rPr>
          <w:spacing w:val="-2"/>
        </w:rPr>
        <w:t>l</w:t>
      </w:r>
      <w:r>
        <w:t>e</w:t>
      </w:r>
      <w:r>
        <w:rPr>
          <w:spacing w:val="-1"/>
        </w:rPr>
        <w:t>a</w:t>
      </w:r>
      <w:r>
        <w:rPr>
          <w:spacing w:val="-2"/>
        </w:rPr>
        <w:t>v</w:t>
      </w:r>
      <w:r>
        <w:rPr>
          <w:spacing w:val="1"/>
        </w:rPr>
        <w:t>i</w:t>
      </w:r>
      <w:r>
        <w:t>ng</w:t>
      </w:r>
      <w:r>
        <w:rPr>
          <w:spacing w:val="-6"/>
        </w:rPr>
        <w:t xml:space="preserve"> </w:t>
      </w:r>
      <w:r>
        <w:rPr>
          <w:spacing w:val="1"/>
        </w:rPr>
        <w:t>1</w:t>
      </w:r>
      <w:r>
        <w:t>3</w:t>
      </w:r>
      <w:r>
        <w:rPr>
          <w:spacing w:val="-6"/>
        </w:rPr>
        <w:t xml:space="preserve"> </w:t>
      </w:r>
      <w:r>
        <w:rPr>
          <w:spacing w:val="1"/>
        </w:rPr>
        <w:t>p</w:t>
      </w:r>
      <w:r>
        <w:t>e</w:t>
      </w:r>
      <w:r>
        <w:rPr>
          <w:spacing w:val="-1"/>
        </w:rPr>
        <w:t>o</w:t>
      </w:r>
      <w:r>
        <w:rPr>
          <w:spacing w:val="1"/>
        </w:rPr>
        <w:t>p</w:t>
      </w:r>
      <w:r>
        <w:rPr>
          <w:spacing w:val="-1"/>
        </w:rPr>
        <w:t>l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d</w:t>
      </w:r>
      <w:r>
        <w:t>e</w:t>
      </w:r>
      <w:r>
        <w:rPr>
          <w:spacing w:val="-1"/>
        </w:rPr>
        <w:t>a</w:t>
      </w:r>
      <w:r>
        <w:t>d</w:t>
      </w:r>
      <w:r>
        <w:rPr>
          <w:spacing w:val="-4"/>
        </w:rPr>
        <w:t xml:space="preserve"> </w:t>
      </w:r>
      <w:r>
        <w:t>a</w:t>
      </w:r>
      <w:r>
        <w:rPr>
          <w:spacing w:val="5"/>
        </w:rPr>
        <w:t>n</w:t>
      </w:r>
      <w:r>
        <w:t>d</w:t>
      </w:r>
      <w:r>
        <w:rPr>
          <w:spacing w:val="-6"/>
        </w:rPr>
        <w:t xml:space="preserve"> </w:t>
      </w:r>
      <w:r>
        <w:rPr>
          <w:spacing w:val="3"/>
        </w:rPr>
        <w:t>m</w:t>
      </w:r>
      <w:r>
        <w:t>ore</w:t>
      </w:r>
      <w:r>
        <w:rPr>
          <w:spacing w:val="-6"/>
        </w:rPr>
        <w:t xml:space="preserve"> </w:t>
      </w:r>
      <w:r>
        <w:t>th</w:t>
      </w:r>
      <w:r>
        <w:rPr>
          <w:spacing w:val="1"/>
        </w:rPr>
        <w:t>a</w:t>
      </w:r>
      <w:r>
        <w:t>n</w:t>
      </w:r>
      <w:r>
        <w:rPr>
          <w:w w:val="99"/>
        </w:rPr>
        <w:t xml:space="preserve"> </w:t>
      </w:r>
      <w:r>
        <w:t>1</w:t>
      </w:r>
      <w:r>
        <w:rPr>
          <w:spacing w:val="-1"/>
        </w:rPr>
        <w:t>6</w:t>
      </w:r>
      <w:r>
        <w:t>0</w:t>
      </w:r>
      <w:r>
        <w:rPr>
          <w:spacing w:val="-6"/>
        </w:rPr>
        <w:t xml:space="preserve"> </w:t>
      </w:r>
      <w:r>
        <w:rPr>
          <w:spacing w:val="-1"/>
        </w:rPr>
        <w:t>i</w:t>
      </w:r>
      <w:r>
        <w:t>njure</w:t>
      </w:r>
      <w:r>
        <w:rPr>
          <w:spacing w:val="2"/>
        </w:rPr>
        <w:t>d</w:t>
      </w:r>
      <w:r>
        <w:t>.</w:t>
      </w:r>
      <w:r>
        <w:rPr>
          <w:spacing w:val="-7"/>
        </w:rPr>
        <w:t xml:space="preserve"> </w:t>
      </w:r>
      <w:r>
        <w:rPr>
          <w:spacing w:val="2"/>
        </w:rPr>
        <w:t>T</w:t>
      </w:r>
      <w:r>
        <w:t>he</w:t>
      </w:r>
      <w:r>
        <w:rPr>
          <w:spacing w:val="-7"/>
        </w:rPr>
        <w:t xml:space="preserve"> </w:t>
      </w:r>
      <w:r>
        <w:t>e</w:t>
      </w:r>
      <w:r>
        <w:rPr>
          <w:spacing w:val="-1"/>
        </w:rPr>
        <w:t>a</w:t>
      </w:r>
      <w:r>
        <w:t>rt</w:t>
      </w:r>
      <w:r>
        <w:rPr>
          <w:spacing w:val="1"/>
        </w:rPr>
        <w:t>h</w:t>
      </w:r>
      <w:r>
        <w:t>q</w:t>
      </w:r>
      <w:r>
        <w:rPr>
          <w:spacing w:val="-1"/>
        </w:rPr>
        <w:t>u</w:t>
      </w:r>
      <w:r>
        <w:t>a</w:t>
      </w:r>
      <w:r>
        <w:rPr>
          <w:spacing w:val="3"/>
        </w:rPr>
        <w:t>k</w:t>
      </w:r>
      <w:r>
        <w:t>e</w:t>
      </w:r>
      <w:r>
        <w:rPr>
          <w:spacing w:val="-7"/>
        </w:rPr>
        <w:t xml:space="preserve"> </w:t>
      </w:r>
      <w:r>
        <w:rPr>
          <w:spacing w:val="-1"/>
        </w:rPr>
        <w:t>o</w:t>
      </w:r>
      <w:r>
        <w:rPr>
          <w:spacing w:val="1"/>
        </w:rPr>
        <w:t>cc</w:t>
      </w:r>
      <w:r>
        <w:t>ur</w:t>
      </w:r>
      <w:r>
        <w:rPr>
          <w:spacing w:val="1"/>
        </w:rPr>
        <w:t>r</w:t>
      </w:r>
      <w:r>
        <w:t>ed</w:t>
      </w:r>
      <w:r>
        <w:rPr>
          <w:spacing w:val="-7"/>
        </w:rPr>
        <w:t xml:space="preserve"> </w:t>
      </w:r>
      <w:r>
        <w:rPr>
          <w:spacing w:val="1"/>
        </w:rPr>
        <w:t>a</w:t>
      </w:r>
      <w:r>
        <w:t>b</w:t>
      </w:r>
      <w:r>
        <w:rPr>
          <w:spacing w:val="-1"/>
        </w:rPr>
        <w:t>o</w:t>
      </w:r>
      <w:r>
        <w:t>ut</w:t>
      </w:r>
      <w:r>
        <w:rPr>
          <w:spacing w:val="-5"/>
        </w:rPr>
        <w:t xml:space="preserve"> </w:t>
      </w:r>
      <w:r>
        <w:t>15</w:t>
      </w:r>
      <w:r>
        <w:rPr>
          <w:spacing w:val="-7"/>
        </w:rPr>
        <w:t xml:space="preserve"> </w:t>
      </w:r>
      <w:r>
        <w:rPr>
          <w:spacing w:val="3"/>
        </w:rPr>
        <w:t>k</w:t>
      </w:r>
      <w:r>
        <w:rPr>
          <w:spacing w:val="-1"/>
        </w:rPr>
        <w:t>i</w:t>
      </w:r>
      <w:r>
        <w:rPr>
          <w:spacing w:val="1"/>
        </w:rPr>
        <w:t>l</w:t>
      </w:r>
      <w:r>
        <w:t>o</w:t>
      </w:r>
      <w:r>
        <w:rPr>
          <w:spacing w:val="4"/>
        </w:rPr>
        <w:t>m</w:t>
      </w:r>
      <w:r>
        <w:rPr>
          <w:spacing w:val="-3"/>
        </w:rPr>
        <w:t>e</w:t>
      </w:r>
      <w:r>
        <w:t>tres</w:t>
      </w:r>
      <w:r>
        <w:rPr>
          <w:spacing w:val="-7"/>
        </w:rPr>
        <w:t xml:space="preserve"> </w:t>
      </w:r>
      <w:r>
        <w:t>so</w:t>
      </w:r>
      <w:r>
        <w:rPr>
          <w:spacing w:val="-1"/>
        </w:rPr>
        <w:t>u</w:t>
      </w:r>
      <w:r>
        <w:t>th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7"/>
        </w:rPr>
        <w:t xml:space="preserve"> </w:t>
      </w:r>
      <w:r>
        <w:t>N</w:t>
      </w:r>
      <w:r>
        <w:rPr>
          <w:spacing w:val="1"/>
        </w:rPr>
        <w:t>e</w:t>
      </w:r>
      <w:r>
        <w:rPr>
          <w:spacing w:val="-3"/>
        </w:rPr>
        <w:t>w</w:t>
      </w:r>
      <w:r>
        <w:rPr>
          <w:spacing w:val="3"/>
        </w:rPr>
        <w:t>c</w:t>
      </w:r>
      <w:r>
        <w:t>ast</w:t>
      </w:r>
      <w:r>
        <w:rPr>
          <w:spacing w:val="-2"/>
        </w:rPr>
        <w:t>l</w:t>
      </w:r>
      <w:r>
        <w:t>e</w:t>
      </w:r>
      <w:r>
        <w:rPr>
          <w:spacing w:val="-5"/>
        </w:rPr>
        <w:t xml:space="preserve"> </w:t>
      </w:r>
      <w:r>
        <w:t>ce</w:t>
      </w:r>
      <w:r>
        <w:rPr>
          <w:spacing w:val="-1"/>
        </w:rPr>
        <w:t>n</w:t>
      </w:r>
      <w:r>
        <w:t>tral</w:t>
      </w:r>
      <w:r>
        <w:rPr>
          <w:spacing w:val="-6"/>
        </w:rPr>
        <w:t xml:space="preserve"> </w:t>
      </w:r>
      <w:r>
        <w:t>b</w:t>
      </w:r>
      <w:r>
        <w:rPr>
          <w:spacing w:val="-1"/>
        </w:rPr>
        <w:t>u</w:t>
      </w:r>
      <w:r>
        <w:rPr>
          <w:spacing w:val="1"/>
        </w:rPr>
        <w:t>si</w:t>
      </w:r>
      <w:r>
        <w:t>n</w:t>
      </w:r>
      <w:r>
        <w:rPr>
          <w:spacing w:val="-1"/>
        </w:rPr>
        <w:t>e</w:t>
      </w:r>
      <w:r>
        <w:rPr>
          <w:spacing w:val="1"/>
        </w:rPr>
        <w:t>s</w:t>
      </w:r>
      <w:r>
        <w:t>s</w:t>
      </w:r>
      <w:r>
        <w:rPr>
          <w:w w:val="99"/>
        </w:rPr>
        <w:t xml:space="preserve"> </w:t>
      </w:r>
      <w:r>
        <w:t>d</w:t>
      </w:r>
      <w:r>
        <w:rPr>
          <w:spacing w:val="-2"/>
        </w:rPr>
        <w:t>i</w:t>
      </w:r>
      <w:r>
        <w:rPr>
          <w:spacing w:val="1"/>
        </w:rPr>
        <w:t>s</w:t>
      </w:r>
      <w:r>
        <w:t>tr</w:t>
      </w:r>
      <w:r>
        <w:rPr>
          <w:spacing w:val="-1"/>
        </w:rPr>
        <w:t>i</w:t>
      </w:r>
      <w:r>
        <w:rPr>
          <w:spacing w:val="1"/>
        </w:rPr>
        <w:t>c</w:t>
      </w:r>
      <w:r>
        <w:t>t</w:t>
      </w:r>
      <w:r>
        <w:rPr>
          <w:spacing w:val="-7"/>
        </w:rPr>
        <w:t xml:space="preserve"> </w:t>
      </w:r>
      <w:r>
        <w:rPr>
          <w:spacing w:val="-1"/>
        </w:rPr>
        <w:t>a</w:t>
      </w:r>
      <w:r>
        <w:t>t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est</w:t>
      </w:r>
      <w:r>
        <w:rPr>
          <w:spacing w:val="-2"/>
        </w:rPr>
        <w:t>i</w:t>
      </w:r>
      <w:r>
        <w:rPr>
          <w:spacing w:val="4"/>
        </w:rPr>
        <w:t>m</w:t>
      </w:r>
      <w:r>
        <w:t>at</w:t>
      </w:r>
      <w:r>
        <w:rPr>
          <w:spacing w:val="-1"/>
        </w:rPr>
        <w:t>e</w:t>
      </w:r>
      <w:r>
        <w:t>d</w:t>
      </w:r>
      <w:r>
        <w:rPr>
          <w:spacing w:val="-7"/>
        </w:rPr>
        <w:t xml:space="preserve"> </w:t>
      </w:r>
      <w:r>
        <w:rPr>
          <w:spacing w:val="1"/>
        </w:rPr>
        <w:t>d</w:t>
      </w:r>
      <w:r>
        <w:t>e</w:t>
      </w:r>
      <w:r>
        <w:rPr>
          <w:spacing w:val="-1"/>
        </w:rPr>
        <w:t>p</w:t>
      </w:r>
      <w:r>
        <w:rPr>
          <w:spacing w:val="2"/>
        </w:rPr>
        <w:t>t</w:t>
      </w:r>
      <w:r>
        <w:t>h</w:t>
      </w:r>
      <w:r>
        <w:rPr>
          <w:spacing w:val="-6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5"/>
        </w:rPr>
        <w:t xml:space="preserve"> </w:t>
      </w:r>
      <w:r>
        <w:t>11</w:t>
      </w:r>
      <w:r>
        <w:rPr>
          <w:spacing w:val="-6"/>
        </w:rPr>
        <w:t xml:space="preserve"> </w:t>
      </w:r>
      <w:r>
        <w:rPr>
          <w:spacing w:val="3"/>
        </w:rPr>
        <w:t>k</w:t>
      </w:r>
      <w:r>
        <w:rPr>
          <w:spacing w:val="-1"/>
        </w:rPr>
        <w:t>il</w:t>
      </w:r>
      <w:r>
        <w:t>o</w:t>
      </w:r>
      <w:r>
        <w:rPr>
          <w:spacing w:val="4"/>
        </w:rPr>
        <w:t>m</w:t>
      </w:r>
      <w:r>
        <w:t>etre</w:t>
      </w:r>
      <w:r>
        <w:rPr>
          <w:spacing w:val="1"/>
        </w:rPr>
        <w:t>s</w:t>
      </w:r>
      <w:r>
        <w:t>.</w:t>
      </w:r>
      <w:r>
        <w:rPr>
          <w:spacing w:val="-6"/>
        </w:rPr>
        <w:t xml:space="preserve"> </w:t>
      </w:r>
      <w:r>
        <w:t>Only</w:t>
      </w:r>
      <w:r>
        <w:rPr>
          <w:spacing w:val="-8"/>
        </w:rPr>
        <w:t xml:space="preserve"> </w:t>
      </w:r>
      <w:r>
        <w:t>o</w:t>
      </w:r>
      <w:r>
        <w:rPr>
          <w:spacing w:val="1"/>
        </w:rPr>
        <w:t>n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rPr>
          <w:spacing w:val="2"/>
        </w:rPr>
        <w:t>f</w:t>
      </w:r>
      <w:r>
        <w:t>ter</w:t>
      </w:r>
      <w:r>
        <w:rPr>
          <w:spacing w:val="1"/>
        </w:rPr>
        <w:t>s</w:t>
      </w:r>
      <w:r>
        <w:t>h</w:t>
      </w:r>
      <w:r>
        <w:rPr>
          <w:spacing w:val="-1"/>
        </w:rPr>
        <w:t>o</w:t>
      </w:r>
      <w:r>
        <w:rPr>
          <w:spacing w:val="1"/>
        </w:rPr>
        <w:t>c</w:t>
      </w:r>
      <w:r>
        <w:rPr>
          <w:spacing w:val="3"/>
        </w:rPr>
        <w:t>k</w:t>
      </w:r>
      <w:r>
        <w:t>,</w:t>
      </w:r>
      <w:r>
        <w:rPr>
          <w:spacing w:val="-8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t>tu</w:t>
      </w:r>
      <w:r>
        <w:rPr>
          <w:spacing w:val="-1"/>
        </w:rPr>
        <w:t>d</w:t>
      </w:r>
      <w:r>
        <w:t>e</w:t>
      </w:r>
      <w:r>
        <w:rPr>
          <w:spacing w:val="-5"/>
        </w:rPr>
        <w:t xml:space="preserve"> </w:t>
      </w:r>
      <w:r>
        <w:t>2</w:t>
      </w:r>
      <w:r>
        <w:rPr>
          <w:spacing w:val="1"/>
        </w:rPr>
        <w:t>.</w:t>
      </w:r>
      <w:r>
        <w:t>1,</w:t>
      </w:r>
      <w:r>
        <w:rPr>
          <w:spacing w:val="-5"/>
        </w:rPr>
        <w:t xml:space="preserve"> </w:t>
      </w:r>
      <w:r>
        <w:rPr>
          <w:spacing w:val="-3"/>
        </w:rPr>
        <w:t>w</w:t>
      </w:r>
      <w:r>
        <w:t>as</w:t>
      </w:r>
      <w:r>
        <w:rPr>
          <w:spacing w:val="-5"/>
        </w:rPr>
        <w:t xml:space="preserve"> </w:t>
      </w:r>
      <w:r>
        <w:t>recor</w:t>
      </w:r>
      <w:r>
        <w:rPr>
          <w:spacing w:val="2"/>
        </w:rPr>
        <w:t>d</w:t>
      </w:r>
      <w:r>
        <w:t>e</w:t>
      </w:r>
      <w:r>
        <w:rPr>
          <w:spacing w:val="-1"/>
        </w:rPr>
        <w:t>d</w:t>
      </w:r>
      <w:r>
        <w:t>.</w:t>
      </w:r>
      <w:r>
        <w:rPr>
          <w:spacing w:val="-7"/>
        </w:rPr>
        <w:t xml:space="preserve"> </w:t>
      </w:r>
      <w:r>
        <w:rPr>
          <w:spacing w:val="2"/>
        </w:rPr>
        <w:t>T</w:t>
      </w:r>
      <w:r>
        <w:t>he</w:t>
      </w:r>
      <w:r>
        <w:rPr>
          <w:w w:val="99"/>
        </w:rPr>
        <w:t xml:space="preserve"> </w:t>
      </w:r>
      <w:r>
        <w:t>e</w:t>
      </w:r>
      <w:r>
        <w:rPr>
          <w:spacing w:val="1"/>
        </w:rPr>
        <w:t>f</w:t>
      </w:r>
      <w:r>
        <w:rPr>
          <w:spacing w:val="2"/>
        </w:rPr>
        <w:t>f</w:t>
      </w:r>
      <w:r>
        <w:t>ects</w:t>
      </w:r>
      <w:r>
        <w:rPr>
          <w:spacing w:val="-5"/>
        </w:rPr>
        <w:t xml:space="preserve"> </w:t>
      </w:r>
      <w:r>
        <w:rPr>
          <w:spacing w:val="-3"/>
        </w:rPr>
        <w:t>w</w:t>
      </w:r>
      <w:r>
        <w:t>ere</w:t>
      </w:r>
      <w:r>
        <w:rPr>
          <w:spacing w:val="-6"/>
        </w:rPr>
        <w:t xml:space="preserve"> </w:t>
      </w:r>
      <w:r>
        <w:rPr>
          <w:spacing w:val="2"/>
        </w:rPr>
        <w:t>f</w:t>
      </w:r>
      <w:r>
        <w:t>e</w:t>
      </w:r>
      <w:r>
        <w:rPr>
          <w:spacing w:val="-2"/>
        </w:rPr>
        <w:t>l</w:t>
      </w:r>
      <w:r>
        <w:t>t</w:t>
      </w:r>
      <w:r>
        <w:rPr>
          <w:spacing w:val="-5"/>
        </w:rPr>
        <w:t xml:space="preserve"> </w:t>
      </w:r>
      <w:r>
        <w:rPr>
          <w:spacing w:val="1"/>
        </w:rPr>
        <w:t>o</w:t>
      </w:r>
      <w:r>
        <w:rPr>
          <w:spacing w:val="-2"/>
        </w:rPr>
        <w:t>v</w:t>
      </w:r>
      <w:r>
        <w:t>er</w:t>
      </w:r>
      <w:r>
        <w:rPr>
          <w:spacing w:val="-4"/>
        </w:rPr>
        <w:t xml:space="preserve"> </w:t>
      </w:r>
      <w:r>
        <w:rPr>
          <w:spacing w:val="2"/>
        </w:rPr>
        <w:t>a</w:t>
      </w:r>
      <w:r>
        <w:t>n</w:t>
      </w:r>
      <w:r>
        <w:rPr>
          <w:spacing w:val="-5"/>
        </w:rPr>
        <w:t xml:space="preserve"> </w:t>
      </w:r>
      <w:r>
        <w:t>a</w:t>
      </w:r>
      <w:r>
        <w:rPr>
          <w:spacing w:val="2"/>
        </w:rPr>
        <w:t>r</w:t>
      </w:r>
      <w:r>
        <w:t>ea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2</w:t>
      </w:r>
      <w:r>
        <w:rPr>
          <w:spacing w:val="1"/>
        </w:rPr>
        <w:t>0</w:t>
      </w:r>
      <w:r>
        <w:t>0</w:t>
      </w:r>
      <w:r>
        <w:rPr>
          <w:spacing w:val="-4"/>
        </w:rPr>
        <w:t xml:space="preserve"> </w:t>
      </w:r>
      <w:r>
        <w:t>0</w:t>
      </w:r>
      <w:r>
        <w:rPr>
          <w:spacing w:val="1"/>
        </w:rPr>
        <w:t>0</w:t>
      </w:r>
      <w:r>
        <w:t>0</w:t>
      </w:r>
      <w:r>
        <w:rPr>
          <w:spacing w:val="-6"/>
        </w:rPr>
        <w:t xml:space="preserve"> </w:t>
      </w:r>
      <w:r>
        <w:t>sq</w:t>
      </w:r>
      <w:r>
        <w:rPr>
          <w:spacing w:val="1"/>
        </w:rPr>
        <w:t>u</w:t>
      </w:r>
      <w:r>
        <w:t>are</w:t>
      </w:r>
      <w:r>
        <w:rPr>
          <w:spacing w:val="-5"/>
        </w:rPr>
        <w:t xml:space="preserve"> </w:t>
      </w:r>
      <w:r>
        <w:rPr>
          <w:spacing w:val="3"/>
        </w:rPr>
        <w:t>k</w:t>
      </w:r>
      <w:r>
        <w:rPr>
          <w:spacing w:val="-1"/>
        </w:rPr>
        <w:t>il</w:t>
      </w:r>
      <w:r>
        <w:t>o</w:t>
      </w:r>
      <w:r>
        <w:rPr>
          <w:spacing w:val="1"/>
        </w:rPr>
        <w:t>m</w:t>
      </w:r>
      <w:r>
        <w:t>etres</w:t>
      </w:r>
      <w:r>
        <w:rPr>
          <w:spacing w:val="-3"/>
        </w:rPr>
        <w:t xml:space="preserve"> w</w:t>
      </w:r>
      <w:r>
        <w:rPr>
          <w:spacing w:val="-1"/>
        </w:rPr>
        <w:t>i</w:t>
      </w:r>
      <w:r>
        <w:rPr>
          <w:spacing w:val="2"/>
        </w:rPr>
        <w:t>t</w:t>
      </w:r>
      <w:r>
        <w:t>h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rPr>
          <w:spacing w:val="1"/>
        </w:rPr>
        <w:t>so</w:t>
      </w:r>
      <w:r>
        <w:rPr>
          <w:spacing w:val="-1"/>
        </w:rPr>
        <w:t>l</w:t>
      </w:r>
      <w:r>
        <w:t>a</w:t>
      </w:r>
      <w:r>
        <w:rPr>
          <w:spacing w:val="1"/>
        </w:rPr>
        <w:t>t</w:t>
      </w:r>
      <w:r>
        <w:t>ed</w:t>
      </w:r>
      <w:r>
        <w:rPr>
          <w:spacing w:val="-5"/>
        </w:rPr>
        <w:t xml:space="preserve"> </w:t>
      </w:r>
      <w:r>
        <w:t>r</w:t>
      </w:r>
      <w:r>
        <w:rPr>
          <w:spacing w:val="1"/>
        </w:rPr>
        <w:t>e</w:t>
      </w:r>
      <w:r>
        <w:t>p</w:t>
      </w:r>
      <w:r>
        <w:rPr>
          <w:spacing w:val="-1"/>
        </w:rPr>
        <w:t>o</w:t>
      </w:r>
      <w:r>
        <w:t>rts</w:t>
      </w:r>
      <w:r>
        <w:rPr>
          <w:spacing w:val="-5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o</w:t>
      </w:r>
      <w:r>
        <w:rPr>
          <w:spacing w:val="-2"/>
        </w:rPr>
        <w:t>v</w:t>
      </w:r>
      <w:r>
        <w:t>e</w:t>
      </w:r>
      <w:r>
        <w:rPr>
          <w:spacing w:val="4"/>
        </w:rPr>
        <w:t>m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-5"/>
        </w:rPr>
        <w:t xml:space="preserve"> </w:t>
      </w:r>
      <w:r>
        <w:rPr>
          <w:spacing w:val="-1"/>
        </w:rPr>
        <w:t>u</w:t>
      </w:r>
      <w:r>
        <w:t>p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t>o</w:t>
      </w:r>
      <w:r>
        <w:rPr>
          <w:w w:val="99"/>
        </w:rPr>
        <w:t xml:space="preserve"> </w:t>
      </w:r>
      <w:r>
        <w:t>8</w:t>
      </w:r>
      <w:r>
        <w:rPr>
          <w:spacing w:val="-1"/>
        </w:rPr>
        <w:t>0</w:t>
      </w:r>
      <w:r>
        <w:t>0</w:t>
      </w:r>
      <w:r>
        <w:rPr>
          <w:spacing w:val="-7"/>
        </w:rPr>
        <w:t xml:space="preserve"> </w:t>
      </w:r>
      <w:r>
        <w:rPr>
          <w:spacing w:val="2"/>
        </w:rPr>
        <w:t>k</w:t>
      </w:r>
      <w:r>
        <w:rPr>
          <w:spacing w:val="-1"/>
        </w:rPr>
        <w:t>il</w:t>
      </w:r>
      <w:r>
        <w:t>o</w:t>
      </w:r>
      <w:r>
        <w:rPr>
          <w:spacing w:val="4"/>
        </w:rPr>
        <w:t>m</w:t>
      </w:r>
      <w:r>
        <w:t>etres</w:t>
      </w:r>
      <w:r>
        <w:rPr>
          <w:spacing w:val="-5"/>
        </w:rPr>
        <w:t xml:space="preserve"> </w:t>
      </w:r>
      <w:r>
        <w:rPr>
          <w:spacing w:val="1"/>
        </w:rPr>
        <w:t>f</w:t>
      </w:r>
      <w:r>
        <w:t>r</w:t>
      </w:r>
      <w:r>
        <w:rPr>
          <w:spacing w:val="-3"/>
        </w:rPr>
        <w:t>o</w:t>
      </w:r>
      <w:r>
        <w:t>m</w:t>
      </w:r>
      <w:r>
        <w:rPr>
          <w:spacing w:val="-3"/>
        </w:rPr>
        <w:t xml:space="preserve"> </w:t>
      </w:r>
      <w:r>
        <w:t>Ne</w:t>
      </w:r>
      <w:r>
        <w:rPr>
          <w:spacing w:val="-3"/>
        </w:rPr>
        <w:t>w</w:t>
      </w:r>
      <w:r>
        <w:rPr>
          <w:spacing w:val="1"/>
        </w:rPr>
        <w:t>cas</w:t>
      </w:r>
      <w:r>
        <w:t>t</w:t>
      </w:r>
      <w:r>
        <w:rPr>
          <w:spacing w:val="-2"/>
        </w:rPr>
        <w:t>l</w:t>
      </w:r>
      <w:r>
        <w:t>e.</w:t>
      </w:r>
      <w:r>
        <w:rPr>
          <w:spacing w:val="-6"/>
        </w:rPr>
        <w:t xml:space="preserve"> </w:t>
      </w:r>
      <w:r>
        <w:rPr>
          <w:spacing w:val="2"/>
        </w:rPr>
        <w:t>D</w:t>
      </w:r>
      <w:r>
        <w:t>a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7"/>
        </w:rPr>
        <w:t xml:space="preserve"> </w:t>
      </w:r>
      <w:r>
        <w:rPr>
          <w:spacing w:val="-1"/>
        </w:rPr>
        <w:t>t</w:t>
      </w:r>
      <w:r>
        <w:t>o</w:t>
      </w:r>
      <w:r>
        <w:rPr>
          <w:spacing w:val="-6"/>
        </w:rPr>
        <w:t xml:space="preserve"> </w:t>
      </w:r>
      <w:r>
        <w:rPr>
          <w:spacing w:val="1"/>
        </w:rPr>
        <w:t>b</w:t>
      </w:r>
      <w:r>
        <w:t>ui</w:t>
      </w:r>
      <w:r>
        <w:rPr>
          <w:spacing w:val="-1"/>
        </w:rPr>
        <w:t>l</w:t>
      </w:r>
      <w:r>
        <w:t>din</w:t>
      </w:r>
      <w:r>
        <w:rPr>
          <w:spacing w:val="-1"/>
        </w:rPr>
        <w:t>g</w:t>
      </w:r>
      <w:r>
        <w:t>s</w:t>
      </w:r>
      <w:r>
        <w:rPr>
          <w:spacing w:val="-5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-7"/>
        </w:rPr>
        <w:t xml:space="preserve"> </w:t>
      </w:r>
      <w:r>
        <w:rPr>
          <w:spacing w:val="1"/>
        </w:rPr>
        <w:t>f</w:t>
      </w:r>
      <w:r>
        <w:t>ac</w:t>
      </w:r>
      <w:r>
        <w:rPr>
          <w:spacing w:val="-1"/>
        </w:rPr>
        <w:t>i</w:t>
      </w:r>
      <w:r>
        <w:rPr>
          <w:spacing w:val="1"/>
        </w:rPr>
        <w:t>l</w:t>
      </w:r>
      <w:r>
        <w:rPr>
          <w:spacing w:val="-1"/>
        </w:rPr>
        <w:t>i</w:t>
      </w:r>
      <w:r>
        <w:t>t</w:t>
      </w:r>
      <w:r>
        <w:rPr>
          <w:spacing w:val="1"/>
        </w:rPr>
        <w:t>i</w:t>
      </w:r>
      <w:r>
        <w:t>es</w:t>
      </w:r>
      <w:r>
        <w:rPr>
          <w:spacing w:val="-3"/>
        </w:rPr>
        <w:t xml:space="preserve"> w</w:t>
      </w:r>
      <w:r>
        <w:t>as</w:t>
      </w:r>
      <w:r>
        <w:rPr>
          <w:spacing w:val="-6"/>
        </w:rPr>
        <w:t xml:space="preserve"> </w:t>
      </w:r>
      <w:r>
        <w:t>re</w:t>
      </w:r>
      <w:r>
        <w:rPr>
          <w:spacing w:val="1"/>
        </w:rPr>
        <w:t>p</w:t>
      </w:r>
      <w:r>
        <w:t>orted</w:t>
      </w:r>
      <w:r>
        <w:rPr>
          <w:spacing w:val="-4"/>
        </w:rPr>
        <w:t xml:space="preserve"> </w:t>
      </w:r>
      <w:r>
        <w:rPr>
          <w:spacing w:val="1"/>
        </w:rPr>
        <w:t>o</w:t>
      </w:r>
      <w:r>
        <w:rPr>
          <w:spacing w:val="-2"/>
        </w:rPr>
        <w:t>v</w:t>
      </w:r>
      <w:r>
        <w:t>er</w:t>
      </w:r>
      <w:r>
        <w:rPr>
          <w:spacing w:val="-6"/>
        </w:rPr>
        <w:t xml:space="preserve"> </w:t>
      </w:r>
      <w:r>
        <w:rPr>
          <w:spacing w:val="2"/>
        </w:rPr>
        <w:t>a</w:t>
      </w:r>
      <w:r>
        <w:t>n</w:t>
      </w:r>
      <w:r>
        <w:rPr>
          <w:spacing w:val="-7"/>
        </w:rPr>
        <w:t xml:space="preserve"> </w:t>
      </w:r>
      <w:r>
        <w:rPr>
          <w:spacing w:val="-1"/>
        </w:rPr>
        <w:t>a</w:t>
      </w:r>
      <w:r>
        <w:t>r</w:t>
      </w:r>
      <w:r>
        <w:rPr>
          <w:spacing w:val="1"/>
        </w:rPr>
        <w:t>e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5"/>
        </w:rPr>
        <w:t xml:space="preserve"> </w:t>
      </w:r>
      <w:r>
        <w:t>9</w:t>
      </w:r>
      <w:r>
        <w:rPr>
          <w:spacing w:val="-1"/>
        </w:rPr>
        <w:t>0</w:t>
      </w:r>
      <w:r>
        <w:rPr>
          <w:spacing w:val="1"/>
        </w:rPr>
        <w:t>0</w:t>
      </w:r>
      <w:r>
        <w:t>0</w:t>
      </w:r>
      <w:r>
        <w:rPr>
          <w:w w:val="99"/>
        </w:rPr>
        <w:t xml:space="preserve"> </w:t>
      </w:r>
      <w:r>
        <w:rPr>
          <w:spacing w:val="1"/>
        </w:rPr>
        <w:t>s</w:t>
      </w:r>
      <w:r>
        <w:t>q</w:t>
      </w:r>
      <w:r>
        <w:rPr>
          <w:spacing w:val="-1"/>
        </w:rPr>
        <w:t>u</w:t>
      </w:r>
      <w:r>
        <w:t>are</w:t>
      </w:r>
      <w:r>
        <w:rPr>
          <w:spacing w:val="-7"/>
        </w:rPr>
        <w:t xml:space="preserve"> </w:t>
      </w:r>
      <w:r>
        <w:rPr>
          <w:spacing w:val="3"/>
        </w:rPr>
        <w:t>k</w:t>
      </w:r>
      <w:r>
        <w:rPr>
          <w:spacing w:val="-1"/>
        </w:rPr>
        <w:t>il</w:t>
      </w:r>
      <w:r>
        <w:t>o</w:t>
      </w:r>
      <w:r>
        <w:rPr>
          <w:spacing w:val="4"/>
        </w:rPr>
        <w:t>m</w:t>
      </w:r>
      <w:r>
        <w:t>etre</w:t>
      </w:r>
      <w:r>
        <w:rPr>
          <w:spacing w:val="1"/>
        </w:rPr>
        <w:t>s</w:t>
      </w:r>
      <w:r>
        <w:t>.</w:t>
      </w:r>
      <w:r>
        <w:rPr>
          <w:spacing w:val="-7"/>
        </w:rPr>
        <w:t xml:space="preserve"> </w:t>
      </w:r>
      <w:r>
        <w:rPr>
          <w:spacing w:val="2"/>
        </w:rPr>
        <w:t>T</w:t>
      </w:r>
      <w:r>
        <w:t>he</w:t>
      </w:r>
      <w:r>
        <w:rPr>
          <w:spacing w:val="-7"/>
        </w:rPr>
        <w:t xml:space="preserve"> </w:t>
      </w:r>
      <w:r>
        <w:t>e</w:t>
      </w:r>
      <w:r>
        <w:rPr>
          <w:spacing w:val="-1"/>
        </w:rPr>
        <w:t>a</w:t>
      </w:r>
      <w:r>
        <w:t>rth</w:t>
      </w:r>
      <w:r>
        <w:rPr>
          <w:spacing w:val="-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6"/>
        </w:rPr>
        <w:t xml:space="preserve"> </w:t>
      </w:r>
      <w:r>
        <w:t>ca</w:t>
      </w:r>
      <w:r>
        <w:rPr>
          <w:spacing w:val="-1"/>
        </w:rPr>
        <w:t>u</w:t>
      </w:r>
      <w:r>
        <w:rPr>
          <w:spacing w:val="1"/>
        </w:rPr>
        <w:t>s</w:t>
      </w:r>
      <w:r>
        <w:t>ed</w:t>
      </w:r>
      <w:r>
        <w:rPr>
          <w:spacing w:val="-6"/>
        </w:rPr>
        <w:t xml:space="preserve"> </w:t>
      </w:r>
      <w:r>
        <w:t>d</w:t>
      </w:r>
      <w:r>
        <w:rPr>
          <w:spacing w:val="-1"/>
        </w:rPr>
        <w:t>a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7"/>
        </w:rPr>
        <w:t xml:space="preserve"> </w:t>
      </w:r>
      <w:r>
        <w:rPr>
          <w:spacing w:val="-1"/>
        </w:rPr>
        <w:t>t</w:t>
      </w:r>
      <w:r>
        <w:t>o</w:t>
      </w:r>
      <w:r>
        <w:rPr>
          <w:spacing w:val="-5"/>
        </w:rPr>
        <w:t xml:space="preserve"> </w:t>
      </w:r>
      <w:r>
        <w:rPr>
          <w:spacing w:val="4"/>
        </w:rPr>
        <w:t>m</w:t>
      </w:r>
      <w:r>
        <w:t>ore</w:t>
      </w:r>
      <w:r>
        <w:rPr>
          <w:spacing w:val="-6"/>
        </w:rPr>
        <w:t xml:space="preserve"> </w:t>
      </w:r>
      <w:r>
        <w:t>th</w:t>
      </w:r>
      <w:r>
        <w:rPr>
          <w:spacing w:val="-1"/>
        </w:rPr>
        <w:t>a</w:t>
      </w:r>
      <w:r>
        <w:t>n</w:t>
      </w:r>
      <w:r>
        <w:rPr>
          <w:spacing w:val="-7"/>
        </w:rPr>
        <w:t xml:space="preserve"> </w:t>
      </w:r>
      <w:r>
        <w:rPr>
          <w:spacing w:val="-1"/>
        </w:rPr>
        <w:t>3</w:t>
      </w:r>
      <w:r>
        <w:t>5</w:t>
      </w:r>
      <w:r>
        <w:rPr>
          <w:spacing w:val="-1"/>
        </w:rPr>
        <w:t xml:space="preserve"> </w:t>
      </w:r>
      <w:r>
        <w:t>0</w:t>
      </w:r>
      <w:r>
        <w:rPr>
          <w:spacing w:val="-1"/>
        </w:rPr>
        <w:t>0</w:t>
      </w:r>
      <w:r>
        <w:t>0</w:t>
      </w:r>
      <w:r>
        <w:rPr>
          <w:spacing w:val="-5"/>
        </w:rPr>
        <w:t xml:space="preserve"> </w:t>
      </w:r>
      <w:r>
        <w:t>h</w:t>
      </w:r>
      <w:r>
        <w:rPr>
          <w:spacing w:val="-1"/>
        </w:rPr>
        <w:t>o</w:t>
      </w:r>
      <w:r>
        <w:rPr>
          <w:spacing w:val="4"/>
        </w:rPr>
        <w:t>m</w:t>
      </w:r>
      <w:r>
        <w:t>es,</w:t>
      </w:r>
      <w:r>
        <w:rPr>
          <w:spacing w:val="-7"/>
        </w:rPr>
        <w:t xml:space="preserve"> </w:t>
      </w:r>
      <w:r>
        <w:rPr>
          <w:spacing w:val="-1"/>
        </w:rPr>
        <w:t>1</w:t>
      </w:r>
      <w:r>
        <w:t>47</w:t>
      </w:r>
      <w:r>
        <w:rPr>
          <w:spacing w:val="-7"/>
        </w:rPr>
        <w:t xml:space="preserve"> </w:t>
      </w:r>
      <w:r>
        <w:t>s</w:t>
      </w:r>
      <w:r>
        <w:rPr>
          <w:spacing w:val="1"/>
        </w:rPr>
        <w:t>c</w:t>
      </w:r>
      <w:r>
        <w:t>h</w:t>
      </w:r>
      <w:r>
        <w:rPr>
          <w:spacing w:val="-1"/>
        </w:rPr>
        <w:t>o</w:t>
      </w:r>
      <w:r>
        <w:rPr>
          <w:spacing w:val="1"/>
        </w:rPr>
        <w:t>ol</w:t>
      </w:r>
      <w:r>
        <w:t>s</w:t>
      </w:r>
    </w:p>
    <w:p w:rsidR="00390CA3" w:rsidRDefault="00BD6A69">
      <w:pPr>
        <w:pStyle w:val="BodyText"/>
        <w:spacing w:before="2" w:line="291" w:lineRule="auto"/>
        <w:ind w:right="284"/>
      </w:pPr>
      <w:hyperlink w:anchor="_bookmark16" w:history="1">
        <w:r>
          <w:t>(F</w:t>
        </w:r>
        <w:r>
          <w:rPr>
            <w:spacing w:val="-1"/>
          </w:rPr>
          <w:t>i</w:t>
        </w:r>
        <w:r>
          <w:t>g</w:t>
        </w:r>
        <w:r>
          <w:rPr>
            <w:spacing w:val="-1"/>
          </w:rPr>
          <w:t>u</w:t>
        </w:r>
        <w:r>
          <w:t>re</w:t>
        </w:r>
        <w:r>
          <w:rPr>
            <w:spacing w:val="-6"/>
          </w:rPr>
          <w:t xml:space="preserve"> </w:t>
        </w:r>
        <w:r>
          <w:rPr>
            <w:spacing w:val="2"/>
          </w:rPr>
          <w:t>1</w:t>
        </w:r>
        <w:r>
          <w:rPr>
            <w:spacing w:val="-1"/>
          </w:rPr>
          <w:t>9</w:t>
        </w:r>
      </w:hyperlink>
      <w:r>
        <w:t>),</w:t>
      </w:r>
      <w:r>
        <w:rPr>
          <w:spacing w:val="-6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-6"/>
        </w:rPr>
        <w:t xml:space="preserve"> </w:t>
      </w:r>
      <w:r>
        <w:rPr>
          <w:spacing w:val="1"/>
        </w:rPr>
        <w:t>3</w:t>
      </w:r>
      <w:r>
        <w:t>0</w:t>
      </w:r>
      <w:r>
        <w:rPr>
          <w:spacing w:val="-1"/>
        </w:rPr>
        <w:t>0</w:t>
      </w:r>
      <w:r>
        <w:t>0</w:t>
      </w:r>
      <w:r>
        <w:rPr>
          <w:spacing w:val="-4"/>
        </w:rPr>
        <w:t xml:space="preserve"> </w:t>
      </w:r>
      <w:r>
        <w:t>co</w:t>
      </w:r>
      <w:r>
        <w:rPr>
          <w:spacing w:val="1"/>
        </w:rPr>
        <w:t>m</w:t>
      </w:r>
      <w:r>
        <w:rPr>
          <w:spacing w:val="4"/>
        </w:rPr>
        <w:t>m</w:t>
      </w:r>
      <w:r>
        <w:t>e</w:t>
      </w:r>
      <w:r>
        <w:rPr>
          <w:spacing w:val="-2"/>
        </w:rPr>
        <w:t>r</w:t>
      </w:r>
      <w:r>
        <w:rPr>
          <w:spacing w:val="1"/>
        </w:rPr>
        <w:t>c</w:t>
      </w:r>
      <w:r>
        <w:rPr>
          <w:spacing w:val="-1"/>
        </w:rPr>
        <w:t>i</w:t>
      </w:r>
      <w:r>
        <w:t>al</w:t>
      </w:r>
      <w:r>
        <w:rPr>
          <w:spacing w:val="-7"/>
        </w:rPr>
        <w:t xml:space="preserve"> </w:t>
      </w:r>
      <w:r>
        <w:t>a</w:t>
      </w:r>
      <w:r>
        <w:rPr>
          <w:spacing w:val="1"/>
        </w:rPr>
        <w:t>n</w:t>
      </w:r>
      <w:r>
        <w:t>d</w:t>
      </w:r>
      <w:r>
        <w:rPr>
          <w:spacing w:val="-5"/>
        </w:rPr>
        <w:t xml:space="preserve"> </w:t>
      </w:r>
      <w:r>
        <w:rPr>
          <w:spacing w:val="-1"/>
        </w:rPr>
        <w:t>o</w:t>
      </w:r>
      <w:r>
        <w:rPr>
          <w:spacing w:val="2"/>
        </w:rPr>
        <w:t>t</w:t>
      </w:r>
      <w:r>
        <w:t>h</w:t>
      </w:r>
      <w:r>
        <w:rPr>
          <w:spacing w:val="-1"/>
        </w:rPr>
        <w:t>e</w:t>
      </w:r>
      <w:r>
        <w:t>r</w:t>
      </w:r>
      <w:r>
        <w:rPr>
          <w:spacing w:val="-5"/>
        </w:rPr>
        <w:t xml:space="preserve"> </w:t>
      </w:r>
      <w:r>
        <w:rPr>
          <w:spacing w:val="1"/>
        </w:rPr>
        <w:t>b</w:t>
      </w:r>
      <w:r>
        <w:t>ui</w:t>
      </w:r>
      <w:r>
        <w:rPr>
          <w:spacing w:val="-1"/>
        </w:rPr>
        <w:t>l</w:t>
      </w:r>
      <w:r>
        <w:rPr>
          <w:spacing w:val="1"/>
        </w:rPr>
        <w:t>d</w:t>
      </w:r>
      <w:r>
        <w:rPr>
          <w:spacing w:val="-1"/>
        </w:rPr>
        <w:t>i</w:t>
      </w:r>
      <w:r>
        <w:t>n</w:t>
      </w:r>
      <w:r>
        <w:rPr>
          <w:spacing w:val="-1"/>
        </w:rPr>
        <w:t>g</w:t>
      </w:r>
      <w:r>
        <w:rPr>
          <w:spacing w:val="1"/>
        </w:rPr>
        <w:t>s</w:t>
      </w:r>
      <w:r>
        <w:t>.</w:t>
      </w:r>
      <w:r>
        <w:rPr>
          <w:spacing w:val="-4"/>
        </w:rPr>
        <w:t xml:space="preserve"> </w:t>
      </w:r>
      <w:r>
        <w:rPr>
          <w:spacing w:val="-1"/>
        </w:rPr>
        <w:t>A</w:t>
      </w:r>
      <w:r>
        <w:t>t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6"/>
        </w:rPr>
        <w:t xml:space="preserve"> </w:t>
      </w:r>
      <w:r>
        <w:rPr>
          <w:spacing w:val="1"/>
        </w:rPr>
        <w:t>h</w:t>
      </w:r>
      <w:r>
        <w:t>eig</w:t>
      </w:r>
      <w:r>
        <w:rPr>
          <w:spacing w:val="-1"/>
        </w:rPr>
        <w:t>h</w:t>
      </w:r>
      <w:r>
        <w:t>t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6"/>
        </w:rPr>
        <w:t xml:space="preserve"> </w:t>
      </w:r>
      <w:r>
        <w:t>cr</w:t>
      </w:r>
      <w:r>
        <w:rPr>
          <w:spacing w:val="-1"/>
        </w:rPr>
        <w:t>i</w:t>
      </w:r>
      <w:r>
        <w:rPr>
          <w:spacing w:val="1"/>
        </w:rPr>
        <w:t>s</w:t>
      </w:r>
      <w:r>
        <w:rPr>
          <w:spacing w:val="-1"/>
        </w:rPr>
        <w:t>i</w:t>
      </w:r>
      <w:r>
        <w:rPr>
          <w:spacing w:val="1"/>
        </w:rPr>
        <w:t>s</w:t>
      </w:r>
      <w:r>
        <w:t>,</w:t>
      </w:r>
      <w:r>
        <w:rPr>
          <w:spacing w:val="-4"/>
        </w:rPr>
        <w:t xml:space="preserve"> </w:t>
      </w:r>
      <w:r>
        <w:t>b</w:t>
      </w:r>
      <w:r>
        <w:rPr>
          <w:spacing w:val="-1"/>
        </w:rPr>
        <w:t>e</w:t>
      </w:r>
      <w:r>
        <w:rPr>
          <w:spacing w:val="2"/>
        </w:rPr>
        <w:t>t</w:t>
      </w:r>
      <w:r>
        <w:rPr>
          <w:spacing w:val="-3"/>
        </w:rPr>
        <w:t>w</w:t>
      </w:r>
      <w:r>
        <w:rPr>
          <w:spacing w:val="1"/>
        </w:rPr>
        <w:t>e</w:t>
      </w:r>
      <w:r>
        <w:t>en</w:t>
      </w:r>
      <w:r>
        <w:rPr>
          <w:spacing w:val="-5"/>
        </w:rPr>
        <w:t xml:space="preserve"> </w:t>
      </w:r>
      <w:r>
        <w:t>3</w:t>
      </w:r>
      <w:r>
        <w:rPr>
          <w:spacing w:val="-1"/>
        </w:rPr>
        <w:t>0</w:t>
      </w:r>
      <w:r>
        <w:t>0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w w:val="99"/>
        </w:rPr>
        <w:t xml:space="preserve"> </w:t>
      </w:r>
      <w:r>
        <w:t>4</w:t>
      </w:r>
      <w:r>
        <w:rPr>
          <w:spacing w:val="-1"/>
        </w:rPr>
        <w:t>0</w:t>
      </w:r>
      <w:r>
        <w:t>0</w:t>
      </w:r>
      <w:r>
        <w:rPr>
          <w:spacing w:val="-6"/>
        </w:rPr>
        <w:t xml:space="preserve"> </w:t>
      </w:r>
      <w:r>
        <w:t>p</w:t>
      </w:r>
      <w:r>
        <w:rPr>
          <w:spacing w:val="-1"/>
        </w:rPr>
        <w:t>e</w:t>
      </w:r>
      <w:r>
        <w:rPr>
          <w:spacing w:val="1"/>
        </w:rPr>
        <w:t>o</w:t>
      </w:r>
      <w:r>
        <w:t>p</w:t>
      </w:r>
      <w:r>
        <w:rPr>
          <w:spacing w:val="-2"/>
        </w:rPr>
        <w:t>l</w:t>
      </w:r>
      <w:r>
        <w:t>e</w:t>
      </w:r>
      <w:r>
        <w:rPr>
          <w:spacing w:val="-3"/>
        </w:rPr>
        <w:t xml:space="preserve"> w</w:t>
      </w:r>
      <w:r>
        <w:t>ere</w:t>
      </w:r>
      <w:r>
        <w:rPr>
          <w:spacing w:val="-5"/>
        </w:rPr>
        <w:t xml:space="preserve"> </w:t>
      </w:r>
      <w:r>
        <w:t>placed</w:t>
      </w:r>
      <w:r>
        <w:rPr>
          <w:spacing w:val="-6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-7"/>
        </w:rPr>
        <w:t xml:space="preserve"> </w:t>
      </w:r>
      <w:r>
        <w:rPr>
          <w:spacing w:val="1"/>
        </w:rPr>
        <w:t>t</w:t>
      </w:r>
      <w:r>
        <w:t>e</w:t>
      </w:r>
      <w:r>
        <w:rPr>
          <w:spacing w:val="4"/>
        </w:rPr>
        <w:t>m</w:t>
      </w:r>
      <w:r>
        <w:t>p</w:t>
      </w:r>
      <w:r>
        <w:rPr>
          <w:spacing w:val="-1"/>
        </w:rPr>
        <w:t>o</w:t>
      </w:r>
      <w:r>
        <w:t>ra</w:t>
      </w:r>
      <w:r>
        <w:rPr>
          <w:spacing w:val="2"/>
        </w:rPr>
        <w:t>r</w:t>
      </w:r>
      <w:r>
        <w:t>y</w:t>
      </w:r>
      <w:r>
        <w:rPr>
          <w:spacing w:val="-11"/>
        </w:rPr>
        <w:t xml:space="preserve"> </w:t>
      </w:r>
      <w:r>
        <w:t>ac</w:t>
      </w:r>
      <w:r>
        <w:rPr>
          <w:spacing w:val="1"/>
        </w:rPr>
        <w:t>c</w:t>
      </w:r>
      <w:r>
        <w:t>o</w:t>
      </w:r>
      <w:r>
        <w:rPr>
          <w:spacing w:val="1"/>
        </w:rPr>
        <w:t>mm</w:t>
      </w:r>
      <w:r>
        <w:t>o</w:t>
      </w:r>
      <w:r>
        <w:rPr>
          <w:spacing w:val="-1"/>
        </w:rPr>
        <w:t>d</w:t>
      </w:r>
      <w:r>
        <w:t>at</w:t>
      </w:r>
      <w:r>
        <w:rPr>
          <w:spacing w:val="-2"/>
        </w:rPr>
        <w:t>i</w:t>
      </w:r>
      <w:r>
        <w:t>o</w:t>
      </w:r>
      <w:r>
        <w:rPr>
          <w:spacing w:val="1"/>
        </w:rPr>
        <w:t>n</w:t>
      </w:r>
      <w:r>
        <w:t>.</w:t>
      </w:r>
      <w:r>
        <w:rPr>
          <w:spacing w:val="-5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7"/>
        </w:rPr>
        <w:t xml:space="preserve"> </w:t>
      </w:r>
      <w:r>
        <w:rPr>
          <w:spacing w:val="3"/>
        </w:rPr>
        <w:t>m</w:t>
      </w:r>
      <w:r>
        <w:t>o</w:t>
      </w:r>
      <w:r>
        <w:rPr>
          <w:spacing w:val="-1"/>
        </w:rPr>
        <w:t>n</w:t>
      </w:r>
      <w:r>
        <w:t>th</w:t>
      </w:r>
      <w:r>
        <w:rPr>
          <w:spacing w:val="-7"/>
        </w:rPr>
        <w:t xml:space="preserve"> </w:t>
      </w:r>
      <w:r>
        <w:rPr>
          <w:spacing w:val="2"/>
        </w:rPr>
        <w:t>f</w:t>
      </w:r>
      <w:r>
        <w:t>o</w:t>
      </w:r>
      <w:r>
        <w:rPr>
          <w:spacing w:val="-2"/>
        </w:rPr>
        <w:t>l</w:t>
      </w:r>
      <w:r>
        <w:rPr>
          <w:spacing w:val="-1"/>
        </w:rPr>
        <w:t>l</w:t>
      </w:r>
      <w:r>
        <w:rPr>
          <w:spacing w:val="8"/>
        </w:rPr>
        <w:t>o</w:t>
      </w:r>
      <w:r>
        <w:t>w</w:t>
      </w:r>
      <w:r>
        <w:rPr>
          <w:spacing w:val="-1"/>
        </w:rPr>
        <w:t>i</w:t>
      </w:r>
      <w:r>
        <w:rPr>
          <w:spacing w:val="1"/>
        </w:rPr>
        <w:t>n</w:t>
      </w:r>
      <w:r>
        <w:t>g</w:t>
      </w:r>
      <w:r>
        <w:rPr>
          <w:spacing w:val="-7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-7"/>
        </w:rPr>
        <w:t xml:space="preserve"> </w:t>
      </w:r>
      <w:r>
        <w:rPr>
          <w:spacing w:val="1"/>
        </w:rPr>
        <w:t>e</w:t>
      </w:r>
      <w:r>
        <w:t>arthq</w:t>
      </w:r>
      <w:r>
        <w:rPr>
          <w:spacing w:val="1"/>
        </w:rPr>
        <w:t>u</w:t>
      </w:r>
      <w:r>
        <w:t>a</w:t>
      </w:r>
      <w:r>
        <w:rPr>
          <w:spacing w:val="3"/>
        </w:rPr>
        <w:t>k</w:t>
      </w:r>
      <w:r>
        <w:t>e,</w:t>
      </w:r>
      <w:r>
        <w:rPr>
          <w:spacing w:val="-7"/>
        </w:rPr>
        <w:t xml:space="preserve"> </w:t>
      </w:r>
      <w:r>
        <w:t>the</w:t>
      </w:r>
      <w:r>
        <w:rPr>
          <w:w w:val="99"/>
        </w:rPr>
        <w:t xml:space="preserve"> </w:t>
      </w:r>
      <w:r>
        <w:t>D</w:t>
      </w:r>
      <w:r>
        <w:rPr>
          <w:spacing w:val="-1"/>
        </w:rPr>
        <w:t>i</w:t>
      </w:r>
      <w:r>
        <w:rPr>
          <w:spacing w:val="1"/>
        </w:rPr>
        <w:t>s</w:t>
      </w:r>
      <w:r>
        <w:t>aster</w:t>
      </w:r>
      <w:r>
        <w:rPr>
          <w:spacing w:val="-11"/>
        </w:rPr>
        <w:t xml:space="preserve"> </w:t>
      </w:r>
      <w:r>
        <w:rPr>
          <w:spacing w:val="10"/>
        </w:rPr>
        <w:t>W</w:t>
      </w:r>
      <w:r>
        <w:t>e</w:t>
      </w:r>
      <w:r>
        <w:rPr>
          <w:spacing w:val="-5"/>
        </w:rPr>
        <w:t>l</w:t>
      </w:r>
      <w:r>
        <w:rPr>
          <w:spacing w:val="2"/>
        </w:rPr>
        <w:t>f</w:t>
      </w:r>
      <w:r>
        <w:t>are</w:t>
      </w:r>
      <w:r>
        <w:rPr>
          <w:spacing w:val="-6"/>
        </w:rPr>
        <w:t xml:space="preserve"> </w:t>
      </w:r>
      <w:r>
        <w:t>Recove</w:t>
      </w:r>
      <w:r>
        <w:rPr>
          <w:spacing w:val="2"/>
        </w:rPr>
        <w:t>r</w:t>
      </w:r>
      <w:r>
        <w:t>y</w:t>
      </w:r>
      <w:r>
        <w:rPr>
          <w:spacing w:val="-8"/>
        </w:rPr>
        <w:t xml:space="preserve"> </w:t>
      </w:r>
      <w:r>
        <w:t>Cen</w:t>
      </w:r>
      <w:r>
        <w:rPr>
          <w:spacing w:val="-1"/>
        </w:rPr>
        <w:t>t</w:t>
      </w:r>
      <w:r>
        <w:t>re</w:t>
      </w:r>
      <w:r>
        <w:rPr>
          <w:spacing w:val="-5"/>
        </w:rPr>
        <w:t xml:space="preserve"> </w:t>
      </w:r>
      <w:r>
        <w:t>as</w:t>
      </w:r>
      <w:r>
        <w:rPr>
          <w:spacing w:val="1"/>
        </w:rPr>
        <w:t>s</w:t>
      </w:r>
      <w:r>
        <w:rPr>
          <w:spacing w:val="-1"/>
        </w:rPr>
        <w:t>i</w:t>
      </w:r>
      <w:r>
        <w:rPr>
          <w:spacing w:val="1"/>
        </w:rPr>
        <w:t>s</w:t>
      </w:r>
      <w:r>
        <w:t>ted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>l</w:t>
      </w:r>
      <w:r>
        <w:rPr>
          <w:spacing w:val="4"/>
        </w:rPr>
        <w:t>m</w:t>
      </w:r>
      <w:r>
        <w:t>ost</w:t>
      </w:r>
      <w:r>
        <w:rPr>
          <w:spacing w:val="-7"/>
        </w:rPr>
        <w:t xml:space="preserve"> </w:t>
      </w:r>
      <w:r>
        <w:rPr>
          <w:spacing w:val="-1"/>
        </w:rPr>
        <w:t>1</w:t>
      </w:r>
      <w:r>
        <w:t>4</w:t>
      </w:r>
      <w:r>
        <w:rPr>
          <w:spacing w:val="-1"/>
        </w:rPr>
        <w:t xml:space="preserve"> </w:t>
      </w:r>
      <w:r>
        <w:t>0</w:t>
      </w:r>
      <w:r>
        <w:rPr>
          <w:spacing w:val="-1"/>
        </w:rPr>
        <w:t>0</w:t>
      </w:r>
      <w:r>
        <w:t>0</w:t>
      </w:r>
      <w:r>
        <w:rPr>
          <w:spacing w:val="-5"/>
        </w:rPr>
        <w:t xml:space="preserve"> </w:t>
      </w:r>
      <w:r>
        <w:t>p</w:t>
      </w:r>
      <w:r>
        <w:rPr>
          <w:spacing w:val="-1"/>
        </w:rPr>
        <w:t>e</w:t>
      </w:r>
      <w:r>
        <w:rPr>
          <w:spacing w:val="1"/>
        </w:rPr>
        <w:t>o</w:t>
      </w:r>
      <w:r>
        <w:t>p</w:t>
      </w:r>
      <w:r>
        <w:rPr>
          <w:spacing w:val="-2"/>
        </w:rPr>
        <w:t>l</w:t>
      </w:r>
      <w:r>
        <w:rPr>
          <w:spacing w:val="1"/>
        </w:rPr>
        <w:t>e</w:t>
      </w:r>
      <w:r>
        <w:t>.</w:t>
      </w:r>
      <w:r>
        <w:rPr>
          <w:spacing w:val="-7"/>
        </w:rPr>
        <w:t xml:space="preserve"> </w:t>
      </w:r>
      <w:r>
        <w:rPr>
          <w:spacing w:val="2"/>
        </w:rPr>
        <w:t>T</w:t>
      </w:r>
      <w:r>
        <w:t>he</w:t>
      </w:r>
      <w:r>
        <w:rPr>
          <w:spacing w:val="-6"/>
        </w:rPr>
        <w:t xml:space="preserve"> </w:t>
      </w:r>
      <w:r>
        <w:t>d</w:t>
      </w:r>
      <w:r>
        <w:rPr>
          <w:spacing w:val="-1"/>
        </w:rPr>
        <w:t>a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7"/>
        </w:rPr>
        <w:t xml:space="preserve"> </w:t>
      </w:r>
      <w:r>
        <w:rPr>
          <w:spacing w:val="1"/>
        </w:rPr>
        <w:t>bi</w:t>
      </w:r>
      <w:r>
        <w:rPr>
          <w:spacing w:val="-1"/>
        </w:rPr>
        <w:t>l</w:t>
      </w:r>
      <w:r>
        <w:t>l</w:t>
      </w:r>
      <w:r>
        <w:rPr>
          <w:spacing w:val="-3"/>
        </w:rPr>
        <w:t xml:space="preserve"> </w:t>
      </w:r>
      <w:r>
        <w:t>was</w:t>
      </w:r>
      <w:r>
        <w:rPr>
          <w:spacing w:val="-6"/>
        </w:rPr>
        <w:t xml:space="preserve"> </w:t>
      </w:r>
      <w:r>
        <w:t>est</w:t>
      </w:r>
      <w:r>
        <w:rPr>
          <w:spacing w:val="-2"/>
        </w:rPr>
        <w:t>i</w:t>
      </w:r>
      <w:r>
        <w:rPr>
          <w:spacing w:val="4"/>
        </w:rPr>
        <w:t>m</w:t>
      </w:r>
      <w:r>
        <w:t>at</w:t>
      </w:r>
      <w:r>
        <w:rPr>
          <w:spacing w:val="-1"/>
        </w:rPr>
        <w:t>e</w:t>
      </w:r>
      <w:r>
        <w:t>d</w:t>
      </w:r>
      <w:r>
        <w:rPr>
          <w:spacing w:val="-7"/>
        </w:rPr>
        <w:t xml:space="preserve"> </w:t>
      </w:r>
      <w:r>
        <w:rPr>
          <w:spacing w:val="1"/>
        </w:rPr>
        <w:t>a</w:t>
      </w:r>
      <w:r>
        <w:t>t</w:t>
      </w:r>
    </w:p>
    <w:p w:rsidR="00390CA3" w:rsidRDefault="00BD6A69">
      <w:pPr>
        <w:pStyle w:val="BodyText"/>
        <w:spacing w:before="2"/>
        <w:ind w:right="150"/>
      </w:pPr>
      <w:r>
        <w:t>$4</w:t>
      </w:r>
      <w:r>
        <w:rPr>
          <w:spacing w:val="-6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i</w:t>
      </w:r>
      <w:r>
        <w:rPr>
          <w:spacing w:val="1"/>
        </w:rPr>
        <w:t>l</w:t>
      </w:r>
      <w:r>
        <w:rPr>
          <w:spacing w:val="-1"/>
        </w:rPr>
        <w:t>l</w:t>
      </w:r>
      <w:r>
        <w:rPr>
          <w:spacing w:val="1"/>
        </w:rPr>
        <w:t>i</w:t>
      </w:r>
      <w:r>
        <w:t>o</w:t>
      </w:r>
      <w:r>
        <w:rPr>
          <w:spacing w:val="-1"/>
        </w:rPr>
        <w:t>n</w:t>
      </w:r>
      <w:r>
        <w:t>,</w:t>
      </w:r>
      <w:r>
        <w:rPr>
          <w:spacing w:val="-4"/>
        </w:rPr>
        <w:t xml:space="preserve"> </w:t>
      </w:r>
      <w:r>
        <w:rPr>
          <w:spacing w:val="-1"/>
        </w:rPr>
        <w:t>i</w:t>
      </w:r>
      <w:r>
        <w:t>nc</w:t>
      </w:r>
      <w:r>
        <w:rPr>
          <w:spacing w:val="1"/>
        </w:rPr>
        <w:t>l</w:t>
      </w:r>
      <w:r>
        <w:t>u</w:t>
      </w:r>
      <w:r>
        <w:rPr>
          <w:spacing w:val="1"/>
        </w:rPr>
        <w:t>d</w:t>
      </w:r>
      <w:r>
        <w:rPr>
          <w:spacing w:val="-1"/>
        </w:rPr>
        <w:t>i</w:t>
      </w:r>
      <w:r>
        <w:t>ng</w:t>
      </w:r>
      <w:r>
        <w:rPr>
          <w:spacing w:val="-4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rPr>
          <w:spacing w:val="-1"/>
        </w:rPr>
        <w:t>i</w:t>
      </w:r>
      <w:r>
        <w:t>ns</w:t>
      </w:r>
      <w:r>
        <w:rPr>
          <w:spacing w:val="1"/>
        </w:rPr>
        <w:t>u</w:t>
      </w:r>
      <w:r>
        <w:t>red</w:t>
      </w:r>
      <w:r>
        <w:rPr>
          <w:spacing w:val="-6"/>
        </w:rPr>
        <w:t xml:space="preserve"> </w:t>
      </w:r>
      <w:r>
        <w:rPr>
          <w:spacing w:val="-2"/>
        </w:rPr>
        <w:t>l</w:t>
      </w:r>
      <w:r>
        <w:t>oss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rPr>
          <w:spacing w:val="4"/>
        </w:rPr>
        <w:t>m</w:t>
      </w:r>
      <w:r>
        <w:t>ore</w:t>
      </w:r>
      <w:r>
        <w:rPr>
          <w:spacing w:val="-6"/>
        </w:rPr>
        <w:t xml:space="preserve"> </w:t>
      </w:r>
      <w:r>
        <w:t>th</w:t>
      </w:r>
      <w:r>
        <w:rPr>
          <w:spacing w:val="-1"/>
        </w:rPr>
        <w:t>a</w:t>
      </w:r>
      <w:r>
        <w:t>n</w:t>
      </w:r>
      <w:r>
        <w:rPr>
          <w:spacing w:val="-5"/>
        </w:rPr>
        <w:t xml:space="preserve"> </w:t>
      </w:r>
      <w:r>
        <w:rPr>
          <w:spacing w:val="1"/>
        </w:rPr>
        <w:t>$</w:t>
      </w:r>
      <w:r>
        <w:t>1</w:t>
      </w:r>
      <w:r>
        <w:rPr>
          <w:spacing w:val="-6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i</w:t>
      </w:r>
      <w:r>
        <w:rPr>
          <w:spacing w:val="1"/>
        </w:rPr>
        <w:t>l</w:t>
      </w:r>
      <w:r>
        <w:rPr>
          <w:spacing w:val="-1"/>
        </w:rPr>
        <w:t>li</w:t>
      </w:r>
      <w:r>
        <w:rPr>
          <w:spacing w:val="1"/>
        </w:rPr>
        <w:t>o</w:t>
      </w:r>
      <w:r>
        <w:t>n.</w:t>
      </w:r>
    </w:p>
    <w:p w:rsidR="00390CA3" w:rsidRDefault="00390CA3">
      <w:pPr>
        <w:sectPr w:rsidR="00390CA3">
          <w:footerReference w:type="default" r:id="rId79"/>
          <w:pgSz w:w="11907" w:h="16840"/>
          <w:pgMar w:top="1560" w:right="1280" w:bottom="780" w:left="1280" w:header="0" w:footer="585" w:gutter="0"/>
          <w:cols w:space="720"/>
        </w:sect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7" w:line="200" w:lineRule="exact"/>
        <w:rPr>
          <w:sz w:val="20"/>
          <w:szCs w:val="20"/>
        </w:rPr>
      </w:pPr>
    </w:p>
    <w:p w:rsidR="00390CA3" w:rsidRDefault="00BD6A69">
      <w:pPr>
        <w:ind w:left="138" w:right="1060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AU" w:eastAsia="en-AU"/>
        </w:rPr>
        <w:drawing>
          <wp:inline distT="0" distB="0" distL="0" distR="0">
            <wp:extent cx="1812925" cy="2496820"/>
            <wp:effectExtent l="0" t="0" r="0" b="0"/>
            <wp:docPr id="32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2925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CA3" w:rsidRDefault="00BD6A69">
      <w:pPr>
        <w:spacing w:before="88" w:line="242" w:lineRule="auto"/>
        <w:ind w:left="138" w:right="337"/>
        <w:rPr>
          <w:rFonts w:ascii="Arial" w:eastAsia="Arial" w:hAnsi="Arial" w:cs="Arial"/>
          <w:sz w:val="18"/>
          <w:szCs w:val="18"/>
        </w:rPr>
      </w:pPr>
      <w:bookmarkStart w:id="47" w:name="_bookmark16"/>
      <w:bookmarkEnd w:id="47"/>
      <w:r>
        <w:rPr>
          <w:rFonts w:ascii="Arial" w:eastAsia="Arial" w:hAnsi="Arial" w:cs="Arial"/>
          <w:i/>
          <w:sz w:val="18"/>
          <w:szCs w:val="18"/>
        </w:rPr>
        <w:t>F</w:t>
      </w:r>
      <w:r>
        <w:rPr>
          <w:rFonts w:ascii="Arial" w:eastAsia="Arial" w:hAnsi="Arial" w:cs="Arial"/>
          <w:i/>
          <w:spacing w:val="1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gure</w:t>
      </w:r>
      <w:r>
        <w:rPr>
          <w:rFonts w:ascii="Arial" w:eastAsia="Arial" w:hAnsi="Arial" w:cs="Arial"/>
          <w:i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 xml:space="preserve">19: </w:t>
      </w:r>
      <w:r>
        <w:rPr>
          <w:rFonts w:ascii="Arial" w:eastAsia="Arial" w:hAnsi="Arial" w:cs="Arial"/>
          <w:i/>
          <w:spacing w:val="-3"/>
          <w:sz w:val="18"/>
          <w:szCs w:val="18"/>
        </w:rPr>
        <w:t>N</w:t>
      </w:r>
      <w:r>
        <w:rPr>
          <w:rFonts w:ascii="Arial" w:eastAsia="Arial" w:hAnsi="Arial" w:cs="Arial"/>
          <w:i/>
          <w:sz w:val="18"/>
          <w:szCs w:val="18"/>
        </w:rPr>
        <w:t>ewc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t</w:t>
      </w:r>
      <w:r>
        <w:rPr>
          <w:rFonts w:ascii="Arial" w:eastAsia="Arial" w:hAnsi="Arial" w:cs="Arial"/>
          <w:i/>
          <w:spacing w:val="1"/>
          <w:sz w:val="18"/>
          <w:szCs w:val="18"/>
        </w:rPr>
        <w:t>l</w:t>
      </w:r>
      <w:r>
        <w:rPr>
          <w:rFonts w:ascii="Arial" w:eastAsia="Arial" w:hAnsi="Arial" w:cs="Arial"/>
          <w:i/>
          <w:sz w:val="18"/>
          <w:szCs w:val="18"/>
        </w:rPr>
        <w:t>e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Pu</w:t>
      </w:r>
      <w:r>
        <w:rPr>
          <w:rFonts w:ascii="Arial" w:eastAsia="Arial" w:hAnsi="Arial" w:cs="Arial"/>
          <w:i/>
          <w:spacing w:val="-2"/>
          <w:sz w:val="18"/>
          <w:szCs w:val="18"/>
        </w:rPr>
        <w:t>b</w:t>
      </w:r>
      <w:r>
        <w:rPr>
          <w:rFonts w:ascii="Arial" w:eastAsia="Arial" w:hAnsi="Arial" w:cs="Arial"/>
          <w:i/>
          <w:sz w:val="18"/>
          <w:szCs w:val="18"/>
        </w:rPr>
        <w:t>lic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-3"/>
          <w:sz w:val="18"/>
          <w:szCs w:val="18"/>
        </w:rPr>
        <w:t>S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ho</w:t>
      </w:r>
      <w:r>
        <w:rPr>
          <w:rFonts w:ascii="Arial" w:eastAsia="Arial" w:hAnsi="Arial" w:cs="Arial"/>
          <w:i/>
          <w:spacing w:val="-2"/>
          <w:sz w:val="18"/>
          <w:szCs w:val="18"/>
        </w:rPr>
        <w:t>o</w:t>
      </w:r>
      <w:r>
        <w:rPr>
          <w:rFonts w:ascii="Arial" w:eastAsia="Arial" w:hAnsi="Arial" w:cs="Arial"/>
          <w:i/>
          <w:sz w:val="18"/>
          <w:szCs w:val="18"/>
        </w:rPr>
        <w:t>l af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z w:val="18"/>
          <w:szCs w:val="18"/>
        </w:rPr>
        <w:t>er t</w:t>
      </w:r>
      <w:r>
        <w:rPr>
          <w:rFonts w:ascii="Arial" w:eastAsia="Arial" w:hAnsi="Arial" w:cs="Arial"/>
          <w:i/>
          <w:spacing w:val="-2"/>
          <w:sz w:val="18"/>
          <w:szCs w:val="18"/>
        </w:rPr>
        <w:t>h</w:t>
      </w:r>
      <w:r>
        <w:rPr>
          <w:rFonts w:ascii="Arial" w:eastAsia="Arial" w:hAnsi="Arial" w:cs="Arial"/>
          <w:i/>
          <w:sz w:val="18"/>
          <w:szCs w:val="18"/>
        </w:rPr>
        <w:t>e 1</w:t>
      </w:r>
      <w:r>
        <w:rPr>
          <w:rFonts w:ascii="Arial" w:eastAsia="Arial" w:hAnsi="Arial" w:cs="Arial"/>
          <w:i/>
          <w:spacing w:val="-2"/>
          <w:sz w:val="18"/>
          <w:szCs w:val="18"/>
        </w:rPr>
        <w:t>9</w:t>
      </w:r>
      <w:r>
        <w:rPr>
          <w:rFonts w:ascii="Arial" w:eastAsia="Arial" w:hAnsi="Arial" w:cs="Arial"/>
          <w:i/>
          <w:sz w:val="18"/>
          <w:szCs w:val="18"/>
        </w:rPr>
        <w:t xml:space="preserve">89 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z w:val="18"/>
          <w:szCs w:val="18"/>
        </w:rPr>
        <w:t>arth</w:t>
      </w:r>
      <w:r>
        <w:rPr>
          <w:rFonts w:ascii="Arial" w:eastAsia="Arial" w:hAnsi="Arial" w:cs="Arial"/>
          <w:i/>
          <w:spacing w:val="-2"/>
          <w:sz w:val="18"/>
          <w:szCs w:val="18"/>
        </w:rPr>
        <w:t>q</w:t>
      </w:r>
      <w:r>
        <w:rPr>
          <w:rFonts w:ascii="Arial" w:eastAsia="Arial" w:hAnsi="Arial" w:cs="Arial"/>
          <w:i/>
          <w:sz w:val="18"/>
          <w:szCs w:val="18"/>
        </w:rPr>
        <w:t>u</w:t>
      </w:r>
      <w:r>
        <w:rPr>
          <w:rFonts w:ascii="Arial" w:eastAsia="Arial" w:hAnsi="Arial" w:cs="Arial"/>
          <w:i/>
          <w:spacing w:val="-2"/>
          <w:sz w:val="18"/>
          <w:szCs w:val="18"/>
        </w:rPr>
        <w:t>ak</w:t>
      </w:r>
      <w:r>
        <w:rPr>
          <w:rFonts w:ascii="Arial" w:eastAsia="Arial" w:hAnsi="Arial" w:cs="Arial"/>
          <w:i/>
          <w:spacing w:val="4"/>
          <w:sz w:val="18"/>
          <w:szCs w:val="18"/>
        </w:rPr>
        <w:t>e</w:t>
      </w:r>
      <w:r>
        <w:rPr>
          <w:rFonts w:ascii="Arial" w:eastAsia="Arial" w:hAnsi="Arial" w:cs="Arial"/>
          <w:i/>
          <w:sz w:val="18"/>
          <w:szCs w:val="18"/>
        </w:rPr>
        <w:t>Cado</w:t>
      </w:r>
      <w:r>
        <w:rPr>
          <w:rFonts w:ascii="Arial" w:eastAsia="Arial" w:hAnsi="Arial" w:cs="Arial"/>
          <w:i/>
          <w:spacing w:val="-2"/>
          <w:sz w:val="18"/>
          <w:szCs w:val="18"/>
        </w:rPr>
        <w:t>u</w:t>
      </w:r>
      <w:r>
        <w:rPr>
          <w:rFonts w:ascii="Arial" w:eastAsia="Arial" w:hAnsi="Arial" w:cs="Arial"/>
          <w:i/>
          <w:sz w:val="18"/>
          <w:szCs w:val="18"/>
        </w:rPr>
        <w:t>x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(</w:t>
      </w:r>
      <w:r>
        <w:rPr>
          <w:rFonts w:ascii="Arial" w:eastAsia="Arial" w:hAnsi="Arial" w:cs="Arial"/>
          <w:i/>
          <w:spacing w:val="-1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>ag</w:t>
      </w:r>
      <w:r>
        <w:rPr>
          <w:rFonts w:ascii="Arial" w:eastAsia="Arial" w:hAnsi="Arial" w:cs="Arial"/>
          <w:i/>
          <w:spacing w:val="-2"/>
          <w:sz w:val="18"/>
          <w:szCs w:val="18"/>
        </w:rPr>
        <w:t>n</w:t>
      </w:r>
      <w:r>
        <w:rPr>
          <w:rFonts w:ascii="Arial" w:eastAsia="Arial" w:hAnsi="Arial" w:cs="Arial"/>
          <w:i/>
          <w:sz w:val="18"/>
          <w:szCs w:val="18"/>
        </w:rPr>
        <w:t>itu</w:t>
      </w:r>
      <w:r>
        <w:rPr>
          <w:rFonts w:ascii="Arial" w:eastAsia="Arial" w:hAnsi="Arial" w:cs="Arial"/>
          <w:i/>
          <w:spacing w:val="-2"/>
          <w:sz w:val="18"/>
          <w:szCs w:val="18"/>
        </w:rPr>
        <w:t>d</w:t>
      </w:r>
      <w:r>
        <w:rPr>
          <w:rFonts w:ascii="Arial" w:eastAsia="Arial" w:hAnsi="Arial" w:cs="Arial"/>
          <w:i/>
          <w:sz w:val="18"/>
          <w:szCs w:val="18"/>
        </w:rPr>
        <w:t>e 6</w:t>
      </w:r>
      <w:r>
        <w:rPr>
          <w:rFonts w:ascii="Arial" w:eastAsia="Arial" w:hAnsi="Arial" w:cs="Arial"/>
          <w:i/>
          <w:spacing w:val="-2"/>
          <w:sz w:val="18"/>
          <w:szCs w:val="18"/>
        </w:rPr>
        <w:t>.</w:t>
      </w:r>
      <w:r>
        <w:rPr>
          <w:rFonts w:ascii="Arial" w:eastAsia="Arial" w:hAnsi="Arial" w:cs="Arial"/>
          <w:i/>
          <w:spacing w:val="2"/>
          <w:sz w:val="18"/>
          <w:szCs w:val="18"/>
        </w:rPr>
        <w:t>1</w:t>
      </w:r>
      <w:r>
        <w:rPr>
          <w:rFonts w:ascii="Arial" w:eastAsia="Arial" w:hAnsi="Arial" w:cs="Arial"/>
          <w:i/>
          <w:sz w:val="18"/>
          <w:szCs w:val="18"/>
        </w:rPr>
        <w:t xml:space="preserve">) </w:t>
      </w:r>
      <w:r>
        <w:rPr>
          <w:rFonts w:ascii="Arial" w:eastAsia="Arial" w:hAnsi="Arial" w:cs="Arial"/>
          <w:i/>
          <w:spacing w:val="-2"/>
          <w:sz w:val="18"/>
          <w:szCs w:val="18"/>
        </w:rPr>
        <w:t>–</w:t>
      </w:r>
      <w:r>
        <w:rPr>
          <w:rFonts w:ascii="Arial" w:eastAsia="Arial" w:hAnsi="Arial" w:cs="Arial"/>
          <w:i/>
          <w:sz w:val="18"/>
          <w:szCs w:val="18"/>
        </w:rPr>
        <w:t>W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 xml:space="preserve">tern </w:t>
      </w:r>
      <w:r>
        <w:rPr>
          <w:rFonts w:ascii="Arial" w:eastAsia="Arial" w:hAnsi="Arial" w:cs="Arial"/>
          <w:i/>
          <w:spacing w:val="-3"/>
          <w:sz w:val="18"/>
          <w:szCs w:val="18"/>
        </w:rPr>
        <w:t>A</w:t>
      </w:r>
      <w:r>
        <w:rPr>
          <w:rFonts w:ascii="Arial" w:eastAsia="Arial" w:hAnsi="Arial" w:cs="Arial"/>
          <w:i/>
          <w:sz w:val="18"/>
          <w:szCs w:val="18"/>
        </w:rPr>
        <w:t>u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t</w:t>
      </w:r>
      <w:r>
        <w:rPr>
          <w:rFonts w:ascii="Arial" w:eastAsia="Arial" w:hAnsi="Arial" w:cs="Arial"/>
          <w:i/>
          <w:spacing w:val="-2"/>
          <w:sz w:val="18"/>
          <w:szCs w:val="18"/>
        </w:rPr>
        <w:t>r</w:t>
      </w:r>
      <w:r>
        <w:rPr>
          <w:rFonts w:ascii="Arial" w:eastAsia="Arial" w:hAnsi="Arial" w:cs="Arial"/>
          <w:i/>
          <w:sz w:val="18"/>
          <w:szCs w:val="18"/>
        </w:rPr>
        <w:t>al</w:t>
      </w:r>
      <w:r>
        <w:rPr>
          <w:rFonts w:ascii="Arial" w:eastAsia="Arial" w:hAnsi="Arial" w:cs="Arial"/>
          <w:i/>
          <w:spacing w:val="-2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 xml:space="preserve">a, 2 </w:t>
      </w:r>
      <w:r>
        <w:rPr>
          <w:rFonts w:ascii="Arial" w:eastAsia="Arial" w:hAnsi="Arial" w:cs="Arial"/>
          <w:i/>
          <w:spacing w:val="1"/>
          <w:sz w:val="18"/>
          <w:szCs w:val="18"/>
        </w:rPr>
        <w:t>J</w:t>
      </w:r>
      <w:r>
        <w:rPr>
          <w:rFonts w:ascii="Arial" w:eastAsia="Arial" w:hAnsi="Arial" w:cs="Arial"/>
          <w:i/>
          <w:sz w:val="18"/>
          <w:szCs w:val="18"/>
        </w:rPr>
        <w:t>une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19</w:t>
      </w:r>
      <w:r>
        <w:rPr>
          <w:rFonts w:ascii="Arial" w:eastAsia="Arial" w:hAnsi="Arial" w:cs="Arial"/>
          <w:i/>
          <w:spacing w:val="-2"/>
          <w:sz w:val="18"/>
          <w:szCs w:val="18"/>
        </w:rPr>
        <w:t>7</w:t>
      </w:r>
      <w:r>
        <w:rPr>
          <w:rFonts w:ascii="Arial" w:eastAsia="Arial" w:hAnsi="Arial" w:cs="Arial"/>
          <w:i/>
          <w:sz w:val="18"/>
          <w:szCs w:val="18"/>
        </w:rPr>
        <w:t>9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6" w:line="280" w:lineRule="exact"/>
        <w:rPr>
          <w:sz w:val="28"/>
          <w:szCs w:val="28"/>
        </w:rPr>
      </w:pPr>
    </w:p>
    <w:p w:rsidR="00390CA3" w:rsidRDefault="00BD6A69">
      <w:pPr>
        <w:pStyle w:val="Heading2"/>
        <w:spacing w:line="344" w:lineRule="exact"/>
        <w:ind w:right="261"/>
      </w:pPr>
      <w:bookmarkStart w:id="48" w:name="_TOC_250022"/>
      <w:r>
        <w:rPr>
          <w:spacing w:val="-35"/>
        </w:rPr>
        <w:t>T</w:t>
      </w:r>
      <w:r>
        <w:rPr>
          <w:spacing w:val="1"/>
        </w:rPr>
        <w:t>e</w:t>
      </w:r>
      <w:r>
        <w:t>nn</w:t>
      </w:r>
      <w:r>
        <w:rPr>
          <w:spacing w:val="-2"/>
        </w:rPr>
        <w:t>a</w:t>
      </w:r>
      <w:r>
        <w:t xml:space="preserve">nt </w:t>
      </w:r>
      <w:r>
        <w:rPr>
          <w:spacing w:val="-3"/>
        </w:rPr>
        <w:t>C</w:t>
      </w:r>
      <w:r>
        <w:t>r</w:t>
      </w:r>
      <w:r>
        <w:rPr>
          <w:spacing w:val="1"/>
        </w:rPr>
        <w:t>e</w:t>
      </w:r>
      <w:r>
        <w:rPr>
          <w:spacing w:val="-2"/>
        </w:rPr>
        <w:t>e</w:t>
      </w:r>
      <w:r>
        <w:t>k</w:t>
      </w:r>
      <w:r>
        <w:rPr>
          <w:spacing w:val="-1"/>
        </w:rPr>
        <w:t xml:space="preserve"> </w:t>
      </w:r>
      <w:r>
        <w:t>(m</w:t>
      </w:r>
      <w:r>
        <w:rPr>
          <w:spacing w:val="1"/>
        </w:rPr>
        <w:t>a</w:t>
      </w:r>
      <w:r>
        <w:t>g</w:t>
      </w:r>
      <w:r>
        <w:rPr>
          <w:spacing w:val="-2"/>
        </w:rPr>
        <w:t>n</w:t>
      </w:r>
      <w:r>
        <w:t>it</w:t>
      </w:r>
      <w:r>
        <w:rPr>
          <w:spacing w:val="-2"/>
        </w:rPr>
        <w:t>u</w:t>
      </w:r>
      <w:r>
        <w:t>d</w:t>
      </w:r>
      <w:r>
        <w:rPr>
          <w:spacing w:val="-2"/>
        </w:rPr>
        <w:t>e</w:t>
      </w:r>
      <w:r>
        <w:t>s</w:t>
      </w:r>
      <w:r>
        <w:rPr>
          <w:spacing w:val="-1"/>
        </w:rPr>
        <w:t xml:space="preserve"> </w:t>
      </w:r>
      <w:r>
        <w:t>6.2, 6.3</w:t>
      </w:r>
      <w:r>
        <w:rPr>
          <w:spacing w:val="3"/>
        </w:rPr>
        <w:t xml:space="preserve"> </w:t>
      </w:r>
      <w:r>
        <w:t>a</w:t>
      </w:r>
      <w:r>
        <w:rPr>
          <w:spacing w:val="-2"/>
        </w:rPr>
        <w:t>n</w:t>
      </w:r>
      <w:r>
        <w:t>d 6</w:t>
      </w:r>
      <w:r>
        <w:rPr>
          <w:spacing w:val="1"/>
        </w:rPr>
        <w:t>.</w:t>
      </w:r>
      <w:r>
        <w:rPr>
          <w:spacing w:val="-2"/>
        </w:rPr>
        <w:t>6</w:t>
      </w:r>
      <w:r>
        <w:t>)</w:t>
      </w:r>
      <w:r>
        <w:rPr>
          <w:spacing w:val="-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>r</w:t>
      </w:r>
      <w:r>
        <w:rPr>
          <w:spacing w:val="-2"/>
        </w:rPr>
        <w:t>t</w:t>
      </w:r>
      <w:r>
        <w:t>h</w:t>
      </w:r>
      <w:r>
        <w:rPr>
          <w:spacing w:val="-2"/>
        </w:rPr>
        <w:t>e</w:t>
      </w:r>
      <w:r>
        <w:t>rn</w:t>
      </w:r>
      <w:r>
        <w:rPr>
          <w:spacing w:val="-3"/>
        </w:rPr>
        <w:t xml:space="preserve"> </w:t>
      </w:r>
      <w:r>
        <w:rPr>
          <w:spacing w:val="-35"/>
        </w:rPr>
        <w:t>T</w:t>
      </w:r>
      <w:r>
        <w:rPr>
          <w:spacing w:val="-2"/>
        </w:rPr>
        <w:t>e</w:t>
      </w:r>
      <w:r>
        <w:t>r</w:t>
      </w:r>
      <w:r>
        <w:rPr>
          <w:spacing w:val="1"/>
        </w:rPr>
        <w:t>r</w:t>
      </w:r>
      <w:r>
        <w:rPr>
          <w:spacing w:val="-2"/>
        </w:rPr>
        <w:t>i</w:t>
      </w:r>
      <w:r>
        <w:t>t</w:t>
      </w:r>
      <w:r>
        <w:rPr>
          <w:spacing w:val="1"/>
        </w:rPr>
        <w:t>o</w:t>
      </w:r>
      <w:r>
        <w:t>r</w:t>
      </w:r>
      <w:r>
        <w:rPr>
          <w:spacing w:val="-25"/>
        </w:rPr>
        <w:t>y</w:t>
      </w:r>
      <w:r>
        <w:t>, 22</w:t>
      </w:r>
      <w:r>
        <w:rPr>
          <w:spacing w:val="-1"/>
        </w:rPr>
        <w:t xml:space="preserve"> </w:t>
      </w:r>
      <w:r>
        <w:t>J</w:t>
      </w:r>
      <w:r>
        <w:rPr>
          <w:spacing w:val="-2"/>
        </w:rPr>
        <w:t>a</w:t>
      </w:r>
      <w:r>
        <w:t>n</w:t>
      </w:r>
      <w:r>
        <w:rPr>
          <w:spacing w:val="-2"/>
        </w:rPr>
        <w:t>u</w:t>
      </w:r>
      <w:r>
        <w:t>ary</w:t>
      </w:r>
      <w:r>
        <w:rPr>
          <w:spacing w:val="-3"/>
        </w:rPr>
        <w:t xml:space="preserve"> </w:t>
      </w:r>
      <w:r>
        <w:rPr>
          <w:spacing w:val="1"/>
        </w:rPr>
        <w:t>1</w:t>
      </w:r>
      <w:r>
        <w:t>9</w:t>
      </w:r>
      <w:r>
        <w:rPr>
          <w:spacing w:val="-2"/>
        </w:rPr>
        <w:t>8</w:t>
      </w:r>
      <w:bookmarkEnd w:id="48"/>
      <w:r>
        <w:t>8</w:t>
      </w:r>
    </w:p>
    <w:p w:rsidR="00390CA3" w:rsidRDefault="00390CA3">
      <w:pPr>
        <w:spacing w:before="14" w:line="200" w:lineRule="exact"/>
        <w:rPr>
          <w:sz w:val="20"/>
          <w:szCs w:val="20"/>
        </w:rPr>
      </w:pPr>
    </w:p>
    <w:p w:rsidR="00390CA3" w:rsidRDefault="00BD6A69">
      <w:pPr>
        <w:pStyle w:val="BodyText"/>
        <w:spacing w:line="292" w:lineRule="auto"/>
        <w:ind w:right="80"/>
      </w:pPr>
      <w:r>
        <w:t>A</w:t>
      </w:r>
      <w:r>
        <w:rPr>
          <w:spacing w:val="-6"/>
        </w:rPr>
        <w:t xml:space="preserve"> </w:t>
      </w:r>
      <w:r>
        <w:t>seri</w:t>
      </w:r>
      <w:r>
        <w:rPr>
          <w:spacing w:val="-1"/>
        </w:rPr>
        <w:t>e</w:t>
      </w:r>
      <w:r>
        <w:t>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ree</w:t>
      </w:r>
      <w:r>
        <w:rPr>
          <w:spacing w:val="-5"/>
        </w:rPr>
        <w:t xml:space="preserve"> </w:t>
      </w:r>
      <w:r>
        <w:rPr>
          <w:spacing w:val="1"/>
        </w:rPr>
        <w:t>po</w:t>
      </w:r>
      <w:r>
        <w:rPr>
          <w:spacing w:val="-3"/>
        </w:rPr>
        <w:t>w</w:t>
      </w:r>
      <w:r>
        <w:t>er</w:t>
      </w:r>
      <w:r>
        <w:rPr>
          <w:spacing w:val="2"/>
        </w:rPr>
        <w:t>f</w:t>
      </w:r>
      <w:r>
        <w:t>ul</w:t>
      </w:r>
      <w:r>
        <w:rPr>
          <w:spacing w:val="-7"/>
        </w:rPr>
        <w:t xml:space="preserve"> </w:t>
      </w:r>
      <w:r>
        <w:rPr>
          <w:spacing w:val="1"/>
        </w:rPr>
        <w:t>e</w:t>
      </w:r>
      <w:r>
        <w:t>arthq</w:t>
      </w:r>
      <w:r>
        <w:rPr>
          <w:spacing w:val="1"/>
        </w:rPr>
        <w:t>u</w:t>
      </w:r>
      <w:r>
        <w:t>a</w:t>
      </w:r>
      <w:r>
        <w:rPr>
          <w:spacing w:val="3"/>
        </w:rPr>
        <w:t>k</w:t>
      </w:r>
      <w:r>
        <w:t>es</w:t>
      </w:r>
      <w:r>
        <w:rPr>
          <w:spacing w:val="-2"/>
        </w:rPr>
        <w:t xml:space="preserve"> </w:t>
      </w:r>
      <w:r>
        <w:rPr>
          <w:spacing w:val="-3"/>
        </w:rPr>
        <w:t>w</w:t>
      </w:r>
      <w:r>
        <w:rPr>
          <w:spacing w:val="-1"/>
        </w:rPr>
        <w:t>i</w:t>
      </w:r>
      <w:r>
        <w:rPr>
          <w:spacing w:val="2"/>
        </w:rPr>
        <w:t>t</w:t>
      </w:r>
      <w:r>
        <w:t>h</w:t>
      </w:r>
      <w:r>
        <w:rPr>
          <w:spacing w:val="-5"/>
        </w:rPr>
        <w:t xml:space="preserve"> </w:t>
      </w:r>
      <w:r>
        <w:rPr>
          <w:spacing w:val="3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t>t</w:t>
      </w:r>
      <w:r>
        <w:rPr>
          <w:spacing w:val="1"/>
        </w:rPr>
        <w:t>u</w:t>
      </w:r>
      <w:r>
        <w:t>d</w:t>
      </w:r>
      <w:r>
        <w:rPr>
          <w:spacing w:val="1"/>
        </w:rPr>
        <w:t>e</w:t>
      </w:r>
      <w:r>
        <w:t>s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6</w:t>
      </w:r>
      <w:r>
        <w:rPr>
          <w:spacing w:val="-1"/>
        </w:rPr>
        <w:t>.</w:t>
      </w:r>
      <w:r>
        <w:t>2,</w:t>
      </w:r>
      <w:r>
        <w:rPr>
          <w:spacing w:val="-5"/>
        </w:rPr>
        <w:t xml:space="preserve"> </w:t>
      </w:r>
      <w:r>
        <w:t>6.3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>n</w:t>
      </w:r>
      <w:r>
        <w:t>d</w:t>
      </w:r>
      <w:r>
        <w:rPr>
          <w:spacing w:val="-4"/>
        </w:rPr>
        <w:t xml:space="preserve"> </w:t>
      </w:r>
      <w:r>
        <w:t>6</w:t>
      </w:r>
      <w:r>
        <w:rPr>
          <w:spacing w:val="1"/>
        </w:rPr>
        <w:t>.</w:t>
      </w:r>
      <w:r>
        <w:t>6</w:t>
      </w:r>
      <w:r>
        <w:rPr>
          <w:spacing w:val="-5"/>
        </w:rPr>
        <w:t xml:space="preserve"> </w:t>
      </w:r>
      <w:r>
        <w:rPr>
          <w:spacing w:val="1"/>
        </w:rPr>
        <w:t>s</w:t>
      </w:r>
      <w:r>
        <w:t>h</w:t>
      </w:r>
      <w:r>
        <w:rPr>
          <w:spacing w:val="1"/>
        </w:rPr>
        <w:t>o</w:t>
      </w:r>
      <w:r>
        <w:t>ok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</w:t>
      </w:r>
      <w:r>
        <w:rPr>
          <w:spacing w:val="1"/>
        </w:rPr>
        <w:t>g</w:t>
      </w:r>
      <w:r>
        <w:rPr>
          <w:spacing w:val="-1"/>
        </w:rPr>
        <w:t>i</w:t>
      </w:r>
      <w:r>
        <w:rPr>
          <w:spacing w:val="1"/>
        </w:rPr>
        <w:t>o</w:t>
      </w:r>
      <w:r>
        <w:t>n</w:t>
      </w:r>
      <w:r>
        <w:rPr>
          <w:spacing w:val="-4"/>
        </w:rPr>
        <w:t xml:space="preserve"> </w:t>
      </w:r>
      <w:r>
        <w:t>w</w:t>
      </w:r>
      <w:r>
        <w:rPr>
          <w:spacing w:val="-1"/>
        </w:rPr>
        <w:t>i</w:t>
      </w:r>
      <w:r>
        <w:t>t</w:t>
      </w:r>
      <w:r>
        <w:rPr>
          <w:spacing w:val="1"/>
        </w:rPr>
        <w:t>h</w:t>
      </w:r>
      <w:r>
        <w:rPr>
          <w:spacing w:val="-1"/>
        </w:rPr>
        <w:t>i</w:t>
      </w:r>
      <w:r>
        <w:t>n</w:t>
      </w:r>
      <w:r>
        <w:rPr>
          <w:spacing w:val="-6"/>
        </w:rPr>
        <w:t xml:space="preserve"> </w:t>
      </w:r>
      <w:r>
        <w:t>a</w:t>
      </w:r>
      <w:r>
        <w:rPr>
          <w:w w:val="99"/>
        </w:rPr>
        <w:t xml:space="preserve"> </w:t>
      </w:r>
      <w:r>
        <w:t>twel</w:t>
      </w:r>
      <w:r>
        <w:rPr>
          <w:spacing w:val="-2"/>
        </w:rPr>
        <w:t>v</w:t>
      </w:r>
      <w:r>
        <w:rPr>
          <w:spacing w:val="-1"/>
        </w:rPr>
        <w:t>e</w:t>
      </w:r>
      <w:r>
        <w:t>-</w:t>
      </w:r>
      <w:r>
        <w:rPr>
          <w:spacing w:val="1"/>
        </w:rPr>
        <w:t>h</w:t>
      </w:r>
      <w:r>
        <w:t>o</w:t>
      </w:r>
      <w:r>
        <w:rPr>
          <w:spacing w:val="-1"/>
        </w:rPr>
        <w:t>u</w:t>
      </w:r>
      <w:r>
        <w:t>r</w:t>
      </w:r>
      <w:r>
        <w:rPr>
          <w:spacing w:val="-6"/>
        </w:rPr>
        <w:t xml:space="preserve"> </w:t>
      </w:r>
      <w:r>
        <w:rPr>
          <w:spacing w:val="1"/>
        </w:rPr>
        <w:t>p</w:t>
      </w:r>
      <w:r>
        <w:t>eri</w:t>
      </w:r>
      <w:r>
        <w:rPr>
          <w:spacing w:val="1"/>
        </w:rPr>
        <w:t>o</w:t>
      </w:r>
      <w:r>
        <w:t>d</w:t>
      </w:r>
      <w:r>
        <w:rPr>
          <w:spacing w:val="-7"/>
        </w:rPr>
        <w:t xml:space="preserve"> </w:t>
      </w:r>
      <w:r>
        <w:rPr>
          <w:spacing w:val="-1"/>
        </w:rPr>
        <w:t>o</w:t>
      </w:r>
      <w:r>
        <w:t>n</w:t>
      </w:r>
      <w:r>
        <w:rPr>
          <w:spacing w:val="-4"/>
        </w:rPr>
        <w:t xml:space="preserve"> </w:t>
      </w:r>
      <w:r>
        <w:t>22</w:t>
      </w:r>
      <w:r>
        <w:rPr>
          <w:spacing w:val="-7"/>
        </w:rPr>
        <w:t xml:space="preserve"> </w:t>
      </w:r>
      <w:r>
        <w:rPr>
          <w:spacing w:val="3"/>
        </w:rPr>
        <w:t>J</w:t>
      </w:r>
      <w:r>
        <w:t>a</w:t>
      </w:r>
      <w:r>
        <w:rPr>
          <w:spacing w:val="-1"/>
        </w:rPr>
        <w:t>n</w:t>
      </w:r>
      <w:r>
        <w:t>u</w:t>
      </w:r>
      <w:r>
        <w:rPr>
          <w:spacing w:val="-1"/>
        </w:rPr>
        <w:t>a</w:t>
      </w:r>
      <w:r>
        <w:rPr>
          <w:spacing w:val="5"/>
        </w:rPr>
        <w:t>r</w:t>
      </w:r>
      <w:r>
        <w:t>y</w:t>
      </w:r>
      <w:r>
        <w:rPr>
          <w:spacing w:val="-9"/>
        </w:rPr>
        <w:t xml:space="preserve"> </w:t>
      </w:r>
      <w:r>
        <w:rPr>
          <w:spacing w:val="1"/>
        </w:rPr>
        <w:t>1</w:t>
      </w:r>
      <w:r>
        <w:t>9</w:t>
      </w:r>
      <w:r>
        <w:rPr>
          <w:spacing w:val="-1"/>
        </w:rPr>
        <w:t>8</w:t>
      </w:r>
      <w:r>
        <w:rPr>
          <w:spacing w:val="1"/>
        </w:rPr>
        <w:t>8</w:t>
      </w:r>
      <w:r>
        <w:t>.</w:t>
      </w:r>
      <w:r>
        <w:rPr>
          <w:spacing w:val="-4"/>
        </w:rPr>
        <w:t xml:space="preserve"> </w:t>
      </w:r>
      <w:r>
        <w:t>L</w:t>
      </w:r>
      <w:r>
        <w:rPr>
          <w:spacing w:val="-1"/>
        </w:rPr>
        <w:t>a</w:t>
      </w:r>
      <w:r>
        <w:t>r</w:t>
      </w:r>
      <w:r>
        <w:rPr>
          <w:spacing w:val="1"/>
        </w:rPr>
        <w:t>g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g</w:t>
      </w:r>
      <w:r>
        <w:t>r</w:t>
      </w:r>
      <w:r>
        <w:rPr>
          <w:spacing w:val="1"/>
        </w:rPr>
        <w:t>o</w:t>
      </w:r>
      <w:r>
        <w:t>u</w:t>
      </w:r>
      <w:r>
        <w:rPr>
          <w:spacing w:val="-1"/>
        </w:rPr>
        <w:t>n</w:t>
      </w:r>
      <w:r>
        <w:t>d</w:t>
      </w:r>
      <w:r>
        <w:rPr>
          <w:spacing w:val="-5"/>
        </w:rPr>
        <w:t xml:space="preserve"> </w:t>
      </w:r>
      <w:r>
        <w:t>ru</w:t>
      </w:r>
      <w:r>
        <w:rPr>
          <w:spacing w:val="-1"/>
        </w:rPr>
        <w:t>p</w:t>
      </w:r>
      <w:r>
        <w:t>tures</w:t>
      </w:r>
      <w:r>
        <w:rPr>
          <w:spacing w:val="-6"/>
        </w:rPr>
        <w:t xml:space="preserve"> </w:t>
      </w:r>
      <w:r>
        <w:t>ca</w:t>
      </w:r>
      <w:r>
        <w:rPr>
          <w:spacing w:val="-1"/>
        </w:rPr>
        <w:t>u</w:t>
      </w:r>
      <w:r>
        <w:rPr>
          <w:spacing w:val="1"/>
        </w:rPr>
        <w:t>se</w:t>
      </w:r>
      <w:r>
        <w:t>d</w:t>
      </w:r>
      <w:r>
        <w:rPr>
          <w:spacing w:val="-6"/>
        </w:rPr>
        <w:t xml:space="preserve"> </w:t>
      </w:r>
      <w:r>
        <w:t>s</w:t>
      </w:r>
      <w:r>
        <w:rPr>
          <w:spacing w:val="1"/>
        </w:rPr>
        <w:t>e</w:t>
      </w:r>
      <w:r>
        <w:rPr>
          <w:spacing w:val="-2"/>
        </w:rPr>
        <w:t>v</w:t>
      </w:r>
      <w:r>
        <w:t>ere</w:t>
      </w:r>
      <w:r>
        <w:rPr>
          <w:spacing w:val="-5"/>
        </w:rPr>
        <w:t xml:space="preserve"> </w:t>
      </w:r>
      <w:r>
        <w:t>warp</w:t>
      </w:r>
      <w:r>
        <w:rPr>
          <w:spacing w:val="-2"/>
        </w:rPr>
        <w:t>i</w:t>
      </w:r>
      <w:r>
        <w:rPr>
          <w:spacing w:val="1"/>
        </w:rPr>
        <w:t>n</w:t>
      </w:r>
      <w:r>
        <w:t>g</w:t>
      </w:r>
      <w:r>
        <w:rPr>
          <w:spacing w:val="-7"/>
        </w:rPr>
        <w:t xml:space="preserve"> </w:t>
      </w:r>
      <w:r>
        <w:rPr>
          <w:spacing w:val="-1"/>
        </w:rPr>
        <w:t>t</w:t>
      </w:r>
      <w:r>
        <w:t>o</w:t>
      </w:r>
      <w:r>
        <w:rPr>
          <w:spacing w:val="-4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3"/>
        </w:rPr>
        <w:t>m</w:t>
      </w:r>
      <w:r>
        <w:t>ajor</w:t>
      </w:r>
      <w:r>
        <w:rPr>
          <w:w w:val="99"/>
        </w:rPr>
        <w:t xml:space="preserve"> </w:t>
      </w:r>
      <w:r>
        <w:t>n</w:t>
      </w:r>
      <w:r>
        <w:rPr>
          <w:spacing w:val="-1"/>
        </w:rPr>
        <w:t>a</w:t>
      </w:r>
      <w:r>
        <w:t>tur</w:t>
      </w:r>
      <w:r>
        <w:rPr>
          <w:spacing w:val="2"/>
        </w:rPr>
        <w:t>a</w:t>
      </w:r>
      <w:r>
        <w:t>l</w:t>
      </w:r>
      <w:r>
        <w:rPr>
          <w:spacing w:val="-7"/>
        </w:rPr>
        <w:t xml:space="preserve"> </w:t>
      </w:r>
      <w:r>
        <w:rPr>
          <w:spacing w:val="1"/>
        </w:rPr>
        <w:t>g</w:t>
      </w:r>
      <w:r>
        <w:t>as</w:t>
      </w:r>
      <w:r>
        <w:rPr>
          <w:spacing w:val="-5"/>
        </w:rPr>
        <w:t xml:space="preserve"> </w:t>
      </w:r>
      <w:r>
        <w:t>pip</w:t>
      </w:r>
      <w:r>
        <w:rPr>
          <w:spacing w:val="1"/>
        </w:rPr>
        <w:t>e</w:t>
      </w:r>
      <w:r>
        <w:rPr>
          <w:spacing w:val="-1"/>
        </w:rPr>
        <w:t>li</w:t>
      </w:r>
      <w:r>
        <w:rPr>
          <w:spacing w:val="1"/>
        </w:rPr>
        <w:t>n</w:t>
      </w:r>
      <w:r>
        <w:t>e</w:t>
      </w:r>
      <w:r>
        <w:rPr>
          <w:spacing w:val="-5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35</w:t>
      </w:r>
      <w:r>
        <w:rPr>
          <w:spacing w:val="1"/>
        </w:rPr>
        <w:t>-</w:t>
      </w:r>
      <w:r>
        <w:rPr>
          <w:spacing w:val="3"/>
        </w:rPr>
        <w:t>k</w:t>
      </w:r>
      <w:r>
        <w:rPr>
          <w:spacing w:val="-1"/>
        </w:rPr>
        <w:t>il</w:t>
      </w:r>
      <w:r>
        <w:t>o</w:t>
      </w:r>
      <w:r>
        <w:rPr>
          <w:spacing w:val="4"/>
        </w:rPr>
        <w:t>m</w:t>
      </w:r>
      <w:r>
        <w:t>etre</w:t>
      </w:r>
      <w:r>
        <w:rPr>
          <w:spacing w:val="-6"/>
        </w:rPr>
        <w:t xml:space="preserve"> </w:t>
      </w:r>
      <w:r>
        <w:rPr>
          <w:spacing w:val="-2"/>
        </w:rPr>
        <w:t>l</w:t>
      </w:r>
      <w:r>
        <w:t>o</w:t>
      </w:r>
      <w:r>
        <w:rPr>
          <w:spacing w:val="-1"/>
        </w:rPr>
        <w:t>n</w:t>
      </w:r>
      <w:r>
        <w:t>g</w:t>
      </w:r>
      <w:r>
        <w:rPr>
          <w:spacing w:val="-5"/>
        </w:rPr>
        <w:t xml:space="preserve"> </w:t>
      </w:r>
      <w:r>
        <w:rPr>
          <w:spacing w:val="1"/>
        </w:rPr>
        <w:t>f</w:t>
      </w:r>
      <w:r>
        <w:t>a</w:t>
      </w:r>
      <w:r>
        <w:rPr>
          <w:spacing w:val="1"/>
        </w:rPr>
        <w:t>u</w:t>
      </w:r>
      <w:r>
        <w:rPr>
          <w:spacing w:val="-1"/>
        </w:rPr>
        <w:t>l</w:t>
      </w:r>
      <w:r>
        <w:t>t</w:t>
      </w:r>
      <w:r>
        <w:rPr>
          <w:spacing w:val="-5"/>
        </w:rPr>
        <w:t xml:space="preserve"> </w:t>
      </w:r>
      <w:r>
        <w:rPr>
          <w:rFonts w:cs="Arial"/>
          <w:b/>
          <w:bCs/>
          <w:spacing w:val="1"/>
        </w:rPr>
        <w:t>s</w:t>
      </w:r>
      <w:r>
        <w:rPr>
          <w:rFonts w:cs="Arial"/>
          <w:b/>
          <w:bCs/>
        </w:rPr>
        <w:t>c</w:t>
      </w:r>
      <w:r>
        <w:rPr>
          <w:rFonts w:cs="Arial"/>
          <w:b/>
          <w:bCs/>
          <w:spacing w:val="1"/>
        </w:rPr>
        <w:t>ar</w:t>
      </w:r>
      <w:r>
        <w:rPr>
          <w:rFonts w:cs="Arial"/>
          <w:b/>
          <w:bCs/>
        </w:rPr>
        <w:t>p</w:t>
      </w:r>
      <w:r>
        <w:rPr>
          <w:rFonts w:cs="Arial"/>
          <w:b/>
          <w:bCs/>
          <w:spacing w:val="-5"/>
        </w:rPr>
        <w:t xml:space="preserve"> </w:t>
      </w:r>
      <w:r>
        <w:rPr>
          <w:spacing w:val="2"/>
        </w:rPr>
        <w:t>f</w:t>
      </w:r>
      <w:r>
        <w:t>o</w:t>
      </w:r>
      <w:r>
        <w:rPr>
          <w:spacing w:val="-2"/>
        </w:rPr>
        <w:t>r</w:t>
      </w:r>
      <w:r>
        <w:rPr>
          <w:spacing w:val="4"/>
        </w:rPr>
        <w:t>m</w:t>
      </w:r>
      <w:r>
        <w:t>ed</w:t>
      </w:r>
      <w:r>
        <w:rPr>
          <w:spacing w:val="-6"/>
        </w:rPr>
        <w:t xml:space="preserve"> </w:t>
      </w:r>
      <w:r>
        <w:rPr>
          <w:spacing w:val="-3"/>
        </w:rPr>
        <w:t>w</w:t>
      </w:r>
      <w:r>
        <w:rPr>
          <w:spacing w:val="-1"/>
        </w:rPr>
        <w:t>i</w:t>
      </w:r>
      <w:r>
        <w:rPr>
          <w:spacing w:val="2"/>
        </w:rPr>
        <w:t>t</w:t>
      </w:r>
      <w:r>
        <w:t>h</w:t>
      </w:r>
      <w:r>
        <w:rPr>
          <w:spacing w:val="-5"/>
        </w:rPr>
        <w:t xml:space="preserve"> </w:t>
      </w:r>
      <w:r>
        <w:rPr>
          <w:spacing w:val="1"/>
        </w:rPr>
        <w:t>u</w:t>
      </w:r>
      <w:r>
        <w:t>p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t>o</w:t>
      </w:r>
      <w:r>
        <w:rPr>
          <w:spacing w:val="-4"/>
        </w:rPr>
        <w:t xml:space="preserve"> </w:t>
      </w:r>
      <w:r>
        <w:rPr>
          <w:spacing w:val="2"/>
        </w:rPr>
        <w:t>t</w:t>
      </w:r>
      <w:r>
        <w:rPr>
          <w:spacing w:val="-3"/>
        </w:rPr>
        <w:t>w</w:t>
      </w:r>
      <w:r>
        <w:t>o</w:t>
      </w:r>
      <w:r>
        <w:rPr>
          <w:spacing w:val="-5"/>
        </w:rPr>
        <w:t xml:space="preserve"> </w:t>
      </w:r>
      <w:r>
        <w:rPr>
          <w:spacing w:val="3"/>
        </w:rPr>
        <w:t>m</w:t>
      </w:r>
      <w:r>
        <w:t>etres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rPr>
          <w:spacing w:val="-2"/>
        </w:rPr>
        <w:t>v</w:t>
      </w:r>
      <w:r>
        <w:t>ert</w:t>
      </w:r>
      <w:r>
        <w:rPr>
          <w:spacing w:val="-1"/>
        </w:rPr>
        <w:t>i</w:t>
      </w:r>
      <w:r>
        <w:rPr>
          <w:spacing w:val="1"/>
        </w:rPr>
        <w:t>ca</w:t>
      </w:r>
      <w:r>
        <w:t>l</w:t>
      </w:r>
      <w:r>
        <w:rPr>
          <w:w w:val="99"/>
        </w:rPr>
        <w:t xml:space="preserve"> </w:t>
      </w:r>
      <w:r>
        <w:t>d</w:t>
      </w:r>
      <w:r>
        <w:rPr>
          <w:spacing w:val="-2"/>
        </w:rPr>
        <w:t>i</w:t>
      </w:r>
      <w:r>
        <w:rPr>
          <w:spacing w:val="1"/>
        </w:rPr>
        <w:t>s</w:t>
      </w:r>
      <w:r>
        <w:t>place</w:t>
      </w:r>
      <w:r>
        <w:rPr>
          <w:spacing w:val="4"/>
        </w:rPr>
        <w:t>m</w:t>
      </w:r>
      <w:r>
        <w:t>e</w:t>
      </w:r>
      <w:r>
        <w:rPr>
          <w:spacing w:val="-1"/>
        </w:rPr>
        <w:t>n</w:t>
      </w:r>
      <w:r>
        <w:t>t.</w:t>
      </w:r>
      <w:r>
        <w:rPr>
          <w:spacing w:val="-8"/>
        </w:rPr>
        <w:t xml:space="preserve"> </w:t>
      </w:r>
      <w:r>
        <w:t>Foresh</w:t>
      </w:r>
      <w:r>
        <w:rPr>
          <w:spacing w:val="-1"/>
        </w:rPr>
        <w:t>o</w:t>
      </w:r>
      <w:r>
        <w:rPr>
          <w:spacing w:val="1"/>
        </w:rPr>
        <w:t>c</w:t>
      </w:r>
      <w:r>
        <w:rPr>
          <w:spacing w:val="3"/>
        </w:rPr>
        <w:t>k</w:t>
      </w:r>
      <w:r>
        <w:t>s</w:t>
      </w:r>
      <w:r>
        <w:rPr>
          <w:spacing w:val="-8"/>
        </w:rPr>
        <w:t xml:space="preserve"> </w:t>
      </w:r>
      <w:r>
        <w:rPr>
          <w:spacing w:val="1"/>
        </w:rPr>
        <w:t>s</w:t>
      </w:r>
      <w:r>
        <w:t>tarted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rPr>
          <w:spacing w:val="-5"/>
        </w:rPr>
        <w:t>y</w:t>
      </w:r>
      <w:r>
        <w:rPr>
          <w:spacing w:val="1"/>
        </w:rPr>
        <w:t>e</w:t>
      </w:r>
      <w:r>
        <w:t>ar</w:t>
      </w:r>
      <w:r>
        <w:rPr>
          <w:spacing w:val="-7"/>
        </w:rPr>
        <w:t xml:space="preserve"> </w:t>
      </w:r>
      <w:r>
        <w:t>be</w:t>
      </w:r>
      <w:r>
        <w:rPr>
          <w:spacing w:val="1"/>
        </w:rPr>
        <w:t>f</w:t>
      </w:r>
      <w:r>
        <w:t>ore</w:t>
      </w:r>
      <w:r>
        <w:rPr>
          <w:spacing w:val="-8"/>
        </w:rPr>
        <w:t xml:space="preserve"> </w:t>
      </w:r>
      <w:r>
        <w:rPr>
          <w:spacing w:val="2"/>
        </w:rPr>
        <w:t>t</w:t>
      </w:r>
      <w:r>
        <w:t>he</w:t>
      </w:r>
      <w:r>
        <w:rPr>
          <w:spacing w:val="-7"/>
        </w:rPr>
        <w:t xml:space="preserve"> </w:t>
      </w:r>
      <w:r>
        <w:rPr>
          <w:spacing w:val="1"/>
        </w:rPr>
        <w:t>th</w:t>
      </w:r>
      <w:r>
        <w:t>ree</w:t>
      </w:r>
      <w:r>
        <w:rPr>
          <w:spacing w:val="-7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2"/>
        </w:rPr>
        <w:t>r</w:t>
      </w:r>
      <w:r>
        <w:t>ge</w:t>
      </w:r>
      <w:r>
        <w:rPr>
          <w:spacing w:val="-7"/>
        </w:rPr>
        <w:t xml:space="preserve"> </w:t>
      </w:r>
      <w:r>
        <w:rPr>
          <w:spacing w:val="1"/>
        </w:rPr>
        <w:t>e</w:t>
      </w:r>
      <w:r>
        <w:t>arth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es,</w:t>
      </w:r>
      <w:r>
        <w:rPr>
          <w:spacing w:val="-8"/>
        </w:rPr>
        <w:t xml:space="preserve"> </w:t>
      </w:r>
      <w:r>
        <w:rPr>
          <w:spacing w:val="-1"/>
        </w:rPr>
        <w:t>a</w:t>
      </w:r>
      <w:r>
        <w:t>nd</w:t>
      </w:r>
      <w:r>
        <w:rPr>
          <w:spacing w:val="-6"/>
        </w:rPr>
        <w:t xml:space="preserve"> </w:t>
      </w:r>
      <w:r>
        <w:t>th</w:t>
      </w:r>
      <w:r>
        <w:rPr>
          <w:spacing w:val="-1"/>
        </w:rPr>
        <w:t>o</w:t>
      </w:r>
      <w:r>
        <w:t>us</w:t>
      </w:r>
      <w:r>
        <w:rPr>
          <w:spacing w:val="1"/>
        </w:rPr>
        <w:t>a</w:t>
      </w:r>
      <w:r>
        <w:t>n</w:t>
      </w:r>
      <w:r>
        <w:rPr>
          <w:spacing w:val="-1"/>
        </w:rPr>
        <w:t>d</w:t>
      </w:r>
      <w:r>
        <w:t>s</w:t>
      </w:r>
      <w:r>
        <w:rPr>
          <w:spacing w:val="-7"/>
        </w:rPr>
        <w:t xml:space="preserve"> </w:t>
      </w:r>
      <w:r>
        <w:t>of</w:t>
      </w:r>
      <w:r>
        <w:rPr>
          <w:w w:val="99"/>
        </w:rPr>
        <w:t xml:space="preserve"> </w:t>
      </w:r>
      <w:r>
        <w:t>a</w:t>
      </w:r>
      <w:r>
        <w:rPr>
          <w:spacing w:val="1"/>
        </w:rPr>
        <w:t>f</w:t>
      </w:r>
      <w:r>
        <w:t>ter</w:t>
      </w:r>
      <w:r>
        <w:rPr>
          <w:spacing w:val="1"/>
        </w:rPr>
        <w:t>s</w:t>
      </w:r>
      <w:r>
        <w:t>h</w:t>
      </w:r>
      <w:r>
        <w:rPr>
          <w:spacing w:val="-1"/>
        </w:rPr>
        <w:t>o</w:t>
      </w:r>
      <w:r>
        <w:rPr>
          <w:spacing w:val="-2"/>
        </w:rPr>
        <w:t>c</w:t>
      </w:r>
      <w:r>
        <w:rPr>
          <w:spacing w:val="3"/>
        </w:rPr>
        <w:t>k</w:t>
      </w:r>
      <w:r>
        <w:t>s</w:t>
      </w:r>
      <w:r>
        <w:rPr>
          <w:spacing w:val="-8"/>
        </w:rPr>
        <w:t xml:space="preserve"> </w:t>
      </w:r>
      <w:r>
        <w:rPr>
          <w:spacing w:val="2"/>
        </w:rPr>
        <w:t>f</w:t>
      </w:r>
      <w:r>
        <w:t>o</w:t>
      </w:r>
      <w:r>
        <w:rPr>
          <w:spacing w:val="-2"/>
        </w:rPr>
        <w:t>l</w:t>
      </w:r>
      <w:r>
        <w:rPr>
          <w:spacing w:val="-1"/>
        </w:rPr>
        <w:t>l</w:t>
      </w:r>
      <w:r>
        <w:rPr>
          <w:spacing w:val="1"/>
        </w:rPr>
        <w:t>o</w:t>
      </w:r>
      <w:r>
        <w:t>wed</w:t>
      </w:r>
      <w:r>
        <w:rPr>
          <w:spacing w:val="-5"/>
        </w:rPr>
        <w:t xml:space="preserve"> </w:t>
      </w:r>
      <w:r>
        <w:t>over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t>he</w:t>
      </w:r>
      <w:r>
        <w:rPr>
          <w:spacing w:val="-7"/>
        </w:rPr>
        <w:t xml:space="preserve"> </w:t>
      </w:r>
      <w:r>
        <w:rPr>
          <w:spacing w:val="1"/>
        </w:rPr>
        <w:t>n</w:t>
      </w:r>
      <w:r>
        <w:t>ext</w:t>
      </w:r>
      <w:r>
        <w:rPr>
          <w:spacing w:val="-7"/>
        </w:rPr>
        <w:t xml:space="preserve"> </w:t>
      </w:r>
      <w:r>
        <w:rPr>
          <w:spacing w:val="1"/>
        </w:rPr>
        <w:t>f</w:t>
      </w:r>
      <w:r>
        <w:t>ew</w:t>
      </w:r>
      <w:r>
        <w:rPr>
          <w:spacing w:val="-3"/>
        </w:rPr>
        <w:t xml:space="preserve"> </w:t>
      </w:r>
      <w:r>
        <w:rPr>
          <w:spacing w:val="-5"/>
        </w:rPr>
        <w:t>y</w:t>
      </w:r>
      <w:r>
        <w:rPr>
          <w:spacing w:val="1"/>
        </w:rPr>
        <w:t>e</w:t>
      </w:r>
      <w:r>
        <w:t>ar</w:t>
      </w:r>
      <w:r>
        <w:rPr>
          <w:spacing w:val="1"/>
        </w:rPr>
        <w:t>s</w:t>
      </w:r>
      <w:r>
        <w:t>.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2" w:line="240" w:lineRule="exact"/>
        <w:rPr>
          <w:sz w:val="24"/>
          <w:szCs w:val="24"/>
        </w:rPr>
      </w:pPr>
    </w:p>
    <w:p w:rsidR="00390CA3" w:rsidRDefault="00BD6A69">
      <w:pPr>
        <w:pStyle w:val="Heading2"/>
        <w:ind w:right="150"/>
      </w:pPr>
      <w:bookmarkStart w:id="49" w:name="_TOC_250021"/>
      <w:r>
        <w:t>Ca</w:t>
      </w:r>
      <w:r>
        <w:rPr>
          <w:spacing w:val="1"/>
        </w:rPr>
        <w:t>d</w:t>
      </w:r>
      <w:r>
        <w:rPr>
          <w:spacing w:val="-2"/>
        </w:rPr>
        <w:t>o</w:t>
      </w:r>
      <w:r>
        <w:t>ux</w:t>
      </w:r>
      <w:r>
        <w:rPr>
          <w:spacing w:val="-4"/>
        </w:rPr>
        <w:t xml:space="preserve"> </w:t>
      </w:r>
      <w:r>
        <w:rPr>
          <w:spacing w:val="1"/>
        </w:rPr>
        <w:t>(</w:t>
      </w:r>
      <w:r>
        <w:t>magn</w:t>
      </w:r>
      <w:r>
        <w:rPr>
          <w:spacing w:val="-2"/>
        </w:rPr>
        <w:t>i</w:t>
      </w:r>
      <w:r>
        <w:t>t</w:t>
      </w:r>
      <w:r>
        <w:rPr>
          <w:spacing w:val="1"/>
        </w:rPr>
        <w:t>u</w:t>
      </w:r>
      <w:r>
        <w:rPr>
          <w:spacing w:val="-2"/>
        </w:rPr>
        <w:t>d</w:t>
      </w:r>
      <w:r>
        <w:t xml:space="preserve">e </w:t>
      </w:r>
      <w:r>
        <w:rPr>
          <w:spacing w:val="1"/>
        </w:rPr>
        <w:t>6</w:t>
      </w:r>
      <w:r>
        <w:rPr>
          <w:spacing w:val="-2"/>
        </w:rPr>
        <w:t>.</w:t>
      </w:r>
      <w:r>
        <w:rPr>
          <w:spacing w:val="4"/>
        </w:rPr>
        <w:t>1</w:t>
      </w:r>
      <w:r>
        <w:t>)</w:t>
      </w:r>
      <w:r>
        <w:rPr>
          <w:spacing w:val="-4"/>
        </w:rPr>
        <w:t xml:space="preserve"> </w:t>
      </w:r>
      <w:r>
        <w:rPr>
          <w:spacing w:val="1"/>
        </w:rPr>
        <w:t>–</w:t>
      </w:r>
      <w:r>
        <w:rPr>
          <w:spacing w:val="-3"/>
        </w:rPr>
        <w:t>W</w:t>
      </w:r>
      <w:r>
        <w:rPr>
          <w:spacing w:val="-2"/>
        </w:rPr>
        <w:t>es</w:t>
      </w:r>
      <w:r>
        <w:t>t</w:t>
      </w:r>
      <w:r>
        <w:rPr>
          <w:spacing w:val="1"/>
        </w:rPr>
        <w:t>e</w:t>
      </w:r>
      <w:r>
        <w:rPr>
          <w:spacing w:val="-2"/>
        </w:rPr>
        <w:t>r</w:t>
      </w:r>
      <w:r>
        <w:t>n</w:t>
      </w:r>
      <w:r>
        <w:rPr>
          <w:spacing w:val="-16"/>
        </w:rPr>
        <w:t xml:space="preserve"> </w:t>
      </w:r>
      <w:r>
        <w:rPr>
          <w:spacing w:val="-4"/>
        </w:rPr>
        <w:t>A</w:t>
      </w:r>
      <w:r>
        <w:t>us</w:t>
      </w:r>
      <w:r>
        <w:rPr>
          <w:spacing w:val="-2"/>
        </w:rPr>
        <w:t>t</w:t>
      </w:r>
      <w:r>
        <w:t>r</w:t>
      </w:r>
      <w:r>
        <w:rPr>
          <w:spacing w:val="1"/>
        </w:rPr>
        <w:t>a</w:t>
      </w:r>
      <w:r>
        <w:rPr>
          <w:spacing w:val="-2"/>
        </w:rPr>
        <w:t>l</w:t>
      </w:r>
      <w:r>
        <w:t>i</w:t>
      </w:r>
      <w:r>
        <w:rPr>
          <w:spacing w:val="1"/>
        </w:rPr>
        <w:t>a</w:t>
      </w:r>
      <w:r>
        <w:t>,</w:t>
      </w:r>
      <w:r>
        <w:rPr>
          <w:spacing w:val="-2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J</w:t>
      </w:r>
      <w:r>
        <w:rPr>
          <w:spacing w:val="-2"/>
        </w:rPr>
        <w:t>u</w:t>
      </w:r>
      <w:r>
        <w:t>ne</w:t>
      </w:r>
      <w:r>
        <w:rPr>
          <w:spacing w:val="-1"/>
        </w:rPr>
        <w:t xml:space="preserve"> </w:t>
      </w:r>
      <w:r>
        <w:t>1</w:t>
      </w:r>
      <w:r>
        <w:rPr>
          <w:spacing w:val="-2"/>
        </w:rPr>
        <w:t>9</w:t>
      </w:r>
      <w:bookmarkEnd w:id="49"/>
      <w:r>
        <w:t>79</w:t>
      </w:r>
    </w:p>
    <w:p w:rsidR="00390CA3" w:rsidRDefault="00390CA3">
      <w:pPr>
        <w:spacing w:before="19" w:line="200" w:lineRule="exact"/>
        <w:rPr>
          <w:sz w:val="20"/>
          <w:szCs w:val="20"/>
        </w:rPr>
      </w:pPr>
    </w:p>
    <w:p w:rsidR="00390CA3" w:rsidRDefault="00BD6A69">
      <w:pPr>
        <w:pStyle w:val="BodyText"/>
        <w:spacing w:line="292" w:lineRule="auto"/>
        <w:ind w:right="212"/>
      </w:pPr>
      <w:r>
        <w:t>A</w:t>
      </w:r>
      <w:r>
        <w:rPr>
          <w:spacing w:val="-7"/>
        </w:rPr>
        <w:t xml:space="preserve"> </w:t>
      </w:r>
      <w:r>
        <w:t>6</w:t>
      </w:r>
      <w:r>
        <w:rPr>
          <w:spacing w:val="1"/>
        </w:rPr>
        <w:t>.</w:t>
      </w:r>
      <w:r>
        <w:t>1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t>t</w:t>
      </w:r>
      <w:r>
        <w:rPr>
          <w:spacing w:val="1"/>
        </w:rPr>
        <w:t>u</w:t>
      </w:r>
      <w:r>
        <w:t>de</w:t>
      </w:r>
      <w:r>
        <w:rPr>
          <w:spacing w:val="-6"/>
        </w:rPr>
        <w:t xml:space="preserve"> </w:t>
      </w:r>
      <w:r>
        <w:rPr>
          <w:spacing w:val="1"/>
        </w:rPr>
        <w:t>e</w:t>
      </w:r>
      <w:r>
        <w:t>arth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7"/>
        </w:rPr>
        <w:t xml:space="preserve"> </w:t>
      </w:r>
      <w:r>
        <w:rPr>
          <w:spacing w:val="-1"/>
        </w:rPr>
        <w:t>o</w:t>
      </w:r>
      <w:r>
        <w:t>n</w:t>
      </w:r>
      <w:r>
        <w:rPr>
          <w:spacing w:val="-4"/>
        </w:rPr>
        <w:t xml:space="preserve"> </w:t>
      </w:r>
      <w:r>
        <w:t>2</w:t>
      </w:r>
      <w:r>
        <w:rPr>
          <w:spacing w:val="-6"/>
        </w:rPr>
        <w:t xml:space="preserve"> </w:t>
      </w:r>
      <w:r>
        <w:t>Ju</w:t>
      </w:r>
      <w:r>
        <w:rPr>
          <w:spacing w:val="1"/>
        </w:rPr>
        <w:t>n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1</w:t>
      </w:r>
      <w:r>
        <w:rPr>
          <w:spacing w:val="1"/>
        </w:rPr>
        <w:t>9</w:t>
      </w:r>
      <w:r>
        <w:t>79</w:t>
      </w:r>
      <w:r>
        <w:rPr>
          <w:spacing w:val="-7"/>
        </w:rPr>
        <w:t xml:space="preserve"> </w:t>
      </w:r>
      <w:r>
        <w:t>c</w:t>
      </w:r>
      <w:r>
        <w:rPr>
          <w:spacing w:val="1"/>
        </w:rPr>
        <w:t>a</w:t>
      </w:r>
      <w:r>
        <w:t>used</w:t>
      </w:r>
      <w:r>
        <w:rPr>
          <w:spacing w:val="-6"/>
        </w:rPr>
        <w:t xml:space="preserve"> </w:t>
      </w:r>
      <w:r>
        <w:rPr>
          <w:spacing w:val="3"/>
        </w:rPr>
        <w:t>s</w:t>
      </w:r>
      <w:r>
        <w:t>ur</w:t>
      </w:r>
      <w:r>
        <w:rPr>
          <w:spacing w:val="2"/>
        </w:rPr>
        <w:t>f</w:t>
      </w:r>
      <w:r>
        <w:t>ace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t>a</w:t>
      </w:r>
      <w:r>
        <w:rPr>
          <w:spacing w:val="-1"/>
        </w:rPr>
        <w:t>ul</w:t>
      </w:r>
      <w:r>
        <w:t>t</w:t>
      </w:r>
      <w:r>
        <w:rPr>
          <w:spacing w:val="4"/>
        </w:rPr>
        <w:t>i</w:t>
      </w:r>
      <w:r>
        <w:rPr>
          <w:spacing w:val="1"/>
        </w:rPr>
        <w:t>n</w:t>
      </w:r>
      <w:r>
        <w:t>g</w:t>
      </w:r>
      <w:r>
        <w:rPr>
          <w:spacing w:val="-7"/>
        </w:rPr>
        <w:t xml:space="preserve"> </w:t>
      </w:r>
      <w:hyperlink w:anchor="_bookmark17" w:history="1">
        <w:r>
          <w:t>(F</w:t>
        </w:r>
        <w:r>
          <w:rPr>
            <w:spacing w:val="-1"/>
          </w:rPr>
          <w:t>i</w:t>
        </w:r>
        <w:r>
          <w:rPr>
            <w:spacing w:val="1"/>
          </w:rPr>
          <w:t>g</w:t>
        </w:r>
        <w:r>
          <w:t>ure</w:t>
        </w:r>
        <w:r>
          <w:rPr>
            <w:spacing w:val="-5"/>
          </w:rPr>
          <w:t xml:space="preserve"> </w:t>
        </w:r>
        <w:r>
          <w:rPr>
            <w:spacing w:val="2"/>
          </w:rPr>
          <w:t>2</w:t>
        </w:r>
        <w:r>
          <w:rPr>
            <w:spacing w:val="-1"/>
          </w:rPr>
          <w:t>0</w:t>
        </w:r>
      </w:hyperlink>
      <w:r>
        <w:t>),</w:t>
      </w:r>
      <w:r>
        <w:rPr>
          <w:spacing w:val="-4"/>
        </w:rPr>
        <w:t xml:space="preserve"> </w:t>
      </w:r>
      <w:r>
        <w:t>w</w:t>
      </w:r>
      <w:r>
        <w:rPr>
          <w:spacing w:val="-1"/>
        </w:rPr>
        <w:t>i</w:t>
      </w:r>
      <w:r>
        <w:t>th</w:t>
      </w:r>
      <w:r>
        <w:rPr>
          <w:spacing w:val="-7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1"/>
        </w:rPr>
        <w:t>n</w:t>
      </w:r>
      <w:r>
        <w:t>y</w:t>
      </w:r>
      <w:r>
        <w:rPr>
          <w:spacing w:val="-7"/>
        </w:rPr>
        <w:t xml:space="preserve"> </w:t>
      </w:r>
      <w:r>
        <w:t>h</w:t>
      </w:r>
      <w:r>
        <w:rPr>
          <w:spacing w:val="-1"/>
        </w:rPr>
        <w:t>o</w:t>
      </w:r>
      <w:r>
        <w:rPr>
          <w:spacing w:val="4"/>
        </w:rPr>
        <w:t>m</w:t>
      </w:r>
      <w:r>
        <w:t>es</w:t>
      </w:r>
      <w:r>
        <w:rPr>
          <w:w w:val="99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5"/>
        </w:rPr>
        <w:t xml:space="preserve"> </w:t>
      </w:r>
      <w:r>
        <w:t>b</w:t>
      </w:r>
      <w:r>
        <w:rPr>
          <w:spacing w:val="-1"/>
        </w:rPr>
        <w:t>u</w:t>
      </w:r>
      <w:r>
        <w:rPr>
          <w:spacing w:val="1"/>
        </w:rPr>
        <w:t>i</w:t>
      </w:r>
      <w:r>
        <w:rPr>
          <w:spacing w:val="-1"/>
        </w:rPr>
        <w:t>l</w:t>
      </w:r>
      <w:r>
        <w:rPr>
          <w:spacing w:val="1"/>
        </w:rPr>
        <w:t>d</w:t>
      </w:r>
      <w:r>
        <w:rPr>
          <w:spacing w:val="-1"/>
        </w:rPr>
        <w:t>i</w:t>
      </w:r>
      <w:r>
        <w:t>n</w:t>
      </w:r>
      <w:r>
        <w:rPr>
          <w:spacing w:val="-1"/>
        </w:rPr>
        <w:t>g</w:t>
      </w:r>
      <w:r>
        <w:t>s</w:t>
      </w:r>
      <w:r>
        <w:rPr>
          <w:spacing w:val="-4"/>
        </w:rPr>
        <w:t xml:space="preserve"> </w:t>
      </w:r>
      <w:r>
        <w:t>d</w:t>
      </w:r>
      <w:r>
        <w:rPr>
          <w:spacing w:val="-1"/>
        </w:rPr>
        <w:t>a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ed</w:t>
      </w:r>
      <w:r>
        <w:rPr>
          <w:spacing w:val="-7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d</w:t>
      </w:r>
      <w:r>
        <w:rPr>
          <w:spacing w:val="-1"/>
        </w:rPr>
        <w:t>e</w:t>
      </w:r>
      <w:r>
        <w:rPr>
          <w:spacing w:val="1"/>
        </w:rPr>
        <w:t>s</w:t>
      </w:r>
      <w:r>
        <w:t>tr</w:t>
      </w:r>
      <w:r>
        <w:rPr>
          <w:spacing w:val="1"/>
        </w:rPr>
        <w:t>o</w:t>
      </w:r>
      <w:r>
        <w:rPr>
          <w:spacing w:val="-5"/>
        </w:rPr>
        <w:t>y</w:t>
      </w:r>
      <w:r>
        <w:rPr>
          <w:spacing w:val="1"/>
        </w:rPr>
        <w:t>e</w:t>
      </w:r>
      <w:r>
        <w:t>d.</w:t>
      </w:r>
      <w:r>
        <w:rPr>
          <w:spacing w:val="-7"/>
        </w:rPr>
        <w:t xml:space="preserve"> </w:t>
      </w:r>
      <w:r>
        <w:rPr>
          <w:spacing w:val="2"/>
        </w:rPr>
        <w:t>D</w:t>
      </w:r>
      <w:r>
        <w:t>espite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t>he</w:t>
      </w:r>
      <w:r>
        <w:rPr>
          <w:spacing w:val="-6"/>
        </w:rPr>
        <w:t xml:space="preserve"> </w:t>
      </w:r>
      <w:r>
        <w:rPr>
          <w:spacing w:val="-3"/>
        </w:rPr>
        <w:t>w</w:t>
      </w:r>
      <w:r>
        <w:t>r</w:t>
      </w:r>
      <w:r>
        <w:rPr>
          <w:spacing w:val="1"/>
        </w:rPr>
        <w:t>e</w:t>
      </w:r>
      <w:r>
        <w:rPr>
          <w:spacing w:val="-2"/>
        </w:rPr>
        <w:t>c</w:t>
      </w:r>
      <w:r>
        <w:rPr>
          <w:spacing w:val="3"/>
        </w:rPr>
        <w:t>k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7"/>
        </w:rPr>
        <w:t xml:space="preserve"> </w:t>
      </w:r>
      <w:r>
        <w:rPr>
          <w:spacing w:val="-1"/>
        </w:rPr>
        <w:t>t</w:t>
      </w:r>
      <w:r>
        <w:t>o</w:t>
      </w:r>
      <w:r>
        <w:rPr>
          <w:spacing w:val="-7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6"/>
        </w:rPr>
        <w:t xml:space="preserve"> </w:t>
      </w:r>
      <w:r>
        <w:rPr>
          <w:spacing w:val="1"/>
        </w:rPr>
        <w:t>to</w:t>
      </w:r>
      <w:r>
        <w:rPr>
          <w:spacing w:val="-3"/>
        </w:rPr>
        <w:t>w</w:t>
      </w:r>
      <w:r>
        <w:t>ns</w:t>
      </w:r>
      <w:r>
        <w:rPr>
          <w:spacing w:val="1"/>
        </w:rPr>
        <w:t>h</w:t>
      </w:r>
      <w:r>
        <w:rPr>
          <w:spacing w:val="-1"/>
        </w:rPr>
        <w:t>i</w:t>
      </w:r>
      <w:r>
        <w:t>p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Ca</w:t>
      </w:r>
      <w:r>
        <w:rPr>
          <w:spacing w:val="-1"/>
        </w:rPr>
        <w:t>d</w:t>
      </w:r>
      <w:r>
        <w:t>o</w:t>
      </w:r>
      <w:r>
        <w:rPr>
          <w:spacing w:val="-1"/>
        </w:rPr>
        <w:t>u</w:t>
      </w:r>
      <w:r>
        <w:rPr>
          <w:spacing w:val="1"/>
        </w:rPr>
        <w:t>x</w:t>
      </w:r>
      <w:r>
        <w:t>,</w:t>
      </w:r>
      <w:r>
        <w:rPr>
          <w:spacing w:val="-5"/>
        </w:rPr>
        <w:t xml:space="preserve"> </w:t>
      </w:r>
      <w:r>
        <w:t>p</w:t>
      </w:r>
      <w:r>
        <w:rPr>
          <w:spacing w:val="-1"/>
        </w:rPr>
        <w:t>o</w:t>
      </w:r>
      <w:r>
        <w:rPr>
          <w:spacing w:val="1"/>
        </w:rPr>
        <w:t>p</w:t>
      </w:r>
      <w:r>
        <w:t>ulation</w:t>
      </w:r>
      <w:r>
        <w:rPr>
          <w:spacing w:val="-6"/>
        </w:rPr>
        <w:t xml:space="preserve"> </w:t>
      </w:r>
      <w:r>
        <w:t>3</w:t>
      </w:r>
      <w:r>
        <w:rPr>
          <w:spacing w:val="-1"/>
        </w:rPr>
        <w:t>6</w:t>
      </w:r>
      <w:r>
        <w:t>,</w:t>
      </w:r>
      <w:r>
        <w:rPr>
          <w:w w:val="99"/>
        </w:rPr>
        <w:t xml:space="preserve"> </w:t>
      </w:r>
      <w:r>
        <w:t>o</w:t>
      </w:r>
      <w:r>
        <w:rPr>
          <w:spacing w:val="-1"/>
        </w:rPr>
        <w:t>n</w:t>
      </w:r>
      <w:r>
        <w:rPr>
          <w:spacing w:val="3"/>
        </w:rPr>
        <w:t>l</w:t>
      </w:r>
      <w:r>
        <w:t>y</w:t>
      </w:r>
      <w:r>
        <w:rPr>
          <w:spacing w:val="-10"/>
        </w:rPr>
        <w:t xml:space="preserve"> </w:t>
      </w:r>
      <w:r>
        <w:rPr>
          <w:spacing w:val="1"/>
        </w:rPr>
        <w:t>o</w:t>
      </w:r>
      <w:r>
        <w:t>ne</w:t>
      </w:r>
      <w:r>
        <w:rPr>
          <w:spacing w:val="-5"/>
        </w:rPr>
        <w:t xml:space="preserve"> </w:t>
      </w:r>
      <w:r>
        <w:t>p</w:t>
      </w:r>
      <w:r>
        <w:rPr>
          <w:spacing w:val="-1"/>
        </w:rPr>
        <w:t>e</w:t>
      </w:r>
      <w:r>
        <w:t>r</w:t>
      </w:r>
      <w:r>
        <w:rPr>
          <w:spacing w:val="1"/>
        </w:rPr>
        <w:t>s</w:t>
      </w:r>
      <w:r>
        <w:t>on</w:t>
      </w:r>
      <w:r>
        <w:rPr>
          <w:spacing w:val="-5"/>
        </w:rPr>
        <w:t xml:space="preserve"> </w:t>
      </w:r>
      <w:r>
        <w:t>was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t>njur</w:t>
      </w:r>
      <w:r>
        <w:rPr>
          <w:spacing w:val="2"/>
        </w:rPr>
        <w:t>e</w:t>
      </w:r>
      <w:r>
        <w:t>d.</w:t>
      </w:r>
      <w:r>
        <w:rPr>
          <w:spacing w:val="-6"/>
        </w:rPr>
        <w:t xml:space="preserve"> </w:t>
      </w:r>
      <w:r>
        <w:t>Da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o</w:t>
      </w:r>
      <w:r>
        <w:rPr>
          <w:spacing w:val="1"/>
        </w:rPr>
        <w:t>cc</w:t>
      </w:r>
      <w:r>
        <w:t>ur</w:t>
      </w:r>
      <w:r>
        <w:rPr>
          <w:spacing w:val="1"/>
        </w:rPr>
        <w:t>r</w:t>
      </w:r>
      <w:r>
        <w:t>ed</w:t>
      </w:r>
      <w:r>
        <w:rPr>
          <w:spacing w:val="-7"/>
        </w:rPr>
        <w:t xml:space="preserve"> </w:t>
      </w:r>
      <w:r>
        <w:rPr>
          <w:spacing w:val="5"/>
        </w:rPr>
        <w:t>t</w:t>
      </w:r>
      <w:r>
        <w:t>o</w:t>
      </w:r>
      <w:r>
        <w:rPr>
          <w:spacing w:val="-6"/>
        </w:rPr>
        <w:t xml:space="preserve"> </w:t>
      </w:r>
      <w:r>
        <w:t>ro</w:t>
      </w:r>
      <w:r>
        <w:rPr>
          <w:spacing w:val="1"/>
        </w:rPr>
        <w:t>a</w:t>
      </w:r>
      <w:r>
        <w:t>ds,</w:t>
      </w:r>
      <w:r>
        <w:rPr>
          <w:spacing w:val="-6"/>
        </w:rPr>
        <w:t xml:space="preserve"> </w:t>
      </w:r>
      <w:r>
        <w:t>ra</w:t>
      </w:r>
      <w:r>
        <w:rPr>
          <w:spacing w:val="-1"/>
        </w:rPr>
        <w:t>i</w:t>
      </w:r>
      <w:r>
        <w:rPr>
          <w:spacing w:val="1"/>
        </w:rPr>
        <w:t>l</w:t>
      </w:r>
      <w:r>
        <w:t>w</w:t>
      </w:r>
      <w:r>
        <w:rPr>
          <w:spacing w:val="4"/>
        </w:rPr>
        <w:t>a</w:t>
      </w:r>
      <w:r>
        <w:t>y</w:t>
      </w:r>
      <w:r>
        <w:rPr>
          <w:spacing w:val="-9"/>
        </w:rPr>
        <w:t xml:space="preserve"> </w:t>
      </w:r>
      <w:r>
        <w:rPr>
          <w:spacing w:val="1"/>
        </w:rPr>
        <w:t>l</w:t>
      </w:r>
      <w:r>
        <w:rPr>
          <w:spacing w:val="-1"/>
        </w:rPr>
        <w:t>i</w:t>
      </w:r>
      <w:r>
        <w:rPr>
          <w:spacing w:val="1"/>
        </w:rPr>
        <w:t>n</w:t>
      </w:r>
      <w:r>
        <w:t>es,</w:t>
      </w:r>
      <w:r>
        <w:rPr>
          <w:spacing w:val="-7"/>
        </w:rPr>
        <w:t xml:space="preserve"> </w:t>
      </w:r>
      <w:r>
        <w:rPr>
          <w:spacing w:val="-1"/>
        </w:rPr>
        <w:t>p</w:t>
      </w:r>
      <w:r>
        <w:rPr>
          <w:spacing w:val="1"/>
        </w:rPr>
        <w:t>i</w:t>
      </w:r>
      <w:r>
        <w:t>p</w:t>
      </w:r>
      <w:r>
        <w:rPr>
          <w:spacing w:val="-1"/>
        </w:rPr>
        <w:t>e</w:t>
      </w:r>
      <w:r>
        <w:t>s</w:t>
      </w:r>
      <w:r>
        <w:rPr>
          <w:spacing w:val="-5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-6"/>
        </w:rPr>
        <w:t xml:space="preserve"> </w:t>
      </w:r>
      <w:r>
        <w:t>p</w:t>
      </w:r>
      <w:r>
        <w:rPr>
          <w:spacing w:val="1"/>
        </w:rPr>
        <w:t>o</w:t>
      </w:r>
      <w:r>
        <w:rPr>
          <w:spacing w:val="-3"/>
        </w:rPr>
        <w:t>w</w:t>
      </w:r>
      <w:r>
        <w:t>er</w:t>
      </w:r>
      <w:r>
        <w:rPr>
          <w:spacing w:val="-3"/>
        </w:rPr>
        <w:t xml:space="preserve"> </w:t>
      </w:r>
      <w:r>
        <w:rPr>
          <w:spacing w:val="-1"/>
        </w:rPr>
        <w:t>l</w:t>
      </w:r>
      <w:r>
        <w:rPr>
          <w:spacing w:val="1"/>
        </w:rPr>
        <w:t>i</w:t>
      </w:r>
      <w:r>
        <w:t>n</w:t>
      </w:r>
      <w:r>
        <w:rPr>
          <w:spacing w:val="-1"/>
        </w:rPr>
        <w:t>e</w:t>
      </w:r>
      <w:r>
        <w:rPr>
          <w:spacing w:val="1"/>
        </w:rPr>
        <w:t>s</w:t>
      </w:r>
      <w:r>
        <w:t>.</w:t>
      </w:r>
      <w:r>
        <w:rPr>
          <w:spacing w:val="-7"/>
        </w:rPr>
        <w:t xml:space="preserve"> </w:t>
      </w:r>
      <w:r>
        <w:rPr>
          <w:spacing w:val="1"/>
        </w:rPr>
        <w:t>S</w:t>
      </w:r>
      <w:r>
        <w:t>o</w:t>
      </w:r>
      <w:r>
        <w:rPr>
          <w:spacing w:val="4"/>
        </w:rPr>
        <w:t>m</w:t>
      </w:r>
      <w:r>
        <w:t>e</w:t>
      </w:r>
      <w:r>
        <w:rPr>
          <w:w w:val="99"/>
        </w:rPr>
        <w:t xml:space="preserve"> </w:t>
      </w:r>
      <w:r>
        <w:t>b</w:t>
      </w:r>
      <w:r>
        <w:rPr>
          <w:spacing w:val="-1"/>
        </w:rPr>
        <w:t>u</w:t>
      </w:r>
      <w:r>
        <w:rPr>
          <w:spacing w:val="1"/>
        </w:rPr>
        <w:t>i</w:t>
      </w:r>
      <w:r>
        <w:rPr>
          <w:spacing w:val="-1"/>
        </w:rPr>
        <w:t>l</w:t>
      </w:r>
      <w:r>
        <w:rPr>
          <w:spacing w:val="1"/>
        </w:rPr>
        <w:t>d</w:t>
      </w:r>
      <w:r>
        <w:rPr>
          <w:spacing w:val="-1"/>
        </w:rPr>
        <w:t>i</w:t>
      </w:r>
      <w:r>
        <w:t>n</w:t>
      </w:r>
      <w:r>
        <w:rPr>
          <w:spacing w:val="-1"/>
        </w:rPr>
        <w:t>g</w:t>
      </w:r>
      <w:r>
        <w:t>s</w:t>
      </w:r>
      <w:r>
        <w:rPr>
          <w:spacing w:val="-7"/>
        </w:rPr>
        <w:t xml:space="preserve"> </w:t>
      </w:r>
      <w:r>
        <w:rPr>
          <w:spacing w:val="1"/>
        </w:rPr>
        <w:t>1</w:t>
      </w:r>
      <w:r>
        <w:t>80</w:t>
      </w:r>
      <w:r>
        <w:rPr>
          <w:spacing w:val="-8"/>
        </w:rPr>
        <w:t xml:space="preserve"> </w:t>
      </w:r>
      <w:r>
        <w:rPr>
          <w:spacing w:val="3"/>
        </w:rPr>
        <w:t>k</w:t>
      </w:r>
      <w:r>
        <w:rPr>
          <w:spacing w:val="-1"/>
        </w:rPr>
        <w:t>il</w:t>
      </w:r>
      <w:r>
        <w:t>o</w:t>
      </w:r>
      <w:r>
        <w:rPr>
          <w:spacing w:val="4"/>
        </w:rPr>
        <w:t>m</w:t>
      </w:r>
      <w:r>
        <w:t>etres</w:t>
      </w:r>
      <w:r>
        <w:rPr>
          <w:spacing w:val="-6"/>
        </w:rPr>
        <w:t xml:space="preserve"> </w:t>
      </w:r>
      <w:r>
        <w:rPr>
          <w:spacing w:val="1"/>
        </w:rPr>
        <w:t>a</w:t>
      </w:r>
      <w:r>
        <w:t>w</w:t>
      </w:r>
      <w:r>
        <w:rPr>
          <w:spacing w:val="2"/>
        </w:rPr>
        <w:t>a</w:t>
      </w:r>
      <w:r>
        <w:t>y</w:t>
      </w:r>
      <w:r>
        <w:rPr>
          <w:spacing w:val="-9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-6"/>
        </w:rPr>
        <w:t xml:space="preserve"> </w:t>
      </w:r>
      <w:r>
        <w:rPr>
          <w:spacing w:val="-1"/>
        </w:rPr>
        <w:t>P</w:t>
      </w:r>
      <w:r>
        <w:t>er</w:t>
      </w:r>
      <w:r>
        <w:rPr>
          <w:spacing w:val="2"/>
        </w:rPr>
        <w:t>t</w:t>
      </w:r>
      <w:r>
        <w:t>h</w:t>
      </w:r>
      <w:r>
        <w:rPr>
          <w:spacing w:val="-7"/>
        </w:rPr>
        <w:t xml:space="preserve"> </w:t>
      </w:r>
      <w:r>
        <w:rPr>
          <w:spacing w:val="1"/>
        </w:rPr>
        <w:t>a</w:t>
      </w:r>
      <w:r>
        <w:rPr>
          <w:spacing w:val="-1"/>
        </w:rPr>
        <w:t>l</w:t>
      </w:r>
      <w:r>
        <w:rPr>
          <w:spacing w:val="1"/>
        </w:rPr>
        <w:t>s</w:t>
      </w:r>
      <w:r>
        <w:t>o</w:t>
      </w:r>
      <w:r>
        <w:rPr>
          <w:spacing w:val="-8"/>
        </w:rPr>
        <w:t xml:space="preserve"> </w:t>
      </w:r>
      <w:r>
        <w:t>sustain</w:t>
      </w:r>
      <w:r>
        <w:rPr>
          <w:spacing w:val="1"/>
        </w:rPr>
        <w:t>e</w:t>
      </w:r>
      <w:r>
        <w:t>d</w:t>
      </w:r>
      <w:r>
        <w:rPr>
          <w:spacing w:val="-6"/>
        </w:rPr>
        <w:t xml:space="preserve"> </w:t>
      </w:r>
      <w:r>
        <w:t>structural</w:t>
      </w:r>
      <w:r>
        <w:rPr>
          <w:spacing w:val="-8"/>
        </w:rPr>
        <w:t xml:space="preserve"> </w:t>
      </w:r>
      <w:r>
        <w:rPr>
          <w:spacing w:val="1"/>
        </w:rPr>
        <w:t>d</w:t>
      </w:r>
      <w:r>
        <w:t>a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e.</w:t>
      </w:r>
    </w:p>
    <w:p w:rsidR="00390CA3" w:rsidRDefault="00390CA3">
      <w:pPr>
        <w:spacing w:line="292" w:lineRule="auto"/>
        <w:sectPr w:rsidR="00390CA3">
          <w:footerReference w:type="default" r:id="rId81"/>
          <w:pgSz w:w="11907" w:h="16840"/>
          <w:pgMar w:top="1560" w:right="1280" w:bottom="780" w:left="1280" w:header="0" w:footer="585" w:gutter="0"/>
          <w:cols w:space="720"/>
        </w:sect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4" w:line="240" w:lineRule="exact"/>
        <w:rPr>
          <w:sz w:val="24"/>
          <w:szCs w:val="24"/>
        </w:rPr>
      </w:pPr>
    </w:p>
    <w:p w:rsidR="00390CA3" w:rsidRDefault="00BD6A69">
      <w:pPr>
        <w:pStyle w:val="BodyText"/>
        <w:spacing w:before="74"/>
        <w:ind w:left="0" w:right="132"/>
        <w:jc w:val="center"/>
      </w:pPr>
      <w:r>
        <w:rPr>
          <w:noProof/>
          <w:lang w:val="en-AU" w:eastAsia="en-AU"/>
        </w:rPr>
        <w:drawing>
          <wp:anchor distT="0" distB="0" distL="114300" distR="114300" simplePos="0" relativeHeight="503311405" behindDoc="1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-3707130</wp:posOffset>
            </wp:positionV>
            <wp:extent cx="2818765" cy="3873500"/>
            <wp:effectExtent l="0" t="0" r="635" b="0"/>
            <wp:wrapNone/>
            <wp:docPr id="1649" name="Picture 1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8765" cy="387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.</w:t>
      </w:r>
    </w:p>
    <w:p w:rsidR="00390CA3" w:rsidRDefault="00390CA3">
      <w:pPr>
        <w:spacing w:before="7" w:line="130" w:lineRule="exact"/>
        <w:rPr>
          <w:sz w:val="13"/>
          <w:szCs w:val="13"/>
        </w:rPr>
      </w:pPr>
    </w:p>
    <w:p w:rsidR="00390CA3" w:rsidRDefault="00BD6A69">
      <w:pPr>
        <w:ind w:left="138" w:right="150"/>
        <w:rPr>
          <w:rFonts w:ascii="Arial" w:eastAsia="Arial" w:hAnsi="Arial" w:cs="Arial"/>
          <w:sz w:val="18"/>
          <w:szCs w:val="18"/>
        </w:rPr>
      </w:pPr>
      <w:bookmarkStart w:id="50" w:name="_bookmark17"/>
      <w:bookmarkEnd w:id="50"/>
      <w:r>
        <w:rPr>
          <w:rFonts w:ascii="Arial" w:eastAsia="Arial" w:hAnsi="Arial" w:cs="Arial"/>
          <w:i/>
          <w:sz w:val="18"/>
          <w:szCs w:val="18"/>
        </w:rPr>
        <w:t>F</w:t>
      </w:r>
      <w:r>
        <w:rPr>
          <w:rFonts w:ascii="Arial" w:eastAsia="Arial" w:hAnsi="Arial" w:cs="Arial"/>
          <w:i/>
          <w:spacing w:val="1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gure</w:t>
      </w:r>
      <w:r>
        <w:rPr>
          <w:rFonts w:ascii="Arial" w:eastAsia="Arial" w:hAnsi="Arial" w:cs="Arial"/>
          <w:i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 xml:space="preserve">20: </w:t>
      </w:r>
      <w:r>
        <w:rPr>
          <w:rFonts w:ascii="Arial" w:eastAsia="Arial" w:hAnsi="Arial" w:cs="Arial"/>
          <w:i/>
          <w:spacing w:val="-3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urf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e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r</w:t>
      </w:r>
      <w:r>
        <w:rPr>
          <w:rFonts w:ascii="Arial" w:eastAsia="Arial" w:hAnsi="Arial" w:cs="Arial"/>
          <w:i/>
          <w:spacing w:val="-2"/>
          <w:sz w:val="18"/>
          <w:szCs w:val="18"/>
        </w:rPr>
        <w:t>u</w:t>
      </w:r>
      <w:r>
        <w:rPr>
          <w:rFonts w:ascii="Arial" w:eastAsia="Arial" w:hAnsi="Arial" w:cs="Arial"/>
          <w:i/>
          <w:sz w:val="18"/>
          <w:szCs w:val="18"/>
        </w:rPr>
        <w:t>pture</w:t>
      </w:r>
      <w:r>
        <w:rPr>
          <w:rFonts w:ascii="Arial" w:eastAsia="Arial" w:hAnsi="Arial" w:cs="Arial"/>
          <w:i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(t</w:t>
      </w:r>
      <w:r>
        <w:rPr>
          <w:rFonts w:ascii="Arial" w:eastAsia="Arial" w:hAnsi="Arial" w:cs="Arial"/>
          <w:i/>
          <w:spacing w:val="-2"/>
          <w:sz w:val="18"/>
          <w:szCs w:val="18"/>
        </w:rPr>
        <w:t>o</w:t>
      </w:r>
      <w:r>
        <w:rPr>
          <w:rFonts w:ascii="Arial" w:eastAsia="Arial" w:hAnsi="Arial" w:cs="Arial"/>
          <w:i/>
          <w:sz w:val="18"/>
          <w:szCs w:val="18"/>
        </w:rPr>
        <w:t xml:space="preserve">p to </w:t>
      </w:r>
      <w:r>
        <w:rPr>
          <w:rFonts w:ascii="Arial" w:eastAsia="Arial" w:hAnsi="Arial" w:cs="Arial"/>
          <w:i/>
          <w:spacing w:val="-2"/>
          <w:sz w:val="18"/>
          <w:szCs w:val="18"/>
        </w:rPr>
        <w:t>b</w:t>
      </w:r>
      <w:r>
        <w:rPr>
          <w:rFonts w:ascii="Arial" w:eastAsia="Arial" w:hAnsi="Arial" w:cs="Arial"/>
          <w:i/>
          <w:sz w:val="18"/>
          <w:szCs w:val="18"/>
        </w:rPr>
        <w:t>ottom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of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1"/>
          <w:sz w:val="18"/>
          <w:szCs w:val="18"/>
        </w:rPr>
        <w:t>i</w:t>
      </w:r>
      <w:r>
        <w:rPr>
          <w:rFonts w:ascii="Arial" w:eastAsia="Arial" w:hAnsi="Arial" w:cs="Arial"/>
          <w:i/>
          <w:spacing w:val="-2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>age)</w:t>
      </w:r>
      <w:r>
        <w:rPr>
          <w:rFonts w:ascii="Arial" w:eastAsia="Arial" w:hAnsi="Arial" w:cs="Arial"/>
          <w:i/>
          <w:spacing w:val="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-3"/>
          <w:sz w:val="18"/>
          <w:szCs w:val="18"/>
        </w:rPr>
        <w:t>r</w:t>
      </w:r>
      <w:r>
        <w:rPr>
          <w:rFonts w:ascii="Arial" w:eastAsia="Arial" w:hAnsi="Arial" w:cs="Arial"/>
          <w:i/>
          <w:sz w:val="18"/>
          <w:szCs w:val="18"/>
        </w:rPr>
        <w:t>e</w:t>
      </w:r>
      <w:r>
        <w:rPr>
          <w:rFonts w:ascii="Arial" w:eastAsia="Arial" w:hAnsi="Arial" w:cs="Arial"/>
          <w:i/>
          <w:spacing w:val="-2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ult</w:t>
      </w:r>
      <w:r>
        <w:rPr>
          <w:rFonts w:ascii="Arial" w:eastAsia="Arial" w:hAnsi="Arial" w:cs="Arial"/>
          <w:i/>
          <w:spacing w:val="-2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ng</w:t>
      </w:r>
      <w:r>
        <w:rPr>
          <w:rFonts w:ascii="Arial" w:eastAsia="Arial" w:hAnsi="Arial" w:cs="Arial"/>
          <w:i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from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the C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z w:val="18"/>
          <w:szCs w:val="18"/>
        </w:rPr>
        <w:t>do</w:t>
      </w:r>
      <w:r>
        <w:rPr>
          <w:rFonts w:ascii="Arial" w:eastAsia="Arial" w:hAnsi="Arial" w:cs="Arial"/>
          <w:i/>
          <w:spacing w:val="-2"/>
          <w:sz w:val="18"/>
          <w:szCs w:val="18"/>
        </w:rPr>
        <w:t>u</w:t>
      </w:r>
      <w:r>
        <w:rPr>
          <w:rFonts w:ascii="Arial" w:eastAsia="Arial" w:hAnsi="Arial" w:cs="Arial"/>
          <w:i/>
          <w:sz w:val="18"/>
          <w:szCs w:val="18"/>
        </w:rPr>
        <w:t>x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ea</w:t>
      </w:r>
      <w:r>
        <w:rPr>
          <w:rFonts w:ascii="Arial" w:eastAsia="Arial" w:hAnsi="Arial" w:cs="Arial"/>
          <w:i/>
          <w:spacing w:val="-3"/>
          <w:sz w:val="18"/>
          <w:szCs w:val="18"/>
        </w:rPr>
        <w:t>r</w:t>
      </w:r>
      <w:r>
        <w:rPr>
          <w:rFonts w:ascii="Arial" w:eastAsia="Arial" w:hAnsi="Arial" w:cs="Arial"/>
          <w:i/>
          <w:sz w:val="18"/>
          <w:szCs w:val="18"/>
        </w:rPr>
        <w:t>thq</w:t>
      </w:r>
      <w:r>
        <w:rPr>
          <w:rFonts w:ascii="Arial" w:eastAsia="Arial" w:hAnsi="Arial" w:cs="Arial"/>
          <w:i/>
          <w:spacing w:val="-2"/>
          <w:sz w:val="18"/>
          <w:szCs w:val="18"/>
        </w:rPr>
        <w:t>u</w:t>
      </w:r>
      <w:r>
        <w:rPr>
          <w:rFonts w:ascii="Arial" w:eastAsia="Arial" w:hAnsi="Arial" w:cs="Arial"/>
          <w:i/>
          <w:sz w:val="18"/>
          <w:szCs w:val="18"/>
        </w:rPr>
        <w:t>a</w:t>
      </w:r>
      <w:r>
        <w:rPr>
          <w:rFonts w:ascii="Arial" w:eastAsia="Arial" w:hAnsi="Arial" w:cs="Arial"/>
          <w:i/>
          <w:spacing w:val="-2"/>
          <w:sz w:val="18"/>
          <w:szCs w:val="18"/>
        </w:rPr>
        <w:t>k</w:t>
      </w:r>
      <w:r>
        <w:rPr>
          <w:rFonts w:ascii="Arial" w:eastAsia="Arial" w:hAnsi="Arial" w:cs="Arial"/>
          <w:i/>
          <w:spacing w:val="3"/>
          <w:sz w:val="18"/>
          <w:szCs w:val="18"/>
        </w:rPr>
        <w:t>e</w:t>
      </w:r>
      <w:r>
        <w:rPr>
          <w:rFonts w:ascii="Arial" w:eastAsia="Arial" w:hAnsi="Arial" w:cs="Arial"/>
          <w:i/>
          <w:sz w:val="18"/>
          <w:szCs w:val="18"/>
        </w:rPr>
        <w:t>.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14" w:line="280" w:lineRule="exact"/>
        <w:rPr>
          <w:sz w:val="28"/>
          <w:szCs w:val="28"/>
        </w:rPr>
      </w:pPr>
    </w:p>
    <w:p w:rsidR="00390CA3" w:rsidRDefault="00BD6A69">
      <w:pPr>
        <w:pStyle w:val="Heading2"/>
        <w:ind w:right="150"/>
      </w:pPr>
      <w:bookmarkStart w:id="51" w:name="_TOC_250020"/>
      <w:r>
        <w:t>Mec</w:t>
      </w:r>
      <w:r>
        <w:rPr>
          <w:spacing w:val="-2"/>
        </w:rPr>
        <w:t>k</w:t>
      </w:r>
      <w:r>
        <w:t>er</w:t>
      </w:r>
      <w:r>
        <w:rPr>
          <w:spacing w:val="-1"/>
        </w:rPr>
        <w:t>i</w:t>
      </w:r>
      <w:r>
        <w:t>ng</w:t>
      </w:r>
      <w:r>
        <w:rPr>
          <w:spacing w:val="-2"/>
        </w:rPr>
        <w:t xml:space="preserve"> </w:t>
      </w:r>
      <w:r>
        <w:rPr>
          <w:spacing w:val="1"/>
        </w:rPr>
        <w:t>(m</w:t>
      </w:r>
      <w:r>
        <w:rPr>
          <w:spacing w:val="-2"/>
        </w:rPr>
        <w:t>a</w:t>
      </w:r>
      <w:r>
        <w:t>g</w:t>
      </w:r>
      <w:r>
        <w:rPr>
          <w:spacing w:val="-2"/>
        </w:rPr>
        <w:t>ni</w:t>
      </w:r>
      <w:r>
        <w:t>t</w:t>
      </w:r>
      <w:r>
        <w:rPr>
          <w:spacing w:val="1"/>
        </w:rPr>
        <w:t>u</w:t>
      </w:r>
      <w:r>
        <w:rPr>
          <w:spacing w:val="-2"/>
        </w:rPr>
        <w:t>d</w:t>
      </w:r>
      <w:r>
        <w:t>e 6.5)</w:t>
      </w:r>
      <w:r>
        <w:rPr>
          <w:spacing w:val="-1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W</w:t>
      </w:r>
      <w:r>
        <w:rPr>
          <w:spacing w:val="-2"/>
        </w:rPr>
        <w:t>e</w:t>
      </w:r>
      <w:r>
        <w:t>s</w:t>
      </w:r>
      <w:r>
        <w:rPr>
          <w:spacing w:val="-2"/>
        </w:rPr>
        <w:t>te</w:t>
      </w:r>
      <w:r>
        <w:t>rn</w:t>
      </w:r>
      <w:r>
        <w:rPr>
          <w:spacing w:val="-15"/>
        </w:rPr>
        <w:t xml:space="preserve"> </w:t>
      </w:r>
      <w:r>
        <w:rPr>
          <w:spacing w:val="-1"/>
        </w:rPr>
        <w:t>A</w:t>
      </w:r>
      <w:r>
        <w:rPr>
          <w:spacing w:val="-2"/>
        </w:rPr>
        <w:t>u</w:t>
      </w:r>
      <w:r>
        <w:t>st</w:t>
      </w:r>
      <w:r>
        <w:rPr>
          <w:spacing w:val="-1"/>
        </w:rPr>
        <w:t>r</w:t>
      </w:r>
      <w:r>
        <w:t>al</w:t>
      </w:r>
      <w:r>
        <w:rPr>
          <w:spacing w:val="-2"/>
        </w:rPr>
        <w:t>i</w:t>
      </w:r>
      <w:r>
        <w:t>a,</w:t>
      </w:r>
      <w:r>
        <w:rPr>
          <w:spacing w:val="-2"/>
        </w:rPr>
        <w:t xml:space="preserve"> </w:t>
      </w:r>
      <w:r>
        <w:t xml:space="preserve">14 </w:t>
      </w:r>
      <w:r>
        <w:rPr>
          <w:spacing w:val="-3"/>
        </w:rPr>
        <w:t>O</w:t>
      </w:r>
      <w:r>
        <w:t xml:space="preserve">ctober </w:t>
      </w:r>
      <w:bookmarkEnd w:id="51"/>
      <w:r>
        <w:t>1968</w:t>
      </w:r>
    </w:p>
    <w:p w:rsidR="00390CA3" w:rsidRDefault="00390CA3">
      <w:pPr>
        <w:spacing w:before="20" w:line="200" w:lineRule="exact"/>
        <w:rPr>
          <w:sz w:val="20"/>
          <w:szCs w:val="20"/>
        </w:rPr>
      </w:pPr>
    </w:p>
    <w:p w:rsidR="00390CA3" w:rsidRDefault="00BD6A69">
      <w:pPr>
        <w:pStyle w:val="BodyText"/>
        <w:spacing w:line="292" w:lineRule="auto"/>
        <w:ind w:right="244"/>
      </w:pPr>
      <w:r>
        <w:rPr>
          <w:spacing w:val="3"/>
        </w:rPr>
        <w:t>T</w:t>
      </w:r>
      <w:r>
        <w:t>he</w:t>
      </w:r>
      <w:r>
        <w:rPr>
          <w:spacing w:val="-10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t>t</w:t>
      </w:r>
      <w:r>
        <w:rPr>
          <w:spacing w:val="1"/>
        </w:rPr>
        <w:t>u</w:t>
      </w:r>
      <w:r>
        <w:t>de</w:t>
      </w:r>
      <w:r>
        <w:rPr>
          <w:spacing w:val="-7"/>
        </w:rPr>
        <w:t xml:space="preserve"> </w:t>
      </w:r>
      <w:r>
        <w:rPr>
          <w:spacing w:val="1"/>
        </w:rPr>
        <w:t>6</w:t>
      </w:r>
      <w:r>
        <w:t>.5</w:t>
      </w:r>
      <w:r>
        <w:rPr>
          <w:spacing w:val="-4"/>
        </w:rPr>
        <w:t xml:space="preserve"> </w:t>
      </w:r>
      <w:r>
        <w:t>M</w:t>
      </w:r>
      <w:r>
        <w:rPr>
          <w:spacing w:val="-1"/>
        </w:rPr>
        <w:t>e</w:t>
      </w:r>
      <w:r>
        <w:rPr>
          <w:spacing w:val="1"/>
        </w:rPr>
        <w:t>c</w:t>
      </w:r>
      <w:r>
        <w:rPr>
          <w:spacing w:val="3"/>
        </w:rPr>
        <w:t>k</w:t>
      </w:r>
      <w:r>
        <w:t>eri</w:t>
      </w:r>
      <w:r>
        <w:rPr>
          <w:spacing w:val="-1"/>
        </w:rPr>
        <w:t>n</w:t>
      </w:r>
      <w:r>
        <w:t>g</w:t>
      </w:r>
      <w:r>
        <w:rPr>
          <w:spacing w:val="-6"/>
        </w:rPr>
        <w:t xml:space="preserve"> </w:t>
      </w:r>
      <w:r>
        <w:rPr>
          <w:spacing w:val="1"/>
        </w:rPr>
        <w:t>e</w:t>
      </w:r>
      <w:r>
        <w:t>arth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7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5"/>
        </w:rPr>
        <w:t xml:space="preserve"> </w:t>
      </w:r>
      <w:r>
        <w:t>14</w:t>
      </w:r>
      <w:r>
        <w:rPr>
          <w:spacing w:val="-7"/>
        </w:rPr>
        <w:t xml:space="preserve"> </w:t>
      </w:r>
      <w:r>
        <w:t>O</w:t>
      </w:r>
      <w:r>
        <w:rPr>
          <w:spacing w:val="1"/>
        </w:rPr>
        <w:t>c</w:t>
      </w:r>
      <w:r>
        <w:t>to</w:t>
      </w:r>
      <w:r>
        <w:rPr>
          <w:spacing w:val="1"/>
        </w:rPr>
        <w:t>b</w:t>
      </w:r>
      <w:r>
        <w:t>er</w:t>
      </w:r>
      <w:r>
        <w:rPr>
          <w:spacing w:val="-6"/>
        </w:rPr>
        <w:t xml:space="preserve"> </w:t>
      </w:r>
      <w:r>
        <w:t>19</w:t>
      </w:r>
      <w:r>
        <w:rPr>
          <w:spacing w:val="1"/>
        </w:rPr>
        <w:t>6</w:t>
      </w:r>
      <w:r>
        <w:t>8</w:t>
      </w:r>
      <w:r>
        <w:rPr>
          <w:spacing w:val="-5"/>
        </w:rPr>
        <w:t xml:space="preserve"> </w:t>
      </w:r>
      <w:r>
        <w:rPr>
          <w:spacing w:val="-3"/>
        </w:rPr>
        <w:t>w</w:t>
      </w:r>
      <w:r>
        <w:t>as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6"/>
        </w:rPr>
        <w:t xml:space="preserve"> </w:t>
      </w:r>
      <w:r>
        <w:rPr>
          <w:spacing w:val="-1"/>
        </w:rPr>
        <w:t>l</w:t>
      </w:r>
      <w:r>
        <w:t>argest</w:t>
      </w:r>
      <w:r>
        <w:rPr>
          <w:spacing w:val="-5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-5"/>
        </w:rPr>
        <w:t xml:space="preserve"> </w:t>
      </w:r>
      <w:r>
        <w:rPr>
          <w:spacing w:val="6"/>
        </w:rPr>
        <w:t>W</w:t>
      </w:r>
      <w:r>
        <w:rPr>
          <w:spacing w:val="-3"/>
        </w:rPr>
        <w:t>e</w:t>
      </w:r>
      <w:r>
        <w:rPr>
          <w:spacing w:val="1"/>
        </w:rPr>
        <w:t>s</w:t>
      </w:r>
      <w:r>
        <w:t>tern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t>ustra</w:t>
      </w:r>
      <w:r>
        <w:rPr>
          <w:spacing w:val="-2"/>
        </w:rPr>
        <w:t>l</w:t>
      </w:r>
      <w:r>
        <w:rPr>
          <w:spacing w:val="1"/>
        </w:rPr>
        <w:t>i</w:t>
      </w:r>
      <w:r>
        <w:t>a's</w:t>
      </w:r>
      <w:r>
        <w:rPr>
          <w:w w:val="99"/>
        </w:rPr>
        <w:t xml:space="preserve"> </w:t>
      </w:r>
      <w:r>
        <w:t>recorded</w:t>
      </w:r>
      <w:r>
        <w:rPr>
          <w:spacing w:val="-7"/>
        </w:rPr>
        <w:t xml:space="preserve"> </w:t>
      </w:r>
      <w:r>
        <w:rPr>
          <w:spacing w:val="1"/>
        </w:rPr>
        <w:t>h</w:t>
      </w:r>
      <w:r>
        <w:rPr>
          <w:spacing w:val="-1"/>
        </w:rPr>
        <w:t>i</w:t>
      </w:r>
      <w:r>
        <w:rPr>
          <w:spacing w:val="1"/>
        </w:rPr>
        <w:t>s</w:t>
      </w:r>
      <w:r>
        <w:t>to</w:t>
      </w:r>
      <w:r>
        <w:rPr>
          <w:spacing w:val="4"/>
        </w:rPr>
        <w:t>r</w:t>
      </w:r>
      <w:r>
        <w:t>y</w:t>
      </w:r>
      <w:r>
        <w:rPr>
          <w:spacing w:val="-9"/>
        </w:rPr>
        <w:t xml:space="preserve"> </w:t>
      </w:r>
      <w:r>
        <w:t>a</w:t>
      </w:r>
      <w:r>
        <w:rPr>
          <w:spacing w:val="1"/>
        </w:rPr>
        <w:t>n</w:t>
      </w:r>
      <w:r>
        <w:t>d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-7"/>
        </w:rPr>
        <w:t xml:space="preserve"> </w:t>
      </w:r>
      <w:r>
        <w:rPr>
          <w:spacing w:val="1"/>
        </w:rPr>
        <w:t>m</w:t>
      </w:r>
      <w:r>
        <w:t>ost</w:t>
      </w:r>
      <w:r>
        <w:rPr>
          <w:spacing w:val="-6"/>
        </w:rPr>
        <w:t xml:space="preserve"> </w:t>
      </w:r>
      <w:r>
        <w:t>s</w:t>
      </w:r>
      <w:r>
        <w:rPr>
          <w:spacing w:val="-1"/>
        </w:rPr>
        <w:t>i</w:t>
      </w:r>
      <w:r>
        <w:t>g</w:t>
      </w:r>
      <w:r>
        <w:rPr>
          <w:spacing w:val="1"/>
        </w:rPr>
        <w:t>n</w:t>
      </w:r>
      <w:r>
        <w:rPr>
          <w:spacing w:val="-1"/>
        </w:rPr>
        <w:t>i</w:t>
      </w:r>
      <w:r>
        <w:rPr>
          <w:spacing w:val="2"/>
        </w:rPr>
        <w:t>f</w:t>
      </w:r>
      <w:r>
        <w:rPr>
          <w:spacing w:val="-1"/>
        </w:rPr>
        <w:t>i</w:t>
      </w:r>
      <w:r>
        <w:rPr>
          <w:spacing w:val="1"/>
        </w:rPr>
        <w:t>c</w:t>
      </w:r>
      <w:r>
        <w:t>a</w:t>
      </w:r>
      <w:r>
        <w:rPr>
          <w:spacing w:val="-1"/>
        </w:rPr>
        <w:t>n</w:t>
      </w:r>
      <w:r>
        <w:t>t</w:t>
      </w:r>
      <w:r>
        <w:rPr>
          <w:spacing w:val="-5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er</w:t>
      </w:r>
      <w:r>
        <w:rPr>
          <w:spacing w:val="2"/>
        </w:rPr>
        <w:t>m</w:t>
      </w:r>
      <w:r>
        <w:t>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d</w:t>
      </w:r>
      <w:r>
        <w:rPr>
          <w:spacing w:val="-1"/>
        </w:rPr>
        <w:t>a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e.</w:t>
      </w:r>
      <w:r>
        <w:rPr>
          <w:spacing w:val="-6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ca</w:t>
      </w:r>
      <w:r>
        <w:rPr>
          <w:spacing w:val="-1"/>
        </w:rPr>
        <w:t>u</w:t>
      </w:r>
      <w:r>
        <w:rPr>
          <w:spacing w:val="1"/>
        </w:rPr>
        <w:t>s</w:t>
      </w:r>
      <w:r>
        <w:t>ed</w:t>
      </w:r>
      <w:r>
        <w:rPr>
          <w:spacing w:val="-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sur</w:t>
      </w:r>
      <w:r>
        <w:rPr>
          <w:spacing w:val="2"/>
        </w:rPr>
        <w:t>f</w:t>
      </w:r>
      <w:r>
        <w:t>ace d</w:t>
      </w:r>
      <w:r>
        <w:rPr>
          <w:spacing w:val="-2"/>
        </w:rPr>
        <w:t>i</w:t>
      </w:r>
      <w:r>
        <w:rPr>
          <w:spacing w:val="1"/>
        </w:rPr>
        <w:t>sp</w:t>
      </w:r>
      <w:r>
        <w:rPr>
          <w:spacing w:val="-1"/>
        </w:rPr>
        <w:t>l</w:t>
      </w:r>
      <w:r>
        <w:t>ace</w:t>
      </w:r>
      <w:r>
        <w:rPr>
          <w:spacing w:val="4"/>
        </w:rPr>
        <w:t>m</w:t>
      </w:r>
      <w:r>
        <w:t>e</w:t>
      </w:r>
      <w:r>
        <w:rPr>
          <w:spacing w:val="-1"/>
        </w:rPr>
        <w:t>n</w:t>
      </w:r>
      <w:r>
        <w:rPr>
          <w:spacing w:val="1"/>
        </w:rPr>
        <w:t>t</w:t>
      </w:r>
      <w:r>
        <w:t>,</w:t>
      </w:r>
      <w:r>
        <w:rPr>
          <w:spacing w:val="-4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h</w:t>
      </w:r>
      <w:r>
        <w:rPr>
          <w:spacing w:val="-1"/>
        </w:rPr>
        <w:t>i</w:t>
      </w:r>
      <w:r>
        <w:rPr>
          <w:spacing w:val="1"/>
        </w:rPr>
        <w:t>c</w:t>
      </w:r>
      <w:r>
        <w:t>h</w:t>
      </w:r>
      <w:r>
        <w:rPr>
          <w:w w:val="99"/>
        </w:rPr>
        <w:t xml:space="preserve"> </w:t>
      </w:r>
      <w:r>
        <w:t>ru</w:t>
      </w:r>
      <w:r>
        <w:rPr>
          <w:spacing w:val="-1"/>
        </w:rPr>
        <w:t>p</w:t>
      </w:r>
      <w:r>
        <w:t>tured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5"/>
        </w:rPr>
        <w:t xml:space="preserve"> </w:t>
      </w:r>
      <w:r>
        <w:t>gro</w:t>
      </w:r>
      <w:r>
        <w:rPr>
          <w:spacing w:val="1"/>
        </w:rPr>
        <w:t>u</w:t>
      </w:r>
      <w:r>
        <w:t>nd</w:t>
      </w:r>
      <w:r>
        <w:rPr>
          <w:spacing w:val="-5"/>
        </w:rPr>
        <w:t xml:space="preserve"> </w:t>
      </w:r>
      <w:r>
        <w:t>over</w:t>
      </w:r>
      <w:r>
        <w:rPr>
          <w:spacing w:val="-7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</w:t>
      </w:r>
      <w:r>
        <w:rPr>
          <w:spacing w:val="-2"/>
        </w:rPr>
        <w:t>i</w:t>
      </w:r>
      <w:r>
        <w:rPr>
          <w:spacing w:val="1"/>
        </w:rPr>
        <w:t>s</w:t>
      </w:r>
      <w:r>
        <w:t>ta</w:t>
      </w:r>
      <w:r>
        <w:rPr>
          <w:spacing w:val="-1"/>
        </w:rPr>
        <w:t>n</w:t>
      </w:r>
      <w:r>
        <w:rPr>
          <w:spacing w:val="1"/>
        </w:rPr>
        <w:t>c</w:t>
      </w:r>
      <w:r>
        <w:t>e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>b</w:t>
      </w:r>
      <w:r>
        <w:rPr>
          <w:spacing w:val="1"/>
        </w:rPr>
        <w:t>o</w:t>
      </w:r>
      <w:r>
        <w:t>ut</w:t>
      </w:r>
      <w:r>
        <w:rPr>
          <w:spacing w:val="-6"/>
        </w:rPr>
        <w:t xml:space="preserve"> </w:t>
      </w:r>
      <w:r>
        <w:rPr>
          <w:spacing w:val="1"/>
        </w:rPr>
        <w:t>4</w:t>
      </w:r>
      <w:r>
        <w:t>0</w:t>
      </w:r>
      <w:r>
        <w:rPr>
          <w:spacing w:val="-7"/>
        </w:rPr>
        <w:t xml:space="preserve"> </w:t>
      </w:r>
      <w:r>
        <w:rPr>
          <w:spacing w:val="2"/>
        </w:rPr>
        <w:t>k</w:t>
      </w:r>
      <w:r>
        <w:rPr>
          <w:spacing w:val="-1"/>
        </w:rPr>
        <w:t>il</w:t>
      </w:r>
      <w:r>
        <w:t>o</w:t>
      </w:r>
      <w:r>
        <w:rPr>
          <w:spacing w:val="4"/>
        </w:rPr>
        <w:t>m</w:t>
      </w:r>
      <w:r>
        <w:t>etre</w:t>
      </w:r>
      <w:r>
        <w:rPr>
          <w:spacing w:val="1"/>
        </w:rPr>
        <w:t>s</w:t>
      </w:r>
      <w:r>
        <w:t>.</w:t>
      </w:r>
      <w:r>
        <w:rPr>
          <w:spacing w:val="-6"/>
        </w:rPr>
        <w:t xml:space="preserve"> </w:t>
      </w:r>
      <w:r>
        <w:rPr>
          <w:spacing w:val="-2"/>
        </w:rPr>
        <w:t>B</w:t>
      </w:r>
      <w:r>
        <w:rPr>
          <w:spacing w:val="1"/>
        </w:rPr>
        <w:t>u</w:t>
      </w:r>
      <w:r>
        <w:rPr>
          <w:spacing w:val="-1"/>
        </w:rPr>
        <w:t>i</w:t>
      </w:r>
      <w:r>
        <w:rPr>
          <w:spacing w:val="1"/>
        </w:rPr>
        <w:t>l</w:t>
      </w:r>
      <w:r>
        <w:t>d</w:t>
      </w:r>
      <w:r>
        <w:rPr>
          <w:spacing w:val="-2"/>
        </w:rPr>
        <w:t>i</w:t>
      </w:r>
      <w:r>
        <w:rPr>
          <w:spacing w:val="1"/>
        </w:rPr>
        <w:t>n</w:t>
      </w:r>
      <w:r>
        <w:t>gs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-4"/>
        </w:rPr>
        <w:t xml:space="preserve"> </w:t>
      </w:r>
      <w:r>
        <w:t>M</w:t>
      </w:r>
      <w:r>
        <w:rPr>
          <w:spacing w:val="-1"/>
        </w:rPr>
        <w:t>e</w:t>
      </w:r>
      <w:r>
        <w:rPr>
          <w:spacing w:val="1"/>
        </w:rPr>
        <w:t>c</w:t>
      </w:r>
      <w:r>
        <w:rPr>
          <w:spacing w:val="3"/>
        </w:rPr>
        <w:t>k</w:t>
      </w:r>
      <w:r>
        <w:t>eri</w:t>
      </w:r>
      <w:r>
        <w:rPr>
          <w:spacing w:val="-1"/>
        </w:rPr>
        <w:t>n</w:t>
      </w:r>
      <w:r>
        <w:t>g</w:t>
      </w:r>
      <w:r>
        <w:rPr>
          <w:spacing w:val="-5"/>
        </w:rPr>
        <w:t xml:space="preserve"> </w:t>
      </w:r>
      <w:r>
        <w:t>were</w:t>
      </w:r>
      <w:r>
        <w:rPr>
          <w:spacing w:val="-7"/>
        </w:rPr>
        <w:t xml:space="preserve"> </w:t>
      </w:r>
      <w:r>
        <w:rPr>
          <w:spacing w:val="1"/>
        </w:rPr>
        <w:t>se</w:t>
      </w:r>
      <w:r>
        <w:rPr>
          <w:spacing w:val="-2"/>
        </w:rPr>
        <w:t>v</w:t>
      </w:r>
      <w:r>
        <w:t>er</w:t>
      </w:r>
      <w:r>
        <w:rPr>
          <w:spacing w:val="2"/>
        </w:rPr>
        <w:t>e</w:t>
      </w:r>
      <w:r>
        <w:rPr>
          <w:spacing w:val="1"/>
        </w:rPr>
        <w:t>l</w:t>
      </w:r>
      <w:r>
        <w:t>y</w:t>
      </w:r>
      <w:r>
        <w:rPr>
          <w:w w:val="99"/>
        </w:rPr>
        <w:t xml:space="preserve"> </w:t>
      </w:r>
      <w:r>
        <w:t>d</w:t>
      </w:r>
      <w:r>
        <w:rPr>
          <w:spacing w:val="-1"/>
        </w:rPr>
        <w:t>a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1"/>
        </w:rPr>
        <w:t>d</w:t>
      </w:r>
      <w:r>
        <w:t>,</w:t>
      </w:r>
      <w:r>
        <w:rPr>
          <w:spacing w:val="-6"/>
        </w:rPr>
        <w:t xml:space="preserve"> </w:t>
      </w:r>
      <w:r>
        <w:rPr>
          <w:spacing w:val="1"/>
        </w:rPr>
        <w:t>i</w:t>
      </w:r>
      <w:r>
        <w:t>nc</w:t>
      </w:r>
      <w:r>
        <w:rPr>
          <w:spacing w:val="-1"/>
        </w:rPr>
        <w:t>l</w:t>
      </w:r>
      <w:r>
        <w:rPr>
          <w:spacing w:val="1"/>
        </w:rPr>
        <w:t>u</w:t>
      </w:r>
      <w:r>
        <w:t>d</w:t>
      </w:r>
      <w:r>
        <w:rPr>
          <w:spacing w:val="-2"/>
        </w:rPr>
        <w:t>i</w:t>
      </w:r>
      <w:r>
        <w:rPr>
          <w:spacing w:val="1"/>
        </w:rPr>
        <w:t>n</w:t>
      </w:r>
      <w:r>
        <w:t>g</w:t>
      </w:r>
      <w:r>
        <w:rPr>
          <w:spacing w:val="-6"/>
        </w:rPr>
        <w:t xml:space="preserve"> </w:t>
      </w:r>
      <w:r>
        <w:rPr>
          <w:spacing w:val="1"/>
        </w:rPr>
        <w:t>6</w:t>
      </w:r>
      <w:r>
        <w:t>0</w:t>
      </w:r>
      <w:r>
        <w:rPr>
          <w:spacing w:val="-6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5"/>
        </w:rPr>
        <w:t xml:space="preserve"> </w:t>
      </w:r>
      <w:r>
        <w:rPr>
          <w:spacing w:val="1"/>
        </w:rPr>
        <w:t>7</w:t>
      </w:r>
      <w:r>
        <w:t>5</w:t>
      </w:r>
      <w:r>
        <w:rPr>
          <w:spacing w:val="-6"/>
        </w:rPr>
        <w:t xml:space="preserve"> </w:t>
      </w:r>
      <w:r>
        <w:rPr>
          <w:spacing w:val="-1"/>
        </w:rPr>
        <w:t>h</w:t>
      </w:r>
      <w:r>
        <w:rPr>
          <w:spacing w:val="1"/>
        </w:rPr>
        <w:t>o</w:t>
      </w:r>
      <w:r>
        <w:t>uses,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1"/>
        </w:rPr>
        <w:t>b</w:t>
      </w:r>
      <w:r>
        <w:t>a</w:t>
      </w:r>
      <w:r>
        <w:rPr>
          <w:spacing w:val="-1"/>
        </w:rPr>
        <w:t>n</w:t>
      </w:r>
      <w:r>
        <w:rPr>
          <w:spacing w:val="3"/>
        </w:rPr>
        <w:t>k</w:t>
      </w:r>
      <w:r>
        <w:t>,</w:t>
      </w:r>
      <w:r>
        <w:rPr>
          <w:spacing w:val="-6"/>
        </w:rPr>
        <w:t xml:space="preserve"> </w:t>
      </w:r>
      <w:r>
        <w:rPr>
          <w:spacing w:val="-1"/>
        </w:rPr>
        <w:t>h</w:t>
      </w:r>
      <w:r>
        <w:t>ot</w:t>
      </w:r>
      <w:r>
        <w:rPr>
          <w:spacing w:val="1"/>
        </w:rPr>
        <w:t>e</w:t>
      </w:r>
      <w:r>
        <w:rPr>
          <w:spacing w:val="-1"/>
        </w:rPr>
        <w:t>l</w:t>
      </w:r>
      <w:r>
        <w:t>,</w:t>
      </w:r>
      <w:r>
        <w:rPr>
          <w:spacing w:val="-6"/>
        </w:rPr>
        <w:t xml:space="preserve"> </w:t>
      </w:r>
      <w:r>
        <w:t>s</w:t>
      </w:r>
      <w:r>
        <w:rPr>
          <w:spacing w:val="1"/>
        </w:rPr>
        <w:t>hi</w:t>
      </w:r>
      <w:r>
        <w:t>re</w:t>
      </w:r>
      <w:r>
        <w:rPr>
          <w:spacing w:val="-6"/>
        </w:rPr>
        <w:t xml:space="preserve"> </w:t>
      </w:r>
      <w:r>
        <w:rPr>
          <w:spacing w:val="-1"/>
        </w:rPr>
        <w:t>h</w:t>
      </w:r>
      <w:r>
        <w:t>all</w:t>
      </w:r>
      <w:r>
        <w:rPr>
          <w:spacing w:val="-7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-2"/>
        </w:rPr>
        <w:t xml:space="preserve"> </w:t>
      </w:r>
      <w:r>
        <w:rPr>
          <w:spacing w:val="2"/>
        </w:rPr>
        <w:t>t</w:t>
      </w:r>
      <w:r>
        <w:t>hree</w:t>
      </w:r>
      <w:r>
        <w:rPr>
          <w:spacing w:val="-6"/>
        </w:rPr>
        <w:t xml:space="preserve"> </w:t>
      </w:r>
      <w:r>
        <w:rPr>
          <w:spacing w:val="1"/>
        </w:rPr>
        <w:t>ch</w:t>
      </w:r>
      <w:r>
        <w:t>ur</w:t>
      </w:r>
      <w:r>
        <w:rPr>
          <w:spacing w:val="1"/>
        </w:rPr>
        <w:t>c</w:t>
      </w:r>
      <w:r>
        <w:t>h</w:t>
      </w:r>
      <w:r>
        <w:rPr>
          <w:spacing w:val="-1"/>
        </w:rPr>
        <w:t>e</w:t>
      </w:r>
      <w:r>
        <w:rPr>
          <w:spacing w:val="1"/>
        </w:rPr>
        <w:t>s</w:t>
      </w:r>
      <w:r>
        <w:t>.</w:t>
      </w:r>
      <w:r>
        <w:rPr>
          <w:spacing w:val="-4"/>
        </w:rPr>
        <w:t xml:space="preserve"> </w:t>
      </w:r>
      <w:r>
        <w:rPr>
          <w:spacing w:val="3"/>
        </w:rPr>
        <w:t>T</w:t>
      </w:r>
      <w:r>
        <w:t>he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t>a</w:t>
      </w:r>
      <w:r>
        <w:rPr>
          <w:spacing w:val="-1"/>
        </w:rPr>
        <w:t>ul</w:t>
      </w:r>
      <w:r>
        <w:t>t</w:t>
      </w:r>
      <w:r>
        <w:rPr>
          <w:spacing w:val="-6"/>
        </w:rPr>
        <w:t xml:space="preserve"> </w:t>
      </w:r>
      <w:r>
        <w:rPr>
          <w:spacing w:val="-1"/>
        </w:rPr>
        <w:t>di</w:t>
      </w:r>
      <w:r>
        <w:rPr>
          <w:spacing w:val="1"/>
        </w:rPr>
        <w:t>s</w:t>
      </w:r>
      <w:r>
        <w:t>ru</w:t>
      </w:r>
      <w:r>
        <w:rPr>
          <w:spacing w:val="1"/>
        </w:rPr>
        <w:t>p</w:t>
      </w:r>
      <w:r>
        <w:t>ted</w:t>
      </w:r>
      <w:r>
        <w:rPr>
          <w:w w:val="9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2"/>
        </w:rPr>
        <w:t>i</w:t>
      </w:r>
      <w:r>
        <w:t>n</w:t>
      </w:r>
      <w:r>
        <w:rPr>
          <w:spacing w:val="-7"/>
        </w:rPr>
        <w:t xml:space="preserve"> </w:t>
      </w:r>
      <w:r>
        <w:rPr>
          <w:spacing w:val="1"/>
        </w:rPr>
        <w:t>h</w:t>
      </w:r>
      <w:r>
        <w:rPr>
          <w:spacing w:val="-1"/>
        </w:rPr>
        <w:t>i</w:t>
      </w:r>
      <w:r>
        <w:t>g</w:t>
      </w:r>
      <w:r>
        <w:rPr>
          <w:spacing w:val="1"/>
        </w:rPr>
        <w:t>h</w:t>
      </w:r>
      <w:r>
        <w:t>w</w:t>
      </w:r>
      <w:r>
        <w:rPr>
          <w:spacing w:val="4"/>
        </w:rPr>
        <w:t>a</w:t>
      </w:r>
      <w:r>
        <w:rPr>
          <w:spacing w:val="-5"/>
        </w:rPr>
        <w:t>y</w:t>
      </w:r>
      <w:r>
        <w:t>,</w:t>
      </w:r>
      <w:r>
        <w:rPr>
          <w:spacing w:val="-7"/>
        </w:rPr>
        <w:t xml:space="preserve"> </w:t>
      </w:r>
      <w:r>
        <w:t>ra</w:t>
      </w:r>
      <w:r>
        <w:rPr>
          <w:spacing w:val="1"/>
        </w:rPr>
        <w:t>il</w:t>
      </w:r>
      <w:r>
        <w:t>w</w:t>
      </w:r>
      <w:r>
        <w:rPr>
          <w:spacing w:val="2"/>
        </w:rPr>
        <w:t>a</w:t>
      </w:r>
      <w:r>
        <w:t>y</w:t>
      </w:r>
      <w:r>
        <w:rPr>
          <w:spacing w:val="-8"/>
        </w:rPr>
        <w:t xml:space="preserve"> </w:t>
      </w:r>
      <w:r>
        <w:rPr>
          <w:spacing w:val="-1"/>
        </w:rPr>
        <w:t>l</w:t>
      </w:r>
      <w:r>
        <w:rPr>
          <w:spacing w:val="1"/>
        </w:rPr>
        <w:t>i</w:t>
      </w:r>
      <w:r>
        <w:t>ne</w:t>
      </w:r>
      <w:r>
        <w:rPr>
          <w:spacing w:val="-6"/>
        </w:rPr>
        <w:t xml:space="preserve"> </w:t>
      </w:r>
      <w:hyperlink w:anchor="_bookmark18" w:history="1">
        <w:r>
          <w:t>(F</w:t>
        </w:r>
        <w:r>
          <w:rPr>
            <w:spacing w:val="-1"/>
          </w:rPr>
          <w:t>i</w:t>
        </w:r>
        <w:r>
          <w:rPr>
            <w:spacing w:val="1"/>
          </w:rPr>
          <w:t>g</w:t>
        </w:r>
        <w:r>
          <w:t>ure</w:t>
        </w:r>
        <w:r>
          <w:rPr>
            <w:spacing w:val="-6"/>
          </w:rPr>
          <w:t xml:space="preserve"> </w:t>
        </w:r>
        <w:r>
          <w:rPr>
            <w:spacing w:val="2"/>
          </w:rPr>
          <w:t>2</w:t>
        </w:r>
        <w:r>
          <w:rPr>
            <w:spacing w:val="-1"/>
          </w:rPr>
          <w:t>1</w:t>
        </w:r>
      </w:hyperlink>
      <w:r>
        <w:t>)</w:t>
      </w:r>
      <w:r>
        <w:rPr>
          <w:spacing w:val="-6"/>
        </w:rPr>
        <w:t xml:space="preserve"> </w:t>
      </w:r>
      <w:r>
        <w:t>a</w:t>
      </w:r>
      <w:r>
        <w:rPr>
          <w:spacing w:val="1"/>
        </w:rPr>
        <w:t>n</w:t>
      </w:r>
      <w:r>
        <w:t>d</w:t>
      </w:r>
      <w:r>
        <w:rPr>
          <w:spacing w:val="-5"/>
        </w:rPr>
        <w:t xml:space="preserve"> </w:t>
      </w:r>
      <w:r>
        <w:rPr>
          <w:spacing w:val="-3"/>
        </w:rPr>
        <w:t>w</w:t>
      </w:r>
      <w:r>
        <w:t>a</w:t>
      </w:r>
      <w:r>
        <w:rPr>
          <w:spacing w:val="1"/>
        </w:rPr>
        <w:t>t</w:t>
      </w:r>
      <w:r>
        <w:t>er</w:t>
      </w:r>
      <w:r>
        <w:rPr>
          <w:spacing w:val="-7"/>
        </w:rPr>
        <w:t xml:space="preserve"> </w:t>
      </w:r>
      <w:r>
        <w:rPr>
          <w:spacing w:val="2"/>
        </w:rPr>
        <w:t>p</w:t>
      </w:r>
      <w:r>
        <w:rPr>
          <w:spacing w:val="1"/>
        </w:rPr>
        <w:t>i</w:t>
      </w:r>
      <w:r>
        <w:t>p</w:t>
      </w:r>
      <w:r>
        <w:rPr>
          <w:spacing w:val="-1"/>
        </w:rPr>
        <w:t>e</w:t>
      </w:r>
      <w:r>
        <w:rPr>
          <w:spacing w:val="1"/>
        </w:rPr>
        <w:t>l</w:t>
      </w:r>
      <w:r>
        <w:rPr>
          <w:spacing w:val="-1"/>
        </w:rPr>
        <w:t>i</w:t>
      </w:r>
      <w:r>
        <w:t>ne</w:t>
      </w:r>
      <w:r>
        <w:rPr>
          <w:spacing w:val="-6"/>
        </w:rPr>
        <w:t xml:space="preserve"> </w:t>
      </w:r>
      <w:r>
        <w:t>ca</w:t>
      </w:r>
      <w:r>
        <w:rPr>
          <w:spacing w:val="-1"/>
        </w:rPr>
        <w:t>u</w:t>
      </w:r>
      <w:r>
        <w:rPr>
          <w:spacing w:val="1"/>
        </w:rPr>
        <w:t>s</w:t>
      </w:r>
      <w:r>
        <w:rPr>
          <w:spacing w:val="-1"/>
        </w:rPr>
        <w:t>i</w:t>
      </w:r>
      <w:r>
        <w:rPr>
          <w:spacing w:val="1"/>
        </w:rPr>
        <w:t>n</w:t>
      </w:r>
      <w:r>
        <w:t>g</w:t>
      </w:r>
      <w:r>
        <w:rPr>
          <w:spacing w:val="-7"/>
        </w:rPr>
        <w:t xml:space="preserve"> </w:t>
      </w:r>
      <w:r>
        <w:t>co</w:t>
      </w:r>
      <w:r>
        <w:rPr>
          <w:spacing w:val="-1"/>
        </w:rPr>
        <w:t>n</w:t>
      </w:r>
      <w:r>
        <w:rPr>
          <w:spacing w:val="3"/>
        </w:rPr>
        <w:t>s</w:t>
      </w:r>
      <w:r>
        <w:rPr>
          <w:spacing w:val="-1"/>
        </w:rPr>
        <w:t>i</w:t>
      </w:r>
      <w:r>
        <w:t>d</w:t>
      </w:r>
      <w:r>
        <w:rPr>
          <w:spacing w:val="-1"/>
        </w:rPr>
        <w:t>e</w:t>
      </w:r>
      <w:r>
        <w:t>r</w:t>
      </w:r>
      <w:r>
        <w:rPr>
          <w:spacing w:val="1"/>
        </w:rPr>
        <w:t>a</w:t>
      </w:r>
      <w:r>
        <w:t>ble</w:t>
      </w:r>
      <w:r>
        <w:rPr>
          <w:spacing w:val="-7"/>
        </w:rPr>
        <w:t xml:space="preserve"> </w:t>
      </w:r>
      <w:r>
        <w:rPr>
          <w:spacing w:val="-1"/>
        </w:rPr>
        <w:t>di</w:t>
      </w:r>
      <w:r>
        <w:rPr>
          <w:spacing w:val="1"/>
        </w:rPr>
        <w:t>sp</w:t>
      </w:r>
      <w:r>
        <w:rPr>
          <w:spacing w:val="-1"/>
        </w:rPr>
        <w:t>l</w:t>
      </w:r>
      <w:r>
        <w:t>ace</w:t>
      </w:r>
      <w:r>
        <w:rPr>
          <w:spacing w:val="4"/>
        </w:rPr>
        <w:t>m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-7"/>
        </w:rPr>
        <w:t xml:space="preserve"> </w:t>
      </w:r>
      <w:r>
        <w:rPr>
          <w:spacing w:val="-1"/>
        </w:rPr>
        <w:t>o</w:t>
      </w:r>
      <w:r>
        <w:t>f</w:t>
      </w:r>
      <w:r>
        <w:rPr>
          <w:w w:val="99"/>
        </w:rPr>
        <w:t xml:space="preserve">  </w:t>
      </w:r>
      <w:r>
        <w:t>the</w:t>
      </w:r>
      <w:r>
        <w:rPr>
          <w:spacing w:val="-6"/>
        </w:rPr>
        <w:t xml:space="preserve"> </w:t>
      </w:r>
      <w:r>
        <w:t>gr</w:t>
      </w:r>
      <w:r>
        <w:rPr>
          <w:spacing w:val="2"/>
        </w:rPr>
        <w:t>o</w:t>
      </w:r>
      <w:r>
        <w:t>u</w:t>
      </w:r>
      <w:r>
        <w:rPr>
          <w:spacing w:val="1"/>
        </w:rPr>
        <w:t>n</w:t>
      </w:r>
      <w:r>
        <w:t>d</w:t>
      </w:r>
      <w:r>
        <w:rPr>
          <w:spacing w:val="-5"/>
        </w:rPr>
        <w:t xml:space="preserve"> </w:t>
      </w:r>
      <w:r>
        <w:t>sur</w:t>
      </w:r>
      <w:r>
        <w:rPr>
          <w:spacing w:val="2"/>
        </w:rPr>
        <w:t>f</w:t>
      </w:r>
      <w:r>
        <w:t>ace</w:t>
      </w:r>
      <w:r>
        <w:rPr>
          <w:spacing w:val="-6"/>
        </w:rPr>
        <w:t xml:space="preserve"> </w:t>
      </w:r>
      <w:r>
        <w:t>w</w:t>
      </w:r>
      <w:r>
        <w:rPr>
          <w:spacing w:val="-2"/>
        </w:rPr>
        <w:t>i</w:t>
      </w:r>
      <w:r>
        <w:t>th</w:t>
      </w:r>
      <w:r>
        <w:rPr>
          <w:spacing w:val="-4"/>
        </w:rPr>
        <w:t xml:space="preserve"> </w:t>
      </w:r>
      <w:r>
        <w:t>up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1</w:t>
      </w:r>
      <w:r>
        <w:rPr>
          <w:spacing w:val="1"/>
        </w:rPr>
        <w:t>.</w:t>
      </w:r>
      <w:r>
        <w:t>5</w:t>
      </w:r>
      <w:r>
        <w:rPr>
          <w:spacing w:val="-5"/>
        </w:rPr>
        <w:t xml:space="preserve"> </w:t>
      </w:r>
      <w:r>
        <w:rPr>
          <w:spacing w:val="3"/>
        </w:rPr>
        <w:t>m</w:t>
      </w:r>
      <w:r>
        <w:t>etres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spacing w:val="-2"/>
        </w:rPr>
        <w:t>v</w:t>
      </w:r>
      <w:r>
        <w:t>ert</w:t>
      </w:r>
      <w:r>
        <w:rPr>
          <w:spacing w:val="-1"/>
        </w:rPr>
        <w:t>i</w:t>
      </w:r>
      <w:r>
        <w:rPr>
          <w:spacing w:val="1"/>
        </w:rPr>
        <w:t>c</w:t>
      </w:r>
      <w:r>
        <w:t>al</w:t>
      </w:r>
      <w:r>
        <w:rPr>
          <w:spacing w:val="-5"/>
        </w:rPr>
        <w:t xml:space="preserve"> </w:t>
      </w:r>
      <w:r>
        <w:t>o</w:t>
      </w:r>
      <w:r>
        <w:rPr>
          <w:spacing w:val="1"/>
        </w:rPr>
        <w:t>f</w:t>
      </w:r>
      <w:r>
        <w:t>fset.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6" w:line="240" w:lineRule="exact"/>
        <w:rPr>
          <w:sz w:val="24"/>
          <w:szCs w:val="24"/>
        </w:rPr>
      </w:pPr>
    </w:p>
    <w:p w:rsidR="00390CA3" w:rsidRDefault="00BD6A69">
      <w:pPr>
        <w:ind w:left="138" w:right="1060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AU" w:eastAsia="en-AU"/>
        </w:rPr>
        <w:drawing>
          <wp:inline distT="0" distB="0" distL="0" distR="0">
            <wp:extent cx="3283585" cy="2122805"/>
            <wp:effectExtent l="0" t="0" r="0" b="0"/>
            <wp:docPr id="32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585" cy="212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CA3" w:rsidRDefault="00390CA3">
      <w:pPr>
        <w:spacing w:before="9" w:line="140" w:lineRule="exact"/>
        <w:rPr>
          <w:sz w:val="14"/>
          <w:szCs w:val="14"/>
        </w:rPr>
      </w:pPr>
    </w:p>
    <w:p w:rsidR="00390CA3" w:rsidRDefault="00BD6A69">
      <w:pPr>
        <w:ind w:left="138" w:right="150"/>
        <w:rPr>
          <w:rFonts w:ascii="Arial" w:eastAsia="Arial" w:hAnsi="Arial" w:cs="Arial"/>
          <w:sz w:val="18"/>
          <w:szCs w:val="18"/>
        </w:rPr>
      </w:pPr>
      <w:bookmarkStart w:id="52" w:name="_bookmark18"/>
      <w:bookmarkEnd w:id="52"/>
      <w:r>
        <w:rPr>
          <w:rFonts w:ascii="Arial" w:eastAsia="Arial" w:hAnsi="Arial" w:cs="Arial"/>
          <w:i/>
          <w:sz w:val="18"/>
          <w:szCs w:val="18"/>
        </w:rPr>
        <w:t>F</w:t>
      </w:r>
      <w:r>
        <w:rPr>
          <w:rFonts w:ascii="Arial" w:eastAsia="Arial" w:hAnsi="Arial" w:cs="Arial"/>
          <w:i/>
          <w:spacing w:val="1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gure</w:t>
      </w:r>
      <w:r>
        <w:rPr>
          <w:rFonts w:ascii="Arial" w:eastAsia="Arial" w:hAnsi="Arial" w:cs="Arial"/>
          <w:i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 xml:space="preserve">21: </w:t>
      </w:r>
      <w:r>
        <w:rPr>
          <w:rFonts w:ascii="Arial" w:eastAsia="Arial" w:hAnsi="Arial" w:cs="Arial"/>
          <w:i/>
          <w:spacing w:val="-3"/>
          <w:sz w:val="18"/>
          <w:szCs w:val="18"/>
        </w:rPr>
        <w:t>B</w:t>
      </w:r>
      <w:r>
        <w:rPr>
          <w:rFonts w:ascii="Arial" w:eastAsia="Arial" w:hAnsi="Arial" w:cs="Arial"/>
          <w:i/>
          <w:sz w:val="18"/>
          <w:szCs w:val="18"/>
        </w:rPr>
        <w:t>u</w:t>
      </w:r>
      <w:r>
        <w:rPr>
          <w:rFonts w:ascii="Arial" w:eastAsia="Arial" w:hAnsi="Arial" w:cs="Arial"/>
          <w:i/>
          <w:spacing w:val="-2"/>
          <w:sz w:val="18"/>
          <w:szCs w:val="18"/>
        </w:rPr>
        <w:t>c</w:t>
      </w:r>
      <w:r>
        <w:rPr>
          <w:rFonts w:ascii="Arial" w:eastAsia="Arial" w:hAnsi="Arial" w:cs="Arial"/>
          <w:i/>
          <w:spacing w:val="1"/>
          <w:sz w:val="18"/>
          <w:szCs w:val="18"/>
        </w:rPr>
        <w:t>k</w:t>
      </w:r>
      <w:r>
        <w:rPr>
          <w:rFonts w:ascii="Arial" w:eastAsia="Arial" w:hAnsi="Arial" w:cs="Arial"/>
          <w:i/>
          <w:sz w:val="18"/>
          <w:szCs w:val="18"/>
        </w:rPr>
        <w:t>l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z w:val="18"/>
          <w:szCs w:val="18"/>
        </w:rPr>
        <w:t>d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ra</w:t>
      </w:r>
      <w:r>
        <w:rPr>
          <w:rFonts w:ascii="Arial" w:eastAsia="Arial" w:hAnsi="Arial" w:cs="Arial"/>
          <w:i/>
          <w:spacing w:val="-2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lway</w:t>
      </w:r>
      <w:r>
        <w:rPr>
          <w:rFonts w:ascii="Arial" w:eastAsia="Arial" w:hAnsi="Arial" w:cs="Arial"/>
          <w:i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1"/>
          <w:sz w:val="18"/>
          <w:szCs w:val="18"/>
        </w:rPr>
        <w:t>l</w:t>
      </w:r>
      <w:r>
        <w:rPr>
          <w:rFonts w:ascii="Arial" w:eastAsia="Arial" w:hAnsi="Arial" w:cs="Arial"/>
          <w:i/>
          <w:sz w:val="18"/>
          <w:szCs w:val="18"/>
        </w:rPr>
        <w:t>i</w:t>
      </w:r>
      <w:r>
        <w:rPr>
          <w:rFonts w:ascii="Arial" w:eastAsia="Arial" w:hAnsi="Arial" w:cs="Arial"/>
          <w:i/>
          <w:spacing w:val="-2"/>
          <w:sz w:val="18"/>
          <w:szCs w:val="18"/>
        </w:rPr>
        <w:t>ne</w:t>
      </w:r>
      <w:r>
        <w:rPr>
          <w:rFonts w:ascii="Arial" w:eastAsia="Arial" w:hAnsi="Arial" w:cs="Arial"/>
          <w:i/>
          <w:sz w:val="18"/>
          <w:szCs w:val="18"/>
        </w:rPr>
        <w:t>s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from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1</w:t>
      </w:r>
      <w:r>
        <w:rPr>
          <w:rFonts w:ascii="Arial" w:eastAsia="Arial" w:hAnsi="Arial" w:cs="Arial"/>
          <w:i/>
          <w:spacing w:val="-2"/>
          <w:sz w:val="18"/>
          <w:szCs w:val="18"/>
        </w:rPr>
        <w:t>9</w:t>
      </w:r>
      <w:r>
        <w:rPr>
          <w:rFonts w:ascii="Arial" w:eastAsia="Arial" w:hAnsi="Arial" w:cs="Arial"/>
          <w:i/>
          <w:sz w:val="18"/>
          <w:szCs w:val="18"/>
        </w:rPr>
        <w:t xml:space="preserve">68 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z w:val="18"/>
          <w:szCs w:val="18"/>
        </w:rPr>
        <w:t>arth</w:t>
      </w:r>
      <w:r>
        <w:rPr>
          <w:rFonts w:ascii="Arial" w:eastAsia="Arial" w:hAnsi="Arial" w:cs="Arial"/>
          <w:i/>
          <w:spacing w:val="-2"/>
          <w:sz w:val="18"/>
          <w:szCs w:val="18"/>
        </w:rPr>
        <w:t>q</w:t>
      </w:r>
      <w:r>
        <w:rPr>
          <w:rFonts w:ascii="Arial" w:eastAsia="Arial" w:hAnsi="Arial" w:cs="Arial"/>
          <w:i/>
          <w:sz w:val="18"/>
          <w:szCs w:val="18"/>
        </w:rPr>
        <w:t>u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pacing w:val="1"/>
          <w:sz w:val="18"/>
          <w:szCs w:val="18"/>
        </w:rPr>
        <w:t>k</w:t>
      </w:r>
      <w:r>
        <w:rPr>
          <w:rFonts w:ascii="Arial" w:eastAsia="Arial" w:hAnsi="Arial" w:cs="Arial"/>
          <w:i/>
          <w:sz w:val="18"/>
          <w:szCs w:val="18"/>
        </w:rPr>
        <w:t xml:space="preserve">e </w:t>
      </w:r>
      <w:r>
        <w:rPr>
          <w:rFonts w:ascii="Arial" w:eastAsia="Arial" w:hAnsi="Arial" w:cs="Arial"/>
          <w:i/>
          <w:spacing w:val="-2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 xml:space="preserve">n </w:t>
      </w:r>
      <w:r>
        <w:rPr>
          <w:rFonts w:ascii="Arial" w:eastAsia="Arial" w:hAnsi="Arial" w:cs="Arial"/>
          <w:i/>
          <w:spacing w:val="-4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>e</w:t>
      </w:r>
      <w:r>
        <w:rPr>
          <w:rFonts w:ascii="Arial" w:eastAsia="Arial" w:hAnsi="Arial" w:cs="Arial"/>
          <w:i/>
          <w:spacing w:val="1"/>
          <w:sz w:val="18"/>
          <w:szCs w:val="18"/>
        </w:rPr>
        <w:t>ck</w:t>
      </w:r>
      <w:r>
        <w:rPr>
          <w:rFonts w:ascii="Arial" w:eastAsia="Arial" w:hAnsi="Arial" w:cs="Arial"/>
          <w:i/>
          <w:sz w:val="18"/>
          <w:szCs w:val="18"/>
        </w:rPr>
        <w:t>e</w:t>
      </w:r>
      <w:r>
        <w:rPr>
          <w:rFonts w:ascii="Arial" w:eastAsia="Arial" w:hAnsi="Arial" w:cs="Arial"/>
          <w:i/>
          <w:spacing w:val="-3"/>
          <w:sz w:val="18"/>
          <w:szCs w:val="18"/>
        </w:rPr>
        <w:t>r</w:t>
      </w:r>
      <w:r>
        <w:rPr>
          <w:rFonts w:ascii="Arial" w:eastAsia="Arial" w:hAnsi="Arial" w:cs="Arial"/>
          <w:i/>
          <w:sz w:val="18"/>
          <w:szCs w:val="18"/>
        </w:rPr>
        <w:t>ing,</w:t>
      </w:r>
      <w:r>
        <w:rPr>
          <w:rFonts w:ascii="Arial" w:eastAsia="Arial" w:hAnsi="Arial" w:cs="Arial"/>
          <w:i/>
          <w:spacing w:val="-4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2"/>
          <w:sz w:val="18"/>
          <w:szCs w:val="18"/>
        </w:rPr>
        <w:t>W</w:t>
      </w:r>
      <w:r>
        <w:rPr>
          <w:rFonts w:ascii="Arial" w:eastAsia="Arial" w:hAnsi="Arial" w:cs="Arial"/>
          <w:i/>
          <w:sz w:val="18"/>
          <w:szCs w:val="18"/>
        </w:rPr>
        <w:t>A.</w:t>
      </w:r>
      <w:r>
        <w:rPr>
          <w:rFonts w:ascii="Arial" w:eastAsia="Arial" w:hAnsi="Arial" w:cs="Arial"/>
          <w:i/>
          <w:spacing w:val="5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S</w:t>
      </w:r>
      <w:r>
        <w:rPr>
          <w:rFonts w:ascii="Arial" w:eastAsia="Arial" w:hAnsi="Arial" w:cs="Arial"/>
          <w:i/>
          <w:spacing w:val="-2"/>
          <w:sz w:val="18"/>
          <w:szCs w:val="18"/>
        </w:rPr>
        <w:t>o</w:t>
      </w:r>
      <w:r>
        <w:rPr>
          <w:rFonts w:ascii="Arial" w:eastAsia="Arial" w:hAnsi="Arial" w:cs="Arial"/>
          <w:i/>
          <w:sz w:val="18"/>
          <w:szCs w:val="18"/>
        </w:rPr>
        <w:t>ur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z w:val="18"/>
          <w:szCs w:val="18"/>
        </w:rPr>
        <w:t>: Al</w:t>
      </w:r>
      <w:r>
        <w:rPr>
          <w:rFonts w:ascii="Arial" w:eastAsia="Arial" w:hAnsi="Arial" w:cs="Arial"/>
          <w:i/>
          <w:spacing w:val="-2"/>
          <w:sz w:val="18"/>
          <w:szCs w:val="18"/>
        </w:rPr>
        <w:t>i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 xml:space="preserve">e </w:t>
      </w:r>
      <w:r>
        <w:rPr>
          <w:rFonts w:ascii="Arial" w:eastAsia="Arial" w:hAnsi="Arial" w:cs="Arial"/>
          <w:i/>
          <w:spacing w:val="-3"/>
          <w:sz w:val="18"/>
          <w:szCs w:val="18"/>
        </w:rPr>
        <w:t>S</w:t>
      </w:r>
      <w:r>
        <w:rPr>
          <w:rFonts w:ascii="Arial" w:eastAsia="Arial" w:hAnsi="Arial" w:cs="Arial"/>
          <w:i/>
          <w:spacing w:val="-2"/>
          <w:sz w:val="18"/>
          <w:szCs w:val="18"/>
        </w:rPr>
        <w:t>n</w:t>
      </w:r>
      <w:r>
        <w:rPr>
          <w:rFonts w:ascii="Arial" w:eastAsia="Arial" w:hAnsi="Arial" w:cs="Arial"/>
          <w:i/>
          <w:sz w:val="18"/>
          <w:szCs w:val="18"/>
        </w:rPr>
        <w:t>ook</w:t>
      </w:r>
    </w:p>
    <w:p w:rsidR="00390CA3" w:rsidRDefault="00390CA3">
      <w:pPr>
        <w:rPr>
          <w:rFonts w:ascii="Arial" w:eastAsia="Arial" w:hAnsi="Arial" w:cs="Arial"/>
          <w:sz w:val="18"/>
          <w:szCs w:val="18"/>
        </w:rPr>
        <w:sectPr w:rsidR="00390CA3">
          <w:footerReference w:type="default" r:id="rId84"/>
          <w:pgSz w:w="11907" w:h="16840"/>
          <w:pgMar w:top="1560" w:right="1280" w:bottom="780" w:left="1280" w:header="0" w:footer="585" w:gutter="0"/>
          <w:cols w:space="720"/>
        </w:sectPr>
      </w:pPr>
    </w:p>
    <w:p w:rsidR="00390CA3" w:rsidRDefault="00390CA3">
      <w:pPr>
        <w:spacing w:before="2" w:line="140" w:lineRule="exact"/>
        <w:rPr>
          <w:sz w:val="14"/>
          <w:szCs w:val="14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pStyle w:val="Heading2"/>
        <w:spacing w:before="61"/>
        <w:ind w:right="150"/>
      </w:pPr>
      <w:bookmarkStart w:id="53" w:name="_TOC_250019"/>
      <w:r>
        <w:rPr>
          <w:spacing w:val="-1"/>
        </w:rPr>
        <w:t>A</w:t>
      </w:r>
      <w:r>
        <w:t>del</w:t>
      </w:r>
      <w:r>
        <w:rPr>
          <w:spacing w:val="1"/>
        </w:rPr>
        <w:t>a</w:t>
      </w:r>
      <w:r>
        <w:rPr>
          <w:spacing w:val="-2"/>
        </w:rPr>
        <w:t>i</w:t>
      </w:r>
      <w:r>
        <w:t>de</w:t>
      </w:r>
      <w:r>
        <w:rPr>
          <w:spacing w:val="-2"/>
        </w:rPr>
        <w:t xml:space="preserve"> </w:t>
      </w:r>
      <w:r>
        <w:rPr>
          <w:spacing w:val="1"/>
        </w:rPr>
        <w:t>(</w:t>
      </w:r>
      <w:r>
        <w:t>m</w:t>
      </w:r>
      <w:r>
        <w:rPr>
          <w:spacing w:val="-2"/>
        </w:rPr>
        <w:t>a</w:t>
      </w:r>
      <w:r>
        <w:t>g</w:t>
      </w:r>
      <w:r>
        <w:rPr>
          <w:spacing w:val="-2"/>
        </w:rPr>
        <w:t>n</w:t>
      </w:r>
      <w:r>
        <w:t>it</w:t>
      </w:r>
      <w:r>
        <w:rPr>
          <w:spacing w:val="-2"/>
        </w:rPr>
        <w:t>u</w:t>
      </w:r>
      <w:r>
        <w:t>de</w:t>
      </w:r>
      <w:r>
        <w:rPr>
          <w:spacing w:val="-1"/>
        </w:rPr>
        <w:t xml:space="preserve"> </w:t>
      </w:r>
      <w:r>
        <w:t>5.4)</w:t>
      </w:r>
      <w:r>
        <w:rPr>
          <w:spacing w:val="2"/>
        </w:rPr>
        <w:t xml:space="preserve"> </w:t>
      </w:r>
      <w:r>
        <w:t>–</w:t>
      </w:r>
      <w:r>
        <w:rPr>
          <w:spacing w:val="-1"/>
        </w:rPr>
        <w:t xml:space="preserve"> S</w:t>
      </w:r>
      <w:r>
        <w:t>outh</w:t>
      </w:r>
      <w:r>
        <w:rPr>
          <w:spacing w:val="-15"/>
        </w:rPr>
        <w:t xml:space="preserve"> </w:t>
      </w:r>
      <w:r>
        <w:rPr>
          <w:spacing w:val="-4"/>
        </w:rPr>
        <w:t>A</w:t>
      </w:r>
      <w:r>
        <w:t>us</w:t>
      </w:r>
      <w:r>
        <w:rPr>
          <w:spacing w:val="-2"/>
        </w:rPr>
        <w:t>t</w:t>
      </w:r>
      <w:r>
        <w:t>r</w:t>
      </w:r>
      <w:r>
        <w:rPr>
          <w:spacing w:val="1"/>
        </w:rPr>
        <w:t>a</w:t>
      </w:r>
      <w:r>
        <w:rPr>
          <w:spacing w:val="-2"/>
        </w:rPr>
        <w:t>l</w:t>
      </w:r>
      <w:r>
        <w:t>i</w:t>
      </w:r>
      <w:r>
        <w:rPr>
          <w:spacing w:val="1"/>
        </w:rPr>
        <w:t>a</w:t>
      </w:r>
      <w:r>
        <w:t>,</w:t>
      </w:r>
      <w:r>
        <w:rPr>
          <w:spacing w:val="-2"/>
        </w:rPr>
        <w:t xml:space="preserve"> </w:t>
      </w:r>
      <w:r>
        <w:t>1</w:t>
      </w:r>
      <w:r>
        <w:rPr>
          <w:spacing w:val="1"/>
        </w:rPr>
        <w:t xml:space="preserve"> </w:t>
      </w:r>
      <w:r>
        <w:rPr>
          <w:spacing w:val="-3"/>
        </w:rPr>
        <w:t>M</w:t>
      </w:r>
      <w:r>
        <w:t>a</w:t>
      </w:r>
      <w:r>
        <w:rPr>
          <w:spacing w:val="-2"/>
        </w:rPr>
        <w:t>r</w:t>
      </w:r>
      <w:r>
        <w:t>ch</w:t>
      </w:r>
      <w:r>
        <w:rPr>
          <w:spacing w:val="-1"/>
        </w:rPr>
        <w:t xml:space="preserve"> </w:t>
      </w:r>
      <w:r>
        <w:t>19</w:t>
      </w:r>
      <w:r>
        <w:rPr>
          <w:spacing w:val="-2"/>
        </w:rPr>
        <w:t>5</w:t>
      </w:r>
      <w:bookmarkEnd w:id="53"/>
      <w:r>
        <w:t>4</w:t>
      </w:r>
    </w:p>
    <w:p w:rsidR="00390CA3" w:rsidRDefault="00390CA3">
      <w:pPr>
        <w:spacing w:before="19" w:line="200" w:lineRule="exact"/>
        <w:rPr>
          <w:sz w:val="20"/>
          <w:szCs w:val="20"/>
        </w:rPr>
      </w:pPr>
    </w:p>
    <w:p w:rsidR="00390CA3" w:rsidRDefault="00BD6A69">
      <w:pPr>
        <w:pStyle w:val="BodyText"/>
        <w:spacing w:line="292" w:lineRule="auto"/>
        <w:ind w:right="206"/>
      </w:pPr>
      <w:r>
        <w:t>A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t>t</w:t>
      </w:r>
      <w:r>
        <w:rPr>
          <w:spacing w:val="1"/>
        </w:rPr>
        <w:t>u</w:t>
      </w:r>
      <w:r>
        <w:t>de</w:t>
      </w:r>
      <w:r>
        <w:rPr>
          <w:spacing w:val="-6"/>
        </w:rPr>
        <w:t xml:space="preserve"> </w:t>
      </w:r>
      <w:r>
        <w:rPr>
          <w:spacing w:val="1"/>
        </w:rPr>
        <w:t>5</w:t>
      </w:r>
      <w:r>
        <w:t>.4</w:t>
      </w:r>
      <w:r>
        <w:rPr>
          <w:spacing w:val="-6"/>
        </w:rPr>
        <w:t xml:space="preserve"> </w:t>
      </w:r>
      <w:r>
        <w:rPr>
          <w:spacing w:val="1"/>
        </w:rPr>
        <w:t>e</w:t>
      </w:r>
      <w:r>
        <w:t>arth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5"/>
        </w:rPr>
        <w:t xml:space="preserve"> </w:t>
      </w:r>
      <w:r>
        <w:rPr>
          <w:spacing w:val="-1"/>
        </w:rPr>
        <w:t>o</w:t>
      </w:r>
      <w:r>
        <w:t>n</w:t>
      </w:r>
      <w:r>
        <w:rPr>
          <w:spacing w:val="-4"/>
        </w:rPr>
        <w:t xml:space="preserve"> </w:t>
      </w:r>
      <w:r>
        <w:t>1</w:t>
      </w:r>
      <w:r>
        <w:rPr>
          <w:spacing w:val="-6"/>
        </w:rPr>
        <w:t xml:space="preserve"> </w:t>
      </w:r>
      <w:r>
        <w:rPr>
          <w:spacing w:val="1"/>
        </w:rPr>
        <w:t>M</w:t>
      </w:r>
      <w:r>
        <w:t>ar</w:t>
      </w:r>
      <w:r>
        <w:rPr>
          <w:spacing w:val="1"/>
        </w:rPr>
        <w:t>c</w:t>
      </w:r>
      <w:r>
        <w:t>h</w:t>
      </w:r>
      <w:r>
        <w:rPr>
          <w:spacing w:val="-6"/>
        </w:rPr>
        <w:t xml:space="preserve"> </w:t>
      </w:r>
      <w:r>
        <w:rPr>
          <w:spacing w:val="-1"/>
        </w:rPr>
        <w:t>1</w:t>
      </w:r>
      <w:r>
        <w:rPr>
          <w:spacing w:val="1"/>
        </w:rPr>
        <w:t>9</w:t>
      </w:r>
      <w:r>
        <w:t>54</w:t>
      </w:r>
      <w:r>
        <w:rPr>
          <w:spacing w:val="-5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-3"/>
        </w:rPr>
        <w:t xml:space="preserve"> </w:t>
      </w:r>
      <w:r>
        <w:rPr>
          <w:spacing w:val="-1"/>
        </w:rPr>
        <w:t>A</w:t>
      </w:r>
      <w:r>
        <w:t>d</w:t>
      </w:r>
      <w:r>
        <w:rPr>
          <w:spacing w:val="1"/>
        </w:rPr>
        <w:t>e</w:t>
      </w:r>
      <w:r>
        <w:rPr>
          <w:spacing w:val="-1"/>
        </w:rPr>
        <w:t>l</w:t>
      </w:r>
      <w:r>
        <w:rPr>
          <w:spacing w:val="1"/>
        </w:rPr>
        <w:t>a</w:t>
      </w:r>
      <w:r>
        <w:rPr>
          <w:spacing w:val="-1"/>
        </w:rPr>
        <w:t>i</w:t>
      </w:r>
      <w:r>
        <w:t>de</w:t>
      </w:r>
      <w:r>
        <w:rPr>
          <w:spacing w:val="-5"/>
        </w:rPr>
        <w:t xml:space="preserve"> </w:t>
      </w:r>
      <w:r>
        <w:t>was</w:t>
      </w:r>
      <w:r>
        <w:rPr>
          <w:spacing w:val="-5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rPr>
          <w:spacing w:val="-1"/>
        </w:rPr>
        <w:t>i</w:t>
      </w:r>
      <w:r>
        <w:t>r</w:t>
      </w:r>
      <w:r>
        <w:rPr>
          <w:spacing w:val="1"/>
        </w:rPr>
        <w:t>s</w:t>
      </w:r>
      <w:r>
        <w:t>t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t>e</w:t>
      </w:r>
      <w:r>
        <w:rPr>
          <w:spacing w:val="-2"/>
        </w:rPr>
        <w:t>l</w:t>
      </w:r>
      <w:r>
        <w:t>t</w:t>
      </w:r>
      <w:r>
        <w:rPr>
          <w:spacing w:val="-5"/>
        </w:rPr>
        <w:t xml:space="preserve"> </w:t>
      </w:r>
      <w:r>
        <w:rPr>
          <w:spacing w:val="-1"/>
        </w:rPr>
        <w:t>e</w:t>
      </w:r>
      <w:r>
        <w:t>art</w:t>
      </w:r>
      <w:r>
        <w:rPr>
          <w:spacing w:val="2"/>
        </w:rPr>
        <w:t>h</w:t>
      </w:r>
      <w:r>
        <w:t>q</w:t>
      </w:r>
      <w:r>
        <w:rPr>
          <w:spacing w:val="1"/>
        </w:rPr>
        <w:t>u</w:t>
      </w:r>
      <w:r>
        <w:t>a</w:t>
      </w:r>
      <w:r>
        <w:rPr>
          <w:spacing w:val="3"/>
        </w:rPr>
        <w:t>k</w:t>
      </w:r>
      <w:r>
        <w:t>e</w:t>
      </w:r>
      <w:r>
        <w:rPr>
          <w:spacing w:val="-6"/>
        </w:rPr>
        <w:t xml:space="preserve"> </w:t>
      </w:r>
      <w:r>
        <w:t>re</w:t>
      </w:r>
      <w:r>
        <w:rPr>
          <w:spacing w:val="1"/>
        </w:rPr>
        <w:t>c</w:t>
      </w:r>
      <w:r>
        <w:t>orded</w:t>
      </w:r>
      <w:r>
        <w:rPr>
          <w:spacing w:val="-6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1"/>
        </w:rPr>
        <w:t>a</w:t>
      </w:r>
      <w:r>
        <w:t>t</w:t>
      </w:r>
      <w:r>
        <w:rPr>
          <w:w w:val="99"/>
        </w:rPr>
        <w:t xml:space="preserve"> </w:t>
      </w:r>
      <w:r>
        <w:rPr>
          <w:spacing w:val="1"/>
        </w:rPr>
        <w:t>c</w:t>
      </w:r>
      <w:r>
        <w:rPr>
          <w:spacing w:val="-1"/>
        </w:rPr>
        <w:t>i</w:t>
      </w:r>
      <w:r>
        <w:rPr>
          <w:spacing w:val="2"/>
        </w:rPr>
        <w:t>t</w:t>
      </w:r>
      <w:r>
        <w:t>y</w:t>
      </w:r>
      <w:r>
        <w:rPr>
          <w:spacing w:val="-7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>l</w:t>
      </w:r>
      <w:r>
        <w:rPr>
          <w:spacing w:val="4"/>
        </w:rPr>
        <w:t>m</w:t>
      </w:r>
      <w:r>
        <w:t>ost</w:t>
      </w:r>
      <w:r>
        <w:rPr>
          <w:spacing w:val="-6"/>
        </w:rPr>
        <w:t xml:space="preserve"> </w:t>
      </w:r>
      <w:r>
        <w:rPr>
          <w:spacing w:val="-1"/>
        </w:rPr>
        <w:t>1</w:t>
      </w:r>
      <w:r>
        <w:t>00</w:t>
      </w:r>
      <w:r>
        <w:rPr>
          <w:spacing w:val="-2"/>
        </w:rPr>
        <w:t xml:space="preserve"> </w:t>
      </w:r>
      <w:r>
        <w:rPr>
          <w:spacing w:val="-5"/>
        </w:rPr>
        <w:t>y</w:t>
      </w:r>
      <w:r>
        <w:t>e</w:t>
      </w:r>
      <w:r>
        <w:rPr>
          <w:spacing w:val="-1"/>
        </w:rPr>
        <w:t>a</w:t>
      </w:r>
      <w:r>
        <w:t>r</w:t>
      </w:r>
      <w:r>
        <w:rPr>
          <w:spacing w:val="3"/>
        </w:rPr>
        <w:t>s</w:t>
      </w:r>
      <w:r>
        <w:t>.</w:t>
      </w:r>
      <w:r>
        <w:rPr>
          <w:spacing w:val="-6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resu</w:t>
      </w:r>
      <w:r>
        <w:rPr>
          <w:spacing w:val="-2"/>
        </w:rPr>
        <w:t>l</w:t>
      </w:r>
      <w:r>
        <w:t>t</w:t>
      </w:r>
      <w:r>
        <w:rPr>
          <w:spacing w:val="1"/>
        </w:rPr>
        <w:t>e</w:t>
      </w:r>
      <w:r>
        <w:t>d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t>h</w:t>
      </w:r>
      <w:r>
        <w:rPr>
          <w:spacing w:val="2"/>
        </w:rPr>
        <w:t>r</w:t>
      </w:r>
      <w:r>
        <w:t>ee</w:t>
      </w:r>
      <w:r>
        <w:rPr>
          <w:spacing w:val="-5"/>
        </w:rPr>
        <w:t xml:space="preserve"> </w:t>
      </w:r>
      <w:r>
        <w:t>ser</w:t>
      </w:r>
      <w:r>
        <w:rPr>
          <w:spacing w:val="1"/>
        </w:rPr>
        <w:t>i</w:t>
      </w:r>
      <w:r>
        <w:t>o</w:t>
      </w:r>
      <w:r>
        <w:rPr>
          <w:spacing w:val="-1"/>
        </w:rPr>
        <w:t>u</w:t>
      </w:r>
      <w:r>
        <w:t>s</w:t>
      </w:r>
      <w:r>
        <w:rPr>
          <w:spacing w:val="-5"/>
        </w:rPr>
        <w:t xml:space="preserve"> </w:t>
      </w:r>
      <w:r>
        <w:rPr>
          <w:spacing w:val="1"/>
        </w:rPr>
        <w:t>i</w:t>
      </w:r>
      <w:r>
        <w:t>nj</w:t>
      </w:r>
      <w:r>
        <w:rPr>
          <w:spacing w:val="1"/>
        </w:rPr>
        <w:t>u</w:t>
      </w:r>
      <w:r>
        <w:t>r</w:t>
      </w:r>
      <w:r>
        <w:rPr>
          <w:spacing w:val="-1"/>
        </w:rPr>
        <w:t>i</w:t>
      </w:r>
      <w:r>
        <w:t>es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4"/>
        </w:rPr>
        <w:t xml:space="preserve"> </w:t>
      </w:r>
      <w:r>
        <w:t>d</w:t>
      </w:r>
      <w:r>
        <w:rPr>
          <w:spacing w:val="-1"/>
        </w:rPr>
        <w:t>a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t>o</w:t>
      </w:r>
      <w:r>
        <w:rPr>
          <w:spacing w:val="-4"/>
        </w:rPr>
        <w:t xml:space="preserve"> </w:t>
      </w:r>
      <w:r>
        <w:t>3</w:t>
      </w:r>
      <w:r>
        <w:rPr>
          <w:spacing w:val="1"/>
        </w:rPr>
        <w:t>0</w:t>
      </w:r>
      <w:r>
        <w:t>00</w:t>
      </w:r>
      <w:r>
        <w:rPr>
          <w:spacing w:val="-5"/>
        </w:rPr>
        <w:t xml:space="preserve"> </w:t>
      </w:r>
      <w:r>
        <w:rPr>
          <w:spacing w:val="1"/>
        </w:rPr>
        <w:t>b</w:t>
      </w:r>
      <w:r>
        <w:t>u</w:t>
      </w:r>
      <w:r>
        <w:rPr>
          <w:spacing w:val="-2"/>
        </w:rPr>
        <w:t>i</w:t>
      </w:r>
      <w:r>
        <w:rPr>
          <w:spacing w:val="1"/>
        </w:rPr>
        <w:t>l</w:t>
      </w:r>
      <w:r>
        <w:t>din</w:t>
      </w:r>
      <w:r>
        <w:rPr>
          <w:spacing w:val="-1"/>
        </w:rPr>
        <w:t>g</w:t>
      </w:r>
      <w:r>
        <w:rPr>
          <w:spacing w:val="1"/>
        </w:rPr>
        <w:t>s</w:t>
      </w:r>
      <w:r>
        <w:t>,</w:t>
      </w:r>
      <w:r>
        <w:rPr>
          <w:spacing w:val="-6"/>
        </w:rPr>
        <w:t xml:space="preserve"> </w:t>
      </w:r>
      <w:r>
        <w:t>inc</w:t>
      </w:r>
      <w:r>
        <w:rPr>
          <w:spacing w:val="-1"/>
        </w:rPr>
        <w:t>l</w:t>
      </w:r>
      <w:r>
        <w:rPr>
          <w:spacing w:val="1"/>
        </w:rPr>
        <w:t>u</w:t>
      </w:r>
      <w:r>
        <w:t>ding</w:t>
      </w:r>
      <w:r>
        <w:rPr>
          <w:w w:val="99"/>
        </w:rPr>
        <w:t xml:space="preserve"> </w:t>
      </w:r>
      <w:r>
        <w:rPr>
          <w:spacing w:val="1"/>
        </w:rPr>
        <w:t>c</w:t>
      </w:r>
      <w:r>
        <w:t>o</w:t>
      </w:r>
      <w:r>
        <w:rPr>
          <w:spacing w:val="-2"/>
        </w:rPr>
        <w:t>l</w:t>
      </w:r>
      <w:r>
        <w:rPr>
          <w:spacing w:val="-1"/>
        </w:rPr>
        <w:t>l</w:t>
      </w:r>
      <w:r>
        <w:rPr>
          <w:spacing w:val="1"/>
        </w:rPr>
        <w:t>a</w:t>
      </w:r>
      <w:r>
        <w:t>psed</w:t>
      </w:r>
      <w:r>
        <w:rPr>
          <w:spacing w:val="-7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7"/>
        </w:rPr>
        <w:t xml:space="preserve"> </w:t>
      </w:r>
      <w:r>
        <w:t>crac</w:t>
      </w:r>
      <w:r>
        <w:rPr>
          <w:spacing w:val="3"/>
        </w:rPr>
        <w:t>k</w:t>
      </w:r>
      <w:r>
        <w:t>ed</w:t>
      </w:r>
      <w:r>
        <w:rPr>
          <w:spacing w:val="-7"/>
        </w:rPr>
        <w:t xml:space="preserve"> </w:t>
      </w:r>
      <w:r>
        <w:rPr>
          <w:spacing w:val="-3"/>
        </w:rPr>
        <w:t>w</w:t>
      </w:r>
      <w:r>
        <w:t>al</w:t>
      </w:r>
      <w:r>
        <w:rPr>
          <w:spacing w:val="1"/>
        </w:rPr>
        <w:t>ls</w:t>
      </w:r>
      <w:r>
        <w:t>,</w:t>
      </w:r>
      <w:r>
        <w:rPr>
          <w:spacing w:val="-7"/>
        </w:rPr>
        <w:t xml:space="preserve"> </w:t>
      </w:r>
      <w:r>
        <w:rPr>
          <w:spacing w:val="-2"/>
        </w:rPr>
        <w:t>s</w:t>
      </w:r>
      <w:r>
        <w:rPr>
          <w:spacing w:val="4"/>
        </w:rPr>
        <w:t>m</w:t>
      </w:r>
      <w:r>
        <w:t>ash</w:t>
      </w:r>
      <w:r>
        <w:rPr>
          <w:spacing w:val="-1"/>
        </w:rPr>
        <w:t>e</w:t>
      </w:r>
      <w:r>
        <w:t>d</w:t>
      </w:r>
      <w:r>
        <w:rPr>
          <w:spacing w:val="-7"/>
        </w:rPr>
        <w:t xml:space="preserve"> </w:t>
      </w:r>
      <w:r>
        <w:t>w</w:t>
      </w:r>
      <w:r>
        <w:rPr>
          <w:spacing w:val="-2"/>
        </w:rPr>
        <w:t>i</w:t>
      </w:r>
      <w:r>
        <w:rPr>
          <w:spacing w:val="1"/>
        </w:rPr>
        <w:t>n</w:t>
      </w:r>
      <w:r>
        <w:t>d</w:t>
      </w:r>
      <w:r>
        <w:rPr>
          <w:spacing w:val="1"/>
        </w:rPr>
        <w:t>o</w:t>
      </w:r>
      <w:r>
        <w:rPr>
          <w:spacing w:val="-3"/>
        </w:rPr>
        <w:t>w</w:t>
      </w:r>
      <w:r>
        <w:t>s</w:t>
      </w:r>
      <w:r>
        <w:rPr>
          <w:spacing w:val="-7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-7"/>
        </w:rPr>
        <w:t xml:space="preserve"> </w:t>
      </w:r>
      <w:r>
        <w:rPr>
          <w:spacing w:val="3"/>
        </w:rPr>
        <w:t>c</w:t>
      </w:r>
      <w:r>
        <w:t>o</w:t>
      </w:r>
      <w:r>
        <w:rPr>
          <w:spacing w:val="-2"/>
        </w:rPr>
        <w:t>l</w:t>
      </w:r>
      <w:r>
        <w:rPr>
          <w:spacing w:val="1"/>
        </w:rPr>
        <w:t>l</w:t>
      </w:r>
      <w:r>
        <w:t>a</w:t>
      </w:r>
      <w:r>
        <w:rPr>
          <w:spacing w:val="-1"/>
        </w:rPr>
        <w:t>p</w:t>
      </w:r>
      <w:r>
        <w:rPr>
          <w:spacing w:val="1"/>
        </w:rPr>
        <w:t>s</w:t>
      </w:r>
      <w:r>
        <w:t>ed</w:t>
      </w:r>
      <w:r>
        <w:rPr>
          <w:spacing w:val="-6"/>
        </w:rPr>
        <w:t xml:space="preserve"> </w:t>
      </w:r>
      <w:r>
        <w:t>ch</w:t>
      </w:r>
      <w:r>
        <w:rPr>
          <w:spacing w:val="-2"/>
        </w:rPr>
        <w:t>i</w:t>
      </w:r>
      <w:r>
        <w:rPr>
          <w:spacing w:val="4"/>
        </w:rPr>
        <w:t>m</w:t>
      </w:r>
      <w:r>
        <w:t>n</w:t>
      </w:r>
      <w:r>
        <w:rPr>
          <w:spacing w:val="1"/>
        </w:rPr>
        <w:t>e</w:t>
      </w:r>
      <w:r>
        <w:rPr>
          <w:spacing w:val="-5"/>
        </w:rPr>
        <w:t>y</w:t>
      </w:r>
      <w:r>
        <w:rPr>
          <w:spacing w:val="1"/>
        </w:rPr>
        <w:t>s</w:t>
      </w:r>
      <w:r>
        <w:t>,</w:t>
      </w:r>
      <w:r>
        <w:rPr>
          <w:spacing w:val="-7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-7"/>
        </w:rPr>
        <w:t xml:space="preserve"> </w:t>
      </w:r>
      <w:r>
        <w:rPr>
          <w:spacing w:val="1"/>
        </w:rPr>
        <w:t>3</w:t>
      </w:r>
      <w:r>
        <w:t>0</w:t>
      </w:r>
      <w:r>
        <w:rPr>
          <w:spacing w:val="-6"/>
        </w:rPr>
        <w:t xml:space="preserve"> </w:t>
      </w:r>
      <w:r>
        <w:t>0</w:t>
      </w:r>
      <w:r>
        <w:rPr>
          <w:spacing w:val="-1"/>
        </w:rPr>
        <w:t>0</w:t>
      </w:r>
      <w:r>
        <w:t>0</w:t>
      </w:r>
      <w:r>
        <w:rPr>
          <w:spacing w:val="-5"/>
        </w:rPr>
        <w:t xml:space="preserve"> </w:t>
      </w:r>
      <w:r>
        <w:rPr>
          <w:spacing w:val="-1"/>
        </w:rPr>
        <w:t>i</w:t>
      </w:r>
      <w:r>
        <w:t>nsur</w:t>
      </w:r>
      <w:r>
        <w:rPr>
          <w:spacing w:val="2"/>
        </w:rPr>
        <w:t>a</w:t>
      </w:r>
      <w:r>
        <w:t>nce</w:t>
      </w:r>
      <w:r>
        <w:rPr>
          <w:w w:val="99"/>
        </w:rPr>
        <w:t xml:space="preserve">   </w:t>
      </w:r>
      <w:r>
        <w:rPr>
          <w:spacing w:val="1"/>
        </w:rPr>
        <w:t>c</w:t>
      </w:r>
      <w:r>
        <w:rPr>
          <w:spacing w:val="-1"/>
        </w:rPr>
        <w:t>l</w:t>
      </w:r>
      <w:r>
        <w:t>a</w:t>
      </w:r>
      <w:r>
        <w:rPr>
          <w:spacing w:val="-2"/>
        </w:rPr>
        <w:t>i</w:t>
      </w:r>
      <w:r>
        <w:rPr>
          <w:spacing w:val="4"/>
        </w:rPr>
        <w:t>m</w:t>
      </w:r>
      <w:r>
        <w:t>s</w:t>
      </w:r>
      <w:r>
        <w:rPr>
          <w:spacing w:val="-5"/>
        </w:rPr>
        <w:t xml:space="preserve"> </w:t>
      </w:r>
      <w:r>
        <w:rPr>
          <w:spacing w:val="-3"/>
        </w:rPr>
        <w:t>w</w:t>
      </w:r>
      <w:r>
        <w:t>ere</w:t>
      </w:r>
      <w:r>
        <w:rPr>
          <w:spacing w:val="-5"/>
        </w:rPr>
        <w:t xml:space="preserve"> </w:t>
      </w:r>
      <w:r>
        <w:rPr>
          <w:spacing w:val="2"/>
        </w:rPr>
        <w:t>f</w:t>
      </w:r>
      <w:r>
        <w:rPr>
          <w:spacing w:val="-1"/>
        </w:rPr>
        <w:t>i</w:t>
      </w:r>
      <w:r>
        <w:rPr>
          <w:spacing w:val="1"/>
        </w:rPr>
        <w:t>l</w:t>
      </w:r>
      <w:r>
        <w:t>ed</w:t>
      </w:r>
      <w:r>
        <w:rPr>
          <w:spacing w:val="-6"/>
        </w:rPr>
        <w:t xml:space="preserve"> </w:t>
      </w:r>
      <w:r>
        <w:rPr>
          <w:spacing w:val="1"/>
        </w:rPr>
        <w:t>(</w:t>
      </w:r>
      <w:hyperlink w:anchor="_bookmark19" w:history="1">
        <w:r>
          <w:t>F</w:t>
        </w:r>
        <w:r>
          <w:rPr>
            <w:spacing w:val="1"/>
          </w:rPr>
          <w:t>i</w:t>
        </w:r>
        <w:r>
          <w:t>g</w:t>
        </w:r>
        <w:r>
          <w:rPr>
            <w:spacing w:val="-1"/>
          </w:rPr>
          <w:t>u</w:t>
        </w:r>
        <w:r>
          <w:t>re</w:t>
        </w:r>
        <w:r>
          <w:rPr>
            <w:spacing w:val="-3"/>
          </w:rPr>
          <w:t xml:space="preserve"> </w:t>
        </w:r>
        <w:r>
          <w:rPr>
            <w:spacing w:val="-1"/>
          </w:rPr>
          <w:t>2</w:t>
        </w:r>
        <w:r>
          <w:rPr>
            <w:spacing w:val="2"/>
          </w:rPr>
          <w:t>2</w:t>
        </w:r>
      </w:hyperlink>
      <w:r>
        <w:t>).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t>t</w:t>
      </w:r>
      <w:r>
        <w:rPr>
          <w:spacing w:val="1"/>
        </w:rPr>
        <w:t>u</w:t>
      </w:r>
      <w:r>
        <w:t>de</w:t>
      </w:r>
      <w:r>
        <w:rPr>
          <w:spacing w:val="-6"/>
        </w:rPr>
        <w:t xml:space="preserve"> </w:t>
      </w:r>
      <w:r>
        <w:rPr>
          <w:spacing w:val="1"/>
        </w:rPr>
        <w:t>3</w:t>
      </w:r>
      <w:r>
        <w:t>.2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>f</w:t>
      </w:r>
      <w:r>
        <w:t>ter</w:t>
      </w:r>
      <w:r>
        <w:rPr>
          <w:spacing w:val="1"/>
        </w:rPr>
        <w:t>s</w:t>
      </w:r>
      <w:r>
        <w:t>h</w:t>
      </w:r>
      <w:r>
        <w:rPr>
          <w:spacing w:val="-1"/>
        </w:rPr>
        <w:t>o</w:t>
      </w:r>
      <w:r>
        <w:rPr>
          <w:spacing w:val="-2"/>
        </w:rPr>
        <w:t>c</w:t>
      </w:r>
      <w:r>
        <w:t>k</w:t>
      </w:r>
      <w:r>
        <w:rPr>
          <w:spacing w:val="-2"/>
        </w:rPr>
        <w:t xml:space="preserve"> </w:t>
      </w:r>
      <w:r>
        <w:rPr>
          <w:spacing w:val="-3"/>
        </w:rPr>
        <w:t>w</w:t>
      </w:r>
      <w:r>
        <w:t>as</w:t>
      </w:r>
      <w:r>
        <w:rPr>
          <w:spacing w:val="-5"/>
        </w:rPr>
        <w:t xml:space="preserve"> </w:t>
      </w:r>
      <w:r>
        <w:rPr>
          <w:spacing w:val="1"/>
        </w:rPr>
        <w:t>f</w:t>
      </w:r>
      <w:r>
        <w:t>e</w:t>
      </w:r>
      <w:r>
        <w:rPr>
          <w:spacing w:val="-2"/>
        </w:rPr>
        <w:t>l</w:t>
      </w:r>
      <w:r>
        <w:t>t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wo</w:t>
      </w:r>
      <w:r>
        <w:rPr>
          <w:spacing w:val="-6"/>
        </w:rPr>
        <w:t xml:space="preserve"> </w:t>
      </w:r>
      <w:r>
        <w:rPr>
          <w:spacing w:val="1"/>
        </w:rPr>
        <w:t>da</w:t>
      </w:r>
      <w:r>
        <w:rPr>
          <w:spacing w:val="-5"/>
        </w:rPr>
        <w:t>y</w:t>
      </w:r>
      <w:r>
        <w:t>s</w:t>
      </w:r>
      <w:r>
        <w:rPr>
          <w:spacing w:val="-3"/>
        </w:rPr>
        <w:t xml:space="preserve"> </w:t>
      </w:r>
      <w:r>
        <w:rPr>
          <w:spacing w:val="-1"/>
        </w:rPr>
        <w:t>l</w:t>
      </w:r>
      <w:r>
        <w:t>a</w:t>
      </w:r>
      <w:r>
        <w:rPr>
          <w:spacing w:val="1"/>
        </w:rPr>
        <w:t>t</w:t>
      </w:r>
      <w:r>
        <w:t>er.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5" w:line="240" w:lineRule="exact"/>
        <w:rPr>
          <w:sz w:val="24"/>
          <w:szCs w:val="24"/>
        </w:rPr>
      </w:pPr>
    </w:p>
    <w:p w:rsidR="00390CA3" w:rsidRDefault="00BD6A69">
      <w:pPr>
        <w:ind w:left="138" w:right="1060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AU" w:eastAsia="en-AU"/>
        </w:rPr>
        <w:drawing>
          <wp:inline distT="0" distB="0" distL="0" distR="0">
            <wp:extent cx="2194560" cy="2194560"/>
            <wp:effectExtent l="0" t="0" r="0" b="0"/>
            <wp:docPr id="3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CA3" w:rsidRDefault="00390CA3">
      <w:pPr>
        <w:spacing w:before="8" w:line="110" w:lineRule="exact"/>
        <w:rPr>
          <w:sz w:val="11"/>
          <w:szCs w:val="11"/>
        </w:rPr>
      </w:pPr>
    </w:p>
    <w:p w:rsidR="00390CA3" w:rsidRDefault="00BD6A69">
      <w:pPr>
        <w:spacing w:line="242" w:lineRule="auto"/>
        <w:ind w:left="138" w:right="186"/>
        <w:rPr>
          <w:rFonts w:ascii="Arial" w:eastAsia="Arial" w:hAnsi="Arial" w:cs="Arial"/>
          <w:sz w:val="18"/>
          <w:szCs w:val="18"/>
        </w:rPr>
      </w:pPr>
      <w:bookmarkStart w:id="54" w:name="_bookmark19"/>
      <w:bookmarkEnd w:id="54"/>
      <w:r>
        <w:rPr>
          <w:rFonts w:ascii="Arial" w:eastAsia="Arial" w:hAnsi="Arial" w:cs="Arial"/>
          <w:i/>
          <w:sz w:val="18"/>
          <w:szCs w:val="18"/>
        </w:rPr>
        <w:t>F</w:t>
      </w:r>
      <w:r>
        <w:rPr>
          <w:rFonts w:ascii="Arial" w:eastAsia="Arial" w:hAnsi="Arial" w:cs="Arial"/>
          <w:i/>
          <w:spacing w:val="1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gure</w:t>
      </w:r>
      <w:r>
        <w:rPr>
          <w:rFonts w:ascii="Arial" w:eastAsia="Arial" w:hAnsi="Arial" w:cs="Arial"/>
          <w:i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 xml:space="preserve">22: </w:t>
      </w:r>
      <w:r>
        <w:rPr>
          <w:rFonts w:ascii="Arial" w:eastAsia="Arial" w:hAnsi="Arial" w:cs="Arial"/>
          <w:i/>
          <w:spacing w:val="-3"/>
          <w:sz w:val="18"/>
          <w:szCs w:val="18"/>
        </w:rPr>
        <w:t>D</w:t>
      </w:r>
      <w:r>
        <w:rPr>
          <w:rFonts w:ascii="Arial" w:eastAsia="Arial" w:hAnsi="Arial" w:cs="Arial"/>
          <w:i/>
          <w:sz w:val="18"/>
          <w:szCs w:val="18"/>
        </w:rPr>
        <w:t>a</w:t>
      </w:r>
      <w:r>
        <w:rPr>
          <w:rFonts w:ascii="Arial" w:eastAsia="Arial" w:hAnsi="Arial" w:cs="Arial"/>
          <w:i/>
          <w:spacing w:val="-2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 xml:space="preserve">age 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z w:val="18"/>
          <w:szCs w:val="18"/>
        </w:rPr>
        <w:t xml:space="preserve">o a </w:t>
      </w:r>
      <w:r>
        <w:rPr>
          <w:rFonts w:ascii="Arial" w:eastAsia="Arial" w:hAnsi="Arial" w:cs="Arial"/>
          <w:i/>
          <w:spacing w:val="-2"/>
          <w:sz w:val="18"/>
          <w:szCs w:val="18"/>
        </w:rPr>
        <w:t>h</w:t>
      </w:r>
      <w:r>
        <w:rPr>
          <w:rFonts w:ascii="Arial" w:eastAsia="Arial" w:hAnsi="Arial" w:cs="Arial"/>
          <w:i/>
          <w:sz w:val="18"/>
          <w:szCs w:val="18"/>
        </w:rPr>
        <w:t>o</w:t>
      </w:r>
      <w:r>
        <w:rPr>
          <w:rFonts w:ascii="Arial" w:eastAsia="Arial" w:hAnsi="Arial" w:cs="Arial"/>
          <w:i/>
          <w:spacing w:val="-2"/>
          <w:sz w:val="18"/>
          <w:szCs w:val="18"/>
        </w:rPr>
        <w:t>u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e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1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n Se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o</w:t>
      </w:r>
      <w:r>
        <w:rPr>
          <w:rFonts w:ascii="Arial" w:eastAsia="Arial" w:hAnsi="Arial" w:cs="Arial"/>
          <w:i/>
          <w:spacing w:val="-2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>be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Park</w:t>
      </w:r>
      <w:r>
        <w:rPr>
          <w:rFonts w:ascii="Arial" w:eastAsia="Arial" w:hAnsi="Arial" w:cs="Arial"/>
          <w:i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after</w:t>
      </w:r>
      <w:r>
        <w:rPr>
          <w:rFonts w:ascii="Arial" w:eastAsia="Arial" w:hAnsi="Arial" w:cs="Arial"/>
          <w:i/>
          <w:spacing w:val="-3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Ade</w:t>
      </w:r>
      <w:r>
        <w:rPr>
          <w:rFonts w:ascii="Arial" w:eastAsia="Arial" w:hAnsi="Arial" w:cs="Arial"/>
          <w:i/>
          <w:spacing w:val="-2"/>
          <w:sz w:val="18"/>
          <w:szCs w:val="18"/>
        </w:rPr>
        <w:t>la</w:t>
      </w:r>
      <w:r>
        <w:rPr>
          <w:rFonts w:ascii="Arial" w:eastAsia="Arial" w:hAnsi="Arial" w:cs="Arial"/>
          <w:i/>
          <w:sz w:val="18"/>
          <w:szCs w:val="18"/>
        </w:rPr>
        <w:t xml:space="preserve">ide 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z w:val="18"/>
          <w:szCs w:val="18"/>
        </w:rPr>
        <w:t>arth</w:t>
      </w:r>
      <w:r>
        <w:rPr>
          <w:rFonts w:ascii="Arial" w:eastAsia="Arial" w:hAnsi="Arial" w:cs="Arial"/>
          <w:i/>
          <w:spacing w:val="-2"/>
          <w:sz w:val="18"/>
          <w:szCs w:val="18"/>
        </w:rPr>
        <w:t>q</w:t>
      </w:r>
      <w:r>
        <w:rPr>
          <w:rFonts w:ascii="Arial" w:eastAsia="Arial" w:hAnsi="Arial" w:cs="Arial"/>
          <w:i/>
          <w:sz w:val="18"/>
          <w:szCs w:val="18"/>
        </w:rPr>
        <w:t>ua</w:t>
      </w:r>
      <w:r>
        <w:rPr>
          <w:rFonts w:ascii="Arial" w:eastAsia="Arial" w:hAnsi="Arial" w:cs="Arial"/>
          <w:i/>
          <w:spacing w:val="-2"/>
          <w:sz w:val="18"/>
          <w:szCs w:val="18"/>
        </w:rPr>
        <w:t>k</w:t>
      </w:r>
      <w:r>
        <w:rPr>
          <w:rFonts w:ascii="Arial" w:eastAsia="Arial" w:hAnsi="Arial" w:cs="Arial"/>
          <w:i/>
          <w:sz w:val="18"/>
          <w:szCs w:val="18"/>
        </w:rPr>
        <w:t xml:space="preserve">e, </w:t>
      </w:r>
      <w:r>
        <w:rPr>
          <w:rFonts w:ascii="Arial" w:eastAsia="Arial" w:hAnsi="Arial" w:cs="Arial"/>
          <w:i/>
          <w:spacing w:val="-2"/>
          <w:sz w:val="18"/>
          <w:szCs w:val="18"/>
        </w:rPr>
        <w:t>1</w:t>
      </w:r>
      <w:r>
        <w:rPr>
          <w:rFonts w:ascii="Arial" w:eastAsia="Arial" w:hAnsi="Arial" w:cs="Arial"/>
          <w:i/>
          <w:sz w:val="18"/>
          <w:szCs w:val="18"/>
        </w:rPr>
        <w:t>954.</w:t>
      </w:r>
      <w:r>
        <w:rPr>
          <w:rFonts w:ascii="Arial" w:eastAsia="Arial" w:hAnsi="Arial" w:cs="Arial"/>
          <w:i/>
          <w:spacing w:val="4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Sou</w:t>
      </w:r>
      <w:r>
        <w:rPr>
          <w:rFonts w:ascii="Arial" w:eastAsia="Arial" w:hAnsi="Arial" w:cs="Arial"/>
          <w:i/>
          <w:spacing w:val="-3"/>
          <w:sz w:val="18"/>
          <w:szCs w:val="18"/>
        </w:rPr>
        <w:t>r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e: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 xml:space="preserve">PIRSA </w:t>
      </w:r>
      <w:r>
        <w:rPr>
          <w:rFonts w:ascii="Arial" w:eastAsia="Arial" w:hAnsi="Arial" w:cs="Arial"/>
          <w:i/>
          <w:spacing w:val="1"/>
          <w:sz w:val="18"/>
          <w:szCs w:val="18"/>
        </w:rPr>
        <w:t>(</w:t>
      </w:r>
      <w:r>
        <w:rPr>
          <w:rFonts w:ascii="Arial" w:eastAsia="Arial" w:hAnsi="Arial" w:cs="Arial"/>
          <w:i/>
          <w:sz w:val="18"/>
          <w:szCs w:val="18"/>
        </w:rPr>
        <w:t>Depart</w:t>
      </w:r>
      <w:r>
        <w:rPr>
          <w:rFonts w:ascii="Arial" w:eastAsia="Arial" w:hAnsi="Arial" w:cs="Arial"/>
          <w:i/>
          <w:spacing w:val="-1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>ent of Pri</w:t>
      </w:r>
      <w:r>
        <w:rPr>
          <w:rFonts w:ascii="Arial" w:eastAsia="Arial" w:hAnsi="Arial" w:cs="Arial"/>
          <w:i/>
          <w:spacing w:val="-2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>ary</w:t>
      </w:r>
      <w:r>
        <w:rPr>
          <w:rFonts w:ascii="Arial" w:eastAsia="Arial" w:hAnsi="Arial" w:cs="Arial"/>
          <w:i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Ind</w:t>
      </w:r>
      <w:r>
        <w:rPr>
          <w:rFonts w:ascii="Arial" w:eastAsia="Arial" w:hAnsi="Arial" w:cs="Arial"/>
          <w:i/>
          <w:spacing w:val="-2"/>
          <w:sz w:val="18"/>
          <w:szCs w:val="18"/>
        </w:rPr>
        <w:t>u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tr</w:t>
      </w:r>
      <w:r>
        <w:rPr>
          <w:rFonts w:ascii="Arial" w:eastAsia="Arial" w:hAnsi="Arial" w:cs="Arial"/>
          <w:i/>
          <w:spacing w:val="-2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 xml:space="preserve">es and </w:t>
      </w:r>
      <w:r>
        <w:rPr>
          <w:rFonts w:ascii="Arial" w:eastAsia="Arial" w:hAnsi="Arial" w:cs="Arial"/>
          <w:i/>
          <w:spacing w:val="-3"/>
          <w:sz w:val="18"/>
          <w:szCs w:val="18"/>
        </w:rPr>
        <w:t>R</w:t>
      </w:r>
      <w:r>
        <w:rPr>
          <w:rFonts w:ascii="Arial" w:eastAsia="Arial" w:hAnsi="Arial" w:cs="Arial"/>
          <w:i/>
          <w:sz w:val="18"/>
          <w:szCs w:val="18"/>
        </w:rPr>
        <w:t>e</w:t>
      </w:r>
      <w:r>
        <w:rPr>
          <w:rFonts w:ascii="Arial" w:eastAsia="Arial" w:hAnsi="Arial" w:cs="Arial"/>
          <w:i/>
          <w:spacing w:val="-2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our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z w:val="18"/>
          <w:szCs w:val="18"/>
        </w:rPr>
        <w:t>s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of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Sou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z w:val="18"/>
          <w:szCs w:val="18"/>
        </w:rPr>
        <w:t>h A</w:t>
      </w:r>
      <w:r>
        <w:rPr>
          <w:rFonts w:ascii="Arial" w:eastAsia="Arial" w:hAnsi="Arial" w:cs="Arial"/>
          <w:i/>
          <w:spacing w:val="-2"/>
          <w:sz w:val="18"/>
          <w:szCs w:val="18"/>
        </w:rPr>
        <w:t>u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tra</w:t>
      </w:r>
      <w:r>
        <w:rPr>
          <w:rFonts w:ascii="Arial" w:eastAsia="Arial" w:hAnsi="Arial" w:cs="Arial"/>
          <w:i/>
          <w:spacing w:val="-2"/>
          <w:sz w:val="18"/>
          <w:szCs w:val="18"/>
        </w:rPr>
        <w:t>l</w:t>
      </w:r>
      <w:r>
        <w:rPr>
          <w:rFonts w:ascii="Arial" w:eastAsia="Arial" w:hAnsi="Arial" w:cs="Arial"/>
          <w:i/>
          <w:sz w:val="18"/>
          <w:szCs w:val="18"/>
        </w:rPr>
        <w:t>i</w:t>
      </w:r>
      <w:r>
        <w:rPr>
          <w:rFonts w:ascii="Arial" w:eastAsia="Arial" w:hAnsi="Arial" w:cs="Arial"/>
          <w:i/>
          <w:spacing w:val="3"/>
          <w:sz w:val="18"/>
          <w:szCs w:val="18"/>
        </w:rPr>
        <w:t>a</w:t>
      </w:r>
      <w:r>
        <w:rPr>
          <w:rFonts w:ascii="Arial" w:eastAsia="Arial" w:hAnsi="Arial" w:cs="Arial"/>
          <w:i/>
          <w:sz w:val="18"/>
          <w:szCs w:val="18"/>
        </w:rPr>
        <w:t>)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18" w:line="260" w:lineRule="exact"/>
        <w:rPr>
          <w:sz w:val="26"/>
          <w:szCs w:val="26"/>
        </w:rPr>
      </w:pPr>
    </w:p>
    <w:p w:rsidR="00390CA3" w:rsidRDefault="00BD6A69">
      <w:pPr>
        <w:pStyle w:val="Heading2"/>
        <w:ind w:right="150"/>
      </w:pPr>
      <w:bookmarkStart w:id="55" w:name="_TOC_250018"/>
      <w:r>
        <w:rPr>
          <w:spacing w:val="-3"/>
        </w:rPr>
        <w:t>W</w:t>
      </w:r>
      <w:r>
        <w:rPr>
          <w:spacing w:val="-2"/>
        </w:rPr>
        <w:t>es</w:t>
      </w:r>
      <w:r>
        <w:t>t</w:t>
      </w:r>
      <w:r>
        <w:rPr>
          <w:spacing w:val="-4"/>
        </w:rPr>
        <w:t xml:space="preserve"> </w:t>
      </w:r>
      <w:r>
        <w:rPr>
          <w:spacing w:val="-35"/>
        </w:rPr>
        <w:t>T</w:t>
      </w:r>
      <w:r>
        <w:t>as</w:t>
      </w:r>
      <w:r>
        <w:rPr>
          <w:spacing w:val="-3"/>
        </w:rPr>
        <w:t>m</w:t>
      </w:r>
      <w:r>
        <w:t>an</w:t>
      </w:r>
      <w:r>
        <w:rPr>
          <w:spacing w:val="-2"/>
        </w:rPr>
        <w:t xml:space="preserve"> </w:t>
      </w:r>
      <w:r>
        <w:t>Sea</w:t>
      </w:r>
      <w:r>
        <w:rPr>
          <w:spacing w:val="-2"/>
        </w:rPr>
        <w:t xml:space="preserve"> </w:t>
      </w:r>
      <w:r>
        <w:rPr>
          <w:spacing w:val="1"/>
        </w:rPr>
        <w:t>(</w:t>
      </w:r>
      <w:r>
        <w:t>ma</w:t>
      </w:r>
      <w:r>
        <w:rPr>
          <w:spacing w:val="-2"/>
        </w:rPr>
        <w:t>g</w:t>
      </w:r>
      <w:r>
        <w:t>ni</w:t>
      </w:r>
      <w:r>
        <w:rPr>
          <w:spacing w:val="-2"/>
        </w:rPr>
        <w:t>t</w:t>
      </w:r>
      <w:r>
        <w:t>u</w:t>
      </w:r>
      <w:r>
        <w:rPr>
          <w:spacing w:val="-2"/>
        </w:rPr>
        <w:t>d</w:t>
      </w:r>
      <w:r>
        <w:t>e</w:t>
      </w:r>
      <w:r>
        <w:rPr>
          <w:spacing w:val="-1"/>
        </w:rPr>
        <w:t xml:space="preserve"> </w:t>
      </w:r>
      <w:r>
        <w:t>5.</w:t>
      </w:r>
      <w:r>
        <w:rPr>
          <w:spacing w:val="2"/>
        </w:rPr>
        <w:t>8</w:t>
      </w:r>
      <w:r>
        <w:t>)</w:t>
      </w:r>
      <w:r>
        <w:rPr>
          <w:spacing w:val="-1"/>
        </w:rPr>
        <w:t xml:space="preserve"> </w:t>
      </w:r>
      <w:r>
        <w:rPr>
          <w:rFonts w:cs="Arial"/>
        </w:rPr>
        <w:t>-</w:t>
      </w:r>
      <w:r>
        <w:rPr>
          <w:rFonts w:cs="Arial"/>
          <w:spacing w:val="-6"/>
        </w:rPr>
        <w:t xml:space="preserve"> </w:t>
      </w:r>
      <w:r>
        <w:rPr>
          <w:spacing w:val="-35"/>
        </w:rPr>
        <w:t>T</w:t>
      </w:r>
      <w:r>
        <w:t>asma</w:t>
      </w:r>
      <w:r>
        <w:rPr>
          <w:spacing w:val="-2"/>
        </w:rPr>
        <w:t>n</w:t>
      </w:r>
      <w:r>
        <w:t>i</w:t>
      </w:r>
      <w:r>
        <w:rPr>
          <w:spacing w:val="1"/>
        </w:rPr>
        <w:t>a</w:t>
      </w:r>
      <w:r>
        <w:t>,</w:t>
      </w:r>
      <w:r>
        <w:rPr>
          <w:spacing w:val="-2"/>
        </w:rPr>
        <w:t xml:space="preserve"> </w:t>
      </w:r>
      <w:r>
        <w:rPr>
          <w:spacing w:val="1"/>
        </w:rPr>
        <w:t>1</w:t>
      </w:r>
      <w:r>
        <w:t>4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>p</w:t>
      </w:r>
      <w:r>
        <w:t>t</w:t>
      </w:r>
      <w:r>
        <w:rPr>
          <w:spacing w:val="1"/>
        </w:rPr>
        <w:t>e</w:t>
      </w:r>
      <w:r>
        <w:t>m</w:t>
      </w:r>
      <w:r>
        <w:rPr>
          <w:spacing w:val="-2"/>
        </w:rPr>
        <w:t>b</w:t>
      </w:r>
      <w:r>
        <w:t>er</w:t>
      </w:r>
      <w:r>
        <w:rPr>
          <w:spacing w:val="-1"/>
        </w:rPr>
        <w:t xml:space="preserve"> </w:t>
      </w:r>
      <w:r>
        <w:t>1</w:t>
      </w:r>
      <w:r>
        <w:rPr>
          <w:spacing w:val="-2"/>
        </w:rPr>
        <w:t>9</w:t>
      </w:r>
      <w:bookmarkEnd w:id="55"/>
      <w:r>
        <w:t>46</w:t>
      </w:r>
    </w:p>
    <w:p w:rsidR="00390CA3" w:rsidRDefault="00390CA3">
      <w:pPr>
        <w:spacing w:before="19" w:line="200" w:lineRule="exact"/>
        <w:rPr>
          <w:sz w:val="20"/>
          <w:szCs w:val="20"/>
        </w:rPr>
      </w:pPr>
    </w:p>
    <w:p w:rsidR="00390CA3" w:rsidRDefault="00BD6A69">
      <w:pPr>
        <w:pStyle w:val="BodyText"/>
        <w:spacing w:line="292" w:lineRule="auto"/>
        <w:ind w:right="204"/>
      </w:pPr>
      <w:r>
        <w:rPr>
          <w:spacing w:val="3"/>
        </w:rPr>
        <w:t>T</w:t>
      </w:r>
      <w:r>
        <w:t>he</w:t>
      </w:r>
      <w:r>
        <w:rPr>
          <w:spacing w:val="-8"/>
        </w:rPr>
        <w:t xml:space="preserve"> </w:t>
      </w:r>
      <w:r>
        <w:rPr>
          <w:spacing w:val="-2"/>
        </w:rPr>
        <w:t>l</w:t>
      </w:r>
      <w:r>
        <w:t>argest</w:t>
      </w:r>
      <w:r>
        <w:rPr>
          <w:spacing w:val="-8"/>
        </w:rPr>
        <w:t xml:space="preserve"> </w:t>
      </w:r>
      <w:r>
        <w:t>so</w:t>
      </w:r>
      <w:r>
        <w:rPr>
          <w:spacing w:val="1"/>
        </w:rPr>
        <w:t>u</w:t>
      </w:r>
      <w:r>
        <w:t>th</w:t>
      </w:r>
      <w:r>
        <w:rPr>
          <w:spacing w:val="1"/>
        </w:rPr>
        <w:t>e</w:t>
      </w:r>
      <w:r>
        <w:t>astern</w:t>
      </w:r>
      <w:r>
        <w:rPr>
          <w:spacing w:val="-6"/>
        </w:rPr>
        <w:t xml:space="preserve"> </w:t>
      </w:r>
      <w:r>
        <w:rPr>
          <w:spacing w:val="1"/>
        </w:rPr>
        <w:t>A</w:t>
      </w:r>
      <w:r>
        <w:t>ustra</w:t>
      </w:r>
      <w:r>
        <w:rPr>
          <w:spacing w:val="-2"/>
        </w:rPr>
        <w:t>l</w:t>
      </w:r>
      <w:r>
        <w:rPr>
          <w:spacing w:val="1"/>
        </w:rPr>
        <w:t>i</w:t>
      </w:r>
      <w:r>
        <w:t>an</w:t>
      </w:r>
      <w:r>
        <w:rPr>
          <w:spacing w:val="-7"/>
        </w:rPr>
        <w:t xml:space="preserve"> </w:t>
      </w:r>
      <w:r>
        <w:t>e</w:t>
      </w:r>
      <w:r>
        <w:rPr>
          <w:spacing w:val="-1"/>
        </w:rPr>
        <w:t>a</w:t>
      </w:r>
      <w:r>
        <w:t>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8"/>
        </w:rPr>
        <w:t xml:space="preserve"> </w:t>
      </w:r>
      <w:r>
        <w:rPr>
          <w:spacing w:val="-2"/>
        </w:rPr>
        <w:t>l</w:t>
      </w:r>
      <w:r>
        <w:t>ast</w:t>
      </w:r>
      <w:r>
        <w:rPr>
          <w:spacing w:val="-8"/>
        </w:rPr>
        <w:t xml:space="preserve"> </w:t>
      </w:r>
      <w:r>
        <w:t>c</w:t>
      </w:r>
      <w:r>
        <w:rPr>
          <w:spacing w:val="1"/>
        </w:rPr>
        <w:t>e</w:t>
      </w:r>
      <w:r>
        <w:t>nt</w:t>
      </w:r>
      <w:r>
        <w:rPr>
          <w:spacing w:val="-1"/>
        </w:rPr>
        <w:t>u</w:t>
      </w:r>
      <w:r>
        <w:rPr>
          <w:spacing w:val="3"/>
        </w:rPr>
        <w:t>r</w:t>
      </w:r>
      <w:r>
        <w:t>y</w:t>
      </w:r>
      <w:r>
        <w:rPr>
          <w:spacing w:val="-8"/>
        </w:rPr>
        <w:t xml:space="preserve"> </w:t>
      </w:r>
      <w:r>
        <w:t>oc</w:t>
      </w:r>
      <w:r>
        <w:rPr>
          <w:spacing w:val="1"/>
        </w:rPr>
        <w:t>c</w:t>
      </w:r>
      <w:r>
        <w:t>ur</w:t>
      </w:r>
      <w:r>
        <w:rPr>
          <w:spacing w:val="1"/>
        </w:rPr>
        <w:t>r</w:t>
      </w:r>
      <w:r>
        <w:t>ed</w:t>
      </w:r>
      <w:r>
        <w:rPr>
          <w:spacing w:val="-8"/>
        </w:rPr>
        <w:t xml:space="preserve"> </w:t>
      </w:r>
      <w:r>
        <w:rPr>
          <w:spacing w:val="1"/>
        </w:rPr>
        <w:t>1</w:t>
      </w:r>
      <w:r>
        <w:t>00</w:t>
      </w:r>
      <w:r>
        <w:rPr>
          <w:spacing w:val="-8"/>
        </w:rPr>
        <w:t xml:space="preserve"> </w:t>
      </w:r>
      <w:r>
        <w:rPr>
          <w:spacing w:val="3"/>
        </w:rPr>
        <w:t>k</w:t>
      </w:r>
      <w:r>
        <w:rPr>
          <w:spacing w:val="-1"/>
        </w:rPr>
        <w:t>il</w:t>
      </w:r>
      <w:r>
        <w:t>o</w:t>
      </w:r>
      <w:r>
        <w:rPr>
          <w:spacing w:val="4"/>
        </w:rPr>
        <w:t>m</w:t>
      </w:r>
      <w:r>
        <w:t>etres</w:t>
      </w:r>
      <w:r>
        <w:rPr>
          <w:spacing w:val="-7"/>
        </w:rPr>
        <w:t xml:space="preserve"> </w:t>
      </w:r>
      <w:r>
        <w:t>e</w:t>
      </w:r>
      <w:r>
        <w:rPr>
          <w:spacing w:val="-1"/>
        </w:rPr>
        <w:t>a</w:t>
      </w:r>
      <w:r>
        <w:rPr>
          <w:spacing w:val="1"/>
        </w:rPr>
        <w:t>s</w:t>
      </w:r>
      <w:r>
        <w:t>t</w:t>
      </w:r>
      <w:r>
        <w:rPr>
          <w:spacing w:val="-8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6"/>
        </w:rPr>
        <w:t xml:space="preserve"> </w:t>
      </w:r>
      <w:r>
        <w:t>Flin</w:t>
      </w:r>
      <w:r>
        <w:rPr>
          <w:spacing w:val="-1"/>
        </w:rPr>
        <w:t>d</w:t>
      </w:r>
      <w:r>
        <w:t>ers</w:t>
      </w:r>
      <w:r>
        <w:rPr>
          <w:w w:val="99"/>
        </w:rPr>
        <w:t xml:space="preserve"> </w:t>
      </w:r>
      <w:r>
        <w:t>Is</w:t>
      </w:r>
      <w:r>
        <w:rPr>
          <w:spacing w:val="-1"/>
        </w:rPr>
        <w:t>l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14</w:t>
      </w:r>
      <w:r>
        <w:rPr>
          <w:spacing w:val="-5"/>
        </w:rPr>
        <w:t xml:space="preserve"> </w:t>
      </w:r>
      <w:r>
        <w:rPr>
          <w:spacing w:val="-1"/>
        </w:rPr>
        <w:t>S</w:t>
      </w:r>
      <w:r>
        <w:rPr>
          <w:spacing w:val="1"/>
        </w:rPr>
        <w:t>e</w:t>
      </w:r>
      <w:r>
        <w:t>pt</w:t>
      </w:r>
      <w:r>
        <w:rPr>
          <w:spacing w:val="-1"/>
        </w:rPr>
        <w:t>e</w:t>
      </w:r>
      <w:r>
        <w:rPr>
          <w:spacing w:val="4"/>
        </w:rPr>
        <w:t>m</w:t>
      </w:r>
      <w:r>
        <w:t>b</w:t>
      </w:r>
      <w:r>
        <w:rPr>
          <w:spacing w:val="-1"/>
        </w:rPr>
        <w:t>e</w:t>
      </w:r>
      <w:r>
        <w:t>r</w:t>
      </w:r>
      <w:r>
        <w:rPr>
          <w:spacing w:val="-5"/>
        </w:rPr>
        <w:t xml:space="preserve"> </w:t>
      </w:r>
      <w:r>
        <w:t>1</w:t>
      </w:r>
      <w:r>
        <w:rPr>
          <w:spacing w:val="1"/>
        </w:rPr>
        <w:t>9</w:t>
      </w:r>
      <w:r>
        <w:t>4</w:t>
      </w:r>
      <w:r>
        <w:rPr>
          <w:spacing w:val="-1"/>
        </w:rPr>
        <w:t>6</w:t>
      </w:r>
      <w:r>
        <w:t>.</w:t>
      </w:r>
      <w:r>
        <w:rPr>
          <w:spacing w:val="-4"/>
        </w:rPr>
        <w:t xml:space="preserve"> </w:t>
      </w:r>
      <w:r>
        <w:t>Its</w:t>
      </w:r>
      <w:r>
        <w:rPr>
          <w:spacing w:val="-5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rPr>
          <w:spacing w:val="2"/>
        </w:rPr>
        <w:t>t</w:t>
      </w:r>
      <w:r>
        <w:t>u</w:t>
      </w:r>
      <w:r>
        <w:rPr>
          <w:spacing w:val="-1"/>
        </w:rPr>
        <w:t>d</w:t>
      </w:r>
      <w:r>
        <w:t>e</w:t>
      </w:r>
      <w:r>
        <w:rPr>
          <w:spacing w:val="-5"/>
        </w:rPr>
        <w:t xml:space="preserve"> </w:t>
      </w:r>
      <w:r>
        <w:t>was</w:t>
      </w:r>
      <w:r>
        <w:rPr>
          <w:spacing w:val="-5"/>
        </w:rPr>
        <w:t xml:space="preserve"> </w:t>
      </w:r>
      <w:r>
        <w:t>5</w:t>
      </w:r>
      <w:r>
        <w:rPr>
          <w:spacing w:val="1"/>
        </w:rPr>
        <w:t>.</w:t>
      </w:r>
      <w:r>
        <w:t>8</w:t>
      </w:r>
      <w:r>
        <w:rPr>
          <w:spacing w:val="-5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-6"/>
        </w:rPr>
        <w:t xml:space="preserve"> </w:t>
      </w:r>
      <w:r>
        <w:rPr>
          <w:spacing w:val="1"/>
        </w:rPr>
        <w:t>i</w:t>
      </w:r>
      <w:r>
        <w:t>t</w:t>
      </w:r>
      <w:r>
        <w:rPr>
          <w:spacing w:val="-3"/>
        </w:rPr>
        <w:t xml:space="preserve"> w</w:t>
      </w:r>
      <w:r>
        <w:t>as</w:t>
      </w:r>
      <w:r>
        <w:rPr>
          <w:spacing w:val="-5"/>
        </w:rPr>
        <w:t xml:space="preserve"> </w:t>
      </w:r>
      <w:r>
        <w:rPr>
          <w:spacing w:val="1"/>
        </w:rPr>
        <w:t>f</w:t>
      </w:r>
      <w:r>
        <w:t>e</w:t>
      </w:r>
      <w:r>
        <w:rPr>
          <w:spacing w:val="-2"/>
        </w:rPr>
        <w:t>l</w:t>
      </w:r>
      <w:r>
        <w:t>t</w:t>
      </w:r>
      <w:r>
        <w:rPr>
          <w:spacing w:val="-6"/>
        </w:rPr>
        <w:t xml:space="preserve"> </w:t>
      </w:r>
      <w:r>
        <w:t>str</w:t>
      </w:r>
      <w:r>
        <w:rPr>
          <w:spacing w:val="1"/>
        </w:rPr>
        <w:t>o</w:t>
      </w:r>
      <w:r>
        <w:t>n</w:t>
      </w:r>
      <w:r>
        <w:rPr>
          <w:spacing w:val="1"/>
        </w:rPr>
        <w:t>gl</w:t>
      </w:r>
      <w:r>
        <w:t>y</w:t>
      </w:r>
      <w:r>
        <w:rPr>
          <w:spacing w:val="-9"/>
        </w:rPr>
        <w:t xml:space="preserve"> </w:t>
      </w:r>
      <w:r>
        <w:rPr>
          <w:spacing w:val="1"/>
        </w:rPr>
        <w:t>t</w:t>
      </w:r>
      <w:r>
        <w:t>hro</w:t>
      </w:r>
      <w:r>
        <w:rPr>
          <w:spacing w:val="2"/>
        </w:rPr>
        <w:t>u</w:t>
      </w:r>
      <w:r>
        <w:t>g</w:t>
      </w:r>
      <w:r>
        <w:rPr>
          <w:spacing w:val="-1"/>
        </w:rPr>
        <w:t>h</w:t>
      </w:r>
      <w:r>
        <w:t>o</w:t>
      </w:r>
      <w:r>
        <w:rPr>
          <w:spacing w:val="1"/>
        </w:rPr>
        <w:t>u</w:t>
      </w:r>
      <w:r>
        <w:t>t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t>a</w:t>
      </w:r>
      <w:r>
        <w:rPr>
          <w:spacing w:val="-2"/>
        </w:rPr>
        <w:t>s</w:t>
      </w:r>
      <w:r>
        <w:rPr>
          <w:spacing w:val="4"/>
        </w:rPr>
        <w:t>m</w:t>
      </w:r>
      <w:r>
        <w:t>a</w:t>
      </w:r>
      <w:r>
        <w:rPr>
          <w:spacing w:val="-1"/>
        </w:rPr>
        <w:t>ni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rPr>
          <w:spacing w:val="1"/>
        </w:rPr>
        <w:t>n</w:t>
      </w:r>
      <w:r>
        <w:t>d</w:t>
      </w:r>
      <w:r>
        <w:rPr>
          <w:w w:val="99"/>
        </w:rPr>
        <w:t xml:space="preserve"> </w:t>
      </w:r>
      <w:r>
        <w:t>G</w:t>
      </w:r>
      <w:r>
        <w:rPr>
          <w:spacing w:val="-1"/>
        </w:rPr>
        <w:t>i</w:t>
      </w:r>
      <w:r>
        <w:t>p</w:t>
      </w:r>
      <w:r>
        <w:rPr>
          <w:spacing w:val="-1"/>
        </w:rPr>
        <w:t>p</w:t>
      </w:r>
      <w:r>
        <w:rPr>
          <w:spacing w:val="1"/>
        </w:rPr>
        <w:t>sl</w:t>
      </w:r>
      <w:r>
        <w:t>a</w:t>
      </w:r>
      <w:r>
        <w:rPr>
          <w:spacing w:val="-1"/>
        </w:rPr>
        <w:t>n</w:t>
      </w:r>
      <w:r>
        <w:t>d,</w:t>
      </w:r>
      <w:r>
        <w:rPr>
          <w:spacing w:val="-5"/>
        </w:rPr>
        <w:t xml:space="preserve"> </w:t>
      </w:r>
      <w:r>
        <w:rPr>
          <w:spacing w:val="1"/>
        </w:rPr>
        <w:t>V</w:t>
      </w:r>
      <w:r>
        <w:rPr>
          <w:spacing w:val="-1"/>
        </w:rPr>
        <w:t>i</w:t>
      </w:r>
      <w:r>
        <w:rPr>
          <w:spacing w:val="1"/>
        </w:rPr>
        <w:t>c</w:t>
      </w:r>
      <w:r>
        <w:t>tor</w:t>
      </w:r>
      <w:r>
        <w:rPr>
          <w:spacing w:val="-1"/>
        </w:rPr>
        <w:t>i</w:t>
      </w:r>
      <w:r>
        <w:rPr>
          <w:spacing w:val="1"/>
        </w:rPr>
        <w:t>a</w:t>
      </w:r>
      <w:r>
        <w:t>.</w:t>
      </w:r>
      <w:r>
        <w:rPr>
          <w:spacing w:val="-7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c</w:t>
      </w:r>
      <w:r>
        <w:rPr>
          <w:spacing w:val="1"/>
        </w:rPr>
        <w:t>a</w:t>
      </w:r>
      <w:r>
        <w:t>used</w:t>
      </w:r>
      <w:r>
        <w:rPr>
          <w:spacing w:val="-7"/>
        </w:rPr>
        <w:t xml:space="preserve"> </w:t>
      </w:r>
      <w:r>
        <w:rPr>
          <w:spacing w:val="4"/>
        </w:rPr>
        <w:t>m</w:t>
      </w:r>
      <w:r>
        <w:rPr>
          <w:spacing w:val="-1"/>
        </w:rPr>
        <w:t>i</w:t>
      </w:r>
      <w:r>
        <w:t>n</w:t>
      </w:r>
      <w:r>
        <w:rPr>
          <w:spacing w:val="-1"/>
        </w:rPr>
        <w:t>o</w:t>
      </w:r>
      <w:r>
        <w:t>r</w:t>
      </w:r>
      <w:r>
        <w:rPr>
          <w:spacing w:val="-5"/>
        </w:rPr>
        <w:t xml:space="preserve"> </w:t>
      </w:r>
      <w:r>
        <w:t>d</w:t>
      </w:r>
      <w:r>
        <w:rPr>
          <w:spacing w:val="-1"/>
        </w:rPr>
        <w:t>a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rPr>
          <w:spacing w:val="-1"/>
        </w:rPr>
        <w:t>L</w:t>
      </w:r>
      <w:r>
        <w:rPr>
          <w:spacing w:val="1"/>
        </w:rPr>
        <w:t>a</w:t>
      </w:r>
      <w:r>
        <w:t>u</w:t>
      </w:r>
      <w:r>
        <w:rPr>
          <w:spacing w:val="-1"/>
        </w:rPr>
        <w:t>n</w:t>
      </w:r>
      <w:r>
        <w:rPr>
          <w:spacing w:val="3"/>
        </w:rPr>
        <w:t>c</w:t>
      </w:r>
      <w:r>
        <w:t>esto</w:t>
      </w:r>
      <w:r>
        <w:rPr>
          <w:spacing w:val="-1"/>
        </w:rPr>
        <w:t>n</w:t>
      </w:r>
      <w:r>
        <w:t>,</w:t>
      </w:r>
      <w:r>
        <w:rPr>
          <w:spacing w:val="-5"/>
        </w:rPr>
        <w:t xml:space="preserve"> </w:t>
      </w:r>
      <w:r>
        <w:t>where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1"/>
        </w:rPr>
        <w:t>h</w:t>
      </w:r>
      <w:r>
        <w:t>ot</w:t>
      </w:r>
      <w:r>
        <w:rPr>
          <w:spacing w:val="1"/>
        </w:rPr>
        <w:t>e</w:t>
      </w:r>
      <w:r>
        <w:t>l</w:t>
      </w:r>
      <w:r>
        <w:rPr>
          <w:spacing w:val="-8"/>
        </w:rPr>
        <w:t xml:space="preserve"> </w:t>
      </w:r>
      <w:r>
        <w:t>g</w:t>
      </w:r>
      <w:r>
        <w:rPr>
          <w:spacing w:val="1"/>
        </w:rPr>
        <w:t>u</w:t>
      </w:r>
      <w:r>
        <w:t>est</w:t>
      </w:r>
      <w:r>
        <w:rPr>
          <w:spacing w:val="-5"/>
        </w:rPr>
        <w:t xml:space="preserve"> </w:t>
      </w:r>
      <w:r>
        <w:t>was</w:t>
      </w:r>
      <w:r>
        <w:rPr>
          <w:spacing w:val="-6"/>
        </w:rPr>
        <w:t xml:space="preserve"> </w:t>
      </w:r>
      <w:r>
        <w:t>s</w:t>
      </w:r>
      <w:r>
        <w:rPr>
          <w:spacing w:val="-1"/>
        </w:rPr>
        <w:t>li</w:t>
      </w:r>
      <w:r>
        <w:rPr>
          <w:spacing w:val="1"/>
        </w:rPr>
        <w:t>g</w:t>
      </w:r>
      <w:r>
        <w:t>ht</w:t>
      </w:r>
      <w:r>
        <w:rPr>
          <w:spacing w:val="3"/>
        </w:rPr>
        <w:t>l</w:t>
      </w:r>
      <w:r>
        <w:t>y</w:t>
      </w:r>
      <w:r>
        <w:rPr>
          <w:spacing w:val="-8"/>
        </w:rPr>
        <w:t xml:space="preserve"> </w:t>
      </w:r>
      <w:r>
        <w:rPr>
          <w:spacing w:val="-1"/>
        </w:rPr>
        <w:t>i</w:t>
      </w:r>
      <w:r>
        <w:t>njure</w:t>
      </w:r>
      <w:r>
        <w:rPr>
          <w:spacing w:val="2"/>
        </w:rPr>
        <w:t>d</w:t>
      </w:r>
      <w:r>
        <w:t>.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4" w:line="240" w:lineRule="exact"/>
        <w:rPr>
          <w:sz w:val="24"/>
          <w:szCs w:val="24"/>
        </w:rPr>
      </w:pPr>
    </w:p>
    <w:p w:rsidR="00390CA3" w:rsidRDefault="00BD6A69">
      <w:pPr>
        <w:pStyle w:val="Heading2"/>
        <w:ind w:right="150"/>
      </w:pPr>
      <w:bookmarkStart w:id="56" w:name="_TOC_250017"/>
      <w:r>
        <w:t>Mee</w:t>
      </w:r>
      <w:r>
        <w:rPr>
          <w:spacing w:val="-2"/>
        </w:rPr>
        <w:t>b</w:t>
      </w:r>
      <w:r>
        <w:t>e</w:t>
      </w:r>
      <w:r>
        <w:rPr>
          <w:spacing w:val="-2"/>
        </w:rPr>
        <w:t>r</w:t>
      </w:r>
      <w:r>
        <w:t>r</w:t>
      </w:r>
      <w:r>
        <w:rPr>
          <w:spacing w:val="1"/>
        </w:rPr>
        <w:t>i</w:t>
      </w:r>
      <w:r>
        <w:t>e</w:t>
      </w:r>
      <w:r>
        <w:rPr>
          <w:spacing w:val="-1"/>
        </w:rPr>
        <w:t xml:space="preserve"> </w:t>
      </w:r>
      <w:r>
        <w:t>(mag</w:t>
      </w:r>
      <w:r>
        <w:rPr>
          <w:spacing w:val="1"/>
        </w:rPr>
        <w:t>n</w:t>
      </w:r>
      <w:r>
        <w:rPr>
          <w:spacing w:val="-2"/>
        </w:rPr>
        <w:t>it</w:t>
      </w:r>
      <w:r>
        <w:t>ude</w:t>
      </w:r>
      <w:r>
        <w:rPr>
          <w:spacing w:val="-2"/>
        </w:rPr>
        <w:t xml:space="preserve"> </w:t>
      </w:r>
      <w:r>
        <w:rPr>
          <w:spacing w:val="1"/>
        </w:rPr>
        <w:t>6</w:t>
      </w:r>
      <w:r>
        <w:rPr>
          <w:spacing w:val="-2"/>
        </w:rPr>
        <w:t>.</w:t>
      </w:r>
      <w:r>
        <w:rPr>
          <w:spacing w:val="4"/>
        </w:rPr>
        <w:t>3</w:t>
      </w:r>
      <w:r>
        <w:t>)</w:t>
      </w:r>
      <w:r>
        <w:rPr>
          <w:spacing w:val="-4"/>
        </w:rPr>
        <w:t xml:space="preserve"> </w:t>
      </w:r>
      <w:r>
        <w:rPr>
          <w:rFonts w:cs="Arial"/>
        </w:rPr>
        <w:t>-</w:t>
      </w:r>
      <w:r>
        <w:rPr>
          <w:rFonts w:cs="Arial"/>
          <w:spacing w:val="-1"/>
        </w:rPr>
        <w:t xml:space="preserve"> </w:t>
      </w:r>
      <w:r>
        <w:t>W</w:t>
      </w:r>
      <w:r>
        <w:rPr>
          <w:spacing w:val="-2"/>
        </w:rPr>
        <w:t>es</w:t>
      </w:r>
      <w:r>
        <w:t>te</w:t>
      </w:r>
      <w:r>
        <w:rPr>
          <w:spacing w:val="-3"/>
        </w:rPr>
        <w:t>r</w:t>
      </w:r>
      <w:r>
        <w:t>n</w:t>
      </w:r>
      <w:r>
        <w:rPr>
          <w:spacing w:val="-16"/>
        </w:rPr>
        <w:t xml:space="preserve"> </w:t>
      </w:r>
      <w:r>
        <w:rPr>
          <w:spacing w:val="-1"/>
        </w:rPr>
        <w:t>A</w:t>
      </w:r>
      <w:r>
        <w:t>us</w:t>
      </w:r>
      <w:r>
        <w:rPr>
          <w:spacing w:val="-2"/>
        </w:rPr>
        <w:t>t</w:t>
      </w:r>
      <w:r>
        <w:t>ralia, 29</w:t>
      </w:r>
      <w:r>
        <w:rPr>
          <w:spacing w:val="-16"/>
        </w:rPr>
        <w:t xml:space="preserve"> </w:t>
      </w:r>
      <w:r>
        <w:rPr>
          <w:spacing w:val="-1"/>
        </w:rPr>
        <w:t>A</w:t>
      </w:r>
      <w:r>
        <w:t>p</w:t>
      </w:r>
      <w:r>
        <w:rPr>
          <w:spacing w:val="-2"/>
        </w:rPr>
        <w:t>r</w:t>
      </w:r>
      <w:r>
        <w:t xml:space="preserve">il </w:t>
      </w:r>
      <w:bookmarkEnd w:id="56"/>
      <w:r>
        <w:t>1941</w:t>
      </w:r>
    </w:p>
    <w:p w:rsidR="00390CA3" w:rsidRDefault="00390CA3">
      <w:pPr>
        <w:spacing w:before="19" w:line="200" w:lineRule="exact"/>
        <w:rPr>
          <w:sz w:val="20"/>
          <w:szCs w:val="20"/>
        </w:rPr>
      </w:pPr>
    </w:p>
    <w:p w:rsidR="00390CA3" w:rsidRDefault="00BD6A69">
      <w:pPr>
        <w:pStyle w:val="BodyText"/>
        <w:spacing w:line="292" w:lineRule="auto"/>
        <w:ind w:right="258"/>
      </w:pPr>
      <w:r>
        <w:rPr>
          <w:spacing w:val="3"/>
        </w:rPr>
        <w:t>T</w:t>
      </w:r>
      <w:r>
        <w:t>he</w:t>
      </w:r>
      <w:r>
        <w:rPr>
          <w:spacing w:val="-6"/>
        </w:rPr>
        <w:t xml:space="preserve"> </w:t>
      </w:r>
      <w:r>
        <w:t>M</w:t>
      </w:r>
      <w:r>
        <w:rPr>
          <w:spacing w:val="-1"/>
        </w:rPr>
        <w:t>e</w:t>
      </w:r>
      <w:r>
        <w:t>e</w:t>
      </w:r>
      <w:r>
        <w:rPr>
          <w:spacing w:val="1"/>
        </w:rPr>
        <w:t>b</w:t>
      </w:r>
      <w:r>
        <w:t>er</w:t>
      </w:r>
      <w:r>
        <w:rPr>
          <w:spacing w:val="1"/>
        </w:rPr>
        <w:t>r</w:t>
      </w:r>
      <w:r>
        <w:rPr>
          <w:spacing w:val="-1"/>
        </w:rPr>
        <w:t>i</w:t>
      </w:r>
      <w:r>
        <w:t>e</w:t>
      </w:r>
      <w:r>
        <w:rPr>
          <w:spacing w:val="-6"/>
        </w:rPr>
        <w:t xml:space="preserve"> </w:t>
      </w:r>
      <w:r>
        <w:rPr>
          <w:spacing w:val="1"/>
        </w:rPr>
        <w:t>e</w:t>
      </w:r>
      <w:r>
        <w:t>arth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6"/>
        </w:rPr>
        <w:t xml:space="preserve"> </w:t>
      </w:r>
      <w:r>
        <w:t>w</w:t>
      </w:r>
      <w:r>
        <w:rPr>
          <w:spacing w:val="-1"/>
        </w:rPr>
        <w:t>a</w:t>
      </w:r>
      <w:r>
        <w:t>s</w:t>
      </w:r>
      <w:r>
        <w:rPr>
          <w:spacing w:val="-5"/>
        </w:rPr>
        <w:t xml:space="preserve"> </w:t>
      </w:r>
      <w:r>
        <w:rPr>
          <w:spacing w:val="1"/>
        </w:rPr>
        <w:t>f</w:t>
      </w:r>
      <w:r>
        <w:t>e</w:t>
      </w:r>
      <w:r>
        <w:rPr>
          <w:spacing w:val="-2"/>
        </w:rPr>
        <w:t>l</w:t>
      </w:r>
      <w:r>
        <w:t>t</w:t>
      </w:r>
      <w:r>
        <w:rPr>
          <w:spacing w:val="-6"/>
        </w:rPr>
        <w:t xml:space="preserve"> </w:t>
      </w:r>
      <w:r>
        <w:rPr>
          <w:spacing w:val="1"/>
        </w:rPr>
        <w:t>o</w:t>
      </w:r>
      <w:r>
        <w:rPr>
          <w:spacing w:val="-2"/>
        </w:rPr>
        <w:t>v</w:t>
      </w:r>
      <w:r>
        <w:t>er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w</w:t>
      </w:r>
      <w:r>
        <w:rPr>
          <w:spacing w:val="1"/>
        </w:rPr>
        <w:t>i</w:t>
      </w:r>
      <w:r>
        <w:t>de</w:t>
      </w:r>
      <w:r>
        <w:rPr>
          <w:spacing w:val="-6"/>
        </w:rPr>
        <w:t xml:space="preserve"> </w:t>
      </w:r>
      <w:r>
        <w:t>ar</w:t>
      </w:r>
      <w:r>
        <w:rPr>
          <w:spacing w:val="2"/>
        </w:rPr>
        <w:t>e</w:t>
      </w:r>
      <w:r>
        <w:t>a</w:t>
      </w:r>
      <w:r>
        <w:rPr>
          <w:spacing w:val="-3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rPr>
          <w:spacing w:val="8"/>
        </w:rPr>
        <w:t>W</w:t>
      </w:r>
      <w:r>
        <w:t>estern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t>ustra</w:t>
      </w:r>
      <w:r>
        <w:rPr>
          <w:spacing w:val="-2"/>
        </w:rPr>
        <w:t>l</w:t>
      </w:r>
      <w:r>
        <w:rPr>
          <w:spacing w:val="1"/>
        </w:rPr>
        <w:t>i</w:t>
      </w:r>
      <w:r>
        <w:t>a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t>rom</w:t>
      </w:r>
      <w:r>
        <w:rPr>
          <w:spacing w:val="-2"/>
        </w:rPr>
        <w:t xml:space="preserve"> </w:t>
      </w:r>
      <w:r>
        <w:rPr>
          <w:spacing w:val="-1"/>
        </w:rPr>
        <w:t>P</w:t>
      </w:r>
      <w:r>
        <w:t>ort</w:t>
      </w:r>
      <w:r>
        <w:rPr>
          <w:spacing w:val="-6"/>
        </w:rPr>
        <w:t xml:space="preserve"> </w:t>
      </w:r>
      <w:r>
        <w:t>Hedla</w:t>
      </w:r>
      <w:r>
        <w:rPr>
          <w:spacing w:val="1"/>
        </w:rPr>
        <w:t>n</w:t>
      </w:r>
      <w:r>
        <w:t>d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w w:val="99"/>
        </w:rPr>
        <w:t xml:space="preserve"> </w:t>
      </w:r>
      <w:r>
        <w:t>n</w:t>
      </w:r>
      <w:r>
        <w:rPr>
          <w:spacing w:val="-1"/>
        </w:rPr>
        <w:t>o</w:t>
      </w:r>
      <w:r>
        <w:t>rth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t>o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>l</w:t>
      </w:r>
      <w:r>
        <w:rPr>
          <w:spacing w:val="1"/>
        </w:rPr>
        <w:t>b</w:t>
      </w:r>
      <w:r>
        <w:t>a</w:t>
      </w:r>
      <w:r>
        <w:rPr>
          <w:spacing w:val="4"/>
        </w:rPr>
        <w:t>n</w:t>
      </w:r>
      <w:r>
        <w:t>y</w:t>
      </w:r>
      <w:r>
        <w:rPr>
          <w:spacing w:val="-9"/>
        </w:rPr>
        <w:t xml:space="preserve"> </w:t>
      </w:r>
      <w:r>
        <w:t>a</w:t>
      </w:r>
      <w:r>
        <w:rPr>
          <w:spacing w:val="1"/>
        </w:rPr>
        <w:t>n</w:t>
      </w:r>
      <w:r>
        <w:t>d</w:t>
      </w:r>
      <w:r>
        <w:rPr>
          <w:spacing w:val="-5"/>
        </w:rPr>
        <w:t xml:space="preserve"> </w:t>
      </w:r>
      <w:r>
        <w:t>N</w:t>
      </w:r>
      <w:r>
        <w:rPr>
          <w:spacing w:val="-1"/>
        </w:rPr>
        <w:t>o</w:t>
      </w:r>
      <w:r>
        <w:t>r</w:t>
      </w:r>
      <w:r>
        <w:rPr>
          <w:spacing w:val="1"/>
        </w:rPr>
        <w:t>se</w:t>
      </w:r>
      <w:r>
        <w:rPr>
          <w:spacing w:val="4"/>
        </w:rPr>
        <w:t>m</w:t>
      </w:r>
      <w:r>
        <w:t>an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t>he</w:t>
      </w:r>
      <w:r>
        <w:rPr>
          <w:spacing w:val="-6"/>
        </w:rPr>
        <w:t xml:space="preserve"> </w:t>
      </w:r>
      <w:r>
        <w:t>s</w:t>
      </w:r>
      <w:r>
        <w:rPr>
          <w:spacing w:val="1"/>
        </w:rPr>
        <w:t>o</w:t>
      </w:r>
      <w:r>
        <w:t>ut</w:t>
      </w:r>
      <w:r>
        <w:rPr>
          <w:spacing w:val="-1"/>
        </w:rPr>
        <w:t>h</w:t>
      </w:r>
      <w:r>
        <w:t>.</w:t>
      </w:r>
      <w:r>
        <w:rPr>
          <w:spacing w:val="-2"/>
        </w:rPr>
        <w:t xml:space="preserve"> </w:t>
      </w:r>
      <w:r>
        <w:rPr>
          <w:spacing w:val="3"/>
        </w:rPr>
        <w:t>T</w:t>
      </w:r>
      <w:r>
        <w:t>he</w:t>
      </w:r>
      <w:r>
        <w:rPr>
          <w:spacing w:val="-5"/>
        </w:rPr>
        <w:t xml:space="preserve"> </w:t>
      </w:r>
      <w:r>
        <w:t>p</w:t>
      </w:r>
      <w:r>
        <w:rPr>
          <w:spacing w:val="-1"/>
        </w:rPr>
        <w:t>o</w:t>
      </w:r>
      <w:r>
        <w:rPr>
          <w:spacing w:val="1"/>
        </w:rPr>
        <w:t>pu</w:t>
      </w:r>
      <w:r>
        <w:rPr>
          <w:spacing w:val="-1"/>
        </w:rPr>
        <w:t>l</w:t>
      </w:r>
      <w:r>
        <w:t>a</w:t>
      </w:r>
      <w:r>
        <w:rPr>
          <w:spacing w:val="1"/>
        </w:rPr>
        <w:t>t</w:t>
      </w:r>
      <w:r>
        <w:rPr>
          <w:spacing w:val="-1"/>
        </w:rPr>
        <w:t>i</w:t>
      </w:r>
      <w:r>
        <w:t>on</w:t>
      </w:r>
      <w:r>
        <w:rPr>
          <w:spacing w:val="-4"/>
        </w:rPr>
        <w:t xml:space="preserve"> </w:t>
      </w:r>
      <w:r>
        <w:t>n</w:t>
      </w:r>
      <w:r>
        <w:rPr>
          <w:spacing w:val="-1"/>
        </w:rPr>
        <w:t>e</w:t>
      </w:r>
      <w:r>
        <w:t>ar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t>he</w:t>
      </w:r>
      <w:r>
        <w:rPr>
          <w:spacing w:val="-5"/>
        </w:rPr>
        <w:t xml:space="preserve"> </w:t>
      </w:r>
      <w:r>
        <w:t>e</w:t>
      </w:r>
      <w:r>
        <w:rPr>
          <w:spacing w:val="1"/>
        </w:rPr>
        <w:t>p</w:t>
      </w:r>
      <w:r>
        <w:rPr>
          <w:spacing w:val="-1"/>
        </w:rPr>
        <w:t>i</w:t>
      </w:r>
      <w:r>
        <w:rPr>
          <w:spacing w:val="1"/>
        </w:rPr>
        <w:t>c</w:t>
      </w:r>
      <w:r>
        <w:t>e</w:t>
      </w:r>
      <w:r>
        <w:rPr>
          <w:spacing w:val="-1"/>
        </w:rPr>
        <w:t>n</w:t>
      </w:r>
      <w:r>
        <w:t>tre</w:t>
      </w:r>
      <w:r>
        <w:rPr>
          <w:spacing w:val="-4"/>
        </w:rPr>
        <w:t xml:space="preserve"> </w:t>
      </w:r>
      <w:r>
        <w:rPr>
          <w:spacing w:val="2"/>
        </w:rPr>
        <w:t>w</w:t>
      </w:r>
      <w:r>
        <w:t>as</w:t>
      </w:r>
      <w:r>
        <w:rPr>
          <w:spacing w:val="-5"/>
        </w:rPr>
        <w:t xml:space="preserve"> </w:t>
      </w:r>
      <w:r>
        <w:t>sp</w:t>
      </w:r>
      <w:r>
        <w:rPr>
          <w:spacing w:val="-1"/>
        </w:rPr>
        <w:t>a</w:t>
      </w:r>
      <w:r>
        <w:t>r</w:t>
      </w:r>
      <w:r>
        <w:rPr>
          <w:spacing w:val="1"/>
        </w:rPr>
        <w:t>s</w:t>
      </w:r>
      <w:r>
        <w:t>e,</w:t>
      </w:r>
      <w:r>
        <w:rPr>
          <w:spacing w:val="-1"/>
        </w:rPr>
        <w:t xml:space="preserve"> </w:t>
      </w:r>
      <w:r>
        <w:rPr>
          <w:spacing w:val="1"/>
        </w:rPr>
        <w:t>s</w:t>
      </w:r>
      <w:r>
        <w:t>o</w:t>
      </w:r>
      <w:r>
        <w:rPr>
          <w:spacing w:val="-6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w w:val="99"/>
        </w:rPr>
        <w:t xml:space="preserve"> </w:t>
      </w:r>
      <w:r>
        <w:t>d</w:t>
      </w:r>
      <w:r>
        <w:rPr>
          <w:spacing w:val="-1"/>
        </w:rPr>
        <w:t>a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5"/>
        </w:rPr>
        <w:t xml:space="preserve"> </w:t>
      </w:r>
      <w:r>
        <w:rPr>
          <w:spacing w:val="-3"/>
        </w:rPr>
        <w:t>w</w:t>
      </w:r>
      <w:r>
        <w:t>as</w:t>
      </w:r>
      <w:r>
        <w:rPr>
          <w:spacing w:val="-5"/>
        </w:rPr>
        <w:t xml:space="preserve"> </w:t>
      </w:r>
      <w:r>
        <w:rPr>
          <w:spacing w:val="1"/>
        </w:rPr>
        <w:t>l</w:t>
      </w:r>
      <w:r>
        <w:rPr>
          <w:spacing w:val="-1"/>
        </w:rPr>
        <w:t>i</w:t>
      </w:r>
      <w:r>
        <w:rPr>
          <w:spacing w:val="4"/>
        </w:rPr>
        <w:t>m</w:t>
      </w:r>
      <w:r>
        <w:rPr>
          <w:spacing w:val="-1"/>
        </w:rPr>
        <w:t>i</w:t>
      </w:r>
      <w:r>
        <w:t>ted,</w:t>
      </w:r>
      <w:r>
        <w:rPr>
          <w:spacing w:val="-7"/>
        </w:rPr>
        <w:t xml:space="preserve"> </w:t>
      </w:r>
      <w:r>
        <w:rPr>
          <w:spacing w:val="1"/>
        </w:rPr>
        <w:t>b</w:t>
      </w:r>
      <w:r>
        <w:t>ut</w:t>
      </w:r>
      <w:r>
        <w:rPr>
          <w:spacing w:val="-6"/>
        </w:rPr>
        <w:t xml:space="preserve"> </w:t>
      </w:r>
      <w:r>
        <w:rPr>
          <w:spacing w:val="-1"/>
        </w:rPr>
        <w:t>i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c</w:t>
      </w:r>
      <w:r>
        <w:t>ra</w:t>
      </w:r>
      <w:r>
        <w:rPr>
          <w:spacing w:val="-2"/>
        </w:rPr>
        <w:t>c</w:t>
      </w:r>
      <w:r>
        <w:rPr>
          <w:spacing w:val="3"/>
        </w:rPr>
        <w:t>k</w:t>
      </w:r>
      <w:r>
        <w:t>ed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>l</w:t>
      </w:r>
      <w:r>
        <w:t>l</w:t>
      </w:r>
      <w:r>
        <w:rPr>
          <w:spacing w:val="-4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a</w:t>
      </w:r>
      <w:r>
        <w:rPr>
          <w:spacing w:val="-1"/>
        </w:rPr>
        <w:t>ll</w:t>
      </w:r>
      <w:r>
        <w:t>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M</w:t>
      </w:r>
      <w:r>
        <w:rPr>
          <w:spacing w:val="1"/>
        </w:rPr>
        <w:t>e</w:t>
      </w:r>
      <w:r>
        <w:t>e</w:t>
      </w:r>
      <w:r>
        <w:rPr>
          <w:spacing w:val="-1"/>
        </w:rPr>
        <w:t>b</w:t>
      </w:r>
      <w:r>
        <w:t>e</w:t>
      </w:r>
      <w:r>
        <w:rPr>
          <w:spacing w:val="2"/>
        </w:rPr>
        <w:t>r</w:t>
      </w:r>
      <w:r>
        <w:t>r</w:t>
      </w:r>
      <w:r>
        <w:rPr>
          <w:spacing w:val="-1"/>
        </w:rPr>
        <w:t>i</w:t>
      </w:r>
      <w:r>
        <w:t>e</w:t>
      </w:r>
      <w:r>
        <w:rPr>
          <w:spacing w:val="-6"/>
        </w:rPr>
        <w:t xml:space="preserve"> </w:t>
      </w:r>
      <w:r>
        <w:t>H</w:t>
      </w:r>
      <w:r>
        <w:rPr>
          <w:spacing w:val="-1"/>
        </w:rPr>
        <w:t>o</w:t>
      </w:r>
      <w:r>
        <w:rPr>
          <w:spacing w:val="4"/>
        </w:rPr>
        <w:t>m</w:t>
      </w:r>
      <w:r>
        <w:t>este</w:t>
      </w:r>
      <w:r>
        <w:rPr>
          <w:spacing w:val="-1"/>
        </w:rPr>
        <w:t>a</w:t>
      </w:r>
      <w:r>
        <w:t>d,</w:t>
      </w:r>
      <w:r>
        <w:rPr>
          <w:spacing w:val="-5"/>
        </w:rPr>
        <w:t xml:space="preserve"> </w:t>
      </w:r>
      <w:r>
        <w:t>b</w:t>
      </w:r>
      <w:r>
        <w:rPr>
          <w:spacing w:val="-1"/>
        </w:rPr>
        <w:t>u</w:t>
      </w:r>
      <w:r>
        <w:t>r</w:t>
      </w:r>
      <w:r>
        <w:rPr>
          <w:spacing w:val="1"/>
        </w:rPr>
        <w:t>s</w:t>
      </w:r>
      <w:r>
        <w:t>t</w:t>
      </w:r>
      <w:r>
        <w:rPr>
          <w:spacing w:val="-6"/>
        </w:rPr>
        <w:t xml:space="preserve"> </w:t>
      </w:r>
      <w:r>
        <w:t>ra</w:t>
      </w:r>
      <w:r>
        <w:rPr>
          <w:spacing w:val="1"/>
        </w:rPr>
        <w:t>in</w:t>
      </w:r>
      <w:r>
        <w:t>wat</w:t>
      </w:r>
      <w:r>
        <w:rPr>
          <w:spacing w:val="-1"/>
        </w:rPr>
        <w:t>e</w:t>
      </w:r>
      <w:r>
        <w:t>r</w:t>
      </w:r>
      <w:r>
        <w:rPr>
          <w:spacing w:val="-6"/>
        </w:rPr>
        <w:t xml:space="preserve"> </w:t>
      </w:r>
      <w:r>
        <w:t>t</w:t>
      </w:r>
      <w:r>
        <w:rPr>
          <w:spacing w:val="1"/>
        </w:rPr>
        <w:t>a</w:t>
      </w:r>
      <w:r>
        <w:t>n</w:t>
      </w:r>
      <w:r>
        <w:rPr>
          <w:spacing w:val="3"/>
        </w:rPr>
        <w:t>k</w:t>
      </w:r>
      <w:r>
        <w:t>s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w w:val="99"/>
        </w:rPr>
        <w:t xml:space="preserve"> </w:t>
      </w:r>
      <w:r>
        <w:rPr>
          <w:spacing w:val="1"/>
        </w:rPr>
        <w:t>c</w:t>
      </w:r>
      <w:r>
        <w:t>ra</w:t>
      </w:r>
      <w:r>
        <w:rPr>
          <w:spacing w:val="-2"/>
        </w:rPr>
        <w:t>c</w:t>
      </w:r>
      <w:r>
        <w:rPr>
          <w:spacing w:val="3"/>
        </w:rPr>
        <w:t>k</w:t>
      </w:r>
      <w:r>
        <w:t>ed</w:t>
      </w:r>
      <w:r>
        <w:rPr>
          <w:spacing w:val="-10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9"/>
        </w:rPr>
        <w:t xml:space="preserve"> </w:t>
      </w:r>
      <w:r>
        <w:rPr>
          <w:spacing w:val="-1"/>
        </w:rPr>
        <w:t>g</w:t>
      </w:r>
      <w:r>
        <w:t>r</w:t>
      </w:r>
      <w:r>
        <w:rPr>
          <w:spacing w:val="1"/>
        </w:rPr>
        <w:t>o</w:t>
      </w:r>
      <w:r>
        <w:t>u</w:t>
      </w:r>
      <w:r>
        <w:rPr>
          <w:spacing w:val="-1"/>
        </w:rPr>
        <w:t>n</w:t>
      </w:r>
      <w:r>
        <w:rPr>
          <w:spacing w:val="1"/>
        </w:rPr>
        <w:t>d</w:t>
      </w:r>
      <w:r>
        <w:t>.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1" w:line="240" w:lineRule="exact"/>
        <w:rPr>
          <w:sz w:val="24"/>
          <w:szCs w:val="24"/>
        </w:rPr>
      </w:pPr>
    </w:p>
    <w:p w:rsidR="00390CA3" w:rsidRDefault="00BD6A69">
      <w:pPr>
        <w:pStyle w:val="Heading2"/>
      </w:pPr>
      <w:bookmarkStart w:id="57" w:name="_TOC_250016"/>
      <w:r>
        <w:t>Dalto</w:t>
      </w:r>
      <w:r>
        <w:rPr>
          <w:spacing w:val="-2"/>
        </w:rPr>
        <w:t>n</w:t>
      </w:r>
      <w:r>
        <w:rPr>
          <w:rFonts w:cs="Arial"/>
        </w:rPr>
        <w:t>-</w:t>
      </w:r>
      <w:r>
        <w:t>Gu</w:t>
      </w:r>
      <w:r>
        <w:rPr>
          <w:spacing w:val="1"/>
        </w:rPr>
        <w:t>n</w:t>
      </w:r>
      <w:r>
        <w:t>n</w:t>
      </w:r>
      <w:r>
        <w:rPr>
          <w:spacing w:val="-2"/>
        </w:rPr>
        <w:t>i</w:t>
      </w:r>
      <w:r>
        <w:t>ng</w:t>
      </w:r>
      <w:r>
        <w:rPr>
          <w:spacing w:val="-2"/>
        </w:rPr>
        <w:t xml:space="preserve"> </w:t>
      </w:r>
      <w:r>
        <w:rPr>
          <w:spacing w:val="-1"/>
        </w:rPr>
        <w:t>(</w:t>
      </w:r>
      <w:r>
        <w:t>mag</w:t>
      </w:r>
      <w:r>
        <w:rPr>
          <w:spacing w:val="-2"/>
        </w:rPr>
        <w:t>n</w:t>
      </w:r>
      <w:r>
        <w:t>it</w:t>
      </w:r>
      <w:r>
        <w:rPr>
          <w:spacing w:val="-2"/>
        </w:rPr>
        <w:t>u</w:t>
      </w:r>
      <w:r>
        <w:t>de</w:t>
      </w:r>
      <w:r>
        <w:rPr>
          <w:spacing w:val="-1"/>
        </w:rPr>
        <w:t xml:space="preserve"> </w:t>
      </w:r>
      <w:r>
        <w:t>5</w:t>
      </w:r>
      <w:r>
        <w:rPr>
          <w:spacing w:val="-2"/>
        </w:rPr>
        <w:t>.</w:t>
      </w:r>
      <w:r>
        <w:t>6)</w:t>
      </w:r>
      <w:r>
        <w:rPr>
          <w:spacing w:val="2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South</w:t>
      </w:r>
      <w:r>
        <w:rPr>
          <w:spacing w:val="-1"/>
        </w:rPr>
        <w:t xml:space="preserve"> </w:t>
      </w:r>
      <w:r>
        <w:rPr>
          <w:spacing w:val="-8"/>
        </w:rPr>
        <w:t>W</w:t>
      </w:r>
      <w:r>
        <w:rPr>
          <w:spacing w:val="-2"/>
        </w:rPr>
        <w:t>al</w:t>
      </w:r>
      <w:r>
        <w:t>e</w:t>
      </w:r>
      <w:r>
        <w:rPr>
          <w:spacing w:val="-2"/>
        </w:rPr>
        <w:t>s</w:t>
      </w:r>
      <w:r>
        <w:t>, 19</w:t>
      </w:r>
      <w:r>
        <w:rPr>
          <w:spacing w:val="-2"/>
        </w:rPr>
        <w:t xml:space="preserve"> </w:t>
      </w:r>
      <w:r>
        <w:t>No</w:t>
      </w:r>
      <w:r>
        <w:rPr>
          <w:spacing w:val="-4"/>
        </w:rPr>
        <w:t>v</w:t>
      </w:r>
      <w:r>
        <w:t>ember 19</w:t>
      </w:r>
      <w:r>
        <w:rPr>
          <w:spacing w:val="-2"/>
        </w:rPr>
        <w:t>3</w:t>
      </w:r>
      <w:bookmarkEnd w:id="57"/>
      <w:r>
        <w:t>4</w:t>
      </w:r>
    </w:p>
    <w:p w:rsidR="00390CA3" w:rsidRDefault="00390CA3">
      <w:pPr>
        <w:spacing w:before="19" w:line="200" w:lineRule="exact"/>
        <w:rPr>
          <w:sz w:val="20"/>
          <w:szCs w:val="20"/>
        </w:rPr>
      </w:pPr>
    </w:p>
    <w:p w:rsidR="00390CA3" w:rsidRDefault="00BD6A69">
      <w:pPr>
        <w:pStyle w:val="BodyText"/>
        <w:spacing w:line="292" w:lineRule="auto"/>
        <w:ind w:right="172"/>
      </w:pPr>
      <w:r>
        <w:t>A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t>t</w:t>
      </w:r>
      <w:r>
        <w:rPr>
          <w:spacing w:val="1"/>
        </w:rPr>
        <w:t>u</w:t>
      </w:r>
      <w:r>
        <w:t>de</w:t>
      </w:r>
      <w:r>
        <w:rPr>
          <w:spacing w:val="-6"/>
        </w:rPr>
        <w:t xml:space="preserve"> </w:t>
      </w:r>
      <w:r>
        <w:rPr>
          <w:spacing w:val="1"/>
        </w:rPr>
        <w:t>5</w:t>
      </w:r>
      <w:r>
        <w:t>.6</w:t>
      </w:r>
      <w:r>
        <w:rPr>
          <w:spacing w:val="-6"/>
        </w:rPr>
        <w:t xml:space="preserve"> </w:t>
      </w:r>
      <w:r>
        <w:rPr>
          <w:spacing w:val="1"/>
        </w:rPr>
        <w:t>e</w:t>
      </w:r>
      <w:r>
        <w:t>arth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o</w:t>
      </w:r>
      <w:r>
        <w:rPr>
          <w:spacing w:val="1"/>
        </w:rPr>
        <w:t>cc</w:t>
      </w:r>
      <w:r>
        <w:t>ur</w:t>
      </w:r>
      <w:r>
        <w:rPr>
          <w:spacing w:val="1"/>
        </w:rPr>
        <w:t>r</w:t>
      </w:r>
      <w:r>
        <w:t>ed</w:t>
      </w:r>
      <w:r>
        <w:rPr>
          <w:spacing w:val="-5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-1"/>
        </w:rPr>
        <w:t>1</w:t>
      </w:r>
      <w:r>
        <w:t>9</w:t>
      </w:r>
      <w:r>
        <w:rPr>
          <w:spacing w:val="-4"/>
        </w:rPr>
        <w:t xml:space="preserve"> </w:t>
      </w:r>
      <w:r>
        <w:t>N</w:t>
      </w:r>
      <w:r>
        <w:rPr>
          <w:spacing w:val="1"/>
        </w:rPr>
        <w:t>o</w:t>
      </w:r>
      <w:r>
        <w:rPr>
          <w:spacing w:val="-2"/>
        </w:rPr>
        <w:t>v</w:t>
      </w:r>
      <w:r>
        <w:t>e</w:t>
      </w:r>
      <w:r>
        <w:rPr>
          <w:spacing w:val="4"/>
        </w:rPr>
        <w:t>m</w:t>
      </w:r>
      <w:r>
        <w:t>b</w:t>
      </w:r>
      <w:r>
        <w:rPr>
          <w:spacing w:val="-1"/>
        </w:rPr>
        <w:t>e</w:t>
      </w:r>
      <w:r>
        <w:t>r</w:t>
      </w:r>
      <w:r>
        <w:rPr>
          <w:spacing w:val="-5"/>
        </w:rPr>
        <w:t xml:space="preserve"> </w:t>
      </w:r>
      <w:r>
        <w:t>1</w:t>
      </w:r>
      <w:r>
        <w:rPr>
          <w:spacing w:val="-1"/>
        </w:rPr>
        <w:t>9</w:t>
      </w:r>
      <w:r>
        <w:t>3</w:t>
      </w:r>
      <w:r>
        <w:rPr>
          <w:spacing w:val="-1"/>
        </w:rPr>
        <w:t>4</w:t>
      </w:r>
      <w:r>
        <w:t>.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pre</w:t>
      </w:r>
      <w:r>
        <w:rPr>
          <w:spacing w:val="1"/>
        </w:rPr>
        <w:t>c</w:t>
      </w:r>
      <w:r>
        <w:t>e</w:t>
      </w:r>
      <w:r>
        <w:rPr>
          <w:spacing w:val="1"/>
        </w:rPr>
        <w:t>d</w:t>
      </w:r>
      <w:r>
        <w:t>ed</w:t>
      </w:r>
      <w:r>
        <w:rPr>
          <w:spacing w:val="-6"/>
        </w:rPr>
        <w:t xml:space="preserve"> </w:t>
      </w:r>
      <w:r>
        <w:rPr>
          <w:spacing w:val="4"/>
        </w:rPr>
        <w:t>b</w:t>
      </w:r>
      <w:r>
        <w:t>y</w:t>
      </w:r>
      <w:r>
        <w:rPr>
          <w:spacing w:val="-7"/>
        </w:rPr>
        <w:t xml:space="preserve"> </w:t>
      </w:r>
      <w:r>
        <w:t>a</w:t>
      </w:r>
      <w:r>
        <w:rPr>
          <w:spacing w:val="-4"/>
        </w:rPr>
        <w:t xml:space="preserve"> </w:t>
      </w:r>
      <w:r>
        <w:rPr>
          <w:spacing w:val="-3"/>
        </w:rPr>
        <w:t>w</w:t>
      </w:r>
      <w:r>
        <w:t>e</w:t>
      </w:r>
      <w:r>
        <w:rPr>
          <w:spacing w:val="-1"/>
        </w:rPr>
        <w:t>e</w:t>
      </w:r>
      <w:r>
        <w:t>k</w:t>
      </w:r>
      <w:r>
        <w:rPr>
          <w:spacing w:val="-2"/>
        </w:rPr>
        <w:t xml:space="preserve"> </w:t>
      </w:r>
      <w:r>
        <w:t>of</w:t>
      </w:r>
      <w:r>
        <w:rPr>
          <w:w w:val="99"/>
        </w:rPr>
        <w:t xml:space="preserve">  </w:t>
      </w:r>
      <w:r>
        <w:rPr>
          <w:spacing w:val="2"/>
        </w:rPr>
        <w:t>f</w:t>
      </w:r>
      <w:r>
        <w:t>ore</w:t>
      </w:r>
      <w:r>
        <w:rPr>
          <w:spacing w:val="1"/>
        </w:rPr>
        <w:t>s</w:t>
      </w:r>
      <w:r>
        <w:t>h</w:t>
      </w:r>
      <w:r>
        <w:rPr>
          <w:spacing w:val="-1"/>
        </w:rPr>
        <w:t>o</w:t>
      </w:r>
      <w:r>
        <w:rPr>
          <w:spacing w:val="-2"/>
        </w:rPr>
        <w:t>c</w:t>
      </w:r>
      <w:r>
        <w:rPr>
          <w:spacing w:val="3"/>
        </w:rPr>
        <w:t>k</w:t>
      </w:r>
      <w:r>
        <w:t>s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4"/>
        </w:rPr>
        <w:t xml:space="preserve"> </w:t>
      </w:r>
      <w:r>
        <w:rPr>
          <w:spacing w:val="-3"/>
        </w:rPr>
        <w:t>w</w:t>
      </w:r>
      <w:r>
        <w:t>as</w:t>
      </w:r>
      <w:r>
        <w:rPr>
          <w:spacing w:val="-5"/>
        </w:rPr>
        <w:t xml:space="preserve"> </w:t>
      </w:r>
      <w:r>
        <w:rPr>
          <w:spacing w:val="1"/>
        </w:rPr>
        <w:t>f</w:t>
      </w:r>
      <w:r>
        <w:t>o</w:t>
      </w:r>
      <w:r>
        <w:rPr>
          <w:spacing w:val="-2"/>
        </w:rPr>
        <w:t>l</w:t>
      </w:r>
      <w:r>
        <w:rPr>
          <w:spacing w:val="1"/>
        </w:rPr>
        <w:t>lo</w:t>
      </w:r>
      <w:r>
        <w:rPr>
          <w:spacing w:val="-3"/>
        </w:rPr>
        <w:t>w</w:t>
      </w:r>
      <w:r>
        <w:rPr>
          <w:spacing w:val="1"/>
        </w:rPr>
        <w:t>e</w:t>
      </w:r>
      <w:r>
        <w:t>d</w:t>
      </w:r>
      <w:r>
        <w:rPr>
          <w:spacing w:val="-6"/>
        </w:rPr>
        <w:t xml:space="preserve"> </w:t>
      </w:r>
      <w:r>
        <w:rPr>
          <w:spacing w:val="3"/>
        </w:rPr>
        <w:t>b</w:t>
      </w:r>
      <w:r>
        <w:t>y</w:t>
      </w:r>
      <w:r>
        <w:rPr>
          <w:spacing w:val="-9"/>
        </w:rPr>
        <w:t xml:space="preserve"> </w:t>
      </w:r>
      <w:r>
        <w:t>a</w:t>
      </w:r>
      <w:r>
        <w:rPr>
          <w:spacing w:val="-4"/>
        </w:rPr>
        <w:t xml:space="preserve"> </w:t>
      </w:r>
      <w:r>
        <w:rPr>
          <w:spacing w:val="-1"/>
        </w:rPr>
        <w:t>l</w:t>
      </w:r>
      <w:r>
        <w:t>o</w:t>
      </w:r>
      <w:r>
        <w:rPr>
          <w:spacing w:val="1"/>
        </w:rPr>
        <w:t>n</w:t>
      </w:r>
      <w:r>
        <w:t>g</w:t>
      </w:r>
      <w:r>
        <w:rPr>
          <w:spacing w:val="-6"/>
        </w:rPr>
        <w:t xml:space="preserve"> </w:t>
      </w:r>
      <w:r>
        <w:t>ser</w:t>
      </w:r>
      <w:r>
        <w:rPr>
          <w:spacing w:val="1"/>
        </w:rPr>
        <w:t>i</w:t>
      </w:r>
      <w:r>
        <w:t>es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>f</w:t>
      </w:r>
      <w:r>
        <w:t>ter</w:t>
      </w:r>
      <w:r>
        <w:rPr>
          <w:spacing w:val="-1"/>
        </w:rPr>
        <w:t>s</w:t>
      </w:r>
      <w:r>
        <w:t>h</w:t>
      </w:r>
      <w:r>
        <w:rPr>
          <w:spacing w:val="-1"/>
        </w:rPr>
        <w:t>o</w:t>
      </w:r>
      <w:r>
        <w:rPr>
          <w:spacing w:val="1"/>
        </w:rPr>
        <w:t>c</w:t>
      </w:r>
      <w:r>
        <w:rPr>
          <w:spacing w:val="3"/>
        </w:rPr>
        <w:t>k</w:t>
      </w:r>
      <w:r>
        <w:rPr>
          <w:spacing w:val="1"/>
        </w:rPr>
        <w:t>s</w:t>
      </w:r>
      <w:r>
        <w:t>.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rPr>
          <w:spacing w:val="-3"/>
        </w:rPr>
        <w:t>w</w:t>
      </w:r>
      <w:r>
        <w:t>as</w:t>
      </w:r>
      <w:r>
        <w:rPr>
          <w:spacing w:val="-5"/>
        </w:rPr>
        <w:t xml:space="preserve"> </w:t>
      </w:r>
      <w:r>
        <w:rPr>
          <w:spacing w:val="1"/>
        </w:rPr>
        <w:t>f</w:t>
      </w:r>
      <w:r>
        <w:t>e</w:t>
      </w:r>
      <w:r>
        <w:rPr>
          <w:spacing w:val="-2"/>
        </w:rPr>
        <w:t>l</w:t>
      </w:r>
      <w:r>
        <w:t>t</w:t>
      </w:r>
      <w:r>
        <w:rPr>
          <w:spacing w:val="-5"/>
        </w:rPr>
        <w:t xml:space="preserve"> </w:t>
      </w:r>
      <w:r>
        <w:t>w</w:t>
      </w:r>
      <w:r>
        <w:rPr>
          <w:spacing w:val="-1"/>
        </w:rPr>
        <w:t>i</w:t>
      </w:r>
      <w:r>
        <w:rPr>
          <w:spacing w:val="1"/>
        </w:rPr>
        <w:t>d</w:t>
      </w:r>
      <w:r>
        <w:t>e</w:t>
      </w:r>
      <w:r>
        <w:rPr>
          <w:spacing w:val="3"/>
        </w:rPr>
        <w:t>l</w:t>
      </w:r>
      <w:r>
        <w:t>y</w:t>
      </w:r>
      <w:r>
        <w:rPr>
          <w:spacing w:val="-8"/>
        </w:rPr>
        <w:t xml:space="preserve"> </w:t>
      </w:r>
      <w:r>
        <w:rPr>
          <w:spacing w:val="1"/>
        </w:rPr>
        <w:t>ov</w:t>
      </w:r>
      <w:r>
        <w:t>er</w:t>
      </w:r>
      <w:r>
        <w:rPr>
          <w:spacing w:val="-6"/>
        </w:rPr>
        <w:t xml:space="preserve"> </w:t>
      </w:r>
      <w:r>
        <w:rPr>
          <w:spacing w:val="1"/>
        </w:rPr>
        <w:t>s</w:t>
      </w:r>
      <w:r>
        <w:t>o</w:t>
      </w:r>
      <w:r>
        <w:rPr>
          <w:spacing w:val="-1"/>
        </w:rPr>
        <w:t>u</w:t>
      </w:r>
      <w:r>
        <w:t>th</w:t>
      </w:r>
      <w:r>
        <w:rPr>
          <w:spacing w:val="1"/>
        </w:rPr>
        <w:t>e</w:t>
      </w:r>
      <w:r>
        <w:t>astern</w:t>
      </w:r>
      <w:r>
        <w:rPr>
          <w:spacing w:val="-7"/>
        </w:rPr>
        <w:t xml:space="preserve"> </w:t>
      </w:r>
      <w:r>
        <w:rPr>
          <w:spacing w:val="2"/>
        </w:rPr>
        <w:t>N</w:t>
      </w:r>
      <w:r>
        <w:rPr>
          <w:spacing w:val="1"/>
        </w:rPr>
        <w:t>e</w:t>
      </w:r>
      <w:r>
        <w:t>w</w:t>
      </w:r>
      <w:r>
        <w:rPr>
          <w:w w:val="99"/>
        </w:rPr>
        <w:t xml:space="preserve"> </w:t>
      </w:r>
      <w:r>
        <w:rPr>
          <w:spacing w:val="-1"/>
        </w:rPr>
        <w:t>S</w:t>
      </w:r>
      <w:r>
        <w:t>o</w:t>
      </w:r>
      <w:r>
        <w:rPr>
          <w:spacing w:val="-1"/>
        </w:rPr>
        <w:t>u</w:t>
      </w:r>
      <w:r>
        <w:rPr>
          <w:spacing w:val="2"/>
        </w:rPr>
        <w:t>t</w:t>
      </w:r>
      <w:r>
        <w:t>h</w:t>
      </w:r>
      <w:r>
        <w:rPr>
          <w:spacing w:val="-9"/>
        </w:rPr>
        <w:t xml:space="preserve"> </w:t>
      </w:r>
      <w:r>
        <w:rPr>
          <w:spacing w:val="8"/>
        </w:rPr>
        <w:t>W</w:t>
      </w:r>
      <w:r>
        <w:t>a</w:t>
      </w:r>
      <w:r>
        <w:rPr>
          <w:spacing w:val="-2"/>
        </w:rPr>
        <w:t>l</w:t>
      </w:r>
      <w:r>
        <w:t>es</w:t>
      </w:r>
      <w:r>
        <w:rPr>
          <w:spacing w:val="-6"/>
        </w:rPr>
        <w:t xml:space="preserve"> </w:t>
      </w:r>
      <w:r>
        <w:rPr>
          <w:spacing w:val="-3"/>
        </w:rPr>
        <w:t>w</w:t>
      </w:r>
      <w:r>
        <w:rPr>
          <w:spacing w:val="-1"/>
        </w:rPr>
        <w:t>i</w:t>
      </w:r>
      <w:r>
        <w:rPr>
          <w:spacing w:val="2"/>
        </w:rPr>
        <w:t>t</w:t>
      </w:r>
      <w:r>
        <w:t>h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5"/>
        </w:rPr>
        <w:t xml:space="preserve"> </w:t>
      </w:r>
      <w:r>
        <w:t>wor</w:t>
      </w:r>
      <w:r>
        <w:rPr>
          <w:spacing w:val="1"/>
        </w:rPr>
        <w:t>s</w:t>
      </w:r>
      <w:r>
        <w:t>t</w:t>
      </w:r>
      <w:r>
        <w:rPr>
          <w:spacing w:val="-7"/>
        </w:rPr>
        <w:t xml:space="preserve"> </w:t>
      </w:r>
      <w:r>
        <w:rPr>
          <w:spacing w:val="-1"/>
        </w:rPr>
        <w:t>d</w:t>
      </w:r>
      <w:r>
        <w:t>a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-6"/>
        </w:rPr>
        <w:t xml:space="preserve"> </w:t>
      </w:r>
      <w:r>
        <w:rPr>
          <w:spacing w:val="2"/>
        </w:rPr>
        <w:t>G</w:t>
      </w:r>
      <w:r>
        <w:t>u</w:t>
      </w:r>
      <w:r>
        <w:rPr>
          <w:spacing w:val="-1"/>
        </w:rPr>
        <w:t>n</w:t>
      </w:r>
      <w:r>
        <w:rPr>
          <w:spacing w:val="1"/>
        </w:rPr>
        <w:t>n</w:t>
      </w:r>
      <w:r>
        <w:rPr>
          <w:spacing w:val="-1"/>
        </w:rPr>
        <w:t>i</w:t>
      </w:r>
      <w:r>
        <w:rPr>
          <w:spacing w:val="1"/>
        </w:rPr>
        <w:t>n</w:t>
      </w:r>
      <w:r>
        <w:t>g</w:t>
      </w:r>
      <w:r>
        <w:rPr>
          <w:spacing w:val="-4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h</w:t>
      </w:r>
      <w:r>
        <w:t>ere</w:t>
      </w:r>
      <w:r>
        <w:rPr>
          <w:spacing w:val="-4"/>
        </w:rPr>
        <w:t xml:space="preserve"> </w:t>
      </w:r>
      <w:r>
        <w:t>trees</w:t>
      </w:r>
      <w:r>
        <w:rPr>
          <w:spacing w:val="-4"/>
        </w:rPr>
        <w:t xml:space="preserve"> </w:t>
      </w:r>
      <w:r>
        <w:rPr>
          <w:spacing w:val="-3"/>
        </w:rPr>
        <w:t>w</w:t>
      </w:r>
      <w:r>
        <w:t>ere</w:t>
      </w:r>
      <w:r>
        <w:rPr>
          <w:spacing w:val="-6"/>
        </w:rPr>
        <w:t xml:space="preserve"> </w:t>
      </w:r>
      <w:r>
        <w:rPr>
          <w:spacing w:val="2"/>
        </w:rPr>
        <w:t>f</w:t>
      </w:r>
      <w:r>
        <w:t>el</w:t>
      </w:r>
      <w:r>
        <w:rPr>
          <w:spacing w:val="-1"/>
        </w:rPr>
        <w:t>l</w:t>
      </w:r>
      <w:r>
        <w:rPr>
          <w:spacing w:val="1"/>
        </w:rPr>
        <w:t>e</w:t>
      </w:r>
      <w:r>
        <w:t>d,</w:t>
      </w:r>
      <w:r>
        <w:rPr>
          <w:spacing w:val="-6"/>
        </w:rPr>
        <w:t xml:space="preserve"> </w:t>
      </w:r>
      <w:r>
        <w:t>roc</w:t>
      </w:r>
      <w:r>
        <w:rPr>
          <w:spacing w:val="3"/>
        </w:rPr>
        <w:t>k</w:t>
      </w:r>
      <w:r>
        <w:t>s</w:t>
      </w:r>
      <w:r>
        <w:rPr>
          <w:spacing w:val="-5"/>
        </w:rPr>
        <w:t xml:space="preserve"> </w:t>
      </w:r>
      <w:r>
        <w:t>sp</w:t>
      </w:r>
      <w:r>
        <w:rPr>
          <w:spacing w:val="-2"/>
        </w:rPr>
        <w:t>l</w:t>
      </w:r>
      <w:r>
        <w:rPr>
          <w:spacing w:val="-1"/>
        </w:rPr>
        <w:t>i</w:t>
      </w:r>
      <w:r>
        <w:t>t,</w:t>
      </w:r>
      <w:r>
        <w:rPr>
          <w:spacing w:val="-7"/>
        </w:rPr>
        <w:t xml:space="preserve"> </w:t>
      </w:r>
      <w:r>
        <w:rPr>
          <w:spacing w:val="1"/>
        </w:rPr>
        <w:t>f</w:t>
      </w:r>
      <w:r>
        <w:rPr>
          <w:spacing w:val="-1"/>
        </w:rPr>
        <w:t>i</w:t>
      </w:r>
      <w:r>
        <w:rPr>
          <w:spacing w:val="1"/>
        </w:rPr>
        <w:t>ss</w:t>
      </w:r>
      <w:r>
        <w:t>ures</w:t>
      </w:r>
      <w:r>
        <w:rPr>
          <w:spacing w:val="3"/>
        </w:rPr>
        <w:t xml:space="preserve"> </w:t>
      </w:r>
      <w:r>
        <w:t>o</w:t>
      </w:r>
      <w:r>
        <w:rPr>
          <w:spacing w:val="-1"/>
        </w:rPr>
        <w:t>p</w:t>
      </w:r>
      <w:r>
        <w:rPr>
          <w:spacing w:val="1"/>
        </w:rPr>
        <w:t>e</w:t>
      </w:r>
      <w:r>
        <w:t>n</w:t>
      </w:r>
      <w:r>
        <w:rPr>
          <w:spacing w:val="-1"/>
        </w:rPr>
        <w:t>e</w:t>
      </w:r>
      <w:r>
        <w:t>d</w:t>
      </w:r>
      <w:r>
        <w:rPr>
          <w:w w:val="99"/>
        </w:rPr>
        <w:t xml:space="preserve">  </w:t>
      </w:r>
      <w:r>
        <w:rPr>
          <w:spacing w:val="-1"/>
        </w:rPr>
        <w:t>i</w:t>
      </w:r>
      <w:r>
        <w:t>n</w:t>
      </w:r>
      <w:r>
        <w:rPr>
          <w:spacing w:val="-7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6"/>
        </w:rPr>
        <w:t xml:space="preserve"> </w:t>
      </w:r>
      <w:r>
        <w:t>gr</w:t>
      </w:r>
      <w:r>
        <w:rPr>
          <w:spacing w:val="2"/>
        </w:rPr>
        <w:t>o</w:t>
      </w:r>
      <w:r>
        <w:t>u</w:t>
      </w:r>
      <w:r>
        <w:rPr>
          <w:spacing w:val="1"/>
        </w:rPr>
        <w:t>n</w:t>
      </w:r>
      <w:r>
        <w:t>d</w:t>
      </w:r>
      <w:r>
        <w:rPr>
          <w:spacing w:val="-7"/>
        </w:rPr>
        <w:t xml:space="preserve"> </w:t>
      </w:r>
      <w:r>
        <w:rPr>
          <w:spacing w:val="-1"/>
        </w:rPr>
        <w:t>a</w:t>
      </w:r>
      <w:r>
        <w:rPr>
          <w:spacing w:val="1"/>
        </w:rPr>
        <w:t>n</w:t>
      </w:r>
      <w:r>
        <w:t>d</w:t>
      </w:r>
      <w:r>
        <w:rPr>
          <w:spacing w:val="-6"/>
        </w:rPr>
        <w:t xml:space="preserve"> </w:t>
      </w:r>
      <w:r>
        <w:rPr>
          <w:spacing w:val="1"/>
        </w:rPr>
        <w:t>a</w:t>
      </w:r>
      <w:r>
        <w:rPr>
          <w:spacing w:val="-1"/>
        </w:rPr>
        <w:t>l</w:t>
      </w:r>
      <w:r>
        <w:rPr>
          <w:spacing w:val="4"/>
        </w:rPr>
        <w:t>m</w:t>
      </w:r>
      <w:r>
        <w:t>ost</w:t>
      </w:r>
      <w:r>
        <w:rPr>
          <w:spacing w:val="-7"/>
        </w:rPr>
        <w:t xml:space="preserve"> </w:t>
      </w:r>
      <w:r>
        <w:rPr>
          <w:spacing w:val="-1"/>
        </w:rPr>
        <w:t>al</w:t>
      </w:r>
      <w:r>
        <w:t>l</w:t>
      </w:r>
      <w:r>
        <w:rPr>
          <w:spacing w:val="-7"/>
        </w:rPr>
        <w:t xml:space="preserve"> </w:t>
      </w:r>
      <w:r>
        <w:t>sto</w:t>
      </w:r>
      <w:r>
        <w:rPr>
          <w:spacing w:val="1"/>
        </w:rPr>
        <w:t>n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rPr>
          <w:spacing w:val="1"/>
        </w:rPr>
        <w:t>n</w:t>
      </w:r>
      <w:r>
        <w:t>d</w:t>
      </w:r>
      <w:r>
        <w:rPr>
          <w:spacing w:val="-7"/>
        </w:rPr>
        <w:t xml:space="preserve"> </w:t>
      </w:r>
      <w:r>
        <w:rPr>
          <w:spacing w:val="3"/>
        </w:rPr>
        <w:t>m</w:t>
      </w:r>
      <w:r>
        <w:t>aso</w:t>
      </w:r>
      <w:r>
        <w:rPr>
          <w:spacing w:val="-1"/>
        </w:rPr>
        <w:t>n</w:t>
      </w:r>
      <w:r>
        <w:rPr>
          <w:spacing w:val="3"/>
        </w:rPr>
        <w:t>r</w:t>
      </w:r>
      <w:r>
        <w:t>y</w:t>
      </w:r>
      <w:r>
        <w:rPr>
          <w:spacing w:val="-9"/>
        </w:rPr>
        <w:t xml:space="preserve"> </w:t>
      </w:r>
      <w:r>
        <w:t>b</w:t>
      </w:r>
      <w:r>
        <w:rPr>
          <w:spacing w:val="1"/>
        </w:rPr>
        <w:t>u</w:t>
      </w:r>
      <w:r>
        <w:rPr>
          <w:spacing w:val="-1"/>
        </w:rPr>
        <w:t>i</w:t>
      </w:r>
      <w:r>
        <w:rPr>
          <w:spacing w:val="1"/>
        </w:rPr>
        <w:t>l</w:t>
      </w:r>
      <w:r>
        <w:t>di</w:t>
      </w:r>
      <w:r>
        <w:rPr>
          <w:spacing w:val="1"/>
        </w:rPr>
        <w:t>n</w:t>
      </w:r>
      <w:r>
        <w:t>gs</w:t>
      </w:r>
      <w:r>
        <w:rPr>
          <w:spacing w:val="-6"/>
        </w:rPr>
        <w:t xml:space="preserve"> </w:t>
      </w:r>
      <w:r>
        <w:t>were</w:t>
      </w:r>
      <w:r>
        <w:rPr>
          <w:spacing w:val="-6"/>
        </w:rPr>
        <w:t xml:space="preserve"> </w:t>
      </w:r>
      <w:r>
        <w:rPr>
          <w:spacing w:val="1"/>
        </w:rPr>
        <w:t>d</w:t>
      </w:r>
      <w:r>
        <w:t>a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1"/>
        </w:rPr>
        <w:t>d</w:t>
      </w:r>
      <w:r>
        <w:t>.</w:t>
      </w:r>
      <w:r>
        <w:rPr>
          <w:spacing w:val="-2"/>
        </w:rPr>
        <w:t xml:space="preserve"> </w:t>
      </w:r>
      <w:r>
        <w:t>Da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5"/>
        </w:rPr>
        <w:t xml:space="preserve"> </w:t>
      </w:r>
      <w:r>
        <w:rPr>
          <w:spacing w:val="-3"/>
        </w:rPr>
        <w:t>w</w:t>
      </w:r>
      <w:r>
        <w:t>as</w:t>
      </w:r>
      <w:r>
        <w:rPr>
          <w:spacing w:val="-5"/>
        </w:rPr>
        <w:t xml:space="preserve"> </w:t>
      </w:r>
      <w:r>
        <w:rPr>
          <w:spacing w:val="1"/>
        </w:rPr>
        <w:t>a</w:t>
      </w:r>
      <w:r>
        <w:rPr>
          <w:spacing w:val="-1"/>
        </w:rPr>
        <w:t>l</w:t>
      </w:r>
      <w:r>
        <w:rPr>
          <w:spacing w:val="1"/>
        </w:rPr>
        <w:t>s</w:t>
      </w:r>
      <w:r>
        <w:t>o</w:t>
      </w:r>
      <w:r>
        <w:rPr>
          <w:spacing w:val="-7"/>
        </w:rPr>
        <w:t xml:space="preserve"> </w:t>
      </w:r>
      <w:r>
        <w:rPr>
          <w:spacing w:val="-1"/>
        </w:rPr>
        <w:t>e</w:t>
      </w:r>
      <w:r>
        <w:rPr>
          <w:spacing w:val="1"/>
        </w:rPr>
        <w:t>x</w:t>
      </w:r>
      <w:r>
        <w:t>t</w:t>
      </w:r>
      <w:r>
        <w:rPr>
          <w:spacing w:val="1"/>
        </w:rPr>
        <w:t>e</w:t>
      </w:r>
      <w:r>
        <w:t>ns</w:t>
      </w:r>
      <w:r>
        <w:rPr>
          <w:spacing w:val="1"/>
        </w:rPr>
        <w:t>i</w:t>
      </w:r>
      <w:r>
        <w:rPr>
          <w:spacing w:val="-2"/>
        </w:rPr>
        <w:t>v</w:t>
      </w:r>
      <w:r>
        <w:t>e</w:t>
      </w:r>
      <w:r>
        <w:rPr>
          <w:w w:val="99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D</w:t>
      </w:r>
      <w:r>
        <w:rPr>
          <w:spacing w:val="2"/>
        </w:rPr>
        <w:t>a</w:t>
      </w:r>
      <w:r>
        <w:rPr>
          <w:spacing w:val="-1"/>
        </w:rPr>
        <w:t>l</w:t>
      </w:r>
      <w:r>
        <w:t>t</w:t>
      </w:r>
      <w:r>
        <w:rPr>
          <w:spacing w:val="1"/>
        </w:rPr>
        <w:t>o</w:t>
      </w:r>
      <w:r>
        <w:t>n.</w:t>
      </w:r>
      <w:r>
        <w:rPr>
          <w:spacing w:val="-6"/>
        </w:rPr>
        <w:t xml:space="preserve"> </w:t>
      </w:r>
      <w:r>
        <w:rPr>
          <w:spacing w:val="3"/>
        </w:rPr>
        <w:t>T</w:t>
      </w:r>
      <w:r>
        <w:t>h</w:t>
      </w:r>
      <w:r>
        <w:rPr>
          <w:spacing w:val="-2"/>
        </w:rPr>
        <w:t>i</w:t>
      </w:r>
      <w:r>
        <w:t>s</w:t>
      </w:r>
      <w:r>
        <w:rPr>
          <w:spacing w:val="-6"/>
        </w:rPr>
        <w:t xml:space="preserve"> </w:t>
      </w:r>
      <w:r>
        <w:t>e</w:t>
      </w:r>
      <w:r>
        <w:rPr>
          <w:spacing w:val="-1"/>
        </w:rPr>
        <w:t>a</w:t>
      </w:r>
      <w:r>
        <w:t>rt</w:t>
      </w:r>
      <w:r>
        <w:rPr>
          <w:spacing w:val="1"/>
        </w:rPr>
        <w:t>h</w:t>
      </w:r>
      <w:r>
        <w:t>q</w:t>
      </w:r>
      <w:r>
        <w:rPr>
          <w:spacing w:val="-1"/>
        </w:rPr>
        <w:t>u</w:t>
      </w:r>
      <w:r>
        <w:t>a</w:t>
      </w:r>
      <w:r>
        <w:rPr>
          <w:spacing w:val="3"/>
        </w:rPr>
        <w:t>k</w:t>
      </w:r>
      <w:r>
        <w:rPr>
          <w:spacing w:val="1"/>
        </w:rPr>
        <w:t>e</w:t>
      </w:r>
      <w:r>
        <w:t>,</w:t>
      </w:r>
      <w:r>
        <w:rPr>
          <w:spacing w:val="-5"/>
        </w:rPr>
        <w:t xml:space="preserve"> </w:t>
      </w:r>
      <w:r>
        <w:t>wh</w:t>
      </w:r>
      <w:r>
        <w:rPr>
          <w:spacing w:val="-2"/>
        </w:rPr>
        <w:t>i</w:t>
      </w:r>
      <w:r>
        <w:rPr>
          <w:spacing w:val="1"/>
        </w:rPr>
        <w:t>c</w:t>
      </w:r>
      <w:r>
        <w:t>h</w:t>
      </w:r>
      <w:r>
        <w:rPr>
          <w:spacing w:val="-4"/>
        </w:rPr>
        <w:t xml:space="preserve"> </w:t>
      </w:r>
      <w:r>
        <w:t>oc</w:t>
      </w:r>
      <w:r>
        <w:rPr>
          <w:spacing w:val="1"/>
        </w:rPr>
        <w:t>c</w:t>
      </w:r>
      <w:r>
        <w:t>ur</w:t>
      </w:r>
      <w:r>
        <w:rPr>
          <w:spacing w:val="1"/>
        </w:rPr>
        <w:t>r</w:t>
      </w:r>
      <w:r>
        <w:t>ed</w:t>
      </w:r>
      <w:r>
        <w:rPr>
          <w:spacing w:val="-7"/>
        </w:rPr>
        <w:t xml:space="preserve"> </w:t>
      </w:r>
      <w:r>
        <w:t>a</w:t>
      </w:r>
      <w:r>
        <w:rPr>
          <w:spacing w:val="1"/>
        </w:rPr>
        <w:t>b</w:t>
      </w:r>
      <w:r>
        <w:t>o</w:t>
      </w:r>
      <w:r>
        <w:rPr>
          <w:spacing w:val="-1"/>
        </w:rPr>
        <w:t>u</w:t>
      </w:r>
      <w:r>
        <w:t>t</w:t>
      </w:r>
      <w:r>
        <w:rPr>
          <w:spacing w:val="-4"/>
        </w:rPr>
        <w:t xml:space="preserve"> </w:t>
      </w:r>
      <w:r>
        <w:t>60</w:t>
      </w:r>
      <w:r>
        <w:rPr>
          <w:spacing w:val="-7"/>
        </w:rPr>
        <w:t xml:space="preserve"> </w:t>
      </w:r>
      <w:r>
        <w:rPr>
          <w:spacing w:val="3"/>
        </w:rPr>
        <w:t>k</w:t>
      </w:r>
      <w:r>
        <w:rPr>
          <w:spacing w:val="1"/>
        </w:rPr>
        <w:t>i</w:t>
      </w:r>
      <w:r>
        <w:rPr>
          <w:spacing w:val="-1"/>
        </w:rPr>
        <w:t>l</w:t>
      </w:r>
      <w:r>
        <w:t>o</w:t>
      </w:r>
      <w:r>
        <w:rPr>
          <w:spacing w:val="4"/>
        </w:rPr>
        <w:t>m</w:t>
      </w:r>
      <w:r>
        <w:t>et</w:t>
      </w:r>
      <w:r>
        <w:rPr>
          <w:spacing w:val="3"/>
        </w:rPr>
        <w:t>r</w:t>
      </w:r>
      <w:r>
        <w:t>es</w:t>
      </w:r>
      <w:r>
        <w:rPr>
          <w:spacing w:val="-5"/>
        </w:rPr>
        <w:t xml:space="preserve"> </w:t>
      </w:r>
      <w:r>
        <w:t>n</w:t>
      </w:r>
      <w:r>
        <w:rPr>
          <w:spacing w:val="-1"/>
        </w:rPr>
        <w:t>o</w:t>
      </w:r>
      <w:r>
        <w:t>rth</w:t>
      </w:r>
      <w:r>
        <w:rPr>
          <w:spacing w:val="-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Ca</w:t>
      </w:r>
      <w:r>
        <w:rPr>
          <w:spacing w:val="1"/>
        </w:rPr>
        <w:t>n</w:t>
      </w:r>
      <w:r>
        <w:t>b</w:t>
      </w:r>
      <w:r>
        <w:rPr>
          <w:spacing w:val="-1"/>
        </w:rPr>
        <w:t>e</w:t>
      </w:r>
      <w:r>
        <w:t>rra,</w:t>
      </w:r>
      <w:r>
        <w:rPr>
          <w:spacing w:val="-3"/>
        </w:rPr>
        <w:t xml:space="preserve"> </w:t>
      </w:r>
      <w:r>
        <w:t>h</w:t>
      </w:r>
      <w:r>
        <w:rPr>
          <w:spacing w:val="-1"/>
        </w:rPr>
        <w:t>a</w:t>
      </w:r>
      <w:r>
        <w:t>d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</w:t>
      </w:r>
      <w:r>
        <w:rPr>
          <w:spacing w:val="4"/>
        </w:rPr>
        <w:t>m</w:t>
      </w:r>
      <w:r>
        <w:t>e</w:t>
      </w:r>
      <w:r>
        <w:rPr>
          <w:w w:val="99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t>tu</w:t>
      </w:r>
      <w:r>
        <w:rPr>
          <w:spacing w:val="-1"/>
        </w:rPr>
        <w:t>d</w:t>
      </w:r>
      <w:r>
        <w:t>e</w:t>
      </w:r>
      <w:r>
        <w:rPr>
          <w:spacing w:val="-8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rPr>
          <w:rFonts w:cs="Arial"/>
          <w:spacing w:val="-1"/>
        </w:rPr>
        <w:t>A</w:t>
      </w:r>
      <w:r>
        <w:rPr>
          <w:rFonts w:cs="Arial"/>
        </w:rPr>
        <w:t>ustr</w:t>
      </w:r>
      <w:r>
        <w:rPr>
          <w:rFonts w:cs="Arial"/>
          <w:spacing w:val="1"/>
        </w:rPr>
        <w:t>a</w:t>
      </w:r>
      <w:r>
        <w:rPr>
          <w:rFonts w:cs="Arial"/>
          <w:spacing w:val="-1"/>
        </w:rPr>
        <w:t>l</w:t>
      </w:r>
      <w:r>
        <w:rPr>
          <w:rFonts w:cs="Arial"/>
          <w:spacing w:val="1"/>
        </w:rPr>
        <w:t>i</w:t>
      </w:r>
      <w:r>
        <w:rPr>
          <w:rFonts w:cs="Arial"/>
        </w:rPr>
        <w:t>a</w:t>
      </w:r>
      <w:r>
        <w:rPr>
          <w:rFonts w:cs="Arial"/>
          <w:spacing w:val="-2"/>
        </w:rPr>
        <w:t>’</w:t>
      </w:r>
      <w:r>
        <w:rPr>
          <w:rFonts w:cs="Arial"/>
        </w:rPr>
        <w:t>s</w:t>
      </w:r>
      <w:r>
        <w:rPr>
          <w:rFonts w:cs="Arial"/>
          <w:spacing w:val="-8"/>
        </w:rPr>
        <w:t xml:space="preserve"> </w:t>
      </w:r>
      <w:r>
        <w:rPr>
          <w:rFonts w:cs="Arial"/>
          <w:spacing w:val="4"/>
        </w:rPr>
        <w:t>m</w:t>
      </w:r>
      <w:r>
        <w:rPr>
          <w:rFonts w:cs="Arial"/>
        </w:rPr>
        <w:t>ost</w:t>
      </w:r>
      <w:r>
        <w:rPr>
          <w:rFonts w:cs="Arial"/>
          <w:spacing w:val="-9"/>
        </w:rPr>
        <w:t xml:space="preserve"> </w:t>
      </w:r>
      <w:r>
        <w:rPr>
          <w:rFonts w:cs="Arial"/>
          <w:spacing w:val="-1"/>
        </w:rPr>
        <w:t>d</w:t>
      </w:r>
      <w:r>
        <w:rPr>
          <w:rFonts w:cs="Arial"/>
        </w:rPr>
        <w:t>a</w:t>
      </w:r>
      <w:r>
        <w:rPr>
          <w:rFonts w:cs="Arial"/>
          <w:spacing w:val="4"/>
        </w:rPr>
        <w:t>m</w:t>
      </w:r>
      <w:r>
        <w:rPr>
          <w:rFonts w:cs="Arial"/>
        </w:rPr>
        <w:t>a</w:t>
      </w:r>
      <w:r>
        <w:rPr>
          <w:rFonts w:cs="Arial"/>
          <w:spacing w:val="-1"/>
        </w:rPr>
        <w:t>gi</w:t>
      </w:r>
      <w:r>
        <w:rPr>
          <w:rFonts w:cs="Arial"/>
        </w:rPr>
        <w:t>ng</w:t>
      </w:r>
      <w:r>
        <w:rPr>
          <w:rFonts w:cs="Arial"/>
          <w:spacing w:val="-7"/>
        </w:rPr>
        <w:t xml:space="preserve"> </w:t>
      </w:r>
      <w:r>
        <w:rPr>
          <w:rFonts w:cs="Arial"/>
        </w:rPr>
        <w:t>e</w:t>
      </w:r>
      <w:r>
        <w:rPr>
          <w:rFonts w:cs="Arial"/>
          <w:spacing w:val="-1"/>
        </w:rPr>
        <w:t>a</w:t>
      </w:r>
      <w:r>
        <w:rPr>
          <w:rFonts w:cs="Arial"/>
        </w:rPr>
        <w:t>rt</w:t>
      </w:r>
      <w:r>
        <w:rPr>
          <w:rFonts w:cs="Arial"/>
          <w:spacing w:val="1"/>
        </w:rPr>
        <w:t>h</w:t>
      </w:r>
      <w:r>
        <w:rPr>
          <w:rFonts w:cs="Arial"/>
        </w:rPr>
        <w:t>q</w:t>
      </w:r>
      <w:r>
        <w:rPr>
          <w:rFonts w:cs="Arial"/>
          <w:spacing w:val="1"/>
        </w:rPr>
        <w:t>u</w:t>
      </w:r>
      <w:r>
        <w:rPr>
          <w:rFonts w:cs="Arial"/>
        </w:rPr>
        <w:t>a</w:t>
      </w:r>
      <w:r>
        <w:rPr>
          <w:rFonts w:cs="Arial"/>
          <w:spacing w:val="3"/>
        </w:rPr>
        <w:t>k</w:t>
      </w:r>
      <w:r>
        <w:rPr>
          <w:rFonts w:cs="Arial"/>
        </w:rPr>
        <w:t>e,</w:t>
      </w:r>
      <w:r>
        <w:rPr>
          <w:rFonts w:cs="Arial"/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spacing w:val="1"/>
        </w:rPr>
        <w:t>n</w:t>
      </w:r>
      <w:r>
        <w:t>ot</w:t>
      </w:r>
      <w:r>
        <w:rPr>
          <w:spacing w:val="-1"/>
        </w:rPr>
        <w:t>o</w:t>
      </w:r>
      <w:r>
        <w:t>r</w:t>
      </w:r>
      <w:r>
        <w:rPr>
          <w:spacing w:val="1"/>
        </w:rPr>
        <w:t>i</w:t>
      </w:r>
      <w:r>
        <w:t>o</w:t>
      </w:r>
      <w:r>
        <w:rPr>
          <w:spacing w:val="-1"/>
        </w:rPr>
        <w:t>u</w:t>
      </w:r>
      <w:r>
        <w:t>s</w:t>
      </w:r>
      <w:r>
        <w:rPr>
          <w:spacing w:val="-8"/>
        </w:rPr>
        <w:t xml:space="preserve"> </w:t>
      </w:r>
      <w:r>
        <w:rPr>
          <w:spacing w:val="1"/>
        </w:rPr>
        <w:t>1</w:t>
      </w:r>
      <w:r>
        <w:t>9</w:t>
      </w:r>
      <w:r>
        <w:rPr>
          <w:spacing w:val="-1"/>
        </w:rPr>
        <w:t>8</w:t>
      </w:r>
      <w:r>
        <w:t>9</w:t>
      </w:r>
      <w:r>
        <w:rPr>
          <w:spacing w:val="-7"/>
        </w:rPr>
        <w:t xml:space="preserve"> </w:t>
      </w:r>
      <w:r>
        <w:t>N</w:t>
      </w:r>
      <w:r>
        <w:rPr>
          <w:spacing w:val="2"/>
        </w:rPr>
        <w:t>e</w:t>
      </w:r>
      <w:r>
        <w:rPr>
          <w:spacing w:val="-3"/>
        </w:rPr>
        <w:t>w</w:t>
      </w:r>
      <w:r>
        <w:rPr>
          <w:spacing w:val="1"/>
        </w:rPr>
        <w:t>c</w:t>
      </w:r>
      <w:r>
        <w:t>as</w:t>
      </w:r>
      <w:r>
        <w:rPr>
          <w:spacing w:val="2"/>
        </w:rPr>
        <w:t>t</w:t>
      </w:r>
      <w:r>
        <w:rPr>
          <w:spacing w:val="-1"/>
        </w:rPr>
        <w:t>l</w:t>
      </w:r>
      <w:r>
        <w:t>e</w:t>
      </w:r>
      <w:r>
        <w:rPr>
          <w:spacing w:val="-9"/>
        </w:rPr>
        <w:t xml:space="preserve"> </w:t>
      </w:r>
      <w:r>
        <w:rPr>
          <w:spacing w:val="1"/>
        </w:rPr>
        <w:t>e</w:t>
      </w:r>
      <w:r>
        <w:t>arth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ke</w:t>
      </w:r>
      <w:r>
        <w:t>.</w:t>
      </w:r>
    </w:p>
    <w:p w:rsidR="00390CA3" w:rsidRDefault="00390CA3">
      <w:pPr>
        <w:spacing w:line="292" w:lineRule="auto"/>
        <w:sectPr w:rsidR="00390CA3">
          <w:footerReference w:type="default" r:id="rId86"/>
          <w:pgSz w:w="11907" w:h="16840"/>
          <w:pgMar w:top="1560" w:right="1280" w:bottom="780" w:left="1280" w:header="0" w:footer="585" w:gutter="0"/>
          <w:cols w:space="720"/>
        </w:sectPr>
      </w:pPr>
    </w:p>
    <w:p w:rsidR="00390CA3" w:rsidRDefault="00390CA3">
      <w:pPr>
        <w:spacing w:before="2" w:line="140" w:lineRule="exact"/>
        <w:rPr>
          <w:sz w:val="14"/>
          <w:szCs w:val="14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pStyle w:val="Heading2"/>
        <w:spacing w:before="61"/>
        <w:ind w:right="150"/>
      </w:pPr>
      <w:bookmarkStart w:id="58" w:name="_TOC_250015"/>
      <w:r>
        <w:rPr>
          <w:spacing w:val="-1"/>
        </w:rPr>
        <w:t>B</w:t>
      </w:r>
      <w:r>
        <w:t>un</w:t>
      </w:r>
      <w:r>
        <w:rPr>
          <w:spacing w:val="-2"/>
        </w:rPr>
        <w:t>d</w:t>
      </w:r>
      <w:r>
        <w:t>ab</w:t>
      </w:r>
      <w:r>
        <w:rPr>
          <w:spacing w:val="-2"/>
        </w:rPr>
        <w:t>e</w:t>
      </w:r>
      <w:r>
        <w:t>rg (m</w:t>
      </w:r>
      <w:r>
        <w:rPr>
          <w:spacing w:val="-2"/>
        </w:rPr>
        <w:t>a</w:t>
      </w:r>
      <w:r>
        <w:t>g</w:t>
      </w:r>
      <w:r>
        <w:rPr>
          <w:spacing w:val="-2"/>
        </w:rPr>
        <w:t>n</w:t>
      </w:r>
      <w:r>
        <w:t>itu</w:t>
      </w:r>
      <w:r>
        <w:rPr>
          <w:spacing w:val="-2"/>
        </w:rPr>
        <w:t>d</w:t>
      </w:r>
      <w:r>
        <w:t>e</w:t>
      </w:r>
      <w:r>
        <w:rPr>
          <w:spacing w:val="-1"/>
        </w:rPr>
        <w:t xml:space="preserve"> </w:t>
      </w:r>
      <w:r>
        <w:t>6.0) Q</w:t>
      </w:r>
      <w:r>
        <w:rPr>
          <w:spacing w:val="-1"/>
        </w:rPr>
        <w:t>u</w:t>
      </w:r>
      <w:r>
        <w:t>e</w:t>
      </w:r>
      <w:r>
        <w:rPr>
          <w:spacing w:val="-2"/>
        </w:rPr>
        <w:t>e</w:t>
      </w:r>
      <w:r>
        <w:t>ns</w:t>
      </w:r>
      <w:r>
        <w:rPr>
          <w:spacing w:val="-2"/>
        </w:rPr>
        <w:t>l</w:t>
      </w:r>
      <w:r>
        <w:t>an</w:t>
      </w:r>
      <w:r>
        <w:rPr>
          <w:spacing w:val="-2"/>
        </w:rPr>
        <w:t>d</w:t>
      </w:r>
      <w:r>
        <w:t>, 7</w:t>
      </w:r>
      <w:r>
        <w:rPr>
          <w:spacing w:val="-2"/>
        </w:rPr>
        <w:t xml:space="preserve"> </w:t>
      </w:r>
      <w:r>
        <w:t xml:space="preserve">June </w:t>
      </w:r>
      <w:r>
        <w:rPr>
          <w:spacing w:val="-2"/>
        </w:rPr>
        <w:t>1</w:t>
      </w:r>
      <w:r>
        <w:t>9</w:t>
      </w:r>
      <w:r>
        <w:rPr>
          <w:spacing w:val="-2"/>
        </w:rPr>
        <w:t>1</w:t>
      </w:r>
      <w:bookmarkEnd w:id="58"/>
      <w:r>
        <w:t>8</w:t>
      </w:r>
    </w:p>
    <w:p w:rsidR="00390CA3" w:rsidRDefault="00390CA3">
      <w:pPr>
        <w:spacing w:before="19" w:line="200" w:lineRule="exact"/>
        <w:rPr>
          <w:sz w:val="20"/>
          <w:szCs w:val="20"/>
        </w:rPr>
      </w:pPr>
    </w:p>
    <w:p w:rsidR="00390CA3" w:rsidRDefault="00BD6A69">
      <w:pPr>
        <w:pStyle w:val="BodyText"/>
        <w:spacing w:line="291" w:lineRule="auto"/>
        <w:ind w:right="267"/>
      </w:pPr>
      <w:r>
        <w:t>A</w:t>
      </w:r>
      <w:r>
        <w:rPr>
          <w:spacing w:val="-8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t>t</w:t>
      </w:r>
      <w:r>
        <w:rPr>
          <w:spacing w:val="1"/>
        </w:rPr>
        <w:t>u</w:t>
      </w:r>
      <w:r>
        <w:t>de</w:t>
      </w:r>
      <w:r>
        <w:rPr>
          <w:spacing w:val="-6"/>
        </w:rPr>
        <w:t xml:space="preserve"> </w:t>
      </w:r>
      <w:r>
        <w:rPr>
          <w:spacing w:val="1"/>
        </w:rPr>
        <w:t>6</w:t>
      </w:r>
      <w:r>
        <w:t>.0</w:t>
      </w:r>
      <w:r>
        <w:rPr>
          <w:spacing w:val="-6"/>
        </w:rPr>
        <w:t xml:space="preserve"> </w:t>
      </w:r>
      <w:r>
        <w:rPr>
          <w:spacing w:val="1"/>
        </w:rPr>
        <w:t>e</w:t>
      </w:r>
      <w:r>
        <w:t>arth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o</w:t>
      </w:r>
      <w:r>
        <w:rPr>
          <w:spacing w:val="1"/>
        </w:rPr>
        <w:t>cc</w:t>
      </w:r>
      <w:r>
        <w:t>ur</w:t>
      </w:r>
      <w:r>
        <w:rPr>
          <w:spacing w:val="1"/>
        </w:rPr>
        <w:t>r</w:t>
      </w:r>
      <w:r>
        <w:t>ed</w:t>
      </w:r>
      <w:r>
        <w:rPr>
          <w:spacing w:val="-6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7</w:t>
      </w:r>
      <w:r>
        <w:rPr>
          <w:spacing w:val="-7"/>
        </w:rPr>
        <w:t xml:space="preserve"> </w:t>
      </w:r>
      <w:r>
        <w:t>J</w:t>
      </w:r>
      <w:r>
        <w:rPr>
          <w:spacing w:val="1"/>
        </w:rPr>
        <w:t>u</w:t>
      </w:r>
      <w:r>
        <w:t>ne</w:t>
      </w:r>
      <w:r>
        <w:rPr>
          <w:spacing w:val="-6"/>
        </w:rPr>
        <w:t xml:space="preserve"> </w:t>
      </w:r>
      <w:r>
        <w:rPr>
          <w:spacing w:val="1"/>
        </w:rPr>
        <w:t>1</w:t>
      </w:r>
      <w:r>
        <w:t>9</w:t>
      </w:r>
      <w:r>
        <w:rPr>
          <w:spacing w:val="1"/>
        </w:rPr>
        <w:t>1</w:t>
      </w:r>
      <w:r>
        <w:t xml:space="preserve">8 </w:t>
      </w:r>
      <w:r>
        <w:rPr>
          <w:spacing w:val="-1"/>
        </w:rPr>
        <w:t>an</w:t>
      </w:r>
      <w:r>
        <w:t>d</w:t>
      </w:r>
      <w:r>
        <w:rPr>
          <w:spacing w:val="-5"/>
        </w:rPr>
        <w:t xml:space="preserve"> </w:t>
      </w:r>
      <w:r>
        <w:rPr>
          <w:spacing w:val="-1"/>
        </w:rPr>
        <w:t>i</w:t>
      </w:r>
      <w:r>
        <w:t>s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4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2"/>
        </w:rPr>
        <w:t>r</w:t>
      </w:r>
      <w:r>
        <w:t>g</w:t>
      </w:r>
      <w:r>
        <w:rPr>
          <w:spacing w:val="-1"/>
        </w:rPr>
        <w:t>e</w:t>
      </w:r>
      <w:r>
        <w:rPr>
          <w:spacing w:val="1"/>
        </w:rPr>
        <w:t>s</w:t>
      </w:r>
      <w:r>
        <w:t>t</w:t>
      </w:r>
      <w:r>
        <w:rPr>
          <w:spacing w:val="-7"/>
        </w:rPr>
        <w:t xml:space="preserve"> </w:t>
      </w:r>
      <w:r>
        <w:rPr>
          <w:spacing w:val="3"/>
        </w:rPr>
        <w:t>k</w:t>
      </w:r>
      <w:r>
        <w:t>n</w:t>
      </w:r>
      <w:r>
        <w:rPr>
          <w:spacing w:val="-1"/>
        </w:rPr>
        <w:t>o</w:t>
      </w:r>
      <w:r>
        <w:t>wn</w:t>
      </w:r>
      <w:r>
        <w:rPr>
          <w:spacing w:val="-4"/>
        </w:rPr>
        <w:t xml:space="preserve"> </w:t>
      </w:r>
      <w:r>
        <w:rPr>
          <w:spacing w:val="3"/>
        </w:rPr>
        <w:t>Q</w:t>
      </w:r>
      <w:r>
        <w:t>u</w:t>
      </w:r>
      <w:r>
        <w:rPr>
          <w:spacing w:val="-1"/>
        </w:rPr>
        <w:t>e</w:t>
      </w:r>
      <w:r>
        <w:t>e</w:t>
      </w:r>
      <w:r>
        <w:rPr>
          <w:spacing w:val="-1"/>
        </w:rPr>
        <w:t>n</w:t>
      </w:r>
      <w:r>
        <w:rPr>
          <w:spacing w:val="3"/>
        </w:rPr>
        <w:t>s</w:t>
      </w:r>
      <w:r>
        <w:rPr>
          <w:spacing w:val="-1"/>
        </w:rPr>
        <w:t>l</w:t>
      </w:r>
      <w:r>
        <w:t>a</w:t>
      </w:r>
      <w:r>
        <w:rPr>
          <w:spacing w:val="1"/>
        </w:rPr>
        <w:t>n</w:t>
      </w:r>
      <w:r>
        <w:t>d</w:t>
      </w:r>
      <w:r>
        <w:rPr>
          <w:w w:val="99"/>
        </w:rPr>
        <w:t xml:space="preserve"> </w:t>
      </w:r>
      <w:r>
        <w:t>e</w:t>
      </w:r>
      <w:r>
        <w:rPr>
          <w:spacing w:val="-1"/>
        </w:rPr>
        <w:t>a</w:t>
      </w:r>
      <w:r>
        <w:t>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e.</w:t>
      </w:r>
      <w:r>
        <w:rPr>
          <w:spacing w:val="-8"/>
        </w:rPr>
        <w:t xml:space="preserve"> </w:t>
      </w:r>
      <w:r>
        <w:rPr>
          <w:spacing w:val="3"/>
        </w:rPr>
        <w:t>T</w:t>
      </w:r>
      <w:r>
        <w:t>he</w:t>
      </w:r>
      <w:r>
        <w:rPr>
          <w:spacing w:val="-8"/>
        </w:rPr>
        <w:t xml:space="preserve"> </w:t>
      </w:r>
      <w:r>
        <w:t>e</w:t>
      </w:r>
      <w:r>
        <w:rPr>
          <w:spacing w:val="-1"/>
        </w:rPr>
        <w:t>pi</w:t>
      </w:r>
      <w:r>
        <w:rPr>
          <w:spacing w:val="1"/>
        </w:rPr>
        <w:t>ce</w:t>
      </w:r>
      <w:r>
        <w:t>ntre</w:t>
      </w:r>
      <w:r>
        <w:rPr>
          <w:spacing w:val="-5"/>
        </w:rPr>
        <w:t xml:space="preserve"> </w:t>
      </w:r>
      <w:r>
        <w:t>was</w:t>
      </w:r>
      <w:r>
        <w:rPr>
          <w:spacing w:val="-7"/>
        </w:rPr>
        <w:t xml:space="preserve"> </w:t>
      </w:r>
      <w:r>
        <w:t>pro</w:t>
      </w:r>
      <w:r>
        <w:rPr>
          <w:spacing w:val="1"/>
        </w:rPr>
        <w:t>b</w:t>
      </w:r>
      <w:r>
        <w:t>a</w:t>
      </w:r>
      <w:r>
        <w:rPr>
          <w:spacing w:val="-1"/>
        </w:rPr>
        <w:t>b</w:t>
      </w:r>
      <w:r>
        <w:rPr>
          <w:spacing w:val="3"/>
        </w:rPr>
        <w:t>l</w:t>
      </w:r>
      <w:r>
        <w:t>y</w:t>
      </w:r>
      <w:r>
        <w:rPr>
          <w:spacing w:val="-9"/>
        </w:rPr>
        <w:t xml:space="preserve"> </w:t>
      </w:r>
      <w:r>
        <w:t>a</w:t>
      </w:r>
      <w:r>
        <w:rPr>
          <w:spacing w:val="-1"/>
        </w:rPr>
        <w:t>b</w:t>
      </w:r>
      <w:r>
        <w:rPr>
          <w:spacing w:val="1"/>
        </w:rPr>
        <w:t>o</w:t>
      </w:r>
      <w:r>
        <w:t>ut</w:t>
      </w:r>
      <w:r>
        <w:rPr>
          <w:spacing w:val="-7"/>
        </w:rPr>
        <w:t xml:space="preserve"> </w:t>
      </w:r>
      <w:r>
        <w:rPr>
          <w:spacing w:val="1"/>
        </w:rPr>
        <w:t>1</w:t>
      </w:r>
      <w:r>
        <w:t>00</w:t>
      </w:r>
      <w:r>
        <w:rPr>
          <w:spacing w:val="-8"/>
        </w:rPr>
        <w:t xml:space="preserve"> </w:t>
      </w:r>
      <w:r>
        <w:rPr>
          <w:spacing w:val="3"/>
        </w:rPr>
        <w:t>k</w:t>
      </w:r>
      <w:r>
        <w:rPr>
          <w:spacing w:val="-1"/>
        </w:rPr>
        <w:t>i</w:t>
      </w:r>
      <w:r>
        <w:rPr>
          <w:spacing w:val="1"/>
        </w:rPr>
        <w:t>l</w:t>
      </w:r>
      <w:r>
        <w:t>o</w:t>
      </w:r>
      <w:r>
        <w:rPr>
          <w:spacing w:val="4"/>
        </w:rPr>
        <w:t>m</w:t>
      </w:r>
      <w:r>
        <w:t>etres</w:t>
      </w:r>
      <w:r>
        <w:rPr>
          <w:spacing w:val="-7"/>
        </w:rPr>
        <w:t xml:space="preserve"> </w:t>
      </w:r>
      <w:r>
        <w:t>o</w:t>
      </w:r>
      <w:r>
        <w:rPr>
          <w:spacing w:val="-1"/>
        </w:rPr>
        <w:t>f</w:t>
      </w:r>
      <w:r>
        <w:t>f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8"/>
        </w:rPr>
        <w:t xml:space="preserve"> </w:t>
      </w:r>
      <w:r>
        <w:t>co</w:t>
      </w:r>
      <w:r>
        <w:rPr>
          <w:spacing w:val="-1"/>
        </w:rPr>
        <w:t>a</w:t>
      </w:r>
      <w:r>
        <w:rPr>
          <w:spacing w:val="1"/>
        </w:rPr>
        <w:t>s</w:t>
      </w:r>
      <w:r>
        <w:t>t</w:t>
      </w:r>
      <w:r>
        <w:rPr>
          <w:spacing w:val="-7"/>
        </w:rPr>
        <w:t xml:space="preserve"> </w:t>
      </w:r>
      <w:r>
        <w:rPr>
          <w:spacing w:val="-1"/>
        </w:rPr>
        <w:t>b</w:t>
      </w:r>
      <w:r>
        <w:t>e</w:t>
      </w:r>
      <w:r>
        <w:rPr>
          <w:spacing w:val="1"/>
        </w:rPr>
        <w:t>t</w:t>
      </w:r>
      <w:r>
        <w:t>ween</w:t>
      </w:r>
      <w:r>
        <w:rPr>
          <w:spacing w:val="-8"/>
        </w:rPr>
        <w:t xml:space="preserve"> </w:t>
      </w:r>
      <w:r>
        <w:rPr>
          <w:spacing w:val="2"/>
        </w:rPr>
        <w:t>R</w:t>
      </w:r>
      <w:r>
        <w:t>oc</w:t>
      </w:r>
      <w:r>
        <w:rPr>
          <w:spacing w:val="3"/>
        </w:rPr>
        <w:t>k</w:t>
      </w:r>
      <w:r>
        <w:t>h</w:t>
      </w:r>
      <w:r>
        <w:rPr>
          <w:spacing w:val="-5"/>
        </w:rPr>
        <w:t>a</w:t>
      </w:r>
      <w:r>
        <w:rPr>
          <w:spacing w:val="4"/>
        </w:rPr>
        <w:t>m</w:t>
      </w:r>
      <w:r>
        <w:t>pt</w:t>
      </w:r>
      <w:r>
        <w:rPr>
          <w:spacing w:val="-1"/>
        </w:rPr>
        <w:t>o</w:t>
      </w:r>
      <w:r>
        <w:t>n</w:t>
      </w:r>
      <w:r>
        <w:rPr>
          <w:w w:val="99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7"/>
        </w:rPr>
        <w:t xml:space="preserve"> </w:t>
      </w:r>
      <w:r>
        <w:rPr>
          <w:spacing w:val="2"/>
        </w:rPr>
        <w:t>G</w:t>
      </w:r>
      <w:r>
        <w:rPr>
          <w:spacing w:val="-1"/>
        </w:rPr>
        <w:t>l</w:t>
      </w:r>
      <w:r>
        <w:t>a</w:t>
      </w:r>
      <w:r>
        <w:rPr>
          <w:spacing w:val="-1"/>
        </w:rPr>
        <w:t>d</w:t>
      </w:r>
      <w:r>
        <w:rPr>
          <w:spacing w:val="1"/>
        </w:rPr>
        <w:t>s</w:t>
      </w:r>
      <w:r>
        <w:t>t</w:t>
      </w:r>
      <w:r>
        <w:rPr>
          <w:spacing w:val="1"/>
        </w:rPr>
        <w:t>o</w:t>
      </w:r>
      <w:r>
        <w:t>n</w:t>
      </w:r>
      <w:r>
        <w:rPr>
          <w:spacing w:val="-1"/>
        </w:rPr>
        <w:t>e</w:t>
      </w:r>
      <w:r>
        <w:t>.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t>he</w:t>
      </w:r>
      <w:r>
        <w:rPr>
          <w:spacing w:val="-5"/>
        </w:rPr>
        <w:t xml:space="preserve"> </w:t>
      </w:r>
      <w:r>
        <w:t>e</w:t>
      </w:r>
      <w:r>
        <w:rPr>
          <w:spacing w:val="-1"/>
        </w:rPr>
        <w:t>a</w:t>
      </w:r>
      <w:r>
        <w:t>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6"/>
        </w:rPr>
        <w:t xml:space="preserve"> </w:t>
      </w:r>
      <w:r>
        <w:rPr>
          <w:spacing w:val="-3"/>
        </w:rPr>
        <w:t>w</w:t>
      </w:r>
      <w:r>
        <w:t>as</w:t>
      </w:r>
      <w:r>
        <w:rPr>
          <w:spacing w:val="-5"/>
        </w:rPr>
        <w:t xml:space="preserve"> </w:t>
      </w:r>
      <w:r>
        <w:rPr>
          <w:spacing w:val="1"/>
        </w:rPr>
        <w:t>f</w:t>
      </w:r>
      <w:r>
        <w:t>e</w:t>
      </w:r>
      <w:r>
        <w:rPr>
          <w:spacing w:val="-2"/>
        </w:rPr>
        <w:t>l</w:t>
      </w:r>
      <w:r>
        <w:t>t</w:t>
      </w:r>
      <w:r>
        <w:rPr>
          <w:spacing w:val="-4"/>
        </w:rPr>
        <w:t xml:space="preserve"> </w:t>
      </w:r>
      <w:r>
        <w:rPr>
          <w:spacing w:val="1"/>
        </w:rPr>
        <w:t>f</w:t>
      </w:r>
      <w:r>
        <w:t>r</w:t>
      </w:r>
      <w:r>
        <w:rPr>
          <w:spacing w:val="-3"/>
        </w:rPr>
        <w:t>o</w:t>
      </w:r>
      <w:r>
        <w:t>m</w:t>
      </w:r>
      <w:r>
        <w:rPr>
          <w:spacing w:val="-3"/>
        </w:rPr>
        <w:t xml:space="preserve"> </w:t>
      </w:r>
      <w:r>
        <w:t>M</w:t>
      </w:r>
      <w:r>
        <w:rPr>
          <w:spacing w:val="-1"/>
        </w:rPr>
        <w:t>a</w:t>
      </w:r>
      <w:r>
        <w:rPr>
          <w:spacing w:val="1"/>
        </w:rPr>
        <w:t>c</w:t>
      </w:r>
      <w:r>
        <w:rPr>
          <w:spacing w:val="3"/>
        </w:rPr>
        <w:t>k</w:t>
      </w:r>
      <w:r>
        <w:rPr>
          <w:spacing w:val="1"/>
        </w:rPr>
        <w:t>a</w:t>
      </w:r>
      <w:r>
        <w:t>y</w:t>
      </w:r>
      <w:r>
        <w:rPr>
          <w:spacing w:val="-10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Gra</w:t>
      </w:r>
      <w:r>
        <w:rPr>
          <w:spacing w:val="1"/>
        </w:rPr>
        <w:t>f</w:t>
      </w:r>
      <w:r>
        <w:t>ton</w:t>
      </w:r>
      <w:r>
        <w:rPr>
          <w:spacing w:val="-6"/>
        </w:rPr>
        <w:t xml:space="preserve"> </w:t>
      </w:r>
      <w:r>
        <w:t>(N</w:t>
      </w:r>
      <w:r>
        <w:rPr>
          <w:spacing w:val="-5"/>
        </w:rPr>
        <w:t>S</w:t>
      </w:r>
      <w:r>
        <w:rPr>
          <w:spacing w:val="8"/>
        </w:rPr>
        <w:t>W</w:t>
      </w:r>
      <w:r>
        <w:t>)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6"/>
        </w:rPr>
        <w:t xml:space="preserve"> </w:t>
      </w:r>
      <w:r>
        <w:t>w</w:t>
      </w:r>
      <w:r>
        <w:rPr>
          <w:spacing w:val="-1"/>
        </w:rPr>
        <w:t>e</w:t>
      </w:r>
      <w:r>
        <w:rPr>
          <w:spacing w:val="1"/>
        </w:rPr>
        <w:t>s</w:t>
      </w:r>
      <w:r>
        <w:t>t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</w:t>
      </w:r>
      <w:r>
        <w:rPr>
          <w:spacing w:val="1"/>
        </w:rPr>
        <w:t>h</w:t>
      </w:r>
      <w:r>
        <w:t>arl</w:t>
      </w:r>
      <w:r>
        <w:rPr>
          <w:spacing w:val="1"/>
        </w:rPr>
        <w:t>ev</w:t>
      </w:r>
      <w:r>
        <w:rPr>
          <w:spacing w:val="-1"/>
        </w:rPr>
        <w:t>i</w:t>
      </w:r>
      <w:r>
        <w:rPr>
          <w:spacing w:val="1"/>
        </w:rPr>
        <w:t>l</w:t>
      </w:r>
      <w:r>
        <w:rPr>
          <w:spacing w:val="-1"/>
        </w:rPr>
        <w:t>l</w:t>
      </w:r>
      <w:r>
        <w:t>e.</w:t>
      </w:r>
      <w:r>
        <w:rPr>
          <w:spacing w:val="-7"/>
        </w:rPr>
        <w:t xml:space="preserve"> </w:t>
      </w:r>
      <w:r>
        <w:t>It</w:t>
      </w:r>
      <w:r>
        <w:rPr>
          <w:w w:val="99"/>
        </w:rPr>
        <w:t xml:space="preserve"> </w:t>
      </w:r>
      <w:r>
        <w:rPr>
          <w:spacing w:val="1"/>
        </w:rPr>
        <w:t>c</w:t>
      </w:r>
      <w:r>
        <w:t>a</w:t>
      </w:r>
      <w:r>
        <w:rPr>
          <w:spacing w:val="-1"/>
        </w:rPr>
        <w:t>u</w:t>
      </w:r>
      <w:r>
        <w:rPr>
          <w:spacing w:val="1"/>
        </w:rPr>
        <w:t>s</w:t>
      </w:r>
      <w:r>
        <w:t>ed</w:t>
      </w:r>
      <w:r>
        <w:rPr>
          <w:spacing w:val="-8"/>
        </w:rPr>
        <w:t xml:space="preserve"> </w:t>
      </w:r>
      <w:r>
        <w:t>so</w:t>
      </w:r>
      <w:r>
        <w:rPr>
          <w:spacing w:val="4"/>
        </w:rPr>
        <w:t>m</w:t>
      </w:r>
      <w:r>
        <w:t>e</w:t>
      </w:r>
      <w:r>
        <w:rPr>
          <w:spacing w:val="-7"/>
        </w:rPr>
        <w:t xml:space="preserve"> </w:t>
      </w:r>
      <w:r>
        <w:rPr>
          <w:spacing w:val="-1"/>
        </w:rPr>
        <w:t>d</w:t>
      </w:r>
      <w:r>
        <w:t>a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7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-7"/>
        </w:rPr>
        <w:t xml:space="preserve"> </w:t>
      </w:r>
      <w:r>
        <w:rPr>
          <w:spacing w:val="1"/>
        </w:rPr>
        <w:t>R</w:t>
      </w:r>
      <w:r>
        <w:t>oc</w:t>
      </w:r>
      <w:r>
        <w:rPr>
          <w:spacing w:val="3"/>
        </w:rPr>
        <w:t>k</w:t>
      </w:r>
      <w:r>
        <w:t>h</w:t>
      </w:r>
      <w:r>
        <w:rPr>
          <w:spacing w:val="-5"/>
        </w:rPr>
        <w:t>a</w:t>
      </w:r>
      <w:r>
        <w:rPr>
          <w:spacing w:val="4"/>
        </w:rPr>
        <w:t>m</w:t>
      </w:r>
      <w:r>
        <w:t>pt</w:t>
      </w:r>
      <w:r>
        <w:rPr>
          <w:spacing w:val="-1"/>
        </w:rPr>
        <w:t>o</w:t>
      </w:r>
      <w:r>
        <w:t>n</w:t>
      </w:r>
      <w:r>
        <w:rPr>
          <w:spacing w:val="-7"/>
        </w:rPr>
        <w:t xml:space="preserve"> </w:t>
      </w:r>
      <w:r>
        <w:rPr>
          <w:spacing w:val="-1"/>
        </w:rPr>
        <w:t>a</w:t>
      </w:r>
      <w:r>
        <w:t>nd</w:t>
      </w:r>
      <w:r>
        <w:rPr>
          <w:spacing w:val="-7"/>
        </w:rPr>
        <w:t xml:space="preserve"> </w:t>
      </w:r>
      <w:r>
        <w:rPr>
          <w:spacing w:val="-1"/>
        </w:rPr>
        <w:t>B</w:t>
      </w:r>
      <w:r>
        <w:rPr>
          <w:spacing w:val="1"/>
        </w:rPr>
        <w:t>u</w:t>
      </w:r>
      <w:r>
        <w:t>n</w:t>
      </w:r>
      <w:r>
        <w:rPr>
          <w:spacing w:val="-1"/>
        </w:rPr>
        <w:t>d</w:t>
      </w:r>
      <w:r>
        <w:rPr>
          <w:spacing w:val="1"/>
        </w:rPr>
        <w:t>a</w:t>
      </w:r>
      <w:r>
        <w:t>b</w:t>
      </w:r>
      <w:r>
        <w:rPr>
          <w:spacing w:val="-1"/>
        </w:rPr>
        <w:t>e</w:t>
      </w:r>
      <w:r>
        <w:rPr>
          <w:spacing w:val="3"/>
        </w:rPr>
        <w:t>r</w:t>
      </w:r>
      <w:r>
        <w:t>g,</w:t>
      </w:r>
      <w:r>
        <w:rPr>
          <w:spacing w:val="-7"/>
        </w:rPr>
        <w:t xml:space="preserve"> </w:t>
      </w:r>
      <w:r>
        <w:t>a</w:t>
      </w:r>
      <w:r>
        <w:rPr>
          <w:spacing w:val="1"/>
        </w:rPr>
        <w:t>n</w:t>
      </w:r>
      <w:r>
        <w:t>d</w:t>
      </w:r>
      <w:r>
        <w:rPr>
          <w:spacing w:val="-7"/>
        </w:rPr>
        <w:t xml:space="preserve"> </w:t>
      </w:r>
      <w:r>
        <w:t>s</w:t>
      </w:r>
      <w:r>
        <w:rPr>
          <w:spacing w:val="4"/>
        </w:rPr>
        <w:t>t</w:t>
      </w:r>
      <w:r>
        <w:t>o</w:t>
      </w:r>
      <w:r>
        <w:rPr>
          <w:spacing w:val="1"/>
        </w:rPr>
        <w:t>p</w:t>
      </w:r>
      <w:r>
        <w:t>p</w:t>
      </w:r>
      <w:r>
        <w:rPr>
          <w:spacing w:val="-1"/>
        </w:rPr>
        <w:t>e</w:t>
      </w:r>
      <w:r>
        <w:t>d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1"/>
        </w:rPr>
        <w:t>n</w:t>
      </w:r>
      <w:r>
        <w:t>y</w:t>
      </w:r>
      <w:r>
        <w:rPr>
          <w:spacing w:val="-9"/>
        </w:rPr>
        <w:t xml:space="preserve"> </w:t>
      </w:r>
      <w:r>
        <w:t>c</w:t>
      </w:r>
      <w:r>
        <w:rPr>
          <w:spacing w:val="-1"/>
        </w:rPr>
        <w:t>l</w:t>
      </w:r>
      <w:r>
        <w:t>oc</w:t>
      </w:r>
      <w:r>
        <w:rPr>
          <w:spacing w:val="1"/>
        </w:rPr>
        <w:t>ks</w:t>
      </w:r>
      <w:r>
        <w:t>,</w:t>
      </w:r>
      <w:r>
        <w:rPr>
          <w:spacing w:val="-8"/>
        </w:rPr>
        <w:t xml:space="preserve"> </w:t>
      </w:r>
      <w:r>
        <w:rPr>
          <w:spacing w:val="-2"/>
        </w:rPr>
        <w:t>i</w:t>
      </w:r>
      <w:r>
        <w:t>nc</w:t>
      </w:r>
      <w:r>
        <w:rPr>
          <w:spacing w:val="-1"/>
        </w:rPr>
        <w:t>l</w:t>
      </w:r>
      <w:r>
        <w:rPr>
          <w:spacing w:val="1"/>
        </w:rPr>
        <w:t>u</w:t>
      </w:r>
      <w:r>
        <w:t>ding</w:t>
      </w:r>
      <w:r>
        <w:rPr>
          <w:spacing w:val="-7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7"/>
        </w:rPr>
        <w:t xml:space="preserve"> </w:t>
      </w:r>
      <w:r>
        <w:rPr>
          <w:spacing w:val="1"/>
        </w:rPr>
        <w:t>o</w:t>
      </w:r>
      <w:r>
        <w:t>ne</w:t>
      </w:r>
      <w:r>
        <w:rPr>
          <w:w w:val="99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-5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4"/>
        </w:rPr>
        <w:t xml:space="preserve"> </w:t>
      </w:r>
      <w:r>
        <w:rPr>
          <w:spacing w:val="-1"/>
        </w:rPr>
        <w:t>P</w:t>
      </w:r>
      <w:r>
        <w:rPr>
          <w:spacing w:val="1"/>
        </w:rPr>
        <w:t>i</w:t>
      </w:r>
      <w:r>
        <w:rPr>
          <w:spacing w:val="-1"/>
        </w:rPr>
        <w:t>l</w:t>
      </w:r>
      <w:r>
        <w:t>e</w:t>
      </w:r>
      <w:r>
        <w:rPr>
          <w:spacing w:val="-5"/>
        </w:rPr>
        <w:t xml:space="preserve"> </w:t>
      </w:r>
      <w:r>
        <w:rPr>
          <w:spacing w:val="1"/>
        </w:rPr>
        <w:t>L</w:t>
      </w:r>
      <w:r>
        <w:rPr>
          <w:spacing w:val="-1"/>
        </w:rPr>
        <w:t>i</w:t>
      </w:r>
      <w:r>
        <w:rPr>
          <w:spacing w:val="1"/>
        </w:rPr>
        <w:t>g</w:t>
      </w:r>
      <w:r>
        <w:t>ht</w:t>
      </w:r>
      <w:r>
        <w:rPr>
          <w:spacing w:val="-4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-3"/>
        </w:rPr>
        <w:t xml:space="preserve"> </w:t>
      </w:r>
      <w:r>
        <w:rPr>
          <w:spacing w:val="-1"/>
        </w:rPr>
        <w:t>B</w:t>
      </w:r>
      <w:r>
        <w:t>r</w:t>
      </w:r>
      <w:r>
        <w:rPr>
          <w:spacing w:val="-1"/>
        </w:rPr>
        <w:t>i</w:t>
      </w:r>
      <w:r>
        <w:rPr>
          <w:spacing w:val="1"/>
        </w:rPr>
        <w:t>s</w:t>
      </w:r>
      <w:r>
        <w:t>b</w:t>
      </w:r>
      <w:r>
        <w:rPr>
          <w:spacing w:val="1"/>
        </w:rPr>
        <w:t>a</w:t>
      </w:r>
      <w:r>
        <w:t>n</w:t>
      </w:r>
      <w:r>
        <w:rPr>
          <w:spacing w:val="1"/>
        </w:rPr>
        <w:t>e</w:t>
      </w:r>
      <w:r>
        <w:t>,</w:t>
      </w:r>
      <w:r>
        <w:rPr>
          <w:spacing w:val="-5"/>
        </w:rPr>
        <w:t xml:space="preserve"> </w:t>
      </w:r>
      <w:r>
        <w:t>wh</w:t>
      </w:r>
      <w:r>
        <w:rPr>
          <w:spacing w:val="-1"/>
        </w:rPr>
        <w:t>e</w:t>
      </w:r>
      <w:r>
        <w:t>re</w:t>
      </w:r>
      <w:r>
        <w:rPr>
          <w:spacing w:val="-3"/>
        </w:rPr>
        <w:t xml:space="preserve"> </w:t>
      </w:r>
      <w:r>
        <w:rPr>
          <w:spacing w:val="-1"/>
        </w:rPr>
        <w:t>i</w:t>
      </w:r>
      <w:r>
        <w:t>t</w:t>
      </w:r>
      <w:r>
        <w:rPr>
          <w:spacing w:val="-3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rPr>
          <w:spacing w:val="1"/>
        </w:rPr>
        <w:t>f</w:t>
      </w:r>
      <w:r>
        <w:t>e</w:t>
      </w:r>
      <w:r>
        <w:rPr>
          <w:spacing w:val="-2"/>
        </w:rPr>
        <w:t>l</w:t>
      </w:r>
      <w:r>
        <w:t>t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rPr>
          <w:spacing w:val="3"/>
        </w:rPr>
        <w:t>m</w:t>
      </w:r>
      <w:r>
        <w:t>ost</w:t>
      </w:r>
      <w:r>
        <w:rPr>
          <w:spacing w:val="-5"/>
        </w:rPr>
        <w:t xml:space="preserve"> </w:t>
      </w:r>
      <w:r>
        <w:rPr>
          <w:spacing w:val="-2"/>
        </w:rPr>
        <w:t>s</w:t>
      </w:r>
      <w:r>
        <w:t>u</w:t>
      </w:r>
      <w:r>
        <w:rPr>
          <w:spacing w:val="-1"/>
        </w:rPr>
        <w:t>b</w:t>
      </w:r>
      <w:r>
        <w:t>urb</w:t>
      </w:r>
      <w:r>
        <w:rPr>
          <w:spacing w:val="1"/>
        </w:rPr>
        <w:t>s</w:t>
      </w:r>
      <w:r>
        <w:t>.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4" w:line="240" w:lineRule="exact"/>
        <w:rPr>
          <w:sz w:val="24"/>
          <w:szCs w:val="24"/>
        </w:rPr>
      </w:pPr>
    </w:p>
    <w:p w:rsidR="00390CA3" w:rsidRDefault="00BD6A69">
      <w:pPr>
        <w:pStyle w:val="Heading2"/>
        <w:ind w:right="150"/>
      </w:pPr>
      <w:bookmarkStart w:id="59" w:name="_TOC_250014"/>
      <w:r>
        <w:rPr>
          <w:spacing w:val="-8"/>
        </w:rPr>
        <w:t>W</w:t>
      </w:r>
      <w:r>
        <w:rPr>
          <w:spacing w:val="-2"/>
        </w:rPr>
        <w:t>ar</w:t>
      </w:r>
      <w:r>
        <w:t>o</w:t>
      </w:r>
      <w:r>
        <w:rPr>
          <w:spacing w:val="-2"/>
        </w:rPr>
        <w:t>o</w:t>
      </w:r>
      <w:r>
        <w:t>ka</w:t>
      </w:r>
      <w:r>
        <w:rPr>
          <w:spacing w:val="-2"/>
        </w:rPr>
        <w:t xml:space="preserve"> </w:t>
      </w:r>
      <w:r>
        <w:rPr>
          <w:spacing w:val="1"/>
        </w:rPr>
        <w:t>(</w:t>
      </w:r>
      <w:r>
        <w:t>m</w:t>
      </w:r>
      <w:r>
        <w:rPr>
          <w:spacing w:val="-2"/>
        </w:rPr>
        <w:t>a</w:t>
      </w:r>
      <w:r>
        <w:t>g</w:t>
      </w:r>
      <w:r>
        <w:rPr>
          <w:spacing w:val="-2"/>
        </w:rPr>
        <w:t>n</w:t>
      </w:r>
      <w:r>
        <w:t>it</w:t>
      </w:r>
      <w:r>
        <w:rPr>
          <w:spacing w:val="-2"/>
        </w:rPr>
        <w:t>u</w:t>
      </w:r>
      <w:r>
        <w:t>de</w:t>
      </w:r>
      <w:r>
        <w:rPr>
          <w:spacing w:val="-1"/>
        </w:rPr>
        <w:t xml:space="preserve"> </w:t>
      </w:r>
      <w:r>
        <w:t>6.0)</w:t>
      </w:r>
      <w:r>
        <w:rPr>
          <w:spacing w:val="1"/>
        </w:rPr>
        <w:t xml:space="preserve"> </w:t>
      </w:r>
      <w:r>
        <w:t>–</w:t>
      </w:r>
      <w:r>
        <w:rPr>
          <w:spacing w:val="-1"/>
        </w:rPr>
        <w:t xml:space="preserve"> S</w:t>
      </w:r>
      <w:r>
        <w:t>outh</w:t>
      </w:r>
      <w:r>
        <w:rPr>
          <w:spacing w:val="-15"/>
        </w:rPr>
        <w:t xml:space="preserve"> </w:t>
      </w:r>
      <w:r>
        <w:rPr>
          <w:spacing w:val="-4"/>
        </w:rPr>
        <w:t>A</w:t>
      </w:r>
      <w:r>
        <w:t>us</w:t>
      </w:r>
      <w:r>
        <w:rPr>
          <w:spacing w:val="-2"/>
        </w:rPr>
        <w:t>t</w:t>
      </w:r>
      <w:r>
        <w:t>r</w:t>
      </w:r>
      <w:r>
        <w:rPr>
          <w:spacing w:val="1"/>
        </w:rPr>
        <w:t>a</w:t>
      </w:r>
      <w:r>
        <w:rPr>
          <w:spacing w:val="-2"/>
        </w:rPr>
        <w:t>l</w:t>
      </w:r>
      <w:r>
        <w:t>i</w:t>
      </w:r>
      <w:r>
        <w:rPr>
          <w:spacing w:val="1"/>
        </w:rPr>
        <w:t>a</w:t>
      </w:r>
      <w:r>
        <w:t>,</w:t>
      </w:r>
      <w:r>
        <w:rPr>
          <w:spacing w:val="-2"/>
        </w:rPr>
        <w:t xml:space="preserve"> </w:t>
      </w:r>
      <w:r>
        <w:t xml:space="preserve">19 </w:t>
      </w:r>
      <w:r>
        <w:rPr>
          <w:spacing w:val="-1"/>
        </w:rPr>
        <w:t>S</w:t>
      </w:r>
      <w:r>
        <w:t>e</w:t>
      </w:r>
      <w:r>
        <w:rPr>
          <w:spacing w:val="-2"/>
        </w:rPr>
        <w:t>p</w:t>
      </w:r>
      <w:r>
        <w:t>te</w:t>
      </w:r>
      <w:r>
        <w:rPr>
          <w:spacing w:val="-1"/>
        </w:rPr>
        <w:t>m</w:t>
      </w:r>
      <w:r>
        <w:t>ber</w:t>
      </w:r>
      <w:r>
        <w:rPr>
          <w:spacing w:val="-1"/>
        </w:rPr>
        <w:t xml:space="preserve"> </w:t>
      </w:r>
      <w:r>
        <w:t>1</w:t>
      </w:r>
      <w:r>
        <w:rPr>
          <w:spacing w:val="-2"/>
        </w:rPr>
        <w:t>9</w:t>
      </w:r>
      <w:bookmarkEnd w:id="59"/>
      <w:r>
        <w:t>02</w:t>
      </w:r>
    </w:p>
    <w:p w:rsidR="00390CA3" w:rsidRDefault="00390CA3">
      <w:pPr>
        <w:spacing w:before="19" w:line="200" w:lineRule="exact"/>
        <w:rPr>
          <w:sz w:val="20"/>
          <w:szCs w:val="20"/>
        </w:rPr>
      </w:pPr>
    </w:p>
    <w:p w:rsidR="00390CA3" w:rsidRDefault="00BD6A69">
      <w:pPr>
        <w:pStyle w:val="BodyText"/>
        <w:spacing w:line="292" w:lineRule="auto"/>
        <w:ind w:right="261"/>
      </w:pPr>
      <w:r>
        <w:t>A</w:t>
      </w:r>
      <w:r>
        <w:rPr>
          <w:spacing w:val="-9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t>t</w:t>
      </w:r>
      <w:r>
        <w:rPr>
          <w:spacing w:val="1"/>
        </w:rPr>
        <w:t>u</w:t>
      </w:r>
      <w:r>
        <w:t>de</w:t>
      </w:r>
      <w:r>
        <w:rPr>
          <w:spacing w:val="-7"/>
        </w:rPr>
        <w:t xml:space="preserve"> </w:t>
      </w:r>
      <w:r>
        <w:rPr>
          <w:spacing w:val="1"/>
        </w:rPr>
        <w:t>6</w:t>
      </w:r>
      <w:r>
        <w:t>.0</w:t>
      </w:r>
      <w:r>
        <w:rPr>
          <w:spacing w:val="-7"/>
        </w:rPr>
        <w:t xml:space="preserve"> </w:t>
      </w:r>
      <w:r>
        <w:rPr>
          <w:spacing w:val="1"/>
        </w:rPr>
        <w:t>e</w:t>
      </w:r>
      <w:r>
        <w:t>arth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7"/>
        </w:rPr>
        <w:t xml:space="preserve"> </w:t>
      </w:r>
      <w:r>
        <w:rPr>
          <w:spacing w:val="-2"/>
        </w:rPr>
        <w:t>i</w:t>
      </w:r>
      <w:r>
        <w:t>s</w:t>
      </w:r>
      <w:r>
        <w:rPr>
          <w:spacing w:val="-7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7"/>
        </w:rPr>
        <w:t xml:space="preserve"> </w:t>
      </w:r>
      <w:r>
        <w:t>seco</w:t>
      </w:r>
      <w:r>
        <w:rPr>
          <w:spacing w:val="1"/>
        </w:rPr>
        <w:t>n</w:t>
      </w:r>
      <w:r>
        <w:t>d</w:t>
      </w:r>
      <w:r>
        <w:rPr>
          <w:spacing w:val="-7"/>
        </w:rPr>
        <w:t xml:space="preserve"> </w:t>
      </w:r>
      <w:r>
        <w:t>largest</w:t>
      </w:r>
      <w:r>
        <w:rPr>
          <w:spacing w:val="-7"/>
        </w:rPr>
        <w:t xml:space="preserve"> </w:t>
      </w:r>
      <w:r>
        <w:rPr>
          <w:spacing w:val="3"/>
        </w:rPr>
        <w:t>k</w:t>
      </w:r>
      <w:r>
        <w:t>n</w:t>
      </w:r>
      <w:r>
        <w:rPr>
          <w:spacing w:val="-1"/>
        </w:rPr>
        <w:t>o</w:t>
      </w:r>
      <w:r>
        <w:t>wn</w:t>
      </w:r>
      <w:r>
        <w:rPr>
          <w:spacing w:val="-8"/>
        </w:rPr>
        <w:t xml:space="preserve"> </w:t>
      </w:r>
      <w:r>
        <w:rPr>
          <w:spacing w:val="1"/>
        </w:rPr>
        <w:t>S</w:t>
      </w:r>
      <w:r>
        <w:t>o</w:t>
      </w:r>
      <w:r>
        <w:rPr>
          <w:spacing w:val="-1"/>
        </w:rPr>
        <w:t>u</w:t>
      </w:r>
      <w:r>
        <w:t>th</w:t>
      </w:r>
      <w:r>
        <w:rPr>
          <w:spacing w:val="-5"/>
        </w:rPr>
        <w:t xml:space="preserve"> </w:t>
      </w:r>
      <w:r>
        <w:rPr>
          <w:spacing w:val="1"/>
        </w:rPr>
        <w:t>A</w:t>
      </w:r>
      <w:r>
        <w:t>ustral</w:t>
      </w:r>
      <w:r>
        <w:rPr>
          <w:spacing w:val="-1"/>
        </w:rPr>
        <w:t>i</w:t>
      </w:r>
      <w:r>
        <w:t>an</w:t>
      </w:r>
      <w:r>
        <w:rPr>
          <w:spacing w:val="-6"/>
        </w:rPr>
        <w:t xml:space="preserve"> </w:t>
      </w:r>
      <w:r>
        <w:t>e</w:t>
      </w:r>
      <w:r>
        <w:rPr>
          <w:spacing w:val="-1"/>
        </w:rPr>
        <w:t>a</w:t>
      </w:r>
      <w:r>
        <w:t>rt</w:t>
      </w:r>
      <w:r>
        <w:rPr>
          <w:spacing w:val="1"/>
        </w:rPr>
        <w:t>hq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e.</w:t>
      </w:r>
      <w:r>
        <w:rPr>
          <w:spacing w:val="-8"/>
        </w:rPr>
        <w:t xml:space="preserve"> </w:t>
      </w:r>
      <w:r>
        <w:rPr>
          <w:spacing w:val="3"/>
        </w:rPr>
        <w:t>T</w:t>
      </w:r>
      <w:r>
        <w:t>he e</w:t>
      </w:r>
      <w:r>
        <w:rPr>
          <w:spacing w:val="-1"/>
        </w:rPr>
        <w:t>pi</w:t>
      </w:r>
      <w:r>
        <w:rPr>
          <w:spacing w:val="1"/>
        </w:rPr>
        <w:t>c</w:t>
      </w:r>
      <w:r>
        <w:t>e</w:t>
      </w:r>
      <w:r>
        <w:rPr>
          <w:spacing w:val="1"/>
        </w:rPr>
        <w:t>n</w:t>
      </w:r>
      <w:r>
        <w:t>tre</w:t>
      </w:r>
      <w:r>
        <w:rPr>
          <w:w w:val="99"/>
        </w:rPr>
        <w:t xml:space="preserve"> </w:t>
      </w:r>
      <w:r>
        <w:t>was</w:t>
      </w:r>
      <w:r>
        <w:rPr>
          <w:spacing w:val="-6"/>
        </w:rPr>
        <w:t xml:space="preserve"> </w:t>
      </w:r>
      <w:r>
        <w:t>pro</w:t>
      </w:r>
      <w:r>
        <w:rPr>
          <w:spacing w:val="1"/>
        </w:rPr>
        <w:t>b</w:t>
      </w:r>
      <w:r>
        <w:t>a</w:t>
      </w:r>
      <w:r>
        <w:rPr>
          <w:spacing w:val="-1"/>
        </w:rPr>
        <w:t>b</w:t>
      </w:r>
      <w:r>
        <w:rPr>
          <w:spacing w:val="3"/>
        </w:rPr>
        <w:t>l</w:t>
      </w:r>
      <w:r>
        <w:t>y</w:t>
      </w:r>
      <w:r>
        <w:rPr>
          <w:spacing w:val="-7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-7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6"/>
        </w:rPr>
        <w:t xml:space="preserve"> </w:t>
      </w:r>
      <w:r>
        <w:t>G</w:t>
      </w:r>
      <w:r>
        <w:rPr>
          <w:spacing w:val="1"/>
        </w:rPr>
        <w:t>u</w:t>
      </w:r>
      <w:r>
        <w:rPr>
          <w:spacing w:val="-1"/>
        </w:rPr>
        <w:t>l</w:t>
      </w:r>
      <w:r>
        <w:t>f</w:t>
      </w:r>
      <w:r>
        <w:rPr>
          <w:spacing w:val="-4"/>
        </w:rPr>
        <w:t xml:space="preserve"> </w:t>
      </w:r>
      <w:r>
        <w:rPr>
          <w:spacing w:val="-1"/>
        </w:rPr>
        <w:t>S</w:t>
      </w:r>
      <w:r>
        <w:t>t</w:t>
      </w:r>
      <w:r>
        <w:rPr>
          <w:spacing w:val="-5"/>
        </w:rPr>
        <w:t xml:space="preserve"> </w:t>
      </w:r>
      <w:r>
        <w:rPr>
          <w:spacing w:val="-1"/>
        </w:rPr>
        <w:t>Vi</w:t>
      </w:r>
      <w:r>
        <w:t>nc</w:t>
      </w:r>
      <w:r>
        <w:rPr>
          <w:spacing w:val="1"/>
        </w:rPr>
        <w:t>e</w:t>
      </w:r>
      <w:r>
        <w:t>nt</w:t>
      </w:r>
      <w:r>
        <w:rPr>
          <w:spacing w:val="-6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1"/>
        </w:rPr>
        <w:t>t</w:t>
      </w:r>
      <w:r>
        <w:t>ween</w:t>
      </w:r>
      <w:r>
        <w:rPr>
          <w:spacing w:val="-9"/>
        </w:rPr>
        <w:t xml:space="preserve"> </w:t>
      </w:r>
      <w:r>
        <w:rPr>
          <w:spacing w:val="8"/>
        </w:rPr>
        <w:t>W</w:t>
      </w:r>
      <w:r>
        <w:t>aroo</w:t>
      </w:r>
      <w:r>
        <w:rPr>
          <w:spacing w:val="3"/>
        </w:rPr>
        <w:t>k</w:t>
      </w:r>
      <w:r>
        <w:t>a</w:t>
      </w:r>
      <w:r>
        <w:rPr>
          <w:spacing w:val="-9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5"/>
        </w:rPr>
        <w:t xml:space="preserve"> </w:t>
      </w:r>
      <w:r>
        <w:rPr>
          <w:spacing w:val="-1"/>
        </w:rPr>
        <w:t>A</w:t>
      </w:r>
      <w:r>
        <w:t>d</w:t>
      </w:r>
      <w:r>
        <w:rPr>
          <w:spacing w:val="1"/>
        </w:rPr>
        <w:t>e</w:t>
      </w:r>
      <w:r>
        <w:rPr>
          <w:spacing w:val="-1"/>
        </w:rPr>
        <w:t>l</w:t>
      </w:r>
      <w:r>
        <w:rPr>
          <w:spacing w:val="1"/>
        </w:rPr>
        <w:t>a</w:t>
      </w:r>
      <w:r>
        <w:rPr>
          <w:spacing w:val="-1"/>
        </w:rPr>
        <w:t>i</w:t>
      </w:r>
      <w:r>
        <w:rPr>
          <w:spacing w:val="1"/>
        </w:rPr>
        <w:t>d</w:t>
      </w:r>
      <w:r>
        <w:t>e.</w:t>
      </w:r>
      <w:r>
        <w:rPr>
          <w:spacing w:val="-6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c</w:t>
      </w:r>
      <w:r>
        <w:rPr>
          <w:spacing w:val="1"/>
        </w:rPr>
        <w:t>a</w:t>
      </w:r>
      <w:r>
        <w:t>used</w:t>
      </w:r>
      <w:r>
        <w:rPr>
          <w:spacing w:val="-6"/>
        </w:rPr>
        <w:t xml:space="preserve"> </w:t>
      </w:r>
      <w:r>
        <w:t>s</w:t>
      </w:r>
      <w:r>
        <w:rPr>
          <w:spacing w:val="1"/>
        </w:rPr>
        <w:t>ig</w:t>
      </w:r>
      <w:r>
        <w:t>n</w:t>
      </w:r>
      <w:r>
        <w:rPr>
          <w:spacing w:val="-2"/>
        </w:rPr>
        <w:t>i</w:t>
      </w:r>
      <w:r>
        <w:rPr>
          <w:spacing w:val="2"/>
        </w:rPr>
        <w:t>f</w:t>
      </w:r>
      <w:r>
        <w:rPr>
          <w:spacing w:val="-1"/>
        </w:rPr>
        <w:t>i</w:t>
      </w:r>
      <w:r>
        <w:rPr>
          <w:spacing w:val="1"/>
        </w:rPr>
        <w:t>c</w:t>
      </w:r>
      <w:r>
        <w:t>a</w:t>
      </w:r>
      <w:r>
        <w:rPr>
          <w:spacing w:val="-1"/>
        </w:rPr>
        <w:t>n</w:t>
      </w:r>
      <w:r>
        <w:t>t</w:t>
      </w:r>
      <w:r>
        <w:rPr>
          <w:spacing w:val="-5"/>
        </w:rPr>
        <w:t xml:space="preserve"> </w:t>
      </w:r>
      <w:r>
        <w:t>d</w:t>
      </w:r>
      <w:r>
        <w:rPr>
          <w:spacing w:val="-1"/>
        </w:rPr>
        <w:t>a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t>o</w:t>
      </w:r>
      <w:r>
        <w:rPr>
          <w:w w:val="99"/>
        </w:rPr>
        <w:t xml:space="preserve"> </w:t>
      </w:r>
      <w:r>
        <w:rPr>
          <w:spacing w:val="1"/>
        </w:rPr>
        <w:t>s</w:t>
      </w:r>
      <w:r>
        <w:t>e</w:t>
      </w:r>
      <w:r>
        <w:rPr>
          <w:spacing w:val="-2"/>
        </w:rPr>
        <w:t>v</w:t>
      </w:r>
      <w:r>
        <w:t>er</w:t>
      </w:r>
      <w:r>
        <w:rPr>
          <w:spacing w:val="2"/>
        </w:rPr>
        <w:t>a</w:t>
      </w:r>
      <w:r>
        <w:t>l</w:t>
      </w:r>
      <w:r>
        <w:rPr>
          <w:spacing w:val="-8"/>
        </w:rPr>
        <w:t xml:space="preserve"> </w:t>
      </w:r>
      <w:r>
        <w:t>sto</w:t>
      </w:r>
      <w:r>
        <w:rPr>
          <w:spacing w:val="1"/>
        </w:rPr>
        <w:t>n</w:t>
      </w:r>
      <w:r>
        <w:t>e</w:t>
      </w:r>
      <w:r>
        <w:rPr>
          <w:spacing w:val="-6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aso</w:t>
      </w:r>
      <w:r>
        <w:rPr>
          <w:spacing w:val="-1"/>
        </w:rPr>
        <w:t>n</w:t>
      </w:r>
      <w:r>
        <w:rPr>
          <w:spacing w:val="3"/>
        </w:rPr>
        <w:t>r</w:t>
      </w:r>
      <w:r>
        <w:t>y</w:t>
      </w:r>
      <w:r>
        <w:rPr>
          <w:spacing w:val="-8"/>
        </w:rPr>
        <w:t xml:space="preserve"> </w:t>
      </w:r>
      <w:r>
        <w:t>b</w:t>
      </w:r>
      <w:r>
        <w:rPr>
          <w:spacing w:val="-1"/>
        </w:rPr>
        <w:t>u</w:t>
      </w:r>
      <w:r>
        <w:rPr>
          <w:spacing w:val="1"/>
        </w:rPr>
        <w:t>i</w:t>
      </w:r>
      <w:r>
        <w:rPr>
          <w:spacing w:val="-1"/>
        </w:rPr>
        <w:t>l</w:t>
      </w:r>
      <w:r>
        <w:rPr>
          <w:spacing w:val="1"/>
        </w:rPr>
        <w:t>d</w:t>
      </w:r>
      <w:r>
        <w:rPr>
          <w:spacing w:val="-1"/>
        </w:rPr>
        <w:t>i</w:t>
      </w:r>
      <w:r>
        <w:t>n</w:t>
      </w:r>
      <w:r>
        <w:rPr>
          <w:spacing w:val="-1"/>
        </w:rPr>
        <w:t>g</w:t>
      </w:r>
      <w:r>
        <w:t>s</w:t>
      </w:r>
      <w:r>
        <w:rPr>
          <w:spacing w:val="-3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-9"/>
        </w:rPr>
        <w:t xml:space="preserve"> </w:t>
      </w:r>
      <w:r>
        <w:rPr>
          <w:spacing w:val="8"/>
        </w:rPr>
        <w:t>W</w:t>
      </w:r>
      <w:r>
        <w:t>aro</w:t>
      </w:r>
      <w:r>
        <w:rPr>
          <w:spacing w:val="-3"/>
        </w:rPr>
        <w:t>o</w:t>
      </w:r>
      <w:r>
        <w:rPr>
          <w:spacing w:val="3"/>
        </w:rPr>
        <w:t>k</w:t>
      </w:r>
      <w:r>
        <w:t>a,</w:t>
      </w:r>
      <w:r>
        <w:rPr>
          <w:spacing w:val="-6"/>
        </w:rPr>
        <w:t xml:space="preserve"> </w:t>
      </w:r>
      <w:r>
        <w:rPr>
          <w:spacing w:val="-1"/>
        </w:rPr>
        <w:t>i</w:t>
      </w:r>
      <w:r>
        <w:t>nc</w:t>
      </w:r>
      <w:r>
        <w:rPr>
          <w:spacing w:val="-1"/>
        </w:rPr>
        <w:t>l</w:t>
      </w:r>
      <w:r>
        <w:rPr>
          <w:spacing w:val="1"/>
        </w:rPr>
        <w:t>u</w:t>
      </w:r>
      <w:r>
        <w:t>d</w:t>
      </w:r>
      <w:r>
        <w:rPr>
          <w:spacing w:val="-2"/>
        </w:rPr>
        <w:t>i</w:t>
      </w:r>
      <w:r>
        <w:rPr>
          <w:spacing w:val="1"/>
        </w:rPr>
        <w:t>n</w:t>
      </w:r>
      <w:r>
        <w:t>g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</w:t>
      </w:r>
      <w:r>
        <w:rPr>
          <w:spacing w:val="1"/>
        </w:rPr>
        <w:t>c</w:t>
      </w:r>
      <w:r>
        <w:t>h</w:t>
      </w:r>
      <w:r>
        <w:rPr>
          <w:spacing w:val="1"/>
        </w:rPr>
        <w:t>o</w:t>
      </w:r>
      <w:r>
        <w:t>o</w:t>
      </w:r>
      <w:r>
        <w:rPr>
          <w:spacing w:val="-2"/>
        </w:rPr>
        <w:t>l</w:t>
      </w:r>
      <w:r>
        <w:t>,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rPr>
          <w:spacing w:val="-3"/>
        </w:rPr>
        <w:t>w</w:t>
      </w:r>
      <w:r>
        <w:t>as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5"/>
        </w:rPr>
        <w:t xml:space="preserve"> </w:t>
      </w:r>
      <w:r>
        <w:rPr>
          <w:spacing w:val="2"/>
        </w:rPr>
        <w:t>f</w:t>
      </w:r>
      <w:r>
        <w:rPr>
          <w:spacing w:val="-1"/>
        </w:rPr>
        <w:t>i</w:t>
      </w:r>
      <w:r>
        <w:t>r</w:t>
      </w:r>
      <w:r>
        <w:rPr>
          <w:spacing w:val="1"/>
        </w:rPr>
        <w:t>s</w:t>
      </w:r>
      <w:r>
        <w:t>t</w:t>
      </w:r>
      <w:r>
        <w:rPr>
          <w:spacing w:val="-6"/>
        </w:rPr>
        <w:t xml:space="preserve"> </w:t>
      </w:r>
      <w:r>
        <w:rPr>
          <w:spacing w:val="-1"/>
        </w:rPr>
        <w:t>e</w:t>
      </w:r>
      <w:r>
        <w:t>arthq</w:t>
      </w:r>
      <w:r>
        <w:rPr>
          <w:spacing w:val="-1"/>
        </w:rPr>
        <w:t>u</w:t>
      </w:r>
      <w:r>
        <w:t>a</w:t>
      </w:r>
      <w:r>
        <w:rPr>
          <w:spacing w:val="3"/>
        </w:rPr>
        <w:t>k</w:t>
      </w:r>
      <w:r>
        <w:t>e</w:t>
      </w:r>
      <w:r>
        <w:rPr>
          <w:spacing w:val="-7"/>
        </w:rPr>
        <w:t xml:space="preserve"> </w:t>
      </w:r>
      <w:r>
        <w:rPr>
          <w:spacing w:val="-1"/>
        </w:rPr>
        <w:t>t</w:t>
      </w:r>
      <w:r>
        <w:t>o</w:t>
      </w:r>
      <w:r>
        <w:rPr>
          <w:w w:val="99"/>
        </w:rPr>
        <w:t xml:space="preserve"> </w:t>
      </w:r>
      <w:r>
        <w:t>do</w:t>
      </w:r>
      <w:r>
        <w:rPr>
          <w:spacing w:val="-8"/>
        </w:rPr>
        <w:t xml:space="preserve"> </w:t>
      </w:r>
      <w:r>
        <w:rPr>
          <w:spacing w:val="1"/>
        </w:rPr>
        <w:t>d</w:t>
      </w:r>
      <w:r>
        <w:t>a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7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t>d</w:t>
      </w:r>
      <w:r>
        <w:rPr>
          <w:spacing w:val="1"/>
        </w:rPr>
        <w:t>e</w:t>
      </w:r>
      <w:r>
        <w:rPr>
          <w:spacing w:val="-1"/>
        </w:rPr>
        <w:t>l</w:t>
      </w:r>
      <w:r>
        <w:rPr>
          <w:spacing w:val="1"/>
        </w:rPr>
        <w:t>a</w:t>
      </w:r>
      <w:r>
        <w:rPr>
          <w:spacing w:val="-1"/>
        </w:rPr>
        <w:t>i</w:t>
      </w:r>
      <w:r>
        <w:rPr>
          <w:spacing w:val="1"/>
        </w:rPr>
        <w:t>d</w:t>
      </w:r>
      <w:r>
        <w:t>e.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4" w:line="240" w:lineRule="exact"/>
        <w:rPr>
          <w:sz w:val="24"/>
          <w:szCs w:val="24"/>
        </w:rPr>
      </w:pPr>
    </w:p>
    <w:p w:rsidR="00390CA3" w:rsidRDefault="00BD6A69">
      <w:pPr>
        <w:pStyle w:val="Heading2"/>
        <w:ind w:right="150"/>
      </w:pPr>
      <w:bookmarkStart w:id="60" w:name="_TOC_250013"/>
      <w:r>
        <w:rPr>
          <w:spacing w:val="-1"/>
        </w:rPr>
        <w:t>B</w:t>
      </w:r>
      <w:r>
        <w:t>ea</w:t>
      </w:r>
      <w:r>
        <w:rPr>
          <w:spacing w:val="-2"/>
        </w:rPr>
        <w:t>c</w:t>
      </w:r>
      <w:r>
        <w:t>hp</w:t>
      </w:r>
      <w:r>
        <w:rPr>
          <w:spacing w:val="-2"/>
        </w:rPr>
        <w:t>o</w:t>
      </w:r>
      <w:r>
        <w:t>rt</w:t>
      </w:r>
      <w:r>
        <w:rPr>
          <w:spacing w:val="-1"/>
        </w:rPr>
        <w:t xml:space="preserve"> </w:t>
      </w:r>
      <w:r>
        <w:t>(mag</w:t>
      </w:r>
      <w:r>
        <w:rPr>
          <w:spacing w:val="1"/>
        </w:rPr>
        <w:t>n</w:t>
      </w:r>
      <w:r>
        <w:rPr>
          <w:spacing w:val="-2"/>
        </w:rPr>
        <w:t>it</w:t>
      </w:r>
      <w:r>
        <w:t>ude</w:t>
      </w:r>
      <w:r>
        <w:rPr>
          <w:spacing w:val="-2"/>
        </w:rPr>
        <w:t xml:space="preserve"> </w:t>
      </w:r>
      <w:r>
        <w:rPr>
          <w:spacing w:val="1"/>
        </w:rPr>
        <w:t>6</w:t>
      </w:r>
      <w:r>
        <w:rPr>
          <w:spacing w:val="-2"/>
        </w:rPr>
        <w:t>.</w:t>
      </w:r>
      <w:r>
        <w:rPr>
          <w:spacing w:val="4"/>
        </w:rPr>
        <w:t>5</w:t>
      </w:r>
      <w:r>
        <w:t>)</w:t>
      </w:r>
      <w:r>
        <w:rPr>
          <w:spacing w:val="-4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rPr>
          <w:spacing w:val="-1"/>
        </w:rPr>
        <w:t>S</w:t>
      </w:r>
      <w:r>
        <w:t>ou</w:t>
      </w:r>
      <w:r>
        <w:rPr>
          <w:spacing w:val="-2"/>
        </w:rPr>
        <w:t>t</w:t>
      </w:r>
      <w:r>
        <w:t>h</w:t>
      </w:r>
      <w:r>
        <w:rPr>
          <w:spacing w:val="-18"/>
        </w:rPr>
        <w:t xml:space="preserve"> </w:t>
      </w:r>
      <w:r>
        <w:rPr>
          <w:spacing w:val="-1"/>
        </w:rPr>
        <w:t>A</w:t>
      </w:r>
      <w:r>
        <w:t>ust</w:t>
      </w:r>
      <w:r>
        <w:rPr>
          <w:spacing w:val="-1"/>
        </w:rPr>
        <w:t>r</w:t>
      </w:r>
      <w:r>
        <w:t>al</w:t>
      </w:r>
      <w:r>
        <w:rPr>
          <w:spacing w:val="-2"/>
        </w:rPr>
        <w:t>i</w:t>
      </w:r>
      <w:r>
        <w:t>a,</w:t>
      </w:r>
      <w:r>
        <w:rPr>
          <w:spacing w:val="-2"/>
        </w:rPr>
        <w:t xml:space="preserve"> </w:t>
      </w:r>
      <w:r>
        <w:t xml:space="preserve">10 </w:t>
      </w:r>
      <w:r>
        <w:rPr>
          <w:spacing w:val="-3"/>
        </w:rPr>
        <w:t>M</w:t>
      </w:r>
      <w:r>
        <w:t>ay</w:t>
      </w:r>
      <w:r>
        <w:rPr>
          <w:spacing w:val="-1"/>
        </w:rPr>
        <w:t xml:space="preserve"> </w:t>
      </w:r>
      <w:r>
        <w:t>18</w:t>
      </w:r>
      <w:r>
        <w:rPr>
          <w:spacing w:val="-2"/>
        </w:rPr>
        <w:t>9</w:t>
      </w:r>
      <w:bookmarkEnd w:id="60"/>
      <w:r>
        <w:t>7</w:t>
      </w:r>
    </w:p>
    <w:p w:rsidR="00390CA3" w:rsidRDefault="00390CA3">
      <w:pPr>
        <w:spacing w:before="17" w:line="200" w:lineRule="exact"/>
        <w:rPr>
          <w:sz w:val="20"/>
          <w:szCs w:val="20"/>
        </w:rPr>
      </w:pPr>
    </w:p>
    <w:p w:rsidR="00390CA3" w:rsidRDefault="00BD6A69">
      <w:pPr>
        <w:pStyle w:val="BodyText"/>
        <w:spacing w:line="292" w:lineRule="auto"/>
      </w:pPr>
      <w:r>
        <w:rPr>
          <w:spacing w:val="3"/>
        </w:rPr>
        <w:t>T</w:t>
      </w:r>
      <w:r>
        <w:t>he</w:t>
      </w:r>
      <w:r>
        <w:rPr>
          <w:spacing w:val="-6"/>
        </w:rPr>
        <w:t xml:space="preserve"> </w:t>
      </w:r>
      <w:r>
        <w:rPr>
          <w:spacing w:val="-2"/>
        </w:rPr>
        <w:t>l</w:t>
      </w:r>
      <w:r>
        <w:t>argest</w:t>
      </w:r>
      <w:r>
        <w:rPr>
          <w:spacing w:val="-6"/>
        </w:rPr>
        <w:t xml:space="preserve"> </w:t>
      </w:r>
      <w:r>
        <w:rPr>
          <w:spacing w:val="3"/>
        </w:rPr>
        <w:t>k</w:t>
      </w:r>
      <w:r>
        <w:t>n</w:t>
      </w:r>
      <w:r>
        <w:rPr>
          <w:spacing w:val="1"/>
        </w:rPr>
        <w:t>o</w:t>
      </w:r>
      <w:r>
        <w:rPr>
          <w:spacing w:val="-3"/>
        </w:rPr>
        <w:t>w</w:t>
      </w:r>
      <w:r>
        <w:t>n</w:t>
      </w:r>
      <w:r>
        <w:rPr>
          <w:spacing w:val="-4"/>
        </w:rPr>
        <w:t xml:space="preserve"> </w:t>
      </w:r>
      <w:r>
        <w:rPr>
          <w:spacing w:val="-1"/>
        </w:rPr>
        <w:t>S</w:t>
      </w:r>
      <w:r>
        <w:t>o</w:t>
      </w:r>
      <w:r>
        <w:rPr>
          <w:spacing w:val="1"/>
        </w:rPr>
        <w:t>u</w:t>
      </w:r>
      <w:r>
        <w:t>th</w:t>
      </w:r>
      <w:r>
        <w:rPr>
          <w:spacing w:val="-4"/>
        </w:rPr>
        <w:t xml:space="preserve"> </w:t>
      </w:r>
      <w:r>
        <w:rPr>
          <w:spacing w:val="1"/>
        </w:rPr>
        <w:t>A</w:t>
      </w:r>
      <w:r>
        <w:t>ustra</w:t>
      </w:r>
      <w:r>
        <w:rPr>
          <w:spacing w:val="-2"/>
        </w:rPr>
        <w:t>l</w:t>
      </w:r>
      <w:r>
        <w:rPr>
          <w:spacing w:val="1"/>
        </w:rPr>
        <w:t>i</w:t>
      </w:r>
      <w:r>
        <w:t>an</w:t>
      </w:r>
      <w:r>
        <w:rPr>
          <w:spacing w:val="-5"/>
        </w:rPr>
        <w:t xml:space="preserve"> </w:t>
      </w:r>
      <w:r>
        <w:t>e</w:t>
      </w:r>
      <w:r>
        <w:rPr>
          <w:spacing w:val="-1"/>
        </w:rPr>
        <w:t>a</w:t>
      </w:r>
      <w:r>
        <w:t>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h</w:t>
      </w:r>
      <w:r>
        <w:t>ad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t>tu</w:t>
      </w:r>
      <w:r>
        <w:rPr>
          <w:spacing w:val="-1"/>
        </w:rPr>
        <w:t>d</w:t>
      </w:r>
      <w:r>
        <w:t>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6</w:t>
      </w:r>
      <w:r>
        <w:rPr>
          <w:spacing w:val="-1"/>
        </w:rPr>
        <w:t>.</w:t>
      </w:r>
      <w:r>
        <w:t>5.</w:t>
      </w:r>
      <w:r>
        <w:rPr>
          <w:spacing w:val="-6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oc</w:t>
      </w:r>
      <w:r>
        <w:rPr>
          <w:spacing w:val="1"/>
        </w:rPr>
        <w:t>c</w:t>
      </w:r>
      <w:r>
        <w:t>ur</w:t>
      </w:r>
      <w:r>
        <w:rPr>
          <w:spacing w:val="1"/>
        </w:rPr>
        <w:t>re</w:t>
      </w:r>
      <w:r>
        <w:t>d</w:t>
      </w:r>
      <w:r>
        <w:rPr>
          <w:spacing w:val="-6"/>
        </w:rPr>
        <w:t xml:space="preserve"> </w:t>
      </w:r>
      <w:r>
        <w:t>just</w:t>
      </w:r>
      <w:r>
        <w:rPr>
          <w:spacing w:val="-5"/>
        </w:rPr>
        <w:t xml:space="preserve"> </w:t>
      </w:r>
      <w:r>
        <w:rPr>
          <w:spacing w:val="-1"/>
        </w:rPr>
        <w:t>o</w:t>
      </w:r>
      <w:r>
        <w:rPr>
          <w:spacing w:val="2"/>
        </w:rPr>
        <w:t>f</w:t>
      </w:r>
      <w:r>
        <w:t>f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5"/>
        </w:rPr>
        <w:t xml:space="preserve"> </w:t>
      </w:r>
      <w:r>
        <w:t>co</w:t>
      </w:r>
      <w:r>
        <w:rPr>
          <w:spacing w:val="-1"/>
        </w:rPr>
        <w:t>a</w:t>
      </w:r>
      <w:r>
        <w:rPr>
          <w:spacing w:val="1"/>
        </w:rPr>
        <w:t>s</w:t>
      </w:r>
      <w:r>
        <w:t>t</w:t>
      </w:r>
      <w:r>
        <w:rPr>
          <w:w w:val="99"/>
        </w:rPr>
        <w:t xml:space="preserve"> </w:t>
      </w:r>
      <w:r>
        <w:t>b</w:t>
      </w:r>
      <w:r>
        <w:rPr>
          <w:spacing w:val="-1"/>
        </w:rPr>
        <w:t>e</w:t>
      </w:r>
      <w:r>
        <w:rPr>
          <w:spacing w:val="2"/>
        </w:rPr>
        <w:t>t</w:t>
      </w:r>
      <w:r>
        <w:rPr>
          <w:spacing w:val="-3"/>
        </w:rPr>
        <w:t>w</w:t>
      </w:r>
      <w:r>
        <w:rPr>
          <w:spacing w:val="1"/>
        </w:rPr>
        <w:t>e</w:t>
      </w:r>
      <w:r>
        <w:t>en</w:t>
      </w:r>
      <w:r>
        <w:rPr>
          <w:spacing w:val="-6"/>
        </w:rPr>
        <w:t xml:space="preserve"> </w:t>
      </w:r>
      <w:r>
        <w:rPr>
          <w:spacing w:val="-1"/>
        </w:rPr>
        <w:t>B</w:t>
      </w:r>
      <w:r>
        <w:rPr>
          <w:spacing w:val="1"/>
        </w:rPr>
        <w:t>e</w:t>
      </w:r>
      <w:r>
        <w:t>ach</w:t>
      </w:r>
      <w:r>
        <w:rPr>
          <w:spacing w:val="-1"/>
        </w:rPr>
        <w:t>p</w:t>
      </w:r>
      <w:r>
        <w:t>ort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4"/>
        </w:rPr>
        <w:t xml:space="preserve"> </w:t>
      </w:r>
      <w:r>
        <w:t>R</w:t>
      </w:r>
      <w:r>
        <w:rPr>
          <w:spacing w:val="1"/>
        </w:rPr>
        <w:t>o</w:t>
      </w:r>
      <w:r>
        <w:t>be</w:t>
      </w:r>
      <w:r>
        <w:rPr>
          <w:spacing w:val="-6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-1"/>
        </w:rPr>
        <w:t>1</w:t>
      </w:r>
      <w:r>
        <w:t>0</w:t>
      </w:r>
      <w:r>
        <w:rPr>
          <w:spacing w:val="-4"/>
        </w:rPr>
        <w:t xml:space="preserve"> </w:t>
      </w:r>
      <w:r>
        <w:t>M</w:t>
      </w:r>
      <w:r>
        <w:rPr>
          <w:spacing w:val="3"/>
        </w:rPr>
        <w:t>a</w:t>
      </w:r>
      <w:r>
        <w:t>y</w:t>
      </w:r>
      <w:r>
        <w:rPr>
          <w:spacing w:val="-7"/>
        </w:rPr>
        <w:t xml:space="preserve"> </w:t>
      </w:r>
      <w:r>
        <w:t>1</w:t>
      </w:r>
      <w:r>
        <w:rPr>
          <w:spacing w:val="-1"/>
        </w:rPr>
        <w:t>8</w:t>
      </w:r>
      <w:r>
        <w:rPr>
          <w:spacing w:val="1"/>
        </w:rPr>
        <w:t>9</w:t>
      </w:r>
      <w:r>
        <w:t>7.</w:t>
      </w:r>
      <w:r>
        <w:rPr>
          <w:spacing w:val="-6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rPr>
          <w:spacing w:val="2"/>
        </w:rPr>
        <w:t>f</w:t>
      </w:r>
      <w:r>
        <w:t>e</w:t>
      </w:r>
      <w:r>
        <w:rPr>
          <w:spacing w:val="-2"/>
        </w:rPr>
        <w:t>l</w:t>
      </w:r>
      <w:r>
        <w:t>t</w:t>
      </w:r>
      <w:r>
        <w:rPr>
          <w:spacing w:val="-6"/>
        </w:rPr>
        <w:t xml:space="preserve"> </w:t>
      </w:r>
      <w:r>
        <w:t>t</w:t>
      </w:r>
      <w:r>
        <w:rPr>
          <w:spacing w:val="-1"/>
        </w:rPr>
        <w:t>h</w:t>
      </w:r>
      <w:r>
        <w:t>ro</w:t>
      </w:r>
      <w:r>
        <w:rPr>
          <w:spacing w:val="1"/>
        </w:rPr>
        <w:t>u</w:t>
      </w:r>
      <w:r>
        <w:t>g</w:t>
      </w:r>
      <w:r>
        <w:rPr>
          <w:spacing w:val="-1"/>
        </w:rPr>
        <w:t>h</w:t>
      </w:r>
      <w:r>
        <w:rPr>
          <w:spacing w:val="1"/>
        </w:rPr>
        <w:t>o</w:t>
      </w:r>
      <w:r>
        <w:t>ut</w:t>
      </w:r>
      <w:r>
        <w:rPr>
          <w:spacing w:val="-6"/>
        </w:rPr>
        <w:t xml:space="preserve"> </w:t>
      </w:r>
      <w:r>
        <w:rPr>
          <w:spacing w:val="1"/>
        </w:rPr>
        <w:t>s</w:t>
      </w:r>
      <w:r>
        <w:t>o</w:t>
      </w:r>
      <w:r>
        <w:rPr>
          <w:spacing w:val="1"/>
        </w:rPr>
        <w:t>u</w:t>
      </w:r>
      <w:r>
        <w:t>th</w:t>
      </w:r>
      <w:r>
        <w:rPr>
          <w:spacing w:val="-1"/>
        </w:rPr>
        <w:t>e</w:t>
      </w:r>
      <w:r>
        <w:t>rn</w:t>
      </w:r>
      <w:r>
        <w:rPr>
          <w:spacing w:val="-4"/>
        </w:rPr>
        <w:t xml:space="preserve"> </w:t>
      </w:r>
      <w:r>
        <w:rPr>
          <w:spacing w:val="-1"/>
        </w:rPr>
        <w:t>S</w:t>
      </w:r>
      <w:r>
        <w:rPr>
          <w:spacing w:val="1"/>
        </w:rPr>
        <w:t>o</w:t>
      </w:r>
      <w:r>
        <w:t>uth</w:t>
      </w:r>
      <w:r>
        <w:rPr>
          <w:spacing w:val="-5"/>
        </w:rPr>
        <w:t xml:space="preserve"> </w:t>
      </w:r>
      <w:r>
        <w:rPr>
          <w:spacing w:val="-1"/>
        </w:rPr>
        <w:t>A</w:t>
      </w:r>
      <w:r>
        <w:t>ustral</w:t>
      </w:r>
      <w:r>
        <w:rPr>
          <w:spacing w:val="-1"/>
        </w:rPr>
        <w:t>i</w:t>
      </w:r>
      <w:r>
        <w:t>a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4"/>
        </w:rPr>
        <w:t xml:space="preserve"> </w:t>
      </w:r>
      <w:r>
        <w:rPr>
          <w:spacing w:val="-2"/>
        </w:rPr>
        <w:t>i</w:t>
      </w:r>
      <w:r>
        <w:t>n</w:t>
      </w:r>
      <w:r>
        <w:rPr>
          <w:w w:val="99"/>
        </w:rPr>
        <w:t xml:space="preserve"> </w:t>
      </w:r>
      <w:r>
        <w:rPr>
          <w:spacing w:val="1"/>
        </w:rPr>
        <w:t>s</w:t>
      </w:r>
      <w:r>
        <w:t>o</w:t>
      </w:r>
      <w:r>
        <w:rPr>
          <w:spacing w:val="-1"/>
        </w:rPr>
        <w:t>u</w:t>
      </w:r>
      <w:r>
        <w:t>t</w:t>
      </w:r>
      <w:r>
        <w:rPr>
          <w:spacing w:val="1"/>
        </w:rPr>
        <w:t>h</w:t>
      </w:r>
      <w:r>
        <w:rPr>
          <w:spacing w:val="-3"/>
        </w:rPr>
        <w:t>w</w:t>
      </w:r>
      <w:r>
        <w:t>es</w:t>
      </w:r>
      <w:r>
        <w:rPr>
          <w:spacing w:val="2"/>
        </w:rPr>
        <w:t>t</w:t>
      </w:r>
      <w:r>
        <w:t>ern</w:t>
      </w:r>
      <w:r>
        <w:rPr>
          <w:spacing w:val="-8"/>
        </w:rPr>
        <w:t xml:space="preserve"> </w:t>
      </w:r>
      <w:r>
        <w:rPr>
          <w:spacing w:val="1"/>
        </w:rPr>
        <w:t>V</w:t>
      </w:r>
      <w:r>
        <w:rPr>
          <w:spacing w:val="-1"/>
        </w:rPr>
        <w:t>i</w:t>
      </w:r>
      <w:r>
        <w:rPr>
          <w:spacing w:val="1"/>
        </w:rPr>
        <w:t>c</w:t>
      </w:r>
      <w:r>
        <w:t>tor</w:t>
      </w:r>
      <w:r>
        <w:rPr>
          <w:spacing w:val="1"/>
        </w:rPr>
        <w:t>i</w:t>
      </w:r>
      <w:r>
        <w:t>a,</w:t>
      </w:r>
      <w:r>
        <w:rPr>
          <w:spacing w:val="-8"/>
        </w:rPr>
        <w:t xml:space="preserve"> </w:t>
      </w:r>
      <w:r>
        <w:rPr>
          <w:spacing w:val="3"/>
        </w:rPr>
        <w:t>a</w:t>
      </w:r>
      <w:r>
        <w:t>nd</w:t>
      </w:r>
      <w:r>
        <w:rPr>
          <w:spacing w:val="-7"/>
        </w:rPr>
        <w:t xml:space="preserve"> </w:t>
      </w:r>
      <w:r>
        <w:rPr>
          <w:spacing w:val="1"/>
        </w:rPr>
        <w:t>c</w:t>
      </w:r>
      <w:r>
        <w:t>a</w:t>
      </w:r>
      <w:r>
        <w:rPr>
          <w:spacing w:val="-1"/>
        </w:rPr>
        <w:t>u</w:t>
      </w:r>
      <w:r>
        <w:rPr>
          <w:spacing w:val="1"/>
        </w:rPr>
        <w:t>s</w:t>
      </w:r>
      <w:r>
        <w:t>ed</w:t>
      </w:r>
      <w:r>
        <w:rPr>
          <w:spacing w:val="-8"/>
        </w:rPr>
        <w:t xml:space="preserve"> </w:t>
      </w:r>
      <w:r>
        <w:rPr>
          <w:spacing w:val="1"/>
        </w:rPr>
        <w:t>l</w:t>
      </w:r>
      <w:r>
        <w:rPr>
          <w:spacing w:val="-1"/>
        </w:rPr>
        <w:t>i</w:t>
      </w:r>
      <w:r>
        <w:rPr>
          <w:spacing w:val="1"/>
        </w:rPr>
        <w:t>q</w:t>
      </w:r>
      <w:r>
        <w:t>u</w:t>
      </w:r>
      <w:r>
        <w:rPr>
          <w:spacing w:val="-1"/>
        </w:rPr>
        <w:t>e</w:t>
      </w:r>
      <w:r>
        <w:rPr>
          <w:spacing w:val="2"/>
        </w:rPr>
        <w:t>f</w:t>
      </w:r>
      <w:r>
        <w:t>act</w:t>
      </w:r>
      <w:r>
        <w:rPr>
          <w:spacing w:val="-2"/>
        </w:rPr>
        <w:t>i</w:t>
      </w:r>
      <w:r>
        <w:rPr>
          <w:spacing w:val="1"/>
        </w:rPr>
        <w:t>o</w:t>
      </w:r>
      <w:r>
        <w:t>n</w:t>
      </w:r>
      <w:r>
        <w:rPr>
          <w:spacing w:val="-8"/>
        </w:rPr>
        <w:t xml:space="preserve"> </w:t>
      </w:r>
      <w:r>
        <w:rPr>
          <w:spacing w:val="-1"/>
        </w:rPr>
        <w:t>a</w:t>
      </w:r>
      <w:r>
        <w:t>t</w:t>
      </w:r>
      <w:r>
        <w:rPr>
          <w:spacing w:val="-6"/>
        </w:rPr>
        <w:t xml:space="preserve"> </w:t>
      </w:r>
      <w:r>
        <w:t>Ro</w:t>
      </w:r>
      <w:r>
        <w:rPr>
          <w:spacing w:val="1"/>
        </w:rPr>
        <w:t>b</w:t>
      </w:r>
      <w:r>
        <w:t>e,</w:t>
      </w:r>
      <w:r>
        <w:rPr>
          <w:spacing w:val="-8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1"/>
        </w:rPr>
        <w:t>a</w:t>
      </w:r>
      <w:r>
        <w:rPr>
          <w:spacing w:val="1"/>
        </w:rPr>
        <w:t>c</w:t>
      </w:r>
      <w:r>
        <w:t>h</w:t>
      </w:r>
      <w:r>
        <w:rPr>
          <w:spacing w:val="1"/>
        </w:rPr>
        <w:t>p</w:t>
      </w:r>
      <w:r>
        <w:t>ort</w:t>
      </w:r>
      <w:r>
        <w:rPr>
          <w:spacing w:val="-8"/>
        </w:rPr>
        <w:t xml:space="preserve"> </w:t>
      </w:r>
      <w:r>
        <w:t>a</w:t>
      </w:r>
      <w:r>
        <w:rPr>
          <w:spacing w:val="1"/>
        </w:rPr>
        <w:t>n</w:t>
      </w:r>
      <w:r>
        <w:t>d</w:t>
      </w:r>
      <w:r>
        <w:rPr>
          <w:spacing w:val="-6"/>
        </w:rPr>
        <w:t xml:space="preserve"> </w:t>
      </w:r>
      <w:r>
        <w:rPr>
          <w:spacing w:val="-1"/>
        </w:rPr>
        <w:t>Ki</w:t>
      </w:r>
      <w:r>
        <w:rPr>
          <w:spacing w:val="1"/>
        </w:rPr>
        <w:t>n</w:t>
      </w:r>
      <w:r>
        <w:t>gsto</w:t>
      </w:r>
      <w:r>
        <w:rPr>
          <w:spacing w:val="-1"/>
        </w:rPr>
        <w:t>n</w:t>
      </w:r>
      <w:r>
        <w:t>,</w:t>
      </w:r>
      <w:r>
        <w:rPr>
          <w:spacing w:val="-6"/>
        </w:rPr>
        <w:t xml:space="preserve"> </w:t>
      </w:r>
      <w:r>
        <w:t>w</w:t>
      </w:r>
      <w:r>
        <w:rPr>
          <w:spacing w:val="-1"/>
        </w:rPr>
        <w:t>i</w:t>
      </w:r>
      <w:r>
        <w:t>th</w:t>
      </w:r>
      <w:r>
        <w:rPr>
          <w:spacing w:val="-6"/>
        </w:rPr>
        <w:t xml:space="preserve"> </w:t>
      </w:r>
      <w:r>
        <w:t>sa</w:t>
      </w:r>
      <w:r>
        <w:rPr>
          <w:spacing w:val="-1"/>
        </w:rPr>
        <w:t>n</w:t>
      </w:r>
      <w:r>
        <w:t>d</w:t>
      </w:r>
      <w:r>
        <w:rPr>
          <w:spacing w:val="-6"/>
        </w:rPr>
        <w:t xml:space="preserve"> </w:t>
      </w:r>
      <w:r>
        <w:rPr>
          <w:spacing w:val="-2"/>
        </w:rPr>
        <w:t>v</w:t>
      </w:r>
      <w:r>
        <w:rPr>
          <w:spacing w:val="1"/>
        </w:rPr>
        <w:t>o</w:t>
      </w:r>
      <w:r>
        <w:rPr>
          <w:spacing w:val="-1"/>
        </w:rPr>
        <w:t>l</w:t>
      </w:r>
      <w:r>
        <w:rPr>
          <w:spacing w:val="1"/>
        </w:rPr>
        <w:t>c</w:t>
      </w:r>
      <w:r>
        <w:t>a</w:t>
      </w:r>
      <w:r>
        <w:rPr>
          <w:spacing w:val="1"/>
        </w:rPr>
        <w:t>n</w:t>
      </w:r>
      <w:r>
        <w:t>o</w:t>
      </w:r>
      <w:r>
        <w:rPr>
          <w:spacing w:val="-1"/>
        </w:rPr>
        <w:t>e</w:t>
      </w:r>
      <w:r>
        <w:t>s</w:t>
      </w:r>
      <w:r>
        <w:rPr>
          <w:w w:val="99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5"/>
        </w:rPr>
        <w:t xml:space="preserve"> </w:t>
      </w:r>
      <w:r>
        <w:t>wat</w:t>
      </w:r>
      <w:r>
        <w:rPr>
          <w:spacing w:val="-1"/>
        </w:rPr>
        <w:t>e</w:t>
      </w:r>
      <w:r>
        <w:t>r</w:t>
      </w:r>
      <w:r>
        <w:rPr>
          <w:spacing w:val="-6"/>
        </w:rPr>
        <w:t xml:space="preserve"> </w:t>
      </w:r>
      <w:r>
        <w:t>s</w:t>
      </w:r>
      <w:r>
        <w:rPr>
          <w:spacing w:val="1"/>
        </w:rPr>
        <w:t>p</w:t>
      </w:r>
      <w:r>
        <w:t>o</w:t>
      </w:r>
      <w:r>
        <w:rPr>
          <w:spacing w:val="-1"/>
        </w:rPr>
        <w:t>u</w:t>
      </w:r>
      <w:r>
        <w:t>ts.</w:t>
      </w:r>
      <w:r>
        <w:rPr>
          <w:spacing w:val="-4"/>
        </w:rPr>
        <w:t xml:space="preserve"> </w:t>
      </w:r>
      <w:r>
        <w:rPr>
          <w:spacing w:val="-1"/>
        </w:rPr>
        <w:t>Ki</w:t>
      </w:r>
      <w:r>
        <w:rPr>
          <w:spacing w:val="1"/>
        </w:rPr>
        <w:t>n</w:t>
      </w:r>
      <w:r>
        <w:t>gston</w:t>
      </w:r>
      <w:r>
        <w:rPr>
          <w:spacing w:val="-5"/>
        </w:rPr>
        <w:t xml:space="preserve"> </w:t>
      </w:r>
      <w:r>
        <w:rPr>
          <w:spacing w:val="1"/>
        </w:rPr>
        <w:t>f</w:t>
      </w:r>
      <w:r>
        <w:t>e</w:t>
      </w:r>
      <w:r>
        <w:rPr>
          <w:spacing w:val="-2"/>
        </w:rPr>
        <w:t>l</w:t>
      </w:r>
      <w:r>
        <w:t>t</w:t>
      </w:r>
      <w:r>
        <w:rPr>
          <w:spacing w:val="-7"/>
        </w:rPr>
        <w:t xml:space="preserve"> </w:t>
      </w:r>
      <w:r>
        <w:rPr>
          <w:spacing w:val="-1"/>
        </w:rPr>
        <w:t>a</w:t>
      </w:r>
      <w:r>
        <w:t>ro</w:t>
      </w:r>
      <w:r>
        <w:rPr>
          <w:spacing w:val="1"/>
        </w:rPr>
        <w:t>u</w:t>
      </w:r>
      <w:r>
        <w:t>nd</w:t>
      </w:r>
      <w:r>
        <w:rPr>
          <w:spacing w:val="-6"/>
        </w:rPr>
        <w:t xml:space="preserve"> </w:t>
      </w:r>
      <w:r>
        <w:rPr>
          <w:spacing w:val="1"/>
        </w:rPr>
        <w:t>9</w:t>
      </w:r>
      <w:r>
        <w:t>0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rPr>
          <w:spacing w:val="2"/>
        </w:rPr>
        <w:t>f</w:t>
      </w:r>
      <w:r>
        <w:t>ter</w:t>
      </w:r>
      <w:r>
        <w:rPr>
          <w:spacing w:val="1"/>
        </w:rPr>
        <w:t>s</w:t>
      </w:r>
      <w:r>
        <w:t>h</w:t>
      </w:r>
      <w:r>
        <w:rPr>
          <w:spacing w:val="-1"/>
        </w:rPr>
        <w:t>o</w:t>
      </w:r>
      <w:r>
        <w:rPr>
          <w:spacing w:val="1"/>
        </w:rPr>
        <w:t>c</w:t>
      </w:r>
      <w:r>
        <w:rPr>
          <w:spacing w:val="3"/>
        </w:rPr>
        <w:t>k</w:t>
      </w:r>
      <w:r>
        <w:t>s</w:t>
      </w:r>
      <w:r>
        <w:rPr>
          <w:spacing w:val="-8"/>
        </w:rPr>
        <w:t xml:space="preserve"> </w:t>
      </w:r>
      <w:r>
        <w:rPr>
          <w:spacing w:val="2"/>
        </w:rPr>
        <w:t>f</w:t>
      </w:r>
      <w:r>
        <w:t>o</w:t>
      </w:r>
      <w:r>
        <w:rPr>
          <w:spacing w:val="-2"/>
        </w:rPr>
        <w:t>l</w:t>
      </w:r>
      <w:r>
        <w:rPr>
          <w:spacing w:val="-1"/>
        </w:rPr>
        <w:t>l</w:t>
      </w:r>
      <w:r>
        <w:rPr>
          <w:spacing w:val="1"/>
        </w:rPr>
        <w:t>o</w:t>
      </w:r>
      <w:r>
        <w:t>w</w:t>
      </w:r>
      <w:r>
        <w:rPr>
          <w:spacing w:val="-1"/>
        </w:rPr>
        <w:t>i</w:t>
      </w:r>
      <w:r>
        <w:t>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rPr>
          <w:spacing w:val="-3"/>
        </w:rPr>
        <w:t>w</w:t>
      </w:r>
      <w:r>
        <w:t>o</w:t>
      </w:r>
      <w:r>
        <w:rPr>
          <w:spacing w:val="-5"/>
        </w:rPr>
        <w:t xml:space="preserve"> </w:t>
      </w:r>
      <w:r>
        <w:t>d</w:t>
      </w:r>
      <w:r>
        <w:rPr>
          <w:spacing w:val="4"/>
        </w:rPr>
        <w:t>a</w:t>
      </w:r>
      <w:r>
        <w:rPr>
          <w:spacing w:val="-7"/>
        </w:rPr>
        <w:t>y</w:t>
      </w:r>
      <w:r>
        <w:t>s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>f</w:t>
      </w:r>
      <w:r>
        <w:t>ter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</w:t>
      </w:r>
      <w:r>
        <w:rPr>
          <w:spacing w:val="-1"/>
        </w:rPr>
        <w:t>a</w:t>
      </w:r>
      <w:r>
        <w:t>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e.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4" w:line="240" w:lineRule="exact"/>
        <w:rPr>
          <w:sz w:val="24"/>
          <w:szCs w:val="24"/>
        </w:rPr>
      </w:pPr>
    </w:p>
    <w:p w:rsidR="00390CA3" w:rsidRDefault="00BD6A69">
      <w:pPr>
        <w:pStyle w:val="Heading2"/>
        <w:ind w:right="150"/>
      </w:pPr>
      <w:bookmarkStart w:id="61" w:name="_TOC_250012"/>
      <w:r>
        <w:rPr>
          <w:spacing w:val="-3"/>
        </w:rPr>
        <w:t>W</w:t>
      </w:r>
      <w:r>
        <w:rPr>
          <w:spacing w:val="-2"/>
        </w:rPr>
        <w:t>es</w:t>
      </w:r>
      <w:r>
        <w:t>t</w:t>
      </w:r>
      <w:r>
        <w:rPr>
          <w:spacing w:val="-4"/>
        </w:rPr>
        <w:t xml:space="preserve"> </w:t>
      </w:r>
      <w:r>
        <w:rPr>
          <w:spacing w:val="-35"/>
        </w:rPr>
        <w:t>T</w:t>
      </w:r>
      <w:r>
        <w:t>as</w:t>
      </w:r>
      <w:r>
        <w:rPr>
          <w:spacing w:val="-3"/>
        </w:rPr>
        <w:t>m</w:t>
      </w:r>
      <w:r>
        <w:t>an</w:t>
      </w:r>
      <w:r>
        <w:rPr>
          <w:spacing w:val="-2"/>
        </w:rPr>
        <w:t xml:space="preserve"> </w:t>
      </w:r>
      <w:r>
        <w:t>Sea</w:t>
      </w:r>
      <w:r>
        <w:rPr>
          <w:spacing w:val="-2"/>
        </w:rPr>
        <w:t xml:space="preserve"> </w:t>
      </w:r>
      <w:r>
        <w:t>S</w:t>
      </w:r>
      <w:r>
        <w:rPr>
          <w:spacing w:val="-4"/>
        </w:rPr>
        <w:t>w</w:t>
      </w:r>
      <w:r>
        <w:t>arm (m</w:t>
      </w:r>
      <w:r>
        <w:rPr>
          <w:spacing w:val="1"/>
        </w:rPr>
        <w:t>a</w:t>
      </w:r>
      <w:r>
        <w:t>gn</w:t>
      </w:r>
      <w:r>
        <w:rPr>
          <w:spacing w:val="-2"/>
        </w:rPr>
        <w:t>i</w:t>
      </w:r>
      <w:r>
        <w:t>tu</w:t>
      </w:r>
      <w:r>
        <w:rPr>
          <w:spacing w:val="-2"/>
        </w:rPr>
        <w:t>d</w:t>
      </w:r>
      <w:r>
        <w:t xml:space="preserve">e </w:t>
      </w:r>
      <w:r>
        <w:rPr>
          <w:spacing w:val="1"/>
        </w:rPr>
        <w:t>6</w:t>
      </w:r>
      <w:r>
        <w:rPr>
          <w:spacing w:val="-2"/>
        </w:rPr>
        <w:t>.</w:t>
      </w:r>
      <w:r>
        <w:rPr>
          <w:spacing w:val="3"/>
        </w:rPr>
        <w:t>3</w:t>
      </w:r>
      <w:r>
        <w:rPr>
          <w:rFonts w:cs="Arial"/>
        </w:rPr>
        <w:t>-</w:t>
      </w:r>
      <w:r>
        <w:rPr>
          <w:spacing w:val="1"/>
        </w:rPr>
        <w:t>6</w:t>
      </w:r>
      <w:r>
        <w:rPr>
          <w:spacing w:val="-2"/>
        </w:rPr>
        <w:t>.</w:t>
      </w:r>
      <w:r>
        <w:rPr>
          <w:spacing w:val="1"/>
        </w:rPr>
        <w:t>9</w:t>
      </w:r>
      <w:r>
        <w:t>)</w:t>
      </w:r>
      <w:r>
        <w:rPr>
          <w:spacing w:val="-1"/>
        </w:rPr>
        <w:t xml:space="preserve"> </w:t>
      </w:r>
      <w:r>
        <w:t>–</w:t>
      </w:r>
      <w:r>
        <w:rPr>
          <w:spacing w:val="-6"/>
        </w:rPr>
        <w:t xml:space="preserve"> </w:t>
      </w:r>
      <w:r>
        <w:rPr>
          <w:spacing w:val="-35"/>
        </w:rPr>
        <w:t>T</w:t>
      </w:r>
      <w:r>
        <w:t>as</w:t>
      </w:r>
      <w:r>
        <w:rPr>
          <w:spacing w:val="-3"/>
        </w:rPr>
        <w:t>m</w:t>
      </w:r>
      <w:r>
        <w:t>an</w:t>
      </w:r>
      <w:r>
        <w:rPr>
          <w:spacing w:val="-2"/>
        </w:rPr>
        <w:t>i</w:t>
      </w:r>
      <w:r>
        <w:t>a,</w:t>
      </w:r>
      <w:r>
        <w:rPr>
          <w:spacing w:val="-2"/>
        </w:rPr>
        <w:t xml:space="preserve"> </w:t>
      </w:r>
      <w:r>
        <w:t>bet</w:t>
      </w:r>
      <w:r>
        <w:rPr>
          <w:spacing w:val="-3"/>
        </w:rPr>
        <w:t>w</w:t>
      </w:r>
      <w:r>
        <w:t>e</w:t>
      </w:r>
      <w:r>
        <w:rPr>
          <w:spacing w:val="-2"/>
        </w:rPr>
        <w:t>e</w:t>
      </w:r>
      <w:r>
        <w:t>n 18</w:t>
      </w:r>
      <w:r>
        <w:rPr>
          <w:spacing w:val="-2"/>
        </w:rPr>
        <w:t>8</w:t>
      </w:r>
      <w:r>
        <w:t>3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>n</w:t>
      </w:r>
      <w:r>
        <w:t>d</w:t>
      </w:r>
      <w:r>
        <w:rPr>
          <w:spacing w:val="2"/>
        </w:rPr>
        <w:t xml:space="preserve"> </w:t>
      </w:r>
      <w:r>
        <w:rPr>
          <w:spacing w:val="-2"/>
        </w:rPr>
        <w:t>1</w:t>
      </w:r>
      <w:r>
        <w:t>8</w:t>
      </w:r>
      <w:r>
        <w:rPr>
          <w:spacing w:val="-2"/>
        </w:rPr>
        <w:t>9</w:t>
      </w:r>
      <w:bookmarkEnd w:id="61"/>
      <w:r>
        <w:t>2</w:t>
      </w:r>
    </w:p>
    <w:p w:rsidR="00390CA3" w:rsidRDefault="00390CA3">
      <w:pPr>
        <w:spacing w:before="17" w:line="200" w:lineRule="exact"/>
        <w:rPr>
          <w:sz w:val="20"/>
          <w:szCs w:val="20"/>
        </w:rPr>
      </w:pPr>
    </w:p>
    <w:p w:rsidR="00390CA3" w:rsidRDefault="00BD6A69">
      <w:pPr>
        <w:pStyle w:val="BodyText"/>
        <w:spacing w:line="292" w:lineRule="auto"/>
        <w:ind w:right="271"/>
      </w:pPr>
      <w:r>
        <w:rPr>
          <w:spacing w:val="-1"/>
        </w:rPr>
        <w:t>B</w:t>
      </w:r>
      <w:r>
        <w:t>e</w:t>
      </w:r>
      <w:r>
        <w:rPr>
          <w:spacing w:val="1"/>
        </w:rPr>
        <w:t>t</w:t>
      </w:r>
      <w:r>
        <w:t>we</w:t>
      </w:r>
      <w:r>
        <w:rPr>
          <w:spacing w:val="-1"/>
        </w:rPr>
        <w:t>e</w:t>
      </w:r>
      <w:r>
        <w:t>n</w:t>
      </w:r>
      <w:r>
        <w:rPr>
          <w:spacing w:val="-7"/>
        </w:rPr>
        <w:t xml:space="preserve"> </w:t>
      </w:r>
      <w:r>
        <w:t>1</w:t>
      </w:r>
      <w:r>
        <w:rPr>
          <w:spacing w:val="1"/>
        </w:rPr>
        <w:t>8</w:t>
      </w:r>
      <w:r>
        <w:t>83</w:t>
      </w:r>
      <w:r>
        <w:rPr>
          <w:spacing w:val="-7"/>
        </w:rPr>
        <w:t xml:space="preserve"> </w:t>
      </w:r>
      <w:r>
        <w:rPr>
          <w:spacing w:val="1"/>
        </w:rPr>
        <w:t>a</w:t>
      </w:r>
      <w:r>
        <w:t>n</w:t>
      </w:r>
      <w:r>
        <w:rPr>
          <w:spacing w:val="-1"/>
        </w:rPr>
        <w:t>d</w:t>
      </w:r>
      <w:r>
        <w:rPr>
          <w:spacing w:val="1"/>
        </w:rPr>
        <w:t>1</w:t>
      </w:r>
      <w:r>
        <w:t>8</w:t>
      </w:r>
      <w:r>
        <w:rPr>
          <w:spacing w:val="-1"/>
        </w:rPr>
        <w:t>9</w:t>
      </w:r>
      <w:r>
        <w:rPr>
          <w:spacing w:val="1"/>
        </w:rPr>
        <w:t>2</w:t>
      </w:r>
      <w:r>
        <w:t>,</w:t>
      </w:r>
      <w:r>
        <w:rPr>
          <w:spacing w:val="-8"/>
        </w:rPr>
        <w:t xml:space="preserve"> </w:t>
      </w:r>
      <w:r>
        <w:rPr>
          <w:spacing w:val="-1"/>
        </w:rPr>
        <w:t>a</w:t>
      </w:r>
      <w:r>
        <w:rPr>
          <w:spacing w:val="3"/>
        </w:rPr>
        <w:t>r</w:t>
      </w:r>
      <w:r>
        <w:t>o</w:t>
      </w:r>
      <w:r>
        <w:rPr>
          <w:spacing w:val="-1"/>
        </w:rPr>
        <w:t>u</w:t>
      </w:r>
      <w:r>
        <w:t>nd</w:t>
      </w:r>
      <w:r>
        <w:rPr>
          <w:spacing w:val="-6"/>
        </w:rPr>
        <w:t xml:space="preserve"> </w:t>
      </w:r>
      <w:r>
        <w:t>2</w:t>
      </w:r>
      <w:r>
        <w:rPr>
          <w:spacing w:val="1"/>
        </w:rPr>
        <w:t>0</w:t>
      </w:r>
      <w:r>
        <w:t>00</w:t>
      </w:r>
      <w:r>
        <w:rPr>
          <w:spacing w:val="-8"/>
        </w:rPr>
        <w:t xml:space="preserve"> </w:t>
      </w:r>
      <w:r>
        <w:rPr>
          <w:spacing w:val="1"/>
        </w:rPr>
        <w:t>e</w:t>
      </w:r>
      <w:r>
        <w:t>arth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es</w:t>
      </w:r>
      <w:r>
        <w:rPr>
          <w:spacing w:val="-7"/>
        </w:rPr>
        <w:t xml:space="preserve"> </w:t>
      </w:r>
      <w:r>
        <w:t>oc</w:t>
      </w:r>
      <w:r>
        <w:rPr>
          <w:spacing w:val="1"/>
        </w:rPr>
        <w:t>c</w:t>
      </w:r>
      <w:r>
        <w:t>ur</w:t>
      </w:r>
      <w:r>
        <w:rPr>
          <w:spacing w:val="1"/>
        </w:rPr>
        <w:t>r</w:t>
      </w:r>
      <w:r>
        <w:t>ed</w:t>
      </w:r>
      <w:r>
        <w:rPr>
          <w:spacing w:val="-8"/>
        </w:rPr>
        <w:t xml:space="preserve"> </w:t>
      </w:r>
      <w:r>
        <w:t>o</w:t>
      </w:r>
      <w:r>
        <w:rPr>
          <w:spacing w:val="1"/>
        </w:rPr>
        <w:t>f</w:t>
      </w:r>
      <w:r>
        <w:t>f</w:t>
      </w:r>
      <w:r>
        <w:rPr>
          <w:spacing w:val="-6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7"/>
        </w:rPr>
        <w:t xml:space="preserve"> </w:t>
      </w:r>
      <w:r>
        <w:rPr>
          <w:spacing w:val="-1"/>
        </w:rPr>
        <w:t>n</w:t>
      </w:r>
      <w:r>
        <w:t>ort</w:t>
      </w:r>
      <w:r>
        <w:rPr>
          <w:spacing w:val="5"/>
        </w:rPr>
        <w:t>h</w:t>
      </w:r>
      <w:r>
        <w:t>-</w:t>
      </w:r>
      <w:r>
        <w:rPr>
          <w:spacing w:val="1"/>
        </w:rPr>
        <w:t>e</w:t>
      </w:r>
      <w:r>
        <w:t>astern</w:t>
      </w:r>
      <w:r>
        <w:rPr>
          <w:spacing w:val="-6"/>
        </w:rPr>
        <w:t xml:space="preserve"> </w:t>
      </w:r>
      <w:r>
        <w:t>co</w:t>
      </w:r>
      <w:r>
        <w:rPr>
          <w:spacing w:val="-1"/>
        </w:rPr>
        <w:t>a</w:t>
      </w:r>
      <w:r>
        <w:rPr>
          <w:spacing w:val="1"/>
        </w:rPr>
        <w:t>s</w:t>
      </w:r>
      <w:r>
        <w:t>t</w:t>
      </w:r>
      <w:r>
        <w:rPr>
          <w:spacing w:val="-8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t>a</w:t>
      </w:r>
      <w:r>
        <w:rPr>
          <w:spacing w:val="-2"/>
        </w:rPr>
        <w:t>s</w:t>
      </w:r>
      <w:r>
        <w:rPr>
          <w:spacing w:val="4"/>
        </w:rPr>
        <w:t>m</w:t>
      </w:r>
      <w:r>
        <w:t>a</w:t>
      </w:r>
      <w:r>
        <w:rPr>
          <w:spacing w:val="-1"/>
        </w:rPr>
        <w:t>ni</w:t>
      </w:r>
      <w:r>
        <w:t>a,</w:t>
      </w:r>
      <w:r>
        <w:rPr>
          <w:w w:val="99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5"/>
        </w:rPr>
        <w:t xml:space="preserve"> </w:t>
      </w:r>
      <w:r>
        <w:t>west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t>a</w:t>
      </w:r>
      <w:r>
        <w:rPr>
          <w:spacing w:val="-2"/>
        </w:rPr>
        <w:t>s</w:t>
      </w:r>
      <w:r>
        <w:rPr>
          <w:spacing w:val="4"/>
        </w:rPr>
        <w:t>m</w:t>
      </w:r>
      <w:r>
        <w:t>an</w:t>
      </w:r>
      <w:r>
        <w:rPr>
          <w:spacing w:val="-6"/>
        </w:rPr>
        <w:t xml:space="preserve"> </w:t>
      </w:r>
      <w:r>
        <w:rPr>
          <w:spacing w:val="-1"/>
        </w:rPr>
        <w:t>S</w:t>
      </w:r>
      <w:r>
        <w:t>e</w:t>
      </w:r>
      <w:r>
        <w:rPr>
          <w:spacing w:val="-1"/>
        </w:rPr>
        <w:t>a</w:t>
      </w:r>
      <w:r>
        <w:t>,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2"/>
        </w:rPr>
        <w:t>i</w:t>
      </w:r>
      <w:r>
        <w:rPr>
          <w:spacing w:val="1"/>
        </w:rPr>
        <w:t>nl</w:t>
      </w:r>
      <w:r>
        <w:t>y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t>he</w:t>
      </w:r>
      <w:r>
        <w:rPr>
          <w:spacing w:val="-5"/>
        </w:rPr>
        <w:t xml:space="preserve"> </w:t>
      </w:r>
      <w:r>
        <w:t>e</w:t>
      </w:r>
      <w:r>
        <w:rPr>
          <w:spacing w:val="-1"/>
        </w:rPr>
        <w:t>a</w:t>
      </w:r>
      <w:r>
        <w:rPr>
          <w:spacing w:val="1"/>
        </w:rPr>
        <w:t>s</w:t>
      </w:r>
      <w:r>
        <w:t>t</w:t>
      </w:r>
      <w:r>
        <w:rPr>
          <w:spacing w:val="-5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4"/>
        </w:rPr>
        <w:t xml:space="preserve"> </w:t>
      </w:r>
      <w:r>
        <w:t>Flin</w:t>
      </w:r>
      <w:r>
        <w:rPr>
          <w:spacing w:val="1"/>
        </w:rPr>
        <w:t>d</w:t>
      </w:r>
      <w:r>
        <w:t>ers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>l</w:t>
      </w:r>
      <w:r>
        <w:t>a</w:t>
      </w:r>
      <w:r>
        <w:rPr>
          <w:spacing w:val="-1"/>
        </w:rPr>
        <w:t>n</w:t>
      </w:r>
      <w:r>
        <w:rPr>
          <w:spacing w:val="1"/>
        </w:rPr>
        <w:t>d</w:t>
      </w:r>
      <w:r>
        <w:t xml:space="preserve">. </w:t>
      </w:r>
      <w:r>
        <w:rPr>
          <w:spacing w:val="3"/>
        </w:rPr>
        <w:t>T</w:t>
      </w:r>
      <w:r>
        <w:t>h</w:t>
      </w:r>
      <w:r>
        <w:rPr>
          <w:spacing w:val="-1"/>
        </w:rPr>
        <w:t>e</w:t>
      </w:r>
      <w:r>
        <w:rPr>
          <w:spacing w:val="1"/>
        </w:rPr>
        <w:t>s</w:t>
      </w:r>
      <w:r>
        <w:t>e</w:t>
      </w:r>
      <w:r>
        <w:rPr>
          <w:spacing w:val="-4"/>
        </w:rPr>
        <w:t xml:space="preserve"> </w:t>
      </w:r>
      <w:r>
        <w:rPr>
          <w:spacing w:val="-3"/>
        </w:rPr>
        <w:t>w</w:t>
      </w:r>
      <w:r>
        <w:t>ere</w:t>
      </w:r>
      <w:r>
        <w:rPr>
          <w:spacing w:val="-6"/>
        </w:rPr>
        <w:t xml:space="preserve"> </w:t>
      </w:r>
      <w:r>
        <w:rPr>
          <w:spacing w:val="2"/>
        </w:rPr>
        <w:t>f</w:t>
      </w:r>
      <w:r>
        <w:t>e</w:t>
      </w:r>
      <w:r>
        <w:rPr>
          <w:spacing w:val="-2"/>
        </w:rPr>
        <w:t>l</w:t>
      </w:r>
      <w:r>
        <w:t>t</w:t>
      </w:r>
      <w:r>
        <w:rPr>
          <w:spacing w:val="-3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-4"/>
        </w:rPr>
        <w:t xml:space="preserve"> </w:t>
      </w:r>
      <w:r>
        <w:rPr>
          <w:spacing w:val="1"/>
        </w:rPr>
        <w:t>n</w:t>
      </w:r>
      <w:r>
        <w:t>ort</w:t>
      </w:r>
      <w:r>
        <w:rPr>
          <w:spacing w:val="1"/>
        </w:rPr>
        <w:t>h</w:t>
      </w:r>
      <w:r>
        <w:t>-e</w:t>
      </w:r>
      <w:r>
        <w:rPr>
          <w:spacing w:val="-1"/>
        </w:rPr>
        <w:t>a</w:t>
      </w:r>
      <w:r>
        <w:rPr>
          <w:spacing w:val="1"/>
        </w:rPr>
        <w:t>s</w:t>
      </w:r>
      <w:r>
        <w:t>t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t>a</w:t>
      </w:r>
      <w:r>
        <w:rPr>
          <w:spacing w:val="-2"/>
        </w:rPr>
        <w:t>s</w:t>
      </w:r>
      <w:r>
        <w:rPr>
          <w:spacing w:val="4"/>
        </w:rPr>
        <w:t>m</w:t>
      </w:r>
      <w:r>
        <w:t>a</w:t>
      </w:r>
      <w:r>
        <w:rPr>
          <w:spacing w:val="-1"/>
        </w:rPr>
        <w:t>ni</w:t>
      </w:r>
      <w:r>
        <w:t>a</w:t>
      </w:r>
      <w:r>
        <w:rPr>
          <w:w w:val="99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4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-5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4"/>
        </w:rPr>
        <w:t xml:space="preserve"> </w:t>
      </w:r>
      <w:r>
        <w:rPr>
          <w:spacing w:val="-1"/>
        </w:rPr>
        <w:t>i</w:t>
      </w:r>
      <w:r>
        <w:rPr>
          <w:spacing w:val="1"/>
        </w:rPr>
        <w:t>s</w:t>
      </w:r>
      <w:r>
        <w:rPr>
          <w:spacing w:val="-1"/>
        </w:rPr>
        <w:t>l</w:t>
      </w:r>
      <w:r>
        <w:rPr>
          <w:spacing w:val="1"/>
        </w:rPr>
        <w:t>a</w:t>
      </w:r>
      <w:r>
        <w:t>n</w:t>
      </w:r>
      <w:r>
        <w:rPr>
          <w:spacing w:val="-1"/>
        </w:rPr>
        <w:t>d</w:t>
      </w:r>
      <w:r>
        <w:t>s</w:t>
      </w:r>
      <w:r>
        <w:rPr>
          <w:spacing w:val="-4"/>
        </w:rPr>
        <w:t xml:space="preserve"> </w:t>
      </w:r>
      <w:r>
        <w:t>o</w:t>
      </w:r>
      <w:r>
        <w:rPr>
          <w:spacing w:val="1"/>
        </w:rPr>
        <w:t>f</w:t>
      </w:r>
      <w:r>
        <w:t>f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5"/>
        </w:rPr>
        <w:t xml:space="preserve"> </w:t>
      </w:r>
      <w:r>
        <w:t>c</w:t>
      </w:r>
      <w:r>
        <w:rPr>
          <w:spacing w:val="1"/>
        </w:rPr>
        <w:t>o</w:t>
      </w:r>
      <w:r>
        <w:t>ast.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t>he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ree eve</w:t>
      </w:r>
      <w:r>
        <w:rPr>
          <w:spacing w:val="-1"/>
        </w:rPr>
        <w:t>n</w:t>
      </w:r>
      <w:r>
        <w:t>t</w:t>
      </w:r>
      <w:r>
        <w:rPr>
          <w:spacing w:val="1"/>
        </w:rPr>
        <w:t>s</w:t>
      </w:r>
      <w:r>
        <w:t>,</w:t>
      </w:r>
      <w:r>
        <w:rPr>
          <w:spacing w:val="-3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-5"/>
        </w:rPr>
        <w:t xml:space="preserve"> </w:t>
      </w:r>
      <w:r>
        <w:t>J</w:t>
      </w:r>
      <w:r>
        <w:rPr>
          <w:spacing w:val="1"/>
        </w:rPr>
        <w:t>ul</w:t>
      </w:r>
      <w:r>
        <w:t>y</w:t>
      </w:r>
      <w:r>
        <w:rPr>
          <w:spacing w:val="-6"/>
        </w:rPr>
        <w:t xml:space="preserve"> </w:t>
      </w:r>
      <w:r>
        <w:t>18</w:t>
      </w:r>
      <w:r>
        <w:rPr>
          <w:spacing w:val="1"/>
        </w:rPr>
        <w:t>8</w:t>
      </w:r>
      <w:r>
        <w:t>4,</w:t>
      </w:r>
      <w:r>
        <w:rPr>
          <w:spacing w:val="-6"/>
        </w:rPr>
        <w:t xml:space="preserve"> </w:t>
      </w:r>
      <w:r>
        <w:rPr>
          <w:spacing w:val="1"/>
        </w:rPr>
        <w:t>Ma</w:t>
      </w:r>
      <w:r>
        <w:t>y</w:t>
      </w:r>
      <w:r>
        <w:rPr>
          <w:spacing w:val="-6"/>
        </w:rPr>
        <w:t xml:space="preserve"> </w:t>
      </w:r>
      <w:r>
        <w:t>1</w:t>
      </w:r>
      <w:r>
        <w:rPr>
          <w:spacing w:val="1"/>
        </w:rPr>
        <w:t>8</w:t>
      </w:r>
      <w:r>
        <w:t>85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5"/>
        </w:rPr>
        <w:t xml:space="preserve"> </w:t>
      </w:r>
      <w:r>
        <w:t>J</w:t>
      </w:r>
      <w:r>
        <w:rPr>
          <w:spacing w:val="1"/>
        </w:rPr>
        <w:t>an</w:t>
      </w:r>
      <w:r>
        <w:t>u</w:t>
      </w:r>
      <w:r>
        <w:rPr>
          <w:spacing w:val="-1"/>
        </w:rPr>
        <w:t>a</w:t>
      </w:r>
      <w:r>
        <w:rPr>
          <w:spacing w:val="3"/>
        </w:rPr>
        <w:t>r</w:t>
      </w:r>
      <w:r>
        <w:t>y</w:t>
      </w:r>
      <w:r>
        <w:rPr>
          <w:spacing w:val="-6"/>
        </w:rPr>
        <w:t xml:space="preserve"> </w:t>
      </w:r>
      <w:r>
        <w:t>1</w:t>
      </w:r>
      <w:r>
        <w:rPr>
          <w:spacing w:val="-1"/>
        </w:rPr>
        <w:t>8</w:t>
      </w:r>
      <w:r>
        <w:rPr>
          <w:spacing w:val="1"/>
        </w:rPr>
        <w:t>9</w:t>
      </w:r>
      <w:r>
        <w:t>2,</w:t>
      </w:r>
      <w:r>
        <w:rPr>
          <w:spacing w:val="-5"/>
        </w:rPr>
        <w:t xml:space="preserve"> </w:t>
      </w:r>
      <w:r>
        <w:rPr>
          <w:spacing w:val="1"/>
        </w:rPr>
        <w:t>h</w:t>
      </w:r>
      <w:r>
        <w:t>ad</w:t>
      </w:r>
      <w:r>
        <w:rPr>
          <w:w w:val="99"/>
        </w:rPr>
        <w:t xml:space="preserve"> </w:t>
      </w:r>
      <w:r>
        <w:t>est</w:t>
      </w:r>
      <w:r>
        <w:rPr>
          <w:spacing w:val="-2"/>
        </w:rPr>
        <w:t>i</w:t>
      </w:r>
      <w:r>
        <w:rPr>
          <w:spacing w:val="4"/>
        </w:rPr>
        <w:t>m</w:t>
      </w:r>
      <w:r>
        <w:t>at</w:t>
      </w:r>
      <w:r>
        <w:rPr>
          <w:spacing w:val="-1"/>
        </w:rPr>
        <w:t>e</w:t>
      </w:r>
      <w:r>
        <w:t>d</w:t>
      </w:r>
      <w:r>
        <w:rPr>
          <w:spacing w:val="-7"/>
        </w:rPr>
        <w:t xml:space="preserve"> </w:t>
      </w:r>
      <w:r>
        <w:rPr>
          <w:spacing w:val="3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t>tu</w:t>
      </w:r>
      <w:r>
        <w:rPr>
          <w:spacing w:val="1"/>
        </w:rPr>
        <w:t>d</w:t>
      </w:r>
      <w:r>
        <w:t>es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6</w:t>
      </w:r>
      <w:r>
        <w:rPr>
          <w:spacing w:val="1"/>
        </w:rPr>
        <w:t>.</w:t>
      </w:r>
      <w:r>
        <w:t>3,</w:t>
      </w:r>
      <w:r>
        <w:rPr>
          <w:spacing w:val="-6"/>
        </w:rPr>
        <w:t xml:space="preserve"> </w:t>
      </w:r>
      <w:r>
        <w:t>6</w:t>
      </w:r>
      <w:r>
        <w:rPr>
          <w:spacing w:val="1"/>
        </w:rPr>
        <w:t>.</w:t>
      </w:r>
      <w:r>
        <w:t>6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rPr>
          <w:spacing w:val="1"/>
        </w:rPr>
        <w:t>n</w:t>
      </w:r>
      <w:r>
        <w:t>d</w:t>
      </w:r>
      <w:r>
        <w:rPr>
          <w:spacing w:val="-6"/>
        </w:rPr>
        <w:t xml:space="preserve"> </w:t>
      </w:r>
      <w:r>
        <w:rPr>
          <w:spacing w:val="-1"/>
        </w:rPr>
        <w:t>6</w:t>
      </w:r>
      <w:r>
        <w:rPr>
          <w:spacing w:val="4"/>
        </w:rPr>
        <w:t>.</w:t>
      </w:r>
      <w:r>
        <w:rPr>
          <w:spacing w:val="-1"/>
        </w:rPr>
        <w:t>9</w:t>
      </w:r>
      <w:r>
        <w:t>.</w:t>
      </w:r>
      <w:r>
        <w:rPr>
          <w:spacing w:val="-5"/>
        </w:rPr>
        <w:t xml:space="preserve"> </w:t>
      </w:r>
      <w:r>
        <w:rPr>
          <w:spacing w:val="-1"/>
        </w:rPr>
        <w:t>A</w:t>
      </w:r>
      <w:r>
        <w:rPr>
          <w:spacing w:val="1"/>
        </w:rPr>
        <w:t>l</w:t>
      </w:r>
      <w:r>
        <w:t>l</w:t>
      </w:r>
      <w:r>
        <w:rPr>
          <w:spacing w:val="-7"/>
        </w:rPr>
        <w:t xml:space="preserve"> </w:t>
      </w:r>
      <w:r>
        <w:t>t</w:t>
      </w:r>
      <w:r>
        <w:rPr>
          <w:spacing w:val="-1"/>
        </w:rPr>
        <w:t>h</w:t>
      </w:r>
      <w:r>
        <w:t>r</w:t>
      </w:r>
      <w:r>
        <w:rPr>
          <w:spacing w:val="1"/>
        </w:rPr>
        <w:t>e</w:t>
      </w:r>
      <w:r>
        <w:t>e</w:t>
      </w:r>
      <w:r>
        <w:rPr>
          <w:spacing w:val="-6"/>
        </w:rPr>
        <w:t xml:space="preserve"> </w:t>
      </w:r>
      <w:r>
        <w:rPr>
          <w:spacing w:val="1"/>
        </w:rPr>
        <w:t>qu</w:t>
      </w:r>
      <w:r>
        <w:t>a</w:t>
      </w:r>
      <w:r>
        <w:rPr>
          <w:spacing w:val="3"/>
        </w:rPr>
        <w:t>k</w:t>
      </w:r>
      <w:r>
        <w:t>es</w:t>
      </w:r>
      <w:r>
        <w:rPr>
          <w:spacing w:val="-5"/>
        </w:rPr>
        <w:t xml:space="preserve"> </w:t>
      </w:r>
      <w:r>
        <w:t>ca</w:t>
      </w:r>
      <w:r>
        <w:rPr>
          <w:spacing w:val="-1"/>
        </w:rPr>
        <w:t>u</w:t>
      </w:r>
      <w:r>
        <w:rPr>
          <w:spacing w:val="1"/>
        </w:rPr>
        <w:t>s</w:t>
      </w:r>
      <w:r>
        <w:t>ed</w:t>
      </w:r>
      <w:r>
        <w:rPr>
          <w:spacing w:val="-7"/>
        </w:rPr>
        <w:t xml:space="preserve"> </w:t>
      </w:r>
      <w:r>
        <w:t>d</w:t>
      </w:r>
      <w:r>
        <w:rPr>
          <w:spacing w:val="-1"/>
        </w:rPr>
        <w:t>a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-4"/>
        </w:rPr>
        <w:t xml:space="preserve"> </w:t>
      </w:r>
      <w:r>
        <w:t>L</w:t>
      </w:r>
      <w:r>
        <w:rPr>
          <w:spacing w:val="1"/>
        </w:rPr>
        <w:t>a</w:t>
      </w:r>
      <w:r>
        <w:t>u</w:t>
      </w:r>
      <w:r>
        <w:rPr>
          <w:spacing w:val="-1"/>
        </w:rPr>
        <w:t>n</w:t>
      </w:r>
      <w:r>
        <w:rPr>
          <w:spacing w:val="1"/>
        </w:rPr>
        <w:t>c</w:t>
      </w:r>
      <w:r>
        <w:t>eston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rPr>
          <w:spacing w:val="-3"/>
        </w:rPr>
        <w:t>w</w:t>
      </w:r>
      <w:r>
        <w:t>ere</w:t>
      </w:r>
      <w:r>
        <w:rPr>
          <w:w w:val="99"/>
        </w:rPr>
        <w:t xml:space="preserve"> </w:t>
      </w:r>
      <w:r>
        <w:rPr>
          <w:spacing w:val="2"/>
        </w:rPr>
        <w:t>f</w:t>
      </w:r>
      <w:r>
        <w:t>e</w:t>
      </w:r>
      <w:r>
        <w:rPr>
          <w:spacing w:val="-2"/>
        </w:rPr>
        <w:t>l</w:t>
      </w:r>
      <w:r>
        <w:t>t</w:t>
      </w:r>
      <w:r>
        <w:rPr>
          <w:spacing w:val="-6"/>
        </w:rPr>
        <w:t xml:space="preserve"> </w:t>
      </w:r>
      <w:r>
        <w:rPr>
          <w:spacing w:val="-1"/>
        </w:rPr>
        <w:t>o</w:t>
      </w:r>
      <w:r>
        <w:rPr>
          <w:spacing w:val="1"/>
        </w:rPr>
        <w:t>v</w:t>
      </w:r>
      <w:r>
        <w:t>er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ost</w:t>
      </w:r>
      <w:r>
        <w:rPr>
          <w:spacing w:val="-6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6"/>
        </w:rPr>
        <w:t xml:space="preserve"> </w:t>
      </w:r>
      <w:r>
        <w:rPr>
          <w:spacing w:val="3"/>
        </w:rPr>
        <w:t>T</w:t>
      </w:r>
      <w:r>
        <w:t>a</w:t>
      </w:r>
      <w:r>
        <w:rPr>
          <w:spacing w:val="-2"/>
        </w:rPr>
        <w:t>s</w:t>
      </w:r>
      <w:r>
        <w:rPr>
          <w:spacing w:val="4"/>
        </w:rPr>
        <w:t>m</w:t>
      </w:r>
      <w:r>
        <w:t>a</w:t>
      </w:r>
      <w:r>
        <w:rPr>
          <w:spacing w:val="-1"/>
        </w:rPr>
        <w:t>ni</w:t>
      </w:r>
      <w:r>
        <w:t>a,</w:t>
      </w:r>
      <w:r>
        <w:rPr>
          <w:spacing w:val="-6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-6"/>
        </w:rPr>
        <w:t xml:space="preserve"> </w:t>
      </w:r>
      <w:r>
        <w:t>s</w:t>
      </w:r>
      <w:r>
        <w:rPr>
          <w:spacing w:val="1"/>
        </w:rPr>
        <w:t>o</w:t>
      </w:r>
      <w:r>
        <w:t>ut</w:t>
      </w:r>
      <w:r>
        <w:rPr>
          <w:spacing w:val="-1"/>
        </w:rPr>
        <w:t>h</w:t>
      </w:r>
      <w:r>
        <w:rPr>
          <w:spacing w:val="1"/>
        </w:rPr>
        <w:t>e</w:t>
      </w:r>
      <w:r>
        <w:t>ast</w:t>
      </w:r>
      <w:r>
        <w:rPr>
          <w:spacing w:val="-6"/>
        </w:rPr>
        <w:t xml:space="preserve"> </w:t>
      </w:r>
      <w:r>
        <w:rPr>
          <w:spacing w:val="1"/>
        </w:rPr>
        <w:t>V</w:t>
      </w:r>
      <w:r>
        <w:rPr>
          <w:spacing w:val="-1"/>
        </w:rPr>
        <w:t>i</w:t>
      </w:r>
      <w:r>
        <w:rPr>
          <w:spacing w:val="1"/>
        </w:rPr>
        <w:t>c</w:t>
      </w:r>
      <w:r>
        <w:t>tor</w:t>
      </w:r>
      <w:r>
        <w:rPr>
          <w:spacing w:val="1"/>
        </w:rPr>
        <w:t>i</w:t>
      </w:r>
      <w:r>
        <w:t>a</w:t>
      </w:r>
      <w:r>
        <w:rPr>
          <w:spacing w:val="-5"/>
        </w:rPr>
        <w:t xml:space="preserve"> </w:t>
      </w:r>
      <w:r>
        <w:rPr>
          <w:spacing w:val="-1"/>
        </w:rPr>
        <w:t>a</w:t>
      </w:r>
      <w:r>
        <w:rPr>
          <w:spacing w:val="1"/>
        </w:rPr>
        <w:t>n</w:t>
      </w:r>
      <w:r>
        <w:t>d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t>ar</w:t>
      </w:r>
      <w:r>
        <w:rPr>
          <w:spacing w:val="-6"/>
        </w:rPr>
        <w:t xml:space="preserve"> </w:t>
      </w:r>
      <w:r>
        <w:rPr>
          <w:spacing w:val="1"/>
        </w:rPr>
        <w:t>s</w:t>
      </w:r>
      <w:r>
        <w:t>o</w:t>
      </w:r>
      <w:r>
        <w:rPr>
          <w:spacing w:val="-1"/>
        </w:rPr>
        <w:t>u</w:t>
      </w:r>
      <w:r>
        <w:t>th</w:t>
      </w:r>
      <w:r>
        <w:rPr>
          <w:spacing w:val="1"/>
        </w:rPr>
        <w:t>e</w:t>
      </w:r>
      <w:r>
        <w:t>ast</w:t>
      </w:r>
      <w:r>
        <w:rPr>
          <w:spacing w:val="-6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4"/>
        </w:rPr>
        <w:t xml:space="preserve"> </w:t>
      </w:r>
      <w:r>
        <w:t>N</w:t>
      </w:r>
      <w:r>
        <w:rPr>
          <w:spacing w:val="1"/>
        </w:rPr>
        <w:t>e</w:t>
      </w:r>
      <w:r>
        <w:t>w</w:t>
      </w:r>
      <w:r>
        <w:rPr>
          <w:spacing w:val="-6"/>
        </w:rPr>
        <w:t xml:space="preserve"> </w:t>
      </w:r>
      <w:r>
        <w:rPr>
          <w:spacing w:val="-1"/>
        </w:rPr>
        <w:t>S</w:t>
      </w:r>
      <w:r>
        <w:rPr>
          <w:spacing w:val="1"/>
        </w:rPr>
        <w:t>o</w:t>
      </w:r>
      <w:r>
        <w:t>uth</w:t>
      </w:r>
      <w:r>
        <w:rPr>
          <w:spacing w:val="-8"/>
        </w:rPr>
        <w:t xml:space="preserve"> </w:t>
      </w:r>
      <w:r>
        <w:rPr>
          <w:spacing w:val="8"/>
        </w:rPr>
        <w:t>W</w:t>
      </w:r>
      <w:r>
        <w:t>a</w:t>
      </w:r>
      <w:r>
        <w:rPr>
          <w:spacing w:val="-2"/>
        </w:rPr>
        <w:t>l</w:t>
      </w:r>
      <w:r>
        <w:t>es.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4" w:line="240" w:lineRule="exact"/>
        <w:rPr>
          <w:sz w:val="24"/>
          <w:szCs w:val="24"/>
        </w:rPr>
      </w:pPr>
    </w:p>
    <w:p w:rsidR="00390CA3" w:rsidRDefault="00BD6A69">
      <w:pPr>
        <w:pStyle w:val="Heading2"/>
        <w:ind w:right="261"/>
      </w:pPr>
      <w:bookmarkStart w:id="62" w:name="_TOC_250011"/>
      <w:r>
        <w:rPr>
          <w:spacing w:val="1"/>
        </w:rPr>
        <w:t>S</w:t>
      </w:r>
      <w:r>
        <w:rPr>
          <w:spacing w:val="-4"/>
        </w:rPr>
        <w:t>y</w:t>
      </w:r>
      <w:r>
        <w:t>dney</w:t>
      </w:r>
      <w:r>
        <w:rPr>
          <w:spacing w:val="-4"/>
        </w:rPr>
        <w:t xml:space="preserve"> </w:t>
      </w:r>
      <w:r>
        <w:rPr>
          <w:spacing w:val="1"/>
        </w:rPr>
        <w:t>(</w:t>
      </w:r>
      <w:r>
        <w:t>app</w:t>
      </w:r>
      <w:r>
        <w:rPr>
          <w:spacing w:val="-2"/>
        </w:rPr>
        <w:t>r</w:t>
      </w:r>
      <w:r>
        <w:t>o</w:t>
      </w:r>
      <w:r>
        <w:rPr>
          <w:spacing w:val="-4"/>
        </w:rPr>
        <w:t>x</w:t>
      </w:r>
      <w:r>
        <w:t>im</w:t>
      </w:r>
      <w:r>
        <w:rPr>
          <w:spacing w:val="1"/>
        </w:rPr>
        <w:t>a</w:t>
      </w:r>
      <w:r>
        <w:t>te</w:t>
      </w:r>
      <w:r>
        <w:rPr>
          <w:spacing w:val="1"/>
        </w:rPr>
        <w:t xml:space="preserve"> </w:t>
      </w:r>
      <w:r>
        <w:rPr>
          <w:spacing w:val="-3"/>
        </w:rPr>
        <w:t>m</w:t>
      </w:r>
      <w:r>
        <w:t>a</w:t>
      </w:r>
      <w:r>
        <w:rPr>
          <w:spacing w:val="-2"/>
        </w:rPr>
        <w:t>g</w:t>
      </w:r>
      <w:r>
        <w:t>ni</w:t>
      </w:r>
      <w:r>
        <w:rPr>
          <w:spacing w:val="-2"/>
        </w:rPr>
        <w:t>t</w:t>
      </w:r>
      <w:r>
        <w:t>u</w:t>
      </w:r>
      <w:r>
        <w:rPr>
          <w:spacing w:val="-2"/>
        </w:rPr>
        <w:t>d</w:t>
      </w:r>
      <w:r>
        <w:t>e 5)</w:t>
      </w:r>
      <w:r>
        <w:rPr>
          <w:spacing w:val="3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South</w:t>
      </w:r>
      <w:r>
        <w:rPr>
          <w:spacing w:val="-3"/>
        </w:rPr>
        <w:t xml:space="preserve"> </w:t>
      </w:r>
      <w:r>
        <w:rPr>
          <w:spacing w:val="-8"/>
        </w:rPr>
        <w:t>W</w:t>
      </w:r>
      <w:r>
        <w:rPr>
          <w:spacing w:val="-2"/>
        </w:rPr>
        <w:t>al</w:t>
      </w:r>
      <w:r>
        <w:t>es,</w:t>
      </w:r>
      <w:r>
        <w:rPr>
          <w:spacing w:val="-2"/>
        </w:rPr>
        <w:t xml:space="preserve"> </w:t>
      </w:r>
      <w:r>
        <w:rPr>
          <w:spacing w:val="1"/>
        </w:rPr>
        <w:t>2</w:t>
      </w:r>
      <w:r>
        <w:t>2</w:t>
      </w:r>
      <w:r>
        <w:rPr>
          <w:spacing w:val="-2"/>
        </w:rPr>
        <w:t xml:space="preserve"> </w:t>
      </w:r>
      <w:r>
        <w:t>June 17</w:t>
      </w:r>
      <w:r>
        <w:rPr>
          <w:spacing w:val="-2"/>
        </w:rPr>
        <w:t>8</w:t>
      </w:r>
      <w:bookmarkEnd w:id="62"/>
      <w:r>
        <w:t>8</w:t>
      </w:r>
    </w:p>
    <w:p w:rsidR="00390CA3" w:rsidRDefault="00390CA3">
      <w:pPr>
        <w:spacing w:before="16" w:line="200" w:lineRule="exact"/>
        <w:rPr>
          <w:sz w:val="20"/>
          <w:szCs w:val="20"/>
        </w:rPr>
      </w:pPr>
    </w:p>
    <w:p w:rsidR="00390CA3" w:rsidRDefault="00BD6A69">
      <w:pPr>
        <w:pStyle w:val="BodyText"/>
        <w:spacing w:line="293" w:lineRule="auto"/>
        <w:ind w:right="349"/>
      </w:pPr>
      <w:r>
        <w:rPr>
          <w:spacing w:val="3"/>
        </w:rPr>
        <w:t>T</w:t>
      </w:r>
      <w:r>
        <w:t>he</w:t>
      </w:r>
      <w:r>
        <w:rPr>
          <w:spacing w:val="-7"/>
        </w:rPr>
        <w:t xml:space="preserve"> </w:t>
      </w:r>
      <w:r>
        <w:t>e</w:t>
      </w:r>
      <w:r>
        <w:rPr>
          <w:spacing w:val="-1"/>
        </w:rPr>
        <w:t>a</w:t>
      </w:r>
      <w:r>
        <w:t>r</w:t>
      </w:r>
      <w:r>
        <w:rPr>
          <w:spacing w:val="-1"/>
        </w:rPr>
        <w:t>l</w:t>
      </w:r>
      <w:r>
        <w:rPr>
          <w:spacing w:val="1"/>
        </w:rPr>
        <w:t>i</w:t>
      </w:r>
      <w:r>
        <w:t>est</w:t>
      </w:r>
      <w:r>
        <w:rPr>
          <w:spacing w:val="-6"/>
        </w:rPr>
        <w:t xml:space="preserve"> </w:t>
      </w:r>
      <w:r>
        <w:t>re</w:t>
      </w:r>
      <w:r>
        <w:rPr>
          <w:spacing w:val="1"/>
        </w:rPr>
        <w:t>c</w:t>
      </w:r>
      <w:r>
        <w:t>orded</w:t>
      </w:r>
      <w:r>
        <w:rPr>
          <w:spacing w:val="-5"/>
        </w:rPr>
        <w:t xml:space="preserve"> </w:t>
      </w:r>
      <w:r>
        <w:t>e</w:t>
      </w:r>
      <w:r>
        <w:rPr>
          <w:spacing w:val="-1"/>
        </w:rPr>
        <w:t>a</w:t>
      </w:r>
      <w:r>
        <w:t>r</w:t>
      </w:r>
      <w:r>
        <w:rPr>
          <w:spacing w:val="2"/>
        </w:rPr>
        <w:t>t</w:t>
      </w:r>
      <w:r>
        <w:rPr>
          <w:spacing w:val="1"/>
        </w:rPr>
        <w:t>h</w:t>
      </w:r>
      <w:r>
        <w:t>q</w:t>
      </w:r>
      <w:r>
        <w:rPr>
          <w:spacing w:val="-1"/>
        </w:rPr>
        <w:t>u</w:t>
      </w:r>
      <w:r>
        <w:t>a</w:t>
      </w:r>
      <w:r>
        <w:rPr>
          <w:spacing w:val="3"/>
        </w:rPr>
        <w:t>k</w:t>
      </w:r>
      <w:r>
        <w:t>e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-4"/>
        </w:rPr>
        <w:t xml:space="preserve"> </w:t>
      </w:r>
      <w:r>
        <w:rPr>
          <w:spacing w:val="-1"/>
        </w:rPr>
        <w:t>A</w:t>
      </w:r>
      <w:r>
        <w:t>ustr</w:t>
      </w:r>
      <w:r>
        <w:rPr>
          <w:spacing w:val="1"/>
        </w:rPr>
        <w:t>a</w:t>
      </w:r>
      <w:r>
        <w:rPr>
          <w:spacing w:val="-1"/>
        </w:rPr>
        <w:t>li</w:t>
      </w:r>
      <w:r>
        <w:t>a</w:t>
      </w:r>
      <w:r>
        <w:rPr>
          <w:spacing w:val="-5"/>
        </w:rPr>
        <w:t xml:space="preserve"> </w:t>
      </w:r>
      <w:r>
        <w:t>oc</w:t>
      </w:r>
      <w:r>
        <w:rPr>
          <w:spacing w:val="1"/>
        </w:rPr>
        <w:t>c</w:t>
      </w:r>
      <w:r>
        <w:t>ur</w:t>
      </w:r>
      <w:r>
        <w:rPr>
          <w:spacing w:val="1"/>
        </w:rPr>
        <w:t>r</w:t>
      </w:r>
      <w:r>
        <w:t>ed</w:t>
      </w:r>
      <w:r>
        <w:rPr>
          <w:spacing w:val="-4"/>
        </w:rPr>
        <w:t xml:space="preserve"> </w:t>
      </w:r>
      <w:r>
        <w:rPr>
          <w:spacing w:val="1"/>
        </w:rPr>
        <w:t>j</w:t>
      </w:r>
      <w:r>
        <w:t>ust</w:t>
      </w:r>
      <w:r>
        <w:rPr>
          <w:spacing w:val="-7"/>
        </w:rPr>
        <w:t xml:space="preserve"> </w:t>
      </w:r>
      <w:r>
        <w:rPr>
          <w:spacing w:val="1"/>
        </w:rPr>
        <w:t>f</w:t>
      </w:r>
      <w:r>
        <w:rPr>
          <w:spacing w:val="-1"/>
        </w:rPr>
        <w:t>i</w:t>
      </w:r>
      <w:r>
        <w:rPr>
          <w:spacing w:val="-2"/>
        </w:rPr>
        <w:t>v</w:t>
      </w:r>
      <w:r>
        <w:t>e</w:t>
      </w:r>
      <w:r>
        <w:rPr>
          <w:spacing w:val="-6"/>
        </w:rPr>
        <w:t xml:space="preserve"> </w:t>
      </w:r>
      <w:r>
        <w:rPr>
          <w:spacing w:val="3"/>
        </w:rPr>
        <w:t>m</w:t>
      </w:r>
      <w:r>
        <w:t>o</w:t>
      </w:r>
      <w:r>
        <w:rPr>
          <w:spacing w:val="-1"/>
        </w:rPr>
        <w:t>n</w:t>
      </w:r>
      <w:r>
        <w:t>ths</w:t>
      </w:r>
      <w:r>
        <w:rPr>
          <w:spacing w:val="-5"/>
        </w:rPr>
        <w:t xml:space="preserve"> </w:t>
      </w:r>
      <w:r>
        <w:t>a</w:t>
      </w:r>
      <w:r>
        <w:rPr>
          <w:spacing w:val="1"/>
        </w:rPr>
        <w:t>f</w:t>
      </w:r>
      <w:r>
        <w:t>ter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2"/>
        </w:rPr>
        <w:t>F</w:t>
      </w:r>
      <w:r>
        <w:rPr>
          <w:spacing w:val="-1"/>
        </w:rPr>
        <w:t>i</w:t>
      </w:r>
      <w:r>
        <w:t>r</w:t>
      </w:r>
      <w:r>
        <w:rPr>
          <w:spacing w:val="1"/>
        </w:rPr>
        <w:t>s</w:t>
      </w:r>
      <w:r>
        <w:t>t</w:t>
      </w:r>
      <w:r>
        <w:rPr>
          <w:spacing w:val="-6"/>
        </w:rPr>
        <w:t xml:space="preserve"> </w:t>
      </w:r>
      <w:r>
        <w:t>F</w:t>
      </w:r>
      <w:r>
        <w:rPr>
          <w:spacing w:val="-1"/>
        </w:rPr>
        <w:t>l</w:t>
      </w:r>
      <w:r>
        <w:t>e</w:t>
      </w:r>
      <w:r>
        <w:rPr>
          <w:spacing w:val="1"/>
        </w:rPr>
        <w:t>e</w:t>
      </w:r>
      <w:r>
        <w:t>t</w:t>
      </w:r>
      <w:r>
        <w:rPr>
          <w:spacing w:val="-7"/>
        </w:rPr>
        <w:t xml:space="preserve"> </w:t>
      </w:r>
      <w:r>
        <w:t>la</w:t>
      </w:r>
      <w:r>
        <w:rPr>
          <w:spacing w:val="-1"/>
        </w:rPr>
        <w:t>n</w:t>
      </w:r>
      <w:r>
        <w:rPr>
          <w:spacing w:val="1"/>
        </w:rPr>
        <w:t>d</w:t>
      </w:r>
      <w:r>
        <w:t>ed</w:t>
      </w:r>
      <w:r>
        <w:rPr>
          <w:spacing w:val="-6"/>
        </w:rPr>
        <w:t xml:space="preserve"> </w:t>
      </w:r>
      <w:r>
        <w:rPr>
          <w:spacing w:val="1"/>
        </w:rPr>
        <w:t>a</w:t>
      </w:r>
      <w:r>
        <w:t>t</w:t>
      </w:r>
      <w:r>
        <w:rPr>
          <w:w w:val="99"/>
        </w:rPr>
        <w:t xml:space="preserve"> </w:t>
      </w:r>
      <w:r>
        <w:rPr>
          <w:spacing w:val="1"/>
        </w:rPr>
        <w:t>S</w:t>
      </w:r>
      <w:r>
        <w:rPr>
          <w:spacing w:val="-5"/>
        </w:rPr>
        <w:t>y</w:t>
      </w:r>
      <w:r>
        <w:rPr>
          <w:spacing w:val="1"/>
        </w:rPr>
        <w:t>d</w:t>
      </w:r>
      <w:r>
        <w:t>n</w:t>
      </w:r>
      <w:r>
        <w:rPr>
          <w:spacing w:val="4"/>
        </w:rPr>
        <w:t>e</w:t>
      </w:r>
      <w:r>
        <w:t>y</w:t>
      </w:r>
      <w:r>
        <w:rPr>
          <w:spacing w:val="-10"/>
        </w:rPr>
        <w:t xml:space="preserve"> </w:t>
      </w:r>
      <w:r>
        <w:rPr>
          <w:spacing w:val="2"/>
        </w:rPr>
        <w:t>C</w:t>
      </w:r>
      <w:r>
        <w:t>ove.</w:t>
      </w:r>
      <w:r>
        <w:rPr>
          <w:spacing w:val="-5"/>
        </w:rPr>
        <w:t xml:space="preserve"> </w:t>
      </w:r>
      <w:r>
        <w:rPr>
          <w:spacing w:val="-1"/>
        </w:rPr>
        <w:t>B</w:t>
      </w:r>
      <w:r>
        <w:t>el</w:t>
      </w:r>
      <w:r>
        <w:rPr>
          <w:spacing w:val="1"/>
        </w:rPr>
        <w:t>o</w:t>
      </w:r>
      <w:r>
        <w:t>w</w:t>
      </w:r>
      <w:r>
        <w:rPr>
          <w:spacing w:val="-8"/>
        </w:rPr>
        <w:t xml:space="preserve"> </w:t>
      </w:r>
      <w:r>
        <w:t>a</w:t>
      </w:r>
      <w:r>
        <w:rPr>
          <w:spacing w:val="2"/>
        </w:rPr>
        <w:t>r</w:t>
      </w:r>
      <w:r>
        <w:t>e</w:t>
      </w:r>
      <w:r>
        <w:rPr>
          <w:spacing w:val="-7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-6"/>
        </w:rPr>
        <w:t xml:space="preserve"> </w:t>
      </w:r>
      <w:r>
        <w:t>re</w:t>
      </w:r>
      <w:r>
        <w:rPr>
          <w:spacing w:val="1"/>
        </w:rPr>
        <w:t>c</w:t>
      </w:r>
      <w:r>
        <w:t>orded</w:t>
      </w:r>
      <w:r>
        <w:rPr>
          <w:spacing w:val="-5"/>
        </w:rPr>
        <w:t xml:space="preserve"> </w:t>
      </w:r>
      <w:r>
        <w:t>d</w:t>
      </w:r>
      <w:r>
        <w:rPr>
          <w:spacing w:val="-1"/>
        </w:rPr>
        <w:t>e</w:t>
      </w:r>
      <w:r>
        <w:rPr>
          <w:spacing w:val="1"/>
        </w:rPr>
        <w:t>sc</w:t>
      </w:r>
      <w:r>
        <w:t>r</w:t>
      </w:r>
      <w:r>
        <w:rPr>
          <w:spacing w:val="-1"/>
        </w:rPr>
        <w:t>i</w:t>
      </w:r>
      <w:r>
        <w:t>p</w:t>
      </w:r>
      <w:r>
        <w:rPr>
          <w:spacing w:val="1"/>
        </w:rPr>
        <w:t>t</w:t>
      </w:r>
      <w:r>
        <w:rPr>
          <w:spacing w:val="-1"/>
        </w:rPr>
        <w:t>i</w:t>
      </w:r>
      <w:r>
        <w:rPr>
          <w:spacing w:val="1"/>
        </w:rPr>
        <w:t>o</w:t>
      </w:r>
      <w:r>
        <w:t>ns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7"/>
        </w:rPr>
        <w:t xml:space="preserve"> </w:t>
      </w:r>
      <w:r>
        <w:rPr>
          <w:spacing w:val="1"/>
        </w:rPr>
        <w:t>e</w:t>
      </w:r>
      <w:r>
        <w:rPr>
          <w:spacing w:val="-2"/>
        </w:rPr>
        <w:t>v</w:t>
      </w:r>
      <w:r>
        <w:rPr>
          <w:spacing w:val="1"/>
        </w:rPr>
        <w:t>e</w:t>
      </w:r>
      <w:r>
        <w:t>nt:</w:t>
      </w:r>
    </w:p>
    <w:p w:rsidR="00390CA3" w:rsidRDefault="00390CA3">
      <w:pPr>
        <w:spacing w:before="2" w:line="180" w:lineRule="exact"/>
        <w:rPr>
          <w:sz w:val="18"/>
          <w:szCs w:val="18"/>
        </w:rPr>
      </w:pPr>
    </w:p>
    <w:p w:rsidR="00390CA3" w:rsidRDefault="00BD6A69">
      <w:pPr>
        <w:spacing w:line="292" w:lineRule="auto"/>
        <w:ind w:left="138" w:right="164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i/>
          <w:spacing w:val="-2"/>
          <w:sz w:val="20"/>
          <w:szCs w:val="20"/>
        </w:rPr>
        <w:t>"</w:t>
      </w:r>
      <w:r>
        <w:rPr>
          <w:rFonts w:ascii="Arial" w:eastAsia="Arial" w:hAnsi="Arial" w:cs="Arial"/>
          <w:i/>
          <w:sz w:val="20"/>
          <w:szCs w:val="20"/>
        </w:rPr>
        <w:t>On</w:t>
      </w:r>
      <w:r>
        <w:rPr>
          <w:rFonts w:ascii="Arial" w:eastAsia="Arial" w:hAnsi="Arial" w:cs="Arial"/>
          <w:i/>
          <w:spacing w:val="-6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-1"/>
          <w:sz w:val="20"/>
          <w:szCs w:val="20"/>
        </w:rPr>
        <w:t>t</w:t>
      </w:r>
      <w:r>
        <w:rPr>
          <w:rFonts w:ascii="Arial" w:eastAsia="Arial" w:hAnsi="Arial" w:cs="Arial"/>
          <w:i/>
          <w:spacing w:val="1"/>
          <w:sz w:val="20"/>
          <w:szCs w:val="20"/>
        </w:rPr>
        <w:t>h</w:t>
      </w:r>
      <w:r>
        <w:rPr>
          <w:rFonts w:ascii="Arial" w:eastAsia="Arial" w:hAnsi="Arial" w:cs="Arial"/>
          <w:i/>
          <w:sz w:val="20"/>
          <w:szCs w:val="20"/>
        </w:rPr>
        <w:t>e</w:t>
      </w:r>
      <w:r>
        <w:rPr>
          <w:rFonts w:ascii="Arial" w:eastAsia="Arial" w:hAnsi="Arial" w:cs="Arial"/>
          <w:i/>
          <w:spacing w:val="-6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-1"/>
          <w:sz w:val="20"/>
          <w:szCs w:val="20"/>
        </w:rPr>
        <w:t>a</w:t>
      </w:r>
      <w:r>
        <w:rPr>
          <w:rFonts w:ascii="Arial" w:eastAsia="Arial" w:hAnsi="Arial" w:cs="Arial"/>
          <w:i/>
          <w:spacing w:val="2"/>
          <w:sz w:val="20"/>
          <w:szCs w:val="20"/>
        </w:rPr>
        <w:t>f</w:t>
      </w:r>
      <w:r>
        <w:rPr>
          <w:rFonts w:ascii="Arial" w:eastAsia="Arial" w:hAnsi="Arial" w:cs="Arial"/>
          <w:i/>
          <w:sz w:val="20"/>
          <w:szCs w:val="20"/>
        </w:rPr>
        <w:t>tern</w:t>
      </w:r>
      <w:r>
        <w:rPr>
          <w:rFonts w:ascii="Arial" w:eastAsia="Arial" w:hAnsi="Arial" w:cs="Arial"/>
          <w:i/>
          <w:spacing w:val="1"/>
          <w:sz w:val="20"/>
          <w:szCs w:val="20"/>
        </w:rPr>
        <w:t>o</w:t>
      </w:r>
      <w:r>
        <w:rPr>
          <w:rFonts w:ascii="Arial" w:eastAsia="Arial" w:hAnsi="Arial" w:cs="Arial"/>
          <w:i/>
          <w:sz w:val="20"/>
          <w:szCs w:val="20"/>
        </w:rPr>
        <w:t>on</w:t>
      </w:r>
      <w:r>
        <w:rPr>
          <w:rFonts w:ascii="Arial" w:eastAsia="Arial" w:hAnsi="Arial" w:cs="Arial"/>
          <w:i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of</w:t>
      </w:r>
      <w:r>
        <w:rPr>
          <w:rFonts w:ascii="Arial" w:eastAsia="Arial" w:hAnsi="Arial" w:cs="Arial"/>
          <w:i/>
          <w:spacing w:val="-6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1"/>
          <w:sz w:val="20"/>
          <w:szCs w:val="20"/>
        </w:rPr>
        <w:t>2</w:t>
      </w:r>
      <w:r>
        <w:rPr>
          <w:rFonts w:ascii="Arial" w:eastAsia="Arial" w:hAnsi="Arial" w:cs="Arial"/>
          <w:i/>
          <w:sz w:val="20"/>
          <w:szCs w:val="20"/>
        </w:rPr>
        <w:t>2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Ju</w:t>
      </w:r>
      <w:r>
        <w:rPr>
          <w:rFonts w:ascii="Arial" w:eastAsia="Arial" w:hAnsi="Arial" w:cs="Arial"/>
          <w:i/>
          <w:spacing w:val="1"/>
          <w:sz w:val="20"/>
          <w:szCs w:val="20"/>
        </w:rPr>
        <w:t>n</w:t>
      </w:r>
      <w:r>
        <w:rPr>
          <w:rFonts w:ascii="Arial" w:eastAsia="Arial" w:hAnsi="Arial" w:cs="Arial"/>
          <w:i/>
          <w:sz w:val="20"/>
          <w:szCs w:val="20"/>
        </w:rPr>
        <w:t>e</w:t>
      </w:r>
      <w:r>
        <w:rPr>
          <w:rFonts w:ascii="Arial" w:eastAsia="Arial" w:hAnsi="Arial" w:cs="Arial"/>
          <w:i/>
          <w:spacing w:val="-6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-1"/>
          <w:sz w:val="20"/>
          <w:szCs w:val="20"/>
        </w:rPr>
        <w:t>[</w:t>
      </w:r>
      <w:r>
        <w:rPr>
          <w:rFonts w:ascii="Arial" w:eastAsia="Arial" w:hAnsi="Arial" w:cs="Arial"/>
          <w:i/>
          <w:sz w:val="20"/>
          <w:szCs w:val="20"/>
        </w:rPr>
        <w:t>1</w:t>
      </w:r>
      <w:r>
        <w:rPr>
          <w:rFonts w:ascii="Arial" w:eastAsia="Arial" w:hAnsi="Arial" w:cs="Arial"/>
          <w:i/>
          <w:spacing w:val="1"/>
          <w:sz w:val="20"/>
          <w:szCs w:val="20"/>
        </w:rPr>
        <w:t>7</w:t>
      </w:r>
      <w:r>
        <w:rPr>
          <w:rFonts w:ascii="Arial" w:eastAsia="Arial" w:hAnsi="Arial" w:cs="Arial"/>
          <w:i/>
          <w:sz w:val="20"/>
          <w:szCs w:val="20"/>
        </w:rPr>
        <w:t>8</w:t>
      </w:r>
      <w:r>
        <w:rPr>
          <w:rFonts w:ascii="Arial" w:eastAsia="Arial" w:hAnsi="Arial" w:cs="Arial"/>
          <w:i/>
          <w:spacing w:val="-1"/>
          <w:sz w:val="20"/>
          <w:szCs w:val="20"/>
        </w:rPr>
        <w:t>8</w:t>
      </w:r>
      <w:r>
        <w:rPr>
          <w:rFonts w:ascii="Arial" w:eastAsia="Arial" w:hAnsi="Arial" w:cs="Arial"/>
          <w:i/>
          <w:sz w:val="20"/>
          <w:szCs w:val="20"/>
        </w:rPr>
        <w:t>],</w:t>
      </w:r>
      <w:r>
        <w:rPr>
          <w:rFonts w:ascii="Arial" w:eastAsia="Arial" w:hAnsi="Arial" w:cs="Arial"/>
          <w:i/>
          <w:spacing w:val="-3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a</w:t>
      </w:r>
      <w:r>
        <w:rPr>
          <w:rFonts w:ascii="Arial" w:eastAsia="Arial" w:hAnsi="Arial" w:cs="Arial"/>
          <w:i/>
          <w:spacing w:val="-6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b</w:t>
      </w:r>
      <w:r>
        <w:rPr>
          <w:rFonts w:ascii="Arial" w:eastAsia="Arial" w:hAnsi="Arial" w:cs="Arial"/>
          <w:i/>
          <w:spacing w:val="2"/>
          <w:sz w:val="20"/>
          <w:szCs w:val="20"/>
        </w:rPr>
        <w:t>r</w:t>
      </w:r>
      <w:r>
        <w:rPr>
          <w:rFonts w:ascii="Arial" w:eastAsia="Arial" w:hAnsi="Arial" w:cs="Arial"/>
          <w:i/>
          <w:spacing w:val="-1"/>
          <w:sz w:val="20"/>
          <w:szCs w:val="20"/>
        </w:rPr>
        <w:t>i</w:t>
      </w:r>
      <w:r>
        <w:rPr>
          <w:rFonts w:ascii="Arial" w:eastAsia="Arial" w:hAnsi="Arial" w:cs="Arial"/>
          <w:i/>
          <w:sz w:val="20"/>
          <w:szCs w:val="20"/>
        </w:rPr>
        <w:t>ef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t</w:t>
      </w:r>
      <w:r>
        <w:rPr>
          <w:rFonts w:ascii="Arial" w:eastAsia="Arial" w:hAnsi="Arial" w:cs="Arial"/>
          <w:i/>
          <w:spacing w:val="3"/>
          <w:sz w:val="20"/>
          <w:szCs w:val="20"/>
        </w:rPr>
        <w:t>r</w:t>
      </w:r>
      <w:r>
        <w:rPr>
          <w:rFonts w:ascii="Arial" w:eastAsia="Arial" w:hAnsi="Arial" w:cs="Arial"/>
          <w:i/>
          <w:sz w:val="20"/>
          <w:szCs w:val="20"/>
        </w:rPr>
        <w:t>e</w:t>
      </w:r>
      <w:r>
        <w:rPr>
          <w:rFonts w:ascii="Arial" w:eastAsia="Arial" w:hAnsi="Arial" w:cs="Arial"/>
          <w:i/>
          <w:spacing w:val="-1"/>
          <w:sz w:val="20"/>
          <w:szCs w:val="20"/>
        </w:rPr>
        <w:t>m</w:t>
      </w:r>
      <w:r>
        <w:rPr>
          <w:rFonts w:ascii="Arial" w:eastAsia="Arial" w:hAnsi="Arial" w:cs="Arial"/>
          <w:i/>
          <w:sz w:val="20"/>
          <w:szCs w:val="20"/>
        </w:rPr>
        <w:t>or</w:t>
      </w:r>
      <w:r>
        <w:rPr>
          <w:rFonts w:ascii="Arial" w:eastAsia="Arial" w:hAnsi="Arial" w:cs="Arial"/>
          <w:i/>
          <w:spacing w:val="-6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1"/>
          <w:sz w:val="20"/>
          <w:szCs w:val="20"/>
        </w:rPr>
        <w:t>ra</w:t>
      </w:r>
      <w:r>
        <w:rPr>
          <w:rFonts w:ascii="Arial" w:eastAsia="Arial" w:hAnsi="Arial" w:cs="Arial"/>
          <w:i/>
          <w:sz w:val="20"/>
          <w:szCs w:val="20"/>
        </w:rPr>
        <w:t>n throu</w:t>
      </w:r>
      <w:r>
        <w:rPr>
          <w:rFonts w:ascii="Arial" w:eastAsia="Arial" w:hAnsi="Arial" w:cs="Arial"/>
          <w:i/>
          <w:spacing w:val="1"/>
          <w:sz w:val="20"/>
          <w:szCs w:val="20"/>
        </w:rPr>
        <w:t>g</w:t>
      </w:r>
      <w:r>
        <w:rPr>
          <w:rFonts w:ascii="Arial" w:eastAsia="Arial" w:hAnsi="Arial" w:cs="Arial"/>
          <w:i/>
          <w:sz w:val="20"/>
          <w:szCs w:val="20"/>
        </w:rPr>
        <w:t>h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-1"/>
          <w:sz w:val="20"/>
          <w:szCs w:val="20"/>
        </w:rPr>
        <w:t>t</w:t>
      </w:r>
      <w:r>
        <w:rPr>
          <w:rFonts w:ascii="Arial" w:eastAsia="Arial" w:hAnsi="Arial" w:cs="Arial"/>
          <w:i/>
          <w:spacing w:val="1"/>
          <w:sz w:val="20"/>
          <w:szCs w:val="20"/>
        </w:rPr>
        <w:t>h</w:t>
      </w:r>
      <w:r>
        <w:rPr>
          <w:rFonts w:ascii="Arial" w:eastAsia="Arial" w:hAnsi="Arial" w:cs="Arial"/>
          <w:i/>
          <w:sz w:val="20"/>
          <w:szCs w:val="20"/>
        </w:rPr>
        <w:t>e</w:t>
      </w:r>
      <w:r>
        <w:rPr>
          <w:rFonts w:ascii="Arial" w:eastAsia="Arial" w:hAnsi="Arial" w:cs="Arial"/>
          <w:i/>
          <w:spacing w:val="-6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set</w:t>
      </w:r>
      <w:r>
        <w:rPr>
          <w:rFonts w:ascii="Arial" w:eastAsia="Arial" w:hAnsi="Arial" w:cs="Arial"/>
          <w:i/>
          <w:spacing w:val="1"/>
          <w:sz w:val="20"/>
          <w:szCs w:val="20"/>
        </w:rPr>
        <w:t>t</w:t>
      </w:r>
      <w:r>
        <w:rPr>
          <w:rFonts w:ascii="Arial" w:eastAsia="Arial" w:hAnsi="Arial" w:cs="Arial"/>
          <w:i/>
          <w:spacing w:val="-1"/>
          <w:sz w:val="20"/>
          <w:szCs w:val="20"/>
        </w:rPr>
        <w:t>l</w:t>
      </w:r>
      <w:r>
        <w:rPr>
          <w:rFonts w:ascii="Arial" w:eastAsia="Arial" w:hAnsi="Arial" w:cs="Arial"/>
          <w:i/>
          <w:sz w:val="20"/>
          <w:szCs w:val="20"/>
        </w:rPr>
        <w:t>e</w:t>
      </w:r>
      <w:r>
        <w:rPr>
          <w:rFonts w:ascii="Arial" w:eastAsia="Arial" w:hAnsi="Arial" w:cs="Arial"/>
          <w:i/>
          <w:spacing w:val="1"/>
          <w:sz w:val="20"/>
          <w:szCs w:val="20"/>
        </w:rPr>
        <w:t>m</w:t>
      </w:r>
      <w:r>
        <w:rPr>
          <w:rFonts w:ascii="Arial" w:eastAsia="Arial" w:hAnsi="Arial" w:cs="Arial"/>
          <w:i/>
          <w:sz w:val="20"/>
          <w:szCs w:val="20"/>
        </w:rPr>
        <w:t>e</w:t>
      </w:r>
      <w:r>
        <w:rPr>
          <w:rFonts w:ascii="Arial" w:eastAsia="Arial" w:hAnsi="Arial" w:cs="Arial"/>
          <w:i/>
          <w:spacing w:val="-1"/>
          <w:sz w:val="20"/>
          <w:szCs w:val="20"/>
        </w:rPr>
        <w:t>n</w:t>
      </w:r>
      <w:r>
        <w:rPr>
          <w:rFonts w:ascii="Arial" w:eastAsia="Arial" w:hAnsi="Arial" w:cs="Arial"/>
          <w:i/>
          <w:sz w:val="20"/>
          <w:szCs w:val="20"/>
        </w:rPr>
        <w:t>t.</w:t>
      </w:r>
      <w:r>
        <w:rPr>
          <w:rFonts w:ascii="Arial" w:eastAsia="Arial" w:hAnsi="Arial" w:cs="Arial"/>
          <w:i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It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3"/>
          <w:sz w:val="20"/>
          <w:szCs w:val="20"/>
        </w:rPr>
        <w:t>c</w:t>
      </w:r>
      <w:r>
        <w:rPr>
          <w:rFonts w:ascii="Arial" w:eastAsia="Arial" w:hAnsi="Arial" w:cs="Arial"/>
          <w:i/>
          <w:sz w:val="20"/>
          <w:szCs w:val="20"/>
        </w:rPr>
        <w:t>a</w:t>
      </w:r>
      <w:r>
        <w:rPr>
          <w:rFonts w:ascii="Arial" w:eastAsia="Arial" w:hAnsi="Arial" w:cs="Arial"/>
          <w:i/>
          <w:spacing w:val="-1"/>
          <w:sz w:val="20"/>
          <w:szCs w:val="20"/>
        </w:rPr>
        <w:t>m</w:t>
      </w:r>
      <w:r>
        <w:rPr>
          <w:rFonts w:ascii="Arial" w:eastAsia="Arial" w:hAnsi="Arial" w:cs="Arial"/>
          <w:i/>
          <w:sz w:val="20"/>
          <w:szCs w:val="20"/>
        </w:rPr>
        <w:t>e,</w:t>
      </w:r>
      <w:r>
        <w:rPr>
          <w:rFonts w:ascii="Arial" w:eastAsia="Arial" w:hAnsi="Arial" w:cs="Arial"/>
          <w:i/>
          <w:spacing w:val="-6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1"/>
          <w:sz w:val="20"/>
          <w:szCs w:val="20"/>
        </w:rPr>
        <w:t>sa</w:t>
      </w:r>
      <w:r>
        <w:rPr>
          <w:rFonts w:ascii="Arial" w:eastAsia="Arial" w:hAnsi="Arial" w:cs="Arial"/>
          <w:i/>
          <w:spacing w:val="-1"/>
          <w:sz w:val="20"/>
          <w:szCs w:val="20"/>
        </w:rPr>
        <w:t>i</w:t>
      </w:r>
      <w:r>
        <w:rPr>
          <w:rFonts w:ascii="Arial" w:eastAsia="Arial" w:hAnsi="Arial" w:cs="Arial"/>
          <w:i/>
          <w:sz w:val="20"/>
          <w:szCs w:val="20"/>
        </w:rPr>
        <w:t>d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y</w:t>
      </w:r>
      <w:r>
        <w:rPr>
          <w:rFonts w:ascii="Arial" w:eastAsia="Arial" w:hAnsi="Arial" w:cs="Arial"/>
          <w:i/>
          <w:spacing w:val="1"/>
          <w:sz w:val="20"/>
          <w:szCs w:val="20"/>
        </w:rPr>
        <w:t>o</w:t>
      </w:r>
      <w:r>
        <w:rPr>
          <w:rFonts w:ascii="Arial" w:eastAsia="Arial" w:hAnsi="Arial" w:cs="Arial"/>
          <w:i/>
          <w:sz w:val="20"/>
          <w:szCs w:val="20"/>
        </w:rPr>
        <w:t>u</w:t>
      </w:r>
      <w:r>
        <w:rPr>
          <w:rFonts w:ascii="Arial" w:eastAsia="Arial" w:hAnsi="Arial" w:cs="Arial"/>
          <w:i/>
          <w:spacing w:val="1"/>
          <w:sz w:val="20"/>
          <w:szCs w:val="20"/>
        </w:rPr>
        <w:t>n</w:t>
      </w:r>
      <w:r>
        <w:rPr>
          <w:rFonts w:ascii="Arial" w:eastAsia="Arial" w:hAnsi="Arial" w:cs="Arial"/>
          <w:i/>
          <w:sz w:val="20"/>
          <w:szCs w:val="20"/>
        </w:rPr>
        <w:t>g</w:t>
      </w:r>
      <w:r>
        <w:rPr>
          <w:rFonts w:ascii="Arial" w:eastAsia="Arial" w:hAnsi="Arial" w:cs="Arial"/>
          <w:i/>
          <w:w w:val="99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Dav</w:t>
      </w:r>
      <w:r>
        <w:rPr>
          <w:rFonts w:ascii="Arial" w:eastAsia="Arial" w:hAnsi="Arial" w:cs="Arial"/>
          <w:i/>
          <w:spacing w:val="-1"/>
          <w:sz w:val="20"/>
          <w:szCs w:val="20"/>
        </w:rPr>
        <w:t>i</w:t>
      </w:r>
      <w:r>
        <w:rPr>
          <w:rFonts w:ascii="Arial" w:eastAsia="Arial" w:hAnsi="Arial" w:cs="Arial"/>
          <w:i/>
          <w:sz w:val="20"/>
          <w:szCs w:val="20"/>
        </w:rPr>
        <w:t>d</w:t>
      </w:r>
      <w:r>
        <w:rPr>
          <w:rFonts w:ascii="Arial" w:eastAsia="Arial" w:hAnsi="Arial" w:cs="Arial"/>
          <w:i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-1"/>
          <w:sz w:val="20"/>
          <w:szCs w:val="20"/>
        </w:rPr>
        <w:t>B</w:t>
      </w:r>
      <w:r>
        <w:rPr>
          <w:rFonts w:ascii="Arial" w:eastAsia="Arial" w:hAnsi="Arial" w:cs="Arial"/>
          <w:i/>
          <w:spacing w:val="1"/>
          <w:sz w:val="20"/>
          <w:szCs w:val="20"/>
        </w:rPr>
        <w:t>l</w:t>
      </w:r>
      <w:r>
        <w:rPr>
          <w:rFonts w:ascii="Arial" w:eastAsia="Arial" w:hAnsi="Arial" w:cs="Arial"/>
          <w:i/>
          <w:sz w:val="20"/>
          <w:szCs w:val="20"/>
        </w:rPr>
        <w:t>ac</w:t>
      </w:r>
      <w:r>
        <w:rPr>
          <w:rFonts w:ascii="Arial" w:eastAsia="Arial" w:hAnsi="Arial" w:cs="Arial"/>
          <w:i/>
          <w:spacing w:val="1"/>
          <w:sz w:val="20"/>
          <w:szCs w:val="20"/>
        </w:rPr>
        <w:t>k</w:t>
      </w:r>
      <w:r>
        <w:rPr>
          <w:rFonts w:ascii="Arial" w:eastAsia="Arial" w:hAnsi="Arial" w:cs="Arial"/>
          <w:i/>
          <w:sz w:val="20"/>
          <w:szCs w:val="20"/>
        </w:rPr>
        <w:t>b</w:t>
      </w:r>
      <w:r>
        <w:rPr>
          <w:rFonts w:ascii="Arial" w:eastAsia="Arial" w:hAnsi="Arial" w:cs="Arial"/>
          <w:i/>
          <w:spacing w:val="-1"/>
          <w:sz w:val="20"/>
          <w:szCs w:val="20"/>
        </w:rPr>
        <w:t>u</w:t>
      </w:r>
      <w:r>
        <w:rPr>
          <w:rFonts w:ascii="Arial" w:eastAsia="Arial" w:hAnsi="Arial" w:cs="Arial"/>
          <w:i/>
          <w:sz w:val="20"/>
          <w:szCs w:val="20"/>
        </w:rPr>
        <w:t>rn,</w:t>
      </w:r>
      <w:r>
        <w:rPr>
          <w:rFonts w:ascii="Arial" w:eastAsia="Arial" w:hAnsi="Arial" w:cs="Arial"/>
          <w:i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m</w:t>
      </w:r>
      <w:r>
        <w:rPr>
          <w:rFonts w:ascii="Arial" w:eastAsia="Arial" w:hAnsi="Arial" w:cs="Arial"/>
          <w:i/>
          <w:spacing w:val="-1"/>
          <w:sz w:val="20"/>
          <w:szCs w:val="20"/>
        </w:rPr>
        <w:t>a</w:t>
      </w:r>
      <w:r>
        <w:rPr>
          <w:rFonts w:ascii="Arial" w:eastAsia="Arial" w:hAnsi="Arial" w:cs="Arial"/>
          <w:i/>
          <w:spacing w:val="1"/>
          <w:sz w:val="20"/>
          <w:szCs w:val="20"/>
        </w:rPr>
        <w:t>s</w:t>
      </w:r>
      <w:r>
        <w:rPr>
          <w:rFonts w:ascii="Arial" w:eastAsia="Arial" w:hAnsi="Arial" w:cs="Arial"/>
          <w:i/>
          <w:sz w:val="20"/>
          <w:szCs w:val="20"/>
        </w:rPr>
        <w:t>ter</w:t>
      </w:r>
      <w:r>
        <w:rPr>
          <w:rFonts w:ascii="Arial" w:eastAsia="Arial" w:hAnsi="Arial" w:cs="Arial"/>
          <w:i/>
          <w:spacing w:val="-6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of</w:t>
      </w:r>
      <w:r>
        <w:rPr>
          <w:rFonts w:ascii="Arial" w:eastAsia="Arial" w:hAnsi="Arial" w:cs="Arial"/>
          <w:i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t</w:t>
      </w:r>
      <w:r>
        <w:rPr>
          <w:rFonts w:ascii="Arial" w:eastAsia="Arial" w:hAnsi="Arial" w:cs="Arial"/>
          <w:i/>
          <w:spacing w:val="-1"/>
          <w:sz w:val="20"/>
          <w:szCs w:val="20"/>
        </w:rPr>
        <w:t>h</w:t>
      </w:r>
      <w:r>
        <w:rPr>
          <w:rFonts w:ascii="Arial" w:eastAsia="Arial" w:hAnsi="Arial" w:cs="Arial"/>
          <w:i/>
          <w:sz w:val="20"/>
          <w:szCs w:val="20"/>
        </w:rPr>
        <w:t>e</w:t>
      </w:r>
      <w:r>
        <w:rPr>
          <w:rFonts w:ascii="Arial" w:eastAsia="Arial" w:hAnsi="Arial" w:cs="Arial"/>
          <w:i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-1"/>
          <w:sz w:val="20"/>
          <w:szCs w:val="20"/>
        </w:rPr>
        <w:t>S</w:t>
      </w:r>
      <w:r>
        <w:rPr>
          <w:rFonts w:ascii="Arial" w:eastAsia="Arial" w:hAnsi="Arial" w:cs="Arial"/>
          <w:i/>
          <w:sz w:val="20"/>
          <w:szCs w:val="20"/>
        </w:rPr>
        <w:t>u</w:t>
      </w:r>
      <w:r>
        <w:rPr>
          <w:rFonts w:ascii="Arial" w:eastAsia="Arial" w:hAnsi="Arial" w:cs="Arial"/>
          <w:i/>
          <w:spacing w:val="1"/>
          <w:sz w:val="20"/>
          <w:szCs w:val="20"/>
        </w:rPr>
        <w:t>p</w:t>
      </w:r>
      <w:r>
        <w:rPr>
          <w:rFonts w:ascii="Arial" w:eastAsia="Arial" w:hAnsi="Arial" w:cs="Arial"/>
          <w:i/>
          <w:sz w:val="20"/>
          <w:szCs w:val="20"/>
        </w:rPr>
        <w:t>p</w:t>
      </w:r>
      <w:r>
        <w:rPr>
          <w:rFonts w:ascii="Arial" w:eastAsia="Arial" w:hAnsi="Arial" w:cs="Arial"/>
          <w:i/>
          <w:spacing w:val="-2"/>
          <w:sz w:val="20"/>
          <w:szCs w:val="20"/>
        </w:rPr>
        <w:t>l</w:t>
      </w:r>
      <w:r>
        <w:rPr>
          <w:rFonts w:ascii="Arial" w:eastAsia="Arial" w:hAnsi="Arial" w:cs="Arial"/>
          <w:i/>
          <w:spacing w:val="1"/>
          <w:sz w:val="20"/>
          <w:szCs w:val="20"/>
        </w:rPr>
        <w:t>y</w:t>
      </w:r>
      <w:r>
        <w:rPr>
          <w:rFonts w:ascii="Arial" w:eastAsia="Arial" w:hAnsi="Arial" w:cs="Arial"/>
          <w:i/>
          <w:sz w:val="20"/>
          <w:szCs w:val="20"/>
        </w:rPr>
        <w:t>,</w:t>
      </w:r>
      <w:r>
        <w:rPr>
          <w:rFonts w:ascii="Arial" w:eastAsia="Arial" w:hAnsi="Arial" w:cs="Arial"/>
          <w:i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-1"/>
          <w:sz w:val="20"/>
          <w:szCs w:val="20"/>
        </w:rPr>
        <w:t>li</w:t>
      </w:r>
      <w:r>
        <w:rPr>
          <w:rFonts w:ascii="Arial" w:eastAsia="Arial" w:hAnsi="Arial" w:cs="Arial"/>
          <w:i/>
          <w:spacing w:val="3"/>
          <w:sz w:val="20"/>
          <w:szCs w:val="20"/>
        </w:rPr>
        <w:t>v</w:t>
      </w:r>
      <w:r>
        <w:rPr>
          <w:rFonts w:ascii="Arial" w:eastAsia="Arial" w:hAnsi="Arial" w:cs="Arial"/>
          <w:i/>
          <w:spacing w:val="-1"/>
          <w:sz w:val="20"/>
          <w:szCs w:val="20"/>
        </w:rPr>
        <w:t>i</w:t>
      </w:r>
      <w:r>
        <w:rPr>
          <w:rFonts w:ascii="Arial" w:eastAsia="Arial" w:hAnsi="Arial" w:cs="Arial"/>
          <w:i/>
          <w:sz w:val="20"/>
          <w:szCs w:val="20"/>
        </w:rPr>
        <w:t>ng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ash</w:t>
      </w:r>
      <w:r>
        <w:rPr>
          <w:rFonts w:ascii="Arial" w:eastAsia="Arial" w:hAnsi="Arial" w:cs="Arial"/>
          <w:i/>
          <w:spacing w:val="-1"/>
          <w:sz w:val="20"/>
          <w:szCs w:val="20"/>
        </w:rPr>
        <w:t>o</w:t>
      </w:r>
      <w:r>
        <w:rPr>
          <w:rFonts w:ascii="Arial" w:eastAsia="Arial" w:hAnsi="Arial" w:cs="Arial"/>
          <w:i/>
          <w:sz w:val="20"/>
          <w:szCs w:val="20"/>
        </w:rPr>
        <w:t>re,</w:t>
      </w:r>
      <w:r>
        <w:rPr>
          <w:rFonts w:ascii="Arial" w:eastAsia="Arial" w:hAnsi="Arial" w:cs="Arial"/>
          <w:i/>
          <w:spacing w:val="-6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2"/>
          <w:sz w:val="20"/>
          <w:szCs w:val="20"/>
        </w:rPr>
        <w:t>'f</w:t>
      </w:r>
      <w:r>
        <w:rPr>
          <w:rFonts w:ascii="Arial" w:eastAsia="Arial" w:hAnsi="Arial" w:cs="Arial"/>
          <w:i/>
          <w:sz w:val="20"/>
          <w:szCs w:val="20"/>
        </w:rPr>
        <w:t>rom</w:t>
      </w:r>
      <w:r>
        <w:rPr>
          <w:rFonts w:ascii="Arial" w:eastAsia="Arial" w:hAnsi="Arial" w:cs="Arial"/>
          <w:i/>
          <w:spacing w:val="-6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t</w:t>
      </w:r>
      <w:r>
        <w:rPr>
          <w:rFonts w:ascii="Arial" w:eastAsia="Arial" w:hAnsi="Arial" w:cs="Arial"/>
          <w:i/>
          <w:spacing w:val="1"/>
          <w:sz w:val="20"/>
          <w:szCs w:val="20"/>
        </w:rPr>
        <w:t>h</w:t>
      </w:r>
      <w:r>
        <w:rPr>
          <w:rFonts w:ascii="Arial" w:eastAsia="Arial" w:hAnsi="Arial" w:cs="Arial"/>
          <w:i/>
          <w:sz w:val="20"/>
          <w:szCs w:val="20"/>
        </w:rPr>
        <w:t>e</w:t>
      </w:r>
      <w:r>
        <w:rPr>
          <w:rFonts w:ascii="Arial" w:eastAsia="Arial" w:hAnsi="Arial" w:cs="Arial"/>
          <w:i/>
          <w:spacing w:val="-6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so</w:t>
      </w:r>
      <w:r>
        <w:rPr>
          <w:rFonts w:ascii="Arial" w:eastAsia="Arial" w:hAnsi="Arial" w:cs="Arial"/>
          <w:i/>
          <w:spacing w:val="-1"/>
          <w:sz w:val="20"/>
          <w:szCs w:val="20"/>
        </w:rPr>
        <w:t>u</w:t>
      </w:r>
      <w:r>
        <w:rPr>
          <w:rFonts w:ascii="Arial" w:eastAsia="Arial" w:hAnsi="Arial" w:cs="Arial"/>
          <w:i/>
          <w:spacing w:val="2"/>
          <w:sz w:val="20"/>
          <w:szCs w:val="20"/>
        </w:rPr>
        <w:t>t</w:t>
      </w:r>
      <w:r>
        <w:rPr>
          <w:rFonts w:ascii="Arial" w:eastAsia="Arial" w:hAnsi="Arial" w:cs="Arial"/>
          <w:i/>
          <w:spacing w:val="6"/>
          <w:sz w:val="20"/>
          <w:szCs w:val="20"/>
        </w:rPr>
        <w:t>h</w:t>
      </w:r>
      <w:r>
        <w:rPr>
          <w:rFonts w:ascii="Arial" w:eastAsia="Arial" w:hAnsi="Arial" w:cs="Arial"/>
          <w:i/>
          <w:sz w:val="20"/>
          <w:szCs w:val="20"/>
        </w:rPr>
        <w:t>-west</w:t>
      </w:r>
      <w:r>
        <w:rPr>
          <w:rFonts w:ascii="Arial" w:eastAsia="Arial" w:hAnsi="Arial" w:cs="Arial"/>
          <w:i/>
          <w:spacing w:val="-6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l</w:t>
      </w:r>
      <w:r>
        <w:rPr>
          <w:rFonts w:ascii="Arial" w:eastAsia="Arial" w:hAnsi="Arial" w:cs="Arial"/>
          <w:i/>
          <w:spacing w:val="-1"/>
          <w:sz w:val="20"/>
          <w:szCs w:val="20"/>
        </w:rPr>
        <w:t>i</w:t>
      </w:r>
      <w:r>
        <w:rPr>
          <w:rFonts w:ascii="Arial" w:eastAsia="Arial" w:hAnsi="Arial" w:cs="Arial"/>
          <w:i/>
          <w:spacing w:val="1"/>
          <w:sz w:val="20"/>
          <w:szCs w:val="20"/>
        </w:rPr>
        <w:t>k</w:t>
      </w:r>
      <w:r>
        <w:rPr>
          <w:rFonts w:ascii="Arial" w:eastAsia="Arial" w:hAnsi="Arial" w:cs="Arial"/>
          <w:i/>
          <w:sz w:val="20"/>
          <w:szCs w:val="20"/>
        </w:rPr>
        <w:t>e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1"/>
          <w:sz w:val="20"/>
          <w:szCs w:val="20"/>
        </w:rPr>
        <w:t>t</w:t>
      </w:r>
      <w:r>
        <w:rPr>
          <w:rFonts w:ascii="Arial" w:eastAsia="Arial" w:hAnsi="Arial" w:cs="Arial"/>
          <w:i/>
          <w:sz w:val="20"/>
          <w:szCs w:val="20"/>
        </w:rPr>
        <w:t>he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wave</w:t>
      </w:r>
      <w:r>
        <w:rPr>
          <w:rFonts w:ascii="Arial" w:eastAsia="Arial" w:hAnsi="Arial" w:cs="Arial"/>
          <w:i/>
          <w:spacing w:val="-6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-1"/>
          <w:sz w:val="20"/>
          <w:szCs w:val="20"/>
        </w:rPr>
        <w:t>o</w:t>
      </w:r>
      <w:r>
        <w:rPr>
          <w:rFonts w:ascii="Arial" w:eastAsia="Arial" w:hAnsi="Arial" w:cs="Arial"/>
          <w:i/>
          <w:sz w:val="20"/>
          <w:szCs w:val="20"/>
        </w:rPr>
        <w:t>f</w:t>
      </w:r>
      <w:r>
        <w:rPr>
          <w:rFonts w:ascii="Arial" w:eastAsia="Arial" w:hAnsi="Arial" w:cs="Arial"/>
          <w:i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the</w:t>
      </w:r>
      <w:r>
        <w:rPr>
          <w:rFonts w:ascii="Arial" w:eastAsia="Arial" w:hAnsi="Arial" w:cs="Arial"/>
          <w:i/>
          <w:spacing w:val="-6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s</w:t>
      </w:r>
      <w:r>
        <w:rPr>
          <w:rFonts w:ascii="Arial" w:eastAsia="Arial" w:hAnsi="Arial" w:cs="Arial"/>
          <w:i/>
          <w:spacing w:val="1"/>
          <w:sz w:val="20"/>
          <w:szCs w:val="20"/>
        </w:rPr>
        <w:t>e</w:t>
      </w:r>
      <w:r>
        <w:rPr>
          <w:rFonts w:ascii="Arial" w:eastAsia="Arial" w:hAnsi="Arial" w:cs="Arial"/>
          <w:i/>
          <w:sz w:val="20"/>
          <w:szCs w:val="20"/>
        </w:rPr>
        <w:t>a,</w:t>
      </w:r>
      <w:r>
        <w:rPr>
          <w:rFonts w:ascii="Arial" w:eastAsia="Arial" w:hAnsi="Arial" w:cs="Arial"/>
          <w:i/>
          <w:w w:val="99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ac</w:t>
      </w:r>
      <w:r>
        <w:rPr>
          <w:rFonts w:ascii="Arial" w:eastAsia="Arial" w:hAnsi="Arial" w:cs="Arial"/>
          <w:i/>
          <w:spacing w:val="1"/>
          <w:sz w:val="20"/>
          <w:szCs w:val="20"/>
        </w:rPr>
        <w:t>c</w:t>
      </w:r>
      <w:r>
        <w:rPr>
          <w:rFonts w:ascii="Arial" w:eastAsia="Arial" w:hAnsi="Arial" w:cs="Arial"/>
          <w:i/>
          <w:sz w:val="20"/>
          <w:szCs w:val="20"/>
        </w:rPr>
        <w:t>o</w:t>
      </w:r>
      <w:r>
        <w:rPr>
          <w:rFonts w:ascii="Arial" w:eastAsia="Arial" w:hAnsi="Arial" w:cs="Arial"/>
          <w:i/>
          <w:spacing w:val="-1"/>
          <w:sz w:val="20"/>
          <w:szCs w:val="20"/>
        </w:rPr>
        <w:t>m</w:t>
      </w:r>
      <w:r>
        <w:rPr>
          <w:rFonts w:ascii="Arial" w:eastAsia="Arial" w:hAnsi="Arial" w:cs="Arial"/>
          <w:i/>
          <w:sz w:val="20"/>
          <w:szCs w:val="20"/>
        </w:rPr>
        <w:t>p</w:t>
      </w:r>
      <w:r>
        <w:rPr>
          <w:rFonts w:ascii="Arial" w:eastAsia="Arial" w:hAnsi="Arial" w:cs="Arial"/>
          <w:i/>
          <w:spacing w:val="1"/>
          <w:sz w:val="20"/>
          <w:szCs w:val="20"/>
        </w:rPr>
        <w:t>a</w:t>
      </w:r>
      <w:r>
        <w:rPr>
          <w:rFonts w:ascii="Arial" w:eastAsia="Arial" w:hAnsi="Arial" w:cs="Arial"/>
          <w:i/>
          <w:sz w:val="20"/>
          <w:szCs w:val="20"/>
        </w:rPr>
        <w:t>n</w:t>
      </w:r>
      <w:r>
        <w:rPr>
          <w:rFonts w:ascii="Arial" w:eastAsia="Arial" w:hAnsi="Arial" w:cs="Arial"/>
          <w:i/>
          <w:spacing w:val="-2"/>
          <w:sz w:val="20"/>
          <w:szCs w:val="20"/>
        </w:rPr>
        <w:t>i</w:t>
      </w:r>
      <w:r>
        <w:rPr>
          <w:rFonts w:ascii="Arial" w:eastAsia="Arial" w:hAnsi="Arial" w:cs="Arial"/>
          <w:i/>
          <w:spacing w:val="1"/>
          <w:sz w:val="20"/>
          <w:szCs w:val="20"/>
        </w:rPr>
        <w:t>e</w:t>
      </w:r>
      <w:r>
        <w:rPr>
          <w:rFonts w:ascii="Arial" w:eastAsia="Arial" w:hAnsi="Arial" w:cs="Arial"/>
          <w:i/>
          <w:sz w:val="20"/>
          <w:szCs w:val="20"/>
        </w:rPr>
        <w:t>d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-1"/>
          <w:sz w:val="20"/>
          <w:szCs w:val="20"/>
        </w:rPr>
        <w:t>b</w:t>
      </w:r>
      <w:r>
        <w:rPr>
          <w:rFonts w:ascii="Arial" w:eastAsia="Arial" w:hAnsi="Arial" w:cs="Arial"/>
          <w:i/>
          <w:sz w:val="20"/>
          <w:szCs w:val="20"/>
        </w:rPr>
        <w:t>y</w:t>
      </w:r>
      <w:r>
        <w:rPr>
          <w:rFonts w:ascii="Arial" w:eastAsia="Arial" w:hAnsi="Arial" w:cs="Arial"/>
          <w:i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a</w:t>
      </w:r>
      <w:r>
        <w:rPr>
          <w:rFonts w:ascii="Arial" w:eastAsia="Arial" w:hAnsi="Arial" w:cs="Arial"/>
          <w:i/>
          <w:spacing w:val="-3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n</w:t>
      </w:r>
      <w:r>
        <w:rPr>
          <w:rFonts w:ascii="Arial" w:eastAsia="Arial" w:hAnsi="Arial" w:cs="Arial"/>
          <w:i/>
          <w:spacing w:val="1"/>
          <w:sz w:val="20"/>
          <w:szCs w:val="20"/>
        </w:rPr>
        <w:t>o</w:t>
      </w:r>
      <w:r>
        <w:rPr>
          <w:rFonts w:ascii="Arial" w:eastAsia="Arial" w:hAnsi="Arial" w:cs="Arial"/>
          <w:i/>
          <w:spacing w:val="-1"/>
          <w:sz w:val="20"/>
          <w:szCs w:val="20"/>
        </w:rPr>
        <w:t>i</w:t>
      </w:r>
      <w:r>
        <w:rPr>
          <w:rFonts w:ascii="Arial" w:eastAsia="Arial" w:hAnsi="Arial" w:cs="Arial"/>
          <w:i/>
          <w:spacing w:val="1"/>
          <w:sz w:val="20"/>
          <w:szCs w:val="20"/>
        </w:rPr>
        <w:t>s</w:t>
      </w:r>
      <w:r>
        <w:rPr>
          <w:rFonts w:ascii="Arial" w:eastAsia="Arial" w:hAnsi="Arial" w:cs="Arial"/>
          <w:i/>
          <w:sz w:val="20"/>
          <w:szCs w:val="20"/>
        </w:rPr>
        <w:t>e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l</w:t>
      </w:r>
      <w:r>
        <w:rPr>
          <w:rFonts w:ascii="Arial" w:eastAsia="Arial" w:hAnsi="Arial" w:cs="Arial"/>
          <w:i/>
          <w:spacing w:val="-1"/>
          <w:sz w:val="20"/>
          <w:szCs w:val="20"/>
        </w:rPr>
        <w:t>i</w:t>
      </w:r>
      <w:r>
        <w:rPr>
          <w:rFonts w:ascii="Arial" w:eastAsia="Arial" w:hAnsi="Arial" w:cs="Arial"/>
          <w:i/>
          <w:spacing w:val="3"/>
          <w:sz w:val="20"/>
          <w:szCs w:val="20"/>
        </w:rPr>
        <w:t>k</w:t>
      </w:r>
      <w:r>
        <w:rPr>
          <w:rFonts w:ascii="Arial" w:eastAsia="Arial" w:hAnsi="Arial" w:cs="Arial"/>
          <w:i/>
          <w:sz w:val="20"/>
          <w:szCs w:val="20"/>
        </w:rPr>
        <w:t>e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a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1"/>
          <w:sz w:val="20"/>
          <w:szCs w:val="20"/>
        </w:rPr>
        <w:t>d</w:t>
      </w:r>
      <w:r>
        <w:rPr>
          <w:rFonts w:ascii="Arial" w:eastAsia="Arial" w:hAnsi="Arial" w:cs="Arial"/>
          <w:i/>
          <w:spacing w:val="-1"/>
          <w:sz w:val="20"/>
          <w:szCs w:val="20"/>
        </w:rPr>
        <w:t>i</w:t>
      </w:r>
      <w:r>
        <w:rPr>
          <w:rFonts w:ascii="Arial" w:eastAsia="Arial" w:hAnsi="Arial" w:cs="Arial"/>
          <w:i/>
          <w:spacing w:val="1"/>
          <w:sz w:val="20"/>
          <w:szCs w:val="20"/>
        </w:rPr>
        <w:t>s</w:t>
      </w:r>
      <w:r>
        <w:rPr>
          <w:rFonts w:ascii="Arial" w:eastAsia="Arial" w:hAnsi="Arial" w:cs="Arial"/>
          <w:i/>
          <w:sz w:val="20"/>
          <w:szCs w:val="20"/>
        </w:rPr>
        <w:t>ta</w:t>
      </w:r>
      <w:r>
        <w:rPr>
          <w:rFonts w:ascii="Arial" w:eastAsia="Arial" w:hAnsi="Arial" w:cs="Arial"/>
          <w:i/>
          <w:spacing w:val="1"/>
          <w:sz w:val="20"/>
          <w:szCs w:val="20"/>
        </w:rPr>
        <w:t>n</w:t>
      </w:r>
      <w:r>
        <w:rPr>
          <w:rFonts w:ascii="Arial" w:eastAsia="Arial" w:hAnsi="Arial" w:cs="Arial"/>
          <w:i/>
          <w:sz w:val="20"/>
          <w:szCs w:val="20"/>
        </w:rPr>
        <w:t>t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ca</w:t>
      </w:r>
      <w:r>
        <w:rPr>
          <w:rFonts w:ascii="Arial" w:eastAsia="Arial" w:hAnsi="Arial" w:cs="Arial"/>
          <w:i/>
          <w:spacing w:val="-1"/>
          <w:sz w:val="20"/>
          <w:szCs w:val="20"/>
        </w:rPr>
        <w:t>n</w:t>
      </w:r>
      <w:r>
        <w:rPr>
          <w:rFonts w:ascii="Arial" w:eastAsia="Arial" w:hAnsi="Arial" w:cs="Arial"/>
          <w:i/>
          <w:spacing w:val="1"/>
          <w:sz w:val="20"/>
          <w:szCs w:val="20"/>
        </w:rPr>
        <w:t>n</w:t>
      </w:r>
      <w:r>
        <w:rPr>
          <w:rFonts w:ascii="Arial" w:eastAsia="Arial" w:hAnsi="Arial" w:cs="Arial"/>
          <w:i/>
          <w:sz w:val="20"/>
          <w:szCs w:val="20"/>
        </w:rPr>
        <w:t>o</w:t>
      </w:r>
      <w:r>
        <w:rPr>
          <w:rFonts w:ascii="Arial" w:eastAsia="Arial" w:hAnsi="Arial" w:cs="Arial"/>
          <w:i/>
          <w:spacing w:val="-1"/>
          <w:sz w:val="20"/>
          <w:szCs w:val="20"/>
        </w:rPr>
        <w:t>n</w:t>
      </w:r>
      <w:r>
        <w:rPr>
          <w:rFonts w:ascii="Arial" w:eastAsia="Arial" w:hAnsi="Arial" w:cs="Arial"/>
          <w:i/>
          <w:sz w:val="20"/>
          <w:szCs w:val="20"/>
        </w:rPr>
        <w:t>.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2"/>
          <w:sz w:val="20"/>
          <w:szCs w:val="20"/>
        </w:rPr>
        <w:t>T</w:t>
      </w:r>
      <w:r>
        <w:rPr>
          <w:rFonts w:ascii="Arial" w:eastAsia="Arial" w:hAnsi="Arial" w:cs="Arial"/>
          <w:i/>
          <w:sz w:val="20"/>
          <w:szCs w:val="20"/>
        </w:rPr>
        <w:t>he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tr</w:t>
      </w:r>
      <w:r>
        <w:rPr>
          <w:rFonts w:ascii="Arial" w:eastAsia="Arial" w:hAnsi="Arial" w:cs="Arial"/>
          <w:i/>
          <w:spacing w:val="2"/>
          <w:sz w:val="20"/>
          <w:szCs w:val="20"/>
        </w:rPr>
        <w:t>e</w:t>
      </w:r>
      <w:r>
        <w:rPr>
          <w:rFonts w:ascii="Arial" w:eastAsia="Arial" w:hAnsi="Arial" w:cs="Arial"/>
          <w:i/>
          <w:sz w:val="20"/>
          <w:szCs w:val="20"/>
        </w:rPr>
        <w:t>es</w:t>
      </w:r>
      <w:r>
        <w:rPr>
          <w:rFonts w:ascii="Arial" w:eastAsia="Arial" w:hAnsi="Arial" w:cs="Arial"/>
          <w:i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sh</w:t>
      </w:r>
      <w:r>
        <w:rPr>
          <w:rFonts w:ascii="Arial" w:eastAsia="Arial" w:hAnsi="Arial" w:cs="Arial"/>
          <w:i/>
          <w:spacing w:val="-1"/>
          <w:sz w:val="20"/>
          <w:szCs w:val="20"/>
        </w:rPr>
        <w:t>o</w:t>
      </w:r>
      <w:r>
        <w:rPr>
          <w:rFonts w:ascii="Arial" w:eastAsia="Arial" w:hAnsi="Arial" w:cs="Arial"/>
          <w:i/>
          <w:sz w:val="20"/>
          <w:szCs w:val="20"/>
        </w:rPr>
        <w:t>ok</w:t>
      </w:r>
      <w:r>
        <w:rPr>
          <w:rFonts w:ascii="Arial" w:eastAsia="Arial" w:hAnsi="Arial" w:cs="Arial"/>
          <w:i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t</w:t>
      </w:r>
      <w:r>
        <w:rPr>
          <w:rFonts w:ascii="Arial" w:eastAsia="Arial" w:hAnsi="Arial" w:cs="Arial"/>
          <w:i/>
          <w:spacing w:val="1"/>
          <w:sz w:val="20"/>
          <w:szCs w:val="20"/>
        </w:rPr>
        <w:t>h</w:t>
      </w:r>
      <w:r>
        <w:rPr>
          <w:rFonts w:ascii="Arial" w:eastAsia="Arial" w:hAnsi="Arial" w:cs="Arial"/>
          <w:i/>
          <w:sz w:val="20"/>
          <w:szCs w:val="20"/>
        </w:rPr>
        <w:t>e</w:t>
      </w:r>
      <w:r>
        <w:rPr>
          <w:rFonts w:ascii="Arial" w:eastAsia="Arial" w:hAnsi="Arial" w:cs="Arial"/>
          <w:i/>
          <w:spacing w:val="-2"/>
          <w:sz w:val="20"/>
          <w:szCs w:val="20"/>
        </w:rPr>
        <w:t>i</w:t>
      </w:r>
      <w:r>
        <w:rPr>
          <w:rFonts w:ascii="Arial" w:eastAsia="Arial" w:hAnsi="Arial" w:cs="Arial"/>
          <w:i/>
          <w:sz w:val="20"/>
          <w:szCs w:val="20"/>
        </w:rPr>
        <w:t>r</w:t>
      </w:r>
      <w:r>
        <w:rPr>
          <w:rFonts w:ascii="Arial" w:eastAsia="Arial" w:hAnsi="Arial" w:cs="Arial"/>
          <w:i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t</w:t>
      </w:r>
      <w:r>
        <w:rPr>
          <w:rFonts w:ascii="Arial" w:eastAsia="Arial" w:hAnsi="Arial" w:cs="Arial"/>
          <w:i/>
          <w:spacing w:val="1"/>
          <w:sz w:val="20"/>
          <w:szCs w:val="20"/>
        </w:rPr>
        <w:t>o</w:t>
      </w:r>
      <w:r>
        <w:rPr>
          <w:rFonts w:ascii="Arial" w:eastAsia="Arial" w:hAnsi="Arial" w:cs="Arial"/>
          <w:i/>
          <w:sz w:val="20"/>
          <w:szCs w:val="20"/>
        </w:rPr>
        <w:t>ps</w:t>
      </w:r>
      <w:r>
        <w:rPr>
          <w:rFonts w:ascii="Arial" w:eastAsia="Arial" w:hAnsi="Arial" w:cs="Arial"/>
          <w:i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as</w:t>
      </w:r>
      <w:r>
        <w:rPr>
          <w:rFonts w:ascii="Arial" w:eastAsia="Arial" w:hAnsi="Arial" w:cs="Arial"/>
          <w:i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1"/>
          <w:sz w:val="20"/>
          <w:szCs w:val="20"/>
        </w:rPr>
        <w:t>i</w:t>
      </w:r>
      <w:r>
        <w:rPr>
          <w:rFonts w:ascii="Arial" w:eastAsia="Arial" w:hAnsi="Arial" w:cs="Arial"/>
          <w:i/>
          <w:sz w:val="20"/>
          <w:szCs w:val="20"/>
        </w:rPr>
        <w:t>f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a</w:t>
      </w:r>
      <w:r>
        <w:rPr>
          <w:rFonts w:ascii="Arial" w:eastAsia="Arial" w:hAnsi="Arial" w:cs="Arial"/>
          <w:i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1"/>
          <w:sz w:val="20"/>
          <w:szCs w:val="20"/>
        </w:rPr>
        <w:t>g</w:t>
      </w:r>
      <w:r>
        <w:rPr>
          <w:rFonts w:ascii="Arial" w:eastAsia="Arial" w:hAnsi="Arial" w:cs="Arial"/>
          <w:i/>
          <w:sz w:val="20"/>
          <w:szCs w:val="20"/>
        </w:rPr>
        <w:t>a</w:t>
      </w:r>
      <w:r>
        <w:rPr>
          <w:rFonts w:ascii="Arial" w:eastAsia="Arial" w:hAnsi="Arial" w:cs="Arial"/>
          <w:i/>
          <w:spacing w:val="-2"/>
          <w:sz w:val="20"/>
          <w:szCs w:val="20"/>
        </w:rPr>
        <w:t>l</w:t>
      </w:r>
      <w:r>
        <w:rPr>
          <w:rFonts w:ascii="Arial" w:eastAsia="Arial" w:hAnsi="Arial" w:cs="Arial"/>
          <w:i/>
          <w:sz w:val="20"/>
          <w:szCs w:val="20"/>
        </w:rPr>
        <w:t>e</w:t>
      </w:r>
      <w:r>
        <w:rPr>
          <w:rFonts w:ascii="Arial" w:eastAsia="Arial" w:hAnsi="Arial" w:cs="Arial"/>
          <w:i/>
          <w:spacing w:val="-3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of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2"/>
          <w:sz w:val="20"/>
          <w:szCs w:val="20"/>
        </w:rPr>
        <w:t>w</w:t>
      </w:r>
      <w:r>
        <w:rPr>
          <w:rFonts w:ascii="Arial" w:eastAsia="Arial" w:hAnsi="Arial" w:cs="Arial"/>
          <w:i/>
          <w:spacing w:val="-1"/>
          <w:sz w:val="20"/>
          <w:szCs w:val="20"/>
        </w:rPr>
        <w:t>i</w:t>
      </w:r>
      <w:r>
        <w:rPr>
          <w:rFonts w:ascii="Arial" w:eastAsia="Arial" w:hAnsi="Arial" w:cs="Arial"/>
          <w:i/>
          <w:sz w:val="20"/>
          <w:szCs w:val="20"/>
        </w:rPr>
        <w:t>nd</w:t>
      </w:r>
      <w:r>
        <w:rPr>
          <w:rFonts w:ascii="Arial" w:eastAsia="Arial" w:hAnsi="Arial" w:cs="Arial"/>
          <w:i/>
          <w:spacing w:val="-3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was</w:t>
      </w:r>
      <w:r>
        <w:rPr>
          <w:rFonts w:ascii="Arial" w:eastAsia="Arial" w:hAnsi="Arial" w:cs="Arial"/>
          <w:i/>
          <w:w w:val="99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b</w:t>
      </w:r>
      <w:r>
        <w:rPr>
          <w:rFonts w:ascii="Arial" w:eastAsia="Arial" w:hAnsi="Arial" w:cs="Arial"/>
          <w:i/>
          <w:spacing w:val="-2"/>
          <w:sz w:val="20"/>
          <w:szCs w:val="20"/>
        </w:rPr>
        <w:t>l</w:t>
      </w:r>
      <w:r>
        <w:rPr>
          <w:rFonts w:ascii="Arial" w:eastAsia="Arial" w:hAnsi="Arial" w:cs="Arial"/>
          <w:i/>
          <w:sz w:val="20"/>
          <w:szCs w:val="20"/>
        </w:rPr>
        <w:t>o</w:t>
      </w:r>
      <w:r>
        <w:rPr>
          <w:rFonts w:ascii="Arial" w:eastAsia="Arial" w:hAnsi="Arial" w:cs="Arial"/>
          <w:i/>
          <w:spacing w:val="2"/>
          <w:sz w:val="20"/>
          <w:szCs w:val="20"/>
        </w:rPr>
        <w:t>w</w:t>
      </w:r>
      <w:r>
        <w:rPr>
          <w:rFonts w:ascii="Arial" w:eastAsia="Arial" w:hAnsi="Arial" w:cs="Arial"/>
          <w:i/>
          <w:spacing w:val="-1"/>
          <w:sz w:val="20"/>
          <w:szCs w:val="20"/>
        </w:rPr>
        <w:t>i</w:t>
      </w:r>
      <w:r>
        <w:rPr>
          <w:rFonts w:ascii="Arial" w:eastAsia="Arial" w:hAnsi="Arial" w:cs="Arial"/>
          <w:i/>
          <w:spacing w:val="1"/>
          <w:sz w:val="20"/>
          <w:szCs w:val="20"/>
        </w:rPr>
        <w:t>n</w:t>
      </w:r>
      <w:r>
        <w:rPr>
          <w:rFonts w:ascii="Arial" w:eastAsia="Arial" w:hAnsi="Arial" w:cs="Arial"/>
          <w:i/>
          <w:sz w:val="20"/>
          <w:szCs w:val="20"/>
        </w:rPr>
        <w:t>g.'</w:t>
      </w:r>
    </w:p>
    <w:p w:rsidR="00390CA3" w:rsidRDefault="00390CA3">
      <w:pPr>
        <w:spacing w:before="10" w:line="170" w:lineRule="exact"/>
        <w:rPr>
          <w:sz w:val="17"/>
          <w:szCs w:val="17"/>
        </w:rPr>
      </w:pPr>
    </w:p>
    <w:p w:rsidR="00390CA3" w:rsidRDefault="00BD6A69">
      <w:pPr>
        <w:spacing w:line="293" w:lineRule="auto"/>
        <w:ind w:left="138" w:right="18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i/>
          <w:sz w:val="20"/>
          <w:szCs w:val="20"/>
        </w:rPr>
        <w:t>“T</w:t>
      </w:r>
      <w:r>
        <w:rPr>
          <w:rFonts w:ascii="Arial" w:eastAsia="Arial" w:hAnsi="Arial" w:cs="Arial"/>
          <w:i/>
          <w:spacing w:val="-1"/>
          <w:sz w:val="20"/>
          <w:szCs w:val="20"/>
        </w:rPr>
        <w:t>hi</w:t>
      </w:r>
      <w:r>
        <w:rPr>
          <w:rFonts w:ascii="Arial" w:eastAsia="Arial" w:hAnsi="Arial" w:cs="Arial"/>
          <w:i/>
          <w:sz w:val="20"/>
          <w:szCs w:val="20"/>
        </w:rPr>
        <w:t>s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sh</w:t>
      </w:r>
      <w:r>
        <w:rPr>
          <w:rFonts w:ascii="Arial" w:eastAsia="Arial" w:hAnsi="Arial" w:cs="Arial"/>
          <w:i/>
          <w:spacing w:val="-1"/>
          <w:sz w:val="20"/>
          <w:szCs w:val="20"/>
        </w:rPr>
        <w:t>o</w:t>
      </w:r>
      <w:r>
        <w:rPr>
          <w:rFonts w:ascii="Arial" w:eastAsia="Arial" w:hAnsi="Arial" w:cs="Arial"/>
          <w:i/>
          <w:spacing w:val="1"/>
          <w:sz w:val="20"/>
          <w:szCs w:val="20"/>
        </w:rPr>
        <w:t>c</w:t>
      </w:r>
      <w:r>
        <w:rPr>
          <w:rFonts w:ascii="Arial" w:eastAsia="Arial" w:hAnsi="Arial" w:cs="Arial"/>
          <w:i/>
          <w:sz w:val="20"/>
          <w:szCs w:val="20"/>
        </w:rPr>
        <w:t>k</w:t>
      </w:r>
      <w:r>
        <w:rPr>
          <w:rFonts w:ascii="Arial" w:eastAsia="Arial" w:hAnsi="Arial" w:cs="Arial"/>
          <w:i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was</w:t>
      </w:r>
      <w:r>
        <w:rPr>
          <w:rFonts w:ascii="Arial" w:eastAsia="Arial" w:hAnsi="Arial" w:cs="Arial"/>
          <w:i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d</w:t>
      </w:r>
      <w:r>
        <w:rPr>
          <w:rFonts w:ascii="Arial" w:eastAsia="Arial" w:hAnsi="Arial" w:cs="Arial"/>
          <w:i/>
          <w:spacing w:val="-2"/>
          <w:sz w:val="20"/>
          <w:szCs w:val="20"/>
        </w:rPr>
        <w:t>i</w:t>
      </w:r>
      <w:r>
        <w:rPr>
          <w:rFonts w:ascii="Arial" w:eastAsia="Arial" w:hAnsi="Arial" w:cs="Arial"/>
          <w:i/>
          <w:spacing w:val="1"/>
          <w:sz w:val="20"/>
          <w:szCs w:val="20"/>
        </w:rPr>
        <w:t>s</w:t>
      </w:r>
      <w:r>
        <w:rPr>
          <w:rFonts w:ascii="Arial" w:eastAsia="Arial" w:hAnsi="Arial" w:cs="Arial"/>
          <w:i/>
          <w:spacing w:val="2"/>
          <w:sz w:val="20"/>
          <w:szCs w:val="20"/>
        </w:rPr>
        <w:t>t</w:t>
      </w:r>
      <w:r>
        <w:rPr>
          <w:rFonts w:ascii="Arial" w:eastAsia="Arial" w:hAnsi="Arial" w:cs="Arial"/>
          <w:i/>
          <w:spacing w:val="-1"/>
          <w:sz w:val="20"/>
          <w:szCs w:val="20"/>
        </w:rPr>
        <w:t>i</w:t>
      </w:r>
      <w:r>
        <w:rPr>
          <w:rFonts w:ascii="Arial" w:eastAsia="Arial" w:hAnsi="Arial" w:cs="Arial"/>
          <w:i/>
          <w:sz w:val="20"/>
          <w:szCs w:val="20"/>
        </w:rPr>
        <w:t>nct</w:t>
      </w:r>
      <w:r>
        <w:rPr>
          <w:rFonts w:ascii="Arial" w:eastAsia="Arial" w:hAnsi="Arial" w:cs="Arial"/>
          <w:i/>
          <w:spacing w:val="-2"/>
          <w:sz w:val="20"/>
          <w:szCs w:val="20"/>
        </w:rPr>
        <w:t>l</w:t>
      </w:r>
      <w:r>
        <w:rPr>
          <w:rFonts w:ascii="Arial" w:eastAsia="Arial" w:hAnsi="Arial" w:cs="Arial"/>
          <w:i/>
          <w:sz w:val="20"/>
          <w:szCs w:val="20"/>
        </w:rPr>
        <w:t>y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1"/>
          <w:sz w:val="20"/>
          <w:szCs w:val="20"/>
        </w:rPr>
        <w:t>f</w:t>
      </w:r>
      <w:r>
        <w:rPr>
          <w:rFonts w:ascii="Arial" w:eastAsia="Arial" w:hAnsi="Arial" w:cs="Arial"/>
          <w:i/>
          <w:sz w:val="20"/>
          <w:szCs w:val="20"/>
        </w:rPr>
        <w:t>e</w:t>
      </w:r>
      <w:r>
        <w:rPr>
          <w:rFonts w:ascii="Arial" w:eastAsia="Arial" w:hAnsi="Arial" w:cs="Arial"/>
          <w:i/>
          <w:spacing w:val="-2"/>
          <w:sz w:val="20"/>
          <w:szCs w:val="20"/>
        </w:rPr>
        <w:t>l</w:t>
      </w:r>
      <w:r>
        <w:rPr>
          <w:rFonts w:ascii="Arial" w:eastAsia="Arial" w:hAnsi="Arial" w:cs="Arial"/>
          <w:i/>
          <w:sz w:val="20"/>
          <w:szCs w:val="20"/>
        </w:rPr>
        <w:t>t</w:t>
      </w:r>
      <w:r>
        <w:rPr>
          <w:rFonts w:ascii="Arial" w:eastAsia="Arial" w:hAnsi="Arial" w:cs="Arial"/>
          <w:i/>
          <w:spacing w:val="-3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on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1"/>
          <w:sz w:val="20"/>
          <w:szCs w:val="20"/>
        </w:rPr>
        <w:t>b</w:t>
      </w:r>
      <w:r>
        <w:rPr>
          <w:rFonts w:ascii="Arial" w:eastAsia="Arial" w:hAnsi="Arial" w:cs="Arial"/>
          <w:i/>
          <w:sz w:val="20"/>
          <w:szCs w:val="20"/>
        </w:rPr>
        <w:t>o</w:t>
      </w:r>
      <w:r>
        <w:rPr>
          <w:rFonts w:ascii="Arial" w:eastAsia="Arial" w:hAnsi="Arial" w:cs="Arial"/>
          <w:i/>
          <w:spacing w:val="-1"/>
          <w:sz w:val="20"/>
          <w:szCs w:val="20"/>
        </w:rPr>
        <w:t>a</w:t>
      </w:r>
      <w:r>
        <w:rPr>
          <w:rFonts w:ascii="Arial" w:eastAsia="Arial" w:hAnsi="Arial" w:cs="Arial"/>
          <w:i/>
          <w:sz w:val="20"/>
          <w:szCs w:val="20"/>
        </w:rPr>
        <w:t>rd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1"/>
          <w:sz w:val="20"/>
          <w:szCs w:val="20"/>
        </w:rPr>
        <w:t>t</w:t>
      </w:r>
      <w:r>
        <w:rPr>
          <w:rFonts w:ascii="Arial" w:eastAsia="Arial" w:hAnsi="Arial" w:cs="Arial"/>
          <w:i/>
          <w:sz w:val="20"/>
          <w:szCs w:val="20"/>
        </w:rPr>
        <w:t>he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s</w:t>
      </w:r>
      <w:r>
        <w:rPr>
          <w:rFonts w:ascii="Arial" w:eastAsia="Arial" w:hAnsi="Arial" w:cs="Arial"/>
          <w:i/>
          <w:spacing w:val="1"/>
          <w:sz w:val="20"/>
          <w:szCs w:val="20"/>
        </w:rPr>
        <w:t>h</w:t>
      </w:r>
      <w:r>
        <w:rPr>
          <w:rFonts w:ascii="Arial" w:eastAsia="Arial" w:hAnsi="Arial" w:cs="Arial"/>
          <w:i/>
          <w:spacing w:val="-1"/>
          <w:sz w:val="20"/>
          <w:szCs w:val="20"/>
        </w:rPr>
        <w:t>i</w:t>
      </w:r>
      <w:r>
        <w:rPr>
          <w:rFonts w:ascii="Arial" w:eastAsia="Arial" w:hAnsi="Arial" w:cs="Arial"/>
          <w:i/>
          <w:sz w:val="20"/>
          <w:szCs w:val="20"/>
        </w:rPr>
        <w:t>ps</w:t>
      </w:r>
      <w:r>
        <w:rPr>
          <w:rFonts w:ascii="Arial" w:eastAsia="Arial" w:hAnsi="Arial" w:cs="Arial"/>
          <w:i/>
          <w:spacing w:val="-3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-1"/>
          <w:sz w:val="20"/>
          <w:szCs w:val="20"/>
        </w:rPr>
        <w:t>i</w:t>
      </w:r>
      <w:r>
        <w:rPr>
          <w:rFonts w:ascii="Arial" w:eastAsia="Arial" w:hAnsi="Arial" w:cs="Arial"/>
          <w:i/>
          <w:sz w:val="20"/>
          <w:szCs w:val="20"/>
        </w:rPr>
        <w:t>n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1"/>
          <w:sz w:val="20"/>
          <w:szCs w:val="20"/>
        </w:rPr>
        <w:t>th</w:t>
      </w:r>
      <w:r>
        <w:rPr>
          <w:rFonts w:ascii="Arial" w:eastAsia="Arial" w:hAnsi="Arial" w:cs="Arial"/>
          <w:i/>
          <w:sz w:val="20"/>
          <w:szCs w:val="20"/>
        </w:rPr>
        <w:t>e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cove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-1"/>
          <w:sz w:val="20"/>
          <w:szCs w:val="20"/>
        </w:rPr>
        <w:t>a</w:t>
      </w:r>
      <w:r>
        <w:rPr>
          <w:rFonts w:ascii="Arial" w:eastAsia="Arial" w:hAnsi="Arial" w:cs="Arial"/>
          <w:i/>
          <w:spacing w:val="1"/>
          <w:sz w:val="20"/>
          <w:szCs w:val="20"/>
        </w:rPr>
        <w:t>n</w:t>
      </w:r>
      <w:r>
        <w:rPr>
          <w:rFonts w:ascii="Arial" w:eastAsia="Arial" w:hAnsi="Arial" w:cs="Arial"/>
          <w:i/>
          <w:sz w:val="20"/>
          <w:szCs w:val="20"/>
        </w:rPr>
        <w:t>d</w:t>
      </w:r>
      <w:r>
        <w:rPr>
          <w:rFonts w:ascii="Arial" w:eastAsia="Arial" w:hAnsi="Arial" w:cs="Arial"/>
          <w:i/>
          <w:spacing w:val="-6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-1"/>
          <w:sz w:val="20"/>
          <w:szCs w:val="20"/>
        </w:rPr>
        <w:t>b</w:t>
      </w:r>
      <w:r>
        <w:rPr>
          <w:rFonts w:ascii="Arial" w:eastAsia="Arial" w:hAnsi="Arial" w:cs="Arial"/>
          <w:i/>
          <w:sz w:val="20"/>
          <w:szCs w:val="20"/>
        </w:rPr>
        <w:t>y</w:t>
      </w:r>
      <w:r>
        <w:rPr>
          <w:rFonts w:ascii="Arial" w:eastAsia="Arial" w:hAnsi="Arial" w:cs="Arial"/>
          <w:i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sever</w:t>
      </w:r>
      <w:r>
        <w:rPr>
          <w:rFonts w:ascii="Arial" w:eastAsia="Arial" w:hAnsi="Arial" w:cs="Arial"/>
          <w:i/>
          <w:spacing w:val="2"/>
          <w:sz w:val="20"/>
          <w:szCs w:val="20"/>
        </w:rPr>
        <w:t>a</w:t>
      </w:r>
      <w:r>
        <w:rPr>
          <w:rFonts w:ascii="Arial" w:eastAsia="Arial" w:hAnsi="Arial" w:cs="Arial"/>
          <w:i/>
          <w:sz w:val="20"/>
          <w:szCs w:val="20"/>
        </w:rPr>
        <w:t>l</w:t>
      </w:r>
      <w:r>
        <w:rPr>
          <w:rFonts w:ascii="Arial" w:eastAsia="Arial" w:hAnsi="Arial" w:cs="Arial"/>
          <w:i/>
          <w:spacing w:val="-6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1"/>
          <w:sz w:val="20"/>
          <w:szCs w:val="20"/>
        </w:rPr>
        <w:t>p</w:t>
      </w:r>
      <w:r>
        <w:rPr>
          <w:rFonts w:ascii="Arial" w:eastAsia="Arial" w:hAnsi="Arial" w:cs="Arial"/>
          <w:i/>
          <w:sz w:val="20"/>
          <w:szCs w:val="20"/>
        </w:rPr>
        <w:t>e</w:t>
      </w:r>
      <w:r>
        <w:rPr>
          <w:rFonts w:ascii="Arial" w:eastAsia="Arial" w:hAnsi="Arial" w:cs="Arial"/>
          <w:i/>
          <w:spacing w:val="-1"/>
          <w:sz w:val="20"/>
          <w:szCs w:val="20"/>
        </w:rPr>
        <w:t>o</w:t>
      </w:r>
      <w:r>
        <w:rPr>
          <w:rFonts w:ascii="Arial" w:eastAsia="Arial" w:hAnsi="Arial" w:cs="Arial"/>
          <w:i/>
          <w:spacing w:val="1"/>
          <w:sz w:val="20"/>
          <w:szCs w:val="20"/>
        </w:rPr>
        <w:t>p</w:t>
      </w:r>
      <w:r>
        <w:rPr>
          <w:rFonts w:ascii="Arial" w:eastAsia="Arial" w:hAnsi="Arial" w:cs="Arial"/>
          <w:i/>
          <w:spacing w:val="-1"/>
          <w:sz w:val="20"/>
          <w:szCs w:val="20"/>
        </w:rPr>
        <w:t>l</w:t>
      </w:r>
      <w:r>
        <w:rPr>
          <w:rFonts w:ascii="Arial" w:eastAsia="Arial" w:hAnsi="Arial" w:cs="Arial"/>
          <w:i/>
          <w:sz w:val="20"/>
          <w:szCs w:val="20"/>
        </w:rPr>
        <w:t>e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1"/>
          <w:sz w:val="20"/>
          <w:szCs w:val="20"/>
        </w:rPr>
        <w:t>o</w:t>
      </w:r>
      <w:r>
        <w:rPr>
          <w:rFonts w:ascii="Arial" w:eastAsia="Arial" w:hAnsi="Arial" w:cs="Arial"/>
          <w:i/>
          <w:sz w:val="20"/>
          <w:szCs w:val="20"/>
        </w:rPr>
        <w:t>n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sh</w:t>
      </w:r>
      <w:r>
        <w:rPr>
          <w:rFonts w:ascii="Arial" w:eastAsia="Arial" w:hAnsi="Arial" w:cs="Arial"/>
          <w:i/>
          <w:spacing w:val="-1"/>
          <w:sz w:val="20"/>
          <w:szCs w:val="20"/>
        </w:rPr>
        <w:t>o</w:t>
      </w:r>
      <w:r>
        <w:rPr>
          <w:rFonts w:ascii="Arial" w:eastAsia="Arial" w:hAnsi="Arial" w:cs="Arial"/>
          <w:i/>
          <w:sz w:val="20"/>
          <w:szCs w:val="20"/>
        </w:rPr>
        <w:t>re,</w:t>
      </w:r>
      <w:r>
        <w:rPr>
          <w:rFonts w:ascii="Arial" w:eastAsia="Arial" w:hAnsi="Arial" w:cs="Arial"/>
          <w:i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w</w:t>
      </w:r>
      <w:r>
        <w:rPr>
          <w:rFonts w:ascii="Arial" w:eastAsia="Arial" w:hAnsi="Arial" w:cs="Arial"/>
          <w:i/>
          <w:spacing w:val="1"/>
          <w:sz w:val="20"/>
          <w:szCs w:val="20"/>
        </w:rPr>
        <w:t>h</w:t>
      </w:r>
      <w:r>
        <w:rPr>
          <w:rFonts w:ascii="Arial" w:eastAsia="Arial" w:hAnsi="Arial" w:cs="Arial"/>
          <w:i/>
          <w:sz w:val="20"/>
          <w:szCs w:val="20"/>
        </w:rPr>
        <w:t>o</w:t>
      </w:r>
      <w:r>
        <w:rPr>
          <w:rFonts w:ascii="Arial" w:eastAsia="Arial" w:hAnsi="Arial" w:cs="Arial"/>
          <w:i/>
          <w:w w:val="99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1"/>
          <w:sz w:val="20"/>
          <w:szCs w:val="20"/>
        </w:rPr>
        <w:t>s</w:t>
      </w:r>
      <w:r>
        <w:rPr>
          <w:rFonts w:ascii="Arial" w:eastAsia="Arial" w:hAnsi="Arial" w:cs="Arial"/>
          <w:i/>
          <w:sz w:val="20"/>
          <w:szCs w:val="20"/>
        </w:rPr>
        <w:t>u</w:t>
      </w:r>
      <w:r>
        <w:rPr>
          <w:rFonts w:ascii="Arial" w:eastAsia="Arial" w:hAnsi="Arial" w:cs="Arial"/>
          <w:i/>
          <w:spacing w:val="-1"/>
          <w:sz w:val="20"/>
          <w:szCs w:val="20"/>
        </w:rPr>
        <w:t>p</w:t>
      </w:r>
      <w:r>
        <w:rPr>
          <w:rFonts w:ascii="Arial" w:eastAsia="Arial" w:hAnsi="Arial" w:cs="Arial"/>
          <w:i/>
          <w:sz w:val="20"/>
          <w:szCs w:val="20"/>
        </w:rPr>
        <w:t>p</w:t>
      </w:r>
      <w:r>
        <w:rPr>
          <w:rFonts w:ascii="Arial" w:eastAsia="Arial" w:hAnsi="Arial" w:cs="Arial"/>
          <w:i/>
          <w:spacing w:val="-1"/>
          <w:sz w:val="20"/>
          <w:szCs w:val="20"/>
        </w:rPr>
        <w:t>o</w:t>
      </w:r>
      <w:r>
        <w:rPr>
          <w:rFonts w:ascii="Arial" w:eastAsia="Arial" w:hAnsi="Arial" w:cs="Arial"/>
          <w:i/>
          <w:spacing w:val="1"/>
          <w:sz w:val="20"/>
          <w:szCs w:val="20"/>
        </w:rPr>
        <w:t>s</w:t>
      </w:r>
      <w:r>
        <w:rPr>
          <w:rFonts w:ascii="Arial" w:eastAsia="Arial" w:hAnsi="Arial" w:cs="Arial"/>
          <w:i/>
          <w:sz w:val="20"/>
          <w:szCs w:val="20"/>
        </w:rPr>
        <w:t>ed</w:t>
      </w:r>
      <w:r>
        <w:rPr>
          <w:rFonts w:ascii="Arial" w:eastAsia="Arial" w:hAnsi="Arial" w:cs="Arial"/>
          <w:i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-2"/>
          <w:sz w:val="20"/>
          <w:szCs w:val="20"/>
        </w:rPr>
        <w:t>i</w:t>
      </w:r>
      <w:r>
        <w:rPr>
          <w:rFonts w:ascii="Arial" w:eastAsia="Arial" w:hAnsi="Arial" w:cs="Arial"/>
          <w:i/>
          <w:sz w:val="20"/>
          <w:szCs w:val="20"/>
        </w:rPr>
        <w:t>t</w:t>
      </w:r>
      <w:r>
        <w:rPr>
          <w:rFonts w:ascii="Arial" w:eastAsia="Arial" w:hAnsi="Arial" w:cs="Arial"/>
          <w:i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to</w:t>
      </w:r>
      <w:r>
        <w:rPr>
          <w:rFonts w:ascii="Arial" w:eastAsia="Arial" w:hAnsi="Arial" w:cs="Arial"/>
          <w:i/>
          <w:spacing w:val="-6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1"/>
          <w:sz w:val="20"/>
          <w:szCs w:val="20"/>
        </w:rPr>
        <w:t>b</w:t>
      </w:r>
      <w:r>
        <w:rPr>
          <w:rFonts w:ascii="Arial" w:eastAsia="Arial" w:hAnsi="Arial" w:cs="Arial"/>
          <w:i/>
          <w:sz w:val="20"/>
          <w:szCs w:val="20"/>
        </w:rPr>
        <w:t>e</w:t>
      </w:r>
      <w:r>
        <w:rPr>
          <w:rFonts w:ascii="Arial" w:eastAsia="Arial" w:hAnsi="Arial" w:cs="Arial"/>
          <w:i/>
          <w:spacing w:val="-6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-1"/>
          <w:sz w:val="20"/>
          <w:szCs w:val="20"/>
        </w:rPr>
        <w:t>t</w:t>
      </w:r>
      <w:r>
        <w:rPr>
          <w:rFonts w:ascii="Arial" w:eastAsia="Arial" w:hAnsi="Arial" w:cs="Arial"/>
          <w:i/>
          <w:spacing w:val="1"/>
          <w:sz w:val="20"/>
          <w:szCs w:val="20"/>
        </w:rPr>
        <w:t>h</w:t>
      </w:r>
      <w:r>
        <w:rPr>
          <w:rFonts w:ascii="Arial" w:eastAsia="Arial" w:hAnsi="Arial" w:cs="Arial"/>
          <w:i/>
          <w:sz w:val="20"/>
          <w:szCs w:val="20"/>
        </w:rPr>
        <w:t>e</w:t>
      </w:r>
      <w:r>
        <w:rPr>
          <w:rFonts w:ascii="Arial" w:eastAsia="Arial" w:hAnsi="Arial" w:cs="Arial"/>
          <w:i/>
          <w:spacing w:val="-6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sh</w:t>
      </w:r>
      <w:r>
        <w:rPr>
          <w:rFonts w:ascii="Arial" w:eastAsia="Arial" w:hAnsi="Arial" w:cs="Arial"/>
          <w:i/>
          <w:spacing w:val="-1"/>
          <w:sz w:val="20"/>
          <w:szCs w:val="20"/>
        </w:rPr>
        <w:t>o</w:t>
      </w:r>
      <w:r>
        <w:rPr>
          <w:rFonts w:ascii="Arial" w:eastAsia="Arial" w:hAnsi="Arial" w:cs="Arial"/>
          <w:i/>
          <w:spacing w:val="1"/>
          <w:sz w:val="20"/>
          <w:szCs w:val="20"/>
        </w:rPr>
        <w:t>c</w:t>
      </w:r>
      <w:r>
        <w:rPr>
          <w:rFonts w:ascii="Arial" w:eastAsia="Arial" w:hAnsi="Arial" w:cs="Arial"/>
          <w:i/>
          <w:sz w:val="20"/>
          <w:szCs w:val="20"/>
        </w:rPr>
        <w:t>k</w:t>
      </w:r>
      <w:r>
        <w:rPr>
          <w:rFonts w:ascii="Arial" w:eastAsia="Arial" w:hAnsi="Arial" w:cs="Arial"/>
          <w:i/>
          <w:spacing w:val="-2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of</w:t>
      </w:r>
      <w:r>
        <w:rPr>
          <w:rFonts w:ascii="Arial" w:eastAsia="Arial" w:hAnsi="Arial" w:cs="Arial"/>
          <w:i/>
          <w:spacing w:val="-6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1"/>
          <w:sz w:val="20"/>
          <w:szCs w:val="20"/>
        </w:rPr>
        <w:t>a</w:t>
      </w:r>
      <w:r>
        <w:rPr>
          <w:rFonts w:ascii="Arial" w:eastAsia="Arial" w:hAnsi="Arial" w:cs="Arial"/>
          <w:i/>
          <w:sz w:val="20"/>
          <w:szCs w:val="20"/>
        </w:rPr>
        <w:t>n</w:t>
      </w:r>
      <w:r>
        <w:rPr>
          <w:rFonts w:ascii="Arial" w:eastAsia="Arial" w:hAnsi="Arial" w:cs="Arial"/>
          <w:i/>
          <w:spacing w:val="-6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-1"/>
          <w:sz w:val="20"/>
          <w:szCs w:val="20"/>
        </w:rPr>
        <w:t>e</w:t>
      </w:r>
      <w:r>
        <w:rPr>
          <w:rFonts w:ascii="Arial" w:eastAsia="Arial" w:hAnsi="Arial" w:cs="Arial"/>
          <w:i/>
          <w:sz w:val="20"/>
          <w:szCs w:val="20"/>
        </w:rPr>
        <w:t>ar</w:t>
      </w:r>
      <w:r>
        <w:rPr>
          <w:rFonts w:ascii="Arial" w:eastAsia="Arial" w:hAnsi="Arial" w:cs="Arial"/>
          <w:i/>
          <w:spacing w:val="2"/>
          <w:sz w:val="20"/>
          <w:szCs w:val="20"/>
        </w:rPr>
        <w:t>t</w:t>
      </w:r>
      <w:r>
        <w:rPr>
          <w:rFonts w:ascii="Arial" w:eastAsia="Arial" w:hAnsi="Arial" w:cs="Arial"/>
          <w:i/>
          <w:sz w:val="20"/>
          <w:szCs w:val="20"/>
        </w:rPr>
        <w:t>h</w:t>
      </w:r>
      <w:r>
        <w:rPr>
          <w:rFonts w:ascii="Arial" w:eastAsia="Arial" w:hAnsi="Arial" w:cs="Arial"/>
          <w:i/>
          <w:spacing w:val="-1"/>
          <w:sz w:val="20"/>
          <w:szCs w:val="20"/>
        </w:rPr>
        <w:t>q</w:t>
      </w:r>
      <w:r>
        <w:rPr>
          <w:rFonts w:ascii="Arial" w:eastAsia="Arial" w:hAnsi="Arial" w:cs="Arial"/>
          <w:i/>
          <w:spacing w:val="1"/>
          <w:sz w:val="20"/>
          <w:szCs w:val="20"/>
        </w:rPr>
        <w:t>u</w:t>
      </w:r>
      <w:r>
        <w:rPr>
          <w:rFonts w:ascii="Arial" w:eastAsia="Arial" w:hAnsi="Arial" w:cs="Arial"/>
          <w:i/>
          <w:sz w:val="20"/>
          <w:szCs w:val="20"/>
        </w:rPr>
        <w:t>ake."</w:t>
      </w:r>
      <w:r>
        <w:rPr>
          <w:rFonts w:ascii="Arial" w:eastAsia="Arial" w:hAnsi="Arial" w:cs="Arial"/>
          <w:i/>
          <w:spacing w:val="-1"/>
          <w:sz w:val="20"/>
          <w:szCs w:val="20"/>
        </w:rPr>
        <w:t xml:space="preserve"> </w:t>
      </w:r>
      <w:r>
        <w:rPr>
          <w:rFonts w:ascii="Arial" w:eastAsia="Arial" w:hAnsi="Arial" w:cs="Arial"/>
          <w:sz w:val="20"/>
          <w:szCs w:val="20"/>
        </w:rPr>
        <w:t>(</w:t>
      </w:r>
      <w:r>
        <w:rPr>
          <w:rFonts w:ascii="Arial" w:eastAsia="Arial" w:hAnsi="Arial" w:cs="Arial"/>
          <w:spacing w:val="-1"/>
          <w:sz w:val="20"/>
          <w:szCs w:val="20"/>
        </w:rPr>
        <w:t>B</w:t>
      </w:r>
      <w:r>
        <w:rPr>
          <w:rFonts w:ascii="Arial" w:eastAsia="Arial" w:hAnsi="Arial" w:cs="Arial"/>
          <w:sz w:val="20"/>
          <w:szCs w:val="20"/>
        </w:rPr>
        <w:t>ra</w:t>
      </w:r>
      <w:r>
        <w:rPr>
          <w:rFonts w:ascii="Arial" w:eastAsia="Arial" w:hAnsi="Arial" w:cs="Arial"/>
          <w:spacing w:val="1"/>
          <w:sz w:val="20"/>
          <w:szCs w:val="20"/>
        </w:rPr>
        <w:t>d</w:t>
      </w:r>
      <w:r>
        <w:rPr>
          <w:rFonts w:ascii="Arial" w:eastAsia="Arial" w:hAnsi="Arial" w:cs="Arial"/>
          <w:spacing w:val="-1"/>
          <w:sz w:val="20"/>
          <w:szCs w:val="20"/>
        </w:rPr>
        <w:t>l</w:t>
      </w:r>
      <w:r>
        <w:rPr>
          <w:rFonts w:ascii="Arial" w:eastAsia="Arial" w:hAnsi="Arial" w:cs="Arial"/>
          <w:spacing w:val="1"/>
          <w:sz w:val="20"/>
          <w:szCs w:val="20"/>
        </w:rPr>
        <w:t>e</w:t>
      </w:r>
      <w:r>
        <w:rPr>
          <w:rFonts w:ascii="Arial" w:eastAsia="Arial" w:hAnsi="Arial" w:cs="Arial"/>
          <w:sz w:val="20"/>
          <w:szCs w:val="20"/>
        </w:rPr>
        <w:t>y</w:t>
      </w:r>
      <w:r>
        <w:rPr>
          <w:rFonts w:ascii="Arial" w:eastAsia="Arial" w:hAnsi="Arial" w:cs="Arial"/>
          <w:spacing w:val="-7"/>
          <w:sz w:val="20"/>
          <w:szCs w:val="20"/>
        </w:rPr>
        <w:t xml:space="preserve"> </w:t>
      </w:r>
      <w:r>
        <w:rPr>
          <w:rFonts w:ascii="Arial" w:eastAsia="Arial" w:hAnsi="Arial" w:cs="Arial"/>
          <w:spacing w:val="1"/>
          <w:sz w:val="20"/>
          <w:szCs w:val="20"/>
        </w:rPr>
        <w:t>1</w:t>
      </w:r>
      <w:r>
        <w:rPr>
          <w:rFonts w:ascii="Arial" w:eastAsia="Arial" w:hAnsi="Arial" w:cs="Arial"/>
          <w:sz w:val="20"/>
          <w:szCs w:val="20"/>
        </w:rPr>
        <w:t>8</w:t>
      </w:r>
      <w:r>
        <w:rPr>
          <w:rFonts w:ascii="Arial" w:eastAsia="Arial" w:hAnsi="Arial" w:cs="Arial"/>
          <w:spacing w:val="-1"/>
          <w:sz w:val="20"/>
          <w:szCs w:val="20"/>
        </w:rPr>
        <w:t>0</w:t>
      </w:r>
      <w:r>
        <w:rPr>
          <w:rFonts w:ascii="Arial" w:eastAsia="Arial" w:hAnsi="Arial" w:cs="Arial"/>
          <w:sz w:val="20"/>
          <w:szCs w:val="20"/>
        </w:rPr>
        <w:t>2).</w:t>
      </w:r>
      <w:r>
        <w:rPr>
          <w:rFonts w:ascii="Arial" w:eastAsia="Arial" w:hAnsi="Arial" w:cs="Arial"/>
          <w:spacing w:val="-3"/>
          <w:sz w:val="20"/>
          <w:szCs w:val="20"/>
        </w:rPr>
        <w:t xml:space="preserve"> </w:t>
      </w:r>
      <w:hyperlink w:anchor="_bookmark20" w:history="1">
        <w:r>
          <w:rPr>
            <w:rFonts w:ascii="Arial" w:eastAsia="Arial" w:hAnsi="Arial" w:cs="Arial"/>
            <w:sz w:val="20"/>
            <w:szCs w:val="20"/>
          </w:rPr>
          <w:t>(F</w:t>
        </w:r>
        <w:r>
          <w:rPr>
            <w:rFonts w:ascii="Arial" w:eastAsia="Arial" w:hAnsi="Arial" w:cs="Arial"/>
            <w:spacing w:val="1"/>
            <w:sz w:val="20"/>
            <w:szCs w:val="20"/>
          </w:rPr>
          <w:t>i</w:t>
        </w:r>
        <w:r>
          <w:rPr>
            <w:rFonts w:ascii="Arial" w:eastAsia="Arial" w:hAnsi="Arial" w:cs="Arial"/>
            <w:sz w:val="20"/>
            <w:szCs w:val="20"/>
          </w:rPr>
          <w:t>g</w:t>
        </w:r>
        <w:r>
          <w:rPr>
            <w:rFonts w:ascii="Arial" w:eastAsia="Arial" w:hAnsi="Arial" w:cs="Arial"/>
            <w:spacing w:val="-1"/>
            <w:sz w:val="20"/>
            <w:szCs w:val="20"/>
          </w:rPr>
          <w:t>u</w:t>
        </w:r>
        <w:r>
          <w:rPr>
            <w:rFonts w:ascii="Arial" w:eastAsia="Arial" w:hAnsi="Arial" w:cs="Arial"/>
            <w:sz w:val="20"/>
            <w:szCs w:val="20"/>
          </w:rPr>
          <w:t>re</w:t>
        </w:r>
        <w:r>
          <w:rPr>
            <w:rFonts w:ascii="Arial" w:eastAsia="Arial" w:hAnsi="Arial" w:cs="Arial"/>
            <w:spacing w:val="-4"/>
            <w:sz w:val="20"/>
            <w:szCs w:val="20"/>
          </w:rPr>
          <w:t xml:space="preserve"> </w:t>
        </w:r>
        <w:r>
          <w:rPr>
            <w:rFonts w:ascii="Arial" w:eastAsia="Arial" w:hAnsi="Arial" w:cs="Arial"/>
            <w:spacing w:val="-1"/>
            <w:sz w:val="20"/>
            <w:szCs w:val="20"/>
          </w:rPr>
          <w:t>23</w:t>
        </w:r>
      </w:hyperlink>
      <w:r>
        <w:rPr>
          <w:rFonts w:ascii="Arial" w:eastAsia="Arial" w:hAnsi="Arial" w:cs="Arial"/>
          <w:sz w:val="20"/>
          <w:szCs w:val="20"/>
        </w:rPr>
        <w:t>)</w:t>
      </w:r>
    </w:p>
    <w:p w:rsidR="00390CA3" w:rsidRDefault="00390CA3">
      <w:pPr>
        <w:spacing w:line="293" w:lineRule="auto"/>
        <w:rPr>
          <w:rFonts w:ascii="Arial" w:eastAsia="Arial" w:hAnsi="Arial" w:cs="Arial"/>
          <w:sz w:val="20"/>
          <w:szCs w:val="20"/>
        </w:rPr>
        <w:sectPr w:rsidR="00390CA3">
          <w:footerReference w:type="default" r:id="rId87"/>
          <w:pgSz w:w="11907" w:h="16840"/>
          <w:pgMar w:top="1560" w:right="1280" w:bottom="780" w:left="1280" w:header="0" w:footer="585" w:gutter="0"/>
          <w:cols w:space="720"/>
        </w:sectPr>
      </w:pPr>
    </w:p>
    <w:p w:rsidR="00390CA3" w:rsidRDefault="00390CA3">
      <w:pPr>
        <w:spacing w:before="7" w:line="130" w:lineRule="exact"/>
        <w:rPr>
          <w:sz w:val="13"/>
          <w:szCs w:val="13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spacing w:before="74" w:line="292" w:lineRule="auto"/>
        <w:ind w:left="138" w:right="164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i/>
          <w:spacing w:val="-2"/>
          <w:sz w:val="20"/>
          <w:szCs w:val="20"/>
        </w:rPr>
        <w:t>"</w:t>
      </w:r>
      <w:r>
        <w:rPr>
          <w:rFonts w:ascii="Arial" w:eastAsia="Arial" w:hAnsi="Arial" w:cs="Arial"/>
          <w:i/>
          <w:sz w:val="20"/>
          <w:szCs w:val="20"/>
        </w:rPr>
        <w:t>On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-1"/>
          <w:sz w:val="20"/>
          <w:szCs w:val="20"/>
        </w:rPr>
        <w:t>t</w:t>
      </w:r>
      <w:r>
        <w:rPr>
          <w:rFonts w:ascii="Arial" w:eastAsia="Arial" w:hAnsi="Arial" w:cs="Arial"/>
          <w:i/>
          <w:spacing w:val="1"/>
          <w:sz w:val="20"/>
          <w:szCs w:val="20"/>
        </w:rPr>
        <w:t>h</w:t>
      </w:r>
      <w:r>
        <w:rPr>
          <w:rFonts w:ascii="Arial" w:eastAsia="Arial" w:hAnsi="Arial" w:cs="Arial"/>
          <w:i/>
          <w:sz w:val="20"/>
          <w:szCs w:val="20"/>
        </w:rPr>
        <w:t>e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1"/>
          <w:sz w:val="20"/>
          <w:szCs w:val="20"/>
        </w:rPr>
        <w:t>2</w:t>
      </w:r>
      <w:r>
        <w:rPr>
          <w:rFonts w:ascii="Arial" w:eastAsia="Arial" w:hAnsi="Arial" w:cs="Arial"/>
          <w:i/>
          <w:sz w:val="20"/>
          <w:szCs w:val="20"/>
        </w:rPr>
        <w:t>2</w:t>
      </w:r>
      <w:r>
        <w:rPr>
          <w:rFonts w:ascii="Arial" w:eastAsia="Arial" w:hAnsi="Arial" w:cs="Arial"/>
          <w:i/>
          <w:spacing w:val="-1"/>
          <w:sz w:val="20"/>
          <w:szCs w:val="20"/>
        </w:rPr>
        <w:t>n</w:t>
      </w:r>
      <w:r>
        <w:rPr>
          <w:rFonts w:ascii="Arial" w:eastAsia="Arial" w:hAnsi="Arial" w:cs="Arial"/>
          <w:i/>
          <w:sz w:val="20"/>
          <w:szCs w:val="20"/>
        </w:rPr>
        <w:t>d</w:t>
      </w:r>
      <w:r>
        <w:rPr>
          <w:rFonts w:ascii="Arial" w:eastAsia="Arial" w:hAnsi="Arial" w:cs="Arial"/>
          <w:i/>
          <w:spacing w:val="-3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of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1"/>
          <w:sz w:val="20"/>
          <w:szCs w:val="20"/>
        </w:rPr>
        <w:t>Ju</w:t>
      </w:r>
      <w:r>
        <w:rPr>
          <w:rFonts w:ascii="Arial" w:eastAsia="Arial" w:hAnsi="Arial" w:cs="Arial"/>
          <w:i/>
          <w:sz w:val="20"/>
          <w:szCs w:val="20"/>
        </w:rPr>
        <w:t>ne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2"/>
          <w:sz w:val="20"/>
          <w:szCs w:val="20"/>
        </w:rPr>
        <w:t>w</w:t>
      </w:r>
      <w:r>
        <w:rPr>
          <w:rFonts w:ascii="Arial" w:eastAsia="Arial" w:hAnsi="Arial" w:cs="Arial"/>
          <w:i/>
          <w:sz w:val="20"/>
          <w:szCs w:val="20"/>
        </w:rPr>
        <w:t>as</w:t>
      </w:r>
      <w:r>
        <w:rPr>
          <w:rFonts w:ascii="Arial" w:eastAsia="Arial" w:hAnsi="Arial" w:cs="Arial"/>
          <w:i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a</w:t>
      </w:r>
      <w:r>
        <w:rPr>
          <w:rFonts w:ascii="Arial" w:eastAsia="Arial" w:hAnsi="Arial" w:cs="Arial"/>
          <w:i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1"/>
          <w:sz w:val="20"/>
          <w:szCs w:val="20"/>
        </w:rPr>
        <w:t>s</w:t>
      </w:r>
      <w:r>
        <w:rPr>
          <w:rFonts w:ascii="Arial" w:eastAsia="Arial" w:hAnsi="Arial" w:cs="Arial"/>
          <w:i/>
          <w:spacing w:val="-1"/>
          <w:sz w:val="20"/>
          <w:szCs w:val="20"/>
        </w:rPr>
        <w:t>l</w:t>
      </w:r>
      <w:r>
        <w:rPr>
          <w:rFonts w:ascii="Arial" w:eastAsia="Arial" w:hAnsi="Arial" w:cs="Arial"/>
          <w:i/>
          <w:spacing w:val="1"/>
          <w:sz w:val="20"/>
          <w:szCs w:val="20"/>
        </w:rPr>
        <w:t>i</w:t>
      </w:r>
      <w:r>
        <w:rPr>
          <w:rFonts w:ascii="Arial" w:eastAsia="Arial" w:hAnsi="Arial" w:cs="Arial"/>
          <w:i/>
          <w:sz w:val="20"/>
          <w:szCs w:val="20"/>
        </w:rPr>
        <w:t>g</w:t>
      </w:r>
      <w:r>
        <w:rPr>
          <w:rFonts w:ascii="Arial" w:eastAsia="Arial" w:hAnsi="Arial" w:cs="Arial"/>
          <w:i/>
          <w:spacing w:val="-1"/>
          <w:sz w:val="20"/>
          <w:szCs w:val="20"/>
        </w:rPr>
        <w:t>h</w:t>
      </w:r>
      <w:r>
        <w:rPr>
          <w:rFonts w:ascii="Arial" w:eastAsia="Arial" w:hAnsi="Arial" w:cs="Arial"/>
          <w:i/>
          <w:sz w:val="20"/>
          <w:szCs w:val="20"/>
        </w:rPr>
        <w:t>t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s</w:t>
      </w:r>
      <w:r>
        <w:rPr>
          <w:rFonts w:ascii="Arial" w:eastAsia="Arial" w:hAnsi="Arial" w:cs="Arial"/>
          <w:i/>
          <w:spacing w:val="1"/>
          <w:sz w:val="20"/>
          <w:szCs w:val="20"/>
        </w:rPr>
        <w:t>h</w:t>
      </w:r>
      <w:r>
        <w:rPr>
          <w:rFonts w:ascii="Arial" w:eastAsia="Arial" w:hAnsi="Arial" w:cs="Arial"/>
          <w:i/>
          <w:sz w:val="20"/>
          <w:szCs w:val="20"/>
        </w:rPr>
        <w:t>ock</w:t>
      </w:r>
      <w:r>
        <w:rPr>
          <w:rFonts w:ascii="Arial" w:eastAsia="Arial" w:hAnsi="Arial" w:cs="Arial"/>
          <w:i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of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an</w:t>
      </w:r>
      <w:r>
        <w:rPr>
          <w:rFonts w:ascii="Arial" w:eastAsia="Arial" w:hAnsi="Arial" w:cs="Arial"/>
          <w:i/>
          <w:spacing w:val="-3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e</w:t>
      </w:r>
      <w:r>
        <w:rPr>
          <w:rFonts w:ascii="Arial" w:eastAsia="Arial" w:hAnsi="Arial" w:cs="Arial"/>
          <w:i/>
          <w:spacing w:val="-1"/>
          <w:sz w:val="20"/>
          <w:szCs w:val="20"/>
        </w:rPr>
        <w:t>a</w:t>
      </w:r>
      <w:r>
        <w:rPr>
          <w:rFonts w:ascii="Arial" w:eastAsia="Arial" w:hAnsi="Arial" w:cs="Arial"/>
          <w:i/>
          <w:sz w:val="20"/>
          <w:szCs w:val="20"/>
        </w:rPr>
        <w:t>r</w:t>
      </w:r>
      <w:r>
        <w:rPr>
          <w:rFonts w:ascii="Arial" w:eastAsia="Arial" w:hAnsi="Arial" w:cs="Arial"/>
          <w:i/>
          <w:spacing w:val="2"/>
          <w:sz w:val="20"/>
          <w:szCs w:val="20"/>
        </w:rPr>
        <w:t>t</w:t>
      </w:r>
      <w:r>
        <w:rPr>
          <w:rFonts w:ascii="Arial" w:eastAsia="Arial" w:hAnsi="Arial" w:cs="Arial"/>
          <w:i/>
          <w:sz w:val="20"/>
          <w:szCs w:val="20"/>
        </w:rPr>
        <w:t>h</w:t>
      </w:r>
      <w:r>
        <w:rPr>
          <w:rFonts w:ascii="Arial" w:eastAsia="Arial" w:hAnsi="Arial" w:cs="Arial"/>
          <w:i/>
          <w:spacing w:val="-1"/>
          <w:sz w:val="20"/>
          <w:szCs w:val="20"/>
        </w:rPr>
        <w:t>q</w:t>
      </w:r>
      <w:r>
        <w:rPr>
          <w:rFonts w:ascii="Arial" w:eastAsia="Arial" w:hAnsi="Arial" w:cs="Arial"/>
          <w:i/>
          <w:spacing w:val="1"/>
          <w:sz w:val="20"/>
          <w:szCs w:val="20"/>
        </w:rPr>
        <w:t>u</w:t>
      </w:r>
      <w:r>
        <w:rPr>
          <w:rFonts w:ascii="Arial" w:eastAsia="Arial" w:hAnsi="Arial" w:cs="Arial"/>
          <w:i/>
          <w:sz w:val="20"/>
          <w:szCs w:val="20"/>
        </w:rPr>
        <w:t>ake,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w</w:t>
      </w:r>
      <w:r>
        <w:rPr>
          <w:rFonts w:ascii="Arial" w:eastAsia="Arial" w:hAnsi="Arial" w:cs="Arial"/>
          <w:i/>
          <w:spacing w:val="2"/>
          <w:sz w:val="20"/>
          <w:szCs w:val="20"/>
        </w:rPr>
        <w:t>h</w:t>
      </w:r>
      <w:r>
        <w:rPr>
          <w:rFonts w:ascii="Arial" w:eastAsia="Arial" w:hAnsi="Arial" w:cs="Arial"/>
          <w:i/>
          <w:spacing w:val="-1"/>
          <w:sz w:val="20"/>
          <w:szCs w:val="20"/>
        </w:rPr>
        <w:t>i</w:t>
      </w:r>
      <w:r>
        <w:rPr>
          <w:rFonts w:ascii="Arial" w:eastAsia="Arial" w:hAnsi="Arial" w:cs="Arial"/>
          <w:i/>
          <w:spacing w:val="1"/>
          <w:sz w:val="20"/>
          <w:szCs w:val="20"/>
        </w:rPr>
        <w:t>c</w:t>
      </w:r>
      <w:r>
        <w:rPr>
          <w:rFonts w:ascii="Arial" w:eastAsia="Arial" w:hAnsi="Arial" w:cs="Arial"/>
          <w:i/>
          <w:sz w:val="20"/>
          <w:szCs w:val="20"/>
        </w:rPr>
        <w:t>h</w:t>
      </w:r>
      <w:r>
        <w:rPr>
          <w:rFonts w:ascii="Arial" w:eastAsia="Arial" w:hAnsi="Arial" w:cs="Arial"/>
          <w:i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1"/>
          <w:sz w:val="20"/>
          <w:szCs w:val="20"/>
        </w:rPr>
        <w:t>d</w:t>
      </w:r>
      <w:r>
        <w:rPr>
          <w:rFonts w:ascii="Arial" w:eastAsia="Arial" w:hAnsi="Arial" w:cs="Arial"/>
          <w:i/>
          <w:spacing w:val="-1"/>
          <w:sz w:val="20"/>
          <w:szCs w:val="20"/>
        </w:rPr>
        <w:t>i</w:t>
      </w:r>
      <w:r>
        <w:rPr>
          <w:rFonts w:ascii="Arial" w:eastAsia="Arial" w:hAnsi="Arial" w:cs="Arial"/>
          <w:i/>
          <w:sz w:val="20"/>
          <w:szCs w:val="20"/>
        </w:rPr>
        <w:t>d</w:t>
      </w:r>
      <w:r>
        <w:rPr>
          <w:rFonts w:ascii="Arial" w:eastAsia="Arial" w:hAnsi="Arial" w:cs="Arial"/>
          <w:i/>
          <w:spacing w:val="-3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n</w:t>
      </w:r>
      <w:r>
        <w:rPr>
          <w:rFonts w:ascii="Arial" w:eastAsia="Arial" w:hAnsi="Arial" w:cs="Arial"/>
          <w:i/>
          <w:spacing w:val="-1"/>
          <w:sz w:val="20"/>
          <w:szCs w:val="20"/>
        </w:rPr>
        <w:t>o</w:t>
      </w:r>
      <w:r>
        <w:rPr>
          <w:rFonts w:ascii="Arial" w:eastAsia="Arial" w:hAnsi="Arial" w:cs="Arial"/>
          <w:i/>
          <w:sz w:val="20"/>
          <w:szCs w:val="20"/>
        </w:rPr>
        <w:t>t</w:t>
      </w:r>
      <w:r>
        <w:rPr>
          <w:rFonts w:ascii="Arial" w:eastAsia="Arial" w:hAnsi="Arial" w:cs="Arial"/>
          <w:i/>
          <w:spacing w:val="-3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-1"/>
          <w:sz w:val="20"/>
          <w:szCs w:val="20"/>
        </w:rPr>
        <w:t>l</w:t>
      </w:r>
      <w:r>
        <w:rPr>
          <w:rFonts w:ascii="Arial" w:eastAsia="Arial" w:hAnsi="Arial" w:cs="Arial"/>
          <w:i/>
          <w:sz w:val="20"/>
          <w:szCs w:val="20"/>
        </w:rPr>
        <w:t>ast</w:t>
      </w:r>
      <w:r>
        <w:rPr>
          <w:rFonts w:ascii="Arial" w:eastAsia="Arial" w:hAnsi="Arial" w:cs="Arial"/>
          <w:i/>
          <w:spacing w:val="-3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m</w:t>
      </w:r>
      <w:r>
        <w:rPr>
          <w:rFonts w:ascii="Arial" w:eastAsia="Arial" w:hAnsi="Arial" w:cs="Arial"/>
          <w:i/>
          <w:spacing w:val="-1"/>
          <w:sz w:val="20"/>
          <w:szCs w:val="20"/>
        </w:rPr>
        <w:t>o</w:t>
      </w:r>
      <w:r>
        <w:rPr>
          <w:rFonts w:ascii="Arial" w:eastAsia="Arial" w:hAnsi="Arial" w:cs="Arial"/>
          <w:i/>
          <w:spacing w:val="3"/>
          <w:sz w:val="20"/>
          <w:szCs w:val="20"/>
        </w:rPr>
        <w:t>r</w:t>
      </w:r>
      <w:r>
        <w:rPr>
          <w:rFonts w:ascii="Arial" w:eastAsia="Arial" w:hAnsi="Arial" w:cs="Arial"/>
          <w:i/>
          <w:sz w:val="20"/>
          <w:szCs w:val="20"/>
        </w:rPr>
        <w:t>e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-1"/>
          <w:sz w:val="20"/>
          <w:szCs w:val="20"/>
        </w:rPr>
        <w:t>t</w:t>
      </w:r>
      <w:r>
        <w:rPr>
          <w:rFonts w:ascii="Arial" w:eastAsia="Arial" w:hAnsi="Arial" w:cs="Arial"/>
          <w:i/>
          <w:sz w:val="20"/>
          <w:szCs w:val="20"/>
        </w:rPr>
        <w:t>h</w:t>
      </w:r>
      <w:r>
        <w:rPr>
          <w:rFonts w:ascii="Arial" w:eastAsia="Arial" w:hAnsi="Arial" w:cs="Arial"/>
          <w:i/>
          <w:spacing w:val="1"/>
          <w:sz w:val="20"/>
          <w:szCs w:val="20"/>
        </w:rPr>
        <w:t>a</w:t>
      </w:r>
      <w:r>
        <w:rPr>
          <w:rFonts w:ascii="Arial" w:eastAsia="Arial" w:hAnsi="Arial" w:cs="Arial"/>
          <w:i/>
          <w:sz w:val="20"/>
          <w:szCs w:val="20"/>
        </w:rPr>
        <w:t>n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-1"/>
          <w:sz w:val="20"/>
          <w:szCs w:val="20"/>
        </w:rPr>
        <w:t>t</w:t>
      </w:r>
      <w:r>
        <w:rPr>
          <w:rFonts w:ascii="Arial" w:eastAsia="Arial" w:hAnsi="Arial" w:cs="Arial"/>
          <w:i/>
          <w:spacing w:val="2"/>
          <w:sz w:val="20"/>
          <w:szCs w:val="20"/>
        </w:rPr>
        <w:t>w</w:t>
      </w:r>
      <w:r>
        <w:rPr>
          <w:rFonts w:ascii="Arial" w:eastAsia="Arial" w:hAnsi="Arial" w:cs="Arial"/>
          <w:i/>
          <w:sz w:val="20"/>
          <w:szCs w:val="20"/>
        </w:rPr>
        <w:t>o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-1"/>
          <w:sz w:val="20"/>
          <w:szCs w:val="20"/>
        </w:rPr>
        <w:t>o</w:t>
      </w:r>
      <w:r>
        <w:rPr>
          <w:rFonts w:ascii="Arial" w:eastAsia="Arial" w:hAnsi="Arial" w:cs="Arial"/>
          <w:i/>
          <w:sz w:val="20"/>
          <w:szCs w:val="20"/>
        </w:rPr>
        <w:t>r</w:t>
      </w:r>
      <w:r>
        <w:rPr>
          <w:rFonts w:ascii="Arial" w:eastAsia="Arial" w:hAnsi="Arial" w:cs="Arial"/>
          <w:i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t</w:t>
      </w:r>
      <w:r>
        <w:rPr>
          <w:rFonts w:ascii="Arial" w:eastAsia="Arial" w:hAnsi="Arial" w:cs="Arial"/>
          <w:i/>
          <w:spacing w:val="-1"/>
          <w:sz w:val="20"/>
          <w:szCs w:val="20"/>
        </w:rPr>
        <w:t>h</w:t>
      </w:r>
      <w:r>
        <w:rPr>
          <w:rFonts w:ascii="Arial" w:eastAsia="Arial" w:hAnsi="Arial" w:cs="Arial"/>
          <w:i/>
          <w:spacing w:val="3"/>
          <w:sz w:val="20"/>
          <w:szCs w:val="20"/>
        </w:rPr>
        <w:t>r</w:t>
      </w:r>
      <w:r>
        <w:rPr>
          <w:rFonts w:ascii="Arial" w:eastAsia="Arial" w:hAnsi="Arial" w:cs="Arial"/>
          <w:i/>
          <w:sz w:val="20"/>
          <w:szCs w:val="20"/>
        </w:rPr>
        <w:t>ee</w:t>
      </w:r>
      <w:r>
        <w:rPr>
          <w:rFonts w:ascii="Arial" w:eastAsia="Arial" w:hAnsi="Arial" w:cs="Arial"/>
          <w:i/>
          <w:w w:val="99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1"/>
          <w:sz w:val="20"/>
          <w:szCs w:val="20"/>
        </w:rPr>
        <w:t>s</w:t>
      </w:r>
      <w:r>
        <w:rPr>
          <w:rFonts w:ascii="Arial" w:eastAsia="Arial" w:hAnsi="Arial" w:cs="Arial"/>
          <w:i/>
          <w:sz w:val="20"/>
          <w:szCs w:val="20"/>
        </w:rPr>
        <w:t>eco</w:t>
      </w:r>
      <w:r>
        <w:rPr>
          <w:rFonts w:ascii="Arial" w:eastAsia="Arial" w:hAnsi="Arial" w:cs="Arial"/>
          <w:i/>
          <w:spacing w:val="-1"/>
          <w:sz w:val="20"/>
          <w:szCs w:val="20"/>
        </w:rPr>
        <w:t>n</w:t>
      </w:r>
      <w:r>
        <w:rPr>
          <w:rFonts w:ascii="Arial" w:eastAsia="Arial" w:hAnsi="Arial" w:cs="Arial"/>
          <w:i/>
          <w:sz w:val="20"/>
          <w:szCs w:val="20"/>
        </w:rPr>
        <w:t>ds.</w:t>
      </w:r>
      <w:r>
        <w:rPr>
          <w:rFonts w:ascii="Arial" w:eastAsia="Arial" w:hAnsi="Arial" w:cs="Arial"/>
          <w:i/>
          <w:spacing w:val="-6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It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2"/>
          <w:sz w:val="20"/>
          <w:szCs w:val="20"/>
        </w:rPr>
        <w:t>w</w:t>
      </w:r>
      <w:r>
        <w:rPr>
          <w:rFonts w:ascii="Arial" w:eastAsia="Arial" w:hAnsi="Arial" w:cs="Arial"/>
          <w:i/>
          <w:sz w:val="20"/>
          <w:szCs w:val="20"/>
        </w:rPr>
        <w:t>as</w:t>
      </w:r>
      <w:r>
        <w:rPr>
          <w:rFonts w:ascii="Arial" w:eastAsia="Arial" w:hAnsi="Arial" w:cs="Arial"/>
          <w:i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f</w:t>
      </w:r>
      <w:r>
        <w:rPr>
          <w:rFonts w:ascii="Arial" w:eastAsia="Arial" w:hAnsi="Arial" w:cs="Arial"/>
          <w:i/>
          <w:spacing w:val="1"/>
          <w:sz w:val="20"/>
          <w:szCs w:val="20"/>
        </w:rPr>
        <w:t>e</w:t>
      </w:r>
      <w:r>
        <w:rPr>
          <w:rFonts w:ascii="Arial" w:eastAsia="Arial" w:hAnsi="Arial" w:cs="Arial"/>
          <w:i/>
          <w:spacing w:val="-1"/>
          <w:sz w:val="20"/>
          <w:szCs w:val="20"/>
        </w:rPr>
        <w:t>l</w:t>
      </w:r>
      <w:r>
        <w:rPr>
          <w:rFonts w:ascii="Arial" w:eastAsia="Arial" w:hAnsi="Arial" w:cs="Arial"/>
          <w:i/>
          <w:sz w:val="20"/>
          <w:szCs w:val="20"/>
        </w:rPr>
        <w:t>t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-1"/>
          <w:sz w:val="20"/>
          <w:szCs w:val="20"/>
        </w:rPr>
        <w:t>b</w:t>
      </w:r>
      <w:r>
        <w:rPr>
          <w:rFonts w:ascii="Arial" w:eastAsia="Arial" w:hAnsi="Arial" w:cs="Arial"/>
          <w:i/>
          <w:sz w:val="20"/>
          <w:szCs w:val="20"/>
        </w:rPr>
        <w:t>y</w:t>
      </w:r>
      <w:r>
        <w:rPr>
          <w:rFonts w:ascii="Arial" w:eastAsia="Arial" w:hAnsi="Arial" w:cs="Arial"/>
          <w:i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1"/>
          <w:sz w:val="20"/>
          <w:szCs w:val="20"/>
        </w:rPr>
        <w:t>m</w:t>
      </w:r>
      <w:r>
        <w:rPr>
          <w:rFonts w:ascii="Arial" w:eastAsia="Arial" w:hAnsi="Arial" w:cs="Arial"/>
          <w:i/>
          <w:sz w:val="20"/>
          <w:szCs w:val="20"/>
        </w:rPr>
        <w:t>ost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-1"/>
          <w:sz w:val="20"/>
          <w:szCs w:val="20"/>
        </w:rPr>
        <w:t>p</w:t>
      </w:r>
      <w:r>
        <w:rPr>
          <w:rFonts w:ascii="Arial" w:eastAsia="Arial" w:hAnsi="Arial" w:cs="Arial"/>
          <w:i/>
          <w:sz w:val="20"/>
          <w:szCs w:val="20"/>
        </w:rPr>
        <w:t>e</w:t>
      </w:r>
      <w:r>
        <w:rPr>
          <w:rFonts w:ascii="Arial" w:eastAsia="Arial" w:hAnsi="Arial" w:cs="Arial"/>
          <w:i/>
          <w:spacing w:val="1"/>
          <w:sz w:val="20"/>
          <w:szCs w:val="20"/>
        </w:rPr>
        <w:t>o</w:t>
      </w:r>
      <w:r>
        <w:rPr>
          <w:rFonts w:ascii="Arial" w:eastAsia="Arial" w:hAnsi="Arial" w:cs="Arial"/>
          <w:i/>
          <w:sz w:val="20"/>
          <w:szCs w:val="20"/>
        </w:rPr>
        <w:t>ple</w:t>
      </w:r>
      <w:r>
        <w:rPr>
          <w:rFonts w:ascii="Arial" w:eastAsia="Arial" w:hAnsi="Arial" w:cs="Arial"/>
          <w:i/>
          <w:spacing w:val="-6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in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-1"/>
          <w:sz w:val="20"/>
          <w:szCs w:val="20"/>
        </w:rPr>
        <w:t>t</w:t>
      </w:r>
      <w:r>
        <w:rPr>
          <w:rFonts w:ascii="Arial" w:eastAsia="Arial" w:hAnsi="Arial" w:cs="Arial"/>
          <w:i/>
          <w:spacing w:val="1"/>
          <w:sz w:val="20"/>
          <w:szCs w:val="20"/>
        </w:rPr>
        <w:t>h</w:t>
      </w:r>
      <w:r>
        <w:rPr>
          <w:rFonts w:ascii="Arial" w:eastAsia="Arial" w:hAnsi="Arial" w:cs="Arial"/>
          <w:i/>
          <w:sz w:val="20"/>
          <w:szCs w:val="20"/>
        </w:rPr>
        <w:t>e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ca</w:t>
      </w:r>
      <w:r>
        <w:rPr>
          <w:rFonts w:ascii="Arial" w:eastAsia="Arial" w:hAnsi="Arial" w:cs="Arial"/>
          <w:i/>
          <w:spacing w:val="1"/>
          <w:sz w:val="20"/>
          <w:szCs w:val="20"/>
        </w:rPr>
        <w:t>m</w:t>
      </w:r>
      <w:r>
        <w:rPr>
          <w:rFonts w:ascii="Arial" w:eastAsia="Arial" w:hAnsi="Arial" w:cs="Arial"/>
          <w:i/>
          <w:sz w:val="20"/>
          <w:szCs w:val="20"/>
        </w:rPr>
        <w:t>p,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1"/>
          <w:sz w:val="20"/>
          <w:szCs w:val="20"/>
        </w:rPr>
        <w:t>a</w:t>
      </w:r>
      <w:r>
        <w:rPr>
          <w:rFonts w:ascii="Arial" w:eastAsia="Arial" w:hAnsi="Arial" w:cs="Arial"/>
          <w:i/>
          <w:sz w:val="20"/>
          <w:szCs w:val="20"/>
        </w:rPr>
        <w:t>nd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1"/>
          <w:sz w:val="20"/>
          <w:szCs w:val="20"/>
        </w:rPr>
        <w:t>b</w:t>
      </w:r>
      <w:r>
        <w:rPr>
          <w:rFonts w:ascii="Arial" w:eastAsia="Arial" w:hAnsi="Arial" w:cs="Arial"/>
          <w:i/>
          <w:sz w:val="20"/>
          <w:szCs w:val="20"/>
        </w:rPr>
        <w:t>y</w:t>
      </w:r>
      <w:r>
        <w:rPr>
          <w:rFonts w:ascii="Arial" w:eastAsia="Arial" w:hAnsi="Arial" w:cs="Arial"/>
          <w:i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t</w:t>
      </w:r>
      <w:r>
        <w:rPr>
          <w:rFonts w:ascii="Arial" w:eastAsia="Arial" w:hAnsi="Arial" w:cs="Arial"/>
          <w:i/>
          <w:spacing w:val="-1"/>
          <w:sz w:val="20"/>
          <w:szCs w:val="20"/>
        </w:rPr>
        <w:t>h</w:t>
      </w:r>
      <w:r>
        <w:rPr>
          <w:rFonts w:ascii="Arial" w:eastAsia="Arial" w:hAnsi="Arial" w:cs="Arial"/>
          <w:i/>
          <w:sz w:val="20"/>
          <w:szCs w:val="20"/>
        </w:rPr>
        <w:t>e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Go</w:t>
      </w:r>
      <w:r>
        <w:rPr>
          <w:rFonts w:ascii="Arial" w:eastAsia="Arial" w:hAnsi="Arial" w:cs="Arial"/>
          <w:i/>
          <w:spacing w:val="1"/>
          <w:sz w:val="20"/>
          <w:szCs w:val="20"/>
        </w:rPr>
        <w:t>v</w:t>
      </w:r>
      <w:r>
        <w:rPr>
          <w:rFonts w:ascii="Arial" w:eastAsia="Arial" w:hAnsi="Arial" w:cs="Arial"/>
          <w:i/>
          <w:sz w:val="20"/>
          <w:szCs w:val="20"/>
        </w:rPr>
        <w:t>ernor</w:t>
      </w:r>
      <w:r>
        <w:rPr>
          <w:rFonts w:ascii="Arial" w:eastAsia="Arial" w:hAnsi="Arial" w:cs="Arial"/>
          <w:i/>
          <w:spacing w:val="-3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himse</w:t>
      </w:r>
      <w:r>
        <w:rPr>
          <w:rFonts w:ascii="Arial" w:eastAsia="Arial" w:hAnsi="Arial" w:cs="Arial"/>
          <w:i/>
          <w:spacing w:val="-2"/>
          <w:sz w:val="20"/>
          <w:szCs w:val="20"/>
        </w:rPr>
        <w:t>l</w:t>
      </w:r>
      <w:r>
        <w:rPr>
          <w:rFonts w:ascii="Arial" w:eastAsia="Arial" w:hAnsi="Arial" w:cs="Arial"/>
          <w:i/>
          <w:spacing w:val="2"/>
          <w:sz w:val="20"/>
          <w:szCs w:val="20"/>
        </w:rPr>
        <w:t>f</w:t>
      </w:r>
      <w:r>
        <w:rPr>
          <w:rFonts w:ascii="Arial" w:eastAsia="Arial" w:hAnsi="Arial" w:cs="Arial"/>
          <w:i/>
          <w:sz w:val="20"/>
          <w:szCs w:val="20"/>
        </w:rPr>
        <w:t>,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w</w:t>
      </w:r>
      <w:r>
        <w:rPr>
          <w:rFonts w:ascii="Arial" w:eastAsia="Arial" w:hAnsi="Arial" w:cs="Arial"/>
          <w:i/>
          <w:spacing w:val="1"/>
          <w:sz w:val="20"/>
          <w:szCs w:val="20"/>
        </w:rPr>
        <w:t>h</w:t>
      </w:r>
      <w:r>
        <w:rPr>
          <w:rFonts w:ascii="Arial" w:eastAsia="Arial" w:hAnsi="Arial" w:cs="Arial"/>
          <w:i/>
          <w:sz w:val="20"/>
          <w:szCs w:val="20"/>
        </w:rPr>
        <w:t>o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-1"/>
          <w:sz w:val="20"/>
          <w:szCs w:val="20"/>
        </w:rPr>
        <w:t>h</w:t>
      </w:r>
      <w:r>
        <w:rPr>
          <w:rFonts w:ascii="Arial" w:eastAsia="Arial" w:hAnsi="Arial" w:cs="Arial"/>
          <w:i/>
          <w:spacing w:val="1"/>
          <w:sz w:val="20"/>
          <w:szCs w:val="20"/>
        </w:rPr>
        <w:t>e</w:t>
      </w:r>
      <w:r>
        <w:rPr>
          <w:rFonts w:ascii="Arial" w:eastAsia="Arial" w:hAnsi="Arial" w:cs="Arial"/>
          <w:i/>
          <w:sz w:val="20"/>
          <w:szCs w:val="20"/>
        </w:rPr>
        <w:t>ard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at</w:t>
      </w:r>
      <w:r>
        <w:rPr>
          <w:rFonts w:ascii="Arial" w:eastAsia="Arial" w:hAnsi="Arial" w:cs="Arial"/>
          <w:i/>
          <w:spacing w:val="-3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the</w:t>
      </w:r>
      <w:r>
        <w:rPr>
          <w:rFonts w:ascii="Arial" w:eastAsia="Arial" w:hAnsi="Arial" w:cs="Arial"/>
          <w:i/>
          <w:spacing w:val="-6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s</w:t>
      </w:r>
      <w:r>
        <w:rPr>
          <w:rFonts w:ascii="Arial" w:eastAsia="Arial" w:hAnsi="Arial" w:cs="Arial"/>
          <w:i/>
          <w:spacing w:val="1"/>
          <w:sz w:val="20"/>
          <w:szCs w:val="20"/>
        </w:rPr>
        <w:t>a</w:t>
      </w:r>
      <w:r>
        <w:rPr>
          <w:rFonts w:ascii="Arial" w:eastAsia="Arial" w:hAnsi="Arial" w:cs="Arial"/>
          <w:i/>
          <w:sz w:val="20"/>
          <w:szCs w:val="20"/>
        </w:rPr>
        <w:t>me</w:t>
      </w:r>
      <w:r>
        <w:rPr>
          <w:rFonts w:ascii="Arial" w:eastAsia="Arial" w:hAnsi="Arial" w:cs="Arial"/>
          <w:i/>
          <w:w w:val="99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t</w:t>
      </w:r>
      <w:r>
        <w:rPr>
          <w:rFonts w:ascii="Arial" w:eastAsia="Arial" w:hAnsi="Arial" w:cs="Arial"/>
          <w:i/>
          <w:spacing w:val="-2"/>
          <w:sz w:val="20"/>
          <w:szCs w:val="20"/>
        </w:rPr>
        <w:t>i</w:t>
      </w:r>
      <w:r>
        <w:rPr>
          <w:rFonts w:ascii="Arial" w:eastAsia="Arial" w:hAnsi="Arial" w:cs="Arial"/>
          <w:i/>
          <w:sz w:val="20"/>
          <w:szCs w:val="20"/>
        </w:rPr>
        <w:t>me</w:t>
      </w:r>
      <w:r>
        <w:rPr>
          <w:rFonts w:ascii="Arial" w:eastAsia="Arial" w:hAnsi="Arial" w:cs="Arial"/>
          <w:i/>
          <w:spacing w:val="-3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a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1"/>
          <w:sz w:val="20"/>
          <w:szCs w:val="20"/>
        </w:rPr>
        <w:t>n</w:t>
      </w:r>
      <w:r>
        <w:rPr>
          <w:rFonts w:ascii="Arial" w:eastAsia="Arial" w:hAnsi="Arial" w:cs="Arial"/>
          <w:i/>
          <w:sz w:val="20"/>
          <w:szCs w:val="20"/>
        </w:rPr>
        <w:t>o</w:t>
      </w:r>
      <w:r>
        <w:rPr>
          <w:rFonts w:ascii="Arial" w:eastAsia="Arial" w:hAnsi="Arial" w:cs="Arial"/>
          <w:i/>
          <w:spacing w:val="-2"/>
          <w:sz w:val="20"/>
          <w:szCs w:val="20"/>
        </w:rPr>
        <w:t>i</w:t>
      </w:r>
      <w:r>
        <w:rPr>
          <w:rFonts w:ascii="Arial" w:eastAsia="Arial" w:hAnsi="Arial" w:cs="Arial"/>
          <w:i/>
          <w:spacing w:val="1"/>
          <w:sz w:val="20"/>
          <w:szCs w:val="20"/>
        </w:rPr>
        <w:t>s</w:t>
      </w:r>
      <w:r>
        <w:rPr>
          <w:rFonts w:ascii="Arial" w:eastAsia="Arial" w:hAnsi="Arial" w:cs="Arial"/>
          <w:i/>
          <w:sz w:val="20"/>
          <w:szCs w:val="20"/>
        </w:rPr>
        <w:t>e</w:t>
      </w:r>
      <w:r>
        <w:rPr>
          <w:rFonts w:ascii="Arial" w:eastAsia="Arial" w:hAnsi="Arial" w:cs="Arial"/>
          <w:i/>
          <w:spacing w:val="-3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from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1"/>
          <w:sz w:val="20"/>
          <w:szCs w:val="20"/>
        </w:rPr>
        <w:t>t</w:t>
      </w:r>
      <w:r>
        <w:rPr>
          <w:rFonts w:ascii="Arial" w:eastAsia="Arial" w:hAnsi="Arial" w:cs="Arial"/>
          <w:i/>
          <w:sz w:val="20"/>
          <w:szCs w:val="20"/>
        </w:rPr>
        <w:t>he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s</w:t>
      </w:r>
      <w:r>
        <w:rPr>
          <w:rFonts w:ascii="Arial" w:eastAsia="Arial" w:hAnsi="Arial" w:cs="Arial"/>
          <w:i/>
          <w:spacing w:val="1"/>
          <w:sz w:val="20"/>
          <w:szCs w:val="20"/>
        </w:rPr>
        <w:t>o</w:t>
      </w:r>
      <w:r>
        <w:rPr>
          <w:rFonts w:ascii="Arial" w:eastAsia="Arial" w:hAnsi="Arial" w:cs="Arial"/>
          <w:i/>
          <w:sz w:val="20"/>
          <w:szCs w:val="20"/>
        </w:rPr>
        <w:t>ut</w:t>
      </w:r>
      <w:r>
        <w:rPr>
          <w:rFonts w:ascii="Arial" w:eastAsia="Arial" w:hAnsi="Arial" w:cs="Arial"/>
          <w:i/>
          <w:spacing w:val="1"/>
          <w:sz w:val="20"/>
          <w:szCs w:val="20"/>
        </w:rPr>
        <w:t>h</w:t>
      </w:r>
      <w:r>
        <w:rPr>
          <w:rFonts w:ascii="Arial" w:eastAsia="Arial" w:hAnsi="Arial" w:cs="Arial"/>
          <w:i/>
          <w:sz w:val="20"/>
          <w:szCs w:val="20"/>
        </w:rPr>
        <w:t>ward,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w</w:t>
      </w:r>
      <w:r>
        <w:rPr>
          <w:rFonts w:ascii="Arial" w:eastAsia="Arial" w:hAnsi="Arial" w:cs="Arial"/>
          <w:i/>
          <w:spacing w:val="2"/>
          <w:sz w:val="20"/>
          <w:szCs w:val="20"/>
        </w:rPr>
        <w:t>hi</w:t>
      </w:r>
      <w:r>
        <w:rPr>
          <w:rFonts w:ascii="Arial" w:eastAsia="Arial" w:hAnsi="Arial" w:cs="Arial"/>
          <w:i/>
          <w:spacing w:val="1"/>
          <w:sz w:val="20"/>
          <w:szCs w:val="20"/>
        </w:rPr>
        <w:t>c</w:t>
      </w:r>
      <w:r>
        <w:rPr>
          <w:rFonts w:ascii="Arial" w:eastAsia="Arial" w:hAnsi="Arial" w:cs="Arial"/>
          <w:i/>
          <w:sz w:val="20"/>
          <w:szCs w:val="20"/>
        </w:rPr>
        <w:t>h</w:t>
      </w:r>
      <w:r>
        <w:rPr>
          <w:rFonts w:ascii="Arial" w:eastAsia="Arial" w:hAnsi="Arial" w:cs="Arial"/>
          <w:i/>
          <w:spacing w:val="-3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he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1"/>
          <w:sz w:val="20"/>
          <w:szCs w:val="20"/>
        </w:rPr>
        <w:t>t</w:t>
      </w:r>
      <w:r>
        <w:rPr>
          <w:rFonts w:ascii="Arial" w:eastAsia="Arial" w:hAnsi="Arial" w:cs="Arial"/>
          <w:i/>
          <w:sz w:val="20"/>
          <w:szCs w:val="20"/>
        </w:rPr>
        <w:t>o</w:t>
      </w:r>
      <w:r>
        <w:rPr>
          <w:rFonts w:ascii="Arial" w:eastAsia="Arial" w:hAnsi="Arial" w:cs="Arial"/>
          <w:i/>
          <w:spacing w:val="-1"/>
          <w:sz w:val="20"/>
          <w:szCs w:val="20"/>
        </w:rPr>
        <w:t>o</w:t>
      </w:r>
      <w:r>
        <w:rPr>
          <w:rFonts w:ascii="Arial" w:eastAsia="Arial" w:hAnsi="Arial" w:cs="Arial"/>
          <w:i/>
          <w:sz w:val="20"/>
          <w:szCs w:val="20"/>
        </w:rPr>
        <w:t>k</w:t>
      </w:r>
      <w:r>
        <w:rPr>
          <w:rFonts w:ascii="Arial" w:eastAsia="Arial" w:hAnsi="Arial" w:cs="Arial"/>
          <w:i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at</w:t>
      </w:r>
      <w:r>
        <w:rPr>
          <w:rFonts w:ascii="Arial" w:eastAsia="Arial" w:hAnsi="Arial" w:cs="Arial"/>
          <w:i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f</w:t>
      </w:r>
      <w:r>
        <w:rPr>
          <w:rFonts w:ascii="Arial" w:eastAsia="Arial" w:hAnsi="Arial" w:cs="Arial"/>
          <w:i/>
          <w:spacing w:val="-2"/>
          <w:sz w:val="20"/>
          <w:szCs w:val="20"/>
        </w:rPr>
        <w:t>i</w:t>
      </w:r>
      <w:r>
        <w:rPr>
          <w:rFonts w:ascii="Arial" w:eastAsia="Arial" w:hAnsi="Arial" w:cs="Arial"/>
          <w:i/>
          <w:sz w:val="20"/>
          <w:szCs w:val="20"/>
        </w:rPr>
        <w:t>r</w:t>
      </w:r>
      <w:r>
        <w:rPr>
          <w:rFonts w:ascii="Arial" w:eastAsia="Arial" w:hAnsi="Arial" w:cs="Arial"/>
          <w:i/>
          <w:spacing w:val="1"/>
          <w:sz w:val="20"/>
          <w:szCs w:val="20"/>
        </w:rPr>
        <w:t>s</w:t>
      </w:r>
      <w:r>
        <w:rPr>
          <w:rFonts w:ascii="Arial" w:eastAsia="Arial" w:hAnsi="Arial" w:cs="Arial"/>
          <w:i/>
          <w:sz w:val="20"/>
          <w:szCs w:val="20"/>
        </w:rPr>
        <w:t>t</w:t>
      </w:r>
      <w:r>
        <w:rPr>
          <w:rFonts w:ascii="Arial" w:eastAsia="Arial" w:hAnsi="Arial" w:cs="Arial"/>
          <w:i/>
          <w:spacing w:val="-3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for</w:t>
      </w:r>
      <w:r>
        <w:rPr>
          <w:rFonts w:ascii="Arial" w:eastAsia="Arial" w:hAnsi="Arial" w:cs="Arial"/>
          <w:i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the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3"/>
          <w:sz w:val="20"/>
          <w:szCs w:val="20"/>
        </w:rPr>
        <w:t>r</w:t>
      </w:r>
      <w:r>
        <w:rPr>
          <w:rFonts w:ascii="Arial" w:eastAsia="Arial" w:hAnsi="Arial" w:cs="Arial"/>
          <w:i/>
          <w:sz w:val="20"/>
          <w:szCs w:val="20"/>
        </w:rPr>
        <w:t>e</w:t>
      </w:r>
      <w:r>
        <w:rPr>
          <w:rFonts w:ascii="Arial" w:eastAsia="Arial" w:hAnsi="Arial" w:cs="Arial"/>
          <w:i/>
          <w:spacing w:val="-1"/>
          <w:sz w:val="20"/>
          <w:szCs w:val="20"/>
        </w:rPr>
        <w:t>p</w:t>
      </w:r>
      <w:r>
        <w:rPr>
          <w:rFonts w:ascii="Arial" w:eastAsia="Arial" w:hAnsi="Arial" w:cs="Arial"/>
          <w:i/>
          <w:sz w:val="20"/>
          <w:szCs w:val="20"/>
        </w:rPr>
        <w:t>ort</w:t>
      </w:r>
      <w:r>
        <w:rPr>
          <w:rFonts w:ascii="Arial" w:eastAsia="Arial" w:hAnsi="Arial" w:cs="Arial"/>
          <w:i/>
          <w:spacing w:val="-2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of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1"/>
          <w:sz w:val="20"/>
          <w:szCs w:val="20"/>
        </w:rPr>
        <w:t>g</w:t>
      </w:r>
      <w:r>
        <w:rPr>
          <w:rFonts w:ascii="Arial" w:eastAsia="Arial" w:hAnsi="Arial" w:cs="Arial"/>
          <w:i/>
          <w:sz w:val="20"/>
          <w:szCs w:val="20"/>
        </w:rPr>
        <w:t>u</w:t>
      </w:r>
      <w:r>
        <w:rPr>
          <w:rFonts w:ascii="Arial" w:eastAsia="Arial" w:hAnsi="Arial" w:cs="Arial"/>
          <w:i/>
          <w:spacing w:val="-1"/>
          <w:sz w:val="20"/>
          <w:szCs w:val="20"/>
        </w:rPr>
        <w:t>n</w:t>
      </w:r>
      <w:r>
        <w:rPr>
          <w:rFonts w:ascii="Arial" w:eastAsia="Arial" w:hAnsi="Arial" w:cs="Arial"/>
          <w:i/>
          <w:sz w:val="20"/>
          <w:szCs w:val="20"/>
        </w:rPr>
        <w:t>s</w:t>
      </w:r>
      <w:r>
        <w:rPr>
          <w:rFonts w:ascii="Arial" w:eastAsia="Arial" w:hAnsi="Arial" w:cs="Arial"/>
          <w:i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f</w:t>
      </w:r>
      <w:r>
        <w:rPr>
          <w:rFonts w:ascii="Arial" w:eastAsia="Arial" w:hAnsi="Arial" w:cs="Arial"/>
          <w:i/>
          <w:spacing w:val="-2"/>
          <w:sz w:val="20"/>
          <w:szCs w:val="20"/>
        </w:rPr>
        <w:t>i</w:t>
      </w:r>
      <w:r>
        <w:rPr>
          <w:rFonts w:ascii="Arial" w:eastAsia="Arial" w:hAnsi="Arial" w:cs="Arial"/>
          <w:i/>
          <w:spacing w:val="3"/>
          <w:sz w:val="20"/>
          <w:szCs w:val="20"/>
        </w:rPr>
        <w:t>r</w:t>
      </w:r>
      <w:r>
        <w:rPr>
          <w:rFonts w:ascii="Arial" w:eastAsia="Arial" w:hAnsi="Arial" w:cs="Arial"/>
          <w:i/>
          <w:sz w:val="20"/>
          <w:szCs w:val="20"/>
        </w:rPr>
        <w:t>ed</w:t>
      </w:r>
      <w:r>
        <w:rPr>
          <w:rFonts w:ascii="Arial" w:eastAsia="Arial" w:hAnsi="Arial" w:cs="Arial"/>
          <w:i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at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a</w:t>
      </w:r>
      <w:r>
        <w:rPr>
          <w:rFonts w:ascii="Arial" w:eastAsia="Arial" w:hAnsi="Arial" w:cs="Arial"/>
          <w:i/>
          <w:spacing w:val="-3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great</w:t>
      </w:r>
      <w:r>
        <w:rPr>
          <w:rFonts w:ascii="Arial" w:eastAsia="Arial" w:hAnsi="Arial" w:cs="Arial"/>
          <w:i/>
          <w:spacing w:val="-3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d</w:t>
      </w:r>
      <w:r>
        <w:rPr>
          <w:rFonts w:ascii="Arial" w:eastAsia="Arial" w:hAnsi="Arial" w:cs="Arial"/>
          <w:i/>
          <w:spacing w:val="-2"/>
          <w:sz w:val="20"/>
          <w:szCs w:val="20"/>
        </w:rPr>
        <w:t>i</w:t>
      </w:r>
      <w:r>
        <w:rPr>
          <w:rFonts w:ascii="Arial" w:eastAsia="Arial" w:hAnsi="Arial" w:cs="Arial"/>
          <w:i/>
          <w:spacing w:val="1"/>
          <w:sz w:val="20"/>
          <w:szCs w:val="20"/>
        </w:rPr>
        <w:t>s</w:t>
      </w:r>
      <w:r>
        <w:rPr>
          <w:rFonts w:ascii="Arial" w:eastAsia="Arial" w:hAnsi="Arial" w:cs="Arial"/>
          <w:i/>
          <w:sz w:val="20"/>
          <w:szCs w:val="20"/>
        </w:rPr>
        <w:t>t</w:t>
      </w:r>
      <w:r>
        <w:rPr>
          <w:rFonts w:ascii="Arial" w:eastAsia="Arial" w:hAnsi="Arial" w:cs="Arial"/>
          <w:i/>
          <w:spacing w:val="7"/>
          <w:sz w:val="20"/>
          <w:szCs w:val="20"/>
        </w:rPr>
        <w:t>a</w:t>
      </w:r>
      <w:r>
        <w:rPr>
          <w:rFonts w:ascii="Arial" w:eastAsia="Arial" w:hAnsi="Arial" w:cs="Arial"/>
          <w:i/>
          <w:sz w:val="20"/>
          <w:szCs w:val="20"/>
        </w:rPr>
        <w:t>nce</w:t>
      </w:r>
      <w:r>
        <w:rPr>
          <w:rFonts w:ascii="Arial" w:eastAsia="Arial" w:hAnsi="Arial" w:cs="Arial"/>
          <w:i/>
          <w:spacing w:val="-1"/>
          <w:sz w:val="20"/>
          <w:szCs w:val="20"/>
        </w:rPr>
        <w:t>.</w:t>
      </w:r>
      <w:r>
        <w:rPr>
          <w:rFonts w:ascii="Arial" w:eastAsia="Arial" w:hAnsi="Arial" w:cs="Arial"/>
          <w:i/>
          <w:sz w:val="20"/>
          <w:szCs w:val="20"/>
        </w:rPr>
        <w:t>"</w:t>
      </w:r>
      <w:r>
        <w:rPr>
          <w:rFonts w:ascii="Arial" w:eastAsia="Arial" w:hAnsi="Arial" w:cs="Arial"/>
          <w:i/>
          <w:w w:val="99"/>
          <w:sz w:val="20"/>
          <w:szCs w:val="20"/>
        </w:rPr>
        <w:t xml:space="preserve"> </w:t>
      </w:r>
      <w:r>
        <w:rPr>
          <w:rFonts w:ascii="Arial" w:eastAsia="Arial" w:hAnsi="Arial" w:cs="Arial"/>
          <w:spacing w:val="2"/>
          <w:sz w:val="20"/>
          <w:szCs w:val="20"/>
        </w:rPr>
        <w:t>f</w:t>
      </w:r>
      <w:r>
        <w:rPr>
          <w:rFonts w:ascii="Arial" w:eastAsia="Arial" w:hAnsi="Arial" w:cs="Arial"/>
          <w:sz w:val="20"/>
          <w:szCs w:val="20"/>
        </w:rPr>
        <w:t>r</w:t>
      </w:r>
      <w:r>
        <w:rPr>
          <w:rFonts w:ascii="Arial" w:eastAsia="Arial" w:hAnsi="Arial" w:cs="Arial"/>
          <w:spacing w:val="-3"/>
          <w:sz w:val="20"/>
          <w:szCs w:val="20"/>
        </w:rPr>
        <w:t>o</w:t>
      </w:r>
      <w:r>
        <w:rPr>
          <w:rFonts w:ascii="Arial" w:eastAsia="Arial" w:hAnsi="Arial" w:cs="Arial"/>
          <w:sz w:val="20"/>
          <w:szCs w:val="20"/>
        </w:rPr>
        <w:t>m</w:t>
      </w:r>
      <w:r>
        <w:rPr>
          <w:rFonts w:ascii="Arial" w:eastAsia="Arial" w:hAnsi="Arial" w:cs="Arial"/>
          <w:spacing w:val="-1"/>
          <w:sz w:val="20"/>
          <w:szCs w:val="20"/>
        </w:rPr>
        <w:t xml:space="preserve"> </w:t>
      </w:r>
      <w:r>
        <w:rPr>
          <w:rFonts w:ascii="Arial" w:eastAsia="Arial" w:hAnsi="Arial" w:cs="Arial"/>
          <w:spacing w:val="-2"/>
          <w:sz w:val="20"/>
          <w:szCs w:val="20"/>
        </w:rPr>
        <w:t>“</w:t>
      </w:r>
      <w:r>
        <w:rPr>
          <w:rFonts w:ascii="Arial" w:eastAsia="Arial" w:hAnsi="Arial" w:cs="Arial"/>
          <w:spacing w:val="3"/>
          <w:sz w:val="20"/>
          <w:szCs w:val="20"/>
        </w:rPr>
        <w:t>T</w:t>
      </w:r>
      <w:r>
        <w:rPr>
          <w:rFonts w:ascii="Arial" w:eastAsia="Arial" w:hAnsi="Arial" w:cs="Arial"/>
          <w:sz w:val="20"/>
          <w:szCs w:val="20"/>
        </w:rPr>
        <w:t>he</w:t>
      </w:r>
      <w:r>
        <w:rPr>
          <w:rFonts w:ascii="Arial" w:eastAsia="Arial" w:hAnsi="Arial" w:cs="Arial"/>
          <w:spacing w:val="-6"/>
          <w:sz w:val="20"/>
          <w:szCs w:val="20"/>
        </w:rPr>
        <w:t xml:space="preserve"> </w:t>
      </w:r>
      <w:r>
        <w:rPr>
          <w:rFonts w:ascii="Arial" w:eastAsia="Arial" w:hAnsi="Arial" w:cs="Arial"/>
          <w:spacing w:val="-1"/>
          <w:sz w:val="20"/>
          <w:szCs w:val="20"/>
        </w:rPr>
        <w:t>V</w:t>
      </w:r>
      <w:r>
        <w:rPr>
          <w:rFonts w:ascii="Arial" w:eastAsia="Arial" w:hAnsi="Arial" w:cs="Arial"/>
          <w:spacing w:val="1"/>
          <w:sz w:val="20"/>
          <w:szCs w:val="20"/>
        </w:rPr>
        <w:t>o</w:t>
      </w:r>
      <w:r>
        <w:rPr>
          <w:rFonts w:ascii="Arial" w:eastAsia="Arial" w:hAnsi="Arial" w:cs="Arial"/>
          <w:spacing w:val="-5"/>
          <w:sz w:val="20"/>
          <w:szCs w:val="20"/>
        </w:rPr>
        <w:t>y</w:t>
      </w:r>
      <w:r>
        <w:rPr>
          <w:rFonts w:ascii="Arial" w:eastAsia="Arial" w:hAnsi="Arial" w:cs="Arial"/>
          <w:spacing w:val="1"/>
          <w:sz w:val="20"/>
          <w:szCs w:val="20"/>
        </w:rPr>
        <w:t>a</w:t>
      </w:r>
      <w:r>
        <w:rPr>
          <w:rFonts w:ascii="Arial" w:eastAsia="Arial" w:hAnsi="Arial" w:cs="Arial"/>
          <w:sz w:val="20"/>
          <w:szCs w:val="20"/>
        </w:rPr>
        <w:t>ge</w:t>
      </w:r>
      <w:r>
        <w:rPr>
          <w:rFonts w:ascii="Arial" w:eastAsia="Arial" w:hAnsi="Arial" w:cs="Arial"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sz w:val="20"/>
          <w:szCs w:val="20"/>
        </w:rPr>
        <w:t>of</w:t>
      </w:r>
      <w:r>
        <w:rPr>
          <w:rFonts w:ascii="Arial" w:eastAsia="Arial" w:hAnsi="Arial" w:cs="Arial"/>
          <w:spacing w:val="-3"/>
          <w:sz w:val="20"/>
          <w:szCs w:val="20"/>
        </w:rPr>
        <w:t xml:space="preserve"> </w:t>
      </w:r>
      <w:r>
        <w:rPr>
          <w:rFonts w:ascii="Arial" w:eastAsia="Arial" w:hAnsi="Arial" w:cs="Arial"/>
          <w:sz w:val="20"/>
          <w:szCs w:val="20"/>
        </w:rPr>
        <w:t>Go</w:t>
      </w:r>
      <w:r>
        <w:rPr>
          <w:rFonts w:ascii="Arial" w:eastAsia="Arial" w:hAnsi="Arial" w:cs="Arial"/>
          <w:spacing w:val="-2"/>
          <w:sz w:val="20"/>
          <w:szCs w:val="20"/>
        </w:rPr>
        <w:t>v</w:t>
      </w:r>
      <w:r>
        <w:rPr>
          <w:rFonts w:ascii="Arial" w:eastAsia="Arial" w:hAnsi="Arial" w:cs="Arial"/>
          <w:sz w:val="20"/>
          <w:szCs w:val="20"/>
        </w:rPr>
        <w:t>e</w:t>
      </w:r>
      <w:r>
        <w:rPr>
          <w:rFonts w:ascii="Arial" w:eastAsia="Arial" w:hAnsi="Arial" w:cs="Arial"/>
          <w:spacing w:val="2"/>
          <w:sz w:val="20"/>
          <w:szCs w:val="20"/>
        </w:rPr>
        <w:t>r</w:t>
      </w:r>
      <w:r>
        <w:rPr>
          <w:rFonts w:ascii="Arial" w:eastAsia="Arial" w:hAnsi="Arial" w:cs="Arial"/>
          <w:sz w:val="20"/>
          <w:szCs w:val="20"/>
        </w:rPr>
        <w:t>n</w:t>
      </w:r>
      <w:r>
        <w:rPr>
          <w:rFonts w:ascii="Arial" w:eastAsia="Arial" w:hAnsi="Arial" w:cs="Arial"/>
          <w:spacing w:val="-1"/>
          <w:sz w:val="20"/>
          <w:szCs w:val="20"/>
        </w:rPr>
        <w:t>o</w:t>
      </w:r>
      <w:r>
        <w:rPr>
          <w:rFonts w:ascii="Arial" w:eastAsia="Arial" w:hAnsi="Arial" w:cs="Arial"/>
          <w:sz w:val="20"/>
          <w:szCs w:val="20"/>
        </w:rPr>
        <w:t>r</w:t>
      </w:r>
      <w:r>
        <w:rPr>
          <w:rFonts w:ascii="Arial" w:eastAsia="Arial" w:hAnsi="Arial" w:cs="Arial"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spacing w:val="1"/>
          <w:sz w:val="20"/>
          <w:szCs w:val="20"/>
        </w:rPr>
        <w:t>P</w:t>
      </w:r>
      <w:r>
        <w:rPr>
          <w:rFonts w:ascii="Arial" w:eastAsia="Arial" w:hAnsi="Arial" w:cs="Arial"/>
          <w:sz w:val="20"/>
          <w:szCs w:val="20"/>
        </w:rPr>
        <w:t>hi</w:t>
      </w:r>
      <w:r>
        <w:rPr>
          <w:rFonts w:ascii="Arial" w:eastAsia="Arial" w:hAnsi="Arial" w:cs="Arial"/>
          <w:spacing w:val="-1"/>
          <w:sz w:val="20"/>
          <w:szCs w:val="20"/>
        </w:rPr>
        <w:t>l</w:t>
      </w:r>
      <w:r>
        <w:rPr>
          <w:rFonts w:ascii="Arial" w:eastAsia="Arial" w:hAnsi="Arial" w:cs="Arial"/>
          <w:spacing w:val="1"/>
          <w:sz w:val="20"/>
          <w:szCs w:val="20"/>
        </w:rPr>
        <w:t>l</w:t>
      </w:r>
      <w:r>
        <w:rPr>
          <w:rFonts w:ascii="Arial" w:eastAsia="Arial" w:hAnsi="Arial" w:cs="Arial"/>
          <w:spacing w:val="-1"/>
          <w:sz w:val="20"/>
          <w:szCs w:val="20"/>
        </w:rPr>
        <w:t>i</w:t>
      </w:r>
      <w:r>
        <w:rPr>
          <w:rFonts w:ascii="Arial" w:eastAsia="Arial" w:hAnsi="Arial" w:cs="Arial"/>
          <w:sz w:val="20"/>
          <w:szCs w:val="20"/>
        </w:rPr>
        <w:t>p</w:t>
      </w:r>
      <w:r>
        <w:rPr>
          <w:rFonts w:ascii="Arial" w:eastAsia="Arial" w:hAnsi="Arial" w:cs="Arial"/>
          <w:spacing w:val="-6"/>
          <w:sz w:val="20"/>
          <w:szCs w:val="20"/>
        </w:rPr>
        <w:t xml:space="preserve"> </w:t>
      </w:r>
      <w:r>
        <w:rPr>
          <w:rFonts w:ascii="Arial" w:eastAsia="Arial" w:hAnsi="Arial" w:cs="Arial"/>
          <w:spacing w:val="1"/>
          <w:sz w:val="20"/>
          <w:szCs w:val="20"/>
        </w:rPr>
        <w:t>t</w:t>
      </w:r>
      <w:r>
        <w:rPr>
          <w:rFonts w:ascii="Arial" w:eastAsia="Arial" w:hAnsi="Arial" w:cs="Arial"/>
          <w:sz w:val="20"/>
          <w:szCs w:val="20"/>
        </w:rPr>
        <w:t>o</w:t>
      </w:r>
      <w:r>
        <w:rPr>
          <w:rFonts w:ascii="Arial" w:eastAsia="Arial" w:hAnsi="Arial" w:cs="Arial"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sz w:val="20"/>
          <w:szCs w:val="20"/>
        </w:rPr>
        <w:t>Bot</w:t>
      </w:r>
      <w:r>
        <w:rPr>
          <w:rFonts w:ascii="Arial" w:eastAsia="Arial" w:hAnsi="Arial" w:cs="Arial"/>
          <w:spacing w:val="1"/>
          <w:sz w:val="20"/>
          <w:szCs w:val="20"/>
        </w:rPr>
        <w:t>an</w:t>
      </w:r>
      <w:r>
        <w:rPr>
          <w:rFonts w:ascii="Arial" w:eastAsia="Arial" w:hAnsi="Arial" w:cs="Arial"/>
          <w:sz w:val="20"/>
          <w:szCs w:val="20"/>
        </w:rPr>
        <w:t>y</w:t>
      </w:r>
      <w:r>
        <w:rPr>
          <w:rFonts w:ascii="Arial" w:eastAsia="Arial" w:hAnsi="Arial" w:cs="Arial"/>
          <w:spacing w:val="-7"/>
          <w:sz w:val="20"/>
          <w:szCs w:val="20"/>
        </w:rPr>
        <w:t xml:space="preserve"> </w:t>
      </w:r>
      <w:r>
        <w:rPr>
          <w:rFonts w:ascii="Arial" w:eastAsia="Arial" w:hAnsi="Arial" w:cs="Arial"/>
          <w:spacing w:val="-1"/>
          <w:sz w:val="20"/>
          <w:szCs w:val="20"/>
        </w:rPr>
        <w:t>B</w:t>
      </w:r>
      <w:r>
        <w:rPr>
          <w:rFonts w:ascii="Arial" w:eastAsia="Arial" w:hAnsi="Arial" w:cs="Arial"/>
          <w:spacing w:val="4"/>
          <w:sz w:val="20"/>
          <w:szCs w:val="20"/>
        </w:rPr>
        <w:t>a</w:t>
      </w:r>
      <w:r>
        <w:rPr>
          <w:rFonts w:ascii="Arial" w:eastAsia="Arial" w:hAnsi="Arial" w:cs="Arial"/>
          <w:sz w:val="20"/>
          <w:szCs w:val="20"/>
        </w:rPr>
        <w:t>y”</w:t>
      </w:r>
      <w:r>
        <w:rPr>
          <w:rFonts w:ascii="Arial" w:eastAsia="Arial" w:hAnsi="Arial" w:cs="Arial"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spacing w:val="1"/>
          <w:sz w:val="20"/>
          <w:szCs w:val="20"/>
        </w:rPr>
        <w:t>b</w:t>
      </w:r>
      <w:r>
        <w:rPr>
          <w:rFonts w:ascii="Arial" w:eastAsia="Arial" w:hAnsi="Arial" w:cs="Arial"/>
          <w:sz w:val="20"/>
          <w:szCs w:val="20"/>
        </w:rPr>
        <w:t>y</w:t>
      </w:r>
      <w:r>
        <w:rPr>
          <w:rFonts w:ascii="Arial" w:eastAsia="Arial" w:hAnsi="Arial" w:cs="Arial"/>
          <w:spacing w:val="-7"/>
          <w:sz w:val="20"/>
          <w:szCs w:val="20"/>
        </w:rPr>
        <w:t xml:space="preserve"> </w:t>
      </w:r>
      <w:r>
        <w:rPr>
          <w:rFonts w:ascii="Arial" w:eastAsia="Arial" w:hAnsi="Arial" w:cs="Arial"/>
          <w:spacing w:val="-1"/>
          <w:sz w:val="20"/>
          <w:szCs w:val="20"/>
        </w:rPr>
        <w:t>A</w:t>
      </w:r>
      <w:r>
        <w:rPr>
          <w:rFonts w:ascii="Arial" w:eastAsia="Arial" w:hAnsi="Arial" w:cs="Arial"/>
          <w:sz w:val="20"/>
          <w:szCs w:val="20"/>
        </w:rPr>
        <w:t>r</w:t>
      </w:r>
      <w:r>
        <w:rPr>
          <w:rFonts w:ascii="Arial" w:eastAsia="Arial" w:hAnsi="Arial" w:cs="Arial"/>
          <w:spacing w:val="2"/>
          <w:sz w:val="20"/>
          <w:szCs w:val="20"/>
        </w:rPr>
        <w:t>t</w:t>
      </w:r>
      <w:r>
        <w:rPr>
          <w:rFonts w:ascii="Arial" w:eastAsia="Arial" w:hAnsi="Arial" w:cs="Arial"/>
          <w:sz w:val="20"/>
          <w:szCs w:val="20"/>
        </w:rPr>
        <w:t>h</w:t>
      </w:r>
      <w:r>
        <w:rPr>
          <w:rFonts w:ascii="Arial" w:eastAsia="Arial" w:hAnsi="Arial" w:cs="Arial"/>
          <w:spacing w:val="-1"/>
          <w:sz w:val="20"/>
          <w:szCs w:val="20"/>
        </w:rPr>
        <w:t>u</w:t>
      </w:r>
      <w:r>
        <w:rPr>
          <w:rFonts w:ascii="Arial" w:eastAsia="Arial" w:hAnsi="Arial" w:cs="Arial"/>
          <w:sz w:val="20"/>
          <w:szCs w:val="20"/>
        </w:rPr>
        <w:t>r</w:t>
      </w:r>
      <w:r>
        <w:rPr>
          <w:rFonts w:ascii="Arial" w:eastAsia="Arial" w:hAnsi="Arial" w:cs="Arial"/>
          <w:spacing w:val="-2"/>
          <w:sz w:val="20"/>
          <w:szCs w:val="20"/>
        </w:rPr>
        <w:t xml:space="preserve"> </w:t>
      </w:r>
      <w:r>
        <w:rPr>
          <w:rFonts w:ascii="Arial" w:eastAsia="Arial" w:hAnsi="Arial" w:cs="Arial"/>
          <w:spacing w:val="-1"/>
          <w:sz w:val="20"/>
          <w:szCs w:val="20"/>
        </w:rPr>
        <w:t>P</w:t>
      </w:r>
      <w:r>
        <w:rPr>
          <w:rFonts w:ascii="Arial" w:eastAsia="Arial" w:hAnsi="Arial" w:cs="Arial"/>
          <w:sz w:val="20"/>
          <w:szCs w:val="20"/>
        </w:rPr>
        <w:t>hi</w:t>
      </w:r>
      <w:r>
        <w:rPr>
          <w:rFonts w:ascii="Arial" w:eastAsia="Arial" w:hAnsi="Arial" w:cs="Arial"/>
          <w:spacing w:val="-1"/>
          <w:sz w:val="20"/>
          <w:szCs w:val="20"/>
        </w:rPr>
        <w:t>l</w:t>
      </w:r>
      <w:r>
        <w:rPr>
          <w:rFonts w:ascii="Arial" w:eastAsia="Arial" w:hAnsi="Arial" w:cs="Arial"/>
          <w:spacing w:val="1"/>
          <w:sz w:val="20"/>
          <w:szCs w:val="20"/>
        </w:rPr>
        <w:t>l</w:t>
      </w:r>
      <w:r>
        <w:rPr>
          <w:rFonts w:ascii="Arial" w:eastAsia="Arial" w:hAnsi="Arial" w:cs="Arial"/>
          <w:spacing w:val="-1"/>
          <w:sz w:val="20"/>
          <w:szCs w:val="20"/>
        </w:rPr>
        <w:t>i</w:t>
      </w:r>
      <w:r>
        <w:rPr>
          <w:rFonts w:ascii="Arial" w:eastAsia="Arial" w:hAnsi="Arial" w:cs="Arial"/>
          <w:sz w:val="20"/>
          <w:szCs w:val="20"/>
        </w:rPr>
        <w:t>p</w:t>
      </w:r>
      <w:r>
        <w:rPr>
          <w:rFonts w:ascii="Arial" w:eastAsia="Arial" w:hAnsi="Arial" w:cs="Arial"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spacing w:val="-1"/>
          <w:sz w:val="20"/>
          <w:szCs w:val="20"/>
        </w:rPr>
        <w:t>i</w:t>
      </w:r>
      <w:r>
        <w:rPr>
          <w:rFonts w:ascii="Arial" w:eastAsia="Arial" w:hAnsi="Arial" w:cs="Arial"/>
          <w:sz w:val="20"/>
          <w:szCs w:val="20"/>
        </w:rPr>
        <w:t>n</w:t>
      </w:r>
      <w:r>
        <w:rPr>
          <w:rFonts w:ascii="Arial" w:eastAsia="Arial" w:hAnsi="Arial" w:cs="Arial"/>
          <w:spacing w:val="-1"/>
          <w:sz w:val="20"/>
          <w:szCs w:val="20"/>
        </w:rPr>
        <w:t xml:space="preserve"> 1</w:t>
      </w:r>
      <w:r>
        <w:rPr>
          <w:rFonts w:ascii="Arial" w:eastAsia="Arial" w:hAnsi="Arial" w:cs="Arial"/>
          <w:sz w:val="20"/>
          <w:szCs w:val="20"/>
        </w:rPr>
        <w:t>7</w:t>
      </w:r>
      <w:r>
        <w:rPr>
          <w:rFonts w:ascii="Arial" w:eastAsia="Arial" w:hAnsi="Arial" w:cs="Arial"/>
          <w:spacing w:val="1"/>
          <w:sz w:val="20"/>
          <w:szCs w:val="20"/>
        </w:rPr>
        <w:t>8</w:t>
      </w:r>
      <w:r>
        <w:rPr>
          <w:rFonts w:ascii="Arial" w:eastAsia="Arial" w:hAnsi="Arial" w:cs="Arial"/>
          <w:spacing w:val="-1"/>
          <w:sz w:val="20"/>
          <w:szCs w:val="20"/>
        </w:rPr>
        <w:t>9</w:t>
      </w:r>
      <w:r>
        <w:rPr>
          <w:rFonts w:ascii="Arial" w:eastAsia="Arial" w:hAnsi="Arial" w:cs="Arial"/>
          <w:sz w:val="20"/>
          <w:szCs w:val="20"/>
        </w:rPr>
        <w:t>.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5" w:line="240" w:lineRule="exact"/>
        <w:rPr>
          <w:sz w:val="24"/>
          <w:szCs w:val="24"/>
        </w:rPr>
      </w:pPr>
    </w:p>
    <w:p w:rsidR="00390CA3" w:rsidRDefault="00BD6A69">
      <w:pPr>
        <w:ind w:left="138" w:right="1060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AU" w:eastAsia="en-AU"/>
        </w:rPr>
        <w:drawing>
          <wp:inline distT="0" distB="0" distL="0" distR="0">
            <wp:extent cx="1884680" cy="2910205"/>
            <wp:effectExtent l="0" t="0" r="1270" b="4445"/>
            <wp:docPr id="32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68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CA3" w:rsidRDefault="00390CA3">
      <w:pPr>
        <w:spacing w:before="9" w:line="110" w:lineRule="exact"/>
        <w:rPr>
          <w:sz w:val="11"/>
          <w:szCs w:val="11"/>
        </w:rPr>
      </w:pPr>
    </w:p>
    <w:p w:rsidR="00390CA3" w:rsidRDefault="00BD6A69">
      <w:pPr>
        <w:spacing w:line="242" w:lineRule="auto"/>
        <w:ind w:left="138" w:right="271"/>
        <w:rPr>
          <w:rFonts w:ascii="Arial" w:eastAsia="Arial" w:hAnsi="Arial" w:cs="Arial"/>
          <w:sz w:val="18"/>
          <w:szCs w:val="18"/>
        </w:rPr>
      </w:pPr>
      <w:bookmarkStart w:id="63" w:name="_bookmark20"/>
      <w:bookmarkEnd w:id="63"/>
      <w:r>
        <w:rPr>
          <w:rFonts w:ascii="Arial" w:eastAsia="Arial" w:hAnsi="Arial" w:cs="Arial"/>
          <w:i/>
          <w:sz w:val="18"/>
          <w:szCs w:val="18"/>
        </w:rPr>
        <w:t>F</w:t>
      </w:r>
      <w:r>
        <w:rPr>
          <w:rFonts w:ascii="Arial" w:eastAsia="Arial" w:hAnsi="Arial" w:cs="Arial"/>
          <w:i/>
          <w:spacing w:val="1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gure</w:t>
      </w:r>
      <w:r>
        <w:rPr>
          <w:rFonts w:ascii="Arial" w:eastAsia="Arial" w:hAnsi="Arial" w:cs="Arial"/>
          <w:i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 xml:space="preserve">23: </w:t>
      </w:r>
      <w:r>
        <w:rPr>
          <w:rFonts w:ascii="Arial" w:eastAsia="Arial" w:hAnsi="Arial" w:cs="Arial"/>
          <w:i/>
          <w:spacing w:val="-3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o</w:t>
      </w:r>
      <w:r>
        <w:rPr>
          <w:rFonts w:ascii="Arial" w:eastAsia="Arial" w:hAnsi="Arial" w:cs="Arial"/>
          <w:i/>
          <w:spacing w:val="1"/>
          <w:sz w:val="18"/>
          <w:szCs w:val="18"/>
        </w:rPr>
        <w:t>v</w:t>
      </w:r>
      <w:r>
        <w:rPr>
          <w:rFonts w:ascii="Arial" w:eastAsia="Arial" w:hAnsi="Arial" w:cs="Arial"/>
          <w:i/>
          <w:sz w:val="18"/>
          <w:szCs w:val="18"/>
        </w:rPr>
        <w:t>er</w:t>
      </w:r>
      <w:r>
        <w:rPr>
          <w:rFonts w:ascii="Arial" w:eastAsia="Arial" w:hAnsi="Arial" w:cs="Arial"/>
          <w:i/>
          <w:spacing w:val="-3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of a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bo</w:t>
      </w:r>
      <w:r>
        <w:rPr>
          <w:rFonts w:ascii="Arial" w:eastAsia="Arial" w:hAnsi="Arial" w:cs="Arial"/>
          <w:i/>
          <w:spacing w:val="-2"/>
          <w:sz w:val="18"/>
          <w:szCs w:val="18"/>
        </w:rPr>
        <w:t>o</w:t>
      </w:r>
      <w:r>
        <w:rPr>
          <w:rFonts w:ascii="Arial" w:eastAsia="Arial" w:hAnsi="Arial" w:cs="Arial"/>
          <w:i/>
          <w:sz w:val="18"/>
          <w:szCs w:val="18"/>
        </w:rPr>
        <w:t>k</w:t>
      </w:r>
      <w:r>
        <w:rPr>
          <w:rFonts w:ascii="Arial" w:eastAsia="Arial" w:hAnsi="Arial" w:cs="Arial"/>
          <w:i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pacing w:val="-2"/>
          <w:sz w:val="18"/>
          <w:szCs w:val="18"/>
        </w:rPr>
        <w:t>o</w:t>
      </w:r>
      <w:r>
        <w:rPr>
          <w:rFonts w:ascii="Arial" w:eastAsia="Arial" w:hAnsi="Arial" w:cs="Arial"/>
          <w:i/>
          <w:sz w:val="18"/>
          <w:szCs w:val="18"/>
        </w:rPr>
        <w:t>ntai</w:t>
      </w:r>
      <w:r>
        <w:rPr>
          <w:rFonts w:ascii="Arial" w:eastAsia="Arial" w:hAnsi="Arial" w:cs="Arial"/>
          <w:i/>
          <w:spacing w:val="-2"/>
          <w:sz w:val="18"/>
          <w:szCs w:val="18"/>
        </w:rPr>
        <w:t>n</w:t>
      </w:r>
      <w:r>
        <w:rPr>
          <w:rFonts w:ascii="Arial" w:eastAsia="Arial" w:hAnsi="Arial" w:cs="Arial"/>
          <w:i/>
          <w:sz w:val="18"/>
          <w:szCs w:val="18"/>
        </w:rPr>
        <w:t>ing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the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quo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z w:val="18"/>
          <w:szCs w:val="18"/>
        </w:rPr>
        <w:t>e</w:t>
      </w:r>
      <w:r>
        <w:rPr>
          <w:rFonts w:ascii="Arial" w:eastAsia="Arial" w:hAnsi="Arial" w:cs="Arial"/>
          <w:i/>
          <w:spacing w:val="4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-2"/>
          <w:sz w:val="18"/>
          <w:szCs w:val="18"/>
        </w:rPr>
        <w:t>b</w:t>
      </w:r>
      <w:r>
        <w:rPr>
          <w:rFonts w:ascii="Arial" w:eastAsia="Arial" w:hAnsi="Arial" w:cs="Arial"/>
          <w:i/>
          <w:sz w:val="18"/>
          <w:szCs w:val="18"/>
        </w:rPr>
        <w:t>y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Bra</w:t>
      </w:r>
      <w:r>
        <w:rPr>
          <w:rFonts w:ascii="Arial" w:eastAsia="Arial" w:hAnsi="Arial" w:cs="Arial"/>
          <w:i/>
          <w:spacing w:val="-2"/>
          <w:sz w:val="18"/>
          <w:szCs w:val="18"/>
        </w:rPr>
        <w:t>d</w:t>
      </w:r>
      <w:r>
        <w:rPr>
          <w:rFonts w:ascii="Arial" w:eastAsia="Arial" w:hAnsi="Arial" w:cs="Arial"/>
          <w:i/>
          <w:sz w:val="18"/>
          <w:szCs w:val="18"/>
        </w:rPr>
        <w:t>le</w:t>
      </w:r>
      <w:r>
        <w:rPr>
          <w:rFonts w:ascii="Arial" w:eastAsia="Arial" w:hAnsi="Arial" w:cs="Arial"/>
          <w:i/>
          <w:spacing w:val="-1"/>
          <w:sz w:val="18"/>
          <w:szCs w:val="18"/>
        </w:rPr>
        <w:t>y</w:t>
      </w:r>
      <w:r>
        <w:rPr>
          <w:rFonts w:ascii="Arial" w:eastAsia="Arial" w:hAnsi="Arial" w:cs="Arial"/>
          <w:i/>
          <w:sz w:val="18"/>
          <w:szCs w:val="18"/>
        </w:rPr>
        <w:t>.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Sour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z w:val="18"/>
          <w:szCs w:val="18"/>
        </w:rPr>
        <w:t>: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hyperlink r:id="rId89">
        <w:r>
          <w:rPr>
            <w:rFonts w:ascii="Arial" w:eastAsia="Arial" w:hAnsi="Arial" w:cs="Arial"/>
            <w:i/>
            <w:color w:val="0000FF"/>
            <w:sz w:val="18"/>
            <w:szCs w:val="18"/>
          </w:rPr>
          <w:t>ht</w:t>
        </w:r>
        <w:r>
          <w:rPr>
            <w:rFonts w:ascii="Arial" w:eastAsia="Arial" w:hAnsi="Arial" w:cs="Arial"/>
            <w:i/>
            <w:color w:val="0000FF"/>
            <w:spacing w:val="-2"/>
            <w:sz w:val="18"/>
            <w:szCs w:val="18"/>
          </w:rPr>
          <w:t>t</w:t>
        </w:r>
        <w:r>
          <w:rPr>
            <w:rFonts w:ascii="Arial" w:eastAsia="Arial" w:hAnsi="Arial" w:cs="Arial"/>
            <w:i/>
            <w:color w:val="0000FF"/>
            <w:sz w:val="18"/>
            <w:szCs w:val="18"/>
          </w:rPr>
          <w:t>p://ww</w:t>
        </w:r>
        <w:r>
          <w:rPr>
            <w:rFonts w:ascii="Arial" w:eastAsia="Arial" w:hAnsi="Arial" w:cs="Arial"/>
            <w:i/>
            <w:color w:val="0000FF"/>
            <w:spacing w:val="-1"/>
            <w:sz w:val="18"/>
            <w:szCs w:val="18"/>
          </w:rPr>
          <w:t>w</w:t>
        </w:r>
        <w:r>
          <w:rPr>
            <w:rFonts w:ascii="Arial" w:eastAsia="Arial" w:hAnsi="Arial" w:cs="Arial"/>
            <w:i/>
            <w:color w:val="0000FF"/>
            <w:sz w:val="18"/>
            <w:szCs w:val="18"/>
          </w:rPr>
          <w:t>.</w:t>
        </w:r>
        <w:r>
          <w:rPr>
            <w:rFonts w:ascii="Arial" w:eastAsia="Arial" w:hAnsi="Arial" w:cs="Arial"/>
            <w:i/>
            <w:color w:val="0000FF"/>
            <w:spacing w:val="-1"/>
            <w:sz w:val="18"/>
            <w:szCs w:val="18"/>
          </w:rPr>
          <w:t>s</w:t>
        </w:r>
        <w:r>
          <w:rPr>
            <w:rFonts w:ascii="Arial" w:eastAsia="Arial" w:hAnsi="Arial" w:cs="Arial"/>
            <w:i/>
            <w:color w:val="0000FF"/>
            <w:spacing w:val="1"/>
            <w:sz w:val="18"/>
            <w:szCs w:val="18"/>
          </w:rPr>
          <w:t>c</w:t>
        </w:r>
        <w:r>
          <w:rPr>
            <w:rFonts w:ascii="Arial" w:eastAsia="Arial" w:hAnsi="Arial" w:cs="Arial"/>
            <w:i/>
            <w:color w:val="0000FF"/>
            <w:sz w:val="18"/>
            <w:szCs w:val="18"/>
          </w:rPr>
          <w:t>ri</w:t>
        </w:r>
        <w:r>
          <w:rPr>
            <w:rFonts w:ascii="Arial" w:eastAsia="Arial" w:hAnsi="Arial" w:cs="Arial"/>
            <w:i/>
            <w:color w:val="0000FF"/>
            <w:spacing w:val="-2"/>
            <w:sz w:val="18"/>
            <w:szCs w:val="18"/>
          </w:rPr>
          <w:t>b</w:t>
        </w:r>
        <w:r>
          <w:rPr>
            <w:rFonts w:ascii="Arial" w:eastAsia="Arial" w:hAnsi="Arial" w:cs="Arial"/>
            <w:i/>
            <w:color w:val="0000FF"/>
            <w:sz w:val="18"/>
            <w:szCs w:val="18"/>
          </w:rPr>
          <w:t>d.</w:t>
        </w:r>
        <w:r>
          <w:rPr>
            <w:rFonts w:ascii="Arial" w:eastAsia="Arial" w:hAnsi="Arial" w:cs="Arial"/>
            <w:i/>
            <w:color w:val="0000FF"/>
            <w:spacing w:val="-1"/>
            <w:sz w:val="18"/>
            <w:szCs w:val="18"/>
          </w:rPr>
          <w:t>c</w:t>
        </w:r>
        <w:r>
          <w:rPr>
            <w:rFonts w:ascii="Arial" w:eastAsia="Arial" w:hAnsi="Arial" w:cs="Arial"/>
            <w:i/>
            <w:color w:val="0000FF"/>
            <w:sz w:val="18"/>
            <w:szCs w:val="18"/>
          </w:rPr>
          <w:t>o</w:t>
        </w:r>
        <w:r>
          <w:rPr>
            <w:rFonts w:ascii="Arial" w:eastAsia="Arial" w:hAnsi="Arial" w:cs="Arial"/>
            <w:i/>
            <w:color w:val="0000FF"/>
            <w:spacing w:val="-2"/>
            <w:sz w:val="18"/>
            <w:szCs w:val="18"/>
          </w:rPr>
          <w:t>m</w:t>
        </w:r>
        <w:r>
          <w:rPr>
            <w:rFonts w:ascii="Arial" w:eastAsia="Arial" w:hAnsi="Arial" w:cs="Arial"/>
            <w:i/>
            <w:color w:val="0000FF"/>
            <w:sz w:val="18"/>
            <w:szCs w:val="18"/>
          </w:rPr>
          <w:t>/do</w:t>
        </w:r>
        <w:r>
          <w:rPr>
            <w:rFonts w:ascii="Arial" w:eastAsia="Arial" w:hAnsi="Arial" w:cs="Arial"/>
            <w:i/>
            <w:color w:val="0000FF"/>
            <w:spacing w:val="1"/>
            <w:sz w:val="18"/>
            <w:szCs w:val="18"/>
          </w:rPr>
          <w:t>c</w:t>
        </w:r>
        <w:r>
          <w:rPr>
            <w:rFonts w:ascii="Arial" w:eastAsia="Arial" w:hAnsi="Arial" w:cs="Arial"/>
            <w:i/>
            <w:color w:val="0000FF"/>
            <w:spacing w:val="-2"/>
            <w:sz w:val="18"/>
            <w:szCs w:val="18"/>
          </w:rPr>
          <w:t>/</w:t>
        </w:r>
        <w:r>
          <w:rPr>
            <w:rFonts w:ascii="Arial" w:eastAsia="Arial" w:hAnsi="Arial" w:cs="Arial"/>
            <w:i/>
            <w:color w:val="0000FF"/>
            <w:sz w:val="18"/>
            <w:szCs w:val="18"/>
          </w:rPr>
          <w:t>90</w:t>
        </w:r>
        <w:r>
          <w:rPr>
            <w:rFonts w:ascii="Arial" w:eastAsia="Arial" w:hAnsi="Arial" w:cs="Arial"/>
            <w:i/>
            <w:color w:val="0000FF"/>
            <w:spacing w:val="-2"/>
            <w:sz w:val="18"/>
            <w:szCs w:val="18"/>
          </w:rPr>
          <w:t>0</w:t>
        </w:r>
        <w:r>
          <w:rPr>
            <w:rFonts w:ascii="Arial" w:eastAsia="Arial" w:hAnsi="Arial" w:cs="Arial"/>
            <w:i/>
            <w:color w:val="0000FF"/>
            <w:sz w:val="18"/>
            <w:szCs w:val="18"/>
          </w:rPr>
          <w:t>601</w:t>
        </w:r>
        <w:r>
          <w:rPr>
            <w:rFonts w:ascii="Arial" w:eastAsia="Arial" w:hAnsi="Arial" w:cs="Arial"/>
            <w:i/>
            <w:color w:val="0000FF"/>
            <w:spacing w:val="-2"/>
            <w:sz w:val="18"/>
            <w:szCs w:val="18"/>
          </w:rPr>
          <w:t>8</w:t>
        </w:r>
        <w:r>
          <w:rPr>
            <w:rFonts w:ascii="Arial" w:eastAsia="Arial" w:hAnsi="Arial" w:cs="Arial"/>
            <w:i/>
            <w:color w:val="0000FF"/>
            <w:sz w:val="18"/>
            <w:szCs w:val="18"/>
          </w:rPr>
          <w:t>6/</w:t>
        </w:r>
        <w:r>
          <w:rPr>
            <w:rFonts w:ascii="Arial" w:eastAsia="Arial" w:hAnsi="Arial" w:cs="Arial"/>
            <w:i/>
            <w:color w:val="0000FF"/>
            <w:spacing w:val="3"/>
            <w:sz w:val="18"/>
            <w:szCs w:val="18"/>
          </w:rPr>
          <w:t>A</w:t>
        </w:r>
        <w:r>
          <w:rPr>
            <w:rFonts w:ascii="Arial" w:eastAsia="Arial" w:hAnsi="Arial" w:cs="Arial"/>
            <w:i/>
            <w:color w:val="0000FF"/>
            <w:sz w:val="18"/>
            <w:szCs w:val="18"/>
          </w:rPr>
          <w:t>-</w:t>
        </w:r>
      </w:hyperlink>
      <w:r>
        <w:rPr>
          <w:rFonts w:ascii="Arial" w:eastAsia="Arial" w:hAnsi="Arial" w:cs="Arial"/>
          <w:i/>
          <w:color w:val="0000FF"/>
          <w:sz w:val="18"/>
          <w:szCs w:val="18"/>
        </w:rPr>
        <w:t xml:space="preserve"> </w:t>
      </w:r>
      <w:hyperlink r:id="rId90">
        <w:r>
          <w:rPr>
            <w:rFonts w:ascii="Arial" w:eastAsia="Arial" w:hAnsi="Arial" w:cs="Arial"/>
            <w:i/>
            <w:color w:val="0000FF"/>
            <w:sz w:val="18"/>
            <w:szCs w:val="18"/>
          </w:rPr>
          <w:t>Co</w:t>
        </w:r>
        <w:r>
          <w:rPr>
            <w:rFonts w:ascii="Arial" w:eastAsia="Arial" w:hAnsi="Arial" w:cs="Arial"/>
            <w:i/>
            <w:color w:val="0000FF"/>
            <w:spacing w:val="-1"/>
            <w:sz w:val="18"/>
            <w:szCs w:val="18"/>
          </w:rPr>
          <w:t>m</w:t>
        </w:r>
        <w:r>
          <w:rPr>
            <w:rFonts w:ascii="Arial" w:eastAsia="Arial" w:hAnsi="Arial" w:cs="Arial"/>
            <w:i/>
            <w:color w:val="0000FF"/>
            <w:spacing w:val="-2"/>
            <w:sz w:val="18"/>
            <w:szCs w:val="18"/>
          </w:rPr>
          <w:t>m</w:t>
        </w:r>
        <w:r>
          <w:rPr>
            <w:rFonts w:ascii="Arial" w:eastAsia="Arial" w:hAnsi="Arial" w:cs="Arial"/>
            <w:i/>
            <w:color w:val="0000FF"/>
            <w:sz w:val="18"/>
            <w:szCs w:val="18"/>
          </w:rPr>
          <w:t>onwealt</w:t>
        </w:r>
        <w:r>
          <w:rPr>
            <w:rFonts w:ascii="Arial" w:eastAsia="Arial" w:hAnsi="Arial" w:cs="Arial"/>
            <w:i/>
            <w:color w:val="0000FF"/>
            <w:spacing w:val="1"/>
            <w:sz w:val="18"/>
            <w:szCs w:val="18"/>
          </w:rPr>
          <w:t>h</w:t>
        </w:r>
        <w:r>
          <w:rPr>
            <w:rFonts w:ascii="Arial" w:eastAsia="Arial" w:hAnsi="Arial" w:cs="Arial"/>
            <w:i/>
            <w:color w:val="0000FF"/>
            <w:sz w:val="18"/>
            <w:szCs w:val="18"/>
          </w:rPr>
          <w:t>-of</w:t>
        </w:r>
        <w:r>
          <w:rPr>
            <w:rFonts w:ascii="Arial" w:eastAsia="Arial" w:hAnsi="Arial" w:cs="Arial"/>
            <w:i/>
            <w:color w:val="0000FF"/>
            <w:spacing w:val="-3"/>
            <w:sz w:val="18"/>
            <w:szCs w:val="18"/>
          </w:rPr>
          <w:t>-</w:t>
        </w:r>
        <w:r>
          <w:rPr>
            <w:rFonts w:ascii="Arial" w:eastAsia="Arial" w:hAnsi="Arial" w:cs="Arial"/>
            <w:i/>
            <w:color w:val="0000FF"/>
            <w:sz w:val="18"/>
            <w:szCs w:val="18"/>
          </w:rPr>
          <w:t>Thi</w:t>
        </w:r>
        <w:r>
          <w:rPr>
            <w:rFonts w:ascii="Arial" w:eastAsia="Arial" w:hAnsi="Arial" w:cs="Arial"/>
            <w:i/>
            <w:color w:val="0000FF"/>
            <w:spacing w:val="-2"/>
            <w:sz w:val="18"/>
            <w:szCs w:val="18"/>
          </w:rPr>
          <w:t>e</w:t>
        </w:r>
        <w:r>
          <w:rPr>
            <w:rFonts w:ascii="Arial" w:eastAsia="Arial" w:hAnsi="Arial" w:cs="Arial"/>
            <w:i/>
            <w:color w:val="0000FF"/>
            <w:spacing w:val="1"/>
            <w:sz w:val="18"/>
            <w:szCs w:val="18"/>
          </w:rPr>
          <w:t>v</w:t>
        </w:r>
        <w:r>
          <w:rPr>
            <w:rFonts w:ascii="Arial" w:eastAsia="Arial" w:hAnsi="Arial" w:cs="Arial"/>
            <w:i/>
            <w:color w:val="0000FF"/>
            <w:spacing w:val="-2"/>
            <w:sz w:val="18"/>
            <w:szCs w:val="18"/>
          </w:rPr>
          <w:t>e</w:t>
        </w:r>
        <w:r>
          <w:rPr>
            <w:rFonts w:ascii="Arial" w:eastAsia="Arial" w:hAnsi="Arial" w:cs="Arial"/>
            <w:i/>
            <w:color w:val="0000FF"/>
            <w:spacing w:val="1"/>
            <w:sz w:val="18"/>
            <w:szCs w:val="18"/>
          </w:rPr>
          <w:t>s</w:t>
        </w:r>
        <w:r>
          <w:rPr>
            <w:rFonts w:ascii="Arial" w:eastAsia="Arial" w:hAnsi="Arial" w:cs="Arial"/>
            <w:i/>
            <w:color w:val="0000FF"/>
            <w:sz w:val="18"/>
            <w:szCs w:val="18"/>
          </w:rPr>
          <w:t>-T</w:t>
        </w:r>
        <w:r>
          <w:rPr>
            <w:rFonts w:ascii="Arial" w:eastAsia="Arial" w:hAnsi="Arial" w:cs="Arial"/>
            <w:i/>
            <w:color w:val="0000FF"/>
            <w:spacing w:val="-2"/>
            <w:sz w:val="18"/>
            <w:szCs w:val="18"/>
          </w:rPr>
          <w:t>h</w:t>
        </w:r>
        <w:r>
          <w:rPr>
            <w:rFonts w:ascii="Arial" w:eastAsia="Arial" w:hAnsi="Arial" w:cs="Arial"/>
            <w:i/>
            <w:color w:val="0000FF"/>
            <w:sz w:val="18"/>
            <w:szCs w:val="18"/>
          </w:rPr>
          <w:t>e-I</w:t>
        </w:r>
        <w:r>
          <w:rPr>
            <w:rFonts w:ascii="Arial" w:eastAsia="Arial" w:hAnsi="Arial" w:cs="Arial"/>
            <w:i/>
            <w:color w:val="0000FF"/>
            <w:spacing w:val="-1"/>
            <w:sz w:val="18"/>
            <w:szCs w:val="18"/>
          </w:rPr>
          <w:t>m</w:t>
        </w:r>
        <w:r>
          <w:rPr>
            <w:rFonts w:ascii="Arial" w:eastAsia="Arial" w:hAnsi="Arial" w:cs="Arial"/>
            <w:i/>
            <w:color w:val="0000FF"/>
            <w:sz w:val="18"/>
            <w:szCs w:val="18"/>
          </w:rPr>
          <w:t>proba</w:t>
        </w:r>
        <w:r>
          <w:rPr>
            <w:rFonts w:ascii="Arial" w:eastAsia="Arial" w:hAnsi="Arial" w:cs="Arial"/>
            <w:i/>
            <w:color w:val="0000FF"/>
            <w:spacing w:val="-2"/>
            <w:sz w:val="18"/>
            <w:szCs w:val="18"/>
          </w:rPr>
          <w:t>b</w:t>
        </w:r>
        <w:r>
          <w:rPr>
            <w:rFonts w:ascii="Arial" w:eastAsia="Arial" w:hAnsi="Arial" w:cs="Arial"/>
            <w:i/>
            <w:color w:val="0000FF"/>
            <w:sz w:val="18"/>
            <w:szCs w:val="18"/>
          </w:rPr>
          <w:t>l</w:t>
        </w:r>
        <w:r>
          <w:rPr>
            <w:rFonts w:ascii="Arial" w:eastAsia="Arial" w:hAnsi="Arial" w:cs="Arial"/>
            <w:i/>
            <w:color w:val="0000FF"/>
            <w:spacing w:val="2"/>
            <w:sz w:val="18"/>
            <w:szCs w:val="18"/>
          </w:rPr>
          <w:t>e</w:t>
        </w:r>
        <w:r>
          <w:rPr>
            <w:rFonts w:ascii="Arial" w:eastAsia="Arial" w:hAnsi="Arial" w:cs="Arial"/>
            <w:i/>
            <w:color w:val="0000FF"/>
            <w:sz w:val="18"/>
            <w:szCs w:val="18"/>
          </w:rPr>
          <w:t>-Bi</w:t>
        </w:r>
        <w:r>
          <w:rPr>
            <w:rFonts w:ascii="Arial" w:eastAsia="Arial" w:hAnsi="Arial" w:cs="Arial"/>
            <w:i/>
            <w:color w:val="0000FF"/>
            <w:spacing w:val="-3"/>
            <w:sz w:val="18"/>
            <w:szCs w:val="18"/>
          </w:rPr>
          <w:t>r</w:t>
        </w:r>
        <w:r>
          <w:rPr>
            <w:rFonts w:ascii="Arial" w:eastAsia="Arial" w:hAnsi="Arial" w:cs="Arial"/>
            <w:i/>
            <w:color w:val="0000FF"/>
            <w:sz w:val="18"/>
            <w:szCs w:val="18"/>
          </w:rPr>
          <w:t>t</w:t>
        </w:r>
        <w:r>
          <w:rPr>
            <w:rFonts w:ascii="Arial" w:eastAsia="Arial" w:hAnsi="Arial" w:cs="Arial"/>
            <w:i/>
            <w:color w:val="0000FF"/>
            <w:spacing w:val="1"/>
            <w:sz w:val="18"/>
            <w:szCs w:val="18"/>
          </w:rPr>
          <w:t>h</w:t>
        </w:r>
        <w:r>
          <w:rPr>
            <w:rFonts w:ascii="Arial" w:eastAsia="Arial" w:hAnsi="Arial" w:cs="Arial"/>
            <w:i/>
            <w:color w:val="0000FF"/>
            <w:sz w:val="18"/>
            <w:szCs w:val="18"/>
          </w:rPr>
          <w:t>-of-</w:t>
        </w:r>
        <w:r>
          <w:rPr>
            <w:rFonts w:ascii="Arial" w:eastAsia="Arial" w:hAnsi="Arial" w:cs="Arial"/>
            <w:i/>
            <w:color w:val="0000FF"/>
            <w:spacing w:val="-3"/>
            <w:sz w:val="18"/>
            <w:szCs w:val="18"/>
          </w:rPr>
          <w:t>A</w:t>
        </w:r>
        <w:r>
          <w:rPr>
            <w:rFonts w:ascii="Arial" w:eastAsia="Arial" w:hAnsi="Arial" w:cs="Arial"/>
            <w:i/>
            <w:color w:val="0000FF"/>
            <w:sz w:val="18"/>
            <w:szCs w:val="18"/>
          </w:rPr>
          <w:t>u</w:t>
        </w:r>
        <w:r>
          <w:rPr>
            <w:rFonts w:ascii="Arial" w:eastAsia="Arial" w:hAnsi="Arial" w:cs="Arial"/>
            <w:i/>
            <w:color w:val="0000FF"/>
            <w:spacing w:val="1"/>
            <w:sz w:val="18"/>
            <w:szCs w:val="18"/>
          </w:rPr>
          <w:t>s</w:t>
        </w:r>
        <w:r>
          <w:rPr>
            <w:rFonts w:ascii="Arial" w:eastAsia="Arial" w:hAnsi="Arial" w:cs="Arial"/>
            <w:i/>
            <w:color w:val="0000FF"/>
            <w:sz w:val="18"/>
            <w:szCs w:val="18"/>
          </w:rPr>
          <w:t>t</w:t>
        </w:r>
        <w:r>
          <w:rPr>
            <w:rFonts w:ascii="Arial" w:eastAsia="Arial" w:hAnsi="Arial" w:cs="Arial"/>
            <w:i/>
            <w:color w:val="0000FF"/>
            <w:spacing w:val="-2"/>
            <w:sz w:val="18"/>
            <w:szCs w:val="18"/>
          </w:rPr>
          <w:t>r</w:t>
        </w:r>
        <w:r>
          <w:rPr>
            <w:rFonts w:ascii="Arial" w:eastAsia="Arial" w:hAnsi="Arial" w:cs="Arial"/>
            <w:i/>
            <w:color w:val="0000FF"/>
            <w:sz w:val="18"/>
            <w:szCs w:val="18"/>
          </w:rPr>
          <w:t>al</w:t>
        </w:r>
        <w:r>
          <w:rPr>
            <w:rFonts w:ascii="Arial" w:eastAsia="Arial" w:hAnsi="Arial" w:cs="Arial"/>
            <w:i/>
            <w:color w:val="0000FF"/>
            <w:spacing w:val="-2"/>
            <w:sz w:val="18"/>
            <w:szCs w:val="18"/>
          </w:rPr>
          <w:t>i</w:t>
        </w:r>
        <w:r>
          <w:rPr>
            <w:rFonts w:ascii="Arial" w:eastAsia="Arial" w:hAnsi="Arial" w:cs="Arial"/>
            <w:i/>
            <w:color w:val="0000FF"/>
            <w:spacing w:val="1"/>
            <w:sz w:val="18"/>
            <w:szCs w:val="18"/>
          </w:rPr>
          <w:t>a</w:t>
        </w:r>
        <w:r>
          <w:rPr>
            <w:rFonts w:ascii="Arial" w:eastAsia="Arial" w:hAnsi="Arial" w:cs="Arial"/>
            <w:i/>
            <w:color w:val="000000"/>
            <w:sz w:val="18"/>
            <w:szCs w:val="18"/>
          </w:rPr>
          <w:t>.</w:t>
        </w:r>
      </w:hyperlink>
    </w:p>
    <w:p w:rsidR="00390CA3" w:rsidRDefault="00390CA3">
      <w:pPr>
        <w:spacing w:line="242" w:lineRule="auto"/>
        <w:rPr>
          <w:rFonts w:ascii="Arial" w:eastAsia="Arial" w:hAnsi="Arial" w:cs="Arial"/>
          <w:sz w:val="18"/>
          <w:szCs w:val="18"/>
        </w:rPr>
        <w:sectPr w:rsidR="00390CA3">
          <w:footerReference w:type="default" r:id="rId91"/>
          <w:pgSz w:w="11907" w:h="16840"/>
          <w:pgMar w:top="1560" w:right="1280" w:bottom="780" w:left="1280" w:header="0" w:footer="585" w:gutter="0"/>
          <w:cols w:space="720"/>
        </w:sectPr>
      </w:pPr>
    </w:p>
    <w:p w:rsidR="00390CA3" w:rsidRDefault="00390CA3">
      <w:pPr>
        <w:spacing w:before="2" w:line="150" w:lineRule="exact"/>
        <w:rPr>
          <w:sz w:val="15"/>
          <w:szCs w:val="15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pStyle w:val="Heading1"/>
        <w:ind w:right="79"/>
      </w:pPr>
      <w:bookmarkStart w:id="64" w:name="_TOC_250010"/>
      <w:r>
        <w:t>Austral</w:t>
      </w:r>
      <w:r>
        <w:rPr>
          <w:spacing w:val="-2"/>
        </w:rPr>
        <w:t>i</w:t>
      </w:r>
      <w:r>
        <w:t>a's</w:t>
      </w:r>
      <w:r>
        <w:rPr>
          <w:spacing w:val="1"/>
        </w:rPr>
        <w:t xml:space="preserve"> </w:t>
      </w:r>
      <w:r>
        <w:rPr>
          <w:spacing w:val="-3"/>
        </w:rPr>
        <w:t>e</w:t>
      </w:r>
      <w:r>
        <w:rPr>
          <w:spacing w:val="-2"/>
        </w:rPr>
        <w:t>a</w:t>
      </w:r>
      <w:r>
        <w:t>rthquake</w:t>
      </w:r>
      <w:r>
        <w:rPr>
          <w:spacing w:val="-3"/>
        </w:rPr>
        <w:t xml:space="preserve"> </w:t>
      </w:r>
      <w:r>
        <w:t>rec</w:t>
      </w:r>
      <w:r>
        <w:rPr>
          <w:spacing w:val="-3"/>
        </w:rPr>
        <w:t>o</w:t>
      </w:r>
      <w:r>
        <w:t xml:space="preserve">rd </w:t>
      </w:r>
      <w:r>
        <w:rPr>
          <w:spacing w:val="-1"/>
        </w:rPr>
        <w:t>i</w:t>
      </w:r>
      <w:r>
        <w:t>n</w:t>
      </w:r>
      <w:r>
        <w:rPr>
          <w:spacing w:val="-1"/>
        </w:rPr>
        <w:t xml:space="preserve"> </w:t>
      </w:r>
      <w:r>
        <w:t>the pr</w:t>
      </w:r>
      <w:r>
        <w:rPr>
          <w:spacing w:val="-2"/>
        </w:rPr>
        <w:t>e</w:t>
      </w:r>
      <w:r>
        <w:rPr>
          <w:rFonts w:cs="Arial"/>
          <w:spacing w:val="-2"/>
        </w:rPr>
        <w:t>-</w:t>
      </w:r>
      <w:r>
        <w:rPr>
          <w:spacing w:val="-1"/>
        </w:rPr>
        <w:t>i</w:t>
      </w:r>
      <w:r>
        <w:t>n</w:t>
      </w:r>
      <w:r>
        <w:rPr>
          <w:spacing w:val="1"/>
        </w:rPr>
        <w:t>s</w:t>
      </w:r>
      <w:r>
        <w:t>trum</w:t>
      </w:r>
      <w:r>
        <w:rPr>
          <w:spacing w:val="-2"/>
        </w:rPr>
        <w:t>e</w:t>
      </w:r>
      <w:r>
        <w:t>ntal</w:t>
      </w:r>
      <w:r>
        <w:rPr>
          <w:spacing w:val="-2"/>
        </w:rPr>
        <w:t xml:space="preserve"> </w:t>
      </w:r>
      <w:bookmarkEnd w:id="64"/>
      <w:r>
        <w:t>era</w:t>
      </w:r>
    </w:p>
    <w:p w:rsidR="00390CA3" w:rsidRDefault="00390CA3">
      <w:pPr>
        <w:spacing w:before="9" w:line="110" w:lineRule="exact"/>
        <w:rPr>
          <w:sz w:val="11"/>
          <w:szCs w:val="11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pStyle w:val="BodyText"/>
        <w:spacing w:line="292" w:lineRule="auto"/>
        <w:ind w:right="219"/>
      </w:pPr>
      <w:r>
        <w:rPr>
          <w:spacing w:val="3"/>
        </w:rPr>
        <w:t>T</w:t>
      </w:r>
      <w:r>
        <w:t>he</w:t>
      </w:r>
      <w:r>
        <w:rPr>
          <w:spacing w:val="-7"/>
        </w:rPr>
        <w:t xml:space="preserve"> </w:t>
      </w:r>
      <w:r>
        <w:t>M</w:t>
      </w:r>
      <w:r>
        <w:rPr>
          <w:spacing w:val="-1"/>
        </w:rPr>
        <w:t>e</w:t>
      </w:r>
      <w:r>
        <w:rPr>
          <w:spacing w:val="1"/>
        </w:rPr>
        <w:t>c</w:t>
      </w:r>
      <w:r>
        <w:rPr>
          <w:spacing w:val="3"/>
        </w:rPr>
        <w:t>k</w:t>
      </w:r>
      <w:r>
        <w:t>eri</w:t>
      </w:r>
      <w:r>
        <w:rPr>
          <w:spacing w:val="-1"/>
        </w:rPr>
        <w:t>n</w:t>
      </w:r>
      <w:r>
        <w:t>g</w:t>
      </w:r>
      <w:r>
        <w:rPr>
          <w:spacing w:val="-7"/>
        </w:rPr>
        <w:t xml:space="preserve"> </w:t>
      </w:r>
      <w:r>
        <w:rPr>
          <w:spacing w:val="-1"/>
        </w:rPr>
        <w:t>e</w:t>
      </w:r>
      <w:r>
        <w:t>art</w:t>
      </w:r>
      <w:r>
        <w:rPr>
          <w:spacing w:val="2"/>
        </w:rPr>
        <w:t>h</w:t>
      </w:r>
      <w:r>
        <w:t>q</w:t>
      </w:r>
      <w:r>
        <w:rPr>
          <w:spacing w:val="-1"/>
        </w:rPr>
        <w:t>u</w:t>
      </w:r>
      <w:r>
        <w:t>a</w:t>
      </w:r>
      <w:r>
        <w:rPr>
          <w:spacing w:val="3"/>
        </w:rPr>
        <w:t>k</w:t>
      </w:r>
      <w:r>
        <w:t>e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1</w:t>
      </w:r>
      <w:r>
        <w:rPr>
          <w:spacing w:val="-1"/>
        </w:rPr>
        <w:t>9</w:t>
      </w:r>
      <w:r>
        <w:t>68</w:t>
      </w:r>
      <w:r>
        <w:rPr>
          <w:spacing w:val="-4"/>
        </w:rPr>
        <w:t xml:space="preserve"> </w:t>
      </w:r>
      <w:r>
        <w:rPr>
          <w:spacing w:val="-1"/>
        </w:rPr>
        <w:t>i</w:t>
      </w:r>
      <w:r>
        <w:t>s</w:t>
      </w:r>
      <w:r>
        <w:rPr>
          <w:spacing w:val="-6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5"/>
        </w:rPr>
        <w:t xml:space="preserve"> </w:t>
      </w:r>
      <w:r>
        <w:t>seco</w:t>
      </w:r>
      <w:r>
        <w:rPr>
          <w:spacing w:val="-1"/>
        </w:rPr>
        <w:t>n</w:t>
      </w:r>
      <w:r>
        <w:t>d</w:t>
      </w:r>
      <w:r>
        <w:rPr>
          <w:spacing w:val="-5"/>
        </w:rPr>
        <w:t xml:space="preserve"> </w:t>
      </w:r>
      <w:r>
        <w:rPr>
          <w:spacing w:val="-1"/>
        </w:rPr>
        <w:t>l</w:t>
      </w:r>
      <w:r>
        <w:t>ar</w:t>
      </w:r>
      <w:r>
        <w:rPr>
          <w:spacing w:val="2"/>
        </w:rPr>
        <w:t>g</w:t>
      </w:r>
      <w:r>
        <w:rPr>
          <w:spacing w:val="1"/>
        </w:rPr>
        <w:t>es</w:t>
      </w:r>
      <w:r>
        <w:t>t</w:t>
      </w:r>
      <w:r>
        <w:rPr>
          <w:spacing w:val="-7"/>
        </w:rPr>
        <w:t xml:space="preserve"> </w:t>
      </w:r>
      <w:r>
        <w:rPr>
          <w:spacing w:val="-1"/>
        </w:rPr>
        <w:t>e</w:t>
      </w:r>
      <w:r>
        <w:t>arth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7"/>
        </w:rPr>
        <w:t xml:space="preserve"> </w:t>
      </w:r>
      <w:r>
        <w:t>re</w:t>
      </w:r>
      <w:r>
        <w:rPr>
          <w:spacing w:val="1"/>
        </w:rPr>
        <w:t>c</w:t>
      </w:r>
      <w:r>
        <w:t>orded</w:t>
      </w:r>
      <w:r>
        <w:rPr>
          <w:spacing w:val="-5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7"/>
        </w:rPr>
        <w:t xml:space="preserve"> </w:t>
      </w:r>
      <w:r>
        <w:rPr>
          <w:spacing w:val="1"/>
        </w:rPr>
        <w:t>A</w:t>
      </w:r>
      <w:r>
        <w:t>ustral</w:t>
      </w:r>
      <w:r>
        <w:rPr>
          <w:spacing w:val="-1"/>
        </w:rPr>
        <w:t>i</w:t>
      </w:r>
      <w:r>
        <w:t>an</w:t>
      </w:r>
      <w:r>
        <w:rPr>
          <w:w w:val="99"/>
        </w:rPr>
        <w:t xml:space="preserve"> </w:t>
      </w:r>
      <w:r>
        <w:rPr>
          <w:spacing w:val="1"/>
        </w:rPr>
        <w:t>c</w:t>
      </w:r>
      <w:r>
        <w:t>o</w:t>
      </w:r>
      <w:r>
        <w:rPr>
          <w:spacing w:val="-1"/>
        </w:rPr>
        <w:t>n</w:t>
      </w:r>
      <w:r>
        <w:t>t</w:t>
      </w:r>
      <w:r>
        <w:rPr>
          <w:spacing w:val="-2"/>
        </w:rPr>
        <w:t>i</w:t>
      </w:r>
      <w:r>
        <w:rPr>
          <w:spacing w:val="1"/>
        </w:rPr>
        <w:t>n</w:t>
      </w:r>
      <w:r>
        <w:t>e</w:t>
      </w:r>
      <w:r>
        <w:rPr>
          <w:spacing w:val="-1"/>
        </w:rPr>
        <w:t>n</w:t>
      </w:r>
      <w:r>
        <w:t>t.</w:t>
      </w:r>
      <w:r>
        <w:rPr>
          <w:spacing w:val="-5"/>
        </w:rPr>
        <w:t xml:space="preserve"> </w:t>
      </w:r>
      <w:r>
        <w:rPr>
          <w:spacing w:val="-1"/>
        </w:rPr>
        <w:t>S</w:t>
      </w:r>
      <w:r>
        <w:t>u</w:t>
      </w:r>
      <w:r>
        <w:rPr>
          <w:spacing w:val="3"/>
        </w:rPr>
        <w:t>c</w:t>
      </w:r>
      <w:r>
        <w:t>h</w:t>
      </w:r>
      <w:r>
        <w:rPr>
          <w:spacing w:val="-6"/>
        </w:rPr>
        <w:t xml:space="preserve"> </w:t>
      </w:r>
      <w:r>
        <w:rPr>
          <w:spacing w:val="1"/>
        </w:rPr>
        <w:t>e</w:t>
      </w:r>
      <w:r>
        <w:rPr>
          <w:spacing w:val="-2"/>
        </w:rPr>
        <w:t>v</w:t>
      </w:r>
      <w:r>
        <w:t>e</w:t>
      </w:r>
      <w:r>
        <w:rPr>
          <w:spacing w:val="1"/>
        </w:rPr>
        <w:t>n</w:t>
      </w:r>
      <w:r>
        <w:t>ts</w:t>
      </w:r>
      <w:r>
        <w:rPr>
          <w:spacing w:val="-6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rare</w:t>
      </w:r>
      <w:r>
        <w:rPr>
          <w:spacing w:val="-7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</w:t>
      </w:r>
      <w:r>
        <w:rPr>
          <w:spacing w:val="-2"/>
        </w:rPr>
        <w:t>i</w:t>
      </w:r>
      <w:r>
        <w:rPr>
          <w:spacing w:val="1"/>
        </w:rPr>
        <w:t>s</w:t>
      </w:r>
      <w:r>
        <w:t>to</w:t>
      </w:r>
      <w:r>
        <w:rPr>
          <w:spacing w:val="2"/>
        </w:rPr>
        <w:t>r</w:t>
      </w:r>
      <w:r>
        <w:rPr>
          <w:spacing w:val="-1"/>
        </w:rPr>
        <w:t>i</w:t>
      </w:r>
      <w:r>
        <w:rPr>
          <w:spacing w:val="1"/>
        </w:rPr>
        <w:t>c</w:t>
      </w:r>
      <w:r>
        <w:t>al</w:t>
      </w:r>
      <w:r>
        <w:rPr>
          <w:spacing w:val="-7"/>
        </w:rPr>
        <w:t xml:space="preserve"> </w:t>
      </w:r>
      <w:r>
        <w:t>re</w:t>
      </w:r>
      <w:r>
        <w:rPr>
          <w:spacing w:val="3"/>
        </w:rPr>
        <w:t>c</w:t>
      </w:r>
      <w:r>
        <w:t>ord,</w:t>
      </w:r>
      <w:r>
        <w:rPr>
          <w:spacing w:val="-5"/>
        </w:rPr>
        <w:t xml:space="preserve"> </w:t>
      </w:r>
      <w:r>
        <w:t>wh</w:t>
      </w:r>
      <w:r>
        <w:rPr>
          <w:spacing w:val="-2"/>
        </w:rPr>
        <w:t>i</w:t>
      </w:r>
      <w:r>
        <w:rPr>
          <w:spacing w:val="1"/>
        </w:rPr>
        <w:t>c</w:t>
      </w:r>
      <w:r>
        <w:t>h</w:t>
      </w:r>
      <w:r>
        <w:rPr>
          <w:spacing w:val="-6"/>
        </w:rPr>
        <w:t xml:space="preserve"> </w:t>
      </w:r>
      <w:r>
        <w:t>s</w:t>
      </w:r>
      <w:r>
        <w:rPr>
          <w:spacing w:val="1"/>
        </w:rPr>
        <w:t>p</w:t>
      </w:r>
      <w:r>
        <w:t>a</w:t>
      </w:r>
      <w:r>
        <w:rPr>
          <w:spacing w:val="-1"/>
        </w:rPr>
        <w:t>n</w:t>
      </w:r>
      <w:r>
        <w:t>s</w:t>
      </w:r>
      <w:r>
        <w:rPr>
          <w:spacing w:val="-6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wo</w:t>
      </w:r>
      <w:r>
        <w:rPr>
          <w:spacing w:val="-6"/>
        </w:rPr>
        <w:t xml:space="preserve"> </w:t>
      </w:r>
      <w:r>
        <w:t>ce</w:t>
      </w:r>
      <w:r>
        <w:rPr>
          <w:spacing w:val="-1"/>
        </w:rPr>
        <w:t>n</w:t>
      </w:r>
      <w:r>
        <w:rPr>
          <w:spacing w:val="2"/>
        </w:rPr>
        <w:t>t</w:t>
      </w:r>
      <w:r>
        <w:rPr>
          <w:spacing w:val="1"/>
        </w:rPr>
        <w:t>u</w:t>
      </w:r>
      <w:r>
        <w:t>r</w:t>
      </w:r>
      <w:r>
        <w:rPr>
          <w:spacing w:val="-1"/>
        </w:rPr>
        <w:t>i</w:t>
      </w:r>
      <w:r>
        <w:t>es</w:t>
      </w:r>
      <w:r>
        <w:rPr>
          <w:spacing w:val="-6"/>
        </w:rPr>
        <w:t xml:space="preserve"> </w:t>
      </w:r>
      <w:r>
        <w:t>s</w:t>
      </w:r>
      <w:r>
        <w:rPr>
          <w:spacing w:val="-1"/>
        </w:rPr>
        <w:t>i</w:t>
      </w:r>
      <w:r>
        <w:t>nce</w:t>
      </w:r>
      <w:r>
        <w:rPr>
          <w:spacing w:val="-4"/>
        </w:rPr>
        <w:t xml:space="preserve"> </w:t>
      </w:r>
      <w:r>
        <w:rPr>
          <w:spacing w:val="-1"/>
        </w:rPr>
        <w:t>E</w:t>
      </w:r>
      <w:r>
        <w:t>ur</w:t>
      </w:r>
      <w:r>
        <w:rPr>
          <w:spacing w:val="2"/>
        </w:rPr>
        <w:t>o</w:t>
      </w:r>
      <w:r>
        <w:t>p</w:t>
      </w:r>
      <w:r>
        <w:rPr>
          <w:spacing w:val="-1"/>
        </w:rPr>
        <w:t>e</w:t>
      </w:r>
      <w:r>
        <w:rPr>
          <w:spacing w:val="1"/>
        </w:rPr>
        <w:t>a</w:t>
      </w:r>
      <w:r>
        <w:t>n</w:t>
      </w:r>
      <w:r>
        <w:rPr>
          <w:w w:val="99"/>
        </w:rPr>
        <w:t xml:space="preserve"> </w:t>
      </w:r>
      <w:r>
        <w:rPr>
          <w:spacing w:val="1"/>
        </w:rPr>
        <w:t>s</w:t>
      </w:r>
      <w:r>
        <w:t>et</w:t>
      </w:r>
      <w:r>
        <w:rPr>
          <w:spacing w:val="-1"/>
        </w:rPr>
        <w:t>tl</w:t>
      </w:r>
      <w:r>
        <w:t>e</w:t>
      </w:r>
      <w:r>
        <w:rPr>
          <w:spacing w:val="4"/>
        </w:rPr>
        <w:t>m</w:t>
      </w:r>
      <w:r>
        <w:t>e</w:t>
      </w:r>
      <w:r>
        <w:rPr>
          <w:spacing w:val="-1"/>
        </w:rPr>
        <w:t>n</w:t>
      </w:r>
      <w:r>
        <w:t>t.</w:t>
      </w:r>
      <w:r>
        <w:rPr>
          <w:spacing w:val="-7"/>
        </w:rPr>
        <w:t xml:space="preserve"> </w:t>
      </w:r>
      <w:r>
        <w:rPr>
          <w:spacing w:val="2"/>
        </w:rPr>
        <w:t>T</w:t>
      </w:r>
      <w:r>
        <w:t>h</w:t>
      </w:r>
      <w:r>
        <w:rPr>
          <w:spacing w:val="-2"/>
        </w:rPr>
        <w:t>i</w:t>
      </w:r>
      <w:r>
        <w:t>s</w:t>
      </w:r>
      <w:r>
        <w:rPr>
          <w:spacing w:val="-5"/>
        </w:rPr>
        <w:t xml:space="preserve"> </w:t>
      </w:r>
      <w:r>
        <w:rPr>
          <w:spacing w:val="-2"/>
        </w:rPr>
        <w:t>i</w:t>
      </w:r>
      <w:r>
        <w:t>s</w:t>
      </w:r>
      <w:r>
        <w:rPr>
          <w:spacing w:val="-5"/>
        </w:rPr>
        <w:t xml:space="preserve"> </w:t>
      </w:r>
      <w:r>
        <w:t>b</w:t>
      </w:r>
      <w:r>
        <w:rPr>
          <w:spacing w:val="-1"/>
        </w:rPr>
        <w:t>e</w:t>
      </w:r>
      <w:r>
        <w:rPr>
          <w:spacing w:val="1"/>
        </w:rPr>
        <w:t>ca</w:t>
      </w:r>
      <w:r>
        <w:t>use</w:t>
      </w:r>
      <w:r>
        <w:rPr>
          <w:spacing w:val="-5"/>
        </w:rPr>
        <w:t xml:space="preserve"> </w:t>
      </w:r>
      <w:r>
        <w:rPr>
          <w:spacing w:val="-2"/>
        </w:rPr>
        <w:t>l</w:t>
      </w:r>
      <w:r>
        <w:t>arge</w:t>
      </w:r>
      <w:r>
        <w:rPr>
          <w:spacing w:val="-4"/>
        </w:rPr>
        <w:t xml:space="preserve"> </w:t>
      </w:r>
      <w:r>
        <w:t>e</w:t>
      </w:r>
      <w:r>
        <w:rPr>
          <w:spacing w:val="-1"/>
        </w:rPr>
        <w:t>a</w:t>
      </w:r>
      <w:r>
        <w:t>r</w:t>
      </w:r>
      <w:r>
        <w:rPr>
          <w:spacing w:val="2"/>
        </w:rPr>
        <w:t>t</w:t>
      </w:r>
      <w:r>
        <w:t>h</w:t>
      </w:r>
      <w:r>
        <w:rPr>
          <w:spacing w:val="-1"/>
        </w:rPr>
        <w:t>q</w:t>
      </w:r>
      <w:r>
        <w:rPr>
          <w:spacing w:val="1"/>
        </w:rPr>
        <w:t>u</w:t>
      </w:r>
      <w:r>
        <w:t>a</w:t>
      </w:r>
      <w:r>
        <w:rPr>
          <w:spacing w:val="3"/>
        </w:rPr>
        <w:t>k</w:t>
      </w:r>
      <w:r>
        <w:t>es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ac</w:t>
      </w:r>
      <w:r>
        <w:rPr>
          <w:spacing w:val="3"/>
        </w:rPr>
        <w:t>t</w:t>
      </w:r>
      <w:r>
        <w:rPr>
          <w:spacing w:val="1"/>
        </w:rPr>
        <w:t>iv</w:t>
      </w:r>
      <w:r>
        <w:t>e</w:t>
      </w:r>
      <w:r>
        <w:rPr>
          <w:spacing w:val="-7"/>
        </w:rPr>
        <w:t xml:space="preserve"> </w:t>
      </w:r>
      <w:r>
        <w:rPr>
          <w:spacing w:val="1"/>
        </w:rPr>
        <w:t>f</w:t>
      </w:r>
      <w:r>
        <w:t>a</w:t>
      </w:r>
      <w:r>
        <w:rPr>
          <w:spacing w:val="-1"/>
        </w:rPr>
        <w:t>ul</w:t>
      </w:r>
      <w:r>
        <w:t>ts</w:t>
      </w:r>
      <w:r>
        <w:rPr>
          <w:spacing w:val="-5"/>
        </w:rPr>
        <w:t xml:space="preserve"> </w:t>
      </w:r>
      <w:r>
        <w:rPr>
          <w:spacing w:val="1"/>
        </w:rPr>
        <w:t>i</w:t>
      </w:r>
      <w:r>
        <w:t>n</w:t>
      </w:r>
      <w:r>
        <w:rPr>
          <w:spacing w:val="-6"/>
        </w:rPr>
        <w:t xml:space="preserve"> </w:t>
      </w:r>
      <w:r>
        <w:t>Austral</w:t>
      </w:r>
      <w:r>
        <w:rPr>
          <w:spacing w:val="-1"/>
        </w:rPr>
        <w:t>i</w:t>
      </w:r>
      <w:r>
        <w:t>a</w:t>
      </w:r>
      <w:r>
        <w:rPr>
          <w:spacing w:val="-5"/>
        </w:rPr>
        <w:t xml:space="preserve"> </w:t>
      </w:r>
      <w:r>
        <w:t>oc</w:t>
      </w:r>
      <w:r>
        <w:rPr>
          <w:spacing w:val="1"/>
        </w:rPr>
        <w:t>c</w:t>
      </w:r>
      <w:r>
        <w:t>ur</w:t>
      </w:r>
      <w:r>
        <w:rPr>
          <w:spacing w:val="-6"/>
        </w:rPr>
        <w:t xml:space="preserve"> </w:t>
      </w:r>
      <w:r>
        <w:rPr>
          <w:spacing w:val="2"/>
        </w:rPr>
        <w:t>a</w:t>
      </w:r>
      <w:r>
        <w:t>t</w:t>
      </w:r>
      <w:r>
        <w:rPr>
          <w:spacing w:val="-6"/>
        </w:rPr>
        <w:t xml:space="preserve"> </w:t>
      </w:r>
      <w:r>
        <w:rPr>
          <w:spacing w:val="-2"/>
        </w:rPr>
        <w:t>l</w:t>
      </w:r>
      <w:r>
        <w:rPr>
          <w:spacing w:val="1"/>
        </w:rPr>
        <w:t>o</w:t>
      </w:r>
      <w:r>
        <w:t>ng</w:t>
      </w:r>
      <w:r>
        <w:rPr>
          <w:spacing w:val="-5"/>
        </w:rPr>
        <w:t xml:space="preserve"> </w:t>
      </w:r>
      <w:r>
        <w:rPr>
          <w:spacing w:val="-1"/>
        </w:rPr>
        <w:t>i</w:t>
      </w:r>
      <w:r>
        <w:t>nt</w:t>
      </w:r>
      <w:r>
        <w:rPr>
          <w:spacing w:val="-1"/>
        </w:rPr>
        <w:t>e</w:t>
      </w:r>
      <w:r>
        <w:rPr>
          <w:spacing w:val="3"/>
        </w:rPr>
        <w:t>r</w:t>
      </w:r>
      <w:r>
        <w:rPr>
          <w:spacing w:val="-2"/>
        </w:rPr>
        <w:t>v</w:t>
      </w:r>
      <w:r>
        <w:rPr>
          <w:spacing w:val="1"/>
        </w:rPr>
        <w:t>a</w:t>
      </w:r>
      <w:r>
        <w:rPr>
          <w:spacing w:val="-1"/>
        </w:rPr>
        <w:t>l</w:t>
      </w:r>
      <w:r>
        <w:t>s</w:t>
      </w:r>
      <w:r>
        <w:rPr>
          <w:spacing w:val="-6"/>
        </w:rPr>
        <w:t xml:space="preserve"> </w:t>
      </w:r>
      <w:r>
        <w:t>of</w:t>
      </w:r>
      <w:r>
        <w:rPr>
          <w:w w:val="99"/>
        </w:rPr>
        <w:t xml:space="preserve"> </w:t>
      </w:r>
      <w:r>
        <w:t>te</w:t>
      </w:r>
      <w:r>
        <w:rPr>
          <w:spacing w:val="-1"/>
        </w:rPr>
        <w:t>n</w:t>
      </w:r>
      <w:r>
        <w:t>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h</w:t>
      </w:r>
      <w:r>
        <w:rPr>
          <w:spacing w:val="-1"/>
        </w:rPr>
        <w:t>u</w:t>
      </w:r>
      <w:r>
        <w:rPr>
          <w:spacing w:val="1"/>
        </w:rPr>
        <w:t>n</w:t>
      </w:r>
      <w:r>
        <w:t>dreds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</w:t>
      </w:r>
      <w:r>
        <w:rPr>
          <w:spacing w:val="1"/>
        </w:rPr>
        <w:t>h</w:t>
      </w:r>
      <w:r>
        <w:t>o</w:t>
      </w:r>
      <w:r>
        <w:rPr>
          <w:spacing w:val="-1"/>
        </w:rPr>
        <w:t>u</w:t>
      </w:r>
      <w:r>
        <w:rPr>
          <w:spacing w:val="1"/>
        </w:rPr>
        <w:t>sa</w:t>
      </w:r>
      <w:r>
        <w:t>n</w:t>
      </w:r>
      <w:r>
        <w:rPr>
          <w:spacing w:val="-1"/>
        </w:rPr>
        <w:t>d</w:t>
      </w:r>
      <w:r>
        <w:t>s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rPr>
          <w:spacing w:val="-5"/>
        </w:rPr>
        <w:t>y</w:t>
      </w:r>
      <w:r>
        <w:rPr>
          <w:spacing w:val="1"/>
        </w:rPr>
        <w:t>e</w:t>
      </w:r>
      <w:r>
        <w:t>ars</w:t>
      </w:r>
      <w:r>
        <w:rPr>
          <w:spacing w:val="-3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rPr>
          <w:spacing w:val="4"/>
        </w:rPr>
        <w:t>m</w:t>
      </w:r>
      <w:r>
        <w:t>ore.</w:t>
      </w:r>
      <w:r>
        <w:rPr>
          <w:spacing w:val="-7"/>
        </w:rPr>
        <w:t xml:space="preserve"> </w:t>
      </w:r>
      <w:r>
        <w:rPr>
          <w:spacing w:val="3"/>
        </w:rPr>
        <w:t>T</w:t>
      </w:r>
      <w:r>
        <w:t>he</w:t>
      </w:r>
      <w:r>
        <w:rPr>
          <w:spacing w:val="-5"/>
        </w:rPr>
        <w:t xml:space="preserve"> </w:t>
      </w:r>
      <w:r>
        <w:t>h</w:t>
      </w:r>
      <w:r>
        <w:rPr>
          <w:spacing w:val="-2"/>
        </w:rPr>
        <w:t>i</w:t>
      </w:r>
      <w:r>
        <w:rPr>
          <w:spacing w:val="1"/>
        </w:rPr>
        <w:t>s</w:t>
      </w:r>
      <w:r>
        <w:t>tor</w:t>
      </w:r>
      <w:r>
        <w:rPr>
          <w:spacing w:val="-1"/>
        </w:rPr>
        <w:t>i</w:t>
      </w:r>
      <w:r>
        <w:t>c</w:t>
      </w:r>
      <w:r>
        <w:rPr>
          <w:spacing w:val="-4"/>
        </w:rPr>
        <w:t xml:space="preserve"> </w:t>
      </w:r>
      <w:r>
        <w:t>record</w:t>
      </w:r>
      <w:r>
        <w:rPr>
          <w:spacing w:val="-3"/>
        </w:rPr>
        <w:t xml:space="preserve"> </w:t>
      </w:r>
      <w:r>
        <w:rPr>
          <w:spacing w:val="-2"/>
        </w:rPr>
        <w:t>i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n</w:t>
      </w:r>
      <w:r>
        <w:t>ot</w:t>
      </w:r>
      <w:r>
        <w:rPr>
          <w:spacing w:val="-5"/>
        </w:rPr>
        <w:t xml:space="preserve"> </w:t>
      </w:r>
      <w:r>
        <w:rPr>
          <w:spacing w:val="1"/>
        </w:rPr>
        <w:t>l</w:t>
      </w:r>
      <w:r>
        <w:t>o</w:t>
      </w:r>
      <w:r>
        <w:rPr>
          <w:spacing w:val="-1"/>
        </w:rPr>
        <w:t>n</w:t>
      </w:r>
      <w:r>
        <w:t>g</w:t>
      </w:r>
      <w:r>
        <w:rPr>
          <w:spacing w:val="-3"/>
        </w:rPr>
        <w:t xml:space="preserve"> </w:t>
      </w:r>
      <w:r>
        <w:rPr>
          <w:spacing w:val="1"/>
        </w:rPr>
        <w:t>e</w:t>
      </w:r>
      <w:r>
        <w:t>n</w:t>
      </w:r>
      <w:r>
        <w:rPr>
          <w:spacing w:val="-1"/>
        </w:rPr>
        <w:t>o</w:t>
      </w:r>
      <w:r>
        <w:t>u</w:t>
      </w:r>
      <w:r>
        <w:rPr>
          <w:spacing w:val="1"/>
        </w:rPr>
        <w:t>g</w:t>
      </w:r>
      <w:r>
        <w:t>h</w:t>
      </w:r>
      <w:r>
        <w:rPr>
          <w:spacing w:val="-5"/>
        </w:rPr>
        <w:t xml:space="preserve"> </w:t>
      </w:r>
      <w:r>
        <w:rPr>
          <w:spacing w:val="1"/>
        </w:rPr>
        <w:t>f</w:t>
      </w:r>
      <w:r>
        <w:t>or</w:t>
      </w:r>
      <w:r>
        <w:rPr>
          <w:spacing w:val="-5"/>
        </w:rPr>
        <w:t xml:space="preserve"> </w:t>
      </w:r>
      <w:r>
        <w:t>us</w:t>
      </w:r>
      <w:r>
        <w:rPr>
          <w:spacing w:val="-4"/>
        </w:rPr>
        <w:t xml:space="preserve"> </w:t>
      </w:r>
      <w:r>
        <w:t>to</w:t>
      </w:r>
      <w:r>
        <w:rPr>
          <w:w w:val="99"/>
        </w:rPr>
        <w:t xml:space="preserve"> </w:t>
      </w:r>
      <w:r>
        <w:t>as</w:t>
      </w:r>
      <w:r>
        <w:rPr>
          <w:spacing w:val="1"/>
        </w:rPr>
        <w:t>s</w:t>
      </w:r>
      <w:r>
        <w:t>ess</w:t>
      </w:r>
      <w:r>
        <w:rPr>
          <w:spacing w:val="-6"/>
        </w:rPr>
        <w:t xml:space="preserve"> </w:t>
      </w:r>
      <w:r>
        <w:rPr>
          <w:spacing w:val="-3"/>
        </w:rPr>
        <w:t>w</w:t>
      </w:r>
      <w:r>
        <w:t>h</w:t>
      </w:r>
      <w:r>
        <w:rPr>
          <w:spacing w:val="1"/>
        </w:rPr>
        <w:t>a</w:t>
      </w:r>
      <w:r>
        <w:t>t</w:t>
      </w:r>
      <w:r>
        <w:rPr>
          <w:spacing w:val="-5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6"/>
        </w:rPr>
        <w:t xml:space="preserve"> </w:t>
      </w:r>
      <w:r>
        <w:rPr>
          <w:spacing w:val="3"/>
        </w:rPr>
        <w:t>m</w:t>
      </w:r>
      <w:r>
        <w:t>ax</w:t>
      </w:r>
      <w:r>
        <w:rPr>
          <w:spacing w:val="-5"/>
        </w:rPr>
        <w:t>i</w:t>
      </w:r>
      <w:r>
        <w:rPr>
          <w:spacing w:val="4"/>
        </w:rPr>
        <w:t>m</w:t>
      </w:r>
      <w:r>
        <w:rPr>
          <w:spacing w:val="-3"/>
        </w:rPr>
        <w:t>u</w:t>
      </w:r>
      <w:r>
        <w:t>m</w:t>
      </w:r>
      <w:r>
        <w:rPr>
          <w:spacing w:val="-5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t>tu</w:t>
      </w:r>
      <w:r>
        <w:rPr>
          <w:spacing w:val="-1"/>
        </w:rPr>
        <w:t>d</w:t>
      </w:r>
      <w:r>
        <w:t>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</w:t>
      </w:r>
      <w:r>
        <w:rPr>
          <w:spacing w:val="-1"/>
        </w:rPr>
        <w:t>a</w:t>
      </w:r>
      <w:r>
        <w:t>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es</w:t>
      </w:r>
      <w:r>
        <w:rPr>
          <w:spacing w:val="-5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-6"/>
        </w:rPr>
        <w:t xml:space="preserve"> </w:t>
      </w:r>
      <w:r>
        <w:rPr>
          <w:spacing w:val="-2"/>
        </w:rPr>
        <w:t>A</w:t>
      </w:r>
      <w:r>
        <w:t>ustr</w:t>
      </w:r>
      <w:r>
        <w:rPr>
          <w:spacing w:val="1"/>
        </w:rPr>
        <w:t>a</w:t>
      </w:r>
      <w:r>
        <w:rPr>
          <w:spacing w:val="-1"/>
        </w:rPr>
        <w:t>l</w:t>
      </w:r>
      <w:r>
        <w:rPr>
          <w:spacing w:val="1"/>
        </w:rPr>
        <w:t>i</w:t>
      </w:r>
      <w:r>
        <w:t>a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t>s</w:t>
      </w:r>
      <w:r>
        <w:rPr>
          <w:spacing w:val="-3"/>
        </w:rPr>
        <w:t xml:space="preserve"> </w:t>
      </w:r>
      <w:r>
        <w:rPr>
          <w:spacing w:val="-1"/>
        </w:rPr>
        <w:t>li</w:t>
      </w:r>
      <w:r>
        <w:rPr>
          <w:spacing w:val="3"/>
        </w:rPr>
        <w:t>k</w:t>
      </w:r>
      <w:r>
        <w:t>ely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</w:t>
      </w:r>
      <w:r>
        <w:rPr>
          <w:spacing w:val="-1"/>
        </w:rPr>
        <w:t>e</w:t>
      </w:r>
      <w:r>
        <w:t>,</w:t>
      </w:r>
      <w:r>
        <w:rPr>
          <w:spacing w:val="-4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-5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h</w:t>
      </w:r>
      <w:r>
        <w:rPr>
          <w:spacing w:val="-1"/>
        </w:rPr>
        <w:t>i</w:t>
      </w:r>
      <w:r>
        <w:rPr>
          <w:spacing w:val="1"/>
        </w:rPr>
        <w:t>c</w:t>
      </w:r>
      <w:r>
        <w:t>h</w:t>
      </w:r>
      <w:r>
        <w:rPr>
          <w:spacing w:val="-6"/>
        </w:rPr>
        <w:t xml:space="preserve"> </w:t>
      </w:r>
      <w:r>
        <w:t>r</w:t>
      </w:r>
      <w:r>
        <w:rPr>
          <w:spacing w:val="2"/>
        </w:rPr>
        <w:t>e</w:t>
      </w:r>
      <w:r>
        <w:t>g</w:t>
      </w:r>
      <w:r>
        <w:rPr>
          <w:spacing w:val="-2"/>
        </w:rPr>
        <w:t>i</w:t>
      </w:r>
      <w:r>
        <w:rPr>
          <w:spacing w:val="1"/>
        </w:rPr>
        <w:t>o</w:t>
      </w:r>
      <w:r>
        <w:t>ns</w:t>
      </w:r>
      <w:r>
        <w:rPr>
          <w:spacing w:val="-5"/>
        </w:rPr>
        <w:t xml:space="preserve"> </w:t>
      </w:r>
      <w:r>
        <w:t>are</w:t>
      </w:r>
      <w:r>
        <w:rPr>
          <w:w w:val="99"/>
        </w:rPr>
        <w:t xml:space="preserve"> </w:t>
      </w:r>
      <w:r>
        <w:rPr>
          <w:spacing w:val="4"/>
        </w:rPr>
        <w:t>m</w:t>
      </w:r>
      <w:r>
        <w:rPr>
          <w:spacing w:val="-3"/>
        </w:rPr>
        <w:t>o</w:t>
      </w:r>
      <w:r>
        <w:rPr>
          <w:spacing w:val="1"/>
        </w:rPr>
        <w:t>s</w:t>
      </w:r>
      <w:r>
        <w:t>t</w:t>
      </w:r>
      <w:r>
        <w:rPr>
          <w:spacing w:val="-8"/>
        </w:rPr>
        <w:t xml:space="preserve"> </w:t>
      </w:r>
      <w:r>
        <w:rPr>
          <w:spacing w:val="-1"/>
        </w:rPr>
        <w:t>p</w:t>
      </w:r>
      <w:r>
        <w:rPr>
          <w:spacing w:val="1"/>
        </w:rPr>
        <w:t>r</w:t>
      </w:r>
      <w:r>
        <w:t>o</w:t>
      </w:r>
      <w:r>
        <w:rPr>
          <w:spacing w:val="-1"/>
        </w:rPr>
        <w:t>n</w:t>
      </w:r>
      <w:r>
        <w:t>e</w:t>
      </w:r>
      <w:r>
        <w:rPr>
          <w:spacing w:val="-7"/>
        </w:rPr>
        <w:t xml:space="preserve"> </w:t>
      </w:r>
      <w:r>
        <w:rPr>
          <w:spacing w:val="1"/>
        </w:rPr>
        <w:t>t</w:t>
      </w:r>
      <w:r>
        <w:t>o</w:t>
      </w:r>
      <w:r>
        <w:rPr>
          <w:spacing w:val="-8"/>
        </w:rPr>
        <w:t xml:space="preserve"> </w:t>
      </w:r>
      <w:r>
        <w:t>large</w:t>
      </w:r>
      <w:r>
        <w:rPr>
          <w:spacing w:val="-6"/>
        </w:rPr>
        <w:t xml:space="preserve"> </w:t>
      </w:r>
      <w:r>
        <w:t>d</w:t>
      </w:r>
      <w:r>
        <w:rPr>
          <w:spacing w:val="-1"/>
        </w:rPr>
        <w:t>a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rPr>
          <w:spacing w:val="1"/>
        </w:rPr>
        <w:t>i</w:t>
      </w:r>
      <w:r>
        <w:t>ng</w:t>
      </w:r>
      <w:r>
        <w:rPr>
          <w:spacing w:val="-7"/>
        </w:rPr>
        <w:t xml:space="preserve"> </w:t>
      </w:r>
      <w:r>
        <w:rPr>
          <w:spacing w:val="1"/>
        </w:rPr>
        <w:t>e</w:t>
      </w:r>
      <w:r>
        <w:t>arth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es.</w:t>
      </w:r>
      <w:r>
        <w:rPr>
          <w:spacing w:val="-8"/>
        </w:rPr>
        <w:t xml:space="preserve"> </w:t>
      </w:r>
      <w:r>
        <w:rPr>
          <w:spacing w:val="2"/>
        </w:rPr>
        <w:t>T</w:t>
      </w:r>
      <w:r>
        <w:t>o</w:t>
      </w:r>
      <w:r>
        <w:rPr>
          <w:spacing w:val="-7"/>
        </w:rPr>
        <w:t xml:space="preserve"> </w:t>
      </w:r>
      <w:r>
        <w:rPr>
          <w:spacing w:val="-1"/>
        </w:rPr>
        <w:t>a</w:t>
      </w:r>
      <w:r>
        <w:t>d</w:t>
      </w:r>
      <w:r>
        <w:rPr>
          <w:spacing w:val="-1"/>
        </w:rPr>
        <w:t>d</w:t>
      </w:r>
      <w:r>
        <w:t>ress</w:t>
      </w:r>
      <w:r>
        <w:rPr>
          <w:spacing w:val="-7"/>
        </w:rPr>
        <w:t xml:space="preserve"> </w:t>
      </w:r>
      <w:r>
        <w:t>t</w:t>
      </w:r>
      <w:r>
        <w:rPr>
          <w:spacing w:val="-1"/>
        </w:rPr>
        <w:t>hi</w:t>
      </w:r>
      <w:r>
        <w:t>s</w:t>
      </w:r>
      <w:r>
        <w:rPr>
          <w:spacing w:val="-6"/>
        </w:rPr>
        <w:t xml:space="preserve"> </w:t>
      </w:r>
      <w:r>
        <w:t>pro</w:t>
      </w:r>
      <w:r>
        <w:rPr>
          <w:spacing w:val="1"/>
        </w:rPr>
        <w:t>b</w:t>
      </w:r>
      <w:r>
        <w:rPr>
          <w:spacing w:val="-1"/>
        </w:rPr>
        <w:t>l</w:t>
      </w:r>
      <w:r>
        <w:t>e</w:t>
      </w:r>
      <w:r>
        <w:rPr>
          <w:spacing w:val="4"/>
        </w:rPr>
        <w:t>m</w:t>
      </w:r>
      <w:r>
        <w:t>,</w:t>
      </w:r>
      <w:r>
        <w:rPr>
          <w:spacing w:val="-8"/>
        </w:rPr>
        <w:t xml:space="preserve"> </w:t>
      </w:r>
      <w:r>
        <w:t>Ge</w:t>
      </w:r>
      <w:r>
        <w:rPr>
          <w:spacing w:val="-1"/>
        </w:rPr>
        <w:t>o</w:t>
      </w:r>
      <w:r>
        <w:rPr>
          <w:spacing w:val="1"/>
        </w:rPr>
        <w:t>sc</w:t>
      </w:r>
      <w:r>
        <w:rPr>
          <w:spacing w:val="-1"/>
        </w:rPr>
        <w:t>i</w:t>
      </w:r>
      <w:r>
        <w:t>e</w:t>
      </w:r>
      <w:r>
        <w:rPr>
          <w:spacing w:val="-1"/>
        </w:rPr>
        <w:t>n</w:t>
      </w:r>
      <w:r>
        <w:rPr>
          <w:spacing w:val="1"/>
        </w:rPr>
        <w:t>c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t>ustr</w:t>
      </w:r>
      <w:r>
        <w:rPr>
          <w:spacing w:val="1"/>
        </w:rPr>
        <w:t>a</w:t>
      </w:r>
      <w:r>
        <w:rPr>
          <w:spacing w:val="-1"/>
        </w:rPr>
        <w:t>li</w:t>
      </w:r>
      <w:r>
        <w:t>a</w:t>
      </w:r>
      <w:r>
        <w:rPr>
          <w:spacing w:val="-5"/>
        </w:rPr>
        <w:t xml:space="preserve"> </w:t>
      </w:r>
      <w:r>
        <w:t>uses</w:t>
      </w:r>
      <w:r>
        <w:rPr>
          <w:w w:val="99"/>
        </w:rPr>
        <w:t xml:space="preserve"> </w:t>
      </w:r>
      <w:r>
        <w:rPr>
          <w:rFonts w:cs="Arial"/>
          <w:b/>
          <w:bCs/>
        </w:rPr>
        <w:t>pal</w:t>
      </w:r>
      <w:r>
        <w:rPr>
          <w:rFonts w:cs="Arial"/>
          <w:b/>
          <w:bCs/>
          <w:spacing w:val="-1"/>
        </w:rPr>
        <w:t>e</w:t>
      </w:r>
      <w:r>
        <w:rPr>
          <w:rFonts w:cs="Arial"/>
          <w:b/>
          <w:bCs/>
        </w:rPr>
        <w:t>os</w:t>
      </w:r>
      <w:r>
        <w:rPr>
          <w:rFonts w:cs="Arial"/>
          <w:b/>
          <w:bCs/>
          <w:spacing w:val="1"/>
        </w:rPr>
        <w:t>e</w:t>
      </w:r>
      <w:r>
        <w:rPr>
          <w:rFonts w:cs="Arial"/>
          <w:b/>
          <w:bCs/>
        </w:rPr>
        <w:t>ismolo</w:t>
      </w:r>
      <w:r>
        <w:rPr>
          <w:rFonts w:cs="Arial"/>
          <w:b/>
          <w:bCs/>
          <w:spacing w:val="3"/>
        </w:rPr>
        <w:t>g</w:t>
      </w:r>
      <w:r>
        <w:rPr>
          <w:rFonts w:cs="Arial"/>
          <w:b/>
          <w:bCs/>
        </w:rPr>
        <w:t>y</w:t>
      </w:r>
      <w:r>
        <w:rPr>
          <w:rFonts w:cs="Arial"/>
          <w:b/>
          <w:bCs/>
          <w:spacing w:val="-7"/>
        </w:rPr>
        <w:t xml:space="preserve"> </w:t>
      </w:r>
      <w:r>
        <w:t>tech</w:t>
      </w:r>
      <w:r>
        <w:rPr>
          <w:spacing w:val="1"/>
        </w:rPr>
        <w:t>n</w:t>
      </w:r>
      <w:r>
        <w:rPr>
          <w:spacing w:val="-1"/>
        </w:rPr>
        <w:t>i</w:t>
      </w:r>
      <w:r>
        <w:t>q</w:t>
      </w:r>
      <w:r>
        <w:rPr>
          <w:spacing w:val="1"/>
        </w:rPr>
        <w:t>u</w:t>
      </w:r>
      <w:r>
        <w:t>es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ext</w:t>
      </w:r>
      <w:r>
        <w:rPr>
          <w:spacing w:val="1"/>
        </w:rPr>
        <w:t>e</w:t>
      </w:r>
      <w:r>
        <w:t>nd</w:t>
      </w:r>
      <w:r>
        <w:rPr>
          <w:spacing w:val="-7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7"/>
        </w:rPr>
        <w:t xml:space="preserve"> </w:t>
      </w:r>
      <w:r>
        <w:t>h</w:t>
      </w:r>
      <w:r>
        <w:rPr>
          <w:spacing w:val="-2"/>
        </w:rPr>
        <w:t>i</w:t>
      </w:r>
      <w:r>
        <w:rPr>
          <w:spacing w:val="1"/>
        </w:rPr>
        <w:t>s</w:t>
      </w:r>
      <w:r>
        <w:t>to</w:t>
      </w:r>
      <w:r>
        <w:rPr>
          <w:spacing w:val="2"/>
        </w:rPr>
        <w:t>r</w:t>
      </w:r>
      <w:r>
        <w:rPr>
          <w:spacing w:val="-1"/>
        </w:rPr>
        <w:t>i</w:t>
      </w:r>
      <w:r>
        <w:t>c</w:t>
      </w:r>
      <w:r>
        <w:rPr>
          <w:spacing w:val="-6"/>
        </w:rPr>
        <w:t xml:space="preserve"> </w:t>
      </w:r>
      <w:r>
        <w:t>record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e</w:t>
      </w:r>
      <w:r>
        <w:rPr>
          <w:spacing w:val="-1"/>
        </w:rPr>
        <w:t>a</w:t>
      </w:r>
      <w:r>
        <w:t>rt</w:t>
      </w:r>
      <w:r>
        <w:rPr>
          <w:spacing w:val="1"/>
        </w:rPr>
        <w:t>h</w:t>
      </w:r>
      <w:r>
        <w:t>q</w:t>
      </w:r>
      <w:r>
        <w:rPr>
          <w:spacing w:val="-1"/>
        </w:rPr>
        <w:t>u</w:t>
      </w:r>
      <w:r>
        <w:t>a</w:t>
      </w:r>
      <w:r>
        <w:rPr>
          <w:spacing w:val="3"/>
        </w:rPr>
        <w:t>k</w:t>
      </w:r>
      <w:r>
        <w:t>es</w:t>
      </w:r>
      <w:r>
        <w:rPr>
          <w:spacing w:val="-7"/>
        </w:rPr>
        <w:t xml:space="preserve"> </w:t>
      </w:r>
      <w:r>
        <w:t>b</w:t>
      </w:r>
      <w:r>
        <w:rPr>
          <w:spacing w:val="-1"/>
        </w:rPr>
        <w:t>a</w:t>
      </w:r>
      <w:r>
        <w:rPr>
          <w:spacing w:val="1"/>
        </w:rPr>
        <w:t>c</w:t>
      </w:r>
      <w:r>
        <w:t>k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e</w:t>
      </w:r>
      <w:r>
        <w:t>ns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</w:t>
      </w:r>
      <w:r>
        <w:rPr>
          <w:spacing w:val="-1"/>
        </w:rPr>
        <w:t>h</w:t>
      </w:r>
      <w:r>
        <w:t>o</w:t>
      </w:r>
      <w:r>
        <w:rPr>
          <w:spacing w:val="-1"/>
        </w:rPr>
        <w:t>u</w:t>
      </w:r>
      <w:r>
        <w:rPr>
          <w:spacing w:val="1"/>
        </w:rPr>
        <w:t>s</w:t>
      </w:r>
      <w:r>
        <w:t>a</w:t>
      </w:r>
      <w:r>
        <w:rPr>
          <w:spacing w:val="1"/>
        </w:rPr>
        <w:t>n</w:t>
      </w:r>
      <w:r>
        <w:t>ds</w:t>
      </w:r>
      <w:r>
        <w:rPr>
          <w:spacing w:val="-6"/>
        </w:rPr>
        <w:t xml:space="preserve"> </w:t>
      </w:r>
      <w:r>
        <w:t>of</w:t>
      </w:r>
      <w:r>
        <w:rPr>
          <w:w w:val="99"/>
        </w:rPr>
        <w:t xml:space="preserve"> </w:t>
      </w:r>
      <w:r>
        <w:rPr>
          <w:spacing w:val="-5"/>
        </w:rPr>
        <w:t>y</w:t>
      </w:r>
      <w:r>
        <w:rPr>
          <w:spacing w:val="1"/>
        </w:rPr>
        <w:t>e</w:t>
      </w:r>
      <w:r>
        <w:t>ar</w:t>
      </w:r>
      <w:r>
        <w:rPr>
          <w:spacing w:val="1"/>
        </w:rPr>
        <w:t>s</w:t>
      </w:r>
      <w:r>
        <w:t>.</w:t>
      </w:r>
    </w:p>
    <w:p w:rsidR="00390CA3" w:rsidRDefault="00390CA3">
      <w:pPr>
        <w:spacing w:before="2" w:line="180" w:lineRule="exact"/>
        <w:rPr>
          <w:sz w:val="18"/>
          <w:szCs w:val="18"/>
        </w:rPr>
      </w:pPr>
    </w:p>
    <w:p w:rsidR="00390CA3" w:rsidRDefault="00BD6A69">
      <w:pPr>
        <w:pStyle w:val="BodyText"/>
        <w:spacing w:line="292" w:lineRule="auto"/>
        <w:ind w:right="148"/>
      </w:pPr>
      <w:r>
        <w:rPr>
          <w:spacing w:val="3"/>
        </w:rPr>
        <w:t>T</w:t>
      </w:r>
      <w:r>
        <w:t>he</w:t>
      </w:r>
      <w:r>
        <w:rPr>
          <w:spacing w:val="-7"/>
        </w:rPr>
        <w:t xml:space="preserve"> </w:t>
      </w:r>
      <w:r>
        <w:t>sta</w:t>
      </w:r>
      <w:r>
        <w:rPr>
          <w:spacing w:val="-1"/>
        </w:rPr>
        <w:t>n</w:t>
      </w:r>
      <w:r>
        <w:t>d</w:t>
      </w:r>
      <w:r>
        <w:rPr>
          <w:spacing w:val="-1"/>
        </w:rPr>
        <w:t>a</w:t>
      </w:r>
      <w:r>
        <w:t>rd</w:t>
      </w:r>
      <w:r>
        <w:rPr>
          <w:spacing w:val="-4"/>
        </w:rPr>
        <w:t xml:space="preserve"> </w:t>
      </w:r>
      <w:r>
        <w:t>w</w:t>
      </w:r>
      <w:r>
        <w:rPr>
          <w:spacing w:val="2"/>
        </w:rPr>
        <w:t>a</w:t>
      </w:r>
      <w:r>
        <w:t>y</w:t>
      </w:r>
      <w:r>
        <w:rPr>
          <w:spacing w:val="-8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o</w:t>
      </w:r>
      <w:r>
        <w:rPr>
          <w:spacing w:val="-1"/>
        </w:rPr>
        <w:t>b</w:t>
      </w:r>
      <w:r>
        <w:t>t</w:t>
      </w:r>
      <w:r>
        <w:rPr>
          <w:spacing w:val="1"/>
        </w:rPr>
        <w:t>a</w:t>
      </w:r>
      <w:r>
        <w:rPr>
          <w:spacing w:val="-1"/>
        </w:rPr>
        <w:t>i</w:t>
      </w:r>
      <w:r>
        <w:rPr>
          <w:spacing w:val="1"/>
        </w:rPr>
        <w:t>n</w:t>
      </w:r>
      <w:r>
        <w:rPr>
          <w:spacing w:val="-1"/>
        </w:rPr>
        <w:t>i</w:t>
      </w:r>
      <w:r>
        <w:t>ng</w:t>
      </w:r>
      <w:r>
        <w:rPr>
          <w:spacing w:val="-6"/>
        </w:rPr>
        <w:t xml:space="preserve"> </w:t>
      </w:r>
      <w:r>
        <w:t>d</w:t>
      </w:r>
      <w:r>
        <w:rPr>
          <w:spacing w:val="-1"/>
        </w:rPr>
        <w:t>a</w:t>
      </w:r>
      <w:r>
        <w:rPr>
          <w:spacing w:val="2"/>
        </w:rPr>
        <w:t>t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o</w:t>
      </w:r>
      <w:r>
        <w:t>n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4"/>
        </w:rPr>
        <w:t xml:space="preserve"> </w:t>
      </w:r>
      <w:r>
        <w:rPr>
          <w:spacing w:val="-2"/>
        </w:rPr>
        <w:t>l</w:t>
      </w:r>
      <w:r>
        <w:t>oc</w:t>
      </w:r>
      <w:r>
        <w:rPr>
          <w:spacing w:val="1"/>
        </w:rPr>
        <w:t>a</w:t>
      </w:r>
      <w:r>
        <w:t>t</w:t>
      </w:r>
      <w:r>
        <w:rPr>
          <w:spacing w:val="-2"/>
        </w:rPr>
        <w:t>i</w:t>
      </w:r>
      <w:r>
        <w:rPr>
          <w:spacing w:val="1"/>
        </w:rPr>
        <w:t>o</w:t>
      </w:r>
      <w:r>
        <w:t>ns</w:t>
      </w:r>
      <w:r>
        <w:rPr>
          <w:spacing w:val="-6"/>
        </w:rPr>
        <w:t xml:space="preserve"> </w:t>
      </w:r>
      <w:r>
        <w:t>a</w:t>
      </w:r>
      <w:r>
        <w:rPr>
          <w:spacing w:val="1"/>
        </w:rPr>
        <w:t>n</w:t>
      </w:r>
      <w:r>
        <w:t>d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t>re</w:t>
      </w:r>
      <w:r>
        <w:rPr>
          <w:spacing w:val="-1"/>
        </w:rPr>
        <w:t>q</w:t>
      </w:r>
      <w:r>
        <w:t>u</w:t>
      </w:r>
      <w:r>
        <w:rPr>
          <w:spacing w:val="-1"/>
        </w:rPr>
        <w:t>e</w:t>
      </w:r>
      <w:r>
        <w:t>n</w:t>
      </w:r>
      <w:r>
        <w:rPr>
          <w:spacing w:val="3"/>
        </w:rPr>
        <w:t>c</w:t>
      </w:r>
      <w:r>
        <w:t>y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rPr>
          <w:spacing w:val="-2"/>
        </w:rPr>
        <w:t>l</w:t>
      </w:r>
      <w:r>
        <w:t>ar</w:t>
      </w:r>
      <w:r>
        <w:rPr>
          <w:spacing w:val="2"/>
        </w:rPr>
        <w:t>g</w:t>
      </w:r>
      <w:r>
        <w:t>e,</w:t>
      </w:r>
      <w:r>
        <w:rPr>
          <w:spacing w:val="-7"/>
        </w:rPr>
        <w:t xml:space="preserve"> </w:t>
      </w:r>
      <w:r>
        <w:rPr>
          <w:spacing w:val="1"/>
        </w:rPr>
        <w:t>d</w:t>
      </w:r>
      <w:r>
        <w:t>estr</w:t>
      </w:r>
      <w:r>
        <w:rPr>
          <w:spacing w:val="1"/>
        </w:rPr>
        <w:t>uc</w:t>
      </w:r>
      <w:r>
        <w:t>t</w:t>
      </w:r>
      <w:r>
        <w:rPr>
          <w:spacing w:val="-2"/>
        </w:rPr>
        <w:t>iv</w:t>
      </w:r>
      <w:r>
        <w:t>e</w:t>
      </w:r>
      <w:r>
        <w:rPr>
          <w:spacing w:val="-4"/>
        </w:rPr>
        <w:t xml:space="preserve"> </w:t>
      </w:r>
      <w:r>
        <w:t>e</w:t>
      </w:r>
      <w:r>
        <w:rPr>
          <w:spacing w:val="-1"/>
        </w:rPr>
        <w:t>a</w:t>
      </w:r>
      <w:r>
        <w:t>rt</w:t>
      </w:r>
      <w:r>
        <w:rPr>
          <w:spacing w:val="1"/>
        </w:rPr>
        <w:t>h</w:t>
      </w:r>
      <w:r>
        <w:t>q</w:t>
      </w:r>
      <w:r>
        <w:rPr>
          <w:spacing w:val="1"/>
        </w:rPr>
        <w:t>u</w:t>
      </w:r>
      <w:r>
        <w:t>a</w:t>
      </w:r>
      <w:r>
        <w:rPr>
          <w:spacing w:val="3"/>
        </w:rPr>
        <w:t>k</w:t>
      </w:r>
      <w:r>
        <w:t>es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t>s</w:t>
      </w:r>
      <w:r>
        <w:rPr>
          <w:w w:val="99"/>
        </w:rPr>
        <w:t xml:space="preserve"> </w:t>
      </w:r>
      <w:r>
        <w:rPr>
          <w:spacing w:val="-1"/>
        </w:rPr>
        <w:t>t</w:t>
      </w:r>
      <w:r>
        <w:t>o</w:t>
      </w:r>
      <w:r>
        <w:rPr>
          <w:spacing w:val="-6"/>
        </w:rPr>
        <w:t xml:space="preserve"> </w:t>
      </w:r>
      <w:r>
        <w:rPr>
          <w:spacing w:val="1"/>
        </w:rPr>
        <w:t>l</w:t>
      </w:r>
      <w:r>
        <w:t>o</w:t>
      </w:r>
      <w:r>
        <w:rPr>
          <w:spacing w:val="-1"/>
        </w:rPr>
        <w:t>o</w:t>
      </w:r>
      <w:r>
        <w:t>k</w:t>
      </w:r>
      <w:r>
        <w:rPr>
          <w:spacing w:val="-2"/>
        </w:rPr>
        <w:t xml:space="preserve"> </w:t>
      </w:r>
      <w:r>
        <w:rPr>
          <w:spacing w:val="1"/>
        </w:rPr>
        <w:t>f</w:t>
      </w:r>
      <w:r>
        <w:t>or</w:t>
      </w:r>
      <w:r>
        <w:rPr>
          <w:spacing w:val="-5"/>
        </w:rPr>
        <w:t xml:space="preserve"> </w:t>
      </w:r>
      <w:r>
        <w:t>e</w:t>
      </w:r>
      <w:r>
        <w:rPr>
          <w:spacing w:val="-2"/>
        </w:rPr>
        <w:t>v</w:t>
      </w:r>
      <w:r>
        <w:rPr>
          <w:spacing w:val="-1"/>
        </w:rPr>
        <w:t>i</w:t>
      </w:r>
      <w:r>
        <w:t>d</w:t>
      </w:r>
      <w:r>
        <w:rPr>
          <w:spacing w:val="1"/>
        </w:rPr>
        <w:t>e</w:t>
      </w:r>
      <w:r>
        <w:t>nce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-6"/>
        </w:rPr>
        <w:t xml:space="preserve"> </w:t>
      </w:r>
      <w:r>
        <w:t>la</w:t>
      </w:r>
      <w:r>
        <w:rPr>
          <w:spacing w:val="-1"/>
        </w:rPr>
        <w:t>n</w:t>
      </w:r>
      <w:r>
        <w:t>ds</w:t>
      </w:r>
      <w:r>
        <w:rPr>
          <w:spacing w:val="1"/>
        </w:rPr>
        <w:t>c</w:t>
      </w:r>
      <w:r>
        <w:t>a</w:t>
      </w:r>
      <w:r>
        <w:rPr>
          <w:spacing w:val="-1"/>
        </w:rPr>
        <w:t>p</w:t>
      </w:r>
      <w:r>
        <w:rPr>
          <w:spacing w:val="5"/>
        </w:rPr>
        <w:t>e</w:t>
      </w:r>
      <w:r>
        <w:t>.</w:t>
      </w:r>
      <w:r>
        <w:rPr>
          <w:spacing w:val="-5"/>
        </w:rPr>
        <w:t xml:space="preserve"> </w:t>
      </w:r>
      <w:r>
        <w:rPr>
          <w:spacing w:val="1"/>
        </w:rPr>
        <w:t>S</w:t>
      </w:r>
      <w:r>
        <w:t>o</w:t>
      </w:r>
      <w:r>
        <w:rPr>
          <w:spacing w:val="4"/>
        </w:rPr>
        <w:t>m</w:t>
      </w:r>
      <w:r>
        <w:t>e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t>a</w:t>
      </w:r>
      <w:r>
        <w:rPr>
          <w:spacing w:val="-1"/>
        </w:rPr>
        <w:t>ul</w:t>
      </w:r>
      <w:r>
        <w:t>ts</w:t>
      </w:r>
      <w:r>
        <w:rPr>
          <w:spacing w:val="-3"/>
        </w:rPr>
        <w:t xml:space="preserve"> </w:t>
      </w:r>
      <w:r>
        <w:t>th</w:t>
      </w:r>
      <w:r>
        <w:rPr>
          <w:spacing w:val="-1"/>
        </w:rPr>
        <w:t>a</w:t>
      </w:r>
      <w:r>
        <w:t>t</w:t>
      </w:r>
      <w:r>
        <w:rPr>
          <w:spacing w:val="-4"/>
        </w:rPr>
        <w:t xml:space="preserve"> </w:t>
      </w:r>
      <w:r>
        <w:t>h</w:t>
      </w:r>
      <w:r>
        <w:rPr>
          <w:spacing w:val="1"/>
        </w:rPr>
        <w:t>a</w:t>
      </w:r>
      <w:r>
        <w:rPr>
          <w:spacing w:val="-2"/>
        </w:rPr>
        <w:t>v</w:t>
      </w:r>
      <w:r>
        <w:t>e</w:t>
      </w:r>
      <w:r>
        <w:rPr>
          <w:spacing w:val="-5"/>
        </w:rPr>
        <w:t xml:space="preserve"> </w:t>
      </w:r>
      <w:r>
        <w:rPr>
          <w:spacing w:val="1"/>
        </w:rPr>
        <w:t>h</w:t>
      </w:r>
      <w:r>
        <w:t>ad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large</w:t>
      </w:r>
      <w:r>
        <w:rPr>
          <w:spacing w:val="-4"/>
        </w:rPr>
        <w:t xml:space="preserve"> </w:t>
      </w:r>
      <w:r>
        <w:t>e</w:t>
      </w:r>
      <w:r>
        <w:rPr>
          <w:spacing w:val="-1"/>
        </w:rPr>
        <w:t>a</w:t>
      </w:r>
      <w:r>
        <w:t>rt</w:t>
      </w:r>
      <w:r>
        <w:rPr>
          <w:spacing w:val="1"/>
        </w:rPr>
        <w:t>h</w:t>
      </w:r>
      <w:r>
        <w:t>q</w:t>
      </w:r>
      <w:r>
        <w:rPr>
          <w:spacing w:val="-1"/>
        </w:rPr>
        <w:t>u</w:t>
      </w:r>
      <w:r>
        <w:rPr>
          <w:spacing w:val="1"/>
        </w:rPr>
        <w:t>a</w:t>
      </w:r>
      <w:r>
        <w:rPr>
          <w:spacing w:val="3"/>
        </w:rPr>
        <w:t>k</w:t>
      </w:r>
      <w:r>
        <w:t>e</w:t>
      </w:r>
      <w:r>
        <w:rPr>
          <w:spacing w:val="-5"/>
        </w:rPr>
        <w:t xml:space="preserve"> </w:t>
      </w:r>
      <w:r>
        <w:rPr>
          <w:spacing w:val="-1"/>
        </w:rPr>
        <w:t>o</w:t>
      </w:r>
      <w:r>
        <w:rPr>
          <w:spacing w:val="2"/>
        </w:rPr>
        <w:t>f</w:t>
      </w:r>
      <w:r>
        <w:t>ten</w:t>
      </w:r>
      <w:r>
        <w:rPr>
          <w:spacing w:val="-3"/>
        </w:rPr>
        <w:t xml:space="preserve"> </w:t>
      </w:r>
      <w:r>
        <w:rPr>
          <w:spacing w:val="1"/>
        </w:rPr>
        <w:t>c</w:t>
      </w:r>
      <w:r>
        <w:t>a</w:t>
      </w:r>
      <w:r>
        <w:rPr>
          <w:spacing w:val="-1"/>
        </w:rPr>
        <w:t>u</w:t>
      </w:r>
      <w:r>
        <w:rPr>
          <w:spacing w:val="1"/>
        </w:rPr>
        <w:t>s</w:t>
      </w:r>
      <w:r>
        <w:t>e</w:t>
      </w:r>
      <w:r>
        <w:rPr>
          <w:spacing w:val="-6"/>
        </w:rPr>
        <w:t xml:space="preserve"> </w:t>
      </w:r>
      <w:r>
        <w:t>a</w:t>
      </w:r>
      <w:r>
        <w:rPr>
          <w:w w:val="99"/>
        </w:rPr>
        <w:t xml:space="preserve"> </w:t>
      </w:r>
      <w:r>
        <w:t>d</w:t>
      </w:r>
      <w:r>
        <w:rPr>
          <w:spacing w:val="-2"/>
        </w:rPr>
        <w:t>i</w:t>
      </w:r>
      <w:r>
        <w:rPr>
          <w:spacing w:val="1"/>
        </w:rPr>
        <w:t>s</w:t>
      </w:r>
      <w:r>
        <w:t>place</w:t>
      </w:r>
      <w:r>
        <w:rPr>
          <w:spacing w:val="4"/>
        </w:rPr>
        <w:t>m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-6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6"/>
        </w:rPr>
        <w:t xml:space="preserve"> </w:t>
      </w:r>
      <w:r>
        <w:t>la</w:t>
      </w:r>
      <w:r>
        <w:rPr>
          <w:spacing w:val="-1"/>
        </w:rPr>
        <w:t>n</w:t>
      </w:r>
      <w:r>
        <w:t>d</w:t>
      </w:r>
      <w:r>
        <w:rPr>
          <w:spacing w:val="-3"/>
        </w:rPr>
        <w:t xml:space="preserve"> </w:t>
      </w:r>
      <w:r>
        <w:t>s</w:t>
      </w:r>
      <w:r>
        <w:rPr>
          <w:spacing w:val="1"/>
        </w:rPr>
        <w:t>u</w:t>
      </w:r>
      <w:r>
        <w:t>r</w:t>
      </w:r>
      <w:r>
        <w:rPr>
          <w:spacing w:val="2"/>
        </w:rPr>
        <w:t>f</w:t>
      </w:r>
      <w:r>
        <w:t>ace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t>h</w:t>
      </w:r>
      <w:r>
        <w:rPr>
          <w:spacing w:val="-1"/>
        </w:rPr>
        <w:t>a</w:t>
      </w:r>
      <w:r>
        <w:t>t</w:t>
      </w:r>
      <w:r>
        <w:rPr>
          <w:spacing w:val="-5"/>
        </w:rPr>
        <w:t xml:space="preserve"> </w:t>
      </w:r>
      <w:r>
        <w:rPr>
          <w:spacing w:val="1"/>
        </w:rPr>
        <w:t>f</w:t>
      </w:r>
      <w:r>
        <w:t>o</w:t>
      </w:r>
      <w:r>
        <w:rPr>
          <w:spacing w:val="-2"/>
        </w:rPr>
        <w:t>r</w:t>
      </w:r>
      <w:r>
        <w:rPr>
          <w:spacing w:val="4"/>
        </w:rPr>
        <w:t>m</w:t>
      </w:r>
      <w:r>
        <w:t>s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rFonts w:cs="Arial"/>
          <w:b/>
          <w:bCs/>
        </w:rPr>
        <w:t>s</w:t>
      </w:r>
      <w:r>
        <w:rPr>
          <w:rFonts w:cs="Arial"/>
          <w:b/>
          <w:bCs/>
          <w:spacing w:val="-1"/>
        </w:rPr>
        <w:t>c</w:t>
      </w:r>
      <w:r>
        <w:rPr>
          <w:rFonts w:cs="Arial"/>
          <w:b/>
          <w:bCs/>
        </w:rPr>
        <w:t>a</w:t>
      </w:r>
      <w:r>
        <w:rPr>
          <w:rFonts w:cs="Arial"/>
          <w:b/>
          <w:bCs/>
          <w:spacing w:val="-1"/>
        </w:rPr>
        <w:t>r</w:t>
      </w:r>
      <w:r>
        <w:rPr>
          <w:rFonts w:cs="Arial"/>
          <w:b/>
          <w:bCs/>
        </w:rPr>
        <w:t>p</w:t>
      </w:r>
      <w:r>
        <w:t>,</w:t>
      </w:r>
      <w:r>
        <w:rPr>
          <w:spacing w:val="-3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-6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5"/>
        </w:rPr>
        <w:t xml:space="preserve"> </w:t>
      </w:r>
      <w:r>
        <w:t>le</w:t>
      </w:r>
      <w:r>
        <w:rPr>
          <w:spacing w:val="-1"/>
        </w:rPr>
        <w:t>n</w:t>
      </w:r>
      <w:r>
        <w:rPr>
          <w:spacing w:val="1"/>
        </w:rPr>
        <w:t>g</w:t>
      </w:r>
      <w:r>
        <w:t>th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</w:t>
      </w:r>
      <w:r>
        <w:rPr>
          <w:spacing w:val="1"/>
        </w:rPr>
        <w:t>h</w:t>
      </w:r>
      <w:r>
        <w:rPr>
          <w:spacing w:val="-1"/>
        </w:rPr>
        <w:t>i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f</w:t>
      </w:r>
      <w:r>
        <w:t>a</w:t>
      </w:r>
      <w:r>
        <w:rPr>
          <w:spacing w:val="-1"/>
        </w:rPr>
        <w:t>ul</w:t>
      </w:r>
      <w:r>
        <w:t>t</w:t>
      </w:r>
      <w:r>
        <w:rPr>
          <w:spacing w:val="-6"/>
        </w:rPr>
        <w:t xml:space="preserve"> </w:t>
      </w:r>
      <w:r>
        <w:t>s</w:t>
      </w:r>
      <w:r>
        <w:rPr>
          <w:spacing w:val="3"/>
        </w:rPr>
        <w:t>c</w:t>
      </w:r>
      <w:r>
        <w:t>arp</w:t>
      </w:r>
      <w:r>
        <w:rPr>
          <w:spacing w:val="-5"/>
        </w:rPr>
        <w:t xml:space="preserve"> </w:t>
      </w:r>
      <w:r>
        <w:rPr>
          <w:spacing w:val="-1"/>
        </w:rPr>
        <w:t>i</w:t>
      </w:r>
      <w:r>
        <w:t>s</w:t>
      </w:r>
      <w:r>
        <w:rPr>
          <w:spacing w:val="-5"/>
        </w:rPr>
        <w:t xml:space="preserve"> </w:t>
      </w:r>
      <w:r>
        <w:t>pr</w:t>
      </w:r>
      <w:r>
        <w:rPr>
          <w:spacing w:val="2"/>
        </w:rPr>
        <w:t>o</w:t>
      </w:r>
      <w:r>
        <w:t>p</w:t>
      </w:r>
      <w:r>
        <w:rPr>
          <w:spacing w:val="-1"/>
        </w:rPr>
        <w:t>o</w:t>
      </w:r>
      <w:r>
        <w:t>r</w:t>
      </w:r>
      <w:r>
        <w:rPr>
          <w:spacing w:val="2"/>
        </w:rPr>
        <w:t>t</w:t>
      </w:r>
      <w:r>
        <w:rPr>
          <w:spacing w:val="-1"/>
        </w:rPr>
        <w:t>i</w:t>
      </w:r>
      <w:r>
        <w:t>o</w:t>
      </w:r>
      <w:r>
        <w:rPr>
          <w:spacing w:val="1"/>
        </w:rPr>
        <w:t>n</w:t>
      </w:r>
      <w:r>
        <w:t>al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o</w:t>
      </w:r>
      <w:r>
        <w:rPr>
          <w:w w:val="99"/>
        </w:rPr>
        <w:t xml:space="preserve"> </w:t>
      </w:r>
      <w:r>
        <w:rPr>
          <w:spacing w:val="-1"/>
        </w:rPr>
        <w:t>th</w:t>
      </w:r>
      <w:r>
        <w:t>e</w:t>
      </w:r>
      <w:r>
        <w:rPr>
          <w:spacing w:val="-7"/>
        </w:rPr>
        <w:t xml:space="preserve"> </w:t>
      </w:r>
      <w:r>
        <w:rPr>
          <w:rFonts w:cs="Arial"/>
          <w:b/>
          <w:bCs/>
        </w:rPr>
        <w:t>pa</w:t>
      </w:r>
      <w:r>
        <w:rPr>
          <w:rFonts w:cs="Arial"/>
          <w:b/>
          <w:bCs/>
          <w:spacing w:val="1"/>
        </w:rPr>
        <w:t>l</w:t>
      </w:r>
      <w:r>
        <w:rPr>
          <w:rFonts w:cs="Arial"/>
          <w:b/>
          <w:bCs/>
        </w:rPr>
        <w:t>eoe</w:t>
      </w:r>
      <w:r>
        <w:rPr>
          <w:rFonts w:cs="Arial"/>
          <w:b/>
          <w:bCs/>
          <w:spacing w:val="1"/>
        </w:rPr>
        <w:t>a</w:t>
      </w:r>
      <w:r>
        <w:rPr>
          <w:rFonts w:cs="Arial"/>
          <w:b/>
          <w:bCs/>
          <w:spacing w:val="-1"/>
        </w:rPr>
        <w:t>r</w:t>
      </w:r>
      <w:r>
        <w:rPr>
          <w:rFonts w:cs="Arial"/>
          <w:b/>
          <w:bCs/>
          <w:spacing w:val="1"/>
        </w:rPr>
        <w:t>t</w:t>
      </w:r>
      <w:r>
        <w:rPr>
          <w:rFonts w:cs="Arial"/>
          <w:b/>
          <w:bCs/>
        </w:rPr>
        <w:t>hqua</w:t>
      </w:r>
      <w:r>
        <w:rPr>
          <w:rFonts w:cs="Arial"/>
          <w:b/>
          <w:bCs/>
          <w:spacing w:val="-1"/>
        </w:rPr>
        <w:t>k</w:t>
      </w:r>
      <w:r>
        <w:rPr>
          <w:rFonts w:cs="Arial"/>
          <w:b/>
          <w:bCs/>
        </w:rPr>
        <w:t>e</w:t>
      </w:r>
      <w:r>
        <w:rPr>
          <w:rFonts w:cs="Arial"/>
          <w:b/>
          <w:bCs/>
          <w:spacing w:val="-6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1"/>
        </w:rPr>
        <w:t>g</w:t>
      </w:r>
      <w:r>
        <w:t>n</w:t>
      </w:r>
      <w:r>
        <w:rPr>
          <w:spacing w:val="-2"/>
        </w:rPr>
        <w:t>i</w:t>
      </w:r>
      <w:r>
        <w:t>t</w:t>
      </w:r>
      <w:r>
        <w:rPr>
          <w:spacing w:val="1"/>
        </w:rPr>
        <w:t>u</w:t>
      </w:r>
      <w:r>
        <w:t>d</w:t>
      </w:r>
      <w:r>
        <w:rPr>
          <w:spacing w:val="-1"/>
        </w:rPr>
        <w:t>e</w:t>
      </w:r>
      <w:r>
        <w:t>.</w:t>
      </w:r>
      <w:r>
        <w:rPr>
          <w:spacing w:val="-6"/>
        </w:rPr>
        <w:t xml:space="preserve"> </w:t>
      </w:r>
      <w:r>
        <w:rPr>
          <w:spacing w:val="3"/>
        </w:rPr>
        <w:t>O</w:t>
      </w:r>
      <w:r>
        <w:t>nce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</w:t>
      </w:r>
      <w:r>
        <w:rPr>
          <w:spacing w:val="1"/>
        </w:rPr>
        <w:t>c</w:t>
      </w:r>
      <w:r>
        <w:t>arp</w:t>
      </w:r>
      <w:r>
        <w:rPr>
          <w:spacing w:val="-5"/>
        </w:rPr>
        <w:t xml:space="preserve"> </w:t>
      </w:r>
      <w:r>
        <w:t>h</w:t>
      </w:r>
      <w:r>
        <w:rPr>
          <w:spacing w:val="-1"/>
        </w:rPr>
        <w:t>a</w:t>
      </w:r>
      <w:r>
        <w:t>s</w:t>
      </w:r>
      <w:r>
        <w:rPr>
          <w:spacing w:val="-6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1"/>
        </w:rPr>
        <w:t>e</w:t>
      </w:r>
      <w:r>
        <w:t>n</w:t>
      </w:r>
      <w:r>
        <w:rPr>
          <w:spacing w:val="-6"/>
        </w:rPr>
        <w:t xml:space="preserve"> </w:t>
      </w:r>
      <w:r>
        <w:rPr>
          <w:spacing w:val="-1"/>
        </w:rPr>
        <w:t>i</w:t>
      </w:r>
      <w:r>
        <w:t>d</w:t>
      </w:r>
      <w:r>
        <w:rPr>
          <w:spacing w:val="1"/>
        </w:rPr>
        <w:t>e</w:t>
      </w:r>
      <w:r>
        <w:t>nt</w:t>
      </w:r>
      <w:r>
        <w:rPr>
          <w:spacing w:val="-2"/>
        </w:rPr>
        <w:t>i</w:t>
      </w:r>
      <w:r>
        <w:rPr>
          <w:spacing w:val="2"/>
        </w:rPr>
        <w:t>f</w:t>
      </w:r>
      <w:r>
        <w:rPr>
          <w:spacing w:val="-1"/>
        </w:rPr>
        <w:t>i</w:t>
      </w:r>
      <w:r>
        <w:rPr>
          <w:spacing w:val="1"/>
        </w:rPr>
        <w:t>e</w:t>
      </w:r>
      <w:r>
        <w:t>d,</w:t>
      </w:r>
      <w:r>
        <w:rPr>
          <w:spacing w:val="-5"/>
        </w:rPr>
        <w:t xml:space="preserve"> </w:t>
      </w:r>
      <w:r>
        <w:rPr>
          <w:spacing w:val="1"/>
        </w:rPr>
        <w:t>so</w:t>
      </w:r>
      <w:r>
        <w:rPr>
          <w:spacing w:val="-1"/>
        </w:rPr>
        <w:t>i</w:t>
      </w:r>
      <w:r>
        <w:t>l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5"/>
        </w:rPr>
        <w:t xml:space="preserve"> </w:t>
      </w:r>
      <w:r>
        <w:t>rock</w:t>
      </w:r>
      <w:r>
        <w:rPr>
          <w:spacing w:val="-6"/>
        </w:rPr>
        <w:t xml:space="preserve"> </w:t>
      </w:r>
      <w:r>
        <w:rPr>
          <w:spacing w:val="-2"/>
        </w:rPr>
        <w:t>l</w:t>
      </w:r>
      <w:r>
        <w:rPr>
          <w:spacing w:val="4"/>
        </w:rPr>
        <w:t>a</w:t>
      </w:r>
      <w:r>
        <w:rPr>
          <w:spacing w:val="-5"/>
        </w:rPr>
        <w:t>y</w:t>
      </w:r>
      <w:r>
        <w:t>ers</w:t>
      </w:r>
      <w:r>
        <w:rPr>
          <w:spacing w:val="-5"/>
        </w:rPr>
        <w:t xml:space="preserve"> </w:t>
      </w:r>
      <w:r>
        <w:t>d</w:t>
      </w:r>
      <w:r>
        <w:rPr>
          <w:spacing w:val="-2"/>
        </w:rPr>
        <w:t>i</w:t>
      </w:r>
      <w:r>
        <w:rPr>
          <w:spacing w:val="3"/>
        </w:rPr>
        <w:t>s</w:t>
      </w:r>
      <w:r>
        <w:t>p</w:t>
      </w:r>
      <w:r>
        <w:rPr>
          <w:spacing w:val="-2"/>
        </w:rPr>
        <w:t>l</w:t>
      </w:r>
      <w:r>
        <w:t>ac</w:t>
      </w:r>
      <w:r>
        <w:rPr>
          <w:spacing w:val="1"/>
        </w:rPr>
        <w:t>e</w:t>
      </w:r>
      <w:r>
        <w:t>d</w:t>
      </w:r>
      <w:r>
        <w:rPr>
          <w:w w:val="99"/>
        </w:rPr>
        <w:t xml:space="preserve"> </w:t>
      </w:r>
      <w:r>
        <w:t>across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5"/>
        </w:rPr>
        <w:t xml:space="preserve"> </w:t>
      </w:r>
      <w:r>
        <w:rPr>
          <w:spacing w:val="1"/>
        </w:rPr>
        <w:t>f</w:t>
      </w:r>
      <w:r>
        <w:t>a</w:t>
      </w:r>
      <w:r>
        <w:rPr>
          <w:spacing w:val="-1"/>
        </w:rPr>
        <w:t>ul</w:t>
      </w:r>
      <w:r>
        <w:t>t</w:t>
      </w:r>
      <w:r>
        <w:rPr>
          <w:spacing w:val="-6"/>
        </w:rPr>
        <w:t xml:space="preserve"> </w:t>
      </w:r>
      <w:r>
        <w:t>c</w:t>
      </w:r>
      <w:r>
        <w:rPr>
          <w:spacing w:val="1"/>
        </w:rPr>
        <w:t>a</w:t>
      </w:r>
      <w:r>
        <w:t>n</w:t>
      </w:r>
      <w:r>
        <w:rPr>
          <w:spacing w:val="-5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6"/>
        </w:rPr>
        <w:t xml:space="preserve"> </w:t>
      </w:r>
      <w:r>
        <w:rPr>
          <w:spacing w:val="3"/>
        </w:rPr>
        <w:t>m</w:t>
      </w:r>
      <w:r>
        <w:rPr>
          <w:spacing w:val="-3"/>
        </w:rPr>
        <w:t>a</w:t>
      </w:r>
      <w:r>
        <w:t>p</w:t>
      </w:r>
      <w:r>
        <w:rPr>
          <w:spacing w:val="-1"/>
        </w:rPr>
        <w:t>p</w:t>
      </w:r>
      <w:r>
        <w:t>ed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>n</w:t>
      </w:r>
      <w:r>
        <w:t>d</w:t>
      </w:r>
      <w:r>
        <w:rPr>
          <w:spacing w:val="-6"/>
        </w:rPr>
        <w:t xml:space="preserve"> </w:t>
      </w:r>
      <w:r>
        <w:rPr>
          <w:spacing w:val="-1"/>
        </w:rPr>
        <w:t>d</w:t>
      </w:r>
      <w:r>
        <w:rPr>
          <w:spacing w:val="1"/>
        </w:rPr>
        <w:t>a</w:t>
      </w:r>
      <w:r>
        <w:t>ted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work</w:t>
      </w:r>
      <w:r>
        <w:rPr>
          <w:spacing w:val="-2"/>
        </w:rPr>
        <w:t xml:space="preserve"> </w:t>
      </w:r>
      <w:r>
        <w:t>o</w:t>
      </w:r>
      <w:r>
        <w:rPr>
          <w:spacing w:val="-1"/>
        </w:rPr>
        <w:t>u</w:t>
      </w:r>
      <w:r>
        <w:t>t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4"/>
        </w:rPr>
        <w:t xml:space="preserve"> </w:t>
      </w:r>
      <w:r>
        <w:t>d</w:t>
      </w:r>
      <w:r>
        <w:rPr>
          <w:spacing w:val="-2"/>
        </w:rPr>
        <w:t>i</w:t>
      </w:r>
      <w:r>
        <w:rPr>
          <w:spacing w:val="1"/>
        </w:rPr>
        <w:t>sp</w:t>
      </w:r>
      <w:r>
        <w:rPr>
          <w:spacing w:val="-1"/>
        </w:rPr>
        <w:t>l</w:t>
      </w:r>
      <w:r>
        <w:t>ace</w:t>
      </w:r>
      <w:r>
        <w:rPr>
          <w:spacing w:val="4"/>
        </w:rPr>
        <w:t>m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-5"/>
        </w:rPr>
        <w:t xml:space="preserve"> </w:t>
      </w:r>
      <w:r>
        <w:t>(an</w:t>
      </w:r>
      <w:r>
        <w:rPr>
          <w:spacing w:val="-6"/>
        </w:rPr>
        <w:t xml:space="preserve"> </w:t>
      </w:r>
      <w:r>
        <w:t>in</w:t>
      </w:r>
      <w:r>
        <w:rPr>
          <w:spacing w:val="1"/>
        </w:rPr>
        <w:t>d</w:t>
      </w:r>
      <w:r>
        <w:rPr>
          <w:spacing w:val="-1"/>
        </w:rPr>
        <w:t>i</w:t>
      </w:r>
      <w:r>
        <w:rPr>
          <w:spacing w:val="1"/>
        </w:rPr>
        <w:t>c</w:t>
      </w:r>
      <w:r>
        <w:t>at</w:t>
      </w:r>
      <w:r>
        <w:rPr>
          <w:spacing w:val="-2"/>
        </w:rPr>
        <w:t>i</w:t>
      </w:r>
      <w:r>
        <w:rPr>
          <w:spacing w:val="1"/>
        </w:rPr>
        <w:t>o</w:t>
      </w:r>
      <w:r>
        <w:t>n</w:t>
      </w:r>
      <w:r>
        <w:rPr>
          <w:spacing w:val="-5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w w:val="99"/>
        </w:rPr>
        <w:t xml:space="preserve"> </w:t>
      </w:r>
      <w:r>
        <w:t>e</w:t>
      </w:r>
      <w:r>
        <w:rPr>
          <w:spacing w:val="-1"/>
        </w:rPr>
        <w:t>a</w:t>
      </w:r>
      <w:r>
        <w:t>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7"/>
        </w:rPr>
        <w:t xml:space="preserve"> </w:t>
      </w:r>
      <w:r>
        <w:rPr>
          <w:spacing w:val="3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t>tu</w:t>
      </w:r>
      <w:r>
        <w:rPr>
          <w:spacing w:val="-1"/>
        </w:rPr>
        <w:t>d</w:t>
      </w:r>
      <w:r>
        <w:t>e)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>g</w:t>
      </w:r>
      <w:r>
        <w:t>es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rPr>
          <w:spacing w:val="1"/>
        </w:rPr>
        <w:t>l</w:t>
      </w:r>
      <w:r>
        <w:t>arge</w:t>
      </w:r>
      <w:r>
        <w:rPr>
          <w:spacing w:val="-4"/>
        </w:rPr>
        <w:t xml:space="preserve"> </w:t>
      </w:r>
      <w:r>
        <w:t>e</w:t>
      </w:r>
      <w:r>
        <w:rPr>
          <w:spacing w:val="-1"/>
        </w:rPr>
        <w:t>a</w:t>
      </w:r>
      <w:r>
        <w:t>rth</w:t>
      </w:r>
      <w:r>
        <w:rPr>
          <w:spacing w:val="1"/>
        </w:rPr>
        <w:t>q</w:t>
      </w:r>
      <w:r>
        <w:t>u</w:t>
      </w:r>
      <w:r>
        <w:rPr>
          <w:spacing w:val="1"/>
        </w:rPr>
        <w:t>a</w:t>
      </w:r>
      <w:r>
        <w:rPr>
          <w:spacing w:val="3"/>
        </w:rPr>
        <w:t>k</w:t>
      </w:r>
      <w:r>
        <w:t>es.</w:t>
      </w:r>
      <w:r>
        <w:rPr>
          <w:spacing w:val="-7"/>
        </w:rPr>
        <w:t xml:space="preserve"> </w:t>
      </w:r>
      <w:r>
        <w:rPr>
          <w:spacing w:val="-3"/>
        </w:rPr>
        <w:t>I</w:t>
      </w:r>
      <w:r>
        <w:t>f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ere</w:t>
      </w:r>
      <w:r>
        <w:rPr>
          <w:spacing w:val="-7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u</w:t>
      </w:r>
      <w:r>
        <w:rPr>
          <w:spacing w:val="-1"/>
        </w:rPr>
        <w:t>n</w:t>
      </w:r>
      <w:r>
        <w:rPr>
          <w:spacing w:val="1"/>
        </w:rPr>
        <w:t>d</w:t>
      </w:r>
      <w:r>
        <w:rPr>
          <w:spacing w:val="-1"/>
        </w:rPr>
        <w:t>i</w:t>
      </w:r>
      <w:r>
        <w:rPr>
          <w:spacing w:val="1"/>
        </w:rPr>
        <w:t>s</w:t>
      </w:r>
      <w:r>
        <w:t>turb</w:t>
      </w:r>
      <w:r>
        <w:rPr>
          <w:spacing w:val="1"/>
        </w:rPr>
        <w:t>e</w:t>
      </w:r>
      <w:r>
        <w:t>d</w:t>
      </w:r>
      <w:r>
        <w:rPr>
          <w:spacing w:val="-2"/>
        </w:rPr>
        <w:t xml:space="preserve"> </w:t>
      </w:r>
      <w:r>
        <w:rPr>
          <w:spacing w:val="-1"/>
        </w:rPr>
        <w:t>l</w:t>
      </w:r>
      <w:r>
        <w:rPr>
          <w:spacing w:val="4"/>
        </w:rPr>
        <w:t>a</w:t>
      </w:r>
      <w:r>
        <w:rPr>
          <w:spacing w:val="-5"/>
        </w:rPr>
        <w:t>y</w:t>
      </w:r>
      <w:r>
        <w:t>ers</w:t>
      </w:r>
      <w:r>
        <w:rPr>
          <w:spacing w:val="-5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2"/>
        </w:rPr>
        <w:t>v</w:t>
      </w:r>
      <w:r>
        <w:t>er</w:t>
      </w:r>
      <w:r>
        <w:rPr>
          <w:spacing w:val="1"/>
        </w:rPr>
        <w:t>i</w:t>
      </w:r>
      <w:r>
        <w:t>ng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he</w:t>
      </w:r>
      <w:r>
        <w:rPr>
          <w:w w:val="99"/>
        </w:rPr>
        <w:t xml:space="preserve"> </w:t>
      </w:r>
      <w:r>
        <w:rPr>
          <w:spacing w:val="2"/>
        </w:rPr>
        <w:t>f</w:t>
      </w:r>
      <w:r>
        <w:t>a</w:t>
      </w:r>
      <w:r>
        <w:rPr>
          <w:spacing w:val="-1"/>
        </w:rPr>
        <w:t>ul</w:t>
      </w:r>
      <w:r>
        <w:t>t</w:t>
      </w:r>
      <w:r>
        <w:rPr>
          <w:spacing w:val="-6"/>
        </w:rPr>
        <w:t xml:space="preserve"> </w:t>
      </w:r>
      <w:r>
        <w:t>t</w:t>
      </w:r>
      <w:r>
        <w:rPr>
          <w:spacing w:val="1"/>
        </w:rPr>
        <w:t>he</w:t>
      </w:r>
      <w:r>
        <w:t>y</w:t>
      </w:r>
      <w:r>
        <w:rPr>
          <w:spacing w:val="-8"/>
        </w:rPr>
        <w:t xml:space="preserve"> </w:t>
      </w:r>
      <w:r>
        <w:t>c</w:t>
      </w:r>
      <w:r>
        <w:rPr>
          <w:spacing w:val="1"/>
        </w:rPr>
        <w:t>a</w:t>
      </w:r>
      <w:r>
        <w:t>n</w:t>
      </w:r>
      <w:r>
        <w:rPr>
          <w:spacing w:val="-6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5"/>
        </w:rPr>
        <w:t xml:space="preserve"> </w:t>
      </w:r>
      <w:r>
        <w:rPr>
          <w:spacing w:val="-1"/>
        </w:rPr>
        <w:t>d</w:t>
      </w:r>
      <w:r>
        <w:rPr>
          <w:spacing w:val="1"/>
        </w:rPr>
        <w:t>a</w:t>
      </w:r>
      <w:r>
        <w:t>ted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rPr>
          <w:spacing w:val="1"/>
        </w:rPr>
        <w:t>i</w:t>
      </w:r>
      <w:r>
        <w:t>n</w:t>
      </w:r>
      <w:r>
        <w:rPr>
          <w:spacing w:val="-1"/>
        </w:rPr>
        <w:t>di</w:t>
      </w:r>
      <w:r>
        <w:rPr>
          <w:spacing w:val="1"/>
        </w:rPr>
        <w:t>c</w:t>
      </w:r>
      <w:r>
        <w:t>a</w:t>
      </w:r>
      <w:r>
        <w:rPr>
          <w:spacing w:val="1"/>
        </w:rPr>
        <w:t>t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-5"/>
        </w:rPr>
        <w:t xml:space="preserve"> </w:t>
      </w:r>
      <w:r>
        <w:rPr>
          <w:spacing w:val="-1"/>
        </w:rPr>
        <w:t>a</w:t>
      </w:r>
      <w:r>
        <w:rPr>
          <w:spacing w:val="4"/>
        </w:rPr>
        <w:t>m</w:t>
      </w:r>
      <w:r>
        <w:t>o</w:t>
      </w:r>
      <w:r>
        <w:rPr>
          <w:spacing w:val="-1"/>
        </w:rPr>
        <w:t>u</w:t>
      </w:r>
      <w:r>
        <w:t>nt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</w:t>
      </w:r>
      <w:r>
        <w:rPr>
          <w:spacing w:val="-2"/>
        </w:rPr>
        <w:t>i</w:t>
      </w:r>
      <w:r>
        <w:rPr>
          <w:spacing w:val="4"/>
        </w:rPr>
        <w:t>m</w:t>
      </w:r>
      <w:r>
        <w:t>e</w:t>
      </w:r>
      <w:r>
        <w:rPr>
          <w:spacing w:val="-6"/>
        </w:rPr>
        <w:t xml:space="preserve"> </w:t>
      </w:r>
      <w:r>
        <w:t>s</w:t>
      </w:r>
      <w:r>
        <w:rPr>
          <w:spacing w:val="-1"/>
        </w:rPr>
        <w:t>i</w:t>
      </w:r>
      <w:r>
        <w:t>nce</w:t>
      </w:r>
      <w:r>
        <w:rPr>
          <w:spacing w:val="-5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-6"/>
        </w:rPr>
        <w:t xml:space="preserve"> </w:t>
      </w:r>
      <w:r>
        <w:t>last</w:t>
      </w:r>
      <w:r>
        <w:rPr>
          <w:spacing w:val="-5"/>
        </w:rPr>
        <w:t xml:space="preserve"> </w:t>
      </w:r>
      <w:r>
        <w:rPr>
          <w:spacing w:val="-1"/>
        </w:rPr>
        <w:t>e</w:t>
      </w:r>
      <w:r>
        <w:t>ar</w:t>
      </w:r>
      <w:r>
        <w:rPr>
          <w:spacing w:val="2"/>
        </w:rPr>
        <w:t>t</w:t>
      </w:r>
      <w:r>
        <w:t>h</w:t>
      </w:r>
      <w:r>
        <w:rPr>
          <w:spacing w:val="-1"/>
        </w:rPr>
        <w:t>q</w:t>
      </w:r>
      <w:r>
        <w:rPr>
          <w:spacing w:val="1"/>
        </w:rPr>
        <w:t>u</w:t>
      </w:r>
      <w:r>
        <w:t>a</w:t>
      </w:r>
      <w:r>
        <w:rPr>
          <w:spacing w:val="3"/>
        </w:rPr>
        <w:t>k</w:t>
      </w:r>
      <w:r>
        <w:t>e.</w:t>
      </w:r>
    </w:p>
    <w:p w:rsidR="00390CA3" w:rsidRDefault="00390CA3">
      <w:pPr>
        <w:spacing w:before="10" w:line="170" w:lineRule="exact"/>
        <w:rPr>
          <w:sz w:val="17"/>
          <w:szCs w:val="17"/>
        </w:rPr>
      </w:pPr>
    </w:p>
    <w:p w:rsidR="00390CA3" w:rsidRDefault="00BD6A69">
      <w:pPr>
        <w:pStyle w:val="BodyText"/>
        <w:spacing w:line="292" w:lineRule="auto"/>
        <w:ind w:right="202"/>
      </w:pPr>
      <w:r>
        <w:t>H</w:t>
      </w:r>
      <w:r>
        <w:rPr>
          <w:spacing w:val="2"/>
        </w:rPr>
        <w:t>o</w:t>
      </w:r>
      <w:r>
        <w:rPr>
          <w:spacing w:val="-3"/>
        </w:rPr>
        <w:t>w</w:t>
      </w:r>
      <w:r>
        <w:rPr>
          <w:spacing w:val="1"/>
        </w:rPr>
        <w:t>e</w:t>
      </w:r>
      <w:r>
        <w:rPr>
          <w:spacing w:val="-2"/>
        </w:rPr>
        <w:t>v</w:t>
      </w:r>
      <w:r>
        <w:t>er,</w:t>
      </w:r>
      <w:r>
        <w:rPr>
          <w:spacing w:val="-6"/>
        </w:rPr>
        <w:t xml:space="preserve"> </w:t>
      </w:r>
      <w:r>
        <w:rPr>
          <w:spacing w:val="2"/>
        </w:rPr>
        <w:t>f</w:t>
      </w:r>
      <w:r>
        <w:t>a</w:t>
      </w:r>
      <w:r>
        <w:rPr>
          <w:spacing w:val="1"/>
        </w:rPr>
        <w:t>u</w:t>
      </w:r>
      <w:r>
        <w:rPr>
          <w:spacing w:val="-1"/>
        </w:rPr>
        <w:t>l</w:t>
      </w:r>
      <w:r>
        <w:t>t</w:t>
      </w:r>
      <w:r>
        <w:rPr>
          <w:spacing w:val="-6"/>
        </w:rPr>
        <w:t xml:space="preserve"> </w:t>
      </w:r>
      <w:r>
        <w:t>s</w:t>
      </w:r>
      <w:r>
        <w:rPr>
          <w:spacing w:val="1"/>
        </w:rPr>
        <w:t>c</w:t>
      </w:r>
      <w:r>
        <w:t>arps</w:t>
      </w:r>
      <w:r>
        <w:rPr>
          <w:spacing w:val="-5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rPr>
          <w:spacing w:val="1"/>
        </w:rPr>
        <w:t>o</w:t>
      </w:r>
      <w:r>
        <w:rPr>
          <w:spacing w:val="2"/>
        </w:rPr>
        <w:t>f</w:t>
      </w:r>
      <w:r>
        <w:t>ten</w:t>
      </w:r>
      <w:r>
        <w:rPr>
          <w:spacing w:val="-6"/>
        </w:rPr>
        <w:t xml:space="preserve"> </w:t>
      </w:r>
      <w:r>
        <w:t>d</w:t>
      </w:r>
      <w:r>
        <w:rPr>
          <w:spacing w:val="-2"/>
        </w:rPr>
        <w:t>i</w:t>
      </w:r>
      <w:r>
        <w:rPr>
          <w:spacing w:val="2"/>
        </w:rPr>
        <w:t>ff</w:t>
      </w:r>
      <w:r>
        <w:rPr>
          <w:spacing w:val="-1"/>
        </w:rPr>
        <w:t>i</w:t>
      </w:r>
      <w:r>
        <w:rPr>
          <w:spacing w:val="1"/>
        </w:rPr>
        <w:t>c</w:t>
      </w:r>
      <w:r>
        <w:t>u</w:t>
      </w:r>
      <w:r>
        <w:rPr>
          <w:spacing w:val="-2"/>
        </w:rPr>
        <w:t>l</w:t>
      </w:r>
      <w:r>
        <w:t>t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rec</w:t>
      </w:r>
      <w:r>
        <w:rPr>
          <w:spacing w:val="1"/>
        </w:rPr>
        <w:t>o</w:t>
      </w:r>
      <w:r>
        <w:t>g</w:t>
      </w:r>
      <w:r>
        <w:rPr>
          <w:spacing w:val="1"/>
        </w:rPr>
        <w:t>n</w:t>
      </w:r>
      <w:r>
        <w:rPr>
          <w:spacing w:val="-1"/>
        </w:rPr>
        <w:t>i</w:t>
      </w:r>
      <w:r>
        <w:rPr>
          <w:spacing w:val="1"/>
        </w:rPr>
        <w:t>s</w:t>
      </w:r>
      <w:r>
        <w:t>e</w:t>
      </w:r>
      <w:r>
        <w:rPr>
          <w:spacing w:val="-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1"/>
        </w:rPr>
        <w:t>l</w:t>
      </w:r>
      <w:r>
        <w:t>a</w:t>
      </w:r>
      <w:r>
        <w:rPr>
          <w:spacing w:val="1"/>
        </w:rPr>
        <w:t>n</w:t>
      </w:r>
      <w:r>
        <w:t>ds</w:t>
      </w:r>
      <w:r>
        <w:rPr>
          <w:spacing w:val="1"/>
        </w:rPr>
        <w:t>c</w:t>
      </w:r>
      <w:r>
        <w:t>a</w:t>
      </w:r>
      <w:r>
        <w:rPr>
          <w:spacing w:val="-1"/>
        </w:rPr>
        <w:t>p</w:t>
      </w:r>
      <w:r>
        <w:t>e</w:t>
      </w:r>
      <w:r>
        <w:rPr>
          <w:spacing w:val="-6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-5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5"/>
        </w:rPr>
        <w:t xml:space="preserve"> </w:t>
      </w:r>
      <w:r>
        <w:rPr>
          <w:spacing w:val="-2"/>
        </w:rPr>
        <w:t>v</w:t>
      </w:r>
      <w:r>
        <w:t>as</w:t>
      </w:r>
      <w:r>
        <w:rPr>
          <w:spacing w:val="2"/>
        </w:rPr>
        <w:t>t</w:t>
      </w:r>
      <w:r>
        <w:t>n</w:t>
      </w:r>
      <w:r>
        <w:rPr>
          <w:spacing w:val="-1"/>
        </w:rPr>
        <w:t>e</w:t>
      </w:r>
      <w:r>
        <w:rPr>
          <w:spacing w:val="1"/>
        </w:rPr>
        <w:t>s</w:t>
      </w:r>
      <w:r>
        <w:t>s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w w:val="99"/>
        </w:rPr>
        <w:t xml:space="preserve"> </w:t>
      </w:r>
      <w:r>
        <w:rPr>
          <w:spacing w:val="-1"/>
        </w:rPr>
        <w:t>A</w:t>
      </w:r>
      <w:r>
        <w:t>ustral</w:t>
      </w:r>
      <w:r>
        <w:rPr>
          <w:spacing w:val="-1"/>
        </w:rPr>
        <w:t>i</w:t>
      </w:r>
      <w:r>
        <w:rPr>
          <w:spacing w:val="1"/>
        </w:rPr>
        <w:t>a</w:t>
      </w:r>
      <w:r>
        <w:t>n</w:t>
      </w:r>
      <w:r>
        <w:rPr>
          <w:spacing w:val="-8"/>
        </w:rPr>
        <w:t xml:space="preserve"> </w:t>
      </w:r>
      <w:r>
        <w:t>co</w:t>
      </w:r>
      <w:r>
        <w:rPr>
          <w:spacing w:val="-1"/>
        </w:rPr>
        <w:t>n</w:t>
      </w:r>
      <w:r>
        <w:rPr>
          <w:spacing w:val="2"/>
        </w:rPr>
        <w:t>t</w:t>
      </w:r>
      <w:r>
        <w:rPr>
          <w:spacing w:val="-1"/>
        </w:rPr>
        <w:t>i</w:t>
      </w:r>
      <w:r>
        <w:t>n</w:t>
      </w:r>
      <w:r>
        <w:rPr>
          <w:spacing w:val="1"/>
        </w:rPr>
        <w:t>e</w:t>
      </w:r>
      <w:r>
        <w:t>nt</w:t>
      </w:r>
      <w:r>
        <w:rPr>
          <w:spacing w:val="-5"/>
        </w:rPr>
        <w:t xml:space="preserve"> </w:t>
      </w:r>
      <w:r>
        <w:rPr>
          <w:spacing w:val="-1"/>
        </w:rPr>
        <w:t>li</w:t>
      </w:r>
      <w:r>
        <w:rPr>
          <w:spacing w:val="4"/>
        </w:rPr>
        <w:t>m</w:t>
      </w:r>
      <w:r>
        <w:rPr>
          <w:spacing w:val="-1"/>
        </w:rPr>
        <w:t>i</w:t>
      </w:r>
      <w:r>
        <w:t>ts</w:t>
      </w:r>
      <w:r>
        <w:rPr>
          <w:spacing w:val="-7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7"/>
        </w:rPr>
        <w:t xml:space="preserve"> </w:t>
      </w:r>
      <w:r>
        <w:rPr>
          <w:spacing w:val="-1"/>
        </w:rPr>
        <w:t>e</w:t>
      </w:r>
      <w:r>
        <w:rPr>
          <w:spacing w:val="2"/>
        </w:rPr>
        <w:t>ff</w:t>
      </w:r>
      <w:r>
        <w:t>ect</w:t>
      </w:r>
      <w:r>
        <w:rPr>
          <w:spacing w:val="-2"/>
        </w:rPr>
        <w:t>iv</w:t>
      </w:r>
      <w:r>
        <w:rPr>
          <w:spacing w:val="1"/>
        </w:rPr>
        <w:t>e</w:t>
      </w:r>
      <w:r>
        <w:t>n</w:t>
      </w:r>
      <w:r>
        <w:rPr>
          <w:spacing w:val="-1"/>
        </w:rPr>
        <w:t>e</w:t>
      </w:r>
      <w:r>
        <w:rPr>
          <w:spacing w:val="1"/>
        </w:rPr>
        <w:t>s</w:t>
      </w:r>
      <w:r>
        <w:t>s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trad</w:t>
      </w:r>
      <w:r>
        <w:rPr>
          <w:spacing w:val="-2"/>
        </w:rPr>
        <w:t>i</w:t>
      </w:r>
      <w:r>
        <w:rPr>
          <w:spacing w:val="2"/>
        </w:rPr>
        <w:t>t</w:t>
      </w:r>
      <w:r>
        <w:rPr>
          <w:spacing w:val="3"/>
        </w:rPr>
        <w:t>i</w:t>
      </w:r>
      <w:r>
        <w:rPr>
          <w:spacing w:val="1"/>
        </w:rPr>
        <w:t>on</w:t>
      </w:r>
      <w:r>
        <w:t>al</w:t>
      </w:r>
      <w:r>
        <w:rPr>
          <w:spacing w:val="-8"/>
        </w:rPr>
        <w:t xml:space="preserve"> </w:t>
      </w:r>
      <w:r>
        <w:rPr>
          <w:spacing w:val="4"/>
        </w:rPr>
        <w:t>m</w:t>
      </w:r>
      <w:r>
        <w:t>et</w:t>
      </w:r>
      <w:r>
        <w:rPr>
          <w:spacing w:val="-1"/>
        </w:rPr>
        <w:t>h</w:t>
      </w:r>
      <w:r>
        <w:t>o</w:t>
      </w:r>
      <w:r>
        <w:rPr>
          <w:spacing w:val="-1"/>
        </w:rPr>
        <w:t>d</w:t>
      </w:r>
      <w:r>
        <w:t>s</w:t>
      </w:r>
      <w:r>
        <w:rPr>
          <w:spacing w:val="-7"/>
        </w:rPr>
        <w:t xml:space="preserve"> </w:t>
      </w:r>
      <w:r>
        <w:t>us</w:t>
      </w:r>
      <w:r>
        <w:rPr>
          <w:spacing w:val="1"/>
        </w:rPr>
        <w:t>e</w:t>
      </w:r>
      <w:r>
        <w:t>d</w:t>
      </w:r>
      <w:r>
        <w:rPr>
          <w:spacing w:val="-7"/>
        </w:rPr>
        <w:t xml:space="preserve"> </w:t>
      </w:r>
      <w:r>
        <w:rPr>
          <w:spacing w:val="-1"/>
        </w:rPr>
        <w:t>t</w:t>
      </w:r>
      <w:r>
        <w:t>o</w:t>
      </w:r>
      <w:r>
        <w:rPr>
          <w:spacing w:val="-6"/>
        </w:rPr>
        <w:t xml:space="preserve"> </w:t>
      </w:r>
      <w:r>
        <w:rPr>
          <w:spacing w:val="-1"/>
        </w:rPr>
        <w:t>i</w:t>
      </w:r>
      <w:r>
        <w:rPr>
          <w:spacing w:val="1"/>
        </w:rPr>
        <w:t>d</w:t>
      </w:r>
      <w:r>
        <w:t>e</w:t>
      </w:r>
      <w:r>
        <w:rPr>
          <w:spacing w:val="-1"/>
        </w:rPr>
        <w:t>n</w:t>
      </w:r>
      <w:r>
        <w:rPr>
          <w:spacing w:val="2"/>
        </w:rPr>
        <w:t>t</w:t>
      </w:r>
      <w:r>
        <w:rPr>
          <w:spacing w:val="-1"/>
        </w:rPr>
        <w:t>i</w:t>
      </w:r>
      <w:r>
        <w:rPr>
          <w:spacing w:val="4"/>
        </w:rPr>
        <w:t>f</w:t>
      </w:r>
      <w:r>
        <w:t>y</w:t>
      </w:r>
      <w:r>
        <w:rPr>
          <w:spacing w:val="-8"/>
        </w:rPr>
        <w:t xml:space="preserve"> </w:t>
      </w:r>
      <w:r>
        <w:t>th</w:t>
      </w:r>
      <w:r>
        <w:rPr>
          <w:spacing w:val="-1"/>
        </w:rPr>
        <w:t>e</w:t>
      </w:r>
      <w:r>
        <w:rPr>
          <w:spacing w:val="1"/>
        </w:rPr>
        <w:t>s</w:t>
      </w:r>
      <w:r>
        <w:t>e</w:t>
      </w:r>
      <w:r>
        <w:rPr>
          <w:spacing w:val="-7"/>
        </w:rPr>
        <w:t xml:space="preserve"> </w:t>
      </w:r>
      <w:r>
        <w:rPr>
          <w:spacing w:val="1"/>
        </w:rPr>
        <w:t>f</w:t>
      </w:r>
      <w:r>
        <w:t>e</w:t>
      </w:r>
      <w:r>
        <w:rPr>
          <w:spacing w:val="-1"/>
        </w:rPr>
        <w:t>a</w:t>
      </w:r>
      <w:r>
        <w:t>ture</w:t>
      </w:r>
      <w:r>
        <w:rPr>
          <w:spacing w:val="1"/>
        </w:rPr>
        <w:t>s</w:t>
      </w:r>
      <w:r>
        <w:t>,</w:t>
      </w:r>
      <w:r>
        <w:rPr>
          <w:spacing w:val="-8"/>
        </w:rPr>
        <w:t xml:space="preserve"> </w:t>
      </w:r>
      <w:r>
        <w:t>su</w:t>
      </w:r>
      <w:r>
        <w:rPr>
          <w:spacing w:val="3"/>
        </w:rPr>
        <w:t>c</w:t>
      </w:r>
      <w:r>
        <w:t>h</w:t>
      </w:r>
      <w:r>
        <w:rPr>
          <w:w w:val="99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a</w:t>
      </w:r>
      <w:r>
        <w:rPr>
          <w:spacing w:val="-1"/>
        </w:rPr>
        <w:t>e</w:t>
      </w:r>
      <w:r>
        <w:t>r</w:t>
      </w:r>
      <w:r>
        <w:rPr>
          <w:spacing w:val="-1"/>
        </w:rPr>
        <w:t>i</w:t>
      </w:r>
      <w:r>
        <w:rPr>
          <w:spacing w:val="1"/>
        </w:rPr>
        <w:t>a</w:t>
      </w:r>
      <w:r>
        <w:t>l</w:t>
      </w:r>
      <w:r>
        <w:rPr>
          <w:spacing w:val="-7"/>
        </w:rPr>
        <w:t xml:space="preserve"> </w:t>
      </w:r>
      <w:r>
        <w:t>p</w:t>
      </w:r>
      <w:r>
        <w:rPr>
          <w:spacing w:val="-1"/>
        </w:rPr>
        <w:t>h</w:t>
      </w:r>
      <w:r>
        <w:t>o</w:t>
      </w:r>
      <w:r>
        <w:rPr>
          <w:spacing w:val="1"/>
        </w:rPr>
        <w:t>t</w:t>
      </w:r>
      <w:r>
        <w:t>o</w:t>
      </w:r>
      <w:r>
        <w:rPr>
          <w:spacing w:val="-1"/>
        </w:rPr>
        <w:t>g</w:t>
      </w:r>
      <w:r>
        <w:t>r</w:t>
      </w:r>
      <w:r>
        <w:rPr>
          <w:spacing w:val="1"/>
        </w:rPr>
        <w:t>a</w:t>
      </w:r>
      <w:r>
        <w:t>p</w:t>
      </w:r>
      <w:r>
        <w:rPr>
          <w:spacing w:val="-1"/>
        </w:rPr>
        <w:t>h</w:t>
      </w:r>
      <w:r>
        <w:rPr>
          <w:spacing w:val="1"/>
        </w:rPr>
        <w:t>s</w:t>
      </w:r>
      <w:r>
        <w:t>.</w:t>
      </w:r>
      <w:r>
        <w:rPr>
          <w:spacing w:val="-8"/>
        </w:rPr>
        <w:t xml:space="preserve"> </w:t>
      </w:r>
      <w:r>
        <w:rPr>
          <w:spacing w:val="2"/>
        </w:rPr>
        <w:t>H</w:t>
      </w:r>
      <w:r>
        <w:rPr>
          <w:spacing w:val="-1"/>
        </w:rPr>
        <w:t>i</w:t>
      </w:r>
      <w:r>
        <w:t>g</w:t>
      </w:r>
      <w:r>
        <w:rPr>
          <w:spacing w:val="3"/>
        </w:rPr>
        <w:t>h</w:t>
      </w:r>
      <w:r>
        <w:t>-reso</w:t>
      </w:r>
      <w:r>
        <w:rPr>
          <w:spacing w:val="-2"/>
        </w:rPr>
        <w:t>l</w:t>
      </w:r>
      <w:r>
        <w:t>ution</w:t>
      </w:r>
      <w:r>
        <w:rPr>
          <w:spacing w:val="-7"/>
        </w:rPr>
        <w:t xml:space="preserve"> </w:t>
      </w:r>
      <w:r>
        <w:t>d</w:t>
      </w:r>
      <w:r>
        <w:rPr>
          <w:spacing w:val="-2"/>
        </w:rPr>
        <w:t>i</w:t>
      </w:r>
      <w:r>
        <w:rPr>
          <w:spacing w:val="1"/>
        </w:rPr>
        <w:t>g</w:t>
      </w:r>
      <w:r>
        <w:rPr>
          <w:spacing w:val="-1"/>
        </w:rPr>
        <w:t>i</w:t>
      </w:r>
      <w:r>
        <w:t>t</w:t>
      </w:r>
      <w:r>
        <w:rPr>
          <w:spacing w:val="1"/>
        </w:rPr>
        <w:t>a</w:t>
      </w:r>
      <w:r>
        <w:t>l</w:t>
      </w:r>
      <w:r>
        <w:rPr>
          <w:spacing w:val="-7"/>
        </w:rPr>
        <w:t xml:space="preserve"> </w:t>
      </w:r>
      <w:r>
        <w:t>e</w:t>
      </w:r>
      <w:r>
        <w:rPr>
          <w:spacing w:val="-2"/>
        </w:rPr>
        <w:t>l</w:t>
      </w:r>
      <w:r>
        <w:rPr>
          <w:spacing w:val="1"/>
        </w:rPr>
        <w:t>e</w:t>
      </w:r>
      <w:r>
        <w:rPr>
          <w:spacing w:val="-2"/>
        </w:rPr>
        <w:t>v</w:t>
      </w:r>
      <w:r>
        <w:rPr>
          <w:spacing w:val="1"/>
        </w:rPr>
        <w:t>a</w:t>
      </w:r>
      <w:r>
        <w:t>t</w:t>
      </w:r>
      <w:r>
        <w:rPr>
          <w:spacing w:val="-2"/>
        </w:rPr>
        <w:t>i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o</w:t>
      </w:r>
      <w:r>
        <w:rPr>
          <w:spacing w:val="-1"/>
        </w:rPr>
        <w:t>d</w:t>
      </w:r>
      <w:r>
        <w:t>e</w:t>
      </w:r>
      <w:r>
        <w:rPr>
          <w:spacing w:val="-2"/>
        </w:rPr>
        <w:t>l</w:t>
      </w:r>
      <w:r>
        <w:t>s</w:t>
      </w:r>
      <w:r>
        <w:rPr>
          <w:spacing w:val="-7"/>
        </w:rPr>
        <w:t xml:space="preserve"> </w:t>
      </w:r>
      <w:r>
        <w:t>h</w:t>
      </w:r>
      <w:r>
        <w:rPr>
          <w:spacing w:val="-1"/>
        </w:rPr>
        <w:t>a</w:t>
      </w:r>
      <w:r>
        <w:rPr>
          <w:spacing w:val="1"/>
        </w:rPr>
        <w:t>v</w:t>
      </w:r>
      <w:r>
        <w:t>e</w:t>
      </w:r>
      <w:r>
        <w:rPr>
          <w:spacing w:val="-8"/>
        </w:rPr>
        <w:t xml:space="preserve"> </w:t>
      </w:r>
      <w:r>
        <w:t>re</w:t>
      </w:r>
      <w:r>
        <w:rPr>
          <w:spacing w:val="1"/>
        </w:rPr>
        <w:t>c</w:t>
      </w:r>
      <w:r>
        <w:t>e</w:t>
      </w:r>
      <w:r>
        <w:rPr>
          <w:spacing w:val="-1"/>
        </w:rPr>
        <w:t>n</w:t>
      </w:r>
      <w:r>
        <w:rPr>
          <w:spacing w:val="2"/>
        </w:rPr>
        <w:t>t</w:t>
      </w:r>
      <w:r>
        <w:rPr>
          <w:spacing w:val="1"/>
        </w:rPr>
        <w:t>l</w:t>
      </w:r>
      <w:r>
        <w:t>y</w:t>
      </w:r>
      <w:r>
        <w:rPr>
          <w:spacing w:val="-9"/>
        </w:rPr>
        <w:t xml:space="preserve"> </w:t>
      </w:r>
      <w:r>
        <w:t>e</w:t>
      </w:r>
      <w:r>
        <w:rPr>
          <w:spacing w:val="4"/>
        </w:rPr>
        <w:t>m</w:t>
      </w:r>
      <w:r>
        <w:t>erged</w:t>
      </w:r>
      <w:r>
        <w:rPr>
          <w:spacing w:val="-6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rPr>
          <w:spacing w:val="-1"/>
        </w:rPr>
        <w:t>i</w:t>
      </w:r>
      <w:r>
        <w:rPr>
          <w:spacing w:val="4"/>
        </w:rPr>
        <w:t>m</w:t>
      </w:r>
      <w:r>
        <w:t>p</w:t>
      </w:r>
      <w:r>
        <w:rPr>
          <w:spacing w:val="-1"/>
        </w:rPr>
        <w:t>o</w:t>
      </w:r>
      <w:r>
        <w:t>rta</w:t>
      </w:r>
      <w:r>
        <w:rPr>
          <w:spacing w:val="-1"/>
        </w:rPr>
        <w:t>n</w:t>
      </w:r>
      <w:r>
        <w:t>t</w:t>
      </w:r>
      <w:r>
        <w:rPr>
          <w:w w:val="99"/>
        </w:rPr>
        <w:t xml:space="preserve"> </w:t>
      </w:r>
      <w:r>
        <w:t>to</w:t>
      </w:r>
      <w:r>
        <w:rPr>
          <w:spacing w:val="-1"/>
        </w:rPr>
        <w:t>o</w:t>
      </w:r>
      <w:r>
        <w:t>l</w:t>
      </w:r>
      <w:r>
        <w:rPr>
          <w:spacing w:val="-5"/>
        </w:rPr>
        <w:t xml:space="preserve"> </w:t>
      </w:r>
      <w:r>
        <w:rPr>
          <w:spacing w:val="1"/>
        </w:rPr>
        <w:t>f</w:t>
      </w:r>
      <w:r>
        <w:t>or</w:t>
      </w:r>
      <w:r>
        <w:rPr>
          <w:spacing w:val="-6"/>
        </w:rPr>
        <w:t xml:space="preserve"> </w:t>
      </w:r>
      <w:r>
        <w:rPr>
          <w:spacing w:val="2"/>
        </w:rPr>
        <w:t>f</w:t>
      </w:r>
      <w:r>
        <w:rPr>
          <w:spacing w:val="-1"/>
        </w:rPr>
        <w:t>i</w:t>
      </w:r>
      <w:r>
        <w:t>n</w:t>
      </w:r>
      <w:r>
        <w:rPr>
          <w:spacing w:val="-1"/>
        </w:rPr>
        <w:t>di</w:t>
      </w:r>
      <w:r>
        <w:rPr>
          <w:spacing w:val="1"/>
        </w:rPr>
        <w:t>n</w:t>
      </w:r>
      <w:r>
        <w:t>g</w:t>
      </w:r>
      <w:r>
        <w:rPr>
          <w:spacing w:val="-5"/>
        </w:rPr>
        <w:t xml:space="preserve"> </w:t>
      </w:r>
      <w:r>
        <w:rPr>
          <w:spacing w:val="1"/>
        </w:rPr>
        <w:t>f</w:t>
      </w:r>
      <w:r>
        <w:t>a</w:t>
      </w:r>
      <w:r>
        <w:rPr>
          <w:spacing w:val="-1"/>
        </w:rPr>
        <w:t>ul</w:t>
      </w:r>
      <w:r>
        <w:t>t</w:t>
      </w:r>
      <w:r>
        <w:rPr>
          <w:spacing w:val="-6"/>
        </w:rPr>
        <w:t xml:space="preserve"> </w:t>
      </w:r>
      <w:r>
        <w:t>s</w:t>
      </w:r>
      <w:r>
        <w:rPr>
          <w:spacing w:val="2"/>
        </w:rPr>
        <w:t>c</w:t>
      </w:r>
      <w:r>
        <w:t>arps</w:t>
      </w:r>
      <w:r>
        <w:rPr>
          <w:spacing w:val="-3"/>
        </w:rPr>
        <w:t xml:space="preserve"> </w:t>
      </w:r>
      <w:r>
        <w:rPr>
          <w:spacing w:val="1"/>
        </w:rPr>
        <w:t>(</w:t>
      </w:r>
      <w:hyperlink w:anchor="_bookmark21" w:history="1">
        <w:r>
          <w:t>F</w:t>
        </w:r>
        <w:r>
          <w:rPr>
            <w:spacing w:val="-1"/>
          </w:rPr>
          <w:t>i</w:t>
        </w:r>
        <w:r>
          <w:t>g</w:t>
        </w:r>
        <w:r>
          <w:rPr>
            <w:spacing w:val="-1"/>
          </w:rPr>
          <w:t>u</w:t>
        </w:r>
        <w:r>
          <w:t>re</w:t>
        </w:r>
        <w:r>
          <w:rPr>
            <w:spacing w:val="-4"/>
          </w:rPr>
          <w:t xml:space="preserve"> </w:t>
        </w:r>
        <w:r>
          <w:rPr>
            <w:spacing w:val="2"/>
          </w:rPr>
          <w:t>2</w:t>
        </w:r>
        <w:r>
          <w:rPr>
            <w:spacing w:val="-1"/>
          </w:rPr>
          <w:t>4</w:t>
        </w:r>
      </w:hyperlink>
      <w:r>
        <w:t>)</w:t>
      </w:r>
      <w:r>
        <w:rPr>
          <w:spacing w:val="-5"/>
        </w:rPr>
        <w:t xml:space="preserve"> </w:t>
      </w:r>
      <w:r>
        <w:t>a</w:t>
      </w:r>
      <w:r>
        <w:rPr>
          <w:spacing w:val="1"/>
        </w:rPr>
        <w:t>n</w:t>
      </w:r>
      <w:r>
        <w:t>d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t>re</w:t>
      </w:r>
      <w:r>
        <w:rPr>
          <w:spacing w:val="-1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e</w:t>
      </w:r>
      <w:r>
        <w:rPr>
          <w:spacing w:val="-1"/>
        </w:rPr>
        <w:t>l</w:t>
      </w:r>
      <w:r>
        <w:t>l</w:t>
      </w:r>
      <w:r>
        <w:rPr>
          <w:spacing w:val="-7"/>
        </w:rPr>
        <w:t xml:space="preserve"> </w:t>
      </w:r>
      <w:r>
        <w:t>s</w:t>
      </w:r>
      <w:r>
        <w:rPr>
          <w:spacing w:val="1"/>
        </w:rPr>
        <w:t>ui</w:t>
      </w:r>
      <w:r>
        <w:t>ted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o</w:t>
      </w:r>
      <w:r>
        <w:rPr>
          <w:spacing w:val="-5"/>
        </w:rPr>
        <w:t xml:space="preserve"> </w:t>
      </w:r>
      <w:r>
        <w:rPr>
          <w:spacing w:val="-1"/>
        </w:rPr>
        <w:t>e</w:t>
      </w:r>
      <w:r>
        <w:rPr>
          <w:spacing w:val="1"/>
        </w:rPr>
        <w:t>xp</w:t>
      </w:r>
      <w:r>
        <w:rPr>
          <w:spacing w:val="-1"/>
        </w:rPr>
        <w:t>l</w:t>
      </w:r>
      <w:r>
        <w:t>ora</w:t>
      </w:r>
      <w:r>
        <w:rPr>
          <w:spacing w:val="2"/>
        </w:rPr>
        <w:t>t</w:t>
      </w:r>
      <w:r>
        <w:rPr>
          <w:spacing w:val="-1"/>
        </w:rPr>
        <w:t>i</w:t>
      </w:r>
      <w:r>
        <w:t>on</w:t>
      </w:r>
      <w:r>
        <w:rPr>
          <w:spacing w:val="-4"/>
        </w:rPr>
        <w:t xml:space="preserve"> </w:t>
      </w:r>
      <w:r>
        <w:rPr>
          <w:spacing w:val="1"/>
        </w:rPr>
        <w:t>o</w:t>
      </w:r>
      <w:r>
        <w:rPr>
          <w:spacing w:val="-2"/>
        </w:rPr>
        <w:t>v</w:t>
      </w:r>
      <w:r>
        <w:t>er</w:t>
      </w:r>
      <w:r>
        <w:rPr>
          <w:spacing w:val="-5"/>
        </w:rPr>
        <w:t xml:space="preserve"> </w:t>
      </w:r>
      <w:r>
        <w:rPr>
          <w:spacing w:val="1"/>
        </w:rPr>
        <w:t>l</w:t>
      </w:r>
      <w:r>
        <w:t>ar</w:t>
      </w:r>
      <w:r>
        <w:rPr>
          <w:spacing w:val="2"/>
        </w:rPr>
        <w:t>g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o</w:t>
      </w:r>
      <w:r>
        <w:t>r</w:t>
      </w:r>
      <w:r>
        <w:rPr>
          <w:spacing w:val="-5"/>
        </w:rPr>
        <w:t xml:space="preserve"> </w:t>
      </w:r>
      <w:r>
        <w:t>re</w:t>
      </w:r>
      <w:r>
        <w:rPr>
          <w:spacing w:val="4"/>
        </w:rPr>
        <w:t>m</w:t>
      </w:r>
      <w:r>
        <w:t>ote</w:t>
      </w:r>
      <w:r>
        <w:rPr>
          <w:spacing w:val="-5"/>
        </w:rPr>
        <w:t xml:space="preserve"> </w:t>
      </w:r>
      <w:r>
        <w:t>areas.</w:t>
      </w:r>
      <w:r>
        <w:rPr>
          <w:w w:val="99"/>
        </w:rPr>
        <w:t xml:space="preserve"> </w:t>
      </w:r>
      <w:r>
        <w:rPr>
          <w:spacing w:val="3"/>
        </w:rPr>
        <w:t>T</w:t>
      </w:r>
      <w:r>
        <w:t>h</w:t>
      </w:r>
      <w:r>
        <w:rPr>
          <w:spacing w:val="-2"/>
        </w:rPr>
        <w:t>i</w:t>
      </w:r>
      <w:r>
        <w:t>s</w:t>
      </w:r>
      <w:r>
        <w:rPr>
          <w:spacing w:val="-6"/>
        </w:rPr>
        <w:t xml:space="preserve"> </w:t>
      </w:r>
      <w:r>
        <w:t>t</w:t>
      </w:r>
      <w:r>
        <w:rPr>
          <w:spacing w:val="-1"/>
        </w:rPr>
        <w:t>o</w:t>
      </w:r>
      <w:r>
        <w:t>p</w:t>
      </w:r>
      <w:r>
        <w:rPr>
          <w:spacing w:val="-1"/>
        </w:rPr>
        <w:t>o</w:t>
      </w:r>
      <w:r>
        <w:t>gr</w:t>
      </w:r>
      <w:r>
        <w:rPr>
          <w:spacing w:val="2"/>
        </w:rPr>
        <w:t>a</w:t>
      </w:r>
      <w:r>
        <w:t>p</w:t>
      </w:r>
      <w:r>
        <w:rPr>
          <w:spacing w:val="-1"/>
        </w:rPr>
        <w:t>hi</w:t>
      </w:r>
      <w:r>
        <w:t>c</w:t>
      </w:r>
      <w:r>
        <w:rPr>
          <w:spacing w:val="-4"/>
        </w:rPr>
        <w:t xml:space="preserve"> </w:t>
      </w:r>
      <w:r>
        <w:t>d</w:t>
      </w:r>
      <w:r>
        <w:rPr>
          <w:spacing w:val="-1"/>
        </w:rPr>
        <w:t>a</w:t>
      </w:r>
      <w:r>
        <w:t>ta</w:t>
      </w:r>
      <w:r>
        <w:rPr>
          <w:spacing w:val="-4"/>
        </w:rPr>
        <w:t xml:space="preserve"> </w:t>
      </w:r>
      <w:r>
        <w:rPr>
          <w:spacing w:val="4"/>
        </w:rPr>
        <w:t>m</w:t>
      </w:r>
      <w:r>
        <w:rPr>
          <w:spacing w:val="1"/>
        </w:rPr>
        <w:t>a</w:t>
      </w:r>
      <w:r>
        <w:t>y</w:t>
      </w:r>
      <w:r>
        <w:rPr>
          <w:spacing w:val="-10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rPr>
          <w:spacing w:val="1"/>
        </w:rPr>
        <w:t>g</w:t>
      </w:r>
      <w:r>
        <w:t>at</w:t>
      </w:r>
      <w:r>
        <w:rPr>
          <w:spacing w:val="-1"/>
        </w:rPr>
        <w:t>h</w:t>
      </w:r>
      <w:r>
        <w:t>e</w:t>
      </w:r>
      <w:r>
        <w:rPr>
          <w:spacing w:val="2"/>
        </w:rPr>
        <w:t>r</w:t>
      </w:r>
      <w:r>
        <w:t>ed</w:t>
      </w:r>
      <w:r>
        <w:rPr>
          <w:spacing w:val="-6"/>
        </w:rPr>
        <w:t xml:space="preserve"> </w:t>
      </w:r>
      <w:r>
        <w:rPr>
          <w:spacing w:val="4"/>
        </w:rPr>
        <w:t>b</w:t>
      </w:r>
      <w:r>
        <w:t>y</w:t>
      </w:r>
      <w:r>
        <w:rPr>
          <w:spacing w:val="-9"/>
        </w:rPr>
        <w:t xml:space="preserve"> </w:t>
      </w:r>
      <w:r>
        <w:t>sa</w:t>
      </w:r>
      <w:r>
        <w:rPr>
          <w:spacing w:val="1"/>
        </w:rPr>
        <w:t>t</w:t>
      </w:r>
      <w:r>
        <w:t>el</w:t>
      </w:r>
      <w:r>
        <w:rPr>
          <w:spacing w:val="-1"/>
        </w:rPr>
        <w:t>li</w:t>
      </w:r>
      <w:r>
        <w:rPr>
          <w:spacing w:val="2"/>
        </w:rPr>
        <w:t>t</w:t>
      </w:r>
      <w:r>
        <w:t>e</w:t>
      </w:r>
      <w:r>
        <w:rPr>
          <w:spacing w:val="-7"/>
        </w:rPr>
        <w:t xml:space="preserve"> </w:t>
      </w:r>
      <w:r>
        <w:rPr>
          <w:spacing w:val="-1"/>
        </w:rPr>
        <w:t>o</w:t>
      </w:r>
      <w:r>
        <w:t>r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>e</w:t>
      </w:r>
      <w:r>
        <w:t>r</w:t>
      </w:r>
      <w:r>
        <w:rPr>
          <w:spacing w:val="-1"/>
        </w:rPr>
        <w:t>i</w:t>
      </w:r>
      <w:r>
        <w:rPr>
          <w:spacing w:val="1"/>
        </w:rPr>
        <w:t>a</w:t>
      </w:r>
      <w:r>
        <w:t>l</w:t>
      </w:r>
      <w:r>
        <w:rPr>
          <w:spacing w:val="-8"/>
        </w:rPr>
        <w:t xml:space="preserve"> </w:t>
      </w:r>
      <w:r>
        <w:t>sur</w:t>
      </w:r>
      <w:r>
        <w:rPr>
          <w:spacing w:val="1"/>
        </w:rPr>
        <w:t>ve</w:t>
      </w:r>
      <w:r>
        <w:rPr>
          <w:spacing w:val="-5"/>
        </w:rPr>
        <w:t>y</w:t>
      </w:r>
      <w:r>
        <w:rPr>
          <w:spacing w:val="1"/>
        </w:rPr>
        <w:t>s</w:t>
      </w:r>
      <w:r>
        <w:t>.</w:t>
      </w:r>
    </w:p>
    <w:p w:rsidR="00390CA3" w:rsidRDefault="00390CA3">
      <w:pPr>
        <w:spacing w:line="292" w:lineRule="auto"/>
        <w:sectPr w:rsidR="00390CA3">
          <w:footerReference w:type="default" r:id="rId92"/>
          <w:pgSz w:w="11907" w:h="16840"/>
          <w:pgMar w:top="1560" w:right="1280" w:bottom="780" w:left="1280" w:header="0" w:footer="585" w:gutter="0"/>
          <w:cols w:space="720"/>
        </w:sect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7" w:line="200" w:lineRule="exact"/>
        <w:rPr>
          <w:sz w:val="20"/>
          <w:szCs w:val="20"/>
        </w:rPr>
      </w:pPr>
    </w:p>
    <w:p w:rsidR="00390CA3" w:rsidRDefault="00BD6A69">
      <w:pPr>
        <w:ind w:left="138" w:right="1060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AU" w:eastAsia="en-AU"/>
        </w:rPr>
        <w:drawing>
          <wp:inline distT="0" distB="0" distL="0" distR="0">
            <wp:extent cx="5716905" cy="5398770"/>
            <wp:effectExtent l="0" t="0" r="0" b="0"/>
            <wp:docPr id="32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539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CA3" w:rsidRDefault="00390CA3">
      <w:pPr>
        <w:spacing w:before="1" w:line="110" w:lineRule="exact"/>
        <w:rPr>
          <w:sz w:val="11"/>
          <w:szCs w:val="11"/>
        </w:rPr>
      </w:pPr>
    </w:p>
    <w:p w:rsidR="00390CA3" w:rsidRDefault="00BD6A69">
      <w:pPr>
        <w:ind w:left="138" w:right="150"/>
        <w:rPr>
          <w:rFonts w:ascii="Arial" w:eastAsia="Arial" w:hAnsi="Arial" w:cs="Arial"/>
          <w:sz w:val="18"/>
          <w:szCs w:val="18"/>
        </w:rPr>
      </w:pPr>
      <w:bookmarkStart w:id="65" w:name="_bookmark21"/>
      <w:bookmarkEnd w:id="65"/>
      <w:r>
        <w:rPr>
          <w:rFonts w:ascii="Arial" w:eastAsia="Arial" w:hAnsi="Arial" w:cs="Arial"/>
          <w:i/>
          <w:sz w:val="18"/>
          <w:szCs w:val="18"/>
        </w:rPr>
        <w:t>F</w:t>
      </w:r>
      <w:r>
        <w:rPr>
          <w:rFonts w:ascii="Arial" w:eastAsia="Arial" w:hAnsi="Arial" w:cs="Arial"/>
          <w:i/>
          <w:spacing w:val="1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gure</w:t>
      </w:r>
      <w:r>
        <w:rPr>
          <w:rFonts w:ascii="Arial" w:eastAsia="Arial" w:hAnsi="Arial" w:cs="Arial"/>
          <w:i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 xml:space="preserve">24: </w:t>
      </w:r>
      <w:r>
        <w:rPr>
          <w:rFonts w:ascii="Arial" w:eastAsia="Arial" w:hAnsi="Arial" w:cs="Arial"/>
          <w:i/>
          <w:spacing w:val="-3"/>
          <w:sz w:val="18"/>
          <w:szCs w:val="18"/>
        </w:rPr>
        <w:t>R</w:t>
      </w:r>
      <w:r>
        <w:rPr>
          <w:rFonts w:ascii="Arial" w:eastAsia="Arial" w:hAnsi="Arial" w:cs="Arial"/>
          <w:i/>
          <w:sz w:val="18"/>
          <w:szCs w:val="18"/>
        </w:rPr>
        <w:t>e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z w:val="18"/>
          <w:szCs w:val="18"/>
        </w:rPr>
        <w:t>nt f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z w:val="18"/>
          <w:szCs w:val="18"/>
        </w:rPr>
        <w:t>ult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pacing w:val="-2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 xml:space="preserve">arp </w:t>
      </w:r>
      <w:r>
        <w:rPr>
          <w:rFonts w:ascii="Arial" w:eastAsia="Arial" w:hAnsi="Arial" w:cs="Arial"/>
          <w:i/>
          <w:spacing w:val="-2"/>
          <w:sz w:val="18"/>
          <w:szCs w:val="18"/>
        </w:rPr>
        <w:t>r</w:t>
      </w:r>
      <w:r>
        <w:rPr>
          <w:rFonts w:ascii="Arial" w:eastAsia="Arial" w:hAnsi="Arial" w:cs="Arial"/>
          <w:i/>
          <w:sz w:val="18"/>
          <w:szCs w:val="18"/>
        </w:rPr>
        <w:t>e</w:t>
      </w:r>
      <w:r>
        <w:rPr>
          <w:rFonts w:ascii="Arial" w:eastAsia="Arial" w:hAnsi="Arial" w:cs="Arial"/>
          <w:i/>
          <w:spacing w:val="1"/>
          <w:sz w:val="18"/>
          <w:szCs w:val="18"/>
        </w:rPr>
        <w:t>v</w:t>
      </w:r>
      <w:r>
        <w:rPr>
          <w:rFonts w:ascii="Arial" w:eastAsia="Arial" w:hAnsi="Arial" w:cs="Arial"/>
          <w:i/>
          <w:sz w:val="18"/>
          <w:szCs w:val="18"/>
        </w:rPr>
        <w:t>e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z w:val="18"/>
          <w:szCs w:val="18"/>
        </w:rPr>
        <w:t>led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by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-3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hut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z w:val="18"/>
          <w:szCs w:val="18"/>
        </w:rPr>
        <w:t>le Ra</w:t>
      </w:r>
      <w:r>
        <w:rPr>
          <w:rFonts w:ascii="Arial" w:eastAsia="Arial" w:hAnsi="Arial" w:cs="Arial"/>
          <w:i/>
          <w:spacing w:val="-2"/>
          <w:sz w:val="18"/>
          <w:szCs w:val="18"/>
        </w:rPr>
        <w:t>d</w:t>
      </w:r>
      <w:r>
        <w:rPr>
          <w:rFonts w:ascii="Arial" w:eastAsia="Arial" w:hAnsi="Arial" w:cs="Arial"/>
          <w:i/>
          <w:sz w:val="18"/>
          <w:szCs w:val="18"/>
        </w:rPr>
        <w:t>ar T</w:t>
      </w:r>
      <w:r>
        <w:rPr>
          <w:rFonts w:ascii="Arial" w:eastAsia="Arial" w:hAnsi="Arial" w:cs="Arial"/>
          <w:i/>
          <w:spacing w:val="-2"/>
          <w:sz w:val="18"/>
          <w:szCs w:val="18"/>
        </w:rPr>
        <w:t>op</w:t>
      </w:r>
      <w:r>
        <w:rPr>
          <w:rFonts w:ascii="Arial" w:eastAsia="Arial" w:hAnsi="Arial" w:cs="Arial"/>
          <w:i/>
          <w:sz w:val="18"/>
          <w:szCs w:val="18"/>
        </w:rPr>
        <w:t>ograp</w:t>
      </w:r>
      <w:r>
        <w:rPr>
          <w:rFonts w:ascii="Arial" w:eastAsia="Arial" w:hAnsi="Arial" w:cs="Arial"/>
          <w:i/>
          <w:spacing w:val="-2"/>
          <w:sz w:val="18"/>
          <w:szCs w:val="18"/>
        </w:rPr>
        <w:t>h</w:t>
      </w:r>
      <w:r>
        <w:rPr>
          <w:rFonts w:ascii="Arial" w:eastAsia="Arial" w:hAnsi="Arial" w:cs="Arial"/>
          <w:i/>
          <w:sz w:val="18"/>
          <w:szCs w:val="18"/>
        </w:rPr>
        <w:t>y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-4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>i</w:t>
      </w:r>
      <w:r>
        <w:rPr>
          <w:rFonts w:ascii="Arial" w:eastAsia="Arial" w:hAnsi="Arial" w:cs="Arial"/>
          <w:i/>
          <w:spacing w:val="1"/>
          <w:sz w:val="18"/>
          <w:szCs w:val="18"/>
        </w:rPr>
        <w:t>ss</w:t>
      </w:r>
      <w:r>
        <w:rPr>
          <w:rFonts w:ascii="Arial" w:eastAsia="Arial" w:hAnsi="Arial" w:cs="Arial"/>
          <w:i/>
          <w:spacing w:val="-2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on DEM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1" w:line="200" w:lineRule="exact"/>
        <w:rPr>
          <w:sz w:val="20"/>
          <w:szCs w:val="20"/>
        </w:rPr>
      </w:pPr>
    </w:p>
    <w:p w:rsidR="00390CA3" w:rsidRDefault="00BD6A69">
      <w:pPr>
        <w:pStyle w:val="BodyText"/>
        <w:spacing w:line="292" w:lineRule="auto"/>
        <w:ind w:right="157"/>
      </w:pPr>
      <w:r>
        <w:rPr>
          <w:spacing w:val="-1"/>
        </w:rPr>
        <w:t>E</w:t>
      </w:r>
      <w:r>
        <w:rPr>
          <w:spacing w:val="1"/>
        </w:rPr>
        <w:t>x</w:t>
      </w:r>
      <w:r>
        <w:t>a</w:t>
      </w:r>
      <w:r>
        <w:rPr>
          <w:spacing w:val="4"/>
        </w:rPr>
        <w:t>m</w:t>
      </w:r>
      <w:r>
        <w:rPr>
          <w:spacing w:val="-1"/>
        </w:rPr>
        <w:t>i</w:t>
      </w:r>
      <w:r>
        <w:t>n</w:t>
      </w:r>
      <w:r>
        <w:rPr>
          <w:spacing w:val="-1"/>
        </w:rPr>
        <w:t>a</w:t>
      </w:r>
      <w:r>
        <w:t>t</w:t>
      </w:r>
      <w:r>
        <w:rPr>
          <w:spacing w:val="-2"/>
        </w:rPr>
        <w:t>i</w:t>
      </w:r>
      <w:r>
        <w:rPr>
          <w:spacing w:val="1"/>
        </w:rPr>
        <w:t>o</w:t>
      </w:r>
      <w:r>
        <w:t>n</w:t>
      </w:r>
      <w:r>
        <w:rPr>
          <w:spacing w:val="-7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6"/>
        </w:rPr>
        <w:t xml:space="preserve"> </w:t>
      </w:r>
      <w:r>
        <w:t>dig</w:t>
      </w:r>
      <w:r>
        <w:rPr>
          <w:spacing w:val="-2"/>
        </w:rPr>
        <w:t>i</w:t>
      </w:r>
      <w:r>
        <w:rPr>
          <w:spacing w:val="2"/>
        </w:rPr>
        <w:t>t</w:t>
      </w:r>
      <w:r>
        <w:t>al</w:t>
      </w:r>
      <w:r>
        <w:rPr>
          <w:spacing w:val="-6"/>
        </w:rPr>
        <w:t xml:space="preserve"> </w:t>
      </w:r>
      <w:r>
        <w:t>elev</w:t>
      </w:r>
      <w:r>
        <w:rPr>
          <w:spacing w:val="1"/>
        </w:rPr>
        <w:t>a</w:t>
      </w:r>
      <w:r>
        <w:t>t</w:t>
      </w:r>
      <w:r>
        <w:rPr>
          <w:spacing w:val="-2"/>
        </w:rPr>
        <w:t>i</w:t>
      </w:r>
      <w:r>
        <w:t>on</w:t>
      </w:r>
      <w:r>
        <w:rPr>
          <w:spacing w:val="-5"/>
        </w:rPr>
        <w:t xml:space="preserve"> </w:t>
      </w:r>
      <w:r>
        <w:rPr>
          <w:spacing w:val="4"/>
        </w:rPr>
        <w:t>m</w:t>
      </w:r>
      <w:r>
        <w:t>o</w:t>
      </w:r>
      <w:r>
        <w:rPr>
          <w:spacing w:val="-1"/>
        </w:rPr>
        <w:t>d</w:t>
      </w:r>
      <w:r>
        <w:t>e</w:t>
      </w:r>
      <w:r>
        <w:rPr>
          <w:spacing w:val="-2"/>
        </w:rPr>
        <w:t>l</w:t>
      </w:r>
      <w:r>
        <w:t>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7"/>
        </w:rPr>
        <w:t xml:space="preserve"> </w:t>
      </w:r>
      <w:r>
        <w:t>so</w:t>
      </w:r>
      <w:r>
        <w:rPr>
          <w:spacing w:val="1"/>
        </w:rPr>
        <w:t>u</w:t>
      </w:r>
      <w:r>
        <w:t>t</w:t>
      </w:r>
      <w:r>
        <w:rPr>
          <w:spacing w:val="1"/>
        </w:rPr>
        <w:t>h</w:t>
      </w:r>
      <w:r>
        <w:rPr>
          <w:spacing w:val="-3"/>
        </w:rPr>
        <w:t>w</w:t>
      </w:r>
      <w:r>
        <w:rPr>
          <w:spacing w:val="1"/>
        </w:rPr>
        <w:t>es</w:t>
      </w:r>
      <w:r>
        <w:t>t</w:t>
      </w:r>
      <w:r>
        <w:rPr>
          <w:spacing w:val="-7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10"/>
        </w:rPr>
        <w:t xml:space="preserve"> </w:t>
      </w:r>
      <w:r>
        <w:rPr>
          <w:spacing w:val="8"/>
        </w:rPr>
        <w:t>W</w:t>
      </w:r>
      <w:r>
        <w:rPr>
          <w:spacing w:val="-3"/>
        </w:rPr>
        <w:t>e</w:t>
      </w:r>
      <w:r>
        <w:rPr>
          <w:spacing w:val="1"/>
        </w:rPr>
        <w:t>s</w:t>
      </w:r>
      <w:r>
        <w:t>tern</w:t>
      </w:r>
      <w:r>
        <w:rPr>
          <w:spacing w:val="-7"/>
        </w:rPr>
        <w:t xml:space="preserve"> </w:t>
      </w:r>
      <w:r>
        <w:rPr>
          <w:spacing w:val="-1"/>
        </w:rPr>
        <w:t>A</w:t>
      </w:r>
      <w:r>
        <w:t>ustral</w:t>
      </w:r>
      <w:r>
        <w:rPr>
          <w:spacing w:val="-1"/>
        </w:rPr>
        <w:t>i</w:t>
      </w:r>
      <w:r>
        <w:t>a</w:t>
      </w:r>
      <w:r>
        <w:rPr>
          <w:spacing w:val="-5"/>
        </w:rPr>
        <w:t xml:space="preserve"> </w:t>
      </w:r>
      <w:r>
        <w:t>e</w:t>
      </w:r>
      <w:r>
        <w:rPr>
          <w:spacing w:val="1"/>
        </w:rPr>
        <w:t>na</w:t>
      </w:r>
      <w:r>
        <w:t>b</w:t>
      </w:r>
      <w:r>
        <w:rPr>
          <w:spacing w:val="-2"/>
        </w:rPr>
        <w:t>l</w:t>
      </w:r>
      <w:r>
        <w:rPr>
          <w:spacing w:val="1"/>
        </w:rPr>
        <w:t>e</w:t>
      </w:r>
      <w:r>
        <w:t>d</w:t>
      </w:r>
      <w:r>
        <w:rPr>
          <w:spacing w:val="-7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w w:val="99"/>
        </w:rPr>
        <w:t xml:space="preserve">  </w:t>
      </w:r>
      <w:r>
        <w:rPr>
          <w:spacing w:val="-1"/>
        </w:rPr>
        <w:t>i</w:t>
      </w:r>
      <w:r>
        <w:t>d</w:t>
      </w:r>
      <w:r>
        <w:rPr>
          <w:spacing w:val="1"/>
        </w:rPr>
        <w:t>e</w:t>
      </w:r>
      <w:r>
        <w:t>nt</w:t>
      </w:r>
      <w:r>
        <w:rPr>
          <w:spacing w:val="-2"/>
        </w:rPr>
        <w:t>i</w:t>
      </w:r>
      <w:r>
        <w:rPr>
          <w:spacing w:val="2"/>
        </w:rPr>
        <w:t>f</w:t>
      </w:r>
      <w:r>
        <w:rPr>
          <w:spacing w:val="-1"/>
        </w:rPr>
        <w:t>i</w:t>
      </w:r>
      <w:r>
        <w:rPr>
          <w:spacing w:val="1"/>
        </w:rPr>
        <w:t>c</w:t>
      </w:r>
      <w:r>
        <w:t>a</w:t>
      </w:r>
      <w:r>
        <w:rPr>
          <w:spacing w:val="1"/>
        </w:rPr>
        <w:t>t</w:t>
      </w:r>
      <w:r>
        <w:rPr>
          <w:spacing w:val="-1"/>
        </w:rPr>
        <w:t>i</w:t>
      </w:r>
      <w:r>
        <w:t>on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33</w:t>
      </w:r>
      <w:r>
        <w:rPr>
          <w:spacing w:val="-7"/>
        </w:rPr>
        <w:t xml:space="preserve"> </w:t>
      </w:r>
      <w:r>
        <w:t>pr</w:t>
      </w:r>
      <w:r>
        <w:rPr>
          <w:spacing w:val="2"/>
        </w:rPr>
        <w:t>e</w:t>
      </w:r>
      <w:r>
        <w:rPr>
          <w:spacing w:val="1"/>
        </w:rPr>
        <w:t>v</w:t>
      </w:r>
      <w:r>
        <w:rPr>
          <w:spacing w:val="-1"/>
        </w:rPr>
        <w:t>i</w:t>
      </w:r>
      <w:r>
        <w:t>o</w:t>
      </w:r>
      <w:r>
        <w:rPr>
          <w:spacing w:val="-1"/>
        </w:rPr>
        <w:t>u</w:t>
      </w:r>
      <w:r>
        <w:rPr>
          <w:spacing w:val="3"/>
        </w:rPr>
        <w:t>s</w:t>
      </w:r>
      <w:r>
        <w:rPr>
          <w:spacing w:val="1"/>
        </w:rPr>
        <w:t>l</w:t>
      </w:r>
      <w:r>
        <w:t>y</w:t>
      </w:r>
      <w:r>
        <w:rPr>
          <w:spacing w:val="-8"/>
        </w:rPr>
        <w:t xml:space="preserve"> </w:t>
      </w:r>
      <w:r>
        <w:t>u</w:t>
      </w:r>
      <w:r>
        <w:rPr>
          <w:spacing w:val="-1"/>
        </w:rPr>
        <w:t>n</w:t>
      </w:r>
      <w:r>
        <w:t>rec</w:t>
      </w:r>
      <w:r>
        <w:rPr>
          <w:spacing w:val="1"/>
        </w:rPr>
        <w:t>o</w:t>
      </w:r>
      <w:r>
        <w:t>g</w:t>
      </w:r>
      <w:r>
        <w:rPr>
          <w:spacing w:val="-1"/>
        </w:rPr>
        <w:t>ni</w:t>
      </w:r>
      <w:r>
        <w:rPr>
          <w:spacing w:val="1"/>
        </w:rPr>
        <w:t>se</w:t>
      </w:r>
      <w:r>
        <w:t>d</w:t>
      </w:r>
      <w:r>
        <w:rPr>
          <w:spacing w:val="-8"/>
        </w:rPr>
        <w:t xml:space="preserve"> </w:t>
      </w:r>
      <w:r>
        <w:rPr>
          <w:spacing w:val="1"/>
        </w:rPr>
        <w:t>f</w:t>
      </w:r>
      <w:r>
        <w:t>a</w:t>
      </w:r>
      <w:r>
        <w:rPr>
          <w:spacing w:val="-1"/>
        </w:rPr>
        <w:t>ul</w:t>
      </w:r>
      <w:r>
        <w:t>t</w:t>
      </w:r>
      <w:r>
        <w:rPr>
          <w:spacing w:val="-5"/>
        </w:rPr>
        <w:t xml:space="preserve"> </w:t>
      </w:r>
      <w:r>
        <w:t>s</w:t>
      </w:r>
      <w:r>
        <w:rPr>
          <w:spacing w:val="1"/>
        </w:rPr>
        <w:t>c</w:t>
      </w:r>
      <w:r>
        <w:t>arps</w:t>
      </w:r>
      <w:r>
        <w:rPr>
          <w:spacing w:val="-7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h</w:t>
      </w:r>
      <w:r>
        <w:rPr>
          <w:spacing w:val="-1"/>
        </w:rPr>
        <w:t>i</w:t>
      </w:r>
      <w:r>
        <w:rPr>
          <w:spacing w:val="1"/>
        </w:rPr>
        <w:t>c</w:t>
      </w:r>
      <w:r>
        <w:t>h</w:t>
      </w:r>
      <w:r>
        <w:rPr>
          <w:spacing w:val="-7"/>
        </w:rPr>
        <w:t xml:space="preserve"> </w:t>
      </w:r>
      <w:r>
        <w:rPr>
          <w:spacing w:val="-1"/>
        </w:rPr>
        <w:t>a</w:t>
      </w:r>
      <w:r>
        <w:rPr>
          <w:spacing w:val="3"/>
        </w:rPr>
        <w:t>r</w:t>
      </w:r>
      <w:r>
        <w:t>e</w:t>
      </w:r>
      <w:r>
        <w:rPr>
          <w:spacing w:val="-8"/>
        </w:rPr>
        <w:t xml:space="preserve"> </w:t>
      </w:r>
      <w:r>
        <w:rPr>
          <w:spacing w:val="-1"/>
        </w:rPr>
        <w:t>p</w:t>
      </w:r>
      <w:r>
        <w:t>ro</w:t>
      </w:r>
      <w:r>
        <w:rPr>
          <w:spacing w:val="1"/>
        </w:rPr>
        <w:t>b</w:t>
      </w:r>
      <w:r>
        <w:t>a</w:t>
      </w:r>
      <w:r>
        <w:rPr>
          <w:spacing w:val="1"/>
        </w:rPr>
        <w:t>bl</w:t>
      </w:r>
      <w:r>
        <w:t>y</w:t>
      </w:r>
      <w:r>
        <w:rPr>
          <w:spacing w:val="-10"/>
        </w:rPr>
        <w:t xml:space="preserve"> </w:t>
      </w:r>
      <w:r>
        <w:rPr>
          <w:spacing w:val="3"/>
        </w:rPr>
        <w:t>Q</w:t>
      </w:r>
      <w:r>
        <w:t>u</w:t>
      </w:r>
      <w:r>
        <w:rPr>
          <w:spacing w:val="-1"/>
        </w:rPr>
        <w:t>a</w:t>
      </w:r>
      <w:r>
        <w:rPr>
          <w:spacing w:val="2"/>
        </w:rPr>
        <w:t>t</w:t>
      </w:r>
      <w:r>
        <w:rPr>
          <w:spacing w:val="1"/>
        </w:rPr>
        <w:t>e</w:t>
      </w:r>
      <w:r>
        <w:t>rn</w:t>
      </w:r>
      <w:r>
        <w:rPr>
          <w:spacing w:val="-1"/>
        </w:rPr>
        <w:t>a</w:t>
      </w:r>
      <w:r>
        <w:rPr>
          <w:spacing w:val="3"/>
        </w:rPr>
        <w:t>r</w:t>
      </w:r>
      <w:r>
        <w:t>y</w:t>
      </w:r>
      <w:r>
        <w:rPr>
          <w:spacing w:val="-10"/>
        </w:rPr>
        <w:t xml:space="preserve"> </w:t>
      </w:r>
      <w:r>
        <w:rPr>
          <w:spacing w:val="1"/>
        </w:rPr>
        <w:t>a</w:t>
      </w:r>
      <w:r>
        <w:t>ge</w:t>
      </w:r>
      <w:r>
        <w:rPr>
          <w:spacing w:val="-7"/>
        </w:rPr>
        <w:t xml:space="preserve"> </w:t>
      </w:r>
      <w:r>
        <w:rPr>
          <w:spacing w:val="3"/>
        </w:rPr>
        <w:t>(</w:t>
      </w:r>
      <w:r>
        <w:t>w</w:t>
      </w:r>
      <w:r>
        <w:rPr>
          <w:spacing w:val="9"/>
        </w:rPr>
        <w:t>i</w:t>
      </w:r>
      <w:r>
        <w:rPr>
          <w:spacing w:val="-1"/>
        </w:rPr>
        <w:t>t</w:t>
      </w:r>
      <w:r>
        <w:rPr>
          <w:spacing w:val="2"/>
        </w:rPr>
        <w:t>h</w:t>
      </w:r>
      <w:r>
        <w:rPr>
          <w:spacing w:val="-1"/>
        </w:rPr>
        <w:t>i</w:t>
      </w:r>
      <w:r>
        <w:t>n</w:t>
      </w:r>
      <w:r>
        <w:rPr>
          <w:spacing w:val="-8"/>
        </w:rPr>
        <w:t xml:space="preserve"> </w:t>
      </w:r>
      <w:r>
        <w:rPr>
          <w:spacing w:val="1"/>
        </w:rPr>
        <w:t>t</w:t>
      </w:r>
      <w:r>
        <w:t>he</w:t>
      </w:r>
      <w:r>
        <w:rPr>
          <w:w w:val="99"/>
        </w:rPr>
        <w:t xml:space="preserve"> </w:t>
      </w:r>
      <w:r>
        <w:rPr>
          <w:spacing w:val="-1"/>
        </w:rPr>
        <w:t>l</w:t>
      </w:r>
      <w:r>
        <w:t>ast</w:t>
      </w:r>
      <w:r>
        <w:rPr>
          <w:spacing w:val="-6"/>
        </w:rPr>
        <w:t xml:space="preserve"> </w:t>
      </w:r>
      <w:r>
        <w:rPr>
          <w:spacing w:val="-1"/>
        </w:rPr>
        <w:t>2</w:t>
      </w:r>
      <w:r>
        <w:rPr>
          <w:spacing w:val="2"/>
        </w:rPr>
        <w:t>.</w:t>
      </w:r>
      <w:r>
        <w:t>6</w:t>
      </w:r>
      <w:r>
        <w:rPr>
          <w:spacing w:val="-6"/>
        </w:rPr>
        <w:t xml:space="preserve"> </w:t>
      </w:r>
      <w:r>
        <w:rPr>
          <w:spacing w:val="3"/>
        </w:rPr>
        <w:t>m</w:t>
      </w:r>
      <w:r>
        <w:rPr>
          <w:spacing w:val="-1"/>
        </w:rPr>
        <w:t>ill</w:t>
      </w:r>
      <w:r>
        <w:rPr>
          <w:spacing w:val="1"/>
        </w:rPr>
        <w:t>i</w:t>
      </w:r>
      <w:r>
        <w:t>on</w:t>
      </w:r>
      <w:r>
        <w:rPr>
          <w:spacing w:val="-2"/>
        </w:rPr>
        <w:t xml:space="preserve"> </w:t>
      </w:r>
      <w:r>
        <w:rPr>
          <w:spacing w:val="-5"/>
        </w:rPr>
        <w:t>y</w:t>
      </w:r>
      <w:r>
        <w:rPr>
          <w:spacing w:val="1"/>
        </w:rPr>
        <w:t>e</w:t>
      </w:r>
      <w:r>
        <w:t>ar</w:t>
      </w:r>
      <w:r>
        <w:rPr>
          <w:spacing w:val="1"/>
        </w:rPr>
        <w:t>s</w:t>
      </w:r>
      <w:r>
        <w:t>)</w:t>
      </w:r>
      <w:r>
        <w:rPr>
          <w:spacing w:val="-5"/>
        </w:rPr>
        <w:t xml:space="preserve"> </w:t>
      </w:r>
      <w:r>
        <w:rPr>
          <w:spacing w:val="2"/>
        </w:rPr>
        <w:t>(</w:t>
      </w:r>
      <w:hyperlink w:anchor="_bookmark22" w:history="1">
        <w:r>
          <w:t>F</w:t>
        </w:r>
        <w:r>
          <w:rPr>
            <w:spacing w:val="-1"/>
          </w:rPr>
          <w:t>i</w:t>
        </w:r>
        <w:r>
          <w:t>g</w:t>
        </w:r>
        <w:r>
          <w:rPr>
            <w:spacing w:val="1"/>
          </w:rPr>
          <w:t>u</w:t>
        </w:r>
        <w:r>
          <w:t>re</w:t>
        </w:r>
        <w:r>
          <w:rPr>
            <w:spacing w:val="-5"/>
          </w:rPr>
          <w:t xml:space="preserve"> </w:t>
        </w:r>
        <w:r>
          <w:rPr>
            <w:spacing w:val="-1"/>
          </w:rPr>
          <w:t>25</w:t>
        </w:r>
      </w:hyperlink>
      <w:r>
        <w:t>).</w:t>
      </w:r>
      <w:r>
        <w:rPr>
          <w:spacing w:val="-6"/>
        </w:rPr>
        <w:t xml:space="preserve"> </w:t>
      </w:r>
      <w:r>
        <w:rPr>
          <w:spacing w:val="3"/>
        </w:rPr>
        <w:t>T</w:t>
      </w:r>
      <w:r>
        <w:t>h</w:t>
      </w:r>
      <w:r>
        <w:rPr>
          <w:spacing w:val="-2"/>
        </w:rPr>
        <w:t>i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f</w:t>
      </w:r>
      <w:r>
        <w:rPr>
          <w:spacing w:val="-1"/>
        </w:rPr>
        <w:t>i</w:t>
      </w:r>
      <w:r>
        <w:t>n</w:t>
      </w:r>
      <w:r>
        <w:rPr>
          <w:spacing w:val="-1"/>
        </w:rPr>
        <w:t>d</w:t>
      </w:r>
      <w:r>
        <w:rPr>
          <w:spacing w:val="1"/>
        </w:rPr>
        <w:t>i</w:t>
      </w:r>
      <w:r>
        <w:t>ng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ore</w:t>
      </w:r>
      <w:r>
        <w:rPr>
          <w:spacing w:val="-6"/>
        </w:rPr>
        <w:t xml:space="preserve"> </w:t>
      </w:r>
      <w:r>
        <w:t>t</w:t>
      </w:r>
      <w:r>
        <w:rPr>
          <w:spacing w:val="1"/>
        </w:rPr>
        <w:t>h</w:t>
      </w:r>
      <w:r>
        <w:t>an</w:t>
      </w:r>
      <w:r>
        <w:rPr>
          <w:spacing w:val="-6"/>
        </w:rPr>
        <w:t xml:space="preserve"> </w:t>
      </w:r>
      <w:r>
        <w:rPr>
          <w:spacing w:val="1"/>
        </w:rPr>
        <w:t>d</w:t>
      </w:r>
      <w:r>
        <w:t>o</w:t>
      </w:r>
      <w:r>
        <w:rPr>
          <w:spacing w:val="-1"/>
        </w:rPr>
        <w:t>u</w:t>
      </w:r>
      <w:r>
        <w:rPr>
          <w:spacing w:val="1"/>
        </w:rPr>
        <w:t>b</w:t>
      </w:r>
      <w:r>
        <w:rPr>
          <w:spacing w:val="-1"/>
        </w:rPr>
        <w:t>l</w:t>
      </w:r>
      <w:r>
        <w:t>es</w:t>
      </w:r>
      <w:r>
        <w:rPr>
          <w:spacing w:val="-5"/>
        </w:rPr>
        <w:t xml:space="preserve"> </w:t>
      </w:r>
      <w:r>
        <w:t>(to</w:t>
      </w:r>
      <w:r>
        <w:rPr>
          <w:spacing w:val="-4"/>
        </w:rPr>
        <w:t xml:space="preserve"> </w:t>
      </w:r>
      <w:r>
        <w:t>6</w:t>
      </w:r>
      <w:r>
        <w:rPr>
          <w:spacing w:val="-1"/>
        </w:rPr>
        <w:t>0</w:t>
      </w:r>
      <w:r>
        <w:t>)</w:t>
      </w:r>
      <w:r>
        <w:rPr>
          <w:spacing w:val="-4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6"/>
        </w:rPr>
        <w:t xml:space="preserve"> </w:t>
      </w:r>
      <w:r>
        <w:rPr>
          <w:spacing w:val="1"/>
        </w:rPr>
        <w:t>n</w:t>
      </w:r>
      <w:r>
        <w:t>u</w:t>
      </w:r>
      <w:r>
        <w:rPr>
          <w:spacing w:val="1"/>
        </w:rPr>
        <w:t>m</w:t>
      </w:r>
      <w:r>
        <w:t>b</w:t>
      </w:r>
      <w:r>
        <w:rPr>
          <w:spacing w:val="-1"/>
        </w:rPr>
        <w:t>e</w:t>
      </w:r>
      <w:r>
        <w:t>r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Qu</w:t>
      </w:r>
      <w:r>
        <w:rPr>
          <w:spacing w:val="-1"/>
        </w:rPr>
        <w:t>a</w:t>
      </w:r>
      <w:r>
        <w:t>ter</w:t>
      </w:r>
      <w:r>
        <w:rPr>
          <w:spacing w:val="2"/>
        </w:rPr>
        <w:t>n</w:t>
      </w:r>
      <w:r>
        <w:t>a</w:t>
      </w:r>
      <w:r>
        <w:rPr>
          <w:spacing w:val="2"/>
        </w:rPr>
        <w:t>r</w:t>
      </w:r>
      <w:r>
        <w:t>y</w:t>
      </w:r>
      <w:r>
        <w:rPr>
          <w:w w:val="99"/>
        </w:rPr>
        <w:t xml:space="preserve"> </w:t>
      </w:r>
      <w:r>
        <w:rPr>
          <w:spacing w:val="1"/>
        </w:rPr>
        <w:t>sc</w:t>
      </w:r>
      <w:r>
        <w:t>arps</w:t>
      </w:r>
      <w:r>
        <w:rPr>
          <w:spacing w:val="-7"/>
        </w:rPr>
        <w:t xml:space="preserve"> </w:t>
      </w:r>
      <w:r>
        <w:rPr>
          <w:spacing w:val="3"/>
        </w:rPr>
        <w:t>k</w:t>
      </w:r>
      <w:r>
        <w:t>n</w:t>
      </w:r>
      <w:r>
        <w:rPr>
          <w:spacing w:val="-1"/>
        </w:rPr>
        <w:t>o</w:t>
      </w:r>
      <w:r>
        <w:t>wn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rPr>
          <w:spacing w:val="-1"/>
        </w:rPr>
        <w:t>i</w:t>
      </w:r>
      <w:r>
        <w:t>s</w:t>
      </w:r>
      <w:r>
        <w:rPr>
          <w:spacing w:val="-5"/>
        </w:rPr>
        <w:t xml:space="preserve"> </w:t>
      </w:r>
      <w:r>
        <w:t>area.</w:t>
      </w:r>
      <w:r>
        <w:rPr>
          <w:spacing w:val="-3"/>
        </w:rPr>
        <w:t xml:space="preserve"> </w:t>
      </w:r>
      <w:r>
        <w:rPr>
          <w:spacing w:val="3"/>
        </w:rPr>
        <w:t>T</w:t>
      </w:r>
      <w:r>
        <w:t>he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t>e</w:t>
      </w:r>
      <w:r>
        <w:rPr>
          <w:spacing w:val="-1"/>
        </w:rPr>
        <w:t>a</w:t>
      </w:r>
      <w:r>
        <w:t>tures</w:t>
      </w:r>
      <w:r>
        <w:rPr>
          <w:spacing w:val="-5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b</w:t>
      </w:r>
      <w:r>
        <w:rPr>
          <w:spacing w:val="1"/>
        </w:rPr>
        <w:t>e</w:t>
      </w:r>
      <w:r>
        <w:rPr>
          <w:spacing w:val="2"/>
        </w:rPr>
        <w:t>t</w:t>
      </w:r>
      <w:r>
        <w:rPr>
          <w:spacing w:val="-3"/>
        </w:rPr>
        <w:t>w</w:t>
      </w:r>
      <w:r>
        <w:t>e</w:t>
      </w:r>
      <w:r>
        <w:rPr>
          <w:spacing w:val="1"/>
        </w:rPr>
        <w:t>e</w:t>
      </w:r>
      <w:r>
        <w:t>n</w:t>
      </w:r>
      <w:r>
        <w:rPr>
          <w:spacing w:val="-6"/>
        </w:rPr>
        <w:t xml:space="preserve"> </w:t>
      </w:r>
      <w:r>
        <w:rPr>
          <w:spacing w:val="1"/>
        </w:rPr>
        <w:t>1</w:t>
      </w:r>
      <w:r>
        <w:t>5</w:t>
      </w:r>
      <w:r>
        <w:rPr>
          <w:spacing w:val="-6"/>
        </w:rPr>
        <w:t xml:space="preserve"> </w:t>
      </w:r>
      <w:r>
        <w:rPr>
          <w:spacing w:val="2"/>
        </w:rPr>
        <w:t>k</w:t>
      </w:r>
      <w:r>
        <w:rPr>
          <w:spacing w:val="-1"/>
        </w:rPr>
        <w:t>il</w:t>
      </w:r>
      <w:r>
        <w:t>o</w:t>
      </w:r>
      <w:r>
        <w:rPr>
          <w:spacing w:val="4"/>
        </w:rPr>
        <w:t>m</w:t>
      </w:r>
      <w:r>
        <w:t>etres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45</w:t>
      </w:r>
      <w:r>
        <w:rPr>
          <w:spacing w:val="-6"/>
        </w:rPr>
        <w:t xml:space="preserve"> </w:t>
      </w:r>
      <w:r>
        <w:rPr>
          <w:spacing w:val="3"/>
        </w:rPr>
        <w:t>k</w:t>
      </w:r>
      <w:r>
        <w:rPr>
          <w:spacing w:val="-1"/>
        </w:rPr>
        <w:t>il</w:t>
      </w:r>
      <w:r>
        <w:t>o</w:t>
      </w:r>
      <w:r>
        <w:rPr>
          <w:spacing w:val="4"/>
        </w:rPr>
        <w:t>m</w:t>
      </w:r>
      <w:r>
        <w:t>etres</w:t>
      </w:r>
      <w:r>
        <w:rPr>
          <w:spacing w:val="-5"/>
        </w:rPr>
        <w:t xml:space="preserve"> </w:t>
      </w:r>
      <w:r>
        <w:rPr>
          <w:spacing w:val="-2"/>
        </w:rPr>
        <w:t>l</w:t>
      </w:r>
      <w:r>
        <w:t>o</w:t>
      </w:r>
      <w:r>
        <w:rPr>
          <w:spacing w:val="-1"/>
        </w:rPr>
        <w:t>n</w:t>
      </w:r>
      <w:r>
        <w:t>g</w:t>
      </w:r>
      <w:r>
        <w:rPr>
          <w:spacing w:val="-5"/>
        </w:rPr>
        <w:t xml:space="preserve"> </w:t>
      </w:r>
      <w:r>
        <w:t>a</w:t>
      </w:r>
      <w:r>
        <w:rPr>
          <w:spacing w:val="1"/>
        </w:rPr>
        <w:t>n</w:t>
      </w:r>
      <w:r>
        <w:t>d</w:t>
      </w:r>
      <w:r>
        <w:rPr>
          <w:spacing w:val="-6"/>
        </w:rPr>
        <w:t xml:space="preserve"> </w:t>
      </w:r>
      <w:r>
        <w:rPr>
          <w:spacing w:val="-1"/>
        </w:rPr>
        <w:t>b</w:t>
      </w:r>
      <w:r>
        <w:rPr>
          <w:spacing w:val="1"/>
        </w:rPr>
        <w:t>e</w:t>
      </w:r>
      <w:r>
        <w:rPr>
          <w:spacing w:val="2"/>
        </w:rPr>
        <w:t>t</w:t>
      </w:r>
      <w:r>
        <w:rPr>
          <w:spacing w:val="-3"/>
        </w:rPr>
        <w:t>w</w:t>
      </w:r>
      <w:r>
        <w:t>e</w:t>
      </w:r>
      <w:r>
        <w:rPr>
          <w:spacing w:val="1"/>
        </w:rPr>
        <w:t>e</w:t>
      </w:r>
      <w:r>
        <w:t>n</w:t>
      </w:r>
    </w:p>
    <w:p w:rsidR="00390CA3" w:rsidRDefault="00BD6A69">
      <w:pPr>
        <w:pStyle w:val="BodyText"/>
        <w:spacing w:line="293" w:lineRule="auto"/>
        <w:ind w:right="192"/>
      </w:pPr>
      <w:r>
        <w:t>1.5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etres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20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etres</w:t>
      </w:r>
      <w:r>
        <w:rPr>
          <w:spacing w:val="-5"/>
        </w:rPr>
        <w:t xml:space="preserve"> </w:t>
      </w:r>
      <w:r>
        <w:t>h</w:t>
      </w:r>
      <w:r>
        <w:rPr>
          <w:spacing w:val="-2"/>
        </w:rPr>
        <w:t>i</w:t>
      </w:r>
      <w:r>
        <w:rPr>
          <w:spacing w:val="1"/>
        </w:rPr>
        <w:t>g</w:t>
      </w:r>
      <w:r>
        <w:t>h.</w:t>
      </w:r>
      <w:r>
        <w:rPr>
          <w:spacing w:val="-6"/>
        </w:rPr>
        <w:t xml:space="preserve"> </w:t>
      </w:r>
      <w:r>
        <w:rPr>
          <w:spacing w:val="3"/>
        </w:rPr>
        <w:t>T</w:t>
      </w:r>
      <w:r>
        <w:t>he</w:t>
      </w:r>
      <w:r>
        <w:rPr>
          <w:spacing w:val="-6"/>
        </w:rPr>
        <w:t xml:space="preserve"> </w:t>
      </w:r>
      <w:r>
        <w:t>s</w:t>
      </w:r>
      <w:r>
        <w:rPr>
          <w:spacing w:val="1"/>
        </w:rPr>
        <w:t>c</w:t>
      </w:r>
      <w:r>
        <w:t>arp</w:t>
      </w:r>
      <w:r>
        <w:rPr>
          <w:spacing w:val="-5"/>
        </w:rPr>
        <w:t xml:space="preserve"> </w:t>
      </w:r>
      <w:r>
        <w:rPr>
          <w:spacing w:val="2"/>
        </w:rPr>
        <w:t>f</w:t>
      </w:r>
      <w:r>
        <w:t>r</w:t>
      </w:r>
      <w:r>
        <w:rPr>
          <w:spacing w:val="-3"/>
        </w:rPr>
        <w:t>o</w:t>
      </w:r>
      <w:r>
        <w:t>m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5"/>
        </w:rPr>
        <w:t xml:space="preserve"> </w:t>
      </w:r>
      <w:r>
        <w:rPr>
          <w:spacing w:val="-1"/>
        </w:rPr>
        <w:t>1</w:t>
      </w:r>
      <w:r>
        <w:t>9</w:t>
      </w:r>
      <w:r>
        <w:rPr>
          <w:spacing w:val="1"/>
        </w:rPr>
        <w:t>6</w:t>
      </w:r>
      <w:r>
        <w:t>8</w:t>
      </w:r>
      <w:r>
        <w:rPr>
          <w:spacing w:val="-5"/>
        </w:rPr>
        <w:t xml:space="preserve"> </w:t>
      </w:r>
      <w:r>
        <w:t>M</w:t>
      </w:r>
      <w:r>
        <w:rPr>
          <w:spacing w:val="-1"/>
        </w:rPr>
        <w:t>e</w:t>
      </w:r>
      <w:r>
        <w:rPr>
          <w:spacing w:val="1"/>
        </w:rPr>
        <w:t>c</w:t>
      </w:r>
      <w:r>
        <w:rPr>
          <w:spacing w:val="3"/>
        </w:rPr>
        <w:t>k</w:t>
      </w:r>
      <w:r>
        <w:t>eri</w:t>
      </w:r>
      <w:r>
        <w:rPr>
          <w:spacing w:val="-1"/>
        </w:rPr>
        <w:t>n</w:t>
      </w:r>
      <w:r>
        <w:t>g</w:t>
      </w:r>
      <w:r>
        <w:rPr>
          <w:spacing w:val="-2"/>
        </w:rPr>
        <w:t xml:space="preserve"> </w:t>
      </w:r>
      <w:r>
        <w:t>e</w:t>
      </w:r>
      <w:r>
        <w:rPr>
          <w:spacing w:val="-1"/>
        </w:rPr>
        <w:t>a</w:t>
      </w:r>
      <w:r>
        <w:t>r</w:t>
      </w:r>
      <w:r>
        <w:rPr>
          <w:spacing w:val="2"/>
        </w:rPr>
        <w:t>t</w:t>
      </w:r>
      <w:r>
        <w:t>h</w:t>
      </w:r>
      <w:r>
        <w:rPr>
          <w:spacing w:val="-1"/>
        </w:rPr>
        <w:t>q</w:t>
      </w:r>
      <w:r>
        <w:rPr>
          <w:spacing w:val="1"/>
        </w:rPr>
        <w:t>u</w:t>
      </w:r>
      <w:r>
        <w:t>a</w:t>
      </w:r>
      <w:r>
        <w:rPr>
          <w:spacing w:val="3"/>
        </w:rPr>
        <w:t>k</w:t>
      </w:r>
      <w:r>
        <w:t>e</w:t>
      </w:r>
      <w:r>
        <w:rPr>
          <w:spacing w:val="-6"/>
        </w:rPr>
        <w:t xml:space="preserve"> </w:t>
      </w:r>
      <w:r>
        <w:rPr>
          <w:spacing w:val="-2"/>
        </w:rPr>
        <w:t>(</w:t>
      </w:r>
      <w:r>
        <w:rPr>
          <w:spacing w:val="4"/>
        </w:rPr>
        <w:t>m</w:t>
      </w:r>
      <w:r>
        <w:rPr>
          <w:spacing w:val="-3"/>
        </w:rPr>
        <w:t>a</w:t>
      </w:r>
      <w:r>
        <w:t>g</w:t>
      </w:r>
      <w:r>
        <w:rPr>
          <w:spacing w:val="-1"/>
        </w:rPr>
        <w:t>ni</w:t>
      </w:r>
      <w:r>
        <w:rPr>
          <w:spacing w:val="2"/>
        </w:rPr>
        <w:t>t</w:t>
      </w:r>
      <w:r>
        <w:t>u</w:t>
      </w:r>
      <w:r>
        <w:rPr>
          <w:spacing w:val="-1"/>
        </w:rPr>
        <w:t>d</w:t>
      </w:r>
      <w:r>
        <w:t>e</w:t>
      </w:r>
      <w:r>
        <w:rPr>
          <w:spacing w:val="-4"/>
        </w:rPr>
        <w:t xml:space="preserve"> </w:t>
      </w:r>
      <w:r>
        <w:t>6</w:t>
      </w:r>
      <w:r>
        <w:rPr>
          <w:spacing w:val="-1"/>
        </w:rPr>
        <w:t>.</w:t>
      </w:r>
      <w:r>
        <w:rPr>
          <w:spacing w:val="2"/>
        </w:rPr>
        <w:t>5</w:t>
      </w:r>
      <w:r>
        <w:t>)</w:t>
      </w:r>
      <w:r>
        <w:rPr>
          <w:spacing w:val="-3"/>
        </w:rPr>
        <w:t xml:space="preserve"> </w:t>
      </w:r>
      <w:r>
        <w:rPr>
          <w:spacing w:val="-1"/>
        </w:rPr>
        <w:t>i</w:t>
      </w:r>
      <w:r>
        <w:t>s</w:t>
      </w:r>
      <w:r>
        <w:rPr>
          <w:spacing w:val="-5"/>
        </w:rPr>
        <w:t xml:space="preserve"> </w:t>
      </w:r>
      <w:r>
        <w:t>37</w:t>
      </w:r>
      <w:r>
        <w:rPr>
          <w:w w:val="99"/>
        </w:rPr>
        <w:t xml:space="preserve"> </w:t>
      </w:r>
      <w:r>
        <w:rPr>
          <w:spacing w:val="3"/>
        </w:rPr>
        <w:t>k</w:t>
      </w:r>
      <w:r>
        <w:rPr>
          <w:spacing w:val="-1"/>
        </w:rPr>
        <w:t>il</w:t>
      </w:r>
      <w:r>
        <w:rPr>
          <w:spacing w:val="-3"/>
        </w:rPr>
        <w:t>o</w:t>
      </w:r>
      <w:r>
        <w:rPr>
          <w:spacing w:val="4"/>
        </w:rPr>
        <w:t>m</w:t>
      </w:r>
      <w:r>
        <w:t>etres</w:t>
      </w:r>
      <w:r>
        <w:rPr>
          <w:spacing w:val="-6"/>
        </w:rPr>
        <w:t xml:space="preserve"> </w:t>
      </w:r>
      <w:r>
        <w:rPr>
          <w:spacing w:val="-2"/>
        </w:rPr>
        <w:t>l</w:t>
      </w:r>
      <w:r>
        <w:t>o</w:t>
      </w:r>
      <w:r>
        <w:rPr>
          <w:spacing w:val="-1"/>
        </w:rPr>
        <w:t>n</w:t>
      </w:r>
      <w:r>
        <w:t>g</w:t>
      </w:r>
      <w:r>
        <w:rPr>
          <w:spacing w:val="-5"/>
        </w:rPr>
        <w:t xml:space="preserve"> </w:t>
      </w:r>
      <w:r>
        <w:t>a</w:t>
      </w:r>
      <w:r>
        <w:rPr>
          <w:spacing w:val="1"/>
        </w:rPr>
        <w:t>n</w:t>
      </w:r>
      <w:r>
        <w:t>d</w:t>
      </w:r>
      <w:r>
        <w:rPr>
          <w:spacing w:val="-6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3"/>
        </w:rPr>
        <w:t>l</w:t>
      </w:r>
      <w:r>
        <w:t>y</w:t>
      </w:r>
      <w:r>
        <w:rPr>
          <w:spacing w:val="-9"/>
        </w:rPr>
        <w:t xml:space="preserve"> </w:t>
      </w:r>
      <w:r>
        <w:rPr>
          <w:spacing w:val="1"/>
        </w:rPr>
        <w:t>t</w:t>
      </w:r>
      <w:r>
        <w:t>wo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etres</w:t>
      </w:r>
      <w:r>
        <w:rPr>
          <w:spacing w:val="-6"/>
        </w:rPr>
        <w:t xml:space="preserve"> </w:t>
      </w:r>
      <w:r>
        <w:t>h</w:t>
      </w:r>
      <w:r>
        <w:rPr>
          <w:spacing w:val="-2"/>
        </w:rPr>
        <w:t>i</w:t>
      </w:r>
      <w:r>
        <w:t>g</w:t>
      </w:r>
      <w:r>
        <w:rPr>
          <w:spacing w:val="-1"/>
        </w:rPr>
        <w:t>h</w:t>
      </w:r>
      <w:r>
        <w:t>,</w:t>
      </w:r>
      <w:r>
        <w:rPr>
          <w:spacing w:val="-4"/>
        </w:rPr>
        <w:t xml:space="preserve"> </w:t>
      </w:r>
      <w:r>
        <w:t>wh</w:t>
      </w:r>
      <w:r>
        <w:rPr>
          <w:spacing w:val="-2"/>
        </w:rPr>
        <w:t>i</w:t>
      </w:r>
      <w:r>
        <w:rPr>
          <w:spacing w:val="1"/>
        </w:rPr>
        <w:t>c</w:t>
      </w:r>
      <w:r>
        <w:t>h</w:t>
      </w:r>
      <w:r>
        <w:rPr>
          <w:spacing w:val="-7"/>
        </w:rPr>
        <w:t xml:space="preserve"> </w:t>
      </w:r>
      <w:r>
        <w:t>s</w:t>
      </w:r>
      <w:r>
        <w:rPr>
          <w:spacing w:val="1"/>
        </w:rPr>
        <w:t>u</w:t>
      </w:r>
      <w:r>
        <w:t>g</w:t>
      </w:r>
      <w:r>
        <w:rPr>
          <w:spacing w:val="1"/>
        </w:rPr>
        <w:t>ges</w:t>
      </w:r>
      <w:r>
        <w:t>ts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at</w:t>
      </w:r>
      <w:r>
        <w:rPr>
          <w:spacing w:val="-7"/>
        </w:rPr>
        <w:t xml:space="preserve"> </w:t>
      </w:r>
      <w:r>
        <w:rPr>
          <w:spacing w:val="1"/>
        </w:rPr>
        <w:t>s</w:t>
      </w:r>
      <w:r>
        <w:t>o</w:t>
      </w:r>
      <w:r>
        <w:rPr>
          <w:spacing w:val="4"/>
        </w:rPr>
        <w:t>m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n</w:t>
      </w:r>
      <w:r>
        <w:rPr>
          <w:spacing w:val="1"/>
        </w:rPr>
        <w:t>e</w:t>
      </w:r>
      <w:r>
        <w:t>w</w:t>
      </w:r>
      <w:r>
        <w:rPr>
          <w:spacing w:val="1"/>
        </w:rPr>
        <w:t>l</w:t>
      </w:r>
      <w:r>
        <w:t>y</w:t>
      </w:r>
      <w:r>
        <w:rPr>
          <w:spacing w:val="-5"/>
        </w:rPr>
        <w:t xml:space="preserve"> </w:t>
      </w:r>
      <w:r>
        <w:t>d</w:t>
      </w:r>
      <w:r>
        <w:rPr>
          <w:spacing w:val="-2"/>
        </w:rPr>
        <w:t>i</w:t>
      </w:r>
      <w:r>
        <w:rPr>
          <w:spacing w:val="1"/>
        </w:rPr>
        <w:t>sc</w:t>
      </w:r>
      <w:r>
        <w:t>overed</w:t>
      </w:r>
      <w:r>
        <w:rPr>
          <w:spacing w:val="-7"/>
        </w:rPr>
        <w:t xml:space="preserve"> </w:t>
      </w:r>
      <w:r>
        <w:rPr>
          <w:spacing w:val="1"/>
        </w:rPr>
        <w:t>f</w:t>
      </w:r>
      <w:r>
        <w:t>e</w:t>
      </w:r>
      <w:r>
        <w:rPr>
          <w:spacing w:val="-1"/>
        </w:rPr>
        <w:t>a</w:t>
      </w:r>
      <w:r>
        <w:rPr>
          <w:spacing w:val="2"/>
        </w:rPr>
        <w:t>t</w:t>
      </w:r>
      <w:r>
        <w:t>ures</w:t>
      </w:r>
      <w:r>
        <w:rPr>
          <w:w w:val="99"/>
        </w:rPr>
        <w:t xml:space="preserve"> </w:t>
      </w:r>
      <w:r>
        <w:rPr>
          <w:spacing w:val="4"/>
        </w:rPr>
        <w:t>m</w:t>
      </w:r>
      <w:r>
        <w:rPr>
          <w:spacing w:val="-1"/>
        </w:rPr>
        <w:t>a</w:t>
      </w:r>
      <w:r>
        <w:t>y</w:t>
      </w:r>
      <w:r>
        <w:rPr>
          <w:spacing w:val="-12"/>
        </w:rPr>
        <w:t xml:space="preserve"> </w:t>
      </w:r>
      <w:r>
        <w:t>h</w:t>
      </w:r>
      <w:r>
        <w:rPr>
          <w:spacing w:val="1"/>
        </w:rPr>
        <w:t>a</w:t>
      </w:r>
      <w:r>
        <w:rPr>
          <w:spacing w:val="-2"/>
        </w:rPr>
        <w:t>v</w:t>
      </w:r>
      <w:r>
        <w:t>e</w:t>
      </w:r>
      <w:r>
        <w:rPr>
          <w:spacing w:val="-7"/>
        </w:rPr>
        <w:t xml:space="preserve"> </w:t>
      </w:r>
      <w:r>
        <w:t>b</w:t>
      </w:r>
      <w:r>
        <w:rPr>
          <w:spacing w:val="1"/>
        </w:rPr>
        <w:t>e</w:t>
      </w:r>
      <w:r>
        <w:t>en</w:t>
      </w:r>
      <w:r>
        <w:rPr>
          <w:spacing w:val="-8"/>
        </w:rPr>
        <w:t xml:space="preserve"> </w:t>
      </w:r>
      <w:r>
        <w:t>as</w:t>
      </w:r>
      <w:r>
        <w:rPr>
          <w:spacing w:val="1"/>
        </w:rPr>
        <w:t>s</w:t>
      </w:r>
      <w:r>
        <w:t>oc</w:t>
      </w:r>
      <w:r>
        <w:rPr>
          <w:spacing w:val="1"/>
        </w:rPr>
        <w:t>i</w:t>
      </w:r>
      <w:r>
        <w:t>at</w:t>
      </w:r>
      <w:r>
        <w:rPr>
          <w:spacing w:val="-1"/>
        </w:rPr>
        <w:t>e</w:t>
      </w:r>
      <w:r>
        <w:t>d</w:t>
      </w:r>
      <w:r>
        <w:rPr>
          <w:spacing w:val="-5"/>
        </w:rPr>
        <w:t xml:space="preserve"> </w:t>
      </w:r>
      <w:r>
        <w:t>w</w:t>
      </w:r>
      <w:r>
        <w:rPr>
          <w:spacing w:val="-1"/>
        </w:rPr>
        <w:t>i</w:t>
      </w:r>
      <w:r>
        <w:t>th</w:t>
      </w:r>
      <w:r>
        <w:rPr>
          <w:spacing w:val="-9"/>
        </w:rPr>
        <w:t xml:space="preserve"> </w:t>
      </w:r>
      <w:r>
        <w:rPr>
          <w:spacing w:val="3"/>
        </w:rPr>
        <w:t>s</w:t>
      </w:r>
      <w:r>
        <w:rPr>
          <w:spacing w:val="-1"/>
        </w:rPr>
        <w:t>i</w:t>
      </w:r>
      <w:r>
        <w:t>g</w:t>
      </w:r>
      <w:r>
        <w:rPr>
          <w:spacing w:val="1"/>
        </w:rPr>
        <w:t>n</w:t>
      </w:r>
      <w:r>
        <w:rPr>
          <w:spacing w:val="-1"/>
        </w:rPr>
        <w:t>i</w:t>
      </w:r>
      <w:r>
        <w:rPr>
          <w:spacing w:val="2"/>
        </w:rPr>
        <w:t>f</w:t>
      </w:r>
      <w:r>
        <w:rPr>
          <w:spacing w:val="-1"/>
        </w:rPr>
        <w:t>i</w:t>
      </w:r>
      <w:r>
        <w:rPr>
          <w:spacing w:val="1"/>
        </w:rPr>
        <w:t>c</w:t>
      </w:r>
      <w:r>
        <w:t>a</w:t>
      </w:r>
      <w:r>
        <w:rPr>
          <w:spacing w:val="-1"/>
        </w:rPr>
        <w:t>n</w:t>
      </w:r>
      <w:r>
        <w:t>t</w:t>
      </w:r>
      <w:r>
        <w:rPr>
          <w:spacing w:val="3"/>
        </w:rPr>
        <w:t>l</w:t>
      </w:r>
      <w:r>
        <w:t>y</w:t>
      </w:r>
      <w:r>
        <w:rPr>
          <w:spacing w:val="-10"/>
        </w:rPr>
        <w:t xml:space="preserve"> </w:t>
      </w:r>
      <w:r>
        <w:rPr>
          <w:spacing w:val="-1"/>
        </w:rPr>
        <w:t>l</w:t>
      </w:r>
      <w:r>
        <w:t>ar</w:t>
      </w:r>
      <w:r>
        <w:rPr>
          <w:spacing w:val="2"/>
        </w:rPr>
        <w:t>g</w:t>
      </w:r>
      <w:r>
        <w:t>er</w:t>
      </w:r>
      <w:r>
        <w:rPr>
          <w:spacing w:val="-8"/>
        </w:rPr>
        <w:t xml:space="preserve"> </w:t>
      </w:r>
      <w:r>
        <w:t>ear</w:t>
      </w:r>
      <w:r>
        <w:rPr>
          <w:spacing w:val="2"/>
        </w:rPr>
        <w:t>t</w:t>
      </w:r>
      <w:r>
        <w:t>h</w:t>
      </w:r>
      <w:r>
        <w:rPr>
          <w:spacing w:val="-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es,</w:t>
      </w:r>
      <w:r>
        <w:rPr>
          <w:spacing w:val="-9"/>
        </w:rPr>
        <w:t xml:space="preserve"> </w:t>
      </w:r>
      <w:r>
        <w:rPr>
          <w:spacing w:val="-1"/>
        </w:rPr>
        <w:t>a</w:t>
      </w:r>
      <w:r>
        <w:t>n</w:t>
      </w:r>
      <w:r>
        <w:rPr>
          <w:spacing w:val="1"/>
        </w:rPr>
        <w:t>d</w:t>
      </w:r>
      <w:r>
        <w:t>/or</w:t>
      </w:r>
      <w:r>
        <w:rPr>
          <w:spacing w:val="-8"/>
        </w:rPr>
        <w:t xml:space="preserve"> </w:t>
      </w:r>
      <w:r>
        <w:rPr>
          <w:spacing w:val="4"/>
        </w:rPr>
        <w:t>m</w:t>
      </w:r>
      <w:r>
        <w:t>u</w:t>
      </w:r>
      <w:r>
        <w:rPr>
          <w:spacing w:val="-2"/>
        </w:rPr>
        <w:t>l</w:t>
      </w:r>
      <w:r>
        <w:t>t</w:t>
      </w:r>
      <w:r>
        <w:rPr>
          <w:spacing w:val="-2"/>
        </w:rPr>
        <w:t>i</w:t>
      </w:r>
      <w:r>
        <w:rPr>
          <w:spacing w:val="1"/>
        </w:rPr>
        <w:t>p</w:t>
      </w:r>
      <w:r>
        <w:rPr>
          <w:spacing w:val="-1"/>
        </w:rPr>
        <w:t>l</w:t>
      </w:r>
      <w:r>
        <w:t>e</w:t>
      </w:r>
      <w:r>
        <w:rPr>
          <w:spacing w:val="-7"/>
        </w:rPr>
        <w:t xml:space="preserve"> </w:t>
      </w:r>
      <w:r>
        <w:rPr>
          <w:spacing w:val="1"/>
        </w:rPr>
        <w:t>e</w:t>
      </w:r>
      <w:r>
        <w:t>arthq</w:t>
      </w:r>
      <w:r>
        <w:rPr>
          <w:spacing w:val="1"/>
        </w:rPr>
        <w:t>u</w:t>
      </w:r>
      <w:r>
        <w:t>a</w:t>
      </w:r>
      <w:r>
        <w:rPr>
          <w:spacing w:val="3"/>
        </w:rPr>
        <w:t>k</w:t>
      </w:r>
      <w:r>
        <w:t>es.</w:t>
      </w:r>
    </w:p>
    <w:p w:rsidR="00390CA3" w:rsidRDefault="00390CA3">
      <w:pPr>
        <w:spacing w:line="293" w:lineRule="auto"/>
        <w:sectPr w:rsidR="00390CA3">
          <w:footerReference w:type="default" r:id="rId94"/>
          <w:pgSz w:w="11907" w:h="16840"/>
          <w:pgMar w:top="1560" w:right="1280" w:bottom="780" w:left="1280" w:header="0" w:footer="585" w:gutter="0"/>
          <w:cols w:space="720"/>
        </w:sect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7" w:line="200" w:lineRule="exact"/>
        <w:rPr>
          <w:sz w:val="20"/>
          <w:szCs w:val="20"/>
        </w:rPr>
      </w:pPr>
    </w:p>
    <w:p w:rsidR="00390CA3" w:rsidRDefault="00BD6A69">
      <w:pPr>
        <w:ind w:left="138" w:right="1060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AU" w:eastAsia="en-AU"/>
        </w:rPr>
        <w:drawing>
          <wp:inline distT="0" distB="0" distL="0" distR="0">
            <wp:extent cx="5319395" cy="4651375"/>
            <wp:effectExtent l="0" t="0" r="0" b="0"/>
            <wp:docPr id="32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395" cy="465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CA3" w:rsidRDefault="00BD6A69">
      <w:pPr>
        <w:spacing w:before="56"/>
        <w:ind w:left="138" w:right="150"/>
        <w:rPr>
          <w:rFonts w:ascii="Arial" w:eastAsia="Arial" w:hAnsi="Arial" w:cs="Arial"/>
          <w:sz w:val="18"/>
          <w:szCs w:val="18"/>
        </w:rPr>
      </w:pPr>
      <w:bookmarkStart w:id="66" w:name="_bookmark22"/>
      <w:bookmarkEnd w:id="66"/>
      <w:r>
        <w:rPr>
          <w:rFonts w:ascii="Arial" w:eastAsia="Arial" w:hAnsi="Arial" w:cs="Arial"/>
          <w:i/>
          <w:sz w:val="18"/>
          <w:szCs w:val="18"/>
        </w:rPr>
        <w:t>F</w:t>
      </w:r>
      <w:r>
        <w:rPr>
          <w:rFonts w:ascii="Arial" w:eastAsia="Arial" w:hAnsi="Arial" w:cs="Arial"/>
          <w:i/>
          <w:spacing w:val="1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gure</w:t>
      </w:r>
      <w:r>
        <w:rPr>
          <w:rFonts w:ascii="Arial" w:eastAsia="Arial" w:hAnsi="Arial" w:cs="Arial"/>
          <w:i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25: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Fa</w:t>
      </w:r>
      <w:r>
        <w:rPr>
          <w:rFonts w:ascii="Arial" w:eastAsia="Arial" w:hAnsi="Arial" w:cs="Arial"/>
          <w:i/>
          <w:spacing w:val="-2"/>
          <w:sz w:val="18"/>
          <w:szCs w:val="18"/>
        </w:rPr>
        <w:t>u</w:t>
      </w:r>
      <w:r>
        <w:rPr>
          <w:rFonts w:ascii="Arial" w:eastAsia="Arial" w:hAnsi="Arial" w:cs="Arial"/>
          <w:i/>
          <w:sz w:val="18"/>
          <w:szCs w:val="18"/>
        </w:rPr>
        <w:t xml:space="preserve">lt </w:t>
      </w:r>
      <w:r>
        <w:rPr>
          <w:rFonts w:ascii="Arial" w:eastAsia="Arial" w:hAnsi="Arial" w:cs="Arial"/>
          <w:i/>
          <w:spacing w:val="-2"/>
          <w:sz w:val="18"/>
          <w:szCs w:val="18"/>
        </w:rPr>
        <w:t>s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ar</w:t>
      </w:r>
      <w:r>
        <w:rPr>
          <w:rFonts w:ascii="Arial" w:eastAsia="Arial" w:hAnsi="Arial" w:cs="Arial"/>
          <w:i/>
          <w:spacing w:val="-2"/>
          <w:sz w:val="18"/>
          <w:szCs w:val="18"/>
        </w:rPr>
        <w:t>p</w:t>
      </w:r>
      <w:r>
        <w:rPr>
          <w:rFonts w:ascii="Arial" w:eastAsia="Arial" w:hAnsi="Arial" w:cs="Arial"/>
          <w:i/>
          <w:sz w:val="18"/>
          <w:szCs w:val="18"/>
        </w:rPr>
        <w:t>s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z w:val="18"/>
          <w:szCs w:val="18"/>
        </w:rPr>
        <w:t xml:space="preserve">hat </w:t>
      </w:r>
      <w:r>
        <w:rPr>
          <w:rFonts w:ascii="Arial" w:eastAsia="Arial" w:hAnsi="Arial" w:cs="Arial"/>
          <w:i/>
          <w:spacing w:val="-2"/>
          <w:sz w:val="18"/>
          <w:szCs w:val="18"/>
        </w:rPr>
        <w:t>ha</w:t>
      </w:r>
      <w:r>
        <w:rPr>
          <w:rFonts w:ascii="Arial" w:eastAsia="Arial" w:hAnsi="Arial" w:cs="Arial"/>
          <w:i/>
          <w:spacing w:val="1"/>
          <w:sz w:val="18"/>
          <w:szCs w:val="18"/>
        </w:rPr>
        <w:t>v</w:t>
      </w:r>
      <w:r>
        <w:rPr>
          <w:rFonts w:ascii="Arial" w:eastAsia="Arial" w:hAnsi="Arial" w:cs="Arial"/>
          <w:i/>
          <w:sz w:val="18"/>
          <w:szCs w:val="18"/>
        </w:rPr>
        <w:t xml:space="preserve">e </w:t>
      </w:r>
      <w:r>
        <w:rPr>
          <w:rFonts w:ascii="Arial" w:eastAsia="Arial" w:hAnsi="Arial" w:cs="Arial"/>
          <w:i/>
          <w:spacing w:val="-2"/>
          <w:sz w:val="18"/>
          <w:szCs w:val="18"/>
        </w:rPr>
        <w:t>b</w:t>
      </w:r>
      <w:r>
        <w:rPr>
          <w:rFonts w:ascii="Arial" w:eastAsia="Arial" w:hAnsi="Arial" w:cs="Arial"/>
          <w:i/>
          <w:sz w:val="18"/>
          <w:szCs w:val="18"/>
        </w:rPr>
        <w:t>een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a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z w:val="18"/>
          <w:szCs w:val="18"/>
        </w:rPr>
        <w:t>i</w:t>
      </w:r>
      <w:r>
        <w:rPr>
          <w:rFonts w:ascii="Arial" w:eastAsia="Arial" w:hAnsi="Arial" w:cs="Arial"/>
          <w:i/>
          <w:spacing w:val="1"/>
          <w:sz w:val="18"/>
          <w:szCs w:val="18"/>
        </w:rPr>
        <w:t>v</w:t>
      </w:r>
      <w:r>
        <w:rPr>
          <w:rFonts w:ascii="Arial" w:eastAsia="Arial" w:hAnsi="Arial" w:cs="Arial"/>
          <w:i/>
          <w:sz w:val="18"/>
          <w:szCs w:val="18"/>
        </w:rPr>
        <w:t>e</w:t>
      </w:r>
      <w:r>
        <w:rPr>
          <w:rFonts w:ascii="Arial" w:eastAsia="Arial" w:hAnsi="Arial" w:cs="Arial"/>
          <w:i/>
          <w:spacing w:val="4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-3"/>
          <w:sz w:val="18"/>
          <w:szCs w:val="18"/>
        </w:rPr>
        <w:t>w</w:t>
      </w:r>
      <w:r>
        <w:rPr>
          <w:rFonts w:ascii="Arial" w:eastAsia="Arial" w:hAnsi="Arial" w:cs="Arial"/>
          <w:i/>
          <w:sz w:val="18"/>
          <w:szCs w:val="18"/>
        </w:rPr>
        <w:t>it</w:t>
      </w:r>
      <w:r>
        <w:rPr>
          <w:rFonts w:ascii="Arial" w:eastAsia="Arial" w:hAnsi="Arial" w:cs="Arial"/>
          <w:i/>
          <w:spacing w:val="1"/>
          <w:sz w:val="18"/>
          <w:szCs w:val="18"/>
        </w:rPr>
        <w:t>h</w:t>
      </w:r>
      <w:r>
        <w:rPr>
          <w:rFonts w:ascii="Arial" w:eastAsia="Arial" w:hAnsi="Arial" w:cs="Arial"/>
          <w:i/>
          <w:spacing w:val="-2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n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t</w:t>
      </w:r>
      <w:r>
        <w:rPr>
          <w:rFonts w:ascii="Arial" w:eastAsia="Arial" w:hAnsi="Arial" w:cs="Arial"/>
          <w:i/>
          <w:spacing w:val="-2"/>
          <w:sz w:val="18"/>
          <w:szCs w:val="18"/>
        </w:rPr>
        <w:t>h</w:t>
      </w:r>
      <w:r>
        <w:rPr>
          <w:rFonts w:ascii="Arial" w:eastAsia="Arial" w:hAnsi="Arial" w:cs="Arial"/>
          <w:i/>
          <w:sz w:val="18"/>
          <w:szCs w:val="18"/>
        </w:rPr>
        <w:t xml:space="preserve">e </w:t>
      </w:r>
      <w:r>
        <w:rPr>
          <w:rFonts w:ascii="Arial" w:eastAsia="Arial" w:hAnsi="Arial" w:cs="Arial"/>
          <w:i/>
          <w:spacing w:val="1"/>
          <w:sz w:val="18"/>
          <w:szCs w:val="18"/>
        </w:rPr>
        <w:t>l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 xml:space="preserve">t </w:t>
      </w:r>
      <w:r>
        <w:rPr>
          <w:rFonts w:ascii="Arial" w:eastAsia="Arial" w:hAnsi="Arial" w:cs="Arial"/>
          <w:i/>
          <w:spacing w:val="-2"/>
          <w:sz w:val="18"/>
          <w:szCs w:val="18"/>
        </w:rPr>
        <w:t>2</w:t>
      </w:r>
      <w:r>
        <w:rPr>
          <w:rFonts w:ascii="Arial" w:eastAsia="Arial" w:hAnsi="Arial" w:cs="Arial"/>
          <w:i/>
          <w:sz w:val="18"/>
          <w:szCs w:val="18"/>
        </w:rPr>
        <w:t xml:space="preserve">6 </w:t>
      </w:r>
      <w:r>
        <w:rPr>
          <w:rFonts w:ascii="Arial" w:eastAsia="Arial" w:hAnsi="Arial" w:cs="Arial"/>
          <w:i/>
          <w:spacing w:val="-1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>ill</w:t>
      </w:r>
      <w:r>
        <w:rPr>
          <w:rFonts w:ascii="Arial" w:eastAsia="Arial" w:hAnsi="Arial" w:cs="Arial"/>
          <w:i/>
          <w:spacing w:val="-2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on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1"/>
          <w:sz w:val="18"/>
          <w:szCs w:val="18"/>
        </w:rPr>
        <w:t>y</w:t>
      </w:r>
      <w:r>
        <w:rPr>
          <w:rFonts w:ascii="Arial" w:eastAsia="Arial" w:hAnsi="Arial" w:cs="Arial"/>
          <w:i/>
          <w:sz w:val="18"/>
          <w:szCs w:val="18"/>
        </w:rPr>
        <w:t>ea</w:t>
      </w:r>
      <w:r>
        <w:rPr>
          <w:rFonts w:ascii="Arial" w:eastAsia="Arial" w:hAnsi="Arial" w:cs="Arial"/>
          <w:i/>
          <w:spacing w:val="-3"/>
          <w:sz w:val="18"/>
          <w:szCs w:val="18"/>
        </w:rPr>
        <w:t>r</w:t>
      </w:r>
      <w:r>
        <w:rPr>
          <w:rFonts w:ascii="Arial" w:eastAsia="Arial" w:hAnsi="Arial" w:cs="Arial"/>
          <w:i/>
          <w:sz w:val="18"/>
          <w:szCs w:val="18"/>
        </w:rPr>
        <w:t>s</w:t>
      </w:r>
      <w:r>
        <w:rPr>
          <w:rFonts w:ascii="Arial" w:eastAsia="Arial" w:hAnsi="Arial" w:cs="Arial"/>
          <w:i/>
          <w:spacing w:val="3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in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pacing w:val="-2"/>
          <w:sz w:val="18"/>
          <w:szCs w:val="18"/>
        </w:rPr>
        <w:t>o</w:t>
      </w:r>
      <w:r>
        <w:rPr>
          <w:rFonts w:ascii="Arial" w:eastAsia="Arial" w:hAnsi="Arial" w:cs="Arial"/>
          <w:i/>
          <w:sz w:val="18"/>
          <w:szCs w:val="18"/>
        </w:rPr>
        <w:t>uthw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t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W</w:t>
      </w:r>
      <w:r>
        <w:rPr>
          <w:rFonts w:ascii="Arial" w:eastAsia="Arial" w:hAnsi="Arial" w:cs="Arial"/>
          <w:i/>
          <w:spacing w:val="1"/>
          <w:sz w:val="18"/>
          <w:szCs w:val="18"/>
        </w:rPr>
        <w:t>es</w:t>
      </w:r>
      <w:r>
        <w:rPr>
          <w:rFonts w:ascii="Arial" w:eastAsia="Arial" w:hAnsi="Arial" w:cs="Arial"/>
          <w:i/>
          <w:sz w:val="18"/>
          <w:szCs w:val="18"/>
        </w:rPr>
        <w:t>te</w:t>
      </w:r>
      <w:r>
        <w:rPr>
          <w:rFonts w:ascii="Arial" w:eastAsia="Arial" w:hAnsi="Arial" w:cs="Arial"/>
          <w:i/>
          <w:spacing w:val="-3"/>
          <w:sz w:val="18"/>
          <w:szCs w:val="18"/>
        </w:rPr>
        <w:t>r</w:t>
      </w:r>
      <w:r>
        <w:rPr>
          <w:rFonts w:ascii="Arial" w:eastAsia="Arial" w:hAnsi="Arial" w:cs="Arial"/>
          <w:i/>
          <w:sz w:val="18"/>
          <w:szCs w:val="18"/>
        </w:rPr>
        <w:t>n Au</w:t>
      </w:r>
      <w:r>
        <w:rPr>
          <w:rFonts w:ascii="Arial" w:eastAsia="Arial" w:hAnsi="Arial" w:cs="Arial"/>
          <w:i/>
          <w:spacing w:val="-2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tra</w:t>
      </w:r>
      <w:r>
        <w:rPr>
          <w:rFonts w:ascii="Arial" w:eastAsia="Arial" w:hAnsi="Arial" w:cs="Arial"/>
          <w:i/>
          <w:spacing w:val="-2"/>
          <w:sz w:val="18"/>
          <w:szCs w:val="18"/>
        </w:rPr>
        <w:t>l</w:t>
      </w:r>
      <w:r>
        <w:rPr>
          <w:rFonts w:ascii="Arial" w:eastAsia="Arial" w:hAnsi="Arial" w:cs="Arial"/>
          <w:i/>
          <w:sz w:val="18"/>
          <w:szCs w:val="18"/>
        </w:rPr>
        <w:t>ia.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1" w:line="200" w:lineRule="exact"/>
        <w:rPr>
          <w:sz w:val="20"/>
          <w:szCs w:val="20"/>
        </w:rPr>
      </w:pPr>
    </w:p>
    <w:p w:rsidR="00390CA3" w:rsidRDefault="00BD6A69">
      <w:pPr>
        <w:pStyle w:val="BodyText"/>
        <w:spacing w:line="292" w:lineRule="auto"/>
        <w:ind w:right="199"/>
      </w:pPr>
      <w:r>
        <w:rPr>
          <w:spacing w:val="3"/>
        </w:rPr>
        <w:t>T</w:t>
      </w:r>
      <w:r>
        <w:t>he</w:t>
      </w:r>
      <w:r>
        <w:rPr>
          <w:spacing w:val="-7"/>
        </w:rPr>
        <w:t xml:space="preserve"> </w:t>
      </w:r>
      <w:r>
        <w:t>n</w:t>
      </w:r>
      <w:r>
        <w:rPr>
          <w:spacing w:val="1"/>
        </w:rPr>
        <w:t>e</w:t>
      </w:r>
      <w:r>
        <w:t>w</w:t>
      </w:r>
      <w:r>
        <w:rPr>
          <w:spacing w:val="-7"/>
        </w:rPr>
        <w:t xml:space="preserve"> </w:t>
      </w:r>
      <w:r>
        <w:rPr>
          <w:spacing w:val="2"/>
        </w:rPr>
        <w:t>f</w:t>
      </w:r>
      <w:r>
        <w:t>a</w:t>
      </w:r>
      <w:r>
        <w:rPr>
          <w:spacing w:val="-1"/>
        </w:rPr>
        <w:t>ul</w:t>
      </w:r>
      <w:r>
        <w:t>t</w:t>
      </w:r>
      <w:r>
        <w:rPr>
          <w:spacing w:val="-6"/>
        </w:rPr>
        <w:t xml:space="preserve"> </w:t>
      </w:r>
      <w:r>
        <w:rPr>
          <w:spacing w:val="1"/>
        </w:rPr>
        <w:t>sc</w:t>
      </w:r>
      <w:r>
        <w:t>arp</w:t>
      </w:r>
      <w:r>
        <w:rPr>
          <w:spacing w:val="-5"/>
        </w:rPr>
        <w:t xml:space="preserve"> </w:t>
      </w:r>
      <w:r>
        <w:t>d</w:t>
      </w:r>
      <w:r>
        <w:rPr>
          <w:spacing w:val="-1"/>
        </w:rPr>
        <w:t>a</w:t>
      </w:r>
      <w:r>
        <w:rPr>
          <w:spacing w:val="2"/>
        </w:rPr>
        <w:t>t</w:t>
      </w:r>
      <w:r>
        <w:t>a</w:t>
      </w:r>
      <w:r>
        <w:rPr>
          <w:spacing w:val="-6"/>
        </w:rPr>
        <w:t xml:space="preserve"> </w:t>
      </w:r>
      <w:r>
        <w:rPr>
          <w:spacing w:val="1"/>
        </w:rPr>
        <w:t>a</w:t>
      </w:r>
      <w:r>
        <w:t>l</w:t>
      </w:r>
      <w:r>
        <w:rPr>
          <w:spacing w:val="1"/>
        </w:rPr>
        <w:t>lo</w:t>
      </w:r>
      <w:r>
        <w:t>w</w:t>
      </w:r>
      <w:r>
        <w:rPr>
          <w:spacing w:val="-7"/>
        </w:rPr>
        <w:t xml:space="preserve"> </w:t>
      </w:r>
      <w:r>
        <w:t>est</w:t>
      </w:r>
      <w:r>
        <w:rPr>
          <w:spacing w:val="-2"/>
        </w:rPr>
        <w:t>i</w:t>
      </w:r>
      <w:r>
        <w:rPr>
          <w:spacing w:val="4"/>
        </w:rPr>
        <w:t>m</w:t>
      </w:r>
      <w:r>
        <w:t>at</w:t>
      </w:r>
      <w:r>
        <w:rPr>
          <w:spacing w:val="-1"/>
        </w:rPr>
        <w:t>e</w:t>
      </w:r>
      <w:r>
        <w:t>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6"/>
        </w:rPr>
        <w:t xml:space="preserve"> </w:t>
      </w:r>
      <w:r>
        <w:rPr>
          <w:spacing w:val="3"/>
        </w:rPr>
        <w:t>m</w:t>
      </w:r>
      <w:r>
        <w:t>a</w:t>
      </w:r>
      <w:r>
        <w:rPr>
          <w:spacing w:val="-1"/>
        </w:rPr>
        <w:t>d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6"/>
        </w:rPr>
        <w:t xml:space="preserve"> </w:t>
      </w:r>
      <w:r>
        <w:rPr>
          <w:spacing w:val="3"/>
        </w:rPr>
        <w:t>m</w:t>
      </w:r>
      <w:r>
        <w:t>ax</w:t>
      </w:r>
      <w:r>
        <w:rPr>
          <w:spacing w:val="-1"/>
        </w:rPr>
        <w:t>i</w:t>
      </w:r>
      <w:r>
        <w:rPr>
          <w:spacing w:val="4"/>
        </w:rPr>
        <w:t>m</w:t>
      </w:r>
      <w:r>
        <w:rPr>
          <w:spacing w:val="-3"/>
        </w:rPr>
        <w:t>u</w:t>
      </w:r>
      <w:r>
        <w:t>m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t>tu</w:t>
      </w:r>
      <w:r>
        <w:rPr>
          <w:spacing w:val="1"/>
        </w:rPr>
        <w:t>d</w:t>
      </w:r>
      <w:r>
        <w:t>e</w:t>
      </w:r>
      <w:r>
        <w:rPr>
          <w:spacing w:val="-6"/>
        </w:rPr>
        <w:t xml:space="preserve"> </w:t>
      </w:r>
      <w:r>
        <w:rPr>
          <w:spacing w:val="1"/>
        </w:rPr>
        <w:t>e</w:t>
      </w:r>
      <w:r>
        <w:t>arthq</w:t>
      </w:r>
      <w:r>
        <w:rPr>
          <w:spacing w:val="1"/>
        </w:rPr>
        <w:t>u</w:t>
      </w:r>
      <w:r>
        <w:t>a</w:t>
      </w:r>
      <w:r>
        <w:rPr>
          <w:spacing w:val="3"/>
        </w:rPr>
        <w:t>k</w:t>
      </w:r>
      <w:r>
        <w:t>e</w:t>
      </w:r>
      <w:r>
        <w:rPr>
          <w:spacing w:val="-6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h</w:t>
      </w:r>
      <w:r>
        <w:rPr>
          <w:spacing w:val="-1"/>
        </w:rPr>
        <w:t>i</w:t>
      </w:r>
      <w:r>
        <w:rPr>
          <w:spacing w:val="1"/>
        </w:rPr>
        <w:t>c</w:t>
      </w:r>
      <w:r>
        <w:t>h</w:t>
      </w:r>
      <w:r>
        <w:rPr>
          <w:spacing w:val="-4"/>
        </w:rPr>
        <w:t xml:space="preserve"> </w:t>
      </w:r>
      <w:r>
        <w:rPr>
          <w:spacing w:val="-1"/>
        </w:rPr>
        <w:t>i</w:t>
      </w:r>
      <w:r>
        <w:t>s</w:t>
      </w:r>
      <w:r>
        <w:rPr>
          <w:w w:val="99"/>
        </w:rPr>
        <w:t xml:space="preserve"> </w:t>
      </w:r>
      <w:r>
        <w:t>p</w:t>
      </w:r>
      <w:r>
        <w:rPr>
          <w:spacing w:val="-1"/>
        </w:rPr>
        <w:t>o</w:t>
      </w:r>
      <w:r>
        <w:rPr>
          <w:spacing w:val="1"/>
        </w:rPr>
        <w:t>ss</w:t>
      </w:r>
      <w:r>
        <w:rPr>
          <w:spacing w:val="-1"/>
        </w:rPr>
        <w:t>i</w:t>
      </w:r>
      <w:r>
        <w:t>ble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rPr>
          <w:spacing w:val="-1"/>
        </w:rPr>
        <w:t>i</w:t>
      </w:r>
      <w:r>
        <w:t>s</w:t>
      </w:r>
      <w:r>
        <w:rPr>
          <w:spacing w:val="-5"/>
        </w:rPr>
        <w:t xml:space="preserve"> </w:t>
      </w:r>
      <w:r>
        <w:t>re</w:t>
      </w:r>
      <w:r>
        <w:rPr>
          <w:spacing w:val="1"/>
        </w:rPr>
        <w:t>g</w:t>
      </w:r>
      <w:r>
        <w:rPr>
          <w:spacing w:val="-1"/>
        </w:rPr>
        <w:t>i</w:t>
      </w:r>
      <w:r>
        <w:t>o</w:t>
      </w:r>
      <w:r>
        <w:rPr>
          <w:spacing w:val="1"/>
        </w:rPr>
        <w:t>n</w:t>
      </w:r>
      <w:r>
        <w:t>.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rPr>
          <w:spacing w:val="-1"/>
        </w:rPr>
        <w:t>i</w:t>
      </w:r>
      <w:r>
        <w:t>s</w:t>
      </w:r>
      <w:r>
        <w:rPr>
          <w:spacing w:val="-5"/>
        </w:rPr>
        <w:t xml:space="preserve"> </w:t>
      </w:r>
      <w:r>
        <w:rPr>
          <w:spacing w:val="1"/>
        </w:rPr>
        <w:t>i</w:t>
      </w:r>
      <w:r>
        <w:rPr>
          <w:spacing w:val="4"/>
        </w:rPr>
        <w:t>m</w:t>
      </w:r>
      <w:r>
        <w:t>p</w:t>
      </w:r>
      <w:r>
        <w:rPr>
          <w:spacing w:val="-1"/>
        </w:rPr>
        <w:t>o</w:t>
      </w:r>
      <w:r>
        <w:t>rta</w:t>
      </w:r>
      <w:r>
        <w:rPr>
          <w:spacing w:val="-1"/>
        </w:rPr>
        <w:t>n</w:t>
      </w:r>
      <w:r>
        <w:t>t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spacing w:val="3"/>
        </w:rPr>
        <w:t>k</w:t>
      </w:r>
      <w:r>
        <w:t>n</w:t>
      </w:r>
      <w:r>
        <w:rPr>
          <w:spacing w:val="-1"/>
        </w:rPr>
        <w:t>o</w:t>
      </w:r>
      <w:r>
        <w:t>w</w:t>
      </w:r>
      <w:r>
        <w:rPr>
          <w:spacing w:val="-6"/>
        </w:rPr>
        <w:t xml:space="preserve"> </w:t>
      </w:r>
      <w:r>
        <w:t>th</w:t>
      </w:r>
      <w:r>
        <w:rPr>
          <w:spacing w:val="-2"/>
        </w:rPr>
        <w:t>i</w:t>
      </w:r>
      <w:r>
        <w:t>s</w:t>
      </w:r>
      <w:r>
        <w:rPr>
          <w:spacing w:val="-4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t>t</w:t>
      </w:r>
      <w:r>
        <w:rPr>
          <w:spacing w:val="1"/>
        </w:rPr>
        <w:t>u</w:t>
      </w:r>
      <w:r>
        <w:t>de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rPr>
          <w:spacing w:val="-2"/>
        </w:rPr>
        <w:t>i</w:t>
      </w:r>
      <w:r>
        <w:t>t</w:t>
      </w:r>
      <w:r>
        <w:rPr>
          <w:spacing w:val="-3"/>
        </w:rPr>
        <w:t xml:space="preserve"> </w:t>
      </w:r>
      <w:r>
        <w:rPr>
          <w:spacing w:val="-1"/>
        </w:rPr>
        <w:t>i</w:t>
      </w:r>
      <w:r>
        <w:t>s</w:t>
      </w:r>
      <w:r>
        <w:rPr>
          <w:spacing w:val="-5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es</w:t>
      </w:r>
      <w:r>
        <w:rPr>
          <w:spacing w:val="2"/>
        </w:rPr>
        <w:t>t</w:t>
      </w:r>
      <w:r>
        <w:rPr>
          <w:spacing w:val="-1"/>
        </w:rPr>
        <w:t>i</w:t>
      </w:r>
      <w:r>
        <w:rPr>
          <w:spacing w:val="1"/>
        </w:rPr>
        <w:t>m</w:t>
      </w:r>
      <w:r>
        <w:t>ate</w:t>
      </w:r>
      <w:r>
        <w:rPr>
          <w:spacing w:val="-5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5"/>
        </w:rPr>
        <w:t xml:space="preserve"> </w:t>
      </w:r>
      <w:r>
        <w:rPr>
          <w:spacing w:val="1"/>
        </w:rPr>
        <w:t>e</w:t>
      </w:r>
      <w:r>
        <w:t>arth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w w:val="99"/>
        </w:rPr>
        <w:t xml:space="preserve"> </w:t>
      </w:r>
      <w:r>
        <w:t>h</w:t>
      </w:r>
      <w:r>
        <w:rPr>
          <w:spacing w:val="1"/>
        </w:rPr>
        <w:t>a</w:t>
      </w:r>
      <w:r>
        <w:rPr>
          <w:spacing w:val="-2"/>
        </w:rPr>
        <w:t>z</w:t>
      </w:r>
      <w:r>
        <w:t>ard.</w:t>
      </w:r>
      <w:r>
        <w:rPr>
          <w:spacing w:val="-7"/>
        </w:rPr>
        <w:t xml:space="preserve"> </w:t>
      </w:r>
      <w:r>
        <w:rPr>
          <w:spacing w:val="2"/>
        </w:rPr>
        <w:t>T</w:t>
      </w:r>
      <w:r>
        <w:t>h</w:t>
      </w:r>
      <w:r>
        <w:rPr>
          <w:spacing w:val="-2"/>
        </w:rPr>
        <w:t>i</w:t>
      </w:r>
      <w:r>
        <w:t>s</w:t>
      </w:r>
      <w:r>
        <w:rPr>
          <w:spacing w:val="-6"/>
        </w:rPr>
        <w:t xml:space="preserve"> </w:t>
      </w:r>
      <w:r>
        <w:rPr>
          <w:spacing w:val="1"/>
        </w:rPr>
        <w:t>i</w:t>
      </w:r>
      <w:r>
        <w:t>n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t>urn</w:t>
      </w:r>
      <w:r>
        <w:rPr>
          <w:spacing w:val="-4"/>
        </w:rPr>
        <w:t xml:space="preserve"> </w:t>
      </w:r>
      <w:r>
        <w:rPr>
          <w:spacing w:val="-2"/>
        </w:rPr>
        <w:t>i</w:t>
      </w:r>
      <w:r>
        <w:t>s</w:t>
      </w:r>
      <w:r>
        <w:rPr>
          <w:spacing w:val="-6"/>
        </w:rPr>
        <w:t xml:space="preserve"> </w:t>
      </w:r>
      <w:r>
        <w:t>us</w:t>
      </w:r>
      <w:r>
        <w:rPr>
          <w:spacing w:val="1"/>
        </w:rPr>
        <w:t>e</w:t>
      </w:r>
      <w:r>
        <w:t>d</w:t>
      </w:r>
      <w:r>
        <w:rPr>
          <w:spacing w:val="-4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spacing w:val="1"/>
        </w:rPr>
        <w:t>d</w:t>
      </w:r>
      <w:r>
        <w:t>eve</w:t>
      </w:r>
      <w:r>
        <w:rPr>
          <w:spacing w:val="-2"/>
        </w:rPr>
        <w:t>l</w:t>
      </w:r>
      <w:r>
        <w:rPr>
          <w:spacing w:val="1"/>
        </w:rPr>
        <w:t>o</w:t>
      </w:r>
      <w:r>
        <w:t>p</w:t>
      </w:r>
      <w:r>
        <w:rPr>
          <w:spacing w:val="-6"/>
        </w:rPr>
        <w:t xml:space="preserve"> </w:t>
      </w:r>
      <w:r>
        <w:rPr>
          <w:spacing w:val="1"/>
        </w:rPr>
        <w:t>b</w:t>
      </w:r>
      <w:r>
        <w:t>ui</w:t>
      </w:r>
      <w:r>
        <w:rPr>
          <w:spacing w:val="-1"/>
        </w:rPr>
        <w:t>l</w:t>
      </w:r>
      <w:r>
        <w:t>ding</w:t>
      </w:r>
      <w:r>
        <w:rPr>
          <w:spacing w:val="-7"/>
        </w:rPr>
        <w:t xml:space="preserve"> </w:t>
      </w:r>
      <w:r>
        <w:t>c</w:t>
      </w:r>
      <w:r>
        <w:rPr>
          <w:spacing w:val="1"/>
        </w:rPr>
        <w:t>o</w:t>
      </w:r>
      <w:r>
        <w:t>d</w:t>
      </w:r>
      <w:r>
        <w:rPr>
          <w:spacing w:val="-1"/>
        </w:rPr>
        <w:t>e</w:t>
      </w:r>
      <w:r>
        <w:rPr>
          <w:spacing w:val="1"/>
        </w:rPr>
        <w:t>s</w:t>
      </w:r>
      <w:r>
        <w:t>,</w:t>
      </w:r>
      <w:r>
        <w:rPr>
          <w:spacing w:val="-5"/>
        </w:rPr>
        <w:t xml:space="preserve"> </w:t>
      </w:r>
      <w:r>
        <w:t>wh</w:t>
      </w:r>
      <w:r>
        <w:rPr>
          <w:spacing w:val="-2"/>
        </w:rPr>
        <w:t>i</w:t>
      </w:r>
      <w:r>
        <w:rPr>
          <w:spacing w:val="1"/>
        </w:rPr>
        <w:t>c</w:t>
      </w:r>
      <w:r>
        <w:t>h</w:t>
      </w:r>
      <w:r>
        <w:rPr>
          <w:spacing w:val="-4"/>
        </w:rPr>
        <w:t xml:space="preserve"> </w:t>
      </w:r>
      <w:r>
        <w:rPr>
          <w:spacing w:val="-1"/>
        </w:rPr>
        <w:t>i</w:t>
      </w:r>
      <w:r>
        <w:t>nc</w:t>
      </w:r>
      <w:r>
        <w:rPr>
          <w:spacing w:val="1"/>
        </w:rPr>
        <w:t>l</w:t>
      </w:r>
      <w:r>
        <w:t>u</w:t>
      </w:r>
      <w:r>
        <w:rPr>
          <w:spacing w:val="-1"/>
        </w:rPr>
        <w:t>d</w:t>
      </w:r>
      <w:r>
        <w:t>e</w:t>
      </w:r>
      <w:r>
        <w:rPr>
          <w:spacing w:val="-5"/>
        </w:rPr>
        <w:t xml:space="preserve"> </w:t>
      </w:r>
      <w:r>
        <w:t>e</w:t>
      </w:r>
      <w:r>
        <w:rPr>
          <w:spacing w:val="-1"/>
        </w:rPr>
        <w:t>a</w:t>
      </w:r>
      <w:r>
        <w:t>rt</w:t>
      </w:r>
      <w:r>
        <w:rPr>
          <w:spacing w:val="1"/>
        </w:rPr>
        <w:t>h</w:t>
      </w:r>
      <w:r>
        <w:t>q</w:t>
      </w:r>
      <w:r>
        <w:rPr>
          <w:spacing w:val="-1"/>
        </w:rPr>
        <w:t>u</w:t>
      </w:r>
      <w:r>
        <w:t>a</w:t>
      </w:r>
      <w:r>
        <w:rPr>
          <w:spacing w:val="3"/>
        </w:rPr>
        <w:t>k</w:t>
      </w:r>
      <w:r>
        <w:t>e res</w:t>
      </w:r>
      <w:r>
        <w:rPr>
          <w:spacing w:val="-1"/>
        </w:rPr>
        <w:t>i</w:t>
      </w:r>
      <w:r>
        <w:rPr>
          <w:spacing w:val="1"/>
        </w:rPr>
        <w:t>s</w:t>
      </w:r>
      <w:r>
        <w:t>ta</w:t>
      </w:r>
      <w:r>
        <w:rPr>
          <w:spacing w:val="-1"/>
        </w:rPr>
        <w:t>n</w:t>
      </w:r>
      <w:r>
        <w:rPr>
          <w:spacing w:val="1"/>
        </w:rPr>
        <w:t>c</w:t>
      </w:r>
      <w:r>
        <w:t>e.</w:t>
      </w:r>
      <w:r>
        <w:rPr>
          <w:w w:val="99"/>
        </w:rPr>
        <w:t xml:space="preserve"> </w:t>
      </w:r>
      <w:r>
        <w:t>Further</w:t>
      </w:r>
      <w:r>
        <w:rPr>
          <w:spacing w:val="4"/>
        </w:rPr>
        <w:t>m</w:t>
      </w:r>
      <w:r>
        <w:t>ore,</w:t>
      </w:r>
      <w:r>
        <w:rPr>
          <w:spacing w:val="-8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7"/>
        </w:rPr>
        <w:t xml:space="preserve"> </w:t>
      </w:r>
      <w:r>
        <w:t>id</w:t>
      </w:r>
      <w:r>
        <w:rPr>
          <w:spacing w:val="-1"/>
        </w:rPr>
        <w:t>e</w:t>
      </w:r>
      <w:r>
        <w:rPr>
          <w:spacing w:val="1"/>
        </w:rPr>
        <w:t>n</w:t>
      </w:r>
      <w:r>
        <w:t>t</w:t>
      </w:r>
      <w:r>
        <w:rPr>
          <w:spacing w:val="-2"/>
        </w:rPr>
        <w:t>i</w:t>
      </w:r>
      <w:r>
        <w:rPr>
          <w:spacing w:val="2"/>
        </w:rPr>
        <w:t>f</w:t>
      </w:r>
      <w:r>
        <w:rPr>
          <w:spacing w:val="-1"/>
        </w:rPr>
        <w:t>i</w:t>
      </w:r>
      <w:r>
        <w:rPr>
          <w:spacing w:val="1"/>
        </w:rPr>
        <w:t>c</w:t>
      </w:r>
      <w:r>
        <w:t>ation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re</w:t>
      </w:r>
      <w:r>
        <w:rPr>
          <w:spacing w:val="-1"/>
        </w:rPr>
        <w:t>g</w:t>
      </w:r>
      <w:r>
        <w:rPr>
          <w:spacing w:val="1"/>
        </w:rPr>
        <w:t>i</w:t>
      </w:r>
      <w:r>
        <w:t>o</w:t>
      </w:r>
      <w:r>
        <w:rPr>
          <w:spacing w:val="-1"/>
        </w:rPr>
        <w:t>n</w:t>
      </w:r>
      <w:r>
        <w:t>s</w:t>
      </w:r>
      <w:r>
        <w:rPr>
          <w:spacing w:val="-4"/>
        </w:rPr>
        <w:t xml:space="preserve"> </w:t>
      </w:r>
      <w:r>
        <w:t>where</w:t>
      </w:r>
      <w:r>
        <w:rPr>
          <w:spacing w:val="-7"/>
        </w:rPr>
        <w:t xml:space="preserve"> </w:t>
      </w:r>
      <w:r>
        <w:rPr>
          <w:spacing w:val="1"/>
        </w:rPr>
        <w:t>e</w:t>
      </w:r>
      <w:r>
        <w:t>arth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es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rPr>
          <w:spacing w:val="4"/>
        </w:rPr>
        <w:t>m</w:t>
      </w:r>
      <w:r>
        <w:t>ore</w:t>
      </w:r>
      <w:r>
        <w:rPr>
          <w:spacing w:val="-7"/>
        </w:rPr>
        <w:t xml:space="preserve"> </w:t>
      </w:r>
      <w:r>
        <w:rPr>
          <w:spacing w:val="-1"/>
        </w:rPr>
        <w:t>li</w:t>
      </w:r>
      <w:r>
        <w:rPr>
          <w:spacing w:val="3"/>
        </w:rPr>
        <w:t>k</w:t>
      </w:r>
      <w:r>
        <w:t>ely</w:t>
      </w:r>
      <w:r>
        <w:rPr>
          <w:spacing w:val="-10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oc</w:t>
      </w:r>
      <w:r>
        <w:rPr>
          <w:spacing w:val="1"/>
        </w:rPr>
        <w:t>c</w:t>
      </w:r>
      <w:r>
        <w:t>ur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>l</w:t>
      </w:r>
      <w:r>
        <w:rPr>
          <w:spacing w:val="1"/>
        </w:rPr>
        <w:t>lo</w:t>
      </w:r>
      <w:r>
        <w:rPr>
          <w:spacing w:val="-3"/>
        </w:rPr>
        <w:t>w</w:t>
      </w:r>
      <w:r>
        <w:t>s</w:t>
      </w:r>
      <w:r>
        <w:rPr>
          <w:w w:val="99"/>
        </w:rPr>
        <w:t xml:space="preserve"> </w:t>
      </w:r>
      <w:r>
        <w:t>e</w:t>
      </w:r>
      <w:r>
        <w:rPr>
          <w:spacing w:val="4"/>
        </w:rPr>
        <w:t>m</w:t>
      </w:r>
      <w:r>
        <w:t>ergen</w:t>
      </w:r>
      <w:r>
        <w:rPr>
          <w:spacing w:val="2"/>
        </w:rPr>
        <w:t>c</w:t>
      </w:r>
      <w:r>
        <w:t>y</w:t>
      </w:r>
      <w:r>
        <w:rPr>
          <w:spacing w:val="-13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n</w:t>
      </w:r>
      <w:r>
        <w:t>a</w:t>
      </w:r>
      <w:r>
        <w:rPr>
          <w:spacing w:val="1"/>
        </w:rPr>
        <w:t>g</w:t>
      </w:r>
      <w:r>
        <w:t>ers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5"/>
        </w:rPr>
        <w:t xml:space="preserve"> </w:t>
      </w:r>
      <w:r>
        <w:t>p</w:t>
      </w:r>
      <w:r>
        <w:rPr>
          <w:spacing w:val="-2"/>
        </w:rPr>
        <w:t>l</w:t>
      </w:r>
      <w:r>
        <w:rPr>
          <w:spacing w:val="1"/>
        </w:rPr>
        <w:t>a</w:t>
      </w:r>
      <w:r>
        <w:t>n</w:t>
      </w:r>
      <w:r>
        <w:rPr>
          <w:spacing w:val="-1"/>
        </w:rPr>
        <w:t>n</w:t>
      </w:r>
      <w:r>
        <w:t>ers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</w:t>
      </w:r>
      <w:r>
        <w:rPr>
          <w:spacing w:val="1"/>
        </w:rPr>
        <w:t>d</w:t>
      </w:r>
      <w:r>
        <w:t>ucate</w:t>
      </w:r>
      <w:r>
        <w:rPr>
          <w:spacing w:val="-7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6"/>
        </w:rPr>
        <w:t xml:space="preserve"> </w:t>
      </w:r>
      <w:r>
        <w:rPr>
          <w:spacing w:val="-1"/>
        </w:rPr>
        <w:t>l</w:t>
      </w:r>
      <w:r>
        <w:t>o</w:t>
      </w:r>
      <w:r>
        <w:rPr>
          <w:spacing w:val="3"/>
        </w:rPr>
        <w:t>c</w:t>
      </w:r>
      <w:r>
        <w:t>al</w:t>
      </w:r>
      <w:r>
        <w:rPr>
          <w:spacing w:val="-9"/>
        </w:rPr>
        <w:t xml:space="preserve"> </w:t>
      </w:r>
      <w:r>
        <w:t>co</w:t>
      </w:r>
      <w:r>
        <w:rPr>
          <w:spacing w:val="1"/>
        </w:rPr>
        <w:t>m</w:t>
      </w:r>
      <w:r>
        <w:rPr>
          <w:spacing w:val="4"/>
        </w:rPr>
        <w:t>m</w:t>
      </w:r>
      <w:r>
        <w:t>u</w:t>
      </w:r>
      <w:r>
        <w:rPr>
          <w:spacing w:val="-1"/>
        </w:rPr>
        <w:t>ni</w:t>
      </w:r>
      <w:r>
        <w:rPr>
          <w:spacing w:val="2"/>
        </w:rPr>
        <w:t>t</w:t>
      </w:r>
      <w:r>
        <w:t>y</w:t>
      </w:r>
      <w:r>
        <w:rPr>
          <w:spacing w:val="-10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-6"/>
        </w:rPr>
        <w:t xml:space="preserve"> </w:t>
      </w:r>
      <w:r>
        <w:t>d</w:t>
      </w:r>
      <w:r>
        <w:rPr>
          <w:spacing w:val="1"/>
        </w:rPr>
        <w:t>e</w:t>
      </w:r>
      <w:r>
        <w:rPr>
          <w:spacing w:val="-2"/>
        </w:rPr>
        <w:t>v</w:t>
      </w:r>
      <w:r>
        <w:rPr>
          <w:spacing w:val="1"/>
        </w:rPr>
        <w:t>e</w:t>
      </w:r>
      <w:r>
        <w:rPr>
          <w:spacing w:val="-1"/>
        </w:rPr>
        <w:t>l</w:t>
      </w:r>
      <w:r>
        <w:t>op</w:t>
      </w:r>
      <w:r>
        <w:rPr>
          <w:spacing w:val="-7"/>
        </w:rPr>
        <w:t xml:space="preserve"> </w:t>
      </w:r>
      <w:r>
        <w:t>e</w:t>
      </w:r>
      <w:r>
        <w:rPr>
          <w:spacing w:val="1"/>
        </w:rPr>
        <w:t>f</w:t>
      </w:r>
      <w:r>
        <w:rPr>
          <w:spacing w:val="2"/>
        </w:rPr>
        <w:t>f</w:t>
      </w:r>
      <w:r>
        <w:t>ect</w:t>
      </w:r>
      <w:r>
        <w:rPr>
          <w:spacing w:val="-2"/>
        </w:rPr>
        <w:t>iv</w:t>
      </w:r>
      <w:r>
        <w:t>e</w:t>
      </w:r>
      <w:r>
        <w:rPr>
          <w:spacing w:val="-7"/>
        </w:rPr>
        <w:t xml:space="preserve"> </w:t>
      </w:r>
      <w:r>
        <w:t>strat</w:t>
      </w:r>
      <w:r>
        <w:rPr>
          <w:spacing w:val="-1"/>
        </w:rPr>
        <w:t>e</w:t>
      </w:r>
      <w:r>
        <w:rPr>
          <w:spacing w:val="1"/>
        </w:rPr>
        <w:t>g</w:t>
      </w:r>
      <w:r>
        <w:rPr>
          <w:spacing w:val="-1"/>
        </w:rPr>
        <w:t>i</w:t>
      </w:r>
      <w:r>
        <w:t>es</w:t>
      </w:r>
      <w:r>
        <w:rPr>
          <w:spacing w:val="-7"/>
        </w:rPr>
        <w:t xml:space="preserve"> </w:t>
      </w:r>
      <w:r>
        <w:t>to</w:t>
      </w:r>
      <w:r>
        <w:rPr>
          <w:w w:val="99"/>
        </w:rPr>
        <w:t xml:space="preserve"> </w:t>
      </w:r>
      <w:r>
        <w:t>resp</w:t>
      </w:r>
      <w:r>
        <w:rPr>
          <w:spacing w:val="-1"/>
        </w:rPr>
        <w:t>o</w:t>
      </w:r>
      <w:r>
        <w:t>nd</w:t>
      </w:r>
      <w:r>
        <w:rPr>
          <w:spacing w:val="-8"/>
        </w:rPr>
        <w:t xml:space="preserve"> </w:t>
      </w:r>
      <w:r>
        <w:rPr>
          <w:spacing w:val="1"/>
        </w:rPr>
        <w:t>t</w:t>
      </w:r>
      <w:r>
        <w:t>o,</w:t>
      </w:r>
      <w:r>
        <w:rPr>
          <w:spacing w:val="-7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-7"/>
        </w:rPr>
        <w:t xml:space="preserve"> </w:t>
      </w:r>
      <w:r>
        <w:rPr>
          <w:spacing w:val="4"/>
        </w:rPr>
        <w:t>m</w:t>
      </w:r>
      <w:r>
        <w:t>o</w:t>
      </w:r>
      <w:r>
        <w:rPr>
          <w:spacing w:val="-1"/>
        </w:rPr>
        <w:t>d</w:t>
      </w:r>
      <w:r>
        <w:t>erat</w:t>
      </w:r>
      <w:r>
        <w:rPr>
          <w:spacing w:val="2"/>
        </w:rPr>
        <w:t>e</w:t>
      </w:r>
      <w:r>
        <w:t>,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i</w:t>
      </w:r>
      <w:r>
        <w:rPr>
          <w:spacing w:val="4"/>
        </w:rPr>
        <w:t>m</w:t>
      </w:r>
      <w:r>
        <w:t>p</w:t>
      </w:r>
      <w:r>
        <w:rPr>
          <w:spacing w:val="-1"/>
        </w:rPr>
        <w:t>a</w:t>
      </w:r>
      <w:r>
        <w:rPr>
          <w:spacing w:val="1"/>
        </w:rPr>
        <w:t>c</w:t>
      </w:r>
      <w:r>
        <w:t>t</w:t>
      </w:r>
      <w:r>
        <w:rPr>
          <w:spacing w:val="-7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5"/>
        </w:rPr>
        <w:t xml:space="preserve"> </w:t>
      </w:r>
      <w:r>
        <w:t>e</w:t>
      </w:r>
      <w:r>
        <w:rPr>
          <w:spacing w:val="-1"/>
        </w:rPr>
        <w:t>a</w:t>
      </w:r>
      <w:r>
        <w:t>rth</w:t>
      </w:r>
      <w:r>
        <w:rPr>
          <w:spacing w:val="-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es.</w:t>
      </w:r>
    </w:p>
    <w:p w:rsidR="00390CA3" w:rsidRDefault="00390CA3">
      <w:pPr>
        <w:spacing w:line="292" w:lineRule="auto"/>
        <w:sectPr w:rsidR="00390CA3">
          <w:footerReference w:type="default" r:id="rId96"/>
          <w:pgSz w:w="11907" w:h="16840"/>
          <w:pgMar w:top="1560" w:right="1280" w:bottom="780" w:left="1280" w:header="0" w:footer="585" w:gutter="0"/>
          <w:cols w:space="720"/>
        </w:sectPr>
      </w:pPr>
    </w:p>
    <w:p w:rsidR="00390CA3" w:rsidRDefault="00390CA3">
      <w:pPr>
        <w:spacing w:before="2" w:line="140" w:lineRule="exact"/>
        <w:rPr>
          <w:sz w:val="14"/>
          <w:szCs w:val="14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pStyle w:val="Heading2"/>
        <w:spacing w:before="61"/>
        <w:ind w:right="150"/>
      </w:pPr>
      <w:bookmarkStart w:id="67" w:name="_TOC_250009"/>
      <w:r>
        <w:t>La</w:t>
      </w:r>
      <w:r>
        <w:rPr>
          <w:spacing w:val="-2"/>
        </w:rPr>
        <w:t>k</w:t>
      </w:r>
      <w:r>
        <w:t>e E</w:t>
      </w:r>
      <w:r>
        <w:rPr>
          <w:spacing w:val="-2"/>
        </w:rPr>
        <w:t>d</w:t>
      </w:r>
      <w:r>
        <w:t>g</w:t>
      </w:r>
      <w:r>
        <w:rPr>
          <w:spacing w:val="-2"/>
        </w:rPr>
        <w:t>a</w:t>
      </w:r>
      <w:r>
        <w:t>r –</w:t>
      </w:r>
      <w:r>
        <w:rPr>
          <w:spacing w:val="-3"/>
        </w:rPr>
        <w:t xml:space="preserve"> </w:t>
      </w:r>
      <w:r>
        <w:rPr>
          <w:spacing w:val="-35"/>
        </w:rPr>
        <w:t>T</w:t>
      </w:r>
      <w:r>
        <w:t>a</w:t>
      </w:r>
      <w:r>
        <w:rPr>
          <w:spacing w:val="-2"/>
        </w:rPr>
        <w:t>s</w:t>
      </w:r>
      <w:r>
        <w:t>man</w:t>
      </w:r>
      <w:r>
        <w:rPr>
          <w:spacing w:val="-2"/>
        </w:rPr>
        <w:t>i</w:t>
      </w:r>
      <w:r>
        <w:t>a,</w:t>
      </w:r>
      <w:r>
        <w:rPr>
          <w:spacing w:val="-2"/>
        </w:rPr>
        <w:t xml:space="preserve"> </w:t>
      </w:r>
      <w:r>
        <w:t>20</w:t>
      </w:r>
      <w:r>
        <w:rPr>
          <w:spacing w:val="-1"/>
        </w:rPr>
        <w:t xml:space="preserve"> </w:t>
      </w:r>
      <w:r>
        <w:t>0</w:t>
      </w:r>
      <w:r>
        <w:rPr>
          <w:spacing w:val="-2"/>
        </w:rPr>
        <w:t>0</w:t>
      </w:r>
      <w:r>
        <w:t xml:space="preserve">0 </w:t>
      </w:r>
      <w:r>
        <w:rPr>
          <w:spacing w:val="-3"/>
        </w:rPr>
        <w:t>y</w:t>
      </w:r>
      <w:r>
        <w:t xml:space="preserve">ears </w:t>
      </w:r>
      <w:r>
        <w:rPr>
          <w:spacing w:val="-1"/>
        </w:rPr>
        <w:t>a</w:t>
      </w:r>
      <w:bookmarkEnd w:id="67"/>
      <w:r>
        <w:t>go</w:t>
      </w:r>
    </w:p>
    <w:p w:rsidR="00390CA3" w:rsidRDefault="00390CA3">
      <w:pPr>
        <w:spacing w:before="19" w:line="200" w:lineRule="exact"/>
        <w:rPr>
          <w:sz w:val="20"/>
          <w:szCs w:val="20"/>
        </w:rPr>
      </w:pPr>
    </w:p>
    <w:p w:rsidR="00390CA3" w:rsidRDefault="00BD6A69">
      <w:pPr>
        <w:pStyle w:val="BodyText"/>
        <w:spacing w:line="291" w:lineRule="auto"/>
        <w:ind w:right="303"/>
      </w:pPr>
      <w:r>
        <w:t>One</w:t>
      </w:r>
      <w:r>
        <w:rPr>
          <w:spacing w:val="-7"/>
        </w:rPr>
        <w:t xml:space="preserve"> </w:t>
      </w:r>
      <w:r>
        <w:t>pro</w:t>
      </w:r>
      <w:r>
        <w:rPr>
          <w:spacing w:val="4"/>
        </w:rPr>
        <w:t>m</w:t>
      </w:r>
      <w:r>
        <w:rPr>
          <w:spacing w:val="-1"/>
        </w:rPr>
        <w:t>i</w:t>
      </w:r>
      <w:r>
        <w:t>n</w:t>
      </w:r>
      <w:r>
        <w:rPr>
          <w:spacing w:val="-1"/>
        </w:rPr>
        <w:t>e</w:t>
      </w:r>
      <w:r>
        <w:t>nt</w:t>
      </w:r>
      <w:r>
        <w:rPr>
          <w:spacing w:val="-7"/>
        </w:rPr>
        <w:t xml:space="preserve"> </w:t>
      </w:r>
      <w:r>
        <w:rPr>
          <w:spacing w:val="3"/>
        </w:rPr>
        <w:t>Q</w:t>
      </w:r>
      <w:r>
        <w:t>u</w:t>
      </w:r>
      <w:r>
        <w:rPr>
          <w:spacing w:val="-1"/>
        </w:rPr>
        <w:t>a</w:t>
      </w:r>
      <w:r>
        <w:t>te</w:t>
      </w:r>
      <w:r>
        <w:rPr>
          <w:spacing w:val="2"/>
        </w:rPr>
        <w:t>r</w:t>
      </w:r>
      <w:r>
        <w:t>n</w:t>
      </w:r>
      <w:r>
        <w:rPr>
          <w:spacing w:val="-1"/>
        </w:rPr>
        <w:t>a</w:t>
      </w:r>
      <w:r>
        <w:rPr>
          <w:spacing w:val="3"/>
        </w:rPr>
        <w:t>r</w:t>
      </w:r>
      <w:r>
        <w:t>y</w:t>
      </w:r>
      <w:r>
        <w:rPr>
          <w:spacing w:val="-8"/>
        </w:rPr>
        <w:t xml:space="preserve"> </w:t>
      </w:r>
      <w:r>
        <w:rPr>
          <w:spacing w:val="1"/>
        </w:rPr>
        <w:t>sc</w:t>
      </w:r>
      <w:r>
        <w:t>arp</w:t>
      </w:r>
      <w:r>
        <w:rPr>
          <w:spacing w:val="-6"/>
        </w:rPr>
        <w:t xml:space="preserve"> </w:t>
      </w:r>
      <w:r>
        <w:t>re</w:t>
      </w:r>
      <w:r>
        <w:rPr>
          <w:spacing w:val="-2"/>
        </w:rPr>
        <w:t>l</w:t>
      </w:r>
      <w:r>
        <w:t>at</w:t>
      </w:r>
      <w:r>
        <w:rPr>
          <w:spacing w:val="-1"/>
        </w:rPr>
        <w:t>e</w:t>
      </w:r>
      <w:r>
        <w:t>s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o</w:t>
      </w:r>
      <w:r>
        <w:rPr>
          <w:spacing w:val="-7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-7"/>
        </w:rPr>
        <w:t xml:space="preserve"> </w:t>
      </w:r>
      <w:r>
        <w:rPr>
          <w:spacing w:val="1"/>
        </w:rPr>
        <w:t>L</w:t>
      </w:r>
      <w:r>
        <w:t>a</w:t>
      </w:r>
      <w:r>
        <w:rPr>
          <w:spacing w:val="3"/>
        </w:rPr>
        <w:t>k</w:t>
      </w:r>
      <w:r>
        <w:t>e</w:t>
      </w:r>
      <w:r>
        <w:rPr>
          <w:spacing w:val="-6"/>
        </w:rPr>
        <w:t xml:space="preserve"> </w:t>
      </w:r>
      <w:r>
        <w:rPr>
          <w:spacing w:val="-2"/>
        </w:rPr>
        <w:t>E</w:t>
      </w:r>
      <w:r>
        <w:t>d</w:t>
      </w:r>
      <w:r>
        <w:rPr>
          <w:spacing w:val="-1"/>
        </w:rPr>
        <w:t>g</w:t>
      </w:r>
      <w:r>
        <w:t>ar</w:t>
      </w:r>
      <w:r>
        <w:rPr>
          <w:spacing w:val="-7"/>
        </w:rPr>
        <w:t xml:space="preserve"> </w:t>
      </w:r>
      <w:r>
        <w:t>F</w:t>
      </w:r>
      <w:r>
        <w:rPr>
          <w:spacing w:val="1"/>
        </w:rPr>
        <w:t>a</w:t>
      </w:r>
      <w:r>
        <w:t>u</w:t>
      </w:r>
      <w:r>
        <w:rPr>
          <w:spacing w:val="-2"/>
        </w:rPr>
        <w:t>l</w:t>
      </w:r>
      <w:r>
        <w:t>t</w:t>
      </w:r>
      <w:r>
        <w:rPr>
          <w:spacing w:val="-5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-7"/>
        </w:rPr>
        <w:t xml:space="preserve"> </w:t>
      </w:r>
      <w:r>
        <w:t>s</w:t>
      </w:r>
      <w:r>
        <w:rPr>
          <w:spacing w:val="1"/>
        </w:rPr>
        <w:t>o</w:t>
      </w:r>
      <w:r>
        <w:t>ut</w:t>
      </w:r>
      <w:r>
        <w:rPr>
          <w:spacing w:val="1"/>
        </w:rPr>
        <w:t>h</w:t>
      </w:r>
      <w:r>
        <w:t>west</w:t>
      </w:r>
      <w:r>
        <w:rPr>
          <w:spacing w:val="-7"/>
        </w:rPr>
        <w:t xml:space="preserve"> </w:t>
      </w:r>
      <w:r>
        <w:rPr>
          <w:spacing w:val="2"/>
        </w:rPr>
        <w:t>T</w:t>
      </w:r>
      <w:r>
        <w:t>a</w:t>
      </w:r>
      <w:r>
        <w:rPr>
          <w:spacing w:val="-2"/>
        </w:rPr>
        <w:t>s</w:t>
      </w:r>
      <w:r>
        <w:rPr>
          <w:spacing w:val="4"/>
        </w:rPr>
        <w:t>m</w:t>
      </w:r>
      <w:r>
        <w:t>a</w:t>
      </w:r>
      <w:r>
        <w:rPr>
          <w:spacing w:val="-1"/>
        </w:rPr>
        <w:t>ni</w:t>
      </w:r>
      <w:r>
        <w:t>a</w:t>
      </w:r>
      <w:r>
        <w:rPr>
          <w:spacing w:val="-1"/>
        </w:rPr>
        <w:t xml:space="preserve"> </w:t>
      </w:r>
      <w:r>
        <w:rPr>
          <w:spacing w:val="1"/>
        </w:rPr>
        <w:t>(</w:t>
      </w:r>
      <w:hyperlink w:anchor="_bookmark23" w:history="1">
        <w:r>
          <w:t>F</w:t>
        </w:r>
        <w:r>
          <w:rPr>
            <w:spacing w:val="-1"/>
          </w:rPr>
          <w:t>i</w:t>
        </w:r>
        <w:r>
          <w:rPr>
            <w:spacing w:val="1"/>
          </w:rPr>
          <w:t>g</w:t>
        </w:r>
        <w:r>
          <w:t>ure</w:t>
        </w:r>
        <w:r>
          <w:rPr>
            <w:spacing w:val="-6"/>
          </w:rPr>
          <w:t xml:space="preserve"> </w:t>
        </w:r>
        <w:r>
          <w:rPr>
            <w:spacing w:val="2"/>
          </w:rPr>
          <w:t>2</w:t>
        </w:r>
        <w:r>
          <w:rPr>
            <w:spacing w:val="-1"/>
          </w:rPr>
          <w:t>6</w:t>
        </w:r>
      </w:hyperlink>
      <w:r>
        <w:t>).</w:t>
      </w:r>
      <w:r>
        <w:rPr>
          <w:w w:val="99"/>
        </w:rPr>
        <w:t xml:space="preserve"> </w:t>
      </w:r>
      <w:r>
        <w:rPr>
          <w:spacing w:val="3"/>
        </w:rPr>
        <w:t>T</w:t>
      </w:r>
      <w:r>
        <w:t>he</w:t>
      </w:r>
      <w:r>
        <w:rPr>
          <w:spacing w:val="-7"/>
        </w:rPr>
        <w:t xml:space="preserve"> </w:t>
      </w:r>
      <w:r>
        <w:t>30</w:t>
      </w:r>
      <w:r>
        <w:rPr>
          <w:spacing w:val="-7"/>
        </w:rPr>
        <w:t xml:space="preserve"> </w:t>
      </w:r>
      <w:r>
        <w:rPr>
          <w:spacing w:val="3"/>
        </w:rPr>
        <w:t>k</w:t>
      </w:r>
      <w:r>
        <w:rPr>
          <w:spacing w:val="-1"/>
        </w:rPr>
        <w:t>il</w:t>
      </w:r>
      <w:r>
        <w:t>o</w:t>
      </w:r>
      <w:r>
        <w:rPr>
          <w:spacing w:val="4"/>
        </w:rPr>
        <w:t>m</w:t>
      </w:r>
      <w:r>
        <w:t>etre</w:t>
      </w:r>
      <w:r>
        <w:rPr>
          <w:spacing w:val="-7"/>
        </w:rPr>
        <w:t xml:space="preserve"> </w:t>
      </w:r>
      <w:r>
        <w:rPr>
          <w:spacing w:val="-2"/>
        </w:rPr>
        <w:t>l</w:t>
      </w:r>
      <w:r>
        <w:t>o</w:t>
      </w:r>
      <w:r>
        <w:rPr>
          <w:spacing w:val="-1"/>
        </w:rPr>
        <w:t>n</w:t>
      </w:r>
      <w:r>
        <w:t>g</w:t>
      </w:r>
      <w:r>
        <w:rPr>
          <w:spacing w:val="-6"/>
        </w:rPr>
        <w:t xml:space="preserve"> </w:t>
      </w:r>
      <w:r>
        <w:t>n</w:t>
      </w:r>
      <w:r>
        <w:rPr>
          <w:spacing w:val="-1"/>
        </w:rPr>
        <w:t>o</w:t>
      </w:r>
      <w:r>
        <w:t>r</w:t>
      </w:r>
      <w:r>
        <w:rPr>
          <w:spacing w:val="2"/>
        </w:rPr>
        <w:t>t</w:t>
      </w:r>
      <w:r>
        <w:rPr>
          <w:spacing w:val="3"/>
        </w:rPr>
        <w:t>h</w:t>
      </w:r>
      <w:r>
        <w:t>-</w:t>
      </w:r>
      <w:r>
        <w:rPr>
          <w:spacing w:val="1"/>
        </w:rPr>
        <w:t>s</w:t>
      </w:r>
      <w:r>
        <w:t>o</w:t>
      </w:r>
      <w:r>
        <w:rPr>
          <w:spacing w:val="-1"/>
        </w:rPr>
        <w:t>u</w:t>
      </w:r>
      <w:r>
        <w:t>th</w:t>
      </w:r>
      <w:r>
        <w:rPr>
          <w:spacing w:val="-7"/>
        </w:rPr>
        <w:t xml:space="preserve"> </w:t>
      </w:r>
      <w:r>
        <w:t>or</w:t>
      </w:r>
      <w:r>
        <w:rPr>
          <w:spacing w:val="1"/>
        </w:rPr>
        <w:t>i</w:t>
      </w:r>
      <w:r>
        <w:t>e</w:t>
      </w:r>
      <w:r>
        <w:rPr>
          <w:spacing w:val="-1"/>
        </w:rPr>
        <w:t>n</w:t>
      </w:r>
      <w:r>
        <w:rPr>
          <w:spacing w:val="2"/>
        </w:rPr>
        <w:t>t</w:t>
      </w:r>
      <w:r>
        <w:t>ed</w:t>
      </w:r>
      <w:r>
        <w:rPr>
          <w:spacing w:val="-7"/>
        </w:rPr>
        <w:t xml:space="preserve"> </w:t>
      </w:r>
      <w:r>
        <w:t>s</w:t>
      </w:r>
      <w:r>
        <w:rPr>
          <w:spacing w:val="1"/>
        </w:rPr>
        <w:t>c</w:t>
      </w:r>
      <w:r>
        <w:t>arp</w:t>
      </w:r>
      <w:r>
        <w:rPr>
          <w:spacing w:val="-7"/>
        </w:rPr>
        <w:t xml:space="preserve"> </w:t>
      </w:r>
      <w:r>
        <w:t>oc</w:t>
      </w:r>
      <w:r>
        <w:rPr>
          <w:spacing w:val="1"/>
        </w:rPr>
        <w:t>c</w:t>
      </w:r>
      <w:r>
        <w:t>u</w:t>
      </w:r>
      <w:r>
        <w:rPr>
          <w:spacing w:val="2"/>
        </w:rPr>
        <w:t>r</w:t>
      </w:r>
      <w:r>
        <w:t>s</w:t>
      </w:r>
      <w:r>
        <w:rPr>
          <w:spacing w:val="-6"/>
        </w:rPr>
        <w:t xml:space="preserve"> </w:t>
      </w:r>
      <w:r>
        <w:t>w</w:t>
      </w:r>
      <w:r>
        <w:rPr>
          <w:spacing w:val="-1"/>
        </w:rPr>
        <w:t>i</w:t>
      </w:r>
      <w:r>
        <w:t>t</w:t>
      </w:r>
      <w:r>
        <w:rPr>
          <w:spacing w:val="1"/>
        </w:rPr>
        <w:t>h</w:t>
      </w:r>
      <w:r>
        <w:rPr>
          <w:spacing w:val="-1"/>
        </w:rPr>
        <w:t>i</w:t>
      </w:r>
      <w:r>
        <w:t>n</w:t>
      </w:r>
      <w:r>
        <w:rPr>
          <w:spacing w:val="-7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6"/>
        </w:rPr>
        <w:t xml:space="preserve"> </w:t>
      </w:r>
      <w:r>
        <w:rPr>
          <w:spacing w:val="-1"/>
        </w:rPr>
        <w:t>S</w:t>
      </w:r>
      <w:r>
        <w:t>o</w:t>
      </w:r>
      <w:r>
        <w:rPr>
          <w:spacing w:val="-1"/>
        </w:rPr>
        <w:t>u</w:t>
      </w:r>
      <w:r>
        <w:rPr>
          <w:spacing w:val="2"/>
        </w:rPr>
        <w:t>t</w:t>
      </w:r>
      <w:r>
        <w:rPr>
          <w:spacing w:val="1"/>
        </w:rPr>
        <w:t>h</w:t>
      </w:r>
      <w:r>
        <w:rPr>
          <w:spacing w:val="-3"/>
        </w:rPr>
        <w:t>w</w:t>
      </w:r>
      <w:r>
        <w:t>est</w:t>
      </w:r>
      <w:r>
        <w:rPr>
          <w:spacing w:val="-5"/>
        </w:rPr>
        <w:t xml:space="preserve"> </w:t>
      </w:r>
      <w:r>
        <w:t>Na</w:t>
      </w:r>
      <w:r>
        <w:rPr>
          <w:spacing w:val="1"/>
        </w:rPr>
        <w:t>ti</w:t>
      </w:r>
      <w:r>
        <w:t>o</w:t>
      </w:r>
      <w:r>
        <w:rPr>
          <w:spacing w:val="-1"/>
        </w:rPr>
        <w:t>n</w:t>
      </w:r>
      <w:r>
        <w:rPr>
          <w:spacing w:val="1"/>
        </w:rPr>
        <w:t>a</w:t>
      </w:r>
      <w:r>
        <w:t>l</w:t>
      </w:r>
      <w:r>
        <w:rPr>
          <w:spacing w:val="-8"/>
        </w:rPr>
        <w:t xml:space="preserve"> </w:t>
      </w:r>
      <w:r>
        <w:rPr>
          <w:spacing w:val="1"/>
        </w:rPr>
        <w:t>P</w:t>
      </w:r>
      <w:r>
        <w:t>ar</w:t>
      </w:r>
      <w:r>
        <w:rPr>
          <w:spacing w:val="4"/>
        </w:rPr>
        <w:t>k</w:t>
      </w:r>
      <w:r>
        <w:t>.</w:t>
      </w:r>
      <w:r>
        <w:rPr>
          <w:spacing w:val="-9"/>
        </w:rPr>
        <w:t xml:space="preserve"> </w:t>
      </w:r>
      <w:r>
        <w:rPr>
          <w:spacing w:val="3"/>
        </w:rPr>
        <w:t>T</w:t>
      </w:r>
      <w:r>
        <w:t>he</w:t>
      </w:r>
      <w:r>
        <w:rPr>
          <w:w w:val="99"/>
        </w:rPr>
        <w:t xml:space="preserve"> </w:t>
      </w:r>
      <w:r>
        <w:rPr>
          <w:spacing w:val="1"/>
        </w:rPr>
        <w:t>sc</w:t>
      </w:r>
      <w:r>
        <w:t>arp</w:t>
      </w:r>
      <w:r>
        <w:rPr>
          <w:spacing w:val="-6"/>
        </w:rPr>
        <w:t xml:space="preserve"> </w:t>
      </w:r>
      <w:r>
        <w:rPr>
          <w:spacing w:val="1"/>
        </w:rPr>
        <w:t>c</w:t>
      </w:r>
      <w:r>
        <w:t>ros</w:t>
      </w:r>
      <w:r>
        <w:rPr>
          <w:spacing w:val="1"/>
        </w:rPr>
        <w:t>s</w:t>
      </w:r>
      <w:r>
        <w:t>es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5"/>
        </w:rPr>
        <w:t xml:space="preserve"> </w:t>
      </w:r>
      <w:r>
        <w:t>H</w:t>
      </w:r>
      <w:r>
        <w:rPr>
          <w:spacing w:val="-1"/>
        </w:rPr>
        <w:t>u</w:t>
      </w:r>
      <w:r>
        <w:t>on</w:t>
      </w:r>
      <w:r>
        <w:rPr>
          <w:spacing w:val="-4"/>
        </w:rPr>
        <w:t xml:space="preserve"> </w:t>
      </w:r>
      <w:r>
        <w:rPr>
          <w:spacing w:val="1"/>
        </w:rPr>
        <w:t>P</w:t>
      </w:r>
      <w:r>
        <w:rPr>
          <w:spacing w:val="-1"/>
        </w:rPr>
        <w:t>l</w:t>
      </w:r>
      <w:r>
        <w:rPr>
          <w:spacing w:val="1"/>
        </w:rPr>
        <w:t>a</w:t>
      </w:r>
      <w:r>
        <w:rPr>
          <w:spacing w:val="-1"/>
        </w:rPr>
        <w:t>i</w:t>
      </w:r>
      <w:r>
        <w:t>ns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>n</w:t>
      </w:r>
      <w:r>
        <w:t>d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t>s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n</w:t>
      </w:r>
      <w:r>
        <w:rPr>
          <w:spacing w:val="-1"/>
        </w:rPr>
        <w:t>o</w:t>
      </w:r>
      <w:r>
        <w:t>te</w:t>
      </w:r>
      <w:r>
        <w:rPr>
          <w:spacing w:val="-4"/>
        </w:rPr>
        <w:t xml:space="preserve"> </w:t>
      </w:r>
      <w:r>
        <w:t>b</w:t>
      </w:r>
      <w:r>
        <w:rPr>
          <w:spacing w:val="-1"/>
        </w:rPr>
        <w:t>e</w:t>
      </w:r>
      <w:r>
        <w:rPr>
          <w:spacing w:val="1"/>
        </w:rPr>
        <w:t>c</w:t>
      </w:r>
      <w:r>
        <w:t>a</w:t>
      </w:r>
      <w:r>
        <w:rPr>
          <w:spacing w:val="-1"/>
        </w:rPr>
        <w:t>u</w:t>
      </w:r>
      <w:r>
        <w:rPr>
          <w:spacing w:val="1"/>
        </w:rPr>
        <w:t>s</w:t>
      </w:r>
      <w:r>
        <w:t>e</w:t>
      </w:r>
      <w:r>
        <w:rPr>
          <w:spacing w:val="-3"/>
        </w:rPr>
        <w:t xml:space="preserve"> </w:t>
      </w:r>
      <w:r>
        <w:rPr>
          <w:spacing w:val="2"/>
        </w:rPr>
        <w:t>t</w:t>
      </w:r>
      <w:r>
        <w:t>he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t>a</w:t>
      </w:r>
      <w:r>
        <w:rPr>
          <w:spacing w:val="-1"/>
        </w:rPr>
        <w:t>ul</w:t>
      </w:r>
      <w:r>
        <w:t>t</w:t>
      </w:r>
      <w:r>
        <w:rPr>
          <w:spacing w:val="-4"/>
        </w:rPr>
        <w:t xml:space="preserve"> </w:t>
      </w:r>
      <w:r>
        <w:t>resu</w:t>
      </w:r>
      <w:r>
        <w:rPr>
          <w:spacing w:val="-2"/>
        </w:rPr>
        <w:t>l</w:t>
      </w:r>
      <w:r>
        <w:rPr>
          <w:spacing w:val="2"/>
        </w:rPr>
        <w:t>t</w:t>
      </w:r>
      <w:r>
        <w:t>ed</w:t>
      </w:r>
      <w:r>
        <w:rPr>
          <w:spacing w:val="-4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4"/>
        </w:rPr>
        <w:t xml:space="preserve"> </w:t>
      </w:r>
      <w:r>
        <w:t>d</w:t>
      </w:r>
      <w:r>
        <w:rPr>
          <w:spacing w:val="-1"/>
        </w:rPr>
        <w:t>a</w:t>
      </w:r>
      <w:r>
        <w:rPr>
          <w:spacing w:val="1"/>
        </w:rPr>
        <w:t>m</w:t>
      </w:r>
      <w:r>
        <w:rPr>
          <w:spacing w:val="4"/>
        </w:rPr>
        <w:t>m</w:t>
      </w:r>
      <w:r>
        <w:rPr>
          <w:spacing w:val="-1"/>
        </w:rPr>
        <w:t>i</w:t>
      </w:r>
      <w:r>
        <w:t>ng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w</w:t>
      </w:r>
      <w:r>
        <w:t>e</w:t>
      </w:r>
      <w:r>
        <w:rPr>
          <w:spacing w:val="10"/>
        </w:rPr>
        <w:t>s</w:t>
      </w:r>
      <w:r>
        <w:t>ter</w:t>
      </w:r>
      <w:r>
        <w:rPr>
          <w:spacing w:val="4"/>
        </w:rPr>
        <w:t>l</w:t>
      </w:r>
      <w:r>
        <w:t>y</w:t>
      </w:r>
      <w:r>
        <w:rPr>
          <w:w w:val="99"/>
        </w:rPr>
        <w:t xml:space="preserve"> </w:t>
      </w:r>
      <w:r>
        <w:rPr>
          <w:spacing w:val="2"/>
        </w:rPr>
        <w:t>f</w:t>
      </w:r>
      <w:r>
        <w:rPr>
          <w:spacing w:val="-1"/>
        </w:rPr>
        <w:t>l</w:t>
      </w:r>
      <w:r>
        <w:t>ow</w:t>
      </w:r>
      <w:r>
        <w:rPr>
          <w:spacing w:val="-2"/>
        </w:rPr>
        <w:t>i</w:t>
      </w:r>
      <w:r>
        <w:t>ng</w:t>
      </w:r>
      <w:r>
        <w:rPr>
          <w:spacing w:val="-5"/>
        </w:rPr>
        <w:t xml:space="preserve"> </w:t>
      </w:r>
      <w:r>
        <w:t>dr</w:t>
      </w:r>
      <w:r>
        <w:rPr>
          <w:spacing w:val="2"/>
        </w:rPr>
        <w:t>a</w:t>
      </w:r>
      <w:r>
        <w:rPr>
          <w:spacing w:val="-1"/>
        </w:rPr>
        <w:t>i</w:t>
      </w:r>
      <w:r>
        <w:t>n</w:t>
      </w:r>
      <w:r>
        <w:rPr>
          <w:spacing w:val="1"/>
        </w:rPr>
        <w:t>a</w:t>
      </w:r>
      <w:r>
        <w:t>ge</w:t>
      </w:r>
      <w:r>
        <w:rPr>
          <w:spacing w:val="-6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h</w:t>
      </w:r>
      <w:r>
        <w:rPr>
          <w:spacing w:val="-1"/>
        </w:rPr>
        <w:t>u</w:t>
      </w:r>
      <w:r>
        <w:t>s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t>or</w:t>
      </w:r>
      <w:r>
        <w:rPr>
          <w:spacing w:val="4"/>
        </w:rPr>
        <w:t>m</w:t>
      </w:r>
      <w:r>
        <w:t>at</w:t>
      </w:r>
      <w:r>
        <w:rPr>
          <w:spacing w:val="-2"/>
        </w:rPr>
        <w:t>i</w:t>
      </w:r>
      <w:r>
        <w:t>on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L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7"/>
        </w:rPr>
        <w:t xml:space="preserve"> </w:t>
      </w:r>
      <w:r>
        <w:rPr>
          <w:spacing w:val="-2"/>
        </w:rPr>
        <w:t>E</w:t>
      </w:r>
      <w:r>
        <w:t>d</w:t>
      </w:r>
      <w:r>
        <w:rPr>
          <w:spacing w:val="1"/>
        </w:rPr>
        <w:t>g</w:t>
      </w:r>
      <w:r>
        <w:t>ar.</w:t>
      </w:r>
      <w:r>
        <w:rPr>
          <w:spacing w:val="-6"/>
        </w:rPr>
        <w:t xml:space="preserve"> </w:t>
      </w:r>
      <w:r>
        <w:t>Re</w:t>
      </w:r>
      <w:r>
        <w:rPr>
          <w:spacing w:val="1"/>
        </w:rPr>
        <w:t>c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-4"/>
        </w:rPr>
        <w:t xml:space="preserve"> </w:t>
      </w:r>
      <w:r>
        <w:t>rese</w:t>
      </w:r>
      <w:r>
        <w:rPr>
          <w:spacing w:val="-1"/>
        </w:rPr>
        <w:t>a</w:t>
      </w:r>
      <w:r>
        <w:t>r</w:t>
      </w:r>
      <w:r>
        <w:rPr>
          <w:spacing w:val="1"/>
        </w:rPr>
        <w:t>c</w:t>
      </w:r>
      <w:r>
        <w:t>h</w:t>
      </w:r>
      <w:r>
        <w:rPr>
          <w:spacing w:val="-7"/>
        </w:rPr>
        <w:t xml:space="preserve"> </w:t>
      </w:r>
      <w:r>
        <w:t>in</w:t>
      </w:r>
      <w:r>
        <w:rPr>
          <w:spacing w:val="1"/>
        </w:rPr>
        <w:t>d</w:t>
      </w:r>
      <w:r>
        <w:rPr>
          <w:spacing w:val="-1"/>
        </w:rPr>
        <w:t>i</w:t>
      </w:r>
      <w:r>
        <w:rPr>
          <w:spacing w:val="1"/>
        </w:rPr>
        <w:t>c</w:t>
      </w:r>
      <w:r>
        <w:t>at</w:t>
      </w:r>
      <w:r>
        <w:rPr>
          <w:spacing w:val="-1"/>
        </w:rPr>
        <w:t>e</w:t>
      </w:r>
      <w:r>
        <w:t>s</w:t>
      </w:r>
      <w:r>
        <w:rPr>
          <w:spacing w:val="-2"/>
        </w:rPr>
        <w:t xml:space="preserve"> </w:t>
      </w:r>
      <w:r>
        <w:t>t</w:t>
      </w:r>
      <w:r>
        <w:rPr>
          <w:spacing w:val="-1"/>
        </w:rPr>
        <w:t>hi</w:t>
      </w:r>
      <w:r>
        <w:t>s</w:t>
      </w:r>
      <w:r>
        <w:rPr>
          <w:spacing w:val="-5"/>
        </w:rPr>
        <w:t xml:space="preserve"> </w:t>
      </w:r>
      <w:r>
        <w:rPr>
          <w:spacing w:val="1"/>
        </w:rPr>
        <w:t>f</w:t>
      </w:r>
      <w:r>
        <w:t>a</w:t>
      </w:r>
      <w:r>
        <w:rPr>
          <w:spacing w:val="-1"/>
        </w:rPr>
        <w:t>u</w:t>
      </w:r>
      <w:r>
        <w:rPr>
          <w:spacing w:val="1"/>
        </w:rPr>
        <w:t>l</w:t>
      </w:r>
      <w:r>
        <w:t>t</w:t>
      </w:r>
      <w:r>
        <w:rPr>
          <w:spacing w:val="-7"/>
        </w:rPr>
        <w:t xml:space="preserve"> </w:t>
      </w:r>
      <w:r>
        <w:t>s</w:t>
      </w:r>
      <w:r>
        <w:rPr>
          <w:spacing w:val="1"/>
        </w:rPr>
        <w:t>c</w:t>
      </w:r>
      <w:r>
        <w:t>arp</w:t>
      </w:r>
      <w:r>
        <w:rPr>
          <w:spacing w:val="-6"/>
        </w:rPr>
        <w:t xml:space="preserve"> </w:t>
      </w:r>
      <w:r>
        <w:rPr>
          <w:spacing w:val="-1"/>
        </w:rPr>
        <w:t>i</w:t>
      </w:r>
      <w:r>
        <w:t>s</w:t>
      </w:r>
      <w:r>
        <w:rPr>
          <w:w w:val="9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res</w:t>
      </w:r>
      <w:r>
        <w:rPr>
          <w:spacing w:val="1"/>
        </w:rPr>
        <w:t>u</w:t>
      </w:r>
      <w:r>
        <w:rPr>
          <w:spacing w:val="-1"/>
        </w:rPr>
        <w:t>l</w:t>
      </w:r>
      <w:r>
        <w:t>t</w:t>
      </w:r>
      <w:r>
        <w:rPr>
          <w:spacing w:val="-6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rPr>
          <w:spacing w:val="2"/>
        </w:rPr>
        <w:t>t</w:t>
      </w:r>
      <w:r>
        <w:t>u</w:t>
      </w:r>
      <w:r>
        <w:rPr>
          <w:spacing w:val="-1"/>
        </w:rPr>
        <w:t>d</w:t>
      </w:r>
      <w:r>
        <w:t>e</w:t>
      </w:r>
      <w:r>
        <w:rPr>
          <w:spacing w:val="-4"/>
        </w:rPr>
        <w:t xml:space="preserve"> </w:t>
      </w:r>
      <w:r>
        <w:t>6</w:t>
      </w:r>
      <w:r>
        <w:rPr>
          <w:spacing w:val="1"/>
        </w:rPr>
        <w:t>.</w:t>
      </w:r>
      <w:r>
        <w:t>5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t>o</w:t>
      </w:r>
      <w:r>
        <w:rPr>
          <w:spacing w:val="-3"/>
        </w:rPr>
        <w:t xml:space="preserve"> </w:t>
      </w:r>
      <w:r>
        <w:t>7.0</w:t>
      </w:r>
      <w:r>
        <w:rPr>
          <w:spacing w:val="-5"/>
        </w:rPr>
        <w:t xml:space="preserve"> </w:t>
      </w:r>
      <w:r>
        <w:t>e</w:t>
      </w:r>
      <w:r>
        <w:rPr>
          <w:spacing w:val="-1"/>
        </w:rPr>
        <w:t>a</w:t>
      </w:r>
      <w:r>
        <w:t>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e.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7" w:line="240" w:lineRule="exact"/>
        <w:rPr>
          <w:sz w:val="24"/>
          <w:szCs w:val="24"/>
        </w:rPr>
      </w:pPr>
    </w:p>
    <w:p w:rsidR="00390CA3" w:rsidRDefault="00BD6A69">
      <w:pPr>
        <w:ind w:left="138" w:right="1060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AU" w:eastAsia="en-AU"/>
        </w:rPr>
        <w:drawing>
          <wp:inline distT="0" distB="0" distL="0" distR="0">
            <wp:extent cx="5263515" cy="3514725"/>
            <wp:effectExtent l="0" t="0" r="0" b="9525"/>
            <wp:docPr id="31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CA3" w:rsidRDefault="00BD6A69">
      <w:pPr>
        <w:spacing w:before="93"/>
        <w:ind w:left="138" w:right="150"/>
        <w:rPr>
          <w:rFonts w:ascii="Arial" w:eastAsia="Arial" w:hAnsi="Arial" w:cs="Arial"/>
          <w:sz w:val="18"/>
          <w:szCs w:val="18"/>
        </w:rPr>
      </w:pPr>
      <w:bookmarkStart w:id="68" w:name="_bookmark23"/>
      <w:bookmarkEnd w:id="68"/>
      <w:r>
        <w:rPr>
          <w:rFonts w:ascii="Arial" w:eastAsia="Arial" w:hAnsi="Arial" w:cs="Arial"/>
          <w:i/>
          <w:sz w:val="18"/>
          <w:szCs w:val="18"/>
        </w:rPr>
        <w:t>F</w:t>
      </w:r>
      <w:r>
        <w:rPr>
          <w:rFonts w:ascii="Arial" w:eastAsia="Arial" w:hAnsi="Arial" w:cs="Arial"/>
          <w:i/>
          <w:spacing w:val="1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gure</w:t>
      </w:r>
      <w:r>
        <w:rPr>
          <w:rFonts w:ascii="Arial" w:eastAsia="Arial" w:hAnsi="Arial" w:cs="Arial"/>
          <w:i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26: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L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pacing w:val="1"/>
          <w:sz w:val="18"/>
          <w:szCs w:val="18"/>
        </w:rPr>
        <w:t>k</w:t>
      </w:r>
      <w:r>
        <w:rPr>
          <w:rFonts w:ascii="Arial" w:eastAsia="Arial" w:hAnsi="Arial" w:cs="Arial"/>
          <w:i/>
          <w:sz w:val="18"/>
          <w:szCs w:val="18"/>
        </w:rPr>
        <w:t>e E</w:t>
      </w:r>
      <w:r>
        <w:rPr>
          <w:rFonts w:ascii="Arial" w:eastAsia="Arial" w:hAnsi="Arial" w:cs="Arial"/>
          <w:i/>
          <w:spacing w:val="-2"/>
          <w:sz w:val="18"/>
          <w:szCs w:val="18"/>
        </w:rPr>
        <w:t>d</w:t>
      </w:r>
      <w:r>
        <w:rPr>
          <w:rFonts w:ascii="Arial" w:eastAsia="Arial" w:hAnsi="Arial" w:cs="Arial"/>
          <w:i/>
          <w:sz w:val="18"/>
          <w:szCs w:val="18"/>
        </w:rPr>
        <w:t>gar F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z w:val="18"/>
          <w:szCs w:val="18"/>
        </w:rPr>
        <w:t>ult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s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arp,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Ta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pacing w:val="-2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>a</w:t>
      </w:r>
      <w:r>
        <w:rPr>
          <w:rFonts w:ascii="Arial" w:eastAsia="Arial" w:hAnsi="Arial" w:cs="Arial"/>
          <w:i/>
          <w:spacing w:val="-2"/>
          <w:sz w:val="18"/>
          <w:szCs w:val="18"/>
        </w:rPr>
        <w:t>n</w:t>
      </w:r>
      <w:r>
        <w:rPr>
          <w:rFonts w:ascii="Arial" w:eastAsia="Arial" w:hAnsi="Arial" w:cs="Arial"/>
          <w:i/>
          <w:sz w:val="18"/>
          <w:szCs w:val="18"/>
        </w:rPr>
        <w:t>ia.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The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pacing w:val="-2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 xml:space="preserve">arp </w:t>
      </w:r>
      <w:r>
        <w:rPr>
          <w:rFonts w:ascii="Arial" w:eastAsia="Arial" w:hAnsi="Arial" w:cs="Arial"/>
          <w:i/>
          <w:spacing w:val="-2"/>
          <w:sz w:val="18"/>
          <w:szCs w:val="18"/>
        </w:rPr>
        <w:t>ha</w:t>
      </w:r>
      <w:r>
        <w:rPr>
          <w:rFonts w:ascii="Arial" w:eastAsia="Arial" w:hAnsi="Arial" w:cs="Arial"/>
          <w:i/>
          <w:sz w:val="18"/>
          <w:szCs w:val="18"/>
        </w:rPr>
        <w:t>s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da</w:t>
      </w:r>
      <w:r>
        <w:rPr>
          <w:rFonts w:ascii="Arial" w:eastAsia="Arial" w:hAnsi="Arial" w:cs="Arial"/>
          <w:i/>
          <w:spacing w:val="-2"/>
          <w:sz w:val="18"/>
          <w:szCs w:val="18"/>
        </w:rPr>
        <w:t>mm</w:t>
      </w:r>
      <w:r>
        <w:rPr>
          <w:rFonts w:ascii="Arial" w:eastAsia="Arial" w:hAnsi="Arial" w:cs="Arial"/>
          <w:i/>
          <w:sz w:val="18"/>
          <w:szCs w:val="18"/>
        </w:rPr>
        <w:t>ed a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r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pacing w:val="5"/>
          <w:sz w:val="18"/>
          <w:szCs w:val="18"/>
        </w:rPr>
        <w:t>e</w:t>
      </w:r>
      <w:r>
        <w:rPr>
          <w:rFonts w:ascii="Arial" w:eastAsia="Arial" w:hAnsi="Arial" w:cs="Arial"/>
          <w:i/>
          <w:sz w:val="18"/>
          <w:szCs w:val="18"/>
        </w:rPr>
        <w:t>k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z w:val="18"/>
          <w:szCs w:val="18"/>
        </w:rPr>
        <w:t>o form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t</w:t>
      </w:r>
      <w:r>
        <w:rPr>
          <w:rFonts w:ascii="Arial" w:eastAsia="Arial" w:hAnsi="Arial" w:cs="Arial"/>
          <w:i/>
          <w:spacing w:val="-2"/>
          <w:sz w:val="18"/>
          <w:szCs w:val="18"/>
        </w:rPr>
        <w:t>h</w:t>
      </w:r>
      <w:r>
        <w:rPr>
          <w:rFonts w:ascii="Arial" w:eastAsia="Arial" w:hAnsi="Arial" w:cs="Arial"/>
          <w:i/>
          <w:sz w:val="18"/>
          <w:szCs w:val="18"/>
        </w:rPr>
        <w:t>e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la</w:t>
      </w:r>
      <w:r>
        <w:rPr>
          <w:rFonts w:ascii="Arial" w:eastAsia="Arial" w:hAnsi="Arial" w:cs="Arial"/>
          <w:i/>
          <w:spacing w:val="1"/>
          <w:sz w:val="18"/>
          <w:szCs w:val="18"/>
        </w:rPr>
        <w:t>k</w:t>
      </w:r>
      <w:r>
        <w:rPr>
          <w:rFonts w:ascii="Arial" w:eastAsia="Arial" w:hAnsi="Arial" w:cs="Arial"/>
          <w:i/>
          <w:sz w:val="18"/>
          <w:szCs w:val="18"/>
        </w:rPr>
        <w:t>e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 xml:space="preserve">to 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z w:val="18"/>
          <w:szCs w:val="18"/>
        </w:rPr>
        <w:t xml:space="preserve">he </w:t>
      </w:r>
      <w:r>
        <w:rPr>
          <w:rFonts w:ascii="Arial" w:eastAsia="Arial" w:hAnsi="Arial" w:cs="Arial"/>
          <w:i/>
          <w:spacing w:val="-2"/>
          <w:sz w:val="18"/>
          <w:szCs w:val="18"/>
        </w:rPr>
        <w:t>l</w:t>
      </w:r>
      <w:r>
        <w:rPr>
          <w:rFonts w:ascii="Arial" w:eastAsia="Arial" w:hAnsi="Arial" w:cs="Arial"/>
          <w:i/>
          <w:sz w:val="18"/>
          <w:szCs w:val="18"/>
        </w:rPr>
        <w:t>eft.</w:t>
      </w:r>
    </w:p>
    <w:p w:rsidR="00390CA3" w:rsidRDefault="00390CA3">
      <w:pPr>
        <w:rPr>
          <w:rFonts w:ascii="Arial" w:eastAsia="Arial" w:hAnsi="Arial" w:cs="Arial"/>
          <w:sz w:val="18"/>
          <w:szCs w:val="18"/>
        </w:rPr>
        <w:sectPr w:rsidR="00390CA3">
          <w:footerReference w:type="default" r:id="rId98"/>
          <w:pgSz w:w="11907" w:h="16840"/>
          <w:pgMar w:top="1560" w:right="1280" w:bottom="780" w:left="1280" w:header="0" w:footer="585" w:gutter="0"/>
          <w:cols w:space="720"/>
        </w:sectPr>
      </w:pPr>
    </w:p>
    <w:p w:rsidR="00390CA3" w:rsidRDefault="00390CA3">
      <w:pPr>
        <w:spacing w:before="2" w:line="150" w:lineRule="exact"/>
        <w:rPr>
          <w:sz w:val="15"/>
          <w:szCs w:val="15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pStyle w:val="Heading1"/>
        <w:ind w:right="150"/>
      </w:pPr>
      <w:bookmarkStart w:id="69" w:name="_TOC_250008"/>
      <w:r>
        <w:t>The</w:t>
      </w:r>
      <w:r>
        <w:rPr>
          <w:spacing w:val="-1"/>
        </w:rPr>
        <w:t xml:space="preserve"> </w:t>
      </w:r>
      <w:r>
        <w:t>imp</w:t>
      </w:r>
      <w:r>
        <w:rPr>
          <w:spacing w:val="-2"/>
        </w:rPr>
        <w:t>a</w:t>
      </w:r>
      <w:r>
        <w:t>ct of</w:t>
      </w:r>
      <w:r>
        <w:rPr>
          <w:spacing w:val="-2"/>
        </w:rPr>
        <w:t xml:space="preserve"> </w:t>
      </w:r>
      <w:r>
        <w:t>earthq</w:t>
      </w:r>
      <w:r>
        <w:rPr>
          <w:spacing w:val="-2"/>
        </w:rPr>
        <w:t>u</w:t>
      </w:r>
      <w:r>
        <w:t>akes</w:t>
      </w:r>
      <w:r>
        <w:rPr>
          <w:spacing w:val="-3"/>
        </w:rPr>
        <w:t xml:space="preserve"> </w:t>
      </w:r>
      <w:r>
        <w:t>in</w:t>
      </w:r>
      <w:r>
        <w:rPr>
          <w:spacing w:val="-23"/>
        </w:rPr>
        <w:t xml:space="preserve"> </w:t>
      </w:r>
      <w:r>
        <w:t>Austral</w:t>
      </w:r>
      <w:r>
        <w:rPr>
          <w:spacing w:val="-2"/>
        </w:rPr>
        <w:t>i</w:t>
      </w:r>
      <w:bookmarkEnd w:id="69"/>
      <w:r>
        <w:t>a</w:t>
      </w:r>
    </w:p>
    <w:p w:rsidR="00390CA3" w:rsidRDefault="00390CA3">
      <w:pPr>
        <w:spacing w:before="2" w:line="120" w:lineRule="exact"/>
        <w:rPr>
          <w:sz w:val="12"/>
          <w:szCs w:val="12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pStyle w:val="BodyText"/>
        <w:spacing w:line="292" w:lineRule="auto"/>
        <w:ind w:right="227"/>
      </w:pPr>
      <w:r>
        <w:rPr>
          <w:spacing w:val="3"/>
        </w:rPr>
        <w:t>T</w:t>
      </w:r>
      <w:r>
        <w:t>he</w:t>
      </w:r>
      <w:r>
        <w:rPr>
          <w:spacing w:val="-8"/>
        </w:rPr>
        <w:t xml:space="preserve"> </w:t>
      </w:r>
      <w:r>
        <w:t>1</w:t>
      </w:r>
      <w:r>
        <w:rPr>
          <w:spacing w:val="-1"/>
        </w:rPr>
        <w:t>9</w:t>
      </w:r>
      <w:r>
        <w:t>89</w:t>
      </w:r>
      <w:r>
        <w:rPr>
          <w:spacing w:val="-6"/>
        </w:rPr>
        <w:t xml:space="preserve"> </w:t>
      </w:r>
      <w:r>
        <w:t>e</w:t>
      </w:r>
      <w:r>
        <w:rPr>
          <w:spacing w:val="-1"/>
        </w:rPr>
        <w:t>a</w:t>
      </w:r>
      <w:r>
        <w:t>rt</w:t>
      </w:r>
      <w:r>
        <w:rPr>
          <w:spacing w:val="1"/>
        </w:rPr>
        <w:t>h</w:t>
      </w:r>
      <w:r>
        <w:t>q</w:t>
      </w:r>
      <w:r>
        <w:rPr>
          <w:spacing w:val="-1"/>
        </w:rPr>
        <w:t>u</w:t>
      </w:r>
      <w:r>
        <w:t>a</w:t>
      </w:r>
      <w:r>
        <w:rPr>
          <w:spacing w:val="3"/>
        </w:rPr>
        <w:t>k</w:t>
      </w:r>
      <w:r>
        <w:t>e</w:t>
      </w:r>
      <w:r>
        <w:rPr>
          <w:spacing w:val="-8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-3"/>
        </w:rPr>
        <w:t xml:space="preserve"> </w:t>
      </w:r>
      <w:r>
        <w:t>N</w:t>
      </w:r>
      <w:r>
        <w:rPr>
          <w:spacing w:val="2"/>
        </w:rPr>
        <w:t>e</w:t>
      </w:r>
      <w:r>
        <w:rPr>
          <w:spacing w:val="-3"/>
        </w:rPr>
        <w:t>w</w:t>
      </w:r>
      <w:r>
        <w:rPr>
          <w:spacing w:val="1"/>
        </w:rPr>
        <w:t>c</w:t>
      </w:r>
      <w:r>
        <w:t>as</w:t>
      </w:r>
      <w:r>
        <w:rPr>
          <w:spacing w:val="2"/>
        </w:rPr>
        <w:t>t</w:t>
      </w:r>
      <w:r>
        <w:rPr>
          <w:spacing w:val="-1"/>
        </w:rPr>
        <w:t>l</w:t>
      </w:r>
      <w:r>
        <w:t>e</w:t>
      </w:r>
      <w:r>
        <w:rPr>
          <w:spacing w:val="-7"/>
        </w:rPr>
        <w:t xml:space="preserve"> </w:t>
      </w:r>
      <w:r>
        <w:rPr>
          <w:spacing w:val="-1"/>
        </w:rPr>
        <w:t>,</w:t>
      </w:r>
      <w:r>
        <w:rPr>
          <w:spacing w:val="2"/>
        </w:rPr>
        <w:t>N</w:t>
      </w:r>
      <w:r>
        <w:rPr>
          <w:spacing w:val="1"/>
        </w:rPr>
        <w:t>e</w:t>
      </w:r>
      <w:r>
        <w:t>w</w:t>
      </w:r>
      <w:r>
        <w:rPr>
          <w:spacing w:val="-7"/>
        </w:rPr>
        <w:t xml:space="preserve"> </w:t>
      </w:r>
      <w:r>
        <w:rPr>
          <w:spacing w:val="-1"/>
        </w:rPr>
        <w:t>S</w:t>
      </w:r>
      <w:r>
        <w:t>o</w:t>
      </w:r>
      <w:r>
        <w:rPr>
          <w:spacing w:val="1"/>
        </w:rPr>
        <w:t>u</w:t>
      </w:r>
      <w:r>
        <w:t>th</w:t>
      </w:r>
      <w:r>
        <w:rPr>
          <w:spacing w:val="-10"/>
        </w:rPr>
        <w:t xml:space="preserve"> </w:t>
      </w:r>
      <w:r>
        <w:rPr>
          <w:spacing w:val="8"/>
        </w:rPr>
        <w:t>W</w:t>
      </w:r>
      <w:r>
        <w:t>a</w:t>
      </w:r>
      <w:r>
        <w:rPr>
          <w:spacing w:val="-2"/>
        </w:rPr>
        <w:t>l</w:t>
      </w:r>
      <w:r>
        <w:t>es</w:t>
      </w:r>
      <w:r>
        <w:rPr>
          <w:spacing w:val="-7"/>
        </w:rPr>
        <w:t xml:space="preserve"> </w:t>
      </w:r>
      <w:r>
        <w:t>d</w:t>
      </w:r>
      <w:r>
        <w:rPr>
          <w:spacing w:val="-1"/>
        </w:rPr>
        <w:t>e</w:t>
      </w:r>
      <w:r>
        <w:rPr>
          <w:spacing w:val="4"/>
        </w:rPr>
        <w:t>m</w:t>
      </w:r>
      <w:r>
        <w:t>o</w:t>
      </w:r>
      <w:r>
        <w:rPr>
          <w:spacing w:val="-1"/>
        </w:rPr>
        <w:t>n</w:t>
      </w:r>
      <w:r>
        <w:rPr>
          <w:spacing w:val="1"/>
        </w:rPr>
        <w:t>s</w:t>
      </w:r>
      <w:r>
        <w:t>trat</w:t>
      </w:r>
      <w:r>
        <w:rPr>
          <w:spacing w:val="-1"/>
        </w:rPr>
        <w:t>e</w:t>
      </w:r>
      <w:r>
        <w:t>d</w:t>
      </w:r>
      <w:r>
        <w:rPr>
          <w:spacing w:val="-7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at</w:t>
      </w:r>
      <w:r>
        <w:rPr>
          <w:spacing w:val="-7"/>
        </w:rPr>
        <w:t xml:space="preserve"> </w:t>
      </w:r>
      <w:r>
        <w:rPr>
          <w:spacing w:val="1"/>
        </w:rPr>
        <w:t>e</w:t>
      </w:r>
      <w:r>
        <w:t>arth</w:t>
      </w:r>
      <w:r>
        <w:rPr>
          <w:spacing w:val="1"/>
        </w:rPr>
        <w:t>qu</w:t>
      </w:r>
      <w:r>
        <w:t>a</w:t>
      </w:r>
      <w:r>
        <w:rPr>
          <w:spacing w:val="3"/>
        </w:rPr>
        <w:t>k</w:t>
      </w:r>
      <w:r>
        <w:t>es</w:t>
      </w:r>
      <w:r>
        <w:rPr>
          <w:spacing w:val="-7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-7"/>
        </w:rPr>
        <w:t xml:space="preserve"> </w:t>
      </w:r>
      <w:r>
        <w:rPr>
          <w:spacing w:val="-2"/>
        </w:rPr>
        <w:t>A</w:t>
      </w:r>
      <w:r>
        <w:t>ustr</w:t>
      </w:r>
      <w:r>
        <w:rPr>
          <w:spacing w:val="1"/>
        </w:rPr>
        <w:t>a</w:t>
      </w:r>
      <w:r>
        <w:rPr>
          <w:spacing w:val="-1"/>
        </w:rPr>
        <w:t>li</w:t>
      </w:r>
      <w:r>
        <w:t>a</w:t>
      </w:r>
      <w:r>
        <w:rPr>
          <w:spacing w:val="-6"/>
        </w:rPr>
        <w:t xml:space="preserve"> </w:t>
      </w:r>
      <w:r>
        <w:t>can</w:t>
      </w:r>
      <w:r>
        <w:rPr>
          <w:w w:val="99"/>
        </w:rPr>
        <w:t xml:space="preserve"> </w:t>
      </w:r>
      <w:r>
        <w:t>resu</w:t>
      </w:r>
      <w:r>
        <w:rPr>
          <w:spacing w:val="-2"/>
        </w:rPr>
        <w:t>l</w:t>
      </w:r>
      <w:r>
        <w:t>t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s</w:t>
      </w:r>
      <w:r>
        <w:rPr>
          <w:spacing w:val="1"/>
        </w:rPr>
        <w:t>i</w:t>
      </w:r>
      <w:r>
        <w:t>g</w:t>
      </w:r>
      <w:r>
        <w:rPr>
          <w:spacing w:val="-1"/>
        </w:rPr>
        <w:t>ni</w:t>
      </w:r>
      <w:r>
        <w:rPr>
          <w:spacing w:val="2"/>
        </w:rPr>
        <w:t>f</w:t>
      </w:r>
      <w:r>
        <w:rPr>
          <w:spacing w:val="-1"/>
        </w:rPr>
        <w:t>i</w:t>
      </w:r>
      <w:r>
        <w:rPr>
          <w:spacing w:val="1"/>
        </w:rPr>
        <w:t>c</w:t>
      </w:r>
      <w:r>
        <w:t>a</w:t>
      </w:r>
      <w:r>
        <w:rPr>
          <w:spacing w:val="1"/>
        </w:rPr>
        <w:t>n</w:t>
      </w:r>
      <w:r>
        <w:t>t</w:t>
      </w:r>
      <w:r>
        <w:rPr>
          <w:spacing w:val="-6"/>
        </w:rPr>
        <w:t xml:space="preserve"> </w:t>
      </w:r>
      <w:r>
        <w:t>los</w:t>
      </w:r>
      <w:r>
        <w:rPr>
          <w:spacing w:val="1"/>
        </w:rPr>
        <w:t>s</w:t>
      </w:r>
      <w:r>
        <w:t>es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o</w:t>
      </w:r>
      <w:r>
        <w:rPr>
          <w:spacing w:val="-1"/>
        </w:rPr>
        <w:t>u</w:t>
      </w:r>
      <w:r>
        <w:t>r</w:t>
      </w:r>
      <w:r>
        <w:rPr>
          <w:spacing w:val="-4"/>
        </w:rPr>
        <w:t xml:space="preserve"> </w:t>
      </w:r>
      <w:r>
        <w:t>co</w:t>
      </w:r>
      <w:r>
        <w:rPr>
          <w:spacing w:val="1"/>
        </w:rPr>
        <w:t>m</w:t>
      </w:r>
      <w:r>
        <w:rPr>
          <w:spacing w:val="4"/>
        </w:rPr>
        <w:t>m</w:t>
      </w:r>
      <w:r>
        <w:t>u</w:t>
      </w:r>
      <w:r>
        <w:rPr>
          <w:spacing w:val="-1"/>
        </w:rPr>
        <w:t>ni</w:t>
      </w:r>
      <w:r>
        <w:t>t</w:t>
      </w:r>
      <w:r>
        <w:rPr>
          <w:spacing w:val="-2"/>
        </w:rPr>
        <w:t>i</w:t>
      </w:r>
      <w:r>
        <w:t>es,</w:t>
      </w:r>
      <w:r>
        <w:rPr>
          <w:spacing w:val="-4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er</w:t>
      </w:r>
      <w:r>
        <w:rPr>
          <w:spacing w:val="2"/>
        </w:rPr>
        <w:t>m</w:t>
      </w:r>
      <w:r>
        <w:t>s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b</w:t>
      </w:r>
      <w:r>
        <w:rPr>
          <w:spacing w:val="-1"/>
        </w:rPr>
        <w:t>o</w:t>
      </w:r>
      <w:r>
        <w:t>th</w:t>
      </w:r>
      <w:r>
        <w:rPr>
          <w:spacing w:val="-6"/>
        </w:rPr>
        <w:t xml:space="preserve"> </w:t>
      </w:r>
      <w:r>
        <w:rPr>
          <w:spacing w:val="1"/>
        </w:rPr>
        <w:t>h</w:t>
      </w:r>
      <w:r>
        <w:t>u</w:t>
      </w:r>
      <w:r>
        <w:rPr>
          <w:spacing w:val="4"/>
        </w:rPr>
        <w:t>m</w:t>
      </w:r>
      <w:r>
        <w:t>an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t>at</w:t>
      </w:r>
      <w:r>
        <w:rPr>
          <w:spacing w:val="-1"/>
        </w:rPr>
        <w:t>ali</w:t>
      </w:r>
      <w:r>
        <w:rPr>
          <w:spacing w:val="2"/>
        </w:rPr>
        <w:t>t</w:t>
      </w:r>
      <w:r>
        <w:rPr>
          <w:spacing w:val="-1"/>
        </w:rPr>
        <w:t>i</w:t>
      </w:r>
      <w:r>
        <w:t>es</w:t>
      </w:r>
      <w:r>
        <w:rPr>
          <w:spacing w:val="2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-6"/>
        </w:rPr>
        <w:t xml:space="preserve"> </w:t>
      </w:r>
      <w:r>
        <w:rPr>
          <w:spacing w:val="2"/>
        </w:rPr>
        <w:t>d</w:t>
      </w:r>
      <w:r>
        <w:t>a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t>o</w:t>
      </w:r>
      <w:r>
        <w:rPr>
          <w:spacing w:val="-5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w w:val="99"/>
        </w:rPr>
        <w:t xml:space="preserve">  </w:t>
      </w:r>
      <w:r>
        <w:t>b</w:t>
      </w:r>
      <w:r>
        <w:rPr>
          <w:spacing w:val="-1"/>
        </w:rPr>
        <w:t>u</w:t>
      </w:r>
      <w:r>
        <w:rPr>
          <w:spacing w:val="1"/>
        </w:rPr>
        <w:t>i</w:t>
      </w:r>
      <w:r>
        <w:rPr>
          <w:spacing w:val="-1"/>
        </w:rPr>
        <w:t>l</w:t>
      </w:r>
      <w:r>
        <w:t>t</w:t>
      </w:r>
      <w:r>
        <w:rPr>
          <w:spacing w:val="-8"/>
        </w:rPr>
        <w:t xml:space="preserve"> </w:t>
      </w:r>
      <w:r>
        <w:rPr>
          <w:spacing w:val="1"/>
        </w:rPr>
        <w:t>e</w:t>
      </w:r>
      <w:r>
        <w:t>nv</w:t>
      </w:r>
      <w:r>
        <w:rPr>
          <w:spacing w:val="-1"/>
        </w:rPr>
        <w:t>i</w:t>
      </w:r>
      <w:r>
        <w:t>ro</w:t>
      </w:r>
      <w:r>
        <w:rPr>
          <w:spacing w:val="-1"/>
        </w:rPr>
        <w:t>n</w:t>
      </w:r>
      <w:r>
        <w:rPr>
          <w:spacing w:val="4"/>
        </w:rPr>
        <w:t>m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-8"/>
        </w:rPr>
        <w:t xml:space="preserve"> </w:t>
      </w:r>
      <w:r>
        <w:rPr>
          <w:spacing w:val="1"/>
        </w:rPr>
        <w:t>(</w:t>
      </w:r>
      <w:hyperlink w:anchor="_bookmark24" w:history="1">
        <w:r>
          <w:t>F</w:t>
        </w:r>
        <w:r>
          <w:rPr>
            <w:spacing w:val="-1"/>
          </w:rPr>
          <w:t>i</w:t>
        </w:r>
        <w:r>
          <w:rPr>
            <w:spacing w:val="1"/>
          </w:rPr>
          <w:t>g</w:t>
        </w:r>
        <w:r>
          <w:t>ure</w:t>
        </w:r>
        <w:r>
          <w:rPr>
            <w:spacing w:val="-7"/>
          </w:rPr>
          <w:t xml:space="preserve"> </w:t>
        </w:r>
        <w:r>
          <w:rPr>
            <w:spacing w:val="2"/>
          </w:rPr>
          <w:t>2</w:t>
        </w:r>
        <w:r>
          <w:rPr>
            <w:spacing w:val="-1"/>
          </w:rPr>
          <w:t>7</w:t>
        </w:r>
      </w:hyperlink>
      <w:r>
        <w:t>).</w:t>
      </w:r>
      <w:r>
        <w:rPr>
          <w:spacing w:val="-8"/>
        </w:rPr>
        <w:t xml:space="preserve"> </w:t>
      </w:r>
      <w:r>
        <w:rPr>
          <w:spacing w:val="2"/>
        </w:rPr>
        <w:t>T</w:t>
      </w:r>
      <w:r>
        <w:t>h</w:t>
      </w:r>
      <w:r>
        <w:rPr>
          <w:spacing w:val="-2"/>
        </w:rPr>
        <w:t>i</w:t>
      </w:r>
      <w:r>
        <w:t>s</w:t>
      </w:r>
      <w:r>
        <w:rPr>
          <w:spacing w:val="-7"/>
        </w:rPr>
        <w:t xml:space="preserve"> </w:t>
      </w:r>
      <w:r>
        <w:t>d</w:t>
      </w:r>
      <w:r>
        <w:rPr>
          <w:spacing w:val="-1"/>
        </w:rPr>
        <w:t>e</w:t>
      </w:r>
      <w:r>
        <w:rPr>
          <w:spacing w:val="1"/>
        </w:rPr>
        <w:t>v</w:t>
      </w:r>
      <w:r>
        <w:t>asta</w:t>
      </w:r>
      <w:r>
        <w:rPr>
          <w:spacing w:val="1"/>
        </w:rPr>
        <w:t>t</w:t>
      </w:r>
      <w:r>
        <w:rPr>
          <w:spacing w:val="-1"/>
        </w:rPr>
        <w:t>i</w:t>
      </w:r>
      <w:r>
        <w:t>ng</w:t>
      </w:r>
      <w:r>
        <w:rPr>
          <w:spacing w:val="-7"/>
        </w:rPr>
        <w:t xml:space="preserve"> </w:t>
      </w:r>
      <w:r>
        <w:t>eve</w:t>
      </w:r>
      <w:r>
        <w:rPr>
          <w:spacing w:val="-1"/>
        </w:rPr>
        <w:t>n</w:t>
      </w:r>
      <w:r>
        <w:t>t</w:t>
      </w:r>
      <w:r>
        <w:rPr>
          <w:spacing w:val="-8"/>
        </w:rPr>
        <w:t xml:space="preserve"> </w:t>
      </w:r>
      <w:r>
        <w:rPr>
          <w:spacing w:val="3"/>
        </w:rPr>
        <w:t>s</w:t>
      </w:r>
      <w:r>
        <w:t>h</w:t>
      </w:r>
      <w:r>
        <w:rPr>
          <w:spacing w:val="1"/>
        </w:rPr>
        <w:t>o</w:t>
      </w:r>
      <w:r>
        <w:rPr>
          <w:spacing w:val="-3"/>
        </w:rPr>
        <w:t>w</w:t>
      </w:r>
      <w:r>
        <w:rPr>
          <w:spacing w:val="1"/>
        </w:rPr>
        <w:t>e</w:t>
      </w:r>
      <w:r>
        <w:t>d</w:t>
      </w:r>
      <w:r>
        <w:rPr>
          <w:spacing w:val="-8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at</w:t>
      </w:r>
      <w:r>
        <w:rPr>
          <w:spacing w:val="-8"/>
        </w:rPr>
        <w:t xml:space="preserve"> </w:t>
      </w:r>
      <w:r>
        <w:rPr>
          <w:spacing w:val="1"/>
        </w:rPr>
        <w:t>A</w:t>
      </w:r>
      <w:r>
        <w:t>ustral</w:t>
      </w:r>
      <w:r>
        <w:rPr>
          <w:spacing w:val="-1"/>
        </w:rPr>
        <w:t>i</w:t>
      </w:r>
      <w:r>
        <w:t>an</w:t>
      </w:r>
      <w:r>
        <w:rPr>
          <w:spacing w:val="-6"/>
        </w:rPr>
        <w:t xml:space="preserve"> </w:t>
      </w:r>
      <w:r>
        <w:t>co</w:t>
      </w:r>
      <w:r>
        <w:rPr>
          <w:spacing w:val="1"/>
        </w:rPr>
        <w:t>m</w:t>
      </w:r>
      <w:r>
        <w:rPr>
          <w:spacing w:val="4"/>
        </w:rPr>
        <w:t>m</w:t>
      </w:r>
      <w:r>
        <w:t>u</w:t>
      </w:r>
      <w:r>
        <w:rPr>
          <w:spacing w:val="-1"/>
        </w:rPr>
        <w:t>ni</w:t>
      </w:r>
      <w:r>
        <w:t>t</w:t>
      </w:r>
      <w:r>
        <w:rPr>
          <w:spacing w:val="-2"/>
        </w:rPr>
        <w:t>i</w:t>
      </w:r>
      <w:r>
        <w:t>es</w:t>
      </w:r>
      <w:r>
        <w:rPr>
          <w:spacing w:val="-7"/>
        </w:rPr>
        <w:t xml:space="preserve"> </w:t>
      </w:r>
      <w:r>
        <w:t>are</w:t>
      </w:r>
      <w:r>
        <w:rPr>
          <w:w w:val="99"/>
        </w:rPr>
        <w:t xml:space="preserve"> </w:t>
      </w:r>
      <w:r>
        <w:rPr>
          <w:spacing w:val="-2"/>
        </w:rPr>
        <w:t>v</w:t>
      </w:r>
      <w:r>
        <w:rPr>
          <w:spacing w:val="1"/>
        </w:rPr>
        <w:t>u</w:t>
      </w:r>
      <w:r>
        <w:rPr>
          <w:spacing w:val="-1"/>
        </w:rPr>
        <w:t>l</w:t>
      </w:r>
      <w:r>
        <w:t>n</w:t>
      </w:r>
      <w:r>
        <w:rPr>
          <w:spacing w:val="-1"/>
        </w:rPr>
        <w:t>e</w:t>
      </w:r>
      <w:r>
        <w:t>r</w:t>
      </w:r>
      <w:r>
        <w:rPr>
          <w:spacing w:val="1"/>
        </w:rPr>
        <w:t>a</w:t>
      </w:r>
      <w:r>
        <w:t>ble</w:t>
      </w:r>
      <w:r>
        <w:rPr>
          <w:spacing w:val="-7"/>
        </w:rPr>
        <w:t xml:space="preserve"> </w:t>
      </w:r>
      <w:r>
        <w:rPr>
          <w:spacing w:val="-1"/>
        </w:rPr>
        <w:t>t</w:t>
      </w:r>
      <w:r>
        <w:t>o</w:t>
      </w:r>
      <w:r>
        <w:rPr>
          <w:spacing w:val="-5"/>
        </w:rPr>
        <w:t xml:space="preserve"> </w:t>
      </w:r>
      <w:r>
        <w:t>e</w:t>
      </w:r>
      <w:r>
        <w:rPr>
          <w:spacing w:val="-1"/>
        </w:rPr>
        <w:t>a</w:t>
      </w:r>
      <w:r>
        <w:t>rt</w:t>
      </w:r>
      <w:r>
        <w:rPr>
          <w:spacing w:val="1"/>
        </w:rPr>
        <w:t>h</w:t>
      </w:r>
      <w:r>
        <w:t>q</w:t>
      </w:r>
      <w:r>
        <w:rPr>
          <w:spacing w:val="-1"/>
        </w:rPr>
        <w:t>u</w:t>
      </w:r>
      <w:r>
        <w:t>a</w:t>
      </w:r>
      <w:r>
        <w:rPr>
          <w:spacing w:val="3"/>
        </w:rPr>
        <w:t>k</w:t>
      </w:r>
      <w:r>
        <w:t>e</w:t>
      </w:r>
      <w:r>
        <w:rPr>
          <w:spacing w:val="-7"/>
        </w:rPr>
        <w:t xml:space="preserve"> </w:t>
      </w:r>
      <w:r>
        <w:rPr>
          <w:spacing w:val="1"/>
        </w:rPr>
        <w:t>ha</w:t>
      </w:r>
      <w:r>
        <w:rPr>
          <w:spacing w:val="-5"/>
        </w:rPr>
        <w:t>z</w:t>
      </w:r>
      <w:r>
        <w:t>ards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5"/>
        </w:rPr>
        <w:t xml:space="preserve"> </w:t>
      </w:r>
      <w:r>
        <w:t>n</w:t>
      </w:r>
      <w:r>
        <w:rPr>
          <w:spacing w:val="1"/>
        </w:rPr>
        <w:t>e</w:t>
      </w:r>
      <w:r>
        <w:t>ed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o</w:t>
      </w:r>
      <w:r>
        <w:rPr>
          <w:spacing w:val="-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b</w:t>
      </w:r>
      <w:r>
        <w:rPr>
          <w:spacing w:val="-1"/>
        </w:rPr>
        <w:t>e</w:t>
      </w:r>
      <w:r>
        <w:rPr>
          <w:spacing w:val="2"/>
        </w:rPr>
        <w:t>tt</w:t>
      </w:r>
      <w:r>
        <w:t>er</w:t>
      </w:r>
      <w:r>
        <w:rPr>
          <w:spacing w:val="-7"/>
        </w:rPr>
        <w:t xml:space="preserve"> </w:t>
      </w:r>
      <w:r>
        <w:t>pre</w:t>
      </w:r>
      <w:r>
        <w:rPr>
          <w:spacing w:val="-1"/>
        </w:rPr>
        <w:t>p</w:t>
      </w:r>
      <w:r>
        <w:t>a</w:t>
      </w:r>
      <w:r>
        <w:rPr>
          <w:spacing w:val="2"/>
        </w:rPr>
        <w:t>r</w:t>
      </w:r>
      <w:r>
        <w:t>e</w:t>
      </w:r>
      <w:r>
        <w:rPr>
          <w:spacing w:val="-1"/>
        </w:rPr>
        <w:t>d</w:t>
      </w:r>
      <w:r>
        <w:t>.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5" w:line="240" w:lineRule="exact"/>
        <w:rPr>
          <w:sz w:val="24"/>
          <w:szCs w:val="24"/>
        </w:rPr>
      </w:pPr>
    </w:p>
    <w:p w:rsidR="00390CA3" w:rsidRDefault="00BD6A69">
      <w:pPr>
        <w:ind w:left="138" w:right="1060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AU" w:eastAsia="en-AU"/>
        </w:rPr>
        <w:drawing>
          <wp:inline distT="0" distB="0" distL="0" distR="0">
            <wp:extent cx="5327650" cy="3546475"/>
            <wp:effectExtent l="0" t="0" r="6350" b="0"/>
            <wp:docPr id="31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CA3" w:rsidRDefault="00BD6A69">
      <w:pPr>
        <w:spacing w:before="75"/>
        <w:ind w:left="138" w:right="150"/>
        <w:rPr>
          <w:rFonts w:ascii="Arial" w:eastAsia="Arial" w:hAnsi="Arial" w:cs="Arial"/>
          <w:sz w:val="18"/>
          <w:szCs w:val="18"/>
        </w:rPr>
      </w:pPr>
      <w:bookmarkStart w:id="70" w:name="_bookmark24"/>
      <w:bookmarkEnd w:id="70"/>
      <w:r>
        <w:rPr>
          <w:rFonts w:ascii="Arial" w:eastAsia="Arial" w:hAnsi="Arial" w:cs="Arial"/>
          <w:i/>
          <w:sz w:val="18"/>
          <w:szCs w:val="18"/>
        </w:rPr>
        <w:t>F</w:t>
      </w:r>
      <w:r>
        <w:rPr>
          <w:rFonts w:ascii="Arial" w:eastAsia="Arial" w:hAnsi="Arial" w:cs="Arial"/>
          <w:i/>
          <w:spacing w:val="1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gure</w:t>
      </w:r>
      <w:r>
        <w:rPr>
          <w:rFonts w:ascii="Arial" w:eastAsia="Arial" w:hAnsi="Arial" w:cs="Arial"/>
          <w:i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 xml:space="preserve">27: </w:t>
      </w:r>
      <w:r>
        <w:rPr>
          <w:rFonts w:ascii="Arial" w:eastAsia="Arial" w:hAnsi="Arial" w:cs="Arial"/>
          <w:i/>
          <w:spacing w:val="-3"/>
          <w:sz w:val="18"/>
          <w:szCs w:val="18"/>
        </w:rPr>
        <w:t>N</w:t>
      </w:r>
      <w:r>
        <w:rPr>
          <w:rFonts w:ascii="Arial" w:eastAsia="Arial" w:hAnsi="Arial" w:cs="Arial"/>
          <w:i/>
          <w:sz w:val="18"/>
          <w:szCs w:val="18"/>
        </w:rPr>
        <w:t>ewc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t</w:t>
      </w:r>
      <w:r>
        <w:rPr>
          <w:rFonts w:ascii="Arial" w:eastAsia="Arial" w:hAnsi="Arial" w:cs="Arial"/>
          <w:i/>
          <w:spacing w:val="1"/>
          <w:sz w:val="18"/>
          <w:szCs w:val="18"/>
        </w:rPr>
        <w:t>l</w:t>
      </w:r>
      <w:r>
        <w:rPr>
          <w:rFonts w:ascii="Arial" w:eastAsia="Arial" w:hAnsi="Arial" w:cs="Arial"/>
          <w:i/>
          <w:sz w:val="18"/>
          <w:szCs w:val="18"/>
        </w:rPr>
        <w:t>e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ear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z w:val="18"/>
          <w:szCs w:val="18"/>
        </w:rPr>
        <w:t>hq</w:t>
      </w:r>
      <w:r>
        <w:rPr>
          <w:rFonts w:ascii="Arial" w:eastAsia="Arial" w:hAnsi="Arial" w:cs="Arial"/>
          <w:i/>
          <w:spacing w:val="-2"/>
          <w:sz w:val="18"/>
          <w:szCs w:val="18"/>
        </w:rPr>
        <w:t>ua</w:t>
      </w:r>
      <w:r>
        <w:rPr>
          <w:rFonts w:ascii="Arial" w:eastAsia="Arial" w:hAnsi="Arial" w:cs="Arial"/>
          <w:i/>
          <w:spacing w:val="1"/>
          <w:sz w:val="18"/>
          <w:szCs w:val="18"/>
        </w:rPr>
        <w:t>k</w:t>
      </w:r>
      <w:r>
        <w:rPr>
          <w:rFonts w:ascii="Arial" w:eastAsia="Arial" w:hAnsi="Arial" w:cs="Arial"/>
          <w:i/>
          <w:sz w:val="18"/>
          <w:szCs w:val="18"/>
        </w:rPr>
        <w:t xml:space="preserve">e </w:t>
      </w:r>
      <w:r>
        <w:rPr>
          <w:rFonts w:ascii="Arial" w:eastAsia="Arial" w:hAnsi="Arial" w:cs="Arial"/>
          <w:i/>
          <w:spacing w:val="-2"/>
          <w:sz w:val="18"/>
          <w:szCs w:val="18"/>
        </w:rPr>
        <w:t>d</w:t>
      </w:r>
      <w:r>
        <w:rPr>
          <w:rFonts w:ascii="Arial" w:eastAsia="Arial" w:hAnsi="Arial" w:cs="Arial"/>
          <w:i/>
          <w:sz w:val="18"/>
          <w:szCs w:val="18"/>
        </w:rPr>
        <w:t>a</w:t>
      </w:r>
      <w:r>
        <w:rPr>
          <w:rFonts w:ascii="Arial" w:eastAsia="Arial" w:hAnsi="Arial" w:cs="Arial"/>
          <w:i/>
          <w:spacing w:val="-2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>age.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1" w:line="200" w:lineRule="exact"/>
        <w:rPr>
          <w:sz w:val="20"/>
          <w:szCs w:val="20"/>
        </w:rPr>
      </w:pPr>
    </w:p>
    <w:p w:rsidR="00390CA3" w:rsidRDefault="00BD6A69">
      <w:pPr>
        <w:pStyle w:val="BodyText"/>
        <w:spacing w:line="292" w:lineRule="auto"/>
        <w:ind w:right="188"/>
      </w:pPr>
      <w:r>
        <w:t>Records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p</w:t>
      </w:r>
      <w:r>
        <w:rPr>
          <w:spacing w:val="-1"/>
        </w:rPr>
        <w:t>a</w:t>
      </w:r>
      <w:r>
        <w:rPr>
          <w:spacing w:val="1"/>
        </w:rPr>
        <w:t>s</w:t>
      </w:r>
      <w:r>
        <w:t>t</w:t>
      </w:r>
      <w:r>
        <w:rPr>
          <w:spacing w:val="-8"/>
        </w:rPr>
        <w:t xml:space="preserve"> </w:t>
      </w:r>
      <w:r>
        <w:rPr>
          <w:spacing w:val="1"/>
        </w:rPr>
        <w:t>e</w:t>
      </w:r>
      <w:r>
        <w:t>arthq</w:t>
      </w:r>
      <w:r>
        <w:rPr>
          <w:spacing w:val="1"/>
        </w:rPr>
        <w:t>u</w:t>
      </w:r>
      <w:r>
        <w:t>akes</w:t>
      </w:r>
      <w:r>
        <w:rPr>
          <w:spacing w:val="-7"/>
        </w:rPr>
        <w:t xml:space="preserve"> </w:t>
      </w:r>
      <w:r>
        <w:t>h</w:t>
      </w:r>
      <w:r>
        <w:rPr>
          <w:spacing w:val="-1"/>
        </w:rPr>
        <w:t>e</w:t>
      </w:r>
      <w:r>
        <w:rPr>
          <w:spacing w:val="1"/>
        </w:rPr>
        <w:t>l</w:t>
      </w:r>
      <w:r>
        <w:t>ps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est</w:t>
      </w:r>
      <w:r>
        <w:rPr>
          <w:spacing w:val="-2"/>
        </w:rPr>
        <w:t>i</w:t>
      </w:r>
      <w:r>
        <w:rPr>
          <w:spacing w:val="4"/>
        </w:rPr>
        <w:t>m</w:t>
      </w:r>
      <w:r>
        <w:t>ate</w:t>
      </w:r>
      <w:r>
        <w:rPr>
          <w:spacing w:val="-8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6"/>
        </w:rPr>
        <w:t xml:space="preserve"> </w:t>
      </w:r>
      <w:r>
        <w:t>p</w:t>
      </w:r>
      <w:r>
        <w:rPr>
          <w:spacing w:val="1"/>
        </w:rPr>
        <w:t>oss</w:t>
      </w:r>
      <w:r>
        <w:rPr>
          <w:spacing w:val="-1"/>
        </w:rPr>
        <w:t>i</w:t>
      </w:r>
      <w:r>
        <w:t>b</w:t>
      </w:r>
      <w:r>
        <w:rPr>
          <w:spacing w:val="-2"/>
        </w:rPr>
        <w:t>l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l</w:t>
      </w:r>
      <w:r>
        <w:t>oca</w:t>
      </w:r>
      <w:r>
        <w:rPr>
          <w:spacing w:val="1"/>
        </w:rPr>
        <w:t>t</w:t>
      </w:r>
      <w:r>
        <w:rPr>
          <w:spacing w:val="-1"/>
        </w:rPr>
        <w:t>i</w:t>
      </w:r>
      <w:r>
        <w:t>o</w:t>
      </w:r>
      <w:r>
        <w:rPr>
          <w:spacing w:val="-1"/>
        </w:rPr>
        <w:t>n</w:t>
      </w:r>
      <w:r>
        <w:rPr>
          <w:spacing w:val="1"/>
        </w:rPr>
        <w:t>s</w:t>
      </w:r>
      <w:r>
        <w:t>,</w:t>
      </w:r>
      <w:r>
        <w:rPr>
          <w:spacing w:val="-8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nitu</w:t>
      </w:r>
      <w:r>
        <w:rPr>
          <w:spacing w:val="1"/>
        </w:rPr>
        <w:t>de</w:t>
      </w:r>
      <w:r>
        <w:t>s</w:t>
      </w:r>
      <w:r>
        <w:rPr>
          <w:spacing w:val="-7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7"/>
        </w:rPr>
        <w:t xml:space="preserve"> </w:t>
      </w:r>
      <w:r>
        <w:t>ch</w:t>
      </w:r>
      <w:r>
        <w:rPr>
          <w:spacing w:val="-1"/>
        </w:rPr>
        <w:t>a</w:t>
      </w:r>
      <w:r>
        <w:t>rac</w:t>
      </w:r>
      <w:r>
        <w:rPr>
          <w:spacing w:val="2"/>
        </w:rPr>
        <w:t>t</w:t>
      </w:r>
      <w:r>
        <w:t>erist</w:t>
      </w:r>
      <w:r>
        <w:rPr>
          <w:spacing w:val="-2"/>
        </w:rPr>
        <w:t>i</w:t>
      </w:r>
      <w:r>
        <w:rPr>
          <w:spacing w:val="1"/>
        </w:rPr>
        <w:t>c</w:t>
      </w:r>
      <w:r>
        <w:t>s</w:t>
      </w:r>
      <w:r>
        <w:rPr>
          <w:w w:val="99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rPr>
          <w:spacing w:val="-1"/>
        </w:rPr>
        <w:t>A</w:t>
      </w:r>
      <w:r>
        <w:t>ustral</w:t>
      </w:r>
      <w:r>
        <w:rPr>
          <w:spacing w:val="-1"/>
        </w:rPr>
        <w:t>i</w:t>
      </w:r>
      <w:r>
        <w:t>an</w:t>
      </w:r>
      <w:r>
        <w:rPr>
          <w:spacing w:val="-5"/>
        </w:rPr>
        <w:t xml:space="preserve"> </w:t>
      </w:r>
      <w:r>
        <w:t>e</w:t>
      </w:r>
      <w:r>
        <w:rPr>
          <w:spacing w:val="-1"/>
        </w:rPr>
        <w:t>a</w:t>
      </w:r>
      <w:r>
        <w:t>rt</w:t>
      </w:r>
      <w:r>
        <w:rPr>
          <w:spacing w:val="1"/>
        </w:rPr>
        <w:t>h</w:t>
      </w:r>
      <w:r>
        <w:t>q</w:t>
      </w:r>
      <w:r>
        <w:rPr>
          <w:spacing w:val="-1"/>
        </w:rPr>
        <w:t>u</w:t>
      </w:r>
      <w:r>
        <w:t>a</w:t>
      </w:r>
      <w:r>
        <w:rPr>
          <w:spacing w:val="3"/>
        </w:rPr>
        <w:t>k</w:t>
      </w:r>
      <w:r>
        <w:t>es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at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rPr>
          <w:spacing w:val="1"/>
        </w:rPr>
        <w:t>a</w:t>
      </w:r>
      <w:r>
        <w:t>y</w:t>
      </w:r>
      <w:r>
        <w:rPr>
          <w:spacing w:val="-8"/>
        </w:rPr>
        <w:t xml:space="preserve"> </w:t>
      </w:r>
      <w:r>
        <w:t>oc</w:t>
      </w:r>
      <w:r>
        <w:rPr>
          <w:spacing w:val="1"/>
        </w:rPr>
        <w:t>c</w:t>
      </w:r>
      <w:r>
        <w:t>ur</w:t>
      </w:r>
      <w:r>
        <w:rPr>
          <w:spacing w:val="-6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f</w:t>
      </w:r>
      <w:r>
        <w:t>ut</w:t>
      </w:r>
      <w:r>
        <w:rPr>
          <w:spacing w:val="-1"/>
        </w:rPr>
        <w:t>u</w:t>
      </w:r>
      <w:r>
        <w:t>re.</w:t>
      </w:r>
      <w:r>
        <w:rPr>
          <w:spacing w:val="1"/>
        </w:rPr>
        <w:t xml:space="preserve"> </w:t>
      </w:r>
      <w:r>
        <w:rPr>
          <w:spacing w:val="-1"/>
        </w:rPr>
        <w:t>E</w:t>
      </w:r>
      <w:r>
        <w:rPr>
          <w:spacing w:val="1"/>
        </w:rPr>
        <w:t>s</w:t>
      </w:r>
      <w:r>
        <w:t>t</w:t>
      </w:r>
      <w:r>
        <w:rPr>
          <w:spacing w:val="-2"/>
        </w:rPr>
        <w:t>i</w:t>
      </w:r>
      <w:r>
        <w:rPr>
          <w:spacing w:val="4"/>
        </w:rPr>
        <w:t>m</w:t>
      </w:r>
      <w:r>
        <w:t>ates</w:t>
      </w:r>
      <w:r>
        <w:rPr>
          <w:spacing w:val="-5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en</w:t>
      </w:r>
      <w:r>
        <w:rPr>
          <w:spacing w:val="-5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d</w:t>
      </w:r>
      <w:r>
        <w:t>e</w:t>
      </w:r>
      <w:r>
        <w:rPr>
          <w:spacing w:val="-6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</w:t>
      </w:r>
      <w:r>
        <w:rPr>
          <w:spacing w:val="3"/>
        </w:rPr>
        <w:t>m</w:t>
      </w:r>
      <w:r>
        <w:t>o</w:t>
      </w:r>
      <w:r>
        <w:rPr>
          <w:spacing w:val="-1"/>
        </w:rPr>
        <w:t>u</w:t>
      </w:r>
      <w:r>
        <w:t>nt</w:t>
      </w:r>
      <w:r>
        <w:rPr>
          <w:spacing w:val="-5"/>
        </w:rPr>
        <w:t xml:space="preserve"> </w:t>
      </w:r>
      <w:r>
        <w:t>of</w:t>
      </w:r>
      <w:r>
        <w:rPr>
          <w:w w:val="99"/>
        </w:rPr>
        <w:t xml:space="preserve"> </w:t>
      </w:r>
      <w:r>
        <w:t>e</w:t>
      </w:r>
      <w:r>
        <w:rPr>
          <w:spacing w:val="-1"/>
        </w:rPr>
        <w:t>n</w:t>
      </w:r>
      <w:r>
        <w:t>er</w:t>
      </w:r>
      <w:r>
        <w:rPr>
          <w:spacing w:val="4"/>
        </w:rPr>
        <w:t>g</w:t>
      </w:r>
      <w:r>
        <w:t>y</w:t>
      </w:r>
      <w:r>
        <w:rPr>
          <w:spacing w:val="-9"/>
        </w:rPr>
        <w:t xml:space="preserve"> </w:t>
      </w:r>
      <w:r>
        <w:t>t</w:t>
      </w:r>
      <w:r>
        <w:rPr>
          <w:spacing w:val="1"/>
        </w:rPr>
        <w:t>h</w:t>
      </w:r>
      <w:r>
        <w:t>at</w:t>
      </w:r>
      <w:r>
        <w:rPr>
          <w:spacing w:val="-3"/>
        </w:rPr>
        <w:t xml:space="preserve"> </w:t>
      </w:r>
      <w:r>
        <w:rPr>
          <w:spacing w:val="-1"/>
        </w:rPr>
        <w:t>i</w:t>
      </w:r>
      <w:r>
        <w:t>s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>b</w:t>
      </w:r>
      <w:r>
        <w:rPr>
          <w:spacing w:val="1"/>
        </w:rPr>
        <w:t>s</w:t>
      </w:r>
      <w:r>
        <w:t>or</w:t>
      </w:r>
      <w:r>
        <w:rPr>
          <w:spacing w:val="2"/>
        </w:rPr>
        <w:t>b</w:t>
      </w:r>
      <w:r>
        <w:t>ed</w:t>
      </w:r>
      <w:r>
        <w:rPr>
          <w:spacing w:val="-5"/>
        </w:rPr>
        <w:t xml:space="preserve"> </w:t>
      </w:r>
      <w:r>
        <w:rPr>
          <w:spacing w:val="1"/>
        </w:rPr>
        <w:t>b</w:t>
      </w:r>
      <w:r>
        <w:t>y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roc</w:t>
      </w:r>
      <w:r>
        <w:rPr>
          <w:spacing w:val="3"/>
        </w:rPr>
        <w:t>k</w:t>
      </w:r>
      <w:r>
        <w:t>s</w:t>
      </w:r>
      <w:r>
        <w:rPr>
          <w:spacing w:val="-5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</w:t>
      </w:r>
      <w:r>
        <w:rPr>
          <w:spacing w:val="-2"/>
        </w:rPr>
        <w:t>i</w:t>
      </w:r>
      <w:r>
        <w:rPr>
          <w:spacing w:val="1"/>
        </w:rPr>
        <w:t>s</w:t>
      </w:r>
      <w:r>
        <w:rPr>
          <w:spacing w:val="4"/>
        </w:rPr>
        <w:t>m</w:t>
      </w:r>
      <w:r>
        <w:rPr>
          <w:spacing w:val="-1"/>
        </w:rPr>
        <w:t>i</w:t>
      </w:r>
      <w:r>
        <w:t>c</w:t>
      </w:r>
      <w:r>
        <w:rPr>
          <w:spacing w:val="-4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a</w:t>
      </w:r>
      <w:r>
        <w:rPr>
          <w:spacing w:val="-2"/>
        </w:rPr>
        <w:t>v</w:t>
      </w:r>
      <w:r>
        <w:t>es</w:t>
      </w:r>
      <w:r>
        <w:rPr>
          <w:spacing w:val="-4"/>
        </w:rPr>
        <w:t xml:space="preserve"> </w:t>
      </w:r>
      <w:r>
        <w:rPr>
          <w:spacing w:val="1"/>
        </w:rPr>
        <w:t>p</w:t>
      </w:r>
      <w:r>
        <w:t>ass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ro</w:t>
      </w:r>
      <w:r>
        <w:rPr>
          <w:spacing w:val="-1"/>
        </w:rPr>
        <w:t>u</w:t>
      </w:r>
      <w:r>
        <w:rPr>
          <w:spacing w:val="1"/>
        </w:rPr>
        <w:t>g</w:t>
      </w:r>
      <w:r>
        <w:t>h</w:t>
      </w:r>
      <w:r>
        <w:rPr>
          <w:spacing w:val="-5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em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</w:t>
      </w:r>
      <w:r>
        <w:rPr>
          <w:spacing w:val="1"/>
        </w:rPr>
        <w:t>e</w:t>
      </w:r>
      <w:r>
        <w:t>y</w:t>
      </w:r>
      <w:r>
        <w:rPr>
          <w:spacing w:val="-6"/>
        </w:rPr>
        <w:t xml:space="preserve"> </w:t>
      </w:r>
      <w:r>
        <w:t>travel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t>rom</w:t>
      </w:r>
      <w:r>
        <w:rPr>
          <w:spacing w:val="-2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w w:val="99"/>
        </w:rPr>
        <w:t xml:space="preserve"> </w:t>
      </w:r>
      <w:r>
        <w:t>e</w:t>
      </w:r>
      <w:r>
        <w:rPr>
          <w:spacing w:val="-1"/>
        </w:rPr>
        <w:t>a</w:t>
      </w:r>
      <w:r>
        <w:t>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7"/>
        </w:rPr>
        <w:t xml:space="preserve"> </w:t>
      </w:r>
      <w:r>
        <w:rPr>
          <w:spacing w:val="1"/>
        </w:rPr>
        <w:t>f</w:t>
      </w:r>
      <w:r>
        <w:t>ocus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5"/>
        </w:rPr>
        <w:t xml:space="preserve"> </w:t>
      </w:r>
      <w:r>
        <w:t>gr</w:t>
      </w:r>
      <w:r>
        <w:rPr>
          <w:spacing w:val="2"/>
        </w:rPr>
        <w:t>o</w:t>
      </w:r>
      <w:r>
        <w:t>u</w:t>
      </w:r>
      <w:r>
        <w:rPr>
          <w:spacing w:val="-1"/>
        </w:rPr>
        <w:t>n</w:t>
      </w:r>
      <w:r>
        <w:t>d</w:t>
      </w:r>
      <w:r>
        <w:rPr>
          <w:spacing w:val="-6"/>
        </w:rPr>
        <w:t xml:space="preserve"> </w:t>
      </w:r>
      <w:r>
        <w:t>sur</w:t>
      </w:r>
      <w:r>
        <w:rPr>
          <w:spacing w:val="2"/>
        </w:rPr>
        <w:t>f</w:t>
      </w:r>
      <w:r>
        <w:t>ace.</w:t>
      </w:r>
      <w:r>
        <w:rPr>
          <w:spacing w:val="-4"/>
        </w:rPr>
        <w:t xml:space="preserve"> </w:t>
      </w:r>
      <w:r>
        <w:rPr>
          <w:spacing w:val="3"/>
        </w:rPr>
        <w:t>T</w:t>
      </w:r>
      <w:r>
        <w:t>h</w:t>
      </w:r>
      <w:r>
        <w:rPr>
          <w:spacing w:val="-2"/>
        </w:rPr>
        <w:t>i</w:t>
      </w:r>
      <w:r>
        <w:t>s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t>s</w:t>
      </w:r>
      <w:r>
        <w:rPr>
          <w:spacing w:val="-6"/>
        </w:rPr>
        <w:t xml:space="preserve"> </w:t>
      </w:r>
      <w:r>
        <w:t>d</w:t>
      </w:r>
      <w:r>
        <w:rPr>
          <w:spacing w:val="1"/>
        </w:rPr>
        <w:t>o</w:t>
      </w:r>
      <w:r>
        <w:t>ne</w:t>
      </w:r>
      <w:r>
        <w:rPr>
          <w:spacing w:val="-5"/>
        </w:rPr>
        <w:t xml:space="preserve"> </w:t>
      </w:r>
      <w:r>
        <w:rPr>
          <w:spacing w:val="1"/>
        </w:rPr>
        <w:t>us</w:t>
      </w:r>
      <w:r>
        <w:rPr>
          <w:spacing w:val="-1"/>
        </w:rPr>
        <w:t>i</w:t>
      </w:r>
      <w:r>
        <w:t>ng</w:t>
      </w:r>
      <w:r>
        <w:rPr>
          <w:spacing w:val="-6"/>
        </w:rPr>
        <w:t xml:space="preserve"> </w:t>
      </w:r>
      <w:r>
        <w:rPr>
          <w:spacing w:val="1"/>
        </w:rPr>
        <w:t>d</w:t>
      </w:r>
      <w:r>
        <w:t>ata</w:t>
      </w:r>
      <w:r>
        <w:rPr>
          <w:spacing w:val="-6"/>
        </w:rPr>
        <w:t xml:space="preserve"> </w:t>
      </w:r>
      <w:r>
        <w:t>g</w:t>
      </w:r>
      <w:r>
        <w:rPr>
          <w:spacing w:val="-1"/>
        </w:rPr>
        <w:t>a</w:t>
      </w:r>
      <w:r>
        <w:rPr>
          <w:spacing w:val="2"/>
        </w:rPr>
        <w:t>t</w:t>
      </w:r>
      <w:r>
        <w:t>h</w:t>
      </w:r>
      <w:r>
        <w:rPr>
          <w:spacing w:val="-1"/>
        </w:rPr>
        <w:t>e</w:t>
      </w:r>
      <w:r>
        <w:t>red</w:t>
      </w:r>
      <w:r>
        <w:rPr>
          <w:spacing w:val="-5"/>
        </w:rPr>
        <w:t xml:space="preserve"> </w:t>
      </w:r>
      <w:r>
        <w:rPr>
          <w:spacing w:val="1"/>
        </w:rPr>
        <w:t>f</w:t>
      </w:r>
      <w:r>
        <w:t>r</w:t>
      </w:r>
      <w:r>
        <w:rPr>
          <w:spacing w:val="-3"/>
        </w:rPr>
        <w:t>o</w:t>
      </w:r>
      <w:r>
        <w:t>m</w:t>
      </w:r>
      <w:r>
        <w:rPr>
          <w:spacing w:val="-3"/>
        </w:rPr>
        <w:t xml:space="preserve"> </w:t>
      </w:r>
      <w:r>
        <w:t>p</w:t>
      </w:r>
      <w:r>
        <w:rPr>
          <w:spacing w:val="-2"/>
        </w:rPr>
        <w:t>r</w:t>
      </w:r>
      <w:r>
        <w:t>ev</w:t>
      </w:r>
      <w:r>
        <w:rPr>
          <w:spacing w:val="-1"/>
        </w:rPr>
        <w:t>i</w:t>
      </w:r>
      <w:r>
        <w:t>o</w:t>
      </w:r>
      <w:r>
        <w:rPr>
          <w:spacing w:val="-1"/>
        </w:rPr>
        <w:t>u</w:t>
      </w:r>
      <w:r>
        <w:t>s</w:t>
      </w:r>
      <w:r>
        <w:rPr>
          <w:spacing w:val="-6"/>
        </w:rPr>
        <w:t xml:space="preserve"> </w:t>
      </w:r>
      <w:r>
        <w:rPr>
          <w:spacing w:val="1"/>
        </w:rPr>
        <w:t>e</w:t>
      </w:r>
      <w:r>
        <w:t>arth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es</w:t>
      </w:r>
      <w:r>
        <w:rPr>
          <w:w w:val="99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t>y</w:t>
      </w:r>
      <w:r>
        <w:rPr>
          <w:spacing w:val="-9"/>
        </w:rPr>
        <w:t xml:space="preserve"> </w:t>
      </w:r>
      <w:r>
        <w:t>c</w:t>
      </w:r>
      <w:r>
        <w:rPr>
          <w:spacing w:val="1"/>
        </w:rPr>
        <w:t>o</w:t>
      </w:r>
      <w:r>
        <w:t>ns</w:t>
      </w:r>
      <w:r>
        <w:rPr>
          <w:spacing w:val="-1"/>
        </w:rPr>
        <w:t>i</w:t>
      </w:r>
      <w:r>
        <w:rPr>
          <w:spacing w:val="1"/>
        </w:rPr>
        <w:t>d</w:t>
      </w:r>
      <w:r>
        <w:t>eri</w:t>
      </w:r>
      <w:r>
        <w:rPr>
          <w:spacing w:val="1"/>
        </w:rPr>
        <w:t>n</w:t>
      </w:r>
      <w:r>
        <w:t>g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-6"/>
        </w:rPr>
        <w:t xml:space="preserve"> </w:t>
      </w:r>
      <w:r>
        <w:t>re</w:t>
      </w:r>
      <w:r>
        <w:rPr>
          <w:spacing w:val="1"/>
        </w:rPr>
        <w:t>gi</w:t>
      </w:r>
      <w:r>
        <w:rPr>
          <w:spacing w:val="2"/>
        </w:rPr>
        <w:t>o</w:t>
      </w:r>
      <w:r>
        <w:t>n</w:t>
      </w:r>
      <w:r>
        <w:rPr>
          <w:spacing w:val="1"/>
        </w:rPr>
        <w:t>a</w:t>
      </w:r>
      <w:r>
        <w:t>l</w:t>
      </w:r>
      <w:r>
        <w:rPr>
          <w:spacing w:val="-6"/>
        </w:rPr>
        <w:t xml:space="preserve"> </w:t>
      </w:r>
      <w:r>
        <w:t>g</w:t>
      </w:r>
      <w:r>
        <w:rPr>
          <w:spacing w:val="1"/>
        </w:rPr>
        <w:t>e</w:t>
      </w:r>
      <w:r>
        <w:t>olo</w:t>
      </w:r>
      <w:r>
        <w:rPr>
          <w:spacing w:val="4"/>
        </w:rPr>
        <w:t>g</w:t>
      </w:r>
      <w:r>
        <w:rPr>
          <w:spacing w:val="-5"/>
        </w:rPr>
        <w:t>y</w:t>
      </w:r>
      <w:r>
        <w:t>.</w:t>
      </w:r>
      <w:r>
        <w:rPr>
          <w:spacing w:val="-4"/>
        </w:rPr>
        <w:t xml:space="preserve"> </w:t>
      </w:r>
      <w:r>
        <w:rPr>
          <w:spacing w:val="-1"/>
        </w:rPr>
        <w:t>A</w:t>
      </w:r>
      <w:r>
        <w:t>s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1"/>
        </w:rPr>
        <w:t>g</w:t>
      </w:r>
      <w:r>
        <w:t>e</w:t>
      </w:r>
      <w:r>
        <w:rPr>
          <w:spacing w:val="-1"/>
        </w:rPr>
        <w:t>n</w:t>
      </w:r>
      <w:r>
        <w:t>er</w:t>
      </w:r>
      <w:r>
        <w:rPr>
          <w:spacing w:val="2"/>
        </w:rPr>
        <w:t>a</w:t>
      </w:r>
      <w:r>
        <w:t>l</w:t>
      </w:r>
      <w:r>
        <w:rPr>
          <w:spacing w:val="-5"/>
        </w:rPr>
        <w:t xml:space="preserve"> </w:t>
      </w:r>
      <w:r>
        <w:t>ru</w:t>
      </w:r>
      <w:r>
        <w:rPr>
          <w:spacing w:val="-2"/>
        </w:rPr>
        <w:t>l</w:t>
      </w:r>
      <w:r>
        <w:t>e,</w:t>
      </w:r>
      <w:r>
        <w:rPr>
          <w:spacing w:val="-6"/>
        </w:rPr>
        <w:t xml:space="preserve"> </w:t>
      </w:r>
      <w:r>
        <w:rPr>
          <w:spacing w:val="1"/>
        </w:rPr>
        <w:t>se</w:t>
      </w:r>
      <w:r>
        <w:rPr>
          <w:spacing w:val="-1"/>
        </w:rPr>
        <w:t>i</w:t>
      </w:r>
      <w:r>
        <w:rPr>
          <w:spacing w:val="1"/>
        </w:rPr>
        <w:t>s</w:t>
      </w:r>
      <w:r>
        <w:rPr>
          <w:spacing w:val="4"/>
        </w:rPr>
        <w:t>m</w:t>
      </w:r>
      <w:r>
        <w:rPr>
          <w:spacing w:val="-1"/>
        </w:rPr>
        <w:t>i</w:t>
      </w:r>
      <w:r>
        <w:t>c</w:t>
      </w:r>
      <w:r>
        <w:rPr>
          <w:spacing w:val="-5"/>
        </w:rPr>
        <w:t xml:space="preserve"> </w:t>
      </w:r>
      <w:r>
        <w:rPr>
          <w:spacing w:val="-3"/>
        </w:rPr>
        <w:t>w</w:t>
      </w:r>
      <w:r>
        <w:t>aves</w:t>
      </w:r>
      <w:r>
        <w:rPr>
          <w:spacing w:val="-5"/>
        </w:rPr>
        <w:t xml:space="preserve"> </w:t>
      </w:r>
      <w:r>
        <w:t>tr</w:t>
      </w:r>
      <w:r>
        <w:rPr>
          <w:spacing w:val="2"/>
        </w:rPr>
        <w:t>a</w:t>
      </w:r>
      <w:r>
        <w:rPr>
          <w:spacing w:val="-2"/>
        </w:rPr>
        <w:t>v</w:t>
      </w:r>
      <w:r>
        <w:t>el</w:t>
      </w:r>
      <w:r>
        <w:rPr>
          <w:spacing w:val="-5"/>
        </w:rPr>
        <w:t xml:space="preserve"> </w:t>
      </w:r>
      <w:r>
        <w:rPr>
          <w:spacing w:val="1"/>
        </w:rPr>
        <w:t>f</w:t>
      </w:r>
      <w:r>
        <w:t>ast</w:t>
      </w:r>
      <w:r>
        <w:rPr>
          <w:spacing w:val="-4"/>
        </w:rPr>
        <w:t xml:space="preserve"> </w:t>
      </w:r>
      <w:r>
        <w:rPr>
          <w:spacing w:val="-3"/>
        </w:rPr>
        <w:t>w</w:t>
      </w:r>
      <w:r>
        <w:rPr>
          <w:spacing w:val="-1"/>
        </w:rPr>
        <w:t>i</w:t>
      </w:r>
      <w:r>
        <w:rPr>
          <w:spacing w:val="2"/>
        </w:rPr>
        <w:t>t</w:t>
      </w:r>
      <w:r>
        <w:t>h</w:t>
      </w:r>
      <w:r>
        <w:rPr>
          <w:spacing w:val="-6"/>
        </w:rPr>
        <w:t xml:space="preserve"> </w:t>
      </w:r>
      <w:r>
        <w:t>l</w:t>
      </w:r>
      <w:r>
        <w:rPr>
          <w:spacing w:val="1"/>
        </w:rPr>
        <w:t>o</w:t>
      </w:r>
      <w:r>
        <w:t>w</w:t>
      </w:r>
      <w:r>
        <w:rPr>
          <w:w w:val="99"/>
        </w:rPr>
        <w:t xml:space="preserve"> </w:t>
      </w:r>
      <w:r>
        <w:t>a</w:t>
      </w:r>
      <w:r>
        <w:rPr>
          <w:spacing w:val="4"/>
        </w:rPr>
        <w:t>m</w:t>
      </w:r>
      <w:r>
        <w:t>p</w:t>
      </w:r>
      <w:r>
        <w:rPr>
          <w:spacing w:val="-2"/>
        </w:rPr>
        <w:t>l</w:t>
      </w:r>
      <w:r>
        <w:rPr>
          <w:spacing w:val="-1"/>
        </w:rPr>
        <w:t>i</w:t>
      </w:r>
      <w:r>
        <w:t>tu</w:t>
      </w:r>
      <w:r>
        <w:rPr>
          <w:spacing w:val="-1"/>
        </w:rPr>
        <w:t>d</w:t>
      </w:r>
      <w:r>
        <w:t>e</w:t>
      </w:r>
      <w:r>
        <w:rPr>
          <w:spacing w:val="-6"/>
        </w:rPr>
        <w:t xml:space="preserve"> </w:t>
      </w:r>
      <w:r>
        <w:t>t</w:t>
      </w:r>
      <w:r>
        <w:rPr>
          <w:spacing w:val="-1"/>
        </w:rPr>
        <w:t>h</w:t>
      </w:r>
      <w:r>
        <w:t>ro</w:t>
      </w:r>
      <w:r>
        <w:rPr>
          <w:spacing w:val="1"/>
        </w:rPr>
        <w:t>u</w:t>
      </w:r>
      <w:r>
        <w:t>gh</w:t>
      </w:r>
      <w:r>
        <w:rPr>
          <w:spacing w:val="-7"/>
        </w:rPr>
        <w:t xml:space="preserve"> </w:t>
      </w:r>
      <w:r>
        <w:t>roc</w:t>
      </w:r>
      <w:r>
        <w:rPr>
          <w:spacing w:val="3"/>
        </w:rPr>
        <w:t>k</w:t>
      </w:r>
      <w:r>
        <w:t>,</w:t>
      </w:r>
      <w:r>
        <w:rPr>
          <w:spacing w:val="-7"/>
        </w:rPr>
        <w:t xml:space="preserve"> </w:t>
      </w:r>
      <w:r>
        <w:rPr>
          <w:spacing w:val="-1"/>
        </w:rPr>
        <w:t>a</w:t>
      </w:r>
      <w:r>
        <w:rPr>
          <w:spacing w:val="1"/>
        </w:rPr>
        <w:t>n</w:t>
      </w:r>
      <w:r>
        <w:t>d</w:t>
      </w:r>
      <w:r>
        <w:rPr>
          <w:spacing w:val="-7"/>
        </w:rPr>
        <w:t xml:space="preserve"> </w:t>
      </w:r>
      <w:r>
        <w:t>s</w:t>
      </w:r>
      <w:r>
        <w:rPr>
          <w:spacing w:val="-1"/>
        </w:rPr>
        <w:t>l</w:t>
      </w:r>
      <w:r>
        <w:rPr>
          <w:spacing w:val="1"/>
        </w:rPr>
        <w:t>o</w:t>
      </w:r>
      <w:r>
        <w:t>w</w:t>
      </w:r>
      <w:r>
        <w:rPr>
          <w:spacing w:val="-7"/>
        </w:rPr>
        <w:t xml:space="preserve"> </w:t>
      </w:r>
      <w:r>
        <w:t>d</w:t>
      </w:r>
      <w:r>
        <w:rPr>
          <w:spacing w:val="1"/>
        </w:rPr>
        <w:t>o</w:t>
      </w:r>
      <w:r>
        <w:t>wn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rPr>
          <w:spacing w:val="1"/>
        </w:rPr>
        <w:t>n</w:t>
      </w:r>
      <w:r>
        <w:t>d</w:t>
      </w:r>
      <w:r>
        <w:rPr>
          <w:spacing w:val="-7"/>
        </w:rPr>
        <w:t xml:space="preserve"> </w:t>
      </w:r>
      <w:r>
        <w:t>incre</w:t>
      </w:r>
      <w:r>
        <w:rPr>
          <w:spacing w:val="-1"/>
        </w:rPr>
        <w:t>a</w:t>
      </w:r>
      <w:r>
        <w:rPr>
          <w:spacing w:val="1"/>
        </w:rPr>
        <w:t>s</w:t>
      </w:r>
      <w:r>
        <w:t>e</w:t>
      </w:r>
      <w:r>
        <w:rPr>
          <w:spacing w:val="-6"/>
        </w:rPr>
        <w:t xml:space="preserve"> </w:t>
      </w:r>
      <w:r>
        <w:rPr>
          <w:spacing w:val="1"/>
        </w:rPr>
        <w:t>i</w:t>
      </w:r>
      <w:r>
        <w:t>n</w:t>
      </w:r>
      <w:r>
        <w:rPr>
          <w:spacing w:val="-7"/>
        </w:rPr>
        <w:t xml:space="preserve"> </w:t>
      </w:r>
      <w:r>
        <w:rPr>
          <w:spacing w:val="-1"/>
        </w:rPr>
        <w:t>a</w:t>
      </w:r>
      <w:r>
        <w:rPr>
          <w:spacing w:val="4"/>
        </w:rPr>
        <w:t>m</w:t>
      </w:r>
      <w:r>
        <w:t>p</w:t>
      </w:r>
      <w:r>
        <w:rPr>
          <w:spacing w:val="-2"/>
        </w:rPr>
        <w:t>l</w:t>
      </w:r>
      <w:r>
        <w:rPr>
          <w:spacing w:val="-1"/>
        </w:rPr>
        <w:t>i</w:t>
      </w:r>
      <w:r>
        <w:t>t</w:t>
      </w:r>
      <w:r>
        <w:rPr>
          <w:spacing w:val="1"/>
        </w:rPr>
        <w:t>u</w:t>
      </w:r>
      <w:r>
        <w:t>de</w:t>
      </w:r>
      <w:r>
        <w:rPr>
          <w:spacing w:val="-6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p</w:t>
      </w:r>
      <w:r>
        <w:rPr>
          <w:spacing w:val="-1"/>
        </w:rPr>
        <w:t>a</w:t>
      </w:r>
      <w:r>
        <w:rPr>
          <w:spacing w:val="1"/>
        </w:rPr>
        <w:t>ss</w:t>
      </w:r>
      <w:r>
        <w:rPr>
          <w:spacing w:val="-1"/>
        </w:rPr>
        <w:t>i</w:t>
      </w:r>
      <w:r>
        <w:rPr>
          <w:spacing w:val="1"/>
        </w:rPr>
        <w:t>n</w:t>
      </w:r>
      <w:r>
        <w:t>g</w:t>
      </w:r>
      <w:r>
        <w:rPr>
          <w:spacing w:val="-7"/>
        </w:rPr>
        <w:t xml:space="preserve"> </w:t>
      </w:r>
      <w:r>
        <w:rPr>
          <w:spacing w:val="1"/>
        </w:rPr>
        <w:t>t</w:t>
      </w:r>
      <w:r>
        <w:t>hrou</w:t>
      </w:r>
      <w:r>
        <w:rPr>
          <w:spacing w:val="1"/>
        </w:rPr>
        <w:t>g</w:t>
      </w:r>
      <w:r>
        <w:t>h</w:t>
      </w:r>
      <w:r>
        <w:rPr>
          <w:spacing w:val="-7"/>
        </w:rPr>
        <w:t xml:space="preserve"> </w:t>
      </w:r>
      <w:r>
        <w:t>sh</w:t>
      </w:r>
      <w:r>
        <w:rPr>
          <w:spacing w:val="1"/>
        </w:rPr>
        <w:t>a</w:t>
      </w:r>
      <w:r>
        <w:rPr>
          <w:spacing w:val="-1"/>
        </w:rPr>
        <w:t>ll</w:t>
      </w:r>
      <w:r>
        <w:rPr>
          <w:spacing w:val="1"/>
        </w:rPr>
        <w:t>o</w:t>
      </w:r>
      <w:r>
        <w:t>w</w:t>
      </w:r>
      <w:r>
        <w:rPr>
          <w:w w:val="99"/>
        </w:rPr>
        <w:t xml:space="preserve"> </w:t>
      </w:r>
      <w:r>
        <w:rPr>
          <w:spacing w:val="1"/>
        </w:rPr>
        <w:t>s</w:t>
      </w:r>
      <w:r>
        <w:t>e</w:t>
      </w:r>
      <w:r>
        <w:rPr>
          <w:spacing w:val="-1"/>
        </w:rPr>
        <w:t>di</w:t>
      </w:r>
      <w:r>
        <w:rPr>
          <w:spacing w:val="4"/>
        </w:rPr>
        <w:t>m</w:t>
      </w:r>
      <w:r>
        <w:t>e</w:t>
      </w:r>
      <w:r>
        <w:rPr>
          <w:spacing w:val="-1"/>
        </w:rPr>
        <w:t>n</w:t>
      </w:r>
      <w:r>
        <w:t>ts,</w:t>
      </w:r>
      <w:r>
        <w:rPr>
          <w:spacing w:val="-8"/>
        </w:rPr>
        <w:t xml:space="preserve"> </w:t>
      </w:r>
      <w:r>
        <w:rPr>
          <w:spacing w:val="1"/>
        </w:rPr>
        <w:t>s</w:t>
      </w:r>
      <w:r>
        <w:t>o</w:t>
      </w:r>
      <w:r>
        <w:rPr>
          <w:spacing w:val="-2"/>
        </w:rPr>
        <w:t>i</w:t>
      </w:r>
      <w:r>
        <w:t>l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4"/>
        </w:rPr>
        <w:t xml:space="preserve"> </w:t>
      </w:r>
      <w:r>
        <w:rPr>
          <w:spacing w:val="-3"/>
        </w:rPr>
        <w:t>w</w:t>
      </w:r>
      <w:r>
        <w:t>e</w:t>
      </w:r>
      <w:r>
        <w:rPr>
          <w:spacing w:val="1"/>
        </w:rPr>
        <w:t>a</w:t>
      </w:r>
      <w:r>
        <w:t>th</w:t>
      </w:r>
      <w:r>
        <w:rPr>
          <w:spacing w:val="1"/>
        </w:rPr>
        <w:t>e</w:t>
      </w:r>
      <w:r>
        <w:t>red</w:t>
      </w:r>
      <w:r>
        <w:rPr>
          <w:spacing w:val="-7"/>
        </w:rPr>
        <w:t xml:space="preserve"> </w:t>
      </w:r>
      <w:r>
        <w:t>roc</w:t>
      </w:r>
      <w:r>
        <w:rPr>
          <w:spacing w:val="6"/>
        </w:rPr>
        <w:t>k</w:t>
      </w:r>
      <w:r>
        <w:t>.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rPr>
          <w:spacing w:val="-2"/>
        </w:rPr>
        <w:t>i</w:t>
      </w:r>
      <w:r>
        <w:t>nsta</w:t>
      </w:r>
      <w:r>
        <w:rPr>
          <w:spacing w:val="-1"/>
        </w:rPr>
        <w:t>n</w:t>
      </w:r>
      <w:r>
        <w:rPr>
          <w:spacing w:val="1"/>
        </w:rPr>
        <w:t>c</w:t>
      </w:r>
      <w:r>
        <w:t>e,</w:t>
      </w:r>
      <w:r>
        <w:rPr>
          <w:spacing w:val="-7"/>
        </w:rPr>
        <w:t xml:space="preserve"> </w:t>
      </w:r>
      <w:r>
        <w:rPr>
          <w:spacing w:val="4"/>
        </w:rPr>
        <w:t>m</w:t>
      </w:r>
      <w:r>
        <w:t>uch</w:t>
      </w:r>
      <w:r>
        <w:rPr>
          <w:spacing w:val="-7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6"/>
        </w:rPr>
        <w:t xml:space="preserve"> </w:t>
      </w:r>
      <w:r>
        <w:t>N</w:t>
      </w:r>
      <w:r>
        <w:rPr>
          <w:spacing w:val="1"/>
        </w:rPr>
        <w:t>e</w:t>
      </w:r>
      <w:r>
        <w:rPr>
          <w:spacing w:val="-3"/>
        </w:rPr>
        <w:t>w</w:t>
      </w:r>
      <w:r>
        <w:rPr>
          <w:spacing w:val="1"/>
        </w:rPr>
        <w:t>c</w:t>
      </w:r>
      <w:r>
        <w:t>ast</w:t>
      </w:r>
      <w:r>
        <w:rPr>
          <w:spacing w:val="1"/>
        </w:rPr>
        <w:t>l</w:t>
      </w:r>
      <w:r>
        <w:t>e</w:t>
      </w:r>
      <w:r>
        <w:rPr>
          <w:spacing w:val="-7"/>
        </w:rPr>
        <w:t xml:space="preserve"> </w:t>
      </w:r>
      <w:r>
        <w:rPr>
          <w:spacing w:val="-2"/>
        </w:rPr>
        <w:t>i</w:t>
      </w:r>
      <w:r>
        <w:t>s</w:t>
      </w:r>
      <w:r>
        <w:rPr>
          <w:spacing w:val="-7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7"/>
        </w:rPr>
        <w:t xml:space="preserve"> </w:t>
      </w:r>
      <w:r>
        <w:rPr>
          <w:spacing w:val="1"/>
        </w:rPr>
        <w:t>u</w:t>
      </w:r>
      <w:r>
        <w:t>nco</w:t>
      </w:r>
      <w:r>
        <w:rPr>
          <w:spacing w:val="1"/>
        </w:rPr>
        <w:t>ns</w:t>
      </w:r>
      <w:r>
        <w:t>o</w:t>
      </w:r>
      <w:r>
        <w:rPr>
          <w:spacing w:val="-2"/>
        </w:rPr>
        <w:t>l</w:t>
      </w:r>
      <w:r>
        <w:rPr>
          <w:spacing w:val="-1"/>
        </w:rPr>
        <w:t>i</w:t>
      </w:r>
      <w:r>
        <w:rPr>
          <w:spacing w:val="1"/>
        </w:rPr>
        <w:t>d</w:t>
      </w:r>
      <w:r>
        <w:t>at</w:t>
      </w:r>
      <w:r>
        <w:rPr>
          <w:spacing w:val="1"/>
        </w:rPr>
        <w:t>e</w:t>
      </w:r>
      <w:r>
        <w:t>d</w:t>
      </w:r>
      <w:r>
        <w:rPr>
          <w:spacing w:val="-7"/>
        </w:rPr>
        <w:t xml:space="preserve"> </w:t>
      </w:r>
      <w:r>
        <w:t>se</w:t>
      </w:r>
      <w:r>
        <w:rPr>
          <w:spacing w:val="1"/>
        </w:rPr>
        <w:t>d</w:t>
      </w:r>
      <w:r>
        <w:rPr>
          <w:spacing w:val="-1"/>
        </w:rPr>
        <w:t>i</w:t>
      </w:r>
      <w:r>
        <w:rPr>
          <w:spacing w:val="4"/>
        </w:rPr>
        <w:t>m</w:t>
      </w:r>
      <w:r>
        <w:t>e</w:t>
      </w:r>
      <w:r>
        <w:rPr>
          <w:spacing w:val="5"/>
        </w:rPr>
        <w:t>n</w:t>
      </w:r>
      <w:r>
        <w:t>ts</w:t>
      </w:r>
      <w:r>
        <w:rPr>
          <w:w w:val="99"/>
        </w:rPr>
        <w:t xml:space="preserve"> </w:t>
      </w:r>
      <w:r>
        <w:rPr>
          <w:spacing w:val="1"/>
        </w:rPr>
        <w:t>s</w:t>
      </w:r>
      <w:r>
        <w:t>o</w:t>
      </w:r>
      <w:r>
        <w:rPr>
          <w:spacing w:val="-7"/>
        </w:rPr>
        <w:t xml:space="preserve"> </w:t>
      </w:r>
      <w:r>
        <w:rPr>
          <w:spacing w:val="-1"/>
        </w:rPr>
        <w:t>t</w:t>
      </w:r>
      <w:r>
        <w:t>he</w:t>
      </w:r>
      <w:r>
        <w:rPr>
          <w:spacing w:val="-6"/>
        </w:rPr>
        <w:t xml:space="preserve"> </w:t>
      </w:r>
      <w:r>
        <w:t>s</w:t>
      </w:r>
      <w:r>
        <w:rPr>
          <w:spacing w:val="1"/>
        </w:rPr>
        <w:t>h</w:t>
      </w:r>
      <w:r>
        <w:t>a</w:t>
      </w:r>
      <w:r>
        <w:rPr>
          <w:spacing w:val="3"/>
        </w:rPr>
        <w:t>k</w:t>
      </w:r>
      <w:r>
        <w:rPr>
          <w:spacing w:val="-1"/>
        </w:rPr>
        <w:t>i</w:t>
      </w:r>
      <w:r>
        <w:t>ng</w:t>
      </w:r>
      <w:r>
        <w:rPr>
          <w:spacing w:val="-6"/>
        </w:rPr>
        <w:t xml:space="preserve"> </w:t>
      </w:r>
      <w:r>
        <w:t>d</w:t>
      </w:r>
      <w:r>
        <w:rPr>
          <w:spacing w:val="1"/>
        </w:rPr>
        <w:t>u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t>o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1"/>
        </w:rPr>
        <w:t>1</w:t>
      </w:r>
      <w:r>
        <w:t>9</w:t>
      </w:r>
      <w:r>
        <w:rPr>
          <w:spacing w:val="-1"/>
        </w:rPr>
        <w:t>8</w:t>
      </w:r>
      <w:r>
        <w:t>9</w:t>
      </w:r>
      <w:r>
        <w:rPr>
          <w:spacing w:val="-4"/>
        </w:rPr>
        <w:t xml:space="preserve"> </w:t>
      </w:r>
      <w:r>
        <w:t>e</w:t>
      </w:r>
      <w:r>
        <w:rPr>
          <w:spacing w:val="-1"/>
        </w:rPr>
        <w:t>a</w:t>
      </w:r>
      <w:r>
        <w:t>rt</w:t>
      </w:r>
      <w:r>
        <w:rPr>
          <w:spacing w:val="1"/>
        </w:rPr>
        <w:t>h</w:t>
      </w:r>
      <w:r>
        <w:t>q</w:t>
      </w:r>
      <w:r>
        <w:rPr>
          <w:spacing w:val="-1"/>
        </w:rPr>
        <w:t>u</w:t>
      </w:r>
      <w:r>
        <w:t>a</w:t>
      </w:r>
      <w:r>
        <w:rPr>
          <w:spacing w:val="3"/>
        </w:rPr>
        <w:t>k</w:t>
      </w:r>
      <w:r>
        <w:t>e</w:t>
      </w:r>
      <w:r>
        <w:rPr>
          <w:spacing w:val="-4"/>
        </w:rPr>
        <w:t xml:space="preserve"> </w:t>
      </w:r>
      <w:r>
        <w:rPr>
          <w:spacing w:val="-3"/>
        </w:rPr>
        <w:t>w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3"/>
        </w:rPr>
        <w:t>m</w:t>
      </w:r>
      <w:r>
        <w:t>p</w:t>
      </w:r>
      <w:r>
        <w:rPr>
          <w:spacing w:val="-2"/>
        </w:rPr>
        <w:t>l</w:t>
      </w:r>
      <w:r>
        <w:rPr>
          <w:spacing w:val="-1"/>
        </w:rPr>
        <w:t>i</w:t>
      </w:r>
      <w:r>
        <w:rPr>
          <w:spacing w:val="2"/>
        </w:rPr>
        <w:t>f</w:t>
      </w:r>
      <w:r>
        <w:rPr>
          <w:spacing w:val="1"/>
        </w:rPr>
        <w:t>i</w:t>
      </w:r>
      <w:r>
        <w:t>e</w:t>
      </w:r>
      <w:r>
        <w:rPr>
          <w:spacing w:val="-1"/>
        </w:rPr>
        <w:t>d</w:t>
      </w:r>
      <w:r>
        <w:t>.</w:t>
      </w:r>
    </w:p>
    <w:p w:rsidR="00390CA3" w:rsidRDefault="00390CA3">
      <w:pPr>
        <w:spacing w:line="292" w:lineRule="auto"/>
        <w:sectPr w:rsidR="00390CA3">
          <w:footerReference w:type="default" r:id="rId100"/>
          <w:pgSz w:w="11907" w:h="16840"/>
          <w:pgMar w:top="1560" w:right="1280" w:bottom="780" w:left="1280" w:header="0" w:footer="585" w:gutter="0"/>
          <w:cols w:space="720"/>
        </w:sectPr>
      </w:pPr>
    </w:p>
    <w:p w:rsidR="00390CA3" w:rsidRDefault="00390CA3">
      <w:pPr>
        <w:spacing w:before="7" w:line="130" w:lineRule="exact"/>
        <w:rPr>
          <w:sz w:val="13"/>
          <w:szCs w:val="13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pStyle w:val="BodyText"/>
        <w:spacing w:before="74" w:line="292" w:lineRule="auto"/>
        <w:ind w:right="219"/>
      </w:pPr>
      <w:r>
        <w:rPr>
          <w:spacing w:val="3"/>
        </w:rPr>
        <w:t>T</w:t>
      </w:r>
      <w:r>
        <w:t>o</w:t>
      </w:r>
      <w:r>
        <w:rPr>
          <w:spacing w:val="-7"/>
        </w:rPr>
        <w:t xml:space="preserve"> </w:t>
      </w:r>
      <w:r>
        <w:rPr>
          <w:spacing w:val="-1"/>
        </w:rPr>
        <w:t>a</w:t>
      </w:r>
      <w:r>
        <w:rPr>
          <w:spacing w:val="1"/>
        </w:rPr>
        <w:t>ss</w:t>
      </w:r>
      <w:r>
        <w:t>ess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rPr>
          <w:spacing w:val="4"/>
        </w:rPr>
        <w:t>m</w:t>
      </w:r>
      <w:r>
        <w:t>p</w:t>
      </w:r>
      <w:r>
        <w:rPr>
          <w:spacing w:val="-1"/>
        </w:rPr>
        <w:t>a</w:t>
      </w:r>
      <w:r>
        <w:rPr>
          <w:spacing w:val="1"/>
        </w:rPr>
        <w:t>c</w:t>
      </w:r>
      <w:r>
        <w:t>t</w:t>
      </w:r>
      <w:r>
        <w:rPr>
          <w:spacing w:val="-6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5"/>
        </w:rPr>
        <w:t xml:space="preserve"> </w:t>
      </w:r>
      <w:r>
        <w:t>e</w:t>
      </w:r>
      <w:r>
        <w:rPr>
          <w:spacing w:val="-1"/>
        </w:rPr>
        <w:t>a</w:t>
      </w:r>
      <w:r>
        <w:t>rth</w:t>
      </w:r>
      <w:r>
        <w:rPr>
          <w:spacing w:val="-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es</w:t>
      </w:r>
      <w:r>
        <w:rPr>
          <w:spacing w:val="-5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-5"/>
        </w:rPr>
        <w:t xml:space="preserve"> </w:t>
      </w:r>
      <w:r>
        <w:rPr>
          <w:spacing w:val="-1"/>
        </w:rPr>
        <w:t>A</w:t>
      </w:r>
      <w:r>
        <w:t>ustr</w:t>
      </w:r>
      <w:r>
        <w:rPr>
          <w:spacing w:val="1"/>
        </w:rPr>
        <w:t>a</w:t>
      </w:r>
      <w:r>
        <w:rPr>
          <w:spacing w:val="-1"/>
        </w:rPr>
        <w:t>li</w:t>
      </w:r>
      <w:r>
        <w:t xml:space="preserve">a </w:t>
      </w:r>
      <w:r>
        <w:rPr>
          <w:spacing w:val="1"/>
        </w:rPr>
        <w:t>sc</w:t>
      </w:r>
      <w:r>
        <w:rPr>
          <w:spacing w:val="-1"/>
        </w:rPr>
        <w:t>i</w:t>
      </w:r>
      <w:r>
        <w:t>e</w:t>
      </w:r>
      <w:r>
        <w:rPr>
          <w:spacing w:val="1"/>
        </w:rPr>
        <w:t>n</w:t>
      </w:r>
      <w:r>
        <w:t>t</w:t>
      </w:r>
      <w:r>
        <w:rPr>
          <w:spacing w:val="-2"/>
        </w:rPr>
        <w:t>i</w:t>
      </w:r>
      <w:r>
        <w:rPr>
          <w:spacing w:val="1"/>
        </w:rPr>
        <w:t>s</w:t>
      </w:r>
      <w:r>
        <w:t>ts</w:t>
      </w:r>
      <w:r>
        <w:rPr>
          <w:spacing w:val="-5"/>
        </w:rPr>
        <w:t xml:space="preserve"> </w:t>
      </w:r>
      <w:r>
        <w:rPr>
          <w:spacing w:val="4"/>
        </w:rPr>
        <w:t>m</w:t>
      </w:r>
      <w:r>
        <w:t>ust</w:t>
      </w:r>
      <w:r>
        <w:rPr>
          <w:spacing w:val="-6"/>
        </w:rPr>
        <w:t xml:space="preserve"> </w:t>
      </w:r>
      <w:r>
        <w:rPr>
          <w:spacing w:val="-1"/>
        </w:rPr>
        <w:t>e</w:t>
      </w:r>
      <w:r>
        <w:rPr>
          <w:spacing w:val="1"/>
        </w:rPr>
        <w:t>s</w:t>
      </w:r>
      <w:r>
        <w:t>t</w:t>
      </w:r>
      <w:r>
        <w:rPr>
          <w:spacing w:val="-5"/>
        </w:rPr>
        <w:t>i</w:t>
      </w:r>
      <w:r>
        <w:rPr>
          <w:spacing w:val="4"/>
        </w:rPr>
        <w:t>m</w:t>
      </w:r>
      <w:r>
        <w:t>ate</w:t>
      </w:r>
      <w:r>
        <w:rPr>
          <w:spacing w:val="-6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5"/>
        </w:rPr>
        <w:t xml:space="preserve"> </w:t>
      </w:r>
      <w:r>
        <w:rPr>
          <w:spacing w:val="-1"/>
        </w:rPr>
        <w:t>l</w:t>
      </w:r>
      <w:r>
        <w:rPr>
          <w:spacing w:val="1"/>
        </w:rPr>
        <w:t>e</w:t>
      </w:r>
      <w:r>
        <w:rPr>
          <w:spacing w:val="-2"/>
        </w:rPr>
        <w:t>v</w:t>
      </w:r>
      <w:r>
        <w:rPr>
          <w:spacing w:val="1"/>
        </w:rPr>
        <w:t>e</w:t>
      </w:r>
      <w:r>
        <w:t>l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grou</w:t>
      </w:r>
      <w:r>
        <w:rPr>
          <w:spacing w:val="1"/>
        </w:rPr>
        <w:t>n</w:t>
      </w:r>
      <w:r>
        <w:t>d</w:t>
      </w:r>
      <w:r>
        <w:rPr>
          <w:spacing w:val="-7"/>
        </w:rPr>
        <w:t xml:space="preserve"> </w:t>
      </w:r>
      <w:r>
        <w:t>sh</w:t>
      </w:r>
      <w:r>
        <w:rPr>
          <w:spacing w:val="-1"/>
        </w:rPr>
        <w:t>a</w:t>
      </w:r>
      <w:r>
        <w:rPr>
          <w:spacing w:val="3"/>
        </w:rPr>
        <w:t>k</w:t>
      </w:r>
      <w:r>
        <w:rPr>
          <w:spacing w:val="-1"/>
        </w:rPr>
        <w:t>i</w:t>
      </w:r>
      <w:r>
        <w:t>ng</w:t>
      </w:r>
      <w:r>
        <w:rPr>
          <w:w w:val="99"/>
        </w:rPr>
        <w:t xml:space="preserve"> </w:t>
      </w:r>
      <w:r>
        <w:t>wh</w:t>
      </w:r>
      <w:r>
        <w:rPr>
          <w:spacing w:val="-2"/>
        </w:rPr>
        <w:t>i</w:t>
      </w:r>
      <w:r>
        <w:rPr>
          <w:spacing w:val="1"/>
        </w:rPr>
        <w:t>c</w:t>
      </w:r>
      <w:r>
        <w:t>h</w:t>
      </w:r>
      <w:r>
        <w:rPr>
          <w:spacing w:val="-4"/>
        </w:rPr>
        <w:t xml:space="preserve"> </w:t>
      </w:r>
      <w:r>
        <w:rPr>
          <w:spacing w:val="-1"/>
        </w:rPr>
        <w:t>i</w:t>
      </w:r>
      <w:r>
        <w:t>s</w:t>
      </w:r>
      <w:r>
        <w:rPr>
          <w:spacing w:val="-5"/>
        </w:rPr>
        <w:t xml:space="preserve"> </w:t>
      </w:r>
      <w:r>
        <w:rPr>
          <w:spacing w:val="1"/>
        </w:rPr>
        <w:t>l</w:t>
      </w:r>
      <w:r>
        <w:rPr>
          <w:spacing w:val="-1"/>
        </w:rPr>
        <w:t>i</w:t>
      </w:r>
      <w:r>
        <w:rPr>
          <w:spacing w:val="3"/>
        </w:rPr>
        <w:t>k</w:t>
      </w:r>
      <w:r>
        <w:t>ely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oc</w:t>
      </w:r>
      <w:r>
        <w:rPr>
          <w:spacing w:val="1"/>
        </w:rPr>
        <w:t>c</w:t>
      </w:r>
      <w:r>
        <w:t>ur</w:t>
      </w:r>
      <w:r>
        <w:rPr>
          <w:spacing w:val="-6"/>
        </w:rPr>
        <w:t xml:space="preserve"> </w:t>
      </w:r>
      <w:r>
        <w:t>d</w:t>
      </w:r>
      <w:r>
        <w:rPr>
          <w:spacing w:val="1"/>
        </w:rPr>
        <w:t>u</w:t>
      </w:r>
      <w:r>
        <w:t>e</w:t>
      </w:r>
      <w:r>
        <w:rPr>
          <w:spacing w:val="-3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</w:t>
      </w:r>
      <w:r>
        <w:rPr>
          <w:spacing w:val="-1"/>
        </w:rPr>
        <w:t>a</w:t>
      </w:r>
      <w:r>
        <w:t>r</w:t>
      </w:r>
      <w:r>
        <w:rPr>
          <w:spacing w:val="2"/>
        </w:rPr>
        <w:t>t</w:t>
      </w:r>
      <w:r>
        <w:t>h</w:t>
      </w:r>
      <w:r>
        <w:rPr>
          <w:spacing w:val="-1"/>
        </w:rPr>
        <w:t>q</w:t>
      </w:r>
      <w:r>
        <w:rPr>
          <w:spacing w:val="1"/>
        </w:rPr>
        <w:t>u</w:t>
      </w:r>
      <w:r>
        <w:t>a</w:t>
      </w:r>
      <w:r>
        <w:rPr>
          <w:spacing w:val="3"/>
        </w:rPr>
        <w:t>k</w:t>
      </w:r>
      <w:r>
        <w:t>es.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t>he</w:t>
      </w:r>
      <w:r>
        <w:rPr>
          <w:spacing w:val="-6"/>
        </w:rPr>
        <w:t xml:space="preserve"> </w:t>
      </w:r>
      <w:r>
        <w:rPr>
          <w:spacing w:val="-3"/>
        </w:rPr>
        <w:t>a</w:t>
      </w:r>
      <w:r>
        <w:rPr>
          <w:spacing w:val="4"/>
        </w:rPr>
        <w:t>m</w:t>
      </w:r>
      <w:r>
        <w:t>o</w:t>
      </w:r>
      <w:r>
        <w:rPr>
          <w:spacing w:val="-1"/>
        </w:rPr>
        <w:t>u</w:t>
      </w:r>
      <w:r>
        <w:t>nt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grou</w:t>
      </w:r>
      <w:r>
        <w:rPr>
          <w:spacing w:val="-1"/>
        </w:rPr>
        <w:t>n</w:t>
      </w:r>
      <w:r>
        <w:t>d</w:t>
      </w:r>
      <w:r>
        <w:rPr>
          <w:spacing w:val="-4"/>
        </w:rPr>
        <w:t xml:space="preserve"> </w:t>
      </w:r>
      <w:r>
        <w:t>sh</w:t>
      </w:r>
      <w:r>
        <w:rPr>
          <w:spacing w:val="-1"/>
        </w:rPr>
        <w:t>a</w:t>
      </w:r>
      <w:r>
        <w:rPr>
          <w:spacing w:val="3"/>
        </w:rPr>
        <w:t>k</w:t>
      </w:r>
      <w:r>
        <w:rPr>
          <w:spacing w:val="-1"/>
        </w:rPr>
        <w:t>i</w:t>
      </w:r>
      <w:r>
        <w:t>ng</w:t>
      </w:r>
      <w:r>
        <w:rPr>
          <w:spacing w:val="-6"/>
        </w:rPr>
        <w:t xml:space="preserve"> </w:t>
      </w:r>
      <w:r>
        <w:rPr>
          <w:spacing w:val="1"/>
        </w:rPr>
        <w:t>d</w:t>
      </w:r>
      <w:r>
        <w:t>e</w:t>
      </w:r>
      <w:r>
        <w:rPr>
          <w:spacing w:val="-1"/>
        </w:rPr>
        <w:t>p</w:t>
      </w:r>
      <w:r>
        <w:rPr>
          <w:spacing w:val="1"/>
        </w:rPr>
        <w:t>e</w:t>
      </w:r>
      <w:r>
        <w:t>n</w:t>
      </w:r>
      <w:r>
        <w:rPr>
          <w:spacing w:val="1"/>
        </w:rPr>
        <w:t>d</w:t>
      </w:r>
      <w:r>
        <w:t>s</w:t>
      </w:r>
      <w:r>
        <w:rPr>
          <w:spacing w:val="-4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5"/>
        </w:rPr>
        <w:t xml:space="preserve"> </w:t>
      </w:r>
      <w:r>
        <w:t>s</w:t>
      </w:r>
      <w:r>
        <w:rPr>
          <w:spacing w:val="10"/>
        </w:rPr>
        <w:t>i</w:t>
      </w:r>
      <w:r>
        <w:rPr>
          <w:spacing w:val="-2"/>
        </w:rPr>
        <w:t>z</w:t>
      </w:r>
      <w:r>
        <w:t>e</w:t>
      </w:r>
      <w:r>
        <w:rPr>
          <w:spacing w:val="-6"/>
        </w:rPr>
        <w:t xml:space="preserve"> </w:t>
      </w:r>
      <w:r>
        <w:rPr>
          <w:spacing w:val="1"/>
        </w:rPr>
        <w:t>a</w:t>
      </w:r>
      <w:r>
        <w:t>nd</w:t>
      </w:r>
      <w:r>
        <w:rPr>
          <w:w w:val="99"/>
        </w:rPr>
        <w:t xml:space="preserve"> </w:t>
      </w:r>
      <w:r>
        <w:t>d</w:t>
      </w:r>
      <w:r>
        <w:rPr>
          <w:spacing w:val="-2"/>
        </w:rPr>
        <w:t>i</w:t>
      </w:r>
      <w:r>
        <w:rPr>
          <w:spacing w:val="1"/>
        </w:rPr>
        <w:t>s</w:t>
      </w:r>
      <w:r>
        <w:t>ta</w:t>
      </w:r>
      <w:r>
        <w:rPr>
          <w:spacing w:val="-1"/>
        </w:rPr>
        <w:t>n</w:t>
      </w:r>
      <w:r>
        <w:rPr>
          <w:spacing w:val="1"/>
        </w:rPr>
        <w:t>c</w:t>
      </w:r>
      <w:r>
        <w:t>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4"/>
        </w:rPr>
        <w:t xml:space="preserve"> </w:t>
      </w:r>
      <w:r>
        <w:t>e</w:t>
      </w:r>
      <w:r>
        <w:rPr>
          <w:spacing w:val="-1"/>
        </w:rPr>
        <w:t>a</w:t>
      </w:r>
      <w:r>
        <w:t>rt</w:t>
      </w:r>
      <w:r>
        <w:rPr>
          <w:spacing w:val="1"/>
        </w:rPr>
        <w:t>h</w:t>
      </w:r>
      <w:r>
        <w:t>q</w:t>
      </w:r>
      <w:r>
        <w:rPr>
          <w:spacing w:val="-1"/>
        </w:rPr>
        <w:t>u</w:t>
      </w:r>
      <w:r>
        <w:t>a</w:t>
      </w:r>
      <w:r>
        <w:rPr>
          <w:spacing w:val="3"/>
        </w:rPr>
        <w:t>k</w:t>
      </w:r>
      <w:r>
        <w:t>e,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4"/>
        </w:rPr>
        <w:t xml:space="preserve"> </w:t>
      </w:r>
      <w:r>
        <w:t>h</w:t>
      </w:r>
      <w:r>
        <w:rPr>
          <w:spacing w:val="1"/>
        </w:rPr>
        <w:t>o</w:t>
      </w:r>
      <w:r>
        <w:t>w</w:t>
      </w:r>
      <w:r>
        <w:rPr>
          <w:spacing w:val="-8"/>
        </w:rPr>
        <w:t xml:space="preserve"> </w:t>
      </w:r>
      <w:r>
        <w:rPr>
          <w:spacing w:val="4"/>
        </w:rPr>
        <w:t>m</w:t>
      </w:r>
      <w:r>
        <w:t>uch</w:t>
      </w:r>
      <w:r>
        <w:rPr>
          <w:spacing w:val="-5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6"/>
        </w:rPr>
        <w:t xml:space="preserve"> </w:t>
      </w:r>
      <w:r>
        <w:rPr>
          <w:spacing w:val="1"/>
        </w:rPr>
        <w:t>e</w:t>
      </w:r>
      <w:r>
        <w:t>n</w:t>
      </w:r>
      <w:r>
        <w:rPr>
          <w:spacing w:val="-1"/>
        </w:rPr>
        <w:t>e</w:t>
      </w:r>
      <w:r>
        <w:rPr>
          <w:spacing w:val="3"/>
        </w:rPr>
        <w:t>r</w:t>
      </w:r>
      <w:r>
        <w:rPr>
          <w:spacing w:val="1"/>
        </w:rPr>
        <w:t>g</w:t>
      </w:r>
      <w:r>
        <w:t>y</w:t>
      </w:r>
      <w:r>
        <w:rPr>
          <w:spacing w:val="-6"/>
        </w:rPr>
        <w:t xml:space="preserve"> </w:t>
      </w:r>
      <w:r>
        <w:rPr>
          <w:spacing w:val="-1"/>
        </w:rPr>
        <w:t>i</w:t>
      </w:r>
      <w:r>
        <w:t>s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>b</w:t>
      </w:r>
      <w:r>
        <w:rPr>
          <w:spacing w:val="1"/>
        </w:rPr>
        <w:t>s</w:t>
      </w:r>
      <w:r>
        <w:t>or</w:t>
      </w:r>
      <w:r>
        <w:rPr>
          <w:spacing w:val="2"/>
        </w:rPr>
        <w:t>b</w:t>
      </w:r>
      <w:r>
        <w:t>ed</w:t>
      </w:r>
      <w:r>
        <w:rPr>
          <w:spacing w:val="-5"/>
        </w:rPr>
        <w:t xml:space="preserve"> </w:t>
      </w:r>
      <w:r>
        <w:rPr>
          <w:spacing w:val="1"/>
        </w:rPr>
        <w:t>b</w:t>
      </w:r>
      <w:r>
        <w:t>y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roc</w:t>
      </w:r>
      <w:r>
        <w:rPr>
          <w:spacing w:val="3"/>
        </w:rPr>
        <w:t>k</w:t>
      </w:r>
      <w:r>
        <w:t>s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6"/>
        </w:rPr>
        <w:t xml:space="preserve"> </w:t>
      </w:r>
      <w:r>
        <w:t>s</w:t>
      </w:r>
      <w:r>
        <w:rPr>
          <w:spacing w:val="1"/>
        </w:rPr>
        <w:t>o</w:t>
      </w:r>
      <w:r>
        <w:rPr>
          <w:spacing w:val="-1"/>
        </w:rPr>
        <w:t>il</w:t>
      </w:r>
      <w:r>
        <w:t>s</w:t>
      </w:r>
      <w:r>
        <w:rPr>
          <w:spacing w:val="-3"/>
        </w:rPr>
        <w:t xml:space="preserve"> </w:t>
      </w:r>
      <w:r>
        <w:t>b</w:t>
      </w:r>
      <w:r>
        <w:rPr>
          <w:spacing w:val="-1"/>
        </w:rPr>
        <w:t>e</w:t>
      </w:r>
      <w:r>
        <w:rPr>
          <w:spacing w:val="2"/>
        </w:rPr>
        <w:t>t</w:t>
      </w:r>
      <w:r>
        <w:t>ween</w:t>
      </w:r>
      <w:r>
        <w:rPr>
          <w:w w:val="9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1"/>
        </w:rPr>
        <w:t>e</w:t>
      </w:r>
      <w:r>
        <w:t>arth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t>nd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</w:t>
      </w:r>
      <w:r>
        <w:rPr>
          <w:spacing w:val="1"/>
        </w:rPr>
        <w:t>u</w:t>
      </w:r>
      <w:r>
        <w:rPr>
          <w:spacing w:val="-1"/>
        </w:rPr>
        <w:t>i</w:t>
      </w:r>
      <w:r>
        <w:rPr>
          <w:spacing w:val="1"/>
        </w:rPr>
        <w:t>l</w:t>
      </w:r>
      <w:r>
        <w:t>d</w:t>
      </w:r>
      <w:r>
        <w:rPr>
          <w:spacing w:val="-2"/>
        </w:rPr>
        <w:t>i</w:t>
      </w:r>
      <w:r>
        <w:rPr>
          <w:spacing w:val="1"/>
        </w:rPr>
        <w:t>n</w:t>
      </w:r>
      <w:r>
        <w:t>g</w:t>
      </w:r>
      <w:r>
        <w:rPr>
          <w:spacing w:val="-4"/>
        </w:rPr>
        <w:t xml:space="preserve"> </w:t>
      </w:r>
      <w:hyperlink w:anchor="_bookmark25" w:history="1">
        <w:r>
          <w:t>(F</w:t>
        </w:r>
        <w:r>
          <w:rPr>
            <w:spacing w:val="-1"/>
          </w:rPr>
          <w:t>i</w:t>
        </w:r>
        <w:r>
          <w:rPr>
            <w:spacing w:val="1"/>
          </w:rPr>
          <w:t>g</w:t>
        </w:r>
        <w:r>
          <w:t>ure</w:t>
        </w:r>
        <w:r>
          <w:rPr>
            <w:spacing w:val="-5"/>
          </w:rPr>
          <w:t xml:space="preserve"> </w:t>
        </w:r>
        <w:r>
          <w:rPr>
            <w:spacing w:val="2"/>
          </w:rPr>
          <w:t>2</w:t>
        </w:r>
        <w:r>
          <w:rPr>
            <w:spacing w:val="-1"/>
          </w:rPr>
          <w:t>8</w:t>
        </w:r>
      </w:hyperlink>
      <w:r>
        <w:t>).</w:t>
      </w:r>
      <w:r>
        <w:rPr>
          <w:spacing w:val="-6"/>
        </w:rPr>
        <w:t xml:space="preserve"> </w:t>
      </w:r>
      <w:r>
        <w:rPr>
          <w:spacing w:val="3"/>
        </w:rPr>
        <w:t>T</w:t>
      </w:r>
      <w:r>
        <w:t>h</w:t>
      </w:r>
      <w:r>
        <w:rPr>
          <w:spacing w:val="-2"/>
        </w:rPr>
        <w:t>i</w:t>
      </w:r>
      <w:r>
        <w:t>s</w:t>
      </w:r>
      <w:r>
        <w:rPr>
          <w:spacing w:val="-5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1"/>
        </w:rPr>
        <w:t>f</w:t>
      </w:r>
      <w:r>
        <w:t>or</w:t>
      </w:r>
      <w:r>
        <w:rPr>
          <w:spacing w:val="4"/>
        </w:rPr>
        <w:t>m</w:t>
      </w:r>
      <w:r>
        <w:t>at</w:t>
      </w:r>
      <w:r>
        <w:rPr>
          <w:spacing w:val="-2"/>
        </w:rPr>
        <w:t>i</w:t>
      </w:r>
      <w:r>
        <w:t>on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u</w:t>
      </w:r>
      <w:r>
        <w:rPr>
          <w:spacing w:val="1"/>
        </w:rPr>
        <w:t>s</w:t>
      </w:r>
      <w:r>
        <w:t>ed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</w:t>
      </w:r>
      <w:r>
        <w:rPr>
          <w:spacing w:val="1"/>
        </w:rPr>
        <w:t>o</w:t>
      </w:r>
      <w:r>
        <w:t>ns</w:t>
      </w:r>
      <w:r>
        <w:rPr>
          <w:spacing w:val="-1"/>
        </w:rPr>
        <w:t>i</w:t>
      </w:r>
      <w:r>
        <w:t>d</w:t>
      </w:r>
      <w:r>
        <w:rPr>
          <w:spacing w:val="-1"/>
        </w:rPr>
        <w:t>e</w:t>
      </w:r>
      <w:r>
        <w:t>r</w:t>
      </w:r>
      <w:r>
        <w:rPr>
          <w:spacing w:val="-5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5"/>
        </w:rPr>
        <w:t xml:space="preserve"> </w:t>
      </w:r>
      <w:r>
        <w:rPr>
          <w:spacing w:val="-1"/>
        </w:rPr>
        <w:t>li</w:t>
      </w:r>
      <w:r>
        <w:rPr>
          <w:spacing w:val="3"/>
        </w:rPr>
        <w:t>k</w:t>
      </w:r>
      <w:r>
        <w:t>ely</w:t>
      </w:r>
      <w:r>
        <w:rPr>
          <w:spacing w:val="-7"/>
        </w:rPr>
        <w:t xml:space="preserve"> </w:t>
      </w:r>
      <w:r>
        <w:t>e</w:t>
      </w:r>
      <w:r>
        <w:rPr>
          <w:spacing w:val="1"/>
        </w:rPr>
        <w:t>f</w:t>
      </w:r>
      <w:r>
        <w:rPr>
          <w:spacing w:val="2"/>
        </w:rPr>
        <w:t>f</w:t>
      </w:r>
      <w:r>
        <w:t>ect</w:t>
      </w:r>
      <w:r>
        <w:rPr>
          <w:w w:val="99"/>
        </w:rPr>
        <w:t xml:space="preserve"> </w:t>
      </w:r>
      <w:r>
        <w:t>th</w:t>
      </w:r>
      <w:r>
        <w:rPr>
          <w:spacing w:val="-2"/>
        </w:rPr>
        <w:t>i</w:t>
      </w:r>
      <w:r>
        <w:t>s</w:t>
      </w:r>
      <w:r>
        <w:rPr>
          <w:spacing w:val="-5"/>
        </w:rPr>
        <w:t xml:space="preserve"> </w:t>
      </w:r>
      <w:r>
        <w:t>gr</w:t>
      </w:r>
      <w:r>
        <w:rPr>
          <w:spacing w:val="2"/>
        </w:rPr>
        <w:t>o</w:t>
      </w:r>
      <w:r>
        <w:t>u</w:t>
      </w:r>
      <w:r>
        <w:rPr>
          <w:spacing w:val="-1"/>
        </w:rPr>
        <w:t>n</w:t>
      </w:r>
      <w:r>
        <w:t>d</w:t>
      </w:r>
      <w:r>
        <w:rPr>
          <w:spacing w:val="-6"/>
        </w:rPr>
        <w:t xml:space="preserve"> </w:t>
      </w:r>
      <w:r>
        <w:rPr>
          <w:spacing w:val="2"/>
        </w:rPr>
        <w:t>s</w:t>
      </w:r>
      <w:r>
        <w:t>h</w:t>
      </w:r>
      <w:r>
        <w:rPr>
          <w:spacing w:val="-1"/>
        </w:rPr>
        <w:t>a</w:t>
      </w:r>
      <w:r>
        <w:rPr>
          <w:spacing w:val="3"/>
        </w:rPr>
        <w:t>k</w:t>
      </w:r>
      <w:r>
        <w:rPr>
          <w:spacing w:val="-1"/>
        </w:rPr>
        <w:t>i</w:t>
      </w:r>
      <w:r>
        <w:t>ng</w:t>
      </w:r>
      <w:r>
        <w:rPr>
          <w:spacing w:val="-5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o</w:t>
      </w:r>
      <w:r>
        <w:t>uld</w:t>
      </w:r>
      <w:r>
        <w:rPr>
          <w:spacing w:val="-5"/>
        </w:rPr>
        <w:t xml:space="preserve"> </w:t>
      </w:r>
      <w:r>
        <w:t>h</w:t>
      </w:r>
      <w:r>
        <w:rPr>
          <w:spacing w:val="-1"/>
        </w:rPr>
        <w:t>a</w:t>
      </w:r>
      <w:r>
        <w:rPr>
          <w:spacing w:val="1"/>
        </w:rPr>
        <w:t>v</w:t>
      </w:r>
      <w:r>
        <w:t>e</w:t>
      </w:r>
      <w:r>
        <w:rPr>
          <w:spacing w:val="-5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b</w:t>
      </w:r>
      <w:r>
        <w:rPr>
          <w:spacing w:val="1"/>
        </w:rPr>
        <w:t>u</w:t>
      </w:r>
      <w:r>
        <w:rPr>
          <w:spacing w:val="-1"/>
        </w:rPr>
        <w:t>i</w:t>
      </w:r>
      <w:r>
        <w:rPr>
          <w:spacing w:val="1"/>
        </w:rPr>
        <w:t>l</w:t>
      </w:r>
      <w:r>
        <w:t>din</w:t>
      </w:r>
      <w:r>
        <w:rPr>
          <w:spacing w:val="-1"/>
        </w:rPr>
        <w:t>g</w:t>
      </w:r>
      <w:r>
        <w:t>s</w:t>
      </w:r>
      <w:r>
        <w:rPr>
          <w:spacing w:val="-5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-6"/>
        </w:rPr>
        <w:t xml:space="preserve"> </w:t>
      </w:r>
      <w:r>
        <w:rPr>
          <w:spacing w:val="1"/>
        </w:rPr>
        <w:t>o</w:t>
      </w:r>
      <w:r>
        <w:t>th</w:t>
      </w:r>
      <w:r>
        <w:rPr>
          <w:spacing w:val="-1"/>
        </w:rPr>
        <w:t>e</w:t>
      </w:r>
      <w:r>
        <w:t>r</w:t>
      </w:r>
      <w:r>
        <w:rPr>
          <w:spacing w:val="-5"/>
        </w:rPr>
        <w:t xml:space="preserve"> </w:t>
      </w:r>
      <w:r>
        <w:rPr>
          <w:spacing w:val="1"/>
        </w:rPr>
        <w:t>i</w:t>
      </w:r>
      <w:r>
        <w:t>n</w:t>
      </w:r>
      <w:r>
        <w:rPr>
          <w:spacing w:val="1"/>
        </w:rPr>
        <w:t>f</w:t>
      </w:r>
      <w:r>
        <w:t>rastructure</w:t>
      </w:r>
      <w:r>
        <w:rPr>
          <w:spacing w:val="-6"/>
        </w:rPr>
        <w:t xml:space="preserve"> </w:t>
      </w:r>
      <w:r>
        <w:t>t</w:t>
      </w:r>
      <w:r>
        <w:rPr>
          <w:spacing w:val="-1"/>
        </w:rPr>
        <w:t>h</w:t>
      </w:r>
      <w:r>
        <w:t>at</w:t>
      </w:r>
      <w:r>
        <w:rPr>
          <w:spacing w:val="-4"/>
        </w:rPr>
        <w:t xml:space="preserve"> </w:t>
      </w:r>
      <w:r>
        <w:t>wo</w:t>
      </w:r>
      <w:r>
        <w:rPr>
          <w:spacing w:val="1"/>
        </w:rPr>
        <w:t>ul</w:t>
      </w:r>
      <w:r>
        <w:t>d</w:t>
      </w:r>
      <w:r>
        <w:rPr>
          <w:spacing w:val="-6"/>
        </w:rPr>
        <w:t xml:space="preserve"> </w:t>
      </w:r>
      <w:r>
        <w:rPr>
          <w:spacing w:val="-1"/>
        </w:rPr>
        <w:t>b</w:t>
      </w:r>
      <w:r>
        <w:t>e</w:t>
      </w:r>
      <w:r>
        <w:rPr>
          <w:spacing w:val="-4"/>
        </w:rPr>
        <w:t xml:space="preserve"> </w:t>
      </w:r>
      <w:r>
        <w:t>exp</w:t>
      </w:r>
      <w:r>
        <w:rPr>
          <w:spacing w:val="-1"/>
        </w:rPr>
        <w:t>o</w:t>
      </w:r>
      <w:r>
        <w:rPr>
          <w:spacing w:val="1"/>
        </w:rPr>
        <w:t>s</w:t>
      </w:r>
      <w:r>
        <w:t>ed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spacing w:val="-1"/>
        </w:rPr>
        <w:t>i</w:t>
      </w:r>
      <w:r>
        <w:t>t.</w:t>
      </w:r>
      <w:r>
        <w:rPr>
          <w:w w:val="99"/>
        </w:rPr>
        <w:t xml:space="preserve"> </w:t>
      </w:r>
      <w:r>
        <w:rPr>
          <w:spacing w:val="3"/>
        </w:rPr>
        <w:t>T</w:t>
      </w:r>
      <w:r>
        <w:t>he</w:t>
      </w:r>
      <w:r>
        <w:rPr>
          <w:spacing w:val="-6"/>
        </w:rPr>
        <w:t xml:space="preserve"> </w:t>
      </w:r>
      <w:r>
        <w:t>p</w:t>
      </w:r>
      <w:r>
        <w:rPr>
          <w:spacing w:val="-1"/>
        </w:rPr>
        <w:t>o</w:t>
      </w:r>
      <w:r>
        <w:t>te</w:t>
      </w:r>
      <w:r>
        <w:rPr>
          <w:spacing w:val="-1"/>
        </w:rPr>
        <w:t>n</w:t>
      </w:r>
      <w:r>
        <w:rPr>
          <w:spacing w:val="2"/>
        </w:rPr>
        <w:t>t</w:t>
      </w:r>
      <w:r>
        <w:rPr>
          <w:spacing w:val="-1"/>
        </w:rPr>
        <w:t>i</w:t>
      </w:r>
      <w:r>
        <w:rPr>
          <w:spacing w:val="1"/>
        </w:rPr>
        <w:t>a</w:t>
      </w:r>
      <w:r>
        <w:t>l</w:t>
      </w:r>
      <w:r>
        <w:rPr>
          <w:spacing w:val="-7"/>
        </w:rPr>
        <w:t xml:space="preserve"> </w:t>
      </w:r>
      <w:r>
        <w:rPr>
          <w:spacing w:val="1"/>
        </w:rPr>
        <w:t>f</w:t>
      </w:r>
      <w:r>
        <w:t>or</w:t>
      </w:r>
      <w:r>
        <w:rPr>
          <w:spacing w:val="-6"/>
        </w:rPr>
        <w:t xml:space="preserve"> </w:t>
      </w:r>
      <w:r>
        <w:t>da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5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t>he</w:t>
      </w:r>
      <w:r>
        <w:rPr>
          <w:spacing w:val="-4"/>
        </w:rPr>
        <w:t xml:space="preserve"> </w:t>
      </w:r>
      <w:r>
        <w:t>b</w:t>
      </w:r>
      <w:r>
        <w:rPr>
          <w:spacing w:val="1"/>
        </w:rPr>
        <w:t>u</w:t>
      </w:r>
      <w:r>
        <w:rPr>
          <w:spacing w:val="-1"/>
        </w:rPr>
        <w:t>i</w:t>
      </w:r>
      <w:r>
        <w:rPr>
          <w:spacing w:val="1"/>
        </w:rPr>
        <w:t>l</w:t>
      </w:r>
      <w:r>
        <w:t>d</w:t>
      </w:r>
      <w:r>
        <w:rPr>
          <w:spacing w:val="-2"/>
        </w:rPr>
        <w:t>i</w:t>
      </w:r>
      <w:r>
        <w:rPr>
          <w:spacing w:val="1"/>
        </w:rPr>
        <w:t>n</w:t>
      </w:r>
      <w:r>
        <w:t>g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t>rom</w:t>
      </w:r>
      <w:r>
        <w:rPr>
          <w:spacing w:val="-3"/>
        </w:rPr>
        <w:t xml:space="preserve"> </w:t>
      </w:r>
      <w:r>
        <w:rPr>
          <w:spacing w:val="1"/>
        </w:rPr>
        <w:t>s</w:t>
      </w:r>
      <w:r>
        <w:t>uch</w:t>
      </w:r>
      <w:r>
        <w:rPr>
          <w:spacing w:val="-6"/>
        </w:rPr>
        <w:t xml:space="preserve"> </w:t>
      </w:r>
      <w:r>
        <w:t>sh</w:t>
      </w:r>
      <w:r>
        <w:rPr>
          <w:spacing w:val="-1"/>
        </w:rPr>
        <w:t>a</w:t>
      </w:r>
      <w:r>
        <w:rPr>
          <w:spacing w:val="3"/>
        </w:rPr>
        <w:t>k</w:t>
      </w:r>
      <w:r>
        <w:rPr>
          <w:spacing w:val="-1"/>
        </w:rPr>
        <w:t>i</w:t>
      </w:r>
      <w:r>
        <w:t>ng</w:t>
      </w:r>
      <w:r>
        <w:rPr>
          <w:spacing w:val="-6"/>
        </w:rPr>
        <w:t xml:space="preserve"> </w:t>
      </w:r>
      <w:r>
        <w:t>d</w:t>
      </w:r>
      <w:r>
        <w:rPr>
          <w:spacing w:val="-1"/>
        </w:rPr>
        <w:t>e</w:t>
      </w:r>
      <w:r>
        <w:rPr>
          <w:spacing w:val="1"/>
        </w:rPr>
        <w:t>p</w:t>
      </w:r>
      <w:r>
        <w:t>e</w:t>
      </w:r>
      <w:r>
        <w:rPr>
          <w:spacing w:val="-1"/>
        </w:rPr>
        <w:t>n</w:t>
      </w:r>
      <w:r>
        <w:t>ds</w:t>
      </w:r>
      <w:r>
        <w:rPr>
          <w:spacing w:val="-3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5"/>
        </w:rPr>
        <w:t xml:space="preserve"> </w:t>
      </w:r>
      <w:r>
        <w:rPr>
          <w:spacing w:val="4"/>
        </w:rPr>
        <w:t>t</w:t>
      </w:r>
      <w:r>
        <w:rPr>
          <w:spacing w:val="-5"/>
        </w:rPr>
        <w:t>y</w:t>
      </w:r>
      <w:r>
        <w:rPr>
          <w:spacing w:val="1"/>
        </w:rPr>
        <w:t>p</w:t>
      </w:r>
      <w:r>
        <w:t>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b</w:t>
      </w:r>
      <w:r>
        <w:rPr>
          <w:spacing w:val="-1"/>
        </w:rPr>
        <w:t>ui</w:t>
      </w:r>
      <w:r>
        <w:rPr>
          <w:spacing w:val="1"/>
        </w:rPr>
        <w:t>l</w:t>
      </w:r>
      <w:r>
        <w:t>ding</w:t>
      </w:r>
      <w:r>
        <w:rPr>
          <w:w w:val="99"/>
        </w:rPr>
        <w:t xml:space="preserve"> </w:t>
      </w:r>
      <w:r>
        <w:rPr>
          <w:spacing w:val="1"/>
        </w:rPr>
        <w:t>c</w:t>
      </w:r>
      <w:r>
        <w:t>o</w:t>
      </w:r>
      <w:r>
        <w:rPr>
          <w:spacing w:val="-1"/>
        </w:rPr>
        <w:t>n</w:t>
      </w:r>
      <w:r>
        <w:rPr>
          <w:spacing w:val="1"/>
        </w:rPr>
        <w:t>s</w:t>
      </w:r>
      <w:r>
        <w:t>truct</w:t>
      </w:r>
      <w:r>
        <w:rPr>
          <w:spacing w:val="-2"/>
        </w:rPr>
        <w:t>i</w:t>
      </w:r>
      <w:r>
        <w:t>on</w:t>
      </w:r>
      <w:r>
        <w:rPr>
          <w:spacing w:val="-7"/>
        </w:rPr>
        <w:t xml:space="preserve"> </w:t>
      </w:r>
      <w:r>
        <w:t>a</w:t>
      </w:r>
      <w:r>
        <w:rPr>
          <w:spacing w:val="1"/>
        </w:rPr>
        <w:t>n</w:t>
      </w:r>
      <w:r>
        <w:t>d</w:t>
      </w:r>
      <w:r>
        <w:rPr>
          <w:spacing w:val="-8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-8"/>
        </w:rPr>
        <w:t xml:space="preserve"> </w:t>
      </w:r>
      <w:r>
        <w:t>local</w:t>
      </w:r>
      <w:r>
        <w:rPr>
          <w:spacing w:val="-8"/>
        </w:rPr>
        <w:t xml:space="preserve"> </w:t>
      </w:r>
      <w:r>
        <w:rPr>
          <w:spacing w:val="3"/>
        </w:rPr>
        <w:t>s</w:t>
      </w:r>
      <w:r>
        <w:rPr>
          <w:spacing w:val="-1"/>
        </w:rPr>
        <w:t>i</w:t>
      </w:r>
      <w:r>
        <w:t>te</w:t>
      </w:r>
      <w:r>
        <w:rPr>
          <w:spacing w:val="-8"/>
        </w:rPr>
        <w:t xml:space="preserve"> </w:t>
      </w:r>
      <w:r>
        <w:rPr>
          <w:spacing w:val="1"/>
        </w:rPr>
        <w:t>co</w:t>
      </w:r>
      <w:r>
        <w:t>n</w:t>
      </w:r>
      <w:r>
        <w:rPr>
          <w:spacing w:val="-1"/>
        </w:rPr>
        <w:t>d</w:t>
      </w:r>
      <w:r>
        <w:rPr>
          <w:spacing w:val="1"/>
        </w:rPr>
        <w:t>i</w:t>
      </w:r>
      <w:r>
        <w:t>t</w:t>
      </w:r>
      <w:r>
        <w:rPr>
          <w:spacing w:val="-2"/>
        </w:rPr>
        <w:t>i</w:t>
      </w:r>
      <w:r>
        <w:rPr>
          <w:spacing w:val="1"/>
        </w:rPr>
        <w:t>o</w:t>
      </w:r>
      <w:r>
        <w:t>ns.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5" w:line="240" w:lineRule="exact"/>
        <w:rPr>
          <w:sz w:val="24"/>
          <w:szCs w:val="24"/>
        </w:rPr>
      </w:pPr>
    </w:p>
    <w:p w:rsidR="00390CA3" w:rsidRDefault="00BD6A69">
      <w:pPr>
        <w:ind w:left="138" w:right="1060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AU" w:eastAsia="en-AU"/>
        </w:rPr>
        <w:drawing>
          <wp:inline distT="0" distB="0" distL="0" distR="0">
            <wp:extent cx="5311775" cy="4436745"/>
            <wp:effectExtent l="0" t="0" r="3175" b="1905"/>
            <wp:docPr id="31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775" cy="443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CA3" w:rsidRDefault="00BD6A69">
      <w:pPr>
        <w:spacing w:before="70" w:line="242" w:lineRule="auto"/>
        <w:ind w:left="138" w:right="271"/>
        <w:rPr>
          <w:rFonts w:ascii="Arial" w:eastAsia="Arial" w:hAnsi="Arial" w:cs="Arial"/>
          <w:sz w:val="18"/>
          <w:szCs w:val="18"/>
        </w:rPr>
      </w:pPr>
      <w:bookmarkStart w:id="71" w:name="_bookmark25"/>
      <w:bookmarkEnd w:id="71"/>
      <w:r>
        <w:rPr>
          <w:rFonts w:ascii="Arial" w:eastAsia="Arial" w:hAnsi="Arial" w:cs="Arial"/>
          <w:i/>
          <w:sz w:val="18"/>
          <w:szCs w:val="18"/>
        </w:rPr>
        <w:t>F</w:t>
      </w:r>
      <w:r>
        <w:rPr>
          <w:rFonts w:ascii="Arial" w:eastAsia="Arial" w:hAnsi="Arial" w:cs="Arial"/>
          <w:i/>
          <w:spacing w:val="1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gure</w:t>
      </w:r>
      <w:r>
        <w:rPr>
          <w:rFonts w:ascii="Arial" w:eastAsia="Arial" w:hAnsi="Arial" w:cs="Arial"/>
          <w:i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28: P</w:t>
      </w:r>
      <w:r>
        <w:rPr>
          <w:rFonts w:ascii="Arial" w:eastAsia="Arial" w:hAnsi="Arial" w:cs="Arial"/>
          <w:i/>
          <w:spacing w:val="-3"/>
          <w:sz w:val="18"/>
          <w:szCs w:val="18"/>
        </w:rPr>
        <w:t>r</w:t>
      </w:r>
      <w:r>
        <w:rPr>
          <w:rFonts w:ascii="Arial" w:eastAsia="Arial" w:hAnsi="Arial" w:cs="Arial"/>
          <w:i/>
          <w:sz w:val="18"/>
          <w:szCs w:val="18"/>
        </w:rPr>
        <w:t>op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z w:val="18"/>
          <w:szCs w:val="18"/>
        </w:rPr>
        <w:t>gat</w:t>
      </w:r>
      <w:r>
        <w:rPr>
          <w:rFonts w:ascii="Arial" w:eastAsia="Arial" w:hAnsi="Arial" w:cs="Arial"/>
          <w:i/>
          <w:spacing w:val="-2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 xml:space="preserve">on </w:t>
      </w:r>
      <w:r>
        <w:rPr>
          <w:rFonts w:ascii="Arial" w:eastAsia="Arial" w:hAnsi="Arial" w:cs="Arial"/>
          <w:i/>
          <w:spacing w:val="-2"/>
          <w:sz w:val="18"/>
          <w:szCs w:val="18"/>
        </w:rPr>
        <w:t>o</w:t>
      </w:r>
      <w:r>
        <w:rPr>
          <w:rFonts w:ascii="Arial" w:eastAsia="Arial" w:hAnsi="Arial" w:cs="Arial"/>
          <w:i/>
          <w:sz w:val="18"/>
          <w:szCs w:val="18"/>
        </w:rPr>
        <w:t>f ear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z w:val="18"/>
          <w:szCs w:val="18"/>
        </w:rPr>
        <w:t>hqu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pacing w:val="1"/>
          <w:sz w:val="18"/>
          <w:szCs w:val="18"/>
        </w:rPr>
        <w:t>k</w:t>
      </w:r>
      <w:r>
        <w:rPr>
          <w:rFonts w:ascii="Arial" w:eastAsia="Arial" w:hAnsi="Arial" w:cs="Arial"/>
          <w:i/>
          <w:sz w:val="18"/>
          <w:szCs w:val="18"/>
        </w:rPr>
        <w:t xml:space="preserve">e 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z w:val="18"/>
          <w:szCs w:val="18"/>
        </w:rPr>
        <w:t>ner</w:t>
      </w:r>
      <w:r>
        <w:rPr>
          <w:rFonts w:ascii="Arial" w:eastAsia="Arial" w:hAnsi="Arial" w:cs="Arial"/>
          <w:i/>
          <w:spacing w:val="-2"/>
          <w:sz w:val="18"/>
          <w:szCs w:val="18"/>
        </w:rPr>
        <w:t>g</w:t>
      </w:r>
      <w:r>
        <w:rPr>
          <w:rFonts w:ascii="Arial" w:eastAsia="Arial" w:hAnsi="Arial" w:cs="Arial"/>
          <w:i/>
          <w:sz w:val="18"/>
          <w:szCs w:val="18"/>
        </w:rPr>
        <w:t>y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th</w:t>
      </w:r>
      <w:r>
        <w:rPr>
          <w:rFonts w:ascii="Arial" w:eastAsia="Arial" w:hAnsi="Arial" w:cs="Arial"/>
          <w:i/>
          <w:spacing w:val="-3"/>
          <w:sz w:val="18"/>
          <w:szCs w:val="18"/>
        </w:rPr>
        <w:t>r</w:t>
      </w:r>
      <w:r>
        <w:rPr>
          <w:rFonts w:ascii="Arial" w:eastAsia="Arial" w:hAnsi="Arial" w:cs="Arial"/>
          <w:i/>
          <w:sz w:val="18"/>
          <w:szCs w:val="18"/>
        </w:rPr>
        <w:t>ou</w:t>
      </w:r>
      <w:r>
        <w:rPr>
          <w:rFonts w:ascii="Arial" w:eastAsia="Arial" w:hAnsi="Arial" w:cs="Arial"/>
          <w:i/>
          <w:spacing w:val="-2"/>
          <w:sz w:val="18"/>
          <w:szCs w:val="18"/>
        </w:rPr>
        <w:t>g</w:t>
      </w:r>
      <w:r>
        <w:rPr>
          <w:rFonts w:ascii="Arial" w:eastAsia="Arial" w:hAnsi="Arial" w:cs="Arial"/>
          <w:i/>
          <w:sz w:val="18"/>
          <w:szCs w:val="18"/>
        </w:rPr>
        <w:t>h the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e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z w:val="18"/>
          <w:szCs w:val="18"/>
        </w:rPr>
        <w:t>rt</w:t>
      </w:r>
      <w:r>
        <w:rPr>
          <w:rFonts w:ascii="Arial" w:eastAsia="Arial" w:hAnsi="Arial" w:cs="Arial"/>
          <w:i/>
          <w:spacing w:val="5"/>
          <w:sz w:val="18"/>
          <w:szCs w:val="18"/>
        </w:rPr>
        <w:t>h</w:t>
      </w:r>
      <w:r>
        <w:rPr>
          <w:rFonts w:ascii="Arial" w:eastAsia="Arial" w:hAnsi="Arial" w:cs="Arial"/>
          <w:i/>
          <w:sz w:val="18"/>
          <w:szCs w:val="18"/>
        </w:rPr>
        <w:t xml:space="preserve">, </w:t>
      </w:r>
      <w:r>
        <w:rPr>
          <w:rFonts w:ascii="Arial" w:eastAsia="Arial" w:hAnsi="Arial" w:cs="Arial"/>
          <w:i/>
          <w:spacing w:val="-2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howi</w:t>
      </w:r>
      <w:r>
        <w:rPr>
          <w:rFonts w:ascii="Arial" w:eastAsia="Arial" w:hAnsi="Arial" w:cs="Arial"/>
          <w:i/>
          <w:spacing w:val="-2"/>
          <w:sz w:val="18"/>
          <w:szCs w:val="18"/>
        </w:rPr>
        <w:t>n</w:t>
      </w:r>
      <w:r>
        <w:rPr>
          <w:rFonts w:ascii="Arial" w:eastAsia="Arial" w:hAnsi="Arial" w:cs="Arial"/>
          <w:i/>
          <w:sz w:val="18"/>
          <w:szCs w:val="18"/>
        </w:rPr>
        <w:t>g the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ef</w:t>
      </w:r>
      <w:r>
        <w:rPr>
          <w:rFonts w:ascii="Arial" w:eastAsia="Arial" w:hAnsi="Arial" w:cs="Arial"/>
          <w:i/>
          <w:spacing w:val="-2"/>
          <w:sz w:val="18"/>
          <w:szCs w:val="18"/>
        </w:rPr>
        <w:t>f</w:t>
      </w:r>
      <w:r>
        <w:rPr>
          <w:rFonts w:ascii="Arial" w:eastAsia="Arial" w:hAnsi="Arial" w:cs="Arial"/>
          <w:i/>
          <w:sz w:val="18"/>
          <w:szCs w:val="18"/>
        </w:rPr>
        <w:t>e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t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 xml:space="preserve">of </w:t>
      </w:r>
      <w:r>
        <w:rPr>
          <w:rFonts w:ascii="Arial" w:eastAsia="Arial" w:hAnsi="Arial" w:cs="Arial"/>
          <w:i/>
          <w:spacing w:val="-2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>o</w:t>
      </w:r>
      <w:r>
        <w:rPr>
          <w:rFonts w:ascii="Arial" w:eastAsia="Arial" w:hAnsi="Arial" w:cs="Arial"/>
          <w:i/>
          <w:spacing w:val="-2"/>
          <w:sz w:val="18"/>
          <w:szCs w:val="18"/>
        </w:rPr>
        <w:t>vi</w:t>
      </w:r>
      <w:r>
        <w:rPr>
          <w:rFonts w:ascii="Arial" w:eastAsia="Arial" w:hAnsi="Arial" w:cs="Arial"/>
          <w:i/>
          <w:sz w:val="18"/>
          <w:szCs w:val="18"/>
        </w:rPr>
        <w:t>ng from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h</w:t>
      </w:r>
      <w:r>
        <w:rPr>
          <w:rFonts w:ascii="Arial" w:eastAsia="Arial" w:hAnsi="Arial" w:cs="Arial"/>
          <w:i/>
          <w:sz w:val="18"/>
          <w:szCs w:val="18"/>
        </w:rPr>
        <w:t>igh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1"/>
          <w:sz w:val="18"/>
          <w:szCs w:val="18"/>
        </w:rPr>
        <w:t>v</w:t>
      </w:r>
      <w:r>
        <w:rPr>
          <w:rFonts w:ascii="Arial" w:eastAsia="Arial" w:hAnsi="Arial" w:cs="Arial"/>
          <w:i/>
          <w:sz w:val="18"/>
          <w:szCs w:val="18"/>
        </w:rPr>
        <w:t>e</w:t>
      </w:r>
      <w:r>
        <w:rPr>
          <w:rFonts w:ascii="Arial" w:eastAsia="Arial" w:hAnsi="Arial" w:cs="Arial"/>
          <w:i/>
          <w:spacing w:val="-2"/>
          <w:sz w:val="18"/>
          <w:szCs w:val="18"/>
        </w:rPr>
        <w:t>l</w:t>
      </w:r>
      <w:r>
        <w:rPr>
          <w:rFonts w:ascii="Arial" w:eastAsia="Arial" w:hAnsi="Arial" w:cs="Arial"/>
          <w:i/>
          <w:sz w:val="18"/>
          <w:szCs w:val="18"/>
        </w:rPr>
        <w:t>o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pacing w:val="-2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ty (</w:t>
      </w:r>
      <w:r>
        <w:rPr>
          <w:rFonts w:ascii="Arial" w:eastAsia="Arial" w:hAnsi="Arial" w:cs="Arial"/>
          <w:i/>
          <w:spacing w:val="-2"/>
          <w:sz w:val="18"/>
          <w:szCs w:val="18"/>
        </w:rPr>
        <w:t>‘</w:t>
      </w:r>
      <w:r>
        <w:rPr>
          <w:rFonts w:ascii="Arial" w:eastAsia="Arial" w:hAnsi="Arial" w:cs="Arial"/>
          <w:i/>
          <w:sz w:val="18"/>
          <w:szCs w:val="18"/>
        </w:rPr>
        <w:t>fa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t</w:t>
      </w:r>
      <w:r>
        <w:rPr>
          <w:rFonts w:ascii="Arial" w:eastAsia="Arial" w:hAnsi="Arial" w:cs="Arial"/>
          <w:i/>
          <w:spacing w:val="-4"/>
          <w:sz w:val="18"/>
          <w:szCs w:val="18"/>
        </w:rPr>
        <w:t>’</w:t>
      </w:r>
      <w:r>
        <w:rPr>
          <w:rFonts w:ascii="Arial" w:eastAsia="Arial" w:hAnsi="Arial" w:cs="Arial"/>
          <w:i/>
          <w:sz w:val="18"/>
          <w:szCs w:val="18"/>
        </w:rPr>
        <w:t>) r</w:t>
      </w:r>
      <w:r>
        <w:rPr>
          <w:rFonts w:ascii="Arial" w:eastAsia="Arial" w:hAnsi="Arial" w:cs="Arial"/>
          <w:i/>
          <w:spacing w:val="1"/>
          <w:sz w:val="18"/>
          <w:szCs w:val="18"/>
        </w:rPr>
        <w:t>oc</w:t>
      </w:r>
      <w:r>
        <w:rPr>
          <w:rFonts w:ascii="Arial" w:eastAsia="Arial" w:hAnsi="Arial" w:cs="Arial"/>
          <w:i/>
          <w:sz w:val="18"/>
          <w:szCs w:val="18"/>
        </w:rPr>
        <w:t>k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i</w:t>
      </w:r>
      <w:r>
        <w:rPr>
          <w:rFonts w:ascii="Arial" w:eastAsia="Arial" w:hAnsi="Arial" w:cs="Arial"/>
          <w:i/>
          <w:sz w:val="18"/>
          <w:szCs w:val="18"/>
        </w:rPr>
        <w:t>n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z w:val="18"/>
          <w:szCs w:val="18"/>
        </w:rPr>
        <w:t xml:space="preserve">o </w:t>
      </w:r>
      <w:r>
        <w:rPr>
          <w:rFonts w:ascii="Arial" w:eastAsia="Arial" w:hAnsi="Arial" w:cs="Arial"/>
          <w:i/>
          <w:spacing w:val="1"/>
          <w:sz w:val="18"/>
          <w:szCs w:val="18"/>
        </w:rPr>
        <w:t>l</w:t>
      </w:r>
      <w:r>
        <w:rPr>
          <w:rFonts w:ascii="Arial" w:eastAsia="Arial" w:hAnsi="Arial" w:cs="Arial"/>
          <w:i/>
          <w:sz w:val="18"/>
          <w:szCs w:val="18"/>
        </w:rPr>
        <w:t>ower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1"/>
          <w:sz w:val="18"/>
          <w:szCs w:val="18"/>
        </w:rPr>
        <w:t>v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z w:val="18"/>
          <w:szCs w:val="18"/>
        </w:rPr>
        <w:t>lo</w:t>
      </w:r>
      <w:r>
        <w:rPr>
          <w:rFonts w:ascii="Arial" w:eastAsia="Arial" w:hAnsi="Arial" w:cs="Arial"/>
          <w:i/>
          <w:spacing w:val="-2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ity</w:t>
      </w:r>
      <w:r>
        <w:rPr>
          <w:rFonts w:ascii="Arial" w:eastAsia="Arial" w:hAnsi="Arial" w:cs="Arial"/>
          <w:i/>
          <w:spacing w:val="-3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(</w:t>
      </w:r>
      <w:r>
        <w:rPr>
          <w:rFonts w:ascii="Arial" w:eastAsia="Arial" w:hAnsi="Arial" w:cs="Arial"/>
          <w:i/>
          <w:spacing w:val="-2"/>
          <w:sz w:val="18"/>
          <w:szCs w:val="18"/>
        </w:rPr>
        <w:t>‘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low</w:t>
      </w:r>
      <w:r>
        <w:rPr>
          <w:rFonts w:ascii="Arial" w:eastAsia="Arial" w:hAnsi="Arial" w:cs="Arial"/>
          <w:i/>
          <w:spacing w:val="-5"/>
          <w:sz w:val="18"/>
          <w:szCs w:val="18"/>
        </w:rPr>
        <w:t>’</w:t>
      </w:r>
      <w:r>
        <w:rPr>
          <w:rFonts w:ascii="Arial" w:eastAsia="Arial" w:hAnsi="Arial" w:cs="Arial"/>
          <w:i/>
          <w:sz w:val="18"/>
          <w:szCs w:val="18"/>
        </w:rPr>
        <w:t xml:space="preserve">) 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edi</w:t>
      </w:r>
      <w:r>
        <w:rPr>
          <w:rFonts w:ascii="Arial" w:eastAsia="Arial" w:hAnsi="Arial" w:cs="Arial"/>
          <w:i/>
          <w:spacing w:val="-2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>ents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z w:val="18"/>
          <w:szCs w:val="18"/>
        </w:rPr>
        <w:t>nd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o</w:t>
      </w:r>
      <w:r>
        <w:rPr>
          <w:rFonts w:ascii="Arial" w:eastAsia="Arial" w:hAnsi="Arial" w:cs="Arial"/>
          <w:i/>
          <w:spacing w:val="-2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l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.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T</w:t>
      </w:r>
      <w:r>
        <w:rPr>
          <w:rFonts w:ascii="Arial" w:eastAsia="Arial" w:hAnsi="Arial" w:cs="Arial"/>
          <w:i/>
          <w:sz w:val="18"/>
          <w:szCs w:val="18"/>
        </w:rPr>
        <w:t>his</w:t>
      </w:r>
      <w:r>
        <w:rPr>
          <w:rFonts w:ascii="Arial" w:eastAsia="Arial" w:hAnsi="Arial" w:cs="Arial"/>
          <w:i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h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z w:val="18"/>
          <w:szCs w:val="18"/>
        </w:rPr>
        <w:t>nge</w:t>
      </w:r>
      <w:r>
        <w:rPr>
          <w:rFonts w:ascii="Arial" w:eastAsia="Arial" w:hAnsi="Arial" w:cs="Arial"/>
          <w:i/>
          <w:spacing w:val="4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an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a</w:t>
      </w:r>
      <w:r>
        <w:rPr>
          <w:rFonts w:ascii="Arial" w:eastAsia="Arial" w:hAnsi="Arial" w:cs="Arial"/>
          <w:i/>
          <w:spacing w:val="-2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>pl</w:t>
      </w:r>
      <w:r>
        <w:rPr>
          <w:rFonts w:ascii="Arial" w:eastAsia="Arial" w:hAnsi="Arial" w:cs="Arial"/>
          <w:i/>
          <w:spacing w:val="-2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fy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z w:val="18"/>
          <w:szCs w:val="18"/>
        </w:rPr>
        <w:t>he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pacing w:val="-2"/>
          <w:sz w:val="18"/>
          <w:szCs w:val="18"/>
        </w:rPr>
        <w:t>h</w:t>
      </w:r>
      <w:r>
        <w:rPr>
          <w:rFonts w:ascii="Arial" w:eastAsia="Arial" w:hAnsi="Arial" w:cs="Arial"/>
          <w:i/>
          <w:sz w:val="18"/>
          <w:szCs w:val="18"/>
        </w:rPr>
        <w:t>a</w:t>
      </w:r>
      <w:r>
        <w:rPr>
          <w:rFonts w:ascii="Arial" w:eastAsia="Arial" w:hAnsi="Arial" w:cs="Arial"/>
          <w:i/>
          <w:spacing w:val="1"/>
          <w:sz w:val="18"/>
          <w:szCs w:val="18"/>
        </w:rPr>
        <w:t>k</w:t>
      </w:r>
      <w:r>
        <w:rPr>
          <w:rFonts w:ascii="Arial" w:eastAsia="Arial" w:hAnsi="Arial" w:cs="Arial"/>
          <w:i/>
          <w:sz w:val="18"/>
          <w:szCs w:val="18"/>
        </w:rPr>
        <w:t>i</w:t>
      </w:r>
      <w:r>
        <w:rPr>
          <w:rFonts w:ascii="Arial" w:eastAsia="Arial" w:hAnsi="Arial" w:cs="Arial"/>
          <w:i/>
          <w:spacing w:val="-2"/>
          <w:sz w:val="18"/>
          <w:szCs w:val="18"/>
        </w:rPr>
        <w:t>n</w:t>
      </w:r>
      <w:r>
        <w:rPr>
          <w:rFonts w:ascii="Arial" w:eastAsia="Arial" w:hAnsi="Arial" w:cs="Arial"/>
          <w:i/>
          <w:sz w:val="18"/>
          <w:szCs w:val="18"/>
        </w:rPr>
        <w:t>g.</w:t>
      </w:r>
    </w:p>
    <w:p w:rsidR="00390CA3" w:rsidRDefault="00390CA3">
      <w:pPr>
        <w:spacing w:line="242" w:lineRule="auto"/>
        <w:rPr>
          <w:rFonts w:ascii="Arial" w:eastAsia="Arial" w:hAnsi="Arial" w:cs="Arial"/>
          <w:sz w:val="18"/>
          <w:szCs w:val="18"/>
        </w:rPr>
        <w:sectPr w:rsidR="00390CA3">
          <w:footerReference w:type="default" r:id="rId102"/>
          <w:pgSz w:w="11907" w:h="16840"/>
          <w:pgMar w:top="1560" w:right="1280" w:bottom="780" w:left="1280" w:header="0" w:footer="585" w:gutter="0"/>
          <w:cols w:space="720"/>
        </w:sectPr>
      </w:pPr>
    </w:p>
    <w:p w:rsidR="00390CA3" w:rsidRDefault="00390CA3">
      <w:pPr>
        <w:spacing w:before="2" w:line="150" w:lineRule="exact"/>
        <w:rPr>
          <w:sz w:val="15"/>
          <w:szCs w:val="15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pStyle w:val="Heading1"/>
        <w:ind w:right="150"/>
      </w:pPr>
      <w:bookmarkStart w:id="72" w:name="_TOC_250007"/>
      <w:r>
        <w:t>Case st</w:t>
      </w:r>
      <w:r>
        <w:rPr>
          <w:spacing w:val="-3"/>
        </w:rPr>
        <w:t>u</w:t>
      </w:r>
      <w:r>
        <w:t>dy:</w:t>
      </w:r>
      <w:r>
        <w:rPr>
          <w:spacing w:val="-2"/>
        </w:rPr>
        <w:t xml:space="preserve"> </w:t>
      </w:r>
      <w:r>
        <w:t>Ca</w:t>
      </w:r>
      <w:r>
        <w:rPr>
          <w:spacing w:val="-2"/>
        </w:rPr>
        <w:t>d</w:t>
      </w:r>
      <w:r>
        <w:t xml:space="preserve">ell </w:t>
      </w:r>
      <w:r>
        <w:rPr>
          <w:spacing w:val="-2"/>
        </w:rPr>
        <w:t>f</w:t>
      </w:r>
      <w:r>
        <w:t>a</w:t>
      </w:r>
      <w:r>
        <w:rPr>
          <w:spacing w:val="1"/>
        </w:rPr>
        <w:t>u</w:t>
      </w:r>
      <w:r>
        <w:t>lt</w:t>
      </w:r>
      <w:r>
        <w:rPr>
          <w:spacing w:val="-2"/>
        </w:rPr>
        <w:t xml:space="preserve"> </w:t>
      </w:r>
      <w:r>
        <w:t>(</w:t>
      </w:r>
      <w:r>
        <w:rPr>
          <w:spacing w:val="1"/>
        </w:rPr>
        <w:t>N</w:t>
      </w:r>
      <w:r>
        <w:t>SW/</w:t>
      </w:r>
      <w:r>
        <w:rPr>
          <w:spacing w:val="-10"/>
        </w:rPr>
        <w:t>V</w:t>
      </w:r>
      <w:r>
        <w:t xml:space="preserve">ic </w:t>
      </w:r>
      <w:r>
        <w:rPr>
          <w:spacing w:val="-2"/>
        </w:rPr>
        <w:t>b</w:t>
      </w:r>
      <w:r>
        <w:t>orde</w:t>
      </w:r>
      <w:r>
        <w:rPr>
          <w:spacing w:val="-2"/>
        </w:rPr>
        <w:t>r</w:t>
      </w:r>
      <w:bookmarkEnd w:id="72"/>
      <w:r>
        <w:t>)</w:t>
      </w:r>
    </w:p>
    <w:p w:rsidR="00390CA3" w:rsidRDefault="00390CA3">
      <w:pPr>
        <w:spacing w:before="2" w:line="120" w:lineRule="exact"/>
        <w:rPr>
          <w:sz w:val="12"/>
          <w:szCs w:val="12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pStyle w:val="BodyText"/>
        <w:spacing w:line="292" w:lineRule="auto"/>
        <w:ind w:right="253"/>
      </w:pPr>
      <w:r>
        <w:rPr>
          <w:spacing w:val="3"/>
        </w:rPr>
        <w:t>T</w:t>
      </w:r>
      <w:r>
        <w:t>he</w:t>
      </w:r>
      <w:r>
        <w:rPr>
          <w:spacing w:val="-8"/>
        </w:rPr>
        <w:t xml:space="preserve"> </w:t>
      </w:r>
      <w:r>
        <w:t>Ca</w:t>
      </w:r>
      <w:r>
        <w:rPr>
          <w:spacing w:val="-1"/>
        </w:rPr>
        <w:t>d</w:t>
      </w:r>
      <w:r>
        <w:rPr>
          <w:spacing w:val="1"/>
        </w:rPr>
        <w:t>e</w:t>
      </w:r>
      <w:r>
        <w:rPr>
          <w:spacing w:val="-1"/>
        </w:rPr>
        <w:t>l</w:t>
      </w:r>
      <w:r>
        <w:t>l</w:t>
      </w:r>
      <w:r>
        <w:rPr>
          <w:spacing w:val="-8"/>
        </w:rPr>
        <w:t xml:space="preserve"> </w:t>
      </w:r>
      <w:r>
        <w:t>F</w:t>
      </w:r>
      <w:r>
        <w:rPr>
          <w:spacing w:val="2"/>
        </w:rPr>
        <w:t>a</w:t>
      </w:r>
      <w:r>
        <w:t>u</w:t>
      </w:r>
      <w:r>
        <w:rPr>
          <w:spacing w:val="-2"/>
        </w:rPr>
        <w:t>l</w:t>
      </w:r>
      <w:r>
        <w:t>t</w:t>
      </w:r>
      <w:r>
        <w:rPr>
          <w:spacing w:val="-5"/>
        </w:rPr>
        <w:t xml:space="preserve"> </w:t>
      </w:r>
      <w:r>
        <w:t>s</w:t>
      </w:r>
      <w:r>
        <w:rPr>
          <w:spacing w:val="1"/>
        </w:rPr>
        <w:t>c</w:t>
      </w:r>
      <w:r>
        <w:t>arp</w:t>
      </w:r>
      <w:r>
        <w:rPr>
          <w:spacing w:val="-7"/>
        </w:rPr>
        <w:t xml:space="preserve"> </w:t>
      </w:r>
      <w:r>
        <w:rPr>
          <w:spacing w:val="-1"/>
        </w:rPr>
        <w:t>i</w:t>
      </w:r>
      <w:r>
        <w:t>s</w:t>
      </w:r>
      <w:r>
        <w:rPr>
          <w:spacing w:val="-6"/>
        </w:rPr>
        <w:t xml:space="preserve"> </w:t>
      </w:r>
      <w:r>
        <w:t>s</w:t>
      </w:r>
      <w:r>
        <w:rPr>
          <w:spacing w:val="1"/>
        </w:rPr>
        <w:t>i</w:t>
      </w:r>
      <w:r>
        <w:t>tu</w:t>
      </w:r>
      <w:r>
        <w:rPr>
          <w:spacing w:val="-1"/>
        </w:rPr>
        <w:t>a</w:t>
      </w:r>
      <w:r>
        <w:t>t</w:t>
      </w:r>
      <w:r>
        <w:rPr>
          <w:spacing w:val="1"/>
        </w:rPr>
        <w:t>e</w:t>
      </w:r>
      <w:r>
        <w:t>d</w:t>
      </w:r>
      <w:r>
        <w:rPr>
          <w:spacing w:val="-7"/>
        </w:rPr>
        <w:t xml:space="preserve"> </w:t>
      </w:r>
      <w:r>
        <w:rPr>
          <w:spacing w:val="1"/>
        </w:rPr>
        <w:t>a</w:t>
      </w:r>
      <w:r>
        <w:rPr>
          <w:spacing w:val="-1"/>
        </w:rPr>
        <w:t>l</w:t>
      </w:r>
      <w:r>
        <w:t>o</w:t>
      </w:r>
      <w:r>
        <w:rPr>
          <w:spacing w:val="1"/>
        </w:rPr>
        <w:t>n</w:t>
      </w:r>
      <w:r>
        <w:t>g</w:t>
      </w:r>
      <w:r>
        <w:rPr>
          <w:spacing w:val="-7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-8"/>
        </w:rPr>
        <w:t xml:space="preserve"> </w:t>
      </w:r>
      <w:r>
        <w:rPr>
          <w:spacing w:val="1"/>
        </w:rPr>
        <w:t>N</w:t>
      </w:r>
      <w:r>
        <w:rPr>
          <w:spacing w:val="-7"/>
        </w:rPr>
        <w:t>S</w:t>
      </w:r>
      <w:r>
        <w:rPr>
          <w:spacing w:val="12"/>
        </w:rPr>
        <w:t>W</w:t>
      </w:r>
      <w:r>
        <w:t>-</w:t>
      </w:r>
      <w:r>
        <w:rPr>
          <w:spacing w:val="-1"/>
        </w:rPr>
        <w:t>Vi</w:t>
      </w:r>
      <w:r>
        <w:rPr>
          <w:spacing w:val="1"/>
        </w:rPr>
        <w:t>c</w:t>
      </w:r>
      <w:r>
        <w:t>tor</w:t>
      </w:r>
      <w:r>
        <w:rPr>
          <w:spacing w:val="-1"/>
        </w:rPr>
        <w:t>i</w:t>
      </w:r>
      <w:r>
        <w:t>an</w:t>
      </w:r>
      <w:r>
        <w:rPr>
          <w:spacing w:val="-6"/>
        </w:rPr>
        <w:t xml:space="preserve"> </w:t>
      </w:r>
      <w:r>
        <w:t>b</w:t>
      </w:r>
      <w:r>
        <w:rPr>
          <w:spacing w:val="-1"/>
        </w:rPr>
        <w:t>o</w:t>
      </w:r>
      <w:r>
        <w:t>r</w:t>
      </w:r>
      <w:r>
        <w:rPr>
          <w:spacing w:val="1"/>
        </w:rPr>
        <w:t>d</w:t>
      </w:r>
      <w:r>
        <w:t>er,</w:t>
      </w:r>
      <w:r>
        <w:rPr>
          <w:spacing w:val="-7"/>
        </w:rPr>
        <w:t xml:space="preserve"> </w:t>
      </w:r>
      <w:r>
        <w:t>b</w:t>
      </w:r>
      <w:r>
        <w:rPr>
          <w:spacing w:val="1"/>
        </w:rPr>
        <w:t>e</w:t>
      </w:r>
      <w:r>
        <w:rPr>
          <w:spacing w:val="2"/>
        </w:rPr>
        <w:t>t</w:t>
      </w:r>
      <w:r>
        <w:rPr>
          <w:spacing w:val="-3"/>
        </w:rPr>
        <w:t>w</w:t>
      </w:r>
      <w:r>
        <w:t>e</w:t>
      </w:r>
      <w:r>
        <w:rPr>
          <w:spacing w:val="1"/>
        </w:rPr>
        <w:t>e</w:t>
      </w:r>
      <w:r>
        <w:t>n</w:t>
      </w:r>
      <w:r>
        <w:rPr>
          <w:spacing w:val="-5"/>
        </w:rPr>
        <w:t xml:space="preserve"> </w:t>
      </w:r>
      <w:r>
        <w:rPr>
          <w:spacing w:val="-1"/>
        </w:rPr>
        <w:t>E</w:t>
      </w:r>
      <w:r>
        <w:rPr>
          <w:spacing w:val="1"/>
        </w:rPr>
        <w:t>ch</w:t>
      </w:r>
      <w:r>
        <w:t>uca</w:t>
      </w:r>
      <w:r>
        <w:rPr>
          <w:spacing w:val="-7"/>
        </w:rPr>
        <w:t xml:space="preserve"> </w:t>
      </w:r>
      <w:r>
        <w:rPr>
          <w:spacing w:val="-1"/>
        </w:rPr>
        <w:t>a</w:t>
      </w:r>
      <w:r>
        <w:rPr>
          <w:spacing w:val="1"/>
        </w:rPr>
        <w:t>n</w:t>
      </w:r>
      <w:r>
        <w:t>d</w:t>
      </w:r>
      <w:r>
        <w:rPr>
          <w:spacing w:val="-7"/>
        </w:rPr>
        <w:t xml:space="preserve"> </w:t>
      </w:r>
      <w:r>
        <w:t>D</w:t>
      </w:r>
      <w:r>
        <w:rPr>
          <w:spacing w:val="1"/>
        </w:rPr>
        <w:t>e</w:t>
      </w:r>
      <w:r>
        <w:t>ni</w:t>
      </w:r>
      <w:r>
        <w:rPr>
          <w:spacing w:val="-1"/>
        </w:rPr>
        <w:t>l</w:t>
      </w:r>
      <w:r>
        <w:rPr>
          <w:spacing w:val="1"/>
        </w:rPr>
        <w:t>i</w:t>
      </w:r>
      <w:r>
        <w:t>q</w:t>
      </w:r>
      <w:r>
        <w:rPr>
          <w:spacing w:val="-1"/>
        </w:rPr>
        <w:t>u</w:t>
      </w:r>
      <w:r>
        <w:rPr>
          <w:spacing w:val="1"/>
        </w:rPr>
        <w:t>i</w:t>
      </w:r>
      <w:r>
        <w:t>n.</w:t>
      </w:r>
      <w:r>
        <w:rPr>
          <w:w w:val="99"/>
        </w:rPr>
        <w:t xml:space="preserve"> </w:t>
      </w:r>
      <w:r>
        <w:rPr>
          <w:spacing w:val="3"/>
        </w:rPr>
        <w:t>T</w:t>
      </w:r>
      <w:r>
        <w:t>he</w:t>
      </w:r>
      <w:r>
        <w:rPr>
          <w:spacing w:val="-5"/>
        </w:rPr>
        <w:t xml:space="preserve"> </w:t>
      </w:r>
      <w:r>
        <w:t>s</w:t>
      </w:r>
      <w:r>
        <w:rPr>
          <w:spacing w:val="1"/>
        </w:rPr>
        <w:t>c</w:t>
      </w:r>
      <w:r>
        <w:t>arp</w:t>
      </w:r>
      <w:r>
        <w:rPr>
          <w:spacing w:val="-5"/>
        </w:rPr>
        <w:t xml:space="preserve"> </w:t>
      </w:r>
      <w:r>
        <w:rPr>
          <w:spacing w:val="-1"/>
        </w:rPr>
        <w:t>i</w:t>
      </w:r>
      <w:r>
        <w:t>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>l</w:t>
      </w:r>
      <w:r>
        <w:rPr>
          <w:spacing w:val="4"/>
        </w:rPr>
        <w:t>m</w:t>
      </w:r>
      <w:r>
        <w:t>ost</w:t>
      </w:r>
      <w:r>
        <w:rPr>
          <w:spacing w:val="-5"/>
        </w:rPr>
        <w:t xml:space="preserve"> </w:t>
      </w:r>
      <w:r>
        <w:rPr>
          <w:spacing w:val="-1"/>
        </w:rPr>
        <w:t>8</w:t>
      </w:r>
      <w:r>
        <w:t>0</w:t>
      </w:r>
      <w:r>
        <w:rPr>
          <w:spacing w:val="-4"/>
        </w:rPr>
        <w:t xml:space="preserve"> </w:t>
      </w:r>
      <w:r>
        <w:rPr>
          <w:spacing w:val="2"/>
        </w:rPr>
        <w:t>k</w:t>
      </w:r>
      <w:r>
        <w:rPr>
          <w:spacing w:val="-1"/>
        </w:rPr>
        <w:t>il</w:t>
      </w:r>
      <w:r>
        <w:rPr>
          <w:spacing w:val="1"/>
        </w:rPr>
        <w:t>o</w:t>
      </w:r>
      <w:r>
        <w:rPr>
          <w:spacing w:val="4"/>
        </w:rPr>
        <w:t>m</w:t>
      </w:r>
      <w:r>
        <w:t>etres</w:t>
      </w:r>
      <w:r>
        <w:rPr>
          <w:spacing w:val="-4"/>
        </w:rPr>
        <w:t xml:space="preserve"> </w:t>
      </w:r>
      <w:r>
        <w:rPr>
          <w:spacing w:val="-2"/>
        </w:rPr>
        <w:t>l</w:t>
      </w:r>
      <w:r>
        <w:t>o</w:t>
      </w:r>
      <w:r>
        <w:rPr>
          <w:spacing w:val="-1"/>
        </w:rPr>
        <w:t>n</w:t>
      </w:r>
      <w:r>
        <w:t>g</w:t>
      </w:r>
      <w:r>
        <w:rPr>
          <w:spacing w:val="-4"/>
        </w:rPr>
        <w:t xml:space="preserve"> </w:t>
      </w:r>
      <w:r>
        <w:rPr>
          <w:spacing w:val="-1"/>
        </w:rPr>
        <w:t>a</w:t>
      </w:r>
      <w:r>
        <w:rPr>
          <w:spacing w:val="1"/>
        </w:rPr>
        <w:t>n</w:t>
      </w:r>
      <w:r>
        <w:t>d</w:t>
      </w:r>
      <w:r>
        <w:rPr>
          <w:spacing w:val="-5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-4"/>
        </w:rPr>
        <w:t xml:space="preserve"> </w:t>
      </w:r>
      <w:r>
        <w:t>la</w:t>
      </w:r>
      <w:r>
        <w:rPr>
          <w:spacing w:val="-1"/>
        </w:rPr>
        <w:t>n</w:t>
      </w:r>
      <w:r>
        <w:t>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t>west</w:t>
      </w:r>
      <w:r>
        <w:rPr>
          <w:spacing w:val="-5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3"/>
        </w:rPr>
        <w:t xml:space="preserve"> </w:t>
      </w:r>
      <w:r>
        <w:rPr>
          <w:spacing w:val="-2"/>
        </w:rPr>
        <w:t>i</w:t>
      </w:r>
      <w:r>
        <w:t>t</w:t>
      </w:r>
      <w:r>
        <w:rPr>
          <w:spacing w:val="-2"/>
        </w:rPr>
        <w:t xml:space="preserve"> </w:t>
      </w:r>
      <w:r>
        <w:rPr>
          <w:spacing w:val="-1"/>
        </w:rPr>
        <w:t>i</w:t>
      </w:r>
      <w:r>
        <w:t>s</w:t>
      </w:r>
      <w:r>
        <w:rPr>
          <w:spacing w:val="-4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spacing w:val="1"/>
        </w:rPr>
        <w:t>1</w:t>
      </w:r>
      <w:r>
        <w:t>5</w:t>
      </w:r>
      <w:r>
        <w:rPr>
          <w:spacing w:val="-4"/>
        </w:rPr>
        <w:t xml:space="preserve"> </w:t>
      </w:r>
      <w:r>
        <w:rPr>
          <w:spacing w:val="1"/>
        </w:rPr>
        <w:t>m</w:t>
      </w:r>
      <w:r>
        <w:t>etres</w:t>
      </w:r>
      <w:r>
        <w:rPr>
          <w:spacing w:val="-4"/>
        </w:rPr>
        <w:t xml:space="preserve"> </w:t>
      </w:r>
      <w:r>
        <w:t>h</w:t>
      </w:r>
      <w:r>
        <w:rPr>
          <w:spacing w:val="7"/>
        </w:rPr>
        <w:t>i</w:t>
      </w:r>
      <w:r>
        <w:t>g</w:t>
      </w:r>
      <w:r>
        <w:rPr>
          <w:spacing w:val="-1"/>
        </w:rPr>
        <w:t>h</w:t>
      </w:r>
      <w:r>
        <w:t>er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t>h</w:t>
      </w:r>
      <w:r>
        <w:rPr>
          <w:spacing w:val="-1"/>
        </w:rPr>
        <w:t>a</w:t>
      </w:r>
      <w:r>
        <w:t>n</w:t>
      </w:r>
      <w:r>
        <w:rPr>
          <w:w w:val="99"/>
        </w:rPr>
        <w:t xml:space="preserve"> </w:t>
      </w:r>
      <w:r>
        <w:rPr>
          <w:spacing w:val="-1"/>
        </w:rPr>
        <w:t>l</w:t>
      </w:r>
      <w:r>
        <w:t>a</w:t>
      </w:r>
      <w:r>
        <w:rPr>
          <w:spacing w:val="1"/>
        </w:rPr>
        <w:t>n</w:t>
      </w:r>
      <w:r>
        <w:t>d</w:t>
      </w:r>
      <w:r>
        <w:rPr>
          <w:spacing w:val="-5"/>
        </w:rPr>
        <w:t xml:space="preserve"> </w:t>
      </w:r>
      <w:r>
        <w:rPr>
          <w:spacing w:val="-1"/>
        </w:rPr>
        <w:t>t</w:t>
      </w:r>
      <w:r>
        <w:t>o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</w:t>
      </w:r>
      <w:r>
        <w:rPr>
          <w:spacing w:val="-1"/>
        </w:rPr>
        <w:t>a</w:t>
      </w:r>
      <w:r>
        <w:rPr>
          <w:spacing w:val="1"/>
        </w:rPr>
        <w:t>s</w:t>
      </w:r>
      <w:r>
        <w:t>t</w:t>
      </w:r>
      <w:r>
        <w:rPr>
          <w:spacing w:val="-4"/>
        </w:rPr>
        <w:t xml:space="preserve"> </w:t>
      </w:r>
      <w:hyperlink w:anchor="_bookmark26" w:history="1">
        <w:r>
          <w:t>(F</w:t>
        </w:r>
        <w:r>
          <w:rPr>
            <w:spacing w:val="1"/>
          </w:rPr>
          <w:t>i</w:t>
        </w:r>
        <w:r>
          <w:t>g</w:t>
        </w:r>
        <w:r>
          <w:rPr>
            <w:spacing w:val="-1"/>
          </w:rPr>
          <w:t>u</w:t>
        </w:r>
        <w:r>
          <w:t>re</w:t>
        </w:r>
        <w:r>
          <w:rPr>
            <w:spacing w:val="-2"/>
          </w:rPr>
          <w:t xml:space="preserve"> </w:t>
        </w:r>
        <w:r>
          <w:rPr>
            <w:spacing w:val="-1"/>
          </w:rPr>
          <w:t>29</w:t>
        </w:r>
      </w:hyperlink>
      <w:r>
        <w:rPr>
          <w:spacing w:val="3"/>
        </w:rPr>
        <w:t>)</w:t>
      </w:r>
      <w:r>
        <w:t>.</w:t>
      </w:r>
      <w:r>
        <w:rPr>
          <w:spacing w:val="-5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rPr>
          <w:spacing w:val="-3"/>
        </w:rPr>
        <w:t>w</w:t>
      </w:r>
      <w:r>
        <w:t>as</w:t>
      </w:r>
      <w:r>
        <w:rPr>
          <w:spacing w:val="-4"/>
        </w:rPr>
        <w:t xml:space="preserve"> </w:t>
      </w:r>
      <w:r>
        <w:rPr>
          <w:spacing w:val="1"/>
        </w:rPr>
        <w:t>f</w:t>
      </w:r>
      <w:r>
        <w:t>or</w:t>
      </w:r>
      <w:r>
        <w:rPr>
          <w:spacing w:val="4"/>
        </w:rPr>
        <w:t>m</w:t>
      </w:r>
      <w:r>
        <w:t>ed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t>y</w:t>
      </w:r>
      <w:r>
        <w:rPr>
          <w:spacing w:val="-8"/>
        </w:rPr>
        <w:t xml:space="preserve"> </w:t>
      </w:r>
      <w:r>
        <w:rPr>
          <w:spacing w:val="4"/>
        </w:rPr>
        <w:t>m</w:t>
      </w:r>
      <w:r>
        <w:t>o</w:t>
      </w:r>
      <w:r>
        <w:rPr>
          <w:spacing w:val="-2"/>
        </w:rPr>
        <w:t>v</w:t>
      </w:r>
      <w:r>
        <w:t>e</w:t>
      </w:r>
      <w:r>
        <w:rPr>
          <w:spacing w:val="4"/>
        </w:rPr>
        <w:t>m</w:t>
      </w:r>
      <w:r>
        <w:rPr>
          <w:spacing w:val="-3"/>
        </w:rPr>
        <w:t>e</w:t>
      </w:r>
      <w:r>
        <w:t>nt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3"/>
        </w:rPr>
        <w:t xml:space="preserve"> </w:t>
      </w:r>
      <w:r>
        <w:t>Ca</w:t>
      </w:r>
      <w:r>
        <w:rPr>
          <w:spacing w:val="1"/>
        </w:rPr>
        <w:t>d</w:t>
      </w:r>
      <w:r>
        <w:t>ell</w:t>
      </w:r>
      <w:r>
        <w:rPr>
          <w:spacing w:val="-6"/>
        </w:rPr>
        <w:t xml:space="preserve"> </w:t>
      </w:r>
      <w:r>
        <w:t>F</w:t>
      </w:r>
      <w:r>
        <w:rPr>
          <w:spacing w:val="2"/>
        </w:rPr>
        <w:t>a</w:t>
      </w:r>
      <w:r>
        <w:t>u</w:t>
      </w:r>
      <w:r>
        <w:rPr>
          <w:spacing w:val="-2"/>
        </w:rPr>
        <w:t>l</w:t>
      </w:r>
      <w:r>
        <w:t>t</w:t>
      </w:r>
      <w:r>
        <w:rPr>
          <w:spacing w:val="-2"/>
        </w:rPr>
        <w:t xml:space="preserve"> </w:t>
      </w:r>
      <w:r>
        <w:t xml:space="preserve">70 </w:t>
      </w:r>
      <w:r>
        <w:rPr>
          <w:spacing w:val="1"/>
        </w:rPr>
        <w:t>0</w:t>
      </w:r>
      <w:r>
        <w:t>00</w:t>
      </w:r>
      <w:r>
        <w:rPr>
          <w:spacing w:val="-4"/>
        </w:rPr>
        <w:t xml:space="preserve"> </w:t>
      </w:r>
      <w:r>
        <w:rPr>
          <w:rFonts w:cs="Arial"/>
        </w:rPr>
        <w:t>–</w:t>
      </w:r>
      <w:r>
        <w:rPr>
          <w:rFonts w:cs="Arial"/>
          <w:spacing w:val="-3"/>
        </w:rPr>
        <w:t xml:space="preserve"> </w:t>
      </w:r>
      <w:r>
        <w:rPr>
          <w:spacing w:val="-1"/>
        </w:rPr>
        <w:t>2</w:t>
      </w:r>
      <w:r>
        <w:t>0</w:t>
      </w:r>
      <w:r>
        <w:rPr>
          <w:spacing w:val="-3"/>
        </w:rPr>
        <w:t xml:space="preserve"> </w:t>
      </w:r>
      <w:r>
        <w:t>0</w:t>
      </w:r>
      <w:r>
        <w:rPr>
          <w:spacing w:val="-1"/>
        </w:rPr>
        <w:t>0</w:t>
      </w:r>
      <w:r>
        <w:t>0</w:t>
      </w:r>
      <w:r>
        <w:rPr>
          <w:spacing w:val="-1"/>
        </w:rPr>
        <w:t xml:space="preserve"> </w:t>
      </w:r>
      <w:r>
        <w:rPr>
          <w:spacing w:val="-5"/>
        </w:rPr>
        <w:t>y</w:t>
      </w:r>
      <w:r>
        <w:rPr>
          <w:spacing w:val="1"/>
        </w:rPr>
        <w:t>e</w:t>
      </w:r>
      <w:r>
        <w:t>ars</w:t>
      </w:r>
      <w:r>
        <w:rPr>
          <w:w w:val="99"/>
        </w:rPr>
        <w:t xml:space="preserve"> </w:t>
      </w:r>
      <w:r>
        <w:t>a</w:t>
      </w:r>
      <w:r>
        <w:rPr>
          <w:spacing w:val="-1"/>
        </w:rPr>
        <w:t>g</w:t>
      </w:r>
      <w:r>
        <w:t>o,</w:t>
      </w:r>
      <w:r>
        <w:rPr>
          <w:spacing w:val="-5"/>
        </w:rPr>
        <w:t xml:space="preserve"> </w:t>
      </w:r>
      <w:r>
        <w:t>wh</w:t>
      </w:r>
      <w:r>
        <w:rPr>
          <w:spacing w:val="-2"/>
        </w:rPr>
        <w:t>i</w:t>
      </w:r>
      <w:r>
        <w:rPr>
          <w:spacing w:val="1"/>
        </w:rPr>
        <w:t>c</w:t>
      </w:r>
      <w:r>
        <w:t>h</w:t>
      </w:r>
      <w:r>
        <w:rPr>
          <w:spacing w:val="-3"/>
        </w:rPr>
        <w:t xml:space="preserve"> w</w:t>
      </w:r>
      <w:r>
        <w:t>o</w:t>
      </w:r>
      <w:r>
        <w:rPr>
          <w:spacing w:val="1"/>
        </w:rPr>
        <w:t>u</w:t>
      </w:r>
      <w:r>
        <w:rPr>
          <w:spacing w:val="-1"/>
        </w:rPr>
        <w:t>l</w:t>
      </w:r>
      <w:r>
        <w:t>d</w:t>
      </w:r>
      <w:r>
        <w:rPr>
          <w:spacing w:val="-4"/>
        </w:rPr>
        <w:t xml:space="preserve"> </w:t>
      </w:r>
      <w:r>
        <w:t>h</w:t>
      </w:r>
      <w:r>
        <w:rPr>
          <w:spacing w:val="1"/>
        </w:rPr>
        <w:t>a</w:t>
      </w:r>
      <w:r>
        <w:rPr>
          <w:spacing w:val="-2"/>
        </w:rPr>
        <w:t>v</w:t>
      </w:r>
      <w:r>
        <w:t>e</w:t>
      </w:r>
      <w:r>
        <w:rPr>
          <w:spacing w:val="-5"/>
        </w:rPr>
        <w:t xml:space="preserve"> </w:t>
      </w:r>
      <w:r>
        <w:t>b</w:t>
      </w:r>
      <w:r>
        <w:rPr>
          <w:spacing w:val="-1"/>
        </w:rPr>
        <w:t>e</w:t>
      </w:r>
      <w:r>
        <w:rPr>
          <w:spacing w:val="1"/>
        </w:rPr>
        <w:t>e</w:t>
      </w:r>
      <w:r>
        <w:t>n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rPr>
          <w:spacing w:val="1"/>
        </w:rPr>
        <w:t>cc</w:t>
      </w:r>
      <w:r>
        <w:t>o</w:t>
      </w:r>
      <w:r>
        <w:rPr>
          <w:spacing w:val="4"/>
        </w:rPr>
        <w:t>m</w:t>
      </w:r>
      <w:r>
        <w:t>p</w:t>
      </w:r>
      <w:r>
        <w:rPr>
          <w:spacing w:val="-1"/>
        </w:rPr>
        <w:t>a</w:t>
      </w:r>
      <w:r>
        <w:t>n</w:t>
      </w:r>
      <w:r>
        <w:rPr>
          <w:spacing w:val="-2"/>
        </w:rPr>
        <w:t>i</w:t>
      </w:r>
      <w:r>
        <w:t>ed</w:t>
      </w:r>
      <w:r>
        <w:rPr>
          <w:spacing w:val="-5"/>
        </w:rPr>
        <w:t xml:space="preserve"> </w:t>
      </w:r>
      <w:r>
        <w:rPr>
          <w:spacing w:val="1"/>
        </w:rPr>
        <w:t>b</w:t>
      </w:r>
      <w:r>
        <w:t>y</w:t>
      </w:r>
      <w:r>
        <w:rPr>
          <w:spacing w:val="-8"/>
        </w:rPr>
        <w:t xml:space="preserve"> </w:t>
      </w:r>
      <w:r>
        <w:rPr>
          <w:spacing w:val="3"/>
        </w:rPr>
        <w:t>a</w:t>
      </w:r>
      <w:r>
        <w:t>t</w:t>
      </w:r>
      <w:r>
        <w:rPr>
          <w:spacing w:val="-4"/>
        </w:rPr>
        <w:t xml:space="preserve"> </w:t>
      </w:r>
      <w:r>
        <w:rPr>
          <w:spacing w:val="-1"/>
        </w:rPr>
        <w:t>l</w:t>
      </w:r>
      <w:r>
        <w:t>e</w:t>
      </w:r>
      <w:r>
        <w:rPr>
          <w:spacing w:val="-1"/>
        </w:rPr>
        <w:t>a</w:t>
      </w:r>
      <w:r>
        <w:rPr>
          <w:spacing w:val="1"/>
        </w:rPr>
        <w:t>s</w:t>
      </w:r>
      <w:r>
        <w:t>t</w:t>
      </w:r>
      <w:r>
        <w:rPr>
          <w:spacing w:val="-6"/>
        </w:rPr>
        <w:t xml:space="preserve"> </w:t>
      </w:r>
      <w:r>
        <w:rPr>
          <w:spacing w:val="4"/>
        </w:rPr>
        <w:t>f</w:t>
      </w:r>
      <w:r>
        <w:rPr>
          <w:spacing w:val="-1"/>
        </w:rPr>
        <w:t>i</w:t>
      </w:r>
      <w:r>
        <w:rPr>
          <w:spacing w:val="1"/>
        </w:rPr>
        <w:t>v</w:t>
      </w:r>
      <w:r>
        <w:t>e</w:t>
      </w:r>
      <w:r>
        <w:rPr>
          <w:spacing w:val="-7"/>
        </w:rPr>
        <w:t xml:space="preserve"> </w:t>
      </w:r>
      <w:r>
        <w:rPr>
          <w:spacing w:val="-1"/>
        </w:rPr>
        <w:t>e</w:t>
      </w:r>
      <w:r>
        <w:t>ar</w:t>
      </w:r>
      <w:r>
        <w:rPr>
          <w:spacing w:val="2"/>
        </w:rPr>
        <w:t>t</w:t>
      </w:r>
      <w:r>
        <w:t>h</w:t>
      </w:r>
      <w:r>
        <w:rPr>
          <w:spacing w:val="-1"/>
        </w:rPr>
        <w:t>q</w:t>
      </w:r>
      <w:r>
        <w:rPr>
          <w:spacing w:val="1"/>
        </w:rPr>
        <w:t>u</w:t>
      </w:r>
      <w:r>
        <w:t>a</w:t>
      </w:r>
      <w:r>
        <w:rPr>
          <w:spacing w:val="3"/>
        </w:rPr>
        <w:t>k</w:t>
      </w:r>
      <w:r>
        <w:t>es,</w:t>
      </w:r>
      <w:r>
        <w:rPr>
          <w:spacing w:val="-6"/>
        </w:rPr>
        <w:t xml:space="preserve"> </w:t>
      </w:r>
      <w:r>
        <w:rPr>
          <w:spacing w:val="-1"/>
        </w:rPr>
        <w:t>e</w:t>
      </w:r>
      <w:r>
        <w:rPr>
          <w:spacing w:val="1"/>
        </w:rPr>
        <w:t>s</w:t>
      </w:r>
      <w:r>
        <w:t>t</w:t>
      </w:r>
      <w:r>
        <w:rPr>
          <w:spacing w:val="-2"/>
        </w:rPr>
        <w:t>i</w:t>
      </w:r>
      <w:r>
        <w:rPr>
          <w:spacing w:val="4"/>
        </w:rPr>
        <w:t>m</w:t>
      </w:r>
      <w:r>
        <w:t>at</w:t>
      </w:r>
      <w:r>
        <w:rPr>
          <w:spacing w:val="-1"/>
        </w:rPr>
        <w:t>e</w:t>
      </w:r>
      <w:r>
        <w:t>d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t>o</w:t>
      </w:r>
      <w:r>
        <w:rPr>
          <w:spacing w:val="-7"/>
        </w:rPr>
        <w:t xml:space="preserve"> </w:t>
      </w:r>
      <w:r>
        <w:rPr>
          <w:spacing w:val="-1"/>
        </w:rPr>
        <w:t>h</w:t>
      </w:r>
      <w:r>
        <w:rPr>
          <w:spacing w:val="1"/>
        </w:rPr>
        <w:t>a</w:t>
      </w:r>
      <w:r>
        <w:rPr>
          <w:spacing w:val="-2"/>
        </w:rPr>
        <w:t>v</w:t>
      </w:r>
      <w:r>
        <w:t>e</w:t>
      </w:r>
      <w:r>
        <w:rPr>
          <w:spacing w:val="-4"/>
        </w:rPr>
        <w:t xml:space="preserve"> </w:t>
      </w:r>
      <w:r>
        <w:t>h</w:t>
      </w:r>
      <w:r>
        <w:rPr>
          <w:spacing w:val="1"/>
        </w:rPr>
        <w:t>a</w:t>
      </w:r>
      <w:r>
        <w:t>d</w:t>
      </w:r>
      <w:r>
        <w:rPr>
          <w:w w:val="99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t>tu</w:t>
      </w:r>
      <w:r>
        <w:rPr>
          <w:spacing w:val="-1"/>
        </w:rPr>
        <w:t>d</w:t>
      </w:r>
      <w:r>
        <w:t>es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7</w:t>
      </w:r>
      <w:r>
        <w:rPr>
          <w:spacing w:val="1"/>
        </w:rPr>
        <w:t>.</w:t>
      </w:r>
      <w:r>
        <w:t>0</w:t>
      </w:r>
      <w:r>
        <w:rPr>
          <w:spacing w:val="-5"/>
        </w:rPr>
        <w:t xml:space="preserve"> </w:t>
      </w:r>
      <w:r>
        <w:rPr>
          <w:spacing w:val="-1"/>
        </w:rPr>
        <w:t>t</w:t>
      </w:r>
      <w:r>
        <w:t>o</w:t>
      </w:r>
      <w:r>
        <w:rPr>
          <w:spacing w:val="-4"/>
        </w:rPr>
        <w:t xml:space="preserve"> </w:t>
      </w:r>
      <w:r>
        <w:t>7.</w:t>
      </w:r>
      <w:r>
        <w:rPr>
          <w:spacing w:val="-1"/>
        </w:rPr>
        <w:t>3</w:t>
      </w:r>
      <w:r>
        <w:t>.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</w:t>
      </w:r>
      <w:r>
        <w:rPr>
          <w:spacing w:val="1"/>
        </w:rPr>
        <w:t>c</w:t>
      </w:r>
      <w:r>
        <w:t>arp</w:t>
      </w:r>
      <w:r>
        <w:rPr>
          <w:spacing w:val="-6"/>
        </w:rPr>
        <w:t xml:space="preserve"> </w:t>
      </w:r>
      <w:r>
        <w:rPr>
          <w:spacing w:val="1"/>
        </w:rPr>
        <w:t>c</w:t>
      </w:r>
      <w:r>
        <w:t>ros</w:t>
      </w:r>
      <w:r>
        <w:rPr>
          <w:spacing w:val="1"/>
        </w:rPr>
        <w:t>s</w:t>
      </w:r>
      <w:r>
        <w:t>ed</w:t>
      </w:r>
      <w:r>
        <w:rPr>
          <w:spacing w:val="-5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o</w:t>
      </w:r>
      <w:r>
        <w:t>r</w:t>
      </w:r>
      <w:r>
        <w:rPr>
          <w:spacing w:val="1"/>
        </w:rPr>
        <w:t>i</w:t>
      </w:r>
      <w:r>
        <w:t>gi</w:t>
      </w:r>
      <w:r>
        <w:rPr>
          <w:spacing w:val="1"/>
        </w:rPr>
        <w:t>n</w:t>
      </w:r>
      <w:r>
        <w:t>al</w:t>
      </w:r>
      <w:r>
        <w:rPr>
          <w:spacing w:val="-6"/>
        </w:rPr>
        <w:t xml:space="preserve"> </w:t>
      </w:r>
      <w:r>
        <w:t>co</w:t>
      </w:r>
      <w:r>
        <w:rPr>
          <w:spacing w:val="-1"/>
        </w:rPr>
        <w:t>u</w:t>
      </w:r>
      <w:r>
        <w:t>r</w:t>
      </w:r>
      <w:r>
        <w:rPr>
          <w:spacing w:val="1"/>
        </w:rPr>
        <w:t>s</w:t>
      </w:r>
      <w:r>
        <w:t>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5"/>
        </w:rPr>
        <w:t xml:space="preserve"> </w:t>
      </w:r>
      <w:r>
        <w:rPr>
          <w:spacing w:val="1"/>
        </w:rPr>
        <w:t>M</w:t>
      </w:r>
      <w:r>
        <w:t>ur</w:t>
      </w:r>
      <w:r>
        <w:rPr>
          <w:spacing w:val="1"/>
        </w:rPr>
        <w:t>ra</w:t>
      </w:r>
      <w:r>
        <w:t>y</w:t>
      </w:r>
      <w:r>
        <w:rPr>
          <w:spacing w:val="-7"/>
        </w:rPr>
        <w:t xml:space="preserve"> </w:t>
      </w:r>
      <w:r>
        <w:t>R</w:t>
      </w:r>
      <w:r>
        <w:rPr>
          <w:spacing w:val="1"/>
        </w:rPr>
        <w:t>iv</w:t>
      </w:r>
      <w:r>
        <w:t>er,</w:t>
      </w:r>
      <w:r>
        <w:rPr>
          <w:spacing w:val="-5"/>
        </w:rPr>
        <w:t xml:space="preserve"> </w:t>
      </w:r>
      <w:r>
        <w:rPr>
          <w:spacing w:val="2"/>
        </w:rPr>
        <w:t>f</w:t>
      </w:r>
      <w:r>
        <w:t>o</w:t>
      </w:r>
      <w:r>
        <w:rPr>
          <w:spacing w:val="-2"/>
        </w:rPr>
        <w:t>r</w:t>
      </w:r>
      <w:r>
        <w:rPr>
          <w:spacing w:val="4"/>
        </w:rPr>
        <w:t>m</w:t>
      </w:r>
      <w:r>
        <w:rPr>
          <w:spacing w:val="-1"/>
        </w:rPr>
        <w:t>i</w:t>
      </w:r>
      <w:r>
        <w:t>ng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1"/>
        </w:rPr>
        <w:t>d</w:t>
      </w:r>
      <w:r>
        <w:t>am</w:t>
      </w:r>
      <w:r>
        <w:rPr>
          <w:w w:val="99"/>
        </w:rPr>
        <w:t xml:space="preserve"> </w:t>
      </w:r>
      <w:r>
        <w:t>across</w:t>
      </w:r>
      <w:r>
        <w:rPr>
          <w:spacing w:val="-5"/>
        </w:rPr>
        <w:t xml:space="preserve"> </w:t>
      </w:r>
      <w:r>
        <w:rPr>
          <w:spacing w:val="-2"/>
        </w:rPr>
        <w:t>i</w:t>
      </w:r>
      <w:r>
        <w:t>t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t>nd</w:t>
      </w:r>
      <w:r>
        <w:rPr>
          <w:spacing w:val="-3"/>
        </w:rPr>
        <w:t xml:space="preserve"> </w:t>
      </w:r>
      <w:r>
        <w:t>ca</w:t>
      </w:r>
      <w:r>
        <w:rPr>
          <w:spacing w:val="-1"/>
        </w:rPr>
        <w:t>u</w:t>
      </w:r>
      <w:r>
        <w:rPr>
          <w:spacing w:val="1"/>
        </w:rPr>
        <w:t>si</w:t>
      </w:r>
      <w:r>
        <w:t>ng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3"/>
        </w:rPr>
        <w:t>k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t>o</w:t>
      </w:r>
      <w:r>
        <w:rPr>
          <w:spacing w:val="-5"/>
        </w:rPr>
        <w:t xml:space="preserve"> </w:t>
      </w:r>
      <w:r>
        <w:rPr>
          <w:spacing w:val="1"/>
        </w:rPr>
        <w:t>f</w:t>
      </w:r>
      <w:r>
        <w:t>orm</w:t>
      </w:r>
      <w:r>
        <w:rPr>
          <w:spacing w:val="-1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t>ts</w:t>
      </w:r>
      <w:r>
        <w:rPr>
          <w:spacing w:val="-4"/>
        </w:rPr>
        <w:t xml:space="preserve"> </w:t>
      </w:r>
      <w:r>
        <w:t>e</w:t>
      </w:r>
      <w:r>
        <w:rPr>
          <w:spacing w:val="-1"/>
        </w:rPr>
        <w:t>a</w:t>
      </w:r>
      <w:r>
        <w:rPr>
          <w:spacing w:val="1"/>
        </w:rPr>
        <w:t>s</w:t>
      </w:r>
      <w:r>
        <w:t>tern</w:t>
      </w:r>
      <w:r>
        <w:rPr>
          <w:spacing w:val="-6"/>
        </w:rPr>
        <w:t xml:space="preserve"> </w:t>
      </w:r>
      <w:r>
        <w:rPr>
          <w:spacing w:val="3"/>
        </w:rPr>
        <w:t>s</w:t>
      </w:r>
      <w:r>
        <w:rPr>
          <w:spacing w:val="-1"/>
        </w:rPr>
        <w:t>i</w:t>
      </w:r>
      <w:r>
        <w:rPr>
          <w:spacing w:val="1"/>
        </w:rPr>
        <w:t>d</w:t>
      </w:r>
      <w:r>
        <w:t>e.</w:t>
      </w:r>
      <w:r>
        <w:rPr>
          <w:spacing w:val="-6"/>
        </w:rPr>
        <w:t xml:space="preserve"> </w:t>
      </w:r>
      <w:r>
        <w:t>L</w:t>
      </w:r>
      <w:r>
        <w:rPr>
          <w:spacing w:val="1"/>
        </w:rPr>
        <w:t>a</w:t>
      </w:r>
      <w:r>
        <w:t>ter e</w:t>
      </w:r>
      <w:r>
        <w:rPr>
          <w:spacing w:val="-1"/>
        </w:rPr>
        <w:t>a</w:t>
      </w:r>
      <w:r>
        <w:t>r</w:t>
      </w:r>
      <w:r>
        <w:rPr>
          <w:spacing w:val="2"/>
        </w:rPr>
        <w:t>t</w:t>
      </w:r>
      <w:r>
        <w:t>h</w:t>
      </w:r>
      <w:r>
        <w:rPr>
          <w:spacing w:val="-5"/>
        </w:rPr>
        <w:t xml:space="preserve"> </w:t>
      </w:r>
      <w:r>
        <w:rPr>
          <w:spacing w:val="4"/>
        </w:rPr>
        <w:t>m</w:t>
      </w:r>
      <w:r>
        <w:t>o</w:t>
      </w:r>
      <w:r>
        <w:rPr>
          <w:spacing w:val="-2"/>
        </w:rPr>
        <w:t>v</w:t>
      </w:r>
      <w:r>
        <w:t>e</w:t>
      </w:r>
      <w:r>
        <w:rPr>
          <w:spacing w:val="4"/>
        </w:rPr>
        <w:t>m</w:t>
      </w:r>
      <w:r>
        <w:t>e</w:t>
      </w:r>
      <w:r>
        <w:rPr>
          <w:spacing w:val="-1"/>
        </w:rPr>
        <w:t>n</w:t>
      </w:r>
      <w:r>
        <w:t>ts</w:t>
      </w:r>
      <w:r>
        <w:rPr>
          <w:spacing w:val="-5"/>
        </w:rPr>
        <w:t xml:space="preserve"> </w:t>
      </w:r>
      <w:r>
        <w:t>d</w:t>
      </w:r>
      <w:r>
        <w:rPr>
          <w:spacing w:val="-2"/>
        </w:rPr>
        <w:t>i</w:t>
      </w:r>
      <w:r>
        <w:rPr>
          <w:spacing w:val="1"/>
        </w:rPr>
        <w:t>v</w:t>
      </w:r>
      <w:r>
        <w:t>er</w:t>
      </w:r>
      <w:r>
        <w:rPr>
          <w:spacing w:val="1"/>
        </w:rPr>
        <w:t>t</w:t>
      </w:r>
      <w:r>
        <w:t>ed</w:t>
      </w:r>
      <w:r>
        <w:rPr>
          <w:spacing w:val="-5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5"/>
        </w:rPr>
        <w:t xml:space="preserve"> </w:t>
      </w:r>
      <w:r>
        <w:t>M</w:t>
      </w:r>
      <w:r>
        <w:rPr>
          <w:spacing w:val="-1"/>
        </w:rPr>
        <w:t>u</w:t>
      </w:r>
      <w:r>
        <w:t>rr</w:t>
      </w:r>
      <w:r>
        <w:rPr>
          <w:spacing w:val="4"/>
        </w:rPr>
        <w:t>a</w:t>
      </w:r>
      <w:r>
        <w:t>y</w:t>
      </w:r>
      <w:r>
        <w:rPr>
          <w:w w:val="99"/>
        </w:rPr>
        <w:t xml:space="preserve"> </w:t>
      </w:r>
      <w:r>
        <w:t>R</w:t>
      </w:r>
      <w:r>
        <w:rPr>
          <w:spacing w:val="-1"/>
        </w:rPr>
        <w:t>i</w:t>
      </w:r>
      <w:r>
        <w:rPr>
          <w:spacing w:val="1"/>
        </w:rPr>
        <w:t>v</w:t>
      </w:r>
      <w:r>
        <w:t>er</w:t>
      </w:r>
      <w:r>
        <w:rPr>
          <w:spacing w:val="-7"/>
        </w:rPr>
        <w:t xml:space="preserve"> </w:t>
      </w:r>
      <w:r>
        <w:rPr>
          <w:spacing w:val="1"/>
        </w:rPr>
        <w:t>s</w:t>
      </w:r>
      <w:r>
        <w:t>o</w:t>
      </w:r>
      <w:r>
        <w:rPr>
          <w:spacing w:val="-1"/>
        </w:rPr>
        <w:t>u</w:t>
      </w:r>
      <w:r>
        <w:rPr>
          <w:spacing w:val="2"/>
        </w:rPr>
        <w:t>t</w:t>
      </w:r>
      <w:r>
        <w:t>h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t>o</w:t>
      </w:r>
      <w:r>
        <w:rPr>
          <w:spacing w:val="-5"/>
        </w:rPr>
        <w:t xml:space="preserve"> </w:t>
      </w:r>
      <w:r>
        <w:rPr>
          <w:spacing w:val="-1"/>
        </w:rPr>
        <w:t>i</w:t>
      </w:r>
      <w:r>
        <w:t>ts</w:t>
      </w:r>
      <w:r>
        <w:rPr>
          <w:spacing w:val="-5"/>
        </w:rPr>
        <w:t xml:space="preserve"> </w:t>
      </w:r>
      <w:r>
        <w:t>pre</w:t>
      </w:r>
      <w:r>
        <w:rPr>
          <w:spacing w:val="1"/>
        </w:rPr>
        <w:t>se</w:t>
      </w:r>
      <w:r>
        <w:t>nt</w:t>
      </w:r>
      <w:r>
        <w:rPr>
          <w:spacing w:val="-7"/>
        </w:rPr>
        <w:t xml:space="preserve"> </w:t>
      </w:r>
      <w:r>
        <w:rPr>
          <w:spacing w:val="3"/>
        </w:rPr>
        <w:t>c</w:t>
      </w:r>
      <w:r>
        <w:t>o</w:t>
      </w:r>
      <w:r>
        <w:rPr>
          <w:spacing w:val="-1"/>
        </w:rPr>
        <w:t>u</w:t>
      </w:r>
      <w:r>
        <w:t>r</w:t>
      </w:r>
      <w:r>
        <w:rPr>
          <w:spacing w:val="1"/>
        </w:rPr>
        <w:t>s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t>hr</w:t>
      </w:r>
      <w:r>
        <w:rPr>
          <w:spacing w:val="2"/>
        </w:rPr>
        <w:t>o</w:t>
      </w:r>
      <w:r>
        <w:t>u</w:t>
      </w:r>
      <w:r>
        <w:rPr>
          <w:spacing w:val="-1"/>
        </w:rPr>
        <w:t>g</w:t>
      </w:r>
      <w:r>
        <w:t>h</w:t>
      </w:r>
      <w:r>
        <w:rPr>
          <w:spacing w:val="-4"/>
        </w:rPr>
        <w:t xml:space="preserve"> </w:t>
      </w:r>
      <w:r>
        <w:rPr>
          <w:spacing w:val="-1"/>
        </w:rPr>
        <w:t>E</w:t>
      </w:r>
      <w:r>
        <w:rPr>
          <w:spacing w:val="1"/>
        </w:rPr>
        <w:t>c</w:t>
      </w:r>
      <w:r>
        <w:t>h</w:t>
      </w:r>
      <w:r>
        <w:rPr>
          <w:spacing w:val="-1"/>
        </w:rPr>
        <w:t>u</w:t>
      </w:r>
      <w:r>
        <w:rPr>
          <w:spacing w:val="1"/>
        </w:rPr>
        <w:t>c</w:t>
      </w:r>
      <w:r>
        <w:t>a</w:t>
      </w:r>
      <w:r>
        <w:rPr>
          <w:spacing w:val="-5"/>
        </w:rPr>
        <w:t xml:space="preserve"> </w:t>
      </w:r>
      <w:r>
        <w:t>a</w:t>
      </w:r>
      <w:r>
        <w:rPr>
          <w:spacing w:val="1"/>
        </w:rPr>
        <w:t>n</w:t>
      </w:r>
      <w:r>
        <w:t>d</w:t>
      </w:r>
      <w:r>
        <w:rPr>
          <w:spacing w:val="-5"/>
        </w:rPr>
        <w:t xml:space="preserve"> </w:t>
      </w:r>
      <w:r>
        <w:t>e</w:t>
      </w:r>
      <w:r>
        <w:rPr>
          <w:spacing w:val="-2"/>
        </w:rPr>
        <w:t>v</w:t>
      </w:r>
      <w:r>
        <w:rPr>
          <w:spacing w:val="1"/>
        </w:rPr>
        <w:t>e</w:t>
      </w:r>
      <w:r>
        <w:t>nt</w:t>
      </w:r>
      <w:r>
        <w:rPr>
          <w:spacing w:val="1"/>
        </w:rPr>
        <w:t>u</w:t>
      </w:r>
      <w:r>
        <w:t>al</w:t>
      </w:r>
      <w:r>
        <w:rPr>
          <w:spacing w:val="1"/>
        </w:rPr>
        <w:t>l</w:t>
      </w:r>
      <w:r>
        <w:t>y</w:t>
      </w:r>
      <w:r>
        <w:rPr>
          <w:spacing w:val="-7"/>
        </w:rPr>
        <w:t xml:space="preserve"> </w:t>
      </w:r>
      <w:r>
        <w:t>dra</w:t>
      </w:r>
      <w:r>
        <w:rPr>
          <w:spacing w:val="1"/>
        </w:rPr>
        <w:t>i</w:t>
      </w:r>
      <w:r>
        <w:t>n</w:t>
      </w:r>
      <w:r>
        <w:rPr>
          <w:spacing w:val="-1"/>
        </w:rPr>
        <w:t>e</w:t>
      </w:r>
      <w:r>
        <w:t>d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5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3"/>
        </w:rPr>
        <w:t>k</w:t>
      </w:r>
      <w:r>
        <w:t>e.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5" w:line="240" w:lineRule="exact"/>
        <w:rPr>
          <w:sz w:val="24"/>
          <w:szCs w:val="24"/>
        </w:rPr>
      </w:pPr>
    </w:p>
    <w:p w:rsidR="00390CA3" w:rsidRDefault="00BD6A69">
      <w:pPr>
        <w:ind w:left="138" w:right="1060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AU" w:eastAsia="en-AU"/>
        </w:rPr>
        <w:drawing>
          <wp:inline distT="0" distB="0" distL="0" distR="0">
            <wp:extent cx="5510530" cy="5709285"/>
            <wp:effectExtent l="0" t="0" r="0" b="5715"/>
            <wp:docPr id="31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530" cy="570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CA3" w:rsidRDefault="00BD6A69">
      <w:pPr>
        <w:spacing w:before="35" w:line="242" w:lineRule="auto"/>
        <w:ind w:left="138" w:right="267"/>
        <w:rPr>
          <w:rFonts w:ascii="Arial" w:eastAsia="Arial" w:hAnsi="Arial" w:cs="Arial"/>
          <w:sz w:val="18"/>
          <w:szCs w:val="18"/>
        </w:rPr>
      </w:pPr>
      <w:bookmarkStart w:id="73" w:name="_bookmark26"/>
      <w:bookmarkEnd w:id="73"/>
      <w:r>
        <w:rPr>
          <w:rFonts w:ascii="Arial" w:eastAsia="Arial" w:hAnsi="Arial" w:cs="Arial"/>
          <w:i/>
          <w:sz w:val="18"/>
          <w:szCs w:val="18"/>
        </w:rPr>
        <w:t>F</w:t>
      </w:r>
      <w:r>
        <w:rPr>
          <w:rFonts w:ascii="Arial" w:eastAsia="Arial" w:hAnsi="Arial" w:cs="Arial"/>
          <w:i/>
          <w:spacing w:val="1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gure</w:t>
      </w:r>
      <w:r>
        <w:rPr>
          <w:rFonts w:ascii="Arial" w:eastAsia="Arial" w:hAnsi="Arial" w:cs="Arial"/>
          <w:i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 xml:space="preserve">29: </w:t>
      </w:r>
      <w:r>
        <w:rPr>
          <w:rFonts w:ascii="Arial" w:eastAsia="Arial" w:hAnsi="Arial" w:cs="Arial"/>
          <w:i/>
          <w:spacing w:val="-4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 xml:space="preserve">ap of </w:t>
      </w:r>
      <w:r>
        <w:rPr>
          <w:rFonts w:ascii="Arial" w:eastAsia="Arial" w:hAnsi="Arial" w:cs="Arial"/>
          <w:i/>
          <w:spacing w:val="-3"/>
          <w:sz w:val="18"/>
          <w:szCs w:val="18"/>
        </w:rPr>
        <w:t>V</w:t>
      </w:r>
      <w:r>
        <w:rPr>
          <w:rFonts w:ascii="Arial" w:eastAsia="Arial" w:hAnsi="Arial" w:cs="Arial"/>
          <w:i/>
          <w:sz w:val="18"/>
          <w:szCs w:val="18"/>
        </w:rPr>
        <w:t>i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z w:val="18"/>
          <w:szCs w:val="18"/>
        </w:rPr>
        <w:t>oria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h</w:t>
      </w:r>
      <w:r>
        <w:rPr>
          <w:rFonts w:ascii="Arial" w:eastAsia="Arial" w:hAnsi="Arial" w:cs="Arial"/>
          <w:i/>
          <w:spacing w:val="-2"/>
          <w:sz w:val="18"/>
          <w:szCs w:val="18"/>
        </w:rPr>
        <w:t>o</w:t>
      </w:r>
      <w:r>
        <w:rPr>
          <w:rFonts w:ascii="Arial" w:eastAsia="Arial" w:hAnsi="Arial" w:cs="Arial"/>
          <w:i/>
          <w:sz w:val="18"/>
          <w:szCs w:val="18"/>
        </w:rPr>
        <w:t>wi</w:t>
      </w:r>
      <w:r>
        <w:rPr>
          <w:rFonts w:ascii="Arial" w:eastAsia="Arial" w:hAnsi="Arial" w:cs="Arial"/>
          <w:i/>
          <w:spacing w:val="1"/>
          <w:sz w:val="18"/>
          <w:szCs w:val="18"/>
        </w:rPr>
        <w:t>n</w:t>
      </w:r>
      <w:r>
        <w:rPr>
          <w:rFonts w:ascii="Arial" w:eastAsia="Arial" w:hAnsi="Arial" w:cs="Arial"/>
          <w:i/>
          <w:sz w:val="18"/>
          <w:szCs w:val="18"/>
        </w:rPr>
        <w:t xml:space="preserve">g </w:t>
      </w:r>
      <w:r>
        <w:rPr>
          <w:rFonts w:ascii="Arial" w:eastAsia="Arial" w:hAnsi="Arial" w:cs="Arial"/>
          <w:i/>
          <w:spacing w:val="-2"/>
          <w:sz w:val="18"/>
          <w:szCs w:val="18"/>
        </w:rPr>
        <w:t>l</w:t>
      </w:r>
      <w:r>
        <w:rPr>
          <w:rFonts w:ascii="Arial" w:eastAsia="Arial" w:hAnsi="Arial" w:cs="Arial"/>
          <w:i/>
          <w:sz w:val="18"/>
          <w:szCs w:val="18"/>
        </w:rPr>
        <w:t>o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a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z w:val="18"/>
          <w:szCs w:val="18"/>
        </w:rPr>
        <w:t>ion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of C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z w:val="18"/>
          <w:szCs w:val="18"/>
        </w:rPr>
        <w:t>de</w:t>
      </w:r>
      <w:r>
        <w:rPr>
          <w:rFonts w:ascii="Arial" w:eastAsia="Arial" w:hAnsi="Arial" w:cs="Arial"/>
          <w:i/>
          <w:spacing w:val="-2"/>
          <w:sz w:val="18"/>
          <w:szCs w:val="18"/>
        </w:rPr>
        <w:t>l</w:t>
      </w:r>
      <w:r>
        <w:rPr>
          <w:rFonts w:ascii="Arial" w:eastAsia="Arial" w:hAnsi="Arial" w:cs="Arial"/>
          <w:i/>
          <w:sz w:val="18"/>
          <w:szCs w:val="18"/>
        </w:rPr>
        <w:t>l Fa</w:t>
      </w:r>
      <w:r>
        <w:rPr>
          <w:rFonts w:ascii="Arial" w:eastAsia="Arial" w:hAnsi="Arial" w:cs="Arial"/>
          <w:i/>
          <w:spacing w:val="-2"/>
          <w:sz w:val="18"/>
          <w:szCs w:val="18"/>
        </w:rPr>
        <w:t>u</w:t>
      </w:r>
      <w:r>
        <w:rPr>
          <w:rFonts w:ascii="Arial" w:eastAsia="Arial" w:hAnsi="Arial" w:cs="Arial"/>
          <w:i/>
          <w:sz w:val="18"/>
          <w:szCs w:val="18"/>
        </w:rPr>
        <w:t>lt.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a</w:t>
      </w:r>
      <w:r>
        <w:rPr>
          <w:rFonts w:ascii="Arial" w:eastAsia="Arial" w:hAnsi="Arial" w:cs="Arial"/>
          <w:i/>
          <w:sz w:val="18"/>
          <w:szCs w:val="18"/>
        </w:rPr>
        <w:t>) Aerial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ph</w:t>
      </w:r>
      <w:r>
        <w:rPr>
          <w:rFonts w:ascii="Arial" w:eastAsia="Arial" w:hAnsi="Arial" w:cs="Arial"/>
          <w:i/>
          <w:spacing w:val="-2"/>
          <w:sz w:val="18"/>
          <w:szCs w:val="18"/>
        </w:rPr>
        <w:t>o</w:t>
      </w:r>
      <w:r>
        <w:rPr>
          <w:rFonts w:ascii="Arial" w:eastAsia="Arial" w:hAnsi="Arial" w:cs="Arial"/>
          <w:i/>
          <w:sz w:val="18"/>
          <w:szCs w:val="18"/>
        </w:rPr>
        <w:t>togr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z w:val="18"/>
          <w:szCs w:val="18"/>
        </w:rPr>
        <w:t xml:space="preserve">ph </w:t>
      </w:r>
      <w:r>
        <w:rPr>
          <w:rFonts w:ascii="Arial" w:eastAsia="Arial" w:hAnsi="Arial" w:cs="Arial"/>
          <w:i/>
          <w:spacing w:val="-2"/>
          <w:sz w:val="18"/>
          <w:szCs w:val="18"/>
        </w:rPr>
        <w:t>o</w:t>
      </w:r>
      <w:r>
        <w:rPr>
          <w:rFonts w:ascii="Arial" w:eastAsia="Arial" w:hAnsi="Arial" w:cs="Arial"/>
          <w:i/>
          <w:sz w:val="18"/>
          <w:szCs w:val="18"/>
        </w:rPr>
        <w:t>f f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z w:val="18"/>
          <w:szCs w:val="18"/>
        </w:rPr>
        <w:t>ult,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b)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ground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1"/>
          <w:sz w:val="18"/>
          <w:szCs w:val="18"/>
        </w:rPr>
        <w:t>l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pacing w:val="1"/>
          <w:sz w:val="18"/>
          <w:szCs w:val="18"/>
        </w:rPr>
        <w:t>v</w:t>
      </w:r>
      <w:r>
        <w:rPr>
          <w:rFonts w:ascii="Arial" w:eastAsia="Arial" w:hAnsi="Arial" w:cs="Arial"/>
          <w:i/>
          <w:sz w:val="18"/>
          <w:szCs w:val="18"/>
        </w:rPr>
        <w:t>el phot</w:t>
      </w:r>
      <w:r>
        <w:rPr>
          <w:rFonts w:ascii="Arial" w:eastAsia="Arial" w:hAnsi="Arial" w:cs="Arial"/>
          <w:i/>
          <w:spacing w:val="-2"/>
          <w:sz w:val="18"/>
          <w:szCs w:val="18"/>
        </w:rPr>
        <w:t>o</w:t>
      </w:r>
      <w:r>
        <w:rPr>
          <w:rFonts w:ascii="Arial" w:eastAsia="Arial" w:hAnsi="Arial" w:cs="Arial"/>
          <w:i/>
          <w:sz w:val="18"/>
          <w:szCs w:val="18"/>
        </w:rPr>
        <w:t>graph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 xml:space="preserve">of </w:t>
      </w:r>
      <w:r>
        <w:rPr>
          <w:rFonts w:ascii="Arial" w:eastAsia="Arial" w:hAnsi="Arial" w:cs="Arial"/>
          <w:i/>
          <w:spacing w:val="-2"/>
          <w:sz w:val="18"/>
          <w:szCs w:val="18"/>
        </w:rPr>
        <w:t>f</w:t>
      </w:r>
      <w:r>
        <w:rPr>
          <w:rFonts w:ascii="Arial" w:eastAsia="Arial" w:hAnsi="Arial" w:cs="Arial"/>
          <w:i/>
          <w:sz w:val="18"/>
          <w:szCs w:val="18"/>
        </w:rPr>
        <w:t xml:space="preserve">ault </w:t>
      </w:r>
      <w:r>
        <w:rPr>
          <w:rFonts w:ascii="Arial" w:eastAsia="Arial" w:hAnsi="Arial" w:cs="Arial"/>
          <w:i/>
          <w:spacing w:val="-2"/>
          <w:sz w:val="18"/>
          <w:szCs w:val="18"/>
        </w:rPr>
        <w:t>s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ar</w:t>
      </w:r>
      <w:r>
        <w:rPr>
          <w:rFonts w:ascii="Arial" w:eastAsia="Arial" w:hAnsi="Arial" w:cs="Arial"/>
          <w:i/>
          <w:spacing w:val="1"/>
          <w:sz w:val="18"/>
          <w:szCs w:val="18"/>
        </w:rPr>
        <w:t>p</w:t>
      </w:r>
      <w:r>
        <w:rPr>
          <w:rFonts w:ascii="Arial" w:eastAsia="Arial" w:hAnsi="Arial" w:cs="Arial"/>
          <w:i/>
          <w:sz w:val="18"/>
          <w:szCs w:val="18"/>
        </w:rPr>
        <w:t>.</w:t>
      </w:r>
    </w:p>
    <w:p w:rsidR="00390CA3" w:rsidRDefault="00390CA3">
      <w:pPr>
        <w:spacing w:line="242" w:lineRule="auto"/>
        <w:rPr>
          <w:rFonts w:ascii="Arial" w:eastAsia="Arial" w:hAnsi="Arial" w:cs="Arial"/>
          <w:sz w:val="18"/>
          <w:szCs w:val="18"/>
        </w:rPr>
        <w:sectPr w:rsidR="00390CA3">
          <w:footerReference w:type="default" r:id="rId104"/>
          <w:pgSz w:w="11907" w:h="16840"/>
          <w:pgMar w:top="1560" w:right="1280" w:bottom="780" w:left="1280" w:header="0" w:footer="585" w:gutter="0"/>
          <w:cols w:space="720"/>
        </w:sect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7" w:line="200" w:lineRule="exact"/>
        <w:rPr>
          <w:sz w:val="20"/>
          <w:szCs w:val="20"/>
        </w:rPr>
      </w:pPr>
    </w:p>
    <w:p w:rsidR="00390CA3" w:rsidRDefault="00BD6A69">
      <w:pPr>
        <w:ind w:left="138" w:right="1060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AU" w:eastAsia="en-AU"/>
        </w:rPr>
        <w:drawing>
          <wp:inline distT="0" distB="0" distL="0" distR="0">
            <wp:extent cx="5804535" cy="5001260"/>
            <wp:effectExtent l="0" t="0" r="5715" b="8890"/>
            <wp:docPr id="31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535" cy="500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CA3" w:rsidRDefault="00BD6A69">
      <w:pPr>
        <w:spacing w:before="66" w:line="242" w:lineRule="auto"/>
        <w:ind w:left="138" w:right="129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i/>
          <w:sz w:val="18"/>
          <w:szCs w:val="18"/>
        </w:rPr>
        <w:t>F</w:t>
      </w:r>
      <w:r>
        <w:rPr>
          <w:rFonts w:ascii="Arial" w:eastAsia="Arial" w:hAnsi="Arial" w:cs="Arial"/>
          <w:i/>
          <w:spacing w:val="1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gure</w:t>
      </w:r>
      <w:r>
        <w:rPr>
          <w:rFonts w:ascii="Arial" w:eastAsia="Arial" w:hAnsi="Arial" w:cs="Arial"/>
          <w:i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 xml:space="preserve">30: </w:t>
      </w:r>
      <w:r>
        <w:rPr>
          <w:rFonts w:ascii="Arial" w:eastAsia="Arial" w:hAnsi="Arial" w:cs="Arial"/>
          <w:i/>
          <w:spacing w:val="-4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 xml:space="preserve">ap 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pacing w:val="-2"/>
          <w:sz w:val="18"/>
          <w:szCs w:val="18"/>
        </w:rPr>
        <w:t>h</w:t>
      </w:r>
      <w:r>
        <w:rPr>
          <w:rFonts w:ascii="Arial" w:eastAsia="Arial" w:hAnsi="Arial" w:cs="Arial"/>
          <w:i/>
          <w:sz w:val="18"/>
          <w:szCs w:val="18"/>
        </w:rPr>
        <w:t>owi</w:t>
      </w:r>
      <w:r>
        <w:rPr>
          <w:rFonts w:ascii="Arial" w:eastAsia="Arial" w:hAnsi="Arial" w:cs="Arial"/>
          <w:i/>
          <w:spacing w:val="-2"/>
          <w:sz w:val="18"/>
          <w:szCs w:val="18"/>
        </w:rPr>
        <w:t>n</w:t>
      </w:r>
      <w:r>
        <w:rPr>
          <w:rFonts w:ascii="Arial" w:eastAsia="Arial" w:hAnsi="Arial" w:cs="Arial"/>
          <w:i/>
          <w:sz w:val="18"/>
          <w:szCs w:val="18"/>
        </w:rPr>
        <w:t>g whe</w:t>
      </w:r>
      <w:r>
        <w:rPr>
          <w:rFonts w:ascii="Arial" w:eastAsia="Arial" w:hAnsi="Arial" w:cs="Arial"/>
          <w:i/>
          <w:spacing w:val="-3"/>
          <w:sz w:val="18"/>
          <w:szCs w:val="18"/>
        </w:rPr>
        <w:t>r</w:t>
      </w:r>
      <w:r>
        <w:rPr>
          <w:rFonts w:ascii="Arial" w:eastAsia="Arial" w:hAnsi="Arial" w:cs="Arial"/>
          <w:i/>
          <w:sz w:val="18"/>
          <w:szCs w:val="18"/>
        </w:rPr>
        <w:t xml:space="preserve">e </w:t>
      </w:r>
      <w:r>
        <w:rPr>
          <w:rFonts w:ascii="Arial" w:eastAsia="Arial" w:hAnsi="Arial" w:cs="Arial"/>
          <w:i/>
          <w:sz w:val="18"/>
          <w:szCs w:val="18"/>
        </w:rPr>
        <w:t>the C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z w:val="18"/>
          <w:szCs w:val="18"/>
        </w:rPr>
        <w:t>de</w:t>
      </w:r>
      <w:r>
        <w:rPr>
          <w:rFonts w:ascii="Arial" w:eastAsia="Arial" w:hAnsi="Arial" w:cs="Arial"/>
          <w:i/>
          <w:spacing w:val="-2"/>
          <w:sz w:val="18"/>
          <w:szCs w:val="18"/>
        </w:rPr>
        <w:t>l</w:t>
      </w:r>
      <w:r>
        <w:rPr>
          <w:rFonts w:ascii="Arial" w:eastAsia="Arial" w:hAnsi="Arial" w:cs="Arial"/>
          <w:i/>
          <w:sz w:val="18"/>
          <w:szCs w:val="18"/>
        </w:rPr>
        <w:t xml:space="preserve">l </w:t>
      </w:r>
      <w:r>
        <w:rPr>
          <w:rFonts w:ascii="Arial" w:eastAsia="Arial" w:hAnsi="Arial" w:cs="Arial"/>
          <w:i/>
          <w:spacing w:val="-1"/>
          <w:sz w:val="18"/>
          <w:szCs w:val="18"/>
        </w:rPr>
        <w:t>s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arp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1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s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1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 xml:space="preserve">n </w:t>
      </w:r>
      <w:r>
        <w:rPr>
          <w:rFonts w:ascii="Arial" w:eastAsia="Arial" w:hAnsi="Arial" w:cs="Arial"/>
          <w:i/>
          <w:spacing w:val="-2"/>
          <w:sz w:val="18"/>
          <w:szCs w:val="18"/>
        </w:rPr>
        <w:t>r</w:t>
      </w:r>
      <w:r>
        <w:rPr>
          <w:rFonts w:ascii="Arial" w:eastAsia="Arial" w:hAnsi="Arial" w:cs="Arial"/>
          <w:i/>
          <w:sz w:val="18"/>
          <w:szCs w:val="18"/>
        </w:rPr>
        <w:t>ela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z w:val="18"/>
          <w:szCs w:val="18"/>
        </w:rPr>
        <w:t>i</w:t>
      </w:r>
      <w:r>
        <w:rPr>
          <w:rFonts w:ascii="Arial" w:eastAsia="Arial" w:hAnsi="Arial" w:cs="Arial"/>
          <w:i/>
          <w:spacing w:val="-2"/>
          <w:sz w:val="18"/>
          <w:szCs w:val="18"/>
        </w:rPr>
        <w:t>o</w:t>
      </w:r>
      <w:r>
        <w:rPr>
          <w:rFonts w:ascii="Arial" w:eastAsia="Arial" w:hAnsi="Arial" w:cs="Arial"/>
          <w:i/>
          <w:sz w:val="18"/>
          <w:szCs w:val="18"/>
        </w:rPr>
        <w:t xml:space="preserve">n to </w:t>
      </w:r>
      <w:r>
        <w:rPr>
          <w:rFonts w:ascii="Arial" w:eastAsia="Arial" w:hAnsi="Arial" w:cs="Arial"/>
          <w:i/>
          <w:spacing w:val="-3"/>
          <w:sz w:val="18"/>
          <w:szCs w:val="18"/>
        </w:rPr>
        <w:t>E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h</w:t>
      </w:r>
      <w:r>
        <w:rPr>
          <w:rFonts w:ascii="Arial" w:eastAsia="Arial" w:hAnsi="Arial" w:cs="Arial"/>
          <w:i/>
          <w:spacing w:val="-2"/>
          <w:sz w:val="18"/>
          <w:szCs w:val="18"/>
        </w:rPr>
        <w:t>u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 xml:space="preserve">a 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z w:val="18"/>
          <w:szCs w:val="18"/>
        </w:rPr>
        <w:t>nd De</w:t>
      </w:r>
      <w:r>
        <w:rPr>
          <w:rFonts w:ascii="Arial" w:eastAsia="Arial" w:hAnsi="Arial" w:cs="Arial"/>
          <w:i/>
          <w:spacing w:val="-2"/>
          <w:sz w:val="18"/>
          <w:szCs w:val="18"/>
        </w:rPr>
        <w:t>n</w:t>
      </w:r>
      <w:r>
        <w:rPr>
          <w:rFonts w:ascii="Arial" w:eastAsia="Arial" w:hAnsi="Arial" w:cs="Arial"/>
          <w:i/>
          <w:sz w:val="18"/>
          <w:szCs w:val="18"/>
        </w:rPr>
        <w:t>il</w:t>
      </w:r>
      <w:r>
        <w:rPr>
          <w:rFonts w:ascii="Arial" w:eastAsia="Arial" w:hAnsi="Arial" w:cs="Arial"/>
          <w:i/>
          <w:spacing w:val="-2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qu</w:t>
      </w:r>
      <w:r>
        <w:rPr>
          <w:rFonts w:ascii="Arial" w:eastAsia="Arial" w:hAnsi="Arial" w:cs="Arial"/>
          <w:i/>
          <w:spacing w:val="-2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n.</w:t>
      </w:r>
      <w:r>
        <w:rPr>
          <w:rFonts w:ascii="Arial" w:eastAsia="Arial" w:hAnsi="Arial" w:cs="Arial"/>
          <w:i/>
          <w:spacing w:val="7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-3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ade</w:t>
      </w:r>
      <w:r>
        <w:rPr>
          <w:rFonts w:ascii="Arial" w:eastAsia="Arial" w:hAnsi="Arial" w:cs="Arial"/>
          <w:i/>
          <w:spacing w:val="-2"/>
          <w:sz w:val="18"/>
          <w:szCs w:val="18"/>
        </w:rPr>
        <w:t>l</w:t>
      </w:r>
      <w:r>
        <w:rPr>
          <w:rFonts w:ascii="Arial" w:eastAsia="Arial" w:hAnsi="Arial" w:cs="Arial"/>
          <w:i/>
          <w:sz w:val="18"/>
          <w:szCs w:val="18"/>
        </w:rPr>
        <w:t xml:space="preserve">l </w:t>
      </w:r>
      <w:r>
        <w:rPr>
          <w:rFonts w:ascii="Arial" w:eastAsia="Arial" w:hAnsi="Arial" w:cs="Arial"/>
          <w:i/>
          <w:spacing w:val="1"/>
          <w:sz w:val="18"/>
          <w:szCs w:val="18"/>
        </w:rPr>
        <w:t>F</w:t>
      </w:r>
      <w:r>
        <w:rPr>
          <w:rFonts w:ascii="Arial" w:eastAsia="Arial" w:hAnsi="Arial" w:cs="Arial"/>
          <w:i/>
          <w:sz w:val="18"/>
          <w:szCs w:val="18"/>
        </w:rPr>
        <w:t>a</w:t>
      </w:r>
      <w:r>
        <w:rPr>
          <w:rFonts w:ascii="Arial" w:eastAsia="Arial" w:hAnsi="Arial" w:cs="Arial"/>
          <w:i/>
          <w:spacing w:val="-2"/>
          <w:sz w:val="18"/>
          <w:szCs w:val="18"/>
        </w:rPr>
        <w:t>u</w:t>
      </w:r>
      <w:r>
        <w:rPr>
          <w:rFonts w:ascii="Arial" w:eastAsia="Arial" w:hAnsi="Arial" w:cs="Arial"/>
          <w:i/>
          <w:sz w:val="18"/>
          <w:szCs w:val="18"/>
        </w:rPr>
        <w:t>lt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1"/>
          <w:sz w:val="18"/>
          <w:szCs w:val="18"/>
        </w:rPr>
        <w:t>sc</w:t>
      </w:r>
      <w:r>
        <w:rPr>
          <w:rFonts w:ascii="Arial" w:eastAsia="Arial" w:hAnsi="Arial" w:cs="Arial"/>
          <w:i/>
          <w:sz w:val="18"/>
          <w:szCs w:val="18"/>
        </w:rPr>
        <w:t>a</w:t>
      </w:r>
      <w:r>
        <w:rPr>
          <w:rFonts w:ascii="Arial" w:eastAsia="Arial" w:hAnsi="Arial" w:cs="Arial"/>
          <w:i/>
          <w:spacing w:val="-3"/>
          <w:sz w:val="18"/>
          <w:szCs w:val="18"/>
        </w:rPr>
        <w:t>r</w:t>
      </w:r>
      <w:r>
        <w:rPr>
          <w:rFonts w:ascii="Arial" w:eastAsia="Arial" w:hAnsi="Arial" w:cs="Arial"/>
          <w:i/>
          <w:sz w:val="18"/>
          <w:szCs w:val="18"/>
        </w:rPr>
        <w:t>p (wi</w:t>
      </w:r>
      <w:r>
        <w:rPr>
          <w:rFonts w:ascii="Arial" w:eastAsia="Arial" w:hAnsi="Arial" w:cs="Arial"/>
          <w:i/>
          <w:spacing w:val="-2"/>
          <w:sz w:val="18"/>
          <w:szCs w:val="18"/>
        </w:rPr>
        <w:t>g</w:t>
      </w:r>
      <w:r>
        <w:rPr>
          <w:rFonts w:ascii="Arial" w:eastAsia="Arial" w:hAnsi="Arial" w:cs="Arial"/>
          <w:i/>
          <w:sz w:val="18"/>
          <w:szCs w:val="18"/>
        </w:rPr>
        <w:t xml:space="preserve">gly red </w:t>
      </w:r>
      <w:r>
        <w:rPr>
          <w:rFonts w:ascii="Arial" w:eastAsia="Arial" w:hAnsi="Arial" w:cs="Arial"/>
          <w:i/>
          <w:spacing w:val="1"/>
          <w:sz w:val="18"/>
          <w:szCs w:val="18"/>
        </w:rPr>
        <w:t>l</w:t>
      </w:r>
      <w:r>
        <w:rPr>
          <w:rFonts w:ascii="Arial" w:eastAsia="Arial" w:hAnsi="Arial" w:cs="Arial"/>
          <w:i/>
          <w:spacing w:val="-2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 xml:space="preserve">ne) 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z w:val="18"/>
          <w:szCs w:val="18"/>
        </w:rPr>
        <w:t xml:space="preserve">nd 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z w:val="18"/>
          <w:szCs w:val="18"/>
        </w:rPr>
        <w:t xml:space="preserve">he </w:t>
      </w:r>
      <w:r>
        <w:rPr>
          <w:rFonts w:ascii="Arial" w:eastAsia="Arial" w:hAnsi="Arial" w:cs="Arial"/>
          <w:i/>
          <w:spacing w:val="-1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>od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z w:val="18"/>
          <w:szCs w:val="18"/>
        </w:rPr>
        <w:t>ll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z w:val="18"/>
          <w:szCs w:val="18"/>
        </w:rPr>
        <w:t>d ru</w:t>
      </w:r>
      <w:r>
        <w:rPr>
          <w:rFonts w:ascii="Arial" w:eastAsia="Arial" w:hAnsi="Arial" w:cs="Arial"/>
          <w:i/>
          <w:spacing w:val="-2"/>
          <w:sz w:val="18"/>
          <w:szCs w:val="18"/>
        </w:rPr>
        <w:t>pt</w:t>
      </w:r>
      <w:r>
        <w:rPr>
          <w:rFonts w:ascii="Arial" w:eastAsia="Arial" w:hAnsi="Arial" w:cs="Arial"/>
          <w:i/>
          <w:sz w:val="18"/>
          <w:szCs w:val="18"/>
        </w:rPr>
        <w:t>ure (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t</w:t>
      </w:r>
      <w:r>
        <w:rPr>
          <w:rFonts w:ascii="Arial" w:eastAsia="Arial" w:hAnsi="Arial" w:cs="Arial"/>
          <w:i/>
          <w:spacing w:val="-2"/>
          <w:sz w:val="18"/>
          <w:szCs w:val="18"/>
        </w:rPr>
        <w:t>r</w:t>
      </w:r>
      <w:r>
        <w:rPr>
          <w:rFonts w:ascii="Arial" w:eastAsia="Arial" w:hAnsi="Arial" w:cs="Arial"/>
          <w:i/>
          <w:sz w:val="18"/>
          <w:szCs w:val="18"/>
        </w:rPr>
        <w:t>ai</w:t>
      </w:r>
      <w:r>
        <w:rPr>
          <w:rFonts w:ascii="Arial" w:eastAsia="Arial" w:hAnsi="Arial" w:cs="Arial"/>
          <w:i/>
          <w:spacing w:val="-2"/>
          <w:sz w:val="18"/>
          <w:szCs w:val="18"/>
        </w:rPr>
        <w:t>g</w:t>
      </w:r>
      <w:r>
        <w:rPr>
          <w:rFonts w:ascii="Arial" w:eastAsia="Arial" w:hAnsi="Arial" w:cs="Arial"/>
          <w:i/>
          <w:sz w:val="18"/>
          <w:szCs w:val="18"/>
        </w:rPr>
        <w:t xml:space="preserve">ht </w:t>
      </w:r>
      <w:r>
        <w:rPr>
          <w:rFonts w:ascii="Arial" w:eastAsia="Arial" w:hAnsi="Arial" w:cs="Arial"/>
          <w:i/>
          <w:spacing w:val="-2"/>
          <w:sz w:val="18"/>
          <w:szCs w:val="18"/>
        </w:rPr>
        <w:t>b</w:t>
      </w:r>
      <w:r>
        <w:rPr>
          <w:rFonts w:ascii="Arial" w:eastAsia="Arial" w:hAnsi="Arial" w:cs="Arial"/>
          <w:i/>
          <w:sz w:val="18"/>
          <w:szCs w:val="18"/>
        </w:rPr>
        <w:t>la</w:t>
      </w:r>
      <w:r>
        <w:rPr>
          <w:rFonts w:ascii="Arial" w:eastAsia="Arial" w:hAnsi="Arial" w:cs="Arial"/>
          <w:i/>
          <w:spacing w:val="-2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k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-2"/>
          <w:sz w:val="18"/>
          <w:szCs w:val="18"/>
        </w:rPr>
        <w:t>l</w:t>
      </w:r>
      <w:r>
        <w:rPr>
          <w:rFonts w:ascii="Arial" w:eastAsia="Arial" w:hAnsi="Arial" w:cs="Arial"/>
          <w:i/>
          <w:sz w:val="18"/>
          <w:szCs w:val="18"/>
        </w:rPr>
        <w:t>in</w:t>
      </w:r>
      <w:r>
        <w:rPr>
          <w:rFonts w:ascii="Arial" w:eastAsia="Arial" w:hAnsi="Arial" w:cs="Arial"/>
          <w:i/>
          <w:spacing w:val="5"/>
          <w:sz w:val="18"/>
          <w:szCs w:val="18"/>
        </w:rPr>
        <w:t>e</w:t>
      </w:r>
      <w:r>
        <w:rPr>
          <w:rFonts w:ascii="Arial" w:eastAsia="Arial" w:hAnsi="Arial" w:cs="Arial"/>
          <w:i/>
          <w:sz w:val="18"/>
          <w:szCs w:val="18"/>
        </w:rPr>
        <w:t>).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18" w:line="260" w:lineRule="exact"/>
        <w:rPr>
          <w:sz w:val="26"/>
          <w:szCs w:val="26"/>
        </w:rPr>
      </w:pPr>
    </w:p>
    <w:p w:rsidR="00390CA3" w:rsidRDefault="00BD6A69">
      <w:pPr>
        <w:ind w:left="138" w:right="150"/>
        <w:rPr>
          <w:rFonts w:ascii="Arial" w:eastAsia="Arial" w:hAnsi="Arial" w:cs="Arial"/>
          <w:sz w:val="13"/>
          <w:szCs w:val="13"/>
        </w:rPr>
      </w:pPr>
      <w:r>
        <w:rPr>
          <w:rFonts w:ascii="Arial" w:eastAsia="Arial" w:hAnsi="Arial" w:cs="Arial"/>
          <w:spacing w:val="-1"/>
          <w:sz w:val="30"/>
          <w:szCs w:val="30"/>
        </w:rPr>
        <w:t>E</w:t>
      </w:r>
      <w:r>
        <w:rPr>
          <w:rFonts w:ascii="Arial" w:eastAsia="Arial" w:hAnsi="Arial" w:cs="Arial"/>
          <w:sz w:val="30"/>
          <w:szCs w:val="30"/>
        </w:rPr>
        <w:t>stimat</w:t>
      </w:r>
      <w:r>
        <w:rPr>
          <w:rFonts w:ascii="Arial" w:eastAsia="Arial" w:hAnsi="Arial" w:cs="Arial"/>
          <w:spacing w:val="-2"/>
          <w:sz w:val="30"/>
          <w:szCs w:val="30"/>
        </w:rPr>
        <w:t>i</w:t>
      </w:r>
      <w:r>
        <w:rPr>
          <w:rFonts w:ascii="Arial" w:eastAsia="Arial" w:hAnsi="Arial" w:cs="Arial"/>
          <w:sz w:val="30"/>
          <w:szCs w:val="30"/>
        </w:rPr>
        <w:t>ng</w:t>
      </w:r>
      <w:r>
        <w:rPr>
          <w:rFonts w:ascii="Arial" w:eastAsia="Arial" w:hAnsi="Arial" w:cs="Arial"/>
          <w:spacing w:val="-3"/>
          <w:sz w:val="30"/>
          <w:szCs w:val="30"/>
        </w:rPr>
        <w:t xml:space="preserve"> </w:t>
      </w:r>
      <w:r>
        <w:rPr>
          <w:rFonts w:ascii="Arial" w:eastAsia="Arial" w:hAnsi="Arial" w:cs="Arial"/>
          <w:sz w:val="30"/>
          <w:szCs w:val="30"/>
        </w:rPr>
        <w:t>t</w:t>
      </w:r>
      <w:r>
        <w:rPr>
          <w:rFonts w:ascii="Arial" w:eastAsia="Arial" w:hAnsi="Arial" w:cs="Arial"/>
          <w:spacing w:val="-2"/>
          <w:sz w:val="30"/>
          <w:szCs w:val="30"/>
        </w:rPr>
        <w:t>h</w:t>
      </w:r>
      <w:r>
        <w:rPr>
          <w:rFonts w:ascii="Arial" w:eastAsia="Arial" w:hAnsi="Arial" w:cs="Arial"/>
          <w:sz w:val="30"/>
          <w:szCs w:val="30"/>
        </w:rPr>
        <w:t xml:space="preserve">e </w:t>
      </w:r>
      <w:r>
        <w:rPr>
          <w:rFonts w:ascii="Arial" w:eastAsia="Arial" w:hAnsi="Arial" w:cs="Arial"/>
          <w:spacing w:val="1"/>
          <w:sz w:val="30"/>
          <w:szCs w:val="30"/>
        </w:rPr>
        <w:t>e</w:t>
      </w:r>
      <w:r>
        <w:rPr>
          <w:rFonts w:ascii="Arial" w:eastAsia="Arial" w:hAnsi="Arial" w:cs="Arial"/>
          <w:spacing w:val="-5"/>
          <w:sz w:val="30"/>
          <w:szCs w:val="30"/>
        </w:rPr>
        <w:t>f</w:t>
      </w:r>
      <w:r>
        <w:rPr>
          <w:rFonts w:ascii="Arial" w:eastAsia="Arial" w:hAnsi="Arial" w:cs="Arial"/>
          <w:spacing w:val="-2"/>
          <w:sz w:val="30"/>
          <w:szCs w:val="30"/>
        </w:rPr>
        <w:t>f</w:t>
      </w:r>
      <w:r>
        <w:rPr>
          <w:rFonts w:ascii="Arial" w:eastAsia="Arial" w:hAnsi="Arial" w:cs="Arial"/>
          <w:sz w:val="30"/>
          <w:szCs w:val="30"/>
        </w:rPr>
        <w:t>ec</w:t>
      </w:r>
      <w:r>
        <w:rPr>
          <w:rFonts w:ascii="Arial" w:eastAsia="Arial" w:hAnsi="Arial" w:cs="Arial"/>
          <w:spacing w:val="-2"/>
          <w:sz w:val="30"/>
          <w:szCs w:val="30"/>
        </w:rPr>
        <w:t>t</w:t>
      </w:r>
      <w:r>
        <w:rPr>
          <w:rFonts w:ascii="Arial" w:eastAsia="Arial" w:hAnsi="Arial" w:cs="Arial"/>
          <w:sz w:val="30"/>
          <w:szCs w:val="30"/>
        </w:rPr>
        <w:t xml:space="preserve">s of an </w:t>
      </w:r>
      <w:r>
        <w:rPr>
          <w:rFonts w:ascii="Arial" w:eastAsia="Arial" w:hAnsi="Arial" w:cs="Arial"/>
          <w:spacing w:val="1"/>
          <w:sz w:val="30"/>
          <w:szCs w:val="30"/>
        </w:rPr>
        <w:t>e</w:t>
      </w:r>
      <w:r>
        <w:rPr>
          <w:rFonts w:ascii="Arial" w:eastAsia="Arial" w:hAnsi="Arial" w:cs="Arial"/>
          <w:spacing w:val="-2"/>
          <w:sz w:val="30"/>
          <w:szCs w:val="30"/>
        </w:rPr>
        <w:t>a</w:t>
      </w:r>
      <w:r>
        <w:rPr>
          <w:rFonts w:ascii="Arial" w:eastAsia="Arial" w:hAnsi="Arial" w:cs="Arial"/>
          <w:sz w:val="30"/>
          <w:szCs w:val="30"/>
        </w:rPr>
        <w:t>r</w:t>
      </w:r>
      <w:r>
        <w:rPr>
          <w:rFonts w:ascii="Arial" w:eastAsia="Arial" w:hAnsi="Arial" w:cs="Arial"/>
          <w:spacing w:val="1"/>
          <w:sz w:val="30"/>
          <w:szCs w:val="30"/>
        </w:rPr>
        <w:t>t</w:t>
      </w:r>
      <w:r>
        <w:rPr>
          <w:rFonts w:ascii="Arial" w:eastAsia="Arial" w:hAnsi="Arial" w:cs="Arial"/>
          <w:spacing w:val="-2"/>
          <w:sz w:val="30"/>
          <w:szCs w:val="30"/>
        </w:rPr>
        <w:t>h</w:t>
      </w:r>
      <w:r>
        <w:rPr>
          <w:rFonts w:ascii="Arial" w:eastAsia="Arial" w:hAnsi="Arial" w:cs="Arial"/>
          <w:sz w:val="30"/>
          <w:szCs w:val="30"/>
        </w:rPr>
        <w:t>q</w:t>
      </w:r>
      <w:r>
        <w:rPr>
          <w:rFonts w:ascii="Arial" w:eastAsia="Arial" w:hAnsi="Arial" w:cs="Arial"/>
          <w:spacing w:val="-2"/>
          <w:sz w:val="30"/>
          <w:szCs w:val="30"/>
        </w:rPr>
        <w:t>u</w:t>
      </w:r>
      <w:r>
        <w:rPr>
          <w:rFonts w:ascii="Arial" w:eastAsia="Arial" w:hAnsi="Arial" w:cs="Arial"/>
          <w:sz w:val="30"/>
          <w:szCs w:val="30"/>
        </w:rPr>
        <w:t>ake</w:t>
      </w:r>
      <w:r>
        <w:rPr>
          <w:rFonts w:ascii="Arial" w:eastAsia="Arial" w:hAnsi="Arial" w:cs="Arial"/>
          <w:spacing w:val="-2"/>
          <w:sz w:val="30"/>
          <w:szCs w:val="30"/>
        </w:rPr>
        <w:t xml:space="preserve"> </w:t>
      </w:r>
      <w:r>
        <w:rPr>
          <w:rFonts w:ascii="Arial" w:eastAsia="Arial" w:hAnsi="Arial" w:cs="Arial"/>
          <w:sz w:val="30"/>
          <w:szCs w:val="30"/>
        </w:rPr>
        <w:t xml:space="preserve">on </w:t>
      </w:r>
      <w:r>
        <w:rPr>
          <w:rFonts w:ascii="Arial" w:eastAsia="Arial" w:hAnsi="Arial" w:cs="Arial"/>
          <w:spacing w:val="-2"/>
          <w:sz w:val="30"/>
          <w:szCs w:val="30"/>
        </w:rPr>
        <w:t>t</w:t>
      </w:r>
      <w:r>
        <w:rPr>
          <w:rFonts w:ascii="Arial" w:eastAsia="Arial" w:hAnsi="Arial" w:cs="Arial"/>
          <w:sz w:val="30"/>
          <w:szCs w:val="30"/>
        </w:rPr>
        <w:t xml:space="preserve">he </w:t>
      </w:r>
      <w:r>
        <w:rPr>
          <w:rFonts w:ascii="Arial" w:eastAsia="Arial" w:hAnsi="Arial" w:cs="Arial"/>
          <w:spacing w:val="-3"/>
          <w:sz w:val="30"/>
          <w:szCs w:val="30"/>
        </w:rPr>
        <w:t>C</w:t>
      </w:r>
      <w:r>
        <w:rPr>
          <w:rFonts w:ascii="Arial" w:eastAsia="Arial" w:hAnsi="Arial" w:cs="Arial"/>
          <w:sz w:val="30"/>
          <w:szCs w:val="30"/>
        </w:rPr>
        <w:t>a</w:t>
      </w:r>
      <w:r>
        <w:rPr>
          <w:rFonts w:ascii="Arial" w:eastAsia="Arial" w:hAnsi="Arial" w:cs="Arial"/>
          <w:spacing w:val="-2"/>
          <w:sz w:val="30"/>
          <w:szCs w:val="30"/>
        </w:rPr>
        <w:t>d</w:t>
      </w:r>
      <w:r>
        <w:rPr>
          <w:rFonts w:ascii="Arial" w:eastAsia="Arial" w:hAnsi="Arial" w:cs="Arial"/>
          <w:sz w:val="30"/>
          <w:szCs w:val="30"/>
        </w:rPr>
        <w:t>ell</w:t>
      </w:r>
      <w:r>
        <w:rPr>
          <w:rFonts w:ascii="Arial" w:eastAsia="Arial" w:hAnsi="Arial" w:cs="Arial"/>
          <w:spacing w:val="-1"/>
          <w:sz w:val="30"/>
          <w:szCs w:val="30"/>
        </w:rPr>
        <w:t xml:space="preserve"> F</w:t>
      </w:r>
      <w:r>
        <w:rPr>
          <w:rFonts w:ascii="Arial" w:eastAsia="Arial" w:hAnsi="Arial" w:cs="Arial"/>
          <w:sz w:val="30"/>
          <w:szCs w:val="30"/>
        </w:rPr>
        <w:t>aul</w:t>
      </w:r>
      <w:r>
        <w:rPr>
          <w:rFonts w:ascii="Arial" w:eastAsia="Arial" w:hAnsi="Arial" w:cs="Arial"/>
          <w:spacing w:val="2"/>
          <w:sz w:val="30"/>
          <w:szCs w:val="30"/>
        </w:rPr>
        <w:t>t</w:t>
      </w:r>
      <w:r>
        <w:rPr>
          <w:rFonts w:ascii="Arial" w:eastAsia="Arial" w:hAnsi="Arial" w:cs="Arial"/>
          <w:position w:val="10"/>
          <w:sz w:val="13"/>
          <w:szCs w:val="13"/>
        </w:rPr>
        <w:t>3</w:t>
      </w:r>
    </w:p>
    <w:p w:rsidR="00390CA3" w:rsidRDefault="00390CA3">
      <w:pPr>
        <w:spacing w:before="19" w:line="200" w:lineRule="exact"/>
        <w:rPr>
          <w:sz w:val="20"/>
          <w:szCs w:val="20"/>
        </w:rPr>
      </w:pPr>
    </w:p>
    <w:p w:rsidR="00390CA3" w:rsidRDefault="00BD6A69">
      <w:pPr>
        <w:pStyle w:val="BodyText"/>
        <w:spacing w:line="291" w:lineRule="auto"/>
        <w:ind w:right="150"/>
      </w:pPr>
      <w:r>
        <w:rPr>
          <w:spacing w:val="3"/>
        </w:rPr>
        <w:t>T</w:t>
      </w:r>
      <w:r>
        <w:t>h</w:t>
      </w:r>
      <w:r>
        <w:rPr>
          <w:spacing w:val="-1"/>
        </w:rPr>
        <w:t>e</w:t>
      </w:r>
      <w:r>
        <w:rPr>
          <w:spacing w:val="1"/>
        </w:rPr>
        <w:t>r</w:t>
      </w:r>
      <w:r>
        <w:t>e</w:t>
      </w:r>
      <w:r>
        <w:rPr>
          <w:spacing w:val="-8"/>
        </w:rPr>
        <w:t xml:space="preserve"> </w:t>
      </w:r>
      <w:r>
        <w:rPr>
          <w:spacing w:val="-1"/>
        </w:rPr>
        <w:t>a</w:t>
      </w:r>
      <w:r>
        <w:t>re</w:t>
      </w:r>
      <w:r>
        <w:rPr>
          <w:spacing w:val="-7"/>
        </w:rPr>
        <w:t xml:space="preserve"> </w:t>
      </w:r>
      <w:r>
        <w:rPr>
          <w:spacing w:val="1"/>
        </w:rPr>
        <w:t>f</w:t>
      </w:r>
      <w:r>
        <w:t>o</w:t>
      </w:r>
      <w:r>
        <w:rPr>
          <w:spacing w:val="-1"/>
        </w:rPr>
        <w:t>u</w:t>
      </w:r>
      <w:r>
        <w:t>r</w:t>
      </w:r>
      <w:r>
        <w:rPr>
          <w:spacing w:val="-6"/>
        </w:rPr>
        <w:t xml:space="preserve"> </w:t>
      </w:r>
      <w:r>
        <w:t>s</w:t>
      </w:r>
      <w:r>
        <w:rPr>
          <w:spacing w:val="-1"/>
        </w:rPr>
        <w:t>i</w:t>
      </w:r>
      <w:r>
        <w:t>g</w:t>
      </w:r>
      <w:r>
        <w:rPr>
          <w:spacing w:val="1"/>
        </w:rPr>
        <w:t>n</w:t>
      </w:r>
      <w:r>
        <w:rPr>
          <w:spacing w:val="-1"/>
        </w:rPr>
        <w:t>i</w:t>
      </w:r>
      <w:r>
        <w:rPr>
          <w:spacing w:val="2"/>
        </w:rPr>
        <w:t>f</w:t>
      </w:r>
      <w:r>
        <w:rPr>
          <w:spacing w:val="-1"/>
        </w:rPr>
        <w:t>i</w:t>
      </w:r>
      <w:r>
        <w:rPr>
          <w:spacing w:val="1"/>
        </w:rPr>
        <w:t>c</w:t>
      </w:r>
      <w:r>
        <w:t>a</w:t>
      </w:r>
      <w:r>
        <w:rPr>
          <w:spacing w:val="-1"/>
        </w:rPr>
        <w:t>n</w:t>
      </w:r>
      <w:r>
        <w:t>t</w:t>
      </w:r>
      <w:r>
        <w:rPr>
          <w:spacing w:val="-7"/>
        </w:rPr>
        <w:t xml:space="preserve"> </w:t>
      </w:r>
      <w:r>
        <w:t>t</w:t>
      </w:r>
      <w:r>
        <w:rPr>
          <w:spacing w:val="1"/>
        </w:rPr>
        <w:t>o</w:t>
      </w:r>
      <w:r>
        <w:t>wns</w:t>
      </w:r>
      <w:r>
        <w:rPr>
          <w:spacing w:val="-6"/>
        </w:rPr>
        <w:t xml:space="preserve"> </w:t>
      </w:r>
      <w:r>
        <w:t>(</w:t>
      </w:r>
      <w:r>
        <w:rPr>
          <w:spacing w:val="-1"/>
        </w:rPr>
        <w:t>B</w:t>
      </w:r>
      <w:r>
        <w:t>e</w:t>
      </w:r>
      <w:r>
        <w:rPr>
          <w:spacing w:val="1"/>
        </w:rPr>
        <w:t>n</w:t>
      </w:r>
      <w:r>
        <w:t>dig</w:t>
      </w:r>
      <w:r>
        <w:rPr>
          <w:spacing w:val="-1"/>
        </w:rPr>
        <w:t>o</w:t>
      </w:r>
      <w:r>
        <w:t>,</w:t>
      </w:r>
      <w:r>
        <w:rPr>
          <w:spacing w:val="-5"/>
        </w:rPr>
        <w:t xml:space="preserve"> </w:t>
      </w:r>
      <w:r>
        <w:rPr>
          <w:spacing w:val="-1"/>
        </w:rPr>
        <w:t>S</w:t>
      </w:r>
      <w:r>
        <w:rPr>
          <w:spacing w:val="1"/>
        </w:rPr>
        <w:t>h</w:t>
      </w:r>
      <w:r>
        <w:t>e</w:t>
      </w:r>
      <w:r>
        <w:rPr>
          <w:spacing w:val="-1"/>
        </w:rPr>
        <w:t>p</w:t>
      </w:r>
      <w:r>
        <w:rPr>
          <w:spacing w:val="1"/>
        </w:rPr>
        <w:t>p</w:t>
      </w:r>
      <w:r>
        <w:t>arton,</w:t>
      </w:r>
      <w:r>
        <w:rPr>
          <w:spacing w:val="-5"/>
        </w:rPr>
        <w:t xml:space="preserve"> </w:t>
      </w:r>
      <w:r>
        <w:rPr>
          <w:spacing w:val="-1"/>
        </w:rPr>
        <w:t>E</w:t>
      </w:r>
      <w:r>
        <w:rPr>
          <w:spacing w:val="1"/>
        </w:rPr>
        <w:t>c</w:t>
      </w:r>
      <w:r>
        <w:t>h</w:t>
      </w:r>
      <w:r>
        <w:rPr>
          <w:spacing w:val="-1"/>
        </w:rPr>
        <w:t>u</w:t>
      </w:r>
      <w:r>
        <w:rPr>
          <w:spacing w:val="1"/>
        </w:rPr>
        <w:t>c</w:t>
      </w:r>
      <w:r>
        <w:t>a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5"/>
        </w:rPr>
        <w:t xml:space="preserve"> </w:t>
      </w:r>
      <w:r>
        <w:t>De</w:t>
      </w:r>
      <w:r>
        <w:rPr>
          <w:spacing w:val="1"/>
        </w:rPr>
        <w:t>n</w:t>
      </w:r>
      <w:r>
        <w:rPr>
          <w:spacing w:val="-1"/>
        </w:rPr>
        <w:t>i</w:t>
      </w:r>
      <w:r>
        <w:rPr>
          <w:spacing w:val="1"/>
        </w:rPr>
        <w:t>l</w:t>
      </w:r>
      <w:r>
        <w:rPr>
          <w:spacing w:val="-1"/>
        </w:rPr>
        <w:t>i</w:t>
      </w:r>
      <w:r>
        <w:rPr>
          <w:spacing w:val="1"/>
        </w:rPr>
        <w:t>q</w:t>
      </w:r>
      <w:r>
        <w:t>u</w:t>
      </w:r>
      <w:r>
        <w:rPr>
          <w:spacing w:val="-2"/>
        </w:rPr>
        <w:t>i</w:t>
      </w:r>
      <w:r>
        <w:t>n)</w:t>
      </w:r>
      <w:r>
        <w:rPr>
          <w:spacing w:val="-7"/>
        </w:rPr>
        <w:t xml:space="preserve"> </w:t>
      </w:r>
      <w:r>
        <w:rPr>
          <w:spacing w:val="3"/>
        </w:rPr>
        <w:t>c</w:t>
      </w:r>
      <w:r>
        <w:rPr>
          <w:spacing w:val="-1"/>
        </w:rPr>
        <w:t>l</w:t>
      </w:r>
      <w:r>
        <w:rPr>
          <w:spacing w:val="1"/>
        </w:rPr>
        <w:t>os</w:t>
      </w:r>
      <w:r>
        <w:t>e</w:t>
      </w:r>
      <w:r>
        <w:rPr>
          <w:spacing w:val="-7"/>
        </w:rPr>
        <w:t xml:space="preserve"> </w:t>
      </w:r>
      <w:r>
        <w:rPr>
          <w:spacing w:val="-1"/>
        </w:rPr>
        <w:t>t</w:t>
      </w:r>
      <w:r>
        <w:t>o</w:t>
      </w:r>
      <w:r>
        <w:rPr>
          <w:spacing w:val="-7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-7"/>
        </w:rPr>
        <w:t xml:space="preserve"> </w:t>
      </w:r>
      <w:r>
        <w:t>C</w:t>
      </w:r>
      <w:r>
        <w:rPr>
          <w:spacing w:val="1"/>
        </w:rPr>
        <w:t>a</w:t>
      </w:r>
      <w:r>
        <w:t>d</w:t>
      </w:r>
      <w:r>
        <w:rPr>
          <w:spacing w:val="1"/>
        </w:rPr>
        <w:t>e</w:t>
      </w:r>
      <w:r>
        <w:rPr>
          <w:spacing w:val="-1"/>
        </w:rPr>
        <w:t>l</w:t>
      </w:r>
      <w:r>
        <w:t>l</w:t>
      </w:r>
      <w:r>
        <w:rPr>
          <w:w w:val="99"/>
        </w:rPr>
        <w:t xml:space="preserve"> </w:t>
      </w:r>
      <w:r>
        <w:t>Fa</w:t>
      </w:r>
      <w:r>
        <w:rPr>
          <w:spacing w:val="-1"/>
        </w:rPr>
        <w:t>ul</w:t>
      </w:r>
      <w:r>
        <w:t>t.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6"/>
        </w:rPr>
        <w:t xml:space="preserve"> </w:t>
      </w:r>
      <w:r>
        <w:t>loca</w:t>
      </w:r>
      <w:r>
        <w:rPr>
          <w:spacing w:val="-2"/>
        </w:rPr>
        <w:t>l</w:t>
      </w:r>
      <w:r>
        <w:t>s</w:t>
      </w:r>
      <w:r>
        <w:rPr>
          <w:spacing w:val="-5"/>
        </w:rPr>
        <w:t xml:space="preserve"> </w:t>
      </w:r>
      <w:r>
        <w:rPr>
          <w:spacing w:val="1"/>
        </w:rPr>
        <w:t>li</w:t>
      </w:r>
      <w:r>
        <w:rPr>
          <w:spacing w:val="-2"/>
        </w:rPr>
        <w:t>v</w:t>
      </w:r>
      <w:r>
        <w:rPr>
          <w:spacing w:val="1"/>
        </w:rPr>
        <w:t>i</w:t>
      </w:r>
      <w:r>
        <w:t>ng</w:t>
      </w:r>
      <w:r>
        <w:rPr>
          <w:spacing w:val="-5"/>
        </w:rPr>
        <w:t xml:space="preserve"> </w:t>
      </w:r>
      <w:r>
        <w:rPr>
          <w:spacing w:val="1"/>
        </w:rPr>
        <w:t>i</w:t>
      </w:r>
      <w:r>
        <w:t>n</w:t>
      </w:r>
      <w:r>
        <w:rPr>
          <w:spacing w:val="-5"/>
        </w:rPr>
        <w:t xml:space="preserve"> </w:t>
      </w:r>
      <w:r>
        <w:rPr>
          <w:spacing w:val="-1"/>
        </w:rPr>
        <w:t>t</w:t>
      </w:r>
      <w:r>
        <w:t>he</w:t>
      </w:r>
      <w:r>
        <w:rPr>
          <w:spacing w:val="-4"/>
        </w:rPr>
        <w:t xml:space="preserve"> </w:t>
      </w:r>
      <w:r>
        <w:t>re</w:t>
      </w:r>
      <w:r>
        <w:rPr>
          <w:spacing w:val="-1"/>
        </w:rPr>
        <w:t>g</w:t>
      </w:r>
      <w:r>
        <w:rPr>
          <w:spacing w:val="1"/>
        </w:rPr>
        <w:t>i</w:t>
      </w:r>
      <w:r>
        <w:t>on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t>a</w:t>
      </w:r>
      <w:r>
        <w:rPr>
          <w:spacing w:val="-1"/>
        </w:rPr>
        <w:t>u</w:t>
      </w:r>
      <w:r>
        <w:rPr>
          <w:spacing w:val="1"/>
        </w:rPr>
        <w:t>l</w:t>
      </w:r>
      <w:r>
        <w:t>t,</w:t>
      </w:r>
      <w:r>
        <w:rPr>
          <w:spacing w:val="-5"/>
        </w:rPr>
        <w:t xml:space="preserve"> </w:t>
      </w:r>
      <w:r>
        <w:t>large</w:t>
      </w:r>
      <w:r>
        <w:rPr>
          <w:spacing w:val="-6"/>
        </w:rPr>
        <w:t xml:space="preserve"> </w:t>
      </w:r>
      <w:r>
        <w:rPr>
          <w:spacing w:val="1"/>
        </w:rPr>
        <w:t>e</w:t>
      </w:r>
      <w:r>
        <w:t>arth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es</w:t>
      </w:r>
      <w:r>
        <w:rPr>
          <w:spacing w:val="-5"/>
        </w:rPr>
        <w:t xml:space="preserve"> </w:t>
      </w:r>
      <w:r>
        <w:t>re</w:t>
      </w:r>
      <w:r>
        <w:rPr>
          <w:spacing w:val="-1"/>
        </w:rPr>
        <w:t>p</w:t>
      </w:r>
      <w:r>
        <w:t>rese</w:t>
      </w:r>
      <w:r>
        <w:rPr>
          <w:spacing w:val="-1"/>
        </w:rPr>
        <w:t>n</w:t>
      </w:r>
      <w:r>
        <w:t>t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spacing w:val="4"/>
        </w:rPr>
        <w:t>m</w:t>
      </w:r>
      <w:r>
        <w:rPr>
          <w:spacing w:val="-3"/>
        </w:rPr>
        <w:t>a</w:t>
      </w:r>
      <w:r>
        <w:rPr>
          <w:spacing w:val="1"/>
        </w:rPr>
        <w:t>j</w:t>
      </w:r>
      <w:r>
        <w:t>or</w:t>
      </w:r>
      <w:r>
        <w:rPr>
          <w:spacing w:val="-6"/>
        </w:rPr>
        <w:t xml:space="preserve"> </w:t>
      </w:r>
      <w:r>
        <w:t>pot</w:t>
      </w:r>
      <w:r>
        <w:rPr>
          <w:spacing w:val="-1"/>
        </w:rPr>
        <w:t>e</w:t>
      </w:r>
      <w:r>
        <w:t>n</w:t>
      </w:r>
      <w:r>
        <w:rPr>
          <w:spacing w:val="1"/>
        </w:rPr>
        <w:t>t</w:t>
      </w:r>
      <w:r>
        <w:rPr>
          <w:spacing w:val="-1"/>
        </w:rPr>
        <w:t>i</w:t>
      </w:r>
      <w:r>
        <w:rPr>
          <w:spacing w:val="1"/>
        </w:rPr>
        <w:t>a</w:t>
      </w:r>
      <w:r>
        <w:t>l</w:t>
      </w:r>
      <w:r>
        <w:rPr>
          <w:w w:val="99"/>
        </w:rPr>
        <w:t xml:space="preserve"> </w:t>
      </w:r>
      <w:r>
        <w:t>h</w:t>
      </w:r>
      <w:r>
        <w:rPr>
          <w:spacing w:val="1"/>
        </w:rPr>
        <w:t>a</w:t>
      </w:r>
      <w:r>
        <w:rPr>
          <w:spacing w:val="-2"/>
        </w:rPr>
        <w:t>z</w:t>
      </w:r>
      <w:r>
        <w:t>ard</w:t>
      </w:r>
      <w:r>
        <w:rPr>
          <w:spacing w:val="-10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co</w:t>
      </w:r>
      <w:r>
        <w:rPr>
          <w:spacing w:val="1"/>
        </w:rPr>
        <w:t>m</w:t>
      </w:r>
      <w:r>
        <w:rPr>
          <w:spacing w:val="4"/>
        </w:rPr>
        <w:t>m</w:t>
      </w:r>
      <w:r>
        <w:t>u</w:t>
      </w:r>
      <w:r>
        <w:rPr>
          <w:spacing w:val="-1"/>
        </w:rPr>
        <w:t>ni</w:t>
      </w:r>
      <w:r>
        <w:t>t</w:t>
      </w:r>
      <w:r>
        <w:rPr>
          <w:spacing w:val="-2"/>
        </w:rPr>
        <w:t>i</w:t>
      </w:r>
      <w:r>
        <w:t>es</w:t>
      </w:r>
      <w:r>
        <w:rPr>
          <w:spacing w:val="-8"/>
        </w:rPr>
        <w:t xml:space="preserve"> </w:t>
      </w:r>
      <w:r>
        <w:t>a</w:t>
      </w:r>
      <w:r>
        <w:rPr>
          <w:spacing w:val="1"/>
        </w:rPr>
        <w:t>n</w:t>
      </w:r>
      <w:r>
        <w:t>d</w:t>
      </w:r>
      <w:r>
        <w:rPr>
          <w:spacing w:val="-8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1"/>
        </w:rPr>
        <w:t>f</w:t>
      </w:r>
      <w:r>
        <w:t>rastructure.</w:t>
      </w:r>
    </w:p>
    <w:p w:rsidR="00390CA3" w:rsidRDefault="00390CA3">
      <w:pPr>
        <w:spacing w:before="3" w:line="180" w:lineRule="exact"/>
        <w:rPr>
          <w:sz w:val="18"/>
          <w:szCs w:val="18"/>
        </w:rPr>
      </w:pPr>
    </w:p>
    <w:p w:rsidR="00390CA3" w:rsidRDefault="00BD6A69">
      <w:pPr>
        <w:pStyle w:val="BodyText"/>
        <w:spacing w:line="292" w:lineRule="auto"/>
        <w:ind w:right="215"/>
      </w:pPr>
      <w:r>
        <w:rPr>
          <w:spacing w:val="1"/>
        </w:rPr>
        <w:t>B</w:t>
      </w:r>
      <w:r>
        <w:t>y</w:t>
      </w:r>
      <w:r>
        <w:rPr>
          <w:spacing w:val="-10"/>
        </w:rPr>
        <w:t xml:space="preserve"> </w:t>
      </w:r>
      <w:r>
        <w:t>co</w:t>
      </w:r>
      <w:r>
        <w:rPr>
          <w:spacing w:val="4"/>
        </w:rPr>
        <w:t>m</w:t>
      </w:r>
      <w:r>
        <w:t>b</w:t>
      </w:r>
      <w:r>
        <w:rPr>
          <w:spacing w:val="-2"/>
        </w:rPr>
        <w:t>i</w:t>
      </w:r>
      <w:r>
        <w:rPr>
          <w:spacing w:val="1"/>
        </w:rPr>
        <w:t>n</w:t>
      </w:r>
      <w:r>
        <w:rPr>
          <w:spacing w:val="-1"/>
        </w:rPr>
        <w:t>i</w:t>
      </w:r>
      <w:r>
        <w:t>ng</w:t>
      </w:r>
      <w:r>
        <w:rPr>
          <w:spacing w:val="-5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2"/>
        </w:rPr>
        <w:t>f</w:t>
      </w:r>
      <w:r>
        <w:t>or</w:t>
      </w:r>
      <w:r>
        <w:rPr>
          <w:spacing w:val="4"/>
        </w:rPr>
        <w:t>m</w:t>
      </w:r>
      <w:r>
        <w:t>at</w:t>
      </w:r>
      <w:r>
        <w:rPr>
          <w:spacing w:val="-2"/>
        </w:rPr>
        <w:t>i</w:t>
      </w:r>
      <w:r>
        <w:t>on</w:t>
      </w:r>
      <w:r>
        <w:rPr>
          <w:spacing w:val="-7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t>he</w:t>
      </w:r>
      <w:r>
        <w:rPr>
          <w:spacing w:val="-5"/>
        </w:rPr>
        <w:t xml:space="preserve"> </w:t>
      </w:r>
      <w:r>
        <w:t>h</w:t>
      </w:r>
      <w:r>
        <w:rPr>
          <w:spacing w:val="-2"/>
        </w:rPr>
        <w:t>i</w:t>
      </w:r>
      <w:r>
        <w:rPr>
          <w:spacing w:val="1"/>
        </w:rPr>
        <w:t>s</w:t>
      </w:r>
      <w:r>
        <w:rPr>
          <w:spacing w:val="2"/>
        </w:rPr>
        <w:t>t</w:t>
      </w:r>
      <w:r>
        <w:t>orical</w:t>
      </w:r>
      <w:r>
        <w:rPr>
          <w:spacing w:val="-5"/>
        </w:rPr>
        <w:t xml:space="preserve"> </w:t>
      </w:r>
      <w:r>
        <w:t>b</w:t>
      </w:r>
      <w:r>
        <w:rPr>
          <w:spacing w:val="1"/>
        </w:rPr>
        <w:t>e</w:t>
      </w:r>
      <w:r>
        <w:t>h</w:t>
      </w:r>
      <w:r>
        <w:rPr>
          <w:spacing w:val="1"/>
        </w:rPr>
        <w:t>a</w:t>
      </w:r>
      <w:r>
        <w:rPr>
          <w:spacing w:val="-2"/>
        </w:rPr>
        <w:t>v</w:t>
      </w:r>
      <w:r>
        <w:rPr>
          <w:spacing w:val="-1"/>
        </w:rPr>
        <w:t>i</w:t>
      </w:r>
      <w:r>
        <w:rPr>
          <w:spacing w:val="1"/>
        </w:rPr>
        <w:t>o</w:t>
      </w:r>
      <w:r>
        <w:t>ur</w:t>
      </w:r>
      <w:r>
        <w:rPr>
          <w:spacing w:val="-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7"/>
        </w:rPr>
        <w:t xml:space="preserve"> </w:t>
      </w:r>
      <w:r>
        <w:rPr>
          <w:spacing w:val="1"/>
        </w:rPr>
        <w:t>C</w:t>
      </w:r>
      <w:r>
        <w:t>a</w:t>
      </w:r>
      <w:r>
        <w:rPr>
          <w:spacing w:val="-1"/>
        </w:rPr>
        <w:t>d</w:t>
      </w:r>
      <w:r>
        <w:rPr>
          <w:spacing w:val="1"/>
        </w:rPr>
        <w:t>e</w:t>
      </w:r>
      <w:r>
        <w:rPr>
          <w:spacing w:val="-1"/>
        </w:rPr>
        <w:t>l</w:t>
      </w:r>
      <w:r>
        <w:t>l</w:t>
      </w:r>
      <w:r>
        <w:rPr>
          <w:spacing w:val="-5"/>
        </w:rPr>
        <w:t xml:space="preserve"> </w:t>
      </w:r>
      <w:r>
        <w:t>Fa</w:t>
      </w:r>
      <w:r>
        <w:rPr>
          <w:spacing w:val="2"/>
        </w:rPr>
        <w:t>u</w:t>
      </w:r>
      <w:r>
        <w:rPr>
          <w:spacing w:val="-1"/>
        </w:rPr>
        <w:t>l</w:t>
      </w:r>
      <w:r>
        <w:t>t,</w:t>
      </w:r>
      <w:r>
        <w:rPr>
          <w:spacing w:val="-5"/>
        </w:rPr>
        <w:t xml:space="preserve"> </w:t>
      </w:r>
      <w:r>
        <w:t>est</w:t>
      </w:r>
      <w:r>
        <w:rPr>
          <w:spacing w:val="-2"/>
        </w:rPr>
        <w:t>i</w:t>
      </w:r>
      <w:r>
        <w:rPr>
          <w:spacing w:val="4"/>
        </w:rPr>
        <w:t>m</w:t>
      </w:r>
      <w:r>
        <w:t>at</w:t>
      </w:r>
      <w:r>
        <w:rPr>
          <w:spacing w:val="-1"/>
        </w:rPr>
        <w:t>e</w:t>
      </w:r>
      <w:r>
        <w:t>s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h</w:t>
      </w:r>
      <w:r>
        <w:rPr>
          <w:spacing w:val="1"/>
        </w:rPr>
        <w:t>o</w:t>
      </w:r>
      <w:r>
        <w:t>w</w:t>
      </w:r>
      <w:r>
        <w:rPr>
          <w:spacing w:val="-8"/>
        </w:rPr>
        <w:t xml:space="preserve"> </w:t>
      </w:r>
      <w:r>
        <w:rPr>
          <w:spacing w:val="4"/>
        </w:rPr>
        <w:t>m</w:t>
      </w:r>
      <w:r>
        <w:t>uch</w:t>
      </w:r>
      <w:r>
        <w:rPr>
          <w:w w:val="99"/>
        </w:rPr>
        <w:t xml:space="preserve"> </w:t>
      </w:r>
      <w:r>
        <w:t>e</w:t>
      </w:r>
      <w:r>
        <w:rPr>
          <w:spacing w:val="-1"/>
        </w:rPr>
        <w:t>n</w:t>
      </w:r>
      <w:r>
        <w:t>er</w:t>
      </w:r>
      <w:r>
        <w:rPr>
          <w:spacing w:val="4"/>
        </w:rPr>
        <w:t>g</w:t>
      </w:r>
      <w:r>
        <w:t>y</w:t>
      </w:r>
      <w:r>
        <w:rPr>
          <w:spacing w:val="-8"/>
        </w:rPr>
        <w:t xml:space="preserve"> </w:t>
      </w:r>
      <w:r>
        <w:t>would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t>r</w:t>
      </w:r>
      <w:r>
        <w:rPr>
          <w:spacing w:val="1"/>
        </w:rPr>
        <w:t>a</w:t>
      </w:r>
      <w:r>
        <w:rPr>
          <w:spacing w:val="-2"/>
        </w:rPr>
        <w:t>v</w:t>
      </w:r>
      <w:r>
        <w:rPr>
          <w:spacing w:val="1"/>
        </w:rPr>
        <w:t>e</w:t>
      </w:r>
      <w:r>
        <w:t>l</w:t>
      </w:r>
      <w:r>
        <w:rPr>
          <w:spacing w:val="-7"/>
        </w:rPr>
        <w:t xml:space="preserve"> </w:t>
      </w:r>
      <w:r>
        <w:t>t</w:t>
      </w:r>
      <w:r>
        <w:rPr>
          <w:spacing w:val="-1"/>
        </w:rPr>
        <w:t>h</w:t>
      </w:r>
      <w:r>
        <w:t>r</w:t>
      </w:r>
      <w:r>
        <w:rPr>
          <w:spacing w:val="1"/>
        </w:rPr>
        <w:t>o</w:t>
      </w:r>
      <w:r>
        <w:t>u</w:t>
      </w:r>
      <w:r>
        <w:rPr>
          <w:spacing w:val="1"/>
        </w:rPr>
        <w:t>g</w:t>
      </w:r>
      <w:r>
        <w:t>h</w:t>
      </w:r>
      <w:r>
        <w:rPr>
          <w:spacing w:val="-6"/>
        </w:rPr>
        <w:t xml:space="preserve"> </w:t>
      </w:r>
      <w:r>
        <w:t>ro</w:t>
      </w:r>
      <w:r>
        <w:rPr>
          <w:spacing w:val="1"/>
        </w:rPr>
        <w:t>c</w:t>
      </w:r>
      <w:r>
        <w:rPr>
          <w:spacing w:val="3"/>
        </w:rPr>
        <w:t>k</w:t>
      </w:r>
      <w:r>
        <w:t>s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t>he</w:t>
      </w:r>
      <w:r>
        <w:rPr>
          <w:spacing w:val="-6"/>
        </w:rPr>
        <w:t xml:space="preserve"> </w:t>
      </w:r>
      <w:r>
        <w:t>ar</w:t>
      </w:r>
      <w:r>
        <w:rPr>
          <w:spacing w:val="2"/>
        </w:rPr>
        <w:t>e</w:t>
      </w:r>
      <w:r>
        <w:t>a,</w:t>
      </w:r>
      <w:r>
        <w:rPr>
          <w:spacing w:val="-7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-6"/>
        </w:rPr>
        <w:t xml:space="preserve"> </w:t>
      </w:r>
      <w:r>
        <w:t>c</w:t>
      </w:r>
      <w:r>
        <w:rPr>
          <w:spacing w:val="1"/>
        </w:rPr>
        <w:t>alc</w:t>
      </w:r>
      <w:r>
        <w:t>u</w:t>
      </w:r>
      <w:r>
        <w:rPr>
          <w:spacing w:val="-2"/>
        </w:rPr>
        <w:t>l</w:t>
      </w:r>
      <w:r>
        <w:t>a</w:t>
      </w:r>
      <w:r>
        <w:rPr>
          <w:spacing w:val="1"/>
        </w:rPr>
        <w:t>t</w:t>
      </w:r>
      <w:r>
        <w:rPr>
          <w:spacing w:val="-1"/>
        </w:rPr>
        <w:t>i</w:t>
      </w:r>
      <w:r>
        <w:t>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</w:t>
      </w:r>
      <w:r>
        <w:rPr>
          <w:spacing w:val="4"/>
        </w:rPr>
        <w:t>m</w:t>
      </w:r>
      <w:r>
        <w:t>p</w:t>
      </w:r>
      <w:r>
        <w:rPr>
          <w:spacing w:val="-2"/>
        </w:rPr>
        <w:t>l</w:t>
      </w:r>
      <w:r>
        <w:rPr>
          <w:spacing w:val="-1"/>
        </w:rPr>
        <w:t>i</w:t>
      </w:r>
      <w:r>
        <w:rPr>
          <w:spacing w:val="2"/>
        </w:rPr>
        <w:t>f</w:t>
      </w:r>
      <w:r>
        <w:rPr>
          <w:spacing w:val="-1"/>
        </w:rPr>
        <w:t>i</w:t>
      </w:r>
      <w:r>
        <w:rPr>
          <w:spacing w:val="1"/>
        </w:rPr>
        <w:t>c</w:t>
      </w:r>
      <w:r>
        <w:t>at</w:t>
      </w:r>
      <w:r>
        <w:rPr>
          <w:spacing w:val="-2"/>
        </w:rPr>
        <w:t>i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-1"/>
        </w:rPr>
        <w:t>e</w:t>
      </w:r>
      <w:r>
        <w:rPr>
          <w:spacing w:val="2"/>
        </w:rPr>
        <w:t>ff</w:t>
      </w:r>
      <w:r>
        <w:t>ects</w:t>
      </w:r>
      <w:r>
        <w:rPr>
          <w:spacing w:val="-6"/>
        </w:rPr>
        <w:t xml:space="preserve"> </w:t>
      </w:r>
      <w:r>
        <w:t>t</w:t>
      </w:r>
      <w:r>
        <w:rPr>
          <w:spacing w:val="-1"/>
        </w:rPr>
        <w:t>h</w:t>
      </w:r>
      <w:r>
        <w:t>at</w:t>
      </w:r>
      <w:r>
        <w:rPr>
          <w:spacing w:val="-6"/>
        </w:rPr>
        <w:t xml:space="preserve"> </w:t>
      </w:r>
      <w:r>
        <w:rPr>
          <w:spacing w:val="1"/>
        </w:rPr>
        <w:t>s</w:t>
      </w:r>
      <w:r>
        <w:t>o</w:t>
      </w:r>
      <w:r>
        <w:rPr>
          <w:spacing w:val="-2"/>
        </w:rPr>
        <w:t>i</w:t>
      </w:r>
      <w:r>
        <w:rPr>
          <w:spacing w:val="-1"/>
        </w:rPr>
        <w:t>l</w:t>
      </w:r>
      <w:r>
        <w:t>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w w:val="99"/>
        </w:rPr>
        <w:t xml:space="preserve"> </w:t>
      </w:r>
      <w:r>
        <w:rPr>
          <w:spacing w:val="1"/>
        </w:rPr>
        <w:t>s</w:t>
      </w:r>
      <w:r>
        <w:t>e</w:t>
      </w:r>
      <w:r>
        <w:rPr>
          <w:spacing w:val="-1"/>
        </w:rPr>
        <w:t>di</w:t>
      </w:r>
      <w:r>
        <w:rPr>
          <w:spacing w:val="4"/>
        </w:rPr>
        <w:t>m</w:t>
      </w:r>
      <w:r>
        <w:t>e</w:t>
      </w:r>
      <w:r>
        <w:rPr>
          <w:spacing w:val="-1"/>
        </w:rPr>
        <w:t>n</w:t>
      </w:r>
      <w:r>
        <w:t>ts</w:t>
      </w:r>
      <w:r>
        <w:rPr>
          <w:spacing w:val="-6"/>
        </w:rPr>
        <w:t xml:space="preserve"> </w:t>
      </w:r>
      <w:r>
        <w:t>h</w:t>
      </w:r>
      <w:r>
        <w:rPr>
          <w:spacing w:val="-1"/>
        </w:rPr>
        <w:t>a</w:t>
      </w:r>
      <w:r>
        <w:rPr>
          <w:spacing w:val="1"/>
        </w:rPr>
        <w:t>v</w:t>
      </w:r>
      <w:r>
        <w:t>e</w:t>
      </w:r>
      <w:r>
        <w:rPr>
          <w:spacing w:val="-6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-6"/>
        </w:rPr>
        <w:t xml:space="preserve"> </w:t>
      </w:r>
      <w:r>
        <w:t>se</w:t>
      </w:r>
      <w:r>
        <w:rPr>
          <w:spacing w:val="-2"/>
        </w:rPr>
        <w:t>i</w:t>
      </w:r>
      <w:r>
        <w:rPr>
          <w:spacing w:val="3"/>
        </w:rPr>
        <w:t>s</w:t>
      </w:r>
      <w:r>
        <w:rPr>
          <w:spacing w:val="4"/>
        </w:rPr>
        <w:t>m</w:t>
      </w:r>
      <w:r>
        <w:rPr>
          <w:spacing w:val="-1"/>
        </w:rPr>
        <w:t>i</w:t>
      </w:r>
      <w:r>
        <w:t>c</w:t>
      </w:r>
      <w:r>
        <w:rPr>
          <w:spacing w:val="-5"/>
        </w:rPr>
        <w:t xml:space="preserve"> </w:t>
      </w:r>
      <w:r>
        <w:rPr>
          <w:spacing w:val="-3"/>
        </w:rPr>
        <w:t>w</w:t>
      </w:r>
      <w:r>
        <w:t>a</w:t>
      </w:r>
      <w:r>
        <w:rPr>
          <w:spacing w:val="-2"/>
        </w:rPr>
        <w:t>v</w:t>
      </w:r>
      <w:r>
        <w:t>es,</w:t>
      </w:r>
      <w:r>
        <w:rPr>
          <w:spacing w:val="-7"/>
        </w:rPr>
        <w:t xml:space="preserve"> </w:t>
      </w:r>
      <w:r>
        <w:t>s</w:t>
      </w:r>
      <w:r>
        <w:rPr>
          <w:spacing w:val="1"/>
        </w:rPr>
        <w:t>ci</w:t>
      </w:r>
      <w:r>
        <w:t>e</w:t>
      </w:r>
      <w:r>
        <w:rPr>
          <w:spacing w:val="-1"/>
        </w:rPr>
        <w:t>n</w:t>
      </w:r>
      <w:r>
        <w:rPr>
          <w:spacing w:val="2"/>
        </w:rPr>
        <w:t>t</w:t>
      </w:r>
      <w:r>
        <w:rPr>
          <w:spacing w:val="-1"/>
        </w:rPr>
        <w:t>i</w:t>
      </w:r>
      <w:r>
        <w:rPr>
          <w:spacing w:val="1"/>
        </w:rPr>
        <w:t>s</w:t>
      </w:r>
      <w:r>
        <w:t>ts</w:t>
      </w:r>
      <w:r>
        <w:rPr>
          <w:spacing w:val="-5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rPr>
          <w:spacing w:val="1"/>
        </w:rPr>
        <w:t>d</w:t>
      </w:r>
      <w:r>
        <w:t>e</w:t>
      </w:r>
      <w:r>
        <w:rPr>
          <w:spacing w:val="-2"/>
        </w:rPr>
        <w:t>v</w:t>
      </w:r>
      <w:r>
        <w:rPr>
          <w:spacing w:val="1"/>
        </w:rPr>
        <w:t>e</w:t>
      </w:r>
      <w:r>
        <w:rPr>
          <w:spacing w:val="-1"/>
        </w:rPr>
        <w:t>l</w:t>
      </w:r>
      <w:r>
        <w:rPr>
          <w:spacing w:val="1"/>
        </w:rPr>
        <w:t>o</w:t>
      </w:r>
      <w:r>
        <w:t>p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o</w:t>
      </w:r>
      <w:r>
        <w:rPr>
          <w:spacing w:val="-1"/>
        </w:rPr>
        <w:t>d</w:t>
      </w:r>
      <w:r>
        <w:t>el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7"/>
        </w:rPr>
        <w:t>s</w:t>
      </w:r>
      <w:r>
        <w:t>h</w:t>
      </w:r>
      <w:r>
        <w:rPr>
          <w:spacing w:val="1"/>
        </w:rPr>
        <w:t>o</w:t>
      </w:r>
      <w:r>
        <w:t>w</w:t>
      </w:r>
      <w:r>
        <w:rPr>
          <w:spacing w:val="-6"/>
        </w:rPr>
        <w:t xml:space="preserve"> </w:t>
      </w:r>
      <w:r>
        <w:t>h</w:t>
      </w:r>
      <w:r>
        <w:rPr>
          <w:spacing w:val="1"/>
        </w:rPr>
        <w:t>o</w:t>
      </w:r>
      <w:r>
        <w:t>w</w:t>
      </w:r>
      <w:r>
        <w:rPr>
          <w:spacing w:val="-8"/>
        </w:rPr>
        <w:t xml:space="preserve"> </w:t>
      </w:r>
      <w:r>
        <w:rPr>
          <w:spacing w:val="4"/>
        </w:rPr>
        <w:t>m</w:t>
      </w:r>
      <w:r>
        <w:t>uch</w:t>
      </w:r>
      <w:r>
        <w:rPr>
          <w:spacing w:val="-6"/>
        </w:rPr>
        <w:t xml:space="preserve"> </w:t>
      </w:r>
      <w:r>
        <w:rPr>
          <w:spacing w:val="-1"/>
        </w:rPr>
        <w:t>g</w:t>
      </w:r>
      <w:r>
        <w:t>ro</w:t>
      </w:r>
      <w:r>
        <w:rPr>
          <w:spacing w:val="-1"/>
        </w:rPr>
        <w:t>u</w:t>
      </w:r>
      <w:r>
        <w:rPr>
          <w:spacing w:val="1"/>
        </w:rPr>
        <w:t>n</w:t>
      </w:r>
      <w:r>
        <w:t>d</w:t>
      </w:r>
      <w:r>
        <w:rPr>
          <w:w w:val="99"/>
        </w:rPr>
        <w:t xml:space="preserve"> </w:t>
      </w:r>
      <w:r>
        <w:rPr>
          <w:spacing w:val="1"/>
        </w:rPr>
        <w:t>s</w:t>
      </w:r>
      <w:r>
        <w:t>h</w:t>
      </w:r>
      <w:r>
        <w:rPr>
          <w:spacing w:val="-1"/>
        </w:rPr>
        <w:t>a</w:t>
      </w:r>
      <w:r>
        <w:rPr>
          <w:spacing w:val="3"/>
        </w:rPr>
        <w:t>k</w:t>
      </w:r>
      <w:r>
        <w:rPr>
          <w:spacing w:val="-1"/>
        </w:rPr>
        <w:t>i</w:t>
      </w:r>
      <w:r>
        <w:t>ng</w:t>
      </w:r>
      <w:r>
        <w:rPr>
          <w:spacing w:val="-7"/>
        </w:rPr>
        <w:t xml:space="preserve"> </w:t>
      </w:r>
      <w:r>
        <w:rPr>
          <w:spacing w:val="-2"/>
        </w:rPr>
        <w:t>i</w:t>
      </w:r>
      <w:r>
        <w:t>s</w:t>
      </w:r>
      <w:r>
        <w:rPr>
          <w:spacing w:val="-5"/>
        </w:rPr>
        <w:t xml:space="preserve"> </w:t>
      </w:r>
      <w:r>
        <w:rPr>
          <w:spacing w:val="1"/>
        </w:rPr>
        <w:t>l</w:t>
      </w:r>
      <w:r>
        <w:rPr>
          <w:spacing w:val="-1"/>
        </w:rPr>
        <w:t>i</w:t>
      </w:r>
      <w:r>
        <w:rPr>
          <w:spacing w:val="3"/>
        </w:rPr>
        <w:t>k</w:t>
      </w:r>
      <w:r>
        <w:t>ely</w:t>
      </w:r>
      <w:r>
        <w:rPr>
          <w:spacing w:val="-10"/>
        </w:rPr>
        <w:t xml:space="preserve"> </w:t>
      </w:r>
      <w:r>
        <w:rPr>
          <w:spacing w:val="1"/>
        </w:rPr>
        <w:t>t</w:t>
      </w:r>
      <w:r>
        <w:t>o</w:t>
      </w:r>
      <w:r>
        <w:rPr>
          <w:spacing w:val="-6"/>
        </w:rPr>
        <w:t xml:space="preserve"> </w:t>
      </w:r>
      <w:r>
        <w:rPr>
          <w:spacing w:val="-1"/>
        </w:rPr>
        <w:t>o</w:t>
      </w:r>
      <w:r>
        <w:rPr>
          <w:spacing w:val="1"/>
        </w:rPr>
        <w:t>cc</w:t>
      </w:r>
      <w:r>
        <w:t>ur</w:t>
      </w:r>
      <w:r>
        <w:rPr>
          <w:spacing w:val="-6"/>
        </w:rPr>
        <w:t xml:space="preserve"> </w:t>
      </w:r>
      <w:r>
        <w:t>d</w:t>
      </w:r>
      <w:r>
        <w:rPr>
          <w:spacing w:val="1"/>
        </w:rPr>
        <w:t>u</w:t>
      </w:r>
      <w:r>
        <w:t>r</w:t>
      </w:r>
      <w:r>
        <w:rPr>
          <w:spacing w:val="-1"/>
        </w:rPr>
        <w:t>i</w:t>
      </w:r>
      <w:r>
        <w:t>ng</w:t>
      </w:r>
      <w:r>
        <w:rPr>
          <w:spacing w:val="-7"/>
        </w:rPr>
        <w:t xml:space="preserve"> </w:t>
      </w:r>
      <w:r>
        <w:rPr>
          <w:spacing w:val="1"/>
        </w:rPr>
        <w:t>a</w:t>
      </w:r>
      <w:r>
        <w:t>n</w:t>
      </w:r>
      <w:r>
        <w:rPr>
          <w:spacing w:val="-6"/>
        </w:rPr>
        <w:t xml:space="preserve"> </w:t>
      </w:r>
      <w:r>
        <w:rPr>
          <w:spacing w:val="1"/>
        </w:rPr>
        <w:t>e</w:t>
      </w:r>
      <w:r>
        <w:t>arth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e.</w:t>
      </w:r>
    </w:p>
    <w:p w:rsidR="00390CA3" w:rsidRDefault="00390CA3">
      <w:pPr>
        <w:spacing w:before="10" w:line="170" w:lineRule="exact"/>
        <w:rPr>
          <w:sz w:val="17"/>
          <w:szCs w:val="17"/>
        </w:rPr>
      </w:pPr>
    </w:p>
    <w:p w:rsidR="00390CA3" w:rsidRDefault="00BD6A69">
      <w:pPr>
        <w:pStyle w:val="BodyText"/>
        <w:spacing w:line="293" w:lineRule="auto"/>
        <w:ind w:right="261"/>
      </w:pPr>
      <w:hyperlink w:anchor="_bookmark27" w:history="1">
        <w:r>
          <w:t>F</w:t>
        </w:r>
        <w:r>
          <w:rPr>
            <w:spacing w:val="-1"/>
          </w:rPr>
          <w:t>i</w:t>
        </w:r>
        <w:r>
          <w:t>g</w:t>
        </w:r>
        <w:r>
          <w:rPr>
            <w:spacing w:val="-1"/>
          </w:rPr>
          <w:t>u</w:t>
        </w:r>
        <w:r>
          <w:t>re</w:t>
        </w:r>
        <w:r>
          <w:rPr>
            <w:spacing w:val="-3"/>
          </w:rPr>
          <w:t xml:space="preserve"> </w:t>
        </w:r>
        <w:r>
          <w:rPr>
            <w:spacing w:val="-1"/>
          </w:rPr>
          <w:t>3</w:t>
        </w:r>
        <w:r>
          <w:t>1</w:t>
        </w:r>
        <w:r>
          <w:rPr>
            <w:spacing w:val="-6"/>
          </w:rPr>
          <w:t xml:space="preserve"> </w:t>
        </w:r>
      </w:hyperlink>
      <w:r>
        <w:rPr>
          <w:spacing w:val="1"/>
        </w:rPr>
        <w:t>sho</w:t>
      </w:r>
      <w:r>
        <w:rPr>
          <w:spacing w:val="-3"/>
        </w:rPr>
        <w:t>w</w:t>
      </w:r>
      <w:r>
        <w:t>s</w:t>
      </w:r>
      <w:r>
        <w:rPr>
          <w:spacing w:val="-5"/>
        </w:rPr>
        <w:t xml:space="preserve"> </w:t>
      </w:r>
      <w:r>
        <w:t>o</w:t>
      </w:r>
      <w:r>
        <w:rPr>
          <w:spacing w:val="1"/>
        </w:rPr>
        <w:t>n</w:t>
      </w:r>
      <w:r>
        <w:t>e</w:t>
      </w:r>
      <w:r>
        <w:rPr>
          <w:spacing w:val="-5"/>
        </w:rPr>
        <w:t xml:space="preserve"> </w:t>
      </w:r>
      <w:r>
        <w:rPr>
          <w:spacing w:val="1"/>
        </w:rPr>
        <w:t>p</w:t>
      </w:r>
      <w:r>
        <w:t>os</w:t>
      </w:r>
      <w:r>
        <w:rPr>
          <w:spacing w:val="1"/>
        </w:rPr>
        <w:t>s</w:t>
      </w:r>
      <w:r>
        <w:rPr>
          <w:spacing w:val="-1"/>
        </w:rPr>
        <w:t>i</w:t>
      </w:r>
      <w:r>
        <w:t>b</w:t>
      </w:r>
      <w:r>
        <w:rPr>
          <w:spacing w:val="-2"/>
        </w:rPr>
        <w:t>l</w:t>
      </w:r>
      <w:r>
        <w:t>e</w:t>
      </w:r>
      <w:r>
        <w:rPr>
          <w:spacing w:val="-4"/>
        </w:rPr>
        <w:t xml:space="preserve"> </w:t>
      </w:r>
      <w:r>
        <w:t>est</w:t>
      </w:r>
      <w:r>
        <w:rPr>
          <w:spacing w:val="-2"/>
        </w:rPr>
        <w:t>i</w:t>
      </w:r>
      <w:r>
        <w:rPr>
          <w:spacing w:val="4"/>
        </w:rPr>
        <w:t>m</w:t>
      </w:r>
      <w:r>
        <w:t>ate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4"/>
        </w:rPr>
        <w:t xml:space="preserve"> </w:t>
      </w:r>
      <w:r>
        <w:rPr>
          <w:spacing w:val="-1"/>
        </w:rPr>
        <w:t>i</w:t>
      </w:r>
      <w:r>
        <w:rPr>
          <w:spacing w:val="4"/>
        </w:rPr>
        <w:t>m</w:t>
      </w:r>
      <w:r>
        <w:t>p</w:t>
      </w:r>
      <w:r>
        <w:rPr>
          <w:spacing w:val="-1"/>
        </w:rPr>
        <w:t>a</w:t>
      </w:r>
      <w:r>
        <w:rPr>
          <w:spacing w:val="1"/>
        </w:rPr>
        <w:t>c</w:t>
      </w:r>
      <w:r>
        <w:t>t</w:t>
      </w:r>
      <w:r>
        <w:rPr>
          <w:spacing w:val="-2"/>
        </w:rPr>
        <w:t xml:space="preserve"> </w:t>
      </w:r>
      <w:r>
        <w:rPr>
          <w:spacing w:val="-1"/>
        </w:rPr>
        <w:t>fo</w:t>
      </w:r>
      <w:r>
        <w:t>r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t>t</w:t>
      </w:r>
      <w:r>
        <w:rPr>
          <w:spacing w:val="1"/>
        </w:rPr>
        <w:t>u</w:t>
      </w:r>
      <w:r>
        <w:t>de</w:t>
      </w:r>
      <w:r>
        <w:rPr>
          <w:spacing w:val="-6"/>
        </w:rPr>
        <w:t xml:space="preserve"> </w:t>
      </w:r>
      <w:r>
        <w:rPr>
          <w:spacing w:val="1"/>
        </w:rPr>
        <w:t>6</w:t>
      </w:r>
      <w:r>
        <w:t>.8</w:t>
      </w:r>
      <w:r>
        <w:rPr>
          <w:spacing w:val="-5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-5"/>
        </w:rPr>
        <w:t xml:space="preserve"> </w:t>
      </w:r>
      <w:r>
        <w:t>7.</w:t>
      </w:r>
      <w:r>
        <w:rPr>
          <w:spacing w:val="1"/>
        </w:rPr>
        <w:t>2</w:t>
      </w:r>
      <w:r>
        <w:t>.</w:t>
      </w:r>
      <w:r>
        <w:rPr>
          <w:spacing w:val="-4"/>
        </w:rPr>
        <w:t xml:space="preserve"> </w:t>
      </w:r>
      <w:r>
        <w:t>e</w:t>
      </w:r>
      <w:r>
        <w:rPr>
          <w:spacing w:val="-1"/>
        </w:rPr>
        <w:t>a</w:t>
      </w:r>
      <w:r>
        <w:t>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5"/>
        </w:rPr>
        <w:t xml:space="preserve"> </w:t>
      </w:r>
      <w:r>
        <w:t>.</w:t>
      </w:r>
      <w:r>
        <w:rPr>
          <w:w w:val="99"/>
        </w:rPr>
        <w:t xml:space="preserve"> </w:t>
      </w:r>
      <w:r>
        <w:t>H</w:t>
      </w:r>
      <w:r>
        <w:rPr>
          <w:spacing w:val="2"/>
        </w:rPr>
        <w:t>o</w:t>
      </w:r>
      <w:r>
        <w:rPr>
          <w:spacing w:val="-3"/>
        </w:rPr>
        <w:t>w</w:t>
      </w:r>
      <w:r>
        <w:rPr>
          <w:spacing w:val="1"/>
        </w:rPr>
        <w:t>e</w:t>
      </w:r>
      <w:r>
        <w:rPr>
          <w:spacing w:val="-2"/>
        </w:rPr>
        <w:t>v</w:t>
      </w:r>
      <w:r>
        <w:t>er,</w:t>
      </w:r>
      <w:r>
        <w:rPr>
          <w:spacing w:val="-8"/>
        </w:rPr>
        <w:t xml:space="preserve"> </w:t>
      </w:r>
      <w:r>
        <w:rPr>
          <w:spacing w:val="1"/>
        </w:rPr>
        <w:t>co</w:t>
      </w:r>
      <w:r>
        <w:t>ntin</w:t>
      </w:r>
      <w:r>
        <w:rPr>
          <w:spacing w:val="-1"/>
        </w:rPr>
        <w:t>u</w:t>
      </w:r>
      <w:r>
        <w:rPr>
          <w:spacing w:val="1"/>
        </w:rPr>
        <w:t>i</w:t>
      </w:r>
      <w:r>
        <w:t>ng</w:t>
      </w:r>
      <w:r>
        <w:rPr>
          <w:spacing w:val="-7"/>
        </w:rPr>
        <w:t xml:space="preserve"> </w:t>
      </w:r>
      <w:r>
        <w:t>res</w:t>
      </w:r>
      <w:r>
        <w:rPr>
          <w:spacing w:val="1"/>
        </w:rPr>
        <w:t>e</w:t>
      </w:r>
      <w:r>
        <w:t>ar</w:t>
      </w:r>
      <w:r>
        <w:rPr>
          <w:spacing w:val="1"/>
        </w:rPr>
        <w:t>c</w:t>
      </w:r>
      <w:r>
        <w:t>h</w:t>
      </w:r>
      <w:r>
        <w:rPr>
          <w:spacing w:val="-7"/>
        </w:rPr>
        <w:t xml:space="preserve"> </w:t>
      </w:r>
      <w:r>
        <w:rPr>
          <w:spacing w:val="-2"/>
        </w:rPr>
        <w:t>i</w:t>
      </w:r>
      <w:r>
        <w:t>s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rPr>
          <w:spacing w:val="4"/>
        </w:rPr>
        <w:t>m</w:t>
      </w:r>
      <w:r>
        <w:t>pro</w:t>
      </w:r>
      <w:r>
        <w:rPr>
          <w:spacing w:val="-1"/>
        </w:rPr>
        <w:t>vi</w:t>
      </w:r>
      <w:r>
        <w:rPr>
          <w:spacing w:val="1"/>
        </w:rPr>
        <w:t>n</w:t>
      </w:r>
      <w:r>
        <w:t>g</w:t>
      </w:r>
      <w:r>
        <w:rPr>
          <w:spacing w:val="-7"/>
        </w:rPr>
        <w:t xml:space="preserve"> </w:t>
      </w:r>
      <w:r>
        <w:rPr>
          <w:spacing w:val="1"/>
        </w:rPr>
        <w:t>o</w:t>
      </w:r>
      <w:r>
        <w:t>ur</w:t>
      </w:r>
      <w:r>
        <w:rPr>
          <w:spacing w:val="-7"/>
        </w:rPr>
        <w:t xml:space="preserve"> </w:t>
      </w:r>
      <w:r>
        <w:rPr>
          <w:spacing w:val="3"/>
        </w:rPr>
        <w:t>k</w:t>
      </w:r>
      <w:r>
        <w:t>n</w:t>
      </w:r>
      <w:r>
        <w:rPr>
          <w:spacing w:val="-1"/>
        </w:rPr>
        <w:t>o</w:t>
      </w:r>
      <w:r>
        <w:t>w</w:t>
      </w:r>
      <w:r>
        <w:rPr>
          <w:spacing w:val="-1"/>
        </w:rPr>
        <w:t>l</w:t>
      </w:r>
      <w:r>
        <w:rPr>
          <w:spacing w:val="1"/>
        </w:rPr>
        <w:t>e</w:t>
      </w:r>
      <w:r>
        <w:t>d</w:t>
      </w:r>
      <w:r>
        <w:rPr>
          <w:spacing w:val="-1"/>
        </w:rPr>
        <w:t>g</w:t>
      </w:r>
      <w:r>
        <w:t>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5"/>
        </w:rPr>
        <w:t xml:space="preserve"> </w:t>
      </w:r>
      <w:r>
        <w:rPr>
          <w:spacing w:val="-3"/>
        </w:rPr>
        <w:t>w</w:t>
      </w:r>
      <w:r>
        <w:rPr>
          <w:spacing w:val="4"/>
        </w:rPr>
        <w:t>a</w:t>
      </w:r>
      <w:r>
        <w:t>y</w:t>
      </w:r>
      <w:r>
        <w:rPr>
          <w:spacing w:val="-10"/>
        </w:rPr>
        <w:t xml:space="preserve"> </w:t>
      </w:r>
      <w:r>
        <w:t>s</w:t>
      </w:r>
      <w:r>
        <w:rPr>
          <w:spacing w:val="1"/>
        </w:rPr>
        <w:t>e</w:t>
      </w:r>
      <w:r>
        <w:rPr>
          <w:spacing w:val="-1"/>
        </w:rPr>
        <w:t>i</w:t>
      </w:r>
      <w:r>
        <w:rPr>
          <w:spacing w:val="1"/>
        </w:rPr>
        <w:t>s</w:t>
      </w:r>
      <w:r>
        <w:rPr>
          <w:spacing w:val="4"/>
        </w:rPr>
        <w:t>m</w:t>
      </w:r>
      <w:r>
        <w:rPr>
          <w:spacing w:val="-1"/>
        </w:rPr>
        <w:t>i</w:t>
      </w:r>
      <w:r>
        <w:t>c</w:t>
      </w:r>
      <w:r>
        <w:rPr>
          <w:spacing w:val="-6"/>
        </w:rPr>
        <w:t xml:space="preserve"> </w:t>
      </w:r>
      <w:r>
        <w:t>e</w:t>
      </w:r>
      <w:r>
        <w:rPr>
          <w:spacing w:val="-1"/>
        </w:rPr>
        <w:t>n</w:t>
      </w:r>
      <w:r>
        <w:t>er</w:t>
      </w:r>
      <w:r>
        <w:rPr>
          <w:spacing w:val="2"/>
        </w:rPr>
        <w:t>g</w:t>
      </w:r>
      <w:r>
        <w:t>y</w:t>
      </w:r>
      <w:r>
        <w:rPr>
          <w:spacing w:val="-10"/>
        </w:rPr>
        <w:t xml:space="preserve"> </w:t>
      </w:r>
      <w:r>
        <w:rPr>
          <w:spacing w:val="-2"/>
        </w:rPr>
        <w:t>i</w:t>
      </w:r>
      <w:r>
        <w:t>s</w:t>
      </w:r>
      <w:r>
        <w:rPr>
          <w:spacing w:val="-7"/>
        </w:rPr>
        <w:t xml:space="preserve"> </w:t>
      </w:r>
      <w:r>
        <w:t>t</w:t>
      </w:r>
      <w:r>
        <w:rPr>
          <w:spacing w:val="2"/>
        </w:rPr>
        <w:t>r</w:t>
      </w:r>
      <w:r>
        <w:t>a</w:t>
      </w:r>
      <w:r>
        <w:rPr>
          <w:spacing w:val="-1"/>
        </w:rPr>
        <w:t>n</w:t>
      </w:r>
      <w:r>
        <w:rPr>
          <w:spacing w:val="1"/>
        </w:rPr>
        <w:t>s</w:t>
      </w:r>
      <w:r>
        <w:rPr>
          <w:spacing w:val="4"/>
        </w:rPr>
        <w:t>m</w:t>
      </w:r>
      <w:r>
        <w:rPr>
          <w:spacing w:val="-1"/>
        </w:rPr>
        <w:t>i</w:t>
      </w:r>
      <w:r>
        <w:t>tt</w:t>
      </w:r>
      <w:r>
        <w:rPr>
          <w:spacing w:val="-1"/>
        </w:rPr>
        <w:t>e</w:t>
      </w:r>
      <w:r>
        <w:t>d</w:t>
      </w:r>
      <w:r>
        <w:rPr>
          <w:w w:val="99"/>
        </w:rPr>
        <w:t xml:space="preserve"> </w:t>
      </w:r>
      <w:r>
        <w:t>throu</w:t>
      </w:r>
      <w:r>
        <w:rPr>
          <w:spacing w:val="1"/>
        </w:rPr>
        <w:t>g</w:t>
      </w:r>
      <w:r>
        <w:t>h</w:t>
      </w:r>
      <w:r>
        <w:rPr>
          <w:spacing w:val="-6"/>
        </w:rPr>
        <w:t xml:space="preserve"> </w:t>
      </w:r>
      <w:r>
        <w:t>se</w:t>
      </w:r>
      <w:r>
        <w:rPr>
          <w:spacing w:val="1"/>
        </w:rPr>
        <w:t>d</w:t>
      </w:r>
      <w:r>
        <w:rPr>
          <w:spacing w:val="-1"/>
        </w:rPr>
        <w:t>i</w:t>
      </w:r>
      <w:r>
        <w:rPr>
          <w:spacing w:val="4"/>
        </w:rPr>
        <w:t>m</w:t>
      </w:r>
      <w:r>
        <w:t>e</w:t>
      </w:r>
      <w:r>
        <w:rPr>
          <w:spacing w:val="-1"/>
        </w:rPr>
        <w:t>n</w:t>
      </w:r>
      <w:r>
        <w:t>ts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6"/>
        </w:rPr>
        <w:t xml:space="preserve"> </w:t>
      </w:r>
      <w:r>
        <w:t>s</w:t>
      </w:r>
      <w:r>
        <w:rPr>
          <w:spacing w:val="1"/>
        </w:rPr>
        <w:t>o</w:t>
      </w:r>
      <w:r>
        <w:rPr>
          <w:spacing w:val="-1"/>
        </w:rPr>
        <w:t>i</w:t>
      </w:r>
      <w:r>
        <w:rPr>
          <w:spacing w:val="1"/>
        </w:rPr>
        <w:t>ls</w:t>
      </w:r>
      <w:r>
        <w:t>,</w:t>
      </w:r>
      <w:r>
        <w:rPr>
          <w:spacing w:val="-6"/>
        </w:rPr>
        <w:t xml:space="preserve"> </w:t>
      </w:r>
      <w:r>
        <w:t>wh</w:t>
      </w:r>
      <w:r>
        <w:rPr>
          <w:spacing w:val="-2"/>
        </w:rPr>
        <w:t>i</w:t>
      </w:r>
      <w:r>
        <w:rPr>
          <w:spacing w:val="1"/>
        </w:rPr>
        <w:t>c</w:t>
      </w:r>
      <w:r>
        <w:t>h</w:t>
      </w:r>
      <w:r>
        <w:rPr>
          <w:spacing w:val="-5"/>
        </w:rPr>
        <w:t xml:space="preserve"> </w:t>
      </w:r>
      <w:r>
        <w:t>w</w:t>
      </w:r>
      <w:r>
        <w:rPr>
          <w:spacing w:val="-1"/>
        </w:rPr>
        <w:t>i</w:t>
      </w:r>
      <w:r>
        <w:rPr>
          <w:spacing w:val="1"/>
        </w:rPr>
        <w:t>l</w:t>
      </w:r>
      <w:r>
        <w:t>l</w:t>
      </w:r>
      <w:r>
        <w:rPr>
          <w:spacing w:val="-6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u</w:t>
      </w:r>
      <w:r>
        <w:rPr>
          <w:spacing w:val="1"/>
        </w:rPr>
        <w:t>se</w:t>
      </w:r>
      <w:r>
        <w:t>d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t>o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rPr>
          <w:spacing w:val="-1"/>
        </w:rPr>
        <w:t>i</w:t>
      </w:r>
      <w:r>
        <w:rPr>
          <w:spacing w:val="1"/>
        </w:rPr>
        <w:t>n</w:t>
      </w:r>
      <w:r>
        <w:rPr>
          <w:spacing w:val="6"/>
        </w:rPr>
        <w:t>e</w:t>
      </w:r>
      <w:r>
        <w:t>-tu</w:t>
      </w:r>
      <w:r>
        <w:rPr>
          <w:spacing w:val="-1"/>
        </w:rPr>
        <w:t>n</w:t>
      </w:r>
      <w:r>
        <w:t>e</w:t>
      </w:r>
      <w:r>
        <w:rPr>
          <w:spacing w:val="-6"/>
        </w:rPr>
        <w:t xml:space="preserve"> </w:t>
      </w:r>
      <w:r>
        <w:rPr>
          <w:spacing w:val="1"/>
        </w:rPr>
        <w:t>o</w:t>
      </w:r>
      <w:r>
        <w:t>ur</w:t>
      </w:r>
      <w:r>
        <w:rPr>
          <w:spacing w:val="-6"/>
        </w:rPr>
        <w:t xml:space="preserve"> </w:t>
      </w:r>
      <w:r>
        <w:rPr>
          <w:spacing w:val="1"/>
        </w:rPr>
        <w:t>c</w:t>
      </w:r>
      <w:r>
        <w:t>ur</w:t>
      </w:r>
      <w:r>
        <w:rPr>
          <w:spacing w:val="1"/>
        </w:rPr>
        <w:t>r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-4"/>
        </w:rPr>
        <w:t xml:space="preserve"> </w:t>
      </w:r>
      <w:r>
        <w:t>est</w:t>
      </w:r>
      <w:r>
        <w:rPr>
          <w:spacing w:val="-2"/>
        </w:rPr>
        <w:t>i</w:t>
      </w:r>
      <w:r>
        <w:rPr>
          <w:spacing w:val="4"/>
        </w:rPr>
        <w:t>m</w:t>
      </w:r>
      <w:r>
        <w:t>at</w:t>
      </w:r>
      <w:r>
        <w:rPr>
          <w:spacing w:val="-1"/>
        </w:rPr>
        <w:t>e</w:t>
      </w:r>
      <w:r>
        <w:rPr>
          <w:spacing w:val="1"/>
        </w:rPr>
        <w:t>s</w:t>
      </w:r>
      <w:r>
        <w:t>.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t>he</w:t>
      </w:r>
      <w:r>
        <w:rPr>
          <w:spacing w:val="-6"/>
        </w:rPr>
        <w:t xml:space="preserve"> </w:t>
      </w:r>
      <w:r>
        <w:t>resu</w:t>
      </w:r>
      <w:r>
        <w:rPr>
          <w:spacing w:val="-2"/>
        </w:rPr>
        <w:t>l</w:t>
      </w:r>
      <w:r>
        <w:t>ts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hi</w:t>
      </w:r>
      <w:r>
        <w:t>s</w:t>
      </w:r>
    </w:p>
    <w:p w:rsidR="00390CA3" w:rsidRDefault="00390CA3">
      <w:pPr>
        <w:spacing w:before="7" w:line="200" w:lineRule="exact"/>
        <w:rPr>
          <w:sz w:val="20"/>
          <w:szCs w:val="20"/>
        </w:rPr>
      </w:pPr>
    </w:p>
    <w:p w:rsidR="00390CA3" w:rsidRDefault="00BD6A69">
      <w:pPr>
        <w:numPr>
          <w:ilvl w:val="0"/>
          <w:numId w:val="13"/>
        </w:numPr>
        <w:tabs>
          <w:tab w:val="left" w:pos="256"/>
        </w:tabs>
        <w:spacing w:line="247" w:lineRule="auto"/>
        <w:ind w:left="251" w:right="610" w:hanging="113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sz w:val="16"/>
          <w:szCs w:val="16"/>
        </w:rPr>
        <w:t>To l</w:t>
      </w:r>
      <w:r>
        <w:rPr>
          <w:rFonts w:ascii="Arial" w:eastAsia="Arial" w:hAnsi="Arial" w:cs="Arial"/>
          <w:spacing w:val="-1"/>
          <w:sz w:val="16"/>
          <w:szCs w:val="16"/>
        </w:rPr>
        <w:t>ear</w:t>
      </w:r>
      <w:r>
        <w:rPr>
          <w:rFonts w:ascii="Arial" w:eastAsia="Arial" w:hAnsi="Arial" w:cs="Arial"/>
          <w:sz w:val="16"/>
          <w:szCs w:val="16"/>
        </w:rPr>
        <w:t>n</w:t>
      </w:r>
      <w:r>
        <w:rPr>
          <w:rFonts w:ascii="Arial" w:eastAsia="Arial" w:hAnsi="Arial" w:cs="Arial"/>
          <w:spacing w:val="-2"/>
          <w:sz w:val="16"/>
          <w:szCs w:val="16"/>
        </w:rPr>
        <w:t xml:space="preserve"> </w:t>
      </w:r>
      <w:r>
        <w:rPr>
          <w:rFonts w:ascii="Arial" w:eastAsia="Arial" w:hAnsi="Arial" w:cs="Arial"/>
          <w:sz w:val="16"/>
          <w:szCs w:val="16"/>
        </w:rPr>
        <w:t>mo</w:t>
      </w:r>
      <w:r>
        <w:rPr>
          <w:rFonts w:ascii="Arial" w:eastAsia="Arial" w:hAnsi="Arial" w:cs="Arial"/>
          <w:spacing w:val="-1"/>
          <w:sz w:val="16"/>
          <w:szCs w:val="16"/>
        </w:rPr>
        <w:t>r</w:t>
      </w:r>
      <w:r>
        <w:rPr>
          <w:rFonts w:ascii="Arial" w:eastAsia="Arial" w:hAnsi="Arial" w:cs="Arial"/>
          <w:sz w:val="16"/>
          <w:szCs w:val="16"/>
        </w:rPr>
        <w:t xml:space="preserve">e </w:t>
      </w:r>
      <w:r>
        <w:rPr>
          <w:rFonts w:ascii="Arial" w:eastAsia="Arial" w:hAnsi="Arial" w:cs="Arial"/>
          <w:spacing w:val="-1"/>
          <w:sz w:val="16"/>
          <w:szCs w:val="16"/>
        </w:rPr>
        <w:t>abou</w:t>
      </w:r>
      <w:r>
        <w:rPr>
          <w:rFonts w:ascii="Arial" w:eastAsia="Arial" w:hAnsi="Arial" w:cs="Arial"/>
          <w:sz w:val="16"/>
          <w:szCs w:val="16"/>
        </w:rPr>
        <w:t>t</w:t>
      </w:r>
      <w:r>
        <w:rPr>
          <w:rFonts w:ascii="Arial" w:eastAsia="Arial" w:hAnsi="Arial" w:cs="Arial"/>
          <w:spacing w:val="-1"/>
          <w:sz w:val="16"/>
          <w:szCs w:val="16"/>
        </w:rPr>
        <w:t xml:space="preserve"> </w:t>
      </w:r>
      <w:r>
        <w:rPr>
          <w:rFonts w:ascii="Arial" w:eastAsia="Arial" w:hAnsi="Arial" w:cs="Arial"/>
          <w:sz w:val="16"/>
          <w:szCs w:val="16"/>
        </w:rPr>
        <w:t>t</w:t>
      </w:r>
      <w:r>
        <w:rPr>
          <w:rFonts w:ascii="Arial" w:eastAsia="Arial" w:hAnsi="Arial" w:cs="Arial"/>
          <w:spacing w:val="-1"/>
          <w:sz w:val="16"/>
          <w:szCs w:val="16"/>
        </w:rPr>
        <w:t>h</w:t>
      </w:r>
      <w:r>
        <w:rPr>
          <w:rFonts w:ascii="Arial" w:eastAsia="Arial" w:hAnsi="Arial" w:cs="Arial"/>
          <w:sz w:val="16"/>
          <w:szCs w:val="16"/>
        </w:rPr>
        <w:t xml:space="preserve">e </w:t>
      </w:r>
      <w:r>
        <w:rPr>
          <w:rFonts w:ascii="Arial" w:eastAsia="Arial" w:hAnsi="Arial" w:cs="Arial"/>
          <w:spacing w:val="-1"/>
          <w:sz w:val="16"/>
          <w:szCs w:val="16"/>
        </w:rPr>
        <w:t>Cade</w:t>
      </w:r>
      <w:r>
        <w:rPr>
          <w:rFonts w:ascii="Arial" w:eastAsia="Arial" w:hAnsi="Arial" w:cs="Arial"/>
          <w:sz w:val="16"/>
          <w:szCs w:val="16"/>
        </w:rPr>
        <w:t>ll</w:t>
      </w:r>
      <w:r>
        <w:rPr>
          <w:rFonts w:ascii="Arial" w:eastAsia="Arial" w:hAnsi="Arial" w:cs="Arial"/>
          <w:spacing w:val="-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3"/>
          <w:sz w:val="16"/>
          <w:szCs w:val="16"/>
        </w:rPr>
        <w:t>F</w:t>
      </w:r>
      <w:r>
        <w:rPr>
          <w:rFonts w:ascii="Arial" w:eastAsia="Arial" w:hAnsi="Arial" w:cs="Arial"/>
          <w:spacing w:val="-1"/>
          <w:sz w:val="16"/>
          <w:szCs w:val="16"/>
        </w:rPr>
        <w:t>au</w:t>
      </w:r>
      <w:r>
        <w:rPr>
          <w:rFonts w:ascii="Arial" w:eastAsia="Arial" w:hAnsi="Arial" w:cs="Arial"/>
          <w:sz w:val="16"/>
          <w:szCs w:val="16"/>
        </w:rPr>
        <w:t>lt,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2"/>
          <w:sz w:val="16"/>
          <w:szCs w:val="16"/>
        </w:rPr>
        <w:t>v</w:t>
      </w:r>
      <w:r>
        <w:rPr>
          <w:rFonts w:ascii="Arial" w:eastAsia="Arial" w:hAnsi="Arial" w:cs="Arial"/>
          <w:spacing w:val="-3"/>
          <w:sz w:val="16"/>
          <w:szCs w:val="16"/>
        </w:rPr>
        <w:t>i</w:t>
      </w:r>
      <w:r>
        <w:rPr>
          <w:rFonts w:ascii="Arial" w:eastAsia="Arial" w:hAnsi="Arial" w:cs="Arial"/>
          <w:sz w:val="16"/>
          <w:szCs w:val="16"/>
        </w:rPr>
        <w:t>s</w:t>
      </w:r>
      <w:r>
        <w:rPr>
          <w:rFonts w:ascii="Arial" w:eastAsia="Arial" w:hAnsi="Arial" w:cs="Arial"/>
          <w:spacing w:val="-3"/>
          <w:sz w:val="16"/>
          <w:szCs w:val="16"/>
        </w:rPr>
        <w:t>i</w:t>
      </w:r>
      <w:r>
        <w:rPr>
          <w:rFonts w:ascii="Arial" w:eastAsia="Arial" w:hAnsi="Arial" w:cs="Arial"/>
          <w:sz w:val="16"/>
          <w:szCs w:val="16"/>
        </w:rPr>
        <w:t>t</w:t>
      </w:r>
      <w:r>
        <w:rPr>
          <w:rFonts w:ascii="Arial" w:eastAsia="Arial" w:hAnsi="Arial" w:cs="Arial"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sz w:val="16"/>
          <w:szCs w:val="16"/>
        </w:rPr>
        <w:t>G</w:t>
      </w:r>
      <w:r>
        <w:rPr>
          <w:rFonts w:ascii="Arial" w:eastAsia="Arial" w:hAnsi="Arial" w:cs="Arial"/>
          <w:spacing w:val="-1"/>
          <w:sz w:val="16"/>
          <w:szCs w:val="16"/>
        </w:rPr>
        <w:t>e</w:t>
      </w:r>
      <w:r>
        <w:rPr>
          <w:rFonts w:ascii="Arial" w:eastAsia="Arial" w:hAnsi="Arial" w:cs="Arial"/>
          <w:spacing w:val="-4"/>
          <w:sz w:val="16"/>
          <w:szCs w:val="16"/>
        </w:rPr>
        <w:t>o</w:t>
      </w:r>
      <w:r>
        <w:rPr>
          <w:rFonts w:ascii="Arial" w:eastAsia="Arial" w:hAnsi="Arial" w:cs="Arial"/>
          <w:sz w:val="16"/>
          <w:szCs w:val="16"/>
        </w:rPr>
        <w:t>s</w:t>
      </w:r>
      <w:r>
        <w:rPr>
          <w:rFonts w:ascii="Arial" w:eastAsia="Arial" w:hAnsi="Arial" w:cs="Arial"/>
          <w:spacing w:val="-2"/>
          <w:sz w:val="16"/>
          <w:szCs w:val="16"/>
        </w:rPr>
        <w:t>c</w:t>
      </w:r>
      <w:r>
        <w:rPr>
          <w:rFonts w:ascii="Arial" w:eastAsia="Arial" w:hAnsi="Arial" w:cs="Arial"/>
          <w:sz w:val="16"/>
          <w:szCs w:val="16"/>
        </w:rPr>
        <w:t>ie</w:t>
      </w:r>
      <w:r>
        <w:rPr>
          <w:rFonts w:ascii="Arial" w:eastAsia="Arial" w:hAnsi="Arial" w:cs="Arial"/>
          <w:spacing w:val="-1"/>
          <w:sz w:val="16"/>
          <w:szCs w:val="16"/>
        </w:rPr>
        <w:t>n</w:t>
      </w:r>
      <w:r>
        <w:rPr>
          <w:rFonts w:ascii="Arial" w:eastAsia="Arial" w:hAnsi="Arial" w:cs="Arial"/>
          <w:sz w:val="16"/>
          <w:szCs w:val="16"/>
        </w:rPr>
        <w:t>ce</w:t>
      </w:r>
      <w:r>
        <w:rPr>
          <w:rFonts w:ascii="Arial" w:eastAsia="Arial" w:hAnsi="Arial" w:cs="Arial"/>
          <w:spacing w:val="-3"/>
          <w:sz w:val="16"/>
          <w:szCs w:val="16"/>
        </w:rPr>
        <w:t xml:space="preserve"> </w:t>
      </w:r>
      <w:r>
        <w:rPr>
          <w:rFonts w:ascii="Arial" w:eastAsia="Arial" w:hAnsi="Arial" w:cs="Arial"/>
          <w:sz w:val="16"/>
          <w:szCs w:val="16"/>
        </w:rPr>
        <w:t>A</w:t>
      </w:r>
      <w:r>
        <w:rPr>
          <w:rFonts w:ascii="Arial" w:eastAsia="Arial" w:hAnsi="Arial" w:cs="Arial"/>
          <w:spacing w:val="-4"/>
          <w:sz w:val="16"/>
          <w:szCs w:val="16"/>
        </w:rPr>
        <w:t>u</w:t>
      </w:r>
      <w:r>
        <w:rPr>
          <w:rFonts w:ascii="Arial" w:eastAsia="Arial" w:hAnsi="Arial" w:cs="Arial"/>
          <w:sz w:val="16"/>
          <w:szCs w:val="16"/>
        </w:rPr>
        <w:t>st</w:t>
      </w:r>
      <w:r>
        <w:rPr>
          <w:rFonts w:ascii="Arial" w:eastAsia="Arial" w:hAnsi="Arial" w:cs="Arial"/>
          <w:spacing w:val="-1"/>
          <w:sz w:val="16"/>
          <w:szCs w:val="16"/>
        </w:rPr>
        <w:t>ra</w:t>
      </w:r>
      <w:r>
        <w:rPr>
          <w:rFonts w:ascii="Arial" w:eastAsia="Arial" w:hAnsi="Arial" w:cs="Arial"/>
          <w:sz w:val="16"/>
          <w:szCs w:val="16"/>
        </w:rPr>
        <w:t>li</w:t>
      </w:r>
      <w:r>
        <w:rPr>
          <w:rFonts w:ascii="Arial" w:eastAsia="Arial" w:hAnsi="Arial" w:cs="Arial"/>
          <w:spacing w:val="-1"/>
          <w:sz w:val="16"/>
          <w:szCs w:val="16"/>
        </w:rPr>
        <w:t>a</w:t>
      </w:r>
      <w:r>
        <w:rPr>
          <w:rFonts w:ascii="Arial" w:eastAsia="Arial" w:hAnsi="Arial" w:cs="Arial"/>
          <w:spacing w:val="-3"/>
          <w:sz w:val="16"/>
          <w:szCs w:val="16"/>
        </w:rPr>
        <w:t>’</w:t>
      </w:r>
      <w:r>
        <w:rPr>
          <w:rFonts w:ascii="Arial" w:eastAsia="Arial" w:hAnsi="Arial" w:cs="Arial"/>
          <w:sz w:val="16"/>
          <w:szCs w:val="16"/>
        </w:rPr>
        <w:t>s</w:t>
      </w:r>
      <w:r>
        <w:rPr>
          <w:rFonts w:ascii="Arial" w:eastAsia="Arial" w:hAnsi="Arial" w:cs="Arial"/>
          <w:spacing w:val="6"/>
          <w:sz w:val="16"/>
          <w:szCs w:val="16"/>
        </w:rPr>
        <w:t xml:space="preserve"> </w:t>
      </w:r>
      <w:r>
        <w:rPr>
          <w:rFonts w:ascii="Arial" w:eastAsia="Arial" w:hAnsi="Arial" w:cs="Arial"/>
          <w:spacing w:val="-4"/>
          <w:sz w:val="16"/>
          <w:szCs w:val="16"/>
        </w:rPr>
        <w:t>h</w:t>
      </w:r>
      <w:r>
        <w:rPr>
          <w:rFonts w:ascii="Arial" w:eastAsia="Arial" w:hAnsi="Arial" w:cs="Arial"/>
          <w:spacing w:val="-1"/>
          <w:sz w:val="16"/>
          <w:szCs w:val="16"/>
        </w:rPr>
        <w:t>a</w:t>
      </w:r>
      <w:r>
        <w:rPr>
          <w:rFonts w:ascii="Arial" w:eastAsia="Arial" w:hAnsi="Arial" w:cs="Arial"/>
          <w:spacing w:val="-2"/>
          <w:sz w:val="16"/>
          <w:szCs w:val="16"/>
        </w:rPr>
        <w:t>z</w:t>
      </w:r>
      <w:r>
        <w:rPr>
          <w:rFonts w:ascii="Arial" w:eastAsia="Arial" w:hAnsi="Arial" w:cs="Arial"/>
          <w:spacing w:val="-1"/>
          <w:sz w:val="16"/>
          <w:szCs w:val="16"/>
        </w:rPr>
        <w:t>ar</w:t>
      </w:r>
      <w:r>
        <w:rPr>
          <w:rFonts w:ascii="Arial" w:eastAsia="Arial" w:hAnsi="Arial" w:cs="Arial"/>
          <w:sz w:val="16"/>
          <w:szCs w:val="16"/>
        </w:rPr>
        <w:t xml:space="preserve">d </w:t>
      </w:r>
      <w:r>
        <w:rPr>
          <w:rFonts w:ascii="Arial" w:eastAsia="Arial" w:hAnsi="Arial" w:cs="Arial"/>
          <w:spacing w:val="-1"/>
          <w:sz w:val="16"/>
          <w:szCs w:val="16"/>
        </w:rPr>
        <w:t>webpage</w:t>
      </w:r>
      <w:r>
        <w:rPr>
          <w:rFonts w:ascii="Arial" w:eastAsia="Arial" w:hAnsi="Arial" w:cs="Arial"/>
          <w:sz w:val="16"/>
          <w:szCs w:val="16"/>
        </w:rPr>
        <w:t>s:</w:t>
      </w:r>
      <w:r>
        <w:rPr>
          <w:rFonts w:ascii="Arial" w:eastAsia="Arial" w:hAnsi="Arial" w:cs="Arial"/>
          <w:spacing w:val="3"/>
          <w:sz w:val="16"/>
          <w:szCs w:val="16"/>
        </w:rPr>
        <w:t xml:space="preserve"> </w:t>
      </w:r>
      <w:hyperlink r:id="rId106">
        <w:r>
          <w:rPr>
            <w:rFonts w:ascii="Arial" w:eastAsia="Arial" w:hAnsi="Arial" w:cs="Arial"/>
            <w:color w:val="0000FF"/>
            <w:spacing w:val="-1"/>
            <w:sz w:val="16"/>
            <w:szCs w:val="16"/>
          </w:rPr>
          <w:t>h</w:t>
        </w:r>
        <w:r>
          <w:rPr>
            <w:rFonts w:ascii="Arial" w:eastAsia="Arial" w:hAnsi="Arial" w:cs="Arial"/>
            <w:color w:val="0000FF"/>
            <w:spacing w:val="-2"/>
            <w:sz w:val="16"/>
            <w:szCs w:val="16"/>
          </w:rPr>
          <w:t>t</w:t>
        </w:r>
        <w:r>
          <w:rPr>
            <w:rFonts w:ascii="Arial" w:eastAsia="Arial" w:hAnsi="Arial" w:cs="Arial"/>
            <w:color w:val="0000FF"/>
            <w:sz w:val="16"/>
            <w:szCs w:val="16"/>
          </w:rPr>
          <w:t>t</w:t>
        </w:r>
        <w:r>
          <w:rPr>
            <w:rFonts w:ascii="Arial" w:eastAsia="Arial" w:hAnsi="Arial" w:cs="Arial"/>
            <w:color w:val="0000FF"/>
            <w:spacing w:val="-1"/>
            <w:sz w:val="16"/>
            <w:szCs w:val="16"/>
          </w:rPr>
          <w:t>p</w:t>
        </w:r>
        <w:r>
          <w:rPr>
            <w:rFonts w:ascii="Arial" w:eastAsia="Arial" w:hAnsi="Arial" w:cs="Arial"/>
            <w:color w:val="0000FF"/>
            <w:sz w:val="16"/>
            <w:szCs w:val="16"/>
          </w:rPr>
          <w:t>:</w:t>
        </w:r>
        <w:r>
          <w:rPr>
            <w:rFonts w:ascii="Arial" w:eastAsia="Arial" w:hAnsi="Arial" w:cs="Arial"/>
            <w:color w:val="0000FF"/>
            <w:spacing w:val="-2"/>
            <w:sz w:val="16"/>
            <w:szCs w:val="16"/>
          </w:rPr>
          <w:t>/</w:t>
        </w:r>
        <w:r>
          <w:rPr>
            <w:rFonts w:ascii="Arial" w:eastAsia="Arial" w:hAnsi="Arial" w:cs="Arial"/>
            <w:color w:val="0000FF"/>
            <w:sz w:val="16"/>
            <w:szCs w:val="16"/>
          </w:rPr>
          <w:t>/</w:t>
        </w:r>
        <w:r>
          <w:rPr>
            <w:rFonts w:ascii="Arial" w:eastAsia="Arial" w:hAnsi="Arial" w:cs="Arial"/>
            <w:color w:val="0000FF"/>
            <w:spacing w:val="-4"/>
            <w:sz w:val="16"/>
            <w:szCs w:val="16"/>
          </w:rPr>
          <w:t>w</w:t>
        </w:r>
        <w:r>
          <w:rPr>
            <w:rFonts w:ascii="Arial" w:eastAsia="Arial" w:hAnsi="Arial" w:cs="Arial"/>
            <w:color w:val="0000FF"/>
            <w:spacing w:val="-1"/>
            <w:sz w:val="16"/>
            <w:szCs w:val="16"/>
          </w:rPr>
          <w:t>w</w:t>
        </w:r>
        <w:r>
          <w:rPr>
            <w:rFonts w:ascii="Arial" w:eastAsia="Arial" w:hAnsi="Arial" w:cs="Arial"/>
            <w:color w:val="0000FF"/>
            <w:spacing w:val="-4"/>
            <w:sz w:val="16"/>
            <w:szCs w:val="16"/>
          </w:rPr>
          <w:t>w</w:t>
        </w:r>
        <w:r>
          <w:rPr>
            <w:rFonts w:ascii="Arial" w:eastAsia="Arial" w:hAnsi="Arial" w:cs="Arial"/>
            <w:color w:val="0000FF"/>
            <w:sz w:val="16"/>
            <w:szCs w:val="16"/>
          </w:rPr>
          <w:t>.</w:t>
        </w:r>
        <w:r>
          <w:rPr>
            <w:rFonts w:ascii="Arial" w:eastAsia="Arial" w:hAnsi="Arial" w:cs="Arial"/>
            <w:color w:val="0000FF"/>
            <w:spacing w:val="-1"/>
            <w:sz w:val="16"/>
            <w:szCs w:val="16"/>
          </w:rPr>
          <w:t>ga</w:t>
        </w:r>
        <w:r>
          <w:rPr>
            <w:rFonts w:ascii="Arial" w:eastAsia="Arial" w:hAnsi="Arial" w:cs="Arial"/>
            <w:color w:val="0000FF"/>
            <w:sz w:val="16"/>
            <w:szCs w:val="16"/>
          </w:rPr>
          <w:t>.</w:t>
        </w:r>
        <w:r>
          <w:rPr>
            <w:rFonts w:ascii="Arial" w:eastAsia="Arial" w:hAnsi="Arial" w:cs="Arial"/>
            <w:color w:val="0000FF"/>
            <w:spacing w:val="-1"/>
            <w:sz w:val="16"/>
            <w:szCs w:val="16"/>
          </w:rPr>
          <w:t>g</w:t>
        </w:r>
        <w:r>
          <w:rPr>
            <w:rFonts w:ascii="Arial" w:eastAsia="Arial" w:hAnsi="Arial" w:cs="Arial"/>
            <w:color w:val="0000FF"/>
            <w:spacing w:val="1"/>
            <w:sz w:val="16"/>
            <w:szCs w:val="16"/>
          </w:rPr>
          <w:t>o</w:t>
        </w:r>
        <w:r>
          <w:rPr>
            <w:rFonts w:ascii="Arial" w:eastAsia="Arial" w:hAnsi="Arial" w:cs="Arial"/>
            <w:color w:val="0000FF"/>
            <w:spacing w:val="-2"/>
            <w:sz w:val="16"/>
            <w:szCs w:val="16"/>
          </w:rPr>
          <w:t>v</w:t>
        </w:r>
        <w:r>
          <w:rPr>
            <w:rFonts w:ascii="Arial" w:eastAsia="Arial" w:hAnsi="Arial" w:cs="Arial"/>
            <w:color w:val="0000FF"/>
            <w:sz w:val="16"/>
            <w:szCs w:val="16"/>
          </w:rPr>
          <w:t>.</w:t>
        </w:r>
        <w:r>
          <w:rPr>
            <w:rFonts w:ascii="Arial" w:eastAsia="Arial" w:hAnsi="Arial" w:cs="Arial"/>
            <w:color w:val="0000FF"/>
            <w:spacing w:val="-1"/>
            <w:sz w:val="16"/>
            <w:szCs w:val="16"/>
          </w:rPr>
          <w:t>au</w:t>
        </w:r>
        <w:r>
          <w:rPr>
            <w:rFonts w:ascii="Arial" w:eastAsia="Arial" w:hAnsi="Arial" w:cs="Arial"/>
            <w:color w:val="0000FF"/>
            <w:sz w:val="16"/>
            <w:szCs w:val="16"/>
          </w:rPr>
          <w:t>/</w:t>
        </w:r>
        <w:r>
          <w:rPr>
            <w:rFonts w:ascii="Arial" w:eastAsia="Arial" w:hAnsi="Arial" w:cs="Arial"/>
            <w:color w:val="0000FF"/>
            <w:spacing w:val="-1"/>
            <w:sz w:val="16"/>
            <w:szCs w:val="16"/>
          </w:rPr>
          <w:t>ha</w:t>
        </w:r>
        <w:r>
          <w:rPr>
            <w:rFonts w:ascii="Arial" w:eastAsia="Arial" w:hAnsi="Arial" w:cs="Arial"/>
            <w:color w:val="0000FF"/>
            <w:spacing w:val="-2"/>
            <w:sz w:val="16"/>
            <w:szCs w:val="16"/>
          </w:rPr>
          <w:t>z</w:t>
        </w:r>
        <w:r>
          <w:rPr>
            <w:rFonts w:ascii="Arial" w:eastAsia="Arial" w:hAnsi="Arial" w:cs="Arial"/>
            <w:color w:val="0000FF"/>
            <w:spacing w:val="-1"/>
            <w:sz w:val="16"/>
            <w:szCs w:val="16"/>
          </w:rPr>
          <w:t>ard</w:t>
        </w:r>
        <w:r>
          <w:rPr>
            <w:rFonts w:ascii="Arial" w:eastAsia="Arial" w:hAnsi="Arial" w:cs="Arial"/>
            <w:color w:val="0000FF"/>
            <w:sz w:val="16"/>
            <w:szCs w:val="16"/>
          </w:rPr>
          <w:t>s/</w:t>
        </w:r>
        <w:r>
          <w:rPr>
            <w:rFonts w:ascii="Arial" w:eastAsia="Arial" w:hAnsi="Arial" w:cs="Arial"/>
            <w:color w:val="0000FF"/>
            <w:spacing w:val="-1"/>
            <w:sz w:val="16"/>
            <w:szCs w:val="16"/>
          </w:rPr>
          <w:t>ou</w:t>
        </w:r>
        <w:r>
          <w:rPr>
            <w:rFonts w:ascii="Arial" w:eastAsia="Arial" w:hAnsi="Arial" w:cs="Arial"/>
            <w:color w:val="0000FF"/>
            <w:spacing w:val="1"/>
            <w:sz w:val="16"/>
            <w:szCs w:val="16"/>
          </w:rPr>
          <w:t>r</w:t>
        </w:r>
        <w:r>
          <w:rPr>
            <w:rFonts w:ascii="Arial" w:eastAsia="Arial" w:hAnsi="Arial" w:cs="Arial"/>
            <w:color w:val="0000FF"/>
            <w:sz w:val="16"/>
            <w:szCs w:val="16"/>
          </w:rPr>
          <w:t>-</w:t>
        </w:r>
      </w:hyperlink>
      <w:r>
        <w:rPr>
          <w:rFonts w:ascii="Arial" w:eastAsia="Arial" w:hAnsi="Arial" w:cs="Arial"/>
          <w:color w:val="0000FF"/>
          <w:sz w:val="16"/>
          <w:szCs w:val="16"/>
        </w:rPr>
        <w:t xml:space="preserve"> </w:t>
      </w:r>
      <w:hyperlink r:id="rId107">
        <w:r>
          <w:rPr>
            <w:rFonts w:ascii="Arial" w:eastAsia="Arial" w:hAnsi="Arial" w:cs="Arial"/>
            <w:color w:val="0000FF"/>
            <w:sz w:val="16"/>
            <w:szCs w:val="16"/>
          </w:rPr>
          <w:t>c</w:t>
        </w:r>
        <w:r>
          <w:rPr>
            <w:rFonts w:ascii="Arial" w:eastAsia="Arial" w:hAnsi="Arial" w:cs="Arial"/>
            <w:color w:val="0000FF"/>
            <w:spacing w:val="-1"/>
            <w:sz w:val="16"/>
            <w:szCs w:val="16"/>
          </w:rPr>
          <w:t>apab</w:t>
        </w:r>
        <w:r>
          <w:rPr>
            <w:rFonts w:ascii="Arial" w:eastAsia="Arial" w:hAnsi="Arial" w:cs="Arial"/>
            <w:color w:val="0000FF"/>
            <w:sz w:val="16"/>
            <w:szCs w:val="16"/>
          </w:rPr>
          <w:t>ili</w:t>
        </w:r>
        <w:r>
          <w:rPr>
            <w:rFonts w:ascii="Arial" w:eastAsia="Arial" w:hAnsi="Arial" w:cs="Arial"/>
            <w:color w:val="0000FF"/>
            <w:spacing w:val="-2"/>
            <w:sz w:val="16"/>
            <w:szCs w:val="16"/>
          </w:rPr>
          <w:t>t</w:t>
        </w:r>
        <w:r>
          <w:rPr>
            <w:rFonts w:ascii="Arial" w:eastAsia="Arial" w:hAnsi="Arial" w:cs="Arial"/>
            <w:color w:val="0000FF"/>
            <w:sz w:val="16"/>
            <w:szCs w:val="16"/>
          </w:rPr>
          <w:t>ie</w:t>
        </w:r>
        <w:r>
          <w:rPr>
            <w:rFonts w:ascii="Arial" w:eastAsia="Arial" w:hAnsi="Arial" w:cs="Arial"/>
            <w:color w:val="0000FF"/>
            <w:spacing w:val="-2"/>
            <w:sz w:val="16"/>
            <w:szCs w:val="16"/>
          </w:rPr>
          <w:t>s</w:t>
        </w:r>
        <w:r>
          <w:rPr>
            <w:rFonts w:ascii="Arial" w:eastAsia="Arial" w:hAnsi="Arial" w:cs="Arial"/>
            <w:color w:val="0000FF"/>
            <w:sz w:val="16"/>
            <w:szCs w:val="16"/>
          </w:rPr>
          <w:t>/c</w:t>
        </w:r>
        <w:r>
          <w:rPr>
            <w:rFonts w:ascii="Arial" w:eastAsia="Arial" w:hAnsi="Arial" w:cs="Arial"/>
            <w:color w:val="0000FF"/>
            <w:spacing w:val="-4"/>
            <w:sz w:val="16"/>
            <w:szCs w:val="16"/>
          </w:rPr>
          <w:t>a</w:t>
        </w:r>
        <w:r>
          <w:rPr>
            <w:rFonts w:ascii="Arial" w:eastAsia="Arial" w:hAnsi="Arial" w:cs="Arial"/>
            <w:color w:val="0000FF"/>
            <w:sz w:val="16"/>
            <w:szCs w:val="16"/>
          </w:rPr>
          <w:t>se</w:t>
        </w:r>
        <w:r>
          <w:rPr>
            <w:rFonts w:ascii="Arial" w:eastAsia="Arial" w:hAnsi="Arial" w:cs="Arial"/>
            <w:color w:val="0000FF"/>
            <w:spacing w:val="-1"/>
            <w:sz w:val="16"/>
            <w:szCs w:val="16"/>
          </w:rPr>
          <w:t>-</w:t>
        </w:r>
        <w:r>
          <w:rPr>
            <w:rFonts w:ascii="Arial" w:eastAsia="Arial" w:hAnsi="Arial" w:cs="Arial"/>
            <w:color w:val="0000FF"/>
            <w:spacing w:val="-2"/>
            <w:sz w:val="16"/>
            <w:szCs w:val="16"/>
          </w:rPr>
          <w:t>s</w:t>
        </w:r>
        <w:r>
          <w:rPr>
            <w:rFonts w:ascii="Arial" w:eastAsia="Arial" w:hAnsi="Arial" w:cs="Arial"/>
            <w:color w:val="0000FF"/>
            <w:sz w:val="16"/>
            <w:szCs w:val="16"/>
          </w:rPr>
          <w:t>t</w:t>
        </w:r>
        <w:r>
          <w:rPr>
            <w:rFonts w:ascii="Arial" w:eastAsia="Arial" w:hAnsi="Arial" w:cs="Arial"/>
            <w:color w:val="0000FF"/>
            <w:spacing w:val="-1"/>
            <w:sz w:val="16"/>
            <w:szCs w:val="16"/>
          </w:rPr>
          <w:t>ud</w:t>
        </w:r>
        <w:r>
          <w:rPr>
            <w:rFonts w:ascii="Arial" w:eastAsia="Arial" w:hAnsi="Arial" w:cs="Arial"/>
            <w:color w:val="0000FF"/>
            <w:sz w:val="16"/>
            <w:szCs w:val="16"/>
          </w:rPr>
          <w:t>ie</w:t>
        </w:r>
        <w:r>
          <w:rPr>
            <w:rFonts w:ascii="Arial" w:eastAsia="Arial" w:hAnsi="Arial" w:cs="Arial"/>
            <w:color w:val="0000FF"/>
            <w:spacing w:val="-2"/>
            <w:sz w:val="16"/>
            <w:szCs w:val="16"/>
          </w:rPr>
          <w:t>s</w:t>
        </w:r>
        <w:r>
          <w:rPr>
            <w:rFonts w:ascii="Arial" w:eastAsia="Arial" w:hAnsi="Arial" w:cs="Arial"/>
            <w:color w:val="0000FF"/>
            <w:sz w:val="16"/>
            <w:szCs w:val="16"/>
          </w:rPr>
          <w:t>/</w:t>
        </w:r>
        <w:r>
          <w:rPr>
            <w:rFonts w:ascii="Arial" w:eastAsia="Arial" w:hAnsi="Arial" w:cs="Arial"/>
            <w:color w:val="0000FF"/>
            <w:spacing w:val="-1"/>
            <w:sz w:val="16"/>
            <w:szCs w:val="16"/>
          </w:rPr>
          <w:t>ano</w:t>
        </w:r>
        <w:r>
          <w:rPr>
            <w:rFonts w:ascii="Arial" w:eastAsia="Arial" w:hAnsi="Arial" w:cs="Arial"/>
            <w:color w:val="0000FF"/>
            <w:sz w:val="16"/>
            <w:szCs w:val="16"/>
          </w:rPr>
          <w:t>t</w:t>
        </w:r>
        <w:r>
          <w:rPr>
            <w:rFonts w:ascii="Arial" w:eastAsia="Arial" w:hAnsi="Arial" w:cs="Arial"/>
            <w:color w:val="0000FF"/>
            <w:spacing w:val="-1"/>
            <w:sz w:val="16"/>
            <w:szCs w:val="16"/>
          </w:rPr>
          <w:t>her</w:t>
        </w:r>
        <w:r>
          <w:rPr>
            <w:rFonts w:ascii="Arial" w:eastAsia="Arial" w:hAnsi="Arial" w:cs="Arial"/>
            <w:color w:val="0000FF"/>
            <w:spacing w:val="-4"/>
            <w:sz w:val="16"/>
            <w:szCs w:val="16"/>
          </w:rPr>
          <w:t>-</w:t>
        </w:r>
        <w:r>
          <w:rPr>
            <w:rFonts w:ascii="Arial" w:eastAsia="Arial" w:hAnsi="Arial" w:cs="Arial"/>
            <w:color w:val="0000FF"/>
            <w:spacing w:val="-1"/>
            <w:sz w:val="16"/>
            <w:szCs w:val="16"/>
          </w:rPr>
          <w:t>ear</w:t>
        </w:r>
        <w:r>
          <w:rPr>
            <w:rFonts w:ascii="Arial" w:eastAsia="Arial" w:hAnsi="Arial" w:cs="Arial"/>
            <w:color w:val="0000FF"/>
            <w:sz w:val="16"/>
            <w:szCs w:val="16"/>
          </w:rPr>
          <w:t>t</w:t>
        </w:r>
        <w:r>
          <w:rPr>
            <w:rFonts w:ascii="Arial" w:eastAsia="Arial" w:hAnsi="Arial" w:cs="Arial"/>
            <w:color w:val="0000FF"/>
            <w:spacing w:val="-1"/>
            <w:sz w:val="16"/>
            <w:szCs w:val="16"/>
          </w:rPr>
          <w:t>hqua</w:t>
        </w:r>
        <w:r>
          <w:rPr>
            <w:rFonts w:ascii="Arial" w:eastAsia="Arial" w:hAnsi="Arial" w:cs="Arial"/>
            <w:color w:val="0000FF"/>
            <w:sz w:val="16"/>
            <w:szCs w:val="16"/>
          </w:rPr>
          <w:t>ke</w:t>
        </w:r>
        <w:r>
          <w:rPr>
            <w:rFonts w:ascii="Arial" w:eastAsia="Arial" w:hAnsi="Arial" w:cs="Arial"/>
            <w:color w:val="0000FF"/>
            <w:spacing w:val="-1"/>
            <w:sz w:val="16"/>
            <w:szCs w:val="16"/>
          </w:rPr>
          <w:t>-</w:t>
        </w:r>
        <w:r>
          <w:rPr>
            <w:rFonts w:ascii="Arial" w:eastAsia="Arial" w:hAnsi="Arial" w:cs="Arial"/>
            <w:color w:val="0000FF"/>
            <w:sz w:val="16"/>
            <w:szCs w:val="16"/>
          </w:rPr>
          <w:t>i</w:t>
        </w:r>
        <w:r>
          <w:rPr>
            <w:rFonts w:ascii="Arial" w:eastAsia="Arial" w:hAnsi="Arial" w:cs="Arial"/>
            <w:color w:val="0000FF"/>
            <w:spacing w:val="-1"/>
            <w:sz w:val="16"/>
            <w:szCs w:val="16"/>
          </w:rPr>
          <w:t>n-</w:t>
        </w:r>
        <w:r>
          <w:rPr>
            <w:rFonts w:ascii="Arial" w:eastAsia="Arial" w:hAnsi="Arial" w:cs="Arial"/>
            <w:color w:val="0000FF"/>
            <w:sz w:val="16"/>
            <w:szCs w:val="16"/>
          </w:rPr>
          <w:t>t</w:t>
        </w:r>
        <w:r>
          <w:rPr>
            <w:rFonts w:ascii="Arial" w:eastAsia="Arial" w:hAnsi="Arial" w:cs="Arial"/>
            <w:color w:val="0000FF"/>
            <w:spacing w:val="-1"/>
            <w:sz w:val="16"/>
            <w:szCs w:val="16"/>
          </w:rPr>
          <w:t>he-</w:t>
        </w:r>
        <w:r>
          <w:rPr>
            <w:rFonts w:ascii="Arial" w:eastAsia="Arial" w:hAnsi="Arial" w:cs="Arial"/>
            <w:color w:val="0000FF"/>
            <w:sz w:val="16"/>
            <w:szCs w:val="16"/>
          </w:rPr>
          <w:t>c</w:t>
        </w:r>
        <w:r>
          <w:rPr>
            <w:rFonts w:ascii="Arial" w:eastAsia="Arial" w:hAnsi="Arial" w:cs="Arial"/>
            <w:color w:val="0000FF"/>
            <w:spacing w:val="-1"/>
            <w:sz w:val="16"/>
            <w:szCs w:val="16"/>
          </w:rPr>
          <w:t>ade</w:t>
        </w:r>
        <w:r>
          <w:rPr>
            <w:rFonts w:ascii="Arial" w:eastAsia="Arial" w:hAnsi="Arial" w:cs="Arial"/>
            <w:color w:val="0000FF"/>
            <w:sz w:val="16"/>
            <w:szCs w:val="16"/>
          </w:rPr>
          <w:t>ll</w:t>
        </w:r>
        <w:r>
          <w:rPr>
            <w:rFonts w:ascii="Arial" w:eastAsia="Arial" w:hAnsi="Arial" w:cs="Arial"/>
            <w:color w:val="0000FF"/>
            <w:spacing w:val="-1"/>
            <w:sz w:val="16"/>
            <w:szCs w:val="16"/>
          </w:rPr>
          <w:t>-</w:t>
        </w:r>
        <w:r>
          <w:rPr>
            <w:rFonts w:ascii="Arial" w:eastAsia="Arial" w:hAnsi="Arial" w:cs="Arial"/>
            <w:color w:val="0000FF"/>
            <w:sz w:val="16"/>
            <w:szCs w:val="16"/>
          </w:rPr>
          <w:t>f</w:t>
        </w:r>
        <w:r>
          <w:rPr>
            <w:rFonts w:ascii="Arial" w:eastAsia="Arial" w:hAnsi="Arial" w:cs="Arial"/>
            <w:color w:val="0000FF"/>
            <w:spacing w:val="-1"/>
            <w:sz w:val="16"/>
            <w:szCs w:val="16"/>
          </w:rPr>
          <w:t>au</w:t>
        </w:r>
        <w:r>
          <w:rPr>
            <w:rFonts w:ascii="Arial" w:eastAsia="Arial" w:hAnsi="Arial" w:cs="Arial"/>
            <w:color w:val="0000FF"/>
            <w:spacing w:val="-3"/>
            <w:sz w:val="16"/>
            <w:szCs w:val="16"/>
          </w:rPr>
          <w:t>l</w:t>
        </w:r>
        <w:r>
          <w:rPr>
            <w:rFonts w:ascii="Arial" w:eastAsia="Arial" w:hAnsi="Arial" w:cs="Arial"/>
            <w:color w:val="0000FF"/>
            <w:spacing w:val="1"/>
            <w:sz w:val="16"/>
            <w:szCs w:val="16"/>
          </w:rPr>
          <w:t>t</w:t>
        </w:r>
        <w:r>
          <w:rPr>
            <w:rFonts w:ascii="Arial" w:eastAsia="Arial" w:hAnsi="Arial" w:cs="Arial"/>
            <w:color w:val="0000FF"/>
            <w:spacing w:val="-1"/>
            <w:sz w:val="16"/>
            <w:szCs w:val="16"/>
          </w:rPr>
          <w:t>-</w:t>
        </w:r>
        <w:r>
          <w:rPr>
            <w:rFonts w:ascii="Arial" w:eastAsia="Arial" w:hAnsi="Arial" w:cs="Arial"/>
            <w:color w:val="0000FF"/>
            <w:spacing w:val="-2"/>
            <w:sz w:val="16"/>
            <w:szCs w:val="16"/>
          </w:rPr>
          <w:t>s</w:t>
        </w:r>
        <w:r>
          <w:rPr>
            <w:rFonts w:ascii="Arial" w:eastAsia="Arial" w:hAnsi="Arial" w:cs="Arial"/>
            <w:color w:val="0000FF"/>
            <w:sz w:val="16"/>
            <w:szCs w:val="16"/>
          </w:rPr>
          <w:t>c</w:t>
        </w:r>
        <w:r>
          <w:rPr>
            <w:rFonts w:ascii="Arial" w:eastAsia="Arial" w:hAnsi="Arial" w:cs="Arial"/>
            <w:color w:val="0000FF"/>
            <w:spacing w:val="-1"/>
            <w:sz w:val="16"/>
            <w:szCs w:val="16"/>
          </w:rPr>
          <w:t>a</w:t>
        </w:r>
        <w:r>
          <w:rPr>
            <w:rFonts w:ascii="Arial" w:eastAsia="Arial" w:hAnsi="Arial" w:cs="Arial"/>
            <w:color w:val="0000FF"/>
            <w:spacing w:val="-4"/>
            <w:sz w:val="16"/>
            <w:szCs w:val="16"/>
          </w:rPr>
          <w:t>r</w:t>
        </w:r>
        <w:r>
          <w:rPr>
            <w:rFonts w:ascii="Arial" w:eastAsia="Arial" w:hAnsi="Arial" w:cs="Arial"/>
            <w:color w:val="0000FF"/>
            <w:spacing w:val="-1"/>
            <w:sz w:val="16"/>
            <w:szCs w:val="16"/>
          </w:rPr>
          <w:t>p</w:t>
        </w:r>
        <w:r>
          <w:rPr>
            <w:rFonts w:ascii="Arial" w:eastAsia="Arial" w:hAnsi="Arial" w:cs="Arial"/>
            <w:color w:val="0000FF"/>
            <w:sz w:val="16"/>
            <w:szCs w:val="16"/>
          </w:rPr>
          <w:t>.</w:t>
        </w:r>
        <w:r>
          <w:rPr>
            <w:rFonts w:ascii="Arial" w:eastAsia="Arial" w:hAnsi="Arial" w:cs="Arial"/>
            <w:color w:val="0000FF"/>
            <w:spacing w:val="-1"/>
            <w:sz w:val="16"/>
            <w:szCs w:val="16"/>
          </w:rPr>
          <w:t>h</w:t>
        </w:r>
        <w:r>
          <w:rPr>
            <w:rFonts w:ascii="Arial" w:eastAsia="Arial" w:hAnsi="Arial" w:cs="Arial"/>
            <w:color w:val="0000FF"/>
            <w:spacing w:val="-2"/>
            <w:sz w:val="16"/>
            <w:szCs w:val="16"/>
          </w:rPr>
          <w:t>t</w:t>
        </w:r>
        <w:r>
          <w:rPr>
            <w:rFonts w:ascii="Arial" w:eastAsia="Arial" w:hAnsi="Arial" w:cs="Arial"/>
            <w:color w:val="0000FF"/>
            <w:spacing w:val="2"/>
            <w:sz w:val="16"/>
            <w:szCs w:val="16"/>
          </w:rPr>
          <w:t>m</w:t>
        </w:r>
        <w:r>
          <w:rPr>
            <w:rFonts w:ascii="Arial" w:eastAsia="Arial" w:hAnsi="Arial" w:cs="Arial"/>
            <w:color w:val="0000FF"/>
            <w:sz w:val="16"/>
            <w:szCs w:val="16"/>
          </w:rPr>
          <w:t>l</w:t>
        </w:r>
      </w:hyperlink>
    </w:p>
    <w:p w:rsidR="00390CA3" w:rsidRDefault="00390CA3">
      <w:pPr>
        <w:spacing w:line="247" w:lineRule="auto"/>
        <w:rPr>
          <w:rFonts w:ascii="Arial" w:eastAsia="Arial" w:hAnsi="Arial" w:cs="Arial"/>
          <w:sz w:val="16"/>
          <w:szCs w:val="16"/>
        </w:rPr>
        <w:sectPr w:rsidR="00390CA3">
          <w:footerReference w:type="default" r:id="rId108"/>
          <w:pgSz w:w="11907" w:h="16840"/>
          <w:pgMar w:top="1560" w:right="1280" w:bottom="780" w:left="1280" w:header="0" w:footer="585" w:gutter="0"/>
          <w:cols w:space="720"/>
        </w:sectPr>
      </w:pPr>
    </w:p>
    <w:p w:rsidR="00390CA3" w:rsidRDefault="00390CA3">
      <w:pPr>
        <w:spacing w:before="7" w:line="130" w:lineRule="exact"/>
        <w:rPr>
          <w:sz w:val="13"/>
          <w:szCs w:val="13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pStyle w:val="BodyText"/>
        <w:spacing w:before="74" w:line="290" w:lineRule="auto"/>
        <w:ind w:right="284"/>
      </w:pPr>
      <w:r>
        <w:rPr>
          <w:spacing w:val="4"/>
        </w:rPr>
        <w:t>m</w:t>
      </w:r>
      <w:r>
        <w:t>o</w:t>
      </w:r>
      <w:r>
        <w:rPr>
          <w:spacing w:val="-1"/>
        </w:rPr>
        <w:t>d</w:t>
      </w:r>
      <w:r>
        <w:t>e</w:t>
      </w:r>
      <w:r>
        <w:rPr>
          <w:spacing w:val="-2"/>
        </w:rPr>
        <w:t>l</w:t>
      </w:r>
      <w:r>
        <w:rPr>
          <w:spacing w:val="-1"/>
        </w:rPr>
        <w:t>li</w:t>
      </w:r>
      <w:r>
        <w:rPr>
          <w:spacing w:val="1"/>
        </w:rPr>
        <w:t>n</w:t>
      </w:r>
      <w:r>
        <w:t>g</w:t>
      </w:r>
      <w:r>
        <w:rPr>
          <w:spacing w:val="-7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used</w:t>
      </w:r>
      <w:r>
        <w:rPr>
          <w:spacing w:val="-7"/>
        </w:rPr>
        <w:t xml:space="preserve"> </w:t>
      </w:r>
      <w:r>
        <w:rPr>
          <w:spacing w:val="1"/>
        </w:rPr>
        <w:t>t</w:t>
      </w:r>
      <w:r>
        <w:t>o</w:t>
      </w:r>
      <w:r>
        <w:rPr>
          <w:spacing w:val="-6"/>
        </w:rPr>
        <w:t xml:space="preserve"> </w:t>
      </w:r>
      <w:r>
        <w:t>i</w:t>
      </w:r>
      <w:r>
        <w:rPr>
          <w:spacing w:val="4"/>
        </w:rPr>
        <w:t>m</w:t>
      </w:r>
      <w:r>
        <w:t>pro</w:t>
      </w:r>
      <w:r>
        <w:rPr>
          <w:spacing w:val="-1"/>
        </w:rPr>
        <w:t>v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b</w:t>
      </w:r>
      <w:r>
        <w:t>ui</w:t>
      </w:r>
      <w:r>
        <w:rPr>
          <w:spacing w:val="-1"/>
        </w:rPr>
        <w:t>l</w:t>
      </w:r>
      <w:r>
        <w:rPr>
          <w:spacing w:val="1"/>
        </w:rPr>
        <w:t>d</w:t>
      </w:r>
      <w:r>
        <w:rPr>
          <w:spacing w:val="-1"/>
        </w:rPr>
        <w:t>i</w:t>
      </w:r>
      <w:r>
        <w:t>ng</w:t>
      </w:r>
      <w:r>
        <w:rPr>
          <w:spacing w:val="-4"/>
        </w:rPr>
        <w:t xml:space="preserve"> </w:t>
      </w:r>
      <w:r>
        <w:rPr>
          <w:spacing w:val="3"/>
        </w:rPr>
        <w:t>c</w:t>
      </w:r>
      <w:r>
        <w:t>o</w:t>
      </w:r>
      <w:r>
        <w:rPr>
          <w:spacing w:val="-1"/>
        </w:rPr>
        <w:t>d</w:t>
      </w:r>
      <w:r>
        <w:t>es</w:t>
      </w:r>
      <w:r>
        <w:rPr>
          <w:spacing w:val="-5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-5"/>
        </w:rPr>
        <w:t xml:space="preserve"> </w:t>
      </w:r>
      <w:r>
        <w:rPr>
          <w:spacing w:val="1"/>
        </w:rPr>
        <w:t>b</w:t>
      </w:r>
      <w:r>
        <w:t>y</w:t>
      </w:r>
      <w:r>
        <w:rPr>
          <w:spacing w:val="-8"/>
        </w:rPr>
        <w:t xml:space="preserve"> </w:t>
      </w:r>
      <w:r>
        <w:t>e</w:t>
      </w:r>
      <w:r>
        <w:rPr>
          <w:spacing w:val="4"/>
        </w:rPr>
        <w:t>m</w:t>
      </w:r>
      <w:r>
        <w:t>ergen</w:t>
      </w:r>
      <w:r>
        <w:rPr>
          <w:spacing w:val="2"/>
        </w:rPr>
        <w:t>c</w:t>
      </w:r>
      <w:r>
        <w:t>y</w:t>
      </w:r>
      <w:r>
        <w:rPr>
          <w:spacing w:val="-8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n</w:t>
      </w:r>
      <w:r>
        <w:t>a</w:t>
      </w:r>
      <w:r>
        <w:rPr>
          <w:spacing w:val="-1"/>
        </w:rPr>
        <w:t>g</w:t>
      </w:r>
      <w:r>
        <w:t>ers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</w:t>
      </w:r>
      <w:r>
        <w:rPr>
          <w:spacing w:val="-2"/>
        </w:rPr>
        <w:t>l</w:t>
      </w:r>
      <w:r>
        <w:rPr>
          <w:spacing w:val="1"/>
        </w:rPr>
        <w:t>a</w:t>
      </w:r>
      <w:r>
        <w:t>n</w:t>
      </w:r>
      <w:r>
        <w:rPr>
          <w:spacing w:val="-7"/>
        </w:rPr>
        <w:t xml:space="preserve"> </w:t>
      </w:r>
      <w:r>
        <w:rPr>
          <w:spacing w:val="1"/>
        </w:rPr>
        <w:t>f</w:t>
      </w:r>
      <w:r>
        <w:t>or</w:t>
      </w:r>
      <w:r>
        <w:rPr>
          <w:spacing w:val="-6"/>
        </w:rPr>
        <w:t xml:space="preserve"> </w:t>
      </w:r>
      <w:r>
        <w:t>d</w:t>
      </w:r>
      <w:r>
        <w:rPr>
          <w:spacing w:val="-1"/>
        </w:rPr>
        <w:t>i</w:t>
      </w:r>
      <w:r>
        <w:rPr>
          <w:spacing w:val="1"/>
        </w:rPr>
        <w:t>s</w:t>
      </w:r>
      <w:r>
        <w:t>asters</w:t>
      </w:r>
      <w:r>
        <w:rPr>
          <w:w w:val="99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10"/>
        </w:rPr>
        <w:t xml:space="preserve"> </w:t>
      </w:r>
      <w:r>
        <w:t>o</w:t>
      </w:r>
      <w:r>
        <w:rPr>
          <w:spacing w:val="-1"/>
        </w:rPr>
        <w:t>p</w:t>
      </w:r>
      <w:r>
        <w:rPr>
          <w:spacing w:val="2"/>
        </w:rPr>
        <w:t>t</w:t>
      </w:r>
      <w:r>
        <w:rPr>
          <w:spacing w:val="-1"/>
        </w:rPr>
        <w:t>i</w:t>
      </w:r>
      <w:r>
        <w:rPr>
          <w:spacing w:val="4"/>
        </w:rPr>
        <w:t>m</w:t>
      </w:r>
      <w:r>
        <w:rPr>
          <w:spacing w:val="-1"/>
        </w:rPr>
        <w:t>i</w:t>
      </w:r>
      <w:r>
        <w:rPr>
          <w:spacing w:val="1"/>
        </w:rPr>
        <w:t>s</w:t>
      </w:r>
      <w:r>
        <w:t>e</w:t>
      </w:r>
      <w:r>
        <w:rPr>
          <w:spacing w:val="-10"/>
        </w:rPr>
        <w:t xml:space="preserve"> </w:t>
      </w:r>
      <w:r>
        <w:rPr>
          <w:spacing w:val="-3"/>
        </w:rPr>
        <w:t>e</w:t>
      </w:r>
      <w:r>
        <w:rPr>
          <w:spacing w:val="4"/>
        </w:rPr>
        <w:t>m</w:t>
      </w:r>
      <w:r>
        <w:t>ergen</w:t>
      </w:r>
      <w:r>
        <w:rPr>
          <w:spacing w:val="2"/>
        </w:rPr>
        <w:t>c</w:t>
      </w:r>
      <w:r>
        <w:t>y</w:t>
      </w:r>
      <w:r>
        <w:rPr>
          <w:spacing w:val="-13"/>
        </w:rPr>
        <w:t xml:space="preserve"> </w:t>
      </w:r>
      <w:r>
        <w:t>r</w:t>
      </w:r>
      <w:r>
        <w:rPr>
          <w:spacing w:val="1"/>
        </w:rPr>
        <w:t>es</w:t>
      </w:r>
      <w:r>
        <w:t>p</w:t>
      </w:r>
      <w:r>
        <w:rPr>
          <w:spacing w:val="-1"/>
        </w:rPr>
        <w:t>o</w:t>
      </w:r>
      <w:r>
        <w:t>nse.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8" w:line="240" w:lineRule="exact"/>
        <w:rPr>
          <w:sz w:val="24"/>
          <w:szCs w:val="24"/>
        </w:rPr>
      </w:pPr>
    </w:p>
    <w:p w:rsidR="00390CA3" w:rsidRDefault="00BD6A69">
      <w:pPr>
        <w:ind w:left="138" w:right="1060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AU" w:eastAsia="en-AU"/>
        </w:rPr>
        <w:drawing>
          <wp:inline distT="0" distB="0" distL="0" distR="0">
            <wp:extent cx="5820410" cy="7204075"/>
            <wp:effectExtent l="0" t="0" r="8890" b="0"/>
            <wp:docPr id="31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410" cy="720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CA3" w:rsidRDefault="00BD6A69">
      <w:pPr>
        <w:spacing w:before="22"/>
        <w:ind w:left="138" w:right="92"/>
        <w:rPr>
          <w:rFonts w:ascii="Arial" w:eastAsia="Arial" w:hAnsi="Arial" w:cs="Arial"/>
          <w:sz w:val="18"/>
          <w:szCs w:val="18"/>
        </w:rPr>
      </w:pPr>
      <w:bookmarkStart w:id="74" w:name="_bookmark27"/>
      <w:bookmarkEnd w:id="74"/>
      <w:r>
        <w:rPr>
          <w:rFonts w:ascii="Arial" w:eastAsia="Arial" w:hAnsi="Arial" w:cs="Arial"/>
          <w:i/>
          <w:sz w:val="18"/>
          <w:szCs w:val="18"/>
        </w:rPr>
        <w:t>F</w:t>
      </w:r>
      <w:r>
        <w:rPr>
          <w:rFonts w:ascii="Arial" w:eastAsia="Arial" w:hAnsi="Arial" w:cs="Arial"/>
          <w:i/>
          <w:spacing w:val="1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gure</w:t>
      </w:r>
      <w:r>
        <w:rPr>
          <w:rFonts w:ascii="Arial" w:eastAsia="Arial" w:hAnsi="Arial" w:cs="Arial"/>
          <w:i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 xml:space="preserve">31: </w:t>
      </w:r>
      <w:r>
        <w:rPr>
          <w:rFonts w:ascii="Arial" w:eastAsia="Arial" w:hAnsi="Arial" w:cs="Arial"/>
          <w:i/>
          <w:spacing w:val="-4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>odel</w:t>
      </w:r>
      <w:r>
        <w:rPr>
          <w:rFonts w:ascii="Arial" w:eastAsia="Arial" w:hAnsi="Arial" w:cs="Arial"/>
          <w:i/>
          <w:spacing w:val="-2"/>
          <w:sz w:val="18"/>
          <w:szCs w:val="18"/>
        </w:rPr>
        <w:t>l</w:t>
      </w:r>
      <w:r>
        <w:rPr>
          <w:rFonts w:ascii="Arial" w:eastAsia="Arial" w:hAnsi="Arial" w:cs="Arial"/>
          <w:i/>
          <w:sz w:val="18"/>
          <w:szCs w:val="18"/>
        </w:rPr>
        <w:t>ed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1"/>
          <w:sz w:val="18"/>
          <w:szCs w:val="18"/>
        </w:rPr>
        <w:t>g</w:t>
      </w:r>
      <w:r>
        <w:rPr>
          <w:rFonts w:ascii="Arial" w:eastAsia="Arial" w:hAnsi="Arial" w:cs="Arial"/>
          <w:i/>
          <w:sz w:val="18"/>
          <w:szCs w:val="18"/>
        </w:rPr>
        <w:t>rou</w:t>
      </w:r>
      <w:r>
        <w:rPr>
          <w:rFonts w:ascii="Arial" w:eastAsia="Arial" w:hAnsi="Arial" w:cs="Arial"/>
          <w:i/>
          <w:spacing w:val="-2"/>
          <w:sz w:val="18"/>
          <w:szCs w:val="18"/>
        </w:rPr>
        <w:t>n</w:t>
      </w:r>
      <w:r>
        <w:rPr>
          <w:rFonts w:ascii="Arial" w:eastAsia="Arial" w:hAnsi="Arial" w:cs="Arial"/>
          <w:i/>
          <w:sz w:val="18"/>
          <w:szCs w:val="18"/>
        </w:rPr>
        <w:t xml:space="preserve">d </w:t>
      </w:r>
      <w:r>
        <w:rPr>
          <w:rFonts w:ascii="Arial" w:eastAsia="Arial" w:hAnsi="Arial" w:cs="Arial"/>
          <w:i/>
          <w:spacing w:val="-1"/>
          <w:sz w:val="18"/>
          <w:szCs w:val="18"/>
        </w:rPr>
        <w:t>s</w:t>
      </w:r>
      <w:r>
        <w:rPr>
          <w:rFonts w:ascii="Arial" w:eastAsia="Arial" w:hAnsi="Arial" w:cs="Arial"/>
          <w:i/>
          <w:spacing w:val="-2"/>
          <w:sz w:val="18"/>
          <w:szCs w:val="18"/>
        </w:rPr>
        <w:t>h</w:t>
      </w:r>
      <w:r>
        <w:rPr>
          <w:rFonts w:ascii="Arial" w:eastAsia="Arial" w:hAnsi="Arial" w:cs="Arial"/>
          <w:i/>
          <w:sz w:val="18"/>
          <w:szCs w:val="18"/>
        </w:rPr>
        <w:t>a</w:t>
      </w:r>
      <w:r>
        <w:rPr>
          <w:rFonts w:ascii="Arial" w:eastAsia="Arial" w:hAnsi="Arial" w:cs="Arial"/>
          <w:i/>
          <w:spacing w:val="1"/>
          <w:sz w:val="18"/>
          <w:szCs w:val="18"/>
        </w:rPr>
        <w:t>k</w:t>
      </w:r>
      <w:r>
        <w:rPr>
          <w:rFonts w:ascii="Arial" w:eastAsia="Arial" w:hAnsi="Arial" w:cs="Arial"/>
          <w:i/>
          <w:sz w:val="18"/>
          <w:szCs w:val="18"/>
        </w:rPr>
        <w:t>i</w:t>
      </w:r>
      <w:r>
        <w:rPr>
          <w:rFonts w:ascii="Arial" w:eastAsia="Arial" w:hAnsi="Arial" w:cs="Arial"/>
          <w:i/>
          <w:spacing w:val="-2"/>
          <w:sz w:val="18"/>
          <w:szCs w:val="18"/>
        </w:rPr>
        <w:t>n</w:t>
      </w:r>
      <w:r>
        <w:rPr>
          <w:rFonts w:ascii="Arial" w:eastAsia="Arial" w:hAnsi="Arial" w:cs="Arial"/>
          <w:i/>
          <w:sz w:val="18"/>
          <w:szCs w:val="18"/>
        </w:rPr>
        <w:t>g from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e</w:t>
      </w:r>
      <w:r>
        <w:rPr>
          <w:rFonts w:ascii="Arial" w:eastAsia="Arial" w:hAnsi="Arial" w:cs="Arial"/>
          <w:i/>
          <w:sz w:val="18"/>
          <w:szCs w:val="18"/>
        </w:rPr>
        <w:t>arth</w:t>
      </w:r>
      <w:r>
        <w:rPr>
          <w:rFonts w:ascii="Arial" w:eastAsia="Arial" w:hAnsi="Arial" w:cs="Arial"/>
          <w:i/>
          <w:spacing w:val="-2"/>
          <w:sz w:val="18"/>
          <w:szCs w:val="18"/>
        </w:rPr>
        <w:t>q</w:t>
      </w:r>
      <w:r>
        <w:rPr>
          <w:rFonts w:ascii="Arial" w:eastAsia="Arial" w:hAnsi="Arial" w:cs="Arial"/>
          <w:i/>
          <w:sz w:val="18"/>
          <w:szCs w:val="18"/>
        </w:rPr>
        <w:t>ua</w:t>
      </w:r>
      <w:r>
        <w:rPr>
          <w:rFonts w:ascii="Arial" w:eastAsia="Arial" w:hAnsi="Arial" w:cs="Arial"/>
          <w:i/>
          <w:spacing w:val="-2"/>
          <w:sz w:val="18"/>
          <w:szCs w:val="18"/>
        </w:rPr>
        <w:t>k</w:t>
      </w:r>
      <w:r>
        <w:rPr>
          <w:rFonts w:ascii="Arial" w:eastAsia="Arial" w:hAnsi="Arial" w:cs="Arial"/>
          <w:i/>
          <w:sz w:val="18"/>
          <w:szCs w:val="18"/>
        </w:rPr>
        <w:t>es</w:t>
      </w:r>
      <w:r>
        <w:rPr>
          <w:rFonts w:ascii="Arial" w:eastAsia="Arial" w:hAnsi="Arial" w:cs="Arial"/>
          <w:i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of (a)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m</w:t>
      </w:r>
      <w:r>
        <w:rPr>
          <w:rFonts w:ascii="Arial" w:eastAsia="Arial" w:hAnsi="Arial" w:cs="Arial"/>
          <w:i/>
          <w:sz w:val="18"/>
          <w:szCs w:val="18"/>
        </w:rPr>
        <w:t>agnitu</w:t>
      </w:r>
      <w:r>
        <w:rPr>
          <w:rFonts w:ascii="Arial" w:eastAsia="Arial" w:hAnsi="Arial" w:cs="Arial"/>
          <w:i/>
          <w:spacing w:val="-2"/>
          <w:sz w:val="18"/>
          <w:szCs w:val="18"/>
        </w:rPr>
        <w:t>d</w:t>
      </w:r>
      <w:r>
        <w:rPr>
          <w:rFonts w:ascii="Arial" w:eastAsia="Arial" w:hAnsi="Arial" w:cs="Arial"/>
          <w:i/>
          <w:sz w:val="18"/>
          <w:szCs w:val="18"/>
        </w:rPr>
        <w:t>e 6</w:t>
      </w:r>
      <w:r>
        <w:rPr>
          <w:rFonts w:ascii="Arial" w:eastAsia="Arial" w:hAnsi="Arial" w:cs="Arial"/>
          <w:i/>
          <w:spacing w:val="-2"/>
          <w:sz w:val="18"/>
          <w:szCs w:val="18"/>
        </w:rPr>
        <w:t>.</w:t>
      </w:r>
      <w:r>
        <w:rPr>
          <w:rFonts w:ascii="Arial" w:eastAsia="Arial" w:hAnsi="Arial" w:cs="Arial"/>
          <w:i/>
          <w:sz w:val="18"/>
          <w:szCs w:val="18"/>
        </w:rPr>
        <w:t xml:space="preserve">8, 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z w:val="18"/>
          <w:szCs w:val="18"/>
        </w:rPr>
        <w:t xml:space="preserve">nd (b) </w:t>
      </w:r>
      <w:r>
        <w:rPr>
          <w:rFonts w:ascii="Arial" w:eastAsia="Arial" w:hAnsi="Arial" w:cs="Arial"/>
          <w:i/>
          <w:spacing w:val="-1"/>
          <w:sz w:val="18"/>
          <w:szCs w:val="18"/>
        </w:rPr>
        <w:t>m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z w:val="18"/>
          <w:szCs w:val="18"/>
        </w:rPr>
        <w:t>gni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z w:val="18"/>
          <w:szCs w:val="18"/>
        </w:rPr>
        <w:t>ude 7</w:t>
      </w:r>
      <w:r>
        <w:rPr>
          <w:rFonts w:ascii="Arial" w:eastAsia="Arial" w:hAnsi="Arial" w:cs="Arial"/>
          <w:i/>
          <w:spacing w:val="-2"/>
          <w:sz w:val="18"/>
          <w:szCs w:val="18"/>
        </w:rPr>
        <w:t>.</w:t>
      </w:r>
      <w:r>
        <w:rPr>
          <w:rFonts w:ascii="Arial" w:eastAsia="Arial" w:hAnsi="Arial" w:cs="Arial"/>
          <w:i/>
          <w:sz w:val="18"/>
          <w:szCs w:val="18"/>
        </w:rPr>
        <w:t>2.</w:t>
      </w:r>
      <w:r>
        <w:rPr>
          <w:rFonts w:ascii="Arial" w:eastAsia="Arial" w:hAnsi="Arial" w:cs="Arial"/>
          <w:i/>
          <w:spacing w:val="8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z w:val="18"/>
          <w:szCs w:val="18"/>
        </w:rPr>
        <w:t>he</w:t>
      </w:r>
      <w:r>
        <w:rPr>
          <w:rFonts w:ascii="Arial" w:eastAsia="Arial" w:hAnsi="Arial" w:cs="Arial"/>
          <w:i/>
          <w:spacing w:val="-2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e are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 xml:space="preserve">the </w:t>
      </w:r>
      <w:r>
        <w:rPr>
          <w:rFonts w:ascii="Arial" w:eastAsia="Arial" w:hAnsi="Arial" w:cs="Arial"/>
          <w:i/>
          <w:spacing w:val="-2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>a</w:t>
      </w:r>
      <w:r>
        <w:rPr>
          <w:rFonts w:ascii="Arial" w:eastAsia="Arial" w:hAnsi="Arial" w:cs="Arial"/>
          <w:i/>
          <w:spacing w:val="1"/>
          <w:sz w:val="18"/>
          <w:szCs w:val="18"/>
        </w:rPr>
        <w:t>x</w:t>
      </w:r>
      <w:r>
        <w:rPr>
          <w:rFonts w:ascii="Arial" w:eastAsia="Arial" w:hAnsi="Arial" w:cs="Arial"/>
          <w:i/>
          <w:sz w:val="18"/>
          <w:szCs w:val="18"/>
        </w:rPr>
        <w:t>i</w:t>
      </w:r>
      <w:r>
        <w:rPr>
          <w:rFonts w:ascii="Arial" w:eastAsia="Arial" w:hAnsi="Arial" w:cs="Arial"/>
          <w:i/>
          <w:spacing w:val="-2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>um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re</w:t>
      </w:r>
      <w:r>
        <w:rPr>
          <w:rFonts w:ascii="Arial" w:eastAsia="Arial" w:hAnsi="Arial" w:cs="Arial"/>
          <w:i/>
          <w:spacing w:val="-2"/>
          <w:sz w:val="18"/>
          <w:szCs w:val="18"/>
        </w:rPr>
        <w:t>d</w:t>
      </w:r>
      <w:r>
        <w:rPr>
          <w:rFonts w:ascii="Arial" w:eastAsia="Arial" w:hAnsi="Arial" w:cs="Arial"/>
          <w:i/>
          <w:sz w:val="18"/>
          <w:szCs w:val="18"/>
        </w:rPr>
        <w:t>ible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ear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z w:val="18"/>
          <w:szCs w:val="18"/>
        </w:rPr>
        <w:t>hq</w:t>
      </w:r>
      <w:r>
        <w:rPr>
          <w:rFonts w:ascii="Arial" w:eastAsia="Arial" w:hAnsi="Arial" w:cs="Arial"/>
          <w:i/>
          <w:spacing w:val="-2"/>
          <w:sz w:val="18"/>
          <w:szCs w:val="18"/>
        </w:rPr>
        <w:t>u</w:t>
      </w:r>
      <w:r>
        <w:rPr>
          <w:rFonts w:ascii="Arial" w:eastAsia="Arial" w:hAnsi="Arial" w:cs="Arial"/>
          <w:i/>
          <w:sz w:val="18"/>
          <w:szCs w:val="18"/>
        </w:rPr>
        <w:t>a</w:t>
      </w:r>
      <w:r>
        <w:rPr>
          <w:rFonts w:ascii="Arial" w:eastAsia="Arial" w:hAnsi="Arial" w:cs="Arial"/>
          <w:i/>
          <w:spacing w:val="1"/>
          <w:sz w:val="18"/>
          <w:szCs w:val="18"/>
        </w:rPr>
        <w:t>k</w:t>
      </w:r>
      <w:r>
        <w:rPr>
          <w:rFonts w:ascii="Arial" w:eastAsia="Arial" w:hAnsi="Arial" w:cs="Arial"/>
          <w:i/>
          <w:sz w:val="18"/>
          <w:szCs w:val="18"/>
        </w:rPr>
        <w:t>e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(</w:t>
      </w:r>
      <w:r>
        <w:rPr>
          <w:rFonts w:ascii="Arial" w:eastAsia="Arial" w:hAnsi="Arial" w:cs="Arial"/>
          <w:i/>
          <w:spacing w:val="-1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>agnit</w:t>
      </w:r>
      <w:r>
        <w:rPr>
          <w:rFonts w:ascii="Arial" w:eastAsia="Arial" w:hAnsi="Arial" w:cs="Arial"/>
          <w:i/>
          <w:spacing w:val="-2"/>
          <w:sz w:val="18"/>
          <w:szCs w:val="18"/>
        </w:rPr>
        <w:t>u</w:t>
      </w:r>
      <w:r>
        <w:rPr>
          <w:rFonts w:ascii="Arial" w:eastAsia="Arial" w:hAnsi="Arial" w:cs="Arial"/>
          <w:i/>
          <w:sz w:val="18"/>
          <w:szCs w:val="18"/>
        </w:rPr>
        <w:t xml:space="preserve">de </w:t>
      </w:r>
      <w:r>
        <w:rPr>
          <w:rFonts w:ascii="Arial" w:eastAsia="Arial" w:hAnsi="Arial" w:cs="Arial"/>
          <w:i/>
          <w:spacing w:val="-2"/>
          <w:sz w:val="18"/>
          <w:szCs w:val="18"/>
        </w:rPr>
        <w:t>7</w:t>
      </w:r>
      <w:r>
        <w:rPr>
          <w:rFonts w:ascii="Arial" w:eastAsia="Arial" w:hAnsi="Arial" w:cs="Arial"/>
          <w:i/>
          <w:sz w:val="18"/>
          <w:szCs w:val="18"/>
        </w:rPr>
        <w:t xml:space="preserve">.2) 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z w:val="18"/>
          <w:szCs w:val="18"/>
        </w:rPr>
        <w:t>nd t</w:t>
      </w:r>
      <w:r>
        <w:rPr>
          <w:rFonts w:ascii="Arial" w:eastAsia="Arial" w:hAnsi="Arial" w:cs="Arial"/>
          <w:i/>
          <w:spacing w:val="-2"/>
          <w:sz w:val="18"/>
          <w:szCs w:val="18"/>
        </w:rPr>
        <w:t>h</w:t>
      </w:r>
      <w:r>
        <w:rPr>
          <w:rFonts w:ascii="Arial" w:eastAsia="Arial" w:hAnsi="Arial" w:cs="Arial"/>
          <w:i/>
          <w:sz w:val="18"/>
          <w:szCs w:val="18"/>
        </w:rPr>
        <w:t xml:space="preserve">e 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pacing w:val="-2"/>
          <w:sz w:val="18"/>
          <w:szCs w:val="18"/>
        </w:rPr>
        <w:t>ma</w:t>
      </w:r>
      <w:r>
        <w:rPr>
          <w:rFonts w:ascii="Arial" w:eastAsia="Arial" w:hAnsi="Arial" w:cs="Arial"/>
          <w:i/>
          <w:sz w:val="18"/>
          <w:szCs w:val="18"/>
        </w:rPr>
        <w:t>l</w:t>
      </w:r>
      <w:r>
        <w:rPr>
          <w:rFonts w:ascii="Arial" w:eastAsia="Arial" w:hAnsi="Arial" w:cs="Arial"/>
          <w:i/>
          <w:spacing w:val="-2"/>
          <w:sz w:val="18"/>
          <w:szCs w:val="18"/>
        </w:rPr>
        <w:t>l</w:t>
      </w:r>
      <w:r>
        <w:rPr>
          <w:rFonts w:ascii="Arial" w:eastAsia="Arial" w:hAnsi="Arial" w:cs="Arial"/>
          <w:i/>
          <w:sz w:val="18"/>
          <w:szCs w:val="18"/>
        </w:rPr>
        <w:t>er but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pot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z w:val="18"/>
          <w:szCs w:val="18"/>
        </w:rPr>
        <w:t>nt</w:t>
      </w:r>
      <w:r>
        <w:rPr>
          <w:rFonts w:ascii="Arial" w:eastAsia="Arial" w:hAnsi="Arial" w:cs="Arial"/>
          <w:i/>
          <w:spacing w:val="1"/>
          <w:sz w:val="18"/>
          <w:szCs w:val="18"/>
        </w:rPr>
        <w:t>i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z w:val="18"/>
          <w:szCs w:val="18"/>
        </w:rPr>
        <w:t>l</w:t>
      </w:r>
      <w:r>
        <w:rPr>
          <w:rFonts w:ascii="Arial" w:eastAsia="Arial" w:hAnsi="Arial" w:cs="Arial"/>
          <w:i/>
          <w:spacing w:val="-2"/>
          <w:sz w:val="18"/>
          <w:szCs w:val="18"/>
        </w:rPr>
        <w:t>l</w:t>
      </w:r>
      <w:r>
        <w:rPr>
          <w:rFonts w:ascii="Arial" w:eastAsia="Arial" w:hAnsi="Arial" w:cs="Arial"/>
          <w:i/>
          <w:sz w:val="18"/>
          <w:szCs w:val="18"/>
        </w:rPr>
        <w:t>y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-1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>ore f</w:t>
      </w:r>
      <w:r>
        <w:rPr>
          <w:rFonts w:ascii="Arial" w:eastAsia="Arial" w:hAnsi="Arial" w:cs="Arial"/>
          <w:i/>
          <w:spacing w:val="-3"/>
          <w:sz w:val="18"/>
          <w:szCs w:val="18"/>
        </w:rPr>
        <w:t>r</w:t>
      </w:r>
      <w:r>
        <w:rPr>
          <w:rFonts w:ascii="Arial" w:eastAsia="Arial" w:hAnsi="Arial" w:cs="Arial"/>
          <w:i/>
          <w:sz w:val="18"/>
          <w:szCs w:val="18"/>
        </w:rPr>
        <w:t>equ</w:t>
      </w:r>
      <w:r>
        <w:rPr>
          <w:rFonts w:ascii="Arial" w:eastAsia="Arial" w:hAnsi="Arial" w:cs="Arial"/>
          <w:i/>
          <w:spacing w:val="-2"/>
          <w:sz w:val="18"/>
          <w:szCs w:val="18"/>
        </w:rPr>
        <w:t>en</w:t>
      </w:r>
      <w:r>
        <w:rPr>
          <w:rFonts w:ascii="Arial" w:eastAsia="Arial" w:hAnsi="Arial" w:cs="Arial"/>
          <w:i/>
          <w:sz w:val="18"/>
          <w:szCs w:val="18"/>
        </w:rPr>
        <w:t>t eart</w:t>
      </w:r>
      <w:r>
        <w:rPr>
          <w:rFonts w:ascii="Arial" w:eastAsia="Arial" w:hAnsi="Arial" w:cs="Arial"/>
          <w:i/>
          <w:spacing w:val="-2"/>
          <w:sz w:val="18"/>
          <w:szCs w:val="18"/>
        </w:rPr>
        <w:t>h</w:t>
      </w:r>
      <w:r>
        <w:rPr>
          <w:rFonts w:ascii="Arial" w:eastAsia="Arial" w:hAnsi="Arial" w:cs="Arial"/>
          <w:i/>
          <w:sz w:val="18"/>
          <w:szCs w:val="18"/>
        </w:rPr>
        <w:t>qu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pacing w:val="1"/>
          <w:sz w:val="18"/>
          <w:szCs w:val="18"/>
        </w:rPr>
        <w:t>k</w:t>
      </w:r>
      <w:r>
        <w:rPr>
          <w:rFonts w:ascii="Arial" w:eastAsia="Arial" w:hAnsi="Arial" w:cs="Arial"/>
          <w:i/>
          <w:sz w:val="18"/>
          <w:szCs w:val="18"/>
        </w:rPr>
        <w:t>e (</w:t>
      </w:r>
      <w:r>
        <w:rPr>
          <w:rFonts w:ascii="Arial" w:eastAsia="Arial" w:hAnsi="Arial" w:cs="Arial"/>
          <w:i/>
          <w:spacing w:val="-2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>agnitu</w:t>
      </w:r>
      <w:r>
        <w:rPr>
          <w:rFonts w:ascii="Arial" w:eastAsia="Arial" w:hAnsi="Arial" w:cs="Arial"/>
          <w:i/>
          <w:spacing w:val="-2"/>
          <w:sz w:val="18"/>
          <w:szCs w:val="18"/>
        </w:rPr>
        <w:t>d</w:t>
      </w:r>
      <w:r>
        <w:rPr>
          <w:rFonts w:ascii="Arial" w:eastAsia="Arial" w:hAnsi="Arial" w:cs="Arial"/>
          <w:i/>
          <w:sz w:val="18"/>
          <w:szCs w:val="18"/>
        </w:rPr>
        <w:t>e 6</w:t>
      </w:r>
      <w:r>
        <w:rPr>
          <w:rFonts w:ascii="Arial" w:eastAsia="Arial" w:hAnsi="Arial" w:cs="Arial"/>
          <w:i/>
          <w:spacing w:val="-2"/>
          <w:sz w:val="18"/>
          <w:szCs w:val="18"/>
        </w:rPr>
        <w:t>.</w:t>
      </w:r>
      <w:r>
        <w:rPr>
          <w:rFonts w:ascii="Arial" w:eastAsia="Arial" w:hAnsi="Arial" w:cs="Arial"/>
          <w:i/>
          <w:sz w:val="18"/>
          <w:szCs w:val="18"/>
        </w:rPr>
        <w:t>8).</w:t>
      </w:r>
    </w:p>
    <w:p w:rsidR="00390CA3" w:rsidRDefault="00390CA3">
      <w:pPr>
        <w:rPr>
          <w:rFonts w:ascii="Arial" w:eastAsia="Arial" w:hAnsi="Arial" w:cs="Arial"/>
          <w:sz w:val="18"/>
          <w:szCs w:val="18"/>
        </w:rPr>
        <w:sectPr w:rsidR="00390CA3">
          <w:footerReference w:type="default" r:id="rId110"/>
          <w:pgSz w:w="11907" w:h="16840"/>
          <w:pgMar w:top="1560" w:right="1280" w:bottom="780" w:left="1280" w:header="0" w:footer="585" w:gutter="0"/>
          <w:cols w:space="720"/>
        </w:sectPr>
      </w:pPr>
    </w:p>
    <w:p w:rsidR="00390CA3" w:rsidRDefault="00390CA3">
      <w:pPr>
        <w:spacing w:before="2" w:line="150" w:lineRule="exact"/>
        <w:rPr>
          <w:sz w:val="15"/>
          <w:szCs w:val="15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pStyle w:val="Heading1"/>
        <w:ind w:right="150"/>
      </w:pPr>
      <w:bookmarkStart w:id="75" w:name="_TOC_250006"/>
      <w:r>
        <w:t>Earthq</w:t>
      </w:r>
      <w:r>
        <w:rPr>
          <w:spacing w:val="-2"/>
        </w:rPr>
        <w:t>u</w:t>
      </w:r>
      <w:r>
        <w:t>a</w:t>
      </w:r>
      <w:r>
        <w:rPr>
          <w:spacing w:val="1"/>
        </w:rPr>
        <w:t>k</w:t>
      </w:r>
      <w:r>
        <w:t>e</w:t>
      </w:r>
      <w:r>
        <w:rPr>
          <w:spacing w:val="-3"/>
        </w:rPr>
        <w:t xml:space="preserve"> </w:t>
      </w:r>
      <w:r>
        <w:rPr>
          <w:spacing w:val="-1"/>
        </w:rPr>
        <w:t>m</w:t>
      </w:r>
      <w:r>
        <w:t>onitori</w:t>
      </w:r>
      <w:r>
        <w:rPr>
          <w:spacing w:val="-2"/>
        </w:rPr>
        <w:t>n</w:t>
      </w:r>
      <w:bookmarkEnd w:id="75"/>
      <w:r>
        <w:t>g</w:t>
      </w:r>
    </w:p>
    <w:p w:rsidR="00390CA3" w:rsidRDefault="00390CA3">
      <w:pPr>
        <w:spacing w:before="2" w:line="120" w:lineRule="exact"/>
        <w:rPr>
          <w:sz w:val="12"/>
          <w:szCs w:val="12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pStyle w:val="BodyText"/>
        <w:spacing w:line="291" w:lineRule="auto"/>
        <w:ind w:right="216"/>
      </w:pPr>
      <w:r>
        <w:t>Ge</w:t>
      </w:r>
      <w:r>
        <w:rPr>
          <w:spacing w:val="-1"/>
        </w:rPr>
        <w:t>o</w:t>
      </w:r>
      <w:r>
        <w:rPr>
          <w:spacing w:val="1"/>
        </w:rPr>
        <w:t>sc</w:t>
      </w:r>
      <w:r>
        <w:rPr>
          <w:spacing w:val="-1"/>
        </w:rPr>
        <w:t>i</w:t>
      </w:r>
      <w:r>
        <w:t>e</w:t>
      </w:r>
      <w:r>
        <w:rPr>
          <w:spacing w:val="-1"/>
        </w:rPr>
        <w:t>n</w:t>
      </w:r>
      <w:r>
        <w:rPr>
          <w:spacing w:val="1"/>
        </w:rPr>
        <w:t>c</w:t>
      </w:r>
      <w:r>
        <w:t>e</w:t>
      </w:r>
      <w:r>
        <w:rPr>
          <w:spacing w:val="-7"/>
        </w:rPr>
        <w:t xml:space="preserve"> </w:t>
      </w:r>
      <w:r>
        <w:rPr>
          <w:spacing w:val="-1"/>
        </w:rPr>
        <w:t>A</w:t>
      </w:r>
      <w:r>
        <w:t>ustr</w:t>
      </w:r>
      <w:r>
        <w:rPr>
          <w:spacing w:val="1"/>
        </w:rPr>
        <w:t>a</w:t>
      </w:r>
      <w:r>
        <w:rPr>
          <w:spacing w:val="-1"/>
        </w:rPr>
        <w:t>li</w:t>
      </w:r>
      <w:r>
        <w:t>a</w:t>
      </w:r>
      <w:r>
        <w:rPr>
          <w:spacing w:val="-6"/>
        </w:rPr>
        <w:t xml:space="preserve"> </w:t>
      </w:r>
      <w:r>
        <w:t>o</w:t>
      </w:r>
      <w:r>
        <w:rPr>
          <w:spacing w:val="1"/>
        </w:rPr>
        <w:t>p</w:t>
      </w:r>
      <w:r>
        <w:t>erates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2</w:t>
      </w:r>
      <w:r>
        <w:rPr>
          <w:spacing w:val="-1"/>
        </w:rPr>
        <w:t>4</w:t>
      </w:r>
      <w:r>
        <w:t>/7</w:t>
      </w:r>
      <w:r>
        <w:rPr>
          <w:spacing w:val="-7"/>
        </w:rPr>
        <w:t xml:space="preserve"> </w:t>
      </w:r>
      <w:r>
        <w:t>e</w:t>
      </w:r>
      <w:r>
        <w:rPr>
          <w:spacing w:val="-1"/>
        </w:rPr>
        <w:t>a</w:t>
      </w:r>
      <w:r>
        <w:t>rt</w:t>
      </w:r>
      <w:r>
        <w:rPr>
          <w:spacing w:val="1"/>
        </w:rPr>
        <w:t>h</w:t>
      </w:r>
      <w:r>
        <w:t>q</w:t>
      </w:r>
      <w:r>
        <w:rPr>
          <w:spacing w:val="1"/>
        </w:rPr>
        <w:t>u</w:t>
      </w:r>
      <w:r>
        <w:t>a</w:t>
      </w:r>
      <w:r>
        <w:rPr>
          <w:spacing w:val="3"/>
        </w:rPr>
        <w:t>k</w:t>
      </w:r>
      <w:r>
        <w:t>e</w:t>
      </w:r>
      <w:r>
        <w:rPr>
          <w:spacing w:val="-10"/>
        </w:rPr>
        <w:t xml:space="preserve"> </w:t>
      </w:r>
      <w:r>
        <w:rPr>
          <w:spacing w:val="4"/>
        </w:rPr>
        <w:t>m</w:t>
      </w:r>
      <w:r>
        <w:rPr>
          <w:spacing w:val="-3"/>
        </w:rPr>
        <w:t>o</w:t>
      </w:r>
      <w:r>
        <w:t>n</w:t>
      </w:r>
      <w:r>
        <w:rPr>
          <w:spacing w:val="-2"/>
        </w:rPr>
        <w:t>i</w:t>
      </w:r>
      <w:r>
        <w:t>to</w:t>
      </w:r>
      <w:r>
        <w:rPr>
          <w:spacing w:val="2"/>
        </w:rPr>
        <w:t>r</w:t>
      </w:r>
      <w:r>
        <w:rPr>
          <w:spacing w:val="-1"/>
        </w:rPr>
        <w:t>i</w:t>
      </w:r>
      <w:r>
        <w:t>ng</w:t>
      </w:r>
      <w:r>
        <w:rPr>
          <w:spacing w:val="-8"/>
        </w:rPr>
        <w:t xml:space="preserve"> </w:t>
      </w:r>
      <w:r>
        <w:rPr>
          <w:spacing w:val="3"/>
        </w:rPr>
        <w:t>c</w:t>
      </w:r>
      <w:r>
        <w:t>e</w:t>
      </w:r>
      <w:r>
        <w:rPr>
          <w:spacing w:val="-1"/>
        </w:rPr>
        <w:t>n</w:t>
      </w:r>
      <w:r>
        <w:t>tre</w:t>
      </w:r>
      <w:r>
        <w:rPr>
          <w:spacing w:val="-6"/>
        </w:rPr>
        <w:t xml:space="preserve"> </w:t>
      </w:r>
      <w:r>
        <w:t>wh</w:t>
      </w:r>
      <w:r>
        <w:rPr>
          <w:spacing w:val="-2"/>
        </w:rPr>
        <w:t>i</w:t>
      </w:r>
      <w:r>
        <w:rPr>
          <w:spacing w:val="1"/>
        </w:rPr>
        <w:t>c</w:t>
      </w:r>
      <w:r>
        <w:t>h</w:t>
      </w:r>
      <w:r>
        <w:rPr>
          <w:spacing w:val="-7"/>
        </w:rPr>
        <w:t xml:space="preserve"> </w:t>
      </w:r>
      <w:r>
        <w:t>d</w:t>
      </w:r>
      <w:r>
        <w:rPr>
          <w:spacing w:val="-1"/>
        </w:rPr>
        <w:t>e</w:t>
      </w:r>
      <w:r>
        <w:rPr>
          <w:spacing w:val="2"/>
        </w:rPr>
        <w:t>t</w:t>
      </w:r>
      <w:r>
        <w:t>ec</w:t>
      </w:r>
      <w:r>
        <w:rPr>
          <w:spacing w:val="2"/>
        </w:rPr>
        <w:t>t</w:t>
      </w:r>
      <w:r>
        <w:rPr>
          <w:spacing w:val="1"/>
        </w:rPr>
        <w:t>s</w:t>
      </w:r>
      <w:r>
        <w:t>,</w:t>
      </w:r>
      <w:r>
        <w:rPr>
          <w:spacing w:val="-8"/>
        </w:rPr>
        <w:t xml:space="preserve"> </w:t>
      </w:r>
      <w:r>
        <w:rPr>
          <w:spacing w:val="-1"/>
        </w:rPr>
        <w:t>a</w:t>
      </w:r>
      <w:r>
        <w:t>n</w:t>
      </w:r>
      <w:r>
        <w:rPr>
          <w:spacing w:val="1"/>
        </w:rPr>
        <w:t>al</w:t>
      </w:r>
      <w:r>
        <w:rPr>
          <w:spacing w:val="-5"/>
        </w:rPr>
        <w:t>y</w:t>
      </w:r>
      <w:r>
        <w:rPr>
          <w:spacing w:val="1"/>
        </w:rPr>
        <w:t>s</w:t>
      </w:r>
      <w:r>
        <w:t>es</w:t>
      </w:r>
      <w:r>
        <w:rPr>
          <w:spacing w:val="-7"/>
        </w:rPr>
        <w:t xml:space="preserve"> </w:t>
      </w:r>
      <w:r>
        <w:rPr>
          <w:spacing w:val="1"/>
        </w:rPr>
        <w:t>a</w:t>
      </w:r>
      <w:r>
        <w:t>nd</w:t>
      </w:r>
      <w:r>
        <w:rPr>
          <w:w w:val="99"/>
        </w:rPr>
        <w:t xml:space="preserve"> </w:t>
      </w:r>
      <w:r>
        <w:t>re</w:t>
      </w:r>
      <w:r>
        <w:rPr>
          <w:spacing w:val="-1"/>
        </w:rPr>
        <w:t>p</w:t>
      </w:r>
      <w:r>
        <w:t>orts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e</w:t>
      </w:r>
      <w:r>
        <w:rPr>
          <w:spacing w:val="-1"/>
        </w:rPr>
        <w:t>a</w:t>
      </w:r>
      <w:r>
        <w:t>rt</w:t>
      </w:r>
      <w:r>
        <w:rPr>
          <w:spacing w:val="1"/>
        </w:rPr>
        <w:t>h</w:t>
      </w:r>
      <w:r>
        <w:t>q</w:t>
      </w:r>
      <w:r>
        <w:rPr>
          <w:spacing w:val="-1"/>
        </w:rPr>
        <w:t>u</w:t>
      </w:r>
      <w:r>
        <w:t>a</w:t>
      </w:r>
      <w:r>
        <w:rPr>
          <w:spacing w:val="3"/>
        </w:rPr>
        <w:t>k</w:t>
      </w:r>
      <w:r>
        <w:t>es</w:t>
      </w:r>
      <w:r>
        <w:rPr>
          <w:spacing w:val="-6"/>
        </w:rPr>
        <w:t xml:space="preserve"> </w:t>
      </w:r>
      <w:r>
        <w:t>w</w:t>
      </w:r>
      <w:r>
        <w:rPr>
          <w:spacing w:val="-1"/>
        </w:rPr>
        <w:t>i</w:t>
      </w:r>
      <w:r>
        <w:rPr>
          <w:spacing w:val="2"/>
        </w:rPr>
        <w:t>t</w:t>
      </w:r>
      <w:r>
        <w:t>h</w:t>
      </w:r>
      <w:r>
        <w:rPr>
          <w:spacing w:val="-2"/>
        </w:rPr>
        <w:t>i</w:t>
      </w:r>
      <w:r>
        <w:t>n</w:t>
      </w:r>
      <w:r>
        <w:rPr>
          <w:spacing w:val="-4"/>
        </w:rPr>
        <w:t xml:space="preserve"> </w:t>
      </w:r>
      <w:r>
        <w:rPr>
          <w:spacing w:val="-1"/>
        </w:rPr>
        <w:t>A</w:t>
      </w:r>
      <w:r>
        <w:t>ustr</w:t>
      </w:r>
      <w:r>
        <w:rPr>
          <w:spacing w:val="1"/>
        </w:rPr>
        <w:t>a</w:t>
      </w:r>
      <w:r>
        <w:rPr>
          <w:spacing w:val="-1"/>
        </w:rPr>
        <w:t>l</w:t>
      </w:r>
      <w:r>
        <w:rPr>
          <w:spacing w:val="1"/>
        </w:rPr>
        <w:t>i</w:t>
      </w:r>
      <w:r>
        <w:t>a</w:t>
      </w:r>
      <w:r>
        <w:rPr>
          <w:spacing w:val="-7"/>
        </w:rPr>
        <w:t xml:space="preserve"> </w:t>
      </w:r>
      <w:r>
        <w:rPr>
          <w:spacing w:val="-1"/>
        </w:rPr>
        <w:t>a</w:t>
      </w:r>
      <w:r>
        <w:rPr>
          <w:spacing w:val="1"/>
        </w:rPr>
        <w:t>n</w:t>
      </w:r>
      <w:r>
        <w:t>d</w:t>
      </w:r>
      <w:r>
        <w:rPr>
          <w:spacing w:val="-6"/>
        </w:rPr>
        <w:t xml:space="preserve"> </w:t>
      </w:r>
      <w:r>
        <w:t>int</w:t>
      </w:r>
      <w:r>
        <w:rPr>
          <w:spacing w:val="-1"/>
        </w:rPr>
        <w:t>e</w:t>
      </w:r>
      <w:r>
        <w:t>r</w:t>
      </w:r>
      <w:r>
        <w:rPr>
          <w:spacing w:val="1"/>
        </w:rPr>
        <w:t>n</w:t>
      </w:r>
      <w:r>
        <w:t>ati</w:t>
      </w:r>
      <w:r>
        <w:rPr>
          <w:spacing w:val="1"/>
        </w:rPr>
        <w:t>o</w:t>
      </w:r>
      <w:r>
        <w:t>n</w:t>
      </w:r>
      <w:r>
        <w:rPr>
          <w:spacing w:val="-1"/>
        </w:rPr>
        <w:t>a</w:t>
      </w:r>
      <w:r>
        <w:rPr>
          <w:spacing w:val="1"/>
        </w:rPr>
        <w:t>ll</w:t>
      </w:r>
      <w:r>
        <w:t>y</w:t>
      </w:r>
      <w:r>
        <w:rPr>
          <w:spacing w:val="-4"/>
        </w:rPr>
        <w:t xml:space="preserve"> </w:t>
      </w:r>
      <w:hyperlink w:anchor="_bookmark28" w:history="1">
        <w:r>
          <w:t>(</w:t>
        </w:r>
        <w:r>
          <w:rPr>
            <w:spacing w:val="3"/>
          </w:rPr>
          <w:t>F</w:t>
        </w:r>
        <w:r>
          <w:rPr>
            <w:spacing w:val="-1"/>
          </w:rPr>
          <w:t>i</w:t>
        </w:r>
        <w:r>
          <w:t>g</w:t>
        </w:r>
        <w:r>
          <w:rPr>
            <w:spacing w:val="-1"/>
          </w:rPr>
          <w:t>u</w:t>
        </w:r>
        <w:r>
          <w:rPr>
            <w:spacing w:val="3"/>
          </w:rPr>
          <w:t>r</w:t>
        </w:r>
        <w:r>
          <w:t>e</w:t>
        </w:r>
        <w:r>
          <w:rPr>
            <w:spacing w:val="-6"/>
          </w:rPr>
          <w:t xml:space="preserve"> </w:t>
        </w:r>
        <w:r>
          <w:rPr>
            <w:spacing w:val="-1"/>
          </w:rPr>
          <w:t>32</w:t>
        </w:r>
      </w:hyperlink>
      <w:r>
        <w:t>).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t>h</w:t>
      </w:r>
      <w:r>
        <w:rPr>
          <w:spacing w:val="-2"/>
        </w:rPr>
        <w:t>i</w:t>
      </w:r>
      <w:r>
        <w:t>s</w:t>
      </w:r>
      <w:r>
        <w:rPr>
          <w:spacing w:val="-5"/>
        </w:rPr>
        <w:t xml:space="preserve"> </w:t>
      </w:r>
      <w:r>
        <w:t>ce</w:t>
      </w:r>
      <w:r>
        <w:rPr>
          <w:spacing w:val="1"/>
        </w:rPr>
        <w:t>n</w:t>
      </w:r>
      <w:r>
        <w:t>tre</w:t>
      </w:r>
      <w:r>
        <w:rPr>
          <w:spacing w:val="-7"/>
        </w:rPr>
        <w:t xml:space="preserve"> </w:t>
      </w:r>
      <w:r>
        <w:rPr>
          <w:spacing w:val="-2"/>
        </w:rPr>
        <w:t>i</w:t>
      </w:r>
      <w:r>
        <w:t>s</w:t>
      </w:r>
      <w:r>
        <w:rPr>
          <w:spacing w:val="-5"/>
        </w:rPr>
        <w:t xml:space="preserve"> </w:t>
      </w:r>
      <w:r>
        <w:rPr>
          <w:spacing w:val="1"/>
        </w:rPr>
        <w:t>p</w:t>
      </w:r>
      <w:r>
        <w:t>art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6"/>
        </w:rPr>
        <w:t xml:space="preserve"> </w:t>
      </w:r>
      <w:r>
        <w:t>J</w:t>
      </w:r>
      <w:r>
        <w:rPr>
          <w:spacing w:val="1"/>
        </w:rPr>
        <w:t>o</w:t>
      </w:r>
      <w:r>
        <w:rPr>
          <w:spacing w:val="-1"/>
        </w:rPr>
        <w:t>i</w:t>
      </w:r>
      <w:r>
        <w:t>nt</w:t>
      </w:r>
      <w:r>
        <w:rPr>
          <w:w w:val="99"/>
        </w:rPr>
        <w:t xml:space="preserve"> </w:t>
      </w:r>
      <w:r>
        <w:rPr>
          <w:spacing w:val="-1"/>
        </w:rPr>
        <w:t>A</w:t>
      </w:r>
      <w:r>
        <w:t>ustral</w:t>
      </w:r>
      <w:r>
        <w:rPr>
          <w:spacing w:val="-1"/>
        </w:rPr>
        <w:t>i</w:t>
      </w:r>
      <w:r>
        <w:rPr>
          <w:spacing w:val="1"/>
        </w:rPr>
        <w:t>a</w:t>
      </w:r>
      <w:r>
        <w:t>n</w:t>
      </w:r>
      <w:r>
        <w:rPr>
          <w:spacing w:val="-7"/>
        </w:rPr>
        <w:t xml:space="preserve"> </w:t>
      </w:r>
      <w:r>
        <w:rPr>
          <w:spacing w:val="2"/>
        </w:rPr>
        <w:t>T</w:t>
      </w:r>
      <w:r>
        <w:rPr>
          <w:spacing w:val="1"/>
        </w:rPr>
        <w:t>s</w:t>
      </w:r>
      <w:r>
        <w:t>u</w:t>
      </w:r>
      <w:r>
        <w:rPr>
          <w:spacing w:val="-1"/>
        </w:rPr>
        <w:t>n</w:t>
      </w:r>
      <w:r>
        <w:t>a</w:t>
      </w:r>
      <w:r>
        <w:rPr>
          <w:spacing w:val="4"/>
        </w:rPr>
        <w:t>m</w:t>
      </w:r>
      <w:r>
        <w:t>i</w:t>
      </w:r>
      <w:r>
        <w:rPr>
          <w:spacing w:val="-12"/>
        </w:rPr>
        <w:t xml:space="preserve"> </w:t>
      </w:r>
      <w:r>
        <w:rPr>
          <w:spacing w:val="8"/>
        </w:rPr>
        <w:t>W</w:t>
      </w:r>
      <w:r>
        <w:rPr>
          <w:spacing w:val="-3"/>
        </w:rPr>
        <w:t>a</w:t>
      </w:r>
      <w:r>
        <w:t>rn</w:t>
      </w:r>
      <w:r>
        <w:rPr>
          <w:spacing w:val="-2"/>
        </w:rPr>
        <w:t>i</w:t>
      </w:r>
      <w:r>
        <w:t>ng</w:t>
      </w:r>
      <w:r>
        <w:rPr>
          <w:spacing w:val="-7"/>
        </w:rPr>
        <w:t xml:space="preserve"> </w:t>
      </w:r>
      <w:r>
        <w:rPr>
          <w:spacing w:val="3"/>
        </w:rPr>
        <w:t>S</w:t>
      </w:r>
      <w:r>
        <w:rPr>
          <w:spacing w:val="-7"/>
        </w:rPr>
        <w:t>y</w:t>
      </w:r>
      <w:r>
        <w:rPr>
          <w:spacing w:val="3"/>
        </w:rPr>
        <w:t>s</w:t>
      </w:r>
      <w:r>
        <w:t>te</w:t>
      </w:r>
      <w:r>
        <w:rPr>
          <w:spacing w:val="3"/>
        </w:rPr>
        <w:t>m</w:t>
      </w:r>
      <w:r>
        <w:t>,</w:t>
      </w:r>
      <w:r>
        <w:rPr>
          <w:spacing w:val="-6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h</w:t>
      </w:r>
      <w:r>
        <w:rPr>
          <w:spacing w:val="-1"/>
        </w:rPr>
        <w:t>i</w:t>
      </w:r>
      <w:r>
        <w:rPr>
          <w:spacing w:val="1"/>
        </w:rPr>
        <w:t>c</w:t>
      </w:r>
      <w:r>
        <w:t>h</w:t>
      </w:r>
      <w:r>
        <w:rPr>
          <w:spacing w:val="-7"/>
        </w:rPr>
        <w:t xml:space="preserve"> </w:t>
      </w:r>
      <w:r>
        <w:rPr>
          <w:spacing w:val="-1"/>
        </w:rPr>
        <w:t>p</w:t>
      </w:r>
      <w:r>
        <w:t>r</w:t>
      </w:r>
      <w:r>
        <w:rPr>
          <w:spacing w:val="1"/>
        </w:rPr>
        <w:t>ov</w:t>
      </w:r>
      <w:r>
        <w:rPr>
          <w:spacing w:val="-1"/>
        </w:rPr>
        <w:t>i</w:t>
      </w:r>
      <w:r>
        <w:t>d</w:t>
      </w:r>
      <w:r>
        <w:rPr>
          <w:spacing w:val="-1"/>
        </w:rPr>
        <w:t>e</w:t>
      </w:r>
      <w:r>
        <w:t>s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warn</w:t>
      </w:r>
      <w:r>
        <w:rPr>
          <w:spacing w:val="1"/>
        </w:rPr>
        <w:t>i</w:t>
      </w:r>
      <w:r>
        <w:t>ng</w:t>
      </w:r>
      <w:r>
        <w:rPr>
          <w:spacing w:val="-5"/>
        </w:rPr>
        <w:t xml:space="preserve"> </w:t>
      </w:r>
      <w:r>
        <w:rPr>
          <w:spacing w:val="-1"/>
        </w:rPr>
        <w:t>i</w:t>
      </w:r>
      <w:r>
        <w:t>f</w:t>
      </w:r>
      <w:r>
        <w:rPr>
          <w:spacing w:val="-5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rPr>
          <w:spacing w:val="1"/>
        </w:rPr>
        <w:t>e</w:t>
      </w:r>
      <w:r>
        <w:t>arthq</w:t>
      </w:r>
      <w:r>
        <w:rPr>
          <w:spacing w:val="1"/>
        </w:rPr>
        <w:t>u</w:t>
      </w:r>
      <w:r>
        <w:t>a</w:t>
      </w:r>
      <w:r>
        <w:rPr>
          <w:spacing w:val="3"/>
        </w:rPr>
        <w:t>k</w:t>
      </w:r>
      <w:r>
        <w:t>e</w:t>
      </w:r>
      <w:r>
        <w:rPr>
          <w:spacing w:val="-7"/>
        </w:rPr>
        <w:t xml:space="preserve"> </w:t>
      </w:r>
      <w:r>
        <w:rPr>
          <w:spacing w:val="-1"/>
        </w:rPr>
        <w:t>h</w:t>
      </w:r>
      <w:r>
        <w:t>as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5"/>
        </w:rPr>
        <w:t xml:space="preserve"> </w:t>
      </w:r>
      <w:r>
        <w:t>p</w:t>
      </w:r>
      <w:r>
        <w:rPr>
          <w:spacing w:val="-1"/>
        </w:rPr>
        <w:t>o</w:t>
      </w:r>
      <w:r>
        <w:t>t</w:t>
      </w:r>
      <w:r>
        <w:rPr>
          <w:spacing w:val="1"/>
        </w:rPr>
        <w:t>e</w:t>
      </w:r>
      <w:r>
        <w:t>ntial</w:t>
      </w:r>
      <w:r>
        <w:rPr>
          <w:spacing w:val="-6"/>
        </w:rPr>
        <w:t xml:space="preserve"> </w:t>
      </w:r>
      <w:r>
        <w:t>to</w:t>
      </w:r>
      <w:r>
        <w:rPr>
          <w:w w:val="99"/>
        </w:rPr>
        <w:t xml:space="preserve"> </w:t>
      </w:r>
      <w:r>
        <w:rPr>
          <w:spacing w:val="1"/>
        </w:rPr>
        <w:t>c</w:t>
      </w:r>
      <w:r>
        <w:t>a</w:t>
      </w:r>
      <w:r>
        <w:rPr>
          <w:spacing w:val="-1"/>
        </w:rPr>
        <w:t>u</w:t>
      </w:r>
      <w:r>
        <w:rPr>
          <w:spacing w:val="1"/>
        </w:rPr>
        <w:t>s</w:t>
      </w:r>
      <w:r>
        <w:t>e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ts</w:t>
      </w:r>
      <w:r>
        <w:rPr>
          <w:spacing w:val="1"/>
        </w:rPr>
        <w:t>u</w:t>
      </w:r>
      <w:r>
        <w:t>n</w:t>
      </w:r>
      <w:r>
        <w:rPr>
          <w:spacing w:val="-1"/>
        </w:rPr>
        <w:t>a</w:t>
      </w:r>
      <w:r>
        <w:rPr>
          <w:spacing w:val="4"/>
        </w:rPr>
        <w:t>m</w:t>
      </w:r>
      <w:r>
        <w:rPr>
          <w:spacing w:val="-1"/>
        </w:rPr>
        <w:t>i</w:t>
      </w:r>
      <w:r>
        <w:t>.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>l</w:t>
      </w:r>
      <w:r>
        <w:rPr>
          <w:spacing w:val="3"/>
        </w:rPr>
        <w:t>s</w:t>
      </w:r>
      <w:r>
        <w:t>o</w:t>
      </w:r>
      <w:r>
        <w:rPr>
          <w:spacing w:val="-6"/>
        </w:rPr>
        <w:t xml:space="preserve"> </w:t>
      </w:r>
      <w:r>
        <w:rPr>
          <w:spacing w:val="-1"/>
        </w:rPr>
        <w:t>p</w:t>
      </w:r>
      <w:r>
        <w:t>r</w:t>
      </w:r>
      <w:r>
        <w:rPr>
          <w:spacing w:val="1"/>
        </w:rPr>
        <w:t>o</w:t>
      </w:r>
      <w:r>
        <w:rPr>
          <w:spacing w:val="-2"/>
        </w:rPr>
        <w:t>v</w:t>
      </w:r>
      <w:r>
        <w:rPr>
          <w:spacing w:val="1"/>
        </w:rPr>
        <w:t>i</w:t>
      </w:r>
      <w:r>
        <w:t>d</w:t>
      </w:r>
      <w:r>
        <w:rPr>
          <w:spacing w:val="-1"/>
        </w:rPr>
        <w:t>e</w:t>
      </w:r>
      <w:r>
        <w:t>s</w:t>
      </w:r>
      <w:r>
        <w:rPr>
          <w:spacing w:val="-5"/>
        </w:rPr>
        <w:t xml:space="preserve"> </w:t>
      </w:r>
      <w:r>
        <w:rPr>
          <w:spacing w:val="1"/>
        </w:rPr>
        <w:t>a</w:t>
      </w:r>
      <w:r>
        <w:rPr>
          <w:spacing w:val="-1"/>
        </w:rPr>
        <w:t>l</w:t>
      </w:r>
      <w:r>
        <w:t>erts</w:t>
      </w:r>
      <w:r>
        <w:rPr>
          <w:spacing w:val="-3"/>
        </w:rPr>
        <w:t xml:space="preserve"> w</w:t>
      </w:r>
      <w:r>
        <w:rPr>
          <w:spacing w:val="1"/>
        </w:rPr>
        <w:t>h</w:t>
      </w:r>
      <w:r>
        <w:t>en</w:t>
      </w:r>
      <w:r>
        <w:rPr>
          <w:spacing w:val="-6"/>
        </w:rPr>
        <w:t xml:space="preserve"> </w:t>
      </w:r>
      <w:r>
        <w:rPr>
          <w:spacing w:val="1"/>
        </w:rPr>
        <w:t>e</w:t>
      </w:r>
      <w:r>
        <w:t>arth</w:t>
      </w:r>
      <w:r>
        <w:rPr>
          <w:spacing w:val="1"/>
        </w:rPr>
        <w:t>q</w:t>
      </w:r>
      <w:r>
        <w:t>u</w:t>
      </w:r>
      <w:r>
        <w:rPr>
          <w:spacing w:val="1"/>
        </w:rPr>
        <w:t>a</w:t>
      </w:r>
      <w:r>
        <w:rPr>
          <w:spacing w:val="3"/>
        </w:rPr>
        <w:t>k</w:t>
      </w:r>
      <w:r>
        <w:t>es</w:t>
      </w:r>
      <w:r>
        <w:rPr>
          <w:spacing w:val="-5"/>
        </w:rPr>
        <w:t xml:space="preserve"> </w:t>
      </w:r>
      <w:r>
        <w:t>oc</w:t>
      </w:r>
      <w:r>
        <w:rPr>
          <w:spacing w:val="1"/>
        </w:rPr>
        <w:t>c</w:t>
      </w:r>
      <w:r>
        <w:t>ur</w:t>
      </w:r>
      <w:r>
        <w:rPr>
          <w:spacing w:val="-6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-6"/>
        </w:rPr>
        <w:t xml:space="preserve"> </w:t>
      </w:r>
      <w:r>
        <w:rPr>
          <w:spacing w:val="-2"/>
        </w:rPr>
        <w:t>A</w:t>
      </w:r>
      <w:r>
        <w:t>ustral</w:t>
      </w:r>
      <w:r>
        <w:rPr>
          <w:spacing w:val="-1"/>
        </w:rPr>
        <w:t>i</w:t>
      </w:r>
      <w:r>
        <w:t>a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6"/>
        </w:rPr>
        <w:t xml:space="preserve"> </w:t>
      </w:r>
      <w:r>
        <w:rPr>
          <w:spacing w:val="4"/>
        </w:rPr>
        <w:t>f</w:t>
      </w:r>
      <w:r>
        <w:t>or</w:t>
      </w:r>
      <w:r>
        <w:rPr>
          <w:spacing w:val="-7"/>
        </w:rPr>
        <w:t xml:space="preserve"> </w:t>
      </w:r>
      <w:r>
        <w:rPr>
          <w:spacing w:val="-1"/>
        </w:rPr>
        <w:t>l</w:t>
      </w:r>
      <w:r>
        <w:t>ar</w:t>
      </w:r>
      <w:r>
        <w:rPr>
          <w:spacing w:val="2"/>
        </w:rPr>
        <w:t>g</w:t>
      </w:r>
      <w:r>
        <w:t>er</w:t>
      </w:r>
      <w:r>
        <w:rPr>
          <w:w w:val="99"/>
        </w:rPr>
        <w:t xml:space="preserve"> </w:t>
      </w:r>
      <w:r>
        <w:t>e</w:t>
      </w:r>
      <w:r>
        <w:rPr>
          <w:spacing w:val="-1"/>
        </w:rPr>
        <w:t>a</w:t>
      </w:r>
      <w:r>
        <w:t>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es</w:t>
      </w:r>
      <w:r>
        <w:rPr>
          <w:spacing w:val="-10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h</w:t>
      </w:r>
      <w:r>
        <w:rPr>
          <w:spacing w:val="-1"/>
        </w:rPr>
        <w:t>i</w:t>
      </w:r>
      <w:r>
        <w:rPr>
          <w:spacing w:val="2"/>
        </w:rPr>
        <w:t>c</w:t>
      </w:r>
      <w:r>
        <w:t>h</w:t>
      </w:r>
      <w:r>
        <w:rPr>
          <w:spacing w:val="-11"/>
        </w:rPr>
        <w:t xml:space="preserve"> </w:t>
      </w:r>
      <w:r>
        <w:rPr>
          <w:spacing w:val="-1"/>
        </w:rPr>
        <w:t>o</w:t>
      </w:r>
      <w:r>
        <w:rPr>
          <w:spacing w:val="1"/>
        </w:rPr>
        <w:t>cc</w:t>
      </w:r>
      <w:r>
        <w:t>ur</w:t>
      </w:r>
      <w:r>
        <w:rPr>
          <w:spacing w:val="-11"/>
        </w:rPr>
        <w:t xml:space="preserve"> </w:t>
      </w:r>
      <w:r>
        <w:rPr>
          <w:spacing w:val="2"/>
        </w:rPr>
        <w:t>o</w:t>
      </w:r>
      <w:r>
        <w:rPr>
          <w:spacing w:val="-2"/>
        </w:rPr>
        <w:t>v</w:t>
      </w:r>
      <w:r>
        <w:t>er</w:t>
      </w:r>
      <w:r>
        <w:rPr>
          <w:spacing w:val="1"/>
        </w:rPr>
        <w:t>s</w:t>
      </w:r>
      <w:r>
        <w:t>e</w:t>
      </w:r>
      <w:r>
        <w:rPr>
          <w:spacing w:val="-1"/>
        </w:rPr>
        <w:t>a</w:t>
      </w:r>
      <w:r>
        <w:rPr>
          <w:spacing w:val="1"/>
        </w:rPr>
        <w:t>s</w:t>
      </w:r>
      <w:r>
        <w:t>.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7" w:line="240" w:lineRule="exact"/>
        <w:rPr>
          <w:sz w:val="24"/>
          <w:szCs w:val="24"/>
        </w:rPr>
      </w:pPr>
    </w:p>
    <w:p w:rsidR="00390CA3" w:rsidRDefault="00BD6A69">
      <w:pPr>
        <w:ind w:left="138" w:right="1060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AU" w:eastAsia="en-AU"/>
        </w:rPr>
        <w:drawing>
          <wp:inline distT="0" distB="0" distL="0" distR="0">
            <wp:extent cx="5247640" cy="2774950"/>
            <wp:effectExtent l="0" t="0" r="0" b="6350"/>
            <wp:docPr id="31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64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CA3" w:rsidRDefault="00390CA3">
      <w:pPr>
        <w:spacing w:before="2" w:line="130" w:lineRule="exact"/>
        <w:rPr>
          <w:sz w:val="13"/>
          <w:szCs w:val="13"/>
        </w:rPr>
      </w:pPr>
    </w:p>
    <w:p w:rsidR="00390CA3" w:rsidRDefault="00BD6A69">
      <w:pPr>
        <w:ind w:left="138" w:right="150"/>
        <w:rPr>
          <w:rFonts w:ascii="Arial" w:eastAsia="Arial" w:hAnsi="Arial" w:cs="Arial"/>
          <w:sz w:val="18"/>
          <w:szCs w:val="18"/>
        </w:rPr>
      </w:pPr>
      <w:bookmarkStart w:id="76" w:name="_bookmark28"/>
      <w:bookmarkEnd w:id="76"/>
      <w:r>
        <w:rPr>
          <w:rFonts w:ascii="Arial" w:eastAsia="Arial" w:hAnsi="Arial" w:cs="Arial"/>
          <w:i/>
          <w:sz w:val="18"/>
          <w:szCs w:val="18"/>
        </w:rPr>
        <w:t>F</w:t>
      </w:r>
      <w:r>
        <w:rPr>
          <w:rFonts w:ascii="Arial" w:eastAsia="Arial" w:hAnsi="Arial" w:cs="Arial"/>
          <w:i/>
          <w:spacing w:val="1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gure</w:t>
      </w:r>
      <w:r>
        <w:rPr>
          <w:rFonts w:ascii="Arial" w:eastAsia="Arial" w:hAnsi="Arial" w:cs="Arial"/>
          <w:i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 xml:space="preserve">32: </w:t>
      </w:r>
      <w:r>
        <w:rPr>
          <w:rFonts w:ascii="Arial" w:eastAsia="Arial" w:hAnsi="Arial" w:cs="Arial"/>
          <w:i/>
          <w:spacing w:val="-3"/>
          <w:sz w:val="18"/>
          <w:szCs w:val="18"/>
        </w:rPr>
        <w:t>A</w:t>
      </w:r>
      <w:r>
        <w:rPr>
          <w:rFonts w:ascii="Arial" w:eastAsia="Arial" w:hAnsi="Arial" w:cs="Arial"/>
          <w:i/>
          <w:sz w:val="18"/>
          <w:szCs w:val="18"/>
        </w:rPr>
        <w:t>u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t</w:t>
      </w:r>
      <w:r>
        <w:rPr>
          <w:rFonts w:ascii="Arial" w:eastAsia="Arial" w:hAnsi="Arial" w:cs="Arial"/>
          <w:i/>
          <w:spacing w:val="-2"/>
          <w:sz w:val="18"/>
          <w:szCs w:val="18"/>
        </w:rPr>
        <w:t>r</w:t>
      </w:r>
      <w:r>
        <w:rPr>
          <w:rFonts w:ascii="Arial" w:eastAsia="Arial" w:hAnsi="Arial" w:cs="Arial"/>
          <w:i/>
          <w:sz w:val="18"/>
          <w:szCs w:val="18"/>
        </w:rPr>
        <w:t>al</w:t>
      </w:r>
      <w:r>
        <w:rPr>
          <w:rFonts w:ascii="Arial" w:eastAsia="Arial" w:hAnsi="Arial" w:cs="Arial"/>
          <w:i/>
          <w:spacing w:val="-2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 xml:space="preserve">an 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u</w:t>
      </w:r>
      <w:r>
        <w:rPr>
          <w:rFonts w:ascii="Arial" w:eastAsia="Arial" w:hAnsi="Arial" w:cs="Arial"/>
          <w:i/>
          <w:spacing w:val="-2"/>
          <w:sz w:val="18"/>
          <w:szCs w:val="18"/>
        </w:rPr>
        <w:t>n</w:t>
      </w:r>
      <w:r>
        <w:rPr>
          <w:rFonts w:ascii="Arial" w:eastAsia="Arial" w:hAnsi="Arial" w:cs="Arial"/>
          <w:i/>
          <w:sz w:val="18"/>
          <w:szCs w:val="18"/>
        </w:rPr>
        <w:t>a</w:t>
      </w:r>
      <w:r>
        <w:rPr>
          <w:rFonts w:ascii="Arial" w:eastAsia="Arial" w:hAnsi="Arial" w:cs="Arial"/>
          <w:i/>
          <w:spacing w:val="-2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>i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2"/>
          <w:sz w:val="18"/>
          <w:szCs w:val="18"/>
        </w:rPr>
        <w:t>W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z w:val="18"/>
          <w:szCs w:val="18"/>
        </w:rPr>
        <w:t>rni</w:t>
      </w:r>
      <w:r>
        <w:rPr>
          <w:rFonts w:ascii="Arial" w:eastAsia="Arial" w:hAnsi="Arial" w:cs="Arial"/>
          <w:i/>
          <w:spacing w:val="-2"/>
          <w:sz w:val="18"/>
          <w:szCs w:val="18"/>
        </w:rPr>
        <w:t>n</w:t>
      </w:r>
      <w:r>
        <w:rPr>
          <w:rFonts w:ascii="Arial" w:eastAsia="Arial" w:hAnsi="Arial" w:cs="Arial"/>
          <w:i/>
          <w:sz w:val="18"/>
          <w:szCs w:val="18"/>
        </w:rPr>
        <w:t>g Cent</w:t>
      </w:r>
      <w:r>
        <w:rPr>
          <w:rFonts w:ascii="Arial" w:eastAsia="Arial" w:hAnsi="Arial" w:cs="Arial"/>
          <w:i/>
          <w:spacing w:val="-2"/>
          <w:sz w:val="18"/>
          <w:szCs w:val="18"/>
        </w:rPr>
        <w:t>r</w:t>
      </w:r>
      <w:r>
        <w:rPr>
          <w:rFonts w:ascii="Arial" w:eastAsia="Arial" w:hAnsi="Arial" w:cs="Arial"/>
          <w:i/>
          <w:sz w:val="18"/>
          <w:szCs w:val="18"/>
        </w:rPr>
        <w:t>e at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Geo</w:t>
      </w:r>
      <w:r>
        <w:rPr>
          <w:rFonts w:ascii="Arial" w:eastAsia="Arial" w:hAnsi="Arial" w:cs="Arial"/>
          <w:i/>
          <w:spacing w:val="-2"/>
          <w:sz w:val="18"/>
          <w:szCs w:val="18"/>
        </w:rPr>
        <w:t>s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i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z w:val="18"/>
          <w:szCs w:val="18"/>
        </w:rPr>
        <w:t>n</w:t>
      </w:r>
      <w:r>
        <w:rPr>
          <w:rFonts w:ascii="Arial" w:eastAsia="Arial" w:hAnsi="Arial" w:cs="Arial"/>
          <w:i/>
          <w:spacing w:val="-2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 xml:space="preserve">e </w:t>
      </w:r>
      <w:r>
        <w:rPr>
          <w:rFonts w:ascii="Arial" w:eastAsia="Arial" w:hAnsi="Arial" w:cs="Arial"/>
          <w:i/>
          <w:sz w:val="18"/>
          <w:szCs w:val="18"/>
        </w:rPr>
        <w:t>Au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t</w:t>
      </w:r>
      <w:r>
        <w:rPr>
          <w:rFonts w:ascii="Arial" w:eastAsia="Arial" w:hAnsi="Arial" w:cs="Arial"/>
          <w:i/>
          <w:spacing w:val="-2"/>
          <w:sz w:val="18"/>
          <w:szCs w:val="18"/>
        </w:rPr>
        <w:t>r</w:t>
      </w:r>
      <w:r>
        <w:rPr>
          <w:rFonts w:ascii="Arial" w:eastAsia="Arial" w:hAnsi="Arial" w:cs="Arial"/>
          <w:i/>
          <w:sz w:val="18"/>
          <w:szCs w:val="18"/>
        </w:rPr>
        <w:t>al</w:t>
      </w:r>
      <w:r>
        <w:rPr>
          <w:rFonts w:ascii="Arial" w:eastAsia="Arial" w:hAnsi="Arial" w:cs="Arial"/>
          <w:i/>
          <w:spacing w:val="3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a.</w:t>
      </w:r>
    </w:p>
    <w:p w:rsidR="00390CA3" w:rsidRDefault="00390CA3">
      <w:pPr>
        <w:spacing w:before="8" w:line="190" w:lineRule="exact"/>
        <w:rPr>
          <w:sz w:val="19"/>
          <w:szCs w:val="19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pStyle w:val="BodyText"/>
        <w:spacing w:line="292" w:lineRule="auto"/>
        <w:ind w:right="198"/>
      </w:pPr>
      <w:r>
        <w:rPr>
          <w:spacing w:val="-1"/>
        </w:rPr>
        <w:t>E</w:t>
      </w:r>
      <w:r>
        <w:t>art</w:t>
      </w:r>
      <w:r>
        <w:rPr>
          <w:spacing w:val="2"/>
        </w:rPr>
        <w:t>h</w:t>
      </w:r>
      <w:r>
        <w:t>q</w:t>
      </w:r>
      <w:r>
        <w:rPr>
          <w:spacing w:val="-1"/>
        </w:rPr>
        <w:t>u</w:t>
      </w:r>
      <w:r>
        <w:t>a</w:t>
      </w:r>
      <w:r>
        <w:rPr>
          <w:spacing w:val="3"/>
        </w:rPr>
        <w:t>k</w:t>
      </w:r>
      <w:r>
        <w:t>es</w:t>
      </w:r>
      <w:r>
        <w:rPr>
          <w:spacing w:val="-6"/>
        </w:rPr>
        <w:t xml:space="preserve"> </w:t>
      </w:r>
      <w:r>
        <w:rPr>
          <w:spacing w:val="-2"/>
        </w:rPr>
        <w:t>l</w:t>
      </w:r>
      <w:r>
        <w:t>ocat</w:t>
      </w:r>
      <w:r>
        <w:rPr>
          <w:spacing w:val="1"/>
        </w:rPr>
        <w:t>e</w:t>
      </w:r>
      <w:r>
        <w:t>d</w:t>
      </w:r>
      <w:r>
        <w:rPr>
          <w:spacing w:val="-7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rPr>
          <w:spacing w:val="-1"/>
        </w:rPr>
        <w:t>A</w:t>
      </w:r>
      <w:r>
        <w:t>u</w:t>
      </w:r>
      <w:r>
        <w:rPr>
          <w:spacing w:val="3"/>
        </w:rPr>
        <w:t>s</w:t>
      </w:r>
      <w:r>
        <w:t>tra</w:t>
      </w:r>
      <w:r>
        <w:rPr>
          <w:spacing w:val="-2"/>
        </w:rPr>
        <w:t>l</w:t>
      </w:r>
      <w:r>
        <w:rPr>
          <w:spacing w:val="1"/>
        </w:rPr>
        <w:t>i</w:t>
      </w:r>
      <w:r>
        <w:rPr>
          <w:spacing w:val="2"/>
        </w:rPr>
        <w:t>a</w:t>
      </w:r>
      <w:r>
        <w:t>,</w:t>
      </w:r>
      <w:r>
        <w:rPr>
          <w:spacing w:val="-7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-6"/>
        </w:rPr>
        <w:t xml:space="preserve"> </w:t>
      </w:r>
      <w:r>
        <w:rPr>
          <w:spacing w:val="1"/>
        </w:rPr>
        <w:t>e</w:t>
      </w:r>
      <w:r>
        <w:t>arth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es</w:t>
      </w:r>
      <w:r>
        <w:rPr>
          <w:spacing w:val="-6"/>
        </w:rPr>
        <w:t xml:space="preserve"> </w:t>
      </w:r>
      <w:r>
        <w:t>w</w:t>
      </w:r>
      <w:r>
        <w:rPr>
          <w:spacing w:val="-1"/>
        </w:rPr>
        <w:t>i</w:t>
      </w:r>
      <w:r>
        <w:t>th</w:t>
      </w:r>
      <w:r>
        <w:rPr>
          <w:spacing w:val="-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t>tu</w:t>
      </w:r>
      <w:r>
        <w:rPr>
          <w:spacing w:val="1"/>
        </w:rPr>
        <w:t>d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5"/>
        </w:rPr>
        <w:t xml:space="preserve"> </w:t>
      </w:r>
      <w:r>
        <w:t>5</w:t>
      </w:r>
      <w:r>
        <w:rPr>
          <w:spacing w:val="-5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gre</w:t>
      </w:r>
      <w:r>
        <w:rPr>
          <w:spacing w:val="-1"/>
        </w:rPr>
        <w:t>a</w:t>
      </w:r>
      <w:r>
        <w:rPr>
          <w:spacing w:val="2"/>
        </w:rPr>
        <w:t>t</w:t>
      </w:r>
      <w:r>
        <w:rPr>
          <w:spacing w:val="1"/>
        </w:rPr>
        <w:t>e</w:t>
      </w:r>
      <w:r>
        <w:t>r</w:t>
      </w:r>
      <w:r>
        <w:rPr>
          <w:spacing w:val="-6"/>
        </w:rPr>
        <w:t xml:space="preserve"> </w:t>
      </w:r>
      <w:r>
        <w:t>o</w:t>
      </w:r>
      <w:r>
        <w:rPr>
          <w:spacing w:val="-1"/>
        </w:rPr>
        <w:t>u</w:t>
      </w:r>
      <w:r>
        <w:t>ts</w:t>
      </w:r>
      <w:r>
        <w:rPr>
          <w:spacing w:val="-1"/>
        </w:rPr>
        <w:t>i</w:t>
      </w:r>
      <w:r>
        <w:rPr>
          <w:spacing w:val="1"/>
        </w:rPr>
        <w:t>d</w:t>
      </w:r>
      <w:r>
        <w:t>e</w:t>
      </w:r>
      <w:r>
        <w:rPr>
          <w:spacing w:val="-7"/>
        </w:rPr>
        <w:t xml:space="preserve"> </w:t>
      </w:r>
      <w:r>
        <w:t>Austral</w:t>
      </w:r>
      <w:r>
        <w:rPr>
          <w:spacing w:val="-1"/>
        </w:rPr>
        <w:t>i</w:t>
      </w:r>
      <w:r>
        <w:t>a</w:t>
      </w:r>
      <w:r>
        <w:rPr>
          <w:w w:val="99"/>
        </w:rPr>
        <w:t xml:space="preserve"> </w:t>
      </w:r>
      <w:r>
        <w:t>b</w:t>
      </w:r>
      <w:r>
        <w:rPr>
          <w:spacing w:val="-1"/>
        </w:rPr>
        <w:t>u</w:t>
      </w:r>
      <w:r>
        <w:t>t</w:t>
      </w:r>
      <w:r>
        <w:rPr>
          <w:spacing w:val="-6"/>
        </w:rPr>
        <w:t xml:space="preserve"> </w:t>
      </w:r>
      <w:r>
        <w:t>w</w:t>
      </w:r>
      <w:r>
        <w:rPr>
          <w:spacing w:val="-1"/>
        </w:rPr>
        <w:t>i</w:t>
      </w:r>
      <w:r>
        <w:t>t</w:t>
      </w:r>
      <w:r>
        <w:rPr>
          <w:spacing w:val="1"/>
        </w:rPr>
        <w:t>h</w:t>
      </w:r>
      <w:r>
        <w:rPr>
          <w:spacing w:val="-1"/>
        </w:rPr>
        <w:t>i</w:t>
      </w:r>
      <w:r>
        <w:t>n</w:t>
      </w:r>
      <w:r>
        <w:rPr>
          <w:spacing w:val="-5"/>
        </w:rPr>
        <w:t xml:space="preserve"> </w:t>
      </w:r>
      <w:r>
        <w:t>o</w:t>
      </w:r>
      <w:r>
        <w:rPr>
          <w:spacing w:val="-1"/>
        </w:rPr>
        <w:t>u</w:t>
      </w:r>
      <w:r>
        <w:t>r</w:t>
      </w:r>
      <w:r>
        <w:rPr>
          <w:spacing w:val="-7"/>
        </w:rPr>
        <w:t xml:space="preserve"> </w:t>
      </w:r>
      <w:r>
        <w:t>re</w:t>
      </w:r>
      <w:r>
        <w:rPr>
          <w:spacing w:val="1"/>
        </w:rPr>
        <w:t>g</w:t>
      </w:r>
      <w:r>
        <w:rPr>
          <w:spacing w:val="-1"/>
        </w:rPr>
        <w:t>i</w:t>
      </w:r>
      <w:r>
        <w:rPr>
          <w:spacing w:val="1"/>
        </w:rPr>
        <w:t>o</w:t>
      </w:r>
      <w:r>
        <w:t>n,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rPr>
          <w:spacing w:val="3"/>
        </w:rPr>
        <w:t>c</w:t>
      </w:r>
      <w:r>
        <w:t>at</w:t>
      </w:r>
      <w:r>
        <w:rPr>
          <w:spacing w:val="-1"/>
        </w:rPr>
        <w:t>a</w:t>
      </w:r>
      <w:r>
        <w:rPr>
          <w:spacing w:val="1"/>
        </w:rPr>
        <w:t>l</w:t>
      </w:r>
      <w:r>
        <w:t>o</w:t>
      </w:r>
      <w:r>
        <w:rPr>
          <w:spacing w:val="-1"/>
        </w:rPr>
        <w:t>g</w:t>
      </w:r>
      <w:r>
        <w:rPr>
          <w:spacing w:val="1"/>
        </w:rPr>
        <w:t>u</w:t>
      </w:r>
      <w:r>
        <w:t>ed</w:t>
      </w:r>
      <w:r>
        <w:rPr>
          <w:spacing w:val="-7"/>
        </w:rPr>
        <w:t xml:space="preserve"> </w:t>
      </w:r>
      <w:r>
        <w:rPr>
          <w:spacing w:val="3"/>
        </w:rPr>
        <w:t>a</w:t>
      </w:r>
      <w:r>
        <w:t>nd</w:t>
      </w:r>
      <w:r>
        <w:rPr>
          <w:spacing w:val="-6"/>
        </w:rPr>
        <w:t xml:space="preserve"> </w:t>
      </w:r>
      <w:r>
        <w:t>p</w:t>
      </w:r>
      <w:r>
        <w:rPr>
          <w:spacing w:val="1"/>
        </w:rPr>
        <w:t>u</w:t>
      </w:r>
      <w:r>
        <w:t>bl</w:t>
      </w:r>
      <w:r>
        <w:rPr>
          <w:spacing w:val="-1"/>
        </w:rPr>
        <w:t>i</w:t>
      </w:r>
      <w:r>
        <w:rPr>
          <w:spacing w:val="1"/>
        </w:rPr>
        <w:t>s</w:t>
      </w:r>
      <w:r>
        <w:t>h</w:t>
      </w:r>
      <w:r>
        <w:rPr>
          <w:spacing w:val="-1"/>
        </w:rPr>
        <w:t>e</w:t>
      </w:r>
      <w:r>
        <w:t>d</w:t>
      </w:r>
      <w:r>
        <w:rPr>
          <w:spacing w:val="-6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7"/>
        </w:rPr>
        <w:t xml:space="preserve"> </w:t>
      </w:r>
      <w:r>
        <w:rPr>
          <w:spacing w:val="-1"/>
        </w:rPr>
        <w:t>t</w:t>
      </w:r>
      <w:r>
        <w:t>he</w:t>
      </w:r>
      <w:r>
        <w:rPr>
          <w:spacing w:val="-5"/>
        </w:rPr>
        <w:t xml:space="preserve"> </w:t>
      </w:r>
      <w:r>
        <w:t>Ge</w:t>
      </w:r>
      <w:r>
        <w:rPr>
          <w:spacing w:val="-1"/>
        </w:rPr>
        <w:t>o</w:t>
      </w:r>
      <w:r>
        <w:rPr>
          <w:spacing w:val="1"/>
        </w:rPr>
        <w:t>sc</w:t>
      </w:r>
      <w:r>
        <w:rPr>
          <w:spacing w:val="-1"/>
        </w:rPr>
        <w:t>i</w:t>
      </w:r>
      <w:r>
        <w:rPr>
          <w:spacing w:val="1"/>
        </w:rPr>
        <w:t>e</w:t>
      </w:r>
      <w:r>
        <w:t>nce</w:t>
      </w:r>
      <w:r>
        <w:rPr>
          <w:spacing w:val="-8"/>
        </w:rPr>
        <w:t xml:space="preserve"> </w:t>
      </w:r>
      <w:r>
        <w:t>Austral</w:t>
      </w:r>
      <w:r>
        <w:rPr>
          <w:spacing w:val="-1"/>
        </w:rPr>
        <w:t>i</w:t>
      </w:r>
      <w:r>
        <w:t>a</w:t>
      </w:r>
      <w:r>
        <w:rPr>
          <w:spacing w:val="-5"/>
        </w:rPr>
        <w:t xml:space="preserve"> </w:t>
      </w:r>
      <w:r>
        <w:t>webs</w:t>
      </w:r>
      <w:r>
        <w:rPr>
          <w:spacing w:val="-1"/>
        </w:rPr>
        <w:t>i</w:t>
      </w:r>
      <w:r>
        <w:rPr>
          <w:spacing w:val="2"/>
        </w:rPr>
        <w:t>t</w:t>
      </w:r>
      <w:r>
        <w:t>e.</w:t>
      </w:r>
      <w:r>
        <w:rPr>
          <w:spacing w:val="-3"/>
        </w:rPr>
        <w:t xml:space="preserve"> </w:t>
      </w:r>
      <w:r>
        <w:rPr>
          <w:spacing w:val="1"/>
        </w:rPr>
        <w:t>E</w:t>
      </w:r>
      <w:r>
        <w:t>arth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es</w:t>
      </w:r>
      <w:r>
        <w:rPr>
          <w:w w:val="99"/>
        </w:rPr>
        <w:t xml:space="preserve"> </w:t>
      </w:r>
      <w:r>
        <w:t>oc</w:t>
      </w:r>
      <w:r>
        <w:rPr>
          <w:spacing w:val="1"/>
        </w:rPr>
        <w:t>c</w:t>
      </w:r>
      <w:r>
        <w:t>ur</w:t>
      </w:r>
      <w:r>
        <w:rPr>
          <w:spacing w:val="1"/>
        </w:rPr>
        <w:t>r</w:t>
      </w:r>
      <w:r>
        <w:rPr>
          <w:spacing w:val="-1"/>
        </w:rPr>
        <w:t>i</w:t>
      </w:r>
      <w:r>
        <w:t>ng</w:t>
      </w:r>
      <w:r>
        <w:rPr>
          <w:spacing w:val="-6"/>
        </w:rPr>
        <w:t xml:space="preserve"> </w:t>
      </w:r>
      <w:r>
        <w:rPr>
          <w:spacing w:val="1"/>
        </w:rPr>
        <w:t>an</w:t>
      </w:r>
      <w:r>
        <w:rPr>
          <w:spacing w:val="-5"/>
        </w:rPr>
        <w:t>y</w:t>
      </w:r>
      <w:r>
        <w:t>w</w:t>
      </w:r>
      <w:r>
        <w:rPr>
          <w:spacing w:val="2"/>
        </w:rPr>
        <w:t>h</w:t>
      </w:r>
      <w:r>
        <w:t>ere</w:t>
      </w:r>
      <w:r>
        <w:rPr>
          <w:spacing w:val="-4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wor</w:t>
      </w:r>
      <w:r>
        <w:rPr>
          <w:spacing w:val="-1"/>
        </w:rPr>
        <w:t>l</w:t>
      </w:r>
      <w:r>
        <w:t>d</w:t>
      </w:r>
      <w:r>
        <w:rPr>
          <w:spacing w:val="-4"/>
        </w:rPr>
        <w:t xml:space="preserve"> </w:t>
      </w:r>
      <w:r>
        <w:t>w</w:t>
      </w:r>
      <w:r>
        <w:rPr>
          <w:spacing w:val="-1"/>
        </w:rPr>
        <w:t>i</w:t>
      </w:r>
      <w:r>
        <w:rPr>
          <w:spacing w:val="2"/>
        </w:rPr>
        <w:t>t</w:t>
      </w:r>
      <w:r>
        <w:t>h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rPr>
          <w:spacing w:val="2"/>
        </w:rPr>
        <w:t>t</w:t>
      </w:r>
      <w:r>
        <w:t>u</w:t>
      </w:r>
      <w:r>
        <w:rPr>
          <w:spacing w:val="-1"/>
        </w:rPr>
        <w:t>d</w:t>
      </w:r>
      <w:r>
        <w:t>e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6</w:t>
      </w:r>
      <w:r>
        <w:rPr>
          <w:spacing w:val="-4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gre</w:t>
      </w:r>
      <w:r>
        <w:rPr>
          <w:spacing w:val="-1"/>
        </w:rPr>
        <w:t>a</w:t>
      </w:r>
      <w:r>
        <w:rPr>
          <w:spacing w:val="2"/>
        </w:rPr>
        <w:t>t</w:t>
      </w:r>
      <w:r>
        <w:t>er</w:t>
      </w:r>
      <w:r>
        <w:rPr>
          <w:spacing w:val="-6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>l</w:t>
      </w:r>
      <w:r>
        <w:rPr>
          <w:spacing w:val="1"/>
        </w:rPr>
        <w:t>s</w:t>
      </w:r>
      <w:r>
        <w:t>o</w:t>
      </w:r>
      <w:r>
        <w:rPr>
          <w:spacing w:val="-6"/>
        </w:rPr>
        <w:t xml:space="preserve"> </w:t>
      </w:r>
      <w:r>
        <w:t>ca</w:t>
      </w:r>
      <w:r>
        <w:rPr>
          <w:spacing w:val="1"/>
        </w:rPr>
        <w:t>t</w:t>
      </w:r>
      <w:r>
        <w:t>alo</w:t>
      </w:r>
      <w:r>
        <w:rPr>
          <w:spacing w:val="1"/>
        </w:rPr>
        <w:t>g</w:t>
      </w:r>
      <w:r>
        <w:t>u</w:t>
      </w:r>
      <w:r>
        <w:rPr>
          <w:spacing w:val="-1"/>
        </w:rPr>
        <w:t>e</w:t>
      </w:r>
      <w:r>
        <w:t>d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4"/>
        </w:rPr>
        <w:t xml:space="preserve"> </w:t>
      </w:r>
      <w:r>
        <w:t>p</w:t>
      </w:r>
      <w:r>
        <w:rPr>
          <w:spacing w:val="-1"/>
        </w:rPr>
        <w:t>u</w:t>
      </w:r>
      <w:r>
        <w:rPr>
          <w:spacing w:val="1"/>
        </w:rPr>
        <w:t>b</w:t>
      </w:r>
      <w:r>
        <w:rPr>
          <w:spacing w:val="-1"/>
        </w:rPr>
        <w:t>li</w:t>
      </w:r>
      <w:r>
        <w:rPr>
          <w:spacing w:val="3"/>
        </w:rPr>
        <w:t>s</w:t>
      </w:r>
      <w:r>
        <w:t>h</w:t>
      </w:r>
      <w:r>
        <w:rPr>
          <w:spacing w:val="-1"/>
        </w:rPr>
        <w:t>e</w:t>
      </w:r>
      <w:r>
        <w:t>d</w:t>
      </w:r>
      <w:r>
        <w:rPr>
          <w:w w:val="99"/>
        </w:rPr>
        <w:t xml:space="preserve">   </w:t>
      </w:r>
      <w:r>
        <w:t>on</w:t>
      </w:r>
      <w:r>
        <w:rPr>
          <w:spacing w:val="-9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9"/>
        </w:rPr>
        <w:t xml:space="preserve"> </w:t>
      </w:r>
      <w:r>
        <w:t>Geos</w:t>
      </w:r>
      <w:r>
        <w:rPr>
          <w:spacing w:val="1"/>
        </w:rPr>
        <w:t>ci</w:t>
      </w:r>
      <w:r>
        <w:t>e</w:t>
      </w:r>
      <w:r>
        <w:rPr>
          <w:spacing w:val="-1"/>
        </w:rPr>
        <w:t>n</w:t>
      </w:r>
      <w:r>
        <w:rPr>
          <w:spacing w:val="1"/>
        </w:rPr>
        <w:t>c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t>ustral</w:t>
      </w:r>
      <w:r>
        <w:rPr>
          <w:spacing w:val="1"/>
        </w:rPr>
        <w:t>i</w:t>
      </w:r>
      <w:r>
        <w:t>a</w:t>
      </w:r>
      <w:r>
        <w:rPr>
          <w:spacing w:val="-7"/>
        </w:rPr>
        <w:t xml:space="preserve"> </w:t>
      </w:r>
      <w:r>
        <w:rPr>
          <w:spacing w:val="-3"/>
        </w:rPr>
        <w:t>w</w:t>
      </w:r>
      <w:r>
        <w:t>e</w:t>
      </w:r>
      <w:r>
        <w:rPr>
          <w:spacing w:val="-1"/>
        </w:rPr>
        <w:t>b</w:t>
      </w:r>
      <w:r>
        <w:rPr>
          <w:spacing w:val="3"/>
        </w:rPr>
        <w:t>s</w:t>
      </w:r>
      <w:r>
        <w:rPr>
          <w:spacing w:val="-1"/>
        </w:rPr>
        <w:t>i</w:t>
      </w:r>
      <w:r>
        <w:t>te.</w:t>
      </w:r>
    </w:p>
    <w:p w:rsidR="00390CA3" w:rsidRDefault="00390CA3">
      <w:pPr>
        <w:spacing w:before="2" w:line="180" w:lineRule="exact"/>
        <w:rPr>
          <w:sz w:val="18"/>
          <w:szCs w:val="18"/>
        </w:rPr>
      </w:pPr>
    </w:p>
    <w:p w:rsidR="00390CA3" w:rsidRDefault="00BD6A69">
      <w:pPr>
        <w:pStyle w:val="BodyText"/>
        <w:spacing w:line="292" w:lineRule="auto"/>
        <w:ind w:right="220"/>
      </w:pPr>
      <w:r>
        <w:t>Ge</w:t>
      </w:r>
      <w:r>
        <w:rPr>
          <w:spacing w:val="-1"/>
        </w:rPr>
        <w:t>o</w:t>
      </w:r>
      <w:r>
        <w:rPr>
          <w:spacing w:val="1"/>
        </w:rPr>
        <w:t>sc</w:t>
      </w:r>
      <w:r>
        <w:rPr>
          <w:spacing w:val="-1"/>
        </w:rPr>
        <w:t>i</w:t>
      </w:r>
      <w:r>
        <w:t>e</w:t>
      </w:r>
      <w:r>
        <w:rPr>
          <w:spacing w:val="-1"/>
        </w:rPr>
        <w:t>n</w:t>
      </w:r>
      <w:r>
        <w:rPr>
          <w:spacing w:val="1"/>
        </w:rPr>
        <w:t>c</w:t>
      </w:r>
      <w:r>
        <w:t>e</w:t>
      </w:r>
      <w:r>
        <w:rPr>
          <w:spacing w:val="-7"/>
        </w:rPr>
        <w:t xml:space="preserve"> </w:t>
      </w:r>
      <w:r>
        <w:rPr>
          <w:spacing w:val="-1"/>
        </w:rPr>
        <w:t>A</w:t>
      </w:r>
      <w:r>
        <w:t>ustr</w:t>
      </w:r>
      <w:r>
        <w:rPr>
          <w:spacing w:val="1"/>
        </w:rPr>
        <w:t>a</w:t>
      </w:r>
      <w:r>
        <w:rPr>
          <w:spacing w:val="-1"/>
        </w:rPr>
        <w:t>li</w:t>
      </w:r>
      <w:r>
        <w:t>a</w:t>
      </w:r>
      <w:r>
        <w:rPr>
          <w:spacing w:val="-7"/>
        </w:rPr>
        <w:t xml:space="preserve"> </w:t>
      </w:r>
      <w:r>
        <w:t>o</w:t>
      </w:r>
      <w:r>
        <w:rPr>
          <w:spacing w:val="1"/>
        </w:rPr>
        <w:t>p</w:t>
      </w:r>
      <w:r>
        <w:t>erates</w:t>
      </w:r>
      <w:r>
        <w:rPr>
          <w:spacing w:val="-7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9"/>
        </w:rPr>
        <w:t xml:space="preserve"> </w:t>
      </w:r>
      <w:r>
        <w:t>Austral</w:t>
      </w:r>
      <w:r>
        <w:rPr>
          <w:spacing w:val="-1"/>
        </w:rPr>
        <w:t>i</w:t>
      </w:r>
      <w:r>
        <w:t>an</w:t>
      </w:r>
      <w:r>
        <w:rPr>
          <w:spacing w:val="-7"/>
        </w:rPr>
        <w:t xml:space="preserve"> </w:t>
      </w:r>
      <w:r>
        <w:t>Na</w:t>
      </w:r>
      <w:r>
        <w:rPr>
          <w:spacing w:val="1"/>
        </w:rPr>
        <w:t>t</w:t>
      </w:r>
      <w:r>
        <w:rPr>
          <w:spacing w:val="-1"/>
        </w:rPr>
        <w:t>i</w:t>
      </w:r>
      <w:r>
        <w:t>o</w:t>
      </w:r>
      <w:r>
        <w:rPr>
          <w:spacing w:val="1"/>
        </w:rPr>
        <w:t>n</w:t>
      </w:r>
      <w:r>
        <w:t>al</w:t>
      </w:r>
      <w:r>
        <w:rPr>
          <w:spacing w:val="-7"/>
        </w:rPr>
        <w:t xml:space="preserve"> </w:t>
      </w:r>
      <w:r>
        <w:rPr>
          <w:spacing w:val="-1"/>
        </w:rPr>
        <w:t>S</w:t>
      </w:r>
      <w:r>
        <w:rPr>
          <w:spacing w:val="1"/>
        </w:rPr>
        <w:t>e</w:t>
      </w:r>
      <w:r>
        <w:rPr>
          <w:spacing w:val="-1"/>
        </w:rPr>
        <w:t>i</w:t>
      </w:r>
      <w:r>
        <w:rPr>
          <w:spacing w:val="6"/>
        </w:rPr>
        <w:t>s</w:t>
      </w:r>
      <w:r>
        <w:rPr>
          <w:spacing w:val="4"/>
        </w:rPr>
        <w:t>m</w:t>
      </w:r>
      <w:r>
        <w:rPr>
          <w:spacing w:val="-1"/>
        </w:rPr>
        <w:t>i</w:t>
      </w:r>
      <w:r>
        <w:t>c</w:t>
      </w:r>
      <w:r>
        <w:rPr>
          <w:spacing w:val="-8"/>
        </w:rPr>
        <w:t xml:space="preserve"> </w:t>
      </w:r>
      <w:r>
        <w:t>Net</w:t>
      </w:r>
      <w:r>
        <w:rPr>
          <w:spacing w:val="-3"/>
        </w:rPr>
        <w:t>w</w:t>
      </w:r>
      <w:r>
        <w:t>ork</w:t>
      </w:r>
      <w:r>
        <w:rPr>
          <w:spacing w:val="-5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h</w:t>
      </w:r>
      <w:r>
        <w:rPr>
          <w:spacing w:val="-1"/>
        </w:rPr>
        <w:t>i</w:t>
      </w:r>
      <w:r>
        <w:rPr>
          <w:spacing w:val="1"/>
        </w:rPr>
        <w:t>c</w:t>
      </w:r>
      <w:r>
        <w:t>h</w:t>
      </w:r>
      <w:r>
        <w:rPr>
          <w:spacing w:val="-8"/>
        </w:rPr>
        <w:t xml:space="preserve"> </w:t>
      </w:r>
      <w:r>
        <w:rPr>
          <w:spacing w:val="3"/>
        </w:rPr>
        <w:t>m</w:t>
      </w:r>
      <w:r>
        <w:t>o</w:t>
      </w:r>
      <w:r>
        <w:rPr>
          <w:spacing w:val="-1"/>
        </w:rPr>
        <w:t>ni</w:t>
      </w:r>
      <w:r>
        <w:t>tors</w:t>
      </w:r>
      <w:r>
        <w:rPr>
          <w:spacing w:val="-7"/>
        </w:rPr>
        <w:t xml:space="preserve"> </w:t>
      </w:r>
      <w:r>
        <w:t>se</w:t>
      </w:r>
      <w:r>
        <w:rPr>
          <w:spacing w:val="-2"/>
        </w:rPr>
        <w:t>i</w:t>
      </w:r>
      <w:r>
        <w:rPr>
          <w:spacing w:val="1"/>
        </w:rPr>
        <w:t>s</w:t>
      </w:r>
      <w:r>
        <w:rPr>
          <w:spacing w:val="4"/>
        </w:rPr>
        <w:t>m</w:t>
      </w:r>
      <w:r>
        <w:rPr>
          <w:spacing w:val="-1"/>
        </w:rPr>
        <w:t>i</w:t>
      </w:r>
      <w:r>
        <w:t>c</w:t>
      </w:r>
      <w:r>
        <w:rPr>
          <w:spacing w:val="-7"/>
        </w:rPr>
        <w:t xml:space="preserve"> </w:t>
      </w:r>
      <w:r>
        <w:t>d</w:t>
      </w:r>
      <w:r>
        <w:rPr>
          <w:spacing w:val="-1"/>
        </w:rPr>
        <w:t>a</w:t>
      </w:r>
      <w:r>
        <w:t>ta</w:t>
      </w:r>
      <w:r>
        <w:rPr>
          <w:w w:val="99"/>
        </w:rPr>
        <w:t xml:space="preserve"> </w:t>
      </w:r>
      <w:r>
        <w:rPr>
          <w:spacing w:val="2"/>
        </w:rPr>
        <w:t>f</w:t>
      </w:r>
      <w:r>
        <w:t>r</w:t>
      </w:r>
      <w:r>
        <w:rPr>
          <w:spacing w:val="-3"/>
        </w:rPr>
        <w:t>o</w:t>
      </w:r>
      <w:r>
        <w:t>m</w:t>
      </w:r>
      <w:r>
        <w:rPr>
          <w:spacing w:val="-2"/>
        </w:rPr>
        <w:t xml:space="preserve"> </w:t>
      </w:r>
      <w:r>
        <w:t>o</w:t>
      </w:r>
      <w:r>
        <w:rPr>
          <w:spacing w:val="-2"/>
        </w:rPr>
        <w:t>v</w:t>
      </w:r>
      <w:r>
        <w:t>er</w:t>
      </w:r>
      <w:r>
        <w:rPr>
          <w:spacing w:val="-6"/>
        </w:rPr>
        <w:t xml:space="preserve"> </w:t>
      </w:r>
      <w:r>
        <w:t>60</w:t>
      </w:r>
      <w:r>
        <w:rPr>
          <w:spacing w:val="-6"/>
        </w:rPr>
        <w:t xml:space="preserve"> </w:t>
      </w:r>
      <w:r>
        <w:t>sta</w:t>
      </w:r>
      <w:r>
        <w:rPr>
          <w:spacing w:val="1"/>
        </w:rPr>
        <w:t>t</w:t>
      </w:r>
      <w:r>
        <w:rPr>
          <w:spacing w:val="-1"/>
        </w:rPr>
        <w:t>i</w:t>
      </w:r>
      <w:r>
        <w:rPr>
          <w:spacing w:val="1"/>
        </w:rPr>
        <w:t>o</w:t>
      </w:r>
      <w:r>
        <w:t>ns</w:t>
      </w:r>
      <w:r>
        <w:rPr>
          <w:spacing w:val="-4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-4"/>
        </w:rPr>
        <w:t xml:space="preserve"> </w:t>
      </w:r>
      <w:r>
        <w:rPr>
          <w:spacing w:val="-1"/>
        </w:rPr>
        <w:t>A</w:t>
      </w:r>
      <w:r>
        <w:rPr>
          <w:spacing w:val="1"/>
        </w:rPr>
        <w:t>us</w:t>
      </w:r>
      <w:r>
        <w:t>tr</w:t>
      </w:r>
      <w:r>
        <w:rPr>
          <w:spacing w:val="3"/>
        </w:rPr>
        <w:t>a</w:t>
      </w:r>
      <w:r>
        <w:rPr>
          <w:spacing w:val="-1"/>
        </w:rPr>
        <w:t>li</w:t>
      </w:r>
      <w:r>
        <w:t>a</w:t>
      </w:r>
      <w:r>
        <w:rPr>
          <w:spacing w:val="-6"/>
        </w:rPr>
        <w:t xml:space="preserve"> </w:t>
      </w:r>
      <w:hyperlink w:anchor="_bookmark29" w:history="1">
        <w:r>
          <w:t>(</w:t>
        </w:r>
        <w:r>
          <w:rPr>
            <w:spacing w:val="3"/>
          </w:rPr>
          <w:t>F</w:t>
        </w:r>
        <w:r>
          <w:rPr>
            <w:spacing w:val="-1"/>
          </w:rPr>
          <w:t>i</w:t>
        </w:r>
        <w:r>
          <w:t>g</w:t>
        </w:r>
        <w:r>
          <w:rPr>
            <w:spacing w:val="-1"/>
          </w:rPr>
          <w:t>u</w:t>
        </w:r>
        <w:r>
          <w:t>re</w:t>
        </w:r>
        <w:r>
          <w:rPr>
            <w:spacing w:val="-3"/>
          </w:rPr>
          <w:t xml:space="preserve"> </w:t>
        </w:r>
        <w:r>
          <w:rPr>
            <w:spacing w:val="-1"/>
          </w:rPr>
          <w:t>33</w:t>
        </w:r>
      </w:hyperlink>
      <w:r>
        <w:t>).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t>he</w:t>
      </w:r>
      <w:r>
        <w:rPr>
          <w:spacing w:val="-6"/>
        </w:rPr>
        <w:t xml:space="preserve"> </w:t>
      </w:r>
      <w:r>
        <w:rPr>
          <w:spacing w:val="1"/>
        </w:rPr>
        <w:t>d</w:t>
      </w:r>
      <w:r>
        <w:t>a</w:t>
      </w:r>
      <w:r>
        <w:rPr>
          <w:spacing w:val="1"/>
        </w:rPr>
        <w:t>t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t>re</w:t>
      </w:r>
      <w:r>
        <w:rPr>
          <w:spacing w:val="-5"/>
        </w:rPr>
        <w:t xml:space="preserve"> </w:t>
      </w:r>
      <w:r>
        <w:t>se</w:t>
      </w:r>
      <w:r>
        <w:rPr>
          <w:spacing w:val="1"/>
        </w:rPr>
        <w:t>n</w:t>
      </w:r>
      <w:r>
        <w:t>t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</w:t>
      </w:r>
      <w:r>
        <w:rPr>
          <w:spacing w:val="1"/>
        </w:rPr>
        <w:t>c</w:t>
      </w:r>
      <w:r>
        <w:t>es</w:t>
      </w:r>
      <w:r>
        <w:rPr>
          <w:spacing w:val="1"/>
        </w:rPr>
        <w:t>s</w:t>
      </w:r>
      <w:r>
        <w:rPr>
          <w:spacing w:val="-1"/>
        </w:rPr>
        <w:t>i</w:t>
      </w:r>
      <w:r>
        <w:rPr>
          <w:spacing w:val="1"/>
        </w:rPr>
        <w:t>n</w:t>
      </w:r>
      <w:r>
        <w:t>g</w:t>
      </w:r>
      <w:r>
        <w:rPr>
          <w:spacing w:val="-6"/>
        </w:rPr>
        <w:t xml:space="preserve"> </w:t>
      </w:r>
      <w:r>
        <w:t>ce</w:t>
      </w:r>
      <w:r>
        <w:rPr>
          <w:spacing w:val="-1"/>
        </w:rPr>
        <w:t>n</w:t>
      </w:r>
      <w:r>
        <w:t>tre</w:t>
      </w:r>
      <w:r>
        <w:rPr>
          <w:spacing w:val="-4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-5"/>
        </w:rPr>
        <w:t xml:space="preserve"> </w:t>
      </w:r>
      <w:r>
        <w:rPr>
          <w:spacing w:val="1"/>
        </w:rPr>
        <w:t>C</w:t>
      </w:r>
      <w:r>
        <w:t>a</w:t>
      </w:r>
      <w:r>
        <w:rPr>
          <w:spacing w:val="1"/>
        </w:rPr>
        <w:t>n</w:t>
      </w:r>
      <w:r>
        <w:t>b</w:t>
      </w:r>
      <w:r>
        <w:rPr>
          <w:spacing w:val="-1"/>
        </w:rPr>
        <w:t>e</w:t>
      </w:r>
      <w:r>
        <w:t>rra</w:t>
      </w:r>
      <w:r>
        <w:rPr>
          <w:w w:val="99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-6"/>
        </w:rPr>
        <w:t xml:space="preserve"> </w:t>
      </w:r>
      <w:r>
        <w:rPr>
          <w:rFonts w:cs="Arial"/>
          <w:b/>
          <w:bCs/>
        </w:rPr>
        <w:t>n</w:t>
      </w:r>
      <w:r>
        <w:rPr>
          <w:rFonts w:cs="Arial"/>
          <w:b/>
          <w:bCs/>
          <w:spacing w:val="1"/>
        </w:rPr>
        <w:t>e</w:t>
      </w:r>
      <w:r>
        <w:rPr>
          <w:rFonts w:cs="Arial"/>
          <w:b/>
          <w:bCs/>
        </w:rPr>
        <w:t>a</w:t>
      </w:r>
      <w:r>
        <w:rPr>
          <w:rFonts w:cs="Arial"/>
          <w:b/>
          <w:bCs/>
          <w:spacing w:val="-1"/>
        </w:rPr>
        <w:t>r</w:t>
      </w:r>
      <w:r>
        <w:rPr>
          <w:rFonts w:cs="Arial"/>
          <w:b/>
          <w:bCs/>
        </w:rPr>
        <w:t>-</w:t>
      </w:r>
      <w:r>
        <w:rPr>
          <w:rFonts w:cs="Arial"/>
          <w:b/>
          <w:bCs/>
          <w:spacing w:val="1"/>
        </w:rPr>
        <w:t>r</w:t>
      </w:r>
      <w:r>
        <w:rPr>
          <w:rFonts w:cs="Arial"/>
          <w:b/>
          <w:bCs/>
        </w:rPr>
        <w:t>e</w:t>
      </w:r>
      <w:r>
        <w:rPr>
          <w:rFonts w:cs="Arial"/>
          <w:b/>
          <w:bCs/>
          <w:spacing w:val="-1"/>
        </w:rPr>
        <w:t>a</w:t>
      </w:r>
      <w:r>
        <w:rPr>
          <w:rFonts w:cs="Arial"/>
          <w:b/>
          <w:bCs/>
        </w:rPr>
        <w:t>l</w:t>
      </w:r>
      <w:r>
        <w:rPr>
          <w:rFonts w:cs="Arial"/>
          <w:b/>
          <w:bCs/>
          <w:spacing w:val="-6"/>
        </w:rPr>
        <w:t xml:space="preserve"> </w:t>
      </w:r>
      <w:r>
        <w:rPr>
          <w:rFonts w:cs="Arial"/>
          <w:b/>
          <w:bCs/>
        </w:rPr>
        <w:t>ti</w:t>
      </w:r>
      <w:r>
        <w:rPr>
          <w:rFonts w:cs="Arial"/>
          <w:b/>
          <w:bCs/>
          <w:spacing w:val="3"/>
        </w:rPr>
        <w:t>m</w:t>
      </w:r>
      <w:r>
        <w:rPr>
          <w:rFonts w:cs="Arial"/>
          <w:b/>
          <w:bCs/>
        </w:rPr>
        <w:t>e</w:t>
      </w:r>
      <w:r>
        <w:t>;</w:t>
      </w:r>
      <w:r>
        <w:rPr>
          <w:spacing w:val="-6"/>
        </w:rPr>
        <w:t xml:space="preserve"> </w:t>
      </w:r>
      <w:r>
        <w:t>t</w:t>
      </w:r>
      <w:r>
        <w:rPr>
          <w:spacing w:val="1"/>
        </w:rPr>
        <w:t>h</w:t>
      </w:r>
      <w:r>
        <w:t>at</w:t>
      </w:r>
      <w:r>
        <w:rPr>
          <w:spacing w:val="-4"/>
        </w:rPr>
        <w:t xml:space="preserve"> </w:t>
      </w:r>
      <w:r>
        <w:rPr>
          <w:spacing w:val="-1"/>
        </w:rPr>
        <w:t>i</w:t>
      </w:r>
      <w:r>
        <w:rPr>
          <w:spacing w:val="1"/>
        </w:rPr>
        <w:t>s</w:t>
      </w:r>
      <w:r>
        <w:t>,</w:t>
      </w:r>
      <w:r>
        <w:rPr>
          <w:spacing w:val="-6"/>
        </w:rPr>
        <w:t xml:space="preserve"> </w:t>
      </w:r>
      <w:r>
        <w:t>t</w:t>
      </w:r>
      <w:r>
        <w:rPr>
          <w:spacing w:val="1"/>
        </w:rPr>
        <w:t>he</w:t>
      </w:r>
      <w:r>
        <w:t>y</w:t>
      </w:r>
      <w:r>
        <w:rPr>
          <w:spacing w:val="-7"/>
        </w:rPr>
        <w:t xml:space="preserve"> </w:t>
      </w:r>
      <w:r>
        <w:t>ar</w:t>
      </w:r>
      <w:r>
        <w:rPr>
          <w:spacing w:val="1"/>
        </w:rPr>
        <w:t>r</w:t>
      </w:r>
      <w:r>
        <w:rPr>
          <w:spacing w:val="-1"/>
        </w:rPr>
        <w:t>i</w:t>
      </w:r>
      <w:r>
        <w:rPr>
          <w:spacing w:val="1"/>
        </w:rPr>
        <w:t>v</w:t>
      </w:r>
      <w:r>
        <w:t>e</w:t>
      </w:r>
      <w:r>
        <w:rPr>
          <w:spacing w:val="-4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i</w:t>
      </w:r>
      <w:r>
        <w:t>thin</w:t>
      </w:r>
      <w:r>
        <w:rPr>
          <w:spacing w:val="-6"/>
        </w:rPr>
        <w:t xml:space="preserve"> </w:t>
      </w:r>
      <w:r>
        <w:rPr>
          <w:spacing w:val="1"/>
        </w:rPr>
        <w:t>a</w:t>
      </w:r>
      <w:r>
        <w:t>b</w:t>
      </w:r>
      <w:r>
        <w:rPr>
          <w:spacing w:val="-1"/>
        </w:rPr>
        <w:t>o</w:t>
      </w:r>
      <w:r>
        <w:t>ut</w:t>
      </w:r>
      <w:r>
        <w:rPr>
          <w:spacing w:val="-4"/>
        </w:rPr>
        <w:t xml:space="preserve"> </w:t>
      </w:r>
      <w:r>
        <w:t>10</w:t>
      </w:r>
      <w:r>
        <w:rPr>
          <w:spacing w:val="-4"/>
        </w:rPr>
        <w:t xml:space="preserve"> </w:t>
      </w:r>
      <w:r>
        <w:t>s</w:t>
      </w:r>
      <w:r>
        <w:rPr>
          <w:spacing w:val="1"/>
        </w:rPr>
        <w:t>ec</w:t>
      </w:r>
      <w:r>
        <w:t>o</w:t>
      </w:r>
      <w:r>
        <w:rPr>
          <w:spacing w:val="-1"/>
        </w:rPr>
        <w:t>n</w:t>
      </w:r>
      <w:r>
        <w:t>ds</w:t>
      </w:r>
      <w:r>
        <w:rPr>
          <w:spacing w:val="-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b</w:t>
      </w:r>
      <w:r>
        <w:rPr>
          <w:spacing w:val="-1"/>
        </w:rPr>
        <w:t>e</w:t>
      </w:r>
      <w:r>
        <w:rPr>
          <w:spacing w:val="1"/>
        </w:rPr>
        <w:t>i</w:t>
      </w:r>
      <w:r>
        <w:t>ng</w:t>
      </w:r>
      <w:r>
        <w:rPr>
          <w:spacing w:val="-6"/>
        </w:rPr>
        <w:t xml:space="preserve"> </w:t>
      </w:r>
      <w:r>
        <w:t>recor</w:t>
      </w:r>
      <w:r>
        <w:rPr>
          <w:spacing w:val="3"/>
        </w:rPr>
        <w:t>d</w:t>
      </w:r>
      <w:r>
        <w:rPr>
          <w:spacing w:val="-1"/>
        </w:rPr>
        <w:t>e</w:t>
      </w:r>
      <w:r>
        <w:t>d</w:t>
      </w:r>
      <w:r>
        <w:rPr>
          <w:spacing w:val="-4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</w:t>
      </w:r>
      <w:r>
        <w:rPr>
          <w:spacing w:val="1"/>
        </w:rPr>
        <w:t>e</w:t>
      </w:r>
      <w:r>
        <w:rPr>
          <w:spacing w:val="-1"/>
        </w:rPr>
        <w:t>i</w:t>
      </w:r>
      <w:r>
        <w:rPr>
          <w:spacing w:val="1"/>
        </w:rPr>
        <w:t>s</w:t>
      </w:r>
      <w:r>
        <w:rPr>
          <w:spacing w:val="4"/>
        </w:rPr>
        <w:t>m</w:t>
      </w:r>
      <w:r>
        <w:rPr>
          <w:spacing w:val="-3"/>
        </w:rPr>
        <w:t>o</w:t>
      </w:r>
      <w:r>
        <w:rPr>
          <w:spacing w:val="4"/>
        </w:rPr>
        <w:t>m</w:t>
      </w:r>
      <w:r>
        <w:t>et</w:t>
      </w:r>
      <w:r>
        <w:rPr>
          <w:spacing w:val="-1"/>
        </w:rPr>
        <w:t>e</w:t>
      </w:r>
      <w:r>
        <w:t>r.</w:t>
      </w:r>
      <w:r>
        <w:rPr>
          <w:w w:val="99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rPr>
          <w:spacing w:val="1"/>
        </w:rPr>
        <w:t>a</w:t>
      </w:r>
      <w:r>
        <w:rPr>
          <w:spacing w:val="-1"/>
        </w:rPr>
        <w:t>l</w:t>
      </w:r>
      <w:r>
        <w:rPr>
          <w:spacing w:val="1"/>
        </w:rPr>
        <w:t>s</w:t>
      </w:r>
      <w:r>
        <w:t>o</w:t>
      </w:r>
      <w:r>
        <w:rPr>
          <w:spacing w:val="-7"/>
        </w:rPr>
        <w:t xml:space="preserve"> </w:t>
      </w:r>
      <w:r>
        <w:rPr>
          <w:spacing w:val="1"/>
        </w:rPr>
        <w:t>o</w:t>
      </w:r>
      <w:r>
        <w:t>bt</w:t>
      </w:r>
      <w:r>
        <w:rPr>
          <w:spacing w:val="1"/>
        </w:rPr>
        <w:t>a</w:t>
      </w:r>
      <w:r>
        <w:rPr>
          <w:spacing w:val="-1"/>
        </w:rPr>
        <w:t>i</w:t>
      </w:r>
      <w:r>
        <w:t>n</w:t>
      </w:r>
      <w:r>
        <w:rPr>
          <w:spacing w:val="1"/>
        </w:rPr>
        <w:t>e</w:t>
      </w:r>
      <w:r>
        <w:t>d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rPr>
          <w:spacing w:val="1"/>
        </w:rPr>
        <w:t>n</w:t>
      </w:r>
      <w:r>
        <w:t>e</w:t>
      </w:r>
      <w:r>
        <w:rPr>
          <w:spacing w:val="-1"/>
        </w:rPr>
        <w:t>a</w:t>
      </w:r>
      <w:r>
        <w:rPr>
          <w:spacing w:val="3"/>
        </w:rPr>
        <w:t>r</w:t>
      </w:r>
      <w:r>
        <w:t>-re</w:t>
      </w:r>
      <w:r>
        <w:rPr>
          <w:spacing w:val="-1"/>
        </w:rPr>
        <w:t>a</w:t>
      </w:r>
      <w:r>
        <w:t>l</w:t>
      </w:r>
      <w:r>
        <w:rPr>
          <w:spacing w:val="-7"/>
        </w:rPr>
        <w:t xml:space="preserve"> </w:t>
      </w:r>
      <w:r>
        <w:rPr>
          <w:spacing w:val="1"/>
        </w:rPr>
        <w:t>t</w:t>
      </w:r>
      <w:r>
        <w:rPr>
          <w:spacing w:val="-1"/>
        </w:rPr>
        <w:t>i</w:t>
      </w:r>
      <w:r>
        <w:rPr>
          <w:spacing w:val="4"/>
        </w:rPr>
        <w:t>m</w:t>
      </w:r>
      <w:r>
        <w:t>e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t>r</w:t>
      </w:r>
      <w:r>
        <w:rPr>
          <w:spacing w:val="-3"/>
        </w:rPr>
        <w:t>o</w:t>
      </w:r>
      <w:r>
        <w:t>m</w:t>
      </w:r>
      <w:r>
        <w:rPr>
          <w:spacing w:val="-3"/>
        </w:rPr>
        <w:t xml:space="preserve"> </w:t>
      </w:r>
      <w:r>
        <w:t>o</w:t>
      </w:r>
      <w:r>
        <w:rPr>
          <w:spacing w:val="-2"/>
        </w:rPr>
        <w:t>v</w:t>
      </w:r>
      <w:r>
        <w:t>er</w:t>
      </w:r>
      <w:r>
        <w:rPr>
          <w:spacing w:val="-7"/>
        </w:rPr>
        <w:t xml:space="preserve"> </w:t>
      </w:r>
      <w:r>
        <w:t>130</w:t>
      </w:r>
      <w:r>
        <w:rPr>
          <w:spacing w:val="-4"/>
        </w:rPr>
        <w:t xml:space="preserve"> </w:t>
      </w:r>
      <w:r>
        <w:t>sta</w:t>
      </w:r>
      <w:r>
        <w:rPr>
          <w:spacing w:val="-1"/>
        </w:rPr>
        <w:t>ti</w:t>
      </w:r>
      <w:r>
        <w:rPr>
          <w:spacing w:val="1"/>
        </w:rPr>
        <w:t>o</w:t>
      </w:r>
      <w:r>
        <w:t>ns</w:t>
      </w:r>
      <w:r>
        <w:rPr>
          <w:spacing w:val="-6"/>
        </w:rPr>
        <w:t xml:space="preserve"> </w:t>
      </w:r>
      <w:r>
        <w:t>b</w:t>
      </w:r>
      <w:r>
        <w:rPr>
          <w:spacing w:val="1"/>
        </w:rPr>
        <w:t>e</w:t>
      </w:r>
      <w:r>
        <w:rPr>
          <w:spacing w:val="-1"/>
        </w:rPr>
        <w:t>l</w:t>
      </w:r>
      <w:r>
        <w:t>o</w:t>
      </w:r>
      <w:r>
        <w:rPr>
          <w:spacing w:val="1"/>
        </w:rPr>
        <w:t>n</w:t>
      </w:r>
      <w:r>
        <w:t>ging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o</w:t>
      </w:r>
      <w:r>
        <w:rPr>
          <w:spacing w:val="-6"/>
        </w:rPr>
        <w:t xml:space="preserve"> </w:t>
      </w:r>
      <w:r>
        <w:rPr>
          <w:spacing w:val="1"/>
        </w:rPr>
        <w:t>o</w:t>
      </w:r>
      <w:r>
        <w:rPr>
          <w:spacing w:val="-2"/>
        </w:rPr>
        <w:t>v</w:t>
      </w:r>
      <w:r>
        <w:t>er</w:t>
      </w:r>
      <w:r>
        <w:rPr>
          <w:spacing w:val="4"/>
        </w:rPr>
        <w:t>s</w:t>
      </w:r>
      <w:r>
        <w:t>e</w:t>
      </w:r>
      <w:r>
        <w:rPr>
          <w:spacing w:val="-1"/>
        </w:rPr>
        <w:t>a</w:t>
      </w:r>
      <w:r>
        <w:t>s</w:t>
      </w:r>
      <w:r>
        <w:rPr>
          <w:spacing w:val="-6"/>
        </w:rPr>
        <w:t xml:space="preserve"> </w:t>
      </w:r>
      <w:r>
        <w:t>n</w:t>
      </w:r>
      <w:r>
        <w:rPr>
          <w:spacing w:val="-1"/>
        </w:rPr>
        <w:t>a</w:t>
      </w:r>
      <w:r>
        <w:rPr>
          <w:spacing w:val="2"/>
        </w:rPr>
        <w:t>t</w:t>
      </w:r>
      <w:r>
        <w:rPr>
          <w:spacing w:val="-1"/>
        </w:rPr>
        <w:t>i</w:t>
      </w:r>
      <w:r>
        <w:rPr>
          <w:spacing w:val="1"/>
        </w:rPr>
        <w:t>o</w:t>
      </w:r>
      <w:r>
        <w:t>n</w:t>
      </w:r>
      <w:r>
        <w:rPr>
          <w:spacing w:val="-1"/>
        </w:rPr>
        <w:t>a</w:t>
      </w:r>
      <w:r>
        <w:t>l</w:t>
      </w:r>
      <w:r>
        <w:rPr>
          <w:spacing w:val="-6"/>
        </w:rPr>
        <w:t xml:space="preserve"> </w:t>
      </w:r>
      <w:r>
        <w:t>se</w:t>
      </w:r>
      <w:r>
        <w:rPr>
          <w:spacing w:val="-2"/>
        </w:rPr>
        <w:t>i</w:t>
      </w:r>
      <w:r>
        <w:rPr>
          <w:spacing w:val="1"/>
        </w:rPr>
        <w:t>s</w:t>
      </w:r>
      <w:r>
        <w:rPr>
          <w:spacing w:val="4"/>
        </w:rPr>
        <w:t>m</w:t>
      </w:r>
      <w:r>
        <w:rPr>
          <w:spacing w:val="-1"/>
        </w:rPr>
        <w:t>i</w:t>
      </w:r>
      <w:r>
        <w:t>c</w:t>
      </w:r>
      <w:r>
        <w:rPr>
          <w:w w:val="99"/>
        </w:rPr>
        <w:t xml:space="preserve"> </w:t>
      </w:r>
      <w:r>
        <w:t>n</w:t>
      </w:r>
      <w:r>
        <w:rPr>
          <w:spacing w:val="-1"/>
        </w:rPr>
        <w:t>e</w:t>
      </w:r>
      <w:r>
        <w:rPr>
          <w:spacing w:val="2"/>
        </w:rPr>
        <w:t>t</w:t>
      </w:r>
      <w:r>
        <w:rPr>
          <w:spacing w:val="-3"/>
        </w:rPr>
        <w:t>w</w:t>
      </w:r>
      <w:r>
        <w:t>or</w:t>
      </w:r>
      <w:r>
        <w:rPr>
          <w:spacing w:val="4"/>
        </w:rPr>
        <w:t>k</w:t>
      </w:r>
      <w:r>
        <w:rPr>
          <w:spacing w:val="1"/>
        </w:rPr>
        <w:t>s</w:t>
      </w:r>
      <w:r>
        <w:t>.</w:t>
      </w:r>
      <w:r>
        <w:rPr>
          <w:spacing w:val="-7"/>
        </w:rPr>
        <w:t xml:space="preserve"> </w:t>
      </w:r>
      <w:r>
        <w:rPr>
          <w:spacing w:val="2"/>
        </w:rPr>
        <w:t>T</w:t>
      </w:r>
      <w:r>
        <w:t>he</w:t>
      </w:r>
      <w:r>
        <w:rPr>
          <w:spacing w:val="-7"/>
        </w:rPr>
        <w:t xml:space="preserve"> </w:t>
      </w:r>
      <w:r>
        <w:t>d</w:t>
      </w:r>
      <w:r>
        <w:rPr>
          <w:spacing w:val="-1"/>
        </w:rPr>
        <w:t>a</w:t>
      </w:r>
      <w:r>
        <w:t>ta</w:t>
      </w:r>
      <w:r>
        <w:rPr>
          <w:spacing w:val="-7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>nal</w:t>
      </w:r>
      <w:r>
        <w:rPr>
          <w:spacing w:val="-5"/>
        </w:rPr>
        <w:t>y</w:t>
      </w:r>
      <w:r>
        <w:rPr>
          <w:spacing w:val="1"/>
        </w:rPr>
        <w:t>se</w:t>
      </w:r>
      <w:r>
        <w:t>d</w:t>
      </w:r>
      <w:r>
        <w:rPr>
          <w:spacing w:val="-7"/>
        </w:rPr>
        <w:t xml:space="preserve"> </w:t>
      </w:r>
      <w:r>
        <w:rPr>
          <w:spacing w:val="-1"/>
        </w:rPr>
        <w:t>a</w:t>
      </w:r>
      <w:r>
        <w:rPr>
          <w:spacing w:val="1"/>
        </w:rPr>
        <w:t>u</w:t>
      </w:r>
      <w:r>
        <w:t>to</w:t>
      </w:r>
      <w:r>
        <w:rPr>
          <w:spacing w:val="3"/>
        </w:rPr>
        <w:t>m</w:t>
      </w:r>
      <w:r>
        <w:t>at</w:t>
      </w:r>
      <w:r>
        <w:rPr>
          <w:spacing w:val="-2"/>
        </w:rPr>
        <w:t>i</w:t>
      </w:r>
      <w:r>
        <w:rPr>
          <w:spacing w:val="1"/>
        </w:rPr>
        <w:t>c</w:t>
      </w:r>
      <w:r>
        <w:t>a</w:t>
      </w:r>
      <w:r>
        <w:rPr>
          <w:spacing w:val="-2"/>
        </w:rPr>
        <w:t>l</w:t>
      </w:r>
      <w:r>
        <w:rPr>
          <w:spacing w:val="3"/>
        </w:rPr>
        <w:t>l</w:t>
      </w:r>
      <w:r>
        <w:t>y</w:t>
      </w:r>
      <w:r>
        <w:rPr>
          <w:spacing w:val="-8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7"/>
        </w:rPr>
        <w:t xml:space="preserve"> </w:t>
      </w:r>
      <w:r>
        <w:rPr>
          <w:spacing w:val="2"/>
        </w:rPr>
        <w:t>r</w:t>
      </w:r>
      <w:r>
        <w:t>ev</w:t>
      </w:r>
      <w:r>
        <w:rPr>
          <w:spacing w:val="2"/>
        </w:rPr>
        <w:t>i</w:t>
      </w:r>
      <w:r>
        <w:rPr>
          <w:spacing w:val="1"/>
        </w:rPr>
        <w:t>e</w:t>
      </w:r>
      <w:r>
        <w:rPr>
          <w:spacing w:val="-3"/>
        </w:rPr>
        <w:t>w</w:t>
      </w:r>
      <w:r>
        <w:rPr>
          <w:spacing w:val="1"/>
        </w:rPr>
        <w:t>e</w:t>
      </w:r>
      <w:r>
        <w:t>d</w:t>
      </w:r>
      <w:r>
        <w:rPr>
          <w:spacing w:val="-7"/>
        </w:rPr>
        <w:t xml:space="preserve"> </w:t>
      </w:r>
      <w:r>
        <w:rPr>
          <w:spacing w:val="3"/>
        </w:rPr>
        <w:t>b</w:t>
      </w:r>
      <w:r>
        <w:t>y</w:t>
      </w:r>
      <w:r>
        <w:rPr>
          <w:spacing w:val="-9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rFonts w:cs="Arial"/>
          <w:b/>
          <w:bCs/>
        </w:rPr>
        <w:t>s</w:t>
      </w:r>
      <w:r>
        <w:rPr>
          <w:rFonts w:cs="Arial"/>
          <w:b/>
          <w:bCs/>
          <w:spacing w:val="-1"/>
        </w:rPr>
        <w:t>e</w:t>
      </w:r>
      <w:r>
        <w:rPr>
          <w:rFonts w:cs="Arial"/>
          <w:b/>
          <w:bCs/>
          <w:spacing w:val="2"/>
        </w:rPr>
        <w:t>i</w:t>
      </w:r>
      <w:r>
        <w:rPr>
          <w:rFonts w:cs="Arial"/>
          <w:b/>
          <w:bCs/>
        </w:rPr>
        <w:t>smolo</w:t>
      </w:r>
      <w:r>
        <w:rPr>
          <w:rFonts w:cs="Arial"/>
          <w:b/>
          <w:bCs/>
          <w:spacing w:val="1"/>
        </w:rPr>
        <w:t>g</w:t>
      </w:r>
      <w:r>
        <w:rPr>
          <w:rFonts w:cs="Arial"/>
          <w:b/>
          <w:bCs/>
        </w:rPr>
        <w:t>is</w:t>
      </w:r>
      <w:r>
        <w:rPr>
          <w:rFonts w:cs="Arial"/>
          <w:b/>
          <w:bCs/>
          <w:spacing w:val="1"/>
        </w:rPr>
        <w:t>t</w:t>
      </w:r>
      <w:r>
        <w:t>.</w:t>
      </w:r>
      <w:r>
        <w:rPr>
          <w:spacing w:val="-5"/>
        </w:rPr>
        <w:t xml:space="preserve"> </w:t>
      </w:r>
      <w:r>
        <w:rPr>
          <w:spacing w:val="3"/>
        </w:rPr>
        <w:t>T</w:t>
      </w:r>
      <w:r>
        <w:t>he</w:t>
      </w:r>
      <w:r>
        <w:rPr>
          <w:spacing w:val="-7"/>
        </w:rPr>
        <w:t xml:space="preserve"> </w:t>
      </w:r>
      <w:r>
        <w:t>resu</w:t>
      </w:r>
      <w:r>
        <w:rPr>
          <w:spacing w:val="-2"/>
        </w:rPr>
        <w:t>l</w:t>
      </w:r>
      <w:r>
        <w:t>ts</w:t>
      </w:r>
      <w:r>
        <w:rPr>
          <w:spacing w:val="-6"/>
        </w:rPr>
        <w:t xml:space="preserve"> </w:t>
      </w:r>
      <w:r>
        <w:t>are</w:t>
      </w:r>
      <w:r>
        <w:rPr>
          <w:w w:val="99"/>
        </w:rPr>
        <w:t xml:space="preserve"> </w:t>
      </w:r>
      <w:r>
        <w:t>p</w:t>
      </w:r>
      <w:r>
        <w:rPr>
          <w:spacing w:val="-1"/>
        </w:rPr>
        <w:t>o</w:t>
      </w:r>
      <w:r>
        <w:rPr>
          <w:spacing w:val="1"/>
        </w:rPr>
        <w:t>s</w:t>
      </w:r>
      <w:r>
        <w:t>ted</w:t>
      </w:r>
      <w:r>
        <w:rPr>
          <w:spacing w:val="-6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6"/>
        </w:rPr>
        <w:t xml:space="preserve"> </w:t>
      </w:r>
      <w:r>
        <w:t>G</w:t>
      </w:r>
      <w:r>
        <w:rPr>
          <w:spacing w:val="1"/>
        </w:rPr>
        <w:t>e</w:t>
      </w:r>
      <w:r>
        <w:t>os</w:t>
      </w:r>
      <w:r>
        <w:rPr>
          <w:spacing w:val="1"/>
        </w:rPr>
        <w:t>c</w:t>
      </w:r>
      <w:r>
        <w:rPr>
          <w:spacing w:val="-1"/>
        </w:rPr>
        <w:t>i</w:t>
      </w:r>
      <w:r>
        <w:t>e</w:t>
      </w:r>
      <w:r>
        <w:rPr>
          <w:spacing w:val="-1"/>
        </w:rPr>
        <w:t>n</w:t>
      </w:r>
      <w:r>
        <w:rPr>
          <w:spacing w:val="1"/>
        </w:rPr>
        <w:t>c</w:t>
      </w:r>
      <w:r>
        <w:t>e</w:t>
      </w:r>
      <w:r>
        <w:rPr>
          <w:spacing w:val="-5"/>
        </w:rPr>
        <w:t xml:space="preserve"> </w:t>
      </w:r>
      <w:r>
        <w:rPr>
          <w:spacing w:val="-1"/>
        </w:rPr>
        <w:t>A</w:t>
      </w:r>
      <w:r>
        <w:t>ustral</w:t>
      </w:r>
      <w:r>
        <w:rPr>
          <w:spacing w:val="-1"/>
        </w:rPr>
        <w:t>i</w:t>
      </w:r>
      <w:r>
        <w:t>a</w:t>
      </w:r>
      <w:r>
        <w:rPr>
          <w:spacing w:val="-5"/>
        </w:rPr>
        <w:t xml:space="preserve"> </w:t>
      </w:r>
      <w:r>
        <w:t>webs</w:t>
      </w:r>
      <w:r>
        <w:rPr>
          <w:spacing w:val="1"/>
        </w:rPr>
        <w:t>i</w:t>
      </w:r>
      <w:r>
        <w:t>te</w:t>
      </w:r>
      <w:r>
        <w:rPr>
          <w:spacing w:val="-5"/>
        </w:rPr>
        <w:t xml:space="preserve"> </w:t>
      </w:r>
      <w:r>
        <w:t>w</w:t>
      </w:r>
      <w:r>
        <w:rPr>
          <w:spacing w:val="-1"/>
        </w:rPr>
        <w:t>i</w:t>
      </w:r>
      <w:r>
        <w:t>t</w:t>
      </w:r>
      <w:r>
        <w:rPr>
          <w:spacing w:val="1"/>
        </w:rPr>
        <w:t>h</w:t>
      </w:r>
      <w:r>
        <w:rPr>
          <w:spacing w:val="-1"/>
        </w:rPr>
        <w:t>i</w:t>
      </w:r>
      <w:r>
        <w:t>n</w:t>
      </w:r>
      <w:r>
        <w:rPr>
          <w:spacing w:val="-5"/>
        </w:rPr>
        <w:t xml:space="preserve"> </w:t>
      </w:r>
      <w:r>
        <w:t>a</w:t>
      </w:r>
      <w:r>
        <w:rPr>
          <w:spacing w:val="1"/>
        </w:rPr>
        <w:t>b</w:t>
      </w:r>
      <w:r>
        <w:t>o</w:t>
      </w:r>
      <w:r>
        <w:rPr>
          <w:spacing w:val="-1"/>
        </w:rPr>
        <w:t>u</w:t>
      </w:r>
      <w:r>
        <w:t>t</w:t>
      </w:r>
      <w:r>
        <w:rPr>
          <w:spacing w:val="-6"/>
        </w:rPr>
        <w:t xml:space="preserve"> </w:t>
      </w:r>
      <w:r>
        <w:rPr>
          <w:spacing w:val="1"/>
        </w:rPr>
        <w:t>1</w:t>
      </w:r>
      <w:r>
        <w:t>5</w:t>
      </w:r>
      <w:r>
        <w:rPr>
          <w:spacing w:val="-7"/>
        </w:rPr>
        <w:t xml:space="preserve"> </w:t>
      </w:r>
      <w:r>
        <w:rPr>
          <w:spacing w:val="3"/>
        </w:rPr>
        <w:t>m</w:t>
      </w:r>
      <w:r>
        <w:rPr>
          <w:spacing w:val="-1"/>
        </w:rPr>
        <w:t>i</w:t>
      </w:r>
      <w:r>
        <w:t>n</w:t>
      </w:r>
      <w:r>
        <w:rPr>
          <w:spacing w:val="-1"/>
        </w:rPr>
        <w:t>u</w:t>
      </w:r>
      <w:r>
        <w:t>tes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5"/>
        </w:rPr>
        <w:t xml:space="preserve"> </w:t>
      </w:r>
      <w:r>
        <w:t>e</w:t>
      </w:r>
      <w:r>
        <w:rPr>
          <w:spacing w:val="-1"/>
        </w:rPr>
        <w:t>a</w:t>
      </w:r>
      <w:r>
        <w:t>rt</w:t>
      </w:r>
      <w:r>
        <w:rPr>
          <w:spacing w:val="1"/>
        </w:rPr>
        <w:t>h</w:t>
      </w:r>
      <w:r>
        <w:t>q</w:t>
      </w:r>
      <w:r>
        <w:rPr>
          <w:spacing w:val="-1"/>
        </w:rPr>
        <w:t>u</w:t>
      </w:r>
      <w:r>
        <w:t>a</w:t>
      </w:r>
      <w:r>
        <w:rPr>
          <w:spacing w:val="3"/>
        </w:rPr>
        <w:t>k</w:t>
      </w:r>
      <w:r>
        <w:t>e's</w:t>
      </w:r>
      <w:r>
        <w:rPr>
          <w:spacing w:val="-6"/>
        </w:rPr>
        <w:t xml:space="preserve"> </w:t>
      </w:r>
      <w:r>
        <w:t>or</w:t>
      </w:r>
      <w:r>
        <w:rPr>
          <w:spacing w:val="-1"/>
        </w:rPr>
        <w:t>i</w:t>
      </w:r>
      <w:r>
        <w:t>gin</w:t>
      </w:r>
      <w:r>
        <w:rPr>
          <w:spacing w:val="-6"/>
        </w:rPr>
        <w:t xml:space="preserve"> </w:t>
      </w:r>
      <w:r>
        <w:rPr>
          <w:spacing w:val="-1"/>
        </w:rPr>
        <w:t>ti</w:t>
      </w:r>
      <w:r>
        <w:rPr>
          <w:spacing w:val="4"/>
        </w:rPr>
        <w:t>m</w:t>
      </w:r>
      <w:r>
        <w:t>e</w:t>
      </w:r>
    </w:p>
    <w:p w:rsidR="00390CA3" w:rsidRDefault="00BD6A69">
      <w:pPr>
        <w:pStyle w:val="BodyText"/>
        <w:numPr>
          <w:ilvl w:val="0"/>
          <w:numId w:val="12"/>
        </w:numPr>
        <w:tabs>
          <w:tab w:val="left" w:pos="525"/>
        </w:tabs>
        <w:spacing w:before="2"/>
        <w:ind w:left="525"/>
      </w:pPr>
      <w:r>
        <w:rPr>
          <w:spacing w:val="1"/>
        </w:rPr>
        <w:t>t</w:t>
      </w:r>
      <w:r>
        <w:t>he</w:t>
      </w:r>
      <w:r>
        <w:rPr>
          <w:spacing w:val="-8"/>
        </w:rPr>
        <w:t xml:space="preserve"> </w:t>
      </w:r>
      <w:r>
        <w:rPr>
          <w:spacing w:val="1"/>
        </w:rPr>
        <w:t>t</w:t>
      </w:r>
      <w:r>
        <w:rPr>
          <w:spacing w:val="-1"/>
        </w:rPr>
        <w:t>i</w:t>
      </w:r>
      <w:r>
        <w:rPr>
          <w:spacing w:val="4"/>
        </w:rPr>
        <w:t>m</w:t>
      </w:r>
      <w:r>
        <w:t>e</w:t>
      </w:r>
      <w:r>
        <w:rPr>
          <w:spacing w:val="-8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h</w:t>
      </w:r>
      <w:r>
        <w:t>en</w:t>
      </w:r>
      <w:r>
        <w:rPr>
          <w:spacing w:val="-7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8"/>
        </w:rPr>
        <w:t xml:space="preserve"> </w:t>
      </w:r>
      <w:r>
        <w:rPr>
          <w:spacing w:val="1"/>
        </w:rPr>
        <w:t>e</w:t>
      </w:r>
      <w:r>
        <w:t>ar</w:t>
      </w:r>
      <w:r>
        <w:rPr>
          <w:spacing w:val="2"/>
        </w:rPr>
        <w:t>t</w:t>
      </w:r>
      <w:r>
        <w:t>h</w:t>
      </w:r>
      <w:r>
        <w:rPr>
          <w:spacing w:val="-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8"/>
        </w:rPr>
        <w:t xml:space="preserve"> </w:t>
      </w:r>
      <w:r>
        <w:rPr>
          <w:spacing w:val="-1"/>
        </w:rPr>
        <w:t>o</w:t>
      </w:r>
      <w:r>
        <w:rPr>
          <w:spacing w:val="1"/>
        </w:rPr>
        <w:t>cc</w:t>
      </w:r>
      <w:r>
        <w:t>ur</w:t>
      </w:r>
      <w:r>
        <w:rPr>
          <w:spacing w:val="1"/>
        </w:rPr>
        <w:t>r</w:t>
      </w:r>
      <w:r>
        <w:t>e</w:t>
      </w:r>
      <w:r>
        <w:rPr>
          <w:spacing w:val="-1"/>
        </w:rPr>
        <w:t>d</w:t>
      </w:r>
      <w:r>
        <w:t>).</w:t>
      </w:r>
    </w:p>
    <w:p w:rsidR="00390CA3" w:rsidRDefault="00390CA3">
      <w:pPr>
        <w:sectPr w:rsidR="00390CA3">
          <w:footerReference w:type="default" r:id="rId112"/>
          <w:pgSz w:w="11907" w:h="16840"/>
          <w:pgMar w:top="1560" w:right="1280" w:bottom="780" w:left="1280" w:header="0" w:footer="585" w:gutter="0"/>
          <w:cols w:space="720"/>
        </w:sect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7" w:line="200" w:lineRule="exact"/>
        <w:rPr>
          <w:sz w:val="20"/>
          <w:szCs w:val="20"/>
        </w:rPr>
      </w:pPr>
    </w:p>
    <w:p w:rsidR="00390CA3" w:rsidRDefault="00BD6A69">
      <w:pPr>
        <w:ind w:left="138" w:right="1060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AU" w:eastAsia="en-AU"/>
        </w:rPr>
        <w:drawing>
          <wp:inline distT="0" distB="0" distL="0" distR="0">
            <wp:extent cx="5319395" cy="4110990"/>
            <wp:effectExtent l="0" t="0" r="0" b="3810"/>
            <wp:docPr id="31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395" cy="411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CA3" w:rsidRDefault="00BD6A69">
      <w:pPr>
        <w:spacing w:before="67"/>
        <w:ind w:left="138" w:right="150"/>
        <w:rPr>
          <w:rFonts w:ascii="Arial" w:eastAsia="Arial" w:hAnsi="Arial" w:cs="Arial"/>
          <w:sz w:val="18"/>
          <w:szCs w:val="18"/>
        </w:rPr>
      </w:pPr>
      <w:bookmarkStart w:id="77" w:name="_bookmark29"/>
      <w:bookmarkEnd w:id="77"/>
      <w:r>
        <w:rPr>
          <w:rFonts w:ascii="Arial" w:eastAsia="Arial" w:hAnsi="Arial" w:cs="Arial"/>
          <w:i/>
          <w:sz w:val="18"/>
          <w:szCs w:val="18"/>
        </w:rPr>
        <w:t>F</w:t>
      </w:r>
      <w:r>
        <w:rPr>
          <w:rFonts w:ascii="Arial" w:eastAsia="Arial" w:hAnsi="Arial" w:cs="Arial"/>
          <w:i/>
          <w:spacing w:val="1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gure</w:t>
      </w:r>
      <w:r>
        <w:rPr>
          <w:rFonts w:ascii="Arial" w:eastAsia="Arial" w:hAnsi="Arial" w:cs="Arial"/>
          <w:i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 xml:space="preserve">33: </w:t>
      </w:r>
      <w:r>
        <w:rPr>
          <w:rFonts w:ascii="Arial" w:eastAsia="Arial" w:hAnsi="Arial" w:cs="Arial"/>
          <w:i/>
          <w:spacing w:val="-3"/>
          <w:sz w:val="18"/>
          <w:szCs w:val="18"/>
        </w:rPr>
        <w:t>A</w:t>
      </w:r>
      <w:r>
        <w:rPr>
          <w:rFonts w:ascii="Arial" w:eastAsia="Arial" w:hAnsi="Arial" w:cs="Arial"/>
          <w:i/>
          <w:sz w:val="18"/>
          <w:szCs w:val="18"/>
        </w:rPr>
        <w:t>u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t</w:t>
      </w:r>
      <w:r>
        <w:rPr>
          <w:rFonts w:ascii="Arial" w:eastAsia="Arial" w:hAnsi="Arial" w:cs="Arial"/>
          <w:i/>
          <w:spacing w:val="-2"/>
          <w:sz w:val="18"/>
          <w:szCs w:val="18"/>
        </w:rPr>
        <w:t>r</w:t>
      </w:r>
      <w:r>
        <w:rPr>
          <w:rFonts w:ascii="Arial" w:eastAsia="Arial" w:hAnsi="Arial" w:cs="Arial"/>
          <w:i/>
          <w:sz w:val="18"/>
          <w:szCs w:val="18"/>
        </w:rPr>
        <w:t>al</w:t>
      </w:r>
      <w:r>
        <w:rPr>
          <w:rFonts w:ascii="Arial" w:eastAsia="Arial" w:hAnsi="Arial" w:cs="Arial"/>
          <w:i/>
          <w:spacing w:val="-2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an Na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z w:val="18"/>
          <w:szCs w:val="18"/>
        </w:rPr>
        <w:t>io</w:t>
      </w:r>
      <w:r>
        <w:rPr>
          <w:rFonts w:ascii="Arial" w:eastAsia="Arial" w:hAnsi="Arial" w:cs="Arial"/>
          <w:i/>
          <w:spacing w:val="-2"/>
          <w:sz w:val="18"/>
          <w:szCs w:val="18"/>
        </w:rPr>
        <w:t>n</w:t>
      </w:r>
      <w:r>
        <w:rPr>
          <w:rFonts w:ascii="Arial" w:eastAsia="Arial" w:hAnsi="Arial" w:cs="Arial"/>
          <w:i/>
          <w:sz w:val="18"/>
          <w:szCs w:val="18"/>
        </w:rPr>
        <w:t>al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Sei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pacing w:val="-2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>ogr</w:t>
      </w:r>
      <w:r>
        <w:rPr>
          <w:rFonts w:ascii="Arial" w:eastAsia="Arial" w:hAnsi="Arial" w:cs="Arial"/>
          <w:i/>
          <w:spacing w:val="-2"/>
          <w:sz w:val="18"/>
          <w:szCs w:val="18"/>
        </w:rPr>
        <w:t>a</w:t>
      </w:r>
      <w:r>
        <w:rPr>
          <w:rFonts w:ascii="Arial" w:eastAsia="Arial" w:hAnsi="Arial" w:cs="Arial"/>
          <w:i/>
          <w:sz w:val="18"/>
          <w:szCs w:val="18"/>
        </w:rPr>
        <w:t xml:space="preserve">ph </w:t>
      </w:r>
      <w:r>
        <w:rPr>
          <w:rFonts w:ascii="Arial" w:eastAsia="Arial" w:hAnsi="Arial" w:cs="Arial"/>
          <w:i/>
          <w:spacing w:val="3"/>
          <w:sz w:val="18"/>
          <w:szCs w:val="18"/>
        </w:rPr>
        <w:t>N</w:t>
      </w:r>
      <w:r>
        <w:rPr>
          <w:rFonts w:ascii="Arial" w:eastAsia="Arial" w:hAnsi="Arial" w:cs="Arial"/>
          <w:i/>
          <w:sz w:val="18"/>
          <w:szCs w:val="18"/>
        </w:rPr>
        <w:t>et</w:t>
      </w:r>
      <w:r>
        <w:rPr>
          <w:rFonts w:ascii="Arial" w:eastAsia="Arial" w:hAnsi="Arial" w:cs="Arial"/>
          <w:i/>
          <w:spacing w:val="-3"/>
          <w:sz w:val="18"/>
          <w:szCs w:val="18"/>
        </w:rPr>
        <w:t>w</w:t>
      </w:r>
      <w:r>
        <w:rPr>
          <w:rFonts w:ascii="Arial" w:eastAsia="Arial" w:hAnsi="Arial" w:cs="Arial"/>
          <w:i/>
          <w:sz w:val="18"/>
          <w:szCs w:val="18"/>
        </w:rPr>
        <w:t>ork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S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z w:val="18"/>
          <w:szCs w:val="18"/>
        </w:rPr>
        <w:t>at</w:t>
      </w:r>
      <w:r>
        <w:rPr>
          <w:rFonts w:ascii="Arial" w:eastAsia="Arial" w:hAnsi="Arial" w:cs="Arial"/>
          <w:i/>
          <w:spacing w:val="1"/>
          <w:sz w:val="18"/>
          <w:szCs w:val="18"/>
        </w:rPr>
        <w:t>i</w:t>
      </w:r>
      <w:r>
        <w:rPr>
          <w:rFonts w:ascii="Arial" w:eastAsia="Arial" w:hAnsi="Arial" w:cs="Arial"/>
          <w:i/>
          <w:spacing w:val="-2"/>
          <w:sz w:val="18"/>
          <w:szCs w:val="18"/>
        </w:rPr>
        <w:t>on</w:t>
      </w:r>
      <w:r>
        <w:rPr>
          <w:rFonts w:ascii="Arial" w:eastAsia="Arial" w:hAnsi="Arial" w:cs="Arial"/>
          <w:i/>
          <w:sz w:val="18"/>
          <w:szCs w:val="18"/>
        </w:rPr>
        <w:t>s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rep</w:t>
      </w:r>
      <w:r>
        <w:rPr>
          <w:rFonts w:ascii="Arial" w:eastAsia="Arial" w:hAnsi="Arial" w:cs="Arial"/>
          <w:i/>
          <w:spacing w:val="-3"/>
          <w:sz w:val="18"/>
          <w:szCs w:val="18"/>
        </w:rPr>
        <w:t>r</w:t>
      </w:r>
      <w:r>
        <w:rPr>
          <w:rFonts w:ascii="Arial" w:eastAsia="Arial" w:hAnsi="Arial" w:cs="Arial"/>
          <w:i/>
          <w:sz w:val="18"/>
          <w:szCs w:val="18"/>
        </w:rPr>
        <w:t>e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z w:val="18"/>
          <w:szCs w:val="18"/>
        </w:rPr>
        <w:t>nted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by</w:t>
      </w:r>
      <w:r>
        <w:rPr>
          <w:rFonts w:ascii="Arial" w:eastAsia="Arial" w:hAnsi="Arial" w:cs="Arial"/>
          <w:i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1"/>
          <w:sz w:val="18"/>
          <w:szCs w:val="18"/>
        </w:rPr>
        <w:t>y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z w:val="18"/>
          <w:szCs w:val="18"/>
        </w:rPr>
        <w:t>llow t</w:t>
      </w:r>
      <w:r>
        <w:rPr>
          <w:rFonts w:ascii="Arial" w:eastAsia="Arial" w:hAnsi="Arial" w:cs="Arial"/>
          <w:i/>
          <w:spacing w:val="-2"/>
          <w:sz w:val="18"/>
          <w:szCs w:val="18"/>
        </w:rPr>
        <w:t>r</w:t>
      </w:r>
      <w:r>
        <w:rPr>
          <w:rFonts w:ascii="Arial" w:eastAsia="Arial" w:hAnsi="Arial" w:cs="Arial"/>
          <w:i/>
          <w:sz w:val="18"/>
          <w:szCs w:val="18"/>
        </w:rPr>
        <w:t>ia</w:t>
      </w:r>
      <w:r>
        <w:rPr>
          <w:rFonts w:ascii="Arial" w:eastAsia="Arial" w:hAnsi="Arial" w:cs="Arial"/>
          <w:i/>
          <w:spacing w:val="-2"/>
          <w:sz w:val="18"/>
          <w:szCs w:val="18"/>
        </w:rPr>
        <w:t>n</w:t>
      </w:r>
      <w:r>
        <w:rPr>
          <w:rFonts w:ascii="Arial" w:eastAsia="Arial" w:hAnsi="Arial" w:cs="Arial"/>
          <w:i/>
          <w:sz w:val="18"/>
          <w:szCs w:val="18"/>
        </w:rPr>
        <w:t>g</w:t>
      </w:r>
      <w:r>
        <w:rPr>
          <w:rFonts w:ascii="Arial" w:eastAsia="Arial" w:hAnsi="Arial" w:cs="Arial"/>
          <w:i/>
          <w:spacing w:val="-2"/>
          <w:sz w:val="18"/>
          <w:szCs w:val="18"/>
        </w:rPr>
        <w:t>l</w:t>
      </w:r>
      <w:r>
        <w:rPr>
          <w:rFonts w:ascii="Arial" w:eastAsia="Arial" w:hAnsi="Arial" w:cs="Arial"/>
          <w:i/>
          <w:sz w:val="18"/>
          <w:szCs w:val="18"/>
        </w:rPr>
        <w:t>e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z w:val="18"/>
          <w:szCs w:val="18"/>
        </w:rPr>
        <w:t>.</w:t>
      </w:r>
    </w:p>
    <w:p w:rsidR="00390CA3" w:rsidRDefault="00390CA3">
      <w:pPr>
        <w:rPr>
          <w:rFonts w:ascii="Arial" w:eastAsia="Arial" w:hAnsi="Arial" w:cs="Arial"/>
          <w:sz w:val="18"/>
          <w:szCs w:val="18"/>
        </w:rPr>
        <w:sectPr w:rsidR="00390CA3">
          <w:footerReference w:type="default" r:id="rId114"/>
          <w:pgSz w:w="11907" w:h="16840"/>
          <w:pgMar w:top="1560" w:right="1280" w:bottom="780" w:left="1280" w:header="0" w:footer="585" w:gutter="0"/>
          <w:cols w:space="720"/>
        </w:sectPr>
      </w:pPr>
    </w:p>
    <w:p w:rsidR="00390CA3" w:rsidRDefault="00390CA3">
      <w:pPr>
        <w:spacing w:before="2" w:line="150" w:lineRule="exact"/>
        <w:rPr>
          <w:sz w:val="15"/>
          <w:szCs w:val="15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pStyle w:val="Heading1"/>
        <w:ind w:right="150"/>
      </w:pPr>
      <w:bookmarkStart w:id="78" w:name="_TOC_250005"/>
      <w:r>
        <w:t>The</w:t>
      </w:r>
      <w:r>
        <w:rPr>
          <w:spacing w:val="-1"/>
        </w:rPr>
        <w:t xml:space="preserve"> </w:t>
      </w:r>
      <w:r>
        <w:rPr>
          <w:spacing w:val="-2"/>
        </w:rPr>
        <w:t>t</w:t>
      </w:r>
      <w:r>
        <w:t>s</w:t>
      </w:r>
      <w:r>
        <w:rPr>
          <w:spacing w:val="1"/>
        </w:rPr>
        <w:t>u</w:t>
      </w:r>
      <w:r>
        <w:rPr>
          <w:spacing w:val="-2"/>
        </w:rPr>
        <w:t>n</w:t>
      </w:r>
      <w:r>
        <w:t>ami</w:t>
      </w:r>
      <w:r>
        <w:rPr>
          <w:spacing w:val="-3"/>
        </w:rPr>
        <w:t xml:space="preserve"> </w:t>
      </w:r>
      <w:r>
        <w:rPr>
          <w:spacing w:val="1"/>
        </w:rPr>
        <w:t>w</w:t>
      </w:r>
      <w:r>
        <w:t>arning</w:t>
      </w:r>
      <w:r>
        <w:rPr>
          <w:spacing w:val="-4"/>
        </w:rPr>
        <w:t xml:space="preserve"> </w:t>
      </w:r>
      <w:r>
        <w:t>syst</w:t>
      </w:r>
      <w:r>
        <w:rPr>
          <w:spacing w:val="-2"/>
        </w:rPr>
        <w:t>e</w:t>
      </w:r>
      <w:bookmarkEnd w:id="78"/>
      <w:r>
        <w:t>m</w:t>
      </w:r>
    </w:p>
    <w:p w:rsidR="00390CA3" w:rsidRDefault="00390CA3">
      <w:pPr>
        <w:spacing w:before="2" w:line="120" w:lineRule="exact"/>
        <w:rPr>
          <w:sz w:val="12"/>
          <w:szCs w:val="12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pStyle w:val="BodyText"/>
        <w:spacing w:line="292" w:lineRule="auto"/>
        <w:ind w:right="204"/>
      </w:pPr>
      <w:r>
        <w:rPr>
          <w:spacing w:val="3"/>
        </w:rPr>
        <w:t>T</w:t>
      </w:r>
      <w:r>
        <w:t>he</w:t>
      </w:r>
      <w:r>
        <w:rPr>
          <w:spacing w:val="-7"/>
        </w:rPr>
        <w:t xml:space="preserve"> </w:t>
      </w:r>
      <w:r>
        <w:t>Jo</w:t>
      </w:r>
      <w:r>
        <w:rPr>
          <w:spacing w:val="-2"/>
        </w:rPr>
        <w:t>i</w:t>
      </w:r>
      <w:r>
        <w:t>nt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t>ustral</w:t>
      </w:r>
      <w:r>
        <w:rPr>
          <w:spacing w:val="-1"/>
        </w:rPr>
        <w:t>i</w:t>
      </w:r>
      <w:r>
        <w:rPr>
          <w:spacing w:val="1"/>
        </w:rPr>
        <w:t>a</w:t>
      </w:r>
      <w:r>
        <w:t>n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rPr>
          <w:spacing w:val="1"/>
        </w:rPr>
        <w:t>s</w:t>
      </w:r>
      <w:r>
        <w:t>u</w:t>
      </w:r>
      <w:r>
        <w:rPr>
          <w:spacing w:val="-1"/>
        </w:rPr>
        <w:t>n</w:t>
      </w:r>
      <w:r>
        <w:t>a</w:t>
      </w:r>
      <w:r>
        <w:rPr>
          <w:spacing w:val="4"/>
        </w:rPr>
        <w:t>m</w:t>
      </w:r>
      <w:r>
        <w:t>i</w:t>
      </w:r>
      <w:r>
        <w:rPr>
          <w:spacing w:val="-13"/>
        </w:rPr>
        <w:t xml:space="preserve"> </w:t>
      </w:r>
      <w:r>
        <w:rPr>
          <w:spacing w:val="8"/>
        </w:rPr>
        <w:t>W</w:t>
      </w:r>
      <w:r>
        <w:rPr>
          <w:spacing w:val="-3"/>
        </w:rPr>
        <w:t>a</w:t>
      </w:r>
      <w:r>
        <w:t>rn</w:t>
      </w:r>
      <w:r>
        <w:rPr>
          <w:spacing w:val="-2"/>
        </w:rPr>
        <w:t>i</w:t>
      </w:r>
      <w:r>
        <w:t>ng</w:t>
      </w:r>
      <w:r>
        <w:rPr>
          <w:spacing w:val="-7"/>
        </w:rPr>
        <w:t xml:space="preserve"> </w:t>
      </w:r>
      <w:r>
        <w:t>Ce</w:t>
      </w:r>
      <w:r>
        <w:rPr>
          <w:spacing w:val="1"/>
        </w:rPr>
        <w:t>n</w:t>
      </w:r>
      <w:r>
        <w:t>tre</w:t>
      </w:r>
      <w:r>
        <w:rPr>
          <w:spacing w:val="-7"/>
        </w:rPr>
        <w:t xml:space="preserve"> </w:t>
      </w:r>
      <w:r>
        <w:t>(</w:t>
      </w:r>
      <w:r>
        <w:rPr>
          <w:spacing w:val="1"/>
        </w:rPr>
        <w:t>J</w:t>
      </w:r>
      <w:r>
        <w:rPr>
          <w:spacing w:val="-1"/>
        </w:rPr>
        <w:t>A</w:t>
      </w:r>
      <w:r>
        <w:rPr>
          <w:spacing w:val="-2"/>
        </w:rPr>
        <w:t>T</w:t>
      </w:r>
      <w:r>
        <w:rPr>
          <w:spacing w:val="3"/>
        </w:rPr>
        <w:t>W</w:t>
      </w:r>
      <w:r>
        <w:t>C)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t>s</w:t>
      </w:r>
      <w:r>
        <w:rPr>
          <w:spacing w:val="-6"/>
        </w:rPr>
        <w:t xml:space="preserve"> </w:t>
      </w:r>
      <w:r>
        <w:t>o</w:t>
      </w:r>
      <w:r>
        <w:rPr>
          <w:spacing w:val="-1"/>
        </w:rPr>
        <w:t>p</w:t>
      </w:r>
      <w:r>
        <w:t>e</w:t>
      </w:r>
      <w:r>
        <w:rPr>
          <w:spacing w:val="2"/>
        </w:rPr>
        <w:t>r</w:t>
      </w:r>
      <w:r>
        <w:t>at</w:t>
      </w:r>
      <w:r>
        <w:rPr>
          <w:spacing w:val="-1"/>
        </w:rPr>
        <w:t>e</w:t>
      </w:r>
      <w:r>
        <w:t>d</w:t>
      </w:r>
      <w:r>
        <w:rPr>
          <w:spacing w:val="-5"/>
        </w:rPr>
        <w:t xml:space="preserve"> </w:t>
      </w:r>
      <w:r>
        <w:rPr>
          <w:spacing w:val="4"/>
        </w:rPr>
        <w:t>b</w:t>
      </w:r>
      <w:r>
        <w:t>y</w:t>
      </w:r>
      <w:r>
        <w:rPr>
          <w:spacing w:val="-9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7"/>
        </w:rPr>
        <w:t xml:space="preserve"> </w:t>
      </w:r>
      <w:r>
        <w:t>Bure</w:t>
      </w:r>
      <w:r>
        <w:rPr>
          <w:spacing w:val="2"/>
        </w:rPr>
        <w:t>a</w:t>
      </w:r>
      <w:r>
        <w:t>u</w:t>
      </w:r>
      <w:r>
        <w:rPr>
          <w:spacing w:val="-7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5"/>
        </w:rPr>
        <w:t xml:space="preserve"> </w:t>
      </w:r>
      <w:r>
        <w:t>M</w:t>
      </w:r>
      <w:r>
        <w:rPr>
          <w:spacing w:val="-1"/>
        </w:rPr>
        <w:t>e</w:t>
      </w:r>
      <w:r>
        <w:t>t</w:t>
      </w:r>
      <w:r>
        <w:rPr>
          <w:spacing w:val="1"/>
        </w:rPr>
        <w:t>e</w:t>
      </w:r>
      <w:r>
        <w:t>oro</w:t>
      </w:r>
      <w:r>
        <w:rPr>
          <w:spacing w:val="1"/>
        </w:rPr>
        <w:t>l</w:t>
      </w:r>
      <w:r>
        <w:t>o</w:t>
      </w:r>
      <w:r>
        <w:rPr>
          <w:spacing w:val="4"/>
        </w:rPr>
        <w:t>g</w:t>
      </w:r>
      <w:r>
        <w:t>y</w:t>
      </w:r>
      <w:r>
        <w:rPr>
          <w:spacing w:val="-10"/>
        </w:rPr>
        <w:t xml:space="preserve"> </w:t>
      </w:r>
      <w:r>
        <w:rPr>
          <w:spacing w:val="1"/>
        </w:rPr>
        <w:t>a</w:t>
      </w:r>
      <w:r>
        <w:t>nd</w:t>
      </w:r>
      <w:r>
        <w:rPr>
          <w:w w:val="99"/>
        </w:rPr>
        <w:t xml:space="preserve"> </w:t>
      </w:r>
      <w:r>
        <w:t>Ge</w:t>
      </w:r>
      <w:r>
        <w:rPr>
          <w:spacing w:val="-1"/>
        </w:rPr>
        <w:t>o</w:t>
      </w:r>
      <w:r>
        <w:rPr>
          <w:spacing w:val="1"/>
        </w:rPr>
        <w:t>sc</w:t>
      </w:r>
      <w:r>
        <w:rPr>
          <w:spacing w:val="-1"/>
        </w:rPr>
        <w:t>i</w:t>
      </w:r>
      <w:r>
        <w:t>e</w:t>
      </w:r>
      <w:r>
        <w:rPr>
          <w:spacing w:val="-1"/>
        </w:rPr>
        <w:t>n</w:t>
      </w:r>
      <w:r>
        <w:rPr>
          <w:spacing w:val="1"/>
        </w:rPr>
        <w:t>c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t>u</w:t>
      </w:r>
      <w:r>
        <w:rPr>
          <w:spacing w:val="1"/>
        </w:rPr>
        <w:t>s</w:t>
      </w:r>
      <w:r>
        <w:t>tr</w:t>
      </w:r>
      <w:r>
        <w:rPr>
          <w:spacing w:val="1"/>
        </w:rPr>
        <w:t>a</w:t>
      </w:r>
      <w:r>
        <w:rPr>
          <w:spacing w:val="-1"/>
        </w:rPr>
        <w:t>li</w:t>
      </w:r>
      <w:r>
        <w:rPr>
          <w:spacing w:val="2"/>
        </w:rPr>
        <w:t>a</w:t>
      </w:r>
      <w:r>
        <w:t>.</w:t>
      </w:r>
      <w:r>
        <w:rPr>
          <w:spacing w:val="-7"/>
        </w:rPr>
        <w:t xml:space="preserve"> </w:t>
      </w:r>
      <w:r>
        <w:rPr>
          <w:spacing w:val="1"/>
        </w:rPr>
        <w:t>B</w:t>
      </w:r>
      <w:r>
        <w:t>ased</w:t>
      </w:r>
      <w:r>
        <w:rPr>
          <w:spacing w:val="-8"/>
        </w:rPr>
        <w:t xml:space="preserve"> </w:t>
      </w:r>
      <w:r>
        <w:rPr>
          <w:spacing w:val="1"/>
        </w:rPr>
        <w:t>i</w:t>
      </w:r>
      <w:r>
        <w:t>n</w:t>
      </w:r>
      <w:r>
        <w:rPr>
          <w:spacing w:val="-7"/>
        </w:rPr>
        <w:t xml:space="preserve"> </w:t>
      </w:r>
      <w:r>
        <w:rPr>
          <w:spacing w:val="1"/>
        </w:rPr>
        <w:t>M</w:t>
      </w:r>
      <w:r>
        <w:t>elb</w:t>
      </w:r>
      <w:r>
        <w:rPr>
          <w:spacing w:val="-1"/>
        </w:rPr>
        <w:t>o</w:t>
      </w:r>
      <w:r>
        <w:t>ur</w:t>
      </w:r>
      <w:r>
        <w:rPr>
          <w:spacing w:val="2"/>
        </w:rPr>
        <w:t>n</w:t>
      </w:r>
      <w:r>
        <w:t>e</w:t>
      </w:r>
      <w:r>
        <w:rPr>
          <w:spacing w:val="-7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-7"/>
        </w:rPr>
        <w:t xml:space="preserve"> </w:t>
      </w:r>
      <w:r>
        <w:rPr>
          <w:spacing w:val="2"/>
        </w:rPr>
        <w:t>C</w:t>
      </w:r>
      <w:r>
        <w:t>a</w:t>
      </w:r>
      <w:r>
        <w:rPr>
          <w:spacing w:val="-1"/>
        </w:rPr>
        <w:t>n</w:t>
      </w:r>
      <w:r>
        <w:rPr>
          <w:spacing w:val="1"/>
        </w:rPr>
        <w:t>b</w:t>
      </w:r>
      <w:r>
        <w:t>er</w:t>
      </w:r>
      <w:r>
        <w:rPr>
          <w:spacing w:val="1"/>
        </w:rPr>
        <w:t>r</w:t>
      </w:r>
      <w:r>
        <w:t>a,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J</w:t>
      </w:r>
      <w:r>
        <w:rPr>
          <w:spacing w:val="-1"/>
        </w:rPr>
        <w:t>A</w:t>
      </w:r>
      <w:r>
        <w:rPr>
          <w:spacing w:val="-2"/>
        </w:rPr>
        <w:t>T</w:t>
      </w:r>
      <w:r>
        <w:rPr>
          <w:spacing w:val="8"/>
        </w:rPr>
        <w:t>W</w:t>
      </w:r>
      <w:r>
        <w:t>C</w:t>
      </w:r>
      <w:r>
        <w:rPr>
          <w:spacing w:val="-4"/>
        </w:rPr>
        <w:t xml:space="preserve"> </w:t>
      </w:r>
      <w:r>
        <w:rPr>
          <w:spacing w:val="-3"/>
        </w:rPr>
        <w:t>w</w:t>
      </w:r>
      <w:r>
        <w:t>as</w:t>
      </w:r>
      <w:r>
        <w:rPr>
          <w:spacing w:val="-6"/>
        </w:rPr>
        <w:t xml:space="preserve"> </w:t>
      </w:r>
      <w:r>
        <w:t>esta</w:t>
      </w:r>
      <w:r>
        <w:rPr>
          <w:spacing w:val="1"/>
        </w:rPr>
        <w:t>b</w:t>
      </w:r>
      <w:r>
        <w:rPr>
          <w:spacing w:val="-1"/>
        </w:rPr>
        <w:t>li</w:t>
      </w:r>
      <w:r>
        <w:rPr>
          <w:spacing w:val="1"/>
        </w:rPr>
        <w:t>s</w:t>
      </w:r>
      <w:r>
        <w:t>h</w:t>
      </w:r>
      <w:r>
        <w:rPr>
          <w:spacing w:val="1"/>
        </w:rPr>
        <w:t>e</w:t>
      </w:r>
      <w:r>
        <w:t>d</w:t>
      </w:r>
      <w:r>
        <w:rPr>
          <w:spacing w:val="-8"/>
        </w:rPr>
        <w:t xml:space="preserve"> </w:t>
      </w:r>
      <w:r>
        <w:t>so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t>h</w:t>
      </w:r>
      <w:r>
        <w:rPr>
          <w:spacing w:val="-1"/>
        </w:rPr>
        <w:t>a</w:t>
      </w:r>
      <w:r>
        <w:t>t</w:t>
      </w:r>
      <w:r>
        <w:rPr>
          <w:w w:val="99"/>
        </w:rPr>
        <w:t xml:space="preserve"> </w:t>
      </w:r>
      <w:r>
        <w:rPr>
          <w:spacing w:val="-1"/>
        </w:rPr>
        <w:t>A</w:t>
      </w:r>
      <w:r>
        <w:t>ustral</w:t>
      </w:r>
      <w:r>
        <w:rPr>
          <w:spacing w:val="-1"/>
        </w:rPr>
        <w:t>i</w:t>
      </w:r>
      <w:r>
        <w:t>a</w:t>
      </w:r>
      <w:r>
        <w:rPr>
          <w:spacing w:val="-5"/>
        </w:rPr>
        <w:t xml:space="preserve"> </w:t>
      </w:r>
      <w:r>
        <w:t>h</w:t>
      </w:r>
      <w:r>
        <w:rPr>
          <w:spacing w:val="-1"/>
        </w:rPr>
        <w:t>a</w:t>
      </w:r>
      <w:r>
        <w:t>s</w:t>
      </w:r>
      <w:r>
        <w:rPr>
          <w:spacing w:val="-6"/>
        </w:rPr>
        <w:t xml:space="preserve"> </w:t>
      </w:r>
      <w:r>
        <w:rPr>
          <w:spacing w:val="1"/>
        </w:rPr>
        <w:t>a</w:t>
      </w:r>
      <w:r>
        <w:t>n</w:t>
      </w:r>
      <w:r>
        <w:rPr>
          <w:spacing w:val="-6"/>
        </w:rPr>
        <w:t xml:space="preserve"> </w:t>
      </w:r>
      <w:r>
        <w:t>in</w:t>
      </w:r>
      <w:r>
        <w:rPr>
          <w:spacing w:val="-1"/>
        </w:rPr>
        <w:t>d</w:t>
      </w:r>
      <w:r>
        <w:rPr>
          <w:spacing w:val="1"/>
        </w:rPr>
        <w:t>e</w:t>
      </w:r>
      <w:r>
        <w:t>p</w:t>
      </w:r>
      <w:r>
        <w:rPr>
          <w:spacing w:val="-1"/>
        </w:rPr>
        <w:t>e</w:t>
      </w:r>
      <w:r>
        <w:rPr>
          <w:spacing w:val="1"/>
        </w:rPr>
        <w:t>n</w:t>
      </w:r>
      <w:r>
        <w:t>d</w:t>
      </w:r>
      <w:r>
        <w:rPr>
          <w:spacing w:val="1"/>
        </w:rPr>
        <w:t>e</w:t>
      </w:r>
      <w:r>
        <w:t>nt</w:t>
      </w:r>
      <w:r>
        <w:rPr>
          <w:spacing w:val="-7"/>
        </w:rPr>
        <w:t xml:space="preserve"> </w:t>
      </w:r>
      <w:r>
        <w:rPr>
          <w:spacing w:val="1"/>
        </w:rPr>
        <w:t>c</w:t>
      </w:r>
      <w:r>
        <w:t>a</w:t>
      </w:r>
      <w:r>
        <w:rPr>
          <w:spacing w:val="-1"/>
        </w:rPr>
        <w:t>p</w:t>
      </w:r>
      <w:r>
        <w:rPr>
          <w:spacing w:val="1"/>
        </w:rPr>
        <w:t>a</w:t>
      </w:r>
      <w:r>
        <w:t>bi</w:t>
      </w:r>
      <w:r>
        <w:rPr>
          <w:spacing w:val="-1"/>
        </w:rPr>
        <w:t>li</w:t>
      </w:r>
      <w:r>
        <w:rPr>
          <w:spacing w:val="4"/>
        </w:rPr>
        <w:t>t</w:t>
      </w:r>
      <w:r>
        <w:t>y</w:t>
      </w:r>
      <w:r>
        <w:rPr>
          <w:spacing w:val="-9"/>
        </w:rPr>
        <w:t xml:space="preserve"> </w:t>
      </w:r>
      <w:r>
        <w:rPr>
          <w:spacing w:val="1"/>
        </w:rPr>
        <w:t>t</w:t>
      </w:r>
      <w:r>
        <w:t>o</w:t>
      </w:r>
      <w:r>
        <w:rPr>
          <w:spacing w:val="-6"/>
        </w:rPr>
        <w:t xml:space="preserve"> </w:t>
      </w:r>
      <w:r>
        <w:rPr>
          <w:spacing w:val="1"/>
        </w:rPr>
        <w:t>d</w:t>
      </w:r>
      <w:r>
        <w:t>et</w:t>
      </w:r>
      <w:r>
        <w:rPr>
          <w:spacing w:val="-1"/>
        </w:rPr>
        <w:t>e</w:t>
      </w:r>
      <w:r>
        <w:rPr>
          <w:spacing w:val="1"/>
        </w:rPr>
        <w:t>c</w:t>
      </w:r>
      <w:r>
        <w:t>t,</w:t>
      </w:r>
      <w:r>
        <w:rPr>
          <w:spacing w:val="-7"/>
        </w:rPr>
        <w:t xml:space="preserve"> </w:t>
      </w:r>
      <w:r>
        <w:rPr>
          <w:spacing w:val="3"/>
        </w:rPr>
        <w:t>m</w:t>
      </w:r>
      <w:r>
        <w:t>o</w:t>
      </w:r>
      <w:r>
        <w:rPr>
          <w:spacing w:val="-1"/>
        </w:rPr>
        <w:t>n</w:t>
      </w:r>
      <w:r>
        <w:rPr>
          <w:spacing w:val="1"/>
        </w:rPr>
        <w:t>i</w:t>
      </w:r>
      <w:r>
        <w:t>tor,</w:t>
      </w:r>
      <w:r>
        <w:rPr>
          <w:spacing w:val="-6"/>
        </w:rPr>
        <w:t xml:space="preserve"> </w:t>
      </w:r>
      <w:r>
        <w:rPr>
          <w:spacing w:val="1"/>
        </w:rPr>
        <w:t>v</w:t>
      </w:r>
      <w:r>
        <w:t>eri</w:t>
      </w:r>
      <w:r>
        <w:rPr>
          <w:spacing w:val="4"/>
        </w:rPr>
        <w:t>f</w:t>
      </w:r>
      <w:r>
        <w:t>y</w:t>
      </w:r>
      <w:r>
        <w:rPr>
          <w:spacing w:val="-10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-5"/>
        </w:rPr>
        <w:t xml:space="preserve"> </w:t>
      </w:r>
      <w:r>
        <w:t>warn</w:t>
      </w:r>
      <w:r>
        <w:rPr>
          <w:spacing w:val="-7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-6"/>
        </w:rPr>
        <w:t xml:space="preserve"> </w:t>
      </w:r>
      <w:r>
        <w:t>c</w:t>
      </w:r>
      <w:r>
        <w:rPr>
          <w:spacing w:val="1"/>
        </w:rPr>
        <w:t>omm</w:t>
      </w:r>
      <w:r>
        <w:t>u</w:t>
      </w:r>
      <w:r>
        <w:rPr>
          <w:spacing w:val="-1"/>
        </w:rPr>
        <w:t>ni</w:t>
      </w:r>
      <w:r>
        <w:rPr>
          <w:spacing w:val="2"/>
        </w:rPr>
        <w:t>t</w:t>
      </w:r>
      <w:r>
        <w:t>y</w:t>
      </w:r>
      <w:r>
        <w:rPr>
          <w:spacing w:val="-9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ts</w:t>
      </w:r>
      <w:r>
        <w:rPr>
          <w:spacing w:val="1"/>
        </w:rPr>
        <w:t>u</w:t>
      </w:r>
      <w:r>
        <w:t>n</w:t>
      </w:r>
      <w:r>
        <w:rPr>
          <w:spacing w:val="-1"/>
        </w:rPr>
        <w:t>a</w:t>
      </w:r>
      <w:r>
        <w:rPr>
          <w:spacing w:val="4"/>
        </w:rPr>
        <w:t>m</w:t>
      </w:r>
      <w:r>
        <w:t>i</w:t>
      </w:r>
      <w:r>
        <w:rPr>
          <w:w w:val="99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-7"/>
        </w:rPr>
        <w:t xml:space="preserve"> </w:t>
      </w:r>
      <w:r>
        <w:rPr>
          <w:spacing w:val="1"/>
        </w:rPr>
        <w:t>o</w:t>
      </w:r>
      <w:r>
        <w:t>ur</w:t>
      </w:r>
      <w:r>
        <w:rPr>
          <w:spacing w:val="-6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1"/>
        </w:rPr>
        <w:t>g</w:t>
      </w:r>
      <w:r>
        <w:rPr>
          <w:spacing w:val="-1"/>
        </w:rPr>
        <w:t>i</w:t>
      </w:r>
      <w:r>
        <w:t>on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>n</w:t>
      </w:r>
      <w:r>
        <w:rPr>
          <w:spacing w:val="2"/>
        </w:rPr>
        <w:t>d</w:t>
      </w:r>
      <w:r>
        <w:t>,</w:t>
      </w:r>
      <w:r>
        <w:rPr>
          <w:spacing w:val="-6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5"/>
        </w:rPr>
        <w:t xml:space="preserve"> </w:t>
      </w:r>
      <w:r>
        <w:t>p</w:t>
      </w:r>
      <w:r>
        <w:rPr>
          <w:spacing w:val="-1"/>
        </w:rPr>
        <w:t>o</w:t>
      </w:r>
      <w:r>
        <w:rPr>
          <w:spacing w:val="1"/>
        </w:rPr>
        <w:t>ss</w:t>
      </w:r>
      <w:r>
        <w:rPr>
          <w:spacing w:val="-1"/>
        </w:rPr>
        <w:t>i</w:t>
      </w:r>
      <w:r>
        <w:rPr>
          <w:spacing w:val="1"/>
        </w:rPr>
        <w:t>b</w:t>
      </w:r>
      <w:r>
        <w:rPr>
          <w:spacing w:val="-1"/>
        </w:rPr>
        <w:t>l</w:t>
      </w:r>
      <w:r>
        <w:t>e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hreats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rPr>
          <w:spacing w:val="1"/>
        </w:rPr>
        <w:t>A</w:t>
      </w:r>
      <w:r>
        <w:t>ustral</w:t>
      </w:r>
      <w:r>
        <w:rPr>
          <w:spacing w:val="-1"/>
        </w:rPr>
        <w:t>i</w:t>
      </w:r>
      <w:r>
        <w:t>an</w:t>
      </w:r>
      <w:r>
        <w:rPr>
          <w:spacing w:val="-7"/>
        </w:rPr>
        <w:t xml:space="preserve"> </w:t>
      </w:r>
      <w:r>
        <w:t>c</w:t>
      </w:r>
      <w:r>
        <w:rPr>
          <w:spacing w:val="1"/>
        </w:rPr>
        <w:t>oas</w:t>
      </w:r>
      <w:r>
        <w:t>tal</w:t>
      </w:r>
      <w:r>
        <w:rPr>
          <w:spacing w:val="-7"/>
        </w:rPr>
        <w:t xml:space="preserve"> </w:t>
      </w:r>
      <w:r>
        <w:rPr>
          <w:spacing w:val="1"/>
        </w:rPr>
        <w:t>l</w:t>
      </w:r>
      <w:r>
        <w:t>ocatio</w:t>
      </w:r>
      <w:r>
        <w:rPr>
          <w:spacing w:val="-1"/>
        </w:rPr>
        <w:t>n</w:t>
      </w:r>
      <w:r>
        <w:t>s</w:t>
      </w:r>
      <w:r>
        <w:rPr>
          <w:spacing w:val="-6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-6"/>
        </w:rPr>
        <w:t xml:space="preserve"> </w:t>
      </w:r>
      <w:r>
        <w:t>o</w:t>
      </w:r>
      <w:r>
        <w:rPr>
          <w:spacing w:val="1"/>
        </w:rPr>
        <w:t>f</w:t>
      </w:r>
      <w:r>
        <w:rPr>
          <w:spacing w:val="2"/>
        </w:rPr>
        <w:t>f</w:t>
      </w:r>
      <w:r>
        <w:rPr>
          <w:spacing w:val="1"/>
        </w:rPr>
        <w:t>s</w:t>
      </w:r>
      <w:r>
        <w:t>h</w:t>
      </w:r>
      <w:r>
        <w:rPr>
          <w:spacing w:val="-1"/>
        </w:rPr>
        <w:t>o</w:t>
      </w:r>
      <w:r>
        <w:t>re</w:t>
      </w:r>
      <w:r>
        <w:rPr>
          <w:spacing w:val="-7"/>
        </w:rPr>
        <w:t xml:space="preserve"> </w:t>
      </w:r>
      <w:r>
        <w:t>i</w:t>
      </w:r>
      <w:r>
        <w:rPr>
          <w:spacing w:val="1"/>
        </w:rPr>
        <w:t>s</w:t>
      </w:r>
      <w:r>
        <w:rPr>
          <w:spacing w:val="-1"/>
        </w:rPr>
        <w:t>l</w:t>
      </w:r>
      <w:r>
        <w:t>a</w:t>
      </w:r>
      <w:r>
        <w:rPr>
          <w:spacing w:val="-1"/>
        </w:rPr>
        <w:t>n</w:t>
      </w:r>
      <w:r>
        <w:t>ds.</w:t>
      </w:r>
    </w:p>
    <w:p w:rsidR="00390CA3" w:rsidRDefault="00390CA3">
      <w:pPr>
        <w:spacing w:before="10" w:line="170" w:lineRule="exact"/>
        <w:rPr>
          <w:sz w:val="17"/>
          <w:szCs w:val="17"/>
        </w:rPr>
      </w:pPr>
    </w:p>
    <w:p w:rsidR="00390CA3" w:rsidRDefault="00BD6A69">
      <w:pPr>
        <w:pStyle w:val="BodyText"/>
        <w:spacing w:line="293" w:lineRule="auto"/>
        <w:ind w:right="154"/>
      </w:pPr>
      <w:r>
        <w:t>U</w:t>
      </w:r>
      <w:r>
        <w:rPr>
          <w:spacing w:val="1"/>
        </w:rPr>
        <w:t>s</w:t>
      </w:r>
      <w:r>
        <w:rPr>
          <w:spacing w:val="-1"/>
        </w:rPr>
        <w:t>i</w:t>
      </w:r>
      <w:r>
        <w:t>ng</w:t>
      </w:r>
      <w:r>
        <w:rPr>
          <w:spacing w:val="-7"/>
        </w:rPr>
        <w:t xml:space="preserve"> </w:t>
      </w:r>
      <w:r>
        <w:rPr>
          <w:spacing w:val="1"/>
        </w:rPr>
        <w:t>se</w:t>
      </w:r>
      <w:r>
        <w:rPr>
          <w:spacing w:val="-1"/>
        </w:rPr>
        <w:t>i</w:t>
      </w:r>
      <w:r>
        <w:rPr>
          <w:spacing w:val="1"/>
        </w:rPr>
        <w:t>s</w:t>
      </w:r>
      <w:r>
        <w:rPr>
          <w:spacing w:val="4"/>
        </w:rPr>
        <w:t>m</w:t>
      </w:r>
      <w:r>
        <w:rPr>
          <w:spacing w:val="-1"/>
        </w:rPr>
        <w:t>i</w:t>
      </w:r>
      <w:r>
        <w:t>c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7"/>
        </w:rPr>
        <w:t xml:space="preserve"> </w:t>
      </w:r>
      <w:r>
        <w:t>sea</w:t>
      </w:r>
      <w:r>
        <w:rPr>
          <w:spacing w:val="-6"/>
        </w:rPr>
        <w:t xml:space="preserve"> </w:t>
      </w:r>
      <w:r>
        <w:rPr>
          <w:spacing w:val="1"/>
        </w:rPr>
        <w:t>l</w:t>
      </w:r>
      <w:r>
        <w:t>ev</w:t>
      </w:r>
      <w:r>
        <w:rPr>
          <w:spacing w:val="1"/>
        </w:rPr>
        <w:t>e</w:t>
      </w:r>
      <w:r>
        <w:t>l</w:t>
      </w:r>
      <w:r>
        <w:rPr>
          <w:spacing w:val="-7"/>
        </w:rPr>
        <w:t xml:space="preserve"> </w:t>
      </w:r>
      <w:r>
        <w:rPr>
          <w:spacing w:val="4"/>
        </w:rPr>
        <w:t>m</w:t>
      </w:r>
      <w:r>
        <w:t>o</w:t>
      </w:r>
      <w:r>
        <w:rPr>
          <w:spacing w:val="-1"/>
        </w:rPr>
        <w:t>ni</w:t>
      </w:r>
      <w:r>
        <w:t>tor</w:t>
      </w:r>
      <w:r>
        <w:rPr>
          <w:spacing w:val="-1"/>
        </w:rPr>
        <w:t>i</w:t>
      </w:r>
      <w:r>
        <w:rPr>
          <w:spacing w:val="1"/>
        </w:rPr>
        <w:t>n</w:t>
      </w:r>
      <w:r>
        <w:t>g</w:t>
      </w:r>
      <w:r>
        <w:rPr>
          <w:spacing w:val="-6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-6"/>
        </w:rPr>
        <w:t xml:space="preserve"> </w:t>
      </w:r>
      <w:r>
        <w:t>warning</w:t>
      </w:r>
      <w:r>
        <w:rPr>
          <w:spacing w:val="-6"/>
        </w:rPr>
        <w:t xml:space="preserve"> </w:t>
      </w:r>
      <w:r>
        <w:rPr>
          <w:spacing w:val="3"/>
        </w:rPr>
        <w:t>s</w:t>
      </w:r>
      <w:r>
        <w:rPr>
          <w:spacing w:val="2"/>
        </w:rPr>
        <w:t>y</w:t>
      </w:r>
      <w:r>
        <w:rPr>
          <w:spacing w:val="1"/>
        </w:rPr>
        <w:t>s</w:t>
      </w:r>
      <w:r>
        <w:t>te</w:t>
      </w:r>
      <w:r>
        <w:rPr>
          <w:spacing w:val="1"/>
        </w:rPr>
        <w:t>m</w:t>
      </w:r>
      <w:r>
        <w:t>s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J</w:t>
      </w:r>
      <w:r>
        <w:rPr>
          <w:spacing w:val="-1"/>
        </w:rPr>
        <w:t>A</w:t>
      </w:r>
      <w:r>
        <w:rPr>
          <w:spacing w:val="-2"/>
        </w:rPr>
        <w:t>T</w:t>
      </w:r>
      <w:r>
        <w:rPr>
          <w:spacing w:val="8"/>
        </w:rPr>
        <w:t>W</w:t>
      </w:r>
      <w:r>
        <w:t>C</w:t>
      </w:r>
      <w:r>
        <w:rPr>
          <w:spacing w:val="-6"/>
        </w:rPr>
        <w:t xml:space="preserve"> </w:t>
      </w:r>
      <w:r>
        <w:t>pro</w:t>
      </w:r>
      <w:r>
        <w:rPr>
          <w:spacing w:val="-1"/>
        </w:rPr>
        <w:t>vi</w:t>
      </w:r>
      <w:r>
        <w:t>d</w:t>
      </w:r>
      <w:r>
        <w:rPr>
          <w:spacing w:val="-1"/>
        </w:rPr>
        <w:t>e</w:t>
      </w:r>
      <w:r>
        <w:t>s</w:t>
      </w:r>
      <w:r>
        <w:rPr>
          <w:spacing w:val="-2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1"/>
        </w:rPr>
        <w:t>2</w:t>
      </w:r>
      <w:r>
        <w:t>4</w:t>
      </w:r>
      <w:r>
        <w:rPr>
          <w:spacing w:val="-4"/>
        </w:rPr>
        <w:t xml:space="preserve"> </w:t>
      </w:r>
      <w:r>
        <w:t>h</w:t>
      </w:r>
      <w:r>
        <w:rPr>
          <w:spacing w:val="1"/>
        </w:rPr>
        <w:t>o</w:t>
      </w:r>
      <w:r>
        <w:t>ur</w:t>
      </w:r>
      <w:r>
        <w:rPr>
          <w:spacing w:val="-7"/>
        </w:rPr>
        <w:t xml:space="preserve"> </w:t>
      </w:r>
      <w:r>
        <w:t>t</w:t>
      </w:r>
      <w:r>
        <w:rPr>
          <w:spacing w:val="1"/>
        </w:rPr>
        <w:t>s</w:t>
      </w:r>
      <w:r>
        <w:t>u</w:t>
      </w:r>
      <w:r>
        <w:rPr>
          <w:spacing w:val="-1"/>
        </w:rPr>
        <w:t>n</w:t>
      </w:r>
      <w:r>
        <w:t>a</w:t>
      </w:r>
      <w:r>
        <w:rPr>
          <w:spacing w:val="4"/>
        </w:rPr>
        <w:t>m</w:t>
      </w:r>
      <w:r>
        <w:t>i</w:t>
      </w:r>
      <w:r>
        <w:rPr>
          <w:w w:val="99"/>
        </w:rPr>
        <w:t xml:space="preserve"> </w:t>
      </w:r>
      <w:r>
        <w:rPr>
          <w:spacing w:val="4"/>
        </w:rPr>
        <w:t>m</w:t>
      </w:r>
      <w:r>
        <w:t>o</w:t>
      </w:r>
      <w:r>
        <w:rPr>
          <w:spacing w:val="-1"/>
        </w:rPr>
        <w:t>ni</w:t>
      </w:r>
      <w:r>
        <w:t>tor</w:t>
      </w:r>
      <w:r>
        <w:rPr>
          <w:spacing w:val="-1"/>
        </w:rPr>
        <w:t>i</w:t>
      </w:r>
      <w:r>
        <w:t>ng</w:t>
      </w:r>
      <w:r>
        <w:rPr>
          <w:spacing w:val="-8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7"/>
        </w:rPr>
        <w:t xml:space="preserve"> </w:t>
      </w:r>
      <w:r>
        <w:t>a</w:t>
      </w:r>
      <w:r>
        <w:rPr>
          <w:spacing w:val="1"/>
        </w:rPr>
        <w:t>n</w:t>
      </w:r>
      <w:r>
        <w:t>a</w:t>
      </w:r>
      <w:r>
        <w:rPr>
          <w:spacing w:val="3"/>
        </w:rPr>
        <w:t>l</w:t>
      </w:r>
      <w:r>
        <w:rPr>
          <w:spacing w:val="-7"/>
        </w:rPr>
        <w:t>y</w:t>
      </w:r>
      <w:r>
        <w:rPr>
          <w:spacing w:val="3"/>
        </w:rPr>
        <w:t>s</w:t>
      </w:r>
      <w:r>
        <w:rPr>
          <w:spacing w:val="-1"/>
        </w:rPr>
        <w:t>i</w:t>
      </w:r>
      <w:r>
        <w:t>s</w:t>
      </w:r>
      <w:r>
        <w:rPr>
          <w:spacing w:val="-7"/>
        </w:rPr>
        <w:t xml:space="preserve"> </w:t>
      </w:r>
      <w:r>
        <w:t>c</w:t>
      </w:r>
      <w:r>
        <w:rPr>
          <w:spacing w:val="1"/>
        </w:rPr>
        <w:t>a</w:t>
      </w:r>
      <w:r>
        <w:t>p</w:t>
      </w:r>
      <w:r>
        <w:rPr>
          <w:spacing w:val="-1"/>
        </w:rPr>
        <w:t>a</w:t>
      </w:r>
      <w:r>
        <w:rPr>
          <w:spacing w:val="1"/>
        </w:rPr>
        <w:t>c</w:t>
      </w:r>
      <w:r>
        <w:rPr>
          <w:spacing w:val="-1"/>
        </w:rPr>
        <w:t>i</w:t>
      </w:r>
      <w:r>
        <w:rPr>
          <w:spacing w:val="4"/>
        </w:rPr>
        <w:t>t</w:t>
      </w:r>
      <w:r>
        <w:t>y</w:t>
      </w:r>
      <w:r>
        <w:rPr>
          <w:spacing w:val="-11"/>
        </w:rPr>
        <w:t xml:space="preserve"> </w:t>
      </w:r>
      <w:r>
        <w:rPr>
          <w:spacing w:val="1"/>
        </w:rPr>
        <w:t>f</w:t>
      </w:r>
      <w:r>
        <w:t>or</w:t>
      </w:r>
      <w:r>
        <w:rPr>
          <w:spacing w:val="-8"/>
        </w:rPr>
        <w:t xml:space="preserve"> </w:t>
      </w:r>
      <w:r>
        <w:t>A</w:t>
      </w:r>
      <w:r>
        <w:rPr>
          <w:spacing w:val="-1"/>
        </w:rPr>
        <w:t>u</w:t>
      </w:r>
      <w:r>
        <w:rPr>
          <w:spacing w:val="1"/>
        </w:rPr>
        <w:t>s</w:t>
      </w:r>
      <w:r>
        <w:t>tr</w:t>
      </w:r>
      <w:r>
        <w:rPr>
          <w:spacing w:val="1"/>
        </w:rPr>
        <w:t>a</w:t>
      </w:r>
      <w:r>
        <w:rPr>
          <w:spacing w:val="-1"/>
        </w:rPr>
        <w:t>l</w:t>
      </w:r>
      <w:r>
        <w:rPr>
          <w:spacing w:val="1"/>
        </w:rPr>
        <w:t>i</w:t>
      </w:r>
      <w:r>
        <w:t>a.</w:t>
      </w:r>
    </w:p>
    <w:p w:rsidR="00390CA3" w:rsidRDefault="00390CA3">
      <w:pPr>
        <w:spacing w:before="2" w:line="180" w:lineRule="exact"/>
        <w:rPr>
          <w:sz w:val="18"/>
          <w:szCs w:val="18"/>
        </w:rPr>
      </w:pPr>
    </w:p>
    <w:p w:rsidR="00390CA3" w:rsidRDefault="00BD6A69">
      <w:pPr>
        <w:pStyle w:val="BodyText"/>
        <w:spacing w:line="292" w:lineRule="auto"/>
        <w:ind w:right="123"/>
      </w:pPr>
      <w:r>
        <w:rPr>
          <w:spacing w:val="3"/>
        </w:rPr>
        <w:t>T</w:t>
      </w:r>
      <w:r>
        <w:t>he</w:t>
      </w:r>
      <w:r>
        <w:rPr>
          <w:spacing w:val="-9"/>
        </w:rPr>
        <w:t xml:space="preserve"> </w:t>
      </w:r>
      <w:r>
        <w:rPr>
          <w:spacing w:val="4"/>
        </w:rPr>
        <w:t>m</w:t>
      </w:r>
      <w:r>
        <w:t>ajor</w:t>
      </w:r>
      <w:r>
        <w:rPr>
          <w:spacing w:val="-6"/>
        </w:rPr>
        <w:t xml:space="preserve"> </w:t>
      </w:r>
      <w:r>
        <w:t>object</w:t>
      </w:r>
      <w:r>
        <w:rPr>
          <w:spacing w:val="-2"/>
        </w:rPr>
        <w:t>iv</w:t>
      </w:r>
      <w:r>
        <w:t>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J</w:t>
      </w:r>
      <w:r>
        <w:rPr>
          <w:spacing w:val="-1"/>
        </w:rPr>
        <w:t>A</w:t>
      </w:r>
      <w:r>
        <w:rPr>
          <w:spacing w:val="-2"/>
        </w:rPr>
        <w:t>T</w:t>
      </w:r>
      <w:r>
        <w:rPr>
          <w:spacing w:val="8"/>
        </w:rPr>
        <w:t>W</w:t>
      </w:r>
      <w:r>
        <w:t>C</w:t>
      </w:r>
      <w:r>
        <w:rPr>
          <w:spacing w:val="-6"/>
        </w:rPr>
        <w:t xml:space="preserve"> </w:t>
      </w:r>
      <w:r>
        <w:rPr>
          <w:spacing w:val="-1"/>
        </w:rPr>
        <w:t>i</w:t>
      </w:r>
      <w:r>
        <w:t>s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pro</w:t>
      </w:r>
      <w:r>
        <w:rPr>
          <w:spacing w:val="1"/>
        </w:rPr>
        <w:t>v</w:t>
      </w:r>
      <w:r>
        <w:rPr>
          <w:spacing w:val="-1"/>
        </w:rPr>
        <w:t>i</w:t>
      </w:r>
      <w:r>
        <w:t>de</w:t>
      </w:r>
      <w:r>
        <w:rPr>
          <w:spacing w:val="-4"/>
        </w:rPr>
        <w:t xml:space="preserve"> </w:t>
      </w:r>
      <w:r>
        <w:rPr>
          <w:spacing w:val="1"/>
        </w:rPr>
        <w:t>A</w:t>
      </w:r>
      <w:r>
        <w:t>ustra</w:t>
      </w:r>
      <w:r>
        <w:rPr>
          <w:spacing w:val="-2"/>
        </w:rPr>
        <w:t>l</w:t>
      </w:r>
      <w:r>
        <w:rPr>
          <w:spacing w:val="1"/>
        </w:rPr>
        <w:t>i</w:t>
      </w:r>
      <w:r>
        <w:t>an</w:t>
      </w:r>
      <w:r>
        <w:rPr>
          <w:spacing w:val="-5"/>
        </w:rPr>
        <w:t xml:space="preserve"> </w:t>
      </w:r>
      <w:r>
        <w:t>e</w:t>
      </w:r>
      <w:r>
        <w:rPr>
          <w:spacing w:val="4"/>
        </w:rPr>
        <w:t>m</w:t>
      </w:r>
      <w:r>
        <w:t>ergen</w:t>
      </w:r>
      <w:r>
        <w:rPr>
          <w:spacing w:val="2"/>
        </w:rPr>
        <w:t>c</w:t>
      </w:r>
      <w:r>
        <w:t>y</w:t>
      </w:r>
      <w:r>
        <w:rPr>
          <w:spacing w:val="-9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n</w:t>
      </w:r>
      <w:r>
        <w:t>a</w:t>
      </w:r>
      <w:r>
        <w:rPr>
          <w:spacing w:val="-1"/>
        </w:rPr>
        <w:t>g</w:t>
      </w:r>
      <w:r>
        <w:t>ers</w:t>
      </w:r>
      <w:r>
        <w:rPr>
          <w:spacing w:val="-4"/>
        </w:rPr>
        <w:t xml:space="preserve"> </w:t>
      </w:r>
      <w:r>
        <w:t>w</w:t>
      </w:r>
      <w:r>
        <w:rPr>
          <w:spacing w:val="-1"/>
        </w:rPr>
        <w:t>i</w:t>
      </w:r>
      <w:r>
        <w:t>th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rPr>
          <w:spacing w:val="-1"/>
        </w:rPr>
        <w:t>i</w:t>
      </w:r>
      <w:r>
        <w:t>n</w:t>
      </w:r>
      <w:r>
        <w:rPr>
          <w:spacing w:val="-2"/>
        </w:rPr>
        <w:t>i</w:t>
      </w:r>
      <w:r>
        <w:rPr>
          <w:spacing w:val="4"/>
        </w:rPr>
        <w:t>m</w:t>
      </w:r>
      <w:r>
        <w:rPr>
          <w:spacing w:val="-3"/>
        </w:rPr>
        <w:t>u</w:t>
      </w:r>
      <w:r>
        <w:t>m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90</w:t>
      </w:r>
      <w:r>
        <w:rPr>
          <w:w w:val="99"/>
        </w:rPr>
        <w:t xml:space="preserve"> </w:t>
      </w:r>
      <w:r>
        <w:rPr>
          <w:spacing w:val="4"/>
        </w:rPr>
        <w:t>m</w:t>
      </w:r>
      <w:r>
        <w:rPr>
          <w:spacing w:val="-1"/>
        </w:rPr>
        <w:t>i</w:t>
      </w:r>
      <w:r>
        <w:t>n</w:t>
      </w:r>
      <w:r>
        <w:rPr>
          <w:spacing w:val="-1"/>
        </w:rPr>
        <w:t>u</w:t>
      </w:r>
      <w:r>
        <w:t>tes</w:t>
      </w:r>
      <w:r>
        <w:rPr>
          <w:spacing w:val="-7"/>
        </w:rPr>
        <w:t xml:space="preserve"> </w:t>
      </w:r>
      <w:r>
        <w:t>warn</w:t>
      </w:r>
      <w:r>
        <w:rPr>
          <w:spacing w:val="-1"/>
        </w:rPr>
        <w:t>i</w:t>
      </w:r>
      <w:r>
        <w:rPr>
          <w:spacing w:val="1"/>
        </w:rPr>
        <w:t>n</w:t>
      </w:r>
      <w:r>
        <w:t>g</w:t>
      </w:r>
      <w:r>
        <w:rPr>
          <w:spacing w:val="-7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1"/>
        </w:rPr>
        <w:t>li</w:t>
      </w:r>
      <w:r>
        <w:rPr>
          <w:spacing w:val="3"/>
        </w:rPr>
        <w:t>k</w:t>
      </w:r>
      <w:r>
        <w:t>ely</w:t>
      </w:r>
      <w:r>
        <w:rPr>
          <w:spacing w:val="-7"/>
        </w:rPr>
        <w:t xml:space="preserve"> </w:t>
      </w:r>
      <w:r>
        <w:t>tsu</w:t>
      </w:r>
      <w:r>
        <w:rPr>
          <w:spacing w:val="-1"/>
        </w:rPr>
        <w:t>n</w:t>
      </w:r>
      <w:r>
        <w:t>a</w:t>
      </w:r>
      <w:r>
        <w:rPr>
          <w:spacing w:val="4"/>
        </w:rPr>
        <w:t>m</w:t>
      </w:r>
      <w:r>
        <w:t>i</w:t>
      </w:r>
      <w:r>
        <w:rPr>
          <w:spacing w:val="-8"/>
        </w:rPr>
        <w:t xml:space="preserve"> </w:t>
      </w:r>
      <w:r>
        <w:rPr>
          <w:spacing w:val="-2"/>
        </w:rPr>
        <w:t>i</w:t>
      </w:r>
      <w:r>
        <w:rPr>
          <w:spacing w:val="4"/>
        </w:rPr>
        <w:t>m</w:t>
      </w:r>
      <w:r>
        <w:t>p</w:t>
      </w:r>
      <w:r>
        <w:rPr>
          <w:spacing w:val="-1"/>
        </w:rPr>
        <w:t>a</w:t>
      </w:r>
      <w:r>
        <w:rPr>
          <w:spacing w:val="1"/>
        </w:rPr>
        <w:t>c</w:t>
      </w:r>
      <w:r>
        <w:t>t</w:t>
      </w:r>
      <w:r>
        <w:rPr>
          <w:spacing w:val="-7"/>
        </w:rPr>
        <w:t xml:space="preserve"> </w:t>
      </w:r>
      <w:r>
        <w:rPr>
          <w:spacing w:val="-1"/>
        </w:rPr>
        <w:t>g</w:t>
      </w:r>
      <w:r>
        <w:t>e</w:t>
      </w:r>
      <w:r>
        <w:rPr>
          <w:spacing w:val="-1"/>
        </w:rPr>
        <w:t>n</w:t>
      </w:r>
      <w:r>
        <w:t>era</w:t>
      </w:r>
      <w:r>
        <w:rPr>
          <w:spacing w:val="2"/>
        </w:rPr>
        <w:t>t</w:t>
      </w:r>
      <w:r>
        <w:t>ed</w:t>
      </w:r>
      <w:r>
        <w:rPr>
          <w:spacing w:val="-8"/>
        </w:rPr>
        <w:t xml:space="preserve"> </w:t>
      </w:r>
      <w:r>
        <w:rPr>
          <w:spacing w:val="1"/>
        </w:rPr>
        <w:t>f</w:t>
      </w:r>
      <w:r>
        <w:t>rom</w:t>
      </w:r>
      <w:r>
        <w:rPr>
          <w:spacing w:val="-5"/>
        </w:rPr>
        <w:t xml:space="preserve"> </w:t>
      </w:r>
      <w:r>
        <w:rPr>
          <w:spacing w:val="1"/>
        </w:rPr>
        <w:t>s</w:t>
      </w:r>
      <w:r>
        <w:t>u</w:t>
      </w:r>
      <w:r>
        <w:rPr>
          <w:spacing w:val="-1"/>
        </w:rPr>
        <w:t>b</w:t>
      </w:r>
      <w:r>
        <w:t>d</w:t>
      </w:r>
      <w:r>
        <w:rPr>
          <w:spacing w:val="-1"/>
        </w:rPr>
        <w:t>u</w:t>
      </w:r>
      <w:r>
        <w:rPr>
          <w:spacing w:val="1"/>
        </w:rPr>
        <w:t>c</w:t>
      </w:r>
      <w:r>
        <w:t>t</w:t>
      </w:r>
      <w:r>
        <w:rPr>
          <w:spacing w:val="4"/>
        </w:rPr>
        <w:t>i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-2"/>
        </w:rPr>
        <w:t>z</w:t>
      </w:r>
      <w:r>
        <w:t>o</w:t>
      </w:r>
      <w:r>
        <w:rPr>
          <w:spacing w:val="1"/>
        </w:rPr>
        <w:t>n</w:t>
      </w:r>
      <w:r>
        <w:t>e</w:t>
      </w:r>
      <w:r>
        <w:rPr>
          <w:spacing w:val="-7"/>
        </w:rPr>
        <w:t xml:space="preserve"> </w:t>
      </w:r>
      <w:r>
        <w:rPr>
          <w:spacing w:val="1"/>
        </w:rPr>
        <w:t>e</w:t>
      </w:r>
      <w:r>
        <w:t>art</w:t>
      </w:r>
      <w:r>
        <w:rPr>
          <w:spacing w:val="2"/>
        </w:rPr>
        <w:t>h</w:t>
      </w:r>
      <w:r>
        <w:t>q</w:t>
      </w:r>
      <w:r>
        <w:rPr>
          <w:spacing w:val="-1"/>
        </w:rPr>
        <w:t>u</w:t>
      </w:r>
      <w:r>
        <w:t>a</w:t>
      </w:r>
      <w:r>
        <w:rPr>
          <w:spacing w:val="3"/>
        </w:rPr>
        <w:t>k</w:t>
      </w:r>
      <w:r>
        <w:t>es.</w:t>
      </w:r>
      <w:r>
        <w:rPr>
          <w:spacing w:val="-7"/>
        </w:rPr>
        <w:t xml:space="preserve"> </w:t>
      </w:r>
      <w:r>
        <w:rPr>
          <w:spacing w:val="2"/>
        </w:rPr>
        <w:t>T</w:t>
      </w:r>
      <w:r>
        <w:t>he</w:t>
      </w:r>
      <w:r>
        <w:rPr>
          <w:spacing w:val="-8"/>
        </w:rPr>
        <w:t xml:space="preserve"> </w:t>
      </w:r>
      <w:r>
        <w:t>J</w:t>
      </w:r>
      <w:r>
        <w:rPr>
          <w:spacing w:val="-1"/>
        </w:rPr>
        <w:t>A</w:t>
      </w:r>
      <w:r>
        <w:rPr>
          <w:spacing w:val="-2"/>
        </w:rPr>
        <w:t>T</w:t>
      </w:r>
      <w:r>
        <w:rPr>
          <w:spacing w:val="8"/>
        </w:rPr>
        <w:t>W</w:t>
      </w:r>
      <w:r>
        <w:t>C</w:t>
      </w:r>
      <w:r>
        <w:rPr>
          <w:w w:val="99"/>
        </w:rPr>
        <w:t xml:space="preserve"> </w:t>
      </w:r>
      <w:r>
        <w:rPr>
          <w:spacing w:val="-1"/>
        </w:rPr>
        <w:t>i</w:t>
      </w:r>
      <w:r>
        <w:t>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1"/>
        </w:rPr>
        <w:t>l</w:t>
      </w:r>
      <w:r>
        <w:t>o</w:t>
      </w:r>
      <w:r>
        <w:rPr>
          <w:spacing w:val="-1"/>
        </w:rPr>
        <w:t>n</w:t>
      </w:r>
      <w:r>
        <w:t>g-</w:t>
      </w:r>
      <w:r>
        <w:rPr>
          <w:spacing w:val="2"/>
        </w:rPr>
        <w:t>t</w:t>
      </w:r>
      <w:r>
        <w:t>erm</w:t>
      </w:r>
      <w:r>
        <w:rPr>
          <w:spacing w:val="-2"/>
        </w:rPr>
        <w:t xml:space="preserve"> i</w:t>
      </w:r>
      <w:r>
        <w:t>n</w:t>
      </w:r>
      <w:r>
        <w:rPr>
          <w:spacing w:val="-2"/>
        </w:rPr>
        <w:t>v</w:t>
      </w:r>
      <w:r>
        <w:t>est</w:t>
      </w:r>
      <w:r>
        <w:rPr>
          <w:spacing w:val="4"/>
        </w:rPr>
        <w:t>m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-7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-4"/>
        </w:rPr>
        <w:t xml:space="preserve"> </w:t>
      </w:r>
      <w:r>
        <w:t>e</w:t>
      </w:r>
      <w:r>
        <w:rPr>
          <w:spacing w:val="1"/>
        </w:rPr>
        <w:t>f</w:t>
      </w:r>
      <w:r>
        <w:rPr>
          <w:spacing w:val="2"/>
        </w:rPr>
        <w:t>f</w:t>
      </w:r>
      <w:r>
        <w:t>ect</w:t>
      </w:r>
      <w:r>
        <w:rPr>
          <w:spacing w:val="-2"/>
        </w:rPr>
        <w:t>iv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e</w:t>
      </w:r>
      <w:r>
        <w:rPr>
          <w:spacing w:val="4"/>
        </w:rPr>
        <w:t>m</w:t>
      </w:r>
      <w:r>
        <w:t>ergen</w:t>
      </w:r>
      <w:r>
        <w:rPr>
          <w:spacing w:val="2"/>
        </w:rPr>
        <w:t>c</w:t>
      </w:r>
      <w:r>
        <w:t>y</w:t>
      </w:r>
      <w:r>
        <w:rPr>
          <w:spacing w:val="-10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n</w:t>
      </w:r>
      <w:r>
        <w:rPr>
          <w:spacing w:val="1"/>
        </w:rPr>
        <w:t>a</w:t>
      </w:r>
      <w:r>
        <w:t>g</w:t>
      </w:r>
      <w:r>
        <w:rPr>
          <w:spacing w:val="-1"/>
        </w:rPr>
        <w:t>e</w:t>
      </w:r>
      <w:r>
        <w:rPr>
          <w:spacing w:val="4"/>
        </w:rPr>
        <w:t>m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t>nd</w:t>
      </w:r>
      <w:r>
        <w:rPr>
          <w:spacing w:val="-5"/>
        </w:rPr>
        <w:t xml:space="preserve"> </w:t>
      </w:r>
      <w:r>
        <w:t>h</w:t>
      </w:r>
      <w:r>
        <w:rPr>
          <w:spacing w:val="-1"/>
        </w:rPr>
        <w:t>a</w:t>
      </w:r>
      <w:r>
        <w:t>s</w:t>
      </w:r>
      <w:r>
        <w:rPr>
          <w:spacing w:val="-6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6"/>
        </w:rPr>
        <w:t xml:space="preserve"> </w:t>
      </w:r>
      <w:r>
        <w:t>re</w:t>
      </w:r>
      <w:r>
        <w:rPr>
          <w:spacing w:val="1"/>
        </w:rPr>
        <w:t>a</w:t>
      </w:r>
      <w:r>
        <w:t>l</w:t>
      </w:r>
      <w:r>
        <w:rPr>
          <w:spacing w:val="-7"/>
        </w:rPr>
        <w:t xml:space="preserve"> </w:t>
      </w:r>
      <w:r>
        <w:rPr>
          <w:spacing w:val="1"/>
        </w:rPr>
        <w:t>po</w:t>
      </w:r>
      <w:r>
        <w:t>te</w:t>
      </w:r>
      <w:r>
        <w:rPr>
          <w:spacing w:val="-1"/>
        </w:rPr>
        <w:t>n</w:t>
      </w:r>
      <w:r>
        <w:rPr>
          <w:spacing w:val="2"/>
        </w:rPr>
        <w:t>t</w:t>
      </w:r>
      <w:r>
        <w:rPr>
          <w:spacing w:val="-1"/>
        </w:rPr>
        <w:t>i</w:t>
      </w:r>
      <w:r>
        <w:t>al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</w:t>
      </w:r>
      <w:r>
        <w:rPr>
          <w:spacing w:val="1"/>
        </w:rPr>
        <w:t>a</w:t>
      </w:r>
      <w:r>
        <w:rPr>
          <w:spacing w:val="-2"/>
        </w:rPr>
        <w:t>v</w:t>
      </w:r>
      <w:r>
        <w:t>e</w:t>
      </w:r>
      <w:r>
        <w:rPr>
          <w:spacing w:val="-5"/>
        </w:rPr>
        <w:t xml:space="preserve"> </w:t>
      </w:r>
      <w:r>
        <w:rPr>
          <w:spacing w:val="-1"/>
        </w:rPr>
        <w:t>l</w:t>
      </w:r>
      <w:r>
        <w:rPr>
          <w:spacing w:val="1"/>
        </w:rPr>
        <w:t>i</w:t>
      </w:r>
      <w:r>
        <w:rPr>
          <w:spacing w:val="-2"/>
        </w:rPr>
        <w:t>v</w:t>
      </w:r>
      <w:r>
        <w:t>es</w:t>
      </w:r>
      <w:r>
        <w:rPr>
          <w:w w:val="99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15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1"/>
        </w:rPr>
        <w:t>f</w:t>
      </w:r>
      <w:r>
        <w:t>rastructure.</w:t>
      </w:r>
    </w:p>
    <w:p w:rsidR="00390CA3" w:rsidRDefault="00390CA3">
      <w:pPr>
        <w:spacing w:before="10" w:line="170" w:lineRule="exact"/>
        <w:rPr>
          <w:sz w:val="17"/>
          <w:szCs w:val="17"/>
        </w:rPr>
      </w:pPr>
    </w:p>
    <w:p w:rsidR="00390CA3" w:rsidRDefault="00BD6A69">
      <w:pPr>
        <w:pStyle w:val="BodyText"/>
        <w:spacing w:line="292" w:lineRule="auto"/>
        <w:ind w:right="173"/>
      </w:pPr>
      <w:r>
        <w:rPr>
          <w:spacing w:val="3"/>
        </w:rPr>
        <w:t>T</w:t>
      </w:r>
      <w:r>
        <w:t>he</w:t>
      </w:r>
      <w:r>
        <w:rPr>
          <w:spacing w:val="-7"/>
        </w:rPr>
        <w:t xml:space="preserve"> </w:t>
      </w:r>
      <w:r>
        <w:t>J</w:t>
      </w:r>
      <w:r>
        <w:rPr>
          <w:spacing w:val="-1"/>
        </w:rPr>
        <w:t>A</w:t>
      </w:r>
      <w:r>
        <w:rPr>
          <w:spacing w:val="-2"/>
        </w:rPr>
        <w:t>T</w:t>
      </w:r>
      <w:r>
        <w:rPr>
          <w:spacing w:val="8"/>
        </w:rPr>
        <w:t>W</w:t>
      </w:r>
      <w:r>
        <w:t>C</w:t>
      </w:r>
      <w:r>
        <w:rPr>
          <w:spacing w:val="-9"/>
        </w:rPr>
        <w:t xml:space="preserve"> </w:t>
      </w:r>
      <w:r>
        <w:rPr>
          <w:spacing w:val="-2"/>
        </w:rPr>
        <w:t>i</w:t>
      </w:r>
      <w:r>
        <w:t>s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7"/>
        </w:rPr>
        <w:t xml:space="preserve"> </w:t>
      </w:r>
      <w:r>
        <w:t>core</w:t>
      </w:r>
      <w:r>
        <w:rPr>
          <w:spacing w:val="-7"/>
        </w:rPr>
        <w:t xml:space="preserve"> </w:t>
      </w:r>
      <w:r>
        <w:rPr>
          <w:spacing w:val="1"/>
        </w:rPr>
        <w:t>co</w:t>
      </w:r>
      <w:r>
        <w:rPr>
          <w:spacing w:val="4"/>
        </w:rPr>
        <w:t>m</w:t>
      </w:r>
      <w:r>
        <w:t>p</w:t>
      </w:r>
      <w:r>
        <w:rPr>
          <w:spacing w:val="-1"/>
        </w:rPr>
        <w:t>o</w:t>
      </w:r>
      <w:r>
        <w:t>n</w:t>
      </w:r>
      <w:r>
        <w:rPr>
          <w:spacing w:val="-1"/>
        </w:rPr>
        <w:t>e</w:t>
      </w:r>
      <w:r>
        <w:t>nt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5"/>
        </w:rPr>
        <w:t xml:space="preserve"> </w:t>
      </w:r>
      <w:r>
        <w:rPr>
          <w:spacing w:val="-1"/>
        </w:rPr>
        <w:t>A</w:t>
      </w:r>
      <w:r>
        <w:t>ustr</w:t>
      </w:r>
      <w:r>
        <w:rPr>
          <w:spacing w:val="1"/>
        </w:rPr>
        <w:t>a</w:t>
      </w:r>
      <w:r>
        <w:rPr>
          <w:spacing w:val="-1"/>
        </w:rPr>
        <w:t>li</w:t>
      </w:r>
      <w:r>
        <w:rPr>
          <w:spacing w:val="1"/>
        </w:rPr>
        <w:t>a</w:t>
      </w:r>
      <w:r>
        <w:t>n</w:t>
      </w:r>
      <w:r>
        <w:rPr>
          <w:spacing w:val="-5"/>
        </w:rPr>
        <w:t xml:space="preserve"> </w:t>
      </w:r>
      <w:r>
        <w:rPr>
          <w:spacing w:val="3"/>
        </w:rPr>
        <w:t>T</w:t>
      </w:r>
      <w:r>
        <w:rPr>
          <w:spacing w:val="1"/>
        </w:rPr>
        <w:t>s</w:t>
      </w:r>
      <w:r>
        <w:t>u</w:t>
      </w:r>
      <w:r>
        <w:rPr>
          <w:spacing w:val="-1"/>
        </w:rPr>
        <w:t>n</w:t>
      </w:r>
      <w:r>
        <w:rPr>
          <w:spacing w:val="-3"/>
        </w:rPr>
        <w:t>a</w:t>
      </w:r>
      <w:r>
        <w:rPr>
          <w:spacing w:val="4"/>
        </w:rPr>
        <w:t>m</w:t>
      </w:r>
      <w:r>
        <w:t>i</w:t>
      </w:r>
      <w:r>
        <w:rPr>
          <w:spacing w:val="-12"/>
        </w:rPr>
        <w:t xml:space="preserve"> </w:t>
      </w:r>
      <w:r>
        <w:rPr>
          <w:spacing w:val="8"/>
        </w:rPr>
        <w:t>W</w:t>
      </w:r>
      <w:r>
        <w:rPr>
          <w:spacing w:val="-3"/>
        </w:rPr>
        <w:t>a</w:t>
      </w:r>
      <w:r>
        <w:t>rn</w:t>
      </w:r>
      <w:r>
        <w:rPr>
          <w:spacing w:val="-2"/>
        </w:rPr>
        <w:t>i</w:t>
      </w:r>
      <w:r>
        <w:t>ng</w:t>
      </w:r>
      <w:r>
        <w:rPr>
          <w:spacing w:val="-6"/>
        </w:rPr>
        <w:t xml:space="preserve"> </w:t>
      </w:r>
      <w:r>
        <w:rPr>
          <w:spacing w:val="1"/>
        </w:rPr>
        <w:t>S</w:t>
      </w:r>
      <w:r>
        <w:rPr>
          <w:spacing w:val="-5"/>
        </w:rPr>
        <w:t>y</w:t>
      </w:r>
      <w:r>
        <w:rPr>
          <w:spacing w:val="1"/>
        </w:rPr>
        <w:t>s</w:t>
      </w:r>
      <w:r>
        <w:rPr>
          <w:spacing w:val="2"/>
        </w:rPr>
        <w:t>t</w:t>
      </w:r>
      <w:r>
        <w:t>em</w:t>
      </w:r>
      <w:r>
        <w:rPr>
          <w:spacing w:val="-3"/>
        </w:rPr>
        <w:t xml:space="preserve"> </w:t>
      </w:r>
      <w:r>
        <w:rPr>
          <w:spacing w:val="-2"/>
        </w:rPr>
        <w:t>(</w:t>
      </w:r>
      <w:r>
        <w:rPr>
          <w:spacing w:val="-1"/>
        </w:rPr>
        <w:t>A</w:t>
      </w:r>
      <w:r>
        <w:rPr>
          <w:spacing w:val="-2"/>
        </w:rPr>
        <w:t>T</w:t>
      </w:r>
      <w:r>
        <w:rPr>
          <w:spacing w:val="8"/>
        </w:rPr>
        <w:t>W</w:t>
      </w:r>
      <w:r>
        <w:rPr>
          <w:spacing w:val="-5"/>
        </w:rPr>
        <w:t>S</w:t>
      </w:r>
      <w:r>
        <w:t>).</w:t>
      </w:r>
      <w:r>
        <w:rPr>
          <w:spacing w:val="-7"/>
        </w:rPr>
        <w:t xml:space="preserve"> </w:t>
      </w:r>
      <w:r>
        <w:t>Oth</w:t>
      </w:r>
      <w:r>
        <w:rPr>
          <w:spacing w:val="-1"/>
        </w:rPr>
        <w:t>e</w:t>
      </w:r>
      <w:r>
        <w:t>r</w:t>
      </w:r>
      <w:r>
        <w:rPr>
          <w:w w:val="99"/>
        </w:rPr>
        <w:t xml:space="preserve"> </w:t>
      </w:r>
      <w:r>
        <w:rPr>
          <w:spacing w:val="1"/>
        </w:rPr>
        <w:t>c</w:t>
      </w:r>
      <w:r>
        <w:t>o</w:t>
      </w:r>
      <w:r>
        <w:rPr>
          <w:spacing w:val="-1"/>
        </w:rPr>
        <w:t>n</w:t>
      </w:r>
      <w:r>
        <w:t>tr</w:t>
      </w:r>
      <w:r>
        <w:rPr>
          <w:spacing w:val="-1"/>
        </w:rPr>
        <w:t>i</w:t>
      </w:r>
      <w:r>
        <w:t>b</w:t>
      </w:r>
      <w:r>
        <w:rPr>
          <w:spacing w:val="1"/>
        </w:rPr>
        <w:t>u</w:t>
      </w:r>
      <w:r>
        <w:t>tors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spacing w:val="2"/>
        </w:rPr>
        <w:t>t</w:t>
      </w:r>
      <w:r>
        <w:t>he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rPr>
          <w:spacing w:val="-2"/>
        </w:rPr>
        <w:t>T</w:t>
      </w:r>
      <w:r>
        <w:rPr>
          <w:spacing w:val="8"/>
        </w:rPr>
        <w:t>W</w:t>
      </w:r>
      <w:r>
        <w:t>S</w:t>
      </w:r>
      <w:r>
        <w:rPr>
          <w:spacing w:val="-8"/>
        </w:rPr>
        <w:t xml:space="preserve"> </w:t>
      </w:r>
      <w:r>
        <w:rPr>
          <w:spacing w:val="-2"/>
        </w:rPr>
        <w:t>i</w:t>
      </w:r>
      <w:r>
        <w:t>nc</w:t>
      </w:r>
      <w:r>
        <w:rPr>
          <w:spacing w:val="-1"/>
        </w:rPr>
        <w:t>l</w:t>
      </w:r>
      <w:r>
        <w:t>u</w:t>
      </w:r>
      <w:r>
        <w:rPr>
          <w:spacing w:val="-1"/>
        </w:rPr>
        <w:t>d</w:t>
      </w:r>
      <w:r>
        <w:t>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t>t</w:t>
      </w:r>
      <w:r>
        <w:rPr>
          <w:spacing w:val="1"/>
        </w:rPr>
        <w:t>t</w:t>
      </w:r>
      <w:r>
        <w:t>orn</w:t>
      </w:r>
      <w:r>
        <w:rPr>
          <w:spacing w:val="4"/>
        </w:rPr>
        <w:t>e</w:t>
      </w:r>
      <w:r>
        <w:rPr>
          <w:spacing w:val="-2"/>
        </w:rPr>
        <w:t>y</w:t>
      </w:r>
      <w:r>
        <w:t>-</w:t>
      </w:r>
      <w:r>
        <w:rPr>
          <w:rFonts w:cs="Arial"/>
        </w:rPr>
        <w:t>Ge</w:t>
      </w:r>
      <w:r>
        <w:rPr>
          <w:rFonts w:cs="Arial"/>
          <w:spacing w:val="-1"/>
        </w:rPr>
        <w:t>n</w:t>
      </w:r>
      <w:r>
        <w:rPr>
          <w:rFonts w:cs="Arial"/>
        </w:rPr>
        <w:t>er</w:t>
      </w:r>
      <w:r>
        <w:rPr>
          <w:rFonts w:cs="Arial"/>
          <w:spacing w:val="2"/>
        </w:rPr>
        <w:t>a</w:t>
      </w:r>
      <w:r>
        <w:rPr>
          <w:rFonts w:cs="Arial"/>
          <w:spacing w:val="1"/>
        </w:rPr>
        <w:t>l’</w:t>
      </w:r>
      <w:r>
        <w:rPr>
          <w:rFonts w:cs="Arial"/>
        </w:rPr>
        <w:t>s</w:t>
      </w:r>
      <w:r>
        <w:rPr>
          <w:rFonts w:cs="Arial"/>
          <w:spacing w:val="-7"/>
        </w:rPr>
        <w:t xml:space="preserve"> </w:t>
      </w:r>
      <w:r>
        <w:rPr>
          <w:rFonts w:cs="Arial"/>
        </w:rPr>
        <w:t>De</w:t>
      </w:r>
      <w:r>
        <w:rPr>
          <w:rFonts w:cs="Arial"/>
          <w:spacing w:val="-1"/>
        </w:rPr>
        <w:t>p</w:t>
      </w:r>
      <w:r>
        <w:rPr>
          <w:rFonts w:cs="Arial"/>
        </w:rPr>
        <w:t>art</w:t>
      </w:r>
      <w:r>
        <w:rPr>
          <w:rFonts w:cs="Arial"/>
          <w:spacing w:val="4"/>
        </w:rPr>
        <w:t>m</w:t>
      </w:r>
      <w:r>
        <w:rPr>
          <w:rFonts w:cs="Arial"/>
        </w:rPr>
        <w:t>e</w:t>
      </w:r>
      <w:r>
        <w:rPr>
          <w:rFonts w:cs="Arial"/>
          <w:spacing w:val="-1"/>
        </w:rPr>
        <w:t>n</w:t>
      </w:r>
      <w:r>
        <w:rPr>
          <w:rFonts w:cs="Arial"/>
        </w:rPr>
        <w:t>t</w:t>
      </w:r>
      <w:r>
        <w:rPr>
          <w:rFonts w:cs="Arial"/>
          <w:spacing w:val="-7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-1"/>
        </w:rPr>
        <w:t>h</w:t>
      </w:r>
      <w:r>
        <w:rPr>
          <w:rFonts w:cs="Arial"/>
        </w:rPr>
        <w:t>ro</w:t>
      </w:r>
      <w:r>
        <w:rPr>
          <w:rFonts w:cs="Arial"/>
          <w:spacing w:val="1"/>
        </w:rPr>
        <w:t>u</w:t>
      </w:r>
      <w:r>
        <w:rPr>
          <w:rFonts w:cs="Arial"/>
        </w:rPr>
        <w:t>gh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-1"/>
        </w:rPr>
        <w:t>i</w:t>
      </w:r>
      <w:r>
        <w:rPr>
          <w:rFonts w:cs="Arial"/>
        </w:rPr>
        <w:t>ts</w:t>
      </w:r>
      <w:r>
        <w:rPr>
          <w:rFonts w:cs="Arial"/>
          <w:spacing w:val="-7"/>
        </w:rPr>
        <w:t xml:space="preserve"> </w:t>
      </w:r>
      <w:r>
        <w:rPr>
          <w:rFonts w:cs="Arial"/>
        </w:rPr>
        <w:t>r</w:t>
      </w:r>
      <w:r>
        <w:rPr>
          <w:rFonts w:cs="Arial"/>
          <w:spacing w:val="1"/>
        </w:rPr>
        <w:t>o</w:t>
      </w:r>
      <w:r>
        <w:rPr>
          <w:rFonts w:cs="Arial"/>
          <w:spacing w:val="-1"/>
        </w:rPr>
        <w:t>l</w:t>
      </w:r>
      <w:r>
        <w:rPr>
          <w:rFonts w:cs="Arial"/>
        </w:rPr>
        <w:t>e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-1"/>
        </w:rPr>
        <w:t>i</w:t>
      </w:r>
      <w:r>
        <w:rPr>
          <w:rFonts w:cs="Arial"/>
        </w:rPr>
        <w:t>n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1"/>
        </w:rPr>
        <w:t>p</w:t>
      </w:r>
      <w:r>
        <w:rPr>
          <w:rFonts w:cs="Arial"/>
        </w:rPr>
        <w:t>u</w:t>
      </w:r>
      <w:r>
        <w:rPr>
          <w:rFonts w:cs="Arial"/>
          <w:spacing w:val="1"/>
        </w:rPr>
        <w:t>b</w:t>
      </w:r>
      <w:r>
        <w:rPr>
          <w:rFonts w:cs="Arial"/>
          <w:spacing w:val="-1"/>
        </w:rPr>
        <w:t>li</w:t>
      </w:r>
      <w:r>
        <w:rPr>
          <w:rFonts w:cs="Arial"/>
        </w:rPr>
        <w:t>c</w:t>
      </w:r>
      <w:r>
        <w:rPr>
          <w:rFonts w:cs="Arial"/>
          <w:w w:val="99"/>
        </w:rPr>
        <w:t xml:space="preserve"> </w:t>
      </w:r>
      <w:r>
        <w:t>e</w:t>
      </w:r>
      <w:r>
        <w:rPr>
          <w:spacing w:val="-1"/>
        </w:rPr>
        <w:t>d</w:t>
      </w:r>
      <w:r>
        <w:t>uca</w:t>
      </w:r>
      <w:r>
        <w:rPr>
          <w:spacing w:val="1"/>
        </w:rPr>
        <w:t>t</w:t>
      </w:r>
      <w:r>
        <w:rPr>
          <w:spacing w:val="-1"/>
        </w:rPr>
        <w:t>i</w:t>
      </w:r>
      <w:r>
        <w:t>on</w:t>
      </w:r>
      <w:r>
        <w:rPr>
          <w:spacing w:val="-6"/>
        </w:rPr>
        <w:t xml:space="preserve"> </w:t>
      </w:r>
      <w:r>
        <w:t>a</w:t>
      </w:r>
      <w:r>
        <w:rPr>
          <w:spacing w:val="1"/>
        </w:rPr>
        <w:t>n</w:t>
      </w:r>
      <w:r>
        <w:t>d</w:t>
      </w:r>
      <w:r>
        <w:rPr>
          <w:spacing w:val="-7"/>
        </w:rPr>
        <w:t xml:space="preserve"> </w:t>
      </w:r>
      <w:r>
        <w:t>su</w:t>
      </w:r>
      <w:r>
        <w:rPr>
          <w:spacing w:val="1"/>
        </w:rPr>
        <w:t>p</w:t>
      </w:r>
      <w:r>
        <w:t>p</w:t>
      </w:r>
      <w:r>
        <w:rPr>
          <w:spacing w:val="-1"/>
        </w:rPr>
        <w:t>o</w:t>
      </w:r>
      <w:r>
        <w:t>rt</w:t>
      </w:r>
      <w:r>
        <w:rPr>
          <w:spacing w:val="-8"/>
        </w:rPr>
        <w:t xml:space="preserve"> </w:t>
      </w:r>
      <w:r>
        <w:rPr>
          <w:spacing w:val="1"/>
        </w:rPr>
        <w:t>f</w:t>
      </w:r>
      <w:r>
        <w:t>or</w:t>
      </w:r>
      <w:r>
        <w:rPr>
          <w:spacing w:val="-7"/>
        </w:rPr>
        <w:t xml:space="preserve"> </w:t>
      </w:r>
      <w:r>
        <w:rPr>
          <w:spacing w:val="1"/>
        </w:rPr>
        <w:t>s</w:t>
      </w:r>
      <w:r>
        <w:t>ta</w:t>
      </w:r>
      <w:r>
        <w:rPr>
          <w:spacing w:val="-1"/>
        </w:rPr>
        <w:t>t</w:t>
      </w:r>
      <w:r>
        <w:t>e</w:t>
      </w:r>
      <w:r>
        <w:rPr>
          <w:spacing w:val="-6"/>
        </w:rPr>
        <w:t xml:space="preserve"> </w:t>
      </w:r>
      <w:r>
        <w:t>e</w:t>
      </w:r>
      <w:r>
        <w:rPr>
          <w:spacing w:val="4"/>
        </w:rPr>
        <w:t>m</w:t>
      </w:r>
      <w:r>
        <w:t>ergen</w:t>
      </w:r>
      <w:r>
        <w:rPr>
          <w:spacing w:val="2"/>
        </w:rPr>
        <w:t>c</w:t>
      </w:r>
      <w:r>
        <w:t>y</w:t>
      </w:r>
      <w:r>
        <w:rPr>
          <w:spacing w:val="-10"/>
        </w:rPr>
        <w:t xml:space="preserve"> </w:t>
      </w:r>
      <w:r>
        <w:t>ser</w:t>
      </w:r>
      <w:r>
        <w:rPr>
          <w:spacing w:val="1"/>
        </w:rPr>
        <w:t>v</w:t>
      </w:r>
      <w:r>
        <w:rPr>
          <w:spacing w:val="-1"/>
        </w:rPr>
        <w:t>i</w:t>
      </w:r>
      <w:r>
        <w:rPr>
          <w:spacing w:val="1"/>
        </w:rPr>
        <w:t>c</w:t>
      </w:r>
      <w:r>
        <w:t>e</w:t>
      </w:r>
      <w:r>
        <w:rPr>
          <w:spacing w:val="-7"/>
        </w:rPr>
        <w:t xml:space="preserve"> </w:t>
      </w:r>
      <w:r>
        <w:rPr>
          <w:spacing w:val="-1"/>
        </w:rPr>
        <w:t>o</w:t>
      </w:r>
      <w:r>
        <w:t>r</w:t>
      </w:r>
      <w:r>
        <w:rPr>
          <w:spacing w:val="1"/>
        </w:rPr>
        <w:t>g</w:t>
      </w:r>
      <w:r>
        <w:t>a</w:t>
      </w:r>
      <w:r>
        <w:rPr>
          <w:spacing w:val="-1"/>
        </w:rPr>
        <w:t>ni</w:t>
      </w:r>
      <w:r>
        <w:rPr>
          <w:spacing w:val="1"/>
        </w:rPr>
        <w:t>s</w:t>
      </w:r>
      <w:r>
        <w:t>a</w:t>
      </w:r>
      <w:r>
        <w:rPr>
          <w:spacing w:val="1"/>
        </w:rPr>
        <w:t>t</w:t>
      </w:r>
      <w:r>
        <w:rPr>
          <w:spacing w:val="-1"/>
        </w:rPr>
        <w:t>i</w:t>
      </w:r>
      <w:r>
        <w:rPr>
          <w:spacing w:val="1"/>
        </w:rPr>
        <w:t>o</w:t>
      </w:r>
      <w:r>
        <w:t>ns</w:t>
      </w:r>
      <w:r>
        <w:rPr>
          <w:spacing w:val="-5"/>
        </w:rPr>
        <w:t xml:space="preserve"> </w:t>
      </w:r>
      <w:r>
        <w:rPr>
          <w:spacing w:val="-3"/>
        </w:rPr>
        <w:t>w</w:t>
      </w:r>
      <w:r>
        <w:t>ho</w:t>
      </w:r>
      <w:r>
        <w:rPr>
          <w:spacing w:val="-7"/>
        </w:rPr>
        <w:t xml:space="preserve"> </w:t>
      </w:r>
      <w:r>
        <w:rPr>
          <w:spacing w:val="3"/>
        </w:rPr>
        <w:t>r</w:t>
      </w:r>
      <w:r>
        <w:t>esp</w:t>
      </w:r>
      <w:r>
        <w:rPr>
          <w:spacing w:val="-1"/>
        </w:rPr>
        <w:t>o</w:t>
      </w:r>
      <w:r>
        <w:rPr>
          <w:spacing w:val="1"/>
        </w:rPr>
        <w:t>n</w:t>
      </w:r>
      <w:r>
        <w:t>d</w:t>
      </w:r>
      <w:r>
        <w:rPr>
          <w:spacing w:val="-7"/>
        </w:rPr>
        <w:t xml:space="preserve"> </w:t>
      </w:r>
      <w:r>
        <w:rPr>
          <w:spacing w:val="-1"/>
        </w:rPr>
        <w:t>t</w:t>
      </w:r>
      <w:r>
        <w:t>o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rPr>
          <w:spacing w:val="1"/>
        </w:rPr>
        <w:t>s</w:t>
      </w:r>
      <w:r>
        <w:t>u</w:t>
      </w:r>
      <w:r>
        <w:rPr>
          <w:spacing w:val="-1"/>
        </w:rPr>
        <w:t>n</w:t>
      </w:r>
      <w:r>
        <w:t>a</w:t>
      </w:r>
      <w:r>
        <w:rPr>
          <w:spacing w:val="4"/>
        </w:rPr>
        <w:t>m</w:t>
      </w:r>
      <w:r>
        <w:t>i</w:t>
      </w:r>
      <w:r>
        <w:rPr>
          <w:spacing w:val="-8"/>
        </w:rPr>
        <w:t xml:space="preserve"> </w:t>
      </w:r>
      <w:r>
        <w:rPr>
          <w:spacing w:val="-3"/>
        </w:rPr>
        <w:t>w</w:t>
      </w:r>
      <w:r>
        <w:t>ar</w:t>
      </w:r>
      <w:r>
        <w:rPr>
          <w:spacing w:val="2"/>
        </w:rPr>
        <w:t>n</w:t>
      </w:r>
      <w:r>
        <w:rPr>
          <w:spacing w:val="-1"/>
        </w:rPr>
        <w:t>i</w:t>
      </w:r>
      <w:r>
        <w:rPr>
          <w:spacing w:val="1"/>
        </w:rPr>
        <w:t>n</w:t>
      </w:r>
      <w:r>
        <w:t>gs</w:t>
      </w:r>
      <w:r>
        <w:rPr>
          <w:spacing w:val="-7"/>
        </w:rPr>
        <w:t xml:space="preserve"> </w:t>
      </w:r>
      <w:r>
        <w:rPr>
          <w:spacing w:val="4"/>
        </w:rPr>
        <w:t>b</w:t>
      </w:r>
      <w:r>
        <w:t>y</w:t>
      </w:r>
      <w:r>
        <w:rPr>
          <w:w w:val="99"/>
        </w:rPr>
        <w:t xml:space="preserve"> </w:t>
      </w:r>
      <w:r>
        <w:t>ar</w:t>
      </w:r>
      <w:r>
        <w:rPr>
          <w:spacing w:val="1"/>
        </w:rPr>
        <w:t>r</w:t>
      </w:r>
      <w:r>
        <w:t>a</w:t>
      </w:r>
      <w:r>
        <w:rPr>
          <w:spacing w:val="-1"/>
        </w:rPr>
        <w:t>n</w:t>
      </w:r>
      <w:r>
        <w:t>ging</w:t>
      </w:r>
      <w:r>
        <w:rPr>
          <w:spacing w:val="-8"/>
        </w:rPr>
        <w:t xml:space="preserve"> </w:t>
      </w:r>
      <w:r>
        <w:t>evacu</w:t>
      </w:r>
      <w:r>
        <w:rPr>
          <w:spacing w:val="-1"/>
        </w:rPr>
        <w:t>a</w:t>
      </w:r>
      <w:r>
        <w:rPr>
          <w:spacing w:val="2"/>
        </w:rPr>
        <w:t>t</w:t>
      </w:r>
      <w:r>
        <w:rPr>
          <w:spacing w:val="-1"/>
        </w:rPr>
        <w:t>i</w:t>
      </w:r>
      <w:r>
        <w:t>o</w:t>
      </w:r>
      <w:r>
        <w:rPr>
          <w:spacing w:val="-1"/>
        </w:rPr>
        <w:t>n</w:t>
      </w:r>
      <w:r>
        <w:rPr>
          <w:spacing w:val="1"/>
        </w:rPr>
        <w:t>s</w:t>
      </w:r>
      <w:r>
        <w:t>.</w:t>
      </w:r>
      <w:r>
        <w:rPr>
          <w:spacing w:val="-7"/>
        </w:rPr>
        <w:t xml:space="preserve"> </w:t>
      </w:r>
      <w:r>
        <w:rPr>
          <w:spacing w:val="3"/>
        </w:rPr>
        <w:t>T</w:t>
      </w:r>
      <w:r>
        <w:t>o</w:t>
      </w:r>
      <w:r>
        <w:rPr>
          <w:spacing w:val="-6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co</w:t>
      </w:r>
      <w:r>
        <w:rPr>
          <w:spacing w:val="-1"/>
        </w:rPr>
        <w:t>n</w:t>
      </w:r>
      <w:r>
        <w:rPr>
          <w:spacing w:val="1"/>
        </w:rPr>
        <w:t>si</w:t>
      </w:r>
      <w:r>
        <w:t>d</w:t>
      </w:r>
      <w:r>
        <w:rPr>
          <w:spacing w:val="-1"/>
        </w:rPr>
        <w:t>e</w:t>
      </w:r>
      <w:r>
        <w:t>r</w:t>
      </w:r>
      <w:r>
        <w:rPr>
          <w:spacing w:val="1"/>
        </w:rPr>
        <w:t>e</w:t>
      </w:r>
      <w:r>
        <w:t>d</w:t>
      </w:r>
      <w:r>
        <w:rPr>
          <w:spacing w:val="-8"/>
        </w:rPr>
        <w:t xml:space="preserve"> </w:t>
      </w:r>
      <w:r>
        <w:rPr>
          <w:spacing w:val="-1"/>
        </w:rPr>
        <w:t>a</w:t>
      </w:r>
      <w:r>
        <w:t>s</w:t>
      </w:r>
      <w:r>
        <w:rPr>
          <w:spacing w:val="-8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</w:t>
      </w:r>
      <w:r>
        <w:rPr>
          <w:spacing w:val="-1"/>
        </w:rPr>
        <w:t>o</w:t>
      </w:r>
      <w:r>
        <w:rPr>
          <w:spacing w:val="1"/>
        </w:rPr>
        <w:t>ss</w:t>
      </w:r>
      <w:r>
        <w:rPr>
          <w:spacing w:val="-1"/>
        </w:rPr>
        <w:t>i</w:t>
      </w:r>
      <w:r>
        <w:rPr>
          <w:spacing w:val="1"/>
        </w:rPr>
        <w:t>bl</w:t>
      </w:r>
      <w:r>
        <w:t>e</w:t>
      </w:r>
      <w:r>
        <w:rPr>
          <w:spacing w:val="-9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s</w:t>
      </w:r>
      <w:r>
        <w:t>u</w:t>
      </w:r>
      <w:r>
        <w:rPr>
          <w:spacing w:val="-1"/>
        </w:rPr>
        <w:t>n</w:t>
      </w:r>
      <w:r>
        <w:t>a</w:t>
      </w:r>
      <w:r>
        <w:rPr>
          <w:spacing w:val="4"/>
        </w:rPr>
        <w:t>m</w:t>
      </w:r>
      <w:r>
        <w:rPr>
          <w:spacing w:val="3"/>
        </w:rPr>
        <w:t>i</w:t>
      </w:r>
      <w:r>
        <w:t>-g</w:t>
      </w:r>
      <w:r>
        <w:rPr>
          <w:spacing w:val="-1"/>
        </w:rPr>
        <w:t>e</w:t>
      </w:r>
      <w:r>
        <w:t>n</w:t>
      </w:r>
      <w:r>
        <w:rPr>
          <w:spacing w:val="-1"/>
        </w:rPr>
        <w:t>e</w:t>
      </w:r>
      <w:r>
        <w:rPr>
          <w:spacing w:val="3"/>
        </w:rPr>
        <w:t>r</w:t>
      </w:r>
      <w:r>
        <w:t>ating</w:t>
      </w:r>
      <w:r>
        <w:rPr>
          <w:spacing w:val="-8"/>
        </w:rPr>
        <w:t xml:space="preserve"> </w:t>
      </w:r>
      <w:r>
        <w:rPr>
          <w:spacing w:val="1"/>
        </w:rPr>
        <w:t>e</w:t>
      </w:r>
      <w:r>
        <w:t>art</w:t>
      </w:r>
      <w:r>
        <w:rPr>
          <w:spacing w:val="2"/>
        </w:rPr>
        <w:t>h</w:t>
      </w:r>
      <w:r>
        <w:t>qu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8"/>
        </w:rPr>
        <w:t xml:space="preserve"> </w:t>
      </w:r>
      <w:r>
        <w:rPr>
          <w:spacing w:val="-1"/>
        </w:rPr>
        <w:t>t</w:t>
      </w:r>
      <w:r>
        <w:t>hree</w:t>
      </w:r>
      <w:r>
        <w:rPr>
          <w:spacing w:val="-9"/>
        </w:rPr>
        <w:t xml:space="preserve"> </w:t>
      </w:r>
      <w:r>
        <w:rPr>
          <w:spacing w:val="1"/>
        </w:rPr>
        <w:t>f</w:t>
      </w:r>
      <w:r>
        <w:t>actors</w:t>
      </w:r>
      <w:r>
        <w:rPr>
          <w:w w:val="99"/>
        </w:rPr>
        <w:t xml:space="preserve"> </w:t>
      </w:r>
      <w:r>
        <w:t>h</w:t>
      </w:r>
      <w:r>
        <w:rPr>
          <w:spacing w:val="-1"/>
        </w:rPr>
        <w:t>a</w:t>
      </w:r>
      <w:r>
        <w:rPr>
          <w:spacing w:val="1"/>
        </w:rPr>
        <w:t>v</w:t>
      </w:r>
      <w:r>
        <w:t>e</w:t>
      </w:r>
      <w:r>
        <w:rPr>
          <w:spacing w:val="-7"/>
        </w:rPr>
        <w:t xml:space="preserve"> </w:t>
      </w:r>
      <w:r>
        <w:rPr>
          <w:spacing w:val="-1"/>
        </w:rPr>
        <w:t>t</w:t>
      </w:r>
      <w:r>
        <w:t>o</w:t>
      </w:r>
      <w:r>
        <w:rPr>
          <w:spacing w:val="-4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c</w:t>
      </w:r>
      <w:r>
        <w:rPr>
          <w:spacing w:val="1"/>
        </w:rPr>
        <w:t>h</w:t>
      </w:r>
      <w:r>
        <w:t>ec</w:t>
      </w:r>
      <w:r>
        <w:rPr>
          <w:spacing w:val="3"/>
        </w:rPr>
        <w:t>k</w:t>
      </w:r>
      <w:r>
        <w:t>e</w:t>
      </w:r>
      <w:r>
        <w:rPr>
          <w:spacing w:val="-1"/>
        </w:rPr>
        <w:t>d</w:t>
      </w:r>
      <w:r>
        <w:t>:</w:t>
      </w:r>
    </w:p>
    <w:p w:rsidR="00390CA3" w:rsidRDefault="00390CA3">
      <w:pPr>
        <w:spacing w:before="4" w:line="190" w:lineRule="exact"/>
        <w:rPr>
          <w:sz w:val="19"/>
          <w:szCs w:val="19"/>
        </w:rPr>
      </w:pPr>
    </w:p>
    <w:p w:rsidR="00390CA3" w:rsidRDefault="00BD6A69">
      <w:pPr>
        <w:pStyle w:val="BodyText"/>
        <w:numPr>
          <w:ilvl w:val="1"/>
          <w:numId w:val="12"/>
        </w:numPr>
        <w:tabs>
          <w:tab w:val="left" w:pos="846"/>
        </w:tabs>
        <w:ind w:left="846"/>
      </w:pPr>
      <w:r>
        <w:t>D</w:t>
      </w:r>
      <w:r>
        <w:rPr>
          <w:spacing w:val="-1"/>
        </w:rPr>
        <w:t>i</w:t>
      </w:r>
      <w:r>
        <w:t>d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5"/>
        </w:rPr>
        <w:t xml:space="preserve"> </w:t>
      </w:r>
      <w:r>
        <w:t>e</w:t>
      </w:r>
      <w:r>
        <w:rPr>
          <w:spacing w:val="-1"/>
        </w:rPr>
        <w:t>a</w:t>
      </w:r>
      <w:r>
        <w:t>rt</w:t>
      </w:r>
      <w:r>
        <w:rPr>
          <w:spacing w:val="1"/>
        </w:rPr>
        <w:t>h</w:t>
      </w:r>
      <w:r>
        <w:t>q</w:t>
      </w:r>
      <w:r>
        <w:rPr>
          <w:spacing w:val="-1"/>
        </w:rPr>
        <w:t>u</w:t>
      </w:r>
      <w:r>
        <w:t>a</w:t>
      </w:r>
      <w:r>
        <w:rPr>
          <w:spacing w:val="3"/>
        </w:rPr>
        <w:t>k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o</w:t>
      </w:r>
      <w:r>
        <w:rPr>
          <w:spacing w:val="1"/>
        </w:rPr>
        <w:t>cc</w:t>
      </w:r>
      <w:r>
        <w:t>ur</w:t>
      </w:r>
      <w:r>
        <w:rPr>
          <w:spacing w:val="-6"/>
        </w:rPr>
        <w:t xml:space="preserve"> </w:t>
      </w:r>
      <w:r>
        <w:rPr>
          <w:spacing w:val="2"/>
        </w:rPr>
        <w:t>b</w:t>
      </w:r>
      <w:r>
        <w:t>e</w:t>
      </w:r>
      <w:r>
        <w:rPr>
          <w:spacing w:val="-1"/>
        </w:rPr>
        <w:t>n</w:t>
      </w:r>
      <w:r>
        <w:t>e</w:t>
      </w:r>
      <w:r>
        <w:rPr>
          <w:spacing w:val="1"/>
        </w:rPr>
        <w:t>a</w:t>
      </w:r>
      <w:r>
        <w:t>th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t>he</w:t>
      </w:r>
      <w:r>
        <w:rPr>
          <w:spacing w:val="-6"/>
        </w:rPr>
        <w:t xml:space="preserve"> </w:t>
      </w:r>
      <w:r>
        <w:t>oc</w:t>
      </w:r>
      <w:r>
        <w:rPr>
          <w:spacing w:val="1"/>
        </w:rPr>
        <w:t>e</w:t>
      </w:r>
      <w:r>
        <w:t>an</w:t>
      </w:r>
      <w:r>
        <w:rPr>
          <w:spacing w:val="-5"/>
        </w:rPr>
        <w:t xml:space="preserve"> </w:t>
      </w:r>
      <w:r>
        <w:t>(or</w:t>
      </w:r>
      <w:r>
        <w:rPr>
          <w:spacing w:val="-4"/>
        </w:rPr>
        <w:t xml:space="preserve"> </w:t>
      </w:r>
      <w:r>
        <w:rPr>
          <w:spacing w:val="-2"/>
        </w:rPr>
        <w:t>v</w:t>
      </w:r>
      <w:r>
        <w:t>e</w:t>
      </w:r>
      <w:r>
        <w:rPr>
          <w:spacing w:val="5"/>
        </w:rPr>
        <w:t>r</w:t>
      </w:r>
      <w:r>
        <w:t>y</w:t>
      </w:r>
      <w:r>
        <w:rPr>
          <w:spacing w:val="-8"/>
        </w:rPr>
        <w:t xml:space="preserve"> </w:t>
      </w:r>
      <w:r>
        <w:rPr>
          <w:spacing w:val="3"/>
        </w:rPr>
        <w:t>c</w:t>
      </w:r>
      <w:r>
        <w:rPr>
          <w:spacing w:val="-1"/>
        </w:rPr>
        <w:t>l</w:t>
      </w:r>
      <w:r>
        <w:t>ose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o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-6"/>
        </w:rPr>
        <w:t xml:space="preserve"> </w:t>
      </w:r>
      <w:r>
        <w:t>sh</w:t>
      </w:r>
      <w:r>
        <w:rPr>
          <w:spacing w:val="-1"/>
        </w:rPr>
        <w:t>o</w:t>
      </w:r>
      <w:r>
        <w:t>re)?</w:t>
      </w:r>
    </w:p>
    <w:p w:rsidR="00390CA3" w:rsidRDefault="00390CA3">
      <w:pPr>
        <w:spacing w:before="8" w:line="100" w:lineRule="exact"/>
        <w:rPr>
          <w:sz w:val="10"/>
          <w:szCs w:val="10"/>
        </w:rPr>
      </w:pPr>
    </w:p>
    <w:p w:rsidR="00390CA3" w:rsidRDefault="00BD6A69">
      <w:pPr>
        <w:pStyle w:val="BodyText"/>
        <w:numPr>
          <w:ilvl w:val="1"/>
          <w:numId w:val="12"/>
        </w:numPr>
        <w:tabs>
          <w:tab w:val="left" w:pos="846"/>
        </w:tabs>
        <w:ind w:left="846"/>
      </w:pPr>
      <w:r>
        <w:rPr>
          <w:spacing w:val="6"/>
        </w:rPr>
        <w:t>W</w:t>
      </w:r>
      <w:r>
        <w:rPr>
          <w:spacing w:val="-3"/>
        </w:rPr>
        <w:t>a</w:t>
      </w:r>
      <w:r>
        <w:t>s</w:t>
      </w:r>
      <w:r>
        <w:rPr>
          <w:spacing w:val="-7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0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t>t</w:t>
      </w:r>
      <w:r>
        <w:rPr>
          <w:spacing w:val="1"/>
        </w:rPr>
        <w:t>u</w:t>
      </w:r>
      <w:r>
        <w:t>de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>b</w:t>
      </w:r>
      <w:r>
        <w:rPr>
          <w:spacing w:val="1"/>
        </w:rPr>
        <w:t>o</w:t>
      </w:r>
      <w:r>
        <w:rPr>
          <w:spacing w:val="-2"/>
        </w:rPr>
        <w:t>v</w:t>
      </w:r>
      <w:r>
        <w:t>e</w:t>
      </w:r>
      <w:r>
        <w:rPr>
          <w:spacing w:val="-6"/>
        </w:rPr>
        <w:t xml:space="preserve"> </w:t>
      </w:r>
      <w:r>
        <w:t>6.</w:t>
      </w:r>
      <w:r>
        <w:rPr>
          <w:spacing w:val="-1"/>
        </w:rPr>
        <w:t>5</w:t>
      </w:r>
      <w:r>
        <w:t>?</w:t>
      </w:r>
    </w:p>
    <w:p w:rsidR="00390CA3" w:rsidRDefault="00390CA3">
      <w:pPr>
        <w:spacing w:before="1" w:line="110" w:lineRule="exact"/>
        <w:rPr>
          <w:sz w:val="11"/>
          <w:szCs w:val="11"/>
        </w:rPr>
      </w:pPr>
    </w:p>
    <w:p w:rsidR="00390CA3" w:rsidRDefault="00BD6A69">
      <w:pPr>
        <w:pStyle w:val="BodyText"/>
        <w:numPr>
          <w:ilvl w:val="1"/>
          <w:numId w:val="12"/>
        </w:numPr>
        <w:tabs>
          <w:tab w:val="left" w:pos="846"/>
        </w:tabs>
        <w:ind w:left="846"/>
      </w:pPr>
      <w:r>
        <w:rPr>
          <w:spacing w:val="6"/>
        </w:rPr>
        <w:t>W</w:t>
      </w:r>
      <w:r>
        <w:rPr>
          <w:spacing w:val="-3"/>
        </w:rPr>
        <w:t>a</w:t>
      </w:r>
      <w:r>
        <w:t>s</w:t>
      </w:r>
      <w:r>
        <w:rPr>
          <w:spacing w:val="-6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d</w:t>
      </w:r>
      <w:r>
        <w:t>e</w:t>
      </w:r>
      <w:r>
        <w:rPr>
          <w:spacing w:val="-1"/>
        </w:rPr>
        <w:t>p</w:t>
      </w:r>
      <w:r>
        <w:t>th</w:t>
      </w:r>
      <w:r>
        <w:rPr>
          <w:spacing w:val="-5"/>
        </w:rPr>
        <w:t xml:space="preserve"> </w:t>
      </w:r>
      <w:r>
        <w:rPr>
          <w:spacing w:val="-2"/>
        </w:rPr>
        <w:t>l</w:t>
      </w:r>
      <w:r>
        <w:t>ess</w:t>
      </w:r>
      <w:r>
        <w:rPr>
          <w:spacing w:val="-5"/>
        </w:rPr>
        <w:t xml:space="preserve"> </w:t>
      </w:r>
      <w:r>
        <w:t>t</w:t>
      </w:r>
      <w:r>
        <w:rPr>
          <w:spacing w:val="1"/>
        </w:rPr>
        <w:t>h</w:t>
      </w:r>
      <w:r>
        <w:t>an</w:t>
      </w:r>
      <w:r>
        <w:rPr>
          <w:spacing w:val="-6"/>
        </w:rPr>
        <w:t xml:space="preserve"> </w:t>
      </w:r>
      <w:r>
        <w:t>1</w:t>
      </w:r>
      <w:r>
        <w:rPr>
          <w:spacing w:val="1"/>
        </w:rPr>
        <w:t>0</w:t>
      </w:r>
      <w:r>
        <w:t>0</w:t>
      </w:r>
      <w:r>
        <w:rPr>
          <w:spacing w:val="-6"/>
        </w:rPr>
        <w:t xml:space="preserve"> </w:t>
      </w:r>
      <w:r>
        <w:rPr>
          <w:spacing w:val="2"/>
        </w:rPr>
        <w:t>k</w:t>
      </w:r>
      <w:r>
        <w:rPr>
          <w:spacing w:val="-1"/>
        </w:rPr>
        <w:t>il</w:t>
      </w:r>
      <w:r>
        <w:t>o</w:t>
      </w:r>
      <w:r>
        <w:rPr>
          <w:spacing w:val="4"/>
        </w:rPr>
        <w:t>m</w:t>
      </w:r>
      <w:r>
        <w:t>etre</w:t>
      </w:r>
      <w:r>
        <w:rPr>
          <w:spacing w:val="1"/>
        </w:rPr>
        <w:t>s</w:t>
      </w:r>
      <w:r>
        <w:t>?</w:t>
      </w:r>
    </w:p>
    <w:p w:rsidR="00390CA3" w:rsidRDefault="00390CA3">
      <w:pPr>
        <w:spacing w:before="19" w:line="200" w:lineRule="exact"/>
        <w:rPr>
          <w:sz w:val="20"/>
          <w:szCs w:val="20"/>
        </w:rPr>
      </w:pPr>
    </w:p>
    <w:p w:rsidR="00390CA3" w:rsidRDefault="00BD6A69">
      <w:pPr>
        <w:pStyle w:val="BodyText"/>
        <w:spacing w:line="292" w:lineRule="auto"/>
        <w:ind w:right="426"/>
      </w:pPr>
      <w:r>
        <w:rPr>
          <w:spacing w:val="-1"/>
        </w:rPr>
        <w:t>A</w:t>
      </w:r>
      <w:r>
        <w:rPr>
          <w:spacing w:val="2"/>
        </w:rPr>
        <w:t>f</w:t>
      </w:r>
      <w:r>
        <w:t>ter</w:t>
      </w:r>
      <w:r>
        <w:rPr>
          <w:spacing w:val="-7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rPr>
          <w:spacing w:val="1"/>
        </w:rPr>
        <w:t>e</w:t>
      </w:r>
      <w:r>
        <w:t>arth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7"/>
        </w:rPr>
        <w:t xml:space="preserve"> </w:t>
      </w:r>
      <w:r>
        <w:rPr>
          <w:spacing w:val="-2"/>
        </w:rPr>
        <w:t>i</w:t>
      </w:r>
      <w:r>
        <w:t>s</w:t>
      </w:r>
      <w:r>
        <w:rPr>
          <w:spacing w:val="-5"/>
        </w:rPr>
        <w:t xml:space="preserve"> </w:t>
      </w:r>
      <w:r>
        <w:t>d</w:t>
      </w:r>
      <w:r>
        <w:rPr>
          <w:spacing w:val="-1"/>
        </w:rPr>
        <w:t>e</w:t>
      </w:r>
      <w:r>
        <w:rPr>
          <w:spacing w:val="2"/>
        </w:rPr>
        <w:t>t</w:t>
      </w:r>
      <w:r>
        <w:rPr>
          <w:spacing w:val="1"/>
        </w:rPr>
        <w:t>ec</w:t>
      </w:r>
      <w:r>
        <w:t>te</w:t>
      </w:r>
      <w:r>
        <w:rPr>
          <w:spacing w:val="-1"/>
        </w:rPr>
        <w:t>d</w:t>
      </w:r>
      <w:r>
        <w:t>,</w:t>
      </w:r>
      <w:r>
        <w:rPr>
          <w:spacing w:val="-7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7"/>
        </w:rPr>
        <w:t xml:space="preserve"> </w:t>
      </w:r>
      <w:r>
        <w:t>re</w:t>
      </w:r>
      <w:r>
        <w:rPr>
          <w:spacing w:val="1"/>
        </w:rPr>
        <w:t>l</w:t>
      </w:r>
      <w:r>
        <w:t>eva</w:t>
      </w:r>
      <w:r>
        <w:rPr>
          <w:spacing w:val="-1"/>
        </w:rPr>
        <w:t>n</w:t>
      </w:r>
      <w:r>
        <w:t>t</w:t>
      </w:r>
      <w:r>
        <w:rPr>
          <w:spacing w:val="-7"/>
        </w:rPr>
        <w:t xml:space="preserve"> </w:t>
      </w:r>
      <w:r>
        <w:rPr>
          <w:spacing w:val="3"/>
        </w:rPr>
        <w:t>s</w:t>
      </w:r>
      <w:r>
        <w:t>e</w:t>
      </w:r>
      <w:r>
        <w:rPr>
          <w:spacing w:val="-2"/>
        </w:rPr>
        <w:t>i</w:t>
      </w:r>
      <w:r>
        <w:rPr>
          <w:spacing w:val="1"/>
        </w:rPr>
        <w:t>s</w:t>
      </w:r>
      <w:r>
        <w:rPr>
          <w:spacing w:val="4"/>
        </w:rPr>
        <w:t>m</w:t>
      </w:r>
      <w:r>
        <w:rPr>
          <w:spacing w:val="-1"/>
        </w:rPr>
        <w:t>i</w:t>
      </w:r>
      <w:r>
        <w:t>c</w:t>
      </w:r>
      <w:r>
        <w:rPr>
          <w:spacing w:val="-5"/>
        </w:rPr>
        <w:t xml:space="preserve"> </w:t>
      </w:r>
      <w:r>
        <w:t>d</w:t>
      </w:r>
      <w:r>
        <w:rPr>
          <w:spacing w:val="-1"/>
        </w:rPr>
        <w:t>a</w:t>
      </w:r>
      <w:r>
        <w:t>ta</w:t>
      </w:r>
      <w:r>
        <w:rPr>
          <w:spacing w:val="-7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>n</w:t>
      </w:r>
      <w:r>
        <w:t>a</w:t>
      </w:r>
      <w:r>
        <w:rPr>
          <w:spacing w:val="3"/>
        </w:rPr>
        <w:t>l</w:t>
      </w:r>
      <w:r>
        <w:rPr>
          <w:spacing w:val="-5"/>
        </w:rPr>
        <w:t>y</w:t>
      </w:r>
      <w:r>
        <w:rPr>
          <w:spacing w:val="1"/>
        </w:rPr>
        <w:t>s</w:t>
      </w:r>
      <w:r>
        <w:t>ed</w:t>
      </w:r>
      <w:r>
        <w:rPr>
          <w:spacing w:val="-6"/>
        </w:rPr>
        <w:t xml:space="preserve"> </w:t>
      </w:r>
      <w:r>
        <w:rPr>
          <w:spacing w:val="1"/>
        </w:rPr>
        <w:t>b</w:t>
      </w:r>
      <w:r>
        <w:t>y</w:t>
      </w:r>
      <w:r>
        <w:rPr>
          <w:spacing w:val="-9"/>
        </w:rPr>
        <w:t xml:space="preserve"> </w:t>
      </w:r>
      <w:r>
        <w:rPr>
          <w:spacing w:val="3"/>
        </w:rPr>
        <w:t>s</w:t>
      </w:r>
      <w:r>
        <w:t>p</w:t>
      </w:r>
      <w:r>
        <w:rPr>
          <w:spacing w:val="-1"/>
        </w:rPr>
        <w:t>e</w:t>
      </w:r>
      <w:r>
        <w:rPr>
          <w:spacing w:val="1"/>
        </w:rPr>
        <w:t>c</w:t>
      </w:r>
      <w:r>
        <w:rPr>
          <w:spacing w:val="-1"/>
        </w:rPr>
        <w:t>i</w:t>
      </w:r>
      <w:r>
        <w:rPr>
          <w:spacing w:val="1"/>
        </w:rPr>
        <w:t>all</w:t>
      </w:r>
      <w:r>
        <w:t>y</w:t>
      </w:r>
      <w:r>
        <w:rPr>
          <w:spacing w:val="-8"/>
        </w:rPr>
        <w:t xml:space="preserve"> </w:t>
      </w:r>
      <w:r>
        <w:t>d</w:t>
      </w:r>
      <w:r>
        <w:rPr>
          <w:spacing w:val="-1"/>
        </w:rPr>
        <w:t>e</w:t>
      </w:r>
      <w:r>
        <w:rPr>
          <w:spacing w:val="1"/>
        </w:rPr>
        <w:t>si</w:t>
      </w:r>
      <w:r>
        <w:t>g</w:t>
      </w:r>
      <w:r>
        <w:rPr>
          <w:spacing w:val="-1"/>
        </w:rPr>
        <w:t>n</w:t>
      </w:r>
      <w:r>
        <w:rPr>
          <w:spacing w:val="1"/>
        </w:rPr>
        <w:t>e</w:t>
      </w:r>
      <w:r>
        <w:t>d</w:t>
      </w:r>
      <w:r>
        <w:rPr>
          <w:w w:val="99"/>
        </w:rPr>
        <w:t xml:space="preserve"> </w:t>
      </w:r>
      <w:r>
        <w:t>a</w:t>
      </w:r>
      <w:r>
        <w:rPr>
          <w:spacing w:val="-1"/>
        </w:rPr>
        <w:t>u</w:t>
      </w:r>
      <w:r>
        <w:t>to</w:t>
      </w:r>
      <w:r>
        <w:rPr>
          <w:spacing w:val="3"/>
        </w:rPr>
        <w:t>m</w:t>
      </w:r>
      <w:r>
        <w:t>at</w:t>
      </w:r>
      <w:r>
        <w:rPr>
          <w:spacing w:val="-2"/>
        </w:rPr>
        <w:t>i</w:t>
      </w:r>
      <w:r>
        <w:t>c</w:t>
      </w:r>
      <w:r>
        <w:rPr>
          <w:spacing w:val="-5"/>
        </w:rPr>
        <w:t xml:space="preserve"> </w:t>
      </w:r>
      <w:r>
        <w:rPr>
          <w:spacing w:val="3"/>
        </w:rPr>
        <w:t>s</w:t>
      </w:r>
      <w:r>
        <w:rPr>
          <w:spacing w:val="-7"/>
        </w:rPr>
        <w:t>y</w:t>
      </w:r>
      <w:r>
        <w:rPr>
          <w:spacing w:val="3"/>
        </w:rPr>
        <w:t>s</w:t>
      </w:r>
      <w:r>
        <w:t>te</w:t>
      </w:r>
      <w:r>
        <w:rPr>
          <w:spacing w:val="3"/>
        </w:rPr>
        <w:t>m</w:t>
      </w:r>
      <w:r>
        <w:t>s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at</w:t>
      </w:r>
      <w:r>
        <w:rPr>
          <w:spacing w:val="-6"/>
        </w:rPr>
        <w:t xml:space="preserve"> </w:t>
      </w:r>
      <w:r>
        <w:rPr>
          <w:spacing w:val="2"/>
        </w:rPr>
        <w:t>f</w:t>
      </w:r>
      <w:r>
        <w:t>orm</w:t>
      </w:r>
      <w:r>
        <w:rPr>
          <w:spacing w:val="-1"/>
        </w:rPr>
        <w:t xml:space="preserve"> </w:t>
      </w:r>
      <w:r>
        <w:t>p</w:t>
      </w:r>
      <w:r>
        <w:rPr>
          <w:spacing w:val="-1"/>
        </w:rPr>
        <w:t>a</w:t>
      </w:r>
      <w:r>
        <w:t>rt</w:t>
      </w:r>
      <w:r>
        <w:rPr>
          <w:spacing w:val="-5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2</w:t>
      </w:r>
      <w:r>
        <w:t>4</w:t>
      </w:r>
      <w:r>
        <w:rPr>
          <w:spacing w:val="-5"/>
        </w:rPr>
        <w:t xml:space="preserve"> </w:t>
      </w:r>
      <w:r>
        <w:rPr>
          <w:spacing w:val="1"/>
        </w:rPr>
        <w:t>h</w:t>
      </w:r>
      <w:r>
        <w:t>o</w:t>
      </w:r>
      <w:r>
        <w:rPr>
          <w:spacing w:val="-1"/>
        </w:rPr>
        <w:t>u</w:t>
      </w:r>
      <w:r>
        <w:t>r</w:t>
      </w:r>
      <w:r>
        <w:rPr>
          <w:spacing w:val="-5"/>
        </w:rPr>
        <w:t xml:space="preserve"> </w:t>
      </w:r>
      <w:r>
        <w:rPr>
          <w:spacing w:val="1"/>
        </w:rPr>
        <w:t>o</w:t>
      </w:r>
      <w:r>
        <w:t>p</w:t>
      </w:r>
      <w:r>
        <w:rPr>
          <w:spacing w:val="-1"/>
        </w:rPr>
        <w:t>e</w:t>
      </w:r>
      <w:r>
        <w:t>r</w:t>
      </w:r>
      <w:r>
        <w:rPr>
          <w:spacing w:val="1"/>
        </w:rPr>
        <w:t>a</w:t>
      </w:r>
      <w:r>
        <w:t>t</w:t>
      </w:r>
      <w:r>
        <w:rPr>
          <w:spacing w:val="-2"/>
        </w:rPr>
        <w:t>i</w:t>
      </w:r>
      <w:r>
        <w:t>o</w:t>
      </w:r>
      <w:r>
        <w:rPr>
          <w:spacing w:val="-1"/>
        </w:rPr>
        <w:t>n</w:t>
      </w:r>
      <w:r>
        <w:t>s</w:t>
      </w:r>
      <w:r>
        <w:rPr>
          <w:spacing w:val="-5"/>
        </w:rPr>
        <w:t xml:space="preserve"> </w:t>
      </w:r>
      <w:r>
        <w:t>c</w:t>
      </w:r>
      <w:r>
        <w:rPr>
          <w:spacing w:val="1"/>
        </w:rPr>
        <w:t>e</w:t>
      </w:r>
      <w:r>
        <w:t>ntre.</w:t>
      </w:r>
      <w:r>
        <w:rPr>
          <w:spacing w:val="-6"/>
        </w:rPr>
        <w:t xml:space="preserve"> </w:t>
      </w:r>
      <w:r>
        <w:t>Once</w:t>
      </w:r>
      <w:r>
        <w:rPr>
          <w:spacing w:val="-3"/>
        </w:rPr>
        <w:t xml:space="preserve"> </w:t>
      </w:r>
      <w:r>
        <w:t>alerted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t>y</w:t>
      </w:r>
      <w:r>
        <w:rPr>
          <w:spacing w:val="-9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5"/>
        </w:rPr>
        <w:t xml:space="preserve"> </w:t>
      </w:r>
      <w:r>
        <w:rPr>
          <w:spacing w:val="5"/>
        </w:rPr>
        <w:t>s</w:t>
      </w:r>
      <w:r>
        <w:rPr>
          <w:spacing w:val="-7"/>
        </w:rPr>
        <w:t>y</w:t>
      </w:r>
      <w:r>
        <w:rPr>
          <w:spacing w:val="1"/>
        </w:rPr>
        <w:t>s</w:t>
      </w:r>
      <w:r>
        <w:rPr>
          <w:spacing w:val="2"/>
        </w:rPr>
        <w:t>t</w:t>
      </w:r>
      <w:r>
        <w:t>em</w:t>
      </w:r>
      <w:r>
        <w:rPr>
          <w:spacing w:val="-2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w w:val="99"/>
        </w:rPr>
        <w:t xml:space="preserve"> </w:t>
      </w:r>
      <w:r>
        <w:t>Du</w:t>
      </w:r>
      <w:r>
        <w:rPr>
          <w:spacing w:val="1"/>
        </w:rPr>
        <w:t>t</w:t>
      </w:r>
      <w:r>
        <w:t>y</w:t>
      </w:r>
      <w:r>
        <w:rPr>
          <w:spacing w:val="-9"/>
        </w:rPr>
        <w:t xml:space="preserve"> </w:t>
      </w:r>
      <w:r>
        <w:rPr>
          <w:spacing w:val="-1"/>
        </w:rPr>
        <w:t>S</w:t>
      </w:r>
      <w:r>
        <w:rPr>
          <w:spacing w:val="1"/>
        </w:rPr>
        <w:t>e</w:t>
      </w:r>
      <w:r>
        <w:rPr>
          <w:spacing w:val="-1"/>
        </w:rPr>
        <w:t>i</w:t>
      </w:r>
      <w:r>
        <w:rPr>
          <w:spacing w:val="1"/>
        </w:rPr>
        <w:t>s</w:t>
      </w:r>
      <w:r>
        <w:rPr>
          <w:spacing w:val="4"/>
        </w:rPr>
        <w:t>m</w:t>
      </w:r>
      <w:r>
        <w:t>o</w:t>
      </w:r>
      <w:r>
        <w:rPr>
          <w:spacing w:val="-2"/>
        </w:rPr>
        <w:t>l</w:t>
      </w:r>
      <w:r>
        <w:t>o</w:t>
      </w:r>
      <w:r>
        <w:rPr>
          <w:spacing w:val="-1"/>
        </w:rPr>
        <w:t>gi</w:t>
      </w:r>
      <w:r>
        <w:rPr>
          <w:spacing w:val="1"/>
        </w:rPr>
        <w:t>s</w:t>
      </w:r>
      <w:r>
        <w:t>ts</w:t>
      </w:r>
      <w:r>
        <w:rPr>
          <w:spacing w:val="-7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rPr>
          <w:spacing w:val="3"/>
        </w:rPr>
        <w:t>G</w:t>
      </w:r>
      <w:r>
        <w:t>e</w:t>
      </w:r>
      <w:r>
        <w:rPr>
          <w:spacing w:val="1"/>
        </w:rPr>
        <w:t>osc</w:t>
      </w:r>
      <w:r>
        <w:rPr>
          <w:spacing w:val="-1"/>
        </w:rPr>
        <w:t>i</w:t>
      </w:r>
      <w:r>
        <w:t>e</w:t>
      </w:r>
      <w:r>
        <w:rPr>
          <w:spacing w:val="-1"/>
        </w:rPr>
        <w:t>n</w:t>
      </w:r>
      <w:r>
        <w:rPr>
          <w:spacing w:val="1"/>
        </w:rPr>
        <w:t>c</w:t>
      </w:r>
      <w:r>
        <w:t>e</w:t>
      </w:r>
      <w:r>
        <w:rPr>
          <w:spacing w:val="-8"/>
        </w:rPr>
        <w:t xml:space="preserve"> </w:t>
      </w:r>
      <w:r>
        <w:t>Austral</w:t>
      </w:r>
      <w:r>
        <w:rPr>
          <w:spacing w:val="-1"/>
        </w:rPr>
        <w:t>i</w:t>
      </w:r>
      <w:r>
        <w:t>a</w:t>
      </w:r>
      <w:r>
        <w:rPr>
          <w:spacing w:val="-8"/>
        </w:rPr>
        <w:t xml:space="preserve"> </w:t>
      </w:r>
      <w:r>
        <w:rPr>
          <w:spacing w:val="1"/>
        </w:rPr>
        <w:t>d</w:t>
      </w:r>
      <w:r>
        <w:t>et</w:t>
      </w:r>
      <w:r>
        <w:rPr>
          <w:spacing w:val="-1"/>
        </w:rPr>
        <w:t>e</w:t>
      </w:r>
      <w:r>
        <w:t>r</w:t>
      </w:r>
      <w:r>
        <w:rPr>
          <w:spacing w:val="4"/>
        </w:rPr>
        <w:t>m</w:t>
      </w:r>
      <w:r>
        <w:rPr>
          <w:spacing w:val="-1"/>
        </w:rPr>
        <w:t>i</w:t>
      </w:r>
      <w:r>
        <w:t>ne</w:t>
      </w:r>
      <w:r>
        <w:rPr>
          <w:spacing w:val="-7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6"/>
        </w:rPr>
        <w:t xml:space="preserve"> </w:t>
      </w:r>
      <w:r>
        <w:t>p</w:t>
      </w:r>
      <w:r>
        <w:rPr>
          <w:spacing w:val="-1"/>
        </w:rPr>
        <w:t>o</w:t>
      </w:r>
      <w:r>
        <w:rPr>
          <w:spacing w:val="2"/>
        </w:rPr>
        <w:t>t</w:t>
      </w:r>
      <w:r>
        <w:t>e</w:t>
      </w:r>
      <w:r>
        <w:rPr>
          <w:spacing w:val="-1"/>
        </w:rPr>
        <w:t>n</w:t>
      </w:r>
      <w:r>
        <w:rPr>
          <w:spacing w:val="2"/>
        </w:rPr>
        <w:t>t</w:t>
      </w:r>
      <w:r>
        <w:rPr>
          <w:spacing w:val="5"/>
        </w:rPr>
        <w:t>i</w:t>
      </w:r>
      <w:r>
        <w:rPr>
          <w:spacing w:val="1"/>
        </w:rPr>
        <w:t>a</w:t>
      </w:r>
      <w:r>
        <w:t>l</w:t>
      </w:r>
      <w:r>
        <w:rPr>
          <w:spacing w:val="-9"/>
        </w:rPr>
        <w:t xml:space="preserve"> </w:t>
      </w:r>
      <w:r>
        <w:rPr>
          <w:spacing w:val="1"/>
        </w:rPr>
        <w:t>f</w:t>
      </w:r>
      <w:r>
        <w:t>or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</w:t>
      </w:r>
      <w:r>
        <w:rPr>
          <w:spacing w:val="-1"/>
        </w:rPr>
        <w:t>e</w:t>
      </w:r>
      <w:r>
        <w:t>te</w:t>
      </w:r>
      <w:r>
        <w:rPr>
          <w:spacing w:val="2"/>
        </w:rPr>
        <w:t>c</w:t>
      </w:r>
      <w:r>
        <w:t>ted</w:t>
      </w:r>
      <w:r>
        <w:rPr>
          <w:spacing w:val="-8"/>
        </w:rPr>
        <w:t xml:space="preserve"> </w:t>
      </w:r>
      <w:r>
        <w:rPr>
          <w:spacing w:val="1"/>
        </w:rPr>
        <w:t>e</w:t>
      </w:r>
      <w:r>
        <w:t>arth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8"/>
        </w:rPr>
        <w:t xml:space="preserve"> </w:t>
      </w:r>
      <w:r>
        <w:rPr>
          <w:spacing w:val="-1"/>
        </w:rPr>
        <w:t>t</w:t>
      </w:r>
      <w:r>
        <w:t>o</w:t>
      </w:r>
      <w:r>
        <w:rPr>
          <w:w w:val="99"/>
        </w:rPr>
        <w:t xml:space="preserve"> </w:t>
      </w:r>
      <w:r>
        <w:rPr>
          <w:spacing w:val="1"/>
        </w:rPr>
        <w:t>c</w:t>
      </w:r>
      <w:r>
        <w:t>a</w:t>
      </w:r>
      <w:r>
        <w:rPr>
          <w:spacing w:val="-1"/>
        </w:rPr>
        <w:t>u</w:t>
      </w:r>
      <w:r>
        <w:rPr>
          <w:spacing w:val="1"/>
        </w:rPr>
        <w:t>s</w:t>
      </w:r>
      <w:r>
        <w:t>e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ts</w:t>
      </w:r>
      <w:r>
        <w:rPr>
          <w:spacing w:val="1"/>
        </w:rPr>
        <w:t>u</w:t>
      </w:r>
      <w:r>
        <w:t>n</w:t>
      </w:r>
      <w:r>
        <w:rPr>
          <w:spacing w:val="-1"/>
        </w:rPr>
        <w:t>a</w:t>
      </w:r>
      <w:r>
        <w:rPr>
          <w:spacing w:val="4"/>
        </w:rPr>
        <w:t>m</w:t>
      </w:r>
      <w:r>
        <w:t>i</w:t>
      </w:r>
      <w:r>
        <w:rPr>
          <w:spacing w:val="-8"/>
        </w:rPr>
        <w:t xml:space="preserve"> </w:t>
      </w:r>
      <w:r>
        <w:rPr>
          <w:spacing w:val="1"/>
        </w:rPr>
        <w:t>b</w:t>
      </w:r>
      <w:r>
        <w:t>y</w:t>
      </w:r>
      <w:r>
        <w:rPr>
          <w:spacing w:val="-9"/>
        </w:rPr>
        <w:t xml:space="preserve"> </w:t>
      </w:r>
      <w:r>
        <w:rPr>
          <w:spacing w:val="1"/>
        </w:rPr>
        <w:t>f</w:t>
      </w:r>
      <w:r>
        <w:t>urther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>n</w:t>
      </w:r>
      <w:r>
        <w:rPr>
          <w:spacing w:val="1"/>
        </w:rPr>
        <w:t>al</w:t>
      </w:r>
      <w:r>
        <w:rPr>
          <w:spacing w:val="-5"/>
        </w:rPr>
        <w:t>y</w:t>
      </w:r>
      <w:r>
        <w:rPr>
          <w:spacing w:val="1"/>
        </w:rPr>
        <w:t>si</w:t>
      </w:r>
      <w:r>
        <w:t>ng</w:t>
      </w:r>
      <w:r>
        <w:rPr>
          <w:spacing w:val="-7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7"/>
        </w:rPr>
        <w:t xml:space="preserve"> </w:t>
      </w:r>
      <w:r>
        <w:t>s</w:t>
      </w:r>
      <w:r>
        <w:rPr>
          <w:spacing w:val="1"/>
        </w:rPr>
        <w:t>e</w:t>
      </w:r>
      <w:r>
        <w:rPr>
          <w:spacing w:val="-1"/>
        </w:rPr>
        <w:t>i</w:t>
      </w:r>
      <w:r>
        <w:rPr>
          <w:spacing w:val="1"/>
        </w:rPr>
        <w:t>s</w:t>
      </w:r>
      <w:r>
        <w:rPr>
          <w:spacing w:val="4"/>
        </w:rPr>
        <w:t>m</w:t>
      </w:r>
      <w:r>
        <w:rPr>
          <w:spacing w:val="-1"/>
        </w:rPr>
        <w:t>i</w:t>
      </w:r>
      <w:r>
        <w:t>c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1"/>
        </w:rPr>
        <w:t>f</w:t>
      </w:r>
      <w:r>
        <w:t>o</w:t>
      </w:r>
      <w:r>
        <w:rPr>
          <w:spacing w:val="-2"/>
        </w:rPr>
        <w:t>r</w:t>
      </w:r>
      <w:r>
        <w:rPr>
          <w:spacing w:val="4"/>
        </w:rPr>
        <w:t>m</w:t>
      </w:r>
      <w:r>
        <w:t>at</w:t>
      </w:r>
      <w:r>
        <w:rPr>
          <w:spacing w:val="-2"/>
        </w:rPr>
        <w:t>i</w:t>
      </w:r>
      <w:r>
        <w:t>o</w:t>
      </w:r>
      <w:r>
        <w:rPr>
          <w:spacing w:val="-1"/>
        </w:rPr>
        <w:t>n</w:t>
      </w:r>
      <w:r>
        <w:t>.</w:t>
      </w:r>
    </w:p>
    <w:p w:rsidR="00390CA3" w:rsidRDefault="00390CA3">
      <w:pPr>
        <w:spacing w:before="10" w:line="170" w:lineRule="exact"/>
        <w:rPr>
          <w:sz w:val="17"/>
          <w:szCs w:val="17"/>
        </w:rPr>
      </w:pPr>
    </w:p>
    <w:p w:rsidR="00390CA3" w:rsidRDefault="00BD6A69">
      <w:pPr>
        <w:pStyle w:val="BodyText"/>
        <w:spacing w:line="292" w:lineRule="auto"/>
        <w:ind w:right="180"/>
      </w:pPr>
      <w:r>
        <w:rPr>
          <w:spacing w:val="3"/>
        </w:rPr>
        <w:t>T</w:t>
      </w:r>
      <w:r>
        <w:t>he</w:t>
      </w:r>
      <w:r>
        <w:rPr>
          <w:spacing w:val="-7"/>
        </w:rPr>
        <w:t xml:space="preserve"> </w:t>
      </w:r>
      <w:r>
        <w:t>J</w:t>
      </w:r>
      <w:r>
        <w:rPr>
          <w:spacing w:val="-1"/>
        </w:rPr>
        <w:t>A</w:t>
      </w:r>
      <w:r>
        <w:rPr>
          <w:spacing w:val="-2"/>
        </w:rPr>
        <w:t>T</w:t>
      </w:r>
      <w:r>
        <w:rPr>
          <w:spacing w:val="8"/>
        </w:rPr>
        <w:t>W</w:t>
      </w:r>
      <w:r>
        <w:t>C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>l</w:t>
      </w:r>
      <w:r>
        <w:rPr>
          <w:spacing w:val="1"/>
        </w:rPr>
        <w:t>s</w:t>
      </w:r>
      <w:r>
        <w:t>o</w:t>
      </w:r>
      <w:r>
        <w:rPr>
          <w:spacing w:val="-7"/>
        </w:rPr>
        <w:t xml:space="preserve"> </w:t>
      </w:r>
      <w:r>
        <w:t>re</w:t>
      </w:r>
      <w:r>
        <w:rPr>
          <w:spacing w:val="1"/>
        </w:rPr>
        <w:t>c</w:t>
      </w:r>
      <w:r>
        <w:t>e</w:t>
      </w:r>
      <w:r>
        <w:rPr>
          <w:spacing w:val="-2"/>
        </w:rPr>
        <w:t>i</w:t>
      </w:r>
      <w:r>
        <w:rPr>
          <w:spacing w:val="1"/>
        </w:rPr>
        <w:t>v</w:t>
      </w:r>
      <w:r>
        <w:t>es</w:t>
      </w:r>
      <w:r>
        <w:rPr>
          <w:spacing w:val="-6"/>
        </w:rPr>
        <w:t xml:space="preserve"> </w:t>
      </w:r>
      <w:r>
        <w:t>d</w:t>
      </w:r>
      <w:r>
        <w:rPr>
          <w:spacing w:val="-1"/>
        </w:rPr>
        <w:t>a</w:t>
      </w:r>
      <w:r>
        <w:t>ta</w:t>
      </w:r>
      <w:r>
        <w:rPr>
          <w:spacing w:val="-7"/>
        </w:rPr>
        <w:t xml:space="preserve"> </w:t>
      </w:r>
      <w:r>
        <w:rPr>
          <w:spacing w:val="2"/>
        </w:rPr>
        <w:t>f</w:t>
      </w:r>
      <w:r>
        <w:t xml:space="preserve">rom </w:t>
      </w:r>
      <w:r>
        <w:rPr>
          <w:spacing w:val="-1"/>
        </w:rPr>
        <w:t>t</w:t>
      </w:r>
      <w:r>
        <w:t>he</w:t>
      </w:r>
      <w:r>
        <w:rPr>
          <w:spacing w:val="-7"/>
        </w:rPr>
        <w:t xml:space="preserve"> </w:t>
      </w:r>
      <w:r>
        <w:rPr>
          <w:spacing w:val="-1"/>
        </w:rPr>
        <w:t>B</w:t>
      </w:r>
      <w:r>
        <w:t>ur</w:t>
      </w:r>
      <w:r>
        <w:rPr>
          <w:spacing w:val="2"/>
        </w:rPr>
        <w:t>e</w:t>
      </w:r>
      <w:r>
        <w:t>au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rPr>
          <w:spacing w:val="1"/>
        </w:rPr>
        <w:t>Me</w:t>
      </w:r>
      <w:r>
        <w:t>te</w:t>
      </w:r>
      <w:r>
        <w:rPr>
          <w:spacing w:val="-1"/>
        </w:rPr>
        <w:t>o</w:t>
      </w:r>
      <w:r>
        <w:t>rolo</w:t>
      </w:r>
      <w:r>
        <w:rPr>
          <w:spacing w:val="4"/>
        </w:rPr>
        <w:t>g</w:t>
      </w:r>
      <w:r>
        <w:rPr>
          <w:spacing w:val="-2"/>
        </w:rPr>
        <w:t>y</w:t>
      </w:r>
      <w:r>
        <w:rPr>
          <w:rFonts w:cs="Arial"/>
          <w:spacing w:val="-1"/>
        </w:rPr>
        <w:t>’</w:t>
      </w:r>
      <w:r>
        <w:rPr>
          <w:rFonts w:cs="Arial"/>
        </w:rPr>
        <w:t>s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s</w:t>
      </w:r>
      <w:r>
        <w:rPr>
          <w:rFonts w:cs="Arial"/>
          <w:spacing w:val="1"/>
        </w:rPr>
        <w:t>e</w:t>
      </w:r>
      <w:r>
        <w:rPr>
          <w:rFonts w:cs="Arial"/>
        </w:rPr>
        <w:t>a</w:t>
      </w:r>
      <w:r>
        <w:rPr>
          <w:rFonts w:cs="Arial"/>
          <w:spacing w:val="-7"/>
        </w:rPr>
        <w:t xml:space="preserve"> </w:t>
      </w:r>
      <w:r>
        <w:rPr>
          <w:rFonts w:cs="Arial"/>
        </w:rPr>
        <w:t>level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o</w:t>
      </w:r>
      <w:r>
        <w:rPr>
          <w:rFonts w:cs="Arial"/>
          <w:spacing w:val="-1"/>
        </w:rPr>
        <w:t>b</w:t>
      </w:r>
      <w:r>
        <w:rPr>
          <w:rFonts w:cs="Arial"/>
          <w:spacing w:val="1"/>
        </w:rPr>
        <w:t>s</w:t>
      </w:r>
      <w:r>
        <w:rPr>
          <w:rFonts w:cs="Arial"/>
        </w:rPr>
        <w:t>e</w:t>
      </w:r>
      <w:r>
        <w:rPr>
          <w:rFonts w:cs="Arial"/>
          <w:spacing w:val="2"/>
        </w:rPr>
        <w:t>r</w:t>
      </w:r>
      <w:r>
        <w:rPr>
          <w:rFonts w:cs="Arial"/>
          <w:spacing w:val="-2"/>
        </w:rPr>
        <w:t>v</w:t>
      </w:r>
      <w:r>
        <w:rPr>
          <w:rFonts w:cs="Arial"/>
        </w:rPr>
        <w:t>a</w:t>
      </w:r>
      <w:r>
        <w:rPr>
          <w:rFonts w:cs="Arial"/>
          <w:spacing w:val="1"/>
        </w:rPr>
        <w:t>t</w:t>
      </w:r>
      <w:r>
        <w:rPr>
          <w:rFonts w:cs="Arial"/>
          <w:spacing w:val="-1"/>
        </w:rPr>
        <w:t>i</w:t>
      </w:r>
      <w:r>
        <w:rPr>
          <w:rFonts w:cs="Arial"/>
        </w:rPr>
        <w:t>o</w:t>
      </w:r>
      <w:r>
        <w:rPr>
          <w:rFonts w:cs="Arial"/>
          <w:spacing w:val="-1"/>
        </w:rPr>
        <w:t>n</w:t>
      </w:r>
      <w:r>
        <w:rPr>
          <w:rFonts w:cs="Arial"/>
          <w:spacing w:val="1"/>
        </w:rPr>
        <w:t>s</w:t>
      </w:r>
      <w:r>
        <w:rPr>
          <w:rFonts w:cs="Arial"/>
        </w:rPr>
        <w:t>.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H</w:t>
      </w:r>
      <w:r>
        <w:rPr>
          <w:rFonts w:cs="Arial"/>
          <w:spacing w:val="-1"/>
        </w:rPr>
        <w:t>i</w:t>
      </w:r>
      <w:r>
        <w:rPr>
          <w:rFonts w:cs="Arial"/>
          <w:spacing w:val="1"/>
        </w:rPr>
        <w:t>g</w:t>
      </w:r>
      <w:r>
        <w:rPr>
          <w:rFonts w:cs="Arial"/>
        </w:rPr>
        <w:t>h</w:t>
      </w:r>
      <w:r>
        <w:rPr>
          <w:rFonts w:cs="Arial"/>
          <w:spacing w:val="3"/>
        </w:rPr>
        <w:t>l</w:t>
      </w:r>
      <w:r>
        <w:rPr>
          <w:rFonts w:cs="Arial"/>
        </w:rPr>
        <w:t>y</w:t>
      </w:r>
      <w:r>
        <w:rPr>
          <w:rFonts w:cs="Arial"/>
          <w:w w:val="99"/>
        </w:rPr>
        <w:t xml:space="preserve"> </w:t>
      </w:r>
      <w:r>
        <w:rPr>
          <w:spacing w:val="1"/>
        </w:rPr>
        <w:t>s</w:t>
      </w:r>
      <w:r>
        <w:t>e</w:t>
      </w:r>
      <w:r>
        <w:rPr>
          <w:spacing w:val="-1"/>
        </w:rPr>
        <w:t>n</w:t>
      </w:r>
      <w:r>
        <w:rPr>
          <w:spacing w:val="1"/>
        </w:rPr>
        <w:t>s</w:t>
      </w:r>
      <w:r>
        <w:rPr>
          <w:spacing w:val="-1"/>
        </w:rPr>
        <w:t>i</w:t>
      </w:r>
      <w:r>
        <w:t>t</w:t>
      </w:r>
      <w:r>
        <w:rPr>
          <w:spacing w:val="1"/>
        </w:rPr>
        <w:t>i</w:t>
      </w:r>
      <w:r>
        <w:rPr>
          <w:spacing w:val="-2"/>
        </w:rPr>
        <w:t>v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i</w:t>
      </w:r>
      <w:r>
        <w:t>nstru</w:t>
      </w:r>
      <w:r>
        <w:rPr>
          <w:spacing w:val="4"/>
        </w:rPr>
        <w:t>m</w:t>
      </w:r>
      <w:r>
        <w:t>e</w:t>
      </w:r>
      <w:r>
        <w:rPr>
          <w:spacing w:val="-1"/>
        </w:rPr>
        <w:t>n</w:t>
      </w:r>
      <w:r>
        <w:t>ts</w:t>
      </w:r>
      <w:r>
        <w:rPr>
          <w:spacing w:val="-7"/>
        </w:rPr>
        <w:t xml:space="preserve"> </w:t>
      </w:r>
      <w:r>
        <w:t>pro</w:t>
      </w:r>
      <w:r>
        <w:rPr>
          <w:spacing w:val="1"/>
        </w:rPr>
        <w:t>vi</w:t>
      </w:r>
      <w:r>
        <w:t>de</w:t>
      </w:r>
      <w:r>
        <w:rPr>
          <w:spacing w:val="-8"/>
        </w:rPr>
        <w:t xml:space="preserve"> </w:t>
      </w:r>
      <w:r>
        <w:t>re</w:t>
      </w:r>
      <w:r>
        <w:rPr>
          <w:spacing w:val="1"/>
        </w:rPr>
        <w:t>a</w:t>
      </w:r>
      <w:r>
        <w:rPr>
          <w:spacing w:val="2"/>
        </w:rPr>
        <w:t>l</w:t>
      </w:r>
      <w:r>
        <w:t>-t</w:t>
      </w:r>
      <w:r>
        <w:rPr>
          <w:spacing w:val="-2"/>
        </w:rPr>
        <w:t>i</w:t>
      </w:r>
      <w:r>
        <w:rPr>
          <w:spacing w:val="4"/>
        </w:rPr>
        <w:t>m</w:t>
      </w:r>
      <w:r>
        <w:t>e</w:t>
      </w:r>
      <w:r>
        <w:rPr>
          <w:spacing w:val="-8"/>
        </w:rPr>
        <w:t xml:space="preserve"> </w:t>
      </w:r>
      <w:r>
        <w:t>sea</w:t>
      </w:r>
      <w:r>
        <w:rPr>
          <w:spacing w:val="-7"/>
        </w:rPr>
        <w:t xml:space="preserve"> </w:t>
      </w:r>
      <w:r>
        <w:rPr>
          <w:spacing w:val="1"/>
        </w:rPr>
        <w:t>l</w:t>
      </w:r>
      <w:r>
        <w:t>evel</w:t>
      </w:r>
      <w:r>
        <w:rPr>
          <w:spacing w:val="-7"/>
        </w:rPr>
        <w:t xml:space="preserve"> </w:t>
      </w:r>
      <w:r>
        <w:t>o</w:t>
      </w:r>
      <w:r>
        <w:rPr>
          <w:spacing w:val="-1"/>
        </w:rPr>
        <w:t>b</w:t>
      </w:r>
      <w:r>
        <w:rPr>
          <w:spacing w:val="1"/>
        </w:rPr>
        <w:t>se</w:t>
      </w:r>
      <w:r>
        <w:t>r</w:t>
      </w:r>
      <w:r>
        <w:rPr>
          <w:spacing w:val="-2"/>
        </w:rPr>
        <w:t>v</w:t>
      </w:r>
      <w:r>
        <w:t>atio</w:t>
      </w:r>
      <w:r>
        <w:rPr>
          <w:spacing w:val="-1"/>
        </w:rPr>
        <w:t>n</w:t>
      </w:r>
      <w:r>
        <w:t>s</w:t>
      </w:r>
      <w:r>
        <w:rPr>
          <w:spacing w:val="-7"/>
        </w:rPr>
        <w:t xml:space="preserve"> </w:t>
      </w:r>
      <w:r>
        <w:t>t</w:t>
      </w:r>
      <w:r>
        <w:rPr>
          <w:spacing w:val="1"/>
        </w:rPr>
        <w:t>h</w:t>
      </w:r>
      <w:r>
        <w:rPr>
          <w:spacing w:val="3"/>
        </w:rPr>
        <w:t>a</w:t>
      </w:r>
      <w:r>
        <w:t>t</w:t>
      </w:r>
      <w:r>
        <w:rPr>
          <w:spacing w:val="-8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veri</w:t>
      </w:r>
      <w:r>
        <w:rPr>
          <w:spacing w:val="4"/>
        </w:rPr>
        <w:t>f</w:t>
      </w:r>
      <w:r>
        <w:t>y</w:t>
      </w:r>
      <w:r>
        <w:rPr>
          <w:spacing w:val="-8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he</w:t>
      </w:r>
      <w:r>
        <w:t>th</w:t>
      </w:r>
      <w:r>
        <w:rPr>
          <w:spacing w:val="-1"/>
        </w:rPr>
        <w:t>e</w:t>
      </w:r>
      <w:r>
        <w:t>r</w:t>
      </w:r>
      <w:r>
        <w:rPr>
          <w:spacing w:val="-7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</w:t>
      </w:r>
      <w:r>
        <w:rPr>
          <w:spacing w:val="-1"/>
        </w:rPr>
        <w:t>a</w:t>
      </w:r>
      <w:r>
        <w:t>r</w:t>
      </w:r>
      <w:r>
        <w:rPr>
          <w:spacing w:val="2"/>
        </w:rPr>
        <w:t>t</w:t>
      </w:r>
      <w:r>
        <w:t>h</w:t>
      </w:r>
      <w:r>
        <w:rPr>
          <w:spacing w:val="-1"/>
        </w:rPr>
        <w:t>q</w:t>
      </w:r>
      <w:r>
        <w:rPr>
          <w:spacing w:val="1"/>
        </w:rPr>
        <w:t>u</w:t>
      </w:r>
      <w:r>
        <w:t>a</w:t>
      </w:r>
      <w:r>
        <w:rPr>
          <w:spacing w:val="3"/>
        </w:rPr>
        <w:t>k</w:t>
      </w:r>
      <w:r>
        <w:t>e</w:t>
      </w:r>
      <w:r>
        <w:rPr>
          <w:w w:val="99"/>
        </w:rPr>
        <w:t xml:space="preserve"> </w:t>
      </w:r>
      <w:r>
        <w:t>h</w:t>
      </w:r>
      <w:r>
        <w:rPr>
          <w:spacing w:val="-1"/>
        </w:rPr>
        <w:t>a</w:t>
      </w:r>
      <w:r>
        <w:t>s</w:t>
      </w:r>
      <w:r>
        <w:rPr>
          <w:spacing w:val="-5"/>
        </w:rPr>
        <w:t xml:space="preserve"> </w:t>
      </w:r>
      <w:r>
        <w:t>g</w:t>
      </w:r>
      <w:r>
        <w:rPr>
          <w:spacing w:val="1"/>
        </w:rPr>
        <w:t>e</w:t>
      </w:r>
      <w:r>
        <w:t>n</w:t>
      </w:r>
      <w:r>
        <w:rPr>
          <w:spacing w:val="-1"/>
        </w:rPr>
        <w:t>e</w:t>
      </w:r>
      <w:r>
        <w:t>ra</w:t>
      </w:r>
      <w:r>
        <w:rPr>
          <w:spacing w:val="1"/>
        </w:rPr>
        <w:t>t</w:t>
      </w:r>
      <w:r>
        <w:t>ed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tsu</w:t>
      </w:r>
      <w:r>
        <w:rPr>
          <w:spacing w:val="-1"/>
        </w:rPr>
        <w:t>n</w:t>
      </w:r>
      <w:r>
        <w:t>a</w:t>
      </w:r>
      <w:r>
        <w:rPr>
          <w:spacing w:val="4"/>
        </w:rPr>
        <w:t>m</w:t>
      </w:r>
      <w:r>
        <w:t>i</w:t>
      </w:r>
      <w:r>
        <w:rPr>
          <w:spacing w:val="-7"/>
        </w:rPr>
        <w:t xml:space="preserve"> </w:t>
      </w:r>
      <w:r>
        <w:rPr>
          <w:spacing w:val="1"/>
        </w:rPr>
        <w:t>a</w:t>
      </w:r>
      <w:r>
        <w:t>s</w:t>
      </w:r>
      <w:r>
        <w:rPr>
          <w:spacing w:val="-5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e</w:t>
      </w:r>
      <w:r>
        <w:rPr>
          <w:spacing w:val="-1"/>
        </w:rPr>
        <w:t>l</w:t>
      </w:r>
      <w:r>
        <w:t>l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rPr>
          <w:spacing w:val="4"/>
        </w:rPr>
        <w:t>m</w:t>
      </w:r>
      <w:r>
        <w:t>o</w:t>
      </w:r>
      <w:r>
        <w:rPr>
          <w:spacing w:val="-1"/>
        </w:rPr>
        <w:t>ni</w:t>
      </w:r>
      <w:r>
        <w:t>tor</w:t>
      </w:r>
      <w:r>
        <w:rPr>
          <w:spacing w:val="-1"/>
        </w:rPr>
        <w:t>i</w:t>
      </w:r>
      <w:r>
        <w:rPr>
          <w:spacing w:val="1"/>
        </w:rPr>
        <w:t>n</w:t>
      </w:r>
      <w:r>
        <w:t>g</w:t>
      </w:r>
      <w:r>
        <w:rPr>
          <w:spacing w:val="-6"/>
        </w:rPr>
        <w:t xml:space="preserve"> </w:t>
      </w:r>
      <w:r>
        <w:t>its</w:t>
      </w:r>
      <w:r>
        <w:rPr>
          <w:spacing w:val="-5"/>
        </w:rPr>
        <w:t xml:space="preserve"> </w:t>
      </w:r>
      <w:r>
        <w:t>p</w:t>
      </w:r>
      <w:r>
        <w:rPr>
          <w:spacing w:val="-1"/>
        </w:rPr>
        <w:t>a</w:t>
      </w:r>
      <w:r>
        <w:rPr>
          <w:spacing w:val="2"/>
        </w:rPr>
        <w:t>t</w:t>
      </w:r>
      <w:r>
        <w:t>h.</w:t>
      </w:r>
      <w:r>
        <w:rPr>
          <w:spacing w:val="-5"/>
        </w:rPr>
        <w:t xml:space="preserve"> </w:t>
      </w:r>
      <w:r>
        <w:rPr>
          <w:spacing w:val="3"/>
        </w:rPr>
        <w:t>T</w:t>
      </w:r>
      <w:r>
        <w:t>he</w:t>
      </w:r>
      <w:r>
        <w:rPr>
          <w:spacing w:val="-6"/>
        </w:rPr>
        <w:t xml:space="preserve"> </w:t>
      </w:r>
      <w:r>
        <w:t>d</w:t>
      </w:r>
      <w:r>
        <w:rPr>
          <w:spacing w:val="-1"/>
        </w:rPr>
        <w:t>a</w:t>
      </w:r>
      <w:r>
        <w:rPr>
          <w:spacing w:val="2"/>
        </w:rPr>
        <w:t>t</w:t>
      </w:r>
      <w:r>
        <w:t>a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pr</w:t>
      </w:r>
      <w:r>
        <w:rPr>
          <w:spacing w:val="2"/>
        </w:rPr>
        <w:t>o</w:t>
      </w:r>
      <w:r>
        <w:rPr>
          <w:spacing w:val="-2"/>
        </w:rPr>
        <w:t>v</w:t>
      </w:r>
      <w:r>
        <w:rPr>
          <w:spacing w:val="-1"/>
        </w:rPr>
        <w:t>i</w:t>
      </w:r>
      <w:r>
        <w:rPr>
          <w:spacing w:val="1"/>
        </w:rPr>
        <w:t>d</w:t>
      </w:r>
      <w:r>
        <w:t>ed</w:t>
      </w:r>
      <w:r>
        <w:rPr>
          <w:spacing w:val="-5"/>
        </w:rPr>
        <w:t xml:space="preserve"> </w:t>
      </w:r>
      <w:r>
        <w:rPr>
          <w:spacing w:val="1"/>
        </w:rPr>
        <w:t>b</w:t>
      </w:r>
      <w:r>
        <w:t>y</w:t>
      </w:r>
      <w:r>
        <w:rPr>
          <w:spacing w:val="-6"/>
        </w:rPr>
        <w:t xml:space="preserve"> </w:t>
      </w:r>
      <w:r>
        <w:t>sea-</w:t>
      </w:r>
      <w:r>
        <w:rPr>
          <w:spacing w:val="-1"/>
        </w:rPr>
        <w:t>l</w:t>
      </w:r>
      <w:r>
        <w:rPr>
          <w:spacing w:val="1"/>
        </w:rPr>
        <w:t>e</w:t>
      </w:r>
      <w:r>
        <w:rPr>
          <w:spacing w:val="-2"/>
        </w:rPr>
        <w:t>v</w:t>
      </w:r>
      <w:r>
        <w:rPr>
          <w:spacing w:val="1"/>
        </w:rPr>
        <w:t>e</w:t>
      </w:r>
      <w:r>
        <w:t>l</w:t>
      </w:r>
      <w:r>
        <w:rPr>
          <w:spacing w:val="-7"/>
        </w:rPr>
        <w:t xml:space="preserve"> </w:t>
      </w:r>
      <w:r>
        <w:t>sta</w:t>
      </w:r>
      <w:r>
        <w:rPr>
          <w:spacing w:val="1"/>
        </w:rPr>
        <w:t>t</w:t>
      </w:r>
      <w:r>
        <w:rPr>
          <w:spacing w:val="-1"/>
        </w:rPr>
        <w:t>i</w:t>
      </w:r>
      <w:r>
        <w:t>o</w:t>
      </w:r>
      <w:r>
        <w:rPr>
          <w:spacing w:val="-1"/>
        </w:rPr>
        <w:t>n</w:t>
      </w:r>
      <w:r>
        <w:t>s</w:t>
      </w:r>
      <w:r>
        <w:rPr>
          <w:w w:val="99"/>
        </w:rPr>
        <w:t xml:space="preserve"> </w:t>
      </w:r>
      <w:r>
        <w:t>a</w:t>
      </w:r>
      <w:r>
        <w:rPr>
          <w:spacing w:val="-2"/>
        </w:rPr>
        <w:t>l</w:t>
      </w:r>
      <w:r>
        <w:rPr>
          <w:spacing w:val="1"/>
        </w:rPr>
        <w:t>o</w:t>
      </w:r>
      <w:r>
        <w:t>ng</w:t>
      </w:r>
      <w:r>
        <w:rPr>
          <w:spacing w:val="-7"/>
        </w:rPr>
        <w:t xml:space="preserve"> </w:t>
      </w:r>
      <w:r>
        <w:t>co</w:t>
      </w:r>
      <w:r>
        <w:rPr>
          <w:spacing w:val="-1"/>
        </w:rPr>
        <w:t>a</w:t>
      </w:r>
      <w:r>
        <w:rPr>
          <w:spacing w:val="1"/>
        </w:rPr>
        <w:t>s</w:t>
      </w:r>
      <w:r>
        <w:t>ts</w:t>
      </w:r>
      <w:r>
        <w:rPr>
          <w:spacing w:val="-6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-6"/>
        </w:rPr>
        <w:t xml:space="preserve"> </w:t>
      </w:r>
      <w:r>
        <w:t>d</w:t>
      </w:r>
      <w:r>
        <w:rPr>
          <w:spacing w:val="-1"/>
        </w:rPr>
        <w:t>e</w:t>
      </w:r>
      <w:r>
        <w:rPr>
          <w:spacing w:val="1"/>
        </w:rPr>
        <w:t>ep</w:t>
      </w:r>
      <w:r>
        <w:t>-oc</w:t>
      </w:r>
      <w:r>
        <w:rPr>
          <w:spacing w:val="1"/>
        </w:rPr>
        <w:t>e</w:t>
      </w:r>
      <w:r>
        <w:t>an</w:t>
      </w:r>
      <w:r>
        <w:rPr>
          <w:spacing w:val="-7"/>
        </w:rPr>
        <w:t xml:space="preserve"> </w:t>
      </w:r>
      <w:r>
        <w:t>tsu</w:t>
      </w:r>
      <w:r>
        <w:rPr>
          <w:spacing w:val="1"/>
        </w:rPr>
        <w:t>n</w:t>
      </w:r>
      <w:r>
        <w:t>a</w:t>
      </w:r>
      <w:r>
        <w:rPr>
          <w:spacing w:val="4"/>
        </w:rPr>
        <w:t>m</w:t>
      </w:r>
      <w:r>
        <w:t>i</w:t>
      </w:r>
      <w:r>
        <w:rPr>
          <w:spacing w:val="-7"/>
        </w:rPr>
        <w:t xml:space="preserve"> </w:t>
      </w:r>
      <w:r>
        <w:t>d</w:t>
      </w:r>
      <w:r>
        <w:rPr>
          <w:spacing w:val="-1"/>
        </w:rPr>
        <w:t>e</w:t>
      </w:r>
      <w:r>
        <w:t>tect</w:t>
      </w:r>
      <w:r>
        <w:rPr>
          <w:spacing w:val="1"/>
        </w:rPr>
        <w:t>i</w:t>
      </w:r>
      <w:r>
        <w:t>on</w:t>
      </w:r>
      <w:r>
        <w:rPr>
          <w:spacing w:val="-5"/>
        </w:rPr>
        <w:t xml:space="preserve"> </w:t>
      </w:r>
      <w:r>
        <w:t>(</w:t>
      </w:r>
      <w:r>
        <w:rPr>
          <w:spacing w:val="2"/>
        </w:rPr>
        <w:t>D</w:t>
      </w:r>
      <w:r>
        <w:rPr>
          <w:spacing w:val="-1"/>
        </w:rPr>
        <w:t>A</w:t>
      </w:r>
      <w:r>
        <w:rPr>
          <w:spacing w:val="2"/>
        </w:rPr>
        <w:t>R</w:t>
      </w:r>
      <w:r>
        <w:rPr>
          <w:spacing w:val="3"/>
        </w:rPr>
        <w:t>T</w:t>
      </w:r>
      <w:r>
        <w:t>)</w:t>
      </w:r>
      <w:r>
        <w:rPr>
          <w:spacing w:val="-5"/>
        </w:rPr>
        <w:t xml:space="preserve"> </w:t>
      </w:r>
      <w:r>
        <w:t>b</w:t>
      </w:r>
      <w:r>
        <w:rPr>
          <w:spacing w:val="-1"/>
        </w:rPr>
        <w:t>u</w:t>
      </w:r>
      <w:r>
        <w:rPr>
          <w:spacing w:val="1"/>
        </w:rPr>
        <w:t>o</w:t>
      </w:r>
      <w:r>
        <w:rPr>
          <w:spacing w:val="-7"/>
        </w:rPr>
        <w:t>y</w:t>
      </w:r>
      <w:r>
        <w:rPr>
          <w:spacing w:val="1"/>
        </w:rPr>
        <w:t>s</w:t>
      </w:r>
      <w:r>
        <w:t>.</w:t>
      </w:r>
      <w:r>
        <w:rPr>
          <w:spacing w:val="-5"/>
        </w:rPr>
        <w:t xml:space="preserve"> </w:t>
      </w:r>
      <w:r>
        <w:t>Ut</w:t>
      </w:r>
      <w:r>
        <w:rPr>
          <w:spacing w:val="1"/>
        </w:rPr>
        <w:t>i</w:t>
      </w:r>
      <w:r>
        <w:rPr>
          <w:spacing w:val="-1"/>
        </w:rPr>
        <w:t>li</w:t>
      </w:r>
      <w:r>
        <w:rPr>
          <w:spacing w:val="3"/>
        </w:rPr>
        <w:t>s</w:t>
      </w:r>
      <w:r>
        <w:rPr>
          <w:spacing w:val="-1"/>
        </w:rPr>
        <w:t>i</w:t>
      </w:r>
      <w:r>
        <w:t>ng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</w:t>
      </w:r>
      <w:r>
        <w:rPr>
          <w:spacing w:val="1"/>
        </w:rPr>
        <w:t>e</w:t>
      </w:r>
      <w:r>
        <w:t>a</w:t>
      </w:r>
      <w:r>
        <w:rPr>
          <w:spacing w:val="-7"/>
        </w:rPr>
        <w:t xml:space="preserve"> </w:t>
      </w:r>
      <w:r>
        <w:t>le</w:t>
      </w:r>
      <w:r>
        <w:rPr>
          <w:spacing w:val="-2"/>
        </w:rPr>
        <w:t>v</w:t>
      </w:r>
      <w:r>
        <w:rPr>
          <w:spacing w:val="1"/>
        </w:rPr>
        <w:t>e</w:t>
      </w:r>
      <w:r>
        <w:t>l</w:t>
      </w:r>
      <w:r>
        <w:rPr>
          <w:spacing w:val="-7"/>
        </w:rPr>
        <w:t xml:space="preserve"> </w:t>
      </w:r>
      <w:r>
        <w:rPr>
          <w:spacing w:val="1"/>
        </w:rPr>
        <w:t>d</w:t>
      </w:r>
      <w:r>
        <w:t>ata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w w:val="99"/>
        </w:rPr>
        <w:t xml:space="preserve"> </w:t>
      </w:r>
      <w:r>
        <w:rPr>
          <w:spacing w:val="1"/>
        </w:rPr>
        <w:t>sc</w:t>
      </w:r>
      <w:r>
        <w:rPr>
          <w:spacing w:val="-1"/>
        </w:rPr>
        <w:t>i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-2"/>
        </w:rPr>
        <w:t>i</w:t>
      </w:r>
      <w:r>
        <w:rPr>
          <w:spacing w:val="2"/>
        </w:rPr>
        <w:t>f</w:t>
      </w:r>
      <w:r>
        <w:rPr>
          <w:spacing w:val="-1"/>
        </w:rPr>
        <w:t>i</w:t>
      </w:r>
      <w:r>
        <w:t>c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o</w:t>
      </w:r>
      <w:r>
        <w:rPr>
          <w:spacing w:val="-1"/>
        </w:rPr>
        <w:t>d</w:t>
      </w:r>
      <w:r>
        <w:t>e</w:t>
      </w:r>
      <w:r>
        <w:rPr>
          <w:spacing w:val="-2"/>
        </w:rPr>
        <w:t>l</w:t>
      </w:r>
      <w:r>
        <w:rPr>
          <w:spacing w:val="1"/>
        </w:rPr>
        <w:t>l</w:t>
      </w:r>
      <w:r>
        <w:rPr>
          <w:spacing w:val="-1"/>
        </w:rPr>
        <w:t>i</w:t>
      </w:r>
      <w:r>
        <w:t>n</w:t>
      </w:r>
      <w:r>
        <w:rPr>
          <w:spacing w:val="1"/>
        </w:rPr>
        <w:t>g</w:t>
      </w:r>
      <w:r>
        <w:t>,</w:t>
      </w:r>
      <w:r>
        <w:rPr>
          <w:spacing w:val="-7"/>
        </w:rPr>
        <w:t xml:space="preserve"> </w:t>
      </w:r>
      <w:r>
        <w:t>sp</w:t>
      </w:r>
      <w:r>
        <w:rPr>
          <w:spacing w:val="-1"/>
        </w:rPr>
        <w:t>e</w:t>
      </w:r>
      <w:r>
        <w:rPr>
          <w:spacing w:val="1"/>
        </w:rPr>
        <w:t>ciall</w:t>
      </w:r>
      <w:r>
        <w:t>y</w:t>
      </w:r>
      <w:r>
        <w:rPr>
          <w:spacing w:val="-9"/>
        </w:rPr>
        <w:t xml:space="preserve"> </w:t>
      </w:r>
      <w:r>
        <w:t>t</w:t>
      </w:r>
      <w:r>
        <w:rPr>
          <w:spacing w:val="2"/>
        </w:rPr>
        <w:t>r</w:t>
      </w:r>
      <w:r>
        <w:t>a</w:t>
      </w:r>
      <w:r>
        <w:rPr>
          <w:spacing w:val="-2"/>
        </w:rPr>
        <w:t>i</w:t>
      </w:r>
      <w:r>
        <w:rPr>
          <w:spacing w:val="1"/>
        </w:rPr>
        <w:t>n</w:t>
      </w:r>
      <w:r>
        <w:t>ed</w:t>
      </w:r>
      <w:r>
        <w:rPr>
          <w:spacing w:val="-6"/>
        </w:rPr>
        <w:t xml:space="preserve"> </w:t>
      </w:r>
      <w:r>
        <w:t>sta</w:t>
      </w:r>
      <w:r>
        <w:rPr>
          <w:spacing w:val="1"/>
        </w:rPr>
        <w:t>f</w:t>
      </w:r>
      <w:r>
        <w:t>f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en</w:t>
      </w:r>
      <w:r>
        <w:rPr>
          <w:spacing w:val="-6"/>
        </w:rPr>
        <w:t xml:space="preserve"> </w:t>
      </w:r>
      <w:r>
        <w:rPr>
          <w:spacing w:val="-1"/>
        </w:rPr>
        <w:t>i</w:t>
      </w:r>
      <w:r>
        <w:rPr>
          <w:spacing w:val="1"/>
        </w:rPr>
        <w:t>ss</w:t>
      </w:r>
      <w:r>
        <w:t>ue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warning</w:t>
      </w:r>
      <w:r>
        <w:rPr>
          <w:spacing w:val="-7"/>
        </w:rPr>
        <w:t xml:space="preserve"> </w:t>
      </w:r>
      <w:r>
        <w:rPr>
          <w:spacing w:val="1"/>
        </w:rPr>
        <w:t>b</w:t>
      </w:r>
      <w:r>
        <w:t>ased</w:t>
      </w:r>
      <w:r>
        <w:rPr>
          <w:spacing w:val="-5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o</w:t>
      </w:r>
      <w:r>
        <w:rPr>
          <w:spacing w:val="-1"/>
        </w:rPr>
        <w:t>d</w:t>
      </w:r>
      <w:r>
        <w:t>e</w:t>
      </w:r>
      <w:r>
        <w:rPr>
          <w:spacing w:val="-2"/>
        </w:rPr>
        <w:t>l</w:t>
      </w:r>
      <w:r>
        <w:t>.</w:t>
      </w:r>
      <w:r>
        <w:rPr>
          <w:spacing w:val="-7"/>
        </w:rPr>
        <w:t xml:space="preserve"> </w:t>
      </w:r>
      <w:r>
        <w:rPr>
          <w:spacing w:val="2"/>
        </w:rPr>
        <w:t>T</w:t>
      </w:r>
      <w:r>
        <w:t>he</w:t>
      </w:r>
      <w:r>
        <w:rPr>
          <w:spacing w:val="-5"/>
        </w:rPr>
        <w:t xml:space="preserve"> </w:t>
      </w:r>
      <w:r>
        <w:rPr>
          <w:spacing w:val="-3"/>
        </w:rPr>
        <w:t>w</w:t>
      </w:r>
      <w:r>
        <w:t>a</w:t>
      </w:r>
      <w:r>
        <w:rPr>
          <w:spacing w:val="2"/>
        </w:rPr>
        <w:t>r</w:t>
      </w:r>
      <w:r>
        <w:t>n</w:t>
      </w:r>
      <w:r>
        <w:rPr>
          <w:spacing w:val="-2"/>
        </w:rPr>
        <w:t>i</w:t>
      </w:r>
      <w:r>
        <w:rPr>
          <w:spacing w:val="1"/>
        </w:rPr>
        <w:t>n</w:t>
      </w:r>
      <w:r>
        <w:t>g</w:t>
      </w:r>
      <w:r>
        <w:rPr>
          <w:w w:val="99"/>
        </w:rPr>
        <w:t xml:space="preserve"> </w:t>
      </w:r>
      <w:r>
        <w:t>pro</w:t>
      </w:r>
      <w:r>
        <w:rPr>
          <w:spacing w:val="1"/>
        </w:rPr>
        <w:t>v</w:t>
      </w:r>
      <w:r>
        <w:rPr>
          <w:spacing w:val="-1"/>
        </w:rPr>
        <w:t>i</w:t>
      </w:r>
      <w:r>
        <w:t>d</w:t>
      </w:r>
      <w:r>
        <w:rPr>
          <w:spacing w:val="-1"/>
        </w:rPr>
        <w:t>e</w:t>
      </w:r>
      <w:r>
        <w:t>s</w:t>
      </w:r>
      <w:r>
        <w:rPr>
          <w:spacing w:val="-3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es</w:t>
      </w:r>
      <w:r>
        <w:rPr>
          <w:spacing w:val="2"/>
        </w:rPr>
        <w:t>t</w:t>
      </w:r>
      <w:r>
        <w:rPr>
          <w:spacing w:val="-1"/>
        </w:rPr>
        <w:t>i</w:t>
      </w:r>
      <w:r>
        <w:rPr>
          <w:spacing w:val="4"/>
        </w:rPr>
        <w:t>m</w:t>
      </w:r>
      <w:r>
        <w:t>ate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3"/>
        </w:rPr>
        <w:t xml:space="preserve"> </w:t>
      </w:r>
      <w:r>
        <w:t>t</w:t>
      </w:r>
      <w:r>
        <w:rPr>
          <w:spacing w:val="-2"/>
        </w:rPr>
        <w:t>i</w:t>
      </w:r>
      <w:r>
        <w:rPr>
          <w:spacing w:val="4"/>
        </w:rPr>
        <w:t>m</w:t>
      </w:r>
      <w:r>
        <w:t>e</w:t>
      </w:r>
      <w:r>
        <w:rPr>
          <w:spacing w:val="-5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4"/>
        </w:rPr>
        <w:t xml:space="preserve"> </w:t>
      </w:r>
      <w:r>
        <w:t>ar</w:t>
      </w:r>
      <w:r>
        <w:rPr>
          <w:spacing w:val="1"/>
        </w:rPr>
        <w:t>r</w:t>
      </w:r>
      <w:r>
        <w:rPr>
          <w:spacing w:val="-1"/>
        </w:rPr>
        <w:t>i</w:t>
      </w:r>
      <w:r>
        <w:rPr>
          <w:spacing w:val="-2"/>
        </w:rPr>
        <w:t>v</w:t>
      </w:r>
      <w:r>
        <w:t>al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5"/>
        </w:rPr>
        <w:t xml:space="preserve"> </w:t>
      </w:r>
      <w:r>
        <w:rPr>
          <w:spacing w:val="1"/>
        </w:rPr>
        <w:t>f</w:t>
      </w:r>
      <w:r>
        <w:rPr>
          <w:spacing w:val="-1"/>
        </w:rPr>
        <w:t>i</w:t>
      </w:r>
      <w:r>
        <w:t>r</w:t>
      </w:r>
      <w:r>
        <w:rPr>
          <w:spacing w:val="1"/>
        </w:rPr>
        <w:t>s</w:t>
      </w:r>
      <w:r>
        <w:t>t</w:t>
      </w:r>
      <w:r>
        <w:rPr>
          <w:spacing w:val="-6"/>
        </w:rPr>
        <w:t xml:space="preserve"> </w:t>
      </w:r>
      <w:r>
        <w:t>tsu</w:t>
      </w:r>
      <w:r>
        <w:rPr>
          <w:spacing w:val="-1"/>
        </w:rPr>
        <w:t>n</w:t>
      </w:r>
      <w:r>
        <w:t>a</w:t>
      </w:r>
      <w:r>
        <w:rPr>
          <w:spacing w:val="4"/>
        </w:rPr>
        <w:t>m</w:t>
      </w:r>
      <w:r>
        <w:t>i</w:t>
      </w:r>
      <w:r>
        <w:rPr>
          <w:spacing w:val="-6"/>
        </w:rPr>
        <w:t xml:space="preserve"> </w:t>
      </w:r>
      <w:r>
        <w:t>wave</w:t>
      </w:r>
      <w:r>
        <w:rPr>
          <w:spacing w:val="-5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-5"/>
        </w:rPr>
        <w:t xml:space="preserve"> </w:t>
      </w:r>
      <w:r>
        <w:rPr>
          <w:spacing w:val="1"/>
        </w:rPr>
        <w:t>t</w:t>
      </w:r>
      <w:r>
        <w:t>hreat</w:t>
      </w:r>
      <w:r>
        <w:rPr>
          <w:spacing w:val="-4"/>
        </w:rPr>
        <w:t xml:space="preserve"> </w:t>
      </w:r>
      <w:r>
        <w:rPr>
          <w:spacing w:val="-1"/>
        </w:rPr>
        <w:t>l</w:t>
      </w:r>
      <w:r>
        <w:rPr>
          <w:spacing w:val="1"/>
        </w:rPr>
        <w:t>e</w:t>
      </w:r>
      <w:r>
        <w:rPr>
          <w:spacing w:val="-2"/>
        </w:rPr>
        <w:t>v</w:t>
      </w:r>
      <w:r>
        <w:rPr>
          <w:spacing w:val="1"/>
        </w:rPr>
        <w:t>e</w:t>
      </w:r>
      <w:r>
        <w:rPr>
          <w:spacing w:val="-1"/>
        </w:rPr>
        <w:t>l</w:t>
      </w:r>
      <w:r>
        <w:t>.</w:t>
      </w:r>
      <w:r>
        <w:rPr>
          <w:spacing w:val="2"/>
        </w:rPr>
        <w:t xml:space="preserve"> </w:t>
      </w:r>
      <w:r>
        <w:rPr>
          <w:spacing w:val="3"/>
        </w:rPr>
        <w:t>T</w:t>
      </w:r>
      <w:r>
        <w:t>h</w:t>
      </w:r>
      <w:r>
        <w:rPr>
          <w:spacing w:val="-2"/>
        </w:rPr>
        <w:t>i</w:t>
      </w:r>
      <w:r>
        <w:t>s</w:t>
      </w:r>
      <w:r>
        <w:rPr>
          <w:spacing w:val="-5"/>
        </w:rPr>
        <w:t xml:space="preserve"> </w:t>
      </w:r>
      <w:r>
        <w:t>pro</w:t>
      </w:r>
      <w:r>
        <w:rPr>
          <w:spacing w:val="1"/>
        </w:rPr>
        <w:t>c</w:t>
      </w:r>
      <w:r>
        <w:t>ess</w:t>
      </w:r>
      <w:r>
        <w:rPr>
          <w:spacing w:val="-4"/>
        </w:rPr>
        <w:t xml:space="preserve"> </w:t>
      </w:r>
      <w:r>
        <w:rPr>
          <w:spacing w:val="-2"/>
        </w:rPr>
        <w:t>i</w:t>
      </w:r>
      <w:r>
        <w:t>s</w:t>
      </w:r>
      <w:r>
        <w:rPr>
          <w:w w:val="99"/>
        </w:rPr>
        <w:t xml:space="preserve"> </w:t>
      </w:r>
      <w:r>
        <w:t>o</w:t>
      </w:r>
      <w:r>
        <w:rPr>
          <w:spacing w:val="-1"/>
        </w:rPr>
        <w:t>u</w:t>
      </w:r>
      <w:r>
        <w:t>t</w:t>
      </w:r>
      <w:r>
        <w:rPr>
          <w:spacing w:val="1"/>
        </w:rPr>
        <w:t>l</w:t>
      </w:r>
      <w:r>
        <w:rPr>
          <w:spacing w:val="-1"/>
        </w:rPr>
        <w:t>i</w:t>
      </w:r>
      <w:r>
        <w:rPr>
          <w:spacing w:val="1"/>
        </w:rPr>
        <w:t>n</w:t>
      </w:r>
      <w:r>
        <w:t>ed</w:t>
      </w:r>
      <w:r>
        <w:rPr>
          <w:spacing w:val="-5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-7"/>
        </w:rPr>
        <w:t xml:space="preserve"> </w:t>
      </w:r>
      <w:hyperlink w:anchor="_bookmark30" w:history="1">
        <w:r>
          <w:rPr>
            <w:spacing w:val="3"/>
          </w:rPr>
          <w:t>F</w:t>
        </w:r>
        <w:r>
          <w:rPr>
            <w:spacing w:val="-1"/>
          </w:rPr>
          <w:t>i</w:t>
        </w:r>
        <w:r>
          <w:t>g</w:t>
        </w:r>
        <w:r>
          <w:rPr>
            <w:spacing w:val="-1"/>
          </w:rPr>
          <w:t>u</w:t>
        </w:r>
        <w:r>
          <w:t>re</w:t>
        </w:r>
        <w:r>
          <w:rPr>
            <w:spacing w:val="-3"/>
          </w:rPr>
          <w:t xml:space="preserve"> </w:t>
        </w:r>
        <w:r>
          <w:rPr>
            <w:spacing w:val="-1"/>
          </w:rPr>
          <w:t>34</w:t>
        </w:r>
        <w:r>
          <w:t>.</w:t>
        </w:r>
      </w:hyperlink>
    </w:p>
    <w:p w:rsidR="00390CA3" w:rsidRDefault="00390CA3">
      <w:pPr>
        <w:spacing w:line="292" w:lineRule="auto"/>
        <w:sectPr w:rsidR="00390CA3">
          <w:footerReference w:type="default" r:id="rId115"/>
          <w:pgSz w:w="11907" w:h="16840"/>
          <w:pgMar w:top="1560" w:right="1280" w:bottom="780" w:left="1280" w:header="0" w:footer="585" w:gutter="0"/>
          <w:cols w:space="720"/>
        </w:sect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7" w:line="200" w:lineRule="exact"/>
        <w:rPr>
          <w:sz w:val="20"/>
          <w:szCs w:val="20"/>
        </w:rPr>
      </w:pPr>
    </w:p>
    <w:p w:rsidR="00390CA3" w:rsidRDefault="00BD6A69">
      <w:pPr>
        <w:ind w:left="138" w:right="1060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AU" w:eastAsia="en-AU"/>
        </w:rPr>
        <w:drawing>
          <wp:inline distT="0" distB="0" distL="0" distR="0">
            <wp:extent cx="5311775" cy="5701030"/>
            <wp:effectExtent l="0" t="0" r="3175" b="0"/>
            <wp:docPr id="31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775" cy="570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CA3" w:rsidRDefault="00BD6A69">
      <w:pPr>
        <w:spacing w:before="50"/>
        <w:ind w:left="138" w:right="150"/>
        <w:rPr>
          <w:rFonts w:ascii="Arial" w:eastAsia="Arial" w:hAnsi="Arial" w:cs="Arial"/>
          <w:sz w:val="18"/>
          <w:szCs w:val="18"/>
        </w:rPr>
      </w:pPr>
      <w:bookmarkStart w:id="79" w:name="_bookmark30"/>
      <w:bookmarkEnd w:id="79"/>
      <w:r>
        <w:rPr>
          <w:rFonts w:ascii="Arial" w:eastAsia="Arial" w:hAnsi="Arial" w:cs="Arial"/>
          <w:i/>
          <w:sz w:val="18"/>
          <w:szCs w:val="18"/>
        </w:rPr>
        <w:t>F</w:t>
      </w:r>
      <w:r>
        <w:rPr>
          <w:rFonts w:ascii="Arial" w:eastAsia="Arial" w:hAnsi="Arial" w:cs="Arial"/>
          <w:i/>
          <w:spacing w:val="1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gure</w:t>
      </w:r>
      <w:r>
        <w:rPr>
          <w:rFonts w:ascii="Arial" w:eastAsia="Arial" w:hAnsi="Arial" w:cs="Arial"/>
          <w:i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34: A</w:t>
      </w:r>
      <w:r>
        <w:rPr>
          <w:rFonts w:ascii="Arial" w:eastAsia="Arial" w:hAnsi="Arial" w:cs="Arial"/>
          <w:i/>
          <w:spacing w:val="-3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flo</w:t>
      </w:r>
      <w:r>
        <w:rPr>
          <w:rFonts w:ascii="Arial" w:eastAsia="Arial" w:hAnsi="Arial" w:cs="Arial"/>
          <w:i/>
          <w:spacing w:val="-3"/>
          <w:sz w:val="18"/>
          <w:szCs w:val="18"/>
        </w:rPr>
        <w:t>w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hart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of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a</w:t>
      </w:r>
      <w:r>
        <w:rPr>
          <w:rFonts w:ascii="Arial" w:eastAsia="Arial" w:hAnsi="Arial" w:cs="Arial"/>
          <w:i/>
          <w:spacing w:val="1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t</w:t>
      </w:r>
      <w:r>
        <w:rPr>
          <w:rFonts w:ascii="Arial" w:eastAsia="Arial" w:hAnsi="Arial" w:cs="Arial"/>
          <w:i/>
          <w:spacing w:val="-2"/>
          <w:sz w:val="18"/>
          <w:szCs w:val="18"/>
        </w:rPr>
        <w:t>i</w:t>
      </w:r>
      <w:r>
        <w:rPr>
          <w:rFonts w:ascii="Arial" w:eastAsia="Arial" w:hAnsi="Arial" w:cs="Arial"/>
          <w:i/>
          <w:spacing w:val="1"/>
          <w:sz w:val="18"/>
          <w:szCs w:val="18"/>
        </w:rPr>
        <w:t>v</w:t>
      </w:r>
      <w:r>
        <w:rPr>
          <w:rFonts w:ascii="Arial" w:eastAsia="Arial" w:hAnsi="Arial" w:cs="Arial"/>
          <w:i/>
          <w:spacing w:val="-2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ty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to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ta</w:t>
      </w:r>
      <w:r>
        <w:rPr>
          <w:rFonts w:ascii="Arial" w:eastAsia="Arial" w:hAnsi="Arial" w:cs="Arial"/>
          <w:i/>
          <w:spacing w:val="-2"/>
          <w:sz w:val="18"/>
          <w:szCs w:val="18"/>
        </w:rPr>
        <w:t>k</w:t>
      </w:r>
      <w:r>
        <w:rPr>
          <w:rFonts w:ascii="Arial" w:eastAsia="Arial" w:hAnsi="Arial" w:cs="Arial"/>
          <w:i/>
          <w:sz w:val="18"/>
          <w:szCs w:val="18"/>
        </w:rPr>
        <w:t>e p</w:t>
      </w:r>
      <w:r>
        <w:rPr>
          <w:rFonts w:ascii="Arial" w:eastAsia="Arial" w:hAnsi="Arial" w:cs="Arial"/>
          <w:i/>
          <w:spacing w:val="-2"/>
          <w:sz w:val="18"/>
          <w:szCs w:val="18"/>
        </w:rPr>
        <w:t>l</w:t>
      </w:r>
      <w:r>
        <w:rPr>
          <w:rFonts w:ascii="Arial" w:eastAsia="Arial" w:hAnsi="Arial" w:cs="Arial"/>
          <w:i/>
          <w:sz w:val="18"/>
          <w:szCs w:val="18"/>
        </w:rPr>
        <w:t>a</w:t>
      </w:r>
      <w:r>
        <w:rPr>
          <w:rFonts w:ascii="Arial" w:eastAsia="Arial" w:hAnsi="Arial" w:cs="Arial"/>
          <w:i/>
          <w:spacing w:val="-2"/>
          <w:sz w:val="18"/>
          <w:szCs w:val="18"/>
        </w:rPr>
        <w:t>c</w:t>
      </w:r>
      <w:r>
        <w:rPr>
          <w:rFonts w:ascii="Arial" w:eastAsia="Arial" w:hAnsi="Arial" w:cs="Arial"/>
          <w:i/>
          <w:sz w:val="18"/>
          <w:szCs w:val="18"/>
        </w:rPr>
        <w:t>e fo</w:t>
      </w:r>
      <w:r>
        <w:rPr>
          <w:rFonts w:ascii="Arial" w:eastAsia="Arial" w:hAnsi="Arial" w:cs="Arial"/>
          <w:i/>
          <w:spacing w:val="-2"/>
          <w:sz w:val="18"/>
          <w:szCs w:val="18"/>
        </w:rPr>
        <w:t>l</w:t>
      </w:r>
      <w:r>
        <w:rPr>
          <w:rFonts w:ascii="Arial" w:eastAsia="Arial" w:hAnsi="Arial" w:cs="Arial"/>
          <w:i/>
          <w:sz w:val="18"/>
          <w:szCs w:val="18"/>
        </w:rPr>
        <w:t>low</w:t>
      </w:r>
      <w:r>
        <w:rPr>
          <w:rFonts w:ascii="Arial" w:eastAsia="Arial" w:hAnsi="Arial" w:cs="Arial"/>
          <w:i/>
          <w:spacing w:val="-2"/>
          <w:sz w:val="18"/>
          <w:szCs w:val="18"/>
        </w:rPr>
        <w:t>i</w:t>
      </w:r>
      <w:r>
        <w:rPr>
          <w:rFonts w:ascii="Arial" w:eastAsia="Arial" w:hAnsi="Arial" w:cs="Arial"/>
          <w:i/>
          <w:sz w:val="18"/>
          <w:szCs w:val="18"/>
        </w:rPr>
        <w:t>ng a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pacing w:val="-2"/>
          <w:sz w:val="18"/>
          <w:szCs w:val="18"/>
        </w:rPr>
        <w:t>ei</w:t>
      </w:r>
      <w:r>
        <w:rPr>
          <w:rFonts w:ascii="Arial" w:eastAsia="Arial" w:hAnsi="Arial" w:cs="Arial"/>
          <w:i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spacing w:val="-2"/>
          <w:sz w:val="18"/>
          <w:szCs w:val="18"/>
        </w:rPr>
        <w:t>m</w:t>
      </w:r>
      <w:r>
        <w:rPr>
          <w:rFonts w:ascii="Arial" w:eastAsia="Arial" w:hAnsi="Arial" w:cs="Arial"/>
          <w:i/>
          <w:sz w:val="18"/>
          <w:szCs w:val="18"/>
        </w:rPr>
        <w:t>ic</w:t>
      </w:r>
      <w:r>
        <w:rPr>
          <w:rFonts w:ascii="Arial" w:eastAsia="Arial" w:hAnsi="Arial" w:cs="Arial"/>
          <w:i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pacing w:val="-2"/>
          <w:sz w:val="18"/>
          <w:szCs w:val="18"/>
        </w:rPr>
        <w:t>e</w:t>
      </w:r>
      <w:r>
        <w:rPr>
          <w:rFonts w:ascii="Arial" w:eastAsia="Arial" w:hAnsi="Arial" w:cs="Arial"/>
          <w:i/>
          <w:spacing w:val="1"/>
          <w:sz w:val="18"/>
          <w:szCs w:val="18"/>
        </w:rPr>
        <w:t>v</w:t>
      </w:r>
      <w:r>
        <w:rPr>
          <w:rFonts w:ascii="Arial" w:eastAsia="Arial" w:hAnsi="Arial" w:cs="Arial"/>
          <w:i/>
          <w:sz w:val="18"/>
          <w:szCs w:val="18"/>
        </w:rPr>
        <w:t>e</w:t>
      </w:r>
      <w:r>
        <w:rPr>
          <w:rFonts w:ascii="Arial" w:eastAsia="Arial" w:hAnsi="Arial" w:cs="Arial"/>
          <w:i/>
          <w:spacing w:val="-2"/>
          <w:sz w:val="18"/>
          <w:szCs w:val="18"/>
        </w:rPr>
        <w:t>n</w:t>
      </w:r>
      <w:r>
        <w:rPr>
          <w:rFonts w:ascii="Arial" w:eastAsia="Arial" w:hAnsi="Arial" w:cs="Arial"/>
          <w:i/>
          <w:sz w:val="18"/>
          <w:szCs w:val="18"/>
        </w:rPr>
        <w:t>t.</w:t>
      </w:r>
    </w:p>
    <w:p w:rsidR="00390CA3" w:rsidRDefault="00390CA3">
      <w:pPr>
        <w:spacing w:before="2" w:line="100" w:lineRule="exact"/>
        <w:rPr>
          <w:sz w:val="10"/>
          <w:szCs w:val="1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ind w:left="1120" w:right="204"/>
        <w:rPr>
          <w:rFonts w:ascii="Arial" w:eastAsia="Arial" w:hAnsi="Arial" w:cs="Arial"/>
          <w:sz w:val="28"/>
          <w:szCs w:val="28"/>
        </w:rPr>
      </w:pPr>
      <w:r>
        <w:rPr>
          <w:noProof/>
          <w:lang w:val="en-AU" w:eastAsia="en-AU"/>
        </w:rPr>
        <w:drawing>
          <wp:anchor distT="0" distB="0" distL="114300" distR="114300" simplePos="0" relativeHeight="503311406" behindDoc="1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-215265</wp:posOffset>
            </wp:positionV>
            <wp:extent cx="561975" cy="561975"/>
            <wp:effectExtent l="0" t="0" r="9525" b="9525"/>
            <wp:wrapNone/>
            <wp:docPr id="1648" name="Picture 1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eastAsia="Arial" w:hAnsi="Arial" w:cs="Arial"/>
          <w:b/>
          <w:bCs/>
          <w:color w:val="800000"/>
          <w:spacing w:val="-6"/>
          <w:sz w:val="28"/>
          <w:szCs w:val="28"/>
        </w:rPr>
        <w:t>A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cti</w:t>
      </w:r>
      <w:r>
        <w:rPr>
          <w:rFonts w:ascii="Arial" w:eastAsia="Arial" w:hAnsi="Arial" w:cs="Arial"/>
          <w:b/>
          <w:bCs/>
          <w:color w:val="800000"/>
          <w:spacing w:val="-3"/>
          <w:sz w:val="28"/>
          <w:szCs w:val="28"/>
        </w:rPr>
        <w:t>v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i</w:t>
      </w:r>
      <w:r>
        <w:rPr>
          <w:rFonts w:ascii="Arial" w:eastAsia="Arial" w:hAnsi="Arial" w:cs="Arial"/>
          <w:b/>
          <w:bCs/>
          <w:color w:val="800000"/>
          <w:spacing w:val="4"/>
          <w:sz w:val="28"/>
          <w:szCs w:val="28"/>
        </w:rPr>
        <w:t>t</w:t>
      </w:r>
      <w:r>
        <w:rPr>
          <w:rFonts w:ascii="Arial" w:eastAsia="Arial" w:hAnsi="Arial" w:cs="Arial"/>
          <w:b/>
          <w:bCs/>
          <w:color w:val="800000"/>
          <w:spacing w:val="-8"/>
          <w:sz w:val="28"/>
          <w:szCs w:val="28"/>
        </w:rPr>
        <w:t>y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: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Eart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hq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uake Ha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z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ard</w:t>
      </w:r>
      <w:r>
        <w:rPr>
          <w:rFonts w:ascii="Arial" w:eastAsia="Arial" w:hAnsi="Arial" w:cs="Arial"/>
          <w:b/>
          <w:bCs/>
          <w:color w:val="800000"/>
          <w:spacing w:val="-3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color w:val="800000"/>
          <w:spacing w:val="1"/>
          <w:sz w:val="28"/>
          <w:szCs w:val="28"/>
        </w:rPr>
        <w:t>M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ap</w:t>
      </w:r>
    </w:p>
    <w:p w:rsidR="00390CA3" w:rsidRDefault="00390CA3">
      <w:pPr>
        <w:rPr>
          <w:rFonts w:ascii="Arial" w:eastAsia="Arial" w:hAnsi="Arial" w:cs="Arial"/>
          <w:sz w:val="28"/>
          <w:szCs w:val="28"/>
        </w:rPr>
        <w:sectPr w:rsidR="00390CA3">
          <w:footerReference w:type="default" r:id="rId117"/>
          <w:pgSz w:w="11907" w:h="16840"/>
          <w:pgMar w:top="1560" w:right="1280" w:bottom="780" w:left="1280" w:header="0" w:footer="585" w:gutter="0"/>
          <w:cols w:space="720"/>
        </w:sectPr>
      </w:pPr>
    </w:p>
    <w:p w:rsidR="00390CA3" w:rsidRDefault="00390CA3">
      <w:pPr>
        <w:spacing w:before="2" w:line="150" w:lineRule="exact"/>
        <w:rPr>
          <w:sz w:val="15"/>
          <w:szCs w:val="15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pStyle w:val="Heading1"/>
        <w:ind w:right="150"/>
      </w:pPr>
      <w:bookmarkStart w:id="80" w:name="_TOC_250004"/>
      <w:r>
        <w:rPr>
          <w:spacing w:val="-7"/>
        </w:rPr>
        <w:t>W</w:t>
      </w:r>
      <w:r>
        <w:t>e</w:t>
      </w:r>
      <w:r>
        <w:rPr>
          <w:spacing w:val="-2"/>
        </w:rPr>
        <w:t>b</w:t>
      </w:r>
      <w:r>
        <w:t>sit</w:t>
      </w:r>
      <w:r>
        <w:rPr>
          <w:spacing w:val="-2"/>
        </w:rPr>
        <w:t>e</w:t>
      </w:r>
      <w:r>
        <w:t xml:space="preserve">s for </w:t>
      </w:r>
      <w:r>
        <w:rPr>
          <w:spacing w:val="-2"/>
        </w:rPr>
        <w:t>f</w:t>
      </w:r>
      <w:r>
        <w:t>urth</w:t>
      </w:r>
      <w:r>
        <w:rPr>
          <w:spacing w:val="-3"/>
        </w:rPr>
        <w:t>e</w:t>
      </w:r>
      <w:r>
        <w:t>r infor</w:t>
      </w:r>
      <w:r>
        <w:rPr>
          <w:spacing w:val="-3"/>
        </w:rPr>
        <w:t>m</w:t>
      </w:r>
      <w:bookmarkEnd w:id="80"/>
      <w:r>
        <w:t>ation</w:t>
      </w:r>
    </w:p>
    <w:p w:rsidR="00390CA3" w:rsidRDefault="00390CA3">
      <w:pPr>
        <w:spacing w:before="2" w:line="120" w:lineRule="exact"/>
        <w:rPr>
          <w:sz w:val="12"/>
          <w:szCs w:val="12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pStyle w:val="Heading7"/>
        <w:ind w:right="150"/>
        <w:rPr>
          <w:b w:val="0"/>
          <w:bCs w:val="0"/>
        </w:rPr>
      </w:pPr>
      <w:r>
        <w:t>Inco</w:t>
      </w:r>
      <w:r>
        <w:rPr>
          <w:spacing w:val="-1"/>
        </w:rPr>
        <w:t>r</w:t>
      </w:r>
      <w:r>
        <w:t>po</w:t>
      </w:r>
      <w:r>
        <w:rPr>
          <w:spacing w:val="-1"/>
        </w:rPr>
        <w:t>r</w:t>
      </w:r>
      <w:r>
        <w:t>ated</w:t>
      </w:r>
      <w:r>
        <w:rPr>
          <w:spacing w:val="-9"/>
        </w:rPr>
        <w:t xml:space="preserve"> </w:t>
      </w:r>
      <w:r>
        <w:t>Re</w:t>
      </w:r>
      <w:r>
        <w:rPr>
          <w:spacing w:val="1"/>
        </w:rPr>
        <w:t>s</w:t>
      </w:r>
      <w:r>
        <w:t>e</w:t>
      </w:r>
      <w:r>
        <w:rPr>
          <w:spacing w:val="1"/>
        </w:rPr>
        <w:t>a</w:t>
      </w:r>
      <w:r>
        <w:rPr>
          <w:spacing w:val="-1"/>
        </w:rPr>
        <w:t>r</w:t>
      </w:r>
      <w:r>
        <w:t>ch</w:t>
      </w:r>
      <w:r>
        <w:rPr>
          <w:spacing w:val="-11"/>
        </w:rPr>
        <w:t xml:space="preserve"> </w:t>
      </w:r>
      <w:r>
        <w:t>I</w:t>
      </w:r>
      <w:r>
        <w:rPr>
          <w:spacing w:val="2"/>
        </w:rPr>
        <w:t>n</w:t>
      </w:r>
      <w:r>
        <w:t>sti</w:t>
      </w:r>
      <w:r>
        <w:rPr>
          <w:spacing w:val="1"/>
        </w:rPr>
        <w:t>t</w:t>
      </w:r>
      <w:r>
        <w:t>utio</w:t>
      </w:r>
      <w:r>
        <w:rPr>
          <w:spacing w:val="1"/>
        </w:rPr>
        <w:t>n</w:t>
      </w:r>
      <w:r>
        <w:t>s</w:t>
      </w:r>
      <w:r>
        <w:rPr>
          <w:spacing w:val="-11"/>
        </w:rPr>
        <w:t xml:space="preserve"> </w:t>
      </w:r>
      <w:r>
        <w:t>f</w:t>
      </w:r>
      <w:r>
        <w:rPr>
          <w:spacing w:val="4"/>
        </w:rPr>
        <w:t>o</w:t>
      </w:r>
      <w:r>
        <w:t>r</w:t>
      </w:r>
      <w:r>
        <w:rPr>
          <w:spacing w:val="-11"/>
        </w:rPr>
        <w:t xml:space="preserve"> </w:t>
      </w:r>
      <w:r>
        <w:rPr>
          <w:spacing w:val="-1"/>
        </w:rPr>
        <w:t>S</w:t>
      </w:r>
      <w:r>
        <w:t>e</w:t>
      </w:r>
      <w:r>
        <w:rPr>
          <w:spacing w:val="1"/>
        </w:rPr>
        <w:t>i</w:t>
      </w:r>
      <w:r>
        <w:t>smolo</w:t>
      </w:r>
      <w:r>
        <w:rPr>
          <w:spacing w:val="3"/>
        </w:rPr>
        <w:t>g</w:t>
      </w:r>
      <w:r>
        <w:t>y</w:t>
      </w:r>
      <w:r>
        <w:rPr>
          <w:spacing w:val="-12"/>
        </w:rPr>
        <w:t xml:space="preserve"> </w:t>
      </w:r>
      <w:r>
        <w:t>(IRI</w:t>
      </w:r>
      <w:r>
        <w:rPr>
          <w:spacing w:val="-1"/>
        </w:rPr>
        <w:t>S</w:t>
      </w:r>
      <w:r>
        <w:t>)</w:t>
      </w:r>
    </w:p>
    <w:p w:rsidR="00390CA3" w:rsidRDefault="00BD6A69">
      <w:pPr>
        <w:pStyle w:val="BodyText"/>
        <w:spacing w:before="48" w:line="293" w:lineRule="auto"/>
        <w:ind w:right="129"/>
      </w:pPr>
      <w:r>
        <w:t>Co</w:t>
      </w:r>
      <w:r>
        <w:rPr>
          <w:spacing w:val="4"/>
        </w:rPr>
        <w:t>m</w:t>
      </w:r>
      <w:r>
        <w:t>prehe</w:t>
      </w:r>
      <w:r>
        <w:rPr>
          <w:spacing w:val="-1"/>
        </w:rPr>
        <w:t>n</w:t>
      </w:r>
      <w:r>
        <w:rPr>
          <w:spacing w:val="1"/>
        </w:rPr>
        <w:t>s</w:t>
      </w:r>
      <w:r>
        <w:rPr>
          <w:spacing w:val="-1"/>
        </w:rPr>
        <w:t>i</w:t>
      </w:r>
      <w:r>
        <w:rPr>
          <w:spacing w:val="1"/>
        </w:rPr>
        <w:t>v</w:t>
      </w:r>
      <w:r>
        <w:t>e</w:t>
      </w:r>
      <w:r>
        <w:rPr>
          <w:spacing w:val="-7"/>
        </w:rPr>
        <w:t xml:space="preserve"> </w:t>
      </w:r>
      <w:r>
        <w:t>s</w:t>
      </w:r>
      <w:r>
        <w:rPr>
          <w:spacing w:val="-1"/>
        </w:rPr>
        <w:t>i</w:t>
      </w:r>
      <w:r>
        <w:rPr>
          <w:spacing w:val="2"/>
        </w:rPr>
        <w:t>t</w:t>
      </w:r>
      <w:r>
        <w:t>e</w:t>
      </w:r>
      <w:r>
        <w:rPr>
          <w:spacing w:val="-5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i</w:t>
      </w:r>
      <w:r>
        <w:t>th</w:t>
      </w:r>
      <w:r>
        <w:rPr>
          <w:spacing w:val="-7"/>
        </w:rPr>
        <w:t xml:space="preserve"> </w:t>
      </w:r>
      <w:r>
        <w:rPr>
          <w:spacing w:val="1"/>
        </w:rPr>
        <w:t>a</w:t>
      </w:r>
      <w:r>
        <w:t>n</w:t>
      </w:r>
      <w:r>
        <w:rPr>
          <w:spacing w:val="-2"/>
        </w:rPr>
        <w:t>i</w:t>
      </w:r>
      <w:r>
        <w:rPr>
          <w:spacing w:val="4"/>
        </w:rPr>
        <w:t>m</w:t>
      </w:r>
      <w:r>
        <w:t>at</w:t>
      </w:r>
      <w:r>
        <w:rPr>
          <w:spacing w:val="-2"/>
        </w:rPr>
        <w:t>i</w:t>
      </w:r>
      <w:r>
        <w:t>o</w:t>
      </w:r>
      <w:r>
        <w:rPr>
          <w:spacing w:val="-1"/>
        </w:rPr>
        <w:t>n</w:t>
      </w:r>
      <w:r>
        <w:t>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e</w:t>
      </w:r>
      <w:r>
        <w:rPr>
          <w:spacing w:val="-1"/>
        </w:rPr>
        <w:t>a</w:t>
      </w:r>
      <w:r>
        <w:t>rt</w:t>
      </w:r>
      <w:r>
        <w:rPr>
          <w:spacing w:val="1"/>
        </w:rPr>
        <w:t>h</w:t>
      </w:r>
      <w:r>
        <w:t>q</w:t>
      </w:r>
      <w:r>
        <w:rPr>
          <w:spacing w:val="-1"/>
        </w:rPr>
        <w:t>u</w:t>
      </w:r>
      <w:r>
        <w:t>a</w:t>
      </w:r>
      <w:r>
        <w:rPr>
          <w:spacing w:val="3"/>
        </w:rPr>
        <w:t>k</w:t>
      </w:r>
      <w:r>
        <w:t>es</w:t>
      </w:r>
      <w:r>
        <w:rPr>
          <w:spacing w:val="-6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-7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1"/>
        </w:rPr>
        <w:t>l</w:t>
      </w:r>
      <w:r>
        <w:rPr>
          <w:spacing w:val="1"/>
        </w:rPr>
        <w:t>i</w:t>
      </w:r>
      <w:r>
        <w:rPr>
          <w:spacing w:val="-2"/>
        </w:rPr>
        <w:t>v</w:t>
      </w:r>
      <w:r>
        <w:t>e</w:t>
      </w:r>
      <w:r>
        <w:rPr>
          <w:spacing w:val="-4"/>
        </w:rPr>
        <w:t xml:space="preserve"> </w:t>
      </w:r>
      <w:r>
        <w:rPr>
          <w:spacing w:val="-3"/>
        </w:rPr>
        <w:t>w</w:t>
      </w:r>
      <w:r>
        <w:t>or</w:t>
      </w:r>
      <w:r>
        <w:rPr>
          <w:spacing w:val="1"/>
        </w:rPr>
        <w:t>l</w:t>
      </w:r>
      <w:r>
        <w:t>d</w:t>
      </w:r>
      <w:r>
        <w:rPr>
          <w:spacing w:val="-6"/>
        </w:rPr>
        <w:t xml:space="preserve"> </w:t>
      </w:r>
      <w:r>
        <w:rPr>
          <w:spacing w:val="3"/>
        </w:rPr>
        <w:t>m</w:t>
      </w:r>
      <w:r>
        <w:t>ap</w:t>
      </w:r>
      <w:r>
        <w:rPr>
          <w:spacing w:val="-7"/>
        </w:rPr>
        <w:t xml:space="preserve"> </w:t>
      </w:r>
      <w:r>
        <w:t>sh</w:t>
      </w:r>
      <w:r>
        <w:rPr>
          <w:spacing w:val="1"/>
        </w:rPr>
        <w:t>o</w:t>
      </w:r>
      <w:r>
        <w:rPr>
          <w:spacing w:val="-3"/>
        </w:rPr>
        <w:t>w</w:t>
      </w:r>
      <w:r>
        <w:rPr>
          <w:spacing w:val="1"/>
        </w:rPr>
        <w:t>in</w:t>
      </w:r>
      <w:r>
        <w:t>g</w:t>
      </w:r>
      <w:r>
        <w:rPr>
          <w:spacing w:val="-7"/>
        </w:rPr>
        <w:t xml:space="preserve"> </w:t>
      </w:r>
      <w:r>
        <w:rPr>
          <w:spacing w:val="-2"/>
        </w:rPr>
        <w:t>l</w:t>
      </w:r>
      <w:r>
        <w:t>oc</w:t>
      </w:r>
      <w:r>
        <w:rPr>
          <w:spacing w:val="1"/>
        </w:rPr>
        <w:t>a</w:t>
      </w:r>
      <w:r>
        <w:t>t</w:t>
      </w:r>
      <w:r>
        <w:rPr>
          <w:spacing w:val="-2"/>
        </w:rPr>
        <w:t>i</w:t>
      </w:r>
      <w:r>
        <w:rPr>
          <w:spacing w:val="1"/>
        </w:rPr>
        <w:t>o</w:t>
      </w:r>
      <w:r>
        <w:t>ns</w:t>
      </w:r>
      <w:r>
        <w:rPr>
          <w:spacing w:val="-6"/>
        </w:rPr>
        <w:t xml:space="preserve"> </w:t>
      </w:r>
      <w:r>
        <w:t>a</w:t>
      </w:r>
      <w:r>
        <w:rPr>
          <w:spacing w:val="1"/>
        </w:rPr>
        <w:t>n</w:t>
      </w:r>
      <w:r>
        <w:t>d</w:t>
      </w:r>
      <w:r>
        <w:rPr>
          <w:w w:val="99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t>tu</w:t>
      </w:r>
      <w:r>
        <w:rPr>
          <w:spacing w:val="-1"/>
        </w:rPr>
        <w:t>d</w:t>
      </w:r>
      <w:r>
        <w:t>es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e</w:t>
      </w:r>
      <w:r>
        <w:rPr>
          <w:spacing w:val="-1"/>
        </w:rPr>
        <w:t>a</w:t>
      </w:r>
      <w:r>
        <w:t>r</w:t>
      </w:r>
      <w:r>
        <w:rPr>
          <w:spacing w:val="2"/>
        </w:rPr>
        <w:t>t</w:t>
      </w:r>
      <w:r>
        <w:t>h</w:t>
      </w:r>
      <w:r>
        <w:rPr>
          <w:spacing w:val="-1"/>
        </w:rPr>
        <w:t>q</w:t>
      </w:r>
      <w:r>
        <w:rPr>
          <w:spacing w:val="1"/>
        </w:rPr>
        <w:t>u</w:t>
      </w:r>
      <w:r>
        <w:t>a</w:t>
      </w:r>
      <w:r>
        <w:rPr>
          <w:spacing w:val="3"/>
        </w:rPr>
        <w:t>k</w:t>
      </w:r>
      <w:r>
        <w:t>es</w:t>
      </w:r>
      <w:r>
        <w:rPr>
          <w:spacing w:val="-8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-7"/>
        </w:rPr>
        <w:t xml:space="preserve"> </w:t>
      </w:r>
      <w:r>
        <w:t>r</w:t>
      </w:r>
      <w:r>
        <w:rPr>
          <w:spacing w:val="2"/>
        </w:rPr>
        <w:t>e</w:t>
      </w:r>
      <w:r>
        <w:t>al</w:t>
      </w:r>
      <w:r>
        <w:rPr>
          <w:spacing w:val="-9"/>
        </w:rPr>
        <w:t xml:space="preserve"> </w:t>
      </w:r>
      <w:r>
        <w:rPr>
          <w:spacing w:val="1"/>
        </w:rPr>
        <w:t>t</w:t>
      </w:r>
      <w:r>
        <w:rPr>
          <w:spacing w:val="-1"/>
        </w:rPr>
        <w:t>i</w:t>
      </w:r>
      <w:r>
        <w:rPr>
          <w:spacing w:val="4"/>
        </w:rPr>
        <w:t>m</w:t>
      </w:r>
      <w:r>
        <w:t>e.</w:t>
      </w:r>
    </w:p>
    <w:p w:rsidR="00390CA3" w:rsidRDefault="00BD6A69">
      <w:pPr>
        <w:pStyle w:val="BodyText"/>
        <w:spacing w:before="1"/>
        <w:ind w:right="150"/>
      </w:pPr>
      <w:hyperlink r:id="rId118">
        <w:r>
          <w:rPr>
            <w:color w:val="0000FF"/>
          </w:rPr>
          <w:t>ht</w:t>
        </w:r>
        <w:r>
          <w:rPr>
            <w:color w:val="0000FF"/>
            <w:spacing w:val="-1"/>
          </w:rPr>
          <w:t>t</w:t>
        </w:r>
        <w:r>
          <w:rPr>
            <w:color w:val="0000FF"/>
          </w:rPr>
          <w:t>p:</w:t>
        </w:r>
        <w:r>
          <w:rPr>
            <w:color w:val="0000FF"/>
            <w:spacing w:val="-1"/>
          </w:rPr>
          <w:t>/</w:t>
        </w:r>
        <w:r>
          <w:rPr>
            <w:color w:val="0000FF"/>
            <w:spacing w:val="2"/>
          </w:rPr>
          <w:t>/</w:t>
        </w:r>
        <w:r>
          <w:rPr>
            <w:color w:val="0000FF"/>
          </w:rPr>
          <w:t>www</w:t>
        </w:r>
        <w:r>
          <w:rPr>
            <w:color w:val="0000FF"/>
            <w:spacing w:val="2"/>
          </w:rPr>
          <w:t>.</w:t>
        </w:r>
        <w:r>
          <w:rPr>
            <w:color w:val="0000FF"/>
            <w:spacing w:val="-1"/>
          </w:rPr>
          <w:t>i</w:t>
        </w:r>
        <w:r>
          <w:rPr>
            <w:color w:val="0000FF"/>
          </w:rPr>
          <w:t>r</w:t>
        </w:r>
        <w:r>
          <w:rPr>
            <w:color w:val="0000FF"/>
            <w:spacing w:val="-1"/>
          </w:rPr>
          <w:t>i</w:t>
        </w:r>
        <w:r>
          <w:rPr>
            <w:color w:val="0000FF"/>
            <w:spacing w:val="1"/>
          </w:rPr>
          <w:t>s</w:t>
        </w:r>
        <w:r>
          <w:rPr>
            <w:color w:val="0000FF"/>
          </w:rPr>
          <w:t>.e</w:t>
        </w:r>
        <w:r>
          <w:rPr>
            <w:color w:val="0000FF"/>
            <w:spacing w:val="1"/>
          </w:rPr>
          <w:t>d</w:t>
        </w:r>
        <w:r>
          <w:rPr>
            <w:color w:val="0000FF"/>
          </w:rPr>
          <w:t>u/</w:t>
        </w:r>
        <w:r>
          <w:rPr>
            <w:color w:val="0000FF"/>
            <w:spacing w:val="1"/>
          </w:rPr>
          <w:t>h</w:t>
        </w:r>
        <w:r>
          <w:rPr>
            <w:color w:val="0000FF"/>
          </w:rPr>
          <w:t>q</w:t>
        </w:r>
      </w:hyperlink>
    </w:p>
    <w:p w:rsidR="00390CA3" w:rsidRDefault="00390CA3">
      <w:pPr>
        <w:spacing w:before="8" w:line="220" w:lineRule="exact"/>
      </w:pPr>
    </w:p>
    <w:p w:rsidR="00390CA3" w:rsidRDefault="00BD6A69">
      <w:pPr>
        <w:pStyle w:val="Heading7"/>
        <w:ind w:right="150"/>
        <w:rPr>
          <w:b w:val="0"/>
          <w:bCs w:val="0"/>
        </w:rPr>
      </w:pPr>
      <w:r>
        <w:t>IRIS</w:t>
      </w:r>
      <w:r>
        <w:rPr>
          <w:spacing w:val="-14"/>
        </w:rPr>
        <w:t xml:space="preserve"> </w:t>
      </w:r>
      <w:r>
        <w:rPr>
          <w:spacing w:val="3"/>
        </w:rPr>
        <w:t>w</w:t>
      </w:r>
      <w:r>
        <w:t>ebsite</w:t>
      </w:r>
    </w:p>
    <w:p w:rsidR="00390CA3" w:rsidRDefault="00BD6A69">
      <w:pPr>
        <w:pStyle w:val="BodyText"/>
        <w:spacing w:before="51" w:line="293" w:lineRule="auto"/>
        <w:ind w:right="276"/>
      </w:pPr>
      <w:r>
        <w:rPr>
          <w:rFonts w:cs="Arial"/>
          <w:spacing w:val="3"/>
        </w:rPr>
        <w:t>T</w:t>
      </w:r>
      <w:r>
        <w:rPr>
          <w:rFonts w:cs="Arial"/>
        </w:rPr>
        <w:t>he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-2"/>
        </w:rPr>
        <w:t>“</w:t>
      </w:r>
      <w:r>
        <w:rPr>
          <w:rFonts w:cs="Arial"/>
          <w:spacing w:val="3"/>
        </w:rPr>
        <w:t>T</w:t>
      </w:r>
      <w:r>
        <w:rPr>
          <w:rFonts w:cs="Arial"/>
        </w:rPr>
        <w:t>e</w:t>
      </w:r>
      <w:r>
        <w:rPr>
          <w:rFonts w:cs="Arial"/>
          <w:spacing w:val="-1"/>
        </w:rPr>
        <w:t>a</w:t>
      </w:r>
      <w:r>
        <w:rPr>
          <w:rFonts w:cs="Arial"/>
          <w:spacing w:val="1"/>
        </w:rPr>
        <w:t>c</w:t>
      </w:r>
      <w:r>
        <w:rPr>
          <w:rFonts w:cs="Arial"/>
        </w:rPr>
        <w:t>h</w:t>
      </w:r>
      <w:r>
        <w:rPr>
          <w:rFonts w:cs="Arial"/>
          <w:spacing w:val="-1"/>
        </w:rPr>
        <w:t>a</w:t>
      </w:r>
      <w:r>
        <w:rPr>
          <w:rFonts w:cs="Arial"/>
        </w:rPr>
        <w:t>ble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1"/>
        </w:rPr>
        <w:t>M</w:t>
      </w:r>
      <w:r>
        <w:rPr>
          <w:rFonts w:cs="Arial"/>
        </w:rPr>
        <w:t>o</w:t>
      </w:r>
      <w:r>
        <w:rPr>
          <w:rFonts w:cs="Arial"/>
          <w:spacing w:val="4"/>
        </w:rPr>
        <w:t>m</w:t>
      </w:r>
      <w:r>
        <w:rPr>
          <w:rFonts w:cs="Arial"/>
        </w:rPr>
        <w:t>e</w:t>
      </w:r>
      <w:r>
        <w:rPr>
          <w:rFonts w:cs="Arial"/>
          <w:spacing w:val="-1"/>
        </w:rPr>
        <w:t>n</w:t>
      </w:r>
      <w:r>
        <w:rPr>
          <w:rFonts w:cs="Arial"/>
        </w:rPr>
        <w:t>ts”</w:t>
      </w:r>
      <w:r>
        <w:rPr>
          <w:rFonts w:cs="Arial"/>
          <w:spacing w:val="-9"/>
        </w:rPr>
        <w:t xml:space="preserve"> </w:t>
      </w:r>
      <w:r>
        <w:rPr>
          <w:rFonts w:cs="Arial"/>
          <w:spacing w:val="1"/>
        </w:rPr>
        <w:t>s</w:t>
      </w:r>
      <w:r>
        <w:rPr>
          <w:rFonts w:cs="Arial"/>
        </w:rPr>
        <w:t>ect</w:t>
      </w:r>
      <w:r>
        <w:rPr>
          <w:rFonts w:cs="Arial"/>
          <w:spacing w:val="-2"/>
        </w:rPr>
        <w:t>i</w:t>
      </w:r>
      <w:r>
        <w:rPr>
          <w:rFonts w:cs="Arial"/>
        </w:rPr>
        <w:t>on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of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-1"/>
        </w:rPr>
        <w:t>h</w:t>
      </w:r>
      <w:r>
        <w:rPr>
          <w:rFonts w:cs="Arial"/>
        </w:rPr>
        <w:t>e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-1"/>
        </w:rPr>
        <w:t>I</w:t>
      </w:r>
      <w:r>
        <w:rPr>
          <w:rFonts w:cs="Arial"/>
        </w:rPr>
        <w:t>R</w:t>
      </w:r>
      <w:r>
        <w:rPr>
          <w:rFonts w:cs="Arial"/>
          <w:spacing w:val="2"/>
        </w:rPr>
        <w:t>I</w:t>
      </w:r>
      <w:r>
        <w:rPr>
          <w:rFonts w:cs="Arial"/>
        </w:rPr>
        <w:t>S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webs</w:t>
      </w:r>
      <w:r>
        <w:rPr>
          <w:rFonts w:cs="Arial"/>
          <w:spacing w:val="-1"/>
        </w:rPr>
        <w:t>i</w:t>
      </w:r>
      <w:r>
        <w:rPr>
          <w:rFonts w:cs="Arial"/>
          <w:spacing w:val="2"/>
        </w:rPr>
        <w:t>t</w:t>
      </w:r>
      <w:r>
        <w:rPr>
          <w:rFonts w:cs="Arial"/>
        </w:rPr>
        <w:t>e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h</w:t>
      </w:r>
      <w:r>
        <w:rPr>
          <w:rFonts w:cs="Arial"/>
          <w:spacing w:val="-1"/>
        </w:rPr>
        <w:t>a</w:t>
      </w:r>
      <w:r>
        <w:rPr>
          <w:rFonts w:cs="Arial"/>
        </w:rPr>
        <w:t>s</w:t>
      </w:r>
      <w:r>
        <w:rPr>
          <w:rFonts w:cs="Arial"/>
          <w:spacing w:val="-10"/>
        </w:rPr>
        <w:t xml:space="preserve"> </w:t>
      </w:r>
      <w:r>
        <w:rPr>
          <w:rFonts w:cs="Arial"/>
          <w:spacing w:val="10"/>
        </w:rPr>
        <w:t>W</w:t>
      </w:r>
      <w:r>
        <w:rPr>
          <w:rFonts w:cs="Arial"/>
        </w:rPr>
        <w:t>eb</w:t>
      </w:r>
      <w:r>
        <w:rPr>
          <w:rFonts w:cs="Arial"/>
          <w:spacing w:val="-7"/>
        </w:rPr>
        <w:t xml:space="preserve"> </w:t>
      </w:r>
      <w:r>
        <w:rPr>
          <w:rFonts w:cs="Arial"/>
        </w:rPr>
        <w:t>2</w:t>
      </w:r>
      <w:r>
        <w:rPr>
          <w:rFonts w:cs="Arial"/>
          <w:spacing w:val="-1"/>
        </w:rPr>
        <w:t>.</w:t>
      </w:r>
      <w:r>
        <w:rPr>
          <w:rFonts w:cs="Arial"/>
        </w:rPr>
        <w:t>0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-1"/>
        </w:rPr>
        <w:t>a</w:t>
      </w:r>
      <w:r>
        <w:rPr>
          <w:rFonts w:cs="Arial"/>
        </w:rPr>
        <w:t xml:space="preserve">nd </w:t>
      </w:r>
      <w:r>
        <w:rPr>
          <w:spacing w:val="-1"/>
        </w:rPr>
        <w:t>P</w:t>
      </w:r>
      <w:r>
        <w:rPr>
          <w:spacing w:val="1"/>
        </w:rPr>
        <w:t>o</w:t>
      </w:r>
      <w:r>
        <w:t>wer</w:t>
      </w:r>
      <w:r>
        <w:rPr>
          <w:spacing w:val="-1"/>
        </w:rPr>
        <w:t>P</w:t>
      </w:r>
      <w:r>
        <w:rPr>
          <w:spacing w:val="1"/>
        </w:rPr>
        <w:t>oi</w:t>
      </w:r>
      <w:r>
        <w:t>nt</w:t>
      </w:r>
      <w:r>
        <w:rPr>
          <w:spacing w:val="-7"/>
        </w:rPr>
        <w:t xml:space="preserve"> </w:t>
      </w:r>
      <w:r>
        <w:t>ac</w:t>
      </w:r>
      <w:r>
        <w:rPr>
          <w:spacing w:val="1"/>
        </w:rPr>
        <w:t>c</w:t>
      </w:r>
      <w:r>
        <w:t>es</w:t>
      </w:r>
      <w:r>
        <w:rPr>
          <w:spacing w:val="1"/>
        </w:rPr>
        <w:t>s</w:t>
      </w:r>
      <w:r>
        <w:rPr>
          <w:spacing w:val="-1"/>
        </w:rPr>
        <w:t>i</w:t>
      </w:r>
      <w:r>
        <w:t>ble</w:t>
      </w:r>
      <w:r>
        <w:rPr>
          <w:w w:val="99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1"/>
        </w:rPr>
        <w:t>f</w:t>
      </w:r>
      <w:r>
        <w:t>or</w:t>
      </w:r>
      <w:r>
        <w:rPr>
          <w:spacing w:val="4"/>
        </w:rPr>
        <w:t>m</w:t>
      </w:r>
      <w:r>
        <w:t>at</w:t>
      </w:r>
      <w:r>
        <w:rPr>
          <w:spacing w:val="-2"/>
        </w:rPr>
        <w:t>i</w:t>
      </w:r>
      <w:r>
        <w:t>on</w:t>
      </w:r>
      <w:r>
        <w:rPr>
          <w:spacing w:val="-11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rec</w:t>
      </w:r>
      <w:r>
        <w:rPr>
          <w:spacing w:val="1"/>
        </w:rPr>
        <w:t>e</w:t>
      </w:r>
      <w:r>
        <w:t>nt,</w:t>
      </w:r>
      <w:r>
        <w:rPr>
          <w:spacing w:val="-10"/>
        </w:rPr>
        <w:t xml:space="preserve"> </w:t>
      </w:r>
      <w:r>
        <w:t>s</w:t>
      </w:r>
      <w:r>
        <w:rPr>
          <w:spacing w:val="2"/>
        </w:rPr>
        <w:t>i</w:t>
      </w:r>
      <w:r>
        <w:t>g</w:t>
      </w:r>
      <w:r>
        <w:rPr>
          <w:spacing w:val="1"/>
        </w:rPr>
        <w:t>ni</w:t>
      </w:r>
      <w:r>
        <w:rPr>
          <w:spacing w:val="2"/>
        </w:rPr>
        <w:t>f</w:t>
      </w:r>
      <w:r>
        <w:rPr>
          <w:spacing w:val="-1"/>
        </w:rPr>
        <w:t>i</w:t>
      </w:r>
      <w:r>
        <w:rPr>
          <w:spacing w:val="1"/>
        </w:rPr>
        <w:t>c</w:t>
      </w:r>
      <w:r>
        <w:t>a</w:t>
      </w:r>
      <w:r>
        <w:rPr>
          <w:spacing w:val="-1"/>
        </w:rPr>
        <w:t>n</w:t>
      </w:r>
      <w:r>
        <w:t>t</w:t>
      </w:r>
      <w:r>
        <w:rPr>
          <w:spacing w:val="-11"/>
        </w:rPr>
        <w:t xml:space="preserve"> </w:t>
      </w:r>
      <w:r>
        <w:rPr>
          <w:spacing w:val="-1"/>
        </w:rPr>
        <w:t>e</w:t>
      </w:r>
      <w:r>
        <w:t>art</w:t>
      </w:r>
      <w:r>
        <w:rPr>
          <w:spacing w:val="2"/>
        </w:rPr>
        <w:t>h</w:t>
      </w:r>
      <w:r>
        <w:t>q</w:t>
      </w:r>
      <w:r>
        <w:rPr>
          <w:spacing w:val="-1"/>
        </w:rPr>
        <w:t>u</w:t>
      </w:r>
      <w:r>
        <w:t>a</w:t>
      </w:r>
      <w:r>
        <w:rPr>
          <w:spacing w:val="3"/>
        </w:rPr>
        <w:t>k</w:t>
      </w:r>
      <w:r>
        <w:t>es.</w:t>
      </w:r>
    </w:p>
    <w:p w:rsidR="00390CA3" w:rsidRDefault="00BD6A69">
      <w:pPr>
        <w:pStyle w:val="BodyText"/>
        <w:spacing w:line="230" w:lineRule="exact"/>
        <w:ind w:right="150"/>
      </w:pPr>
      <w:hyperlink r:id="rId119">
        <w:r>
          <w:rPr>
            <w:color w:val="0000FF"/>
          </w:rPr>
          <w:t>ht</w:t>
        </w:r>
        <w:r>
          <w:rPr>
            <w:color w:val="0000FF"/>
            <w:spacing w:val="-1"/>
          </w:rPr>
          <w:t>t</w:t>
        </w:r>
        <w:r>
          <w:rPr>
            <w:color w:val="0000FF"/>
          </w:rPr>
          <w:t>p:</w:t>
        </w:r>
        <w:r>
          <w:rPr>
            <w:color w:val="0000FF"/>
            <w:spacing w:val="-1"/>
          </w:rPr>
          <w:t>/</w:t>
        </w:r>
        <w:r>
          <w:rPr>
            <w:color w:val="0000FF"/>
            <w:spacing w:val="2"/>
          </w:rPr>
          <w:t>/</w:t>
        </w:r>
        <w:r>
          <w:rPr>
            <w:color w:val="0000FF"/>
          </w:rPr>
          <w:t>www</w:t>
        </w:r>
        <w:r>
          <w:rPr>
            <w:color w:val="0000FF"/>
            <w:spacing w:val="2"/>
          </w:rPr>
          <w:t>.</w:t>
        </w:r>
        <w:r>
          <w:rPr>
            <w:color w:val="0000FF"/>
            <w:spacing w:val="-1"/>
          </w:rPr>
          <w:t>i</w:t>
        </w:r>
        <w:r>
          <w:rPr>
            <w:color w:val="0000FF"/>
          </w:rPr>
          <w:t>r</w:t>
        </w:r>
        <w:r>
          <w:rPr>
            <w:color w:val="0000FF"/>
            <w:spacing w:val="-1"/>
          </w:rPr>
          <w:t>i</w:t>
        </w:r>
        <w:r>
          <w:rPr>
            <w:color w:val="0000FF"/>
            <w:spacing w:val="1"/>
          </w:rPr>
          <w:t>s</w:t>
        </w:r>
        <w:r>
          <w:rPr>
            <w:color w:val="0000FF"/>
          </w:rPr>
          <w:t>.e</w:t>
        </w:r>
        <w:r>
          <w:rPr>
            <w:color w:val="0000FF"/>
            <w:spacing w:val="1"/>
          </w:rPr>
          <w:t>d</w:t>
        </w:r>
        <w:r>
          <w:rPr>
            <w:color w:val="0000FF"/>
          </w:rPr>
          <w:t>u/</w:t>
        </w:r>
        <w:r>
          <w:rPr>
            <w:color w:val="0000FF"/>
            <w:spacing w:val="1"/>
          </w:rPr>
          <w:t>h</w:t>
        </w:r>
        <w:r>
          <w:rPr>
            <w:color w:val="0000FF"/>
          </w:rPr>
          <w:t>q/ret</w:t>
        </w:r>
        <w:r>
          <w:rPr>
            <w:color w:val="0000FF"/>
            <w:spacing w:val="4"/>
          </w:rPr>
          <w:t>m</w:t>
        </w:r>
        <w:r>
          <w:rPr>
            <w:color w:val="0000FF"/>
          </w:rPr>
          <w:t>/e</w:t>
        </w:r>
        <w:r>
          <w:rPr>
            <w:color w:val="0000FF"/>
            <w:spacing w:val="-2"/>
          </w:rPr>
          <w:t>v</w:t>
        </w:r>
        <w:r>
          <w:rPr>
            <w:color w:val="0000FF"/>
            <w:spacing w:val="1"/>
          </w:rPr>
          <w:t>e</w:t>
        </w:r>
        <w:r>
          <w:rPr>
            <w:color w:val="0000FF"/>
          </w:rPr>
          <w:t>nt</w:t>
        </w:r>
        <w:r>
          <w:rPr>
            <w:color w:val="0000FF"/>
            <w:spacing w:val="-1"/>
          </w:rPr>
          <w:t>/</w:t>
        </w:r>
        <w:r>
          <w:rPr>
            <w:color w:val="0000FF"/>
            <w:spacing w:val="1"/>
          </w:rPr>
          <w:t>1</w:t>
        </w:r>
        <w:r>
          <w:rPr>
            <w:color w:val="0000FF"/>
          </w:rPr>
          <w:t>3</w:t>
        </w:r>
        <w:r>
          <w:rPr>
            <w:color w:val="0000FF"/>
            <w:spacing w:val="-1"/>
          </w:rPr>
          <w:t>2</w:t>
        </w:r>
        <w:r>
          <w:rPr>
            <w:color w:val="0000FF"/>
          </w:rPr>
          <w:t>8</w:t>
        </w:r>
      </w:hyperlink>
    </w:p>
    <w:p w:rsidR="00390CA3" w:rsidRDefault="00390CA3">
      <w:pPr>
        <w:spacing w:before="11" w:line="220" w:lineRule="exact"/>
      </w:pPr>
    </w:p>
    <w:p w:rsidR="00390CA3" w:rsidRDefault="00BD6A69">
      <w:pPr>
        <w:pStyle w:val="BodyText"/>
        <w:spacing w:line="293" w:lineRule="auto"/>
        <w:ind w:right="276"/>
      </w:pPr>
      <w:r>
        <w:t>IRIS</w:t>
      </w:r>
      <w:r>
        <w:rPr>
          <w:spacing w:val="-6"/>
        </w:rPr>
        <w:t xml:space="preserve"> </w:t>
      </w:r>
      <w:r>
        <w:t>h</w:t>
      </w:r>
      <w:r>
        <w:rPr>
          <w:spacing w:val="-1"/>
        </w:rPr>
        <w:t>a</w:t>
      </w:r>
      <w:r>
        <w:t>s</w:t>
      </w:r>
      <w:r>
        <w:rPr>
          <w:spacing w:val="-5"/>
        </w:rPr>
        <w:t xml:space="preserve"> </w:t>
      </w:r>
      <w:r>
        <w:t>q</w:t>
      </w:r>
      <w:r>
        <w:rPr>
          <w:spacing w:val="1"/>
        </w:rPr>
        <w:t>u</w:t>
      </w:r>
      <w:r>
        <w:t>al</w:t>
      </w:r>
      <w:r>
        <w:rPr>
          <w:spacing w:val="-1"/>
        </w:rPr>
        <w:t>i</w:t>
      </w:r>
      <w:r>
        <w:rPr>
          <w:spacing w:val="4"/>
        </w:rPr>
        <w:t>t</w:t>
      </w:r>
      <w:r>
        <w:rPr>
          <w:spacing w:val="-5"/>
        </w:rPr>
        <w:t>y</w:t>
      </w:r>
      <w:r>
        <w:t>,</w:t>
      </w:r>
      <w:r>
        <w:rPr>
          <w:spacing w:val="-6"/>
        </w:rPr>
        <w:t xml:space="preserve"> </w:t>
      </w:r>
      <w:r>
        <w:t>in</w:t>
      </w:r>
      <w:r>
        <w:rPr>
          <w:spacing w:val="1"/>
        </w:rPr>
        <w:t>f</w:t>
      </w:r>
      <w:r>
        <w:t>or</w:t>
      </w:r>
      <w:r>
        <w:rPr>
          <w:spacing w:val="4"/>
        </w:rPr>
        <w:t>m</w:t>
      </w:r>
      <w:r>
        <w:t>at</w:t>
      </w:r>
      <w:r>
        <w:rPr>
          <w:spacing w:val="-2"/>
        </w:rPr>
        <w:t>iv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rPr>
          <w:spacing w:val="1"/>
        </w:rPr>
        <w:t>n</w:t>
      </w:r>
      <w:r>
        <w:t>d</w:t>
      </w:r>
      <w:r>
        <w:rPr>
          <w:spacing w:val="-7"/>
        </w:rPr>
        <w:t xml:space="preserve"> </w:t>
      </w:r>
      <w:r>
        <w:t>colo</w:t>
      </w:r>
      <w:r>
        <w:rPr>
          <w:spacing w:val="-1"/>
        </w:rPr>
        <w:t>u</w:t>
      </w:r>
      <w:r>
        <w:t>r</w:t>
      </w:r>
      <w:r>
        <w:rPr>
          <w:spacing w:val="2"/>
        </w:rPr>
        <w:t>f</w:t>
      </w:r>
      <w:r>
        <w:t>ul</w:t>
      </w:r>
      <w:r>
        <w:rPr>
          <w:spacing w:val="-7"/>
        </w:rPr>
        <w:t xml:space="preserve"> </w:t>
      </w:r>
      <w:r>
        <w:rPr>
          <w:spacing w:val="1"/>
        </w:rPr>
        <w:t>p</w:t>
      </w:r>
      <w:r>
        <w:t>osters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e</w:t>
      </w:r>
      <w:r>
        <w:rPr>
          <w:spacing w:val="-1"/>
        </w:rPr>
        <w:t>a</w:t>
      </w:r>
      <w:r>
        <w:t>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7"/>
        </w:rPr>
        <w:t xml:space="preserve"> </w:t>
      </w:r>
      <w:r>
        <w:rPr>
          <w:spacing w:val="-1"/>
        </w:rPr>
        <w:t>t</w:t>
      </w:r>
      <w:r>
        <w:t>o</w:t>
      </w:r>
      <w:r>
        <w:rPr>
          <w:spacing w:val="1"/>
        </w:rPr>
        <w:t>p</w:t>
      </w:r>
      <w:r>
        <w:rPr>
          <w:spacing w:val="-1"/>
        </w:rPr>
        <w:t>i</w:t>
      </w:r>
      <w:r>
        <w:rPr>
          <w:spacing w:val="1"/>
        </w:rPr>
        <w:t>c</w:t>
      </w:r>
      <w:r>
        <w:t>s</w:t>
      </w:r>
      <w:r>
        <w:rPr>
          <w:spacing w:val="-5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t>s</w:t>
      </w:r>
      <w:r>
        <w:rPr>
          <w:spacing w:val="-5"/>
        </w:rPr>
        <w:t xml:space="preserve"> </w:t>
      </w:r>
      <w:r>
        <w:rPr>
          <w:spacing w:val="1"/>
        </w:rPr>
        <w:t>t</w:t>
      </w:r>
      <w:r>
        <w:t xml:space="preserve">he </w:t>
      </w:r>
      <w:r>
        <w:rPr>
          <w:spacing w:val="1"/>
        </w:rPr>
        <w:t>h</w:t>
      </w:r>
      <w:r>
        <w:rPr>
          <w:spacing w:val="-1"/>
        </w:rPr>
        <w:t>i</w:t>
      </w:r>
      <w:r>
        <w:rPr>
          <w:spacing w:val="1"/>
        </w:rPr>
        <w:t>s</w:t>
      </w:r>
      <w:r>
        <w:t>to</w:t>
      </w:r>
      <w:r>
        <w:rPr>
          <w:spacing w:val="2"/>
        </w:rPr>
        <w:t>r</w:t>
      </w:r>
      <w:r>
        <w:t>y</w:t>
      </w:r>
      <w:r>
        <w:rPr>
          <w:spacing w:val="-7"/>
        </w:rPr>
        <w:t xml:space="preserve"> </w:t>
      </w:r>
      <w:r>
        <w:t>of</w:t>
      </w:r>
      <w:r>
        <w:rPr>
          <w:w w:val="99"/>
        </w:rPr>
        <w:t xml:space="preserve"> </w:t>
      </w:r>
      <w:r>
        <w:rPr>
          <w:spacing w:val="1"/>
        </w:rPr>
        <w:t>s</w:t>
      </w:r>
      <w:r>
        <w:t>e</w:t>
      </w:r>
      <w:r>
        <w:rPr>
          <w:spacing w:val="-2"/>
        </w:rPr>
        <w:t>i</w:t>
      </w:r>
      <w:r>
        <w:rPr>
          <w:spacing w:val="1"/>
        </w:rPr>
        <w:t>s</w:t>
      </w:r>
      <w:r>
        <w:rPr>
          <w:spacing w:val="4"/>
        </w:rPr>
        <w:t>m</w:t>
      </w:r>
      <w:r>
        <w:t>o</w:t>
      </w:r>
      <w:r>
        <w:rPr>
          <w:spacing w:val="-2"/>
        </w:rPr>
        <w:t>l</w:t>
      </w:r>
      <w:r>
        <w:t>o</w:t>
      </w:r>
      <w:r>
        <w:rPr>
          <w:spacing w:val="1"/>
        </w:rPr>
        <w:t>g</w:t>
      </w:r>
      <w:r>
        <w:t>y</w:t>
      </w:r>
      <w:r>
        <w:rPr>
          <w:spacing w:val="-10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-7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6"/>
        </w:rPr>
        <w:t xml:space="preserve"> </w:t>
      </w:r>
      <w:r>
        <w:t>p</w:t>
      </w:r>
      <w:r>
        <w:rPr>
          <w:spacing w:val="4"/>
        </w:rPr>
        <w:t>h</w:t>
      </w:r>
      <w:r>
        <w:rPr>
          <w:spacing w:val="-7"/>
        </w:rPr>
        <w:t>y</w:t>
      </w:r>
      <w:r>
        <w:rPr>
          <w:spacing w:val="3"/>
        </w:rPr>
        <w:t>s</w:t>
      </w:r>
      <w:r>
        <w:rPr>
          <w:spacing w:val="-1"/>
        </w:rPr>
        <w:t>i</w:t>
      </w:r>
      <w:r>
        <w:rPr>
          <w:spacing w:val="1"/>
        </w:rPr>
        <w:t>c</w:t>
      </w:r>
      <w:r>
        <w:t>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se</w:t>
      </w:r>
      <w:r>
        <w:rPr>
          <w:spacing w:val="-2"/>
        </w:rPr>
        <w:t>is</w:t>
      </w:r>
      <w:r>
        <w:rPr>
          <w:spacing w:val="4"/>
        </w:rPr>
        <w:t>m</w:t>
      </w:r>
      <w:r>
        <w:rPr>
          <w:spacing w:val="-1"/>
        </w:rPr>
        <w:t>i</w:t>
      </w:r>
      <w:r>
        <w:t>c</w:t>
      </w:r>
      <w:r>
        <w:rPr>
          <w:spacing w:val="-6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a</w:t>
      </w:r>
      <w:r>
        <w:rPr>
          <w:spacing w:val="-2"/>
        </w:rPr>
        <w:t>v</w:t>
      </w:r>
      <w:r>
        <w:t>es.</w:t>
      </w:r>
    </w:p>
    <w:p w:rsidR="00390CA3" w:rsidRDefault="00BD6A69">
      <w:pPr>
        <w:pStyle w:val="BodyText"/>
        <w:spacing w:line="229" w:lineRule="exact"/>
        <w:ind w:right="150"/>
      </w:pPr>
      <w:hyperlink r:id="rId120">
        <w:r>
          <w:rPr>
            <w:color w:val="0000FF"/>
          </w:rPr>
          <w:t>ht</w:t>
        </w:r>
        <w:r>
          <w:rPr>
            <w:color w:val="0000FF"/>
            <w:spacing w:val="-1"/>
          </w:rPr>
          <w:t>t</w:t>
        </w:r>
        <w:r>
          <w:rPr>
            <w:color w:val="0000FF"/>
          </w:rPr>
          <w:t>p:</w:t>
        </w:r>
        <w:r>
          <w:rPr>
            <w:color w:val="0000FF"/>
            <w:spacing w:val="-1"/>
          </w:rPr>
          <w:t>/</w:t>
        </w:r>
        <w:r>
          <w:rPr>
            <w:color w:val="0000FF"/>
            <w:spacing w:val="2"/>
          </w:rPr>
          <w:t>/</w:t>
        </w:r>
        <w:r>
          <w:rPr>
            <w:color w:val="0000FF"/>
          </w:rPr>
          <w:t>www</w:t>
        </w:r>
        <w:r>
          <w:rPr>
            <w:color w:val="0000FF"/>
            <w:spacing w:val="2"/>
          </w:rPr>
          <w:t>.</w:t>
        </w:r>
        <w:r>
          <w:rPr>
            <w:color w:val="0000FF"/>
            <w:spacing w:val="-1"/>
          </w:rPr>
          <w:t>i</w:t>
        </w:r>
        <w:r>
          <w:rPr>
            <w:color w:val="0000FF"/>
          </w:rPr>
          <w:t>r</w:t>
        </w:r>
        <w:r>
          <w:rPr>
            <w:color w:val="0000FF"/>
            <w:spacing w:val="-1"/>
          </w:rPr>
          <w:t>i</w:t>
        </w:r>
        <w:r>
          <w:rPr>
            <w:color w:val="0000FF"/>
            <w:spacing w:val="1"/>
          </w:rPr>
          <w:t>s</w:t>
        </w:r>
        <w:r>
          <w:rPr>
            <w:color w:val="0000FF"/>
          </w:rPr>
          <w:t>.e</w:t>
        </w:r>
        <w:r>
          <w:rPr>
            <w:color w:val="0000FF"/>
            <w:spacing w:val="1"/>
          </w:rPr>
          <w:t>d</w:t>
        </w:r>
        <w:r>
          <w:rPr>
            <w:color w:val="0000FF"/>
          </w:rPr>
          <w:t>u/</w:t>
        </w:r>
        <w:r>
          <w:rPr>
            <w:color w:val="0000FF"/>
            <w:spacing w:val="1"/>
          </w:rPr>
          <w:t>h</w:t>
        </w:r>
        <w:r>
          <w:rPr>
            <w:color w:val="0000FF"/>
          </w:rPr>
          <w:t>q/</w:t>
        </w:r>
        <w:r>
          <w:rPr>
            <w:color w:val="0000FF"/>
            <w:spacing w:val="1"/>
          </w:rPr>
          <w:t>p</w:t>
        </w:r>
        <w:r>
          <w:rPr>
            <w:color w:val="0000FF"/>
          </w:rPr>
          <w:t>u</w:t>
        </w:r>
        <w:r>
          <w:rPr>
            <w:color w:val="0000FF"/>
            <w:spacing w:val="-1"/>
          </w:rPr>
          <w:t>b</w:t>
        </w:r>
        <w:r>
          <w:rPr>
            <w:color w:val="0000FF"/>
            <w:spacing w:val="1"/>
          </w:rPr>
          <w:t>lic</w:t>
        </w:r>
        <w:r>
          <w:rPr>
            <w:color w:val="0000FF"/>
          </w:rPr>
          <w:t>at</w:t>
        </w:r>
        <w:r>
          <w:rPr>
            <w:color w:val="0000FF"/>
            <w:spacing w:val="-2"/>
          </w:rPr>
          <w:t>i</w:t>
        </w:r>
        <w:r>
          <w:rPr>
            <w:color w:val="0000FF"/>
          </w:rPr>
          <w:t>o</w:t>
        </w:r>
        <w:r>
          <w:rPr>
            <w:color w:val="0000FF"/>
            <w:spacing w:val="-1"/>
          </w:rPr>
          <w:t>n</w:t>
        </w:r>
        <w:r>
          <w:rPr>
            <w:color w:val="0000FF"/>
            <w:spacing w:val="1"/>
          </w:rPr>
          <w:t>s</w:t>
        </w:r>
        <w:r>
          <w:rPr>
            <w:color w:val="0000FF"/>
            <w:spacing w:val="2"/>
          </w:rPr>
          <w:t>/</w:t>
        </w:r>
        <w:r>
          <w:rPr>
            <w:color w:val="0000FF"/>
          </w:rPr>
          <w:t>p</w:t>
        </w:r>
        <w:r>
          <w:rPr>
            <w:color w:val="0000FF"/>
            <w:spacing w:val="-1"/>
          </w:rPr>
          <w:t>o</w:t>
        </w:r>
        <w:r>
          <w:rPr>
            <w:color w:val="0000FF"/>
            <w:spacing w:val="1"/>
          </w:rPr>
          <w:t>s</w:t>
        </w:r>
        <w:r>
          <w:rPr>
            <w:color w:val="0000FF"/>
          </w:rPr>
          <w:t>ters</w:t>
        </w:r>
      </w:hyperlink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12" w:line="280" w:lineRule="exact"/>
        <w:rPr>
          <w:sz w:val="28"/>
          <w:szCs w:val="28"/>
        </w:rPr>
      </w:pPr>
    </w:p>
    <w:p w:rsidR="00390CA3" w:rsidRDefault="00BD6A69">
      <w:pPr>
        <w:pStyle w:val="Heading2"/>
        <w:ind w:right="150"/>
      </w:pPr>
      <w:bookmarkStart w:id="81" w:name="_TOC_250003"/>
      <w:r>
        <w:rPr>
          <w:spacing w:val="-1"/>
        </w:rPr>
        <w:t>U</w:t>
      </w:r>
      <w:r>
        <w:rPr>
          <w:spacing w:val="1"/>
        </w:rPr>
        <w:t>p</w:t>
      </w:r>
      <w:r>
        <w:rPr>
          <w:rFonts w:cs="Arial"/>
          <w:spacing w:val="-2"/>
        </w:rPr>
        <w:t>-</w:t>
      </w:r>
      <w:r>
        <w:t>t</w:t>
      </w:r>
      <w:r>
        <w:rPr>
          <w:spacing w:val="1"/>
        </w:rPr>
        <w:t>o</w:t>
      </w:r>
      <w:r>
        <w:rPr>
          <w:rFonts w:cs="Arial"/>
          <w:spacing w:val="-2"/>
        </w:rPr>
        <w:t>-</w:t>
      </w:r>
      <w:r>
        <w:t xml:space="preserve">date </w:t>
      </w:r>
      <w:r>
        <w:rPr>
          <w:spacing w:val="-2"/>
        </w:rPr>
        <w:t>e</w:t>
      </w:r>
      <w:r>
        <w:t>ar</w:t>
      </w:r>
      <w:r>
        <w:rPr>
          <w:spacing w:val="-1"/>
        </w:rPr>
        <w:t>t</w:t>
      </w:r>
      <w:r>
        <w:t>h</w:t>
      </w:r>
      <w:r>
        <w:rPr>
          <w:spacing w:val="-2"/>
        </w:rPr>
        <w:t>q</w:t>
      </w:r>
      <w:r>
        <w:t>ua</w:t>
      </w:r>
      <w:r>
        <w:rPr>
          <w:spacing w:val="-2"/>
        </w:rPr>
        <w:t>k</w:t>
      </w:r>
      <w:r>
        <w:t>e</w:t>
      </w:r>
      <w:r>
        <w:rPr>
          <w:spacing w:val="-1"/>
        </w:rPr>
        <w:t xml:space="preserve"> </w:t>
      </w:r>
      <w:r>
        <w:t>da</w:t>
      </w:r>
      <w:r>
        <w:rPr>
          <w:spacing w:val="-2"/>
        </w:rPr>
        <w:t>t</w:t>
      </w:r>
      <w:r>
        <w:t xml:space="preserve">a </w:t>
      </w:r>
      <w:r>
        <w:rPr>
          <w:spacing w:val="-2"/>
        </w:rPr>
        <w:t>f</w:t>
      </w:r>
      <w:r>
        <w:t>r</w:t>
      </w:r>
      <w:r>
        <w:rPr>
          <w:spacing w:val="1"/>
        </w:rPr>
        <w:t>o</w:t>
      </w:r>
      <w:r>
        <w:t>m</w:t>
      </w:r>
      <w:r>
        <w:rPr>
          <w:spacing w:val="-3"/>
        </w:rPr>
        <w:t xml:space="preserve"> </w:t>
      </w:r>
      <w:r>
        <w:t>s</w:t>
      </w:r>
      <w:r>
        <w:rPr>
          <w:spacing w:val="-2"/>
        </w:rPr>
        <w:t>p</w:t>
      </w:r>
      <w:r>
        <w:t>eci</w:t>
      </w:r>
      <w:r>
        <w:rPr>
          <w:spacing w:val="-2"/>
        </w:rPr>
        <w:t>f</w:t>
      </w:r>
      <w:r>
        <w:t>ic</w:t>
      </w:r>
      <w:r>
        <w:rPr>
          <w:spacing w:val="-1"/>
        </w:rPr>
        <w:t xml:space="preserve"> </w:t>
      </w:r>
      <w:r>
        <w:t>c</w:t>
      </w:r>
      <w:r>
        <w:rPr>
          <w:spacing w:val="-2"/>
        </w:rPr>
        <w:t>o</w:t>
      </w:r>
      <w:r>
        <w:t>u</w:t>
      </w:r>
      <w:r>
        <w:rPr>
          <w:spacing w:val="-2"/>
        </w:rPr>
        <w:t>n</w:t>
      </w:r>
      <w:r>
        <w:t>t</w:t>
      </w:r>
      <w:r>
        <w:rPr>
          <w:spacing w:val="1"/>
        </w:rPr>
        <w:t>r</w:t>
      </w:r>
      <w:r>
        <w:rPr>
          <w:spacing w:val="-2"/>
        </w:rPr>
        <w:t>i</w:t>
      </w:r>
      <w:bookmarkEnd w:id="81"/>
      <w:r>
        <w:t>es:</w:t>
      </w:r>
    </w:p>
    <w:p w:rsidR="00390CA3" w:rsidRDefault="00390CA3">
      <w:pPr>
        <w:spacing w:before="19" w:line="200" w:lineRule="exact"/>
        <w:rPr>
          <w:sz w:val="20"/>
          <w:szCs w:val="20"/>
        </w:rPr>
      </w:pPr>
    </w:p>
    <w:p w:rsidR="00390CA3" w:rsidRDefault="00BD6A69">
      <w:pPr>
        <w:pStyle w:val="BodyText"/>
        <w:ind w:right="150"/>
      </w:pPr>
      <w:r>
        <w:rPr>
          <w:spacing w:val="-1"/>
        </w:rPr>
        <w:t>B</w:t>
      </w:r>
      <w:r>
        <w:t>r</w:t>
      </w:r>
      <w:r>
        <w:rPr>
          <w:spacing w:val="-1"/>
        </w:rPr>
        <w:t>i</w:t>
      </w:r>
      <w:r>
        <w:rPr>
          <w:spacing w:val="2"/>
        </w:rPr>
        <w:t>t</w:t>
      </w:r>
      <w:r>
        <w:rPr>
          <w:spacing w:val="-1"/>
        </w:rPr>
        <w:t>i</w:t>
      </w:r>
      <w:r>
        <w:rPr>
          <w:spacing w:val="1"/>
        </w:rPr>
        <w:t>s</w:t>
      </w:r>
      <w:r>
        <w:t>h</w:t>
      </w:r>
      <w:r>
        <w:rPr>
          <w:spacing w:val="-9"/>
        </w:rPr>
        <w:t xml:space="preserve"> </w:t>
      </w:r>
      <w:r>
        <w:rPr>
          <w:spacing w:val="-1"/>
        </w:rPr>
        <w:t>I</w:t>
      </w:r>
      <w:r>
        <w:rPr>
          <w:spacing w:val="1"/>
        </w:rPr>
        <w:t>s</w:t>
      </w:r>
      <w:r>
        <w:rPr>
          <w:spacing w:val="-1"/>
        </w:rPr>
        <w:t>l</w:t>
      </w:r>
      <w:r>
        <w:t>es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6"/>
        </w:rPr>
        <w:t xml:space="preserve"> </w:t>
      </w:r>
      <w:r>
        <w:t>g</w:t>
      </w:r>
      <w:r>
        <w:rPr>
          <w:spacing w:val="-1"/>
        </w:rPr>
        <w:t>e</w:t>
      </w:r>
      <w:r>
        <w:rPr>
          <w:spacing w:val="1"/>
        </w:rPr>
        <w:t>n</w:t>
      </w:r>
      <w:r>
        <w:t>eral</w:t>
      </w:r>
      <w:r>
        <w:rPr>
          <w:spacing w:val="-7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4"/>
        </w:rPr>
        <w:t>f</w:t>
      </w:r>
      <w:r>
        <w:t>or</w:t>
      </w:r>
      <w:r>
        <w:rPr>
          <w:spacing w:val="4"/>
        </w:rPr>
        <w:t>m</w:t>
      </w:r>
      <w:r>
        <w:t>at</w:t>
      </w:r>
      <w:r>
        <w:rPr>
          <w:spacing w:val="-2"/>
        </w:rPr>
        <w:t>i</w:t>
      </w:r>
      <w:r>
        <w:t>on</w:t>
      </w:r>
      <w:r>
        <w:rPr>
          <w:spacing w:val="-8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e</w:t>
      </w:r>
      <w:r>
        <w:rPr>
          <w:spacing w:val="-1"/>
        </w:rPr>
        <w:t>a</w:t>
      </w:r>
      <w:r>
        <w:t>rt</w:t>
      </w:r>
      <w:r>
        <w:rPr>
          <w:spacing w:val="1"/>
        </w:rPr>
        <w:t>h</w:t>
      </w:r>
      <w:r>
        <w:t>q</w:t>
      </w:r>
      <w:r>
        <w:rPr>
          <w:spacing w:val="-1"/>
        </w:rPr>
        <w:t>u</w:t>
      </w:r>
      <w:r>
        <w:t>a</w:t>
      </w:r>
      <w:r>
        <w:rPr>
          <w:spacing w:val="3"/>
        </w:rPr>
        <w:t>k</w:t>
      </w:r>
      <w:r>
        <w:t>e</w:t>
      </w:r>
      <w:r>
        <w:rPr>
          <w:spacing w:val="-8"/>
        </w:rPr>
        <w:t xml:space="preserve"> </w:t>
      </w:r>
      <w:r>
        <w:t>s</w:t>
      </w:r>
      <w:r>
        <w:rPr>
          <w:spacing w:val="1"/>
        </w:rPr>
        <w:t>c</w:t>
      </w:r>
      <w:r>
        <w:rPr>
          <w:spacing w:val="-1"/>
        </w:rPr>
        <w:t>i</w:t>
      </w:r>
      <w:r>
        <w:t>e</w:t>
      </w:r>
      <w:r>
        <w:rPr>
          <w:spacing w:val="-1"/>
        </w:rPr>
        <w:t>n</w:t>
      </w:r>
      <w:r>
        <w:rPr>
          <w:spacing w:val="1"/>
        </w:rPr>
        <w:t>c</w:t>
      </w:r>
      <w:r>
        <w:t>e,</w:t>
      </w:r>
      <w:r>
        <w:rPr>
          <w:spacing w:val="-4"/>
        </w:rPr>
        <w:t xml:space="preserve"> </w:t>
      </w:r>
      <w:r>
        <w:rPr>
          <w:spacing w:val="-1"/>
        </w:rPr>
        <w:t>B</w:t>
      </w:r>
      <w:r>
        <w:t>r</w:t>
      </w:r>
      <w:r>
        <w:rPr>
          <w:spacing w:val="-1"/>
        </w:rPr>
        <w:t>i</w:t>
      </w:r>
      <w:r>
        <w:rPr>
          <w:spacing w:val="2"/>
        </w:rPr>
        <w:t>t</w:t>
      </w:r>
      <w:r>
        <w:rPr>
          <w:spacing w:val="-1"/>
        </w:rPr>
        <w:t>i</w:t>
      </w:r>
      <w:r>
        <w:rPr>
          <w:spacing w:val="1"/>
        </w:rPr>
        <w:t>s</w:t>
      </w:r>
      <w:r>
        <w:t>h</w:t>
      </w:r>
      <w:r>
        <w:rPr>
          <w:spacing w:val="-8"/>
        </w:rPr>
        <w:t xml:space="preserve"> </w:t>
      </w:r>
      <w:r>
        <w:t>Ge</w:t>
      </w:r>
      <w:r>
        <w:rPr>
          <w:spacing w:val="2"/>
        </w:rPr>
        <w:t>o</w:t>
      </w:r>
      <w:r>
        <w:rPr>
          <w:spacing w:val="-1"/>
        </w:rPr>
        <w:t>l</w:t>
      </w:r>
      <w:r>
        <w:t>o</w:t>
      </w:r>
      <w:r>
        <w:rPr>
          <w:spacing w:val="1"/>
        </w:rPr>
        <w:t>g</w:t>
      </w:r>
      <w:r>
        <w:rPr>
          <w:spacing w:val="-1"/>
        </w:rPr>
        <w:t>i</w:t>
      </w:r>
      <w:r>
        <w:rPr>
          <w:spacing w:val="1"/>
        </w:rPr>
        <w:t>ca</w:t>
      </w:r>
      <w:r>
        <w:t>l</w:t>
      </w:r>
      <w:r>
        <w:rPr>
          <w:spacing w:val="-9"/>
        </w:rPr>
        <w:t xml:space="preserve"> </w:t>
      </w:r>
      <w:r>
        <w:rPr>
          <w:spacing w:val="1"/>
        </w:rPr>
        <w:t>Su</w:t>
      </w:r>
      <w:r>
        <w:t>r</w:t>
      </w:r>
      <w:r>
        <w:rPr>
          <w:spacing w:val="-2"/>
        </w:rPr>
        <w:t>v</w:t>
      </w:r>
      <w:r>
        <w:rPr>
          <w:spacing w:val="1"/>
        </w:rPr>
        <w:t>e</w:t>
      </w:r>
      <w:r>
        <w:t>y</w:t>
      </w:r>
      <w:r>
        <w:rPr>
          <w:spacing w:val="-9"/>
        </w:rPr>
        <w:t xml:space="preserve"> </w:t>
      </w:r>
      <w:r>
        <w:rPr>
          <w:spacing w:val="1"/>
        </w:rPr>
        <w:t>E</w:t>
      </w:r>
      <w:r>
        <w:t>arthq</w:t>
      </w:r>
      <w:r>
        <w:rPr>
          <w:spacing w:val="1"/>
        </w:rPr>
        <w:t>u</w:t>
      </w:r>
      <w:r>
        <w:t>a</w:t>
      </w:r>
      <w:r>
        <w:rPr>
          <w:spacing w:val="3"/>
        </w:rPr>
        <w:t>k</w:t>
      </w:r>
      <w:r>
        <w:t>es</w:t>
      </w:r>
    </w:p>
    <w:p w:rsidR="00390CA3" w:rsidRDefault="00BD6A69">
      <w:pPr>
        <w:pStyle w:val="BodyText"/>
        <w:spacing w:before="48"/>
        <w:ind w:right="150"/>
      </w:pPr>
      <w:hyperlink r:id="rId121">
        <w:r>
          <w:rPr>
            <w:color w:val="0000FF"/>
          </w:rPr>
          <w:t>ht</w:t>
        </w:r>
        <w:r>
          <w:rPr>
            <w:color w:val="0000FF"/>
            <w:spacing w:val="-1"/>
          </w:rPr>
          <w:t>t</w:t>
        </w:r>
        <w:r>
          <w:rPr>
            <w:color w:val="0000FF"/>
          </w:rPr>
          <w:t>p:</w:t>
        </w:r>
        <w:r>
          <w:rPr>
            <w:color w:val="0000FF"/>
            <w:spacing w:val="-1"/>
          </w:rPr>
          <w:t>/</w:t>
        </w:r>
        <w:r>
          <w:rPr>
            <w:color w:val="0000FF"/>
            <w:spacing w:val="2"/>
          </w:rPr>
          <w:t>/</w:t>
        </w:r>
        <w:r>
          <w:rPr>
            <w:color w:val="0000FF"/>
          </w:rPr>
          <w:t>www</w:t>
        </w:r>
        <w:r>
          <w:rPr>
            <w:color w:val="0000FF"/>
            <w:spacing w:val="2"/>
          </w:rPr>
          <w:t>.</w:t>
        </w:r>
        <w:r>
          <w:rPr>
            <w:color w:val="0000FF"/>
          </w:rPr>
          <w:t>e</w:t>
        </w:r>
        <w:r>
          <w:rPr>
            <w:color w:val="0000FF"/>
            <w:spacing w:val="-1"/>
          </w:rPr>
          <w:t>a</w:t>
        </w:r>
        <w:r>
          <w:rPr>
            <w:color w:val="0000FF"/>
          </w:rPr>
          <w:t>rth</w:t>
        </w:r>
        <w:r>
          <w:rPr>
            <w:color w:val="0000FF"/>
            <w:spacing w:val="1"/>
          </w:rPr>
          <w:t>q</w:t>
        </w:r>
        <w:r>
          <w:rPr>
            <w:color w:val="0000FF"/>
          </w:rPr>
          <w:t>u</w:t>
        </w:r>
        <w:r>
          <w:rPr>
            <w:color w:val="0000FF"/>
            <w:spacing w:val="-1"/>
          </w:rPr>
          <w:t>a</w:t>
        </w:r>
        <w:r>
          <w:rPr>
            <w:color w:val="0000FF"/>
            <w:spacing w:val="3"/>
          </w:rPr>
          <w:t>k</w:t>
        </w:r>
        <w:r>
          <w:rPr>
            <w:color w:val="0000FF"/>
          </w:rPr>
          <w:t>es.b</w:t>
        </w:r>
        <w:r>
          <w:rPr>
            <w:color w:val="0000FF"/>
            <w:spacing w:val="1"/>
          </w:rPr>
          <w:t>gs</w:t>
        </w:r>
        <w:r>
          <w:rPr>
            <w:color w:val="0000FF"/>
          </w:rPr>
          <w:t>.ac.u</w:t>
        </w:r>
        <w:r>
          <w:rPr>
            <w:color w:val="0000FF"/>
            <w:spacing w:val="2"/>
          </w:rPr>
          <w:t>k</w:t>
        </w:r>
        <w:r>
          <w:rPr>
            <w:color w:val="0000FF"/>
          </w:rPr>
          <w:t>/</w:t>
        </w:r>
      </w:hyperlink>
    </w:p>
    <w:p w:rsidR="00390CA3" w:rsidRDefault="00390CA3">
      <w:pPr>
        <w:spacing w:before="11" w:line="220" w:lineRule="exact"/>
      </w:pPr>
    </w:p>
    <w:p w:rsidR="00390CA3" w:rsidRDefault="00BD6A69">
      <w:pPr>
        <w:pStyle w:val="BodyText"/>
        <w:ind w:right="150"/>
      </w:pPr>
      <w:r>
        <w:t>Can</w:t>
      </w:r>
      <w:r>
        <w:rPr>
          <w:spacing w:val="1"/>
        </w:rPr>
        <w:t>a</w:t>
      </w:r>
      <w:r>
        <w:t>d</w:t>
      </w:r>
      <w:r>
        <w:rPr>
          <w:spacing w:val="-1"/>
        </w:rPr>
        <w:t>a</w:t>
      </w:r>
      <w:r>
        <w:t>,</w:t>
      </w:r>
      <w:r>
        <w:rPr>
          <w:spacing w:val="-12"/>
        </w:rPr>
        <w:t xml:space="preserve"> </w:t>
      </w:r>
      <w:r>
        <w:rPr>
          <w:spacing w:val="2"/>
        </w:rPr>
        <w:t>N</w:t>
      </w:r>
      <w:r>
        <w:t>at</w:t>
      </w:r>
      <w:r>
        <w:rPr>
          <w:spacing w:val="-1"/>
        </w:rPr>
        <w:t>u</w:t>
      </w:r>
      <w:r>
        <w:t>r</w:t>
      </w:r>
      <w:r>
        <w:rPr>
          <w:spacing w:val="1"/>
        </w:rPr>
        <w:t>a</w:t>
      </w:r>
      <w:r>
        <w:t>l</w:t>
      </w:r>
      <w:r>
        <w:rPr>
          <w:spacing w:val="-12"/>
        </w:rPr>
        <w:t xml:space="preserve"> </w:t>
      </w:r>
      <w:r>
        <w:rPr>
          <w:spacing w:val="2"/>
        </w:rPr>
        <w:t>R</w:t>
      </w:r>
      <w:r>
        <w:t>eso</w:t>
      </w:r>
      <w:r>
        <w:rPr>
          <w:spacing w:val="-1"/>
        </w:rPr>
        <w:t>u</w:t>
      </w:r>
      <w:r>
        <w:t>r</w:t>
      </w:r>
      <w:r>
        <w:rPr>
          <w:spacing w:val="1"/>
        </w:rPr>
        <w:t>ce</w:t>
      </w:r>
      <w:r>
        <w:t>s</w:t>
      </w:r>
      <w:r>
        <w:rPr>
          <w:spacing w:val="-10"/>
        </w:rPr>
        <w:t xml:space="preserve"> </w:t>
      </w:r>
      <w:r>
        <w:t>Ca</w:t>
      </w:r>
      <w:r>
        <w:rPr>
          <w:spacing w:val="-1"/>
        </w:rPr>
        <w:t>n</w:t>
      </w:r>
      <w:r>
        <w:t>a</w:t>
      </w:r>
      <w:r>
        <w:rPr>
          <w:spacing w:val="1"/>
        </w:rPr>
        <w:t>d</w:t>
      </w:r>
      <w:r>
        <w:t>a</w:t>
      </w:r>
    </w:p>
    <w:p w:rsidR="00390CA3" w:rsidRDefault="00BD6A69">
      <w:pPr>
        <w:pStyle w:val="BodyText"/>
        <w:spacing w:before="51"/>
        <w:ind w:right="150"/>
      </w:pPr>
      <w:hyperlink r:id="rId122">
        <w:r>
          <w:rPr>
            <w:color w:val="0000FF"/>
          </w:rPr>
          <w:t>ht</w:t>
        </w:r>
        <w:r>
          <w:rPr>
            <w:color w:val="0000FF"/>
            <w:spacing w:val="-1"/>
          </w:rPr>
          <w:t>t</w:t>
        </w:r>
        <w:r>
          <w:rPr>
            <w:color w:val="0000FF"/>
          </w:rPr>
          <w:t>p:</w:t>
        </w:r>
        <w:r>
          <w:rPr>
            <w:color w:val="0000FF"/>
            <w:spacing w:val="-1"/>
          </w:rPr>
          <w:t>/</w:t>
        </w:r>
        <w:r>
          <w:rPr>
            <w:color w:val="0000FF"/>
            <w:spacing w:val="2"/>
          </w:rPr>
          <w:t>/</w:t>
        </w:r>
        <w:r>
          <w:rPr>
            <w:color w:val="0000FF"/>
          </w:rPr>
          <w:t>www</w:t>
        </w:r>
        <w:r>
          <w:rPr>
            <w:color w:val="0000FF"/>
            <w:spacing w:val="2"/>
          </w:rPr>
          <w:t>.</w:t>
        </w:r>
        <w:r>
          <w:rPr>
            <w:color w:val="0000FF"/>
          </w:rPr>
          <w:t>e</w:t>
        </w:r>
        <w:r>
          <w:rPr>
            <w:color w:val="0000FF"/>
            <w:spacing w:val="-1"/>
          </w:rPr>
          <w:t>a</w:t>
        </w:r>
        <w:r>
          <w:rPr>
            <w:color w:val="0000FF"/>
          </w:rPr>
          <w:t>rth</w:t>
        </w:r>
        <w:r>
          <w:rPr>
            <w:color w:val="0000FF"/>
            <w:spacing w:val="1"/>
          </w:rPr>
          <w:t>q</w:t>
        </w:r>
        <w:r>
          <w:rPr>
            <w:color w:val="0000FF"/>
          </w:rPr>
          <w:t>u</w:t>
        </w:r>
        <w:r>
          <w:rPr>
            <w:color w:val="0000FF"/>
            <w:spacing w:val="-1"/>
          </w:rPr>
          <w:t>a</w:t>
        </w:r>
        <w:r>
          <w:rPr>
            <w:color w:val="0000FF"/>
            <w:spacing w:val="3"/>
          </w:rPr>
          <w:t>k</w:t>
        </w:r>
        <w:r>
          <w:rPr>
            <w:color w:val="0000FF"/>
          </w:rPr>
          <w:t>es</w:t>
        </w:r>
        <w:r>
          <w:rPr>
            <w:color w:val="0000FF"/>
            <w:spacing w:val="1"/>
          </w:rPr>
          <w:t>c</w:t>
        </w:r>
        <w:r>
          <w:rPr>
            <w:color w:val="0000FF"/>
          </w:rPr>
          <w:t>a</w:t>
        </w:r>
        <w:r>
          <w:rPr>
            <w:color w:val="0000FF"/>
            <w:spacing w:val="-1"/>
          </w:rPr>
          <w:t>n</w:t>
        </w:r>
        <w:r>
          <w:rPr>
            <w:color w:val="0000FF"/>
          </w:rPr>
          <w:t>a</w:t>
        </w:r>
        <w:r>
          <w:rPr>
            <w:color w:val="0000FF"/>
            <w:spacing w:val="-1"/>
          </w:rPr>
          <w:t>d</w:t>
        </w:r>
        <w:r>
          <w:rPr>
            <w:color w:val="0000FF"/>
          </w:rPr>
          <w:t>a</w:t>
        </w:r>
        <w:r>
          <w:rPr>
            <w:color w:val="0000FF"/>
            <w:spacing w:val="1"/>
          </w:rPr>
          <w:t>.</w:t>
        </w:r>
        <w:r>
          <w:rPr>
            <w:color w:val="0000FF"/>
          </w:rPr>
          <w:t>nr</w:t>
        </w:r>
        <w:r>
          <w:rPr>
            <w:color w:val="0000FF"/>
            <w:spacing w:val="1"/>
          </w:rPr>
          <w:t>c</w:t>
        </w:r>
        <w:r>
          <w:rPr>
            <w:color w:val="0000FF"/>
          </w:rPr>
          <w:t>a</w:t>
        </w:r>
        <w:r>
          <w:rPr>
            <w:color w:val="0000FF"/>
            <w:spacing w:val="-1"/>
          </w:rPr>
          <w:t>n</w:t>
        </w:r>
        <w:r>
          <w:rPr>
            <w:color w:val="0000FF"/>
          </w:rPr>
          <w:t>.gc.ca</w:t>
        </w:r>
      </w:hyperlink>
    </w:p>
    <w:p w:rsidR="00390CA3" w:rsidRDefault="00390CA3">
      <w:pPr>
        <w:spacing w:before="9" w:line="220" w:lineRule="exact"/>
      </w:pPr>
    </w:p>
    <w:p w:rsidR="00390CA3" w:rsidRDefault="00BD6A69">
      <w:pPr>
        <w:ind w:left="138" w:right="15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N</w:t>
      </w:r>
      <w:r>
        <w:rPr>
          <w:rFonts w:ascii="Arial" w:eastAsia="Arial" w:hAnsi="Arial" w:cs="Arial"/>
          <w:spacing w:val="2"/>
          <w:sz w:val="20"/>
          <w:szCs w:val="20"/>
        </w:rPr>
        <w:t>e</w:t>
      </w:r>
      <w:r>
        <w:rPr>
          <w:rFonts w:ascii="Arial" w:eastAsia="Arial" w:hAnsi="Arial" w:cs="Arial"/>
          <w:sz w:val="20"/>
          <w:szCs w:val="20"/>
        </w:rPr>
        <w:t>w</w:t>
      </w:r>
      <w:r>
        <w:rPr>
          <w:rFonts w:ascii="Arial" w:eastAsia="Arial" w:hAnsi="Arial" w:cs="Arial"/>
          <w:spacing w:val="-11"/>
          <w:sz w:val="20"/>
          <w:szCs w:val="20"/>
        </w:rPr>
        <w:t xml:space="preserve"> </w:t>
      </w:r>
      <w:r>
        <w:rPr>
          <w:rFonts w:ascii="Arial" w:eastAsia="Arial" w:hAnsi="Arial" w:cs="Arial"/>
          <w:sz w:val="20"/>
          <w:szCs w:val="20"/>
        </w:rPr>
        <w:t>Ze</w:t>
      </w:r>
      <w:r>
        <w:rPr>
          <w:rFonts w:ascii="Arial" w:eastAsia="Arial" w:hAnsi="Arial" w:cs="Arial"/>
          <w:spacing w:val="2"/>
          <w:sz w:val="20"/>
          <w:szCs w:val="20"/>
        </w:rPr>
        <w:t>a</w:t>
      </w:r>
      <w:r>
        <w:rPr>
          <w:rFonts w:ascii="Arial" w:eastAsia="Arial" w:hAnsi="Arial" w:cs="Arial"/>
          <w:spacing w:val="-1"/>
          <w:sz w:val="20"/>
          <w:szCs w:val="20"/>
        </w:rPr>
        <w:t>l</w:t>
      </w:r>
      <w:r>
        <w:rPr>
          <w:rFonts w:ascii="Arial" w:eastAsia="Arial" w:hAnsi="Arial" w:cs="Arial"/>
          <w:spacing w:val="1"/>
          <w:sz w:val="20"/>
          <w:szCs w:val="20"/>
        </w:rPr>
        <w:t>a</w:t>
      </w:r>
      <w:r>
        <w:rPr>
          <w:rFonts w:ascii="Arial" w:eastAsia="Arial" w:hAnsi="Arial" w:cs="Arial"/>
          <w:sz w:val="20"/>
          <w:szCs w:val="20"/>
        </w:rPr>
        <w:t>n</w:t>
      </w:r>
      <w:r>
        <w:rPr>
          <w:rFonts w:ascii="Arial" w:eastAsia="Arial" w:hAnsi="Arial" w:cs="Arial"/>
          <w:spacing w:val="-1"/>
          <w:sz w:val="20"/>
          <w:szCs w:val="20"/>
        </w:rPr>
        <w:t>d</w:t>
      </w:r>
      <w:r>
        <w:rPr>
          <w:rFonts w:ascii="Arial" w:eastAsia="Arial" w:hAnsi="Arial" w:cs="Arial"/>
          <w:sz w:val="20"/>
          <w:szCs w:val="20"/>
        </w:rPr>
        <w:t>,</w:t>
      </w:r>
      <w:r>
        <w:rPr>
          <w:rFonts w:ascii="Arial" w:eastAsia="Arial" w:hAnsi="Arial" w:cs="Arial"/>
          <w:spacing w:val="-9"/>
          <w:sz w:val="20"/>
          <w:szCs w:val="20"/>
        </w:rPr>
        <w:t xml:space="preserve"> </w:t>
      </w:r>
      <w:r>
        <w:rPr>
          <w:rFonts w:ascii="Arial" w:eastAsia="Arial" w:hAnsi="Arial" w:cs="Arial"/>
          <w:spacing w:val="3"/>
          <w:sz w:val="20"/>
          <w:szCs w:val="20"/>
        </w:rPr>
        <w:t>G</w:t>
      </w:r>
      <w:r>
        <w:rPr>
          <w:rFonts w:ascii="Arial" w:eastAsia="Arial" w:hAnsi="Arial" w:cs="Arial"/>
          <w:spacing w:val="-1"/>
          <w:sz w:val="20"/>
          <w:szCs w:val="20"/>
        </w:rPr>
        <w:t>eo</w:t>
      </w:r>
      <w:r>
        <w:rPr>
          <w:rFonts w:ascii="Arial" w:eastAsia="Arial" w:hAnsi="Arial" w:cs="Arial"/>
          <w:sz w:val="20"/>
          <w:szCs w:val="20"/>
        </w:rPr>
        <w:t>N</w:t>
      </w:r>
      <w:r>
        <w:rPr>
          <w:rFonts w:ascii="Arial" w:eastAsia="Arial" w:hAnsi="Arial" w:cs="Arial"/>
          <w:spacing w:val="2"/>
          <w:sz w:val="20"/>
          <w:szCs w:val="20"/>
        </w:rPr>
        <w:t>e</w:t>
      </w:r>
      <w:r>
        <w:rPr>
          <w:rFonts w:ascii="Arial" w:eastAsia="Arial" w:hAnsi="Arial" w:cs="Arial"/>
          <w:sz w:val="20"/>
          <w:szCs w:val="20"/>
        </w:rPr>
        <w:t>t</w:t>
      </w:r>
      <w:r>
        <w:rPr>
          <w:rFonts w:ascii="Arial" w:eastAsia="Arial" w:hAnsi="Arial" w:cs="Arial"/>
          <w:spacing w:val="-9"/>
          <w:sz w:val="20"/>
          <w:szCs w:val="20"/>
        </w:rPr>
        <w:t xml:space="preserve"> </w:t>
      </w:r>
      <w:r>
        <w:rPr>
          <w:rFonts w:ascii="Arial" w:eastAsia="Arial" w:hAnsi="Arial" w:cs="Arial"/>
          <w:sz w:val="20"/>
          <w:szCs w:val="20"/>
        </w:rPr>
        <w:t>N</w:t>
      </w:r>
      <w:r>
        <w:rPr>
          <w:rFonts w:ascii="Arial" w:eastAsia="Arial" w:hAnsi="Arial" w:cs="Arial"/>
          <w:spacing w:val="2"/>
          <w:sz w:val="20"/>
          <w:szCs w:val="20"/>
        </w:rPr>
        <w:t>e</w:t>
      </w:r>
      <w:r>
        <w:rPr>
          <w:rFonts w:ascii="Arial" w:eastAsia="Arial" w:hAnsi="Arial" w:cs="Arial"/>
          <w:sz w:val="20"/>
          <w:szCs w:val="20"/>
        </w:rPr>
        <w:t>w</w:t>
      </w:r>
      <w:r>
        <w:rPr>
          <w:rFonts w:ascii="Arial" w:eastAsia="Arial" w:hAnsi="Arial" w:cs="Arial"/>
          <w:spacing w:val="-9"/>
          <w:sz w:val="20"/>
          <w:szCs w:val="20"/>
        </w:rPr>
        <w:t xml:space="preserve"> </w:t>
      </w:r>
      <w:r>
        <w:rPr>
          <w:rFonts w:ascii="Arial" w:eastAsia="Arial" w:hAnsi="Arial" w:cs="Arial"/>
          <w:sz w:val="20"/>
          <w:szCs w:val="20"/>
        </w:rPr>
        <w:t>Ze</w:t>
      </w:r>
      <w:r>
        <w:rPr>
          <w:rFonts w:ascii="Arial" w:eastAsia="Arial" w:hAnsi="Arial" w:cs="Arial"/>
          <w:spacing w:val="-1"/>
          <w:sz w:val="20"/>
          <w:szCs w:val="20"/>
        </w:rPr>
        <w:t>a</w:t>
      </w:r>
      <w:r>
        <w:rPr>
          <w:rFonts w:ascii="Arial" w:eastAsia="Arial" w:hAnsi="Arial" w:cs="Arial"/>
          <w:spacing w:val="1"/>
          <w:sz w:val="20"/>
          <w:szCs w:val="20"/>
        </w:rPr>
        <w:t>l</w:t>
      </w:r>
      <w:r>
        <w:rPr>
          <w:rFonts w:ascii="Arial" w:eastAsia="Arial" w:hAnsi="Arial" w:cs="Arial"/>
          <w:sz w:val="20"/>
          <w:szCs w:val="20"/>
        </w:rPr>
        <w:t>a</w:t>
      </w:r>
      <w:r>
        <w:rPr>
          <w:rFonts w:ascii="Arial" w:eastAsia="Arial" w:hAnsi="Arial" w:cs="Arial"/>
          <w:spacing w:val="-1"/>
          <w:sz w:val="20"/>
          <w:szCs w:val="20"/>
        </w:rPr>
        <w:t>n</w:t>
      </w:r>
      <w:r>
        <w:rPr>
          <w:rFonts w:ascii="Arial" w:eastAsia="Arial" w:hAnsi="Arial" w:cs="Arial"/>
          <w:sz w:val="20"/>
          <w:szCs w:val="20"/>
        </w:rPr>
        <w:t>d</w:t>
      </w:r>
      <w:r>
        <w:rPr>
          <w:rFonts w:ascii="Arial" w:eastAsia="Arial" w:hAnsi="Arial" w:cs="Arial"/>
          <w:spacing w:val="-8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3"/>
          <w:sz w:val="20"/>
          <w:szCs w:val="20"/>
        </w:rPr>
        <w:t>(</w:t>
      </w:r>
      <w:r>
        <w:rPr>
          <w:rFonts w:ascii="Arial" w:eastAsia="Arial" w:hAnsi="Arial" w:cs="Arial"/>
          <w:i/>
          <w:sz w:val="20"/>
          <w:szCs w:val="20"/>
        </w:rPr>
        <w:t>h</w:t>
      </w:r>
      <w:r>
        <w:rPr>
          <w:rFonts w:ascii="Arial" w:eastAsia="Arial" w:hAnsi="Arial" w:cs="Arial"/>
          <w:i/>
          <w:spacing w:val="-2"/>
          <w:sz w:val="20"/>
          <w:szCs w:val="20"/>
        </w:rPr>
        <w:t>i</w:t>
      </w:r>
      <w:r>
        <w:rPr>
          <w:rFonts w:ascii="Arial" w:eastAsia="Arial" w:hAnsi="Arial" w:cs="Arial"/>
          <w:i/>
          <w:spacing w:val="1"/>
          <w:sz w:val="20"/>
          <w:szCs w:val="20"/>
        </w:rPr>
        <w:t>g</w:t>
      </w:r>
      <w:r>
        <w:rPr>
          <w:rFonts w:ascii="Arial" w:eastAsia="Arial" w:hAnsi="Arial" w:cs="Arial"/>
          <w:i/>
          <w:sz w:val="20"/>
          <w:szCs w:val="20"/>
        </w:rPr>
        <w:t>h</w:t>
      </w:r>
      <w:r>
        <w:rPr>
          <w:rFonts w:ascii="Arial" w:eastAsia="Arial" w:hAnsi="Arial" w:cs="Arial"/>
          <w:i/>
          <w:spacing w:val="-2"/>
          <w:sz w:val="20"/>
          <w:szCs w:val="20"/>
        </w:rPr>
        <w:t>l</w:t>
      </w:r>
      <w:r>
        <w:rPr>
          <w:rFonts w:ascii="Arial" w:eastAsia="Arial" w:hAnsi="Arial" w:cs="Arial"/>
          <w:i/>
          <w:sz w:val="20"/>
          <w:szCs w:val="20"/>
        </w:rPr>
        <w:t>y</w:t>
      </w:r>
      <w:r>
        <w:rPr>
          <w:rFonts w:ascii="Arial" w:eastAsia="Arial" w:hAnsi="Arial" w:cs="Arial"/>
          <w:i/>
          <w:spacing w:val="-9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rec</w:t>
      </w:r>
      <w:r>
        <w:rPr>
          <w:rFonts w:ascii="Arial" w:eastAsia="Arial" w:hAnsi="Arial" w:cs="Arial"/>
          <w:i/>
          <w:spacing w:val="1"/>
          <w:sz w:val="20"/>
          <w:szCs w:val="20"/>
        </w:rPr>
        <w:t>o</w:t>
      </w:r>
      <w:r>
        <w:rPr>
          <w:rFonts w:ascii="Arial" w:eastAsia="Arial" w:hAnsi="Arial" w:cs="Arial"/>
          <w:i/>
          <w:sz w:val="20"/>
          <w:szCs w:val="20"/>
        </w:rPr>
        <w:t>m</w:t>
      </w:r>
      <w:r>
        <w:rPr>
          <w:rFonts w:ascii="Arial" w:eastAsia="Arial" w:hAnsi="Arial" w:cs="Arial"/>
          <w:i/>
          <w:spacing w:val="-1"/>
          <w:sz w:val="20"/>
          <w:szCs w:val="20"/>
        </w:rPr>
        <w:t>m</w:t>
      </w:r>
      <w:r>
        <w:rPr>
          <w:rFonts w:ascii="Arial" w:eastAsia="Arial" w:hAnsi="Arial" w:cs="Arial"/>
          <w:i/>
          <w:spacing w:val="1"/>
          <w:sz w:val="20"/>
          <w:szCs w:val="20"/>
        </w:rPr>
        <w:t>en</w:t>
      </w:r>
      <w:r>
        <w:rPr>
          <w:rFonts w:ascii="Arial" w:eastAsia="Arial" w:hAnsi="Arial" w:cs="Arial"/>
          <w:i/>
          <w:sz w:val="20"/>
          <w:szCs w:val="20"/>
        </w:rPr>
        <w:t>d</w:t>
      </w:r>
      <w:r>
        <w:rPr>
          <w:rFonts w:ascii="Arial" w:eastAsia="Arial" w:hAnsi="Arial" w:cs="Arial"/>
          <w:i/>
          <w:spacing w:val="-1"/>
          <w:sz w:val="20"/>
          <w:szCs w:val="20"/>
        </w:rPr>
        <w:t>e</w:t>
      </w:r>
      <w:r>
        <w:rPr>
          <w:rFonts w:ascii="Arial" w:eastAsia="Arial" w:hAnsi="Arial" w:cs="Arial"/>
          <w:i/>
          <w:sz w:val="20"/>
          <w:szCs w:val="20"/>
        </w:rPr>
        <w:t>d)</w:t>
      </w:r>
    </w:p>
    <w:p w:rsidR="00390CA3" w:rsidRDefault="00BD6A69">
      <w:pPr>
        <w:pStyle w:val="BodyText"/>
        <w:spacing w:before="51"/>
        <w:ind w:right="150"/>
      </w:pPr>
      <w:hyperlink r:id="rId123">
        <w:r>
          <w:rPr>
            <w:color w:val="0000FF"/>
          </w:rPr>
          <w:t>ht</w:t>
        </w:r>
        <w:r>
          <w:rPr>
            <w:color w:val="0000FF"/>
            <w:spacing w:val="-1"/>
          </w:rPr>
          <w:t>t</w:t>
        </w:r>
        <w:r>
          <w:rPr>
            <w:color w:val="0000FF"/>
          </w:rPr>
          <w:t>p:</w:t>
        </w:r>
        <w:r>
          <w:rPr>
            <w:color w:val="0000FF"/>
            <w:spacing w:val="-1"/>
          </w:rPr>
          <w:t>/</w:t>
        </w:r>
        <w:r>
          <w:rPr>
            <w:color w:val="0000FF"/>
            <w:spacing w:val="2"/>
          </w:rPr>
          <w:t>/</w:t>
        </w:r>
        <w:r>
          <w:rPr>
            <w:color w:val="0000FF"/>
          </w:rPr>
          <w:t>www</w:t>
        </w:r>
        <w:r>
          <w:rPr>
            <w:color w:val="0000FF"/>
            <w:spacing w:val="2"/>
          </w:rPr>
          <w:t>.</w:t>
        </w:r>
        <w:r>
          <w:rPr>
            <w:color w:val="0000FF"/>
          </w:rPr>
          <w:t>g</w:t>
        </w:r>
        <w:r>
          <w:rPr>
            <w:color w:val="0000FF"/>
            <w:spacing w:val="-1"/>
          </w:rPr>
          <w:t>e</w:t>
        </w:r>
        <w:r>
          <w:rPr>
            <w:color w:val="0000FF"/>
            <w:spacing w:val="1"/>
          </w:rPr>
          <w:t>o</w:t>
        </w:r>
        <w:r>
          <w:rPr>
            <w:color w:val="0000FF"/>
          </w:rPr>
          <w:t>n</w:t>
        </w:r>
        <w:r>
          <w:rPr>
            <w:color w:val="0000FF"/>
            <w:spacing w:val="-1"/>
          </w:rPr>
          <w:t>e</w:t>
        </w:r>
        <w:r>
          <w:rPr>
            <w:color w:val="0000FF"/>
          </w:rPr>
          <w:t>t</w:t>
        </w:r>
        <w:r>
          <w:rPr>
            <w:color w:val="0000FF"/>
            <w:spacing w:val="1"/>
          </w:rPr>
          <w:t>.</w:t>
        </w:r>
        <w:r>
          <w:rPr>
            <w:color w:val="0000FF"/>
          </w:rPr>
          <w:t>org.</w:t>
        </w:r>
        <w:r>
          <w:rPr>
            <w:color w:val="0000FF"/>
            <w:spacing w:val="1"/>
          </w:rPr>
          <w:t>n</w:t>
        </w:r>
        <w:r>
          <w:rPr>
            <w:color w:val="0000FF"/>
            <w:spacing w:val="-2"/>
          </w:rPr>
          <w:t>z</w:t>
        </w:r>
        <w:r>
          <w:rPr>
            <w:color w:val="0000FF"/>
          </w:rPr>
          <w:t>/</w:t>
        </w:r>
        <w:r>
          <w:rPr>
            <w:color w:val="0000FF"/>
            <w:spacing w:val="1"/>
          </w:rPr>
          <w:t>e</w:t>
        </w:r>
        <w:r>
          <w:rPr>
            <w:color w:val="0000FF"/>
          </w:rPr>
          <w:t>arthq</w:t>
        </w:r>
        <w:r>
          <w:rPr>
            <w:color w:val="0000FF"/>
            <w:spacing w:val="1"/>
          </w:rPr>
          <w:t>u</w:t>
        </w:r>
        <w:r>
          <w:rPr>
            <w:color w:val="0000FF"/>
          </w:rPr>
          <w:t>a</w:t>
        </w:r>
        <w:r>
          <w:rPr>
            <w:color w:val="0000FF"/>
            <w:spacing w:val="3"/>
          </w:rPr>
          <w:t>k</w:t>
        </w:r>
        <w:r>
          <w:rPr>
            <w:color w:val="0000FF"/>
          </w:rPr>
          <w:t>e/</w:t>
        </w:r>
        <w:r>
          <w:rPr>
            <w:color w:val="0000FF"/>
            <w:spacing w:val="-2"/>
          </w:rPr>
          <w:t>i</w:t>
        </w:r>
        <w:r>
          <w:rPr>
            <w:color w:val="0000FF"/>
          </w:rPr>
          <w:t>n</w:t>
        </w:r>
        <w:r>
          <w:rPr>
            <w:color w:val="0000FF"/>
            <w:spacing w:val="-1"/>
          </w:rPr>
          <w:t>d</w:t>
        </w:r>
        <w:r>
          <w:rPr>
            <w:color w:val="0000FF"/>
          </w:rPr>
          <w:t>ex</w:t>
        </w:r>
        <w:r>
          <w:rPr>
            <w:color w:val="0000FF"/>
            <w:spacing w:val="2"/>
          </w:rPr>
          <w:t>.</w:t>
        </w:r>
        <w:r>
          <w:rPr>
            <w:color w:val="0000FF"/>
          </w:rPr>
          <w:t>ht</w:t>
        </w:r>
        <w:r>
          <w:rPr>
            <w:color w:val="0000FF"/>
            <w:spacing w:val="3"/>
          </w:rPr>
          <w:t>m</w:t>
        </w:r>
        <w:r>
          <w:rPr>
            <w:color w:val="0000FF"/>
          </w:rPr>
          <w:t>l</w:t>
        </w:r>
      </w:hyperlink>
    </w:p>
    <w:p w:rsidR="00390CA3" w:rsidRDefault="00390CA3">
      <w:pPr>
        <w:spacing w:before="11" w:line="220" w:lineRule="exact"/>
      </w:pPr>
    </w:p>
    <w:p w:rsidR="00390CA3" w:rsidRDefault="00BD6A69">
      <w:pPr>
        <w:pStyle w:val="BodyText"/>
        <w:ind w:right="150"/>
      </w:pPr>
      <w:r>
        <w:t>Un</w:t>
      </w:r>
      <w:r>
        <w:rPr>
          <w:spacing w:val="-2"/>
        </w:rPr>
        <w:t>i</w:t>
      </w:r>
      <w:r>
        <w:rPr>
          <w:spacing w:val="2"/>
        </w:rPr>
        <w:t>t</w:t>
      </w:r>
      <w:r>
        <w:t>ed</w:t>
      </w:r>
      <w:r>
        <w:rPr>
          <w:spacing w:val="-9"/>
        </w:rPr>
        <w:t xml:space="preserve"> </w:t>
      </w:r>
      <w:r>
        <w:rPr>
          <w:spacing w:val="-1"/>
        </w:rPr>
        <w:t>S</w:t>
      </w:r>
      <w:r>
        <w:t>ta</w:t>
      </w:r>
      <w:r>
        <w:rPr>
          <w:spacing w:val="1"/>
        </w:rPr>
        <w:t>t</w:t>
      </w:r>
      <w:r>
        <w:t>es,</w:t>
      </w:r>
      <w:r>
        <w:rPr>
          <w:spacing w:val="-9"/>
        </w:rPr>
        <w:t xml:space="preserve"> </w:t>
      </w:r>
      <w:r>
        <w:t>U</w:t>
      </w:r>
      <w:r>
        <w:rPr>
          <w:spacing w:val="1"/>
        </w:rPr>
        <w:t>.</w:t>
      </w:r>
      <w:r>
        <w:rPr>
          <w:spacing w:val="-1"/>
        </w:rPr>
        <w:t>S</w:t>
      </w:r>
      <w:r>
        <w:t>.</w:t>
      </w:r>
      <w:r>
        <w:rPr>
          <w:spacing w:val="-9"/>
        </w:rPr>
        <w:t xml:space="preserve"> </w:t>
      </w:r>
      <w:r>
        <w:t>Ge</w:t>
      </w:r>
      <w:r>
        <w:rPr>
          <w:spacing w:val="1"/>
        </w:rPr>
        <w:t>o</w:t>
      </w:r>
      <w:r>
        <w:rPr>
          <w:spacing w:val="-1"/>
        </w:rPr>
        <w:t>l</w:t>
      </w:r>
      <w:r>
        <w:rPr>
          <w:spacing w:val="1"/>
        </w:rPr>
        <w:t>o</w:t>
      </w:r>
      <w:r>
        <w:t>gi</w:t>
      </w:r>
      <w:r>
        <w:rPr>
          <w:spacing w:val="1"/>
        </w:rPr>
        <w:t>c</w:t>
      </w:r>
      <w:r>
        <w:t>al</w:t>
      </w:r>
      <w:r>
        <w:rPr>
          <w:spacing w:val="-10"/>
        </w:rPr>
        <w:t xml:space="preserve"> </w:t>
      </w:r>
      <w:r>
        <w:rPr>
          <w:spacing w:val="1"/>
        </w:rPr>
        <w:t>S</w:t>
      </w:r>
      <w:r>
        <w:t>ur</w:t>
      </w:r>
      <w:r>
        <w:rPr>
          <w:spacing w:val="-1"/>
        </w:rPr>
        <w:t>v</w:t>
      </w:r>
      <w:r>
        <w:rPr>
          <w:spacing w:val="4"/>
        </w:rPr>
        <w:t>e</w:t>
      </w:r>
      <w:r>
        <w:t>y</w:t>
      </w:r>
      <w:r>
        <w:rPr>
          <w:spacing w:val="-7"/>
        </w:rPr>
        <w:t xml:space="preserve"> </w:t>
      </w:r>
      <w:r>
        <w:rPr>
          <w:spacing w:val="-1"/>
        </w:rPr>
        <w:t>E</w:t>
      </w:r>
      <w:r>
        <w:t>art</w:t>
      </w:r>
      <w:r>
        <w:rPr>
          <w:spacing w:val="2"/>
        </w:rPr>
        <w:t>h</w:t>
      </w:r>
      <w:r>
        <w:t>q</w:t>
      </w:r>
      <w:r>
        <w:rPr>
          <w:spacing w:val="-1"/>
        </w:rPr>
        <w:t>u</w:t>
      </w:r>
      <w:r>
        <w:t>a</w:t>
      </w:r>
      <w:r>
        <w:rPr>
          <w:spacing w:val="3"/>
        </w:rPr>
        <w:t>k</w:t>
      </w:r>
      <w:r>
        <w:t>e</w:t>
      </w:r>
      <w:r>
        <w:rPr>
          <w:spacing w:val="-9"/>
        </w:rPr>
        <w:t xml:space="preserve"> </w:t>
      </w:r>
      <w:r>
        <w:t>H</w:t>
      </w:r>
      <w:r>
        <w:rPr>
          <w:spacing w:val="1"/>
        </w:rPr>
        <w:t>az</w:t>
      </w:r>
      <w:r>
        <w:t>ards</w:t>
      </w:r>
      <w:r>
        <w:rPr>
          <w:spacing w:val="-8"/>
        </w:rPr>
        <w:t xml:space="preserve"> </w:t>
      </w:r>
      <w:r>
        <w:rPr>
          <w:spacing w:val="-1"/>
        </w:rPr>
        <w:t>P</w:t>
      </w:r>
      <w:r>
        <w:t>ro</w:t>
      </w:r>
      <w:r>
        <w:rPr>
          <w:spacing w:val="-1"/>
        </w:rPr>
        <w:t>g</w:t>
      </w:r>
      <w:r>
        <w:t>ram</w:t>
      </w:r>
    </w:p>
    <w:p w:rsidR="00390CA3" w:rsidRDefault="00BD6A69">
      <w:pPr>
        <w:pStyle w:val="BodyText"/>
        <w:spacing w:before="48"/>
        <w:ind w:right="150"/>
      </w:pPr>
      <w:hyperlink r:id="rId124">
        <w:r>
          <w:rPr>
            <w:color w:val="0000FF"/>
          </w:rPr>
          <w:t>ht</w:t>
        </w:r>
        <w:r>
          <w:rPr>
            <w:color w:val="0000FF"/>
            <w:spacing w:val="-1"/>
          </w:rPr>
          <w:t>t</w:t>
        </w:r>
        <w:r>
          <w:rPr>
            <w:color w:val="0000FF"/>
          </w:rPr>
          <w:t>p:</w:t>
        </w:r>
        <w:r>
          <w:rPr>
            <w:color w:val="0000FF"/>
            <w:spacing w:val="-1"/>
          </w:rPr>
          <w:t>/</w:t>
        </w:r>
        <w:r>
          <w:rPr>
            <w:color w:val="0000FF"/>
            <w:spacing w:val="2"/>
          </w:rPr>
          <w:t>/</w:t>
        </w:r>
        <w:r>
          <w:rPr>
            <w:color w:val="0000FF"/>
          </w:rPr>
          <w:t>e</w:t>
        </w:r>
        <w:r>
          <w:rPr>
            <w:color w:val="0000FF"/>
            <w:spacing w:val="-1"/>
          </w:rPr>
          <w:t>a</w:t>
        </w:r>
        <w:r>
          <w:rPr>
            <w:color w:val="0000FF"/>
          </w:rPr>
          <w:t>rt</w:t>
        </w:r>
        <w:r>
          <w:rPr>
            <w:color w:val="0000FF"/>
            <w:spacing w:val="1"/>
          </w:rPr>
          <w:t>h</w:t>
        </w:r>
        <w:r>
          <w:rPr>
            <w:color w:val="0000FF"/>
          </w:rPr>
          <w:t>q</w:t>
        </w:r>
        <w:r>
          <w:rPr>
            <w:color w:val="0000FF"/>
            <w:spacing w:val="-1"/>
          </w:rPr>
          <w:t>u</w:t>
        </w:r>
        <w:r>
          <w:rPr>
            <w:color w:val="0000FF"/>
          </w:rPr>
          <w:t>a</w:t>
        </w:r>
        <w:r>
          <w:rPr>
            <w:color w:val="0000FF"/>
            <w:spacing w:val="3"/>
          </w:rPr>
          <w:t>k</w:t>
        </w:r>
        <w:r>
          <w:rPr>
            <w:color w:val="0000FF"/>
          </w:rPr>
          <w:t>e.</w:t>
        </w:r>
        <w:r>
          <w:rPr>
            <w:color w:val="0000FF"/>
            <w:spacing w:val="-1"/>
          </w:rPr>
          <w:t>u</w:t>
        </w:r>
        <w:r>
          <w:rPr>
            <w:color w:val="0000FF"/>
            <w:spacing w:val="1"/>
          </w:rPr>
          <w:t>s</w:t>
        </w:r>
        <w:r>
          <w:rPr>
            <w:color w:val="0000FF"/>
          </w:rPr>
          <w:t>gs.</w:t>
        </w:r>
        <w:r>
          <w:rPr>
            <w:color w:val="0000FF"/>
            <w:spacing w:val="1"/>
          </w:rPr>
          <w:t>g</w:t>
        </w:r>
        <w:r>
          <w:rPr>
            <w:color w:val="0000FF"/>
          </w:rPr>
          <w:t>o</w:t>
        </w:r>
        <w:r>
          <w:rPr>
            <w:color w:val="0000FF"/>
            <w:spacing w:val="-2"/>
          </w:rPr>
          <w:t>v</w:t>
        </w:r>
        <w:r>
          <w:rPr>
            <w:color w:val="0000FF"/>
          </w:rPr>
          <w:t>/</w:t>
        </w:r>
      </w:hyperlink>
    </w:p>
    <w:p w:rsidR="00390CA3" w:rsidRDefault="00390CA3">
      <w:pPr>
        <w:spacing w:before="11" w:line="220" w:lineRule="exact"/>
      </w:pPr>
    </w:p>
    <w:p w:rsidR="00390CA3" w:rsidRDefault="00BD6A69">
      <w:pPr>
        <w:pStyle w:val="BodyText"/>
        <w:ind w:right="150"/>
      </w:pPr>
      <w:r>
        <w:rPr>
          <w:spacing w:val="-1"/>
        </w:rPr>
        <w:t>S</w:t>
      </w:r>
      <w:r>
        <w:t>o</w:t>
      </w:r>
      <w:r>
        <w:rPr>
          <w:spacing w:val="-1"/>
        </w:rPr>
        <w:t>u</w:t>
      </w:r>
      <w:r>
        <w:rPr>
          <w:spacing w:val="2"/>
        </w:rPr>
        <w:t>t</w:t>
      </w:r>
      <w:r>
        <w:t>h</w:t>
      </w:r>
      <w:r>
        <w:rPr>
          <w:spacing w:val="-7"/>
        </w:rPr>
        <w:t xml:space="preserve"> </w:t>
      </w:r>
      <w:r>
        <w:rPr>
          <w:spacing w:val="-1"/>
        </w:rPr>
        <w:t>A</w:t>
      </w:r>
      <w:r>
        <w:t>ustral</w:t>
      </w:r>
      <w:r>
        <w:rPr>
          <w:spacing w:val="-1"/>
        </w:rPr>
        <w:t>i</w:t>
      </w:r>
      <w:r>
        <w:t>a,</w:t>
      </w:r>
      <w:r>
        <w:rPr>
          <w:spacing w:val="-7"/>
        </w:rPr>
        <w:t xml:space="preserve"> </w:t>
      </w:r>
      <w:r>
        <w:rPr>
          <w:spacing w:val="-1"/>
        </w:rPr>
        <w:t>P</w:t>
      </w:r>
      <w:r>
        <w:t>r</w:t>
      </w:r>
      <w:r>
        <w:rPr>
          <w:spacing w:val="-1"/>
        </w:rPr>
        <w:t>i</w:t>
      </w:r>
      <w:r>
        <w:rPr>
          <w:spacing w:val="4"/>
        </w:rPr>
        <w:t>m</w:t>
      </w:r>
      <w:r>
        <w:t>a</w:t>
      </w:r>
      <w:r>
        <w:rPr>
          <w:spacing w:val="2"/>
        </w:rPr>
        <w:t>r</w:t>
      </w:r>
      <w:r>
        <w:t>y</w:t>
      </w:r>
      <w:r>
        <w:rPr>
          <w:spacing w:val="-12"/>
        </w:rPr>
        <w:t xml:space="preserve"> </w:t>
      </w:r>
      <w:r>
        <w:t>I</w:t>
      </w:r>
      <w:r>
        <w:rPr>
          <w:spacing w:val="1"/>
        </w:rPr>
        <w:t>n</w:t>
      </w:r>
      <w:r>
        <w:t>d</w:t>
      </w:r>
      <w:r>
        <w:rPr>
          <w:spacing w:val="-1"/>
        </w:rPr>
        <w:t>u</w:t>
      </w:r>
      <w:r>
        <w:rPr>
          <w:spacing w:val="1"/>
        </w:rPr>
        <w:t>s</w:t>
      </w:r>
      <w:r>
        <w:t>tr</w:t>
      </w:r>
      <w:r>
        <w:rPr>
          <w:spacing w:val="-1"/>
        </w:rPr>
        <w:t>i</w:t>
      </w:r>
      <w:r>
        <w:t>es</w:t>
      </w:r>
      <w:r>
        <w:rPr>
          <w:spacing w:val="-7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-9"/>
        </w:rPr>
        <w:t xml:space="preserve"> </w:t>
      </w:r>
      <w:r>
        <w:rPr>
          <w:spacing w:val="2"/>
        </w:rPr>
        <w:t>R</w:t>
      </w:r>
      <w:r>
        <w:t>eso</w:t>
      </w:r>
      <w:r>
        <w:rPr>
          <w:spacing w:val="-1"/>
        </w:rPr>
        <w:t>u</w:t>
      </w:r>
      <w:r>
        <w:t>r</w:t>
      </w:r>
      <w:r>
        <w:rPr>
          <w:spacing w:val="1"/>
        </w:rPr>
        <w:t>c</w:t>
      </w:r>
      <w:r>
        <w:t>es</w:t>
      </w:r>
      <w:r>
        <w:rPr>
          <w:spacing w:val="-4"/>
        </w:rPr>
        <w:t xml:space="preserve"> </w:t>
      </w:r>
      <w:r>
        <w:rPr>
          <w:spacing w:val="1"/>
        </w:rPr>
        <w:t>S</w:t>
      </w:r>
      <w:r>
        <w:rPr>
          <w:spacing w:val="2"/>
        </w:rPr>
        <w:t>o</w:t>
      </w:r>
      <w:r>
        <w:t>uth</w:t>
      </w:r>
      <w:r>
        <w:rPr>
          <w:spacing w:val="-7"/>
        </w:rPr>
        <w:t xml:space="preserve"> </w:t>
      </w:r>
      <w:r>
        <w:rPr>
          <w:spacing w:val="-1"/>
        </w:rPr>
        <w:t>A</w:t>
      </w:r>
      <w:r>
        <w:t>ustral</w:t>
      </w:r>
      <w:r>
        <w:rPr>
          <w:spacing w:val="-1"/>
        </w:rPr>
        <w:t>i</w:t>
      </w:r>
      <w:r>
        <w:t>a</w:t>
      </w:r>
    </w:p>
    <w:p w:rsidR="00390CA3" w:rsidRDefault="00BD6A69">
      <w:pPr>
        <w:pStyle w:val="BodyText"/>
        <w:spacing w:before="51"/>
        <w:ind w:right="150"/>
      </w:pPr>
      <w:hyperlink r:id="rId125">
        <w:r>
          <w:rPr>
            <w:color w:val="0000FF"/>
          </w:rPr>
          <w:t>ht</w:t>
        </w:r>
        <w:r>
          <w:rPr>
            <w:color w:val="0000FF"/>
            <w:spacing w:val="-1"/>
          </w:rPr>
          <w:t>t</w:t>
        </w:r>
        <w:r>
          <w:rPr>
            <w:color w:val="0000FF"/>
          </w:rPr>
          <w:t>p:</w:t>
        </w:r>
        <w:r>
          <w:rPr>
            <w:color w:val="0000FF"/>
            <w:spacing w:val="-1"/>
          </w:rPr>
          <w:t>/</w:t>
        </w:r>
        <w:r>
          <w:rPr>
            <w:color w:val="0000FF"/>
            <w:spacing w:val="2"/>
          </w:rPr>
          <w:t>/</w:t>
        </w:r>
        <w:r>
          <w:rPr>
            <w:color w:val="0000FF"/>
          </w:rPr>
          <w:t>www</w:t>
        </w:r>
        <w:r>
          <w:rPr>
            <w:color w:val="0000FF"/>
            <w:spacing w:val="2"/>
          </w:rPr>
          <w:t>.</w:t>
        </w:r>
        <w:r>
          <w:rPr>
            <w:color w:val="0000FF"/>
          </w:rPr>
          <w:t>p</w:t>
        </w:r>
        <w:r>
          <w:rPr>
            <w:color w:val="0000FF"/>
            <w:spacing w:val="-2"/>
          </w:rPr>
          <w:t>i</w:t>
        </w:r>
        <w:r>
          <w:rPr>
            <w:color w:val="0000FF"/>
          </w:rPr>
          <w:t>r.sa.</w:t>
        </w:r>
        <w:r>
          <w:rPr>
            <w:color w:val="0000FF"/>
            <w:spacing w:val="1"/>
          </w:rPr>
          <w:t>g</w:t>
        </w:r>
        <w:r>
          <w:rPr>
            <w:color w:val="0000FF"/>
          </w:rPr>
          <w:t>ov.a</w:t>
        </w:r>
        <w:r>
          <w:rPr>
            <w:color w:val="0000FF"/>
            <w:spacing w:val="1"/>
          </w:rPr>
          <w:t>u</w:t>
        </w:r>
        <w:r>
          <w:rPr>
            <w:color w:val="0000FF"/>
          </w:rPr>
          <w:t>/</w:t>
        </w:r>
        <w:r>
          <w:rPr>
            <w:color w:val="0000FF"/>
            <w:spacing w:val="4"/>
          </w:rPr>
          <w:t>m</w:t>
        </w:r>
        <w:r>
          <w:rPr>
            <w:color w:val="0000FF"/>
            <w:spacing w:val="-5"/>
          </w:rPr>
          <w:t>i</w:t>
        </w:r>
        <w:r>
          <w:rPr>
            <w:color w:val="0000FF"/>
          </w:rPr>
          <w:t>n</w:t>
        </w:r>
        <w:r>
          <w:rPr>
            <w:color w:val="0000FF"/>
            <w:spacing w:val="-1"/>
          </w:rPr>
          <w:t>e</w:t>
        </w:r>
        <w:r>
          <w:rPr>
            <w:color w:val="0000FF"/>
          </w:rPr>
          <w:t>ra</w:t>
        </w:r>
        <w:r>
          <w:rPr>
            <w:color w:val="0000FF"/>
            <w:spacing w:val="-2"/>
          </w:rPr>
          <w:t>l</w:t>
        </w:r>
        <w:r>
          <w:rPr>
            <w:color w:val="0000FF"/>
            <w:spacing w:val="1"/>
          </w:rPr>
          <w:t>s</w:t>
        </w:r>
        <w:r>
          <w:rPr>
            <w:color w:val="0000FF"/>
          </w:rPr>
          <w:t>/</w:t>
        </w:r>
        <w:r>
          <w:rPr>
            <w:color w:val="0000FF"/>
            <w:spacing w:val="1"/>
          </w:rPr>
          <w:t>e</w:t>
        </w:r>
        <w:r>
          <w:rPr>
            <w:color w:val="0000FF"/>
          </w:rPr>
          <w:t>ar</w:t>
        </w:r>
        <w:r>
          <w:rPr>
            <w:color w:val="0000FF"/>
            <w:spacing w:val="3"/>
          </w:rPr>
          <w:t>t</w:t>
        </w:r>
        <w:r>
          <w:rPr>
            <w:color w:val="0000FF"/>
          </w:rPr>
          <w:t>h</w:t>
        </w:r>
        <w:r>
          <w:rPr>
            <w:color w:val="0000FF"/>
            <w:spacing w:val="1"/>
          </w:rPr>
          <w:t>q</w:t>
        </w:r>
        <w:r>
          <w:rPr>
            <w:color w:val="0000FF"/>
          </w:rPr>
          <w:t>u</w:t>
        </w:r>
        <w:r>
          <w:rPr>
            <w:color w:val="0000FF"/>
            <w:spacing w:val="-1"/>
          </w:rPr>
          <w:t>a</w:t>
        </w:r>
        <w:r>
          <w:rPr>
            <w:color w:val="0000FF"/>
            <w:spacing w:val="3"/>
          </w:rPr>
          <w:t>k</w:t>
        </w:r>
        <w:r>
          <w:rPr>
            <w:color w:val="0000FF"/>
          </w:rPr>
          <w:t>es/</w:t>
        </w:r>
      </w:hyperlink>
    </w:p>
    <w:p w:rsidR="00390CA3" w:rsidRDefault="00390CA3">
      <w:pPr>
        <w:spacing w:before="8" w:line="220" w:lineRule="exact"/>
      </w:pPr>
    </w:p>
    <w:p w:rsidR="00390CA3" w:rsidRDefault="00BD6A69">
      <w:pPr>
        <w:pStyle w:val="BodyText"/>
        <w:ind w:right="150"/>
      </w:pPr>
      <w:r>
        <w:rPr>
          <w:spacing w:val="6"/>
        </w:rPr>
        <w:t>W</w:t>
      </w:r>
      <w:r>
        <w:rPr>
          <w:spacing w:val="-3"/>
        </w:rPr>
        <w:t>e</w:t>
      </w:r>
      <w:r>
        <w:rPr>
          <w:spacing w:val="1"/>
        </w:rPr>
        <w:t>s</w:t>
      </w:r>
      <w:r>
        <w:t>tern</w:t>
      </w:r>
      <w:r>
        <w:rPr>
          <w:spacing w:val="-8"/>
        </w:rPr>
        <w:t xml:space="preserve"> </w:t>
      </w:r>
      <w:r>
        <w:rPr>
          <w:spacing w:val="-1"/>
        </w:rPr>
        <w:t>A</w:t>
      </w:r>
      <w:r>
        <w:t>ustra</w:t>
      </w:r>
      <w:r>
        <w:rPr>
          <w:spacing w:val="-2"/>
        </w:rPr>
        <w:t>l</w:t>
      </w:r>
      <w:r>
        <w:rPr>
          <w:spacing w:val="1"/>
        </w:rPr>
        <w:t>i</w:t>
      </w:r>
      <w:r>
        <w:t>a:</w:t>
      </w:r>
      <w:r>
        <w:rPr>
          <w:spacing w:val="-6"/>
        </w:rPr>
        <w:t xml:space="preserve"> </w:t>
      </w:r>
      <w:r>
        <w:rPr>
          <w:spacing w:val="-1"/>
        </w:rPr>
        <w:t>S</w:t>
      </w:r>
      <w:r>
        <w:t>e</w:t>
      </w:r>
      <w:r>
        <w:rPr>
          <w:spacing w:val="-2"/>
        </w:rPr>
        <w:t>i</w:t>
      </w:r>
      <w:r>
        <w:rPr>
          <w:spacing w:val="1"/>
        </w:rPr>
        <w:t>s</w:t>
      </w:r>
      <w:r>
        <w:rPr>
          <w:spacing w:val="4"/>
        </w:rPr>
        <w:t>m</w:t>
      </w:r>
      <w:r>
        <w:rPr>
          <w:spacing w:val="-1"/>
        </w:rPr>
        <w:t>i</w:t>
      </w:r>
      <w:r>
        <w:rPr>
          <w:spacing w:val="1"/>
        </w:rPr>
        <w:t>c</w:t>
      </w:r>
      <w:r>
        <w:rPr>
          <w:spacing w:val="-1"/>
        </w:rPr>
        <w:t>i</w:t>
      </w:r>
      <w:r>
        <w:rPr>
          <w:spacing w:val="2"/>
        </w:rPr>
        <w:t>t</w:t>
      </w:r>
      <w:r>
        <w:t>y</w:t>
      </w:r>
      <w:r>
        <w:rPr>
          <w:spacing w:val="-10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rPr>
          <w:spacing w:val="10"/>
        </w:rPr>
        <w:t>W</w:t>
      </w:r>
      <w:r>
        <w:rPr>
          <w:spacing w:val="-3"/>
        </w:rPr>
        <w:t>e</w:t>
      </w:r>
      <w:r>
        <w:rPr>
          <w:spacing w:val="1"/>
        </w:rPr>
        <w:t>s</w:t>
      </w:r>
      <w:r>
        <w:t>tern</w:t>
      </w:r>
      <w:r>
        <w:rPr>
          <w:spacing w:val="-7"/>
        </w:rPr>
        <w:t xml:space="preserve"> </w:t>
      </w:r>
      <w:r>
        <w:rPr>
          <w:spacing w:val="-1"/>
        </w:rPr>
        <w:t>A</w:t>
      </w:r>
      <w:r>
        <w:t>ustral</w:t>
      </w:r>
      <w:r>
        <w:rPr>
          <w:spacing w:val="-1"/>
        </w:rPr>
        <w:t>i</w:t>
      </w:r>
      <w:r>
        <w:t>a</w:t>
      </w:r>
      <w:r>
        <w:rPr>
          <w:spacing w:val="-3"/>
        </w:rPr>
        <w:t xml:space="preserve"> </w:t>
      </w:r>
      <w:r>
        <w:rPr>
          <w:rFonts w:cs="Arial"/>
        </w:rPr>
        <w:t>–</w:t>
      </w:r>
      <w:r>
        <w:rPr>
          <w:rFonts w:cs="Arial"/>
          <w:spacing w:val="-7"/>
        </w:rPr>
        <w:t xml:space="preserve"> </w:t>
      </w:r>
      <w:r>
        <w:rPr>
          <w:spacing w:val="3"/>
        </w:rPr>
        <w:t>T</w:t>
      </w:r>
      <w:r>
        <w:t>he</w:t>
      </w:r>
      <w:r>
        <w:rPr>
          <w:spacing w:val="-8"/>
        </w:rPr>
        <w:t xml:space="preserve"> </w:t>
      </w:r>
      <w:r>
        <w:t>U</w:t>
      </w:r>
      <w:r>
        <w:rPr>
          <w:spacing w:val="1"/>
        </w:rPr>
        <w:t>ni</w:t>
      </w:r>
      <w:r>
        <w:rPr>
          <w:spacing w:val="-2"/>
        </w:rPr>
        <w:t>v</w:t>
      </w:r>
      <w:r>
        <w:t>er</w:t>
      </w:r>
      <w:r>
        <w:rPr>
          <w:spacing w:val="1"/>
        </w:rPr>
        <w:t>s</w:t>
      </w:r>
      <w:r>
        <w:rPr>
          <w:spacing w:val="-1"/>
        </w:rPr>
        <w:t>i</w:t>
      </w:r>
      <w:r>
        <w:rPr>
          <w:spacing w:val="4"/>
        </w:rPr>
        <w:t>t</w:t>
      </w:r>
      <w:r>
        <w:t>y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rPr>
          <w:spacing w:val="10"/>
        </w:rPr>
        <w:t>W</w:t>
      </w:r>
      <w:r>
        <w:rPr>
          <w:spacing w:val="-3"/>
        </w:rPr>
        <w:t>e</w:t>
      </w:r>
      <w:r>
        <w:rPr>
          <w:spacing w:val="1"/>
        </w:rPr>
        <w:t>s</w:t>
      </w:r>
      <w:r>
        <w:t>tern</w:t>
      </w:r>
      <w:r>
        <w:rPr>
          <w:spacing w:val="-8"/>
        </w:rPr>
        <w:t xml:space="preserve"> </w:t>
      </w:r>
      <w:r>
        <w:rPr>
          <w:spacing w:val="1"/>
        </w:rPr>
        <w:t>A</w:t>
      </w:r>
      <w:r>
        <w:t>ustra</w:t>
      </w:r>
      <w:r>
        <w:rPr>
          <w:spacing w:val="-2"/>
        </w:rPr>
        <w:t>l</w:t>
      </w:r>
      <w:r>
        <w:rPr>
          <w:spacing w:val="1"/>
        </w:rPr>
        <w:t>i</w:t>
      </w:r>
      <w:r>
        <w:t>a:</w:t>
      </w:r>
    </w:p>
    <w:p w:rsidR="00390CA3" w:rsidRDefault="00BD6A69">
      <w:pPr>
        <w:pStyle w:val="BodyText"/>
        <w:spacing w:before="51"/>
        <w:ind w:right="150"/>
      </w:pPr>
      <w:hyperlink r:id="rId126">
        <w:r>
          <w:rPr>
            <w:color w:val="0000FF"/>
          </w:rPr>
          <w:t>ht</w:t>
        </w:r>
        <w:r>
          <w:rPr>
            <w:color w:val="0000FF"/>
            <w:spacing w:val="-1"/>
          </w:rPr>
          <w:t>t</w:t>
        </w:r>
        <w:r>
          <w:rPr>
            <w:color w:val="0000FF"/>
          </w:rPr>
          <w:t>p:</w:t>
        </w:r>
        <w:r>
          <w:rPr>
            <w:color w:val="0000FF"/>
            <w:spacing w:val="-1"/>
          </w:rPr>
          <w:t>/</w:t>
        </w:r>
        <w:r>
          <w:rPr>
            <w:color w:val="0000FF"/>
            <w:spacing w:val="2"/>
          </w:rPr>
          <w:t>/</w:t>
        </w:r>
        <w:r>
          <w:rPr>
            <w:color w:val="0000FF"/>
          </w:rPr>
          <w:t>www.</w:t>
        </w:r>
        <w:r>
          <w:rPr>
            <w:color w:val="0000FF"/>
            <w:spacing w:val="1"/>
          </w:rPr>
          <w:t>se</w:t>
        </w:r>
        <w:r>
          <w:rPr>
            <w:color w:val="0000FF"/>
            <w:spacing w:val="-1"/>
          </w:rPr>
          <w:t>i</w:t>
        </w:r>
        <w:r>
          <w:rPr>
            <w:color w:val="0000FF"/>
            <w:spacing w:val="1"/>
          </w:rPr>
          <w:t>s</w:t>
        </w:r>
        <w:r>
          <w:rPr>
            <w:color w:val="0000FF"/>
            <w:spacing w:val="4"/>
          </w:rPr>
          <w:t>m</w:t>
        </w:r>
        <w:r>
          <w:rPr>
            <w:color w:val="0000FF"/>
            <w:spacing w:val="-1"/>
          </w:rPr>
          <w:t>i</w:t>
        </w:r>
        <w:r>
          <w:rPr>
            <w:color w:val="0000FF"/>
            <w:spacing w:val="1"/>
          </w:rPr>
          <w:t>c</w:t>
        </w:r>
        <w:r>
          <w:rPr>
            <w:color w:val="0000FF"/>
            <w:spacing w:val="-1"/>
          </w:rPr>
          <w:t>i</w:t>
        </w:r>
        <w:r>
          <w:rPr>
            <w:color w:val="0000FF"/>
            <w:spacing w:val="2"/>
          </w:rPr>
          <w:t>t</w:t>
        </w:r>
        <w:r>
          <w:rPr>
            <w:color w:val="0000FF"/>
            <w:spacing w:val="-7"/>
          </w:rPr>
          <w:t>y</w:t>
        </w:r>
        <w:r>
          <w:rPr>
            <w:color w:val="0000FF"/>
          </w:rPr>
          <w:t>.</w:t>
        </w:r>
        <w:r>
          <w:rPr>
            <w:color w:val="0000FF"/>
            <w:spacing w:val="3"/>
          </w:rPr>
          <w:t>s</w:t>
        </w:r>
        <w:r>
          <w:rPr>
            <w:color w:val="0000FF"/>
          </w:rPr>
          <w:t>e</w:t>
        </w:r>
        <w:r>
          <w:rPr>
            <w:color w:val="0000FF"/>
            <w:spacing w:val="-1"/>
          </w:rPr>
          <w:t>e</w:t>
        </w:r>
        <w:r>
          <w:rPr>
            <w:color w:val="0000FF"/>
          </w:rPr>
          <w:t>.</w:t>
        </w:r>
        <w:r>
          <w:rPr>
            <w:color w:val="0000FF"/>
            <w:spacing w:val="1"/>
          </w:rPr>
          <w:t>u</w:t>
        </w:r>
        <w:r>
          <w:rPr>
            <w:color w:val="0000FF"/>
          </w:rPr>
          <w:t>wa.</w:t>
        </w:r>
        <w:r>
          <w:rPr>
            <w:color w:val="0000FF"/>
            <w:spacing w:val="-1"/>
          </w:rPr>
          <w:t>e</w:t>
        </w:r>
        <w:r>
          <w:rPr>
            <w:color w:val="0000FF"/>
            <w:spacing w:val="1"/>
          </w:rPr>
          <w:t>d</w:t>
        </w:r>
        <w:r>
          <w:rPr>
            <w:color w:val="0000FF"/>
          </w:rPr>
          <w:t>u.</w:t>
        </w:r>
        <w:r>
          <w:rPr>
            <w:color w:val="0000FF"/>
            <w:spacing w:val="1"/>
          </w:rPr>
          <w:t>a</w:t>
        </w:r>
        <w:r>
          <w:rPr>
            <w:color w:val="0000FF"/>
          </w:rPr>
          <w:t>u/</w:t>
        </w:r>
      </w:hyperlink>
    </w:p>
    <w:p w:rsidR="00390CA3" w:rsidRDefault="00390CA3">
      <w:pPr>
        <w:spacing w:before="11" w:line="220" w:lineRule="exact"/>
      </w:pPr>
    </w:p>
    <w:p w:rsidR="00390CA3" w:rsidRDefault="00BD6A69">
      <w:pPr>
        <w:pStyle w:val="BodyText"/>
        <w:ind w:right="150"/>
      </w:pPr>
      <w:r>
        <w:rPr>
          <w:spacing w:val="-1"/>
        </w:rPr>
        <w:t>S</w:t>
      </w:r>
      <w:r>
        <w:t>o</w:t>
      </w:r>
      <w:r>
        <w:rPr>
          <w:spacing w:val="-1"/>
        </w:rPr>
        <w:t>u</w:t>
      </w:r>
      <w:r>
        <w:rPr>
          <w:spacing w:val="2"/>
        </w:rPr>
        <w:t>t</w:t>
      </w:r>
      <w:r>
        <w:t>h</w:t>
      </w:r>
      <w:r>
        <w:rPr>
          <w:spacing w:val="-9"/>
        </w:rPr>
        <w:t xml:space="preserve"> </w:t>
      </w:r>
      <w:r>
        <w:rPr>
          <w:spacing w:val="-1"/>
        </w:rPr>
        <w:t>E</w:t>
      </w:r>
      <w:r>
        <w:t>ast</w:t>
      </w:r>
      <w:r>
        <w:rPr>
          <w:spacing w:val="-10"/>
        </w:rPr>
        <w:t xml:space="preserve"> </w:t>
      </w:r>
      <w:r>
        <w:t>Qu</w:t>
      </w:r>
      <w:r>
        <w:rPr>
          <w:spacing w:val="1"/>
        </w:rPr>
        <w:t>e</w:t>
      </w:r>
      <w:r>
        <w:t>e</w:t>
      </w:r>
      <w:r>
        <w:rPr>
          <w:spacing w:val="-1"/>
        </w:rPr>
        <w:t>n</w:t>
      </w:r>
      <w:r>
        <w:rPr>
          <w:spacing w:val="2"/>
        </w:rPr>
        <w:t>s</w:t>
      </w:r>
      <w:r>
        <w:rPr>
          <w:spacing w:val="1"/>
        </w:rPr>
        <w:t>l</w:t>
      </w:r>
      <w:r>
        <w:t>a</w:t>
      </w:r>
      <w:r>
        <w:rPr>
          <w:spacing w:val="-1"/>
        </w:rPr>
        <w:t>n</w:t>
      </w:r>
      <w:r>
        <w:t>d,</w:t>
      </w:r>
      <w:r>
        <w:rPr>
          <w:spacing w:val="-8"/>
        </w:rPr>
        <w:t xml:space="preserve"> </w:t>
      </w:r>
      <w:r>
        <w:rPr>
          <w:spacing w:val="1"/>
        </w:rPr>
        <w:t>E</w:t>
      </w:r>
      <w:r>
        <w:t>arth</w:t>
      </w:r>
      <w:r>
        <w:rPr>
          <w:spacing w:val="-10"/>
        </w:rPr>
        <w:t xml:space="preserve"> </w:t>
      </w:r>
      <w:r>
        <w:rPr>
          <w:spacing w:val="3"/>
        </w:rPr>
        <w:t>S</w:t>
      </w:r>
      <w:r>
        <w:rPr>
          <w:spacing w:val="-5"/>
        </w:rPr>
        <w:t>y</w:t>
      </w:r>
      <w:r>
        <w:rPr>
          <w:spacing w:val="1"/>
        </w:rPr>
        <w:t>s</w:t>
      </w:r>
      <w:r>
        <w:t>te</w:t>
      </w:r>
      <w:r>
        <w:rPr>
          <w:spacing w:val="3"/>
        </w:rPr>
        <w:t>m</w:t>
      </w:r>
      <w:r>
        <w:t>s</w:t>
      </w:r>
      <w:r>
        <w:rPr>
          <w:spacing w:val="-9"/>
        </w:rPr>
        <w:t xml:space="preserve"> </w:t>
      </w:r>
      <w:r>
        <w:rPr>
          <w:spacing w:val="-1"/>
        </w:rPr>
        <w:t>S</w:t>
      </w:r>
      <w:r>
        <w:rPr>
          <w:spacing w:val="1"/>
        </w:rPr>
        <w:t>c</w:t>
      </w:r>
      <w:r>
        <w:rPr>
          <w:spacing w:val="-1"/>
        </w:rPr>
        <w:t>i</w:t>
      </w:r>
      <w:r>
        <w:t>e</w:t>
      </w:r>
      <w:r>
        <w:rPr>
          <w:spacing w:val="-1"/>
        </w:rPr>
        <w:t>n</w:t>
      </w:r>
      <w:r>
        <w:rPr>
          <w:spacing w:val="1"/>
        </w:rPr>
        <w:t>c</w:t>
      </w:r>
      <w:r>
        <w:t>e</w:t>
      </w:r>
      <w:r>
        <w:rPr>
          <w:spacing w:val="-9"/>
        </w:rPr>
        <w:t xml:space="preserve"> </w:t>
      </w:r>
      <w:r>
        <w:rPr>
          <w:spacing w:val="1"/>
        </w:rPr>
        <w:t>C</w:t>
      </w:r>
      <w:r>
        <w:t>o</w:t>
      </w:r>
      <w:r>
        <w:rPr>
          <w:spacing w:val="1"/>
        </w:rPr>
        <w:t>m</w:t>
      </w:r>
      <w:r>
        <w:t>p</w:t>
      </w:r>
      <w:r>
        <w:rPr>
          <w:spacing w:val="-1"/>
        </w:rPr>
        <w:t>u</w:t>
      </w:r>
      <w:r>
        <w:t>ta</w:t>
      </w:r>
      <w:r>
        <w:rPr>
          <w:spacing w:val="1"/>
        </w:rPr>
        <w:t>t</w:t>
      </w:r>
      <w:r>
        <w:rPr>
          <w:spacing w:val="-1"/>
        </w:rPr>
        <w:t>i</w:t>
      </w:r>
      <w:r>
        <w:rPr>
          <w:spacing w:val="1"/>
        </w:rPr>
        <w:t>o</w:t>
      </w:r>
      <w:r>
        <w:t>n</w:t>
      </w:r>
      <w:r>
        <w:rPr>
          <w:spacing w:val="-1"/>
        </w:rPr>
        <w:t>a</w:t>
      </w:r>
      <w:r>
        <w:t>l</w:t>
      </w:r>
      <w:r>
        <w:rPr>
          <w:spacing w:val="-9"/>
        </w:rPr>
        <w:t xml:space="preserve"> </w:t>
      </w:r>
      <w:r>
        <w:t>Ce</w:t>
      </w:r>
      <w:r>
        <w:rPr>
          <w:spacing w:val="1"/>
        </w:rPr>
        <w:t>n</w:t>
      </w:r>
      <w:r>
        <w:t>tre</w:t>
      </w:r>
      <w:r>
        <w:rPr>
          <w:spacing w:val="-10"/>
        </w:rPr>
        <w:t xml:space="preserve"> </w:t>
      </w:r>
      <w:r>
        <w:t>Se</w:t>
      </w:r>
      <w:r>
        <w:rPr>
          <w:spacing w:val="-2"/>
        </w:rPr>
        <w:t>i</w:t>
      </w:r>
      <w:r>
        <w:rPr>
          <w:spacing w:val="1"/>
        </w:rPr>
        <w:t>s</w:t>
      </w:r>
      <w:r>
        <w:rPr>
          <w:spacing w:val="4"/>
        </w:rPr>
        <w:t>m</w:t>
      </w:r>
      <w:r>
        <w:t>o</w:t>
      </w:r>
      <w:r>
        <w:rPr>
          <w:spacing w:val="-2"/>
        </w:rPr>
        <w:t>l</w:t>
      </w:r>
      <w:r>
        <w:rPr>
          <w:spacing w:val="1"/>
        </w:rPr>
        <w:t>o</w:t>
      </w:r>
      <w:r>
        <w:t>g</w:t>
      </w:r>
      <w:r>
        <w:rPr>
          <w:spacing w:val="-2"/>
        </w:rPr>
        <w:t>i</w:t>
      </w:r>
      <w:r>
        <w:rPr>
          <w:spacing w:val="1"/>
        </w:rPr>
        <w:t>c</w:t>
      </w:r>
      <w:r>
        <w:t>al</w:t>
      </w:r>
      <w:r>
        <w:rPr>
          <w:spacing w:val="-9"/>
        </w:rPr>
        <w:t xml:space="preserve"> </w:t>
      </w:r>
      <w:r>
        <w:t>Obser</w:t>
      </w:r>
      <w:r>
        <w:rPr>
          <w:spacing w:val="1"/>
        </w:rPr>
        <w:t>v</w:t>
      </w:r>
      <w:r>
        <w:t>at</w:t>
      </w:r>
      <w:r>
        <w:rPr>
          <w:spacing w:val="-1"/>
        </w:rPr>
        <w:t>o</w:t>
      </w:r>
      <w:r>
        <w:rPr>
          <w:spacing w:val="3"/>
        </w:rPr>
        <w:t>r</w:t>
      </w:r>
      <w:r>
        <w:rPr>
          <w:spacing w:val="-5"/>
        </w:rPr>
        <w:t>y</w:t>
      </w:r>
      <w:r>
        <w:t>,</w:t>
      </w:r>
    </w:p>
    <w:p w:rsidR="00390CA3" w:rsidRDefault="00BD6A69">
      <w:pPr>
        <w:pStyle w:val="BodyText"/>
        <w:spacing w:before="48"/>
        <w:ind w:right="150"/>
      </w:pPr>
      <w:r>
        <w:t>Un</w:t>
      </w:r>
      <w:r>
        <w:rPr>
          <w:spacing w:val="1"/>
        </w:rPr>
        <w:t>i</w:t>
      </w:r>
      <w:r>
        <w:rPr>
          <w:spacing w:val="-2"/>
        </w:rPr>
        <w:t>v</w:t>
      </w:r>
      <w:r>
        <w:t>er</w:t>
      </w:r>
      <w:r>
        <w:rPr>
          <w:spacing w:val="1"/>
        </w:rPr>
        <w:t>s</w:t>
      </w:r>
      <w:r>
        <w:rPr>
          <w:spacing w:val="-1"/>
        </w:rPr>
        <w:t>i</w:t>
      </w:r>
      <w:r>
        <w:rPr>
          <w:spacing w:val="4"/>
        </w:rPr>
        <w:t>t</w:t>
      </w:r>
      <w:r>
        <w:t>y</w:t>
      </w:r>
      <w:r>
        <w:rPr>
          <w:spacing w:val="-15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Qu</w:t>
      </w:r>
      <w:r>
        <w:rPr>
          <w:spacing w:val="1"/>
        </w:rPr>
        <w:t>e</w:t>
      </w:r>
      <w:r>
        <w:t>e</w:t>
      </w:r>
      <w:r>
        <w:rPr>
          <w:spacing w:val="-1"/>
        </w:rPr>
        <w:t>n</w:t>
      </w:r>
      <w:r>
        <w:rPr>
          <w:spacing w:val="1"/>
        </w:rPr>
        <w:t>s</w:t>
      </w:r>
      <w:r>
        <w:rPr>
          <w:spacing w:val="-1"/>
        </w:rPr>
        <w:t>l</w:t>
      </w:r>
      <w:r>
        <w:rPr>
          <w:spacing w:val="1"/>
        </w:rPr>
        <w:t>a</w:t>
      </w:r>
      <w:r>
        <w:t>nd</w:t>
      </w:r>
    </w:p>
    <w:p w:rsidR="00390CA3" w:rsidRDefault="00BD6A69">
      <w:pPr>
        <w:pStyle w:val="BodyText"/>
        <w:spacing w:before="51"/>
        <w:ind w:right="150"/>
      </w:pPr>
      <w:hyperlink r:id="rId127">
        <w:r>
          <w:rPr>
            <w:color w:val="0000FF"/>
          </w:rPr>
          <w:t>ht</w:t>
        </w:r>
        <w:r>
          <w:rPr>
            <w:color w:val="0000FF"/>
            <w:spacing w:val="-1"/>
          </w:rPr>
          <w:t>t</w:t>
        </w:r>
        <w:r>
          <w:rPr>
            <w:color w:val="0000FF"/>
          </w:rPr>
          <w:t>p:</w:t>
        </w:r>
        <w:r>
          <w:rPr>
            <w:color w:val="0000FF"/>
            <w:spacing w:val="-1"/>
          </w:rPr>
          <w:t>/</w:t>
        </w:r>
        <w:r>
          <w:rPr>
            <w:color w:val="0000FF"/>
            <w:spacing w:val="2"/>
          </w:rPr>
          <w:t>/</w:t>
        </w:r>
        <w:r>
          <w:rPr>
            <w:color w:val="0000FF"/>
          </w:rPr>
          <w:t>www</w:t>
        </w:r>
        <w:r>
          <w:rPr>
            <w:color w:val="0000FF"/>
            <w:spacing w:val="2"/>
          </w:rPr>
          <w:t>.</w:t>
        </w:r>
        <w:r>
          <w:rPr>
            <w:color w:val="0000FF"/>
          </w:rPr>
          <w:t>q</w:t>
        </w:r>
        <w:r>
          <w:rPr>
            <w:color w:val="0000FF"/>
            <w:spacing w:val="-1"/>
          </w:rPr>
          <w:t>u</w:t>
        </w:r>
        <w:r>
          <w:rPr>
            <w:color w:val="0000FF"/>
          </w:rPr>
          <w:t>a</w:t>
        </w:r>
        <w:r>
          <w:rPr>
            <w:color w:val="0000FF"/>
            <w:spacing w:val="3"/>
          </w:rPr>
          <w:t>k</w:t>
        </w:r>
        <w:r>
          <w:rPr>
            <w:color w:val="0000FF"/>
          </w:rPr>
          <w:t>es.u</w:t>
        </w:r>
        <w:r>
          <w:rPr>
            <w:color w:val="0000FF"/>
            <w:spacing w:val="-1"/>
          </w:rPr>
          <w:t>q</w:t>
        </w:r>
        <w:r>
          <w:rPr>
            <w:color w:val="0000FF"/>
          </w:rPr>
          <w:t>.</w:t>
        </w:r>
        <w:r>
          <w:rPr>
            <w:color w:val="0000FF"/>
            <w:spacing w:val="1"/>
          </w:rPr>
          <w:t>e</w:t>
        </w:r>
        <w:r>
          <w:rPr>
            <w:color w:val="0000FF"/>
          </w:rPr>
          <w:t>d</w:t>
        </w:r>
        <w:r>
          <w:rPr>
            <w:color w:val="0000FF"/>
            <w:spacing w:val="-1"/>
          </w:rPr>
          <w:t>u</w:t>
        </w:r>
        <w:r>
          <w:rPr>
            <w:color w:val="0000FF"/>
            <w:spacing w:val="2"/>
          </w:rPr>
          <w:t>.</w:t>
        </w:r>
        <w:r>
          <w:rPr>
            <w:color w:val="0000FF"/>
          </w:rPr>
          <w:t>a</w:t>
        </w:r>
        <w:r>
          <w:rPr>
            <w:color w:val="0000FF"/>
            <w:spacing w:val="-1"/>
          </w:rPr>
          <w:t>u</w:t>
        </w:r>
        <w:r>
          <w:rPr>
            <w:color w:val="0000FF"/>
          </w:rPr>
          <w:t>/</w:t>
        </w:r>
      </w:hyperlink>
    </w:p>
    <w:p w:rsidR="00390CA3" w:rsidRDefault="00390CA3">
      <w:pPr>
        <w:spacing w:before="11" w:line="220" w:lineRule="exact"/>
      </w:pPr>
    </w:p>
    <w:p w:rsidR="00390CA3" w:rsidRDefault="00BD6A69">
      <w:pPr>
        <w:pStyle w:val="BodyText"/>
        <w:ind w:right="150"/>
      </w:pPr>
      <w:r>
        <w:rPr>
          <w:spacing w:val="-1"/>
        </w:rPr>
        <w:t>A</w:t>
      </w:r>
      <w:r>
        <w:t>ustral</w:t>
      </w:r>
      <w:r>
        <w:rPr>
          <w:spacing w:val="-1"/>
        </w:rPr>
        <w:t>i</w:t>
      </w:r>
      <w:r>
        <w:rPr>
          <w:spacing w:val="1"/>
        </w:rPr>
        <w:t>a</w:t>
      </w:r>
      <w:r>
        <w:t>n</w:t>
      </w:r>
      <w:r>
        <w:rPr>
          <w:spacing w:val="-10"/>
        </w:rPr>
        <w:t xml:space="preserve"> </w:t>
      </w:r>
      <w:r>
        <w:rPr>
          <w:spacing w:val="2"/>
        </w:rPr>
        <w:t>T</w:t>
      </w:r>
      <w:r>
        <w:rPr>
          <w:spacing w:val="1"/>
        </w:rPr>
        <w:t>s</w:t>
      </w:r>
      <w:r>
        <w:t>u</w:t>
      </w:r>
      <w:r>
        <w:rPr>
          <w:spacing w:val="-1"/>
        </w:rPr>
        <w:t>n</w:t>
      </w:r>
      <w:r>
        <w:t>a</w:t>
      </w:r>
      <w:r>
        <w:rPr>
          <w:spacing w:val="4"/>
        </w:rPr>
        <w:t>m</w:t>
      </w:r>
      <w:r>
        <w:t>i</w:t>
      </w:r>
      <w:r>
        <w:rPr>
          <w:spacing w:val="-14"/>
        </w:rPr>
        <w:t xml:space="preserve"> </w:t>
      </w:r>
      <w:r>
        <w:rPr>
          <w:spacing w:val="8"/>
        </w:rPr>
        <w:t>W</w:t>
      </w:r>
      <w:r>
        <w:rPr>
          <w:spacing w:val="-3"/>
        </w:rPr>
        <w:t>a</w:t>
      </w:r>
      <w:r>
        <w:rPr>
          <w:spacing w:val="2"/>
        </w:rPr>
        <w:t>r</w:t>
      </w:r>
      <w:r>
        <w:t>n</w:t>
      </w:r>
      <w:r>
        <w:rPr>
          <w:spacing w:val="-2"/>
        </w:rPr>
        <w:t>i</w:t>
      </w:r>
      <w:r>
        <w:t>ng</w:t>
      </w:r>
      <w:r>
        <w:rPr>
          <w:spacing w:val="-10"/>
        </w:rPr>
        <w:t xml:space="preserve"> </w:t>
      </w:r>
      <w:r>
        <w:t>Ce</w:t>
      </w:r>
      <w:r>
        <w:rPr>
          <w:spacing w:val="1"/>
        </w:rPr>
        <w:t>n</w:t>
      </w:r>
      <w:r>
        <w:t>tre,</w:t>
      </w:r>
      <w:r>
        <w:rPr>
          <w:spacing w:val="-7"/>
        </w:rPr>
        <w:t xml:space="preserve"> </w:t>
      </w:r>
      <w:r>
        <w:rPr>
          <w:spacing w:val="-1"/>
        </w:rPr>
        <w:t>B</w:t>
      </w:r>
      <w:r>
        <w:t>ure</w:t>
      </w:r>
      <w:r>
        <w:rPr>
          <w:spacing w:val="2"/>
        </w:rPr>
        <w:t>a</w:t>
      </w:r>
      <w:r>
        <w:t>u</w:t>
      </w:r>
      <w:r>
        <w:rPr>
          <w:spacing w:val="-10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7"/>
        </w:rPr>
        <w:t xml:space="preserve"> </w:t>
      </w:r>
      <w:r>
        <w:t>M</w:t>
      </w:r>
      <w:r>
        <w:rPr>
          <w:spacing w:val="-1"/>
        </w:rPr>
        <w:t>e</w:t>
      </w:r>
      <w:r>
        <w:rPr>
          <w:spacing w:val="2"/>
        </w:rPr>
        <w:t>t</w:t>
      </w:r>
      <w:r>
        <w:t>e</w:t>
      </w:r>
      <w:r>
        <w:rPr>
          <w:spacing w:val="-1"/>
        </w:rPr>
        <w:t>o</w:t>
      </w:r>
      <w:r>
        <w:rPr>
          <w:spacing w:val="3"/>
        </w:rPr>
        <w:t>r</w:t>
      </w:r>
      <w:r>
        <w:t>o</w:t>
      </w:r>
      <w:r>
        <w:rPr>
          <w:spacing w:val="-2"/>
        </w:rPr>
        <w:t>l</w:t>
      </w:r>
      <w:r>
        <w:rPr>
          <w:spacing w:val="1"/>
        </w:rPr>
        <w:t>og</w:t>
      </w:r>
      <w:r>
        <w:t>y</w:t>
      </w:r>
    </w:p>
    <w:p w:rsidR="00390CA3" w:rsidRDefault="00BD6A69">
      <w:pPr>
        <w:pStyle w:val="BodyText"/>
        <w:spacing w:before="48"/>
        <w:ind w:right="150"/>
      </w:pPr>
      <w:hyperlink r:id="rId128">
        <w:r>
          <w:rPr>
            <w:color w:val="0000FF"/>
          </w:rPr>
          <w:t>ht</w:t>
        </w:r>
        <w:r>
          <w:rPr>
            <w:color w:val="0000FF"/>
            <w:spacing w:val="-1"/>
          </w:rPr>
          <w:t>t</w:t>
        </w:r>
        <w:r>
          <w:rPr>
            <w:color w:val="0000FF"/>
          </w:rPr>
          <w:t>p:</w:t>
        </w:r>
        <w:r>
          <w:rPr>
            <w:color w:val="0000FF"/>
            <w:spacing w:val="-1"/>
          </w:rPr>
          <w:t>/</w:t>
        </w:r>
        <w:r>
          <w:rPr>
            <w:color w:val="0000FF"/>
            <w:spacing w:val="2"/>
          </w:rPr>
          <w:t>/</w:t>
        </w:r>
        <w:r>
          <w:rPr>
            <w:color w:val="0000FF"/>
          </w:rPr>
          <w:t>www</w:t>
        </w:r>
        <w:r>
          <w:rPr>
            <w:color w:val="0000FF"/>
            <w:spacing w:val="2"/>
          </w:rPr>
          <w:t>.</w:t>
        </w:r>
        <w:r>
          <w:rPr>
            <w:color w:val="0000FF"/>
          </w:rPr>
          <w:t>b</w:t>
        </w:r>
        <w:r>
          <w:rPr>
            <w:color w:val="0000FF"/>
            <w:spacing w:val="-1"/>
          </w:rPr>
          <w:t>o</w:t>
        </w:r>
        <w:r>
          <w:rPr>
            <w:color w:val="0000FF"/>
            <w:spacing w:val="4"/>
          </w:rPr>
          <w:t>m</w:t>
        </w:r>
        <w:r>
          <w:rPr>
            <w:color w:val="0000FF"/>
          </w:rPr>
          <w:t>.g</w:t>
        </w:r>
        <w:r>
          <w:rPr>
            <w:color w:val="0000FF"/>
            <w:spacing w:val="-1"/>
          </w:rPr>
          <w:t>o</w:t>
        </w:r>
        <w:r>
          <w:rPr>
            <w:color w:val="0000FF"/>
            <w:spacing w:val="-2"/>
          </w:rPr>
          <w:t>v</w:t>
        </w:r>
        <w:r>
          <w:rPr>
            <w:color w:val="0000FF"/>
          </w:rPr>
          <w:t>.</w:t>
        </w:r>
        <w:r>
          <w:rPr>
            <w:color w:val="0000FF"/>
            <w:spacing w:val="1"/>
          </w:rPr>
          <w:t>a</w:t>
        </w:r>
        <w:r>
          <w:rPr>
            <w:color w:val="0000FF"/>
          </w:rPr>
          <w:t>u/</w:t>
        </w:r>
        <w:r>
          <w:rPr>
            <w:color w:val="0000FF"/>
            <w:spacing w:val="-1"/>
          </w:rPr>
          <w:t>t</w:t>
        </w:r>
        <w:r>
          <w:rPr>
            <w:color w:val="0000FF"/>
            <w:spacing w:val="1"/>
          </w:rPr>
          <w:t>su</w:t>
        </w:r>
        <w:r>
          <w:rPr>
            <w:color w:val="0000FF"/>
          </w:rPr>
          <w:t>n</w:t>
        </w:r>
        <w:r>
          <w:rPr>
            <w:color w:val="0000FF"/>
            <w:spacing w:val="-1"/>
          </w:rPr>
          <w:t>a</w:t>
        </w:r>
        <w:r>
          <w:rPr>
            <w:color w:val="0000FF"/>
            <w:spacing w:val="4"/>
          </w:rPr>
          <w:t>m</w:t>
        </w:r>
        <w:r>
          <w:rPr>
            <w:color w:val="0000FF"/>
            <w:spacing w:val="-1"/>
          </w:rPr>
          <w:t>i</w:t>
        </w:r>
        <w:r>
          <w:rPr>
            <w:color w:val="0000FF"/>
          </w:rPr>
          <w:t>/a</w:t>
        </w:r>
        <w:r>
          <w:rPr>
            <w:color w:val="0000FF"/>
            <w:spacing w:val="-1"/>
          </w:rPr>
          <w:t>b</w:t>
        </w:r>
        <w:r>
          <w:rPr>
            <w:color w:val="0000FF"/>
          </w:rPr>
          <w:t>o</w:t>
        </w:r>
        <w:r>
          <w:rPr>
            <w:color w:val="0000FF"/>
            <w:spacing w:val="-1"/>
          </w:rPr>
          <w:t>u</w:t>
        </w:r>
        <w:r>
          <w:rPr>
            <w:color w:val="0000FF"/>
          </w:rPr>
          <w:t>t/j</w:t>
        </w:r>
        <w:r>
          <w:rPr>
            <w:color w:val="0000FF"/>
            <w:spacing w:val="1"/>
          </w:rPr>
          <w:t>a</w:t>
        </w:r>
        <w:r>
          <w:rPr>
            <w:color w:val="0000FF"/>
            <w:spacing w:val="2"/>
          </w:rPr>
          <w:t>t</w:t>
        </w:r>
        <w:r>
          <w:rPr>
            <w:color w:val="0000FF"/>
            <w:spacing w:val="-3"/>
          </w:rPr>
          <w:t>w</w:t>
        </w:r>
        <w:r>
          <w:rPr>
            <w:color w:val="0000FF"/>
            <w:spacing w:val="1"/>
          </w:rPr>
          <w:t>c</w:t>
        </w:r>
        <w:r>
          <w:rPr>
            <w:color w:val="0000FF"/>
          </w:rPr>
          <w:t>.sht</w:t>
        </w:r>
        <w:r>
          <w:rPr>
            <w:color w:val="0000FF"/>
            <w:spacing w:val="3"/>
          </w:rPr>
          <w:t>m</w:t>
        </w:r>
        <w:r>
          <w:rPr>
            <w:color w:val="0000FF"/>
          </w:rPr>
          <w:t>l</w:t>
        </w:r>
      </w:hyperlink>
    </w:p>
    <w:p w:rsidR="00390CA3" w:rsidRDefault="00390CA3">
      <w:pPr>
        <w:spacing w:before="11" w:line="220" w:lineRule="exact"/>
      </w:pPr>
    </w:p>
    <w:p w:rsidR="00390CA3" w:rsidRDefault="00BD6A69">
      <w:pPr>
        <w:pStyle w:val="Heading7"/>
        <w:ind w:right="150"/>
        <w:rPr>
          <w:rFonts w:cs="Arial"/>
          <w:b w:val="0"/>
          <w:bCs w:val="0"/>
        </w:rPr>
      </w:pPr>
      <w:r>
        <w:rPr>
          <w:rFonts w:cs="Arial"/>
        </w:rPr>
        <w:t>Ha</w:t>
      </w:r>
      <w:r>
        <w:rPr>
          <w:rFonts w:cs="Arial"/>
          <w:spacing w:val="1"/>
        </w:rPr>
        <w:t>v</w:t>
      </w:r>
      <w:r>
        <w:rPr>
          <w:rFonts w:cs="Arial"/>
        </w:rPr>
        <w:t>e</w:t>
      </w:r>
      <w:r>
        <w:rPr>
          <w:rFonts w:cs="Arial"/>
          <w:spacing w:val="-8"/>
        </w:rPr>
        <w:t xml:space="preserve"> </w:t>
      </w:r>
      <w:r>
        <w:rPr>
          <w:rFonts w:cs="Arial"/>
          <w:spacing w:val="-3"/>
        </w:rPr>
        <w:t>y</w:t>
      </w:r>
      <w:r>
        <w:rPr>
          <w:rFonts w:cs="Arial"/>
        </w:rPr>
        <w:t>ou</w:t>
      </w:r>
      <w:r>
        <w:rPr>
          <w:rFonts w:cs="Arial"/>
          <w:spacing w:val="-7"/>
        </w:rPr>
        <w:t xml:space="preserve"> </w:t>
      </w:r>
      <w:r>
        <w:rPr>
          <w:rFonts w:cs="Arial"/>
        </w:rPr>
        <w:t>e</w:t>
      </w:r>
      <w:r>
        <w:rPr>
          <w:rFonts w:cs="Arial"/>
          <w:spacing w:val="1"/>
        </w:rPr>
        <w:t>v</w:t>
      </w:r>
      <w:r>
        <w:rPr>
          <w:rFonts w:cs="Arial"/>
        </w:rPr>
        <w:t>er</w:t>
      </w:r>
      <w:r>
        <w:rPr>
          <w:rFonts w:cs="Arial"/>
          <w:spacing w:val="-10"/>
        </w:rPr>
        <w:t xml:space="preserve"> </w:t>
      </w:r>
      <w:r>
        <w:rPr>
          <w:rFonts w:cs="Arial"/>
          <w:spacing w:val="1"/>
        </w:rPr>
        <w:t>v</w:t>
      </w:r>
      <w:r>
        <w:rPr>
          <w:rFonts w:cs="Arial"/>
        </w:rPr>
        <w:t>is</w:t>
      </w:r>
      <w:r>
        <w:rPr>
          <w:rFonts w:cs="Arial"/>
          <w:spacing w:val="-1"/>
        </w:rPr>
        <w:t>i</w:t>
      </w:r>
      <w:r>
        <w:rPr>
          <w:rFonts w:cs="Arial"/>
        </w:rPr>
        <w:t>ted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G</w:t>
      </w:r>
      <w:r>
        <w:rPr>
          <w:rFonts w:cs="Arial"/>
          <w:spacing w:val="1"/>
        </w:rPr>
        <w:t>e</w:t>
      </w:r>
      <w:r>
        <w:rPr>
          <w:rFonts w:cs="Arial"/>
        </w:rPr>
        <w:t>os</w:t>
      </w:r>
      <w:r>
        <w:rPr>
          <w:rFonts w:cs="Arial"/>
          <w:spacing w:val="-1"/>
        </w:rPr>
        <w:t>c</w:t>
      </w:r>
      <w:r>
        <w:rPr>
          <w:rFonts w:cs="Arial"/>
        </w:rPr>
        <w:t>ien</w:t>
      </w:r>
      <w:r>
        <w:rPr>
          <w:rFonts w:cs="Arial"/>
          <w:spacing w:val="2"/>
        </w:rPr>
        <w:t>c</w:t>
      </w:r>
      <w:r>
        <w:rPr>
          <w:rFonts w:cs="Arial"/>
        </w:rPr>
        <w:t>e</w:t>
      </w:r>
      <w:r>
        <w:rPr>
          <w:rFonts w:cs="Arial"/>
          <w:spacing w:val="-6"/>
        </w:rPr>
        <w:t xml:space="preserve"> A</w:t>
      </w:r>
      <w:r>
        <w:rPr>
          <w:rFonts w:cs="Arial"/>
        </w:rPr>
        <w:t>ust</w:t>
      </w:r>
      <w:r>
        <w:rPr>
          <w:rFonts w:cs="Arial"/>
          <w:spacing w:val="2"/>
        </w:rPr>
        <w:t>r</w:t>
      </w:r>
      <w:r>
        <w:rPr>
          <w:rFonts w:cs="Arial"/>
        </w:rPr>
        <w:t>al</w:t>
      </w:r>
      <w:r>
        <w:rPr>
          <w:rFonts w:cs="Arial"/>
          <w:spacing w:val="1"/>
        </w:rPr>
        <w:t>i</w:t>
      </w:r>
      <w:r>
        <w:rPr>
          <w:rFonts w:cs="Arial"/>
        </w:rPr>
        <w:t>a’s</w:t>
      </w:r>
      <w:r>
        <w:rPr>
          <w:rFonts w:cs="Arial"/>
          <w:spacing w:val="-8"/>
        </w:rPr>
        <w:t xml:space="preserve"> </w:t>
      </w:r>
      <w:r>
        <w:rPr>
          <w:rFonts w:cs="Arial"/>
          <w:spacing w:val="3"/>
        </w:rPr>
        <w:t>w</w:t>
      </w:r>
      <w:r>
        <w:rPr>
          <w:rFonts w:cs="Arial"/>
        </w:rPr>
        <w:t>ebsite?</w:t>
      </w:r>
    </w:p>
    <w:p w:rsidR="00390CA3" w:rsidRDefault="00390CA3">
      <w:pPr>
        <w:spacing w:before="11" w:line="220" w:lineRule="exact"/>
      </w:pPr>
    </w:p>
    <w:p w:rsidR="00390CA3" w:rsidRDefault="00BD6A69">
      <w:pPr>
        <w:pStyle w:val="BodyText"/>
        <w:ind w:right="150"/>
      </w:pPr>
      <w:hyperlink r:id="rId129">
        <w:r>
          <w:rPr>
            <w:color w:val="0000FF"/>
          </w:rPr>
          <w:t>ht</w:t>
        </w:r>
        <w:r>
          <w:rPr>
            <w:color w:val="0000FF"/>
            <w:spacing w:val="-1"/>
          </w:rPr>
          <w:t>t</w:t>
        </w:r>
        <w:r>
          <w:rPr>
            <w:color w:val="0000FF"/>
          </w:rPr>
          <w:t>p:</w:t>
        </w:r>
        <w:r>
          <w:rPr>
            <w:color w:val="0000FF"/>
            <w:spacing w:val="-1"/>
          </w:rPr>
          <w:t>/</w:t>
        </w:r>
        <w:r>
          <w:rPr>
            <w:color w:val="0000FF"/>
            <w:spacing w:val="2"/>
          </w:rPr>
          <w:t>/</w:t>
        </w:r>
        <w:r>
          <w:rPr>
            <w:color w:val="0000FF"/>
          </w:rPr>
          <w:t>www</w:t>
        </w:r>
        <w:r>
          <w:rPr>
            <w:color w:val="0000FF"/>
            <w:spacing w:val="2"/>
          </w:rPr>
          <w:t>.</w:t>
        </w:r>
        <w:r>
          <w:rPr>
            <w:color w:val="0000FF"/>
          </w:rPr>
          <w:t>g</w:t>
        </w:r>
        <w:r>
          <w:rPr>
            <w:color w:val="0000FF"/>
            <w:spacing w:val="-1"/>
          </w:rPr>
          <w:t>a</w:t>
        </w:r>
        <w:r>
          <w:rPr>
            <w:color w:val="0000FF"/>
          </w:rPr>
          <w:t>.</w:t>
        </w:r>
        <w:r>
          <w:rPr>
            <w:color w:val="0000FF"/>
            <w:spacing w:val="1"/>
          </w:rPr>
          <w:t>g</w:t>
        </w:r>
        <w:r>
          <w:rPr>
            <w:color w:val="0000FF"/>
          </w:rPr>
          <w:t>ov.a</w:t>
        </w:r>
        <w:r>
          <w:rPr>
            <w:color w:val="0000FF"/>
            <w:spacing w:val="-1"/>
          </w:rPr>
          <w:t>u</w:t>
        </w:r>
        <w:r>
          <w:rPr>
            <w:color w:val="0000FF"/>
            <w:spacing w:val="2"/>
          </w:rPr>
          <w:t>/</w:t>
        </w:r>
        <w:r>
          <w:rPr>
            <w:color w:val="0000FF"/>
          </w:rPr>
          <w:t>e</w:t>
        </w:r>
        <w:r>
          <w:rPr>
            <w:color w:val="0000FF"/>
            <w:spacing w:val="-1"/>
          </w:rPr>
          <w:t>d</w:t>
        </w:r>
        <w:r>
          <w:rPr>
            <w:color w:val="0000FF"/>
          </w:rPr>
          <w:t>u</w:t>
        </w:r>
        <w:r>
          <w:rPr>
            <w:color w:val="0000FF"/>
            <w:spacing w:val="3"/>
          </w:rPr>
          <w:t>c</w:t>
        </w:r>
        <w:r>
          <w:rPr>
            <w:color w:val="0000FF"/>
          </w:rPr>
          <w:t>at</w:t>
        </w:r>
        <w:r>
          <w:rPr>
            <w:color w:val="0000FF"/>
            <w:spacing w:val="-2"/>
          </w:rPr>
          <w:t>i</w:t>
        </w:r>
        <w:r>
          <w:rPr>
            <w:color w:val="0000FF"/>
            <w:spacing w:val="1"/>
          </w:rPr>
          <w:t>o</w:t>
        </w:r>
        <w:r>
          <w:rPr>
            <w:color w:val="0000FF"/>
          </w:rPr>
          <w:t>n</w:t>
        </w:r>
      </w:hyperlink>
    </w:p>
    <w:p w:rsidR="00390CA3" w:rsidRDefault="00390CA3">
      <w:pPr>
        <w:sectPr w:rsidR="00390CA3">
          <w:footerReference w:type="default" r:id="rId130"/>
          <w:pgSz w:w="11907" w:h="16840"/>
          <w:pgMar w:top="1560" w:right="1280" w:bottom="780" w:left="1280" w:header="0" w:footer="585" w:gutter="0"/>
          <w:cols w:space="720"/>
        </w:sectPr>
      </w:pPr>
    </w:p>
    <w:p w:rsidR="00390CA3" w:rsidRDefault="00390CA3">
      <w:pPr>
        <w:spacing w:before="2" w:line="150" w:lineRule="exact"/>
        <w:rPr>
          <w:sz w:val="15"/>
          <w:szCs w:val="15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pStyle w:val="Heading1"/>
        <w:ind w:right="150"/>
      </w:pPr>
      <w:bookmarkStart w:id="82" w:name="_TOC_250002"/>
      <w:r>
        <w:t>Gloss</w:t>
      </w:r>
      <w:r>
        <w:rPr>
          <w:spacing w:val="-2"/>
        </w:rPr>
        <w:t>a</w:t>
      </w:r>
      <w:bookmarkEnd w:id="82"/>
      <w:r>
        <w:t>ry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13" w:line="280" w:lineRule="exact"/>
        <w:rPr>
          <w:sz w:val="28"/>
          <w:szCs w:val="28"/>
        </w:rPr>
      </w:pPr>
    </w:p>
    <w:p w:rsidR="00390CA3" w:rsidRDefault="00BD6A69">
      <w:pPr>
        <w:pStyle w:val="BodyText"/>
        <w:tabs>
          <w:tab w:val="left" w:pos="2298"/>
        </w:tabs>
        <w:spacing w:line="251" w:lineRule="auto"/>
        <w:ind w:left="2298" w:right="156" w:hanging="2160"/>
      </w:pPr>
      <w:r>
        <w:rPr>
          <w:rFonts w:cs="Arial"/>
          <w:b/>
          <w:bCs/>
          <w:spacing w:val="-3"/>
        </w:rPr>
        <w:t>A</w:t>
      </w:r>
      <w:r>
        <w:rPr>
          <w:rFonts w:cs="Arial"/>
          <w:b/>
          <w:bCs/>
        </w:rPr>
        <w:t>st</w:t>
      </w:r>
      <w:r>
        <w:rPr>
          <w:rFonts w:cs="Arial"/>
          <w:b/>
          <w:bCs/>
          <w:spacing w:val="3"/>
        </w:rPr>
        <w:t>h</w:t>
      </w:r>
      <w:r>
        <w:rPr>
          <w:rFonts w:cs="Arial"/>
          <w:b/>
          <w:bCs/>
        </w:rPr>
        <w:t>enosphe</w:t>
      </w:r>
      <w:r>
        <w:rPr>
          <w:rFonts w:cs="Arial"/>
          <w:b/>
          <w:bCs/>
          <w:spacing w:val="1"/>
        </w:rPr>
        <w:t>r</w:t>
      </w:r>
      <w:r>
        <w:rPr>
          <w:rFonts w:cs="Arial"/>
          <w:b/>
          <w:bCs/>
        </w:rPr>
        <w:t>e</w:t>
      </w:r>
      <w:r>
        <w:rPr>
          <w:rFonts w:cs="Arial"/>
          <w:b/>
          <w:bCs/>
        </w:rPr>
        <w:tab/>
      </w:r>
      <w:r>
        <w:rPr>
          <w:spacing w:val="3"/>
        </w:rPr>
        <w:t>T</w:t>
      </w:r>
      <w:r>
        <w:t>he</w:t>
      </w:r>
      <w:r>
        <w:rPr>
          <w:spacing w:val="-6"/>
        </w:rPr>
        <w:t xml:space="preserve"> </w:t>
      </w:r>
      <w:r>
        <w:t>h</w:t>
      </w:r>
      <w:r>
        <w:rPr>
          <w:spacing w:val="-2"/>
        </w:rPr>
        <w:t>i</w:t>
      </w:r>
      <w:r>
        <w:t>g</w:t>
      </w:r>
      <w:r>
        <w:rPr>
          <w:spacing w:val="1"/>
        </w:rPr>
        <w:t>h</w:t>
      </w:r>
      <w:r>
        <w:rPr>
          <w:spacing w:val="3"/>
        </w:rPr>
        <w:t>l</w:t>
      </w:r>
      <w:r>
        <w:t>y</w:t>
      </w:r>
      <w:r>
        <w:rPr>
          <w:spacing w:val="-8"/>
        </w:rPr>
        <w:t xml:space="preserve"> </w:t>
      </w:r>
      <w:r>
        <w:t>v</w:t>
      </w:r>
      <w:r>
        <w:rPr>
          <w:spacing w:val="-1"/>
        </w:rPr>
        <w:t>i</w:t>
      </w:r>
      <w:r>
        <w:rPr>
          <w:spacing w:val="1"/>
        </w:rPr>
        <w:t>s</w:t>
      </w:r>
      <w:r>
        <w:rPr>
          <w:spacing w:val="1"/>
        </w:rPr>
        <w:t>c</w:t>
      </w:r>
      <w:r>
        <w:t>o</w:t>
      </w:r>
      <w:r>
        <w:rPr>
          <w:spacing w:val="-1"/>
        </w:rPr>
        <w:t>u</w:t>
      </w:r>
      <w:r>
        <w:rPr>
          <w:spacing w:val="1"/>
        </w:rPr>
        <w:t>s</w:t>
      </w:r>
      <w:r>
        <w:t>,</w:t>
      </w:r>
      <w:r>
        <w:rPr>
          <w:spacing w:val="-6"/>
        </w:rPr>
        <w:t xml:space="preserve"> </w:t>
      </w:r>
      <w:r>
        <w:rPr>
          <w:spacing w:val="1"/>
        </w:rPr>
        <w:t>d</w:t>
      </w:r>
      <w:r>
        <w:t>uct</w:t>
      </w:r>
      <w:r>
        <w:rPr>
          <w:spacing w:val="-2"/>
        </w:rPr>
        <w:t>i</w:t>
      </w:r>
      <w:r>
        <w:rPr>
          <w:spacing w:val="1"/>
        </w:rPr>
        <w:t>l</w:t>
      </w:r>
      <w:r>
        <w:t>e</w:t>
      </w:r>
      <w:r>
        <w:rPr>
          <w:spacing w:val="-5"/>
        </w:rPr>
        <w:t xml:space="preserve"> </w:t>
      </w:r>
      <w:r>
        <w:t>l</w:t>
      </w:r>
      <w:r>
        <w:rPr>
          <w:spacing w:val="1"/>
        </w:rPr>
        <w:t>a</w:t>
      </w:r>
      <w:r>
        <w:rPr>
          <w:spacing w:val="-5"/>
        </w:rPr>
        <w:t>y</w:t>
      </w:r>
      <w:r>
        <w:t>er</w:t>
      </w:r>
      <w:r>
        <w:rPr>
          <w:spacing w:val="-3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-5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5"/>
        </w:rPr>
        <w:t xml:space="preserve"> </w:t>
      </w:r>
      <w:r>
        <w:t>u</w:t>
      </w:r>
      <w:r>
        <w:rPr>
          <w:spacing w:val="-1"/>
        </w:rPr>
        <w:t>p</w:t>
      </w:r>
      <w:r>
        <w:rPr>
          <w:spacing w:val="1"/>
        </w:rPr>
        <w:t>p</w:t>
      </w:r>
      <w:r>
        <w:t>er</w:t>
      </w:r>
      <w:r>
        <w:rPr>
          <w:spacing w:val="-5"/>
        </w:rPr>
        <w:t xml:space="preserve"> </w:t>
      </w:r>
      <w:r>
        <w:t>parts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6"/>
        </w:rPr>
        <w:t xml:space="preserve"> </w:t>
      </w:r>
      <w:r>
        <w:rPr>
          <w:spacing w:val="3"/>
        </w:rPr>
        <w:t>m</w:t>
      </w:r>
      <w:r>
        <w:t>a</w:t>
      </w:r>
      <w:r>
        <w:rPr>
          <w:spacing w:val="-1"/>
        </w:rPr>
        <w:t>n</w:t>
      </w:r>
      <w:r>
        <w:t>t</w:t>
      </w:r>
      <w:r>
        <w:rPr>
          <w:spacing w:val="-2"/>
        </w:rPr>
        <w:t>l</w:t>
      </w:r>
      <w:r>
        <w:t>e,</w:t>
      </w:r>
      <w:r>
        <w:rPr>
          <w:spacing w:val="-5"/>
        </w:rPr>
        <w:t xml:space="preserve"> </w:t>
      </w:r>
      <w:r>
        <w:rPr>
          <w:spacing w:val="1"/>
        </w:rPr>
        <w:t>b</w:t>
      </w:r>
      <w:r>
        <w:t>el</w:t>
      </w:r>
      <w:r>
        <w:rPr>
          <w:spacing w:val="1"/>
        </w:rPr>
        <w:t>o</w:t>
      </w:r>
      <w:r>
        <w:t>w</w:t>
      </w:r>
      <w:r>
        <w:rPr>
          <w:spacing w:val="-7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w w:val="99"/>
        </w:rPr>
        <w:t xml:space="preserve"> </w:t>
      </w:r>
      <w:r>
        <w:rPr>
          <w:spacing w:val="-1"/>
        </w:rPr>
        <w:t>li</w:t>
      </w:r>
      <w:r>
        <w:rPr>
          <w:spacing w:val="2"/>
        </w:rPr>
        <w:t>t</w:t>
      </w:r>
      <w:r>
        <w:t>h</w:t>
      </w:r>
      <w:r>
        <w:rPr>
          <w:spacing w:val="-1"/>
        </w:rPr>
        <w:t>o</w:t>
      </w:r>
      <w:r>
        <w:rPr>
          <w:spacing w:val="1"/>
        </w:rPr>
        <w:t>s</w:t>
      </w:r>
      <w:r>
        <w:t>p</w:t>
      </w:r>
      <w:r>
        <w:rPr>
          <w:spacing w:val="1"/>
        </w:rPr>
        <w:t>h</w:t>
      </w:r>
      <w:r>
        <w:t>ere,</w:t>
      </w:r>
      <w:r>
        <w:rPr>
          <w:spacing w:val="-6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1"/>
        </w:rPr>
        <w:t>g</w:t>
      </w:r>
      <w:r>
        <w:rPr>
          <w:spacing w:val="-1"/>
        </w:rPr>
        <w:t>i</w:t>
      </w:r>
      <w:r>
        <w:t>n</w:t>
      </w:r>
      <w:r>
        <w:rPr>
          <w:spacing w:val="1"/>
        </w:rPr>
        <w:t>n</w:t>
      </w:r>
      <w:r>
        <w:rPr>
          <w:spacing w:val="-1"/>
        </w:rPr>
        <w:t>i</w:t>
      </w:r>
      <w:r>
        <w:t>ng</w:t>
      </w:r>
      <w:r>
        <w:rPr>
          <w:spacing w:val="-3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rPr>
          <w:spacing w:val="1"/>
        </w:rPr>
        <w:t>d</w:t>
      </w:r>
      <w:r>
        <w:t>e</w:t>
      </w:r>
      <w:r>
        <w:rPr>
          <w:spacing w:val="-1"/>
        </w:rPr>
        <w:t>p</w:t>
      </w:r>
      <w:r>
        <w:t>ths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1</w:t>
      </w:r>
      <w:r>
        <w:rPr>
          <w:spacing w:val="1"/>
        </w:rPr>
        <w:t>0</w:t>
      </w:r>
      <w:r>
        <w:t>0</w:t>
      </w:r>
      <w:r>
        <w:rPr>
          <w:spacing w:val="-2"/>
        </w:rPr>
        <w:t xml:space="preserve"> </w:t>
      </w:r>
      <w:r>
        <w:rPr>
          <w:rFonts w:cs="Arial"/>
        </w:rPr>
        <w:t>–</w:t>
      </w:r>
      <w:r>
        <w:rPr>
          <w:rFonts w:cs="Arial"/>
          <w:spacing w:val="-3"/>
        </w:rPr>
        <w:t xml:space="preserve"> </w:t>
      </w:r>
      <w:r>
        <w:rPr>
          <w:spacing w:val="-1"/>
        </w:rPr>
        <w:t>20</w:t>
      </w:r>
      <w:r>
        <w:t>0</w:t>
      </w:r>
      <w:r>
        <w:rPr>
          <w:spacing w:val="-4"/>
        </w:rPr>
        <w:t xml:space="preserve"> </w:t>
      </w:r>
      <w:r>
        <w:t>km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5"/>
        </w:rPr>
        <w:t xml:space="preserve"> </w:t>
      </w:r>
      <w:r>
        <w:rPr>
          <w:spacing w:val="-1"/>
        </w:rPr>
        <w:t>e</w:t>
      </w:r>
      <w:r>
        <w:rPr>
          <w:spacing w:val="1"/>
        </w:rPr>
        <w:t>x</w:t>
      </w:r>
      <w:r>
        <w:t>te</w:t>
      </w:r>
      <w:r>
        <w:rPr>
          <w:spacing w:val="-1"/>
        </w:rPr>
        <w:t>n</w:t>
      </w:r>
      <w:r>
        <w:rPr>
          <w:spacing w:val="1"/>
        </w:rPr>
        <w:t>d</w:t>
      </w:r>
      <w:r>
        <w:rPr>
          <w:spacing w:val="-1"/>
        </w:rPr>
        <w:t>i</w:t>
      </w:r>
      <w:r>
        <w:t>ng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d</w:t>
      </w:r>
      <w:r>
        <w:rPr>
          <w:spacing w:val="-1"/>
        </w:rPr>
        <w:t>e</w:t>
      </w:r>
      <w:r>
        <w:rPr>
          <w:spacing w:val="1"/>
        </w:rPr>
        <w:t>e</w:t>
      </w:r>
      <w:r>
        <w:t>p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t>s</w:t>
      </w:r>
      <w:r>
        <w:rPr>
          <w:w w:val="99"/>
        </w:rPr>
        <w:t xml:space="preserve"> </w:t>
      </w:r>
      <w:r>
        <w:t>7</w:t>
      </w:r>
      <w:r>
        <w:rPr>
          <w:spacing w:val="-1"/>
        </w:rPr>
        <w:t>0</w:t>
      </w:r>
      <w:r>
        <w:t>0</w:t>
      </w:r>
      <w:r>
        <w:rPr>
          <w:spacing w:val="-8"/>
        </w:rPr>
        <w:t xml:space="preserve"> </w:t>
      </w:r>
      <w:r>
        <w:t>k</w:t>
      </w:r>
      <w:r>
        <w:rPr>
          <w:spacing w:val="4"/>
        </w:rPr>
        <w:t>m</w:t>
      </w:r>
      <w:r>
        <w:t>.</w:t>
      </w:r>
    </w:p>
    <w:p w:rsidR="00390CA3" w:rsidRDefault="00390CA3">
      <w:pPr>
        <w:spacing w:before="7" w:line="110" w:lineRule="exact"/>
        <w:rPr>
          <w:sz w:val="11"/>
          <w:szCs w:val="11"/>
        </w:rPr>
      </w:pPr>
    </w:p>
    <w:p w:rsidR="00390CA3" w:rsidRDefault="00BD6A69">
      <w:pPr>
        <w:pStyle w:val="BodyText"/>
        <w:tabs>
          <w:tab w:val="left" w:pos="2298"/>
        </w:tabs>
        <w:spacing w:line="251" w:lineRule="auto"/>
        <w:ind w:left="2298" w:right="554" w:hanging="2160"/>
      </w:pPr>
      <w:r>
        <w:rPr>
          <w:rFonts w:cs="Arial"/>
          <w:b/>
          <w:bCs/>
          <w:spacing w:val="-6"/>
        </w:rPr>
        <w:t>A</w:t>
      </w:r>
      <w:r>
        <w:rPr>
          <w:rFonts w:cs="Arial"/>
          <w:b/>
          <w:bCs/>
          <w:spacing w:val="3"/>
        </w:rPr>
        <w:t>f</w:t>
      </w:r>
      <w:r>
        <w:rPr>
          <w:rFonts w:cs="Arial"/>
          <w:b/>
          <w:bCs/>
        </w:rPr>
        <w:t>te</w:t>
      </w:r>
      <w:r>
        <w:rPr>
          <w:rFonts w:cs="Arial"/>
          <w:b/>
          <w:bCs/>
          <w:spacing w:val="1"/>
        </w:rPr>
        <w:t>r</w:t>
      </w:r>
      <w:r>
        <w:rPr>
          <w:rFonts w:cs="Arial"/>
          <w:b/>
          <w:bCs/>
        </w:rPr>
        <w:t>shoc</w:t>
      </w:r>
      <w:r>
        <w:rPr>
          <w:rFonts w:cs="Arial"/>
          <w:b/>
          <w:bCs/>
          <w:spacing w:val="1"/>
        </w:rPr>
        <w:t>k</w:t>
      </w:r>
      <w:r>
        <w:rPr>
          <w:rFonts w:cs="Arial"/>
          <w:b/>
          <w:bCs/>
        </w:rPr>
        <w:t>s</w:t>
      </w:r>
      <w:r>
        <w:rPr>
          <w:rFonts w:cs="Arial"/>
          <w:b/>
          <w:bCs/>
        </w:rPr>
        <w:tab/>
      </w:r>
      <w:r>
        <w:rPr>
          <w:spacing w:val="3"/>
        </w:rPr>
        <w:t>T</w:t>
      </w:r>
      <w:r>
        <w:t>he</w:t>
      </w:r>
      <w:r>
        <w:rPr>
          <w:spacing w:val="-6"/>
        </w:rPr>
        <w:t xml:space="preserve"> </w:t>
      </w:r>
      <w:r>
        <w:rPr>
          <w:spacing w:val="-2"/>
        </w:rPr>
        <w:t>s</w:t>
      </w:r>
      <w:r>
        <w:rPr>
          <w:spacing w:val="4"/>
        </w:rPr>
        <w:t>m</w:t>
      </w:r>
      <w:r>
        <w:t>a</w:t>
      </w:r>
      <w:r>
        <w:rPr>
          <w:spacing w:val="-2"/>
        </w:rPr>
        <w:t>l</w:t>
      </w:r>
      <w:r>
        <w:rPr>
          <w:spacing w:val="-1"/>
        </w:rPr>
        <w:t>l</w:t>
      </w:r>
      <w:r>
        <w:t>er</w:t>
      </w:r>
      <w:r>
        <w:rPr>
          <w:spacing w:val="-6"/>
        </w:rPr>
        <w:t xml:space="preserve"> </w:t>
      </w:r>
      <w:r>
        <w:t>eart</w:t>
      </w:r>
      <w:r>
        <w:rPr>
          <w:spacing w:val="2"/>
        </w:rPr>
        <w:t>h</w:t>
      </w:r>
      <w:r>
        <w:t>q</w:t>
      </w:r>
      <w:r>
        <w:rPr>
          <w:spacing w:val="-1"/>
        </w:rPr>
        <w:t>u</w:t>
      </w:r>
      <w:r>
        <w:t>a</w:t>
      </w:r>
      <w:r>
        <w:rPr>
          <w:spacing w:val="3"/>
        </w:rPr>
        <w:t>k</w:t>
      </w:r>
      <w:r>
        <w:t>es</w:t>
      </w:r>
      <w:r>
        <w:rPr>
          <w:spacing w:val="-5"/>
        </w:rPr>
        <w:t xml:space="preserve"> </w:t>
      </w:r>
      <w:r>
        <w:t>t</w:t>
      </w:r>
      <w:r>
        <w:rPr>
          <w:spacing w:val="1"/>
        </w:rPr>
        <w:t>h</w:t>
      </w:r>
      <w:r>
        <w:t>at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rPr>
          <w:spacing w:val="1"/>
        </w:rPr>
        <w:t>a</w:t>
      </w:r>
      <w:r>
        <w:t>y</w:t>
      </w:r>
      <w:r>
        <w:rPr>
          <w:spacing w:val="-10"/>
        </w:rPr>
        <w:t xml:space="preserve"> </w:t>
      </w:r>
      <w:r>
        <w:t>oc</w:t>
      </w:r>
      <w:r>
        <w:rPr>
          <w:spacing w:val="1"/>
        </w:rPr>
        <w:t>c</w:t>
      </w:r>
      <w:r>
        <w:t>ur</w:t>
      </w:r>
      <w:r>
        <w:rPr>
          <w:spacing w:val="-6"/>
        </w:rPr>
        <w:t xml:space="preserve"> </w:t>
      </w:r>
      <w:r>
        <w:rPr>
          <w:spacing w:val="2"/>
        </w:rPr>
        <w:t>f</w:t>
      </w:r>
      <w:r>
        <w:t>or</w:t>
      </w:r>
      <w:r>
        <w:rPr>
          <w:spacing w:val="-8"/>
        </w:rPr>
        <w:t xml:space="preserve"> </w:t>
      </w:r>
      <w:r>
        <w:rPr>
          <w:spacing w:val="4"/>
        </w:rPr>
        <w:t>m</w:t>
      </w:r>
      <w:r>
        <w:t>o</w:t>
      </w:r>
      <w:r>
        <w:rPr>
          <w:spacing w:val="-1"/>
        </w:rPr>
        <w:t>n</w:t>
      </w:r>
      <w:r>
        <w:t>ths</w:t>
      </w:r>
      <w:r>
        <w:rPr>
          <w:spacing w:val="-5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rPr>
          <w:spacing w:val="-5"/>
        </w:rPr>
        <w:t>y</w:t>
      </w:r>
      <w:r>
        <w:rPr>
          <w:spacing w:val="1"/>
        </w:rPr>
        <w:t>e</w:t>
      </w:r>
      <w:r>
        <w:t>ars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>f</w:t>
      </w:r>
      <w:r>
        <w:t>ter</w:t>
      </w:r>
      <w:r>
        <w:rPr>
          <w:spacing w:val="-6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w w:val="99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2"/>
        </w:rPr>
        <w:t>i</w:t>
      </w:r>
      <w:r>
        <w:t>nsh</w:t>
      </w:r>
      <w:r>
        <w:rPr>
          <w:spacing w:val="-1"/>
        </w:rPr>
        <w:t>o</w:t>
      </w:r>
      <w:r>
        <w:rPr>
          <w:spacing w:val="-2"/>
        </w:rPr>
        <w:t>c</w:t>
      </w:r>
      <w:r>
        <w:rPr>
          <w:spacing w:val="3"/>
        </w:rPr>
        <w:t>k</w:t>
      </w:r>
      <w:r>
        <w:t>.</w:t>
      </w:r>
      <w:r>
        <w:rPr>
          <w:spacing w:val="-8"/>
        </w:rPr>
        <w:t xml:space="preserve"> </w:t>
      </w:r>
      <w:r>
        <w:rPr>
          <w:spacing w:val="2"/>
        </w:rPr>
        <w:t>T</w:t>
      </w:r>
      <w:r>
        <w:t>h</w:t>
      </w:r>
      <w:r>
        <w:rPr>
          <w:spacing w:val="-1"/>
        </w:rPr>
        <w:t>e</w:t>
      </w:r>
      <w:r>
        <w:rPr>
          <w:spacing w:val="1"/>
        </w:rPr>
        <w:t>s</w:t>
      </w:r>
      <w:r>
        <w:t>e</w:t>
      </w:r>
      <w:r>
        <w:rPr>
          <w:spacing w:val="-7"/>
        </w:rPr>
        <w:t xml:space="preserve"> </w:t>
      </w:r>
      <w:r>
        <w:rPr>
          <w:spacing w:val="-1"/>
        </w:rPr>
        <w:t>e</w:t>
      </w:r>
      <w:r>
        <w:t>arthq</w:t>
      </w:r>
      <w:r>
        <w:rPr>
          <w:spacing w:val="1"/>
        </w:rPr>
        <w:t>u</w:t>
      </w:r>
      <w:r>
        <w:t>a</w:t>
      </w:r>
      <w:r>
        <w:rPr>
          <w:spacing w:val="3"/>
        </w:rPr>
        <w:t>k</w:t>
      </w:r>
      <w:r>
        <w:t>es</w:t>
      </w:r>
      <w:r>
        <w:rPr>
          <w:spacing w:val="-6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ca</w:t>
      </w:r>
      <w:r>
        <w:rPr>
          <w:spacing w:val="-1"/>
        </w:rPr>
        <w:t>u</w:t>
      </w:r>
      <w:r>
        <w:rPr>
          <w:spacing w:val="1"/>
        </w:rPr>
        <w:t>s</w:t>
      </w:r>
      <w:r>
        <w:t>ed</w:t>
      </w:r>
      <w:r>
        <w:rPr>
          <w:spacing w:val="-7"/>
        </w:rPr>
        <w:t xml:space="preserve"> </w:t>
      </w:r>
      <w:r>
        <w:rPr>
          <w:spacing w:val="4"/>
        </w:rPr>
        <w:t>b</w:t>
      </w:r>
      <w:r>
        <w:t>y</w:t>
      </w:r>
      <w:r>
        <w:rPr>
          <w:spacing w:val="-10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7"/>
        </w:rPr>
        <w:t xml:space="preserve"> </w:t>
      </w:r>
      <w:r>
        <w:rPr>
          <w:spacing w:val="3"/>
        </w:rPr>
        <w:t>m</w:t>
      </w:r>
      <w:r>
        <w:t>a</w:t>
      </w:r>
      <w:r>
        <w:rPr>
          <w:spacing w:val="-2"/>
        </w:rPr>
        <w:t>i</w:t>
      </w:r>
      <w:r>
        <w:t>nsh</w:t>
      </w:r>
      <w:r>
        <w:rPr>
          <w:spacing w:val="-1"/>
        </w:rPr>
        <w:t>o</w:t>
      </w:r>
      <w:r>
        <w:rPr>
          <w:spacing w:val="1"/>
        </w:rPr>
        <w:t>c</w:t>
      </w:r>
      <w:r>
        <w:t>k</w:t>
      </w:r>
      <w:r>
        <w:rPr>
          <w:spacing w:val="-4"/>
        </w:rPr>
        <w:t xml:space="preserve"> </w:t>
      </w:r>
      <w:r>
        <w:t>area</w:t>
      </w:r>
      <w:r>
        <w:rPr>
          <w:spacing w:val="-7"/>
        </w:rPr>
        <w:t xml:space="preserve"> </w:t>
      </w:r>
      <w:r>
        <w:t>r</w:t>
      </w:r>
      <w:r>
        <w:rPr>
          <w:spacing w:val="5"/>
        </w:rPr>
        <w:t>e</w:t>
      </w:r>
      <w:r>
        <w:t>-</w:t>
      </w:r>
      <w:r>
        <w:rPr>
          <w:w w:val="99"/>
        </w:rPr>
        <w:t xml:space="preserve"> </w:t>
      </w:r>
      <w:r>
        <w:t>a</w:t>
      </w:r>
      <w:r>
        <w:rPr>
          <w:spacing w:val="-1"/>
        </w:rPr>
        <w:t>d</w:t>
      </w:r>
      <w:r>
        <w:rPr>
          <w:spacing w:val="1"/>
        </w:rPr>
        <w:t>j</w:t>
      </w:r>
      <w:r>
        <w:t>ust</w:t>
      </w:r>
      <w:r>
        <w:rPr>
          <w:spacing w:val="-2"/>
        </w:rPr>
        <w:t>i</w:t>
      </w:r>
      <w:r>
        <w:rPr>
          <w:spacing w:val="1"/>
        </w:rPr>
        <w:t>n</w:t>
      </w:r>
      <w:r>
        <w:t>g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t>o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t>a</w:t>
      </w:r>
      <w:r>
        <w:rPr>
          <w:spacing w:val="1"/>
        </w:rPr>
        <w:t>u</w:t>
      </w:r>
      <w:r>
        <w:rPr>
          <w:spacing w:val="-1"/>
        </w:rPr>
        <w:t>l</w:t>
      </w:r>
      <w:r>
        <w:t>t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o</w:t>
      </w:r>
      <w:r>
        <w:rPr>
          <w:spacing w:val="-2"/>
        </w:rPr>
        <w:t>v</w:t>
      </w:r>
      <w:r>
        <w:rPr>
          <w:spacing w:val="1"/>
        </w:rPr>
        <w:t>e</w:t>
      </w:r>
      <w:r>
        <w:rPr>
          <w:spacing w:val="4"/>
        </w:rPr>
        <w:t>m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t>nd</w:t>
      </w:r>
      <w:r>
        <w:rPr>
          <w:spacing w:val="-6"/>
        </w:rPr>
        <w:t xml:space="preserve"> </w:t>
      </w:r>
      <w:r>
        <w:t>so</w:t>
      </w:r>
      <w:r>
        <w:rPr>
          <w:spacing w:val="4"/>
        </w:rPr>
        <w:t>m</w:t>
      </w:r>
      <w:r>
        <w:t>e</w:t>
      </w:r>
      <w:r>
        <w:rPr>
          <w:spacing w:val="-8"/>
        </w:rPr>
        <w:t xml:space="preserve"> </w:t>
      </w:r>
      <w:r>
        <w:rPr>
          <w:spacing w:val="4"/>
        </w:rPr>
        <w:t>m</w:t>
      </w:r>
      <w:r>
        <w:rPr>
          <w:spacing w:val="1"/>
        </w:rPr>
        <w:t>a</w:t>
      </w:r>
      <w:r>
        <w:t>y</w:t>
      </w:r>
      <w:r>
        <w:rPr>
          <w:spacing w:val="-10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4"/>
        </w:rPr>
        <w:t xml:space="preserve"> </w:t>
      </w:r>
      <w:r>
        <w:t>resu</w:t>
      </w:r>
      <w:r>
        <w:rPr>
          <w:spacing w:val="-2"/>
        </w:rPr>
        <w:t>l</w:t>
      </w:r>
      <w:r>
        <w:t>t</w:t>
      </w:r>
      <w:r>
        <w:rPr>
          <w:spacing w:val="-6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4"/>
        </w:rPr>
        <w:t xml:space="preserve"> </w:t>
      </w:r>
      <w:r>
        <w:t>co</w:t>
      </w:r>
      <w:r>
        <w:rPr>
          <w:spacing w:val="-1"/>
        </w:rPr>
        <w:t>n</w:t>
      </w:r>
      <w:r>
        <w:rPr>
          <w:spacing w:val="2"/>
        </w:rPr>
        <w:t>t</w:t>
      </w:r>
      <w:r>
        <w:rPr>
          <w:spacing w:val="-1"/>
        </w:rPr>
        <w:t>i</w:t>
      </w:r>
      <w:r>
        <w:rPr>
          <w:spacing w:val="6"/>
        </w:rPr>
        <w:t>n</w:t>
      </w:r>
      <w:r>
        <w:rPr>
          <w:spacing w:val="1"/>
        </w:rPr>
        <w:t>u</w:t>
      </w:r>
      <w:r>
        <w:rPr>
          <w:spacing w:val="-1"/>
        </w:rPr>
        <w:t>i</w:t>
      </w:r>
      <w:r>
        <w:rPr>
          <w:spacing w:val="1"/>
        </w:rPr>
        <w:t>n</w:t>
      </w:r>
      <w:r>
        <w:t>g</w:t>
      </w:r>
      <w:r>
        <w:rPr>
          <w:w w:val="99"/>
        </w:rPr>
        <w:t xml:space="preserve"> </w:t>
      </w:r>
      <w:r>
        <w:rPr>
          <w:spacing w:val="4"/>
        </w:rPr>
        <w:t>m</w:t>
      </w:r>
      <w:r>
        <w:t>o</w:t>
      </w:r>
      <w:r>
        <w:rPr>
          <w:spacing w:val="-2"/>
        </w:rPr>
        <w:t>v</w:t>
      </w:r>
      <w:r>
        <w:rPr>
          <w:spacing w:val="-3"/>
        </w:rPr>
        <w:t>e</w:t>
      </w:r>
      <w:r>
        <w:rPr>
          <w:spacing w:val="4"/>
        </w:rPr>
        <w:t>m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-8"/>
        </w:rPr>
        <w:t xml:space="preserve"> </w:t>
      </w:r>
      <w:r>
        <w:rPr>
          <w:spacing w:val="-1"/>
        </w:rPr>
        <w:t>al</w:t>
      </w:r>
      <w:r>
        <w:rPr>
          <w:spacing w:val="1"/>
        </w:rPr>
        <w:t>o</w:t>
      </w:r>
      <w:r>
        <w:t>ng</w:t>
      </w:r>
      <w:r>
        <w:rPr>
          <w:spacing w:val="-8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7"/>
        </w:rPr>
        <w:t xml:space="preserve"> </w:t>
      </w:r>
      <w:r>
        <w:t>sa</w:t>
      </w:r>
      <w:r>
        <w:rPr>
          <w:spacing w:val="4"/>
        </w:rPr>
        <w:t>m</w:t>
      </w:r>
      <w:r>
        <w:t>e</w:t>
      </w:r>
      <w:r>
        <w:rPr>
          <w:spacing w:val="-8"/>
        </w:rPr>
        <w:t xml:space="preserve"> </w:t>
      </w:r>
      <w:r>
        <w:rPr>
          <w:spacing w:val="1"/>
        </w:rPr>
        <w:t>f</w:t>
      </w:r>
      <w:r>
        <w:t>a</w:t>
      </w:r>
      <w:r>
        <w:rPr>
          <w:spacing w:val="-1"/>
        </w:rPr>
        <w:t>ul</w:t>
      </w:r>
      <w:r>
        <w:t>t.</w:t>
      </w:r>
    </w:p>
    <w:p w:rsidR="00390CA3" w:rsidRDefault="00390CA3">
      <w:pPr>
        <w:spacing w:before="7" w:line="110" w:lineRule="exact"/>
        <w:rPr>
          <w:sz w:val="11"/>
          <w:szCs w:val="11"/>
        </w:rPr>
      </w:pPr>
    </w:p>
    <w:p w:rsidR="00390CA3" w:rsidRDefault="00BD6A69">
      <w:pPr>
        <w:pStyle w:val="BodyText"/>
        <w:tabs>
          <w:tab w:val="left" w:pos="2298"/>
        </w:tabs>
      </w:pPr>
      <w:r>
        <w:rPr>
          <w:rFonts w:cs="Arial"/>
          <w:b/>
          <w:bCs/>
          <w:spacing w:val="-6"/>
        </w:rPr>
        <w:t>A</w:t>
      </w:r>
      <w:r>
        <w:rPr>
          <w:rFonts w:cs="Arial"/>
          <w:b/>
          <w:bCs/>
          <w:spacing w:val="2"/>
        </w:rPr>
        <w:t>m</w:t>
      </w:r>
      <w:r>
        <w:rPr>
          <w:rFonts w:cs="Arial"/>
          <w:b/>
          <w:bCs/>
        </w:rPr>
        <w:t>p</w:t>
      </w:r>
      <w:r>
        <w:rPr>
          <w:rFonts w:cs="Arial"/>
          <w:b/>
          <w:bCs/>
          <w:spacing w:val="2"/>
        </w:rPr>
        <w:t>l</w:t>
      </w:r>
      <w:r>
        <w:rPr>
          <w:rFonts w:cs="Arial"/>
          <w:b/>
          <w:bCs/>
        </w:rPr>
        <w:t>itude</w:t>
      </w:r>
      <w:r>
        <w:rPr>
          <w:rFonts w:cs="Arial"/>
          <w:b/>
          <w:bCs/>
        </w:rPr>
        <w:tab/>
      </w:r>
      <w:r>
        <w:rPr>
          <w:spacing w:val="3"/>
        </w:rPr>
        <w:t>T</w:t>
      </w:r>
      <w:r>
        <w:t>he</w:t>
      </w:r>
      <w:r>
        <w:rPr>
          <w:spacing w:val="-6"/>
        </w:rPr>
        <w:t xml:space="preserve"> </w:t>
      </w:r>
      <w:r>
        <w:t>a</w:t>
      </w:r>
      <w:r>
        <w:rPr>
          <w:spacing w:val="3"/>
        </w:rPr>
        <w:t>m</w:t>
      </w:r>
      <w:r>
        <w:t>o</w:t>
      </w:r>
      <w:r>
        <w:rPr>
          <w:spacing w:val="-1"/>
        </w:rPr>
        <w:t>u</w:t>
      </w:r>
      <w:r>
        <w:t>nt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ch</w:t>
      </w:r>
      <w:r>
        <w:rPr>
          <w:spacing w:val="-1"/>
        </w:rPr>
        <w:t>a</w:t>
      </w:r>
      <w:r>
        <w:t>n</w:t>
      </w:r>
      <w:r>
        <w:rPr>
          <w:spacing w:val="-1"/>
        </w:rPr>
        <w:t>g</w:t>
      </w:r>
      <w:r>
        <w:t>e</w:t>
      </w:r>
      <w:r>
        <w:rPr>
          <w:spacing w:val="-5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1"/>
        </w:rPr>
        <w:t>t</w:t>
      </w:r>
      <w:r>
        <w:t>ween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</w:t>
      </w:r>
      <w:r>
        <w:rPr>
          <w:spacing w:val="-1"/>
        </w:rPr>
        <w:t>e</w:t>
      </w:r>
      <w:r>
        <w:t>ak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4"/>
        </w:rPr>
        <w:t xml:space="preserve"> </w:t>
      </w:r>
      <w:r>
        <w:t>tro</w:t>
      </w:r>
      <w:r>
        <w:rPr>
          <w:spacing w:val="-1"/>
        </w:rPr>
        <w:t>u</w:t>
      </w:r>
      <w:r>
        <w:rPr>
          <w:spacing w:val="1"/>
        </w:rPr>
        <w:t>g</w:t>
      </w:r>
      <w:r>
        <w:t>h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wave.</w:t>
      </w:r>
    </w:p>
    <w:p w:rsidR="00390CA3" w:rsidRDefault="00390CA3">
      <w:pPr>
        <w:spacing w:before="1" w:line="130" w:lineRule="exact"/>
        <w:rPr>
          <w:sz w:val="13"/>
          <w:szCs w:val="13"/>
        </w:rPr>
      </w:pPr>
    </w:p>
    <w:p w:rsidR="00390CA3" w:rsidRDefault="00BD6A69">
      <w:pPr>
        <w:pStyle w:val="BodyText"/>
        <w:tabs>
          <w:tab w:val="left" w:pos="2298"/>
        </w:tabs>
      </w:pPr>
      <w:r>
        <w:rPr>
          <w:rFonts w:cs="Arial"/>
          <w:b/>
          <w:bCs/>
        </w:rPr>
        <w:t>Bedrock</w:t>
      </w:r>
      <w:r>
        <w:rPr>
          <w:rFonts w:cs="Arial"/>
          <w:b/>
          <w:bCs/>
        </w:rPr>
        <w:tab/>
      </w:r>
      <w:r>
        <w:rPr>
          <w:spacing w:val="3"/>
        </w:rPr>
        <w:t>T</w:t>
      </w:r>
      <w:r>
        <w:t>he</w:t>
      </w:r>
      <w:r>
        <w:rPr>
          <w:spacing w:val="-8"/>
        </w:rPr>
        <w:t xml:space="preserve"> </w:t>
      </w:r>
      <w:r>
        <w:t>so</w:t>
      </w:r>
      <w:r>
        <w:rPr>
          <w:spacing w:val="-2"/>
        </w:rPr>
        <w:t>l</w:t>
      </w:r>
      <w:r>
        <w:rPr>
          <w:spacing w:val="-1"/>
        </w:rPr>
        <w:t>i</w:t>
      </w:r>
      <w:r>
        <w:t>d</w:t>
      </w:r>
      <w:r>
        <w:rPr>
          <w:spacing w:val="-7"/>
        </w:rPr>
        <w:t xml:space="preserve"> </w:t>
      </w:r>
      <w:r>
        <w:t>ro</w:t>
      </w:r>
      <w:r>
        <w:rPr>
          <w:spacing w:val="1"/>
        </w:rPr>
        <w:t>c</w:t>
      </w:r>
      <w:r>
        <w:t>k</w:t>
      </w:r>
      <w:r>
        <w:rPr>
          <w:spacing w:val="-3"/>
        </w:rPr>
        <w:t xml:space="preserve"> </w:t>
      </w:r>
      <w:r>
        <w:t>b</w:t>
      </w:r>
      <w:r>
        <w:rPr>
          <w:spacing w:val="-1"/>
        </w:rPr>
        <w:t>u</w:t>
      </w:r>
      <w:r>
        <w:t>r</w:t>
      </w:r>
      <w:r>
        <w:rPr>
          <w:spacing w:val="-1"/>
        </w:rPr>
        <w:t>i</w:t>
      </w:r>
      <w:r>
        <w:rPr>
          <w:spacing w:val="1"/>
        </w:rPr>
        <w:t>e</w:t>
      </w:r>
      <w:r>
        <w:t>d</w:t>
      </w:r>
      <w:r>
        <w:rPr>
          <w:spacing w:val="-8"/>
        </w:rPr>
        <w:t xml:space="preserve"> </w:t>
      </w:r>
      <w:r>
        <w:rPr>
          <w:spacing w:val="-1"/>
        </w:rPr>
        <w:t>b</w:t>
      </w:r>
      <w:r>
        <w:rPr>
          <w:spacing w:val="1"/>
        </w:rPr>
        <w:t>e</w:t>
      </w:r>
      <w:r>
        <w:t>n</w:t>
      </w:r>
      <w:r>
        <w:rPr>
          <w:spacing w:val="1"/>
        </w:rPr>
        <w:t>e</w:t>
      </w:r>
      <w:r>
        <w:t>ath</w:t>
      </w:r>
      <w:r>
        <w:rPr>
          <w:spacing w:val="-7"/>
        </w:rPr>
        <w:t xml:space="preserve"> </w:t>
      </w:r>
      <w:r>
        <w:t>re</w:t>
      </w:r>
      <w:r>
        <w:rPr>
          <w:spacing w:val="1"/>
        </w:rPr>
        <w:t>g</w:t>
      </w:r>
      <w:r>
        <w:t>ol</w:t>
      </w:r>
      <w:r>
        <w:rPr>
          <w:spacing w:val="-1"/>
        </w:rPr>
        <w:t>i</w:t>
      </w:r>
      <w:r>
        <w:t>th.</w:t>
      </w:r>
    </w:p>
    <w:p w:rsidR="00390CA3" w:rsidRDefault="00390CA3">
      <w:pPr>
        <w:spacing w:line="130" w:lineRule="exact"/>
        <w:rPr>
          <w:sz w:val="13"/>
          <w:szCs w:val="13"/>
        </w:rPr>
      </w:pPr>
    </w:p>
    <w:p w:rsidR="00390CA3" w:rsidRDefault="00BD6A69">
      <w:pPr>
        <w:pStyle w:val="BodyText"/>
        <w:tabs>
          <w:tab w:val="left" w:pos="2298"/>
        </w:tabs>
        <w:spacing w:line="251" w:lineRule="auto"/>
        <w:ind w:left="2298" w:right="426" w:hanging="2160"/>
      </w:pPr>
      <w:r>
        <w:rPr>
          <w:rFonts w:cs="Arial"/>
          <w:b/>
          <w:bCs/>
          <w:spacing w:val="-1"/>
        </w:rPr>
        <w:t>E</w:t>
      </w:r>
      <w:r>
        <w:rPr>
          <w:rFonts w:cs="Arial"/>
          <w:b/>
          <w:bCs/>
        </w:rPr>
        <w:t>a</w:t>
      </w:r>
      <w:r>
        <w:rPr>
          <w:rFonts w:cs="Arial"/>
          <w:b/>
          <w:bCs/>
          <w:spacing w:val="-1"/>
        </w:rPr>
        <w:t>r</w:t>
      </w:r>
      <w:r>
        <w:rPr>
          <w:rFonts w:cs="Arial"/>
          <w:b/>
          <w:bCs/>
        </w:rPr>
        <w:t>thqu</w:t>
      </w:r>
      <w:r>
        <w:rPr>
          <w:rFonts w:cs="Arial"/>
          <w:b/>
          <w:bCs/>
          <w:spacing w:val="1"/>
        </w:rPr>
        <w:t>a</w:t>
      </w:r>
      <w:r>
        <w:rPr>
          <w:rFonts w:cs="Arial"/>
          <w:b/>
          <w:bCs/>
        </w:rPr>
        <w:t>ke</w:t>
      </w:r>
      <w:r>
        <w:rPr>
          <w:rFonts w:cs="Arial"/>
          <w:b/>
          <w:bCs/>
          <w:spacing w:val="-4"/>
        </w:rPr>
        <w:t xml:space="preserve"> </w:t>
      </w:r>
      <w:r>
        <w:rPr>
          <w:rFonts w:cs="Arial"/>
          <w:b/>
          <w:bCs/>
        </w:rPr>
        <w:t>s</w:t>
      </w:r>
      <w:r>
        <w:rPr>
          <w:rFonts w:cs="Arial"/>
          <w:b/>
          <w:bCs/>
          <w:spacing w:val="2"/>
        </w:rPr>
        <w:t>w</w:t>
      </w:r>
      <w:r>
        <w:rPr>
          <w:rFonts w:cs="Arial"/>
          <w:b/>
          <w:bCs/>
        </w:rPr>
        <w:t>a</w:t>
      </w:r>
      <w:r>
        <w:rPr>
          <w:rFonts w:cs="Arial"/>
          <w:b/>
          <w:bCs/>
          <w:spacing w:val="-1"/>
        </w:rPr>
        <w:t>r</w:t>
      </w:r>
      <w:r>
        <w:rPr>
          <w:rFonts w:cs="Arial"/>
          <w:b/>
          <w:bCs/>
        </w:rPr>
        <w:t>m</w:t>
      </w:r>
      <w:r>
        <w:rPr>
          <w:rFonts w:cs="Arial"/>
          <w:b/>
          <w:bCs/>
        </w:rPr>
        <w:tab/>
      </w:r>
      <w:r>
        <w:t>A</w:t>
      </w:r>
      <w:r>
        <w:rPr>
          <w:spacing w:val="-5"/>
        </w:rPr>
        <w:t xml:space="preserve"> </w:t>
      </w:r>
      <w:r>
        <w:t>seri</w:t>
      </w:r>
      <w:r>
        <w:rPr>
          <w:spacing w:val="-1"/>
        </w:rPr>
        <w:t>e</w:t>
      </w:r>
      <w:r>
        <w:t>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e</w:t>
      </w:r>
      <w:r>
        <w:rPr>
          <w:spacing w:val="-1"/>
        </w:rPr>
        <w:t>a</w:t>
      </w:r>
      <w:r>
        <w:t>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es</w:t>
      </w:r>
      <w:r>
        <w:rPr>
          <w:spacing w:val="-4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2"/>
        </w:rPr>
        <w:t>l</w:t>
      </w:r>
      <w:r>
        <w:t>oc</w:t>
      </w:r>
      <w:r>
        <w:rPr>
          <w:spacing w:val="1"/>
        </w:rPr>
        <w:t>a</w:t>
      </w:r>
      <w:r>
        <w:rPr>
          <w:spacing w:val="-1"/>
        </w:rPr>
        <w:t>li</w:t>
      </w:r>
      <w:r>
        <w:rPr>
          <w:spacing w:val="1"/>
        </w:rPr>
        <w:t>se</w:t>
      </w:r>
      <w:r>
        <w:t>d</w:t>
      </w:r>
      <w:r>
        <w:rPr>
          <w:spacing w:val="-5"/>
        </w:rPr>
        <w:t xml:space="preserve"> </w:t>
      </w:r>
      <w:r>
        <w:rPr>
          <w:spacing w:val="-1"/>
        </w:rPr>
        <w:t>a</w:t>
      </w:r>
      <w:r>
        <w:t>r</w:t>
      </w:r>
      <w:r>
        <w:rPr>
          <w:spacing w:val="1"/>
        </w:rPr>
        <w:t>e</w:t>
      </w:r>
      <w:r>
        <w:t>a</w:t>
      </w:r>
      <w:r>
        <w:rPr>
          <w:spacing w:val="-4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h</w:t>
      </w:r>
      <w:r>
        <w:rPr>
          <w:spacing w:val="-1"/>
        </w:rPr>
        <w:t>i</w:t>
      </w:r>
      <w:r>
        <w:rPr>
          <w:spacing w:val="1"/>
        </w:rPr>
        <w:t>c</w:t>
      </w:r>
      <w:r>
        <w:t>h</w:t>
      </w:r>
      <w:r>
        <w:rPr>
          <w:spacing w:val="-5"/>
        </w:rPr>
        <w:t xml:space="preserve"> </w:t>
      </w:r>
      <w:r>
        <w:rPr>
          <w:spacing w:val="3"/>
        </w:rPr>
        <w:t>m</w:t>
      </w:r>
      <w:r>
        <w:rPr>
          <w:spacing w:val="1"/>
        </w:rPr>
        <w:t>a</w:t>
      </w:r>
      <w:r>
        <w:t>y</w:t>
      </w:r>
      <w:r>
        <w:rPr>
          <w:spacing w:val="-6"/>
        </w:rPr>
        <w:t xml:space="preserve"> </w:t>
      </w:r>
      <w:r>
        <w:rPr>
          <w:spacing w:val="-2"/>
        </w:rPr>
        <w:t>l</w:t>
      </w:r>
      <w:r>
        <w:t>ast</w:t>
      </w:r>
      <w:r>
        <w:rPr>
          <w:spacing w:val="-5"/>
        </w:rPr>
        <w:t xml:space="preserve"> </w:t>
      </w:r>
      <w:r>
        <w:rPr>
          <w:spacing w:val="1"/>
        </w:rPr>
        <w:t>f</w:t>
      </w:r>
      <w:r>
        <w:t>or</w:t>
      </w:r>
      <w:r>
        <w:rPr>
          <w:spacing w:val="-5"/>
        </w:rPr>
        <w:t xml:space="preserve"> </w:t>
      </w:r>
      <w:r>
        <w:t>d</w:t>
      </w:r>
      <w:r>
        <w:rPr>
          <w:spacing w:val="4"/>
        </w:rPr>
        <w:t>a</w:t>
      </w:r>
      <w:r>
        <w:rPr>
          <w:spacing w:val="-7"/>
        </w:rPr>
        <w:t>y</w:t>
      </w:r>
      <w:r>
        <w:t>s</w:t>
      </w:r>
      <w:r>
        <w:rPr>
          <w:spacing w:val="-1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rPr>
          <w:spacing w:val="2"/>
        </w:rPr>
        <w:t>e</w:t>
      </w:r>
      <w:r>
        <w:rPr>
          <w:spacing w:val="-2"/>
        </w:rPr>
        <w:t>v</w:t>
      </w:r>
      <w:r>
        <w:rPr>
          <w:spacing w:val="1"/>
        </w:rPr>
        <w:t>e</w:t>
      </w:r>
      <w:r>
        <w:t>n</w:t>
      </w:r>
      <w:r>
        <w:rPr>
          <w:w w:val="99"/>
        </w:rPr>
        <w:t xml:space="preserve"> </w:t>
      </w:r>
      <w:r>
        <w:rPr>
          <w:spacing w:val="4"/>
        </w:rPr>
        <w:t>m</w:t>
      </w:r>
      <w:r>
        <w:t>o</w:t>
      </w:r>
      <w:r>
        <w:rPr>
          <w:spacing w:val="-1"/>
        </w:rPr>
        <w:t>n</w:t>
      </w:r>
      <w:r>
        <w:t>ths.</w:t>
      </w:r>
      <w:r>
        <w:rPr>
          <w:spacing w:val="-7"/>
        </w:rPr>
        <w:t xml:space="preserve"> </w:t>
      </w:r>
      <w:r>
        <w:t>No</w:t>
      </w:r>
      <w:r>
        <w:rPr>
          <w:spacing w:val="-1"/>
        </w:rPr>
        <w:t>n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5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e</w:t>
      </w:r>
      <w:r>
        <w:t>ar</w:t>
      </w:r>
      <w:r>
        <w:rPr>
          <w:spacing w:val="2"/>
        </w:rPr>
        <w:t>t</w:t>
      </w:r>
      <w:r>
        <w:t>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es</w:t>
      </w:r>
      <w:r>
        <w:rPr>
          <w:spacing w:val="-5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n</w:t>
      </w:r>
      <w:r>
        <w:rPr>
          <w:spacing w:val="-1"/>
        </w:rPr>
        <w:t>o</w:t>
      </w:r>
      <w:r>
        <w:rPr>
          <w:spacing w:val="2"/>
        </w:rPr>
        <w:t>t</w:t>
      </w:r>
      <w:r>
        <w:rPr>
          <w:spacing w:val="-1"/>
        </w:rPr>
        <w:t>i</w:t>
      </w:r>
      <w:r>
        <w:rPr>
          <w:spacing w:val="1"/>
        </w:rPr>
        <w:t>c</w:t>
      </w:r>
      <w:r>
        <w:t>e</w:t>
      </w:r>
      <w:r>
        <w:rPr>
          <w:spacing w:val="-1"/>
        </w:rPr>
        <w:t>a</w:t>
      </w:r>
      <w:r>
        <w:rPr>
          <w:spacing w:val="1"/>
        </w:rPr>
        <w:t>bl</w:t>
      </w:r>
      <w:r>
        <w:t>y</w:t>
      </w:r>
      <w:r>
        <w:rPr>
          <w:spacing w:val="-7"/>
        </w:rPr>
        <w:t xml:space="preserve"> </w:t>
      </w:r>
      <w:r>
        <w:rPr>
          <w:spacing w:val="-1"/>
        </w:rPr>
        <w:t>l</w:t>
      </w:r>
      <w:r>
        <w:t>a</w:t>
      </w:r>
      <w:r>
        <w:rPr>
          <w:spacing w:val="2"/>
        </w:rPr>
        <w:t>r</w:t>
      </w:r>
      <w:r>
        <w:t>g</w:t>
      </w:r>
      <w:r>
        <w:rPr>
          <w:spacing w:val="-1"/>
        </w:rPr>
        <w:t>e</w:t>
      </w:r>
      <w:r>
        <w:t>r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an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4"/>
        </w:rPr>
        <w:t xml:space="preserve"> </w:t>
      </w:r>
      <w:r>
        <w:t>o</w:t>
      </w:r>
      <w:r>
        <w:rPr>
          <w:spacing w:val="-1"/>
        </w:rPr>
        <w:t>t</w:t>
      </w:r>
      <w:r>
        <w:rPr>
          <w:spacing w:val="1"/>
        </w:rPr>
        <w:t>h</w:t>
      </w:r>
      <w:r>
        <w:t>er</w:t>
      </w:r>
      <w:r>
        <w:rPr>
          <w:spacing w:val="1"/>
        </w:rPr>
        <w:t>s</w:t>
      </w:r>
      <w:r>
        <w:t>,</w:t>
      </w:r>
      <w:r>
        <w:rPr>
          <w:spacing w:val="-7"/>
        </w:rPr>
        <w:t xml:space="preserve"> </w:t>
      </w:r>
      <w:r>
        <w:t>so</w:t>
      </w:r>
      <w:r>
        <w:rPr>
          <w:w w:val="99"/>
        </w:rPr>
        <w:t xml:space="preserve"> </w:t>
      </w:r>
      <w:r>
        <w:t>th</w:t>
      </w:r>
      <w:r>
        <w:rPr>
          <w:spacing w:val="-1"/>
        </w:rPr>
        <w:t>e</w:t>
      </w:r>
      <w:r>
        <w:t>re</w:t>
      </w:r>
      <w:r>
        <w:rPr>
          <w:spacing w:val="-6"/>
        </w:rPr>
        <w:t xml:space="preserve"> </w:t>
      </w:r>
      <w:r>
        <w:rPr>
          <w:spacing w:val="-1"/>
        </w:rPr>
        <w:t>i</w:t>
      </w:r>
      <w:r>
        <w:t>s</w:t>
      </w:r>
      <w:r>
        <w:rPr>
          <w:spacing w:val="-6"/>
        </w:rPr>
        <w:t xml:space="preserve"> </w:t>
      </w:r>
      <w:r>
        <w:t>no</w:t>
      </w:r>
      <w:r>
        <w:rPr>
          <w:spacing w:val="-7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2"/>
        </w:rPr>
        <w:t>i</w:t>
      </w:r>
      <w:r>
        <w:t>nsh</w:t>
      </w:r>
      <w:r>
        <w:rPr>
          <w:spacing w:val="-1"/>
        </w:rPr>
        <w:t>o</w:t>
      </w:r>
      <w:r>
        <w:rPr>
          <w:spacing w:val="1"/>
        </w:rPr>
        <w:t>c</w:t>
      </w:r>
      <w:r>
        <w:t>k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at</w:t>
      </w:r>
      <w:r>
        <w:rPr>
          <w:spacing w:val="-5"/>
        </w:rPr>
        <w:t xml:space="preserve"> </w:t>
      </w:r>
      <w:r>
        <w:t>d</w:t>
      </w:r>
      <w:r>
        <w:rPr>
          <w:spacing w:val="-2"/>
        </w:rPr>
        <w:t>i</w:t>
      </w:r>
      <w:r>
        <w:rPr>
          <w:spacing w:val="1"/>
        </w:rPr>
        <w:t>s</w:t>
      </w:r>
      <w:r>
        <w:t>t</w:t>
      </w:r>
      <w:r>
        <w:rPr>
          <w:spacing w:val="1"/>
        </w:rPr>
        <w:t>i</w:t>
      </w:r>
      <w:r>
        <w:t>n</w:t>
      </w:r>
      <w:r>
        <w:rPr>
          <w:spacing w:val="-1"/>
        </w:rPr>
        <w:t>g</w:t>
      </w:r>
      <w:r>
        <w:rPr>
          <w:spacing w:val="1"/>
        </w:rPr>
        <w:t>u</w:t>
      </w:r>
      <w:r>
        <w:rPr>
          <w:spacing w:val="-1"/>
        </w:rPr>
        <w:t>i</w:t>
      </w:r>
      <w:r>
        <w:rPr>
          <w:spacing w:val="1"/>
        </w:rPr>
        <w:t>s</w:t>
      </w:r>
      <w:r>
        <w:t>h</w:t>
      </w:r>
      <w:r>
        <w:rPr>
          <w:spacing w:val="-1"/>
        </w:rPr>
        <w:t>e</w:t>
      </w:r>
      <w:r>
        <w:t>s</w:t>
      </w:r>
      <w:r>
        <w:rPr>
          <w:spacing w:val="-7"/>
        </w:rPr>
        <w:t xml:space="preserve"> </w:t>
      </w:r>
      <w:r>
        <w:rPr>
          <w:spacing w:val="3"/>
        </w:rPr>
        <w:t>s</w:t>
      </w:r>
      <w:r>
        <w:rPr>
          <w:spacing w:val="-3"/>
        </w:rPr>
        <w:t>w</w:t>
      </w:r>
      <w:r>
        <w:t>ar</w:t>
      </w:r>
      <w:r>
        <w:rPr>
          <w:spacing w:val="4"/>
        </w:rPr>
        <w:t>m</w:t>
      </w:r>
      <w:r>
        <w:t>s</w:t>
      </w:r>
      <w:r>
        <w:rPr>
          <w:spacing w:val="-7"/>
        </w:rPr>
        <w:t xml:space="preserve"> </w:t>
      </w:r>
      <w:r>
        <w:rPr>
          <w:spacing w:val="2"/>
        </w:rPr>
        <w:t>f</w:t>
      </w:r>
      <w:r>
        <w:t>r</w:t>
      </w:r>
      <w:r>
        <w:rPr>
          <w:spacing w:val="-3"/>
        </w:rPr>
        <w:t>o</w:t>
      </w:r>
      <w:r>
        <w:t>m</w:t>
      </w:r>
      <w:r>
        <w:rPr>
          <w:spacing w:val="-6"/>
        </w:rPr>
        <w:t xml:space="preserve"> </w:t>
      </w:r>
      <w:r>
        <w:rPr>
          <w:spacing w:val="2"/>
        </w:rPr>
        <w:t>f</w:t>
      </w:r>
      <w:r>
        <w:t>ore</w:t>
      </w:r>
      <w:r>
        <w:rPr>
          <w:spacing w:val="1"/>
        </w:rPr>
        <w:t>s</w:t>
      </w:r>
      <w:r>
        <w:t>h</w:t>
      </w:r>
      <w:r>
        <w:rPr>
          <w:spacing w:val="-1"/>
        </w:rPr>
        <w:t>o</w:t>
      </w:r>
      <w:r>
        <w:rPr>
          <w:spacing w:val="-2"/>
        </w:rPr>
        <w:t>c</w:t>
      </w:r>
      <w:r>
        <w:t>k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w w:val="99"/>
        </w:rPr>
        <w:t xml:space="preserve"> </w:t>
      </w:r>
      <w:r>
        <w:t>a</w:t>
      </w:r>
      <w:r>
        <w:rPr>
          <w:spacing w:val="1"/>
        </w:rPr>
        <w:t>f</w:t>
      </w:r>
      <w:r>
        <w:t>ter</w:t>
      </w:r>
      <w:r>
        <w:rPr>
          <w:spacing w:val="1"/>
        </w:rPr>
        <w:t>s</w:t>
      </w:r>
      <w:r>
        <w:t>h</w:t>
      </w:r>
      <w:r>
        <w:rPr>
          <w:spacing w:val="-1"/>
        </w:rPr>
        <w:t>o</w:t>
      </w:r>
      <w:r>
        <w:rPr>
          <w:spacing w:val="-2"/>
        </w:rPr>
        <w:t>c</w:t>
      </w:r>
      <w:r>
        <w:t>k</w:t>
      </w:r>
      <w:r>
        <w:rPr>
          <w:spacing w:val="-17"/>
        </w:rPr>
        <w:t xml:space="preserve"> </w:t>
      </w:r>
      <w:r>
        <w:t>se</w:t>
      </w:r>
      <w:r>
        <w:rPr>
          <w:spacing w:val="-1"/>
        </w:rPr>
        <w:t>q</w:t>
      </w:r>
      <w:r>
        <w:t>u</w:t>
      </w:r>
      <w:r>
        <w:rPr>
          <w:spacing w:val="-1"/>
        </w:rPr>
        <w:t>e</w:t>
      </w:r>
      <w:r>
        <w:t>nces.</w:t>
      </w:r>
    </w:p>
    <w:p w:rsidR="00390CA3" w:rsidRDefault="00390CA3">
      <w:pPr>
        <w:spacing w:before="7" w:line="110" w:lineRule="exact"/>
        <w:rPr>
          <w:sz w:val="11"/>
          <w:szCs w:val="11"/>
        </w:rPr>
      </w:pPr>
    </w:p>
    <w:p w:rsidR="00390CA3" w:rsidRDefault="00BD6A69">
      <w:pPr>
        <w:pStyle w:val="BodyText"/>
        <w:tabs>
          <w:tab w:val="left" w:pos="2298"/>
        </w:tabs>
        <w:rPr>
          <w:rFonts w:cs="Arial"/>
        </w:rPr>
      </w:pPr>
      <w:r>
        <w:rPr>
          <w:rFonts w:cs="Arial"/>
          <w:b/>
          <w:bCs/>
          <w:spacing w:val="-1"/>
        </w:rPr>
        <w:t>E</w:t>
      </w:r>
      <w:r>
        <w:rPr>
          <w:rFonts w:cs="Arial"/>
          <w:b/>
          <w:bCs/>
        </w:rPr>
        <w:t>pic</w:t>
      </w:r>
      <w:r>
        <w:rPr>
          <w:rFonts w:cs="Arial"/>
          <w:b/>
          <w:bCs/>
          <w:spacing w:val="-1"/>
        </w:rPr>
        <w:t>e</w:t>
      </w:r>
      <w:r>
        <w:rPr>
          <w:rFonts w:cs="Arial"/>
          <w:b/>
          <w:bCs/>
        </w:rPr>
        <w:t>nt</w:t>
      </w:r>
      <w:r>
        <w:rPr>
          <w:rFonts w:cs="Arial"/>
          <w:b/>
          <w:bCs/>
          <w:spacing w:val="1"/>
        </w:rPr>
        <w:t>r</w:t>
      </w:r>
      <w:r>
        <w:rPr>
          <w:rFonts w:cs="Arial"/>
          <w:b/>
          <w:bCs/>
        </w:rPr>
        <w:t>e</w:t>
      </w:r>
      <w:r>
        <w:rPr>
          <w:rFonts w:cs="Arial"/>
          <w:b/>
          <w:bCs/>
        </w:rPr>
        <w:tab/>
      </w:r>
      <w:r>
        <w:rPr>
          <w:spacing w:val="3"/>
        </w:rPr>
        <w:t>T</w:t>
      </w:r>
      <w:r>
        <w:t>he</w:t>
      </w:r>
      <w:r>
        <w:rPr>
          <w:spacing w:val="-7"/>
        </w:rPr>
        <w:t xml:space="preserve"> </w:t>
      </w:r>
      <w:r>
        <w:t>p</w:t>
      </w:r>
      <w:r>
        <w:rPr>
          <w:spacing w:val="-1"/>
        </w:rPr>
        <w:t>o</w:t>
      </w:r>
      <w:r>
        <w:rPr>
          <w:rFonts w:cs="Arial"/>
          <w:spacing w:val="-1"/>
        </w:rPr>
        <w:t>i</w:t>
      </w:r>
      <w:r>
        <w:rPr>
          <w:rFonts w:cs="Arial"/>
        </w:rPr>
        <w:t>nt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on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the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e</w:t>
      </w:r>
      <w:r>
        <w:rPr>
          <w:rFonts w:cs="Arial"/>
          <w:spacing w:val="-1"/>
        </w:rPr>
        <w:t>a</w:t>
      </w:r>
      <w:r>
        <w:rPr>
          <w:rFonts w:cs="Arial"/>
        </w:rPr>
        <w:t>rt</w:t>
      </w:r>
      <w:r>
        <w:rPr>
          <w:rFonts w:cs="Arial"/>
          <w:spacing w:val="1"/>
        </w:rPr>
        <w:t>h</w:t>
      </w:r>
      <w:r>
        <w:rPr>
          <w:rFonts w:cs="Arial"/>
          <w:spacing w:val="-1"/>
        </w:rPr>
        <w:t>’</w:t>
      </w:r>
      <w:r>
        <w:rPr>
          <w:rFonts w:cs="Arial"/>
        </w:rPr>
        <w:t>s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su</w:t>
      </w:r>
      <w:r>
        <w:rPr>
          <w:rFonts w:cs="Arial"/>
          <w:spacing w:val="2"/>
        </w:rPr>
        <w:t>rf</w:t>
      </w:r>
      <w:r>
        <w:rPr>
          <w:rFonts w:cs="Arial"/>
        </w:rPr>
        <w:t>ace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-1"/>
        </w:rPr>
        <w:t>t</w:t>
      </w:r>
      <w:r>
        <w:rPr>
          <w:rFonts w:cs="Arial"/>
        </w:rPr>
        <w:t>h</w:t>
      </w:r>
      <w:r>
        <w:rPr>
          <w:rFonts w:cs="Arial"/>
          <w:spacing w:val="-1"/>
        </w:rPr>
        <w:t>a</w:t>
      </w:r>
      <w:r>
        <w:rPr>
          <w:rFonts w:cs="Arial"/>
        </w:rPr>
        <w:t>t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-2"/>
        </w:rPr>
        <w:t>i</w:t>
      </w:r>
      <w:r>
        <w:rPr>
          <w:rFonts w:cs="Arial"/>
        </w:rPr>
        <w:t>s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d</w:t>
      </w:r>
      <w:r>
        <w:rPr>
          <w:rFonts w:cs="Arial"/>
          <w:spacing w:val="-2"/>
        </w:rPr>
        <w:t>i</w:t>
      </w:r>
      <w:r>
        <w:rPr>
          <w:rFonts w:cs="Arial"/>
        </w:rPr>
        <w:t>rect</w:t>
      </w:r>
      <w:r>
        <w:rPr>
          <w:rFonts w:cs="Arial"/>
          <w:spacing w:val="3"/>
        </w:rPr>
        <w:t>l</w:t>
      </w:r>
      <w:r>
        <w:rPr>
          <w:rFonts w:cs="Arial"/>
        </w:rPr>
        <w:t>y</w:t>
      </w:r>
      <w:r>
        <w:rPr>
          <w:rFonts w:cs="Arial"/>
          <w:spacing w:val="-7"/>
        </w:rPr>
        <w:t xml:space="preserve"> </w:t>
      </w:r>
      <w:r>
        <w:rPr>
          <w:rFonts w:cs="Arial"/>
        </w:rPr>
        <w:t>a</w:t>
      </w:r>
      <w:r>
        <w:rPr>
          <w:rFonts w:cs="Arial"/>
          <w:spacing w:val="-1"/>
        </w:rPr>
        <w:t>b</w:t>
      </w:r>
      <w:r>
        <w:rPr>
          <w:rFonts w:cs="Arial"/>
          <w:spacing w:val="1"/>
        </w:rPr>
        <w:t>o</w:t>
      </w:r>
      <w:r>
        <w:rPr>
          <w:rFonts w:cs="Arial"/>
          <w:spacing w:val="-2"/>
        </w:rPr>
        <w:t>v</w:t>
      </w:r>
      <w:r>
        <w:rPr>
          <w:rFonts w:cs="Arial"/>
        </w:rPr>
        <w:t>e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1"/>
        </w:rPr>
        <w:t>t</w:t>
      </w:r>
      <w:r>
        <w:rPr>
          <w:rFonts w:cs="Arial"/>
        </w:rPr>
        <w:t>he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1"/>
        </w:rPr>
        <w:t>e</w:t>
      </w:r>
      <w:r>
        <w:rPr>
          <w:rFonts w:cs="Arial"/>
        </w:rPr>
        <w:t>arth</w:t>
      </w:r>
      <w:r>
        <w:rPr>
          <w:rFonts w:cs="Arial"/>
          <w:spacing w:val="1"/>
        </w:rPr>
        <w:t>q</w:t>
      </w:r>
      <w:r>
        <w:rPr>
          <w:rFonts w:cs="Arial"/>
        </w:rPr>
        <w:t>u</w:t>
      </w:r>
      <w:r>
        <w:rPr>
          <w:rFonts w:cs="Arial"/>
          <w:spacing w:val="-1"/>
        </w:rPr>
        <w:t>a</w:t>
      </w:r>
      <w:r>
        <w:rPr>
          <w:rFonts w:cs="Arial"/>
          <w:spacing w:val="3"/>
        </w:rPr>
        <w:t>k</w:t>
      </w:r>
      <w:r>
        <w:rPr>
          <w:rFonts w:cs="Arial"/>
        </w:rPr>
        <w:t>e</w:t>
      </w:r>
      <w:r>
        <w:rPr>
          <w:rFonts w:cs="Arial"/>
          <w:spacing w:val="-2"/>
        </w:rPr>
        <w:t>’</w:t>
      </w:r>
      <w:r>
        <w:rPr>
          <w:rFonts w:cs="Arial"/>
        </w:rPr>
        <w:t>s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1"/>
        </w:rPr>
        <w:t>f</w:t>
      </w:r>
      <w:r>
        <w:rPr>
          <w:rFonts w:cs="Arial"/>
        </w:rPr>
        <w:t>ocus.</w:t>
      </w:r>
    </w:p>
    <w:p w:rsidR="00390CA3" w:rsidRDefault="00390CA3">
      <w:pPr>
        <w:spacing w:line="130" w:lineRule="exact"/>
        <w:rPr>
          <w:sz w:val="13"/>
          <w:szCs w:val="13"/>
        </w:rPr>
      </w:pPr>
    </w:p>
    <w:p w:rsidR="00390CA3" w:rsidRDefault="00BD6A69">
      <w:pPr>
        <w:pStyle w:val="BodyText"/>
        <w:tabs>
          <w:tab w:val="left" w:pos="2298"/>
        </w:tabs>
        <w:spacing w:line="252" w:lineRule="auto"/>
        <w:ind w:left="2298" w:right="884" w:hanging="2160"/>
      </w:pPr>
      <w:r>
        <w:rPr>
          <w:rFonts w:cs="Arial"/>
          <w:b/>
          <w:bCs/>
        </w:rPr>
        <w:t>Fault</w:t>
      </w:r>
      <w:r>
        <w:rPr>
          <w:rFonts w:cs="Arial"/>
          <w:b/>
          <w:bCs/>
        </w:rPr>
        <w:tab/>
      </w:r>
      <w:r>
        <w:t>A</w:t>
      </w:r>
      <w:r>
        <w:rPr>
          <w:spacing w:val="-5"/>
        </w:rPr>
        <w:t xml:space="preserve"> </w:t>
      </w:r>
      <w:r>
        <w:t>crack</w:t>
      </w:r>
      <w:r>
        <w:rPr>
          <w:spacing w:val="-1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rPr>
          <w:spacing w:val="2"/>
        </w:rPr>
        <w:t>f</w:t>
      </w:r>
      <w:r>
        <w:t>racture</w:t>
      </w:r>
      <w:r>
        <w:rPr>
          <w:spacing w:val="-5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-3"/>
        </w:rPr>
        <w:t xml:space="preserve"> </w:t>
      </w:r>
      <w:r>
        <w:t>wh</w:t>
      </w:r>
      <w:r>
        <w:rPr>
          <w:spacing w:val="-2"/>
        </w:rPr>
        <w:t>i</w:t>
      </w:r>
      <w:r>
        <w:rPr>
          <w:spacing w:val="1"/>
        </w:rPr>
        <w:t>c</w:t>
      </w:r>
      <w:r>
        <w:t>h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4"/>
        </w:rPr>
        <w:t xml:space="preserve"> </w:t>
      </w:r>
      <w:r>
        <w:t>ro</w:t>
      </w:r>
      <w:r>
        <w:rPr>
          <w:spacing w:val="1"/>
        </w:rPr>
        <w:t>c</w:t>
      </w:r>
      <w:r>
        <w:rPr>
          <w:spacing w:val="3"/>
        </w:rPr>
        <w:t>k</w:t>
      </w:r>
      <w:r>
        <w:t>s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e</w:t>
      </w:r>
      <w:r>
        <w:rPr>
          <w:spacing w:val="-2"/>
        </w:rPr>
        <w:t>i</w:t>
      </w:r>
      <w:r>
        <w:rPr>
          <w:spacing w:val="2"/>
        </w:rPr>
        <w:t>t</w:t>
      </w:r>
      <w:r>
        <w:t>h</w:t>
      </w:r>
      <w:r>
        <w:rPr>
          <w:spacing w:val="-1"/>
        </w:rPr>
        <w:t>e</w:t>
      </w:r>
      <w:r>
        <w:t>r</w:t>
      </w:r>
      <w:r>
        <w:rPr>
          <w:spacing w:val="-4"/>
        </w:rPr>
        <w:t xml:space="preserve"> </w:t>
      </w:r>
      <w:r>
        <w:t>s</w:t>
      </w:r>
      <w:r>
        <w:rPr>
          <w:spacing w:val="-1"/>
        </w:rPr>
        <w:t>i</w:t>
      </w:r>
      <w:r>
        <w:rPr>
          <w:spacing w:val="1"/>
        </w:rPr>
        <w:t>d</w:t>
      </w:r>
      <w:r>
        <w:t>e</w:t>
      </w:r>
      <w:r>
        <w:rPr>
          <w:spacing w:val="-5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1"/>
        </w:rPr>
        <w:t>f</w:t>
      </w:r>
      <w:r>
        <w:t>racture</w:t>
      </w:r>
      <w:r>
        <w:rPr>
          <w:spacing w:val="-4"/>
        </w:rPr>
        <w:t xml:space="preserve"> </w:t>
      </w:r>
      <w:r>
        <w:t>are</w:t>
      </w:r>
      <w:r>
        <w:rPr>
          <w:w w:val="99"/>
        </w:rPr>
        <w:t xml:space="preserve"> </w:t>
      </w:r>
      <w:r>
        <w:t>d</w:t>
      </w:r>
      <w:r>
        <w:rPr>
          <w:spacing w:val="-2"/>
        </w:rPr>
        <w:t>i</w:t>
      </w:r>
      <w:r>
        <w:rPr>
          <w:spacing w:val="1"/>
        </w:rPr>
        <w:t>s</w:t>
      </w:r>
      <w:r>
        <w:t>placed</w:t>
      </w:r>
      <w:r>
        <w:rPr>
          <w:spacing w:val="-8"/>
        </w:rPr>
        <w:t xml:space="preserve"> </w:t>
      </w:r>
      <w:r>
        <w:t>r</w:t>
      </w:r>
      <w:r>
        <w:rPr>
          <w:spacing w:val="1"/>
        </w:rPr>
        <w:t>e</w:t>
      </w:r>
      <w:r>
        <w:rPr>
          <w:spacing w:val="-1"/>
        </w:rPr>
        <w:t>l</w:t>
      </w:r>
      <w:r>
        <w:t>a</w:t>
      </w:r>
      <w:r>
        <w:rPr>
          <w:spacing w:val="1"/>
        </w:rPr>
        <w:t>ti</w:t>
      </w:r>
      <w:r>
        <w:rPr>
          <w:spacing w:val="-2"/>
        </w:rPr>
        <w:t>v</w:t>
      </w:r>
      <w:r>
        <w:t>e</w:t>
      </w:r>
      <w:r>
        <w:rPr>
          <w:spacing w:val="-7"/>
        </w:rPr>
        <w:t xml:space="preserve"> </w:t>
      </w:r>
      <w:r>
        <w:rPr>
          <w:spacing w:val="1"/>
        </w:rPr>
        <w:t>t</w:t>
      </w:r>
      <w:r>
        <w:t>o</w:t>
      </w:r>
      <w:r>
        <w:rPr>
          <w:spacing w:val="-8"/>
        </w:rPr>
        <w:t xml:space="preserve"> </w:t>
      </w:r>
      <w:r>
        <w:rPr>
          <w:spacing w:val="-1"/>
        </w:rPr>
        <w:t>e</w:t>
      </w:r>
      <w:r>
        <w:t>ach</w:t>
      </w:r>
      <w:r>
        <w:rPr>
          <w:spacing w:val="-5"/>
        </w:rPr>
        <w:t xml:space="preserve"> </w:t>
      </w:r>
      <w:r>
        <w:rPr>
          <w:spacing w:val="1"/>
        </w:rPr>
        <w:t>o</w:t>
      </w:r>
      <w:r>
        <w:t>th</w:t>
      </w:r>
      <w:r>
        <w:rPr>
          <w:spacing w:val="-1"/>
        </w:rPr>
        <w:t>e</w:t>
      </w:r>
      <w:r>
        <w:t>r.</w:t>
      </w:r>
    </w:p>
    <w:p w:rsidR="00390CA3" w:rsidRDefault="00390CA3">
      <w:pPr>
        <w:spacing w:before="6" w:line="110" w:lineRule="exact"/>
        <w:rPr>
          <w:sz w:val="11"/>
          <w:szCs w:val="11"/>
        </w:rPr>
      </w:pPr>
    </w:p>
    <w:p w:rsidR="00390CA3" w:rsidRDefault="00BD6A69">
      <w:pPr>
        <w:pStyle w:val="BodyText"/>
        <w:tabs>
          <w:tab w:val="left" w:pos="2298"/>
        </w:tabs>
        <w:spacing w:line="252" w:lineRule="auto"/>
        <w:ind w:left="2298" w:right="645" w:hanging="2160"/>
      </w:pPr>
      <w:r>
        <w:rPr>
          <w:rFonts w:cs="Arial"/>
          <w:b/>
          <w:bCs/>
        </w:rPr>
        <w:t>Focus</w:t>
      </w:r>
      <w:r>
        <w:rPr>
          <w:rFonts w:cs="Arial"/>
          <w:b/>
          <w:bCs/>
        </w:rPr>
        <w:tab/>
      </w:r>
      <w:r>
        <w:rPr>
          <w:spacing w:val="3"/>
        </w:rPr>
        <w:t>T</w:t>
      </w:r>
      <w:r>
        <w:t>he</w:t>
      </w:r>
      <w:r>
        <w:rPr>
          <w:spacing w:val="-5"/>
        </w:rPr>
        <w:t xml:space="preserve"> </w:t>
      </w:r>
      <w:r>
        <w:t>p</w:t>
      </w:r>
      <w:r>
        <w:rPr>
          <w:spacing w:val="-1"/>
        </w:rPr>
        <w:t>oi</w:t>
      </w:r>
      <w:r>
        <w:t>nt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1"/>
        </w:rPr>
        <w:t>f</w:t>
      </w:r>
      <w:r>
        <w:t>a</w:t>
      </w:r>
      <w:r>
        <w:rPr>
          <w:spacing w:val="1"/>
        </w:rPr>
        <w:t>u</w:t>
      </w:r>
      <w:r>
        <w:rPr>
          <w:spacing w:val="-1"/>
        </w:rPr>
        <w:t>l</w:t>
      </w:r>
      <w:r>
        <w:t>t</w:t>
      </w:r>
      <w:r>
        <w:rPr>
          <w:spacing w:val="-4"/>
        </w:rPr>
        <w:t xml:space="preserve"> </w:t>
      </w:r>
      <w:r>
        <w:t>p</w:t>
      </w:r>
      <w:r>
        <w:rPr>
          <w:spacing w:val="-2"/>
        </w:rPr>
        <w:t>l</w:t>
      </w:r>
      <w:r>
        <w:rPr>
          <w:spacing w:val="1"/>
        </w:rPr>
        <w:t>a</w:t>
      </w:r>
      <w:r>
        <w:t>ne</w:t>
      </w:r>
      <w:r>
        <w:rPr>
          <w:spacing w:val="-3"/>
        </w:rPr>
        <w:t xml:space="preserve"> </w:t>
      </w:r>
      <w:r>
        <w:t>wh</w:t>
      </w:r>
      <w:r>
        <w:rPr>
          <w:spacing w:val="-1"/>
        </w:rPr>
        <w:t>e</w:t>
      </w:r>
      <w:r>
        <w:t>re</w:t>
      </w:r>
      <w:r>
        <w:rPr>
          <w:spacing w:val="-5"/>
        </w:rPr>
        <w:t xml:space="preserve"> </w:t>
      </w:r>
      <w:r>
        <w:t>r</w:t>
      </w:r>
      <w:r>
        <w:rPr>
          <w:spacing w:val="2"/>
        </w:rPr>
        <w:t>u</w:t>
      </w:r>
      <w:r>
        <w:t>pt</w:t>
      </w:r>
      <w:r>
        <w:rPr>
          <w:spacing w:val="-1"/>
        </w:rPr>
        <w:t>u</w:t>
      </w:r>
      <w:r>
        <w:t>re</w:t>
      </w:r>
      <w:r>
        <w:rPr>
          <w:spacing w:val="-3"/>
        </w:rPr>
        <w:t xml:space="preserve"> </w:t>
      </w:r>
      <w:r>
        <w:t>b</w:t>
      </w:r>
      <w:r>
        <w:rPr>
          <w:spacing w:val="1"/>
        </w:rPr>
        <w:t>e</w:t>
      </w:r>
      <w:r>
        <w:t>g</w:t>
      </w:r>
      <w:r>
        <w:rPr>
          <w:spacing w:val="-1"/>
        </w:rPr>
        <w:t>a</w:t>
      </w:r>
      <w:r>
        <w:t>n.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rPr>
          <w:spacing w:val="-1"/>
        </w:rPr>
        <w:t>i</w:t>
      </w:r>
      <w:r>
        <w:t>s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>l</w:t>
      </w:r>
      <w:r>
        <w:rPr>
          <w:spacing w:val="1"/>
        </w:rPr>
        <w:t>s</w:t>
      </w:r>
      <w:r>
        <w:t>o</w:t>
      </w:r>
      <w:r>
        <w:rPr>
          <w:spacing w:val="-5"/>
        </w:rPr>
        <w:t xml:space="preserve"> </w:t>
      </w:r>
      <w:r>
        <w:rPr>
          <w:spacing w:val="7"/>
        </w:rPr>
        <w:t>k</w:t>
      </w:r>
      <w:r>
        <w:t>n</w:t>
      </w:r>
      <w:r>
        <w:rPr>
          <w:spacing w:val="1"/>
        </w:rPr>
        <w:t>o</w:t>
      </w:r>
      <w:r>
        <w:rPr>
          <w:spacing w:val="-3"/>
        </w:rPr>
        <w:t>w</w:t>
      </w:r>
      <w:r>
        <w:t>n</w:t>
      </w:r>
      <w:r>
        <w:rPr>
          <w:spacing w:val="-5"/>
        </w:rPr>
        <w:t xml:space="preserve"> </w:t>
      </w:r>
      <w:r>
        <w:rPr>
          <w:spacing w:val="-1"/>
        </w:rPr>
        <w:t>a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t</w:t>
      </w:r>
      <w:r>
        <w:t>he</w:t>
      </w:r>
      <w:r>
        <w:rPr>
          <w:w w:val="99"/>
        </w:rPr>
        <w:t xml:space="preserve"> </w:t>
      </w:r>
      <w:r>
        <w:rPr>
          <w:spacing w:val="1"/>
        </w:rPr>
        <w:t>h</w:t>
      </w:r>
      <w:r>
        <w:rPr>
          <w:spacing w:val="-5"/>
        </w:rPr>
        <w:t>y</w:t>
      </w:r>
      <w:r>
        <w:rPr>
          <w:spacing w:val="1"/>
        </w:rPr>
        <w:t>p</w:t>
      </w:r>
      <w:r>
        <w:t>oce</w:t>
      </w:r>
      <w:r>
        <w:rPr>
          <w:spacing w:val="-1"/>
        </w:rPr>
        <w:t>n</w:t>
      </w:r>
      <w:r>
        <w:t>tre.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t>h</w:t>
      </w:r>
      <w:r>
        <w:rPr>
          <w:spacing w:val="-2"/>
        </w:rPr>
        <w:t>i</w:t>
      </w:r>
      <w:r>
        <w:t>s</w:t>
      </w:r>
      <w:r>
        <w:rPr>
          <w:spacing w:val="-6"/>
        </w:rPr>
        <w:t xml:space="preserve"> </w:t>
      </w:r>
      <w:r>
        <w:t>p</w:t>
      </w:r>
      <w:r>
        <w:rPr>
          <w:spacing w:val="-1"/>
        </w:rPr>
        <w:t>o</w:t>
      </w:r>
      <w:r>
        <w:rPr>
          <w:spacing w:val="1"/>
        </w:rPr>
        <w:t>i</w:t>
      </w:r>
      <w:r>
        <w:t>nt</w:t>
      </w:r>
      <w:r>
        <w:rPr>
          <w:spacing w:val="-5"/>
        </w:rPr>
        <w:t xml:space="preserve"> </w:t>
      </w:r>
      <w:r>
        <w:rPr>
          <w:spacing w:val="-1"/>
        </w:rPr>
        <w:t>i</w:t>
      </w:r>
      <w:r>
        <w:t>s</w:t>
      </w:r>
      <w:r>
        <w:rPr>
          <w:spacing w:val="-6"/>
        </w:rPr>
        <w:t xml:space="preserve"> </w:t>
      </w:r>
      <w:r>
        <w:t>d</w:t>
      </w:r>
      <w:r>
        <w:rPr>
          <w:spacing w:val="1"/>
        </w:rPr>
        <w:t>e</w:t>
      </w:r>
      <w:r>
        <w:rPr>
          <w:spacing w:val="2"/>
        </w:rPr>
        <w:t>f</w:t>
      </w:r>
      <w:r>
        <w:rPr>
          <w:spacing w:val="-1"/>
        </w:rPr>
        <w:t>i</w:t>
      </w:r>
      <w:r>
        <w:t>n</w:t>
      </w:r>
      <w:r>
        <w:rPr>
          <w:spacing w:val="-1"/>
        </w:rPr>
        <w:t>e</w:t>
      </w:r>
      <w:r>
        <w:t>d</w:t>
      </w:r>
      <w:r>
        <w:rPr>
          <w:spacing w:val="-6"/>
        </w:rPr>
        <w:t xml:space="preserve"> </w:t>
      </w:r>
      <w:r>
        <w:rPr>
          <w:spacing w:val="3"/>
        </w:rPr>
        <w:t>b</w:t>
      </w:r>
      <w:r>
        <w:t>y</w:t>
      </w:r>
      <w:r>
        <w:rPr>
          <w:spacing w:val="-8"/>
        </w:rPr>
        <w:t xml:space="preserve"> </w:t>
      </w:r>
      <w:r>
        <w:rPr>
          <w:spacing w:val="-1"/>
        </w:rPr>
        <w:t>l</w:t>
      </w:r>
      <w:r>
        <w:t>a</w:t>
      </w:r>
      <w:r>
        <w:rPr>
          <w:spacing w:val="1"/>
        </w:rPr>
        <w:t>t</w:t>
      </w:r>
      <w:r>
        <w:rPr>
          <w:spacing w:val="-1"/>
        </w:rPr>
        <w:t>i</w:t>
      </w:r>
      <w:r>
        <w:t>tu</w:t>
      </w:r>
      <w:r>
        <w:rPr>
          <w:spacing w:val="1"/>
        </w:rPr>
        <w:t>d</w:t>
      </w:r>
      <w:r>
        <w:t>e,</w:t>
      </w:r>
      <w:r>
        <w:rPr>
          <w:spacing w:val="-5"/>
        </w:rPr>
        <w:t xml:space="preserve"> </w:t>
      </w:r>
      <w:r>
        <w:rPr>
          <w:spacing w:val="-1"/>
        </w:rPr>
        <w:t>l</w:t>
      </w:r>
      <w:r>
        <w:t>o</w:t>
      </w:r>
      <w:r>
        <w:rPr>
          <w:spacing w:val="1"/>
        </w:rPr>
        <w:t>n</w:t>
      </w:r>
      <w:r>
        <w:t>g</w:t>
      </w:r>
      <w:r>
        <w:rPr>
          <w:spacing w:val="-2"/>
        </w:rPr>
        <w:t>i</w:t>
      </w:r>
      <w:r>
        <w:rPr>
          <w:spacing w:val="2"/>
        </w:rPr>
        <w:t>t</w:t>
      </w:r>
      <w:r>
        <w:t>u</w:t>
      </w:r>
      <w:r>
        <w:rPr>
          <w:spacing w:val="-1"/>
        </w:rPr>
        <w:t>d</w:t>
      </w:r>
      <w:r>
        <w:rPr>
          <w:spacing w:val="1"/>
        </w:rPr>
        <w:t>e</w:t>
      </w:r>
      <w:r>
        <w:t>,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5"/>
        </w:rPr>
        <w:t xml:space="preserve"> </w:t>
      </w:r>
      <w:r>
        <w:t>d</w:t>
      </w:r>
      <w:r>
        <w:rPr>
          <w:spacing w:val="-1"/>
        </w:rPr>
        <w:t>e</w:t>
      </w:r>
      <w:r>
        <w:t>p</w:t>
      </w:r>
      <w:r>
        <w:rPr>
          <w:spacing w:val="1"/>
        </w:rPr>
        <w:t>t</w:t>
      </w:r>
      <w:r>
        <w:t>h.</w:t>
      </w:r>
    </w:p>
    <w:p w:rsidR="00390CA3" w:rsidRDefault="00390CA3">
      <w:pPr>
        <w:spacing w:before="6" w:line="110" w:lineRule="exact"/>
        <w:rPr>
          <w:sz w:val="11"/>
          <w:szCs w:val="11"/>
        </w:rPr>
      </w:pPr>
    </w:p>
    <w:p w:rsidR="00390CA3" w:rsidRDefault="00BD6A69">
      <w:pPr>
        <w:pStyle w:val="BodyText"/>
        <w:tabs>
          <w:tab w:val="left" w:pos="2298"/>
        </w:tabs>
        <w:spacing w:line="252" w:lineRule="auto"/>
        <w:ind w:left="2298" w:right="322" w:hanging="2160"/>
      </w:pPr>
      <w:r>
        <w:rPr>
          <w:rFonts w:cs="Arial"/>
          <w:b/>
          <w:bCs/>
        </w:rPr>
        <w:t>Fo</w:t>
      </w:r>
      <w:r>
        <w:rPr>
          <w:rFonts w:cs="Arial"/>
          <w:b/>
          <w:bCs/>
          <w:spacing w:val="-1"/>
        </w:rPr>
        <w:t>r</w:t>
      </w:r>
      <w:r>
        <w:rPr>
          <w:rFonts w:cs="Arial"/>
          <w:b/>
          <w:bCs/>
        </w:rPr>
        <w:t>e</w:t>
      </w:r>
      <w:r>
        <w:rPr>
          <w:rFonts w:cs="Arial"/>
          <w:b/>
          <w:bCs/>
          <w:spacing w:val="-1"/>
        </w:rPr>
        <w:t>s</w:t>
      </w:r>
      <w:r>
        <w:rPr>
          <w:rFonts w:cs="Arial"/>
          <w:b/>
          <w:bCs/>
        </w:rPr>
        <w:t>hoc</w:t>
      </w:r>
      <w:r>
        <w:rPr>
          <w:rFonts w:cs="Arial"/>
          <w:b/>
          <w:bCs/>
          <w:spacing w:val="1"/>
        </w:rPr>
        <w:t>k</w:t>
      </w:r>
      <w:r>
        <w:rPr>
          <w:rFonts w:cs="Arial"/>
          <w:b/>
          <w:bCs/>
        </w:rPr>
        <w:t>s</w:t>
      </w:r>
      <w:r>
        <w:rPr>
          <w:rFonts w:cs="Arial"/>
          <w:b/>
          <w:bCs/>
        </w:rPr>
        <w:tab/>
      </w:r>
      <w:r>
        <w:rPr>
          <w:spacing w:val="-1"/>
        </w:rPr>
        <w:t>S</w:t>
      </w:r>
      <w:r>
        <w:rPr>
          <w:spacing w:val="4"/>
        </w:rPr>
        <w:t>m</w:t>
      </w:r>
      <w:r>
        <w:t>a</w:t>
      </w:r>
      <w:r>
        <w:rPr>
          <w:spacing w:val="-2"/>
        </w:rPr>
        <w:t>l</w:t>
      </w:r>
      <w:r>
        <w:rPr>
          <w:spacing w:val="-1"/>
        </w:rPr>
        <w:t>l</w:t>
      </w:r>
      <w:r>
        <w:t>er</w:t>
      </w:r>
      <w:r>
        <w:rPr>
          <w:spacing w:val="-6"/>
        </w:rPr>
        <w:t xml:space="preserve"> </w:t>
      </w:r>
      <w:r>
        <w:t>ear</w:t>
      </w:r>
      <w:r>
        <w:rPr>
          <w:spacing w:val="2"/>
        </w:rPr>
        <w:t>t</w:t>
      </w:r>
      <w:r>
        <w:t>h</w:t>
      </w:r>
      <w:r>
        <w:rPr>
          <w:spacing w:val="-1"/>
        </w:rPr>
        <w:t>q</w:t>
      </w:r>
      <w:r>
        <w:rPr>
          <w:spacing w:val="1"/>
        </w:rPr>
        <w:t>u</w:t>
      </w:r>
      <w:r>
        <w:t>a</w:t>
      </w:r>
      <w:r>
        <w:rPr>
          <w:spacing w:val="3"/>
        </w:rPr>
        <w:t>k</w:t>
      </w:r>
      <w:r>
        <w:t>es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at</w:t>
      </w:r>
      <w:r>
        <w:rPr>
          <w:spacing w:val="-6"/>
        </w:rPr>
        <w:t xml:space="preserve"> </w:t>
      </w:r>
      <w:r>
        <w:rPr>
          <w:spacing w:val="1"/>
        </w:rPr>
        <w:t>p</w:t>
      </w:r>
      <w:r>
        <w:t>rece</w:t>
      </w:r>
      <w:r>
        <w:rPr>
          <w:spacing w:val="-1"/>
        </w:rPr>
        <w:t>d</w:t>
      </w:r>
      <w:r>
        <w:t>e</w:t>
      </w:r>
      <w:r>
        <w:rPr>
          <w:spacing w:val="-6"/>
        </w:rPr>
        <w:t xml:space="preserve"> </w:t>
      </w:r>
      <w:r>
        <w:rPr>
          <w:spacing w:val="3"/>
        </w:rPr>
        <w:t>b</w:t>
      </w:r>
      <w:r>
        <w:t>y</w:t>
      </w:r>
      <w:r>
        <w:rPr>
          <w:spacing w:val="-9"/>
        </w:rPr>
        <w:t xml:space="preserve"> </w:t>
      </w:r>
      <w:r>
        <w:rPr>
          <w:spacing w:val="1"/>
        </w:rPr>
        <w:t>u</w:t>
      </w:r>
      <w:r>
        <w:t>p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o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5"/>
        </w:rPr>
        <w:t>y</w:t>
      </w:r>
      <w:r>
        <w:rPr>
          <w:spacing w:val="1"/>
        </w:rPr>
        <w:t>e</w:t>
      </w:r>
      <w:r>
        <w:t>ar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1"/>
        </w:rPr>
        <w:t>l</w:t>
      </w:r>
      <w:r>
        <w:t>a</w:t>
      </w:r>
      <w:r>
        <w:rPr>
          <w:spacing w:val="2"/>
        </w:rPr>
        <w:t>r</w:t>
      </w:r>
      <w:r>
        <w:t>g</w:t>
      </w:r>
      <w:r>
        <w:rPr>
          <w:spacing w:val="-1"/>
        </w:rPr>
        <w:t>e</w:t>
      </w:r>
      <w:r>
        <w:t>r</w:t>
      </w:r>
      <w:r>
        <w:rPr>
          <w:spacing w:val="-5"/>
        </w:rPr>
        <w:t xml:space="preserve"> </w:t>
      </w:r>
      <w:r>
        <w:t>e</w:t>
      </w:r>
      <w:r>
        <w:rPr>
          <w:spacing w:val="-1"/>
        </w:rPr>
        <w:t>a</w:t>
      </w:r>
      <w:r>
        <w:t>r</w:t>
      </w:r>
      <w:r>
        <w:rPr>
          <w:spacing w:val="2"/>
        </w:rPr>
        <w:t>t</w:t>
      </w:r>
      <w:r>
        <w:t>h</w:t>
      </w:r>
      <w:r>
        <w:rPr>
          <w:spacing w:val="-1"/>
        </w:rPr>
        <w:t>q</w:t>
      </w:r>
      <w:r>
        <w:rPr>
          <w:spacing w:val="1"/>
        </w:rPr>
        <w:t>u</w:t>
      </w:r>
      <w:r>
        <w:t>a</w:t>
      </w:r>
      <w:r>
        <w:rPr>
          <w:spacing w:val="3"/>
        </w:rPr>
        <w:t>k</w:t>
      </w:r>
      <w:r>
        <w:t>e.</w:t>
      </w:r>
      <w:r>
        <w:rPr>
          <w:spacing w:val="-6"/>
        </w:rPr>
        <w:t xml:space="preserve"> </w:t>
      </w:r>
      <w:r>
        <w:rPr>
          <w:spacing w:val="3"/>
        </w:rPr>
        <w:t>T</w:t>
      </w:r>
      <w:r>
        <w:t>h</w:t>
      </w:r>
      <w:r>
        <w:rPr>
          <w:spacing w:val="1"/>
        </w:rPr>
        <w:t>e</w:t>
      </w:r>
      <w:r>
        <w:t>y</w:t>
      </w:r>
      <w:r>
        <w:rPr>
          <w:w w:val="99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rPr>
          <w:spacing w:val="1"/>
        </w:rPr>
        <w:t>c</w:t>
      </w:r>
      <w:r>
        <w:t>a</w:t>
      </w:r>
      <w:r>
        <w:rPr>
          <w:spacing w:val="-1"/>
        </w:rPr>
        <w:t>u</w:t>
      </w:r>
      <w:r>
        <w:rPr>
          <w:spacing w:val="1"/>
        </w:rPr>
        <w:t>s</w:t>
      </w:r>
      <w:r>
        <w:t>ed</w:t>
      </w:r>
      <w:r>
        <w:rPr>
          <w:spacing w:val="-5"/>
        </w:rPr>
        <w:t xml:space="preserve"> </w:t>
      </w:r>
      <w:r>
        <w:rPr>
          <w:spacing w:val="4"/>
        </w:rPr>
        <w:t>b</w:t>
      </w:r>
      <w:r>
        <w:t>y</w:t>
      </w:r>
      <w:r>
        <w:rPr>
          <w:spacing w:val="-8"/>
        </w:rPr>
        <w:t xml:space="preserve"> </w:t>
      </w:r>
      <w:r>
        <w:rPr>
          <w:spacing w:val="4"/>
        </w:rPr>
        <w:t>m</w:t>
      </w:r>
      <w:r>
        <w:rPr>
          <w:spacing w:val="-1"/>
        </w:rPr>
        <w:t>i</w:t>
      </w:r>
      <w:r>
        <w:t>n</w:t>
      </w:r>
      <w:r>
        <w:rPr>
          <w:spacing w:val="-1"/>
        </w:rPr>
        <w:t>o</w:t>
      </w:r>
      <w:r>
        <w:t>r</w:t>
      </w:r>
      <w:r>
        <w:rPr>
          <w:spacing w:val="-5"/>
        </w:rPr>
        <w:t xml:space="preserve"> </w:t>
      </w:r>
      <w:r>
        <w:rPr>
          <w:spacing w:val="1"/>
        </w:rPr>
        <w:t>f</w:t>
      </w:r>
      <w:r>
        <w:t>ractu</w:t>
      </w:r>
      <w:r>
        <w:rPr>
          <w:spacing w:val="-2"/>
        </w:rPr>
        <w:t>r</w:t>
      </w:r>
      <w:r>
        <w:rPr>
          <w:spacing w:val="-1"/>
        </w:rPr>
        <w:t>i</w:t>
      </w:r>
      <w:r>
        <w:t>ng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ro</w:t>
      </w:r>
      <w:r>
        <w:rPr>
          <w:spacing w:val="-2"/>
        </w:rPr>
        <w:t>c</w:t>
      </w:r>
      <w:r>
        <w:rPr>
          <w:spacing w:val="3"/>
        </w:rPr>
        <w:t>k</w:t>
      </w:r>
      <w:r>
        <w:t>s</w:t>
      </w:r>
      <w:r>
        <w:rPr>
          <w:spacing w:val="-5"/>
        </w:rPr>
        <w:t xml:space="preserve"> </w:t>
      </w:r>
      <w:r>
        <w:t>u</w:t>
      </w:r>
      <w:r>
        <w:rPr>
          <w:spacing w:val="-1"/>
        </w:rPr>
        <w:t>n</w:t>
      </w:r>
      <w:r>
        <w:t>d</w:t>
      </w:r>
      <w:r>
        <w:rPr>
          <w:spacing w:val="-1"/>
        </w:rPr>
        <w:t>e</w:t>
      </w:r>
      <w:r>
        <w:t>r</w:t>
      </w:r>
      <w:r>
        <w:rPr>
          <w:spacing w:val="-5"/>
        </w:rPr>
        <w:t xml:space="preserve"> </w:t>
      </w:r>
      <w:r>
        <w:t>stress</w:t>
      </w:r>
      <w:r>
        <w:rPr>
          <w:spacing w:val="-4"/>
        </w:rPr>
        <w:t xml:space="preserve"> </w:t>
      </w:r>
      <w:r>
        <w:t>pr</w:t>
      </w:r>
      <w:r>
        <w:rPr>
          <w:spacing w:val="-1"/>
        </w:rPr>
        <w:t>i</w:t>
      </w:r>
      <w:r>
        <w:t>or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1"/>
        </w:rPr>
        <w:t>l</w:t>
      </w:r>
      <w:r>
        <w:t>ar</w:t>
      </w:r>
      <w:r>
        <w:rPr>
          <w:spacing w:val="2"/>
        </w:rPr>
        <w:t>g</w:t>
      </w:r>
      <w:r>
        <w:t>est</w:t>
      </w:r>
      <w:r>
        <w:rPr>
          <w:w w:val="99"/>
        </w:rPr>
        <w:t xml:space="preserve"> </w:t>
      </w:r>
      <w:r>
        <w:t>e</w:t>
      </w:r>
      <w:r>
        <w:rPr>
          <w:spacing w:val="-1"/>
        </w:rPr>
        <w:t>a</w:t>
      </w:r>
      <w:r>
        <w:t>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8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5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8"/>
        </w:rPr>
        <w:t xml:space="preserve"> </w:t>
      </w:r>
      <w:r>
        <w:t>seri</w:t>
      </w:r>
      <w:r>
        <w:rPr>
          <w:spacing w:val="-1"/>
        </w:rPr>
        <w:t>e</w:t>
      </w:r>
      <w:r>
        <w:rPr>
          <w:spacing w:val="1"/>
        </w:rPr>
        <w:t>s</w:t>
      </w:r>
      <w:r>
        <w:t>,</w:t>
      </w:r>
      <w:r>
        <w:rPr>
          <w:spacing w:val="-7"/>
        </w:rPr>
        <w:t xml:space="preserve"> </w:t>
      </w:r>
      <w:r>
        <w:rPr>
          <w:spacing w:val="3"/>
        </w:rPr>
        <w:t>c</w:t>
      </w:r>
      <w:r>
        <w:t>a</w:t>
      </w:r>
      <w:r>
        <w:rPr>
          <w:spacing w:val="-2"/>
        </w:rPr>
        <w:t>l</w:t>
      </w:r>
      <w:r>
        <w:rPr>
          <w:spacing w:val="1"/>
        </w:rPr>
        <w:t>l</w:t>
      </w:r>
      <w:r>
        <w:t>ed</w:t>
      </w:r>
      <w:r>
        <w:rPr>
          <w:spacing w:val="-8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7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2"/>
        </w:rPr>
        <w:t>i</w:t>
      </w:r>
      <w:r>
        <w:t>nsh</w:t>
      </w:r>
      <w:r>
        <w:rPr>
          <w:spacing w:val="-1"/>
        </w:rPr>
        <w:t>o</w:t>
      </w:r>
      <w:r>
        <w:rPr>
          <w:spacing w:val="1"/>
        </w:rPr>
        <w:t>c</w:t>
      </w:r>
      <w:r>
        <w:rPr>
          <w:spacing w:val="3"/>
        </w:rPr>
        <w:t>k</w:t>
      </w:r>
      <w:r>
        <w:t>.</w:t>
      </w:r>
    </w:p>
    <w:p w:rsidR="00390CA3" w:rsidRDefault="00390CA3">
      <w:pPr>
        <w:spacing w:before="6" w:line="110" w:lineRule="exact"/>
        <w:rPr>
          <w:sz w:val="11"/>
          <w:szCs w:val="11"/>
        </w:rPr>
      </w:pPr>
    </w:p>
    <w:p w:rsidR="00390CA3" w:rsidRDefault="00BD6A69">
      <w:pPr>
        <w:ind w:left="138" w:right="15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b/>
          <w:bCs/>
          <w:sz w:val="20"/>
          <w:szCs w:val="20"/>
        </w:rPr>
        <w:t>In</w:t>
      </w:r>
      <w:r>
        <w:rPr>
          <w:rFonts w:ascii="Arial" w:eastAsia="Arial" w:hAnsi="Arial" w:cs="Arial"/>
          <w:b/>
          <w:bCs/>
          <w:spacing w:val="1"/>
          <w:sz w:val="20"/>
          <w:szCs w:val="20"/>
        </w:rPr>
        <w:t>t</w:t>
      </w:r>
      <w:r>
        <w:rPr>
          <w:rFonts w:ascii="Arial" w:eastAsia="Arial" w:hAnsi="Arial" w:cs="Arial"/>
          <w:b/>
          <w:bCs/>
          <w:sz w:val="20"/>
          <w:szCs w:val="20"/>
        </w:rPr>
        <w:t>e</w:t>
      </w:r>
      <w:r>
        <w:rPr>
          <w:rFonts w:ascii="Arial" w:eastAsia="Arial" w:hAnsi="Arial" w:cs="Arial"/>
          <w:b/>
          <w:bCs/>
          <w:spacing w:val="-1"/>
          <w:sz w:val="20"/>
          <w:szCs w:val="20"/>
        </w:rPr>
        <w:t>r</w:t>
      </w:r>
      <w:r>
        <w:rPr>
          <w:rFonts w:ascii="Arial" w:eastAsia="Arial" w:hAnsi="Arial" w:cs="Arial"/>
          <w:b/>
          <w:bCs/>
          <w:sz w:val="20"/>
          <w:szCs w:val="20"/>
        </w:rPr>
        <w:t>plate</w:t>
      </w:r>
      <w:r>
        <w:rPr>
          <w:rFonts w:ascii="Arial" w:eastAsia="Arial" w:hAnsi="Arial" w:cs="Arial"/>
          <w:b/>
          <w:bCs/>
          <w:spacing w:val="-7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bCs/>
          <w:sz w:val="20"/>
          <w:szCs w:val="20"/>
        </w:rPr>
        <w:t>e</w:t>
      </w:r>
      <w:r>
        <w:rPr>
          <w:rFonts w:ascii="Arial" w:eastAsia="Arial" w:hAnsi="Arial" w:cs="Arial"/>
          <w:b/>
          <w:bCs/>
          <w:spacing w:val="-1"/>
          <w:sz w:val="20"/>
          <w:szCs w:val="20"/>
        </w:rPr>
        <w:t>ar</w:t>
      </w:r>
      <w:r>
        <w:rPr>
          <w:rFonts w:ascii="Arial" w:eastAsia="Arial" w:hAnsi="Arial" w:cs="Arial"/>
          <w:b/>
          <w:bCs/>
          <w:sz w:val="20"/>
          <w:szCs w:val="20"/>
        </w:rPr>
        <w:t>thqu</w:t>
      </w:r>
      <w:r>
        <w:rPr>
          <w:rFonts w:ascii="Arial" w:eastAsia="Arial" w:hAnsi="Arial" w:cs="Arial"/>
          <w:b/>
          <w:bCs/>
          <w:spacing w:val="1"/>
          <w:sz w:val="20"/>
          <w:szCs w:val="20"/>
        </w:rPr>
        <w:t>a</w:t>
      </w:r>
      <w:r>
        <w:rPr>
          <w:rFonts w:ascii="Arial" w:eastAsia="Arial" w:hAnsi="Arial" w:cs="Arial"/>
          <w:b/>
          <w:bCs/>
          <w:sz w:val="20"/>
          <w:szCs w:val="20"/>
        </w:rPr>
        <w:t>k</w:t>
      </w:r>
      <w:r>
        <w:rPr>
          <w:rFonts w:ascii="Arial" w:eastAsia="Arial" w:hAnsi="Arial" w:cs="Arial"/>
          <w:b/>
          <w:bCs/>
          <w:spacing w:val="-1"/>
          <w:sz w:val="20"/>
          <w:szCs w:val="20"/>
        </w:rPr>
        <w:t>e</w:t>
      </w:r>
      <w:r>
        <w:rPr>
          <w:rFonts w:ascii="Arial" w:eastAsia="Arial" w:hAnsi="Arial" w:cs="Arial"/>
          <w:b/>
          <w:bCs/>
          <w:sz w:val="20"/>
          <w:szCs w:val="20"/>
        </w:rPr>
        <w:t>s</w:t>
      </w:r>
      <w:r>
        <w:rPr>
          <w:rFonts w:ascii="Arial" w:eastAsia="Arial" w:hAnsi="Arial" w:cs="Arial"/>
          <w:b/>
          <w:bCs/>
          <w:spacing w:val="-30"/>
          <w:sz w:val="20"/>
          <w:szCs w:val="20"/>
        </w:rPr>
        <w:t xml:space="preserve"> </w:t>
      </w:r>
      <w:r>
        <w:rPr>
          <w:rFonts w:ascii="Arial" w:eastAsia="Arial" w:hAnsi="Arial" w:cs="Arial"/>
          <w:spacing w:val="-1"/>
          <w:sz w:val="20"/>
          <w:szCs w:val="20"/>
        </w:rPr>
        <w:t>E</w:t>
      </w:r>
      <w:r>
        <w:rPr>
          <w:rFonts w:ascii="Arial" w:eastAsia="Arial" w:hAnsi="Arial" w:cs="Arial"/>
          <w:sz w:val="20"/>
          <w:szCs w:val="20"/>
        </w:rPr>
        <w:t>art</w:t>
      </w:r>
      <w:r>
        <w:rPr>
          <w:rFonts w:ascii="Arial" w:eastAsia="Arial" w:hAnsi="Arial" w:cs="Arial"/>
          <w:spacing w:val="2"/>
          <w:sz w:val="20"/>
          <w:szCs w:val="20"/>
        </w:rPr>
        <w:t>h</w:t>
      </w:r>
      <w:r>
        <w:rPr>
          <w:rFonts w:ascii="Arial" w:eastAsia="Arial" w:hAnsi="Arial" w:cs="Arial"/>
          <w:sz w:val="20"/>
          <w:szCs w:val="20"/>
        </w:rPr>
        <w:t>q</w:t>
      </w:r>
      <w:r>
        <w:rPr>
          <w:rFonts w:ascii="Arial" w:eastAsia="Arial" w:hAnsi="Arial" w:cs="Arial"/>
          <w:spacing w:val="-1"/>
          <w:sz w:val="20"/>
          <w:szCs w:val="20"/>
        </w:rPr>
        <w:t>u</w:t>
      </w:r>
      <w:r>
        <w:rPr>
          <w:rFonts w:ascii="Arial" w:eastAsia="Arial" w:hAnsi="Arial" w:cs="Arial"/>
          <w:sz w:val="20"/>
          <w:szCs w:val="20"/>
        </w:rPr>
        <w:t>a</w:t>
      </w:r>
      <w:r>
        <w:rPr>
          <w:rFonts w:ascii="Arial" w:eastAsia="Arial" w:hAnsi="Arial" w:cs="Arial"/>
          <w:spacing w:val="3"/>
          <w:sz w:val="20"/>
          <w:szCs w:val="20"/>
        </w:rPr>
        <w:t>k</w:t>
      </w:r>
      <w:r>
        <w:rPr>
          <w:rFonts w:ascii="Arial" w:eastAsia="Arial" w:hAnsi="Arial" w:cs="Arial"/>
          <w:sz w:val="20"/>
          <w:szCs w:val="20"/>
        </w:rPr>
        <w:t>es</w:t>
      </w:r>
      <w:r>
        <w:rPr>
          <w:rFonts w:ascii="Arial" w:eastAsia="Arial" w:hAnsi="Arial" w:cs="Arial"/>
          <w:spacing w:val="-7"/>
          <w:sz w:val="20"/>
          <w:szCs w:val="20"/>
        </w:rPr>
        <w:t xml:space="preserve"> </w:t>
      </w:r>
      <w:r>
        <w:rPr>
          <w:rFonts w:ascii="Arial" w:eastAsia="Arial" w:hAnsi="Arial" w:cs="Arial"/>
          <w:sz w:val="20"/>
          <w:szCs w:val="20"/>
        </w:rPr>
        <w:t>t</w:t>
      </w:r>
      <w:r>
        <w:rPr>
          <w:rFonts w:ascii="Arial" w:eastAsia="Arial" w:hAnsi="Arial" w:cs="Arial"/>
          <w:spacing w:val="-1"/>
          <w:sz w:val="20"/>
          <w:szCs w:val="20"/>
        </w:rPr>
        <w:t>h</w:t>
      </w:r>
      <w:r>
        <w:rPr>
          <w:rFonts w:ascii="Arial" w:eastAsia="Arial" w:hAnsi="Arial" w:cs="Arial"/>
          <w:sz w:val="20"/>
          <w:szCs w:val="20"/>
        </w:rPr>
        <w:t>at</w:t>
      </w:r>
      <w:r>
        <w:rPr>
          <w:rFonts w:ascii="Arial" w:eastAsia="Arial" w:hAnsi="Arial" w:cs="Arial"/>
          <w:spacing w:val="-6"/>
          <w:sz w:val="20"/>
          <w:szCs w:val="20"/>
        </w:rPr>
        <w:t xml:space="preserve"> </w:t>
      </w:r>
      <w:r>
        <w:rPr>
          <w:rFonts w:ascii="Arial" w:eastAsia="Arial" w:hAnsi="Arial" w:cs="Arial"/>
          <w:sz w:val="20"/>
          <w:szCs w:val="20"/>
        </w:rPr>
        <w:t>oc</w:t>
      </w:r>
      <w:r>
        <w:rPr>
          <w:rFonts w:ascii="Arial" w:eastAsia="Arial" w:hAnsi="Arial" w:cs="Arial"/>
          <w:spacing w:val="1"/>
          <w:sz w:val="20"/>
          <w:szCs w:val="20"/>
        </w:rPr>
        <w:t>c</w:t>
      </w:r>
      <w:r>
        <w:rPr>
          <w:rFonts w:ascii="Arial" w:eastAsia="Arial" w:hAnsi="Arial" w:cs="Arial"/>
          <w:sz w:val="20"/>
          <w:szCs w:val="20"/>
        </w:rPr>
        <w:t>ur</w:t>
      </w:r>
      <w:r>
        <w:rPr>
          <w:rFonts w:ascii="Arial" w:eastAsia="Arial" w:hAnsi="Arial" w:cs="Arial"/>
          <w:spacing w:val="-9"/>
          <w:sz w:val="20"/>
          <w:szCs w:val="20"/>
        </w:rPr>
        <w:t xml:space="preserve"> </w:t>
      </w:r>
      <w:r>
        <w:rPr>
          <w:rFonts w:ascii="Arial" w:eastAsia="Arial" w:hAnsi="Arial" w:cs="Arial"/>
          <w:sz w:val="20"/>
          <w:szCs w:val="20"/>
        </w:rPr>
        <w:t>a</w:t>
      </w:r>
      <w:r>
        <w:rPr>
          <w:rFonts w:ascii="Arial" w:eastAsia="Arial" w:hAnsi="Arial" w:cs="Arial"/>
          <w:spacing w:val="-1"/>
          <w:sz w:val="20"/>
          <w:szCs w:val="20"/>
        </w:rPr>
        <w:t>l</w:t>
      </w:r>
      <w:r>
        <w:rPr>
          <w:rFonts w:ascii="Arial" w:eastAsia="Arial" w:hAnsi="Arial" w:cs="Arial"/>
          <w:spacing w:val="1"/>
          <w:sz w:val="20"/>
          <w:szCs w:val="20"/>
        </w:rPr>
        <w:t>o</w:t>
      </w:r>
      <w:r>
        <w:rPr>
          <w:rFonts w:ascii="Arial" w:eastAsia="Arial" w:hAnsi="Arial" w:cs="Arial"/>
          <w:sz w:val="20"/>
          <w:szCs w:val="20"/>
        </w:rPr>
        <w:t>ng</w:t>
      </w:r>
      <w:r>
        <w:rPr>
          <w:rFonts w:ascii="Arial" w:eastAsia="Arial" w:hAnsi="Arial" w:cs="Arial"/>
          <w:spacing w:val="-8"/>
          <w:sz w:val="20"/>
          <w:szCs w:val="20"/>
        </w:rPr>
        <w:t xml:space="preserve"> </w:t>
      </w:r>
      <w:r>
        <w:rPr>
          <w:rFonts w:ascii="Arial" w:eastAsia="Arial" w:hAnsi="Arial" w:cs="Arial"/>
          <w:sz w:val="20"/>
          <w:szCs w:val="20"/>
        </w:rPr>
        <w:t>t</w:t>
      </w:r>
      <w:r>
        <w:rPr>
          <w:rFonts w:ascii="Arial" w:eastAsia="Arial" w:hAnsi="Arial" w:cs="Arial"/>
          <w:spacing w:val="1"/>
          <w:sz w:val="20"/>
          <w:szCs w:val="20"/>
        </w:rPr>
        <w:t>h</w:t>
      </w:r>
      <w:r>
        <w:rPr>
          <w:rFonts w:ascii="Arial" w:eastAsia="Arial" w:hAnsi="Arial" w:cs="Arial"/>
          <w:sz w:val="20"/>
          <w:szCs w:val="20"/>
        </w:rPr>
        <w:t>e</w:t>
      </w:r>
      <w:r>
        <w:rPr>
          <w:rFonts w:ascii="Arial" w:eastAsia="Arial" w:hAnsi="Arial" w:cs="Arial"/>
          <w:spacing w:val="-8"/>
          <w:sz w:val="20"/>
          <w:szCs w:val="20"/>
        </w:rPr>
        <w:t xml:space="preserve"> </w:t>
      </w:r>
      <w:r>
        <w:rPr>
          <w:rFonts w:ascii="Arial" w:eastAsia="Arial" w:hAnsi="Arial" w:cs="Arial"/>
          <w:spacing w:val="3"/>
          <w:sz w:val="20"/>
          <w:szCs w:val="20"/>
        </w:rPr>
        <w:t>m</w:t>
      </w:r>
      <w:r>
        <w:rPr>
          <w:rFonts w:ascii="Arial" w:eastAsia="Arial" w:hAnsi="Arial" w:cs="Arial"/>
          <w:sz w:val="20"/>
          <w:szCs w:val="20"/>
        </w:rPr>
        <w:t>arg</w:t>
      </w:r>
      <w:r>
        <w:rPr>
          <w:rFonts w:ascii="Arial" w:eastAsia="Arial" w:hAnsi="Arial" w:cs="Arial"/>
          <w:spacing w:val="-1"/>
          <w:sz w:val="20"/>
          <w:szCs w:val="20"/>
        </w:rPr>
        <w:t>i</w:t>
      </w:r>
      <w:r>
        <w:rPr>
          <w:rFonts w:ascii="Arial" w:eastAsia="Arial" w:hAnsi="Arial" w:cs="Arial"/>
          <w:sz w:val="20"/>
          <w:szCs w:val="20"/>
        </w:rPr>
        <w:t>ns</w:t>
      </w:r>
      <w:r>
        <w:rPr>
          <w:rFonts w:ascii="Arial" w:eastAsia="Arial" w:hAnsi="Arial" w:cs="Arial"/>
          <w:spacing w:val="-7"/>
          <w:sz w:val="20"/>
          <w:szCs w:val="20"/>
        </w:rPr>
        <w:t xml:space="preserve"> </w:t>
      </w:r>
      <w:r>
        <w:rPr>
          <w:rFonts w:ascii="Arial" w:eastAsia="Arial" w:hAnsi="Arial" w:cs="Arial"/>
          <w:sz w:val="20"/>
          <w:szCs w:val="20"/>
        </w:rPr>
        <w:t>of</w:t>
      </w:r>
      <w:r>
        <w:rPr>
          <w:rFonts w:ascii="Arial" w:eastAsia="Arial" w:hAnsi="Arial" w:cs="Arial"/>
          <w:spacing w:val="-7"/>
          <w:sz w:val="20"/>
          <w:szCs w:val="20"/>
        </w:rPr>
        <w:t xml:space="preserve"> </w:t>
      </w:r>
      <w:r>
        <w:rPr>
          <w:rFonts w:ascii="Arial" w:eastAsia="Arial" w:hAnsi="Arial" w:cs="Arial"/>
          <w:sz w:val="20"/>
          <w:szCs w:val="20"/>
        </w:rPr>
        <w:t>t</w:t>
      </w:r>
      <w:r>
        <w:rPr>
          <w:rFonts w:ascii="Arial" w:eastAsia="Arial" w:hAnsi="Arial" w:cs="Arial"/>
          <w:spacing w:val="-1"/>
          <w:sz w:val="20"/>
          <w:szCs w:val="20"/>
        </w:rPr>
        <w:t>e</w:t>
      </w:r>
      <w:r>
        <w:rPr>
          <w:rFonts w:ascii="Arial" w:eastAsia="Arial" w:hAnsi="Arial" w:cs="Arial"/>
          <w:spacing w:val="1"/>
          <w:sz w:val="20"/>
          <w:szCs w:val="20"/>
        </w:rPr>
        <w:t>c</w:t>
      </w:r>
      <w:r>
        <w:rPr>
          <w:rFonts w:ascii="Arial" w:eastAsia="Arial" w:hAnsi="Arial" w:cs="Arial"/>
          <w:sz w:val="20"/>
          <w:szCs w:val="20"/>
        </w:rPr>
        <w:t>to</w:t>
      </w:r>
      <w:r>
        <w:rPr>
          <w:rFonts w:ascii="Arial" w:eastAsia="Arial" w:hAnsi="Arial" w:cs="Arial"/>
          <w:spacing w:val="1"/>
          <w:sz w:val="20"/>
          <w:szCs w:val="20"/>
        </w:rPr>
        <w:t>n</w:t>
      </w:r>
      <w:r>
        <w:rPr>
          <w:rFonts w:ascii="Arial" w:eastAsia="Arial" w:hAnsi="Arial" w:cs="Arial"/>
          <w:spacing w:val="-1"/>
          <w:sz w:val="20"/>
          <w:szCs w:val="20"/>
        </w:rPr>
        <w:t>i</w:t>
      </w:r>
      <w:r>
        <w:rPr>
          <w:rFonts w:ascii="Arial" w:eastAsia="Arial" w:hAnsi="Arial" w:cs="Arial"/>
          <w:sz w:val="20"/>
          <w:szCs w:val="20"/>
        </w:rPr>
        <w:t>c</w:t>
      </w:r>
      <w:r>
        <w:rPr>
          <w:rFonts w:ascii="Arial" w:eastAsia="Arial" w:hAnsi="Arial" w:cs="Arial"/>
          <w:spacing w:val="-7"/>
          <w:sz w:val="20"/>
          <w:szCs w:val="20"/>
        </w:rPr>
        <w:t xml:space="preserve"> </w:t>
      </w:r>
      <w:r>
        <w:rPr>
          <w:rFonts w:ascii="Arial" w:eastAsia="Arial" w:hAnsi="Arial" w:cs="Arial"/>
          <w:sz w:val="20"/>
          <w:szCs w:val="20"/>
        </w:rPr>
        <w:t>p</w:t>
      </w:r>
      <w:r>
        <w:rPr>
          <w:rFonts w:ascii="Arial" w:eastAsia="Arial" w:hAnsi="Arial" w:cs="Arial"/>
          <w:spacing w:val="-2"/>
          <w:sz w:val="20"/>
          <w:szCs w:val="20"/>
        </w:rPr>
        <w:t>l</w:t>
      </w:r>
      <w:r>
        <w:rPr>
          <w:rFonts w:ascii="Arial" w:eastAsia="Arial" w:hAnsi="Arial" w:cs="Arial"/>
          <w:sz w:val="20"/>
          <w:szCs w:val="20"/>
        </w:rPr>
        <w:t>a</w:t>
      </w:r>
      <w:r>
        <w:rPr>
          <w:rFonts w:ascii="Arial" w:eastAsia="Arial" w:hAnsi="Arial" w:cs="Arial"/>
          <w:spacing w:val="1"/>
          <w:sz w:val="20"/>
          <w:szCs w:val="20"/>
        </w:rPr>
        <w:t>t</w:t>
      </w:r>
      <w:r>
        <w:rPr>
          <w:rFonts w:ascii="Arial" w:eastAsia="Arial" w:hAnsi="Arial" w:cs="Arial"/>
          <w:sz w:val="20"/>
          <w:szCs w:val="20"/>
        </w:rPr>
        <w:t>es.</w:t>
      </w:r>
    </w:p>
    <w:p w:rsidR="00390CA3" w:rsidRDefault="00390CA3">
      <w:pPr>
        <w:spacing w:line="130" w:lineRule="exact"/>
        <w:rPr>
          <w:sz w:val="13"/>
          <w:szCs w:val="13"/>
        </w:rPr>
      </w:pPr>
    </w:p>
    <w:p w:rsidR="00390CA3" w:rsidRDefault="00BD6A69">
      <w:pPr>
        <w:spacing w:line="252" w:lineRule="auto"/>
        <w:ind w:left="2298" w:right="271" w:hanging="216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b/>
          <w:bCs/>
          <w:sz w:val="20"/>
          <w:szCs w:val="20"/>
        </w:rPr>
        <w:t>In</w:t>
      </w:r>
      <w:r>
        <w:rPr>
          <w:rFonts w:ascii="Arial" w:eastAsia="Arial" w:hAnsi="Arial" w:cs="Arial"/>
          <w:b/>
          <w:bCs/>
          <w:spacing w:val="1"/>
          <w:sz w:val="20"/>
          <w:szCs w:val="20"/>
        </w:rPr>
        <w:t>t</w:t>
      </w:r>
      <w:r>
        <w:rPr>
          <w:rFonts w:ascii="Arial" w:eastAsia="Arial" w:hAnsi="Arial" w:cs="Arial"/>
          <w:b/>
          <w:bCs/>
          <w:spacing w:val="-1"/>
          <w:sz w:val="20"/>
          <w:szCs w:val="20"/>
        </w:rPr>
        <w:t>r</w:t>
      </w:r>
      <w:r>
        <w:rPr>
          <w:rFonts w:ascii="Arial" w:eastAsia="Arial" w:hAnsi="Arial" w:cs="Arial"/>
          <w:b/>
          <w:bCs/>
          <w:sz w:val="20"/>
          <w:szCs w:val="20"/>
        </w:rPr>
        <w:t>aplate</w:t>
      </w:r>
      <w:r>
        <w:rPr>
          <w:rFonts w:ascii="Arial" w:eastAsia="Arial" w:hAnsi="Arial" w:cs="Arial"/>
          <w:b/>
          <w:bCs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bCs/>
          <w:sz w:val="20"/>
          <w:szCs w:val="20"/>
        </w:rPr>
        <w:t>e</w:t>
      </w:r>
      <w:r>
        <w:rPr>
          <w:rFonts w:ascii="Arial" w:eastAsia="Arial" w:hAnsi="Arial" w:cs="Arial"/>
          <w:b/>
          <w:bCs/>
          <w:spacing w:val="-1"/>
          <w:sz w:val="20"/>
          <w:szCs w:val="20"/>
        </w:rPr>
        <w:t>ar</w:t>
      </w:r>
      <w:r>
        <w:rPr>
          <w:rFonts w:ascii="Arial" w:eastAsia="Arial" w:hAnsi="Arial" w:cs="Arial"/>
          <w:b/>
          <w:bCs/>
          <w:sz w:val="20"/>
          <w:szCs w:val="20"/>
        </w:rPr>
        <w:t>thqu</w:t>
      </w:r>
      <w:r>
        <w:rPr>
          <w:rFonts w:ascii="Arial" w:eastAsia="Arial" w:hAnsi="Arial" w:cs="Arial"/>
          <w:b/>
          <w:bCs/>
          <w:spacing w:val="1"/>
          <w:sz w:val="20"/>
          <w:szCs w:val="20"/>
        </w:rPr>
        <w:t>a</w:t>
      </w:r>
      <w:r>
        <w:rPr>
          <w:rFonts w:ascii="Arial" w:eastAsia="Arial" w:hAnsi="Arial" w:cs="Arial"/>
          <w:b/>
          <w:bCs/>
          <w:sz w:val="20"/>
          <w:szCs w:val="20"/>
        </w:rPr>
        <w:t>k</w:t>
      </w:r>
      <w:r>
        <w:rPr>
          <w:rFonts w:ascii="Arial" w:eastAsia="Arial" w:hAnsi="Arial" w:cs="Arial"/>
          <w:b/>
          <w:bCs/>
          <w:spacing w:val="-1"/>
          <w:sz w:val="20"/>
          <w:szCs w:val="20"/>
        </w:rPr>
        <w:t>e</w:t>
      </w:r>
      <w:r>
        <w:rPr>
          <w:rFonts w:ascii="Arial" w:eastAsia="Arial" w:hAnsi="Arial" w:cs="Arial"/>
          <w:b/>
          <w:bCs/>
          <w:sz w:val="20"/>
          <w:szCs w:val="20"/>
        </w:rPr>
        <w:t>s</w:t>
      </w:r>
      <w:r>
        <w:rPr>
          <w:rFonts w:ascii="Arial" w:eastAsia="Arial" w:hAnsi="Arial" w:cs="Arial"/>
          <w:b/>
          <w:bCs/>
          <w:spacing w:val="-29"/>
          <w:sz w:val="20"/>
          <w:szCs w:val="20"/>
        </w:rPr>
        <w:t xml:space="preserve"> </w:t>
      </w:r>
      <w:r>
        <w:rPr>
          <w:rFonts w:ascii="Arial" w:eastAsia="Arial" w:hAnsi="Arial" w:cs="Arial"/>
          <w:spacing w:val="-1"/>
          <w:sz w:val="20"/>
          <w:szCs w:val="20"/>
        </w:rPr>
        <w:t>E</w:t>
      </w:r>
      <w:r>
        <w:rPr>
          <w:rFonts w:ascii="Arial" w:eastAsia="Arial" w:hAnsi="Arial" w:cs="Arial"/>
          <w:sz w:val="20"/>
          <w:szCs w:val="20"/>
        </w:rPr>
        <w:t>art</w:t>
      </w:r>
      <w:r>
        <w:rPr>
          <w:rFonts w:ascii="Arial" w:eastAsia="Arial" w:hAnsi="Arial" w:cs="Arial"/>
          <w:spacing w:val="2"/>
          <w:sz w:val="20"/>
          <w:szCs w:val="20"/>
        </w:rPr>
        <w:t>h</w:t>
      </w:r>
      <w:r>
        <w:rPr>
          <w:rFonts w:ascii="Arial" w:eastAsia="Arial" w:hAnsi="Arial" w:cs="Arial"/>
          <w:sz w:val="20"/>
          <w:szCs w:val="20"/>
        </w:rPr>
        <w:t>q</w:t>
      </w:r>
      <w:r>
        <w:rPr>
          <w:rFonts w:ascii="Arial" w:eastAsia="Arial" w:hAnsi="Arial" w:cs="Arial"/>
          <w:spacing w:val="-1"/>
          <w:sz w:val="20"/>
          <w:szCs w:val="20"/>
        </w:rPr>
        <w:t>u</w:t>
      </w:r>
      <w:r>
        <w:rPr>
          <w:rFonts w:ascii="Arial" w:eastAsia="Arial" w:hAnsi="Arial" w:cs="Arial"/>
          <w:sz w:val="20"/>
          <w:szCs w:val="20"/>
        </w:rPr>
        <w:t>a</w:t>
      </w:r>
      <w:r>
        <w:rPr>
          <w:rFonts w:ascii="Arial" w:eastAsia="Arial" w:hAnsi="Arial" w:cs="Arial"/>
          <w:spacing w:val="3"/>
          <w:sz w:val="20"/>
          <w:szCs w:val="20"/>
        </w:rPr>
        <w:t>k</w:t>
      </w:r>
      <w:r>
        <w:rPr>
          <w:rFonts w:ascii="Arial" w:eastAsia="Arial" w:hAnsi="Arial" w:cs="Arial"/>
          <w:sz w:val="20"/>
          <w:szCs w:val="20"/>
        </w:rPr>
        <w:t>es</w:t>
      </w:r>
      <w:r>
        <w:rPr>
          <w:rFonts w:ascii="Arial" w:eastAsia="Arial" w:hAnsi="Arial" w:cs="Arial"/>
          <w:spacing w:val="-6"/>
          <w:sz w:val="20"/>
          <w:szCs w:val="20"/>
        </w:rPr>
        <w:t xml:space="preserve"> </w:t>
      </w:r>
      <w:r>
        <w:rPr>
          <w:rFonts w:ascii="Arial" w:eastAsia="Arial" w:hAnsi="Arial" w:cs="Arial"/>
          <w:sz w:val="20"/>
          <w:szCs w:val="20"/>
        </w:rPr>
        <w:t>t</w:t>
      </w:r>
      <w:r>
        <w:rPr>
          <w:rFonts w:ascii="Arial" w:eastAsia="Arial" w:hAnsi="Arial" w:cs="Arial"/>
          <w:spacing w:val="-1"/>
          <w:sz w:val="20"/>
          <w:szCs w:val="20"/>
        </w:rPr>
        <w:t>h</w:t>
      </w:r>
      <w:r>
        <w:rPr>
          <w:rFonts w:ascii="Arial" w:eastAsia="Arial" w:hAnsi="Arial" w:cs="Arial"/>
          <w:sz w:val="20"/>
          <w:szCs w:val="20"/>
        </w:rPr>
        <w:t>at</w:t>
      </w:r>
      <w:r>
        <w:rPr>
          <w:rFonts w:ascii="Arial" w:eastAsia="Arial" w:hAnsi="Arial" w:cs="Arial"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sz w:val="20"/>
          <w:szCs w:val="20"/>
        </w:rPr>
        <w:t>oc</w:t>
      </w:r>
      <w:r>
        <w:rPr>
          <w:rFonts w:ascii="Arial" w:eastAsia="Arial" w:hAnsi="Arial" w:cs="Arial"/>
          <w:spacing w:val="1"/>
          <w:sz w:val="20"/>
          <w:szCs w:val="20"/>
        </w:rPr>
        <w:t>c</w:t>
      </w:r>
      <w:r>
        <w:rPr>
          <w:rFonts w:ascii="Arial" w:eastAsia="Arial" w:hAnsi="Arial" w:cs="Arial"/>
          <w:sz w:val="20"/>
          <w:szCs w:val="20"/>
        </w:rPr>
        <w:t>ur</w:t>
      </w:r>
      <w:r>
        <w:rPr>
          <w:rFonts w:ascii="Arial" w:eastAsia="Arial" w:hAnsi="Arial" w:cs="Arial"/>
          <w:spacing w:val="-7"/>
          <w:sz w:val="20"/>
          <w:szCs w:val="20"/>
        </w:rPr>
        <w:t xml:space="preserve"> </w:t>
      </w:r>
      <w:r>
        <w:rPr>
          <w:rFonts w:ascii="Arial" w:eastAsia="Arial" w:hAnsi="Arial" w:cs="Arial"/>
          <w:spacing w:val="-1"/>
          <w:sz w:val="20"/>
          <w:szCs w:val="20"/>
        </w:rPr>
        <w:t>i</w:t>
      </w:r>
      <w:r>
        <w:rPr>
          <w:rFonts w:ascii="Arial" w:eastAsia="Arial" w:hAnsi="Arial" w:cs="Arial"/>
          <w:sz w:val="20"/>
          <w:szCs w:val="20"/>
        </w:rPr>
        <w:t>n</w:t>
      </w:r>
      <w:r>
        <w:rPr>
          <w:rFonts w:ascii="Arial" w:eastAsia="Arial" w:hAnsi="Arial" w:cs="Arial"/>
          <w:spacing w:val="-7"/>
          <w:sz w:val="20"/>
          <w:szCs w:val="20"/>
        </w:rPr>
        <w:t xml:space="preserve"> </w:t>
      </w:r>
      <w:r>
        <w:rPr>
          <w:rFonts w:ascii="Arial" w:eastAsia="Arial" w:hAnsi="Arial" w:cs="Arial"/>
          <w:spacing w:val="1"/>
          <w:sz w:val="20"/>
          <w:szCs w:val="20"/>
        </w:rPr>
        <w:t>t</w:t>
      </w:r>
      <w:r>
        <w:rPr>
          <w:rFonts w:ascii="Arial" w:eastAsia="Arial" w:hAnsi="Arial" w:cs="Arial"/>
          <w:sz w:val="20"/>
          <w:szCs w:val="20"/>
        </w:rPr>
        <w:t>he</w:t>
      </w:r>
      <w:r>
        <w:rPr>
          <w:rFonts w:ascii="Arial" w:eastAsia="Arial" w:hAnsi="Arial" w:cs="Arial"/>
          <w:spacing w:val="-6"/>
          <w:sz w:val="20"/>
          <w:szCs w:val="20"/>
        </w:rPr>
        <w:t xml:space="preserve"> </w:t>
      </w:r>
      <w:r>
        <w:rPr>
          <w:rFonts w:ascii="Arial" w:eastAsia="Arial" w:hAnsi="Arial" w:cs="Arial"/>
          <w:spacing w:val="1"/>
          <w:sz w:val="20"/>
          <w:szCs w:val="20"/>
        </w:rPr>
        <w:t>i</w:t>
      </w:r>
      <w:r>
        <w:rPr>
          <w:rFonts w:ascii="Arial" w:eastAsia="Arial" w:hAnsi="Arial" w:cs="Arial"/>
          <w:sz w:val="20"/>
          <w:szCs w:val="20"/>
        </w:rPr>
        <w:t>nt</w:t>
      </w:r>
      <w:r>
        <w:rPr>
          <w:rFonts w:ascii="Arial" w:eastAsia="Arial" w:hAnsi="Arial" w:cs="Arial"/>
          <w:spacing w:val="-1"/>
          <w:sz w:val="20"/>
          <w:szCs w:val="20"/>
        </w:rPr>
        <w:t>e</w:t>
      </w:r>
      <w:r>
        <w:rPr>
          <w:rFonts w:ascii="Arial" w:eastAsia="Arial" w:hAnsi="Arial" w:cs="Arial"/>
          <w:sz w:val="20"/>
          <w:szCs w:val="20"/>
        </w:rPr>
        <w:t>r</w:t>
      </w:r>
      <w:r>
        <w:rPr>
          <w:rFonts w:ascii="Arial" w:eastAsia="Arial" w:hAnsi="Arial" w:cs="Arial"/>
          <w:spacing w:val="1"/>
          <w:sz w:val="20"/>
          <w:szCs w:val="20"/>
        </w:rPr>
        <w:t>i</w:t>
      </w:r>
      <w:r>
        <w:rPr>
          <w:rFonts w:ascii="Arial" w:eastAsia="Arial" w:hAnsi="Arial" w:cs="Arial"/>
          <w:sz w:val="20"/>
          <w:szCs w:val="20"/>
        </w:rPr>
        <w:t>or</w:t>
      </w:r>
      <w:r>
        <w:rPr>
          <w:rFonts w:ascii="Arial" w:eastAsia="Arial" w:hAnsi="Arial" w:cs="Arial"/>
          <w:spacing w:val="-7"/>
          <w:sz w:val="20"/>
          <w:szCs w:val="20"/>
        </w:rPr>
        <w:t xml:space="preserve"> </w:t>
      </w:r>
      <w:r>
        <w:rPr>
          <w:rFonts w:ascii="Arial" w:eastAsia="Arial" w:hAnsi="Arial" w:cs="Arial"/>
          <w:sz w:val="20"/>
          <w:szCs w:val="20"/>
        </w:rPr>
        <w:t>of</w:t>
      </w:r>
      <w:r>
        <w:rPr>
          <w:rFonts w:ascii="Arial" w:eastAsia="Arial" w:hAnsi="Arial" w:cs="Arial"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sz w:val="20"/>
          <w:szCs w:val="20"/>
        </w:rPr>
        <w:t>t</w:t>
      </w:r>
      <w:r>
        <w:rPr>
          <w:rFonts w:ascii="Arial" w:eastAsia="Arial" w:hAnsi="Arial" w:cs="Arial"/>
          <w:spacing w:val="-1"/>
          <w:sz w:val="20"/>
          <w:szCs w:val="20"/>
        </w:rPr>
        <w:t>e</w:t>
      </w:r>
      <w:r>
        <w:rPr>
          <w:rFonts w:ascii="Arial" w:eastAsia="Arial" w:hAnsi="Arial" w:cs="Arial"/>
          <w:spacing w:val="1"/>
          <w:sz w:val="20"/>
          <w:szCs w:val="20"/>
        </w:rPr>
        <w:t>c</w:t>
      </w:r>
      <w:r>
        <w:rPr>
          <w:rFonts w:ascii="Arial" w:eastAsia="Arial" w:hAnsi="Arial" w:cs="Arial"/>
          <w:sz w:val="20"/>
          <w:szCs w:val="20"/>
        </w:rPr>
        <w:t>to</w:t>
      </w:r>
      <w:r>
        <w:rPr>
          <w:rFonts w:ascii="Arial" w:eastAsia="Arial" w:hAnsi="Arial" w:cs="Arial"/>
          <w:spacing w:val="1"/>
          <w:sz w:val="20"/>
          <w:szCs w:val="20"/>
        </w:rPr>
        <w:t>n</w:t>
      </w:r>
      <w:r>
        <w:rPr>
          <w:rFonts w:ascii="Arial" w:eastAsia="Arial" w:hAnsi="Arial" w:cs="Arial"/>
          <w:spacing w:val="-1"/>
          <w:sz w:val="20"/>
          <w:szCs w:val="20"/>
        </w:rPr>
        <w:t>i</w:t>
      </w:r>
      <w:r>
        <w:rPr>
          <w:rFonts w:ascii="Arial" w:eastAsia="Arial" w:hAnsi="Arial" w:cs="Arial"/>
          <w:sz w:val="20"/>
          <w:szCs w:val="20"/>
        </w:rPr>
        <w:t>c</w:t>
      </w:r>
      <w:r>
        <w:rPr>
          <w:rFonts w:ascii="Arial" w:eastAsia="Arial" w:hAnsi="Arial" w:cs="Arial"/>
          <w:spacing w:val="-6"/>
          <w:sz w:val="20"/>
          <w:szCs w:val="20"/>
        </w:rPr>
        <w:t xml:space="preserve"> </w:t>
      </w:r>
      <w:r>
        <w:rPr>
          <w:rFonts w:ascii="Arial" w:eastAsia="Arial" w:hAnsi="Arial" w:cs="Arial"/>
          <w:spacing w:val="1"/>
          <w:sz w:val="20"/>
          <w:szCs w:val="20"/>
        </w:rPr>
        <w:t>p</w:t>
      </w:r>
      <w:r>
        <w:rPr>
          <w:rFonts w:ascii="Arial" w:eastAsia="Arial" w:hAnsi="Arial" w:cs="Arial"/>
          <w:spacing w:val="-1"/>
          <w:sz w:val="20"/>
          <w:szCs w:val="20"/>
        </w:rPr>
        <w:t>l</w:t>
      </w:r>
      <w:r>
        <w:rPr>
          <w:rFonts w:ascii="Arial" w:eastAsia="Arial" w:hAnsi="Arial" w:cs="Arial"/>
          <w:sz w:val="20"/>
          <w:szCs w:val="20"/>
        </w:rPr>
        <w:t>at</w:t>
      </w:r>
      <w:r>
        <w:rPr>
          <w:rFonts w:ascii="Arial" w:eastAsia="Arial" w:hAnsi="Arial" w:cs="Arial"/>
          <w:spacing w:val="-1"/>
          <w:sz w:val="20"/>
          <w:szCs w:val="20"/>
        </w:rPr>
        <w:t>e</w:t>
      </w:r>
      <w:r>
        <w:rPr>
          <w:rFonts w:ascii="Arial" w:eastAsia="Arial" w:hAnsi="Arial" w:cs="Arial"/>
          <w:spacing w:val="3"/>
          <w:sz w:val="20"/>
          <w:szCs w:val="20"/>
        </w:rPr>
        <w:t>s</w:t>
      </w:r>
      <w:r>
        <w:rPr>
          <w:rFonts w:ascii="Arial" w:eastAsia="Arial" w:hAnsi="Arial" w:cs="Arial"/>
          <w:sz w:val="20"/>
          <w:szCs w:val="20"/>
        </w:rPr>
        <w:t>,</w:t>
      </w:r>
      <w:r>
        <w:rPr>
          <w:rFonts w:ascii="Arial" w:eastAsia="Arial" w:hAnsi="Arial" w:cs="Arial"/>
          <w:spacing w:val="-7"/>
          <w:sz w:val="20"/>
          <w:szCs w:val="20"/>
        </w:rPr>
        <w:t xml:space="preserve"> </w:t>
      </w:r>
      <w:r>
        <w:rPr>
          <w:rFonts w:ascii="Arial" w:eastAsia="Arial" w:hAnsi="Arial" w:cs="Arial"/>
          <w:spacing w:val="1"/>
          <w:sz w:val="20"/>
          <w:szCs w:val="20"/>
        </w:rPr>
        <w:t>f</w:t>
      </w:r>
      <w:r>
        <w:rPr>
          <w:rFonts w:ascii="Arial" w:eastAsia="Arial" w:hAnsi="Arial" w:cs="Arial"/>
          <w:sz w:val="20"/>
          <w:szCs w:val="20"/>
        </w:rPr>
        <w:t>ar</w:t>
      </w:r>
      <w:r>
        <w:rPr>
          <w:rFonts w:ascii="Arial" w:eastAsia="Arial" w:hAnsi="Arial" w:cs="Arial"/>
          <w:spacing w:val="-6"/>
          <w:sz w:val="20"/>
          <w:szCs w:val="20"/>
        </w:rPr>
        <w:t xml:space="preserve"> </w:t>
      </w:r>
      <w:r>
        <w:rPr>
          <w:rFonts w:ascii="Arial" w:eastAsia="Arial" w:hAnsi="Arial" w:cs="Arial"/>
          <w:spacing w:val="2"/>
          <w:sz w:val="20"/>
          <w:szCs w:val="20"/>
        </w:rPr>
        <w:t>f</w:t>
      </w:r>
      <w:r>
        <w:rPr>
          <w:rFonts w:ascii="Arial" w:eastAsia="Arial" w:hAnsi="Arial" w:cs="Arial"/>
          <w:sz w:val="20"/>
          <w:szCs w:val="20"/>
        </w:rPr>
        <w:t>r</w:t>
      </w:r>
      <w:r>
        <w:rPr>
          <w:rFonts w:ascii="Arial" w:eastAsia="Arial" w:hAnsi="Arial" w:cs="Arial"/>
          <w:spacing w:val="-3"/>
          <w:sz w:val="20"/>
          <w:szCs w:val="20"/>
        </w:rPr>
        <w:t>o</w:t>
      </w:r>
      <w:r>
        <w:rPr>
          <w:rFonts w:ascii="Arial" w:eastAsia="Arial" w:hAnsi="Arial" w:cs="Arial"/>
          <w:sz w:val="20"/>
          <w:szCs w:val="20"/>
        </w:rPr>
        <w:t>m</w:t>
      </w:r>
      <w:r>
        <w:rPr>
          <w:rFonts w:ascii="Arial" w:eastAsia="Arial" w:hAnsi="Arial" w:cs="Arial"/>
          <w:spacing w:val="-3"/>
          <w:sz w:val="20"/>
          <w:szCs w:val="20"/>
        </w:rPr>
        <w:t xml:space="preserve"> </w:t>
      </w:r>
      <w:r>
        <w:rPr>
          <w:rFonts w:ascii="Arial" w:eastAsia="Arial" w:hAnsi="Arial" w:cs="Arial"/>
          <w:sz w:val="20"/>
          <w:szCs w:val="20"/>
        </w:rPr>
        <w:t>t</w:t>
      </w:r>
      <w:r>
        <w:rPr>
          <w:rFonts w:ascii="Arial" w:eastAsia="Arial" w:hAnsi="Arial" w:cs="Arial"/>
          <w:spacing w:val="-1"/>
          <w:sz w:val="20"/>
          <w:szCs w:val="20"/>
        </w:rPr>
        <w:t>h</w:t>
      </w:r>
      <w:r>
        <w:rPr>
          <w:rFonts w:ascii="Arial" w:eastAsia="Arial" w:hAnsi="Arial" w:cs="Arial"/>
          <w:sz w:val="20"/>
          <w:szCs w:val="20"/>
        </w:rPr>
        <w:t>e</w:t>
      </w:r>
      <w:r>
        <w:rPr>
          <w:rFonts w:ascii="Arial" w:eastAsia="Arial" w:hAnsi="Arial" w:cs="Arial"/>
          <w:spacing w:val="-7"/>
          <w:sz w:val="20"/>
          <w:szCs w:val="20"/>
        </w:rPr>
        <w:t xml:space="preserve"> </w:t>
      </w:r>
      <w:r>
        <w:rPr>
          <w:rFonts w:ascii="Arial" w:eastAsia="Arial" w:hAnsi="Arial" w:cs="Arial"/>
          <w:spacing w:val="-1"/>
          <w:sz w:val="20"/>
          <w:szCs w:val="20"/>
        </w:rPr>
        <w:t>pl</w:t>
      </w:r>
      <w:r>
        <w:rPr>
          <w:rFonts w:ascii="Arial" w:eastAsia="Arial" w:hAnsi="Arial" w:cs="Arial"/>
          <w:sz w:val="20"/>
          <w:szCs w:val="20"/>
        </w:rPr>
        <w:t>ate</w:t>
      </w:r>
      <w:r>
        <w:rPr>
          <w:rFonts w:ascii="Arial" w:eastAsia="Arial" w:hAnsi="Arial" w:cs="Arial"/>
          <w:w w:val="99"/>
          <w:sz w:val="20"/>
          <w:szCs w:val="20"/>
        </w:rPr>
        <w:t xml:space="preserve"> </w:t>
      </w:r>
      <w:r>
        <w:rPr>
          <w:rFonts w:ascii="Arial" w:eastAsia="Arial" w:hAnsi="Arial" w:cs="Arial"/>
          <w:spacing w:val="4"/>
          <w:sz w:val="20"/>
          <w:szCs w:val="20"/>
        </w:rPr>
        <w:t>m</w:t>
      </w:r>
      <w:r>
        <w:rPr>
          <w:rFonts w:ascii="Arial" w:eastAsia="Arial" w:hAnsi="Arial" w:cs="Arial"/>
          <w:sz w:val="20"/>
          <w:szCs w:val="20"/>
        </w:rPr>
        <w:t>arg</w:t>
      </w:r>
      <w:r>
        <w:rPr>
          <w:rFonts w:ascii="Arial" w:eastAsia="Arial" w:hAnsi="Arial" w:cs="Arial"/>
          <w:spacing w:val="-1"/>
          <w:sz w:val="20"/>
          <w:szCs w:val="20"/>
        </w:rPr>
        <w:t>i</w:t>
      </w:r>
      <w:r>
        <w:rPr>
          <w:rFonts w:ascii="Arial" w:eastAsia="Arial" w:hAnsi="Arial" w:cs="Arial"/>
          <w:sz w:val="20"/>
          <w:szCs w:val="20"/>
        </w:rPr>
        <w:t>ns.</w:t>
      </w:r>
    </w:p>
    <w:p w:rsidR="00390CA3" w:rsidRDefault="00390CA3">
      <w:pPr>
        <w:spacing w:before="6" w:line="110" w:lineRule="exact"/>
        <w:rPr>
          <w:sz w:val="11"/>
          <w:szCs w:val="11"/>
        </w:rPr>
      </w:pPr>
    </w:p>
    <w:p w:rsidR="00390CA3" w:rsidRDefault="00BD6A69">
      <w:pPr>
        <w:pStyle w:val="BodyText"/>
        <w:tabs>
          <w:tab w:val="left" w:pos="2298"/>
        </w:tabs>
        <w:spacing w:line="252" w:lineRule="auto"/>
        <w:ind w:left="2298" w:right="594" w:hanging="2160"/>
      </w:pPr>
      <w:r>
        <w:rPr>
          <w:rFonts w:cs="Arial"/>
          <w:b/>
          <w:bCs/>
        </w:rPr>
        <w:t>Landsl</w:t>
      </w:r>
      <w:r>
        <w:rPr>
          <w:rFonts w:cs="Arial"/>
          <w:b/>
          <w:bCs/>
          <w:spacing w:val="-1"/>
        </w:rPr>
        <w:t>i</w:t>
      </w:r>
      <w:r>
        <w:rPr>
          <w:rFonts w:cs="Arial"/>
          <w:b/>
          <w:bCs/>
        </w:rPr>
        <w:t>des</w:t>
      </w:r>
      <w:r>
        <w:rPr>
          <w:rFonts w:cs="Arial"/>
          <w:b/>
          <w:bCs/>
        </w:rPr>
        <w:tab/>
      </w:r>
      <w:r>
        <w:rPr>
          <w:spacing w:val="3"/>
        </w:rPr>
        <w:t>T</w:t>
      </w:r>
      <w:r>
        <w:t>he</w:t>
      </w:r>
      <w:r>
        <w:rPr>
          <w:spacing w:val="-9"/>
        </w:rPr>
        <w:t xml:space="preserve"> </w:t>
      </w:r>
      <w:r>
        <w:rPr>
          <w:spacing w:val="4"/>
        </w:rPr>
        <w:t>m</w:t>
      </w:r>
      <w:r>
        <w:t>o</w:t>
      </w:r>
      <w:r>
        <w:rPr>
          <w:spacing w:val="-2"/>
        </w:rPr>
        <w:t>v</w:t>
      </w:r>
      <w:r>
        <w:t>e</w:t>
      </w:r>
      <w:r>
        <w:rPr>
          <w:spacing w:val="4"/>
        </w:rPr>
        <w:t>m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-6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4"/>
        </w:rPr>
        <w:t xml:space="preserve"> </w:t>
      </w:r>
      <w:r>
        <w:t>r</w:t>
      </w:r>
      <w:r>
        <w:rPr>
          <w:spacing w:val="1"/>
        </w:rPr>
        <w:t>o</w:t>
      </w:r>
      <w:r>
        <w:rPr>
          <w:spacing w:val="-2"/>
        </w:rPr>
        <w:t>c</w:t>
      </w:r>
      <w:r>
        <w:rPr>
          <w:spacing w:val="3"/>
        </w:rPr>
        <w:t>k</w:t>
      </w:r>
      <w:r>
        <w:t>,</w:t>
      </w:r>
      <w:r>
        <w:rPr>
          <w:spacing w:val="-6"/>
        </w:rPr>
        <w:t xml:space="preserve"> </w:t>
      </w:r>
      <w:r>
        <w:rPr>
          <w:spacing w:val="-1"/>
        </w:rPr>
        <w:t>d</w:t>
      </w:r>
      <w:r>
        <w:t>e</w:t>
      </w:r>
      <w:r>
        <w:rPr>
          <w:spacing w:val="-1"/>
        </w:rPr>
        <w:t>b</w:t>
      </w:r>
      <w:r>
        <w:t>r</w:t>
      </w:r>
      <w:r>
        <w:rPr>
          <w:spacing w:val="-1"/>
        </w:rPr>
        <w:t>i</w:t>
      </w:r>
      <w:r>
        <w:t>s</w:t>
      </w:r>
      <w:r>
        <w:rPr>
          <w:spacing w:val="-4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earth</w:t>
      </w:r>
      <w:r>
        <w:rPr>
          <w:spacing w:val="-4"/>
        </w:rPr>
        <w:t xml:space="preserve"> </w:t>
      </w:r>
      <w:r>
        <w:t>d</w:t>
      </w:r>
      <w:r>
        <w:rPr>
          <w:spacing w:val="1"/>
        </w:rPr>
        <w:t>o</w:t>
      </w:r>
      <w:r>
        <w:t>wn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3"/>
        </w:rPr>
        <w:t>s</w:t>
      </w:r>
      <w:r>
        <w:rPr>
          <w:spacing w:val="-1"/>
        </w:rPr>
        <w:t>l</w:t>
      </w:r>
      <w:r>
        <w:t>o</w:t>
      </w:r>
      <w:r>
        <w:rPr>
          <w:spacing w:val="1"/>
        </w:rPr>
        <w:t>p</w:t>
      </w:r>
      <w:r>
        <w:t>e.</w:t>
      </w:r>
      <w:r>
        <w:rPr>
          <w:spacing w:val="-6"/>
        </w:rPr>
        <w:t xml:space="preserve"> </w:t>
      </w:r>
      <w:r>
        <w:rPr>
          <w:spacing w:val="1"/>
        </w:rPr>
        <w:t>L</w:t>
      </w:r>
      <w:r>
        <w:t>a</w:t>
      </w:r>
      <w:r>
        <w:rPr>
          <w:spacing w:val="-1"/>
        </w:rPr>
        <w:t>n</w:t>
      </w:r>
      <w:r>
        <w:t>ds</w:t>
      </w:r>
      <w:r>
        <w:rPr>
          <w:spacing w:val="1"/>
        </w:rPr>
        <w:t>l</w:t>
      </w:r>
      <w:r>
        <w:rPr>
          <w:spacing w:val="-1"/>
        </w:rPr>
        <w:t>i</w:t>
      </w:r>
      <w:r>
        <w:t>d</w:t>
      </w:r>
      <w:r>
        <w:rPr>
          <w:spacing w:val="-1"/>
        </w:rPr>
        <w:t>e</w:t>
      </w:r>
      <w:r>
        <w:t>s</w:t>
      </w:r>
      <w:r>
        <w:rPr>
          <w:spacing w:val="-3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rPr>
          <w:spacing w:val="1"/>
        </w:rPr>
        <w:t>a</w:t>
      </w:r>
      <w:r>
        <w:rPr>
          <w:spacing w:val="-1"/>
        </w:rPr>
        <w:t>l</w:t>
      </w:r>
      <w:r>
        <w:rPr>
          <w:spacing w:val="1"/>
        </w:rPr>
        <w:t>s</w:t>
      </w:r>
      <w:r>
        <w:t>o</w:t>
      </w:r>
      <w:r>
        <w:rPr>
          <w:w w:val="99"/>
        </w:rPr>
        <w:t xml:space="preserve"> </w:t>
      </w:r>
      <w:r>
        <w:rPr>
          <w:spacing w:val="3"/>
        </w:rPr>
        <w:t>k</w:t>
      </w:r>
      <w:r>
        <w:t>n</w:t>
      </w:r>
      <w:r>
        <w:rPr>
          <w:spacing w:val="-1"/>
        </w:rPr>
        <w:t>o</w:t>
      </w:r>
      <w:r>
        <w:rPr>
          <w:spacing w:val="-3"/>
        </w:rPr>
        <w:t>w</w:t>
      </w:r>
      <w:r>
        <w:t>n</w:t>
      </w:r>
      <w:r>
        <w:rPr>
          <w:spacing w:val="-7"/>
        </w:rPr>
        <w:t xml:space="preserve"> </w:t>
      </w:r>
      <w:r>
        <w:rPr>
          <w:spacing w:val="-1"/>
        </w:rPr>
        <w:t>a</w:t>
      </w:r>
      <w:r>
        <w:t>s</w:t>
      </w:r>
      <w:r>
        <w:rPr>
          <w:spacing w:val="-4"/>
        </w:rPr>
        <w:t xml:space="preserve"> </w:t>
      </w:r>
      <w:r>
        <w:rPr>
          <w:spacing w:val="-1"/>
        </w:rPr>
        <w:t>l</w:t>
      </w:r>
      <w:r>
        <w:t>a</w:t>
      </w:r>
      <w:r>
        <w:rPr>
          <w:spacing w:val="1"/>
        </w:rPr>
        <w:t>n</w:t>
      </w:r>
      <w:r>
        <w:t>ds</w:t>
      </w:r>
      <w:r>
        <w:rPr>
          <w:spacing w:val="-1"/>
        </w:rPr>
        <w:t>l</w:t>
      </w:r>
      <w:r>
        <w:rPr>
          <w:spacing w:val="1"/>
        </w:rPr>
        <w:t>i</w:t>
      </w:r>
      <w:r>
        <w:t>ps,</w:t>
      </w:r>
      <w:r>
        <w:rPr>
          <w:spacing w:val="-7"/>
        </w:rPr>
        <w:t xml:space="preserve"> </w:t>
      </w:r>
      <w:r>
        <w:t>s</w:t>
      </w:r>
      <w:r>
        <w:rPr>
          <w:spacing w:val="-1"/>
        </w:rPr>
        <w:t>l</w:t>
      </w:r>
      <w:r>
        <w:t>u</w:t>
      </w:r>
      <w:r>
        <w:rPr>
          <w:spacing w:val="4"/>
        </w:rPr>
        <w:t>m</w:t>
      </w:r>
      <w:r>
        <w:t>ps</w:t>
      </w:r>
      <w:r>
        <w:rPr>
          <w:spacing w:val="-6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rPr>
          <w:spacing w:val="1"/>
        </w:rPr>
        <w:t>s</w:t>
      </w:r>
      <w:r>
        <w:rPr>
          <w:spacing w:val="-1"/>
        </w:rPr>
        <w:t>l</w:t>
      </w:r>
      <w:r>
        <w:t>o</w:t>
      </w:r>
      <w:r>
        <w:rPr>
          <w:spacing w:val="1"/>
        </w:rPr>
        <w:t>p</w:t>
      </w:r>
      <w:r>
        <w:t>e</w:t>
      </w:r>
      <w:r>
        <w:rPr>
          <w:spacing w:val="-7"/>
        </w:rPr>
        <w:t xml:space="preserve"> </w:t>
      </w:r>
      <w:r>
        <w:rPr>
          <w:spacing w:val="1"/>
        </w:rPr>
        <w:t>f</w:t>
      </w:r>
      <w:r>
        <w:t>a</w:t>
      </w:r>
      <w:r>
        <w:rPr>
          <w:spacing w:val="-2"/>
        </w:rPr>
        <w:t>i</w:t>
      </w:r>
      <w:r>
        <w:rPr>
          <w:spacing w:val="1"/>
        </w:rPr>
        <w:t>l</w:t>
      </w:r>
      <w:r>
        <w:t>ure.</w:t>
      </w:r>
    </w:p>
    <w:p w:rsidR="00390CA3" w:rsidRDefault="00390CA3">
      <w:pPr>
        <w:spacing w:before="6" w:line="110" w:lineRule="exact"/>
        <w:rPr>
          <w:sz w:val="11"/>
          <w:szCs w:val="11"/>
        </w:rPr>
      </w:pPr>
    </w:p>
    <w:p w:rsidR="00390CA3" w:rsidRDefault="00BD6A69">
      <w:pPr>
        <w:pStyle w:val="BodyText"/>
        <w:tabs>
          <w:tab w:val="left" w:pos="2298"/>
        </w:tabs>
        <w:spacing w:line="251" w:lineRule="auto"/>
        <w:ind w:left="2298" w:right="422" w:hanging="2160"/>
      </w:pPr>
      <w:r>
        <w:rPr>
          <w:rFonts w:cs="Arial"/>
          <w:b/>
          <w:bCs/>
        </w:rPr>
        <w:t>Liq</w:t>
      </w:r>
      <w:r>
        <w:rPr>
          <w:rFonts w:cs="Arial"/>
          <w:b/>
          <w:bCs/>
          <w:spacing w:val="1"/>
        </w:rPr>
        <w:t>u</w:t>
      </w:r>
      <w:r>
        <w:rPr>
          <w:rFonts w:cs="Arial"/>
          <w:b/>
          <w:bCs/>
        </w:rPr>
        <w:t>efaction</w:t>
      </w:r>
      <w:r>
        <w:rPr>
          <w:rFonts w:cs="Arial"/>
          <w:b/>
          <w:bCs/>
        </w:rPr>
        <w:tab/>
      </w:r>
      <w:r>
        <w:rPr>
          <w:spacing w:val="3"/>
        </w:rPr>
        <w:t>T</w:t>
      </w:r>
      <w:r>
        <w:t>he</w:t>
      </w:r>
      <w:r>
        <w:rPr>
          <w:spacing w:val="-6"/>
        </w:rPr>
        <w:t xml:space="preserve"> </w:t>
      </w:r>
      <w:r>
        <w:t>trans</w:t>
      </w:r>
      <w:r>
        <w:rPr>
          <w:spacing w:val="2"/>
        </w:rPr>
        <w:t>f</w:t>
      </w:r>
      <w:r>
        <w:t>o</w:t>
      </w:r>
      <w:r>
        <w:rPr>
          <w:spacing w:val="-2"/>
        </w:rPr>
        <w:t>r</w:t>
      </w:r>
      <w:r>
        <w:rPr>
          <w:spacing w:val="4"/>
        </w:rPr>
        <w:t>m</w:t>
      </w:r>
      <w:r>
        <w:t>at</w:t>
      </w:r>
      <w:r>
        <w:rPr>
          <w:spacing w:val="-2"/>
        </w:rPr>
        <w:t>i</w:t>
      </w:r>
      <w:r>
        <w:t>on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spacing w:val="-2"/>
        </w:rPr>
        <w:t>l</w:t>
      </w:r>
      <w:r>
        <w:t>o</w:t>
      </w:r>
      <w:r>
        <w:rPr>
          <w:spacing w:val="-1"/>
        </w:rPr>
        <w:t>o</w:t>
      </w:r>
      <w:r>
        <w:rPr>
          <w:spacing w:val="1"/>
        </w:rPr>
        <w:t>s</w:t>
      </w:r>
      <w:r>
        <w:t>e</w:t>
      </w:r>
      <w:r>
        <w:rPr>
          <w:spacing w:val="-3"/>
        </w:rPr>
        <w:t xml:space="preserve"> </w:t>
      </w:r>
      <w:r>
        <w:t>se</w:t>
      </w:r>
      <w:r>
        <w:rPr>
          <w:spacing w:val="-1"/>
        </w:rPr>
        <w:t>di</w:t>
      </w:r>
      <w:r>
        <w:rPr>
          <w:spacing w:val="4"/>
        </w:rPr>
        <w:t>m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-5"/>
        </w:rPr>
        <w:t xml:space="preserve"> </w:t>
      </w:r>
      <w:r>
        <w:rPr>
          <w:spacing w:val="-1"/>
        </w:rPr>
        <w:t>o</w:t>
      </w:r>
      <w:r>
        <w:t>r</w:t>
      </w:r>
      <w:r>
        <w:rPr>
          <w:spacing w:val="-4"/>
        </w:rPr>
        <w:t xml:space="preserve"> </w:t>
      </w:r>
      <w:r>
        <w:t>soil</w:t>
      </w:r>
      <w:r>
        <w:rPr>
          <w:spacing w:val="-6"/>
        </w:rPr>
        <w:t xml:space="preserve"> </w:t>
      </w:r>
      <w:r>
        <w:rPr>
          <w:spacing w:val="1"/>
        </w:rPr>
        <w:t>i</w:t>
      </w:r>
      <w:r>
        <w:t>nto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1"/>
        </w:rPr>
        <w:t>f</w:t>
      </w:r>
      <w:r>
        <w:rPr>
          <w:spacing w:val="-1"/>
        </w:rPr>
        <w:t>l</w:t>
      </w:r>
      <w:r>
        <w:t>uid</w:t>
      </w:r>
      <w:r>
        <w:rPr>
          <w:spacing w:val="-4"/>
        </w:rPr>
        <w:t xml:space="preserve"> </w:t>
      </w:r>
      <w:r>
        <w:t>sta</w:t>
      </w:r>
      <w:r>
        <w:rPr>
          <w:spacing w:val="-1"/>
        </w:rPr>
        <w:t>t</w:t>
      </w:r>
      <w:r>
        <w:t>e</w:t>
      </w:r>
      <w:r>
        <w:rPr>
          <w:spacing w:val="-5"/>
        </w:rPr>
        <w:t xml:space="preserve"> </w:t>
      </w:r>
      <w:r>
        <w:rPr>
          <w:spacing w:val="-1"/>
        </w:rPr>
        <w:t>a</w:t>
      </w:r>
      <w:r>
        <w:t>s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re</w:t>
      </w:r>
      <w:r>
        <w:rPr>
          <w:spacing w:val="1"/>
        </w:rPr>
        <w:t>s</w:t>
      </w:r>
      <w:r>
        <w:t>u</w:t>
      </w:r>
      <w:r>
        <w:rPr>
          <w:spacing w:val="-2"/>
        </w:rPr>
        <w:t>l</w:t>
      </w:r>
      <w:r>
        <w:t>t</w:t>
      </w:r>
      <w:r>
        <w:rPr>
          <w:spacing w:val="-3"/>
        </w:rPr>
        <w:t xml:space="preserve"> </w:t>
      </w:r>
      <w:r>
        <w:t>of</w:t>
      </w:r>
      <w:r>
        <w:rPr>
          <w:w w:val="99"/>
        </w:rPr>
        <w:t xml:space="preserve"> </w:t>
      </w:r>
      <w:r>
        <w:rPr>
          <w:spacing w:val="-1"/>
        </w:rPr>
        <w:t>i</w:t>
      </w:r>
      <w:r>
        <w:t>ncre</w:t>
      </w:r>
      <w:r>
        <w:rPr>
          <w:spacing w:val="-1"/>
        </w:rPr>
        <w:t>a</w:t>
      </w:r>
      <w:r>
        <w:rPr>
          <w:spacing w:val="1"/>
        </w:rPr>
        <w:t>si</w:t>
      </w:r>
      <w:r>
        <w:t>ng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6"/>
        </w:rPr>
        <w:t xml:space="preserve"> </w:t>
      </w:r>
      <w:r>
        <w:t>pre</w:t>
      </w:r>
      <w:r>
        <w:rPr>
          <w:spacing w:val="1"/>
        </w:rPr>
        <w:t>ss</w:t>
      </w:r>
      <w:r>
        <w:t>ure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rPr>
          <w:spacing w:val="-1"/>
        </w:rPr>
        <w:t>l</w:t>
      </w:r>
      <w:r>
        <w:t>uid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1"/>
        </w:rPr>
        <w:t>t</w:t>
      </w:r>
      <w:r>
        <w:rPr>
          <w:spacing w:val="-3"/>
        </w:rPr>
        <w:t>w</w:t>
      </w:r>
      <w:r>
        <w:rPr>
          <w:spacing w:val="1"/>
        </w:rPr>
        <w:t>e</w:t>
      </w:r>
      <w:r>
        <w:t>en</w:t>
      </w:r>
      <w:r>
        <w:rPr>
          <w:spacing w:val="-5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5"/>
        </w:rPr>
        <w:t xml:space="preserve"> </w:t>
      </w:r>
      <w:r>
        <w:t>gra</w:t>
      </w:r>
      <w:r>
        <w:rPr>
          <w:spacing w:val="1"/>
        </w:rPr>
        <w:t>i</w:t>
      </w:r>
      <w:r>
        <w:t>ns</w:t>
      </w:r>
      <w:r>
        <w:rPr>
          <w:spacing w:val="-4"/>
        </w:rPr>
        <w:t xml:space="preserve"> </w:t>
      </w:r>
      <w:r>
        <w:t>d</w:t>
      </w:r>
      <w:r>
        <w:rPr>
          <w:spacing w:val="-1"/>
        </w:rPr>
        <w:t>u</w:t>
      </w:r>
      <w:r>
        <w:t>e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spacing w:val="1"/>
        </w:rPr>
        <w:t>s</w:t>
      </w:r>
      <w:r>
        <w:t>tro</w:t>
      </w:r>
      <w:r>
        <w:rPr>
          <w:spacing w:val="1"/>
        </w:rPr>
        <w:t>n</w:t>
      </w:r>
      <w:r>
        <w:t>g</w:t>
      </w:r>
      <w:r>
        <w:rPr>
          <w:w w:val="99"/>
        </w:rPr>
        <w:t xml:space="preserve"> </w:t>
      </w:r>
      <w:r>
        <w:t>grou</w:t>
      </w:r>
      <w:r>
        <w:rPr>
          <w:spacing w:val="1"/>
        </w:rPr>
        <w:t>n</w:t>
      </w:r>
      <w:r>
        <w:t>d</w:t>
      </w:r>
      <w:r>
        <w:rPr>
          <w:spacing w:val="-9"/>
        </w:rPr>
        <w:t xml:space="preserve"> </w:t>
      </w:r>
      <w:r>
        <w:t>sh</w:t>
      </w:r>
      <w:r>
        <w:rPr>
          <w:spacing w:val="-1"/>
        </w:rPr>
        <w:t>a</w:t>
      </w:r>
      <w:r>
        <w:rPr>
          <w:spacing w:val="3"/>
        </w:rPr>
        <w:t>k</w:t>
      </w:r>
      <w:r>
        <w:rPr>
          <w:spacing w:val="-1"/>
        </w:rPr>
        <w:t>i</w:t>
      </w:r>
      <w:r>
        <w:t>n</w:t>
      </w:r>
      <w:r>
        <w:rPr>
          <w:spacing w:val="-1"/>
        </w:rPr>
        <w:t>g</w:t>
      </w:r>
      <w:r>
        <w:t>.</w:t>
      </w:r>
      <w:r>
        <w:rPr>
          <w:spacing w:val="-7"/>
        </w:rPr>
        <w:t xml:space="preserve"> </w:t>
      </w:r>
      <w:r>
        <w:t>L</w:t>
      </w:r>
      <w:r>
        <w:rPr>
          <w:spacing w:val="-2"/>
        </w:rPr>
        <w:t>i</w:t>
      </w:r>
      <w:r>
        <w:rPr>
          <w:spacing w:val="1"/>
        </w:rPr>
        <w:t>q</w:t>
      </w:r>
      <w:r>
        <w:t>u</w:t>
      </w:r>
      <w:r>
        <w:rPr>
          <w:spacing w:val="-1"/>
        </w:rPr>
        <w:t>e</w:t>
      </w:r>
      <w:r>
        <w:rPr>
          <w:spacing w:val="2"/>
        </w:rPr>
        <w:t>f</w:t>
      </w:r>
      <w:r>
        <w:t>act</w:t>
      </w:r>
      <w:r>
        <w:rPr>
          <w:spacing w:val="-2"/>
        </w:rPr>
        <w:t>i</w:t>
      </w:r>
      <w:r>
        <w:rPr>
          <w:spacing w:val="1"/>
        </w:rPr>
        <w:t>o</w:t>
      </w:r>
      <w:r>
        <w:t>n</w:t>
      </w:r>
      <w:r>
        <w:rPr>
          <w:spacing w:val="-8"/>
        </w:rPr>
        <w:t xml:space="preserve"> </w:t>
      </w:r>
      <w:r>
        <w:rPr>
          <w:spacing w:val="1"/>
        </w:rPr>
        <w:t>t</w:t>
      </w:r>
      <w:r>
        <w:rPr>
          <w:spacing w:val="-5"/>
        </w:rPr>
        <w:t>y</w:t>
      </w:r>
      <w:r>
        <w:rPr>
          <w:spacing w:val="1"/>
        </w:rPr>
        <w:t>p</w:t>
      </w:r>
      <w:r>
        <w:rPr>
          <w:spacing w:val="-1"/>
        </w:rPr>
        <w:t>i</w:t>
      </w:r>
      <w:r>
        <w:rPr>
          <w:spacing w:val="1"/>
        </w:rPr>
        <w:t>ca</w:t>
      </w:r>
      <w:r>
        <w:rPr>
          <w:spacing w:val="-1"/>
        </w:rPr>
        <w:t>l</w:t>
      </w:r>
      <w:r>
        <w:rPr>
          <w:spacing w:val="3"/>
        </w:rPr>
        <w:t>l</w:t>
      </w:r>
      <w:r>
        <w:t>y</w:t>
      </w:r>
      <w:r>
        <w:rPr>
          <w:spacing w:val="-12"/>
        </w:rPr>
        <w:t xml:space="preserve"> </w:t>
      </w:r>
      <w:r>
        <w:t>oc</w:t>
      </w:r>
      <w:r>
        <w:rPr>
          <w:spacing w:val="1"/>
        </w:rPr>
        <w:t>c</w:t>
      </w:r>
      <w:r>
        <w:t>urs</w:t>
      </w:r>
      <w:r>
        <w:rPr>
          <w:spacing w:val="-6"/>
        </w:rPr>
        <w:t xml:space="preserve"> </w:t>
      </w:r>
      <w:r>
        <w:rPr>
          <w:spacing w:val="1"/>
        </w:rPr>
        <w:t>i</w:t>
      </w:r>
      <w:r>
        <w:t>n</w:t>
      </w:r>
      <w:r>
        <w:rPr>
          <w:spacing w:val="-9"/>
        </w:rPr>
        <w:t xml:space="preserve"> </w:t>
      </w:r>
      <w:r>
        <w:rPr>
          <w:spacing w:val="-1"/>
        </w:rPr>
        <w:t>p</w:t>
      </w:r>
      <w:r>
        <w:rPr>
          <w:spacing w:val="1"/>
        </w:rPr>
        <w:t>o</w:t>
      </w:r>
      <w:r>
        <w:t>or</w:t>
      </w:r>
      <w:r>
        <w:rPr>
          <w:spacing w:val="4"/>
        </w:rPr>
        <w:t>l</w:t>
      </w:r>
      <w:r>
        <w:t>y</w:t>
      </w:r>
      <w:r>
        <w:rPr>
          <w:spacing w:val="-9"/>
        </w:rPr>
        <w:t xml:space="preserve"> </w:t>
      </w:r>
      <w:r>
        <w:rPr>
          <w:spacing w:val="1"/>
        </w:rPr>
        <w:t>c</w:t>
      </w:r>
      <w:r>
        <w:t>o</w:t>
      </w:r>
      <w:r>
        <w:rPr>
          <w:spacing w:val="-1"/>
        </w:rPr>
        <w:t>n</w:t>
      </w:r>
      <w:r>
        <w:rPr>
          <w:spacing w:val="1"/>
        </w:rPr>
        <w:t>s</w:t>
      </w:r>
      <w:r>
        <w:t>o</w:t>
      </w:r>
      <w:r>
        <w:rPr>
          <w:spacing w:val="-2"/>
        </w:rPr>
        <w:t>l</w:t>
      </w:r>
      <w:r>
        <w:rPr>
          <w:spacing w:val="1"/>
        </w:rPr>
        <w:t>i</w:t>
      </w:r>
      <w:r>
        <w:t>d</w:t>
      </w:r>
      <w:r>
        <w:rPr>
          <w:spacing w:val="-1"/>
        </w:rPr>
        <w:t>a</w:t>
      </w:r>
      <w:r>
        <w:rPr>
          <w:spacing w:val="2"/>
        </w:rPr>
        <w:t>t</w:t>
      </w:r>
      <w:r>
        <w:t>e</w:t>
      </w:r>
      <w:r>
        <w:rPr>
          <w:spacing w:val="-1"/>
        </w:rPr>
        <w:t>d</w:t>
      </w:r>
      <w:r>
        <w:t>,</w:t>
      </w:r>
      <w:r>
        <w:rPr>
          <w:spacing w:val="-7"/>
        </w:rPr>
        <w:t xml:space="preserve"> </w:t>
      </w:r>
      <w:r>
        <w:t>wat</w:t>
      </w:r>
      <w:r>
        <w:rPr>
          <w:spacing w:val="-1"/>
        </w:rPr>
        <w:t>e</w:t>
      </w:r>
      <w:r>
        <w:rPr>
          <w:spacing w:val="8"/>
        </w:rPr>
        <w:t>r</w:t>
      </w:r>
      <w:r>
        <w:t>-</w:t>
      </w:r>
      <w:r>
        <w:rPr>
          <w:w w:val="99"/>
        </w:rPr>
        <w:t xml:space="preserve"> </w:t>
      </w:r>
      <w:r>
        <w:rPr>
          <w:spacing w:val="1"/>
        </w:rPr>
        <w:t>s</w:t>
      </w:r>
      <w:r>
        <w:t>at</w:t>
      </w:r>
      <w:r>
        <w:rPr>
          <w:spacing w:val="-1"/>
        </w:rPr>
        <w:t>u</w:t>
      </w:r>
      <w:r>
        <w:t>rat</w:t>
      </w:r>
      <w:r>
        <w:rPr>
          <w:spacing w:val="-1"/>
        </w:rPr>
        <w:t>e</w:t>
      </w:r>
      <w:r>
        <w:t>d</w:t>
      </w:r>
      <w:r>
        <w:rPr>
          <w:spacing w:val="-16"/>
        </w:rPr>
        <w:t xml:space="preserve"> </w:t>
      </w:r>
      <w:r>
        <w:t>se</w:t>
      </w:r>
      <w:r>
        <w:rPr>
          <w:spacing w:val="1"/>
        </w:rPr>
        <w:t>d</w:t>
      </w:r>
      <w:r>
        <w:rPr>
          <w:spacing w:val="-1"/>
        </w:rPr>
        <w:t>i</w:t>
      </w:r>
      <w:r>
        <w:rPr>
          <w:spacing w:val="4"/>
        </w:rPr>
        <w:t>m</w:t>
      </w:r>
      <w:r>
        <w:t>e</w:t>
      </w:r>
      <w:r>
        <w:rPr>
          <w:spacing w:val="-1"/>
        </w:rPr>
        <w:t>n</w:t>
      </w:r>
      <w:r>
        <w:t>t.</w:t>
      </w:r>
    </w:p>
    <w:p w:rsidR="00390CA3" w:rsidRDefault="00390CA3">
      <w:pPr>
        <w:spacing w:before="7" w:line="110" w:lineRule="exact"/>
        <w:rPr>
          <w:sz w:val="11"/>
          <w:szCs w:val="11"/>
        </w:rPr>
      </w:pPr>
    </w:p>
    <w:p w:rsidR="00390CA3" w:rsidRDefault="00BD6A69">
      <w:pPr>
        <w:pStyle w:val="BodyText"/>
        <w:tabs>
          <w:tab w:val="left" w:pos="2298"/>
        </w:tabs>
        <w:spacing w:line="251" w:lineRule="auto"/>
        <w:ind w:left="2298" w:right="543" w:hanging="2160"/>
      </w:pPr>
      <w:r>
        <w:rPr>
          <w:rFonts w:cs="Arial"/>
          <w:b/>
          <w:bCs/>
        </w:rPr>
        <w:t>Lithosphe</w:t>
      </w:r>
      <w:r>
        <w:rPr>
          <w:rFonts w:cs="Arial"/>
          <w:b/>
          <w:bCs/>
          <w:spacing w:val="-1"/>
        </w:rPr>
        <w:t>r</w:t>
      </w:r>
      <w:r>
        <w:rPr>
          <w:rFonts w:cs="Arial"/>
          <w:b/>
          <w:bCs/>
        </w:rPr>
        <w:t>e</w:t>
      </w:r>
      <w:r>
        <w:rPr>
          <w:rFonts w:cs="Arial"/>
          <w:b/>
          <w:bCs/>
        </w:rPr>
        <w:tab/>
      </w:r>
      <w:r>
        <w:rPr>
          <w:spacing w:val="3"/>
        </w:rPr>
        <w:t>T</w:t>
      </w:r>
      <w:r>
        <w:t>he</w:t>
      </w:r>
      <w:r>
        <w:rPr>
          <w:spacing w:val="-6"/>
        </w:rPr>
        <w:t xml:space="preserve"> </w:t>
      </w:r>
      <w:r>
        <w:t>o</w:t>
      </w:r>
      <w:r>
        <w:rPr>
          <w:spacing w:val="-1"/>
        </w:rPr>
        <w:t>u</w:t>
      </w:r>
      <w:r>
        <w:t>ter</w:t>
      </w:r>
      <w:r>
        <w:rPr>
          <w:spacing w:val="-5"/>
        </w:rPr>
        <w:t xml:space="preserve"> </w:t>
      </w:r>
      <w:r>
        <w:rPr>
          <w:spacing w:val="2"/>
        </w:rPr>
        <w:t>p</w:t>
      </w:r>
      <w:r>
        <w:t>art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4"/>
        </w:rPr>
        <w:t xml:space="preserve"> </w:t>
      </w:r>
      <w:r>
        <w:t>e</w:t>
      </w:r>
      <w:r>
        <w:rPr>
          <w:spacing w:val="-1"/>
        </w:rPr>
        <w:t>a</w:t>
      </w:r>
      <w:r>
        <w:t>rth,</w:t>
      </w:r>
      <w:r>
        <w:rPr>
          <w:spacing w:val="-1"/>
        </w:rPr>
        <w:t xml:space="preserve"> </w:t>
      </w:r>
      <w:r>
        <w:rPr>
          <w:spacing w:val="1"/>
        </w:rPr>
        <w:t>c</w:t>
      </w:r>
      <w:r>
        <w:t>o</w:t>
      </w:r>
      <w:r>
        <w:rPr>
          <w:spacing w:val="-1"/>
        </w:rPr>
        <w:t>n</w:t>
      </w:r>
      <w:r>
        <w:rPr>
          <w:spacing w:val="1"/>
        </w:rPr>
        <w:t>s</w:t>
      </w:r>
      <w:r>
        <w:rPr>
          <w:spacing w:val="-1"/>
        </w:rPr>
        <w:t>i</w:t>
      </w:r>
      <w:r>
        <w:rPr>
          <w:spacing w:val="1"/>
        </w:rPr>
        <w:t>s</w:t>
      </w:r>
      <w:r>
        <w:t>t</w:t>
      </w:r>
      <w:r>
        <w:rPr>
          <w:spacing w:val="-2"/>
        </w:rPr>
        <w:t>i</w:t>
      </w:r>
      <w:r>
        <w:rPr>
          <w:spacing w:val="1"/>
        </w:rPr>
        <w:t>n</w:t>
      </w:r>
      <w:r>
        <w:t>g</w:t>
      </w:r>
      <w:r>
        <w:rPr>
          <w:spacing w:val="-6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6"/>
        </w:rPr>
        <w:t xml:space="preserve"> </w:t>
      </w:r>
      <w:r>
        <w:t>crust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4"/>
        </w:rPr>
        <w:t xml:space="preserve"> </w:t>
      </w:r>
      <w:r>
        <w:t>u</w:t>
      </w:r>
      <w:r>
        <w:rPr>
          <w:spacing w:val="-1"/>
        </w:rPr>
        <w:t>p</w:t>
      </w:r>
      <w:r>
        <w:t>p</w:t>
      </w:r>
      <w:r>
        <w:rPr>
          <w:spacing w:val="-1"/>
        </w:rPr>
        <w:t>e</w:t>
      </w:r>
      <w:r>
        <w:t>r</w:t>
      </w:r>
      <w:r>
        <w:rPr>
          <w:spacing w:val="-4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n</w:t>
      </w:r>
      <w:r>
        <w:t>t</w:t>
      </w:r>
      <w:r>
        <w:rPr>
          <w:spacing w:val="-2"/>
        </w:rPr>
        <w:t>l</w:t>
      </w:r>
      <w:r>
        <w:rPr>
          <w:spacing w:val="1"/>
        </w:rPr>
        <w:t>e</w:t>
      </w:r>
      <w:r>
        <w:t>,</w:t>
      </w:r>
      <w:r>
        <w:rPr>
          <w:w w:val="99"/>
        </w:rPr>
        <w:t xml:space="preserve"> </w:t>
      </w:r>
      <w:r>
        <w:t>a</w:t>
      </w:r>
      <w:r>
        <w:rPr>
          <w:spacing w:val="-1"/>
        </w:rPr>
        <w:t>p</w:t>
      </w:r>
      <w:r>
        <w:t>pro</w:t>
      </w:r>
      <w:r>
        <w:rPr>
          <w:spacing w:val="1"/>
        </w:rPr>
        <w:t>x</w:t>
      </w:r>
      <w:r>
        <w:rPr>
          <w:spacing w:val="-1"/>
        </w:rPr>
        <w:t>i</w:t>
      </w:r>
      <w:r>
        <w:rPr>
          <w:spacing w:val="4"/>
        </w:rPr>
        <w:t>m</w:t>
      </w:r>
      <w:r>
        <w:t>at</w:t>
      </w:r>
      <w:r>
        <w:rPr>
          <w:spacing w:val="-1"/>
        </w:rPr>
        <w:t>e</w:t>
      </w:r>
      <w:r>
        <w:rPr>
          <w:spacing w:val="3"/>
        </w:rPr>
        <w:t>l</w:t>
      </w:r>
      <w:r>
        <w:t>y</w:t>
      </w:r>
      <w:r>
        <w:rPr>
          <w:spacing w:val="-11"/>
        </w:rPr>
        <w:t xml:space="preserve"> </w:t>
      </w:r>
      <w:r>
        <w:rPr>
          <w:spacing w:val="1"/>
        </w:rPr>
        <w:t>1</w:t>
      </w:r>
      <w:r>
        <w:t>00</w:t>
      </w:r>
      <w:r>
        <w:rPr>
          <w:spacing w:val="-7"/>
        </w:rPr>
        <w:t xml:space="preserve"> </w:t>
      </w:r>
      <w:r>
        <w:rPr>
          <w:spacing w:val="3"/>
        </w:rPr>
        <w:t>k</w:t>
      </w:r>
      <w:r>
        <w:rPr>
          <w:spacing w:val="-1"/>
        </w:rPr>
        <w:t>il</w:t>
      </w:r>
      <w:r>
        <w:t>o</w:t>
      </w:r>
      <w:r>
        <w:rPr>
          <w:spacing w:val="4"/>
        </w:rPr>
        <w:t>m</w:t>
      </w:r>
      <w:r>
        <w:t>etres</w:t>
      </w:r>
      <w:r>
        <w:rPr>
          <w:spacing w:val="-7"/>
        </w:rPr>
        <w:t xml:space="preserve"> </w:t>
      </w:r>
      <w:r>
        <w:t>t</w:t>
      </w:r>
      <w:r>
        <w:rPr>
          <w:spacing w:val="-1"/>
        </w:rPr>
        <w:t>hi</w:t>
      </w:r>
      <w:r>
        <w:rPr>
          <w:spacing w:val="1"/>
        </w:rPr>
        <w:t>c</w:t>
      </w:r>
      <w:r>
        <w:rPr>
          <w:spacing w:val="3"/>
        </w:rPr>
        <w:t>k</w:t>
      </w:r>
      <w:r>
        <w:t>.</w:t>
      </w:r>
      <w:r>
        <w:rPr>
          <w:spacing w:val="-8"/>
        </w:rPr>
        <w:t xml:space="preserve"> </w:t>
      </w:r>
      <w:r>
        <w:rPr>
          <w:spacing w:val="2"/>
        </w:rPr>
        <w:t>T</w:t>
      </w:r>
      <w:r>
        <w:t>he</w:t>
      </w:r>
      <w:r>
        <w:rPr>
          <w:spacing w:val="-7"/>
        </w:rPr>
        <w:t xml:space="preserve"> </w:t>
      </w:r>
      <w:r>
        <w:rPr>
          <w:spacing w:val="-2"/>
        </w:rPr>
        <w:t>l</w:t>
      </w:r>
      <w:r>
        <w:rPr>
          <w:spacing w:val="-1"/>
        </w:rPr>
        <w:t>i</w:t>
      </w:r>
      <w:r>
        <w:t>th</w:t>
      </w:r>
      <w:r>
        <w:rPr>
          <w:spacing w:val="-1"/>
        </w:rPr>
        <w:t>o</w:t>
      </w:r>
      <w:r>
        <w:rPr>
          <w:spacing w:val="3"/>
        </w:rPr>
        <w:t>s</w:t>
      </w:r>
      <w:r>
        <w:t>p</w:t>
      </w:r>
      <w:r>
        <w:rPr>
          <w:spacing w:val="-1"/>
        </w:rPr>
        <w:t>h</w:t>
      </w:r>
      <w:r>
        <w:t>ere</w:t>
      </w:r>
      <w:r>
        <w:rPr>
          <w:spacing w:val="-6"/>
        </w:rPr>
        <w:t xml:space="preserve"> </w:t>
      </w:r>
      <w:r>
        <w:rPr>
          <w:spacing w:val="-1"/>
        </w:rPr>
        <w:t>i</w:t>
      </w:r>
      <w:r>
        <w:t>s</w:t>
      </w:r>
      <w:r>
        <w:rPr>
          <w:spacing w:val="-5"/>
        </w:rPr>
        <w:t xml:space="preserve"> </w:t>
      </w:r>
      <w:r>
        <w:t>bro</w:t>
      </w:r>
      <w:r>
        <w:rPr>
          <w:spacing w:val="3"/>
        </w:rPr>
        <w:t>k</w:t>
      </w:r>
      <w:r>
        <w:t>en</w:t>
      </w:r>
      <w:r>
        <w:rPr>
          <w:spacing w:val="-8"/>
        </w:rPr>
        <w:t xml:space="preserve"> </w:t>
      </w:r>
      <w:r>
        <w:rPr>
          <w:spacing w:val="-2"/>
        </w:rPr>
        <w:t>i</w:t>
      </w:r>
      <w:r>
        <w:t>nto</w:t>
      </w:r>
      <w:r>
        <w:rPr>
          <w:spacing w:val="-7"/>
        </w:rPr>
        <w:t xml:space="preserve"> </w:t>
      </w:r>
      <w:r>
        <w:rPr>
          <w:spacing w:val="8"/>
        </w:rPr>
        <w:t>s</w:t>
      </w:r>
      <w:r>
        <w:t>everal</w:t>
      </w:r>
      <w:r>
        <w:rPr>
          <w:w w:val="99"/>
        </w:rPr>
        <w:t xml:space="preserve"> </w:t>
      </w:r>
      <w:r>
        <w:rPr>
          <w:spacing w:val="-1"/>
        </w:rPr>
        <w:t>l</w:t>
      </w:r>
      <w:r>
        <w:t>arge</w:t>
      </w:r>
      <w:r>
        <w:rPr>
          <w:spacing w:val="-6"/>
        </w:rPr>
        <w:t xml:space="preserve"> </w:t>
      </w:r>
      <w:r>
        <w:t>a</w:t>
      </w:r>
      <w:r>
        <w:rPr>
          <w:spacing w:val="1"/>
        </w:rPr>
        <w:t>n</w:t>
      </w:r>
      <w:r>
        <w:t>d</w:t>
      </w:r>
      <w:r>
        <w:rPr>
          <w:spacing w:val="-6"/>
        </w:rPr>
        <w:t xml:space="preserve"> </w:t>
      </w:r>
      <w:r>
        <w:rPr>
          <w:spacing w:val="3"/>
        </w:rPr>
        <w:t>m</w:t>
      </w:r>
      <w:r>
        <w:t>a</w:t>
      </w:r>
      <w:r>
        <w:rPr>
          <w:spacing w:val="1"/>
        </w:rPr>
        <w:t>n</w:t>
      </w:r>
      <w:r>
        <w:t>y</w:t>
      </w:r>
      <w:r>
        <w:rPr>
          <w:spacing w:val="-10"/>
        </w:rPr>
        <w:t xml:space="preserve"> </w:t>
      </w:r>
      <w:r>
        <w:t>s</w:t>
      </w:r>
      <w:r>
        <w:rPr>
          <w:spacing w:val="4"/>
        </w:rPr>
        <w:t>m</w:t>
      </w:r>
      <w:r>
        <w:t>a</w:t>
      </w:r>
      <w:r>
        <w:rPr>
          <w:spacing w:val="-2"/>
        </w:rPr>
        <w:t>l</w:t>
      </w:r>
      <w:r>
        <w:t>l</w:t>
      </w:r>
      <w:r>
        <w:rPr>
          <w:spacing w:val="-8"/>
        </w:rPr>
        <w:t xml:space="preserve"> </w:t>
      </w:r>
      <w:r>
        <w:t>p</w:t>
      </w:r>
      <w:r>
        <w:rPr>
          <w:spacing w:val="-2"/>
        </w:rPr>
        <w:t>l</w:t>
      </w:r>
      <w:r>
        <w:rPr>
          <w:spacing w:val="1"/>
        </w:rPr>
        <w:t>a</w:t>
      </w:r>
      <w:r>
        <w:t>t</w:t>
      </w:r>
      <w:r>
        <w:rPr>
          <w:spacing w:val="1"/>
        </w:rPr>
        <w:t>e</w:t>
      </w:r>
      <w:r>
        <w:t>s</w:t>
      </w:r>
      <w:r>
        <w:rPr>
          <w:spacing w:val="-5"/>
        </w:rPr>
        <w:t xml:space="preserve"> </w:t>
      </w:r>
      <w:r>
        <w:t>ca</w:t>
      </w:r>
      <w:r>
        <w:rPr>
          <w:spacing w:val="-2"/>
        </w:rPr>
        <w:t>l</w:t>
      </w:r>
      <w:r>
        <w:rPr>
          <w:spacing w:val="-1"/>
        </w:rPr>
        <w:t>l</w:t>
      </w:r>
      <w:r>
        <w:rPr>
          <w:spacing w:val="1"/>
        </w:rPr>
        <w:t>e</w:t>
      </w:r>
      <w:r>
        <w:t>d</w:t>
      </w:r>
      <w:r>
        <w:rPr>
          <w:spacing w:val="-7"/>
        </w:rPr>
        <w:t xml:space="preserve"> </w:t>
      </w:r>
      <w:r>
        <w:rPr>
          <w:spacing w:val="-1"/>
        </w:rPr>
        <w:t>t</w:t>
      </w:r>
      <w:r>
        <w:t>ect</w:t>
      </w:r>
      <w:r>
        <w:rPr>
          <w:spacing w:val="1"/>
        </w:rPr>
        <w:t>o</w:t>
      </w:r>
      <w:r>
        <w:t>n</w:t>
      </w:r>
      <w:r>
        <w:rPr>
          <w:spacing w:val="-2"/>
        </w:rPr>
        <w:t>i</w:t>
      </w:r>
      <w:r>
        <w:t>c</w:t>
      </w:r>
      <w:r>
        <w:rPr>
          <w:spacing w:val="-6"/>
        </w:rPr>
        <w:t xml:space="preserve"> </w:t>
      </w:r>
      <w:r>
        <w:rPr>
          <w:spacing w:val="1"/>
        </w:rPr>
        <w:t>p</w:t>
      </w:r>
      <w:r>
        <w:rPr>
          <w:spacing w:val="-1"/>
        </w:rPr>
        <w:t>l</w:t>
      </w:r>
      <w:r>
        <w:t>a</w:t>
      </w:r>
      <w:r>
        <w:rPr>
          <w:spacing w:val="1"/>
        </w:rPr>
        <w:t>t</w:t>
      </w:r>
      <w:r>
        <w:t>es.</w:t>
      </w:r>
    </w:p>
    <w:p w:rsidR="00390CA3" w:rsidRDefault="00390CA3">
      <w:pPr>
        <w:spacing w:before="7" w:line="110" w:lineRule="exact"/>
        <w:rPr>
          <w:sz w:val="11"/>
          <w:szCs w:val="11"/>
        </w:rPr>
      </w:pPr>
    </w:p>
    <w:p w:rsidR="00390CA3" w:rsidRDefault="00BD6A69">
      <w:pPr>
        <w:pStyle w:val="BodyText"/>
        <w:tabs>
          <w:tab w:val="left" w:pos="2298"/>
        </w:tabs>
        <w:spacing w:line="250" w:lineRule="auto"/>
        <w:ind w:left="2298" w:right="306" w:hanging="2160"/>
        <w:rPr>
          <w:rFonts w:cs="Arial"/>
        </w:rPr>
      </w:pPr>
      <w:r>
        <w:rPr>
          <w:rFonts w:cs="Arial"/>
          <w:b/>
          <w:bCs/>
          <w:spacing w:val="4"/>
        </w:rPr>
        <w:t>M</w:t>
      </w:r>
      <w:r>
        <w:rPr>
          <w:rFonts w:cs="Arial"/>
          <w:b/>
          <w:bCs/>
        </w:rPr>
        <w:t>ainsh</w:t>
      </w:r>
      <w:r>
        <w:rPr>
          <w:rFonts w:cs="Arial"/>
          <w:b/>
          <w:bCs/>
          <w:spacing w:val="1"/>
        </w:rPr>
        <w:t>o</w:t>
      </w:r>
      <w:r>
        <w:rPr>
          <w:rFonts w:cs="Arial"/>
          <w:b/>
          <w:bCs/>
        </w:rPr>
        <w:t>ck</w:t>
      </w:r>
      <w:r>
        <w:rPr>
          <w:rFonts w:cs="Arial"/>
          <w:b/>
          <w:bCs/>
        </w:rPr>
        <w:tab/>
      </w:r>
      <w:r>
        <w:rPr>
          <w:spacing w:val="3"/>
        </w:rPr>
        <w:t>T</w:t>
      </w:r>
      <w:r>
        <w:t>he</w:t>
      </w:r>
      <w:r>
        <w:rPr>
          <w:spacing w:val="-7"/>
        </w:rPr>
        <w:t xml:space="preserve"> </w:t>
      </w:r>
      <w:r>
        <w:rPr>
          <w:spacing w:val="-2"/>
        </w:rPr>
        <w:t>l</w:t>
      </w:r>
      <w:r>
        <w:t>argest</w:t>
      </w:r>
      <w:r>
        <w:rPr>
          <w:spacing w:val="-6"/>
        </w:rPr>
        <w:t xml:space="preserve"> </w:t>
      </w:r>
      <w:r>
        <w:rPr>
          <w:spacing w:val="1"/>
        </w:rPr>
        <w:t>e</w:t>
      </w:r>
      <w:r>
        <w:t>arth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seri</w:t>
      </w:r>
      <w:r>
        <w:rPr>
          <w:spacing w:val="-1"/>
        </w:rPr>
        <w:t>e</w:t>
      </w:r>
      <w:r>
        <w:t>s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</w:t>
      </w:r>
      <w:r>
        <w:rPr>
          <w:spacing w:val="-1"/>
        </w:rPr>
        <w:t>a</w:t>
      </w:r>
      <w:r>
        <w:t>rt</w:t>
      </w:r>
      <w:r>
        <w:rPr>
          <w:spacing w:val="1"/>
        </w:rPr>
        <w:t>h</w:t>
      </w:r>
      <w:r>
        <w:t>q</w:t>
      </w:r>
      <w:r>
        <w:rPr>
          <w:spacing w:val="-1"/>
        </w:rPr>
        <w:t>u</w:t>
      </w:r>
      <w:r>
        <w:t>a</w:t>
      </w:r>
      <w:r>
        <w:rPr>
          <w:spacing w:val="3"/>
        </w:rPr>
        <w:t>k</w:t>
      </w:r>
      <w:r>
        <w:t>es</w:t>
      </w:r>
      <w:r>
        <w:rPr>
          <w:spacing w:val="-6"/>
        </w:rPr>
        <w:t xml:space="preserve"> </w:t>
      </w:r>
      <w:r>
        <w:t>t</w:t>
      </w:r>
      <w:r>
        <w:rPr>
          <w:spacing w:val="-1"/>
        </w:rPr>
        <w:t>h</w:t>
      </w:r>
      <w:r>
        <w:t>at</w:t>
      </w:r>
      <w:r>
        <w:rPr>
          <w:spacing w:val="-4"/>
        </w:rPr>
        <w:t xml:space="preserve"> </w:t>
      </w:r>
      <w:r>
        <w:rPr>
          <w:spacing w:val="1"/>
        </w:rPr>
        <w:t>c</w:t>
      </w:r>
      <w:r>
        <w:rPr>
          <w:spacing w:val="-1"/>
        </w:rPr>
        <w:t>l</w:t>
      </w:r>
      <w:r>
        <w:t>uster,</w:t>
      </w:r>
      <w:r>
        <w:rPr>
          <w:spacing w:val="-6"/>
        </w:rPr>
        <w:t xml:space="preserve"> </w:t>
      </w:r>
      <w:r>
        <w:t>b</w:t>
      </w:r>
      <w:r>
        <w:rPr>
          <w:spacing w:val="1"/>
        </w:rPr>
        <w:t>o</w:t>
      </w:r>
      <w:r>
        <w:t>th</w:t>
      </w:r>
      <w:r>
        <w:rPr>
          <w:w w:val="99"/>
        </w:rPr>
        <w:t xml:space="preserve"> </w:t>
      </w:r>
      <w:r>
        <w:t>g</w:t>
      </w:r>
      <w:r>
        <w:rPr>
          <w:spacing w:val="-1"/>
        </w:rPr>
        <w:t>e</w:t>
      </w:r>
      <w:r>
        <w:t>o</w:t>
      </w:r>
      <w:r>
        <w:rPr>
          <w:spacing w:val="-1"/>
        </w:rPr>
        <w:t>g</w:t>
      </w:r>
      <w:r>
        <w:rPr>
          <w:spacing w:val="3"/>
        </w:rPr>
        <w:t>r</w:t>
      </w:r>
      <w:r>
        <w:t>a</w:t>
      </w:r>
      <w:r>
        <w:rPr>
          <w:spacing w:val="-1"/>
        </w:rPr>
        <w:t>p</w:t>
      </w:r>
      <w:r>
        <w:rPr>
          <w:spacing w:val="1"/>
        </w:rPr>
        <w:t>h</w:t>
      </w:r>
      <w:r>
        <w:rPr>
          <w:spacing w:val="-1"/>
        </w:rPr>
        <w:t>i</w:t>
      </w:r>
      <w:r>
        <w:rPr>
          <w:spacing w:val="1"/>
        </w:rPr>
        <w:t>c</w:t>
      </w:r>
      <w:r>
        <w:t>al</w:t>
      </w:r>
      <w:r>
        <w:rPr>
          <w:spacing w:val="1"/>
        </w:rPr>
        <w:t>l</w:t>
      </w:r>
      <w:r>
        <w:t>y</w:t>
      </w:r>
      <w:r>
        <w:rPr>
          <w:spacing w:val="-8"/>
        </w:rPr>
        <w:t xml:space="preserve"> </w:t>
      </w:r>
      <w:r>
        <w:t>a</w:t>
      </w:r>
      <w:r>
        <w:rPr>
          <w:spacing w:val="1"/>
        </w:rPr>
        <w:t>n</w:t>
      </w:r>
      <w:r>
        <w:t>d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rPr>
          <w:spacing w:val="-1"/>
        </w:rPr>
        <w:t>ti</w:t>
      </w:r>
      <w:r>
        <w:rPr>
          <w:spacing w:val="4"/>
        </w:rPr>
        <w:t>m</w:t>
      </w:r>
      <w:r>
        <w:t>e.</w:t>
      </w:r>
      <w:r>
        <w:rPr>
          <w:spacing w:val="-5"/>
        </w:rPr>
        <w:t xml:space="preserve"> </w:t>
      </w:r>
      <w:r>
        <w:rPr>
          <w:spacing w:val="3"/>
        </w:rPr>
        <w:t>T</w:t>
      </w:r>
      <w:r>
        <w:t>o</w:t>
      </w:r>
      <w:r>
        <w:rPr>
          <w:spacing w:val="-6"/>
        </w:rPr>
        <w:t xml:space="preserve"> </w:t>
      </w:r>
      <w:r>
        <w:rPr>
          <w:spacing w:val="-1"/>
        </w:rPr>
        <w:t>b</w:t>
      </w:r>
      <w:r>
        <w:t>e</w:t>
      </w:r>
      <w:r>
        <w:rPr>
          <w:spacing w:val="-7"/>
        </w:rPr>
        <w:t xml:space="preserve"> </w:t>
      </w:r>
      <w:r>
        <w:rPr>
          <w:spacing w:val="-1"/>
        </w:rPr>
        <w:t>d</w:t>
      </w:r>
      <w:r>
        <w:t>e</w:t>
      </w:r>
      <w:r>
        <w:rPr>
          <w:spacing w:val="1"/>
        </w:rPr>
        <w:t>f</w:t>
      </w:r>
      <w:r>
        <w:rPr>
          <w:spacing w:val="-1"/>
        </w:rPr>
        <w:t>i</w:t>
      </w:r>
      <w:r>
        <w:t>nit</w:t>
      </w:r>
      <w:r>
        <w:rPr>
          <w:spacing w:val="1"/>
        </w:rPr>
        <w:t>i</w:t>
      </w:r>
      <w:r>
        <w:rPr>
          <w:spacing w:val="-2"/>
        </w:rPr>
        <w:t>v</w:t>
      </w:r>
      <w:r>
        <w:rPr>
          <w:spacing w:val="1"/>
        </w:rPr>
        <w:t>el</w:t>
      </w:r>
      <w:r>
        <w:t>y</w:t>
      </w:r>
      <w:r>
        <w:rPr>
          <w:spacing w:val="-9"/>
        </w:rPr>
        <w:t xml:space="preserve"> </w:t>
      </w:r>
      <w:r>
        <w:rPr>
          <w:spacing w:val="3"/>
        </w:rPr>
        <w:t>c</w:t>
      </w:r>
      <w:r>
        <w:t>al</w:t>
      </w:r>
      <w:r>
        <w:rPr>
          <w:spacing w:val="-1"/>
        </w:rPr>
        <w:t>l</w:t>
      </w:r>
      <w:r>
        <w:t>ed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2"/>
        </w:rPr>
        <w:t>i</w:t>
      </w:r>
      <w:r>
        <w:t>nsh</w:t>
      </w:r>
      <w:r>
        <w:rPr>
          <w:spacing w:val="-1"/>
        </w:rPr>
        <w:t>o</w:t>
      </w:r>
      <w:r>
        <w:rPr>
          <w:spacing w:val="-2"/>
        </w:rPr>
        <w:t>c</w:t>
      </w:r>
      <w:r>
        <w:rPr>
          <w:spacing w:val="10"/>
        </w:rPr>
        <w:t>k</w:t>
      </w:r>
      <w:r>
        <w:t>,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-1"/>
          <w:w w:val="99"/>
        </w:rPr>
        <w:t xml:space="preserve"> </w:t>
      </w:r>
      <w:r>
        <w:t>e</w:t>
      </w:r>
      <w:r>
        <w:rPr>
          <w:spacing w:val="-1"/>
        </w:rPr>
        <w:t>a</w:t>
      </w:r>
      <w:r>
        <w:t>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7"/>
        </w:rPr>
        <w:t xml:space="preserve"> </w:t>
      </w:r>
      <w:r>
        <w:t>sh</w:t>
      </w:r>
      <w:r>
        <w:rPr>
          <w:spacing w:val="-1"/>
        </w:rPr>
        <w:t>o</w:t>
      </w:r>
      <w:r>
        <w:t>uld</w:t>
      </w:r>
      <w:r>
        <w:rPr>
          <w:spacing w:val="-6"/>
        </w:rPr>
        <w:t xml:space="preserve"> </w:t>
      </w:r>
      <w:r>
        <w:rPr>
          <w:spacing w:val="1"/>
        </w:rPr>
        <w:t>g</w:t>
      </w:r>
      <w:r>
        <w:t>e</w:t>
      </w:r>
      <w:r>
        <w:rPr>
          <w:spacing w:val="-1"/>
        </w:rPr>
        <w:t>n</w:t>
      </w:r>
      <w:r>
        <w:t>er</w:t>
      </w:r>
      <w:r>
        <w:rPr>
          <w:spacing w:val="2"/>
        </w:rPr>
        <w:t>a</w:t>
      </w:r>
      <w:r>
        <w:rPr>
          <w:spacing w:val="-1"/>
        </w:rPr>
        <w:t>l</w:t>
      </w:r>
      <w:r>
        <w:rPr>
          <w:spacing w:val="1"/>
        </w:rPr>
        <w:t>l</w:t>
      </w:r>
      <w:r>
        <w:t>y</w:t>
      </w:r>
      <w:r>
        <w:rPr>
          <w:spacing w:val="-6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7"/>
        </w:rPr>
        <w:t xml:space="preserve"> </w:t>
      </w:r>
      <w:r>
        <w:rPr>
          <w:spacing w:val="-1"/>
        </w:rPr>
        <w:t>a</w:t>
      </w:r>
      <w:r>
        <w:t>t</w:t>
      </w:r>
      <w:r>
        <w:rPr>
          <w:spacing w:val="-4"/>
        </w:rPr>
        <w:t xml:space="preserve"> </w:t>
      </w:r>
      <w:r>
        <w:rPr>
          <w:spacing w:val="-1"/>
        </w:rPr>
        <w:t>l</w:t>
      </w:r>
      <w:r>
        <w:rPr>
          <w:spacing w:val="1"/>
        </w:rPr>
        <w:t>e</w:t>
      </w:r>
      <w:r>
        <w:t>ast</w:t>
      </w:r>
      <w:r>
        <w:rPr>
          <w:spacing w:val="-6"/>
        </w:rPr>
        <w:t xml:space="preserve"> </w:t>
      </w:r>
      <w:r>
        <w:rPr>
          <w:spacing w:val="-1"/>
        </w:rPr>
        <w:t>h</w:t>
      </w:r>
      <w:r>
        <w:rPr>
          <w:spacing w:val="1"/>
        </w:rPr>
        <w:t>a</w:t>
      </w:r>
      <w:r>
        <w:rPr>
          <w:spacing w:val="-1"/>
        </w:rPr>
        <w:t>l</w:t>
      </w:r>
      <w:r>
        <w:t>f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t>t</w:t>
      </w:r>
      <w:r>
        <w:rPr>
          <w:spacing w:val="1"/>
        </w:rPr>
        <w:t>u</w:t>
      </w:r>
      <w:r>
        <w:t>de</w:t>
      </w:r>
      <w:r>
        <w:rPr>
          <w:spacing w:val="-6"/>
        </w:rPr>
        <w:t xml:space="preserve"> </w:t>
      </w:r>
      <w:r>
        <w:rPr>
          <w:spacing w:val="1"/>
        </w:rPr>
        <w:t>u</w:t>
      </w:r>
      <w:r>
        <w:t>n</w:t>
      </w:r>
      <w:r>
        <w:rPr>
          <w:spacing w:val="-2"/>
        </w:rPr>
        <w:t>i</w:t>
      </w:r>
      <w:r>
        <w:t>t</w:t>
      </w:r>
      <w:r>
        <w:rPr>
          <w:spacing w:val="-4"/>
        </w:rPr>
        <w:t xml:space="preserve"> </w:t>
      </w:r>
      <w:r>
        <w:rPr>
          <w:spacing w:val="-1"/>
        </w:rPr>
        <w:t>l</w:t>
      </w:r>
      <w:r>
        <w:t>ar</w:t>
      </w:r>
      <w:r>
        <w:rPr>
          <w:spacing w:val="2"/>
        </w:rPr>
        <w:t>g</w:t>
      </w:r>
      <w:r>
        <w:t>er</w:t>
      </w:r>
      <w:r>
        <w:rPr>
          <w:spacing w:val="-6"/>
        </w:rPr>
        <w:t xml:space="preserve"> </w:t>
      </w:r>
      <w:r>
        <w:t>th</w:t>
      </w:r>
      <w:r>
        <w:rPr>
          <w:spacing w:val="1"/>
        </w:rPr>
        <w:t>a</w:t>
      </w:r>
      <w:r>
        <w:t>n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w w:val="99"/>
        </w:rPr>
        <w:t xml:space="preserve"> </w:t>
      </w:r>
      <w:r>
        <w:t>n</w:t>
      </w:r>
      <w:r>
        <w:rPr>
          <w:spacing w:val="-1"/>
        </w:rPr>
        <w:t>e</w:t>
      </w:r>
      <w:r>
        <w:rPr>
          <w:spacing w:val="1"/>
        </w:rPr>
        <w:t>x</w:t>
      </w:r>
      <w:r>
        <w:t>t</w:t>
      </w:r>
      <w:r>
        <w:rPr>
          <w:spacing w:val="-7"/>
        </w:rPr>
        <w:t xml:space="preserve"> </w:t>
      </w:r>
      <w:r>
        <w:t>largest</w:t>
      </w:r>
      <w:r>
        <w:rPr>
          <w:spacing w:val="-7"/>
        </w:rPr>
        <w:t xml:space="preserve"> </w:t>
      </w:r>
      <w:r>
        <w:rPr>
          <w:spacing w:val="1"/>
        </w:rPr>
        <w:t>e</w:t>
      </w:r>
      <w:r>
        <w:t>arth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7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-7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7"/>
        </w:rPr>
        <w:t xml:space="preserve"> </w:t>
      </w:r>
      <w:r>
        <w:t>seri</w:t>
      </w:r>
      <w:r>
        <w:rPr>
          <w:spacing w:val="-1"/>
        </w:rPr>
        <w:t>e</w:t>
      </w:r>
      <w:r>
        <w:rPr>
          <w:spacing w:val="1"/>
        </w:rPr>
        <w:t>s</w:t>
      </w:r>
      <w:r>
        <w:t>.</w:t>
      </w:r>
      <w:r>
        <w:rPr>
          <w:spacing w:val="-7"/>
        </w:rPr>
        <w:t xml:space="preserve"> </w:t>
      </w:r>
      <w:r>
        <w:t>O</w:t>
      </w:r>
      <w:r>
        <w:rPr>
          <w:spacing w:val="2"/>
        </w:rPr>
        <w:t>t</w:t>
      </w:r>
      <w:r>
        <w:t>h</w:t>
      </w:r>
      <w:r>
        <w:rPr>
          <w:spacing w:val="-1"/>
        </w:rPr>
        <w:t>e</w:t>
      </w:r>
      <w:r>
        <w:rPr>
          <w:spacing w:val="3"/>
        </w:rPr>
        <w:t>r</w:t>
      </w:r>
      <w:r>
        <w:t>w</w:t>
      </w:r>
      <w:r>
        <w:rPr>
          <w:spacing w:val="-1"/>
        </w:rPr>
        <w:t>i</w:t>
      </w:r>
      <w:r>
        <w:rPr>
          <w:spacing w:val="1"/>
        </w:rPr>
        <w:t>s</w:t>
      </w:r>
      <w:r>
        <w:t>e,</w:t>
      </w:r>
      <w:r>
        <w:rPr>
          <w:spacing w:val="-8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7"/>
        </w:rPr>
        <w:t xml:space="preserve"> </w:t>
      </w:r>
      <w:r>
        <w:rPr>
          <w:spacing w:val="2"/>
        </w:rPr>
        <w:t>s</w:t>
      </w:r>
      <w:r>
        <w:t>eri</w:t>
      </w:r>
      <w:r>
        <w:rPr>
          <w:spacing w:val="-1"/>
        </w:rPr>
        <w:t>e</w:t>
      </w:r>
      <w:r>
        <w:t>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e</w:t>
      </w:r>
      <w:r>
        <w:rPr>
          <w:spacing w:val="-1"/>
        </w:rPr>
        <w:t>a</w:t>
      </w:r>
      <w:r>
        <w:t>rt</w:t>
      </w:r>
      <w:r>
        <w:rPr>
          <w:spacing w:val="1"/>
        </w:rPr>
        <w:t>h</w:t>
      </w:r>
      <w:r>
        <w:t>q</w:t>
      </w:r>
      <w:r>
        <w:rPr>
          <w:spacing w:val="-1"/>
        </w:rPr>
        <w:t>u</w:t>
      </w:r>
      <w:r>
        <w:t>a</w:t>
      </w:r>
      <w:r>
        <w:rPr>
          <w:spacing w:val="3"/>
        </w:rPr>
        <w:t>k</w:t>
      </w:r>
      <w:r>
        <w:t>es</w:t>
      </w:r>
      <w:r>
        <w:rPr>
          <w:w w:val="99"/>
        </w:rPr>
        <w:t xml:space="preserve"> </w:t>
      </w:r>
      <w:r>
        <w:rPr>
          <w:spacing w:val="4"/>
        </w:rPr>
        <w:t>m</w:t>
      </w:r>
      <w:r>
        <w:t>ay</w:t>
      </w:r>
      <w:r>
        <w:rPr>
          <w:spacing w:val="-12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rPr>
          <w:spacing w:val="4"/>
        </w:rPr>
        <w:t>m</w:t>
      </w:r>
      <w:r>
        <w:t>ore</w:t>
      </w:r>
      <w:r>
        <w:rPr>
          <w:spacing w:val="-8"/>
        </w:rPr>
        <w:t xml:space="preserve"> </w:t>
      </w:r>
      <w:r>
        <w:t>ac</w:t>
      </w:r>
      <w:r>
        <w:rPr>
          <w:spacing w:val="1"/>
        </w:rPr>
        <w:t>c</w:t>
      </w:r>
      <w:r>
        <w:t>urat</w:t>
      </w:r>
      <w:r>
        <w:rPr>
          <w:spacing w:val="1"/>
        </w:rPr>
        <w:t>el</w:t>
      </w:r>
      <w:r>
        <w:t>y</w:t>
      </w:r>
      <w:r>
        <w:rPr>
          <w:spacing w:val="-10"/>
        </w:rPr>
        <w:t xml:space="preserve"> </w:t>
      </w:r>
      <w:r>
        <w:t>c</w:t>
      </w:r>
      <w:r>
        <w:rPr>
          <w:spacing w:val="1"/>
        </w:rPr>
        <w:t>h</w:t>
      </w:r>
      <w:r>
        <w:t>ara</w:t>
      </w:r>
      <w:r>
        <w:rPr>
          <w:spacing w:val="1"/>
        </w:rPr>
        <w:t>c</w:t>
      </w:r>
      <w:r>
        <w:t>ter</w:t>
      </w:r>
      <w:r>
        <w:rPr>
          <w:spacing w:val="-1"/>
        </w:rPr>
        <w:t>i</w:t>
      </w:r>
      <w:r>
        <w:rPr>
          <w:spacing w:val="1"/>
        </w:rPr>
        <w:t>s</w:t>
      </w:r>
      <w:r>
        <w:t>ed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rPr>
          <w:rFonts w:cs="Arial"/>
          <w:b/>
          <w:bCs/>
        </w:rPr>
        <w:t>e</w:t>
      </w:r>
      <w:r>
        <w:rPr>
          <w:rFonts w:cs="Arial"/>
          <w:b/>
          <w:bCs/>
          <w:spacing w:val="1"/>
        </w:rPr>
        <w:t>a</w:t>
      </w:r>
      <w:r>
        <w:rPr>
          <w:rFonts w:cs="Arial"/>
          <w:b/>
          <w:bCs/>
          <w:spacing w:val="-1"/>
        </w:rPr>
        <w:t>r</w:t>
      </w:r>
      <w:r>
        <w:rPr>
          <w:rFonts w:cs="Arial"/>
          <w:b/>
          <w:bCs/>
        </w:rPr>
        <w:t>thqua</w:t>
      </w:r>
      <w:r>
        <w:rPr>
          <w:rFonts w:cs="Arial"/>
          <w:b/>
          <w:bCs/>
          <w:spacing w:val="-1"/>
        </w:rPr>
        <w:t>k</w:t>
      </w:r>
      <w:r>
        <w:rPr>
          <w:rFonts w:cs="Arial"/>
          <w:b/>
          <w:bCs/>
        </w:rPr>
        <w:t>e</w:t>
      </w:r>
      <w:r>
        <w:rPr>
          <w:rFonts w:cs="Arial"/>
          <w:b/>
          <w:bCs/>
          <w:spacing w:val="-8"/>
        </w:rPr>
        <w:t xml:space="preserve"> </w:t>
      </w:r>
      <w:r>
        <w:rPr>
          <w:rFonts w:cs="Arial"/>
          <w:b/>
          <w:bCs/>
          <w:spacing w:val="-1"/>
        </w:rPr>
        <w:t>s</w:t>
      </w:r>
      <w:r>
        <w:rPr>
          <w:rFonts w:cs="Arial"/>
          <w:b/>
          <w:bCs/>
          <w:spacing w:val="3"/>
        </w:rPr>
        <w:t>w</w:t>
      </w:r>
      <w:r>
        <w:rPr>
          <w:rFonts w:cs="Arial"/>
          <w:b/>
          <w:bCs/>
        </w:rPr>
        <w:t>a</w:t>
      </w:r>
      <w:r>
        <w:rPr>
          <w:rFonts w:cs="Arial"/>
          <w:b/>
          <w:bCs/>
          <w:spacing w:val="-1"/>
        </w:rPr>
        <w:t>r</w:t>
      </w:r>
      <w:r>
        <w:rPr>
          <w:rFonts w:cs="Arial"/>
          <w:b/>
          <w:bCs/>
        </w:rPr>
        <w:t>m.</w:t>
      </w:r>
    </w:p>
    <w:p w:rsidR="00390CA3" w:rsidRDefault="00390CA3">
      <w:pPr>
        <w:spacing w:line="120" w:lineRule="exact"/>
        <w:rPr>
          <w:sz w:val="12"/>
          <w:szCs w:val="12"/>
        </w:rPr>
      </w:pPr>
    </w:p>
    <w:p w:rsidR="00390CA3" w:rsidRDefault="00BD6A69">
      <w:pPr>
        <w:pStyle w:val="BodyText"/>
        <w:tabs>
          <w:tab w:val="left" w:pos="2298"/>
        </w:tabs>
        <w:spacing w:line="252" w:lineRule="auto"/>
        <w:ind w:left="2298" w:right="303" w:hanging="2160"/>
      </w:pPr>
      <w:r>
        <w:rPr>
          <w:rFonts w:cs="Arial"/>
          <w:b/>
          <w:bCs/>
          <w:spacing w:val="1"/>
        </w:rPr>
        <w:t>M</w:t>
      </w:r>
      <w:r>
        <w:rPr>
          <w:rFonts w:cs="Arial"/>
          <w:b/>
          <w:bCs/>
        </w:rPr>
        <w:t>odified</w:t>
      </w:r>
      <w:r>
        <w:rPr>
          <w:rFonts w:cs="Arial"/>
          <w:b/>
          <w:bCs/>
          <w:spacing w:val="-5"/>
        </w:rPr>
        <w:t xml:space="preserve"> </w:t>
      </w:r>
      <w:r>
        <w:rPr>
          <w:rFonts w:cs="Arial"/>
          <w:b/>
          <w:bCs/>
          <w:spacing w:val="4"/>
        </w:rPr>
        <w:t>M</w:t>
      </w:r>
      <w:r>
        <w:rPr>
          <w:rFonts w:cs="Arial"/>
          <w:b/>
          <w:bCs/>
        </w:rPr>
        <w:t>e</w:t>
      </w:r>
      <w:r>
        <w:rPr>
          <w:rFonts w:cs="Arial"/>
          <w:b/>
          <w:bCs/>
          <w:spacing w:val="-1"/>
        </w:rPr>
        <w:t>r</w:t>
      </w:r>
      <w:r>
        <w:rPr>
          <w:rFonts w:cs="Arial"/>
          <w:b/>
          <w:bCs/>
        </w:rPr>
        <w:t>c</w:t>
      </w:r>
      <w:r>
        <w:rPr>
          <w:rFonts w:cs="Arial"/>
          <w:b/>
          <w:bCs/>
          <w:spacing w:val="-1"/>
        </w:rPr>
        <w:t>a</w:t>
      </w:r>
      <w:r>
        <w:rPr>
          <w:rFonts w:cs="Arial"/>
          <w:b/>
          <w:bCs/>
        </w:rPr>
        <w:t>lli</w:t>
      </w:r>
      <w:r>
        <w:rPr>
          <w:rFonts w:cs="Arial"/>
          <w:b/>
          <w:bCs/>
        </w:rPr>
        <w:tab/>
      </w:r>
      <w:r>
        <w:t>A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e</w:t>
      </w:r>
      <w:r>
        <w:rPr>
          <w:spacing w:val="-1"/>
        </w:rPr>
        <w:t>a</w:t>
      </w:r>
      <w:r>
        <w:rPr>
          <w:spacing w:val="1"/>
        </w:rPr>
        <w:t>s</w:t>
      </w:r>
      <w:r>
        <w:t>ure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</w:t>
      </w:r>
      <w:r>
        <w:rPr>
          <w:spacing w:val="-1"/>
        </w:rPr>
        <w:t>a</w:t>
      </w:r>
      <w:r>
        <w:t>r</w:t>
      </w:r>
      <w:r>
        <w:rPr>
          <w:spacing w:val="1"/>
        </w:rPr>
        <w:t>t</w:t>
      </w:r>
      <w:r>
        <w:t>h</w:t>
      </w:r>
      <w:r>
        <w:rPr>
          <w:spacing w:val="-1"/>
        </w:rPr>
        <w:t>q</w:t>
      </w:r>
      <w:r>
        <w:rPr>
          <w:spacing w:val="1"/>
        </w:rPr>
        <w:t>u</w:t>
      </w:r>
      <w:r>
        <w:t>a</w:t>
      </w:r>
      <w:r>
        <w:rPr>
          <w:spacing w:val="3"/>
        </w:rPr>
        <w:t>k</w:t>
      </w:r>
      <w:r>
        <w:t>e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t>nt</w:t>
      </w:r>
      <w:r>
        <w:rPr>
          <w:spacing w:val="-1"/>
        </w:rPr>
        <w:t>e</w:t>
      </w:r>
      <w:r>
        <w:t>ns</w:t>
      </w:r>
      <w:r>
        <w:rPr>
          <w:spacing w:val="1"/>
        </w:rPr>
        <w:t>i</w:t>
      </w:r>
      <w:r>
        <w:rPr>
          <w:spacing w:val="2"/>
        </w:rPr>
        <w:t>t</w:t>
      </w:r>
      <w:r>
        <w:t>y</w:t>
      </w:r>
      <w:r>
        <w:rPr>
          <w:spacing w:val="-9"/>
        </w:rPr>
        <w:t xml:space="preserve"> </w:t>
      </w:r>
      <w:r>
        <w:t>s</w:t>
      </w:r>
      <w:r>
        <w:rPr>
          <w:spacing w:val="1"/>
        </w:rPr>
        <w:t>ca</w:t>
      </w:r>
      <w:r>
        <w:rPr>
          <w:spacing w:val="-1"/>
        </w:rPr>
        <w:t>l</w:t>
      </w:r>
      <w:r>
        <w:t>e</w:t>
      </w:r>
      <w:r>
        <w:rPr>
          <w:spacing w:val="-4"/>
        </w:rPr>
        <w:t xml:space="preserve"> </w:t>
      </w:r>
      <w:r>
        <w:t>w</w:t>
      </w:r>
      <w:r>
        <w:rPr>
          <w:spacing w:val="-1"/>
        </w:rPr>
        <w:t>i</w:t>
      </w:r>
      <w:r>
        <w:t>th</w:t>
      </w:r>
      <w:r>
        <w:rPr>
          <w:spacing w:val="-4"/>
        </w:rPr>
        <w:t xml:space="preserve"> </w:t>
      </w:r>
      <w:r>
        <w:t>12</w:t>
      </w:r>
      <w:r>
        <w:rPr>
          <w:spacing w:val="-5"/>
        </w:rPr>
        <w:t xml:space="preserve"> </w:t>
      </w:r>
      <w:r>
        <w:t>di</w:t>
      </w:r>
      <w:r>
        <w:rPr>
          <w:spacing w:val="-2"/>
        </w:rPr>
        <w:t>v</w:t>
      </w:r>
      <w:r>
        <w:rPr>
          <w:spacing w:val="-1"/>
        </w:rPr>
        <w:t>i</w:t>
      </w:r>
      <w:r>
        <w:rPr>
          <w:spacing w:val="3"/>
        </w:rPr>
        <w:t>s</w:t>
      </w:r>
      <w:r>
        <w:rPr>
          <w:spacing w:val="1"/>
        </w:rPr>
        <w:t>i</w:t>
      </w:r>
      <w:r>
        <w:t>o</w:t>
      </w:r>
      <w:r>
        <w:rPr>
          <w:spacing w:val="-1"/>
        </w:rPr>
        <w:t>n</w:t>
      </w:r>
      <w:r>
        <w:t>s</w:t>
      </w:r>
      <w:r>
        <w:rPr>
          <w:spacing w:val="-5"/>
        </w:rPr>
        <w:t xml:space="preserve"> </w:t>
      </w:r>
      <w:r>
        <w:t>ra</w:t>
      </w:r>
      <w:r>
        <w:rPr>
          <w:spacing w:val="-1"/>
        </w:rPr>
        <w:t>n</w:t>
      </w:r>
      <w:r>
        <w:rPr>
          <w:spacing w:val="1"/>
        </w:rPr>
        <w:t>g</w:t>
      </w:r>
      <w:r>
        <w:rPr>
          <w:spacing w:val="-1"/>
        </w:rPr>
        <w:t>i</w:t>
      </w:r>
      <w:r>
        <w:rPr>
          <w:spacing w:val="1"/>
        </w:rPr>
        <w:t>n</w:t>
      </w:r>
      <w:r>
        <w:t>g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t>r</w:t>
      </w:r>
      <w:r>
        <w:rPr>
          <w:spacing w:val="-3"/>
        </w:rPr>
        <w:t>o</w:t>
      </w:r>
      <w:r>
        <w:t>m</w:t>
      </w:r>
      <w:r>
        <w:rPr>
          <w:spacing w:val="-3"/>
        </w:rPr>
        <w:t xml:space="preserve"> </w:t>
      </w:r>
      <w:r>
        <w:t>I</w:t>
      </w:r>
      <w:r>
        <w:rPr>
          <w:spacing w:val="-6"/>
        </w:rPr>
        <w:t xml:space="preserve"> </w:t>
      </w:r>
      <w:r>
        <w:t>(</w:t>
      </w:r>
      <w:r>
        <w:rPr>
          <w:spacing w:val="2"/>
        </w:rPr>
        <w:t>f</w:t>
      </w:r>
      <w:r>
        <w:t>e</w:t>
      </w:r>
      <w:r>
        <w:rPr>
          <w:spacing w:val="-2"/>
        </w:rPr>
        <w:t>l</w:t>
      </w:r>
      <w:r>
        <w:t>t</w:t>
      </w:r>
      <w:r>
        <w:rPr>
          <w:w w:val="99"/>
        </w:rPr>
        <w:t xml:space="preserve"> </w:t>
      </w:r>
      <w:r>
        <w:rPr>
          <w:spacing w:val="1"/>
        </w:rPr>
        <w:t>b</w:t>
      </w:r>
      <w:r>
        <w:t>y</w:t>
      </w:r>
      <w:r>
        <w:rPr>
          <w:spacing w:val="-7"/>
        </w:rPr>
        <w:t xml:space="preserve"> </w:t>
      </w:r>
      <w:r>
        <w:rPr>
          <w:spacing w:val="-2"/>
        </w:rPr>
        <w:t>v</w:t>
      </w:r>
      <w:r>
        <w:t>e</w:t>
      </w:r>
      <w:r>
        <w:rPr>
          <w:spacing w:val="5"/>
        </w:rPr>
        <w:t>r</w:t>
      </w:r>
      <w:r>
        <w:t>y</w:t>
      </w:r>
      <w:r>
        <w:rPr>
          <w:spacing w:val="-9"/>
        </w:rPr>
        <w:t xml:space="preserve"> </w:t>
      </w:r>
      <w:r>
        <w:rPr>
          <w:spacing w:val="1"/>
        </w:rPr>
        <w:t>f</w:t>
      </w:r>
      <w:r>
        <w:t>e</w:t>
      </w:r>
      <w:r>
        <w:rPr>
          <w:spacing w:val="-3"/>
        </w:rPr>
        <w:t>w</w:t>
      </w:r>
      <w:r>
        <w:t>)</w:t>
      </w:r>
      <w:r>
        <w:rPr>
          <w:spacing w:val="-3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1"/>
        </w:rPr>
        <w:t>X</w:t>
      </w:r>
      <w:r>
        <w:t>II</w:t>
      </w:r>
      <w:r>
        <w:rPr>
          <w:spacing w:val="-6"/>
        </w:rPr>
        <w:t xml:space="preserve"> </w:t>
      </w:r>
      <w:r>
        <w:t>(to</w:t>
      </w:r>
      <w:r>
        <w:rPr>
          <w:spacing w:val="1"/>
        </w:rPr>
        <w:t>t</w:t>
      </w:r>
      <w:r>
        <w:t>al</w:t>
      </w:r>
      <w:r>
        <w:rPr>
          <w:spacing w:val="-5"/>
        </w:rPr>
        <w:t xml:space="preserve"> </w:t>
      </w:r>
      <w:r>
        <w:t>d</w:t>
      </w:r>
      <w:r>
        <w:rPr>
          <w:spacing w:val="1"/>
        </w:rPr>
        <w:t>es</w:t>
      </w:r>
      <w:r>
        <w:t>truct</w:t>
      </w:r>
      <w:r>
        <w:rPr>
          <w:spacing w:val="-2"/>
        </w:rPr>
        <w:t>i</w:t>
      </w:r>
      <w:r>
        <w:t>o</w:t>
      </w:r>
      <w:r>
        <w:rPr>
          <w:spacing w:val="-1"/>
        </w:rPr>
        <w:t>n</w:t>
      </w:r>
      <w:r>
        <w:t>).</w:t>
      </w:r>
    </w:p>
    <w:p w:rsidR="00390CA3" w:rsidRDefault="00390CA3">
      <w:pPr>
        <w:spacing w:line="252" w:lineRule="auto"/>
        <w:sectPr w:rsidR="00390CA3">
          <w:footerReference w:type="default" r:id="rId131"/>
          <w:pgSz w:w="11907" w:h="16840"/>
          <w:pgMar w:top="1560" w:right="1280" w:bottom="780" w:left="1280" w:header="0" w:footer="585" w:gutter="0"/>
          <w:cols w:space="720"/>
        </w:sectPr>
      </w:pPr>
    </w:p>
    <w:p w:rsidR="00390CA3" w:rsidRDefault="00390CA3">
      <w:pPr>
        <w:spacing w:before="12" w:line="280" w:lineRule="exact"/>
        <w:rPr>
          <w:sz w:val="28"/>
          <w:szCs w:val="28"/>
        </w:rPr>
      </w:pPr>
    </w:p>
    <w:p w:rsidR="00390CA3" w:rsidRDefault="00BD6A69">
      <w:pPr>
        <w:pStyle w:val="BodyText"/>
        <w:tabs>
          <w:tab w:val="left" w:pos="2298"/>
        </w:tabs>
        <w:spacing w:before="74" w:line="250" w:lineRule="auto"/>
        <w:ind w:left="2298" w:right="196" w:hanging="2160"/>
      </w:pPr>
      <w:r>
        <w:rPr>
          <w:rFonts w:cs="Arial"/>
          <w:b/>
          <w:bCs/>
          <w:spacing w:val="1"/>
        </w:rPr>
        <w:t>M</w:t>
      </w:r>
      <w:r>
        <w:rPr>
          <w:rFonts w:cs="Arial"/>
          <w:b/>
          <w:bCs/>
        </w:rPr>
        <w:t>oment</w:t>
      </w:r>
      <w:r>
        <w:rPr>
          <w:rFonts w:cs="Arial"/>
          <w:b/>
          <w:bCs/>
          <w:spacing w:val="-3"/>
        </w:rPr>
        <w:t xml:space="preserve"> </w:t>
      </w:r>
      <w:r>
        <w:rPr>
          <w:rFonts w:cs="Arial"/>
          <w:b/>
          <w:bCs/>
        </w:rPr>
        <w:t>magnitude</w:t>
      </w:r>
      <w:r>
        <w:rPr>
          <w:rFonts w:cs="Arial"/>
          <w:b/>
          <w:bCs/>
        </w:rPr>
        <w:tab/>
      </w:r>
      <w:r>
        <w:rPr>
          <w:spacing w:val="3"/>
        </w:rPr>
        <w:t>T</w:t>
      </w:r>
      <w:r>
        <w:t>he</w:t>
      </w:r>
      <w:r>
        <w:rPr>
          <w:spacing w:val="-11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t>t</w:t>
      </w:r>
      <w:r>
        <w:rPr>
          <w:spacing w:val="1"/>
        </w:rPr>
        <w:t>u</w:t>
      </w:r>
      <w:r>
        <w:t>de</w:t>
      </w:r>
      <w:r>
        <w:rPr>
          <w:spacing w:val="-8"/>
        </w:rPr>
        <w:t xml:space="preserve"> </w:t>
      </w:r>
      <w:r>
        <w:t>c</w:t>
      </w:r>
      <w:r>
        <w:rPr>
          <w:spacing w:val="1"/>
        </w:rPr>
        <w:t>a</w:t>
      </w:r>
      <w:r>
        <w:rPr>
          <w:spacing w:val="-1"/>
        </w:rPr>
        <w:t>l</w:t>
      </w:r>
      <w:r>
        <w:rPr>
          <w:spacing w:val="1"/>
        </w:rPr>
        <w:t>c</w:t>
      </w:r>
      <w:r>
        <w:t>ulat</w:t>
      </w:r>
      <w:r>
        <w:rPr>
          <w:spacing w:val="-1"/>
        </w:rPr>
        <w:t>e</w:t>
      </w:r>
      <w:r>
        <w:t>d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t>rom</w:t>
      </w:r>
      <w:r>
        <w:rPr>
          <w:spacing w:val="-5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e</w:t>
      </w:r>
      <w:r>
        <w:rPr>
          <w:spacing w:val="-1"/>
        </w:rPr>
        <w:t>a</w:t>
      </w:r>
      <w:r>
        <w:t>rth</w:t>
      </w:r>
      <w:r>
        <w:rPr>
          <w:spacing w:val="-1"/>
        </w:rPr>
        <w:t>q</w:t>
      </w:r>
      <w:r>
        <w:rPr>
          <w:spacing w:val="1"/>
        </w:rPr>
        <w:t>u</w:t>
      </w:r>
      <w:r>
        <w:t>a</w:t>
      </w:r>
      <w:r>
        <w:rPr>
          <w:spacing w:val="3"/>
        </w:rPr>
        <w:t>k</w:t>
      </w:r>
      <w:r>
        <w:t>e's</w:t>
      </w:r>
      <w:r>
        <w:rPr>
          <w:spacing w:val="-7"/>
        </w:rPr>
        <w:t xml:space="preserve"> </w:t>
      </w:r>
      <w:r>
        <w:t>t</w:t>
      </w:r>
      <w:r>
        <w:rPr>
          <w:spacing w:val="-1"/>
        </w:rPr>
        <w:t>o</w:t>
      </w:r>
      <w:r>
        <w:t>tal</w:t>
      </w:r>
      <w:r>
        <w:rPr>
          <w:spacing w:val="-9"/>
        </w:rPr>
        <w:t xml:space="preserve"> </w:t>
      </w:r>
      <w:r>
        <w:rPr>
          <w:spacing w:val="1"/>
        </w:rPr>
        <w:t>e</w:t>
      </w:r>
      <w:r>
        <w:t>n</w:t>
      </w:r>
      <w:r>
        <w:rPr>
          <w:spacing w:val="-1"/>
        </w:rPr>
        <w:t>e</w:t>
      </w:r>
      <w:r>
        <w:t>r</w:t>
      </w:r>
      <w:r>
        <w:rPr>
          <w:spacing w:val="1"/>
        </w:rPr>
        <w:t>g</w:t>
      </w:r>
      <w:r>
        <w:t>y</w:t>
      </w:r>
      <w:r>
        <w:rPr>
          <w:spacing w:val="-11"/>
        </w:rPr>
        <w:t xml:space="preserve"> </w:t>
      </w:r>
      <w:r>
        <w:t>(</w:t>
      </w:r>
      <w:r>
        <w:rPr>
          <w:spacing w:val="1"/>
        </w:rPr>
        <w:t>se</w:t>
      </w:r>
      <w:r>
        <w:rPr>
          <w:spacing w:val="-1"/>
        </w:rPr>
        <w:t>i</w:t>
      </w:r>
      <w:r>
        <w:rPr>
          <w:spacing w:val="1"/>
        </w:rPr>
        <w:t>s</w:t>
      </w:r>
      <w:r>
        <w:rPr>
          <w:spacing w:val="4"/>
        </w:rPr>
        <w:t>m</w:t>
      </w:r>
      <w:r>
        <w:rPr>
          <w:spacing w:val="-1"/>
        </w:rPr>
        <w:t>i</w:t>
      </w:r>
      <w:r>
        <w:t>c</w:t>
      </w:r>
      <w:r>
        <w:rPr>
          <w:w w:val="99"/>
        </w:rPr>
        <w:t xml:space="preserve"> </w:t>
      </w:r>
      <w:r>
        <w:rPr>
          <w:spacing w:val="4"/>
        </w:rPr>
        <w:t>m</w:t>
      </w:r>
      <w:r>
        <w:rPr>
          <w:spacing w:val="-3"/>
        </w:rPr>
        <w:t>o</w:t>
      </w:r>
      <w:r>
        <w:rPr>
          <w:spacing w:val="4"/>
        </w:rPr>
        <w:t>m</w:t>
      </w:r>
      <w:r>
        <w:t>e</w:t>
      </w:r>
      <w:r>
        <w:rPr>
          <w:spacing w:val="-1"/>
        </w:rPr>
        <w:t>n</w:t>
      </w:r>
      <w:r>
        <w:t>t).</w:t>
      </w:r>
      <w:r>
        <w:rPr>
          <w:spacing w:val="-8"/>
        </w:rPr>
        <w:t xml:space="preserve"> </w:t>
      </w:r>
      <w:r>
        <w:rPr>
          <w:spacing w:val="3"/>
        </w:rPr>
        <w:t>T</w:t>
      </w:r>
      <w:r>
        <w:t>he</w:t>
      </w:r>
      <w:r>
        <w:rPr>
          <w:spacing w:val="-6"/>
        </w:rPr>
        <w:t xml:space="preserve"> </w:t>
      </w:r>
      <w:r>
        <w:t>se</w:t>
      </w:r>
      <w:r>
        <w:rPr>
          <w:spacing w:val="-2"/>
        </w:rPr>
        <w:t>is</w:t>
      </w:r>
      <w:r>
        <w:rPr>
          <w:spacing w:val="4"/>
        </w:rPr>
        <w:t>m</w:t>
      </w:r>
      <w:r>
        <w:rPr>
          <w:spacing w:val="-1"/>
        </w:rPr>
        <w:t>i</w:t>
      </w:r>
      <w:r>
        <w:t>c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o</w:t>
      </w:r>
      <w:r>
        <w:rPr>
          <w:spacing w:val="4"/>
        </w:rPr>
        <w:t>m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t>s</w:t>
      </w:r>
      <w:r>
        <w:rPr>
          <w:spacing w:val="-5"/>
        </w:rPr>
        <w:t xml:space="preserve"> </w:t>
      </w:r>
      <w:r>
        <w:t>prop</w:t>
      </w:r>
      <w:r>
        <w:rPr>
          <w:spacing w:val="-1"/>
        </w:rPr>
        <w:t>o</w:t>
      </w:r>
      <w:r>
        <w:t>rt</w:t>
      </w:r>
      <w:r>
        <w:rPr>
          <w:spacing w:val="1"/>
        </w:rPr>
        <w:t>i</w:t>
      </w:r>
      <w:r>
        <w:t>o</w:t>
      </w:r>
      <w:r>
        <w:rPr>
          <w:spacing w:val="-1"/>
        </w:rPr>
        <w:t>n</w:t>
      </w:r>
      <w:r>
        <w:rPr>
          <w:spacing w:val="1"/>
        </w:rPr>
        <w:t>a</w:t>
      </w:r>
      <w:r>
        <w:t>l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o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-4"/>
        </w:rPr>
        <w:t xml:space="preserve"> </w:t>
      </w:r>
      <w:r>
        <w:t>a</w:t>
      </w:r>
      <w:r>
        <w:rPr>
          <w:spacing w:val="4"/>
        </w:rPr>
        <w:t>m</w:t>
      </w:r>
      <w:r>
        <w:t>o</w:t>
      </w:r>
      <w:r>
        <w:rPr>
          <w:spacing w:val="-1"/>
        </w:rPr>
        <w:t>u</w:t>
      </w:r>
      <w:r>
        <w:t>nt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</w:t>
      </w:r>
      <w:r>
        <w:rPr>
          <w:spacing w:val="-1"/>
        </w:rPr>
        <w:t>li</w:t>
      </w:r>
      <w:r>
        <w:t>p</w:t>
      </w:r>
      <w:r>
        <w:rPr>
          <w:spacing w:val="-6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t>a</w:t>
      </w:r>
      <w:r>
        <w:rPr>
          <w:spacing w:val="1"/>
        </w:rPr>
        <w:t>u</w:t>
      </w:r>
      <w:r>
        <w:rPr>
          <w:spacing w:val="-1"/>
        </w:rPr>
        <w:t>l</w:t>
      </w:r>
      <w:r>
        <w:t>t,</w:t>
      </w:r>
      <w:r>
        <w:rPr>
          <w:w w:val="9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ar</w:t>
      </w:r>
      <w:r>
        <w:rPr>
          <w:spacing w:val="2"/>
        </w:rPr>
        <w:t>e</w:t>
      </w:r>
      <w:r>
        <w:t>a</w:t>
      </w:r>
      <w:r>
        <w:rPr>
          <w:spacing w:val="-5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3"/>
        </w:rPr>
        <w:t xml:space="preserve"> </w:t>
      </w:r>
      <w:r>
        <w:rPr>
          <w:spacing w:val="1"/>
        </w:rPr>
        <w:t>f</w:t>
      </w:r>
      <w:r>
        <w:t>a</w:t>
      </w:r>
      <w:r>
        <w:rPr>
          <w:spacing w:val="-1"/>
        </w:rPr>
        <w:t>ul</w:t>
      </w:r>
      <w:r>
        <w:t>t</w:t>
      </w:r>
      <w:r>
        <w:rPr>
          <w:spacing w:val="-5"/>
        </w:rPr>
        <w:t xml:space="preserve"> </w:t>
      </w:r>
      <w:r>
        <w:rPr>
          <w:spacing w:val="1"/>
        </w:rPr>
        <w:t>t</w:t>
      </w:r>
      <w:r>
        <w:t>h</w:t>
      </w:r>
      <w:r>
        <w:rPr>
          <w:spacing w:val="-1"/>
        </w:rPr>
        <w:t>a</w:t>
      </w:r>
      <w:r>
        <w:t>t</w:t>
      </w:r>
      <w:r>
        <w:rPr>
          <w:spacing w:val="-5"/>
        </w:rPr>
        <w:t xml:space="preserve"> </w:t>
      </w:r>
      <w:r>
        <w:rPr>
          <w:spacing w:val="3"/>
        </w:rPr>
        <w:t>s</w:t>
      </w:r>
      <w:r>
        <w:rPr>
          <w:spacing w:val="-1"/>
        </w:rPr>
        <w:t>l</w:t>
      </w:r>
      <w:r>
        <w:rPr>
          <w:spacing w:val="1"/>
        </w:rPr>
        <w:t>i</w:t>
      </w:r>
      <w:r>
        <w:t>ps,</w:t>
      </w:r>
      <w:r>
        <w:rPr>
          <w:spacing w:val="-5"/>
        </w:rPr>
        <w:t xml:space="preserve"> </w:t>
      </w:r>
      <w:r>
        <w:rPr>
          <w:spacing w:val="-1"/>
        </w:rPr>
        <w:t>a</w:t>
      </w:r>
      <w:r>
        <w:t>nd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3"/>
        </w:rPr>
        <w:t xml:space="preserve"> </w:t>
      </w:r>
      <w:r>
        <w:rPr>
          <w:spacing w:val="1"/>
        </w:rPr>
        <w:t>a</w:t>
      </w:r>
      <w:r>
        <w:rPr>
          <w:spacing w:val="-2"/>
        </w:rPr>
        <w:t>v</w:t>
      </w:r>
      <w:r>
        <w:t>era</w:t>
      </w:r>
      <w:r>
        <w:rPr>
          <w:spacing w:val="2"/>
        </w:rPr>
        <w:t>g</w:t>
      </w:r>
      <w:r>
        <w:t>e</w:t>
      </w:r>
      <w:r>
        <w:rPr>
          <w:spacing w:val="-5"/>
        </w:rPr>
        <w:t xml:space="preserve"> </w:t>
      </w:r>
      <w:r>
        <w:t>stre</w:t>
      </w:r>
      <w:r>
        <w:rPr>
          <w:spacing w:val="-1"/>
        </w:rPr>
        <w:t>n</w:t>
      </w:r>
      <w:r>
        <w:rPr>
          <w:spacing w:val="1"/>
        </w:rPr>
        <w:t>g</w:t>
      </w:r>
      <w:r>
        <w:rPr>
          <w:spacing w:val="2"/>
        </w:rPr>
        <w:t>t</w:t>
      </w:r>
      <w:r>
        <w:t>h</w:t>
      </w:r>
      <w:r>
        <w:rPr>
          <w:spacing w:val="-5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5"/>
        </w:rPr>
        <w:t xml:space="preserve"> </w:t>
      </w:r>
      <w:r>
        <w:t>ro</w:t>
      </w:r>
      <w:r>
        <w:rPr>
          <w:spacing w:val="1"/>
        </w:rPr>
        <w:t>c</w:t>
      </w:r>
      <w:r>
        <w:rPr>
          <w:spacing w:val="3"/>
        </w:rPr>
        <w:t>k</w:t>
      </w:r>
      <w:r>
        <w:t>s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at</w:t>
      </w:r>
      <w:r>
        <w:rPr>
          <w:spacing w:val="-4"/>
        </w:rPr>
        <w:t xml:space="preserve"> </w:t>
      </w:r>
      <w:r>
        <w:t>are</w:t>
      </w:r>
      <w:r>
        <w:rPr>
          <w:w w:val="99"/>
        </w:rPr>
        <w:t xml:space="preserve"> </w:t>
      </w:r>
      <w:r>
        <w:rPr>
          <w:spacing w:val="2"/>
        </w:rPr>
        <w:t>f</w:t>
      </w:r>
      <w:r>
        <w:t>a</w:t>
      </w:r>
      <w:r>
        <w:rPr>
          <w:spacing w:val="-1"/>
        </w:rPr>
        <w:t>ul</w:t>
      </w:r>
      <w:r>
        <w:t>te</w:t>
      </w:r>
      <w:r>
        <w:rPr>
          <w:spacing w:val="-1"/>
        </w:rPr>
        <w:t>d</w:t>
      </w:r>
      <w:r>
        <w:t>.</w:t>
      </w:r>
      <w:r>
        <w:rPr>
          <w:spacing w:val="-6"/>
        </w:rPr>
        <w:t xml:space="preserve"> </w:t>
      </w:r>
      <w:r>
        <w:rPr>
          <w:spacing w:val="-1"/>
        </w:rPr>
        <w:t>B</w:t>
      </w:r>
      <w:r>
        <w:t>ec</w:t>
      </w:r>
      <w:r>
        <w:rPr>
          <w:spacing w:val="1"/>
        </w:rPr>
        <w:t>a</w:t>
      </w:r>
      <w:r>
        <w:t>use</w:t>
      </w:r>
      <w:r>
        <w:rPr>
          <w:spacing w:val="-7"/>
        </w:rPr>
        <w:t xml:space="preserve"> </w:t>
      </w:r>
      <w:r>
        <w:rPr>
          <w:spacing w:val="3"/>
        </w:rPr>
        <w:t>m</w:t>
      </w:r>
      <w:r>
        <w:rPr>
          <w:spacing w:val="-3"/>
        </w:rPr>
        <w:t>o</w:t>
      </w:r>
      <w:r>
        <w:rPr>
          <w:spacing w:val="4"/>
        </w:rPr>
        <w:t>m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-8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t>tu</w:t>
      </w:r>
      <w:r>
        <w:rPr>
          <w:spacing w:val="-1"/>
        </w:rPr>
        <w:t>d</w:t>
      </w:r>
      <w:r>
        <w:t>e</w:t>
      </w:r>
      <w:r>
        <w:rPr>
          <w:spacing w:val="-5"/>
        </w:rPr>
        <w:t xml:space="preserve"> </w:t>
      </w:r>
      <w:r>
        <w:rPr>
          <w:spacing w:val="-1"/>
        </w:rPr>
        <w:t>i</w:t>
      </w:r>
      <w:r>
        <w:t>s</w:t>
      </w:r>
      <w:r>
        <w:rPr>
          <w:spacing w:val="-7"/>
        </w:rPr>
        <w:t xml:space="preserve"> </w:t>
      </w:r>
      <w:r>
        <w:rPr>
          <w:spacing w:val="1"/>
        </w:rPr>
        <w:t>d</w:t>
      </w:r>
      <w:r>
        <w:rPr>
          <w:spacing w:val="-1"/>
        </w:rPr>
        <w:t>i</w:t>
      </w:r>
      <w:r>
        <w:t>rect</w:t>
      </w:r>
      <w:r>
        <w:rPr>
          <w:spacing w:val="3"/>
        </w:rPr>
        <w:t>l</w:t>
      </w:r>
      <w:r>
        <w:t>y</w:t>
      </w:r>
      <w:r>
        <w:rPr>
          <w:spacing w:val="-10"/>
        </w:rPr>
        <w:t xml:space="preserve"> </w:t>
      </w:r>
      <w:r>
        <w:t>relat</w:t>
      </w:r>
      <w:r>
        <w:rPr>
          <w:spacing w:val="1"/>
        </w:rPr>
        <w:t>e</w:t>
      </w:r>
      <w:r>
        <w:t>d</w:t>
      </w:r>
      <w:r>
        <w:rPr>
          <w:spacing w:val="-7"/>
        </w:rPr>
        <w:t xml:space="preserve"> </w:t>
      </w:r>
      <w:r>
        <w:rPr>
          <w:spacing w:val="-1"/>
        </w:rPr>
        <w:t>t</w:t>
      </w:r>
      <w:r>
        <w:t>o</w:t>
      </w:r>
      <w:r>
        <w:rPr>
          <w:spacing w:val="-7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7"/>
        </w:rPr>
        <w:t xml:space="preserve"> </w:t>
      </w:r>
      <w:r>
        <w:t>e</w:t>
      </w:r>
      <w:r>
        <w:rPr>
          <w:spacing w:val="-1"/>
        </w:rPr>
        <w:t>n</w:t>
      </w:r>
      <w:r>
        <w:t>er</w:t>
      </w:r>
      <w:r>
        <w:rPr>
          <w:spacing w:val="4"/>
        </w:rPr>
        <w:t>g</w:t>
      </w:r>
      <w:r>
        <w:t>y</w:t>
      </w:r>
      <w:r>
        <w:rPr>
          <w:spacing w:val="-10"/>
        </w:rPr>
        <w:t xml:space="preserve"> </w:t>
      </w:r>
      <w:r>
        <w:t>r</w:t>
      </w:r>
      <w:r>
        <w:rPr>
          <w:spacing w:val="1"/>
        </w:rPr>
        <w:t>e</w:t>
      </w:r>
      <w:r>
        <w:rPr>
          <w:spacing w:val="-1"/>
        </w:rPr>
        <w:t>l</w:t>
      </w:r>
      <w:r>
        <w:t>e</w:t>
      </w:r>
      <w:r>
        <w:rPr>
          <w:spacing w:val="-1"/>
        </w:rPr>
        <w:t>a</w:t>
      </w:r>
      <w:r>
        <w:rPr>
          <w:spacing w:val="1"/>
        </w:rPr>
        <w:t>se</w:t>
      </w:r>
      <w:r>
        <w:t>d</w:t>
      </w:r>
      <w:r>
        <w:rPr>
          <w:w w:val="99"/>
        </w:rPr>
        <w:t xml:space="preserve"> </w:t>
      </w:r>
      <w:r>
        <w:rPr>
          <w:spacing w:val="1"/>
        </w:rPr>
        <w:t>b</w:t>
      </w:r>
      <w:r>
        <w:t>y</w:t>
      </w:r>
      <w:r>
        <w:rPr>
          <w:spacing w:val="-8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rPr>
          <w:spacing w:val="1"/>
        </w:rPr>
        <w:t>e</w:t>
      </w:r>
      <w:r>
        <w:t>arth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e,</w:t>
      </w:r>
      <w:r>
        <w:rPr>
          <w:spacing w:val="-6"/>
        </w:rPr>
        <w:t xml:space="preserve"> </w:t>
      </w:r>
      <w:r>
        <w:rPr>
          <w:spacing w:val="-1"/>
        </w:rPr>
        <w:t>i</w:t>
      </w:r>
      <w:r>
        <w:t>t</w:t>
      </w:r>
      <w:r>
        <w:rPr>
          <w:spacing w:val="-5"/>
        </w:rPr>
        <w:t xml:space="preserve"> </w:t>
      </w:r>
      <w:r>
        <w:rPr>
          <w:spacing w:val="-1"/>
        </w:rPr>
        <w:t>i</w:t>
      </w:r>
      <w:r>
        <w:t>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1"/>
        </w:rPr>
        <w:t>u</w:t>
      </w:r>
      <w:r>
        <w:t>ni</w:t>
      </w:r>
      <w:r>
        <w:rPr>
          <w:spacing w:val="2"/>
        </w:rPr>
        <w:t>f</w:t>
      </w:r>
      <w:r>
        <w:t>o</w:t>
      </w:r>
      <w:r>
        <w:rPr>
          <w:spacing w:val="-2"/>
        </w:rPr>
        <w:t>r</w:t>
      </w:r>
      <w:r>
        <w:t>m</w:t>
      </w:r>
      <w:r>
        <w:rPr>
          <w:spacing w:val="-5"/>
        </w:rPr>
        <w:t xml:space="preserve"> </w:t>
      </w:r>
      <w:r>
        <w:rPr>
          <w:spacing w:val="4"/>
        </w:rPr>
        <w:t>m</w:t>
      </w:r>
      <w:r>
        <w:t>e</w:t>
      </w:r>
      <w:r>
        <w:rPr>
          <w:spacing w:val="-1"/>
        </w:rPr>
        <w:t>a</w:t>
      </w:r>
      <w:r>
        <w:t>ns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4"/>
        </w:rPr>
        <w:t>m</w:t>
      </w:r>
      <w:r>
        <w:t>e</w:t>
      </w:r>
      <w:r>
        <w:rPr>
          <w:spacing w:val="-1"/>
        </w:rPr>
        <w:t>a</w:t>
      </w:r>
      <w:r>
        <w:rPr>
          <w:spacing w:val="1"/>
        </w:rPr>
        <w:t>s</w:t>
      </w:r>
      <w:r>
        <w:t>uri</w:t>
      </w:r>
      <w:r>
        <w:rPr>
          <w:spacing w:val="-1"/>
        </w:rPr>
        <w:t>n</w:t>
      </w:r>
      <w:r>
        <w:t>g</w:t>
      </w:r>
      <w:r>
        <w:rPr>
          <w:spacing w:val="-7"/>
        </w:rPr>
        <w:t xml:space="preserve"> </w:t>
      </w:r>
      <w:r>
        <w:rPr>
          <w:spacing w:val="-1"/>
        </w:rPr>
        <w:t>e</w:t>
      </w:r>
      <w:r>
        <w:t>arthq</w:t>
      </w:r>
      <w:r>
        <w:rPr>
          <w:spacing w:val="1"/>
        </w:rPr>
        <w:t>u</w:t>
      </w:r>
      <w:r>
        <w:t>a</w:t>
      </w:r>
      <w:r>
        <w:rPr>
          <w:spacing w:val="3"/>
        </w:rPr>
        <w:t>k</w:t>
      </w:r>
      <w:r>
        <w:t>e</w:t>
      </w:r>
      <w:r>
        <w:rPr>
          <w:spacing w:val="-9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t>t</w:t>
      </w:r>
      <w:r>
        <w:rPr>
          <w:spacing w:val="1"/>
        </w:rPr>
        <w:t>u</w:t>
      </w:r>
      <w:r>
        <w:t>de</w:t>
      </w:r>
      <w:r>
        <w:rPr>
          <w:w w:val="99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6"/>
        </w:rPr>
        <w:t xml:space="preserve"> </w:t>
      </w:r>
      <w:r>
        <w:t>h</w:t>
      </w:r>
      <w:r>
        <w:rPr>
          <w:spacing w:val="-1"/>
        </w:rPr>
        <w:t>a</w:t>
      </w:r>
      <w:r>
        <w:t>s</w:t>
      </w:r>
      <w:r>
        <w:rPr>
          <w:spacing w:val="-6"/>
        </w:rPr>
        <w:t xml:space="preserve"> </w:t>
      </w:r>
      <w:r>
        <w:t>b</w:t>
      </w:r>
      <w:r>
        <w:rPr>
          <w:spacing w:val="-1"/>
        </w:rPr>
        <w:t>e</w:t>
      </w:r>
      <w:r>
        <w:rPr>
          <w:spacing w:val="1"/>
        </w:rPr>
        <w:t>c</w:t>
      </w:r>
      <w:r>
        <w:t>o</w:t>
      </w:r>
      <w:r>
        <w:rPr>
          <w:spacing w:val="4"/>
        </w:rPr>
        <w:t>m</w:t>
      </w:r>
      <w:r>
        <w:t>e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</w:t>
      </w:r>
      <w:r>
        <w:rPr>
          <w:spacing w:val="2"/>
        </w:rPr>
        <w:t>t</w:t>
      </w:r>
      <w:r>
        <w:t>a</w:t>
      </w:r>
      <w:r>
        <w:rPr>
          <w:spacing w:val="-1"/>
        </w:rPr>
        <w:t>n</w:t>
      </w:r>
      <w:r>
        <w:rPr>
          <w:spacing w:val="1"/>
        </w:rPr>
        <w:t>d</w:t>
      </w:r>
      <w:r>
        <w:t>ard</w:t>
      </w:r>
      <w:r>
        <w:rPr>
          <w:spacing w:val="-7"/>
        </w:rPr>
        <w:t xml:space="preserve"> </w:t>
      </w:r>
      <w:r>
        <w:rPr>
          <w:spacing w:val="4"/>
        </w:rPr>
        <w:t>m</w:t>
      </w:r>
      <w:r>
        <w:t>e</w:t>
      </w:r>
      <w:r>
        <w:rPr>
          <w:spacing w:val="-1"/>
        </w:rPr>
        <w:t>a</w:t>
      </w:r>
      <w:r>
        <w:rPr>
          <w:spacing w:val="1"/>
        </w:rPr>
        <w:t>s</w:t>
      </w:r>
      <w:r>
        <w:t>ure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e</w:t>
      </w:r>
      <w:r>
        <w:rPr>
          <w:spacing w:val="-1"/>
        </w:rPr>
        <w:t>a</w:t>
      </w:r>
      <w:r>
        <w:t>rth</w:t>
      </w:r>
      <w:r>
        <w:rPr>
          <w:spacing w:val="-1"/>
        </w:rPr>
        <w:t>q</w:t>
      </w:r>
      <w:r>
        <w:rPr>
          <w:spacing w:val="1"/>
        </w:rPr>
        <w:t>u</w:t>
      </w:r>
      <w:r>
        <w:t>a</w:t>
      </w:r>
      <w:r>
        <w:rPr>
          <w:spacing w:val="3"/>
        </w:rPr>
        <w:t>k</w:t>
      </w:r>
      <w:r>
        <w:t>e</w:t>
      </w:r>
      <w:r>
        <w:rPr>
          <w:spacing w:val="-7"/>
        </w:rPr>
        <w:t xml:space="preserve"> </w:t>
      </w:r>
      <w:r>
        <w:rPr>
          <w:spacing w:val="3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t>tu</w:t>
      </w:r>
      <w:r>
        <w:rPr>
          <w:spacing w:val="-1"/>
        </w:rPr>
        <w:t>d</w:t>
      </w:r>
      <w:r>
        <w:t>e</w:t>
      </w:r>
      <w:r>
        <w:rPr>
          <w:spacing w:val="-7"/>
        </w:rPr>
        <w:t xml:space="preserve"> </w:t>
      </w:r>
      <w:r>
        <w:rPr>
          <w:spacing w:val="1"/>
        </w:rPr>
        <w:t>f</w:t>
      </w:r>
      <w:r>
        <w:t>or</w:t>
      </w:r>
      <w:r>
        <w:rPr>
          <w:spacing w:val="-7"/>
        </w:rPr>
        <w:t xml:space="preserve"> </w:t>
      </w:r>
      <w:r>
        <w:rPr>
          <w:spacing w:val="1"/>
        </w:rPr>
        <w:t>l</w:t>
      </w:r>
      <w:r>
        <w:t>arger</w:t>
      </w:r>
      <w:r>
        <w:rPr>
          <w:w w:val="99"/>
        </w:rPr>
        <w:t xml:space="preserve"> </w:t>
      </w:r>
      <w:r>
        <w:t>e</w:t>
      </w:r>
      <w:r>
        <w:rPr>
          <w:spacing w:val="-1"/>
        </w:rPr>
        <w:t>a</w:t>
      </w:r>
      <w:r>
        <w:t>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es</w:t>
      </w:r>
      <w:r>
        <w:rPr>
          <w:spacing w:val="-16"/>
        </w:rPr>
        <w:t xml:space="preserve"> </w:t>
      </w:r>
      <w:r>
        <w:t>t</w:t>
      </w:r>
      <w:r>
        <w:rPr>
          <w:spacing w:val="-1"/>
        </w:rPr>
        <w:t>o</w:t>
      </w:r>
      <w:r>
        <w:t>d</w:t>
      </w:r>
      <w:r>
        <w:rPr>
          <w:spacing w:val="4"/>
        </w:rPr>
        <w:t>a</w:t>
      </w:r>
      <w:r>
        <w:rPr>
          <w:spacing w:val="-5"/>
        </w:rPr>
        <w:t>y</w:t>
      </w:r>
      <w:r>
        <w:t>.</w:t>
      </w:r>
    </w:p>
    <w:p w:rsidR="00390CA3" w:rsidRDefault="00390CA3">
      <w:pPr>
        <w:spacing w:before="8" w:line="110" w:lineRule="exact"/>
        <w:rPr>
          <w:sz w:val="11"/>
          <w:szCs w:val="11"/>
        </w:rPr>
      </w:pPr>
    </w:p>
    <w:p w:rsidR="00390CA3" w:rsidRDefault="00BD6A69">
      <w:pPr>
        <w:pStyle w:val="BodyText"/>
        <w:tabs>
          <w:tab w:val="left" w:pos="2298"/>
        </w:tabs>
        <w:spacing w:line="251" w:lineRule="auto"/>
        <w:ind w:left="2298" w:right="183" w:hanging="2160"/>
      </w:pPr>
      <w:r>
        <w:rPr>
          <w:rFonts w:cs="Arial"/>
          <w:b/>
          <w:bCs/>
        </w:rPr>
        <w:t>Near</w:t>
      </w:r>
      <w:r>
        <w:rPr>
          <w:rFonts w:cs="Arial"/>
          <w:b/>
          <w:bCs/>
          <w:spacing w:val="-1"/>
        </w:rPr>
        <w:t xml:space="preserve"> r</w:t>
      </w:r>
      <w:r>
        <w:rPr>
          <w:rFonts w:cs="Arial"/>
          <w:b/>
          <w:bCs/>
          <w:spacing w:val="1"/>
        </w:rPr>
        <w:t>e</w:t>
      </w:r>
      <w:r>
        <w:rPr>
          <w:rFonts w:cs="Arial"/>
          <w:b/>
          <w:bCs/>
        </w:rPr>
        <w:t>a</w:t>
      </w:r>
      <w:r>
        <w:rPr>
          <w:rFonts w:cs="Arial"/>
          <w:b/>
          <w:bCs/>
          <w:spacing w:val="-1"/>
        </w:rPr>
        <w:t>l</w:t>
      </w:r>
      <w:r>
        <w:rPr>
          <w:rFonts w:cs="Arial"/>
          <w:b/>
          <w:bCs/>
        </w:rPr>
        <w:t>-time</w:t>
      </w:r>
      <w:r>
        <w:rPr>
          <w:rFonts w:cs="Arial"/>
          <w:b/>
          <w:bCs/>
        </w:rPr>
        <w:tab/>
      </w:r>
      <w:r>
        <w:rPr>
          <w:spacing w:val="3"/>
        </w:rPr>
        <w:t>T</w:t>
      </w:r>
      <w:r>
        <w:t>he</w:t>
      </w:r>
      <w:r>
        <w:rPr>
          <w:spacing w:val="-6"/>
        </w:rPr>
        <w:t xml:space="preserve"> </w:t>
      </w:r>
      <w:r>
        <w:t>t</w:t>
      </w:r>
      <w:r>
        <w:rPr>
          <w:spacing w:val="-2"/>
        </w:rPr>
        <w:t>i</w:t>
      </w:r>
      <w:r>
        <w:rPr>
          <w:spacing w:val="4"/>
        </w:rPr>
        <w:t>m</w:t>
      </w:r>
      <w:r>
        <w:t>e</w:t>
      </w:r>
      <w:r>
        <w:rPr>
          <w:spacing w:val="-5"/>
        </w:rPr>
        <w:t xml:space="preserve"> </w:t>
      </w:r>
      <w:r>
        <w:rPr>
          <w:spacing w:val="-1"/>
        </w:rPr>
        <w:t>d</w:t>
      </w:r>
      <w:r>
        <w:t>e</w:t>
      </w:r>
      <w:r>
        <w:rPr>
          <w:spacing w:val="-2"/>
        </w:rPr>
        <w:t>l</w:t>
      </w:r>
      <w:r>
        <w:rPr>
          <w:spacing w:val="4"/>
        </w:rPr>
        <w:t>a</w:t>
      </w:r>
      <w:r>
        <w:t>y</w:t>
      </w:r>
      <w:r>
        <w:rPr>
          <w:spacing w:val="-8"/>
        </w:rPr>
        <w:t xml:space="preserve"> </w:t>
      </w:r>
      <w:r>
        <w:t>b</w:t>
      </w:r>
      <w:r>
        <w:rPr>
          <w:spacing w:val="1"/>
        </w:rPr>
        <w:t>e</w:t>
      </w:r>
      <w:r>
        <w:rPr>
          <w:spacing w:val="2"/>
        </w:rPr>
        <w:t>t</w:t>
      </w:r>
      <w:r>
        <w:rPr>
          <w:spacing w:val="-3"/>
        </w:rPr>
        <w:t>w</w:t>
      </w:r>
      <w:r>
        <w:t>e</w:t>
      </w:r>
      <w:r>
        <w:rPr>
          <w:spacing w:val="1"/>
        </w:rPr>
        <w:t>e</w:t>
      </w:r>
      <w:r>
        <w:t>n</w:t>
      </w:r>
      <w:r>
        <w:rPr>
          <w:spacing w:val="-5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o</w:t>
      </w:r>
      <w:r>
        <w:rPr>
          <w:spacing w:val="1"/>
        </w:rPr>
        <w:t>cc</w:t>
      </w:r>
      <w:r>
        <w:t>ur</w:t>
      </w:r>
      <w:r>
        <w:rPr>
          <w:spacing w:val="1"/>
        </w:rPr>
        <w:t>r</w:t>
      </w:r>
      <w:r>
        <w:t>e</w:t>
      </w:r>
      <w:r>
        <w:rPr>
          <w:spacing w:val="-1"/>
        </w:rPr>
        <w:t>n</w:t>
      </w:r>
      <w:r>
        <w:rPr>
          <w:spacing w:val="1"/>
        </w:rPr>
        <w:t>c</w:t>
      </w:r>
      <w:r>
        <w:t>e</w:t>
      </w:r>
      <w:r>
        <w:rPr>
          <w:spacing w:val="-5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3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eve</w:t>
      </w:r>
      <w:r>
        <w:rPr>
          <w:spacing w:val="-1"/>
        </w:rPr>
        <w:t>n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-6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5"/>
        </w:rPr>
        <w:t xml:space="preserve"> </w:t>
      </w:r>
      <w:r>
        <w:rPr>
          <w:spacing w:val="-1"/>
        </w:rPr>
        <w:t>a</w:t>
      </w:r>
      <w:r>
        <w:t>rr</w:t>
      </w:r>
      <w:r>
        <w:rPr>
          <w:spacing w:val="1"/>
        </w:rPr>
        <w:t>i</w:t>
      </w:r>
      <w:r>
        <w:rPr>
          <w:spacing w:val="-2"/>
        </w:rPr>
        <w:t>v</w:t>
      </w:r>
      <w:r>
        <w:rPr>
          <w:spacing w:val="1"/>
        </w:rPr>
        <w:t>a</w:t>
      </w:r>
      <w:r>
        <w:t>l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3"/>
        </w:rPr>
        <w:t xml:space="preserve"> </w:t>
      </w:r>
      <w:r>
        <w:t>d</w:t>
      </w:r>
      <w:r>
        <w:rPr>
          <w:spacing w:val="-1"/>
        </w:rPr>
        <w:t>a</w:t>
      </w:r>
      <w:r>
        <w:rPr>
          <w:spacing w:val="2"/>
        </w:rPr>
        <w:t>t</w:t>
      </w:r>
      <w:r>
        <w:t>a</w:t>
      </w:r>
      <w:r>
        <w:rPr>
          <w:w w:val="99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</w:t>
      </w:r>
      <w:r>
        <w:rPr>
          <w:spacing w:val="1"/>
        </w:rPr>
        <w:t>h</w:t>
      </w:r>
      <w:r>
        <w:t>at</w:t>
      </w:r>
      <w:r>
        <w:rPr>
          <w:spacing w:val="-6"/>
        </w:rPr>
        <w:t xml:space="preserve"> </w:t>
      </w:r>
      <w:r>
        <w:rPr>
          <w:spacing w:val="1"/>
        </w:rPr>
        <w:t>e</w:t>
      </w:r>
      <w:r>
        <w:rPr>
          <w:spacing w:val="-2"/>
        </w:rPr>
        <w:t>v</w:t>
      </w:r>
      <w:r>
        <w:rPr>
          <w:spacing w:val="1"/>
        </w:rPr>
        <w:t>e</w:t>
      </w:r>
      <w:r>
        <w:t>nt.</w:t>
      </w:r>
      <w:r>
        <w:rPr>
          <w:spacing w:val="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rPr>
          <w:spacing w:val="1"/>
        </w:rPr>
        <w:t>i</w:t>
      </w:r>
      <w:r>
        <w:t>nsta</w:t>
      </w:r>
      <w:r>
        <w:rPr>
          <w:spacing w:val="-1"/>
        </w:rPr>
        <w:t>n</w:t>
      </w:r>
      <w:r>
        <w:rPr>
          <w:spacing w:val="1"/>
        </w:rPr>
        <w:t>c</w:t>
      </w:r>
      <w:r>
        <w:t>e,</w:t>
      </w:r>
      <w:r>
        <w:rPr>
          <w:spacing w:val="-4"/>
        </w:rPr>
        <w:t xml:space="preserve"> </w:t>
      </w:r>
      <w:r>
        <w:t>se</w:t>
      </w:r>
      <w:r>
        <w:rPr>
          <w:spacing w:val="-2"/>
        </w:rPr>
        <w:t>i</w:t>
      </w:r>
      <w:r>
        <w:rPr>
          <w:spacing w:val="1"/>
        </w:rPr>
        <w:t>s</w:t>
      </w:r>
      <w:r>
        <w:rPr>
          <w:spacing w:val="4"/>
        </w:rPr>
        <w:t>m</w:t>
      </w:r>
      <w:r>
        <w:rPr>
          <w:spacing w:val="-1"/>
        </w:rPr>
        <w:t>i</w:t>
      </w:r>
      <w:r>
        <w:t>c</w:t>
      </w:r>
      <w:r>
        <w:rPr>
          <w:spacing w:val="-5"/>
        </w:rPr>
        <w:t xml:space="preserve"> </w:t>
      </w:r>
      <w:r>
        <w:t>d</w:t>
      </w:r>
      <w:r>
        <w:rPr>
          <w:spacing w:val="-1"/>
        </w:rPr>
        <w:t>a</w:t>
      </w:r>
      <w:r>
        <w:t>ta</w:t>
      </w:r>
      <w:r>
        <w:rPr>
          <w:spacing w:val="-6"/>
        </w:rPr>
        <w:t xml:space="preserve"> </w:t>
      </w:r>
      <w:r>
        <w:rPr>
          <w:spacing w:val="-1"/>
        </w:rPr>
        <w:t>i</w:t>
      </w:r>
      <w:r>
        <w:t>s</w:t>
      </w:r>
      <w:r>
        <w:rPr>
          <w:spacing w:val="-5"/>
        </w:rPr>
        <w:t xml:space="preserve"> </w:t>
      </w:r>
      <w:r>
        <w:rPr>
          <w:spacing w:val="1"/>
        </w:rPr>
        <w:t>d</w:t>
      </w:r>
      <w:r>
        <w:rPr>
          <w:spacing w:val="-1"/>
        </w:rPr>
        <w:t>i</w:t>
      </w:r>
      <w:r>
        <w:rPr>
          <w:spacing w:val="1"/>
        </w:rPr>
        <w:t>s</w:t>
      </w:r>
      <w:r>
        <w:t>pl</w:t>
      </w:r>
      <w:r>
        <w:rPr>
          <w:spacing w:val="1"/>
        </w:rPr>
        <w:t>a</w:t>
      </w:r>
      <w:r>
        <w:rPr>
          <w:spacing w:val="-5"/>
        </w:rPr>
        <w:t>y</w:t>
      </w:r>
      <w:r>
        <w:rPr>
          <w:spacing w:val="1"/>
        </w:rPr>
        <w:t>e</w:t>
      </w:r>
      <w:r>
        <w:t>d</w:t>
      </w:r>
      <w:r>
        <w:rPr>
          <w:spacing w:val="-6"/>
        </w:rPr>
        <w:t xml:space="preserve"> </w:t>
      </w:r>
      <w:r>
        <w:rPr>
          <w:spacing w:val="1"/>
        </w:rPr>
        <w:t>a</w:t>
      </w:r>
      <w:r>
        <w:t>t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ce</w:t>
      </w:r>
      <w:r>
        <w:rPr>
          <w:spacing w:val="-1"/>
        </w:rPr>
        <w:t>n</w:t>
      </w:r>
      <w:r>
        <w:t>tr</w:t>
      </w:r>
      <w:r>
        <w:rPr>
          <w:spacing w:val="1"/>
        </w:rPr>
        <w:t>a</w:t>
      </w:r>
      <w:r>
        <w:t>l</w:t>
      </w:r>
      <w:r>
        <w:rPr>
          <w:spacing w:val="-6"/>
        </w:rPr>
        <w:t xml:space="preserve"> </w:t>
      </w:r>
      <w:r>
        <w:t>p</w:t>
      </w:r>
      <w:r>
        <w:rPr>
          <w:spacing w:val="2"/>
        </w:rPr>
        <w:t>r</w:t>
      </w:r>
      <w:r>
        <w:t>oces</w:t>
      </w:r>
      <w:r>
        <w:rPr>
          <w:spacing w:val="1"/>
        </w:rPr>
        <w:t>s</w:t>
      </w:r>
      <w:r>
        <w:rPr>
          <w:spacing w:val="-1"/>
        </w:rPr>
        <w:t>i</w:t>
      </w:r>
      <w:r>
        <w:t>ng</w:t>
      </w:r>
      <w:r>
        <w:rPr>
          <w:w w:val="99"/>
        </w:rPr>
        <w:t xml:space="preserve"> </w:t>
      </w:r>
      <w:r>
        <w:rPr>
          <w:spacing w:val="2"/>
        </w:rPr>
        <w:t>f</w:t>
      </w:r>
      <w:r>
        <w:t>ac</w:t>
      </w:r>
      <w:r>
        <w:rPr>
          <w:spacing w:val="-1"/>
        </w:rPr>
        <w:t>ili</w:t>
      </w:r>
      <w:r>
        <w:rPr>
          <w:spacing w:val="4"/>
        </w:rPr>
        <w:t>t</w:t>
      </w:r>
      <w:r>
        <w:t>y</w:t>
      </w:r>
      <w:r>
        <w:rPr>
          <w:spacing w:val="-8"/>
        </w:rPr>
        <w:t xml:space="preserve"> </w:t>
      </w:r>
      <w:r>
        <w:rPr>
          <w:spacing w:val="1"/>
        </w:rPr>
        <w:t>j</w:t>
      </w:r>
      <w:r>
        <w:t>ust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1"/>
        </w:rPr>
        <w:t>fe</w:t>
      </w:r>
      <w:r>
        <w:t>w</w:t>
      </w:r>
      <w:r>
        <w:rPr>
          <w:spacing w:val="-7"/>
        </w:rPr>
        <w:t xml:space="preserve"> </w:t>
      </w:r>
      <w:r>
        <w:t>seco</w:t>
      </w:r>
      <w:r>
        <w:rPr>
          <w:spacing w:val="1"/>
        </w:rPr>
        <w:t>n</w:t>
      </w:r>
      <w:r>
        <w:t>ds</w:t>
      </w:r>
      <w:r>
        <w:rPr>
          <w:spacing w:val="-5"/>
        </w:rPr>
        <w:t xml:space="preserve"> </w:t>
      </w:r>
      <w:r>
        <w:rPr>
          <w:spacing w:val="1"/>
        </w:rPr>
        <w:t>a</w:t>
      </w:r>
      <w:r>
        <w:rPr>
          <w:spacing w:val="2"/>
        </w:rPr>
        <w:t>f</w:t>
      </w:r>
      <w:r>
        <w:t>ter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</w:t>
      </w:r>
      <w:r>
        <w:rPr>
          <w:spacing w:val="-2"/>
        </w:rPr>
        <w:t>i</w:t>
      </w:r>
      <w:r>
        <w:rPr>
          <w:spacing w:val="1"/>
        </w:rPr>
        <w:t>s</w:t>
      </w:r>
      <w:r>
        <w:rPr>
          <w:spacing w:val="4"/>
        </w:rPr>
        <w:t>m</w:t>
      </w:r>
      <w:r>
        <w:rPr>
          <w:spacing w:val="-1"/>
        </w:rPr>
        <w:t>i</w:t>
      </w:r>
      <w:r>
        <w:t>c</w:t>
      </w:r>
      <w:r>
        <w:rPr>
          <w:spacing w:val="-4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a</w:t>
      </w:r>
      <w:r>
        <w:rPr>
          <w:spacing w:val="-2"/>
        </w:rPr>
        <w:t>v</w:t>
      </w:r>
      <w:r>
        <w:t>es</w:t>
      </w:r>
      <w:r>
        <w:rPr>
          <w:spacing w:val="-5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</w:t>
      </w:r>
      <w:r>
        <w:rPr>
          <w:spacing w:val="-1"/>
        </w:rPr>
        <w:t>e</w:t>
      </w:r>
      <w:r>
        <w:t>tect</w:t>
      </w:r>
      <w:r>
        <w:rPr>
          <w:spacing w:val="1"/>
        </w:rPr>
        <w:t>e</w:t>
      </w:r>
      <w:r>
        <w:t>d</w:t>
      </w:r>
      <w:r>
        <w:rPr>
          <w:spacing w:val="-5"/>
        </w:rPr>
        <w:t xml:space="preserve"> </w:t>
      </w:r>
      <w:r>
        <w:rPr>
          <w:spacing w:val="-1"/>
        </w:rPr>
        <w:t>a</w:t>
      </w:r>
      <w:r>
        <w:t>t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re</w:t>
      </w:r>
      <w:r>
        <w:rPr>
          <w:spacing w:val="4"/>
        </w:rPr>
        <w:t>m</w:t>
      </w:r>
      <w:r>
        <w:t>ote</w:t>
      </w:r>
      <w:r>
        <w:rPr>
          <w:w w:val="99"/>
        </w:rPr>
        <w:t xml:space="preserve"> </w:t>
      </w:r>
      <w:r>
        <w:rPr>
          <w:spacing w:val="1"/>
        </w:rPr>
        <w:t>s</w:t>
      </w:r>
      <w:r>
        <w:t>e</w:t>
      </w:r>
      <w:r>
        <w:rPr>
          <w:spacing w:val="-2"/>
        </w:rPr>
        <w:t>i</w:t>
      </w:r>
      <w:r>
        <w:rPr>
          <w:spacing w:val="1"/>
        </w:rPr>
        <w:t>s</w:t>
      </w:r>
      <w:r>
        <w:rPr>
          <w:spacing w:val="4"/>
        </w:rPr>
        <w:t>m</w:t>
      </w:r>
      <w:r>
        <w:t>o</w:t>
      </w:r>
      <w:r>
        <w:rPr>
          <w:spacing w:val="-1"/>
        </w:rPr>
        <w:t>g</w:t>
      </w:r>
      <w:r>
        <w:t>ra</w:t>
      </w:r>
      <w:r>
        <w:rPr>
          <w:spacing w:val="-1"/>
        </w:rPr>
        <w:t>p</w:t>
      </w:r>
      <w:r>
        <w:t>h</w:t>
      </w:r>
      <w:r>
        <w:rPr>
          <w:spacing w:val="-10"/>
        </w:rPr>
        <w:t xml:space="preserve"> </w:t>
      </w:r>
      <w:r>
        <w:rPr>
          <w:spacing w:val="-1"/>
        </w:rPr>
        <w:t>t</w:t>
      </w:r>
      <w:r>
        <w:t>h</w:t>
      </w:r>
      <w:r>
        <w:rPr>
          <w:spacing w:val="-1"/>
        </w:rPr>
        <w:t>o</w:t>
      </w:r>
      <w:r>
        <w:t>u</w:t>
      </w:r>
      <w:r>
        <w:rPr>
          <w:spacing w:val="3"/>
        </w:rPr>
        <w:t>s</w:t>
      </w:r>
      <w:r>
        <w:t>a</w:t>
      </w:r>
      <w:r>
        <w:rPr>
          <w:spacing w:val="-1"/>
        </w:rPr>
        <w:t>n</w:t>
      </w:r>
      <w:r>
        <w:t>ds</w:t>
      </w:r>
      <w:r>
        <w:rPr>
          <w:spacing w:val="-9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3"/>
        </w:rPr>
        <w:t>k</w:t>
      </w:r>
      <w:r>
        <w:rPr>
          <w:spacing w:val="-1"/>
        </w:rPr>
        <w:t>il</w:t>
      </w:r>
      <w:r>
        <w:rPr>
          <w:spacing w:val="-3"/>
        </w:rPr>
        <w:t>o</w:t>
      </w:r>
      <w:r>
        <w:rPr>
          <w:spacing w:val="4"/>
        </w:rPr>
        <w:t>m</w:t>
      </w:r>
      <w:r>
        <w:t>etres</w:t>
      </w:r>
      <w:r>
        <w:rPr>
          <w:spacing w:val="-9"/>
        </w:rPr>
        <w:t xml:space="preserve"> </w:t>
      </w:r>
      <w:r>
        <w:t>aw</w:t>
      </w:r>
      <w:r>
        <w:rPr>
          <w:spacing w:val="1"/>
        </w:rPr>
        <w:t>a</w:t>
      </w:r>
      <w:r>
        <w:rPr>
          <w:spacing w:val="-5"/>
        </w:rPr>
        <w:t>y</w:t>
      </w:r>
      <w:r>
        <w:t>.</w:t>
      </w:r>
    </w:p>
    <w:p w:rsidR="00390CA3" w:rsidRDefault="00390CA3">
      <w:pPr>
        <w:spacing w:before="7" w:line="110" w:lineRule="exact"/>
        <w:rPr>
          <w:sz w:val="11"/>
          <w:szCs w:val="11"/>
        </w:rPr>
      </w:pPr>
    </w:p>
    <w:p w:rsidR="00390CA3" w:rsidRDefault="00BD6A69">
      <w:pPr>
        <w:pStyle w:val="BodyText"/>
        <w:tabs>
          <w:tab w:val="left" w:pos="2298"/>
        </w:tabs>
        <w:spacing w:line="252" w:lineRule="auto"/>
        <w:ind w:left="2298" w:right="640" w:hanging="2160"/>
      </w:pPr>
      <w:r>
        <w:rPr>
          <w:rFonts w:cs="Arial"/>
          <w:b/>
          <w:bCs/>
        </w:rPr>
        <w:t>No</w:t>
      </w:r>
      <w:r>
        <w:rPr>
          <w:rFonts w:cs="Arial"/>
          <w:b/>
          <w:bCs/>
          <w:spacing w:val="-1"/>
        </w:rPr>
        <w:t>r</w:t>
      </w:r>
      <w:r>
        <w:rPr>
          <w:rFonts w:cs="Arial"/>
          <w:b/>
          <w:bCs/>
        </w:rPr>
        <w:t>mal</w:t>
      </w:r>
      <w:r>
        <w:rPr>
          <w:rFonts w:cs="Arial"/>
          <w:b/>
          <w:bCs/>
          <w:spacing w:val="-2"/>
        </w:rPr>
        <w:t xml:space="preserve"> </w:t>
      </w:r>
      <w:r>
        <w:rPr>
          <w:rFonts w:cs="Arial"/>
          <w:b/>
          <w:bCs/>
        </w:rPr>
        <w:t>fault</w:t>
      </w:r>
      <w:r>
        <w:rPr>
          <w:rFonts w:cs="Arial"/>
          <w:b/>
          <w:bCs/>
        </w:rPr>
        <w:tab/>
      </w:r>
      <w:r>
        <w:t>A</w:t>
      </w:r>
      <w:r>
        <w:rPr>
          <w:spacing w:val="-5"/>
        </w:rPr>
        <w:t xml:space="preserve"> </w:t>
      </w:r>
      <w:r>
        <w:rPr>
          <w:spacing w:val="1"/>
        </w:rPr>
        <w:t>f</w:t>
      </w:r>
      <w:r>
        <w:t>a</w:t>
      </w:r>
      <w:r>
        <w:rPr>
          <w:spacing w:val="-1"/>
        </w:rPr>
        <w:t>ul</w:t>
      </w:r>
      <w:r>
        <w:t>t</w:t>
      </w:r>
      <w:r>
        <w:rPr>
          <w:spacing w:val="-3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-3"/>
        </w:rPr>
        <w:t xml:space="preserve"> </w:t>
      </w:r>
      <w:r>
        <w:t>wh</w:t>
      </w:r>
      <w:r>
        <w:rPr>
          <w:spacing w:val="-2"/>
        </w:rPr>
        <w:t>i</w:t>
      </w:r>
      <w:r>
        <w:rPr>
          <w:spacing w:val="3"/>
        </w:rPr>
        <w:t>c</w:t>
      </w:r>
      <w:r>
        <w:t>h</w:t>
      </w:r>
      <w:r>
        <w:rPr>
          <w:spacing w:val="-5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-5"/>
        </w:rPr>
        <w:t xml:space="preserve"> </w:t>
      </w:r>
      <w:r>
        <w:t>ro</w:t>
      </w:r>
      <w:r>
        <w:rPr>
          <w:spacing w:val="1"/>
        </w:rPr>
        <w:t>c</w:t>
      </w:r>
      <w:r>
        <w:rPr>
          <w:spacing w:val="3"/>
        </w:rPr>
        <w:t>k</w:t>
      </w:r>
      <w:r>
        <w:t>s</w:t>
      </w:r>
      <w:r>
        <w:rPr>
          <w:spacing w:val="-4"/>
        </w:rPr>
        <w:t xml:space="preserve"> </w:t>
      </w:r>
      <w:r>
        <w:rPr>
          <w:spacing w:val="-3"/>
        </w:rPr>
        <w:t>o</w:t>
      </w:r>
      <w:r>
        <w:t>n</w:t>
      </w:r>
      <w:r>
        <w:rPr>
          <w:spacing w:val="-5"/>
        </w:rPr>
        <w:t xml:space="preserve"> </w:t>
      </w:r>
      <w:r>
        <w:rPr>
          <w:spacing w:val="-1"/>
        </w:rPr>
        <w:t>t</w:t>
      </w:r>
      <w:r>
        <w:t>he</w:t>
      </w:r>
      <w:r>
        <w:rPr>
          <w:spacing w:val="-3"/>
        </w:rPr>
        <w:t xml:space="preserve"> </w:t>
      </w:r>
      <w:r>
        <w:t>u</w:t>
      </w:r>
      <w:r>
        <w:rPr>
          <w:spacing w:val="1"/>
        </w:rPr>
        <w:t>p</w:t>
      </w:r>
      <w:r>
        <w:t>p</w:t>
      </w:r>
      <w:r>
        <w:rPr>
          <w:spacing w:val="-1"/>
        </w:rPr>
        <w:t>e</w:t>
      </w:r>
      <w:r>
        <w:t>r</w:t>
      </w:r>
      <w:r>
        <w:rPr>
          <w:spacing w:val="-4"/>
        </w:rPr>
        <w:t xml:space="preserve"> </w:t>
      </w:r>
      <w:r>
        <w:t>s</w:t>
      </w:r>
      <w:r>
        <w:rPr>
          <w:spacing w:val="-1"/>
        </w:rPr>
        <w:t>i</w:t>
      </w:r>
      <w:r>
        <w:rPr>
          <w:spacing w:val="1"/>
        </w:rPr>
        <w:t>d</w:t>
      </w:r>
      <w:r>
        <w:t>e</w:t>
      </w:r>
      <w:r>
        <w:rPr>
          <w:spacing w:val="-5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3"/>
        </w:rPr>
        <w:t xml:space="preserve"> </w:t>
      </w:r>
      <w:r>
        <w:rPr>
          <w:spacing w:val="1"/>
        </w:rPr>
        <w:t>f</w:t>
      </w:r>
      <w:r>
        <w:t>a</w:t>
      </w:r>
      <w:r>
        <w:rPr>
          <w:spacing w:val="-1"/>
        </w:rPr>
        <w:t>ul</w:t>
      </w:r>
      <w:r>
        <w:t>t</w:t>
      </w:r>
      <w:r>
        <w:rPr>
          <w:spacing w:val="-3"/>
        </w:rPr>
        <w:t xml:space="preserve"> </w:t>
      </w:r>
      <w:r>
        <w:rPr>
          <w:spacing w:val="4"/>
        </w:rPr>
        <w:t>m</w:t>
      </w:r>
      <w:r>
        <w:t>o</w:t>
      </w:r>
      <w:r>
        <w:rPr>
          <w:spacing w:val="-2"/>
        </w:rPr>
        <w:t>v</w:t>
      </w:r>
      <w:r>
        <w:t>e</w:t>
      </w:r>
      <w:r>
        <w:rPr>
          <w:spacing w:val="-5"/>
        </w:rPr>
        <w:t xml:space="preserve"> </w:t>
      </w:r>
      <w:r>
        <w:rPr>
          <w:spacing w:val="-1"/>
        </w:rPr>
        <w:t>d</w:t>
      </w:r>
      <w:r>
        <w:rPr>
          <w:spacing w:val="1"/>
        </w:rPr>
        <w:t>o</w:t>
      </w:r>
      <w:r>
        <w:rPr>
          <w:spacing w:val="-3"/>
        </w:rPr>
        <w:t>w</w:t>
      </w:r>
      <w:r>
        <w:rPr>
          <w:spacing w:val="1"/>
        </w:rPr>
        <w:t>n</w:t>
      </w:r>
      <w:r>
        <w:t>wards</w:t>
      </w:r>
      <w:r>
        <w:rPr>
          <w:w w:val="99"/>
        </w:rPr>
        <w:t xml:space="preserve"> </w:t>
      </w:r>
      <w:r>
        <w:rPr>
          <w:rFonts w:cs="Arial"/>
        </w:rPr>
        <w:t>re</w:t>
      </w:r>
      <w:r>
        <w:rPr>
          <w:rFonts w:cs="Arial"/>
          <w:spacing w:val="-2"/>
        </w:rPr>
        <w:t>l</w:t>
      </w:r>
      <w:r>
        <w:rPr>
          <w:rFonts w:cs="Arial"/>
        </w:rPr>
        <w:t>a</w:t>
      </w:r>
      <w:r>
        <w:rPr>
          <w:rFonts w:cs="Arial"/>
          <w:spacing w:val="1"/>
        </w:rPr>
        <w:t>t</w:t>
      </w:r>
      <w:r>
        <w:rPr>
          <w:rFonts w:cs="Arial"/>
          <w:spacing w:val="-1"/>
        </w:rPr>
        <w:t>i</w:t>
      </w:r>
      <w:r>
        <w:rPr>
          <w:rFonts w:cs="Arial"/>
          <w:spacing w:val="1"/>
        </w:rPr>
        <w:t>v</w:t>
      </w:r>
      <w:r>
        <w:rPr>
          <w:rFonts w:cs="Arial"/>
        </w:rPr>
        <w:t>e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-1"/>
        </w:rPr>
        <w:t>t</w:t>
      </w:r>
      <w:r>
        <w:rPr>
          <w:rFonts w:cs="Arial"/>
        </w:rPr>
        <w:t>o</w:t>
      </w:r>
      <w:r>
        <w:rPr>
          <w:rFonts w:cs="Arial"/>
          <w:spacing w:val="-3"/>
        </w:rPr>
        <w:t xml:space="preserve"> </w:t>
      </w:r>
      <w:r>
        <w:rPr>
          <w:rFonts w:cs="Arial"/>
        </w:rPr>
        <w:t>the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-1"/>
        </w:rPr>
        <w:t>l</w:t>
      </w:r>
      <w:r>
        <w:rPr>
          <w:rFonts w:cs="Arial"/>
          <w:spacing w:val="1"/>
        </w:rPr>
        <w:t>o</w:t>
      </w:r>
      <w:r>
        <w:rPr>
          <w:rFonts w:cs="Arial"/>
        </w:rPr>
        <w:t>wer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s</w:t>
      </w:r>
      <w:r>
        <w:rPr>
          <w:rFonts w:cs="Arial"/>
          <w:spacing w:val="-1"/>
        </w:rPr>
        <w:t>i</w:t>
      </w:r>
      <w:r>
        <w:rPr>
          <w:rFonts w:cs="Arial"/>
          <w:spacing w:val="1"/>
        </w:rPr>
        <w:t>d</w:t>
      </w:r>
      <w:r>
        <w:rPr>
          <w:rFonts w:cs="Arial"/>
        </w:rPr>
        <w:t>e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1"/>
        </w:rPr>
        <w:t>du</w:t>
      </w:r>
      <w:r>
        <w:rPr>
          <w:rFonts w:cs="Arial"/>
        </w:rPr>
        <w:t>e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-1"/>
        </w:rPr>
        <w:t>t</w:t>
      </w:r>
      <w:r>
        <w:rPr>
          <w:rFonts w:cs="Arial"/>
        </w:rPr>
        <w:t>o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1"/>
        </w:rPr>
        <w:t>t</w:t>
      </w:r>
      <w:r>
        <w:rPr>
          <w:rFonts w:cs="Arial"/>
        </w:rPr>
        <w:t>e</w:t>
      </w:r>
      <w:r>
        <w:rPr>
          <w:rFonts w:cs="Arial"/>
          <w:spacing w:val="-1"/>
        </w:rPr>
        <w:t>n</w:t>
      </w:r>
      <w:r>
        <w:rPr>
          <w:rFonts w:cs="Arial"/>
          <w:spacing w:val="1"/>
        </w:rPr>
        <w:t>si</w:t>
      </w:r>
      <w:r>
        <w:rPr>
          <w:rFonts w:cs="Arial"/>
        </w:rPr>
        <w:t>on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-1"/>
        </w:rPr>
        <w:t>i</w:t>
      </w:r>
      <w:r>
        <w:rPr>
          <w:rFonts w:cs="Arial"/>
        </w:rPr>
        <w:t>n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1"/>
        </w:rPr>
        <w:t>t</w:t>
      </w:r>
      <w:r>
        <w:rPr>
          <w:rFonts w:cs="Arial"/>
        </w:rPr>
        <w:t>he</w:t>
      </w:r>
      <w:r>
        <w:rPr>
          <w:rFonts w:cs="Arial"/>
          <w:spacing w:val="-4"/>
        </w:rPr>
        <w:t xml:space="preserve"> </w:t>
      </w:r>
      <w:r>
        <w:rPr>
          <w:rFonts w:cs="Arial"/>
          <w:spacing w:val="-1"/>
        </w:rPr>
        <w:t>E</w:t>
      </w:r>
      <w:r>
        <w:rPr>
          <w:rFonts w:cs="Arial"/>
        </w:rPr>
        <w:t>art</w:t>
      </w:r>
      <w:r>
        <w:rPr>
          <w:rFonts w:cs="Arial"/>
          <w:spacing w:val="2"/>
        </w:rPr>
        <w:t>h</w:t>
      </w:r>
      <w:r>
        <w:rPr>
          <w:rFonts w:cs="Arial"/>
          <w:spacing w:val="-1"/>
        </w:rPr>
        <w:t>’</w:t>
      </w:r>
      <w:r>
        <w:rPr>
          <w:rFonts w:cs="Arial"/>
        </w:rPr>
        <w:t>s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c</w:t>
      </w:r>
      <w:r>
        <w:rPr>
          <w:rFonts w:cs="Arial"/>
          <w:spacing w:val="6"/>
        </w:rPr>
        <w:t>r</w:t>
      </w:r>
      <w:r>
        <w:t>ust.</w:t>
      </w:r>
    </w:p>
    <w:p w:rsidR="00390CA3" w:rsidRDefault="00390CA3">
      <w:pPr>
        <w:spacing w:before="6" w:line="110" w:lineRule="exact"/>
        <w:rPr>
          <w:sz w:val="11"/>
          <w:szCs w:val="11"/>
        </w:rPr>
      </w:pPr>
    </w:p>
    <w:p w:rsidR="00390CA3" w:rsidRDefault="00BD6A69">
      <w:pPr>
        <w:pStyle w:val="BodyText"/>
        <w:tabs>
          <w:tab w:val="left" w:pos="2298"/>
        </w:tabs>
        <w:spacing w:line="253" w:lineRule="auto"/>
        <w:ind w:left="2298" w:right="322" w:hanging="2160"/>
      </w:pPr>
      <w:r>
        <w:rPr>
          <w:rFonts w:cs="Arial"/>
          <w:b/>
          <w:bCs/>
        </w:rPr>
        <w:t>O</w:t>
      </w:r>
      <w:r>
        <w:rPr>
          <w:rFonts w:cs="Arial"/>
          <w:b/>
          <w:bCs/>
          <w:spacing w:val="-1"/>
        </w:rPr>
        <w:t>r</w:t>
      </w:r>
      <w:r>
        <w:rPr>
          <w:rFonts w:cs="Arial"/>
          <w:b/>
          <w:bCs/>
        </w:rPr>
        <w:t>igin</w:t>
      </w:r>
      <w:r>
        <w:rPr>
          <w:rFonts w:cs="Arial"/>
          <w:b/>
          <w:bCs/>
          <w:spacing w:val="-1"/>
        </w:rPr>
        <w:t xml:space="preserve"> </w:t>
      </w:r>
      <w:r>
        <w:rPr>
          <w:rFonts w:cs="Arial"/>
          <w:b/>
          <w:bCs/>
        </w:rPr>
        <w:t>time</w:t>
      </w:r>
      <w:r>
        <w:rPr>
          <w:rFonts w:cs="Arial"/>
          <w:b/>
          <w:bCs/>
        </w:rPr>
        <w:tab/>
      </w:r>
      <w:r>
        <w:rPr>
          <w:spacing w:val="3"/>
        </w:rPr>
        <w:t>T</w:t>
      </w:r>
      <w:r>
        <w:t>he</w:t>
      </w:r>
      <w:r>
        <w:rPr>
          <w:spacing w:val="-5"/>
        </w:rPr>
        <w:t xml:space="preserve"> </w:t>
      </w:r>
      <w:r>
        <w:t>t</w:t>
      </w:r>
      <w:r>
        <w:rPr>
          <w:spacing w:val="-2"/>
        </w:rPr>
        <w:t>i</w:t>
      </w:r>
      <w:r>
        <w:rPr>
          <w:spacing w:val="4"/>
        </w:rPr>
        <w:t>m</w:t>
      </w:r>
      <w:r>
        <w:t>e</w:t>
      </w:r>
      <w:r>
        <w:rPr>
          <w:spacing w:val="-5"/>
        </w:rPr>
        <w:t xml:space="preserve"> </w:t>
      </w:r>
      <w:r>
        <w:rPr>
          <w:spacing w:val="-3"/>
        </w:rPr>
        <w:t>w</w:t>
      </w:r>
      <w:r>
        <w:t>h</w:t>
      </w:r>
      <w:r>
        <w:rPr>
          <w:spacing w:val="1"/>
        </w:rPr>
        <w:t>e</w:t>
      </w:r>
      <w:r>
        <w:t>n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t>n</w:t>
      </w:r>
      <w:r>
        <w:rPr>
          <w:spacing w:val="-3"/>
        </w:rPr>
        <w:t xml:space="preserve"> </w:t>
      </w:r>
      <w:r>
        <w:t>e</w:t>
      </w:r>
      <w:r>
        <w:rPr>
          <w:spacing w:val="-1"/>
        </w:rPr>
        <w:t>a</w:t>
      </w:r>
      <w:r>
        <w:t>r</w:t>
      </w:r>
      <w:r>
        <w:rPr>
          <w:spacing w:val="2"/>
        </w:rPr>
        <w:t>t</w:t>
      </w:r>
      <w:r>
        <w:t>h</w:t>
      </w:r>
      <w:r>
        <w:rPr>
          <w:spacing w:val="-1"/>
        </w:rPr>
        <w:t>q</w:t>
      </w:r>
      <w:r>
        <w:rPr>
          <w:spacing w:val="1"/>
        </w:rPr>
        <w:t>ua</w:t>
      </w:r>
      <w:r>
        <w:rPr>
          <w:spacing w:val="3"/>
        </w:rPr>
        <w:t>k</w:t>
      </w:r>
      <w:r>
        <w:t>e</w:t>
      </w:r>
      <w:r>
        <w:rPr>
          <w:spacing w:val="-5"/>
        </w:rPr>
        <w:t xml:space="preserve"> </w:t>
      </w:r>
      <w:r>
        <w:t>starts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oc</w:t>
      </w:r>
      <w:r>
        <w:rPr>
          <w:spacing w:val="1"/>
        </w:rPr>
        <w:t>c</w:t>
      </w:r>
      <w:r>
        <w:t>u</w:t>
      </w:r>
      <w:r>
        <w:rPr>
          <w:spacing w:val="4"/>
        </w:rPr>
        <w:t>r</w:t>
      </w:r>
      <w:r>
        <w:t>,</w:t>
      </w:r>
      <w:r>
        <w:rPr>
          <w:spacing w:val="-5"/>
        </w:rPr>
        <w:t xml:space="preserve"> </w:t>
      </w:r>
      <w:r>
        <w:t>th</w:t>
      </w:r>
      <w:r>
        <w:rPr>
          <w:spacing w:val="-1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-1"/>
        </w:rPr>
        <w:t>i</w:t>
      </w:r>
      <w:r>
        <w:rPr>
          <w:spacing w:val="1"/>
        </w:rPr>
        <w:t>s</w:t>
      </w:r>
      <w:r>
        <w:t>,</w:t>
      </w:r>
      <w:r>
        <w:rPr>
          <w:spacing w:val="-4"/>
        </w:rPr>
        <w:t xml:space="preserve"> </w:t>
      </w:r>
      <w:r>
        <w:t>when</w:t>
      </w:r>
      <w:r>
        <w:rPr>
          <w:spacing w:val="-5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5"/>
        </w:rPr>
        <w:t xml:space="preserve"> </w:t>
      </w:r>
      <w:r>
        <w:rPr>
          <w:spacing w:val="1"/>
        </w:rPr>
        <w:t>f</w:t>
      </w:r>
      <w:r>
        <w:t>a</w:t>
      </w:r>
      <w:r>
        <w:rPr>
          <w:spacing w:val="1"/>
        </w:rPr>
        <w:t>u</w:t>
      </w:r>
      <w:r>
        <w:rPr>
          <w:spacing w:val="-1"/>
        </w:rPr>
        <w:t>l</w:t>
      </w:r>
      <w:r>
        <w:t>t</w:t>
      </w:r>
      <w:r>
        <w:rPr>
          <w:spacing w:val="-5"/>
        </w:rPr>
        <w:t xml:space="preserve"> </w:t>
      </w:r>
      <w:r>
        <w:t>starts</w:t>
      </w:r>
      <w:r>
        <w:rPr>
          <w:spacing w:val="-4"/>
        </w:rPr>
        <w:t xml:space="preserve"> </w:t>
      </w:r>
      <w:r>
        <w:t>to</w:t>
      </w:r>
      <w:r>
        <w:rPr>
          <w:w w:val="99"/>
        </w:rPr>
        <w:t xml:space="preserve"> </w:t>
      </w:r>
      <w:r>
        <w:t>ru</w:t>
      </w:r>
      <w:r>
        <w:rPr>
          <w:spacing w:val="-1"/>
        </w:rPr>
        <w:t>p</w:t>
      </w:r>
      <w:r>
        <w:t>ture.</w:t>
      </w:r>
    </w:p>
    <w:p w:rsidR="00390CA3" w:rsidRDefault="00390CA3">
      <w:pPr>
        <w:spacing w:before="5" w:line="110" w:lineRule="exact"/>
        <w:rPr>
          <w:sz w:val="11"/>
          <w:szCs w:val="11"/>
        </w:rPr>
      </w:pPr>
    </w:p>
    <w:p w:rsidR="00390CA3" w:rsidRDefault="00BD6A69">
      <w:pPr>
        <w:pStyle w:val="Heading7"/>
        <w:ind w:right="150"/>
        <w:rPr>
          <w:b w:val="0"/>
          <w:bCs w:val="0"/>
        </w:rPr>
      </w:pPr>
      <w:r>
        <w:t>P</w:t>
      </w:r>
      <w:r>
        <w:rPr>
          <w:spacing w:val="-9"/>
        </w:rPr>
        <w:t xml:space="preserve"> </w:t>
      </w:r>
      <w:r>
        <w:t>(p</w:t>
      </w:r>
      <w:r>
        <w:rPr>
          <w:spacing w:val="-1"/>
        </w:rPr>
        <w:t>r</w:t>
      </w:r>
      <w:r>
        <w:t>im</w:t>
      </w:r>
      <w:r>
        <w:rPr>
          <w:spacing w:val="2"/>
        </w:rPr>
        <w:t>a</w:t>
      </w:r>
      <w:r>
        <w:rPr>
          <w:spacing w:val="1"/>
        </w:rPr>
        <w:t>r</w:t>
      </w:r>
      <w:r>
        <w:t>y</w:t>
      </w:r>
      <w:r>
        <w:rPr>
          <w:spacing w:val="-11"/>
        </w:rPr>
        <w:t xml:space="preserve"> </w:t>
      </w:r>
      <w:r>
        <w:rPr>
          <w:spacing w:val="2"/>
        </w:rPr>
        <w:t>o</w:t>
      </w:r>
      <w:r>
        <w:t>r</w:t>
      </w:r>
      <w:r>
        <w:rPr>
          <w:spacing w:val="-9"/>
        </w:rPr>
        <w:t xml:space="preserve"> </w:t>
      </w:r>
      <w:r>
        <w:t>com</w:t>
      </w:r>
      <w:r>
        <w:rPr>
          <w:spacing w:val="3"/>
        </w:rPr>
        <w:t>p</w:t>
      </w:r>
      <w:r>
        <w:rPr>
          <w:spacing w:val="-1"/>
        </w:rPr>
        <w:t>r</w:t>
      </w:r>
      <w:r>
        <w:t>e</w:t>
      </w:r>
      <w:r>
        <w:rPr>
          <w:spacing w:val="1"/>
        </w:rPr>
        <w:t>s</w:t>
      </w:r>
      <w:r>
        <w:t>si</w:t>
      </w:r>
      <w:r>
        <w:rPr>
          <w:spacing w:val="2"/>
        </w:rPr>
        <w:t>o</w:t>
      </w:r>
      <w:r>
        <w:t>nal)</w:t>
      </w:r>
      <w:r>
        <w:rPr>
          <w:spacing w:val="-8"/>
        </w:rPr>
        <w:t xml:space="preserve"> </w:t>
      </w:r>
      <w:r>
        <w:rPr>
          <w:spacing w:val="3"/>
        </w:rPr>
        <w:t>w</w:t>
      </w:r>
      <w:r>
        <w:t>a</w:t>
      </w:r>
      <w:r>
        <w:rPr>
          <w:spacing w:val="1"/>
        </w:rPr>
        <w:t>v</w:t>
      </w:r>
      <w:r>
        <w:t>e</w:t>
      </w:r>
    </w:p>
    <w:p w:rsidR="00390CA3" w:rsidRDefault="00BD6A69">
      <w:pPr>
        <w:pStyle w:val="BodyText"/>
        <w:spacing w:before="12" w:line="250" w:lineRule="auto"/>
        <w:ind w:left="2298" w:right="390"/>
      </w:pPr>
      <w:r>
        <w:rPr>
          <w:spacing w:val="3"/>
        </w:rPr>
        <w:t>T</w:t>
      </w:r>
      <w:r>
        <w:t>he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rPr>
          <w:spacing w:val="-1"/>
        </w:rPr>
        <w:t>i</w:t>
      </w:r>
      <w:r>
        <w:t>r</w:t>
      </w:r>
      <w:r>
        <w:rPr>
          <w:spacing w:val="1"/>
        </w:rPr>
        <w:t>s</w:t>
      </w:r>
      <w:r>
        <w:t>t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rPr>
          <w:spacing w:val="-7"/>
        </w:rPr>
        <w:t>y</w:t>
      </w:r>
      <w:r>
        <w:rPr>
          <w:spacing w:val="1"/>
        </w:rPr>
        <w:t>p</w:t>
      </w:r>
      <w:r>
        <w:t>e</w:t>
      </w:r>
      <w:r>
        <w:rPr>
          <w:spacing w:val="-5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4"/>
        </w:rPr>
        <w:t xml:space="preserve"> </w:t>
      </w:r>
      <w:r>
        <w:t>e</w:t>
      </w:r>
      <w:r>
        <w:rPr>
          <w:spacing w:val="-1"/>
        </w:rPr>
        <w:t>a</w:t>
      </w:r>
      <w:r>
        <w:t>rt</w:t>
      </w:r>
      <w:r>
        <w:rPr>
          <w:spacing w:val="1"/>
        </w:rPr>
        <w:t>h</w:t>
      </w:r>
      <w:r>
        <w:t>q</w:t>
      </w:r>
      <w:r>
        <w:rPr>
          <w:spacing w:val="1"/>
        </w:rPr>
        <w:t>u</w:t>
      </w:r>
      <w:r>
        <w:t>a</w:t>
      </w:r>
      <w:r>
        <w:rPr>
          <w:spacing w:val="3"/>
        </w:rPr>
        <w:t>k</w:t>
      </w:r>
      <w:r>
        <w:t>e</w:t>
      </w:r>
      <w:r>
        <w:rPr>
          <w:spacing w:val="-5"/>
        </w:rPr>
        <w:t xml:space="preserve"> </w:t>
      </w:r>
      <w:r>
        <w:t>w</w:t>
      </w:r>
      <w:r>
        <w:rPr>
          <w:spacing w:val="-1"/>
        </w:rPr>
        <w:t>a</w:t>
      </w:r>
      <w:r>
        <w:rPr>
          <w:spacing w:val="1"/>
        </w:rPr>
        <w:t>v</w:t>
      </w:r>
      <w:r>
        <w:t>e</w:t>
      </w:r>
      <w:r>
        <w:rPr>
          <w:spacing w:val="-6"/>
        </w:rPr>
        <w:t xml:space="preserve"> </w:t>
      </w:r>
      <w:r>
        <w:t>(</w:t>
      </w:r>
      <w:r>
        <w:rPr>
          <w:spacing w:val="1"/>
        </w:rPr>
        <w:t>s</w:t>
      </w:r>
      <w:r>
        <w:t>e</w:t>
      </w:r>
      <w:r>
        <w:rPr>
          <w:spacing w:val="-2"/>
        </w:rPr>
        <w:t>i</w:t>
      </w:r>
      <w:r>
        <w:rPr>
          <w:spacing w:val="1"/>
        </w:rPr>
        <w:t>s</w:t>
      </w:r>
      <w:r>
        <w:rPr>
          <w:spacing w:val="4"/>
        </w:rPr>
        <w:t>m</w:t>
      </w:r>
      <w:r>
        <w:rPr>
          <w:spacing w:val="-1"/>
        </w:rPr>
        <w:t>i</w:t>
      </w:r>
      <w:r>
        <w:t>c</w:t>
      </w:r>
      <w:r>
        <w:rPr>
          <w:spacing w:val="-4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a</w:t>
      </w:r>
      <w:r>
        <w:rPr>
          <w:spacing w:val="-2"/>
        </w:rPr>
        <w:t>v</w:t>
      </w:r>
      <w:r>
        <w:t>e)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t>o</w:t>
      </w:r>
      <w:r>
        <w:rPr>
          <w:spacing w:val="-5"/>
        </w:rPr>
        <w:t xml:space="preserve"> </w:t>
      </w:r>
      <w:r>
        <w:rPr>
          <w:spacing w:val="-1"/>
        </w:rPr>
        <w:t>a</w:t>
      </w:r>
      <w:r>
        <w:t>r</w:t>
      </w:r>
      <w:r>
        <w:rPr>
          <w:spacing w:val="3"/>
        </w:rPr>
        <w:t>r</w:t>
      </w:r>
      <w:r>
        <w:rPr>
          <w:spacing w:val="-1"/>
        </w:rPr>
        <w:t>i</w:t>
      </w:r>
      <w:r>
        <w:rPr>
          <w:spacing w:val="1"/>
        </w:rPr>
        <w:t>v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t>t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se</w:t>
      </w:r>
      <w:r>
        <w:rPr>
          <w:spacing w:val="-2"/>
        </w:rPr>
        <w:t>i</w:t>
      </w:r>
      <w:r>
        <w:rPr>
          <w:spacing w:val="1"/>
        </w:rPr>
        <w:t>s</w:t>
      </w:r>
      <w:r>
        <w:rPr>
          <w:spacing w:val="4"/>
        </w:rPr>
        <w:t>m</w:t>
      </w:r>
      <w:r>
        <w:rPr>
          <w:spacing w:val="-1"/>
        </w:rPr>
        <w:t>i</w:t>
      </w:r>
      <w:r>
        <w:t>c</w:t>
      </w:r>
      <w:r>
        <w:rPr>
          <w:w w:val="99"/>
        </w:rPr>
        <w:t xml:space="preserve"> </w:t>
      </w:r>
      <w:r>
        <w:rPr>
          <w:spacing w:val="1"/>
        </w:rPr>
        <w:t>s</w:t>
      </w:r>
      <w:r>
        <w:t>ta</w:t>
      </w:r>
      <w:r>
        <w:rPr>
          <w:spacing w:val="-1"/>
        </w:rPr>
        <w:t>ti</w:t>
      </w:r>
      <w:r>
        <w:rPr>
          <w:spacing w:val="1"/>
        </w:rPr>
        <w:t>o</w:t>
      </w:r>
      <w:r>
        <w:t>n.</w:t>
      </w:r>
      <w:r>
        <w:rPr>
          <w:spacing w:val="-6"/>
        </w:rPr>
        <w:t xml:space="preserve"> </w:t>
      </w:r>
      <w:r>
        <w:rPr>
          <w:spacing w:val="3"/>
        </w:rPr>
        <w:t>T</w:t>
      </w:r>
      <w:r>
        <w:t>he</w:t>
      </w:r>
      <w:r>
        <w:rPr>
          <w:spacing w:val="-5"/>
        </w:rPr>
        <w:t xml:space="preserve"> </w:t>
      </w:r>
      <w:r>
        <w:t>d</w:t>
      </w:r>
      <w:r>
        <w:rPr>
          <w:spacing w:val="-2"/>
        </w:rPr>
        <w:t>i</w:t>
      </w:r>
      <w:r>
        <w:rPr>
          <w:spacing w:val="3"/>
        </w:rPr>
        <w:t>r</w:t>
      </w:r>
      <w:r>
        <w:t>ect</w:t>
      </w:r>
      <w:r>
        <w:rPr>
          <w:spacing w:val="-2"/>
        </w:rPr>
        <w:t>i</w:t>
      </w:r>
      <w:r>
        <w:rPr>
          <w:spacing w:val="1"/>
        </w:rPr>
        <w:t>o</w:t>
      </w:r>
      <w:r>
        <w:t>n</w:t>
      </w:r>
      <w:r>
        <w:rPr>
          <w:spacing w:val="-5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3"/>
        </w:rPr>
        <w:t xml:space="preserve"> </w:t>
      </w:r>
      <w:r>
        <w:t>v</w:t>
      </w:r>
      <w:r>
        <w:rPr>
          <w:spacing w:val="-1"/>
        </w:rPr>
        <w:t>i</w:t>
      </w:r>
      <w:r>
        <w:rPr>
          <w:spacing w:val="1"/>
        </w:rPr>
        <w:t>b</w:t>
      </w:r>
      <w:r>
        <w:t>rat</w:t>
      </w:r>
      <w:r>
        <w:rPr>
          <w:spacing w:val="-2"/>
        </w:rPr>
        <w:t>i</w:t>
      </w:r>
      <w:r>
        <w:t>on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3"/>
        </w:rPr>
        <w:t xml:space="preserve"> </w:t>
      </w:r>
      <w:r>
        <w:t>p</w:t>
      </w:r>
      <w:r>
        <w:rPr>
          <w:spacing w:val="3"/>
        </w:rPr>
        <w:t>a</w:t>
      </w:r>
      <w:r>
        <w:t>rt</w:t>
      </w:r>
      <w:r>
        <w:rPr>
          <w:spacing w:val="-2"/>
        </w:rPr>
        <w:t>i</w:t>
      </w:r>
      <w:r>
        <w:rPr>
          <w:spacing w:val="3"/>
        </w:rPr>
        <w:t>c</w:t>
      </w:r>
      <w:r>
        <w:rPr>
          <w:spacing w:val="-1"/>
        </w:rPr>
        <w:t>l</w:t>
      </w:r>
      <w:r>
        <w:t>es</w:t>
      </w:r>
      <w:r>
        <w:rPr>
          <w:spacing w:val="-4"/>
        </w:rPr>
        <w:t xml:space="preserve"> </w:t>
      </w:r>
      <w:r>
        <w:rPr>
          <w:spacing w:val="1"/>
        </w:rPr>
        <w:t>i</w:t>
      </w:r>
      <w:r>
        <w:t>n</w:t>
      </w:r>
      <w:r>
        <w:rPr>
          <w:spacing w:val="-5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-4"/>
        </w:rPr>
        <w:t xml:space="preserve"> </w:t>
      </w:r>
      <w:r>
        <w:t>wave</w:t>
      </w:r>
      <w:r>
        <w:rPr>
          <w:spacing w:val="-5"/>
        </w:rPr>
        <w:t xml:space="preserve"> </w:t>
      </w:r>
      <w:r>
        <w:rPr>
          <w:spacing w:val="-2"/>
        </w:rPr>
        <w:t>i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5"/>
        </w:rPr>
        <w:t xml:space="preserve"> </w:t>
      </w:r>
      <w:r>
        <w:t>sa</w:t>
      </w:r>
      <w:r>
        <w:rPr>
          <w:spacing w:val="4"/>
        </w:rPr>
        <w:t>m</w:t>
      </w:r>
      <w:r>
        <w:t>e</w:t>
      </w:r>
      <w:r>
        <w:rPr>
          <w:spacing w:val="-5"/>
        </w:rPr>
        <w:t xml:space="preserve"> </w:t>
      </w:r>
      <w:r>
        <w:rPr>
          <w:spacing w:val="-1"/>
        </w:rPr>
        <w:t>a</w:t>
      </w:r>
      <w:r>
        <w:t>s</w:t>
      </w:r>
      <w:r>
        <w:rPr>
          <w:w w:val="9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1"/>
        </w:rPr>
        <w:t>d</w:t>
      </w:r>
      <w:r>
        <w:rPr>
          <w:spacing w:val="-1"/>
        </w:rPr>
        <w:t>i</w:t>
      </w:r>
      <w:r>
        <w:t>rect</w:t>
      </w:r>
      <w:r>
        <w:rPr>
          <w:spacing w:val="1"/>
        </w:rPr>
        <w:t>i</w:t>
      </w:r>
      <w:r>
        <w:t>on</w:t>
      </w:r>
      <w:r>
        <w:rPr>
          <w:spacing w:val="-5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-4"/>
        </w:rPr>
        <w:t xml:space="preserve"> </w:t>
      </w:r>
      <w:r>
        <w:t>wh</w:t>
      </w:r>
      <w:r>
        <w:rPr>
          <w:spacing w:val="-2"/>
        </w:rPr>
        <w:t>i</w:t>
      </w:r>
      <w:r>
        <w:rPr>
          <w:spacing w:val="1"/>
        </w:rPr>
        <w:t>c</w:t>
      </w:r>
      <w:r>
        <w:t>h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2"/>
        </w:rPr>
        <w:t>w</w:t>
      </w:r>
      <w:r>
        <w:t>a</w:t>
      </w:r>
      <w:r>
        <w:rPr>
          <w:spacing w:val="-2"/>
        </w:rPr>
        <w:t>v</w:t>
      </w:r>
      <w:r>
        <w:t>e</w:t>
      </w:r>
      <w:r>
        <w:rPr>
          <w:spacing w:val="-4"/>
        </w:rPr>
        <w:t xml:space="preserve"> </w:t>
      </w:r>
      <w:r>
        <w:t>tra</w:t>
      </w:r>
      <w:r>
        <w:rPr>
          <w:spacing w:val="1"/>
        </w:rPr>
        <w:t>v</w:t>
      </w:r>
      <w:r>
        <w:t>e</w:t>
      </w:r>
      <w:r>
        <w:rPr>
          <w:spacing w:val="-2"/>
        </w:rPr>
        <w:t>l</w:t>
      </w:r>
      <w:r>
        <w:rPr>
          <w:spacing w:val="1"/>
        </w:rPr>
        <w:t>s</w:t>
      </w:r>
      <w:r>
        <w:t>.</w:t>
      </w:r>
    </w:p>
    <w:p w:rsidR="00390CA3" w:rsidRDefault="00390CA3">
      <w:pPr>
        <w:spacing w:before="8" w:line="110" w:lineRule="exact"/>
        <w:rPr>
          <w:sz w:val="11"/>
          <w:szCs w:val="11"/>
        </w:rPr>
      </w:pPr>
    </w:p>
    <w:p w:rsidR="00390CA3" w:rsidRDefault="00BD6A69">
      <w:pPr>
        <w:tabs>
          <w:tab w:val="left" w:pos="2298"/>
        </w:tabs>
        <w:ind w:left="138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b/>
          <w:bCs/>
          <w:spacing w:val="-1"/>
          <w:sz w:val="20"/>
          <w:szCs w:val="20"/>
        </w:rPr>
        <w:t>P</w:t>
      </w:r>
      <w:r>
        <w:rPr>
          <w:rFonts w:ascii="Arial" w:eastAsia="Arial" w:hAnsi="Arial" w:cs="Arial"/>
          <w:b/>
          <w:bCs/>
          <w:sz w:val="20"/>
          <w:szCs w:val="20"/>
        </w:rPr>
        <w:t>al</w:t>
      </w:r>
      <w:r>
        <w:rPr>
          <w:rFonts w:ascii="Arial" w:eastAsia="Arial" w:hAnsi="Arial" w:cs="Arial"/>
          <w:b/>
          <w:bCs/>
          <w:spacing w:val="-1"/>
          <w:sz w:val="20"/>
          <w:szCs w:val="20"/>
        </w:rPr>
        <w:t>e</w:t>
      </w:r>
      <w:r>
        <w:rPr>
          <w:rFonts w:ascii="Arial" w:eastAsia="Arial" w:hAnsi="Arial" w:cs="Arial"/>
          <w:b/>
          <w:bCs/>
          <w:spacing w:val="3"/>
          <w:sz w:val="20"/>
          <w:szCs w:val="20"/>
        </w:rPr>
        <w:t>o</w:t>
      </w:r>
      <w:r>
        <w:rPr>
          <w:rFonts w:ascii="Arial" w:eastAsia="Arial" w:hAnsi="Arial" w:cs="Arial"/>
          <w:b/>
          <w:bCs/>
          <w:sz w:val="20"/>
          <w:szCs w:val="20"/>
        </w:rPr>
        <w:t>e</w:t>
      </w:r>
      <w:r>
        <w:rPr>
          <w:rFonts w:ascii="Arial" w:eastAsia="Arial" w:hAnsi="Arial" w:cs="Arial"/>
          <w:b/>
          <w:bCs/>
          <w:spacing w:val="-1"/>
          <w:sz w:val="20"/>
          <w:szCs w:val="20"/>
        </w:rPr>
        <w:t>ar</w:t>
      </w:r>
      <w:r>
        <w:rPr>
          <w:rFonts w:ascii="Arial" w:eastAsia="Arial" w:hAnsi="Arial" w:cs="Arial"/>
          <w:b/>
          <w:bCs/>
          <w:sz w:val="20"/>
          <w:szCs w:val="20"/>
        </w:rPr>
        <w:t>thqu</w:t>
      </w:r>
      <w:r>
        <w:rPr>
          <w:rFonts w:ascii="Arial" w:eastAsia="Arial" w:hAnsi="Arial" w:cs="Arial"/>
          <w:b/>
          <w:bCs/>
          <w:spacing w:val="1"/>
          <w:sz w:val="20"/>
          <w:szCs w:val="20"/>
        </w:rPr>
        <w:t>a</w:t>
      </w:r>
      <w:r>
        <w:rPr>
          <w:rFonts w:ascii="Arial" w:eastAsia="Arial" w:hAnsi="Arial" w:cs="Arial"/>
          <w:b/>
          <w:bCs/>
          <w:sz w:val="20"/>
          <w:szCs w:val="20"/>
        </w:rPr>
        <w:t>ke</w:t>
      </w:r>
      <w:r>
        <w:rPr>
          <w:rFonts w:ascii="Arial" w:eastAsia="Arial" w:hAnsi="Arial" w:cs="Arial"/>
          <w:b/>
          <w:bCs/>
          <w:sz w:val="20"/>
          <w:szCs w:val="20"/>
        </w:rPr>
        <w:tab/>
      </w:r>
      <w:r>
        <w:rPr>
          <w:rFonts w:ascii="Arial" w:eastAsia="Arial" w:hAnsi="Arial" w:cs="Arial"/>
          <w:sz w:val="20"/>
          <w:szCs w:val="20"/>
        </w:rPr>
        <w:t>A</w:t>
      </w:r>
      <w:r>
        <w:rPr>
          <w:rFonts w:ascii="Arial" w:eastAsia="Arial" w:hAnsi="Arial" w:cs="Arial"/>
          <w:spacing w:val="-12"/>
          <w:sz w:val="20"/>
          <w:szCs w:val="20"/>
        </w:rPr>
        <w:t xml:space="preserve"> </w:t>
      </w:r>
      <w:r>
        <w:rPr>
          <w:rFonts w:ascii="Arial" w:eastAsia="Arial" w:hAnsi="Arial" w:cs="Arial"/>
          <w:sz w:val="20"/>
          <w:szCs w:val="20"/>
        </w:rPr>
        <w:t>pre-</w:t>
      </w:r>
      <w:r>
        <w:rPr>
          <w:rFonts w:ascii="Arial" w:eastAsia="Arial" w:hAnsi="Arial" w:cs="Arial"/>
          <w:spacing w:val="1"/>
          <w:sz w:val="20"/>
          <w:szCs w:val="20"/>
        </w:rPr>
        <w:t>h</w:t>
      </w:r>
      <w:r>
        <w:rPr>
          <w:rFonts w:ascii="Arial" w:eastAsia="Arial" w:hAnsi="Arial" w:cs="Arial"/>
          <w:spacing w:val="-1"/>
          <w:sz w:val="20"/>
          <w:szCs w:val="20"/>
        </w:rPr>
        <w:t>i</w:t>
      </w:r>
      <w:r>
        <w:rPr>
          <w:rFonts w:ascii="Arial" w:eastAsia="Arial" w:hAnsi="Arial" w:cs="Arial"/>
          <w:spacing w:val="1"/>
          <w:sz w:val="20"/>
          <w:szCs w:val="20"/>
        </w:rPr>
        <w:t>s</w:t>
      </w:r>
      <w:r>
        <w:rPr>
          <w:rFonts w:ascii="Arial" w:eastAsia="Arial" w:hAnsi="Arial" w:cs="Arial"/>
          <w:sz w:val="20"/>
          <w:szCs w:val="20"/>
        </w:rPr>
        <w:t>tor</w:t>
      </w:r>
      <w:r>
        <w:rPr>
          <w:rFonts w:ascii="Arial" w:eastAsia="Arial" w:hAnsi="Arial" w:cs="Arial"/>
          <w:spacing w:val="-1"/>
          <w:sz w:val="20"/>
          <w:szCs w:val="20"/>
        </w:rPr>
        <w:t>i</w:t>
      </w:r>
      <w:r>
        <w:rPr>
          <w:rFonts w:ascii="Arial" w:eastAsia="Arial" w:hAnsi="Arial" w:cs="Arial"/>
          <w:sz w:val="20"/>
          <w:szCs w:val="20"/>
        </w:rPr>
        <w:t>c</w:t>
      </w:r>
      <w:r>
        <w:rPr>
          <w:rFonts w:ascii="Arial" w:eastAsia="Arial" w:hAnsi="Arial" w:cs="Arial"/>
          <w:spacing w:val="-11"/>
          <w:sz w:val="20"/>
          <w:szCs w:val="20"/>
        </w:rPr>
        <w:t xml:space="preserve"> </w:t>
      </w:r>
      <w:r>
        <w:rPr>
          <w:rFonts w:ascii="Arial" w:eastAsia="Arial" w:hAnsi="Arial" w:cs="Arial"/>
          <w:spacing w:val="1"/>
          <w:sz w:val="20"/>
          <w:szCs w:val="20"/>
        </w:rPr>
        <w:t>e</w:t>
      </w:r>
      <w:r>
        <w:rPr>
          <w:rFonts w:ascii="Arial" w:eastAsia="Arial" w:hAnsi="Arial" w:cs="Arial"/>
          <w:sz w:val="20"/>
          <w:szCs w:val="20"/>
        </w:rPr>
        <w:t>arth</w:t>
      </w:r>
      <w:r>
        <w:rPr>
          <w:rFonts w:ascii="Arial" w:eastAsia="Arial" w:hAnsi="Arial" w:cs="Arial"/>
          <w:spacing w:val="1"/>
          <w:sz w:val="20"/>
          <w:szCs w:val="20"/>
        </w:rPr>
        <w:t>q</w:t>
      </w:r>
      <w:r>
        <w:rPr>
          <w:rFonts w:ascii="Arial" w:eastAsia="Arial" w:hAnsi="Arial" w:cs="Arial"/>
          <w:sz w:val="20"/>
          <w:szCs w:val="20"/>
        </w:rPr>
        <w:t>u</w:t>
      </w:r>
      <w:r>
        <w:rPr>
          <w:rFonts w:ascii="Arial" w:eastAsia="Arial" w:hAnsi="Arial" w:cs="Arial"/>
          <w:spacing w:val="-1"/>
          <w:sz w:val="20"/>
          <w:szCs w:val="20"/>
        </w:rPr>
        <w:t>a</w:t>
      </w:r>
      <w:r>
        <w:rPr>
          <w:rFonts w:ascii="Arial" w:eastAsia="Arial" w:hAnsi="Arial" w:cs="Arial"/>
          <w:spacing w:val="3"/>
          <w:sz w:val="20"/>
          <w:szCs w:val="20"/>
        </w:rPr>
        <w:t>k</w:t>
      </w:r>
      <w:r>
        <w:rPr>
          <w:rFonts w:ascii="Arial" w:eastAsia="Arial" w:hAnsi="Arial" w:cs="Arial"/>
          <w:sz w:val="20"/>
          <w:szCs w:val="20"/>
        </w:rPr>
        <w:t>e.</w:t>
      </w:r>
    </w:p>
    <w:p w:rsidR="00390CA3" w:rsidRDefault="00390CA3">
      <w:pPr>
        <w:spacing w:line="130" w:lineRule="exact"/>
        <w:rPr>
          <w:sz w:val="13"/>
          <w:szCs w:val="13"/>
        </w:rPr>
      </w:pPr>
    </w:p>
    <w:p w:rsidR="00390CA3" w:rsidRDefault="00BD6A69">
      <w:pPr>
        <w:tabs>
          <w:tab w:val="left" w:pos="2298"/>
        </w:tabs>
        <w:ind w:left="138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b/>
          <w:bCs/>
          <w:spacing w:val="-1"/>
          <w:sz w:val="20"/>
          <w:szCs w:val="20"/>
        </w:rPr>
        <w:t>P</w:t>
      </w:r>
      <w:r>
        <w:rPr>
          <w:rFonts w:ascii="Arial" w:eastAsia="Arial" w:hAnsi="Arial" w:cs="Arial"/>
          <w:b/>
          <w:bCs/>
          <w:sz w:val="20"/>
          <w:szCs w:val="20"/>
        </w:rPr>
        <w:t>al</w:t>
      </w:r>
      <w:r>
        <w:rPr>
          <w:rFonts w:ascii="Arial" w:eastAsia="Arial" w:hAnsi="Arial" w:cs="Arial"/>
          <w:b/>
          <w:bCs/>
          <w:spacing w:val="-1"/>
          <w:sz w:val="20"/>
          <w:szCs w:val="20"/>
        </w:rPr>
        <w:t>e</w:t>
      </w:r>
      <w:r>
        <w:rPr>
          <w:rFonts w:ascii="Arial" w:eastAsia="Arial" w:hAnsi="Arial" w:cs="Arial"/>
          <w:b/>
          <w:bCs/>
          <w:spacing w:val="3"/>
          <w:sz w:val="20"/>
          <w:szCs w:val="20"/>
        </w:rPr>
        <w:t>o</w:t>
      </w:r>
      <w:r>
        <w:rPr>
          <w:rFonts w:ascii="Arial" w:eastAsia="Arial" w:hAnsi="Arial" w:cs="Arial"/>
          <w:b/>
          <w:bCs/>
          <w:sz w:val="20"/>
          <w:szCs w:val="20"/>
        </w:rPr>
        <w:t>s</w:t>
      </w:r>
      <w:r>
        <w:rPr>
          <w:rFonts w:ascii="Arial" w:eastAsia="Arial" w:hAnsi="Arial" w:cs="Arial"/>
          <w:b/>
          <w:bCs/>
          <w:spacing w:val="-1"/>
          <w:sz w:val="20"/>
          <w:szCs w:val="20"/>
        </w:rPr>
        <w:t>e</w:t>
      </w:r>
      <w:r>
        <w:rPr>
          <w:rFonts w:ascii="Arial" w:eastAsia="Arial" w:hAnsi="Arial" w:cs="Arial"/>
          <w:b/>
          <w:bCs/>
          <w:spacing w:val="2"/>
          <w:sz w:val="20"/>
          <w:szCs w:val="20"/>
        </w:rPr>
        <w:t>i</w:t>
      </w:r>
      <w:r>
        <w:rPr>
          <w:rFonts w:ascii="Arial" w:eastAsia="Arial" w:hAnsi="Arial" w:cs="Arial"/>
          <w:b/>
          <w:bCs/>
          <w:sz w:val="20"/>
          <w:szCs w:val="20"/>
        </w:rPr>
        <w:t>smolo</w:t>
      </w:r>
      <w:r>
        <w:rPr>
          <w:rFonts w:ascii="Arial" w:eastAsia="Arial" w:hAnsi="Arial" w:cs="Arial"/>
          <w:b/>
          <w:bCs/>
          <w:spacing w:val="3"/>
          <w:sz w:val="20"/>
          <w:szCs w:val="20"/>
        </w:rPr>
        <w:t>g</w:t>
      </w:r>
      <w:r>
        <w:rPr>
          <w:rFonts w:ascii="Arial" w:eastAsia="Arial" w:hAnsi="Arial" w:cs="Arial"/>
          <w:b/>
          <w:bCs/>
          <w:sz w:val="20"/>
          <w:szCs w:val="20"/>
        </w:rPr>
        <w:t>y</w:t>
      </w:r>
      <w:r>
        <w:rPr>
          <w:rFonts w:ascii="Arial" w:eastAsia="Arial" w:hAnsi="Arial" w:cs="Arial"/>
          <w:b/>
          <w:bCs/>
          <w:sz w:val="20"/>
          <w:szCs w:val="20"/>
        </w:rPr>
        <w:tab/>
      </w:r>
      <w:r>
        <w:rPr>
          <w:rFonts w:ascii="Arial" w:eastAsia="Arial" w:hAnsi="Arial" w:cs="Arial"/>
          <w:spacing w:val="3"/>
          <w:sz w:val="20"/>
          <w:szCs w:val="20"/>
        </w:rPr>
        <w:t>T</w:t>
      </w:r>
      <w:r>
        <w:rPr>
          <w:rFonts w:ascii="Arial" w:eastAsia="Arial" w:hAnsi="Arial" w:cs="Arial"/>
          <w:sz w:val="20"/>
          <w:szCs w:val="20"/>
        </w:rPr>
        <w:t>he</w:t>
      </w:r>
      <w:r>
        <w:rPr>
          <w:rFonts w:ascii="Arial" w:eastAsia="Arial" w:hAnsi="Arial" w:cs="Arial"/>
          <w:spacing w:val="-10"/>
          <w:sz w:val="20"/>
          <w:szCs w:val="20"/>
        </w:rPr>
        <w:t xml:space="preserve"> </w:t>
      </w:r>
      <w:r>
        <w:rPr>
          <w:rFonts w:ascii="Arial" w:eastAsia="Arial" w:hAnsi="Arial" w:cs="Arial"/>
          <w:sz w:val="20"/>
          <w:szCs w:val="20"/>
        </w:rPr>
        <w:t>g</w:t>
      </w:r>
      <w:r>
        <w:rPr>
          <w:rFonts w:ascii="Arial" w:eastAsia="Arial" w:hAnsi="Arial" w:cs="Arial"/>
          <w:spacing w:val="-1"/>
          <w:sz w:val="20"/>
          <w:szCs w:val="20"/>
        </w:rPr>
        <w:t>e</w:t>
      </w:r>
      <w:r>
        <w:rPr>
          <w:rFonts w:ascii="Arial" w:eastAsia="Arial" w:hAnsi="Arial" w:cs="Arial"/>
          <w:sz w:val="20"/>
          <w:szCs w:val="20"/>
        </w:rPr>
        <w:t>olo</w:t>
      </w:r>
      <w:r>
        <w:rPr>
          <w:rFonts w:ascii="Arial" w:eastAsia="Arial" w:hAnsi="Arial" w:cs="Arial"/>
          <w:spacing w:val="1"/>
          <w:sz w:val="20"/>
          <w:szCs w:val="20"/>
        </w:rPr>
        <w:t>g</w:t>
      </w:r>
      <w:r>
        <w:rPr>
          <w:rFonts w:ascii="Arial" w:eastAsia="Arial" w:hAnsi="Arial" w:cs="Arial"/>
          <w:spacing w:val="-1"/>
          <w:sz w:val="20"/>
          <w:szCs w:val="20"/>
        </w:rPr>
        <w:t>i</w:t>
      </w:r>
      <w:r>
        <w:rPr>
          <w:rFonts w:ascii="Arial" w:eastAsia="Arial" w:hAnsi="Arial" w:cs="Arial"/>
          <w:spacing w:val="1"/>
          <w:sz w:val="20"/>
          <w:szCs w:val="20"/>
        </w:rPr>
        <w:t>c</w:t>
      </w:r>
      <w:r>
        <w:rPr>
          <w:rFonts w:ascii="Arial" w:eastAsia="Arial" w:hAnsi="Arial" w:cs="Arial"/>
          <w:sz w:val="20"/>
          <w:szCs w:val="20"/>
        </w:rPr>
        <w:t>al</w:t>
      </w:r>
      <w:r>
        <w:rPr>
          <w:rFonts w:ascii="Arial" w:eastAsia="Arial" w:hAnsi="Arial" w:cs="Arial"/>
          <w:spacing w:val="-9"/>
          <w:sz w:val="20"/>
          <w:szCs w:val="20"/>
        </w:rPr>
        <w:t xml:space="preserve"> </w:t>
      </w:r>
      <w:r>
        <w:rPr>
          <w:rFonts w:ascii="Arial" w:eastAsia="Arial" w:hAnsi="Arial" w:cs="Arial"/>
          <w:sz w:val="20"/>
          <w:szCs w:val="20"/>
        </w:rPr>
        <w:t>st</w:t>
      </w:r>
      <w:r>
        <w:rPr>
          <w:rFonts w:ascii="Arial" w:eastAsia="Arial" w:hAnsi="Arial" w:cs="Arial"/>
          <w:spacing w:val="1"/>
          <w:sz w:val="20"/>
          <w:szCs w:val="20"/>
        </w:rPr>
        <w:t>ud</w:t>
      </w:r>
      <w:r>
        <w:rPr>
          <w:rFonts w:ascii="Arial" w:eastAsia="Arial" w:hAnsi="Arial" w:cs="Arial"/>
          <w:sz w:val="20"/>
          <w:szCs w:val="20"/>
        </w:rPr>
        <w:t>y</w:t>
      </w:r>
      <w:r>
        <w:rPr>
          <w:rFonts w:ascii="Arial" w:eastAsia="Arial" w:hAnsi="Arial" w:cs="Arial"/>
          <w:spacing w:val="-10"/>
          <w:sz w:val="20"/>
          <w:szCs w:val="20"/>
        </w:rPr>
        <w:t xml:space="preserve"> </w:t>
      </w:r>
      <w:r>
        <w:rPr>
          <w:rFonts w:ascii="Arial" w:eastAsia="Arial" w:hAnsi="Arial" w:cs="Arial"/>
          <w:sz w:val="20"/>
          <w:szCs w:val="20"/>
        </w:rPr>
        <w:t>of</w:t>
      </w:r>
      <w:r>
        <w:rPr>
          <w:rFonts w:ascii="Arial" w:eastAsia="Arial" w:hAnsi="Arial" w:cs="Arial"/>
          <w:spacing w:val="-8"/>
          <w:sz w:val="20"/>
          <w:szCs w:val="20"/>
        </w:rPr>
        <w:t xml:space="preserve"> </w:t>
      </w:r>
      <w:r>
        <w:rPr>
          <w:rFonts w:ascii="Arial" w:eastAsia="Arial" w:hAnsi="Arial" w:cs="Arial"/>
          <w:sz w:val="20"/>
          <w:szCs w:val="20"/>
        </w:rPr>
        <w:t>pr</w:t>
      </w:r>
      <w:r>
        <w:rPr>
          <w:rFonts w:ascii="Arial" w:eastAsia="Arial" w:hAnsi="Arial" w:cs="Arial"/>
          <w:spacing w:val="5"/>
          <w:sz w:val="20"/>
          <w:szCs w:val="20"/>
        </w:rPr>
        <w:t>e</w:t>
      </w:r>
      <w:r>
        <w:rPr>
          <w:rFonts w:ascii="Arial" w:eastAsia="Arial" w:hAnsi="Arial" w:cs="Arial"/>
          <w:sz w:val="20"/>
          <w:szCs w:val="20"/>
        </w:rPr>
        <w:t>-h</w:t>
      </w:r>
      <w:r>
        <w:rPr>
          <w:rFonts w:ascii="Arial" w:eastAsia="Arial" w:hAnsi="Arial" w:cs="Arial"/>
          <w:spacing w:val="-2"/>
          <w:sz w:val="20"/>
          <w:szCs w:val="20"/>
        </w:rPr>
        <w:t>i</w:t>
      </w:r>
      <w:r>
        <w:rPr>
          <w:rFonts w:ascii="Arial" w:eastAsia="Arial" w:hAnsi="Arial" w:cs="Arial"/>
          <w:spacing w:val="1"/>
          <w:sz w:val="20"/>
          <w:szCs w:val="20"/>
        </w:rPr>
        <w:t>s</w:t>
      </w:r>
      <w:r>
        <w:rPr>
          <w:rFonts w:ascii="Arial" w:eastAsia="Arial" w:hAnsi="Arial" w:cs="Arial"/>
          <w:sz w:val="20"/>
          <w:szCs w:val="20"/>
        </w:rPr>
        <w:t>tor</w:t>
      </w:r>
      <w:r>
        <w:rPr>
          <w:rFonts w:ascii="Arial" w:eastAsia="Arial" w:hAnsi="Arial" w:cs="Arial"/>
          <w:spacing w:val="-1"/>
          <w:sz w:val="20"/>
          <w:szCs w:val="20"/>
        </w:rPr>
        <w:t>i</w:t>
      </w:r>
      <w:r>
        <w:rPr>
          <w:rFonts w:ascii="Arial" w:eastAsia="Arial" w:hAnsi="Arial" w:cs="Arial"/>
          <w:sz w:val="20"/>
          <w:szCs w:val="20"/>
        </w:rPr>
        <w:t>c</w:t>
      </w:r>
      <w:r>
        <w:rPr>
          <w:rFonts w:ascii="Arial" w:eastAsia="Arial" w:hAnsi="Arial" w:cs="Arial"/>
          <w:spacing w:val="-8"/>
          <w:sz w:val="20"/>
          <w:szCs w:val="20"/>
        </w:rPr>
        <w:t xml:space="preserve"> </w:t>
      </w:r>
      <w:r>
        <w:rPr>
          <w:rFonts w:ascii="Arial" w:eastAsia="Arial" w:hAnsi="Arial" w:cs="Arial"/>
          <w:spacing w:val="1"/>
          <w:sz w:val="20"/>
          <w:szCs w:val="20"/>
        </w:rPr>
        <w:t>e</w:t>
      </w:r>
      <w:r>
        <w:rPr>
          <w:rFonts w:ascii="Arial" w:eastAsia="Arial" w:hAnsi="Arial" w:cs="Arial"/>
          <w:sz w:val="20"/>
          <w:szCs w:val="20"/>
        </w:rPr>
        <w:t>arth</w:t>
      </w:r>
      <w:r>
        <w:rPr>
          <w:rFonts w:ascii="Arial" w:eastAsia="Arial" w:hAnsi="Arial" w:cs="Arial"/>
          <w:spacing w:val="1"/>
          <w:sz w:val="20"/>
          <w:szCs w:val="20"/>
        </w:rPr>
        <w:t>q</w:t>
      </w:r>
      <w:r>
        <w:rPr>
          <w:rFonts w:ascii="Arial" w:eastAsia="Arial" w:hAnsi="Arial" w:cs="Arial"/>
          <w:sz w:val="20"/>
          <w:szCs w:val="20"/>
        </w:rPr>
        <w:t>u</w:t>
      </w:r>
      <w:r>
        <w:rPr>
          <w:rFonts w:ascii="Arial" w:eastAsia="Arial" w:hAnsi="Arial" w:cs="Arial"/>
          <w:spacing w:val="-1"/>
          <w:sz w:val="20"/>
          <w:szCs w:val="20"/>
        </w:rPr>
        <w:t>a</w:t>
      </w:r>
      <w:r>
        <w:rPr>
          <w:rFonts w:ascii="Arial" w:eastAsia="Arial" w:hAnsi="Arial" w:cs="Arial"/>
          <w:spacing w:val="3"/>
          <w:sz w:val="20"/>
          <w:szCs w:val="20"/>
        </w:rPr>
        <w:t>k</w:t>
      </w:r>
      <w:r>
        <w:rPr>
          <w:rFonts w:ascii="Arial" w:eastAsia="Arial" w:hAnsi="Arial" w:cs="Arial"/>
          <w:sz w:val="20"/>
          <w:szCs w:val="20"/>
        </w:rPr>
        <w:t>es.</w:t>
      </w:r>
    </w:p>
    <w:p w:rsidR="00390CA3" w:rsidRDefault="00390CA3">
      <w:pPr>
        <w:spacing w:line="130" w:lineRule="exact"/>
        <w:rPr>
          <w:sz w:val="13"/>
          <w:szCs w:val="13"/>
        </w:rPr>
      </w:pPr>
    </w:p>
    <w:p w:rsidR="00390CA3" w:rsidRDefault="00BD6A69">
      <w:pPr>
        <w:pStyle w:val="BodyText"/>
        <w:spacing w:line="252" w:lineRule="auto"/>
        <w:ind w:left="2298" w:right="259" w:hanging="2160"/>
      </w:pPr>
      <w:r>
        <w:rPr>
          <w:rFonts w:cs="Arial"/>
          <w:b/>
          <w:bCs/>
          <w:spacing w:val="-1"/>
        </w:rPr>
        <w:t>Pr</w:t>
      </w:r>
      <w:r>
        <w:rPr>
          <w:rFonts w:cs="Arial"/>
          <w:b/>
          <w:bCs/>
        </w:rPr>
        <w:t>opaga</w:t>
      </w:r>
      <w:r>
        <w:rPr>
          <w:rFonts w:cs="Arial"/>
          <w:b/>
          <w:bCs/>
          <w:spacing w:val="3"/>
        </w:rPr>
        <w:t>t</w:t>
      </w:r>
      <w:r>
        <w:rPr>
          <w:rFonts w:cs="Arial"/>
          <w:b/>
          <w:bCs/>
        </w:rPr>
        <w:t>e</w:t>
      </w:r>
      <w:r>
        <w:rPr>
          <w:rFonts w:cs="Arial"/>
          <w:b/>
          <w:bCs/>
          <w:spacing w:val="-7"/>
        </w:rPr>
        <w:t xml:space="preserve"> </w:t>
      </w:r>
      <w:r>
        <w:t>(</w:t>
      </w:r>
      <w:r>
        <w:rPr>
          <w:spacing w:val="-1"/>
        </w:rPr>
        <w:t>i</w:t>
      </w:r>
      <w:r>
        <w:t>n</w:t>
      </w:r>
      <w:r>
        <w:rPr>
          <w:spacing w:val="-4"/>
        </w:rPr>
        <w:t xml:space="preserve"> </w:t>
      </w:r>
      <w:r>
        <w:t>p</w:t>
      </w:r>
      <w:r>
        <w:rPr>
          <w:spacing w:val="4"/>
        </w:rPr>
        <w:t>h</w:t>
      </w:r>
      <w:r>
        <w:rPr>
          <w:spacing w:val="-5"/>
        </w:rPr>
        <w:t>y</w:t>
      </w:r>
      <w:r>
        <w:rPr>
          <w:spacing w:val="1"/>
        </w:rPr>
        <w:t>s</w:t>
      </w:r>
      <w:r>
        <w:rPr>
          <w:spacing w:val="-1"/>
        </w:rPr>
        <w:t>i</w:t>
      </w:r>
      <w:r>
        <w:rPr>
          <w:spacing w:val="1"/>
        </w:rPr>
        <w:t>cs</w:t>
      </w:r>
      <w:r>
        <w:t>)</w:t>
      </w:r>
      <w:r>
        <w:rPr>
          <w:spacing w:val="48"/>
        </w:rPr>
        <w:t xml:space="preserve"> </w:t>
      </w:r>
      <w:r>
        <w:rPr>
          <w:spacing w:val="3"/>
        </w:rPr>
        <w:t>T</w:t>
      </w:r>
      <w:r>
        <w:t>ra</w:t>
      </w:r>
      <w:r>
        <w:rPr>
          <w:spacing w:val="-2"/>
        </w:rPr>
        <w:t>v</w:t>
      </w:r>
      <w:r>
        <w:t>el</w:t>
      </w:r>
      <w:r>
        <w:rPr>
          <w:spacing w:val="-7"/>
        </w:rPr>
        <w:t xml:space="preserve"> </w:t>
      </w:r>
      <w:r>
        <w:t>t</w:t>
      </w:r>
      <w:r>
        <w:rPr>
          <w:spacing w:val="-1"/>
        </w:rPr>
        <w:t>h</w:t>
      </w:r>
      <w:r>
        <w:t>r</w:t>
      </w:r>
      <w:r>
        <w:rPr>
          <w:spacing w:val="1"/>
        </w:rPr>
        <w:t>o</w:t>
      </w:r>
      <w:r>
        <w:t>u</w:t>
      </w:r>
      <w:r>
        <w:rPr>
          <w:spacing w:val="-1"/>
        </w:rPr>
        <w:t>g</w:t>
      </w:r>
      <w:r>
        <w:t>h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e</w:t>
      </w:r>
      <w:r>
        <w:rPr>
          <w:spacing w:val="-1"/>
        </w:rPr>
        <w:t>di</w:t>
      </w:r>
      <w:r>
        <w:t>u</w:t>
      </w:r>
      <w:r>
        <w:rPr>
          <w:spacing w:val="4"/>
        </w:rPr>
        <w:t>m</w:t>
      </w:r>
      <w:r>
        <w:t>.</w:t>
      </w:r>
      <w:r>
        <w:rPr>
          <w:spacing w:val="-7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rPr>
          <w:spacing w:val="-2"/>
        </w:rPr>
        <w:t>i</w:t>
      </w:r>
      <w:r>
        <w:t>nst</w:t>
      </w:r>
      <w:r>
        <w:rPr>
          <w:spacing w:val="1"/>
        </w:rPr>
        <w:t>a</w:t>
      </w:r>
      <w:r>
        <w:t>nce,</w:t>
      </w:r>
      <w:r>
        <w:rPr>
          <w:spacing w:val="-6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7"/>
        </w:rPr>
        <w:t xml:space="preserve"> </w:t>
      </w:r>
      <w:r>
        <w:rPr>
          <w:spacing w:val="1"/>
        </w:rPr>
        <w:t>p</w:t>
      </w:r>
      <w:r>
        <w:t>as</w:t>
      </w:r>
      <w:r>
        <w:rPr>
          <w:spacing w:val="1"/>
        </w:rPr>
        <w:t>s</w:t>
      </w:r>
      <w:r>
        <w:rPr>
          <w:spacing w:val="4"/>
        </w:rPr>
        <w:t>a</w:t>
      </w:r>
      <w:r>
        <w:t>ge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se</w:t>
      </w:r>
      <w:r>
        <w:rPr>
          <w:spacing w:val="-2"/>
        </w:rPr>
        <w:t>is</w:t>
      </w:r>
      <w:r>
        <w:rPr>
          <w:spacing w:val="4"/>
        </w:rPr>
        <w:t>m</w:t>
      </w:r>
      <w:r>
        <w:rPr>
          <w:spacing w:val="-1"/>
        </w:rPr>
        <w:t>i</w:t>
      </w:r>
      <w:r>
        <w:t>c</w:t>
      </w:r>
      <w:r>
        <w:rPr>
          <w:spacing w:val="-6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a</w:t>
      </w:r>
      <w:r>
        <w:rPr>
          <w:spacing w:val="-2"/>
        </w:rPr>
        <w:t>v</w:t>
      </w:r>
      <w:r>
        <w:t>es</w:t>
      </w:r>
      <w:r>
        <w:rPr>
          <w:w w:val="99"/>
        </w:rPr>
        <w:t xml:space="preserve"> </w:t>
      </w:r>
      <w:r>
        <w:t>throu</w:t>
      </w:r>
      <w:r>
        <w:rPr>
          <w:spacing w:val="1"/>
        </w:rPr>
        <w:t>g</w:t>
      </w:r>
      <w:r>
        <w:t>h</w:t>
      </w:r>
      <w:r>
        <w:rPr>
          <w:spacing w:val="-9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-8"/>
        </w:rPr>
        <w:t xml:space="preserve"> </w:t>
      </w:r>
      <w:r>
        <w:t>Earth.</w:t>
      </w:r>
    </w:p>
    <w:p w:rsidR="00390CA3" w:rsidRDefault="00390CA3">
      <w:pPr>
        <w:spacing w:before="6" w:line="110" w:lineRule="exact"/>
        <w:rPr>
          <w:sz w:val="11"/>
          <w:szCs w:val="11"/>
        </w:rPr>
      </w:pPr>
    </w:p>
    <w:p w:rsidR="00390CA3" w:rsidRDefault="00BD6A69">
      <w:pPr>
        <w:pStyle w:val="BodyText"/>
        <w:tabs>
          <w:tab w:val="left" w:pos="2298"/>
        </w:tabs>
        <w:spacing w:line="252" w:lineRule="auto"/>
        <w:ind w:left="2298" w:right="473" w:hanging="2160"/>
        <w:rPr>
          <w:rFonts w:cs="Arial"/>
        </w:rPr>
      </w:pPr>
      <w:r>
        <w:rPr>
          <w:rFonts w:cs="Arial"/>
          <w:b/>
          <w:bCs/>
        </w:rPr>
        <w:t>Re</w:t>
      </w:r>
      <w:r>
        <w:rPr>
          <w:rFonts w:cs="Arial"/>
          <w:b/>
          <w:bCs/>
          <w:spacing w:val="1"/>
        </w:rPr>
        <w:t>v</w:t>
      </w:r>
      <w:r>
        <w:rPr>
          <w:rFonts w:cs="Arial"/>
          <w:b/>
          <w:bCs/>
        </w:rPr>
        <w:t>e</w:t>
      </w:r>
      <w:r>
        <w:rPr>
          <w:rFonts w:cs="Arial"/>
          <w:b/>
          <w:bCs/>
          <w:spacing w:val="-1"/>
        </w:rPr>
        <w:t>r</w:t>
      </w:r>
      <w:r>
        <w:rPr>
          <w:rFonts w:cs="Arial"/>
          <w:b/>
          <w:bCs/>
        </w:rPr>
        <w:t>se fault</w:t>
      </w:r>
      <w:r>
        <w:rPr>
          <w:rFonts w:cs="Arial"/>
          <w:b/>
          <w:bCs/>
        </w:rPr>
        <w:tab/>
      </w:r>
      <w:r>
        <w:t>A</w:t>
      </w:r>
      <w:r>
        <w:rPr>
          <w:spacing w:val="-5"/>
        </w:rPr>
        <w:t xml:space="preserve"> </w:t>
      </w:r>
      <w:r>
        <w:rPr>
          <w:spacing w:val="1"/>
        </w:rPr>
        <w:t>f</w:t>
      </w:r>
      <w:r>
        <w:t>a</w:t>
      </w:r>
      <w:r>
        <w:rPr>
          <w:spacing w:val="-1"/>
        </w:rPr>
        <w:t>ul</w:t>
      </w:r>
      <w:r>
        <w:t>t</w:t>
      </w:r>
      <w:r>
        <w:rPr>
          <w:spacing w:val="-2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-3"/>
        </w:rPr>
        <w:t xml:space="preserve"> </w:t>
      </w:r>
      <w:r>
        <w:t>wh</w:t>
      </w:r>
      <w:r>
        <w:rPr>
          <w:spacing w:val="-2"/>
        </w:rPr>
        <w:t>i</w:t>
      </w:r>
      <w:r>
        <w:rPr>
          <w:spacing w:val="3"/>
        </w:rPr>
        <w:t>c</w:t>
      </w:r>
      <w:r>
        <w:t>h</w:t>
      </w:r>
      <w:r>
        <w:rPr>
          <w:spacing w:val="-4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-5"/>
        </w:rPr>
        <w:t xml:space="preserve"> </w:t>
      </w:r>
      <w:r>
        <w:t>ro</w:t>
      </w:r>
      <w:r>
        <w:rPr>
          <w:spacing w:val="1"/>
        </w:rPr>
        <w:t>c</w:t>
      </w:r>
      <w:r>
        <w:rPr>
          <w:spacing w:val="3"/>
        </w:rPr>
        <w:t>k</w:t>
      </w:r>
      <w:r>
        <w:t>s</w:t>
      </w:r>
      <w:r>
        <w:rPr>
          <w:spacing w:val="-3"/>
        </w:rPr>
        <w:t xml:space="preserve"> o</w:t>
      </w:r>
      <w:r>
        <w:t>n</w:t>
      </w:r>
      <w:r>
        <w:rPr>
          <w:spacing w:val="-5"/>
        </w:rPr>
        <w:t xml:space="preserve"> </w:t>
      </w:r>
      <w:r>
        <w:rPr>
          <w:spacing w:val="-1"/>
        </w:rPr>
        <w:t>t</w:t>
      </w:r>
      <w:r>
        <w:t>he</w:t>
      </w:r>
      <w:r>
        <w:rPr>
          <w:spacing w:val="-3"/>
        </w:rPr>
        <w:t xml:space="preserve"> </w:t>
      </w:r>
      <w:r>
        <w:t>u</w:t>
      </w:r>
      <w:r>
        <w:rPr>
          <w:spacing w:val="1"/>
        </w:rPr>
        <w:t>p</w:t>
      </w:r>
      <w:r>
        <w:t>p</w:t>
      </w:r>
      <w:r>
        <w:rPr>
          <w:spacing w:val="-1"/>
        </w:rPr>
        <w:t>e</w:t>
      </w:r>
      <w:r>
        <w:t>r</w:t>
      </w:r>
      <w:r>
        <w:rPr>
          <w:spacing w:val="-3"/>
        </w:rPr>
        <w:t xml:space="preserve"> </w:t>
      </w:r>
      <w:r>
        <w:t>s</w:t>
      </w:r>
      <w:r>
        <w:rPr>
          <w:spacing w:val="-1"/>
        </w:rPr>
        <w:t>i</w:t>
      </w:r>
      <w:r>
        <w:rPr>
          <w:spacing w:val="1"/>
        </w:rPr>
        <w:t>d</w:t>
      </w:r>
      <w:r>
        <w:t>e</w:t>
      </w:r>
      <w:r>
        <w:rPr>
          <w:spacing w:val="-5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2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3"/>
        </w:rPr>
        <w:t xml:space="preserve"> </w:t>
      </w:r>
      <w:r>
        <w:rPr>
          <w:spacing w:val="1"/>
        </w:rPr>
        <w:t>f</w:t>
      </w:r>
      <w:r>
        <w:t>a</w:t>
      </w:r>
      <w:r>
        <w:rPr>
          <w:spacing w:val="-1"/>
        </w:rPr>
        <w:t>ul</w:t>
      </w:r>
      <w:r>
        <w:t>t</w:t>
      </w:r>
      <w:r>
        <w:rPr>
          <w:spacing w:val="-2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p</w:t>
      </w:r>
      <w:r>
        <w:rPr>
          <w:spacing w:val="-1"/>
        </w:rPr>
        <w:t>u</w:t>
      </w:r>
      <w:r>
        <w:rPr>
          <w:spacing w:val="1"/>
        </w:rPr>
        <w:t>sh</w:t>
      </w:r>
      <w:r>
        <w:t>ed</w:t>
      </w:r>
      <w:r>
        <w:rPr>
          <w:spacing w:val="-4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over</w:t>
      </w:r>
      <w:r>
        <w:rPr>
          <w:w w:val="99"/>
        </w:rPr>
        <w:t xml:space="preserve"> </w:t>
      </w:r>
      <w:r>
        <w:rPr>
          <w:rFonts w:cs="Arial"/>
        </w:rPr>
        <w:t>the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-1"/>
        </w:rPr>
        <w:t>l</w:t>
      </w:r>
      <w:r>
        <w:rPr>
          <w:rFonts w:cs="Arial"/>
          <w:spacing w:val="1"/>
        </w:rPr>
        <w:t>o</w:t>
      </w:r>
      <w:r>
        <w:rPr>
          <w:rFonts w:cs="Arial"/>
          <w:spacing w:val="-3"/>
        </w:rPr>
        <w:t>w</w:t>
      </w:r>
      <w:r>
        <w:rPr>
          <w:rFonts w:cs="Arial"/>
        </w:rPr>
        <w:t>er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3"/>
        </w:rPr>
        <w:t>s</w:t>
      </w:r>
      <w:r>
        <w:rPr>
          <w:rFonts w:cs="Arial"/>
          <w:spacing w:val="-1"/>
        </w:rPr>
        <w:t>i</w:t>
      </w:r>
      <w:r>
        <w:rPr>
          <w:rFonts w:cs="Arial"/>
        </w:rPr>
        <w:t>de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d</w:t>
      </w:r>
      <w:r>
        <w:rPr>
          <w:rFonts w:cs="Arial"/>
          <w:spacing w:val="-1"/>
        </w:rPr>
        <w:t>u</w:t>
      </w:r>
      <w:r>
        <w:rPr>
          <w:rFonts w:cs="Arial"/>
        </w:rPr>
        <w:t>e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to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co</w:t>
      </w:r>
      <w:r>
        <w:rPr>
          <w:rFonts w:cs="Arial"/>
          <w:spacing w:val="4"/>
        </w:rPr>
        <w:t>m</w:t>
      </w:r>
      <w:r>
        <w:rPr>
          <w:rFonts w:cs="Arial"/>
        </w:rPr>
        <w:t>pre</w:t>
      </w:r>
      <w:r>
        <w:rPr>
          <w:rFonts w:cs="Arial"/>
          <w:spacing w:val="1"/>
        </w:rPr>
        <w:t>ss</w:t>
      </w:r>
      <w:r>
        <w:rPr>
          <w:rFonts w:cs="Arial"/>
          <w:spacing w:val="-1"/>
        </w:rPr>
        <w:t>i</w:t>
      </w:r>
      <w:r>
        <w:rPr>
          <w:rFonts w:cs="Arial"/>
        </w:rPr>
        <w:t>on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1"/>
        </w:rPr>
        <w:t>i</w:t>
      </w:r>
      <w:r>
        <w:rPr>
          <w:rFonts w:cs="Arial"/>
        </w:rPr>
        <w:t>n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-1"/>
        </w:rPr>
        <w:t>t</w:t>
      </w:r>
      <w:r>
        <w:rPr>
          <w:rFonts w:cs="Arial"/>
          <w:spacing w:val="1"/>
        </w:rPr>
        <w:t>h</w:t>
      </w:r>
      <w:r>
        <w:rPr>
          <w:rFonts w:cs="Arial"/>
        </w:rPr>
        <w:t>e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Eart</w:t>
      </w:r>
      <w:r>
        <w:rPr>
          <w:rFonts w:cs="Arial"/>
          <w:spacing w:val="2"/>
        </w:rPr>
        <w:t>h</w:t>
      </w:r>
      <w:r>
        <w:rPr>
          <w:rFonts w:cs="Arial"/>
          <w:spacing w:val="-1"/>
        </w:rPr>
        <w:t>’</w:t>
      </w:r>
      <w:r>
        <w:rPr>
          <w:rFonts w:cs="Arial"/>
        </w:rPr>
        <w:t>s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crust</w:t>
      </w:r>
    </w:p>
    <w:p w:rsidR="00390CA3" w:rsidRDefault="00390CA3">
      <w:pPr>
        <w:spacing w:before="6" w:line="110" w:lineRule="exact"/>
        <w:rPr>
          <w:sz w:val="11"/>
          <w:szCs w:val="11"/>
        </w:rPr>
      </w:pPr>
    </w:p>
    <w:p w:rsidR="00390CA3" w:rsidRDefault="00BD6A69">
      <w:pPr>
        <w:pStyle w:val="BodyText"/>
        <w:tabs>
          <w:tab w:val="left" w:pos="2298"/>
        </w:tabs>
        <w:spacing w:line="252" w:lineRule="auto"/>
        <w:ind w:left="2298" w:right="470" w:hanging="2160"/>
      </w:pPr>
      <w:r>
        <w:rPr>
          <w:rFonts w:cs="Arial"/>
          <w:b/>
          <w:bCs/>
        </w:rPr>
        <w:t>Rich</w:t>
      </w:r>
      <w:r>
        <w:rPr>
          <w:rFonts w:cs="Arial"/>
          <w:b/>
          <w:bCs/>
          <w:spacing w:val="1"/>
        </w:rPr>
        <w:t>t</w:t>
      </w:r>
      <w:r>
        <w:rPr>
          <w:rFonts w:cs="Arial"/>
          <w:b/>
          <w:bCs/>
        </w:rPr>
        <w:t>er</w:t>
      </w:r>
      <w:r>
        <w:rPr>
          <w:rFonts w:cs="Arial"/>
          <w:b/>
          <w:bCs/>
          <w:spacing w:val="-1"/>
        </w:rPr>
        <w:t xml:space="preserve"> S</w:t>
      </w:r>
      <w:r>
        <w:rPr>
          <w:rFonts w:cs="Arial"/>
          <w:b/>
          <w:bCs/>
          <w:spacing w:val="1"/>
        </w:rPr>
        <w:t>c</w:t>
      </w:r>
      <w:r>
        <w:rPr>
          <w:rFonts w:cs="Arial"/>
          <w:b/>
          <w:bCs/>
        </w:rPr>
        <w:t>ale</w:t>
      </w:r>
      <w:r>
        <w:rPr>
          <w:rFonts w:cs="Arial"/>
          <w:b/>
          <w:bCs/>
        </w:rPr>
        <w:tab/>
      </w:r>
      <w:r>
        <w:t>In</w:t>
      </w:r>
      <w:r>
        <w:rPr>
          <w:spacing w:val="-1"/>
        </w:rPr>
        <w:t>t</w:t>
      </w:r>
      <w:r>
        <w:t>ro</w:t>
      </w:r>
      <w:r>
        <w:rPr>
          <w:spacing w:val="-1"/>
        </w:rPr>
        <w:t>d</w:t>
      </w:r>
      <w:r>
        <w:t>uc</w:t>
      </w:r>
      <w:r>
        <w:rPr>
          <w:spacing w:val="1"/>
        </w:rPr>
        <w:t>e</w:t>
      </w:r>
      <w:r>
        <w:t>d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rPr>
          <w:spacing w:val="1"/>
        </w:rPr>
        <w:t>1</w:t>
      </w:r>
      <w:r>
        <w:t>9</w:t>
      </w:r>
      <w:r>
        <w:rPr>
          <w:spacing w:val="-1"/>
        </w:rPr>
        <w:t>3</w:t>
      </w:r>
      <w:r>
        <w:t>5</w:t>
      </w:r>
      <w:r>
        <w:rPr>
          <w:spacing w:val="-4"/>
        </w:rPr>
        <w:t xml:space="preserve"> </w:t>
      </w:r>
      <w:r>
        <w:rPr>
          <w:spacing w:val="4"/>
        </w:rPr>
        <w:t>b</w:t>
      </w:r>
      <w:r>
        <w:t>y</w:t>
      </w:r>
      <w:r>
        <w:rPr>
          <w:spacing w:val="-10"/>
        </w:rPr>
        <w:t xml:space="preserve"> </w:t>
      </w:r>
      <w:r>
        <w:t>C</w:t>
      </w:r>
      <w:r>
        <w:rPr>
          <w:spacing w:val="1"/>
        </w:rPr>
        <w:t>h</w:t>
      </w:r>
      <w:r>
        <w:t>arl</w:t>
      </w:r>
      <w:r>
        <w:rPr>
          <w:spacing w:val="-1"/>
        </w:rPr>
        <w:t>e</w:t>
      </w:r>
      <w:r>
        <w:t>s</w:t>
      </w:r>
      <w:r>
        <w:rPr>
          <w:spacing w:val="-5"/>
        </w:rPr>
        <w:t xml:space="preserve"> </w:t>
      </w:r>
      <w:r>
        <w:t>F.</w:t>
      </w:r>
      <w:r>
        <w:rPr>
          <w:spacing w:val="-6"/>
        </w:rPr>
        <w:t xml:space="preserve"> </w:t>
      </w:r>
      <w:r>
        <w:rPr>
          <w:spacing w:val="2"/>
        </w:rPr>
        <w:t>R</w:t>
      </w:r>
      <w:r>
        <w:rPr>
          <w:spacing w:val="-1"/>
        </w:rPr>
        <w:t>i</w:t>
      </w:r>
      <w:r>
        <w:rPr>
          <w:spacing w:val="1"/>
        </w:rPr>
        <w:t>c</w:t>
      </w:r>
      <w:r>
        <w:t>ht</w:t>
      </w:r>
      <w:r>
        <w:rPr>
          <w:spacing w:val="-1"/>
        </w:rPr>
        <w:t>e</w:t>
      </w:r>
      <w:r>
        <w:t>r</w:t>
      </w:r>
      <w:r>
        <w:rPr>
          <w:spacing w:val="-6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-5"/>
        </w:rPr>
        <w:t xml:space="preserve"> </w:t>
      </w:r>
      <w:r>
        <w:rPr>
          <w:spacing w:val="-1"/>
        </w:rPr>
        <w:t>B</w:t>
      </w:r>
      <w:r>
        <w:rPr>
          <w:spacing w:val="1"/>
        </w:rPr>
        <w:t>e</w:t>
      </w:r>
      <w:r>
        <w:t>no</w:t>
      </w:r>
      <w:r>
        <w:rPr>
          <w:spacing w:val="-3"/>
        </w:rPr>
        <w:t xml:space="preserve"> </w:t>
      </w:r>
      <w:r>
        <w:t>G</w:t>
      </w:r>
      <w:r>
        <w:rPr>
          <w:spacing w:val="1"/>
        </w:rPr>
        <w:t>u</w:t>
      </w:r>
      <w:r>
        <w:t>te</w:t>
      </w:r>
      <w:r>
        <w:rPr>
          <w:spacing w:val="-1"/>
        </w:rPr>
        <w:t>n</w:t>
      </w:r>
      <w:r>
        <w:rPr>
          <w:spacing w:val="1"/>
        </w:rPr>
        <w:t>b</w:t>
      </w:r>
      <w:r>
        <w:t>erg,</w:t>
      </w:r>
      <w:r>
        <w:rPr>
          <w:spacing w:val="-7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6"/>
        </w:rPr>
        <w:t xml:space="preserve"> </w:t>
      </w:r>
      <w:r>
        <w:rPr>
          <w:spacing w:val="1"/>
        </w:rPr>
        <w:t>R</w:t>
      </w:r>
      <w:r>
        <w:rPr>
          <w:spacing w:val="-1"/>
        </w:rPr>
        <w:t>i</w:t>
      </w:r>
      <w:r>
        <w:rPr>
          <w:spacing w:val="1"/>
        </w:rPr>
        <w:t>c</w:t>
      </w:r>
      <w:r>
        <w:t>ht</w:t>
      </w:r>
      <w:r>
        <w:rPr>
          <w:spacing w:val="-1"/>
        </w:rPr>
        <w:t>e</w:t>
      </w:r>
      <w:r>
        <w:t>r</w:t>
      </w:r>
      <w:r>
        <w:rPr>
          <w:w w:val="99"/>
        </w:rPr>
        <w:t xml:space="preserve"> </w:t>
      </w:r>
      <w:r>
        <w:rPr>
          <w:spacing w:val="1"/>
        </w:rPr>
        <w:t>sc</w:t>
      </w:r>
      <w:r>
        <w:t>a</w:t>
      </w:r>
      <w:r>
        <w:rPr>
          <w:spacing w:val="-2"/>
        </w:rPr>
        <w:t>l</w:t>
      </w:r>
      <w:r>
        <w:t>e</w:t>
      </w:r>
      <w:r>
        <w:rPr>
          <w:spacing w:val="-7"/>
        </w:rPr>
        <w:t xml:space="preserve"> </w:t>
      </w:r>
      <w:r>
        <w:rPr>
          <w:spacing w:val="-2"/>
        </w:rPr>
        <w:t>i</w:t>
      </w:r>
      <w:r>
        <w:t>s</w:t>
      </w:r>
      <w:r>
        <w:rPr>
          <w:spacing w:val="-5"/>
        </w:rPr>
        <w:t xml:space="preserve"> </w:t>
      </w:r>
      <w:r>
        <w:rPr>
          <w:spacing w:val="1"/>
        </w:rPr>
        <w:t>b</w:t>
      </w:r>
      <w:r>
        <w:t>ased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rPr>
          <w:spacing w:val="-2"/>
        </w:rPr>
        <w:t>l</w:t>
      </w:r>
      <w:r>
        <w:rPr>
          <w:spacing w:val="1"/>
        </w:rPr>
        <w:t>o</w:t>
      </w:r>
      <w:r>
        <w:t>g</w:t>
      </w:r>
      <w:r>
        <w:rPr>
          <w:spacing w:val="-1"/>
        </w:rPr>
        <w:t>a</w:t>
      </w:r>
      <w:r>
        <w:t>r</w:t>
      </w:r>
      <w:r>
        <w:rPr>
          <w:spacing w:val="1"/>
        </w:rPr>
        <w:t>i</w:t>
      </w:r>
      <w:r>
        <w:t>t</w:t>
      </w:r>
      <w:r>
        <w:rPr>
          <w:spacing w:val="1"/>
        </w:rPr>
        <w:t>h</w:t>
      </w:r>
      <w:r>
        <w:rPr>
          <w:spacing w:val="4"/>
        </w:rPr>
        <w:t>m</w:t>
      </w:r>
      <w:r>
        <w:rPr>
          <w:spacing w:val="-1"/>
        </w:rPr>
        <w:t>i</w:t>
      </w:r>
      <w:r>
        <w:t>c</w:t>
      </w:r>
      <w:r>
        <w:rPr>
          <w:spacing w:val="-5"/>
        </w:rPr>
        <w:t xml:space="preserve"> </w:t>
      </w:r>
      <w:r>
        <w:t>expre</w:t>
      </w:r>
      <w:r>
        <w:rPr>
          <w:spacing w:val="1"/>
        </w:rPr>
        <w:t>ss</w:t>
      </w:r>
      <w:r>
        <w:rPr>
          <w:spacing w:val="-1"/>
        </w:rPr>
        <w:t>i</w:t>
      </w:r>
      <w:r>
        <w:t>on</w:t>
      </w:r>
      <w:r>
        <w:rPr>
          <w:spacing w:val="-6"/>
        </w:rPr>
        <w:t xml:space="preserve"> </w:t>
      </w:r>
      <w:r>
        <w:t>t</w:t>
      </w:r>
      <w:r>
        <w:rPr>
          <w:spacing w:val="-1"/>
        </w:rPr>
        <w:t>h</w:t>
      </w:r>
      <w:r>
        <w:t>at</w:t>
      </w:r>
      <w:r>
        <w:rPr>
          <w:spacing w:val="-6"/>
        </w:rPr>
        <w:t xml:space="preserve"> </w:t>
      </w:r>
      <w:r>
        <w:rPr>
          <w:spacing w:val="1"/>
        </w:rPr>
        <w:t>q</w:t>
      </w:r>
      <w:r>
        <w:t>u</w:t>
      </w:r>
      <w:r>
        <w:rPr>
          <w:spacing w:val="1"/>
        </w:rPr>
        <w:t>a</w:t>
      </w:r>
      <w:r>
        <w:t>nt</w:t>
      </w:r>
      <w:r>
        <w:rPr>
          <w:spacing w:val="-2"/>
        </w:rPr>
        <w:t>i</w:t>
      </w:r>
      <w:r>
        <w:rPr>
          <w:spacing w:val="2"/>
        </w:rPr>
        <w:t>f</w:t>
      </w:r>
      <w:r>
        <w:rPr>
          <w:spacing w:val="1"/>
        </w:rPr>
        <w:t>i</w:t>
      </w:r>
      <w:r>
        <w:t>es</w:t>
      </w:r>
      <w:r>
        <w:rPr>
          <w:spacing w:val="-6"/>
        </w:rPr>
        <w:t xml:space="preserve"> </w:t>
      </w:r>
      <w:r>
        <w:t>e</w:t>
      </w:r>
      <w:r>
        <w:rPr>
          <w:spacing w:val="-1"/>
        </w:rPr>
        <w:t>n</w:t>
      </w:r>
      <w:r>
        <w:t>er</w:t>
      </w:r>
      <w:r>
        <w:rPr>
          <w:spacing w:val="4"/>
        </w:rPr>
        <w:t>g</w:t>
      </w:r>
      <w:r>
        <w:t>y</w:t>
      </w:r>
      <w:r>
        <w:rPr>
          <w:spacing w:val="-8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rPr>
          <w:spacing w:val="1"/>
        </w:rPr>
        <w:t>a</w:t>
      </w:r>
      <w:r>
        <w:t>n</w:t>
      </w:r>
      <w:r>
        <w:rPr>
          <w:w w:val="99"/>
        </w:rPr>
        <w:t xml:space="preserve"> </w:t>
      </w:r>
      <w:r>
        <w:t>e</w:t>
      </w:r>
      <w:r>
        <w:rPr>
          <w:spacing w:val="-1"/>
        </w:rPr>
        <w:t>a</w:t>
      </w:r>
      <w:r>
        <w:t>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e.</w:t>
      </w:r>
    </w:p>
    <w:p w:rsidR="00390CA3" w:rsidRDefault="00390CA3">
      <w:pPr>
        <w:spacing w:before="6" w:line="110" w:lineRule="exact"/>
        <w:rPr>
          <w:sz w:val="11"/>
          <w:szCs w:val="11"/>
        </w:rPr>
      </w:pPr>
    </w:p>
    <w:p w:rsidR="00390CA3" w:rsidRDefault="00BD6A69">
      <w:pPr>
        <w:pStyle w:val="BodyText"/>
        <w:tabs>
          <w:tab w:val="left" w:pos="2298"/>
        </w:tabs>
      </w:pPr>
      <w:r>
        <w:rPr>
          <w:rFonts w:cs="Arial"/>
          <w:b/>
          <w:bCs/>
          <w:spacing w:val="-1"/>
        </w:rPr>
        <w:t>S</w:t>
      </w:r>
      <w:r>
        <w:rPr>
          <w:rFonts w:cs="Arial"/>
          <w:b/>
          <w:bCs/>
        </w:rPr>
        <w:t>c</w:t>
      </w:r>
      <w:r>
        <w:rPr>
          <w:rFonts w:cs="Arial"/>
          <w:b/>
          <w:bCs/>
          <w:spacing w:val="1"/>
        </w:rPr>
        <w:t>a</w:t>
      </w:r>
      <w:r>
        <w:rPr>
          <w:rFonts w:cs="Arial"/>
          <w:b/>
          <w:bCs/>
          <w:spacing w:val="-1"/>
        </w:rPr>
        <w:t>r</w:t>
      </w:r>
      <w:r>
        <w:rPr>
          <w:rFonts w:cs="Arial"/>
          <w:b/>
          <w:bCs/>
        </w:rPr>
        <w:t>p</w:t>
      </w:r>
      <w:r>
        <w:rPr>
          <w:rFonts w:cs="Arial"/>
          <w:b/>
          <w:bCs/>
        </w:rPr>
        <w:tab/>
      </w:r>
      <w:r>
        <w:t>A</w:t>
      </w:r>
      <w:r>
        <w:rPr>
          <w:spacing w:val="-6"/>
        </w:rPr>
        <w:t xml:space="preserve"> </w:t>
      </w:r>
      <w:r>
        <w:t>s</w:t>
      </w:r>
      <w:r>
        <w:rPr>
          <w:spacing w:val="-1"/>
        </w:rPr>
        <w:t>l</w:t>
      </w:r>
      <w:r>
        <w:rPr>
          <w:spacing w:val="1"/>
        </w:rPr>
        <w:t>o</w:t>
      </w:r>
      <w:r>
        <w:t>pe</w:t>
      </w:r>
      <w:r>
        <w:rPr>
          <w:spacing w:val="-6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es</w:t>
      </w:r>
      <w:r>
        <w:rPr>
          <w:spacing w:val="1"/>
        </w:rPr>
        <w:t>c</w:t>
      </w:r>
      <w:r>
        <w:t>arp</w:t>
      </w:r>
      <w:r>
        <w:rPr>
          <w:spacing w:val="4"/>
        </w:rPr>
        <w:t>m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-6"/>
        </w:rPr>
        <w:t xml:space="preserve"> </w:t>
      </w:r>
      <w:r>
        <w:rPr>
          <w:spacing w:val="-1"/>
        </w:rPr>
        <w:t>p</w:t>
      </w:r>
      <w:r>
        <w:t>ro</w:t>
      </w:r>
      <w:r>
        <w:rPr>
          <w:spacing w:val="-1"/>
        </w:rPr>
        <w:t>d</w:t>
      </w:r>
      <w:r>
        <w:t>uced</w:t>
      </w:r>
      <w:r>
        <w:rPr>
          <w:spacing w:val="-5"/>
        </w:rPr>
        <w:t xml:space="preserve"> </w:t>
      </w:r>
      <w:r>
        <w:rPr>
          <w:spacing w:val="1"/>
        </w:rPr>
        <w:t>b</w:t>
      </w:r>
      <w:r>
        <w:t>y</w:t>
      </w:r>
      <w:r>
        <w:rPr>
          <w:spacing w:val="-9"/>
        </w:rPr>
        <w:t xml:space="preserve"> </w:t>
      </w:r>
      <w:r>
        <w:rPr>
          <w:spacing w:val="1"/>
        </w:rPr>
        <w:t>f</w:t>
      </w:r>
      <w:r>
        <w:t>a</w:t>
      </w:r>
      <w:r>
        <w:rPr>
          <w:spacing w:val="1"/>
        </w:rPr>
        <w:t>u</w:t>
      </w:r>
      <w:r>
        <w:rPr>
          <w:spacing w:val="-1"/>
        </w:rPr>
        <w:t>l</w:t>
      </w:r>
      <w:r>
        <w:t>t</w:t>
      </w:r>
      <w:r>
        <w:rPr>
          <w:spacing w:val="1"/>
        </w:rPr>
        <w:t>i</w:t>
      </w:r>
      <w:r>
        <w:t>ng at</w:t>
      </w:r>
      <w:r>
        <w:rPr>
          <w:spacing w:val="-6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>n</w:t>
      </w:r>
      <w:r>
        <w:t>d</w:t>
      </w:r>
      <w:r>
        <w:rPr>
          <w:spacing w:val="-6"/>
        </w:rPr>
        <w:t xml:space="preserve"> </w:t>
      </w:r>
      <w:r>
        <w:t>sur</w:t>
      </w:r>
      <w:r>
        <w:rPr>
          <w:spacing w:val="2"/>
        </w:rPr>
        <w:t>f</w:t>
      </w:r>
      <w:r>
        <w:t>ac</w:t>
      </w:r>
      <w:r>
        <w:rPr>
          <w:spacing w:val="1"/>
        </w:rPr>
        <w:t>e</w:t>
      </w:r>
      <w:r>
        <w:t>.</w:t>
      </w:r>
    </w:p>
    <w:p w:rsidR="00390CA3" w:rsidRDefault="00390CA3">
      <w:pPr>
        <w:spacing w:line="130" w:lineRule="exact"/>
        <w:rPr>
          <w:sz w:val="13"/>
          <w:szCs w:val="13"/>
        </w:rPr>
      </w:pPr>
    </w:p>
    <w:p w:rsidR="00390CA3" w:rsidRDefault="00BD6A69">
      <w:pPr>
        <w:pStyle w:val="Heading7"/>
        <w:ind w:right="150"/>
        <w:rPr>
          <w:b w:val="0"/>
          <w:bCs w:val="0"/>
        </w:rPr>
      </w:pPr>
      <w:r>
        <w:t>S</w:t>
      </w:r>
      <w:r>
        <w:rPr>
          <w:spacing w:val="-9"/>
        </w:rPr>
        <w:t xml:space="preserve"> </w:t>
      </w:r>
      <w:r>
        <w:t>(s</w:t>
      </w:r>
      <w:r>
        <w:rPr>
          <w:spacing w:val="1"/>
        </w:rPr>
        <w:t>e</w:t>
      </w:r>
      <w:r>
        <w:t>conda</w:t>
      </w:r>
      <w:r>
        <w:rPr>
          <w:spacing w:val="1"/>
        </w:rPr>
        <w:t>r</w:t>
      </w:r>
      <w:r>
        <w:t>y,</w:t>
      </w:r>
      <w:r>
        <w:rPr>
          <w:spacing w:val="-8"/>
        </w:rPr>
        <w:t xml:space="preserve"> </w:t>
      </w:r>
      <w:r>
        <w:t>sh</w:t>
      </w:r>
      <w:r>
        <w:rPr>
          <w:spacing w:val="2"/>
        </w:rPr>
        <w:t>e</w:t>
      </w:r>
      <w:r>
        <w:t>ar</w:t>
      </w:r>
      <w:r>
        <w:rPr>
          <w:spacing w:val="-9"/>
        </w:rPr>
        <w:t xml:space="preserve"> </w:t>
      </w:r>
      <w:r>
        <w:rPr>
          <w:spacing w:val="2"/>
        </w:rPr>
        <w:t>o</w:t>
      </w:r>
      <w:r>
        <w:t>r</w:t>
      </w:r>
      <w:r>
        <w:rPr>
          <w:spacing w:val="-8"/>
        </w:rPr>
        <w:t xml:space="preserve"> </w:t>
      </w:r>
      <w:r>
        <w:t>t</w:t>
      </w:r>
      <w:r>
        <w:rPr>
          <w:spacing w:val="1"/>
        </w:rPr>
        <w:t>r</w:t>
      </w:r>
      <w:r>
        <w:t>ans</w:t>
      </w:r>
      <w:r>
        <w:rPr>
          <w:spacing w:val="1"/>
        </w:rPr>
        <w:t>v</w:t>
      </w:r>
      <w:r>
        <w:t>e</w:t>
      </w:r>
      <w:r>
        <w:rPr>
          <w:spacing w:val="-1"/>
        </w:rPr>
        <w:t>r</w:t>
      </w:r>
      <w:r>
        <w:t>s</w:t>
      </w:r>
      <w:r>
        <w:rPr>
          <w:spacing w:val="-1"/>
        </w:rPr>
        <w:t>e</w:t>
      </w:r>
      <w:r>
        <w:t>)</w:t>
      </w:r>
      <w:r>
        <w:rPr>
          <w:spacing w:val="-7"/>
        </w:rPr>
        <w:t xml:space="preserve"> </w:t>
      </w:r>
      <w:r>
        <w:rPr>
          <w:spacing w:val="3"/>
        </w:rPr>
        <w:t>w</w:t>
      </w:r>
      <w:r>
        <w:t>a</w:t>
      </w:r>
      <w:r>
        <w:rPr>
          <w:spacing w:val="1"/>
        </w:rPr>
        <w:t>v</w:t>
      </w:r>
      <w:r>
        <w:t>e</w:t>
      </w:r>
    </w:p>
    <w:p w:rsidR="00390CA3" w:rsidRDefault="00BD6A69">
      <w:pPr>
        <w:pStyle w:val="BodyText"/>
        <w:spacing w:before="12" w:line="250" w:lineRule="auto"/>
        <w:ind w:left="2298" w:right="284"/>
      </w:pPr>
      <w:r>
        <w:rPr>
          <w:spacing w:val="3"/>
        </w:rPr>
        <w:t>T</w:t>
      </w:r>
      <w:r>
        <w:t>he</w:t>
      </w:r>
      <w:r>
        <w:rPr>
          <w:spacing w:val="-6"/>
        </w:rPr>
        <w:t xml:space="preserve"> </w:t>
      </w:r>
      <w:r>
        <w:t>seco</w:t>
      </w:r>
      <w:r>
        <w:rPr>
          <w:spacing w:val="-1"/>
        </w:rPr>
        <w:t>n</w:t>
      </w:r>
      <w:r>
        <w:t>d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rPr>
          <w:spacing w:val="-5"/>
        </w:rPr>
        <w:t>y</w:t>
      </w:r>
      <w:r>
        <w:rPr>
          <w:spacing w:val="1"/>
        </w:rPr>
        <w:t>p</w:t>
      </w:r>
      <w:r>
        <w:t>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</w:t>
      </w:r>
      <w:r>
        <w:rPr>
          <w:spacing w:val="-1"/>
        </w:rPr>
        <w:t>a</w:t>
      </w:r>
      <w:r>
        <w:t>rth</w:t>
      </w:r>
      <w:r>
        <w:rPr>
          <w:spacing w:val="1"/>
        </w:rPr>
        <w:t>qu</w:t>
      </w:r>
      <w:r>
        <w:t>a</w:t>
      </w:r>
      <w:r>
        <w:rPr>
          <w:spacing w:val="3"/>
        </w:rPr>
        <w:t>k</w:t>
      </w:r>
      <w:r>
        <w:t>e</w:t>
      </w:r>
      <w:r>
        <w:rPr>
          <w:spacing w:val="-6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a</w:t>
      </w:r>
      <w:r>
        <w:rPr>
          <w:spacing w:val="-2"/>
        </w:rPr>
        <w:t>v</w:t>
      </w:r>
      <w:r>
        <w:t>e</w:t>
      </w:r>
      <w:r>
        <w:rPr>
          <w:spacing w:val="-5"/>
        </w:rPr>
        <w:t xml:space="preserve"> </w:t>
      </w:r>
      <w:r>
        <w:t>(</w:t>
      </w:r>
      <w:r>
        <w:rPr>
          <w:spacing w:val="5"/>
        </w:rPr>
        <w:t>s</w:t>
      </w:r>
      <w:r>
        <w:rPr>
          <w:spacing w:val="1"/>
        </w:rPr>
        <w:t>e</w:t>
      </w:r>
      <w:r>
        <w:rPr>
          <w:spacing w:val="-1"/>
        </w:rPr>
        <w:t>i</w:t>
      </w:r>
      <w:r>
        <w:rPr>
          <w:spacing w:val="1"/>
        </w:rPr>
        <w:t>s</w:t>
      </w:r>
      <w:r>
        <w:rPr>
          <w:spacing w:val="4"/>
        </w:rPr>
        <w:t>m</w:t>
      </w:r>
      <w:r>
        <w:rPr>
          <w:spacing w:val="-1"/>
        </w:rPr>
        <w:t>i</w:t>
      </w:r>
      <w:r>
        <w:t>c</w:t>
      </w:r>
      <w:r>
        <w:rPr>
          <w:spacing w:val="-5"/>
        </w:rPr>
        <w:t xml:space="preserve"> </w:t>
      </w:r>
      <w:r>
        <w:rPr>
          <w:spacing w:val="-3"/>
        </w:rPr>
        <w:t>w</w:t>
      </w:r>
      <w:r>
        <w:t>ave)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ar</w:t>
      </w:r>
      <w:r>
        <w:rPr>
          <w:spacing w:val="1"/>
        </w:rPr>
        <w:t>r</w:t>
      </w:r>
      <w:r>
        <w:rPr>
          <w:spacing w:val="-1"/>
        </w:rPr>
        <w:t>i</w:t>
      </w:r>
      <w:r>
        <w:rPr>
          <w:spacing w:val="1"/>
        </w:rPr>
        <w:t>v</w:t>
      </w:r>
      <w:r>
        <w:t>e</w:t>
      </w:r>
      <w:r>
        <w:rPr>
          <w:spacing w:val="-5"/>
        </w:rPr>
        <w:t xml:space="preserve"> </w:t>
      </w:r>
      <w:r>
        <w:rPr>
          <w:spacing w:val="-1"/>
        </w:rPr>
        <w:t>a</w:t>
      </w:r>
      <w:r>
        <w:t>t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rPr>
          <w:spacing w:val="1"/>
        </w:rPr>
        <w:t>s</w:t>
      </w:r>
      <w:r>
        <w:t>e</w:t>
      </w:r>
      <w:r>
        <w:rPr>
          <w:spacing w:val="-2"/>
        </w:rPr>
        <w:t>i</w:t>
      </w:r>
      <w:r>
        <w:rPr>
          <w:spacing w:val="1"/>
        </w:rPr>
        <w:t>s</w:t>
      </w:r>
      <w:r>
        <w:rPr>
          <w:spacing w:val="4"/>
        </w:rPr>
        <w:t>m</w:t>
      </w:r>
      <w:r>
        <w:rPr>
          <w:spacing w:val="-1"/>
        </w:rPr>
        <w:t>i</w:t>
      </w:r>
      <w:r>
        <w:t>c</w:t>
      </w:r>
      <w:r>
        <w:rPr>
          <w:w w:val="99"/>
        </w:rPr>
        <w:t xml:space="preserve"> </w:t>
      </w:r>
      <w:r>
        <w:rPr>
          <w:spacing w:val="1"/>
        </w:rPr>
        <w:t>s</w:t>
      </w:r>
      <w:r>
        <w:t>ta</w:t>
      </w:r>
      <w:r>
        <w:rPr>
          <w:spacing w:val="-1"/>
        </w:rPr>
        <w:t>ti</w:t>
      </w:r>
      <w:r>
        <w:rPr>
          <w:spacing w:val="1"/>
        </w:rPr>
        <w:t>o</w:t>
      </w:r>
      <w:r>
        <w:t>n.</w:t>
      </w:r>
      <w:r>
        <w:rPr>
          <w:spacing w:val="-6"/>
        </w:rPr>
        <w:t xml:space="preserve"> </w:t>
      </w:r>
      <w:r>
        <w:rPr>
          <w:spacing w:val="3"/>
        </w:rPr>
        <w:t>T</w:t>
      </w:r>
      <w:r>
        <w:t>he</w:t>
      </w:r>
      <w:r>
        <w:rPr>
          <w:spacing w:val="-6"/>
        </w:rPr>
        <w:t xml:space="preserve"> </w:t>
      </w:r>
      <w:r>
        <w:t>d</w:t>
      </w:r>
      <w:r>
        <w:rPr>
          <w:spacing w:val="-2"/>
        </w:rPr>
        <w:t>i</w:t>
      </w:r>
      <w:r>
        <w:rPr>
          <w:spacing w:val="3"/>
        </w:rPr>
        <w:t>r</w:t>
      </w:r>
      <w:r>
        <w:t>ect</w:t>
      </w:r>
      <w:r>
        <w:rPr>
          <w:spacing w:val="-2"/>
        </w:rPr>
        <w:t>i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4"/>
        </w:rPr>
        <w:t xml:space="preserve"> </w:t>
      </w:r>
      <w:r>
        <w:t>v</w:t>
      </w:r>
      <w:r>
        <w:rPr>
          <w:spacing w:val="-1"/>
        </w:rPr>
        <w:t>i</w:t>
      </w:r>
      <w:r>
        <w:rPr>
          <w:spacing w:val="1"/>
        </w:rPr>
        <w:t>b</w:t>
      </w:r>
      <w:r>
        <w:t>rat</w:t>
      </w:r>
      <w:r>
        <w:rPr>
          <w:spacing w:val="-2"/>
        </w:rPr>
        <w:t>i</w:t>
      </w:r>
      <w:r>
        <w:t>on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4"/>
        </w:rPr>
        <w:t xml:space="preserve"> </w:t>
      </w:r>
      <w:r>
        <w:t>p</w:t>
      </w:r>
      <w:r>
        <w:rPr>
          <w:spacing w:val="-1"/>
        </w:rPr>
        <w:t>a</w:t>
      </w:r>
      <w:r>
        <w:t>rt</w:t>
      </w:r>
      <w:r>
        <w:rPr>
          <w:spacing w:val="-2"/>
        </w:rPr>
        <w:t>i</w:t>
      </w:r>
      <w:r>
        <w:rPr>
          <w:spacing w:val="3"/>
        </w:rPr>
        <w:t>c</w:t>
      </w:r>
      <w:r>
        <w:rPr>
          <w:spacing w:val="-1"/>
        </w:rPr>
        <w:t>l</w:t>
      </w:r>
      <w:r>
        <w:t>es</w:t>
      </w:r>
      <w:r>
        <w:rPr>
          <w:spacing w:val="-5"/>
        </w:rPr>
        <w:t xml:space="preserve"> </w:t>
      </w:r>
      <w:r>
        <w:rPr>
          <w:spacing w:val="1"/>
        </w:rPr>
        <w:t>i</w:t>
      </w:r>
      <w:r>
        <w:t>n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-4"/>
        </w:rPr>
        <w:t xml:space="preserve"> </w:t>
      </w:r>
      <w:r>
        <w:t xml:space="preserve">wave </w:t>
      </w:r>
      <w:r>
        <w:rPr>
          <w:spacing w:val="-1"/>
        </w:rPr>
        <w:t>i</w:t>
      </w:r>
      <w:r>
        <w:t>s</w:t>
      </w:r>
      <w:r>
        <w:rPr>
          <w:spacing w:val="-4"/>
        </w:rPr>
        <w:t xml:space="preserve"> </w:t>
      </w:r>
      <w:r>
        <w:t>p</w:t>
      </w:r>
      <w:r>
        <w:rPr>
          <w:spacing w:val="-1"/>
        </w:rPr>
        <w:t>e</w:t>
      </w:r>
      <w:r>
        <w:t>rp</w:t>
      </w:r>
      <w:r>
        <w:rPr>
          <w:spacing w:val="1"/>
        </w:rPr>
        <w:t>e</w:t>
      </w:r>
      <w:r>
        <w:t>n</w:t>
      </w:r>
      <w:r>
        <w:rPr>
          <w:spacing w:val="1"/>
        </w:rPr>
        <w:t>d</w:t>
      </w:r>
      <w:r>
        <w:rPr>
          <w:spacing w:val="-1"/>
        </w:rPr>
        <w:t>i</w:t>
      </w:r>
      <w:r>
        <w:rPr>
          <w:spacing w:val="1"/>
        </w:rPr>
        <w:t>c</w:t>
      </w:r>
      <w:r>
        <w:t>u</w:t>
      </w:r>
      <w:r>
        <w:rPr>
          <w:spacing w:val="-2"/>
        </w:rPr>
        <w:t>l</w:t>
      </w:r>
      <w:r>
        <w:t>ar</w:t>
      </w:r>
      <w:r>
        <w:rPr>
          <w:w w:val="9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5"/>
        </w:rPr>
        <w:t xml:space="preserve"> </w:t>
      </w:r>
      <w:r>
        <w:rPr>
          <w:spacing w:val="1"/>
        </w:rPr>
        <w:t>d</w:t>
      </w:r>
      <w:r>
        <w:rPr>
          <w:spacing w:val="-1"/>
        </w:rPr>
        <w:t>i</w:t>
      </w:r>
      <w:r>
        <w:t>rect</w:t>
      </w:r>
      <w:r>
        <w:rPr>
          <w:spacing w:val="-2"/>
        </w:rPr>
        <w:t>i</w:t>
      </w:r>
      <w:r>
        <w:rPr>
          <w:spacing w:val="1"/>
        </w:rPr>
        <w:t>o</w:t>
      </w:r>
      <w:r>
        <w:t>n</w:t>
      </w:r>
      <w:r>
        <w:rPr>
          <w:spacing w:val="-5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3"/>
        </w:rPr>
        <w:t xml:space="preserve"> </w:t>
      </w:r>
      <w:r>
        <w:t>tra</w:t>
      </w:r>
      <w:r>
        <w:rPr>
          <w:spacing w:val="1"/>
        </w:rPr>
        <w:t>v</w:t>
      </w:r>
      <w:r>
        <w:t>el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3"/>
        </w:rPr>
        <w:t xml:space="preserve"> w</w:t>
      </w:r>
      <w:r>
        <w:rPr>
          <w:spacing w:val="1"/>
        </w:rPr>
        <w:t>a</w:t>
      </w:r>
      <w:r>
        <w:rPr>
          <w:spacing w:val="-2"/>
        </w:rPr>
        <w:t>v</w:t>
      </w:r>
      <w:r>
        <w:rPr>
          <w:spacing w:val="1"/>
        </w:rPr>
        <w:t>e</w:t>
      </w:r>
      <w:r>
        <w:t>.</w:t>
      </w:r>
    </w:p>
    <w:p w:rsidR="00390CA3" w:rsidRDefault="00390CA3">
      <w:pPr>
        <w:spacing w:before="8" w:line="110" w:lineRule="exact"/>
        <w:rPr>
          <w:sz w:val="11"/>
          <w:szCs w:val="11"/>
        </w:rPr>
      </w:pPr>
    </w:p>
    <w:p w:rsidR="00390CA3" w:rsidRDefault="00BD6A69">
      <w:pPr>
        <w:pStyle w:val="BodyText"/>
        <w:tabs>
          <w:tab w:val="left" w:pos="2298"/>
        </w:tabs>
        <w:spacing w:line="252" w:lineRule="auto"/>
        <w:ind w:left="2298" w:right="305" w:hanging="2160"/>
      </w:pPr>
      <w:r>
        <w:rPr>
          <w:rFonts w:cs="Arial"/>
          <w:b/>
          <w:bCs/>
          <w:spacing w:val="-1"/>
        </w:rPr>
        <w:t>S</w:t>
      </w:r>
      <w:r>
        <w:rPr>
          <w:rFonts w:cs="Arial"/>
          <w:b/>
          <w:bCs/>
        </w:rPr>
        <w:t>ei</w:t>
      </w:r>
      <w:r>
        <w:rPr>
          <w:rFonts w:cs="Arial"/>
          <w:b/>
          <w:bCs/>
          <w:spacing w:val="1"/>
        </w:rPr>
        <w:t>s</w:t>
      </w:r>
      <w:r>
        <w:rPr>
          <w:rFonts w:cs="Arial"/>
          <w:b/>
          <w:bCs/>
        </w:rPr>
        <w:t>mic</w:t>
      </w:r>
      <w:r>
        <w:rPr>
          <w:rFonts w:cs="Arial"/>
          <w:b/>
          <w:bCs/>
          <w:spacing w:val="-2"/>
        </w:rPr>
        <w:t xml:space="preserve"> </w:t>
      </w:r>
      <w:r>
        <w:rPr>
          <w:rFonts w:cs="Arial"/>
          <w:b/>
          <w:bCs/>
          <w:spacing w:val="3"/>
        </w:rPr>
        <w:t>w</w:t>
      </w:r>
      <w:r>
        <w:rPr>
          <w:rFonts w:cs="Arial"/>
          <w:b/>
          <w:bCs/>
        </w:rPr>
        <w:t>a</w:t>
      </w:r>
      <w:r>
        <w:rPr>
          <w:rFonts w:cs="Arial"/>
          <w:b/>
          <w:bCs/>
          <w:spacing w:val="1"/>
        </w:rPr>
        <w:t>v</w:t>
      </w:r>
      <w:r>
        <w:rPr>
          <w:rFonts w:cs="Arial"/>
          <w:b/>
          <w:bCs/>
        </w:rPr>
        <w:t>es</w:t>
      </w:r>
      <w:r>
        <w:rPr>
          <w:rFonts w:cs="Arial"/>
          <w:b/>
          <w:bCs/>
        </w:rPr>
        <w:tab/>
      </w:r>
      <w:r>
        <w:rPr>
          <w:spacing w:val="6"/>
        </w:rPr>
        <w:t>W</w:t>
      </w:r>
      <w:r>
        <w:t>a</w:t>
      </w:r>
      <w:r>
        <w:rPr>
          <w:spacing w:val="-2"/>
        </w:rPr>
        <w:t>v</w:t>
      </w:r>
      <w:r>
        <w:t>es</w:t>
      </w:r>
      <w:r>
        <w:rPr>
          <w:spacing w:val="-5"/>
        </w:rPr>
        <w:t xml:space="preserve"> </w:t>
      </w:r>
      <w:r>
        <w:rPr>
          <w:spacing w:val="-3"/>
        </w:rPr>
        <w:t>o</w:t>
      </w:r>
      <w:r>
        <w:t>f</w:t>
      </w:r>
      <w:r>
        <w:rPr>
          <w:spacing w:val="-3"/>
        </w:rPr>
        <w:t xml:space="preserve"> </w:t>
      </w:r>
      <w:r>
        <w:t>e</w:t>
      </w:r>
      <w:r>
        <w:rPr>
          <w:spacing w:val="-1"/>
        </w:rPr>
        <w:t>n</w:t>
      </w:r>
      <w:r>
        <w:t>er</w:t>
      </w:r>
      <w:r>
        <w:rPr>
          <w:spacing w:val="2"/>
        </w:rPr>
        <w:t>g</w:t>
      </w:r>
      <w:r>
        <w:t>y</w:t>
      </w:r>
      <w:r>
        <w:rPr>
          <w:spacing w:val="-6"/>
        </w:rPr>
        <w:t xml:space="preserve"> </w:t>
      </w:r>
      <w:r>
        <w:t>th</w:t>
      </w:r>
      <w:r>
        <w:rPr>
          <w:spacing w:val="-1"/>
        </w:rPr>
        <w:t>a</w:t>
      </w:r>
      <w:r>
        <w:t>t</w:t>
      </w:r>
      <w:r>
        <w:rPr>
          <w:spacing w:val="-3"/>
        </w:rPr>
        <w:t xml:space="preserve"> </w:t>
      </w:r>
      <w:r>
        <w:t>tr</w:t>
      </w:r>
      <w:r>
        <w:rPr>
          <w:spacing w:val="2"/>
        </w:rPr>
        <w:t>a</w:t>
      </w:r>
      <w:r>
        <w:rPr>
          <w:spacing w:val="-2"/>
        </w:rPr>
        <w:t>v</w:t>
      </w:r>
      <w:r>
        <w:t>el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ro</w:t>
      </w:r>
      <w:r>
        <w:rPr>
          <w:spacing w:val="-1"/>
        </w:rPr>
        <w:t>u</w:t>
      </w:r>
      <w:r>
        <w:rPr>
          <w:spacing w:val="1"/>
        </w:rPr>
        <w:t>g</w:t>
      </w:r>
      <w:r>
        <w:t>h</w:t>
      </w:r>
      <w:r>
        <w:rPr>
          <w:spacing w:val="-5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-5"/>
        </w:rPr>
        <w:t xml:space="preserve"> </w:t>
      </w:r>
      <w:r>
        <w:rPr>
          <w:spacing w:val="1"/>
        </w:rPr>
        <w:t>e</w:t>
      </w:r>
      <w:r>
        <w:t>arth</w:t>
      </w:r>
      <w:r>
        <w:rPr>
          <w:spacing w:val="-5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re</w:t>
      </w:r>
      <w:r>
        <w:rPr>
          <w:spacing w:val="3"/>
        </w:rPr>
        <w:t>s</w:t>
      </w:r>
      <w:r>
        <w:t>u</w:t>
      </w:r>
      <w:r>
        <w:rPr>
          <w:spacing w:val="-2"/>
        </w:rPr>
        <w:t>l</w:t>
      </w:r>
      <w:r>
        <w:t>t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</w:t>
      </w:r>
      <w:r>
        <w:rPr>
          <w:spacing w:val="-2"/>
        </w:rPr>
        <w:t>i</w:t>
      </w:r>
      <w:r>
        <w:rPr>
          <w:spacing w:val="1"/>
        </w:rPr>
        <w:t>s</w:t>
      </w:r>
      <w:r>
        <w:t>tur</w:t>
      </w:r>
      <w:r>
        <w:rPr>
          <w:spacing w:val="2"/>
        </w:rPr>
        <w:t>b</w:t>
      </w:r>
      <w:r>
        <w:t>a</w:t>
      </w:r>
      <w:r>
        <w:rPr>
          <w:spacing w:val="-1"/>
        </w:rPr>
        <w:t>n</w:t>
      </w:r>
      <w:r>
        <w:rPr>
          <w:spacing w:val="1"/>
        </w:rPr>
        <w:t>c</w:t>
      </w:r>
      <w:r>
        <w:t>e</w:t>
      </w:r>
      <w:r>
        <w:rPr>
          <w:spacing w:val="-3"/>
        </w:rPr>
        <w:t xml:space="preserve"> </w:t>
      </w:r>
      <w:r>
        <w:t>on</w:t>
      </w:r>
      <w:r>
        <w:rPr>
          <w:w w:val="99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wi</w:t>
      </w:r>
      <w:r>
        <w:rPr>
          <w:spacing w:val="-1"/>
        </w:rPr>
        <w:t>t</w:t>
      </w:r>
      <w:r>
        <w:rPr>
          <w:spacing w:val="1"/>
        </w:rPr>
        <w:t>h</w:t>
      </w:r>
      <w:r>
        <w:rPr>
          <w:spacing w:val="-1"/>
        </w:rPr>
        <w:t>i</w:t>
      </w:r>
      <w:r>
        <w:t>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</w:t>
      </w:r>
      <w:r>
        <w:rPr>
          <w:spacing w:val="-1"/>
        </w:rPr>
        <w:t>a</w:t>
      </w:r>
      <w:r>
        <w:t>rt</w:t>
      </w:r>
      <w:r>
        <w:rPr>
          <w:spacing w:val="1"/>
        </w:rPr>
        <w:t>h</w:t>
      </w:r>
      <w:r>
        <w:t>,</w:t>
      </w:r>
      <w:r>
        <w:rPr>
          <w:spacing w:val="-7"/>
        </w:rPr>
        <w:t xml:space="preserve"> </w:t>
      </w:r>
      <w:r>
        <w:t>such</w:t>
      </w:r>
      <w:r>
        <w:rPr>
          <w:spacing w:val="-7"/>
        </w:rPr>
        <w:t xml:space="preserve"> </w:t>
      </w:r>
      <w:r>
        <w:rPr>
          <w:spacing w:val="-1"/>
        </w:rPr>
        <w:t>a</w:t>
      </w:r>
      <w:r>
        <w:t>s</w:t>
      </w:r>
      <w:r>
        <w:rPr>
          <w:spacing w:val="-4"/>
        </w:rPr>
        <w:t xml:space="preserve"> </w:t>
      </w:r>
      <w:r>
        <w:t>e</w:t>
      </w:r>
      <w:r>
        <w:rPr>
          <w:spacing w:val="-1"/>
        </w:rPr>
        <w:t>a</w:t>
      </w:r>
      <w:r>
        <w:t>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es,</w:t>
      </w:r>
      <w:r>
        <w:rPr>
          <w:spacing w:val="-7"/>
        </w:rPr>
        <w:t xml:space="preserve"> </w:t>
      </w:r>
      <w:r>
        <w:rPr>
          <w:spacing w:val="-1"/>
        </w:rPr>
        <w:t>e</w:t>
      </w:r>
      <w:r>
        <w:rPr>
          <w:spacing w:val="1"/>
        </w:rPr>
        <w:t>x</w:t>
      </w:r>
      <w:r>
        <w:t>p</w:t>
      </w:r>
      <w:r>
        <w:rPr>
          <w:spacing w:val="-2"/>
        </w:rPr>
        <w:t>l</w:t>
      </w:r>
      <w:r>
        <w:t>os</w:t>
      </w:r>
      <w:r>
        <w:rPr>
          <w:spacing w:val="1"/>
        </w:rPr>
        <w:t>i</w:t>
      </w:r>
      <w:r>
        <w:t>o</w:t>
      </w:r>
      <w:r>
        <w:rPr>
          <w:spacing w:val="-1"/>
        </w:rPr>
        <w:t>n</w:t>
      </w:r>
      <w:r>
        <w:t>s</w:t>
      </w:r>
      <w:r>
        <w:rPr>
          <w:spacing w:val="-6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rPr>
          <w:spacing w:val="-2"/>
        </w:rPr>
        <w:t>v</w:t>
      </w:r>
      <w:r>
        <w:rPr>
          <w:spacing w:val="1"/>
        </w:rPr>
        <w:t>o</w:t>
      </w:r>
      <w:r>
        <w:rPr>
          <w:spacing w:val="-1"/>
        </w:rPr>
        <w:t>l</w:t>
      </w:r>
      <w:r>
        <w:rPr>
          <w:spacing w:val="1"/>
        </w:rPr>
        <w:t>c</w:t>
      </w:r>
      <w:r>
        <w:t>a</w:t>
      </w:r>
      <w:r>
        <w:rPr>
          <w:spacing w:val="-1"/>
        </w:rPr>
        <w:t>n</w:t>
      </w:r>
      <w:r>
        <w:rPr>
          <w:spacing w:val="1"/>
        </w:rPr>
        <w:t>o</w:t>
      </w:r>
      <w:r>
        <w:t>es.</w:t>
      </w:r>
    </w:p>
    <w:p w:rsidR="00390CA3" w:rsidRDefault="00390CA3">
      <w:pPr>
        <w:spacing w:before="6" w:line="110" w:lineRule="exact"/>
        <w:rPr>
          <w:sz w:val="11"/>
          <w:szCs w:val="11"/>
        </w:rPr>
      </w:pPr>
    </w:p>
    <w:p w:rsidR="00390CA3" w:rsidRDefault="00BD6A69">
      <w:pPr>
        <w:pStyle w:val="BodyText"/>
        <w:tabs>
          <w:tab w:val="left" w:pos="2298"/>
        </w:tabs>
        <w:spacing w:line="251" w:lineRule="auto"/>
        <w:ind w:left="2298" w:right="251" w:hanging="2160"/>
      </w:pPr>
      <w:r>
        <w:rPr>
          <w:rFonts w:cs="Arial"/>
          <w:b/>
          <w:bCs/>
          <w:spacing w:val="-1"/>
        </w:rPr>
        <w:t>S</w:t>
      </w:r>
      <w:r>
        <w:rPr>
          <w:rFonts w:cs="Arial"/>
          <w:b/>
          <w:bCs/>
        </w:rPr>
        <w:t>ei</w:t>
      </w:r>
      <w:r>
        <w:rPr>
          <w:rFonts w:cs="Arial"/>
          <w:b/>
          <w:bCs/>
          <w:spacing w:val="1"/>
        </w:rPr>
        <w:t>s</w:t>
      </w:r>
      <w:r>
        <w:rPr>
          <w:rFonts w:cs="Arial"/>
          <w:b/>
          <w:bCs/>
        </w:rPr>
        <w:t>m</w:t>
      </w:r>
      <w:r>
        <w:rPr>
          <w:rFonts w:cs="Arial"/>
          <w:b/>
          <w:bCs/>
          <w:spacing w:val="1"/>
        </w:rPr>
        <w:t>o</w:t>
      </w:r>
      <w:r>
        <w:rPr>
          <w:rFonts w:cs="Arial"/>
          <w:b/>
          <w:bCs/>
        </w:rPr>
        <w:t>g</w:t>
      </w:r>
      <w:r>
        <w:rPr>
          <w:rFonts w:cs="Arial"/>
          <w:b/>
          <w:bCs/>
          <w:spacing w:val="-1"/>
        </w:rPr>
        <w:t>r</w:t>
      </w:r>
      <w:r>
        <w:rPr>
          <w:rFonts w:cs="Arial"/>
          <w:b/>
          <w:bCs/>
        </w:rPr>
        <w:t>am</w:t>
      </w:r>
      <w:r>
        <w:rPr>
          <w:rFonts w:cs="Arial"/>
          <w:b/>
          <w:bCs/>
        </w:rPr>
        <w:tab/>
      </w:r>
      <w:r>
        <w:rPr>
          <w:spacing w:val="3"/>
        </w:rPr>
        <w:t>T</w:t>
      </w:r>
      <w:r>
        <w:t>he</w:t>
      </w:r>
      <w:r>
        <w:rPr>
          <w:spacing w:val="-7"/>
        </w:rPr>
        <w:t xml:space="preserve"> </w:t>
      </w:r>
      <w:r>
        <w:t>grap</w:t>
      </w:r>
      <w:r>
        <w:rPr>
          <w:spacing w:val="-1"/>
        </w:rPr>
        <w:t>h</w:t>
      </w:r>
      <w:r>
        <w:rPr>
          <w:spacing w:val="1"/>
        </w:rPr>
        <w:t>e</w:t>
      </w:r>
      <w:r>
        <w:t>d</w:t>
      </w:r>
      <w:r>
        <w:rPr>
          <w:spacing w:val="-7"/>
        </w:rPr>
        <w:t xml:space="preserve"> </w:t>
      </w:r>
      <w:r>
        <w:rPr>
          <w:spacing w:val="-1"/>
        </w:rPr>
        <w:t>d</w:t>
      </w:r>
      <w:r>
        <w:rPr>
          <w:spacing w:val="1"/>
        </w:rPr>
        <w:t>a</w:t>
      </w:r>
      <w:r>
        <w:t>ta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se</w:t>
      </w:r>
      <w:r>
        <w:rPr>
          <w:spacing w:val="-2"/>
        </w:rPr>
        <w:t>i</w:t>
      </w:r>
      <w:r>
        <w:rPr>
          <w:spacing w:val="1"/>
        </w:rPr>
        <w:t>s</w:t>
      </w:r>
      <w:r>
        <w:rPr>
          <w:spacing w:val="4"/>
        </w:rPr>
        <w:t>m</w:t>
      </w:r>
      <w:r>
        <w:rPr>
          <w:spacing w:val="-1"/>
        </w:rPr>
        <w:t>i</w:t>
      </w:r>
      <w:r>
        <w:t>c</w:t>
      </w:r>
      <w:r>
        <w:rPr>
          <w:spacing w:val="-6"/>
        </w:rPr>
        <w:t xml:space="preserve"> </w:t>
      </w:r>
      <w:r>
        <w:t>e</w:t>
      </w:r>
      <w:r>
        <w:rPr>
          <w:spacing w:val="-2"/>
        </w:rPr>
        <w:t>v</w:t>
      </w:r>
      <w:r>
        <w:rPr>
          <w:spacing w:val="1"/>
        </w:rPr>
        <w:t>e</w:t>
      </w:r>
      <w:r>
        <w:t>nts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t>r</w:t>
      </w:r>
      <w:r>
        <w:rPr>
          <w:spacing w:val="-3"/>
        </w:rPr>
        <w:t>o</w:t>
      </w:r>
      <w:r>
        <w:t>m</w:t>
      </w:r>
      <w:r>
        <w:rPr>
          <w:spacing w:val="-5"/>
        </w:rPr>
        <w:t xml:space="preserve"> </w:t>
      </w:r>
      <w:r>
        <w:rPr>
          <w:spacing w:val="4"/>
        </w:rPr>
        <w:t>m</w:t>
      </w:r>
      <w:r>
        <w:t>e</w:t>
      </w:r>
      <w:r>
        <w:rPr>
          <w:spacing w:val="-1"/>
        </w:rPr>
        <w:t>a</w:t>
      </w:r>
      <w:r>
        <w:rPr>
          <w:spacing w:val="1"/>
        </w:rPr>
        <w:t>s</w:t>
      </w:r>
      <w:r>
        <w:t>ur</w:t>
      </w:r>
      <w:r>
        <w:rPr>
          <w:spacing w:val="-3"/>
        </w:rPr>
        <w:t>e</w:t>
      </w:r>
      <w:r>
        <w:rPr>
          <w:spacing w:val="4"/>
        </w:rPr>
        <w:t>m</w:t>
      </w:r>
      <w:r>
        <w:t>e</w:t>
      </w:r>
      <w:r>
        <w:rPr>
          <w:spacing w:val="-1"/>
        </w:rPr>
        <w:t>n</w:t>
      </w:r>
      <w:r>
        <w:t>ts</w:t>
      </w:r>
      <w:r>
        <w:rPr>
          <w:spacing w:val="-8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d</w:t>
      </w:r>
      <w:r>
        <w:t>e</w:t>
      </w:r>
      <w:r>
        <w:rPr>
          <w:spacing w:val="-7"/>
        </w:rPr>
        <w:t xml:space="preserve"> </w:t>
      </w:r>
      <w:r>
        <w:rPr>
          <w:spacing w:val="3"/>
        </w:rPr>
        <w:t>b</w:t>
      </w:r>
      <w:r>
        <w:t>y</w:t>
      </w:r>
      <w:r>
        <w:rPr>
          <w:spacing w:val="-9"/>
        </w:rPr>
        <w:t xml:space="preserve"> </w:t>
      </w:r>
      <w:r>
        <w:t>se</w:t>
      </w:r>
      <w:r>
        <w:rPr>
          <w:spacing w:val="-2"/>
        </w:rPr>
        <w:t>i</w:t>
      </w:r>
      <w:r>
        <w:rPr>
          <w:spacing w:val="1"/>
        </w:rPr>
        <w:t>s</w:t>
      </w:r>
      <w:r>
        <w:rPr>
          <w:spacing w:val="4"/>
        </w:rPr>
        <w:t>m</w:t>
      </w:r>
      <w:r>
        <w:rPr>
          <w:spacing w:val="-1"/>
        </w:rPr>
        <w:t>i</w:t>
      </w:r>
      <w:r>
        <w:t>c</w:t>
      </w:r>
      <w:r>
        <w:rPr>
          <w:w w:val="99"/>
        </w:rPr>
        <w:t xml:space="preserve"> </w:t>
      </w:r>
      <w:r>
        <w:rPr>
          <w:spacing w:val="1"/>
        </w:rPr>
        <w:t>s</w:t>
      </w:r>
      <w:r>
        <w:t>e</w:t>
      </w:r>
      <w:r>
        <w:rPr>
          <w:spacing w:val="-1"/>
        </w:rPr>
        <w:t>n</w:t>
      </w:r>
      <w:r>
        <w:rPr>
          <w:spacing w:val="1"/>
        </w:rPr>
        <w:t>s</w:t>
      </w:r>
      <w:r>
        <w:t>or</w:t>
      </w:r>
      <w:r>
        <w:rPr>
          <w:spacing w:val="1"/>
        </w:rPr>
        <w:t>s</w:t>
      </w:r>
      <w:r>
        <w:t>.</w:t>
      </w:r>
      <w:r>
        <w:rPr>
          <w:spacing w:val="-8"/>
        </w:rPr>
        <w:t xml:space="preserve"> </w:t>
      </w:r>
      <w:r>
        <w:t>O</w:t>
      </w:r>
      <w:r>
        <w:rPr>
          <w:spacing w:val="-1"/>
        </w:rPr>
        <w:t>l</w:t>
      </w:r>
      <w:r>
        <w:t>d</w:t>
      </w:r>
      <w:r>
        <w:rPr>
          <w:spacing w:val="-7"/>
        </w:rPr>
        <w:t xml:space="preserve"> </w:t>
      </w:r>
      <w:r>
        <w:t>re</w:t>
      </w:r>
      <w:r>
        <w:rPr>
          <w:spacing w:val="1"/>
        </w:rPr>
        <w:t>c</w:t>
      </w:r>
      <w:r>
        <w:t>ords</w:t>
      </w:r>
      <w:r>
        <w:rPr>
          <w:spacing w:val="-5"/>
        </w:rPr>
        <w:t xml:space="preserve"> </w:t>
      </w:r>
      <w:r>
        <w:t>were</w:t>
      </w:r>
      <w:r>
        <w:rPr>
          <w:spacing w:val="-6"/>
        </w:rPr>
        <w:t xml:space="preserve"> </w:t>
      </w:r>
      <w:r>
        <w:t>recorded</w:t>
      </w:r>
      <w:r>
        <w:rPr>
          <w:spacing w:val="-7"/>
        </w:rPr>
        <w:t xml:space="preserve"> </w:t>
      </w:r>
      <w:r>
        <w:rPr>
          <w:spacing w:val="4"/>
        </w:rPr>
        <w:t>m</w:t>
      </w:r>
      <w:r>
        <w:t>ech</w:t>
      </w:r>
      <w:r>
        <w:rPr>
          <w:spacing w:val="-1"/>
        </w:rPr>
        <w:t>a</w:t>
      </w:r>
      <w:r>
        <w:t>n</w:t>
      </w:r>
      <w:r>
        <w:rPr>
          <w:spacing w:val="-2"/>
        </w:rPr>
        <w:t>i</w:t>
      </w:r>
      <w:r>
        <w:rPr>
          <w:spacing w:val="1"/>
        </w:rPr>
        <w:t>ca</w:t>
      </w:r>
      <w:r>
        <w:rPr>
          <w:spacing w:val="-1"/>
        </w:rPr>
        <w:t>l</w:t>
      </w:r>
      <w:r>
        <w:rPr>
          <w:spacing w:val="3"/>
        </w:rPr>
        <w:t>l</w:t>
      </w:r>
      <w:r>
        <w:t>y</w:t>
      </w:r>
      <w:r>
        <w:rPr>
          <w:spacing w:val="-11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7"/>
        </w:rPr>
        <w:t xml:space="preserve"> </w:t>
      </w:r>
      <w:r>
        <w:rPr>
          <w:spacing w:val="1"/>
        </w:rPr>
        <w:t>p</w:t>
      </w:r>
      <w:r>
        <w:t>a</w:t>
      </w:r>
      <w:r>
        <w:rPr>
          <w:spacing w:val="-1"/>
        </w:rPr>
        <w:t>p</w:t>
      </w:r>
      <w:r>
        <w:t>er,</w:t>
      </w:r>
      <w:r>
        <w:rPr>
          <w:spacing w:val="-8"/>
        </w:rPr>
        <w:t xml:space="preserve"> </w:t>
      </w:r>
      <w:r>
        <w:rPr>
          <w:spacing w:val="2"/>
        </w:rPr>
        <w:t>b</w:t>
      </w:r>
      <w:r>
        <w:t>ut</w:t>
      </w:r>
      <w:r>
        <w:rPr>
          <w:spacing w:val="-7"/>
        </w:rPr>
        <w:t xml:space="preserve"> </w:t>
      </w:r>
      <w:r>
        <w:rPr>
          <w:spacing w:val="4"/>
        </w:rPr>
        <w:t>m</w:t>
      </w:r>
      <w:r>
        <w:t>o</w:t>
      </w:r>
      <w:r>
        <w:rPr>
          <w:spacing w:val="-1"/>
        </w:rPr>
        <w:t>d</w:t>
      </w:r>
      <w:r>
        <w:t>ern</w:t>
      </w:r>
      <w:r>
        <w:rPr>
          <w:w w:val="99"/>
        </w:rPr>
        <w:t xml:space="preserve"> </w:t>
      </w:r>
      <w:r>
        <w:t>records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record</w:t>
      </w:r>
      <w:r>
        <w:rPr>
          <w:spacing w:val="2"/>
        </w:rPr>
        <w:t>e</w:t>
      </w:r>
      <w:r>
        <w:t>d</w:t>
      </w:r>
      <w:r>
        <w:rPr>
          <w:spacing w:val="-9"/>
        </w:rPr>
        <w:t xml:space="preserve"> </w:t>
      </w:r>
      <w:r>
        <w:rPr>
          <w:spacing w:val="1"/>
        </w:rPr>
        <w:t>d</w:t>
      </w:r>
      <w:r>
        <w:rPr>
          <w:spacing w:val="-1"/>
        </w:rPr>
        <w:t>i</w:t>
      </w:r>
      <w:r>
        <w:t>gital</w:t>
      </w:r>
      <w:r>
        <w:rPr>
          <w:spacing w:val="1"/>
        </w:rPr>
        <w:t>l</w:t>
      </w:r>
      <w:r>
        <w:rPr>
          <w:spacing w:val="-5"/>
        </w:rPr>
        <w:t>y</w:t>
      </w:r>
      <w:r>
        <w:t>.</w:t>
      </w:r>
      <w:r>
        <w:rPr>
          <w:spacing w:val="-8"/>
        </w:rPr>
        <w:t xml:space="preserve"> </w:t>
      </w:r>
      <w:r>
        <w:rPr>
          <w:spacing w:val="2"/>
        </w:rPr>
        <w:t>T</w:t>
      </w:r>
      <w:r>
        <w:t>he</w:t>
      </w:r>
      <w:r>
        <w:rPr>
          <w:spacing w:val="-9"/>
        </w:rPr>
        <w:t xml:space="preserve"> </w:t>
      </w:r>
      <w:r>
        <w:t>s</w:t>
      </w:r>
      <w:r>
        <w:rPr>
          <w:spacing w:val="1"/>
        </w:rPr>
        <w:t>e</w:t>
      </w:r>
      <w:r>
        <w:rPr>
          <w:spacing w:val="-1"/>
        </w:rPr>
        <w:t>i</w:t>
      </w:r>
      <w:r>
        <w:rPr>
          <w:spacing w:val="1"/>
        </w:rPr>
        <w:t>s</w:t>
      </w:r>
      <w:r>
        <w:rPr>
          <w:spacing w:val="4"/>
        </w:rPr>
        <w:t>m</w:t>
      </w:r>
      <w:r>
        <w:t>o</w:t>
      </w:r>
      <w:r>
        <w:rPr>
          <w:spacing w:val="-1"/>
        </w:rPr>
        <w:t>g</w:t>
      </w:r>
      <w:r>
        <w:t>r</w:t>
      </w:r>
      <w:r>
        <w:rPr>
          <w:spacing w:val="1"/>
        </w:rPr>
        <w:t>a</w:t>
      </w:r>
      <w:r>
        <w:rPr>
          <w:rFonts w:cs="Arial"/>
          <w:spacing w:val="4"/>
        </w:rPr>
        <w:t>m</w:t>
      </w:r>
      <w:r>
        <w:rPr>
          <w:rFonts w:cs="Arial"/>
          <w:spacing w:val="-1"/>
        </w:rPr>
        <w:t>’</w:t>
      </w:r>
      <w:r>
        <w:rPr>
          <w:rFonts w:cs="Arial"/>
        </w:rPr>
        <w:t>s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1"/>
        </w:rPr>
        <w:t>x</w:t>
      </w:r>
      <w:r>
        <w:t>-ax</w:t>
      </w:r>
      <w:r>
        <w:rPr>
          <w:spacing w:val="-5"/>
        </w:rPr>
        <w:t>i</w:t>
      </w:r>
      <w:r>
        <w:t>s</w:t>
      </w:r>
      <w:r>
        <w:rPr>
          <w:spacing w:val="-8"/>
        </w:rPr>
        <w:t xml:space="preserve"> </w:t>
      </w:r>
      <w:r>
        <w:t>usu</w:t>
      </w:r>
      <w:r>
        <w:rPr>
          <w:spacing w:val="-1"/>
        </w:rPr>
        <w:t>a</w:t>
      </w:r>
      <w:r>
        <w:rPr>
          <w:spacing w:val="1"/>
        </w:rPr>
        <w:t>ll</w:t>
      </w:r>
      <w:r>
        <w:t>y</w:t>
      </w:r>
      <w:r>
        <w:rPr>
          <w:spacing w:val="-11"/>
        </w:rPr>
        <w:t xml:space="preserve"> </w:t>
      </w:r>
      <w:r>
        <w:rPr>
          <w:spacing w:val="3"/>
        </w:rPr>
        <w:t>r</w:t>
      </w:r>
      <w:r>
        <w:t>e</w:t>
      </w:r>
      <w:r>
        <w:rPr>
          <w:spacing w:val="-1"/>
        </w:rPr>
        <w:t>p</w:t>
      </w:r>
      <w:r>
        <w:t>rese</w:t>
      </w:r>
      <w:r>
        <w:rPr>
          <w:spacing w:val="-1"/>
        </w:rPr>
        <w:t>n</w:t>
      </w:r>
      <w:r>
        <w:t>ts</w:t>
      </w:r>
      <w:r>
        <w:rPr>
          <w:w w:val="99"/>
        </w:rPr>
        <w:t xml:space="preserve"> </w:t>
      </w:r>
      <w:r>
        <w:t>t</w:t>
      </w:r>
      <w:r>
        <w:rPr>
          <w:spacing w:val="-2"/>
        </w:rPr>
        <w:t>i</w:t>
      </w:r>
      <w:r>
        <w:rPr>
          <w:spacing w:val="4"/>
        </w:rPr>
        <w:t>m</w:t>
      </w:r>
      <w:r>
        <w:t>e,</w:t>
      </w:r>
      <w:r>
        <w:rPr>
          <w:spacing w:val="-8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h</w:t>
      </w:r>
      <w:r>
        <w:rPr>
          <w:spacing w:val="-1"/>
        </w:rPr>
        <w:t>i</w:t>
      </w:r>
      <w:r>
        <w:rPr>
          <w:spacing w:val="1"/>
        </w:rPr>
        <w:t>l</w:t>
      </w:r>
      <w:r>
        <w:t>e</w:t>
      </w:r>
      <w:r>
        <w:rPr>
          <w:spacing w:val="-7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-5"/>
        </w:rPr>
        <w:t xml:space="preserve"> </w:t>
      </w:r>
      <w:r>
        <w:rPr>
          <w:spacing w:val="-2"/>
        </w:rPr>
        <w:t>y</w:t>
      </w:r>
      <w:r>
        <w:rPr>
          <w:spacing w:val="3"/>
        </w:rPr>
        <w:t>-</w:t>
      </w:r>
      <w:r>
        <w:t>ax</w:t>
      </w:r>
      <w:r>
        <w:rPr>
          <w:spacing w:val="-1"/>
        </w:rPr>
        <w:t>i</w:t>
      </w:r>
      <w:r>
        <w:t>s</w:t>
      </w:r>
      <w:r>
        <w:rPr>
          <w:spacing w:val="-6"/>
        </w:rPr>
        <w:t xml:space="preserve"> </w:t>
      </w:r>
      <w:r>
        <w:t>records</w:t>
      </w:r>
      <w:r>
        <w:rPr>
          <w:spacing w:val="-6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5"/>
        </w:rPr>
        <w:t xml:space="preserve"> </w:t>
      </w:r>
      <w:r>
        <w:t>a</w:t>
      </w:r>
      <w:r>
        <w:rPr>
          <w:spacing w:val="4"/>
        </w:rPr>
        <w:t>m</w:t>
      </w:r>
      <w:r>
        <w:t>p</w:t>
      </w:r>
      <w:r>
        <w:rPr>
          <w:spacing w:val="-2"/>
        </w:rPr>
        <w:t>l</w:t>
      </w:r>
      <w:r>
        <w:rPr>
          <w:spacing w:val="-1"/>
        </w:rPr>
        <w:t>i</w:t>
      </w:r>
      <w:r>
        <w:t>tu</w:t>
      </w:r>
      <w:r>
        <w:rPr>
          <w:spacing w:val="1"/>
        </w:rPr>
        <w:t>d</w:t>
      </w:r>
      <w:r>
        <w:t>e</w:t>
      </w:r>
      <w:r>
        <w:rPr>
          <w:spacing w:val="-7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6"/>
        </w:rPr>
        <w:t xml:space="preserve"> </w:t>
      </w:r>
      <w:r>
        <w:t>gro</w:t>
      </w:r>
      <w:r>
        <w:rPr>
          <w:spacing w:val="1"/>
        </w:rPr>
        <w:t>u</w:t>
      </w:r>
      <w:r>
        <w:t>nd</w:t>
      </w:r>
      <w:r>
        <w:rPr>
          <w:spacing w:val="-6"/>
        </w:rPr>
        <w:t xml:space="preserve"> </w:t>
      </w:r>
      <w:r>
        <w:t>d</w:t>
      </w:r>
      <w:r>
        <w:rPr>
          <w:spacing w:val="-2"/>
        </w:rPr>
        <w:t>i</w:t>
      </w:r>
      <w:r>
        <w:rPr>
          <w:spacing w:val="1"/>
        </w:rPr>
        <w:t>s</w:t>
      </w:r>
      <w:r>
        <w:t>place</w:t>
      </w:r>
      <w:r>
        <w:rPr>
          <w:spacing w:val="4"/>
        </w:rPr>
        <w:t>m</w:t>
      </w:r>
      <w:r>
        <w:t>e</w:t>
      </w:r>
      <w:r>
        <w:rPr>
          <w:spacing w:val="-1"/>
        </w:rPr>
        <w:t>n</w:t>
      </w:r>
      <w:r>
        <w:t>t,</w:t>
      </w:r>
      <w:r>
        <w:rPr>
          <w:spacing w:val="-7"/>
        </w:rPr>
        <w:t xml:space="preserve"> </w:t>
      </w:r>
      <w:r>
        <w:rPr>
          <w:spacing w:val="-2"/>
        </w:rPr>
        <w:t>v</w:t>
      </w:r>
      <w:r>
        <w:rPr>
          <w:spacing w:val="1"/>
        </w:rPr>
        <w:t>e</w:t>
      </w:r>
      <w:r>
        <w:rPr>
          <w:spacing w:val="-1"/>
        </w:rPr>
        <w:t>l</w:t>
      </w:r>
      <w:r>
        <w:t>oc</w:t>
      </w:r>
      <w:r>
        <w:rPr>
          <w:spacing w:val="1"/>
        </w:rPr>
        <w:t>i</w:t>
      </w:r>
      <w:r>
        <w:rPr>
          <w:spacing w:val="2"/>
        </w:rPr>
        <w:t>t</w:t>
      </w:r>
      <w:r>
        <w:rPr>
          <w:spacing w:val="-5"/>
        </w:rPr>
        <w:t>y</w:t>
      </w:r>
      <w:r>
        <w:t>,</w:t>
      </w:r>
      <w:r>
        <w:rPr>
          <w:w w:val="99"/>
        </w:rPr>
        <w:t xml:space="preserve"> </w:t>
      </w:r>
      <w:r>
        <w:t>or</w:t>
      </w:r>
      <w:r>
        <w:rPr>
          <w:spacing w:val="-15"/>
        </w:rPr>
        <w:t xml:space="preserve"> </w:t>
      </w:r>
      <w:r>
        <w:t>a</w:t>
      </w:r>
      <w:r>
        <w:rPr>
          <w:spacing w:val="1"/>
        </w:rPr>
        <w:t>cc</w:t>
      </w:r>
      <w:r>
        <w:t>e</w:t>
      </w:r>
      <w:r>
        <w:rPr>
          <w:spacing w:val="-2"/>
        </w:rPr>
        <w:t>l</w:t>
      </w:r>
      <w:r>
        <w:t>era</w:t>
      </w:r>
      <w:r>
        <w:rPr>
          <w:spacing w:val="2"/>
        </w:rPr>
        <w:t>t</w:t>
      </w:r>
      <w:r>
        <w:rPr>
          <w:spacing w:val="-1"/>
        </w:rPr>
        <w:t>i</w:t>
      </w:r>
      <w:r>
        <w:rPr>
          <w:spacing w:val="1"/>
        </w:rPr>
        <w:t>o</w:t>
      </w:r>
      <w:r>
        <w:t>n.</w:t>
      </w:r>
    </w:p>
    <w:p w:rsidR="00390CA3" w:rsidRDefault="00390CA3">
      <w:pPr>
        <w:spacing w:before="8" w:line="110" w:lineRule="exact"/>
        <w:rPr>
          <w:sz w:val="11"/>
          <w:szCs w:val="11"/>
        </w:rPr>
      </w:pPr>
    </w:p>
    <w:p w:rsidR="00390CA3" w:rsidRDefault="00BD6A69">
      <w:pPr>
        <w:pStyle w:val="BodyText"/>
        <w:tabs>
          <w:tab w:val="left" w:pos="2298"/>
        </w:tabs>
        <w:spacing w:line="252" w:lineRule="auto"/>
        <w:ind w:left="2298" w:right="431" w:hanging="2160"/>
        <w:rPr>
          <w:rFonts w:cs="Arial"/>
        </w:rPr>
      </w:pPr>
      <w:r>
        <w:rPr>
          <w:rFonts w:cs="Arial"/>
          <w:b/>
          <w:bCs/>
          <w:spacing w:val="-1"/>
        </w:rPr>
        <w:t>S</w:t>
      </w:r>
      <w:r>
        <w:rPr>
          <w:rFonts w:cs="Arial"/>
          <w:b/>
          <w:bCs/>
        </w:rPr>
        <w:t>ei</w:t>
      </w:r>
      <w:r>
        <w:rPr>
          <w:rFonts w:cs="Arial"/>
          <w:b/>
          <w:bCs/>
          <w:spacing w:val="1"/>
        </w:rPr>
        <w:t>s</w:t>
      </w:r>
      <w:r>
        <w:rPr>
          <w:rFonts w:cs="Arial"/>
          <w:b/>
          <w:bCs/>
        </w:rPr>
        <w:t>m</w:t>
      </w:r>
      <w:r>
        <w:rPr>
          <w:rFonts w:cs="Arial"/>
          <w:b/>
          <w:bCs/>
          <w:spacing w:val="1"/>
        </w:rPr>
        <w:t>o</w:t>
      </w:r>
      <w:r>
        <w:rPr>
          <w:rFonts w:cs="Arial"/>
          <w:b/>
          <w:bCs/>
        </w:rPr>
        <w:t>g</w:t>
      </w:r>
      <w:r>
        <w:rPr>
          <w:rFonts w:cs="Arial"/>
          <w:b/>
          <w:bCs/>
          <w:spacing w:val="-1"/>
        </w:rPr>
        <w:t>r</w:t>
      </w:r>
      <w:r>
        <w:rPr>
          <w:rFonts w:cs="Arial"/>
          <w:b/>
          <w:bCs/>
        </w:rPr>
        <w:t>aph</w:t>
      </w:r>
      <w:r>
        <w:rPr>
          <w:rFonts w:cs="Arial"/>
          <w:b/>
          <w:bCs/>
        </w:rPr>
        <w:tab/>
      </w:r>
      <w:r>
        <w:rPr>
          <w:spacing w:val="-1"/>
        </w:rPr>
        <w:t>A</w:t>
      </w:r>
      <w:r>
        <w:t>n</w:t>
      </w:r>
      <w:r>
        <w:rPr>
          <w:spacing w:val="-6"/>
        </w:rPr>
        <w:t xml:space="preserve"> </w:t>
      </w:r>
      <w:r>
        <w:rPr>
          <w:spacing w:val="-1"/>
        </w:rPr>
        <w:t>i</w:t>
      </w:r>
      <w:r>
        <w:t>nstru</w:t>
      </w:r>
      <w:r>
        <w:rPr>
          <w:spacing w:val="4"/>
        </w:rPr>
        <w:t>m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-7"/>
        </w:rPr>
        <w:t xml:space="preserve"> </w:t>
      </w:r>
      <w:r>
        <w:t>t</w:t>
      </w:r>
      <w:r>
        <w:rPr>
          <w:spacing w:val="-1"/>
        </w:rPr>
        <w:t>h</w:t>
      </w:r>
      <w:r>
        <w:t>at</w:t>
      </w:r>
      <w:r>
        <w:rPr>
          <w:spacing w:val="-5"/>
        </w:rPr>
        <w:t xml:space="preserve"> </w:t>
      </w:r>
      <w:r>
        <w:t>d</w:t>
      </w:r>
      <w:r>
        <w:rPr>
          <w:spacing w:val="-1"/>
        </w:rPr>
        <w:t>e</w:t>
      </w:r>
      <w:r>
        <w:rPr>
          <w:spacing w:val="2"/>
        </w:rPr>
        <w:t>t</w:t>
      </w:r>
      <w:r>
        <w:t>ects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7"/>
        </w:rPr>
        <w:t xml:space="preserve"> </w:t>
      </w:r>
      <w:r>
        <w:t>re</w:t>
      </w:r>
      <w:r>
        <w:rPr>
          <w:spacing w:val="1"/>
        </w:rPr>
        <w:t>c</w:t>
      </w:r>
      <w:r>
        <w:t>ords</w:t>
      </w:r>
      <w:r>
        <w:rPr>
          <w:spacing w:val="-5"/>
        </w:rPr>
        <w:t xml:space="preserve"> </w:t>
      </w:r>
      <w:r>
        <w:t>e</w:t>
      </w:r>
      <w:r>
        <w:rPr>
          <w:spacing w:val="-1"/>
        </w:rPr>
        <w:t>a</w:t>
      </w:r>
      <w:r>
        <w:t>rt</w:t>
      </w:r>
      <w:r>
        <w:rPr>
          <w:spacing w:val="1"/>
        </w:rPr>
        <w:t>h</w:t>
      </w:r>
      <w:r>
        <w:t>q</w:t>
      </w:r>
      <w:r>
        <w:rPr>
          <w:spacing w:val="-1"/>
        </w:rPr>
        <w:t>u</w:t>
      </w:r>
      <w:r>
        <w:t>a</w:t>
      </w:r>
      <w:r>
        <w:rPr>
          <w:spacing w:val="3"/>
        </w:rPr>
        <w:t>k</w:t>
      </w:r>
      <w:r>
        <w:t>es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7"/>
        </w:rPr>
        <w:t xml:space="preserve"> </w:t>
      </w:r>
      <w:r>
        <w:rPr>
          <w:spacing w:val="-1"/>
        </w:rPr>
        <w:t>o</w:t>
      </w:r>
      <w:r>
        <w:rPr>
          <w:spacing w:val="2"/>
        </w:rPr>
        <w:t>t</w:t>
      </w:r>
      <w:r>
        <w:t>h</w:t>
      </w:r>
      <w:r>
        <w:rPr>
          <w:spacing w:val="-1"/>
        </w:rPr>
        <w:t>e</w:t>
      </w:r>
      <w:r>
        <w:t>r</w:t>
      </w:r>
      <w:r>
        <w:rPr>
          <w:spacing w:val="-6"/>
        </w:rPr>
        <w:t xml:space="preserve"> </w:t>
      </w:r>
      <w:r>
        <w:t>gr</w:t>
      </w:r>
      <w:r>
        <w:rPr>
          <w:spacing w:val="2"/>
        </w:rPr>
        <w:t>o</w:t>
      </w:r>
      <w:r>
        <w:t>u</w:t>
      </w:r>
      <w:r>
        <w:rPr>
          <w:spacing w:val="-1"/>
        </w:rPr>
        <w:t>n</w:t>
      </w:r>
      <w:r>
        <w:t>d</w:t>
      </w:r>
      <w:r>
        <w:rPr>
          <w:w w:val="99"/>
        </w:rPr>
        <w:t xml:space="preserve"> </w:t>
      </w:r>
      <w:r>
        <w:rPr>
          <w:spacing w:val="4"/>
        </w:rPr>
        <w:t>m</w:t>
      </w:r>
      <w:r>
        <w:t>ot</w:t>
      </w:r>
      <w:r>
        <w:rPr>
          <w:spacing w:val="-2"/>
        </w:rPr>
        <w:t>i</w:t>
      </w:r>
      <w:r>
        <w:t>o</w:t>
      </w:r>
      <w:r>
        <w:rPr>
          <w:spacing w:val="-1"/>
        </w:rPr>
        <w:t>n</w:t>
      </w:r>
      <w:r>
        <w:rPr>
          <w:spacing w:val="1"/>
        </w:rPr>
        <w:t>s</w:t>
      </w:r>
      <w:r>
        <w:t>.</w:t>
      </w:r>
      <w:r>
        <w:rPr>
          <w:spacing w:val="-8"/>
        </w:rPr>
        <w:t xml:space="preserve"> </w:t>
      </w:r>
      <w:r>
        <w:rPr>
          <w:spacing w:val="3"/>
        </w:rPr>
        <w:t>T</w:t>
      </w:r>
      <w:r>
        <w:t>h</w:t>
      </w:r>
      <w:r>
        <w:rPr>
          <w:spacing w:val="-2"/>
        </w:rPr>
        <w:t>i</w:t>
      </w:r>
      <w:r>
        <w:t>s</w:t>
      </w:r>
      <w:r>
        <w:rPr>
          <w:spacing w:val="-8"/>
        </w:rPr>
        <w:t xml:space="preserve"> </w:t>
      </w:r>
      <w:r>
        <w:rPr>
          <w:spacing w:val="-3"/>
        </w:rPr>
        <w:t>w</w:t>
      </w:r>
      <w:r>
        <w:t>ord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t>s</w:t>
      </w:r>
      <w:r>
        <w:rPr>
          <w:spacing w:val="-7"/>
        </w:rPr>
        <w:t xml:space="preserve"> </w:t>
      </w:r>
      <w:r>
        <w:rPr>
          <w:spacing w:val="1"/>
        </w:rPr>
        <w:t>s</w:t>
      </w:r>
      <w:r>
        <w:t>o</w:t>
      </w:r>
      <w:r>
        <w:rPr>
          <w:spacing w:val="4"/>
        </w:rPr>
        <w:t>m</w:t>
      </w:r>
      <w:r>
        <w:t>et</w:t>
      </w:r>
      <w:r>
        <w:rPr>
          <w:spacing w:val="-2"/>
        </w:rPr>
        <w:t>i</w:t>
      </w:r>
      <w:r>
        <w:rPr>
          <w:spacing w:val="4"/>
        </w:rPr>
        <w:t>m</w:t>
      </w:r>
      <w:r>
        <w:t>es</w:t>
      </w:r>
      <w:r>
        <w:rPr>
          <w:spacing w:val="-7"/>
        </w:rPr>
        <w:t xml:space="preserve"> </w:t>
      </w:r>
      <w:r>
        <w:t>used</w:t>
      </w:r>
      <w:r>
        <w:rPr>
          <w:spacing w:val="-9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1"/>
        </w:rPr>
        <w:t>t</w:t>
      </w:r>
      <w:r>
        <w:t>er</w:t>
      </w:r>
      <w:r>
        <w:rPr>
          <w:spacing w:val="1"/>
        </w:rPr>
        <w:t>c</w:t>
      </w:r>
      <w:r>
        <w:t>h</w:t>
      </w:r>
      <w:r>
        <w:rPr>
          <w:spacing w:val="-1"/>
        </w:rPr>
        <w:t>a</w:t>
      </w:r>
      <w:r>
        <w:t>n</w:t>
      </w:r>
      <w:r>
        <w:rPr>
          <w:spacing w:val="1"/>
        </w:rPr>
        <w:t>g</w:t>
      </w:r>
      <w:r>
        <w:t>e</w:t>
      </w:r>
      <w:r>
        <w:rPr>
          <w:spacing w:val="-1"/>
        </w:rPr>
        <w:t>a</w:t>
      </w:r>
      <w:r>
        <w:rPr>
          <w:spacing w:val="4"/>
        </w:rPr>
        <w:t>b</w:t>
      </w:r>
      <w:r>
        <w:rPr>
          <w:rFonts w:cs="Arial"/>
          <w:spacing w:val="3"/>
        </w:rPr>
        <w:t>l</w:t>
      </w:r>
      <w:r>
        <w:rPr>
          <w:rFonts w:cs="Arial"/>
        </w:rPr>
        <w:t>y</w:t>
      </w:r>
      <w:r>
        <w:rPr>
          <w:rFonts w:cs="Arial"/>
          <w:spacing w:val="-9"/>
        </w:rPr>
        <w:t xml:space="preserve"> </w:t>
      </w:r>
      <w:r>
        <w:rPr>
          <w:rFonts w:cs="Arial"/>
        </w:rPr>
        <w:t>w</w:t>
      </w:r>
      <w:r>
        <w:rPr>
          <w:rFonts w:cs="Arial"/>
          <w:spacing w:val="-1"/>
        </w:rPr>
        <w:t>i</w:t>
      </w:r>
      <w:r>
        <w:rPr>
          <w:rFonts w:cs="Arial"/>
        </w:rPr>
        <w:t>th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-2"/>
        </w:rPr>
        <w:t>‘</w:t>
      </w:r>
      <w:r>
        <w:rPr>
          <w:rFonts w:cs="Arial"/>
          <w:spacing w:val="1"/>
        </w:rPr>
        <w:t>se</w:t>
      </w:r>
      <w:r>
        <w:rPr>
          <w:rFonts w:cs="Arial"/>
          <w:spacing w:val="-1"/>
        </w:rPr>
        <w:t>i</w:t>
      </w:r>
      <w:r>
        <w:rPr>
          <w:rFonts w:cs="Arial"/>
          <w:spacing w:val="1"/>
        </w:rPr>
        <w:t>s</w:t>
      </w:r>
      <w:r>
        <w:rPr>
          <w:rFonts w:cs="Arial"/>
          <w:spacing w:val="4"/>
        </w:rPr>
        <w:t>m</w:t>
      </w:r>
      <w:r>
        <w:rPr>
          <w:rFonts w:cs="Arial"/>
          <w:spacing w:val="-3"/>
        </w:rPr>
        <w:t>o</w:t>
      </w:r>
      <w:r>
        <w:rPr>
          <w:rFonts w:cs="Arial"/>
          <w:spacing w:val="4"/>
        </w:rPr>
        <w:t>m</w:t>
      </w:r>
      <w:r>
        <w:rPr>
          <w:rFonts w:cs="Arial"/>
        </w:rPr>
        <w:t>et</w:t>
      </w:r>
      <w:r>
        <w:rPr>
          <w:rFonts w:cs="Arial"/>
          <w:spacing w:val="-1"/>
        </w:rPr>
        <w:t>e</w:t>
      </w:r>
      <w:r>
        <w:rPr>
          <w:rFonts w:cs="Arial"/>
        </w:rPr>
        <w:t>r</w:t>
      </w:r>
      <w:r>
        <w:rPr>
          <w:rFonts w:cs="Arial"/>
          <w:spacing w:val="-1"/>
        </w:rPr>
        <w:t>’</w:t>
      </w:r>
      <w:r>
        <w:rPr>
          <w:rFonts w:cs="Arial"/>
        </w:rPr>
        <w:t>.</w:t>
      </w:r>
    </w:p>
    <w:p w:rsidR="00390CA3" w:rsidRDefault="00390CA3">
      <w:pPr>
        <w:spacing w:before="6" w:line="110" w:lineRule="exact"/>
        <w:rPr>
          <w:sz w:val="11"/>
          <w:szCs w:val="11"/>
        </w:rPr>
      </w:pPr>
    </w:p>
    <w:p w:rsidR="00390CA3" w:rsidRDefault="00BD6A69">
      <w:pPr>
        <w:pStyle w:val="BodyText"/>
        <w:tabs>
          <w:tab w:val="left" w:pos="2298"/>
        </w:tabs>
        <w:spacing w:line="252" w:lineRule="auto"/>
        <w:ind w:left="2298" w:right="618" w:hanging="2160"/>
        <w:rPr>
          <w:rFonts w:cs="Arial"/>
        </w:rPr>
      </w:pPr>
      <w:r>
        <w:rPr>
          <w:rFonts w:cs="Arial"/>
          <w:b/>
          <w:bCs/>
          <w:spacing w:val="-1"/>
        </w:rPr>
        <w:t>S</w:t>
      </w:r>
      <w:r>
        <w:rPr>
          <w:rFonts w:cs="Arial"/>
          <w:b/>
          <w:bCs/>
        </w:rPr>
        <w:t>ei</w:t>
      </w:r>
      <w:r>
        <w:rPr>
          <w:rFonts w:cs="Arial"/>
          <w:b/>
          <w:bCs/>
          <w:spacing w:val="1"/>
        </w:rPr>
        <w:t>s</w:t>
      </w:r>
      <w:r>
        <w:rPr>
          <w:rFonts w:cs="Arial"/>
          <w:b/>
          <w:bCs/>
        </w:rPr>
        <w:t>m</w:t>
      </w:r>
      <w:r>
        <w:rPr>
          <w:rFonts w:cs="Arial"/>
          <w:b/>
          <w:bCs/>
          <w:spacing w:val="1"/>
        </w:rPr>
        <w:t>o</w:t>
      </w:r>
      <w:r>
        <w:rPr>
          <w:rFonts w:cs="Arial"/>
          <w:b/>
          <w:bCs/>
        </w:rPr>
        <w:t>lo</w:t>
      </w:r>
      <w:r>
        <w:rPr>
          <w:rFonts w:cs="Arial"/>
          <w:b/>
          <w:bCs/>
          <w:spacing w:val="1"/>
        </w:rPr>
        <w:t>g</w:t>
      </w:r>
      <w:r>
        <w:rPr>
          <w:rFonts w:cs="Arial"/>
          <w:b/>
          <w:bCs/>
        </w:rPr>
        <w:t>ist</w:t>
      </w:r>
      <w:r>
        <w:rPr>
          <w:rFonts w:cs="Arial"/>
          <w:b/>
          <w:bCs/>
        </w:rPr>
        <w:tab/>
      </w:r>
      <w:r>
        <w:t>A</w:t>
      </w:r>
      <w:r>
        <w:rPr>
          <w:spacing w:val="-7"/>
        </w:rPr>
        <w:t xml:space="preserve"> </w:t>
      </w:r>
      <w:r>
        <w:t>g</w:t>
      </w:r>
      <w:r>
        <w:rPr>
          <w:spacing w:val="1"/>
        </w:rPr>
        <w:t>e</w:t>
      </w:r>
      <w:r>
        <w:t>o</w:t>
      </w:r>
      <w:r>
        <w:rPr>
          <w:spacing w:val="-1"/>
        </w:rPr>
        <w:t>p</w:t>
      </w:r>
      <w:r>
        <w:rPr>
          <w:spacing w:val="4"/>
        </w:rPr>
        <w:t>h</w:t>
      </w:r>
      <w:r>
        <w:rPr>
          <w:spacing w:val="-5"/>
        </w:rPr>
        <w:t>y</w:t>
      </w:r>
      <w:r>
        <w:rPr>
          <w:spacing w:val="1"/>
        </w:rPr>
        <w:t>s</w:t>
      </w:r>
      <w:r>
        <w:rPr>
          <w:spacing w:val="-1"/>
        </w:rPr>
        <w:t>i</w:t>
      </w:r>
      <w:r>
        <w:rPr>
          <w:spacing w:val="3"/>
        </w:rPr>
        <w:t>c</w:t>
      </w:r>
      <w:r>
        <w:rPr>
          <w:spacing w:val="-1"/>
        </w:rPr>
        <w:t>i</w:t>
      </w:r>
      <w:r>
        <w:rPr>
          <w:spacing w:val="1"/>
        </w:rPr>
        <w:t>s</w:t>
      </w:r>
      <w:r>
        <w:t>t</w:t>
      </w:r>
      <w:r>
        <w:rPr>
          <w:spacing w:val="-4"/>
        </w:rPr>
        <w:t xml:space="preserve"> </w:t>
      </w:r>
      <w:r>
        <w:rPr>
          <w:spacing w:val="-3"/>
        </w:rPr>
        <w:t>w</w:t>
      </w:r>
      <w:r>
        <w:t>ho</w:t>
      </w:r>
      <w:r>
        <w:rPr>
          <w:spacing w:val="-4"/>
        </w:rPr>
        <w:t xml:space="preserve"> </w:t>
      </w:r>
      <w:r>
        <w:t>uses</w:t>
      </w:r>
      <w:r>
        <w:rPr>
          <w:spacing w:val="-6"/>
        </w:rPr>
        <w:t xml:space="preserve"> </w:t>
      </w:r>
      <w:r>
        <w:t>se</w:t>
      </w:r>
      <w:r>
        <w:rPr>
          <w:spacing w:val="-2"/>
        </w:rPr>
        <w:t>i</w:t>
      </w:r>
      <w:r>
        <w:rPr>
          <w:spacing w:val="1"/>
        </w:rPr>
        <w:t>s</w:t>
      </w:r>
      <w:r>
        <w:rPr>
          <w:spacing w:val="4"/>
        </w:rPr>
        <w:t>m</w:t>
      </w:r>
      <w:r>
        <w:rPr>
          <w:spacing w:val="-1"/>
        </w:rPr>
        <w:t>i</w:t>
      </w:r>
      <w:r>
        <w:t>c</w:t>
      </w:r>
      <w:r>
        <w:rPr>
          <w:spacing w:val="-5"/>
        </w:rPr>
        <w:t xml:space="preserve"> </w:t>
      </w:r>
      <w:r>
        <w:t>d</w:t>
      </w:r>
      <w:r>
        <w:rPr>
          <w:spacing w:val="-1"/>
        </w:rPr>
        <w:t>a</w:t>
      </w:r>
      <w:r>
        <w:t>ta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1"/>
        </w:rPr>
        <w:t>s</w:t>
      </w:r>
      <w:r>
        <w:t>t</w:t>
      </w:r>
      <w:r>
        <w:rPr>
          <w:spacing w:val="1"/>
        </w:rPr>
        <w:t>u</w:t>
      </w:r>
      <w:r>
        <w:rPr>
          <w:spacing w:val="4"/>
        </w:rPr>
        <w:t>d</w:t>
      </w:r>
      <w:r>
        <w:t>y</w:t>
      </w:r>
      <w:r>
        <w:rPr>
          <w:spacing w:val="-9"/>
        </w:rPr>
        <w:t xml:space="preserve"> </w:t>
      </w:r>
      <w:r>
        <w:t>e</w:t>
      </w:r>
      <w:r>
        <w:rPr>
          <w:spacing w:val="-1"/>
        </w:rPr>
        <w:t>a</w:t>
      </w:r>
      <w:r>
        <w:t>r</w:t>
      </w:r>
      <w:r>
        <w:rPr>
          <w:spacing w:val="2"/>
        </w:rPr>
        <w:t>t</w:t>
      </w:r>
      <w:r>
        <w:t>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es,</w:t>
      </w:r>
      <w:r>
        <w:rPr>
          <w:spacing w:val="-8"/>
        </w:rPr>
        <w:t xml:space="preserve"> </w:t>
      </w:r>
      <w:r>
        <w:rPr>
          <w:spacing w:val="4"/>
        </w:rPr>
        <w:t>m</w:t>
      </w:r>
      <w:r>
        <w:t>ap</w:t>
      </w:r>
      <w:r>
        <w:rPr>
          <w:spacing w:val="-7"/>
        </w:rPr>
        <w:t xml:space="preserve"> </w:t>
      </w:r>
      <w:r>
        <w:t>o</w:t>
      </w:r>
      <w:r>
        <w:rPr>
          <w:spacing w:val="-1"/>
        </w:rPr>
        <w:t>u</w:t>
      </w:r>
      <w:r>
        <w:t>t</w:t>
      </w:r>
      <w:r>
        <w:rPr>
          <w:spacing w:val="-6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w w:val="99"/>
        </w:rPr>
        <w:t xml:space="preserve"> </w:t>
      </w:r>
      <w:r>
        <w:rPr>
          <w:rFonts w:cs="Arial"/>
        </w:rPr>
        <w:t>e</w:t>
      </w:r>
      <w:r>
        <w:rPr>
          <w:rFonts w:cs="Arial"/>
          <w:spacing w:val="-1"/>
        </w:rPr>
        <w:t>a</w:t>
      </w:r>
      <w:r>
        <w:rPr>
          <w:rFonts w:cs="Arial"/>
        </w:rPr>
        <w:t>rth</w:t>
      </w:r>
      <w:r>
        <w:rPr>
          <w:rFonts w:cs="Arial"/>
          <w:spacing w:val="-2"/>
        </w:rPr>
        <w:t>’</w:t>
      </w:r>
      <w:r>
        <w:rPr>
          <w:rFonts w:cs="Arial"/>
        </w:rPr>
        <w:t>s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structure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a</w:t>
      </w:r>
      <w:r>
        <w:rPr>
          <w:rFonts w:cs="Arial"/>
          <w:spacing w:val="1"/>
        </w:rPr>
        <w:t>n</w:t>
      </w:r>
      <w:r>
        <w:rPr>
          <w:rFonts w:cs="Arial"/>
        </w:rPr>
        <w:t>d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1"/>
        </w:rPr>
        <w:t>f</w:t>
      </w:r>
      <w:r>
        <w:rPr>
          <w:rFonts w:cs="Arial"/>
          <w:spacing w:val="-1"/>
        </w:rPr>
        <w:t>i</w:t>
      </w:r>
      <w:r>
        <w:rPr>
          <w:rFonts w:cs="Arial"/>
        </w:rPr>
        <w:t>nd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oil</w:t>
      </w:r>
      <w:r>
        <w:rPr>
          <w:rFonts w:cs="Arial"/>
          <w:spacing w:val="-7"/>
        </w:rPr>
        <w:t xml:space="preserve"> </w:t>
      </w:r>
      <w:r>
        <w:rPr>
          <w:rFonts w:cs="Arial"/>
        </w:rPr>
        <w:t>a</w:t>
      </w:r>
      <w:r>
        <w:rPr>
          <w:rFonts w:cs="Arial"/>
          <w:spacing w:val="1"/>
        </w:rPr>
        <w:t>n</w:t>
      </w:r>
      <w:r>
        <w:rPr>
          <w:rFonts w:cs="Arial"/>
        </w:rPr>
        <w:t>d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3"/>
        </w:rPr>
        <w:t>m</w:t>
      </w:r>
      <w:r>
        <w:rPr>
          <w:rFonts w:cs="Arial"/>
          <w:spacing w:val="-1"/>
        </w:rPr>
        <w:t>i</w:t>
      </w:r>
      <w:r>
        <w:rPr>
          <w:rFonts w:cs="Arial"/>
        </w:rPr>
        <w:t>n</w:t>
      </w:r>
      <w:r>
        <w:rPr>
          <w:rFonts w:cs="Arial"/>
          <w:spacing w:val="-1"/>
        </w:rPr>
        <w:t>e</w:t>
      </w:r>
      <w:r>
        <w:rPr>
          <w:rFonts w:cs="Arial"/>
        </w:rPr>
        <w:t>ral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d</w:t>
      </w:r>
      <w:r>
        <w:rPr>
          <w:rFonts w:cs="Arial"/>
          <w:spacing w:val="-1"/>
        </w:rPr>
        <w:t>e</w:t>
      </w:r>
      <w:r>
        <w:rPr>
          <w:rFonts w:cs="Arial"/>
          <w:spacing w:val="1"/>
        </w:rPr>
        <w:t>p</w:t>
      </w:r>
      <w:r>
        <w:rPr>
          <w:rFonts w:cs="Arial"/>
        </w:rPr>
        <w:t>os</w:t>
      </w:r>
      <w:r>
        <w:rPr>
          <w:rFonts w:cs="Arial"/>
          <w:spacing w:val="-1"/>
        </w:rPr>
        <w:t>i</w:t>
      </w:r>
      <w:r>
        <w:rPr>
          <w:rFonts w:cs="Arial"/>
        </w:rPr>
        <w:t>ts.</w:t>
      </w:r>
    </w:p>
    <w:p w:rsidR="00390CA3" w:rsidRDefault="00390CA3">
      <w:pPr>
        <w:spacing w:before="6" w:line="110" w:lineRule="exact"/>
        <w:rPr>
          <w:sz w:val="11"/>
          <w:szCs w:val="11"/>
        </w:rPr>
      </w:pPr>
    </w:p>
    <w:p w:rsidR="00390CA3" w:rsidRDefault="00BD6A69">
      <w:pPr>
        <w:pStyle w:val="BodyText"/>
        <w:tabs>
          <w:tab w:val="left" w:pos="2298"/>
        </w:tabs>
        <w:spacing w:line="252" w:lineRule="auto"/>
        <w:ind w:left="2298" w:right="316" w:hanging="2160"/>
      </w:pPr>
      <w:r>
        <w:rPr>
          <w:rFonts w:cs="Arial"/>
          <w:b/>
          <w:bCs/>
          <w:spacing w:val="-1"/>
        </w:rPr>
        <w:t>S</w:t>
      </w:r>
      <w:r>
        <w:rPr>
          <w:rFonts w:cs="Arial"/>
          <w:b/>
          <w:bCs/>
        </w:rPr>
        <w:t>ei</w:t>
      </w:r>
      <w:r>
        <w:rPr>
          <w:rFonts w:cs="Arial"/>
          <w:b/>
          <w:bCs/>
          <w:spacing w:val="1"/>
        </w:rPr>
        <w:t>s</w:t>
      </w:r>
      <w:r>
        <w:rPr>
          <w:rFonts w:cs="Arial"/>
          <w:b/>
          <w:bCs/>
        </w:rPr>
        <w:t>m</w:t>
      </w:r>
      <w:r>
        <w:rPr>
          <w:rFonts w:cs="Arial"/>
          <w:b/>
          <w:bCs/>
          <w:spacing w:val="1"/>
        </w:rPr>
        <w:t>o</w:t>
      </w:r>
      <w:r>
        <w:rPr>
          <w:rFonts w:cs="Arial"/>
          <w:b/>
          <w:bCs/>
        </w:rPr>
        <w:t>meter</w:t>
      </w:r>
      <w:r>
        <w:rPr>
          <w:rFonts w:cs="Arial"/>
          <w:b/>
          <w:bCs/>
        </w:rPr>
        <w:tab/>
      </w:r>
      <w:r>
        <w:rPr>
          <w:spacing w:val="-1"/>
        </w:rPr>
        <w:t>A</w:t>
      </w:r>
      <w:r>
        <w:t>n</w:t>
      </w:r>
      <w:r>
        <w:rPr>
          <w:spacing w:val="-4"/>
        </w:rPr>
        <w:t xml:space="preserve"> </w:t>
      </w:r>
      <w:r>
        <w:rPr>
          <w:spacing w:val="-1"/>
        </w:rPr>
        <w:t>i</w:t>
      </w:r>
      <w:r>
        <w:t>nstru</w:t>
      </w:r>
      <w:r>
        <w:rPr>
          <w:spacing w:val="4"/>
        </w:rPr>
        <w:t>m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-6"/>
        </w:rPr>
        <w:t xml:space="preserve"> </w:t>
      </w:r>
      <w:r>
        <w:rPr>
          <w:spacing w:val="-1"/>
        </w:rPr>
        <w:t>u</w:t>
      </w:r>
      <w:r>
        <w:rPr>
          <w:spacing w:val="1"/>
        </w:rPr>
        <w:t>s</w:t>
      </w:r>
      <w:r>
        <w:t>ed</w:t>
      </w:r>
      <w:r>
        <w:rPr>
          <w:spacing w:val="-5"/>
        </w:rPr>
        <w:t xml:space="preserve"> </w:t>
      </w:r>
      <w:r>
        <w:rPr>
          <w:spacing w:val="1"/>
        </w:rPr>
        <w:t>t</w:t>
      </w:r>
      <w:r>
        <w:t>o</w:t>
      </w:r>
      <w:r>
        <w:rPr>
          <w:spacing w:val="-6"/>
        </w:rPr>
        <w:t xml:space="preserve"> </w:t>
      </w:r>
      <w:r>
        <w:rPr>
          <w:spacing w:val="3"/>
        </w:rPr>
        <w:t>m</w:t>
      </w:r>
      <w:r>
        <w:t>e</w:t>
      </w:r>
      <w:r>
        <w:rPr>
          <w:spacing w:val="-1"/>
        </w:rPr>
        <w:t>a</w:t>
      </w:r>
      <w:r>
        <w:rPr>
          <w:spacing w:val="1"/>
        </w:rPr>
        <w:t>s</w:t>
      </w:r>
      <w:r>
        <w:t>ure</w:t>
      </w:r>
      <w:r>
        <w:rPr>
          <w:spacing w:val="-6"/>
        </w:rPr>
        <w:t xml:space="preserve"> </w:t>
      </w:r>
      <w:r>
        <w:t>grou</w:t>
      </w:r>
      <w:r>
        <w:rPr>
          <w:spacing w:val="1"/>
        </w:rPr>
        <w:t>n</w:t>
      </w:r>
      <w:r>
        <w:t>d</w:t>
      </w:r>
      <w:r>
        <w:rPr>
          <w:spacing w:val="-5"/>
        </w:rPr>
        <w:t xml:space="preserve"> </w:t>
      </w:r>
      <w:r>
        <w:rPr>
          <w:spacing w:val="3"/>
        </w:rPr>
        <w:t>m</w:t>
      </w:r>
      <w:r>
        <w:t>ot</w:t>
      </w:r>
      <w:r>
        <w:rPr>
          <w:spacing w:val="-2"/>
        </w:rPr>
        <w:t>i</w:t>
      </w:r>
      <w:r>
        <w:t>o</w:t>
      </w:r>
      <w:r>
        <w:rPr>
          <w:spacing w:val="-1"/>
        </w:rPr>
        <w:t>n</w:t>
      </w:r>
      <w:r>
        <w:t>.</w:t>
      </w:r>
      <w:r>
        <w:rPr>
          <w:spacing w:val="-8"/>
        </w:rPr>
        <w:t xml:space="preserve"> </w:t>
      </w:r>
      <w:r>
        <w:rPr>
          <w:spacing w:val="8"/>
        </w:rPr>
        <w:t>W</w:t>
      </w:r>
      <w:r>
        <w:t>h</w:t>
      </w:r>
      <w:r>
        <w:rPr>
          <w:spacing w:val="-1"/>
        </w:rPr>
        <w:t>e</w:t>
      </w:r>
      <w:r>
        <w:t>n</w:t>
      </w:r>
      <w:r>
        <w:rPr>
          <w:spacing w:val="-5"/>
        </w:rPr>
        <w:t xml:space="preserve"> </w:t>
      </w:r>
      <w:r>
        <w:rPr>
          <w:spacing w:val="-2"/>
        </w:rPr>
        <w:t>i</w:t>
      </w:r>
      <w:r>
        <w:t>t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t>s</w:t>
      </w:r>
      <w:r>
        <w:rPr>
          <w:spacing w:val="-3"/>
        </w:rPr>
        <w:t xml:space="preserve"> </w:t>
      </w:r>
      <w:r>
        <w:t>p</w:t>
      </w:r>
      <w:r>
        <w:rPr>
          <w:spacing w:val="-1"/>
        </w:rPr>
        <w:t>ai</w:t>
      </w:r>
      <w:r>
        <w:t>r</w:t>
      </w:r>
      <w:r>
        <w:rPr>
          <w:spacing w:val="1"/>
        </w:rPr>
        <w:t>e</w:t>
      </w:r>
      <w:r>
        <w:t>d</w:t>
      </w:r>
      <w:r>
        <w:rPr>
          <w:spacing w:val="-3"/>
        </w:rPr>
        <w:t xml:space="preserve"> </w:t>
      </w:r>
      <w:r>
        <w:t>w</w:t>
      </w:r>
      <w:r>
        <w:rPr>
          <w:spacing w:val="-1"/>
        </w:rPr>
        <w:t>i</w:t>
      </w:r>
      <w:r>
        <w:t>th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1"/>
        </w:rPr>
        <w:t>d</w:t>
      </w:r>
      <w:r>
        <w:t>ata</w:t>
      </w:r>
      <w:r>
        <w:rPr>
          <w:w w:val="99"/>
        </w:rPr>
        <w:t xml:space="preserve"> </w:t>
      </w:r>
      <w:r>
        <w:t>recorder,</w:t>
      </w:r>
      <w:r>
        <w:rPr>
          <w:spacing w:val="-5"/>
        </w:rPr>
        <w:t xml:space="preserve"> </w:t>
      </w:r>
      <w:r>
        <w:rPr>
          <w:spacing w:val="-1"/>
        </w:rPr>
        <w:t>i</w:t>
      </w:r>
      <w:r>
        <w:t>t</w:t>
      </w:r>
      <w:r>
        <w:rPr>
          <w:spacing w:val="-4"/>
        </w:rPr>
        <w:t xml:space="preserve"> </w:t>
      </w:r>
      <w:r>
        <w:rPr>
          <w:spacing w:val="-1"/>
        </w:rPr>
        <w:t>i</w:t>
      </w:r>
      <w:r>
        <w:t>s</w:t>
      </w:r>
      <w:r>
        <w:rPr>
          <w:spacing w:val="-5"/>
        </w:rPr>
        <w:t xml:space="preserve"> </w:t>
      </w:r>
      <w:r>
        <w:t>re</w:t>
      </w:r>
      <w:r>
        <w:rPr>
          <w:spacing w:val="1"/>
        </w:rPr>
        <w:t>f</w:t>
      </w:r>
      <w:r>
        <w:t>er</w:t>
      </w:r>
      <w:r>
        <w:rPr>
          <w:spacing w:val="1"/>
        </w:rPr>
        <w:t>r</w:t>
      </w:r>
      <w:r>
        <w:t>ed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1"/>
        </w:rPr>
        <w:t>s</w:t>
      </w:r>
      <w:r>
        <w:t>e</w:t>
      </w:r>
      <w:r>
        <w:rPr>
          <w:spacing w:val="-2"/>
        </w:rPr>
        <w:t>i</w:t>
      </w:r>
      <w:r>
        <w:rPr>
          <w:spacing w:val="1"/>
        </w:rPr>
        <w:t>s</w:t>
      </w:r>
      <w:r>
        <w:rPr>
          <w:spacing w:val="4"/>
        </w:rPr>
        <w:t>m</w:t>
      </w:r>
      <w:r>
        <w:t>o</w:t>
      </w:r>
      <w:r>
        <w:rPr>
          <w:spacing w:val="-1"/>
        </w:rPr>
        <w:t>g</w:t>
      </w:r>
      <w:r>
        <w:t>ra</w:t>
      </w:r>
      <w:r>
        <w:rPr>
          <w:spacing w:val="-1"/>
        </w:rPr>
        <w:t>p</w:t>
      </w:r>
      <w:r>
        <w:t>h.</w:t>
      </w:r>
    </w:p>
    <w:p w:rsidR="00390CA3" w:rsidRDefault="00390CA3">
      <w:pPr>
        <w:spacing w:line="252" w:lineRule="auto"/>
        <w:sectPr w:rsidR="00390CA3">
          <w:footerReference w:type="default" r:id="rId132"/>
          <w:pgSz w:w="11907" w:h="16840"/>
          <w:pgMar w:top="1560" w:right="1280" w:bottom="780" w:left="1280" w:header="0" w:footer="585" w:gutter="0"/>
          <w:cols w:space="720"/>
        </w:sectPr>
      </w:pPr>
    </w:p>
    <w:p w:rsidR="00390CA3" w:rsidRDefault="00390CA3">
      <w:pPr>
        <w:spacing w:before="12" w:line="280" w:lineRule="exact"/>
        <w:rPr>
          <w:sz w:val="28"/>
          <w:szCs w:val="28"/>
        </w:rPr>
      </w:pPr>
    </w:p>
    <w:p w:rsidR="00390CA3" w:rsidRDefault="00BD6A69">
      <w:pPr>
        <w:pStyle w:val="BodyText"/>
        <w:tabs>
          <w:tab w:val="left" w:pos="2298"/>
        </w:tabs>
        <w:spacing w:before="74" w:line="252" w:lineRule="auto"/>
        <w:ind w:left="2298" w:right="585" w:hanging="2160"/>
      </w:pPr>
      <w:r>
        <w:rPr>
          <w:rFonts w:cs="Arial"/>
          <w:b/>
          <w:bCs/>
          <w:spacing w:val="-1"/>
        </w:rPr>
        <w:t>S</w:t>
      </w:r>
      <w:r>
        <w:rPr>
          <w:rFonts w:cs="Arial"/>
          <w:b/>
          <w:bCs/>
        </w:rPr>
        <w:t>t</w:t>
      </w:r>
      <w:r>
        <w:rPr>
          <w:rFonts w:cs="Arial"/>
          <w:b/>
          <w:bCs/>
          <w:spacing w:val="-1"/>
        </w:rPr>
        <w:t>r</w:t>
      </w:r>
      <w:r>
        <w:rPr>
          <w:rFonts w:cs="Arial"/>
          <w:b/>
          <w:bCs/>
        </w:rPr>
        <w:t>i</w:t>
      </w:r>
      <w:r>
        <w:rPr>
          <w:rFonts w:cs="Arial"/>
          <w:b/>
          <w:bCs/>
          <w:spacing w:val="1"/>
        </w:rPr>
        <w:t>k</w:t>
      </w:r>
      <w:r>
        <w:rPr>
          <w:rFonts w:cs="Arial"/>
          <w:b/>
          <w:bCs/>
        </w:rPr>
        <w:t>e-sl</w:t>
      </w:r>
      <w:r>
        <w:rPr>
          <w:rFonts w:cs="Arial"/>
          <w:b/>
          <w:bCs/>
          <w:spacing w:val="-1"/>
        </w:rPr>
        <w:t>i</w:t>
      </w:r>
      <w:r>
        <w:rPr>
          <w:rFonts w:cs="Arial"/>
          <w:b/>
          <w:bCs/>
        </w:rPr>
        <w:t>p</w:t>
      </w:r>
      <w:r>
        <w:rPr>
          <w:rFonts w:cs="Arial"/>
          <w:b/>
          <w:bCs/>
          <w:spacing w:val="-1"/>
        </w:rPr>
        <w:t xml:space="preserve"> </w:t>
      </w:r>
      <w:r>
        <w:rPr>
          <w:rFonts w:cs="Arial"/>
          <w:b/>
          <w:bCs/>
        </w:rPr>
        <w:t>fault</w:t>
      </w:r>
      <w:r>
        <w:rPr>
          <w:rFonts w:cs="Arial"/>
          <w:b/>
          <w:bCs/>
        </w:rPr>
        <w:tab/>
      </w:r>
      <w:r>
        <w:t>A</w:t>
      </w:r>
      <w:r>
        <w:rPr>
          <w:spacing w:val="-5"/>
        </w:rPr>
        <w:t xml:space="preserve"> </w:t>
      </w:r>
      <w:r>
        <w:rPr>
          <w:spacing w:val="1"/>
        </w:rPr>
        <w:t>f</w:t>
      </w:r>
      <w:r>
        <w:t>a</w:t>
      </w:r>
      <w:r>
        <w:rPr>
          <w:spacing w:val="-1"/>
        </w:rPr>
        <w:t>ul</w:t>
      </w:r>
      <w:r>
        <w:t>t</w:t>
      </w:r>
      <w:r>
        <w:rPr>
          <w:spacing w:val="-3"/>
        </w:rPr>
        <w:t xml:space="preserve"> </w:t>
      </w:r>
      <w:r>
        <w:t>wh</w:t>
      </w:r>
      <w:r>
        <w:rPr>
          <w:spacing w:val="-2"/>
        </w:rPr>
        <w:t>i</w:t>
      </w:r>
      <w:r>
        <w:rPr>
          <w:spacing w:val="1"/>
        </w:rPr>
        <w:t>c</w:t>
      </w:r>
      <w:r>
        <w:t>h</w:t>
      </w:r>
      <w:r>
        <w:rPr>
          <w:spacing w:val="-4"/>
        </w:rPr>
        <w:t xml:space="preserve"> </w:t>
      </w:r>
      <w:r>
        <w:rPr>
          <w:spacing w:val="-2"/>
        </w:rPr>
        <w:t>i</w:t>
      </w:r>
      <w:r>
        <w:t>s</w:t>
      </w:r>
      <w:r>
        <w:rPr>
          <w:spacing w:val="-3"/>
        </w:rPr>
        <w:t xml:space="preserve"> </w:t>
      </w:r>
      <w:r>
        <w:t>o</w:t>
      </w:r>
      <w:r>
        <w:rPr>
          <w:spacing w:val="2"/>
        </w:rPr>
        <w:t>r</w:t>
      </w:r>
      <w:r>
        <w:rPr>
          <w:spacing w:val="-1"/>
        </w:rPr>
        <w:t>i</w:t>
      </w:r>
      <w:r>
        <w:t>e</w:t>
      </w:r>
      <w:r>
        <w:rPr>
          <w:spacing w:val="-1"/>
        </w:rPr>
        <w:t>n</w:t>
      </w:r>
      <w:r>
        <w:rPr>
          <w:spacing w:val="2"/>
        </w:rPr>
        <w:t>t</w:t>
      </w:r>
      <w:r>
        <w:t>ed</w:t>
      </w:r>
      <w:r>
        <w:rPr>
          <w:spacing w:val="-4"/>
        </w:rPr>
        <w:t xml:space="preserve"> </w:t>
      </w:r>
      <w:r>
        <w:rPr>
          <w:spacing w:val="-2"/>
        </w:rPr>
        <w:t>v</w:t>
      </w:r>
      <w:r>
        <w:t>e</w:t>
      </w:r>
      <w:r>
        <w:rPr>
          <w:spacing w:val="2"/>
        </w:rPr>
        <w:t>r</w:t>
      </w:r>
      <w:r>
        <w:t>t</w:t>
      </w:r>
      <w:r>
        <w:rPr>
          <w:spacing w:val="-2"/>
        </w:rPr>
        <w:t>i</w:t>
      </w:r>
      <w:r>
        <w:rPr>
          <w:spacing w:val="1"/>
        </w:rPr>
        <w:t>c</w:t>
      </w:r>
      <w:r>
        <w:t>al</w:t>
      </w:r>
      <w:r>
        <w:rPr>
          <w:spacing w:val="1"/>
        </w:rPr>
        <w:t>l</w:t>
      </w:r>
      <w:r>
        <w:rPr>
          <w:spacing w:val="-5"/>
        </w:rPr>
        <w:t>y</w:t>
      </w:r>
      <w:r>
        <w:t>,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>n</w:t>
      </w:r>
      <w:r>
        <w:t>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h</w:t>
      </w:r>
      <w:r>
        <w:rPr>
          <w:spacing w:val="-1"/>
        </w:rPr>
        <w:t>i</w:t>
      </w:r>
      <w:r>
        <w:rPr>
          <w:spacing w:val="1"/>
        </w:rPr>
        <w:t>c</w:t>
      </w:r>
      <w:r>
        <w:t>h</w:t>
      </w:r>
      <w:r>
        <w:rPr>
          <w:spacing w:val="-4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5"/>
        </w:rPr>
        <w:t xml:space="preserve"> </w:t>
      </w:r>
      <w:r>
        <w:t>ro</w:t>
      </w:r>
      <w:r>
        <w:rPr>
          <w:spacing w:val="3"/>
        </w:rPr>
        <w:t>c</w:t>
      </w:r>
      <w:r>
        <w:rPr>
          <w:spacing w:val="1"/>
        </w:rPr>
        <w:t>k</w:t>
      </w:r>
      <w:r>
        <w:t>s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o</w:t>
      </w:r>
      <w:r>
        <w:rPr>
          <w:spacing w:val="-1"/>
        </w:rPr>
        <w:t>n</w:t>
      </w:r>
      <w:r>
        <w:t>e</w:t>
      </w:r>
      <w:r>
        <w:rPr>
          <w:spacing w:val="-3"/>
        </w:rPr>
        <w:t xml:space="preserve"> </w:t>
      </w:r>
      <w:r>
        <w:t>s</w:t>
      </w:r>
      <w:r>
        <w:rPr>
          <w:spacing w:val="-1"/>
        </w:rPr>
        <w:t>i</w:t>
      </w:r>
      <w:r>
        <w:t>de</w:t>
      </w:r>
      <w:r>
        <w:rPr>
          <w:spacing w:val="-3"/>
        </w:rPr>
        <w:t xml:space="preserve"> </w:t>
      </w:r>
      <w:r>
        <w:t>are</w:t>
      </w:r>
      <w:r>
        <w:rPr>
          <w:w w:val="99"/>
        </w:rPr>
        <w:t xml:space="preserve"> </w:t>
      </w:r>
      <w:r>
        <w:t>d</w:t>
      </w:r>
      <w:r>
        <w:rPr>
          <w:spacing w:val="-2"/>
        </w:rPr>
        <w:t>i</w:t>
      </w:r>
      <w:r>
        <w:rPr>
          <w:spacing w:val="1"/>
        </w:rPr>
        <w:t>s</w:t>
      </w:r>
      <w:r>
        <w:t>placed</w:t>
      </w:r>
      <w:r>
        <w:rPr>
          <w:spacing w:val="-7"/>
        </w:rPr>
        <w:t xml:space="preserve"> </w:t>
      </w:r>
      <w:r>
        <w:t>h</w:t>
      </w:r>
      <w:r>
        <w:rPr>
          <w:spacing w:val="-1"/>
        </w:rPr>
        <w:t>o</w:t>
      </w:r>
      <w:r>
        <w:t>r</w:t>
      </w:r>
      <w:r>
        <w:rPr>
          <w:spacing w:val="1"/>
        </w:rPr>
        <w:t>i</w:t>
      </w:r>
      <w:r>
        <w:rPr>
          <w:spacing w:val="-2"/>
        </w:rPr>
        <w:t>z</w:t>
      </w:r>
      <w:r>
        <w:rPr>
          <w:spacing w:val="1"/>
        </w:rPr>
        <w:t>o</w:t>
      </w:r>
      <w:r>
        <w:t>nt</w:t>
      </w:r>
      <w:r>
        <w:rPr>
          <w:spacing w:val="1"/>
        </w:rPr>
        <w:t>a</w:t>
      </w:r>
      <w:r>
        <w:rPr>
          <w:spacing w:val="-1"/>
        </w:rPr>
        <w:t>l</w:t>
      </w:r>
      <w:r>
        <w:rPr>
          <w:spacing w:val="3"/>
        </w:rPr>
        <w:t>l</w:t>
      </w:r>
      <w:r>
        <w:t>y</w:t>
      </w:r>
      <w:r>
        <w:rPr>
          <w:spacing w:val="-10"/>
        </w:rPr>
        <w:t xml:space="preserve"> </w:t>
      </w:r>
      <w:r>
        <w:t>r</w:t>
      </w:r>
      <w:r>
        <w:rPr>
          <w:spacing w:val="1"/>
        </w:rPr>
        <w:t>e</w:t>
      </w:r>
      <w:r>
        <w:rPr>
          <w:spacing w:val="-1"/>
        </w:rPr>
        <w:t>l</w:t>
      </w:r>
      <w:r>
        <w:t>a</w:t>
      </w:r>
      <w:r>
        <w:rPr>
          <w:spacing w:val="1"/>
        </w:rPr>
        <w:t>ti</w:t>
      </w:r>
      <w:r>
        <w:rPr>
          <w:spacing w:val="-2"/>
        </w:rPr>
        <w:t>v</w:t>
      </w:r>
      <w:r>
        <w:t>e</w:t>
      </w:r>
      <w:r>
        <w:rPr>
          <w:spacing w:val="-7"/>
        </w:rPr>
        <w:t xml:space="preserve"> </w:t>
      </w:r>
      <w:r>
        <w:rPr>
          <w:spacing w:val="1"/>
        </w:rPr>
        <w:t>t</w:t>
      </w:r>
      <w:r>
        <w:t>o</w:t>
      </w:r>
      <w:r>
        <w:rPr>
          <w:spacing w:val="-8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-7"/>
        </w:rPr>
        <w:t xml:space="preserve"> </w:t>
      </w:r>
      <w:r>
        <w:rPr>
          <w:spacing w:val="-1"/>
        </w:rPr>
        <w:t>o</w:t>
      </w:r>
      <w:r>
        <w:rPr>
          <w:spacing w:val="2"/>
        </w:rPr>
        <w:t>t</w:t>
      </w:r>
      <w:r>
        <w:t>h</w:t>
      </w:r>
      <w:r>
        <w:rPr>
          <w:spacing w:val="-1"/>
        </w:rPr>
        <w:t>e</w:t>
      </w:r>
      <w:r>
        <w:t>r</w:t>
      </w:r>
      <w:r>
        <w:rPr>
          <w:spacing w:val="-7"/>
        </w:rPr>
        <w:t xml:space="preserve"> </w:t>
      </w:r>
      <w:r>
        <w:t>s</w:t>
      </w:r>
      <w:r>
        <w:rPr>
          <w:spacing w:val="-1"/>
        </w:rPr>
        <w:t>i</w:t>
      </w:r>
      <w:r>
        <w:rPr>
          <w:spacing w:val="1"/>
        </w:rPr>
        <w:t>d</w:t>
      </w:r>
      <w:r>
        <w:t>e.</w:t>
      </w:r>
    </w:p>
    <w:p w:rsidR="00390CA3" w:rsidRDefault="00390CA3">
      <w:pPr>
        <w:spacing w:before="6" w:line="110" w:lineRule="exact"/>
        <w:rPr>
          <w:sz w:val="11"/>
          <w:szCs w:val="11"/>
        </w:rPr>
      </w:pPr>
    </w:p>
    <w:p w:rsidR="00390CA3" w:rsidRDefault="00BD6A69">
      <w:pPr>
        <w:pStyle w:val="BodyText"/>
        <w:tabs>
          <w:tab w:val="left" w:pos="2298"/>
        </w:tabs>
        <w:spacing w:line="252" w:lineRule="auto"/>
        <w:ind w:left="2298" w:right="267" w:hanging="2160"/>
      </w:pPr>
      <w:r>
        <w:rPr>
          <w:rFonts w:cs="Arial"/>
          <w:b/>
          <w:bCs/>
          <w:spacing w:val="-1"/>
        </w:rPr>
        <w:t>S</w:t>
      </w:r>
      <w:r>
        <w:rPr>
          <w:rFonts w:cs="Arial"/>
          <w:b/>
          <w:bCs/>
        </w:rPr>
        <w:t>ubduction</w:t>
      </w:r>
      <w:r>
        <w:rPr>
          <w:rFonts w:cs="Arial"/>
          <w:b/>
          <w:bCs/>
          <w:spacing w:val="-2"/>
        </w:rPr>
        <w:t xml:space="preserve"> </w:t>
      </w:r>
      <w:r>
        <w:rPr>
          <w:rFonts w:cs="Arial"/>
          <w:b/>
          <w:bCs/>
        </w:rPr>
        <w:t>zone</w:t>
      </w:r>
      <w:r>
        <w:rPr>
          <w:rFonts w:cs="Arial"/>
          <w:b/>
          <w:bCs/>
        </w:rPr>
        <w:tab/>
      </w:r>
      <w:r>
        <w:rPr>
          <w:spacing w:val="3"/>
        </w:rPr>
        <w:t>T</w:t>
      </w:r>
      <w:r>
        <w:t>he</w:t>
      </w:r>
      <w:r>
        <w:rPr>
          <w:spacing w:val="-6"/>
        </w:rPr>
        <w:t xml:space="preserve"> </w:t>
      </w:r>
      <w:r>
        <w:rPr>
          <w:spacing w:val="-2"/>
        </w:rPr>
        <w:t>z</w:t>
      </w:r>
      <w:r>
        <w:t>o</w:t>
      </w:r>
      <w:r>
        <w:rPr>
          <w:spacing w:val="-1"/>
        </w:rPr>
        <w:t>n</w:t>
      </w:r>
      <w:r>
        <w:t>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co</w:t>
      </w:r>
      <w:r>
        <w:rPr>
          <w:spacing w:val="-1"/>
        </w:rPr>
        <w:t>n</w:t>
      </w:r>
      <w:r>
        <w:rPr>
          <w:spacing w:val="1"/>
        </w:rPr>
        <w:t>v</w:t>
      </w:r>
      <w:r>
        <w:t>ergen</w:t>
      </w:r>
      <w:r>
        <w:rPr>
          <w:spacing w:val="2"/>
        </w:rPr>
        <w:t>c</w:t>
      </w:r>
      <w:r>
        <w:t>e</w:t>
      </w:r>
      <w:r>
        <w:rPr>
          <w:spacing w:val="-6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5"/>
        </w:rPr>
        <w:t xml:space="preserve"> </w:t>
      </w:r>
      <w:r>
        <w:t>t</w:t>
      </w:r>
      <w:r>
        <w:rPr>
          <w:spacing w:val="-3"/>
        </w:rPr>
        <w:t>w</w:t>
      </w:r>
      <w:r>
        <w:t>o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ecto</w:t>
      </w:r>
      <w:r>
        <w:rPr>
          <w:spacing w:val="1"/>
        </w:rPr>
        <w:t>n</w:t>
      </w:r>
      <w:r>
        <w:rPr>
          <w:spacing w:val="-1"/>
        </w:rPr>
        <w:t>i</w:t>
      </w:r>
      <w:r>
        <w:t>c</w:t>
      </w:r>
      <w:r>
        <w:rPr>
          <w:spacing w:val="-6"/>
        </w:rPr>
        <w:t xml:space="preserve"> </w:t>
      </w:r>
      <w:r>
        <w:t>plat</w:t>
      </w:r>
      <w:r>
        <w:rPr>
          <w:spacing w:val="-1"/>
        </w:rPr>
        <w:t>e</w:t>
      </w:r>
      <w:r>
        <w:rPr>
          <w:spacing w:val="1"/>
        </w:rPr>
        <w:t>s</w:t>
      </w:r>
      <w:r>
        <w:t>,</w:t>
      </w:r>
      <w:r>
        <w:rPr>
          <w:spacing w:val="-4"/>
        </w:rPr>
        <w:t xml:space="preserve"> </w:t>
      </w:r>
      <w:r>
        <w:t>where</w:t>
      </w:r>
      <w:r>
        <w:rPr>
          <w:spacing w:val="-5"/>
        </w:rPr>
        <w:t xml:space="preserve"> </w:t>
      </w:r>
      <w:r>
        <w:t>o</w:t>
      </w:r>
      <w:r>
        <w:rPr>
          <w:spacing w:val="-1"/>
        </w:rPr>
        <w:t>n</w:t>
      </w:r>
      <w:r>
        <w:t>e</w:t>
      </w:r>
      <w:r>
        <w:rPr>
          <w:spacing w:val="-3"/>
        </w:rPr>
        <w:t xml:space="preserve"> </w:t>
      </w:r>
      <w:r>
        <w:rPr>
          <w:spacing w:val="3"/>
        </w:rPr>
        <w:t>s</w:t>
      </w:r>
      <w:r>
        <w:rPr>
          <w:spacing w:val="-1"/>
        </w:rPr>
        <w:t>li</w:t>
      </w:r>
      <w:r>
        <w:rPr>
          <w:spacing w:val="1"/>
        </w:rPr>
        <w:t>d</w:t>
      </w:r>
      <w:r>
        <w:t>es</w:t>
      </w:r>
      <w:r>
        <w:rPr>
          <w:spacing w:val="-5"/>
        </w:rPr>
        <w:t xml:space="preserve"> </w:t>
      </w:r>
      <w:r>
        <w:t>(</w:t>
      </w:r>
      <w:r>
        <w:rPr>
          <w:spacing w:val="1"/>
        </w:rPr>
        <w:t>s</w:t>
      </w:r>
      <w:r>
        <w:t>u</w:t>
      </w:r>
      <w:r>
        <w:rPr>
          <w:spacing w:val="-1"/>
        </w:rPr>
        <w:t>b</w:t>
      </w:r>
      <w:r>
        <w:t>d</w:t>
      </w:r>
      <w:r>
        <w:rPr>
          <w:spacing w:val="-1"/>
        </w:rPr>
        <w:t>u</w:t>
      </w:r>
      <w:r>
        <w:rPr>
          <w:spacing w:val="1"/>
        </w:rPr>
        <w:t>c</w:t>
      </w:r>
      <w:r>
        <w:t>ts)</w:t>
      </w:r>
      <w:r>
        <w:rPr>
          <w:w w:val="99"/>
        </w:rPr>
        <w:t xml:space="preserve"> </w:t>
      </w:r>
      <w:r>
        <w:t>b</w:t>
      </w:r>
      <w:r>
        <w:rPr>
          <w:spacing w:val="-1"/>
        </w:rPr>
        <w:t>e</w:t>
      </w:r>
      <w:r>
        <w:t>n</w:t>
      </w:r>
      <w:r>
        <w:rPr>
          <w:spacing w:val="1"/>
        </w:rPr>
        <w:t>e</w:t>
      </w:r>
      <w:r>
        <w:t>ath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ot</w:t>
      </w:r>
      <w:r>
        <w:rPr>
          <w:spacing w:val="1"/>
        </w:rPr>
        <w:t>h</w:t>
      </w:r>
      <w:r>
        <w:t>er.</w:t>
      </w:r>
    </w:p>
    <w:p w:rsidR="00390CA3" w:rsidRDefault="00390CA3">
      <w:pPr>
        <w:spacing w:before="6" w:line="110" w:lineRule="exact"/>
        <w:rPr>
          <w:sz w:val="11"/>
          <w:szCs w:val="11"/>
        </w:rPr>
      </w:pPr>
    </w:p>
    <w:p w:rsidR="00390CA3" w:rsidRDefault="00BD6A69">
      <w:pPr>
        <w:pStyle w:val="BodyText"/>
        <w:tabs>
          <w:tab w:val="left" w:pos="2298"/>
        </w:tabs>
        <w:spacing w:line="251" w:lineRule="auto"/>
        <w:ind w:left="2298" w:right="175" w:hanging="2160"/>
      </w:pPr>
      <w:r>
        <w:rPr>
          <w:rFonts w:cs="Arial"/>
          <w:b/>
          <w:bCs/>
          <w:spacing w:val="-1"/>
        </w:rPr>
        <w:t>S</w:t>
      </w:r>
      <w:r>
        <w:rPr>
          <w:rFonts w:cs="Arial"/>
          <w:b/>
          <w:bCs/>
        </w:rPr>
        <w:t>u</w:t>
      </w:r>
      <w:r>
        <w:rPr>
          <w:rFonts w:cs="Arial"/>
          <w:b/>
          <w:bCs/>
          <w:spacing w:val="-1"/>
        </w:rPr>
        <w:t>r</w:t>
      </w:r>
      <w:r>
        <w:rPr>
          <w:rFonts w:cs="Arial"/>
          <w:b/>
          <w:bCs/>
        </w:rPr>
        <w:t>fa</w:t>
      </w:r>
      <w:r>
        <w:rPr>
          <w:rFonts w:cs="Arial"/>
          <w:b/>
          <w:bCs/>
          <w:spacing w:val="1"/>
        </w:rPr>
        <w:t>c</w:t>
      </w:r>
      <w:r>
        <w:rPr>
          <w:rFonts w:cs="Arial"/>
          <w:b/>
          <w:bCs/>
        </w:rPr>
        <w:t>e</w:t>
      </w:r>
      <w:r>
        <w:rPr>
          <w:rFonts w:cs="Arial"/>
          <w:b/>
          <w:bCs/>
          <w:spacing w:val="-2"/>
        </w:rPr>
        <w:t xml:space="preserve"> </w:t>
      </w:r>
      <w:r>
        <w:rPr>
          <w:rFonts w:cs="Arial"/>
          <w:b/>
          <w:bCs/>
          <w:spacing w:val="2"/>
        </w:rPr>
        <w:t>w</w:t>
      </w:r>
      <w:r>
        <w:rPr>
          <w:rFonts w:cs="Arial"/>
          <w:b/>
          <w:bCs/>
        </w:rPr>
        <w:t>a</w:t>
      </w:r>
      <w:r>
        <w:rPr>
          <w:rFonts w:cs="Arial"/>
          <w:b/>
          <w:bCs/>
          <w:spacing w:val="1"/>
        </w:rPr>
        <w:t>v</w:t>
      </w:r>
      <w:r>
        <w:rPr>
          <w:rFonts w:cs="Arial"/>
          <w:b/>
          <w:bCs/>
        </w:rPr>
        <w:t>e</w:t>
      </w:r>
      <w:r>
        <w:rPr>
          <w:rFonts w:cs="Arial"/>
          <w:b/>
          <w:bCs/>
        </w:rPr>
        <w:tab/>
      </w:r>
      <w:r>
        <w:t>A</w:t>
      </w:r>
      <w:r>
        <w:rPr>
          <w:spacing w:val="-6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a</w:t>
      </w:r>
      <w:r>
        <w:rPr>
          <w:spacing w:val="-2"/>
        </w:rPr>
        <w:t>v</w:t>
      </w:r>
      <w:r>
        <w:t>e</w:t>
      </w:r>
      <w:r>
        <w:rPr>
          <w:spacing w:val="-4"/>
        </w:rPr>
        <w:t xml:space="preserve"> </w:t>
      </w:r>
      <w:r>
        <w:t>th</w:t>
      </w:r>
      <w:r>
        <w:rPr>
          <w:spacing w:val="-1"/>
        </w:rPr>
        <w:t>a</w:t>
      </w:r>
      <w:r>
        <w:t>t</w:t>
      </w:r>
      <w:r>
        <w:rPr>
          <w:spacing w:val="-5"/>
        </w:rPr>
        <w:t xml:space="preserve"> </w:t>
      </w:r>
      <w:r>
        <w:t>tr</w:t>
      </w:r>
      <w:r>
        <w:rPr>
          <w:spacing w:val="2"/>
        </w:rPr>
        <w:t>a</w:t>
      </w:r>
      <w:r>
        <w:rPr>
          <w:spacing w:val="-2"/>
        </w:rPr>
        <w:t>v</w:t>
      </w:r>
      <w:r>
        <w:t>e</w:t>
      </w:r>
      <w:r>
        <w:rPr>
          <w:spacing w:val="-2"/>
        </w:rPr>
        <w:t>l</w:t>
      </w:r>
      <w:r>
        <w:t>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>l</w:t>
      </w:r>
      <w:r>
        <w:rPr>
          <w:spacing w:val="1"/>
        </w:rPr>
        <w:t>o</w:t>
      </w:r>
      <w:r>
        <w:t>ng</w:t>
      </w:r>
      <w:r>
        <w:rPr>
          <w:spacing w:val="-7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6"/>
        </w:rPr>
        <w:t xml:space="preserve"> </w:t>
      </w:r>
      <w:r>
        <w:rPr>
          <w:spacing w:val="1"/>
        </w:rPr>
        <w:t>i</w:t>
      </w:r>
      <w:r>
        <w:t>nt</w:t>
      </w:r>
      <w:r>
        <w:rPr>
          <w:spacing w:val="-1"/>
        </w:rPr>
        <w:t>e</w:t>
      </w:r>
      <w:r>
        <w:t>r</w:t>
      </w:r>
      <w:r>
        <w:rPr>
          <w:spacing w:val="2"/>
        </w:rPr>
        <w:t>f</w:t>
      </w:r>
      <w:r>
        <w:t>ace</w:t>
      </w:r>
      <w:r>
        <w:rPr>
          <w:spacing w:val="-7"/>
        </w:rPr>
        <w:t xml:space="preserve"> </w:t>
      </w:r>
      <w:r>
        <w:rPr>
          <w:spacing w:val="-1"/>
        </w:rPr>
        <w:t>b</w:t>
      </w:r>
      <w:r>
        <w:rPr>
          <w:spacing w:val="1"/>
        </w:rPr>
        <w:t>e</w:t>
      </w:r>
      <w:r>
        <w:rPr>
          <w:spacing w:val="2"/>
        </w:rPr>
        <w:t>t</w:t>
      </w:r>
      <w:r>
        <w:rPr>
          <w:spacing w:val="-3"/>
        </w:rPr>
        <w:t>w</w:t>
      </w:r>
      <w:r>
        <w:t>e</w:t>
      </w:r>
      <w:r>
        <w:rPr>
          <w:spacing w:val="1"/>
        </w:rPr>
        <w:t>e</w:t>
      </w:r>
      <w:r>
        <w:t>n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wo</w:t>
      </w:r>
      <w:r>
        <w:rPr>
          <w:spacing w:val="-6"/>
        </w:rPr>
        <w:t xml:space="preserve"> </w:t>
      </w:r>
      <w:r>
        <w:rPr>
          <w:spacing w:val="1"/>
        </w:rPr>
        <w:t>di</w:t>
      </w:r>
      <w:r>
        <w:t>f</w:t>
      </w:r>
      <w:r>
        <w:rPr>
          <w:spacing w:val="1"/>
        </w:rPr>
        <w:t>f</w:t>
      </w:r>
      <w:r>
        <w:t>erent</w:t>
      </w:r>
      <w:r>
        <w:rPr>
          <w:spacing w:val="-2"/>
        </w:rPr>
        <w:t xml:space="preserve"> </w:t>
      </w:r>
      <w:r>
        <w:rPr>
          <w:spacing w:val="4"/>
        </w:rPr>
        <w:t>m</w:t>
      </w:r>
      <w:r>
        <w:t>at</w:t>
      </w:r>
      <w:r>
        <w:rPr>
          <w:spacing w:val="-1"/>
        </w:rPr>
        <w:t>e</w:t>
      </w:r>
      <w:r>
        <w:t>r</w:t>
      </w:r>
      <w:r>
        <w:rPr>
          <w:spacing w:val="-1"/>
        </w:rPr>
        <w:t>i</w:t>
      </w:r>
      <w:r>
        <w:t>a</w:t>
      </w:r>
      <w:r>
        <w:rPr>
          <w:spacing w:val="-2"/>
        </w:rPr>
        <w:t>l</w:t>
      </w:r>
      <w:r>
        <w:rPr>
          <w:spacing w:val="1"/>
        </w:rPr>
        <w:t>s</w:t>
      </w:r>
      <w:r>
        <w:t>,</w:t>
      </w:r>
      <w:r>
        <w:rPr>
          <w:spacing w:val="-7"/>
        </w:rPr>
        <w:t xml:space="preserve"> </w:t>
      </w:r>
      <w:r>
        <w:t>e</w:t>
      </w:r>
      <w:r>
        <w:rPr>
          <w:spacing w:val="2"/>
        </w:rPr>
        <w:t>.</w:t>
      </w:r>
      <w:r>
        <w:rPr>
          <w:spacing w:val="-1"/>
        </w:rPr>
        <w:t>g</w:t>
      </w:r>
      <w:r>
        <w:t>.</w:t>
      </w:r>
      <w:r>
        <w:rPr>
          <w:w w:val="99"/>
        </w:rPr>
        <w:t xml:space="preserve"> </w:t>
      </w:r>
      <w:r>
        <w:rPr>
          <w:rFonts w:cs="Arial"/>
        </w:rPr>
        <w:t>a</w:t>
      </w:r>
      <w:r>
        <w:rPr>
          <w:rFonts w:cs="Arial"/>
          <w:spacing w:val="-2"/>
        </w:rPr>
        <w:t>l</w:t>
      </w:r>
      <w:r>
        <w:rPr>
          <w:rFonts w:cs="Arial"/>
          <w:spacing w:val="1"/>
        </w:rPr>
        <w:t>o</w:t>
      </w:r>
      <w:r>
        <w:rPr>
          <w:rFonts w:cs="Arial"/>
        </w:rPr>
        <w:t>ng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1"/>
        </w:rPr>
        <w:t>t</w:t>
      </w:r>
      <w:r>
        <w:rPr>
          <w:rFonts w:cs="Arial"/>
        </w:rPr>
        <w:t>he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-1"/>
        </w:rPr>
        <w:t>E</w:t>
      </w:r>
      <w:r>
        <w:rPr>
          <w:rFonts w:cs="Arial"/>
        </w:rPr>
        <w:t>art</w:t>
      </w:r>
      <w:r>
        <w:rPr>
          <w:rFonts w:cs="Arial"/>
          <w:spacing w:val="2"/>
        </w:rPr>
        <w:t>h</w:t>
      </w:r>
      <w:r>
        <w:rPr>
          <w:rFonts w:cs="Arial"/>
          <w:spacing w:val="-1"/>
        </w:rPr>
        <w:t>’</w:t>
      </w:r>
      <w:r>
        <w:rPr>
          <w:rFonts w:cs="Arial"/>
        </w:rPr>
        <w:t>s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sur</w:t>
      </w:r>
      <w:r>
        <w:rPr>
          <w:rFonts w:cs="Arial"/>
          <w:spacing w:val="2"/>
        </w:rPr>
        <w:t>f</w:t>
      </w:r>
      <w:r>
        <w:rPr>
          <w:rFonts w:cs="Arial"/>
        </w:rPr>
        <w:t>ace.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In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1"/>
        </w:rPr>
        <w:t>s</w:t>
      </w:r>
      <w:r>
        <w:rPr>
          <w:rFonts w:cs="Arial"/>
        </w:rPr>
        <w:t>e</w:t>
      </w:r>
      <w:r>
        <w:rPr>
          <w:rFonts w:cs="Arial"/>
          <w:spacing w:val="-2"/>
        </w:rPr>
        <w:t>i</w:t>
      </w:r>
      <w:r>
        <w:rPr>
          <w:rFonts w:cs="Arial"/>
          <w:spacing w:val="1"/>
        </w:rPr>
        <w:t>s</w:t>
      </w:r>
      <w:r>
        <w:rPr>
          <w:rFonts w:cs="Arial"/>
          <w:spacing w:val="4"/>
        </w:rPr>
        <w:t>m</w:t>
      </w:r>
      <w:r>
        <w:rPr>
          <w:rFonts w:cs="Arial"/>
        </w:rPr>
        <w:t>o</w:t>
      </w:r>
      <w:r>
        <w:rPr>
          <w:rFonts w:cs="Arial"/>
          <w:spacing w:val="-2"/>
        </w:rPr>
        <w:t>l</w:t>
      </w:r>
      <w:r>
        <w:rPr>
          <w:rFonts w:cs="Arial"/>
        </w:rPr>
        <w:t>o</w:t>
      </w:r>
      <w:r>
        <w:rPr>
          <w:rFonts w:cs="Arial"/>
          <w:spacing w:val="1"/>
        </w:rPr>
        <w:t>g</w:t>
      </w:r>
      <w:r>
        <w:rPr>
          <w:rFonts w:cs="Arial"/>
          <w:spacing w:val="-5"/>
        </w:rPr>
        <w:t>y</w:t>
      </w:r>
      <w:r>
        <w:rPr>
          <w:rFonts w:cs="Arial"/>
        </w:rPr>
        <w:t>,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1"/>
        </w:rPr>
        <w:t>he</w:t>
      </w:r>
      <w:r>
        <w:rPr>
          <w:rFonts w:cs="Arial"/>
        </w:rPr>
        <w:t>y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are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1"/>
        </w:rPr>
        <w:t>h</w:t>
      </w:r>
      <w:r>
        <w:rPr>
          <w:rFonts w:cs="Arial"/>
        </w:rPr>
        <w:t>e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4"/>
        </w:rPr>
        <w:t>m</w:t>
      </w:r>
      <w:r>
        <w:rPr>
          <w:rFonts w:cs="Arial"/>
          <w:spacing w:val="-3"/>
        </w:rPr>
        <w:t>o</w:t>
      </w:r>
      <w:r>
        <w:rPr>
          <w:rFonts w:cs="Arial"/>
          <w:spacing w:val="1"/>
        </w:rPr>
        <w:t>s</w:t>
      </w:r>
      <w:r>
        <w:rPr>
          <w:rFonts w:cs="Arial"/>
        </w:rPr>
        <w:t>t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-1"/>
        </w:rPr>
        <w:t>d</w:t>
      </w:r>
      <w:r>
        <w:rPr>
          <w:rFonts w:cs="Arial"/>
        </w:rPr>
        <w:t>estruct</w:t>
      </w:r>
      <w:r>
        <w:rPr>
          <w:rFonts w:cs="Arial"/>
          <w:spacing w:val="-2"/>
        </w:rPr>
        <w:t>i</w:t>
      </w:r>
      <w:r>
        <w:rPr>
          <w:rFonts w:cs="Arial"/>
          <w:spacing w:val="1"/>
        </w:rPr>
        <w:t>v</w:t>
      </w:r>
      <w:r>
        <w:rPr>
          <w:rFonts w:cs="Arial"/>
        </w:rPr>
        <w:t>e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4"/>
        </w:rPr>
        <w:t>t</w:t>
      </w:r>
      <w:r>
        <w:rPr>
          <w:rFonts w:cs="Arial"/>
          <w:spacing w:val="-5"/>
        </w:rPr>
        <w:t>y</w:t>
      </w:r>
      <w:r>
        <w:rPr>
          <w:rFonts w:cs="Arial"/>
        </w:rPr>
        <w:t>pe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of</w:t>
      </w:r>
      <w:r>
        <w:rPr>
          <w:rFonts w:cs="Arial"/>
          <w:w w:val="99"/>
        </w:rPr>
        <w:t xml:space="preserve"> </w:t>
      </w:r>
      <w:r>
        <w:t>wave,</w:t>
      </w:r>
      <w:r>
        <w:rPr>
          <w:spacing w:val="-6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-6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tr</w:t>
      </w:r>
      <w:r>
        <w:rPr>
          <w:spacing w:val="2"/>
        </w:rPr>
        <w:t>a</w:t>
      </w:r>
      <w:r>
        <w:rPr>
          <w:spacing w:val="-2"/>
        </w:rPr>
        <w:t>v</w:t>
      </w:r>
      <w:r>
        <w:t>el</w:t>
      </w:r>
      <w:r>
        <w:rPr>
          <w:spacing w:val="-5"/>
        </w:rPr>
        <w:t xml:space="preserve"> </w:t>
      </w:r>
      <w:r>
        <w:t>aro</w:t>
      </w:r>
      <w:r>
        <w:rPr>
          <w:spacing w:val="1"/>
        </w:rPr>
        <w:t>un</w:t>
      </w:r>
      <w:r>
        <w:t>d</w:t>
      </w:r>
      <w:r>
        <w:rPr>
          <w:spacing w:val="-5"/>
        </w:rPr>
        <w:t xml:space="preserve"> </w:t>
      </w:r>
      <w:r>
        <w:rPr>
          <w:spacing w:val="-1"/>
        </w:rPr>
        <w:t>t</w:t>
      </w:r>
      <w:r>
        <w:t>he</w:t>
      </w:r>
      <w:r>
        <w:rPr>
          <w:spacing w:val="-4"/>
        </w:rPr>
        <w:t xml:space="preserve"> </w:t>
      </w:r>
      <w:r>
        <w:t>glo</w:t>
      </w:r>
      <w:r>
        <w:rPr>
          <w:spacing w:val="-1"/>
        </w:rPr>
        <w:t>b</w:t>
      </w:r>
      <w:r>
        <w:t>e</w:t>
      </w:r>
      <w:r>
        <w:rPr>
          <w:spacing w:val="-4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1"/>
        </w:rPr>
        <w:t>n</w:t>
      </w:r>
      <w:r>
        <w:t>y</w:t>
      </w:r>
      <w:r>
        <w:rPr>
          <w:spacing w:val="-8"/>
        </w:rPr>
        <w:t xml:space="preserve"> </w:t>
      </w:r>
      <w:r>
        <w:t>t</w:t>
      </w:r>
      <w:r>
        <w:rPr>
          <w:spacing w:val="-2"/>
        </w:rPr>
        <w:t>i</w:t>
      </w:r>
      <w:r>
        <w:rPr>
          <w:spacing w:val="8"/>
        </w:rPr>
        <w:t>m</w:t>
      </w:r>
      <w:r>
        <w:t>es</w:t>
      </w:r>
      <w:r>
        <w:rPr>
          <w:spacing w:val="-5"/>
        </w:rPr>
        <w:t xml:space="preserve"> </w:t>
      </w:r>
      <w:r>
        <w:t>a</w:t>
      </w:r>
      <w:r>
        <w:rPr>
          <w:spacing w:val="1"/>
        </w:rPr>
        <w:t>f</w:t>
      </w:r>
      <w:r>
        <w:rPr>
          <w:spacing w:val="-3"/>
        </w:rPr>
        <w:t>t</w:t>
      </w:r>
      <w:r>
        <w:t>er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</w:t>
      </w:r>
      <w:r>
        <w:rPr>
          <w:spacing w:val="-1"/>
        </w:rPr>
        <w:t>i</w:t>
      </w:r>
      <w:r>
        <w:rPr>
          <w:spacing w:val="1"/>
        </w:rPr>
        <w:t>n</w:t>
      </w:r>
      <w:r>
        <w:t>gle</w:t>
      </w:r>
      <w:r>
        <w:rPr>
          <w:spacing w:val="-5"/>
        </w:rPr>
        <w:t xml:space="preserve"> </w:t>
      </w:r>
      <w:r>
        <w:rPr>
          <w:spacing w:val="1"/>
        </w:rPr>
        <w:t>l</w:t>
      </w:r>
      <w:r>
        <w:t>arge</w:t>
      </w:r>
      <w:r>
        <w:rPr>
          <w:w w:val="99"/>
        </w:rPr>
        <w:t xml:space="preserve"> </w:t>
      </w:r>
      <w:r>
        <w:t>e</w:t>
      </w:r>
      <w:r>
        <w:rPr>
          <w:spacing w:val="-1"/>
        </w:rPr>
        <w:t>a</w:t>
      </w:r>
      <w:r>
        <w:t>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e.</w:t>
      </w:r>
    </w:p>
    <w:p w:rsidR="00390CA3" w:rsidRDefault="00390CA3">
      <w:pPr>
        <w:spacing w:before="7" w:line="110" w:lineRule="exact"/>
        <w:rPr>
          <w:sz w:val="11"/>
          <w:szCs w:val="11"/>
        </w:rPr>
      </w:pPr>
    </w:p>
    <w:p w:rsidR="00390CA3" w:rsidRDefault="00BD6A69">
      <w:pPr>
        <w:pStyle w:val="BodyText"/>
        <w:tabs>
          <w:tab w:val="left" w:pos="2298"/>
        </w:tabs>
        <w:spacing w:line="251" w:lineRule="auto"/>
        <w:ind w:left="2298" w:right="279" w:hanging="2160"/>
      </w:pPr>
      <w:r>
        <w:rPr>
          <w:rFonts w:cs="Arial"/>
          <w:b/>
          <w:bCs/>
          <w:spacing w:val="3"/>
        </w:rPr>
        <w:t>T</w:t>
      </w:r>
      <w:r>
        <w:rPr>
          <w:rFonts w:cs="Arial"/>
          <w:b/>
          <w:bCs/>
        </w:rPr>
        <w:t>e</w:t>
      </w:r>
      <w:r>
        <w:rPr>
          <w:rFonts w:cs="Arial"/>
          <w:b/>
          <w:bCs/>
          <w:spacing w:val="-1"/>
        </w:rPr>
        <w:t>c</w:t>
      </w:r>
      <w:r>
        <w:rPr>
          <w:rFonts w:cs="Arial"/>
          <w:b/>
          <w:bCs/>
        </w:rPr>
        <w:t>tonic</w:t>
      </w:r>
      <w:r>
        <w:rPr>
          <w:rFonts w:cs="Arial"/>
          <w:b/>
          <w:bCs/>
          <w:spacing w:val="-2"/>
        </w:rPr>
        <w:t xml:space="preserve"> </w:t>
      </w:r>
      <w:r>
        <w:rPr>
          <w:rFonts w:cs="Arial"/>
          <w:b/>
          <w:bCs/>
        </w:rPr>
        <w:t>plates</w:t>
      </w:r>
      <w:r>
        <w:rPr>
          <w:rFonts w:cs="Arial"/>
          <w:b/>
          <w:bCs/>
        </w:rPr>
        <w:tab/>
      </w:r>
      <w:r>
        <w:rPr>
          <w:spacing w:val="-1"/>
        </w:rPr>
        <w:t>S</w:t>
      </w:r>
      <w:r>
        <w:t>e</w:t>
      </w:r>
      <w:r>
        <w:rPr>
          <w:spacing w:val="1"/>
        </w:rPr>
        <w:t>p</w:t>
      </w:r>
      <w:r>
        <w:t>arate</w:t>
      </w:r>
      <w:r>
        <w:rPr>
          <w:spacing w:val="-5"/>
        </w:rPr>
        <w:t xml:space="preserve"> </w:t>
      </w:r>
      <w:r>
        <w:t>pieces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5"/>
        </w:rPr>
        <w:t xml:space="preserve"> </w:t>
      </w:r>
      <w:r>
        <w:rPr>
          <w:spacing w:val="-1"/>
        </w:rPr>
        <w:t>E</w:t>
      </w:r>
      <w:r>
        <w:t>ar</w:t>
      </w:r>
      <w:r>
        <w:rPr>
          <w:spacing w:val="2"/>
        </w:rPr>
        <w:t>t</w:t>
      </w:r>
      <w:r>
        <w:t>h's</w:t>
      </w:r>
      <w:r>
        <w:rPr>
          <w:spacing w:val="-5"/>
        </w:rPr>
        <w:t xml:space="preserve"> </w:t>
      </w:r>
      <w:r>
        <w:t>o</w:t>
      </w:r>
      <w:r>
        <w:rPr>
          <w:spacing w:val="-1"/>
        </w:rPr>
        <w:t>u</w:t>
      </w:r>
      <w:r>
        <w:t>ter</w:t>
      </w:r>
      <w:r>
        <w:rPr>
          <w:spacing w:val="-4"/>
        </w:rPr>
        <w:t xml:space="preserve"> </w:t>
      </w:r>
      <w:r>
        <w:rPr>
          <w:spacing w:val="-1"/>
        </w:rPr>
        <w:t>l</w:t>
      </w:r>
      <w:r>
        <w:rPr>
          <w:spacing w:val="4"/>
        </w:rPr>
        <w:t>a</w:t>
      </w:r>
      <w:r>
        <w:rPr>
          <w:spacing w:val="-5"/>
        </w:rPr>
        <w:t>y</w:t>
      </w:r>
      <w:r>
        <w:t>er</w:t>
      </w:r>
      <w:r>
        <w:rPr>
          <w:spacing w:val="-6"/>
        </w:rPr>
        <w:t xml:space="preserve"> </w:t>
      </w:r>
      <w:r>
        <w:rPr>
          <w:spacing w:val="1"/>
        </w:rPr>
        <w:t>(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7"/>
        </w:rPr>
        <w:t xml:space="preserve"> </w:t>
      </w:r>
      <w:r>
        <w:t>l</w:t>
      </w:r>
      <w:r>
        <w:rPr>
          <w:spacing w:val="-1"/>
        </w:rPr>
        <w:t>i</w:t>
      </w:r>
      <w:r>
        <w:t>t</w:t>
      </w:r>
      <w:r>
        <w:rPr>
          <w:spacing w:val="1"/>
        </w:rPr>
        <w:t>h</w:t>
      </w:r>
      <w:r>
        <w:t>osp</w:t>
      </w:r>
      <w:r>
        <w:rPr>
          <w:spacing w:val="1"/>
        </w:rPr>
        <w:t>h</w:t>
      </w:r>
      <w:r>
        <w:t>ere).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t>h</w:t>
      </w:r>
      <w:r>
        <w:rPr>
          <w:spacing w:val="-1"/>
        </w:rPr>
        <w:t>e</w:t>
      </w:r>
      <w:r>
        <w:rPr>
          <w:spacing w:val="1"/>
        </w:rPr>
        <w:t>s</w:t>
      </w:r>
      <w:r>
        <w:t>e</w:t>
      </w:r>
      <w:r>
        <w:rPr>
          <w:spacing w:val="-7"/>
        </w:rPr>
        <w:t xml:space="preserve"> </w:t>
      </w:r>
      <w:r>
        <w:rPr>
          <w:spacing w:val="-1"/>
        </w:rPr>
        <w:t>p</w:t>
      </w:r>
      <w:r>
        <w:rPr>
          <w:spacing w:val="1"/>
        </w:rPr>
        <w:t>l</w:t>
      </w:r>
      <w:r>
        <w:t>at</w:t>
      </w:r>
      <w:r>
        <w:rPr>
          <w:spacing w:val="-1"/>
        </w:rPr>
        <w:t>e</w:t>
      </w:r>
      <w:r>
        <w:t>s</w:t>
      </w:r>
      <w:r>
        <w:rPr>
          <w:spacing w:val="-5"/>
        </w:rPr>
        <w:t xml:space="preserve"> </w:t>
      </w:r>
      <w:r>
        <w:t>are</w:t>
      </w:r>
      <w:r>
        <w:rPr>
          <w:w w:val="99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rPr>
          <w:spacing w:val="1"/>
        </w:rPr>
        <w:t>a</w:t>
      </w:r>
      <w:r>
        <w:rPr>
          <w:spacing w:val="-2"/>
        </w:rPr>
        <w:t>v</w:t>
      </w:r>
      <w:r>
        <w:t>er</w:t>
      </w:r>
      <w:r>
        <w:rPr>
          <w:spacing w:val="2"/>
        </w:rPr>
        <w:t>a</w:t>
      </w:r>
      <w:r>
        <w:t>ge</w:t>
      </w:r>
      <w:r>
        <w:rPr>
          <w:spacing w:val="-6"/>
        </w:rPr>
        <w:t xml:space="preserve"> </w:t>
      </w:r>
      <w:r>
        <w:t>1</w:t>
      </w:r>
      <w:r>
        <w:rPr>
          <w:spacing w:val="-1"/>
        </w:rPr>
        <w:t>0</w:t>
      </w:r>
      <w:r>
        <w:t>0</w:t>
      </w:r>
      <w:r>
        <w:rPr>
          <w:spacing w:val="-7"/>
        </w:rPr>
        <w:t xml:space="preserve"> </w:t>
      </w:r>
      <w:r>
        <w:rPr>
          <w:spacing w:val="2"/>
        </w:rPr>
        <w:t>k</w:t>
      </w:r>
      <w:r>
        <w:rPr>
          <w:spacing w:val="-1"/>
        </w:rPr>
        <w:t>il</w:t>
      </w:r>
      <w:r>
        <w:t>o</w:t>
      </w:r>
      <w:r>
        <w:rPr>
          <w:spacing w:val="4"/>
        </w:rPr>
        <w:t>m</w:t>
      </w:r>
      <w:r>
        <w:t>etres</w:t>
      </w:r>
      <w:r>
        <w:rPr>
          <w:spacing w:val="-6"/>
        </w:rPr>
        <w:t xml:space="preserve"> </w:t>
      </w:r>
      <w:r>
        <w:t>t</w:t>
      </w:r>
      <w:r>
        <w:rPr>
          <w:spacing w:val="-1"/>
        </w:rPr>
        <w:t>hi</w:t>
      </w:r>
      <w:r>
        <w:rPr>
          <w:spacing w:val="1"/>
        </w:rPr>
        <w:t>c</w:t>
      </w:r>
      <w:r>
        <w:t>k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7"/>
        </w:rPr>
        <w:t xml:space="preserve"> </w:t>
      </w:r>
      <w:r>
        <w:rPr>
          <w:spacing w:val="-1"/>
        </w:rPr>
        <w:t>a</w:t>
      </w:r>
      <w:r>
        <w:t>re</w:t>
      </w:r>
      <w:r>
        <w:rPr>
          <w:spacing w:val="-7"/>
        </w:rPr>
        <w:t xml:space="preserve"> </w:t>
      </w:r>
      <w:r>
        <w:t>c</w:t>
      </w:r>
      <w:r>
        <w:rPr>
          <w:spacing w:val="1"/>
        </w:rPr>
        <w:t>o</w:t>
      </w:r>
      <w:r>
        <w:t>nsta</w:t>
      </w:r>
      <w:r>
        <w:rPr>
          <w:spacing w:val="-1"/>
        </w:rPr>
        <w:t>n</w:t>
      </w:r>
      <w:r>
        <w:rPr>
          <w:spacing w:val="2"/>
        </w:rPr>
        <w:t>t</w:t>
      </w:r>
      <w:r>
        <w:rPr>
          <w:spacing w:val="3"/>
        </w:rPr>
        <w:t>l</w:t>
      </w:r>
      <w:r>
        <w:t>y</w:t>
      </w:r>
      <w:r>
        <w:rPr>
          <w:spacing w:val="-9"/>
        </w:rPr>
        <w:t xml:space="preserve"> </w:t>
      </w:r>
      <w:r>
        <w:rPr>
          <w:spacing w:val="4"/>
        </w:rPr>
        <w:t>m</w:t>
      </w:r>
      <w:r>
        <w:rPr>
          <w:spacing w:val="-3"/>
        </w:rPr>
        <w:t>o</w:t>
      </w:r>
      <w:r>
        <w:rPr>
          <w:spacing w:val="-2"/>
        </w:rPr>
        <w:t>v</w:t>
      </w:r>
      <w:r>
        <w:rPr>
          <w:spacing w:val="1"/>
        </w:rPr>
        <w:t>i</w:t>
      </w:r>
      <w:r>
        <w:t>ng</w:t>
      </w:r>
      <w:r>
        <w:rPr>
          <w:spacing w:val="-7"/>
        </w:rPr>
        <w:t xml:space="preserve"> </w:t>
      </w:r>
      <w:r>
        <w:rPr>
          <w:spacing w:val="1"/>
        </w:rPr>
        <w:t>to</w:t>
      </w:r>
      <w:r>
        <w:rPr>
          <w:spacing w:val="-3"/>
        </w:rPr>
        <w:t>w</w:t>
      </w:r>
      <w:r>
        <w:t>ard</w:t>
      </w:r>
      <w:r>
        <w:rPr>
          <w:spacing w:val="1"/>
        </w:rPr>
        <w:t>s</w:t>
      </w:r>
      <w:r>
        <w:t>,</w:t>
      </w:r>
      <w:r>
        <w:rPr>
          <w:spacing w:val="-5"/>
        </w:rPr>
        <w:t xml:space="preserve"> </w:t>
      </w:r>
      <w:r>
        <w:rPr>
          <w:spacing w:val="1"/>
        </w:rPr>
        <w:t>a</w:t>
      </w:r>
      <w:r>
        <w:rPr>
          <w:spacing w:val="-3"/>
        </w:rPr>
        <w:t>w</w:t>
      </w:r>
      <w:r>
        <w:rPr>
          <w:spacing w:val="4"/>
        </w:rPr>
        <w:t>a</w:t>
      </w:r>
      <w:r>
        <w:t>y</w:t>
      </w:r>
      <w:r>
        <w:rPr>
          <w:w w:val="99"/>
        </w:rPr>
        <w:t xml:space="preserve"> </w:t>
      </w:r>
      <w:r>
        <w:rPr>
          <w:spacing w:val="2"/>
        </w:rPr>
        <w:t>f</w:t>
      </w:r>
      <w:r>
        <w:t>r</w:t>
      </w:r>
      <w:r>
        <w:rPr>
          <w:spacing w:val="-3"/>
        </w:rPr>
        <w:t>o</w:t>
      </w:r>
      <w:r>
        <w:t>m</w:t>
      </w:r>
      <w:r>
        <w:rPr>
          <w:spacing w:val="-3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past</w:t>
      </w:r>
      <w:r>
        <w:rPr>
          <w:spacing w:val="-6"/>
        </w:rPr>
        <w:t xml:space="preserve"> </w:t>
      </w:r>
      <w:r>
        <w:rPr>
          <w:spacing w:val="-1"/>
        </w:rPr>
        <w:t>e</w:t>
      </w:r>
      <w:r>
        <w:t>ach</w:t>
      </w:r>
      <w:r>
        <w:rPr>
          <w:spacing w:val="-6"/>
        </w:rPr>
        <w:t xml:space="preserve"> </w:t>
      </w:r>
      <w:r>
        <w:rPr>
          <w:spacing w:val="-1"/>
        </w:rPr>
        <w:t>o</w:t>
      </w:r>
      <w:r>
        <w:t>t</w:t>
      </w:r>
      <w:r>
        <w:rPr>
          <w:spacing w:val="1"/>
        </w:rPr>
        <w:t>h</w:t>
      </w:r>
      <w:r>
        <w:t>er.</w:t>
      </w:r>
      <w:r>
        <w:rPr>
          <w:spacing w:val="-6"/>
        </w:rPr>
        <w:t xml:space="preserve"> </w:t>
      </w:r>
      <w:r>
        <w:rPr>
          <w:spacing w:val="3"/>
        </w:rPr>
        <w:t>T</w:t>
      </w:r>
      <w:r>
        <w:t>h</w:t>
      </w:r>
      <w:r>
        <w:rPr>
          <w:spacing w:val="-1"/>
        </w:rPr>
        <w:t>e</w:t>
      </w:r>
      <w:r>
        <w:t>re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t>re</w:t>
      </w:r>
      <w:r>
        <w:rPr>
          <w:spacing w:val="-5"/>
        </w:rPr>
        <w:t xml:space="preserve"> </w:t>
      </w:r>
      <w:r>
        <w:t>s</w:t>
      </w:r>
      <w:r>
        <w:rPr>
          <w:spacing w:val="1"/>
        </w:rPr>
        <w:t>e</w:t>
      </w:r>
      <w:r>
        <w:rPr>
          <w:spacing w:val="-2"/>
        </w:rPr>
        <w:t>v</w:t>
      </w:r>
      <w:r>
        <w:rPr>
          <w:spacing w:val="1"/>
        </w:rPr>
        <w:t>e</w:t>
      </w:r>
      <w:r>
        <w:t>n</w:t>
      </w:r>
      <w:r>
        <w:rPr>
          <w:spacing w:val="-6"/>
        </w:rPr>
        <w:t xml:space="preserve"> </w:t>
      </w:r>
      <w:r>
        <w:t>large</w:t>
      </w:r>
      <w:r>
        <w:rPr>
          <w:spacing w:val="-5"/>
        </w:rPr>
        <w:t xml:space="preserve"> </w:t>
      </w:r>
      <w:r>
        <w:t>p</w:t>
      </w:r>
      <w:r>
        <w:rPr>
          <w:spacing w:val="-2"/>
        </w:rPr>
        <w:t>l</w:t>
      </w:r>
      <w:r>
        <w:rPr>
          <w:spacing w:val="1"/>
        </w:rPr>
        <w:t>a</w:t>
      </w:r>
      <w:r>
        <w:t>tes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4"/>
        </w:rPr>
        <w:t xml:space="preserve"> </w:t>
      </w:r>
      <w:r>
        <w:t>n</w:t>
      </w:r>
      <w:r>
        <w:rPr>
          <w:spacing w:val="-1"/>
        </w:rPr>
        <w:t>u</w:t>
      </w:r>
      <w:r>
        <w:rPr>
          <w:spacing w:val="4"/>
        </w:rPr>
        <w:t>m</w:t>
      </w:r>
      <w:r>
        <w:t>erous</w:t>
      </w:r>
      <w:r>
        <w:rPr>
          <w:spacing w:val="-5"/>
        </w:rPr>
        <w:t xml:space="preserve"> </w:t>
      </w:r>
      <w:r>
        <w:rPr>
          <w:spacing w:val="-2"/>
        </w:rPr>
        <w:t>s</w:t>
      </w:r>
      <w:r>
        <w:rPr>
          <w:spacing w:val="4"/>
        </w:rPr>
        <w:t>m</w:t>
      </w:r>
      <w:r>
        <w:t>a</w:t>
      </w:r>
      <w:r>
        <w:rPr>
          <w:spacing w:val="-2"/>
        </w:rPr>
        <w:t>l</w:t>
      </w:r>
      <w:r>
        <w:rPr>
          <w:spacing w:val="-1"/>
        </w:rPr>
        <w:t>l</w:t>
      </w:r>
      <w:r>
        <w:t>er</w:t>
      </w:r>
      <w:r>
        <w:rPr>
          <w:w w:val="99"/>
        </w:rPr>
        <w:t xml:space="preserve"> </w:t>
      </w:r>
      <w:r>
        <w:t>p</w:t>
      </w:r>
      <w:r>
        <w:rPr>
          <w:spacing w:val="-2"/>
        </w:rPr>
        <w:t>l</w:t>
      </w:r>
      <w:r>
        <w:t>a</w:t>
      </w:r>
      <w:r>
        <w:rPr>
          <w:spacing w:val="1"/>
        </w:rPr>
        <w:t>t</w:t>
      </w:r>
      <w:r>
        <w:t>es</w:t>
      </w:r>
      <w:r>
        <w:rPr>
          <w:spacing w:val="-7"/>
        </w:rPr>
        <w:t xml:space="preserve"> </w:t>
      </w:r>
      <w:r>
        <w:t>aro</w:t>
      </w:r>
      <w:r>
        <w:rPr>
          <w:spacing w:val="1"/>
        </w:rPr>
        <w:t>u</w:t>
      </w:r>
      <w:r>
        <w:t>nd</w:t>
      </w:r>
      <w:r>
        <w:rPr>
          <w:spacing w:val="-8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6"/>
        </w:rPr>
        <w:t xml:space="preserve"> </w:t>
      </w:r>
      <w:r>
        <w:t>wor</w:t>
      </w:r>
      <w:r>
        <w:rPr>
          <w:spacing w:val="-1"/>
        </w:rPr>
        <w:t>l</w:t>
      </w:r>
      <w:r>
        <w:rPr>
          <w:spacing w:val="1"/>
        </w:rPr>
        <w:t>d</w:t>
      </w:r>
      <w:r>
        <w:t>.</w:t>
      </w:r>
    </w:p>
    <w:p w:rsidR="00390CA3" w:rsidRDefault="00390CA3">
      <w:pPr>
        <w:spacing w:before="7" w:line="110" w:lineRule="exact"/>
        <w:rPr>
          <w:sz w:val="11"/>
          <w:szCs w:val="11"/>
        </w:rPr>
      </w:pPr>
    </w:p>
    <w:p w:rsidR="00390CA3" w:rsidRDefault="00BD6A69">
      <w:pPr>
        <w:pStyle w:val="BodyText"/>
        <w:tabs>
          <w:tab w:val="left" w:pos="2298"/>
        </w:tabs>
        <w:spacing w:line="253" w:lineRule="auto"/>
        <w:ind w:left="2298" w:right="694" w:hanging="2160"/>
      </w:pPr>
      <w:r>
        <w:rPr>
          <w:rFonts w:cs="Arial"/>
          <w:b/>
          <w:bCs/>
          <w:spacing w:val="3"/>
        </w:rPr>
        <w:t>T</w:t>
      </w:r>
      <w:r>
        <w:rPr>
          <w:rFonts w:cs="Arial"/>
          <w:b/>
          <w:bCs/>
        </w:rPr>
        <w:t>h</w:t>
      </w:r>
      <w:r>
        <w:rPr>
          <w:rFonts w:cs="Arial"/>
          <w:b/>
          <w:bCs/>
          <w:spacing w:val="-1"/>
        </w:rPr>
        <w:t>r</w:t>
      </w:r>
      <w:r>
        <w:rPr>
          <w:rFonts w:cs="Arial"/>
          <w:b/>
          <w:bCs/>
        </w:rPr>
        <w:t>ust</w:t>
      </w:r>
      <w:r>
        <w:rPr>
          <w:rFonts w:cs="Arial"/>
          <w:b/>
          <w:bCs/>
          <w:spacing w:val="-2"/>
        </w:rPr>
        <w:t xml:space="preserve"> </w:t>
      </w:r>
      <w:r>
        <w:rPr>
          <w:rFonts w:cs="Arial"/>
          <w:b/>
          <w:bCs/>
          <w:spacing w:val="1"/>
        </w:rPr>
        <w:t>f</w:t>
      </w:r>
      <w:r>
        <w:rPr>
          <w:rFonts w:cs="Arial"/>
          <w:b/>
          <w:bCs/>
        </w:rPr>
        <w:t>ault</w:t>
      </w:r>
      <w:r>
        <w:rPr>
          <w:rFonts w:cs="Arial"/>
          <w:b/>
          <w:bCs/>
        </w:rPr>
        <w:tab/>
      </w:r>
      <w:r>
        <w:t>A</w:t>
      </w:r>
      <w:r>
        <w:rPr>
          <w:spacing w:val="-5"/>
        </w:rPr>
        <w:t xml:space="preserve"> </w:t>
      </w:r>
      <w:r>
        <w:t>r</w:t>
      </w:r>
      <w:r>
        <w:rPr>
          <w:spacing w:val="1"/>
        </w:rPr>
        <w:t>e</w:t>
      </w:r>
      <w:r>
        <w:rPr>
          <w:spacing w:val="-2"/>
        </w:rPr>
        <w:t>v</w:t>
      </w:r>
      <w:r>
        <w:t>er</w:t>
      </w:r>
      <w:r>
        <w:rPr>
          <w:spacing w:val="1"/>
        </w:rPr>
        <w:t>s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f</w:t>
      </w:r>
      <w:r>
        <w:t>a</w:t>
      </w:r>
      <w:r>
        <w:rPr>
          <w:spacing w:val="-1"/>
        </w:rPr>
        <w:t>ul</w:t>
      </w:r>
      <w:r>
        <w:t>t</w:t>
      </w:r>
      <w:r>
        <w:rPr>
          <w:spacing w:val="-3"/>
        </w:rPr>
        <w:t xml:space="preserve"> </w:t>
      </w:r>
      <w:r>
        <w:t>w</w:t>
      </w:r>
      <w:r>
        <w:rPr>
          <w:spacing w:val="-1"/>
        </w:rPr>
        <w:t>i</w:t>
      </w:r>
      <w:r>
        <w:rPr>
          <w:spacing w:val="2"/>
        </w:rPr>
        <w:t>t</w:t>
      </w:r>
      <w:r>
        <w:t>h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dip</w:t>
      </w:r>
      <w:r>
        <w:rPr>
          <w:spacing w:val="-5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3"/>
        </w:rPr>
        <w:t xml:space="preserve"> </w:t>
      </w:r>
      <w:r>
        <w:rPr>
          <w:spacing w:val="-2"/>
        </w:rPr>
        <w:t>l</w:t>
      </w:r>
      <w:r>
        <w:t>ess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1"/>
        </w:rPr>
        <w:t>a</w:t>
      </w:r>
      <w:r>
        <w:t>n</w:t>
      </w:r>
      <w:r>
        <w:rPr>
          <w:spacing w:val="-5"/>
        </w:rPr>
        <w:t xml:space="preserve"> </w:t>
      </w:r>
      <w:r>
        <w:rPr>
          <w:spacing w:val="1"/>
        </w:rPr>
        <w:t>4</w:t>
      </w:r>
      <w:r>
        <w:t>5</w:t>
      </w:r>
      <w:r>
        <w:rPr>
          <w:spacing w:val="-1"/>
        </w:rPr>
        <w:t>°</w:t>
      </w:r>
      <w:r>
        <w:t>,</w:t>
      </w:r>
      <w:r>
        <w:rPr>
          <w:spacing w:val="-3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-3"/>
        </w:rPr>
        <w:t xml:space="preserve"> </w:t>
      </w:r>
      <w:r>
        <w:t>wh</w:t>
      </w:r>
      <w:r>
        <w:rPr>
          <w:spacing w:val="-2"/>
        </w:rPr>
        <w:t>i</w:t>
      </w:r>
      <w:r>
        <w:rPr>
          <w:spacing w:val="1"/>
        </w:rPr>
        <w:t>c</w:t>
      </w:r>
      <w:r>
        <w:t>h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</w:t>
      </w:r>
      <w:r>
        <w:rPr>
          <w:spacing w:val="-1"/>
        </w:rPr>
        <w:t>a</w:t>
      </w:r>
      <w:r>
        <w:t>n</w:t>
      </w:r>
      <w:r>
        <w:rPr>
          <w:spacing w:val="1"/>
        </w:rPr>
        <w:t>g</w:t>
      </w:r>
      <w:r>
        <w:rPr>
          <w:spacing w:val="-1"/>
        </w:rPr>
        <w:t>i</w:t>
      </w:r>
      <w:r>
        <w:rPr>
          <w:spacing w:val="1"/>
        </w:rPr>
        <w:t>n</w:t>
      </w:r>
      <w:r>
        <w:t>g</w:t>
      </w:r>
      <w:r>
        <w:rPr>
          <w:spacing w:val="-3"/>
        </w:rPr>
        <w:t xml:space="preserve"> w</w:t>
      </w:r>
      <w:r>
        <w:rPr>
          <w:spacing w:val="1"/>
        </w:rPr>
        <w:t>a</w:t>
      </w:r>
      <w:r>
        <w:rPr>
          <w:spacing w:val="-1"/>
        </w:rPr>
        <w:t>l</w:t>
      </w:r>
      <w:r>
        <w:t>l</w:t>
      </w:r>
      <w:r>
        <w:rPr>
          <w:spacing w:val="-5"/>
        </w:rPr>
        <w:t xml:space="preserve"> </w:t>
      </w:r>
      <w:r>
        <w:t>(</w:t>
      </w:r>
      <w:r>
        <w:rPr>
          <w:spacing w:val="2"/>
        </w:rPr>
        <w:t>t</w:t>
      </w:r>
      <w:r>
        <w:t>he</w:t>
      </w:r>
      <w:r>
        <w:rPr>
          <w:w w:val="99"/>
        </w:rPr>
        <w:t xml:space="preserve"> </w:t>
      </w:r>
      <w:r>
        <w:t>u</w:t>
      </w:r>
      <w:r>
        <w:rPr>
          <w:spacing w:val="-1"/>
        </w:rPr>
        <w:t>p</w:t>
      </w:r>
      <w:r>
        <w:t>p</w:t>
      </w:r>
      <w:r>
        <w:rPr>
          <w:spacing w:val="-1"/>
        </w:rPr>
        <w:t>e</w:t>
      </w:r>
      <w:r>
        <w:t>r</w:t>
      </w:r>
      <w:r>
        <w:rPr>
          <w:spacing w:val="-4"/>
        </w:rPr>
        <w:t xml:space="preserve"> </w:t>
      </w:r>
      <w:r>
        <w:t>bloc</w:t>
      </w:r>
      <w:r>
        <w:rPr>
          <w:spacing w:val="3"/>
        </w:rPr>
        <w:t>k</w:t>
      </w:r>
      <w:r>
        <w:t>)</w:t>
      </w:r>
      <w:r>
        <w:rPr>
          <w:spacing w:val="-7"/>
        </w:rPr>
        <w:t xml:space="preserve"> </w:t>
      </w:r>
      <w:r>
        <w:rPr>
          <w:spacing w:val="4"/>
        </w:rPr>
        <w:t>m</w:t>
      </w:r>
      <w:r>
        <w:t>o</w:t>
      </w:r>
      <w:r>
        <w:rPr>
          <w:spacing w:val="-2"/>
        </w:rPr>
        <w:t>v</w:t>
      </w:r>
      <w:r>
        <w:t>es</w:t>
      </w:r>
      <w:r>
        <w:rPr>
          <w:spacing w:val="-6"/>
        </w:rPr>
        <w:t xml:space="preserve"> </w:t>
      </w:r>
      <w:r>
        <w:t>up</w:t>
      </w:r>
      <w:r>
        <w:rPr>
          <w:spacing w:val="-6"/>
        </w:rPr>
        <w:t xml:space="preserve"> </w:t>
      </w:r>
      <w:r>
        <w:t>re</w:t>
      </w:r>
      <w:r>
        <w:rPr>
          <w:spacing w:val="-2"/>
        </w:rPr>
        <w:t>l</w:t>
      </w:r>
      <w:r>
        <w:rPr>
          <w:spacing w:val="1"/>
        </w:rPr>
        <w:t>a</w:t>
      </w:r>
      <w:r>
        <w:t>t</w:t>
      </w:r>
      <w:r>
        <w:rPr>
          <w:spacing w:val="-2"/>
        </w:rPr>
        <w:t>i</w:t>
      </w:r>
      <w:r>
        <w:rPr>
          <w:spacing w:val="1"/>
        </w:rPr>
        <w:t>v</w:t>
      </w:r>
      <w:r>
        <w:t>e</w:t>
      </w:r>
      <w:r>
        <w:rPr>
          <w:spacing w:val="-5"/>
        </w:rPr>
        <w:t xml:space="preserve"> </w:t>
      </w:r>
      <w:r>
        <w:rPr>
          <w:spacing w:val="-1"/>
        </w:rPr>
        <w:t>t</w:t>
      </w:r>
      <w:r>
        <w:t>o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f</w:t>
      </w:r>
      <w:r>
        <w:t>o</w:t>
      </w:r>
      <w:r>
        <w:rPr>
          <w:spacing w:val="-1"/>
        </w:rPr>
        <w:t>o</w:t>
      </w:r>
      <w:r>
        <w:rPr>
          <w:spacing w:val="2"/>
        </w:rPr>
        <w:t>t</w:t>
      </w:r>
      <w:r>
        <w:rPr>
          <w:spacing w:val="-3"/>
        </w:rPr>
        <w:t>w</w:t>
      </w:r>
      <w:r>
        <w:rPr>
          <w:spacing w:val="1"/>
        </w:rPr>
        <w:t>a</w:t>
      </w:r>
      <w:r>
        <w:rPr>
          <w:spacing w:val="-1"/>
        </w:rPr>
        <w:t>l</w:t>
      </w:r>
      <w:r>
        <w:t>l</w:t>
      </w:r>
      <w:r>
        <w:rPr>
          <w:spacing w:val="-7"/>
        </w:rPr>
        <w:t xml:space="preserve"> </w:t>
      </w:r>
      <w:r>
        <w:t>(t</w:t>
      </w:r>
      <w:r>
        <w:rPr>
          <w:spacing w:val="1"/>
        </w:rPr>
        <w:t>h</w:t>
      </w:r>
      <w:r>
        <w:t>e</w:t>
      </w:r>
      <w:r>
        <w:rPr>
          <w:spacing w:val="-4"/>
        </w:rPr>
        <w:t xml:space="preserve"> </w:t>
      </w:r>
      <w:r>
        <w:rPr>
          <w:spacing w:val="-1"/>
        </w:rPr>
        <w:t>l</w:t>
      </w:r>
      <w:r>
        <w:rPr>
          <w:spacing w:val="1"/>
        </w:rPr>
        <w:t>o</w:t>
      </w:r>
      <w:r>
        <w:t>wer</w:t>
      </w:r>
      <w:r>
        <w:rPr>
          <w:spacing w:val="-5"/>
        </w:rPr>
        <w:t xml:space="preserve"> </w:t>
      </w:r>
      <w:r>
        <w:t>b</w:t>
      </w:r>
      <w:r>
        <w:rPr>
          <w:spacing w:val="-2"/>
        </w:rPr>
        <w:t>l</w:t>
      </w:r>
      <w:r>
        <w:t>oc</w:t>
      </w:r>
      <w:r>
        <w:rPr>
          <w:spacing w:val="3"/>
        </w:rPr>
        <w:t>k</w:t>
      </w:r>
      <w:r>
        <w:t>).</w:t>
      </w:r>
    </w:p>
    <w:p w:rsidR="00390CA3" w:rsidRDefault="00390CA3">
      <w:pPr>
        <w:spacing w:before="5" w:line="110" w:lineRule="exact"/>
        <w:rPr>
          <w:sz w:val="11"/>
          <w:szCs w:val="11"/>
        </w:rPr>
      </w:pPr>
    </w:p>
    <w:p w:rsidR="00390CA3" w:rsidRDefault="00BD6A69">
      <w:pPr>
        <w:pStyle w:val="Heading7"/>
        <w:ind w:right="150"/>
        <w:rPr>
          <w:b w:val="0"/>
          <w:bCs w:val="0"/>
        </w:rPr>
      </w:pPr>
      <w:r>
        <w:rPr>
          <w:spacing w:val="3"/>
        </w:rPr>
        <w:t>T</w:t>
      </w:r>
      <w:r>
        <w:t>opog</w:t>
      </w:r>
      <w:r>
        <w:rPr>
          <w:spacing w:val="-1"/>
        </w:rPr>
        <w:t>r</w:t>
      </w:r>
      <w:r>
        <w:t>aphy</w:t>
      </w:r>
      <w:r>
        <w:rPr>
          <w:spacing w:val="-12"/>
        </w:rPr>
        <w:t xml:space="preserve"> </w:t>
      </w:r>
      <w:r>
        <w:t>(in</w:t>
      </w:r>
      <w:r>
        <w:rPr>
          <w:spacing w:val="-10"/>
        </w:rPr>
        <w:t xml:space="preserve"> </w:t>
      </w:r>
      <w:r>
        <w:t>e</w:t>
      </w:r>
      <w:r>
        <w:rPr>
          <w:spacing w:val="1"/>
        </w:rPr>
        <w:t>a</w:t>
      </w:r>
      <w:r>
        <w:rPr>
          <w:spacing w:val="-1"/>
        </w:rPr>
        <w:t>r</w:t>
      </w:r>
      <w:r>
        <w:t>th</w:t>
      </w:r>
      <w:r>
        <w:rPr>
          <w:spacing w:val="-9"/>
        </w:rPr>
        <w:t xml:space="preserve"> </w:t>
      </w:r>
      <w:r>
        <w:t>s</w:t>
      </w:r>
      <w:r>
        <w:rPr>
          <w:spacing w:val="-1"/>
        </w:rPr>
        <w:t>c</w:t>
      </w:r>
      <w:r>
        <w:rPr>
          <w:spacing w:val="2"/>
        </w:rPr>
        <w:t>i</w:t>
      </w:r>
      <w:r>
        <w:rPr>
          <w:spacing w:val="1"/>
        </w:rPr>
        <w:t>e</w:t>
      </w:r>
      <w:r>
        <w:t>nc</w:t>
      </w:r>
      <w:r>
        <w:rPr>
          <w:spacing w:val="-1"/>
        </w:rPr>
        <w:t>e</w:t>
      </w:r>
      <w:r>
        <w:t>)</w:t>
      </w:r>
    </w:p>
    <w:p w:rsidR="00390CA3" w:rsidRDefault="00BD6A69">
      <w:pPr>
        <w:pStyle w:val="BodyText"/>
        <w:spacing w:before="12" w:line="250" w:lineRule="auto"/>
        <w:ind w:left="2298" w:right="150"/>
        <w:rPr>
          <w:rFonts w:cs="Arial"/>
        </w:rPr>
      </w:pPr>
      <w:r>
        <w:rPr>
          <w:spacing w:val="3"/>
        </w:rPr>
        <w:t>T</w:t>
      </w:r>
      <w:r>
        <w:t>he</w:t>
      </w:r>
      <w:r>
        <w:rPr>
          <w:spacing w:val="-6"/>
        </w:rPr>
        <w:t xml:space="preserve"> </w:t>
      </w:r>
      <w:r>
        <w:t>h</w:t>
      </w:r>
      <w:r>
        <w:rPr>
          <w:spacing w:val="-2"/>
        </w:rPr>
        <w:t>i</w:t>
      </w:r>
      <w:r>
        <w:rPr>
          <w:spacing w:val="1"/>
        </w:rPr>
        <w:t>l</w:t>
      </w:r>
      <w:r>
        <w:rPr>
          <w:spacing w:val="-1"/>
        </w:rPr>
        <w:t>l</w:t>
      </w:r>
      <w:r>
        <w:rPr>
          <w:spacing w:val="1"/>
        </w:rPr>
        <w:t>s</w:t>
      </w:r>
      <w:r>
        <w:t>,</w:t>
      </w:r>
      <w:r>
        <w:rPr>
          <w:spacing w:val="-5"/>
        </w:rPr>
        <w:t xml:space="preserve"> </w:t>
      </w:r>
      <w:r>
        <w:t>val</w:t>
      </w:r>
      <w:r>
        <w:rPr>
          <w:spacing w:val="-1"/>
        </w:rPr>
        <w:t>l</w:t>
      </w:r>
      <w:r>
        <w:rPr>
          <w:spacing w:val="4"/>
        </w:rPr>
        <w:t>e</w:t>
      </w:r>
      <w:r>
        <w:rPr>
          <w:spacing w:val="-7"/>
        </w:rPr>
        <w:t>y</w:t>
      </w:r>
      <w:r>
        <w:t>s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>n</w:t>
      </w:r>
      <w:r>
        <w:t>d</w:t>
      </w:r>
      <w:r>
        <w:rPr>
          <w:spacing w:val="-4"/>
        </w:rPr>
        <w:t xml:space="preserve"> </w:t>
      </w:r>
      <w:r>
        <w:t>o</w:t>
      </w:r>
      <w:r>
        <w:rPr>
          <w:spacing w:val="1"/>
        </w:rPr>
        <w:t>t</w:t>
      </w:r>
      <w:r>
        <w:t>h</w:t>
      </w:r>
      <w:r>
        <w:rPr>
          <w:spacing w:val="-1"/>
        </w:rPr>
        <w:t>e</w:t>
      </w:r>
      <w:r>
        <w:t>r</w:t>
      </w:r>
      <w:r>
        <w:rPr>
          <w:spacing w:val="-2"/>
        </w:rPr>
        <w:t xml:space="preserve"> v</w:t>
      </w:r>
      <w:r>
        <w:t>ar</w:t>
      </w:r>
      <w:r>
        <w:rPr>
          <w:spacing w:val="1"/>
        </w:rPr>
        <w:t>i</w:t>
      </w:r>
      <w:r>
        <w:t>atio</w:t>
      </w:r>
      <w:r>
        <w:rPr>
          <w:spacing w:val="-1"/>
        </w:rPr>
        <w:t>n</w:t>
      </w:r>
      <w:r>
        <w:t>s</w:t>
      </w:r>
      <w:r>
        <w:rPr>
          <w:spacing w:val="-5"/>
        </w:rPr>
        <w:t xml:space="preserve"> </w:t>
      </w:r>
      <w:r>
        <w:rPr>
          <w:spacing w:val="1"/>
        </w:rPr>
        <w:t>i</w:t>
      </w:r>
      <w:r>
        <w:t>n</w:t>
      </w:r>
      <w:r>
        <w:rPr>
          <w:spacing w:val="-5"/>
        </w:rPr>
        <w:t xml:space="preserve"> </w:t>
      </w:r>
      <w:r>
        <w:rPr>
          <w:spacing w:val="1"/>
        </w:rPr>
        <w:t>e</w:t>
      </w:r>
      <w:r>
        <w:rPr>
          <w:spacing w:val="-1"/>
        </w:rPr>
        <w:t>l</w:t>
      </w:r>
      <w:r>
        <w:rPr>
          <w:spacing w:val="1"/>
        </w:rPr>
        <w:t>e</w:t>
      </w:r>
      <w:r>
        <w:rPr>
          <w:spacing w:val="-2"/>
        </w:rPr>
        <w:t>v</w:t>
      </w:r>
      <w:r>
        <w:t>a</w:t>
      </w:r>
      <w:r>
        <w:rPr>
          <w:spacing w:val="1"/>
        </w:rPr>
        <w:t>t</w:t>
      </w:r>
      <w:r>
        <w:rPr>
          <w:spacing w:val="-1"/>
        </w:rPr>
        <w:t>i</w:t>
      </w:r>
      <w:r>
        <w:t>on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1"/>
        </w:rPr>
        <w:t>a</w:t>
      </w:r>
      <w:r>
        <w:t>t</w:t>
      </w:r>
      <w:r>
        <w:rPr>
          <w:spacing w:val="-3"/>
        </w:rPr>
        <w:t xml:space="preserve"> </w:t>
      </w:r>
      <w:r>
        <w:rPr>
          <w:spacing w:val="4"/>
        </w:rPr>
        <w:t>m</w:t>
      </w:r>
      <w:r>
        <w:rPr>
          <w:spacing w:val="-3"/>
        </w:rPr>
        <w:t>a</w:t>
      </w:r>
      <w:r>
        <w:rPr>
          <w:spacing w:val="3"/>
        </w:rPr>
        <w:t>k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u</w:t>
      </w:r>
      <w:r>
        <w:t>p</w:t>
      </w:r>
      <w:r>
        <w:rPr>
          <w:spacing w:val="-5"/>
        </w:rPr>
        <w:t xml:space="preserve"> </w:t>
      </w:r>
      <w:r>
        <w:rPr>
          <w:spacing w:val="-1"/>
        </w:rPr>
        <w:t>t</w:t>
      </w:r>
      <w:r>
        <w:t>he</w:t>
      </w:r>
      <w:r>
        <w:rPr>
          <w:spacing w:val="-2"/>
        </w:rPr>
        <w:t xml:space="preserve"> </w:t>
      </w:r>
      <w:r>
        <w:rPr>
          <w:spacing w:val="1"/>
        </w:rPr>
        <w:t>s</w:t>
      </w:r>
      <w:r>
        <w:t>h</w:t>
      </w:r>
      <w:r>
        <w:rPr>
          <w:spacing w:val="1"/>
        </w:rPr>
        <w:t>a</w:t>
      </w:r>
      <w:r>
        <w:t>pe</w:t>
      </w:r>
      <w:r>
        <w:rPr>
          <w:spacing w:val="-5"/>
        </w:rPr>
        <w:t xml:space="preserve"> </w:t>
      </w:r>
      <w:r>
        <w:t>of</w:t>
      </w:r>
      <w:r>
        <w:rPr>
          <w:w w:val="99"/>
        </w:rPr>
        <w:t xml:space="preserve"> </w:t>
      </w:r>
      <w:r>
        <w:rPr>
          <w:rFonts w:cs="Arial"/>
        </w:rPr>
        <w:t>the</w:t>
      </w:r>
      <w:r>
        <w:rPr>
          <w:rFonts w:cs="Arial"/>
          <w:spacing w:val="-9"/>
        </w:rPr>
        <w:t xml:space="preserve"> </w:t>
      </w:r>
      <w:r>
        <w:rPr>
          <w:rFonts w:cs="Arial"/>
          <w:spacing w:val="1"/>
        </w:rPr>
        <w:t>e</w:t>
      </w:r>
      <w:r>
        <w:rPr>
          <w:rFonts w:cs="Arial"/>
        </w:rPr>
        <w:t>arth</w:t>
      </w:r>
      <w:r>
        <w:rPr>
          <w:rFonts w:cs="Arial"/>
          <w:spacing w:val="-1"/>
        </w:rPr>
        <w:t>’</w:t>
      </w:r>
      <w:r>
        <w:rPr>
          <w:rFonts w:cs="Arial"/>
        </w:rPr>
        <w:t>s</w:t>
      </w:r>
      <w:r>
        <w:rPr>
          <w:rFonts w:cs="Arial"/>
          <w:spacing w:val="-8"/>
        </w:rPr>
        <w:t xml:space="preserve"> </w:t>
      </w:r>
      <w:r>
        <w:rPr>
          <w:rFonts w:cs="Arial"/>
        </w:rPr>
        <w:t>sur</w:t>
      </w:r>
      <w:r>
        <w:rPr>
          <w:rFonts w:cs="Arial"/>
          <w:spacing w:val="2"/>
        </w:rPr>
        <w:t>f</w:t>
      </w:r>
      <w:r>
        <w:rPr>
          <w:rFonts w:cs="Arial"/>
        </w:rPr>
        <w:t>ace.</w:t>
      </w:r>
    </w:p>
    <w:p w:rsidR="00390CA3" w:rsidRDefault="00390CA3">
      <w:pPr>
        <w:spacing w:before="8" w:line="110" w:lineRule="exact"/>
        <w:rPr>
          <w:sz w:val="11"/>
          <w:szCs w:val="11"/>
        </w:rPr>
      </w:pPr>
    </w:p>
    <w:p w:rsidR="00390CA3" w:rsidRDefault="00BD6A69">
      <w:pPr>
        <w:pStyle w:val="BodyText"/>
        <w:tabs>
          <w:tab w:val="left" w:pos="2298"/>
        </w:tabs>
        <w:spacing w:line="251" w:lineRule="auto"/>
        <w:ind w:left="2298" w:right="337" w:hanging="2160"/>
      </w:pPr>
      <w:r>
        <w:rPr>
          <w:rFonts w:cs="Arial"/>
          <w:b/>
          <w:bCs/>
          <w:spacing w:val="3"/>
        </w:rPr>
        <w:t>T</w:t>
      </w:r>
      <w:r>
        <w:rPr>
          <w:rFonts w:cs="Arial"/>
          <w:b/>
          <w:bCs/>
        </w:rPr>
        <w:t>sunami</w:t>
      </w:r>
      <w:r>
        <w:rPr>
          <w:rFonts w:cs="Arial"/>
          <w:b/>
          <w:bCs/>
        </w:rPr>
        <w:tab/>
      </w:r>
      <w:r>
        <w:rPr>
          <w:spacing w:val="3"/>
        </w:rPr>
        <w:t>T</w:t>
      </w:r>
      <w:r>
        <w:rPr>
          <w:spacing w:val="1"/>
        </w:rPr>
        <w:t>s</w:t>
      </w:r>
      <w:r>
        <w:t>u</w:t>
      </w:r>
      <w:r>
        <w:rPr>
          <w:spacing w:val="-1"/>
        </w:rPr>
        <w:t>n</w:t>
      </w:r>
      <w:r>
        <w:rPr>
          <w:spacing w:val="-3"/>
        </w:rPr>
        <w:t>a</w:t>
      </w:r>
      <w:r>
        <w:rPr>
          <w:spacing w:val="4"/>
        </w:rPr>
        <w:t>m</w:t>
      </w:r>
      <w:r>
        <w:t>i</w:t>
      </w:r>
      <w:r>
        <w:rPr>
          <w:spacing w:val="-9"/>
        </w:rPr>
        <w:t xml:space="preserve"> </w:t>
      </w:r>
      <w:r>
        <w:t>(prono</w:t>
      </w:r>
      <w:r>
        <w:rPr>
          <w:spacing w:val="-1"/>
        </w:rPr>
        <w:t>u</w:t>
      </w:r>
      <w:r>
        <w:t>nc</w:t>
      </w:r>
      <w:r>
        <w:rPr>
          <w:spacing w:val="1"/>
        </w:rPr>
        <w:t>e</w:t>
      </w:r>
      <w:r>
        <w:t>d</w:t>
      </w:r>
      <w:r>
        <w:rPr>
          <w:spacing w:val="-8"/>
        </w:rPr>
        <w:t xml:space="preserve"> </w:t>
      </w:r>
      <w:r>
        <w:t>'so</w:t>
      </w:r>
      <w:r>
        <w:rPr>
          <w:spacing w:val="1"/>
        </w:rPr>
        <w:t>o</w:t>
      </w:r>
      <w:r>
        <w:rPr>
          <w:spacing w:val="3"/>
        </w:rPr>
        <w:t>-</w:t>
      </w:r>
      <w:r>
        <w:rPr>
          <w:spacing w:val="-1"/>
        </w:rPr>
        <w:t>na</w:t>
      </w:r>
      <w:r>
        <w:t>r-</w:t>
      </w:r>
      <w:r>
        <w:rPr>
          <w:spacing w:val="4"/>
        </w:rPr>
        <w:t>m</w:t>
      </w:r>
      <w:r>
        <w:t>e')</w:t>
      </w:r>
      <w:r>
        <w:rPr>
          <w:spacing w:val="-7"/>
        </w:rPr>
        <w:t xml:space="preserve"> </w:t>
      </w:r>
      <w:r>
        <w:rPr>
          <w:spacing w:val="-2"/>
        </w:rPr>
        <w:t>i</w:t>
      </w:r>
      <w:r>
        <w:t>s</w:t>
      </w:r>
      <w:r>
        <w:rPr>
          <w:spacing w:val="-6"/>
        </w:rPr>
        <w:t xml:space="preserve"> </w:t>
      </w:r>
      <w:r>
        <w:t>a</w:t>
      </w:r>
      <w:r>
        <w:rPr>
          <w:spacing w:val="-8"/>
        </w:rPr>
        <w:t xml:space="preserve"> </w:t>
      </w:r>
      <w:r>
        <w:rPr>
          <w:spacing w:val="1"/>
        </w:rPr>
        <w:t>J</w:t>
      </w:r>
      <w:r>
        <w:t>a</w:t>
      </w:r>
      <w:r>
        <w:rPr>
          <w:spacing w:val="-1"/>
        </w:rPr>
        <w:t>p</w:t>
      </w:r>
      <w:r>
        <w:t>a</w:t>
      </w:r>
      <w:r>
        <w:rPr>
          <w:spacing w:val="-1"/>
        </w:rPr>
        <w:t>n</w:t>
      </w:r>
      <w:r>
        <w:t>ese</w:t>
      </w:r>
      <w:r>
        <w:rPr>
          <w:spacing w:val="-6"/>
        </w:rPr>
        <w:t xml:space="preserve"> </w:t>
      </w:r>
      <w:r>
        <w:t>wo</w:t>
      </w:r>
      <w:r>
        <w:rPr>
          <w:spacing w:val="3"/>
        </w:rPr>
        <w:t>r</w:t>
      </w:r>
      <w:r>
        <w:t>d</w:t>
      </w:r>
      <w:r>
        <w:rPr>
          <w:spacing w:val="-6"/>
        </w:rPr>
        <w:t xml:space="preserve"> </w:t>
      </w:r>
      <w:r>
        <w:rPr>
          <w:spacing w:val="-3"/>
        </w:rPr>
        <w:t>w</w:t>
      </w:r>
      <w:r>
        <w:rPr>
          <w:spacing w:val="-1"/>
        </w:rPr>
        <w:t>i</w:t>
      </w:r>
      <w:r>
        <w:rPr>
          <w:spacing w:val="2"/>
        </w:rPr>
        <w:t>t</w:t>
      </w:r>
      <w:r>
        <w:t>h</w:t>
      </w:r>
      <w:r>
        <w:rPr>
          <w:spacing w:val="-8"/>
        </w:rPr>
        <w:t xml:space="preserve"> </w:t>
      </w:r>
      <w:r>
        <w:t>'tsu'</w:t>
      </w:r>
      <w:r>
        <w:rPr>
          <w:spacing w:val="-7"/>
        </w:rPr>
        <w:t xml:space="preserve"> </w:t>
      </w:r>
      <w:r>
        <w:rPr>
          <w:spacing w:val="4"/>
        </w:rPr>
        <w:t>m</w:t>
      </w:r>
      <w:r>
        <w:t>e</w:t>
      </w:r>
      <w:r>
        <w:rPr>
          <w:spacing w:val="-1"/>
        </w:rPr>
        <w:t>a</w:t>
      </w:r>
      <w:r>
        <w:t>n</w:t>
      </w:r>
      <w:r>
        <w:rPr>
          <w:spacing w:val="-2"/>
        </w:rPr>
        <w:t>i</w:t>
      </w:r>
      <w:r>
        <w:rPr>
          <w:spacing w:val="1"/>
        </w:rPr>
        <w:t>n</w:t>
      </w:r>
      <w:r>
        <w:t>g</w:t>
      </w:r>
      <w:r>
        <w:rPr>
          <w:w w:val="99"/>
        </w:rPr>
        <w:t xml:space="preserve"> </w:t>
      </w:r>
      <w:r>
        <w:t>h</w:t>
      </w:r>
      <w:r>
        <w:rPr>
          <w:spacing w:val="-1"/>
        </w:rPr>
        <w:t>a</w:t>
      </w:r>
      <w:r>
        <w:t>rb</w:t>
      </w:r>
      <w:r>
        <w:rPr>
          <w:spacing w:val="1"/>
        </w:rPr>
        <w:t>o</w:t>
      </w:r>
      <w:r>
        <w:t>ur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'na</w:t>
      </w:r>
      <w:r>
        <w:rPr>
          <w:spacing w:val="3"/>
        </w:rPr>
        <w:t>m</w:t>
      </w:r>
      <w:r>
        <w:rPr>
          <w:spacing w:val="-1"/>
        </w:rPr>
        <w:t>i</w:t>
      </w:r>
      <w:r>
        <w:t>'</w:t>
      </w:r>
      <w:r>
        <w:rPr>
          <w:spacing w:val="-7"/>
        </w:rPr>
        <w:t xml:space="preserve"> </w:t>
      </w:r>
      <w:r>
        <w:rPr>
          <w:spacing w:val="4"/>
        </w:rPr>
        <w:t>m</w:t>
      </w:r>
      <w:r>
        <w:t>e</w:t>
      </w:r>
      <w:r>
        <w:rPr>
          <w:spacing w:val="-1"/>
        </w:rPr>
        <w:t>a</w:t>
      </w:r>
      <w:r>
        <w:t>n</w:t>
      </w:r>
      <w:r>
        <w:rPr>
          <w:spacing w:val="-2"/>
        </w:rPr>
        <w:t>i</w:t>
      </w:r>
      <w:r>
        <w:rPr>
          <w:spacing w:val="1"/>
        </w:rPr>
        <w:t>n</w:t>
      </w:r>
      <w:r>
        <w:t>g</w:t>
      </w:r>
      <w:r>
        <w:rPr>
          <w:spacing w:val="-5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a</w:t>
      </w:r>
      <w:r>
        <w:rPr>
          <w:spacing w:val="-2"/>
        </w:rPr>
        <w:t>v</w:t>
      </w:r>
      <w:r>
        <w:t>e.</w:t>
      </w:r>
      <w:r>
        <w:rPr>
          <w:spacing w:val="-7"/>
        </w:rPr>
        <w:t xml:space="preserve"> </w:t>
      </w:r>
      <w:r>
        <w:rPr>
          <w:spacing w:val="3"/>
        </w:rPr>
        <w:t>T</w:t>
      </w:r>
      <w:r>
        <w:t>he</w:t>
      </w:r>
      <w:r>
        <w:rPr>
          <w:spacing w:val="-6"/>
        </w:rPr>
        <w:t xml:space="preserve"> </w:t>
      </w:r>
      <w:r>
        <w:t>wave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t>s</w:t>
      </w:r>
      <w:r>
        <w:rPr>
          <w:spacing w:val="-6"/>
        </w:rPr>
        <w:t xml:space="preserve"> </w:t>
      </w:r>
      <w:r>
        <w:t>c</w:t>
      </w:r>
      <w:r>
        <w:rPr>
          <w:spacing w:val="1"/>
        </w:rPr>
        <w:t>a</w:t>
      </w:r>
      <w:r>
        <w:t>us</w:t>
      </w:r>
      <w:r>
        <w:rPr>
          <w:spacing w:val="1"/>
        </w:rPr>
        <w:t>e</w:t>
      </w:r>
      <w:r>
        <w:t>d</w:t>
      </w:r>
      <w:r>
        <w:rPr>
          <w:spacing w:val="-7"/>
        </w:rPr>
        <w:t xml:space="preserve"> </w:t>
      </w:r>
      <w:r>
        <w:rPr>
          <w:spacing w:val="3"/>
        </w:rPr>
        <w:t>b</w:t>
      </w:r>
      <w:r>
        <w:t>y</w:t>
      </w:r>
      <w:r>
        <w:rPr>
          <w:spacing w:val="-9"/>
        </w:rPr>
        <w:t xml:space="preserve"> </w:t>
      </w:r>
      <w:r>
        <w:t>e</w:t>
      </w:r>
      <w:r>
        <w:rPr>
          <w:spacing w:val="-1"/>
        </w:rPr>
        <w:t>a</w:t>
      </w:r>
      <w:r>
        <w:t>r</w:t>
      </w:r>
      <w:r>
        <w:rPr>
          <w:spacing w:val="2"/>
        </w:rPr>
        <w:t>t</w:t>
      </w:r>
      <w:r>
        <w:t>h</w:t>
      </w:r>
      <w:r>
        <w:rPr>
          <w:spacing w:val="-1"/>
        </w:rPr>
        <w:t>q</w:t>
      </w:r>
      <w:r>
        <w:rPr>
          <w:spacing w:val="1"/>
        </w:rPr>
        <w:t>u</w:t>
      </w:r>
      <w:r>
        <w:t>a</w:t>
      </w:r>
      <w:r>
        <w:rPr>
          <w:spacing w:val="3"/>
        </w:rPr>
        <w:t>k</w:t>
      </w:r>
      <w:r>
        <w:t>es,</w:t>
      </w:r>
      <w:r>
        <w:rPr>
          <w:w w:val="99"/>
        </w:rPr>
        <w:t xml:space="preserve"> </w:t>
      </w:r>
      <w:r>
        <w:rPr>
          <w:spacing w:val="-1"/>
        </w:rPr>
        <w:t>l</w:t>
      </w:r>
      <w:r>
        <w:t>a</w:t>
      </w:r>
      <w:r>
        <w:rPr>
          <w:spacing w:val="1"/>
        </w:rPr>
        <w:t>n</w:t>
      </w:r>
      <w:r>
        <w:t>ds</w:t>
      </w:r>
      <w:r>
        <w:rPr>
          <w:spacing w:val="-1"/>
        </w:rPr>
        <w:t>l</w:t>
      </w:r>
      <w:r>
        <w:rPr>
          <w:spacing w:val="1"/>
        </w:rPr>
        <w:t>i</w:t>
      </w:r>
      <w:r>
        <w:t>d</w:t>
      </w:r>
      <w:r>
        <w:rPr>
          <w:spacing w:val="-1"/>
        </w:rPr>
        <w:t>e</w:t>
      </w:r>
      <w:r>
        <w:t>s</w:t>
      </w:r>
      <w:r>
        <w:rPr>
          <w:spacing w:val="-5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rPr>
          <w:spacing w:val="-2"/>
        </w:rPr>
        <w:t>v</w:t>
      </w:r>
      <w:r>
        <w:rPr>
          <w:spacing w:val="1"/>
        </w:rPr>
        <w:t>o</w:t>
      </w:r>
      <w:r>
        <w:rPr>
          <w:spacing w:val="-1"/>
        </w:rPr>
        <w:t>l</w:t>
      </w:r>
      <w:r>
        <w:rPr>
          <w:spacing w:val="1"/>
        </w:rPr>
        <w:t>c</w:t>
      </w:r>
      <w:r>
        <w:t>a</w:t>
      </w:r>
      <w:r>
        <w:rPr>
          <w:spacing w:val="-1"/>
        </w:rPr>
        <w:t>ni</w:t>
      </w:r>
      <w:r>
        <w:t>c</w:t>
      </w:r>
      <w:r>
        <w:rPr>
          <w:spacing w:val="-3"/>
        </w:rPr>
        <w:t xml:space="preserve"> </w:t>
      </w:r>
      <w:r>
        <w:t>erup</w:t>
      </w:r>
      <w:r>
        <w:rPr>
          <w:spacing w:val="1"/>
        </w:rPr>
        <w:t>t</w:t>
      </w:r>
      <w:r>
        <w:rPr>
          <w:spacing w:val="-1"/>
        </w:rPr>
        <w:t>i</w:t>
      </w:r>
      <w:r>
        <w:t>o</w:t>
      </w:r>
      <w:r>
        <w:rPr>
          <w:spacing w:val="2"/>
        </w:rPr>
        <w:t>n</w:t>
      </w:r>
      <w:r>
        <w:t>s</w:t>
      </w:r>
      <w:r>
        <w:rPr>
          <w:spacing w:val="-5"/>
        </w:rPr>
        <w:t xml:space="preserve"> </w:t>
      </w:r>
      <w:r>
        <w:rPr>
          <w:spacing w:val="1"/>
        </w:rPr>
        <w:t>t</w:t>
      </w:r>
      <w:r>
        <w:t>h</w:t>
      </w:r>
      <w:r>
        <w:rPr>
          <w:spacing w:val="-1"/>
        </w:rPr>
        <w:t>a</w:t>
      </w:r>
      <w:r>
        <w:t>t</w:t>
      </w:r>
      <w:r>
        <w:rPr>
          <w:spacing w:val="-4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rPr>
          <w:spacing w:val="1"/>
        </w:rPr>
        <w:t>u</w:t>
      </w:r>
      <w:r>
        <w:t>n</w:t>
      </w:r>
      <w:r>
        <w:rPr>
          <w:spacing w:val="-1"/>
        </w:rPr>
        <w:t>d</w:t>
      </w:r>
      <w:r>
        <w:t>er</w:t>
      </w:r>
      <w:r>
        <w:rPr>
          <w:spacing w:val="-6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n</w:t>
      </w:r>
      <w:r>
        <w:rPr>
          <w:spacing w:val="-1"/>
        </w:rPr>
        <w:t>e</w:t>
      </w:r>
      <w:r>
        <w:rPr>
          <w:spacing w:val="1"/>
        </w:rPr>
        <w:t>x</w:t>
      </w:r>
      <w:r>
        <w:t>t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o</w:t>
      </w:r>
      <w:r>
        <w:rPr>
          <w:spacing w:val="-6"/>
        </w:rPr>
        <w:t xml:space="preserve"> </w:t>
      </w:r>
      <w:r>
        <w:rPr>
          <w:spacing w:val="-2"/>
        </w:rPr>
        <w:t>l</w:t>
      </w:r>
      <w:r>
        <w:t>ar</w:t>
      </w:r>
      <w:r>
        <w:rPr>
          <w:spacing w:val="2"/>
        </w:rPr>
        <w:t>g</w:t>
      </w:r>
      <w:r>
        <w:t>e</w:t>
      </w:r>
      <w:r>
        <w:rPr>
          <w:spacing w:val="-4"/>
        </w:rPr>
        <w:t xml:space="preserve"> </w:t>
      </w:r>
      <w:r>
        <w:t>wat</w:t>
      </w:r>
      <w:r>
        <w:rPr>
          <w:spacing w:val="-1"/>
        </w:rPr>
        <w:t>e</w:t>
      </w:r>
      <w:r>
        <w:t>r</w:t>
      </w:r>
      <w:r>
        <w:rPr>
          <w:spacing w:val="-5"/>
        </w:rPr>
        <w:t xml:space="preserve"> </w:t>
      </w:r>
      <w:r>
        <w:rPr>
          <w:spacing w:val="1"/>
        </w:rPr>
        <w:t>b</w:t>
      </w:r>
      <w:r>
        <w:t>o</w:t>
      </w:r>
      <w:r>
        <w:rPr>
          <w:spacing w:val="-1"/>
        </w:rPr>
        <w:t>d</w:t>
      </w:r>
      <w:r>
        <w:rPr>
          <w:spacing w:val="1"/>
        </w:rPr>
        <w:t>i</w:t>
      </w:r>
      <w:r>
        <w:t>es,</w:t>
      </w:r>
      <w:r>
        <w:rPr>
          <w:w w:val="99"/>
        </w:rPr>
        <w:t xml:space="preserve"> </w:t>
      </w:r>
      <w:r>
        <w:rPr>
          <w:spacing w:val="1"/>
        </w:rPr>
        <w:t>s</w:t>
      </w:r>
      <w:r>
        <w:t>uch</w:t>
      </w:r>
      <w:r>
        <w:rPr>
          <w:spacing w:val="-5"/>
        </w:rPr>
        <w:t xml:space="preserve"> </w:t>
      </w:r>
      <w:r>
        <w:rPr>
          <w:spacing w:val="-1"/>
        </w:rPr>
        <w:t>a</w:t>
      </w:r>
      <w:r>
        <w:t>s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3"/>
        </w:rPr>
        <w:t xml:space="preserve"> </w:t>
      </w:r>
      <w:r>
        <w:t>oce</w:t>
      </w:r>
      <w:r>
        <w:rPr>
          <w:spacing w:val="-1"/>
        </w:rPr>
        <w:t>a</w:t>
      </w:r>
      <w:r>
        <w:rPr>
          <w:spacing w:val="1"/>
        </w:rPr>
        <w:t>n</w:t>
      </w:r>
      <w:r>
        <w:t>,</w:t>
      </w:r>
      <w:r>
        <w:rPr>
          <w:spacing w:val="-5"/>
        </w:rPr>
        <w:t xml:space="preserve"> </w:t>
      </w:r>
      <w:r>
        <w:rPr>
          <w:spacing w:val="-1"/>
        </w:rPr>
        <w:t>a</w:t>
      </w:r>
      <w:r>
        <w:rPr>
          <w:spacing w:val="1"/>
        </w:rPr>
        <w:t>n</w:t>
      </w:r>
      <w:r>
        <w:t>d</w:t>
      </w:r>
      <w:r>
        <w:rPr>
          <w:spacing w:val="-5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ha</w:t>
      </w:r>
      <w:r>
        <w:t>t</w:t>
      </w:r>
      <w:r>
        <w:rPr>
          <w:spacing w:val="-5"/>
        </w:rPr>
        <w:t xml:space="preserve"> </w:t>
      </w:r>
      <w:r>
        <w:rPr>
          <w:spacing w:val="-1"/>
        </w:rPr>
        <w:t>di</w:t>
      </w:r>
      <w:r>
        <w:rPr>
          <w:spacing w:val="1"/>
        </w:rPr>
        <w:t>s</w:t>
      </w:r>
      <w:r>
        <w:t>turb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-3"/>
        </w:rPr>
        <w:t>w</w:t>
      </w:r>
      <w:r>
        <w:t>a</w:t>
      </w:r>
      <w:r>
        <w:rPr>
          <w:spacing w:val="1"/>
        </w:rPr>
        <w:t>t</w:t>
      </w:r>
      <w:r>
        <w:t>er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</w:t>
      </w:r>
      <w:r>
        <w:rPr>
          <w:spacing w:val="1"/>
        </w:rPr>
        <w:t>a</w:t>
      </w:r>
      <w:r>
        <w:t>use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1"/>
        </w:rPr>
        <w:t>s</w:t>
      </w:r>
      <w:r>
        <w:t>eri</w:t>
      </w:r>
      <w:r>
        <w:rPr>
          <w:spacing w:val="-1"/>
        </w:rPr>
        <w:t>e</w:t>
      </w:r>
      <w:r>
        <w:t>s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a</w:t>
      </w:r>
      <w:r>
        <w:rPr>
          <w:spacing w:val="-2"/>
        </w:rPr>
        <w:t>v</w:t>
      </w:r>
      <w:r>
        <w:t>es.</w:t>
      </w:r>
      <w:r>
        <w:rPr>
          <w:w w:val="99"/>
        </w:rPr>
        <w:t xml:space="preserve"> </w:t>
      </w:r>
      <w:r>
        <w:rPr>
          <w:spacing w:val="-1"/>
        </w:rPr>
        <w:t>A</w:t>
      </w:r>
      <w:r>
        <w:rPr>
          <w:spacing w:val="1"/>
        </w:rPr>
        <w:t>s</w:t>
      </w:r>
      <w:r>
        <w:t>tero</w:t>
      </w:r>
      <w:r>
        <w:rPr>
          <w:spacing w:val="1"/>
        </w:rPr>
        <w:t>i</w:t>
      </w:r>
      <w:r>
        <w:t>d</w:t>
      </w:r>
      <w:r>
        <w:rPr>
          <w:spacing w:val="-8"/>
        </w:rPr>
        <w:t xml:space="preserve"> </w:t>
      </w:r>
      <w:r>
        <w:rPr>
          <w:spacing w:val="-2"/>
        </w:rPr>
        <w:t>i</w:t>
      </w:r>
      <w:r>
        <w:rPr>
          <w:spacing w:val="4"/>
        </w:rPr>
        <w:t>m</w:t>
      </w:r>
      <w:r>
        <w:t>p</w:t>
      </w:r>
      <w:r>
        <w:rPr>
          <w:spacing w:val="-1"/>
        </w:rPr>
        <w:t>a</w:t>
      </w:r>
      <w:r>
        <w:rPr>
          <w:spacing w:val="1"/>
        </w:rPr>
        <w:t>c</w:t>
      </w:r>
      <w:r>
        <w:t>ts</w:t>
      </w:r>
      <w:r>
        <w:rPr>
          <w:spacing w:val="-7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rPr>
          <w:spacing w:val="1"/>
        </w:rPr>
        <w:t>a</w:t>
      </w:r>
      <w:r>
        <w:rPr>
          <w:spacing w:val="-1"/>
        </w:rPr>
        <w:t>l</w:t>
      </w:r>
      <w:r>
        <w:rPr>
          <w:spacing w:val="1"/>
        </w:rPr>
        <w:t>s</w:t>
      </w:r>
      <w:r>
        <w:t>o</w:t>
      </w:r>
      <w:r>
        <w:rPr>
          <w:spacing w:val="-8"/>
        </w:rPr>
        <w:t xml:space="preserve"> </w:t>
      </w:r>
      <w:r>
        <w:t>ca</w:t>
      </w:r>
      <w:r>
        <w:rPr>
          <w:spacing w:val="-1"/>
        </w:rPr>
        <w:t>u</w:t>
      </w:r>
      <w:r>
        <w:rPr>
          <w:spacing w:val="1"/>
        </w:rPr>
        <w:t>s</w:t>
      </w:r>
      <w:r>
        <w:t>e</w:t>
      </w:r>
      <w:r>
        <w:rPr>
          <w:spacing w:val="-7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s</w:t>
      </w:r>
      <w:r>
        <w:t>u</w:t>
      </w:r>
      <w:r>
        <w:rPr>
          <w:spacing w:val="1"/>
        </w:rPr>
        <w:t>n</w:t>
      </w:r>
      <w:r>
        <w:t>a</w:t>
      </w:r>
      <w:r>
        <w:rPr>
          <w:spacing w:val="4"/>
        </w:rPr>
        <w:t>m</w:t>
      </w:r>
      <w:r>
        <w:rPr>
          <w:spacing w:val="-1"/>
        </w:rPr>
        <w:t>i</w:t>
      </w:r>
      <w:r>
        <w:t>.</w:t>
      </w:r>
    </w:p>
    <w:p w:rsidR="00390CA3" w:rsidRDefault="00390CA3">
      <w:pPr>
        <w:spacing w:before="7" w:line="110" w:lineRule="exact"/>
        <w:rPr>
          <w:sz w:val="11"/>
          <w:szCs w:val="11"/>
        </w:rPr>
      </w:pPr>
    </w:p>
    <w:p w:rsidR="00390CA3" w:rsidRDefault="00BD6A69">
      <w:pPr>
        <w:pStyle w:val="BodyText"/>
        <w:spacing w:line="251" w:lineRule="auto"/>
        <w:ind w:left="2298" w:right="383" w:hanging="2160"/>
        <w:jc w:val="both"/>
      </w:pPr>
      <w:r>
        <w:rPr>
          <w:rFonts w:cs="Arial"/>
          <w:b/>
          <w:bCs/>
          <w:spacing w:val="-1"/>
        </w:rPr>
        <w:t>V</w:t>
      </w:r>
      <w:r>
        <w:rPr>
          <w:rFonts w:cs="Arial"/>
          <w:b/>
          <w:bCs/>
        </w:rPr>
        <w:t>olc</w:t>
      </w:r>
      <w:r>
        <w:rPr>
          <w:rFonts w:cs="Arial"/>
          <w:b/>
          <w:bCs/>
          <w:spacing w:val="-1"/>
        </w:rPr>
        <w:t>a</w:t>
      </w:r>
      <w:r>
        <w:rPr>
          <w:rFonts w:cs="Arial"/>
          <w:b/>
          <w:bCs/>
        </w:rPr>
        <w:t>n</w:t>
      </w:r>
      <w:r>
        <w:rPr>
          <w:rFonts w:cs="Arial"/>
          <w:b/>
          <w:bCs/>
          <w:spacing w:val="2"/>
        </w:rPr>
        <w:t>i</w:t>
      </w:r>
      <w:r>
        <w:rPr>
          <w:rFonts w:cs="Arial"/>
          <w:b/>
          <w:bCs/>
        </w:rPr>
        <w:t>c</w:t>
      </w:r>
      <w:r>
        <w:rPr>
          <w:rFonts w:cs="Arial"/>
          <w:b/>
          <w:bCs/>
          <w:spacing w:val="-4"/>
        </w:rPr>
        <w:t xml:space="preserve"> </w:t>
      </w:r>
      <w:r>
        <w:rPr>
          <w:rFonts w:cs="Arial"/>
          <w:b/>
          <w:bCs/>
        </w:rPr>
        <w:t>tr</w:t>
      </w:r>
      <w:r>
        <w:rPr>
          <w:rFonts w:cs="Arial"/>
          <w:b/>
          <w:bCs/>
          <w:spacing w:val="1"/>
        </w:rPr>
        <w:t>e</w:t>
      </w:r>
      <w:r>
        <w:rPr>
          <w:rFonts w:cs="Arial"/>
          <w:b/>
          <w:bCs/>
        </w:rPr>
        <w:t>m</w:t>
      </w:r>
      <w:r>
        <w:rPr>
          <w:rFonts w:cs="Arial"/>
          <w:b/>
          <w:bCs/>
          <w:spacing w:val="1"/>
        </w:rPr>
        <w:t>o</w:t>
      </w:r>
      <w:r>
        <w:rPr>
          <w:rFonts w:cs="Arial"/>
          <w:b/>
          <w:bCs/>
        </w:rPr>
        <w:t>r</w:t>
      </w:r>
      <w:r>
        <w:rPr>
          <w:rFonts w:cs="Arial"/>
          <w:b/>
          <w:bCs/>
          <w:spacing w:val="3"/>
        </w:rPr>
        <w:t xml:space="preserve"> </w:t>
      </w:r>
      <w:r>
        <w:rPr>
          <w:spacing w:val="-1"/>
        </w:rPr>
        <w:t>B</w:t>
      </w:r>
      <w:r>
        <w:t>ur</w:t>
      </w:r>
      <w:r>
        <w:rPr>
          <w:spacing w:val="1"/>
        </w:rPr>
        <w:t>s</w:t>
      </w:r>
      <w:r>
        <w:t>ts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</w:t>
      </w:r>
      <w:r>
        <w:rPr>
          <w:spacing w:val="-1"/>
        </w:rPr>
        <w:t>n</w:t>
      </w:r>
      <w:r>
        <w:t>t</w:t>
      </w:r>
      <w:r>
        <w:rPr>
          <w:spacing w:val="-2"/>
        </w:rPr>
        <w:t>i</w:t>
      </w:r>
      <w:r>
        <w:rPr>
          <w:spacing w:val="1"/>
        </w:rPr>
        <w:t>n</w:t>
      </w:r>
      <w:r>
        <w:t>u</w:t>
      </w:r>
      <w:r>
        <w:rPr>
          <w:spacing w:val="-1"/>
        </w:rPr>
        <w:t>o</w:t>
      </w:r>
      <w:r>
        <w:t>us</w:t>
      </w:r>
      <w:r>
        <w:rPr>
          <w:spacing w:val="-2"/>
        </w:rPr>
        <w:t xml:space="preserve"> v</w:t>
      </w:r>
      <w:r>
        <w:rPr>
          <w:spacing w:val="1"/>
        </w:rPr>
        <w:t>i</w:t>
      </w:r>
      <w:r>
        <w:t>bra</w:t>
      </w:r>
      <w:r>
        <w:rPr>
          <w:spacing w:val="2"/>
        </w:rPr>
        <w:t>t</w:t>
      </w:r>
      <w:r>
        <w:rPr>
          <w:spacing w:val="1"/>
        </w:rPr>
        <w:t>i</w:t>
      </w:r>
      <w:r>
        <w:t>on</w:t>
      </w:r>
      <w:r>
        <w:rPr>
          <w:spacing w:val="-4"/>
        </w:rPr>
        <w:t xml:space="preserve"> </w:t>
      </w:r>
      <w:r>
        <w:t>ca</w:t>
      </w:r>
      <w:r>
        <w:rPr>
          <w:spacing w:val="-1"/>
        </w:rPr>
        <w:t>u</w:t>
      </w:r>
      <w:r>
        <w:rPr>
          <w:spacing w:val="1"/>
        </w:rPr>
        <w:t>se</w:t>
      </w:r>
      <w:r>
        <w:t>d</w:t>
      </w:r>
      <w:r>
        <w:rPr>
          <w:spacing w:val="-3"/>
        </w:rPr>
        <w:t xml:space="preserve"> </w:t>
      </w:r>
      <w:r>
        <w:rPr>
          <w:spacing w:val="3"/>
        </w:rPr>
        <w:t>b</w:t>
      </w:r>
      <w:r>
        <w:t>y</w:t>
      </w:r>
      <w:r>
        <w:rPr>
          <w:spacing w:val="-7"/>
        </w:rPr>
        <w:t xml:space="preserve"> </w:t>
      </w:r>
      <w:r>
        <w:t>pre</w:t>
      </w:r>
      <w:r>
        <w:rPr>
          <w:spacing w:val="1"/>
        </w:rPr>
        <w:t>ss</w:t>
      </w:r>
      <w:r>
        <w:t>ure</w:t>
      </w:r>
      <w:r>
        <w:rPr>
          <w:spacing w:val="-4"/>
        </w:rPr>
        <w:t xml:space="preserve"> </w:t>
      </w:r>
      <w:r>
        <w:rPr>
          <w:spacing w:val="1"/>
        </w:rPr>
        <w:t>cha</w:t>
      </w:r>
      <w:r>
        <w:t>n</w:t>
      </w:r>
      <w:r>
        <w:rPr>
          <w:spacing w:val="-1"/>
        </w:rPr>
        <w:t>g</w:t>
      </w:r>
      <w:r>
        <w:t>es</w:t>
      </w:r>
      <w:r>
        <w:rPr>
          <w:spacing w:val="-3"/>
        </w:rPr>
        <w:t xml:space="preserve"> </w:t>
      </w:r>
      <w:r>
        <w:rPr>
          <w:spacing w:val="1"/>
        </w:rPr>
        <w:t>i</w:t>
      </w:r>
      <w:r>
        <w:t>n</w:t>
      </w:r>
      <w:r>
        <w:rPr>
          <w:spacing w:val="-4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-4"/>
        </w:rPr>
        <w:t xml:space="preserve"> </w:t>
      </w:r>
      <w:r>
        <w:t>ro</w:t>
      </w:r>
      <w:r>
        <w:rPr>
          <w:spacing w:val="1"/>
        </w:rPr>
        <w:t>c</w:t>
      </w:r>
      <w:r>
        <w:t>k fr</w:t>
      </w:r>
      <w:r>
        <w:rPr>
          <w:spacing w:val="-3"/>
        </w:rPr>
        <w:t>o</w:t>
      </w:r>
      <w:r>
        <w:t>m</w:t>
      </w:r>
      <w:r>
        <w:rPr>
          <w:w w:val="99"/>
        </w:rPr>
        <w:t xml:space="preserve"> </w:t>
      </w:r>
      <w:r>
        <w:rPr>
          <w:spacing w:val="-1"/>
        </w:rPr>
        <w:t>un</w:t>
      </w:r>
      <w:r>
        <w:rPr>
          <w:spacing w:val="1"/>
        </w:rPr>
        <w:t>s</w:t>
      </w:r>
      <w:r>
        <w:t>te</w:t>
      </w:r>
      <w:r>
        <w:rPr>
          <w:spacing w:val="1"/>
        </w:rPr>
        <w:t>ad</w:t>
      </w:r>
      <w:r>
        <w:t>y</w:t>
      </w:r>
      <w:r>
        <w:rPr>
          <w:spacing w:val="-7"/>
        </w:rPr>
        <w:t xml:space="preserve"> </w:t>
      </w:r>
      <w:r>
        <w:t>tra</w:t>
      </w:r>
      <w:r>
        <w:rPr>
          <w:spacing w:val="-1"/>
        </w:rPr>
        <w:t>n</w:t>
      </w:r>
      <w:r>
        <w:rPr>
          <w:spacing w:val="1"/>
        </w:rPr>
        <w:t>s</w:t>
      </w:r>
      <w:r>
        <w:t>p</w:t>
      </w:r>
      <w:r>
        <w:rPr>
          <w:spacing w:val="-1"/>
        </w:rPr>
        <w:t>o</w:t>
      </w:r>
      <w:r>
        <w:t>rt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5"/>
        </w:rPr>
        <w:t>g</w:t>
      </w:r>
      <w:r>
        <w:rPr>
          <w:spacing w:val="4"/>
        </w:rPr>
        <w:t>m</w:t>
      </w:r>
      <w:r>
        <w:t>a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2"/>
        </w:rPr>
        <w:t>v</w:t>
      </w:r>
      <w:r>
        <w:rPr>
          <w:spacing w:val="1"/>
        </w:rPr>
        <w:t>o</w:t>
      </w:r>
      <w:r>
        <w:rPr>
          <w:spacing w:val="-1"/>
        </w:rPr>
        <w:t>l</w:t>
      </w:r>
      <w:r>
        <w:rPr>
          <w:spacing w:val="1"/>
        </w:rPr>
        <w:t>c</w:t>
      </w:r>
      <w:r>
        <w:t>a</w:t>
      </w:r>
      <w:r>
        <w:rPr>
          <w:spacing w:val="1"/>
        </w:rPr>
        <w:t>n</w:t>
      </w:r>
      <w:r>
        <w:t>o.</w:t>
      </w:r>
      <w:r>
        <w:rPr>
          <w:spacing w:val="-6"/>
        </w:rPr>
        <w:t xml:space="preserve"> </w:t>
      </w:r>
      <w:r>
        <w:rPr>
          <w:spacing w:val="1"/>
        </w:rPr>
        <w:t>Ma</w:t>
      </w:r>
      <w:r>
        <w:t>y</w:t>
      </w:r>
      <w:r>
        <w:rPr>
          <w:spacing w:val="-7"/>
        </w:rPr>
        <w:t xml:space="preserve"> </w:t>
      </w:r>
      <w:r>
        <w:rPr>
          <w:spacing w:val="-1"/>
        </w:rPr>
        <w:t>i</w:t>
      </w:r>
      <w:r>
        <w:rPr>
          <w:spacing w:val="1"/>
        </w:rPr>
        <w:t>n</w:t>
      </w:r>
      <w:r>
        <w:t>d</w:t>
      </w:r>
      <w:r>
        <w:rPr>
          <w:spacing w:val="-2"/>
        </w:rPr>
        <w:t>i</w:t>
      </w:r>
      <w:r>
        <w:rPr>
          <w:spacing w:val="3"/>
        </w:rPr>
        <w:t>c</w:t>
      </w:r>
      <w:r>
        <w:t>ate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</w:t>
      </w:r>
      <w:r>
        <w:rPr>
          <w:spacing w:val="1"/>
        </w:rPr>
        <w:t>e</w:t>
      </w:r>
      <w:r>
        <w:t>n</w:t>
      </w:r>
      <w:r>
        <w:rPr>
          <w:spacing w:val="-1"/>
        </w:rPr>
        <w:t>d</w:t>
      </w:r>
      <w:r>
        <w:rPr>
          <w:spacing w:val="1"/>
        </w:rPr>
        <w:t>i</w:t>
      </w:r>
      <w:r>
        <w:t>ng</w:t>
      </w:r>
      <w:r>
        <w:rPr>
          <w:spacing w:val="-5"/>
        </w:rPr>
        <w:t xml:space="preserve"> </w:t>
      </w:r>
      <w:r>
        <w:rPr>
          <w:spacing w:val="-2"/>
        </w:rPr>
        <w:t>v</w:t>
      </w:r>
      <w:r>
        <w:rPr>
          <w:spacing w:val="1"/>
        </w:rPr>
        <w:t>o</w:t>
      </w:r>
      <w:r>
        <w:rPr>
          <w:spacing w:val="-1"/>
        </w:rPr>
        <w:t>l</w:t>
      </w:r>
      <w:r>
        <w:rPr>
          <w:spacing w:val="1"/>
        </w:rPr>
        <w:t>c</w:t>
      </w:r>
      <w:r>
        <w:t>a</w:t>
      </w:r>
      <w:r>
        <w:rPr>
          <w:spacing w:val="1"/>
        </w:rPr>
        <w:t>n</w:t>
      </w:r>
      <w:r>
        <w:rPr>
          <w:spacing w:val="-1"/>
        </w:rPr>
        <w:t>i</w:t>
      </w:r>
      <w:r>
        <w:t>c</w:t>
      </w:r>
      <w:r>
        <w:rPr>
          <w:w w:val="99"/>
        </w:rPr>
        <w:t xml:space="preserve"> </w:t>
      </w:r>
      <w:r>
        <w:t>eruptio</w:t>
      </w:r>
      <w:r>
        <w:rPr>
          <w:spacing w:val="-1"/>
        </w:rPr>
        <w:t>n</w:t>
      </w:r>
      <w:r>
        <w:t>.</w:t>
      </w:r>
    </w:p>
    <w:p w:rsidR="00390CA3" w:rsidRDefault="00390CA3">
      <w:pPr>
        <w:spacing w:line="251" w:lineRule="auto"/>
        <w:jc w:val="both"/>
        <w:sectPr w:rsidR="00390CA3">
          <w:footerReference w:type="default" r:id="rId133"/>
          <w:pgSz w:w="11907" w:h="16840"/>
          <w:pgMar w:top="1560" w:right="1280" w:bottom="780" w:left="1280" w:header="0" w:footer="585" w:gutter="0"/>
          <w:cols w:space="720"/>
        </w:sectPr>
      </w:pPr>
    </w:p>
    <w:p w:rsidR="00390CA3" w:rsidRDefault="00390CA3">
      <w:pPr>
        <w:spacing w:before="2" w:line="190" w:lineRule="exact"/>
        <w:rPr>
          <w:sz w:val="19"/>
          <w:szCs w:val="19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spacing w:line="1081" w:lineRule="exact"/>
        <w:ind w:left="1890"/>
        <w:rPr>
          <w:rFonts w:ascii="Arial" w:eastAsia="Arial" w:hAnsi="Arial" w:cs="Arial"/>
          <w:sz w:val="96"/>
          <w:szCs w:val="96"/>
        </w:rPr>
      </w:pPr>
      <w:r>
        <w:rPr>
          <w:noProof/>
          <w:lang w:val="en-AU" w:eastAsia="en-AU"/>
        </w:rPr>
        <w:drawing>
          <wp:anchor distT="0" distB="0" distL="114300" distR="114300" simplePos="0" relativeHeight="503311407" behindDoc="1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-80010</wp:posOffset>
            </wp:positionV>
            <wp:extent cx="828040" cy="828040"/>
            <wp:effectExtent l="0" t="0" r="0" b="0"/>
            <wp:wrapNone/>
            <wp:docPr id="1647" name="Picture 1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040" cy="828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83" w:name="_TOC_250001"/>
      <w:r>
        <w:rPr>
          <w:rFonts w:ascii="Arial" w:eastAsia="Arial" w:hAnsi="Arial" w:cs="Arial"/>
          <w:color w:val="006983"/>
          <w:sz w:val="96"/>
          <w:szCs w:val="96"/>
        </w:rPr>
        <w:t>Student</w:t>
      </w:r>
      <w:r>
        <w:rPr>
          <w:rFonts w:ascii="Arial" w:eastAsia="Arial" w:hAnsi="Arial" w:cs="Arial"/>
          <w:color w:val="006983"/>
          <w:spacing w:val="-55"/>
          <w:sz w:val="96"/>
          <w:szCs w:val="96"/>
        </w:rPr>
        <w:t xml:space="preserve"> </w:t>
      </w:r>
      <w:r>
        <w:rPr>
          <w:rFonts w:ascii="Arial" w:eastAsia="Arial" w:hAnsi="Arial" w:cs="Arial"/>
          <w:color w:val="006983"/>
          <w:spacing w:val="1"/>
          <w:sz w:val="96"/>
          <w:szCs w:val="96"/>
        </w:rPr>
        <w:t>A</w:t>
      </w:r>
      <w:r>
        <w:rPr>
          <w:rFonts w:ascii="Arial" w:eastAsia="Arial" w:hAnsi="Arial" w:cs="Arial"/>
          <w:color w:val="006983"/>
          <w:sz w:val="96"/>
          <w:szCs w:val="96"/>
        </w:rPr>
        <w:t>ctivities</w:t>
      </w:r>
      <w:bookmarkEnd w:id="83"/>
    </w:p>
    <w:p w:rsidR="00390CA3" w:rsidRDefault="00390CA3">
      <w:pPr>
        <w:spacing w:line="1081" w:lineRule="exact"/>
        <w:rPr>
          <w:rFonts w:ascii="Arial" w:eastAsia="Arial" w:hAnsi="Arial" w:cs="Arial"/>
          <w:sz w:val="96"/>
          <w:szCs w:val="96"/>
        </w:rPr>
        <w:sectPr w:rsidR="00390CA3">
          <w:footerReference w:type="default" r:id="rId134"/>
          <w:pgSz w:w="11907" w:h="16840"/>
          <w:pgMar w:top="1560" w:right="1280" w:bottom="780" w:left="1280" w:header="0" w:footer="585" w:gutter="0"/>
          <w:cols w:space="720"/>
        </w:sectPr>
      </w:pPr>
    </w:p>
    <w:p w:rsidR="00390CA3" w:rsidRDefault="00390CA3">
      <w:pPr>
        <w:spacing w:before="2" w:line="150" w:lineRule="exact"/>
        <w:rPr>
          <w:sz w:val="15"/>
          <w:szCs w:val="15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spacing w:before="49"/>
        <w:ind w:left="138" w:right="150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spacing w:val="-1"/>
          <w:sz w:val="40"/>
          <w:szCs w:val="40"/>
        </w:rPr>
        <w:t>F</w:t>
      </w:r>
      <w:r>
        <w:rPr>
          <w:rFonts w:ascii="Arial" w:eastAsia="Arial" w:hAnsi="Arial" w:cs="Arial"/>
          <w:sz w:val="40"/>
          <w:szCs w:val="40"/>
        </w:rPr>
        <w:t>ind De</w:t>
      </w:r>
      <w:r>
        <w:rPr>
          <w:rFonts w:ascii="Arial" w:eastAsia="Arial" w:hAnsi="Arial" w:cs="Arial"/>
          <w:spacing w:val="-3"/>
          <w:sz w:val="40"/>
          <w:szCs w:val="40"/>
        </w:rPr>
        <w:t>t</w:t>
      </w:r>
      <w:r>
        <w:rPr>
          <w:rFonts w:ascii="Arial" w:eastAsia="Arial" w:hAnsi="Arial" w:cs="Arial"/>
          <w:sz w:val="40"/>
          <w:szCs w:val="40"/>
        </w:rPr>
        <w:t>ritus!</w:t>
      </w:r>
    </w:p>
    <w:p w:rsidR="00390CA3" w:rsidRDefault="00390CA3">
      <w:pPr>
        <w:spacing w:before="2" w:line="120" w:lineRule="exact"/>
        <w:rPr>
          <w:sz w:val="12"/>
          <w:szCs w:val="12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pStyle w:val="Heading7"/>
        <w:spacing w:line="478" w:lineRule="auto"/>
        <w:ind w:right="3135"/>
        <w:rPr>
          <w:b w:val="0"/>
          <w:bCs w:val="0"/>
        </w:rPr>
      </w:pPr>
      <w:r>
        <w:t>Recommen</w:t>
      </w:r>
      <w:r>
        <w:rPr>
          <w:spacing w:val="3"/>
        </w:rPr>
        <w:t>d</w:t>
      </w:r>
      <w:r>
        <w:t>ed</w:t>
      </w:r>
      <w:r>
        <w:rPr>
          <w:spacing w:val="-5"/>
        </w:rPr>
        <w:t xml:space="preserve"> </w:t>
      </w:r>
      <w:r>
        <w:rPr>
          <w:spacing w:val="-6"/>
        </w:rPr>
        <w:t>A</w:t>
      </w:r>
      <w:r>
        <w:t>ge:</w:t>
      </w:r>
      <w:r>
        <w:rPr>
          <w:spacing w:val="-9"/>
        </w:rPr>
        <w:t xml:space="preserve"> </w:t>
      </w:r>
      <w:r>
        <w:t>U</w:t>
      </w:r>
      <w:r>
        <w:rPr>
          <w:spacing w:val="1"/>
        </w:rPr>
        <w:t>p</w:t>
      </w:r>
      <w:r>
        <w:rPr>
          <w:spacing w:val="3"/>
        </w:rPr>
        <w:t>p</w:t>
      </w:r>
      <w:r>
        <w:t>er</w:t>
      </w:r>
      <w:r>
        <w:rPr>
          <w:spacing w:val="-9"/>
        </w:rPr>
        <w:t xml:space="preserve"> </w:t>
      </w:r>
      <w:r>
        <w:t>pr</w:t>
      </w:r>
      <w:r>
        <w:rPr>
          <w:spacing w:val="1"/>
        </w:rPr>
        <w:t>i</w:t>
      </w:r>
      <w:r>
        <w:t>ma</w:t>
      </w:r>
      <w:r>
        <w:rPr>
          <w:spacing w:val="1"/>
        </w:rPr>
        <w:t>r</w:t>
      </w:r>
      <w:r>
        <w:t>y</w:t>
      </w:r>
      <w:r>
        <w:rPr>
          <w:spacing w:val="-9"/>
        </w:rPr>
        <w:t xml:space="preserve"> </w:t>
      </w:r>
      <w:r>
        <w:t>/</w:t>
      </w:r>
      <w:r>
        <w:rPr>
          <w:spacing w:val="-9"/>
        </w:rPr>
        <w:t xml:space="preserve"> </w:t>
      </w:r>
      <w:r>
        <w:t>lo</w:t>
      </w:r>
      <w:r>
        <w:rPr>
          <w:spacing w:val="3"/>
        </w:rPr>
        <w:t>w</w:t>
      </w:r>
      <w:r>
        <w:t>er</w:t>
      </w:r>
      <w:r>
        <w:rPr>
          <w:spacing w:val="-9"/>
        </w:rPr>
        <w:t xml:space="preserve"> </w:t>
      </w:r>
      <w:r>
        <w:rPr>
          <w:spacing w:val="1"/>
        </w:rPr>
        <w:t>s</w:t>
      </w:r>
      <w:r>
        <w:t>e</w:t>
      </w:r>
      <w:r>
        <w:rPr>
          <w:spacing w:val="-1"/>
        </w:rPr>
        <w:t>c</w:t>
      </w:r>
      <w:r>
        <w:t>on</w:t>
      </w:r>
      <w:r>
        <w:rPr>
          <w:spacing w:val="3"/>
        </w:rPr>
        <w:t>d</w:t>
      </w:r>
      <w:r>
        <w:t>a</w:t>
      </w:r>
      <w:r>
        <w:rPr>
          <w:spacing w:val="1"/>
        </w:rPr>
        <w:t>r</w:t>
      </w:r>
      <w:r>
        <w:t>y</w:t>
      </w:r>
      <w:r>
        <w:rPr>
          <w:w w:val="99"/>
        </w:rPr>
        <w:t xml:space="preserve"> </w:t>
      </w:r>
      <w:r>
        <w:rPr>
          <w:spacing w:val="-1"/>
        </w:rPr>
        <w:t>E</w:t>
      </w:r>
      <w:r>
        <w:t>quipment</w:t>
      </w:r>
      <w:r>
        <w:rPr>
          <w:spacing w:val="-18"/>
        </w:rPr>
        <w:t xml:space="preserve"> </w:t>
      </w:r>
      <w:r>
        <w:t>nee</w:t>
      </w:r>
      <w:r>
        <w:rPr>
          <w:spacing w:val="2"/>
        </w:rPr>
        <w:t>d</w:t>
      </w:r>
      <w:r>
        <w:t>ed:</w:t>
      </w:r>
    </w:p>
    <w:p w:rsidR="00390CA3" w:rsidRDefault="00BD6A69">
      <w:pPr>
        <w:pStyle w:val="BodyText"/>
        <w:numPr>
          <w:ilvl w:val="0"/>
          <w:numId w:val="11"/>
        </w:numPr>
        <w:tabs>
          <w:tab w:val="left" w:pos="705"/>
        </w:tabs>
        <w:spacing w:before="7"/>
        <w:ind w:left="705" w:right="6575"/>
        <w:jc w:val="center"/>
      </w:pPr>
      <w:r>
        <w:rPr>
          <w:spacing w:val="-1"/>
        </w:rPr>
        <w:t>P</w:t>
      </w:r>
      <w:r>
        <w:t>a</w:t>
      </w:r>
      <w:r>
        <w:rPr>
          <w:spacing w:val="-2"/>
        </w:rPr>
        <w:t>i</w:t>
      </w:r>
      <w:r>
        <w:t>r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c</w:t>
      </w:r>
      <w:r>
        <w:rPr>
          <w:spacing w:val="-3"/>
        </w:rPr>
        <w:t>o</w:t>
      </w:r>
      <w:r>
        <w:rPr>
          <w:spacing w:val="4"/>
        </w:rPr>
        <w:t>m</w:t>
      </w:r>
      <w:r>
        <w:t>p</w:t>
      </w:r>
      <w:r>
        <w:rPr>
          <w:spacing w:val="-1"/>
        </w:rPr>
        <w:t>a</w:t>
      </w:r>
      <w:r>
        <w:rPr>
          <w:spacing w:val="1"/>
        </w:rPr>
        <w:t>ss</w:t>
      </w:r>
      <w:r>
        <w:t>es</w:t>
      </w:r>
    </w:p>
    <w:p w:rsidR="00390CA3" w:rsidRDefault="00390CA3">
      <w:pPr>
        <w:spacing w:before="8" w:line="190" w:lineRule="exact"/>
        <w:rPr>
          <w:sz w:val="19"/>
          <w:szCs w:val="19"/>
        </w:rPr>
      </w:pPr>
    </w:p>
    <w:p w:rsidR="00390CA3" w:rsidRDefault="00BD6A69">
      <w:pPr>
        <w:pStyle w:val="Heading5"/>
        <w:spacing w:line="264" w:lineRule="auto"/>
        <w:ind w:right="179"/>
      </w:pPr>
      <w:r>
        <w:rPr>
          <w:spacing w:val="1"/>
        </w:rPr>
        <w:t>T</w:t>
      </w:r>
      <w:r>
        <w:t>r</w:t>
      </w:r>
      <w:r>
        <w:rPr>
          <w:spacing w:val="-3"/>
        </w:rPr>
        <w:t>a</w:t>
      </w:r>
      <w:r>
        <w:t>cy</w:t>
      </w:r>
      <w:r>
        <w:rPr>
          <w:spacing w:val="-2"/>
        </w:rPr>
        <w:t xml:space="preserve"> </w:t>
      </w:r>
      <w:r>
        <w:rPr>
          <w:spacing w:val="-4"/>
        </w:rPr>
        <w:t>w</w:t>
      </w:r>
      <w:r>
        <w:t>a</w:t>
      </w:r>
      <w:r>
        <w:rPr>
          <w:spacing w:val="-2"/>
        </w:rPr>
        <w:t>l</w:t>
      </w:r>
      <w:r>
        <w:rPr>
          <w:spacing w:val="2"/>
        </w:rPr>
        <w:t>k</w:t>
      </w:r>
      <w:r>
        <w:t>ed h</w:t>
      </w:r>
      <w:r>
        <w:rPr>
          <w:spacing w:val="-1"/>
        </w:rPr>
        <w:t>o</w:t>
      </w:r>
      <w:r>
        <w:t>me</w:t>
      </w:r>
      <w:r>
        <w:rPr>
          <w:spacing w:val="-4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sch</w:t>
      </w:r>
      <w:r>
        <w:rPr>
          <w:spacing w:val="-1"/>
        </w:rPr>
        <w:t>o</w:t>
      </w:r>
      <w:r>
        <w:t>ol</w:t>
      </w:r>
      <w:r>
        <w:rPr>
          <w:spacing w:val="-1"/>
        </w:rPr>
        <w:t xml:space="preserve"> </w:t>
      </w:r>
      <w:r>
        <w:t>o</w:t>
      </w:r>
      <w:r>
        <w:rPr>
          <w:spacing w:val="-1"/>
        </w:rPr>
        <w:t>n</w:t>
      </w:r>
      <w:r>
        <w:t>e</w:t>
      </w:r>
      <w:r>
        <w:rPr>
          <w:spacing w:val="-2"/>
        </w:rPr>
        <w:t xml:space="preserve"> </w:t>
      </w:r>
      <w:r>
        <w:t>d</w:t>
      </w:r>
      <w:r>
        <w:rPr>
          <w:spacing w:val="-1"/>
        </w:rPr>
        <w:t>a</w:t>
      </w:r>
      <w:r>
        <w:t>y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rPr>
          <w:spacing w:val="3"/>
        </w:rPr>
        <w:t>f</w:t>
      </w:r>
      <w:r>
        <w:rPr>
          <w:spacing w:val="-3"/>
        </w:rPr>
        <w:t>ou</w:t>
      </w:r>
      <w:r>
        <w:t>nd a</w:t>
      </w:r>
      <w:r>
        <w:rPr>
          <w:spacing w:val="1"/>
        </w:rPr>
        <w:t xml:space="preserve"> </w:t>
      </w:r>
      <w:r>
        <w:t>mess</w:t>
      </w:r>
      <w:r>
        <w:rPr>
          <w:spacing w:val="-4"/>
        </w:rPr>
        <w:t>a</w:t>
      </w:r>
      <w:r>
        <w:rPr>
          <w:spacing w:val="1"/>
        </w:rPr>
        <w:t>g</w:t>
      </w:r>
      <w:r>
        <w:t>e</w:t>
      </w:r>
      <w:r>
        <w:rPr>
          <w:spacing w:val="-2"/>
        </w:rPr>
        <w:t xml:space="preserve"> </w:t>
      </w:r>
      <w:r>
        <w:t>p</w:t>
      </w:r>
      <w:r>
        <w:rPr>
          <w:spacing w:val="-2"/>
        </w:rPr>
        <w:t>i</w:t>
      </w:r>
      <w:r>
        <w:t>n</w:t>
      </w:r>
      <w:r>
        <w:rPr>
          <w:spacing w:val="-1"/>
        </w:rPr>
        <w:t>n</w:t>
      </w:r>
      <w:r>
        <w:t>ed to</w:t>
      </w:r>
      <w:r>
        <w:rPr>
          <w:spacing w:val="-4"/>
        </w:rPr>
        <w:t xml:space="preserve"> </w:t>
      </w:r>
      <w:r>
        <w:t>h</w:t>
      </w:r>
      <w:r>
        <w:rPr>
          <w:spacing w:val="-1"/>
        </w:rPr>
        <w:t>e</w:t>
      </w:r>
      <w:r>
        <w:t>r</w:t>
      </w:r>
      <w:r>
        <w:rPr>
          <w:spacing w:val="-1"/>
        </w:rPr>
        <w:t xml:space="preserve"> </w:t>
      </w:r>
      <w:r>
        <w:t>fro</w:t>
      </w:r>
      <w:r>
        <w:rPr>
          <w:spacing w:val="-4"/>
        </w:rPr>
        <w:t>n</w:t>
      </w:r>
      <w:r>
        <w:t>t</w:t>
      </w:r>
      <w:r>
        <w:rPr>
          <w:spacing w:val="2"/>
        </w:rPr>
        <w:t xml:space="preserve"> </w:t>
      </w:r>
      <w:r>
        <w:t>d</w:t>
      </w:r>
      <w:r>
        <w:rPr>
          <w:spacing w:val="-1"/>
        </w:rPr>
        <w:t>o</w:t>
      </w:r>
      <w:r>
        <w:rPr>
          <w:spacing w:val="-3"/>
        </w:rPr>
        <w:t>o</w:t>
      </w:r>
      <w:r>
        <w:t>r.</w:t>
      </w:r>
      <w:r>
        <w:rPr>
          <w:spacing w:val="-3"/>
        </w:rPr>
        <w:t xml:space="preserve"> </w:t>
      </w:r>
      <w:r>
        <w:rPr>
          <w:spacing w:val="1"/>
        </w:rPr>
        <w:t>T</w:t>
      </w:r>
      <w:r>
        <w:t>he mess</w:t>
      </w:r>
      <w:r>
        <w:rPr>
          <w:spacing w:val="-4"/>
        </w:rPr>
        <w:t>a</w:t>
      </w:r>
      <w:r>
        <w:rPr>
          <w:spacing w:val="1"/>
        </w:rPr>
        <w:t>g</w:t>
      </w:r>
      <w:r>
        <w:t>e</w:t>
      </w:r>
      <w:r>
        <w:rPr>
          <w:spacing w:val="-2"/>
        </w:rPr>
        <w:t xml:space="preserve"> </w:t>
      </w:r>
      <w:r>
        <w:t>sa</w:t>
      </w:r>
      <w:r>
        <w:rPr>
          <w:spacing w:val="-2"/>
        </w:rPr>
        <w:t>i</w:t>
      </w:r>
      <w:r>
        <w:t>d: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6" w:line="260" w:lineRule="exact"/>
        <w:rPr>
          <w:sz w:val="26"/>
          <w:szCs w:val="26"/>
        </w:rPr>
      </w:pPr>
    </w:p>
    <w:p w:rsidR="00390CA3" w:rsidRDefault="00BD6A69">
      <w:pPr>
        <w:ind w:left="2483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AU" w:eastAsia="en-AU"/>
        </w:rPr>
        <w:drawing>
          <wp:inline distT="0" distB="0" distL="0" distR="0">
            <wp:extent cx="2774950" cy="3387090"/>
            <wp:effectExtent l="0" t="0" r="6350" b="3810"/>
            <wp:docPr id="31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950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12" w:line="260" w:lineRule="exact"/>
        <w:rPr>
          <w:sz w:val="26"/>
          <w:szCs w:val="26"/>
        </w:rPr>
      </w:pPr>
    </w:p>
    <w:p w:rsidR="00390CA3" w:rsidRDefault="00BD6A69">
      <w:pPr>
        <w:pStyle w:val="Heading5"/>
        <w:spacing w:line="265" w:lineRule="auto"/>
        <w:ind w:right="202"/>
      </w:pP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map</w:t>
      </w:r>
      <w:r>
        <w:rPr>
          <w:spacing w:val="-2"/>
        </w:rPr>
        <w:t xml:space="preserve"> </w:t>
      </w:r>
      <w:r>
        <w:rPr>
          <w:spacing w:val="-3"/>
        </w:rPr>
        <w:t>o</w:t>
      </w:r>
      <w:r>
        <w:t>f</w:t>
      </w:r>
      <w:r>
        <w:rPr>
          <w:spacing w:val="2"/>
        </w:rPr>
        <w:t xml:space="preserve"> </w:t>
      </w:r>
      <w:r>
        <w:t>Qu</w:t>
      </w:r>
      <w:r>
        <w:rPr>
          <w:spacing w:val="-4"/>
        </w:rPr>
        <w:t>a</w:t>
      </w:r>
      <w:r>
        <w:t>ke</w:t>
      </w:r>
      <w:r>
        <w:rPr>
          <w:spacing w:val="-3"/>
        </w:rPr>
        <w:t>v</w:t>
      </w:r>
      <w:r>
        <w:rPr>
          <w:spacing w:val="-2"/>
        </w:rPr>
        <w:t>il</w:t>
      </w:r>
      <w:r>
        <w:rPr>
          <w:spacing w:val="1"/>
        </w:rPr>
        <w:t>l</w:t>
      </w:r>
      <w:r>
        <w:t>e,</w:t>
      </w:r>
      <w:r>
        <w:rPr>
          <w:spacing w:val="-1"/>
        </w:rPr>
        <w:t xml:space="preserve"> </w:t>
      </w:r>
      <w:r>
        <w:t>ma</w:t>
      </w:r>
      <w:r>
        <w:rPr>
          <w:spacing w:val="-2"/>
        </w:rPr>
        <w:t>r</w:t>
      </w:r>
      <w:r>
        <w:t>k</w:t>
      </w:r>
      <w:r>
        <w:rPr>
          <w:spacing w:val="1"/>
        </w:rPr>
        <w:t xml:space="preserve"> </w:t>
      </w:r>
      <w:r>
        <w:rPr>
          <w:spacing w:val="-4"/>
        </w:rPr>
        <w:t>w</w:t>
      </w:r>
      <w:r>
        <w:rPr>
          <w:spacing w:val="-2"/>
        </w:rPr>
        <w:t>i</w:t>
      </w:r>
      <w:r>
        <w:t>th a</w:t>
      </w:r>
      <w:r>
        <w:rPr>
          <w:spacing w:val="1"/>
        </w:rPr>
        <w:t xml:space="preserve"> </w:t>
      </w:r>
      <w:r>
        <w:t>p</w:t>
      </w:r>
      <w:r>
        <w:rPr>
          <w:spacing w:val="-1"/>
        </w:rPr>
        <w:t>e</w:t>
      </w:r>
      <w:r>
        <w:t>nc</w:t>
      </w:r>
      <w:r>
        <w:rPr>
          <w:spacing w:val="-2"/>
        </w:rPr>
        <w:t>i</w:t>
      </w:r>
      <w:r>
        <w:t xml:space="preserve">l </w:t>
      </w:r>
      <w:r>
        <w:rPr>
          <w:spacing w:val="-4"/>
        </w:rPr>
        <w:t>w</w:t>
      </w:r>
      <w:r>
        <w:t>h</w:t>
      </w:r>
      <w:r>
        <w:rPr>
          <w:spacing w:val="-1"/>
        </w:rPr>
        <w:t>e</w:t>
      </w:r>
      <w:r>
        <w:t>re</w:t>
      </w:r>
      <w:r>
        <w:rPr>
          <w:spacing w:val="-2"/>
        </w:rPr>
        <w:t xml:space="preserve"> </w:t>
      </w:r>
      <w:r>
        <w:t>Tracy</w:t>
      </w:r>
      <w:r>
        <w:rPr>
          <w:spacing w:val="-2"/>
        </w:rPr>
        <w:t xml:space="preserve"> </w:t>
      </w:r>
      <w:r>
        <w:t>sh</w:t>
      </w:r>
      <w:r>
        <w:rPr>
          <w:spacing w:val="-1"/>
        </w:rPr>
        <w:t>o</w:t>
      </w:r>
      <w:r>
        <w:t>u</w:t>
      </w:r>
      <w:r>
        <w:rPr>
          <w:spacing w:val="-2"/>
        </w:rPr>
        <w:t>l</w:t>
      </w:r>
      <w:r>
        <w:t>d</w:t>
      </w:r>
      <w:r>
        <w:rPr>
          <w:spacing w:val="-2"/>
        </w:rPr>
        <w:t xml:space="preserve"> </w:t>
      </w:r>
      <w:r>
        <w:rPr>
          <w:spacing w:val="1"/>
        </w:rPr>
        <w:t>g</w:t>
      </w:r>
      <w:r>
        <w:t>o</w:t>
      </w:r>
      <w:r>
        <w:rPr>
          <w:spacing w:val="-2"/>
        </w:rPr>
        <w:t xml:space="preserve"> </w:t>
      </w:r>
      <w:r>
        <w:t>to l</w:t>
      </w:r>
      <w:r>
        <w:rPr>
          <w:spacing w:val="-4"/>
        </w:rPr>
        <w:t>o</w:t>
      </w:r>
      <w:r>
        <w:t>ok</w:t>
      </w:r>
      <w:r>
        <w:rPr>
          <w:spacing w:val="-2"/>
        </w:rPr>
        <w:t xml:space="preserve"> </w:t>
      </w:r>
      <w:r>
        <w:rPr>
          <w:spacing w:val="3"/>
        </w:rPr>
        <w:t>f</w:t>
      </w:r>
      <w:r>
        <w:rPr>
          <w:spacing w:val="-3"/>
        </w:rPr>
        <w:t>o</w:t>
      </w:r>
      <w:r>
        <w:t>r</w:t>
      </w:r>
      <w:r>
        <w:rPr>
          <w:spacing w:val="1"/>
        </w:rPr>
        <w:t xml:space="preserve"> </w:t>
      </w:r>
      <w:r>
        <w:rPr>
          <w:spacing w:val="-2"/>
        </w:rPr>
        <w:t>D</w:t>
      </w:r>
      <w:r>
        <w:rPr>
          <w:spacing w:val="-3"/>
        </w:rPr>
        <w:t>e</w:t>
      </w:r>
      <w:r>
        <w:t>tr</w:t>
      </w:r>
      <w:r>
        <w:rPr>
          <w:spacing w:val="-2"/>
        </w:rPr>
        <w:t>i</w:t>
      </w:r>
      <w:r>
        <w:t>tu</w:t>
      </w:r>
      <w:r>
        <w:rPr>
          <w:spacing w:val="-3"/>
        </w:rPr>
        <w:t>s</w:t>
      </w:r>
      <w:r>
        <w:t xml:space="preserve">. </w:t>
      </w:r>
      <w:r>
        <w:rPr>
          <w:spacing w:val="1"/>
        </w:rPr>
        <w:t>T</w:t>
      </w:r>
      <w:r>
        <w:t>h</w:t>
      </w:r>
      <w:r>
        <w:rPr>
          <w:spacing w:val="-2"/>
        </w:rPr>
        <w:t>i</w:t>
      </w:r>
      <w:r>
        <w:rPr>
          <w:spacing w:val="-3"/>
        </w:rPr>
        <w:t>n</w:t>
      </w:r>
      <w:r>
        <w:t>k</w:t>
      </w:r>
      <w:r>
        <w:rPr>
          <w:spacing w:val="3"/>
        </w:rPr>
        <w:t xml:space="preserve"> </w:t>
      </w:r>
      <w:r>
        <w:t>a</w:t>
      </w:r>
      <w:r>
        <w:rPr>
          <w:spacing w:val="-1"/>
        </w:rPr>
        <w:t>b</w:t>
      </w:r>
      <w:r>
        <w:t>o</w:t>
      </w:r>
      <w:r>
        <w:rPr>
          <w:spacing w:val="-4"/>
        </w:rPr>
        <w:t>u</w:t>
      </w:r>
      <w:r>
        <w:t>t</w:t>
      </w:r>
      <w:r>
        <w:rPr>
          <w:spacing w:val="2"/>
        </w:rPr>
        <w:t xml:space="preserve"> </w:t>
      </w:r>
      <w:r>
        <w:rPr>
          <w:spacing w:val="-4"/>
        </w:rPr>
        <w:t>w</w:t>
      </w:r>
      <w:r>
        <w:t>h</w:t>
      </w:r>
      <w:r>
        <w:rPr>
          <w:spacing w:val="-1"/>
        </w:rPr>
        <w:t>a</w:t>
      </w:r>
      <w:r>
        <w:t>t</w:t>
      </w:r>
      <w:r>
        <w:rPr>
          <w:spacing w:val="2"/>
        </w:rPr>
        <w:t xml:space="preserve"> </w:t>
      </w:r>
      <w:r>
        <w:t>e</w:t>
      </w:r>
      <w:r>
        <w:rPr>
          <w:spacing w:val="-3"/>
        </w:rPr>
        <w:t>x</w:t>
      </w:r>
      <w:r>
        <w:rPr>
          <w:spacing w:val="-2"/>
        </w:rPr>
        <w:t>t</w:t>
      </w:r>
      <w:r>
        <w:t xml:space="preserve">ra </w:t>
      </w:r>
      <w:r>
        <w:rPr>
          <w:spacing w:val="-3"/>
        </w:rPr>
        <w:t>d</w:t>
      </w:r>
      <w:r>
        <w:t>ra</w:t>
      </w:r>
      <w:r>
        <w:rPr>
          <w:spacing w:val="-4"/>
        </w:rPr>
        <w:t>w</w:t>
      </w:r>
      <w:r>
        <w:rPr>
          <w:spacing w:val="-2"/>
        </w:rPr>
        <w:t>i</w:t>
      </w:r>
      <w:r>
        <w:t>ng</w:t>
      </w:r>
      <w:r>
        <w:rPr>
          <w:spacing w:val="2"/>
        </w:rPr>
        <w:t xml:space="preserve"> </w:t>
      </w:r>
      <w:r>
        <w:rPr>
          <w:spacing w:val="-2"/>
        </w:rPr>
        <w:t>i</w:t>
      </w:r>
      <w:r>
        <w:t>mp</w:t>
      </w:r>
      <w:r>
        <w:rPr>
          <w:spacing w:val="-2"/>
        </w:rPr>
        <w:t>l</w:t>
      </w:r>
      <w:r>
        <w:t>eme</w:t>
      </w:r>
      <w:r>
        <w:rPr>
          <w:spacing w:val="-3"/>
        </w:rPr>
        <w:t>n</w:t>
      </w:r>
      <w:r>
        <w:t>ts</w:t>
      </w:r>
      <w:r>
        <w:rPr>
          <w:spacing w:val="1"/>
        </w:rPr>
        <w:t xml:space="preserve"> </w:t>
      </w:r>
      <w:r>
        <w:rPr>
          <w:spacing w:val="-4"/>
        </w:rPr>
        <w:t>w</w:t>
      </w:r>
      <w:r>
        <w:t>o</w:t>
      </w:r>
      <w:r>
        <w:rPr>
          <w:spacing w:val="-1"/>
        </w:rPr>
        <w:t>u</w:t>
      </w:r>
      <w:r>
        <w:rPr>
          <w:spacing w:val="-2"/>
        </w:rPr>
        <w:t>l</w:t>
      </w:r>
      <w:r>
        <w:t>d a</w:t>
      </w:r>
      <w:r>
        <w:rPr>
          <w:spacing w:val="-1"/>
        </w:rPr>
        <w:t>l</w:t>
      </w:r>
      <w:r>
        <w:rPr>
          <w:spacing w:val="-2"/>
        </w:rPr>
        <w:t>l</w:t>
      </w:r>
      <w:r>
        <w:t>ow</w:t>
      </w:r>
      <w:r>
        <w:rPr>
          <w:spacing w:val="-1"/>
        </w:rPr>
        <w:t xml:space="preserve"> </w:t>
      </w:r>
      <w:r>
        <w:rPr>
          <w:spacing w:val="-3"/>
        </w:rPr>
        <w:t>y</w:t>
      </w:r>
      <w:r>
        <w:t>ou to do</w:t>
      </w:r>
      <w:r>
        <w:rPr>
          <w:spacing w:val="-2"/>
        </w:rPr>
        <w:t xml:space="preserve"> </w:t>
      </w:r>
      <w:r>
        <w:t>th</w:t>
      </w:r>
      <w:r>
        <w:rPr>
          <w:spacing w:val="-2"/>
        </w:rPr>
        <w:t>i</w:t>
      </w:r>
      <w:r>
        <w:t>s</w:t>
      </w:r>
      <w:r>
        <w:rPr>
          <w:spacing w:val="1"/>
        </w:rPr>
        <w:t xml:space="preserve"> </w:t>
      </w:r>
      <w:r>
        <w:rPr>
          <w:spacing w:val="-3"/>
        </w:rPr>
        <w:t>ac</w:t>
      </w:r>
      <w:r>
        <w:t>curate</w:t>
      </w:r>
      <w:r>
        <w:rPr>
          <w:spacing w:val="-2"/>
        </w:rPr>
        <w:t>l</w:t>
      </w:r>
      <w:r>
        <w:rPr>
          <w:spacing w:val="-3"/>
        </w:rPr>
        <w:t>y</w:t>
      </w:r>
      <w:r>
        <w:t>.</w:t>
      </w:r>
      <w:r>
        <w:rPr>
          <w:spacing w:val="-1"/>
        </w:rPr>
        <w:t xml:space="preserve"> </w:t>
      </w:r>
      <w:r>
        <w:t>Trac</w:t>
      </w:r>
      <w:r>
        <w:rPr>
          <w:spacing w:val="-3"/>
        </w:rPr>
        <w:t>y</w:t>
      </w:r>
      <w:r>
        <w:t>'s h</w:t>
      </w:r>
      <w:r>
        <w:rPr>
          <w:spacing w:val="-1"/>
        </w:rPr>
        <w:t>o</w:t>
      </w:r>
      <w:r>
        <w:t xml:space="preserve">use </w:t>
      </w:r>
      <w:r>
        <w:rPr>
          <w:spacing w:val="-2"/>
        </w:rPr>
        <w:t>i</w:t>
      </w:r>
      <w:r>
        <w:t>s</w:t>
      </w:r>
      <w:r>
        <w:rPr>
          <w:spacing w:val="1"/>
        </w:rPr>
        <w:t xml:space="preserve"> </w:t>
      </w:r>
      <w:r>
        <w:rPr>
          <w:spacing w:val="-2"/>
        </w:rPr>
        <w:t>l</w:t>
      </w:r>
      <w:r>
        <w:t>a</w:t>
      </w:r>
      <w:r>
        <w:rPr>
          <w:spacing w:val="-1"/>
        </w:rPr>
        <w:t>b</w:t>
      </w:r>
      <w:r>
        <w:t>e</w:t>
      </w:r>
      <w:r>
        <w:rPr>
          <w:spacing w:val="-2"/>
        </w:rPr>
        <w:t>ll</w:t>
      </w:r>
      <w:r>
        <w:t>ed 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t>sca</w:t>
      </w:r>
      <w:r>
        <w:rPr>
          <w:spacing w:val="-2"/>
        </w:rPr>
        <w:t>l</w:t>
      </w:r>
      <w:r>
        <w:t>e is 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</w:t>
      </w:r>
      <w:r>
        <w:rPr>
          <w:spacing w:val="-4"/>
        </w:rPr>
        <w:t>o</w:t>
      </w:r>
      <w:r>
        <w:t>tt</w:t>
      </w:r>
      <w:r>
        <w:rPr>
          <w:spacing w:val="-3"/>
        </w:rPr>
        <w:t>o</w:t>
      </w:r>
      <w:r>
        <w:t>m</w:t>
      </w:r>
      <w:r>
        <w:rPr>
          <w:spacing w:val="1"/>
        </w:rPr>
        <w:t xml:space="preserve"> </w:t>
      </w:r>
      <w:r>
        <w:rPr>
          <w:spacing w:val="-3"/>
        </w:rPr>
        <w:t>o</w:t>
      </w:r>
      <w:r>
        <w:t>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</w:t>
      </w:r>
      <w:r>
        <w:rPr>
          <w:spacing w:val="-4"/>
        </w:rPr>
        <w:t>p</w:t>
      </w:r>
      <w:r>
        <w:t>.</w:t>
      </w:r>
    </w:p>
    <w:p w:rsidR="00390CA3" w:rsidRDefault="00390CA3">
      <w:pPr>
        <w:spacing w:before="2" w:line="180" w:lineRule="exact"/>
        <w:rPr>
          <w:sz w:val="18"/>
          <w:szCs w:val="18"/>
        </w:rPr>
      </w:pPr>
    </w:p>
    <w:p w:rsidR="00390CA3" w:rsidRDefault="00BD6A69">
      <w:pPr>
        <w:pStyle w:val="Heading5"/>
        <w:spacing w:line="264" w:lineRule="auto"/>
        <w:ind w:right="180"/>
      </w:pPr>
      <w:r>
        <w:rPr>
          <w:spacing w:val="-1"/>
        </w:rPr>
        <w:t>H</w:t>
      </w:r>
      <w:r>
        <w:t>I</w:t>
      </w:r>
      <w:r>
        <w:rPr>
          <w:spacing w:val="-2"/>
        </w:rPr>
        <w:t>N</w:t>
      </w:r>
      <w:r>
        <w:rPr>
          <w:spacing w:val="-1"/>
        </w:rPr>
        <w:t>T</w:t>
      </w:r>
      <w:r>
        <w:t>:</w:t>
      </w:r>
      <w:r>
        <w:rPr>
          <w:spacing w:val="2"/>
        </w:rPr>
        <w:t xml:space="preserve"> </w:t>
      </w:r>
      <w:r>
        <w:rPr>
          <w:spacing w:val="-1"/>
        </w:rPr>
        <w:t>A</w:t>
      </w:r>
      <w:r>
        <w:t>ss</w:t>
      </w:r>
      <w:r>
        <w:rPr>
          <w:spacing w:val="-3"/>
        </w:rPr>
        <w:t>u</w:t>
      </w:r>
      <w:r>
        <w:t>me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</w:t>
      </w:r>
      <w:r>
        <w:rPr>
          <w:spacing w:val="-4"/>
        </w:rPr>
        <w:t>o</w:t>
      </w:r>
      <w:r>
        <w:t>g</w:t>
      </w:r>
      <w:r>
        <w:rPr>
          <w:spacing w:val="2"/>
        </w:rPr>
        <w:t xml:space="preserve"> </w:t>
      </w:r>
      <w:r>
        <w:rPr>
          <w:spacing w:val="-3"/>
        </w:rPr>
        <w:t>h</w:t>
      </w:r>
      <w:r>
        <w:t>as s</w:t>
      </w:r>
      <w:r>
        <w:rPr>
          <w:spacing w:val="1"/>
        </w:rPr>
        <w:t>t</w:t>
      </w:r>
      <w:r>
        <w:t>o</w:t>
      </w:r>
      <w:r>
        <w:rPr>
          <w:spacing w:val="-1"/>
        </w:rPr>
        <w:t>p</w:t>
      </w:r>
      <w:r>
        <w:t>p</w:t>
      </w:r>
      <w:r>
        <w:rPr>
          <w:spacing w:val="-1"/>
        </w:rPr>
        <w:t>e</w:t>
      </w:r>
      <w:r>
        <w:t>d n</w:t>
      </w:r>
      <w:r>
        <w:rPr>
          <w:spacing w:val="-1"/>
        </w:rPr>
        <w:t>o</w:t>
      </w:r>
      <w:r>
        <w:rPr>
          <w:spacing w:val="-4"/>
        </w:rPr>
        <w:t>w</w:t>
      </w:r>
      <w:r>
        <w:t>,</w:t>
      </w:r>
      <w:r>
        <w:rPr>
          <w:spacing w:val="2"/>
        </w:rPr>
        <w:t xml:space="preserve"> </w:t>
      </w:r>
      <w:r>
        <w:t>b</w:t>
      </w:r>
      <w:r>
        <w:rPr>
          <w:spacing w:val="-1"/>
        </w:rPr>
        <w:t>u</w:t>
      </w:r>
      <w:r>
        <w:t>t</w:t>
      </w:r>
      <w:r>
        <w:rPr>
          <w:spacing w:val="-1"/>
        </w:rPr>
        <w:t xml:space="preserve"> </w:t>
      </w:r>
      <w:r>
        <w:rPr>
          <w:spacing w:val="-4"/>
        </w:rPr>
        <w:t>w</w:t>
      </w:r>
      <w:r>
        <w:t>h</w:t>
      </w:r>
      <w:r>
        <w:rPr>
          <w:spacing w:val="-2"/>
        </w:rPr>
        <w:t>i</w:t>
      </w:r>
      <w:r>
        <w:rPr>
          <w:spacing w:val="1"/>
        </w:rPr>
        <w:t>l</w:t>
      </w:r>
      <w:r>
        <w:t>e it</w:t>
      </w:r>
      <w:r>
        <w:rPr>
          <w:spacing w:val="-1"/>
        </w:rPr>
        <w:t xml:space="preserve"> </w:t>
      </w:r>
      <w:r>
        <w:t>tra</w:t>
      </w:r>
      <w:r>
        <w:rPr>
          <w:spacing w:val="-3"/>
        </w:rPr>
        <w:t>v</w:t>
      </w:r>
      <w:r>
        <w:t>e</w:t>
      </w:r>
      <w:r>
        <w:rPr>
          <w:spacing w:val="-2"/>
        </w:rPr>
        <w:t>ll</w:t>
      </w:r>
      <w:r>
        <w:t xml:space="preserve">ed </w:t>
      </w:r>
      <w:r>
        <w:rPr>
          <w:spacing w:val="-2"/>
        </w:rPr>
        <w:t>i</w:t>
      </w:r>
      <w:r>
        <w:t>t</w:t>
      </w:r>
      <w:r>
        <w:rPr>
          <w:spacing w:val="2"/>
        </w:rPr>
        <w:t xml:space="preserve"> </w:t>
      </w:r>
      <w:r>
        <w:t>co</w:t>
      </w:r>
      <w:r>
        <w:rPr>
          <w:spacing w:val="-1"/>
        </w:rPr>
        <w:t>u</w:t>
      </w:r>
      <w:r>
        <w:rPr>
          <w:spacing w:val="-2"/>
        </w:rPr>
        <w:t>l</w:t>
      </w:r>
      <w:r>
        <w:t>d</w:t>
      </w:r>
      <w:r>
        <w:rPr>
          <w:spacing w:val="-2"/>
        </w:rPr>
        <w:t xml:space="preserve"> </w:t>
      </w:r>
      <w:r>
        <w:rPr>
          <w:spacing w:val="1"/>
        </w:rPr>
        <w:t>j</w:t>
      </w:r>
      <w:r>
        <w:rPr>
          <w:spacing w:val="-3"/>
        </w:rPr>
        <w:t>u</w:t>
      </w:r>
      <w:r>
        <w:rPr>
          <w:spacing w:val="-2"/>
        </w:rPr>
        <w:t>m</w:t>
      </w:r>
      <w:r>
        <w:t>p</w:t>
      </w:r>
      <w:r>
        <w:rPr>
          <w:spacing w:val="-2"/>
        </w:rPr>
        <w:t xml:space="preserve"> </w:t>
      </w:r>
      <w:r>
        <w:rPr>
          <w:spacing w:val="3"/>
        </w:rPr>
        <w:t>f</w:t>
      </w:r>
      <w:r>
        <w:t>e</w:t>
      </w:r>
      <w:r>
        <w:rPr>
          <w:spacing w:val="-1"/>
        </w:rPr>
        <w:t>n</w:t>
      </w:r>
      <w:r>
        <w:t>ce</w:t>
      </w:r>
      <w:r>
        <w:rPr>
          <w:spacing w:val="-3"/>
        </w:rPr>
        <w:t>s</w:t>
      </w:r>
      <w:r>
        <w:t>,</w:t>
      </w:r>
      <w:r>
        <w:rPr>
          <w:spacing w:val="-1"/>
        </w:rPr>
        <w:t xml:space="preserve"> </w:t>
      </w:r>
      <w:r>
        <w:t>s</w:t>
      </w:r>
      <w:r>
        <w:rPr>
          <w:spacing w:val="-4"/>
        </w:rPr>
        <w:t>w</w:t>
      </w:r>
      <w:r>
        <w:rPr>
          <w:spacing w:val="-2"/>
        </w:rPr>
        <w:t>i</w:t>
      </w:r>
      <w:r>
        <w:t>m cre</w:t>
      </w:r>
      <w:r>
        <w:rPr>
          <w:spacing w:val="-4"/>
        </w:rPr>
        <w:t>e</w:t>
      </w:r>
      <w:r>
        <w:rPr>
          <w:spacing w:val="2"/>
        </w:rPr>
        <w:t>k</w:t>
      </w:r>
      <w:r>
        <w:t>s</w:t>
      </w:r>
      <w:r>
        <w:rPr>
          <w:spacing w:val="-2"/>
        </w:rPr>
        <w:t xml:space="preserve"> </w:t>
      </w:r>
      <w:r>
        <w:t>et</w:t>
      </w:r>
      <w:r>
        <w:rPr>
          <w:spacing w:val="-2"/>
        </w:rPr>
        <w:t>c</w:t>
      </w:r>
      <w:r>
        <w:t>.</w:t>
      </w:r>
      <w:r>
        <w:rPr>
          <w:spacing w:val="-1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2"/>
        </w:rPr>
        <w:t xml:space="preserve"> </w:t>
      </w:r>
      <w:r>
        <w:t>d</w:t>
      </w:r>
      <w:r>
        <w:rPr>
          <w:spacing w:val="-4"/>
        </w:rPr>
        <w:t>o</w:t>
      </w:r>
      <w:r>
        <w:t>g co</w:t>
      </w:r>
      <w:r>
        <w:rPr>
          <w:spacing w:val="-1"/>
        </w:rPr>
        <w:t>u</w:t>
      </w:r>
      <w:r>
        <w:rPr>
          <w:spacing w:val="-2"/>
        </w:rPr>
        <w:t>l</w:t>
      </w:r>
      <w:r>
        <w:t>d ha</w:t>
      </w:r>
      <w:r>
        <w:rPr>
          <w:spacing w:val="-3"/>
        </w:rPr>
        <w:t>v</w:t>
      </w:r>
      <w:r>
        <w:t xml:space="preserve">e </w:t>
      </w:r>
      <w:r>
        <w:rPr>
          <w:spacing w:val="1"/>
        </w:rPr>
        <w:t>t</w:t>
      </w:r>
      <w:r>
        <w:t>ra</w:t>
      </w:r>
      <w:r>
        <w:rPr>
          <w:spacing w:val="-3"/>
        </w:rPr>
        <w:t>v</w:t>
      </w:r>
      <w:r>
        <w:t>e</w:t>
      </w:r>
      <w:r>
        <w:rPr>
          <w:spacing w:val="-2"/>
        </w:rPr>
        <w:t>ll</w:t>
      </w:r>
      <w:r>
        <w:t>ed</w:t>
      </w:r>
      <w:r>
        <w:t xml:space="preserve"> </w:t>
      </w:r>
      <w:r>
        <w:rPr>
          <w:spacing w:val="-2"/>
        </w:rPr>
        <w:t>i</w:t>
      </w:r>
      <w:r>
        <w:t>n any</w:t>
      </w:r>
      <w:r>
        <w:rPr>
          <w:spacing w:val="-2"/>
        </w:rPr>
        <w:t xml:space="preserve"> </w:t>
      </w:r>
      <w:r>
        <w:t>d</w:t>
      </w:r>
      <w:r>
        <w:rPr>
          <w:spacing w:val="-2"/>
        </w:rPr>
        <w:t>i</w:t>
      </w:r>
      <w:r>
        <w:t>recti</w:t>
      </w:r>
      <w:r>
        <w:rPr>
          <w:spacing w:val="-1"/>
        </w:rPr>
        <w:t>o</w:t>
      </w:r>
      <w:r>
        <w:t>n</w:t>
      </w:r>
      <w:r>
        <w:rPr>
          <w:spacing w:val="-2"/>
        </w:rPr>
        <w:t xml:space="preserve"> </w:t>
      </w:r>
      <w:r>
        <w:t>fr</w:t>
      </w:r>
      <w:r>
        <w:rPr>
          <w:spacing w:val="-3"/>
        </w:rPr>
        <w:t>o</w:t>
      </w:r>
      <w:r>
        <w:t>m</w:t>
      </w:r>
      <w:r>
        <w:rPr>
          <w:spacing w:val="-3"/>
        </w:rPr>
        <w:t xml:space="preserve"> </w:t>
      </w:r>
      <w:r>
        <w:rPr>
          <w:spacing w:val="1"/>
        </w:rPr>
        <w:t>T</w:t>
      </w:r>
      <w:r>
        <w:t>rac</w:t>
      </w:r>
      <w:r>
        <w:rPr>
          <w:spacing w:val="-3"/>
        </w:rPr>
        <w:t>y</w:t>
      </w:r>
      <w:r>
        <w:t>'s</w:t>
      </w:r>
      <w:r>
        <w:rPr>
          <w:spacing w:val="-2"/>
        </w:rPr>
        <w:t xml:space="preserve"> </w:t>
      </w:r>
      <w:r>
        <w:t>h</w:t>
      </w:r>
      <w:r>
        <w:rPr>
          <w:spacing w:val="-1"/>
        </w:rPr>
        <w:t>o</w:t>
      </w:r>
      <w:r>
        <w:rPr>
          <w:spacing w:val="-3"/>
        </w:rPr>
        <w:t>u</w:t>
      </w:r>
      <w:r>
        <w:t>se.</w:t>
      </w:r>
    </w:p>
    <w:p w:rsidR="00390CA3" w:rsidRDefault="00390CA3">
      <w:pPr>
        <w:spacing w:before="3" w:line="180" w:lineRule="exact"/>
        <w:rPr>
          <w:sz w:val="18"/>
          <w:szCs w:val="18"/>
        </w:rPr>
      </w:pPr>
    </w:p>
    <w:p w:rsidR="00390CA3" w:rsidRDefault="00BD6A69">
      <w:pPr>
        <w:pStyle w:val="Heading5"/>
        <w:numPr>
          <w:ilvl w:val="0"/>
          <w:numId w:val="10"/>
        </w:numPr>
        <w:tabs>
          <w:tab w:val="left" w:pos="386"/>
        </w:tabs>
        <w:ind w:firstLine="0"/>
      </w:pPr>
      <w:r>
        <w:rPr>
          <w:noProof/>
          <w:lang w:val="en-AU" w:eastAsia="en-AU"/>
        </w:rPr>
        <mc:AlternateContent>
          <mc:Choice Requires="wpg">
            <w:drawing>
              <wp:anchor distT="0" distB="0" distL="114300" distR="114300" simplePos="0" relativeHeight="503311408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609600</wp:posOffset>
                </wp:positionV>
                <wp:extent cx="5798185" cy="1270"/>
                <wp:effectExtent l="6350" t="9525" r="5715" b="8255"/>
                <wp:wrapNone/>
                <wp:docPr id="1645" name="Group 1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98185" cy="1270"/>
                          <a:chOff x="1390" y="960"/>
                          <a:chExt cx="9131" cy="2"/>
                        </a:xfrm>
                      </wpg:grpSpPr>
                      <wps:wsp>
                        <wps:cNvPr id="1646" name="Freeform 1315"/>
                        <wps:cNvSpPr>
                          <a:spLocks/>
                        </wps:cNvSpPr>
                        <wps:spPr bwMode="auto">
                          <a:xfrm>
                            <a:off x="1390" y="960"/>
                            <a:ext cx="9131" cy="2"/>
                          </a:xfrm>
                          <a:custGeom>
                            <a:avLst/>
                            <a:gdLst>
                              <a:gd name="T0" fmla="+- 0 1390 1390"/>
                              <a:gd name="T1" fmla="*/ T0 w 9131"/>
                              <a:gd name="T2" fmla="+- 0 10521 1390"/>
                              <a:gd name="T3" fmla="*/ T2 w 9131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9131">
                                <a:moveTo>
                                  <a:pt x="0" y="0"/>
                                </a:moveTo>
                                <a:lnTo>
                                  <a:pt x="9131" y="0"/>
                                </a:lnTo>
                              </a:path>
                            </a:pathLst>
                          </a:custGeom>
                          <a:noFill/>
                          <a:ln w="736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314" o:spid="_x0000_s1026" style="position:absolute;margin-left:69.5pt;margin-top:48pt;width:456.55pt;height:.1pt;z-index:-5072;mso-position-horizontal-relative:page" coordorigin="1390,960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aa0YQMAAO0HAAAOAAAAZHJzL2Uyb0RvYy54bWykVduO2zYQfQ/QfyD02MCri+WbsN4g8GUR&#10;YNsGiPsBtERdUIlUSNryJui/d2YoebVeBC1SP9CkZjhz5sxw5v7DpanZWWhTKbn2wrvAY0KmKqtk&#10;sfb+POwnS48Zy2XGayXF2nsWxvvw8Mu7+65NRKRKVWdCMzAiTdK1a6+0tk1836SlaLi5U62QIMyV&#10;briFoy78TPMOrDe1HwXB3O+UzlqtUmEMfN06ofdA9vNcpPaPPDfCsnrtATZLq6b1iKv/cM+TQvO2&#10;rNIeBv8JFA2vJDi9mtpyy9lJV29MNVWqlVG5vUtV46s8r1JBMUA0YXATzaNWp5ZiKZKuaK80AbU3&#10;PP202fT382fNqgxyN49nHpO8gSyRYxZOwxgJ6toiAb1H3X5pP2sXJWyfVPqXAbF/K8dz4ZTZsftN&#10;ZWCRn6wigi65btAEhM4ulIfnax7ExbIUPs4Wq2W4BDQpyMJo0acpLSGXeCmcriCXIFvNr6Jdf3cF&#10;qN3FCLH7PHEeCWWPCkOCcjMvjJr/x+iXkreCEmWQqRdG5wOjey0EVjGSOnOkkurAqBnTOZIgUAOs&#10;/yuRbzkZ2PwRIzxJT8Y+CkX54OcnY91ryGBHWc76cjgA23lTw8N4P2EBhLByS/96rmpAvFP71WeH&#10;gHWMXPdGB1vRoORsBbMoJIu3xqaDHhqLRsYgpcUAkZcD6vQie9iwYxzbT0AF1yqDNXMAcEOlgQVQ&#10;whB/oAu+b3Xdnd6Fhr5y21G0x6CjHF0YLbeIDF3glnVQq1iY+KFRZ3FQJLI3TwCcvEhrOdZyWRyh&#10;cmK4gQ6o0K9OEesotVLtq7qmNNQSoSym8wVBMaquMhQiGqOL46bW7MyxV9IPgwFjr9SgJ8mMjJWC&#10;Z7t+b3lVuz3o18Qt1F9PAVYiNcPvq2C1W+6W8SSO5rtJHGy3k4/7TTyZ78PFbDvdbjbb8G+EFsZJ&#10;WWWZkIhuaMxh/N+eaT8iXEu9tuZXUbwKdk+/t8H6r2EQFxDL8E/RQV9xL9Q1laPKnuG1auUmDUxG&#10;2JRKf/NYB1Nm7ZmvJ66Fx+pPEprOKoxjHEt0iGeLCA56LDmOJVymYGrtWQ8KHLcb60bZqdVVUYIn&#10;V2FSfYR2m1f4ngmfQ9UfoO/RjmYKxdLPPxxa4zNpvUzph38AAAD//wMAUEsDBBQABgAIAAAAIQBr&#10;3WH13wAAAAoBAAAPAAAAZHJzL2Rvd25yZXYueG1sTI9Ba8JAEIXvhf6HZQq91U0iSo3ZiEjbkxSq&#10;heJtzI5JMLsbsmsS/30np/Y0vJnHm+9lm9E0oqfO184qiGcRCLKF07UtFXwf319eQfiAVmPjLCm4&#10;k4dN/viQYardYL+oP4RScIj1KSqoQmhTKX1RkUE/cy1Zvl1cZzCw7EqpOxw43DQyiaKlNFhb/lBh&#10;S7uKiuvhZhR8DDhs5/Fbv79edvfTcfH5s49JqeencbsGEWgMf2aY8BkdcmY6u5vVXjSs5yvuEhSs&#10;ljwnQ7RIYhDnaZOAzDP5v0L+CwAA//8DAFBLAQItABQABgAIAAAAIQC2gziS/gAAAOEBAAATAAAA&#10;AAAAAAAAAAAAAAAAAABbQ29udGVudF9UeXBlc10ueG1sUEsBAi0AFAAGAAgAAAAhADj9If/WAAAA&#10;lAEAAAsAAAAAAAAAAAAAAAAALwEAAF9yZWxzLy5yZWxzUEsBAi0AFAAGAAgAAAAhAIVtprRhAwAA&#10;7QcAAA4AAAAAAAAAAAAAAAAALgIAAGRycy9lMm9Eb2MueG1sUEsBAi0AFAAGAAgAAAAhAGvdYfXf&#10;AAAACgEAAA8AAAAAAAAAAAAAAAAAuwUAAGRycy9kb3ducmV2LnhtbFBLBQYAAAAABAAEAPMAAADH&#10;BgAAAAA=&#10;">
                <v:shape id="Freeform 1315" o:spid="_x0000_s1027" style="position:absolute;left:1390;top:960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iYLcMA&#10;AADdAAAADwAAAGRycy9kb3ducmV2LnhtbERPS2vCQBC+C/0PyxS86abFhjbNRkJREbz4KD0P2WmS&#10;ujsbsqvGf98VBG/z8T0nnw/WiDP1vnWs4GWagCCunG65VvB9WE7eQfiArNE4JgVX8jAvnkY5Ztpd&#10;eEfnfahFDGGfoYImhC6T0lcNWfRT1xFH7tf1FkOEfS11j5cYbo18TZJUWmw5NjTY0VdD1XF/sgrM&#10;8sPY0K0265+3Rbordfl3PGyVGj8P5SeIQEN4iO/utY7z01kKt2/iCbL4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OiYLcMAAADdAAAADwAAAAAAAAAAAAAAAACYAgAAZHJzL2Rv&#10;d25yZXYueG1sUEsFBgAAAAAEAAQA9QAAAIgDAAAAAA==&#10;" path="m,l9131,e" filled="f" strokeweight=".20464mm">
                  <v:path arrowok="t" o:connecttype="custom" o:connectlocs="0,0;9131,0" o:connectangles="0,0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D</w:t>
      </w:r>
      <w:r>
        <w:t>es</w:t>
      </w:r>
      <w:r>
        <w:rPr>
          <w:spacing w:val="-3"/>
        </w:rPr>
        <w:t>c</w:t>
      </w:r>
      <w:r>
        <w:t>r</w:t>
      </w:r>
      <w:r>
        <w:rPr>
          <w:spacing w:val="-2"/>
        </w:rPr>
        <w:t>i</w:t>
      </w:r>
      <w:r>
        <w:t>be the</w:t>
      </w:r>
      <w:r>
        <w:rPr>
          <w:spacing w:val="-2"/>
        </w:rPr>
        <w:t xml:space="preserve"> </w:t>
      </w:r>
      <w:r>
        <w:t>sh</w:t>
      </w:r>
      <w:r>
        <w:rPr>
          <w:spacing w:val="-1"/>
        </w:rPr>
        <w:t>a</w:t>
      </w:r>
      <w:r>
        <w:t>pe</w:t>
      </w:r>
      <w:r>
        <w:rPr>
          <w:spacing w:val="-2"/>
        </w:rPr>
        <w:t xml:space="preserve"> </w:t>
      </w:r>
      <w:r>
        <w:rPr>
          <w:spacing w:val="-3"/>
        </w:rPr>
        <w:t>o</w:t>
      </w:r>
      <w:r>
        <w:t>f</w:t>
      </w:r>
      <w:r>
        <w:rPr>
          <w:spacing w:val="-1"/>
        </w:rPr>
        <w:t xml:space="preserve"> </w:t>
      </w:r>
      <w:r>
        <w:t xml:space="preserve">the </w:t>
      </w:r>
      <w:r>
        <w:rPr>
          <w:spacing w:val="-3"/>
        </w:rPr>
        <w:t>a</w:t>
      </w:r>
      <w:r>
        <w:t xml:space="preserve">rea </w:t>
      </w:r>
      <w:r>
        <w:rPr>
          <w:spacing w:val="-4"/>
        </w:rPr>
        <w:t>w</w:t>
      </w:r>
      <w:r>
        <w:t>h</w:t>
      </w:r>
      <w:r>
        <w:rPr>
          <w:spacing w:val="-1"/>
        </w:rPr>
        <w:t>e</w:t>
      </w:r>
      <w:r>
        <w:t>re</w:t>
      </w:r>
      <w:r>
        <w:rPr>
          <w:spacing w:val="-2"/>
        </w:rPr>
        <w:t xml:space="preserve"> </w:t>
      </w:r>
      <w:r>
        <w:rPr>
          <w:spacing w:val="1"/>
        </w:rPr>
        <w:t>T</w:t>
      </w:r>
      <w:r>
        <w:t>r</w:t>
      </w:r>
      <w:r>
        <w:rPr>
          <w:spacing w:val="-3"/>
        </w:rPr>
        <w:t>a</w:t>
      </w:r>
      <w:r>
        <w:t>cy</w:t>
      </w:r>
      <w:r>
        <w:rPr>
          <w:spacing w:val="-2"/>
        </w:rPr>
        <w:t xml:space="preserve"> </w:t>
      </w:r>
      <w:r>
        <w:t>n</w:t>
      </w:r>
      <w:r>
        <w:rPr>
          <w:spacing w:val="-1"/>
        </w:rPr>
        <w:t>e</w:t>
      </w:r>
      <w:r>
        <w:t>e</w:t>
      </w:r>
      <w:r>
        <w:rPr>
          <w:spacing w:val="-1"/>
        </w:rPr>
        <w:t>d</w:t>
      </w:r>
      <w:r>
        <w:t>s</w:t>
      </w:r>
      <w:r>
        <w:rPr>
          <w:spacing w:val="1"/>
        </w:rPr>
        <w:t xml:space="preserve"> </w:t>
      </w:r>
      <w:r>
        <w:rPr>
          <w:spacing w:val="4"/>
        </w:rPr>
        <w:t>t</w:t>
      </w:r>
      <w:r>
        <w:t>o</w:t>
      </w:r>
      <w:r>
        <w:rPr>
          <w:spacing w:val="-2"/>
        </w:rPr>
        <w:t xml:space="preserve"> l</w:t>
      </w:r>
      <w:r>
        <w:t>o</w:t>
      </w:r>
      <w:r>
        <w:rPr>
          <w:spacing w:val="-4"/>
        </w:rPr>
        <w:t>o</w:t>
      </w:r>
      <w:r>
        <w:t>k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spacing w:val="3"/>
        </w:rPr>
        <w:t>f</w:t>
      </w:r>
      <w:r>
        <w:rPr>
          <w:spacing w:val="-2"/>
        </w:rPr>
        <w:t>i</w:t>
      </w:r>
      <w:r>
        <w:t>nd</w:t>
      </w:r>
      <w:r>
        <w:rPr>
          <w:spacing w:val="-2"/>
        </w:rPr>
        <w:t xml:space="preserve"> </w:t>
      </w:r>
      <w:r>
        <w:t>h</w:t>
      </w:r>
      <w:r>
        <w:rPr>
          <w:spacing w:val="-1"/>
        </w:rPr>
        <w:t>e</w:t>
      </w:r>
      <w:r>
        <w:t>r</w:t>
      </w:r>
      <w:r>
        <w:rPr>
          <w:spacing w:val="-1"/>
        </w:rPr>
        <w:t xml:space="preserve"> </w:t>
      </w:r>
      <w:r>
        <w:t>d</w:t>
      </w:r>
      <w:r>
        <w:rPr>
          <w:spacing w:val="-4"/>
        </w:rPr>
        <w:t>o</w:t>
      </w:r>
      <w:r>
        <w:t>g:</w:t>
      </w:r>
    </w:p>
    <w:p w:rsidR="00390CA3" w:rsidRDefault="00390CA3">
      <w:pPr>
        <w:sectPr w:rsidR="00390CA3">
          <w:footerReference w:type="default" r:id="rId136"/>
          <w:pgSz w:w="11907" w:h="16840"/>
          <w:pgMar w:top="1560" w:right="1280" w:bottom="780" w:left="1280" w:header="0" w:footer="585" w:gutter="0"/>
          <w:cols w:space="720"/>
        </w:sectPr>
      </w:pPr>
    </w:p>
    <w:p w:rsidR="00390CA3" w:rsidRDefault="00390CA3">
      <w:pPr>
        <w:spacing w:before="10" w:line="110" w:lineRule="exact"/>
        <w:rPr>
          <w:sz w:val="11"/>
          <w:szCs w:val="11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pStyle w:val="Heading5"/>
        <w:spacing w:before="72"/>
        <w:ind w:right="150"/>
      </w:pPr>
      <w:r>
        <w:rPr>
          <w:spacing w:val="-1"/>
        </w:rPr>
        <w:t>A</w:t>
      </w:r>
      <w:r>
        <w:t>s</w:t>
      </w:r>
      <w:r>
        <w:rPr>
          <w:spacing w:val="-2"/>
        </w:rPr>
        <w:t xml:space="preserve"> </w:t>
      </w:r>
      <w:r>
        <w:rPr>
          <w:spacing w:val="1"/>
        </w:rPr>
        <w:t>T</w:t>
      </w:r>
      <w:r>
        <w:t>racy</w:t>
      </w:r>
      <w:r>
        <w:rPr>
          <w:spacing w:val="-2"/>
        </w:rPr>
        <w:t xml:space="preserve"> l</w:t>
      </w:r>
      <w:r>
        <w:t>e</w:t>
      </w:r>
      <w:r>
        <w:rPr>
          <w:spacing w:val="-1"/>
        </w:rPr>
        <w:t>a</w:t>
      </w:r>
      <w:r>
        <w:rPr>
          <w:spacing w:val="-3"/>
        </w:rPr>
        <w:t>v</w:t>
      </w:r>
      <w:r>
        <w:t>es her</w:t>
      </w:r>
      <w:r>
        <w:rPr>
          <w:spacing w:val="-1"/>
        </w:rPr>
        <w:t xml:space="preserve"> </w:t>
      </w:r>
      <w:r>
        <w:t>fro</w:t>
      </w:r>
      <w:r>
        <w:rPr>
          <w:spacing w:val="-4"/>
        </w:rPr>
        <w:t>n</w:t>
      </w:r>
      <w:r>
        <w:t>t</w:t>
      </w:r>
      <w:r>
        <w:rPr>
          <w:spacing w:val="-3"/>
        </w:rPr>
        <w:t xml:space="preserve"> </w:t>
      </w:r>
      <w:r>
        <w:rPr>
          <w:spacing w:val="1"/>
        </w:rPr>
        <w:t>g</w:t>
      </w:r>
      <w:r>
        <w:t>at</w:t>
      </w:r>
      <w:r>
        <w:rPr>
          <w:spacing w:val="-3"/>
        </w:rPr>
        <w:t>e</w:t>
      </w:r>
      <w:r>
        <w:t>,</w:t>
      </w:r>
      <w:r>
        <w:rPr>
          <w:spacing w:val="2"/>
        </w:rPr>
        <w:t xml:space="preserve"> </w:t>
      </w:r>
      <w:r>
        <w:t>she</w:t>
      </w:r>
      <w:r>
        <w:rPr>
          <w:spacing w:val="-2"/>
        </w:rPr>
        <w:t xml:space="preserve"> </w:t>
      </w:r>
      <w:r>
        <w:t>sp</w:t>
      </w:r>
      <w:r>
        <w:rPr>
          <w:spacing w:val="-2"/>
        </w:rPr>
        <w:t>i</w:t>
      </w:r>
      <w:r>
        <w:t>es an</w:t>
      </w:r>
      <w:r>
        <w:rPr>
          <w:spacing w:val="-3"/>
        </w:rPr>
        <w:t>o</w:t>
      </w:r>
      <w:r>
        <w:t>th</w:t>
      </w:r>
      <w:r>
        <w:rPr>
          <w:spacing w:val="-1"/>
        </w:rPr>
        <w:t>e</w:t>
      </w:r>
      <w:r>
        <w:t>r</w:t>
      </w:r>
      <w:r>
        <w:rPr>
          <w:spacing w:val="-3"/>
        </w:rPr>
        <w:t xml:space="preserve"> </w:t>
      </w:r>
      <w:r>
        <w:t>n</w:t>
      </w:r>
      <w:r>
        <w:rPr>
          <w:spacing w:val="-1"/>
        </w:rPr>
        <w:t>o</w:t>
      </w:r>
      <w:r>
        <w:t>te in</w:t>
      </w:r>
      <w:r>
        <w:t xml:space="preserve"> h</w:t>
      </w:r>
      <w:r>
        <w:rPr>
          <w:spacing w:val="-4"/>
        </w:rPr>
        <w:t>e</w:t>
      </w:r>
      <w:r>
        <w:t>r</w:t>
      </w:r>
      <w:r>
        <w:rPr>
          <w:spacing w:val="-1"/>
        </w:rPr>
        <w:t xml:space="preserve"> </w:t>
      </w:r>
      <w:r>
        <w:t>ma</w:t>
      </w:r>
      <w:r>
        <w:rPr>
          <w:spacing w:val="-2"/>
        </w:rPr>
        <w:t>il</w:t>
      </w:r>
      <w:r>
        <w:t>b</w:t>
      </w:r>
      <w:r>
        <w:rPr>
          <w:spacing w:val="-1"/>
        </w:rPr>
        <w:t>o</w:t>
      </w:r>
      <w:r>
        <w:rPr>
          <w:spacing w:val="-3"/>
        </w:rPr>
        <w:t>x</w:t>
      </w:r>
      <w:r>
        <w:t>.</w:t>
      </w:r>
      <w:r>
        <w:rPr>
          <w:spacing w:val="2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t>n</w:t>
      </w:r>
      <w:r>
        <w:rPr>
          <w:spacing w:val="-1"/>
        </w:rPr>
        <w:t>o</w:t>
      </w:r>
      <w:r>
        <w:t>te s</w:t>
      </w:r>
      <w:r>
        <w:rPr>
          <w:spacing w:val="4"/>
        </w:rPr>
        <w:t>a</w:t>
      </w:r>
      <w:r>
        <w:rPr>
          <w:spacing w:val="-3"/>
        </w:rPr>
        <w:t>y</w:t>
      </w:r>
      <w:r>
        <w:t>s: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9" w:line="280" w:lineRule="exact"/>
        <w:rPr>
          <w:sz w:val="28"/>
          <w:szCs w:val="28"/>
        </w:rPr>
      </w:pPr>
    </w:p>
    <w:p w:rsidR="00390CA3" w:rsidRDefault="00BD6A69">
      <w:pPr>
        <w:ind w:left="138" w:right="1060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AU" w:eastAsia="en-AU"/>
        </w:rPr>
        <w:drawing>
          <wp:inline distT="0" distB="0" distL="0" distR="0">
            <wp:extent cx="3903980" cy="3554095"/>
            <wp:effectExtent l="0" t="0" r="0" b="0"/>
            <wp:docPr id="30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98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CA3" w:rsidRDefault="00390CA3">
      <w:pPr>
        <w:spacing w:before="9" w:line="190" w:lineRule="exact"/>
        <w:rPr>
          <w:sz w:val="19"/>
          <w:szCs w:val="19"/>
        </w:rPr>
      </w:pPr>
    </w:p>
    <w:p w:rsidR="00390CA3" w:rsidRDefault="00BD6A69">
      <w:pPr>
        <w:pStyle w:val="Heading5"/>
        <w:numPr>
          <w:ilvl w:val="0"/>
          <w:numId w:val="10"/>
        </w:numPr>
        <w:tabs>
          <w:tab w:val="left" w:pos="385"/>
        </w:tabs>
        <w:spacing w:line="264" w:lineRule="auto"/>
        <w:ind w:right="753" w:firstLine="0"/>
      </w:pPr>
      <w:r>
        <w:rPr>
          <w:noProof/>
          <w:lang w:val="en-AU" w:eastAsia="en-AU"/>
        </w:rPr>
        <mc:AlternateContent>
          <mc:Choice Requires="wpg">
            <w:drawing>
              <wp:anchor distT="0" distB="0" distL="114300" distR="114300" simplePos="0" relativeHeight="503311409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788035</wp:posOffset>
                </wp:positionV>
                <wp:extent cx="5798185" cy="1270"/>
                <wp:effectExtent l="6350" t="6985" r="5715" b="10795"/>
                <wp:wrapNone/>
                <wp:docPr id="1643" name="Group 1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98185" cy="1270"/>
                          <a:chOff x="1390" y="1241"/>
                          <a:chExt cx="9131" cy="2"/>
                        </a:xfrm>
                      </wpg:grpSpPr>
                      <wps:wsp>
                        <wps:cNvPr id="1644" name="Freeform 1312"/>
                        <wps:cNvSpPr>
                          <a:spLocks/>
                        </wps:cNvSpPr>
                        <wps:spPr bwMode="auto">
                          <a:xfrm>
                            <a:off x="1390" y="1241"/>
                            <a:ext cx="9131" cy="2"/>
                          </a:xfrm>
                          <a:custGeom>
                            <a:avLst/>
                            <a:gdLst>
                              <a:gd name="T0" fmla="+- 0 1390 1390"/>
                              <a:gd name="T1" fmla="*/ T0 w 9131"/>
                              <a:gd name="T2" fmla="+- 0 10521 1390"/>
                              <a:gd name="T3" fmla="*/ T2 w 9131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9131">
                                <a:moveTo>
                                  <a:pt x="0" y="0"/>
                                </a:moveTo>
                                <a:lnTo>
                                  <a:pt x="9131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311" o:spid="_x0000_s1026" style="position:absolute;margin-left:69.5pt;margin-top:62.05pt;width:456.55pt;height:.1pt;z-index:-5071;mso-position-horizontal-relative:page" coordorigin="1390,1241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grQXwMAAO8HAAAOAAAAZHJzL2Uyb0RvYy54bWykVduO0zAQfUfiHyw/grq5NL1F20WolxXS&#10;cpEoH+AmzkUkdrDdpgvi3xmPkzZbQCDog2tnxjNnzoxnbl+d6oocudKlFEsa3PiUcJHItBT5kn7a&#10;bUdzSrRhImWVFHxJH7mmr+6eP7ttm5iHspBVyhUBI0LHbbOkhTFN7Hk6KXjN9I1suABhJlXNDBxV&#10;7qWKtWC9rrzQ96deK1XaKJlwreHr2gnpHdrPMp6Y91mmuSHVkgI2g6vCdW9X7+6WxbliTVEmHQz2&#10;DyhqVgpweja1ZoaRgyp/MlWXiZJaZuYmkbUns6xMOMYA0QT+VTT3Sh4ajCWP27w50wTUXvH0z2aT&#10;d8cPipQp5G4ajSkRrIYsoWMSjIPAEtQ2eQx696r52HxQLkrYPsjkswaxdy2359wpk337VqZgkR2M&#10;RIJOmaqtCQidnDAPj+c88JMhCXyczBbzYD6hJAFZEM66NCUF5NJeCsYLyCXKIkTI4qTYdJcXANvd&#10;DC14j8XOJcLsYNmYoN70hVL9f5R+LFjDMVPaUnWhNOop3SrObRlbVhGYRQCqPaV6yOdAYtU00P5H&#10;Jn9BSs/n7ygB2g7a3HOJGWHHB23ce0hhh3lOu4LYAd9ZXcHTeDkiPsSwcEv3fs5qwLxTe+GRnU9a&#10;gq47o72tsFdytvxJGKDFa2NQjhdj4cAY5DTvIbKiR52cRAcbdoTZBuRjyTVS26rZAbi+1sACKNkQ&#10;f6MLvq913Z3OhYLOct1TFCXQU/YujIYZi8y6sFvSLilyYT/U8sh3EkXm6hGAk4u0EkMtl8UBKieG&#10;G9YBVvrZqcU6SK2Q27KqMA2VsFBm4+kUudGyKlMrtGi0yverSpEjs90Sf90TeqIGXUmkaKzgLN10&#10;e8PKyu3BeYXcQv11FNhKxHb4beEvNvPNPBpF4XQzivz1evR6u4pG020wm6zH69VqHXy30IIoLso0&#10;5cKi61tzEP3dO+2GhGuq5+b8JIonwW7x93Ow3lMYSDLE0v9jdNBY3BN1XWUv00d4rkq6WQOzETaF&#10;VF8paWHOLKn+cmCKU1K9EdB1FkEU2cGEh2gyC+GghpL9UMJEAqaW1FAocLtdGTfMDo0q8wI8BZhW&#10;IV9Dw81K+54Rn0PVHaDx4Q6nCsbSTUA7toZn1LrM6bsfAAAA//8DAFBLAwQUAAYACAAAACEA88IL&#10;Ud8AAAAMAQAADwAAAGRycy9kb3ducmV2LnhtbExPy07DMBC8I/EP1iJxo86DIhriVFUFnCokWiTU&#10;2zbeJlFjO4rdJP17tlzgNrMzmp3Jl5NpxUC9b5xVEM8iEGRLpxtbKfjavT08g/ABrcbWWVJwIQ/L&#10;4vYmx0y70X7SsA2V4BDrM1RQh9BlUvqyJoN+5jqyrB1dbzAw7Supexw53LQyiaInabCx/KHGjtY1&#10;laft2Sh4H3FcpfHrsDkd15f9bv7xvYlJqfu7afUCItAU/sxwrc/VoeBOB3e22ouWebrgLYFB8hiD&#10;uDqiecLo8HtKQRa5/D+i+AEAAP//AwBQSwECLQAUAAYACAAAACEAtoM4kv4AAADhAQAAEwAAAAAA&#10;AAAAAAAAAAAAAAAAW0NvbnRlbnRfVHlwZXNdLnhtbFBLAQItABQABgAIAAAAIQA4/SH/1gAAAJQB&#10;AAALAAAAAAAAAAAAAAAAAC8BAABfcmVscy8ucmVsc1BLAQItABQABgAIAAAAIQCOmgrQXwMAAO8H&#10;AAAOAAAAAAAAAAAAAAAAAC4CAABkcnMvZTJvRG9jLnhtbFBLAQItABQABgAIAAAAIQDzwgtR3wAA&#10;AAwBAAAPAAAAAAAAAAAAAAAAALkFAABkcnMvZG93bnJldi54bWxQSwUGAAAAAAQABADzAAAAxQYA&#10;AAAA&#10;">
                <v:shape id="Freeform 1312" o:spid="_x0000_s1027" style="position:absolute;left:1390;top:1241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lykfMQA&#10;AADdAAAADwAAAGRycy9kb3ducmV2LnhtbERPTWvCQBC9C/0PyxS86aZitaSuUoqCHqok7aHHMTvN&#10;hmZnY3bV+O9dQfA2j/c5s0Vna3Gi1leOFbwMExDEhdMVlwp+vleDNxA+IGusHZOCC3lYzJ96M0y1&#10;O3NGpzyUIoawT1GBCaFJpfSFIYt+6BriyP251mKIsC2lbvEcw20tR0kykRYrjg0GG/o0VPznR6tg&#10;vz3wr1xu9hllr7vLV2OmnGdK9Z+7j3cQgbrwEN/dax3nT8ZjuH0TT5DzK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pcpHzEAAAA3QAAAA8AAAAAAAAAAAAAAAAAmAIAAGRycy9k&#10;b3ducmV2LnhtbFBLBQYAAAAABAAEAPUAAACJAwAAAAA=&#10;" path="m,l9131,e" filled="f" strokeweight=".58pt">
                  <v:path arrowok="t" o:connecttype="custom" o:connectlocs="0,0;9131,0" o:connectangles="0,0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U</w:t>
      </w:r>
      <w:r>
        <w:t>s</w:t>
      </w:r>
      <w:r>
        <w:rPr>
          <w:spacing w:val="-2"/>
        </w:rPr>
        <w:t>i</w:t>
      </w:r>
      <w:r>
        <w:rPr>
          <w:spacing w:val="-3"/>
        </w:rPr>
        <w:t>n</w:t>
      </w:r>
      <w:r>
        <w:t>g the</w:t>
      </w:r>
      <w:r>
        <w:rPr>
          <w:spacing w:val="-2"/>
        </w:rPr>
        <w:t xml:space="preserve"> </w:t>
      </w:r>
      <w:r>
        <w:t>map</w:t>
      </w:r>
      <w:r>
        <w:rPr>
          <w:spacing w:val="-2"/>
        </w:rPr>
        <w:t xml:space="preserve"> </w:t>
      </w:r>
      <w:r>
        <w:rPr>
          <w:spacing w:val="-3"/>
        </w:rPr>
        <w:t>o</w:t>
      </w:r>
      <w:r>
        <w:t>f</w:t>
      </w:r>
      <w:r>
        <w:rPr>
          <w:spacing w:val="2"/>
        </w:rPr>
        <w:t xml:space="preserve"> </w:t>
      </w:r>
      <w:r>
        <w:t>Qu</w:t>
      </w:r>
      <w:r>
        <w:rPr>
          <w:spacing w:val="-4"/>
        </w:rPr>
        <w:t>a</w:t>
      </w:r>
      <w:r>
        <w:rPr>
          <w:spacing w:val="2"/>
        </w:rPr>
        <w:t>k</w:t>
      </w:r>
      <w:r>
        <w:t>e</w:t>
      </w:r>
      <w:r>
        <w:rPr>
          <w:spacing w:val="-3"/>
        </w:rPr>
        <w:t>v</w:t>
      </w:r>
      <w:r>
        <w:rPr>
          <w:spacing w:val="-2"/>
        </w:rPr>
        <w:t>ill</w:t>
      </w:r>
      <w:r>
        <w:t>e,</w:t>
      </w:r>
      <w:r>
        <w:rPr>
          <w:spacing w:val="4"/>
        </w:rPr>
        <w:t xml:space="preserve"> </w:t>
      </w:r>
      <w:r>
        <w:rPr>
          <w:spacing w:val="-4"/>
        </w:rPr>
        <w:t>w</w:t>
      </w:r>
      <w:r>
        <w:t>ork</w:t>
      </w:r>
      <w:r>
        <w:rPr>
          <w:spacing w:val="3"/>
        </w:rPr>
        <w:t xml:space="preserve"> </w:t>
      </w:r>
      <w:r>
        <w:t>o</w:t>
      </w:r>
      <w:r>
        <w:rPr>
          <w:spacing w:val="-4"/>
        </w:rPr>
        <w:t>u</w:t>
      </w:r>
      <w:r>
        <w:t>t</w:t>
      </w:r>
      <w:r>
        <w:rPr>
          <w:spacing w:val="2"/>
        </w:rPr>
        <w:t xml:space="preserve"> </w:t>
      </w:r>
      <w:r>
        <w:rPr>
          <w:spacing w:val="-4"/>
        </w:rPr>
        <w:t>w</w:t>
      </w:r>
      <w:r>
        <w:t>h</w:t>
      </w:r>
      <w:r>
        <w:rPr>
          <w:spacing w:val="-1"/>
        </w:rPr>
        <w:t>e</w:t>
      </w:r>
      <w:r>
        <w:t>re</w:t>
      </w:r>
      <w:r>
        <w:rPr>
          <w:spacing w:val="-2"/>
        </w:rPr>
        <w:t xml:space="preserve"> </w:t>
      </w:r>
      <w:r>
        <w:t>Tracy</w:t>
      </w:r>
      <w:r>
        <w:rPr>
          <w:spacing w:val="-1"/>
        </w:rPr>
        <w:t xml:space="preserve"> </w:t>
      </w:r>
      <w:r>
        <w:rPr>
          <w:spacing w:val="-4"/>
        </w:rPr>
        <w:t>w</w:t>
      </w:r>
      <w:r>
        <w:rPr>
          <w:spacing w:val="1"/>
        </w:rPr>
        <w:t>i</w:t>
      </w:r>
      <w:r>
        <w:rPr>
          <w:spacing w:val="-2"/>
        </w:rPr>
        <w:t>l</w:t>
      </w:r>
      <w:r>
        <w:t xml:space="preserve">l </w:t>
      </w:r>
      <w:r>
        <w:rPr>
          <w:spacing w:val="3"/>
        </w:rPr>
        <w:t>f</w:t>
      </w:r>
      <w:r>
        <w:rPr>
          <w:spacing w:val="-2"/>
        </w:rPr>
        <w:t>i</w:t>
      </w:r>
      <w:r>
        <w:t>nd h</w:t>
      </w:r>
      <w:r>
        <w:rPr>
          <w:spacing w:val="-3"/>
        </w:rPr>
        <w:t>e</w:t>
      </w:r>
      <w:r>
        <w:t>r</w:t>
      </w:r>
      <w:r>
        <w:rPr>
          <w:spacing w:val="1"/>
        </w:rPr>
        <w:t xml:space="preserve"> </w:t>
      </w:r>
      <w:r>
        <w:rPr>
          <w:spacing w:val="-3"/>
        </w:rPr>
        <w:t>e</w:t>
      </w:r>
      <w:r>
        <w:t>sca</w:t>
      </w:r>
      <w:r>
        <w:rPr>
          <w:spacing w:val="-1"/>
        </w:rPr>
        <w:t>p</w:t>
      </w:r>
      <w:r>
        <w:rPr>
          <w:spacing w:val="-3"/>
        </w:rPr>
        <w:t>e</w:t>
      </w:r>
      <w:r>
        <w:t>d</w:t>
      </w:r>
      <w:r>
        <w:rPr>
          <w:spacing w:val="-2"/>
        </w:rPr>
        <w:t xml:space="preserve"> </w:t>
      </w:r>
      <w:r>
        <w:rPr>
          <w:spacing w:val="3"/>
        </w:rPr>
        <w:t>f</w:t>
      </w:r>
      <w:r>
        <w:t>o</w:t>
      </w:r>
      <w:r>
        <w:rPr>
          <w:spacing w:val="-4"/>
        </w:rPr>
        <w:t>u</w:t>
      </w:r>
      <w:r>
        <w:rPr>
          <w:spacing w:val="1"/>
        </w:rPr>
        <w:t>r</w:t>
      </w:r>
      <w:r>
        <w:t>-</w:t>
      </w:r>
      <w:r>
        <w:rPr>
          <w:spacing w:val="-2"/>
        </w:rPr>
        <w:t>l</w:t>
      </w:r>
      <w:r>
        <w:rPr>
          <w:spacing w:val="-3"/>
        </w:rPr>
        <w:t>e</w:t>
      </w:r>
      <w:r>
        <w:t>g</w:t>
      </w:r>
      <w:r>
        <w:rPr>
          <w:spacing w:val="1"/>
        </w:rPr>
        <w:t>g</w:t>
      </w:r>
      <w:r>
        <w:t>ed f</w:t>
      </w:r>
      <w:r>
        <w:rPr>
          <w:spacing w:val="-3"/>
        </w:rPr>
        <w:t>u</w:t>
      </w:r>
      <w:r>
        <w:rPr>
          <w:spacing w:val="1"/>
        </w:rPr>
        <w:t>g</w:t>
      </w:r>
      <w:r>
        <w:rPr>
          <w:spacing w:val="-2"/>
        </w:rPr>
        <w:t>i</w:t>
      </w:r>
      <w:r>
        <w:t>t</w:t>
      </w:r>
      <w:r>
        <w:rPr>
          <w:spacing w:val="-2"/>
        </w:rPr>
        <w:t>i</w:t>
      </w:r>
      <w:r>
        <w:rPr>
          <w:spacing w:val="-3"/>
        </w:rPr>
        <w:t>v</w:t>
      </w:r>
      <w:r>
        <w:t>e.</w:t>
      </w:r>
    </w:p>
    <w:p w:rsidR="00390CA3" w:rsidRDefault="00390CA3">
      <w:pPr>
        <w:spacing w:line="264" w:lineRule="auto"/>
        <w:sectPr w:rsidR="00390CA3">
          <w:footerReference w:type="default" r:id="rId138"/>
          <w:pgSz w:w="11907" w:h="16840"/>
          <w:pgMar w:top="1560" w:right="1280" w:bottom="780" w:left="1280" w:header="0" w:footer="585" w:gutter="0"/>
          <w:cols w:space="720"/>
        </w:sectPr>
      </w:pPr>
    </w:p>
    <w:p w:rsidR="00390CA3" w:rsidRDefault="00390CA3">
      <w:pPr>
        <w:spacing w:before="8" w:line="130" w:lineRule="exact"/>
        <w:rPr>
          <w:sz w:val="13"/>
          <w:szCs w:val="13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spacing w:before="65"/>
        <w:ind w:left="138" w:right="15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color w:val="800000"/>
          <w:spacing w:val="1"/>
          <w:sz w:val="28"/>
          <w:szCs w:val="28"/>
        </w:rPr>
        <w:t>M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ap</w:t>
      </w:r>
      <w:r>
        <w:rPr>
          <w:rFonts w:ascii="Arial" w:eastAsia="Arial" w:hAnsi="Arial" w:cs="Arial"/>
          <w:b/>
          <w:bCs/>
          <w:color w:val="800000"/>
          <w:spacing w:val="-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o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f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Q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u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ake</w:t>
      </w:r>
      <w:r>
        <w:rPr>
          <w:rFonts w:ascii="Arial" w:eastAsia="Arial" w:hAnsi="Arial" w:cs="Arial"/>
          <w:b/>
          <w:bCs/>
          <w:color w:val="800000"/>
          <w:spacing w:val="-3"/>
          <w:sz w:val="28"/>
          <w:szCs w:val="28"/>
        </w:rPr>
        <w:t>v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i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l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le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3" w:line="280" w:lineRule="exact"/>
        <w:rPr>
          <w:sz w:val="28"/>
          <w:szCs w:val="28"/>
        </w:rPr>
      </w:pPr>
    </w:p>
    <w:p w:rsidR="00390CA3" w:rsidRDefault="00BD6A69">
      <w:pPr>
        <w:ind w:left="138" w:right="932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AU" w:eastAsia="en-AU"/>
        </w:rPr>
        <w:drawing>
          <wp:inline distT="0" distB="0" distL="0" distR="0">
            <wp:extent cx="5677535" cy="6050915"/>
            <wp:effectExtent l="0" t="0" r="0" b="6985"/>
            <wp:docPr id="30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535" cy="605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CA3" w:rsidRDefault="00390CA3">
      <w:pPr>
        <w:rPr>
          <w:rFonts w:ascii="Times New Roman" w:eastAsia="Times New Roman" w:hAnsi="Times New Roman" w:cs="Times New Roman"/>
          <w:sz w:val="20"/>
          <w:szCs w:val="20"/>
        </w:rPr>
        <w:sectPr w:rsidR="00390CA3">
          <w:footerReference w:type="default" r:id="rId140"/>
          <w:pgSz w:w="11907" w:h="16840"/>
          <w:pgMar w:top="1560" w:right="1280" w:bottom="780" w:left="1280" w:header="0" w:footer="585" w:gutter="0"/>
          <w:cols w:space="720"/>
        </w:sect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12" w:line="240" w:lineRule="exact"/>
        <w:rPr>
          <w:sz w:val="24"/>
          <w:szCs w:val="24"/>
        </w:rPr>
      </w:pPr>
    </w:p>
    <w:p w:rsidR="00390CA3" w:rsidRDefault="00BD6A69">
      <w:pPr>
        <w:spacing w:before="49"/>
        <w:ind w:left="218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spacing w:val="-1"/>
          <w:sz w:val="40"/>
          <w:szCs w:val="40"/>
        </w:rPr>
        <w:t>E</w:t>
      </w:r>
      <w:r>
        <w:rPr>
          <w:rFonts w:ascii="Arial" w:eastAsia="Arial" w:hAnsi="Arial" w:cs="Arial"/>
          <w:sz w:val="40"/>
          <w:szCs w:val="40"/>
        </w:rPr>
        <w:t>picen</w:t>
      </w:r>
      <w:r>
        <w:rPr>
          <w:rFonts w:ascii="Arial" w:eastAsia="Arial" w:hAnsi="Arial" w:cs="Arial"/>
          <w:spacing w:val="-3"/>
          <w:sz w:val="40"/>
          <w:szCs w:val="40"/>
        </w:rPr>
        <w:t>t</w:t>
      </w:r>
      <w:r>
        <w:rPr>
          <w:rFonts w:ascii="Arial" w:eastAsia="Arial" w:hAnsi="Arial" w:cs="Arial"/>
          <w:sz w:val="40"/>
          <w:szCs w:val="40"/>
        </w:rPr>
        <w:t>re</w:t>
      </w:r>
      <w:r>
        <w:rPr>
          <w:rFonts w:ascii="Arial" w:eastAsia="Arial" w:hAnsi="Arial" w:cs="Arial"/>
          <w:spacing w:val="1"/>
          <w:sz w:val="40"/>
          <w:szCs w:val="40"/>
        </w:rPr>
        <w:t xml:space="preserve"> </w:t>
      </w:r>
      <w:r>
        <w:rPr>
          <w:rFonts w:ascii="Arial" w:eastAsia="Arial" w:hAnsi="Arial" w:cs="Arial"/>
          <w:sz w:val="40"/>
          <w:szCs w:val="40"/>
        </w:rPr>
        <w:t>h</w:t>
      </w:r>
      <w:r>
        <w:rPr>
          <w:rFonts w:ascii="Arial" w:eastAsia="Arial" w:hAnsi="Arial" w:cs="Arial"/>
          <w:spacing w:val="-3"/>
          <w:sz w:val="40"/>
          <w:szCs w:val="40"/>
        </w:rPr>
        <w:t>u</w:t>
      </w:r>
      <w:r>
        <w:rPr>
          <w:rFonts w:ascii="Arial" w:eastAsia="Arial" w:hAnsi="Arial" w:cs="Arial"/>
          <w:sz w:val="40"/>
          <w:szCs w:val="40"/>
        </w:rPr>
        <w:t>nt</w:t>
      </w:r>
    </w:p>
    <w:p w:rsidR="00390CA3" w:rsidRDefault="00390CA3">
      <w:pPr>
        <w:spacing w:before="10" w:line="110" w:lineRule="exact"/>
        <w:rPr>
          <w:sz w:val="11"/>
          <w:szCs w:val="11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pStyle w:val="Heading7"/>
        <w:spacing w:line="480" w:lineRule="auto"/>
        <w:ind w:left="218" w:right="4677"/>
        <w:rPr>
          <w:b w:val="0"/>
          <w:bCs w:val="0"/>
        </w:rPr>
      </w:pPr>
      <w:r>
        <w:t>Recommen</w:t>
      </w:r>
      <w:r>
        <w:rPr>
          <w:spacing w:val="3"/>
        </w:rPr>
        <w:t>d</w:t>
      </w:r>
      <w:r>
        <w:t>ed</w:t>
      </w:r>
      <w:r>
        <w:rPr>
          <w:spacing w:val="-5"/>
        </w:rPr>
        <w:t xml:space="preserve"> </w:t>
      </w:r>
      <w:r>
        <w:rPr>
          <w:spacing w:val="-6"/>
        </w:rPr>
        <w:t>A</w:t>
      </w:r>
      <w:r>
        <w:t>ge:</w:t>
      </w:r>
      <w:r>
        <w:rPr>
          <w:spacing w:val="-10"/>
        </w:rPr>
        <w:t xml:space="preserve"> </w:t>
      </w:r>
      <w:r>
        <w:rPr>
          <w:spacing w:val="4"/>
        </w:rPr>
        <w:t>M</w:t>
      </w:r>
      <w:r>
        <w:t>id</w:t>
      </w:r>
      <w:r>
        <w:rPr>
          <w:spacing w:val="-2"/>
        </w:rPr>
        <w:t>d</w:t>
      </w:r>
      <w:r>
        <w:t>le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u</w:t>
      </w:r>
      <w:r>
        <w:rPr>
          <w:spacing w:val="1"/>
        </w:rPr>
        <w:t>p</w:t>
      </w:r>
      <w:r>
        <w:t>per</w:t>
      </w:r>
      <w:r>
        <w:rPr>
          <w:spacing w:val="-10"/>
        </w:rPr>
        <w:t xml:space="preserve"> </w:t>
      </w:r>
      <w:r>
        <w:rPr>
          <w:spacing w:val="1"/>
        </w:rPr>
        <w:t>s</w:t>
      </w:r>
      <w:r>
        <w:t>e</w:t>
      </w:r>
      <w:r>
        <w:rPr>
          <w:spacing w:val="-1"/>
        </w:rPr>
        <w:t>c</w:t>
      </w:r>
      <w:r>
        <w:t>ond</w:t>
      </w:r>
      <w:r>
        <w:rPr>
          <w:spacing w:val="1"/>
        </w:rPr>
        <w:t>ar</w:t>
      </w:r>
      <w:r>
        <w:t>y</w:t>
      </w:r>
      <w:r>
        <w:rPr>
          <w:w w:val="99"/>
        </w:rPr>
        <w:t xml:space="preserve"> </w:t>
      </w:r>
      <w:r>
        <w:rPr>
          <w:spacing w:val="-1"/>
        </w:rPr>
        <w:t>E</w:t>
      </w:r>
      <w:r>
        <w:t>quipment</w:t>
      </w:r>
      <w:r>
        <w:rPr>
          <w:spacing w:val="-18"/>
        </w:rPr>
        <w:t xml:space="preserve"> </w:t>
      </w:r>
      <w:r>
        <w:t>nee</w:t>
      </w:r>
      <w:r>
        <w:rPr>
          <w:spacing w:val="2"/>
        </w:rPr>
        <w:t>d</w:t>
      </w:r>
      <w:r>
        <w:t>ed:</w:t>
      </w:r>
    </w:p>
    <w:p w:rsidR="00390CA3" w:rsidRDefault="00BD6A69">
      <w:pPr>
        <w:pStyle w:val="BodyText"/>
        <w:numPr>
          <w:ilvl w:val="1"/>
          <w:numId w:val="10"/>
        </w:numPr>
        <w:tabs>
          <w:tab w:val="left" w:pos="785"/>
        </w:tabs>
        <w:spacing w:before="5"/>
        <w:ind w:left="785"/>
      </w:pPr>
      <w:r>
        <w:rPr>
          <w:spacing w:val="-1"/>
        </w:rPr>
        <w:t>P</w:t>
      </w:r>
      <w:r>
        <w:t>a</w:t>
      </w:r>
      <w:r>
        <w:rPr>
          <w:spacing w:val="-2"/>
        </w:rPr>
        <w:t>i</w:t>
      </w:r>
      <w:r>
        <w:t>r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c</w:t>
      </w:r>
      <w:r>
        <w:rPr>
          <w:spacing w:val="-3"/>
        </w:rPr>
        <w:t>o</w:t>
      </w:r>
      <w:r>
        <w:rPr>
          <w:spacing w:val="4"/>
        </w:rPr>
        <w:t>m</w:t>
      </w:r>
      <w:r>
        <w:t>p</w:t>
      </w:r>
      <w:r>
        <w:rPr>
          <w:spacing w:val="-1"/>
        </w:rPr>
        <w:t>a</w:t>
      </w:r>
      <w:r>
        <w:rPr>
          <w:spacing w:val="1"/>
        </w:rPr>
        <w:t>ss</w:t>
      </w:r>
      <w:r>
        <w:t>es</w:t>
      </w:r>
    </w:p>
    <w:p w:rsidR="00390CA3" w:rsidRDefault="00BD6A69">
      <w:pPr>
        <w:pStyle w:val="BodyText"/>
        <w:numPr>
          <w:ilvl w:val="1"/>
          <w:numId w:val="10"/>
        </w:numPr>
        <w:tabs>
          <w:tab w:val="left" w:pos="785"/>
        </w:tabs>
        <w:spacing w:before="93"/>
        <w:ind w:left="785"/>
      </w:pPr>
      <w:r>
        <w:t>Ru</w:t>
      </w:r>
      <w:r>
        <w:rPr>
          <w:spacing w:val="-2"/>
        </w:rPr>
        <w:t>l</w:t>
      </w:r>
      <w:r>
        <w:t>er</w:t>
      </w:r>
      <w:r>
        <w:rPr>
          <w:spacing w:val="-7"/>
        </w:rPr>
        <w:t xml:space="preserve"> </w:t>
      </w:r>
      <w:r>
        <w:t>w</w:t>
      </w:r>
      <w:r>
        <w:rPr>
          <w:spacing w:val="-1"/>
        </w:rPr>
        <w:t>i</w:t>
      </w:r>
      <w:r>
        <w:rPr>
          <w:spacing w:val="2"/>
        </w:rPr>
        <w:t>t</w:t>
      </w:r>
      <w:r>
        <w:t>h</w:t>
      </w:r>
      <w:r>
        <w:rPr>
          <w:spacing w:val="-8"/>
        </w:rPr>
        <w:t xml:space="preserve"> </w:t>
      </w:r>
      <w:r>
        <w:rPr>
          <w:spacing w:val="3"/>
        </w:rPr>
        <w:t>m</w:t>
      </w:r>
      <w:r>
        <w:rPr>
          <w:spacing w:val="-1"/>
        </w:rPr>
        <w:t>illi</w:t>
      </w:r>
      <w:r>
        <w:rPr>
          <w:spacing w:val="4"/>
        </w:rPr>
        <w:t>m</w:t>
      </w:r>
      <w:r>
        <w:t>etre</w:t>
      </w:r>
      <w:r>
        <w:rPr>
          <w:spacing w:val="-9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1"/>
        </w:rPr>
        <w:t>t</w:t>
      </w:r>
      <w:r>
        <w:t>er</w:t>
      </w:r>
      <w:r>
        <w:rPr>
          <w:spacing w:val="-1"/>
        </w:rPr>
        <w:t>v</w:t>
      </w:r>
      <w:r>
        <w:rPr>
          <w:spacing w:val="1"/>
        </w:rPr>
        <w:t>a</w:t>
      </w:r>
      <w:r>
        <w:rPr>
          <w:spacing w:val="-1"/>
        </w:rPr>
        <w:t>l</w:t>
      </w:r>
      <w:r>
        <w:t>s</w:t>
      </w:r>
      <w:r>
        <w:rPr>
          <w:spacing w:val="-7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2"/>
        </w:rPr>
        <w:t>r</w:t>
      </w:r>
      <w:r>
        <w:rPr>
          <w:spacing w:val="3"/>
        </w:rPr>
        <w:t>k</w:t>
      </w:r>
      <w:r>
        <w:t>ed</w:t>
      </w:r>
    </w:p>
    <w:p w:rsidR="00390CA3" w:rsidRDefault="00390CA3">
      <w:pPr>
        <w:spacing w:before="8" w:line="170" w:lineRule="exact"/>
        <w:rPr>
          <w:sz w:val="17"/>
          <w:szCs w:val="17"/>
        </w:rPr>
      </w:pPr>
    </w:p>
    <w:p w:rsidR="00390CA3" w:rsidRDefault="00BD6A69">
      <w:pPr>
        <w:ind w:left="21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Th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e</w:t>
      </w:r>
      <w:r>
        <w:rPr>
          <w:rFonts w:ascii="Arial" w:eastAsia="Arial" w:hAnsi="Arial" w:cs="Arial"/>
          <w:b/>
          <w:bCs/>
          <w:color w:val="800000"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sce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n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a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r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io</w:t>
      </w:r>
    </w:p>
    <w:p w:rsidR="00390CA3" w:rsidRDefault="00390CA3">
      <w:pPr>
        <w:spacing w:before="19" w:line="200" w:lineRule="exact"/>
        <w:rPr>
          <w:sz w:val="20"/>
          <w:szCs w:val="20"/>
        </w:rPr>
      </w:pPr>
    </w:p>
    <w:p w:rsidR="00390CA3" w:rsidRDefault="00BD6A69">
      <w:pPr>
        <w:pStyle w:val="BodyText"/>
        <w:spacing w:line="292" w:lineRule="auto"/>
        <w:ind w:left="218" w:right="157"/>
      </w:pPr>
      <w:r>
        <w:rPr>
          <w:spacing w:val="6"/>
        </w:rPr>
        <w:t>W</w:t>
      </w:r>
      <w:r>
        <w:t>h</w:t>
      </w:r>
      <w:r>
        <w:rPr>
          <w:spacing w:val="-2"/>
        </w:rPr>
        <w:t>i</w:t>
      </w:r>
      <w:r>
        <w:rPr>
          <w:spacing w:val="-1"/>
        </w:rPr>
        <w:t>l</w:t>
      </w:r>
      <w:r>
        <w:t>e</w:t>
      </w:r>
      <w:r>
        <w:rPr>
          <w:spacing w:val="-7"/>
        </w:rPr>
        <w:t xml:space="preserve"> </w:t>
      </w:r>
      <w:r>
        <w:rPr>
          <w:spacing w:val="-1"/>
        </w:rPr>
        <w:t>t</w:t>
      </w:r>
      <w:r>
        <w:t>he</w:t>
      </w:r>
      <w:r>
        <w:rPr>
          <w:spacing w:val="-6"/>
        </w:rPr>
        <w:t xml:space="preserve"> </w:t>
      </w:r>
      <w:r>
        <w:t>p</w:t>
      </w:r>
      <w:r>
        <w:rPr>
          <w:spacing w:val="1"/>
        </w:rPr>
        <w:t>e</w:t>
      </w:r>
      <w:r>
        <w:t>o</w:t>
      </w:r>
      <w:r>
        <w:rPr>
          <w:spacing w:val="-1"/>
        </w:rPr>
        <w:t>p</w:t>
      </w:r>
      <w:r>
        <w:rPr>
          <w:spacing w:val="1"/>
        </w:rPr>
        <w:t>l</w:t>
      </w:r>
      <w:r>
        <w:t>e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-6"/>
        </w:rPr>
        <w:t xml:space="preserve"> </w:t>
      </w:r>
      <w:r>
        <w:rPr>
          <w:spacing w:val="1"/>
        </w:rPr>
        <w:t>to</w:t>
      </w:r>
      <w:r>
        <w:t>wnsh</w:t>
      </w:r>
      <w:r>
        <w:rPr>
          <w:spacing w:val="-2"/>
        </w:rPr>
        <w:t>i</w:t>
      </w:r>
      <w:r>
        <w:t>p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5"/>
        </w:rPr>
        <w:t xml:space="preserve"> </w:t>
      </w:r>
      <w:r>
        <w:t>sur</w:t>
      </w:r>
      <w:r>
        <w:rPr>
          <w:spacing w:val="1"/>
        </w:rPr>
        <w:t>r</w:t>
      </w:r>
      <w:r>
        <w:t>o</w:t>
      </w:r>
      <w:r>
        <w:rPr>
          <w:spacing w:val="-1"/>
        </w:rPr>
        <w:t>u</w:t>
      </w:r>
      <w:r>
        <w:rPr>
          <w:spacing w:val="1"/>
        </w:rPr>
        <w:t>n</w:t>
      </w:r>
      <w:r>
        <w:t>d</w:t>
      </w:r>
      <w:r>
        <w:rPr>
          <w:spacing w:val="-2"/>
        </w:rPr>
        <w:t>i</w:t>
      </w:r>
      <w:r>
        <w:rPr>
          <w:spacing w:val="1"/>
        </w:rPr>
        <w:t>n</w:t>
      </w:r>
      <w:r>
        <w:t>g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t>r</w:t>
      </w:r>
      <w:r>
        <w:rPr>
          <w:spacing w:val="1"/>
        </w:rPr>
        <w:t>ea</w:t>
      </w:r>
      <w:r>
        <w:t>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Qu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2"/>
        </w:rPr>
        <w:t>v</w:t>
      </w:r>
      <w:r>
        <w:rPr>
          <w:spacing w:val="-1"/>
        </w:rPr>
        <w:t>il</w:t>
      </w:r>
      <w:r>
        <w:rPr>
          <w:spacing w:val="1"/>
        </w:rPr>
        <w:t>l</w:t>
      </w:r>
      <w:r>
        <w:t>e</w:t>
      </w:r>
      <w:r>
        <w:rPr>
          <w:spacing w:val="-6"/>
        </w:rPr>
        <w:t xml:space="preserve"> </w:t>
      </w:r>
      <w:r>
        <w:t>s</w:t>
      </w:r>
      <w:r>
        <w:rPr>
          <w:spacing w:val="-1"/>
        </w:rPr>
        <w:t>l</w:t>
      </w:r>
      <w:r>
        <w:rPr>
          <w:spacing w:val="1"/>
        </w:rPr>
        <w:t>e</w:t>
      </w:r>
      <w:r>
        <w:t>p</w:t>
      </w:r>
      <w:r>
        <w:rPr>
          <w:spacing w:val="6"/>
        </w:rPr>
        <w:t>t</w:t>
      </w:r>
      <w:r>
        <w:t>,</w:t>
      </w:r>
      <w:r>
        <w:rPr>
          <w:spacing w:val="-7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</w:t>
      </w:r>
      <w:r>
        <w:rPr>
          <w:spacing w:val="4"/>
        </w:rPr>
        <w:t>m</w:t>
      </w:r>
      <w:r>
        <w:rPr>
          <w:spacing w:val="-3"/>
        </w:rPr>
        <w:t>a</w:t>
      </w:r>
      <w:r>
        <w:rPr>
          <w:spacing w:val="-1"/>
        </w:rPr>
        <w:t>l</w:t>
      </w:r>
      <w:r>
        <w:t>l</w:t>
      </w:r>
      <w:r>
        <w:rPr>
          <w:spacing w:val="-6"/>
        </w:rPr>
        <w:t xml:space="preserve"> </w:t>
      </w:r>
      <w:r>
        <w:t>e</w:t>
      </w:r>
      <w:r>
        <w:rPr>
          <w:spacing w:val="-1"/>
        </w:rPr>
        <w:t>a</w:t>
      </w:r>
      <w:r>
        <w:t>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6"/>
        </w:rPr>
        <w:t xml:space="preserve"> </w:t>
      </w:r>
      <w:r>
        <w:t>sh</w:t>
      </w:r>
      <w:r>
        <w:rPr>
          <w:spacing w:val="-1"/>
        </w:rPr>
        <w:t>o</w:t>
      </w:r>
      <w:r>
        <w:t>ok</w:t>
      </w:r>
      <w:r>
        <w:rPr>
          <w:w w:val="9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ar</w:t>
      </w:r>
      <w:r>
        <w:rPr>
          <w:spacing w:val="2"/>
        </w:rPr>
        <w:t>e</w:t>
      </w:r>
      <w:r>
        <w:t>a.</w:t>
      </w:r>
      <w:r>
        <w:rPr>
          <w:spacing w:val="-5"/>
        </w:rPr>
        <w:t xml:space="preserve"> </w:t>
      </w:r>
      <w:r>
        <w:rPr>
          <w:spacing w:val="3"/>
        </w:rPr>
        <w:t>T</w:t>
      </w:r>
      <w:r>
        <w:t>he</w:t>
      </w:r>
      <w:r>
        <w:rPr>
          <w:spacing w:val="-5"/>
        </w:rPr>
        <w:t xml:space="preserve"> </w:t>
      </w:r>
      <w:r>
        <w:t>tre</w:t>
      </w:r>
      <w:r>
        <w:rPr>
          <w:spacing w:val="4"/>
        </w:rPr>
        <w:t>m</w:t>
      </w:r>
      <w:r>
        <w:t>or</w:t>
      </w:r>
      <w:r>
        <w:rPr>
          <w:spacing w:val="-5"/>
        </w:rPr>
        <w:t xml:space="preserve"> </w:t>
      </w:r>
      <w:r>
        <w:rPr>
          <w:spacing w:val="-2"/>
        </w:rPr>
        <w:t>w</w:t>
      </w:r>
      <w:r>
        <w:t>as</w:t>
      </w:r>
      <w:r>
        <w:rPr>
          <w:spacing w:val="-4"/>
        </w:rPr>
        <w:t xml:space="preserve"> </w:t>
      </w:r>
      <w:r>
        <w:rPr>
          <w:spacing w:val="3"/>
        </w:rPr>
        <w:t>s</w:t>
      </w:r>
      <w:r>
        <w:t>o</w:t>
      </w:r>
      <w:r>
        <w:rPr>
          <w:spacing w:val="-5"/>
        </w:rPr>
        <w:t xml:space="preserve"> </w:t>
      </w:r>
      <w:r>
        <w:t>s</w:t>
      </w:r>
      <w:r>
        <w:rPr>
          <w:spacing w:val="6"/>
        </w:rPr>
        <w:t>m</w:t>
      </w:r>
      <w:r>
        <w:t>a</w:t>
      </w:r>
      <w:r>
        <w:rPr>
          <w:spacing w:val="-2"/>
        </w:rPr>
        <w:t>l</w:t>
      </w:r>
      <w:r>
        <w:t>l</w:t>
      </w:r>
      <w:r>
        <w:rPr>
          <w:spacing w:val="-6"/>
        </w:rPr>
        <w:t xml:space="preserve"> </w:t>
      </w:r>
      <w:r>
        <w:t>t</w:t>
      </w:r>
      <w:r>
        <w:rPr>
          <w:spacing w:val="-1"/>
        </w:rPr>
        <w:t>h</w:t>
      </w:r>
      <w:r>
        <w:t>at</w:t>
      </w:r>
      <w:r>
        <w:rPr>
          <w:spacing w:val="-3"/>
        </w:rPr>
        <w:t xml:space="preserve"> </w:t>
      </w:r>
      <w:r>
        <w:rPr>
          <w:spacing w:val="-1"/>
        </w:rPr>
        <w:t>i</w:t>
      </w:r>
      <w:r>
        <w:t>t</w:t>
      </w:r>
      <w:r>
        <w:rPr>
          <w:spacing w:val="-4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n</w:t>
      </w:r>
      <w:r>
        <w:rPr>
          <w:spacing w:val="-1"/>
        </w:rPr>
        <w:t>o</w:t>
      </w:r>
      <w:r>
        <w:t>t</w:t>
      </w:r>
      <w:r>
        <w:rPr>
          <w:spacing w:val="-5"/>
        </w:rPr>
        <w:t xml:space="preserve"> </w:t>
      </w:r>
      <w:r>
        <w:rPr>
          <w:spacing w:val="1"/>
        </w:rPr>
        <w:t>fe</w:t>
      </w:r>
      <w:r>
        <w:rPr>
          <w:spacing w:val="-1"/>
        </w:rPr>
        <w:t>l</w:t>
      </w:r>
      <w:r>
        <w:t>t</w:t>
      </w:r>
      <w:r>
        <w:rPr>
          <w:spacing w:val="-5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5"/>
        </w:rPr>
        <w:t xml:space="preserve"> </w:t>
      </w:r>
      <w:r>
        <w:rPr>
          <w:spacing w:val="-1"/>
        </w:rPr>
        <w:t>a</w:t>
      </w:r>
      <w:r>
        <w:rPr>
          <w:spacing w:val="4"/>
        </w:rPr>
        <w:t>n</w:t>
      </w:r>
      <w:r>
        <w:rPr>
          <w:spacing w:val="-5"/>
        </w:rPr>
        <w:t>y</w:t>
      </w:r>
      <w:r>
        <w:rPr>
          <w:spacing w:val="1"/>
        </w:rPr>
        <w:t>o</w:t>
      </w:r>
      <w:r>
        <w:t>n</w:t>
      </w:r>
      <w:r>
        <w:rPr>
          <w:spacing w:val="1"/>
        </w:rPr>
        <w:t>e</w:t>
      </w:r>
      <w:r>
        <w:t>,</w:t>
      </w:r>
      <w:r>
        <w:rPr>
          <w:spacing w:val="-3"/>
        </w:rPr>
        <w:t xml:space="preserve"> </w:t>
      </w:r>
      <w:r>
        <w:t>b</w:t>
      </w:r>
      <w:r>
        <w:rPr>
          <w:spacing w:val="-1"/>
        </w:rPr>
        <w:t>u</w:t>
      </w:r>
      <w:r>
        <w:t>t</w:t>
      </w:r>
      <w:r>
        <w:rPr>
          <w:spacing w:val="-3"/>
        </w:rPr>
        <w:t xml:space="preserve"> </w:t>
      </w:r>
      <w:r>
        <w:rPr>
          <w:spacing w:val="-1"/>
        </w:rPr>
        <w:t>i</w:t>
      </w:r>
      <w:r>
        <w:t>t</w:t>
      </w:r>
      <w:r>
        <w:rPr>
          <w:spacing w:val="-3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recor</w:t>
      </w:r>
      <w:r>
        <w:rPr>
          <w:spacing w:val="2"/>
        </w:rPr>
        <w:t>d</w:t>
      </w:r>
      <w:r>
        <w:t>ed</w:t>
      </w:r>
      <w:r>
        <w:rPr>
          <w:spacing w:val="-5"/>
        </w:rPr>
        <w:t xml:space="preserve"> </w:t>
      </w:r>
      <w:r>
        <w:rPr>
          <w:spacing w:val="4"/>
        </w:rPr>
        <w:t>b</w:t>
      </w:r>
      <w:r>
        <w:t>y</w:t>
      </w:r>
      <w:r>
        <w:rPr>
          <w:spacing w:val="-8"/>
        </w:rPr>
        <w:t xml:space="preserve"> </w:t>
      </w:r>
      <w:r>
        <w:t>s</w:t>
      </w:r>
      <w:r>
        <w:rPr>
          <w:spacing w:val="1"/>
        </w:rPr>
        <w:t>e</w:t>
      </w:r>
      <w:r>
        <w:rPr>
          <w:spacing w:val="-1"/>
        </w:rPr>
        <w:t>i</w:t>
      </w:r>
      <w:r>
        <w:rPr>
          <w:spacing w:val="1"/>
        </w:rPr>
        <w:t>s</w:t>
      </w:r>
      <w:r>
        <w:rPr>
          <w:spacing w:val="4"/>
        </w:rPr>
        <w:t>m</w:t>
      </w:r>
      <w:r>
        <w:t>o</w:t>
      </w:r>
      <w:r>
        <w:rPr>
          <w:spacing w:val="4"/>
        </w:rPr>
        <w:t>m</w:t>
      </w:r>
      <w:r>
        <w:t>et</w:t>
      </w:r>
      <w:r>
        <w:rPr>
          <w:spacing w:val="-1"/>
        </w:rPr>
        <w:t>e</w:t>
      </w:r>
      <w:r>
        <w:t>rs</w:t>
      </w:r>
      <w:r>
        <w:rPr>
          <w:w w:val="99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5"/>
        </w:rPr>
        <w:t xml:space="preserve"> </w:t>
      </w:r>
      <w:r>
        <w:rPr>
          <w:spacing w:val="1"/>
        </w:rPr>
        <w:t>f</w:t>
      </w:r>
      <w:r>
        <w:rPr>
          <w:spacing w:val="-1"/>
        </w:rPr>
        <w:t>i</w:t>
      </w:r>
      <w:r>
        <w:rPr>
          <w:spacing w:val="1"/>
        </w:rPr>
        <w:t>v</w:t>
      </w:r>
      <w:r>
        <w:t>e</w:t>
      </w:r>
      <w:r>
        <w:rPr>
          <w:spacing w:val="-5"/>
        </w:rPr>
        <w:t xml:space="preserve"> </w:t>
      </w:r>
      <w:r>
        <w:t>se</w:t>
      </w:r>
      <w:r>
        <w:rPr>
          <w:spacing w:val="-2"/>
        </w:rPr>
        <w:t>i</w:t>
      </w:r>
      <w:r>
        <w:rPr>
          <w:spacing w:val="1"/>
        </w:rPr>
        <w:t>s</w:t>
      </w:r>
      <w:r>
        <w:rPr>
          <w:spacing w:val="4"/>
        </w:rPr>
        <w:t>m</w:t>
      </w:r>
      <w:r>
        <w:rPr>
          <w:spacing w:val="-1"/>
        </w:rPr>
        <w:t>i</w:t>
      </w:r>
      <w:r>
        <w:t>c</w:t>
      </w:r>
      <w:r>
        <w:rPr>
          <w:spacing w:val="-4"/>
        </w:rPr>
        <w:t xml:space="preserve"> </w:t>
      </w:r>
      <w:r>
        <w:t>sta</w:t>
      </w:r>
      <w:r>
        <w:rPr>
          <w:spacing w:val="-1"/>
        </w:rPr>
        <w:t>ti</w:t>
      </w:r>
      <w:r>
        <w:t>o</w:t>
      </w:r>
      <w:r>
        <w:rPr>
          <w:spacing w:val="-1"/>
        </w:rPr>
        <w:t>n</w:t>
      </w:r>
      <w:r>
        <w:t>s</w:t>
      </w:r>
      <w:r>
        <w:rPr>
          <w:spacing w:val="-3"/>
        </w:rPr>
        <w:t xml:space="preserve"> </w:t>
      </w:r>
      <w:r>
        <w:rPr>
          <w:spacing w:val="1"/>
        </w:rPr>
        <w:t>i</w:t>
      </w:r>
      <w:r>
        <w:t>n</w:t>
      </w:r>
      <w:r>
        <w:rPr>
          <w:spacing w:val="-5"/>
        </w:rPr>
        <w:t xml:space="preserve"> </w:t>
      </w:r>
      <w:r>
        <w:rPr>
          <w:spacing w:val="-1"/>
        </w:rPr>
        <w:t>t</w:t>
      </w:r>
      <w:r>
        <w:t>he</w:t>
      </w:r>
      <w:r>
        <w:rPr>
          <w:spacing w:val="-3"/>
        </w:rPr>
        <w:t xml:space="preserve"> </w:t>
      </w:r>
      <w:r>
        <w:t>area. L</w:t>
      </w:r>
      <w:r>
        <w:rPr>
          <w:spacing w:val="-1"/>
        </w:rPr>
        <w:t>o</w:t>
      </w:r>
      <w:r>
        <w:rPr>
          <w:spacing w:val="1"/>
        </w:rPr>
        <w:t>ca</w:t>
      </w:r>
      <w:r>
        <w:rPr>
          <w:spacing w:val="-1"/>
        </w:rPr>
        <w:t>l</w:t>
      </w:r>
      <w:r>
        <w:t>s</w:t>
      </w:r>
      <w:r>
        <w:rPr>
          <w:spacing w:val="-2"/>
        </w:rPr>
        <w:t xml:space="preserve"> </w:t>
      </w:r>
      <w:r>
        <w:rPr>
          <w:spacing w:val="-3"/>
        </w:rPr>
        <w:t>w</w:t>
      </w:r>
      <w:r>
        <w:t>ere</w:t>
      </w:r>
      <w:r>
        <w:rPr>
          <w:spacing w:val="-4"/>
        </w:rPr>
        <w:t xml:space="preserve"> </w:t>
      </w:r>
      <w:r>
        <w:t>w</w:t>
      </w:r>
      <w:r>
        <w:rPr>
          <w:spacing w:val="2"/>
        </w:rPr>
        <w:t>a</w:t>
      </w:r>
      <w:r>
        <w:rPr>
          <w:spacing w:val="3"/>
        </w:rPr>
        <w:t>r</w:t>
      </w:r>
      <w:r>
        <w:t>y</w:t>
      </w:r>
      <w:r>
        <w:rPr>
          <w:spacing w:val="-8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5"/>
        </w:rPr>
        <w:t xml:space="preserve"> </w:t>
      </w:r>
      <w:r>
        <w:rPr>
          <w:spacing w:val="-1"/>
        </w:rPr>
        <w:t>t</w:t>
      </w:r>
      <w:r>
        <w:rPr>
          <w:spacing w:val="3"/>
        </w:rPr>
        <w:t>r</w:t>
      </w:r>
      <w:r>
        <w:t>e</w:t>
      </w:r>
      <w:r>
        <w:rPr>
          <w:spacing w:val="4"/>
        </w:rPr>
        <w:t>m</w:t>
      </w:r>
      <w:r>
        <w:t>or,</w:t>
      </w:r>
      <w:r>
        <w:rPr>
          <w:spacing w:val="-5"/>
        </w:rPr>
        <w:t xml:space="preserve"> </w:t>
      </w:r>
      <w:r>
        <w:t>beca</w:t>
      </w:r>
      <w:r>
        <w:rPr>
          <w:spacing w:val="-1"/>
        </w:rPr>
        <w:t>u</w:t>
      </w:r>
      <w:r>
        <w:rPr>
          <w:spacing w:val="1"/>
        </w:rPr>
        <w:t>s</w:t>
      </w:r>
      <w:r>
        <w:t>e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3"/>
        </w:rPr>
        <w:t xml:space="preserve"> </w:t>
      </w:r>
      <w:r>
        <w:t>p</w:t>
      </w:r>
      <w:r>
        <w:rPr>
          <w:spacing w:val="-1"/>
        </w:rPr>
        <w:t>a</w:t>
      </w:r>
      <w:r>
        <w:rPr>
          <w:spacing w:val="1"/>
        </w:rPr>
        <w:t>s</w:t>
      </w:r>
      <w:r>
        <w:t>t,</w:t>
      </w:r>
      <w:r>
        <w:rPr>
          <w:spacing w:val="-6"/>
        </w:rPr>
        <w:t xml:space="preserve"> </w:t>
      </w:r>
      <w:r>
        <w:rPr>
          <w:spacing w:val="5"/>
        </w:rPr>
        <w:t>s</w:t>
      </w:r>
      <w:r>
        <w:rPr>
          <w:spacing w:val="-1"/>
        </w:rPr>
        <w:t>i</w:t>
      </w:r>
      <w:r>
        <w:rPr>
          <w:spacing w:val="4"/>
        </w:rPr>
        <w:t>m</w:t>
      </w:r>
      <w:r>
        <w:rPr>
          <w:spacing w:val="-1"/>
        </w:rPr>
        <w:t>il</w:t>
      </w:r>
      <w:r>
        <w:t>ar</w:t>
      </w:r>
      <w:r>
        <w:rPr>
          <w:w w:val="99"/>
        </w:rPr>
        <w:t xml:space="preserve"> </w:t>
      </w:r>
      <w:r>
        <w:rPr>
          <w:spacing w:val="-2"/>
        </w:rPr>
        <w:t>s</w:t>
      </w:r>
      <w:r>
        <w:rPr>
          <w:spacing w:val="4"/>
        </w:rPr>
        <w:t>m</w:t>
      </w:r>
      <w:r>
        <w:t>a</w:t>
      </w:r>
      <w:r>
        <w:rPr>
          <w:spacing w:val="-2"/>
        </w:rPr>
        <w:t>l</w:t>
      </w:r>
      <w:r>
        <w:t>l</w:t>
      </w:r>
      <w:r>
        <w:rPr>
          <w:spacing w:val="-8"/>
        </w:rPr>
        <w:t xml:space="preserve"> </w:t>
      </w:r>
      <w:r>
        <w:t>tre</w:t>
      </w:r>
      <w:r>
        <w:rPr>
          <w:spacing w:val="4"/>
        </w:rPr>
        <w:t>m</w:t>
      </w:r>
      <w:r>
        <w:t>ors</w:t>
      </w:r>
      <w:r>
        <w:rPr>
          <w:spacing w:val="-5"/>
        </w:rPr>
        <w:t xml:space="preserve"> </w:t>
      </w:r>
      <w:r>
        <w:t>h</w:t>
      </w:r>
      <w:r>
        <w:rPr>
          <w:spacing w:val="-1"/>
        </w:rPr>
        <w:t>a</w:t>
      </w:r>
      <w:r>
        <w:t>d</w:t>
      </w:r>
      <w:r>
        <w:rPr>
          <w:spacing w:val="-7"/>
        </w:rPr>
        <w:t xml:space="preserve"> </w:t>
      </w:r>
      <w:r>
        <w:t>alw</w:t>
      </w:r>
      <w:r>
        <w:rPr>
          <w:spacing w:val="4"/>
        </w:rPr>
        <w:t>a</w:t>
      </w:r>
      <w:r>
        <w:rPr>
          <w:spacing w:val="-7"/>
        </w:rPr>
        <w:t>y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1"/>
        </w:rPr>
        <w:t>e</w:t>
      </w:r>
      <w:r>
        <w:t>n</w:t>
      </w:r>
      <w:r>
        <w:rPr>
          <w:spacing w:val="-5"/>
        </w:rPr>
        <w:t xml:space="preserve"> </w:t>
      </w:r>
      <w:r>
        <w:t>recor</w:t>
      </w:r>
      <w:r>
        <w:rPr>
          <w:spacing w:val="2"/>
        </w:rPr>
        <w:t>d</w:t>
      </w:r>
      <w:r>
        <w:t>ed</w:t>
      </w:r>
      <w:r>
        <w:rPr>
          <w:spacing w:val="-5"/>
        </w:rPr>
        <w:t xml:space="preserve"> </w:t>
      </w:r>
      <w:r>
        <w:t>b</w:t>
      </w:r>
      <w:r>
        <w:rPr>
          <w:spacing w:val="-1"/>
        </w:rPr>
        <w:t>e</w:t>
      </w:r>
      <w:r>
        <w:rPr>
          <w:spacing w:val="2"/>
        </w:rPr>
        <w:t>f</w:t>
      </w:r>
      <w:r>
        <w:t>ore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ore</w:t>
      </w:r>
      <w:r>
        <w:rPr>
          <w:spacing w:val="-6"/>
        </w:rPr>
        <w:t xml:space="preserve"> </w:t>
      </w:r>
      <w:r>
        <w:rPr>
          <w:spacing w:val="-1"/>
        </w:rPr>
        <w:t>i</w:t>
      </w:r>
      <w:r>
        <w:t>nt</w:t>
      </w:r>
      <w:r>
        <w:rPr>
          <w:spacing w:val="-1"/>
        </w:rPr>
        <w:t>e</w:t>
      </w:r>
      <w:r>
        <w:t>nse</w:t>
      </w:r>
      <w:r>
        <w:rPr>
          <w:spacing w:val="-5"/>
        </w:rPr>
        <w:t xml:space="preserve"> </w:t>
      </w:r>
      <w:r>
        <w:t>e</w:t>
      </w:r>
      <w:r>
        <w:rPr>
          <w:spacing w:val="-1"/>
        </w:rPr>
        <w:t>a</w:t>
      </w:r>
      <w:r>
        <w:t>rt</w:t>
      </w:r>
      <w:r>
        <w:rPr>
          <w:spacing w:val="1"/>
        </w:rPr>
        <w:t>h</w:t>
      </w:r>
      <w:r>
        <w:t>q</w:t>
      </w:r>
      <w:r>
        <w:rPr>
          <w:spacing w:val="-1"/>
        </w:rPr>
        <w:t>u</w:t>
      </w:r>
      <w:r>
        <w:t>a</w:t>
      </w:r>
      <w:r>
        <w:rPr>
          <w:spacing w:val="3"/>
        </w:rPr>
        <w:t>k</w:t>
      </w:r>
      <w:r>
        <w:t>es</w:t>
      </w:r>
      <w:r>
        <w:rPr>
          <w:spacing w:val="-4"/>
        </w:rPr>
        <w:t xml:space="preserve"> </w:t>
      </w:r>
      <w:r>
        <w:t>oc</w:t>
      </w:r>
      <w:r>
        <w:rPr>
          <w:spacing w:val="1"/>
        </w:rPr>
        <w:t>c</w:t>
      </w:r>
      <w:r>
        <w:t>ur</w:t>
      </w:r>
      <w:r>
        <w:rPr>
          <w:spacing w:val="1"/>
        </w:rPr>
        <w:t>r</w:t>
      </w:r>
      <w:r>
        <w:rPr>
          <w:spacing w:val="-1"/>
        </w:rPr>
        <w:t>i</w:t>
      </w:r>
      <w:r>
        <w:t>ng</w:t>
      </w:r>
      <w:r>
        <w:rPr>
          <w:spacing w:val="-7"/>
        </w:rPr>
        <w:t xml:space="preserve"> </w:t>
      </w:r>
      <w:r>
        <w:rPr>
          <w:spacing w:val="1"/>
        </w:rPr>
        <w:t>i</w:t>
      </w:r>
      <w:r>
        <w:t>n</w:t>
      </w:r>
      <w:r>
        <w:rPr>
          <w:spacing w:val="-7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-6"/>
        </w:rPr>
        <w:t xml:space="preserve"> </w:t>
      </w:r>
      <w:r>
        <w:t>sa</w:t>
      </w:r>
      <w:r>
        <w:rPr>
          <w:spacing w:val="4"/>
        </w:rPr>
        <w:t>m</w:t>
      </w:r>
      <w:r>
        <w:t>e</w:t>
      </w:r>
      <w:r>
        <w:rPr>
          <w:spacing w:val="-7"/>
        </w:rPr>
        <w:t xml:space="preserve"> </w:t>
      </w:r>
      <w:r>
        <w:t>sp</w:t>
      </w:r>
      <w:r>
        <w:rPr>
          <w:spacing w:val="-1"/>
        </w:rPr>
        <w:t>o</w:t>
      </w:r>
      <w:r>
        <w:rPr>
          <w:spacing w:val="1"/>
        </w:rPr>
        <w:t>t</w:t>
      </w:r>
      <w:r>
        <w:t>.</w:t>
      </w:r>
    </w:p>
    <w:p w:rsidR="00390CA3" w:rsidRDefault="00390CA3">
      <w:pPr>
        <w:spacing w:before="2" w:line="180" w:lineRule="exact"/>
        <w:rPr>
          <w:sz w:val="18"/>
          <w:szCs w:val="18"/>
        </w:rPr>
      </w:pPr>
    </w:p>
    <w:p w:rsidR="00390CA3" w:rsidRDefault="00BD6A69">
      <w:pPr>
        <w:pStyle w:val="Heading7"/>
        <w:spacing w:line="293" w:lineRule="auto"/>
        <w:ind w:left="218" w:right="210"/>
        <w:rPr>
          <w:b w:val="0"/>
          <w:bCs w:val="0"/>
        </w:rPr>
      </w:pPr>
      <w:r>
        <w:rPr>
          <w:spacing w:val="1"/>
        </w:rPr>
        <w:t>Y</w:t>
      </w:r>
      <w:r>
        <w:t>ou</w:t>
      </w:r>
      <w:r>
        <w:rPr>
          <w:spacing w:val="-6"/>
        </w:rPr>
        <w:t xml:space="preserve"> </w:t>
      </w:r>
      <w:r>
        <w:t>ha</w:t>
      </w:r>
      <w:r>
        <w:rPr>
          <w:spacing w:val="2"/>
        </w:rPr>
        <w:t>v</w:t>
      </w:r>
      <w:r>
        <w:t>e</w:t>
      </w:r>
      <w:r>
        <w:rPr>
          <w:spacing w:val="-7"/>
        </w:rPr>
        <w:t xml:space="preserve"> </w:t>
      </w:r>
      <w:r>
        <w:t>been</w:t>
      </w:r>
      <w:r>
        <w:rPr>
          <w:spacing w:val="-7"/>
        </w:rPr>
        <w:t xml:space="preserve"> </w:t>
      </w:r>
      <w:r>
        <w:t>s</w:t>
      </w:r>
      <w:r>
        <w:rPr>
          <w:spacing w:val="-1"/>
        </w:rPr>
        <w:t>e</w:t>
      </w:r>
      <w:r>
        <w:t>nt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1"/>
        </w:rPr>
        <w:t>s</w:t>
      </w:r>
      <w:r>
        <w:t>ei</w:t>
      </w:r>
      <w:r>
        <w:rPr>
          <w:spacing w:val="-1"/>
        </w:rPr>
        <w:t>s</w:t>
      </w:r>
      <w:r>
        <w:t>m</w:t>
      </w:r>
      <w:r>
        <w:rPr>
          <w:spacing w:val="1"/>
        </w:rPr>
        <w:t>o</w:t>
      </w:r>
      <w:r>
        <w:t>g</w:t>
      </w:r>
      <w:r>
        <w:rPr>
          <w:spacing w:val="1"/>
        </w:rPr>
        <w:t>r</w:t>
      </w:r>
      <w:r>
        <w:t>ams</w:t>
      </w:r>
      <w:r>
        <w:rPr>
          <w:spacing w:val="-6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</w:t>
      </w:r>
      <w:r>
        <w:rPr>
          <w:spacing w:val="4"/>
        </w:rPr>
        <w:t>h</w:t>
      </w:r>
      <w:r>
        <w:rPr>
          <w:spacing w:val="-1"/>
        </w:rPr>
        <w:t>re</w:t>
      </w:r>
      <w:r>
        <w:t>e</w:t>
      </w:r>
      <w:r>
        <w:rPr>
          <w:spacing w:val="-5"/>
        </w:rPr>
        <w:t xml:space="preserve"> </w:t>
      </w:r>
      <w:r>
        <w:rPr>
          <w:spacing w:val="1"/>
        </w:rPr>
        <w:t>s</w:t>
      </w:r>
      <w:r>
        <w:t>tations.</w:t>
      </w:r>
      <w:r>
        <w:rPr>
          <w:spacing w:val="-7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rPr>
          <w:spacing w:val="-3"/>
        </w:rPr>
        <w:t>y</w:t>
      </w:r>
      <w:r>
        <w:t>ou</w:t>
      </w:r>
      <w:r>
        <w:rPr>
          <w:spacing w:val="-6"/>
        </w:rPr>
        <w:t xml:space="preserve"> </w:t>
      </w:r>
      <w:r>
        <w:rPr>
          <w:spacing w:val="2"/>
        </w:rPr>
        <w:t>p</w:t>
      </w:r>
      <w:r>
        <w:rPr>
          <w:spacing w:val="-1"/>
        </w:rPr>
        <w:t>r</w:t>
      </w:r>
      <w:r>
        <w:t>edict</w:t>
      </w:r>
      <w:r>
        <w:rPr>
          <w:spacing w:val="-4"/>
        </w:rPr>
        <w:t xml:space="preserve"> </w:t>
      </w:r>
      <w:r>
        <w:rPr>
          <w:spacing w:val="3"/>
        </w:rPr>
        <w:t>w</w:t>
      </w:r>
      <w:r>
        <w:t>he</w:t>
      </w:r>
      <w:r>
        <w:rPr>
          <w:spacing w:val="-1"/>
        </w:rPr>
        <w:t>r</w:t>
      </w:r>
      <w:r>
        <w:t>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e</w:t>
      </w:r>
      <w:r>
        <w:t>pic</w:t>
      </w:r>
      <w:r>
        <w:rPr>
          <w:spacing w:val="-1"/>
        </w:rPr>
        <w:t>e</w:t>
      </w:r>
      <w:r>
        <w:t>nt</w:t>
      </w:r>
      <w:r>
        <w:rPr>
          <w:spacing w:val="1"/>
        </w:rPr>
        <w:t>r</w:t>
      </w:r>
      <w:r>
        <w:t>e</w:t>
      </w:r>
      <w:r>
        <w:rPr>
          <w:w w:val="99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next</w:t>
      </w:r>
      <w:r>
        <w:rPr>
          <w:spacing w:val="-7"/>
        </w:rPr>
        <w:t xml:space="preserve"> </w:t>
      </w:r>
      <w:r>
        <w:t>major</w:t>
      </w:r>
      <w:r>
        <w:rPr>
          <w:spacing w:val="-4"/>
        </w:rPr>
        <w:t xml:space="preserve"> </w:t>
      </w:r>
      <w:r>
        <w:t>e</w:t>
      </w:r>
      <w:r>
        <w:rPr>
          <w:spacing w:val="1"/>
        </w:rPr>
        <w:t>a</w:t>
      </w:r>
      <w:r>
        <w:rPr>
          <w:spacing w:val="-1"/>
        </w:rPr>
        <w:t>r</w:t>
      </w:r>
      <w:r>
        <w:t>thqua</w:t>
      </w:r>
      <w:r>
        <w:rPr>
          <w:spacing w:val="-1"/>
        </w:rPr>
        <w:t>k</w:t>
      </w:r>
      <w:r>
        <w:t>e</w:t>
      </w:r>
      <w:r>
        <w:rPr>
          <w:spacing w:val="-7"/>
        </w:rPr>
        <w:t xml:space="preserve"> </w:t>
      </w:r>
      <w:r>
        <w:rPr>
          <w:spacing w:val="2"/>
        </w:rPr>
        <w:t>m</w:t>
      </w:r>
      <w:r>
        <w:rPr>
          <w:spacing w:val="1"/>
        </w:rPr>
        <w:t>a</w:t>
      </w:r>
      <w:r>
        <w:t>y</w:t>
      </w:r>
      <w:r>
        <w:rPr>
          <w:spacing w:val="-8"/>
        </w:rPr>
        <w:t xml:space="preserve"> </w:t>
      </w:r>
      <w:r>
        <w:t>be?</w:t>
      </w:r>
    </w:p>
    <w:p w:rsidR="00390CA3" w:rsidRDefault="00390CA3">
      <w:pPr>
        <w:spacing w:before="9" w:line="170" w:lineRule="exact"/>
        <w:rPr>
          <w:sz w:val="17"/>
          <w:szCs w:val="17"/>
        </w:rPr>
      </w:pPr>
    </w:p>
    <w:p w:rsidR="00390CA3" w:rsidRDefault="00BD6A69">
      <w:pPr>
        <w:pStyle w:val="BodyText"/>
        <w:spacing w:line="293" w:lineRule="auto"/>
        <w:ind w:left="218" w:right="298"/>
      </w:pPr>
      <w:r>
        <w:t>L</w:t>
      </w:r>
      <w:r>
        <w:rPr>
          <w:spacing w:val="-1"/>
        </w:rPr>
        <w:t>o</w:t>
      </w:r>
      <w:r>
        <w:t>ok</w:t>
      </w:r>
      <w:r>
        <w:rPr>
          <w:spacing w:val="-3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4"/>
        </w:rPr>
        <w:t xml:space="preserve"> </w:t>
      </w:r>
      <w:r>
        <w:t>Qu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2"/>
        </w:rPr>
        <w:t>v</w:t>
      </w:r>
      <w:r>
        <w:rPr>
          <w:spacing w:val="1"/>
        </w:rPr>
        <w:t>i</w:t>
      </w:r>
      <w:r>
        <w:rPr>
          <w:spacing w:val="-1"/>
        </w:rPr>
        <w:t>l</w:t>
      </w:r>
      <w:r>
        <w:rPr>
          <w:spacing w:val="1"/>
        </w:rPr>
        <w:t>l</w:t>
      </w:r>
      <w:r>
        <w:t>e</w:t>
      </w:r>
      <w:r>
        <w:rPr>
          <w:spacing w:val="-5"/>
        </w:rPr>
        <w:t xml:space="preserve"> </w:t>
      </w:r>
      <w:r>
        <w:t>Sta</w:t>
      </w:r>
      <w:r>
        <w:rPr>
          <w:spacing w:val="1"/>
        </w:rPr>
        <w:t>ti</w:t>
      </w:r>
      <w:r>
        <w:t>on</w:t>
      </w:r>
      <w:r>
        <w:rPr>
          <w:spacing w:val="-6"/>
        </w:rPr>
        <w:t xml:space="preserve"> </w:t>
      </w:r>
      <w:r>
        <w:t>se</w:t>
      </w:r>
      <w:r>
        <w:rPr>
          <w:spacing w:val="-2"/>
        </w:rPr>
        <w:t>i</w:t>
      </w:r>
      <w:r>
        <w:rPr>
          <w:spacing w:val="1"/>
        </w:rPr>
        <w:t>s</w:t>
      </w:r>
      <w:r>
        <w:rPr>
          <w:spacing w:val="4"/>
        </w:rPr>
        <w:t>m</w:t>
      </w:r>
      <w:r>
        <w:t>o</w:t>
      </w:r>
      <w:r>
        <w:rPr>
          <w:spacing w:val="-1"/>
        </w:rPr>
        <w:t>g</w:t>
      </w:r>
      <w:r>
        <w:t>ra</w:t>
      </w:r>
      <w:r>
        <w:rPr>
          <w:spacing w:val="4"/>
        </w:rPr>
        <w:t>m</w:t>
      </w:r>
      <w:r>
        <w:t>.</w:t>
      </w:r>
      <w:r>
        <w:rPr>
          <w:spacing w:val="-7"/>
        </w:rPr>
        <w:t xml:space="preserve"> </w:t>
      </w:r>
      <w:r>
        <w:rPr>
          <w:spacing w:val="3"/>
        </w:rPr>
        <w:t>T</w:t>
      </w:r>
      <w:r>
        <w:t>he</w:t>
      </w:r>
      <w:r>
        <w:rPr>
          <w:spacing w:val="-5"/>
        </w:rPr>
        <w:t xml:space="preserve"> </w:t>
      </w:r>
      <w:r>
        <w:t>ar</w:t>
      </w:r>
      <w:r>
        <w:rPr>
          <w:spacing w:val="1"/>
        </w:rPr>
        <w:t>r</w:t>
      </w:r>
      <w:r>
        <w:rPr>
          <w:spacing w:val="-1"/>
        </w:rPr>
        <w:t>i</w:t>
      </w:r>
      <w:r>
        <w:rPr>
          <w:spacing w:val="-2"/>
        </w:rPr>
        <w:t>v</w:t>
      </w:r>
      <w:r>
        <w:rPr>
          <w:spacing w:val="1"/>
        </w:rPr>
        <w:t>a</w:t>
      </w:r>
      <w:r>
        <w:t>l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5"/>
        </w:rPr>
        <w:t xml:space="preserve"> </w:t>
      </w:r>
      <w:r>
        <w:t>P</w:t>
      </w:r>
      <w:r>
        <w:rPr>
          <w:spacing w:val="-3"/>
        </w:rPr>
        <w:t xml:space="preserve"> w</w:t>
      </w:r>
      <w:r>
        <w:rPr>
          <w:spacing w:val="1"/>
        </w:rPr>
        <w:t>a</w:t>
      </w:r>
      <w:r>
        <w:rPr>
          <w:spacing w:val="-2"/>
        </w:rPr>
        <w:t>v</w:t>
      </w:r>
      <w:r>
        <w:t>es</w:t>
      </w:r>
      <w:r>
        <w:rPr>
          <w:spacing w:val="-4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4"/>
        </w:rPr>
        <w:t xml:space="preserve"> </w:t>
      </w:r>
      <w:r>
        <w:t>ar</w:t>
      </w:r>
      <w:r>
        <w:rPr>
          <w:spacing w:val="1"/>
        </w:rPr>
        <w:t>ri</w:t>
      </w:r>
      <w:r>
        <w:rPr>
          <w:spacing w:val="-2"/>
        </w:rPr>
        <w:t>v</w:t>
      </w:r>
      <w:r>
        <w:rPr>
          <w:spacing w:val="1"/>
        </w:rPr>
        <w:t>a</w:t>
      </w:r>
      <w:r>
        <w:t>l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3"/>
        </w:rPr>
        <w:t xml:space="preserve"> </w:t>
      </w:r>
      <w:r>
        <w:t>S</w:t>
      </w:r>
      <w:r>
        <w:rPr>
          <w:spacing w:val="-5"/>
        </w:rPr>
        <w:t xml:space="preserve"> </w:t>
      </w:r>
      <w:r>
        <w:t>waves</w:t>
      </w:r>
      <w:r>
        <w:rPr>
          <w:w w:val="99"/>
        </w:rPr>
        <w:t xml:space="preserve"> </w:t>
      </w:r>
      <w:r>
        <w:t>h</w:t>
      </w:r>
      <w:r>
        <w:rPr>
          <w:spacing w:val="-1"/>
        </w:rPr>
        <w:t>a</w:t>
      </w:r>
      <w:r>
        <w:rPr>
          <w:spacing w:val="1"/>
        </w:rPr>
        <w:t>v</w:t>
      </w:r>
      <w:r>
        <w:t>e</w:t>
      </w:r>
      <w:r>
        <w:rPr>
          <w:spacing w:val="-7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1"/>
        </w:rPr>
        <w:t>e</w:t>
      </w:r>
      <w:r>
        <w:t>n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t>o</w:t>
      </w:r>
      <w:r>
        <w:rPr>
          <w:spacing w:val="1"/>
        </w:rPr>
        <w:t>u</w:t>
      </w:r>
      <w:r>
        <w:t>nd</w:t>
      </w:r>
      <w:r>
        <w:rPr>
          <w:spacing w:val="-6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6"/>
        </w:rPr>
        <w:t xml:space="preserve"> </w:t>
      </w:r>
      <w:r>
        <w:rPr>
          <w:spacing w:val="1"/>
        </w:rPr>
        <w:t>n</w:t>
      </w:r>
      <w:r>
        <w:t>u</w:t>
      </w:r>
      <w:r>
        <w:rPr>
          <w:spacing w:val="4"/>
        </w:rPr>
        <w:t>m</w:t>
      </w:r>
      <w:r>
        <w:t>b</w:t>
      </w:r>
      <w:r>
        <w:rPr>
          <w:spacing w:val="-1"/>
        </w:rPr>
        <w:t>e</w:t>
      </w:r>
      <w:r>
        <w:t>r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seco</w:t>
      </w:r>
      <w:r>
        <w:rPr>
          <w:spacing w:val="-1"/>
        </w:rPr>
        <w:t>n</w:t>
      </w:r>
      <w:r>
        <w:t>ds</w:t>
      </w:r>
      <w:r>
        <w:rPr>
          <w:spacing w:val="-5"/>
        </w:rPr>
        <w:t xml:space="preserve"> </w:t>
      </w:r>
      <w:r>
        <w:t>b</w:t>
      </w:r>
      <w:r>
        <w:rPr>
          <w:spacing w:val="-1"/>
        </w:rPr>
        <w:t>e</w:t>
      </w:r>
      <w:r>
        <w:rPr>
          <w:spacing w:val="2"/>
        </w:rPr>
        <w:t>t</w:t>
      </w:r>
      <w:r>
        <w:rPr>
          <w:spacing w:val="-3"/>
        </w:rPr>
        <w:t>w</w:t>
      </w:r>
      <w:r>
        <w:t>e</w:t>
      </w:r>
      <w:r>
        <w:rPr>
          <w:spacing w:val="1"/>
        </w:rPr>
        <w:t>e</w:t>
      </w:r>
      <w:r>
        <w:t>n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em</w:t>
      </w:r>
      <w:r>
        <w:rPr>
          <w:spacing w:val="-2"/>
        </w:rPr>
        <w:t xml:space="preserve"> </w:t>
      </w:r>
      <w:r>
        <w:t>h</w:t>
      </w:r>
      <w:r>
        <w:rPr>
          <w:spacing w:val="-1"/>
        </w:rPr>
        <w:t>a</w:t>
      </w:r>
      <w:r>
        <w:t>s</w:t>
      </w:r>
      <w:r>
        <w:rPr>
          <w:spacing w:val="-6"/>
        </w:rPr>
        <w:t xml:space="preserve"> </w:t>
      </w:r>
      <w:r>
        <w:t>b</w:t>
      </w:r>
      <w:r>
        <w:rPr>
          <w:spacing w:val="-1"/>
        </w:rPr>
        <w:t>e</w:t>
      </w:r>
      <w:r>
        <w:rPr>
          <w:spacing w:val="1"/>
        </w:rPr>
        <w:t>e</w:t>
      </w:r>
      <w:r>
        <w:t>n</w:t>
      </w:r>
      <w:r>
        <w:rPr>
          <w:spacing w:val="-6"/>
        </w:rPr>
        <w:t xml:space="preserve"> </w:t>
      </w:r>
      <w:r>
        <w:t>ca</w:t>
      </w:r>
      <w:r>
        <w:rPr>
          <w:spacing w:val="-2"/>
        </w:rPr>
        <w:t>l</w:t>
      </w:r>
      <w:r>
        <w:rPr>
          <w:spacing w:val="1"/>
        </w:rPr>
        <w:t>cu</w:t>
      </w:r>
      <w:r>
        <w:rPr>
          <w:spacing w:val="-1"/>
        </w:rPr>
        <w:t>l</w:t>
      </w:r>
      <w:r>
        <w:t>a</w:t>
      </w:r>
      <w:r>
        <w:rPr>
          <w:spacing w:val="1"/>
        </w:rPr>
        <w:t>t</w:t>
      </w:r>
      <w:r>
        <w:t>ed</w:t>
      </w:r>
      <w:r>
        <w:rPr>
          <w:spacing w:val="-5"/>
        </w:rPr>
        <w:t xml:space="preserve"> </w:t>
      </w:r>
      <w:r>
        <w:t>(e</w:t>
      </w:r>
      <w:r>
        <w:rPr>
          <w:spacing w:val="-1"/>
        </w:rPr>
        <w:t>a</w:t>
      </w:r>
      <w:r>
        <w:rPr>
          <w:spacing w:val="1"/>
        </w:rPr>
        <w:t>c</w:t>
      </w:r>
      <w:r>
        <w:t>h</w:t>
      </w:r>
      <w:r>
        <w:rPr>
          <w:spacing w:val="-6"/>
        </w:rPr>
        <w:t xml:space="preserve"> </w:t>
      </w:r>
      <w:r>
        <w:rPr>
          <w:spacing w:val="3"/>
        </w:rPr>
        <w:t>m</w:t>
      </w:r>
      <w:r>
        <w:t>a</w:t>
      </w:r>
      <w:r>
        <w:rPr>
          <w:spacing w:val="-2"/>
        </w:rPr>
        <w:t>r</w:t>
      </w:r>
      <w:r>
        <w:t>k</w:t>
      </w:r>
      <w:r>
        <w:rPr>
          <w:w w:val="99"/>
        </w:rPr>
        <w:t xml:space="preserve"> </w:t>
      </w:r>
      <w:r>
        <w:t>re</w:t>
      </w:r>
      <w:r>
        <w:rPr>
          <w:spacing w:val="-1"/>
        </w:rPr>
        <w:t>p</w:t>
      </w:r>
      <w:r>
        <w:t>rese</w:t>
      </w:r>
      <w:r>
        <w:rPr>
          <w:spacing w:val="-1"/>
        </w:rPr>
        <w:t>n</w:t>
      </w:r>
      <w:r>
        <w:t>ts</w:t>
      </w:r>
      <w:r>
        <w:rPr>
          <w:spacing w:val="-5"/>
        </w:rPr>
        <w:t xml:space="preserve"> </w:t>
      </w:r>
      <w:r>
        <w:rPr>
          <w:spacing w:val="1"/>
        </w:rPr>
        <w:t>o</w:t>
      </w:r>
      <w:r>
        <w:t>ne</w:t>
      </w:r>
      <w:r>
        <w:rPr>
          <w:spacing w:val="-5"/>
        </w:rPr>
        <w:t xml:space="preserve"> </w:t>
      </w:r>
      <w:r>
        <w:rPr>
          <w:spacing w:val="1"/>
        </w:rPr>
        <w:t>t</w:t>
      </w:r>
      <w:r>
        <w:t>e</w:t>
      </w:r>
      <w:r>
        <w:rPr>
          <w:spacing w:val="-1"/>
        </w:rPr>
        <w:t>n</w:t>
      </w:r>
      <w:r>
        <w:t>th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1"/>
        </w:rPr>
        <w:t>s</w:t>
      </w:r>
      <w:r>
        <w:t>eco</w:t>
      </w:r>
      <w:r>
        <w:rPr>
          <w:spacing w:val="-1"/>
        </w:rPr>
        <w:t>n</w:t>
      </w:r>
      <w:r>
        <w:t>d</w:t>
      </w:r>
      <w:r>
        <w:rPr>
          <w:spacing w:val="-3"/>
        </w:rPr>
        <w:t xml:space="preserve"> </w:t>
      </w:r>
      <w:r>
        <w:t>-</w:t>
      </w:r>
      <w:r>
        <w:rPr>
          <w:spacing w:val="-4"/>
        </w:rPr>
        <w:t xml:space="preserve"> </w:t>
      </w:r>
      <w:r>
        <w:rPr>
          <w:spacing w:val="1"/>
        </w:rPr>
        <w:t>s</w:t>
      </w:r>
      <w:r>
        <w:t>o</w:t>
      </w:r>
      <w:r>
        <w:rPr>
          <w:spacing w:val="-5"/>
        </w:rPr>
        <w:t xml:space="preserve"> </w:t>
      </w:r>
      <w:r>
        <w:rPr>
          <w:spacing w:val="1"/>
        </w:rPr>
        <w:t>t</w:t>
      </w:r>
      <w:r>
        <w:t>en</w:t>
      </w:r>
      <w:r>
        <w:rPr>
          <w:spacing w:val="-5"/>
        </w:rPr>
        <w:t xml:space="preserve"> </w:t>
      </w:r>
      <w:r>
        <w:rPr>
          <w:spacing w:val="4"/>
        </w:rPr>
        <w:t>m</w:t>
      </w:r>
      <w:r>
        <w:t>ar</w:t>
      </w:r>
      <w:r>
        <w:rPr>
          <w:spacing w:val="1"/>
        </w:rPr>
        <w:t>k</w:t>
      </w:r>
      <w:r>
        <w:t>s</w:t>
      </w:r>
      <w:r>
        <w:rPr>
          <w:spacing w:val="-4"/>
        </w:rPr>
        <w:t xml:space="preserve"> </w:t>
      </w:r>
      <w:r>
        <w:rPr>
          <w:spacing w:val="-2"/>
        </w:rPr>
        <w:t>i</w:t>
      </w:r>
      <w:r>
        <w:t>s</w:t>
      </w:r>
      <w:r>
        <w:rPr>
          <w:spacing w:val="-4"/>
        </w:rPr>
        <w:t xml:space="preserve"> </w:t>
      </w:r>
      <w:r>
        <w:t>o</w:t>
      </w:r>
      <w:r>
        <w:rPr>
          <w:spacing w:val="-1"/>
        </w:rPr>
        <w:t>n</w:t>
      </w:r>
      <w:r>
        <w:t>e</w:t>
      </w:r>
      <w:r>
        <w:rPr>
          <w:spacing w:val="-5"/>
        </w:rPr>
        <w:t xml:space="preserve"> </w:t>
      </w:r>
      <w:r>
        <w:t>seco</w:t>
      </w:r>
      <w:r>
        <w:rPr>
          <w:spacing w:val="-1"/>
        </w:rPr>
        <w:t>n</w:t>
      </w:r>
      <w:r>
        <w:t>d).</w:t>
      </w:r>
    </w:p>
    <w:p w:rsidR="00390CA3" w:rsidRDefault="00390CA3">
      <w:pPr>
        <w:spacing w:before="9" w:line="170" w:lineRule="exact"/>
        <w:rPr>
          <w:sz w:val="17"/>
          <w:szCs w:val="17"/>
        </w:rPr>
      </w:pPr>
    </w:p>
    <w:p w:rsidR="00390CA3" w:rsidRDefault="00BD6A69">
      <w:pPr>
        <w:pStyle w:val="BodyText"/>
        <w:ind w:left="218"/>
      </w:pPr>
      <w:r>
        <w:t>Do</w:t>
      </w:r>
      <w:r>
        <w:rPr>
          <w:spacing w:val="-7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6"/>
        </w:rPr>
        <w:t xml:space="preserve"> </w:t>
      </w:r>
      <w:r>
        <w:t>sa</w:t>
      </w:r>
      <w:r>
        <w:rPr>
          <w:spacing w:val="4"/>
        </w:rPr>
        <w:t>m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p</w:t>
      </w:r>
      <w:r>
        <w:t>roce</w:t>
      </w:r>
      <w:r>
        <w:rPr>
          <w:spacing w:val="-1"/>
        </w:rPr>
        <w:t>d</w:t>
      </w:r>
      <w:r>
        <w:t>ure</w:t>
      </w:r>
      <w:r>
        <w:rPr>
          <w:spacing w:val="-7"/>
        </w:rPr>
        <w:t xml:space="preserve"> </w:t>
      </w:r>
      <w:r>
        <w:rPr>
          <w:spacing w:val="2"/>
        </w:rPr>
        <w:t>f</w:t>
      </w:r>
      <w:r>
        <w:t>or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1"/>
        </w:rPr>
        <w:t>se</w:t>
      </w:r>
      <w:r>
        <w:rPr>
          <w:spacing w:val="-1"/>
        </w:rPr>
        <w:t>i</w:t>
      </w:r>
      <w:r>
        <w:rPr>
          <w:spacing w:val="1"/>
        </w:rPr>
        <w:t>s</w:t>
      </w:r>
      <w:r>
        <w:rPr>
          <w:spacing w:val="4"/>
        </w:rPr>
        <w:t>m</w:t>
      </w:r>
      <w:r>
        <w:t>o</w:t>
      </w:r>
      <w:r>
        <w:rPr>
          <w:spacing w:val="-1"/>
        </w:rPr>
        <w:t>g</w:t>
      </w:r>
      <w:r>
        <w:t>r</w:t>
      </w:r>
      <w:r>
        <w:rPr>
          <w:spacing w:val="-3"/>
        </w:rPr>
        <w:t>a</w:t>
      </w:r>
      <w:r>
        <w:rPr>
          <w:spacing w:val="4"/>
        </w:rPr>
        <w:t>m</w:t>
      </w:r>
      <w:r>
        <w:t>s</w:t>
      </w:r>
      <w:r>
        <w:rPr>
          <w:spacing w:val="-7"/>
        </w:rPr>
        <w:t xml:space="preserve"> </w:t>
      </w:r>
      <w:r>
        <w:rPr>
          <w:spacing w:val="2"/>
        </w:rPr>
        <w:t>f</w:t>
      </w:r>
      <w:r>
        <w:t>r</w:t>
      </w:r>
      <w:r>
        <w:rPr>
          <w:spacing w:val="-3"/>
        </w:rPr>
        <w:t>o</w:t>
      </w:r>
      <w:r>
        <w:t>m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o</w:t>
      </w:r>
      <w:r>
        <w:t>th</w:t>
      </w:r>
      <w:r>
        <w:rPr>
          <w:spacing w:val="-1"/>
        </w:rPr>
        <w:t>e</w:t>
      </w:r>
      <w:r>
        <w:t>r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t>o</w:t>
      </w:r>
      <w:r>
        <w:rPr>
          <w:spacing w:val="-1"/>
        </w:rPr>
        <w:t>u</w:t>
      </w:r>
      <w:r>
        <w:t>r</w:t>
      </w:r>
      <w:r>
        <w:rPr>
          <w:spacing w:val="-5"/>
        </w:rPr>
        <w:t xml:space="preserve"> </w:t>
      </w:r>
      <w:r>
        <w:t>sta</w:t>
      </w:r>
      <w:r>
        <w:rPr>
          <w:spacing w:val="1"/>
        </w:rPr>
        <w:t>t</w:t>
      </w:r>
      <w:r>
        <w:rPr>
          <w:spacing w:val="-1"/>
        </w:rPr>
        <w:t>i</w:t>
      </w:r>
      <w:r>
        <w:t>o</w:t>
      </w:r>
      <w:r>
        <w:rPr>
          <w:spacing w:val="-1"/>
        </w:rPr>
        <w:t>n</w:t>
      </w:r>
      <w:r>
        <w:rPr>
          <w:spacing w:val="1"/>
        </w:rPr>
        <w:t>s</w:t>
      </w:r>
      <w:r>
        <w:t>.</w:t>
      </w:r>
    </w:p>
    <w:p w:rsidR="00390CA3" w:rsidRDefault="00390CA3">
      <w:pPr>
        <w:spacing w:before="3" w:line="240" w:lineRule="exact"/>
        <w:rPr>
          <w:sz w:val="24"/>
          <w:szCs w:val="24"/>
        </w:rPr>
      </w:pPr>
    </w:p>
    <w:p w:rsidR="00390CA3" w:rsidRDefault="00BD6A69">
      <w:pPr>
        <w:pStyle w:val="BodyText"/>
        <w:numPr>
          <w:ilvl w:val="0"/>
          <w:numId w:val="9"/>
        </w:numPr>
        <w:tabs>
          <w:tab w:val="left" w:pos="926"/>
        </w:tabs>
        <w:ind w:left="846" w:hanging="345"/>
        <w:jc w:val="left"/>
      </w:pPr>
      <w:r>
        <w:rPr>
          <w:spacing w:val="6"/>
        </w:rPr>
        <w:t>W</w:t>
      </w:r>
      <w:r>
        <w:rPr>
          <w:spacing w:val="-3"/>
        </w:rPr>
        <w:t>h</w:t>
      </w:r>
      <w:r>
        <w:t>at</w:t>
      </w:r>
      <w:r>
        <w:rPr>
          <w:spacing w:val="-5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</w:t>
      </w:r>
      <w:r>
        <w:rPr>
          <w:spacing w:val="-2"/>
        </w:rPr>
        <w:t>i</w:t>
      </w:r>
      <w:r>
        <w:rPr>
          <w:spacing w:val="2"/>
        </w:rPr>
        <w:t>ff</w:t>
      </w:r>
      <w:r>
        <w:t>erences</w:t>
      </w:r>
      <w:r>
        <w:rPr>
          <w:spacing w:val="-4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-3"/>
        </w:rPr>
        <w:t xml:space="preserve"> </w:t>
      </w:r>
      <w:r>
        <w:t>ar</w:t>
      </w:r>
      <w:r>
        <w:rPr>
          <w:spacing w:val="1"/>
        </w:rPr>
        <w:t>r</w:t>
      </w:r>
      <w:r>
        <w:rPr>
          <w:spacing w:val="-1"/>
        </w:rPr>
        <w:t>i</w:t>
      </w:r>
      <w:r>
        <w:rPr>
          <w:spacing w:val="-2"/>
        </w:rPr>
        <w:t>v</w:t>
      </w:r>
      <w:r>
        <w:rPr>
          <w:spacing w:val="1"/>
        </w:rPr>
        <w:t>a</w:t>
      </w:r>
      <w:r>
        <w:t>l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rPr>
          <w:spacing w:val="-1"/>
        </w:rPr>
        <w:t>i</w:t>
      </w:r>
      <w:r>
        <w:rPr>
          <w:spacing w:val="4"/>
        </w:rPr>
        <w:t>m</w:t>
      </w:r>
      <w:r>
        <w:t>e</w:t>
      </w:r>
      <w:r>
        <w:rPr>
          <w:spacing w:val="-5"/>
        </w:rPr>
        <w:t xml:space="preserve"> </w:t>
      </w:r>
      <w:r>
        <w:rPr>
          <w:spacing w:val="2"/>
        </w:rPr>
        <w:t>o</w:t>
      </w:r>
      <w:r>
        <w:t>f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5"/>
        </w:rPr>
        <w:t xml:space="preserve"> </w:t>
      </w:r>
      <w:r>
        <w:t>P</w:t>
      </w:r>
      <w:r>
        <w:rPr>
          <w:spacing w:val="-6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-4"/>
        </w:rPr>
        <w:t xml:space="preserve"> </w:t>
      </w:r>
      <w:r>
        <w:t>S</w:t>
      </w:r>
      <w:r>
        <w:rPr>
          <w:spacing w:val="-4"/>
        </w:rPr>
        <w:t xml:space="preserve"> </w:t>
      </w:r>
      <w:r>
        <w:t>waves</w:t>
      </w:r>
      <w:r>
        <w:rPr>
          <w:spacing w:val="-4"/>
        </w:rPr>
        <w:t xml:space="preserve"> </w:t>
      </w:r>
      <w:r>
        <w:rPr>
          <w:spacing w:val="1"/>
        </w:rPr>
        <w:t>f</w:t>
      </w:r>
      <w:r>
        <w:t>or</w:t>
      </w:r>
      <w:r>
        <w:rPr>
          <w:spacing w:val="-5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sta</w:t>
      </w:r>
      <w:r>
        <w:rPr>
          <w:spacing w:val="1"/>
        </w:rPr>
        <w:t>t</w:t>
      </w:r>
      <w:r>
        <w:rPr>
          <w:spacing w:val="-1"/>
        </w:rPr>
        <w:t>i</w:t>
      </w:r>
      <w:r>
        <w:t>o</w:t>
      </w:r>
      <w:r>
        <w:rPr>
          <w:spacing w:val="4"/>
        </w:rPr>
        <w:t>n</w:t>
      </w:r>
      <w:r>
        <w:t>?</w:t>
      </w:r>
    </w:p>
    <w:p w:rsidR="00390CA3" w:rsidRDefault="00390CA3">
      <w:pPr>
        <w:spacing w:before="2" w:line="60" w:lineRule="exact"/>
        <w:rPr>
          <w:sz w:val="6"/>
          <w:szCs w:val="6"/>
        </w:rPr>
      </w:pPr>
    </w:p>
    <w:tbl>
      <w:tblPr>
        <w:tblW w:w="0" w:type="auto"/>
        <w:tblInd w:w="10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43"/>
        <w:gridCol w:w="2842"/>
        <w:gridCol w:w="2840"/>
      </w:tblGrid>
      <w:tr w:rsidR="00390CA3">
        <w:trPr>
          <w:trHeight w:hRule="exact" w:val="929"/>
        </w:trPr>
        <w:tc>
          <w:tcPr>
            <w:tcW w:w="28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90CA3" w:rsidRDefault="00390CA3">
            <w:pPr>
              <w:pStyle w:val="TableParagraph"/>
              <w:spacing w:before="4" w:line="220" w:lineRule="exact"/>
            </w:pPr>
          </w:p>
          <w:p w:rsidR="00390CA3" w:rsidRDefault="00BD6A69">
            <w:pPr>
              <w:pStyle w:val="TableParagraph"/>
              <w:ind w:left="10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pacing w:val="-1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tation</w:t>
            </w:r>
          </w:p>
        </w:tc>
        <w:tc>
          <w:tcPr>
            <w:tcW w:w="284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90CA3" w:rsidRDefault="00390CA3">
            <w:pPr>
              <w:pStyle w:val="TableParagraph"/>
              <w:spacing w:before="4" w:line="220" w:lineRule="exact"/>
            </w:pPr>
          </w:p>
          <w:p w:rsidR="00390CA3" w:rsidRDefault="00BD6A69">
            <w:pPr>
              <w:pStyle w:val="TableParagraph"/>
              <w:spacing w:line="290" w:lineRule="auto"/>
              <w:ind w:left="10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Diffe</w:t>
            </w:r>
            <w:r>
              <w:rPr>
                <w:rFonts w:ascii="Arial" w:eastAsia="Arial" w:hAnsi="Arial" w:cs="Arial"/>
                <w:b/>
                <w:bCs/>
                <w:spacing w:val="-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en</w:t>
            </w:r>
            <w:r>
              <w:rPr>
                <w:rFonts w:ascii="Arial" w:eastAsia="Arial" w:hAnsi="Arial" w:cs="Arial"/>
                <w:b/>
                <w:bCs/>
                <w:spacing w:val="2"/>
                <w:sz w:val="20"/>
                <w:szCs w:val="20"/>
              </w:rPr>
              <w:t>c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b/>
                <w:bCs/>
                <w:spacing w:val="-9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b/>
                <w:bCs/>
                <w:spacing w:val="-7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pacing w:val="1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b/>
                <w:bCs/>
                <w:spacing w:val="-1"/>
                <w:sz w:val="20"/>
                <w:szCs w:val="20"/>
              </w:rPr>
              <w:t>rr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b/>
                <w:bCs/>
                <w:spacing w:val="1"/>
                <w:sz w:val="20"/>
                <w:szCs w:val="20"/>
              </w:rPr>
              <w:t>v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al</w:t>
            </w:r>
            <w:r>
              <w:rPr>
                <w:rFonts w:ascii="Arial" w:eastAsia="Arial" w:hAnsi="Arial" w:cs="Arial"/>
                <w:b/>
                <w:bCs/>
                <w:spacing w:val="-8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ti</w:t>
            </w:r>
            <w:r>
              <w:rPr>
                <w:rFonts w:ascii="Arial" w:eastAsia="Arial" w:hAnsi="Arial" w:cs="Arial"/>
                <w:b/>
                <w:bCs/>
                <w:spacing w:val="2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b/>
                <w:bCs/>
                <w:w w:val="99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bet</w:t>
            </w:r>
            <w:r>
              <w:rPr>
                <w:rFonts w:ascii="Arial" w:eastAsia="Arial" w:hAnsi="Arial" w:cs="Arial"/>
                <w:b/>
                <w:bCs/>
                <w:spacing w:val="3"/>
                <w:sz w:val="20"/>
                <w:szCs w:val="20"/>
              </w:rPr>
              <w:t>w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b/>
                <w:bCs/>
                <w:spacing w:val="-1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b/>
                <w:bCs/>
                <w:spacing w:val="-5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P</w:t>
            </w:r>
            <w:r>
              <w:rPr>
                <w:rFonts w:ascii="Arial" w:eastAsia="Arial" w:hAnsi="Arial" w:cs="Arial"/>
                <w:b/>
                <w:bCs/>
                <w:spacing w:val="-7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and</w:t>
            </w:r>
            <w:r>
              <w:rPr>
                <w:rFonts w:ascii="Arial" w:eastAsia="Arial" w:hAnsi="Arial" w:cs="Arial"/>
                <w:b/>
                <w:bCs/>
                <w:spacing w:val="-5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b/>
                <w:bCs/>
                <w:spacing w:val="-6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(</w:t>
            </w:r>
            <w:r>
              <w:rPr>
                <w:rFonts w:ascii="Arial" w:eastAsia="Arial" w:hAnsi="Arial" w:cs="Arial"/>
                <w:b/>
                <w:bCs/>
                <w:spacing w:val="1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b/>
                <w:bCs/>
                <w:spacing w:val="-1"/>
                <w:sz w:val="20"/>
                <w:szCs w:val="20"/>
              </w:rPr>
              <w:t>c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28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90CA3" w:rsidRDefault="00390CA3">
            <w:pPr>
              <w:pStyle w:val="TableParagraph"/>
              <w:spacing w:before="4" w:line="220" w:lineRule="exact"/>
            </w:pPr>
          </w:p>
          <w:p w:rsidR="00390CA3" w:rsidRDefault="00BD6A69">
            <w:pPr>
              <w:pStyle w:val="TableParagraph"/>
              <w:spacing w:line="290" w:lineRule="auto"/>
              <w:ind w:left="99" w:right="7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Distance</w:t>
            </w:r>
            <w:r>
              <w:rPr>
                <w:rFonts w:ascii="Arial" w:eastAsia="Arial" w:hAnsi="Arial" w:cs="Arial"/>
                <w:b/>
                <w:bCs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f</w:t>
            </w:r>
            <w:r>
              <w:rPr>
                <w:rFonts w:ascii="Arial" w:eastAsia="Arial" w:hAnsi="Arial" w:cs="Arial"/>
                <w:b/>
                <w:bCs/>
                <w:spacing w:val="-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om</w:t>
            </w:r>
            <w:r>
              <w:rPr>
                <w:rFonts w:ascii="Arial" w:eastAsia="Arial" w:hAnsi="Arial" w:cs="Arial"/>
                <w:b/>
                <w:bCs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ep</w:t>
            </w:r>
            <w:r>
              <w:rPr>
                <w:rFonts w:ascii="Arial" w:eastAsia="Arial" w:hAnsi="Arial" w:cs="Arial"/>
                <w:b/>
                <w:bCs/>
                <w:spacing w:val="2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c</w:t>
            </w:r>
            <w:r>
              <w:rPr>
                <w:rFonts w:ascii="Arial" w:eastAsia="Arial" w:hAnsi="Arial" w:cs="Arial"/>
                <w:b/>
                <w:bCs/>
                <w:spacing w:val="-1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nt</w:t>
            </w:r>
            <w:r>
              <w:rPr>
                <w:rFonts w:ascii="Arial" w:eastAsia="Arial" w:hAnsi="Arial" w:cs="Arial"/>
                <w:b/>
                <w:bCs/>
                <w:spacing w:val="-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b/>
                <w:bCs/>
                <w:w w:val="99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(km)</w:t>
            </w:r>
          </w:p>
        </w:tc>
      </w:tr>
      <w:tr w:rsidR="00390CA3">
        <w:trPr>
          <w:trHeight w:hRule="exact" w:val="650"/>
        </w:trPr>
        <w:tc>
          <w:tcPr>
            <w:tcW w:w="28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90CA3" w:rsidRDefault="00390CA3">
            <w:pPr>
              <w:pStyle w:val="TableParagraph"/>
              <w:spacing w:before="15" w:line="200" w:lineRule="exact"/>
              <w:rPr>
                <w:sz w:val="20"/>
                <w:szCs w:val="20"/>
              </w:rPr>
            </w:pPr>
          </w:p>
          <w:p w:rsidR="00390CA3" w:rsidRDefault="00BD6A69">
            <w:pPr>
              <w:pStyle w:val="TableParagraph"/>
              <w:ind w:left="10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pacing w:val="-1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.</w:t>
            </w:r>
            <w:r>
              <w:rPr>
                <w:rFonts w:ascii="Arial" w:eastAsia="Arial" w:hAnsi="Arial" w:cs="Arial"/>
                <w:b/>
                <w:bCs/>
                <w:spacing w:val="-1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Qu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pacing w:val="3"/>
                <w:sz w:val="20"/>
                <w:szCs w:val="20"/>
              </w:rPr>
              <w:t>k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2"/>
                <w:sz w:val="20"/>
                <w:szCs w:val="20"/>
              </w:rPr>
              <w:t>v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z w:val="20"/>
                <w:szCs w:val="20"/>
              </w:rPr>
              <w:t>ta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on</w:t>
            </w:r>
          </w:p>
        </w:tc>
        <w:tc>
          <w:tcPr>
            <w:tcW w:w="284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90CA3" w:rsidRDefault="00390CA3">
            <w:pPr>
              <w:pStyle w:val="TableParagraph"/>
              <w:spacing w:before="8" w:line="110" w:lineRule="exact"/>
              <w:rPr>
                <w:sz w:val="11"/>
                <w:szCs w:val="11"/>
              </w:rPr>
            </w:pPr>
          </w:p>
          <w:p w:rsidR="00390CA3" w:rsidRDefault="00BD6A69">
            <w:pPr>
              <w:pStyle w:val="TableParagraph"/>
              <w:ind w:left="10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i/>
                <w:color w:val="800000"/>
                <w:sz w:val="20"/>
                <w:szCs w:val="20"/>
              </w:rPr>
              <w:t>6.0</w:t>
            </w:r>
            <w:r>
              <w:rPr>
                <w:rFonts w:ascii="Calibri" w:eastAsia="Calibri" w:hAnsi="Calibri" w:cs="Calibri"/>
                <w:i/>
                <w:color w:val="800000"/>
                <w:spacing w:val="-10"/>
                <w:sz w:val="20"/>
                <w:szCs w:val="20"/>
              </w:rPr>
              <w:t xml:space="preserve"> </w:t>
            </w:r>
            <w:r>
              <w:rPr>
                <w:rFonts w:ascii="Calibri" w:eastAsia="Calibri" w:hAnsi="Calibri" w:cs="Calibri"/>
                <w:i/>
                <w:color w:val="800000"/>
                <w:sz w:val="20"/>
                <w:szCs w:val="20"/>
              </w:rPr>
              <w:t>se</w:t>
            </w:r>
            <w:r>
              <w:rPr>
                <w:rFonts w:ascii="Calibri" w:eastAsia="Calibri" w:hAnsi="Calibri" w:cs="Calibri"/>
                <w:i/>
                <w:color w:val="800000"/>
                <w:spacing w:val="1"/>
                <w:sz w:val="20"/>
                <w:szCs w:val="20"/>
              </w:rPr>
              <w:t>c</w:t>
            </w:r>
            <w:r>
              <w:rPr>
                <w:rFonts w:ascii="Calibri" w:eastAsia="Calibri" w:hAnsi="Calibri" w:cs="Calibri"/>
                <w:i/>
                <w:color w:val="800000"/>
                <w:sz w:val="20"/>
                <w:szCs w:val="20"/>
              </w:rPr>
              <w:t>onds</w:t>
            </w:r>
          </w:p>
        </w:tc>
        <w:tc>
          <w:tcPr>
            <w:tcW w:w="28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90CA3" w:rsidRDefault="00390CA3">
            <w:pPr>
              <w:pStyle w:val="TableParagraph"/>
              <w:spacing w:before="8" w:line="110" w:lineRule="exact"/>
              <w:rPr>
                <w:sz w:val="11"/>
                <w:szCs w:val="11"/>
              </w:rPr>
            </w:pPr>
          </w:p>
          <w:p w:rsidR="00390CA3" w:rsidRDefault="00BD6A69">
            <w:pPr>
              <w:pStyle w:val="TableParagraph"/>
              <w:ind w:left="99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i/>
                <w:color w:val="800000"/>
                <w:sz w:val="20"/>
                <w:szCs w:val="20"/>
              </w:rPr>
              <w:t>53</w:t>
            </w:r>
            <w:r>
              <w:rPr>
                <w:rFonts w:ascii="Calibri" w:eastAsia="Calibri" w:hAnsi="Calibri" w:cs="Calibri"/>
                <w:i/>
                <w:color w:val="800000"/>
                <w:spacing w:val="-6"/>
                <w:sz w:val="20"/>
                <w:szCs w:val="20"/>
              </w:rPr>
              <w:t xml:space="preserve"> </w:t>
            </w:r>
            <w:r>
              <w:rPr>
                <w:rFonts w:ascii="Calibri" w:eastAsia="Calibri" w:hAnsi="Calibri" w:cs="Calibri"/>
                <w:i/>
                <w:color w:val="800000"/>
                <w:sz w:val="20"/>
                <w:szCs w:val="20"/>
              </w:rPr>
              <w:t>km</w:t>
            </w:r>
          </w:p>
        </w:tc>
      </w:tr>
      <w:tr w:rsidR="00390CA3">
        <w:trPr>
          <w:trHeight w:hRule="exact" w:val="650"/>
        </w:trPr>
        <w:tc>
          <w:tcPr>
            <w:tcW w:w="28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90CA3" w:rsidRDefault="00390CA3">
            <w:pPr>
              <w:pStyle w:val="TableParagraph"/>
              <w:spacing w:before="15" w:line="200" w:lineRule="exact"/>
              <w:rPr>
                <w:sz w:val="20"/>
                <w:szCs w:val="20"/>
              </w:rPr>
            </w:pPr>
          </w:p>
          <w:p w:rsidR="00390CA3" w:rsidRDefault="00BD6A69">
            <w:pPr>
              <w:pStyle w:val="TableParagraph"/>
              <w:ind w:left="10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b.</w:t>
            </w:r>
            <w:r>
              <w:rPr>
                <w:rFonts w:ascii="Arial" w:eastAsia="Arial" w:hAnsi="Arial" w:cs="Arial"/>
                <w:b/>
                <w:bCs/>
                <w:spacing w:val="-9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P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z w:val="20"/>
                <w:szCs w:val="20"/>
              </w:rPr>
              <w:t>ar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9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Cros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ng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z w:val="20"/>
                <w:szCs w:val="20"/>
              </w:rPr>
              <w:t>ation</w:t>
            </w:r>
          </w:p>
        </w:tc>
        <w:tc>
          <w:tcPr>
            <w:tcW w:w="284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90CA3" w:rsidRDefault="00390CA3"/>
        </w:tc>
        <w:tc>
          <w:tcPr>
            <w:tcW w:w="28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90CA3" w:rsidRDefault="00390CA3"/>
        </w:tc>
      </w:tr>
      <w:tr w:rsidR="00390CA3">
        <w:trPr>
          <w:trHeight w:hRule="exact" w:val="650"/>
        </w:trPr>
        <w:tc>
          <w:tcPr>
            <w:tcW w:w="28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90CA3" w:rsidRDefault="00390CA3">
            <w:pPr>
              <w:pStyle w:val="TableParagraph"/>
              <w:spacing w:before="15" w:line="200" w:lineRule="exact"/>
              <w:rPr>
                <w:sz w:val="20"/>
                <w:szCs w:val="20"/>
              </w:rPr>
            </w:pPr>
          </w:p>
          <w:p w:rsidR="00390CA3" w:rsidRDefault="00BD6A69">
            <w:pPr>
              <w:pStyle w:val="TableParagraph"/>
              <w:ind w:left="10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pacing w:val="-1"/>
                <w:sz w:val="20"/>
                <w:szCs w:val="20"/>
              </w:rPr>
              <w:t>c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.</w:t>
            </w:r>
            <w:r>
              <w:rPr>
                <w:rFonts w:ascii="Arial" w:eastAsia="Arial" w:hAnsi="Arial" w:cs="Arial"/>
                <w:b/>
                <w:bCs/>
                <w:spacing w:val="-12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10"/>
                <w:sz w:val="20"/>
                <w:szCs w:val="20"/>
              </w:rPr>
              <w:t>W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2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z w:val="20"/>
                <w:szCs w:val="20"/>
              </w:rPr>
              <w:t>ta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on</w:t>
            </w:r>
          </w:p>
        </w:tc>
        <w:tc>
          <w:tcPr>
            <w:tcW w:w="284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90CA3" w:rsidRDefault="00390CA3"/>
        </w:tc>
        <w:tc>
          <w:tcPr>
            <w:tcW w:w="28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90CA3" w:rsidRDefault="00390CA3"/>
        </w:tc>
      </w:tr>
    </w:tbl>
    <w:p w:rsidR="00390CA3" w:rsidRDefault="00390CA3">
      <w:pPr>
        <w:sectPr w:rsidR="00390CA3">
          <w:footerReference w:type="default" r:id="rId141"/>
          <w:pgSz w:w="11907" w:h="16840"/>
          <w:pgMar w:top="1560" w:right="1280" w:bottom="780" w:left="1200" w:header="0" w:footer="585" w:gutter="0"/>
          <w:cols w:space="720"/>
        </w:sectPr>
      </w:pPr>
    </w:p>
    <w:p w:rsidR="00390CA3" w:rsidRDefault="00390CA3">
      <w:pPr>
        <w:spacing w:before="12" w:line="280" w:lineRule="exact"/>
        <w:rPr>
          <w:sz w:val="28"/>
          <w:szCs w:val="28"/>
        </w:rPr>
      </w:pPr>
    </w:p>
    <w:p w:rsidR="00390CA3" w:rsidRDefault="00BD6A69">
      <w:pPr>
        <w:pStyle w:val="BodyText"/>
        <w:numPr>
          <w:ilvl w:val="0"/>
          <w:numId w:val="9"/>
        </w:numPr>
        <w:tabs>
          <w:tab w:val="left" w:pos="846"/>
        </w:tabs>
        <w:spacing w:before="74"/>
        <w:ind w:left="846"/>
        <w:jc w:val="left"/>
      </w:pPr>
      <w:r>
        <w:t>U</w:t>
      </w:r>
      <w:r>
        <w:rPr>
          <w:spacing w:val="1"/>
        </w:rPr>
        <w:t>s</w:t>
      </w:r>
      <w:r>
        <w:rPr>
          <w:spacing w:val="-1"/>
        </w:rPr>
        <w:t>i</w:t>
      </w:r>
      <w:r>
        <w:t>ng</w:t>
      </w:r>
      <w:r>
        <w:rPr>
          <w:spacing w:val="-7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7"/>
        </w:rPr>
        <w:t xml:space="preserve"> </w:t>
      </w:r>
      <w:r>
        <w:rPr>
          <w:spacing w:val="1"/>
        </w:rPr>
        <w:t>t</w:t>
      </w:r>
      <w:r>
        <w:rPr>
          <w:spacing w:val="-1"/>
        </w:rPr>
        <w:t>i</w:t>
      </w:r>
      <w:r>
        <w:rPr>
          <w:spacing w:val="4"/>
        </w:rPr>
        <w:t>m</w:t>
      </w:r>
      <w:r>
        <w:t>e/</w:t>
      </w:r>
      <w:r>
        <w:rPr>
          <w:spacing w:val="-1"/>
        </w:rPr>
        <w:t>di</w:t>
      </w:r>
      <w:r>
        <w:rPr>
          <w:spacing w:val="1"/>
        </w:rPr>
        <w:t>s</w:t>
      </w:r>
      <w:r>
        <w:t>ta</w:t>
      </w:r>
      <w:r>
        <w:rPr>
          <w:spacing w:val="-1"/>
        </w:rPr>
        <w:t>n</w:t>
      </w:r>
      <w:r>
        <w:rPr>
          <w:spacing w:val="1"/>
        </w:rPr>
        <w:t>c</w:t>
      </w:r>
      <w:r>
        <w:t>e</w:t>
      </w:r>
      <w:r>
        <w:rPr>
          <w:spacing w:val="-5"/>
        </w:rPr>
        <w:t xml:space="preserve"> </w:t>
      </w:r>
      <w:r>
        <w:t>gr</w:t>
      </w:r>
      <w:r>
        <w:rPr>
          <w:spacing w:val="2"/>
        </w:rPr>
        <w:t>a</w:t>
      </w:r>
      <w:r>
        <w:t>p</w:t>
      </w:r>
      <w:r>
        <w:rPr>
          <w:spacing w:val="1"/>
        </w:rPr>
        <w:t>h</w:t>
      </w:r>
      <w:r>
        <w:t>,</w:t>
      </w:r>
      <w:r>
        <w:rPr>
          <w:spacing w:val="-7"/>
        </w:rPr>
        <w:t xml:space="preserve"> </w:t>
      </w:r>
      <w:r>
        <w:rPr>
          <w:spacing w:val="1"/>
        </w:rPr>
        <w:t>ca</w:t>
      </w:r>
      <w:r>
        <w:rPr>
          <w:spacing w:val="-1"/>
        </w:rPr>
        <w:t>l</w:t>
      </w:r>
      <w:r>
        <w:rPr>
          <w:spacing w:val="1"/>
        </w:rPr>
        <w:t>c</w:t>
      </w:r>
      <w:r>
        <w:t>u</w:t>
      </w:r>
      <w:r>
        <w:rPr>
          <w:spacing w:val="-2"/>
        </w:rPr>
        <w:t>l</w:t>
      </w:r>
      <w:r>
        <w:rPr>
          <w:spacing w:val="1"/>
        </w:rPr>
        <w:t>a</w:t>
      </w:r>
      <w:r>
        <w:t>te</w:t>
      </w:r>
      <w:r>
        <w:rPr>
          <w:spacing w:val="-7"/>
        </w:rPr>
        <w:t xml:space="preserve"> </w:t>
      </w:r>
      <w:r>
        <w:rPr>
          <w:spacing w:val="2"/>
        </w:rPr>
        <w:t>t</w:t>
      </w:r>
      <w:r>
        <w:t>he</w:t>
      </w:r>
      <w:r>
        <w:rPr>
          <w:spacing w:val="-7"/>
        </w:rPr>
        <w:t xml:space="preserve"> </w:t>
      </w:r>
      <w:r>
        <w:rPr>
          <w:spacing w:val="1"/>
        </w:rPr>
        <w:t>d</w:t>
      </w:r>
      <w:r>
        <w:rPr>
          <w:spacing w:val="-1"/>
        </w:rPr>
        <w:t>i</w:t>
      </w:r>
      <w:r>
        <w:rPr>
          <w:spacing w:val="1"/>
        </w:rPr>
        <w:t>s</w:t>
      </w:r>
      <w:r>
        <w:t>ta</w:t>
      </w:r>
      <w:r>
        <w:rPr>
          <w:spacing w:val="-1"/>
        </w:rPr>
        <w:t>n</w:t>
      </w:r>
      <w:r>
        <w:rPr>
          <w:spacing w:val="3"/>
        </w:rPr>
        <w:t>c</w:t>
      </w:r>
      <w:r>
        <w:t>e</w:t>
      </w:r>
      <w:r>
        <w:rPr>
          <w:spacing w:val="-7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e</w:t>
      </w:r>
      <w:r>
        <w:rPr>
          <w:spacing w:val="1"/>
        </w:rPr>
        <w:t>p</w:t>
      </w:r>
      <w:r>
        <w:rPr>
          <w:spacing w:val="-1"/>
        </w:rPr>
        <w:t>i</w:t>
      </w:r>
      <w:r>
        <w:rPr>
          <w:spacing w:val="1"/>
        </w:rPr>
        <w:t>c</w:t>
      </w:r>
      <w:r>
        <w:t>e</w:t>
      </w:r>
      <w:r>
        <w:rPr>
          <w:spacing w:val="-1"/>
        </w:rPr>
        <w:t>n</w:t>
      </w:r>
      <w:r>
        <w:t>tre</w:t>
      </w:r>
      <w:r>
        <w:rPr>
          <w:spacing w:val="-7"/>
        </w:rPr>
        <w:t xml:space="preserve"> </w:t>
      </w:r>
      <w:r>
        <w:rPr>
          <w:spacing w:val="1"/>
        </w:rPr>
        <w:t>f</w:t>
      </w:r>
      <w:r>
        <w:t>rom</w:t>
      </w:r>
      <w:r>
        <w:rPr>
          <w:spacing w:val="-4"/>
        </w:rPr>
        <w:t xml:space="preserve"> </w:t>
      </w:r>
      <w:r>
        <w:t>e</w:t>
      </w:r>
      <w:r>
        <w:rPr>
          <w:spacing w:val="-1"/>
        </w:rPr>
        <w:t>a</w:t>
      </w:r>
      <w:r>
        <w:rPr>
          <w:spacing w:val="1"/>
        </w:rPr>
        <w:t>c</w:t>
      </w:r>
      <w:r>
        <w:t>h</w:t>
      </w:r>
      <w:r>
        <w:rPr>
          <w:spacing w:val="-6"/>
        </w:rPr>
        <w:t xml:space="preserve"> </w:t>
      </w:r>
      <w:r>
        <w:t>sta</w:t>
      </w:r>
      <w:r>
        <w:rPr>
          <w:spacing w:val="-1"/>
        </w:rPr>
        <w:t>ti</w:t>
      </w:r>
      <w:r>
        <w:rPr>
          <w:spacing w:val="1"/>
        </w:rPr>
        <w:t>o</w:t>
      </w:r>
      <w:r>
        <w:t>n.</w:t>
      </w:r>
    </w:p>
    <w:p w:rsidR="00390CA3" w:rsidRDefault="00390CA3">
      <w:pPr>
        <w:spacing w:before="19" w:line="200" w:lineRule="exact"/>
        <w:rPr>
          <w:sz w:val="20"/>
          <w:szCs w:val="20"/>
        </w:rPr>
      </w:pPr>
    </w:p>
    <w:p w:rsidR="00390CA3" w:rsidRDefault="00BD6A69">
      <w:pPr>
        <w:pStyle w:val="BodyText"/>
        <w:spacing w:line="291" w:lineRule="auto"/>
        <w:ind w:right="276"/>
      </w:pPr>
      <w:r>
        <w:t>HIN</w:t>
      </w:r>
      <w:r>
        <w:rPr>
          <w:spacing w:val="3"/>
        </w:rPr>
        <w:t>T</w:t>
      </w:r>
      <w:r>
        <w:t>: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t>o</w:t>
      </w:r>
      <w:r>
        <w:rPr>
          <w:spacing w:val="-5"/>
        </w:rPr>
        <w:t xml:space="preserve"> </w:t>
      </w:r>
      <w:r>
        <w:t>ca</w:t>
      </w:r>
      <w:r>
        <w:rPr>
          <w:spacing w:val="-2"/>
        </w:rPr>
        <w:t>l</w:t>
      </w:r>
      <w:r>
        <w:rPr>
          <w:spacing w:val="1"/>
        </w:rPr>
        <w:t>c</w:t>
      </w:r>
      <w:r>
        <w:t>u</w:t>
      </w:r>
      <w:r>
        <w:rPr>
          <w:spacing w:val="-2"/>
        </w:rPr>
        <w:t>l</w:t>
      </w:r>
      <w:r>
        <w:t>ate</w:t>
      </w:r>
      <w:r>
        <w:rPr>
          <w:spacing w:val="-5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4"/>
        </w:rPr>
        <w:t xml:space="preserve"> </w:t>
      </w:r>
      <w:r>
        <w:t>d</w:t>
      </w:r>
      <w:r>
        <w:rPr>
          <w:spacing w:val="-2"/>
        </w:rPr>
        <w:t>i</w:t>
      </w:r>
      <w:r>
        <w:rPr>
          <w:spacing w:val="1"/>
        </w:rPr>
        <w:t>s</w:t>
      </w:r>
      <w:r>
        <w:rPr>
          <w:spacing w:val="2"/>
        </w:rPr>
        <w:t>t</w:t>
      </w:r>
      <w:r>
        <w:t>a</w:t>
      </w:r>
      <w:r>
        <w:rPr>
          <w:spacing w:val="-1"/>
        </w:rPr>
        <w:t>n</w:t>
      </w:r>
      <w:r>
        <w:rPr>
          <w:spacing w:val="1"/>
        </w:rPr>
        <w:t>c</w:t>
      </w:r>
      <w:r>
        <w:t>e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rPr>
          <w:spacing w:val="-1"/>
        </w:rPr>
        <w:t>i</w:t>
      </w:r>
      <w:r>
        <w:t>nd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</w:t>
      </w:r>
      <w:r>
        <w:rPr>
          <w:spacing w:val="1"/>
        </w:rPr>
        <w:t>o</w:t>
      </w:r>
      <w:r>
        <w:rPr>
          <w:spacing w:val="-1"/>
        </w:rPr>
        <w:t>i</w:t>
      </w:r>
      <w:r>
        <w:t>nt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5"/>
        </w:rPr>
        <w:t xml:space="preserve"> </w:t>
      </w:r>
      <w:r>
        <w:rPr>
          <w:spacing w:val="1"/>
        </w:rPr>
        <w:t>g</w:t>
      </w:r>
      <w:r>
        <w:t>ra</w:t>
      </w:r>
      <w:r>
        <w:rPr>
          <w:spacing w:val="-1"/>
        </w:rPr>
        <w:t>p</w:t>
      </w:r>
      <w:r>
        <w:t>h</w:t>
      </w:r>
      <w:r>
        <w:rPr>
          <w:spacing w:val="-3"/>
        </w:rPr>
        <w:t xml:space="preserve"> w</w:t>
      </w:r>
      <w:r>
        <w:rPr>
          <w:spacing w:val="1"/>
        </w:rPr>
        <w:t>h</w:t>
      </w:r>
      <w:r>
        <w:t>ere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t>he</w:t>
      </w:r>
      <w:r>
        <w:rPr>
          <w:spacing w:val="-4"/>
        </w:rPr>
        <w:t xml:space="preserve"> </w:t>
      </w:r>
      <w:r>
        <w:rPr>
          <w:spacing w:val="-1"/>
        </w:rPr>
        <w:t>li</w:t>
      </w:r>
      <w:r>
        <w:rPr>
          <w:spacing w:val="1"/>
        </w:rPr>
        <w:t>n</w:t>
      </w:r>
      <w:r>
        <w:t>e</w:t>
      </w:r>
      <w:r>
        <w:rPr>
          <w:spacing w:val="-5"/>
        </w:rPr>
        <w:t xml:space="preserve"> </w:t>
      </w:r>
      <w:r>
        <w:t>cros</w:t>
      </w:r>
      <w:r>
        <w:rPr>
          <w:spacing w:val="1"/>
        </w:rPr>
        <w:t>s</w:t>
      </w:r>
      <w:r>
        <w:t>es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rPr>
          <w:spacing w:val="-1"/>
        </w:rPr>
        <w:t>i</w:t>
      </w:r>
      <w:r>
        <w:rPr>
          <w:spacing w:val="4"/>
        </w:rPr>
        <w:t>m</w:t>
      </w:r>
      <w:r>
        <w:t>e</w:t>
      </w:r>
      <w:r>
        <w:rPr>
          <w:spacing w:val="-5"/>
        </w:rPr>
        <w:t xml:space="preserve"> </w:t>
      </w:r>
      <w:r>
        <w:rPr>
          <w:spacing w:val="1"/>
        </w:rPr>
        <w:t>f</w:t>
      </w:r>
      <w:r>
        <w:t>or</w:t>
      </w:r>
      <w:r>
        <w:rPr>
          <w:spacing w:val="-5"/>
        </w:rPr>
        <w:t xml:space="preserve"> </w:t>
      </w:r>
      <w:r>
        <w:t>that</w:t>
      </w:r>
      <w:r>
        <w:rPr>
          <w:w w:val="99"/>
        </w:rPr>
        <w:t xml:space="preserve"> </w:t>
      </w:r>
      <w:r>
        <w:rPr>
          <w:spacing w:val="1"/>
        </w:rPr>
        <w:t>s</w:t>
      </w:r>
      <w:r>
        <w:t>ta</w:t>
      </w:r>
      <w:r>
        <w:rPr>
          <w:spacing w:val="-1"/>
        </w:rPr>
        <w:t>ti</w:t>
      </w:r>
      <w:r>
        <w:rPr>
          <w:spacing w:val="1"/>
        </w:rPr>
        <w:t>o</w:t>
      </w:r>
      <w:r>
        <w:t>n.</w:t>
      </w:r>
      <w:r>
        <w:rPr>
          <w:spacing w:val="-6"/>
        </w:rPr>
        <w:t xml:space="preserve"> </w:t>
      </w:r>
      <w:r>
        <w:t>R</w:t>
      </w:r>
      <w:r>
        <w:rPr>
          <w:spacing w:val="2"/>
        </w:rPr>
        <w:t>e</w:t>
      </w:r>
      <w:r>
        <w:t>ad</w:t>
      </w:r>
      <w:r>
        <w:rPr>
          <w:spacing w:val="-5"/>
        </w:rPr>
        <w:t xml:space="preserve"> </w:t>
      </w:r>
      <w:r>
        <w:t>str</w:t>
      </w:r>
      <w:r>
        <w:rPr>
          <w:spacing w:val="1"/>
        </w:rPr>
        <w:t>a</w:t>
      </w:r>
      <w:r>
        <w:rPr>
          <w:spacing w:val="-1"/>
        </w:rPr>
        <w:t>i</w:t>
      </w:r>
      <w:r>
        <w:t>g</w:t>
      </w:r>
      <w:r>
        <w:rPr>
          <w:spacing w:val="1"/>
        </w:rPr>
        <w:t>h</w:t>
      </w:r>
      <w:r>
        <w:t>t</w:t>
      </w:r>
      <w:r>
        <w:rPr>
          <w:spacing w:val="-5"/>
        </w:rPr>
        <w:t xml:space="preserve"> </w:t>
      </w:r>
      <w:r>
        <w:rPr>
          <w:spacing w:val="-1"/>
        </w:rPr>
        <w:t>d</w:t>
      </w:r>
      <w:r>
        <w:rPr>
          <w:spacing w:val="1"/>
        </w:rPr>
        <w:t>o</w:t>
      </w:r>
      <w:r>
        <w:t>wn</w:t>
      </w:r>
      <w:r>
        <w:rPr>
          <w:spacing w:val="-4"/>
        </w:rPr>
        <w:t xml:space="preserve"> </w:t>
      </w:r>
      <w:r>
        <w:rPr>
          <w:spacing w:val="1"/>
        </w:rPr>
        <w:t>f</w:t>
      </w:r>
      <w:r>
        <w:t>or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</w:t>
      </w:r>
      <w:r>
        <w:rPr>
          <w:spacing w:val="-2"/>
        </w:rPr>
        <w:t>i</w:t>
      </w:r>
      <w:r>
        <w:rPr>
          <w:spacing w:val="1"/>
        </w:rPr>
        <w:t>s</w:t>
      </w:r>
      <w:r>
        <w:rPr>
          <w:spacing w:val="2"/>
        </w:rPr>
        <w:t>t</w:t>
      </w:r>
      <w:r>
        <w:t>a</w:t>
      </w:r>
      <w:r>
        <w:rPr>
          <w:spacing w:val="-1"/>
        </w:rPr>
        <w:t>n</w:t>
      </w:r>
      <w:r>
        <w:rPr>
          <w:spacing w:val="1"/>
        </w:rPr>
        <w:t>c</w:t>
      </w:r>
      <w:r>
        <w:t>e.</w:t>
      </w:r>
      <w:r>
        <w:rPr>
          <w:spacing w:val="-4"/>
        </w:rPr>
        <w:t xml:space="preserve"> </w:t>
      </w:r>
      <w:r>
        <w:rPr>
          <w:spacing w:val="-1"/>
        </w:rPr>
        <w:t>Y</w:t>
      </w:r>
      <w:r>
        <w:rPr>
          <w:spacing w:val="1"/>
        </w:rPr>
        <w:t>o</w:t>
      </w:r>
      <w:r>
        <w:t>u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rPr>
          <w:spacing w:val="1"/>
        </w:rPr>
        <w:t>us</w:t>
      </w:r>
      <w:r>
        <w:t>e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ruler</w:t>
      </w:r>
      <w:r>
        <w:rPr>
          <w:spacing w:val="-5"/>
        </w:rPr>
        <w:t xml:space="preserve"> </w:t>
      </w:r>
      <w:r>
        <w:t>a</w:t>
      </w:r>
      <w:r>
        <w:rPr>
          <w:spacing w:val="1"/>
        </w:rPr>
        <w:t>n</w:t>
      </w:r>
      <w:r>
        <w:t>d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</w:t>
      </w:r>
      <w:r>
        <w:rPr>
          <w:spacing w:val="-1"/>
        </w:rPr>
        <w:t>e</w:t>
      </w:r>
      <w:r>
        <w:t>nc</w:t>
      </w:r>
      <w:r>
        <w:rPr>
          <w:spacing w:val="1"/>
        </w:rPr>
        <w:t>i</w:t>
      </w:r>
      <w:r>
        <w:t>l</w:t>
      </w:r>
      <w:r>
        <w:rPr>
          <w:spacing w:val="-7"/>
        </w:rPr>
        <w:t xml:space="preserve"> </w:t>
      </w:r>
      <w:r>
        <w:rPr>
          <w:spacing w:val="1"/>
        </w:rPr>
        <w:t>t</w:t>
      </w:r>
      <w:r>
        <w:t>o</w:t>
      </w:r>
      <w:r>
        <w:rPr>
          <w:spacing w:val="-5"/>
        </w:rPr>
        <w:t xml:space="preserve"> </w:t>
      </w:r>
      <w:r>
        <w:rPr>
          <w:spacing w:val="1"/>
        </w:rPr>
        <w:t>g</w:t>
      </w:r>
      <w:r>
        <w:t>et</w:t>
      </w:r>
      <w:r>
        <w:rPr>
          <w:spacing w:val="-5"/>
        </w:rPr>
        <w:t xml:space="preserve"> </w:t>
      </w:r>
      <w:r>
        <w:t>ac</w:t>
      </w:r>
      <w:r>
        <w:rPr>
          <w:spacing w:val="1"/>
        </w:rPr>
        <w:t>c</w:t>
      </w:r>
      <w:r>
        <w:t>urate</w:t>
      </w:r>
      <w:r>
        <w:rPr>
          <w:w w:val="99"/>
        </w:rPr>
        <w:t xml:space="preserve"> </w:t>
      </w:r>
      <w:r>
        <w:t>re</w:t>
      </w:r>
      <w:r>
        <w:rPr>
          <w:spacing w:val="-1"/>
        </w:rPr>
        <w:t>a</w:t>
      </w:r>
      <w:r>
        <w:t>din</w:t>
      </w:r>
      <w:r>
        <w:rPr>
          <w:spacing w:val="-1"/>
        </w:rPr>
        <w:t>g</w:t>
      </w:r>
      <w:r>
        <w:rPr>
          <w:spacing w:val="1"/>
        </w:rPr>
        <w:t>s</w:t>
      </w:r>
      <w:r>
        <w:t>.</w:t>
      </w:r>
      <w:r>
        <w:rPr>
          <w:spacing w:val="-7"/>
        </w:rPr>
        <w:t xml:space="preserve"> </w:t>
      </w:r>
      <w:r>
        <w:t>Q</w:t>
      </w:r>
      <w:r>
        <w:rPr>
          <w:spacing w:val="1"/>
        </w:rPr>
        <w:t>u</w:t>
      </w:r>
      <w:r>
        <w:t>a</w:t>
      </w:r>
      <w:r>
        <w:rPr>
          <w:spacing w:val="3"/>
        </w:rPr>
        <w:t>k</w:t>
      </w:r>
      <w:r>
        <w:t>e</w:t>
      </w:r>
      <w:r>
        <w:rPr>
          <w:spacing w:val="-2"/>
        </w:rPr>
        <w:t>v</w:t>
      </w:r>
      <w:r>
        <w:rPr>
          <w:spacing w:val="-1"/>
        </w:rPr>
        <w:t>i</w:t>
      </w:r>
      <w:r>
        <w:rPr>
          <w:spacing w:val="1"/>
        </w:rPr>
        <w:t>l</w:t>
      </w:r>
      <w:r>
        <w:rPr>
          <w:spacing w:val="-1"/>
        </w:rPr>
        <w:t>l</w:t>
      </w:r>
      <w:r>
        <w:t>e</w:t>
      </w:r>
      <w:r>
        <w:rPr>
          <w:spacing w:val="-4"/>
        </w:rPr>
        <w:t xml:space="preserve"> </w:t>
      </w:r>
      <w:r>
        <w:rPr>
          <w:spacing w:val="-1"/>
        </w:rPr>
        <w:t>S</w:t>
      </w:r>
      <w:r>
        <w:t>t</w:t>
      </w:r>
      <w:r>
        <w:rPr>
          <w:spacing w:val="1"/>
        </w:rPr>
        <w:t>a</w:t>
      </w:r>
      <w:r>
        <w:t>t</w:t>
      </w:r>
      <w:r>
        <w:rPr>
          <w:spacing w:val="-2"/>
        </w:rPr>
        <w:t>i</w:t>
      </w:r>
      <w:r>
        <w:rPr>
          <w:spacing w:val="1"/>
        </w:rPr>
        <w:t>o</w:t>
      </w:r>
      <w:r>
        <w:t>n's</w:t>
      </w:r>
      <w:r>
        <w:rPr>
          <w:spacing w:val="-5"/>
        </w:rPr>
        <w:t xml:space="preserve"> </w:t>
      </w:r>
      <w:r>
        <w:t>d</w:t>
      </w:r>
      <w:r>
        <w:rPr>
          <w:spacing w:val="-2"/>
        </w:rPr>
        <w:t>i</w:t>
      </w:r>
      <w:r>
        <w:rPr>
          <w:spacing w:val="1"/>
        </w:rPr>
        <w:t>s</w:t>
      </w:r>
      <w:r>
        <w:t>ta</w:t>
      </w:r>
      <w:r>
        <w:rPr>
          <w:spacing w:val="-1"/>
        </w:rPr>
        <w:t>n</w:t>
      </w:r>
      <w:r>
        <w:rPr>
          <w:spacing w:val="1"/>
        </w:rPr>
        <w:t>c</w:t>
      </w:r>
      <w:r>
        <w:t>e</w:t>
      </w:r>
      <w:r>
        <w:rPr>
          <w:spacing w:val="-5"/>
        </w:rPr>
        <w:t xml:space="preserve"> </w:t>
      </w:r>
      <w:r>
        <w:rPr>
          <w:spacing w:val="-2"/>
        </w:rPr>
        <w:t>i</w:t>
      </w:r>
      <w:r>
        <w:t>s</w:t>
      </w:r>
      <w:r>
        <w:rPr>
          <w:spacing w:val="-5"/>
        </w:rPr>
        <w:t xml:space="preserve"> </w:t>
      </w:r>
      <w:r>
        <w:rPr>
          <w:spacing w:val="1"/>
        </w:rPr>
        <w:t>5</w:t>
      </w:r>
      <w:r>
        <w:t>3k</w:t>
      </w:r>
      <w:r>
        <w:rPr>
          <w:spacing w:val="4"/>
        </w:rPr>
        <w:t>m</w:t>
      </w:r>
      <w:r>
        <w:t>.</w:t>
      </w:r>
      <w:r>
        <w:rPr>
          <w:spacing w:val="-6"/>
        </w:rPr>
        <w:t xml:space="preserve"> </w:t>
      </w:r>
      <w:r>
        <w:t>Ch</w:t>
      </w:r>
      <w:r>
        <w:rPr>
          <w:spacing w:val="-1"/>
        </w:rPr>
        <w:t>e</w:t>
      </w:r>
      <w:r>
        <w:rPr>
          <w:spacing w:val="1"/>
        </w:rPr>
        <w:t>c</w:t>
      </w:r>
      <w:r>
        <w:t>k</w:t>
      </w:r>
      <w:r>
        <w:rPr>
          <w:spacing w:val="-3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see</w:t>
      </w:r>
      <w:r>
        <w:rPr>
          <w:spacing w:val="-7"/>
        </w:rPr>
        <w:t xml:space="preserve"> </w:t>
      </w:r>
      <w:r>
        <w:rPr>
          <w:spacing w:val="-2"/>
        </w:rPr>
        <w:t>i</w:t>
      </w:r>
      <w:r>
        <w:t>f</w:t>
      </w:r>
      <w:r>
        <w:rPr>
          <w:spacing w:val="-2"/>
        </w:rPr>
        <w:t xml:space="preserve"> </w:t>
      </w:r>
      <w:r>
        <w:rPr>
          <w:spacing w:val="-5"/>
        </w:rPr>
        <w:t>y</w:t>
      </w:r>
      <w:r>
        <w:t>ou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>g</w:t>
      </w:r>
      <w:r>
        <w:t>r</w:t>
      </w:r>
      <w:r>
        <w:rPr>
          <w:spacing w:val="1"/>
        </w:rPr>
        <w:t>e</w:t>
      </w:r>
      <w:r>
        <w:t>e.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7" w:line="240" w:lineRule="exact"/>
        <w:rPr>
          <w:sz w:val="24"/>
          <w:szCs w:val="24"/>
        </w:rPr>
      </w:pPr>
    </w:p>
    <w:p w:rsidR="00390CA3" w:rsidRDefault="00BD6A69">
      <w:pPr>
        <w:ind w:left="138" w:right="1060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AU" w:eastAsia="en-AU"/>
        </w:rPr>
        <w:drawing>
          <wp:inline distT="0" distB="0" distL="0" distR="0">
            <wp:extent cx="5756910" cy="4707255"/>
            <wp:effectExtent l="0" t="0" r="0" b="0"/>
            <wp:docPr id="30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70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CA3" w:rsidRDefault="00390CA3">
      <w:pPr>
        <w:spacing w:before="5" w:line="130" w:lineRule="exact"/>
        <w:rPr>
          <w:sz w:val="13"/>
          <w:szCs w:val="13"/>
        </w:rPr>
      </w:pPr>
    </w:p>
    <w:p w:rsidR="00390CA3" w:rsidRDefault="00BD6A69">
      <w:pPr>
        <w:pStyle w:val="BodyText"/>
        <w:numPr>
          <w:ilvl w:val="0"/>
          <w:numId w:val="9"/>
        </w:numPr>
        <w:tabs>
          <w:tab w:val="left" w:pos="846"/>
        </w:tabs>
        <w:spacing w:line="291" w:lineRule="auto"/>
        <w:ind w:left="846" w:right="383"/>
        <w:jc w:val="left"/>
      </w:pP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4"/>
        </w:rPr>
        <w:t>m</w:t>
      </w:r>
      <w:r>
        <w:t>ap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5"/>
        </w:rPr>
        <w:t xml:space="preserve"> </w:t>
      </w:r>
      <w:r>
        <w:t>Q</w:t>
      </w:r>
      <w:r>
        <w:rPr>
          <w:spacing w:val="2"/>
        </w:rPr>
        <w:t>u</w:t>
      </w:r>
      <w:r>
        <w:t>a</w:t>
      </w:r>
      <w:r>
        <w:rPr>
          <w:spacing w:val="3"/>
        </w:rPr>
        <w:t>k</w:t>
      </w:r>
      <w:r>
        <w:t>e</w:t>
      </w:r>
      <w:r>
        <w:rPr>
          <w:spacing w:val="-2"/>
        </w:rPr>
        <w:t>v</w:t>
      </w:r>
      <w:r>
        <w:rPr>
          <w:spacing w:val="1"/>
        </w:rPr>
        <w:t>il</w:t>
      </w:r>
      <w:r>
        <w:rPr>
          <w:spacing w:val="-1"/>
        </w:rPr>
        <w:t>l</w:t>
      </w:r>
      <w:r>
        <w:t>e</w:t>
      </w:r>
      <w:r>
        <w:rPr>
          <w:spacing w:val="-4"/>
        </w:rPr>
        <w:t xml:space="preserve"> </w:t>
      </w:r>
      <w:r>
        <w:rPr>
          <w:spacing w:val="-1"/>
        </w:rPr>
        <w:t>A</w:t>
      </w:r>
      <w:r>
        <w:t>re</w:t>
      </w:r>
      <w:r>
        <w:rPr>
          <w:spacing w:val="-1"/>
        </w:rPr>
        <w:t>a</w:t>
      </w:r>
      <w:r>
        <w:t>, use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</w:t>
      </w:r>
      <w:r>
        <w:rPr>
          <w:spacing w:val="1"/>
        </w:rPr>
        <w:t>a</w:t>
      </w:r>
      <w:r>
        <w:rPr>
          <w:spacing w:val="-1"/>
        </w:rPr>
        <w:t>i</w:t>
      </w:r>
      <w:r>
        <w:t>r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co</w:t>
      </w:r>
      <w:r>
        <w:rPr>
          <w:spacing w:val="4"/>
        </w:rPr>
        <w:t>m</w:t>
      </w:r>
      <w:r>
        <w:rPr>
          <w:spacing w:val="-3"/>
        </w:rPr>
        <w:t>p</w:t>
      </w:r>
      <w:r>
        <w:t>as</w:t>
      </w:r>
      <w:r>
        <w:rPr>
          <w:spacing w:val="1"/>
        </w:rPr>
        <w:t>s</w:t>
      </w:r>
      <w:r>
        <w:t>es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dr</w:t>
      </w:r>
      <w:r>
        <w:rPr>
          <w:spacing w:val="2"/>
        </w:rPr>
        <w:t>a</w:t>
      </w:r>
      <w:r>
        <w:t>w</w:t>
      </w:r>
      <w:r>
        <w:rPr>
          <w:spacing w:val="-7"/>
        </w:rPr>
        <w:t xml:space="preserve"> </w:t>
      </w:r>
      <w:r>
        <w:t>c</w:t>
      </w:r>
      <w:r>
        <w:rPr>
          <w:spacing w:val="-1"/>
        </w:rPr>
        <w:t>i</w:t>
      </w:r>
      <w:r>
        <w:t>r</w:t>
      </w:r>
      <w:r>
        <w:rPr>
          <w:spacing w:val="1"/>
        </w:rPr>
        <w:t>cl</w:t>
      </w:r>
      <w:r>
        <w:t>es</w:t>
      </w:r>
      <w:r>
        <w:rPr>
          <w:spacing w:val="-4"/>
        </w:rPr>
        <w:t xml:space="preserve"> </w:t>
      </w:r>
      <w:r>
        <w:t>ce</w:t>
      </w:r>
      <w:r>
        <w:rPr>
          <w:spacing w:val="-1"/>
        </w:rPr>
        <w:t>n</w:t>
      </w:r>
      <w:r>
        <w:t>t</w:t>
      </w:r>
      <w:r>
        <w:rPr>
          <w:spacing w:val="3"/>
        </w:rPr>
        <w:t>r</w:t>
      </w:r>
      <w:r>
        <w:t>ed</w:t>
      </w:r>
      <w:r>
        <w:rPr>
          <w:spacing w:val="-6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e</w:t>
      </w:r>
      <w:r>
        <w:rPr>
          <w:spacing w:val="-1"/>
        </w:rPr>
        <w:t>a</w:t>
      </w:r>
      <w:r>
        <w:rPr>
          <w:spacing w:val="1"/>
        </w:rPr>
        <w:t>c</w:t>
      </w:r>
      <w:r>
        <w:t>h</w:t>
      </w:r>
      <w:r>
        <w:rPr>
          <w:w w:val="99"/>
        </w:rPr>
        <w:t xml:space="preserve"> </w:t>
      </w:r>
      <w:r>
        <w:rPr>
          <w:spacing w:val="1"/>
        </w:rPr>
        <w:t>s</w:t>
      </w:r>
      <w:r>
        <w:t>ta</w:t>
      </w:r>
      <w:r>
        <w:rPr>
          <w:spacing w:val="-1"/>
        </w:rPr>
        <w:t>ti</w:t>
      </w:r>
      <w:r>
        <w:rPr>
          <w:spacing w:val="1"/>
        </w:rPr>
        <w:t>o</w:t>
      </w:r>
      <w:r>
        <w:t>n.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t>he</w:t>
      </w:r>
      <w:r>
        <w:rPr>
          <w:spacing w:val="-6"/>
        </w:rPr>
        <w:t xml:space="preserve"> </w:t>
      </w:r>
      <w:r>
        <w:t>ra</w:t>
      </w:r>
      <w:r>
        <w:rPr>
          <w:spacing w:val="1"/>
        </w:rPr>
        <w:t>d</w:t>
      </w:r>
      <w:r>
        <w:rPr>
          <w:spacing w:val="-1"/>
        </w:rPr>
        <w:t>i</w:t>
      </w:r>
      <w:r>
        <w:t>us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e</w:t>
      </w:r>
      <w:r>
        <w:rPr>
          <w:spacing w:val="-1"/>
        </w:rPr>
        <w:t>a</w:t>
      </w:r>
      <w:r>
        <w:rPr>
          <w:spacing w:val="1"/>
        </w:rPr>
        <w:t>c</w:t>
      </w:r>
      <w:r>
        <w:t>h</w:t>
      </w:r>
      <w:r>
        <w:rPr>
          <w:spacing w:val="-4"/>
        </w:rPr>
        <w:t xml:space="preserve"> </w:t>
      </w:r>
      <w:r>
        <w:rPr>
          <w:spacing w:val="1"/>
        </w:rPr>
        <w:t>c</w:t>
      </w:r>
      <w:r>
        <w:rPr>
          <w:spacing w:val="-1"/>
        </w:rPr>
        <w:t>i</w:t>
      </w:r>
      <w:r>
        <w:t>r</w:t>
      </w:r>
      <w:r>
        <w:rPr>
          <w:spacing w:val="1"/>
        </w:rPr>
        <w:t>c</w:t>
      </w:r>
      <w:r>
        <w:rPr>
          <w:spacing w:val="-1"/>
        </w:rPr>
        <w:t>l</w:t>
      </w:r>
      <w:r>
        <w:t>e</w:t>
      </w:r>
      <w:r>
        <w:rPr>
          <w:spacing w:val="-4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i</w:t>
      </w:r>
      <w:r>
        <w:rPr>
          <w:spacing w:val="-1"/>
        </w:rPr>
        <w:t>l</w:t>
      </w:r>
      <w:r>
        <w:t>l</w:t>
      </w:r>
      <w:r>
        <w:rPr>
          <w:spacing w:val="-1"/>
        </w:rPr>
        <w:t xml:space="preserve"> </w:t>
      </w:r>
      <w:r>
        <w:t>re</w:t>
      </w:r>
      <w:r>
        <w:rPr>
          <w:spacing w:val="-1"/>
        </w:rPr>
        <w:t>p</w:t>
      </w:r>
      <w:r>
        <w:t>rese</w:t>
      </w:r>
      <w:r>
        <w:rPr>
          <w:spacing w:val="1"/>
        </w:rPr>
        <w:t>n</w:t>
      </w:r>
      <w:r>
        <w:t>t</w:t>
      </w:r>
      <w:r>
        <w:rPr>
          <w:spacing w:val="-6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6"/>
        </w:rPr>
        <w:t xml:space="preserve"> </w:t>
      </w:r>
      <w:r>
        <w:rPr>
          <w:spacing w:val="1"/>
        </w:rPr>
        <w:t>d</w:t>
      </w:r>
      <w:r>
        <w:rPr>
          <w:spacing w:val="-1"/>
        </w:rPr>
        <w:t>i</w:t>
      </w:r>
      <w:r>
        <w:rPr>
          <w:spacing w:val="1"/>
        </w:rPr>
        <w:t>s</w:t>
      </w:r>
      <w:r>
        <w:t>ta</w:t>
      </w:r>
      <w:r>
        <w:rPr>
          <w:spacing w:val="-1"/>
        </w:rPr>
        <w:t>n</w:t>
      </w:r>
      <w:r>
        <w:rPr>
          <w:spacing w:val="1"/>
        </w:rPr>
        <w:t>c</w:t>
      </w:r>
      <w:r>
        <w:t>e</w:t>
      </w:r>
      <w:r>
        <w:rPr>
          <w:spacing w:val="-5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at</w:t>
      </w:r>
      <w:r>
        <w:rPr>
          <w:spacing w:val="-6"/>
        </w:rPr>
        <w:t xml:space="preserve"> </w:t>
      </w:r>
      <w:r>
        <w:rPr>
          <w:spacing w:val="1"/>
        </w:rPr>
        <w:t>s</w:t>
      </w:r>
      <w:r>
        <w:t>ta</w:t>
      </w:r>
      <w:r>
        <w:rPr>
          <w:spacing w:val="1"/>
        </w:rPr>
        <w:t>t</w:t>
      </w:r>
      <w:r>
        <w:rPr>
          <w:spacing w:val="-1"/>
        </w:rPr>
        <w:t>i</w:t>
      </w:r>
      <w:r>
        <w:rPr>
          <w:spacing w:val="1"/>
        </w:rPr>
        <w:t>o</w:t>
      </w:r>
      <w:r>
        <w:t>n</w:t>
      </w:r>
      <w:r>
        <w:rPr>
          <w:spacing w:val="-4"/>
        </w:rPr>
        <w:t xml:space="preserve"> </w:t>
      </w:r>
      <w:r>
        <w:rPr>
          <w:spacing w:val="-3"/>
        </w:rPr>
        <w:t>w</w:t>
      </w:r>
      <w:r>
        <w:t>as</w:t>
      </w:r>
      <w:r>
        <w:rPr>
          <w:spacing w:val="-4"/>
        </w:rPr>
        <w:t xml:space="preserve"> </w:t>
      </w:r>
      <w:r>
        <w:rPr>
          <w:spacing w:val="1"/>
        </w:rPr>
        <w:t>f</w:t>
      </w:r>
      <w:r>
        <w:t>rom</w:t>
      </w:r>
      <w:r>
        <w:rPr>
          <w:spacing w:val="-3"/>
        </w:rPr>
        <w:t xml:space="preserve"> t</w:t>
      </w:r>
      <w:r>
        <w:rPr>
          <w:spacing w:val="4"/>
        </w:rPr>
        <w:t>h</w:t>
      </w:r>
      <w:r>
        <w:t>e</w:t>
      </w:r>
      <w:r>
        <w:rPr>
          <w:w w:val="99"/>
        </w:rPr>
        <w:t xml:space="preserve"> </w:t>
      </w:r>
      <w:r>
        <w:t>e</w:t>
      </w:r>
      <w:r>
        <w:rPr>
          <w:spacing w:val="-1"/>
        </w:rPr>
        <w:t>pi</w:t>
      </w:r>
      <w:r>
        <w:rPr>
          <w:spacing w:val="1"/>
        </w:rPr>
        <w:t>ce</w:t>
      </w:r>
      <w:r>
        <w:t>ntre.</w:t>
      </w:r>
    </w:p>
    <w:p w:rsidR="00390CA3" w:rsidRDefault="00BD6A69">
      <w:pPr>
        <w:pStyle w:val="BodyText"/>
        <w:numPr>
          <w:ilvl w:val="0"/>
          <w:numId w:val="9"/>
        </w:numPr>
        <w:tabs>
          <w:tab w:val="left" w:pos="846"/>
        </w:tabs>
        <w:spacing w:before="62"/>
        <w:ind w:left="846"/>
        <w:jc w:val="left"/>
      </w:pPr>
      <w:r>
        <w:t>M</w:t>
      </w:r>
      <w:r>
        <w:rPr>
          <w:spacing w:val="-1"/>
        </w:rPr>
        <w:t>a</w:t>
      </w:r>
      <w:r>
        <w:t>rk</w:t>
      </w:r>
      <w:r>
        <w:rPr>
          <w:spacing w:val="-3"/>
        </w:rPr>
        <w:t xml:space="preserve"> </w:t>
      </w:r>
      <w:r>
        <w:rPr>
          <w:rFonts w:cs="Arial"/>
        </w:rPr>
        <w:t>an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-2"/>
        </w:rPr>
        <w:t>‘</w:t>
      </w:r>
      <w:r>
        <w:rPr>
          <w:rFonts w:cs="Arial"/>
          <w:spacing w:val="1"/>
        </w:rPr>
        <w:t>X</w:t>
      </w:r>
      <w:r>
        <w:rPr>
          <w:rFonts w:cs="Arial"/>
        </w:rPr>
        <w:t>’</w:t>
      </w:r>
      <w:r>
        <w:rPr>
          <w:rFonts w:cs="Arial"/>
          <w:spacing w:val="-7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5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-6"/>
        </w:rPr>
        <w:t xml:space="preserve"> </w:t>
      </w:r>
      <w:r>
        <w:rPr>
          <w:spacing w:val="3"/>
        </w:rPr>
        <w:t>m</w:t>
      </w:r>
      <w:r>
        <w:t>ap</w:t>
      </w:r>
      <w:r>
        <w:rPr>
          <w:spacing w:val="-6"/>
        </w:rPr>
        <w:t xml:space="preserve"> </w:t>
      </w:r>
      <w:r>
        <w:t>w</w:t>
      </w:r>
      <w:r>
        <w:rPr>
          <w:spacing w:val="1"/>
        </w:rPr>
        <w:t>h</w:t>
      </w:r>
      <w:r>
        <w:t>ere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</w:t>
      </w:r>
      <w:r>
        <w:rPr>
          <w:spacing w:val="1"/>
        </w:rPr>
        <w:t>p</w:t>
      </w:r>
      <w:r>
        <w:rPr>
          <w:spacing w:val="-1"/>
        </w:rPr>
        <w:t>i</w:t>
      </w:r>
      <w:r>
        <w:rPr>
          <w:spacing w:val="1"/>
        </w:rPr>
        <w:t>c</w:t>
      </w:r>
      <w:r>
        <w:t>e</w:t>
      </w:r>
      <w:r>
        <w:rPr>
          <w:spacing w:val="-1"/>
        </w:rPr>
        <w:t>n</w:t>
      </w:r>
      <w:r>
        <w:t>tre</w:t>
      </w:r>
      <w:r>
        <w:rPr>
          <w:spacing w:val="-2"/>
        </w:rPr>
        <w:t xml:space="preserve"> </w:t>
      </w:r>
      <w:r>
        <w:rPr>
          <w:spacing w:val="-3"/>
        </w:rPr>
        <w:t>w</w:t>
      </w:r>
      <w:r>
        <w:t>as</w:t>
      </w:r>
      <w:r>
        <w:rPr>
          <w:spacing w:val="-5"/>
        </w:rPr>
        <w:t xml:space="preserve"> </w:t>
      </w:r>
      <w:r>
        <w:rPr>
          <w:spacing w:val="1"/>
        </w:rPr>
        <w:t>l</w:t>
      </w:r>
      <w:r>
        <w:t>oca</w:t>
      </w:r>
      <w:r>
        <w:rPr>
          <w:spacing w:val="1"/>
        </w:rPr>
        <w:t>t</w:t>
      </w:r>
      <w:r>
        <w:t>e</w:t>
      </w:r>
      <w:r>
        <w:rPr>
          <w:spacing w:val="3"/>
        </w:rPr>
        <w:t>d</w:t>
      </w:r>
      <w:r>
        <w:t>.</w:t>
      </w:r>
      <w:r>
        <w:rPr>
          <w:spacing w:val="-6"/>
        </w:rPr>
        <w:t xml:space="preserve"> (</w:t>
      </w:r>
      <w:r>
        <w:rPr>
          <w:spacing w:val="10"/>
        </w:rPr>
        <w:t>W</w:t>
      </w:r>
      <w:r>
        <w:t>h</w:t>
      </w:r>
      <w:r>
        <w:rPr>
          <w:spacing w:val="-1"/>
        </w:rPr>
        <w:t>e</w:t>
      </w:r>
      <w:r>
        <w:t>re</w:t>
      </w:r>
      <w:r>
        <w:rPr>
          <w:spacing w:val="-5"/>
        </w:rPr>
        <w:t xml:space="preserve"> </w:t>
      </w:r>
      <w:r>
        <w:rPr>
          <w:spacing w:val="-1"/>
        </w:rPr>
        <w:t>t</w:t>
      </w:r>
      <w:r>
        <w:t>he</w:t>
      </w:r>
      <w:r>
        <w:rPr>
          <w:spacing w:val="-6"/>
        </w:rPr>
        <w:t xml:space="preserve"> </w:t>
      </w:r>
      <w:r>
        <w:t>t</w:t>
      </w:r>
      <w:r>
        <w:rPr>
          <w:spacing w:val="-1"/>
        </w:rPr>
        <w:t>h</w:t>
      </w:r>
      <w:r>
        <w:t>ree</w:t>
      </w:r>
      <w:r>
        <w:rPr>
          <w:spacing w:val="-6"/>
        </w:rPr>
        <w:t xml:space="preserve"> </w:t>
      </w:r>
      <w:r>
        <w:rPr>
          <w:spacing w:val="3"/>
        </w:rPr>
        <w:t>c</w:t>
      </w:r>
      <w:r>
        <w:rPr>
          <w:spacing w:val="-1"/>
        </w:rPr>
        <w:t>i</w:t>
      </w:r>
      <w:r>
        <w:t>r</w:t>
      </w:r>
      <w:r>
        <w:rPr>
          <w:spacing w:val="1"/>
        </w:rPr>
        <w:t>c</w:t>
      </w:r>
      <w:r>
        <w:rPr>
          <w:spacing w:val="-1"/>
        </w:rPr>
        <w:t>l</w:t>
      </w:r>
      <w:r>
        <w:rPr>
          <w:spacing w:val="1"/>
        </w:rPr>
        <w:t>e</w:t>
      </w:r>
      <w:r>
        <w:t>s</w:t>
      </w:r>
      <w:r>
        <w:rPr>
          <w:spacing w:val="-5"/>
        </w:rPr>
        <w:t xml:space="preserve"> </w:t>
      </w:r>
      <w:r>
        <w:t>o</w:t>
      </w:r>
      <w:r>
        <w:rPr>
          <w:spacing w:val="-2"/>
        </w:rPr>
        <w:t>v</w:t>
      </w:r>
      <w:r>
        <w:t>er</w:t>
      </w:r>
      <w:r>
        <w:rPr>
          <w:spacing w:val="1"/>
        </w:rPr>
        <w:t>l</w:t>
      </w:r>
      <w:r>
        <w:t>a</w:t>
      </w:r>
      <w:r>
        <w:rPr>
          <w:spacing w:val="-1"/>
        </w:rPr>
        <w:t>p</w:t>
      </w:r>
      <w:r>
        <w:t>.)</w:t>
      </w:r>
    </w:p>
    <w:p w:rsidR="00390CA3" w:rsidRDefault="00390CA3">
      <w:pPr>
        <w:spacing w:before="1" w:line="110" w:lineRule="exact"/>
        <w:rPr>
          <w:sz w:val="11"/>
          <w:szCs w:val="11"/>
        </w:rPr>
      </w:pPr>
    </w:p>
    <w:p w:rsidR="00390CA3" w:rsidRDefault="00BD6A69">
      <w:pPr>
        <w:pStyle w:val="BodyText"/>
        <w:numPr>
          <w:ilvl w:val="0"/>
          <w:numId w:val="9"/>
        </w:numPr>
        <w:tabs>
          <w:tab w:val="left" w:pos="846"/>
        </w:tabs>
        <w:spacing w:line="290" w:lineRule="auto"/>
        <w:ind w:left="846" w:right="231"/>
        <w:jc w:val="left"/>
      </w:pPr>
      <w:r>
        <w:rPr>
          <w:noProof/>
          <w:lang w:val="en-AU" w:eastAsia="en-AU"/>
        </w:rPr>
        <mc:AlternateContent>
          <mc:Choice Requires="wpg">
            <w:drawing>
              <wp:anchor distT="0" distB="0" distL="114300" distR="114300" simplePos="0" relativeHeight="503311410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735330</wp:posOffset>
                </wp:positionV>
                <wp:extent cx="5798185" cy="1270"/>
                <wp:effectExtent l="6350" t="11430" r="5715" b="6350"/>
                <wp:wrapNone/>
                <wp:docPr id="1641" name="Group 1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98185" cy="1270"/>
                          <a:chOff x="1390" y="1158"/>
                          <a:chExt cx="9131" cy="2"/>
                        </a:xfrm>
                      </wpg:grpSpPr>
                      <wps:wsp>
                        <wps:cNvPr id="1642" name="Freeform 1308"/>
                        <wps:cNvSpPr>
                          <a:spLocks/>
                        </wps:cNvSpPr>
                        <wps:spPr bwMode="auto">
                          <a:xfrm>
                            <a:off x="1390" y="1158"/>
                            <a:ext cx="9131" cy="2"/>
                          </a:xfrm>
                          <a:custGeom>
                            <a:avLst/>
                            <a:gdLst>
                              <a:gd name="T0" fmla="+- 0 1390 1390"/>
                              <a:gd name="T1" fmla="*/ T0 w 9131"/>
                              <a:gd name="T2" fmla="+- 0 10521 1390"/>
                              <a:gd name="T3" fmla="*/ T2 w 9131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9131">
                                <a:moveTo>
                                  <a:pt x="0" y="0"/>
                                </a:moveTo>
                                <a:lnTo>
                                  <a:pt x="9131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307" o:spid="_x0000_s1026" style="position:absolute;margin-left:69.5pt;margin-top:57.9pt;width:456.55pt;height:.1pt;z-index:-5070;mso-position-horizontal-relative:page" coordorigin="1390,1158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BpxZAMAAO8HAAAOAAAAZHJzL2Uyb0RvYy54bWykVduO4zYMfS/QfxD02CJjO3FuxmQWi1wG&#10;BbbtApt+gGLLF9SWXEmJM1v030tSdsaT7aLFNg+KZFLk4SFFPr67NjW7SGMrrTY8egg5kyrVWaWK&#10;Df/teJisOLNOqEzUWskNf5GWv3v6/rvHrk3kVJe6zqRhYETZpGs3vHSuTYLApqVshH3QrVQgzLVp&#10;hIOjKYLMiA6sN3UwDcNF0GmTtUan0lr4uvNC/kT281ym7tc8t9KxesMBm6PV0HrCNXh6FElhRFtW&#10;aQ9DfAOKRlQKnN5M7YQT7GyqL0w1VWq01bl7SHUT6DyvUkkxQDRReBfNs9HnlmIpkq5obzQBtXc8&#10;fbPZ9JfLR8OqDHK3iCPOlGggS+SYRbNwiQR1bZGA3rNpP7UfjY8Sth90+rsFcXAvx3Phldmp+1ln&#10;YFGcnSaCrrlp0ASEzq6Uh5dbHuTVsRQ+zpfrVbSac5aCLJou+zSlJeQSL0WzNeQSZdF85VOYlvv+&#10;8jqaQRx4c4qiQCTeJcHsYWFMUG/2lVL7/yj9VIpWUqYsUvVK6XSg9GCkxDJGVgkzIgDVgVI75nMk&#10;QTULtP8rk/9AysDn1ygRSXq27llqyoi4fLDOv4cMdpTnrC+II/CdNzU8jR8nLIQY1n7p389NDZj3&#10;aj8E7BiyjpHr3uhgCzgZ2wrn04gs3hubDXpobDoyBjktBoiiHFCnV9XDhh0T2IBCKrlWW6yaI4Ab&#10;ag0sgBKG+BVd8H2v6+/0Lgx0lvueYjiDnnLyYbTCITJ0gVvWbThxgR8afZFHTSJ39wjAyau0VmMt&#10;n8URKi+GG+iAKv3mFLGOUqv0oaprSkOtEMpytlgQN1bXVYZCRGNNcdrWhl0Edkv69U/ojRp0JZWR&#10;sVKKbN/vnahqvwfnNXEL9ddTgJVI7fDPdbjer/areBJPF/tJHO52k/eHbTxZHKLlfDfbbbe76C+E&#10;FsVJWWWZVIhuaM1R/N/eaT8kfFO9Nec3UbwJ9kC/L4MN3sIgkiGW4Z+ig8bin6jvKiedvcBzNdrP&#10;GpiNsCm1+cxZB3Nmw+0fZ2EkZ/VPCrrOOopjHEx0iOfLKRzMWHIaS4RKwdSGOw4Fjtut88Ps3Jqq&#10;KMFTRGlV+j003LzC90z4PKr+AI2PdjRVKJZ+AuLYGp9J63VOP/0NAAD//wMAUEsDBBQABgAIAAAA&#10;IQBgDFEd4AAAAAwBAAAPAAAAZHJzL2Rvd25yZXYueG1sTI/BasMwEETvhf6D2EJvjaQEh9axHEJo&#10;ewqFJoWSm2JtbBNLMpZiO3/f9am57ewOs/Oy9Wgb1mMXau8UyJkAhq7wpnalgp/Dx8srsBC1M7rx&#10;DhXcMMA6f3zIdGr84L6x38eSUYgLqVZQxdimnIeiQqvDzLfo6Hb2ndWRZFdy0+mBwm3D50IsudW1&#10;ow+VbnFbYXHZX62Cz0EPm4V873eX8/Z2PCRfvzuJSj0/jZsVsIhj/DfDVJ+qQ06dTv7qTGAN6cUb&#10;sUQaZEIMk0MkcwnsNK2WAnie8XuI/A8AAP//AwBQSwECLQAUAAYACAAAACEAtoM4kv4AAADhAQAA&#10;EwAAAAAAAAAAAAAAAAAAAAAAW0NvbnRlbnRfVHlwZXNdLnhtbFBLAQItABQABgAIAAAAIQA4/SH/&#10;1gAAAJQBAAALAAAAAAAAAAAAAAAAAC8BAABfcmVscy8ucmVsc1BLAQItABQABgAIAAAAIQAkbBpx&#10;ZAMAAO8HAAAOAAAAAAAAAAAAAAAAAC4CAABkcnMvZTJvRG9jLnhtbFBLAQItABQABgAIAAAAIQBg&#10;DFEd4AAAAAwBAAAPAAAAAAAAAAAAAAAAAL4FAABkcnMvZG93bnJldi54bWxQSwUGAAAAAAQABADz&#10;AAAAywYAAAAA&#10;">
                <v:shape id="Freeform 1308" o:spid="_x0000_s1027" style="position:absolute;left:1390;top:1158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vmZk8QA&#10;AADdAAAADwAAAGRycy9kb3ducmV2LnhtbERPS2vCQBC+C/0PyxR6M5uKjxJdpZQK7cFKUg8ex+yY&#10;Dc3Optmtxn/vCgVv8/E9Z7HqbSNO1PnasYLnJAVBXDpdc6Vg970evoDwAVlj45gUXMjDavkwWGCm&#10;3ZlzOhWhEjGEfYYKTAhtJqUvDVn0iWuJI3d0ncUQYVdJ3eE5httGjtJ0Ki3WHBsMtvRmqPwp/qyC&#10;w9cv7+X75yGnfLK9bFoz4yJX6umxf52DCNSHu/jf/aHj/Ol4BLdv4glye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r5mZPEAAAA3QAAAA8AAAAAAAAAAAAAAAAAmAIAAGRycy9k&#10;b3ducmV2LnhtbFBLBQYAAAAABAAEAPUAAACJAwAAAAA=&#10;" path="m,l9131,e" filled="f" strokeweight=".58pt">
                  <v:path arrowok="t" o:connecttype="custom" o:connectlocs="0,0;9131,0" o:connectangles="0,0"/>
                </v:shape>
                <w10:wrap anchorx="page"/>
              </v:group>
            </w:pict>
          </mc:Fallback>
        </mc:AlternateContent>
      </w:r>
      <w:r>
        <w:rPr>
          <w:noProof/>
          <w:lang w:val="en-AU" w:eastAsia="en-AU"/>
        </w:rPr>
        <mc:AlternateContent>
          <mc:Choice Requires="wpg">
            <w:drawing>
              <wp:anchor distT="0" distB="0" distL="114300" distR="114300" simplePos="0" relativeHeight="503311411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1079500</wp:posOffset>
                </wp:positionV>
                <wp:extent cx="5798185" cy="1270"/>
                <wp:effectExtent l="6350" t="12700" r="5715" b="5080"/>
                <wp:wrapNone/>
                <wp:docPr id="1639" name="Group 1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98185" cy="1270"/>
                          <a:chOff x="1390" y="1700"/>
                          <a:chExt cx="9131" cy="2"/>
                        </a:xfrm>
                      </wpg:grpSpPr>
                      <wps:wsp>
                        <wps:cNvPr id="1640" name="Freeform 1306"/>
                        <wps:cNvSpPr>
                          <a:spLocks/>
                        </wps:cNvSpPr>
                        <wps:spPr bwMode="auto">
                          <a:xfrm>
                            <a:off x="1390" y="1700"/>
                            <a:ext cx="9131" cy="2"/>
                          </a:xfrm>
                          <a:custGeom>
                            <a:avLst/>
                            <a:gdLst>
                              <a:gd name="T0" fmla="+- 0 1390 1390"/>
                              <a:gd name="T1" fmla="*/ T0 w 9131"/>
                              <a:gd name="T2" fmla="+- 0 10521 1390"/>
                              <a:gd name="T3" fmla="*/ T2 w 9131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9131">
                                <a:moveTo>
                                  <a:pt x="0" y="0"/>
                                </a:moveTo>
                                <a:lnTo>
                                  <a:pt x="9131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305" o:spid="_x0000_s1026" style="position:absolute;margin-left:69.5pt;margin-top:85pt;width:456.55pt;height:.1pt;z-index:-5069;mso-position-horizontal-relative:page" coordorigin="1390,1700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pGsYgMAAO8HAAAOAAAAZHJzL2Uyb0RvYy54bWykVduO2zYQfS/QfyD42MKri+/CeoPAl0WB&#10;tA0Q9wNoibqgEqmStOVN0X/vzFDyap0GLVI/0KRmeObMGXL4+O7a1Owija202vDoIeRMqlRnlSo2&#10;/LfjYbLizDqhMlFrJTf8RVr+7un77x67NpGxLnWdScMARNmkaze8dK5NgsCmpWyEfdCtVGDMtWmE&#10;g6UpgsyIDtCbOojDcBF02mSt0am0Fr7uvJE/EX6ey9T9mudWOlZvOHBzNBoaTzgGT48iKYxoyyrt&#10;aYhvYNGISkHQG9ROOMHOpvoCqqlSo63O3UOqm0DneZVKygGyicK7bJ6NPreUS5F0RXuTCaS90+mb&#10;YdNfLh8NqzKo3WK65kyJBqpEgVk0DecoUNcWCfg9m/ZT+9H4LGH6Qae/WzAH93ZcF96ZnbqfdQaI&#10;4uw0CXTNTYMQkDq7Uh1ebnWQV8dS+DhfrlfRas5ZCrYoXvZlSkuoJW6KpmuoJdqW4c227zevo2nk&#10;d8ZIPhCJD0k0e1qYE5w3+yqp/X+SfipFK6lSFqW6SToDnl7Sg5ESjzGquvCqkusgqR3rObIgUQuy&#10;/6uS/yDKoOfXJBFJerbuWWqqiLh8sM7fhwxmVOesZ3+EPPKmhqvx44SFkMPaD/39ubmB8t7th4Ad&#10;Q9YxCt2DDljx4OSxwnkcEeI92HTwQ7B4BAY1LQaKohxYp1fV04YZE9iAQjpyrbZ4ao5AbjhrgABO&#10;mOJXfCH2va/f04cw0Fnue4rhDHrKyafRCofMMAROWbfhpAV+aPRFHjWZ3N0lgCCv1lqNvXwVR6y8&#10;GXZgADrpt6DIdVRapQ9VXVMZaoVUltPFgrSxuq4yNCIba4rTtjbsIrBb0g+TAbA3btCVVEZgpRTZ&#10;vp87UdV+Dv41aQvnr5cATyK1wz/X4Xq/2q9mk1m82E9m4W43eX/YziaLQ7Sc76a77XYX/YXUollS&#10;VlkmFbIbWnM0+2/3tH8kfFO9Nec3WbxJ9kC/L5MN3tIgLSCX4Z+yg8bir6jvKiedvcB1Ndq/NfA2&#10;wqTU5jNnHbwzG27/OAsjOat/UtB11tEMm4SjxWy+jGFhxpbT2CJUClAb7jgccJxunX/Mzq2pihIi&#10;RVRWpd9Dw80rvM/Ez7PqF9D4aEavCuXSv4D4bI3X5PX6Tj/9DQAA//8DAFBLAwQUAAYACAAAACEA&#10;SCo/Vt8AAAAMAQAADwAAAGRycy9kb3ducmV2LnhtbExPy07DMBC8I/EP1iJxo3ZSlUeIU1UVcKqQ&#10;aJEQt228TaLGdhS7Sfr3bLnAbWZnNDuTLyfbioH60HinIZkpEORKbxpXafjcvd49gggRncHWO9Jw&#10;pgDL4voqx8z40X3QsI2V4BAXMtRQx9hlUoayJoth5jtyrB18bzEy7Stpehw53LYyVepeWmwcf6ix&#10;o3VN5XF7shreRhxX8+Rl2BwP6/P3bvH+tUlI69ubafUMItIU/8xwqc/VoeBOe39yJoiW+fyJt0QG&#10;D4rBxaEWaQJi/3tKQRa5/D+i+AEAAP//AwBQSwECLQAUAAYACAAAACEAtoM4kv4AAADhAQAAEwAA&#10;AAAAAAAAAAAAAAAAAAAAW0NvbnRlbnRfVHlwZXNdLnhtbFBLAQItABQABgAIAAAAIQA4/SH/1gAA&#10;AJQBAAALAAAAAAAAAAAAAAAAAC8BAABfcmVscy8ucmVsc1BLAQItABQABgAIAAAAIQDh2pGsYgMA&#10;AO8HAAAOAAAAAAAAAAAAAAAAAC4CAABkcnMvZTJvRG9jLnhtbFBLAQItABQABgAIAAAAIQBIKj9W&#10;3wAAAAwBAAAPAAAAAAAAAAAAAAAAALwFAABkcnMvZG93bnJldi54bWxQSwUGAAAAAAQABADzAAAA&#10;yAYAAAAA&#10;">
                <v:shape id="Freeform 1306" o:spid="_x0000_s1027" style="position:absolute;left:1390;top:1700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Weif8YA&#10;AADdAAAADwAAAGRycy9kb3ducmV2LnhtbESPQU/DMAyF70j8h8hI3LaUCQbqmk5oAgkOMLVw2NFr&#10;TFPROKUJW/fv8WESN1vv+b3PxXryvTrQGLvABm7mGSjiJtiOWwOfH8+zB1AxIVvsA5OBE0VYl5cX&#10;BeY2HLmiQ51aJSEcczTgUhpyrWPjyGOch4FYtK8wekyyjq22Ix4l3Pd6kWVL7bFjaXA40MZR813/&#10;egP79x/e6afXfUXV3fb0Nrh7ritjrq+mxxWoRFP6N5+vX6zgL2+FX76REXT5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Weif8YAAADdAAAADwAAAAAAAAAAAAAAAACYAgAAZHJz&#10;L2Rvd25yZXYueG1sUEsFBgAAAAAEAAQA9QAAAIsDAAAAAA==&#10;" path="m,l9131,e" filled="f" strokeweight=".58pt">
                  <v:path arrowok="t" o:connecttype="custom" o:connectlocs="0,0;9131,0" o:connectangles="0,0"/>
                </v:shape>
                <w10:wrap anchorx="page"/>
              </v:group>
            </w:pict>
          </mc:Fallback>
        </mc:AlternateContent>
      </w:r>
      <w:r>
        <w:t>H</w:t>
      </w:r>
      <w:r>
        <w:rPr>
          <w:spacing w:val="2"/>
        </w:rPr>
        <w:t>o</w:t>
      </w:r>
      <w:r>
        <w:t>w</w:t>
      </w:r>
      <w:r>
        <w:rPr>
          <w:spacing w:val="-9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1"/>
        </w:rPr>
        <w:t>n</w:t>
      </w:r>
      <w:r>
        <w:t>y</w:t>
      </w:r>
      <w:r>
        <w:rPr>
          <w:spacing w:val="-9"/>
        </w:rPr>
        <w:t xml:space="preserve"> </w:t>
      </w:r>
      <w:r>
        <w:t>t</w:t>
      </w:r>
      <w:r>
        <w:rPr>
          <w:spacing w:val="1"/>
        </w:rPr>
        <w:t>o</w:t>
      </w:r>
      <w:r>
        <w:t>wnships</w:t>
      </w:r>
      <w:r>
        <w:rPr>
          <w:spacing w:val="-4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rPr>
          <w:spacing w:val="2"/>
        </w:rPr>
        <w:t>h</w:t>
      </w:r>
      <w:r>
        <w:rPr>
          <w:spacing w:val="1"/>
        </w:rPr>
        <w:t>o</w:t>
      </w:r>
      <w:r>
        <w:rPr>
          <w:spacing w:val="4"/>
        </w:rPr>
        <w:t>m</w:t>
      </w:r>
      <w:r>
        <w:rPr>
          <w:spacing w:val="-3"/>
        </w:rPr>
        <w:t>e</w:t>
      </w:r>
      <w:r>
        <w:rPr>
          <w:spacing w:val="1"/>
        </w:rPr>
        <w:t>s</w:t>
      </w:r>
      <w:r>
        <w:t>te</w:t>
      </w:r>
      <w:r>
        <w:rPr>
          <w:spacing w:val="-1"/>
        </w:rPr>
        <w:t>a</w:t>
      </w:r>
      <w:r>
        <w:t>ds</w:t>
      </w:r>
      <w:r>
        <w:rPr>
          <w:spacing w:val="-3"/>
        </w:rPr>
        <w:t xml:space="preserve"> w</w:t>
      </w:r>
      <w:r>
        <w:rPr>
          <w:spacing w:val="1"/>
        </w:rPr>
        <w:t>i</w:t>
      </w:r>
      <w:r>
        <w:rPr>
          <w:spacing w:val="-1"/>
        </w:rPr>
        <w:t>l</w:t>
      </w:r>
      <w:r>
        <w:t>l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a</w:t>
      </w:r>
      <w:r>
        <w:rPr>
          <w:spacing w:val="1"/>
        </w:rPr>
        <w:t>f</w:t>
      </w:r>
      <w:r>
        <w:rPr>
          <w:spacing w:val="2"/>
        </w:rPr>
        <w:t>f</w:t>
      </w:r>
      <w:r>
        <w:t>ected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t>f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ore</w:t>
      </w:r>
      <w:r>
        <w:rPr>
          <w:spacing w:val="-6"/>
        </w:rPr>
        <w:t xml:space="preserve"> </w:t>
      </w:r>
      <w:r>
        <w:rPr>
          <w:spacing w:val="-1"/>
        </w:rPr>
        <w:t>i</w:t>
      </w:r>
      <w:r>
        <w:t>nt</w:t>
      </w:r>
      <w:r>
        <w:rPr>
          <w:spacing w:val="-1"/>
        </w:rPr>
        <w:t>e</w:t>
      </w:r>
      <w:r>
        <w:t>nse</w:t>
      </w:r>
      <w:r>
        <w:rPr>
          <w:spacing w:val="-5"/>
        </w:rPr>
        <w:t xml:space="preserve"> </w:t>
      </w:r>
      <w:r>
        <w:t>e</w:t>
      </w:r>
      <w:r>
        <w:rPr>
          <w:spacing w:val="-1"/>
        </w:rPr>
        <w:t>a</w:t>
      </w:r>
      <w:r>
        <w:t>r</w:t>
      </w:r>
      <w:r>
        <w:rPr>
          <w:spacing w:val="2"/>
        </w:rPr>
        <w:t>t</w:t>
      </w:r>
      <w:r>
        <w:t>h</w:t>
      </w:r>
      <w:r>
        <w:rPr>
          <w:spacing w:val="-1"/>
        </w:rPr>
        <w:t>q</w:t>
      </w:r>
      <w:r>
        <w:rPr>
          <w:spacing w:val="1"/>
        </w:rPr>
        <w:t>u</w:t>
      </w:r>
      <w:r>
        <w:t>a</w:t>
      </w:r>
      <w:r>
        <w:rPr>
          <w:spacing w:val="3"/>
        </w:rPr>
        <w:t>k</w:t>
      </w:r>
      <w:r>
        <w:t>e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t>o</w:t>
      </w:r>
      <w:r>
        <w:rPr>
          <w:spacing w:val="-2"/>
        </w:rPr>
        <w:t>l</w:t>
      </w:r>
      <w:r>
        <w:rPr>
          <w:spacing w:val="-1"/>
        </w:rPr>
        <w:t>l</w:t>
      </w:r>
      <w:r>
        <w:rPr>
          <w:spacing w:val="1"/>
        </w:rPr>
        <w:t>o</w:t>
      </w:r>
      <w:r>
        <w:rPr>
          <w:spacing w:val="-3"/>
        </w:rPr>
        <w:t>w</w:t>
      </w:r>
      <w:r>
        <w:t>s</w:t>
      </w:r>
      <w:r>
        <w:rPr>
          <w:spacing w:val="-5"/>
        </w:rPr>
        <w:t xml:space="preserve"> </w:t>
      </w:r>
      <w:r>
        <w:rPr>
          <w:spacing w:val="1"/>
        </w:rPr>
        <w:t>t</w:t>
      </w:r>
      <w:r>
        <w:t>h</w:t>
      </w:r>
      <w:r>
        <w:rPr>
          <w:spacing w:val="-2"/>
        </w:rPr>
        <w:t>i</w:t>
      </w:r>
      <w:r>
        <w:t>s</w:t>
      </w:r>
      <w:r>
        <w:rPr>
          <w:w w:val="99"/>
        </w:rPr>
        <w:t xml:space="preserve"> </w:t>
      </w:r>
      <w:r>
        <w:t>tre</w:t>
      </w:r>
      <w:r>
        <w:rPr>
          <w:spacing w:val="4"/>
        </w:rPr>
        <w:t>m</w:t>
      </w:r>
      <w:r>
        <w:t>or?</w:t>
      </w:r>
      <w:r>
        <w:rPr>
          <w:spacing w:val="-7"/>
        </w:rPr>
        <w:t xml:space="preserve"> </w:t>
      </w:r>
      <w:r>
        <w:t>How</w:t>
      </w:r>
      <w:r>
        <w:rPr>
          <w:spacing w:val="-7"/>
        </w:rPr>
        <w:t xml:space="preserve"> </w:t>
      </w:r>
      <w:r>
        <w:t>d</w:t>
      </w:r>
      <w:r>
        <w:rPr>
          <w:spacing w:val="-2"/>
        </w:rPr>
        <w:t>i</w:t>
      </w:r>
      <w:r>
        <w:t>d</w:t>
      </w:r>
      <w:r>
        <w:rPr>
          <w:spacing w:val="-3"/>
        </w:rPr>
        <w:t xml:space="preserve"> </w:t>
      </w:r>
      <w:r>
        <w:rPr>
          <w:spacing w:val="-5"/>
        </w:rPr>
        <w:t>y</w:t>
      </w:r>
      <w:r>
        <w:rPr>
          <w:spacing w:val="1"/>
        </w:rPr>
        <w:t>o</w:t>
      </w:r>
      <w:r>
        <w:t>u</w:t>
      </w:r>
      <w:r>
        <w:rPr>
          <w:spacing w:val="-6"/>
        </w:rPr>
        <w:t xml:space="preserve"> </w:t>
      </w:r>
      <w:r>
        <w:t>ch</w:t>
      </w:r>
      <w:r>
        <w:rPr>
          <w:spacing w:val="1"/>
        </w:rPr>
        <w:t>o</w:t>
      </w:r>
      <w:r>
        <w:t>ose</w:t>
      </w:r>
      <w:r>
        <w:rPr>
          <w:spacing w:val="-7"/>
        </w:rPr>
        <w:t xml:space="preserve"> </w:t>
      </w:r>
      <w:r>
        <w:rPr>
          <w:spacing w:val="-1"/>
        </w:rPr>
        <w:t>t</w:t>
      </w:r>
      <w:r>
        <w:t>h</w:t>
      </w:r>
      <w:r>
        <w:rPr>
          <w:spacing w:val="-1"/>
        </w:rPr>
        <w:t>e</w:t>
      </w:r>
      <w:r>
        <w:rPr>
          <w:spacing w:val="1"/>
        </w:rPr>
        <w:t>s</w:t>
      </w:r>
      <w:r>
        <w:t>e</w:t>
      </w:r>
      <w:r>
        <w:rPr>
          <w:spacing w:val="-4"/>
        </w:rPr>
        <w:t xml:space="preserve"> </w:t>
      </w:r>
      <w:r>
        <w:t>places?</w:t>
      </w:r>
    </w:p>
    <w:p w:rsidR="00390CA3" w:rsidRDefault="00390CA3">
      <w:pPr>
        <w:spacing w:line="290" w:lineRule="auto"/>
        <w:sectPr w:rsidR="00390CA3">
          <w:footerReference w:type="default" r:id="rId143"/>
          <w:pgSz w:w="11907" w:h="16840"/>
          <w:pgMar w:top="1560" w:right="1280" w:bottom="780" w:left="1280" w:header="0" w:footer="585" w:gutter="0"/>
          <w:cols w:space="720"/>
        </w:sectPr>
      </w:pPr>
    </w:p>
    <w:p w:rsidR="00390CA3" w:rsidRDefault="00390CA3">
      <w:pPr>
        <w:spacing w:before="12" w:line="280" w:lineRule="exact"/>
        <w:rPr>
          <w:sz w:val="28"/>
          <w:szCs w:val="28"/>
        </w:rPr>
      </w:pPr>
    </w:p>
    <w:p w:rsidR="00390CA3" w:rsidRDefault="00BD6A69">
      <w:pPr>
        <w:pStyle w:val="BodyText"/>
        <w:numPr>
          <w:ilvl w:val="0"/>
          <w:numId w:val="9"/>
        </w:numPr>
        <w:tabs>
          <w:tab w:val="left" w:pos="926"/>
        </w:tabs>
        <w:spacing w:before="74" w:line="293" w:lineRule="auto"/>
        <w:ind w:left="926" w:right="385"/>
        <w:jc w:val="left"/>
      </w:pPr>
      <w:r>
        <w:rPr>
          <w:noProof/>
          <w:lang w:val="en-AU" w:eastAsia="en-AU"/>
        </w:rPr>
        <mc:AlternateContent>
          <mc:Choice Requires="wpg">
            <w:drawing>
              <wp:anchor distT="0" distB="0" distL="114300" distR="114300" simplePos="0" relativeHeight="503311412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781685</wp:posOffset>
                </wp:positionV>
                <wp:extent cx="5798185" cy="1270"/>
                <wp:effectExtent l="6350" t="10160" r="5715" b="7620"/>
                <wp:wrapNone/>
                <wp:docPr id="1637" name="Group 1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98185" cy="1270"/>
                          <a:chOff x="1390" y="1231"/>
                          <a:chExt cx="9131" cy="2"/>
                        </a:xfrm>
                      </wpg:grpSpPr>
                      <wps:wsp>
                        <wps:cNvPr id="1638" name="Freeform 1304"/>
                        <wps:cNvSpPr>
                          <a:spLocks/>
                        </wps:cNvSpPr>
                        <wps:spPr bwMode="auto">
                          <a:xfrm>
                            <a:off x="1390" y="1231"/>
                            <a:ext cx="9131" cy="2"/>
                          </a:xfrm>
                          <a:custGeom>
                            <a:avLst/>
                            <a:gdLst>
                              <a:gd name="T0" fmla="+- 0 1390 1390"/>
                              <a:gd name="T1" fmla="*/ T0 w 9131"/>
                              <a:gd name="T2" fmla="+- 0 10521 1390"/>
                              <a:gd name="T3" fmla="*/ T2 w 9131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9131">
                                <a:moveTo>
                                  <a:pt x="0" y="0"/>
                                </a:moveTo>
                                <a:lnTo>
                                  <a:pt x="9131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303" o:spid="_x0000_s1026" style="position:absolute;margin-left:69.5pt;margin-top:61.55pt;width:456.55pt;height:.1pt;z-index:-5068;mso-position-horizontal-relative:page" coordorigin="1390,1231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756ZQMAAO8HAAAOAAAAZHJzL2Uyb0RvYy54bWykVduO2zYQfQ/QfyD42MCri+WbsN4g8GUR&#10;YNsGiPsBNEVdUIlUSNryJsi/dziUvFqnQYvUDzSpGc6cOTOcuX93aWpyFtpUSq5pdBdSIiRXWSWL&#10;Nf3zsJ8sKTGWyYzVSoo1fRaGvnv45c1916YiVqWqM6EJGJEm7do1La1t0yAwvBQNM3eqFRKEudIN&#10;s3DURZBp1oH1pg7iMJwHndJZqxUXxsDXrRfSB7Sf54LbP/LcCEvqNQVsFleN69GtwcM9SwvN2rLi&#10;PQz2EygaVklwejW1ZZaRk66+M9VUXCujcnvHVROoPK+4wBggmii8ieZRq1OLsRRpV7RXmoDaG55+&#10;2iz//fxRkyqD3M2nC0okayBL6JhE03DqCOraIgW9R91+aj9qHyVsnxT/y4A4uJW7c+GVybH7TWVg&#10;kZ2sQoIuuW6cCQidXDAPz9c8iIslHD7OFqtltJxRwkEWxYs+TbyEXLpL0XQFuUTZNPIp5OWuv7yK&#10;4BvejJ0oYKl3iTB7WC4mqDfzQqn5f5R+KlkrMFPGUfVCKZS/p3SvhXBl7FhNPKuoOlBqxnyOJA6o&#10;Adr/lcl/IGXg80eUsJSfjH0UCjPCzk/G+veQwQ7znPXoD8B33tTwNN5OSAgxrPziyS+uasC8V/s1&#10;IIeQdARd90YHW/Gg5G2FszhCi7fGpoOeMxaPjEFOiwEiKwfU/CJ72LAjzDWgEEuuVcZVzQHADbUG&#10;FkDJhfgDXfB9q+vv9C40dJbbnqIpgZ5y9GG0zDpkzoXbkm5NkQv3oVFncVAosjePAJy8SGs51vJZ&#10;HKHyYrjhHGClX506rKPUSrWv6hrTUEsHZTGdz5Ebo+oqc0KHxujiuKk1OTPXLfHnggFjr9SgK8kM&#10;jZWCZbt+b1lV+z3o18gt1F9PgatEbIdfV+Fqt9wtk0kSz3eTJNxuJ+/3m2Qy30eL2Xa63Wy20TcH&#10;LUrSssoyIR26oTVHyX97p/2Q8E312pxfRfEq2D3+vg82eA0DuYBYhn+MDhqLf6K+qxxV9gzPVSs/&#10;a2A2wqZU+gslHcyZNTWfT0wLSuoPErrOKkoSN5jwkMwWMRz0WHIcS5jkYGpNLYUCd9uN9cPs1Oqq&#10;KMFThGmV6j003Lxy7xnxeVT9ARof7nCqYCz9BHRja3xGrZc5/fA3AAAA//8DAFBLAwQUAAYACAAA&#10;ACEAflCBgt8AAAAMAQAADwAAAGRycy9kb3ducmV2LnhtbExPy2rDMBC8F/oPYgu9NfKDlNaxHEJo&#10;ewqFJoWS28ba2CaWZCzFdv6+m16a28zOMDuTLyfTioF63zirIJ5FIMiWTje2UvC9e396AeEDWo2t&#10;s6TgQh6Wxf1djpl2o/2iYRsqwSHWZ6igDqHLpPRlTQb9zHVkWTu63mBg2ldS9zhyuGllEkXP0mBj&#10;+UONHa1rKk/bs1HwMeK4SuO3YXM6ri/73fzzZxOTUo8P02oBItAU/s1wrc/VoeBOB3e22ouWefrK&#10;WwKDJI1BXB3RPGF0+DulIItc3o4ofgEAAP//AwBQSwECLQAUAAYACAAAACEAtoM4kv4AAADhAQAA&#10;EwAAAAAAAAAAAAAAAAAAAAAAW0NvbnRlbnRfVHlwZXNdLnhtbFBLAQItABQABgAIAAAAIQA4/SH/&#10;1gAAAJQBAAALAAAAAAAAAAAAAAAAAC8BAABfcmVscy8ucmVsc1BLAQItABQABgAIAAAAIQDUX756&#10;ZQMAAO8HAAAOAAAAAAAAAAAAAAAAAC4CAABkcnMvZTJvRG9jLnhtbFBLAQItABQABgAIAAAAIQB+&#10;UIGC3wAAAAwBAAAPAAAAAAAAAAAAAAAAAL8FAABkcnMvZG93bnJldi54bWxQSwUGAAAAAAQABADz&#10;AAAAywYAAAAA&#10;">
                <v:shape id="Freeform 1304" o:spid="_x0000_s1027" style="position:absolute;left:1390;top:1231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xfdBMYA&#10;AADdAAAADwAAAGRycy9kb3ducmV2LnhtbESPQU/DMAyF70j8h8hI3LaUIQbqmk5oAgkOMLVw2NFr&#10;TFPROKUJW/fv8WESN1vv+b3PxXryvTrQGLvABm7mGSjiJtiOWwOfH8+zB1AxIVvsA5OBE0VYl5cX&#10;BeY2HLmiQ51aJSEcczTgUhpyrWPjyGOch4FYtK8wekyyjq22Ix4l3Pd6kWVL7bFjaXA40MZR813/&#10;egP79x/e6afXfUXV3fb0Nrh7ritjrq+mxxWoRFP6N5+vX6zgL28FV76REXT5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xfdBMYAAADdAAAADwAAAAAAAAAAAAAAAACYAgAAZHJz&#10;L2Rvd25yZXYueG1sUEsFBgAAAAAEAAQA9QAAAIsDAAAAAA==&#10;" path="m,l9131,e" filled="f" strokeweight=".58pt">
                  <v:path arrowok="t" o:connecttype="custom" o:connectlocs="0,0;9131,0" o:connectangles="0,0"/>
                </v:shape>
                <w10:wrap anchorx="page"/>
              </v:group>
            </w:pict>
          </mc:Fallback>
        </mc:AlternateContent>
      </w:r>
      <w:r>
        <w:rPr>
          <w:spacing w:val="6"/>
        </w:rPr>
        <w:t>W</w:t>
      </w:r>
      <w:r>
        <w:rPr>
          <w:spacing w:val="-3"/>
        </w:rPr>
        <w:t>h</w:t>
      </w:r>
      <w:r>
        <w:t>at</w:t>
      </w:r>
      <w:r>
        <w:rPr>
          <w:spacing w:val="-6"/>
        </w:rPr>
        <w:t xml:space="preserve"> </w:t>
      </w:r>
      <w:r>
        <w:t>act</w:t>
      </w:r>
      <w:r>
        <w:rPr>
          <w:spacing w:val="-2"/>
        </w:rPr>
        <w:t>i</w:t>
      </w:r>
      <w:r>
        <w:t>on</w:t>
      </w:r>
      <w:r>
        <w:rPr>
          <w:spacing w:val="-5"/>
        </w:rPr>
        <w:t xml:space="preserve"> </w:t>
      </w:r>
      <w:r>
        <w:rPr>
          <w:spacing w:val="1"/>
        </w:rPr>
        <w:t>co</w:t>
      </w:r>
      <w:r>
        <w:t>u</w:t>
      </w:r>
      <w:r>
        <w:rPr>
          <w:spacing w:val="-2"/>
        </w:rPr>
        <w:t>l</w:t>
      </w:r>
      <w:r>
        <w:t>d</w:t>
      </w:r>
      <w:r>
        <w:rPr>
          <w:spacing w:val="-2"/>
        </w:rPr>
        <w:t xml:space="preserve"> </w:t>
      </w:r>
      <w:r>
        <w:rPr>
          <w:spacing w:val="-5"/>
        </w:rPr>
        <w:t>y</w:t>
      </w:r>
      <w:r>
        <w:rPr>
          <w:spacing w:val="1"/>
        </w:rPr>
        <w:t>o</w:t>
      </w:r>
      <w:r>
        <w:t>u</w:t>
      </w:r>
      <w:r>
        <w:rPr>
          <w:spacing w:val="-5"/>
        </w:rPr>
        <w:t xml:space="preserve"> </w:t>
      </w:r>
      <w:r>
        <w:rPr>
          <w:spacing w:val="1"/>
        </w:rPr>
        <w:t>t</w:t>
      </w:r>
      <w:r>
        <w:t>a</w:t>
      </w:r>
      <w:r>
        <w:rPr>
          <w:spacing w:val="3"/>
        </w:rPr>
        <w:t>k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t>o</w:t>
      </w:r>
      <w:r>
        <w:rPr>
          <w:spacing w:val="-3"/>
        </w:rPr>
        <w:t xml:space="preserve"> w</w:t>
      </w:r>
      <w:r>
        <w:t>arn</w:t>
      </w:r>
      <w:r>
        <w:rPr>
          <w:spacing w:val="-3"/>
        </w:rPr>
        <w:t xml:space="preserve"> </w:t>
      </w:r>
      <w:r>
        <w:t>p</w:t>
      </w:r>
      <w:r>
        <w:rPr>
          <w:spacing w:val="1"/>
        </w:rPr>
        <w:t>e</w:t>
      </w:r>
      <w:r>
        <w:t>o</w:t>
      </w:r>
      <w:r>
        <w:rPr>
          <w:spacing w:val="1"/>
        </w:rPr>
        <w:t>p</w:t>
      </w:r>
      <w:r>
        <w:rPr>
          <w:spacing w:val="-1"/>
        </w:rPr>
        <w:t>l</w:t>
      </w:r>
      <w:r>
        <w:t>e</w:t>
      </w:r>
      <w:r>
        <w:rPr>
          <w:spacing w:val="-3"/>
        </w:rPr>
        <w:t xml:space="preserve"> </w:t>
      </w:r>
      <w:r>
        <w:t>who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rPr>
          <w:spacing w:val="1"/>
        </w:rPr>
        <w:t>a</w:t>
      </w:r>
      <w:r>
        <w:t>y</w:t>
      </w:r>
      <w:r>
        <w:rPr>
          <w:spacing w:val="-8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5"/>
        </w:rPr>
        <w:t xml:space="preserve"> </w:t>
      </w:r>
      <w:r>
        <w:rPr>
          <w:spacing w:val="-1"/>
        </w:rPr>
        <w:t>a</w:t>
      </w:r>
      <w:r>
        <w:rPr>
          <w:spacing w:val="2"/>
        </w:rPr>
        <w:t>ff</w:t>
      </w:r>
      <w:r>
        <w:t>ected</w:t>
      </w:r>
      <w:r>
        <w:rPr>
          <w:spacing w:val="-6"/>
        </w:rPr>
        <w:t xml:space="preserve"> </w:t>
      </w:r>
      <w:r>
        <w:t>w</w:t>
      </w:r>
      <w:r>
        <w:rPr>
          <w:spacing w:val="-1"/>
        </w:rPr>
        <w:t>i</w:t>
      </w:r>
      <w:r>
        <w:t>t</w:t>
      </w:r>
      <w:r>
        <w:rPr>
          <w:spacing w:val="1"/>
        </w:rPr>
        <w:t>h</w:t>
      </w:r>
      <w:r>
        <w:t>o</w:t>
      </w:r>
      <w:r>
        <w:rPr>
          <w:spacing w:val="-1"/>
        </w:rPr>
        <w:t>u</w:t>
      </w:r>
      <w:r>
        <w:t>t</w:t>
      </w:r>
      <w:r>
        <w:rPr>
          <w:spacing w:val="-5"/>
        </w:rPr>
        <w:t xml:space="preserve"> </w:t>
      </w:r>
      <w:r>
        <w:rPr>
          <w:spacing w:val="2"/>
        </w:rPr>
        <w:t>r</w:t>
      </w:r>
      <w:r>
        <w:t>a</w:t>
      </w:r>
      <w:r>
        <w:rPr>
          <w:spacing w:val="-2"/>
        </w:rPr>
        <w:t>i</w:t>
      </w:r>
      <w:r>
        <w:rPr>
          <w:spacing w:val="1"/>
        </w:rPr>
        <w:t>si</w:t>
      </w:r>
      <w:r>
        <w:t>ng</w:t>
      </w:r>
      <w:r>
        <w:rPr>
          <w:spacing w:val="-6"/>
        </w:rPr>
        <w:t xml:space="preserve"> </w:t>
      </w:r>
      <w:r>
        <w:rPr>
          <w:spacing w:val="1"/>
        </w:rPr>
        <w:t>th</w:t>
      </w:r>
      <w:r>
        <w:t>e</w:t>
      </w:r>
      <w:r>
        <w:rPr>
          <w:spacing w:val="-5"/>
        </w:rPr>
        <w:t xml:space="preserve"> </w:t>
      </w:r>
      <w:r>
        <w:rPr>
          <w:spacing w:val="-1"/>
        </w:rPr>
        <w:t>a</w:t>
      </w:r>
      <w:r>
        <w:rPr>
          <w:spacing w:val="1"/>
        </w:rPr>
        <w:t>l</w:t>
      </w:r>
      <w:r>
        <w:t>arm</w:t>
      </w:r>
      <w:r>
        <w:rPr>
          <w:spacing w:val="-1"/>
        </w:rPr>
        <w:t xml:space="preserve"> </w:t>
      </w:r>
      <w:r>
        <w:t>of</w:t>
      </w:r>
      <w:r>
        <w:rPr>
          <w:w w:val="99"/>
        </w:rPr>
        <w:t xml:space="preserve"> </w:t>
      </w:r>
      <w:r>
        <w:t>ot</w:t>
      </w:r>
      <w:r>
        <w:rPr>
          <w:spacing w:val="-1"/>
        </w:rPr>
        <w:t>h</w:t>
      </w:r>
      <w:r>
        <w:t>er</w:t>
      </w:r>
      <w:r>
        <w:rPr>
          <w:spacing w:val="-14"/>
        </w:rPr>
        <w:t xml:space="preserve"> </w:t>
      </w:r>
      <w:r>
        <w:rPr>
          <w:spacing w:val="2"/>
        </w:rPr>
        <w:t>n</w:t>
      </w:r>
      <w:r>
        <w:t>o</w:t>
      </w:r>
      <w:r>
        <w:rPr>
          <w:spacing w:val="-1"/>
        </w:rPr>
        <w:t>n</w:t>
      </w:r>
      <w:r>
        <w:t>-e</w:t>
      </w:r>
      <w:r>
        <w:rPr>
          <w:spacing w:val="1"/>
        </w:rPr>
        <w:t>f</w:t>
      </w:r>
      <w:r>
        <w:rPr>
          <w:spacing w:val="2"/>
        </w:rPr>
        <w:t>f</w:t>
      </w:r>
      <w:r>
        <w:t>ected</w:t>
      </w:r>
      <w:r>
        <w:rPr>
          <w:spacing w:val="-13"/>
        </w:rPr>
        <w:t xml:space="preserve"> </w:t>
      </w:r>
      <w:r>
        <w:t>res</w:t>
      </w:r>
      <w:r>
        <w:rPr>
          <w:spacing w:val="-1"/>
        </w:rPr>
        <w:t>i</w:t>
      </w:r>
      <w:r>
        <w:rPr>
          <w:spacing w:val="1"/>
        </w:rPr>
        <w:t>d</w:t>
      </w:r>
      <w:r>
        <w:t>e</w:t>
      </w:r>
      <w:r>
        <w:rPr>
          <w:spacing w:val="-1"/>
        </w:rPr>
        <w:t>n</w:t>
      </w:r>
      <w:r>
        <w:rPr>
          <w:spacing w:val="2"/>
        </w:rPr>
        <w:t>t</w:t>
      </w:r>
      <w:r>
        <w:rPr>
          <w:spacing w:val="1"/>
        </w:rPr>
        <w:t>s</w:t>
      </w:r>
      <w:r>
        <w:t>?</w:t>
      </w:r>
    </w:p>
    <w:p w:rsidR="00390CA3" w:rsidRDefault="00390CA3">
      <w:pPr>
        <w:spacing w:before="5" w:line="130" w:lineRule="exact"/>
        <w:rPr>
          <w:sz w:val="13"/>
          <w:szCs w:val="13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spacing w:before="65"/>
        <w:ind w:left="218"/>
        <w:rPr>
          <w:rFonts w:ascii="Arial" w:eastAsia="Arial" w:hAnsi="Arial" w:cs="Arial"/>
          <w:sz w:val="28"/>
          <w:szCs w:val="28"/>
        </w:rPr>
      </w:pPr>
      <w:r>
        <w:rPr>
          <w:noProof/>
          <w:lang w:val="en-AU" w:eastAsia="en-AU"/>
        </w:rPr>
        <mc:AlternateContent>
          <mc:Choice Requires="wpg">
            <w:drawing>
              <wp:anchor distT="0" distB="0" distL="114300" distR="114300" simplePos="0" relativeHeight="503311413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-461010</wp:posOffset>
                </wp:positionV>
                <wp:extent cx="5798185" cy="1270"/>
                <wp:effectExtent l="6350" t="5715" r="5715" b="12065"/>
                <wp:wrapNone/>
                <wp:docPr id="1635" name="Group 1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98185" cy="1270"/>
                          <a:chOff x="1390" y="-726"/>
                          <a:chExt cx="9131" cy="2"/>
                        </a:xfrm>
                      </wpg:grpSpPr>
                      <wps:wsp>
                        <wps:cNvPr id="1636" name="Freeform 1302"/>
                        <wps:cNvSpPr>
                          <a:spLocks/>
                        </wps:cNvSpPr>
                        <wps:spPr bwMode="auto">
                          <a:xfrm>
                            <a:off x="1390" y="-726"/>
                            <a:ext cx="9131" cy="2"/>
                          </a:xfrm>
                          <a:custGeom>
                            <a:avLst/>
                            <a:gdLst>
                              <a:gd name="T0" fmla="+- 0 1390 1390"/>
                              <a:gd name="T1" fmla="*/ T0 w 9131"/>
                              <a:gd name="T2" fmla="+- 0 10521 1390"/>
                              <a:gd name="T3" fmla="*/ T2 w 9131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9131">
                                <a:moveTo>
                                  <a:pt x="0" y="0"/>
                                </a:moveTo>
                                <a:lnTo>
                                  <a:pt x="9131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301" o:spid="_x0000_s1026" style="position:absolute;margin-left:69.5pt;margin-top:-36.3pt;width:456.55pt;height:.1pt;z-index:-5067;mso-position-horizontal-relative:page" coordorigin="1390,-726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TI6ZQMAAO8HAAAOAAAAZHJzL2Uyb0RvYy54bWykVduO2zYQfQ/QfyD42MCri+WbsN4g8GUR&#10;YNsGiPsBNEVdUIlUSNryJsi/dziUvFqnQYvUDzSpGc6cOTOcuX93aWpyFtpUSq5pdBdSIiRXWSWL&#10;Nf3zsJ8sKTGWyYzVSoo1fRaGvnv45c1916YiVqWqM6EJGJEm7do1La1t0yAwvBQNM3eqFRKEudIN&#10;s3DURZBp1oH1pg7iMJwHndJZqxUXxsDXrRfSB7Sf54LbP/LcCEvqNQVsFleN69GtwcM9SwvN2rLi&#10;PQz2EygaVklwejW1ZZaRk66+M9VUXCujcnvHVROoPK+4wBggmii8ieZRq1OLsRRpV7RXmoDaG55+&#10;2iz//fxRkyqD3M2nM0okayBL6JhE0zByBHVtkYLeo24/tR+1jxK2T4r/ZUAc3MrdufDK5Nj9pjKw&#10;yE5WIUGXXDfOBIROLpiH52sexMUSDh9ni9UyWgIaDrIoXvRp4iXk0l2KpivIJcgmi3juU8jLXX95&#10;FU0jfzN2ooCl3iXC7GG5mKDezAul5v9R+qlkrcBMGUfVC6XzgdK9FsKVsWMVgTkEoDpQasZ8jiRO&#10;zQDt/8rkP5Ay8PkjSljKT8Y+CoUZYecnY/17yGCHec76gjgA33lTw9N4OyEhxLDyS/9+rmrAvFf7&#10;NSCHkHQEXfdGB1vxoORthbM4Qou3xqaDnjMWj4xBTosBIisH1Pwie9iwI8w1oBBLrlXGVc0BwA21&#10;BhZAyYX4A13wfavr7/QuNHSW256iKYGecvRhtMw6ZM6F25JuTZEL96FRZ3FQKLI3jwCcvEhrOdby&#10;WRyh8mK44RxgpV+dOqyj1Eq1r+oa01BLB2Uxnc+RG6PqKnNCh8bo4ripNTkz1y3x1z+hV2rQlWSG&#10;xkrBsl2/t6yq/R6c18gt1F9PgatEbIdfV+Fqt9wtk0kSz3eTJNxuJ+/3m2Qy30eL2Xa63Wy20TcH&#10;LUrSssoyIR26oTVHyX97p/2Q8E312pxfRfEq2D3+vg82eA0DSYZYhn+MDhqLf6K+qxxV9gzPVSs/&#10;a2A2wqZU+gslHcyZNTWfT0wLSuoPErrOKkoSN5jwkMwWMRz0WHIcS5jkYGpNLYUCd9uN9cPs1Oqq&#10;KMFThGmV6j003Lxy7xnxeVT9ARof7nCqYCz9BHRja3xGrZc5/fA3AAAA//8DAFBLAwQUAAYACAAA&#10;ACEAGFXPKuEAAAAMAQAADwAAAGRycy9kb3ducmV2LnhtbEyPQU/CQBCF7yb+h82YeINti6DWbgkh&#10;6omQCCbG29Ad2obubNNd2vLvXbzo8b15efO9bDmaRvTUudqygngagSAurK65VPC5f5s8gXAeWWNj&#10;mRRcyMEyv73JMNV24A/qd74UoYRdigoq79tUSldUZNBNbUscbkfbGfRBdqXUHQ6h3DQyiaKFNFhz&#10;+FBhS+uKitPubBS8DzisZvFrvzkd15fv/Xz7tYlJqfu7cfUCwtPo/8JwxQ/okAemgz2zdqIJevYc&#10;tngFk8dkAeKaiOZJDOLwaz2AzDP5f0T+AwAA//8DAFBLAQItABQABgAIAAAAIQC2gziS/gAAAOEB&#10;AAATAAAAAAAAAAAAAAAAAAAAAABbQ29udGVudF9UeXBlc10ueG1sUEsBAi0AFAAGAAgAAAAhADj9&#10;If/WAAAAlAEAAAsAAAAAAAAAAAAAAAAALwEAAF9yZWxzLy5yZWxzUEsBAi0AFAAGAAgAAAAhAMed&#10;MjplAwAA7wcAAA4AAAAAAAAAAAAAAAAALgIAAGRycy9lMm9Eb2MueG1sUEsBAi0AFAAGAAgAAAAh&#10;ABhVzyrhAAAADAEAAA8AAAAAAAAAAAAAAAAAvwUAAGRycy9kb3ducmV2LnhtbFBLBQYAAAAABAAE&#10;APMAAADNBgAAAAA=&#10;">
                <v:shape id="Freeform 1302" o:spid="_x0000_s1027" style="position:absolute;left:1390;top:-726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Ts7cQA&#10;AADdAAAADwAAAGRycy9kb3ducmV2LnhtbERPTWvCQBC9F/wPywje6kZLY0ldRcRCe2hLYg89jtkx&#10;G8zOxuyq8d+7QqG3ebzPmS9724gzdb52rGAyTkAQl07XXCn42b49voDwAVlj45gUXMnDcjF4mGOm&#10;3YVzOhehEjGEfYYKTAhtJqUvDVn0Y9cSR27vOoshwq6SusNLDLeNnCZJKi3WHBsMtrQ2VB6Kk1Ww&#10;+zryr9x87HLKn7+vn62ZcZErNRr2q1cQgfrwL/5zv+s4P31K4f5NPEEu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3E7O3EAAAA3QAAAA8AAAAAAAAAAAAAAAAAmAIAAGRycy9k&#10;b3ducmV2LnhtbFBLBQYAAAAABAAEAPUAAACJAwAAAAA=&#10;" path="m,l9131,e" filled="f" strokeweight=".58pt">
                  <v:path arrowok="t" o:connecttype="custom" o:connectlocs="0,0;9131,0" o:connectangles="0,0"/>
                </v:shape>
                <w10:wrap anchorx="page"/>
              </v:group>
            </w:pict>
          </mc:Fallback>
        </mc:AlternateContent>
      </w:r>
      <w:r>
        <w:rPr>
          <w:noProof/>
          <w:lang w:val="en-AU" w:eastAsia="en-AU"/>
        </w:rPr>
        <mc:AlternateContent>
          <mc:Choice Requires="wpg">
            <w:drawing>
              <wp:anchor distT="0" distB="0" distL="114300" distR="114300" simplePos="0" relativeHeight="503311414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-116840</wp:posOffset>
                </wp:positionV>
                <wp:extent cx="5798185" cy="1270"/>
                <wp:effectExtent l="6350" t="6985" r="5715" b="10795"/>
                <wp:wrapNone/>
                <wp:docPr id="1633" name="Group 12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98185" cy="1270"/>
                          <a:chOff x="1390" y="-184"/>
                          <a:chExt cx="9131" cy="2"/>
                        </a:xfrm>
                      </wpg:grpSpPr>
                      <wps:wsp>
                        <wps:cNvPr id="1634" name="Freeform 1300"/>
                        <wps:cNvSpPr>
                          <a:spLocks/>
                        </wps:cNvSpPr>
                        <wps:spPr bwMode="auto">
                          <a:xfrm>
                            <a:off x="1390" y="-184"/>
                            <a:ext cx="9131" cy="2"/>
                          </a:xfrm>
                          <a:custGeom>
                            <a:avLst/>
                            <a:gdLst>
                              <a:gd name="T0" fmla="+- 0 1390 1390"/>
                              <a:gd name="T1" fmla="*/ T0 w 9131"/>
                              <a:gd name="T2" fmla="+- 0 10521 1390"/>
                              <a:gd name="T3" fmla="*/ T2 w 9131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9131">
                                <a:moveTo>
                                  <a:pt x="0" y="0"/>
                                </a:moveTo>
                                <a:lnTo>
                                  <a:pt x="9131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299" o:spid="_x0000_s1026" style="position:absolute;margin-left:69.5pt;margin-top:-9.2pt;width:456.55pt;height:.1pt;z-index:-5066;mso-position-horizontal-relative:page" coordorigin="1390,-184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0TxZgMAAO8HAAAOAAAAZHJzL2Uyb0RvYy54bWykVduO2zgMfV+g/yDosUXGlzgXG5MpilwG&#10;C8y2BZp+gGLLF9SWXEmJM13svy9F2YknbbGLNg+KZFLk4SFF3r89NzU5caUrKVY0uPMp4SKVWSWK&#10;Ff28302WlGjDRMZqKfiKPnNN3z68+uO+axMeylLWGVcEjAiddO2Klsa0iefptOQN03ey5QKEuVQN&#10;M3BUhZcp1oH1pvZC3597nVRZq2TKtYavGyekD2g/z3lqPuS55obUKwrYDK4K14NdvYd7lhSKtWWV&#10;9jDYL6BoWCXA6cXUhhlGjqr6zlRTpUpqmZu7VDaezPMq5RgDRBP4N9E8KnlsMZYi6Yr2QhNQe8PT&#10;L5tN358+KlJlkLv5dEqJYA1kCR2TIIxjS1DXFgnoPar2U/tRuShh+yTTLxrE3q3cngunTA7dXzID&#10;i+xoJBJ0zlVjTUDo5Ix5eL7kgZ8NSeHjbBEvg+WMkhRkQbjo05SWkEt7KZjGkEuQTYJl5FKYltv+&#10;chxMA3cztCKPJc4lwuxh2Zig3vSVUv17lH4qWcsxU9pSdaU0GijdKc5tGZNg6mM8FgGoDpTqMZ8j&#10;iVXTQPt/MvkDUgY+f0YJS9KjNo9cYkbY6Ukb9x4y2GGes74g9sB33tTwNN5MiA8xxG7p389FDZh3&#10;aq89svdJR9B1b3SwFQ5KzpY/CwO0eGsMyvFqLBwZg5wWA0RWDqjTs+hhw44w24B8LLlWals1ewA3&#10;1BpYACUb4k90wfetrrvTu1DQWW57iqIEesrBhdEyY5FZF3ZLuhVFLuyHRp74XqLI3DwCcHKV1mKs&#10;5bI4QuXEcMM6wEq/OLVYR6kVclfVNaahFhbKYjqfIzda1lVmhRaNVsVhXStyYrZb4q9/Qi/UoCuJ&#10;DI2VnGXbfm9YVbs9OK+RW6i/ngJbidgO/479eLvcLqNJFM63k8jfbCbvdutoMt8Fi9lmulmvN8E/&#10;FloQJWWVZVxYdENrDqL/9077IeGa6qU5v4jiRbA7/H0frPcSBpIMsQz/GB00FvdEXVc5yOwZnquS&#10;btbAbIRNKdU3SjqYMyuqvx6Z4pTUfwroOnEQRXYw4SGaLUI4qLHkMJYwkYKpFTUUCtxu18YNs2Or&#10;qqIETwGmVch30HDzyr5nxOdQ9QdofLjDqYKx9BPQjq3xGbWuc/rhXwAAAP//AwBQSwMEFAAGAAgA&#10;AAAhAL8n6wfhAAAADAEAAA8AAABkcnMvZG93bnJldi54bWxMj0FPwkAQhe8m/ofNmHiDbYsYKN0S&#10;QtQTMRFMjLehO7QN3dmmu7Tl37t40eN78/Lme9l6NI3oqXO1ZQXxNAJBXFhdc6ng8/A6WYBwHllj&#10;Y5kUXMnBOr+/yzDVduAP6ve+FKGEXYoKKu/bVEpXVGTQTW1LHG4n2xn0QXal1B0Oodw0MomiZ2mw&#10;5vChwpa2FRXn/cUoeBtw2Mzil353Pm2v34f5+9cuJqUeH8bNCoSn0f+F4YYf0CEPTEd7Ye1EE/Rs&#10;GbZ4BZN48QTilojmSQzi+GslIPNM/h+R/wAAAP//AwBQSwECLQAUAAYACAAAACEAtoM4kv4AAADh&#10;AQAAEwAAAAAAAAAAAAAAAAAAAAAAW0NvbnRlbnRfVHlwZXNdLnhtbFBLAQItABQABgAIAAAAIQA4&#10;/SH/1gAAAJQBAAALAAAAAAAAAAAAAAAAAC8BAABfcmVscy8ucmVsc1BLAQItABQABgAIAAAAIQDz&#10;z0TxZgMAAO8HAAAOAAAAAAAAAAAAAAAAAC4CAABkcnMvZTJvRG9jLnhtbFBLAQItABQABgAIAAAA&#10;IQC/J+sH4QAAAAwBAAAPAAAAAAAAAAAAAAAAAMAFAABkcnMvZG93bnJldi54bWxQSwUGAAAAAAQA&#10;BADzAAAAzgYAAAAA&#10;">
                <v:shape id="Freeform 1300" o:spid="_x0000_s1027" style="position:absolute;left:1390;top:-184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rXAcQA&#10;AADdAAAADwAAAGRycy9kb3ducmV2LnhtbERPTWvCQBC9C/6HZQRvumm1tqSuIsWCHrQk7aHHMTvN&#10;BrOzMbvV+O9dodDbPN7nzJedrcWZWl85VvAwTkAQF05XXCr4+nwfvYDwAVlj7ZgUXMnDctHvzTHV&#10;7sIZnfNQihjCPkUFJoQmldIXhiz6sWuII/fjWoshwraUusVLDLe1fEySmbRYcWww2NCboeKY/1oF&#10;h/2Jv+V6e8goe/q47hrzzHmm1HDQrV5BBOrCv/jPvdFx/mwyhfs38QS5u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Ja1wHEAAAA3QAAAA8AAAAAAAAAAAAAAAAAmAIAAGRycy9k&#10;b3ducmV2LnhtbFBLBQYAAAAABAAEAPUAAACJAwAAAAA=&#10;" path="m,l9131,e" filled="f" strokeweight=".58pt">
                  <v:path arrowok="t" o:connecttype="custom" o:connectlocs="0,0;9131,0" o:connectangles="0,0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EX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T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E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N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SION</w:t>
      </w:r>
    </w:p>
    <w:p w:rsidR="00390CA3" w:rsidRDefault="00390CA3">
      <w:pPr>
        <w:spacing w:before="11" w:line="220" w:lineRule="exact"/>
      </w:pPr>
    </w:p>
    <w:p w:rsidR="00390CA3" w:rsidRDefault="00BD6A69">
      <w:pPr>
        <w:pStyle w:val="BodyText"/>
        <w:numPr>
          <w:ilvl w:val="0"/>
          <w:numId w:val="9"/>
        </w:numPr>
        <w:tabs>
          <w:tab w:val="left" w:pos="926"/>
        </w:tabs>
        <w:spacing w:line="292" w:lineRule="auto"/>
        <w:ind w:left="926" w:right="438"/>
        <w:jc w:val="left"/>
      </w:pPr>
      <w:r>
        <w:rPr>
          <w:spacing w:val="6"/>
        </w:rPr>
        <w:t>W</w:t>
      </w:r>
      <w:r>
        <w:rPr>
          <w:spacing w:val="-3"/>
        </w:rPr>
        <w:t>h</w:t>
      </w:r>
      <w:r>
        <w:t>ere</w:t>
      </w:r>
      <w:r>
        <w:rPr>
          <w:spacing w:val="-6"/>
        </w:rPr>
        <w:t xml:space="preserve"> </w:t>
      </w:r>
      <w:r>
        <w:t>p</w:t>
      </w:r>
      <w:r>
        <w:rPr>
          <w:spacing w:val="-1"/>
        </w:rPr>
        <w:t>o</w:t>
      </w:r>
      <w:r>
        <w:rPr>
          <w:spacing w:val="1"/>
        </w:rPr>
        <w:t>ss</w:t>
      </w:r>
      <w:r>
        <w:rPr>
          <w:spacing w:val="-1"/>
        </w:rPr>
        <w:t>i</w:t>
      </w:r>
      <w:r>
        <w:t>b</w:t>
      </w:r>
      <w:r>
        <w:rPr>
          <w:spacing w:val="-2"/>
        </w:rPr>
        <w:t>l</w:t>
      </w:r>
      <w:r>
        <w:t>e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1"/>
        </w:rPr>
        <w:t>se</w:t>
      </w:r>
      <w:r>
        <w:rPr>
          <w:spacing w:val="-1"/>
        </w:rPr>
        <w:t>i</w:t>
      </w:r>
      <w:r>
        <w:rPr>
          <w:spacing w:val="1"/>
        </w:rPr>
        <w:t>s</w:t>
      </w:r>
      <w:r>
        <w:rPr>
          <w:spacing w:val="4"/>
        </w:rPr>
        <w:t>m</w:t>
      </w:r>
      <w:r>
        <w:t>o</w:t>
      </w:r>
      <w:r>
        <w:rPr>
          <w:spacing w:val="-2"/>
        </w:rPr>
        <w:t>l</w:t>
      </w:r>
      <w:r>
        <w:t>o</w:t>
      </w:r>
      <w:r>
        <w:rPr>
          <w:spacing w:val="-1"/>
        </w:rPr>
        <w:t>gi</w:t>
      </w:r>
      <w:r>
        <w:rPr>
          <w:spacing w:val="1"/>
        </w:rPr>
        <w:t>s</w:t>
      </w:r>
      <w:r>
        <w:t>t</w:t>
      </w:r>
      <w:r>
        <w:rPr>
          <w:spacing w:val="-4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o</w:t>
      </w:r>
      <w:r>
        <w:t>uld</w:t>
      </w:r>
      <w:r>
        <w:rPr>
          <w:spacing w:val="-6"/>
        </w:rPr>
        <w:t xml:space="preserve"> </w:t>
      </w:r>
      <w:r>
        <w:rPr>
          <w:spacing w:val="-1"/>
        </w:rPr>
        <w:t>u</w:t>
      </w:r>
      <w:r>
        <w:rPr>
          <w:spacing w:val="1"/>
        </w:rPr>
        <w:t>s</w:t>
      </w:r>
      <w:r>
        <w:t>e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1"/>
        </w:rPr>
        <w:t>n</w:t>
      </w:r>
      <w:r>
        <w:t>y</w:t>
      </w:r>
      <w:r>
        <w:rPr>
          <w:spacing w:val="-11"/>
        </w:rPr>
        <w:t xml:space="preserve"> </w:t>
      </w:r>
      <w:r>
        <w:t>s</w:t>
      </w:r>
      <w:r>
        <w:rPr>
          <w:spacing w:val="2"/>
        </w:rPr>
        <w:t>t</w:t>
      </w:r>
      <w:r>
        <w:rPr>
          <w:spacing w:val="1"/>
        </w:rPr>
        <w:t>a</w:t>
      </w:r>
      <w:r>
        <w:t>t</w:t>
      </w:r>
      <w:r>
        <w:rPr>
          <w:spacing w:val="-2"/>
        </w:rPr>
        <w:t>i</w:t>
      </w:r>
      <w:r>
        <w:t>o</w:t>
      </w:r>
      <w:r>
        <w:rPr>
          <w:spacing w:val="-1"/>
        </w:rPr>
        <w:t>n</w:t>
      </w:r>
      <w:r>
        <w:t>s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p</w:t>
      </w:r>
      <w:r>
        <w:rPr>
          <w:spacing w:val="-1"/>
        </w:rPr>
        <w:t>o</w:t>
      </w:r>
      <w:r>
        <w:rPr>
          <w:spacing w:val="1"/>
        </w:rPr>
        <w:t>ss</w:t>
      </w:r>
      <w:r>
        <w:rPr>
          <w:spacing w:val="-1"/>
        </w:rPr>
        <w:t>i</w:t>
      </w:r>
      <w:r>
        <w:rPr>
          <w:spacing w:val="1"/>
        </w:rPr>
        <w:t>b</w:t>
      </w:r>
      <w:r>
        <w:rPr>
          <w:spacing w:val="-1"/>
        </w:rPr>
        <w:t>l</w:t>
      </w:r>
      <w:r>
        <w:t>e.</w:t>
      </w:r>
      <w:r>
        <w:rPr>
          <w:spacing w:val="-6"/>
        </w:rPr>
        <w:t xml:space="preserve"> </w:t>
      </w:r>
      <w:r>
        <w:rPr>
          <w:spacing w:val="5"/>
        </w:rPr>
        <w:t>T</w:t>
      </w:r>
      <w:r>
        <w:rPr>
          <w:spacing w:val="-3"/>
        </w:rPr>
        <w:t>w</w:t>
      </w:r>
      <w:r>
        <w:t>o</w:t>
      </w:r>
      <w:r>
        <w:rPr>
          <w:spacing w:val="-6"/>
        </w:rPr>
        <w:t xml:space="preserve"> </w:t>
      </w:r>
      <w:r>
        <w:rPr>
          <w:spacing w:val="1"/>
        </w:rPr>
        <w:t>d</w:t>
      </w:r>
      <w:r>
        <w:rPr>
          <w:spacing w:val="9"/>
        </w:rPr>
        <w:t>a</w:t>
      </w:r>
      <w:r>
        <w:rPr>
          <w:spacing w:val="-5"/>
        </w:rPr>
        <w:t>y</w:t>
      </w:r>
      <w:r>
        <w:t>s</w:t>
      </w:r>
      <w:r>
        <w:rPr>
          <w:spacing w:val="-2"/>
        </w:rPr>
        <w:t xml:space="preserve"> l</w:t>
      </w:r>
      <w:r>
        <w:t>a</w:t>
      </w:r>
      <w:r>
        <w:rPr>
          <w:spacing w:val="1"/>
        </w:rPr>
        <w:t>t</w:t>
      </w:r>
      <w:r>
        <w:t>er</w:t>
      </w:r>
      <w:r>
        <w:rPr>
          <w:spacing w:val="-2"/>
        </w:rPr>
        <w:t xml:space="preserve"> </w:t>
      </w:r>
      <w:r>
        <w:rPr>
          <w:spacing w:val="-5"/>
        </w:rPr>
        <w:t>y</w:t>
      </w:r>
      <w:r>
        <w:rPr>
          <w:spacing w:val="1"/>
        </w:rPr>
        <w:t>o</w:t>
      </w:r>
      <w:r>
        <w:t>u</w:t>
      </w:r>
      <w:r>
        <w:rPr>
          <w:w w:val="99"/>
        </w:rPr>
        <w:t xml:space="preserve"> </w:t>
      </w:r>
      <w:r>
        <w:rPr>
          <w:spacing w:val="-2"/>
        </w:rPr>
        <w:t>v</w:t>
      </w:r>
      <w:r>
        <w:rPr>
          <w:spacing w:val="-1"/>
        </w:rPr>
        <w:t>i</w:t>
      </w:r>
      <w:r>
        <w:rPr>
          <w:spacing w:val="1"/>
        </w:rPr>
        <w:t>si</w:t>
      </w:r>
      <w:r>
        <w:t>t</w:t>
      </w:r>
      <w:r>
        <w:rPr>
          <w:spacing w:val="-6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6"/>
        </w:rPr>
        <w:t xml:space="preserve"> </w:t>
      </w:r>
      <w:r>
        <w:t>last</w:t>
      </w:r>
      <w:r>
        <w:rPr>
          <w:spacing w:val="-5"/>
        </w:rPr>
        <w:t xml:space="preserve"> </w:t>
      </w:r>
      <w:r>
        <w:rPr>
          <w:spacing w:val="1"/>
        </w:rPr>
        <w:t>t</w:t>
      </w:r>
      <w:r>
        <w:rPr>
          <w:spacing w:val="-3"/>
        </w:rPr>
        <w:t>w</w:t>
      </w:r>
      <w:r>
        <w:t>o</w:t>
      </w:r>
      <w:r>
        <w:rPr>
          <w:spacing w:val="-6"/>
        </w:rPr>
        <w:t xml:space="preserve"> </w:t>
      </w:r>
      <w:r>
        <w:t>s</w:t>
      </w:r>
      <w:r>
        <w:rPr>
          <w:spacing w:val="2"/>
        </w:rPr>
        <w:t>t</w:t>
      </w:r>
      <w:r>
        <w:t>atio</w:t>
      </w:r>
      <w:r>
        <w:rPr>
          <w:spacing w:val="-1"/>
        </w:rPr>
        <w:t>n</w:t>
      </w:r>
      <w:r>
        <w:t>s</w:t>
      </w:r>
      <w:r>
        <w:rPr>
          <w:spacing w:val="-2"/>
        </w:rPr>
        <w:t xml:space="preserve"> </w:t>
      </w:r>
      <w:r>
        <w:rPr>
          <w:spacing w:val="1"/>
        </w:rPr>
        <w:t>i</w:t>
      </w:r>
      <w:r>
        <w:t>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ar</w:t>
      </w:r>
      <w:r>
        <w:rPr>
          <w:spacing w:val="2"/>
        </w:rPr>
        <w:t>e</w:t>
      </w:r>
      <w:r>
        <w:t>a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o</w:t>
      </w:r>
      <w:r>
        <w:rPr>
          <w:spacing w:val="-1"/>
        </w:rPr>
        <w:t>b</w:t>
      </w:r>
      <w:r>
        <w:rPr>
          <w:spacing w:val="2"/>
        </w:rPr>
        <w:t>t</w:t>
      </w:r>
      <w:r>
        <w:t>ain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-5"/>
        </w:rPr>
        <w:t xml:space="preserve"> </w:t>
      </w:r>
      <w:r>
        <w:rPr>
          <w:spacing w:val="1"/>
        </w:rPr>
        <w:t>d</w:t>
      </w:r>
      <w:r>
        <w:t>ata</w:t>
      </w:r>
      <w:r>
        <w:rPr>
          <w:spacing w:val="-5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n</w:t>
      </w:r>
      <w:r>
        <w:t>u</w:t>
      </w:r>
      <w:r>
        <w:rPr>
          <w:spacing w:val="-1"/>
        </w:rPr>
        <w:t>al</w:t>
      </w:r>
      <w:r>
        <w:rPr>
          <w:spacing w:val="3"/>
        </w:rPr>
        <w:t>l</w:t>
      </w:r>
      <w:r>
        <w:t>y</w:t>
      </w:r>
      <w:r>
        <w:rPr>
          <w:spacing w:val="-8"/>
        </w:rPr>
        <w:t xml:space="preserve"> </w:t>
      </w:r>
      <w:r>
        <w:rPr>
          <w:spacing w:val="1"/>
        </w:rPr>
        <w:t>f</w:t>
      </w:r>
      <w:r>
        <w:t>r</w:t>
      </w:r>
      <w:r>
        <w:rPr>
          <w:spacing w:val="-3"/>
        </w:rPr>
        <w:t>o</w:t>
      </w:r>
      <w:r>
        <w:t>m</w:t>
      </w:r>
      <w:r>
        <w:rPr>
          <w:spacing w:val="-2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6"/>
        </w:rPr>
        <w:t xml:space="preserve"> </w:t>
      </w:r>
      <w:r>
        <w:t>se</w:t>
      </w:r>
      <w:r>
        <w:rPr>
          <w:spacing w:val="-2"/>
        </w:rPr>
        <w:t>i</w:t>
      </w:r>
      <w:r>
        <w:rPr>
          <w:spacing w:val="1"/>
        </w:rPr>
        <w:t>s</w:t>
      </w:r>
      <w:r>
        <w:rPr>
          <w:spacing w:val="4"/>
        </w:rPr>
        <w:t>m</w:t>
      </w:r>
      <w:r>
        <w:rPr>
          <w:spacing w:val="-3"/>
        </w:rPr>
        <w:t>o</w:t>
      </w:r>
      <w:r>
        <w:rPr>
          <w:spacing w:val="1"/>
        </w:rPr>
        <w:t>m</w:t>
      </w:r>
      <w:r>
        <w:t>et</w:t>
      </w:r>
      <w:r>
        <w:rPr>
          <w:spacing w:val="-1"/>
        </w:rPr>
        <w:t>e</w:t>
      </w:r>
      <w:r>
        <w:t>r</w:t>
      </w:r>
      <w:r>
        <w:rPr>
          <w:spacing w:val="1"/>
        </w:rPr>
        <w:t>s</w:t>
      </w:r>
      <w:r>
        <w:t>.</w:t>
      </w:r>
      <w:r>
        <w:rPr>
          <w:w w:val="99"/>
        </w:rPr>
        <w:t xml:space="preserve"> </w:t>
      </w:r>
      <w:r>
        <w:t>Rep</w:t>
      </w:r>
      <w:r>
        <w:rPr>
          <w:spacing w:val="1"/>
        </w:rPr>
        <w:t>e</w:t>
      </w:r>
      <w:r>
        <w:t>at</w:t>
      </w:r>
      <w:r>
        <w:rPr>
          <w:spacing w:val="-5"/>
        </w:rPr>
        <w:t xml:space="preserve"> </w:t>
      </w:r>
      <w:r>
        <w:rPr>
          <w:spacing w:val="1"/>
        </w:rPr>
        <w:t>s</w:t>
      </w:r>
      <w:r>
        <w:t>te</w:t>
      </w:r>
      <w:r>
        <w:rPr>
          <w:spacing w:val="-1"/>
        </w:rPr>
        <w:t>p</w:t>
      </w:r>
      <w:r>
        <w:t>s</w:t>
      </w:r>
      <w:r>
        <w:rPr>
          <w:spacing w:val="-1"/>
        </w:rPr>
        <w:t xml:space="preserve"> </w:t>
      </w:r>
      <w:r>
        <w:t>1,</w:t>
      </w:r>
      <w:r>
        <w:rPr>
          <w:spacing w:val="-5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t>3</w:t>
      </w:r>
      <w:r>
        <w:rPr>
          <w:spacing w:val="-5"/>
        </w:rPr>
        <w:t xml:space="preserve"> </w:t>
      </w:r>
      <w:r>
        <w:rPr>
          <w:spacing w:val="2"/>
        </w:rPr>
        <w:t>f</w:t>
      </w:r>
      <w:r>
        <w:t>or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2"/>
        </w:rPr>
        <w:t>t</w:t>
      </w:r>
      <w:r>
        <w:t>wo</w:t>
      </w:r>
      <w:r>
        <w:rPr>
          <w:spacing w:val="-5"/>
        </w:rPr>
        <w:t xml:space="preserve"> </w:t>
      </w:r>
      <w:r>
        <w:rPr>
          <w:spacing w:val="1"/>
        </w:rPr>
        <w:t>ne</w:t>
      </w:r>
      <w:r>
        <w:t>w</w:t>
      </w:r>
      <w:r>
        <w:rPr>
          <w:spacing w:val="-6"/>
        </w:rPr>
        <w:t xml:space="preserve"> </w:t>
      </w:r>
      <w:r>
        <w:t>sets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</w:t>
      </w:r>
      <w:r>
        <w:rPr>
          <w:spacing w:val="1"/>
        </w:rPr>
        <w:t>a</w:t>
      </w:r>
      <w:r>
        <w:t>ta.</w:t>
      </w:r>
    </w:p>
    <w:p w:rsidR="00390CA3" w:rsidRDefault="00390CA3">
      <w:pPr>
        <w:spacing w:before="4" w:line="10" w:lineRule="exact"/>
        <w:rPr>
          <w:sz w:val="4"/>
          <w:szCs w:val="4"/>
        </w:rPr>
      </w:pPr>
    </w:p>
    <w:tbl>
      <w:tblPr>
        <w:tblW w:w="0" w:type="auto"/>
        <w:tblInd w:w="10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43"/>
        <w:gridCol w:w="2842"/>
        <w:gridCol w:w="2840"/>
      </w:tblGrid>
      <w:tr w:rsidR="00390CA3">
        <w:trPr>
          <w:trHeight w:hRule="exact" w:val="931"/>
        </w:trPr>
        <w:tc>
          <w:tcPr>
            <w:tcW w:w="28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90CA3" w:rsidRDefault="00390CA3">
            <w:pPr>
              <w:pStyle w:val="TableParagraph"/>
              <w:spacing w:before="4" w:line="220" w:lineRule="exact"/>
            </w:pPr>
          </w:p>
          <w:p w:rsidR="00390CA3" w:rsidRDefault="00BD6A69">
            <w:pPr>
              <w:pStyle w:val="TableParagraph"/>
              <w:ind w:left="10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pacing w:val="-1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tation</w:t>
            </w:r>
          </w:p>
        </w:tc>
        <w:tc>
          <w:tcPr>
            <w:tcW w:w="284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90CA3" w:rsidRDefault="00390CA3">
            <w:pPr>
              <w:pStyle w:val="TableParagraph"/>
              <w:spacing w:before="4" w:line="220" w:lineRule="exact"/>
            </w:pPr>
          </w:p>
          <w:p w:rsidR="00390CA3" w:rsidRDefault="00BD6A69">
            <w:pPr>
              <w:pStyle w:val="TableParagraph"/>
              <w:spacing w:line="293" w:lineRule="auto"/>
              <w:ind w:left="10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Diffe</w:t>
            </w:r>
            <w:r>
              <w:rPr>
                <w:rFonts w:ascii="Arial" w:eastAsia="Arial" w:hAnsi="Arial" w:cs="Arial"/>
                <w:b/>
                <w:bCs/>
                <w:spacing w:val="-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en</w:t>
            </w:r>
            <w:r>
              <w:rPr>
                <w:rFonts w:ascii="Arial" w:eastAsia="Arial" w:hAnsi="Arial" w:cs="Arial"/>
                <w:b/>
                <w:bCs/>
                <w:spacing w:val="2"/>
                <w:sz w:val="20"/>
                <w:szCs w:val="20"/>
              </w:rPr>
              <w:t>c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b/>
                <w:bCs/>
                <w:spacing w:val="-9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b/>
                <w:bCs/>
                <w:spacing w:val="-7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pacing w:val="1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b/>
                <w:bCs/>
                <w:spacing w:val="-1"/>
                <w:sz w:val="20"/>
                <w:szCs w:val="20"/>
              </w:rPr>
              <w:t>rr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b/>
                <w:bCs/>
                <w:spacing w:val="1"/>
                <w:sz w:val="20"/>
                <w:szCs w:val="20"/>
              </w:rPr>
              <w:t>v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al</w:t>
            </w:r>
            <w:r>
              <w:rPr>
                <w:rFonts w:ascii="Arial" w:eastAsia="Arial" w:hAnsi="Arial" w:cs="Arial"/>
                <w:b/>
                <w:bCs/>
                <w:spacing w:val="-8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ti</w:t>
            </w:r>
            <w:r>
              <w:rPr>
                <w:rFonts w:ascii="Arial" w:eastAsia="Arial" w:hAnsi="Arial" w:cs="Arial"/>
                <w:b/>
                <w:bCs/>
                <w:spacing w:val="2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b/>
                <w:bCs/>
                <w:w w:val="99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bet</w:t>
            </w:r>
            <w:r>
              <w:rPr>
                <w:rFonts w:ascii="Arial" w:eastAsia="Arial" w:hAnsi="Arial" w:cs="Arial"/>
                <w:b/>
                <w:bCs/>
                <w:spacing w:val="3"/>
                <w:sz w:val="20"/>
                <w:szCs w:val="20"/>
              </w:rPr>
              <w:t>w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b/>
                <w:bCs/>
                <w:spacing w:val="-1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b/>
                <w:bCs/>
                <w:spacing w:val="-5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P</w:t>
            </w:r>
            <w:r>
              <w:rPr>
                <w:rFonts w:ascii="Arial" w:eastAsia="Arial" w:hAnsi="Arial" w:cs="Arial"/>
                <w:b/>
                <w:bCs/>
                <w:spacing w:val="-7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and</w:t>
            </w:r>
            <w:r>
              <w:rPr>
                <w:rFonts w:ascii="Arial" w:eastAsia="Arial" w:hAnsi="Arial" w:cs="Arial"/>
                <w:b/>
                <w:bCs/>
                <w:spacing w:val="-5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b/>
                <w:bCs/>
                <w:spacing w:val="-6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(</w:t>
            </w:r>
            <w:r>
              <w:rPr>
                <w:rFonts w:ascii="Arial" w:eastAsia="Arial" w:hAnsi="Arial" w:cs="Arial"/>
                <w:b/>
                <w:bCs/>
                <w:spacing w:val="1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b/>
                <w:bCs/>
                <w:spacing w:val="-1"/>
                <w:sz w:val="20"/>
                <w:szCs w:val="20"/>
              </w:rPr>
              <w:t>c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28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90CA3" w:rsidRDefault="00390CA3">
            <w:pPr>
              <w:pStyle w:val="TableParagraph"/>
              <w:spacing w:before="4" w:line="220" w:lineRule="exact"/>
            </w:pPr>
          </w:p>
          <w:p w:rsidR="00390CA3" w:rsidRDefault="00BD6A69">
            <w:pPr>
              <w:pStyle w:val="TableParagraph"/>
              <w:spacing w:line="293" w:lineRule="auto"/>
              <w:ind w:left="99" w:right="7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Distance</w:t>
            </w:r>
            <w:r>
              <w:rPr>
                <w:rFonts w:ascii="Arial" w:eastAsia="Arial" w:hAnsi="Arial" w:cs="Arial"/>
                <w:b/>
                <w:bCs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f</w:t>
            </w:r>
            <w:r>
              <w:rPr>
                <w:rFonts w:ascii="Arial" w:eastAsia="Arial" w:hAnsi="Arial" w:cs="Arial"/>
                <w:b/>
                <w:bCs/>
                <w:spacing w:val="-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om</w:t>
            </w:r>
            <w:r>
              <w:rPr>
                <w:rFonts w:ascii="Arial" w:eastAsia="Arial" w:hAnsi="Arial" w:cs="Arial"/>
                <w:b/>
                <w:bCs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ep</w:t>
            </w:r>
            <w:r>
              <w:rPr>
                <w:rFonts w:ascii="Arial" w:eastAsia="Arial" w:hAnsi="Arial" w:cs="Arial"/>
                <w:b/>
                <w:bCs/>
                <w:spacing w:val="2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c</w:t>
            </w:r>
            <w:r>
              <w:rPr>
                <w:rFonts w:ascii="Arial" w:eastAsia="Arial" w:hAnsi="Arial" w:cs="Arial"/>
                <w:b/>
                <w:bCs/>
                <w:spacing w:val="-1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nt</w:t>
            </w:r>
            <w:r>
              <w:rPr>
                <w:rFonts w:ascii="Arial" w:eastAsia="Arial" w:hAnsi="Arial" w:cs="Arial"/>
                <w:b/>
                <w:bCs/>
                <w:spacing w:val="-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b/>
                <w:bCs/>
                <w:w w:val="99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(km)</w:t>
            </w:r>
          </w:p>
        </w:tc>
      </w:tr>
      <w:tr w:rsidR="00390CA3">
        <w:trPr>
          <w:trHeight w:hRule="exact" w:val="648"/>
        </w:trPr>
        <w:tc>
          <w:tcPr>
            <w:tcW w:w="28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90CA3" w:rsidRDefault="00390CA3">
            <w:pPr>
              <w:pStyle w:val="TableParagraph"/>
              <w:spacing w:before="15" w:line="200" w:lineRule="exact"/>
              <w:rPr>
                <w:sz w:val="20"/>
                <w:szCs w:val="20"/>
              </w:rPr>
            </w:pPr>
          </w:p>
          <w:p w:rsidR="00390CA3" w:rsidRDefault="00BD6A69">
            <w:pPr>
              <w:pStyle w:val="TableParagraph"/>
              <w:ind w:left="10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d.</w:t>
            </w:r>
            <w:r>
              <w:rPr>
                <w:rFonts w:ascii="Arial" w:eastAsia="Arial" w:hAnsi="Arial" w:cs="Arial"/>
                <w:b/>
                <w:bCs/>
                <w:spacing w:val="-8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Upp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4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V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le</w:t>
            </w:r>
            <w:r>
              <w:rPr>
                <w:rFonts w:ascii="Arial" w:eastAsia="Arial" w:hAnsi="Arial" w:cs="Arial"/>
                <w:sz w:val="20"/>
                <w:szCs w:val="20"/>
              </w:rPr>
              <w:t>y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z w:val="20"/>
                <w:szCs w:val="20"/>
              </w:rPr>
              <w:t>ation</w:t>
            </w:r>
          </w:p>
        </w:tc>
        <w:tc>
          <w:tcPr>
            <w:tcW w:w="284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90CA3" w:rsidRDefault="00390CA3"/>
        </w:tc>
        <w:tc>
          <w:tcPr>
            <w:tcW w:w="28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90CA3" w:rsidRDefault="00390CA3"/>
        </w:tc>
      </w:tr>
      <w:tr w:rsidR="00390CA3">
        <w:trPr>
          <w:trHeight w:hRule="exact" w:val="650"/>
        </w:trPr>
        <w:tc>
          <w:tcPr>
            <w:tcW w:w="28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90CA3" w:rsidRDefault="00390CA3">
            <w:pPr>
              <w:pStyle w:val="TableParagraph"/>
              <w:spacing w:before="17" w:line="200" w:lineRule="exact"/>
              <w:rPr>
                <w:sz w:val="20"/>
                <w:szCs w:val="20"/>
              </w:rPr>
            </w:pPr>
          </w:p>
          <w:p w:rsidR="00390CA3" w:rsidRDefault="00BD6A69">
            <w:pPr>
              <w:pStyle w:val="TableParagraph"/>
              <w:ind w:left="10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pacing w:val="-1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.</w:t>
            </w:r>
            <w:r>
              <w:rPr>
                <w:rFonts w:ascii="Arial" w:eastAsia="Arial" w:hAnsi="Arial" w:cs="Arial"/>
                <w:b/>
                <w:bCs/>
                <w:spacing w:val="-1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B</w:t>
            </w:r>
            <w:r>
              <w:rPr>
                <w:rFonts w:ascii="Arial" w:eastAsia="Arial" w:hAnsi="Arial" w:cs="Arial"/>
                <w:sz w:val="20"/>
                <w:szCs w:val="20"/>
              </w:rPr>
              <w:t>uc</w:t>
            </w:r>
            <w:r>
              <w:rPr>
                <w:rFonts w:ascii="Arial" w:eastAsia="Arial" w:hAnsi="Arial" w:cs="Arial"/>
                <w:spacing w:val="3"/>
                <w:sz w:val="20"/>
                <w:szCs w:val="20"/>
              </w:rPr>
              <w:t>k</w:t>
            </w:r>
            <w:r>
              <w:rPr>
                <w:rFonts w:ascii="Arial" w:eastAsia="Arial" w:hAnsi="Arial" w:cs="Arial"/>
                <w:sz w:val="20"/>
                <w:szCs w:val="20"/>
              </w:rPr>
              <w:t>to</w:t>
            </w:r>
            <w:r>
              <w:rPr>
                <w:rFonts w:ascii="Arial" w:eastAsia="Arial" w:hAnsi="Arial" w:cs="Arial"/>
                <w:spacing w:val="-3"/>
                <w:sz w:val="20"/>
                <w:szCs w:val="20"/>
              </w:rPr>
              <w:t>w</w:t>
            </w:r>
            <w:r>
              <w:rPr>
                <w:rFonts w:ascii="Arial" w:eastAsia="Arial" w:hAnsi="Arial" w:cs="Arial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pacing w:val="-7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z w:val="20"/>
                <w:szCs w:val="20"/>
              </w:rPr>
              <w:t>ta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z w:val="20"/>
                <w:szCs w:val="20"/>
              </w:rPr>
              <w:t>n</w:t>
            </w:r>
          </w:p>
        </w:tc>
        <w:tc>
          <w:tcPr>
            <w:tcW w:w="284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90CA3" w:rsidRDefault="00390CA3"/>
        </w:tc>
        <w:tc>
          <w:tcPr>
            <w:tcW w:w="28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90CA3" w:rsidRDefault="00390CA3"/>
        </w:tc>
      </w:tr>
    </w:tbl>
    <w:p w:rsidR="00390CA3" w:rsidRDefault="00390CA3">
      <w:pPr>
        <w:spacing w:before="7" w:line="100" w:lineRule="exact"/>
        <w:rPr>
          <w:sz w:val="10"/>
          <w:szCs w:val="10"/>
        </w:rPr>
      </w:pPr>
    </w:p>
    <w:p w:rsidR="00390CA3" w:rsidRDefault="00BD6A69">
      <w:pPr>
        <w:pStyle w:val="BodyText"/>
        <w:numPr>
          <w:ilvl w:val="0"/>
          <w:numId w:val="9"/>
        </w:numPr>
        <w:tabs>
          <w:tab w:val="left" w:pos="926"/>
        </w:tabs>
        <w:ind w:left="926"/>
        <w:jc w:val="left"/>
      </w:pPr>
      <w:r>
        <w:rPr>
          <w:noProof/>
          <w:lang w:val="en-AU" w:eastAsia="en-AU"/>
        </w:rPr>
        <mc:AlternateContent>
          <mc:Choice Requires="wpg">
            <w:drawing>
              <wp:anchor distT="0" distB="0" distL="114300" distR="114300" simplePos="0" relativeHeight="503311415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515620</wp:posOffset>
                </wp:positionV>
                <wp:extent cx="5798185" cy="1270"/>
                <wp:effectExtent l="6350" t="10795" r="5715" b="6985"/>
                <wp:wrapNone/>
                <wp:docPr id="1631" name="Group 12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98185" cy="1270"/>
                          <a:chOff x="1390" y="812"/>
                          <a:chExt cx="9131" cy="2"/>
                        </a:xfrm>
                      </wpg:grpSpPr>
                      <wps:wsp>
                        <wps:cNvPr id="1632" name="Freeform 1298"/>
                        <wps:cNvSpPr>
                          <a:spLocks/>
                        </wps:cNvSpPr>
                        <wps:spPr bwMode="auto">
                          <a:xfrm>
                            <a:off x="1390" y="812"/>
                            <a:ext cx="9131" cy="2"/>
                          </a:xfrm>
                          <a:custGeom>
                            <a:avLst/>
                            <a:gdLst>
                              <a:gd name="T0" fmla="+- 0 1390 1390"/>
                              <a:gd name="T1" fmla="*/ T0 w 9131"/>
                              <a:gd name="T2" fmla="+- 0 10521 1390"/>
                              <a:gd name="T3" fmla="*/ T2 w 9131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9131">
                                <a:moveTo>
                                  <a:pt x="0" y="0"/>
                                </a:moveTo>
                                <a:lnTo>
                                  <a:pt x="9131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297" o:spid="_x0000_s1026" style="position:absolute;margin-left:69.5pt;margin-top:40.6pt;width:456.55pt;height:.1pt;z-index:-5065;mso-position-horizontal-relative:page" coordorigin="1390,812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KujYgMAAO0HAAAOAAAAZHJzL2Uyb0RvYy54bWykVduO2zYQfS/QfyD4mMKri+WbsN4g8GVR&#10;IE0CxP0AmqIuqESqJG15E+TfO0NKXq23QYvED/RQM5w5c4acuX97aWpyFtpUSq5pdBdSIiRXWSWL&#10;Nf3zsJ8sKTGWyYzVSoo1fRKGvn349Zf7rk1FrEpVZ0ITcCJN2rVrWlrbpkFgeCkaZu5UKyQoc6Ub&#10;ZmGriyDTrAPvTR3EYTgPOqWzVisujIGvW6+kD85/ngtuP+a5EZbUawrYrFu1W4+4Bg/3LC00a8uK&#10;9zDYD6BoWCUh6NXVlllGTrp65aqpuFZG5faOqyZQeV5x4XKAbKLwJptHrU6ty6VIu6K90gTU3vD0&#10;w275h/MnTaoMajefRpRI1kCVXGASxasFEtS1RQp2j7r93H7SPksQ3yv+lwF1cKvHfeGNybH7Q2Xg&#10;kZ2scgRdct2gC0idXFwdnq51EBdLOHycLVbLaDmjhIMuihd9mXgJtcRD0XQFtQTdMop9BXm568+u&#10;IkwDDzpVwFIf0aHsUWFKcN3MM6Pm5xj9XLJWuEIZZOqZ0XhgdK+FwFuMpC49qc50YNSM6RxpEKgB&#10;1v+TyNecDGx+jxGW8pOxj0K5erDze2P9a8hAclXO+utwALbzpoaH8duEhARDuaV/PVczIN6bvQnI&#10;ISQdcaF7p4MvoGTsK5zF0b86mw526CweOYOSFgNEVg6o+UX2sEEiDNtP6C5cqwzemQOAG24aeAAj&#10;TPE7thD71taf6UNo6Cu3HUVTAh3l6DlpmUVkGAJF0q2p4wI/NOosDsqp7M0TgCDP2lqOrXwVR6i8&#10;Gk5gAHiFXnBBEeuotFLtq7p2ZaglQllM53PHjVF1laES0RhdHDe1JmeGvdL9MBlw9sIMepLMnLNS&#10;sGzXy5ZVtZfBvnbcwv3rKcCb6Jrh11W42i13y2SSxPPdJAm328m7/SaZzPfRYradbjebbfQNoUVJ&#10;WlZZJiSiGxpzlPy/Z9qPCN9Sr635RRYvkt273+tkg5cwHBeQy/DvuR5eqG8qR5U9wWvVyk8amIwg&#10;lEp/oaSDKbOm5u8T04KS+ncJTWcVJQmOJbdJZosYNnqsOY41THJwtaaWwgVHcWP9KDu1uipKiBS5&#10;skr1DtptXuF7hr5nUo+q30Dfc5KbKS6Xfv7h0BrvndXzlH74BwAA//8DAFBLAwQUAAYACAAAACEA&#10;jy1jlOAAAAAKAQAADwAAAGRycy9kb3ducmV2LnhtbEyPQUvDQBCF74L/YRnBm90ktdLGbEop6qkI&#10;toL0Ns1Ok9DsbMhuk/Tfuznp8b15vPleth5NI3rqXG1ZQTyLQBAXVtdcKvg+vD8tQTiPrLGxTApu&#10;5GCd399lmGo78Bf1e1+KUMIuRQWV920qpSsqMuhmtiUOt7PtDPogu1LqDodQbhqZRNGLNFhz+FBh&#10;S9uKisv+ahR8DDhs5vFbv7uct7fjYfH5s4tJqceHcfMKwtPo/8Iw4Qd0yAPTyV5ZO9EEPV+FLV7B&#10;Mk5ATIFokcQgTpPzDDLP5P8J+S8AAAD//wMAUEsBAi0AFAAGAAgAAAAhALaDOJL+AAAA4QEAABMA&#10;AAAAAAAAAAAAAAAAAAAAAFtDb250ZW50X1R5cGVzXS54bWxQSwECLQAUAAYACAAAACEAOP0h/9YA&#10;AACUAQAACwAAAAAAAAAAAAAAAAAvAQAAX3JlbHMvLnJlbHNQSwECLQAUAAYACAAAACEAI1iro2ID&#10;AADtBwAADgAAAAAAAAAAAAAAAAAuAgAAZHJzL2Uyb0RvYy54bWxQSwECLQAUAAYACAAAACEAjy1j&#10;lOAAAAAKAQAADwAAAAAAAAAAAAAAAAC8BQAAZHJzL2Rvd25yZXYueG1sUEsFBgAAAAAEAAQA8wAA&#10;AMkGAAAAAA==&#10;">
                <v:shape id="Freeform 1298" o:spid="_x0000_s1027" style="position:absolute;left:1390;top:812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v/q7sQA&#10;AADdAAAADwAAAGRycy9kb3ducmV2LnhtbERPTWvCQBC9C/0PyxR6M5sqaomuUkqF9mAlqQePY3bM&#10;hmZn0+xW4793hYK3ebzPWax624gTdb52rOA5SUEQl07XXCnYfa+HLyB8QNbYOCYFF/KwWj4MFphp&#10;d+acTkWoRAxhn6ECE0KbSelLQxZ94lriyB1dZzFE2FVSd3iO4baRozSdSos1xwaDLb0ZKn+KP6vg&#10;8PXLe/n+ecgpn2wvm9bMuMiVenrsX+cgAvXhLv53f+g4fzoewe2beIJcX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L/6u7EAAAA3QAAAA8AAAAAAAAAAAAAAAAAmAIAAGRycy9k&#10;b3ducmV2LnhtbFBLBQYAAAAABAAEAPUAAACJAwAAAAA=&#10;" path="m,l9131,e" filled="f" strokeweight=".58pt">
                  <v:path arrowok="t" o:connecttype="custom" o:connectlocs="0,0;9131,0" o:connectangles="0,0"/>
                </v:shape>
                <w10:wrap anchorx="page"/>
              </v:group>
            </w:pict>
          </mc:Fallback>
        </mc:AlternateContent>
      </w:r>
      <w:r>
        <w:rPr>
          <w:spacing w:val="6"/>
        </w:rPr>
        <w:t>W</w:t>
      </w:r>
      <w:r>
        <w:rPr>
          <w:spacing w:val="-5"/>
        </w:rPr>
        <w:t>i</w:t>
      </w:r>
      <w:r>
        <w:t>th</w:t>
      </w:r>
      <w:r>
        <w:rPr>
          <w:spacing w:val="-7"/>
        </w:rPr>
        <w:t xml:space="preserve"> </w:t>
      </w:r>
      <w:r>
        <w:t>th</w:t>
      </w:r>
      <w:r>
        <w:rPr>
          <w:spacing w:val="-2"/>
        </w:rPr>
        <w:t>i</w:t>
      </w:r>
      <w:r>
        <w:t>s</w:t>
      </w:r>
      <w:r>
        <w:rPr>
          <w:spacing w:val="-5"/>
        </w:rPr>
        <w:t xml:space="preserve"> </w:t>
      </w:r>
      <w:r>
        <w:t>n</w:t>
      </w:r>
      <w:r>
        <w:rPr>
          <w:spacing w:val="1"/>
        </w:rPr>
        <w:t>e</w:t>
      </w:r>
      <w:r>
        <w:t>w</w:t>
      </w:r>
      <w:r>
        <w:rPr>
          <w:spacing w:val="-5"/>
        </w:rPr>
        <w:t xml:space="preserve"> </w:t>
      </w:r>
      <w:r>
        <w:t>d</w:t>
      </w:r>
      <w:r>
        <w:rPr>
          <w:spacing w:val="1"/>
        </w:rPr>
        <w:t>a</w:t>
      </w:r>
      <w:r>
        <w:t>ta,</w:t>
      </w:r>
      <w:r>
        <w:rPr>
          <w:spacing w:val="-5"/>
        </w:rPr>
        <w:t xml:space="preserve"> </w:t>
      </w:r>
      <w:r>
        <w:t>h</w:t>
      </w:r>
      <w:r>
        <w:rPr>
          <w:spacing w:val="-1"/>
        </w:rPr>
        <w:t>a</w:t>
      </w:r>
      <w:r>
        <w:t>s</w:t>
      </w:r>
      <w:r>
        <w:rPr>
          <w:spacing w:val="-5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4"/>
        </w:rPr>
        <w:t xml:space="preserve"> </w:t>
      </w:r>
      <w:r>
        <w:t>ac</w:t>
      </w:r>
      <w:r>
        <w:rPr>
          <w:spacing w:val="1"/>
        </w:rPr>
        <w:t>c</w:t>
      </w:r>
      <w:r>
        <w:t>ura</w:t>
      </w:r>
      <w:r>
        <w:rPr>
          <w:spacing w:val="3"/>
        </w:rPr>
        <w:t>c</w:t>
      </w:r>
      <w:r>
        <w:t>y</w:t>
      </w:r>
      <w:r>
        <w:rPr>
          <w:spacing w:val="-9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4"/>
        </w:rPr>
        <w:t xml:space="preserve"> </w:t>
      </w:r>
      <w:r>
        <w:t>e</w:t>
      </w:r>
      <w:r>
        <w:rPr>
          <w:spacing w:val="1"/>
        </w:rPr>
        <w:t>p</w:t>
      </w:r>
      <w:r>
        <w:rPr>
          <w:spacing w:val="-1"/>
        </w:rPr>
        <w:t>i</w:t>
      </w:r>
      <w:r>
        <w:rPr>
          <w:spacing w:val="1"/>
        </w:rPr>
        <w:t>c</w:t>
      </w:r>
      <w:r>
        <w:t>e</w:t>
      </w:r>
      <w:r>
        <w:rPr>
          <w:spacing w:val="-1"/>
        </w:rPr>
        <w:t>n</w:t>
      </w:r>
      <w:r>
        <w:t xml:space="preserve">tre </w:t>
      </w:r>
      <w:r>
        <w:rPr>
          <w:spacing w:val="1"/>
        </w:rPr>
        <w:t>l</w:t>
      </w:r>
      <w:r>
        <w:t>ocat</w:t>
      </w:r>
      <w:r>
        <w:rPr>
          <w:spacing w:val="-2"/>
        </w:rPr>
        <w:t>i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rPr>
          <w:spacing w:val="-1"/>
        </w:rPr>
        <w:t>i</w:t>
      </w:r>
      <w:r>
        <w:rPr>
          <w:spacing w:val="4"/>
        </w:rPr>
        <w:t>m</w:t>
      </w:r>
      <w:r>
        <w:t>pro</w:t>
      </w:r>
      <w:r>
        <w:rPr>
          <w:spacing w:val="-1"/>
        </w:rPr>
        <w:t>v</w:t>
      </w:r>
      <w:r>
        <w:rPr>
          <w:spacing w:val="1"/>
        </w:rPr>
        <w:t>e</w:t>
      </w:r>
      <w:r>
        <w:t>d?</w:t>
      </w:r>
    </w:p>
    <w:p w:rsidR="00390CA3" w:rsidRDefault="00390CA3">
      <w:pPr>
        <w:sectPr w:rsidR="00390CA3">
          <w:footerReference w:type="default" r:id="rId144"/>
          <w:pgSz w:w="11907" w:h="16840"/>
          <w:pgMar w:top="1560" w:right="1280" w:bottom="780" w:left="1200" w:header="0" w:footer="585" w:gutter="0"/>
          <w:cols w:space="720"/>
        </w:sectPr>
      </w:pPr>
    </w:p>
    <w:p w:rsidR="00390CA3" w:rsidRDefault="00390CA3">
      <w:pPr>
        <w:spacing w:before="8" w:line="130" w:lineRule="exact"/>
        <w:rPr>
          <w:sz w:val="13"/>
          <w:szCs w:val="13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spacing w:before="65"/>
        <w:ind w:left="138" w:right="15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color w:val="800000"/>
          <w:spacing w:val="-1"/>
          <w:sz w:val="28"/>
          <w:szCs w:val="28"/>
        </w:rPr>
        <w:t>Q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u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ake</w:t>
      </w:r>
      <w:r>
        <w:rPr>
          <w:rFonts w:ascii="Arial" w:eastAsia="Arial" w:hAnsi="Arial" w:cs="Arial"/>
          <w:b/>
          <w:bCs/>
          <w:color w:val="800000"/>
          <w:spacing w:val="-3"/>
          <w:sz w:val="28"/>
          <w:szCs w:val="28"/>
        </w:rPr>
        <w:t>v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ille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color w:val="800000"/>
          <w:spacing w:val="-3"/>
          <w:sz w:val="28"/>
          <w:szCs w:val="28"/>
        </w:rPr>
        <w:t>a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 xml:space="preserve">rea </w:t>
      </w:r>
      <w:r>
        <w:rPr>
          <w:rFonts w:ascii="Arial" w:eastAsia="Arial" w:hAnsi="Arial" w:cs="Arial"/>
          <w:b/>
          <w:bCs/>
          <w:color w:val="800000"/>
          <w:spacing w:val="-3"/>
          <w:sz w:val="28"/>
          <w:szCs w:val="28"/>
        </w:rPr>
        <w:t>se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is</w:t>
      </w:r>
      <w:r>
        <w:rPr>
          <w:rFonts w:ascii="Arial" w:eastAsia="Arial" w:hAnsi="Arial" w:cs="Arial"/>
          <w:b/>
          <w:bCs/>
          <w:color w:val="800000"/>
          <w:spacing w:val="-3"/>
          <w:sz w:val="28"/>
          <w:szCs w:val="28"/>
        </w:rPr>
        <w:t>m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ic</w:t>
      </w:r>
      <w:r>
        <w:rPr>
          <w:rFonts w:ascii="Arial" w:eastAsia="Arial" w:hAnsi="Arial" w:cs="Arial"/>
          <w:b/>
          <w:bCs/>
          <w:color w:val="800000"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s</w:t>
      </w:r>
      <w:r>
        <w:rPr>
          <w:rFonts w:ascii="Arial" w:eastAsia="Arial" w:hAnsi="Arial" w:cs="Arial"/>
          <w:b/>
          <w:bCs/>
          <w:color w:val="800000"/>
          <w:spacing w:val="-3"/>
          <w:sz w:val="28"/>
          <w:szCs w:val="28"/>
        </w:rPr>
        <w:t>t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ati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on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s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3" w:line="280" w:lineRule="exact"/>
        <w:rPr>
          <w:sz w:val="28"/>
          <w:szCs w:val="28"/>
        </w:rPr>
      </w:pPr>
    </w:p>
    <w:p w:rsidR="00390CA3" w:rsidRDefault="00BD6A69">
      <w:pPr>
        <w:ind w:left="138" w:right="932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AU" w:eastAsia="en-AU"/>
        </w:rPr>
        <w:drawing>
          <wp:inline distT="0" distB="0" distL="0" distR="0">
            <wp:extent cx="5756910" cy="5843905"/>
            <wp:effectExtent l="0" t="0" r="0" b="4445"/>
            <wp:docPr id="30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84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CA3" w:rsidRDefault="00390CA3">
      <w:pPr>
        <w:rPr>
          <w:rFonts w:ascii="Times New Roman" w:eastAsia="Times New Roman" w:hAnsi="Times New Roman" w:cs="Times New Roman"/>
          <w:sz w:val="20"/>
          <w:szCs w:val="20"/>
        </w:rPr>
        <w:sectPr w:rsidR="00390CA3">
          <w:footerReference w:type="default" r:id="rId146"/>
          <w:pgSz w:w="11907" w:h="16840"/>
          <w:pgMar w:top="1560" w:right="1280" w:bottom="780" w:left="1280" w:header="0" w:footer="585" w:gutter="0"/>
          <w:cols w:space="720"/>
        </w:sect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19" w:line="280" w:lineRule="exact"/>
        <w:rPr>
          <w:sz w:val="28"/>
          <w:szCs w:val="28"/>
        </w:rPr>
      </w:pPr>
    </w:p>
    <w:p w:rsidR="00390CA3" w:rsidRDefault="00BD6A69">
      <w:pPr>
        <w:ind w:left="847" w:right="15219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AU" w:eastAsia="en-AU"/>
        </w:rPr>
        <w:drawing>
          <wp:inline distT="0" distB="0" distL="0" distR="0">
            <wp:extent cx="7935595" cy="4699000"/>
            <wp:effectExtent l="0" t="0" r="8255" b="6350"/>
            <wp:docPr id="30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5595" cy="469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CA3" w:rsidRDefault="00390CA3">
      <w:pPr>
        <w:spacing w:before="10" w:line="160" w:lineRule="exact"/>
        <w:rPr>
          <w:sz w:val="16"/>
          <w:szCs w:val="16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tabs>
          <w:tab w:val="right" w:pos="14107"/>
        </w:tabs>
        <w:spacing w:before="80"/>
        <w:ind w:left="101"/>
        <w:rPr>
          <w:rFonts w:ascii="Arial" w:eastAsia="Arial" w:hAnsi="Arial" w:cs="Arial"/>
          <w:sz w:val="16"/>
          <w:szCs w:val="16"/>
        </w:rPr>
      </w:pPr>
      <w:r>
        <w:rPr>
          <w:noProof/>
          <w:lang w:val="en-AU" w:eastAsia="en-AU"/>
        </w:rPr>
        <mc:AlternateContent>
          <mc:Choice Requires="wpg">
            <w:drawing>
              <wp:anchor distT="0" distB="0" distL="114300" distR="114300" simplePos="0" relativeHeight="503311416" behindDoc="1" locked="0" layoutInCell="1" allowOverlap="1">
                <wp:simplePos x="0" y="0"/>
                <wp:positionH relativeFrom="page">
                  <wp:posOffset>1062355</wp:posOffset>
                </wp:positionH>
                <wp:positionV relativeFrom="paragraph">
                  <wp:posOffset>27305</wp:posOffset>
                </wp:positionV>
                <wp:extent cx="8930640" cy="1270"/>
                <wp:effectExtent l="5080" t="8255" r="8255" b="9525"/>
                <wp:wrapNone/>
                <wp:docPr id="1629" name="Group 1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930640" cy="1270"/>
                          <a:chOff x="1673" y="43"/>
                          <a:chExt cx="14064" cy="2"/>
                        </a:xfrm>
                      </wpg:grpSpPr>
                      <wps:wsp>
                        <wps:cNvPr id="1630" name="Freeform 1294"/>
                        <wps:cNvSpPr>
                          <a:spLocks/>
                        </wps:cNvSpPr>
                        <wps:spPr bwMode="auto">
                          <a:xfrm>
                            <a:off x="1673" y="43"/>
                            <a:ext cx="14064" cy="2"/>
                          </a:xfrm>
                          <a:custGeom>
                            <a:avLst/>
                            <a:gdLst>
                              <a:gd name="T0" fmla="+- 0 1673 1673"/>
                              <a:gd name="T1" fmla="*/ T0 w 14064"/>
                              <a:gd name="T2" fmla="+- 0 15736 1673"/>
                              <a:gd name="T3" fmla="*/ T2 w 1406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4064">
                                <a:moveTo>
                                  <a:pt x="0" y="0"/>
                                </a:moveTo>
                                <a:lnTo>
                                  <a:pt x="14063" y="0"/>
                                </a:lnTo>
                              </a:path>
                            </a:pathLst>
                          </a:custGeom>
                          <a:noFill/>
                          <a:ln w="431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293" o:spid="_x0000_s1026" style="position:absolute;margin-left:83.65pt;margin-top:2.15pt;width:703.2pt;height:.1pt;z-index:-5064;mso-position-horizontal-relative:page" coordorigin="1673,43" coordsize="14064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oH7ZAMAAPEHAAAOAAAAZHJzL2Uyb0RvYy54bWykVVlv2zgQfl9g/wOhxy4cHVZ8CHGKwkew&#10;QC8g7g+gJerASqSWpC2nRf97Z4aSYzsNdtHqQSI1w5lvvjl49/bY1OwgtKmUXHjhTeAxIVOVVbJY&#10;eF+2m9HMY8ZymfFaSbHwnoTx3t7/+cdd1yYiUqWqM6EZGJEm6dqFV1rbJr5v0lI03NyoVkgQ5ko3&#10;3MJWF36meQfWm9qPgmDid0pnrVapMAb+rpzQuyf7eS5S+ynPjbCsXniAzdJb03uHb//+jieF5m1Z&#10;pT0M/gsoGl5JcHoyteKWs72uXphqqlQro3J7k6rGV3lepYJigGjC4CqaB632LcVSJF3RnmgCaq94&#10;+mWz6cfDZ82qDHI3ieYek7yBLJFjFkbzMRLUtUUCeg+6fWw/axclLN+r9B8DYv9ajvvCKbNd90Fl&#10;YJHvrSKCjrlu0ASEzo6Uh6dTHsTRshR+zubjYBJDulKQhdG0T1NaQi7xUDiZjj0Gspjw8SQt1/3R&#10;MIaT7mCE2H2eOI+EskeFIUG5mWdGze8x+ljyVlCiDDJ1YnQMMThGN1oIrGIkNXakkurAqDmn80yC&#10;QA2w/p9EvuBkIPNVRoC2vbEPQlE++OG9sa4bMlhRlrMe/BbCyJsaGuOvEQsYuqJX3z0ntXBQe+Oz&#10;bcA65nz3Vgdj0aDljN1Ox5OfWoMUO6doLTq3BkktBpC8HHCnR9kDhxXjOIACKrlWGayaLcAbag0s&#10;gBIG+Yquqy8qvEHXfXsXGibL9UzRHoOZsnOstNwiMnSBS9ZB2VJt4p9GHcRWkcxedQF4eZbW8lwL&#10;z1/icnI4gi6o2E9uEe1ZeqXaVHVNmaglgonH4YzYMaquMhQiHKOL3bLW7MBxXtLTd9GFGswlmZGx&#10;UvBs3a8tr2q3Buc1sQtF2JOA5UgD8ds8mK9n61k8iqPJehQHq9Xo3WYZjyabcHq7Gq+Wy1X4HaGF&#10;cVJWWSYkohuGcxj/v1btrwk3Vk/j+SKKi2A39LwM1r+EQSRDLMOXooPZ4rrUDZadyp6gY7Vytw3c&#10;jrAolf7qsQ5umoVn/t1zLTxW/y1h8MzDGGedpU18O41go88lu3MJlymYWnjWgxLH5dK662zf6qoo&#10;wVNIaZXqHYzcvMKeJnwOVb+B2Ucrulcolv4OxIvrfE9azzf1/Q8AAAD//wMAUEsDBBQABgAIAAAA&#10;IQB6urrj3gAAAAgBAAAPAAAAZHJzL2Rvd25yZXYueG1sTI9BS8NAEIXvgv9hGcGb3cSYRmI2pRT1&#10;VARbQbxts9MkNDsbstsk/fdOT3oa3rzHm2+K1Ww7MeLgW0cK4kUEAqlypqVawdf+7eEZhA+ajO4c&#10;oYILeliVtzeFzo2b6BPHXagFl5DPtYImhD6X0lcNWu0Xrkdi7+gGqwPLoZZm0BOX204+RtFSWt0S&#10;X2h0j5sGq9PubBW8T3paJ/HruD0dN5efffrxvY1Rqfu7ef0CIuAc/sJwxWd0KJnp4M5kvOhYL7OE&#10;owqeeFz9NEsyEAdepCDLQv5/oPwFAAD//wMAUEsBAi0AFAAGAAgAAAAhALaDOJL+AAAA4QEAABMA&#10;AAAAAAAAAAAAAAAAAAAAAFtDb250ZW50X1R5cGVzXS54bWxQSwECLQAUAAYACAAAACEAOP0h/9YA&#10;AACUAQAACwAAAAAAAAAAAAAAAAAvAQAAX3JlbHMvLnJlbHNQSwECLQAUAAYACAAAACEAh26B+2QD&#10;AADxBwAADgAAAAAAAAAAAAAAAAAuAgAAZHJzL2Uyb0RvYy54bWxQSwECLQAUAAYACAAAACEAerq6&#10;494AAAAIAQAADwAAAAAAAAAAAAAAAAC+BQAAZHJzL2Rvd25yZXYueG1sUEsFBgAAAAAEAAQA8wAA&#10;AMkGAAAAAA==&#10;">
                <v:shape id="Freeform 1294" o:spid="_x0000_s1027" style="position:absolute;left:1673;top:43;width:14064;height:2;visibility:visible;mso-wrap-style:square;v-text-anchor:top" coordsize="14064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8tZOccA&#10;AADdAAAADwAAAGRycy9kb3ducmV2LnhtbESPT2vCQBDF74V+h2UKvdXdVpESXaV/LOTQglVBvA3Z&#10;MQlmZ0N21eTbO4dCbzO8N+/9Zr7sfaMu1MU6sIXnkQFFXARXc2lht/16egUVE7LDJjBZGCjCcnF/&#10;N8fMhSv/0mWTSiUhHDO0UKXUZlrHoiKPcRRaYtGOofOYZO1K7Tq8Srhv9IsxU+2xZmmosKWPiorT&#10;5uwtnPWB2JjJ+3pYbfvvz5x/hnxv7eND/zYDlahP/+a/69wJ/nQs/PKNjKAX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fLWTnHAAAA3QAAAA8AAAAAAAAAAAAAAAAAmAIAAGRy&#10;cy9kb3ducmV2LnhtbFBLBQYAAAAABAAEAPUAAACMAwAAAAA=&#10;" path="m,l14063,e" filled="f" strokeweight=".34pt">
                  <v:path arrowok="t" o:connecttype="custom" o:connectlocs="0,0;14063,0" o:connectangles="0,0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b/>
          <w:bCs/>
          <w:sz w:val="16"/>
          <w:szCs w:val="16"/>
        </w:rPr>
        <w:t>E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a</w:t>
      </w:r>
      <w:r>
        <w:rPr>
          <w:rFonts w:ascii="Arial" w:eastAsia="Arial" w:hAnsi="Arial" w:cs="Arial"/>
          <w:b/>
          <w:bCs/>
          <w:sz w:val="16"/>
          <w:szCs w:val="16"/>
        </w:rPr>
        <w:t>r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t</w:t>
      </w:r>
      <w:r>
        <w:rPr>
          <w:rFonts w:ascii="Arial" w:eastAsia="Arial" w:hAnsi="Arial" w:cs="Arial"/>
          <w:b/>
          <w:bCs/>
          <w:sz w:val="16"/>
          <w:szCs w:val="16"/>
        </w:rPr>
        <w:t>hqua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ke</w:t>
      </w:r>
      <w:r>
        <w:rPr>
          <w:rFonts w:ascii="Arial" w:eastAsia="Arial" w:hAnsi="Arial" w:cs="Arial"/>
          <w:b/>
          <w:bCs/>
          <w:sz w:val="16"/>
          <w:szCs w:val="16"/>
        </w:rPr>
        <w:t>s</w:t>
      </w:r>
      <w:r>
        <w:rPr>
          <w:rFonts w:ascii="Arial" w:eastAsia="Arial" w:hAnsi="Arial" w:cs="Arial"/>
          <w:b/>
          <w:bCs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b/>
          <w:bCs/>
          <w:sz w:val="16"/>
          <w:szCs w:val="16"/>
        </w:rPr>
        <w:t>–</w:t>
      </w:r>
      <w:r>
        <w:rPr>
          <w:rFonts w:ascii="Arial" w:eastAsia="Arial" w:hAnsi="Arial" w:cs="Arial"/>
          <w:b/>
          <w:bCs/>
          <w:spacing w:val="-2"/>
          <w:sz w:val="16"/>
          <w:szCs w:val="16"/>
        </w:rPr>
        <w:t xml:space="preserve"> </w:t>
      </w:r>
      <w:r>
        <w:rPr>
          <w:rFonts w:ascii="Arial" w:eastAsia="Arial" w:hAnsi="Arial" w:cs="Arial"/>
          <w:b/>
          <w:bCs/>
          <w:spacing w:val="-3"/>
          <w:sz w:val="16"/>
          <w:szCs w:val="16"/>
        </w:rPr>
        <w:t>T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eac</w:t>
      </w:r>
      <w:r>
        <w:rPr>
          <w:rFonts w:ascii="Arial" w:eastAsia="Arial" w:hAnsi="Arial" w:cs="Arial"/>
          <w:b/>
          <w:bCs/>
          <w:sz w:val="16"/>
          <w:szCs w:val="16"/>
        </w:rPr>
        <w:t xml:space="preserve">her 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N</w:t>
      </w:r>
      <w:r>
        <w:rPr>
          <w:rFonts w:ascii="Arial" w:eastAsia="Arial" w:hAnsi="Arial" w:cs="Arial"/>
          <w:b/>
          <w:bCs/>
          <w:sz w:val="16"/>
          <w:szCs w:val="16"/>
        </w:rPr>
        <w:t>o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te</w:t>
      </w:r>
      <w:r>
        <w:rPr>
          <w:rFonts w:ascii="Arial" w:eastAsia="Arial" w:hAnsi="Arial" w:cs="Arial"/>
          <w:b/>
          <w:bCs/>
          <w:sz w:val="16"/>
          <w:szCs w:val="16"/>
        </w:rPr>
        <w:t xml:space="preserve">s </w:t>
      </w:r>
      <w:r>
        <w:rPr>
          <w:rFonts w:ascii="Arial" w:eastAsia="Arial" w:hAnsi="Arial" w:cs="Arial"/>
          <w:b/>
          <w:bCs/>
          <w:spacing w:val="-4"/>
          <w:sz w:val="16"/>
          <w:szCs w:val="16"/>
        </w:rPr>
        <w:t>a</w:t>
      </w:r>
      <w:r>
        <w:rPr>
          <w:rFonts w:ascii="Arial" w:eastAsia="Arial" w:hAnsi="Arial" w:cs="Arial"/>
          <w:b/>
          <w:bCs/>
          <w:sz w:val="16"/>
          <w:szCs w:val="16"/>
        </w:rPr>
        <w:t>nd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 xml:space="preserve"> </w:t>
      </w:r>
      <w:r>
        <w:rPr>
          <w:rFonts w:ascii="Arial" w:eastAsia="Arial" w:hAnsi="Arial" w:cs="Arial"/>
          <w:b/>
          <w:bCs/>
          <w:sz w:val="16"/>
          <w:szCs w:val="16"/>
        </w:rPr>
        <w:t>S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t</w:t>
      </w:r>
      <w:r>
        <w:rPr>
          <w:rFonts w:ascii="Arial" w:eastAsia="Arial" w:hAnsi="Arial" w:cs="Arial"/>
          <w:b/>
          <w:bCs/>
          <w:sz w:val="16"/>
          <w:szCs w:val="16"/>
        </w:rPr>
        <w:t>udent</w:t>
      </w:r>
      <w:r>
        <w:rPr>
          <w:rFonts w:ascii="Arial" w:eastAsia="Arial" w:hAnsi="Arial" w:cs="Arial"/>
          <w:b/>
          <w:bCs/>
          <w:spacing w:val="2"/>
          <w:sz w:val="16"/>
          <w:szCs w:val="16"/>
        </w:rPr>
        <w:t xml:space="preserve"> </w:t>
      </w:r>
      <w:r>
        <w:rPr>
          <w:rFonts w:ascii="Arial" w:eastAsia="Arial" w:hAnsi="Arial" w:cs="Arial"/>
          <w:b/>
          <w:bCs/>
          <w:spacing w:val="-9"/>
          <w:sz w:val="16"/>
          <w:szCs w:val="16"/>
        </w:rPr>
        <w:t>A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ct</w:t>
      </w:r>
      <w:r>
        <w:rPr>
          <w:rFonts w:ascii="Arial" w:eastAsia="Arial" w:hAnsi="Arial" w:cs="Arial"/>
          <w:b/>
          <w:bCs/>
          <w:sz w:val="16"/>
          <w:szCs w:val="16"/>
        </w:rPr>
        <w:t>i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v</w:t>
      </w:r>
      <w:r>
        <w:rPr>
          <w:rFonts w:ascii="Arial" w:eastAsia="Arial" w:hAnsi="Arial" w:cs="Arial"/>
          <w:b/>
          <w:bCs/>
          <w:sz w:val="16"/>
          <w:szCs w:val="16"/>
        </w:rPr>
        <w:t>i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t</w:t>
      </w:r>
      <w:r>
        <w:rPr>
          <w:rFonts w:ascii="Arial" w:eastAsia="Arial" w:hAnsi="Arial" w:cs="Arial"/>
          <w:b/>
          <w:bCs/>
          <w:sz w:val="16"/>
          <w:szCs w:val="16"/>
        </w:rPr>
        <w:t>i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e</w:t>
      </w:r>
      <w:r>
        <w:rPr>
          <w:rFonts w:ascii="Arial" w:eastAsia="Arial" w:hAnsi="Arial" w:cs="Arial"/>
          <w:b/>
          <w:bCs/>
          <w:sz w:val="16"/>
          <w:szCs w:val="16"/>
        </w:rPr>
        <w:t xml:space="preserve">s </w:t>
      </w:r>
      <w:r>
        <w:rPr>
          <w:rFonts w:ascii="Arial" w:eastAsia="Arial" w:hAnsi="Arial" w:cs="Arial"/>
          <w:b/>
          <w:bCs/>
          <w:sz w:val="16"/>
          <w:szCs w:val="16"/>
        </w:rPr>
        <w:tab/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63</w:t>
      </w:r>
    </w:p>
    <w:p w:rsidR="00390CA3" w:rsidRDefault="00390CA3">
      <w:pPr>
        <w:rPr>
          <w:rFonts w:ascii="Arial" w:eastAsia="Arial" w:hAnsi="Arial" w:cs="Arial"/>
          <w:sz w:val="16"/>
          <w:szCs w:val="16"/>
        </w:rPr>
        <w:sectPr w:rsidR="00390CA3">
          <w:footerReference w:type="default" r:id="rId148"/>
          <w:pgSz w:w="16839" w:h="11920" w:orient="landscape"/>
          <w:pgMar w:top="1080" w:right="1020" w:bottom="280" w:left="1600" w:header="0" w:footer="0" w:gutter="0"/>
          <w:cols w:space="720"/>
        </w:sectPr>
      </w:pPr>
    </w:p>
    <w:p w:rsidR="00390CA3" w:rsidRDefault="00BD6A69">
      <w:pPr>
        <w:spacing w:before="893"/>
        <w:ind w:left="101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color w:val="800000"/>
          <w:sz w:val="28"/>
          <w:szCs w:val="28"/>
        </w:rPr>
        <w:lastRenderedPageBreak/>
        <w:t>EX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T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E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N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SION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6" w:line="280" w:lineRule="exact"/>
        <w:rPr>
          <w:sz w:val="28"/>
          <w:szCs w:val="28"/>
        </w:rPr>
      </w:pPr>
    </w:p>
    <w:p w:rsidR="00390CA3" w:rsidRDefault="00BD6A69">
      <w:pPr>
        <w:ind w:left="847" w:right="15219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AU" w:eastAsia="en-AU"/>
        </w:rPr>
        <w:drawing>
          <wp:inline distT="0" distB="0" distL="0" distR="0">
            <wp:extent cx="7990840" cy="3061335"/>
            <wp:effectExtent l="0" t="0" r="0" b="5715"/>
            <wp:docPr id="30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9084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4" w:line="220" w:lineRule="exact"/>
      </w:pPr>
    </w:p>
    <w:p w:rsidR="00390CA3" w:rsidRDefault="00BD6A69">
      <w:pPr>
        <w:tabs>
          <w:tab w:val="left" w:pos="10142"/>
        </w:tabs>
        <w:ind w:left="101"/>
        <w:rPr>
          <w:rFonts w:ascii="Arial" w:eastAsia="Arial" w:hAnsi="Arial" w:cs="Arial"/>
          <w:sz w:val="16"/>
          <w:szCs w:val="16"/>
        </w:rPr>
      </w:pPr>
      <w:r>
        <w:rPr>
          <w:noProof/>
          <w:lang w:val="en-AU" w:eastAsia="en-AU"/>
        </w:rPr>
        <mc:AlternateContent>
          <mc:Choice Requires="wpg">
            <w:drawing>
              <wp:anchor distT="0" distB="0" distL="114300" distR="114300" simplePos="0" relativeHeight="503311417" behindDoc="1" locked="0" layoutInCell="1" allowOverlap="1">
                <wp:simplePos x="0" y="0"/>
                <wp:positionH relativeFrom="page">
                  <wp:posOffset>1062355</wp:posOffset>
                </wp:positionH>
                <wp:positionV relativeFrom="paragraph">
                  <wp:posOffset>-23495</wp:posOffset>
                </wp:positionV>
                <wp:extent cx="8930640" cy="1270"/>
                <wp:effectExtent l="5080" t="5080" r="8255" b="12700"/>
                <wp:wrapNone/>
                <wp:docPr id="1627" name="Group 1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930640" cy="1270"/>
                          <a:chOff x="1673" y="-37"/>
                          <a:chExt cx="14064" cy="2"/>
                        </a:xfrm>
                      </wpg:grpSpPr>
                      <wps:wsp>
                        <wps:cNvPr id="1628" name="Freeform 1291"/>
                        <wps:cNvSpPr>
                          <a:spLocks/>
                        </wps:cNvSpPr>
                        <wps:spPr bwMode="auto">
                          <a:xfrm>
                            <a:off x="1673" y="-37"/>
                            <a:ext cx="14064" cy="2"/>
                          </a:xfrm>
                          <a:custGeom>
                            <a:avLst/>
                            <a:gdLst>
                              <a:gd name="T0" fmla="+- 0 1673 1673"/>
                              <a:gd name="T1" fmla="*/ T0 w 14064"/>
                              <a:gd name="T2" fmla="+- 0 15736 1673"/>
                              <a:gd name="T3" fmla="*/ T2 w 1406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4064">
                                <a:moveTo>
                                  <a:pt x="0" y="0"/>
                                </a:moveTo>
                                <a:lnTo>
                                  <a:pt x="14063" y="0"/>
                                </a:lnTo>
                              </a:path>
                            </a:pathLst>
                          </a:custGeom>
                          <a:noFill/>
                          <a:ln w="431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290" o:spid="_x0000_s1026" style="position:absolute;margin-left:83.65pt;margin-top:-1.85pt;width:703.2pt;height:.1pt;z-index:-5063;mso-position-horizontal-relative:page" coordorigin="1673,-37" coordsize="14064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sk7ZQMAAPMHAAAOAAAAZHJzL2Uyb0RvYy54bWykVVlv2zgQfl9g/wOhxy4cHVZ8CHGKwkew&#10;QC8g7g+gJerASqSWpC2nRf97Z4aSYzsNdtHqQSI1w5lvvjl49/bY1OwgtKmUXHjhTeAxIVOVVbJY&#10;eF+2m9HMY8ZymfFaSbHwnoTx3t7/+cdd1yYiUqWqM6EZGJEm6dqFV1rbJr5v0lI03NyoVkgQ5ko3&#10;3MJWF36meQfWm9qPgmDid0pnrVapMAb+rpzQuyf7eS5S+ynPjbCsXniAzdJb03uHb//+jieF5m1Z&#10;pT0M/gsoGl5JcHoyteKWs72uXphqqlQro3J7k6rGV3lepYJigGjC4CqaB632LcVSJF3RnmgCaq94&#10;+mWz6cfDZ82qDHI3iaYek7yBLJFjFkZzIqhriwT0HnT72H7WLkpYvlfpPwb486/luC+cMtt1H1QG&#10;FvneKiLomOsGTUDo7Eh5eDrlQRwtS+HnbD4OJjGkKwVZGE37NKUl5BIPhZPp2GMgG42nLoNpue7P&#10;hjEcdScjlPk8cS4JZg8LywPqzTxTan6P0seSt4IyZZCqZ0qh/B2lGy0EljGyGiIwRACqA6XmnM8z&#10;CaoZoP0/mXxJykDnq5TwJN0b+yAUZYQf3hvr+iGDFeU569FvIRl5U0Nr/DViAUNf9Or756QWDmpv&#10;fLYNWMec797qYCwatJyx2+l48lNrkGTnFK1F59Ygq8UAkpcD7vQoe+CwYhxHUEBF1yqDdbMFeEO1&#10;gQVQwiBf0XUVRqU36Lpv70LDbLmeKtpjMFV2jpWWW0SGLnDJOihcKk7806iD2CqS2as+AC/P0lqe&#10;a+H5S1xODkfQBVX7yS2iPUuvVJuqrikTtUQw8TicETtG1VWGQoRjdLFb1podOE5Mevo2ulCDySQz&#10;MlYKnq37teVV7dbgvCZ2oQh7ErAcaSR+mwfz9Ww9i0dxNFmP4mC1Gr3bLOPRZBNOb1fj1XK5Cr8j&#10;tDBOyirLhER0w3gO4//Xq/1F4QbraUBfRHER7Iael8H6lzCIZIhl+FJ0MFxcm7q+3qnsCVpWK3ff&#10;wP0Ii1Lprx7r4K5ZeObfPdfCY/XfEibPPIxx2lnaxLfTCDb6XLI7l3CZgqmFZz0ocVwurbvQ9q2u&#10;ihI8hZRWqd7B0M0r7GnC51D1Gxh+tKKbhWLpb0G8us73pPV8V9//AAAA//8DAFBLAwQUAAYACAAA&#10;ACEAQ9Js8N4AAAAKAQAADwAAAGRycy9kb3ducmV2LnhtbEyPQWuDQBCF74X+h2UKvSWrFWMxriGE&#10;tqdQaFIouU10ohJ3VtyNmn/f9dTe5s083nwv20y6FQP1tjGsIFwGIIgLUzZcKfg+vi9eQViHXGJr&#10;mBTcycImf3zIMC3NyF80HFwlfAjbFBXUznWplLaoSaNdmo7Y3y6m1+i87CtZ9jj6cN3KlyBYSY0N&#10;+w81drSrqbgeblrBx4jjNgrfhv31srufjvHnzz4kpZ6fpu0ahKPJ/ZlhxvfokHums7lxaUXr9SqJ&#10;vFXBIkpAzIY4mafzvIlB5pn8XyH/BQAA//8DAFBLAQItABQABgAIAAAAIQC2gziS/gAAAOEBAAAT&#10;AAAAAAAAAAAAAAAAAAAAAABbQ29udGVudF9UeXBlc10ueG1sUEsBAi0AFAAGAAgAAAAhADj9If/W&#10;AAAAlAEAAAsAAAAAAAAAAAAAAAAALwEAAF9yZWxzLy5yZWxzUEsBAi0AFAAGAAgAAAAhADXmyTtl&#10;AwAA8wcAAA4AAAAAAAAAAAAAAAAALgIAAGRycy9lMm9Eb2MueG1sUEsBAi0AFAAGAAgAAAAhAEPS&#10;bPDeAAAACgEAAA8AAAAAAAAAAAAAAAAAvwUAAGRycy9kb3ducmV2LnhtbFBLBQYAAAAABAAEAPMA&#10;AADKBgAAAAA=&#10;">
                <v:shape id="Freeform 1291" o:spid="_x0000_s1027" style="position:absolute;left:1673;top:-37;width:14064;height:2;visibility:visible;mso-wrap-style:square;v-text-anchor:top" coordsize="14064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GTD4sYA&#10;AADdAAAADwAAAGRycy9kb3ducmV2LnhtbESPQWvCQBCF74X+h2UK3upupUhJXaWtFnJQqFoQb0N2&#10;moRmZ0N21eTfOwfB2wzvzXvfzBa9b9SZulgHtvAyNqCIi+BqLi387r+f30DFhOywCUwWBoqwmD8+&#10;zDBz4cJbOu9SqSSEY4YWqpTaTOtYVOQxjkNLLNpf6DwmWbtSuw4vEu4bPTFmqj3WLA0VtvRVUfG/&#10;O3kLJ30kNub182dY7fv1MufNkB+sHT31H++gEvXpbr5d507wpxPBlW9kBD2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GTD4sYAAADdAAAADwAAAAAAAAAAAAAAAACYAgAAZHJz&#10;L2Rvd25yZXYueG1sUEsFBgAAAAAEAAQA9QAAAIsDAAAAAA==&#10;" path="m,l14063,e" filled="f" strokeweight=".34pt">
                  <v:path arrowok="t" o:connecttype="custom" o:connectlocs="0,0;14063,0" o:connectangles="0,0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6</w:t>
      </w:r>
      <w:r>
        <w:rPr>
          <w:rFonts w:ascii="Arial" w:eastAsia="Arial" w:hAnsi="Arial" w:cs="Arial"/>
          <w:b/>
          <w:bCs/>
          <w:sz w:val="16"/>
          <w:szCs w:val="16"/>
        </w:rPr>
        <w:t>4</w:t>
      </w:r>
      <w:r>
        <w:rPr>
          <w:rFonts w:ascii="Arial" w:eastAsia="Arial" w:hAnsi="Arial" w:cs="Arial"/>
          <w:b/>
          <w:bCs/>
          <w:sz w:val="16"/>
          <w:szCs w:val="16"/>
        </w:rPr>
        <w:tab/>
        <w:t>E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a</w:t>
      </w:r>
      <w:r>
        <w:rPr>
          <w:rFonts w:ascii="Arial" w:eastAsia="Arial" w:hAnsi="Arial" w:cs="Arial"/>
          <w:b/>
          <w:bCs/>
          <w:sz w:val="16"/>
          <w:szCs w:val="16"/>
        </w:rPr>
        <w:t>r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t</w:t>
      </w:r>
      <w:r>
        <w:rPr>
          <w:rFonts w:ascii="Arial" w:eastAsia="Arial" w:hAnsi="Arial" w:cs="Arial"/>
          <w:b/>
          <w:bCs/>
          <w:sz w:val="16"/>
          <w:szCs w:val="16"/>
        </w:rPr>
        <w:t>hqua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ke</w:t>
      </w:r>
      <w:r>
        <w:rPr>
          <w:rFonts w:ascii="Arial" w:eastAsia="Arial" w:hAnsi="Arial" w:cs="Arial"/>
          <w:b/>
          <w:bCs/>
          <w:sz w:val="16"/>
          <w:szCs w:val="16"/>
        </w:rPr>
        <w:t>s –</w:t>
      </w:r>
      <w:r>
        <w:rPr>
          <w:rFonts w:ascii="Arial" w:eastAsia="Arial" w:hAnsi="Arial" w:cs="Arial"/>
          <w:b/>
          <w:bCs/>
          <w:spacing w:val="-2"/>
          <w:sz w:val="16"/>
          <w:szCs w:val="16"/>
        </w:rPr>
        <w:t xml:space="preserve"> </w:t>
      </w:r>
      <w:r>
        <w:rPr>
          <w:rFonts w:ascii="Arial" w:eastAsia="Arial" w:hAnsi="Arial" w:cs="Arial"/>
          <w:b/>
          <w:bCs/>
          <w:spacing w:val="-3"/>
          <w:sz w:val="16"/>
          <w:szCs w:val="16"/>
        </w:rPr>
        <w:t>T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eac</w:t>
      </w:r>
      <w:r>
        <w:rPr>
          <w:rFonts w:ascii="Arial" w:eastAsia="Arial" w:hAnsi="Arial" w:cs="Arial"/>
          <w:b/>
          <w:bCs/>
          <w:sz w:val="16"/>
          <w:szCs w:val="16"/>
        </w:rPr>
        <w:t xml:space="preserve">her 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N</w:t>
      </w:r>
      <w:r>
        <w:rPr>
          <w:rFonts w:ascii="Arial" w:eastAsia="Arial" w:hAnsi="Arial" w:cs="Arial"/>
          <w:b/>
          <w:bCs/>
          <w:sz w:val="16"/>
          <w:szCs w:val="16"/>
        </w:rPr>
        <w:t>o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te</w:t>
      </w:r>
      <w:r>
        <w:rPr>
          <w:rFonts w:ascii="Arial" w:eastAsia="Arial" w:hAnsi="Arial" w:cs="Arial"/>
          <w:b/>
          <w:bCs/>
          <w:sz w:val="16"/>
          <w:szCs w:val="16"/>
        </w:rPr>
        <w:t xml:space="preserve">s </w:t>
      </w:r>
      <w:r>
        <w:rPr>
          <w:rFonts w:ascii="Arial" w:eastAsia="Arial" w:hAnsi="Arial" w:cs="Arial"/>
          <w:b/>
          <w:bCs/>
          <w:spacing w:val="-4"/>
          <w:sz w:val="16"/>
          <w:szCs w:val="16"/>
        </w:rPr>
        <w:t>a</w:t>
      </w:r>
      <w:r>
        <w:rPr>
          <w:rFonts w:ascii="Arial" w:eastAsia="Arial" w:hAnsi="Arial" w:cs="Arial"/>
          <w:b/>
          <w:bCs/>
          <w:sz w:val="16"/>
          <w:szCs w:val="16"/>
        </w:rPr>
        <w:t>nd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 xml:space="preserve"> </w:t>
      </w:r>
      <w:r>
        <w:rPr>
          <w:rFonts w:ascii="Arial" w:eastAsia="Arial" w:hAnsi="Arial" w:cs="Arial"/>
          <w:b/>
          <w:bCs/>
          <w:sz w:val="16"/>
          <w:szCs w:val="16"/>
        </w:rPr>
        <w:t>S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t</w:t>
      </w:r>
      <w:r>
        <w:rPr>
          <w:rFonts w:ascii="Arial" w:eastAsia="Arial" w:hAnsi="Arial" w:cs="Arial"/>
          <w:b/>
          <w:bCs/>
          <w:sz w:val="16"/>
          <w:szCs w:val="16"/>
        </w:rPr>
        <w:t>udent</w:t>
      </w:r>
      <w:r>
        <w:rPr>
          <w:rFonts w:ascii="Arial" w:eastAsia="Arial" w:hAnsi="Arial" w:cs="Arial"/>
          <w:b/>
          <w:bCs/>
          <w:spacing w:val="2"/>
          <w:sz w:val="16"/>
          <w:szCs w:val="16"/>
        </w:rPr>
        <w:t xml:space="preserve"> </w:t>
      </w:r>
      <w:r>
        <w:rPr>
          <w:rFonts w:ascii="Arial" w:eastAsia="Arial" w:hAnsi="Arial" w:cs="Arial"/>
          <w:b/>
          <w:bCs/>
          <w:spacing w:val="-9"/>
          <w:sz w:val="16"/>
          <w:szCs w:val="16"/>
        </w:rPr>
        <w:t>A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ct</w:t>
      </w:r>
      <w:r>
        <w:rPr>
          <w:rFonts w:ascii="Arial" w:eastAsia="Arial" w:hAnsi="Arial" w:cs="Arial"/>
          <w:b/>
          <w:bCs/>
          <w:sz w:val="16"/>
          <w:szCs w:val="16"/>
        </w:rPr>
        <w:t>i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v</w:t>
      </w:r>
      <w:r>
        <w:rPr>
          <w:rFonts w:ascii="Arial" w:eastAsia="Arial" w:hAnsi="Arial" w:cs="Arial"/>
          <w:b/>
          <w:bCs/>
          <w:sz w:val="16"/>
          <w:szCs w:val="16"/>
        </w:rPr>
        <w:t>i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t</w:t>
      </w:r>
      <w:r>
        <w:rPr>
          <w:rFonts w:ascii="Arial" w:eastAsia="Arial" w:hAnsi="Arial" w:cs="Arial"/>
          <w:b/>
          <w:bCs/>
          <w:sz w:val="16"/>
          <w:szCs w:val="16"/>
        </w:rPr>
        <w:t>i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e</w:t>
      </w:r>
      <w:r>
        <w:rPr>
          <w:rFonts w:ascii="Arial" w:eastAsia="Arial" w:hAnsi="Arial" w:cs="Arial"/>
          <w:b/>
          <w:bCs/>
          <w:sz w:val="16"/>
          <w:szCs w:val="16"/>
        </w:rPr>
        <w:t>s</w:t>
      </w:r>
    </w:p>
    <w:p w:rsidR="00390CA3" w:rsidRDefault="00390CA3">
      <w:pPr>
        <w:rPr>
          <w:rFonts w:ascii="Arial" w:eastAsia="Arial" w:hAnsi="Arial" w:cs="Arial"/>
          <w:sz w:val="16"/>
          <w:szCs w:val="16"/>
        </w:rPr>
        <w:sectPr w:rsidR="00390CA3">
          <w:footerReference w:type="default" r:id="rId150"/>
          <w:pgSz w:w="16839" w:h="11920" w:orient="landscape"/>
          <w:pgMar w:top="1080" w:right="1020" w:bottom="280" w:left="1600" w:header="0" w:footer="0" w:gutter="0"/>
          <w:cols w:space="720"/>
        </w:sectPr>
      </w:pPr>
    </w:p>
    <w:p w:rsidR="00390CA3" w:rsidRDefault="00390CA3">
      <w:pPr>
        <w:spacing w:before="9" w:line="160" w:lineRule="exact"/>
        <w:rPr>
          <w:sz w:val="16"/>
          <w:szCs w:val="16"/>
        </w:rPr>
      </w:pPr>
    </w:p>
    <w:p w:rsidR="00390CA3" w:rsidRDefault="00BD6A69">
      <w:pPr>
        <w:spacing w:before="49"/>
        <w:ind w:left="138" w:right="150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sz w:val="40"/>
          <w:szCs w:val="40"/>
        </w:rPr>
        <w:t>Qu</w:t>
      </w:r>
      <w:r>
        <w:rPr>
          <w:rFonts w:ascii="Arial" w:eastAsia="Arial" w:hAnsi="Arial" w:cs="Arial"/>
          <w:spacing w:val="-2"/>
          <w:sz w:val="40"/>
          <w:szCs w:val="40"/>
        </w:rPr>
        <w:t>a</w:t>
      </w:r>
      <w:r>
        <w:rPr>
          <w:rFonts w:ascii="Arial" w:eastAsia="Arial" w:hAnsi="Arial" w:cs="Arial"/>
          <w:sz w:val="40"/>
          <w:szCs w:val="40"/>
        </w:rPr>
        <w:t>k</w:t>
      </w:r>
      <w:r>
        <w:rPr>
          <w:rFonts w:ascii="Arial" w:eastAsia="Arial" w:hAnsi="Arial" w:cs="Arial"/>
          <w:spacing w:val="1"/>
          <w:sz w:val="40"/>
          <w:szCs w:val="40"/>
        </w:rPr>
        <w:t>e</w:t>
      </w:r>
      <w:r>
        <w:rPr>
          <w:rFonts w:ascii="Arial" w:eastAsia="Arial" w:hAnsi="Arial" w:cs="Arial"/>
          <w:sz w:val="40"/>
          <w:szCs w:val="40"/>
        </w:rPr>
        <w:t>v</w:t>
      </w:r>
      <w:r>
        <w:rPr>
          <w:rFonts w:ascii="Arial" w:eastAsia="Arial" w:hAnsi="Arial" w:cs="Arial"/>
          <w:spacing w:val="-2"/>
          <w:sz w:val="40"/>
          <w:szCs w:val="40"/>
        </w:rPr>
        <w:t>i</w:t>
      </w:r>
      <w:r>
        <w:rPr>
          <w:rFonts w:ascii="Arial" w:eastAsia="Arial" w:hAnsi="Arial" w:cs="Arial"/>
          <w:sz w:val="40"/>
          <w:szCs w:val="40"/>
        </w:rPr>
        <w:t>lle e</w:t>
      </w:r>
      <w:r>
        <w:rPr>
          <w:rFonts w:ascii="Arial" w:eastAsia="Arial" w:hAnsi="Arial" w:cs="Arial"/>
          <w:spacing w:val="-3"/>
          <w:sz w:val="40"/>
          <w:szCs w:val="40"/>
        </w:rPr>
        <w:t>a</w:t>
      </w:r>
      <w:r>
        <w:rPr>
          <w:rFonts w:ascii="Arial" w:eastAsia="Arial" w:hAnsi="Arial" w:cs="Arial"/>
          <w:sz w:val="40"/>
          <w:szCs w:val="40"/>
        </w:rPr>
        <w:t>rthquake</w:t>
      </w:r>
    </w:p>
    <w:p w:rsidR="00390CA3" w:rsidRDefault="00390CA3">
      <w:pPr>
        <w:spacing w:before="10" w:line="110" w:lineRule="exact"/>
        <w:rPr>
          <w:sz w:val="11"/>
          <w:szCs w:val="11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pStyle w:val="Heading7"/>
        <w:ind w:right="150"/>
        <w:rPr>
          <w:b w:val="0"/>
          <w:bCs w:val="0"/>
        </w:rPr>
      </w:pPr>
      <w:r>
        <w:t>Re</w:t>
      </w:r>
      <w:r>
        <w:rPr>
          <w:spacing w:val="-1"/>
        </w:rPr>
        <w:t>c</w:t>
      </w:r>
      <w:r>
        <w:t>ommen</w:t>
      </w:r>
      <w:r>
        <w:rPr>
          <w:spacing w:val="3"/>
        </w:rPr>
        <w:t>d</w:t>
      </w:r>
      <w:r>
        <w:t>ed</w:t>
      </w:r>
      <w:r>
        <w:rPr>
          <w:spacing w:val="-5"/>
        </w:rPr>
        <w:t xml:space="preserve"> </w:t>
      </w:r>
      <w:r>
        <w:rPr>
          <w:spacing w:val="-6"/>
        </w:rPr>
        <w:t>A</w:t>
      </w:r>
      <w:r>
        <w:t>ge:</w:t>
      </w:r>
      <w:r>
        <w:rPr>
          <w:spacing w:val="-8"/>
        </w:rPr>
        <w:t xml:space="preserve"> </w:t>
      </w:r>
      <w:r>
        <w:rPr>
          <w:spacing w:val="4"/>
        </w:rPr>
        <w:t>M</w:t>
      </w:r>
      <w:r>
        <w:t>id</w:t>
      </w:r>
      <w:r>
        <w:rPr>
          <w:spacing w:val="-2"/>
        </w:rPr>
        <w:t>d</w:t>
      </w:r>
      <w:r>
        <w:t>le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u</w:t>
      </w:r>
      <w:r>
        <w:rPr>
          <w:spacing w:val="1"/>
        </w:rPr>
        <w:t>p</w:t>
      </w:r>
      <w:r>
        <w:t>per</w:t>
      </w:r>
      <w:r>
        <w:rPr>
          <w:spacing w:val="-10"/>
        </w:rPr>
        <w:t xml:space="preserve"> </w:t>
      </w:r>
      <w:r>
        <w:rPr>
          <w:spacing w:val="1"/>
        </w:rPr>
        <w:t>s</w:t>
      </w:r>
      <w:r>
        <w:t>e</w:t>
      </w:r>
      <w:r>
        <w:rPr>
          <w:spacing w:val="-1"/>
        </w:rPr>
        <w:t>c</w:t>
      </w:r>
      <w:r>
        <w:t>ond</w:t>
      </w:r>
      <w:r>
        <w:rPr>
          <w:spacing w:val="1"/>
        </w:rPr>
        <w:t>ar</w:t>
      </w:r>
      <w:r>
        <w:t>y</w:t>
      </w:r>
    </w:p>
    <w:p w:rsidR="00390CA3" w:rsidRDefault="00390CA3">
      <w:pPr>
        <w:spacing w:before="2" w:line="190" w:lineRule="exact"/>
        <w:rPr>
          <w:sz w:val="19"/>
          <w:szCs w:val="19"/>
        </w:rPr>
      </w:pPr>
    </w:p>
    <w:p w:rsidR="00390CA3" w:rsidRDefault="00BD6A69">
      <w:pPr>
        <w:ind w:left="138" w:right="15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N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E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W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S</w:t>
      </w:r>
      <w:r>
        <w:rPr>
          <w:rFonts w:ascii="Arial" w:eastAsia="Arial" w:hAnsi="Arial" w:cs="Arial"/>
          <w:b/>
          <w:bCs/>
          <w:color w:val="800000"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F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L</w:t>
      </w:r>
      <w:r>
        <w:rPr>
          <w:rFonts w:ascii="Arial" w:eastAsia="Arial" w:hAnsi="Arial" w:cs="Arial"/>
          <w:b/>
          <w:bCs/>
          <w:color w:val="800000"/>
          <w:spacing w:val="-6"/>
          <w:sz w:val="28"/>
          <w:szCs w:val="28"/>
        </w:rPr>
        <w:t>A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SH</w:t>
      </w:r>
    </w:p>
    <w:p w:rsidR="00390CA3" w:rsidRDefault="00390CA3">
      <w:pPr>
        <w:spacing w:before="19" w:line="200" w:lineRule="exact"/>
        <w:rPr>
          <w:sz w:val="20"/>
          <w:szCs w:val="20"/>
        </w:rPr>
      </w:pPr>
    </w:p>
    <w:p w:rsidR="00390CA3" w:rsidRDefault="00BD6A69">
      <w:pPr>
        <w:numPr>
          <w:ilvl w:val="1"/>
          <w:numId w:val="8"/>
        </w:numPr>
        <w:tabs>
          <w:tab w:val="left" w:pos="582"/>
        </w:tabs>
        <w:spacing w:line="291" w:lineRule="auto"/>
        <w:ind w:left="138" w:right="333" w:firstLine="0"/>
        <w:jc w:val="both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i/>
          <w:sz w:val="20"/>
          <w:szCs w:val="20"/>
        </w:rPr>
        <w:t>pm</w:t>
      </w:r>
      <w:r>
        <w:rPr>
          <w:rFonts w:ascii="Arial" w:eastAsia="Arial" w:hAnsi="Arial" w:cs="Arial"/>
          <w:i/>
          <w:spacing w:val="-6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2"/>
          <w:sz w:val="20"/>
          <w:szCs w:val="20"/>
        </w:rPr>
        <w:t>R</w:t>
      </w:r>
      <w:r>
        <w:rPr>
          <w:rFonts w:ascii="Arial" w:eastAsia="Arial" w:hAnsi="Arial" w:cs="Arial"/>
          <w:i/>
          <w:sz w:val="20"/>
          <w:szCs w:val="20"/>
        </w:rPr>
        <w:t>e</w:t>
      </w:r>
      <w:r>
        <w:rPr>
          <w:rFonts w:ascii="Arial" w:eastAsia="Arial" w:hAnsi="Arial" w:cs="Arial"/>
          <w:i/>
          <w:spacing w:val="1"/>
          <w:sz w:val="20"/>
          <w:szCs w:val="20"/>
        </w:rPr>
        <w:t>p</w:t>
      </w:r>
      <w:r>
        <w:rPr>
          <w:rFonts w:ascii="Arial" w:eastAsia="Arial" w:hAnsi="Arial" w:cs="Arial"/>
          <w:i/>
          <w:sz w:val="20"/>
          <w:szCs w:val="20"/>
        </w:rPr>
        <w:t>orts</w:t>
      </w:r>
      <w:r>
        <w:rPr>
          <w:rFonts w:ascii="Arial" w:eastAsia="Arial" w:hAnsi="Arial" w:cs="Arial"/>
          <w:i/>
          <w:spacing w:val="-3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h</w:t>
      </w:r>
      <w:r>
        <w:rPr>
          <w:rFonts w:ascii="Arial" w:eastAsia="Arial" w:hAnsi="Arial" w:cs="Arial"/>
          <w:i/>
          <w:spacing w:val="-1"/>
          <w:sz w:val="20"/>
          <w:szCs w:val="20"/>
        </w:rPr>
        <w:t>a</w:t>
      </w:r>
      <w:r>
        <w:rPr>
          <w:rFonts w:ascii="Arial" w:eastAsia="Arial" w:hAnsi="Arial" w:cs="Arial"/>
          <w:i/>
          <w:spacing w:val="1"/>
          <w:sz w:val="20"/>
          <w:szCs w:val="20"/>
        </w:rPr>
        <w:t>v</w:t>
      </w:r>
      <w:r>
        <w:rPr>
          <w:rFonts w:ascii="Arial" w:eastAsia="Arial" w:hAnsi="Arial" w:cs="Arial"/>
          <w:i/>
          <w:sz w:val="20"/>
          <w:szCs w:val="20"/>
        </w:rPr>
        <w:t>e</w:t>
      </w:r>
      <w:r>
        <w:rPr>
          <w:rFonts w:ascii="Arial" w:eastAsia="Arial" w:hAnsi="Arial" w:cs="Arial"/>
          <w:i/>
          <w:spacing w:val="-3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-1"/>
          <w:sz w:val="20"/>
          <w:szCs w:val="20"/>
        </w:rPr>
        <w:t>j</w:t>
      </w:r>
      <w:r>
        <w:rPr>
          <w:rFonts w:ascii="Arial" w:eastAsia="Arial" w:hAnsi="Arial" w:cs="Arial"/>
          <w:i/>
          <w:sz w:val="20"/>
          <w:szCs w:val="20"/>
        </w:rPr>
        <w:t>ust</w:t>
      </w:r>
      <w:r>
        <w:rPr>
          <w:rFonts w:ascii="Arial" w:eastAsia="Arial" w:hAnsi="Arial" w:cs="Arial"/>
          <w:i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1"/>
          <w:sz w:val="20"/>
          <w:szCs w:val="20"/>
        </w:rPr>
        <w:t>c</w:t>
      </w:r>
      <w:r>
        <w:rPr>
          <w:rFonts w:ascii="Arial" w:eastAsia="Arial" w:hAnsi="Arial" w:cs="Arial"/>
          <w:i/>
          <w:sz w:val="20"/>
          <w:szCs w:val="20"/>
        </w:rPr>
        <w:t>o</w:t>
      </w:r>
      <w:r>
        <w:rPr>
          <w:rFonts w:ascii="Arial" w:eastAsia="Arial" w:hAnsi="Arial" w:cs="Arial"/>
          <w:i/>
          <w:spacing w:val="-1"/>
          <w:sz w:val="20"/>
          <w:szCs w:val="20"/>
        </w:rPr>
        <w:t>m</w:t>
      </w:r>
      <w:r>
        <w:rPr>
          <w:rFonts w:ascii="Arial" w:eastAsia="Arial" w:hAnsi="Arial" w:cs="Arial"/>
          <w:i/>
          <w:sz w:val="20"/>
          <w:szCs w:val="20"/>
        </w:rPr>
        <w:t>e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in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-1"/>
          <w:sz w:val="20"/>
          <w:szCs w:val="20"/>
        </w:rPr>
        <w:t>t</w:t>
      </w:r>
      <w:r>
        <w:rPr>
          <w:rFonts w:ascii="Arial" w:eastAsia="Arial" w:hAnsi="Arial" w:cs="Arial"/>
          <w:i/>
          <w:spacing w:val="1"/>
          <w:sz w:val="20"/>
          <w:szCs w:val="20"/>
        </w:rPr>
        <w:t>h</w:t>
      </w:r>
      <w:r>
        <w:rPr>
          <w:rFonts w:ascii="Arial" w:eastAsia="Arial" w:hAnsi="Arial" w:cs="Arial"/>
          <w:i/>
          <w:sz w:val="20"/>
          <w:szCs w:val="20"/>
        </w:rPr>
        <w:t>at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Q</w:t>
      </w:r>
      <w:r>
        <w:rPr>
          <w:rFonts w:ascii="Arial" w:eastAsia="Arial" w:hAnsi="Arial" w:cs="Arial"/>
          <w:i/>
          <w:spacing w:val="1"/>
          <w:sz w:val="20"/>
          <w:szCs w:val="20"/>
        </w:rPr>
        <w:t>u</w:t>
      </w:r>
      <w:r>
        <w:rPr>
          <w:rFonts w:ascii="Arial" w:eastAsia="Arial" w:hAnsi="Arial" w:cs="Arial"/>
          <w:i/>
          <w:sz w:val="20"/>
          <w:szCs w:val="20"/>
        </w:rPr>
        <w:t>akev</w:t>
      </w:r>
      <w:r>
        <w:rPr>
          <w:rFonts w:ascii="Arial" w:eastAsia="Arial" w:hAnsi="Arial" w:cs="Arial"/>
          <w:i/>
          <w:spacing w:val="-1"/>
          <w:sz w:val="20"/>
          <w:szCs w:val="20"/>
        </w:rPr>
        <w:t>i</w:t>
      </w:r>
      <w:r>
        <w:rPr>
          <w:rFonts w:ascii="Arial" w:eastAsia="Arial" w:hAnsi="Arial" w:cs="Arial"/>
          <w:i/>
          <w:spacing w:val="1"/>
          <w:sz w:val="20"/>
          <w:szCs w:val="20"/>
        </w:rPr>
        <w:t>l</w:t>
      </w:r>
      <w:r>
        <w:rPr>
          <w:rFonts w:ascii="Arial" w:eastAsia="Arial" w:hAnsi="Arial" w:cs="Arial"/>
          <w:i/>
          <w:spacing w:val="-1"/>
          <w:sz w:val="20"/>
          <w:szCs w:val="20"/>
        </w:rPr>
        <w:t>l</w:t>
      </w:r>
      <w:r>
        <w:rPr>
          <w:rFonts w:ascii="Arial" w:eastAsia="Arial" w:hAnsi="Arial" w:cs="Arial"/>
          <w:i/>
          <w:sz w:val="20"/>
          <w:szCs w:val="20"/>
        </w:rPr>
        <w:t>e</w:t>
      </w:r>
      <w:r>
        <w:rPr>
          <w:rFonts w:ascii="Arial" w:eastAsia="Arial" w:hAnsi="Arial" w:cs="Arial"/>
          <w:i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h</w:t>
      </w:r>
      <w:r>
        <w:rPr>
          <w:rFonts w:ascii="Arial" w:eastAsia="Arial" w:hAnsi="Arial" w:cs="Arial"/>
          <w:i/>
          <w:spacing w:val="1"/>
          <w:sz w:val="20"/>
          <w:szCs w:val="20"/>
        </w:rPr>
        <w:t>a</w:t>
      </w:r>
      <w:r>
        <w:rPr>
          <w:rFonts w:ascii="Arial" w:eastAsia="Arial" w:hAnsi="Arial" w:cs="Arial"/>
          <w:i/>
          <w:sz w:val="20"/>
          <w:szCs w:val="20"/>
        </w:rPr>
        <w:t>s</w:t>
      </w:r>
      <w:r>
        <w:rPr>
          <w:rFonts w:ascii="Arial" w:eastAsia="Arial" w:hAnsi="Arial" w:cs="Arial"/>
          <w:i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a</w:t>
      </w:r>
      <w:r>
        <w:rPr>
          <w:rFonts w:ascii="Arial" w:eastAsia="Arial" w:hAnsi="Arial" w:cs="Arial"/>
          <w:i/>
          <w:spacing w:val="-1"/>
          <w:sz w:val="20"/>
          <w:szCs w:val="20"/>
        </w:rPr>
        <w:t>g</w:t>
      </w:r>
      <w:r>
        <w:rPr>
          <w:rFonts w:ascii="Arial" w:eastAsia="Arial" w:hAnsi="Arial" w:cs="Arial"/>
          <w:i/>
          <w:sz w:val="20"/>
          <w:szCs w:val="20"/>
        </w:rPr>
        <w:t>ain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1"/>
          <w:sz w:val="20"/>
          <w:szCs w:val="20"/>
        </w:rPr>
        <w:t>b</w:t>
      </w:r>
      <w:r>
        <w:rPr>
          <w:rFonts w:ascii="Arial" w:eastAsia="Arial" w:hAnsi="Arial" w:cs="Arial"/>
          <w:i/>
          <w:sz w:val="20"/>
          <w:szCs w:val="20"/>
        </w:rPr>
        <w:t>e</w:t>
      </w:r>
      <w:r>
        <w:rPr>
          <w:rFonts w:ascii="Arial" w:eastAsia="Arial" w:hAnsi="Arial" w:cs="Arial"/>
          <w:i/>
          <w:spacing w:val="-1"/>
          <w:sz w:val="20"/>
          <w:szCs w:val="20"/>
        </w:rPr>
        <w:t>e</w:t>
      </w:r>
      <w:r>
        <w:rPr>
          <w:rFonts w:ascii="Arial" w:eastAsia="Arial" w:hAnsi="Arial" w:cs="Arial"/>
          <w:i/>
          <w:sz w:val="20"/>
          <w:szCs w:val="20"/>
        </w:rPr>
        <w:t>n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s</w:t>
      </w:r>
      <w:r>
        <w:rPr>
          <w:rFonts w:ascii="Arial" w:eastAsia="Arial" w:hAnsi="Arial" w:cs="Arial"/>
          <w:i/>
          <w:spacing w:val="1"/>
          <w:sz w:val="20"/>
          <w:szCs w:val="20"/>
        </w:rPr>
        <w:t>h</w:t>
      </w:r>
      <w:r>
        <w:rPr>
          <w:rFonts w:ascii="Arial" w:eastAsia="Arial" w:hAnsi="Arial" w:cs="Arial"/>
          <w:i/>
          <w:sz w:val="20"/>
          <w:szCs w:val="20"/>
        </w:rPr>
        <w:t>aken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by</w:t>
      </w:r>
      <w:r>
        <w:rPr>
          <w:rFonts w:ascii="Arial" w:eastAsia="Arial" w:hAnsi="Arial" w:cs="Arial"/>
          <w:i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an</w:t>
      </w:r>
      <w:r>
        <w:rPr>
          <w:rFonts w:ascii="Arial" w:eastAsia="Arial" w:hAnsi="Arial" w:cs="Arial"/>
          <w:i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e</w:t>
      </w:r>
      <w:r>
        <w:rPr>
          <w:rFonts w:ascii="Arial" w:eastAsia="Arial" w:hAnsi="Arial" w:cs="Arial"/>
          <w:i/>
          <w:spacing w:val="-1"/>
          <w:sz w:val="20"/>
          <w:szCs w:val="20"/>
        </w:rPr>
        <w:t>a</w:t>
      </w:r>
      <w:r>
        <w:rPr>
          <w:rFonts w:ascii="Arial" w:eastAsia="Arial" w:hAnsi="Arial" w:cs="Arial"/>
          <w:i/>
          <w:sz w:val="20"/>
          <w:szCs w:val="20"/>
        </w:rPr>
        <w:t>rth</w:t>
      </w:r>
      <w:r>
        <w:rPr>
          <w:rFonts w:ascii="Arial" w:eastAsia="Arial" w:hAnsi="Arial" w:cs="Arial"/>
          <w:i/>
          <w:spacing w:val="1"/>
          <w:sz w:val="20"/>
          <w:szCs w:val="20"/>
        </w:rPr>
        <w:t>q</w:t>
      </w:r>
      <w:r>
        <w:rPr>
          <w:rFonts w:ascii="Arial" w:eastAsia="Arial" w:hAnsi="Arial" w:cs="Arial"/>
          <w:i/>
          <w:sz w:val="20"/>
          <w:szCs w:val="20"/>
        </w:rPr>
        <w:t>u</w:t>
      </w:r>
      <w:r>
        <w:rPr>
          <w:rFonts w:ascii="Arial" w:eastAsia="Arial" w:hAnsi="Arial" w:cs="Arial"/>
          <w:i/>
          <w:spacing w:val="-1"/>
          <w:sz w:val="20"/>
          <w:szCs w:val="20"/>
        </w:rPr>
        <w:t>a</w:t>
      </w:r>
      <w:r>
        <w:rPr>
          <w:rFonts w:ascii="Arial" w:eastAsia="Arial" w:hAnsi="Arial" w:cs="Arial"/>
          <w:i/>
          <w:spacing w:val="1"/>
          <w:sz w:val="20"/>
          <w:szCs w:val="20"/>
        </w:rPr>
        <w:t>k</w:t>
      </w:r>
      <w:r>
        <w:rPr>
          <w:rFonts w:ascii="Arial" w:eastAsia="Arial" w:hAnsi="Arial" w:cs="Arial"/>
          <w:i/>
          <w:sz w:val="20"/>
          <w:szCs w:val="20"/>
        </w:rPr>
        <w:t>e.</w:t>
      </w:r>
      <w:r>
        <w:rPr>
          <w:rFonts w:ascii="Arial" w:eastAsia="Arial" w:hAnsi="Arial" w:cs="Arial"/>
          <w:i/>
          <w:spacing w:val="-3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-1"/>
          <w:sz w:val="20"/>
          <w:szCs w:val="20"/>
        </w:rPr>
        <w:t>A</w:t>
      </w:r>
      <w:r>
        <w:rPr>
          <w:rFonts w:ascii="Arial" w:eastAsia="Arial" w:hAnsi="Arial" w:cs="Arial"/>
          <w:i/>
          <w:sz w:val="20"/>
          <w:szCs w:val="20"/>
        </w:rPr>
        <w:t>t</w:t>
      </w:r>
      <w:r>
        <w:rPr>
          <w:rFonts w:ascii="Arial" w:eastAsia="Arial" w:hAnsi="Arial" w:cs="Arial"/>
          <w:i/>
          <w:spacing w:val="-6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1"/>
          <w:sz w:val="20"/>
          <w:szCs w:val="20"/>
        </w:rPr>
        <w:t>t</w:t>
      </w:r>
      <w:r>
        <w:rPr>
          <w:rFonts w:ascii="Arial" w:eastAsia="Arial" w:hAnsi="Arial" w:cs="Arial"/>
          <w:i/>
          <w:sz w:val="20"/>
          <w:szCs w:val="20"/>
        </w:rPr>
        <w:t>h</w:t>
      </w:r>
      <w:r>
        <w:rPr>
          <w:rFonts w:ascii="Arial" w:eastAsia="Arial" w:hAnsi="Arial" w:cs="Arial"/>
          <w:i/>
          <w:spacing w:val="-2"/>
          <w:sz w:val="20"/>
          <w:szCs w:val="20"/>
        </w:rPr>
        <w:t>i</w:t>
      </w:r>
      <w:r>
        <w:rPr>
          <w:rFonts w:ascii="Arial" w:eastAsia="Arial" w:hAnsi="Arial" w:cs="Arial"/>
          <w:i/>
          <w:sz w:val="20"/>
          <w:szCs w:val="20"/>
        </w:rPr>
        <w:t>s</w:t>
      </w:r>
      <w:r>
        <w:rPr>
          <w:rFonts w:ascii="Arial" w:eastAsia="Arial" w:hAnsi="Arial" w:cs="Arial"/>
          <w:i/>
          <w:w w:val="99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1"/>
          <w:sz w:val="20"/>
          <w:szCs w:val="20"/>
        </w:rPr>
        <w:t>s</w:t>
      </w:r>
      <w:r>
        <w:rPr>
          <w:rFonts w:ascii="Arial" w:eastAsia="Arial" w:hAnsi="Arial" w:cs="Arial"/>
          <w:i/>
          <w:sz w:val="20"/>
          <w:szCs w:val="20"/>
        </w:rPr>
        <w:t>ta</w:t>
      </w:r>
      <w:r>
        <w:rPr>
          <w:rFonts w:ascii="Arial" w:eastAsia="Arial" w:hAnsi="Arial" w:cs="Arial"/>
          <w:i/>
          <w:spacing w:val="-1"/>
          <w:sz w:val="20"/>
          <w:szCs w:val="20"/>
        </w:rPr>
        <w:t>g</w:t>
      </w:r>
      <w:r>
        <w:rPr>
          <w:rFonts w:ascii="Arial" w:eastAsia="Arial" w:hAnsi="Arial" w:cs="Arial"/>
          <w:i/>
          <w:sz w:val="20"/>
          <w:szCs w:val="20"/>
        </w:rPr>
        <w:t>e</w:t>
      </w:r>
      <w:r>
        <w:rPr>
          <w:rFonts w:ascii="Arial" w:eastAsia="Arial" w:hAnsi="Arial" w:cs="Arial"/>
          <w:i/>
          <w:spacing w:val="-6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1"/>
          <w:sz w:val="20"/>
          <w:szCs w:val="20"/>
        </w:rPr>
        <w:t>t</w:t>
      </w:r>
      <w:r>
        <w:rPr>
          <w:rFonts w:ascii="Arial" w:eastAsia="Arial" w:hAnsi="Arial" w:cs="Arial"/>
          <w:i/>
          <w:sz w:val="20"/>
          <w:szCs w:val="20"/>
        </w:rPr>
        <w:t>he</w:t>
      </w:r>
      <w:r>
        <w:rPr>
          <w:rFonts w:ascii="Arial" w:eastAsia="Arial" w:hAnsi="Arial" w:cs="Arial"/>
          <w:i/>
          <w:spacing w:val="-6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ex</w:t>
      </w:r>
      <w:r>
        <w:rPr>
          <w:rFonts w:ascii="Arial" w:eastAsia="Arial" w:hAnsi="Arial" w:cs="Arial"/>
          <w:i/>
          <w:spacing w:val="2"/>
          <w:sz w:val="20"/>
          <w:szCs w:val="20"/>
        </w:rPr>
        <w:t>t</w:t>
      </w:r>
      <w:r>
        <w:rPr>
          <w:rFonts w:ascii="Arial" w:eastAsia="Arial" w:hAnsi="Arial" w:cs="Arial"/>
          <w:i/>
          <w:sz w:val="20"/>
          <w:szCs w:val="20"/>
        </w:rPr>
        <w:t>e</w:t>
      </w:r>
      <w:r>
        <w:rPr>
          <w:rFonts w:ascii="Arial" w:eastAsia="Arial" w:hAnsi="Arial" w:cs="Arial"/>
          <w:i/>
          <w:spacing w:val="-1"/>
          <w:sz w:val="20"/>
          <w:szCs w:val="20"/>
        </w:rPr>
        <w:t>n</w:t>
      </w:r>
      <w:r>
        <w:rPr>
          <w:rFonts w:ascii="Arial" w:eastAsia="Arial" w:hAnsi="Arial" w:cs="Arial"/>
          <w:i/>
          <w:sz w:val="20"/>
          <w:szCs w:val="20"/>
        </w:rPr>
        <w:t>t</w:t>
      </w:r>
      <w:r>
        <w:rPr>
          <w:rFonts w:ascii="Arial" w:eastAsia="Arial" w:hAnsi="Arial" w:cs="Arial"/>
          <w:i/>
          <w:spacing w:val="-3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of</w:t>
      </w:r>
      <w:r>
        <w:rPr>
          <w:rFonts w:ascii="Arial" w:eastAsia="Arial" w:hAnsi="Arial" w:cs="Arial"/>
          <w:i/>
          <w:spacing w:val="-6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1"/>
          <w:sz w:val="20"/>
          <w:szCs w:val="20"/>
        </w:rPr>
        <w:t>d</w:t>
      </w:r>
      <w:r>
        <w:rPr>
          <w:rFonts w:ascii="Arial" w:eastAsia="Arial" w:hAnsi="Arial" w:cs="Arial"/>
          <w:i/>
          <w:sz w:val="20"/>
          <w:szCs w:val="20"/>
        </w:rPr>
        <w:t>a</w:t>
      </w:r>
      <w:r>
        <w:rPr>
          <w:rFonts w:ascii="Arial" w:eastAsia="Arial" w:hAnsi="Arial" w:cs="Arial"/>
          <w:i/>
          <w:spacing w:val="-1"/>
          <w:sz w:val="20"/>
          <w:szCs w:val="20"/>
        </w:rPr>
        <w:t>m</w:t>
      </w:r>
      <w:r>
        <w:rPr>
          <w:rFonts w:ascii="Arial" w:eastAsia="Arial" w:hAnsi="Arial" w:cs="Arial"/>
          <w:i/>
          <w:spacing w:val="1"/>
          <w:sz w:val="20"/>
          <w:szCs w:val="20"/>
        </w:rPr>
        <w:t>a</w:t>
      </w:r>
      <w:r>
        <w:rPr>
          <w:rFonts w:ascii="Arial" w:eastAsia="Arial" w:hAnsi="Arial" w:cs="Arial"/>
          <w:i/>
          <w:sz w:val="20"/>
          <w:szCs w:val="20"/>
        </w:rPr>
        <w:t>ge</w:t>
      </w:r>
      <w:r>
        <w:rPr>
          <w:rFonts w:ascii="Arial" w:eastAsia="Arial" w:hAnsi="Arial" w:cs="Arial"/>
          <w:i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from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t</w:t>
      </w:r>
      <w:r>
        <w:rPr>
          <w:rFonts w:ascii="Arial" w:eastAsia="Arial" w:hAnsi="Arial" w:cs="Arial"/>
          <w:i/>
          <w:spacing w:val="1"/>
          <w:sz w:val="20"/>
          <w:szCs w:val="20"/>
        </w:rPr>
        <w:t>h</w:t>
      </w:r>
      <w:r>
        <w:rPr>
          <w:rFonts w:ascii="Arial" w:eastAsia="Arial" w:hAnsi="Arial" w:cs="Arial"/>
          <w:i/>
          <w:sz w:val="20"/>
          <w:szCs w:val="20"/>
        </w:rPr>
        <w:t>e</w:t>
      </w:r>
      <w:r>
        <w:rPr>
          <w:rFonts w:ascii="Arial" w:eastAsia="Arial" w:hAnsi="Arial" w:cs="Arial"/>
          <w:i/>
          <w:spacing w:val="-6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1"/>
          <w:sz w:val="20"/>
          <w:szCs w:val="20"/>
        </w:rPr>
        <w:t>q</w:t>
      </w:r>
      <w:r>
        <w:rPr>
          <w:rFonts w:ascii="Arial" w:eastAsia="Arial" w:hAnsi="Arial" w:cs="Arial"/>
          <w:i/>
          <w:sz w:val="20"/>
          <w:szCs w:val="20"/>
        </w:rPr>
        <w:t>u</w:t>
      </w:r>
      <w:r>
        <w:rPr>
          <w:rFonts w:ascii="Arial" w:eastAsia="Arial" w:hAnsi="Arial" w:cs="Arial"/>
          <w:i/>
          <w:spacing w:val="-1"/>
          <w:sz w:val="20"/>
          <w:szCs w:val="20"/>
        </w:rPr>
        <w:t>a</w:t>
      </w:r>
      <w:r>
        <w:rPr>
          <w:rFonts w:ascii="Arial" w:eastAsia="Arial" w:hAnsi="Arial" w:cs="Arial"/>
          <w:i/>
          <w:spacing w:val="1"/>
          <w:sz w:val="20"/>
          <w:szCs w:val="20"/>
        </w:rPr>
        <w:t>k</w:t>
      </w:r>
      <w:r>
        <w:rPr>
          <w:rFonts w:ascii="Arial" w:eastAsia="Arial" w:hAnsi="Arial" w:cs="Arial"/>
          <w:i/>
          <w:sz w:val="20"/>
          <w:szCs w:val="20"/>
        </w:rPr>
        <w:t>e</w:t>
      </w:r>
      <w:r>
        <w:rPr>
          <w:rFonts w:ascii="Arial" w:eastAsia="Arial" w:hAnsi="Arial" w:cs="Arial"/>
          <w:i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-1"/>
          <w:sz w:val="20"/>
          <w:szCs w:val="20"/>
        </w:rPr>
        <w:t>i</w:t>
      </w:r>
      <w:r>
        <w:rPr>
          <w:rFonts w:ascii="Arial" w:eastAsia="Arial" w:hAnsi="Arial" w:cs="Arial"/>
          <w:i/>
          <w:sz w:val="20"/>
          <w:szCs w:val="20"/>
        </w:rPr>
        <w:t>s</w:t>
      </w:r>
      <w:r>
        <w:rPr>
          <w:rFonts w:ascii="Arial" w:eastAsia="Arial" w:hAnsi="Arial" w:cs="Arial"/>
          <w:i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u</w:t>
      </w:r>
      <w:r>
        <w:rPr>
          <w:rFonts w:ascii="Arial" w:eastAsia="Arial" w:hAnsi="Arial" w:cs="Arial"/>
          <w:i/>
          <w:spacing w:val="-1"/>
          <w:sz w:val="20"/>
          <w:szCs w:val="20"/>
        </w:rPr>
        <w:t>n</w:t>
      </w:r>
      <w:r>
        <w:rPr>
          <w:rFonts w:ascii="Arial" w:eastAsia="Arial" w:hAnsi="Arial" w:cs="Arial"/>
          <w:i/>
          <w:spacing w:val="1"/>
          <w:sz w:val="20"/>
          <w:szCs w:val="20"/>
        </w:rPr>
        <w:t>kn</w:t>
      </w:r>
      <w:r>
        <w:rPr>
          <w:rFonts w:ascii="Arial" w:eastAsia="Arial" w:hAnsi="Arial" w:cs="Arial"/>
          <w:i/>
          <w:sz w:val="20"/>
          <w:szCs w:val="20"/>
        </w:rPr>
        <w:t>ow</w:t>
      </w:r>
      <w:r>
        <w:rPr>
          <w:rFonts w:ascii="Arial" w:eastAsia="Arial" w:hAnsi="Arial" w:cs="Arial"/>
          <w:i/>
          <w:spacing w:val="1"/>
          <w:sz w:val="20"/>
          <w:szCs w:val="20"/>
        </w:rPr>
        <w:t>n</w:t>
      </w:r>
      <w:r>
        <w:rPr>
          <w:rFonts w:ascii="Arial" w:eastAsia="Arial" w:hAnsi="Arial" w:cs="Arial"/>
          <w:i/>
          <w:sz w:val="20"/>
          <w:szCs w:val="20"/>
        </w:rPr>
        <w:t>.</w:t>
      </w:r>
      <w:r>
        <w:rPr>
          <w:rFonts w:ascii="Arial" w:eastAsia="Arial" w:hAnsi="Arial" w:cs="Arial"/>
          <w:i/>
          <w:spacing w:val="-6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-2"/>
          <w:sz w:val="20"/>
          <w:szCs w:val="20"/>
        </w:rPr>
        <w:t>S</w:t>
      </w:r>
      <w:r>
        <w:rPr>
          <w:rFonts w:ascii="Arial" w:eastAsia="Arial" w:hAnsi="Arial" w:cs="Arial"/>
          <w:i/>
          <w:sz w:val="20"/>
          <w:szCs w:val="20"/>
        </w:rPr>
        <w:t>tay</w:t>
      </w:r>
      <w:r>
        <w:rPr>
          <w:rFonts w:ascii="Arial" w:eastAsia="Arial" w:hAnsi="Arial" w:cs="Arial"/>
          <w:i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1"/>
          <w:sz w:val="20"/>
          <w:szCs w:val="20"/>
        </w:rPr>
        <w:t>t</w:t>
      </w:r>
      <w:r>
        <w:rPr>
          <w:rFonts w:ascii="Arial" w:eastAsia="Arial" w:hAnsi="Arial" w:cs="Arial"/>
          <w:i/>
          <w:sz w:val="20"/>
          <w:szCs w:val="20"/>
        </w:rPr>
        <w:t>u</w:t>
      </w:r>
      <w:r>
        <w:rPr>
          <w:rFonts w:ascii="Arial" w:eastAsia="Arial" w:hAnsi="Arial" w:cs="Arial"/>
          <w:i/>
          <w:spacing w:val="-1"/>
          <w:sz w:val="20"/>
          <w:szCs w:val="20"/>
        </w:rPr>
        <w:t>n</w:t>
      </w:r>
      <w:r>
        <w:rPr>
          <w:rFonts w:ascii="Arial" w:eastAsia="Arial" w:hAnsi="Arial" w:cs="Arial"/>
          <w:i/>
          <w:spacing w:val="1"/>
          <w:sz w:val="20"/>
          <w:szCs w:val="20"/>
        </w:rPr>
        <w:t>e</w:t>
      </w:r>
      <w:r>
        <w:rPr>
          <w:rFonts w:ascii="Arial" w:eastAsia="Arial" w:hAnsi="Arial" w:cs="Arial"/>
          <w:i/>
          <w:sz w:val="20"/>
          <w:szCs w:val="20"/>
        </w:rPr>
        <w:t>d</w:t>
      </w:r>
      <w:r>
        <w:rPr>
          <w:rFonts w:ascii="Arial" w:eastAsia="Arial" w:hAnsi="Arial" w:cs="Arial"/>
          <w:i/>
          <w:spacing w:val="-6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-1"/>
          <w:sz w:val="20"/>
          <w:szCs w:val="20"/>
        </w:rPr>
        <w:t>f</w:t>
      </w:r>
      <w:r>
        <w:rPr>
          <w:rFonts w:ascii="Arial" w:eastAsia="Arial" w:hAnsi="Arial" w:cs="Arial"/>
          <w:i/>
          <w:sz w:val="20"/>
          <w:szCs w:val="20"/>
        </w:rPr>
        <w:t>or</w:t>
      </w:r>
      <w:r>
        <w:rPr>
          <w:rFonts w:ascii="Arial" w:eastAsia="Arial" w:hAnsi="Arial" w:cs="Arial"/>
          <w:i/>
          <w:spacing w:val="-6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2"/>
          <w:sz w:val="20"/>
          <w:szCs w:val="20"/>
        </w:rPr>
        <w:t>f</w:t>
      </w:r>
      <w:r>
        <w:rPr>
          <w:rFonts w:ascii="Arial" w:eastAsia="Arial" w:hAnsi="Arial" w:cs="Arial"/>
          <w:i/>
          <w:sz w:val="20"/>
          <w:szCs w:val="20"/>
        </w:rPr>
        <w:t>urther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1"/>
          <w:sz w:val="20"/>
          <w:szCs w:val="20"/>
        </w:rPr>
        <w:t>re</w:t>
      </w:r>
      <w:r>
        <w:rPr>
          <w:rFonts w:ascii="Arial" w:eastAsia="Arial" w:hAnsi="Arial" w:cs="Arial"/>
          <w:i/>
          <w:sz w:val="20"/>
          <w:szCs w:val="20"/>
        </w:rPr>
        <w:t>p</w:t>
      </w:r>
      <w:r>
        <w:rPr>
          <w:rFonts w:ascii="Arial" w:eastAsia="Arial" w:hAnsi="Arial" w:cs="Arial"/>
          <w:i/>
          <w:spacing w:val="1"/>
          <w:sz w:val="20"/>
          <w:szCs w:val="20"/>
        </w:rPr>
        <w:t>o</w:t>
      </w:r>
      <w:r>
        <w:rPr>
          <w:rFonts w:ascii="Arial" w:eastAsia="Arial" w:hAnsi="Arial" w:cs="Arial"/>
          <w:i/>
          <w:sz w:val="20"/>
          <w:szCs w:val="20"/>
        </w:rPr>
        <w:t>rts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t</w:t>
      </w:r>
      <w:r>
        <w:rPr>
          <w:rFonts w:ascii="Arial" w:eastAsia="Arial" w:hAnsi="Arial" w:cs="Arial"/>
          <w:i/>
          <w:spacing w:val="-1"/>
          <w:sz w:val="20"/>
          <w:szCs w:val="20"/>
        </w:rPr>
        <w:t>h</w:t>
      </w:r>
      <w:r>
        <w:rPr>
          <w:rFonts w:ascii="Arial" w:eastAsia="Arial" w:hAnsi="Arial" w:cs="Arial"/>
          <w:i/>
          <w:sz w:val="20"/>
          <w:szCs w:val="20"/>
        </w:rPr>
        <w:t>ro</w:t>
      </w:r>
      <w:r>
        <w:rPr>
          <w:rFonts w:ascii="Arial" w:eastAsia="Arial" w:hAnsi="Arial" w:cs="Arial"/>
          <w:i/>
          <w:spacing w:val="-1"/>
          <w:sz w:val="20"/>
          <w:szCs w:val="20"/>
        </w:rPr>
        <w:t>u</w:t>
      </w:r>
      <w:r>
        <w:rPr>
          <w:rFonts w:ascii="Arial" w:eastAsia="Arial" w:hAnsi="Arial" w:cs="Arial"/>
          <w:i/>
          <w:sz w:val="20"/>
          <w:szCs w:val="20"/>
        </w:rPr>
        <w:t>g</w:t>
      </w:r>
      <w:r>
        <w:rPr>
          <w:rFonts w:ascii="Arial" w:eastAsia="Arial" w:hAnsi="Arial" w:cs="Arial"/>
          <w:i/>
          <w:spacing w:val="1"/>
          <w:sz w:val="20"/>
          <w:szCs w:val="20"/>
        </w:rPr>
        <w:t>h</w:t>
      </w:r>
      <w:r>
        <w:rPr>
          <w:rFonts w:ascii="Arial" w:eastAsia="Arial" w:hAnsi="Arial" w:cs="Arial"/>
          <w:i/>
          <w:sz w:val="20"/>
          <w:szCs w:val="20"/>
        </w:rPr>
        <w:t>o</w:t>
      </w:r>
      <w:r>
        <w:rPr>
          <w:rFonts w:ascii="Arial" w:eastAsia="Arial" w:hAnsi="Arial" w:cs="Arial"/>
          <w:i/>
          <w:spacing w:val="-1"/>
          <w:sz w:val="20"/>
          <w:szCs w:val="20"/>
        </w:rPr>
        <w:t>u</w:t>
      </w:r>
      <w:r>
        <w:rPr>
          <w:rFonts w:ascii="Arial" w:eastAsia="Arial" w:hAnsi="Arial" w:cs="Arial"/>
          <w:i/>
          <w:sz w:val="20"/>
          <w:szCs w:val="20"/>
        </w:rPr>
        <w:t>t</w:t>
      </w:r>
      <w:r>
        <w:rPr>
          <w:rFonts w:ascii="Arial" w:eastAsia="Arial" w:hAnsi="Arial" w:cs="Arial"/>
          <w:i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the</w:t>
      </w:r>
      <w:r>
        <w:rPr>
          <w:rFonts w:ascii="Arial" w:eastAsia="Arial" w:hAnsi="Arial" w:cs="Arial"/>
          <w:i/>
          <w:w w:val="99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eve</w:t>
      </w:r>
      <w:r>
        <w:rPr>
          <w:rFonts w:ascii="Arial" w:eastAsia="Arial" w:hAnsi="Arial" w:cs="Arial"/>
          <w:i/>
          <w:spacing w:val="-1"/>
          <w:sz w:val="20"/>
          <w:szCs w:val="20"/>
        </w:rPr>
        <w:t>n</w:t>
      </w:r>
      <w:r>
        <w:rPr>
          <w:rFonts w:ascii="Arial" w:eastAsia="Arial" w:hAnsi="Arial" w:cs="Arial"/>
          <w:i/>
          <w:spacing w:val="1"/>
          <w:sz w:val="20"/>
          <w:szCs w:val="20"/>
        </w:rPr>
        <w:t>i</w:t>
      </w:r>
      <w:r>
        <w:rPr>
          <w:rFonts w:ascii="Arial" w:eastAsia="Arial" w:hAnsi="Arial" w:cs="Arial"/>
          <w:i/>
          <w:sz w:val="20"/>
          <w:szCs w:val="20"/>
        </w:rPr>
        <w:t>n</w:t>
      </w:r>
      <w:r>
        <w:rPr>
          <w:rFonts w:ascii="Arial" w:eastAsia="Arial" w:hAnsi="Arial" w:cs="Arial"/>
          <w:i/>
          <w:spacing w:val="-1"/>
          <w:sz w:val="20"/>
          <w:szCs w:val="20"/>
        </w:rPr>
        <w:t>g</w:t>
      </w:r>
      <w:r>
        <w:rPr>
          <w:rFonts w:ascii="Arial" w:eastAsia="Arial" w:hAnsi="Arial" w:cs="Arial"/>
          <w:i/>
          <w:sz w:val="20"/>
          <w:szCs w:val="20"/>
        </w:rPr>
        <w:t>….</w:t>
      </w:r>
    </w:p>
    <w:p w:rsidR="00390CA3" w:rsidRDefault="00390CA3">
      <w:pPr>
        <w:spacing w:before="3" w:line="180" w:lineRule="exact"/>
        <w:rPr>
          <w:sz w:val="18"/>
          <w:szCs w:val="18"/>
        </w:rPr>
      </w:pPr>
    </w:p>
    <w:p w:rsidR="00390CA3" w:rsidRDefault="00BD6A69">
      <w:pPr>
        <w:pStyle w:val="BodyText"/>
        <w:spacing w:line="292" w:lineRule="auto"/>
        <w:ind w:right="252"/>
      </w:pPr>
      <w:r>
        <w:rPr>
          <w:spacing w:val="-1"/>
        </w:rPr>
        <w:t>Y</w:t>
      </w:r>
      <w:r>
        <w:t>ou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t>he</w:t>
      </w:r>
      <w:r>
        <w:rPr>
          <w:spacing w:val="-5"/>
        </w:rPr>
        <w:t xml:space="preserve"> </w:t>
      </w:r>
      <w:r>
        <w:t>r</w:t>
      </w:r>
      <w:r>
        <w:rPr>
          <w:spacing w:val="1"/>
        </w:rPr>
        <w:t>e</w:t>
      </w:r>
      <w:r>
        <w:t>p</w:t>
      </w:r>
      <w:r>
        <w:rPr>
          <w:spacing w:val="-1"/>
        </w:rPr>
        <w:t>o</w:t>
      </w:r>
      <w:r>
        <w:t>rter</w:t>
      </w:r>
      <w:r>
        <w:rPr>
          <w:spacing w:val="-5"/>
        </w:rPr>
        <w:t xml:space="preserve"> </w:t>
      </w:r>
      <w:r>
        <w:rPr>
          <w:spacing w:val="2"/>
        </w:rPr>
        <w:t>f</w:t>
      </w:r>
      <w:r>
        <w:t>or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2"/>
        </w:rPr>
        <w:t>l</w:t>
      </w:r>
      <w:r>
        <w:t>oc</w:t>
      </w:r>
      <w:r>
        <w:rPr>
          <w:spacing w:val="1"/>
        </w:rPr>
        <w:t>a</w:t>
      </w:r>
      <w:r>
        <w:t>l</w:t>
      </w:r>
      <w:r>
        <w:rPr>
          <w:spacing w:val="-6"/>
        </w:rPr>
        <w:t xml:space="preserve"> </w:t>
      </w:r>
      <w:r>
        <w:t>n</w:t>
      </w:r>
      <w:r>
        <w:rPr>
          <w:spacing w:val="1"/>
        </w:rPr>
        <w:t>e</w:t>
      </w:r>
      <w:r>
        <w:rPr>
          <w:spacing w:val="-3"/>
        </w:rPr>
        <w:t>w</w:t>
      </w:r>
      <w:r>
        <w:rPr>
          <w:spacing w:val="3"/>
        </w:rPr>
        <w:t>s</w:t>
      </w:r>
      <w:r>
        <w:t>p</w:t>
      </w:r>
      <w:r>
        <w:rPr>
          <w:spacing w:val="-1"/>
        </w:rPr>
        <w:t>a</w:t>
      </w:r>
      <w:r>
        <w:rPr>
          <w:spacing w:val="1"/>
        </w:rPr>
        <w:t>p</w:t>
      </w:r>
      <w:r>
        <w:t>er</w:t>
      </w:r>
      <w:r>
        <w:rPr>
          <w:spacing w:val="-5"/>
        </w:rPr>
        <w:t xml:space="preserve"> </w:t>
      </w:r>
      <w:r>
        <w:t>a</w:t>
      </w:r>
      <w:r>
        <w:rPr>
          <w:spacing w:val="1"/>
        </w:rPr>
        <w:t>n</w:t>
      </w:r>
      <w:r>
        <w:t>d</w:t>
      </w:r>
      <w:r>
        <w:rPr>
          <w:spacing w:val="-3"/>
        </w:rPr>
        <w:t xml:space="preserve"> </w:t>
      </w:r>
      <w:r>
        <w:rPr>
          <w:spacing w:val="-5"/>
        </w:rPr>
        <w:t>y</w:t>
      </w:r>
      <w:r>
        <w:rPr>
          <w:spacing w:val="1"/>
        </w:rPr>
        <w:t>o</w:t>
      </w:r>
      <w:r>
        <w:t>ur</w:t>
      </w:r>
      <w:r>
        <w:rPr>
          <w:spacing w:val="-2"/>
        </w:rPr>
        <w:t xml:space="preserve"> </w:t>
      </w:r>
      <w:r>
        <w:t>e</w:t>
      </w:r>
      <w:r>
        <w:rPr>
          <w:spacing w:val="-1"/>
        </w:rPr>
        <w:t>di</w:t>
      </w:r>
      <w:r>
        <w:rPr>
          <w:spacing w:val="2"/>
        </w:rPr>
        <w:t>t</w:t>
      </w:r>
      <w:r>
        <w:t>or</w:t>
      </w:r>
      <w:r>
        <w:rPr>
          <w:spacing w:val="-3"/>
        </w:rPr>
        <w:t xml:space="preserve"> w</w:t>
      </w:r>
      <w:r>
        <w:rPr>
          <w:spacing w:val="1"/>
        </w:rPr>
        <w:t>a</w:t>
      </w:r>
      <w:r>
        <w:t>nts</w:t>
      </w:r>
      <w:r>
        <w:rPr>
          <w:spacing w:val="-2"/>
        </w:rPr>
        <w:t xml:space="preserve"> </w:t>
      </w:r>
      <w:r>
        <w:rPr>
          <w:spacing w:val="-5"/>
        </w:rPr>
        <w:t>y</w:t>
      </w:r>
      <w:r>
        <w:rPr>
          <w:spacing w:val="1"/>
        </w:rPr>
        <w:t>o</w:t>
      </w:r>
      <w:r>
        <w:t>u</w:t>
      </w:r>
      <w:r>
        <w:rPr>
          <w:spacing w:val="-5"/>
        </w:rPr>
        <w:t xml:space="preserve"> </w:t>
      </w:r>
      <w:r>
        <w:rPr>
          <w:spacing w:val="1"/>
        </w:rPr>
        <w:t>t</w:t>
      </w:r>
      <w:r>
        <w:t>o</w:t>
      </w:r>
      <w:r>
        <w:rPr>
          <w:spacing w:val="-3"/>
        </w:rPr>
        <w:t xml:space="preserve"> w</w:t>
      </w:r>
      <w:r>
        <w:t>r</w:t>
      </w:r>
      <w:r>
        <w:rPr>
          <w:spacing w:val="-1"/>
        </w:rPr>
        <w:t>i</w:t>
      </w:r>
      <w:r>
        <w:rPr>
          <w:spacing w:val="2"/>
        </w:rPr>
        <w:t>t</w:t>
      </w:r>
      <w:r>
        <w:t>e</w:t>
      </w:r>
      <w:r>
        <w:rPr>
          <w:spacing w:val="-5"/>
        </w:rPr>
        <w:t xml:space="preserve"> </w:t>
      </w:r>
      <w:r>
        <w:rPr>
          <w:spacing w:val="-1"/>
        </w:rPr>
        <w:t>a</w:t>
      </w:r>
      <w:r>
        <w:t>n</w:t>
      </w:r>
      <w:r>
        <w:rPr>
          <w:spacing w:val="-3"/>
        </w:rPr>
        <w:t xml:space="preserve"> </w:t>
      </w:r>
      <w:r>
        <w:rPr>
          <w:spacing w:val="-2"/>
        </w:rPr>
        <w:t>i</w:t>
      </w:r>
      <w:r>
        <w:t>tem</w:t>
      </w:r>
      <w:r>
        <w:rPr>
          <w:spacing w:val="5"/>
        </w:rPr>
        <w:t xml:space="preserve"> </w:t>
      </w:r>
      <w:r>
        <w:rPr>
          <w:spacing w:val="-1"/>
        </w:rPr>
        <w:t>i</w:t>
      </w:r>
      <w:r>
        <w:t>nc</w:t>
      </w:r>
      <w:r>
        <w:rPr>
          <w:spacing w:val="-1"/>
        </w:rPr>
        <w:t>l</w:t>
      </w:r>
      <w:r>
        <w:rPr>
          <w:spacing w:val="1"/>
        </w:rPr>
        <w:t>u</w:t>
      </w:r>
      <w:r>
        <w:t>d</w:t>
      </w:r>
      <w:r>
        <w:rPr>
          <w:spacing w:val="-2"/>
        </w:rPr>
        <w:t>i</w:t>
      </w:r>
      <w:r>
        <w:rPr>
          <w:spacing w:val="1"/>
        </w:rPr>
        <w:t>n</w:t>
      </w:r>
      <w:r>
        <w:t>g</w:t>
      </w:r>
      <w:r>
        <w:rPr>
          <w:spacing w:val="-4"/>
        </w:rPr>
        <w:t xml:space="preserve"> </w:t>
      </w:r>
      <w:r>
        <w:t>a</w:t>
      </w:r>
      <w:r>
        <w:rPr>
          <w:w w:val="99"/>
        </w:rPr>
        <w:t xml:space="preserve"> </w:t>
      </w:r>
      <w:r>
        <w:rPr>
          <w:spacing w:val="4"/>
        </w:rPr>
        <w:t>m</w:t>
      </w:r>
      <w:r>
        <w:t>ap</w:t>
      </w:r>
      <w:r>
        <w:rPr>
          <w:spacing w:val="-8"/>
        </w:rPr>
        <w:t xml:space="preserve"> </w:t>
      </w:r>
      <w:r>
        <w:rPr>
          <w:spacing w:val="2"/>
        </w:rPr>
        <w:t>f</w:t>
      </w:r>
      <w:r>
        <w:t>or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</w:t>
      </w:r>
      <w:r>
        <w:rPr>
          <w:spacing w:val="-1"/>
        </w:rPr>
        <w:t>e</w:t>
      </w:r>
      <w:r>
        <w:rPr>
          <w:spacing w:val="1"/>
        </w:rPr>
        <w:t>x</w:t>
      </w:r>
      <w:r>
        <w:t>t</w:t>
      </w:r>
      <w:r>
        <w:rPr>
          <w:spacing w:val="-3"/>
        </w:rPr>
        <w:t xml:space="preserve"> </w:t>
      </w:r>
      <w:r>
        <w:rPr>
          <w:spacing w:val="-1"/>
        </w:rPr>
        <w:t>i</w:t>
      </w:r>
      <w:r>
        <w:rPr>
          <w:spacing w:val="1"/>
        </w:rPr>
        <w:t>ss</w:t>
      </w:r>
      <w:r>
        <w:t>u</w:t>
      </w:r>
      <w:r>
        <w:rPr>
          <w:spacing w:val="-1"/>
        </w:rPr>
        <w:t>e</w:t>
      </w:r>
      <w:r>
        <w:t>.</w:t>
      </w:r>
      <w:r>
        <w:rPr>
          <w:spacing w:val="-3"/>
        </w:rPr>
        <w:t xml:space="preserve"> </w:t>
      </w:r>
      <w:r>
        <w:rPr>
          <w:spacing w:val="-1"/>
        </w:rPr>
        <w:t>Y</w:t>
      </w:r>
      <w:r>
        <w:rPr>
          <w:spacing w:val="1"/>
        </w:rPr>
        <w:t>o</w:t>
      </w:r>
      <w:r>
        <w:t>u</w:t>
      </w:r>
      <w:r>
        <w:rPr>
          <w:spacing w:val="-3"/>
        </w:rPr>
        <w:t xml:space="preserve"> </w:t>
      </w:r>
      <w:r>
        <w:t>q</w:t>
      </w:r>
      <w:r>
        <w:rPr>
          <w:spacing w:val="-1"/>
        </w:rPr>
        <w:t>ui</w:t>
      </w:r>
      <w:r>
        <w:rPr>
          <w:spacing w:val="1"/>
        </w:rPr>
        <w:t>c</w:t>
      </w:r>
      <w:r>
        <w:rPr>
          <w:spacing w:val="3"/>
        </w:rPr>
        <w:t>k</w:t>
      </w:r>
      <w:r>
        <w:rPr>
          <w:spacing w:val="1"/>
        </w:rPr>
        <w:t>l</w:t>
      </w:r>
      <w:r>
        <w:t>y</w:t>
      </w:r>
      <w:r>
        <w:rPr>
          <w:spacing w:val="-4"/>
        </w:rPr>
        <w:t xml:space="preserve"> </w:t>
      </w:r>
      <w:r>
        <w:rPr>
          <w:spacing w:val="-1"/>
        </w:rPr>
        <w:t>l</w:t>
      </w:r>
      <w:r>
        <w:t>o</w:t>
      </w:r>
      <w:r>
        <w:rPr>
          <w:spacing w:val="-1"/>
        </w:rPr>
        <w:t>o</w:t>
      </w:r>
      <w:r>
        <w:t>k</w:t>
      </w:r>
      <w:r>
        <w:rPr>
          <w:spacing w:val="-1"/>
        </w:rPr>
        <w:t xml:space="preserve"> </w:t>
      </w:r>
      <w:r>
        <w:t>up</w:t>
      </w:r>
      <w:r>
        <w:rPr>
          <w:spacing w:val="-4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t>w</w:t>
      </w:r>
      <w:r>
        <w:rPr>
          <w:spacing w:val="-1"/>
        </w:rPr>
        <w:t>i</w:t>
      </w:r>
      <w:r>
        <w:t>tt</w:t>
      </w:r>
      <w:r>
        <w:rPr>
          <w:spacing w:val="-1"/>
        </w:rPr>
        <w:t>e</w:t>
      </w:r>
      <w:r>
        <w:t>r</w:t>
      </w:r>
      <w:r>
        <w:rPr>
          <w:spacing w:val="-2"/>
        </w:rPr>
        <w:t xml:space="preserve"> </w:t>
      </w:r>
      <w:r>
        <w:rPr>
          <w:spacing w:val="2"/>
        </w:rPr>
        <w:t>f</w:t>
      </w:r>
      <w:r>
        <w:t>e</w:t>
      </w:r>
      <w:r>
        <w:rPr>
          <w:spacing w:val="-1"/>
        </w:rPr>
        <w:t>e</w:t>
      </w:r>
      <w:r>
        <w:t>d</w:t>
      </w:r>
      <w:r>
        <w:rPr>
          <w:spacing w:val="-5"/>
        </w:rPr>
        <w:t xml:space="preserve"> </w:t>
      </w:r>
      <w:r>
        <w:rPr>
          <w:spacing w:val="-1"/>
        </w:rPr>
        <w:t>t</w:t>
      </w:r>
      <w:r>
        <w:t>o</w:t>
      </w:r>
      <w:r>
        <w:rPr>
          <w:spacing w:val="-3"/>
        </w:rPr>
        <w:t xml:space="preserve"> </w:t>
      </w:r>
      <w:r>
        <w:rPr>
          <w:spacing w:val="-1"/>
        </w:rPr>
        <w:t>l</w:t>
      </w:r>
      <w:r>
        <w:t>e</w:t>
      </w:r>
      <w:r>
        <w:rPr>
          <w:spacing w:val="-1"/>
        </w:rPr>
        <w:t>a</w:t>
      </w:r>
      <w:r>
        <w:t>rn</w:t>
      </w:r>
      <w:r>
        <w:rPr>
          <w:spacing w:val="-3"/>
        </w:rPr>
        <w:t xml:space="preserve"> </w:t>
      </w:r>
      <w:r>
        <w:t>wh</w:t>
      </w:r>
      <w:r>
        <w:rPr>
          <w:spacing w:val="1"/>
        </w:rPr>
        <w:t>a</w:t>
      </w:r>
      <w:r>
        <w:t>t</w:t>
      </w:r>
      <w:r>
        <w:rPr>
          <w:spacing w:val="-3"/>
        </w:rPr>
        <w:t xml:space="preserve"> w</w:t>
      </w:r>
      <w:r>
        <w:t>as</w:t>
      </w:r>
      <w:r>
        <w:rPr>
          <w:spacing w:val="-4"/>
        </w:rPr>
        <w:t xml:space="preserve"> </w:t>
      </w:r>
      <w:r>
        <w:rPr>
          <w:spacing w:val="1"/>
        </w:rPr>
        <w:t>f</w:t>
      </w:r>
      <w:r>
        <w:t>e</w:t>
      </w:r>
      <w:r>
        <w:rPr>
          <w:spacing w:val="-2"/>
        </w:rPr>
        <w:t>l</w:t>
      </w:r>
      <w:r>
        <w:t>t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5"/>
        </w:rPr>
        <w:t xml:space="preserve"> </w:t>
      </w:r>
      <w:r>
        <w:t>s</w:t>
      </w:r>
      <w:r>
        <w:rPr>
          <w:spacing w:val="1"/>
        </w:rPr>
        <w:t>e</w:t>
      </w:r>
      <w:r>
        <w:t>en</w:t>
      </w:r>
      <w:r>
        <w:rPr>
          <w:spacing w:val="-4"/>
        </w:rPr>
        <w:t xml:space="preserve"> </w:t>
      </w:r>
      <w:r>
        <w:rPr>
          <w:spacing w:val="4"/>
        </w:rPr>
        <w:t>b</w:t>
      </w:r>
      <w:r>
        <w:t>y</w:t>
      </w:r>
      <w:r>
        <w:rPr>
          <w:spacing w:val="-6"/>
        </w:rPr>
        <w:t xml:space="preserve"> </w:t>
      </w:r>
      <w:r>
        <w:rPr>
          <w:spacing w:val="-1"/>
        </w:rPr>
        <w:t>l</w:t>
      </w:r>
      <w:r>
        <w:t>oc</w:t>
      </w:r>
      <w:r>
        <w:rPr>
          <w:spacing w:val="1"/>
        </w:rPr>
        <w:t>a</w:t>
      </w:r>
      <w:r>
        <w:rPr>
          <w:spacing w:val="-1"/>
        </w:rPr>
        <w:t>l</w:t>
      </w:r>
      <w:r>
        <w:t>s</w:t>
      </w:r>
      <w:r>
        <w:rPr>
          <w:w w:val="99"/>
        </w:rPr>
        <w:t xml:space="preserve"> </w:t>
      </w:r>
      <w:r>
        <w:rPr>
          <w:spacing w:val="-1"/>
        </w:rPr>
        <w:t>a</w:t>
      </w:r>
      <w:r>
        <w:t>t</w:t>
      </w:r>
      <w:r>
        <w:rPr>
          <w:spacing w:val="-6"/>
        </w:rPr>
        <w:t xml:space="preserve"> </w:t>
      </w:r>
      <w:r>
        <w:t>aro</w:t>
      </w:r>
      <w:r>
        <w:rPr>
          <w:spacing w:val="2"/>
        </w:rPr>
        <w:t>u</w:t>
      </w:r>
      <w:r>
        <w:t>nd</w:t>
      </w:r>
      <w:r>
        <w:rPr>
          <w:spacing w:val="-5"/>
        </w:rPr>
        <w:t xml:space="preserve"> </w:t>
      </w:r>
      <w:r>
        <w:t>8.</w:t>
      </w:r>
      <w:r>
        <w:rPr>
          <w:spacing w:val="1"/>
        </w:rPr>
        <w:t>3</w:t>
      </w:r>
      <w:r>
        <w:t>0</w:t>
      </w:r>
      <w:r>
        <w:rPr>
          <w:spacing w:val="-6"/>
        </w:rPr>
        <w:t xml:space="preserve"> </w:t>
      </w:r>
      <w:r>
        <w:t>pm</w:t>
      </w:r>
      <w:r>
        <w:rPr>
          <w:spacing w:val="-3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e</w:t>
      </w:r>
      <w:r>
        <w:rPr>
          <w:spacing w:val="-2"/>
        </w:rPr>
        <w:t>v</w:t>
      </w:r>
      <w:r>
        <w:t>e</w:t>
      </w:r>
      <w:r>
        <w:rPr>
          <w:spacing w:val="1"/>
        </w:rPr>
        <w:t>n</w:t>
      </w:r>
      <w:r>
        <w:rPr>
          <w:spacing w:val="-1"/>
        </w:rPr>
        <w:t>i</w:t>
      </w:r>
      <w:r>
        <w:rPr>
          <w:spacing w:val="1"/>
        </w:rPr>
        <w:t>n</w:t>
      </w:r>
      <w:r>
        <w:t>g</w:t>
      </w:r>
      <w:r>
        <w:rPr>
          <w:spacing w:val="-6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2"/>
        </w:rPr>
        <w:t xml:space="preserve"> </w:t>
      </w:r>
      <w:r>
        <w:t>e</w:t>
      </w:r>
      <w:r>
        <w:rPr>
          <w:spacing w:val="-1"/>
        </w:rPr>
        <w:t>a</w:t>
      </w:r>
      <w:r>
        <w:t>rt</w:t>
      </w:r>
      <w:r>
        <w:rPr>
          <w:spacing w:val="1"/>
        </w:rPr>
        <w:t>h</w:t>
      </w:r>
      <w:r>
        <w:t>q</w:t>
      </w:r>
      <w:r>
        <w:rPr>
          <w:spacing w:val="-1"/>
        </w:rPr>
        <w:t>u</w:t>
      </w:r>
      <w:r>
        <w:t>a</w:t>
      </w:r>
      <w:r>
        <w:rPr>
          <w:spacing w:val="3"/>
        </w:rPr>
        <w:t>k</w:t>
      </w:r>
      <w:r>
        <w:t>e.</w:t>
      </w:r>
      <w:r>
        <w:rPr>
          <w:spacing w:val="-6"/>
        </w:rPr>
        <w:t xml:space="preserve"> </w:t>
      </w:r>
      <w:r>
        <w:t>(</w:t>
      </w:r>
      <w:r>
        <w:rPr>
          <w:spacing w:val="3"/>
        </w:rPr>
        <w:t>T</w:t>
      </w:r>
      <w:r>
        <w:t>h</w:t>
      </w:r>
      <w:r>
        <w:rPr>
          <w:spacing w:val="-1"/>
        </w:rPr>
        <w:t>e</w:t>
      </w:r>
      <w:r>
        <w:rPr>
          <w:spacing w:val="1"/>
        </w:rPr>
        <w:t>s</w:t>
      </w:r>
      <w:r>
        <w:t>e</w:t>
      </w:r>
      <w:r>
        <w:rPr>
          <w:spacing w:val="-6"/>
        </w:rPr>
        <w:t xml:space="preserve"> </w:t>
      </w:r>
      <w:r>
        <w:t>c</w:t>
      </w:r>
      <w:r>
        <w:rPr>
          <w:spacing w:val="-3"/>
        </w:rPr>
        <w:t>o</w:t>
      </w:r>
      <w:r>
        <w:rPr>
          <w:spacing w:val="1"/>
        </w:rPr>
        <w:t>m</w:t>
      </w:r>
      <w:r>
        <w:rPr>
          <w:spacing w:val="4"/>
        </w:rPr>
        <w:t>m</w:t>
      </w:r>
      <w:r>
        <w:t>e</w:t>
      </w:r>
      <w:r>
        <w:rPr>
          <w:spacing w:val="-1"/>
        </w:rPr>
        <w:t>n</w:t>
      </w:r>
      <w:r>
        <w:t>ts</w:t>
      </w:r>
      <w:r>
        <w:rPr>
          <w:spacing w:val="-5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s</w:t>
      </w:r>
      <w:r>
        <w:rPr>
          <w:spacing w:val="1"/>
        </w:rPr>
        <w:t>e</w:t>
      </w:r>
      <w:r>
        <w:t>p</w:t>
      </w:r>
      <w:r>
        <w:rPr>
          <w:spacing w:val="-1"/>
        </w:rPr>
        <w:t>a</w:t>
      </w:r>
      <w:r>
        <w:t>rate</w:t>
      </w:r>
      <w:r>
        <w:rPr>
          <w:spacing w:val="-6"/>
        </w:rPr>
        <w:t xml:space="preserve"> </w:t>
      </w:r>
      <w:r>
        <w:t>s</w:t>
      </w:r>
      <w:r>
        <w:rPr>
          <w:spacing w:val="1"/>
        </w:rPr>
        <w:t>h</w:t>
      </w:r>
      <w:r>
        <w:t>e</w:t>
      </w:r>
      <w:r>
        <w:rPr>
          <w:spacing w:val="-1"/>
        </w:rPr>
        <w:t>e</w:t>
      </w:r>
      <w:r>
        <w:t>t</w:t>
      </w:r>
      <w:r>
        <w:rPr>
          <w:spacing w:val="6"/>
        </w:rPr>
        <w:t>s</w:t>
      </w:r>
      <w:r>
        <w:rPr>
          <w:spacing w:val="-1"/>
        </w:rPr>
        <w:t>.</w:t>
      </w:r>
      <w:r>
        <w:t>)</w:t>
      </w:r>
      <w:r>
        <w:rPr>
          <w:spacing w:val="-3"/>
        </w:rPr>
        <w:t xml:space="preserve"> </w:t>
      </w:r>
      <w:r>
        <w:rPr>
          <w:spacing w:val="-1"/>
        </w:rPr>
        <w:t>Y</w:t>
      </w:r>
      <w:r>
        <w:t>ou</w:t>
      </w:r>
      <w:r>
        <w:rPr>
          <w:w w:val="99"/>
        </w:rPr>
        <w:t xml:space="preserve"> </w:t>
      </w:r>
      <w:r>
        <w:t>a</w:t>
      </w:r>
      <w:r>
        <w:rPr>
          <w:spacing w:val="-2"/>
        </w:rPr>
        <w:t>l</w:t>
      </w:r>
      <w:r>
        <w:rPr>
          <w:spacing w:val="1"/>
        </w:rPr>
        <w:t>s</w:t>
      </w:r>
      <w:r>
        <w:t>o</w:t>
      </w:r>
      <w:r>
        <w:rPr>
          <w:spacing w:val="-7"/>
        </w:rPr>
        <w:t xml:space="preserve"> </w:t>
      </w:r>
      <w:r>
        <w:rPr>
          <w:spacing w:val="1"/>
        </w:rPr>
        <w:t>g</w:t>
      </w:r>
      <w:r>
        <w:t>at</w:t>
      </w:r>
      <w:r>
        <w:rPr>
          <w:spacing w:val="1"/>
        </w:rPr>
        <w:t>h</w:t>
      </w:r>
      <w:r>
        <w:t>er</w:t>
      </w:r>
      <w:r>
        <w:rPr>
          <w:spacing w:val="-7"/>
        </w:rPr>
        <w:t xml:space="preserve"> </w:t>
      </w:r>
      <w:r>
        <w:rPr>
          <w:spacing w:val="1"/>
        </w:rPr>
        <w:t>s</w:t>
      </w:r>
      <w:r>
        <w:t>o</w:t>
      </w:r>
      <w:r>
        <w:rPr>
          <w:spacing w:val="4"/>
        </w:rPr>
        <w:t>m</w:t>
      </w:r>
      <w:r>
        <w:t>e</w:t>
      </w:r>
      <w:r>
        <w:rPr>
          <w:spacing w:val="-7"/>
        </w:rPr>
        <w:t xml:space="preserve"> </w:t>
      </w:r>
      <w:r>
        <w:rPr>
          <w:spacing w:val="-1"/>
        </w:rPr>
        <w:t>b</w:t>
      </w:r>
      <w:r>
        <w:t>a</w:t>
      </w:r>
      <w:r>
        <w:rPr>
          <w:spacing w:val="-2"/>
        </w:rPr>
        <w:t>c</w:t>
      </w:r>
      <w:r>
        <w:rPr>
          <w:spacing w:val="3"/>
        </w:rPr>
        <w:t>k</w:t>
      </w:r>
      <w:r>
        <w:t>ground</w:t>
      </w:r>
      <w:r>
        <w:rPr>
          <w:spacing w:val="-8"/>
        </w:rPr>
        <w:t xml:space="preserve"> </w:t>
      </w:r>
      <w:r>
        <w:rPr>
          <w:spacing w:val="1"/>
        </w:rPr>
        <w:t>i</w:t>
      </w:r>
      <w:r>
        <w:t>n</w:t>
      </w:r>
      <w:r>
        <w:rPr>
          <w:spacing w:val="1"/>
        </w:rPr>
        <w:t>f</w:t>
      </w:r>
      <w:r>
        <w:t>o</w:t>
      </w:r>
      <w:r>
        <w:rPr>
          <w:spacing w:val="-2"/>
        </w:rPr>
        <w:t>r</w:t>
      </w:r>
      <w:r>
        <w:rPr>
          <w:spacing w:val="4"/>
        </w:rPr>
        <w:t>m</w:t>
      </w:r>
      <w:r>
        <w:t>at</w:t>
      </w:r>
      <w:r>
        <w:rPr>
          <w:spacing w:val="-2"/>
        </w:rPr>
        <w:t>i</w:t>
      </w:r>
      <w:r>
        <w:t>on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>b</w:t>
      </w:r>
      <w:r>
        <w:rPr>
          <w:spacing w:val="1"/>
        </w:rPr>
        <w:t>o</w:t>
      </w:r>
      <w:r>
        <w:t>ut</w:t>
      </w:r>
      <w:r>
        <w:rPr>
          <w:spacing w:val="-7"/>
        </w:rPr>
        <w:t xml:space="preserve"> </w:t>
      </w:r>
      <w:r>
        <w:rPr>
          <w:spacing w:val="1"/>
        </w:rPr>
        <w:t>p</w:t>
      </w:r>
      <w:r>
        <w:t>ast</w:t>
      </w:r>
      <w:r>
        <w:rPr>
          <w:spacing w:val="-7"/>
        </w:rPr>
        <w:t xml:space="preserve"> </w:t>
      </w:r>
      <w:r>
        <w:rPr>
          <w:spacing w:val="1"/>
        </w:rPr>
        <w:t>e</w:t>
      </w:r>
      <w:r>
        <w:t>arthq</w:t>
      </w:r>
      <w:r>
        <w:rPr>
          <w:spacing w:val="1"/>
        </w:rPr>
        <w:t>u</w:t>
      </w:r>
      <w:r>
        <w:t>a</w:t>
      </w:r>
      <w:r>
        <w:rPr>
          <w:spacing w:val="3"/>
        </w:rPr>
        <w:t>k</w:t>
      </w:r>
      <w:r>
        <w:t>es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t>nc</w:t>
      </w:r>
      <w:r>
        <w:rPr>
          <w:spacing w:val="1"/>
        </w:rPr>
        <w:t>l</w:t>
      </w:r>
      <w:r>
        <w:t>u</w:t>
      </w:r>
      <w:r>
        <w:rPr>
          <w:spacing w:val="-1"/>
        </w:rPr>
        <w:t>d</w:t>
      </w:r>
      <w:r>
        <w:t>e</w:t>
      </w:r>
      <w:r>
        <w:rPr>
          <w:spacing w:val="-5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-4"/>
        </w:rPr>
        <w:t xml:space="preserve"> </w:t>
      </w:r>
      <w:r>
        <w:rPr>
          <w:spacing w:val="-5"/>
        </w:rPr>
        <w:t>y</w:t>
      </w:r>
      <w:r>
        <w:rPr>
          <w:spacing w:val="1"/>
        </w:rPr>
        <w:t>o</w:t>
      </w:r>
      <w:r>
        <w:t>ur</w:t>
      </w:r>
      <w:r>
        <w:rPr>
          <w:spacing w:val="-7"/>
        </w:rPr>
        <w:t xml:space="preserve"> </w:t>
      </w:r>
      <w:r>
        <w:rPr>
          <w:spacing w:val="-1"/>
        </w:rPr>
        <w:t>i</w:t>
      </w:r>
      <w:r>
        <w:t>te</w:t>
      </w:r>
      <w:r>
        <w:rPr>
          <w:spacing w:val="3"/>
        </w:rPr>
        <w:t>m</w:t>
      </w:r>
      <w:r>
        <w:t>.</w:t>
      </w:r>
    </w:p>
    <w:p w:rsidR="00390CA3" w:rsidRDefault="00390CA3">
      <w:pPr>
        <w:spacing w:before="3" w:line="140" w:lineRule="exact"/>
        <w:rPr>
          <w:sz w:val="14"/>
          <w:szCs w:val="14"/>
        </w:rPr>
      </w:pPr>
    </w:p>
    <w:p w:rsidR="00390CA3" w:rsidRDefault="00BD6A69">
      <w:pPr>
        <w:ind w:left="138" w:right="15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B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ack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g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r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oun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d</w:t>
      </w:r>
      <w:r>
        <w:rPr>
          <w:rFonts w:ascii="Arial" w:eastAsia="Arial" w:hAnsi="Arial" w:cs="Arial"/>
          <w:b/>
          <w:bCs/>
          <w:color w:val="800000"/>
          <w:spacing w:val="-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i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n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f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or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mati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o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n</w:t>
      </w:r>
    </w:p>
    <w:p w:rsidR="00390CA3" w:rsidRDefault="00390CA3">
      <w:pPr>
        <w:spacing w:before="19" w:line="200" w:lineRule="exact"/>
        <w:rPr>
          <w:sz w:val="20"/>
          <w:szCs w:val="20"/>
        </w:rPr>
      </w:pPr>
    </w:p>
    <w:p w:rsidR="00390CA3" w:rsidRDefault="00BD6A69">
      <w:pPr>
        <w:pStyle w:val="BodyText"/>
        <w:spacing w:line="292" w:lineRule="auto"/>
        <w:ind w:right="263"/>
      </w:pPr>
      <w:r>
        <w:t>Qu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2"/>
        </w:rPr>
        <w:t>v</w:t>
      </w:r>
      <w:r>
        <w:rPr>
          <w:spacing w:val="-1"/>
        </w:rPr>
        <w:t>i</w:t>
      </w:r>
      <w:r>
        <w:rPr>
          <w:spacing w:val="1"/>
        </w:rPr>
        <w:t>l</w:t>
      </w:r>
      <w:r>
        <w:rPr>
          <w:spacing w:val="-1"/>
        </w:rPr>
        <w:t>l</w:t>
      </w:r>
      <w:r>
        <w:t>e</w:t>
      </w:r>
      <w:r>
        <w:rPr>
          <w:spacing w:val="-5"/>
        </w:rPr>
        <w:t xml:space="preserve"> </w:t>
      </w:r>
      <w:r>
        <w:rPr>
          <w:spacing w:val="-1"/>
        </w:rPr>
        <w:t>i</w:t>
      </w:r>
      <w:r>
        <w:t>s</w:t>
      </w:r>
      <w:r>
        <w:rPr>
          <w:spacing w:val="-5"/>
        </w:rPr>
        <w:t xml:space="preserve"> </w:t>
      </w:r>
      <w:r>
        <w:t>o</w:t>
      </w:r>
      <w:r>
        <w:rPr>
          <w:spacing w:val="1"/>
        </w:rPr>
        <w:t>f</w:t>
      </w:r>
      <w:r>
        <w:t>ten</w:t>
      </w:r>
      <w:r>
        <w:rPr>
          <w:spacing w:val="-6"/>
        </w:rPr>
        <w:t xml:space="preserve"> </w:t>
      </w:r>
      <w:r>
        <w:t>sh</w:t>
      </w:r>
      <w:r>
        <w:rPr>
          <w:spacing w:val="-1"/>
        </w:rPr>
        <w:t>a</w:t>
      </w:r>
      <w:r>
        <w:rPr>
          <w:spacing w:val="3"/>
        </w:rPr>
        <w:t>k</w:t>
      </w:r>
      <w:r>
        <w:t>en</w:t>
      </w:r>
      <w:r>
        <w:rPr>
          <w:spacing w:val="-5"/>
        </w:rPr>
        <w:t xml:space="preserve"> </w:t>
      </w:r>
      <w:r>
        <w:rPr>
          <w:spacing w:val="1"/>
        </w:rPr>
        <w:t>b</w:t>
      </w:r>
      <w:r>
        <w:t>y</w:t>
      </w:r>
      <w:r>
        <w:rPr>
          <w:spacing w:val="-7"/>
        </w:rPr>
        <w:t xml:space="preserve"> </w:t>
      </w:r>
      <w:r>
        <w:t>e</w:t>
      </w:r>
      <w:r>
        <w:rPr>
          <w:spacing w:val="-1"/>
        </w:rPr>
        <w:t>a</w:t>
      </w:r>
      <w:r>
        <w:t>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es.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1"/>
        </w:rPr>
        <w:t>l</w:t>
      </w:r>
      <w:r>
        <w:t>arge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t>a</w:t>
      </w:r>
      <w:r>
        <w:rPr>
          <w:spacing w:val="1"/>
        </w:rPr>
        <w:t>u</w:t>
      </w:r>
      <w:r>
        <w:rPr>
          <w:spacing w:val="-1"/>
        </w:rPr>
        <w:t>l</w:t>
      </w:r>
      <w:r>
        <w:t>t,</w:t>
      </w:r>
      <w:r>
        <w:rPr>
          <w:spacing w:val="-7"/>
        </w:rPr>
        <w:t xml:space="preserve"> </w:t>
      </w:r>
      <w:r>
        <w:rPr>
          <w:spacing w:val="2"/>
        </w:rPr>
        <w:t>k</w:t>
      </w:r>
      <w:r>
        <w:t>n</w:t>
      </w:r>
      <w:r>
        <w:rPr>
          <w:spacing w:val="1"/>
        </w:rPr>
        <w:t>o</w:t>
      </w:r>
      <w:r>
        <w:rPr>
          <w:spacing w:val="-3"/>
        </w:rPr>
        <w:t>w</w:t>
      </w:r>
      <w:r>
        <w:t>n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t>s</w:t>
      </w:r>
      <w:r>
        <w:rPr>
          <w:spacing w:val="-5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6"/>
        </w:rPr>
        <w:t xml:space="preserve"> </w:t>
      </w:r>
      <w:r>
        <w:t>C</w:t>
      </w:r>
      <w:r>
        <w:rPr>
          <w:spacing w:val="3"/>
        </w:rPr>
        <w:t>r</w:t>
      </w:r>
      <w:r>
        <w:t>es</w:t>
      </w:r>
      <w:r>
        <w:rPr>
          <w:spacing w:val="1"/>
        </w:rPr>
        <w:t>c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-6"/>
        </w:rPr>
        <w:t xml:space="preserve"> </w:t>
      </w:r>
      <w:r>
        <w:rPr>
          <w:spacing w:val="2"/>
        </w:rPr>
        <w:t>F</w:t>
      </w:r>
      <w:r>
        <w:t>a</w:t>
      </w:r>
      <w:r>
        <w:rPr>
          <w:spacing w:val="-1"/>
        </w:rPr>
        <w:t>ul</w:t>
      </w:r>
      <w:r>
        <w:rPr>
          <w:spacing w:val="2"/>
        </w:rPr>
        <w:t>t</w:t>
      </w:r>
      <w:r>
        <w:t>,</w:t>
      </w:r>
      <w:r>
        <w:rPr>
          <w:spacing w:val="-6"/>
        </w:rPr>
        <w:t xml:space="preserve"> </w:t>
      </w:r>
      <w:r>
        <w:rPr>
          <w:spacing w:val="8"/>
        </w:rPr>
        <w:t>r</w:t>
      </w:r>
      <w:r>
        <w:t>u</w:t>
      </w:r>
      <w:r>
        <w:rPr>
          <w:spacing w:val="-1"/>
        </w:rPr>
        <w:t>n</w:t>
      </w:r>
      <w:r>
        <w:t>s</w:t>
      </w:r>
      <w:r>
        <w:rPr>
          <w:spacing w:val="-5"/>
        </w:rPr>
        <w:t xml:space="preserve"> </w:t>
      </w:r>
      <w:r>
        <w:t>r</w:t>
      </w:r>
      <w:r>
        <w:rPr>
          <w:spacing w:val="1"/>
        </w:rPr>
        <w:t>i</w:t>
      </w:r>
      <w:r>
        <w:t>g</w:t>
      </w:r>
      <w:r>
        <w:rPr>
          <w:spacing w:val="-1"/>
        </w:rPr>
        <w:t>h</w:t>
      </w:r>
      <w:r>
        <w:t>t</w:t>
      </w:r>
      <w:r>
        <w:rPr>
          <w:w w:val="99"/>
        </w:rPr>
        <w:t xml:space="preserve"> </w:t>
      </w:r>
      <w:r>
        <w:t>u</w:t>
      </w:r>
      <w:r>
        <w:rPr>
          <w:spacing w:val="-1"/>
        </w:rPr>
        <w:t>n</w:t>
      </w:r>
      <w:r>
        <w:t>d</w:t>
      </w:r>
      <w:r>
        <w:rPr>
          <w:spacing w:val="-1"/>
        </w:rPr>
        <w:t>e</w:t>
      </w:r>
      <w:r>
        <w:t>r</w:t>
      </w:r>
      <w:r>
        <w:rPr>
          <w:spacing w:val="-5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6"/>
        </w:rPr>
        <w:t xml:space="preserve"> </w:t>
      </w:r>
      <w:r>
        <w:rPr>
          <w:spacing w:val="1"/>
        </w:rPr>
        <w:t>to</w:t>
      </w:r>
      <w:r>
        <w:rPr>
          <w:spacing w:val="-3"/>
        </w:rPr>
        <w:t>w</w:t>
      </w:r>
      <w:r>
        <w:rPr>
          <w:spacing w:val="1"/>
        </w:rPr>
        <w:t>n</w:t>
      </w:r>
      <w:r>
        <w:t>.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t>he</w:t>
      </w:r>
      <w:r>
        <w:rPr>
          <w:spacing w:val="-6"/>
        </w:rPr>
        <w:t xml:space="preserve"> </w:t>
      </w:r>
      <w:r>
        <w:t>Cres</w:t>
      </w:r>
      <w:r>
        <w:rPr>
          <w:spacing w:val="1"/>
        </w:rPr>
        <w:t>c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-5"/>
        </w:rPr>
        <w:t xml:space="preserve"> </w:t>
      </w:r>
      <w:r>
        <w:t>F</w:t>
      </w:r>
      <w:r>
        <w:rPr>
          <w:spacing w:val="2"/>
        </w:rPr>
        <w:t>a</w:t>
      </w:r>
      <w:r>
        <w:t>u</w:t>
      </w:r>
      <w:r>
        <w:rPr>
          <w:spacing w:val="-2"/>
        </w:rPr>
        <w:t>l</w:t>
      </w:r>
      <w:r>
        <w:t>t</w:t>
      </w:r>
      <w:r>
        <w:rPr>
          <w:spacing w:val="-4"/>
        </w:rPr>
        <w:t xml:space="preserve"> </w:t>
      </w:r>
      <w:r>
        <w:rPr>
          <w:spacing w:val="-1"/>
        </w:rPr>
        <w:t>i</w:t>
      </w:r>
      <w:r>
        <w:t>s</w:t>
      </w:r>
      <w:r>
        <w:rPr>
          <w:spacing w:val="-5"/>
        </w:rPr>
        <w:t xml:space="preserve"> </w:t>
      </w:r>
      <w:r>
        <w:rPr>
          <w:spacing w:val="3"/>
        </w:rPr>
        <w:t>k</w:t>
      </w:r>
      <w:r>
        <w:t>n</w:t>
      </w:r>
      <w:r>
        <w:rPr>
          <w:spacing w:val="-1"/>
        </w:rPr>
        <w:t>o</w:t>
      </w:r>
      <w:r>
        <w:t>wn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3"/>
        </w:rPr>
        <w:t>s</w:t>
      </w:r>
      <w:r>
        <w:rPr>
          <w:spacing w:val="-1"/>
        </w:rPr>
        <w:t>l</w:t>
      </w:r>
      <w:r>
        <w:rPr>
          <w:spacing w:val="1"/>
        </w:rPr>
        <w:t>i</w:t>
      </w:r>
      <w:r>
        <w:t>p</w:t>
      </w:r>
      <w:r>
        <w:rPr>
          <w:spacing w:val="-6"/>
        </w:rPr>
        <w:t xml:space="preserve"> </w:t>
      </w:r>
      <w:r>
        <w:rPr>
          <w:spacing w:val="1"/>
        </w:rPr>
        <w:t>a</w:t>
      </w:r>
      <w:r>
        <w:t>b</w:t>
      </w:r>
      <w:r>
        <w:rPr>
          <w:spacing w:val="-1"/>
        </w:rPr>
        <w:t>o</w:t>
      </w:r>
      <w:r>
        <w:t>ut</w:t>
      </w:r>
      <w:r>
        <w:rPr>
          <w:spacing w:val="-3"/>
        </w:rPr>
        <w:t xml:space="preserve"> </w:t>
      </w:r>
      <w:r>
        <w:t>o</w:t>
      </w:r>
      <w:r>
        <w:rPr>
          <w:spacing w:val="-1"/>
        </w:rPr>
        <w:t>n</w:t>
      </w:r>
      <w:r>
        <w:rPr>
          <w:spacing w:val="1"/>
        </w:rPr>
        <w:t>c</w:t>
      </w:r>
      <w:r>
        <w:t>e</w:t>
      </w:r>
      <w:r>
        <w:rPr>
          <w:spacing w:val="-4"/>
        </w:rPr>
        <w:t xml:space="preserve"> </w:t>
      </w:r>
      <w:r>
        <w:t>eve</w:t>
      </w:r>
      <w:r>
        <w:rPr>
          <w:spacing w:val="2"/>
        </w:rPr>
        <w:t>r</w:t>
      </w:r>
      <w:r>
        <w:t>y</w:t>
      </w:r>
      <w:r>
        <w:rPr>
          <w:spacing w:val="-8"/>
        </w:rPr>
        <w:t xml:space="preserve"> </w:t>
      </w:r>
      <w:r>
        <w:rPr>
          <w:spacing w:val="1"/>
        </w:rPr>
        <w:t>t</w:t>
      </w:r>
      <w:r>
        <w:t>en</w:t>
      </w:r>
      <w:r>
        <w:rPr>
          <w:spacing w:val="-2"/>
        </w:rPr>
        <w:t xml:space="preserve"> </w:t>
      </w:r>
      <w:r>
        <w:rPr>
          <w:spacing w:val="-5"/>
        </w:rPr>
        <w:t>y</w:t>
      </w:r>
      <w:r>
        <w:rPr>
          <w:spacing w:val="1"/>
        </w:rPr>
        <w:t>e</w:t>
      </w:r>
      <w:r>
        <w:t>ar</w:t>
      </w:r>
      <w:r>
        <w:rPr>
          <w:spacing w:val="1"/>
        </w:rPr>
        <w:t>s</w:t>
      </w:r>
      <w:r>
        <w:t>.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t>he</w:t>
      </w:r>
      <w:r>
        <w:rPr>
          <w:spacing w:val="-5"/>
        </w:rPr>
        <w:t xml:space="preserve"> </w:t>
      </w:r>
      <w:r>
        <w:rPr>
          <w:spacing w:val="-2"/>
        </w:rPr>
        <w:t>l</w:t>
      </w:r>
      <w:r>
        <w:t>ast</w:t>
      </w:r>
      <w:r>
        <w:rPr>
          <w:spacing w:val="-6"/>
        </w:rPr>
        <w:t xml:space="preserve"> </w:t>
      </w:r>
      <w:r>
        <w:rPr>
          <w:spacing w:val="-1"/>
        </w:rPr>
        <w:t>e</w:t>
      </w:r>
      <w:r>
        <w:t>ar</w:t>
      </w:r>
      <w:r>
        <w:rPr>
          <w:spacing w:val="2"/>
        </w:rPr>
        <w:t>t</w:t>
      </w:r>
      <w:r>
        <w:t>h</w:t>
      </w:r>
      <w:r>
        <w:rPr>
          <w:spacing w:val="-1"/>
        </w:rPr>
        <w:t>q</w:t>
      </w:r>
      <w:r>
        <w:rPr>
          <w:spacing w:val="1"/>
        </w:rPr>
        <w:t>u</w:t>
      </w:r>
      <w:r>
        <w:t>a</w:t>
      </w:r>
      <w:r>
        <w:rPr>
          <w:spacing w:val="3"/>
        </w:rPr>
        <w:t>k</w:t>
      </w:r>
      <w:r>
        <w:t>e</w:t>
      </w:r>
      <w:r>
        <w:rPr>
          <w:w w:val="99"/>
        </w:rPr>
        <w:t xml:space="preserve"> </w:t>
      </w:r>
      <w:r>
        <w:t>was</w:t>
      </w:r>
      <w:r>
        <w:rPr>
          <w:spacing w:val="-5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-4"/>
        </w:rPr>
        <w:t xml:space="preserve"> </w:t>
      </w:r>
      <w:r>
        <w:t>2</w:t>
      </w:r>
      <w:r>
        <w:rPr>
          <w:spacing w:val="-1"/>
        </w:rPr>
        <w:t>0</w:t>
      </w:r>
      <w:r>
        <w:rPr>
          <w:spacing w:val="1"/>
        </w:rPr>
        <w:t>0</w:t>
      </w:r>
      <w:r>
        <w:t>5.</w:t>
      </w:r>
      <w:r>
        <w:rPr>
          <w:spacing w:val="-6"/>
        </w:rPr>
        <w:t xml:space="preserve"> </w:t>
      </w:r>
      <w:r>
        <w:rPr>
          <w:spacing w:val="2"/>
        </w:rPr>
        <w:t>N</w:t>
      </w:r>
      <w:r>
        <w:t>o</w:t>
      </w:r>
      <w:r>
        <w:rPr>
          <w:spacing w:val="-6"/>
        </w:rPr>
        <w:t xml:space="preserve"> </w:t>
      </w:r>
      <w:r>
        <w:rPr>
          <w:spacing w:val="-1"/>
        </w:rPr>
        <w:t>d</w:t>
      </w:r>
      <w:r>
        <w:t>a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4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d</w:t>
      </w:r>
      <w:r>
        <w:rPr>
          <w:spacing w:val="-1"/>
        </w:rPr>
        <w:t>o</w:t>
      </w:r>
      <w:r>
        <w:rPr>
          <w:spacing w:val="1"/>
        </w:rPr>
        <w:t>n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t>o</w:t>
      </w:r>
      <w:r>
        <w:rPr>
          <w:spacing w:val="-4"/>
        </w:rPr>
        <w:t xml:space="preserve"> </w:t>
      </w:r>
      <w:r>
        <w:t>a</w:t>
      </w:r>
      <w:r>
        <w:rPr>
          <w:spacing w:val="4"/>
        </w:rPr>
        <w:t>n</w:t>
      </w:r>
      <w:r>
        <w:t>y</w:t>
      </w:r>
      <w:r>
        <w:rPr>
          <w:spacing w:val="-8"/>
        </w:rPr>
        <w:t xml:space="preserve"> </w:t>
      </w:r>
      <w:r>
        <w:rPr>
          <w:spacing w:val="1"/>
        </w:rPr>
        <w:t>b</w:t>
      </w:r>
      <w:r>
        <w:t>ui</w:t>
      </w:r>
      <w:r>
        <w:rPr>
          <w:spacing w:val="-1"/>
        </w:rPr>
        <w:t>l</w:t>
      </w:r>
      <w:r>
        <w:rPr>
          <w:spacing w:val="1"/>
        </w:rPr>
        <w:t>d</w:t>
      </w:r>
      <w:r>
        <w:rPr>
          <w:spacing w:val="-1"/>
        </w:rPr>
        <w:t>i</w:t>
      </w:r>
      <w:r>
        <w:t>n</w:t>
      </w:r>
      <w:r>
        <w:rPr>
          <w:spacing w:val="-1"/>
        </w:rPr>
        <w:t>g</w:t>
      </w:r>
      <w:r>
        <w:rPr>
          <w:spacing w:val="1"/>
        </w:rPr>
        <w:t>s</w:t>
      </w:r>
      <w:r>
        <w:t>.</w:t>
      </w:r>
      <w:r>
        <w:rPr>
          <w:spacing w:val="-6"/>
        </w:rPr>
        <w:t xml:space="preserve"> </w:t>
      </w:r>
      <w:r>
        <w:rPr>
          <w:spacing w:val="1"/>
        </w:rPr>
        <w:t>I</w:t>
      </w:r>
      <w:r>
        <w:t>n</w:t>
      </w:r>
      <w:r>
        <w:rPr>
          <w:spacing w:val="-4"/>
        </w:rPr>
        <w:t xml:space="preserve"> </w:t>
      </w:r>
      <w:r>
        <w:t>1</w:t>
      </w:r>
      <w:r>
        <w:rPr>
          <w:spacing w:val="-1"/>
        </w:rPr>
        <w:t>9</w:t>
      </w:r>
      <w:r>
        <w:rPr>
          <w:spacing w:val="1"/>
        </w:rPr>
        <w:t>4</w:t>
      </w:r>
      <w:r>
        <w:t>2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t>n</w:t>
      </w:r>
      <w:r>
        <w:rPr>
          <w:spacing w:val="-4"/>
        </w:rPr>
        <w:t xml:space="preserve"> </w:t>
      </w:r>
      <w:r>
        <w:t>e</w:t>
      </w:r>
      <w:r>
        <w:rPr>
          <w:spacing w:val="-1"/>
        </w:rPr>
        <w:t>a</w:t>
      </w:r>
      <w:r>
        <w:t>r</w:t>
      </w:r>
      <w:r>
        <w:rPr>
          <w:spacing w:val="2"/>
        </w:rPr>
        <w:t>t</w:t>
      </w:r>
      <w:r>
        <w:t>h</w:t>
      </w:r>
      <w:r>
        <w:rPr>
          <w:spacing w:val="-1"/>
        </w:rPr>
        <w:t>q</w:t>
      </w:r>
      <w:r>
        <w:rPr>
          <w:spacing w:val="1"/>
        </w:rPr>
        <w:t>u</w:t>
      </w:r>
      <w:r>
        <w:t>a</w:t>
      </w:r>
      <w:r>
        <w:rPr>
          <w:spacing w:val="3"/>
        </w:rPr>
        <w:t>k</w:t>
      </w:r>
      <w:r>
        <w:t>e</w:t>
      </w:r>
      <w:r>
        <w:rPr>
          <w:spacing w:val="-5"/>
        </w:rPr>
        <w:t xml:space="preserve"> </w:t>
      </w:r>
      <w:r>
        <w:rPr>
          <w:spacing w:val="-1"/>
        </w:rPr>
        <w:t>d</w:t>
      </w:r>
      <w:r>
        <w:t>estro</w:t>
      </w:r>
      <w:r>
        <w:rPr>
          <w:spacing w:val="-5"/>
        </w:rPr>
        <w:t>y</w:t>
      </w:r>
      <w:r>
        <w:rPr>
          <w:spacing w:val="1"/>
        </w:rPr>
        <w:t>e</w:t>
      </w:r>
      <w:r>
        <w:t>d</w:t>
      </w:r>
      <w:r>
        <w:rPr>
          <w:spacing w:val="-4"/>
        </w:rPr>
        <w:t xml:space="preserve"> </w:t>
      </w:r>
      <w:r>
        <w:rPr>
          <w:spacing w:val="1"/>
        </w:rPr>
        <w:t>e</w:t>
      </w:r>
      <w:r>
        <w:rPr>
          <w:spacing w:val="-2"/>
        </w:rPr>
        <w:t>v</w:t>
      </w:r>
      <w:r>
        <w:t>e</w:t>
      </w:r>
      <w:r>
        <w:rPr>
          <w:spacing w:val="2"/>
        </w:rPr>
        <w:t>r</w:t>
      </w:r>
      <w:r>
        <w:t>y</w:t>
      </w:r>
      <w:r>
        <w:rPr>
          <w:spacing w:val="-7"/>
        </w:rPr>
        <w:t xml:space="preserve"> </w:t>
      </w:r>
      <w:r>
        <w:t>brick</w:t>
      </w:r>
      <w:r>
        <w:rPr>
          <w:w w:val="99"/>
        </w:rPr>
        <w:t xml:space="preserve"> </w:t>
      </w:r>
      <w:r>
        <w:t>h</w:t>
      </w:r>
      <w:r>
        <w:rPr>
          <w:spacing w:val="-1"/>
        </w:rPr>
        <w:t>o</w:t>
      </w:r>
      <w:r>
        <w:t>use</w:t>
      </w:r>
      <w:r>
        <w:rPr>
          <w:spacing w:val="-4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-5"/>
        </w:rPr>
        <w:t xml:space="preserve"> </w:t>
      </w:r>
      <w:r>
        <w:rPr>
          <w:spacing w:val="1"/>
        </w:rPr>
        <w:t>to</w:t>
      </w:r>
      <w:r>
        <w:rPr>
          <w:spacing w:val="-3"/>
        </w:rPr>
        <w:t>w</w:t>
      </w:r>
      <w:r>
        <w:t>n</w:t>
      </w:r>
      <w:r>
        <w:rPr>
          <w:spacing w:val="-3"/>
        </w:rPr>
        <w:t xml:space="preserve"> </w:t>
      </w:r>
      <w:r>
        <w:t>b</w:t>
      </w:r>
      <w:r>
        <w:rPr>
          <w:spacing w:val="-1"/>
        </w:rPr>
        <w:t>u</w:t>
      </w:r>
      <w:r>
        <w:t>t</w:t>
      </w:r>
      <w:r>
        <w:rPr>
          <w:spacing w:val="-3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o</w:t>
      </w:r>
      <w:r>
        <w:rPr>
          <w:spacing w:val="-1"/>
        </w:rPr>
        <w:t>n</w:t>
      </w:r>
      <w:r>
        <w:t>e</w:t>
      </w:r>
      <w:r>
        <w:rPr>
          <w:spacing w:val="-2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rPr>
          <w:spacing w:val="3"/>
        </w:rPr>
        <w:t>k</w:t>
      </w:r>
      <w:r>
        <w:rPr>
          <w:spacing w:val="-1"/>
        </w:rPr>
        <w:t>ill</w:t>
      </w:r>
      <w:r>
        <w:t>e</w:t>
      </w:r>
      <w:r>
        <w:rPr>
          <w:spacing w:val="-1"/>
        </w:rPr>
        <w:t>d</w:t>
      </w:r>
      <w:r>
        <w:t>.</w:t>
      </w:r>
      <w:r>
        <w:rPr>
          <w:spacing w:val="-3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rPr>
          <w:spacing w:val="1"/>
        </w:rPr>
        <w:t>h</w:t>
      </w:r>
      <w:r>
        <w:t>ad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M</w:t>
      </w:r>
      <w:r>
        <w:rPr>
          <w:spacing w:val="1"/>
        </w:rPr>
        <w:t>o</w:t>
      </w:r>
      <w:r>
        <w:t>d</w:t>
      </w:r>
      <w:r>
        <w:rPr>
          <w:spacing w:val="-2"/>
        </w:rPr>
        <w:t>i</w:t>
      </w:r>
      <w:r>
        <w:rPr>
          <w:spacing w:val="2"/>
        </w:rPr>
        <w:t>f</w:t>
      </w:r>
      <w:r>
        <w:rPr>
          <w:spacing w:val="3"/>
        </w:rPr>
        <w:t>i</w:t>
      </w:r>
      <w:r>
        <w:rPr>
          <w:spacing w:val="1"/>
        </w:rPr>
        <w:t>e</w:t>
      </w:r>
      <w:r>
        <w:t>d</w:t>
      </w:r>
      <w:r>
        <w:rPr>
          <w:spacing w:val="-3"/>
        </w:rPr>
        <w:t xml:space="preserve"> </w:t>
      </w:r>
      <w:r>
        <w:t>M</w:t>
      </w:r>
      <w:r>
        <w:rPr>
          <w:spacing w:val="-1"/>
        </w:rPr>
        <w:t>e</w:t>
      </w:r>
      <w:r>
        <w:t>r</w:t>
      </w:r>
      <w:r>
        <w:rPr>
          <w:spacing w:val="1"/>
        </w:rPr>
        <w:t>c</w:t>
      </w:r>
      <w:r>
        <w:t>al</w:t>
      </w:r>
      <w:r>
        <w:rPr>
          <w:spacing w:val="-1"/>
        </w:rPr>
        <w:t>l</w:t>
      </w:r>
      <w:r>
        <w:t>i</w:t>
      </w:r>
      <w:r>
        <w:rPr>
          <w:spacing w:val="-6"/>
        </w:rPr>
        <w:t xml:space="preserve"> </w:t>
      </w:r>
      <w:r>
        <w:rPr>
          <w:spacing w:val="1"/>
        </w:rPr>
        <w:t>I</w:t>
      </w:r>
      <w:r>
        <w:t>nt</w:t>
      </w:r>
      <w:r>
        <w:rPr>
          <w:spacing w:val="1"/>
        </w:rPr>
        <w:t>e</w:t>
      </w:r>
      <w:r>
        <w:t>ns</w:t>
      </w:r>
      <w:r>
        <w:rPr>
          <w:spacing w:val="-1"/>
        </w:rPr>
        <w:t>i</w:t>
      </w:r>
      <w:r>
        <w:rPr>
          <w:spacing w:val="4"/>
        </w:rPr>
        <w:t>t</w:t>
      </w:r>
      <w:r>
        <w:t>y</w:t>
      </w:r>
      <w:r>
        <w:rPr>
          <w:spacing w:val="-8"/>
        </w:rPr>
        <w:t xml:space="preserve"> </w:t>
      </w:r>
      <w:r>
        <w:rPr>
          <w:spacing w:val="4"/>
        </w:rPr>
        <w:t>m</w:t>
      </w:r>
      <w:r>
        <w:t>ax</w:t>
      </w:r>
      <w:r>
        <w:rPr>
          <w:spacing w:val="-5"/>
        </w:rPr>
        <w:t>i</w:t>
      </w:r>
      <w:r>
        <w:rPr>
          <w:spacing w:val="4"/>
        </w:rPr>
        <w:t>m</w:t>
      </w:r>
      <w:r>
        <w:rPr>
          <w:spacing w:val="-3"/>
        </w:rPr>
        <w:t>u</w:t>
      </w:r>
      <w:r>
        <w:t>m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MM</w:t>
      </w:r>
      <w:r>
        <w:rPr>
          <w:spacing w:val="-5"/>
        </w:rPr>
        <w:t xml:space="preserve"> </w:t>
      </w:r>
      <w:r>
        <w:t>I</w:t>
      </w:r>
      <w:r>
        <w:rPr>
          <w:spacing w:val="1"/>
        </w:rPr>
        <w:t>X</w:t>
      </w:r>
      <w:r>
        <w:t>.</w:t>
      </w:r>
    </w:p>
    <w:p w:rsidR="00390CA3" w:rsidRDefault="00390CA3">
      <w:pPr>
        <w:spacing w:before="1" w:line="140" w:lineRule="exact"/>
        <w:rPr>
          <w:sz w:val="14"/>
          <w:szCs w:val="14"/>
        </w:rPr>
      </w:pPr>
    </w:p>
    <w:p w:rsidR="00390CA3" w:rsidRDefault="00BD6A69">
      <w:pPr>
        <w:ind w:left="138" w:right="15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color w:val="800000"/>
          <w:sz w:val="28"/>
          <w:szCs w:val="28"/>
        </w:rPr>
        <w:t>I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n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str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u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c</w:t>
      </w:r>
      <w:r>
        <w:rPr>
          <w:rFonts w:ascii="Arial" w:eastAsia="Arial" w:hAnsi="Arial" w:cs="Arial"/>
          <w:b/>
          <w:bCs/>
          <w:color w:val="800000"/>
          <w:spacing w:val="-3"/>
          <w:sz w:val="28"/>
          <w:szCs w:val="28"/>
        </w:rPr>
        <w:t>t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i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on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s</w:t>
      </w:r>
    </w:p>
    <w:p w:rsidR="00390CA3" w:rsidRDefault="00390CA3">
      <w:pPr>
        <w:spacing w:before="13" w:line="220" w:lineRule="exact"/>
      </w:pPr>
    </w:p>
    <w:p w:rsidR="00390CA3" w:rsidRDefault="00BD6A69">
      <w:pPr>
        <w:pStyle w:val="BodyText"/>
        <w:numPr>
          <w:ilvl w:val="2"/>
          <w:numId w:val="8"/>
        </w:numPr>
        <w:tabs>
          <w:tab w:val="left" w:pos="846"/>
        </w:tabs>
        <w:spacing w:line="290" w:lineRule="auto"/>
        <w:ind w:left="846" w:right="1142"/>
      </w:pPr>
      <w:r>
        <w:t>U</w:t>
      </w:r>
      <w:r>
        <w:rPr>
          <w:spacing w:val="1"/>
        </w:rPr>
        <w:t>s</w:t>
      </w:r>
      <w:r>
        <w:rPr>
          <w:spacing w:val="-1"/>
        </w:rPr>
        <w:t>i</w:t>
      </w:r>
      <w:r>
        <w:t>ng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1"/>
        </w:rPr>
        <w:t>M</w:t>
      </w:r>
      <w:r>
        <w:t>o</w:t>
      </w:r>
      <w:r>
        <w:rPr>
          <w:spacing w:val="-1"/>
        </w:rPr>
        <w:t>di</w:t>
      </w:r>
      <w:r>
        <w:rPr>
          <w:spacing w:val="2"/>
        </w:rPr>
        <w:t>f</w:t>
      </w:r>
      <w:r>
        <w:rPr>
          <w:spacing w:val="-1"/>
        </w:rPr>
        <w:t>i</w:t>
      </w:r>
      <w:r>
        <w:rPr>
          <w:spacing w:val="1"/>
        </w:rPr>
        <w:t>e</w:t>
      </w:r>
      <w:r>
        <w:t>d</w:t>
      </w:r>
      <w:r>
        <w:rPr>
          <w:spacing w:val="-5"/>
        </w:rPr>
        <w:t xml:space="preserve"> </w:t>
      </w:r>
      <w:r>
        <w:rPr>
          <w:spacing w:val="1"/>
        </w:rPr>
        <w:t>M</w:t>
      </w:r>
      <w:r>
        <w:t>er</w:t>
      </w:r>
      <w:r>
        <w:rPr>
          <w:spacing w:val="1"/>
        </w:rPr>
        <w:t>c</w:t>
      </w:r>
      <w:r>
        <w:t>a</w:t>
      </w:r>
      <w:r>
        <w:rPr>
          <w:spacing w:val="-2"/>
        </w:rPr>
        <w:t>l</w:t>
      </w:r>
      <w:r>
        <w:rPr>
          <w:spacing w:val="1"/>
        </w:rPr>
        <w:t>l</w:t>
      </w:r>
      <w:r>
        <w:t>i</w:t>
      </w:r>
      <w:r>
        <w:rPr>
          <w:spacing w:val="-5"/>
        </w:rPr>
        <w:t xml:space="preserve"> </w:t>
      </w:r>
      <w:r>
        <w:rPr>
          <w:spacing w:val="1"/>
        </w:rPr>
        <w:t>Sc</w:t>
      </w:r>
      <w:r>
        <w:t>a</w:t>
      </w:r>
      <w:r>
        <w:rPr>
          <w:spacing w:val="-2"/>
        </w:rPr>
        <w:t>l</w:t>
      </w:r>
      <w:r>
        <w:t>e</w:t>
      </w:r>
      <w:r>
        <w:rPr>
          <w:spacing w:val="-2"/>
        </w:rPr>
        <w:t xml:space="preserve"> </w:t>
      </w:r>
      <w:r>
        <w:t>(p</w:t>
      </w:r>
      <w:r>
        <w:rPr>
          <w:spacing w:val="1"/>
        </w:rPr>
        <w:t>a</w:t>
      </w:r>
      <w:r>
        <w:t>ge</w:t>
      </w:r>
      <w:r>
        <w:rPr>
          <w:spacing w:val="-5"/>
        </w:rPr>
        <w:t xml:space="preserve"> </w:t>
      </w:r>
      <w:r>
        <w:t>6</w:t>
      </w:r>
      <w:r>
        <w:rPr>
          <w:spacing w:val="-1"/>
        </w:rPr>
        <w:t>9</w:t>
      </w:r>
      <w:r>
        <w:t>),</w:t>
      </w:r>
      <w:r>
        <w:rPr>
          <w:spacing w:val="-3"/>
        </w:rPr>
        <w:t xml:space="preserve"> </w:t>
      </w:r>
      <w:r>
        <w:t>work</w:t>
      </w:r>
      <w:r>
        <w:rPr>
          <w:spacing w:val="-2"/>
        </w:rPr>
        <w:t xml:space="preserve"> </w:t>
      </w:r>
      <w:r>
        <w:t>o</w:t>
      </w:r>
      <w:r>
        <w:rPr>
          <w:spacing w:val="-1"/>
        </w:rPr>
        <w:t>u</w:t>
      </w:r>
      <w:r>
        <w:t>t</w:t>
      </w:r>
      <w:r>
        <w:rPr>
          <w:spacing w:val="-5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5"/>
        </w:rPr>
        <w:t xml:space="preserve"> </w:t>
      </w:r>
      <w:r>
        <w:rPr>
          <w:spacing w:val="-1"/>
        </w:rPr>
        <w:t>M</w:t>
      </w:r>
      <w:r>
        <w:t>M</w:t>
      </w:r>
      <w:r>
        <w:rPr>
          <w:spacing w:val="-3"/>
        </w:rPr>
        <w:t xml:space="preserve"> </w:t>
      </w:r>
      <w:r>
        <w:t>n</w:t>
      </w:r>
      <w:r>
        <w:rPr>
          <w:spacing w:val="-1"/>
        </w:rPr>
        <w:t>u</w:t>
      </w:r>
      <w:r>
        <w:rPr>
          <w:spacing w:val="4"/>
        </w:rPr>
        <w:t>m</w:t>
      </w:r>
      <w:r>
        <w:t>b</w:t>
      </w:r>
      <w:r>
        <w:rPr>
          <w:spacing w:val="-1"/>
        </w:rPr>
        <w:t>e</w:t>
      </w:r>
      <w:r>
        <w:t>r</w:t>
      </w:r>
      <w:r>
        <w:rPr>
          <w:spacing w:val="-5"/>
        </w:rPr>
        <w:t xml:space="preserve"> </w:t>
      </w:r>
      <w:r>
        <w:rPr>
          <w:spacing w:val="1"/>
        </w:rPr>
        <w:t>f</w:t>
      </w:r>
      <w:r>
        <w:t>or</w:t>
      </w:r>
      <w:r>
        <w:rPr>
          <w:spacing w:val="-5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w w:val="99"/>
        </w:rPr>
        <w:t xml:space="preserve"> </w:t>
      </w:r>
      <w:r>
        <w:rPr>
          <w:spacing w:val="1"/>
        </w:rPr>
        <w:t>e</w:t>
      </w:r>
      <w:r>
        <w:rPr>
          <w:spacing w:val="-5"/>
        </w:rPr>
        <w:t>y</w:t>
      </w:r>
      <w:r>
        <w:rPr>
          <w:spacing w:val="1"/>
        </w:rPr>
        <w:t>e</w:t>
      </w:r>
      <w:r>
        <w:t>w</w:t>
      </w:r>
      <w:r>
        <w:rPr>
          <w:spacing w:val="-1"/>
        </w:rPr>
        <w:t>i</w:t>
      </w:r>
      <w:r>
        <w:rPr>
          <w:spacing w:val="2"/>
        </w:rPr>
        <w:t>t</w:t>
      </w:r>
      <w:r>
        <w:t>n</w:t>
      </w:r>
      <w:r>
        <w:rPr>
          <w:spacing w:val="-1"/>
        </w:rPr>
        <w:t>e</w:t>
      </w:r>
      <w:r>
        <w:rPr>
          <w:spacing w:val="1"/>
        </w:rPr>
        <w:t>s</w:t>
      </w:r>
      <w:r>
        <w:t>s</w:t>
      </w:r>
      <w:r>
        <w:rPr>
          <w:spacing w:val="-6"/>
        </w:rPr>
        <w:t xml:space="preserve"> </w:t>
      </w:r>
      <w:r>
        <w:t>ac</w:t>
      </w:r>
      <w:r>
        <w:rPr>
          <w:spacing w:val="1"/>
        </w:rPr>
        <w:t>c</w:t>
      </w:r>
      <w:r>
        <w:t>o</w:t>
      </w:r>
      <w:r>
        <w:rPr>
          <w:spacing w:val="-1"/>
        </w:rPr>
        <w:t>u</w:t>
      </w:r>
      <w:r>
        <w:t>nts</w:t>
      </w:r>
      <w:r>
        <w:rPr>
          <w:spacing w:val="-1"/>
        </w:rPr>
        <w:t xml:space="preserve"> </w:t>
      </w:r>
      <w:r>
        <w:rPr>
          <w:spacing w:val="-5"/>
        </w:rPr>
        <w:t>y</w:t>
      </w:r>
      <w:r>
        <w:rPr>
          <w:spacing w:val="1"/>
        </w:rPr>
        <w:t>o</w:t>
      </w:r>
      <w:r>
        <w:t>u</w:t>
      </w:r>
      <w:r>
        <w:rPr>
          <w:spacing w:val="-7"/>
        </w:rPr>
        <w:t xml:space="preserve"> </w:t>
      </w:r>
      <w:r>
        <w:rPr>
          <w:spacing w:val="1"/>
        </w:rPr>
        <w:t>g</w:t>
      </w:r>
      <w:r>
        <w:t>at</w:t>
      </w:r>
      <w:r>
        <w:rPr>
          <w:spacing w:val="-1"/>
        </w:rPr>
        <w:t>h</w:t>
      </w:r>
      <w:r>
        <w:t>er</w:t>
      </w:r>
      <w:r>
        <w:rPr>
          <w:spacing w:val="2"/>
        </w:rPr>
        <w:t>e</w:t>
      </w:r>
      <w:r>
        <w:t>d</w:t>
      </w:r>
      <w:r>
        <w:rPr>
          <w:spacing w:val="-6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-5"/>
        </w:rPr>
        <w:t xml:space="preserve"> </w:t>
      </w:r>
      <w:r>
        <w:rPr>
          <w:spacing w:val="-3"/>
        </w:rPr>
        <w:t>w</w:t>
      </w:r>
      <w:r>
        <w:t>r</w:t>
      </w:r>
      <w:r>
        <w:rPr>
          <w:spacing w:val="1"/>
        </w:rPr>
        <w:t>i</w:t>
      </w:r>
      <w:r>
        <w:t>te</w:t>
      </w:r>
      <w:r>
        <w:rPr>
          <w:spacing w:val="-4"/>
        </w:rPr>
        <w:t xml:space="preserve"> </w:t>
      </w:r>
      <w:r>
        <w:rPr>
          <w:spacing w:val="-1"/>
        </w:rPr>
        <w:t>i</w:t>
      </w:r>
      <w:r>
        <w:t>t</w:t>
      </w:r>
      <w:r>
        <w:rPr>
          <w:spacing w:val="-6"/>
        </w:rPr>
        <w:t xml:space="preserve"> </w:t>
      </w:r>
      <w:r>
        <w:rPr>
          <w:spacing w:val="1"/>
        </w:rPr>
        <w:t>n</w:t>
      </w:r>
      <w:r>
        <w:t>ext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</w:t>
      </w:r>
      <w:r>
        <w:rPr>
          <w:spacing w:val="1"/>
        </w:rPr>
        <w:t>m</w:t>
      </w:r>
      <w:r>
        <w:rPr>
          <w:spacing w:val="4"/>
        </w:rPr>
        <w:t>m</w:t>
      </w:r>
      <w:r>
        <w:t>e</w:t>
      </w:r>
      <w:r>
        <w:rPr>
          <w:spacing w:val="-1"/>
        </w:rPr>
        <w:t>n</w:t>
      </w:r>
      <w:r>
        <w:t>t.</w:t>
      </w:r>
    </w:p>
    <w:p w:rsidR="00390CA3" w:rsidRDefault="00BD6A69">
      <w:pPr>
        <w:pStyle w:val="BodyText"/>
        <w:numPr>
          <w:ilvl w:val="2"/>
          <w:numId w:val="8"/>
        </w:numPr>
        <w:tabs>
          <w:tab w:val="left" w:pos="846"/>
          <w:tab w:val="left" w:pos="7593"/>
        </w:tabs>
        <w:spacing w:before="63"/>
        <w:ind w:left="846"/>
      </w:pPr>
      <w:r>
        <w:rPr>
          <w:spacing w:val="6"/>
        </w:rPr>
        <w:t>W</w:t>
      </w:r>
      <w:r>
        <w:rPr>
          <w:spacing w:val="-3"/>
        </w:rPr>
        <w:t>h</w:t>
      </w:r>
      <w:r>
        <w:t>at</w:t>
      </w:r>
      <w:r>
        <w:rPr>
          <w:spacing w:val="-7"/>
        </w:rPr>
        <w:t xml:space="preserve"> </w:t>
      </w:r>
      <w:r>
        <w:rPr>
          <w:spacing w:val="-3"/>
        </w:rPr>
        <w:t>w</w:t>
      </w:r>
      <w:r>
        <w:t>as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7"/>
        </w:rPr>
        <w:t xml:space="preserve"> </w:t>
      </w:r>
      <w:r>
        <w:t>gr</w:t>
      </w:r>
      <w:r>
        <w:rPr>
          <w:spacing w:val="2"/>
        </w:rPr>
        <w:t>e</w:t>
      </w:r>
      <w:r>
        <w:t>at</w:t>
      </w:r>
      <w:r>
        <w:rPr>
          <w:spacing w:val="-1"/>
        </w:rPr>
        <w:t>e</w:t>
      </w:r>
      <w:r>
        <w:rPr>
          <w:spacing w:val="1"/>
        </w:rPr>
        <w:t>s</w:t>
      </w:r>
      <w:r>
        <w:t>t</w:t>
      </w:r>
      <w:r>
        <w:rPr>
          <w:spacing w:val="-5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1"/>
        </w:rPr>
        <w:t>te</w:t>
      </w:r>
      <w:r>
        <w:t>ns</w:t>
      </w:r>
      <w:r>
        <w:rPr>
          <w:spacing w:val="-1"/>
        </w:rPr>
        <w:t>i</w:t>
      </w:r>
      <w:r>
        <w:rPr>
          <w:spacing w:val="2"/>
        </w:rPr>
        <w:t>t</w:t>
      </w:r>
      <w:r>
        <w:t>y</w:t>
      </w:r>
      <w:r>
        <w:rPr>
          <w:spacing w:val="-10"/>
        </w:rPr>
        <w:t xml:space="preserve"> </w:t>
      </w:r>
      <w:r>
        <w:rPr>
          <w:spacing w:val="3"/>
        </w:rPr>
        <w:t>(</w:t>
      </w:r>
      <w:r>
        <w:t>MM</w:t>
      </w:r>
      <w:r>
        <w:rPr>
          <w:spacing w:val="-5"/>
        </w:rPr>
        <w:t xml:space="preserve"> </w:t>
      </w:r>
      <w:r>
        <w:t>n</w:t>
      </w:r>
      <w:r>
        <w:rPr>
          <w:spacing w:val="-1"/>
        </w:rPr>
        <w:t>u</w:t>
      </w:r>
      <w:r>
        <w:rPr>
          <w:spacing w:val="4"/>
        </w:rPr>
        <w:t>m</w:t>
      </w:r>
      <w:r>
        <w:t>b</w:t>
      </w:r>
      <w:r>
        <w:rPr>
          <w:spacing w:val="-1"/>
        </w:rPr>
        <w:t>e</w:t>
      </w:r>
      <w:r>
        <w:t>r)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t>or</w:t>
      </w:r>
      <w:r>
        <w:rPr>
          <w:spacing w:val="-7"/>
        </w:rPr>
        <w:t xml:space="preserve"> </w:t>
      </w:r>
      <w:r>
        <w:t>th</w:t>
      </w:r>
      <w:r>
        <w:rPr>
          <w:spacing w:val="-2"/>
        </w:rPr>
        <w:t>i</w:t>
      </w:r>
      <w:r>
        <w:t>s</w:t>
      </w:r>
      <w:r>
        <w:rPr>
          <w:spacing w:val="-5"/>
        </w:rPr>
        <w:t xml:space="preserve"> </w:t>
      </w:r>
      <w:r>
        <w:rPr>
          <w:spacing w:val="4"/>
        </w:rPr>
        <w:t>e</w:t>
      </w:r>
      <w:r>
        <w:t>arth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e:</w:t>
      </w:r>
      <w:r>
        <w:rPr>
          <w:spacing w:val="-1"/>
        </w:rPr>
        <w:t xml:space="preserve"> </w:t>
      </w:r>
      <w:r>
        <w:rPr>
          <w:w w:val="99"/>
          <w:u w:val="single" w:color="000000"/>
        </w:rPr>
        <w:t xml:space="preserve"> </w:t>
      </w:r>
      <w:r>
        <w:rPr>
          <w:u w:val="single" w:color="000000"/>
        </w:rPr>
        <w:tab/>
      </w:r>
    </w:p>
    <w:p w:rsidR="00390CA3" w:rsidRDefault="00390CA3">
      <w:pPr>
        <w:spacing w:before="1" w:line="110" w:lineRule="exact"/>
        <w:rPr>
          <w:sz w:val="11"/>
          <w:szCs w:val="11"/>
        </w:rPr>
      </w:pPr>
    </w:p>
    <w:p w:rsidR="00390CA3" w:rsidRDefault="00BD6A69">
      <w:pPr>
        <w:pStyle w:val="BodyText"/>
        <w:numPr>
          <w:ilvl w:val="2"/>
          <w:numId w:val="8"/>
        </w:numPr>
        <w:tabs>
          <w:tab w:val="left" w:pos="846"/>
        </w:tabs>
        <w:spacing w:line="290" w:lineRule="auto"/>
        <w:ind w:left="846" w:right="240"/>
      </w:pPr>
      <w:r>
        <w:t>U</w:t>
      </w:r>
      <w:r>
        <w:rPr>
          <w:spacing w:val="1"/>
        </w:rPr>
        <w:t>s</w:t>
      </w:r>
      <w:r>
        <w:rPr>
          <w:spacing w:val="-1"/>
        </w:rPr>
        <w:t>i</w:t>
      </w:r>
      <w:r>
        <w:t>ng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ap</w:t>
      </w:r>
      <w:r>
        <w:rPr>
          <w:spacing w:val="-5"/>
        </w:rPr>
        <w:t xml:space="preserve"> </w:t>
      </w:r>
      <w:r>
        <w:t>a</w:t>
      </w:r>
      <w:r>
        <w:rPr>
          <w:spacing w:val="1"/>
        </w:rPr>
        <w:t>n</w:t>
      </w:r>
      <w:r>
        <w:t>d</w:t>
      </w:r>
      <w:r>
        <w:rPr>
          <w:spacing w:val="-6"/>
        </w:rPr>
        <w:t xml:space="preserve"> </w:t>
      </w:r>
      <w:r>
        <w:rPr>
          <w:spacing w:val="-1"/>
        </w:rPr>
        <w:t>g</w:t>
      </w:r>
      <w:r>
        <w:t>r</w:t>
      </w:r>
      <w:r>
        <w:rPr>
          <w:spacing w:val="1"/>
        </w:rPr>
        <w:t>i</w:t>
      </w:r>
      <w:r>
        <w:t>d</w:t>
      </w:r>
      <w:r>
        <w:rPr>
          <w:spacing w:val="-5"/>
        </w:rPr>
        <w:t xml:space="preserve"> </w:t>
      </w:r>
      <w:r>
        <w:t>re</w:t>
      </w:r>
      <w:r>
        <w:rPr>
          <w:spacing w:val="2"/>
        </w:rPr>
        <w:t>f</w:t>
      </w:r>
      <w:r>
        <w:t>erences</w:t>
      </w:r>
      <w:r>
        <w:rPr>
          <w:spacing w:val="-5"/>
        </w:rPr>
        <w:t xml:space="preserve"> </w:t>
      </w:r>
      <w:r>
        <w:t>pr</w:t>
      </w:r>
      <w:r>
        <w:rPr>
          <w:spacing w:val="2"/>
        </w:rPr>
        <w:t>o</w:t>
      </w:r>
      <w:r>
        <w:rPr>
          <w:spacing w:val="-2"/>
        </w:rPr>
        <w:t>v</w:t>
      </w:r>
      <w:r>
        <w:rPr>
          <w:spacing w:val="1"/>
        </w:rPr>
        <w:t>i</w:t>
      </w:r>
      <w:r>
        <w:t>d</w:t>
      </w:r>
      <w:r>
        <w:rPr>
          <w:spacing w:val="-1"/>
        </w:rPr>
        <w:t>e</w:t>
      </w:r>
      <w:r>
        <w:t>d,</w:t>
      </w:r>
      <w:r>
        <w:rPr>
          <w:spacing w:val="-3"/>
        </w:rPr>
        <w:t xml:space="preserve"> </w:t>
      </w:r>
      <w:r>
        <w:rPr>
          <w:spacing w:val="1"/>
        </w:rPr>
        <w:t>f</w:t>
      </w:r>
      <w:r>
        <w:rPr>
          <w:spacing w:val="-1"/>
        </w:rPr>
        <w:t>i</w:t>
      </w:r>
      <w:r>
        <w:t>nd</w:t>
      </w:r>
      <w:r>
        <w:rPr>
          <w:spacing w:val="-5"/>
        </w:rPr>
        <w:t xml:space="preserve"> </w:t>
      </w:r>
      <w:r>
        <w:t>e</w:t>
      </w:r>
      <w:r>
        <w:rPr>
          <w:spacing w:val="-1"/>
        </w:rPr>
        <w:t>a</w:t>
      </w:r>
      <w:r>
        <w:rPr>
          <w:spacing w:val="3"/>
        </w:rPr>
        <w:t>c</w:t>
      </w:r>
      <w:r>
        <w:t>h</w:t>
      </w:r>
      <w:r>
        <w:rPr>
          <w:spacing w:val="-6"/>
        </w:rPr>
        <w:t xml:space="preserve"> </w:t>
      </w:r>
      <w:r>
        <w:rPr>
          <w:spacing w:val="-2"/>
        </w:rPr>
        <w:t>l</w:t>
      </w:r>
      <w:r>
        <w:t>oc</w:t>
      </w:r>
      <w:r>
        <w:rPr>
          <w:spacing w:val="1"/>
        </w:rPr>
        <w:t>a</w:t>
      </w:r>
      <w:r>
        <w:t>t</w:t>
      </w:r>
      <w:r>
        <w:rPr>
          <w:spacing w:val="-2"/>
        </w:rPr>
        <w:t>i</w:t>
      </w:r>
      <w:r>
        <w:rPr>
          <w:spacing w:val="1"/>
        </w:rPr>
        <w:t>o</w:t>
      </w:r>
      <w:r>
        <w:t>n</w:t>
      </w:r>
      <w:r>
        <w:rPr>
          <w:spacing w:val="-5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-5"/>
        </w:rPr>
        <w:t xml:space="preserve"> </w:t>
      </w:r>
      <w:r>
        <w:rPr>
          <w:spacing w:val="-3"/>
        </w:rPr>
        <w:t>w</w:t>
      </w:r>
      <w:r>
        <w:rPr>
          <w:spacing w:val="3"/>
        </w:rPr>
        <w:t>r</w:t>
      </w:r>
      <w:r>
        <w:rPr>
          <w:spacing w:val="-1"/>
        </w:rPr>
        <w:t>i</w:t>
      </w:r>
      <w:r>
        <w:t xml:space="preserve">te </w:t>
      </w:r>
      <w:r>
        <w:rPr>
          <w:spacing w:val="2"/>
        </w:rPr>
        <w:t>t</w:t>
      </w:r>
      <w:r>
        <w:t>he</w:t>
      </w:r>
      <w:r>
        <w:rPr>
          <w:spacing w:val="-4"/>
        </w:rPr>
        <w:t xml:space="preserve"> </w:t>
      </w:r>
      <w:r>
        <w:t>MM</w:t>
      </w:r>
      <w:r>
        <w:rPr>
          <w:spacing w:val="-4"/>
        </w:rPr>
        <w:t xml:space="preserve"> </w:t>
      </w:r>
      <w:r>
        <w:t>n</w:t>
      </w:r>
      <w:r>
        <w:rPr>
          <w:spacing w:val="-1"/>
        </w:rPr>
        <w:t>u</w:t>
      </w:r>
      <w:r>
        <w:rPr>
          <w:spacing w:val="4"/>
        </w:rPr>
        <w:t>m</w:t>
      </w:r>
      <w:r>
        <w:t>b</w:t>
      </w:r>
      <w:r>
        <w:rPr>
          <w:spacing w:val="-1"/>
        </w:rPr>
        <w:t>e</w:t>
      </w:r>
      <w:r>
        <w:t>r</w:t>
      </w:r>
      <w:r>
        <w:rPr>
          <w:spacing w:val="-5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-5"/>
        </w:rPr>
        <w:t xml:space="preserve"> </w:t>
      </w:r>
      <w:r>
        <w:t>a</w:t>
      </w:r>
      <w:r>
        <w:rPr>
          <w:w w:val="99"/>
        </w:rPr>
        <w:t xml:space="preserve"> </w:t>
      </w:r>
      <w:r>
        <w:rPr>
          <w:spacing w:val="-2"/>
        </w:rPr>
        <w:t>s</w:t>
      </w:r>
      <w:r>
        <w:rPr>
          <w:spacing w:val="4"/>
        </w:rPr>
        <w:t>m</w:t>
      </w:r>
      <w:r>
        <w:t>a</w:t>
      </w:r>
      <w:r>
        <w:rPr>
          <w:spacing w:val="-2"/>
        </w:rPr>
        <w:t>l</w:t>
      </w:r>
      <w:r>
        <w:t>l</w:t>
      </w:r>
      <w:r>
        <w:rPr>
          <w:spacing w:val="-7"/>
        </w:rPr>
        <w:t xml:space="preserve"> </w:t>
      </w:r>
      <w:r>
        <w:t>c</w:t>
      </w:r>
      <w:r>
        <w:rPr>
          <w:spacing w:val="-1"/>
        </w:rPr>
        <w:t>i</w:t>
      </w:r>
      <w:r>
        <w:t>r</w:t>
      </w:r>
      <w:r>
        <w:rPr>
          <w:spacing w:val="1"/>
        </w:rPr>
        <w:t>c</w:t>
      </w:r>
      <w:r>
        <w:rPr>
          <w:spacing w:val="-1"/>
        </w:rPr>
        <w:t>l</w:t>
      </w:r>
      <w:r>
        <w:t>e</w:t>
      </w:r>
      <w:r>
        <w:rPr>
          <w:spacing w:val="-4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5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p</w:t>
      </w:r>
      <w:r>
        <w:t>.</w:t>
      </w:r>
    </w:p>
    <w:p w:rsidR="00390CA3" w:rsidRDefault="00390CA3">
      <w:pPr>
        <w:spacing w:before="2" w:line="170" w:lineRule="exact"/>
        <w:rPr>
          <w:sz w:val="17"/>
          <w:szCs w:val="17"/>
        </w:rPr>
      </w:pPr>
    </w:p>
    <w:p w:rsidR="00390CA3" w:rsidRDefault="00BD6A69">
      <w:pPr>
        <w:pStyle w:val="BodyText"/>
        <w:ind w:right="150"/>
      </w:pPr>
      <w:r>
        <w:rPr>
          <w:rFonts w:cs="Arial"/>
          <w:i/>
          <w:spacing w:val="-1"/>
        </w:rPr>
        <w:t>S</w:t>
      </w:r>
      <w:r>
        <w:rPr>
          <w:rFonts w:cs="Arial"/>
          <w:i/>
          <w:spacing w:val="1"/>
        </w:rPr>
        <w:t>c</w:t>
      </w:r>
      <w:r>
        <w:rPr>
          <w:rFonts w:cs="Arial"/>
          <w:i/>
          <w:spacing w:val="-1"/>
        </w:rPr>
        <w:t>i</w:t>
      </w:r>
      <w:r>
        <w:rPr>
          <w:rFonts w:cs="Arial"/>
          <w:i/>
        </w:rPr>
        <w:t>e</w:t>
      </w:r>
      <w:r>
        <w:rPr>
          <w:rFonts w:cs="Arial"/>
          <w:i/>
          <w:spacing w:val="1"/>
        </w:rPr>
        <w:t>n</w:t>
      </w:r>
      <w:r>
        <w:rPr>
          <w:rFonts w:cs="Arial"/>
          <w:i/>
        </w:rPr>
        <w:t>t</w:t>
      </w:r>
      <w:r>
        <w:rPr>
          <w:rFonts w:cs="Arial"/>
          <w:i/>
          <w:spacing w:val="-2"/>
        </w:rPr>
        <w:t>i</w:t>
      </w:r>
      <w:r>
        <w:rPr>
          <w:rFonts w:cs="Arial"/>
          <w:i/>
          <w:spacing w:val="1"/>
        </w:rPr>
        <w:t>s</w:t>
      </w:r>
      <w:r>
        <w:rPr>
          <w:rFonts w:cs="Arial"/>
          <w:i/>
        </w:rPr>
        <w:t>ts</w:t>
      </w:r>
      <w:r>
        <w:rPr>
          <w:rFonts w:cs="Arial"/>
          <w:i/>
          <w:spacing w:val="-6"/>
        </w:rPr>
        <w:t xml:space="preserve"> </w:t>
      </w:r>
      <w:r>
        <w:t>o</w:t>
      </w:r>
      <w:r>
        <w:rPr>
          <w:spacing w:val="1"/>
        </w:rPr>
        <w:t>f</w:t>
      </w:r>
      <w:r>
        <w:t>ten</w:t>
      </w:r>
      <w:r>
        <w:rPr>
          <w:spacing w:val="-6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rPr>
          <w:spacing w:val="-2"/>
        </w:rPr>
        <w:t>"</w:t>
      </w:r>
      <w:r>
        <w:rPr>
          <w:spacing w:val="1"/>
        </w:rPr>
        <w:t>co</w:t>
      </w:r>
      <w:r>
        <w:t>nt</w:t>
      </w:r>
      <w:r>
        <w:rPr>
          <w:spacing w:val="1"/>
        </w:rPr>
        <w:t>o</w:t>
      </w:r>
      <w:r>
        <w:t>ur</w:t>
      </w:r>
      <w:r>
        <w:rPr>
          <w:spacing w:val="1"/>
        </w:rPr>
        <w:t>s</w:t>
      </w:r>
      <w:r>
        <w:t>"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</w:t>
      </w:r>
      <w:r>
        <w:rPr>
          <w:spacing w:val="1"/>
        </w:rPr>
        <w:t>ho</w:t>
      </w:r>
      <w:r>
        <w:t>w</w:t>
      </w:r>
      <w:r>
        <w:rPr>
          <w:spacing w:val="-8"/>
        </w:rPr>
        <w:t xml:space="preserve"> </w:t>
      </w:r>
      <w:r>
        <w:rPr>
          <w:spacing w:val="1"/>
        </w:rPr>
        <w:t>f</w:t>
      </w:r>
      <w:r>
        <w:t>e</w:t>
      </w:r>
      <w:r>
        <w:rPr>
          <w:spacing w:val="-1"/>
        </w:rPr>
        <w:t>a</w:t>
      </w:r>
      <w:r>
        <w:t>tur</w:t>
      </w:r>
      <w:r>
        <w:rPr>
          <w:spacing w:val="3"/>
        </w:rPr>
        <w:t>e</w:t>
      </w:r>
      <w:r>
        <w:t>s</w:t>
      </w:r>
      <w:r>
        <w:rPr>
          <w:spacing w:val="-4"/>
        </w:rPr>
        <w:t xml:space="preserve"> </w:t>
      </w:r>
      <w:r>
        <w:t>ot</w:t>
      </w:r>
      <w:r>
        <w:rPr>
          <w:spacing w:val="-1"/>
        </w:rPr>
        <w:t>h</w:t>
      </w:r>
      <w:r>
        <w:t>er</w:t>
      </w:r>
      <w:r>
        <w:rPr>
          <w:spacing w:val="-4"/>
        </w:rPr>
        <w:t xml:space="preserve"> </w:t>
      </w:r>
      <w:r>
        <w:t>th</w:t>
      </w:r>
      <w:r>
        <w:rPr>
          <w:spacing w:val="-1"/>
        </w:rPr>
        <w:t>a</w:t>
      </w:r>
      <w:r>
        <w:t>n</w:t>
      </w:r>
      <w:r>
        <w:rPr>
          <w:spacing w:val="-5"/>
        </w:rPr>
        <w:t xml:space="preserve"> </w:t>
      </w:r>
      <w:r>
        <w:t>h</w:t>
      </w:r>
      <w:r>
        <w:rPr>
          <w:spacing w:val="1"/>
        </w:rPr>
        <w:t>e</w:t>
      </w:r>
      <w:r>
        <w:rPr>
          <w:spacing w:val="-1"/>
        </w:rPr>
        <w:t>i</w:t>
      </w:r>
      <w:r>
        <w:t>g</w:t>
      </w:r>
      <w:r>
        <w:rPr>
          <w:spacing w:val="-1"/>
        </w:rPr>
        <w:t>h</w:t>
      </w:r>
      <w:r>
        <w:t>t</w:t>
      </w:r>
      <w:r>
        <w:rPr>
          <w:spacing w:val="-5"/>
        </w:rPr>
        <w:t xml:space="preserve"> </w:t>
      </w:r>
      <w:r>
        <w:t>a</w:t>
      </w:r>
      <w:r>
        <w:rPr>
          <w:spacing w:val="1"/>
        </w:rPr>
        <w:t>b</w:t>
      </w:r>
      <w:r>
        <w:t>ove</w:t>
      </w:r>
      <w:r>
        <w:rPr>
          <w:spacing w:val="-7"/>
        </w:rPr>
        <w:t xml:space="preserve"> </w:t>
      </w:r>
      <w:r>
        <w:t>se</w:t>
      </w:r>
      <w:r>
        <w:rPr>
          <w:spacing w:val="1"/>
        </w:rPr>
        <w:t>a</w:t>
      </w:r>
      <w:r>
        <w:t>-</w:t>
      </w:r>
      <w:r>
        <w:rPr>
          <w:spacing w:val="1"/>
        </w:rPr>
        <w:t>l</w:t>
      </w:r>
      <w:r>
        <w:t>evel.</w:t>
      </w:r>
    </w:p>
    <w:p w:rsidR="00390CA3" w:rsidRDefault="00390CA3">
      <w:pPr>
        <w:spacing w:before="11" w:line="220" w:lineRule="exact"/>
      </w:pPr>
    </w:p>
    <w:p w:rsidR="00390CA3" w:rsidRDefault="00BD6A69">
      <w:pPr>
        <w:pStyle w:val="BodyText"/>
        <w:spacing w:line="290" w:lineRule="auto"/>
        <w:ind w:right="274"/>
        <w:rPr>
          <w:rFonts w:cs="Arial"/>
        </w:rPr>
      </w:pPr>
      <w:r>
        <w:rPr>
          <w:rFonts w:cs="Arial"/>
          <w:i/>
          <w:spacing w:val="-1"/>
        </w:rPr>
        <w:t>S</w:t>
      </w:r>
      <w:r>
        <w:rPr>
          <w:rFonts w:cs="Arial"/>
          <w:i/>
        </w:rPr>
        <w:t>e</w:t>
      </w:r>
      <w:r>
        <w:rPr>
          <w:rFonts w:cs="Arial"/>
          <w:i/>
          <w:spacing w:val="-2"/>
        </w:rPr>
        <w:t>i</w:t>
      </w:r>
      <w:r>
        <w:rPr>
          <w:rFonts w:cs="Arial"/>
          <w:i/>
          <w:spacing w:val="3"/>
        </w:rPr>
        <w:t>s</w:t>
      </w:r>
      <w:r>
        <w:rPr>
          <w:rFonts w:cs="Arial"/>
          <w:i/>
        </w:rPr>
        <w:t>m</w:t>
      </w:r>
      <w:r>
        <w:rPr>
          <w:rFonts w:cs="Arial"/>
          <w:i/>
          <w:spacing w:val="-1"/>
        </w:rPr>
        <w:t>o</w:t>
      </w:r>
      <w:r>
        <w:rPr>
          <w:rFonts w:cs="Arial"/>
          <w:i/>
          <w:spacing w:val="1"/>
        </w:rPr>
        <w:t>l</w:t>
      </w:r>
      <w:r>
        <w:rPr>
          <w:rFonts w:cs="Arial"/>
          <w:i/>
        </w:rPr>
        <w:t>o</w:t>
      </w:r>
      <w:r>
        <w:rPr>
          <w:rFonts w:cs="Arial"/>
          <w:i/>
          <w:spacing w:val="1"/>
        </w:rPr>
        <w:t>g</w:t>
      </w:r>
      <w:r>
        <w:rPr>
          <w:rFonts w:cs="Arial"/>
          <w:i/>
          <w:spacing w:val="-1"/>
        </w:rPr>
        <w:t>i</w:t>
      </w:r>
      <w:r>
        <w:rPr>
          <w:rFonts w:cs="Arial"/>
          <w:i/>
          <w:spacing w:val="1"/>
        </w:rPr>
        <w:t>s</w:t>
      </w:r>
      <w:r>
        <w:rPr>
          <w:rFonts w:cs="Arial"/>
          <w:i/>
        </w:rPr>
        <w:t>ts</w:t>
      </w:r>
      <w:r>
        <w:rPr>
          <w:rFonts w:cs="Arial"/>
          <w:i/>
          <w:spacing w:val="-5"/>
        </w:rPr>
        <w:t xml:space="preserve"> </w:t>
      </w:r>
      <w:r>
        <w:t>o</w:t>
      </w:r>
      <w:r>
        <w:rPr>
          <w:spacing w:val="1"/>
        </w:rPr>
        <w:t>f</w:t>
      </w:r>
      <w:r>
        <w:t>ten</w:t>
      </w:r>
      <w:r>
        <w:rPr>
          <w:spacing w:val="-6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rPr>
          <w:spacing w:val="-2"/>
        </w:rPr>
        <w:t>"</w:t>
      </w:r>
      <w:r>
        <w:rPr>
          <w:spacing w:val="1"/>
        </w:rPr>
        <w:t>co</w:t>
      </w:r>
      <w:r>
        <w:t>nt</w:t>
      </w:r>
      <w:r>
        <w:rPr>
          <w:spacing w:val="-1"/>
        </w:rPr>
        <w:t>o</w:t>
      </w:r>
      <w:r>
        <w:t>ur</w:t>
      </w:r>
      <w:r>
        <w:rPr>
          <w:spacing w:val="1"/>
        </w:rPr>
        <w:t>s</w:t>
      </w:r>
      <w:r>
        <w:t>"</w:t>
      </w:r>
      <w:r>
        <w:rPr>
          <w:spacing w:val="-4"/>
        </w:rPr>
        <w:t xml:space="preserve"> </w:t>
      </w:r>
      <w:r>
        <w:rPr>
          <w:spacing w:val="-1"/>
        </w:rPr>
        <w:t>t</w:t>
      </w:r>
      <w:r>
        <w:t>o</w:t>
      </w:r>
      <w:r>
        <w:rPr>
          <w:spacing w:val="-6"/>
        </w:rPr>
        <w:t xml:space="preserve"> </w:t>
      </w:r>
      <w:r>
        <w:rPr>
          <w:spacing w:val="1"/>
        </w:rPr>
        <w:t>s</w:t>
      </w:r>
      <w:r>
        <w:t>h</w:t>
      </w:r>
      <w:r>
        <w:rPr>
          <w:spacing w:val="1"/>
        </w:rPr>
        <w:t>o</w:t>
      </w:r>
      <w:r>
        <w:t>w</w:t>
      </w:r>
      <w:r>
        <w:rPr>
          <w:spacing w:val="-6"/>
        </w:rPr>
        <w:t xml:space="preserve"> </w:t>
      </w:r>
      <w:r>
        <w:rPr>
          <w:spacing w:val="1"/>
        </w:rPr>
        <w:t>l</w:t>
      </w:r>
      <w:r>
        <w:rPr>
          <w:spacing w:val="-1"/>
        </w:rPr>
        <w:t>i</w:t>
      </w:r>
      <w:r>
        <w:t>n</w:t>
      </w:r>
      <w:r>
        <w:rPr>
          <w:spacing w:val="-1"/>
        </w:rPr>
        <w:t>e</w:t>
      </w:r>
      <w:r>
        <w:t>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</w:t>
      </w:r>
      <w:r>
        <w:rPr>
          <w:spacing w:val="-1"/>
        </w:rPr>
        <w:t>q</w:t>
      </w:r>
      <w:r>
        <w:rPr>
          <w:spacing w:val="1"/>
        </w:rPr>
        <w:t>u</w:t>
      </w:r>
      <w:r>
        <w:t>al</w:t>
      </w:r>
      <w:r>
        <w:rPr>
          <w:spacing w:val="-8"/>
        </w:rPr>
        <w:t xml:space="preserve"> </w:t>
      </w:r>
      <w:r>
        <w:rPr>
          <w:spacing w:val="1"/>
        </w:rPr>
        <w:t>e</w:t>
      </w:r>
      <w:r>
        <w:t>arth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1"/>
        </w:rPr>
        <w:t>t</w:t>
      </w:r>
      <w:r>
        <w:t>e</w:t>
      </w:r>
      <w:r>
        <w:rPr>
          <w:spacing w:val="-1"/>
        </w:rPr>
        <w:t>n</w:t>
      </w:r>
      <w:r>
        <w:rPr>
          <w:spacing w:val="1"/>
        </w:rPr>
        <w:t>s</w:t>
      </w:r>
      <w:r>
        <w:rPr>
          <w:spacing w:val="-1"/>
        </w:rPr>
        <w:t>i</w:t>
      </w:r>
      <w:r>
        <w:rPr>
          <w:spacing w:val="4"/>
        </w:rPr>
        <w:t>t</w:t>
      </w:r>
      <w:r>
        <w:t>y</w:t>
      </w:r>
      <w:r>
        <w:rPr>
          <w:spacing w:val="-9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p</w:t>
      </w:r>
      <w:r>
        <w:t>.</w:t>
      </w:r>
      <w:r>
        <w:rPr>
          <w:spacing w:val="-8"/>
        </w:rPr>
        <w:t xml:space="preserve"> </w:t>
      </w:r>
      <w:r>
        <w:rPr>
          <w:spacing w:val="3"/>
        </w:rPr>
        <w:t>T</w:t>
      </w:r>
      <w:r>
        <w:t>h</w:t>
      </w:r>
      <w:r>
        <w:rPr>
          <w:spacing w:val="-1"/>
        </w:rPr>
        <w:t>e</w:t>
      </w:r>
      <w:r>
        <w:rPr>
          <w:spacing w:val="1"/>
        </w:rPr>
        <w:t>s</w:t>
      </w:r>
      <w:r>
        <w:t>e</w:t>
      </w:r>
      <w:r>
        <w:rPr>
          <w:spacing w:val="-6"/>
        </w:rPr>
        <w:t xml:space="preserve"> </w:t>
      </w:r>
      <w:r>
        <w:rPr>
          <w:spacing w:val="-2"/>
        </w:rPr>
        <w:t>l</w:t>
      </w:r>
      <w:r>
        <w:rPr>
          <w:spacing w:val="1"/>
        </w:rPr>
        <w:t>i</w:t>
      </w:r>
      <w:r>
        <w:t>n</w:t>
      </w:r>
      <w:r>
        <w:rPr>
          <w:spacing w:val="-1"/>
        </w:rPr>
        <w:t>e</w:t>
      </w:r>
      <w:r>
        <w:t>s</w:t>
      </w:r>
      <w:r>
        <w:rPr>
          <w:w w:val="99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rPr>
          <w:spacing w:val="1"/>
        </w:rPr>
        <w:t>c</w:t>
      </w:r>
      <w:r>
        <w:t>al</w:t>
      </w:r>
      <w:r>
        <w:rPr>
          <w:spacing w:val="-1"/>
        </w:rPr>
        <w:t>l</w:t>
      </w:r>
      <w:r>
        <w:t>ed</w:t>
      </w:r>
      <w:r>
        <w:rPr>
          <w:spacing w:val="-5"/>
        </w:rPr>
        <w:t xml:space="preserve"> </w:t>
      </w:r>
      <w:r>
        <w:rPr>
          <w:spacing w:val="-2"/>
        </w:rPr>
        <w:t>i</w:t>
      </w:r>
      <w:r>
        <w:rPr>
          <w:spacing w:val="1"/>
        </w:rPr>
        <w:t>s</w:t>
      </w:r>
      <w:r>
        <w:t>o-</w:t>
      </w:r>
      <w:r>
        <w:rPr>
          <w:rFonts w:cs="Arial"/>
          <w:spacing w:val="1"/>
        </w:rPr>
        <w:t>s</w:t>
      </w:r>
      <w:r>
        <w:rPr>
          <w:rFonts w:cs="Arial"/>
        </w:rPr>
        <w:t>e</w:t>
      </w:r>
      <w:r>
        <w:rPr>
          <w:rFonts w:cs="Arial"/>
          <w:spacing w:val="-2"/>
        </w:rPr>
        <w:t>i</w:t>
      </w:r>
      <w:r>
        <w:rPr>
          <w:rFonts w:cs="Arial"/>
          <w:spacing w:val="1"/>
        </w:rPr>
        <w:t>s</w:t>
      </w:r>
      <w:r>
        <w:rPr>
          <w:rFonts w:cs="Arial"/>
          <w:spacing w:val="4"/>
        </w:rPr>
        <w:t>m</w:t>
      </w:r>
      <w:r>
        <w:rPr>
          <w:rFonts w:cs="Arial"/>
        </w:rPr>
        <w:t>al</w:t>
      </w:r>
      <w:r>
        <w:rPr>
          <w:rFonts w:cs="Arial"/>
          <w:spacing w:val="-8"/>
        </w:rPr>
        <w:t xml:space="preserve"> </w:t>
      </w:r>
      <w:r>
        <w:rPr>
          <w:rFonts w:cs="Arial"/>
          <w:spacing w:val="-2"/>
        </w:rPr>
        <w:t>l</w:t>
      </w:r>
      <w:r>
        <w:rPr>
          <w:rFonts w:cs="Arial"/>
          <w:spacing w:val="1"/>
        </w:rPr>
        <w:t>i</w:t>
      </w:r>
      <w:r>
        <w:rPr>
          <w:rFonts w:cs="Arial"/>
        </w:rPr>
        <w:t>n</w:t>
      </w:r>
      <w:r>
        <w:rPr>
          <w:rFonts w:cs="Arial"/>
          <w:spacing w:val="-1"/>
        </w:rPr>
        <w:t>e</w:t>
      </w:r>
      <w:r>
        <w:rPr>
          <w:rFonts w:cs="Arial"/>
        </w:rPr>
        <w:t>s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where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-1"/>
        </w:rPr>
        <w:t>‘i</w:t>
      </w:r>
      <w:r>
        <w:rPr>
          <w:rFonts w:cs="Arial"/>
          <w:spacing w:val="1"/>
        </w:rPr>
        <w:t>so</w:t>
      </w:r>
      <w:r>
        <w:rPr>
          <w:rFonts w:cs="Arial"/>
        </w:rPr>
        <w:t>’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4"/>
        </w:rPr>
        <w:t>m</w:t>
      </w:r>
      <w:r>
        <w:rPr>
          <w:rFonts w:cs="Arial"/>
        </w:rPr>
        <w:t>e</w:t>
      </w:r>
      <w:r>
        <w:rPr>
          <w:rFonts w:cs="Arial"/>
          <w:spacing w:val="-1"/>
        </w:rPr>
        <w:t>a</w:t>
      </w:r>
      <w:r>
        <w:rPr>
          <w:rFonts w:cs="Arial"/>
        </w:rPr>
        <w:t>ns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-2"/>
        </w:rPr>
        <w:t>‘</w:t>
      </w:r>
      <w:r>
        <w:rPr>
          <w:rFonts w:cs="Arial"/>
        </w:rPr>
        <w:t>t</w:t>
      </w:r>
      <w:r>
        <w:rPr>
          <w:rFonts w:cs="Arial"/>
          <w:spacing w:val="1"/>
        </w:rPr>
        <w:t>h</w:t>
      </w:r>
      <w:r>
        <w:rPr>
          <w:rFonts w:cs="Arial"/>
        </w:rPr>
        <w:t>e</w:t>
      </w:r>
      <w:r>
        <w:rPr>
          <w:rFonts w:cs="Arial"/>
          <w:spacing w:val="-7"/>
        </w:rPr>
        <w:t xml:space="preserve"> </w:t>
      </w:r>
      <w:r>
        <w:rPr>
          <w:rFonts w:cs="Arial"/>
        </w:rPr>
        <w:t>sa</w:t>
      </w:r>
      <w:r>
        <w:rPr>
          <w:rFonts w:cs="Arial"/>
          <w:spacing w:val="1"/>
        </w:rPr>
        <w:t>m</w:t>
      </w:r>
      <w:r>
        <w:rPr>
          <w:rFonts w:cs="Arial"/>
        </w:rPr>
        <w:t>e’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1"/>
        </w:rPr>
        <w:t>a</w:t>
      </w:r>
      <w:r>
        <w:rPr>
          <w:rFonts w:cs="Arial"/>
        </w:rPr>
        <w:t>nd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-1"/>
        </w:rPr>
        <w:t>‘</w:t>
      </w:r>
      <w:r>
        <w:rPr>
          <w:rFonts w:cs="Arial"/>
          <w:spacing w:val="1"/>
        </w:rPr>
        <w:t>s</w:t>
      </w:r>
      <w:r>
        <w:rPr>
          <w:rFonts w:cs="Arial"/>
        </w:rPr>
        <w:t>e</w:t>
      </w:r>
      <w:r>
        <w:rPr>
          <w:rFonts w:cs="Arial"/>
          <w:spacing w:val="-2"/>
        </w:rPr>
        <w:t>i</w:t>
      </w:r>
      <w:r>
        <w:rPr>
          <w:rFonts w:cs="Arial"/>
          <w:spacing w:val="1"/>
        </w:rPr>
        <w:t>s</w:t>
      </w:r>
      <w:r>
        <w:rPr>
          <w:rFonts w:cs="Arial"/>
          <w:spacing w:val="4"/>
        </w:rPr>
        <w:t>m</w:t>
      </w:r>
      <w:r>
        <w:rPr>
          <w:rFonts w:cs="Arial"/>
        </w:rPr>
        <w:t>a</w:t>
      </w:r>
      <w:r>
        <w:rPr>
          <w:rFonts w:cs="Arial"/>
          <w:spacing w:val="-2"/>
        </w:rPr>
        <w:t>l</w:t>
      </w:r>
      <w:r>
        <w:rPr>
          <w:rFonts w:cs="Arial"/>
        </w:rPr>
        <w:t>’</w:t>
      </w:r>
      <w:r>
        <w:rPr>
          <w:rFonts w:cs="Arial"/>
          <w:spacing w:val="-8"/>
        </w:rPr>
        <w:t xml:space="preserve"> </w:t>
      </w:r>
      <w:r>
        <w:rPr>
          <w:rFonts w:cs="Arial"/>
        </w:rPr>
        <w:t>re</w:t>
      </w:r>
      <w:r>
        <w:rPr>
          <w:rFonts w:cs="Arial"/>
          <w:spacing w:val="1"/>
        </w:rPr>
        <w:t>f</w:t>
      </w:r>
      <w:r>
        <w:rPr>
          <w:rFonts w:cs="Arial"/>
        </w:rPr>
        <w:t>ers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to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e</w:t>
      </w:r>
      <w:r>
        <w:rPr>
          <w:rFonts w:cs="Arial"/>
          <w:spacing w:val="1"/>
        </w:rPr>
        <w:t>a</w:t>
      </w:r>
      <w:r>
        <w:rPr>
          <w:rFonts w:cs="Arial"/>
        </w:rPr>
        <w:t>rth</w:t>
      </w:r>
      <w:r>
        <w:rPr>
          <w:rFonts w:cs="Arial"/>
          <w:spacing w:val="-1"/>
        </w:rPr>
        <w:t>q</w:t>
      </w:r>
      <w:r>
        <w:rPr>
          <w:rFonts w:cs="Arial"/>
        </w:rPr>
        <w:t>u</w:t>
      </w:r>
      <w:r>
        <w:rPr>
          <w:rFonts w:cs="Arial"/>
          <w:spacing w:val="-1"/>
        </w:rPr>
        <w:t>a</w:t>
      </w:r>
      <w:r>
        <w:rPr>
          <w:rFonts w:cs="Arial"/>
          <w:spacing w:val="3"/>
        </w:rPr>
        <w:t>k</w:t>
      </w:r>
      <w:r>
        <w:rPr>
          <w:rFonts w:cs="Arial"/>
        </w:rPr>
        <w:t>es.</w:t>
      </w:r>
    </w:p>
    <w:p w:rsidR="00390CA3" w:rsidRDefault="00390CA3">
      <w:pPr>
        <w:spacing w:before="6" w:line="190" w:lineRule="exact"/>
        <w:rPr>
          <w:sz w:val="19"/>
          <w:szCs w:val="19"/>
        </w:rPr>
      </w:pPr>
    </w:p>
    <w:p w:rsidR="00390CA3" w:rsidRDefault="00BD6A69">
      <w:pPr>
        <w:pStyle w:val="BodyText"/>
        <w:numPr>
          <w:ilvl w:val="2"/>
          <w:numId w:val="8"/>
        </w:numPr>
        <w:tabs>
          <w:tab w:val="left" w:pos="846"/>
        </w:tabs>
        <w:spacing w:line="293" w:lineRule="auto"/>
        <w:ind w:left="846" w:right="182"/>
      </w:pPr>
      <w:r>
        <w:t>Draw</w:t>
      </w:r>
      <w:r>
        <w:rPr>
          <w:spacing w:val="-7"/>
        </w:rPr>
        <w:t xml:space="preserve"> </w:t>
      </w:r>
      <w:r>
        <w:rPr>
          <w:spacing w:val="-2"/>
        </w:rPr>
        <w:t>i</w:t>
      </w:r>
      <w:r>
        <w:rPr>
          <w:spacing w:val="1"/>
        </w:rPr>
        <w:t>s</w:t>
      </w:r>
      <w:r>
        <w:t>o-</w:t>
      </w:r>
      <w:r>
        <w:rPr>
          <w:spacing w:val="1"/>
        </w:rPr>
        <w:t>s</w:t>
      </w:r>
      <w:r>
        <w:t>e</w:t>
      </w:r>
      <w:r>
        <w:rPr>
          <w:spacing w:val="-2"/>
        </w:rPr>
        <w:t>i</w:t>
      </w:r>
      <w:r>
        <w:rPr>
          <w:spacing w:val="1"/>
        </w:rPr>
        <w:t>s</w:t>
      </w:r>
      <w:r>
        <w:rPr>
          <w:spacing w:val="4"/>
        </w:rPr>
        <w:t>m</w:t>
      </w:r>
      <w:r>
        <w:t>al</w:t>
      </w:r>
      <w:r>
        <w:rPr>
          <w:spacing w:val="-8"/>
        </w:rPr>
        <w:t xml:space="preserve"> </w:t>
      </w:r>
      <w:r>
        <w:rPr>
          <w:spacing w:val="1"/>
        </w:rPr>
        <w:t>l</w:t>
      </w:r>
      <w:r>
        <w:rPr>
          <w:spacing w:val="-1"/>
        </w:rPr>
        <w:t>i</w:t>
      </w:r>
      <w:r>
        <w:t>n</w:t>
      </w:r>
      <w:r>
        <w:rPr>
          <w:spacing w:val="-1"/>
        </w:rPr>
        <w:t>e</w:t>
      </w:r>
      <w:r>
        <w:t>s</w:t>
      </w:r>
      <w:r>
        <w:rPr>
          <w:spacing w:val="-5"/>
        </w:rPr>
        <w:t xml:space="preserve"> </w:t>
      </w:r>
      <w:r>
        <w:t>(</w:t>
      </w:r>
      <w:r>
        <w:rPr>
          <w:spacing w:val="1"/>
        </w:rPr>
        <w:t>c</w:t>
      </w:r>
      <w:r>
        <w:rPr>
          <w:spacing w:val="-1"/>
        </w:rPr>
        <w:t>i</w:t>
      </w:r>
      <w:r>
        <w:t>r</w:t>
      </w:r>
      <w:r>
        <w:rPr>
          <w:spacing w:val="1"/>
        </w:rPr>
        <w:t>c</w:t>
      </w:r>
      <w:r>
        <w:t>u</w:t>
      </w:r>
      <w:r>
        <w:rPr>
          <w:spacing w:val="-2"/>
        </w:rPr>
        <w:t>l</w:t>
      </w:r>
      <w:r>
        <w:t>ar</w:t>
      </w:r>
      <w:r>
        <w:rPr>
          <w:spacing w:val="-7"/>
        </w:rPr>
        <w:t xml:space="preserve"> </w:t>
      </w:r>
      <w:r>
        <w:rPr>
          <w:spacing w:val="1"/>
        </w:rPr>
        <w:t>s</w:t>
      </w:r>
      <w:r>
        <w:t>h</w:t>
      </w:r>
      <w:r>
        <w:rPr>
          <w:spacing w:val="1"/>
        </w:rPr>
        <w:t>a</w:t>
      </w:r>
      <w:r>
        <w:t>p</w:t>
      </w:r>
      <w:r>
        <w:rPr>
          <w:spacing w:val="-1"/>
        </w:rPr>
        <w:t>e</w:t>
      </w:r>
      <w:r>
        <w:t>s</w:t>
      </w:r>
      <w:r>
        <w:rPr>
          <w:spacing w:val="-6"/>
        </w:rPr>
        <w:t xml:space="preserve"> </w:t>
      </w:r>
      <w:r>
        <w:t>se</w:t>
      </w:r>
      <w:r>
        <w:rPr>
          <w:spacing w:val="1"/>
        </w:rPr>
        <w:t>p</w:t>
      </w:r>
      <w:r>
        <w:t>ara</w:t>
      </w:r>
      <w:r>
        <w:rPr>
          <w:spacing w:val="2"/>
        </w:rPr>
        <w:t>t</w:t>
      </w:r>
      <w:r>
        <w:rPr>
          <w:spacing w:val="-1"/>
        </w:rPr>
        <w:t>i</w:t>
      </w:r>
      <w:r>
        <w:t>ng</w:t>
      </w:r>
      <w:r>
        <w:rPr>
          <w:spacing w:val="-5"/>
        </w:rPr>
        <w:t xml:space="preserve"> </w:t>
      </w:r>
      <w:r>
        <w:t>ar</w:t>
      </w:r>
      <w:r>
        <w:rPr>
          <w:spacing w:val="2"/>
        </w:rPr>
        <w:t>e</w:t>
      </w:r>
      <w:r>
        <w:t>as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e</w:t>
      </w:r>
      <w:r>
        <w:rPr>
          <w:spacing w:val="-1"/>
        </w:rPr>
        <w:t>q</w:t>
      </w:r>
      <w:r>
        <w:t>u</w:t>
      </w:r>
      <w:r>
        <w:rPr>
          <w:spacing w:val="1"/>
        </w:rPr>
        <w:t>a</w:t>
      </w:r>
      <w:r>
        <w:t>l</w:t>
      </w:r>
      <w:r>
        <w:rPr>
          <w:spacing w:val="-7"/>
        </w:rPr>
        <w:t xml:space="preserve"> </w:t>
      </w:r>
      <w:r>
        <w:rPr>
          <w:spacing w:val="1"/>
        </w:rPr>
        <w:t>i</w:t>
      </w:r>
      <w:r>
        <w:t>nt</w:t>
      </w:r>
      <w:r>
        <w:rPr>
          <w:spacing w:val="1"/>
        </w:rPr>
        <w:t>e</w:t>
      </w:r>
      <w:r>
        <w:t>ns</w:t>
      </w:r>
      <w:r>
        <w:rPr>
          <w:spacing w:val="-1"/>
        </w:rPr>
        <w:t>i</w:t>
      </w:r>
      <w:r>
        <w:rPr>
          <w:spacing w:val="4"/>
        </w:rPr>
        <w:t>t</w:t>
      </w:r>
      <w:r>
        <w:rPr>
          <w:spacing w:val="-7"/>
        </w:rPr>
        <w:t>y</w:t>
      </w:r>
      <w:r>
        <w:t>)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rPr>
          <w:spacing w:val="-5"/>
        </w:rPr>
        <w:t>y</w:t>
      </w:r>
      <w:r>
        <w:rPr>
          <w:spacing w:val="1"/>
        </w:rPr>
        <w:t>o</w:t>
      </w:r>
      <w:r>
        <w:t>ur</w:t>
      </w:r>
      <w:r>
        <w:rPr>
          <w:spacing w:val="-7"/>
        </w:rPr>
        <w:t xml:space="preserve"> </w:t>
      </w:r>
      <w:r>
        <w:rPr>
          <w:spacing w:val="4"/>
        </w:rPr>
        <w:t>m</w:t>
      </w:r>
      <w:r>
        <w:t>ap</w:t>
      </w:r>
      <w:r>
        <w:rPr>
          <w:spacing w:val="-7"/>
        </w:rPr>
        <w:t xml:space="preserve"> </w:t>
      </w:r>
      <w:r>
        <w:t>us</w:t>
      </w:r>
      <w:r>
        <w:rPr>
          <w:spacing w:val="-1"/>
        </w:rPr>
        <w:t>i</w:t>
      </w:r>
      <w:r>
        <w:t>ng</w:t>
      </w:r>
      <w:r>
        <w:rPr>
          <w:w w:val="9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1"/>
        </w:rPr>
        <w:t>M</w:t>
      </w:r>
      <w:r>
        <w:t>M</w:t>
      </w:r>
      <w:r>
        <w:rPr>
          <w:spacing w:val="-6"/>
        </w:rPr>
        <w:t xml:space="preserve"> </w:t>
      </w:r>
      <w:r>
        <w:rPr>
          <w:spacing w:val="1"/>
        </w:rPr>
        <w:t>n</w:t>
      </w:r>
      <w:r>
        <w:t>u</w:t>
      </w:r>
      <w:r>
        <w:rPr>
          <w:spacing w:val="4"/>
        </w:rPr>
        <w:t>m</w:t>
      </w:r>
      <w:r>
        <w:t>b</w:t>
      </w:r>
      <w:r>
        <w:rPr>
          <w:spacing w:val="-1"/>
        </w:rPr>
        <w:t>e</w:t>
      </w:r>
      <w:r>
        <w:t>rs</w:t>
      </w:r>
      <w:r>
        <w:rPr>
          <w:spacing w:val="-4"/>
        </w:rPr>
        <w:t xml:space="preserve"> </w:t>
      </w:r>
      <w:r>
        <w:rPr>
          <w:spacing w:val="-7"/>
        </w:rPr>
        <w:t>y</w:t>
      </w:r>
      <w:r>
        <w:rPr>
          <w:spacing w:val="1"/>
        </w:rPr>
        <w:t>o</w:t>
      </w:r>
      <w:r>
        <w:t>u</w:t>
      </w:r>
      <w:r>
        <w:rPr>
          <w:spacing w:val="-6"/>
        </w:rPr>
        <w:t xml:space="preserve"> </w:t>
      </w:r>
      <w:r>
        <w:rPr>
          <w:spacing w:val="1"/>
        </w:rPr>
        <w:t>h</w:t>
      </w:r>
      <w:r>
        <w:t>ave</w:t>
      </w:r>
      <w:r>
        <w:rPr>
          <w:spacing w:val="-4"/>
        </w:rPr>
        <w:t xml:space="preserve"> </w:t>
      </w:r>
      <w:r>
        <w:t>p</w:t>
      </w:r>
      <w:r>
        <w:rPr>
          <w:spacing w:val="-2"/>
        </w:rPr>
        <w:t>l</w:t>
      </w:r>
      <w:r>
        <w:t>o</w:t>
      </w:r>
      <w:r>
        <w:rPr>
          <w:spacing w:val="1"/>
        </w:rPr>
        <w:t>t</w:t>
      </w:r>
      <w:r>
        <w:t>te</w:t>
      </w:r>
      <w:r>
        <w:rPr>
          <w:spacing w:val="-1"/>
        </w:rPr>
        <w:t>d</w:t>
      </w:r>
      <w:r>
        <w:t>.</w:t>
      </w:r>
    </w:p>
    <w:p w:rsidR="00390CA3" w:rsidRDefault="00390CA3">
      <w:pPr>
        <w:spacing w:before="7" w:line="160" w:lineRule="exact"/>
        <w:rPr>
          <w:sz w:val="16"/>
          <w:szCs w:val="16"/>
        </w:rPr>
      </w:pPr>
    </w:p>
    <w:p w:rsidR="00390CA3" w:rsidRDefault="00BD6A69">
      <w:pPr>
        <w:pStyle w:val="BodyText"/>
        <w:spacing w:line="293" w:lineRule="auto"/>
        <w:ind w:right="267"/>
      </w:pPr>
      <w:r>
        <w:t>HIN</w:t>
      </w:r>
      <w:r>
        <w:rPr>
          <w:spacing w:val="3"/>
        </w:rPr>
        <w:t>T</w:t>
      </w:r>
      <w:r>
        <w:t>:</w:t>
      </w:r>
      <w:r>
        <w:rPr>
          <w:spacing w:val="-5"/>
        </w:rPr>
        <w:t xml:space="preserve"> </w:t>
      </w:r>
      <w:r>
        <w:t>Draw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</w:t>
      </w:r>
      <w:r>
        <w:rPr>
          <w:spacing w:val="-1"/>
        </w:rPr>
        <w:t>i</w:t>
      </w:r>
      <w:r>
        <w:rPr>
          <w:spacing w:val="1"/>
        </w:rPr>
        <w:t>n</w:t>
      </w:r>
      <w:r>
        <w:t>e</w:t>
      </w:r>
      <w:r>
        <w:rPr>
          <w:spacing w:val="-5"/>
        </w:rPr>
        <w:t xml:space="preserve"> </w:t>
      </w:r>
      <w:r>
        <w:t>so</w:t>
      </w:r>
      <w:r>
        <w:rPr>
          <w:spacing w:val="-5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at</w:t>
      </w:r>
      <w:r>
        <w:rPr>
          <w:spacing w:val="-5"/>
        </w:rPr>
        <w:t xml:space="preserve"> </w:t>
      </w:r>
      <w:r>
        <w:rPr>
          <w:spacing w:val="1"/>
        </w:rPr>
        <w:t>n</w:t>
      </w:r>
      <w:r>
        <w:t>o</w:t>
      </w:r>
      <w:r>
        <w:rPr>
          <w:spacing w:val="-5"/>
        </w:rPr>
        <w:t xml:space="preserve"> </w:t>
      </w:r>
      <w:r>
        <w:rPr>
          <w:spacing w:val="-1"/>
        </w:rPr>
        <w:t>M</w:t>
      </w:r>
      <w:r>
        <w:t>M</w:t>
      </w:r>
      <w:r>
        <w:rPr>
          <w:spacing w:val="-3"/>
        </w:rPr>
        <w:t xml:space="preserve"> </w:t>
      </w:r>
      <w:r>
        <w:t>n</w:t>
      </w:r>
      <w:r>
        <w:rPr>
          <w:spacing w:val="-1"/>
        </w:rPr>
        <w:t>u</w:t>
      </w:r>
      <w:r>
        <w:rPr>
          <w:spacing w:val="4"/>
        </w:rPr>
        <w:t>m</w:t>
      </w:r>
      <w:r>
        <w:t>b</w:t>
      </w:r>
      <w:r>
        <w:rPr>
          <w:spacing w:val="-1"/>
        </w:rPr>
        <w:t>e</w:t>
      </w:r>
      <w:r>
        <w:t>r</w:t>
      </w:r>
      <w:r>
        <w:rPr>
          <w:spacing w:val="-4"/>
        </w:rPr>
        <w:t xml:space="preserve"> </w:t>
      </w:r>
      <w:r>
        <w:rPr>
          <w:spacing w:val="1"/>
        </w:rPr>
        <w:t>f</w:t>
      </w:r>
      <w:r>
        <w:t>a</w:t>
      </w:r>
      <w:r>
        <w:rPr>
          <w:spacing w:val="-2"/>
        </w:rPr>
        <w:t>l</w:t>
      </w:r>
      <w:r>
        <w:rPr>
          <w:spacing w:val="-1"/>
        </w:rPr>
        <w:t>l</w:t>
      </w:r>
      <w:r>
        <w:t>s</w:t>
      </w:r>
      <w:r>
        <w:rPr>
          <w:spacing w:val="-3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3"/>
        </w:rPr>
        <w:t>s</w:t>
      </w:r>
      <w:r>
        <w:rPr>
          <w:spacing w:val="-1"/>
        </w:rPr>
        <w:t>i</w:t>
      </w:r>
      <w:r>
        <w:t>de</w:t>
      </w:r>
      <w:r>
        <w:rPr>
          <w:spacing w:val="-4"/>
        </w:rPr>
        <w:t xml:space="preserve"> </w:t>
      </w:r>
      <w:r>
        <w:rPr>
          <w:spacing w:val="-1"/>
        </w:rPr>
        <w:t>i</w:t>
      </w:r>
      <w:r>
        <w:t>t</w:t>
      </w:r>
      <w:r>
        <w:rPr>
          <w:spacing w:val="-3"/>
        </w:rPr>
        <w:t xml:space="preserve"> </w:t>
      </w:r>
      <w:r>
        <w:t>ot</w:t>
      </w:r>
      <w:r>
        <w:rPr>
          <w:spacing w:val="-1"/>
        </w:rPr>
        <w:t>h</w:t>
      </w:r>
      <w:r>
        <w:t>er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t>h</w:t>
      </w:r>
      <w:r>
        <w:rPr>
          <w:spacing w:val="-1"/>
        </w:rPr>
        <w:t>a</w:t>
      </w:r>
      <w:r>
        <w:t>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hig</w:t>
      </w:r>
      <w:r>
        <w:rPr>
          <w:spacing w:val="-1"/>
        </w:rPr>
        <w:t>h</w:t>
      </w:r>
      <w:r>
        <w:t>est</w:t>
      </w:r>
      <w:r>
        <w:rPr>
          <w:spacing w:val="-3"/>
        </w:rPr>
        <w:t xml:space="preserve"> </w:t>
      </w:r>
      <w:r>
        <w:t>MM</w:t>
      </w:r>
      <w:r>
        <w:rPr>
          <w:spacing w:val="-3"/>
        </w:rPr>
        <w:t xml:space="preserve"> </w:t>
      </w:r>
      <w:r>
        <w:t>n</w:t>
      </w:r>
      <w:r>
        <w:rPr>
          <w:spacing w:val="-1"/>
        </w:rPr>
        <w:t>u</w:t>
      </w:r>
      <w:r>
        <w:rPr>
          <w:spacing w:val="4"/>
        </w:rPr>
        <w:t>m</w:t>
      </w:r>
      <w:r>
        <w:t>b</w:t>
      </w:r>
      <w:r>
        <w:rPr>
          <w:spacing w:val="-1"/>
        </w:rPr>
        <w:t>e</w:t>
      </w:r>
      <w:r>
        <w:t>r</w:t>
      </w:r>
      <w:r>
        <w:rPr>
          <w:spacing w:val="-4"/>
        </w:rPr>
        <w:t xml:space="preserve"> </w:t>
      </w:r>
      <w:r>
        <w:rPr>
          <w:spacing w:val="1"/>
        </w:rPr>
        <w:t>f</w:t>
      </w:r>
      <w:r>
        <w:t>or</w:t>
      </w:r>
      <w:r>
        <w:rPr>
          <w:spacing w:val="-5"/>
        </w:rPr>
        <w:t xml:space="preserve"> </w:t>
      </w:r>
      <w:r>
        <w:t>the</w:t>
      </w:r>
      <w:r>
        <w:rPr>
          <w:w w:val="99"/>
        </w:rPr>
        <w:t xml:space="preserve"> </w:t>
      </w:r>
      <w:r>
        <w:t>e</w:t>
      </w:r>
      <w:r>
        <w:rPr>
          <w:spacing w:val="-1"/>
        </w:rPr>
        <w:t>a</w:t>
      </w:r>
      <w:r>
        <w:t>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e.</w:t>
      </w:r>
      <w:r>
        <w:rPr>
          <w:spacing w:val="-6"/>
        </w:rPr>
        <w:t xml:space="preserve"> </w:t>
      </w:r>
      <w:r>
        <w:t>Next,</w:t>
      </w:r>
      <w:r>
        <w:rPr>
          <w:spacing w:val="-5"/>
        </w:rPr>
        <w:t xml:space="preserve"> </w:t>
      </w:r>
      <w:r>
        <w:rPr>
          <w:spacing w:val="-1"/>
        </w:rPr>
        <w:t>d</w:t>
      </w:r>
      <w:r>
        <w:t>r</w:t>
      </w:r>
      <w:r>
        <w:rPr>
          <w:spacing w:val="1"/>
        </w:rPr>
        <w:t>a</w:t>
      </w:r>
      <w:r>
        <w:t>w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spacing w:val="-1"/>
        </w:rPr>
        <w:t>l</w:t>
      </w:r>
      <w:r>
        <w:rPr>
          <w:spacing w:val="1"/>
        </w:rPr>
        <w:t>i</w:t>
      </w:r>
      <w:r>
        <w:t>ne</w:t>
      </w:r>
      <w:r>
        <w:rPr>
          <w:spacing w:val="-5"/>
        </w:rPr>
        <w:t xml:space="preserve"> </w:t>
      </w:r>
      <w:r>
        <w:t>so</w:t>
      </w:r>
      <w:r>
        <w:rPr>
          <w:spacing w:val="-5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5"/>
        </w:rPr>
        <w:t xml:space="preserve"> </w:t>
      </w:r>
      <w:r>
        <w:rPr>
          <w:spacing w:val="1"/>
        </w:rPr>
        <w:t>n</w:t>
      </w:r>
      <w:r>
        <w:t>ext</w:t>
      </w:r>
      <w:r>
        <w:rPr>
          <w:spacing w:val="-6"/>
        </w:rPr>
        <w:t xml:space="preserve"> </w:t>
      </w:r>
      <w:r>
        <w:t>l</w:t>
      </w:r>
      <w:r>
        <w:rPr>
          <w:spacing w:val="1"/>
        </w:rPr>
        <w:t>o</w:t>
      </w:r>
      <w:r>
        <w:rPr>
          <w:spacing w:val="-3"/>
        </w:rPr>
        <w:t>w</w:t>
      </w:r>
      <w:r>
        <w:t>est</w:t>
      </w:r>
      <w:r>
        <w:rPr>
          <w:spacing w:val="-3"/>
        </w:rPr>
        <w:t xml:space="preserve"> </w:t>
      </w:r>
      <w:r>
        <w:t>MM</w:t>
      </w:r>
      <w:r>
        <w:rPr>
          <w:spacing w:val="-5"/>
        </w:rPr>
        <w:t xml:space="preserve"> </w:t>
      </w:r>
      <w:r>
        <w:rPr>
          <w:spacing w:val="1"/>
        </w:rPr>
        <w:t>n</w:t>
      </w:r>
      <w:r>
        <w:t>u</w:t>
      </w:r>
      <w:r>
        <w:rPr>
          <w:spacing w:val="4"/>
        </w:rPr>
        <w:t>m</w:t>
      </w:r>
      <w:r>
        <w:t>b</w:t>
      </w:r>
      <w:r>
        <w:rPr>
          <w:spacing w:val="-1"/>
        </w:rPr>
        <w:t>e</w:t>
      </w:r>
      <w:r>
        <w:t>rs</w:t>
      </w:r>
      <w:r>
        <w:rPr>
          <w:spacing w:val="-6"/>
        </w:rPr>
        <w:t xml:space="preserve"> </w:t>
      </w:r>
      <w:r>
        <w:rPr>
          <w:spacing w:val="2"/>
        </w:rPr>
        <w:t>f</w:t>
      </w:r>
      <w:r>
        <w:t>a</w:t>
      </w:r>
      <w:r>
        <w:rPr>
          <w:spacing w:val="-2"/>
        </w:rPr>
        <w:t>l</w:t>
      </w:r>
      <w:r>
        <w:t>l</w:t>
      </w:r>
      <w:r>
        <w:rPr>
          <w:spacing w:val="-6"/>
        </w:rPr>
        <w:t xml:space="preserve"> </w:t>
      </w:r>
      <w:r>
        <w:t>b</w:t>
      </w:r>
      <w:r>
        <w:rPr>
          <w:spacing w:val="1"/>
        </w:rPr>
        <w:t>e</w:t>
      </w:r>
      <w:r>
        <w:rPr>
          <w:spacing w:val="2"/>
        </w:rPr>
        <w:t>t</w:t>
      </w:r>
      <w:r>
        <w:rPr>
          <w:spacing w:val="-3"/>
        </w:rPr>
        <w:t>w</w:t>
      </w:r>
      <w:r>
        <w:t>e</w:t>
      </w:r>
      <w:r>
        <w:rPr>
          <w:spacing w:val="1"/>
        </w:rPr>
        <w:t>e</w:t>
      </w:r>
      <w:r>
        <w:t>n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-5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5"/>
        </w:rPr>
        <w:t xml:space="preserve"> </w:t>
      </w:r>
      <w:r>
        <w:rPr>
          <w:spacing w:val="1"/>
        </w:rPr>
        <w:t>f</w:t>
      </w:r>
      <w:r>
        <w:rPr>
          <w:spacing w:val="-1"/>
        </w:rPr>
        <w:t>i</w:t>
      </w:r>
      <w:r>
        <w:t>r</w:t>
      </w:r>
      <w:r>
        <w:rPr>
          <w:spacing w:val="1"/>
        </w:rPr>
        <w:t>s</w:t>
      </w:r>
      <w:r>
        <w:t>t</w:t>
      </w:r>
      <w:r>
        <w:rPr>
          <w:spacing w:val="-6"/>
        </w:rPr>
        <w:t xml:space="preserve"> </w:t>
      </w:r>
      <w:r>
        <w:rPr>
          <w:spacing w:val="-2"/>
        </w:rPr>
        <w:t>l</w:t>
      </w:r>
      <w:r>
        <w:rPr>
          <w:spacing w:val="1"/>
        </w:rPr>
        <w:t>i</w:t>
      </w:r>
      <w:r>
        <w:t>ne</w:t>
      </w:r>
      <w:r>
        <w:rPr>
          <w:spacing w:val="-5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-5"/>
        </w:rPr>
        <w:t xml:space="preserve"> </w:t>
      </w:r>
      <w:r>
        <w:t>so</w:t>
      </w:r>
      <w:r>
        <w:rPr>
          <w:w w:val="99"/>
        </w:rPr>
        <w:t xml:space="preserve"> </w:t>
      </w:r>
      <w:r>
        <w:rPr>
          <w:spacing w:val="-1"/>
        </w:rPr>
        <w:t>on.</w:t>
      </w:r>
    </w:p>
    <w:p w:rsidR="00390CA3" w:rsidRDefault="00390CA3">
      <w:pPr>
        <w:spacing w:before="9" w:line="170" w:lineRule="exact"/>
        <w:rPr>
          <w:sz w:val="17"/>
          <w:szCs w:val="17"/>
        </w:rPr>
      </w:pPr>
    </w:p>
    <w:p w:rsidR="00390CA3" w:rsidRDefault="00BD6A69">
      <w:pPr>
        <w:pStyle w:val="BodyText"/>
        <w:ind w:right="150"/>
      </w:pPr>
      <w:r>
        <w:t>N</w:t>
      </w:r>
      <w:r>
        <w:rPr>
          <w:spacing w:val="1"/>
        </w:rPr>
        <w:t>O</w:t>
      </w:r>
      <w:r>
        <w:rPr>
          <w:spacing w:val="3"/>
        </w:rPr>
        <w:t>T</w:t>
      </w:r>
      <w:r>
        <w:t>E</w:t>
      </w:r>
      <w:r>
        <w:rPr>
          <w:spacing w:val="-7"/>
        </w:rPr>
        <w:t xml:space="preserve"> </w:t>
      </w:r>
      <w:r>
        <w:rPr>
          <w:spacing w:val="1"/>
        </w:rPr>
        <w:t>O</w:t>
      </w:r>
      <w:r>
        <w:t>ne</w:t>
      </w:r>
      <w:r>
        <w:rPr>
          <w:spacing w:val="-5"/>
        </w:rPr>
        <w:t xml:space="preserve"> </w:t>
      </w:r>
      <w:r>
        <w:t>p</w:t>
      </w:r>
      <w:r>
        <w:rPr>
          <w:spacing w:val="-1"/>
        </w:rPr>
        <w:t>e</w:t>
      </w:r>
      <w:r>
        <w:t>r</w:t>
      </w:r>
      <w:r>
        <w:rPr>
          <w:spacing w:val="1"/>
        </w:rPr>
        <w:t>s</w:t>
      </w:r>
      <w:r>
        <w:t>on</w:t>
      </w:r>
      <w:r>
        <w:rPr>
          <w:spacing w:val="-5"/>
        </w:rPr>
        <w:t xml:space="preserve"> </w:t>
      </w:r>
      <w:r>
        <w:rPr>
          <w:spacing w:val="-1"/>
        </w:rPr>
        <w:t>i</w:t>
      </w:r>
      <w:r>
        <w:t>s</w:t>
      </w:r>
      <w:r>
        <w:rPr>
          <w:spacing w:val="-5"/>
        </w:rPr>
        <w:t xml:space="preserve"> </w:t>
      </w:r>
      <w:r>
        <w:t>ve</w:t>
      </w:r>
      <w:r>
        <w:rPr>
          <w:spacing w:val="3"/>
        </w:rPr>
        <w:t>r</w:t>
      </w:r>
      <w:r>
        <w:t>y</w:t>
      </w:r>
      <w:r>
        <w:rPr>
          <w:spacing w:val="-6"/>
        </w:rPr>
        <w:t xml:space="preserve"> </w:t>
      </w:r>
      <w:r>
        <w:t>u</w:t>
      </w:r>
      <w:r>
        <w:rPr>
          <w:spacing w:val="-1"/>
        </w:rPr>
        <w:t>n</w:t>
      </w:r>
      <w:r>
        <w:t>rel</w:t>
      </w:r>
      <w:r>
        <w:rPr>
          <w:spacing w:val="-1"/>
        </w:rPr>
        <w:t>i</w:t>
      </w:r>
      <w:r>
        <w:rPr>
          <w:spacing w:val="1"/>
        </w:rPr>
        <w:t>a</w:t>
      </w:r>
      <w:r>
        <w:t>b</w:t>
      </w:r>
      <w:r>
        <w:rPr>
          <w:spacing w:val="-2"/>
        </w:rPr>
        <w:t>l</w:t>
      </w:r>
      <w:r>
        <w:t>e</w:t>
      </w:r>
      <w:r>
        <w:rPr>
          <w:spacing w:val="-2"/>
        </w:rPr>
        <w:t xml:space="preserve"> </w:t>
      </w:r>
      <w:r>
        <w:t>-</w:t>
      </w:r>
      <w:r>
        <w:rPr>
          <w:spacing w:val="-3"/>
        </w:rPr>
        <w:t xml:space="preserve"> </w:t>
      </w:r>
      <w:r>
        <w:rPr>
          <w:spacing w:val="-5"/>
        </w:rPr>
        <w:t>y</w:t>
      </w:r>
      <w:r>
        <w:rPr>
          <w:spacing w:val="1"/>
        </w:rPr>
        <w:t>o</w:t>
      </w:r>
      <w:r>
        <w:t>u</w:t>
      </w:r>
      <w:r>
        <w:rPr>
          <w:spacing w:val="-3"/>
        </w:rPr>
        <w:t xml:space="preserve"> </w:t>
      </w:r>
      <w:r>
        <w:t>w</w:t>
      </w:r>
      <w:r>
        <w:rPr>
          <w:spacing w:val="-1"/>
        </w:rPr>
        <w:t>i</w:t>
      </w:r>
      <w:r>
        <w:rPr>
          <w:spacing w:val="1"/>
        </w:rPr>
        <w:t>l</w:t>
      </w:r>
      <w:r>
        <w:t>l</w:t>
      </w:r>
      <w:r>
        <w:rPr>
          <w:spacing w:val="-7"/>
        </w:rPr>
        <w:t xml:space="preserve"> </w:t>
      </w:r>
      <w:r>
        <w:rPr>
          <w:spacing w:val="1"/>
        </w:rPr>
        <w:t>h</w:t>
      </w:r>
      <w:r>
        <w:t>ave</w:t>
      </w:r>
      <w:r>
        <w:rPr>
          <w:spacing w:val="-5"/>
        </w:rPr>
        <w:t xml:space="preserve"> </w:t>
      </w:r>
      <w:r>
        <w:rPr>
          <w:spacing w:val="-1"/>
        </w:rPr>
        <w:t>t</w:t>
      </w:r>
      <w:r>
        <w:t>o</w:t>
      </w:r>
      <w:r>
        <w:rPr>
          <w:spacing w:val="-4"/>
        </w:rPr>
        <w:t xml:space="preserve"> </w:t>
      </w:r>
      <w:r>
        <w:rPr>
          <w:spacing w:val="-2"/>
        </w:rPr>
        <w:t>i</w:t>
      </w:r>
      <w:r>
        <w:t>g</w:t>
      </w:r>
      <w:r>
        <w:rPr>
          <w:spacing w:val="1"/>
        </w:rPr>
        <w:t>n</w:t>
      </w:r>
      <w:r>
        <w:t>ore</w:t>
      </w:r>
      <w:r>
        <w:rPr>
          <w:spacing w:val="-5"/>
        </w:rPr>
        <w:t xml:space="preserve"> </w:t>
      </w:r>
      <w:r>
        <w:rPr>
          <w:spacing w:val="1"/>
        </w:rPr>
        <w:t>h</w:t>
      </w:r>
      <w:r>
        <w:rPr>
          <w:spacing w:val="-1"/>
        </w:rPr>
        <w:t>i</w:t>
      </w:r>
      <w:r>
        <w:t>s</w:t>
      </w:r>
      <w:r>
        <w:rPr>
          <w:spacing w:val="-5"/>
        </w:rPr>
        <w:t xml:space="preserve"> </w:t>
      </w:r>
      <w:r>
        <w:rPr>
          <w:spacing w:val="1"/>
        </w:rPr>
        <w:t>i</w:t>
      </w:r>
      <w:r>
        <w:t>n</w:t>
      </w:r>
      <w:r>
        <w:rPr>
          <w:spacing w:val="1"/>
        </w:rPr>
        <w:t>f</w:t>
      </w:r>
      <w:r>
        <w:t>o</w:t>
      </w:r>
      <w:r>
        <w:rPr>
          <w:spacing w:val="-2"/>
        </w:rPr>
        <w:t>r</w:t>
      </w:r>
      <w:r>
        <w:rPr>
          <w:spacing w:val="4"/>
        </w:rPr>
        <w:t>m</w:t>
      </w:r>
      <w:r>
        <w:t>at</w:t>
      </w:r>
      <w:r>
        <w:rPr>
          <w:spacing w:val="-2"/>
        </w:rPr>
        <w:t>i</w:t>
      </w:r>
      <w:r>
        <w:t>o</w:t>
      </w:r>
      <w:r>
        <w:rPr>
          <w:spacing w:val="-1"/>
        </w:rPr>
        <w:t>n</w:t>
      </w:r>
      <w:r>
        <w:t>!</w:t>
      </w:r>
    </w:p>
    <w:p w:rsidR="00390CA3" w:rsidRDefault="00390CA3">
      <w:pPr>
        <w:spacing w:before="3" w:line="240" w:lineRule="exact"/>
        <w:rPr>
          <w:sz w:val="24"/>
          <w:szCs w:val="24"/>
        </w:rPr>
      </w:pPr>
    </w:p>
    <w:p w:rsidR="00390CA3" w:rsidRDefault="00BD6A69">
      <w:pPr>
        <w:pStyle w:val="BodyText"/>
        <w:numPr>
          <w:ilvl w:val="2"/>
          <w:numId w:val="8"/>
        </w:numPr>
        <w:tabs>
          <w:tab w:val="left" w:pos="846"/>
        </w:tabs>
        <w:spacing w:line="291" w:lineRule="auto"/>
        <w:ind w:left="846" w:right="251"/>
      </w:pPr>
      <w:r>
        <w:rPr>
          <w:spacing w:val="6"/>
        </w:rPr>
        <w:t>W</w:t>
      </w:r>
      <w:r>
        <w:rPr>
          <w:spacing w:val="-2"/>
        </w:rPr>
        <w:t>r</w:t>
      </w:r>
      <w:r>
        <w:rPr>
          <w:spacing w:val="-1"/>
        </w:rPr>
        <w:t>i</w:t>
      </w:r>
      <w:r>
        <w:t>te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1"/>
        </w:rPr>
        <w:t>b</w:t>
      </w:r>
      <w:r>
        <w:t>r</w:t>
      </w:r>
      <w:r>
        <w:rPr>
          <w:spacing w:val="-1"/>
        </w:rPr>
        <w:t>i</w:t>
      </w:r>
      <w:r>
        <w:t>ef</w:t>
      </w:r>
      <w:r>
        <w:rPr>
          <w:spacing w:val="-4"/>
        </w:rPr>
        <w:t xml:space="preserve"> </w:t>
      </w:r>
      <w:r>
        <w:t>art</w:t>
      </w:r>
      <w:r>
        <w:rPr>
          <w:spacing w:val="-1"/>
        </w:rPr>
        <w:t>i</w:t>
      </w:r>
      <w:r>
        <w:rPr>
          <w:spacing w:val="1"/>
        </w:rPr>
        <w:t>cl</w:t>
      </w:r>
      <w:r>
        <w:t>e</w:t>
      </w:r>
      <w:r>
        <w:rPr>
          <w:spacing w:val="-7"/>
        </w:rPr>
        <w:t xml:space="preserve"> </w:t>
      </w:r>
      <w:r>
        <w:rPr>
          <w:spacing w:val="2"/>
        </w:rPr>
        <w:t>f</w:t>
      </w:r>
      <w:r>
        <w:t>or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</w:t>
      </w:r>
      <w:r>
        <w:rPr>
          <w:spacing w:val="1"/>
        </w:rPr>
        <w:t>e</w:t>
      </w:r>
      <w:r>
        <w:rPr>
          <w:spacing w:val="-3"/>
        </w:rPr>
        <w:t>w</w:t>
      </w:r>
      <w:r>
        <w:rPr>
          <w:spacing w:val="1"/>
        </w:rPr>
        <w:t>s</w:t>
      </w:r>
      <w:r>
        <w:t>p</w:t>
      </w:r>
      <w:r>
        <w:rPr>
          <w:spacing w:val="1"/>
        </w:rPr>
        <w:t>a</w:t>
      </w:r>
      <w:r>
        <w:t>p</w:t>
      </w:r>
      <w:r>
        <w:rPr>
          <w:spacing w:val="-1"/>
        </w:rPr>
        <w:t>e</w:t>
      </w:r>
      <w:r>
        <w:t>r</w:t>
      </w:r>
      <w:r>
        <w:rPr>
          <w:spacing w:val="-4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h</w:t>
      </w:r>
      <w:r>
        <w:rPr>
          <w:spacing w:val="-1"/>
        </w:rPr>
        <w:t>i</w:t>
      </w:r>
      <w:r>
        <w:rPr>
          <w:spacing w:val="1"/>
        </w:rPr>
        <w:t>c</w:t>
      </w:r>
      <w:r>
        <w:t>h</w:t>
      </w:r>
      <w:r>
        <w:rPr>
          <w:spacing w:val="-6"/>
        </w:rPr>
        <w:t xml:space="preserve"> </w:t>
      </w:r>
      <w:r>
        <w:t>co</w:t>
      </w:r>
      <w:r>
        <w:rPr>
          <w:spacing w:val="1"/>
        </w:rPr>
        <w:t>n</w:t>
      </w:r>
      <w:r>
        <w:t>tains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1"/>
        </w:rPr>
        <w:t>b</w:t>
      </w:r>
      <w:r>
        <w:t>ac</w:t>
      </w:r>
      <w:r>
        <w:rPr>
          <w:spacing w:val="3"/>
        </w:rPr>
        <w:t>k</w:t>
      </w:r>
      <w:r>
        <w:t>ground</w:t>
      </w:r>
      <w:r>
        <w:rPr>
          <w:spacing w:val="-7"/>
        </w:rPr>
        <w:t xml:space="preserve"> </w:t>
      </w:r>
      <w:r>
        <w:rPr>
          <w:spacing w:val="1"/>
        </w:rPr>
        <w:t>i</w:t>
      </w:r>
      <w:r>
        <w:t>n</w:t>
      </w:r>
      <w:r>
        <w:rPr>
          <w:spacing w:val="1"/>
        </w:rPr>
        <w:t>f</w:t>
      </w:r>
      <w:r>
        <w:t>o</w:t>
      </w:r>
      <w:r>
        <w:rPr>
          <w:spacing w:val="-2"/>
        </w:rPr>
        <w:t>r</w:t>
      </w:r>
      <w:r>
        <w:rPr>
          <w:spacing w:val="4"/>
        </w:rPr>
        <w:t>m</w:t>
      </w:r>
      <w:r>
        <w:t>at</w:t>
      </w:r>
      <w:r>
        <w:rPr>
          <w:spacing w:val="-2"/>
        </w:rPr>
        <w:t>i</w:t>
      </w:r>
      <w:r>
        <w:t>o</w:t>
      </w:r>
      <w:r>
        <w:rPr>
          <w:spacing w:val="7"/>
        </w:rPr>
        <w:t>n</w:t>
      </w:r>
      <w:r>
        <w:t>,</w:t>
      </w:r>
      <w:r>
        <w:rPr>
          <w:spacing w:val="-4"/>
        </w:rPr>
        <w:t xml:space="preserve"> </w:t>
      </w:r>
      <w:r>
        <w:rPr>
          <w:spacing w:val="-5"/>
        </w:rPr>
        <w:t>y</w:t>
      </w:r>
      <w:r>
        <w:rPr>
          <w:spacing w:val="1"/>
        </w:rPr>
        <w:t>o</w:t>
      </w:r>
      <w:r>
        <w:t>ur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ap</w:t>
      </w:r>
      <w:r>
        <w:rPr>
          <w:w w:val="99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4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ex</w:t>
      </w:r>
      <w:r>
        <w:rPr>
          <w:spacing w:val="1"/>
        </w:rPr>
        <w:t>p</w:t>
      </w:r>
      <w:r>
        <w:rPr>
          <w:spacing w:val="-1"/>
        </w:rPr>
        <w:t>l</w:t>
      </w:r>
      <w:r>
        <w:rPr>
          <w:spacing w:val="1"/>
        </w:rPr>
        <w:t>a</w:t>
      </w:r>
      <w:r>
        <w:t>n</w:t>
      </w:r>
      <w:r>
        <w:rPr>
          <w:spacing w:val="-1"/>
        </w:rPr>
        <w:t>a</w:t>
      </w:r>
      <w:r>
        <w:rPr>
          <w:spacing w:val="2"/>
        </w:rPr>
        <w:t>t</w:t>
      </w:r>
      <w:r>
        <w:rPr>
          <w:spacing w:val="-1"/>
        </w:rPr>
        <w:t>i</w:t>
      </w:r>
      <w:r>
        <w:t>on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wh</w:t>
      </w:r>
      <w:r>
        <w:rPr>
          <w:spacing w:val="-1"/>
        </w:rPr>
        <w:t>a</w:t>
      </w:r>
      <w:r>
        <w:t>t</w:t>
      </w:r>
      <w:r>
        <w:rPr>
          <w:spacing w:val="-4"/>
        </w:rPr>
        <w:t xml:space="preserve"> </w:t>
      </w:r>
      <w:r>
        <w:rPr>
          <w:spacing w:val="-5"/>
        </w:rPr>
        <w:t>y</w:t>
      </w:r>
      <w:r>
        <w:rPr>
          <w:spacing w:val="1"/>
        </w:rPr>
        <w:t>o</w:t>
      </w:r>
      <w:r>
        <w:t>ur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ap</w:t>
      </w:r>
      <w:r>
        <w:rPr>
          <w:spacing w:val="-6"/>
        </w:rPr>
        <w:t xml:space="preserve"> </w:t>
      </w:r>
      <w:r>
        <w:t>sh</w:t>
      </w:r>
      <w:r>
        <w:rPr>
          <w:spacing w:val="1"/>
        </w:rPr>
        <w:t>o</w:t>
      </w:r>
      <w:r>
        <w:rPr>
          <w:spacing w:val="-3"/>
        </w:rPr>
        <w:t>w</w:t>
      </w:r>
      <w:r>
        <w:rPr>
          <w:spacing w:val="1"/>
        </w:rPr>
        <w:t>s</w:t>
      </w:r>
      <w:r>
        <w:t>.</w:t>
      </w:r>
      <w:r>
        <w:rPr>
          <w:spacing w:val="-2"/>
        </w:rPr>
        <w:t xml:space="preserve"> </w:t>
      </w:r>
      <w:r>
        <w:t>U</w:t>
      </w:r>
      <w:r>
        <w:rPr>
          <w:spacing w:val="1"/>
        </w:rPr>
        <w:t>s</w:t>
      </w:r>
      <w:r>
        <w:t>e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ca</w:t>
      </w:r>
      <w:r>
        <w:rPr>
          <w:spacing w:val="1"/>
        </w:rPr>
        <w:t>tch</w:t>
      </w:r>
      <w:r>
        <w:t>y</w:t>
      </w:r>
      <w:r>
        <w:rPr>
          <w:spacing w:val="-8"/>
        </w:rPr>
        <w:t xml:space="preserve"> </w:t>
      </w:r>
      <w:r>
        <w:rPr>
          <w:spacing w:val="1"/>
        </w:rPr>
        <w:t>h</w:t>
      </w:r>
      <w:r>
        <w:t>e</w:t>
      </w:r>
      <w:r>
        <w:rPr>
          <w:spacing w:val="-1"/>
        </w:rPr>
        <w:t>a</w:t>
      </w:r>
      <w:r>
        <w:rPr>
          <w:spacing w:val="1"/>
        </w:rPr>
        <w:t>d</w:t>
      </w:r>
      <w:r>
        <w:rPr>
          <w:spacing w:val="-1"/>
        </w:rPr>
        <w:t>l</w:t>
      </w:r>
      <w:r>
        <w:rPr>
          <w:spacing w:val="1"/>
        </w:rPr>
        <w:t>i</w:t>
      </w:r>
      <w:r>
        <w:t>n</w:t>
      </w:r>
      <w:r>
        <w:rPr>
          <w:spacing w:val="1"/>
        </w:rPr>
        <w:t>e</w:t>
      </w:r>
      <w:r>
        <w:t>.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t>he</w:t>
      </w:r>
      <w:r>
        <w:rPr>
          <w:spacing w:val="-5"/>
        </w:rPr>
        <w:t xml:space="preserve"> </w:t>
      </w:r>
      <w:r>
        <w:t>whole</w:t>
      </w:r>
      <w:r>
        <w:rPr>
          <w:spacing w:val="-6"/>
        </w:rPr>
        <w:t xml:space="preserve"> </w:t>
      </w:r>
      <w:r>
        <w:t>ar</w:t>
      </w:r>
      <w:r>
        <w:rPr>
          <w:spacing w:val="2"/>
        </w:rPr>
        <w:t>t</w:t>
      </w:r>
      <w:r>
        <w:rPr>
          <w:spacing w:val="-1"/>
        </w:rPr>
        <w:t>i</w:t>
      </w:r>
      <w:r>
        <w:rPr>
          <w:spacing w:val="1"/>
        </w:rPr>
        <w:t>c</w:t>
      </w:r>
      <w:r>
        <w:rPr>
          <w:spacing w:val="-1"/>
        </w:rPr>
        <w:t>l</w:t>
      </w:r>
      <w:r>
        <w:t>e</w:t>
      </w:r>
      <w:r>
        <w:rPr>
          <w:spacing w:val="-5"/>
        </w:rPr>
        <w:t xml:space="preserve"> </w:t>
      </w:r>
      <w:r>
        <w:rPr>
          <w:spacing w:val="1"/>
        </w:rPr>
        <w:t>sh</w:t>
      </w:r>
      <w:r>
        <w:t>o</w:t>
      </w:r>
      <w:r>
        <w:rPr>
          <w:spacing w:val="-1"/>
        </w:rPr>
        <w:t>u</w:t>
      </w:r>
      <w:r>
        <w:rPr>
          <w:spacing w:val="1"/>
        </w:rPr>
        <w:t>l</w:t>
      </w:r>
      <w:r>
        <w:t>d</w:t>
      </w:r>
      <w:r>
        <w:rPr>
          <w:w w:val="99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rPr>
          <w:spacing w:val="1"/>
        </w:rPr>
        <w:t>l</w:t>
      </w:r>
      <w:r>
        <w:t>ess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an</w:t>
      </w:r>
      <w:r>
        <w:rPr>
          <w:spacing w:val="-4"/>
        </w:rPr>
        <w:t xml:space="preserve"> </w:t>
      </w:r>
      <w:r>
        <w:t>2</w:t>
      </w:r>
      <w:r>
        <w:rPr>
          <w:spacing w:val="1"/>
        </w:rPr>
        <w:t>0</w:t>
      </w:r>
      <w:r>
        <w:t>0</w:t>
      </w:r>
      <w:r>
        <w:rPr>
          <w:spacing w:val="-2"/>
        </w:rPr>
        <w:t xml:space="preserve"> </w:t>
      </w:r>
      <w:r>
        <w:rPr>
          <w:spacing w:val="-3"/>
        </w:rPr>
        <w:t>w</w:t>
      </w:r>
      <w:r>
        <w:t>ord</w:t>
      </w:r>
      <w:r>
        <w:rPr>
          <w:spacing w:val="1"/>
        </w:rPr>
        <w:t>s</w:t>
      </w:r>
      <w:r>
        <w:t>.</w:t>
      </w:r>
    </w:p>
    <w:p w:rsidR="00390CA3" w:rsidRDefault="00390CA3">
      <w:pPr>
        <w:spacing w:line="291" w:lineRule="auto"/>
        <w:sectPr w:rsidR="00390CA3">
          <w:footerReference w:type="default" r:id="rId151"/>
          <w:pgSz w:w="11907" w:h="16840"/>
          <w:pgMar w:top="1560" w:right="1280" w:bottom="780" w:left="1280" w:header="0" w:footer="585" w:gutter="0"/>
          <w:cols w:space="720"/>
        </w:sectPr>
      </w:pPr>
    </w:p>
    <w:p w:rsidR="00390CA3" w:rsidRDefault="00390CA3">
      <w:pPr>
        <w:spacing w:line="120" w:lineRule="exact"/>
        <w:rPr>
          <w:sz w:val="12"/>
          <w:szCs w:val="12"/>
        </w:rPr>
      </w:pPr>
    </w:p>
    <w:p w:rsidR="00390CA3" w:rsidRDefault="00BD6A69">
      <w:pPr>
        <w:ind w:left="138" w:right="15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color w:val="800000"/>
          <w:spacing w:val="1"/>
          <w:sz w:val="28"/>
          <w:szCs w:val="28"/>
        </w:rPr>
        <w:t>M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ap</w:t>
      </w:r>
      <w:r>
        <w:rPr>
          <w:rFonts w:ascii="Arial" w:eastAsia="Arial" w:hAnsi="Arial" w:cs="Arial"/>
          <w:b/>
          <w:bCs/>
          <w:color w:val="800000"/>
          <w:spacing w:val="-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o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f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Q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u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ake</w:t>
      </w:r>
      <w:r>
        <w:rPr>
          <w:rFonts w:ascii="Arial" w:eastAsia="Arial" w:hAnsi="Arial" w:cs="Arial"/>
          <w:b/>
          <w:bCs/>
          <w:color w:val="800000"/>
          <w:spacing w:val="-3"/>
          <w:sz w:val="28"/>
          <w:szCs w:val="28"/>
        </w:rPr>
        <w:t>v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i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l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le</w:t>
      </w:r>
      <w:r>
        <w:rPr>
          <w:rFonts w:ascii="Arial" w:eastAsia="Arial" w:hAnsi="Arial" w:cs="Arial"/>
          <w:b/>
          <w:bCs/>
          <w:color w:val="800000"/>
          <w:spacing w:val="-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color w:val="800000"/>
          <w:spacing w:val="1"/>
          <w:sz w:val="28"/>
          <w:szCs w:val="28"/>
        </w:rPr>
        <w:t>r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e</w:t>
      </w:r>
      <w:r>
        <w:rPr>
          <w:rFonts w:ascii="Arial" w:eastAsia="Arial" w:hAnsi="Arial" w:cs="Arial"/>
          <w:b/>
          <w:bCs/>
          <w:color w:val="800000"/>
          <w:spacing w:val="-4"/>
          <w:sz w:val="28"/>
          <w:szCs w:val="28"/>
        </w:rPr>
        <w:t>g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i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o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n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2" w:line="280" w:lineRule="exact"/>
        <w:rPr>
          <w:sz w:val="28"/>
          <w:szCs w:val="28"/>
        </w:rPr>
      </w:pPr>
    </w:p>
    <w:p w:rsidR="00390CA3" w:rsidRDefault="00BD6A69">
      <w:pPr>
        <w:ind w:left="138" w:right="932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AU" w:eastAsia="en-AU"/>
        </w:rPr>
        <w:drawing>
          <wp:inline distT="0" distB="0" distL="0" distR="0">
            <wp:extent cx="5192395" cy="5009515"/>
            <wp:effectExtent l="0" t="0" r="8255" b="635"/>
            <wp:docPr id="30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500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CA3" w:rsidRDefault="00390CA3">
      <w:pPr>
        <w:rPr>
          <w:rFonts w:ascii="Times New Roman" w:eastAsia="Times New Roman" w:hAnsi="Times New Roman" w:cs="Times New Roman"/>
          <w:sz w:val="20"/>
          <w:szCs w:val="20"/>
        </w:rPr>
        <w:sectPr w:rsidR="00390CA3">
          <w:footerReference w:type="default" r:id="rId153"/>
          <w:pgSz w:w="11907" w:h="16840"/>
          <w:pgMar w:top="1560" w:right="1280" w:bottom="780" w:left="1280" w:header="0" w:footer="585" w:gutter="0"/>
          <w:cols w:space="720"/>
        </w:sectPr>
      </w:pPr>
    </w:p>
    <w:p w:rsidR="00390CA3" w:rsidRDefault="00390CA3">
      <w:pPr>
        <w:spacing w:before="8" w:line="110" w:lineRule="exact"/>
        <w:rPr>
          <w:sz w:val="11"/>
          <w:szCs w:val="11"/>
        </w:rPr>
      </w:pPr>
    </w:p>
    <w:p w:rsidR="00390CA3" w:rsidRDefault="00BD6A69">
      <w:pPr>
        <w:ind w:left="138" w:right="15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color w:val="800000"/>
          <w:spacing w:val="1"/>
          <w:sz w:val="28"/>
          <w:szCs w:val="28"/>
        </w:rPr>
        <w:t>M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od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i</w:t>
      </w:r>
      <w:r>
        <w:rPr>
          <w:rFonts w:ascii="Arial" w:eastAsia="Arial" w:hAnsi="Arial" w:cs="Arial"/>
          <w:b/>
          <w:bCs/>
          <w:color w:val="800000"/>
          <w:spacing w:val="-3"/>
          <w:sz w:val="28"/>
          <w:szCs w:val="28"/>
        </w:rPr>
        <w:t>f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ied</w:t>
      </w:r>
      <w:r>
        <w:rPr>
          <w:rFonts w:ascii="Arial" w:eastAsia="Arial" w:hAnsi="Arial" w:cs="Arial"/>
          <w:b/>
          <w:bCs/>
          <w:color w:val="800000"/>
          <w:spacing w:val="-3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color w:val="800000"/>
          <w:spacing w:val="1"/>
          <w:sz w:val="28"/>
          <w:szCs w:val="28"/>
        </w:rPr>
        <w:t>M</w:t>
      </w:r>
      <w:r>
        <w:rPr>
          <w:rFonts w:ascii="Arial" w:eastAsia="Arial" w:hAnsi="Arial" w:cs="Arial"/>
          <w:b/>
          <w:bCs/>
          <w:color w:val="800000"/>
          <w:spacing w:val="-3"/>
          <w:sz w:val="28"/>
          <w:szCs w:val="28"/>
        </w:rPr>
        <w:t>e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rca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l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li</w:t>
      </w:r>
      <w:r>
        <w:rPr>
          <w:rFonts w:ascii="Arial" w:eastAsia="Arial" w:hAnsi="Arial" w:cs="Arial"/>
          <w:b/>
          <w:bCs/>
          <w:color w:val="800000"/>
          <w:spacing w:val="-3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scale</w:t>
      </w:r>
      <w:r>
        <w:rPr>
          <w:rFonts w:ascii="Arial" w:eastAsia="Arial" w:hAnsi="Arial" w:cs="Arial"/>
          <w:b/>
          <w:bCs/>
          <w:color w:val="800000"/>
          <w:spacing w:val="-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o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f</w:t>
      </w:r>
      <w:r>
        <w:rPr>
          <w:rFonts w:ascii="Arial" w:eastAsia="Arial" w:hAnsi="Arial" w:cs="Arial"/>
          <w:b/>
          <w:bCs/>
          <w:color w:val="800000"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e</w:t>
      </w:r>
      <w:r>
        <w:rPr>
          <w:rFonts w:ascii="Arial" w:eastAsia="Arial" w:hAnsi="Arial" w:cs="Arial"/>
          <w:b/>
          <w:bCs/>
          <w:color w:val="800000"/>
          <w:spacing w:val="-3"/>
          <w:sz w:val="28"/>
          <w:szCs w:val="28"/>
        </w:rPr>
        <w:t>a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rt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hqu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 xml:space="preserve">ake </w:t>
      </w:r>
      <w:r>
        <w:rPr>
          <w:rFonts w:ascii="Arial" w:eastAsia="Arial" w:hAnsi="Arial" w:cs="Arial"/>
          <w:b/>
          <w:bCs/>
          <w:color w:val="800000"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n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te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n</w:t>
      </w:r>
      <w:r>
        <w:rPr>
          <w:rFonts w:ascii="Arial" w:eastAsia="Arial" w:hAnsi="Arial" w:cs="Arial"/>
          <w:b/>
          <w:bCs/>
          <w:color w:val="800000"/>
          <w:spacing w:val="-3"/>
          <w:sz w:val="28"/>
          <w:szCs w:val="28"/>
        </w:rPr>
        <w:t>s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i</w:t>
      </w:r>
      <w:r>
        <w:rPr>
          <w:rFonts w:ascii="Arial" w:eastAsia="Arial" w:hAnsi="Arial" w:cs="Arial"/>
          <w:b/>
          <w:bCs/>
          <w:color w:val="800000"/>
          <w:spacing w:val="2"/>
          <w:sz w:val="28"/>
          <w:szCs w:val="28"/>
        </w:rPr>
        <w:t>t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y</w:t>
      </w:r>
      <w:r>
        <w:rPr>
          <w:rFonts w:ascii="Arial" w:eastAsia="Arial" w:hAnsi="Arial" w:cs="Arial"/>
          <w:b/>
          <w:bCs/>
          <w:color w:val="800000"/>
          <w:spacing w:val="-7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d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efi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ni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ti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on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s</w:t>
      </w:r>
    </w:p>
    <w:p w:rsidR="00390CA3" w:rsidRDefault="00390CA3">
      <w:pPr>
        <w:spacing w:before="2" w:line="180" w:lineRule="exact"/>
        <w:rPr>
          <w:sz w:val="18"/>
          <w:szCs w:val="18"/>
        </w:rPr>
      </w:pPr>
    </w:p>
    <w:p w:rsidR="00390CA3" w:rsidRDefault="00BD6A69">
      <w:pPr>
        <w:ind w:left="138" w:right="150"/>
        <w:rPr>
          <w:rFonts w:ascii="Arial" w:eastAsia="Arial" w:hAnsi="Arial" w:cs="Arial"/>
          <w:sz w:val="18"/>
          <w:szCs w:val="18"/>
        </w:rPr>
      </w:pPr>
      <w:r>
        <w:rPr>
          <w:noProof/>
          <w:lang w:val="en-AU" w:eastAsia="en-AU"/>
        </w:rPr>
        <mc:AlternateContent>
          <mc:Choice Requires="wpg">
            <w:drawing>
              <wp:anchor distT="0" distB="0" distL="114300" distR="114300" simplePos="0" relativeHeight="503311418" behindDoc="1" locked="0" layoutInCell="1" allowOverlap="1">
                <wp:simplePos x="0" y="0"/>
                <wp:positionH relativeFrom="page">
                  <wp:posOffset>888365</wp:posOffset>
                </wp:positionH>
                <wp:positionV relativeFrom="paragraph">
                  <wp:posOffset>367665</wp:posOffset>
                </wp:positionV>
                <wp:extent cx="5822315" cy="7469505"/>
                <wp:effectExtent l="2540" t="0" r="4445" b="1905"/>
                <wp:wrapNone/>
                <wp:docPr id="1364" name="Group 10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22315" cy="7469505"/>
                          <a:chOff x="1399" y="579"/>
                          <a:chExt cx="9169" cy="11763"/>
                        </a:xfrm>
                      </wpg:grpSpPr>
                      <wpg:grpSp>
                        <wpg:cNvPr id="1365" name="Group 1287"/>
                        <wpg:cNvGrpSpPr>
                          <a:grpSpLocks/>
                        </wpg:cNvGrpSpPr>
                        <wpg:grpSpPr bwMode="auto">
                          <a:xfrm>
                            <a:off x="1428" y="589"/>
                            <a:ext cx="938" cy="749"/>
                            <a:chOff x="1428" y="589"/>
                            <a:chExt cx="938" cy="749"/>
                          </a:xfrm>
                        </wpg:grpSpPr>
                        <wps:wsp>
                          <wps:cNvPr id="1366" name="Freeform 1288"/>
                          <wps:cNvSpPr>
                            <a:spLocks/>
                          </wps:cNvSpPr>
                          <wps:spPr bwMode="auto">
                            <a:xfrm>
                              <a:off x="1428" y="589"/>
                              <a:ext cx="938" cy="749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38"/>
                                <a:gd name="T2" fmla="+- 0 1338 589"/>
                                <a:gd name="T3" fmla="*/ 1338 h 749"/>
                                <a:gd name="T4" fmla="+- 0 2367 1428"/>
                                <a:gd name="T5" fmla="*/ T4 w 938"/>
                                <a:gd name="T6" fmla="+- 0 1338 589"/>
                                <a:gd name="T7" fmla="*/ 1338 h 749"/>
                                <a:gd name="T8" fmla="+- 0 2367 1428"/>
                                <a:gd name="T9" fmla="*/ T8 w 938"/>
                                <a:gd name="T10" fmla="+- 0 589 589"/>
                                <a:gd name="T11" fmla="*/ 589 h 749"/>
                                <a:gd name="T12" fmla="+- 0 1428 1428"/>
                                <a:gd name="T13" fmla="*/ T12 w 938"/>
                                <a:gd name="T14" fmla="+- 0 589 589"/>
                                <a:gd name="T15" fmla="*/ 589 h 749"/>
                                <a:gd name="T16" fmla="+- 0 1428 1428"/>
                                <a:gd name="T17" fmla="*/ T16 w 938"/>
                                <a:gd name="T18" fmla="+- 0 1338 589"/>
                                <a:gd name="T19" fmla="*/ 1338 h 7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38" h="749">
                                  <a:moveTo>
                                    <a:pt x="0" y="749"/>
                                  </a:moveTo>
                                  <a:lnTo>
                                    <a:pt x="939" y="749"/>
                                  </a:lnTo>
                                  <a:lnTo>
                                    <a:pt x="939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444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67" name="Group 1285"/>
                        <wpg:cNvGrpSpPr>
                          <a:grpSpLocks/>
                        </wpg:cNvGrpSpPr>
                        <wpg:grpSpPr bwMode="auto">
                          <a:xfrm>
                            <a:off x="1476" y="646"/>
                            <a:ext cx="845" cy="228"/>
                            <a:chOff x="1476" y="646"/>
                            <a:chExt cx="845" cy="228"/>
                          </a:xfrm>
                        </wpg:grpSpPr>
                        <wps:wsp>
                          <wps:cNvPr id="1368" name="Freeform 1286"/>
                          <wps:cNvSpPr>
                            <a:spLocks/>
                          </wps:cNvSpPr>
                          <wps:spPr bwMode="auto">
                            <a:xfrm>
                              <a:off x="1476" y="646"/>
                              <a:ext cx="845" cy="228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845"/>
                                <a:gd name="T2" fmla="+- 0 874 646"/>
                                <a:gd name="T3" fmla="*/ 874 h 228"/>
                                <a:gd name="T4" fmla="+- 0 2321 1476"/>
                                <a:gd name="T5" fmla="*/ T4 w 845"/>
                                <a:gd name="T6" fmla="+- 0 874 646"/>
                                <a:gd name="T7" fmla="*/ 874 h 228"/>
                                <a:gd name="T8" fmla="+- 0 2321 1476"/>
                                <a:gd name="T9" fmla="*/ T8 w 845"/>
                                <a:gd name="T10" fmla="+- 0 646 646"/>
                                <a:gd name="T11" fmla="*/ 646 h 228"/>
                                <a:gd name="T12" fmla="+- 0 1476 1476"/>
                                <a:gd name="T13" fmla="*/ T12 w 845"/>
                                <a:gd name="T14" fmla="+- 0 646 646"/>
                                <a:gd name="T15" fmla="*/ 646 h 228"/>
                                <a:gd name="T16" fmla="+- 0 1476 1476"/>
                                <a:gd name="T17" fmla="*/ T16 w 845"/>
                                <a:gd name="T18" fmla="+- 0 874 646"/>
                                <a:gd name="T19" fmla="*/ 874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45" h="228">
                                  <a:moveTo>
                                    <a:pt x="0" y="228"/>
                                  </a:moveTo>
                                  <a:lnTo>
                                    <a:pt x="845" y="228"/>
                                  </a:lnTo>
                                  <a:lnTo>
                                    <a:pt x="84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444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69" name="Group 1283"/>
                        <wpg:cNvGrpSpPr>
                          <a:grpSpLocks/>
                        </wpg:cNvGrpSpPr>
                        <wpg:grpSpPr bwMode="auto">
                          <a:xfrm>
                            <a:off x="1476" y="874"/>
                            <a:ext cx="845" cy="206"/>
                            <a:chOff x="1476" y="874"/>
                            <a:chExt cx="845" cy="206"/>
                          </a:xfrm>
                        </wpg:grpSpPr>
                        <wps:wsp>
                          <wps:cNvPr id="1370" name="Freeform 1284"/>
                          <wps:cNvSpPr>
                            <a:spLocks/>
                          </wps:cNvSpPr>
                          <wps:spPr bwMode="auto">
                            <a:xfrm>
                              <a:off x="1476" y="874"/>
                              <a:ext cx="845" cy="206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845"/>
                                <a:gd name="T2" fmla="+- 0 1081 874"/>
                                <a:gd name="T3" fmla="*/ 1081 h 206"/>
                                <a:gd name="T4" fmla="+- 0 2321 1476"/>
                                <a:gd name="T5" fmla="*/ T4 w 845"/>
                                <a:gd name="T6" fmla="+- 0 1081 874"/>
                                <a:gd name="T7" fmla="*/ 1081 h 206"/>
                                <a:gd name="T8" fmla="+- 0 2321 1476"/>
                                <a:gd name="T9" fmla="*/ T8 w 845"/>
                                <a:gd name="T10" fmla="+- 0 874 874"/>
                                <a:gd name="T11" fmla="*/ 874 h 206"/>
                                <a:gd name="T12" fmla="+- 0 1476 1476"/>
                                <a:gd name="T13" fmla="*/ T12 w 845"/>
                                <a:gd name="T14" fmla="+- 0 874 874"/>
                                <a:gd name="T15" fmla="*/ 874 h 206"/>
                                <a:gd name="T16" fmla="+- 0 1476 1476"/>
                                <a:gd name="T17" fmla="*/ T16 w 845"/>
                                <a:gd name="T18" fmla="+- 0 1081 874"/>
                                <a:gd name="T19" fmla="*/ 1081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45" h="206">
                                  <a:moveTo>
                                    <a:pt x="0" y="207"/>
                                  </a:moveTo>
                                  <a:lnTo>
                                    <a:pt x="845" y="207"/>
                                  </a:lnTo>
                                  <a:lnTo>
                                    <a:pt x="84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444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71" name="Group 1281"/>
                        <wpg:cNvGrpSpPr>
                          <a:grpSpLocks/>
                        </wpg:cNvGrpSpPr>
                        <wpg:grpSpPr bwMode="auto">
                          <a:xfrm>
                            <a:off x="1476" y="1081"/>
                            <a:ext cx="845" cy="228"/>
                            <a:chOff x="1476" y="1081"/>
                            <a:chExt cx="845" cy="228"/>
                          </a:xfrm>
                        </wpg:grpSpPr>
                        <wps:wsp>
                          <wps:cNvPr id="1372" name="Freeform 1282"/>
                          <wps:cNvSpPr>
                            <a:spLocks/>
                          </wps:cNvSpPr>
                          <wps:spPr bwMode="auto">
                            <a:xfrm>
                              <a:off x="1476" y="1081"/>
                              <a:ext cx="845" cy="228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845"/>
                                <a:gd name="T2" fmla="+- 0 1309 1081"/>
                                <a:gd name="T3" fmla="*/ 1309 h 228"/>
                                <a:gd name="T4" fmla="+- 0 2321 1476"/>
                                <a:gd name="T5" fmla="*/ T4 w 845"/>
                                <a:gd name="T6" fmla="+- 0 1309 1081"/>
                                <a:gd name="T7" fmla="*/ 1309 h 228"/>
                                <a:gd name="T8" fmla="+- 0 2321 1476"/>
                                <a:gd name="T9" fmla="*/ T8 w 845"/>
                                <a:gd name="T10" fmla="+- 0 1081 1081"/>
                                <a:gd name="T11" fmla="*/ 1081 h 228"/>
                                <a:gd name="T12" fmla="+- 0 1476 1476"/>
                                <a:gd name="T13" fmla="*/ T12 w 845"/>
                                <a:gd name="T14" fmla="+- 0 1081 1081"/>
                                <a:gd name="T15" fmla="*/ 1081 h 228"/>
                                <a:gd name="T16" fmla="+- 0 1476 1476"/>
                                <a:gd name="T17" fmla="*/ T16 w 845"/>
                                <a:gd name="T18" fmla="+- 0 1309 1081"/>
                                <a:gd name="T19" fmla="*/ 1309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45" h="228">
                                  <a:moveTo>
                                    <a:pt x="0" y="228"/>
                                  </a:moveTo>
                                  <a:lnTo>
                                    <a:pt x="845" y="228"/>
                                  </a:lnTo>
                                  <a:lnTo>
                                    <a:pt x="84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444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73" name="Group 1279"/>
                        <wpg:cNvGrpSpPr>
                          <a:grpSpLocks/>
                        </wpg:cNvGrpSpPr>
                        <wpg:grpSpPr bwMode="auto">
                          <a:xfrm>
                            <a:off x="2388" y="589"/>
                            <a:ext cx="8149" cy="749"/>
                            <a:chOff x="2388" y="589"/>
                            <a:chExt cx="8149" cy="749"/>
                          </a:xfrm>
                        </wpg:grpSpPr>
                        <wps:wsp>
                          <wps:cNvPr id="1374" name="Freeform 1280"/>
                          <wps:cNvSpPr>
                            <a:spLocks/>
                          </wps:cNvSpPr>
                          <wps:spPr bwMode="auto">
                            <a:xfrm>
                              <a:off x="2388" y="589"/>
                              <a:ext cx="8149" cy="749"/>
                            </a:xfrm>
                            <a:custGeom>
                              <a:avLst/>
                              <a:gdLst>
                                <a:gd name="T0" fmla="+- 0 2388 2388"/>
                                <a:gd name="T1" fmla="*/ T0 w 8149"/>
                                <a:gd name="T2" fmla="+- 0 1338 589"/>
                                <a:gd name="T3" fmla="*/ 1338 h 749"/>
                                <a:gd name="T4" fmla="+- 0 10538 2388"/>
                                <a:gd name="T5" fmla="*/ T4 w 8149"/>
                                <a:gd name="T6" fmla="+- 0 1338 589"/>
                                <a:gd name="T7" fmla="*/ 1338 h 749"/>
                                <a:gd name="T8" fmla="+- 0 10538 2388"/>
                                <a:gd name="T9" fmla="*/ T8 w 8149"/>
                                <a:gd name="T10" fmla="+- 0 589 589"/>
                                <a:gd name="T11" fmla="*/ 589 h 749"/>
                                <a:gd name="T12" fmla="+- 0 2388 2388"/>
                                <a:gd name="T13" fmla="*/ T12 w 8149"/>
                                <a:gd name="T14" fmla="+- 0 589 589"/>
                                <a:gd name="T15" fmla="*/ 589 h 749"/>
                                <a:gd name="T16" fmla="+- 0 2388 2388"/>
                                <a:gd name="T17" fmla="*/ T16 w 8149"/>
                                <a:gd name="T18" fmla="+- 0 1338 589"/>
                                <a:gd name="T19" fmla="*/ 1338 h 7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149" h="749">
                                  <a:moveTo>
                                    <a:pt x="0" y="749"/>
                                  </a:moveTo>
                                  <a:lnTo>
                                    <a:pt x="8150" y="749"/>
                                  </a:lnTo>
                                  <a:lnTo>
                                    <a:pt x="815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444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75" name="Group 1277"/>
                        <wpg:cNvGrpSpPr>
                          <a:grpSpLocks/>
                        </wpg:cNvGrpSpPr>
                        <wpg:grpSpPr bwMode="auto">
                          <a:xfrm>
                            <a:off x="2434" y="853"/>
                            <a:ext cx="8056" cy="247"/>
                            <a:chOff x="2434" y="853"/>
                            <a:chExt cx="8056" cy="247"/>
                          </a:xfrm>
                        </wpg:grpSpPr>
                        <wps:wsp>
                          <wps:cNvPr id="1376" name="Freeform 1278"/>
                          <wps:cNvSpPr>
                            <a:spLocks/>
                          </wps:cNvSpPr>
                          <wps:spPr bwMode="auto">
                            <a:xfrm>
                              <a:off x="2434" y="853"/>
                              <a:ext cx="8056" cy="247"/>
                            </a:xfrm>
                            <a:custGeom>
                              <a:avLst/>
                              <a:gdLst>
                                <a:gd name="T0" fmla="+- 0 2434 2434"/>
                                <a:gd name="T1" fmla="*/ T0 w 8056"/>
                                <a:gd name="T2" fmla="+- 0 1100 853"/>
                                <a:gd name="T3" fmla="*/ 1100 h 247"/>
                                <a:gd name="T4" fmla="+- 0 10490 2434"/>
                                <a:gd name="T5" fmla="*/ T4 w 8056"/>
                                <a:gd name="T6" fmla="+- 0 1100 853"/>
                                <a:gd name="T7" fmla="*/ 1100 h 247"/>
                                <a:gd name="T8" fmla="+- 0 10490 2434"/>
                                <a:gd name="T9" fmla="*/ T8 w 8056"/>
                                <a:gd name="T10" fmla="+- 0 853 853"/>
                                <a:gd name="T11" fmla="*/ 853 h 247"/>
                                <a:gd name="T12" fmla="+- 0 2434 2434"/>
                                <a:gd name="T13" fmla="*/ T12 w 8056"/>
                                <a:gd name="T14" fmla="+- 0 853 853"/>
                                <a:gd name="T15" fmla="*/ 853 h 247"/>
                                <a:gd name="T16" fmla="+- 0 2434 2434"/>
                                <a:gd name="T17" fmla="*/ T16 w 8056"/>
                                <a:gd name="T18" fmla="+- 0 1100 853"/>
                                <a:gd name="T19" fmla="*/ 1100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056" h="247">
                                  <a:moveTo>
                                    <a:pt x="0" y="247"/>
                                  </a:moveTo>
                                  <a:lnTo>
                                    <a:pt x="8056" y="247"/>
                                  </a:lnTo>
                                  <a:lnTo>
                                    <a:pt x="805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444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77" name="Group 1275"/>
                        <wpg:cNvGrpSpPr>
                          <a:grpSpLocks/>
                        </wpg:cNvGrpSpPr>
                        <wpg:grpSpPr bwMode="auto">
                          <a:xfrm>
                            <a:off x="1428" y="618"/>
                            <a:ext cx="9109" cy="2"/>
                            <a:chOff x="1428" y="618"/>
                            <a:chExt cx="9109" cy="2"/>
                          </a:xfrm>
                        </wpg:grpSpPr>
                        <wps:wsp>
                          <wps:cNvPr id="1378" name="Freeform 1276"/>
                          <wps:cNvSpPr>
                            <a:spLocks/>
                          </wps:cNvSpPr>
                          <wps:spPr bwMode="auto">
                            <a:xfrm>
                              <a:off x="1428" y="618"/>
                              <a:ext cx="9109" cy="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109"/>
                                <a:gd name="T2" fmla="+- 0 10538 1428"/>
                                <a:gd name="T3" fmla="*/ T2 w 910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09">
                                  <a:moveTo>
                                    <a:pt x="0" y="0"/>
                                  </a:moveTo>
                                  <a:lnTo>
                                    <a:pt x="9110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44444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79" name="Group 1273"/>
                        <wpg:cNvGrpSpPr>
                          <a:grpSpLocks/>
                        </wpg:cNvGrpSpPr>
                        <wpg:grpSpPr bwMode="auto">
                          <a:xfrm>
                            <a:off x="1419" y="1321"/>
                            <a:ext cx="9129" cy="2"/>
                            <a:chOff x="1419" y="1321"/>
                            <a:chExt cx="9129" cy="2"/>
                          </a:xfrm>
                        </wpg:grpSpPr>
                        <wps:wsp>
                          <wps:cNvPr id="1380" name="Freeform 1274"/>
                          <wps:cNvSpPr>
                            <a:spLocks/>
                          </wps:cNvSpPr>
                          <wps:spPr bwMode="auto">
                            <a:xfrm>
                              <a:off x="1419" y="1321"/>
                              <a:ext cx="9129" cy="2"/>
                            </a:xfrm>
                            <a:custGeom>
                              <a:avLst/>
                              <a:gdLst>
                                <a:gd name="T0" fmla="+- 0 1419 1419"/>
                                <a:gd name="T1" fmla="*/ T0 w 9129"/>
                                <a:gd name="T2" fmla="+- 0 10547 1419"/>
                                <a:gd name="T3" fmla="*/ T2 w 912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29">
                                  <a:moveTo>
                                    <a:pt x="0" y="0"/>
                                  </a:moveTo>
                                  <a:lnTo>
                                    <a:pt x="9128" y="0"/>
                                  </a:lnTo>
                                </a:path>
                              </a:pathLst>
                            </a:custGeom>
                            <a:noFill/>
                            <a:ln w="19558">
                              <a:solidFill>
                                <a:srgbClr val="44444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81" name="Group 1271"/>
                        <wpg:cNvGrpSpPr>
                          <a:grpSpLocks/>
                        </wpg:cNvGrpSpPr>
                        <wpg:grpSpPr bwMode="auto">
                          <a:xfrm>
                            <a:off x="2379" y="646"/>
                            <a:ext cx="2" cy="689"/>
                            <a:chOff x="2379" y="646"/>
                            <a:chExt cx="2" cy="689"/>
                          </a:xfrm>
                        </wpg:grpSpPr>
                        <wps:wsp>
                          <wps:cNvPr id="1382" name="Freeform 1272"/>
                          <wps:cNvSpPr>
                            <a:spLocks/>
                          </wps:cNvSpPr>
                          <wps:spPr bwMode="auto">
                            <a:xfrm>
                              <a:off x="2379" y="646"/>
                              <a:ext cx="2" cy="689"/>
                            </a:xfrm>
                            <a:custGeom>
                              <a:avLst/>
                              <a:gdLst>
                                <a:gd name="T0" fmla="+- 0 646 646"/>
                                <a:gd name="T1" fmla="*/ 646 h 689"/>
                                <a:gd name="T2" fmla="+- 0 1335 646"/>
                                <a:gd name="T3" fmla="*/ 1335 h 68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689">
                                  <a:moveTo>
                                    <a:pt x="0" y="0"/>
                                  </a:moveTo>
                                  <a:lnTo>
                                    <a:pt x="0" y="689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83" name="Group 1269"/>
                        <wpg:cNvGrpSpPr>
                          <a:grpSpLocks/>
                        </wpg:cNvGrpSpPr>
                        <wpg:grpSpPr bwMode="auto">
                          <a:xfrm>
                            <a:off x="1428" y="1354"/>
                            <a:ext cx="938" cy="334"/>
                            <a:chOff x="1428" y="1354"/>
                            <a:chExt cx="938" cy="334"/>
                          </a:xfrm>
                        </wpg:grpSpPr>
                        <wps:wsp>
                          <wps:cNvPr id="1384" name="Freeform 1270"/>
                          <wps:cNvSpPr>
                            <a:spLocks/>
                          </wps:cNvSpPr>
                          <wps:spPr bwMode="auto">
                            <a:xfrm>
                              <a:off x="1428" y="1354"/>
                              <a:ext cx="938" cy="334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38"/>
                                <a:gd name="T2" fmla="+- 0 1688 1354"/>
                                <a:gd name="T3" fmla="*/ 1688 h 334"/>
                                <a:gd name="T4" fmla="+- 0 2367 1428"/>
                                <a:gd name="T5" fmla="*/ T4 w 938"/>
                                <a:gd name="T6" fmla="+- 0 1688 1354"/>
                                <a:gd name="T7" fmla="*/ 1688 h 334"/>
                                <a:gd name="T8" fmla="+- 0 2367 1428"/>
                                <a:gd name="T9" fmla="*/ T8 w 938"/>
                                <a:gd name="T10" fmla="+- 0 1354 1354"/>
                                <a:gd name="T11" fmla="*/ 1354 h 334"/>
                                <a:gd name="T12" fmla="+- 0 1428 1428"/>
                                <a:gd name="T13" fmla="*/ T12 w 938"/>
                                <a:gd name="T14" fmla="+- 0 1354 1354"/>
                                <a:gd name="T15" fmla="*/ 1354 h 334"/>
                                <a:gd name="T16" fmla="+- 0 1428 1428"/>
                                <a:gd name="T17" fmla="*/ T16 w 938"/>
                                <a:gd name="T18" fmla="+- 0 1688 1354"/>
                                <a:gd name="T19" fmla="*/ 1688 h 3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38" h="334">
                                  <a:moveTo>
                                    <a:pt x="0" y="334"/>
                                  </a:moveTo>
                                  <a:lnTo>
                                    <a:pt x="939" y="334"/>
                                  </a:lnTo>
                                  <a:lnTo>
                                    <a:pt x="939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3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85" name="Group 1267"/>
                        <wpg:cNvGrpSpPr>
                          <a:grpSpLocks/>
                        </wpg:cNvGrpSpPr>
                        <wpg:grpSpPr bwMode="auto">
                          <a:xfrm>
                            <a:off x="1476" y="1412"/>
                            <a:ext cx="845" cy="247"/>
                            <a:chOff x="1476" y="1412"/>
                            <a:chExt cx="845" cy="247"/>
                          </a:xfrm>
                        </wpg:grpSpPr>
                        <wps:wsp>
                          <wps:cNvPr id="1386" name="Freeform 1268"/>
                          <wps:cNvSpPr>
                            <a:spLocks/>
                          </wps:cNvSpPr>
                          <wps:spPr bwMode="auto">
                            <a:xfrm>
                              <a:off x="1476" y="1412"/>
                              <a:ext cx="845" cy="247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845"/>
                                <a:gd name="T2" fmla="+- 0 1659 1412"/>
                                <a:gd name="T3" fmla="*/ 1659 h 247"/>
                                <a:gd name="T4" fmla="+- 0 2321 1476"/>
                                <a:gd name="T5" fmla="*/ T4 w 845"/>
                                <a:gd name="T6" fmla="+- 0 1659 1412"/>
                                <a:gd name="T7" fmla="*/ 1659 h 247"/>
                                <a:gd name="T8" fmla="+- 0 2321 1476"/>
                                <a:gd name="T9" fmla="*/ T8 w 845"/>
                                <a:gd name="T10" fmla="+- 0 1412 1412"/>
                                <a:gd name="T11" fmla="*/ 1412 h 247"/>
                                <a:gd name="T12" fmla="+- 0 1476 1476"/>
                                <a:gd name="T13" fmla="*/ T12 w 845"/>
                                <a:gd name="T14" fmla="+- 0 1412 1412"/>
                                <a:gd name="T15" fmla="*/ 1412 h 247"/>
                                <a:gd name="T16" fmla="+- 0 1476 1476"/>
                                <a:gd name="T17" fmla="*/ T16 w 845"/>
                                <a:gd name="T18" fmla="+- 0 1659 1412"/>
                                <a:gd name="T19" fmla="*/ 1659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45" h="247">
                                  <a:moveTo>
                                    <a:pt x="0" y="247"/>
                                  </a:moveTo>
                                  <a:lnTo>
                                    <a:pt x="845" y="247"/>
                                  </a:lnTo>
                                  <a:lnTo>
                                    <a:pt x="84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87" name="Group 1265"/>
                        <wpg:cNvGrpSpPr>
                          <a:grpSpLocks/>
                        </wpg:cNvGrpSpPr>
                        <wpg:grpSpPr bwMode="auto">
                          <a:xfrm>
                            <a:off x="2388" y="1354"/>
                            <a:ext cx="8149" cy="334"/>
                            <a:chOff x="2388" y="1354"/>
                            <a:chExt cx="8149" cy="334"/>
                          </a:xfrm>
                        </wpg:grpSpPr>
                        <wps:wsp>
                          <wps:cNvPr id="1388" name="Freeform 1266"/>
                          <wps:cNvSpPr>
                            <a:spLocks/>
                          </wps:cNvSpPr>
                          <wps:spPr bwMode="auto">
                            <a:xfrm>
                              <a:off x="2388" y="1354"/>
                              <a:ext cx="8149" cy="334"/>
                            </a:xfrm>
                            <a:custGeom>
                              <a:avLst/>
                              <a:gdLst>
                                <a:gd name="T0" fmla="+- 0 2388 2388"/>
                                <a:gd name="T1" fmla="*/ T0 w 8149"/>
                                <a:gd name="T2" fmla="+- 0 1688 1354"/>
                                <a:gd name="T3" fmla="*/ 1688 h 334"/>
                                <a:gd name="T4" fmla="+- 0 10538 2388"/>
                                <a:gd name="T5" fmla="*/ T4 w 8149"/>
                                <a:gd name="T6" fmla="+- 0 1688 1354"/>
                                <a:gd name="T7" fmla="*/ 1688 h 334"/>
                                <a:gd name="T8" fmla="+- 0 10538 2388"/>
                                <a:gd name="T9" fmla="*/ T8 w 8149"/>
                                <a:gd name="T10" fmla="+- 0 1354 1354"/>
                                <a:gd name="T11" fmla="*/ 1354 h 334"/>
                                <a:gd name="T12" fmla="+- 0 2388 2388"/>
                                <a:gd name="T13" fmla="*/ T12 w 8149"/>
                                <a:gd name="T14" fmla="+- 0 1354 1354"/>
                                <a:gd name="T15" fmla="*/ 1354 h 334"/>
                                <a:gd name="T16" fmla="+- 0 2388 2388"/>
                                <a:gd name="T17" fmla="*/ T16 w 8149"/>
                                <a:gd name="T18" fmla="+- 0 1688 1354"/>
                                <a:gd name="T19" fmla="*/ 1688 h 3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149" h="334">
                                  <a:moveTo>
                                    <a:pt x="0" y="334"/>
                                  </a:moveTo>
                                  <a:lnTo>
                                    <a:pt x="8150" y="334"/>
                                  </a:lnTo>
                                  <a:lnTo>
                                    <a:pt x="815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3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89" name="Group 1263"/>
                        <wpg:cNvGrpSpPr>
                          <a:grpSpLocks/>
                        </wpg:cNvGrpSpPr>
                        <wpg:grpSpPr bwMode="auto">
                          <a:xfrm>
                            <a:off x="2434" y="1412"/>
                            <a:ext cx="8056" cy="247"/>
                            <a:chOff x="2434" y="1412"/>
                            <a:chExt cx="8056" cy="247"/>
                          </a:xfrm>
                        </wpg:grpSpPr>
                        <wps:wsp>
                          <wps:cNvPr id="1390" name="Freeform 1264"/>
                          <wps:cNvSpPr>
                            <a:spLocks/>
                          </wps:cNvSpPr>
                          <wps:spPr bwMode="auto">
                            <a:xfrm>
                              <a:off x="2434" y="1412"/>
                              <a:ext cx="8056" cy="247"/>
                            </a:xfrm>
                            <a:custGeom>
                              <a:avLst/>
                              <a:gdLst>
                                <a:gd name="T0" fmla="+- 0 2434 2434"/>
                                <a:gd name="T1" fmla="*/ T0 w 8056"/>
                                <a:gd name="T2" fmla="+- 0 1659 1412"/>
                                <a:gd name="T3" fmla="*/ 1659 h 247"/>
                                <a:gd name="T4" fmla="+- 0 10490 2434"/>
                                <a:gd name="T5" fmla="*/ T4 w 8056"/>
                                <a:gd name="T6" fmla="+- 0 1659 1412"/>
                                <a:gd name="T7" fmla="*/ 1659 h 247"/>
                                <a:gd name="T8" fmla="+- 0 10490 2434"/>
                                <a:gd name="T9" fmla="*/ T8 w 8056"/>
                                <a:gd name="T10" fmla="+- 0 1412 1412"/>
                                <a:gd name="T11" fmla="*/ 1412 h 247"/>
                                <a:gd name="T12" fmla="+- 0 2434 2434"/>
                                <a:gd name="T13" fmla="*/ T12 w 8056"/>
                                <a:gd name="T14" fmla="+- 0 1412 1412"/>
                                <a:gd name="T15" fmla="*/ 1412 h 247"/>
                                <a:gd name="T16" fmla="+- 0 2434 2434"/>
                                <a:gd name="T17" fmla="*/ T16 w 8056"/>
                                <a:gd name="T18" fmla="+- 0 1659 1412"/>
                                <a:gd name="T19" fmla="*/ 1659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056" h="247">
                                  <a:moveTo>
                                    <a:pt x="0" y="247"/>
                                  </a:moveTo>
                                  <a:lnTo>
                                    <a:pt x="8056" y="247"/>
                                  </a:lnTo>
                                  <a:lnTo>
                                    <a:pt x="805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91" name="Group 1261"/>
                        <wpg:cNvGrpSpPr>
                          <a:grpSpLocks/>
                        </wpg:cNvGrpSpPr>
                        <wpg:grpSpPr bwMode="auto">
                          <a:xfrm>
                            <a:off x="1428" y="1383"/>
                            <a:ext cx="9109" cy="2"/>
                            <a:chOff x="1428" y="1383"/>
                            <a:chExt cx="9109" cy="2"/>
                          </a:xfrm>
                        </wpg:grpSpPr>
                        <wps:wsp>
                          <wps:cNvPr id="1392" name="Freeform 1262"/>
                          <wps:cNvSpPr>
                            <a:spLocks/>
                          </wps:cNvSpPr>
                          <wps:spPr bwMode="auto">
                            <a:xfrm>
                              <a:off x="1428" y="1383"/>
                              <a:ext cx="9109" cy="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109"/>
                                <a:gd name="T2" fmla="+- 0 10538 1428"/>
                                <a:gd name="T3" fmla="*/ T2 w 910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09">
                                  <a:moveTo>
                                    <a:pt x="0" y="0"/>
                                  </a:moveTo>
                                  <a:lnTo>
                                    <a:pt x="9110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DADAD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93" name="Group 1259"/>
                        <wpg:cNvGrpSpPr>
                          <a:grpSpLocks/>
                        </wpg:cNvGrpSpPr>
                        <wpg:grpSpPr bwMode="auto">
                          <a:xfrm>
                            <a:off x="1419" y="1674"/>
                            <a:ext cx="9129" cy="2"/>
                            <a:chOff x="1419" y="1674"/>
                            <a:chExt cx="9129" cy="2"/>
                          </a:xfrm>
                        </wpg:grpSpPr>
                        <wps:wsp>
                          <wps:cNvPr id="1394" name="Freeform 1260"/>
                          <wps:cNvSpPr>
                            <a:spLocks/>
                          </wps:cNvSpPr>
                          <wps:spPr bwMode="auto">
                            <a:xfrm>
                              <a:off x="1419" y="1674"/>
                              <a:ext cx="9129" cy="2"/>
                            </a:xfrm>
                            <a:custGeom>
                              <a:avLst/>
                              <a:gdLst>
                                <a:gd name="T0" fmla="+- 0 1419 1419"/>
                                <a:gd name="T1" fmla="*/ T0 w 9129"/>
                                <a:gd name="T2" fmla="+- 0 10547 1419"/>
                                <a:gd name="T3" fmla="*/ T2 w 912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29">
                                  <a:moveTo>
                                    <a:pt x="0" y="0"/>
                                  </a:moveTo>
                                  <a:lnTo>
                                    <a:pt x="9128" y="0"/>
                                  </a:lnTo>
                                </a:path>
                              </a:pathLst>
                            </a:custGeom>
                            <a:noFill/>
                            <a:ln w="19558">
                              <a:solidFill>
                                <a:srgbClr val="DADAD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95" name="Group 1257"/>
                        <wpg:cNvGrpSpPr>
                          <a:grpSpLocks/>
                        </wpg:cNvGrpSpPr>
                        <wpg:grpSpPr bwMode="auto">
                          <a:xfrm>
                            <a:off x="2379" y="1412"/>
                            <a:ext cx="2" cy="276"/>
                            <a:chOff x="2379" y="1412"/>
                            <a:chExt cx="2" cy="276"/>
                          </a:xfrm>
                        </wpg:grpSpPr>
                        <wps:wsp>
                          <wps:cNvPr id="1396" name="Freeform 1258"/>
                          <wps:cNvSpPr>
                            <a:spLocks/>
                          </wps:cNvSpPr>
                          <wps:spPr bwMode="auto">
                            <a:xfrm>
                              <a:off x="2379" y="1412"/>
                              <a:ext cx="2" cy="276"/>
                            </a:xfrm>
                            <a:custGeom>
                              <a:avLst/>
                              <a:gdLst>
                                <a:gd name="T0" fmla="+- 0 1412 1412"/>
                                <a:gd name="T1" fmla="*/ 1412 h 276"/>
                                <a:gd name="T2" fmla="+- 0 1688 1412"/>
                                <a:gd name="T3" fmla="*/ 1688 h 276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76">
                                  <a:moveTo>
                                    <a:pt x="0" y="0"/>
                                  </a:moveTo>
                                  <a:lnTo>
                                    <a:pt x="0" y="276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97" name="Group 1255"/>
                        <wpg:cNvGrpSpPr>
                          <a:grpSpLocks/>
                        </wpg:cNvGrpSpPr>
                        <wpg:grpSpPr bwMode="auto">
                          <a:xfrm>
                            <a:off x="1428" y="1707"/>
                            <a:ext cx="938" cy="1162"/>
                            <a:chOff x="1428" y="1707"/>
                            <a:chExt cx="938" cy="1162"/>
                          </a:xfrm>
                        </wpg:grpSpPr>
                        <wps:wsp>
                          <wps:cNvPr id="1398" name="Freeform 1256"/>
                          <wps:cNvSpPr>
                            <a:spLocks/>
                          </wps:cNvSpPr>
                          <wps:spPr bwMode="auto">
                            <a:xfrm>
                              <a:off x="1428" y="1707"/>
                              <a:ext cx="938" cy="116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38"/>
                                <a:gd name="T2" fmla="+- 0 2869 1707"/>
                                <a:gd name="T3" fmla="*/ 2869 h 1162"/>
                                <a:gd name="T4" fmla="+- 0 2367 1428"/>
                                <a:gd name="T5" fmla="*/ T4 w 938"/>
                                <a:gd name="T6" fmla="+- 0 2869 1707"/>
                                <a:gd name="T7" fmla="*/ 2869 h 1162"/>
                                <a:gd name="T8" fmla="+- 0 2367 1428"/>
                                <a:gd name="T9" fmla="*/ T8 w 938"/>
                                <a:gd name="T10" fmla="+- 0 1707 1707"/>
                                <a:gd name="T11" fmla="*/ 1707 h 1162"/>
                                <a:gd name="T12" fmla="+- 0 1428 1428"/>
                                <a:gd name="T13" fmla="*/ T12 w 938"/>
                                <a:gd name="T14" fmla="+- 0 1707 1707"/>
                                <a:gd name="T15" fmla="*/ 1707 h 1162"/>
                                <a:gd name="T16" fmla="+- 0 1428 1428"/>
                                <a:gd name="T17" fmla="*/ T16 w 938"/>
                                <a:gd name="T18" fmla="+- 0 2869 1707"/>
                                <a:gd name="T19" fmla="*/ 2869 h 116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38" h="1162">
                                  <a:moveTo>
                                    <a:pt x="0" y="1162"/>
                                  </a:moveTo>
                                  <a:lnTo>
                                    <a:pt x="939" y="1162"/>
                                  </a:lnTo>
                                  <a:lnTo>
                                    <a:pt x="939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16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99" name="Group 1253"/>
                        <wpg:cNvGrpSpPr>
                          <a:grpSpLocks/>
                        </wpg:cNvGrpSpPr>
                        <wpg:grpSpPr bwMode="auto">
                          <a:xfrm>
                            <a:off x="1476" y="1765"/>
                            <a:ext cx="845" cy="247"/>
                            <a:chOff x="1476" y="1765"/>
                            <a:chExt cx="845" cy="247"/>
                          </a:xfrm>
                        </wpg:grpSpPr>
                        <wps:wsp>
                          <wps:cNvPr id="1400" name="Freeform 1254"/>
                          <wps:cNvSpPr>
                            <a:spLocks/>
                          </wps:cNvSpPr>
                          <wps:spPr bwMode="auto">
                            <a:xfrm>
                              <a:off x="1476" y="1765"/>
                              <a:ext cx="845" cy="247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845"/>
                                <a:gd name="T2" fmla="+- 0 2012 1765"/>
                                <a:gd name="T3" fmla="*/ 2012 h 247"/>
                                <a:gd name="T4" fmla="+- 0 2321 1476"/>
                                <a:gd name="T5" fmla="*/ T4 w 845"/>
                                <a:gd name="T6" fmla="+- 0 2012 1765"/>
                                <a:gd name="T7" fmla="*/ 2012 h 247"/>
                                <a:gd name="T8" fmla="+- 0 2321 1476"/>
                                <a:gd name="T9" fmla="*/ T8 w 845"/>
                                <a:gd name="T10" fmla="+- 0 1765 1765"/>
                                <a:gd name="T11" fmla="*/ 1765 h 247"/>
                                <a:gd name="T12" fmla="+- 0 1476 1476"/>
                                <a:gd name="T13" fmla="*/ T12 w 845"/>
                                <a:gd name="T14" fmla="+- 0 1765 1765"/>
                                <a:gd name="T15" fmla="*/ 1765 h 247"/>
                                <a:gd name="T16" fmla="+- 0 1476 1476"/>
                                <a:gd name="T17" fmla="*/ T16 w 845"/>
                                <a:gd name="T18" fmla="+- 0 2012 1765"/>
                                <a:gd name="T19" fmla="*/ 2012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45" h="247">
                                  <a:moveTo>
                                    <a:pt x="0" y="247"/>
                                  </a:moveTo>
                                  <a:lnTo>
                                    <a:pt x="845" y="247"/>
                                  </a:lnTo>
                                  <a:lnTo>
                                    <a:pt x="84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01" name="Group 1251"/>
                        <wpg:cNvGrpSpPr>
                          <a:grpSpLocks/>
                        </wpg:cNvGrpSpPr>
                        <wpg:grpSpPr bwMode="auto">
                          <a:xfrm>
                            <a:off x="2388" y="1707"/>
                            <a:ext cx="8149" cy="1162"/>
                            <a:chOff x="2388" y="1707"/>
                            <a:chExt cx="8149" cy="1162"/>
                          </a:xfrm>
                        </wpg:grpSpPr>
                        <wps:wsp>
                          <wps:cNvPr id="1402" name="Freeform 1252"/>
                          <wps:cNvSpPr>
                            <a:spLocks/>
                          </wps:cNvSpPr>
                          <wps:spPr bwMode="auto">
                            <a:xfrm>
                              <a:off x="2388" y="1707"/>
                              <a:ext cx="8149" cy="1162"/>
                            </a:xfrm>
                            <a:custGeom>
                              <a:avLst/>
                              <a:gdLst>
                                <a:gd name="T0" fmla="+- 0 2388 2388"/>
                                <a:gd name="T1" fmla="*/ T0 w 8149"/>
                                <a:gd name="T2" fmla="+- 0 2869 1707"/>
                                <a:gd name="T3" fmla="*/ 2869 h 1162"/>
                                <a:gd name="T4" fmla="+- 0 10538 2388"/>
                                <a:gd name="T5" fmla="*/ T4 w 8149"/>
                                <a:gd name="T6" fmla="+- 0 2869 1707"/>
                                <a:gd name="T7" fmla="*/ 2869 h 1162"/>
                                <a:gd name="T8" fmla="+- 0 10538 2388"/>
                                <a:gd name="T9" fmla="*/ T8 w 8149"/>
                                <a:gd name="T10" fmla="+- 0 1707 1707"/>
                                <a:gd name="T11" fmla="*/ 1707 h 1162"/>
                                <a:gd name="T12" fmla="+- 0 2388 2388"/>
                                <a:gd name="T13" fmla="*/ T12 w 8149"/>
                                <a:gd name="T14" fmla="+- 0 1707 1707"/>
                                <a:gd name="T15" fmla="*/ 1707 h 1162"/>
                                <a:gd name="T16" fmla="+- 0 2388 2388"/>
                                <a:gd name="T17" fmla="*/ T16 w 8149"/>
                                <a:gd name="T18" fmla="+- 0 2869 1707"/>
                                <a:gd name="T19" fmla="*/ 2869 h 116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149" h="1162">
                                  <a:moveTo>
                                    <a:pt x="0" y="1162"/>
                                  </a:moveTo>
                                  <a:lnTo>
                                    <a:pt x="8150" y="1162"/>
                                  </a:lnTo>
                                  <a:lnTo>
                                    <a:pt x="815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16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03" name="Group 1249"/>
                        <wpg:cNvGrpSpPr>
                          <a:grpSpLocks/>
                        </wpg:cNvGrpSpPr>
                        <wpg:grpSpPr bwMode="auto">
                          <a:xfrm>
                            <a:off x="2434" y="1765"/>
                            <a:ext cx="8056" cy="228"/>
                            <a:chOff x="2434" y="1765"/>
                            <a:chExt cx="8056" cy="228"/>
                          </a:xfrm>
                        </wpg:grpSpPr>
                        <wps:wsp>
                          <wps:cNvPr id="1404" name="Freeform 1250"/>
                          <wps:cNvSpPr>
                            <a:spLocks/>
                          </wps:cNvSpPr>
                          <wps:spPr bwMode="auto">
                            <a:xfrm>
                              <a:off x="2434" y="1765"/>
                              <a:ext cx="8056" cy="228"/>
                            </a:xfrm>
                            <a:custGeom>
                              <a:avLst/>
                              <a:gdLst>
                                <a:gd name="T0" fmla="+- 0 2434 2434"/>
                                <a:gd name="T1" fmla="*/ T0 w 8056"/>
                                <a:gd name="T2" fmla="+- 0 1993 1765"/>
                                <a:gd name="T3" fmla="*/ 1993 h 228"/>
                                <a:gd name="T4" fmla="+- 0 10490 2434"/>
                                <a:gd name="T5" fmla="*/ T4 w 8056"/>
                                <a:gd name="T6" fmla="+- 0 1993 1765"/>
                                <a:gd name="T7" fmla="*/ 1993 h 228"/>
                                <a:gd name="T8" fmla="+- 0 10490 2434"/>
                                <a:gd name="T9" fmla="*/ T8 w 8056"/>
                                <a:gd name="T10" fmla="+- 0 1765 1765"/>
                                <a:gd name="T11" fmla="*/ 1765 h 228"/>
                                <a:gd name="T12" fmla="+- 0 2434 2434"/>
                                <a:gd name="T13" fmla="*/ T12 w 8056"/>
                                <a:gd name="T14" fmla="+- 0 1765 1765"/>
                                <a:gd name="T15" fmla="*/ 1765 h 228"/>
                                <a:gd name="T16" fmla="+- 0 2434 2434"/>
                                <a:gd name="T17" fmla="*/ T16 w 8056"/>
                                <a:gd name="T18" fmla="+- 0 1993 1765"/>
                                <a:gd name="T19" fmla="*/ 1993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056" h="228">
                                  <a:moveTo>
                                    <a:pt x="0" y="228"/>
                                  </a:moveTo>
                                  <a:lnTo>
                                    <a:pt x="8056" y="228"/>
                                  </a:lnTo>
                                  <a:lnTo>
                                    <a:pt x="805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05" name="Group 1247"/>
                        <wpg:cNvGrpSpPr>
                          <a:grpSpLocks/>
                        </wpg:cNvGrpSpPr>
                        <wpg:grpSpPr bwMode="auto">
                          <a:xfrm>
                            <a:off x="2434" y="1993"/>
                            <a:ext cx="8056" cy="206"/>
                            <a:chOff x="2434" y="1993"/>
                            <a:chExt cx="8056" cy="206"/>
                          </a:xfrm>
                        </wpg:grpSpPr>
                        <wps:wsp>
                          <wps:cNvPr id="1406" name="Freeform 1248"/>
                          <wps:cNvSpPr>
                            <a:spLocks/>
                          </wps:cNvSpPr>
                          <wps:spPr bwMode="auto">
                            <a:xfrm>
                              <a:off x="2434" y="1993"/>
                              <a:ext cx="8056" cy="206"/>
                            </a:xfrm>
                            <a:custGeom>
                              <a:avLst/>
                              <a:gdLst>
                                <a:gd name="T0" fmla="+- 0 2434 2434"/>
                                <a:gd name="T1" fmla="*/ T0 w 8056"/>
                                <a:gd name="T2" fmla="+- 0 2199 1993"/>
                                <a:gd name="T3" fmla="*/ 2199 h 206"/>
                                <a:gd name="T4" fmla="+- 0 10490 2434"/>
                                <a:gd name="T5" fmla="*/ T4 w 8056"/>
                                <a:gd name="T6" fmla="+- 0 2199 1993"/>
                                <a:gd name="T7" fmla="*/ 2199 h 206"/>
                                <a:gd name="T8" fmla="+- 0 10490 2434"/>
                                <a:gd name="T9" fmla="*/ T8 w 8056"/>
                                <a:gd name="T10" fmla="+- 0 1993 1993"/>
                                <a:gd name="T11" fmla="*/ 1993 h 206"/>
                                <a:gd name="T12" fmla="+- 0 2434 2434"/>
                                <a:gd name="T13" fmla="*/ T12 w 8056"/>
                                <a:gd name="T14" fmla="+- 0 1993 1993"/>
                                <a:gd name="T15" fmla="*/ 1993 h 206"/>
                                <a:gd name="T16" fmla="+- 0 2434 2434"/>
                                <a:gd name="T17" fmla="*/ T16 w 8056"/>
                                <a:gd name="T18" fmla="+- 0 2199 1993"/>
                                <a:gd name="T19" fmla="*/ 2199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056" h="206">
                                  <a:moveTo>
                                    <a:pt x="0" y="206"/>
                                  </a:moveTo>
                                  <a:lnTo>
                                    <a:pt x="8056" y="206"/>
                                  </a:lnTo>
                                  <a:lnTo>
                                    <a:pt x="805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07" name="Group 1245"/>
                        <wpg:cNvGrpSpPr>
                          <a:grpSpLocks/>
                        </wpg:cNvGrpSpPr>
                        <wpg:grpSpPr bwMode="auto">
                          <a:xfrm>
                            <a:off x="2434" y="2199"/>
                            <a:ext cx="8056" cy="206"/>
                            <a:chOff x="2434" y="2199"/>
                            <a:chExt cx="8056" cy="206"/>
                          </a:xfrm>
                        </wpg:grpSpPr>
                        <wps:wsp>
                          <wps:cNvPr id="1408" name="Freeform 1246"/>
                          <wps:cNvSpPr>
                            <a:spLocks/>
                          </wps:cNvSpPr>
                          <wps:spPr bwMode="auto">
                            <a:xfrm>
                              <a:off x="2434" y="2199"/>
                              <a:ext cx="8056" cy="206"/>
                            </a:xfrm>
                            <a:custGeom>
                              <a:avLst/>
                              <a:gdLst>
                                <a:gd name="T0" fmla="+- 0 2434 2434"/>
                                <a:gd name="T1" fmla="*/ T0 w 8056"/>
                                <a:gd name="T2" fmla="+- 0 2406 2199"/>
                                <a:gd name="T3" fmla="*/ 2406 h 206"/>
                                <a:gd name="T4" fmla="+- 0 10490 2434"/>
                                <a:gd name="T5" fmla="*/ T4 w 8056"/>
                                <a:gd name="T6" fmla="+- 0 2406 2199"/>
                                <a:gd name="T7" fmla="*/ 2406 h 206"/>
                                <a:gd name="T8" fmla="+- 0 10490 2434"/>
                                <a:gd name="T9" fmla="*/ T8 w 8056"/>
                                <a:gd name="T10" fmla="+- 0 2199 2199"/>
                                <a:gd name="T11" fmla="*/ 2199 h 206"/>
                                <a:gd name="T12" fmla="+- 0 2434 2434"/>
                                <a:gd name="T13" fmla="*/ T12 w 8056"/>
                                <a:gd name="T14" fmla="+- 0 2199 2199"/>
                                <a:gd name="T15" fmla="*/ 2199 h 206"/>
                                <a:gd name="T16" fmla="+- 0 2434 2434"/>
                                <a:gd name="T17" fmla="*/ T16 w 8056"/>
                                <a:gd name="T18" fmla="+- 0 2406 2199"/>
                                <a:gd name="T19" fmla="*/ 2406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056" h="206">
                                  <a:moveTo>
                                    <a:pt x="0" y="207"/>
                                  </a:moveTo>
                                  <a:lnTo>
                                    <a:pt x="8056" y="207"/>
                                  </a:lnTo>
                                  <a:lnTo>
                                    <a:pt x="805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09" name="Group 1243"/>
                        <wpg:cNvGrpSpPr>
                          <a:grpSpLocks/>
                        </wpg:cNvGrpSpPr>
                        <wpg:grpSpPr bwMode="auto">
                          <a:xfrm>
                            <a:off x="2434" y="2406"/>
                            <a:ext cx="8056" cy="206"/>
                            <a:chOff x="2434" y="2406"/>
                            <a:chExt cx="8056" cy="206"/>
                          </a:xfrm>
                        </wpg:grpSpPr>
                        <wps:wsp>
                          <wps:cNvPr id="1410" name="Freeform 1244"/>
                          <wps:cNvSpPr>
                            <a:spLocks/>
                          </wps:cNvSpPr>
                          <wps:spPr bwMode="auto">
                            <a:xfrm>
                              <a:off x="2434" y="2406"/>
                              <a:ext cx="8056" cy="206"/>
                            </a:xfrm>
                            <a:custGeom>
                              <a:avLst/>
                              <a:gdLst>
                                <a:gd name="T0" fmla="+- 0 2434 2434"/>
                                <a:gd name="T1" fmla="*/ T0 w 8056"/>
                                <a:gd name="T2" fmla="+- 0 2612 2406"/>
                                <a:gd name="T3" fmla="*/ 2612 h 206"/>
                                <a:gd name="T4" fmla="+- 0 10490 2434"/>
                                <a:gd name="T5" fmla="*/ T4 w 8056"/>
                                <a:gd name="T6" fmla="+- 0 2612 2406"/>
                                <a:gd name="T7" fmla="*/ 2612 h 206"/>
                                <a:gd name="T8" fmla="+- 0 10490 2434"/>
                                <a:gd name="T9" fmla="*/ T8 w 8056"/>
                                <a:gd name="T10" fmla="+- 0 2406 2406"/>
                                <a:gd name="T11" fmla="*/ 2406 h 206"/>
                                <a:gd name="T12" fmla="+- 0 2434 2434"/>
                                <a:gd name="T13" fmla="*/ T12 w 8056"/>
                                <a:gd name="T14" fmla="+- 0 2406 2406"/>
                                <a:gd name="T15" fmla="*/ 2406 h 206"/>
                                <a:gd name="T16" fmla="+- 0 2434 2434"/>
                                <a:gd name="T17" fmla="*/ T16 w 8056"/>
                                <a:gd name="T18" fmla="+- 0 2612 2406"/>
                                <a:gd name="T19" fmla="*/ 2612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056" h="206">
                                  <a:moveTo>
                                    <a:pt x="0" y="206"/>
                                  </a:moveTo>
                                  <a:lnTo>
                                    <a:pt x="8056" y="206"/>
                                  </a:lnTo>
                                  <a:lnTo>
                                    <a:pt x="805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11" name="Group 1241"/>
                        <wpg:cNvGrpSpPr>
                          <a:grpSpLocks/>
                        </wpg:cNvGrpSpPr>
                        <wpg:grpSpPr bwMode="auto">
                          <a:xfrm>
                            <a:off x="2434" y="2612"/>
                            <a:ext cx="8056" cy="228"/>
                            <a:chOff x="2434" y="2612"/>
                            <a:chExt cx="8056" cy="228"/>
                          </a:xfrm>
                        </wpg:grpSpPr>
                        <wps:wsp>
                          <wps:cNvPr id="1412" name="Freeform 1242"/>
                          <wps:cNvSpPr>
                            <a:spLocks/>
                          </wps:cNvSpPr>
                          <wps:spPr bwMode="auto">
                            <a:xfrm>
                              <a:off x="2434" y="2612"/>
                              <a:ext cx="8056" cy="228"/>
                            </a:xfrm>
                            <a:custGeom>
                              <a:avLst/>
                              <a:gdLst>
                                <a:gd name="T0" fmla="+- 0 2434 2434"/>
                                <a:gd name="T1" fmla="*/ T0 w 8056"/>
                                <a:gd name="T2" fmla="+- 0 2840 2612"/>
                                <a:gd name="T3" fmla="*/ 2840 h 228"/>
                                <a:gd name="T4" fmla="+- 0 10490 2434"/>
                                <a:gd name="T5" fmla="*/ T4 w 8056"/>
                                <a:gd name="T6" fmla="+- 0 2840 2612"/>
                                <a:gd name="T7" fmla="*/ 2840 h 228"/>
                                <a:gd name="T8" fmla="+- 0 10490 2434"/>
                                <a:gd name="T9" fmla="*/ T8 w 8056"/>
                                <a:gd name="T10" fmla="+- 0 2612 2612"/>
                                <a:gd name="T11" fmla="*/ 2612 h 228"/>
                                <a:gd name="T12" fmla="+- 0 2434 2434"/>
                                <a:gd name="T13" fmla="*/ T12 w 8056"/>
                                <a:gd name="T14" fmla="+- 0 2612 2612"/>
                                <a:gd name="T15" fmla="*/ 2612 h 228"/>
                                <a:gd name="T16" fmla="+- 0 2434 2434"/>
                                <a:gd name="T17" fmla="*/ T16 w 8056"/>
                                <a:gd name="T18" fmla="+- 0 2840 2612"/>
                                <a:gd name="T19" fmla="*/ 2840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056" h="228">
                                  <a:moveTo>
                                    <a:pt x="0" y="228"/>
                                  </a:moveTo>
                                  <a:lnTo>
                                    <a:pt x="8056" y="228"/>
                                  </a:lnTo>
                                  <a:lnTo>
                                    <a:pt x="805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13" name="Group 1239"/>
                        <wpg:cNvGrpSpPr>
                          <a:grpSpLocks/>
                        </wpg:cNvGrpSpPr>
                        <wpg:grpSpPr bwMode="auto">
                          <a:xfrm>
                            <a:off x="1428" y="1736"/>
                            <a:ext cx="9109" cy="2"/>
                            <a:chOff x="1428" y="1736"/>
                            <a:chExt cx="9109" cy="2"/>
                          </a:xfrm>
                        </wpg:grpSpPr>
                        <wps:wsp>
                          <wps:cNvPr id="1414" name="Freeform 1240"/>
                          <wps:cNvSpPr>
                            <a:spLocks/>
                          </wps:cNvSpPr>
                          <wps:spPr bwMode="auto">
                            <a:xfrm>
                              <a:off x="1428" y="1736"/>
                              <a:ext cx="9109" cy="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109"/>
                                <a:gd name="T2" fmla="+- 0 10538 1428"/>
                                <a:gd name="T3" fmla="*/ T2 w 910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09">
                                  <a:moveTo>
                                    <a:pt x="0" y="0"/>
                                  </a:moveTo>
                                  <a:lnTo>
                                    <a:pt x="9110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EBEBE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15" name="Group 1237"/>
                        <wpg:cNvGrpSpPr>
                          <a:grpSpLocks/>
                        </wpg:cNvGrpSpPr>
                        <wpg:grpSpPr bwMode="auto">
                          <a:xfrm>
                            <a:off x="1419" y="2854"/>
                            <a:ext cx="9129" cy="2"/>
                            <a:chOff x="1419" y="2854"/>
                            <a:chExt cx="9129" cy="2"/>
                          </a:xfrm>
                        </wpg:grpSpPr>
                        <wps:wsp>
                          <wps:cNvPr id="1416" name="Freeform 1238"/>
                          <wps:cNvSpPr>
                            <a:spLocks/>
                          </wps:cNvSpPr>
                          <wps:spPr bwMode="auto">
                            <a:xfrm>
                              <a:off x="1419" y="2854"/>
                              <a:ext cx="9129" cy="2"/>
                            </a:xfrm>
                            <a:custGeom>
                              <a:avLst/>
                              <a:gdLst>
                                <a:gd name="T0" fmla="+- 0 1419 1419"/>
                                <a:gd name="T1" fmla="*/ T0 w 9129"/>
                                <a:gd name="T2" fmla="+- 0 10547 1419"/>
                                <a:gd name="T3" fmla="*/ T2 w 912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29">
                                  <a:moveTo>
                                    <a:pt x="0" y="0"/>
                                  </a:moveTo>
                                  <a:lnTo>
                                    <a:pt x="9128" y="0"/>
                                  </a:lnTo>
                                </a:path>
                              </a:pathLst>
                            </a:custGeom>
                            <a:noFill/>
                            <a:ln w="19558">
                              <a:solidFill>
                                <a:srgbClr val="EBEBE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17" name="Group 1235"/>
                        <wpg:cNvGrpSpPr>
                          <a:grpSpLocks/>
                        </wpg:cNvGrpSpPr>
                        <wpg:grpSpPr bwMode="auto">
                          <a:xfrm>
                            <a:off x="2379" y="1765"/>
                            <a:ext cx="2" cy="1104"/>
                            <a:chOff x="2379" y="1765"/>
                            <a:chExt cx="2" cy="1104"/>
                          </a:xfrm>
                        </wpg:grpSpPr>
                        <wps:wsp>
                          <wps:cNvPr id="1418" name="Freeform 1236"/>
                          <wps:cNvSpPr>
                            <a:spLocks/>
                          </wps:cNvSpPr>
                          <wps:spPr bwMode="auto">
                            <a:xfrm>
                              <a:off x="2379" y="1765"/>
                              <a:ext cx="2" cy="1104"/>
                            </a:xfrm>
                            <a:custGeom>
                              <a:avLst/>
                              <a:gdLst>
                                <a:gd name="T0" fmla="+- 0 1765 1765"/>
                                <a:gd name="T1" fmla="*/ 1765 h 1104"/>
                                <a:gd name="T2" fmla="+- 0 2869 1765"/>
                                <a:gd name="T3" fmla="*/ 2869 h 1104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104">
                                  <a:moveTo>
                                    <a:pt x="0" y="0"/>
                                  </a:moveTo>
                                  <a:lnTo>
                                    <a:pt x="0" y="1104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19" name="Group 1233"/>
                        <wpg:cNvGrpSpPr>
                          <a:grpSpLocks/>
                        </wpg:cNvGrpSpPr>
                        <wpg:grpSpPr bwMode="auto">
                          <a:xfrm>
                            <a:off x="1428" y="2888"/>
                            <a:ext cx="938" cy="334"/>
                            <a:chOff x="1428" y="2888"/>
                            <a:chExt cx="938" cy="334"/>
                          </a:xfrm>
                        </wpg:grpSpPr>
                        <wps:wsp>
                          <wps:cNvPr id="1420" name="Freeform 1234"/>
                          <wps:cNvSpPr>
                            <a:spLocks/>
                          </wps:cNvSpPr>
                          <wps:spPr bwMode="auto">
                            <a:xfrm>
                              <a:off x="1428" y="2888"/>
                              <a:ext cx="938" cy="334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38"/>
                                <a:gd name="T2" fmla="+- 0 3222 2888"/>
                                <a:gd name="T3" fmla="*/ 3222 h 334"/>
                                <a:gd name="T4" fmla="+- 0 2367 1428"/>
                                <a:gd name="T5" fmla="*/ T4 w 938"/>
                                <a:gd name="T6" fmla="+- 0 3222 2888"/>
                                <a:gd name="T7" fmla="*/ 3222 h 334"/>
                                <a:gd name="T8" fmla="+- 0 2367 1428"/>
                                <a:gd name="T9" fmla="*/ T8 w 938"/>
                                <a:gd name="T10" fmla="+- 0 2888 2888"/>
                                <a:gd name="T11" fmla="*/ 2888 h 334"/>
                                <a:gd name="T12" fmla="+- 0 1428 1428"/>
                                <a:gd name="T13" fmla="*/ T12 w 938"/>
                                <a:gd name="T14" fmla="+- 0 2888 2888"/>
                                <a:gd name="T15" fmla="*/ 2888 h 334"/>
                                <a:gd name="T16" fmla="+- 0 1428 1428"/>
                                <a:gd name="T17" fmla="*/ T16 w 938"/>
                                <a:gd name="T18" fmla="+- 0 3222 2888"/>
                                <a:gd name="T19" fmla="*/ 3222 h 3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38" h="334">
                                  <a:moveTo>
                                    <a:pt x="0" y="334"/>
                                  </a:moveTo>
                                  <a:lnTo>
                                    <a:pt x="939" y="334"/>
                                  </a:lnTo>
                                  <a:lnTo>
                                    <a:pt x="939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3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21" name="Group 1231"/>
                        <wpg:cNvGrpSpPr>
                          <a:grpSpLocks/>
                        </wpg:cNvGrpSpPr>
                        <wpg:grpSpPr bwMode="auto">
                          <a:xfrm>
                            <a:off x="1476" y="2946"/>
                            <a:ext cx="845" cy="247"/>
                            <a:chOff x="1476" y="2946"/>
                            <a:chExt cx="845" cy="247"/>
                          </a:xfrm>
                        </wpg:grpSpPr>
                        <wps:wsp>
                          <wps:cNvPr id="1422" name="Freeform 1232"/>
                          <wps:cNvSpPr>
                            <a:spLocks/>
                          </wps:cNvSpPr>
                          <wps:spPr bwMode="auto">
                            <a:xfrm>
                              <a:off x="1476" y="2946"/>
                              <a:ext cx="845" cy="247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845"/>
                                <a:gd name="T2" fmla="+- 0 3193 2946"/>
                                <a:gd name="T3" fmla="*/ 3193 h 247"/>
                                <a:gd name="T4" fmla="+- 0 2321 1476"/>
                                <a:gd name="T5" fmla="*/ T4 w 845"/>
                                <a:gd name="T6" fmla="+- 0 3193 2946"/>
                                <a:gd name="T7" fmla="*/ 3193 h 247"/>
                                <a:gd name="T8" fmla="+- 0 2321 1476"/>
                                <a:gd name="T9" fmla="*/ T8 w 845"/>
                                <a:gd name="T10" fmla="+- 0 2946 2946"/>
                                <a:gd name="T11" fmla="*/ 2946 h 247"/>
                                <a:gd name="T12" fmla="+- 0 1476 1476"/>
                                <a:gd name="T13" fmla="*/ T12 w 845"/>
                                <a:gd name="T14" fmla="+- 0 2946 2946"/>
                                <a:gd name="T15" fmla="*/ 2946 h 247"/>
                                <a:gd name="T16" fmla="+- 0 1476 1476"/>
                                <a:gd name="T17" fmla="*/ T16 w 845"/>
                                <a:gd name="T18" fmla="+- 0 3193 2946"/>
                                <a:gd name="T19" fmla="*/ 3193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45" h="247">
                                  <a:moveTo>
                                    <a:pt x="0" y="247"/>
                                  </a:moveTo>
                                  <a:lnTo>
                                    <a:pt x="845" y="247"/>
                                  </a:lnTo>
                                  <a:lnTo>
                                    <a:pt x="84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23" name="Group 1229"/>
                        <wpg:cNvGrpSpPr>
                          <a:grpSpLocks/>
                        </wpg:cNvGrpSpPr>
                        <wpg:grpSpPr bwMode="auto">
                          <a:xfrm>
                            <a:off x="2388" y="2888"/>
                            <a:ext cx="8149" cy="334"/>
                            <a:chOff x="2388" y="2888"/>
                            <a:chExt cx="8149" cy="334"/>
                          </a:xfrm>
                        </wpg:grpSpPr>
                        <wps:wsp>
                          <wps:cNvPr id="1424" name="Freeform 1230"/>
                          <wps:cNvSpPr>
                            <a:spLocks/>
                          </wps:cNvSpPr>
                          <wps:spPr bwMode="auto">
                            <a:xfrm>
                              <a:off x="2388" y="2888"/>
                              <a:ext cx="8149" cy="334"/>
                            </a:xfrm>
                            <a:custGeom>
                              <a:avLst/>
                              <a:gdLst>
                                <a:gd name="T0" fmla="+- 0 2388 2388"/>
                                <a:gd name="T1" fmla="*/ T0 w 8149"/>
                                <a:gd name="T2" fmla="+- 0 3222 2888"/>
                                <a:gd name="T3" fmla="*/ 3222 h 334"/>
                                <a:gd name="T4" fmla="+- 0 10538 2388"/>
                                <a:gd name="T5" fmla="*/ T4 w 8149"/>
                                <a:gd name="T6" fmla="+- 0 3222 2888"/>
                                <a:gd name="T7" fmla="*/ 3222 h 334"/>
                                <a:gd name="T8" fmla="+- 0 10538 2388"/>
                                <a:gd name="T9" fmla="*/ T8 w 8149"/>
                                <a:gd name="T10" fmla="+- 0 2888 2888"/>
                                <a:gd name="T11" fmla="*/ 2888 h 334"/>
                                <a:gd name="T12" fmla="+- 0 2388 2388"/>
                                <a:gd name="T13" fmla="*/ T12 w 8149"/>
                                <a:gd name="T14" fmla="+- 0 2888 2888"/>
                                <a:gd name="T15" fmla="*/ 2888 h 334"/>
                                <a:gd name="T16" fmla="+- 0 2388 2388"/>
                                <a:gd name="T17" fmla="*/ T16 w 8149"/>
                                <a:gd name="T18" fmla="+- 0 3222 2888"/>
                                <a:gd name="T19" fmla="*/ 3222 h 3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149" h="334">
                                  <a:moveTo>
                                    <a:pt x="0" y="334"/>
                                  </a:moveTo>
                                  <a:lnTo>
                                    <a:pt x="8150" y="334"/>
                                  </a:lnTo>
                                  <a:lnTo>
                                    <a:pt x="815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3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25" name="Group 1227"/>
                        <wpg:cNvGrpSpPr>
                          <a:grpSpLocks/>
                        </wpg:cNvGrpSpPr>
                        <wpg:grpSpPr bwMode="auto">
                          <a:xfrm>
                            <a:off x="2434" y="2946"/>
                            <a:ext cx="8056" cy="247"/>
                            <a:chOff x="2434" y="2946"/>
                            <a:chExt cx="8056" cy="247"/>
                          </a:xfrm>
                        </wpg:grpSpPr>
                        <wps:wsp>
                          <wps:cNvPr id="1426" name="Freeform 1228"/>
                          <wps:cNvSpPr>
                            <a:spLocks/>
                          </wps:cNvSpPr>
                          <wps:spPr bwMode="auto">
                            <a:xfrm>
                              <a:off x="2434" y="2946"/>
                              <a:ext cx="8056" cy="247"/>
                            </a:xfrm>
                            <a:custGeom>
                              <a:avLst/>
                              <a:gdLst>
                                <a:gd name="T0" fmla="+- 0 2434 2434"/>
                                <a:gd name="T1" fmla="*/ T0 w 8056"/>
                                <a:gd name="T2" fmla="+- 0 3193 2946"/>
                                <a:gd name="T3" fmla="*/ 3193 h 247"/>
                                <a:gd name="T4" fmla="+- 0 10490 2434"/>
                                <a:gd name="T5" fmla="*/ T4 w 8056"/>
                                <a:gd name="T6" fmla="+- 0 3193 2946"/>
                                <a:gd name="T7" fmla="*/ 3193 h 247"/>
                                <a:gd name="T8" fmla="+- 0 10490 2434"/>
                                <a:gd name="T9" fmla="*/ T8 w 8056"/>
                                <a:gd name="T10" fmla="+- 0 2946 2946"/>
                                <a:gd name="T11" fmla="*/ 2946 h 247"/>
                                <a:gd name="T12" fmla="+- 0 2434 2434"/>
                                <a:gd name="T13" fmla="*/ T12 w 8056"/>
                                <a:gd name="T14" fmla="+- 0 2946 2946"/>
                                <a:gd name="T15" fmla="*/ 2946 h 247"/>
                                <a:gd name="T16" fmla="+- 0 2434 2434"/>
                                <a:gd name="T17" fmla="*/ T16 w 8056"/>
                                <a:gd name="T18" fmla="+- 0 3193 2946"/>
                                <a:gd name="T19" fmla="*/ 3193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056" h="247">
                                  <a:moveTo>
                                    <a:pt x="0" y="247"/>
                                  </a:moveTo>
                                  <a:lnTo>
                                    <a:pt x="8056" y="247"/>
                                  </a:lnTo>
                                  <a:lnTo>
                                    <a:pt x="805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27" name="Group 1225"/>
                        <wpg:cNvGrpSpPr>
                          <a:grpSpLocks/>
                        </wpg:cNvGrpSpPr>
                        <wpg:grpSpPr bwMode="auto">
                          <a:xfrm>
                            <a:off x="1428" y="2917"/>
                            <a:ext cx="9109" cy="2"/>
                            <a:chOff x="1428" y="2917"/>
                            <a:chExt cx="9109" cy="2"/>
                          </a:xfrm>
                        </wpg:grpSpPr>
                        <wps:wsp>
                          <wps:cNvPr id="1428" name="Freeform 1226"/>
                          <wps:cNvSpPr>
                            <a:spLocks/>
                          </wps:cNvSpPr>
                          <wps:spPr bwMode="auto">
                            <a:xfrm>
                              <a:off x="1428" y="2917"/>
                              <a:ext cx="9109" cy="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109"/>
                                <a:gd name="T2" fmla="+- 0 10538 1428"/>
                                <a:gd name="T3" fmla="*/ T2 w 910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09">
                                  <a:moveTo>
                                    <a:pt x="0" y="0"/>
                                  </a:moveTo>
                                  <a:lnTo>
                                    <a:pt x="9110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DADAD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29" name="Group 1223"/>
                        <wpg:cNvGrpSpPr>
                          <a:grpSpLocks/>
                        </wpg:cNvGrpSpPr>
                        <wpg:grpSpPr bwMode="auto">
                          <a:xfrm>
                            <a:off x="1419" y="3205"/>
                            <a:ext cx="9129" cy="2"/>
                            <a:chOff x="1419" y="3205"/>
                            <a:chExt cx="9129" cy="2"/>
                          </a:xfrm>
                        </wpg:grpSpPr>
                        <wps:wsp>
                          <wps:cNvPr id="1430" name="Freeform 1224"/>
                          <wps:cNvSpPr>
                            <a:spLocks/>
                          </wps:cNvSpPr>
                          <wps:spPr bwMode="auto">
                            <a:xfrm>
                              <a:off x="1419" y="3205"/>
                              <a:ext cx="9129" cy="2"/>
                            </a:xfrm>
                            <a:custGeom>
                              <a:avLst/>
                              <a:gdLst>
                                <a:gd name="T0" fmla="+- 0 1419 1419"/>
                                <a:gd name="T1" fmla="*/ T0 w 9129"/>
                                <a:gd name="T2" fmla="+- 0 10547 1419"/>
                                <a:gd name="T3" fmla="*/ T2 w 912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29">
                                  <a:moveTo>
                                    <a:pt x="0" y="0"/>
                                  </a:moveTo>
                                  <a:lnTo>
                                    <a:pt x="9128" y="0"/>
                                  </a:lnTo>
                                </a:path>
                              </a:pathLst>
                            </a:custGeom>
                            <a:noFill/>
                            <a:ln w="19558">
                              <a:solidFill>
                                <a:srgbClr val="DADAD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31" name="Group 1221"/>
                        <wpg:cNvGrpSpPr>
                          <a:grpSpLocks/>
                        </wpg:cNvGrpSpPr>
                        <wpg:grpSpPr bwMode="auto">
                          <a:xfrm>
                            <a:off x="2379" y="2946"/>
                            <a:ext cx="2" cy="274"/>
                            <a:chOff x="2379" y="2946"/>
                            <a:chExt cx="2" cy="274"/>
                          </a:xfrm>
                        </wpg:grpSpPr>
                        <wps:wsp>
                          <wps:cNvPr id="1432" name="Freeform 1222"/>
                          <wps:cNvSpPr>
                            <a:spLocks/>
                          </wps:cNvSpPr>
                          <wps:spPr bwMode="auto">
                            <a:xfrm>
                              <a:off x="2379" y="2946"/>
                              <a:ext cx="2" cy="274"/>
                            </a:xfrm>
                            <a:custGeom>
                              <a:avLst/>
                              <a:gdLst>
                                <a:gd name="T0" fmla="+- 0 2946 2946"/>
                                <a:gd name="T1" fmla="*/ 2946 h 274"/>
                                <a:gd name="T2" fmla="+- 0 3219 2946"/>
                                <a:gd name="T3" fmla="*/ 3219 h 274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74">
                                  <a:moveTo>
                                    <a:pt x="0" y="0"/>
                                  </a:moveTo>
                                  <a:lnTo>
                                    <a:pt x="0" y="273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33" name="Group 1219"/>
                        <wpg:cNvGrpSpPr>
                          <a:grpSpLocks/>
                        </wpg:cNvGrpSpPr>
                        <wpg:grpSpPr bwMode="auto">
                          <a:xfrm>
                            <a:off x="1428" y="3239"/>
                            <a:ext cx="938" cy="540"/>
                            <a:chOff x="1428" y="3239"/>
                            <a:chExt cx="938" cy="540"/>
                          </a:xfrm>
                        </wpg:grpSpPr>
                        <wps:wsp>
                          <wps:cNvPr id="1434" name="Freeform 1220"/>
                          <wps:cNvSpPr>
                            <a:spLocks/>
                          </wps:cNvSpPr>
                          <wps:spPr bwMode="auto">
                            <a:xfrm>
                              <a:off x="1428" y="3239"/>
                              <a:ext cx="938" cy="540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38"/>
                                <a:gd name="T2" fmla="+- 0 3779 3239"/>
                                <a:gd name="T3" fmla="*/ 3779 h 540"/>
                                <a:gd name="T4" fmla="+- 0 2367 1428"/>
                                <a:gd name="T5" fmla="*/ T4 w 938"/>
                                <a:gd name="T6" fmla="+- 0 3779 3239"/>
                                <a:gd name="T7" fmla="*/ 3779 h 540"/>
                                <a:gd name="T8" fmla="+- 0 2367 1428"/>
                                <a:gd name="T9" fmla="*/ T8 w 938"/>
                                <a:gd name="T10" fmla="+- 0 3239 3239"/>
                                <a:gd name="T11" fmla="*/ 3239 h 540"/>
                                <a:gd name="T12" fmla="+- 0 1428 1428"/>
                                <a:gd name="T13" fmla="*/ T12 w 938"/>
                                <a:gd name="T14" fmla="+- 0 3239 3239"/>
                                <a:gd name="T15" fmla="*/ 3239 h 540"/>
                                <a:gd name="T16" fmla="+- 0 1428 1428"/>
                                <a:gd name="T17" fmla="*/ T16 w 938"/>
                                <a:gd name="T18" fmla="+- 0 3779 3239"/>
                                <a:gd name="T19" fmla="*/ 3779 h 5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38" h="540">
                                  <a:moveTo>
                                    <a:pt x="0" y="540"/>
                                  </a:moveTo>
                                  <a:lnTo>
                                    <a:pt x="939" y="540"/>
                                  </a:lnTo>
                                  <a:lnTo>
                                    <a:pt x="939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4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35" name="Group 1217"/>
                        <wpg:cNvGrpSpPr>
                          <a:grpSpLocks/>
                        </wpg:cNvGrpSpPr>
                        <wpg:grpSpPr bwMode="auto">
                          <a:xfrm>
                            <a:off x="1476" y="3296"/>
                            <a:ext cx="845" cy="248"/>
                            <a:chOff x="1476" y="3296"/>
                            <a:chExt cx="845" cy="248"/>
                          </a:xfrm>
                        </wpg:grpSpPr>
                        <wps:wsp>
                          <wps:cNvPr id="1436" name="Freeform 1218"/>
                          <wps:cNvSpPr>
                            <a:spLocks/>
                          </wps:cNvSpPr>
                          <wps:spPr bwMode="auto">
                            <a:xfrm>
                              <a:off x="1476" y="3296"/>
                              <a:ext cx="845" cy="248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845"/>
                                <a:gd name="T2" fmla="+- 0 3544 3296"/>
                                <a:gd name="T3" fmla="*/ 3544 h 248"/>
                                <a:gd name="T4" fmla="+- 0 2321 1476"/>
                                <a:gd name="T5" fmla="*/ T4 w 845"/>
                                <a:gd name="T6" fmla="+- 0 3544 3296"/>
                                <a:gd name="T7" fmla="*/ 3544 h 248"/>
                                <a:gd name="T8" fmla="+- 0 2321 1476"/>
                                <a:gd name="T9" fmla="*/ T8 w 845"/>
                                <a:gd name="T10" fmla="+- 0 3296 3296"/>
                                <a:gd name="T11" fmla="*/ 3296 h 248"/>
                                <a:gd name="T12" fmla="+- 0 1476 1476"/>
                                <a:gd name="T13" fmla="*/ T12 w 845"/>
                                <a:gd name="T14" fmla="+- 0 3296 3296"/>
                                <a:gd name="T15" fmla="*/ 3296 h 248"/>
                                <a:gd name="T16" fmla="+- 0 1476 1476"/>
                                <a:gd name="T17" fmla="*/ T16 w 845"/>
                                <a:gd name="T18" fmla="+- 0 3544 3296"/>
                                <a:gd name="T19" fmla="*/ 3544 h 2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45" h="248">
                                  <a:moveTo>
                                    <a:pt x="0" y="248"/>
                                  </a:moveTo>
                                  <a:lnTo>
                                    <a:pt x="845" y="248"/>
                                  </a:lnTo>
                                  <a:lnTo>
                                    <a:pt x="84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37" name="Group 1215"/>
                        <wpg:cNvGrpSpPr>
                          <a:grpSpLocks/>
                        </wpg:cNvGrpSpPr>
                        <wpg:grpSpPr bwMode="auto">
                          <a:xfrm>
                            <a:off x="2388" y="3239"/>
                            <a:ext cx="8149" cy="540"/>
                            <a:chOff x="2388" y="3239"/>
                            <a:chExt cx="8149" cy="540"/>
                          </a:xfrm>
                        </wpg:grpSpPr>
                        <wps:wsp>
                          <wps:cNvPr id="1438" name="Freeform 1216"/>
                          <wps:cNvSpPr>
                            <a:spLocks/>
                          </wps:cNvSpPr>
                          <wps:spPr bwMode="auto">
                            <a:xfrm>
                              <a:off x="2388" y="3239"/>
                              <a:ext cx="8149" cy="540"/>
                            </a:xfrm>
                            <a:custGeom>
                              <a:avLst/>
                              <a:gdLst>
                                <a:gd name="T0" fmla="+- 0 2388 2388"/>
                                <a:gd name="T1" fmla="*/ T0 w 8149"/>
                                <a:gd name="T2" fmla="+- 0 3779 3239"/>
                                <a:gd name="T3" fmla="*/ 3779 h 540"/>
                                <a:gd name="T4" fmla="+- 0 10538 2388"/>
                                <a:gd name="T5" fmla="*/ T4 w 8149"/>
                                <a:gd name="T6" fmla="+- 0 3779 3239"/>
                                <a:gd name="T7" fmla="*/ 3779 h 540"/>
                                <a:gd name="T8" fmla="+- 0 10538 2388"/>
                                <a:gd name="T9" fmla="*/ T8 w 8149"/>
                                <a:gd name="T10" fmla="+- 0 3239 3239"/>
                                <a:gd name="T11" fmla="*/ 3239 h 540"/>
                                <a:gd name="T12" fmla="+- 0 2388 2388"/>
                                <a:gd name="T13" fmla="*/ T12 w 8149"/>
                                <a:gd name="T14" fmla="+- 0 3239 3239"/>
                                <a:gd name="T15" fmla="*/ 3239 h 540"/>
                                <a:gd name="T16" fmla="+- 0 2388 2388"/>
                                <a:gd name="T17" fmla="*/ T16 w 8149"/>
                                <a:gd name="T18" fmla="+- 0 3779 3239"/>
                                <a:gd name="T19" fmla="*/ 3779 h 5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149" h="540">
                                  <a:moveTo>
                                    <a:pt x="0" y="540"/>
                                  </a:moveTo>
                                  <a:lnTo>
                                    <a:pt x="8150" y="540"/>
                                  </a:lnTo>
                                  <a:lnTo>
                                    <a:pt x="815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4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39" name="Group 1213"/>
                        <wpg:cNvGrpSpPr>
                          <a:grpSpLocks/>
                        </wpg:cNvGrpSpPr>
                        <wpg:grpSpPr bwMode="auto">
                          <a:xfrm>
                            <a:off x="2434" y="3296"/>
                            <a:ext cx="8056" cy="228"/>
                            <a:chOff x="2434" y="3296"/>
                            <a:chExt cx="8056" cy="228"/>
                          </a:xfrm>
                        </wpg:grpSpPr>
                        <wps:wsp>
                          <wps:cNvPr id="1440" name="Freeform 1214"/>
                          <wps:cNvSpPr>
                            <a:spLocks/>
                          </wps:cNvSpPr>
                          <wps:spPr bwMode="auto">
                            <a:xfrm>
                              <a:off x="2434" y="3296"/>
                              <a:ext cx="8056" cy="228"/>
                            </a:xfrm>
                            <a:custGeom>
                              <a:avLst/>
                              <a:gdLst>
                                <a:gd name="T0" fmla="+- 0 2434 2434"/>
                                <a:gd name="T1" fmla="*/ T0 w 8056"/>
                                <a:gd name="T2" fmla="+- 0 3525 3296"/>
                                <a:gd name="T3" fmla="*/ 3525 h 228"/>
                                <a:gd name="T4" fmla="+- 0 10490 2434"/>
                                <a:gd name="T5" fmla="*/ T4 w 8056"/>
                                <a:gd name="T6" fmla="+- 0 3525 3296"/>
                                <a:gd name="T7" fmla="*/ 3525 h 228"/>
                                <a:gd name="T8" fmla="+- 0 10490 2434"/>
                                <a:gd name="T9" fmla="*/ T8 w 8056"/>
                                <a:gd name="T10" fmla="+- 0 3296 3296"/>
                                <a:gd name="T11" fmla="*/ 3296 h 228"/>
                                <a:gd name="T12" fmla="+- 0 2434 2434"/>
                                <a:gd name="T13" fmla="*/ T12 w 8056"/>
                                <a:gd name="T14" fmla="+- 0 3296 3296"/>
                                <a:gd name="T15" fmla="*/ 3296 h 228"/>
                                <a:gd name="T16" fmla="+- 0 2434 2434"/>
                                <a:gd name="T17" fmla="*/ T16 w 8056"/>
                                <a:gd name="T18" fmla="+- 0 3525 3296"/>
                                <a:gd name="T19" fmla="*/ 3525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056" h="228">
                                  <a:moveTo>
                                    <a:pt x="0" y="229"/>
                                  </a:moveTo>
                                  <a:lnTo>
                                    <a:pt x="8056" y="229"/>
                                  </a:lnTo>
                                  <a:lnTo>
                                    <a:pt x="805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41" name="Group 1211"/>
                        <wpg:cNvGrpSpPr>
                          <a:grpSpLocks/>
                        </wpg:cNvGrpSpPr>
                        <wpg:grpSpPr bwMode="auto">
                          <a:xfrm>
                            <a:off x="2434" y="3525"/>
                            <a:ext cx="8056" cy="226"/>
                            <a:chOff x="2434" y="3525"/>
                            <a:chExt cx="8056" cy="226"/>
                          </a:xfrm>
                        </wpg:grpSpPr>
                        <wps:wsp>
                          <wps:cNvPr id="1442" name="Freeform 1212"/>
                          <wps:cNvSpPr>
                            <a:spLocks/>
                          </wps:cNvSpPr>
                          <wps:spPr bwMode="auto">
                            <a:xfrm>
                              <a:off x="2434" y="3525"/>
                              <a:ext cx="8056" cy="226"/>
                            </a:xfrm>
                            <a:custGeom>
                              <a:avLst/>
                              <a:gdLst>
                                <a:gd name="T0" fmla="+- 0 2434 2434"/>
                                <a:gd name="T1" fmla="*/ T0 w 8056"/>
                                <a:gd name="T2" fmla="+- 0 3750 3525"/>
                                <a:gd name="T3" fmla="*/ 3750 h 226"/>
                                <a:gd name="T4" fmla="+- 0 10490 2434"/>
                                <a:gd name="T5" fmla="*/ T4 w 8056"/>
                                <a:gd name="T6" fmla="+- 0 3750 3525"/>
                                <a:gd name="T7" fmla="*/ 3750 h 226"/>
                                <a:gd name="T8" fmla="+- 0 10490 2434"/>
                                <a:gd name="T9" fmla="*/ T8 w 8056"/>
                                <a:gd name="T10" fmla="+- 0 3525 3525"/>
                                <a:gd name="T11" fmla="*/ 3525 h 226"/>
                                <a:gd name="T12" fmla="+- 0 2434 2434"/>
                                <a:gd name="T13" fmla="*/ T12 w 8056"/>
                                <a:gd name="T14" fmla="+- 0 3525 3525"/>
                                <a:gd name="T15" fmla="*/ 3525 h 226"/>
                                <a:gd name="T16" fmla="+- 0 2434 2434"/>
                                <a:gd name="T17" fmla="*/ T16 w 8056"/>
                                <a:gd name="T18" fmla="+- 0 3750 3525"/>
                                <a:gd name="T19" fmla="*/ 3750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056" h="226">
                                  <a:moveTo>
                                    <a:pt x="0" y="225"/>
                                  </a:moveTo>
                                  <a:lnTo>
                                    <a:pt x="8056" y="225"/>
                                  </a:lnTo>
                                  <a:lnTo>
                                    <a:pt x="805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43" name="Group 1209"/>
                        <wpg:cNvGrpSpPr>
                          <a:grpSpLocks/>
                        </wpg:cNvGrpSpPr>
                        <wpg:grpSpPr bwMode="auto">
                          <a:xfrm>
                            <a:off x="1428" y="3267"/>
                            <a:ext cx="9109" cy="2"/>
                            <a:chOff x="1428" y="3267"/>
                            <a:chExt cx="9109" cy="2"/>
                          </a:xfrm>
                        </wpg:grpSpPr>
                        <wps:wsp>
                          <wps:cNvPr id="1444" name="Freeform 1210"/>
                          <wps:cNvSpPr>
                            <a:spLocks/>
                          </wps:cNvSpPr>
                          <wps:spPr bwMode="auto">
                            <a:xfrm>
                              <a:off x="1428" y="3267"/>
                              <a:ext cx="9109" cy="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109"/>
                                <a:gd name="T2" fmla="+- 0 10538 1428"/>
                                <a:gd name="T3" fmla="*/ T2 w 910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09">
                                  <a:moveTo>
                                    <a:pt x="0" y="0"/>
                                  </a:moveTo>
                                  <a:lnTo>
                                    <a:pt x="9110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EBEBE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45" name="Group 1207"/>
                        <wpg:cNvGrpSpPr>
                          <a:grpSpLocks/>
                        </wpg:cNvGrpSpPr>
                        <wpg:grpSpPr bwMode="auto">
                          <a:xfrm>
                            <a:off x="1419" y="3765"/>
                            <a:ext cx="9129" cy="2"/>
                            <a:chOff x="1419" y="3765"/>
                            <a:chExt cx="9129" cy="2"/>
                          </a:xfrm>
                        </wpg:grpSpPr>
                        <wps:wsp>
                          <wps:cNvPr id="1446" name="Freeform 1208"/>
                          <wps:cNvSpPr>
                            <a:spLocks/>
                          </wps:cNvSpPr>
                          <wps:spPr bwMode="auto">
                            <a:xfrm>
                              <a:off x="1419" y="3765"/>
                              <a:ext cx="9129" cy="2"/>
                            </a:xfrm>
                            <a:custGeom>
                              <a:avLst/>
                              <a:gdLst>
                                <a:gd name="T0" fmla="+- 0 1419 1419"/>
                                <a:gd name="T1" fmla="*/ T0 w 9129"/>
                                <a:gd name="T2" fmla="+- 0 10547 1419"/>
                                <a:gd name="T3" fmla="*/ T2 w 912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29">
                                  <a:moveTo>
                                    <a:pt x="0" y="0"/>
                                  </a:moveTo>
                                  <a:lnTo>
                                    <a:pt x="9128" y="0"/>
                                  </a:lnTo>
                                </a:path>
                              </a:pathLst>
                            </a:custGeom>
                            <a:noFill/>
                            <a:ln w="19558">
                              <a:solidFill>
                                <a:srgbClr val="EBEBE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47" name="Group 1205"/>
                        <wpg:cNvGrpSpPr>
                          <a:grpSpLocks/>
                        </wpg:cNvGrpSpPr>
                        <wpg:grpSpPr bwMode="auto">
                          <a:xfrm>
                            <a:off x="2379" y="3296"/>
                            <a:ext cx="2" cy="483"/>
                            <a:chOff x="2379" y="3296"/>
                            <a:chExt cx="2" cy="483"/>
                          </a:xfrm>
                        </wpg:grpSpPr>
                        <wps:wsp>
                          <wps:cNvPr id="1448" name="Freeform 1206"/>
                          <wps:cNvSpPr>
                            <a:spLocks/>
                          </wps:cNvSpPr>
                          <wps:spPr bwMode="auto">
                            <a:xfrm>
                              <a:off x="2379" y="3296"/>
                              <a:ext cx="2" cy="483"/>
                            </a:xfrm>
                            <a:custGeom>
                              <a:avLst/>
                              <a:gdLst>
                                <a:gd name="T0" fmla="+- 0 3296 3296"/>
                                <a:gd name="T1" fmla="*/ 3296 h 483"/>
                                <a:gd name="T2" fmla="+- 0 3779 3296"/>
                                <a:gd name="T3" fmla="*/ 3779 h 483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483">
                                  <a:moveTo>
                                    <a:pt x="0" y="0"/>
                                  </a:moveTo>
                                  <a:lnTo>
                                    <a:pt x="0" y="483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49" name="Group 1203"/>
                        <wpg:cNvGrpSpPr>
                          <a:grpSpLocks/>
                        </wpg:cNvGrpSpPr>
                        <wpg:grpSpPr bwMode="auto">
                          <a:xfrm>
                            <a:off x="1428" y="3798"/>
                            <a:ext cx="938" cy="955"/>
                            <a:chOff x="1428" y="3798"/>
                            <a:chExt cx="938" cy="955"/>
                          </a:xfrm>
                        </wpg:grpSpPr>
                        <wps:wsp>
                          <wps:cNvPr id="1450" name="Freeform 1204"/>
                          <wps:cNvSpPr>
                            <a:spLocks/>
                          </wps:cNvSpPr>
                          <wps:spPr bwMode="auto">
                            <a:xfrm>
                              <a:off x="1428" y="3798"/>
                              <a:ext cx="938" cy="955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38"/>
                                <a:gd name="T2" fmla="+- 0 4753 3798"/>
                                <a:gd name="T3" fmla="*/ 4753 h 955"/>
                                <a:gd name="T4" fmla="+- 0 2367 1428"/>
                                <a:gd name="T5" fmla="*/ T4 w 938"/>
                                <a:gd name="T6" fmla="+- 0 4753 3798"/>
                                <a:gd name="T7" fmla="*/ 4753 h 955"/>
                                <a:gd name="T8" fmla="+- 0 2367 1428"/>
                                <a:gd name="T9" fmla="*/ T8 w 938"/>
                                <a:gd name="T10" fmla="+- 0 3798 3798"/>
                                <a:gd name="T11" fmla="*/ 3798 h 955"/>
                                <a:gd name="T12" fmla="+- 0 1428 1428"/>
                                <a:gd name="T13" fmla="*/ T12 w 938"/>
                                <a:gd name="T14" fmla="+- 0 3798 3798"/>
                                <a:gd name="T15" fmla="*/ 3798 h 955"/>
                                <a:gd name="T16" fmla="+- 0 1428 1428"/>
                                <a:gd name="T17" fmla="*/ T16 w 938"/>
                                <a:gd name="T18" fmla="+- 0 4753 3798"/>
                                <a:gd name="T19" fmla="*/ 4753 h 9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38" h="955">
                                  <a:moveTo>
                                    <a:pt x="0" y="955"/>
                                  </a:moveTo>
                                  <a:lnTo>
                                    <a:pt x="939" y="955"/>
                                  </a:lnTo>
                                  <a:lnTo>
                                    <a:pt x="939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9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51" name="Group 1201"/>
                        <wpg:cNvGrpSpPr>
                          <a:grpSpLocks/>
                        </wpg:cNvGrpSpPr>
                        <wpg:grpSpPr bwMode="auto">
                          <a:xfrm>
                            <a:off x="1476" y="3856"/>
                            <a:ext cx="845" cy="247"/>
                            <a:chOff x="1476" y="3856"/>
                            <a:chExt cx="845" cy="247"/>
                          </a:xfrm>
                        </wpg:grpSpPr>
                        <wps:wsp>
                          <wps:cNvPr id="1452" name="Freeform 1202"/>
                          <wps:cNvSpPr>
                            <a:spLocks/>
                          </wps:cNvSpPr>
                          <wps:spPr bwMode="auto">
                            <a:xfrm>
                              <a:off x="1476" y="3856"/>
                              <a:ext cx="845" cy="247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845"/>
                                <a:gd name="T2" fmla="+- 0 4103 3856"/>
                                <a:gd name="T3" fmla="*/ 4103 h 247"/>
                                <a:gd name="T4" fmla="+- 0 2321 1476"/>
                                <a:gd name="T5" fmla="*/ T4 w 845"/>
                                <a:gd name="T6" fmla="+- 0 4103 3856"/>
                                <a:gd name="T7" fmla="*/ 4103 h 247"/>
                                <a:gd name="T8" fmla="+- 0 2321 1476"/>
                                <a:gd name="T9" fmla="*/ T8 w 845"/>
                                <a:gd name="T10" fmla="+- 0 3856 3856"/>
                                <a:gd name="T11" fmla="*/ 3856 h 247"/>
                                <a:gd name="T12" fmla="+- 0 1476 1476"/>
                                <a:gd name="T13" fmla="*/ T12 w 845"/>
                                <a:gd name="T14" fmla="+- 0 3856 3856"/>
                                <a:gd name="T15" fmla="*/ 3856 h 247"/>
                                <a:gd name="T16" fmla="+- 0 1476 1476"/>
                                <a:gd name="T17" fmla="*/ T16 w 845"/>
                                <a:gd name="T18" fmla="+- 0 4103 3856"/>
                                <a:gd name="T19" fmla="*/ 4103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45" h="247">
                                  <a:moveTo>
                                    <a:pt x="0" y="247"/>
                                  </a:moveTo>
                                  <a:lnTo>
                                    <a:pt x="845" y="247"/>
                                  </a:lnTo>
                                  <a:lnTo>
                                    <a:pt x="84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53" name="Group 1199"/>
                        <wpg:cNvGrpSpPr>
                          <a:grpSpLocks/>
                        </wpg:cNvGrpSpPr>
                        <wpg:grpSpPr bwMode="auto">
                          <a:xfrm>
                            <a:off x="2388" y="3798"/>
                            <a:ext cx="8149" cy="955"/>
                            <a:chOff x="2388" y="3798"/>
                            <a:chExt cx="8149" cy="955"/>
                          </a:xfrm>
                        </wpg:grpSpPr>
                        <wps:wsp>
                          <wps:cNvPr id="1454" name="Freeform 1200"/>
                          <wps:cNvSpPr>
                            <a:spLocks/>
                          </wps:cNvSpPr>
                          <wps:spPr bwMode="auto">
                            <a:xfrm>
                              <a:off x="2388" y="3798"/>
                              <a:ext cx="8149" cy="955"/>
                            </a:xfrm>
                            <a:custGeom>
                              <a:avLst/>
                              <a:gdLst>
                                <a:gd name="T0" fmla="+- 0 2388 2388"/>
                                <a:gd name="T1" fmla="*/ T0 w 8149"/>
                                <a:gd name="T2" fmla="+- 0 4753 3798"/>
                                <a:gd name="T3" fmla="*/ 4753 h 955"/>
                                <a:gd name="T4" fmla="+- 0 10538 2388"/>
                                <a:gd name="T5" fmla="*/ T4 w 8149"/>
                                <a:gd name="T6" fmla="+- 0 4753 3798"/>
                                <a:gd name="T7" fmla="*/ 4753 h 955"/>
                                <a:gd name="T8" fmla="+- 0 10538 2388"/>
                                <a:gd name="T9" fmla="*/ T8 w 8149"/>
                                <a:gd name="T10" fmla="+- 0 3798 3798"/>
                                <a:gd name="T11" fmla="*/ 3798 h 955"/>
                                <a:gd name="T12" fmla="+- 0 2388 2388"/>
                                <a:gd name="T13" fmla="*/ T12 w 8149"/>
                                <a:gd name="T14" fmla="+- 0 3798 3798"/>
                                <a:gd name="T15" fmla="*/ 3798 h 955"/>
                                <a:gd name="T16" fmla="+- 0 2388 2388"/>
                                <a:gd name="T17" fmla="*/ T16 w 8149"/>
                                <a:gd name="T18" fmla="+- 0 4753 3798"/>
                                <a:gd name="T19" fmla="*/ 4753 h 9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149" h="955">
                                  <a:moveTo>
                                    <a:pt x="0" y="955"/>
                                  </a:moveTo>
                                  <a:lnTo>
                                    <a:pt x="8150" y="955"/>
                                  </a:lnTo>
                                  <a:lnTo>
                                    <a:pt x="815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9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55" name="Group 1197"/>
                        <wpg:cNvGrpSpPr>
                          <a:grpSpLocks/>
                        </wpg:cNvGrpSpPr>
                        <wpg:grpSpPr bwMode="auto">
                          <a:xfrm>
                            <a:off x="2434" y="3856"/>
                            <a:ext cx="8056" cy="228"/>
                            <a:chOff x="2434" y="3856"/>
                            <a:chExt cx="8056" cy="228"/>
                          </a:xfrm>
                        </wpg:grpSpPr>
                        <wps:wsp>
                          <wps:cNvPr id="1456" name="Freeform 1198"/>
                          <wps:cNvSpPr>
                            <a:spLocks/>
                          </wps:cNvSpPr>
                          <wps:spPr bwMode="auto">
                            <a:xfrm>
                              <a:off x="2434" y="3856"/>
                              <a:ext cx="8056" cy="228"/>
                            </a:xfrm>
                            <a:custGeom>
                              <a:avLst/>
                              <a:gdLst>
                                <a:gd name="T0" fmla="+- 0 2434 2434"/>
                                <a:gd name="T1" fmla="*/ T0 w 8056"/>
                                <a:gd name="T2" fmla="+- 0 4084 3856"/>
                                <a:gd name="T3" fmla="*/ 4084 h 228"/>
                                <a:gd name="T4" fmla="+- 0 10490 2434"/>
                                <a:gd name="T5" fmla="*/ T4 w 8056"/>
                                <a:gd name="T6" fmla="+- 0 4084 3856"/>
                                <a:gd name="T7" fmla="*/ 4084 h 228"/>
                                <a:gd name="T8" fmla="+- 0 10490 2434"/>
                                <a:gd name="T9" fmla="*/ T8 w 8056"/>
                                <a:gd name="T10" fmla="+- 0 3856 3856"/>
                                <a:gd name="T11" fmla="*/ 3856 h 228"/>
                                <a:gd name="T12" fmla="+- 0 2434 2434"/>
                                <a:gd name="T13" fmla="*/ T12 w 8056"/>
                                <a:gd name="T14" fmla="+- 0 3856 3856"/>
                                <a:gd name="T15" fmla="*/ 3856 h 228"/>
                                <a:gd name="T16" fmla="+- 0 2434 2434"/>
                                <a:gd name="T17" fmla="*/ T16 w 8056"/>
                                <a:gd name="T18" fmla="+- 0 4084 3856"/>
                                <a:gd name="T19" fmla="*/ 4084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056" h="228">
                                  <a:moveTo>
                                    <a:pt x="0" y="228"/>
                                  </a:moveTo>
                                  <a:lnTo>
                                    <a:pt x="8056" y="228"/>
                                  </a:lnTo>
                                  <a:lnTo>
                                    <a:pt x="805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57" name="Group 1195"/>
                        <wpg:cNvGrpSpPr>
                          <a:grpSpLocks/>
                        </wpg:cNvGrpSpPr>
                        <wpg:grpSpPr bwMode="auto">
                          <a:xfrm>
                            <a:off x="2434" y="4084"/>
                            <a:ext cx="8056" cy="206"/>
                            <a:chOff x="2434" y="4084"/>
                            <a:chExt cx="8056" cy="206"/>
                          </a:xfrm>
                        </wpg:grpSpPr>
                        <wps:wsp>
                          <wps:cNvPr id="1458" name="Freeform 1196"/>
                          <wps:cNvSpPr>
                            <a:spLocks/>
                          </wps:cNvSpPr>
                          <wps:spPr bwMode="auto">
                            <a:xfrm>
                              <a:off x="2434" y="4084"/>
                              <a:ext cx="8056" cy="206"/>
                            </a:xfrm>
                            <a:custGeom>
                              <a:avLst/>
                              <a:gdLst>
                                <a:gd name="T0" fmla="+- 0 2434 2434"/>
                                <a:gd name="T1" fmla="*/ T0 w 8056"/>
                                <a:gd name="T2" fmla="+- 0 4290 4084"/>
                                <a:gd name="T3" fmla="*/ 4290 h 206"/>
                                <a:gd name="T4" fmla="+- 0 10490 2434"/>
                                <a:gd name="T5" fmla="*/ T4 w 8056"/>
                                <a:gd name="T6" fmla="+- 0 4290 4084"/>
                                <a:gd name="T7" fmla="*/ 4290 h 206"/>
                                <a:gd name="T8" fmla="+- 0 10490 2434"/>
                                <a:gd name="T9" fmla="*/ T8 w 8056"/>
                                <a:gd name="T10" fmla="+- 0 4084 4084"/>
                                <a:gd name="T11" fmla="*/ 4084 h 206"/>
                                <a:gd name="T12" fmla="+- 0 2434 2434"/>
                                <a:gd name="T13" fmla="*/ T12 w 8056"/>
                                <a:gd name="T14" fmla="+- 0 4084 4084"/>
                                <a:gd name="T15" fmla="*/ 4084 h 206"/>
                                <a:gd name="T16" fmla="+- 0 2434 2434"/>
                                <a:gd name="T17" fmla="*/ T16 w 8056"/>
                                <a:gd name="T18" fmla="+- 0 4290 4084"/>
                                <a:gd name="T19" fmla="*/ 4290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056" h="206">
                                  <a:moveTo>
                                    <a:pt x="0" y="206"/>
                                  </a:moveTo>
                                  <a:lnTo>
                                    <a:pt x="8056" y="206"/>
                                  </a:lnTo>
                                  <a:lnTo>
                                    <a:pt x="805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59" name="Group 1193"/>
                        <wpg:cNvGrpSpPr>
                          <a:grpSpLocks/>
                        </wpg:cNvGrpSpPr>
                        <wpg:grpSpPr bwMode="auto">
                          <a:xfrm>
                            <a:off x="2434" y="4290"/>
                            <a:ext cx="8056" cy="206"/>
                            <a:chOff x="2434" y="4290"/>
                            <a:chExt cx="8056" cy="206"/>
                          </a:xfrm>
                        </wpg:grpSpPr>
                        <wps:wsp>
                          <wps:cNvPr id="1460" name="Freeform 1194"/>
                          <wps:cNvSpPr>
                            <a:spLocks/>
                          </wps:cNvSpPr>
                          <wps:spPr bwMode="auto">
                            <a:xfrm>
                              <a:off x="2434" y="4290"/>
                              <a:ext cx="8056" cy="206"/>
                            </a:xfrm>
                            <a:custGeom>
                              <a:avLst/>
                              <a:gdLst>
                                <a:gd name="T0" fmla="+- 0 2434 2434"/>
                                <a:gd name="T1" fmla="*/ T0 w 8056"/>
                                <a:gd name="T2" fmla="+- 0 4497 4290"/>
                                <a:gd name="T3" fmla="*/ 4497 h 206"/>
                                <a:gd name="T4" fmla="+- 0 10490 2434"/>
                                <a:gd name="T5" fmla="*/ T4 w 8056"/>
                                <a:gd name="T6" fmla="+- 0 4497 4290"/>
                                <a:gd name="T7" fmla="*/ 4497 h 206"/>
                                <a:gd name="T8" fmla="+- 0 10490 2434"/>
                                <a:gd name="T9" fmla="*/ T8 w 8056"/>
                                <a:gd name="T10" fmla="+- 0 4290 4290"/>
                                <a:gd name="T11" fmla="*/ 4290 h 206"/>
                                <a:gd name="T12" fmla="+- 0 2434 2434"/>
                                <a:gd name="T13" fmla="*/ T12 w 8056"/>
                                <a:gd name="T14" fmla="+- 0 4290 4290"/>
                                <a:gd name="T15" fmla="*/ 4290 h 206"/>
                                <a:gd name="T16" fmla="+- 0 2434 2434"/>
                                <a:gd name="T17" fmla="*/ T16 w 8056"/>
                                <a:gd name="T18" fmla="+- 0 4497 4290"/>
                                <a:gd name="T19" fmla="*/ 4497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056" h="206">
                                  <a:moveTo>
                                    <a:pt x="0" y="207"/>
                                  </a:moveTo>
                                  <a:lnTo>
                                    <a:pt x="8056" y="207"/>
                                  </a:lnTo>
                                  <a:lnTo>
                                    <a:pt x="805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61" name="Group 1191"/>
                        <wpg:cNvGrpSpPr>
                          <a:grpSpLocks/>
                        </wpg:cNvGrpSpPr>
                        <wpg:grpSpPr bwMode="auto">
                          <a:xfrm>
                            <a:off x="2434" y="4497"/>
                            <a:ext cx="8056" cy="228"/>
                            <a:chOff x="2434" y="4497"/>
                            <a:chExt cx="8056" cy="228"/>
                          </a:xfrm>
                        </wpg:grpSpPr>
                        <wps:wsp>
                          <wps:cNvPr id="1462" name="Freeform 1192"/>
                          <wps:cNvSpPr>
                            <a:spLocks/>
                          </wps:cNvSpPr>
                          <wps:spPr bwMode="auto">
                            <a:xfrm>
                              <a:off x="2434" y="4497"/>
                              <a:ext cx="8056" cy="228"/>
                            </a:xfrm>
                            <a:custGeom>
                              <a:avLst/>
                              <a:gdLst>
                                <a:gd name="T0" fmla="+- 0 2434 2434"/>
                                <a:gd name="T1" fmla="*/ T0 w 8056"/>
                                <a:gd name="T2" fmla="+- 0 4725 4497"/>
                                <a:gd name="T3" fmla="*/ 4725 h 228"/>
                                <a:gd name="T4" fmla="+- 0 10490 2434"/>
                                <a:gd name="T5" fmla="*/ T4 w 8056"/>
                                <a:gd name="T6" fmla="+- 0 4725 4497"/>
                                <a:gd name="T7" fmla="*/ 4725 h 228"/>
                                <a:gd name="T8" fmla="+- 0 10490 2434"/>
                                <a:gd name="T9" fmla="*/ T8 w 8056"/>
                                <a:gd name="T10" fmla="+- 0 4497 4497"/>
                                <a:gd name="T11" fmla="*/ 4497 h 228"/>
                                <a:gd name="T12" fmla="+- 0 2434 2434"/>
                                <a:gd name="T13" fmla="*/ T12 w 8056"/>
                                <a:gd name="T14" fmla="+- 0 4497 4497"/>
                                <a:gd name="T15" fmla="*/ 4497 h 228"/>
                                <a:gd name="T16" fmla="+- 0 2434 2434"/>
                                <a:gd name="T17" fmla="*/ T16 w 8056"/>
                                <a:gd name="T18" fmla="+- 0 4725 4497"/>
                                <a:gd name="T19" fmla="*/ 4725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056" h="228">
                                  <a:moveTo>
                                    <a:pt x="0" y="228"/>
                                  </a:moveTo>
                                  <a:lnTo>
                                    <a:pt x="8056" y="228"/>
                                  </a:lnTo>
                                  <a:lnTo>
                                    <a:pt x="805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63" name="Group 1189"/>
                        <wpg:cNvGrpSpPr>
                          <a:grpSpLocks/>
                        </wpg:cNvGrpSpPr>
                        <wpg:grpSpPr bwMode="auto">
                          <a:xfrm>
                            <a:off x="1428" y="3827"/>
                            <a:ext cx="9109" cy="2"/>
                            <a:chOff x="1428" y="3827"/>
                            <a:chExt cx="9109" cy="2"/>
                          </a:xfrm>
                        </wpg:grpSpPr>
                        <wps:wsp>
                          <wps:cNvPr id="1464" name="Freeform 1190"/>
                          <wps:cNvSpPr>
                            <a:spLocks/>
                          </wps:cNvSpPr>
                          <wps:spPr bwMode="auto">
                            <a:xfrm>
                              <a:off x="1428" y="3827"/>
                              <a:ext cx="9109" cy="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109"/>
                                <a:gd name="T2" fmla="+- 0 10538 1428"/>
                                <a:gd name="T3" fmla="*/ T2 w 910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09">
                                  <a:moveTo>
                                    <a:pt x="0" y="0"/>
                                  </a:moveTo>
                                  <a:lnTo>
                                    <a:pt x="9110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DADAD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65" name="Group 1187"/>
                        <wpg:cNvGrpSpPr>
                          <a:grpSpLocks/>
                        </wpg:cNvGrpSpPr>
                        <wpg:grpSpPr bwMode="auto">
                          <a:xfrm>
                            <a:off x="1419" y="4739"/>
                            <a:ext cx="9129" cy="2"/>
                            <a:chOff x="1419" y="4739"/>
                            <a:chExt cx="9129" cy="2"/>
                          </a:xfrm>
                        </wpg:grpSpPr>
                        <wps:wsp>
                          <wps:cNvPr id="1466" name="Freeform 1188"/>
                          <wps:cNvSpPr>
                            <a:spLocks/>
                          </wps:cNvSpPr>
                          <wps:spPr bwMode="auto">
                            <a:xfrm>
                              <a:off x="1419" y="4739"/>
                              <a:ext cx="9129" cy="2"/>
                            </a:xfrm>
                            <a:custGeom>
                              <a:avLst/>
                              <a:gdLst>
                                <a:gd name="T0" fmla="+- 0 1419 1419"/>
                                <a:gd name="T1" fmla="*/ T0 w 9129"/>
                                <a:gd name="T2" fmla="+- 0 10547 1419"/>
                                <a:gd name="T3" fmla="*/ T2 w 912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29">
                                  <a:moveTo>
                                    <a:pt x="0" y="0"/>
                                  </a:moveTo>
                                  <a:lnTo>
                                    <a:pt x="9128" y="0"/>
                                  </a:lnTo>
                                </a:path>
                              </a:pathLst>
                            </a:custGeom>
                            <a:noFill/>
                            <a:ln w="19558">
                              <a:solidFill>
                                <a:srgbClr val="DADAD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67" name="Group 1185"/>
                        <wpg:cNvGrpSpPr>
                          <a:grpSpLocks/>
                        </wpg:cNvGrpSpPr>
                        <wpg:grpSpPr bwMode="auto">
                          <a:xfrm>
                            <a:off x="2379" y="3856"/>
                            <a:ext cx="2" cy="898"/>
                            <a:chOff x="2379" y="3856"/>
                            <a:chExt cx="2" cy="898"/>
                          </a:xfrm>
                        </wpg:grpSpPr>
                        <wps:wsp>
                          <wps:cNvPr id="1468" name="Freeform 1186"/>
                          <wps:cNvSpPr>
                            <a:spLocks/>
                          </wps:cNvSpPr>
                          <wps:spPr bwMode="auto">
                            <a:xfrm>
                              <a:off x="2379" y="3856"/>
                              <a:ext cx="2" cy="898"/>
                            </a:xfrm>
                            <a:custGeom>
                              <a:avLst/>
                              <a:gdLst>
                                <a:gd name="T0" fmla="+- 0 3856 3856"/>
                                <a:gd name="T1" fmla="*/ 3856 h 898"/>
                                <a:gd name="T2" fmla="+- 0 4753 3856"/>
                                <a:gd name="T3" fmla="*/ 4753 h 898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898">
                                  <a:moveTo>
                                    <a:pt x="0" y="0"/>
                                  </a:moveTo>
                                  <a:lnTo>
                                    <a:pt x="0" y="897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69" name="Group 1183"/>
                        <wpg:cNvGrpSpPr>
                          <a:grpSpLocks/>
                        </wpg:cNvGrpSpPr>
                        <wpg:grpSpPr bwMode="auto">
                          <a:xfrm>
                            <a:off x="1428" y="4773"/>
                            <a:ext cx="938" cy="746"/>
                            <a:chOff x="1428" y="4773"/>
                            <a:chExt cx="938" cy="746"/>
                          </a:xfrm>
                        </wpg:grpSpPr>
                        <wps:wsp>
                          <wps:cNvPr id="1470" name="Freeform 1184"/>
                          <wps:cNvSpPr>
                            <a:spLocks/>
                          </wps:cNvSpPr>
                          <wps:spPr bwMode="auto">
                            <a:xfrm>
                              <a:off x="1428" y="4773"/>
                              <a:ext cx="938" cy="746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38"/>
                                <a:gd name="T2" fmla="+- 0 5519 4773"/>
                                <a:gd name="T3" fmla="*/ 5519 h 746"/>
                                <a:gd name="T4" fmla="+- 0 2367 1428"/>
                                <a:gd name="T5" fmla="*/ T4 w 938"/>
                                <a:gd name="T6" fmla="+- 0 5519 4773"/>
                                <a:gd name="T7" fmla="*/ 5519 h 746"/>
                                <a:gd name="T8" fmla="+- 0 2367 1428"/>
                                <a:gd name="T9" fmla="*/ T8 w 938"/>
                                <a:gd name="T10" fmla="+- 0 4773 4773"/>
                                <a:gd name="T11" fmla="*/ 4773 h 746"/>
                                <a:gd name="T12" fmla="+- 0 1428 1428"/>
                                <a:gd name="T13" fmla="*/ T12 w 938"/>
                                <a:gd name="T14" fmla="+- 0 4773 4773"/>
                                <a:gd name="T15" fmla="*/ 4773 h 746"/>
                                <a:gd name="T16" fmla="+- 0 1428 1428"/>
                                <a:gd name="T17" fmla="*/ T16 w 938"/>
                                <a:gd name="T18" fmla="+- 0 5519 4773"/>
                                <a:gd name="T19" fmla="*/ 5519 h 74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38" h="746">
                                  <a:moveTo>
                                    <a:pt x="0" y="746"/>
                                  </a:moveTo>
                                  <a:lnTo>
                                    <a:pt x="939" y="746"/>
                                  </a:lnTo>
                                  <a:lnTo>
                                    <a:pt x="939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4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71" name="Group 1181"/>
                        <wpg:cNvGrpSpPr>
                          <a:grpSpLocks/>
                        </wpg:cNvGrpSpPr>
                        <wpg:grpSpPr bwMode="auto">
                          <a:xfrm>
                            <a:off x="1476" y="4830"/>
                            <a:ext cx="845" cy="247"/>
                            <a:chOff x="1476" y="4830"/>
                            <a:chExt cx="845" cy="247"/>
                          </a:xfrm>
                        </wpg:grpSpPr>
                        <wps:wsp>
                          <wps:cNvPr id="1472" name="Freeform 1182"/>
                          <wps:cNvSpPr>
                            <a:spLocks/>
                          </wps:cNvSpPr>
                          <wps:spPr bwMode="auto">
                            <a:xfrm>
                              <a:off x="1476" y="4830"/>
                              <a:ext cx="845" cy="247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845"/>
                                <a:gd name="T2" fmla="+- 0 5077 4830"/>
                                <a:gd name="T3" fmla="*/ 5077 h 247"/>
                                <a:gd name="T4" fmla="+- 0 2321 1476"/>
                                <a:gd name="T5" fmla="*/ T4 w 845"/>
                                <a:gd name="T6" fmla="+- 0 5077 4830"/>
                                <a:gd name="T7" fmla="*/ 5077 h 247"/>
                                <a:gd name="T8" fmla="+- 0 2321 1476"/>
                                <a:gd name="T9" fmla="*/ T8 w 845"/>
                                <a:gd name="T10" fmla="+- 0 4830 4830"/>
                                <a:gd name="T11" fmla="*/ 4830 h 247"/>
                                <a:gd name="T12" fmla="+- 0 1476 1476"/>
                                <a:gd name="T13" fmla="*/ T12 w 845"/>
                                <a:gd name="T14" fmla="+- 0 4830 4830"/>
                                <a:gd name="T15" fmla="*/ 4830 h 247"/>
                                <a:gd name="T16" fmla="+- 0 1476 1476"/>
                                <a:gd name="T17" fmla="*/ T16 w 845"/>
                                <a:gd name="T18" fmla="+- 0 5077 4830"/>
                                <a:gd name="T19" fmla="*/ 5077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45" h="247">
                                  <a:moveTo>
                                    <a:pt x="0" y="247"/>
                                  </a:moveTo>
                                  <a:lnTo>
                                    <a:pt x="845" y="247"/>
                                  </a:lnTo>
                                  <a:lnTo>
                                    <a:pt x="84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73" name="Group 1179"/>
                        <wpg:cNvGrpSpPr>
                          <a:grpSpLocks/>
                        </wpg:cNvGrpSpPr>
                        <wpg:grpSpPr bwMode="auto">
                          <a:xfrm>
                            <a:off x="2388" y="4773"/>
                            <a:ext cx="8149" cy="746"/>
                            <a:chOff x="2388" y="4773"/>
                            <a:chExt cx="8149" cy="746"/>
                          </a:xfrm>
                        </wpg:grpSpPr>
                        <wps:wsp>
                          <wps:cNvPr id="1474" name="Freeform 1180"/>
                          <wps:cNvSpPr>
                            <a:spLocks/>
                          </wps:cNvSpPr>
                          <wps:spPr bwMode="auto">
                            <a:xfrm>
                              <a:off x="2388" y="4773"/>
                              <a:ext cx="8149" cy="746"/>
                            </a:xfrm>
                            <a:custGeom>
                              <a:avLst/>
                              <a:gdLst>
                                <a:gd name="T0" fmla="+- 0 2388 2388"/>
                                <a:gd name="T1" fmla="*/ T0 w 8149"/>
                                <a:gd name="T2" fmla="+- 0 5519 4773"/>
                                <a:gd name="T3" fmla="*/ 5519 h 746"/>
                                <a:gd name="T4" fmla="+- 0 10538 2388"/>
                                <a:gd name="T5" fmla="*/ T4 w 8149"/>
                                <a:gd name="T6" fmla="+- 0 5519 4773"/>
                                <a:gd name="T7" fmla="*/ 5519 h 746"/>
                                <a:gd name="T8" fmla="+- 0 10538 2388"/>
                                <a:gd name="T9" fmla="*/ T8 w 8149"/>
                                <a:gd name="T10" fmla="+- 0 4773 4773"/>
                                <a:gd name="T11" fmla="*/ 4773 h 746"/>
                                <a:gd name="T12" fmla="+- 0 2388 2388"/>
                                <a:gd name="T13" fmla="*/ T12 w 8149"/>
                                <a:gd name="T14" fmla="+- 0 4773 4773"/>
                                <a:gd name="T15" fmla="*/ 4773 h 746"/>
                                <a:gd name="T16" fmla="+- 0 2388 2388"/>
                                <a:gd name="T17" fmla="*/ T16 w 8149"/>
                                <a:gd name="T18" fmla="+- 0 5519 4773"/>
                                <a:gd name="T19" fmla="*/ 5519 h 74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149" h="746">
                                  <a:moveTo>
                                    <a:pt x="0" y="746"/>
                                  </a:moveTo>
                                  <a:lnTo>
                                    <a:pt x="8150" y="746"/>
                                  </a:lnTo>
                                  <a:lnTo>
                                    <a:pt x="815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4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75" name="Group 1177"/>
                        <wpg:cNvGrpSpPr>
                          <a:grpSpLocks/>
                        </wpg:cNvGrpSpPr>
                        <wpg:grpSpPr bwMode="auto">
                          <a:xfrm>
                            <a:off x="2434" y="4830"/>
                            <a:ext cx="8056" cy="226"/>
                            <a:chOff x="2434" y="4830"/>
                            <a:chExt cx="8056" cy="226"/>
                          </a:xfrm>
                        </wpg:grpSpPr>
                        <wps:wsp>
                          <wps:cNvPr id="1476" name="Freeform 1178"/>
                          <wps:cNvSpPr>
                            <a:spLocks/>
                          </wps:cNvSpPr>
                          <wps:spPr bwMode="auto">
                            <a:xfrm>
                              <a:off x="2434" y="4830"/>
                              <a:ext cx="8056" cy="226"/>
                            </a:xfrm>
                            <a:custGeom>
                              <a:avLst/>
                              <a:gdLst>
                                <a:gd name="T0" fmla="+- 0 2434 2434"/>
                                <a:gd name="T1" fmla="*/ T0 w 8056"/>
                                <a:gd name="T2" fmla="+- 0 5056 4830"/>
                                <a:gd name="T3" fmla="*/ 5056 h 226"/>
                                <a:gd name="T4" fmla="+- 0 10490 2434"/>
                                <a:gd name="T5" fmla="*/ T4 w 8056"/>
                                <a:gd name="T6" fmla="+- 0 5056 4830"/>
                                <a:gd name="T7" fmla="*/ 5056 h 226"/>
                                <a:gd name="T8" fmla="+- 0 10490 2434"/>
                                <a:gd name="T9" fmla="*/ T8 w 8056"/>
                                <a:gd name="T10" fmla="+- 0 4830 4830"/>
                                <a:gd name="T11" fmla="*/ 4830 h 226"/>
                                <a:gd name="T12" fmla="+- 0 2434 2434"/>
                                <a:gd name="T13" fmla="*/ T12 w 8056"/>
                                <a:gd name="T14" fmla="+- 0 4830 4830"/>
                                <a:gd name="T15" fmla="*/ 4830 h 226"/>
                                <a:gd name="T16" fmla="+- 0 2434 2434"/>
                                <a:gd name="T17" fmla="*/ T16 w 8056"/>
                                <a:gd name="T18" fmla="+- 0 5056 4830"/>
                                <a:gd name="T19" fmla="*/ 5056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056" h="226">
                                  <a:moveTo>
                                    <a:pt x="0" y="226"/>
                                  </a:moveTo>
                                  <a:lnTo>
                                    <a:pt x="8056" y="226"/>
                                  </a:lnTo>
                                  <a:lnTo>
                                    <a:pt x="805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77" name="Group 1175"/>
                        <wpg:cNvGrpSpPr>
                          <a:grpSpLocks/>
                        </wpg:cNvGrpSpPr>
                        <wpg:grpSpPr bwMode="auto">
                          <a:xfrm>
                            <a:off x="2434" y="5056"/>
                            <a:ext cx="8056" cy="206"/>
                            <a:chOff x="2434" y="5056"/>
                            <a:chExt cx="8056" cy="206"/>
                          </a:xfrm>
                        </wpg:grpSpPr>
                        <wps:wsp>
                          <wps:cNvPr id="1478" name="Freeform 1176"/>
                          <wps:cNvSpPr>
                            <a:spLocks/>
                          </wps:cNvSpPr>
                          <wps:spPr bwMode="auto">
                            <a:xfrm>
                              <a:off x="2434" y="5056"/>
                              <a:ext cx="8056" cy="206"/>
                            </a:xfrm>
                            <a:custGeom>
                              <a:avLst/>
                              <a:gdLst>
                                <a:gd name="T0" fmla="+- 0 2434 2434"/>
                                <a:gd name="T1" fmla="*/ T0 w 8056"/>
                                <a:gd name="T2" fmla="+- 0 5262 5056"/>
                                <a:gd name="T3" fmla="*/ 5262 h 206"/>
                                <a:gd name="T4" fmla="+- 0 10490 2434"/>
                                <a:gd name="T5" fmla="*/ T4 w 8056"/>
                                <a:gd name="T6" fmla="+- 0 5262 5056"/>
                                <a:gd name="T7" fmla="*/ 5262 h 206"/>
                                <a:gd name="T8" fmla="+- 0 10490 2434"/>
                                <a:gd name="T9" fmla="*/ T8 w 8056"/>
                                <a:gd name="T10" fmla="+- 0 5056 5056"/>
                                <a:gd name="T11" fmla="*/ 5056 h 206"/>
                                <a:gd name="T12" fmla="+- 0 2434 2434"/>
                                <a:gd name="T13" fmla="*/ T12 w 8056"/>
                                <a:gd name="T14" fmla="+- 0 5056 5056"/>
                                <a:gd name="T15" fmla="*/ 5056 h 206"/>
                                <a:gd name="T16" fmla="+- 0 2434 2434"/>
                                <a:gd name="T17" fmla="*/ T16 w 8056"/>
                                <a:gd name="T18" fmla="+- 0 5262 5056"/>
                                <a:gd name="T19" fmla="*/ 5262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056" h="206">
                                  <a:moveTo>
                                    <a:pt x="0" y="206"/>
                                  </a:moveTo>
                                  <a:lnTo>
                                    <a:pt x="8056" y="206"/>
                                  </a:lnTo>
                                  <a:lnTo>
                                    <a:pt x="805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79" name="Group 1173"/>
                        <wpg:cNvGrpSpPr>
                          <a:grpSpLocks/>
                        </wpg:cNvGrpSpPr>
                        <wpg:grpSpPr bwMode="auto">
                          <a:xfrm>
                            <a:off x="2434" y="5262"/>
                            <a:ext cx="8056" cy="228"/>
                            <a:chOff x="2434" y="5262"/>
                            <a:chExt cx="8056" cy="228"/>
                          </a:xfrm>
                        </wpg:grpSpPr>
                        <wps:wsp>
                          <wps:cNvPr id="1480" name="Freeform 1174"/>
                          <wps:cNvSpPr>
                            <a:spLocks/>
                          </wps:cNvSpPr>
                          <wps:spPr bwMode="auto">
                            <a:xfrm>
                              <a:off x="2434" y="5262"/>
                              <a:ext cx="8056" cy="228"/>
                            </a:xfrm>
                            <a:custGeom>
                              <a:avLst/>
                              <a:gdLst>
                                <a:gd name="T0" fmla="+- 0 2434 2434"/>
                                <a:gd name="T1" fmla="*/ T0 w 8056"/>
                                <a:gd name="T2" fmla="+- 0 5490 5262"/>
                                <a:gd name="T3" fmla="*/ 5490 h 228"/>
                                <a:gd name="T4" fmla="+- 0 10490 2434"/>
                                <a:gd name="T5" fmla="*/ T4 w 8056"/>
                                <a:gd name="T6" fmla="+- 0 5490 5262"/>
                                <a:gd name="T7" fmla="*/ 5490 h 228"/>
                                <a:gd name="T8" fmla="+- 0 10490 2434"/>
                                <a:gd name="T9" fmla="*/ T8 w 8056"/>
                                <a:gd name="T10" fmla="+- 0 5262 5262"/>
                                <a:gd name="T11" fmla="*/ 5262 h 228"/>
                                <a:gd name="T12" fmla="+- 0 2434 2434"/>
                                <a:gd name="T13" fmla="*/ T12 w 8056"/>
                                <a:gd name="T14" fmla="+- 0 5262 5262"/>
                                <a:gd name="T15" fmla="*/ 5262 h 228"/>
                                <a:gd name="T16" fmla="+- 0 2434 2434"/>
                                <a:gd name="T17" fmla="*/ T16 w 8056"/>
                                <a:gd name="T18" fmla="+- 0 5490 5262"/>
                                <a:gd name="T19" fmla="*/ 5490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056" h="228">
                                  <a:moveTo>
                                    <a:pt x="0" y="228"/>
                                  </a:moveTo>
                                  <a:lnTo>
                                    <a:pt x="8056" y="228"/>
                                  </a:lnTo>
                                  <a:lnTo>
                                    <a:pt x="805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81" name="Group 1171"/>
                        <wpg:cNvGrpSpPr>
                          <a:grpSpLocks/>
                        </wpg:cNvGrpSpPr>
                        <wpg:grpSpPr bwMode="auto">
                          <a:xfrm>
                            <a:off x="1428" y="4801"/>
                            <a:ext cx="9109" cy="2"/>
                            <a:chOff x="1428" y="4801"/>
                            <a:chExt cx="9109" cy="2"/>
                          </a:xfrm>
                        </wpg:grpSpPr>
                        <wps:wsp>
                          <wps:cNvPr id="1482" name="Freeform 1172"/>
                          <wps:cNvSpPr>
                            <a:spLocks/>
                          </wps:cNvSpPr>
                          <wps:spPr bwMode="auto">
                            <a:xfrm>
                              <a:off x="1428" y="4801"/>
                              <a:ext cx="9109" cy="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109"/>
                                <a:gd name="T2" fmla="+- 0 10538 1428"/>
                                <a:gd name="T3" fmla="*/ T2 w 910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09">
                                  <a:moveTo>
                                    <a:pt x="0" y="0"/>
                                  </a:moveTo>
                                  <a:lnTo>
                                    <a:pt x="9110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EBEBE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83" name="Group 1169"/>
                        <wpg:cNvGrpSpPr>
                          <a:grpSpLocks/>
                        </wpg:cNvGrpSpPr>
                        <wpg:grpSpPr bwMode="auto">
                          <a:xfrm>
                            <a:off x="1419" y="5505"/>
                            <a:ext cx="9129" cy="2"/>
                            <a:chOff x="1419" y="5505"/>
                            <a:chExt cx="9129" cy="2"/>
                          </a:xfrm>
                        </wpg:grpSpPr>
                        <wps:wsp>
                          <wps:cNvPr id="1484" name="Freeform 1170"/>
                          <wps:cNvSpPr>
                            <a:spLocks/>
                          </wps:cNvSpPr>
                          <wps:spPr bwMode="auto">
                            <a:xfrm>
                              <a:off x="1419" y="5505"/>
                              <a:ext cx="9129" cy="2"/>
                            </a:xfrm>
                            <a:custGeom>
                              <a:avLst/>
                              <a:gdLst>
                                <a:gd name="T0" fmla="+- 0 1419 1419"/>
                                <a:gd name="T1" fmla="*/ T0 w 9129"/>
                                <a:gd name="T2" fmla="+- 0 10547 1419"/>
                                <a:gd name="T3" fmla="*/ T2 w 912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29">
                                  <a:moveTo>
                                    <a:pt x="0" y="0"/>
                                  </a:moveTo>
                                  <a:lnTo>
                                    <a:pt x="9128" y="0"/>
                                  </a:lnTo>
                                </a:path>
                              </a:pathLst>
                            </a:custGeom>
                            <a:noFill/>
                            <a:ln w="19558">
                              <a:solidFill>
                                <a:srgbClr val="EBEBE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85" name="Group 1167"/>
                        <wpg:cNvGrpSpPr>
                          <a:grpSpLocks/>
                        </wpg:cNvGrpSpPr>
                        <wpg:grpSpPr bwMode="auto">
                          <a:xfrm>
                            <a:off x="2379" y="4830"/>
                            <a:ext cx="2" cy="689"/>
                            <a:chOff x="2379" y="4830"/>
                            <a:chExt cx="2" cy="689"/>
                          </a:xfrm>
                        </wpg:grpSpPr>
                        <wps:wsp>
                          <wps:cNvPr id="1486" name="Freeform 1168"/>
                          <wps:cNvSpPr>
                            <a:spLocks/>
                          </wps:cNvSpPr>
                          <wps:spPr bwMode="auto">
                            <a:xfrm>
                              <a:off x="2379" y="4830"/>
                              <a:ext cx="2" cy="689"/>
                            </a:xfrm>
                            <a:custGeom>
                              <a:avLst/>
                              <a:gdLst>
                                <a:gd name="T0" fmla="+- 0 4830 4830"/>
                                <a:gd name="T1" fmla="*/ 4830 h 689"/>
                                <a:gd name="T2" fmla="+- 0 5519 4830"/>
                                <a:gd name="T3" fmla="*/ 5519 h 68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689">
                                  <a:moveTo>
                                    <a:pt x="0" y="0"/>
                                  </a:moveTo>
                                  <a:lnTo>
                                    <a:pt x="0" y="689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87" name="Group 1165"/>
                        <wpg:cNvGrpSpPr>
                          <a:grpSpLocks/>
                        </wpg:cNvGrpSpPr>
                        <wpg:grpSpPr bwMode="auto">
                          <a:xfrm>
                            <a:off x="1428" y="5538"/>
                            <a:ext cx="938" cy="953"/>
                            <a:chOff x="1428" y="5538"/>
                            <a:chExt cx="938" cy="953"/>
                          </a:xfrm>
                        </wpg:grpSpPr>
                        <wps:wsp>
                          <wps:cNvPr id="1488" name="Freeform 1166"/>
                          <wps:cNvSpPr>
                            <a:spLocks/>
                          </wps:cNvSpPr>
                          <wps:spPr bwMode="auto">
                            <a:xfrm>
                              <a:off x="1428" y="5538"/>
                              <a:ext cx="938" cy="953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38"/>
                                <a:gd name="T2" fmla="+- 0 6491 5538"/>
                                <a:gd name="T3" fmla="*/ 6491 h 953"/>
                                <a:gd name="T4" fmla="+- 0 2367 1428"/>
                                <a:gd name="T5" fmla="*/ T4 w 938"/>
                                <a:gd name="T6" fmla="+- 0 6491 5538"/>
                                <a:gd name="T7" fmla="*/ 6491 h 953"/>
                                <a:gd name="T8" fmla="+- 0 2367 1428"/>
                                <a:gd name="T9" fmla="*/ T8 w 938"/>
                                <a:gd name="T10" fmla="+- 0 5538 5538"/>
                                <a:gd name="T11" fmla="*/ 5538 h 953"/>
                                <a:gd name="T12" fmla="+- 0 1428 1428"/>
                                <a:gd name="T13" fmla="*/ T12 w 938"/>
                                <a:gd name="T14" fmla="+- 0 5538 5538"/>
                                <a:gd name="T15" fmla="*/ 5538 h 953"/>
                                <a:gd name="T16" fmla="+- 0 1428 1428"/>
                                <a:gd name="T17" fmla="*/ T16 w 938"/>
                                <a:gd name="T18" fmla="+- 0 6491 5538"/>
                                <a:gd name="T19" fmla="*/ 6491 h 9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38" h="953">
                                  <a:moveTo>
                                    <a:pt x="0" y="953"/>
                                  </a:moveTo>
                                  <a:lnTo>
                                    <a:pt x="939" y="953"/>
                                  </a:lnTo>
                                  <a:lnTo>
                                    <a:pt x="939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9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89" name="Group 1163"/>
                        <wpg:cNvGrpSpPr>
                          <a:grpSpLocks/>
                        </wpg:cNvGrpSpPr>
                        <wpg:grpSpPr bwMode="auto">
                          <a:xfrm>
                            <a:off x="1476" y="5596"/>
                            <a:ext cx="845" cy="247"/>
                            <a:chOff x="1476" y="5596"/>
                            <a:chExt cx="845" cy="247"/>
                          </a:xfrm>
                        </wpg:grpSpPr>
                        <wps:wsp>
                          <wps:cNvPr id="1490" name="Freeform 1164"/>
                          <wps:cNvSpPr>
                            <a:spLocks/>
                          </wps:cNvSpPr>
                          <wps:spPr bwMode="auto">
                            <a:xfrm>
                              <a:off x="1476" y="5596"/>
                              <a:ext cx="845" cy="247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845"/>
                                <a:gd name="T2" fmla="+- 0 5843 5596"/>
                                <a:gd name="T3" fmla="*/ 5843 h 247"/>
                                <a:gd name="T4" fmla="+- 0 2321 1476"/>
                                <a:gd name="T5" fmla="*/ T4 w 845"/>
                                <a:gd name="T6" fmla="+- 0 5843 5596"/>
                                <a:gd name="T7" fmla="*/ 5843 h 247"/>
                                <a:gd name="T8" fmla="+- 0 2321 1476"/>
                                <a:gd name="T9" fmla="*/ T8 w 845"/>
                                <a:gd name="T10" fmla="+- 0 5596 5596"/>
                                <a:gd name="T11" fmla="*/ 5596 h 247"/>
                                <a:gd name="T12" fmla="+- 0 1476 1476"/>
                                <a:gd name="T13" fmla="*/ T12 w 845"/>
                                <a:gd name="T14" fmla="+- 0 5596 5596"/>
                                <a:gd name="T15" fmla="*/ 5596 h 247"/>
                                <a:gd name="T16" fmla="+- 0 1476 1476"/>
                                <a:gd name="T17" fmla="*/ T16 w 845"/>
                                <a:gd name="T18" fmla="+- 0 5843 5596"/>
                                <a:gd name="T19" fmla="*/ 5843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45" h="247">
                                  <a:moveTo>
                                    <a:pt x="0" y="247"/>
                                  </a:moveTo>
                                  <a:lnTo>
                                    <a:pt x="845" y="247"/>
                                  </a:lnTo>
                                  <a:lnTo>
                                    <a:pt x="84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91" name="Group 1161"/>
                        <wpg:cNvGrpSpPr>
                          <a:grpSpLocks/>
                        </wpg:cNvGrpSpPr>
                        <wpg:grpSpPr bwMode="auto">
                          <a:xfrm>
                            <a:off x="2388" y="5538"/>
                            <a:ext cx="8149" cy="953"/>
                            <a:chOff x="2388" y="5538"/>
                            <a:chExt cx="8149" cy="953"/>
                          </a:xfrm>
                        </wpg:grpSpPr>
                        <wps:wsp>
                          <wps:cNvPr id="1492" name="Freeform 1162"/>
                          <wps:cNvSpPr>
                            <a:spLocks/>
                          </wps:cNvSpPr>
                          <wps:spPr bwMode="auto">
                            <a:xfrm>
                              <a:off x="2388" y="5538"/>
                              <a:ext cx="8149" cy="953"/>
                            </a:xfrm>
                            <a:custGeom>
                              <a:avLst/>
                              <a:gdLst>
                                <a:gd name="T0" fmla="+- 0 2388 2388"/>
                                <a:gd name="T1" fmla="*/ T0 w 8149"/>
                                <a:gd name="T2" fmla="+- 0 6491 5538"/>
                                <a:gd name="T3" fmla="*/ 6491 h 953"/>
                                <a:gd name="T4" fmla="+- 0 10538 2388"/>
                                <a:gd name="T5" fmla="*/ T4 w 8149"/>
                                <a:gd name="T6" fmla="+- 0 6491 5538"/>
                                <a:gd name="T7" fmla="*/ 6491 h 953"/>
                                <a:gd name="T8" fmla="+- 0 10538 2388"/>
                                <a:gd name="T9" fmla="*/ T8 w 8149"/>
                                <a:gd name="T10" fmla="+- 0 5538 5538"/>
                                <a:gd name="T11" fmla="*/ 5538 h 953"/>
                                <a:gd name="T12" fmla="+- 0 2388 2388"/>
                                <a:gd name="T13" fmla="*/ T12 w 8149"/>
                                <a:gd name="T14" fmla="+- 0 5538 5538"/>
                                <a:gd name="T15" fmla="*/ 5538 h 953"/>
                                <a:gd name="T16" fmla="+- 0 2388 2388"/>
                                <a:gd name="T17" fmla="*/ T16 w 8149"/>
                                <a:gd name="T18" fmla="+- 0 6491 5538"/>
                                <a:gd name="T19" fmla="*/ 6491 h 9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149" h="953">
                                  <a:moveTo>
                                    <a:pt x="0" y="953"/>
                                  </a:moveTo>
                                  <a:lnTo>
                                    <a:pt x="8150" y="953"/>
                                  </a:lnTo>
                                  <a:lnTo>
                                    <a:pt x="815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9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93" name="Group 1159"/>
                        <wpg:cNvGrpSpPr>
                          <a:grpSpLocks/>
                        </wpg:cNvGrpSpPr>
                        <wpg:grpSpPr bwMode="auto">
                          <a:xfrm>
                            <a:off x="2434" y="5596"/>
                            <a:ext cx="8056" cy="226"/>
                            <a:chOff x="2434" y="5596"/>
                            <a:chExt cx="8056" cy="226"/>
                          </a:xfrm>
                        </wpg:grpSpPr>
                        <wps:wsp>
                          <wps:cNvPr id="1494" name="Freeform 1160"/>
                          <wps:cNvSpPr>
                            <a:spLocks/>
                          </wps:cNvSpPr>
                          <wps:spPr bwMode="auto">
                            <a:xfrm>
                              <a:off x="2434" y="5596"/>
                              <a:ext cx="8056" cy="226"/>
                            </a:xfrm>
                            <a:custGeom>
                              <a:avLst/>
                              <a:gdLst>
                                <a:gd name="T0" fmla="+- 0 2434 2434"/>
                                <a:gd name="T1" fmla="*/ T0 w 8056"/>
                                <a:gd name="T2" fmla="+- 0 5821 5596"/>
                                <a:gd name="T3" fmla="*/ 5821 h 226"/>
                                <a:gd name="T4" fmla="+- 0 10490 2434"/>
                                <a:gd name="T5" fmla="*/ T4 w 8056"/>
                                <a:gd name="T6" fmla="+- 0 5821 5596"/>
                                <a:gd name="T7" fmla="*/ 5821 h 226"/>
                                <a:gd name="T8" fmla="+- 0 10490 2434"/>
                                <a:gd name="T9" fmla="*/ T8 w 8056"/>
                                <a:gd name="T10" fmla="+- 0 5596 5596"/>
                                <a:gd name="T11" fmla="*/ 5596 h 226"/>
                                <a:gd name="T12" fmla="+- 0 2434 2434"/>
                                <a:gd name="T13" fmla="*/ T12 w 8056"/>
                                <a:gd name="T14" fmla="+- 0 5596 5596"/>
                                <a:gd name="T15" fmla="*/ 5596 h 226"/>
                                <a:gd name="T16" fmla="+- 0 2434 2434"/>
                                <a:gd name="T17" fmla="*/ T16 w 8056"/>
                                <a:gd name="T18" fmla="+- 0 5821 5596"/>
                                <a:gd name="T19" fmla="*/ 5821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056" h="226">
                                  <a:moveTo>
                                    <a:pt x="0" y="225"/>
                                  </a:moveTo>
                                  <a:lnTo>
                                    <a:pt x="8056" y="225"/>
                                  </a:lnTo>
                                  <a:lnTo>
                                    <a:pt x="805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95" name="Group 1157"/>
                        <wpg:cNvGrpSpPr>
                          <a:grpSpLocks/>
                        </wpg:cNvGrpSpPr>
                        <wpg:grpSpPr bwMode="auto">
                          <a:xfrm>
                            <a:off x="2434" y="5821"/>
                            <a:ext cx="8056" cy="209"/>
                            <a:chOff x="2434" y="5821"/>
                            <a:chExt cx="8056" cy="209"/>
                          </a:xfrm>
                        </wpg:grpSpPr>
                        <wps:wsp>
                          <wps:cNvPr id="1496" name="Freeform 1158"/>
                          <wps:cNvSpPr>
                            <a:spLocks/>
                          </wps:cNvSpPr>
                          <wps:spPr bwMode="auto">
                            <a:xfrm>
                              <a:off x="2434" y="5821"/>
                              <a:ext cx="8056" cy="209"/>
                            </a:xfrm>
                            <a:custGeom>
                              <a:avLst/>
                              <a:gdLst>
                                <a:gd name="T0" fmla="+- 0 2434 2434"/>
                                <a:gd name="T1" fmla="*/ T0 w 8056"/>
                                <a:gd name="T2" fmla="+- 0 6030 5821"/>
                                <a:gd name="T3" fmla="*/ 6030 h 209"/>
                                <a:gd name="T4" fmla="+- 0 10490 2434"/>
                                <a:gd name="T5" fmla="*/ T4 w 8056"/>
                                <a:gd name="T6" fmla="+- 0 6030 5821"/>
                                <a:gd name="T7" fmla="*/ 6030 h 209"/>
                                <a:gd name="T8" fmla="+- 0 10490 2434"/>
                                <a:gd name="T9" fmla="*/ T8 w 8056"/>
                                <a:gd name="T10" fmla="+- 0 5821 5821"/>
                                <a:gd name="T11" fmla="*/ 5821 h 209"/>
                                <a:gd name="T12" fmla="+- 0 2434 2434"/>
                                <a:gd name="T13" fmla="*/ T12 w 8056"/>
                                <a:gd name="T14" fmla="+- 0 5821 5821"/>
                                <a:gd name="T15" fmla="*/ 5821 h 209"/>
                                <a:gd name="T16" fmla="+- 0 2434 2434"/>
                                <a:gd name="T17" fmla="*/ T16 w 8056"/>
                                <a:gd name="T18" fmla="+- 0 6030 5821"/>
                                <a:gd name="T19" fmla="*/ 6030 h 20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056" h="209">
                                  <a:moveTo>
                                    <a:pt x="0" y="209"/>
                                  </a:moveTo>
                                  <a:lnTo>
                                    <a:pt x="8056" y="209"/>
                                  </a:lnTo>
                                  <a:lnTo>
                                    <a:pt x="805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97" name="Group 1155"/>
                        <wpg:cNvGrpSpPr>
                          <a:grpSpLocks/>
                        </wpg:cNvGrpSpPr>
                        <wpg:grpSpPr bwMode="auto">
                          <a:xfrm>
                            <a:off x="2434" y="6030"/>
                            <a:ext cx="8056" cy="206"/>
                            <a:chOff x="2434" y="6030"/>
                            <a:chExt cx="8056" cy="206"/>
                          </a:xfrm>
                        </wpg:grpSpPr>
                        <wps:wsp>
                          <wps:cNvPr id="1498" name="Freeform 1156"/>
                          <wps:cNvSpPr>
                            <a:spLocks/>
                          </wps:cNvSpPr>
                          <wps:spPr bwMode="auto">
                            <a:xfrm>
                              <a:off x="2434" y="6030"/>
                              <a:ext cx="8056" cy="206"/>
                            </a:xfrm>
                            <a:custGeom>
                              <a:avLst/>
                              <a:gdLst>
                                <a:gd name="T0" fmla="+- 0 2434 2434"/>
                                <a:gd name="T1" fmla="*/ T0 w 8056"/>
                                <a:gd name="T2" fmla="+- 0 6237 6030"/>
                                <a:gd name="T3" fmla="*/ 6237 h 206"/>
                                <a:gd name="T4" fmla="+- 0 10490 2434"/>
                                <a:gd name="T5" fmla="*/ T4 w 8056"/>
                                <a:gd name="T6" fmla="+- 0 6237 6030"/>
                                <a:gd name="T7" fmla="*/ 6237 h 206"/>
                                <a:gd name="T8" fmla="+- 0 10490 2434"/>
                                <a:gd name="T9" fmla="*/ T8 w 8056"/>
                                <a:gd name="T10" fmla="+- 0 6030 6030"/>
                                <a:gd name="T11" fmla="*/ 6030 h 206"/>
                                <a:gd name="T12" fmla="+- 0 2434 2434"/>
                                <a:gd name="T13" fmla="*/ T12 w 8056"/>
                                <a:gd name="T14" fmla="+- 0 6030 6030"/>
                                <a:gd name="T15" fmla="*/ 6030 h 206"/>
                                <a:gd name="T16" fmla="+- 0 2434 2434"/>
                                <a:gd name="T17" fmla="*/ T16 w 8056"/>
                                <a:gd name="T18" fmla="+- 0 6237 6030"/>
                                <a:gd name="T19" fmla="*/ 6237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056" h="206">
                                  <a:moveTo>
                                    <a:pt x="0" y="207"/>
                                  </a:moveTo>
                                  <a:lnTo>
                                    <a:pt x="8056" y="207"/>
                                  </a:lnTo>
                                  <a:lnTo>
                                    <a:pt x="805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99" name="Group 1153"/>
                        <wpg:cNvGrpSpPr>
                          <a:grpSpLocks/>
                        </wpg:cNvGrpSpPr>
                        <wpg:grpSpPr bwMode="auto">
                          <a:xfrm>
                            <a:off x="2434" y="6237"/>
                            <a:ext cx="8056" cy="226"/>
                            <a:chOff x="2434" y="6237"/>
                            <a:chExt cx="8056" cy="226"/>
                          </a:xfrm>
                        </wpg:grpSpPr>
                        <wps:wsp>
                          <wps:cNvPr id="1500" name="Freeform 1154"/>
                          <wps:cNvSpPr>
                            <a:spLocks/>
                          </wps:cNvSpPr>
                          <wps:spPr bwMode="auto">
                            <a:xfrm>
                              <a:off x="2434" y="6237"/>
                              <a:ext cx="8056" cy="226"/>
                            </a:xfrm>
                            <a:custGeom>
                              <a:avLst/>
                              <a:gdLst>
                                <a:gd name="T0" fmla="+- 0 2434 2434"/>
                                <a:gd name="T1" fmla="*/ T0 w 8056"/>
                                <a:gd name="T2" fmla="+- 0 6462 6237"/>
                                <a:gd name="T3" fmla="*/ 6462 h 226"/>
                                <a:gd name="T4" fmla="+- 0 10490 2434"/>
                                <a:gd name="T5" fmla="*/ T4 w 8056"/>
                                <a:gd name="T6" fmla="+- 0 6462 6237"/>
                                <a:gd name="T7" fmla="*/ 6462 h 226"/>
                                <a:gd name="T8" fmla="+- 0 10490 2434"/>
                                <a:gd name="T9" fmla="*/ T8 w 8056"/>
                                <a:gd name="T10" fmla="+- 0 6237 6237"/>
                                <a:gd name="T11" fmla="*/ 6237 h 226"/>
                                <a:gd name="T12" fmla="+- 0 2434 2434"/>
                                <a:gd name="T13" fmla="*/ T12 w 8056"/>
                                <a:gd name="T14" fmla="+- 0 6237 6237"/>
                                <a:gd name="T15" fmla="*/ 6237 h 226"/>
                                <a:gd name="T16" fmla="+- 0 2434 2434"/>
                                <a:gd name="T17" fmla="*/ T16 w 8056"/>
                                <a:gd name="T18" fmla="+- 0 6462 6237"/>
                                <a:gd name="T19" fmla="*/ 6462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056" h="226">
                                  <a:moveTo>
                                    <a:pt x="0" y="225"/>
                                  </a:moveTo>
                                  <a:lnTo>
                                    <a:pt x="8056" y="225"/>
                                  </a:lnTo>
                                  <a:lnTo>
                                    <a:pt x="805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01" name="Group 1151"/>
                        <wpg:cNvGrpSpPr>
                          <a:grpSpLocks/>
                        </wpg:cNvGrpSpPr>
                        <wpg:grpSpPr bwMode="auto">
                          <a:xfrm>
                            <a:off x="1428" y="5567"/>
                            <a:ext cx="9109" cy="2"/>
                            <a:chOff x="1428" y="5567"/>
                            <a:chExt cx="9109" cy="2"/>
                          </a:xfrm>
                        </wpg:grpSpPr>
                        <wps:wsp>
                          <wps:cNvPr id="1502" name="Freeform 1152"/>
                          <wps:cNvSpPr>
                            <a:spLocks/>
                          </wps:cNvSpPr>
                          <wps:spPr bwMode="auto">
                            <a:xfrm>
                              <a:off x="1428" y="5567"/>
                              <a:ext cx="9109" cy="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109"/>
                                <a:gd name="T2" fmla="+- 0 10538 1428"/>
                                <a:gd name="T3" fmla="*/ T2 w 910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09">
                                  <a:moveTo>
                                    <a:pt x="0" y="0"/>
                                  </a:moveTo>
                                  <a:lnTo>
                                    <a:pt x="9110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DADAD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03" name="Group 1149"/>
                        <wpg:cNvGrpSpPr>
                          <a:grpSpLocks/>
                        </wpg:cNvGrpSpPr>
                        <wpg:grpSpPr bwMode="auto">
                          <a:xfrm>
                            <a:off x="1419" y="6477"/>
                            <a:ext cx="9129" cy="2"/>
                            <a:chOff x="1419" y="6477"/>
                            <a:chExt cx="9129" cy="2"/>
                          </a:xfrm>
                        </wpg:grpSpPr>
                        <wps:wsp>
                          <wps:cNvPr id="1504" name="Freeform 1150"/>
                          <wps:cNvSpPr>
                            <a:spLocks/>
                          </wps:cNvSpPr>
                          <wps:spPr bwMode="auto">
                            <a:xfrm>
                              <a:off x="1419" y="6477"/>
                              <a:ext cx="9129" cy="2"/>
                            </a:xfrm>
                            <a:custGeom>
                              <a:avLst/>
                              <a:gdLst>
                                <a:gd name="T0" fmla="+- 0 1419 1419"/>
                                <a:gd name="T1" fmla="*/ T0 w 9129"/>
                                <a:gd name="T2" fmla="+- 0 10547 1419"/>
                                <a:gd name="T3" fmla="*/ T2 w 912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29">
                                  <a:moveTo>
                                    <a:pt x="0" y="0"/>
                                  </a:moveTo>
                                  <a:lnTo>
                                    <a:pt x="9128" y="0"/>
                                  </a:lnTo>
                                </a:path>
                              </a:pathLst>
                            </a:custGeom>
                            <a:noFill/>
                            <a:ln w="19558">
                              <a:solidFill>
                                <a:srgbClr val="DADAD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05" name="Group 1147"/>
                        <wpg:cNvGrpSpPr>
                          <a:grpSpLocks/>
                        </wpg:cNvGrpSpPr>
                        <wpg:grpSpPr bwMode="auto">
                          <a:xfrm>
                            <a:off x="2379" y="5596"/>
                            <a:ext cx="2" cy="895"/>
                            <a:chOff x="2379" y="5596"/>
                            <a:chExt cx="2" cy="895"/>
                          </a:xfrm>
                        </wpg:grpSpPr>
                        <wps:wsp>
                          <wps:cNvPr id="1506" name="Freeform 1148"/>
                          <wps:cNvSpPr>
                            <a:spLocks/>
                          </wps:cNvSpPr>
                          <wps:spPr bwMode="auto">
                            <a:xfrm>
                              <a:off x="2379" y="5596"/>
                              <a:ext cx="2" cy="895"/>
                            </a:xfrm>
                            <a:custGeom>
                              <a:avLst/>
                              <a:gdLst>
                                <a:gd name="T0" fmla="+- 0 5596 5596"/>
                                <a:gd name="T1" fmla="*/ 5596 h 895"/>
                                <a:gd name="T2" fmla="+- 0 6491 5596"/>
                                <a:gd name="T3" fmla="*/ 6491 h 895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895">
                                  <a:moveTo>
                                    <a:pt x="0" y="0"/>
                                  </a:moveTo>
                                  <a:lnTo>
                                    <a:pt x="0" y="895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07" name="Group 1145"/>
                        <wpg:cNvGrpSpPr>
                          <a:grpSpLocks/>
                        </wpg:cNvGrpSpPr>
                        <wpg:grpSpPr bwMode="auto">
                          <a:xfrm>
                            <a:off x="1428" y="6510"/>
                            <a:ext cx="938" cy="1368"/>
                            <a:chOff x="1428" y="6510"/>
                            <a:chExt cx="938" cy="1368"/>
                          </a:xfrm>
                        </wpg:grpSpPr>
                        <wps:wsp>
                          <wps:cNvPr id="1508" name="Freeform 1146"/>
                          <wps:cNvSpPr>
                            <a:spLocks/>
                          </wps:cNvSpPr>
                          <wps:spPr bwMode="auto">
                            <a:xfrm>
                              <a:off x="1428" y="6510"/>
                              <a:ext cx="938" cy="1368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38"/>
                                <a:gd name="T2" fmla="+- 0 7879 6510"/>
                                <a:gd name="T3" fmla="*/ 7879 h 1368"/>
                                <a:gd name="T4" fmla="+- 0 2367 1428"/>
                                <a:gd name="T5" fmla="*/ T4 w 938"/>
                                <a:gd name="T6" fmla="+- 0 7879 6510"/>
                                <a:gd name="T7" fmla="*/ 7879 h 1368"/>
                                <a:gd name="T8" fmla="+- 0 2367 1428"/>
                                <a:gd name="T9" fmla="*/ T8 w 938"/>
                                <a:gd name="T10" fmla="+- 0 6510 6510"/>
                                <a:gd name="T11" fmla="*/ 6510 h 1368"/>
                                <a:gd name="T12" fmla="+- 0 1428 1428"/>
                                <a:gd name="T13" fmla="*/ T12 w 938"/>
                                <a:gd name="T14" fmla="+- 0 6510 6510"/>
                                <a:gd name="T15" fmla="*/ 6510 h 1368"/>
                                <a:gd name="T16" fmla="+- 0 1428 1428"/>
                                <a:gd name="T17" fmla="*/ T16 w 938"/>
                                <a:gd name="T18" fmla="+- 0 7879 6510"/>
                                <a:gd name="T19" fmla="*/ 7879 h 136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38" h="1368">
                                  <a:moveTo>
                                    <a:pt x="0" y="1369"/>
                                  </a:moveTo>
                                  <a:lnTo>
                                    <a:pt x="939" y="1369"/>
                                  </a:lnTo>
                                  <a:lnTo>
                                    <a:pt x="939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36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09" name="Group 1143"/>
                        <wpg:cNvGrpSpPr>
                          <a:grpSpLocks/>
                        </wpg:cNvGrpSpPr>
                        <wpg:grpSpPr bwMode="auto">
                          <a:xfrm>
                            <a:off x="1476" y="6568"/>
                            <a:ext cx="845" cy="247"/>
                            <a:chOff x="1476" y="6568"/>
                            <a:chExt cx="845" cy="247"/>
                          </a:xfrm>
                        </wpg:grpSpPr>
                        <wps:wsp>
                          <wps:cNvPr id="1510" name="Freeform 1144"/>
                          <wps:cNvSpPr>
                            <a:spLocks/>
                          </wps:cNvSpPr>
                          <wps:spPr bwMode="auto">
                            <a:xfrm>
                              <a:off x="1476" y="6568"/>
                              <a:ext cx="845" cy="247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845"/>
                                <a:gd name="T2" fmla="+- 0 6815 6568"/>
                                <a:gd name="T3" fmla="*/ 6815 h 247"/>
                                <a:gd name="T4" fmla="+- 0 2321 1476"/>
                                <a:gd name="T5" fmla="*/ T4 w 845"/>
                                <a:gd name="T6" fmla="+- 0 6815 6568"/>
                                <a:gd name="T7" fmla="*/ 6815 h 247"/>
                                <a:gd name="T8" fmla="+- 0 2321 1476"/>
                                <a:gd name="T9" fmla="*/ T8 w 845"/>
                                <a:gd name="T10" fmla="+- 0 6568 6568"/>
                                <a:gd name="T11" fmla="*/ 6568 h 247"/>
                                <a:gd name="T12" fmla="+- 0 1476 1476"/>
                                <a:gd name="T13" fmla="*/ T12 w 845"/>
                                <a:gd name="T14" fmla="+- 0 6568 6568"/>
                                <a:gd name="T15" fmla="*/ 6568 h 247"/>
                                <a:gd name="T16" fmla="+- 0 1476 1476"/>
                                <a:gd name="T17" fmla="*/ T16 w 845"/>
                                <a:gd name="T18" fmla="+- 0 6815 6568"/>
                                <a:gd name="T19" fmla="*/ 6815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45" h="247">
                                  <a:moveTo>
                                    <a:pt x="0" y="247"/>
                                  </a:moveTo>
                                  <a:lnTo>
                                    <a:pt x="845" y="247"/>
                                  </a:lnTo>
                                  <a:lnTo>
                                    <a:pt x="84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11" name="Group 1141"/>
                        <wpg:cNvGrpSpPr>
                          <a:grpSpLocks/>
                        </wpg:cNvGrpSpPr>
                        <wpg:grpSpPr bwMode="auto">
                          <a:xfrm>
                            <a:off x="2388" y="6510"/>
                            <a:ext cx="8149" cy="1368"/>
                            <a:chOff x="2388" y="6510"/>
                            <a:chExt cx="8149" cy="1368"/>
                          </a:xfrm>
                        </wpg:grpSpPr>
                        <wps:wsp>
                          <wps:cNvPr id="1512" name="Freeform 1142"/>
                          <wps:cNvSpPr>
                            <a:spLocks/>
                          </wps:cNvSpPr>
                          <wps:spPr bwMode="auto">
                            <a:xfrm>
                              <a:off x="2388" y="6510"/>
                              <a:ext cx="8149" cy="1368"/>
                            </a:xfrm>
                            <a:custGeom>
                              <a:avLst/>
                              <a:gdLst>
                                <a:gd name="T0" fmla="+- 0 2388 2388"/>
                                <a:gd name="T1" fmla="*/ T0 w 8149"/>
                                <a:gd name="T2" fmla="+- 0 7879 6510"/>
                                <a:gd name="T3" fmla="*/ 7879 h 1368"/>
                                <a:gd name="T4" fmla="+- 0 10538 2388"/>
                                <a:gd name="T5" fmla="*/ T4 w 8149"/>
                                <a:gd name="T6" fmla="+- 0 7879 6510"/>
                                <a:gd name="T7" fmla="*/ 7879 h 1368"/>
                                <a:gd name="T8" fmla="+- 0 10538 2388"/>
                                <a:gd name="T9" fmla="*/ T8 w 8149"/>
                                <a:gd name="T10" fmla="+- 0 6510 6510"/>
                                <a:gd name="T11" fmla="*/ 6510 h 1368"/>
                                <a:gd name="T12" fmla="+- 0 2388 2388"/>
                                <a:gd name="T13" fmla="*/ T12 w 8149"/>
                                <a:gd name="T14" fmla="+- 0 6510 6510"/>
                                <a:gd name="T15" fmla="*/ 6510 h 1368"/>
                                <a:gd name="T16" fmla="+- 0 2388 2388"/>
                                <a:gd name="T17" fmla="*/ T16 w 8149"/>
                                <a:gd name="T18" fmla="+- 0 7879 6510"/>
                                <a:gd name="T19" fmla="*/ 7879 h 136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149" h="1368">
                                  <a:moveTo>
                                    <a:pt x="0" y="1369"/>
                                  </a:moveTo>
                                  <a:lnTo>
                                    <a:pt x="8150" y="1369"/>
                                  </a:lnTo>
                                  <a:lnTo>
                                    <a:pt x="815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36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13" name="Group 1139"/>
                        <wpg:cNvGrpSpPr>
                          <a:grpSpLocks/>
                        </wpg:cNvGrpSpPr>
                        <wpg:grpSpPr bwMode="auto">
                          <a:xfrm>
                            <a:off x="2434" y="6568"/>
                            <a:ext cx="8056" cy="228"/>
                            <a:chOff x="2434" y="6568"/>
                            <a:chExt cx="8056" cy="228"/>
                          </a:xfrm>
                        </wpg:grpSpPr>
                        <wps:wsp>
                          <wps:cNvPr id="1514" name="Freeform 1140"/>
                          <wps:cNvSpPr>
                            <a:spLocks/>
                          </wps:cNvSpPr>
                          <wps:spPr bwMode="auto">
                            <a:xfrm>
                              <a:off x="2434" y="6568"/>
                              <a:ext cx="8056" cy="228"/>
                            </a:xfrm>
                            <a:custGeom>
                              <a:avLst/>
                              <a:gdLst>
                                <a:gd name="T0" fmla="+- 0 2434 2434"/>
                                <a:gd name="T1" fmla="*/ T0 w 8056"/>
                                <a:gd name="T2" fmla="+- 0 6796 6568"/>
                                <a:gd name="T3" fmla="*/ 6796 h 228"/>
                                <a:gd name="T4" fmla="+- 0 10490 2434"/>
                                <a:gd name="T5" fmla="*/ T4 w 8056"/>
                                <a:gd name="T6" fmla="+- 0 6796 6568"/>
                                <a:gd name="T7" fmla="*/ 6796 h 228"/>
                                <a:gd name="T8" fmla="+- 0 10490 2434"/>
                                <a:gd name="T9" fmla="*/ T8 w 8056"/>
                                <a:gd name="T10" fmla="+- 0 6568 6568"/>
                                <a:gd name="T11" fmla="*/ 6568 h 228"/>
                                <a:gd name="T12" fmla="+- 0 2434 2434"/>
                                <a:gd name="T13" fmla="*/ T12 w 8056"/>
                                <a:gd name="T14" fmla="+- 0 6568 6568"/>
                                <a:gd name="T15" fmla="*/ 6568 h 228"/>
                                <a:gd name="T16" fmla="+- 0 2434 2434"/>
                                <a:gd name="T17" fmla="*/ T16 w 8056"/>
                                <a:gd name="T18" fmla="+- 0 6796 6568"/>
                                <a:gd name="T19" fmla="*/ 6796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056" h="228">
                                  <a:moveTo>
                                    <a:pt x="0" y="228"/>
                                  </a:moveTo>
                                  <a:lnTo>
                                    <a:pt x="8056" y="228"/>
                                  </a:lnTo>
                                  <a:lnTo>
                                    <a:pt x="805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15" name="Group 1137"/>
                        <wpg:cNvGrpSpPr>
                          <a:grpSpLocks/>
                        </wpg:cNvGrpSpPr>
                        <wpg:grpSpPr bwMode="auto">
                          <a:xfrm>
                            <a:off x="2434" y="6796"/>
                            <a:ext cx="8056" cy="206"/>
                            <a:chOff x="2434" y="6796"/>
                            <a:chExt cx="8056" cy="206"/>
                          </a:xfrm>
                        </wpg:grpSpPr>
                        <wps:wsp>
                          <wps:cNvPr id="1516" name="Freeform 1138"/>
                          <wps:cNvSpPr>
                            <a:spLocks/>
                          </wps:cNvSpPr>
                          <wps:spPr bwMode="auto">
                            <a:xfrm>
                              <a:off x="2434" y="6796"/>
                              <a:ext cx="8056" cy="206"/>
                            </a:xfrm>
                            <a:custGeom>
                              <a:avLst/>
                              <a:gdLst>
                                <a:gd name="T0" fmla="+- 0 2434 2434"/>
                                <a:gd name="T1" fmla="*/ T0 w 8056"/>
                                <a:gd name="T2" fmla="+- 0 7002 6796"/>
                                <a:gd name="T3" fmla="*/ 7002 h 206"/>
                                <a:gd name="T4" fmla="+- 0 10490 2434"/>
                                <a:gd name="T5" fmla="*/ T4 w 8056"/>
                                <a:gd name="T6" fmla="+- 0 7002 6796"/>
                                <a:gd name="T7" fmla="*/ 7002 h 206"/>
                                <a:gd name="T8" fmla="+- 0 10490 2434"/>
                                <a:gd name="T9" fmla="*/ T8 w 8056"/>
                                <a:gd name="T10" fmla="+- 0 6796 6796"/>
                                <a:gd name="T11" fmla="*/ 6796 h 206"/>
                                <a:gd name="T12" fmla="+- 0 2434 2434"/>
                                <a:gd name="T13" fmla="*/ T12 w 8056"/>
                                <a:gd name="T14" fmla="+- 0 6796 6796"/>
                                <a:gd name="T15" fmla="*/ 6796 h 206"/>
                                <a:gd name="T16" fmla="+- 0 2434 2434"/>
                                <a:gd name="T17" fmla="*/ T16 w 8056"/>
                                <a:gd name="T18" fmla="+- 0 7002 6796"/>
                                <a:gd name="T19" fmla="*/ 7002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056" h="206">
                                  <a:moveTo>
                                    <a:pt x="0" y="206"/>
                                  </a:moveTo>
                                  <a:lnTo>
                                    <a:pt x="8056" y="206"/>
                                  </a:lnTo>
                                  <a:lnTo>
                                    <a:pt x="805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17" name="Group 1135"/>
                        <wpg:cNvGrpSpPr>
                          <a:grpSpLocks/>
                        </wpg:cNvGrpSpPr>
                        <wpg:grpSpPr bwMode="auto">
                          <a:xfrm>
                            <a:off x="2434" y="7002"/>
                            <a:ext cx="8056" cy="206"/>
                            <a:chOff x="2434" y="7002"/>
                            <a:chExt cx="8056" cy="206"/>
                          </a:xfrm>
                        </wpg:grpSpPr>
                        <wps:wsp>
                          <wps:cNvPr id="1518" name="Freeform 1136"/>
                          <wps:cNvSpPr>
                            <a:spLocks/>
                          </wps:cNvSpPr>
                          <wps:spPr bwMode="auto">
                            <a:xfrm>
                              <a:off x="2434" y="7002"/>
                              <a:ext cx="8056" cy="206"/>
                            </a:xfrm>
                            <a:custGeom>
                              <a:avLst/>
                              <a:gdLst>
                                <a:gd name="T0" fmla="+- 0 2434 2434"/>
                                <a:gd name="T1" fmla="*/ T0 w 8056"/>
                                <a:gd name="T2" fmla="+- 0 7209 7002"/>
                                <a:gd name="T3" fmla="*/ 7209 h 206"/>
                                <a:gd name="T4" fmla="+- 0 10490 2434"/>
                                <a:gd name="T5" fmla="*/ T4 w 8056"/>
                                <a:gd name="T6" fmla="+- 0 7209 7002"/>
                                <a:gd name="T7" fmla="*/ 7209 h 206"/>
                                <a:gd name="T8" fmla="+- 0 10490 2434"/>
                                <a:gd name="T9" fmla="*/ T8 w 8056"/>
                                <a:gd name="T10" fmla="+- 0 7002 7002"/>
                                <a:gd name="T11" fmla="*/ 7002 h 206"/>
                                <a:gd name="T12" fmla="+- 0 2434 2434"/>
                                <a:gd name="T13" fmla="*/ T12 w 8056"/>
                                <a:gd name="T14" fmla="+- 0 7002 7002"/>
                                <a:gd name="T15" fmla="*/ 7002 h 206"/>
                                <a:gd name="T16" fmla="+- 0 2434 2434"/>
                                <a:gd name="T17" fmla="*/ T16 w 8056"/>
                                <a:gd name="T18" fmla="+- 0 7209 7002"/>
                                <a:gd name="T19" fmla="*/ 7209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056" h="206">
                                  <a:moveTo>
                                    <a:pt x="0" y="207"/>
                                  </a:moveTo>
                                  <a:lnTo>
                                    <a:pt x="8056" y="207"/>
                                  </a:lnTo>
                                  <a:lnTo>
                                    <a:pt x="805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19" name="Group 1133"/>
                        <wpg:cNvGrpSpPr>
                          <a:grpSpLocks/>
                        </wpg:cNvGrpSpPr>
                        <wpg:grpSpPr bwMode="auto">
                          <a:xfrm>
                            <a:off x="2434" y="7209"/>
                            <a:ext cx="8056" cy="207"/>
                            <a:chOff x="2434" y="7209"/>
                            <a:chExt cx="8056" cy="207"/>
                          </a:xfrm>
                        </wpg:grpSpPr>
                        <wps:wsp>
                          <wps:cNvPr id="1520" name="Freeform 1134"/>
                          <wps:cNvSpPr>
                            <a:spLocks/>
                          </wps:cNvSpPr>
                          <wps:spPr bwMode="auto">
                            <a:xfrm>
                              <a:off x="2434" y="7209"/>
                              <a:ext cx="8056" cy="207"/>
                            </a:xfrm>
                            <a:custGeom>
                              <a:avLst/>
                              <a:gdLst>
                                <a:gd name="T0" fmla="+- 0 2434 2434"/>
                                <a:gd name="T1" fmla="*/ T0 w 8056"/>
                                <a:gd name="T2" fmla="+- 0 7415 7209"/>
                                <a:gd name="T3" fmla="*/ 7415 h 207"/>
                                <a:gd name="T4" fmla="+- 0 10490 2434"/>
                                <a:gd name="T5" fmla="*/ T4 w 8056"/>
                                <a:gd name="T6" fmla="+- 0 7415 7209"/>
                                <a:gd name="T7" fmla="*/ 7415 h 207"/>
                                <a:gd name="T8" fmla="+- 0 10490 2434"/>
                                <a:gd name="T9" fmla="*/ T8 w 8056"/>
                                <a:gd name="T10" fmla="+- 0 7209 7209"/>
                                <a:gd name="T11" fmla="*/ 7209 h 207"/>
                                <a:gd name="T12" fmla="+- 0 2434 2434"/>
                                <a:gd name="T13" fmla="*/ T12 w 8056"/>
                                <a:gd name="T14" fmla="+- 0 7209 7209"/>
                                <a:gd name="T15" fmla="*/ 7209 h 207"/>
                                <a:gd name="T16" fmla="+- 0 2434 2434"/>
                                <a:gd name="T17" fmla="*/ T16 w 8056"/>
                                <a:gd name="T18" fmla="+- 0 7415 7209"/>
                                <a:gd name="T19" fmla="*/ 7415 h 20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056" h="207">
                                  <a:moveTo>
                                    <a:pt x="0" y="206"/>
                                  </a:moveTo>
                                  <a:lnTo>
                                    <a:pt x="8056" y="206"/>
                                  </a:lnTo>
                                  <a:lnTo>
                                    <a:pt x="805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21" name="Group 1131"/>
                        <wpg:cNvGrpSpPr>
                          <a:grpSpLocks/>
                        </wpg:cNvGrpSpPr>
                        <wpg:grpSpPr bwMode="auto">
                          <a:xfrm>
                            <a:off x="2434" y="7415"/>
                            <a:ext cx="8056" cy="209"/>
                            <a:chOff x="2434" y="7415"/>
                            <a:chExt cx="8056" cy="209"/>
                          </a:xfrm>
                        </wpg:grpSpPr>
                        <wps:wsp>
                          <wps:cNvPr id="1522" name="Freeform 1132"/>
                          <wps:cNvSpPr>
                            <a:spLocks/>
                          </wps:cNvSpPr>
                          <wps:spPr bwMode="auto">
                            <a:xfrm>
                              <a:off x="2434" y="7415"/>
                              <a:ext cx="8056" cy="209"/>
                            </a:xfrm>
                            <a:custGeom>
                              <a:avLst/>
                              <a:gdLst>
                                <a:gd name="T0" fmla="+- 0 2434 2434"/>
                                <a:gd name="T1" fmla="*/ T0 w 8056"/>
                                <a:gd name="T2" fmla="+- 0 7624 7415"/>
                                <a:gd name="T3" fmla="*/ 7624 h 209"/>
                                <a:gd name="T4" fmla="+- 0 10490 2434"/>
                                <a:gd name="T5" fmla="*/ T4 w 8056"/>
                                <a:gd name="T6" fmla="+- 0 7624 7415"/>
                                <a:gd name="T7" fmla="*/ 7624 h 209"/>
                                <a:gd name="T8" fmla="+- 0 10490 2434"/>
                                <a:gd name="T9" fmla="*/ T8 w 8056"/>
                                <a:gd name="T10" fmla="+- 0 7415 7415"/>
                                <a:gd name="T11" fmla="*/ 7415 h 209"/>
                                <a:gd name="T12" fmla="+- 0 2434 2434"/>
                                <a:gd name="T13" fmla="*/ T12 w 8056"/>
                                <a:gd name="T14" fmla="+- 0 7415 7415"/>
                                <a:gd name="T15" fmla="*/ 7415 h 209"/>
                                <a:gd name="T16" fmla="+- 0 2434 2434"/>
                                <a:gd name="T17" fmla="*/ T16 w 8056"/>
                                <a:gd name="T18" fmla="+- 0 7624 7415"/>
                                <a:gd name="T19" fmla="*/ 7624 h 20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056" h="209">
                                  <a:moveTo>
                                    <a:pt x="0" y="209"/>
                                  </a:moveTo>
                                  <a:lnTo>
                                    <a:pt x="8056" y="209"/>
                                  </a:lnTo>
                                  <a:lnTo>
                                    <a:pt x="805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23" name="Group 1129"/>
                        <wpg:cNvGrpSpPr>
                          <a:grpSpLocks/>
                        </wpg:cNvGrpSpPr>
                        <wpg:grpSpPr bwMode="auto">
                          <a:xfrm>
                            <a:off x="2434" y="7624"/>
                            <a:ext cx="8056" cy="226"/>
                            <a:chOff x="2434" y="7624"/>
                            <a:chExt cx="8056" cy="226"/>
                          </a:xfrm>
                        </wpg:grpSpPr>
                        <wps:wsp>
                          <wps:cNvPr id="1524" name="Freeform 1130"/>
                          <wps:cNvSpPr>
                            <a:spLocks/>
                          </wps:cNvSpPr>
                          <wps:spPr bwMode="auto">
                            <a:xfrm>
                              <a:off x="2434" y="7624"/>
                              <a:ext cx="8056" cy="226"/>
                            </a:xfrm>
                            <a:custGeom>
                              <a:avLst/>
                              <a:gdLst>
                                <a:gd name="T0" fmla="+- 0 2434 2434"/>
                                <a:gd name="T1" fmla="*/ T0 w 8056"/>
                                <a:gd name="T2" fmla="+- 0 7850 7624"/>
                                <a:gd name="T3" fmla="*/ 7850 h 226"/>
                                <a:gd name="T4" fmla="+- 0 10490 2434"/>
                                <a:gd name="T5" fmla="*/ T4 w 8056"/>
                                <a:gd name="T6" fmla="+- 0 7850 7624"/>
                                <a:gd name="T7" fmla="*/ 7850 h 226"/>
                                <a:gd name="T8" fmla="+- 0 10490 2434"/>
                                <a:gd name="T9" fmla="*/ T8 w 8056"/>
                                <a:gd name="T10" fmla="+- 0 7624 7624"/>
                                <a:gd name="T11" fmla="*/ 7624 h 226"/>
                                <a:gd name="T12" fmla="+- 0 2434 2434"/>
                                <a:gd name="T13" fmla="*/ T12 w 8056"/>
                                <a:gd name="T14" fmla="+- 0 7624 7624"/>
                                <a:gd name="T15" fmla="*/ 7624 h 226"/>
                                <a:gd name="T16" fmla="+- 0 2434 2434"/>
                                <a:gd name="T17" fmla="*/ T16 w 8056"/>
                                <a:gd name="T18" fmla="+- 0 7850 7624"/>
                                <a:gd name="T19" fmla="*/ 7850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056" h="226">
                                  <a:moveTo>
                                    <a:pt x="0" y="226"/>
                                  </a:moveTo>
                                  <a:lnTo>
                                    <a:pt x="8056" y="226"/>
                                  </a:lnTo>
                                  <a:lnTo>
                                    <a:pt x="805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25" name="Group 1127"/>
                        <wpg:cNvGrpSpPr>
                          <a:grpSpLocks/>
                        </wpg:cNvGrpSpPr>
                        <wpg:grpSpPr bwMode="auto">
                          <a:xfrm>
                            <a:off x="1428" y="6539"/>
                            <a:ext cx="9109" cy="2"/>
                            <a:chOff x="1428" y="6539"/>
                            <a:chExt cx="9109" cy="2"/>
                          </a:xfrm>
                        </wpg:grpSpPr>
                        <wps:wsp>
                          <wps:cNvPr id="1526" name="Freeform 1128"/>
                          <wps:cNvSpPr>
                            <a:spLocks/>
                          </wps:cNvSpPr>
                          <wps:spPr bwMode="auto">
                            <a:xfrm>
                              <a:off x="1428" y="6539"/>
                              <a:ext cx="9109" cy="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109"/>
                                <a:gd name="T2" fmla="+- 0 10538 1428"/>
                                <a:gd name="T3" fmla="*/ T2 w 910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09">
                                  <a:moveTo>
                                    <a:pt x="0" y="0"/>
                                  </a:moveTo>
                                  <a:lnTo>
                                    <a:pt x="9110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EBEBE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27" name="Group 1125"/>
                        <wpg:cNvGrpSpPr>
                          <a:grpSpLocks/>
                        </wpg:cNvGrpSpPr>
                        <wpg:grpSpPr bwMode="auto">
                          <a:xfrm>
                            <a:off x="1419" y="7864"/>
                            <a:ext cx="9129" cy="2"/>
                            <a:chOff x="1419" y="7864"/>
                            <a:chExt cx="9129" cy="2"/>
                          </a:xfrm>
                        </wpg:grpSpPr>
                        <wps:wsp>
                          <wps:cNvPr id="1528" name="Freeform 1126"/>
                          <wps:cNvSpPr>
                            <a:spLocks/>
                          </wps:cNvSpPr>
                          <wps:spPr bwMode="auto">
                            <a:xfrm>
                              <a:off x="1419" y="7864"/>
                              <a:ext cx="9129" cy="2"/>
                            </a:xfrm>
                            <a:custGeom>
                              <a:avLst/>
                              <a:gdLst>
                                <a:gd name="T0" fmla="+- 0 1419 1419"/>
                                <a:gd name="T1" fmla="*/ T0 w 9129"/>
                                <a:gd name="T2" fmla="+- 0 10547 1419"/>
                                <a:gd name="T3" fmla="*/ T2 w 912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29">
                                  <a:moveTo>
                                    <a:pt x="0" y="0"/>
                                  </a:moveTo>
                                  <a:lnTo>
                                    <a:pt x="9128" y="0"/>
                                  </a:lnTo>
                                </a:path>
                              </a:pathLst>
                            </a:custGeom>
                            <a:noFill/>
                            <a:ln w="19558">
                              <a:solidFill>
                                <a:srgbClr val="EBEBE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29" name="Group 1123"/>
                        <wpg:cNvGrpSpPr>
                          <a:grpSpLocks/>
                        </wpg:cNvGrpSpPr>
                        <wpg:grpSpPr bwMode="auto">
                          <a:xfrm>
                            <a:off x="2379" y="6568"/>
                            <a:ext cx="2" cy="1311"/>
                            <a:chOff x="2379" y="6568"/>
                            <a:chExt cx="2" cy="1311"/>
                          </a:xfrm>
                        </wpg:grpSpPr>
                        <wps:wsp>
                          <wps:cNvPr id="1530" name="Freeform 1124"/>
                          <wps:cNvSpPr>
                            <a:spLocks/>
                          </wps:cNvSpPr>
                          <wps:spPr bwMode="auto">
                            <a:xfrm>
                              <a:off x="2379" y="6568"/>
                              <a:ext cx="2" cy="1311"/>
                            </a:xfrm>
                            <a:custGeom>
                              <a:avLst/>
                              <a:gdLst>
                                <a:gd name="T0" fmla="+- 0 6568 6568"/>
                                <a:gd name="T1" fmla="*/ 6568 h 1311"/>
                                <a:gd name="T2" fmla="+- 0 7879 6568"/>
                                <a:gd name="T3" fmla="*/ 7879 h 1311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311">
                                  <a:moveTo>
                                    <a:pt x="0" y="0"/>
                                  </a:moveTo>
                                  <a:lnTo>
                                    <a:pt x="0" y="1311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31" name="Group 1121"/>
                        <wpg:cNvGrpSpPr>
                          <a:grpSpLocks/>
                        </wpg:cNvGrpSpPr>
                        <wpg:grpSpPr bwMode="auto">
                          <a:xfrm>
                            <a:off x="1428" y="7898"/>
                            <a:ext cx="938" cy="1368"/>
                            <a:chOff x="1428" y="7898"/>
                            <a:chExt cx="938" cy="1368"/>
                          </a:xfrm>
                        </wpg:grpSpPr>
                        <wps:wsp>
                          <wps:cNvPr id="1532" name="Freeform 1122"/>
                          <wps:cNvSpPr>
                            <a:spLocks/>
                          </wps:cNvSpPr>
                          <wps:spPr bwMode="auto">
                            <a:xfrm>
                              <a:off x="1428" y="7898"/>
                              <a:ext cx="938" cy="1368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38"/>
                                <a:gd name="T2" fmla="+- 0 9266 7898"/>
                                <a:gd name="T3" fmla="*/ 9266 h 1368"/>
                                <a:gd name="T4" fmla="+- 0 2367 1428"/>
                                <a:gd name="T5" fmla="*/ T4 w 938"/>
                                <a:gd name="T6" fmla="+- 0 9266 7898"/>
                                <a:gd name="T7" fmla="*/ 9266 h 1368"/>
                                <a:gd name="T8" fmla="+- 0 2367 1428"/>
                                <a:gd name="T9" fmla="*/ T8 w 938"/>
                                <a:gd name="T10" fmla="+- 0 7898 7898"/>
                                <a:gd name="T11" fmla="*/ 7898 h 1368"/>
                                <a:gd name="T12" fmla="+- 0 1428 1428"/>
                                <a:gd name="T13" fmla="*/ T12 w 938"/>
                                <a:gd name="T14" fmla="+- 0 7898 7898"/>
                                <a:gd name="T15" fmla="*/ 7898 h 1368"/>
                                <a:gd name="T16" fmla="+- 0 1428 1428"/>
                                <a:gd name="T17" fmla="*/ T16 w 938"/>
                                <a:gd name="T18" fmla="+- 0 9266 7898"/>
                                <a:gd name="T19" fmla="*/ 9266 h 136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38" h="1368">
                                  <a:moveTo>
                                    <a:pt x="0" y="1368"/>
                                  </a:moveTo>
                                  <a:lnTo>
                                    <a:pt x="939" y="1368"/>
                                  </a:lnTo>
                                  <a:lnTo>
                                    <a:pt x="939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36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33" name="Group 1119"/>
                        <wpg:cNvGrpSpPr>
                          <a:grpSpLocks/>
                        </wpg:cNvGrpSpPr>
                        <wpg:grpSpPr bwMode="auto">
                          <a:xfrm>
                            <a:off x="1476" y="7955"/>
                            <a:ext cx="845" cy="247"/>
                            <a:chOff x="1476" y="7955"/>
                            <a:chExt cx="845" cy="247"/>
                          </a:xfrm>
                        </wpg:grpSpPr>
                        <wps:wsp>
                          <wps:cNvPr id="1534" name="Freeform 1120"/>
                          <wps:cNvSpPr>
                            <a:spLocks/>
                          </wps:cNvSpPr>
                          <wps:spPr bwMode="auto">
                            <a:xfrm>
                              <a:off x="1476" y="7955"/>
                              <a:ext cx="845" cy="247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845"/>
                                <a:gd name="T2" fmla="+- 0 8203 7955"/>
                                <a:gd name="T3" fmla="*/ 8203 h 247"/>
                                <a:gd name="T4" fmla="+- 0 2321 1476"/>
                                <a:gd name="T5" fmla="*/ T4 w 845"/>
                                <a:gd name="T6" fmla="+- 0 8203 7955"/>
                                <a:gd name="T7" fmla="*/ 8203 h 247"/>
                                <a:gd name="T8" fmla="+- 0 2321 1476"/>
                                <a:gd name="T9" fmla="*/ T8 w 845"/>
                                <a:gd name="T10" fmla="+- 0 7955 7955"/>
                                <a:gd name="T11" fmla="*/ 7955 h 247"/>
                                <a:gd name="T12" fmla="+- 0 1476 1476"/>
                                <a:gd name="T13" fmla="*/ T12 w 845"/>
                                <a:gd name="T14" fmla="+- 0 7955 7955"/>
                                <a:gd name="T15" fmla="*/ 7955 h 247"/>
                                <a:gd name="T16" fmla="+- 0 1476 1476"/>
                                <a:gd name="T17" fmla="*/ T16 w 845"/>
                                <a:gd name="T18" fmla="+- 0 8203 7955"/>
                                <a:gd name="T19" fmla="*/ 8203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45" h="247">
                                  <a:moveTo>
                                    <a:pt x="0" y="248"/>
                                  </a:moveTo>
                                  <a:lnTo>
                                    <a:pt x="845" y="248"/>
                                  </a:lnTo>
                                  <a:lnTo>
                                    <a:pt x="84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35" name="Group 1117"/>
                        <wpg:cNvGrpSpPr>
                          <a:grpSpLocks/>
                        </wpg:cNvGrpSpPr>
                        <wpg:grpSpPr bwMode="auto">
                          <a:xfrm>
                            <a:off x="2388" y="7898"/>
                            <a:ext cx="8149" cy="1368"/>
                            <a:chOff x="2388" y="7898"/>
                            <a:chExt cx="8149" cy="1368"/>
                          </a:xfrm>
                        </wpg:grpSpPr>
                        <wps:wsp>
                          <wps:cNvPr id="1536" name="Freeform 1118"/>
                          <wps:cNvSpPr>
                            <a:spLocks/>
                          </wps:cNvSpPr>
                          <wps:spPr bwMode="auto">
                            <a:xfrm>
                              <a:off x="2388" y="7898"/>
                              <a:ext cx="8149" cy="1368"/>
                            </a:xfrm>
                            <a:custGeom>
                              <a:avLst/>
                              <a:gdLst>
                                <a:gd name="T0" fmla="+- 0 2388 2388"/>
                                <a:gd name="T1" fmla="*/ T0 w 8149"/>
                                <a:gd name="T2" fmla="+- 0 9266 7898"/>
                                <a:gd name="T3" fmla="*/ 9266 h 1368"/>
                                <a:gd name="T4" fmla="+- 0 10538 2388"/>
                                <a:gd name="T5" fmla="*/ T4 w 8149"/>
                                <a:gd name="T6" fmla="+- 0 9266 7898"/>
                                <a:gd name="T7" fmla="*/ 9266 h 1368"/>
                                <a:gd name="T8" fmla="+- 0 10538 2388"/>
                                <a:gd name="T9" fmla="*/ T8 w 8149"/>
                                <a:gd name="T10" fmla="+- 0 7898 7898"/>
                                <a:gd name="T11" fmla="*/ 7898 h 1368"/>
                                <a:gd name="T12" fmla="+- 0 2388 2388"/>
                                <a:gd name="T13" fmla="*/ T12 w 8149"/>
                                <a:gd name="T14" fmla="+- 0 7898 7898"/>
                                <a:gd name="T15" fmla="*/ 7898 h 1368"/>
                                <a:gd name="T16" fmla="+- 0 2388 2388"/>
                                <a:gd name="T17" fmla="*/ T16 w 8149"/>
                                <a:gd name="T18" fmla="+- 0 9266 7898"/>
                                <a:gd name="T19" fmla="*/ 9266 h 136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149" h="1368">
                                  <a:moveTo>
                                    <a:pt x="0" y="1368"/>
                                  </a:moveTo>
                                  <a:lnTo>
                                    <a:pt x="8150" y="1368"/>
                                  </a:lnTo>
                                  <a:lnTo>
                                    <a:pt x="815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36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37" name="Group 1115"/>
                        <wpg:cNvGrpSpPr>
                          <a:grpSpLocks/>
                        </wpg:cNvGrpSpPr>
                        <wpg:grpSpPr bwMode="auto">
                          <a:xfrm>
                            <a:off x="2434" y="7955"/>
                            <a:ext cx="8056" cy="228"/>
                            <a:chOff x="2434" y="7955"/>
                            <a:chExt cx="8056" cy="228"/>
                          </a:xfrm>
                        </wpg:grpSpPr>
                        <wps:wsp>
                          <wps:cNvPr id="1538" name="Freeform 1116"/>
                          <wps:cNvSpPr>
                            <a:spLocks/>
                          </wps:cNvSpPr>
                          <wps:spPr bwMode="auto">
                            <a:xfrm>
                              <a:off x="2434" y="7955"/>
                              <a:ext cx="8056" cy="228"/>
                            </a:xfrm>
                            <a:custGeom>
                              <a:avLst/>
                              <a:gdLst>
                                <a:gd name="T0" fmla="+- 0 2434 2434"/>
                                <a:gd name="T1" fmla="*/ T0 w 8056"/>
                                <a:gd name="T2" fmla="+- 0 8183 7955"/>
                                <a:gd name="T3" fmla="*/ 8183 h 228"/>
                                <a:gd name="T4" fmla="+- 0 10490 2434"/>
                                <a:gd name="T5" fmla="*/ T4 w 8056"/>
                                <a:gd name="T6" fmla="+- 0 8183 7955"/>
                                <a:gd name="T7" fmla="*/ 8183 h 228"/>
                                <a:gd name="T8" fmla="+- 0 10490 2434"/>
                                <a:gd name="T9" fmla="*/ T8 w 8056"/>
                                <a:gd name="T10" fmla="+- 0 7955 7955"/>
                                <a:gd name="T11" fmla="*/ 7955 h 228"/>
                                <a:gd name="T12" fmla="+- 0 2434 2434"/>
                                <a:gd name="T13" fmla="*/ T12 w 8056"/>
                                <a:gd name="T14" fmla="+- 0 7955 7955"/>
                                <a:gd name="T15" fmla="*/ 7955 h 228"/>
                                <a:gd name="T16" fmla="+- 0 2434 2434"/>
                                <a:gd name="T17" fmla="*/ T16 w 8056"/>
                                <a:gd name="T18" fmla="+- 0 8183 7955"/>
                                <a:gd name="T19" fmla="*/ 8183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056" h="228">
                                  <a:moveTo>
                                    <a:pt x="0" y="228"/>
                                  </a:moveTo>
                                  <a:lnTo>
                                    <a:pt x="8056" y="228"/>
                                  </a:lnTo>
                                  <a:lnTo>
                                    <a:pt x="805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39" name="Group 1113"/>
                        <wpg:cNvGrpSpPr>
                          <a:grpSpLocks/>
                        </wpg:cNvGrpSpPr>
                        <wpg:grpSpPr bwMode="auto">
                          <a:xfrm>
                            <a:off x="2434" y="8183"/>
                            <a:ext cx="8056" cy="206"/>
                            <a:chOff x="2434" y="8183"/>
                            <a:chExt cx="8056" cy="206"/>
                          </a:xfrm>
                        </wpg:grpSpPr>
                        <wps:wsp>
                          <wps:cNvPr id="1540" name="Freeform 1114"/>
                          <wps:cNvSpPr>
                            <a:spLocks/>
                          </wps:cNvSpPr>
                          <wps:spPr bwMode="auto">
                            <a:xfrm>
                              <a:off x="2434" y="8183"/>
                              <a:ext cx="8056" cy="206"/>
                            </a:xfrm>
                            <a:custGeom>
                              <a:avLst/>
                              <a:gdLst>
                                <a:gd name="T0" fmla="+- 0 2434 2434"/>
                                <a:gd name="T1" fmla="*/ T0 w 8056"/>
                                <a:gd name="T2" fmla="+- 0 8390 8183"/>
                                <a:gd name="T3" fmla="*/ 8390 h 206"/>
                                <a:gd name="T4" fmla="+- 0 10490 2434"/>
                                <a:gd name="T5" fmla="*/ T4 w 8056"/>
                                <a:gd name="T6" fmla="+- 0 8390 8183"/>
                                <a:gd name="T7" fmla="*/ 8390 h 206"/>
                                <a:gd name="T8" fmla="+- 0 10490 2434"/>
                                <a:gd name="T9" fmla="*/ T8 w 8056"/>
                                <a:gd name="T10" fmla="+- 0 8183 8183"/>
                                <a:gd name="T11" fmla="*/ 8183 h 206"/>
                                <a:gd name="T12" fmla="+- 0 2434 2434"/>
                                <a:gd name="T13" fmla="*/ T12 w 8056"/>
                                <a:gd name="T14" fmla="+- 0 8183 8183"/>
                                <a:gd name="T15" fmla="*/ 8183 h 206"/>
                                <a:gd name="T16" fmla="+- 0 2434 2434"/>
                                <a:gd name="T17" fmla="*/ T16 w 8056"/>
                                <a:gd name="T18" fmla="+- 0 8390 8183"/>
                                <a:gd name="T19" fmla="*/ 8390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056" h="206">
                                  <a:moveTo>
                                    <a:pt x="0" y="207"/>
                                  </a:moveTo>
                                  <a:lnTo>
                                    <a:pt x="8056" y="207"/>
                                  </a:lnTo>
                                  <a:lnTo>
                                    <a:pt x="805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41" name="Group 1111"/>
                        <wpg:cNvGrpSpPr>
                          <a:grpSpLocks/>
                        </wpg:cNvGrpSpPr>
                        <wpg:grpSpPr bwMode="auto">
                          <a:xfrm>
                            <a:off x="2434" y="8390"/>
                            <a:ext cx="8056" cy="206"/>
                            <a:chOff x="2434" y="8390"/>
                            <a:chExt cx="8056" cy="206"/>
                          </a:xfrm>
                        </wpg:grpSpPr>
                        <wps:wsp>
                          <wps:cNvPr id="1542" name="Freeform 1112"/>
                          <wps:cNvSpPr>
                            <a:spLocks/>
                          </wps:cNvSpPr>
                          <wps:spPr bwMode="auto">
                            <a:xfrm>
                              <a:off x="2434" y="8390"/>
                              <a:ext cx="8056" cy="206"/>
                            </a:xfrm>
                            <a:custGeom>
                              <a:avLst/>
                              <a:gdLst>
                                <a:gd name="T0" fmla="+- 0 2434 2434"/>
                                <a:gd name="T1" fmla="*/ T0 w 8056"/>
                                <a:gd name="T2" fmla="+- 0 8596 8390"/>
                                <a:gd name="T3" fmla="*/ 8596 h 206"/>
                                <a:gd name="T4" fmla="+- 0 10490 2434"/>
                                <a:gd name="T5" fmla="*/ T4 w 8056"/>
                                <a:gd name="T6" fmla="+- 0 8596 8390"/>
                                <a:gd name="T7" fmla="*/ 8596 h 206"/>
                                <a:gd name="T8" fmla="+- 0 10490 2434"/>
                                <a:gd name="T9" fmla="*/ T8 w 8056"/>
                                <a:gd name="T10" fmla="+- 0 8390 8390"/>
                                <a:gd name="T11" fmla="*/ 8390 h 206"/>
                                <a:gd name="T12" fmla="+- 0 2434 2434"/>
                                <a:gd name="T13" fmla="*/ T12 w 8056"/>
                                <a:gd name="T14" fmla="+- 0 8390 8390"/>
                                <a:gd name="T15" fmla="*/ 8390 h 206"/>
                                <a:gd name="T16" fmla="+- 0 2434 2434"/>
                                <a:gd name="T17" fmla="*/ T16 w 8056"/>
                                <a:gd name="T18" fmla="+- 0 8596 8390"/>
                                <a:gd name="T19" fmla="*/ 8596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056" h="206">
                                  <a:moveTo>
                                    <a:pt x="0" y="206"/>
                                  </a:moveTo>
                                  <a:lnTo>
                                    <a:pt x="8056" y="206"/>
                                  </a:lnTo>
                                  <a:lnTo>
                                    <a:pt x="805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43" name="Group 1109"/>
                        <wpg:cNvGrpSpPr>
                          <a:grpSpLocks/>
                        </wpg:cNvGrpSpPr>
                        <wpg:grpSpPr bwMode="auto">
                          <a:xfrm>
                            <a:off x="2434" y="8596"/>
                            <a:ext cx="8056" cy="206"/>
                            <a:chOff x="2434" y="8596"/>
                            <a:chExt cx="8056" cy="206"/>
                          </a:xfrm>
                        </wpg:grpSpPr>
                        <wps:wsp>
                          <wps:cNvPr id="1544" name="Freeform 1110"/>
                          <wps:cNvSpPr>
                            <a:spLocks/>
                          </wps:cNvSpPr>
                          <wps:spPr bwMode="auto">
                            <a:xfrm>
                              <a:off x="2434" y="8596"/>
                              <a:ext cx="8056" cy="206"/>
                            </a:xfrm>
                            <a:custGeom>
                              <a:avLst/>
                              <a:gdLst>
                                <a:gd name="T0" fmla="+- 0 2434 2434"/>
                                <a:gd name="T1" fmla="*/ T0 w 8056"/>
                                <a:gd name="T2" fmla="+- 0 8803 8596"/>
                                <a:gd name="T3" fmla="*/ 8803 h 206"/>
                                <a:gd name="T4" fmla="+- 0 10490 2434"/>
                                <a:gd name="T5" fmla="*/ T4 w 8056"/>
                                <a:gd name="T6" fmla="+- 0 8803 8596"/>
                                <a:gd name="T7" fmla="*/ 8803 h 206"/>
                                <a:gd name="T8" fmla="+- 0 10490 2434"/>
                                <a:gd name="T9" fmla="*/ T8 w 8056"/>
                                <a:gd name="T10" fmla="+- 0 8596 8596"/>
                                <a:gd name="T11" fmla="*/ 8596 h 206"/>
                                <a:gd name="T12" fmla="+- 0 2434 2434"/>
                                <a:gd name="T13" fmla="*/ T12 w 8056"/>
                                <a:gd name="T14" fmla="+- 0 8596 8596"/>
                                <a:gd name="T15" fmla="*/ 8596 h 206"/>
                                <a:gd name="T16" fmla="+- 0 2434 2434"/>
                                <a:gd name="T17" fmla="*/ T16 w 8056"/>
                                <a:gd name="T18" fmla="+- 0 8803 8596"/>
                                <a:gd name="T19" fmla="*/ 8803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056" h="206">
                                  <a:moveTo>
                                    <a:pt x="0" y="207"/>
                                  </a:moveTo>
                                  <a:lnTo>
                                    <a:pt x="8056" y="207"/>
                                  </a:lnTo>
                                  <a:lnTo>
                                    <a:pt x="805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45" name="Group 1107"/>
                        <wpg:cNvGrpSpPr>
                          <a:grpSpLocks/>
                        </wpg:cNvGrpSpPr>
                        <wpg:grpSpPr bwMode="auto">
                          <a:xfrm>
                            <a:off x="2434" y="8803"/>
                            <a:ext cx="8056" cy="209"/>
                            <a:chOff x="2434" y="8803"/>
                            <a:chExt cx="8056" cy="209"/>
                          </a:xfrm>
                        </wpg:grpSpPr>
                        <wps:wsp>
                          <wps:cNvPr id="1546" name="Freeform 1108"/>
                          <wps:cNvSpPr>
                            <a:spLocks/>
                          </wps:cNvSpPr>
                          <wps:spPr bwMode="auto">
                            <a:xfrm>
                              <a:off x="2434" y="8803"/>
                              <a:ext cx="8056" cy="209"/>
                            </a:xfrm>
                            <a:custGeom>
                              <a:avLst/>
                              <a:gdLst>
                                <a:gd name="T0" fmla="+- 0 2434 2434"/>
                                <a:gd name="T1" fmla="*/ T0 w 8056"/>
                                <a:gd name="T2" fmla="+- 0 9011 8803"/>
                                <a:gd name="T3" fmla="*/ 9011 h 209"/>
                                <a:gd name="T4" fmla="+- 0 10490 2434"/>
                                <a:gd name="T5" fmla="*/ T4 w 8056"/>
                                <a:gd name="T6" fmla="+- 0 9011 8803"/>
                                <a:gd name="T7" fmla="*/ 9011 h 209"/>
                                <a:gd name="T8" fmla="+- 0 10490 2434"/>
                                <a:gd name="T9" fmla="*/ T8 w 8056"/>
                                <a:gd name="T10" fmla="+- 0 8803 8803"/>
                                <a:gd name="T11" fmla="*/ 8803 h 209"/>
                                <a:gd name="T12" fmla="+- 0 2434 2434"/>
                                <a:gd name="T13" fmla="*/ T12 w 8056"/>
                                <a:gd name="T14" fmla="+- 0 8803 8803"/>
                                <a:gd name="T15" fmla="*/ 8803 h 209"/>
                                <a:gd name="T16" fmla="+- 0 2434 2434"/>
                                <a:gd name="T17" fmla="*/ T16 w 8056"/>
                                <a:gd name="T18" fmla="+- 0 9011 8803"/>
                                <a:gd name="T19" fmla="*/ 9011 h 20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056" h="209">
                                  <a:moveTo>
                                    <a:pt x="0" y="208"/>
                                  </a:moveTo>
                                  <a:lnTo>
                                    <a:pt x="8056" y="208"/>
                                  </a:lnTo>
                                  <a:lnTo>
                                    <a:pt x="805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47" name="Group 1105"/>
                        <wpg:cNvGrpSpPr>
                          <a:grpSpLocks/>
                        </wpg:cNvGrpSpPr>
                        <wpg:grpSpPr bwMode="auto">
                          <a:xfrm>
                            <a:off x="2434" y="9011"/>
                            <a:ext cx="8056" cy="226"/>
                            <a:chOff x="2434" y="9011"/>
                            <a:chExt cx="8056" cy="226"/>
                          </a:xfrm>
                        </wpg:grpSpPr>
                        <wps:wsp>
                          <wps:cNvPr id="1548" name="Freeform 1106"/>
                          <wps:cNvSpPr>
                            <a:spLocks/>
                          </wps:cNvSpPr>
                          <wps:spPr bwMode="auto">
                            <a:xfrm>
                              <a:off x="2434" y="9011"/>
                              <a:ext cx="8056" cy="226"/>
                            </a:xfrm>
                            <a:custGeom>
                              <a:avLst/>
                              <a:gdLst>
                                <a:gd name="T0" fmla="+- 0 2434 2434"/>
                                <a:gd name="T1" fmla="*/ T0 w 8056"/>
                                <a:gd name="T2" fmla="+- 0 9237 9011"/>
                                <a:gd name="T3" fmla="*/ 9237 h 226"/>
                                <a:gd name="T4" fmla="+- 0 10490 2434"/>
                                <a:gd name="T5" fmla="*/ T4 w 8056"/>
                                <a:gd name="T6" fmla="+- 0 9237 9011"/>
                                <a:gd name="T7" fmla="*/ 9237 h 226"/>
                                <a:gd name="T8" fmla="+- 0 10490 2434"/>
                                <a:gd name="T9" fmla="*/ T8 w 8056"/>
                                <a:gd name="T10" fmla="+- 0 9011 9011"/>
                                <a:gd name="T11" fmla="*/ 9011 h 226"/>
                                <a:gd name="T12" fmla="+- 0 2434 2434"/>
                                <a:gd name="T13" fmla="*/ T12 w 8056"/>
                                <a:gd name="T14" fmla="+- 0 9011 9011"/>
                                <a:gd name="T15" fmla="*/ 9011 h 226"/>
                                <a:gd name="T16" fmla="+- 0 2434 2434"/>
                                <a:gd name="T17" fmla="*/ T16 w 8056"/>
                                <a:gd name="T18" fmla="+- 0 9237 9011"/>
                                <a:gd name="T19" fmla="*/ 9237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056" h="226">
                                  <a:moveTo>
                                    <a:pt x="0" y="226"/>
                                  </a:moveTo>
                                  <a:lnTo>
                                    <a:pt x="8056" y="226"/>
                                  </a:lnTo>
                                  <a:lnTo>
                                    <a:pt x="805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49" name="Group 1103"/>
                        <wpg:cNvGrpSpPr>
                          <a:grpSpLocks/>
                        </wpg:cNvGrpSpPr>
                        <wpg:grpSpPr bwMode="auto">
                          <a:xfrm>
                            <a:off x="1428" y="7927"/>
                            <a:ext cx="9109" cy="2"/>
                            <a:chOff x="1428" y="7927"/>
                            <a:chExt cx="9109" cy="2"/>
                          </a:xfrm>
                        </wpg:grpSpPr>
                        <wps:wsp>
                          <wps:cNvPr id="1550" name="Freeform 1104"/>
                          <wps:cNvSpPr>
                            <a:spLocks/>
                          </wps:cNvSpPr>
                          <wps:spPr bwMode="auto">
                            <a:xfrm>
                              <a:off x="1428" y="7927"/>
                              <a:ext cx="9109" cy="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109"/>
                                <a:gd name="T2" fmla="+- 0 10538 1428"/>
                                <a:gd name="T3" fmla="*/ T2 w 910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09">
                                  <a:moveTo>
                                    <a:pt x="0" y="0"/>
                                  </a:moveTo>
                                  <a:lnTo>
                                    <a:pt x="9110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DADAD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51" name="Group 1101"/>
                        <wpg:cNvGrpSpPr>
                          <a:grpSpLocks/>
                        </wpg:cNvGrpSpPr>
                        <wpg:grpSpPr bwMode="auto">
                          <a:xfrm>
                            <a:off x="1419" y="9251"/>
                            <a:ext cx="9129" cy="2"/>
                            <a:chOff x="1419" y="9251"/>
                            <a:chExt cx="9129" cy="2"/>
                          </a:xfrm>
                        </wpg:grpSpPr>
                        <wps:wsp>
                          <wps:cNvPr id="1552" name="Freeform 1102"/>
                          <wps:cNvSpPr>
                            <a:spLocks/>
                          </wps:cNvSpPr>
                          <wps:spPr bwMode="auto">
                            <a:xfrm>
                              <a:off x="1419" y="9251"/>
                              <a:ext cx="9129" cy="2"/>
                            </a:xfrm>
                            <a:custGeom>
                              <a:avLst/>
                              <a:gdLst>
                                <a:gd name="T0" fmla="+- 0 1419 1419"/>
                                <a:gd name="T1" fmla="*/ T0 w 9129"/>
                                <a:gd name="T2" fmla="+- 0 10547 1419"/>
                                <a:gd name="T3" fmla="*/ T2 w 912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29">
                                  <a:moveTo>
                                    <a:pt x="0" y="0"/>
                                  </a:moveTo>
                                  <a:lnTo>
                                    <a:pt x="9128" y="0"/>
                                  </a:lnTo>
                                </a:path>
                              </a:pathLst>
                            </a:custGeom>
                            <a:noFill/>
                            <a:ln w="19558">
                              <a:solidFill>
                                <a:srgbClr val="DADAD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53" name="Group 1099"/>
                        <wpg:cNvGrpSpPr>
                          <a:grpSpLocks/>
                        </wpg:cNvGrpSpPr>
                        <wpg:grpSpPr bwMode="auto">
                          <a:xfrm>
                            <a:off x="2379" y="7955"/>
                            <a:ext cx="2" cy="1310"/>
                            <a:chOff x="2379" y="7955"/>
                            <a:chExt cx="2" cy="1310"/>
                          </a:xfrm>
                        </wpg:grpSpPr>
                        <wps:wsp>
                          <wps:cNvPr id="1554" name="Freeform 1100"/>
                          <wps:cNvSpPr>
                            <a:spLocks/>
                          </wps:cNvSpPr>
                          <wps:spPr bwMode="auto">
                            <a:xfrm>
                              <a:off x="2379" y="7955"/>
                              <a:ext cx="2" cy="1310"/>
                            </a:xfrm>
                            <a:custGeom>
                              <a:avLst/>
                              <a:gdLst>
                                <a:gd name="T0" fmla="+- 0 7955 7955"/>
                                <a:gd name="T1" fmla="*/ 7955 h 1310"/>
                                <a:gd name="T2" fmla="+- 0 9266 7955"/>
                                <a:gd name="T3" fmla="*/ 9266 h 1310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310">
                                  <a:moveTo>
                                    <a:pt x="0" y="0"/>
                                  </a:moveTo>
                                  <a:lnTo>
                                    <a:pt x="0" y="1311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55" name="Group 1097"/>
                        <wpg:cNvGrpSpPr>
                          <a:grpSpLocks/>
                        </wpg:cNvGrpSpPr>
                        <wpg:grpSpPr bwMode="auto">
                          <a:xfrm>
                            <a:off x="1428" y="9285"/>
                            <a:ext cx="938" cy="955"/>
                            <a:chOff x="1428" y="9285"/>
                            <a:chExt cx="938" cy="955"/>
                          </a:xfrm>
                        </wpg:grpSpPr>
                        <wps:wsp>
                          <wps:cNvPr id="1556" name="Freeform 1098"/>
                          <wps:cNvSpPr>
                            <a:spLocks/>
                          </wps:cNvSpPr>
                          <wps:spPr bwMode="auto">
                            <a:xfrm>
                              <a:off x="1428" y="9285"/>
                              <a:ext cx="938" cy="955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38"/>
                                <a:gd name="T2" fmla="+- 0 10240 9285"/>
                                <a:gd name="T3" fmla="*/ 10240 h 955"/>
                                <a:gd name="T4" fmla="+- 0 2367 1428"/>
                                <a:gd name="T5" fmla="*/ T4 w 938"/>
                                <a:gd name="T6" fmla="+- 0 10240 9285"/>
                                <a:gd name="T7" fmla="*/ 10240 h 955"/>
                                <a:gd name="T8" fmla="+- 0 2367 1428"/>
                                <a:gd name="T9" fmla="*/ T8 w 938"/>
                                <a:gd name="T10" fmla="+- 0 9285 9285"/>
                                <a:gd name="T11" fmla="*/ 9285 h 955"/>
                                <a:gd name="T12" fmla="+- 0 1428 1428"/>
                                <a:gd name="T13" fmla="*/ T12 w 938"/>
                                <a:gd name="T14" fmla="+- 0 9285 9285"/>
                                <a:gd name="T15" fmla="*/ 9285 h 955"/>
                                <a:gd name="T16" fmla="+- 0 1428 1428"/>
                                <a:gd name="T17" fmla="*/ T16 w 938"/>
                                <a:gd name="T18" fmla="+- 0 10240 9285"/>
                                <a:gd name="T19" fmla="*/ 10240 h 9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38" h="955">
                                  <a:moveTo>
                                    <a:pt x="0" y="955"/>
                                  </a:moveTo>
                                  <a:lnTo>
                                    <a:pt x="939" y="955"/>
                                  </a:lnTo>
                                  <a:lnTo>
                                    <a:pt x="939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9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57" name="Group 1095"/>
                        <wpg:cNvGrpSpPr>
                          <a:grpSpLocks/>
                        </wpg:cNvGrpSpPr>
                        <wpg:grpSpPr bwMode="auto">
                          <a:xfrm>
                            <a:off x="1476" y="9343"/>
                            <a:ext cx="845" cy="247"/>
                            <a:chOff x="1476" y="9343"/>
                            <a:chExt cx="845" cy="247"/>
                          </a:xfrm>
                        </wpg:grpSpPr>
                        <wps:wsp>
                          <wps:cNvPr id="1558" name="Freeform 1096"/>
                          <wps:cNvSpPr>
                            <a:spLocks/>
                          </wps:cNvSpPr>
                          <wps:spPr bwMode="auto">
                            <a:xfrm>
                              <a:off x="1476" y="9343"/>
                              <a:ext cx="845" cy="247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845"/>
                                <a:gd name="T2" fmla="+- 0 9590 9343"/>
                                <a:gd name="T3" fmla="*/ 9590 h 247"/>
                                <a:gd name="T4" fmla="+- 0 2321 1476"/>
                                <a:gd name="T5" fmla="*/ T4 w 845"/>
                                <a:gd name="T6" fmla="+- 0 9590 9343"/>
                                <a:gd name="T7" fmla="*/ 9590 h 247"/>
                                <a:gd name="T8" fmla="+- 0 2321 1476"/>
                                <a:gd name="T9" fmla="*/ T8 w 845"/>
                                <a:gd name="T10" fmla="+- 0 9343 9343"/>
                                <a:gd name="T11" fmla="*/ 9343 h 247"/>
                                <a:gd name="T12" fmla="+- 0 1476 1476"/>
                                <a:gd name="T13" fmla="*/ T12 w 845"/>
                                <a:gd name="T14" fmla="+- 0 9343 9343"/>
                                <a:gd name="T15" fmla="*/ 9343 h 247"/>
                                <a:gd name="T16" fmla="+- 0 1476 1476"/>
                                <a:gd name="T17" fmla="*/ T16 w 845"/>
                                <a:gd name="T18" fmla="+- 0 9590 9343"/>
                                <a:gd name="T19" fmla="*/ 9590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45" h="247">
                                  <a:moveTo>
                                    <a:pt x="0" y="247"/>
                                  </a:moveTo>
                                  <a:lnTo>
                                    <a:pt x="845" y="247"/>
                                  </a:lnTo>
                                  <a:lnTo>
                                    <a:pt x="84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59" name="Group 1093"/>
                        <wpg:cNvGrpSpPr>
                          <a:grpSpLocks/>
                        </wpg:cNvGrpSpPr>
                        <wpg:grpSpPr bwMode="auto">
                          <a:xfrm>
                            <a:off x="2388" y="9285"/>
                            <a:ext cx="8149" cy="955"/>
                            <a:chOff x="2388" y="9285"/>
                            <a:chExt cx="8149" cy="955"/>
                          </a:xfrm>
                        </wpg:grpSpPr>
                        <wps:wsp>
                          <wps:cNvPr id="1560" name="Freeform 1094"/>
                          <wps:cNvSpPr>
                            <a:spLocks/>
                          </wps:cNvSpPr>
                          <wps:spPr bwMode="auto">
                            <a:xfrm>
                              <a:off x="2388" y="9285"/>
                              <a:ext cx="8149" cy="955"/>
                            </a:xfrm>
                            <a:custGeom>
                              <a:avLst/>
                              <a:gdLst>
                                <a:gd name="T0" fmla="+- 0 2388 2388"/>
                                <a:gd name="T1" fmla="*/ T0 w 8149"/>
                                <a:gd name="T2" fmla="+- 0 10240 9285"/>
                                <a:gd name="T3" fmla="*/ 10240 h 955"/>
                                <a:gd name="T4" fmla="+- 0 10538 2388"/>
                                <a:gd name="T5" fmla="*/ T4 w 8149"/>
                                <a:gd name="T6" fmla="+- 0 10240 9285"/>
                                <a:gd name="T7" fmla="*/ 10240 h 955"/>
                                <a:gd name="T8" fmla="+- 0 10538 2388"/>
                                <a:gd name="T9" fmla="*/ T8 w 8149"/>
                                <a:gd name="T10" fmla="+- 0 9285 9285"/>
                                <a:gd name="T11" fmla="*/ 9285 h 955"/>
                                <a:gd name="T12" fmla="+- 0 2388 2388"/>
                                <a:gd name="T13" fmla="*/ T12 w 8149"/>
                                <a:gd name="T14" fmla="+- 0 9285 9285"/>
                                <a:gd name="T15" fmla="*/ 9285 h 955"/>
                                <a:gd name="T16" fmla="+- 0 2388 2388"/>
                                <a:gd name="T17" fmla="*/ T16 w 8149"/>
                                <a:gd name="T18" fmla="+- 0 10240 9285"/>
                                <a:gd name="T19" fmla="*/ 10240 h 9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149" h="955">
                                  <a:moveTo>
                                    <a:pt x="0" y="955"/>
                                  </a:moveTo>
                                  <a:lnTo>
                                    <a:pt x="8150" y="955"/>
                                  </a:lnTo>
                                  <a:lnTo>
                                    <a:pt x="815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9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61" name="Group 1091"/>
                        <wpg:cNvGrpSpPr>
                          <a:grpSpLocks/>
                        </wpg:cNvGrpSpPr>
                        <wpg:grpSpPr bwMode="auto">
                          <a:xfrm>
                            <a:off x="2434" y="9343"/>
                            <a:ext cx="8056" cy="226"/>
                            <a:chOff x="2434" y="9343"/>
                            <a:chExt cx="8056" cy="226"/>
                          </a:xfrm>
                        </wpg:grpSpPr>
                        <wps:wsp>
                          <wps:cNvPr id="1562" name="Freeform 1092"/>
                          <wps:cNvSpPr>
                            <a:spLocks/>
                          </wps:cNvSpPr>
                          <wps:spPr bwMode="auto">
                            <a:xfrm>
                              <a:off x="2434" y="9343"/>
                              <a:ext cx="8056" cy="226"/>
                            </a:xfrm>
                            <a:custGeom>
                              <a:avLst/>
                              <a:gdLst>
                                <a:gd name="T0" fmla="+- 0 2434 2434"/>
                                <a:gd name="T1" fmla="*/ T0 w 8056"/>
                                <a:gd name="T2" fmla="+- 0 9568 9343"/>
                                <a:gd name="T3" fmla="*/ 9568 h 226"/>
                                <a:gd name="T4" fmla="+- 0 10490 2434"/>
                                <a:gd name="T5" fmla="*/ T4 w 8056"/>
                                <a:gd name="T6" fmla="+- 0 9568 9343"/>
                                <a:gd name="T7" fmla="*/ 9568 h 226"/>
                                <a:gd name="T8" fmla="+- 0 10490 2434"/>
                                <a:gd name="T9" fmla="*/ T8 w 8056"/>
                                <a:gd name="T10" fmla="+- 0 9343 9343"/>
                                <a:gd name="T11" fmla="*/ 9343 h 226"/>
                                <a:gd name="T12" fmla="+- 0 2434 2434"/>
                                <a:gd name="T13" fmla="*/ T12 w 8056"/>
                                <a:gd name="T14" fmla="+- 0 9343 9343"/>
                                <a:gd name="T15" fmla="*/ 9343 h 226"/>
                                <a:gd name="T16" fmla="+- 0 2434 2434"/>
                                <a:gd name="T17" fmla="*/ T16 w 8056"/>
                                <a:gd name="T18" fmla="+- 0 9568 9343"/>
                                <a:gd name="T19" fmla="*/ 9568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056" h="226">
                                  <a:moveTo>
                                    <a:pt x="0" y="225"/>
                                  </a:moveTo>
                                  <a:lnTo>
                                    <a:pt x="8056" y="225"/>
                                  </a:lnTo>
                                  <a:lnTo>
                                    <a:pt x="805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63" name="Group 1089"/>
                        <wpg:cNvGrpSpPr>
                          <a:grpSpLocks/>
                        </wpg:cNvGrpSpPr>
                        <wpg:grpSpPr bwMode="auto">
                          <a:xfrm>
                            <a:off x="2434" y="9568"/>
                            <a:ext cx="8056" cy="209"/>
                            <a:chOff x="2434" y="9568"/>
                            <a:chExt cx="8056" cy="209"/>
                          </a:xfrm>
                        </wpg:grpSpPr>
                        <wps:wsp>
                          <wps:cNvPr id="1564" name="Freeform 1090"/>
                          <wps:cNvSpPr>
                            <a:spLocks/>
                          </wps:cNvSpPr>
                          <wps:spPr bwMode="auto">
                            <a:xfrm>
                              <a:off x="2434" y="9568"/>
                              <a:ext cx="8056" cy="209"/>
                            </a:xfrm>
                            <a:custGeom>
                              <a:avLst/>
                              <a:gdLst>
                                <a:gd name="T0" fmla="+- 0 2434 2434"/>
                                <a:gd name="T1" fmla="*/ T0 w 8056"/>
                                <a:gd name="T2" fmla="+- 0 9777 9568"/>
                                <a:gd name="T3" fmla="*/ 9777 h 209"/>
                                <a:gd name="T4" fmla="+- 0 10490 2434"/>
                                <a:gd name="T5" fmla="*/ T4 w 8056"/>
                                <a:gd name="T6" fmla="+- 0 9777 9568"/>
                                <a:gd name="T7" fmla="*/ 9777 h 209"/>
                                <a:gd name="T8" fmla="+- 0 10490 2434"/>
                                <a:gd name="T9" fmla="*/ T8 w 8056"/>
                                <a:gd name="T10" fmla="+- 0 9568 9568"/>
                                <a:gd name="T11" fmla="*/ 9568 h 209"/>
                                <a:gd name="T12" fmla="+- 0 2434 2434"/>
                                <a:gd name="T13" fmla="*/ T12 w 8056"/>
                                <a:gd name="T14" fmla="+- 0 9568 9568"/>
                                <a:gd name="T15" fmla="*/ 9568 h 209"/>
                                <a:gd name="T16" fmla="+- 0 2434 2434"/>
                                <a:gd name="T17" fmla="*/ T16 w 8056"/>
                                <a:gd name="T18" fmla="+- 0 9777 9568"/>
                                <a:gd name="T19" fmla="*/ 9777 h 20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056" h="209">
                                  <a:moveTo>
                                    <a:pt x="0" y="209"/>
                                  </a:moveTo>
                                  <a:lnTo>
                                    <a:pt x="8056" y="209"/>
                                  </a:lnTo>
                                  <a:lnTo>
                                    <a:pt x="805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65" name="Group 1087"/>
                        <wpg:cNvGrpSpPr>
                          <a:grpSpLocks/>
                        </wpg:cNvGrpSpPr>
                        <wpg:grpSpPr bwMode="auto">
                          <a:xfrm>
                            <a:off x="2434" y="9777"/>
                            <a:ext cx="8056" cy="206"/>
                            <a:chOff x="2434" y="9777"/>
                            <a:chExt cx="8056" cy="206"/>
                          </a:xfrm>
                        </wpg:grpSpPr>
                        <wps:wsp>
                          <wps:cNvPr id="1566" name="Freeform 1088"/>
                          <wps:cNvSpPr>
                            <a:spLocks/>
                          </wps:cNvSpPr>
                          <wps:spPr bwMode="auto">
                            <a:xfrm>
                              <a:off x="2434" y="9777"/>
                              <a:ext cx="8056" cy="206"/>
                            </a:xfrm>
                            <a:custGeom>
                              <a:avLst/>
                              <a:gdLst>
                                <a:gd name="T0" fmla="+- 0 2434 2434"/>
                                <a:gd name="T1" fmla="*/ T0 w 8056"/>
                                <a:gd name="T2" fmla="+- 0 9983 9777"/>
                                <a:gd name="T3" fmla="*/ 9983 h 206"/>
                                <a:gd name="T4" fmla="+- 0 10490 2434"/>
                                <a:gd name="T5" fmla="*/ T4 w 8056"/>
                                <a:gd name="T6" fmla="+- 0 9983 9777"/>
                                <a:gd name="T7" fmla="*/ 9983 h 206"/>
                                <a:gd name="T8" fmla="+- 0 10490 2434"/>
                                <a:gd name="T9" fmla="*/ T8 w 8056"/>
                                <a:gd name="T10" fmla="+- 0 9777 9777"/>
                                <a:gd name="T11" fmla="*/ 9777 h 206"/>
                                <a:gd name="T12" fmla="+- 0 2434 2434"/>
                                <a:gd name="T13" fmla="*/ T12 w 8056"/>
                                <a:gd name="T14" fmla="+- 0 9777 9777"/>
                                <a:gd name="T15" fmla="*/ 9777 h 206"/>
                                <a:gd name="T16" fmla="+- 0 2434 2434"/>
                                <a:gd name="T17" fmla="*/ T16 w 8056"/>
                                <a:gd name="T18" fmla="+- 0 9983 9777"/>
                                <a:gd name="T19" fmla="*/ 9983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056" h="206">
                                  <a:moveTo>
                                    <a:pt x="0" y="206"/>
                                  </a:moveTo>
                                  <a:lnTo>
                                    <a:pt x="8056" y="206"/>
                                  </a:lnTo>
                                  <a:lnTo>
                                    <a:pt x="805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67" name="Group 1085"/>
                        <wpg:cNvGrpSpPr>
                          <a:grpSpLocks/>
                        </wpg:cNvGrpSpPr>
                        <wpg:grpSpPr bwMode="auto">
                          <a:xfrm>
                            <a:off x="2434" y="9983"/>
                            <a:ext cx="8056" cy="228"/>
                            <a:chOff x="2434" y="9983"/>
                            <a:chExt cx="8056" cy="228"/>
                          </a:xfrm>
                        </wpg:grpSpPr>
                        <wps:wsp>
                          <wps:cNvPr id="1568" name="Freeform 1086"/>
                          <wps:cNvSpPr>
                            <a:spLocks/>
                          </wps:cNvSpPr>
                          <wps:spPr bwMode="auto">
                            <a:xfrm>
                              <a:off x="2434" y="9983"/>
                              <a:ext cx="8056" cy="228"/>
                            </a:xfrm>
                            <a:custGeom>
                              <a:avLst/>
                              <a:gdLst>
                                <a:gd name="T0" fmla="+- 0 2434 2434"/>
                                <a:gd name="T1" fmla="*/ T0 w 8056"/>
                                <a:gd name="T2" fmla="+- 0 10211 9983"/>
                                <a:gd name="T3" fmla="*/ 10211 h 228"/>
                                <a:gd name="T4" fmla="+- 0 10490 2434"/>
                                <a:gd name="T5" fmla="*/ T4 w 8056"/>
                                <a:gd name="T6" fmla="+- 0 10211 9983"/>
                                <a:gd name="T7" fmla="*/ 10211 h 228"/>
                                <a:gd name="T8" fmla="+- 0 10490 2434"/>
                                <a:gd name="T9" fmla="*/ T8 w 8056"/>
                                <a:gd name="T10" fmla="+- 0 9983 9983"/>
                                <a:gd name="T11" fmla="*/ 9983 h 228"/>
                                <a:gd name="T12" fmla="+- 0 2434 2434"/>
                                <a:gd name="T13" fmla="*/ T12 w 8056"/>
                                <a:gd name="T14" fmla="+- 0 9983 9983"/>
                                <a:gd name="T15" fmla="*/ 9983 h 228"/>
                                <a:gd name="T16" fmla="+- 0 2434 2434"/>
                                <a:gd name="T17" fmla="*/ T16 w 8056"/>
                                <a:gd name="T18" fmla="+- 0 10211 9983"/>
                                <a:gd name="T19" fmla="*/ 10211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056" h="228">
                                  <a:moveTo>
                                    <a:pt x="0" y="228"/>
                                  </a:moveTo>
                                  <a:lnTo>
                                    <a:pt x="8056" y="228"/>
                                  </a:lnTo>
                                  <a:lnTo>
                                    <a:pt x="805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69" name="Group 1083"/>
                        <wpg:cNvGrpSpPr>
                          <a:grpSpLocks/>
                        </wpg:cNvGrpSpPr>
                        <wpg:grpSpPr bwMode="auto">
                          <a:xfrm>
                            <a:off x="1428" y="9314"/>
                            <a:ext cx="9109" cy="2"/>
                            <a:chOff x="1428" y="9314"/>
                            <a:chExt cx="9109" cy="2"/>
                          </a:xfrm>
                        </wpg:grpSpPr>
                        <wps:wsp>
                          <wps:cNvPr id="1570" name="Freeform 1084"/>
                          <wps:cNvSpPr>
                            <a:spLocks/>
                          </wps:cNvSpPr>
                          <wps:spPr bwMode="auto">
                            <a:xfrm>
                              <a:off x="1428" y="9314"/>
                              <a:ext cx="9109" cy="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109"/>
                                <a:gd name="T2" fmla="+- 0 10538 1428"/>
                                <a:gd name="T3" fmla="*/ T2 w 910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09">
                                  <a:moveTo>
                                    <a:pt x="0" y="0"/>
                                  </a:moveTo>
                                  <a:lnTo>
                                    <a:pt x="9110" y="0"/>
                                  </a:lnTo>
                                </a:path>
                              </a:pathLst>
                            </a:custGeom>
                            <a:noFill/>
                            <a:ln w="37845">
                              <a:solidFill>
                                <a:srgbClr val="EBEBE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71" name="Group 1081"/>
                        <wpg:cNvGrpSpPr>
                          <a:grpSpLocks/>
                        </wpg:cNvGrpSpPr>
                        <wpg:grpSpPr bwMode="auto">
                          <a:xfrm>
                            <a:off x="1419" y="10223"/>
                            <a:ext cx="9129" cy="2"/>
                            <a:chOff x="1419" y="10223"/>
                            <a:chExt cx="9129" cy="2"/>
                          </a:xfrm>
                        </wpg:grpSpPr>
                        <wps:wsp>
                          <wps:cNvPr id="1572" name="Freeform 1082"/>
                          <wps:cNvSpPr>
                            <a:spLocks/>
                          </wps:cNvSpPr>
                          <wps:spPr bwMode="auto">
                            <a:xfrm>
                              <a:off x="1419" y="10223"/>
                              <a:ext cx="9129" cy="2"/>
                            </a:xfrm>
                            <a:custGeom>
                              <a:avLst/>
                              <a:gdLst>
                                <a:gd name="T0" fmla="+- 0 1419 1419"/>
                                <a:gd name="T1" fmla="*/ T0 w 9129"/>
                                <a:gd name="T2" fmla="+- 0 10547 1419"/>
                                <a:gd name="T3" fmla="*/ T2 w 912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29">
                                  <a:moveTo>
                                    <a:pt x="0" y="0"/>
                                  </a:moveTo>
                                  <a:lnTo>
                                    <a:pt x="9128" y="0"/>
                                  </a:lnTo>
                                </a:path>
                              </a:pathLst>
                            </a:custGeom>
                            <a:noFill/>
                            <a:ln w="19558">
                              <a:solidFill>
                                <a:srgbClr val="EBEBE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73" name="Group 1079"/>
                        <wpg:cNvGrpSpPr>
                          <a:grpSpLocks/>
                        </wpg:cNvGrpSpPr>
                        <wpg:grpSpPr bwMode="auto">
                          <a:xfrm>
                            <a:off x="2379" y="9343"/>
                            <a:ext cx="2" cy="895"/>
                            <a:chOff x="2379" y="9343"/>
                            <a:chExt cx="2" cy="895"/>
                          </a:xfrm>
                        </wpg:grpSpPr>
                        <wps:wsp>
                          <wps:cNvPr id="1574" name="Freeform 1080"/>
                          <wps:cNvSpPr>
                            <a:spLocks/>
                          </wps:cNvSpPr>
                          <wps:spPr bwMode="auto">
                            <a:xfrm>
                              <a:off x="2379" y="9343"/>
                              <a:ext cx="2" cy="895"/>
                            </a:xfrm>
                            <a:custGeom>
                              <a:avLst/>
                              <a:gdLst>
                                <a:gd name="T0" fmla="+- 0 9343 9343"/>
                                <a:gd name="T1" fmla="*/ 9343 h 895"/>
                                <a:gd name="T2" fmla="+- 0 10238 9343"/>
                                <a:gd name="T3" fmla="*/ 10238 h 895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895">
                                  <a:moveTo>
                                    <a:pt x="0" y="0"/>
                                  </a:moveTo>
                                  <a:lnTo>
                                    <a:pt x="0" y="895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75" name="Group 1077"/>
                        <wpg:cNvGrpSpPr>
                          <a:grpSpLocks/>
                        </wpg:cNvGrpSpPr>
                        <wpg:grpSpPr bwMode="auto">
                          <a:xfrm>
                            <a:off x="1428" y="10257"/>
                            <a:ext cx="938" cy="956"/>
                            <a:chOff x="1428" y="10257"/>
                            <a:chExt cx="938" cy="956"/>
                          </a:xfrm>
                        </wpg:grpSpPr>
                        <wps:wsp>
                          <wps:cNvPr id="1576" name="Freeform 1078"/>
                          <wps:cNvSpPr>
                            <a:spLocks/>
                          </wps:cNvSpPr>
                          <wps:spPr bwMode="auto">
                            <a:xfrm>
                              <a:off x="1428" y="10257"/>
                              <a:ext cx="938" cy="956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38"/>
                                <a:gd name="T2" fmla="+- 0 11213 10257"/>
                                <a:gd name="T3" fmla="*/ 11213 h 956"/>
                                <a:gd name="T4" fmla="+- 0 2367 1428"/>
                                <a:gd name="T5" fmla="*/ T4 w 938"/>
                                <a:gd name="T6" fmla="+- 0 11213 10257"/>
                                <a:gd name="T7" fmla="*/ 11213 h 956"/>
                                <a:gd name="T8" fmla="+- 0 2367 1428"/>
                                <a:gd name="T9" fmla="*/ T8 w 938"/>
                                <a:gd name="T10" fmla="+- 0 10257 10257"/>
                                <a:gd name="T11" fmla="*/ 10257 h 956"/>
                                <a:gd name="T12" fmla="+- 0 1428 1428"/>
                                <a:gd name="T13" fmla="*/ T12 w 938"/>
                                <a:gd name="T14" fmla="+- 0 10257 10257"/>
                                <a:gd name="T15" fmla="*/ 10257 h 956"/>
                                <a:gd name="T16" fmla="+- 0 1428 1428"/>
                                <a:gd name="T17" fmla="*/ T16 w 938"/>
                                <a:gd name="T18" fmla="+- 0 11213 10257"/>
                                <a:gd name="T19" fmla="*/ 11213 h 95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38" h="956">
                                  <a:moveTo>
                                    <a:pt x="0" y="956"/>
                                  </a:moveTo>
                                  <a:lnTo>
                                    <a:pt x="939" y="956"/>
                                  </a:lnTo>
                                  <a:lnTo>
                                    <a:pt x="939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95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77" name="Group 1075"/>
                        <wpg:cNvGrpSpPr>
                          <a:grpSpLocks/>
                        </wpg:cNvGrpSpPr>
                        <wpg:grpSpPr bwMode="auto">
                          <a:xfrm>
                            <a:off x="1476" y="10315"/>
                            <a:ext cx="845" cy="247"/>
                            <a:chOff x="1476" y="10315"/>
                            <a:chExt cx="845" cy="247"/>
                          </a:xfrm>
                        </wpg:grpSpPr>
                        <wps:wsp>
                          <wps:cNvPr id="1578" name="Freeform 1076"/>
                          <wps:cNvSpPr>
                            <a:spLocks/>
                          </wps:cNvSpPr>
                          <wps:spPr bwMode="auto">
                            <a:xfrm>
                              <a:off x="1476" y="10315"/>
                              <a:ext cx="845" cy="247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845"/>
                                <a:gd name="T2" fmla="+- 0 10562 10315"/>
                                <a:gd name="T3" fmla="*/ 10562 h 247"/>
                                <a:gd name="T4" fmla="+- 0 2321 1476"/>
                                <a:gd name="T5" fmla="*/ T4 w 845"/>
                                <a:gd name="T6" fmla="+- 0 10562 10315"/>
                                <a:gd name="T7" fmla="*/ 10562 h 247"/>
                                <a:gd name="T8" fmla="+- 0 2321 1476"/>
                                <a:gd name="T9" fmla="*/ T8 w 845"/>
                                <a:gd name="T10" fmla="+- 0 10315 10315"/>
                                <a:gd name="T11" fmla="*/ 10315 h 247"/>
                                <a:gd name="T12" fmla="+- 0 1476 1476"/>
                                <a:gd name="T13" fmla="*/ T12 w 845"/>
                                <a:gd name="T14" fmla="+- 0 10315 10315"/>
                                <a:gd name="T15" fmla="*/ 10315 h 247"/>
                                <a:gd name="T16" fmla="+- 0 1476 1476"/>
                                <a:gd name="T17" fmla="*/ T16 w 845"/>
                                <a:gd name="T18" fmla="+- 0 10562 10315"/>
                                <a:gd name="T19" fmla="*/ 10562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45" h="247">
                                  <a:moveTo>
                                    <a:pt x="0" y="247"/>
                                  </a:moveTo>
                                  <a:lnTo>
                                    <a:pt x="845" y="247"/>
                                  </a:lnTo>
                                  <a:lnTo>
                                    <a:pt x="84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79" name="Group 1073"/>
                        <wpg:cNvGrpSpPr>
                          <a:grpSpLocks/>
                        </wpg:cNvGrpSpPr>
                        <wpg:grpSpPr bwMode="auto">
                          <a:xfrm>
                            <a:off x="2388" y="10257"/>
                            <a:ext cx="8149" cy="956"/>
                            <a:chOff x="2388" y="10257"/>
                            <a:chExt cx="8149" cy="956"/>
                          </a:xfrm>
                        </wpg:grpSpPr>
                        <wps:wsp>
                          <wps:cNvPr id="1580" name="Freeform 1074"/>
                          <wps:cNvSpPr>
                            <a:spLocks/>
                          </wps:cNvSpPr>
                          <wps:spPr bwMode="auto">
                            <a:xfrm>
                              <a:off x="2388" y="10257"/>
                              <a:ext cx="8149" cy="956"/>
                            </a:xfrm>
                            <a:custGeom>
                              <a:avLst/>
                              <a:gdLst>
                                <a:gd name="T0" fmla="+- 0 2388 2388"/>
                                <a:gd name="T1" fmla="*/ T0 w 8149"/>
                                <a:gd name="T2" fmla="+- 0 11213 10257"/>
                                <a:gd name="T3" fmla="*/ 11213 h 956"/>
                                <a:gd name="T4" fmla="+- 0 10538 2388"/>
                                <a:gd name="T5" fmla="*/ T4 w 8149"/>
                                <a:gd name="T6" fmla="+- 0 11213 10257"/>
                                <a:gd name="T7" fmla="*/ 11213 h 956"/>
                                <a:gd name="T8" fmla="+- 0 10538 2388"/>
                                <a:gd name="T9" fmla="*/ T8 w 8149"/>
                                <a:gd name="T10" fmla="+- 0 10257 10257"/>
                                <a:gd name="T11" fmla="*/ 10257 h 956"/>
                                <a:gd name="T12" fmla="+- 0 2388 2388"/>
                                <a:gd name="T13" fmla="*/ T12 w 8149"/>
                                <a:gd name="T14" fmla="+- 0 10257 10257"/>
                                <a:gd name="T15" fmla="*/ 10257 h 956"/>
                                <a:gd name="T16" fmla="+- 0 2388 2388"/>
                                <a:gd name="T17" fmla="*/ T16 w 8149"/>
                                <a:gd name="T18" fmla="+- 0 11213 10257"/>
                                <a:gd name="T19" fmla="*/ 11213 h 95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149" h="956">
                                  <a:moveTo>
                                    <a:pt x="0" y="956"/>
                                  </a:moveTo>
                                  <a:lnTo>
                                    <a:pt x="8150" y="956"/>
                                  </a:lnTo>
                                  <a:lnTo>
                                    <a:pt x="815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95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81" name="Group 1071"/>
                        <wpg:cNvGrpSpPr>
                          <a:grpSpLocks/>
                        </wpg:cNvGrpSpPr>
                        <wpg:grpSpPr bwMode="auto">
                          <a:xfrm>
                            <a:off x="2434" y="10315"/>
                            <a:ext cx="8056" cy="228"/>
                            <a:chOff x="2434" y="10315"/>
                            <a:chExt cx="8056" cy="228"/>
                          </a:xfrm>
                        </wpg:grpSpPr>
                        <wps:wsp>
                          <wps:cNvPr id="1582" name="Freeform 1072"/>
                          <wps:cNvSpPr>
                            <a:spLocks/>
                          </wps:cNvSpPr>
                          <wps:spPr bwMode="auto">
                            <a:xfrm>
                              <a:off x="2434" y="10315"/>
                              <a:ext cx="8056" cy="228"/>
                            </a:xfrm>
                            <a:custGeom>
                              <a:avLst/>
                              <a:gdLst>
                                <a:gd name="T0" fmla="+- 0 2434 2434"/>
                                <a:gd name="T1" fmla="*/ T0 w 8056"/>
                                <a:gd name="T2" fmla="+- 0 10543 10315"/>
                                <a:gd name="T3" fmla="*/ 10543 h 228"/>
                                <a:gd name="T4" fmla="+- 0 10490 2434"/>
                                <a:gd name="T5" fmla="*/ T4 w 8056"/>
                                <a:gd name="T6" fmla="+- 0 10543 10315"/>
                                <a:gd name="T7" fmla="*/ 10543 h 228"/>
                                <a:gd name="T8" fmla="+- 0 10490 2434"/>
                                <a:gd name="T9" fmla="*/ T8 w 8056"/>
                                <a:gd name="T10" fmla="+- 0 10315 10315"/>
                                <a:gd name="T11" fmla="*/ 10315 h 228"/>
                                <a:gd name="T12" fmla="+- 0 2434 2434"/>
                                <a:gd name="T13" fmla="*/ T12 w 8056"/>
                                <a:gd name="T14" fmla="+- 0 10315 10315"/>
                                <a:gd name="T15" fmla="*/ 10315 h 228"/>
                                <a:gd name="T16" fmla="+- 0 2434 2434"/>
                                <a:gd name="T17" fmla="*/ T16 w 8056"/>
                                <a:gd name="T18" fmla="+- 0 10543 10315"/>
                                <a:gd name="T19" fmla="*/ 10543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056" h="228">
                                  <a:moveTo>
                                    <a:pt x="0" y="228"/>
                                  </a:moveTo>
                                  <a:lnTo>
                                    <a:pt x="8056" y="228"/>
                                  </a:lnTo>
                                  <a:lnTo>
                                    <a:pt x="805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83" name="Group 1069"/>
                        <wpg:cNvGrpSpPr>
                          <a:grpSpLocks/>
                        </wpg:cNvGrpSpPr>
                        <wpg:grpSpPr bwMode="auto">
                          <a:xfrm>
                            <a:off x="2434" y="10543"/>
                            <a:ext cx="8056" cy="206"/>
                            <a:chOff x="2434" y="10543"/>
                            <a:chExt cx="8056" cy="206"/>
                          </a:xfrm>
                        </wpg:grpSpPr>
                        <wps:wsp>
                          <wps:cNvPr id="1584" name="Freeform 1070"/>
                          <wps:cNvSpPr>
                            <a:spLocks/>
                          </wps:cNvSpPr>
                          <wps:spPr bwMode="auto">
                            <a:xfrm>
                              <a:off x="2434" y="10543"/>
                              <a:ext cx="8056" cy="206"/>
                            </a:xfrm>
                            <a:custGeom>
                              <a:avLst/>
                              <a:gdLst>
                                <a:gd name="T0" fmla="+- 0 2434 2434"/>
                                <a:gd name="T1" fmla="*/ T0 w 8056"/>
                                <a:gd name="T2" fmla="+- 0 10749 10543"/>
                                <a:gd name="T3" fmla="*/ 10749 h 206"/>
                                <a:gd name="T4" fmla="+- 0 10490 2434"/>
                                <a:gd name="T5" fmla="*/ T4 w 8056"/>
                                <a:gd name="T6" fmla="+- 0 10749 10543"/>
                                <a:gd name="T7" fmla="*/ 10749 h 206"/>
                                <a:gd name="T8" fmla="+- 0 10490 2434"/>
                                <a:gd name="T9" fmla="*/ T8 w 8056"/>
                                <a:gd name="T10" fmla="+- 0 10543 10543"/>
                                <a:gd name="T11" fmla="*/ 10543 h 206"/>
                                <a:gd name="T12" fmla="+- 0 2434 2434"/>
                                <a:gd name="T13" fmla="*/ T12 w 8056"/>
                                <a:gd name="T14" fmla="+- 0 10543 10543"/>
                                <a:gd name="T15" fmla="*/ 10543 h 206"/>
                                <a:gd name="T16" fmla="+- 0 2434 2434"/>
                                <a:gd name="T17" fmla="*/ T16 w 8056"/>
                                <a:gd name="T18" fmla="+- 0 10749 10543"/>
                                <a:gd name="T19" fmla="*/ 10749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056" h="206">
                                  <a:moveTo>
                                    <a:pt x="0" y="206"/>
                                  </a:moveTo>
                                  <a:lnTo>
                                    <a:pt x="8056" y="206"/>
                                  </a:lnTo>
                                  <a:lnTo>
                                    <a:pt x="805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85" name="Group 1067"/>
                        <wpg:cNvGrpSpPr>
                          <a:grpSpLocks/>
                        </wpg:cNvGrpSpPr>
                        <wpg:grpSpPr bwMode="auto">
                          <a:xfrm>
                            <a:off x="2434" y="10749"/>
                            <a:ext cx="8056" cy="206"/>
                            <a:chOff x="2434" y="10749"/>
                            <a:chExt cx="8056" cy="206"/>
                          </a:xfrm>
                        </wpg:grpSpPr>
                        <wps:wsp>
                          <wps:cNvPr id="1586" name="Freeform 1068"/>
                          <wps:cNvSpPr>
                            <a:spLocks/>
                          </wps:cNvSpPr>
                          <wps:spPr bwMode="auto">
                            <a:xfrm>
                              <a:off x="2434" y="10749"/>
                              <a:ext cx="8056" cy="206"/>
                            </a:xfrm>
                            <a:custGeom>
                              <a:avLst/>
                              <a:gdLst>
                                <a:gd name="T0" fmla="+- 0 2434 2434"/>
                                <a:gd name="T1" fmla="*/ T0 w 8056"/>
                                <a:gd name="T2" fmla="+- 0 10955 10749"/>
                                <a:gd name="T3" fmla="*/ 10955 h 206"/>
                                <a:gd name="T4" fmla="+- 0 10490 2434"/>
                                <a:gd name="T5" fmla="*/ T4 w 8056"/>
                                <a:gd name="T6" fmla="+- 0 10955 10749"/>
                                <a:gd name="T7" fmla="*/ 10955 h 206"/>
                                <a:gd name="T8" fmla="+- 0 10490 2434"/>
                                <a:gd name="T9" fmla="*/ T8 w 8056"/>
                                <a:gd name="T10" fmla="+- 0 10749 10749"/>
                                <a:gd name="T11" fmla="*/ 10749 h 206"/>
                                <a:gd name="T12" fmla="+- 0 2434 2434"/>
                                <a:gd name="T13" fmla="*/ T12 w 8056"/>
                                <a:gd name="T14" fmla="+- 0 10749 10749"/>
                                <a:gd name="T15" fmla="*/ 10749 h 206"/>
                                <a:gd name="T16" fmla="+- 0 2434 2434"/>
                                <a:gd name="T17" fmla="*/ T16 w 8056"/>
                                <a:gd name="T18" fmla="+- 0 10955 10749"/>
                                <a:gd name="T19" fmla="*/ 10955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056" h="206">
                                  <a:moveTo>
                                    <a:pt x="0" y="206"/>
                                  </a:moveTo>
                                  <a:lnTo>
                                    <a:pt x="8056" y="206"/>
                                  </a:lnTo>
                                  <a:lnTo>
                                    <a:pt x="805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87" name="Group 1065"/>
                        <wpg:cNvGrpSpPr>
                          <a:grpSpLocks/>
                        </wpg:cNvGrpSpPr>
                        <wpg:grpSpPr bwMode="auto">
                          <a:xfrm>
                            <a:off x="2434" y="10956"/>
                            <a:ext cx="8056" cy="228"/>
                            <a:chOff x="2434" y="10956"/>
                            <a:chExt cx="8056" cy="228"/>
                          </a:xfrm>
                        </wpg:grpSpPr>
                        <wps:wsp>
                          <wps:cNvPr id="1588" name="Freeform 1066"/>
                          <wps:cNvSpPr>
                            <a:spLocks/>
                          </wps:cNvSpPr>
                          <wps:spPr bwMode="auto">
                            <a:xfrm>
                              <a:off x="2434" y="10956"/>
                              <a:ext cx="8056" cy="228"/>
                            </a:xfrm>
                            <a:custGeom>
                              <a:avLst/>
                              <a:gdLst>
                                <a:gd name="T0" fmla="+- 0 2434 2434"/>
                                <a:gd name="T1" fmla="*/ T0 w 8056"/>
                                <a:gd name="T2" fmla="+- 0 11184 10956"/>
                                <a:gd name="T3" fmla="*/ 11184 h 228"/>
                                <a:gd name="T4" fmla="+- 0 10490 2434"/>
                                <a:gd name="T5" fmla="*/ T4 w 8056"/>
                                <a:gd name="T6" fmla="+- 0 11184 10956"/>
                                <a:gd name="T7" fmla="*/ 11184 h 228"/>
                                <a:gd name="T8" fmla="+- 0 10490 2434"/>
                                <a:gd name="T9" fmla="*/ T8 w 8056"/>
                                <a:gd name="T10" fmla="+- 0 10956 10956"/>
                                <a:gd name="T11" fmla="*/ 10956 h 228"/>
                                <a:gd name="T12" fmla="+- 0 2434 2434"/>
                                <a:gd name="T13" fmla="*/ T12 w 8056"/>
                                <a:gd name="T14" fmla="+- 0 10956 10956"/>
                                <a:gd name="T15" fmla="*/ 10956 h 228"/>
                                <a:gd name="T16" fmla="+- 0 2434 2434"/>
                                <a:gd name="T17" fmla="*/ T16 w 8056"/>
                                <a:gd name="T18" fmla="+- 0 11184 10956"/>
                                <a:gd name="T19" fmla="*/ 11184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056" h="228">
                                  <a:moveTo>
                                    <a:pt x="0" y="228"/>
                                  </a:moveTo>
                                  <a:lnTo>
                                    <a:pt x="8056" y="228"/>
                                  </a:lnTo>
                                  <a:lnTo>
                                    <a:pt x="805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89" name="Group 1063"/>
                        <wpg:cNvGrpSpPr>
                          <a:grpSpLocks/>
                        </wpg:cNvGrpSpPr>
                        <wpg:grpSpPr bwMode="auto">
                          <a:xfrm>
                            <a:off x="1428" y="10286"/>
                            <a:ext cx="9109" cy="2"/>
                            <a:chOff x="1428" y="10286"/>
                            <a:chExt cx="9109" cy="2"/>
                          </a:xfrm>
                        </wpg:grpSpPr>
                        <wps:wsp>
                          <wps:cNvPr id="1590" name="Freeform 1064"/>
                          <wps:cNvSpPr>
                            <a:spLocks/>
                          </wps:cNvSpPr>
                          <wps:spPr bwMode="auto">
                            <a:xfrm>
                              <a:off x="1428" y="10286"/>
                              <a:ext cx="9109" cy="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109"/>
                                <a:gd name="T2" fmla="+- 0 10538 1428"/>
                                <a:gd name="T3" fmla="*/ T2 w 910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09">
                                  <a:moveTo>
                                    <a:pt x="0" y="0"/>
                                  </a:moveTo>
                                  <a:lnTo>
                                    <a:pt x="9110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DADAD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91" name="Group 1061"/>
                        <wpg:cNvGrpSpPr>
                          <a:grpSpLocks/>
                        </wpg:cNvGrpSpPr>
                        <wpg:grpSpPr bwMode="auto">
                          <a:xfrm>
                            <a:off x="1419" y="11198"/>
                            <a:ext cx="9129" cy="2"/>
                            <a:chOff x="1419" y="11198"/>
                            <a:chExt cx="9129" cy="2"/>
                          </a:xfrm>
                        </wpg:grpSpPr>
                        <wps:wsp>
                          <wps:cNvPr id="1592" name="Freeform 1062"/>
                          <wps:cNvSpPr>
                            <a:spLocks/>
                          </wps:cNvSpPr>
                          <wps:spPr bwMode="auto">
                            <a:xfrm>
                              <a:off x="1419" y="11198"/>
                              <a:ext cx="9129" cy="2"/>
                            </a:xfrm>
                            <a:custGeom>
                              <a:avLst/>
                              <a:gdLst>
                                <a:gd name="T0" fmla="+- 0 1419 1419"/>
                                <a:gd name="T1" fmla="*/ T0 w 9129"/>
                                <a:gd name="T2" fmla="+- 0 10547 1419"/>
                                <a:gd name="T3" fmla="*/ T2 w 912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29">
                                  <a:moveTo>
                                    <a:pt x="0" y="0"/>
                                  </a:moveTo>
                                  <a:lnTo>
                                    <a:pt x="9128" y="0"/>
                                  </a:lnTo>
                                </a:path>
                              </a:pathLst>
                            </a:custGeom>
                            <a:noFill/>
                            <a:ln w="19558">
                              <a:solidFill>
                                <a:srgbClr val="DADAD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93" name="Group 1059"/>
                        <wpg:cNvGrpSpPr>
                          <a:grpSpLocks/>
                        </wpg:cNvGrpSpPr>
                        <wpg:grpSpPr bwMode="auto">
                          <a:xfrm>
                            <a:off x="2379" y="10315"/>
                            <a:ext cx="2" cy="898"/>
                            <a:chOff x="2379" y="10315"/>
                            <a:chExt cx="2" cy="898"/>
                          </a:xfrm>
                        </wpg:grpSpPr>
                        <wps:wsp>
                          <wps:cNvPr id="1594" name="Freeform 1060"/>
                          <wps:cNvSpPr>
                            <a:spLocks/>
                          </wps:cNvSpPr>
                          <wps:spPr bwMode="auto">
                            <a:xfrm>
                              <a:off x="2379" y="10315"/>
                              <a:ext cx="2" cy="898"/>
                            </a:xfrm>
                            <a:custGeom>
                              <a:avLst/>
                              <a:gdLst>
                                <a:gd name="T0" fmla="+- 0 10315 10315"/>
                                <a:gd name="T1" fmla="*/ 10315 h 898"/>
                                <a:gd name="T2" fmla="+- 0 11213 10315"/>
                                <a:gd name="T3" fmla="*/ 11213 h 898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898">
                                  <a:moveTo>
                                    <a:pt x="0" y="0"/>
                                  </a:moveTo>
                                  <a:lnTo>
                                    <a:pt x="0" y="898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95" name="Group 1057"/>
                        <wpg:cNvGrpSpPr>
                          <a:grpSpLocks/>
                        </wpg:cNvGrpSpPr>
                        <wpg:grpSpPr bwMode="auto">
                          <a:xfrm>
                            <a:off x="1428" y="11232"/>
                            <a:ext cx="938" cy="540"/>
                            <a:chOff x="1428" y="11232"/>
                            <a:chExt cx="938" cy="540"/>
                          </a:xfrm>
                        </wpg:grpSpPr>
                        <wps:wsp>
                          <wps:cNvPr id="1596" name="Freeform 1058"/>
                          <wps:cNvSpPr>
                            <a:spLocks/>
                          </wps:cNvSpPr>
                          <wps:spPr bwMode="auto">
                            <a:xfrm>
                              <a:off x="1428" y="11232"/>
                              <a:ext cx="938" cy="540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38"/>
                                <a:gd name="T2" fmla="+- 0 11772 11232"/>
                                <a:gd name="T3" fmla="*/ 11772 h 540"/>
                                <a:gd name="T4" fmla="+- 0 2367 1428"/>
                                <a:gd name="T5" fmla="*/ T4 w 938"/>
                                <a:gd name="T6" fmla="+- 0 11772 11232"/>
                                <a:gd name="T7" fmla="*/ 11772 h 540"/>
                                <a:gd name="T8" fmla="+- 0 2367 1428"/>
                                <a:gd name="T9" fmla="*/ T8 w 938"/>
                                <a:gd name="T10" fmla="+- 0 11232 11232"/>
                                <a:gd name="T11" fmla="*/ 11232 h 540"/>
                                <a:gd name="T12" fmla="+- 0 1428 1428"/>
                                <a:gd name="T13" fmla="*/ T12 w 938"/>
                                <a:gd name="T14" fmla="+- 0 11232 11232"/>
                                <a:gd name="T15" fmla="*/ 11232 h 540"/>
                                <a:gd name="T16" fmla="+- 0 1428 1428"/>
                                <a:gd name="T17" fmla="*/ T16 w 938"/>
                                <a:gd name="T18" fmla="+- 0 11772 11232"/>
                                <a:gd name="T19" fmla="*/ 11772 h 5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38" h="540">
                                  <a:moveTo>
                                    <a:pt x="0" y="540"/>
                                  </a:moveTo>
                                  <a:lnTo>
                                    <a:pt x="939" y="540"/>
                                  </a:lnTo>
                                  <a:lnTo>
                                    <a:pt x="939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4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97" name="Group 1055"/>
                        <wpg:cNvGrpSpPr>
                          <a:grpSpLocks/>
                        </wpg:cNvGrpSpPr>
                        <wpg:grpSpPr bwMode="auto">
                          <a:xfrm>
                            <a:off x="1476" y="11290"/>
                            <a:ext cx="845" cy="247"/>
                            <a:chOff x="1476" y="11290"/>
                            <a:chExt cx="845" cy="247"/>
                          </a:xfrm>
                        </wpg:grpSpPr>
                        <wps:wsp>
                          <wps:cNvPr id="1598" name="Freeform 1056"/>
                          <wps:cNvSpPr>
                            <a:spLocks/>
                          </wps:cNvSpPr>
                          <wps:spPr bwMode="auto">
                            <a:xfrm>
                              <a:off x="1476" y="11290"/>
                              <a:ext cx="845" cy="247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845"/>
                                <a:gd name="T2" fmla="+- 0 11537 11290"/>
                                <a:gd name="T3" fmla="*/ 11537 h 247"/>
                                <a:gd name="T4" fmla="+- 0 2321 1476"/>
                                <a:gd name="T5" fmla="*/ T4 w 845"/>
                                <a:gd name="T6" fmla="+- 0 11537 11290"/>
                                <a:gd name="T7" fmla="*/ 11537 h 247"/>
                                <a:gd name="T8" fmla="+- 0 2321 1476"/>
                                <a:gd name="T9" fmla="*/ T8 w 845"/>
                                <a:gd name="T10" fmla="+- 0 11290 11290"/>
                                <a:gd name="T11" fmla="*/ 11290 h 247"/>
                                <a:gd name="T12" fmla="+- 0 1476 1476"/>
                                <a:gd name="T13" fmla="*/ T12 w 845"/>
                                <a:gd name="T14" fmla="+- 0 11290 11290"/>
                                <a:gd name="T15" fmla="*/ 11290 h 247"/>
                                <a:gd name="T16" fmla="+- 0 1476 1476"/>
                                <a:gd name="T17" fmla="*/ T16 w 845"/>
                                <a:gd name="T18" fmla="+- 0 11537 11290"/>
                                <a:gd name="T19" fmla="*/ 11537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45" h="247">
                                  <a:moveTo>
                                    <a:pt x="0" y="247"/>
                                  </a:moveTo>
                                  <a:lnTo>
                                    <a:pt x="845" y="247"/>
                                  </a:lnTo>
                                  <a:lnTo>
                                    <a:pt x="84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99" name="Group 1053"/>
                        <wpg:cNvGrpSpPr>
                          <a:grpSpLocks/>
                        </wpg:cNvGrpSpPr>
                        <wpg:grpSpPr bwMode="auto">
                          <a:xfrm>
                            <a:off x="2388" y="11232"/>
                            <a:ext cx="8149" cy="540"/>
                            <a:chOff x="2388" y="11232"/>
                            <a:chExt cx="8149" cy="540"/>
                          </a:xfrm>
                        </wpg:grpSpPr>
                        <wps:wsp>
                          <wps:cNvPr id="1600" name="Freeform 1054"/>
                          <wps:cNvSpPr>
                            <a:spLocks/>
                          </wps:cNvSpPr>
                          <wps:spPr bwMode="auto">
                            <a:xfrm>
                              <a:off x="2388" y="11232"/>
                              <a:ext cx="8149" cy="540"/>
                            </a:xfrm>
                            <a:custGeom>
                              <a:avLst/>
                              <a:gdLst>
                                <a:gd name="T0" fmla="+- 0 2388 2388"/>
                                <a:gd name="T1" fmla="*/ T0 w 8149"/>
                                <a:gd name="T2" fmla="+- 0 11772 11232"/>
                                <a:gd name="T3" fmla="*/ 11772 h 540"/>
                                <a:gd name="T4" fmla="+- 0 10538 2388"/>
                                <a:gd name="T5" fmla="*/ T4 w 8149"/>
                                <a:gd name="T6" fmla="+- 0 11772 11232"/>
                                <a:gd name="T7" fmla="*/ 11772 h 540"/>
                                <a:gd name="T8" fmla="+- 0 10538 2388"/>
                                <a:gd name="T9" fmla="*/ T8 w 8149"/>
                                <a:gd name="T10" fmla="+- 0 11232 11232"/>
                                <a:gd name="T11" fmla="*/ 11232 h 540"/>
                                <a:gd name="T12" fmla="+- 0 2388 2388"/>
                                <a:gd name="T13" fmla="*/ T12 w 8149"/>
                                <a:gd name="T14" fmla="+- 0 11232 11232"/>
                                <a:gd name="T15" fmla="*/ 11232 h 540"/>
                                <a:gd name="T16" fmla="+- 0 2388 2388"/>
                                <a:gd name="T17" fmla="*/ T16 w 8149"/>
                                <a:gd name="T18" fmla="+- 0 11772 11232"/>
                                <a:gd name="T19" fmla="*/ 11772 h 5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149" h="540">
                                  <a:moveTo>
                                    <a:pt x="0" y="540"/>
                                  </a:moveTo>
                                  <a:lnTo>
                                    <a:pt x="8150" y="540"/>
                                  </a:lnTo>
                                  <a:lnTo>
                                    <a:pt x="815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4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01" name="Group 1051"/>
                        <wpg:cNvGrpSpPr>
                          <a:grpSpLocks/>
                        </wpg:cNvGrpSpPr>
                        <wpg:grpSpPr bwMode="auto">
                          <a:xfrm>
                            <a:off x="2434" y="11290"/>
                            <a:ext cx="8056" cy="226"/>
                            <a:chOff x="2434" y="11290"/>
                            <a:chExt cx="8056" cy="226"/>
                          </a:xfrm>
                        </wpg:grpSpPr>
                        <wps:wsp>
                          <wps:cNvPr id="1602" name="Freeform 1052"/>
                          <wps:cNvSpPr>
                            <a:spLocks/>
                          </wps:cNvSpPr>
                          <wps:spPr bwMode="auto">
                            <a:xfrm>
                              <a:off x="2434" y="11290"/>
                              <a:ext cx="8056" cy="226"/>
                            </a:xfrm>
                            <a:custGeom>
                              <a:avLst/>
                              <a:gdLst>
                                <a:gd name="T0" fmla="+- 0 2434 2434"/>
                                <a:gd name="T1" fmla="*/ T0 w 8056"/>
                                <a:gd name="T2" fmla="+- 0 11515 11290"/>
                                <a:gd name="T3" fmla="*/ 11515 h 226"/>
                                <a:gd name="T4" fmla="+- 0 10490 2434"/>
                                <a:gd name="T5" fmla="*/ T4 w 8056"/>
                                <a:gd name="T6" fmla="+- 0 11515 11290"/>
                                <a:gd name="T7" fmla="*/ 11515 h 226"/>
                                <a:gd name="T8" fmla="+- 0 10490 2434"/>
                                <a:gd name="T9" fmla="*/ T8 w 8056"/>
                                <a:gd name="T10" fmla="+- 0 11290 11290"/>
                                <a:gd name="T11" fmla="*/ 11290 h 226"/>
                                <a:gd name="T12" fmla="+- 0 2434 2434"/>
                                <a:gd name="T13" fmla="*/ T12 w 8056"/>
                                <a:gd name="T14" fmla="+- 0 11290 11290"/>
                                <a:gd name="T15" fmla="*/ 11290 h 226"/>
                                <a:gd name="T16" fmla="+- 0 2434 2434"/>
                                <a:gd name="T17" fmla="*/ T16 w 8056"/>
                                <a:gd name="T18" fmla="+- 0 11515 11290"/>
                                <a:gd name="T19" fmla="*/ 11515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056" h="226">
                                  <a:moveTo>
                                    <a:pt x="0" y="225"/>
                                  </a:moveTo>
                                  <a:lnTo>
                                    <a:pt x="8056" y="225"/>
                                  </a:lnTo>
                                  <a:lnTo>
                                    <a:pt x="805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03" name="Group 1049"/>
                        <wpg:cNvGrpSpPr>
                          <a:grpSpLocks/>
                        </wpg:cNvGrpSpPr>
                        <wpg:grpSpPr bwMode="auto">
                          <a:xfrm>
                            <a:off x="2434" y="11515"/>
                            <a:ext cx="8056" cy="228"/>
                            <a:chOff x="2434" y="11515"/>
                            <a:chExt cx="8056" cy="228"/>
                          </a:xfrm>
                        </wpg:grpSpPr>
                        <wps:wsp>
                          <wps:cNvPr id="1604" name="Freeform 1050"/>
                          <wps:cNvSpPr>
                            <a:spLocks/>
                          </wps:cNvSpPr>
                          <wps:spPr bwMode="auto">
                            <a:xfrm>
                              <a:off x="2434" y="11515"/>
                              <a:ext cx="8056" cy="228"/>
                            </a:xfrm>
                            <a:custGeom>
                              <a:avLst/>
                              <a:gdLst>
                                <a:gd name="T0" fmla="+- 0 2434 2434"/>
                                <a:gd name="T1" fmla="*/ T0 w 8056"/>
                                <a:gd name="T2" fmla="+- 0 11743 11515"/>
                                <a:gd name="T3" fmla="*/ 11743 h 228"/>
                                <a:gd name="T4" fmla="+- 0 10490 2434"/>
                                <a:gd name="T5" fmla="*/ T4 w 8056"/>
                                <a:gd name="T6" fmla="+- 0 11743 11515"/>
                                <a:gd name="T7" fmla="*/ 11743 h 228"/>
                                <a:gd name="T8" fmla="+- 0 10490 2434"/>
                                <a:gd name="T9" fmla="*/ T8 w 8056"/>
                                <a:gd name="T10" fmla="+- 0 11515 11515"/>
                                <a:gd name="T11" fmla="*/ 11515 h 228"/>
                                <a:gd name="T12" fmla="+- 0 2434 2434"/>
                                <a:gd name="T13" fmla="*/ T12 w 8056"/>
                                <a:gd name="T14" fmla="+- 0 11515 11515"/>
                                <a:gd name="T15" fmla="*/ 11515 h 228"/>
                                <a:gd name="T16" fmla="+- 0 2434 2434"/>
                                <a:gd name="T17" fmla="*/ T16 w 8056"/>
                                <a:gd name="T18" fmla="+- 0 11743 11515"/>
                                <a:gd name="T19" fmla="*/ 11743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056" h="228">
                                  <a:moveTo>
                                    <a:pt x="0" y="228"/>
                                  </a:moveTo>
                                  <a:lnTo>
                                    <a:pt x="8056" y="228"/>
                                  </a:lnTo>
                                  <a:lnTo>
                                    <a:pt x="805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05" name="Group 1047"/>
                        <wpg:cNvGrpSpPr>
                          <a:grpSpLocks/>
                        </wpg:cNvGrpSpPr>
                        <wpg:grpSpPr bwMode="auto">
                          <a:xfrm>
                            <a:off x="1428" y="11261"/>
                            <a:ext cx="9109" cy="2"/>
                            <a:chOff x="1428" y="11261"/>
                            <a:chExt cx="9109" cy="2"/>
                          </a:xfrm>
                        </wpg:grpSpPr>
                        <wps:wsp>
                          <wps:cNvPr id="1606" name="Freeform 1048"/>
                          <wps:cNvSpPr>
                            <a:spLocks/>
                          </wps:cNvSpPr>
                          <wps:spPr bwMode="auto">
                            <a:xfrm>
                              <a:off x="1428" y="11261"/>
                              <a:ext cx="9109" cy="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109"/>
                                <a:gd name="T2" fmla="+- 0 10538 1428"/>
                                <a:gd name="T3" fmla="*/ T2 w 910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09">
                                  <a:moveTo>
                                    <a:pt x="0" y="0"/>
                                  </a:moveTo>
                                  <a:lnTo>
                                    <a:pt x="9110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EBEBE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07" name="Group 1045"/>
                        <wpg:cNvGrpSpPr>
                          <a:grpSpLocks/>
                        </wpg:cNvGrpSpPr>
                        <wpg:grpSpPr bwMode="auto">
                          <a:xfrm>
                            <a:off x="1419" y="11755"/>
                            <a:ext cx="9129" cy="2"/>
                            <a:chOff x="1419" y="11755"/>
                            <a:chExt cx="9129" cy="2"/>
                          </a:xfrm>
                        </wpg:grpSpPr>
                        <wps:wsp>
                          <wps:cNvPr id="1608" name="Freeform 1046"/>
                          <wps:cNvSpPr>
                            <a:spLocks/>
                          </wps:cNvSpPr>
                          <wps:spPr bwMode="auto">
                            <a:xfrm>
                              <a:off x="1419" y="11755"/>
                              <a:ext cx="9129" cy="2"/>
                            </a:xfrm>
                            <a:custGeom>
                              <a:avLst/>
                              <a:gdLst>
                                <a:gd name="T0" fmla="+- 0 1419 1419"/>
                                <a:gd name="T1" fmla="*/ T0 w 9129"/>
                                <a:gd name="T2" fmla="+- 0 10547 1419"/>
                                <a:gd name="T3" fmla="*/ T2 w 912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29">
                                  <a:moveTo>
                                    <a:pt x="0" y="0"/>
                                  </a:moveTo>
                                  <a:lnTo>
                                    <a:pt x="9128" y="0"/>
                                  </a:lnTo>
                                </a:path>
                              </a:pathLst>
                            </a:custGeom>
                            <a:noFill/>
                            <a:ln w="19558">
                              <a:solidFill>
                                <a:srgbClr val="EBEBE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09" name="Group 1043"/>
                        <wpg:cNvGrpSpPr>
                          <a:grpSpLocks/>
                        </wpg:cNvGrpSpPr>
                        <wpg:grpSpPr bwMode="auto">
                          <a:xfrm>
                            <a:off x="2379" y="11290"/>
                            <a:ext cx="2" cy="480"/>
                            <a:chOff x="2379" y="11290"/>
                            <a:chExt cx="2" cy="480"/>
                          </a:xfrm>
                        </wpg:grpSpPr>
                        <wps:wsp>
                          <wps:cNvPr id="1610" name="Freeform 1044"/>
                          <wps:cNvSpPr>
                            <a:spLocks/>
                          </wps:cNvSpPr>
                          <wps:spPr bwMode="auto">
                            <a:xfrm>
                              <a:off x="2379" y="11290"/>
                              <a:ext cx="2" cy="480"/>
                            </a:xfrm>
                            <a:custGeom>
                              <a:avLst/>
                              <a:gdLst>
                                <a:gd name="T0" fmla="+- 0 11290 11290"/>
                                <a:gd name="T1" fmla="*/ 11290 h 480"/>
                                <a:gd name="T2" fmla="+- 0 11770 11290"/>
                                <a:gd name="T3" fmla="*/ 11770 h 480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480">
                                  <a:moveTo>
                                    <a:pt x="0" y="0"/>
                                  </a:moveTo>
                                  <a:lnTo>
                                    <a:pt x="0" y="480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11" name="Group 1041"/>
                        <wpg:cNvGrpSpPr>
                          <a:grpSpLocks/>
                        </wpg:cNvGrpSpPr>
                        <wpg:grpSpPr bwMode="auto">
                          <a:xfrm>
                            <a:off x="1428" y="11791"/>
                            <a:ext cx="938" cy="540"/>
                            <a:chOff x="1428" y="11791"/>
                            <a:chExt cx="938" cy="540"/>
                          </a:xfrm>
                        </wpg:grpSpPr>
                        <wps:wsp>
                          <wps:cNvPr id="1612" name="Freeform 1042"/>
                          <wps:cNvSpPr>
                            <a:spLocks/>
                          </wps:cNvSpPr>
                          <wps:spPr bwMode="auto">
                            <a:xfrm>
                              <a:off x="1428" y="11791"/>
                              <a:ext cx="938" cy="540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38"/>
                                <a:gd name="T2" fmla="+- 0 12331 11791"/>
                                <a:gd name="T3" fmla="*/ 12331 h 540"/>
                                <a:gd name="T4" fmla="+- 0 2367 1428"/>
                                <a:gd name="T5" fmla="*/ T4 w 938"/>
                                <a:gd name="T6" fmla="+- 0 12331 11791"/>
                                <a:gd name="T7" fmla="*/ 12331 h 540"/>
                                <a:gd name="T8" fmla="+- 0 2367 1428"/>
                                <a:gd name="T9" fmla="*/ T8 w 938"/>
                                <a:gd name="T10" fmla="+- 0 11791 11791"/>
                                <a:gd name="T11" fmla="*/ 11791 h 540"/>
                                <a:gd name="T12" fmla="+- 0 1428 1428"/>
                                <a:gd name="T13" fmla="*/ T12 w 938"/>
                                <a:gd name="T14" fmla="+- 0 11791 11791"/>
                                <a:gd name="T15" fmla="*/ 11791 h 540"/>
                                <a:gd name="T16" fmla="+- 0 1428 1428"/>
                                <a:gd name="T17" fmla="*/ T16 w 938"/>
                                <a:gd name="T18" fmla="+- 0 12331 11791"/>
                                <a:gd name="T19" fmla="*/ 12331 h 5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38" h="540">
                                  <a:moveTo>
                                    <a:pt x="0" y="540"/>
                                  </a:moveTo>
                                  <a:lnTo>
                                    <a:pt x="939" y="540"/>
                                  </a:lnTo>
                                  <a:lnTo>
                                    <a:pt x="939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4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13" name="Group 1039"/>
                        <wpg:cNvGrpSpPr>
                          <a:grpSpLocks/>
                        </wpg:cNvGrpSpPr>
                        <wpg:grpSpPr bwMode="auto">
                          <a:xfrm>
                            <a:off x="1476" y="11849"/>
                            <a:ext cx="845" cy="245"/>
                            <a:chOff x="1476" y="11849"/>
                            <a:chExt cx="845" cy="245"/>
                          </a:xfrm>
                        </wpg:grpSpPr>
                        <wps:wsp>
                          <wps:cNvPr id="1614" name="Freeform 1040"/>
                          <wps:cNvSpPr>
                            <a:spLocks/>
                          </wps:cNvSpPr>
                          <wps:spPr bwMode="auto">
                            <a:xfrm>
                              <a:off x="1476" y="11849"/>
                              <a:ext cx="845" cy="245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845"/>
                                <a:gd name="T2" fmla="+- 0 12094 11849"/>
                                <a:gd name="T3" fmla="*/ 12094 h 245"/>
                                <a:gd name="T4" fmla="+- 0 2321 1476"/>
                                <a:gd name="T5" fmla="*/ T4 w 845"/>
                                <a:gd name="T6" fmla="+- 0 12094 11849"/>
                                <a:gd name="T7" fmla="*/ 12094 h 245"/>
                                <a:gd name="T8" fmla="+- 0 2321 1476"/>
                                <a:gd name="T9" fmla="*/ T8 w 845"/>
                                <a:gd name="T10" fmla="+- 0 11849 11849"/>
                                <a:gd name="T11" fmla="*/ 11849 h 245"/>
                                <a:gd name="T12" fmla="+- 0 1476 1476"/>
                                <a:gd name="T13" fmla="*/ T12 w 845"/>
                                <a:gd name="T14" fmla="+- 0 11849 11849"/>
                                <a:gd name="T15" fmla="*/ 11849 h 245"/>
                                <a:gd name="T16" fmla="+- 0 1476 1476"/>
                                <a:gd name="T17" fmla="*/ T16 w 845"/>
                                <a:gd name="T18" fmla="+- 0 12094 11849"/>
                                <a:gd name="T19" fmla="*/ 12094 h 24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45" h="245">
                                  <a:moveTo>
                                    <a:pt x="0" y="245"/>
                                  </a:moveTo>
                                  <a:lnTo>
                                    <a:pt x="845" y="245"/>
                                  </a:lnTo>
                                  <a:lnTo>
                                    <a:pt x="84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15" name="Group 1037"/>
                        <wpg:cNvGrpSpPr>
                          <a:grpSpLocks/>
                        </wpg:cNvGrpSpPr>
                        <wpg:grpSpPr bwMode="auto">
                          <a:xfrm>
                            <a:off x="2388" y="11791"/>
                            <a:ext cx="8149" cy="540"/>
                            <a:chOff x="2388" y="11791"/>
                            <a:chExt cx="8149" cy="540"/>
                          </a:xfrm>
                        </wpg:grpSpPr>
                        <wps:wsp>
                          <wps:cNvPr id="1616" name="Freeform 1038"/>
                          <wps:cNvSpPr>
                            <a:spLocks/>
                          </wps:cNvSpPr>
                          <wps:spPr bwMode="auto">
                            <a:xfrm>
                              <a:off x="2388" y="11791"/>
                              <a:ext cx="8149" cy="540"/>
                            </a:xfrm>
                            <a:custGeom>
                              <a:avLst/>
                              <a:gdLst>
                                <a:gd name="T0" fmla="+- 0 2388 2388"/>
                                <a:gd name="T1" fmla="*/ T0 w 8149"/>
                                <a:gd name="T2" fmla="+- 0 12331 11791"/>
                                <a:gd name="T3" fmla="*/ 12331 h 540"/>
                                <a:gd name="T4" fmla="+- 0 10538 2388"/>
                                <a:gd name="T5" fmla="*/ T4 w 8149"/>
                                <a:gd name="T6" fmla="+- 0 12331 11791"/>
                                <a:gd name="T7" fmla="*/ 12331 h 540"/>
                                <a:gd name="T8" fmla="+- 0 10538 2388"/>
                                <a:gd name="T9" fmla="*/ T8 w 8149"/>
                                <a:gd name="T10" fmla="+- 0 11791 11791"/>
                                <a:gd name="T11" fmla="*/ 11791 h 540"/>
                                <a:gd name="T12" fmla="+- 0 2388 2388"/>
                                <a:gd name="T13" fmla="*/ T12 w 8149"/>
                                <a:gd name="T14" fmla="+- 0 11791 11791"/>
                                <a:gd name="T15" fmla="*/ 11791 h 540"/>
                                <a:gd name="T16" fmla="+- 0 2388 2388"/>
                                <a:gd name="T17" fmla="*/ T16 w 8149"/>
                                <a:gd name="T18" fmla="+- 0 12331 11791"/>
                                <a:gd name="T19" fmla="*/ 12331 h 5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149" h="540">
                                  <a:moveTo>
                                    <a:pt x="0" y="540"/>
                                  </a:moveTo>
                                  <a:lnTo>
                                    <a:pt x="8150" y="540"/>
                                  </a:lnTo>
                                  <a:lnTo>
                                    <a:pt x="815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4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17" name="Group 1035"/>
                        <wpg:cNvGrpSpPr>
                          <a:grpSpLocks/>
                        </wpg:cNvGrpSpPr>
                        <wpg:grpSpPr bwMode="auto">
                          <a:xfrm>
                            <a:off x="2434" y="11849"/>
                            <a:ext cx="8056" cy="226"/>
                            <a:chOff x="2434" y="11849"/>
                            <a:chExt cx="8056" cy="226"/>
                          </a:xfrm>
                        </wpg:grpSpPr>
                        <wps:wsp>
                          <wps:cNvPr id="1618" name="Freeform 1036"/>
                          <wps:cNvSpPr>
                            <a:spLocks/>
                          </wps:cNvSpPr>
                          <wps:spPr bwMode="auto">
                            <a:xfrm>
                              <a:off x="2434" y="11849"/>
                              <a:ext cx="8056" cy="226"/>
                            </a:xfrm>
                            <a:custGeom>
                              <a:avLst/>
                              <a:gdLst>
                                <a:gd name="T0" fmla="+- 0 2434 2434"/>
                                <a:gd name="T1" fmla="*/ T0 w 8056"/>
                                <a:gd name="T2" fmla="+- 0 12074 11849"/>
                                <a:gd name="T3" fmla="*/ 12074 h 226"/>
                                <a:gd name="T4" fmla="+- 0 10490 2434"/>
                                <a:gd name="T5" fmla="*/ T4 w 8056"/>
                                <a:gd name="T6" fmla="+- 0 12074 11849"/>
                                <a:gd name="T7" fmla="*/ 12074 h 226"/>
                                <a:gd name="T8" fmla="+- 0 10490 2434"/>
                                <a:gd name="T9" fmla="*/ T8 w 8056"/>
                                <a:gd name="T10" fmla="+- 0 11849 11849"/>
                                <a:gd name="T11" fmla="*/ 11849 h 226"/>
                                <a:gd name="T12" fmla="+- 0 2434 2434"/>
                                <a:gd name="T13" fmla="*/ T12 w 8056"/>
                                <a:gd name="T14" fmla="+- 0 11849 11849"/>
                                <a:gd name="T15" fmla="*/ 11849 h 226"/>
                                <a:gd name="T16" fmla="+- 0 2434 2434"/>
                                <a:gd name="T17" fmla="*/ T16 w 8056"/>
                                <a:gd name="T18" fmla="+- 0 12074 11849"/>
                                <a:gd name="T19" fmla="*/ 12074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056" h="226">
                                  <a:moveTo>
                                    <a:pt x="0" y="225"/>
                                  </a:moveTo>
                                  <a:lnTo>
                                    <a:pt x="8056" y="225"/>
                                  </a:lnTo>
                                  <a:lnTo>
                                    <a:pt x="805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19" name="Group 1033"/>
                        <wpg:cNvGrpSpPr>
                          <a:grpSpLocks/>
                        </wpg:cNvGrpSpPr>
                        <wpg:grpSpPr bwMode="auto">
                          <a:xfrm>
                            <a:off x="2434" y="12074"/>
                            <a:ext cx="8056" cy="228"/>
                            <a:chOff x="2434" y="12074"/>
                            <a:chExt cx="8056" cy="228"/>
                          </a:xfrm>
                        </wpg:grpSpPr>
                        <wps:wsp>
                          <wps:cNvPr id="1620" name="Freeform 1034"/>
                          <wps:cNvSpPr>
                            <a:spLocks/>
                          </wps:cNvSpPr>
                          <wps:spPr bwMode="auto">
                            <a:xfrm>
                              <a:off x="2434" y="12074"/>
                              <a:ext cx="8056" cy="228"/>
                            </a:xfrm>
                            <a:custGeom>
                              <a:avLst/>
                              <a:gdLst>
                                <a:gd name="T0" fmla="+- 0 2434 2434"/>
                                <a:gd name="T1" fmla="*/ T0 w 8056"/>
                                <a:gd name="T2" fmla="+- 0 12302 12074"/>
                                <a:gd name="T3" fmla="*/ 12302 h 228"/>
                                <a:gd name="T4" fmla="+- 0 10490 2434"/>
                                <a:gd name="T5" fmla="*/ T4 w 8056"/>
                                <a:gd name="T6" fmla="+- 0 12302 12074"/>
                                <a:gd name="T7" fmla="*/ 12302 h 228"/>
                                <a:gd name="T8" fmla="+- 0 10490 2434"/>
                                <a:gd name="T9" fmla="*/ T8 w 8056"/>
                                <a:gd name="T10" fmla="+- 0 12074 12074"/>
                                <a:gd name="T11" fmla="*/ 12074 h 228"/>
                                <a:gd name="T12" fmla="+- 0 2434 2434"/>
                                <a:gd name="T13" fmla="*/ T12 w 8056"/>
                                <a:gd name="T14" fmla="+- 0 12074 12074"/>
                                <a:gd name="T15" fmla="*/ 12074 h 228"/>
                                <a:gd name="T16" fmla="+- 0 2434 2434"/>
                                <a:gd name="T17" fmla="*/ T16 w 8056"/>
                                <a:gd name="T18" fmla="+- 0 12302 12074"/>
                                <a:gd name="T19" fmla="*/ 12302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056" h="228">
                                  <a:moveTo>
                                    <a:pt x="0" y="228"/>
                                  </a:moveTo>
                                  <a:lnTo>
                                    <a:pt x="8056" y="228"/>
                                  </a:lnTo>
                                  <a:lnTo>
                                    <a:pt x="805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21" name="Group 1031"/>
                        <wpg:cNvGrpSpPr>
                          <a:grpSpLocks/>
                        </wpg:cNvGrpSpPr>
                        <wpg:grpSpPr bwMode="auto">
                          <a:xfrm>
                            <a:off x="1428" y="11818"/>
                            <a:ext cx="9109" cy="2"/>
                            <a:chOff x="1428" y="11818"/>
                            <a:chExt cx="9109" cy="2"/>
                          </a:xfrm>
                        </wpg:grpSpPr>
                        <wps:wsp>
                          <wps:cNvPr id="1622" name="Freeform 1032"/>
                          <wps:cNvSpPr>
                            <a:spLocks/>
                          </wps:cNvSpPr>
                          <wps:spPr bwMode="auto">
                            <a:xfrm>
                              <a:off x="1428" y="11818"/>
                              <a:ext cx="9109" cy="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109"/>
                                <a:gd name="T2" fmla="+- 0 10538 1428"/>
                                <a:gd name="T3" fmla="*/ T2 w 910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09">
                                  <a:moveTo>
                                    <a:pt x="0" y="0"/>
                                  </a:moveTo>
                                  <a:lnTo>
                                    <a:pt x="9110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DADAD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23" name="Group 1029"/>
                        <wpg:cNvGrpSpPr>
                          <a:grpSpLocks/>
                        </wpg:cNvGrpSpPr>
                        <wpg:grpSpPr bwMode="auto">
                          <a:xfrm>
                            <a:off x="1419" y="12317"/>
                            <a:ext cx="9129" cy="2"/>
                            <a:chOff x="1419" y="12317"/>
                            <a:chExt cx="9129" cy="2"/>
                          </a:xfrm>
                        </wpg:grpSpPr>
                        <wps:wsp>
                          <wps:cNvPr id="1624" name="Freeform 1030"/>
                          <wps:cNvSpPr>
                            <a:spLocks/>
                          </wps:cNvSpPr>
                          <wps:spPr bwMode="auto">
                            <a:xfrm>
                              <a:off x="1419" y="12317"/>
                              <a:ext cx="9129" cy="2"/>
                            </a:xfrm>
                            <a:custGeom>
                              <a:avLst/>
                              <a:gdLst>
                                <a:gd name="T0" fmla="+- 0 1419 1419"/>
                                <a:gd name="T1" fmla="*/ T0 w 9129"/>
                                <a:gd name="T2" fmla="+- 0 10547 1419"/>
                                <a:gd name="T3" fmla="*/ T2 w 912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29">
                                  <a:moveTo>
                                    <a:pt x="0" y="0"/>
                                  </a:moveTo>
                                  <a:lnTo>
                                    <a:pt x="9128" y="0"/>
                                  </a:lnTo>
                                </a:path>
                              </a:pathLst>
                            </a:custGeom>
                            <a:noFill/>
                            <a:ln w="19558">
                              <a:solidFill>
                                <a:srgbClr val="DADAD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25" name="Group 1027"/>
                        <wpg:cNvGrpSpPr>
                          <a:grpSpLocks/>
                        </wpg:cNvGrpSpPr>
                        <wpg:grpSpPr bwMode="auto">
                          <a:xfrm>
                            <a:off x="2379" y="11846"/>
                            <a:ext cx="2" cy="485"/>
                            <a:chOff x="2379" y="11846"/>
                            <a:chExt cx="2" cy="485"/>
                          </a:xfrm>
                        </wpg:grpSpPr>
                        <wps:wsp>
                          <wps:cNvPr id="1626" name="Freeform 1028"/>
                          <wps:cNvSpPr>
                            <a:spLocks/>
                          </wps:cNvSpPr>
                          <wps:spPr bwMode="auto">
                            <a:xfrm>
                              <a:off x="2379" y="11846"/>
                              <a:ext cx="2" cy="485"/>
                            </a:xfrm>
                            <a:custGeom>
                              <a:avLst/>
                              <a:gdLst>
                                <a:gd name="T0" fmla="+- 0 11846 11846"/>
                                <a:gd name="T1" fmla="*/ 11846 h 485"/>
                                <a:gd name="T2" fmla="+- 0 12331 11846"/>
                                <a:gd name="T3" fmla="*/ 12331 h 485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485">
                                  <a:moveTo>
                                    <a:pt x="0" y="0"/>
                                  </a:moveTo>
                                  <a:lnTo>
                                    <a:pt x="0" y="485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026" o:spid="_x0000_s1026" style="position:absolute;margin-left:69.95pt;margin-top:28.95pt;width:458.45pt;height:588.15pt;z-index:-5062;mso-position-horizontal-relative:page" coordorigin="1399,579" coordsize="9169,117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/y6llkAAKpbBAAOAAAAZHJzL2Uyb0RvYy54bWzsnW1vIzmuqL9f4P6HQj6eg0z8Un4LNnuw&#10;Pd1ZHGB2d4DJ/QHuxHnBJnGOne70nsH+90tKJYmUSKdil+xMt2aBdWYiuRiySnyKIqk//de3h/vq&#10;62K1vls+nh31f+odVYvHy+XV3ePN2dH/uzg/nh5V6+f549X8fvm4ODv612J99F9//r//508vT6eL&#10;wfJ2eX+1WFXwJY/r05ens6Pb5+en05OT9eXt4mG+/mn5tHiEX14vVw/zZ/jX1c3J1Wr+At/+cH8y&#10;6PXGJy/L1dXTanm5WK/hv360vzz6s/n+6+vF5fM/rq/Xi+fq/uwIZHs2/78y//8Z///kz3+an96s&#10;5k+3d5eNGPMtpHiY3z3CRf1XfZw/z6svq7vkqx7uLlfL9fL6+afL5cPJ8vr67nJh/gb4a/q96K/5&#10;62r55cn8LTenLzdPXk2g2khPW3/t5d+//rqq7q7AdsNxfVQ9zh/ASubCVb83GKOCXp5uTmHcX1dP&#10;vz39urJ/Jfz4y/Lyn2v49Un8e/z3Gzu4+vzyt+UVfOP8y/PSKOjb9eoBvwL+9OqbscO/vB0W356r&#10;S/iPo+lgMOyPjqpL+N2kHs9GvZG11OUtmBPn9Yez2VEFvx5NZu5Xn5rps/4Yfodz+/3JeIi/Ppmf&#10;2gsbYRvh7F9m/sX/kUEZcHmmjMF0klsZ/XoAjwv+UdPmj3IamQ3hF1Yb/s91mkgmXd56TUTTVDXA&#10;w7cO99d6t/vrt9v508Lctmu8b4JKx06l56vFAp/pqj+YTq1WzVB3f63pzUV+8/K0Pl3DPfjqbdVe&#10;k14l89PLL+vnvy6W5vacf/1l/WwXhyv4ydz0V80NcQELyfXDPawT/3lc9Sq8lvk/ex/e+GF9N+w/&#10;TqqLXvVSoRWb73RfNXBj7FcNh9PKGz9809CNgm/q45jbalI3N0IYBY8vEWswHE9EseDGtsNQrFoW&#10;CyxFvspcUhBr4kZtFAvuXPJdqljwyAaxprJYfa55EEnSVp8qHseI2upHqletSJV/0R8oknHla5JR&#10;3euSRdpXJaP6v+iPFcm4/jVb9qn++T0Gj8iNewjmt+65uPz22DwY8FM1R3/fMyv803KNK/QFWAGW&#10;sgu3/sIofIqUwaAYHGyWWLje5sF25b8AO9ulffPoPhgQvxscSqvhoFUz3DxfThb72fzBK8CKGChW&#10;RxUAxWf7fD/Nn1FP+Pfij9XL2ZFZwW/Rnc2Mlh6WXxcXSzPiOTjC5qmGq4Xf3z/ScbOh/evDSPd7&#10;9/lkvs+NM4gD3+d+6z7tKHie4G9tMya93uX9cr2wGsU/0jhZ/4ejvshyul7e312d393f4x+8Xt18&#10;/vl+VX2dA5TV5p/GMmzYvblfHpc4zV7G/hfwiY1u0TsayPp91h/UvQ+D2fH5eDo5rs/r0fFs0pse&#10;9/qzD7Nxr57VH8//jXrv16e3d1dXi8df7h4XDvj6dTuH16CnRTWDfMayo8HImJRJz/7InvlH+iOB&#10;8B6v4K+bn94u5lefmp+f53f39ucTLrFRMvzZ7tMoApjGukWkmPXp5+XVv8BFrpYWdgHO4Yfb5ep/&#10;j6oXAN2zo/X/fJmvFkfV/X8/gqef9esaydj8Sz2aDOBfVvQ3n+lv5o+X8FVnR89H8Mjjjz8/W5r+&#10;8rS6u7mFK/WNLh6XfwHiu75DH2rks1I1/wKwYX5qOHEziMHzGIGYeZBj6kT27opK+/UE1mB4Msa1&#10;IeD5Kd5qiKbTGlYqBLEBoJqxW0DSZFIAsXgaPB4yj+4HxMAlWJVSEGtYn+AWPKq7g1hbTXqV8JXj&#10;TSA2GQPxwAWNYQIYUR4wIIbmiMZwGphO6srbPnwRRQEcclv52yAM4iQwGA76olAUBQyGCUJxEFCE&#10;ohSgCsUhQBWKQsAFQpggVARhoCZJVQzCcIyoqwTCNAtSzVsIkyTjqtcko5rXJeO6x9tKNGOfqt9C&#10;mCQZ179iScZgzJTwcBQEM1i4A4KhXSpAMHxm0eMGxKIw1DzRoPHwew5N5nuCC4CR7vfu036fG9cG&#10;r9qMCZK56xQEewSoAYYpCAbUlg/BwC1ECGbe6vaCYLAOWl+dIliv8fQpgvlJEoLZaZ434pDgXhBs&#10;AvZKEcz8pcjwEDbrMBbWIJhXiqZJr5L3gGD93rRfeZEDXlESMGMALNyNEEZxElB5h6JAOwjTxKIY&#10;oIvFMUAVawsMA01J2mIYhmNEbWXFME0yqntdspwYptmScRg3JjwiBcQ6AzF4bjeAWM9FA18FMT/S&#10;gZH7zARiyfUKiBUQ20MsbAKRjAjETAx8LyCGC6FGYnowLMySUMzO89xxGBSD0E+KYgP8U7OhWNBK&#10;ymKRTt4Fiw17M0gHcPYPmMVgDAeJUZ58MKbJxWhMlSsfjaGuRIUxHjOjRI1lBTJdOIpkG4TLymSa&#10;STmUMZsWKDP7QbANWqJjcC84+CtQVqBsH1AGTpBDmU1JywllgyHkTeEGJSSRREzWhwQDJVUsnUWY&#10;LJ53YCgDZkihzETJu4ayVCueyVSdbA1leLHKXDHaf0z3KPHi0SC+Saml8nAoa5ct1u+NYKAkGGUC&#10;GyITBIuIQElj41SmCcapTBcsDZIJgkWblVpeFtW+npfF1a+bkhqg2ayURONYrIlG9a+Lxg2gi0ZN&#10;0OxWSqJFNlDsGSEZNWhBsi6QDE2DO5a7Jo1N+yPYbwB3kWZxOVhqImVuYJv9yDZj0gsWKitUtg8q&#10;g3UzorLs+fuDeghrOjxm05HZHyVpY70RrNAmb6w2YgBAuFKGdBahsnjegakM/oiEyiZZMvhTrXgq&#10;U3WyPZWB4SpzxQi4KBfYzDG8eDSIY0G/3+tV/gZQQmU4BgI/7l4IozgT9CFztScKRqnAUpkgGIcC&#10;TTCKBGaMKFhEBKpgKZUJgkVUBtqSNMZiZThGFCwKlaEVRY1hGngoMDB5/FNJNG4BTTSqf100bgBd&#10;NGqChsok0SIbKDcapzJ2pxUq64LK0DQmjwwe3w3bl/bhBpWr25fmizCRzA91NOY+GypzA9sQV5sx&#10;6QULlRUq2weVwUoXUdkekvlhR80k8/eblH1HErN+r4mVmd0+wmS+fnDs5gQmi2YdmMjgT0uJLFMq&#10;f0s9eo1szWNvKKlEE27mMRPZMgaNxjEgMHV9zZft5Cbd+ru5KA2uDQs/GwtX3W0Hx9yYukNyF9Pc&#10;0Qzgj0llnRCI9Wp5ly/Sws0XTMgdTqZQOYOy6EVReuXX60VRcBn8cniQ01Kw3uzT9NO0Pq4H40/H&#10;de/jx+O/nP9cH4/P+5PRx+HHn3/+2OelYFhgtnsp2OY/9tz8g3cq6JPohNR32fI4+DX8VWaY++u+&#10;7/ou2CyJXcIekosRkuEB7EN1jl0+gk8YqD4hmUSdApsGVjxgfddUSi62adRdb57060Qpiia9Snbw&#10;Cn3IQsELRgt58pYO5aDJoOgtvTeqsTw+/TLBK9gvgz9g+9RPt/gewiuA+Lt4hcbru79gB6/Qn41G&#10;tvSGrICt64GLV/iBvAKkmsVeIXum42CIvgi8AhQFcqcAawfGbsdusz3EbpMpwSXwSX75O0iO4xSE&#10;SV8TsuQ4ttWiV8jW/kCr7yRxPlve6e0W4qyRNxgOR1IRK/UFsNs+gghk813bOQPL19AZw3LgRmfQ&#10;jGXtM+CqO7wiwEYiSr+9L7AiBQ3s4gqG9XjwyguCxszz0+IKfiRXAE8hjxlBey94gHLmV/n4T384&#10;isoPfSuuIWz2GRD13kCYFdxBPM+vf4dxCLDNkToEw3jdvyI0BPm6Lr1OtvYJb4gcvdqMawypWkHm&#10;4DuYV8BBt5W/F8Iovo+ktr2iG0lmI09oEsa3kfqaXHQXyQwS5eKbSKpcQEJht6xdOy7UlagwtpFn&#10;RomSRTt5uimpAdp25NKFoxbYIFxkhG6bcmkmxZdrbwZu0+0IpHTlErty4fOrc1HzdIPG1dhp05Ur&#10;jHQ7eO7T7uR13ZUrvV43G3kf/4L/azCVvayXrlyG3VkfMQdj7vMH6Mo1hVUzgrLs6VW+KxeE7ZoN&#10;OxdrNK1W5PQqYVaAsnieB5DDQBn4mATKxlnSqwStaLr0OtkByrTmScS7tWvM1R+PTAy4sX/ALcoE&#10;ZpCYLBRDWWe9uVS5OJSB8KJcMZQpclEaaNmeC58VjHMnCuNQhqNEyRIo00xJDXBh06vSLmt9bgBd&#10;OAZlunAxlGnCUSu0bdKlmjSCMmrTAmXGB+4QpILNY7MoY5+uXfOrsN8XhG3TbCcOZZ336UrSuQqU&#10;leyqPWRXQYf6GMqyZ1eZkjG7lR5HyqamfAWprHlNAYDwSe+ugBHfuF0Y7ZNrshpP9AhyGCyTcqzG&#10;WXKs3qJNr5StuUwvE0u4TCgSi7ZQtBAG5QIewcD99OZ+vYi4oNNqRE0yCgW6ZBzNui1H1INSNKVh&#10;Q1CK20C3JzVCA2eCRWM6U+N5jM5wlBzP43SmS0cN0b4oUTNrhGc0PlvwrAs8M6sz8Bmu6rsEzXxV&#10;YhrFigCt66rE9IKF0Aqh7YPQ4A0+CptlT3b0lXQhCuBDPaawRI6bCdNI3Cye6GHkIIQ2kxIe4Tgr&#10;s0vcbTdVQS2qNr1Stic0tZotITS0iNmODlDF6UCNZ1A4aBs667YyUQvqUTDQJYsJTauZTKNngs6i&#10;0kQ9QsUITY9QcRvoJYDUCA2hSdJFnIzXDY91sDwenhb2DXXpIkJT7zZqiPYFippZI0IrATRQiNlV&#10;sucewbKxYwDNrM5dRNDMF7UJobmBPEs49OKy2582gazNmDRmVwitENoeCG2WJB6Psycek7yxadQ4&#10;Iio2JBE0YVLgs2iaB5HD0Bn4wHRbM0vysaAUR2eaSrZmMz0/ifhee+5jKVIM5+ChLvSogfMNaqLN&#10;nosU9USYkoP8A6W7zADP+Xv7aA85yMjJAF/9cXwEiqlvs+2E3N6JPw04mUS9wjsqUpzBq0zqFTJl&#10;ICdKCV5BVskOXqEUKW5xOioWbO7iFfZbpFi8AhzkWkrXZxBlibxC9iRIX14Xwj5uLQPMNqFcdwAm&#10;2WxvChvDnOAU+KwDvylICZBQMpwjjusqN4NOZD16jeziEpQoHXlRQDEwA88ZL8TyeATRbFQHmcMw&#10;GkBsdrObL4O/YIvC9ab+8HC1iij99i7Bih80YHcUQRVvb2bSL7WK/MxurTCzeIQZBMojj5A9AyvE&#10;PCb2XKrQdtTXHPb7UG1rdoe8UxCmBaeQTPSr4GEiSFIGlt3vylet+Lo2vVJ2cA0DqDGEWjJrnLCa&#10;090lG0N6rVxxMB1DZrwXOnwVdQxm0G0VbocwjO8sqXWBdGOpXb2iKhjdVNogGN/eUwVLdveEQsp4&#10;cw+0JaqM58bjKFlnSXK8Zk1qA7u7J0nHTYC2lKWjNjCjFOn47p4er6SGsLt7knSRHbTbDV+1/dZj&#10;ZNbtSKTULIo1i+Yh1gHJPeOgczWY2lQtkqEu8cp95ilbFC7Yzfbepw/4P1xM4c8udYtXxuU/z+/u&#10;Pz3izwTQfrl7XLgArvv8AeoWZ7A6RYCWPQEr1NpNxoYGA6DF9YcAEi5DXpgV+Cye50nkEHhW96T0&#10;K5vW3z2eNYdZ91/VpdfJDnSm1ZMRF9eubnHQw0wdL3PALkoGZpBYhcfJQD03moKB7QqfluBxKFDl&#10;okygyxUxAXRTBJpNQxgUCdrWLYKuRIVFbAajRI0laKaZkhrAohk+XGbhDFaKM+NV4agF0NyKcNwI&#10;qDJRb31qhbZ1i6pJOZnhDek1B8/KFiGiAmYMzMyi3EXW1XdWt1igzMDX/PR2Mb+yIDY/LVD29ddV&#10;dXcF29t1L8m5GmXPuQqVdj5k4uL/oW7RvacQLBPmESzzhYtupoeQw4CZlHk1ypJ5JehF16fXytZo&#10;pheTJWgmFLrxLRU1QEXRIIpk7Kl2URWNgsEG0TifdVy8qManaPByU3wqMoN6NCa1Q4NoglETRus2&#10;fKbfcdQWrcsXVctySsMoW4juFUwzoYods+Nd/aJZo3cKoPkKRrLcu8iZ+2yO8Om6hFG4YgmhlQz5&#10;/BnydQ+WYx5CswcV5+zHGqrufAjF04UpPTGJL24bzcfQhGkE1uKJnkoOw2pSPiQc2wqRiK6DaIJa&#10;VG16pWyPampVWYJqaJEo8sIZoT+bDcWoEEUEMwhCG+52CGEcHkbrtoZRk4zSgS5ZDGqd1jCq0SoO&#10;ajZalWotCqV1XcOoSifF0gTpeCxNl44aon0No2ZWhmncroXSuqA0szpjNA1MrkNa85CDyrVNTnPI&#10;p2kDZu8dGOrQzH02iGauCPn2rgbF/dp9vrmGMblgIbRCaPsgNFg5I0LLn5cMXt5Wq8CKaZ24wBS9&#10;xr8LhOaniYRmJ3oYOQyhgaexaj1fLRbXy9VD1R/UebKT36BNr5R3QWgD8IUV+sMY5CihmUFAaO52&#10;2AuhqZJRMNAly0pohjIEpfHNThwlai0zoanSMULTpctKaKpZGaFxu8IjU7Y7Ybn49tgcn7lavL1m&#10;y4IVEho8xhsIzS/drxOaH+qQy33mIrTkgoXQCqHtg9DA50SElr1OwEd9cC3cgtDCtPdLaOCkU0LL&#10;06nVEVpQi8q774zQ6t64ClIH9mKEhoNE1sgYQxtokjFCUyXLSWioL1FpjNDMKFFreQlNl44S2gbp&#10;8hKaZlZOaMyuhdA6jaG9QmgmOgAqb0FobqgjM/eZjdDiCxZCK4S2D0JLCgXq7IUCgdBgLdyG0Py0&#10;d0toWIGXElreTq2IFa9o850R2hhys4PUCqHhIJE1chKaJhkjNFWyrISG/CApjRMajhK1lpnQVOkY&#10;oenS5SU0zayc0JhdC6Htk9DMAtaO0NxQR2buMxuhxRcshFYIbQ+Ehut6FEPLXzXgoz6wFqpM4ZJU&#10;0l3OgZ8mEppPGPh2vXqA5QVT6m5WT789/bqyWWAv66fq28P94/oUcsLOjm6fn59OT07Wl7eLh/n6&#10;p4e7y9Vyvbx+/uly+XCyvL6+u1ycvCxXVydQE9YzPz2tlpeL9fru8ea32/nTAuL2TXKZL8ZAP5gS&#10;Wp6agTdo850R2rTuVcGYCqHhIGANdzuEUTkJTZOMEZoqWVZCM5Thn4CgDk5oOErUWmZCU6VjhKZL&#10;l5fQNLNyQmN2LYTWKaHBY7xhl9Mv3a/H0PxQR2buMxehJRcshFYIbR+EllQKQMMZk89+c3r5969/&#10;dWQD2Rj44y/Ly3+u4dcGe+jvCQZVn1/+trxanB3NvzwvzfNoUWl+CrhTfcNqUrjbTdfkyTCK+kQd&#10;4CH/IfTaSCYFPoumeRA5DJ0BOqR0lqVKoL0mvUq2zkDTe1PFNQLGGptrBMzhkUb6aBzd4LwYVC+V&#10;+7KdPKVLF4ZsGvQP8FHNH28wjRj/9Wm5xtvyAq5NUovNWLjqbhk4RnzdJznBNI8023Mvfb0PQOml&#10;b0gFEgi+/xZMNZ5Nxd/bh9mzk6FhLuzn4EFGU3fcsMvWaNFLP0yiXkFuHH8YrwDvHolXsA0ju64d&#10;a6/JLrxC6aX/9rxMc0Pv4hUaFnLuw76dgDW36Jw8G0H3bpSF9eJbr24+/3y/qr7O78+OilcovfSB&#10;2rHVVeQV8mdE+h7wSVUxBEGxpBgIyZ9O35ywEhrw+0nBK0TT/BJ4GK8AL0KpVzAvRV17BUEpzr9q&#10;Ktn+XUEtGCXvCk3vtWC/EG0EgWx/2v88riCIa/vYusaMYRh9WfAdVuzdAGbdonzg4A31jTK2dwxW&#10;fqdR0MEujqG01C8t9X1YBzehmo0u+yMEf8J+VJKINcyeiOVDH4PptGnN7pYz3xm/OUMelrEkihRm&#10;Bc8QzzusaxhIaVhQwGmCc90emP0GXXqdbO8bIPrXUT/94WAASVje/rJjMINuK38vhFF8i0/tWk/3&#10;ltq101floht8ulx8g0+VK+nYKnWEh5uIedLpVFQY394DjcL2nqCxaHtPDwlSz9y2mT4aUhaOWsCM&#10;koXju3u6cNQKbXvpqyZlm3vcptsxSOnYyjq2mkUZKhjxbtTBqLlXQeNqJLVppB9Gui0992m39mbN&#10;OP5q7UgK3rCfMVZsQavNmPR63ezs6efb3ZsY9+Py/O7+HrdqUHbUnAtd2tbmX1Z3Z0e/QyCi7n0Y&#10;zI7Px9PJcX1ej45nk970uNeffZiNe/Ws/nj+b9R7vz69vbu6WjxiU/omvwX+Y7v8lqvV/AXSWWyK&#10;y8P8ruzs7WFnb5DkXg2z5175hviDWR3t7MXt8BmUNQ3jw6wAZfE8DyAHeV8fwJtp+r6eJfPqDbr0&#10;OtkByrT25o4f/uOkatdGf9iHFgjBkgG3KBOYQZBBVJttBb1Ta4dt9FW5KA7ocsVQ1l0bfdSVqDAO&#10;ZThK1FgCZZopqQHattHXhWNQpgsXQ5kmHLVC2zb6qkk5lOEN6TUHz8oWgaECZQzKShv9K6QrpCq2&#10;UVKgrLTR3xgpG8AazLdQYIvaRHTypVv5tu8hUuIiZaGNfvOaQqhMmEaozHfRD+83B0yIH0gpV0Pz&#10;etb9NgqEG22aQhx3TLS5O5fpHc0TLhParfNtFDWEQbmARzB0MNP71FMusAccCZJxKlAlo1CgS8bR&#10;TJcsCZgZg0UJaNH5k3pQijZm3RCU4jbQ7UmN0LqBvi4dtcIG6bgddOmoIVr3z1fNyvEMg7g+oFfw&#10;rIuEeNc+HxfnXYJmvnl+WOVdtMx9NgnxXffOTy9YwmYlbLaPsBmsnBGhZU99DE0l0rBZ6IDvYiV+&#10;M1OYRggtnuhh5DCBM/A0SeDMFr10Tmi+ZPF1bXqlbB05QyNAHMtuzFJeonxgI2dokYg2OB2o8QwK&#10;B3qIiu9ndto6X5WMgoEuWUxoXbbO1yNU1AJmlA8CMTtxG+j2pEZoCE2waHTEkS4dI7S28TNdOmqI&#10;1q3zVbNyQisBtAtQiN1L66YsJDRmhVVdJ7QmPg6rlLatGVrnW/cAQx2Zuc9cJYvJBQuhFULbB6HB&#10;UhcRWvY05JAhNYMsaOPEXQwtqj0kETRhUuCzaJoHkcPQGTjolM6ypCELSlE06VWyNZvpKUBx9MxV&#10;GVIw4Fxgw0pG+ojhGBeUksV9lyzqey6lZPEHKlnEUr/IK+whBxk5GWpQhoNecx59WMtY7SHzCskk&#10;6hXYNL8EHsQrwAaK4BUyZSAnSlE06VWyg1coJYvffcli8QqlZBFKFiHlMfYK2ZMgfaEdxn74uwIg&#10;pTkFdaJWLIY5wSnwWX4BPIxPAGHSN4UsCZCt9eg1srVL0KN05EXBDIIQojNeyGzkbwpDaOIv5vPR&#10;FwUzyH8Z/AVbJKXZJHRITSORKVCB2NykGWuQCK7WQRQLcvJRFXrwymXHa6ErK9Jg4mSy8SoQbosi&#10;9lKryBPRzs0/zY1BCvtPQiK/TWADdQNo/UDvCVCZGHkEG9rF8kba0AqeyO4bXg0HtruWLcG4hEIS&#10;X3M4qs3zAo9mUqsYZgWfEM8DOx4w/wp2vwSvkCX/ysePglb8mwK0UzH+tdGl18nWfuENASTbykWP&#10;Hw0nk1kVZA7Og3kFHHRb+XshjOJ7e2pNIN1UalmrqMlFN5SM8KJcfGdPlStJvXq9VhF1JSqMpcWb&#10;UaJkSVq8VnZKDdC2VlEXjlpgg3A88Uq/z6gVWtcqaibFd2xbDQrVHNym8KxsQSAlLZ6lxbtaRXx+&#10;dS4Kq5NGRq4GMYx0e3nuM0+tYnq9brb09P5BpVbRsDurrnQw5j5/gH5zwyTpyu6y5YWypupwOJhF&#10;r+mk5rBpLUGgLJkVoCye5wHkMK/qUspVP8tZ2L5W8XVdep3sAGVaDRnxbi1rFUd1DYzh7B9wizLB&#10;EAdh6lBzL4RRMZQpNYEUCWxGfN3sFoSv4jxgLinJRXFAlyuGMkUuSgMXU+i1ivdvtLkZpcOjTKLC&#10;IiiDUaLGEijTTEkN0LZWUReOWsCMkoXjRsCbGhqVwPMe64RaoXWtonarcShj91qBMuMDd+vAG2oV&#10;NzaHt083aFyDMvM92J7Uj3Qw5j6bRCt4iGgfYfdb92lH2eCXC5G537lPOia9XoGykme1hzwraPkb&#10;R8qy51n5okN8dbbrrovuhOq65jWFhMqEaYTKfK1ieL85ZKxMyrXqZ8m1EtSianN3LtOrxxIuEyoC&#10;oz0ULYRBuYBHMGjojYOZXhFIucCSmSAZpwI1jkehQJeMo5kuWcpmgmQJnHUaMdPtSY3Qulax45CZ&#10;Lh01RPtaRe2G43iGo3y0seBZF3hmVmfYTMTFeZegma9VDKu8wyn32QBa17WK6QULoRVC2wehgZfg&#10;OY/97DmPptTN5jy6sIlnilByaCv7KKG5orwQ1SCEFk/0MHKQwBksROluJtR1QRggW61iUIuqTa+U&#10;rSNnevVYQmhCZVtEaKPBSIwEUTgY4iCItbjbIcS7YkLTKgJTQhMkiwhNk4yCgS5ZTGiaZCmhCZIl&#10;hPaW8FmqtSh8ptuTGqF1reLb4meCdNwOunTUEO1rFTWzckJjd1whtC4IzazOmO4FJtcJbWA7GYHK&#10;1Qia+SIMofmhjszcZ0NobmCb+FibMekFC6EVQtsDodVJ/jFslBiOyJdtFggN1sIohmYeLJOCPGi2&#10;NfzOpjBNJjQz0cPIYQhNykIG55iV0F7XplfK+yC0yahXIefYeyCwF4WDIQ5CQkt2uXISmiYZBQNd&#10;sqyEhvwgKY1vcOIoUWuZCU2VjnKyZ9vEphBmZscBqL1LqCHaE5pmVk5o7I4rhNYtoY03EppZCtoR&#10;mhvqyMx9ZiO0+IKF0Aqh7YPQwBvyGFove0dWksM+fns3ieHATQp89q66SdSADkmNGERCMtBZe03u&#10;zmZ6krZzqq5HfukmYYu4qhcocOnD86RHDdzbuxYz2Hc3CT1VuXSTMKQC4ekfICEZc7gir5C9C6Q/&#10;tnnoTy11ewEtDsAOk6hXeEfdJKAWOvUKvUzpyPjGgX05XtNkF16hdJP47rtJFK9QuklANwnoeBh7&#10;BfPWmrNMxXdBSHeIIQiKodx6ajb96Wa7OzQ7zAlOgc/yC+Bh4rhSLmTPhK0632lPdeK8q6KRrYO4&#10;+j4qeVEwg24rb7wQngVxyJGdTb6hy7UIw3gU1+SlNV8GNt2ilrPpEHG4bhIo/fYvClb8oAEbrwJV&#10;lG4Sy/Xy+vmny+XDyfL6+u5ycZKex4h6J20iomONSjcJ2wwiPfm6TjKwetkzsELMYzJrStLcSua7&#10;QsxGxjERnyDMCj4hnndYrzCS8q96WfKvBK1ouvQ62dovvCGA9Fo3iXoyGkIFv7O/7BXMoNvK3wth&#10;FN/bU7s20E0lkx4vdG3gO0qqXHRDSZeL7+ypciWpV4JcceYV6EpUGN/Xw1GixqJ9Pd2U1C237iah&#10;CkctgOZWhONG0IWjVrDbepLmuBVUk7JdPW7T7QikdJMQu0ng86tzUfN0g8bVEGpzonUY6fby3Kfd&#10;03NdJ1xI1v3WfdpRlrPajEmv182Wnt7asXSTgC0W0uILz+p2QVv3+QMEb0dJ0lUve9JV6IAwdae8&#10;OJAgXSGazT6fcyXMClAWz/MAcpBX9RG8liaber0sKVeCVjRdep3sAGValb97DXe7emgPeL5onSF/&#10;Va/7PYAyb/+AW5QJzCBsP9DcC2FUDGVK1waKBO26SahyURzQ5eI4oJ7InUCZoK8YykBXosI4lOEo&#10;UWMJlGmmpAZo3U1CFY5aAM2tCBdDmSYctUKTa5XeadC3hUaFVJNyKMMb0muuQJnxgV11k9jx3J6m&#10;S0Q44cdhlvtsEq2acW2Aq82Y9HoFykqe1R7yrEawBrMd9f4se55V6H8Ar87Wd3uQMGXHuH3SvKaQ&#10;UJkwjVBZPNEjyGGwTMq16pmVoPsdlObk6xB3UrXplbI1l+n1/c4Rei4TOiNEYNZltEzv2UC5oGU3&#10;CTW4QqGAx1Yof3Io0CVL2UzQWQxnalCKnqu4ISjFbaDbU4AzSTqOx+a64UYMFN2nVtggHaczXTpq&#10;iIbOJOm4JVSzcjzD29JHGwuedYFnaJsKahVxVd8laOa7SaRRrAjQuu4mkV6wEFohtH0QGqycEaFl&#10;z3kMRYfwHh0RGqlVbODNx82EaYTQ4okeRg5DaOBp4sBZ3+Jo54Tmm2y8rk2vlO0JTa0eSwgNLbI5&#10;dNabQiNWL3Vw5xQOahyEVXfN7RBGcTbo9ORrc1FJMgoGumScC3TJUkITdBYTGsaeJNHE8FmqtSh8&#10;hg+VfJI5NUL7bhKqdIzQcJRo07y1iqpZOaGxO64QWheEZlbnFt0kzEMOKte2NcPJ1/bOhqGOzNxn&#10;tlpFJ5u7UCG0Qmj7IDTwORGh5c8/dkyBK6ZKaDZnl8bQ0mkiodmJHkYOQ2jgpFNCy5OFnKrFx9AC&#10;tkZKeR+ENpj1qnAPBPaicFDjIPDm7nYIo3ISmiYZIzRVspyEZihDUhojNDNK1FpeQtOlo4S2Qboo&#10;hqbyIzVE624S5l4SdUdZmd9xhdA6JTR4jPUYWvOQtyI0v6A5YHKfuQgtuWAhtEJo+yA0WJsiQste&#10;D+CDYbgWbkNoftq7JbSxUBHQn2WpCHiLNj22vg9Cq2eTKtwDgb0YoeEgkTVyEpomGQWDWpUsK6EZ&#10;ePRPQFAaJzQcJWotM6Gp0jFC06XLS2iaWXkMjdm1ENo+Cc3s37QjNDfUkZn7zEZo8QULoRVC2wOh&#10;jePigP4se3FAYApYC1VCcxs06S4nukY7TSQ0H/8+4KlGY6E8oD/LUh7wFm2+M0KbQNvQYMwAG4zQ&#10;cBCwhrsdwqichKZJxghNlSwroRnK8E9AUAcnNBwlai0zoanSMULTpctLaJpZOaExuxZC65TQ4DHe&#10;EEPzS3fZ5cTtW9TU4/L87v7eFDI2/wV2SEzV4vwU90q+rO7Ojn6Hjmh178Ngdnw+nk6O6/N6dDyb&#10;9KbHvf7sw2zcq2f1x/N/o+bZ0drVt4f7x/Up/Mezo9vn56fTk5P15e3iYb7+6eHuctWiUYZpaYg9&#10;tVFUvWNGz/yDPhseJzbs9TaCTGLzBfBnu88foHxzDN6Qx9Cm2SsFQh+I6SAitKi1KtnjFCYFPoum&#10;eRA5yA7nGNAh3eHMUiUgKMXtcGoq2Tp6pjc6iDPQzKU3ZqDZ5HkjfTSOwtnFAI7Jdl+2k6d0xVpQ&#10;joZLCXxU88ebsyN7CN7Tcl19Ozu6gGtDiQobC1fdrYTNiI/XDD7HvuTz0v7wWx4K2HdHVr3c//Wl&#10;dJMD6c0+TT9N6+N6MP50XPc+fjz+y/nP9fH4vD8ZfRx+/Pnnj33uQNAt7e5ANvuN0mlJ67Q0Bp6O&#10;vIJZqHP23vMdWetJfBpxi46sYRL1Cu+oI+tYykyGGi9Y/7rOTG6vSe8od/AKpSPrd9+RtXiF0pEV&#10;OrLCSQixV8ifEQlVhba7tK9XcIQLQVAsKZ66auMQyk3nBKfAZ/kF8DBvClIu5DRPLmSqE1mPXiNb&#10;uwTTpUOslCAvCmbQbeWNFyKNvJLVFnd624dh9EWhqdltvgz+gj9iR1aUfvsXBfs6MbVbF6AB+xoB&#10;P5SOrC0CTeU94V+/riDqhST6sn4yP93Ql4Ob1dNv8J8b/v91Vd1dnaFHSDKwbHvsvO8JEMfFF/V6&#10;Mml6cbuVzHdWncD5Byaw4H2Cj5SEWcEnxPP8GngQrzCR8q9sOUD3bwqtdel1srVfeEMA6bWOrKMR&#10;vHUES8pewQy6rfy9EEbxvT218yndVGrXkVWVi+7s6XLxnT1VLpqSfTHFGFmqr6h6EXUlKozv6+Eo&#10;UWPRvp5uSuqW23Zk1YWjFjCjZOH4tp4uHLVC246sqknZrh63KTwrWxBI6cgqdmTF51fnoubpBo2r&#10;IdSmI2sY6UKs7tMGZLvuyJper5ukK/14lLKlBz6/dGSdJElX0+xJV76LKJwJEafFY1M9cwq268JJ&#10;oGwCSzeinJ8VoOx9dWSdSClX0ywpV2/QZRdQpnXKJC/rFz2ADKHDKH9VH/UmkBLvLRlwizKBGQSp&#10;Q+5eCKNiKOusI6sqF8UBXa4YyhS5EigT9BVDGehKVBiHMhwlaiyBMs2U1ABtO7KiIWXhGJTpwsVQ&#10;pglHrdC2I6tqUg5leEN6zRUoM2ktu21nm0UZ+0nA86tDWeh7qkGZ+R5Y+MNIB2Pus0mF/4N0ZC1Q&#10;9nhlAi63i/nVp+bn5/ndvf25QBmEqqK9E9jXMHu/N6eXf//6V4yvYQgO3hzxx1+Wl/9cI83GkTT8&#10;dzMCYnCfX/62vFqcHc2/PC/N02hT0uencPIUJrT41qohUuIiZVPTug+prHlNgajO7T/UaYTK4oke&#10;QQ4TK5NyraZZcq3eok2vlK2DZXqPzITLhA6ZEZh1GS3T+55SLmjZkVUNrlAo4LGVfXVk1YNStCPr&#10;hqAUt4FuTwHOBIv2OR7r0lErbJCO05kuHTVE646sqlk5nuFt6QN6Bc+6wDOzOgOf4aqu81kITal8&#10;5hqthqEOzNxnA2huoEubdL92n1K2o/ud+6Rj0guWsFmpVdxDreIEVk6e8zjJnvMYquvgPdruWHpC&#10;Cx2qBvFmpjCNEFo80cPIYQgNPE2SDT/JkvcoqEXVplfK9oSmdmBKCA0tYt6OQrSL08EIRojBFgoH&#10;ZhBW3SVfxtlA73tK2cASmiAZJwNVMgoGumQ8eKZLlkbPBMl2Cp+lWovCZ3j3dNiR9W3xM0E6bgdd&#10;OmqI1v2+VLNyQsPb0t9xhdC6IDS8r7FnPj7GOqE1DzmoXCU080UYQrP3Dgx1OOU+G0JzA7sitPSC&#10;hdAKoe2D0GCpiwgtf/6x6yGKK6ZKaK4FZ4ihpdNEQvOt8w7YTQJgTCA088d2nW/mCa2FNt8ZoQ3G&#10;gypIHUCOERoOAn/pbocwKiehaZJRMBipkuUkNEMZktLYBqcZJWotL6Hp0lFO3iBdXkLTzMoJjdm1&#10;EFqnhAaP8QZC80v364Tmhzoyc5+5CC25YCG0Qmj7ILSkHsCm6Me7mJ3ucnrUgrVQJTTb+4XucqbT&#10;RELzTWMOSGiwoSkQWt6OrEgMr2jznRFaDW1Dg9SBvRih4SCMaJgAJN1LzElommSM0FTJshKaoQxv&#10;6qA0Tmg4StRaZkJTpWOEpkuXl9A0s3JCY3YthNYpocFjvIHQ/NL9OqH5oY7M3GcuQksuWAitENoe&#10;CA1KAeIY2h6KA+But2n+PXMx21vuElLUoi5VhM9CwebUTQp8Fk3zIHKQHU6oAhDoLFNpQFtNepVs&#10;vb+pl9HF+5uuRRfFKb6/Wfp9QVsx2lxM80j77vel5y2Xfl+GVCCB4AfoAglV+5FXgMr+zNnJvkvV&#10;CEKs/E2zRb+vMIl6hXfU7wsK9gWvkCUzub0mu/AKpd/Xd9/vq3iF0u8LurtMk4xI6ACW2SsMXJ+q&#10;UEjqcvgAKbFgZWwbFJNXBWFOcAp8ll8AD/OmAPGoJBdynCcXsq0evUa2flHQM93Ii4IZdFt544VI&#10;I39TsKUDPhs2DGNRXFs50HwZ/AVbdNuwPA49N7DKCv72TZ2Bm7Gm25Abaz+bVumrxRt9AiSAofR6&#10;8Mola2kvClakoAEbrwKhSr+v0u/ry9Pq7ub2GTp0mTvscfkXqBC8vnvGWx1Tej4vr7br9zVNMrCg&#10;U3Bmj+ADQaORa3PkPILv2zUbNZ3AfAKWMCv4hHgePDaH3N2T8q+gXbDR6xqrQ11p6JrWhZLfoE3X&#10;UD76akWooBVNl14nW/uFNwSQnGHDcs+9wrie9atg/zCMegUz6Lby90IYxff21L5adFOpXb8vVS66&#10;s6fLxXf2VLmS5PjX+32hrkSF8X09HCVqLNrX001JDdC235cuHLWAGSULx7f1dOGoFdr2+1JNynb1&#10;uE3hWdmCQEq/L7HfFz6/Ohc1TzdoXCMj18crjHR7ee7T7um5cY603G/dpx3Fw7bud+6Tjkmv182W&#10;nt58u/T7Muz+ox/hA+8RcfA2+zHYvkfVaDSL0+Jb9PsKswKUmZYwpE+YB5CDvKrD4d7Cq3qWlKs3&#10;6NLrZAco0/owkZf1lv2+pvUQGMPZP+AWZYIRDoLUoX32+9LkojigyxVDWXf9vlBXosIiKINRosYS&#10;KNNMSQ3Qtt+XLhyHMlW4GMo04agVWvf70kzKoIzbtECZC2xtG6R6gcMVcDHHasXS72u9uvn88/2q&#10;+jq/PzsqUFb6fdl2+EpnfDjnOoay7HlWvkNViJS46E7o99W8pgBAJP2+wjRCZb7fV3i/OWCsDA65&#10;FrAsS67VW7S5O5fpHZgSLhO6Q2WMlnXa70sNrlAo4LEVmlTG0UyXLAmYmdsfXhbpl0XdJPSgFO33&#10;tSEoxW2g21OAM8GiUb8vXTpOZ2o8j9OZLh01ROt+X6pZGZ5xuxY86wLPXL8vXJx3CZpNXRuvsMq7&#10;GJf7bDLh3cASNisnX8MO4+1y9b9H1ctq/nR2tP6fL/PV4qi6/+/HNaZ21zUEUZ7Nv9SjyQD+ZUV/&#10;85n+Zv54CV91dvR8BCfz4o8/P8O/wZRse5kzWIh5N4lR9pzH0P/Ah008oZk2LSb+5ZoBBULztYp+&#10;GiG0eKKHkcMEzqS8x3GWvMe3aNMrZevImd6BKSE03yokxMQ4HYymEFV6PXQGg7Dqrgmwhi/j+5l6&#10;Vy3KBm37fWmSUTAw4ouSxYSGxW/GTBF8pYQm6CwhtLeEz1KtReEz3Z4CoUnScSu8LX4mSBcRGjzy&#10;oub61BDt+31pZmWExu1aCK0LQjOrc4t+XyaPBlSubWtOzReZfl9uqCMz99kQmhvYFaENBvEFy8Zm&#10;qVXcB6GB/4oILX/+sUctWDExBSvUKton0BBaz5AijaGl00RCsxM9jByG0MDTJFnIozxZyKlaBN6N&#10;lPIuCG3cg+Nv0B/aeyCwF4UDMwg4yN0OYRRng04JTZWMgoEuWVZCM5QhKI1vcOIoUWuZCU2VjnKy&#10;Y6DUpv2shKaalREat2shtE4JDUyux9Cah7wVofkFzZGZ+8xFaMkFC6EVQtsHoYHPiQgtez2Aj/rg&#10;WqgTWhM0SWNoYZpMaGbigQkNnHRKaEawbB1Zg1okQuNKeR+EBmV/VZA6sBcjNByErNHcDmFUTkLT&#10;JGOEpkqWk9BQX6LSGKGZUaLW8hKaLh0ltA3S5SU0zayc0JhdC6F1S2ibO7Ka6EA7QnNDHZm5z2yE&#10;Fl+wEFohtH0QWlIcYEsl99KRdQxroUpobgtEIDQ/TSQ0O/GghDbqSeUBoyzlAYF3vVoEQouU8j4I&#10;rYa2oeEeCOzFCA0HAWu42yGMyklommSM0FTJshIa8oOkNE5oOErUWmZCU6VjhKZLl5fQNLNyQmN2&#10;LYTWKaHBY7whhuZ3EssuJx7XhJp6XJ7f3d+bQsbmv8Dq3lRs4Dr/ZXV3dvQ7dESrex8Gs+Pz8XRy&#10;XJ/Xo+PZpDc97vVnH0oe2h85D20E3U3jGFr2SgHSB8K2dAq7nFFrVbLHKUwKfBZNOzCdSVUCoyxV&#10;AoJSHJ1pKtmazfRGB3EGWunIahshVVDCZnSh+ySXJaN5pH13ZNUry0pHVkMqzj2aTkbY9QbrsFxP&#10;o2q1BGcAL2dfF6s/tleAdyS+s1Jnz072fUTHcHA8f29v0ZE1TKJe4f10ZB314IUy3VXJkpncXpPe&#10;Ue7gFUpH1jd23zNeAe7MXbxC04jduQ8bPwZrbtF/bzaC7CuUZb28v7vC1wHzL+3qjYtX+JG8QpIR&#10;aftqZI3muk6ioV7BES5gNqZDTmdm05+8KkD8B+LO8KswJzgFPssvgIfIhRzBvnDqE+o8uZCpTmQ9&#10;eo1s7RL0WgTyomAG3VbeeCHwymtVmuLOzW1emtrO5svgL9iiHxpQG9wxB+zIitJv7xKs+EEDu3iE&#10;IYQoX/EI5+YfpDTQNnMcxSP8SB4hycCCji1wU+T0CD7mMR5BiRbLkfedVftD29eaOAVhWnAKyUS/&#10;Ch7GL0gZWHWWDCxBLc4v6ErZ2jW8IYb0WlPWyXQyq8ItEPwH3d4zg26rcDuEYXx/T+1+SjeW2nVl&#10;VQWju3sbBOPbe6pgSQ3j621ZUVuiyvjmHo6SdRbt7unWpDZo25dVl47awIxSpOO7e7p01BBtG7Oq&#10;VmWbe5FZtyOR0plV7MxqHmIdkODXJkQFOleDqUP7WkCGusQr92kTsLpuzipcsJsELP2olLK9Z9j0&#10;B+/OOoLSjDiQu7/urOORozCHFHGXVcZnE1i/4RUszAp8Fs87LJ5hZ4AklFtnSb/y3VmDVjRdep3s&#10;QGda10zy4t6uO+sYWvoAajj7B+yiZGAGQRrRHruzqnJRJtDlitmsu+6sqCtRYRGbwShRYwmaaaak&#10;BmjbnVUXjqOZKlxMZppw1Aptu7OqJmVkxm1awMwEKeDYodKdFe4FR38FykpWfP6s+BEu6dHuevac&#10;K99PNIRMPEj4JqvmFctE1EJa/HAKTs9gmYu2ESxLZnoIOUjcDJ1gCmZZMq/epE+vla3RTG+ZmaCZ&#10;0M6Tb6mooQyKBlEkg7Yu5ZEzvQ8qZQPb/0sQjZOBKhoFgw2icT7TRUuCZy1atOrxKdqidVN8iptB&#10;Nym1Q4NoguaiHq26eNQOm8TjptDFo7Zo3aRVtSyjtMi0BdO6wDSzSEMPMLO67xRA831ahYCWY6im&#10;hLHrRq3CFQutFVrbB63BcsxpDcLImfc4Q9WdD6F4WjMN9mynVpMpQmJowjQCa/FETyWHYTUpHxJa&#10;9hrNktMlIb1g13MnBbWo2vRK2R7V1N6ZCaqhRQxuh/gYZ4TxBJqOvhpGw0FYjdfcDuHLYlLT+qFS&#10;QmjZqVWVjNKBGSRKFoOaJlkKaoLOok6terSKg5qNVqVai0JpePfIvVAFTpOk41bQpaNWMKNEzWXu&#10;A6bdcAzTuF0LpXVBaWZ1Np1abTZu2MS0RGUTvJqHHFQefh+Rl/kieGEPQ90A95mry4R9lEA2d6FC&#10;aIXQ9kFosHJGhGYKSHJmoQWmgBWTZ6HRTq3Nr0I4zbUkxSXUThMJzXaM8jByGEKDgEASTbNpWfn6&#10;gHm1CIQWKeVdENqk14MuE17qwF4UDswg8OZ77QOmSkYJTZcsK6GBvkSl8c1OHCVqLTOhqdIxQtOl&#10;iwJpKj9SQ7Tupa+alREat2shtE4JDR5jPYzWPOStCM0vaA6Y3GcuQksuWAitENo+CA2WuojQstcJ&#10;eELDtXALQgvT3i+hgZNOCc1wZTZCC2r5oxAa9M6ugtQKoeEgkTV49KbTXvpwKJksGQUDM0iULCeh&#10;ob5EpTFCM6NE2fISmi4dJbQN0uUlNM2snNDYHVcIbZ+E5rqhvh5D67mhjszcZzZCiy9YCK0Q2j4I&#10;LSkUGGYvFAiEBmuhTmjmiZB2OdE1boqhuUfpcCeGj/DY0ZTQspQKvEWbPrD4PmJoNRQLBGMqhIaD&#10;kDWa2yGMyklommSM0FTJshKaoQz/BAR1cELDUaLWMhOaKh0jNF26vISmmZUTGrNrIbRuCW1SYmhr&#10;2mOplHI+XplcmNvF/OpT8/Pz/O7e/nwy/9FLOeEwwDiGlr9qwG1XTmAt1AnNU9g/rq+rb5B6kE6T&#10;Y2hmooeRg+xyDqSagWGemoFULVIMjSvlfRDaeFBX4R4IsMF2OXEQskZzO4RROQlNk4wRmipZVkIz&#10;lOEfnKAOTmiOMhKtZSY0VTpGaLp0eQlNMysnNGbXQmjdEtqmDpXNQw4qbxFDcwuai525z2wxtPiC&#10;JYZWYmh7iKENkkoB6PK6r0qBCayFKqG5423SPLQwTSS06GCfwxAa4EMaQ8tbKRDUIhBapJT3QWjT&#10;Ua8KUgfYYISGg4DQ3O0QRuUkNE0yRmiqZFkJzVCGf3CCOjihNZSRai0zoanSMULTpctLaJpZOaEx&#10;uxZC65TQ4IbckIfmV6nXCc0PdWTmPnMRWnLBQmiF0PZBaLBy8jy0gdlOylkpQDqs2sLRN512NB65&#10;SYHPtKN9DkNn4GUSOrOVQF3noLXXpA8pbs1mevfQuIqznHb0hz3tSN9zKV3MDanAy49pEAYryxrq&#10;sL/T047AB8ReIXt2sj+jZzIdR+/tLU47CpOoV3hHpx2BAxC8QpbM5Paa7MIrlNOOvvvTjopXgBOg&#10;yH67PRIKHh7wBj+SV0gyIiG+mzua607pCT0/XPwRtqmx6Ut/CLEpkycRYrnppOAVoml+CTzIu8JQ&#10;yoa0Yeuu3xX8GVCvatKrZOt3Bb2lB3lXaDp6BPuFaCPv+dJ0StvcOtk3SrN3A/wNf8Qjj4wy9BCW&#10;O91OC2DZlhhOo6ADG7aCH7Y4Bq8cenTK8tG0E56KYxgmiViQmpXZMfjQx2Q6a9o8OceQHNMD69ht&#10;k4glTAuuIZnoV8LDOAcpEQuys4xmu20IJqhF1aZXytbu4Q2hpNcOPZoNxuMq3ALBhdBdPjNIPiKH&#10;b/OpZwvR/aV2hx6pgtFNvg2C8V0+VbCkHdjrhx6htkSV8T0+HCXrLNrk061JbdD20CNdOmoDM0qR&#10;jm/y6dJRQ7Q99Ei1Ktvji8wKD8wWLFIOPdry0CPjDUDnGiS5s4xcb28Y6nb33Kfd5XMDHXW537pP&#10;O8oyV5sxwgW72eXTz6gvhx6BsySA9svd48K9sbvPHyCeC5WLUTwX1qvsgNYcXzSB87TtC7pDivjw&#10;IsZnyazAZ/E8TyKHwTMpCwvKG7PgWaIVTZdeJzvQmXYYDXl5b3fo0XTQG1bB/jKdmUGQg7XHQ49U&#10;uSgT6HLFbNbdoUeoK1FhnM1wlKixBM00U6Zohg8X3Lr0XIOoob4uHEMzXbiYzDThqBXaHnqkmpSR&#10;GbcpPCsFzGCd2MuhR69hmVncsUurPe5dpTI3rg1xtRmTXq9AWUm92kPq1TBJvepnT73yh/SEkIkH&#10;CXMqht1RcaF2HzYT5hEsS2Z6CDkMmEkJWH2z/nS/qdIcBtVGn14rW6OZfgRNgmbC+Th8V0UNZVA0&#10;iCIZFA545Ew/WYiyQctDj1TRKBhsEI3zmS5aEjxrceiRHp+ivfQ3xae4GXSTUju0PvRIF4/aYZN4&#10;HNJ08agtWh96pFqWUVpk2oJpJlSxI6a1P/ToVVJzRxkJAS0eG/PHI7UBsTZjhCsWWiu0tg9ag/WO&#10;J8rb/g85E+VD14g0hGYOtXjl0KMQeSGwFk/0VHIYVpPSIuFElwxBtLdo0ytle1RTm5wnqIYWiSIv&#10;nBGm/WmLMBoOwlJGs3xvIjXtaCFKCC0PPVIlo3RgBomSxaCmSZaCmqCz6NAjPVrFQK2JVqVai0Jp&#10;ePd0eOiRLh21ghklai7voUeqWRmmcbsWSuuC0szqXA49uoeEWzjnjrYDK5ucpR3Yn/+EuHWzevrt&#10;yf54+fevv66quytIA8aywJjQ8qcnuwZWuBZaJ+7jaQG03Ck3IZyWThMJzZ9OccCGrXACZVq4AjtD&#10;OQmthTbfGaENZ70qSK1sdOIg8Obudgij4liaxkGUDdoSmiYZIzRVspyEZvhBUhrb7DSjRK3lJTRd&#10;OmqFDdJFgTSVH6khWh96NNXMygmN2bUQWqeEBo+xnqnfdGUGlWtpaPZQPNzw/F5a6hdCK4S2kdDq&#10;pE7AFuvsJYaGK+Y2hOanvV9Ck+oEwDlmJTSvFpV33xmhjeDsxHAPBPai22xTHCSyRk5C0ySjYKBL&#10;lpXQkB8kpXFCw1Gi1jITmiodIzRduryEppmVExq74wqh7ZPQTNS9HaG5oW57033magfmX/zdhcou&#10;Z9nl3MMuZw3ekO9y2t7l+yE0WAu3ITQ/7f0SmlQqAPtVWQnNq+WPQmhTKBZAzrH3gEJoOEhkjZyE&#10;pknGCE2VLCuhgb5EpXFCw1Gi1jITmiodIzRduryEppmVExqzayG0fRKaO6+uxNCwRhWjjY9LbD4E&#10;fgNuRPtfYHU3FYy2ieaX1d3Z0e/QMK3ufRjMjs/H08lxfV6PjmeT3vS41599mI179az+eP5vjF6y&#10;I4Sqbw/3j+tT+I9nR7fPz0+nJyfry9vFw3z908Pd5Wq5Xl4//3S5fDhZXl/fXS5Orlbzl7vHm5NB&#10;r987eZjfFULbB6HByhkRWv6qAb9dCWuhTmimpBQSplyvDZ9wNfXTZEJzp1MccpcTPE3StLWXp2bg&#10;DdqEp9wq5V3koc16/X4VjCkTmhmErNHcDmFURkJTJaOEpkuWldAMZfgnIKiDExqOErWWmdBU6Rih&#10;6dJlJTTVrIzQuF0LoXVLaJsPPXq1VsBkwZhdTjfUhbTcZ7YYWnzBEkMrhLYPQgOfExFa9ubJHrVw&#10;LVQJzR4yIRFamCYSmj+d4pCEBk46JTQTLOq8qtMRWlCLEEOLlPI+CA26fFZB6gAbdJdzhoOANdzt&#10;EEblJDRNMkZoqmQ5CQ31JSqNEZoZJWotL6Hp0lFC2yBdXkLTzMoJjdm1EFqnhAaP8YY8NL9KvR5D&#10;80MdmbnPXISWXLAQWiG0fRBaUilgw1o5dzlDh9WZPWHpTYceTfykwGfv6tCjkVQl0MtSJdBek7tH&#10;z/TuoXEVZzn06A976JGet1wOPTKk4raYoEL8Oz70aJRkJ/f20MUcORnCY7MBXB629ahXYKcXkbd2&#10;f75PmES9Apvml8CDVPePpMzkXpbMZEEp7p09Oj7Kq2TrN3a8VmUuaCwW3p9pZbnpkGkuHQ3itf3Q&#10;naieiF9GX9kvBtVL5b5sp/cn12UFusng3QYf1fzx5uyoZ14inpbr6tvZ0QVcG25KNhauulsHGiO+&#10;/qbiLqa9p8B0CAIQqezbCYi1xdkWUPU/NX/wenn//9k72944chuOf5WFX16R8z4/GHCBQ3LXN9f2&#10;gPQL7PkhNmrHhu1crij63UtJI4qkyPHseLTrxOqL26SRvDQ5M/oNSf11fR7O8+m837iuCm9pVZAd&#10;keNNcelkyJaEVSEJuMRnGTw8mkOP/P1CVgVlUloVxDR8BB5mVdC6Icf+9xk8k9vZk+iS3quCLelB&#10;3hUaRQ84oqeJX1o8+LoQlNJQ9ycNo8sCCqWFnwa/Qw892yBgD8cNhK6i1oWhGeubQODb/Njw2fQg&#10;PVzseBoeaF14Z/RfGIJN9dCjnj1bzvH2KlgPPbLkJkDUnpf5xpvijViY+thM10JTH88uwkcG9mEp&#10;s9LKIOfhc/AwS4PShjUO5zsNvTQoXomLrOmT3mvDDnmk5048moyht3OULgB9ZQijrkZ4NaRhvMhn&#10;nixEq0vdjjyyLaM1vhbLeJHPtAzY6PL2Znt69MPx6F9r92KU+0yIgTl3qT7jJT43SvWZKPHZ4aSr&#10;c9cjj2zjaAz8KN04XuGzjaNh6HrikR1UVuETUe1HIvXII/XII3cP23jU3OHgcfPN2SkjuRxTOIcF&#10;RsbCXvwMBb6hzzvKv2+Y+p59HHHtkfcMz7r647t6/HwDxx0tZAfWeFO8A2syb47o2cxgE6VP+UWc&#10;kMcWkZd2ZVZCMznvwGim9F+Nw2a94dGssy/RJy9AM+sYGooZY8AMF4/WXO5mAUIIKf4JuSgV+EHQ&#10;R7TH445MuygQ2HZJLBvuuCPnK9VhHMvcKNVjGZZZoaQBaLT082CK445s4xiW2cZJLLOMo1HoetyR&#10;GVJGZTymcK/0SA9VKGNQ5h/KTqAV7l8bypq7GzxuQZn/OQBlaWSEsfjZdF3BdZpXPRLChVEhBxZL&#10;KPEnxE86Jv++CmW16WoPTVcLeAlhbfHjjeekkk1XeGxRSpcglOGhRc1rCqEyZRqhMjkREeQgGbMl&#10;3PqyLX68KdJ4pbjF9CY6pTeX2SfPZFz27FlHdhKDgoHIYbRJ6C9m65F3h+BBSgYdDzuybaNc0GIb&#10;x7NhTzuyU1O01aElNcWLWnZMaRw6H3ZkW0fj0GIdJzTbOhqJzmcd2YFljCYiWyHNJype1mriz/Ea&#10;AaW5Z7tNaSlBZVJaPOooDY1QFT8bTIsDuzBYlzH5F1ZOq5y2B05byjbI8aZ4G2Tavpgnz5KMftgu&#10;QjkN9+nhNMJpciIiyWE4DVbCnNOKtELu4k10Sn9OgyDoB+NknOYiIoCJ88FmsVyr+SCKB36QuhGP&#10;VzYnoHMzVi2jdNBRRt+0jKKBbZlkNMuyrLTpVcKFz2Rt02WgtKyjmkSLN1FKTookmrt6VK9NaBAa&#10;RlMi+qIsmmKdYDTTOhqIzjL6ZlgZovG4VkIbgtD809nl0SDkNqFNpz7lDi43Cc3/IJdIw6GRzOJn&#10;Q2hxYBf66jIm/8JKaJXQ9kFo8CDmmbR1+ZZkRC1YokV5099Y/ijKqPmErWcJRXCaSmhhIsLIYQhN&#10;aUsehzMDhi5wKm7BTJr0JjrldRDaagUCExjMRBEUDjZuEBBavBzSqJKEZllGwcC2rCiheaxVnMYJ&#10;zY1SvVaY0EzrKCdHBspjWvYoSh8x7YLjhMauuEpogxIahLyF0PDR/Tyh4dBIZvGzFKFlX1gJrRLa&#10;PggNnpyC0IrvDUhMAc9Cm9CaDIxCaDhNJzQ/EWHkMIQGuYAsh7b2OFqO0NAtGqFxp7wOQtvAOeBu&#10;1ZSpNkZobpBjjSwhV5LQLMsYoZmWFSU08JfqNE5obpTqtcKEZlrHCM22rmwOzQorJzQW10powxJa&#10;aw4NDxPqQGjxgRbJLH4WIzT5hZXQKqHtg9BgzRGEVnyLQCI0eBaahAYqF77eoxAaTlMJLUw8MKHB&#10;Ip0Tmr/HyxEaukUhNOGUV0Fo0PHjBEfR7JQeo4gWRgFtxAsiDSvIaLZtFNJabCtKaeAy1W+c0two&#10;1W+FKc20jlGabV1RSrMDyzBNRLZy2qCcBrdySyYNn1XPcxoOjXwWP0txWvaFldMqp+2D07JdAwGd&#10;Su4aSMoQM2hm8TAWyUJorgJOxMOOlEmJ0sS0wzLaStsxsC6yY0BxiuFJdElvQrNlD2QfWpVqfbVS&#10;raFb25Yjsrf+V1E+Typwe72BDf6rrEd5XbxHGQVGAZGn4vXdS1t6YT7f0MuWBYfX0J5GZtF14RWJ&#10;ta60DuV1kQ7lHXw5xMJQ1Vp3FOX7CjtnJnBp2i8rsUHSelXZt1prXRhu3PMflV+CpC3cPLAgvKWF&#10;IWuNBCVVIPiSrwsovJp68CPkwhPV9UWug/wMWRaUOWlV4LPwAXiQkvtKa4pc+7t/8IRu1Gp9zo/o&#10;kd7vCra0B3lX8IOuRhi8lH/lm1ZgZYfdwMnoNE6kc2EU/jj4HXpocQSZhwNKtTpn9F8UgvmNQ8ED&#10;IWkFf+ih4D2bL6feFPtlwdIu3Z7Ul4W3tCZkzVihN6bkmoCJD3g4gBoZzyGBWqVfFqCrVZT6tGlp&#10;XSCypLFqfsDzGJ1EV1bqWxVpxtLcEpdY0ym9F4cdEkm57qhYGibTyWxErgFjbfDDnLZnc0GkYbzU&#10;Z0qi0gpTR7FW2zRW6bNN45U+07RsS+Pzaq3eYbrbWKUvjFP9Jkp9dkzpGt1VsLXNPhqJNvt4sc+2&#10;jwajs2arHVte7OPB7cckVR+M6YP555FXnmjryWrudPC4+QKNoq3xWR9LfPEzlPqGF22V3zdMpc8+&#10;ZKuKtgIekFf3X68/X0Q8i59vIaebdWStindkofzqZDybNOKeESyk+ip5e9emJUyTE+EmPySmaR1Z&#10;wG4+KfJ4cvaPPz7e//bg3uke73+9O/v3o7sY2au9+8sjjBn9/vXvd+cXp0fbL093/tUr/Frbk7vL&#10;S3dqlOYWy5volBdgmqWnSd7h/SFcLiCewBNWCUyDPZdT4A28BtJAigcgrQXDoLNoj9Kt4TtV0ygZ&#10;tJgmMW049VZvle42gWngWN1vGaZZMaVx6Crg2mYfxzTbPolpln00GF01XFtiyzGNX3cV0/yq+EKF&#10;MCer6uQnqozr48On39/fPIz+2N6cHlVM+3zu14qri+35z82fn7bXN+HPFdPcyXS8cX61PxlX/0LN&#10;s2lB6s9VWTB7gj1ZXqGzKb7HLBzhNCLkGt95DghqUFRR8mlF2rI0vyComV7pTWq2rmZGas8rudqp&#10;DYoIE57Z2JeUq20c5YMW4zisASAYOrNZUs3fBgJyhU5YW9aKqrm2Za04N9uBpbHoLOfaZiDnNcip&#10;A0/iDZ9wXWpRzNZrVad3QuPRXdHVji8HNn71VWAbAtj8c2mAxNo6KrWmHFzMqMXPpok+Doy9LvGf&#10;42cYFoqaXcbkX1hTa7WJfg9N9NAcKZmteLskbnYkuQtkjKRxFfaVkNyaNo8wm5yJeaSDdMdAd6TC&#10;bEVaJjW/mP5Er/RnNlNnM2M2FxJBHhwTAGNAoZRcB2m9ppwQhqkb93gVdFBh1xbjKCO0GCeZbUht&#10;17YUFme2JoUV76fkYpFic9fRgPKubQZyZrMN5Dk220Aaj84Kry3x5czmL1K8+iqzDcFs/mntsmxw&#10;WdptY80OZ3C5VQz1KsjuRT4NjRAWP7+xjY81z1bzbKEt+dPD/cd77FCGMtv1OZTSFrDNUTDbsnwn&#10;cxR59Q9NkWdL5BVFo1KeTZmnMhsq0Rwyz6Z1NMOeSEAYVvYcoCBKmA0I6Bl/vjZmW803wGxodwIK&#10;zmxuGKya8ZpIw4oym2kcZYTJ2DSuLLMF3FVcJ8qibpzqu9LMZhvImc02sDCzmfEVzMYCXJltUGaD&#10;W7qF2fBR/jyz4dDIavGzFLNlX1jzbDXPto88Gzw9eW10uT/ZV7/aPcMYep4NHqJh3utlNlhusr0G&#10;4RyCgsyGflHybPiIiT1wZ18en/52cXfrHpnbP6Bfs0mJ+c5NWn+EesHl7c329Ogv70bheCI9HROH&#10;/XA8Cl1sHfJscGgcMBvanWCMM5sbpnJHUWYzjePMZhpXltkcSaiuE8zmxqm+K81stoGc2WwDCzOb&#10;GV/BbCzAldkqs/nEHj5QIxxWZqvMtg9mg9VHMFvxbQckL4Q9LApjxFqOlmfDeSqzhZmYUTpMbRTW&#10;65zZimw82Mmf6JXXURudTNZzAA+Mp8FsfhhwR7wm0rCSzGYbx5jNNq4ss4HTdNcJZnPjVN+VZjbb&#10;QM5stoFlmc2OL2c2HuDKbIMyW62NQqml7kE4D5JNXcRJUOXpjW4VheMuJbMV34NANSjWTcNTZDYh&#10;70qybNqsRGxiHpLJQXgNTrpUeK3I/gPNK4Yv0Se9ac2WVpAZtqoL+2p1YUMpypZ6sttpqtSThxW4&#10;vd6AhsAma3ReFm90Tlqmk8lGHI3cRRc2zaILwyvShd1oTc4gvlagYWYHXw6xMFRd2O9eF7YuDFUX&#10;FropN1k35aJ8N2XUMyU7HyLlwiM1CMNmh30pk9K6wKfhI/Aw7wtaH+WyTB+l4hTdk+iS/q8LTgUG&#10;sorw39AUkTKt2oaLdVzy0zCx+aXZM6r8PFaUb7aMNj8Pfo9vUx62rc8/7pG0OsbCTsrkgVAJBFdU&#10;edi7x7vLpx/P7m6PQWvp+uzi+Pxh+/X686fj6XgyPr7dXn/2vXr2C5KlhUsELd6oZDgoGotkUpCK&#10;2I887GQ6a46MiA80FDRdzP0No2aT0rS0OMiJ+Cw8zPKgtWwtCsvDJrdY3kSn9F8g5tP1yGewxKZH&#10;ujz4ji1F6FSuDasV6I4lq9MiwtcGN+xqhBdEGsaLf6YGK602dZWHNU3jpT/TNF76M03LlCwUr0kh&#10;C+cw3W288OfHqX4ThT87R0jj0FketsU+GgkfeD2uQsfCto8Go7s8rBlbUfZjwe3HJFUeVpWHdfey&#10;3V3f3OngcYuVouxrGhn7puJnaK6P4yJ7xX+Nn7tqWOTfN0yfln1+S5WHhXWGYNobrfltsj6tRfE+&#10;rSRoCochNTAWwUKqvDJMc9r47syvNC1hmpyIRHIYTNO6tIKgw9Cd9bt4E53yAkyzpDpl2e95edjJ&#10;YrZyvBGvgcRfFA8mfhj0Ge1THtY2jZJBi2kS0waUh3UO090mMQ3GqX7LMM2KKY1DZ3nYFvsEppn2&#10;8fYsd4XDq0FQV6Z7PjS5sVyUeMJjEYKmXnYC09zlif6rmDZEd1aVh43tSKw1q2Jala1ola3YZK1Z&#10;i+KtWUnONGVSENNQzrR5cyGcps0jnCZnIpMcAtSWY609a1GkPUvzi+lP9EpvUrNVRDNS6yAPa6Y2&#10;KCJMJiyzQZdqnlEDAQxDgZUSgk+paQqsAg/8t/qsjywtcVgzjROAYBqXJdU044pn1ezA0lh0l4cd&#10;PK1mG0jjsYM8rHnxCWBjAa7ANgSwRXlY95h/SWIN5WHzTBfPmeHAmlrbLMfzzfzDL/9znmfN6aM/&#10;b28+P57A/3l6dPX0dH9yfPx4dnVxu3388fb67KFDWXPkzqJeTMOxo3Z9c+z/5x6rcDuxYc83gDKL&#10;/Q+A1S5+fv9dk8tx1jW5KN41mbbspbQKMkaSGps2nfbKFsg0jzCbnIl0chhmg3JftgVyUaRzcid/&#10;olf6M5upIpox2/OyFZOF67hJ8TTTa+EUoXhNpGGS2SwF1pzZFOMks5nGUUaAXI1lnGQ2y7ic2RTj&#10;cmbbLcWW+06k2Nx1pOuRKMymGShisWuOTTGQB8Q2kMajuzysffEJZmMBrsw2BLO568cfwgRRt5lt&#10;Cot/WNetYiiRh41DI6vFz1JSY2hb/KJaDq2yFeVlK5ZjeBxz2Yog4lWya40wBjwMQwpDY7aspxnl&#10;Yd3DNszTmc3PRDo5DLPBApYzm3/HG7ogupM/0SuvhNlWTtI/xTPBGOUEyLMFidM9y1aYxlFGaDGu&#10;LLM5klBdJ8qikTia+ym5uDSz2QZSgk7MmxtYmNnM+ApmY1dfZbZhma2t1T/p9HdgtvjUjwgVP4sx&#10;m/zCymyV2fbBbPD0FMxWXB7WN6o3vWhhL/T2JDKbkJ8glVFtViI2MQ/J5DC8BktNxmtzf4cPzWua&#10;Vwxfok9605rd8i0zbFW24puVrbDbaZ6vWpyExmi4ABuJYXcpfnm4Pj3672a8+Xn983r+bj5d/vxu&#10;Pv7w4d1Pv7yfv1v+MlktPsw+vH//YcJrNa7Z5+W1GpfDYbUX1jtUt6Cd6Ge9LMfwWiIWBv+aXPJl&#10;nkgtrEInNV0YmPwEWxgcYfvWZpxFFwY2Dx+Ch1kY4CUuXxiK6E/u4Ev0yQsWhipb8d3LVtSFocpW&#10;HE2W46ybMhwjVXJhmKLYQqrIRspt9CfmcFa93/yayvLKpLQu8Gn4CDzIsuAqqPmyUKiPchUXS9w6&#10;onsSXdJ/VWgptJIXBl9lh70CGMGUVMy3JhubN0SCd+X2bjQ/D36Pb1G2wllv1x9jf5eVyQqyFckD&#10;IX0FrqiyFR36u+o7w39+e4DErEtWfH2EgyDTU7Gt0X7pagXinaF40xZJgKxAas8vAfGBJtUn2EsD&#10;lH+al4Y4LS0OciI+C5MjnIMa/zQvqfC3bg2FX+8ezoNIivvT/cPd2cXjIwinfLza3l/ATd/kiOKx&#10;m0tXWsmXhyItW7t4E53Sf4EYULZiOptNoIKF10BaRNja4Iep8gu8ScjUhqDVpo6yFbZprPRnm8ZL&#10;f6ZpWbdWF9kKcJjuNlH4c+NUv4nCn50jpHHoLlth20cj4QNv2MfrfrZ9NBidZSvs2PKyHw9uPyap&#10;shVVtgLPc7Nzmra8ZJWt8D17b723fgJPYo5ps+LCk0RoYR2PdoyYRtQnsBPrn5eXoz9BrcJtXA+Y&#10;htMSpsmJSCSHwTStSyvopTVE9/HeUeMAh3hrbrG8iU55AaZZEgLkLT6cB5kLCIhX+Ol4A0cLwflC&#10;zfGeFqa5YU4+oLkg0jCJaYY2BIWDsBUy/1ECDGzTKBlM/DDVNIlphmkZpiliH1lPPThMd5vANDdO&#10;NS7DNCumOaZp9vEw+IAa9tFIhHG6fSIaw8pW2LEVmMauu4ppQ3RnoWxF2C+XUlZU56u508Hj6d9F&#10;z5X7OVDlSyPjv8fPpjerGRdTZPFf4yf91i5j8u8bpjWrYlqVrWjPpsH1LjCteGsWkVnATAqChRSf&#10;IOk0bR7hNDkTmeQwoAZLTZZPmxVpz9L8YvoTvdKb1GzxgIzUnpetsFMbFBFAAAESb2pmSDCCqQxB&#10;CaGrbIVtHIc10zgOa7amRk5riucyXLOzVlSRty1rxbnZDiyNxQ6yFbaBNBptBnJesw2k8eguW2HH&#10;VwAbC3AFtiGAzT+tr06PqmyFe1evp0DWUyC7V0DhaSeYrXjXJNmyh2kVZAy/ndkd6zKNu9hTf0za&#10;AonzCLPJmUgnh2E2WK9zZivSObmTP9Er/ZnNVDfImE3RNuCYAMmpVbf0GgyDNEy8Jqz02gQ0dMaq&#10;9AKlhMBsinEcEVqMo4wQhqnGSWazjMuZTTEuY7YdU2y570SKzV1Hqu9c/v3y9mZ7evTD8ahhNs1A&#10;wc8uabpLjk0xkAfENpDGo7tshX3xCWZzFykGuDLbEMzmrp8qWwE7Rnx9pTJbZbbuzAbLhWC28vKw&#10;yF7uocm71oJyTGA2n5SieTZlns5scT/xn5cPt9QVe+xbm2ptzbMybc2KXzQG5l55Jcw2G8PJQek6&#10;SDBGOQHybDDMrZrNNZGGCU4YltlM4ygjtBhXlNkCcWiu42VRP071XWFmazGQEnRi3iy44tSlwZnN&#10;jK9gNnb1VWYbltmqbEXNs91cV2ajoNJaG51mOw1m+9xpsIZjUfhOg4nbFueZTexCIx31OCsR26uS&#10;rZhq+wzCUaDDN7Dh9gv0SuQ1yye9ac1u+aZ5mPHo66jKVnyzshV2O02VrfCwArfXG9ANn8I7E3+Z&#10;B/kHeFSX3J2cpBamMzhVSywMTH6CvMprs+jCwOZhmeEgxZcpvGHmxRffPDf8wuDeO5yYx7O+RJ+8&#10;YGGoshXfvWxFXRiqbAXIVoAotlwY9tBNiWIL63lzakSkXGBt97owX8stL0TrAieldYFPw0fgYZYF&#10;KDlly0JITw69LGhO0T2JLum/KkChFY7MdP8Na3nKtPLmPTfMyUxke1RkUT5sTVZ+nkjw+kbK5ufB&#10;7/Ftyla0dfnHfnurxz/KVniPggdCzz78ocpWVNmKL/cP15+ungANQSNhe/L57qcvT3eX109uT6d7&#10;3vx+d94iW+GfkF8/OTELuLMetvdX12cftk9b+nf/g04upndXdzfnFw9//b8AAAAA//8DAFBLAwQU&#10;AAYACAAAACEADsjY9+IAAAAMAQAADwAAAGRycy9kb3ducmV2LnhtbEyPT0vDQBDF74LfYRnBm938&#10;MbWN2ZRS1FMRbAXpbZtMk9DsbMhuk/TbOz3paeYxjze/l60m04oBe9dYUhDOAhBIhS0bqhR879+f&#10;FiCc11Tq1hIquKKDVX5/l+m0tCN94bDzleAQcqlWUHvfpVK6okaj3cx2SHw72d5oz7KvZNnrkcNN&#10;K6MgmEujG+IPte5wU2Nx3l2Mgo9Rj+s4fBu259Pmetgnnz/bEJV6fJjWryA8Tv7PDDd8RoecmY72&#10;QqUTLet4uWSrguSF580QJHMuc+Qtip8jkHkm/5fIfwEAAP//AwBQSwECLQAUAAYACAAAACEAtoM4&#10;kv4AAADhAQAAEwAAAAAAAAAAAAAAAAAAAAAAW0NvbnRlbnRfVHlwZXNdLnhtbFBLAQItABQABgAI&#10;AAAAIQA4/SH/1gAAAJQBAAALAAAAAAAAAAAAAAAAAC8BAABfcmVscy8ucmVsc1BLAQItABQABgAI&#10;AAAAIQAkG/y6llkAAKpbBAAOAAAAAAAAAAAAAAAAAC4CAABkcnMvZTJvRG9jLnhtbFBLAQItABQA&#10;BgAIAAAAIQAOyNj34gAAAAwBAAAPAAAAAAAAAAAAAAAAAPBbAABkcnMvZG93bnJldi54bWxQSwUG&#10;AAAAAAQABADzAAAA/1wAAAAA&#10;">
                <v:group id="Group 1287" o:spid="_x0000_s1027" style="position:absolute;left:1428;top:589;width:938;height:749" coordorigin="1428,589" coordsize="938,7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RdOJ8QAAADdAAAADwAAAGRycy9kb3ducmV2LnhtbERPTWuDQBC9F/oflin0&#10;1qw2KMVmIxLa0kMIxBRKb4M7UYk7K+5Wzb/PBgK5zeN9ziqfTSdGGlxrWUG8iEAQV1a3XCv4OXy+&#10;vIFwHlljZ5kUnMlBvn58WGGm7cR7GktfixDCLkMFjfd9JqWrGjLoFrYnDtzRDgZ9gEMt9YBTCDed&#10;fI2iVBpsOTQ02NOmoepU/hsFXxNOxTL+GLen4+b8d0h2v9uYlHp+mot3EJ5mfxff3N86zF+mCVy/&#10;CSfI9Q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eRdOJ8QAAADdAAAA&#10;DwAAAAAAAAAAAAAAAACqAgAAZHJzL2Rvd25yZXYueG1sUEsFBgAAAAAEAAQA+gAAAJsDAAAAAA==&#10;">
                  <v:shape id="Freeform 1288" o:spid="_x0000_s1028" style="position:absolute;left:1428;top:589;width:938;height:749;visibility:visible;mso-wrap-style:square;v-text-anchor:top" coordsize="938,7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NRdbcYA&#10;AADdAAAADwAAAGRycy9kb3ducmV2LnhtbESP3WrCQBCF74W+wzIF73SjsWlJXUUKiiAITdXrITv5&#10;odnZNLtqfHtXKHg3wznfmTPzZW8acaHO1ZYVTMYRCOLc6ppLBYef9egDhPPIGhvLpOBGDpaLl8Ec&#10;U22v/E2XzJcihLBLUUHlfZtK6fKKDLqxbYmDVtjOoA9rV0rd4TWEm0ZOoyiRBmsOFyps6aui/Dc7&#10;m1Dj/XQsDtrNJnK/juO346nY/W2UGr72q08Qnnr/NP/TWx24OEng8U0YQS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NRdbcYAAADdAAAADwAAAAAAAAAAAAAAAACYAgAAZHJz&#10;L2Rvd25yZXYueG1sUEsFBgAAAAAEAAQA9QAAAIsDAAAAAA==&#10;" path="m,749r939,l939,,,,,749xe" fillcolor="#444" stroked="f">
                    <v:path arrowok="t" o:connecttype="custom" o:connectlocs="0,1338;939,1338;939,589;0,589;0,1338" o:connectangles="0,0,0,0,0"/>
                  </v:shape>
                </v:group>
                <v:group id="Group 1285" o:spid="_x0000_s1029" style="position:absolute;left:1476;top:646;width:845;height:228" coordorigin="1476,646" coordsize="845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ol1y8UAAADdAAAADwAAAGRycy9kb3ducmV2LnhtbERPTWvCQBC9F/wPyxS8&#10;NZsoTSXNKiJVPIRCVSi9DdkxCWZnQ3abxH/fLRR6m8f7nHwzmVYM1LvGsoIkikEQl1Y3XCm4nPdP&#10;KxDOI2tsLZOCOznYrGcPOWbajvxBw8lXIoSwy1BB7X2XSenKmgy6yHbEgbva3qAPsK+k7nEM4aaV&#10;izhOpcGGQ0ONHe1qKm+nb6PgMOK4XSZvQ3G77u5f5+f3zyIhpeaP0/YVhKfJ/4v/3Ecd5i/TF/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aJdcvFAAAA3QAA&#10;AA8AAAAAAAAAAAAAAAAAqgIAAGRycy9kb3ducmV2LnhtbFBLBQYAAAAABAAEAPoAAACcAwAAAAA=&#10;">
                  <v:shape id="Freeform 1286" o:spid="_x0000_s1030" style="position:absolute;left:1476;top:646;width:845;height:228;visibility:visible;mso-wrap-style:square;v-text-anchor:top" coordsize="845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GXAisYA&#10;AADdAAAADwAAAGRycy9kb3ducmV2LnhtbESP0UoDMRBF3wX/IYzgi9isCqVsm5YiLApFoa0fMCTT&#10;zdZksmzS7fr3zoPg2wz3zr1nVpspBjXSkLvEBp5mFShim1zHrYGvY/O4AJULssOQmAz8UIbN+vZm&#10;hbVLV97TeCitkhDONRrwpfS11tl6iphnqScW7ZSGiEXWodVuwKuEx6Cfq2quI3YsDR57evVkvw+X&#10;aMD6OO3G5u2jOZ/C3obt5/GyezDm/m7aLkEVmsq/+e/63Qn+y1xw5RsZQa9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GXAisYAAADdAAAADwAAAAAAAAAAAAAAAACYAgAAZHJz&#10;L2Rvd25yZXYueG1sUEsFBgAAAAAEAAQA9QAAAIsDAAAAAA==&#10;" path="m,228r845,l845,,,,,228xe" fillcolor="#444" stroked="f">
                    <v:path arrowok="t" o:connecttype="custom" o:connectlocs="0,874;845,874;845,646;0,646;0,874" o:connectangles="0,0,0,0,0"/>
                  </v:shape>
                </v:group>
                <v:group id="Group 1283" o:spid="_x0000_s1031" style="position:absolute;left:1476;top:874;width:845;height:206" coordorigin="1476,874" coordsize="845,2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FpEIsUAAADdAAAADwAAAGRycy9kb3ducmV2LnhtbERPTWvCQBC9F/wPyxS8&#10;NZsoDTXNKiJVPIRCVSi9DdkxCWZnQ3abxH/fLRR6m8f7nHwzmVYM1LvGsoIkikEQl1Y3XCm4nPdP&#10;LyCcR9bYWiYFd3KwWc8ecsy0HfmDhpOvRAhhl6GC2vsuk9KVNRl0ke2IA3e1vUEfYF9J3eMYwk0r&#10;F3GcSoMNh4YaO9rVVN5O30bBYcRxu0zehuJ23d2/zs/vn0VCSs0fp+0rCE+T/xf/uY86zF+mK/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haRCLFAAAA3QAA&#10;AA8AAAAAAAAAAAAAAAAAqgIAAGRycy9kb3ducmV2LnhtbFBLBQYAAAAABAAEAPoAAACcAwAAAAA=&#10;">
                  <v:shape id="Freeform 1284" o:spid="_x0000_s1032" style="position:absolute;left:1476;top:874;width:845;height:206;visibility:visible;mso-wrap-style:square;v-text-anchor:top" coordsize="845,2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ogj8YA&#10;AADdAAAADwAAAGRycy9kb3ducmV2LnhtbESPT2/CMAzF75P4DpEncRvpxjSmQkCoExKHXfg3cbQa&#10;r6nWOKUJpXz7+TBpN1vv+b2fF6vBN6qnLtaBDTxPMlDEZbA1VwaOh83TO6iYkC02gcnAnSKslqOH&#10;BeY23HhH/T5VSkI45mjApdTmWsfSkcc4CS2xaN+h85hk7SptO7xJuG/0S5a9aY81S4PDlgpH5c/+&#10;6g1k/Hk5v54++gu6XfoqZpt6WzTGjB+H9RxUoiH9m/+ut1bwpzPhl29kBL38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Rogj8YAAADdAAAADwAAAAAAAAAAAAAAAACYAgAAZHJz&#10;L2Rvd25yZXYueG1sUEsFBgAAAAAEAAQA9QAAAIsDAAAAAA==&#10;" path="m,207r845,l845,,,,,207xe" fillcolor="#444" stroked="f">
                    <v:path arrowok="t" o:connecttype="custom" o:connectlocs="0,1081;845,1081;845,874;0,874;0,1081" o:connectangles="0,0,0,0,0"/>
                  </v:shape>
                </v:group>
                <v:group id="Group 1281" o:spid="_x0000_s1033" style="position:absolute;left:1476;top:1081;width:845;height:228" coordorigin="1476,1081" coordsize="845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/Xe+cMAAADdAAAADwAAAGRycy9kb3ducmV2LnhtbERPS4vCMBC+L/gfwgje&#10;1rSKq1SjiLjiQQQfIN6GZmyLzaQ02bb++82CsLf5+J6zWHWmFA3VrrCsIB5GIIhTqwvOFFwv358z&#10;EM4jaywtk4IXOVgtex8LTLRt+UTN2WcihLBLUEHufZVI6dKcDLqhrYgD97C1QR9gnUldYxvCTSlH&#10;UfQlDRYcGnKsaJNT+jz/GAW7Ftv1ON42h+dj87pfJsfbISalBv1uPQfhqfP/4rd7r8P88TSG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D9d75wwAAAN0AAAAP&#10;AAAAAAAAAAAAAAAAAKoCAABkcnMvZG93bnJldi54bWxQSwUGAAAAAAQABAD6AAAAmgMAAAAA&#10;">
                  <v:shape id="Freeform 1282" o:spid="_x0000_s1034" style="position:absolute;left:1476;top:1081;width:845;height:228;visibility:visible;mso-wrap-style:square;v-text-anchor:top" coordsize="845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FRhvcMA&#10;AADdAAAADwAAAGRycy9kb3ducmV2LnhtbERP22oCMRB9L/QfwhR8KTVbhVq2RpHCYkEsqP2AIRk3&#10;2yaTZRPX7d8bQfBtDuc68+Xgneipi01gBa/jAgSxDqbhWsHPoXp5BxETskEXmBT8U4Tl4vFhjqUJ&#10;Z95Rv0+1yCEcS1RgU2pLKaO25DGOQ0ucuWPoPKYMu1qaDs853Ds5KYo36bHh3GCxpU9L+m9/8gq0&#10;9cOmr9bb6vfodtqtvg+nzbNSo6dh9QEi0ZDu4pv7y+T509kErt/kE+Ti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FRhvcMAAADdAAAADwAAAAAAAAAAAAAAAACYAgAAZHJzL2Rv&#10;d25yZXYueG1sUEsFBgAAAAAEAAQA9QAAAIgDAAAAAA==&#10;" path="m,228r845,l845,,,,,228xe" fillcolor="#444" stroked="f">
                    <v:path arrowok="t" o:connecttype="custom" o:connectlocs="0,1309;845,1309;845,1081;0,1081;0,1309" o:connectangles="0,0,0,0,0"/>
                  </v:shape>
                </v:group>
                <v:group id="Group 1279" o:spid="_x0000_s1035" style="position:absolute;left:2388;top:589;width:8149;height:749" coordorigin="2388,589" coordsize="8149,7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GvlFcQAAADdAAAADwAAAGRycy9kb3ducmV2LnhtbERPS2vCQBC+F/wPywi9&#10;1U0MrRJdRURLDyL4APE2ZMckmJ0N2TWJ/75bEHqbj+8582VvKtFS40rLCuJRBII4s7rkXMH5tP2Y&#10;gnAeWWNlmRQ8ycFyMXibY6ptxwdqjz4XIYRdigoK7+tUSpcVZNCNbE0cuJttDPoAm1zqBrsQbio5&#10;jqIvabDk0FBgTeuCsvvxYRR8d9itknjT7u639fN6+txfdjEp9T7sVzMQnnr/L365f3SYn0wS+Psm&#10;nCAXv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HGvlFcQAAADdAAAA&#10;DwAAAAAAAAAAAAAAAACqAgAAZHJzL2Rvd25yZXYueG1sUEsFBgAAAAAEAAQA+gAAAJsDAAAAAA==&#10;">
                  <v:shape id="Freeform 1280" o:spid="_x0000_s1036" style="position:absolute;left:2388;top:589;width:8149;height:749;visibility:visible;mso-wrap-style:square;v-text-anchor:top" coordsize="8149,7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7j0ucMA&#10;AADdAAAADwAAAGRycy9kb3ducmV2LnhtbERPS2sCMRC+F/wPYQpeima1dpXVKEWw9NqtF2/jZvZh&#10;N5MlSXX115tCwdt8fM9ZbXrTijM531hWMBknIIgLqxuuFOy/d6MFCB+QNbaWScGVPGzWg6cVZtpe&#10;+IvOeahEDGGfoYI6hC6T0hc1GfRj2xFHrrTOYIjQVVI7vMRw08ppkqTSYMOxocaOtjUVP/mvUXBa&#10;6H3qDimZjzyf3Y5vcvtSlkoNn/v3JYhAfXiI/92fOs5/nc/g75t4glzf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7j0ucMAAADdAAAADwAAAAAAAAAAAAAAAACYAgAAZHJzL2Rv&#10;d25yZXYueG1sUEsFBgAAAAAEAAQA9QAAAIgDAAAAAA==&#10;" path="m,749r8150,l8150,,,,,749xe" fillcolor="#444" stroked="f">
                    <v:path arrowok="t" o:connecttype="custom" o:connectlocs="0,1338;8150,1338;8150,589;0,589;0,1338" o:connectangles="0,0,0,0,0"/>
                  </v:shape>
                </v:group>
                <v:group id="Group 1277" o:spid="_x0000_s1037" style="position:absolute;left:2434;top:853;width:8056;height:247" coordorigin="2434,853" coordsize="8056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M7Y+sUAAADdAAAADwAAAGRycy9kb3ducmV2LnhtbERPTWvCQBC9F/wPyxS8&#10;NZsoaSXNKiJVPIRCVSi9DdkxCWZnQ3abxH/fLRR6m8f7nHwzmVYM1LvGsoIkikEQl1Y3XCm4nPdP&#10;KxDOI2tsLZOCOznYrGcPOWbajvxBw8lXIoSwy1BB7X2XSenKmgy6yHbEgbva3qAPsK+k7nEM4aaV&#10;izh+lgYbDg01drSrqbydvo2Cw4jjdpm8DcXturt/ndP3zyIhpeaP0/YVhKfJ/4v/3Ecd5i9fUv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zO2PrFAAAA3QAA&#10;AA8AAAAAAAAAAAAAAAAAqgIAAGRycy9kb3ducmV2LnhtbFBLBQYAAAAABAAEAPoAAACcAwAAAAA=&#10;">
                  <v:shape id="Freeform 1278" o:spid="_x0000_s1038" style="position:absolute;left:2434;top:853;width:8056;height:247;visibility:visible;mso-wrap-style:square;v-text-anchor:top" coordsize="8056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5qYNcMA&#10;AADdAAAADwAAAGRycy9kb3ducmV2LnhtbERPS2sCMRC+F/wPYYTealYLVrZGqS8q1YtbL96Gzbgb&#10;upksSdTtvzeFgrf5+J4znXe2EVfywThWMBxkIIhLpw1XCo7fm5cJiBCRNTaOScEvBZjPek9TzLW7&#10;8YGuRaxECuGQo4I6xjaXMpQ1WQwD1xIn7uy8xZigr6T2eEvhtpGjLBtLi4ZTQ40tLWsqf4qLVbD6&#10;4t1xty5xf+oWk891YazxS6We+93HO4hIXXyI/91bnea/vo3h75t0gpz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5qYNcMAAADdAAAADwAAAAAAAAAAAAAAAACYAgAAZHJzL2Rv&#10;d25yZXYueG1sUEsFBgAAAAAEAAQA9QAAAIgDAAAAAA==&#10;" path="m,247r8056,l8056,,,,,247xe" fillcolor="#444" stroked="f">
                    <v:path arrowok="t" o:connecttype="custom" o:connectlocs="0,1100;8056,1100;8056,853;0,853;0,1100" o:connectangles="0,0,0,0,0"/>
                  </v:shape>
                </v:group>
                <v:group id="Group 1275" o:spid="_x0000_s1039" style="position:absolute;left:1428;top:618;width:9109;height:2" coordorigin="1428,618" coordsize="910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1DjFsUAAADdAAAADwAAAGRycy9kb3ducmV2LnhtbERPTWvCQBC9F/wPyxS8&#10;NZsobSTNKiJVPIRCVSi9DdkxCWZnQ3abxH/fLRR6m8f7nHwzmVYM1LvGsoIkikEQl1Y3XCm4nPdP&#10;KxDOI2tsLZOCOznYrGcPOWbajvxBw8lXIoSwy1BB7X2XSenKmgy6yHbEgbva3qAPsK+k7nEM4aaV&#10;izh+kQYbDg01drSrqbydvo2Cw4jjdpm8DcXturt/nZ/fP4uElJo/TttXEJ4m/y/+cx91mL9MU/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NQ4xbFAAAA3QAA&#10;AA8AAAAAAAAAAAAAAAAAqgIAAGRycy9kb3ducmV2LnhtbFBLBQYAAAAABAAEAPoAAACcAwAAAAA=&#10;">
                  <v:shape id="Freeform 1276" o:spid="_x0000_s1040" style="position:absolute;left:1428;top:618;width:9109;height:2;visibility:visible;mso-wrap-style:square;v-text-anchor:top" coordsize="910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KEw8YA&#10;AADdAAAADwAAAGRycy9kb3ducmV2LnhtbESPQWvCQBCF7wX/wzKFXopubEEldRURCgW9mArV25Cd&#10;JqHZ2ZBdde2vdw6Ctxnem/e+mS+Ta9WZ+tB4NjAeZaCIS28brgzsvz+HM1AhIltsPZOBKwVYLgZP&#10;c8ytv/COzkWslIRwyNFAHWOXax3KmhyGke+IRfv1vcMoa19p2+NFwl2r37Jsoh02LA01drSuqfwr&#10;Ts5AuUk7dtMDH7c/uE//W6Li9GrMy3NafYCKlOLDfL/+soL/PhVc+UZG0I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iKEw8YAAADdAAAADwAAAAAAAAAAAAAAAACYAgAAZHJz&#10;L2Rvd25yZXYueG1sUEsFBgAAAAAEAAQA9QAAAIsDAAAAAA==&#10;" path="m,l9110,e" filled="f" strokecolor="#444" strokeweight="2.98pt">
                    <v:path arrowok="t" o:connecttype="custom" o:connectlocs="0,0;9110,0" o:connectangles="0,0"/>
                  </v:shape>
                </v:group>
                <v:group id="Group 1273" o:spid="_x0000_s1041" style="position:absolute;left:1419;top:1321;width:9129;height:2" coordorigin="1419,1321" coordsize="912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YPS/8QAAADdAAAADwAAAGRycy9kb3ducmV2LnhtbERPTWvCQBC9F/wPywje&#10;dBPFaqOriKh4kEK1UHobsmMSzM6G7JrEf+8WhN7m8T5nue5MKRqqXWFZQTyKQBCnVhecKfi+7Idz&#10;EM4jaywtk4IHOVivem9LTLRt+Yuas89ECGGXoILc+yqR0qU5GXQjWxEH7mprgz7AOpO6xjaEm1KO&#10;o+hdGiw4NORY0Tan9Ha+GwWHFtvNJN41p9t1+/i9TD9/TjEpNeh3mwUIT53/F7/cRx3mT2Yf8PdN&#10;OEGun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YPS/8QAAADdAAAA&#10;DwAAAAAAAAAAAAAAAACqAgAAZHJzL2Rvd25yZXYueG1sUEsFBgAAAAAEAAQA+gAAAJsDAAAAAA==&#10;">
                  <v:shape id="Freeform 1274" o:spid="_x0000_s1042" style="position:absolute;left:1419;top:1321;width:9129;height:2;visibility:visible;mso-wrap-style:square;v-text-anchor:top" coordsize="912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+w9MUA&#10;AADdAAAADwAAAGRycy9kb3ducmV2LnhtbESPQWvDMAyF74P+B6PBbquTFkbJ6pYyWuhtNBv0qsVa&#10;nCWWg+21WX/9dBjsJvGe3vu03k5+UBeKqQtsoJwXoIibYDtuDby/HR5XoFJGtjgEJgM/lGC7md2t&#10;sbLhyie61LlVEsKpQgMu57HSOjWOPKZ5GIlF+wzRY5Y1ttpGvEq4H/SiKJ60x46lweFIL46avv72&#10;Br6W5z26Hb3W5cexL8+L/jbGvTEP99PuGVSmKf+b/66PVvCXK+GXb2QEvfk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D7D0xQAAAN0AAAAPAAAAAAAAAAAAAAAAAJgCAABkcnMv&#10;ZG93bnJldi54bWxQSwUGAAAAAAQABAD1AAAAigMAAAAA&#10;" path="m,l9128,e" filled="f" strokecolor="#444" strokeweight="1.54pt">
                    <v:path arrowok="t" o:connecttype="custom" o:connectlocs="0,0;9128,0" o:connectangles="0,0"/>
                  </v:shape>
                </v:group>
                <v:group id="Group 1271" o:spid="_x0000_s1043" style="position:absolute;left:2379;top:646;width:2;height:689" coordorigin="2379,646" coordsize="2,68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iCu3sMAAADdAAAADwAAAGRycy9kb3ducmV2LnhtbERPTYvCMBC9C/sfwix4&#10;07QrLtI1isiueBBhqyDehmZsi82kNLGt/94Igrd5vM+ZL3tTiZYaV1pWEI8jEMSZ1SXnCo6Hv9EM&#10;hPPIGivLpOBODpaLj8EcE207/qc29bkIIewSVFB4XydSuqwgg25sa+LAXWxj0AfY5FI32IVwU8mv&#10;KPqWBksODQXWtC4ou6Y3o2DTYbeaxL/t7npZ38+H6f60i0mp4We/+gHhqfdv8cu91WH+ZBbD85tw&#10;glw8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2IK7ewwAAAN0AAAAP&#10;AAAAAAAAAAAAAAAAAKoCAABkcnMvZG93bnJldi54bWxQSwUGAAAAAAQABAD6AAAAmgMAAAAA&#10;">
                  <v:shape id="Freeform 1272" o:spid="_x0000_s1044" style="position:absolute;left:2379;top:646;width:2;height:689;visibility:visible;mso-wrap-style:square;v-text-anchor:top" coordsize="2,6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xKn8MA&#10;AADdAAAADwAAAGRycy9kb3ducmV2LnhtbERPTWvCQBC9C/6HZYTedKO2RWM2EhRpL0Wa1vuYnSah&#10;2dmwu9X033cLgrd5vM/JtoPpxIWcby0rmM8SEMSV1S3XCj4/DtMVCB+QNXaWScEvedjm41GGqbZX&#10;fqdLGWoRQ9inqKAJoU+l9FVDBv3M9sSR+7LOYIjQ1VI7vMZw08lFkjxLgy3HhgZ72jVUfZc/RkGx&#10;tseTe5y/2KdiWQ/FQe/P7k2ph8lQbEAEGsJdfHO/6jh/uVrA/zfxBJn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QxKn8MAAADdAAAADwAAAAAAAAAAAAAAAACYAgAAZHJzL2Rv&#10;d25yZXYueG1sUEsFBgAAAAAEAAQA9QAAAIgDAAAAAA==&#10;" path="m,l,689e" filled="f" strokecolor="white" strokeweight="1.06pt">
                    <v:path arrowok="t" o:connecttype="custom" o:connectlocs="0,646;0,1335" o:connectangles="0,0"/>
                  </v:shape>
                </v:group>
                <v:group id="Group 1269" o:spid="_x0000_s1045" style="position:absolute;left:1428;top:1354;width:938;height:334" coordorigin="1428,1354" coordsize="938,33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b6VMsMAAADdAAAADwAAAGRycy9kb3ducmV2LnhtbERPTYvCMBC9L/gfwgh7&#10;W9NadpFqFBGVPYiwKoi3oRnbYjMpTWzrv98Igrd5vM+ZLXpTiZYaV1pWEI8iEMSZ1SXnCk7HzdcE&#10;hPPIGivLpOBBDhbzwccMU207/qP24HMRQtilqKDwvk6ldFlBBt3I1sSBu9rGoA+wyaVusAvhppLj&#10;KPqRBksODQXWtCooux3uRsG2w26ZxOt2d7uuHpfj9/68i0mpz2G/nILw1Pu3+OX+1WF+Mkng+U04&#10;Qc7/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pvpUywwAAAN0AAAAP&#10;AAAAAAAAAAAAAAAAAKoCAABkcnMvZG93bnJldi54bWxQSwUGAAAAAAQABAD6AAAAmgMAAAAA&#10;">
                  <v:shape id="Freeform 1270" o:spid="_x0000_s1046" style="position:absolute;left:1428;top:1354;width:938;height:334;visibility:visible;mso-wrap-style:square;v-text-anchor:top" coordsize="938,3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iODsIA&#10;AADdAAAADwAAAGRycy9kb3ducmV2LnhtbERPTYvCMBC9C/6HMAveNHV1xe0aZREED16s4nlsxrZs&#10;M6lJtPXfG0HY2zze5yxWnanFnZyvLCsYjxIQxLnVFRcKjofNcA7CB2SNtWVS8CAPq2W/t8BU25b3&#10;dM9CIWII+xQVlCE0qZQ+L8mgH9mGOHIX6wyGCF0htcM2hptafibJTBqsODaU2NC6pPwvuxkF3e7w&#10;PZ5tL+fkmrVGuq/2dtoUSg0+ut8fEIG68C9+u7c6zp/Mp/D6Jp4gl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xqI4OwgAAAN0AAAAPAAAAAAAAAAAAAAAAAJgCAABkcnMvZG93&#10;bnJldi54bWxQSwUGAAAAAAQABAD1AAAAhwMAAAAA&#10;" path="m,334r939,l939,,,,,334xe" fillcolor="#dadada" stroked="f">
                    <v:path arrowok="t" o:connecttype="custom" o:connectlocs="0,1688;939,1688;939,1354;0,1354;0,1688" o:connectangles="0,0,0,0,0"/>
                  </v:shape>
                </v:group>
                <v:group id="Group 1267" o:spid="_x0000_s1047" style="position:absolute;left:1476;top:1412;width:845;height:247" coordorigin="1476,1412" coordsize="845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Ruo3cMAAADdAAAADwAAAGRycy9kb3ducmV2LnhtbERPTYvCMBC9C/6HMII3&#10;Tau4SDWKiMoeZGHrwuJtaMa22ExKE9v67zcLgrd5vM9Zb3tTiZYaV1pWEE8jEMSZ1SXnCn4ux8kS&#10;hPPIGivLpOBJDrab4WCNibYdf1Ob+lyEEHYJKii8rxMpXVaQQTe1NXHgbrYx6ANscqkb7EK4qeQs&#10;ij6kwZJDQ4E17QvK7unDKDh12O3m8aE932/75/Wy+Po9x6TUeNTvViA89f4tfrk/dZg/Xy7g/5tw&#10;gtz8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JG6jdwwAAAN0AAAAP&#10;AAAAAAAAAAAAAAAAAKoCAABkcnMvZG93bnJldi54bWxQSwUGAAAAAAQABAD6AAAAmgMAAAAA&#10;">
                  <v:shape id="Freeform 1268" o:spid="_x0000_s1048" style="position:absolute;left:1476;top:1412;width:845;height:247;visibility:visible;mso-wrap-style:square;v-text-anchor:top" coordsize="845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ji7J8cA&#10;AADdAAAADwAAAGRycy9kb3ducmV2LnhtbESPQUvDQBCF7wX/wzKCl9JuVIwxZlO0InhtLQVvQ3aa&#10;BLOzMTttE3+9KwjeZnhv3vemWI2uUycaQuvZwPUyAUVcedtybWD3/rrIQAVBtth5JgMTBViVF7MC&#10;c+vPvKHTVmoVQzjkaKAR6XOtQ9WQw7D0PXHUDn5wKHEdam0HPMdw1+mbJEm1w5YjocGe1g1Vn9uj&#10;i5D79OuwmaZdP5f9w7O8fGTJ950xV5fj0yMooVH+zX/XbzbWv81S+P0mjqDL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o4uyfHAAAA3QAAAA8AAAAAAAAAAAAAAAAAmAIAAGRy&#10;cy9kb3ducmV2LnhtbFBLBQYAAAAABAAEAPUAAACMAwAAAAA=&#10;" path="m,247r845,l845,,,,,247xe" fillcolor="#dadada" stroked="f">
                    <v:path arrowok="t" o:connecttype="custom" o:connectlocs="0,1659;845,1659;845,1412;0,1412;0,1659" o:connectangles="0,0,0,0,0"/>
                  </v:shape>
                </v:group>
                <v:group id="Group 1265" o:spid="_x0000_s1049" style="position:absolute;left:2388;top:1354;width:8149;height:334" coordorigin="2388,1354" coordsize="8149,33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oWTMcUAAADdAAAADwAAAGRycy9kb3ducmV2LnhtbERPS2vCQBC+F/wPywi9&#10;1U0MbSV1FQm29BCEqiC9DdkxCWZnQ3abx7/vFoTe5uN7zno7mkb01LnasoJ4EYEgLqyuuVRwPr0/&#10;rUA4j6yxsUwKJnKw3cwe1phqO/AX9UdfihDCLkUFlfdtKqUrKjLoFrYlDtzVdgZ9gF0pdYdDCDeN&#10;XEbRizRYc2iosKWsouJ2/DEKPgYcdkm87/PbNZu+T8+HSx6TUo/zcfcGwtPo/8V396cO85PVK/x9&#10;E06Qm1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aFkzHFAAAA3QAA&#10;AA8AAAAAAAAAAAAAAAAAqgIAAGRycy9kb3ducmV2LnhtbFBLBQYAAAAABAAEAPoAAACcAwAAAAA=&#10;">
                  <v:shape id="Freeform 1266" o:spid="_x0000_s1050" style="position:absolute;left:2388;top:1354;width:8149;height:334;visibility:visible;mso-wrap-style:square;v-text-anchor:top" coordsize="8149,3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L/6jcgA&#10;AADdAAAADwAAAGRycy9kb3ducmV2LnhtbESPW2vCQBCF3wv+h2WEvtWNLV6IriKi2FIQvCD4NmTH&#10;JJidTbOrxn/feSj0bYZz5pxvpvPWVepOTSg9G+j3ElDEmbcl5waOh/XbGFSIyBYrz2TgSQHms87L&#10;FFPrH7yj+z7mSkI4pGigiLFOtQ5ZQQ5Dz9fEol184zDK2uTaNviQcFfp9yQZaoclS0OBNS0Lyq77&#10;mzNwaE/1z6o8D8/54OkHx8339msxMua12y4moCK18d/8d/1pBf9jLLjyjYygZ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Yv/qNyAAAAN0AAAAPAAAAAAAAAAAAAAAAAJgCAABk&#10;cnMvZG93bnJldi54bWxQSwUGAAAAAAQABAD1AAAAjQMAAAAA&#10;" path="m,334r8150,l8150,,,,,334xe" fillcolor="#dadada" stroked="f">
                    <v:path arrowok="t" o:connecttype="custom" o:connectlocs="0,1688;8150,1688;8150,1354;0,1354;0,1688" o:connectangles="0,0,0,0,0"/>
                  </v:shape>
                </v:group>
                <v:group id="Group 1263" o:spid="_x0000_s1051" style="position:absolute;left:2434;top:1412;width:8056;height:247" coordorigin="2434,1412" coordsize="8056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Fai2MUAAADdAAAADwAAAGRycy9kb3ducmV2LnhtbERPTWvCQBC9F/wPyxS8&#10;NZsoLTHNKiJVPIRCVSi9DdkxCWZnQ3abxH/fLRR6m8f7nHwzmVYM1LvGsoIkikEQl1Y3XCm4nPdP&#10;KQjnkTW2lknBnRxs1rOHHDNtR/6g4eQrEULYZaig9r7LpHRlTQZdZDviwF1tb9AH2FdS9ziGcNPK&#10;RRy/SIMNh4YaO9rVVN5O30bBYcRxu0zehuJ23d2/zs/vn0VCSs0fp+0rCE+T/xf/uY86zF+mK/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EhWotjFAAAA3QAA&#10;AA8AAAAAAAAAAAAAAAAAqgIAAGRycy9kb3ducmV2LnhtbFBLBQYAAAAABAAEAPoAAACcAwAAAAA=&#10;">
                  <v:shape id="Freeform 1264" o:spid="_x0000_s1052" style="position:absolute;left:2434;top:1412;width:8056;height:247;visibility:visible;mso-wrap-style:square;v-text-anchor:top" coordsize="8056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qYJQccA&#10;AADdAAAADwAAAGRycy9kb3ducmV2LnhtbESPzW7CQAyE70h9h5WRekGw4UfQpiyoQqpEDxwCPICV&#10;dZNA1htltyTl6fGhEjdbM575vN72rlY3akPl2cB0koAizr2tuDBwPn2N30CFiGyx9kwG/ijAdvMy&#10;WGNqfccZ3Y6xUBLCIUUDZYxNqnXIS3IYJr4hFu3Htw6jrG2hbYudhLtaz5JkqR1WLA0lNrQrKb8e&#10;f52Bw3R19bPlarGfF9+XbnQf1buMjHkd9p8foCL18Wn+v95bwZ+/C798IyPoz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6mCUHHAAAA3QAAAA8AAAAAAAAAAAAAAAAAmAIAAGRy&#10;cy9kb3ducmV2LnhtbFBLBQYAAAAABAAEAPUAAACMAwAAAAA=&#10;" path="m,247r8056,l8056,,,,,247xe" fillcolor="#dadada" stroked="f">
                    <v:path arrowok="t" o:connecttype="custom" o:connectlocs="0,1659;8056,1659;8056,1412;0,1412;0,1659" o:connectangles="0,0,0,0,0"/>
                  </v:shape>
                </v:group>
                <v:group id="Group 1261" o:spid="_x0000_s1053" style="position:absolute;left:1428;top:1383;width:9109;height:2" coordorigin="1428,1383" coordsize="910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/k4A8MAAADdAAAADwAAAGRycy9kb3ducmV2LnhtbERPS4vCMBC+L/gfwgje&#10;1rSKi1ajiLjiQQQfIN6GZmyLzaQ02bb++82CsLf5+J6zWHWmFA3VrrCsIB5GIIhTqwvOFFwv359T&#10;EM4jaywtk4IXOVgtex8LTLRt+UTN2WcihLBLUEHufZVI6dKcDLqhrYgD97C1QR9gnUldYxvCTSlH&#10;UfQlDRYcGnKsaJNT+jz/GAW7Ftv1ON42h+dj87pfJsfbISalBv1uPQfhqfP/4rd7r8P88SyG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z+TgDwwAAAN0AAAAP&#10;AAAAAAAAAAAAAAAAAKoCAABkcnMvZG93bnJldi54bWxQSwUGAAAAAAQABAD6AAAAmgMAAAAA&#10;">
                  <v:shape id="Freeform 1262" o:spid="_x0000_s1054" style="position:absolute;left:1428;top:1383;width:9109;height:2;visibility:visible;mso-wrap-style:square;v-text-anchor:top" coordsize="910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H2jMUA&#10;AADdAAAADwAAAGRycy9kb3ducmV2LnhtbERPS2vCQBC+F/wPywje6qYWWk1dJS0N1IMFHwePY3aa&#10;hGZnw+5qor/eFQq9zcf3nPmyN404k/O1ZQVP4wQEcWF1zaWC/S5/nILwAVljY5kUXMjDcjF4mGOq&#10;bccbOm9DKWII+xQVVCG0qZS+qMigH9uWOHI/1hkMEbpSaoddDDeNnCTJizRYc2yosKWPiorf7cko&#10;yKbv2fH6+f2a82Hj3KFr1qsyV2o07LM3EIH68C/+c3/pOP95NoH7N/EEubg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IfaMxQAAAN0AAAAPAAAAAAAAAAAAAAAAAJgCAABkcnMv&#10;ZG93bnJldi54bWxQSwUGAAAAAAQABAD1AAAAigMAAAAA&#10;" path="m,l9110,e" filled="f" strokecolor="#dadada" strokeweight="2.98pt">
                    <v:path arrowok="t" o:connecttype="custom" o:connectlocs="0,0;9110,0" o:connectangles="0,0"/>
                  </v:shape>
                </v:group>
                <v:group id="Group 1259" o:spid="_x0000_s1055" style="position:absolute;left:1419;top:1674;width:9129;height:2" coordorigin="1419,1674" coordsize="912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GcD78QAAADdAAAADwAAAGRycy9kb3ducmV2LnhtbERPS2vCQBC+F/wPywi9&#10;1U0MLRpdRURLDyL4APE2ZMckmJ0N2TWJ/75bEHqbj+8582VvKtFS40rLCuJRBII4s7rkXMH5tP2Y&#10;gHAeWWNlmRQ8ycFyMXibY6ptxwdqjz4XIYRdigoK7+tUSpcVZNCNbE0cuJttDPoAm1zqBrsQbio5&#10;jqIvabDk0FBgTeuCsvvxYRR8d9itknjT7u639fN6+txfdjEp9T7sVzMQnnr/L365f3SYn0wT+Psm&#10;nCAXv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GcD78QAAADdAAAA&#10;DwAAAAAAAAAAAAAAAACqAgAAZHJzL2Rvd25yZXYueG1sUEsFBgAAAAAEAAQA+gAAAJsDAAAAAA==&#10;">
                  <v:shape id="Freeform 1260" o:spid="_x0000_s1056" style="position:absolute;left:1419;top:1674;width:9129;height:2;visibility:visible;mso-wrap-style:square;v-text-anchor:top" coordsize="912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ouox8IA&#10;AADdAAAADwAAAGRycy9kb3ducmV2LnhtbERPPWvDMBDdC/0P4grdGjlpKbETOQTTQtbGGTIe0sV2&#10;bJ2MpMTuv68KhW73eJ+33c12EHfyoXOsYLnIQBBrZzpuFJzqz5c1iBCRDQ6OScE3BdiVjw9bLIyb&#10;+Ivux9iIFMKhQAVtjGMhZdAtWQwLNxIn7uK8xZigb6TxOKVwO8hVlr1Lix2nhhZHqlrS/fFmFWh9&#10;babs8LH3+dn2ueS6q6paqeeneb8BEWmO/+I/98Gk+a/5G/x+k06Q5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i6jHwgAAAN0AAAAPAAAAAAAAAAAAAAAAAJgCAABkcnMvZG93&#10;bnJldi54bWxQSwUGAAAAAAQABAD1AAAAhwMAAAAA&#10;" path="m,l9128,e" filled="f" strokecolor="#dadada" strokeweight="1.54pt">
                    <v:path arrowok="t" o:connecttype="custom" o:connectlocs="0,0;9128,0" o:connectangles="0,0"/>
                  </v:shape>
                </v:group>
                <v:group id="Group 1257" o:spid="_x0000_s1057" style="position:absolute;left:2379;top:1412;width:2;height:276" coordorigin="2379,1412" coordsize="2,27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MI+AMUAAADdAAAADwAAAGRycy9kb3ducmV2LnhtbERPTWvCQBC9F/wPyxS8&#10;NZsoKTXNKiJVPIRCVSi9DdkxCWZnQ3abxH/fLRR6m8f7nHwzmVYM1LvGsoIkikEQl1Y3XCm4nPdP&#10;LyCcR9bYWiYFd3KwWc8ecsy0HfmDhpOvRAhhl6GC2vsuk9KVNRl0ke2IA3e1vUEfYF9J3eMYwk0r&#10;F3H8LA02HBpq7GhXU3k7fRsFhxHH7TJ5G4rbdXf/Oqfvn0VCSs0fp+0rCE+T/xf/uY86zF+uUv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EzCPgDFAAAA3QAA&#10;AA8AAAAAAAAAAAAAAAAAqgIAAGRycy9kb3ducmV2LnhtbFBLBQYAAAAABAAEAPoAAACcAwAAAAA=&#10;">
                  <v:shape id="Freeform 1258" o:spid="_x0000_s1058" style="position:absolute;left:2379;top:1412;width:2;height:276;visibility:visible;mso-wrap-style:square;v-text-anchor:top" coordsize="2,2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yMXkMMA&#10;AADdAAAADwAAAGRycy9kb3ducmV2LnhtbERPS2vCQBC+C/6HZYTezKYtDTXNKqVUEW/aevA2Zsc8&#10;dzZk15j+e7dQ6G0+vudkq9G0YqDeVZYVPEYxCOLc6ooLBd9f6/krCOeRNbaWScEPOVgtp5MMU21v&#10;vKfh4AsRQtilqKD0vkuldHlJBl1kO+LAXWxv0AfYF1L3eAvhppVPcZxIgxWHhhI7+igpbw5Xo+C4&#10;f0G61Kdqs24+k3O9QamHnVIPs/H9DYSn0f+L/9xbHeY/LxL4/SacIJ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yMXkMMAAADdAAAADwAAAAAAAAAAAAAAAACYAgAAZHJzL2Rv&#10;d25yZXYueG1sUEsFBgAAAAAEAAQA9QAAAIgDAAAAAA==&#10;" path="m,l,276e" filled="f" strokecolor="white" strokeweight="1.06pt">
                    <v:path arrowok="t" o:connecttype="custom" o:connectlocs="0,1412;0,1688" o:connectangles="0,0"/>
                  </v:shape>
                </v:group>
                <v:group id="Group 1255" o:spid="_x0000_s1059" style="position:absolute;left:1428;top:1707;width:938;height:1162" coordorigin="1428,1707" coordsize="938,116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1wF7MQAAADdAAAADwAAAGRycy9kb3ducmV2LnhtbERPTWvCQBC9F/wPywje&#10;dBPFaqOriKh4kEK1UHobsmMSzM6G7JrEf+8WhN7m8T5nue5MKRqqXWFZQTyKQBCnVhecKfi+7Idz&#10;EM4jaywtk4IHOVivem9LTLRt+Yuas89ECGGXoILc+yqR0qU5GXQjWxEH7mprgz7AOpO6xjaEm1KO&#10;o+hdGiw4NORY0Tan9Ha+GwWHFtvNJN41p9t1+/i9TD9/TjEpNeh3mwUIT53/F7/cRx3mTz5m8PdN&#10;OEGun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01wF7MQAAADdAAAA&#10;DwAAAAAAAAAAAAAAAACqAgAAZHJzL2Rvd25yZXYueG1sUEsFBgAAAAAEAAQA+gAAAJsDAAAAAA==&#10;">
                  <v:shape id="Freeform 1256" o:spid="_x0000_s1060" style="position:absolute;left:1428;top:1707;width:938;height:1162;visibility:visible;mso-wrap-style:square;v-text-anchor:top" coordsize="938,11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k60AcYA&#10;AADdAAAADwAAAGRycy9kb3ducmV2LnhtbESPQU8CMRCF7yb+h2ZMvEmLJsZdKIQYUTkCIuE22Q7b&#10;DdvpZlth/ffOwYTbTN6b976ZzofQqjP1qYlsYTwyoIir6BquLXxtlw8voFJGdthGJgu/lGA+u72Z&#10;Yunihdd03uRaSQinEi34nLtS61R5CphGsSMW7Rj7gFnWvtaux4uEh1Y/GvOsAzYsDR47evVUnTY/&#10;wcI3+cObWRbd+9HsPlaH1Z7Wu72193fDYgIq05Cv5v/rTyf4T4Xgyjcygp79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k60AcYAAADdAAAADwAAAAAAAAAAAAAAAACYAgAAZHJz&#10;L2Rvd25yZXYueG1sUEsFBgAAAAAEAAQA9QAAAIsDAAAAAA==&#10;" path="m,1162r939,l939,,,,,1162xe" fillcolor="#ebebeb" stroked="f">
                    <v:path arrowok="t" o:connecttype="custom" o:connectlocs="0,2869;939,2869;939,1707;0,1707;0,2869" o:connectangles="0,0,0,0,0"/>
                  </v:shape>
                </v:group>
                <v:group id="Group 1253" o:spid="_x0000_s1061" style="position:absolute;left:1476;top:1765;width:845;height:247" coordorigin="1476,1765" coordsize="845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Y80BcUAAADdAAAADwAAAGRycy9kb3ducmV2LnhtbERPS2vCQBC+F/wPywi9&#10;1U0MLTV1FQm29BCEqiC9DdkxCWZnQ3abx7/vFoTe5uN7zno7mkb01LnasoJ4EYEgLqyuuVRwPr0/&#10;vYJwHlljY5kUTORgu5k9rDHVduAv6o++FCGEXYoKKu/bVEpXVGTQLWxLHLir7Qz6ALtS6g6HEG4a&#10;uYyiF2mw5tBQYUtZRcXt+GMUfAw47JJ43+e3azZ9n54PlzwmpR7n4+4NhKfR/4vv7k8d5ierFfx9&#10;E06Qm1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M2PNAXFAAAA3QAA&#10;AA8AAAAAAAAAAAAAAAAAqgIAAGRycy9kb3ducmV2LnhtbFBLBQYAAAAABAAEAPoAAACcAwAAAAA=&#10;">
                  <v:shape id="Freeform 1254" o:spid="_x0000_s1062" style="position:absolute;left:1476;top:1765;width:845;height:247;visibility:visible;mso-wrap-style:square;v-text-anchor:top" coordsize="845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AAzcYA&#10;AADdAAAADwAAAGRycy9kb3ducmV2LnhtbESPQWvCQBCF70L/wzJCb7pJKVqiq0hpwZYiNO3F25Ad&#10;k2B2Ns1uYvz3zqHgbYb35r1v1tvRNWqgLtSeDaTzBBRx4W3NpYHfn/fZC6gQkS02nsnAlQJsNw+T&#10;NWbWX/ibhjyWSkI4ZGigirHNtA5FRQ7D3LfEop185zDK2pXadniRcNfopyRZaIc1S0OFLb1WVJzz&#10;3hkI58/91+Ggl9dj/fH253d9ygMZ8zgddytQkcZ4N/9f763gPyfCL9/ICHpz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UAAzcYAAADdAAAADwAAAAAAAAAAAAAAAACYAgAAZHJz&#10;L2Rvd25yZXYueG1sUEsFBgAAAAAEAAQA9QAAAIsDAAAAAA==&#10;" path="m,247r845,l845,,,,,247xe" fillcolor="#ebebeb" stroked="f">
                    <v:path arrowok="t" o:connecttype="custom" o:connectlocs="0,2012;845,2012;845,1765;0,1765;0,2012" o:connectangles="0,0,0,0,0"/>
                  </v:shape>
                </v:group>
                <v:group id="Group 1251" o:spid="_x0000_s1063" style="position:absolute;left:2388;top:1707;width:8149;height:1162" coordorigin="2388,1707" coordsize="8149,116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1lg4cQAAADdAAAADwAAAGRycy9kb3ducmV2LnhtbERPS2vCQBC+F/wPywi9&#10;NZtoWyRmFZFaegiFqiDehuyYBLOzIbvN4993C4Xe5uN7TrYdTSN66lxtWUESxSCIC6trLhWcT4en&#10;FQjnkTU2lknBRA62m9lDhqm2A39Rf/SlCCHsUlRQed+mUrqiIoMusi1x4G62M+gD7EqpOxxCuGnk&#10;Io5fpcGaQ0OFLe0rKu7Hb6PgfcBht0ze+vx+20/X08vnJU9Iqcf5uFuD8DT6f/Gf+0OH+c9xAr/f&#10;hBPk5g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G1lg4cQAAADdAAAA&#10;DwAAAAAAAAAAAAAAAACqAgAAZHJzL2Rvd25yZXYueG1sUEsFBgAAAAAEAAQA+gAAAJsDAAAAAA==&#10;">
                  <v:shape id="Freeform 1252" o:spid="_x0000_s1064" style="position:absolute;left:2388;top:1707;width:8149;height:1162;visibility:visible;mso-wrap-style:square;v-text-anchor:top" coordsize="8149,11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i6y58EA&#10;AADdAAAADwAAAGRycy9kb3ducmV2LnhtbERPTYvCMBC9L/gfwgje1lQtslSjiCDo0erBvQ3N2Fab&#10;SUlirf/eLCx4m8f7nOW6N43oyPnasoLJOAFBXFhdc6ngfNp9/4DwAVljY5kUvMjDejX4WmKm7ZOP&#10;1OWhFDGEfYYKqhDaTEpfVGTQj21LHLmrdQZDhK6U2uEzhptGTpNkLg3WHBsqbGlbUXHPH0bBYXdx&#10;m9tj/9vdC3k657OLS4+pUqNhv1mACNSHj/jfvddxfppM4e+beIJcv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4usufBAAAA3QAAAA8AAAAAAAAAAAAAAAAAmAIAAGRycy9kb3du&#10;cmV2LnhtbFBLBQYAAAAABAAEAPUAAACGAwAAAAA=&#10;" path="m,1162r8150,l8150,,,,,1162xe" fillcolor="#ebebeb" stroked="f">
                    <v:path arrowok="t" o:connecttype="custom" o:connectlocs="0,2869;8150,2869;8150,1707;0,1707;0,2869" o:connectangles="0,0,0,0,0"/>
                  </v:shape>
                </v:group>
                <v:group id="Group 1249" o:spid="_x0000_s1065" style="position:absolute;left:2434;top:1765;width:8056;height:228" coordorigin="2434,1765" coordsize="8056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MdbDcMAAADdAAAADwAAAGRycy9kb3ducmV2LnhtbERPS4vCMBC+L/gfwgje&#10;1rTqilSjiLjiQQQfIN6GZmyLzaQ02bb++82CsLf5+J6zWHWmFA3VrrCsIB5GIIhTqwvOFFwv358z&#10;EM4jaywtk4IXOVgtex8LTLRt+UTN2WcihLBLUEHufZVI6dKcDLqhrYgD97C1QR9gnUldYxvCTSlH&#10;UTSVBgsODTlWtMkpfZ5/jIJdi+16HG+bw/Oxed0vX8fbISalBv1uPQfhqfP/4rd7r8P8STSG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Ex1sNwwAAAN0AAAAP&#10;AAAAAAAAAAAAAAAAAKoCAABkcnMvZG93bnJldi54bWxQSwUGAAAAAAQABAD6AAAAmgMAAAAA&#10;">
                  <v:shape id="Freeform 1250" o:spid="_x0000_s1066" style="position:absolute;left:2434;top:1765;width:8056;height:228;visibility:visible;mso-wrap-style:square;v-text-anchor:top" coordsize="8056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0Ugf8AA&#10;AADdAAAADwAAAGRycy9kb3ducmV2LnhtbERPTWsCMRC9C/6HMII3zVpWka1RVBQ9qi09D5txs+1m&#10;siSprv/eCIXe5vE+Z7HqbCNu5EPtWMFknIEgLp2uuVLw+bEfzUGEiKyxcUwKHhRgtez3Flhod+cz&#10;3S6xEimEQ4EKTIxtIWUoDVkMY9cSJ+7qvMWYoK+k9nhP4baRb1k2kxZrTg0GW9oaKn8uv1bBbtrl&#10;E/oyu7n/DhsKp0d5uG6VGg669TuISF38F/+5jzrNz7McXt+kE+Ty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0Ugf8AAAADdAAAADwAAAAAAAAAAAAAAAACYAgAAZHJzL2Rvd25y&#10;ZXYueG1sUEsFBgAAAAAEAAQA9QAAAIUDAAAAAA==&#10;" path="m,228r8056,l8056,,,,,228xe" fillcolor="#ebebeb" stroked="f">
                    <v:path arrowok="t" o:connecttype="custom" o:connectlocs="0,1993;8056,1993;8056,1765;0,1765;0,1993" o:connectangles="0,0,0,0,0"/>
                  </v:shape>
                </v:group>
                <v:group id="Group 1247" o:spid="_x0000_s1067" style="position:absolute;left:2434;top:1993;width:8056;height:206" coordorigin="2434,1993" coordsize="8056,2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GJm4sMAAADdAAAADwAAAGRycy9kb3ducmV2LnhtbERPS4vCMBC+C/6HMIK3&#10;Na2usnSNIqLiQRZ8wLK3oRnbYjMpTWzrv98Igrf5+J4zX3amFA3VrrCsIB5FIIhTqwvOFFzO248v&#10;EM4jaywtk4IHOVgu+r05Jtq2fKTm5DMRQtglqCD3vkqkdGlOBt3IVsSBu9raoA+wzqSusQ3hppTj&#10;KJpJgwWHhhwrWueU3k53o2DXYruaxJvmcLuuH3/n6c/vISalhoNu9Q3CU+ff4pd7r8P8z2gKz2/C&#10;CXLx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kYmbiwwAAAN0AAAAP&#10;AAAAAAAAAAAAAAAAAKoCAABkcnMvZG93bnJldi54bWxQSwUGAAAAAAQABAD6AAAAmgMAAAAA&#10;">
                  <v:shape id="Freeform 1248" o:spid="_x0000_s1068" style="position:absolute;left:2434;top:1993;width:8056;height:206;visibility:visible;mso-wrap-style:square;v-text-anchor:top" coordsize="8056,2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lt9MIA&#10;AADdAAAADwAAAGRycy9kb3ducmV2LnhtbERPS2vCQBC+C/6HZQRvdWMQ0dRVfEW81kppb0N2TKLZ&#10;2ZhdNf77bqHgbT6+58wWranEnRpXWlYwHEQgiDOrS84VHD/TtwkI55E1VpZJwZMcLObdzgwTbR/8&#10;QfeDz0UIYZeggsL7OpHSZQUZdANbEwfuZBuDPsAml7rBRwg3lYyjaCwNlhwaCqxpXVB2OdyMguXe&#10;X1fT8y5Ov+N8+2Os+9qkE6X6vXb5DsJT61/if/deh/mjaAx/34QT5Pw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SW30wgAAAN0AAAAPAAAAAAAAAAAAAAAAAJgCAABkcnMvZG93&#10;bnJldi54bWxQSwUGAAAAAAQABAD1AAAAhwMAAAAA&#10;" path="m,206r8056,l8056,,,,,206xe" fillcolor="#ebebeb" stroked="f">
                    <v:path arrowok="t" o:connecttype="custom" o:connectlocs="0,2199;8056,2199;8056,1993;0,1993;0,2199" o:connectangles="0,0,0,0,0"/>
                  </v:shape>
                </v:group>
                <v:group id="Group 1245" o:spid="_x0000_s1069" style="position:absolute;left:2434;top:2199;width:8056;height:206" coordorigin="2434,2199" coordsize="8056,2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/xdDsQAAADdAAAADwAAAGRycy9kb3ducmV2LnhtbERPS2vCQBC+F/wPywi9&#10;1U1sqxKziogtPYjgA8TbkJ08MDsbstsk/vtuodDbfHzPSdeDqUVHrassK4gnEQjizOqKCwWX88fL&#10;AoTzyBpry6TgQQ7Wq9FTiom2PR+pO/lChBB2CSoovW8SKV1WkkE3sQ1x4HLbGvQBtoXULfYh3NRy&#10;GkUzabDi0FBiQ9uSsvvp2yj47LHfvMa7bn/Pt4/b+f1w3cek1PN42CxBeBr8v/jP/aXD/LdoDr/f&#10;hBPk6g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+/xdDsQAAADdAAAA&#10;DwAAAAAAAAAAAAAAAACqAgAAZHJzL2Rvd25yZXYueG1sUEsFBgAAAAAEAAQA+gAAAJsDAAAAAA==&#10;">
                  <v:shape id="Freeform 1246" o:spid="_x0000_s1070" style="position:absolute;left:2434;top:2199;width:8056;height:206;visibility:visible;mso-wrap-style:square;v-text-anchor:top" coordsize="8056,2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ppcHcYA&#10;AADdAAAADwAAAGRycy9kb3ducmV2LnhtbESPQW/CMAyF75P2HyJP2m2kVGiCQkBs0IkrDE3jZjVe&#10;29E4pcmg/Ht8QNrN1nt+7/Ns0btGnakLtWcDw0ECirjwtubSwP4zfxmDChHZYuOZDFwpwGL++DDD&#10;zPoLb+m8i6WSEA4ZGqhibDOtQ1GRwzDwLbFoP75zGGXtSm07vEi4a3SaJK/aYc3SUGFL7xUVx92f&#10;M7DcxNPb5Pcjzb/Tcn1wPnyt8rExz0/9cgoqUh//zffrjRX8USK48o2MoO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ppcHcYAAADdAAAADwAAAAAAAAAAAAAAAACYAgAAZHJz&#10;L2Rvd25yZXYueG1sUEsFBgAAAAAEAAQA9QAAAIsDAAAAAA==&#10;" path="m,207r8056,l8056,,,,,207xe" fillcolor="#ebebeb" stroked="f">
                    <v:path arrowok="t" o:connecttype="custom" o:connectlocs="0,2406;8056,2406;8056,2199;0,2199;0,2406" o:connectangles="0,0,0,0,0"/>
                  </v:shape>
                </v:group>
                <v:group id="Group 1243" o:spid="_x0000_s1071" style="position:absolute;left:2434;top:2406;width:8056;height:206" coordorigin="2434,2406" coordsize="8056,2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S9s58QAAADdAAAADwAAAGRycy9kb3ducmV2LnhtbERPS2vCQBC+F/wPywi9&#10;1U1sKxqziogtPYjgA8TbkJ08MDsbstsk/vtuodDbfHzPSdeDqUVHrassK4gnEQjizOqKCwWX88fL&#10;HITzyBpry6TgQQ7Wq9FTiom2PR+pO/lChBB2CSoovW8SKV1WkkE3sQ1x4HLbGvQBtoXULfYh3NRy&#10;GkUzabDi0FBiQ9uSsvvp2yj47LHfvMa7bn/Pt4/b+f1w3cek1PN42CxBeBr8v/jP/aXD/LdoAb/f&#10;hBPk6g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5S9s58QAAADdAAAA&#10;DwAAAAAAAAAAAAAAAACqAgAAZHJzL2Rvd25yZXYueG1sUEsFBgAAAAAEAAQA+gAAAJsDAAAAAA==&#10;">
                  <v:shape id="Freeform 1244" o:spid="_x0000_s1072" style="position:absolute;left:2434;top:2406;width:8056;height:206;visibility:visible;mso-wrap-style:square;v-text-anchor:top" coordsize="8056,2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XGxsYA&#10;AADdAAAADwAAAGRycy9kb3ducmV2LnhtbESPQW/CMAyF75P4D5GRdhsp1YSgEBAbK+I6mCa4WY1p&#10;uzVOaTLo/v18mMTN1nt+7/Ni1btGXakLtWcD41ECirjwtubSwMchf5qCChHZYuOZDPxSgNVy8LDA&#10;zPobv9N1H0slIRwyNFDF2GZah6Iih2HkW2LRzr5zGGXtSm07vEm4a3SaJBPtsGZpqLCl14qK7/2P&#10;M7DexcvL7Gub5se0fDs5Hz43+dSYx2G/noOK1Me7+f96ZwX/eSz88o2MoJ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TXGxsYAAADdAAAADwAAAAAAAAAAAAAAAACYAgAAZHJz&#10;L2Rvd25yZXYueG1sUEsFBgAAAAAEAAQA9QAAAIsDAAAAAA==&#10;" path="m,206r8056,l8056,,,,,206xe" fillcolor="#ebebeb" stroked="f">
                    <v:path arrowok="t" o:connecttype="custom" o:connectlocs="0,2612;8056,2612;8056,2406;0,2406;0,2612" o:connectangles="0,0,0,0,0"/>
                  </v:shape>
                </v:group>
                <v:group id="Group 1241" o:spid="_x0000_s1073" style="position:absolute;left:2434;top:2612;width:8056;height:228" coordorigin="2434,2612" coordsize="8056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oD2PMQAAADdAAAADwAAAGRycy9kb3ducmV2LnhtbERPTWvCQBC9F/wPywi9&#10;1c1qWyS6ikgtPYhQFcTbkB2TYHY2ZLdJ/PeuIPQ2j/c582VvK9FS40vHGtQoAUGcOVNyruF42LxN&#10;QfiAbLByTBpu5GG5GLzMMTWu419q9yEXMYR9ihqKEOpUSp8VZNGPXE0cuYtrLIYIm1yaBrsYbis5&#10;TpJPabHk2FBgTeuCsuv+z2r47rBbTdRXu71e1rfz4WN32irS+nXYr2YgAvXhX/x0/5g4/10peHwT&#10;T5CLO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oD2PMQAAADdAAAA&#10;DwAAAAAAAAAAAAAAAACqAgAAZHJzL2Rvd25yZXYueG1sUEsFBgAAAAAEAAQA+gAAAJsDAAAAAA==&#10;">
                  <v:shape id="Freeform 1242" o:spid="_x0000_s1074" style="position:absolute;left:2434;top:2612;width:8056;height:228;visibility:visible;mso-wrap-style:square;v-text-anchor:top" coordsize="8056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mLTcAA&#10;AADdAAAADwAAAGRycy9kb3ducmV2LnhtbERPTWsCMRC9F/wPYQRvNbtii6xGUVHssVXxPGzGzepm&#10;siRR139vCoXe5vE+Z7bobCPu5EPtWEE+zEAQl07XXCk4HrbvExAhImtsHJOCJwVYzHtvMyy0e/AP&#10;3fexEimEQ4EKTIxtIWUoDVkMQ9cSJ+7svMWYoK+k9vhI4baRoyz7lBZrTg0GW1obKq/7m1Ww+ejG&#10;OZ3MZuIvYUXh+1nuzmulBv1uOQURqYv/4j/3l07zx/kIfr9JJ8j5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jmLTcAAAADdAAAADwAAAAAAAAAAAAAAAACYAgAAZHJzL2Rvd25y&#10;ZXYueG1sUEsFBgAAAAAEAAQA9QAAAIUDAAAAAA==&#10;" path="m,228r8056,l8056,,,,,228xe" fillcolor="#ebebeb" stroked="f">
                    <v:path arrowok="t" o:connecttype="custom" o:connectlocs="0,2840;8056,2840;8056,2612;0,2612;0,2840" o:connectangles="0,0,0,0,0"/>
                  </v:shape>
                </v:group>
                <v:group id="Group 1239" o:spid="_x0000_s1075" style="position:absolute;left:1428;top:1736;width:9109;height:2" coordorigin="1428,1736" coordsize="910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R7N0MMAAADdAAAADwAAAGRycy9kb3ducmV2LnhtbERPS4vCMBC+L/gfwgje&#10;1rTqilSjiLjiQQQfIN6GZmyLzaQ02bb++82CsLf5+J6zWHWmFA3VrrCsIB5GIIhTqwvOFFwv358z&#10;EM4jaywtk4IXOVgtex8LTLRt+UTN2WcihLBLUEHufZVI6dKcDLqhrYgD97C1QR9gnUldYxvCTSlH&#10;UTSVBgsODTlWtMkpfZ5/jIJdi+16HG+bw/Oxed0vX8fbISalBv1uPQfhqfP/4rd7r8P8STyG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BHs3QwwAAAN0AAAAP&#10;AAAAAAAAAAAAAAAAAKoCAABkcnMvZG93bnJldi54bWxQSwUGAAAAAAQABAD6AAAAmgMAAAAA&#10;">
                  <v:shape id="Freeform 1240" o:spid="_x0000_s1076" style="position:absolute;left:1428;top:1736;width:9109;height:2;visibility:visible;mso-wrap-style:square;v-text-anchor:top" coordsize="910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b8dsIA&#10;AADdAAAADwAAAGRycy9kb3ducmV2LnhtbERPTWsCMRC9C/6HMEJvmtVqkdUoUijYYg+u4nlIxs3q&#10;ZrJsom7/fSMUepvH+5zlunO1uFMbKs8KxqMMBLH2puJSwfHwMZyDCBHZYO2ZFPxQgPWq31tibvyD&#10;93QvYilSCIccFdgYm1zKoC05DCPfECfu7FuHMcG2lKbFRwp3tZxk2Zt0WHFqsNjQuyV9LW5OQRYL&#10;vZt9z1/PX/aynxzCTJvTp1Ivg26zABGpi//iP/fWpPnT8RSe36QT5Oo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Khvx2wgAAAN0AAAAPAAAAAAAAAAAAAAAAAJgCAABkcnMvZG93&#10;bnJldi54bWxQSwUGAAAAAAQABAD1AAAAhwMAAAAA&#10;" path="m,l9110,e" filled="f" strokecolor="#ebebeb" strokeweight="2.98pt">
                    <v:path arrowok="t" o:connecttype="custom" o:connectlocs="0,0;9110,0" o:connectangles="0,0"/>
                  </v:shape>
                </v:group>
                <v:group id="Group 1237" o:spid="_x0000_s1077" style="position:absolute;left:1419;top:2854;width:9129;height:2" coordorigin="1419,2854" coordsize="912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4bvwP8MAAADdAAAADwAAAGRycy9kb3ducmV2LnhtbERPS4vCMBC+C/6HMIK3&#10;Na2usnSNIqLiQRZ8wLK3oRnbYjMpTWzrv98Igrf5+J4zX3amFA3VrrCsIB5FIIhTqwvOFFzO248v&#10;EM4jaywtk4IHOVgu+r05Jtq2fKTm5DMRQtglqCD3vkqkdGlOBt3IVsSBu9raoA+wzqSusQ3hppTj&#10;KJpJgwWHhhwrWueU3k53o2DXYruaxJvmcLuuH3/n6c/vISalhoNu9Q3CU+ff4pd7r8P8z3gKz2/C&#10;CXLx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hu/A/wwAAAN0AAAAP&#10;AAAAAAAAAAAAAAAAAKoCAABkcnMvZG93bnJldi54bWxQSwUGAAAAAAQABAD6AAAAmgMAAAAA&#10;">
                  <v:shape id="Freeform 1238" o:spid="_x0000_s1078" style="position:absolute;left:1419;top:2854;width:9129;height:2;visibility:visible;mso-wrap-style:square;v-text-anchor:top" coordsize="912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p/YsMA&#10;AADdAAAADwAAAGRycy9kb3ducmV2LnhtbERPTWvCQBC9F/wPywi91Y0i2xLdBClUvXhoWnoes2MS&#10;zc6G3VXTf98tFHqbx/ucdTnaXtzIh86xhvksA0FcO9Nxo+Hz4+3pBUSIyAZ7x6ThmwKUxeRhjblx&#10;d36nWxUbkUI45KihjXHIpQx1SxbDzA3EiTs5bzEm6BtpPN5TuO3lIsuUtNhxamhxoNeW6kt1tRqu&#10;uzHbnt3zcPiq9r4+WqXCQWn9OB03KxCRxvgv/nPvTZq/nCv4/SadII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lp/YsMAAADdAAAADwAAAAAAAAAAAAAAAACYAgAAZHJzL2Rv&#10;d25yZXYueG1sUEsFBgAAAAAEAAQA9QAAAIgDAAAAAA==&#10;" path="m,l9128,e" filled="f" strokecolor="#ebebeb" strokeweight="1.54pt">
                    <v:path arrowok="t" o:connecttype="custom" o:connectlocs="0,0;9128,0" o:connectangles="0,0"/>
                  </v:shape>
                </v:group>
                <v:group id="Group 1235" o:spid="_x0000_s1079" style="position:absolute;left:2379;top:1765;width:2;height:1104" coordorigin="2379,1765" coordsize="2,110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iXL08QAAADdAAAADwAAAGRycy9kb3ducmV2LnhtbERPTWvCQBC9F/wPywje&#10;dBNtbYmuIqLFgwhqoXgbsmMSzM6G7JrEf+8WhN7m8T5nvuxMKRqqXWFZQTyKQBCnVhecKfg5b4df&#10;IJxH1lhaJgUPcrBc9N7mmGjb8pGak89ECGGXoILc+yqR0qU5GXQjWxEH7mprgz7AOpO6xjaEm1KO&#10;o2gqDRYcGnKsaJ1TejvdjYLvFtvVJN40+9t1/bicPw6/+5iUGvS71QyEp87/i1/unQ7z3+NP+Psm&#10;nCAXT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iXL08QAAADdAAAA&#10;DwAAAAAAAAAAAAAAAACqAgAAZHJzL2Rvd25yZXYueG1sUEsFBgAAAAAEAAQA+gAAAJsDAAAAAA==&#10;">
                  <v:shape id="Freeform 1236" o:spid="_x0000_s1080" style="position:absolute;left:2379;top:1765;width:2;height:1104;visibility:visible;mso-wrap-style:square;v-text-anchor:top" coordsize="2,1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D//sYA&#10;AADdAAAADwAAAGRycy9kb3ducmV2LnhtbESPQWvCQBCF74X+h2UKvRTdGEqR6CoitHhpS1XE45gd&#10;k2B2NuxuNP77zqHQ2wzvzXvfzJeDa9WVQmw8G5iMM1DEpbcNVwb2u/fRFFRMyBZbz2TgThGWi8eH&#10;ORbW3/iHrttUKQnhWKCBOqWu0DqWNTmMY98Ri3b2wWGSNVTaBrxJuGt1nmVv2mHD0lBjR+uaysu2&#10;dwbKl5w+NvvDcf2JdL733195OPXGPD8NqxmoREP6N/9db6zgv04EV76REfTi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aD//sYAAADdAAAADwAAAAAAAAAAAAAAAACYAgAAZHJz&#10;L2Rvd25yZXYueG1sUEsFBgAAAAAEAAQA9QAAAIsDAAAAAA==&#10;" path="m,l,1104e" filled="f" strokecolor="white" strokeweight="1.06pt">
                    <v:path arrowok="t" o:connecttype="custom" o:connectlocs="0,1765;0,2869" o:connectangles="0,0"/>
                  </v:shape>
                </v:group>
                <v:group id="Group 1233" o:spid="_x0000_s1081" style="position:absolute;left:1428;top:2888;width:938;height:334" coordorigin="1428,2888" coordsize="938,33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Pb6OsQAAADdAAAADwAAAGRycy9kb3ducmV2LnhtbERPTWvCQBC9F/wPywje&#10;dBNtpY2uIqLFgwhqoXgbsmMSzM6G7JrEf+8WhN7m8T5nvuxMKRqqXWFZQTyKQBCnVhecKfg5b4ef&#10;IJxH1lhaJgUPcrBc9N7mmGjb8pGak89ECGGXoILc+yqR0qU5GXQjWxEH7mprgz7AOpO6xjaEm1KO&#10;o2gqDRYcGnKsaJ1TejvdjYLvFtvVJN40+9t1/bicPw6/+5iUGvS71QyEp87/i1/unQ7z3+Mv+Psm&#10;nCAXT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Pb6OsQAAADdAAAA&#10;DwAAAAAAAAAAAAAAAACqAgAAZHJzL2Rvd25yZXYueG1sUEsFBgAAAAAEAAQA+gAAAJsDAAAAAA==&#10;">
                  <v:shape id="Freeform 1234" o:spid="_x0000_s1082" style="position:absolute;left:1428;top:2888;width:938;height:334;visibility:visible;mso-wrap-style:square;v-text-anchor:top" coordsize="938,3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F8aUsUA&#10;AADdAAAADwAAAGRycy9kb3ducmV2LnhtbESPQW/CMAyF70j7D5EncYMUNNBWCGiahMSBCwXt7DWm&#10;rWicLgm0/Ht8mLSbrff83uf1dnCtulOIjWcDs2kGirj0tuHKwPm0m7yDignZYuuZDDwownbzMlpj&#10;bn3PR7oXqVISwjFHA3VKXa51LGtyGKe+Ixbt4oPDJGuotA3YS7hr9TzLltphw9JQY0dfNZXX4uYM&#10;DIfTx2y5v/xkv0XvdFj0t+9dZcz4dfhcgUo0pH/z3/XeCv7bXPjlGxlBb5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XxpSxQAAAN0AAAAPAAAAAAAAAAAAAAAAAJgCAABkcnMv&#10;ZG93bnJldi54bWxQSwUGAAAAAAQABAD1AAAAigMAAAAA&#10;" path="m,334r939,l939,,,,,334xe" fillcolor="#dadada" stroked="f">
                    <v:path arrowok="t" o:connecttype="custom" o:connectlocs="0,3222;939,3222;939,2888;0,2888;0,3222" o:connectangles="0,0,0,0,0"/>
                  </v:shape>
                </v:group>
                <v:group id="Group 1231" o:spid="_x0000_s1083" style="position:absolute;left:1476;top:2946;width:845;height:247" coordorigin="1476,2946" coordsize="845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Ow8gcUAAADdAAAADwAAAGRycy9kb3ducmV2LnhtbERPS2vCQBC+F/wPywi9&#10;1U1iKyV1FREtPUjBRCi9DdkxCWZnQ3bN4993C4Xe5uN7zno7mkb01LnasoJ4EYEgLqyuuVRwyY9P&#10;ryCcR9bYWCYFEznYbmYPa0y1HfhMfeZLEULYpaig8r5NpXRFRQbdwrbEgbvazqAPsCul7nAI4aaR&#10;SRStpMGaQ0OFLe0rKm7Z3Sh4H3DYLeNDf7pd99N3/vL5dYpJqcf5uHsD4Wn0/+I/94cO85+TGH6/&#10;CSfIz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DsPIHFAAAA3QAA&#10;AA8AAAAAAAAAAAAAAAAAqgIAAGRycy9kb3ducmV2LnhtbFBLBQYAAAAABAAEAPoAAACcAwAAAAA=&#10;">
                  <v:shape id="Freeform 1232" o:spid="_x0000_s1084" style="position:absolute;left:1476;top:2946;width:845;height:247;visibility:visible;mso-wrap-style:square;v-text-anchor:top" coordsize="845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88ve8cA&#10;AADdAAAADwAAAGRycy9kb3ducmV2LnhtbESPT2vCQBDF74V+h2UKvRTdNPg3ukpbKXjViuBtyI5J&#10;aHY2zU416afvFoTeZnhv3u/Nct25Wl2oDZVnA8/DBBRx7m3FhYHDx/tgBioIssXaMxnoKcB6dX+3&#10;xMz6K+/ospdCxRAOGRooRZpM65CX5DAMfUMctbNvHUpc20LbFq8x3NU6TZKJdlhxJJTY0FtJ+ef+&#10;20XIdPJ13vX9oXmS4/xVNqdZ8jM25vGhe1mAEurk33y73tpYf5Sm8PdNHEGvf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PPL3vHAAAA3QAAAA8AAAAAAAAAAAAAAAAAmAIAAGRy&#10;cy9kb3ducmV2LnhtbFBLBQYAAAAABAAEAPUAAACMAwAAAAA=&#10;" path="m,247r845,l845,,,,,247xe" fillcolor="#dadada" stroked="f">
                    <v:path arrowok="t" o:connecttype="custom" o:connectlocs="0,3193;845,3193;845,2946;0,2946;0,3193" o:connectangles="0,0,0,0,0"/>
                  </v:shape>
                </v:group>
                <v:group id="Group 1229" o:spid="_x0000_s1085" style="position:absolute;left:2388;top:2888;width:8149;height:334" coordorigin="2388,2888" coordsize="8149,33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3IHbcUAAADdAAAADwAAAGRycy9kb3ducmV2LnhtbERPS2vCQBC+F/wPyxR6&#10;q5uHLZK6BhFbPIhQFUpvQ3ZMQrKzIbtN4r/vFoTe5uN7ziqfTCsG6l1tWUE8j0AQF1bXXCq4nN+f&#10;lyCcR9bYWiYFN3KQr2cPK8y0HfmThpMvRQhhl6GCyvsuk9IVFRl0c9sRB+5qe4M+wL6UuscxhJtW&#10;JlH0Kg3WHBoq7GhbUdGcfoyCjxHHTRrvhkNz3d6+zy/Hr0NMSj09Tps3EJ4m/y++u/c6zF8kKfx9&#10;E06Q61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M9yB23FAAAA3QAA&#10;AA8AAAAAAAAAAAAAAAAAqgIAAGRycy9kb3ducmV2LnhtbFBLBQYAAAAABAAEAPoAAACcAwAAAAA=&#10;">
                  <v:shape id="Freeform 1230" o:spid="_x0000_s1086" style="position:absolute;left:2388;top:2888;width:8149;height:334;visibility:visible;mso-wrap-style:square;v-text-anchor:top" coordsize="8149,3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5i18UA&#10;AADdAAAADwAAAGRycy9kb3ducmV2LnhtbERPTWvCQBC9F/oflin0VjeVRCW6ikhLKwXBKIK3ITsm&#10;odnZmN2a5N+7hUJv83ifs1j1phY3al1lWcHrKAJBnFtdcaHgeHh/mYFwHlljbZkUDORgtXx8WGCq&#10;bcd7umW+ECGEXYoKSu+bVEqXl2TQjWxDHLiLbQ36ANtC6ha7EG5qOY6iiTRYcWgosaFNSfl39mMU&#10;HPpTc32rzpNzkQw2OX587bbrqVLPT/16DsJT7//Ff+5PHebH4xh+vwknyO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/PmLXxQAAAN0AAAAPAAAAAAAAAAAAAAAAAJgCAABkcnMv&#10;ZG93bnJldi54bWxQSwUGAAAAAAQABAD1AAAAigMAAAAA&#10;" path="m,334r8150,l8150,,,,,334xe" fillcolor="#dadada" stroked="f">
                    <v:path arrowok="t" o:connecttype="custom" o:connectlocs="0,3222;8150,3222;8150,2888;0,2888;0,3222" o:connectangles="0,0,0,0,0"/>
                  </v:shape>
                </v:group>
                <v:group id="Group 1227" o:spid="_x0000_s1087" style="position:absolute;left:2434;top:2946;width:8056;height:247" coordorigin="2434,2946" coordsize="8056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9c6gsUAAADdAAAADwAAAGRycy9kb3ducmV2LnhtbERPTWvCQBC9F/wPywi9&#10;NZvYpkjMKiJWPIRCVSi9DdkxCWZnQ3abxH/fLRR6m8f7nHwzmVYM1LvGsoIkikEQl1Y3XCm4nN+e&#10;liCcR9bYWiYFd3KwWc8ecsy0HfmDhpOvRAhhl6GC2vsuk9KVNRl0ke2IA3e1vUEfYF9J3eMYwk0r&#10;F3H8Kg02HBpq7GhXU3k7fRsFhxHH7XOyH4rbdXf/Oqfvn0VCSj3Op+0KhKfJ/4v/3Ecd5r8sUv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/XOoLFAAAA3QAA&#10;AA8AAAAAAAAAAAAAAAAAqgIAAGRycy9kb3ducmV2LnhtbFBLBQYAAAAABAAEAPoAAACcAwAAAAA=&#10;">
                  <v:shape id="Freeform 1228" o:spid="_x0000_s1088" style="position:absolute;left:2434;top:2946;width:8056;height:247;visibility:visible;mso-wrap-style:square;v-text-anchor:top" coordsize="8056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RYwLMMA&#10;AADdAAAADwAAAGRycy9kb3ducmV2LnhtbERPzYrCMBC+C75DGMGLaGqVunSNIoLgHjz48wBDM9t2&#10;bSalibb69BtB8DYf3+8s152pxJ0aV1pWMJ1EIIgzq0vOFVzOu/EXCOeRNVaWScGDHKxX/d4SU21b&#10;PtL95HMRQtilqKDwvk6ldFlBBt3E1sSB+7WNQR9gk0vdYBvCTSXjKEqkwZJDQ4E1bQvKrqebUXCY&#10;Lq42Thbz/Sz/+WtHz1G1PZJSw0G3+QbhqfMf8du912H+PE7g9U04Qa7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RYwLMMAAADdAAAADwAAAAAAAAAAAAAAAACYAgAAZHJzL2Rv&#10;d25yZXYueG1sUEsFBgAAAAAEAAQA9QAAAIgDAAAAAA==&#10;" path="m,247r8056,l8056,,,,,247xe" fillcolor="#dadada" stroked="f">
                    <v:path arrowok="t" o:connecttype="custom" o:connectlocs="0,3193;8056,3193;8056,2946;0,2946;0,3193" o:connectangles="0,0,0,0,0"/>
                  </v:shape>
                </v:group>
                <v:group id="Group 1225" o:spid="_x0000_s1089" style="position:absolute;left:1428;top:2917;width:9109;height:2" coordorigin="1428,2917" coordsize="910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EkBbsQAAADdAAAADwAAAGRycy9kb3ducmV2LnhtbERPS2vCQBC+C/6HZQRv&#10;dROfJbqKiEoPUqgWSm9DdkyC2dmQXZP477tCwdt8fM9ZbTpTioZqV1hWEI8iEMSp1QVnCr4vh7d3&#10;EM4jaywtk4IHOdis+70VJtq2/EXN2WcihLBLUEHufZVI6dKcDLqRrYgDd7W1QR9gnUldYxvCTSnH&#10;UTSXBgsODTlWtMspvZ3vRsGxxXY7iffN6XbdPX4vs8+fU0xKDQfddgnCU+df4n/3hw7zp+MFPL8J&#10;J8j1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EkBbsQAAADdAAAA&#10;DwAAAAAAAAAAAAAAAACqAgAAZHJzL2Rvd25yZXYueG1sUEsFBgAAAAAEAAQA+gAAAJsDAAAAAA==&#10;">
                  <v:shape id="Freeform 1226" o:spid="_x0000_s1090" style="position:absolute;left:1428;top:2917;width:9109;height:2;visibility:visible;mso-wrap-style:square;v-text-anchor:top" coordsize="910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tzF5McA&#10;AADdAAAADwAAAGRycy9kb3ducmV2LnhtbESPQUvDQBCF74L/YRnBm91YREvabYliQA8VWnvocZqd&#10;JsHsbNhdm9hf3zkUvM3w3rz3zWI1uk6dKMTWs4HHSQaKuPK25drA7rt8mIGKCdli55kM/FGE1fL2&#10;ZoG59QNv6LRNtZIQjjkaaFLqc61j1ZDDOPE9sWhHHxwmWUOtbcBBwl2np1n2rB22LA0N9vTWUPWz&#10;/XUGitlrcTi/f72UvN+EsB+69WddGnN/NxZzUInG9G++Xn9YwX+aCq58IyPo5Q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bcxeTHAAAA3QAAAA8AAAAAAAAAAAAAAAAAmAIAAGRy&#10;cy9kb3ducmV2LnhtbFBLBQYAAAAABAAEAPUAAACMAwAAAAA=&#10;" path="m,l9110,e" filled="f" strokecolor="#dadada" strokeweight="2.98pt">
                    <v:path arrowok="t" o:connecttype="custom" o:connectlocs="0,0;9110,0" o:connectangles="0,0"/>
                  </v:shape>
                </v:group>
                <v:group id="Group 1223" o:spid="_x0000_s1091" style="position:absolute;left:1419;top:3205;width:9129;height:2" coordorigin="1419,3205" coordsize="912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powh8QAAADdAAAADwAAAGRycy9kb3ducmV2LnhtbERPS2vCQBC+C/6HZQRv&#10;dRNf2OgqIio9SKFaKL0N2TEJZmdDdk3iv+8KBW/z8T1ntelMKRqqXWFZQTyKQBCnVhecKfi+HN4W&#10;IJxH1lhaJgUPcrBZ93srTLRt+Yuas89ECGGXoILc+yqR0qU5GXQjWxEH7mprgz7AOpO6xjaEm1KO&#10;o2guDRYcGnKsaJdTejvfjYJji+12Eu+b0+26e/xeZp8/p5iUGg667RKEp86/xP/uDx3mT8fv8Pwm&#10;nCDXf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powh8QAAADdAAAA&#10;DwAAAAAAAAAAAAAAAACqAgAAZHJzL2Rvd25yZXYueG1sUEsFBgAAAAAEAAQA+gAAAJsDAAAAAA==&#10;">
                  <v:shape id="Freeform 1224" o:spid="_x0000_s1092" style="position:absolute;left:1419;top:3205;width:9129;height:2;visibility:visible;mso-wrap-style:square;v-text-anchor:top" coordsize="912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3w8m8QA&#10;AADdAAAADwAAAGRycy9kb3ducmV2LnhtbESPQW/CMAyF70j7D5En7QbpNjRBISBUbRJX6A47Wolp&#10;C41TJRnt/v18mLSbrff83uftfvK9ulNMXWADz4sCFLENruPGwGf9MV+BShnZYR+YDPxQgv3uYbbF&#10;0oWRT3Q/50ZJCKcSDbQ5D6XWybbkMS3CQCzaJUSPWdbYaBdxlHDf65eieNMeO5aGFgeqWrK387c3&#10;YO21GYvj+yGuv/xtrbnuqqo25ulxOmxAZZryv/nv+ugEf/kq/PKNjKB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t8PJvEAAAA3QAAAA8AAAAAAAAAAAAAAAAAmAIAAGRycy9k&#10;b3ducmV2LnhtbFBLBQYAAAAABAAEAPUAAACJAwAAAAA=&#10;" path="m,l9128,e" filled="f" strokecolor="#dadada" strokeweight="1.54pt">
                    <v:path arrowok="t" o:connecttype="custom" o:connectlocs="0,0;9128,0" o:connectangles="0,0"/>
                  </v:shape>
                </v:group>
                <v:group id="Group 1221" o:spid="_x0000_s1093" style="position:absolute;left:2379;top:2946;width:2;height:274" coordorigin="2379,2946" coordsize="2,27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TWqXMMAAADdAAAADwAAAGRycy9kb3ducmV2LnhtbERPS4vCMBC+L/gfwgje&#10;1rTqilSjiLjiQQQfIN6GZmyLzaQ02bb++82CsLf5+J6zWHWmFA3VrrCsIB5GIIhTqwvOFFwv358z&#10;EM4jaywtk4IXOVgtex8LTLRt+UTN2WcihLBLUEHufZVI6dKcDLqhrYgD97C1QR9gnUldYxvCTSlH&#10;UTSVBgsODTlWtMkpfZ5/jIJdi+16HG+bw/Oxed0vX8fbISalBv1uPQfhqfP/4rd7r8P8yTiG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VNapcwwAAAN0AAAAP&#10;AAAAAAAAAAAAAAAAAKoCAABkcnMvZG93bnJldi54bWxQSwUGAAAAAAQABAD6AAAAmgMAAAAA&#10;">
                  <v:shape id="Freeform 1222" o:spid="_x0000_s1094" style="position:absolute;left:2379;top:2946;width:2;height:274;visibility:visible;mso-wrap-style:square;v-text-anchor:top" coordsize="2,2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BD1k8UA&#10;AADdAAAADwAAAGRycy9kb3ducmV2LnhtbERP32vCMBB+F/wfwg18GTOdjjE7owxBEOYEO2Wvt+ba&#10;VJtLaTKt/70RBr7dx/fzpvPO1uJEra8cK3geJiCIc6crLhXsvpdPbyB8QNZYOyYFF/Iwn/V7U0y1&#10;O/OWTlkoRQxhn6ICE0KTSulzQxb90DXEkStcazFE2JZSt3iO4baWoyR5lRYrjg0GG1oYyo/Zn1WQ&#10;bcpJMVktze96//i1+Tzon0MRlBo8dB/vIAJ14S7+d690nP8yHsHtm3iCnF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EPWTxQAAAN0AAAAPAAAAAAAAAAAAAAAAAJgCAABkcnMv&#10;ZG93bnJldi54bWxQSwUGAAAAAAQABAD1AAAAigMAAAAA&#10;" path="m,l,273e" filled="f" strokecolor="white" strokeweight="1.06pt">
                    <v:path arrowok="t" o:connecttype="custom" o:connectlocs="0,2946;0,3219" o:connectangles="0,0"/>
                  </v:shape>
                </v:group>
                <v:group id="Group 1219" o:spid="_x0000_s1095" style="position:absolute;left:1428;top:3239;width:938;height:540" coordorigin="1428,3239" coordsize="938,5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quRsMQAAADdAAAADwAAAGRycy9kb3ducmV2LnhtbERPS2vCQBC+F/wPywi9&#10;1U1MKxJdRURLDyL4APE2ZMckmJ0N2TWJ/75bEHqbj+8582VvKtFS40rLCuJRBII4s7rkXMH5tP2Y&#10;gnAeWWNlmRQ8ycFyMXibY6ptxwdqjz4XIYRdigoK7+tUSpcVZNCNbE0cuJttDPoAm1zqBrsQbio5&#10;jqKJNFhyaCiwpnVB2f34MAq+O+xWSbxpd/fb+nk9fe0vu5iUeh/2qxkIT73/F7/cPzrM/0wS+Psm&#10;nCAXv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quRsMQAAADdAAAA&#10;DwAAAAAAAAAAAAAAAACqAgAAZHJzL2Rvd25yZXYueG1sUEsFBgAAAAAEAAQA+gAAAJsDAAAAAA==&#10;">
                  <v:shape id="Freeform 1220" o:spid="_x0000_s1096" style="position:absolute;left:1428;top:3239;width:938;height:540;visibility:visible;mso-wrap-style:square;v-text-anchor:top" coordsize="938,5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II6cYA&#10;AADdAAAADwAAAGRycy9kb3ducmV2LnhtbERPS2vCQBC+F/oflin0ppumYmuajfhA8CBCUw/2Ns1O&#10;k9TsbMiuGv+9Kwi9zcf3nHTam0acqHO1ZQUvwwgEcWF1zaWC3ddq8A7CeWSNjWVScCEH0+zxIcVE&#10;2zN/0in3pQgh7BJUUHnfJlK6oiKDbmhb4sD92s6gD7Arpe7wHMJNI+MoGkuDNYeGCltaVFQc8qNR&#10;MPvW+d98uWvq7SQu337i9X6xsUo9P/WzDxCeev8vvrvXOswfvY7g9k04QWZ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zII6cYAAADdAAAADwAAAAAAAAAAAAAAAACYAgAAZHJz&#10;L2Rvd25yZXYueG1sUEsFBgAAAAAEAAQA9QAAAIsDAAAAAA==&#10;" path="m,540r939,l939,,,,,540xe" fillcolor="#ebebeb" stroked="f">
                    <v:path arrowok="t" o:connecttype="custom" o:connectlocs="0,3779;939,3779;939,3239;0,3239;0,3779" o:connectangles="0,0,0,0,0"/>
                  </v:shape>
                </v:group>
                <v:group id="Group 1217" o:spid="_x0000_s1097" style="position:absolute;left:1476;top:3296;width:845;height:248" coordorigin="1476,3296" coordsize="845,24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g6sX8UAAADdAAAADwAAAGRycy9kb3ducmV2LnhtbERPTWvCQBC9F/wPyxS8&#10;NZtoUyTNKiJVPIRCVSi9DdkxCWZnQ3abxH/fLRR6m8f7nHwzmVYM1LvGsoIkikEQl1Y3XCm4nPdP&#10;KxDOI2tsLZOCOznYrGcPOWbajvxBw8lXIoSwy1BB7X2XSenKmgy6yHbEgbva3qAPsK+k7nEM4aaV&#10;izh+kQYbDg01drSrqbydvo2Cw4jjdpm8DcXturt/ndP3zyIhpeaP0/YVhKfJ/4v/3Ecd5j8vU/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oOrF/FAAAA3QAA&#10;AA8AAAAAAAAAAAAAAAAAqgIAAGRycy9kb3ducmV2LnhtbFBLBQYAAAAABAAEAPoAAACcAwAAAAA=&#10;">
                  <v:shape id="Freeform 1218" o:spid="_x0000_s1098" style="position:absolute;left:1476;top:3296;width:845;height:248;visibility:visible;mso-wrap-style:square;v-text-anchor:top" coordsize="845,2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Il/cEA&#10;AADdAAAADwAAAGRycy9kb3ducmV2LnhtbERPS4vCMBC+C/6HMIIX0XR1EalGEWHFPfo8D830oc2k&#10;JFHbf79ZWNjbfHzPWW1aU4sXOV9ZVvAxSUAQZ1ZXXCi4nL/GCxA+IGusLZOCjjxs1v3eClNt33yk&#10;1ykUIoawT1FBGUKTSumzkgz6iW2II5dbZzBE6AqpHb5juKnlNEnm0mDFsaHEhnYlZY/T0yi4PY91&#10;vp81Xf4Y3RfV5brz365Tajhot0sQgdrwL/5zH3Sc/zmbw+838QS5/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syJf3BAAAA3QAAAA8AAAAAAAAAAAAAAAAAmAIAAGRycy9kb3du&#10;cmV2LnhtbFBLBQYAAAAABAAEAPUAAACGAwAAAAA=&#10;" path="m,248r845,l845,,,,,248xe" fillcolor="#ebebeb" stroked="f">
                    <v:path arrowok="t" o:connecttype="custom" o:connectlocs="0,3544;845,3544;845,3296;0,3296;0,3544" o:connectangles="0,0,0,0,0"/>
                  </v:shape>
                </v:group>
                <v:group id="Group 1215" o:spid="_x0000_s1099" style="position:absolute;left:2388;top:3239;width:8149;height:540" coordorigin="2388,3239" coordsize="8149,5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ZCXs8QAAADdAAAADwAAAGRycy9kb3ducmV2LnhtbERPTWvCQBC9F/wPywje&#10;dBO1WqKriKh4kEK1UHobsmMSzM6G7JrEf+8WhN7m8T5nue5MKRqqXWFZQTyKQBCnVhecKfi+7Icf&#10;IJxH1lhaJgUPcrBe9d6WmGjb8hc1Z5+JEMIuQQW591UipUtzMuhGtiIO3NXWBn2AdSZ1jW0IN6Uc&#10;R9FMGiw4NORY0Tan9Ha+GwWHFtvNJN41p9t1+/i9vH/+nGJSatDvNgsQnjr/L365jzrMn07m8PdN&#10;OEGun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ZCXs8QAAADdAAAA&#10;DwAAAAAAAAAAAAAAAACqAgAAZHJzL2Rvd25yZXYueG1sUEsFBgAAAAAEAAQA+gAAAJsDAAAAAA==&#10;">
                  <v:shape id="Freeform 1216" o:spid="_x0000_s1100" style="position:absolute;left:2388;top:3239;width:8149;height:540;visibility:visible;mso-wrap-style:square;v-text-anchor:top" coordsize="8149,5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h15MYA&#10;AADdAAAADwAAAGRycy9kb3ducmV2LnhtbESPS28CMQyE75X6HyIj9Vay9CW0EFBVqRU3xKMFbtbG&#10;bFZsnG2Swvbf40Ol3mzNeObzdN77Vp0ppiawgdGwAEVcBdtwbWC7eb8fg0oZ2WIbmAz8UoL57PZm&#10;iqUNF17ReZ1rJSGcSjTgcu5KrVPlyGMaho5YtGOIHrOssdY24kXCfasfiuJFe2xYGhx29OaoOq1/&#10;vIG42T1/fy6/9hk/ktseNI/ifmfM3aB/nYDK1Od/89/1wgr+06Pgyjcygp5d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Bh15MYAAADdAAAADwAAAAAAAAAAAAAAAACYAgAAZHJz&#10;L2Rvd25yZXYueG1sUEsFBgAAAAAEAAQA9QAAAIsDAAAAAA==&#10;" path="m,540r8150,l8150,,,,,540xe" fillcolor="#ebebeb" stroked="f">
                    <v:path arrowok="t" o:connecttype="custom" o:connectlocs="0,3779;8150,3779;8150,3239;0,3239;0,3779" o:connectangles="0,0,0,0,0"/>
                  </v:shape>
                </v:group>
                <v:group id="Group 1213" o:spid="_x0000_s1101" style="position:absolute;left:2434;top:3296;width:8056;height:228" coordorigin="2434,3296" coordsize="8056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0OmWsQAAADdAAAADwAAAGRycy9kb3ducmV2LnhtbERPTWvCQBC9F/wPywje&#10;dBO1YqOriKh4kEK1UHobsmMSzM6G7JrEf+8WhN7m8T5nue5MKRqqXWFZQTyKQBCnVhecKfi+7Idz&#10;EM4jaywtk4IHOVivem9LTLRt+Yuas89ECGGXoILc+yqR0qU5GXQjWxEH7mprgz7AOpO6xjaEm1KO&#10;o2gmDRYcGnKsaJtTejvfjYJDi+1mEu+a0+26ffxe3j9/TjEpNeh3mwUIT53/F7/cRx3mTycf8PdN&#10;OEGun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0OmWsQAAADdAAAA&#10;DwAAAAAAAAAAAAAAAACqAgAAZHJzL2Rvd25yZXYueG1sUEsFBgAAAAAEAAQA+gAAAJsDAAAAAA==&#10;">
                  <v:shape id="Freeform 1214" o:spid="_x0000_s1102" style="position:absolute;left:2434;top:3296;width:8056;height:228;visibility:visible;mso-wrap-style:square;v-text-anchor:top" coordsize="8056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SfvMQA&#10;AADdAAAADwAAAGRycy9kb3ducmV2LnhtbESPQW/CMAyF75P2HyJP2m2kTGVCHQFtCDSODKadrcY0&#10;3RqnSgKUf48PSNxsvef3Ps8Wg+/UiWJqAxsYjwpQxHWwLTcGfvbrlymolJEtdoHJwIUSLOaPDzOs&#10;bDjzN512uVESwqlCAy7nvtI61Y48plHoiUU7hOgxyxobbSOeJdx3+rUo3rTHlqXBYU9LR/X/7ugN&#10;rCZDOaZft5rGv/RJaXupvw5LY56fho93UJmGfDffrjdW8MtS+OUbGUHPr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oUn7zEAAAA3QAAAA8AAAAAAAAAAAAAAAAAmAIAAGRycy9k&#10;b3ducmV2LnhtbFBLBQYAAAAABAAEAPUAAACJAwAAAAA=&#10;" path="m,229r8056,l8056,,,,,229xe" fillcolor="#ebebeb" stroked="f">
                    <v:path arrowok="t" o:connecttype="custom" o:connectlocs="0,3525;8056,3525;8056,3296;0,3296;0,3525" o:connectangles="0,0,0,0,0"/>
                  </v:shape>
                </v:group>
                <v:group id="Group 1211" o:spid="_x0000_s1103" style="position:absolute;left:2434;top:3525;width:8056;height:226" coordorigin="2434,3525" coordsize="8056,2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TPZIcMAAADdAAAADwAAAGRycy9kb3ducmV2LnhtbERPS4vCMBC+L/gfwgje&#10;NK0vlq5RRFQ8iOADlr0NzdgWm0lpYlv//WZB2Nt8fM9ZrDpTioZqV1hWEI8iEMSp1QVnCm7X3fAT&#10;hPPIGkvLpOBFDlbL3scCE21bPlNz8ZkIIewSVJB7XyVSujQng25kK+LA3W1t0AdYZ1LX2IZwU8px&#10;FM2lwYJDQ44VbXJKH5enUbBvsV1P4m1zfNw3r5/r7PR9jEmpQb9bf4Hw1Pl/8dt90GH+dBrD3zfh&#10;BLn8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NM9khwwAAAN0AAAAP&#10;AAAAAAAAAAAAAAAAAKoCAABkcnMvZG93bnJldi54bWxQSwUGAAAAAAQABAD6AAAAmgMAAAAA&#10;">
                  <v:shape id="Freeform 1212" o:spid="_x0000_s1104" style="position:absolute;left:2434;top:3525;width:8056;height:226;visibility:visible;mso-wrap-style:square;v-text-anchor:top" coordsize="8056,2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SOnsEA&#10;AADdAAAADwAAAGRycy9kb3ducmV2LnhtbESPQQvCMAyF74L/oUTwpp0iMqdVRFE8eNF58RbWuA3X&#10;dKxV57+3guAt4b2872Wxak0lntS40rKC0TACQZxZXXKu4JLuBjEI55E1VpZJwZscrJbdzgITbV98&#10;oufZ5yKEsEtQQeF9nUjpsoIMuqGtiYN2s41BH9Yml7rBVwg3lRxH0VQaLDkQCqxpU1B2Pz9M4K5H&#10;x3hzzfb37RHjW5TqLeUzpfq9dj0H4an1f/Pv+qBD/clkDN9vwghy+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X0jp7BAAAA3QAAAA8AAAAAAAAAAAAAAAAAmAIAAGRycy9kb3du&#10;cmV2LnhtbFBLBQYAAAAABAAEAPUAAACGAwAAAAA=&#10;" path="m,225r8056,l8056,,,,,225xe" fillcolor="#ebebeb" stroked="f">
                    <v:path arrowok="t" o:connecttype="custom" o:connectlocs="0,3750;8056,3750;8056,3525;0,3525;0,3750" o:connectangles="0,0,0,0,0"/>
                  </v:shape>
                </v:group>
                <v:group id="Group 1209" o:spid="_x0000_s1105" style="position:absolute;left:1428;top:3267;width:9109;height:2" coordorigin="1428,3267" coordsize="910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q3izcUAAADdAAAADwAAAGRycy9kb3ducmV2LnhtbERPTWvCQBC9F/wPyxS8&#10;NZtoWiTNKiJVPIRCVSi9DdkxCWZnQ3abxH/fLRR6m8f7nHwzmVYM1LvGsoIkikEQl1Y3XCm4nPdP&#10;KxDOI2tsLZOCOznYrGcPOWbajvxBw8lXIoSwy1BB7X2XSenKmgy6yHbEgbva3qAPsK+k7nEM4aaV&#10;izh+kQYbDg01drSrqbydvo2Cw4jjdpm8DcXturt/nZ/fP4uElJo/TttXEJ4m/y/+cx91mJ+mS/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Kt4s3FAAAA3QAA&#10;AA8AAAAAAAAAAAAAAAAAqgIAAGRycy9kb3ducmV2LnhtbFBLBQYAAAAABAAEAPoAAACcAwAAAAA=&#10;">
                  <v:shape id="Freeform 1210" o:spid="_x0000_s1106" style="position:absolute;left:1428;top:3267;width:9109;height:2;visibility:visible;mso-wrap-style:square;v-text-anchor:top" coordsize="910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XTa8MA&#10;AADdAAAADwAAAGRycy9kb3ducmV2LnhtbERPTWsCMRC9F/wPYQRvNauuRbZGkUKhSj24lp6HZNxs&#10;u5ksm1TXf28Kgrd5vM9ZrnvXiDN1ofasYDLOQBBrb2quFHwd358XIEJENth4JgVXCrBeDZ6WWBh/&#10;4QOdy1iJFMKhQAU2xraQMmhLDsPYt8SJO/nOYUywq6Tp8JLCXSOnWfYiHdacGiy29GZJ/5Z/TkEW&#10;S/053y9mp539OUyPYa7N91ap0bDfvIKI1MeH+O7+MGl+nufw/006Qa5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TXTa8MAAADdAAAADwAAAAAAAAAAAAAAAACYAgAAZHJzL2Rv&#10;d25yZXYueG1sUEsFBgAAAAAEAAQA9QAAAIgDAAAAAA==&#10;" path="m,l9110,e" filled="f" strokecolor="#ebebeb" strokeweight="2.98pt">
                    <v:path arrowok="t" o:connecttype="custom" o:connectlocs="0,0;9110,0" o:connectangles="0,0"/>
                  </v:shape>
                </v:group>
                <v:group id="Group 1207" o:spid="_x0000_s1107" style="position:absolute;left:1419;top:3765;width:9129;height:2" coordorigin="1419,3765" coordsize="912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gjfIsUAAADdAAAADwAAAGRycy9kb3ducmV2LnhtbERPS2vCQBC+F/wPyxS8&#10;1U00KZK6ikiVHkKhKpTehuyYBLOzIbvN4993C4Xe5uN7zmY3mkb01LnasoJ4EYEgLqyuuVRwvRyf&#10;1iCcR9bYWCYFEznYbWcPG8y0HfiD+rMvRQhhl6GCyvs2k9IVFRl0C9sSB+5mO4M+wK6UusMhhJtG&#10;LqPoWRqsOTRU2NKhouJ+/jYKTgMO+1X82uf322H6uqTvn3lMSs0fx/0LCE+j/xf/ud90mJ8kKfx+&#10;E06Q2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II3yLFAAAA3QAA&#10;AA8AAAAAAAAAAAAAAAAAqgIAAGRycy9kb3ducmV2LnhtbFBLBQYAAAAABAAEAPoAAACcAwAAAAA=&#10;">
                  <v:shape id="Freeform 1208" o:spid="_x0000_s1108" style="position:absolute;left:1419;top:3765;width:9129;height:2;visibility:visible;mso-wrap-style:square;v-text-anchor:top" coordsize="912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lQf8MA&#10;AADdAAAADwAAAGRycy9kb3ducmV2LnhtbERPTWvCQBC9C/0PyxR6001F1hLdhFKw9eKhael5zI5J&#10;bHY27K6a/ntXKHibx/ucdTnaXpzJh86xhudZBoK4dqbjRsP312b6AiJEZIO9Y9LwRwHK4mGyxty4&#10;C3/SuYqNSCEcctTQxjjkUoa6JYth5gbixB2ctxgT9I00Hi8p3PZynmVKWuw4NbQ40FtL9W91shpO&#10;H2P2fnTLYfdTbX29t0qFndL66XF8XYGINMa7+N+9NWn+YqHg9k06QRZ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elQf8MAAADdAAAADwAAAAAAAAAAAAAAAACYAgAAZHJzL2Rv&#10;d25yZXYueG1sUEsFBgAAAAAEAAQA9QAAAIgDAAAAAA==&#10;" path="m,l9128,e" filled="f" strokecolor="#ebebeb" strokeweight="1.54pt">
                    <v:path arrowok="t" o:connecttype="custom" o:connectlocs="0,0;9128,0" o:connectangles="0,0"/>
                  </v:shape>
                </v:group>
                <v:group id="Group 1205" o:spid="_x0000_s1109" style="position:absolute;left:2379;top:3296;width:2;height:483" coordorigin="2379,3296" coordsize="2,4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ZbkzsQAAADdAAAADwAAAGRycy9kb3ducmV2LnhtbERPTWvCQBC9F/oflin0&#10;pptUbSV1FREVD1JoFMTbkB2TYHY2ZLdJ/PeuIPQ2j/c5s0VvKtFS40rLCuJhBII4s7rkXMHxsBlM&#10;QTiPrLGyTApu5GAxf32ZYaJtx7/Upj4XIYRdggoK7+tESpcVZNANbU0cuIttDPoAm1zqBrsQbir5&#10;EUWf0mDJoaHAmlYFZdf0zyjYdtgtR/G63V8vq9v5MPk57WNS6v2tX36D8NT7f/HTvdNh/nj8BY9v&#10;wglyfg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bZbkzsQAAADdAAAA&#10;DwAAAAAAAAAAAAAAAACqAgAAZHJzL2Rvd25yZXYueG1sUEsFBgAAAAAEAAQA+gAAAJsDAAAAAA==&#10;">
                  <v:shape id="Freeform 1206" o:spid="_x0000_s1110" style="position:absolute;left:2379;top:3296;width:2;height:483;visibility:visible;mso-wrap-style:square;v-text-anchor:top" coordsize="2,4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RJPicgA&#10;AADdAAAADwAAAGRycy9kb3ducmV2LnhtbESPT0/CQBDF7yZ+h82YeJOtBPlTWAgxGiXRA4UDx6E7&#10;tJXubNNdaP32zMHE20zem/d+s1j1rlZXakPl2cDzIAFFnHtbcWFgv3t/moIKEdli7ZkM/FKA1fL+&#10;boGp9R1v6ZrFQkkIhxQNlDE2qdYhL8lhGPiGWLSTbx1GWdtC2xY7CXe1HibJWDusWBpKbOi1pPyc&#10;XZyB03Q2OX69XJrNW7b5wcNs/9F9n415fOjXc1CR+vhv/rv+tII/GgmufCMj6OUN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pEk+JyAAAAN0AAAAPAAAAAAAAAAAAAAAAAJgCAABk&#10;cnMvZG93bnJldi54bWxQSwUGAAAAAAQABAD1AAAAjQMAAAAA&#10;" path="m,l,483e" filled="f" strokecolor="white" strokeweight="1.06pt">
                    <v:path arrowok="t" o:connecttype="custom" o:connectlocs="0,3296;0,3779" o:connectangles="0,0"/>
                  </v:shape>
                </v:group>
                <v:group id="Group 1203" o:spid="_x0000_s1111" style="position:absolute;left:1428;top:3798;width:938;height:955" coordorigin="1428,3798" coordsize="938,9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0XVJ8QAAADdAAAADwAAAGRycy9kb3ducmV2LnhtbERPTWvCQBC9F/oflin0&#10;pptULTV1FREVD1JoFMTbkB2TYHY2ZLdJ/PeuIPQ2j/c5s0VvKtFS40rLCuJhBII4s7rkXMHxsBl8&#10;gXAeWWNlmRTcyMFi/voyw0Tbjn+pTX0uQgi7BBUU3teJlC4ryKAb2po4cBfbGPQBNrnUDXYh3FTy&#10;I4o+pcGSQ0OBNa0Kyq7pn1Gw7bBbjuJ1u79eVrfzYfJz2sek1Ptbv/wG4an3/+Kne6fD/PF4Co9v&#10;wglyfg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c0XVJ8QAAADdAAAA&#10;DwAAAAAAAAAAAAAAAACqAgAAZHJzL2Rvd25yZXYueG1sUEsFBgAAAAAEAAQA+gAAAJsDAAAAAA==&#10;">
                  <v:shape id="Freeform 1204" o:spid="_x0000_s1112" style="position:absolute;left:1428;top:3798;width:938;height:955;visibility:visible;mso-wrap-style:square;v-text-anchor:top" coordsize="938,9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/PgUscA&#10;AADdAAAADwAAAGRycy9kb3ducmV2LnhtbESPW2vCQBCF3wX/wzJCX4puehNNXcVKpYJQ8dL3ITsm&#10;wexsyG5N+u87D4JvM5wz53wzW3SuUldqQunZwNMoAUWceVtybuB0XA8noEJEtlh5JgN/FGAx7/dm&#10;mFrf8p6uh5grCeGQooEixjrVOmQFOQwjXxOLdvaNwyhrk2vbYCvhrtLPSTLWDkuWhgJrWhWUXQ6/&#10;zsD2Z5kcX9arx++v/KPdhU381NOpMQ+DbvkOKlIX7+bb9cYK/uub8Ms3MoKe/w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fz4FLHAAAA3QAAAA8AAAAAAAAAAAAAAAAAmAIAAGRy&#10;cy9kb3ducmV2LnhtbFBLBQYAAAAABAAEAPUAAACMAwAAAAA=&#10;" path="m,955r939,l939,,,,,955xe" fillcolor="#dadada" stroked="f">
                    <v:path arrowok="t" o:connecttype="custom" o:connectlocs="0,4753;939,4753;939,3798;0,3798;0,4753" o:connectangles="0,0,0,0,0"/>
                  </v:shape>
                </v:group>
                <v:group id="Group 1201" o:spid="_x0000_s1113" style="position:absolute;left:1476;top:3856;width:845;height:247" coordorigin="1476,3856" coordsize="845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OpP/MMAAADdAAAADwAAAGRycy9kb3ducmV2LnhtbERPS4vCMBC+C/6HMIK3&#10;Na2usnSNIqLiQRZ8wLK3oRnbYjMpTWzrv98Igrf5+J4zX3amFA3VrrCsIB5FIIhTqwvOFFzO248v&#10;EM4jaywtk4IHOVgu+r05Jtq2fKTm5DMRQtglqCD3vkqkdGlOBt3IVsSBu9raoA+wzqSusQ3hppTj&#10;KJpJgwWHhhwrWueU3k53o2DXYruaxJvmcLuuH3/n6c/vISalhoNu9Q3CU+ff4pd7r8P8z2kMz2/C&#10;CXLx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I6k/8wwAAAN0AAAAP&#10;AAAAAAAAAAAAAAAAAKoCAABkcnMvZG93bnJldi54bWxQSwUGAAAAAAQABAD6AAAAmgMAAAAA&#10;">
                  <v:shape id="Freeform 1202" o:spid="_x0000_s1114" style="position:absolute;left:1476;top:3856;width:845;height:247;visibility:visible;mso-wrap-style:square;v-text-anchor:top" coordsize="845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8lcBscA&#10;AADdAAAADwAAAGRycy9kb3ducmV2LnhtbESPT2vCQBDF70K/wzIFL1I3lWptdBX/UPCqlUJvQ3ZM&#10;gtnZNDtq0k/vFgq9zfDevN+b+bJ1lbpSE0rPBp6HCSjizNuScwPHj/enKaggyBYrz2SgowDLxUNv&#10;jqn1N97T9SC5iiEcUjRQiNSp1iEryGEY+po4aiffOJS4Nrm2Dd5iuKv0KEkm2mHJkVBgTZuCsvPh&#10;4iLkdfJ92nfdsR7I59tatl/T5GdsTP+xXc1ACbXyb/673tlY/2U8gt9v4gh6c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vJXAbHAAAA3QAAAA8AAAAAAAAAAAAAAAAAmAIAAGRy&#10;cy9kb3ducmV2LnhtbFBLBQYAAAAABAAEAPUAAACMAwAAAAA=&#10;" path="m,247r845,l845,,,,,247xe" fillcolor="#dadada" stroked="f">
                    <v:path arrowok="t" o:connecttype="custom" o:connectlocs="0,4103;845,4103;845,3856;0,3856;0,4103" o:connectangles="0,0,0,0,0"/>
                  </v:shape>
                </v:group>
                <v:group id="Group 1199" o:spid="_x0000_s1115" style="position:absolute;left:2388;top:3798;width:8149;height:955" coordorigin="2388,3798" coordsize="8149,9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3R0EMUAAADdAAAADwAAAGRycy9kb3ducmV2LnhtbERPTWvCQBC9F/wPyxS8&#10;NZtoUyTNKiJVPIRCVSi9DdkxCWZnQ3abxH/fLRR6m8f7nHwzmVYM1LvGsoIkikEQl1Y3XCm4nPdP&#10;KxDOI2tsLZOCOznYrGcPOWbajvxBw8lXIoSwy1BB7X2XSenKmgy6yHbEgbva3qAPsK+k7nEM4aaV&#10;izh+kQYbDg01drSrqbydvo2Cw4jjdpm8DcXturt/ndP3zyIhpeaP0/YVhKfJ/4v/3Ecd5j+nS/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d0dBDFAAAA3QAA&#10;AA8AAAAAAAAAAAAAAAAAqgIAAGRycy9kb3ducmV2LnhtbFBLBQYAAAAABAAEAPoAAACcAwAAAAA=&#10;">
                  <v:shape id="Freeform 1200" o:spid="_x0000_s1116" style="position:absolute;left:2388;top:3798;width:8149;height:955;visibility:visible;mso-wrap-style:square;v-text-anchor:top" coordsize="8149,9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5/O8EA&#10;AADdAAAADwAAAGRycy9kb3ducmV2LnhtbERP22oCMRB9F/oPYQq+aVZRsatRpNDSVy8fMGymm9XN&#10;JE3i7tqvbwqFvs3hXGe7H2wrOgqxcaxgNi1AEFdON1wruJzfJmsQMSFrbB2TggdF2O+eRlsstev5&#10;SN0p1SKHcCxRgUnJl1LGypDFOHWeOHOfLlhMGYZa6oB9DretnBfFSlpsODcY9PRqqLqd7lbBy1fU&#10;fXjvlrPjxdz0tff+++CVGj8Phw2IREP6F/+5P3Sev1gu4PebfILc/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JufzvBAAAA3QAAAA8AAAAAAAAAAAAAAAAAmAIAAGRycy9kb3du&#10;cmV2LnhtbFBLBQYAAAAABAAEAPUAAACGAwAAAAA=&#10;" path="m,955r8150,l8150,,,,,955xe" fillcolor="#dadada" stroked="f">
                    <v:path arrowok="t" o:connecttype="custom" o:connectlocs="0,4753;8150,4753;8150,3798;0,3798;0,4753" o:connectangles="0,0,0,0,0"/>
                  </v:shape>
                </v:group>
                <v:group id="Group 1197" o:spid="_x0000_s1117" style="position:absolute;left:2434;top:3856;width:8056;height:228" coordorigin="2434,3856" coordsize="8056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9FJ/8QAAADdAAAADwAAAGRycy9kb3ducmV2LnhtbERPS2vCQBC+F/wPywi9&#10;1U1sIxJdRUTFgxR8gHgbsmMSzM6G7JrEf98tFHqbj+8582VvKtFS40rLCuJRBII4s7rkXMHlvP2Y&#10;gnAeWWNlmRS8yMFyMXibY6ptx0dqTz4XIYRdigoK7+tUSpcVZNCNbE0cuLttDPoAm1zqBrsQbio5&#10;jqKJNFhyaCiwpnVB2eP0NAp2HXarz3jTHh739et2Tr6vh5iUeh/2qxkIT73/F/+59zrM/0oS+P0m&#10;nCAXP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d9FJ/8QAAADdAAAA&#10;DwAAAAAAAAAAAAAAAACqAgAAZHJzL2Rvd25yZXYueG1sUEsFBgAAAAAEAAQA+gAAAJsDAAAAAA==&#10;">
                  <v:shape id="Freeform 1198" o:spid="_x0000_s1118" style="position:absolute;left:2434;top:3856;width:8056;height:228;visibility:visible;mso-wrap-style:square;v-text-anchor:top" coordsize="8056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YnNcMA&#10;AADdAAAADwAAAGRycy9kb3ducmV2LnhtbERP24rCMBB9X/Afwgj7pqmLFqlGEfeCsCh4ex+bsS02&#10;k2wTtf79ZkHYtzmc60znranFjRpfWVYw6CcgiHOrKy4UHPafvTEIH5A11pZJwYM8zGedlylm2t55&#10;S7ddKEQMYZ+hgjIEl0np85IM+r51xJE728ZgiLAppG7wHsNNLd+SJJUGK44NJTpalpRfdlejoF1U&#10;j/d0PVqfvtzqe3N1x5/hx1Gp1267mIAI1IZ/8dO90nH+cJTC3zfxBDn7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CYnNcMAAADdAAAADwAAAAAAAAAAAAAAAACYAgAAZHJzL2Rv&#10;d25yZXYueG1sUEsFBgAAAAAEAAQA9QAAAIgDAAAAAA==&#10;" path="m,228r8056,l8056,,,,,228xe" fillcolor="#dadada" stroked="f">
                    <v:path arrowok="t" o:connecttype="custom" o:connectlocs="0,4084;8056,4084;8056,3856;0,3856;0,4084" o:connectangles="0,0,0,0,0"/>
                  </v:shape>
                </v:group>
                <v:group id="Group 1195" o:spid="_x0000_s1119" style="position:absolute;left:2434;top:4084;width:8056;height:206" coordorigin="2434,4084" coordsize="8056,2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E9yE8QAAADdAAAADwAAAGRycy9kb3ducmV2LnhtbERPTWvCQBC9C/0PyxR6&#10;003a2krqKiJVPIhgFMTbkB2TYHY2ZLdJ/PddQfA2j/c503lvKtFS40rLCuJRBII4s7rkXMHxsBpO&#10;QDiPrLGyTApu5GA+exlMMdG24z21qc9FCGGXoILC+zqR0mUFGXQjWxMH7mIbgz7AJpe6wS6Em0q+&#10;R9GXNFhyaCiwpmVB2TX9MwrWHXaLj/i33V4vy9v5MN6dtjEp9fbaL35AeOr9U/xwb3SY/zn+hvs3&#10;4QQ5+w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6E9yE8QAAADdAAAA&#10;DwAAAAAAAAAAAAAAAACqAgAAZHJzL2Rvd25yZXYueG1sUEsFBgAAAAAEAAQA+gAAAJsDAAAAAA==&#10;">
                  <v:shape id="Freeform 1196" o:spid="_x0000_s1120" style="position:absolute;left:2434;top:4084;width:8056;height:206;visibility:visible;mso-wrap-style:square;v-text-anchor:top" coordsize="8056,2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h4+ccA&#10;AADdAAAADwAAAGRycy9kb3ducmV2LnhtbESPT2vCQBDF70K/wzKFXqRuFCslzUZEKHgoWv+A12l2&#10;moRmZ0N2G2M/fecgeJvHvN+bN9lycI3qqQu1ZwPTSQKKuPC25tLA6fj+/AoqRGSLjWcycKUAy/xh&#10;lGFq/YX31B9iqSSEQ4oGqhjbVOtQVOQwTHxLLLtv3zmMIrtS2w4vEu4aPUuShXZYs1yosKV1RcXP&#10;4ddJjQ/b29M+/u3Gn9tz8TUP/focjHl6HFZvoCIN8W6+0Rsr3PxF6so3MoLO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wIePnHAAAA3QAAAA8AAAAAAAAAAAAAAAAAmAIAAGRy&#10;cy9kb3ducmV2LnhtbFBLBQYAAAAABAAEAPUAAACMAwAAAAA=&#10;" path="m,206r8056,l8056,,,,,206xe" fillcolor="#dadada" stroked="f">
                    <v:path arrowok="t" o:connecttype="custom" o:connectlocs="0,4290;8056,4290;8056,4084;0,4084;0,4290" o:connectangles="0,0,0,0,0"/>
                  </v:shape>
                </v:group>
                <v:group id="Group 1193" o:spid="_x0000_s1121" style="position:absolute;left:2434;top:4290;width:8056;height:206" coordorigin="2434,4290" coordsize="8056,2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pxD+sQAAADdAAAADwAAAGRycy9kb3ducmV2LnhtbERPTWvCQBC9C/0PyxR6&#10;003aWmrqKiJVPIhgFMTbkB2TYHY2ZLdJ/PddQfA2j/c503lvKtFS40rLCuJRBII4s7rkXMHxsBp+&#10;g3AeWWNlmRTcyMF89jKYYqJtx3tqU5+LEMIuQQWF93UipcsKMuhGtiYO3MU2Bn2ATS51g10IN5V8&#10;j6IvabDk0FBgTcuCsmv6ZxSsO+wWH/Fvu71elrfzYbw7bWNS6u21X/yA8NT7p/jh3ugw/3M8gfs3&#10;4QQ5+w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9pxD+sQAAADdAAAA&#10;DwAAAAAAAAAAAAAAAACqAgAAZHJzL2Rvd25yZXYueG1sUEsFBgAAAAAEAAQA+gAAAJsDAAAAAA==&#10;">
                  <v:shape id="Freeform 1194" o:spid="_x0000_s1122" style="position:absolute;left:2434;top:4290;width:8056;height:206;visibility:visible;mso-wrap-style:square;v-text-anchor:top" coordsize="8056,2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K+QsYA&#10;AADdAAAADwAAAGRycy9kb3ducmV2LnhtbESPQWvCQBCF7wX/wzJCL0U3FhGJriKC4EHaGgWvY3ZM&#10;gtnZkF1j2l/fORR6m8e8782b5bp3teqoDZVnA5NxAoo497biwsD5tBvNQYWIbLH2TAa+KcB6NXhZ&#10;Ymr9k4/UZbFQEsIhRQNljE2qdchLchjGviGW3c23DqPIttC2xaeEu1q/J8lMO6xYLpTY0Lak/J49&#10;nNQ42M6ej/Hn8+3r45Jfp6HbXoIxr8N+swAVqY//5j96b4WbzqS/fCMj6N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BK+QsYAAADdAAAADwAAAAAAAAAAAAAAAACYAgAAZHJz&#10;L2Rvd25yZXYueG1sUEsFBgAAAAAEAAQA9QAAAIsDAAAAAA==&#10;" path="m,207r8056,l8056,,,,,207xe" fillcolor="#dadada" stroked="f">
                    <v:path arrowok="t" o:connecttype="custom" o:connectlocs="0,4497;8056,4497;8056,4290;0,4290;0,4497" o:connectangles="0,0,0,0,0"/>
                  </v:shape>
                </v:group>
                <v:group id="Group 1191" o:spid="_x0000_s1123" style="position:absolute;left:2434;top:4497;width:8056;height:228" coordorigin="2434,4497" coordsize="8056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oaFQcMAAADdAAAADwAAAGRycy9kb3ducmV2LnhtbERPS4vCMBC+C/6HMII3&#10;Tau7snSNIqLiQRZ8wLK3oRnbYjMpTWzrv98Igrf5+J4zX3amFA3VrrCsIB5HIIhTqwvOFFzO29EX&#10;COeRNZaWScGDHCwX/d4cE21bPlJz8pkIIewSVJB7XyVSujQng25sK+LAXW1t0AdYZ1LX2IZwU8pJ&#10;FM2kwYJDQ44VrXNKb6e7UbBrsV1N401zuF3Xj7/z58/vISalhoNu9Q3CU+ff4pd7r8P8j1kMz2/C&#10;CXLx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GhoVBwwAAAN0AAAAP&#10;AAAAAAAAAAAAAAAAAKoCAABkcnMvZG93bnJldi54bWxQSwUGAAAAAAQABAD6AAAAmgMAAAAA&#10;">
                  <v:shape id="Freeform 1192" o:spid="_x0000_s1124" style="position:absolute;left:2434;top:4497;width:8056;height:228;visibility:visible;mso-wrap-style:square;v-text-anchor:top" coordsize="8056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Hri8MA&#10;AADdAAAADwAAAGRycy9kb3ducmV2LnhtbERP32vCMBB+F/wfwgl7m6niyqhGEd2GMBTm5vvZnG2x&#10;ucQmav3vjTDw7T6+nzeZtaYWF2p8ZVnBoJ+AIM6trrhQ8Pf7+foOwgdkjbVlUnAjD7NptzPBTNsr&#10;/9BlGwoRQ9hnqKAMwWVS+rwkg75vHXHkDrYxGCJsCqkbvMZwU8thkqTSYMWxoURHi5Ly4/ZsFLTz&#10;6rZM12/r/ZdbfW/ObncafeyUeum18zGIQG14iv/dKx3nj9IhPL6JJ8jp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XHri8MAAADdAAAADwAAAAAAAAAAAAAAAACYAgAAZHJzL2Rv&#10;d25yZXYueG1sUEsFBgAAAAAEAAQA9QAAAIgDAAAAAA==&#10;" path="m,228r8056,l8056,,,,,228xe" fillcolor="#dadada" stroked="f">
                    <v:path arrowok="t" o:connecttype="custom" o:connectlocs="0,4725;8056,4725;8056,4497;0,4497;0,4725" o:connectangles="0,0,0,0,0"/>
                  </v:shape>
                </v:group>
                <v:group id="Group 1189" o:spid="_x0000_s1125" style="position:absolute;left:1428;top:3827;width:9109;height:2" coordorigin="1428,3827" coordsize="910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Ri+rcUAAADdAAAADwAAAGRycy9kb3ducmV2LnhtbERPTWvCQBC9F/wPyxS8&#10;NZtoGyTNKiJVPIRCVSi9DdkxCWZnQ3abxH/fLRR6m8f7nHwzmVYM1LvGsoIkikEQl1Y3XCm4nPdP&#10;KxDOI2tsLZOCOznYrGcPOWbajvxBw8lXIoSwy1BB7X2XSenKmgy6yHbEgbva3qAPsK+k7nEM4aaV&#10;izhOpcGGQ0ONHe1qKm+nb6PgMOK4XSZvQ3G77u5f55f3zyIhpeaP0/YVhKfJ/4v/3Ecd5j+nS/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kYvq3FAAAA3QAA&#10;AA8AAAAAAAAAAAAAAAAAqgIAAGRycy9kb3ducmV2LnhtbFBLBQYAAAAABAAEAPoAAACcAwAAAAA=&#10;">
                  <v:shape id="Freeform 1190" o:spid="_x0000_s1126" style="position:absolute;left:1428;top:3827;width:9109;height:2;visibility:visible;mso-wrap-style:square;v-text-anchor:top" coordsize="910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ft2IcQA&#10;AADdAAAADwAAAGRycy9kb3ducmV2LnhtbERPTWvCQBC9C/6HZYTedGMRlegqsTTQHipoe/A4ZqdJ&#10;aHY27G5N6q93C4K3ebzPWW9704gLOV9bVjCdJCCIC6trLhV8febjJQgfkDU2lknBH3nYboaDNaba&#10;dnygyzGUIoawT1FBFUKbSumLigz6iW2JI/dtncEQoSuldtjFcNPI5ySZS4M1x4YKW3qpqPg5/hoF&#10;2XKXna+v+0XOp4Nzp675eC9zpZ5GfbYCEagPD/Hd/abj/Nl8Bv/fxBPk5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H7diHEAAAA3QAAAA8AAAAAAAAAAAAAAAAAmAIAAGRycy9k&#10;b3ducmV2LnhtbFBLBQYAAAAABAAEAPUAAACJAwAAAAA=&#10;" path="m,l9110,e" filled="f" strokecolor="#dadada" strokeweight="2.98pt">
                    <v:path arrowok="t" o:connecttype="custom" o:connectlocs="0,0;9110,0" o:connectangles="0,0"/>
                  </v:shape>
                </v:group>
                <v:group id="Group 1187" o:spid="_x0000_s1127" style="position:absolute;left:1419;top:4739;width:9129;height:2" coordorigin="1419,4739" coordsize="912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b2DQsUAAADdAAAADwAAAGRycy9kb3ducmV2LnhtbERPS2vCQBC+F/wPywi9&#10;1U20ikRXEamlh1BoIpTehuyYBLOzIbvN4993C4Xe5uN7zv44mkb01LnasoJ4EYEgLqyuuVRwzS9P&#10;WxDOI2tsLJOCiRwcD7OHPSbaDvxBfeZLEULYJaig8r5NpHRFRQbdwrbEgbvZzqAPsCul7nAI4aaR&#10;yyjaSIM1h4YKWzpXVNyzb6PgdcDhtIpf+vR+O09f+fr9M41Jqcf5eNqB8DT6f/Gf+02H+c+bNfx+&#10;E06Qh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m9g0LFAAAA3QAA&#10;AA8AAAAAAAAAAAAAAAAAqgIAAGRycy9kb3ducmV2LnhtbFBLBQYAAAAABAAEAPoAAACcAwAAAAA=&#10;">
                  <v:shape id="Freeform 1188" o:spid="_x0000_s1128" style="position:absolute;left:1419;top:4739;width:9129;height:2;visibility:visible;mso-wrap-style:square;v-text-anchor:top" coordsize="912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ouacAA&#10;AADdAAAADwAAAGRycy9kb3ducmV2LnhtbERPTYvCMBC9L+x/CLPgbU1XpGjXKFJW8Kr14HFIZtuu&#10;zaQkWVv/vREEb/N4n7PajLYTV/Khdazga5qBINbOtFwrOFW7zwWIEJENdo5JwY0CbNbvbyssjBv4&#10;QNdjrEUK4VCggibGvpAy6IYshqnriRP367zFmKCvpfE4pHDbyVmW5dJiy6mhwZ7KhvTl+G8VaP1X&#10;D9n+Z+uXZ3tZSq7asqyUmnyM228Qkcb4Ej/de5Pmz/McHt+kE+T6D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GouacAAAADdAAAADwAAAAAAAAAAAAAAAACYAgAAZHJzL2Rvd25y&#10;ZXYueG1sUEsFBgAAAAAEAAQA9QAAAIUDAAAAAA==&#10;" path="m,l9128,e" filled="f" strokecolor="#dadada" strokeweight="1.54pt">
                    <v:path arrowok="t" o:connecttype="custom" o:connectlocs="0,0;9128,0" o:connectangles="0,0"/>
                  </v:shape>
                </v:group>
                <v:group id="Group 1185" o:spid="_x0000_s1129" style="position:absolute;left:2379;top:3856;width:2;height:898" coordorigin="2379,3856" coordsize="2,89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iO4rsQAAADdAAAADwAAAGRycy9kb3ducmV2LnhtbERPS2vCQBC+F/oflil4&#10;001qjZK6ikhbPIjgA6S3ITsmwexsyG6T+O9dQehtPr7nzJe9qURLjSstK4hHEQjizOqScwWn4/dw&#10;BsJ5ZI2VZVJwIwfLxevLHFNtO95Te/C5CCHsUlRQeF+nUrqsIINuZGviwF1sY9AH2ORSN9iFcFPJ&#10;9yhKpMGSQ0OBNa0Lyq6HP6Pgp8NuNY6/2u31sr79Hie78zYmpQZv/eoThKfe/4uf7o0O8z+SKTy+&#10;CSfIxR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JiO4rsQAAADdAAAA&#10;DwAAAAAAAAAAAAAAAACqAgAAZHJzL2Rvd25yZXYueG1sUEsFBgAAAAAEAAQA+gAAAJsDAAAAAA==&#10;">
                  <v:shape id="Freeform 1186" o:spid="_x0000_s1130" style="position:absolute;left:2379;top:3856;width:2;height:898;visibility:visible;mso-wrap-style:square;v-text-anchor:top" coordsize="2,8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RZNssYA&#10;AADdAAAADwAAAGRycy9kb3ducmV2LnhtbESPT2sCMRDF74V+hzAFbzVbEZGtUURoUXvx38Heppvp&#10;ZulmsiRRt9++cyh4m+G9ee83s0XvW3WlmJrABl6GBSjiKtiGawOn49vzFFTKyBbbwGTglxIs5o8P&#10;MyxtuPGerodcKwnhVKIBl3NXap0qRx7TMHTEon2H6DHLGmttI94k3Ld6VBQT7bFhaXDY0cpR9XO4&#10;eAN65OJmuVu98276uaW4/jqfxx/GDJ765SuoTH2+m/+v11bwxxPBlW9kBD3/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RZNssYAAADdAAAADwAAAAAAAAAAAAAAAACYAgAAZHJz&#10;L2Rvd25yZXYueG1sUEsFBgAAAAAEAAQA9QAAAIsDAAAAAA==&#10;" path="m,l,897e" filled="f" strokecolor="white" strokeweight="1.06pt">
                    <v:path arrowok="t" o:connecttype="custom" o:connectlocs="0,3856;0,4753" o:connectangles="0,0"/>
                  </v:shape>
                </v:group>
                <v:group id="Group 1183" o:spid="_x0000_s1131" style="position:absolute;left:1428;top:4773;width:938;height:746" coordorigin="1428,4773" coordsize="938,74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PCJR8QAAADdAAAADwAAAGRycy9kb3ducmV2LnhtbERPS2vCQBC+F/oflil4&#10;001qDZq6ikhbPIjgA6S3ITsmwexsyG6T+O9dQehtPr7nzJe9qURLjSstK4hHEQjizOqScwWn4/dw&#10;CsJ5ZI2VZVJwIwfLxevLHFNtO95Te/C5CCHsUlRQeF+nUrqsIINuZGviwF1sY9AH2ORSN9iFcFPJ&#10;9yhKpMGSQ0OBNa0Lyq6HP6Pgp8NuNY6/2u31sr79Hie78zYmpQZv/eoThKfe/4uf7o0O8z+SGTy+&#10;CSfIxR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OPCJR8QAAADdAAAA&#10;DwAAAAAAAAAAAAAAAACqAgAAZHJzL2Rvd25yZXYueG1sUEsFBgAAAAAEAAQA+gAAAJsDAAAAAA==&#10;">
                  <v:shape id="Freeform 1184" o:spid="_x0000_s1132" style="position:absolute;left:1428;top:4773;width:938;height:746;visibility:visible;mso-wrap-style:square;v-text-anchor:top" coordsize="938,7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NQdDcgA&#10;AADdAAAADwAAAGRycy9kb3ducmV2LnhtbESPT0vDQBDF74LfYRnBm90oYkvabVGJ1IOU9A+F3obs&#10;NAnNzobdbRv99M5B8DbDe/Peb2aLwXXqQiG2ng08jjJQxJW3LdcGdtuPhwmomJAtdp7JwDdFWMxv&#10;b2aYW3/lNV02qVYSwjFHA01Kfa51rBpyGEe+Jxbt6IPDJGuotQ14lXDX6acse9EOW5aGBnt6b6g6&#10;bc7OQFkU+0Mo1hHflj+rrNyWu6+iNOb+bnidgko0pH/z3/WnFfznsfDLNzKCnv8C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g1B0NyAAAAN0AAAAPAAAAAAAAAAAAAAAAAJgCAABk&#10;cnMvZG93bnJldi54bWxQSwUGAAAAAAQABAD1AAAAjQMAAAAA&#10;" path="m,746r939,l939,,,,,746xe" fillcolor="#ebebeb" stroked="f">
                    <v:path arrowok="t" o:connecttype="custom" o:connectlocs="0,5519;939,5519;939,4773;0,4773;0,5519" o:connectangles="0,0,0,0,0"/>
                  </v:shape>
                </v:group>
                <v:group id="Group 1181" o:spid="_x0000_s1133" style="position:absolute;left:1476;top:4830;width:845;height:247" coordorigin="1476,4830" coordsize="845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18TnMQAAADdAAAADwAAAGRycy9kb3ducmV2LnhtbERPTWvCQBC9F/wPywje&#10;dBNtbYmuIqLFgwhqoXgbsmMSzM6G7JrEf+8WhN7m8T5nvuxMKRqqXWFZQTyKQBCnVhecKfg5b4df&#10;IJxH1lhaJgUPcrBc9N7mmGjb8pGak89ECGGXoILc+yqR0qU5GXQjWxEH7mprgz7AOpO6xjaEm1KO&#10;o2gqDRYcGnKsaJ1TejvdjYLvFtvVJN40+9t1/bicPw6/+5iUGvS71QyEp87/i1/unQ7z3z9j+Psm&#10;nCAXT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Q18TnMQAAADdAAAA&#10;DwAAAAAAAAAAAAAAAACqAgAAZHJzL2Rvd25yZXYueG1sUEsFBgAAAAAEAAQA+gAAAJsDAAAAAA==&#10;">
                  <v:shape id="Freeform 1182" o:spid="_x0000_s1134" style="position:absolute;left:1476;top:4830;width:845;height:247;visibility:visible;mso-wrap-style:square;v-text-anchor:top" coordsize="845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hIXMIA&#10;AADdAAAADwAAAGRycy9kb3ducmV2LnhtbERPTYvCMBC9C/sfwizsTVNlUanGIrILKiKoe9nb0Ixt&#10;aTOpTaz13xtB8DaP9znzpDOVaKlxhWUFw0EEgji1uuBMwd/ptz8F4TyyxsoyKbiTg2Tx0ZtjrO2N&#10;D9QefSZCCLsYFeTe17GULs3JoBvYmjhwZ9sY9AE2mdQN3kK4qeQoisbSYMGhIceaVjml5fFqFLhy&#10;u97t93Jy/y82Pxe7vA65JaW+PrvlDISnzr/FL/dah/nfkxE8vwknyM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a2EhcwgAAAN0AAAAPAAAAAAAAAAAAAAAAAJgCAABkcnMvZG93&#10;bnJldi54bWxQSwUGAAAAAAQABAD1AAAAhwMAAAAA&#10;" path="m,247r845,l845,,,,,247xe" fillcolor="#ebebeb" stroked="f">
                    <v:path arrowok="t" o:connecttype="custom" o:connectlocs="0,5077;845,5077;845,4830;0,4830;0,5077" o:connectangles="0,0,0,0,0"/>
                  </v:shape>
                </v:group>
                <v:group id="Group 1179" o:spid="_x0000_s1135" style="position:absolute;left:2388;top:4773;width:8149;height:746" coordorigin="2388,4773" coordsize="8149,74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MEocMQAAADdAAAADwAAAGRycy9kb3ducmV2LnhtbERPTWvCQBC9F/wPywje&#10;dBO1WqKriKh4kEK1UHobsmMSzM6G7JrEf+8WhN7m8T5nue5MKRqqXWFZQTyKQBCnVhecKfi+7Icf&#10;IJxH1lhaJgUPcrBe9d6WmGjb8hc1Z5+JEMIuQQW591UipUtzMuhGtiIO3NXWBn2AdSZ1jW0IN6Uc&#10;R9FMGiw4NORY0Tan9Ha+GwWHFtvNJN41p9t1+/i9vH/+nGJSatDvNgsQnjr/L365jzrMn84n8PdN&#10;OEGun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3MEocMQAAADdAAAA&#10;DwAAAAAAAAAAAAAAAACqAgAAZHJzL2Rvd25yZXYueG1sUEsFBgAAAAAEAAQA+gAAAJsDAAAAAA==&#10;">
                  <v:shape id="Freeform 1180" o:spid="_x0000_s1136" style="position:absolute;left:2388;top:4773;width:8149;height:746;visibility:visible;mso-wrap-style:square;v-text-anchor:top" coordsize="8149,7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mDcsQA&#10;AADdAAAADwAAAGRycy9kb3ducmV2LnhtbERPTWvCQBC9C/6HZQQvpW4UaSW6igoBQYpW2/s0OybB&#10;7GzIbmLsr3cLBW/zeJ+zWHWmFC3VrrCsYDyKQBCnVhecKfg6J68zEM4jaywtk4I7OVgt+70Fxtre&#10;+JPak89ECGEXo4Lc+yqW0qU5GXQjWxEH7mJrgz7AOpO6xlsIN6WcRNGbNFhwaMixom1O6fXUGAXN&#10;sXnJ9t9JtP75/dgfkrZrx5uNUsNBt56D8NT5p/jfvdNh/vR9Cn/fhBPk8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Fpg3LEAAAA3QAAAA8AAAAAAAAAAAAAAAAAmAIAAGRycy9k&#10;b3ducmV2LnhtbFBLBQYAAAAABAAEAPUAAACJAwAAAAA=&#10;" path="m,746r8150,l8150,,,,,746xe" fillcolor="#ebebeb" stroked="f">
                    <v:path arrowok="t" o:connecttype="custom" o:connectlocs="0,5519;8150,5519;8150,4773;0,4773;0,5519" o:connectangles="0,0,0,0,0"/>
                  </v:shape>
                </v:group>
                <v:group id="Group 1177" o:spid="_x0000_s1137" style="position:absolute;left:2434;top:4830;width:8056;height:226" coordorigin="2434,4830" coordsize="8056,2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GQVn8QAAADdAAAADwAAAGRycy9kb3ducmV2LnhtbERPTWvCQBC9C/0PyxR6&#10;003a2krqKiJVPIhgFMTbkB2TYHY2ZLdJ/PddQfA2j/c503lvKtFS40rLCuJRBII4s7rkXMHxsBpO&#10;QDiPrLGyTApu5GA+exlMMdG24z21qc9FCGGXoILC+zqR0mUFGXQjWxMH7mIbgz7AJpe6wS6Em0q+&#10;R9GXNFhyaCiwpmVB2TX9MwrWHXaLj/i33V4vy9v5MN6dtjEp9fbaL35AeOr9U/xwb3SY//k9hvs3&#10;4QQ5+w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GQVn8QAAADdAAAA&#10;DwAAAAAAAAAAAAAAAACqAgAAZHJzL2Rvd25yZXYueG1sUEsFBgAAAAAEAAQA+gAAAJsDAAAAAA==&#10;">
                  <v:shape id="Freeform 1178" o:spid="_x0000_s1138" style="position:absolute;left:2434;top:4830;width:8056;height:226;visibility:visible;mso-wrap-style:square;v-text-anchor:top" coordsize="8056,2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NCIMIA&#10;AADdAAAADwAAAGRycy9kb3ducmV2LnhtbESPzQrCMBCE74LvEFbwpqkiWqtRRFE8ePHn4m1p1rbY&#10;bEoTtb69EQRvu8zsfLPzZWNK8aTaFZYVDPoRCOLU6oIzBZfztheDcB5ZY2mZFLzJwXLRbs0x0fbF&#10;R3qefCZCCLsEFeTeV4mULs3JoOvbijhoN1sb9GGtM6lrfIVwU8phFI2lwYIDIceK1jml99PDBO5q&#10;cIjX13R33xwwvkVnvaFsqlS306xmIDw1/m/+Xe91qD+ajOH7TRhBLj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o0IgwgAAAN0AAAAPAAAAAAAAAAAAAAAAAJgCAABkcnMvZG93&#10;bnJldi54bWxQSwUGAAAAAAQABAD1AAAAhwMAAAAA&#10;" path="m,226r8056,l8056,,,,,226xe" fillcolor="#ebebeb" stroked="f">
                    <v:path arrowok="t" o:connecttype="custom" o:connectlocs="0,5056;8056,5056;8056,4830;0,4830;0,5056" o:connectangles="0,0,0,0,0"/>
                  </v:shape>
                </v:group>
                <v:group id="Group 1175" o:spid="_x0000_s1139" style="position:absolute;left:2434;top:5056;width:8056;height:206" coordorigin="2434,5056" coordsize="8056,2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/ouc8UAAADdAAAADwAAAGRycy9kb3ducmV2LnhtbERPS2vCQBC+F/oflil4&#10;M5vU+iB1FZG2eBDBB0hvQ3ZMgtnZkN0m8d+7gtDbfHzPmS97U4mWGldaVpBEMQjizOqScwWn4/dw&#10;BsJ5ZI2VZVJwIwfLxevLHFNtO95Te/C5CCHsUlRQeF+nUrqsIIMusjVx4C62MegDbHKpG+xCuKnk&#10;exxPpMGSQ0OBNa0Lyq6HP6Pgp8NuNUq+2u31sr79Hse78zYhpQZv/eoThKfe/4uf7o0O8z+mU3h8&#10;E06Qizs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P6LnPFAAAA3QAA&#10;AA8AAAAAAAAAAAAAAAAAqgIAAGRycy9kb3ducmV2LnhtbFBLBQYAAAAABAAEAPoAAACcAwAAAAA=&#10;">
                  <v:shape id="Freeform 1176" o:spid="_x0000_s1140" style="position:absolute;left:2434;top:5056;width:8056;height:206;visibility:visible;mso-wrap-style:square;v-text-anchor:top" coordsize="8056,2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wvYMYA&#10;AADdAAAADwAAAGRycy9kb3ducmV2LnhtbESPQU/CQBCF7yb8h82QeJMtjcFaWQgKJVxBY/Q26Y5t&#10;pTtbugvUf+8cTLzN5L1575v5cnCtulAfGs8GppMEFHHpbcOVgbfX4i4DFSKyxdYzGfihAMvF6GaO&#10;ufVX3tPlECslIRxyNFDH2OVah7Imh2HiO2LRvnzvMMraV9r2eJVw1+o0SWbaYcPSUGNHLzWVx8PZ&#10;GVjt4un58XubFh9ptfl0Pryvi8yY2/GwegIVaYj/5r/rnRX8+wfBlW9kBL34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pwvYMYAAADdAAAADwAAAAAAAAAAAAAAAACYAgAAZHJz&#10;L2Rvd25yZXYueG1sUEsFBgAAAAAEAAQA9QAAAIsDAAAAAA==&#10;" path="m,206r8056,l8056,,,,,206xe" fillcolor="#ebebeb" stroked="f">
                    <v:path arrowok="t" o:connecttype="custom" o:connectlocs="0,5262;8056,5262;8056,5056;0,5056;0,5262" o:connectangles="0,0,0,0,0"/>
                  </v:shape>
                </v:group>
                <v:group id="Group 1173" o:spid="_x0000_s1141" style="position:absolute;left:2434;top:5262;width:8056;height:228" coordorigin="2434,5262" coordsize="8056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SkfmsUAAADdAAAADwAAAGRycy9kb3ducmV2LnhtbERPS2vCQBC+C/6HZYTe&#10;6ibW2hpdRaSWHkJBLRRvQ3ZMgtnZkN3m8e+7hYK3+fies972phItNa60rCCeRiCIM6tLzhV8nQ+P&#10;ryCcR9ZYWSYFAznYbsajNSbadnyk9uRzEULYJaig8L5OpHRZQQbd1NbEgbvaxqAPsMmlbrAL4aaS&#10;syhaSIMlh4YCa9oXlN1OP0bBe4fd7il+a9PbdT9czs+f32lMSj1M+t0KhKfe38X/7g8d5s9flvD3&#10;TThBbn4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0pH5rFAAAA3QAA&#10;AA8AAAAAAAAAAAAAAAAAqgIAAGRycy9kb3ducmV2LnhtbFBLBQYAAAAABAAEAPoAAACcAwAAAAA=&#10;">
                  <v:shape id="Freeform 1174" o:spid="_x0000_s1142" style="position:absolute;left:2434;top:5262;width:8056;height:228;visibility:visible;mso-wrap-style:square;v-text-anchor:top" coordsize="8056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0lJsQA&#10;AADdAAAADwAAAGRycy9kb3ducmV2LnhtbESPQW/CMAyF75P2HyJP2m2kTDBVhYAYYhrHDaadrcY0&#10;hcapkgzKv8cHpN1svef3Ps+Xg+/UmWJqAxsYjwpQxHWwLTcGfvYfLyWolJEtdoHJwJUSLBePD3Os&#10;bLjwN513uVESwqlCAy7nvtI61Y48plHoiUU7hOgxyxobbSNeJNx3+rUo3rTHlqXBYU9rR/Vp9+cN&#10;bKbDZEy/blPGY3qn9HWtPw9rY56fhtUMVKYh/5vv11sr+JNS+OUbGUEv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GtJSbEAAAA3QAAAA8AAAAAAAAAAAAAAAAAmAIAAGRycy9k&#10;b3ducmV2LnhtbFBLBQYAAAAABAAEAPUAAACJAwAAAAA=&#10;" path="m,228r8056,l8056,,,,,228xe" fillcolor="#ebebeb" stroked="f">
                    <v:path arrowok="t" o:connecttype="custom" o:connectlocs="0,5490;8056,5490;8056,5262;0,5262;0,5490" o:connectangles="0,0,0,0,0"/>
                  </v:shape>
                </v:group>
                <v:group id="Group 1171" o:spid="_x0000_s1143" style="position:absolute;left:1428;top:4801;width:9109;height:2" coordorigin="1428,4801" coordsize="910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opju8MAAADdAAAADwAAAGRycy9kb3ducmV2LnhtbERPTYvCMBC9C/sfwgh7&#10;07S7ukg1ioi7eBBBXRBvQzO2xWZSmtjWf28Ewds83ufMFp0pRUO1KywriIcRCOLU6oIzBf/H38EE&#10;hPPIGkvLpOBODhbzj94ME21b3lNz8JkIIewSVJB7XyVSujQng25oK+LAXWxt0AdYZ1LX2IZwU8qv&#10;KPqRBgsODTlWtMopvR5uRsFfi+3yO1432+tldT8fx7vTNialPvvdcgrCU+ff4pd7o8P80SSG5zfh&#10;BDl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2imO7wwAAAN0AAAAP&#10;AAAAAAAAAAAAAAAAAKoCAABkcnMvZG93bnJldi54bWxQSwUGAAAAAAQABAD6AAAAmgMAAAAA&#10;">
                  <v:shape id="Freeform 1172" o:spid="_x0000_s1144" style="position:absolute;left:1428;top:4801;width:9109;height:2;visibility:visible;mso-wrap-style:square;v-text-anchor:top" coordsize="910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lUHsMA&#10;AADdAAAADwAAAGRycy9kb3ducmV2LnhtbERP32vCMBB+H/g/hBP2NlPrlNIZRQTBje3BOvZ8JGfT&#10;2VxKE7X775fBwLf7+H7ecj24VlypD41nBdNJBoJYe9NwreDzuHsqQISIbLD1TAp+KMB6NXpYYmn8&#10;jQ90rWItUgiHEhXYGLtSyqAtOQwT3xEn7uR7hzHBvpamx1sKd63Ms2whHTacGix2tLWkz9XFKchi&#10;pd/nH8Xs9Ga/D/kxzLX5elXqcTxsXkBEGuJd/O/emzT/ucjh75t0glz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ilUHsMAAADdAAAADwAAAAAAAAAAAAAAAACYAgAAZHJzL2Rv&#10;d25yZXYueG1sUEsFBgAAAAAEAAQA9QAAAIgDAAAAAA==&#10;" path="m,l9110,e" filled="f" strokecolor="#ebebeb" strokeweight="2.98pt">
                    <v:path arrowok="t" o:connecttype="custom" o:connectlocs="0,0;9110,0" o:connectangles="0,0"/>
                  </v:shape>
                </v:group>
                <v:group id="Group 1169" o:spid="_x0000_s1145" style="position:absolute;left:1419;top:5505;width:9129;height:2" coordorigin="1419,5505" coordsize="912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RRYV8UAAADdAAAADwAAAGRycy9kb3ducmV2LnhtbERPS2vCQBC+F/wPywi9&#10;1U1MWyR1FQm29BCEqiC9DdkxCWZnQ3abx7/vFoTe5uN7zno7mkb01LnasoJ4EYEgLqyuuVRwPr0/&#10;rUA4j6yxsUwKJnKw3cwe1phqO/AX9UdfihDCLkUFlfdtKqUrKjLoFrYlDtzVdgZ9gF0pdYdDCDeN&#10;XEbRqzRYc2iosKWsouJ2/DEKPgYcdkm87/PbNZu+Ty+HSx6TUo/zcfcGwtPo/8V396cO859XCfx9&#10;E06Qm1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kUWFfFAAAA3QAA&#10;AA8AAAAAAAAAAAAAAAAAqgIAAGRycy9kb3ducmV2LnhtbFBLBQYAAAAABAAEAPoAAACcAwAAAAA=&#10;">
                  <v:shape id="Freeform 1170" o:spid="_x0000_s1146" style="position:absolute;left:1419;top:5505;width:9129;height:2;visibility:visible;mso-wrap-style:square;v-text-anchor:top" coordsize="912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7RCcEA&#10;AADdAAAADwAAAGRycy9kb3ducmV2LnhtbERPTYvCMBC9L/gfwgje1lSRrlSjiOCuFw9W8Tw2Y1tt&#10;JiWJWv/9ZkHY2zze58yXnWnEg5yvLSsYDRMQxIXVNZcKjofN5xSED8gaG8uk4EUelovexxwzbZ+8&#10;p0ceShFD2GeooAqhzaT0RUUG/dC2xJG7WGcwROhKqR0+Y7hp5DhJUmmw5thQYUvriopbfjcK7j9d&#10;8n21X+3ulG9dcTZp6nepUoN+t5qBCNSFf/HbvdVx/mQ6gb9v4gly8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3O0QnBAAAA3QAAAA8AAAAAAAAAAAAAAAAAmAIAAGRycy9kb3du&#10;cmV2LnhtbFBLBQYAAAAABAAEAPUAAACGAwAAAAA=&#10;" path="m,l9128,e" filled="f" strokecolor="#ebebeb" strokeweight="1.54pt">
                    <v:path arrowok="t" o:connecttype="custom" o:connectlocs="0,0;9128,0" o:connectangles="0,0"/>
                  </v:shape>
                </v:group>
                <v:group id="Group 1167" o:spid="_x0000_s1147" style="position:absolute;left:2379;top:4830;width:2;height:689" coordorigin="2379,4830" coordsize="2,68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bFluMMAAADdAAAADwAAAGRycy9kb3ducmV2LnhtbERPS4vCMBC+C/sfwix4&#10;07TrA6lGEdkVDyKoC4u3oRnbYjMpTbat/94Igrf5+J6zWHWmFA3VrrCsIB5GIIhTqwvOFPyefwYz&#10;EM4jaywtk4I7OVgtP3oLTLRt+UjNyWcihLBLUEHufZVI6dKcDLqhrYgDd7W1QR9gnUldYxvCTSm/&#10;omgqDRYcGnKsaJNTejv9GwXbFtv1KP5u9rfr5n45Tw5/+5iU6n926zkIT51/i1/unQ7zx7MJPL8J&#10;J8jl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JsWW4wwAAAN0AAAAP&#10;AAAAAAAAAAAAAAAAAKoCAABkcnMvZG93bnJldi54bWxQSwUGAAAAAAQABAD6AAAAmgMAAAAA&#10;">
                  <v:shape id="Freeform 1168" o:spid="_x0000_s1148" style="position:absolute;left:2379;top:4830;width:2;height:689;visibility:visible;mso-wrap-style:square;v-text-anchor:top" coordsize="2,6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2B+cMA&#10;AADdAAAADwAAAGRycy9kb3ducmV2LnhtbERPS2vCQBC+F/wPywjemo2PiqZZJShSL0XU9j5mp0kw&#10;Oxt2t5r++65Q6G0+vufk69604kbON5YVjJMUBHFpdcOVgo/z7nkBwgdkja1lUvBDHtarwVOOmbZ3&#10;PtLtFCoRQ9hnqKAOocuk9GVNBn1iO+LIfVlnMEToKqkd3mO4aeUkTefSYMOxocaONjWV19O3UVAs&#10;7eHTzcZv9qWYVn2x09uLe1dqNOyLVxCB+vAv/nPvdZw/W8zh8U08Qa5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p2B+cMAAADdAAAADwAAAAAAAAAAAAAAAACYAgAAZHJzL2Rv&#10;d25yZXYueG1sUEsFBgAAAAAEAAQA9QAAAIgDAAAAAA==&#10;" path="m,l,689e" filled="f" strokecolor="white" strokeweight="1.06pt">
                    <v:path arrowok="t" o:connecttype="custom" o:connectlocs="0,4830;0,5519" o:connectangles="0,0"/>
                  </v:shape>
                </v:group>
                <v:group id="Group 1165" o:spid="_x0000_s1149" style="position:absolute;left:1428;top:5538;width:938;height:953" coordorigin="1428,5538" coordsize="938,95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i9eVMQAAADdAAAADwAAAGRycy9kb3ducmV2LnhtbERPTWvCQBC9F/oflil4&#10;001qbSW6ikhbPIhgFMTbkB2TYHY2ZLdJ/PeuIPQ2j/c582VvKtFS40rLCuJRBII4s7rkXMHx8DOc&#10;gnAeWWNlmRTcyMFy8foyx0TbjvfUpj4XIYRdggoK7+tESpcVZNCNbE0cuIttDPoAm1zqBrsQbir5&#10;HkWf0mDJoaHAmtYFZdf0zyj47bBbjePvdnu9rG/nw2R32sak1OCtX81AeOr9v/jp3ugw/2P6BY9v&#10;wglycQ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li9eVMQAAADdAAAA&#10;DwAAAAAAAAAAAAAAAACqAgAAZHJzL2Rvd25yZXYueG1sUEsFBgAAAAAEAAQA+gAAAJsDAAAAAA==&#10;">
                  <v:shape id="Freeform 1166" o:spid="_x0000_s1150" style="position:absolute;left:1428;top:5538;width:938;height:953;visibility:visible;mso-wrap-style:square;v-text-anchor:top" coordsize="938,9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w2KxMQA&#10;AADdAAAADwAAAGRycy9kb3ducmV2LnhtbESPzWrDQAyE74W+w6JCbs06xZjgZmNCWkPJqUn6AMIr&#10;/2Cv1ni3jvv20SHQm8SMZj7tisUNaqYpdJ4NbNYJKOLK244bAz/X8nULKkRki4NnMvBHAYr989MO&#10;c+tvfKb5EhslIRxyNNDGOOZah6olh2HtR2LRaj85jLJOjbYT3iTcDfotSTLtsGNpaHGkY0tVf/l1&#10;Br6xrks+42n+oM1n1se0HLLUmNXLcngHFWmJ/+bH9ZcV/HQruPKNjKD3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8NisTEAAAA3QAAAA8AAAAAAAAAAAAAAAAAmAIAAGRycy9k&#10;b3ducmV2LnhtbFBLBQYAAAAABAAEAPUAAACJAwAAAAA=&#10;" path="m,953r939,l939,,,,,953xe" fillcolor="#dadada" stroked="f">
                    <v:path arrowok="t" o:connecttype="custom" o:connectlocs="0,6491;939,6491;939,5538;0,5538;0,6491" o:connectangles="0,0,0,0,0"/>
                  </v:shape>
                </v:group>
                <v:group id="Group 1163" o:spid="_x0000_s1151" style="position:absolute;left:1476;top:5596;width:845;height:247" coordorigin="1476,5596" coordsize="845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PxvvcQAAADdAAAADwAAAGRycy9kb3ducmV2LnhtbERPS2vCQBC+F/oflil4&#10;M5vUKpq6ikhbPIjgA6S3ITsmwexsyG6T+O9dQehtPr7nzJe9qURLjSstK0iiGARxZnXJuYLT8Xs4&#10;BeE8ssbKMim4kYPl4vVljqm2He+pPfhchBB2KSoovK9TKV1WkEEX2Zo4cBfbGPQBNrnUDXYh3FTy&#10;PY4n0mDJoaHAmtYFZdfDn1Hw02G3GiVf7fZ6Wd9+j+PdeZuQUoO3fvUJwlPv/8VP90aH+R/TGTy+&#10;CSfIxR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iPxvvcQAAADdAAAA&#10;DwAAAAAAAAAAAAAAAACqAgAAZHJzL2Rvd25yZXYueG1sUEsFBgAAAAAEAAQA+gAAAJsDAAAAAA==&#10;">
                  <v:shape id="Freeform 1164" o:spid="_x0000_s1152" style="position:absolute;left:1476;top:5596;width:845;height:247;visibility:visible;mso-wrap-style:square;v-text-anchor:top" coordsize="845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+7dcMYA&#10;AADdAAAADwAAAGRycy9kb3ducmV2LnhtbESPTUvDQBCG70L/wzIFL9JuKlrb2G3xA8Frayl4G7LT&#10;JDQ7G7Njm/jrnYPgbYZ5P55ZbfrQmDN1qY7sYDbNwBAX0ddcOth/vE0WYJIge2wik4OBEmzWo6sV&#10;5j5eeEvnnZRGQzjl6KASaXNrU1FRwDSNLbHejrELKLp2pfUdXjQ8NPY2y+Y2YM3aUGFLLxUVp913&#10;0JKH+ddxOwz79kYOy2d5/VxkP/fOXY/7p0cwQr38i//c717x75bKr9/oCHb9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+7dcMYAAADdAAAADwAAAAAAAAAAAAAAAACYAgAAZHJz&#10;L2Rvd25yZXYueG1sUEsFBgAAAAAEAAQA9QAAAIsDAAAAAA==&#10;" path="m,247r845,l845,,,,,247xe" fillcolor="#dadada" stroked="f">
                    <v:path arrowok="t" o:connecttype="custom" o:connectlocs="0,5843;845,5843;845,5596;0,5596;0,5843" o:connectangles="0,0,0,0,0"/>
                  </v:shape>
                </v:group>
                <v:group id="Group 1161" o:spid="_x0000_s1153" style="position:absolute;left:2388;top:5538;width:8149;height:953" coordorigin="2388,5538" coordsize="8149,95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1P1ZsQAAADdAAAADwAAAGRycy9kb3ducmV2LnhtbERPTWvCQBC9F/wPywje&#10;dBNtpY2uIqLFgwhqoXgbsmMSzM6G7JrEf+8WhN7m8T5nvuxMKRqqXWFZQTyKQBCnVhecKfg5b4ef&#10;IJxH1lhaJgUPcrBc9N7mmGjb8pGak89ECGGXoILc+yqR0qU5GXQjWxEH7mprgz7AOpO6xjaEm1KO&#10;o2gqDRYcGnKsaJ1TejvdjYLvFtvVJN40+9t1/bicPw6/+5iUGvS71QyEp87/i1/unQ7z379i+Psm&#10;nCAXT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81P1ZsQAAADdAAAA&#10;DwAAAAAAAAAAAAAAAACqAgAAZHJzL2Rvd25yZXYueG1sUEsFBgAAAAAEAAQA+gAAAJsDAAAAAA==&#10;">
                  <v:shape id="Freeform 1162" o:spid="_x0000_s1154" style="position:absolute;left:2388;top:5538;width:8149;height:953;visibility:visible;mso-wrap-style:square;v-text-anchor:top" coordsize="8149,9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iYo0MMA&#10;AADdAAAADwAAAGRycy9kb3ducmV2LnhtbERPTWsCMRC9F/wPYQRvmlXb0t0axVbEXqtC8TZsxs3W&#10;zWRJoq7/vhGE3ubxPme26GwjLuRD7VjBeJSBIC6drrlSsN+th28gQkTW2DgmBTcKsJj3nmZYaHfl&#10;b7psYyVSCIcCFZgY20LKUBqyGEauJU7c0XmLMUFfSe3xmsJtIydZ9iot1pwaDLb0aag8bc9WwYvJ&#10;D9Pb9CT9cWX2h/x343cfP0oN+t3yHUSkLv6LH+4vneY/5xO4f5NOkP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iYo0MMAAADdAAAADwAAAAAAAAAAAAAAAACYAgAAZHJzL2Rv&#10;d25yZXYueG1sUEsFBgAAAAAEAAQA9QAAAIgDAAAAAA==&#10;" path="m,953r8150,l8150,,,,,953xe" fillcolor="#dadada" stroked="f">
                    <v:path arrowok="t" o:connecttype="custom" o:connectlocs="0,6491;8150,6491;8150,5538;0,5538;0,6491" o:connectangles="0,0,0,0,0"/>
                  </v:shape>
                </v:group>
                <v:group id="Group 1159" o:spid="_x0000_s1155" style="position:absolute;left:2434;top:5596;width:8056;height:226" coordorigin="2434,5596" coordsize="8056,2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M3OisQAAADdAAAADwAAAGRycy9kb3ducmV2LnhtbERPTWvCQBC9F/wPywje&#10;dBO1YqOriKh4kEK1UHobsmMSzM6G7JrEf+8WhN7m8T5nue5MKRqqXWFZQTyKQBCnVhecKfi+7Idz&#10;EM4jaywtk4IHOVivem9LTLRt+Yuas89ECGGXoILc+yqR0qU5GXQjWxEH7mprgz7AOpO6xjaEm1KO&#10;o2gmDRYcGnKsaJtTejvfjYJDi+1mEu+a0+26ffxe3j9/TjEpNeh3mwUIT53/F7/cRx3mTz8m8PdN&#10;OEGun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bM3OisQAAADdAAAA&#10;DwAAAAAAAAAAAAAAAACqAgAAZHJzL2Rvd25yZXYueG1sUEsFBgAAAAAEAAQA+gAAAJsDAAAAAA==&#10;">
                  <v:shape id="Freeform 1160" o:spid="_x0000_s1156" style="position:absolute;left:2434;top:5596;width:8056;height:226;visibility:visible;mso-wrap-style:square;v-text-anchor:top" coordsize="8056,2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7zE+MUA&#10;AADdAAAADwAAAGRycy9kb3ducmV2LnhtbESP0WoCMRBF34X+Q5iCL1Kz2kXarVGqIAgLhVU/YNiM&#10;ydLNZNlEXf++EYS+zXDv3HNnuR5cK67Uh8azgtk0A0Fce92wUXA67t4+QISIrLH1TAruFGC9ehkt&#10;sdD+xhVdD9GIFMKhQAU2xq6QMtSWHIap74iTdva9w5jW3kjd4y2Fu1bOs2whHTacCBY72lqqfw8X&#10;p+D98lPtj825zEszScSNNfOyUmr8Onx/gYg0xH/z83qvU/38M4fHN2kEuf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7vMT4xQAAAN0AAAAPAAAAAAAAAAAAAAAAAJgCAABkcnMv&#10;ZG93bnJldi54bWxQSwUGAAAAAAQABAD1AAAAigMAAAAA&#10;" path="m,225r8056,l8056,,,,,225xe" fillcolor="#dadada" stroked="f">
                    <v:path arrowok="t" o:connecttype="custom" o:connectlocs="0,5821;8056,5821;8056,5596;0,5596;0,5821" o:connectangles="0,0,0,0,0"/>
                  </v:shape>
                </v:group>
                <v:group id="Group 1157" o:spid="_x0000_s1157" style="position:absolute;left:2434;top:5821;width:8056;height:209" coordorigin="2434,5821" coordsize="8056,2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GjzZcQAAADdAAAADwAAAGRycy9kb3ducmV2LnhtbERPTWvCQBC9C/0PyxR6&#10;003aWmrqKiJVPIhgFMTbkB2TYHY2ZLdJ/PddQfA2j/c503lvKtFS40rLCuJRBII4s7rkXMHxsBp+&#10;g3AeWWNlmRTcyMF89jKYYqJtx3tqU5+LEMIuQQWF93UipcsKMuhGtiYO3MU2Bn2ATS51g10IN5V8&#10;j6IvabDk0FBgTcuCsmv6ZxSsO+wWH/Fvu71elrfzYbw7bWNS6u21X/yA8NT7p/jh3ugw/3Myhvs3&#10;4QQ5+w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jGjzZcQAAADdAAAA&#10;DwAAAAAAAAAAAAAAAACqAgAAZHJzL2Rvd25yZXYueG1sUEsFBgAAAAAEAAQA+gAAAJsDAAAAAA==&#10;">
                  <v:shape id="Freeform 1158" o:spid="_x0000_s1158" style="position:absolute;left:2434;top:5821;width:8056;height:209;visibility:visible;mso-wrap-style:square;v-text-anchor:top" coordsize="8056,2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7cVcUA&#10;AADdAAAADwAAAGRycy9kb3ducmV2LnhtbERPTWvCQBC9C/6HZYTedFNbpY2uwQoFDz1ELUpvY3aa&#10;hGRnw+5W03/fLQje5vE+Z5n1phUXcr62rOBxkoAgLqyuuVTweXgfv4DwAVlja5kU/JKHbDUcLDHV&#10;9so7uuxDKWII+xQVVCF0qZS+qMign9iOOHLf1hkMEbpSaofXGG5aOU2SuTRYc2yosKNNRUWz/zEK&#10;3mab7TEv6qfcn5r8S3+cQ986pR5G/XoBIlAf7uKbe6vj/OfXOfx/E0+Qq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PtxVxQAAAN0AAAAPAAAAAAAAAAAAAAAAAJgCAABkcnMv&#10;ZG93bnJldi54bWxQSwUGAAAAAAQABAD1AAAAigMAAAAA&#10;" path="m,209r8056,l8056,,,,,209xe" fillcolor="#dadada" stroked="f">
                    <v:path arrowok="t" o:connecttype="custom" o:connectlocs="0,6030;8056,6030;8056,5821;0,5821;0,6030" o:connectangles="0,0,0,0,0"/>
                  </v:shape>
                </v:group>
                <v:group id="Group 1155" o:spid="_x0000_s1159" style="position:absolute;left:2434;top:6030;width:8056;height:206" coordorigin="2434,6030" coordsize="8056,2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/bIicUAAADdAAAADwAAAGRycy9kb3ducmV2LnhtbERPS2vCQBC+C/6HZYTe&#10;6ibW2hpdRaSWHkJBLRRvQ3ZMgtnZkN3m8e+7hYK3+fies972phItNa60rCCeRiCIM6tLzhV8nQ+P&#10;ryCcR9ZYWSYFAznYbsajNSbadnyk9uRzEULYJaig8L5OpHRZQQbd1NbEgbvaxqAPsMmlbrAL4aaS&#10;syhaSIMlh4YCa9oXlN1OP0bBe4fd7il+a9PbdT9czs+f32lMSj1M+t0KhKfe38X/7g8d5s+XL/D3&#10;TThBbn4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P2yInFAAAA3QAA&#10;AA8AAAAAAAAAAAAAAAAAqgIAAGRycy9kb3ducmV2LnhtbFBLBQYAAAAABAAEAPoAAACcAwAAAAA=&#10;">
                  <v:shape id="Freeform 1156" o:spid="_x0000_s1160" style="position:absolute;left:2434;top:6030;width:8056;height:206;visibility:visible;mso-wrap-style:square;v-text-anchor:top" coordsize="8056,2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7HCY8cA&#10;AADdAAAADwAAAGRycy9kb3ducmV2LnhtbESPT2vCQBDF70K/wzKFXqRuFCk2zUZEKHgoWv+A12l2&#10;moRmZ0N2G2M/fecgeJvHvN+bN9lycI3qqQu1ZwPTSQKKuPC25tLA6fj+vAAVIrLFxjMZuFKAZf4w&#10;yjC1/sJ76g+xVBLCIUUDVYxtqnUoKnIYJr4llt237xxGkV2pbYcXCXeNniXJi3ZYs1yosKV1RcXP&#10;4ddJjQ/b29M+/u3Gn9tz8TUP/focjHl6HFZvoCIN8W6+0Rsr3PxV6so3MoLO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exwmPHAAAA3QAAAA8AAAAAAAAAAAAAAAAAmAIAAGRy&#10;cy9kb3ducmV2LnhtbFBLBQYAAAAABAAEAPUAAACMAwAAAAA=&#10;" path="m,207r8056,l8056,,,,,207xe" fillcolor="#dadada" stroked="f">
                    <v:path arrowok="t" o:connecttype="custom" o:connectlocs="0,6237;8056,6237;8056,6030;0,6030;0,6237" o:connectangles="0,0,0,0,0"/>
                  </v:shape>
                </v:group>
                <v:group id="Group 1153" o:spid="_x0000_s1161" style="position:absolute;left:2434;top:6237;width:8056;height:226" coordorigin="2434,6237" coordsize="8056,2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SX5YMQAAADdAAAADwAAAGRycy9kb3ducmV2LnhtbERPTWvCQBC9F/oflil4&#10;001qLTW6ikhbPIhgFMTbkB2TYHY2ZLdJ/PeuIPQ2j/c582VvKtFS40rLCuJRBII4s7rkXMHx8DP8&#10;AuE8ssbKMim4kYPl4vVljom2He+pTX0uQgi7BBUU3teJlC4ryKAb2Zo4cBfbGPQBNrnUDXYh3FTy&#10;PYo+pcGSQ0OBNa0Lyq7pn1Hw22G3Gsff7fZ6Wd/Oh8nutI1JqcFbv5qB8NT7f/HTvdFh/sd0Co9v&#10;wglycQ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DSX5YMQAAADdAAAA&#10;DwAAAAAAAAAAAAAAAACqAgAAZHJzL2Rvd25yZXYueG1sUEsFBgAAAAAEAAQA+gAAAJsDAAAAAA==&#10;">
                  <v:shape id="Freeform 1154" o:spid="_x0000_s1162" style="position:absolute;left:2434;top:6237;width:8056;height:226;visibility:visible;mso-wrap-style:square;v-text-anchor:top" coordsize="8056,2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xY4cUA&#10;AADdAAAADwAAAGRycy9kb3ducmV2LnhtbESPzWoCMRDH74W+Qxihl1KzVVtkNUpbKAgLwmofYNiM&#10;yeJmsmyibt/eORR6m2H+H79Zb8fQqSsNqY1s4HVagCJuom3ZGfg5fr8sQaWMbLGLTAZ+KcF28/iw&#10;xtLGG9d0PWSnJIRTiQZ8zn2pdWo8BUzT2BPL7RSHgFnWwWk74E3CQ6dnRfGuA7YsDR57+vLUnA+X&#10;YGB+2de7Y3uqFpV7lsZP72ZVbczTZPxYgco05n/xn3tnBf+tEH75RkbQm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bFjhxQAAAN0AAAAPAAAAAAAAAAAAAAAAAJgCAABkcnMv&#10;ZG93bnJldi54bWxQSwUGAAAAAAQABAD1AAAAigMAAAAA&#10;" path="m,225r8056,l8056,,,,,225xe" fillcolor="#dadada" stroked="f">
                    <v:path arrowok="t" o:connecttype="custom" o:connectlocs="0,6462;8056,6462;8056,6237;0,6237;0,6462" o:connectangles="0,0,0,0,0"/>
                  </v:shape>
                </v:group>
                <v:group id="Group 1151" o:spid="_x0000_s1163" style="position:absolute;left:1428;top:5567;width:9109;height:2" coordorigin="1428,5567" coordsize="910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bhvfMMAAADdAAAADwAAAGRycy9kb3ducmV2LnhtbERPTYvCMBC9C/sfwgje&#10;NK2iSDWKyLp4kAWrsOxtaMa22ExKk23rvzcLgrd5vM9Zb3tTiZYaV1pWEE8iEMSZ1SXnCq6Xw3gJ&#10;wnlkjZVlUvAgB9vNx2CNibYdn6lNfS5CCLsEFRTe14mULivIoJvYmjhwN9sY9AE2udQNdiHcVHIa&#10;RQtpsOTQUGBN+4Kye/pnFHx12O1m8Wd7ut/2j9/L/PvnFJNSo2G/W4Hw1Pu3+OU+6jB/HsXw/004&#10;QW6e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tuG98wwAAAN0AAAAP&#10;AAAAAAAAAAAAAAAAAKoCAABkcnMvZG93bnJldi54bWxQSwUGAAAAAAQABAD6AAAAmgMAAAAA&#10;">
                  <v:shape id="Freeform 1152" o:spid="_x0000_s1164" style="position:absolute;left:1428;top:5567;width:9109;height:2;visibility:visible;mso-wrap-style:square;v-text-anchor:top" coordsize="910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Ch88UA&#10;AADdAAAADwAAAGRycy9kb3ducmV2LnhtbERPTWvCQBC9F/wPywi91U2FqqSukpYG9FDB2IPHMTsm&#10;odnZsLs1sb++WxC8zeN9znI9mFZcyPnGsoLnSQKCuLS64UrB1yF/WoDwAVlja5kUXMnDejV6WGKq&#10;bc97uhShEjGEfYoK6hC6VEpf1mTQT2xHHLmzdQZDhK6S2mEfw00rp0kykwYbjg01dvReU/ld/BgF&#10;2eItO/1+7OY5H/fOHfv2c1vlSj2Oh+wVRKAh3MU390bH+S/JFP6/iSfI1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YKHzxQAAAN0AAAAPAAAAAAAAAAAAAAAAAJgCAABkcnMv&#10;ZG93bnJldi54bWxQSwUGAAAAAAQABAD1AAAAigMAAAAA&#10;" path="m,l9110,e" filled="f" strokecolor="#dadada" strokeweight="2.98pt">
                    <v:path arrowok="t" o:connecttype="custom" o:connectlocs="0,0;9110,0" o:connectangles="0,0"/>
                  </v:shape>
                </v:group>
                <v:group id="Group 1149" o:spid="_x0000_s1165" style="position:absolute;left:1419;top:6477;width:9129;height:2" coordorigin="1419,6477" coordsize="912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iZUkMMAAADdAAAADwAAAGRycy9kb3ducmV2LnhtbERPTYvCMBC9C/6HMMLe&#10;NO2KItUoIuuyBxGsC4u3oRnbYjMpTWzrv98Igrd5vM9ZbXpTiZYaV1pWEE8iEMSZ1SXnCn7P+/EC&#10;hPPIGivLpOBBDjbr4WCFibYdn6hNfS5CCLsEFRTe14mULivIoJvYmjhwV9sY9AE2udQNdiHcVPIz&#10;iubSYMmhocCadgVlt/RuFHx32G2n8Vd7uF13j8t5dvw7xKTUx6jfLkF46v1b/HL/6DB/Fk3h+U04&#10;Qa7/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yJlSQwwAAAN0AAAAP&#10;AAAAAAAAAAAAAAAAAKoCAABkcnMvZG93bnJldi54bWxQSwUGAAAAAAQABAD6AAAAmgMAAAAA&#10;">
                  <v:shape id="Freeform 1150" o:spid="_x0000_s1166" style="position:absolute;left:1419;top:6477;width:9129;height:2;visibility:visible;mso-wrap-style:square;v-text-anchor:top" coordsize="912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r/uMEA&#10;AADdAAAADwAAAGRycy9kb3ducmV2LnhtbERPTWsCMRC9C/0PYQreNLFY0a1RZGnBa10PHodkuru6&#10;mSxJ6m7/fVMoeJvH+5ztfnSduFOIrWcNi7kCQWy8bbnWcK4+ZmsQMSFb7DyThh+KsN89TbZYWD/w&#10;J91PqRY5hGOBGpqU+kLKaBpyGOe+J87clw8OU4ahljbgkMNdJ1+UWkmHLeeGBnsqGzK307fTYMy1&#10;HtTx/RA2F3fbSK7asqy0nj6PhzcQicb0EP+7jzbPf1VL+PsmnyB3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zK/7jBAAAA3QAAAA8AAAAAAAAAAAAAAAAAmAIAAGRycy9kb3du&#10;cmV2LnhtbFBLBQYAAAAABAAEAPUAAACGAwAAAAA=&#10;" path="m,l9128,e" filled="f" strokecolor="#dadada" strokeweight="1.54pt">
                    <v:path arrowok="t" o:connecttype="custom" o:connectlocs="0,0;9128,0" o:connectangles="0,0"/>
                  </v:shape>
                </v:group>
                <v:group id="Group 1147" o:spid="_x0000_s1167" style="position:absolute;left:2379;top:5596;width:2;height:895" coordorigin="2379,5596" coordsize="2,89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oNpf8QAAADdAAAADwAAAGRycy9kb3ducmV2LnhtbERPS2vCQBC+C/6HZYTe&#10;dJOWFImuImJLD6HQRCi9DdkxCWZnQ3abx7/vFgq9zcf3nP1xMq0YqHeNZQXxJgJBXFrdcKXgWrys&#10;tyCcR9bYWiYFMzk4HpaLPabajvxBQ+4rEULYpaig9r5LpXRlTQbdxnbEgbvZ3qAPsK+k7nEM4aaV&#10;j1H0LA02HBpq7OhcU3nPv42C1xHH01N8GbL77Tx/Fcn7ZxaTUg+r6bQD4Wny/+I/95sO85Mogd9v&#10;wgny8A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EoNpf8QAAADdAAAA&#10;DwAAAAAAAAAAAAAAAACqAgAAZHJzL2Rvd25yZXYueG1sUEsFBgAAAAAEAAQA+gAAAJsDAAAAAA==&#10;">
                  <v:shape id="Freeform 1148" o:spid="_x0000_s1168" style="position:absolute;left:2379;top:5596;width:2;height:895;visibility:visible;mso-wrap-style:square;v-text-anchor:top" coordsize="2,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IttsMA&#10;AADdAAAADwAAAGRycy9kb3ducmV2LnhtbERPzWrCQBC+F/oOywi91d1IYyV1I7Ug1N6ifYAhO02i&#10;2dmY3ZrUp+8Kgrf5+H5nuRptK87U+8axhmSqQBCXzjRcafjeb54XIHxANtg6Jg1/5GGVPz4sMTNu&#10;4ILOu1CJGMI+Qw11CF0mpS9rsuinriOO3I/rLYYI+0qaHocYbls5U2ouLTYcG2rs6KOm8rj7tRoa&#10;VXxtF+Gy7tr15uWU8OE1LQ5aP03G9zcQgcZwF9/cnybOT9Ucrt/EE2T+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BIttsMAAADdAAAADwAAAAAAAAAAAAAAAACYAgAAZHJzL2Rv&#10;d25yZXYueG1sUEsFBgAAAAAEAAQA9QAAAIgDAAAAAA==&#10;" path="m,l,895e" filled="f" strokecolor="white" strokeweight="1.06pt">
                    <v:path arrowok="t" o:connecttype="custom" o:connectlocs="0,5596;0,6491" o:connectangles="0,0"/>
                  </v:shape>
                </v:group>
                <v:group id="Group 1145" o:spid="_x0000_s1169" style="position:absolute;left:1428;top:6510;width:938;height:1368" coordorigin="1428,6510" coordsize="938,136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R1Sk8MAAADdAAAADwAAAGRycy9kb3ducmV2LnhtbERPS4vCMBC+L/gfwgje&#10;NK2iLl2jiKh4EMEHLHsbmrEtNpPSxLb++82CsLf5+J6zWHWmFA3VrrCsIB5FIIhTqwvOFNyuu+En&#10;COeRNZaWScGLHKyWvY8FJtq2fKbm4jMRQtglqCD3vkqkdGlOBt3IVsSBu9vaoA+wzqSusQ3hppTj&#10;KJpJgwWHhhwr2uSUPi5Po2DfYruexNvm+LhvXj/X6en7GJNSg363/gLhqfP/4rf7oMP8aTSH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NHVKTwwAAAN0AAAAP&#10;AAAAAAAAAAAAAAAAAKoCAABkcnMvZG93bnJldi54bWxQSwUGAAAAAAQABAD6AAAAmgMAAAAA&#10;">
                  <v:shape id="Freeform 1146" o:spid="_x0000_s1170" style="position:absolute;left:1428;top:6510;width:938;height:1368;visibility:visible;mso-wrap-style:square;v-text-anchor:top" coordsize="938,13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5xY5MMA&#10;AADdAAAADwAAAGRycy9kb3ducmV2LnhtbESPQU/DMAyF70j7D5EncWMJDKZRlk0DUWnXdeNuNSat&#10;aJyqCVv49/iAxM3We37v82ZXwqAuNKU+soX7hQFF3EbXs7dwPtV3a1ApIzscIpOFH0qw285uNli5&#10;eOUjXZrslYRwqtBCl/NYaZ3ajgKmRRyJRfuMU8As6+S1m/Aq4WHQD8asdMCepaHDkd46ar+a72Bh&#10;uT7ul+/jM5XmFevH+uBN+fDW3s7L/gVUppL/zX/XByf4T0Zw5RsZQW9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5xY5MMAAADdAAAADwAAAAAAAAAAAAAAAACYAgAAZHJzL2Rv&#10;d25yZXYueG1sUEsFBgAAAAAEAAQA9QAAAIgDAAAAAA==&#10;" path="m,1369r939,l939,,,,,1369xe" fillcolor="#ebebeb" stroked="f">
                    <v:path arrowok="t" o:connecttype="custom" o:connectlocs="0,7879;939,7879;939,6510;0,6510;0,7879" o:connectangles="0,0,0,0,0"/>
                  </v:shape>
                </v:group>
                <v:group id="Group 1143" o:spid="_x0000_s1171" style="position:absolute;left:1476;top:6568;width:845;height:247" coordorigin="1476,6568" coordsize="845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85jesMAAADdAAAADwAAAGRycy9kb3ducmV2LnhtbERPS4vCMBC+L/gfwgje&#10;NK2iuF2jiKh4EMEHLHsbmrEtNpPSxLb++82CsLf5+J6zWHWmFA3VrrCsIB5FIIhTqwvOFNyuu+Ec&#10;hPPIGkvLpOBFDlbL3scCE21bPlNz8ZkIIewSVJB7XyVSujQng25kK+LA3W1t0AdYZ1LX2IZwU8px&#10;FM2kwYJDQ44VbXJKH5enUbBvsV1P4m1zfNw3r5/r9PR9jEmpQb9bf4Hw1Pl/8dt90GH+NPqE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TzmN6wwAAAN0AAAAP&#10;AAAAAAAAAAAAAAAAAKoCAABkcnMvZG93bnJldi54bWxQSwUGAAAAAAQABAD6AAAAmgMAAAAA&#10;">
                  <v:shape id="Freeform 1144" o:spid="_x0000_s1172" style="position:absolute;left:1476;top:6568;width:845;height:247;visibility:visible;mso-wrap-style:square;v-text-anchor:top" coordsize="845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iZjcYA&#10;AADdAAAADwAAAGRycy9kb3ducmV2LnhtbESPT4vCQAzF7wt+hyHC3tZpF/YP1VFEXFARYdWLt9CJ&#10;bbGTqZ2x1m+/OQh7S3gv7/0ymfWuVh21ofJsIB0loIhzbysuDBwPP2/foEJEtlh7JgMPCjCbDl4m&#10;mFl/51/q9rFQEsIhQwNljE2mdchLchhGviEW7exbh1HWttC2xbuEu1q/J8mndlixNJTY0KKk/LK/&#10;OQPhslltdzv99ThV6+XVz28pd2TM67Cfj0FF6uO/+Xm9soL/kQq/fCMj6O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niZjcYAAADdAAAADwAAAAAAAAAAAAAAAACYAgAAZHJz&#10;L2Rvd25yZXYueG1sUEsFBgAAAAAEAAQA9QAAAIsDAAAAAA==&#10;" path="m,247r845,l845,,,,,247xe" fillcolor="#ebebeb" stroked="f">
                    <v:path arrowok="t" o:connecttype="custom" o:connectlocs="0,6815;845,6815;845,6568;0,6568;0,6815" o:connectangles="0,0,0,0,0"/>
                  </v:shape>
                </v:group>
                <v:group id="Group 1141" o:spid="_x0000_s1173" style="position:absolute;left:2388;top:6510;width:8149;height:1368" coordorigin="2388,6510" coordsize="8149,136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GH5ocQAAADdAAAADwAAAGRycy9kb3ducmV2LnhtbERPS2vCQBC+F/oflhF6&#10;q5ttUSS6EZFWehDBB5TehuyYhGRnQ3ZN4r/vCoXe5uN7zmo92kb01PnKsQY1TUAQ585UXGi4nD9f&#10;FyB8QDbYOCYNd/Kwzp6fVpgaN/CR+lMoRAxhn6KGMoQ2ldLnJVn0U9cSR+7qOoshwq6QpsMhhttG&#10;viXJXFqsODaU2NK2pLw+3ayG3YDD5l199Pv6ur3/nGeH770irV8m42YJItAY/sV/7i8T58+Ugsc3&#10;8QSZ/QI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6GH5ocQAAADdAAAA&#10;DwAAAAAAAAAAAAAAAACqAgAAZHJzL2Rvd25yZXYueG1sUEsFBgAAAAAEAAQA+gAAAJsDAAAAAA==&#10;">
                  <v:shape id="Freeform 1142" o:spid="_x0000_s1174" style="position:absolute;left:2388;top:6510;width:8149;height:1368;visibility:visible;mso-wrap-style:square;v-text-anchor:top" coordsize="8149,13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dXAPcIA&#10;AADdAAAADwAAAGRycy9kb3ducmV2LnhtbERPTWvCQBC9C/0PyxS86SZCS4muIpZae5ImSq9DdpoN&#10;ZmdDdjXx37uC4G0e73MWq8E24kKdrx0rSKcJCOLS6ZorBYfia/IBwgdkjY1jUnAlD6vly2iBmXY9&#10;/9IlD5WIIewzVGBCaDMpfWnIop+6ljhy/66zGCLsKqk77GO4beQsSd6lxZpjg8GWNobKU362Cja+&#10;T4tj+JF/w9bQZ3OU30W7V2r8OqznIAIN4Sl+uHc6zn9LZ3D/Jp4gl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F1cA9wgAAAN0AAAAPAAAAAAAAAAAAAAAAAJgCAABkcnMvZG93&#10;bnJldi54bWxQSwUGAAAAAAQABAD1AAAAhwMAAAAA&#10;" path="m,1369r8150,l8150,,,,,1369xe" fillcolor="#ebebeb" stroked="f">
                    <v:path arrowok="t" o:connecttype="custom" o:connectlocs="0,7879;8150,7879;8150,6510;0,6510;0,7879" o:connectangles="0,0,0,0,0"/>
                  </v:shape>
                </v:group>
                <v:group id="Group 1139" o:spid="_x0000_s1175" style="position:absolute;left:2434;top:6568;width:8056;height:228" coordorigin="2434,6568" coordsize="8056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//CTcMAAADdAAAADwAAAGRycy9kb3ducmV2LnhtbERPTYvCMBC9C/6HMMLe&#10;NO2KItUoIuuyBxGsC4u3oRnbYjMpTWzrv98Igrd5vM9ZbXpTiZYaV1pWEE8iEMSZ1SXnCn7P+/EC&#10;hPPIGivLpOBBDjbr4WCFibYdn6hNfS5CCLsEFRTe14mULivIoJvYmjhwV9sY9AE2udQNdiHcVPIz&#10;iubSYMmhocCadgVlt/RuFHx32G2n8Vd7uF13j8t5dvw7xKTUx6jfLkF46v1b/HL/6DB/Fk/h+U04&#10;Qa7/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3/8JNwwAAAN0AAAAP&#10;AAAAAAAAAAAAAAAAAKoCAABkcnMvZG93bnJldi54bWxQSwUGAAAAAAQABAD6AAAAmgMAAAAA&#10;">
                  <v:shape id="Freeform 1140" o:spid="_x0000_s1176" style="position:absolute;left:2434;top:6568;width:8056;height:228;visibility:visible;mso-wrap-style:square;v-text-anchor:top" coordsize="8056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H25P8IA&#10;AADdAAAADwAAAGRycy9kb3ducmV2LnhtbERP32vCMBB+F/Y/hBvsTdOKDulMi4pjPm517Plozqaz&#10;uZQk0/rfm8Fgb/fx/bx1NdpeXMiHzrGCfJaBIG6c7rhV8Hl8na5AhIissXdMCm4UoCofJmsstLvy&#10;B13q2IoUwqFABSbGoZAyNIYshpkbiBN3ct5iTNC3Unu8pnDby3mWPUuLHacGgwPtDDXn+scq2C/H&#10;RU5fZr/y32FL4f3WvJ12Sj09jpsXEJHG+C/+cx90mr/MF/D7TTpBln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Qfbk/wgAAAN0AAAAPAAAAAAAAAAAAAAAAAJgCAABkcnMvZG93&#10;bnJldi54bWxQSwUGAAAAAAQABAD1AAAAhwMAAAAA&#10;" path="m,228r8056,l8056,,,,,228xe" fillcolor="#ebebeb" stroked="f">
                    <v:path arrowok="t" o:connecttype="custom" o:connectlocs="0,6796;8056,6796;8056,6568;0,6568;0,6796" o:connectangles="0,0,0,0,0"/>
                  </v:shape>
                </v:group>
                <v:group id="Group 1137" o:spid="_x0000_s1177" style="position:absolute;left:2434;top:6796;width:8056;height:206" coordorigin="2434,6796" coordsize="8056,2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1r/osQAAADdAAAADwAAAGRycy9kb3ducmV2LnhtbERPS2vCQBC+C/6HZYTe&#10;dJOWFImuImJLD6HQRCi9DdkxCWZnQ3abx7/vFgq9zcf3nP1xMq0YqHeNZQXxJgJBXFrdcKXgWrys&#10;tyCcR9bYWiYFMzk4HpaLPabajvxBQ+4rEULYpaig9r5LpXRlTQbdxnbEgbvZ3qAPsK+k7nEM4aaV&#10;j1H0LA02HBpq7OhcU3nPv42C1xHH01N8GbL77Tx/Fcn7ZxaTUg+r6bQD4Wny/+I/95sO85M4gd9v&#10;wgny8A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l1r/osQAAADdAAAA&#10;DwAAAAAAAAAAAAAAAACqAgAAZHJzL2Rvd25yZXYueG1sUEsFBgAAAAAEAAQA+gAAAJsDAAAAAA==&#10;">
                  <v:shape id="Freeform 1138" o:spid="_x0000_s1178" style="position:absolute;left:2434;top:6796;width:8056;height:206;visibility:visible;mso-wrap-style:square;v-text-anchor:top" coordsize="8056,2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3H0tMQA&#10;AADdAAAADwAAAGRycy9kb3ducmV2LnhtbERPTWvCQBC9F/oflil4azYJKDa6Btua4rVWRG9DdkzS&#10;ZmfT7Krpv3cFobd5vM+Z54NpxZl611hWkEQxCOLS6oYrBduv4nkKwnlkja1lUvBHDvLF48McM20v&#10;/Ennja9ECGGXoYLa+y6T0pU1GXSR7YgDd7S9QR9gX0nd4yWEm1amcTyRBhsODTV29FZT+bM5GQXL&#10;tf99ffn+SIt9Wq0OxrrdezFVavQ0LGcgPA3+X3x3r3WYP04mcPsmnCA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9x9LTEAAAA3QAAAA8AAAAAAAAAAAAAAAAAmAIAAGRycy9k&#10;b3ducmV2LnhtbFBLBQYAAAAABAAEAPUAAACJAwAAAAA=&#10;" path="m,206r8056,l8056,,,,,206xe" fillcolor="#ebebeb" stroked="f">
                    <v:path arrowok="t" o:connecttype="custom" o:connectlocs="0,7002;8056,7002;8056,6796;0,6796;0,7002" o:connectangles="0,0,0,0,0"/>
                  </v:shape>
                </v:group>
                <v:group id="Group 1135" o:spid="_x0000_s1179" style="position:absolute;left:2434;top:7002;width:8056;height:206" coordorigin="2434,7002" coordsize="8056,2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MTETsMAAADdAAAADwAAAGRycy9kb3ducmV2LnhtbERPS4vCMBC+L/gfwgje&#10;NK2iLl2jiKh4EMEHLHsbmrEtNpPSxLb++82CsLf5+J6zWHWmFA3VrrCsIB5FIIhTqwvOFNyuu+En&#10;COeRNZaWScGLHKyWvY8FJtq2fKbm4jMRQtglqCD3vkqkdGlOBt3IVsSBu9vaoA+wzqSusQ3hppTj&#10;KJpJgwWHhhwr2uSUPi5Po2DfYruexNvm+LhvXj/X6en7GJNSg363/gLhqfP/4rf7oMP8aTyH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IxMROwwAAAN0AAAAP&#10;AAAAAAAAAAAAAAAAAKoCAABkcnMvZG93bnJldi54bWxQSwUGAAAAAAQABAD6AAAAmgMAAAAA&#10;">
                  <v:shape id="Freeform 1136" o:spid="_x0000_s1180" style="position:absolute;left:2434;top:7002;width:8056;height:206;visibility:visible;mso-wrap-style:square;v-text-anchor:top" coordsize="8056,2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LFXcYA&#10;AADdAAAADwAAAGRycy9kb3ducmV2LnhtbESPQW/CMAyF75P4D5GRdhsplYagEBAbK+I6mCa4WY1p&#10;uzVOaTLo/v18mMTN1nt+7/Ni1btGXakLtWcD41ECirjwtubSwMchf5qCChHZYuOZDPxSgNVy8LDA&#10;zPobv9N1H0slIRwyNFDF2GZah6Iih2HkW2LRzr5zGGXtSm07vEm4a3SaJBPtsGZpqLCl14qK7/2P&#10;M7DexcvL7Gub5se0fDs5Hz43+dSYx2G/noOK1Me7+f96ZwX/eSy48o2MoJ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aLFXcYAAADdAAAADwAAAAAAAAAAAAAAAACYAgAAZHJz&#10;L2Rvd25yZXYueG1sUEsFBgAAAAAEAAQA9QAAAIsDAAAAAA==&#10;" path="m,207r8056,l8056,,,,,207xe" fillcolor="#ebebeb" stroked="f">
                    <v:path arrowok="t" o:connecttype="custom" o:connectlocs="0,7209;8056,7209;8056,7002;0,7002;0,7209" o:connectangles="0,0,0,0,0"/>
                  </v:shape>
                </v:group>
                <v:group id="Group 1133" o:spid="_x0000_s1181" style="position:absolute;left:2434;top:7209;width:8056;height:207" coordorigin="2434,7209" coordsize="8056,20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hf1p8MAAADdAAAADwAAAGRycy9kb3ducmV2LnhtbERPS4vCMBC+L/gfwgje&#10;NK2iuF2jiKh4EMEHLHsbmrEtNpPSxLb++82CsLf5+J6zWHWmFA3VrrCsIB5FIIhTqwvOFNyuu+Ec&#10;hPPIGkvLpOBFDlbL3scCE21bPlNz8ZkIIewSVJB7XyVSujQng25kK+LA3W1t0AdYZ1LX2IZwU8px&#10;FM2kwYJDQ44VbXJKH5enUbBvsV1P4m1zfNw3r5/r9PR9jEmpQb9bf4Hw1Pl/8dt90GH+NP6E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WF/WnwwAAAN0AAAAP&#10;AAAAAAAAAAAAAAAAAKoCAABkcnMvZG93bnJldi54bWxQSwUGAAAAAAQABAD6AAAAmgMAAAAA&#10;">
                  <v:shape id="Freeform 1134" o:spid="_x0000_s1182" style="position:absolute;left:2434;top:7209;width:8056;height:207;visibility:visible;mso-wrap-style:square;v-text-anchor:top" coordsize="8056,2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z3R8YA&#10;AADdAAAADwAAAGRycy9kb3ducmV2LnhtbESPQWvDMAyF74P9B6NBL2V1FujYsrplDAphh0Cb/gAR&#10;a4lZLIfYa9L++uow6E3iPb33abObfa/ONEYX2MDLKgNF3ATruDVwqvfPb6BiQrbYByYDF4qw2z4+&#10;bLCwYeIDnY+pVRLCsUADXUpDoXVsOvIYV2EgFu0njB6TrGOr7YiThPte51n2qj06loYOB/rqqPk9&#10;/nkDzftUXXv37erShvW1Kpe4zCtjFk/z5weoRHO6m/+vSyv461z45RsZQW9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az3R8YAAADdAAAADwAAAAAAAAAAAAAAAACYAgAAZHJz&#10;L2Rvd25yZXYueG1sUEsFBgAAAAAEAAQA9QAAAIsDAAAAAA==&#10;" path="m,206r8056,l8056,,,,,206xe" fillcolor="#ebebeb" stroked="f">
                    <v:path arrowok="t" o:connecttype="custom" o:connectlocs="0,7415;8056,7415;8056,7209;0,7209;0,7415" o:connectangles="0,0,0,0,0"/>
                  </v:shape>
                </v:group>
                <v:group id="Group 1131" o:spid="_x0000_s1183" style="position:absolute;left:2434;top:7415;width:8056;height:209" coordorigin="2434,7415" coordsize="8056,2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g0zHMMAAADdAAAADwAAAGRycy9kb3ducmV2LnhtbERPTYvCMBC9C/6HMII3&#10;TasoUo0isrt4kAXrwuJtaMa22ExKk23rvzcLgrd5vM/Z7HpTiZYaV1pWEE8jEMSZ1SXnCn4un5MV&#10;COeRNVaWScGDHOy2w8EGE207PlOb+lyEEHYJKii8rxMpXVaQQTe1NXHgbrYx6ANscqkb7EK4qeQs&#10;ipbSYMmhocCaDgVl9/TPKPjqsNvP44/2dL8dHtfL4vv3FJNS41G/X4Pw1Pu3+OU+6jB/MYvh/5tw&#10;gtw+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mDTMcwwAAAN0AAAAP&#10;AAAAAAAAAAAAAAAAAKoCAABkcnMvZG93bnJldi54bWxQSwUGAAAAAAQABAD6AAAAmgMAAAAA&#10;">
                  <v:shape id="Freeform 1132" o:spid="_x0000_s1184" style="position:absolute;left:2434;top:7415;width:8056;height:209;visibility:visible;mso-wrap-style:square;v-text-anchor:top" coordsize="8056,2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T7dsUA&#10;AADdAAAADwAAAGRycy9kb3ducmV2LnhtbESPQWvCQBCF7wX/wzJCb3WTtBWJriKFihQvVcHrkB2T&#10;YHY27q4a/fWuIHib4b33zZvJrDONOJPztWUF6SABQVxYXXOpYLv5/RiB8AFZY2OZFFzJw2zae5tg&#10;ru2F/+m8DqWIEPY5KqhCaHMpfVGRQT+wLXHU9tYZDHF1pdQOLxFuGpklyVAarDleqLCln4qKw/pk&#10;IuVg269baXbpcZV06d8123+6hVLv/W4+BhGoCy/zM73Usf53lsHjmziCn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JPt2xQAAAN0AAAAPAAAAAAAAAAAAAAAAAJgCAABkcnMv&#10;ZG93bnJldi54bWxQSwUGAAAAAAQABAD1AAAAigMAAAAA&#10;" path="m,209r8056,l8056,,,,,209xe" fillcolor="#ebebeb" stroked="f">
                    <v:path arrowok="t" o:connecttype="custom" o:connectlocs="0,7624;8056,7624;8056,7415;0,7415;0,7624" o:connectangles="0,0,0,0,0"/>
                  </v:shape>
                </v:group>
                <v:group id="Group 1129" o:spid="_x0000_s1185" style="position:absolute;left:2434;top:7624;width:8056;height:226" coordorigin="2434,7624" coordsize="8056,2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ZMI8MMAAADdAAAADwAAAGRycy9kb3ducmV2LnhtbERPTYvCMBC9C/6HMMLe&#10;NK2iSDWKiC57kAWrsOxtaMa22ExKE9v67zcLgrd5vM9Zb3tTiZYaV1pWEE8iEMSZ1SXnCq6X43gJ&#10;wnlkjZVlUvAkB9vNcLDGRNuOz9SmPhchhF2CCgrv60RKlxVk0E1sTRy4m20M+gCbXOoGuxBuKjmN&#10;ooU0WHJoKLCmfUHZPX0YBZ8ddrtZfGhP99v++XuZf/+cYlLqY9TvViA89f4tfrm/dJg/n87g/5tw&#10;gtz8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5kwjwwwAAAN0AAAAP&#10;AAAAAAAAAAAAAAAAAKoCAABkcnMvZG93bnJldi54bWxQSwUGAAAAAAQABAD6AAAAmgMAAAAA&#10;">
                  <v:shape id="Freeform 1130" o:spid="_x0000_s1186" style="position:absolute;left:2434;top:7624;width:8056;height:226;visibility:visible;mso-wrap-style:square;v-text-anchor:top" coordsize="8056,2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m9ZTMIA&#10;AADdAAAADwAAAGRycy9kb3ducmV2LnhtbESPzQrCMBCE74LvEFbwpqmiUqtRRFE8ePHn4m1p1rbY&#10;bEoTtb69EQRvu8zsfLPzZWNK8aTaFZYVDPoRCOLU6oIzBZfztheDcB5ZY2mZFLzJwXLRbs0x0fbF&#10;R3qefCZCCLsEFeTeV4mULs3JoOvbijhoN1sb9GGtM6lrfIVwU8phFE2kwYIDIceK1jml99PDBO5q&#10;cIjX13R33xwwvkVnvaFsqlS306xmIDw1/m/+Xe91qD8ejuD7TRhBLj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+b1lMwgAAAN0AAAAPAAAAAAAAAAAAAAAAAJgCAABkcnMvZG93&#10;bnJldi54bWxQSwUGAAAAAAQABAD1AAAAhwMAAAAA&#10;" path="m,226r8056,l8056,,,,,226xe" fillcolor="#ebebeb" stroked="f">
                    <v:path arrowok="t" o:connecttype="custom" o:connectlocs="0,7850;8056,7850;8056,7624;0,7624;0,7850" o:connectangles="0,0,0,0,0"/>
                  </v:shape>
                </v:group>
                <v:group id="Group 1127" o:spid="_x0000_s1187" style="position:absolute;left:1428;top:6539;width:9109;height:2" coordorigin="1428,6539" coordsize="910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TY1H8MAAADdAAAADwAAAGRycy9kb3ducmV2LnhtbERPTYvCMBC9L/gfwgje&#10;1rRKF6lGEVHxIAurgngbmrEtNpPSxLb+e7OwsLd5vM9ZrHpTiZYaV1pWEI8jEMSZ1SXnCi7n3ecM&#10;hPPIGivLpOBFDlbLwccCU207/qH25HMRQtilqKDwvk6ldFlBBt3Y1sSBu9vGoA+wyaVusAvhppKT&#10;KPqSBksODQXWtCkoe5yeRsG+w249jbft8XHfvG7n5Pt6jEmp0bBfz0F46v2/+M990GF+Mkng95tw&#10;gly+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ZNjUfwwAAAN0AAAAP&#10;AAAAAAAAAAAAAAAAAKoCAABkcnMvZG93bnJldi54bWxQSwUGAAAAAAQABAD6AAAAmgMAAAAA&#10;">
                  <v:shape id="Freeform 1128" o:spid="_x0000_s1188" style="position:absolute;left:1428;top:6539;width:9109;height:2;visibility:visible;mso-wrap-style:square;v-text-anchor:top" coordsize="910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ZUCusMA&#10;AADdAAAADwAAAGRycy9kb3ducmV2LnhtbERP32vCMBB+F/wfwgl709SOinRGGYLghnuwHXs+krPp&#10;1lxKk2n335vBYG/38f28zW50nbjSEFrPCpaLDASx9qblRsF7fZivQYSIbLDzTAp+KMBuO51ssDT+&#10;xme6VrERKYRDiQpsjH0pZdCWHIaF74kTd/GDw5jg0Egz4C2Fu07mWbaSDltODRZ72lvSX9W3U5DF&#10;Sp+Kt/Xj5dV+nvM6FNp8vCj1MBufn0BEGuO/+M99NGl+ka/g95t0gtze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ZUCusMAAADdAAAADwAAAAAAAAAAAAAAAACYAgAAZHJzL2Rv&#10;d25yZXYueG1sUEsFBgAAAAAEAAQA9QAAAIgDAAAAAA==&#10;" path="m,l9110,e" filled="f" strokecolor="#ebebeb" strokeweight="2.98pt">
                    <v:path arrowok="t" o:connecttype="custom" o:connectlocs="0,0;9110,0" o:connectangles="0,0"/>
                  </v:shape>
                </v:group>
                <v:group id="Group 1125" o:spid="_x0000_s1189" style="position:absolute;left:1419;top:7864;width:9129;height:2" coordorigin="1419,7864" coordsize="912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qgO88UAAADdAAAADwAAAGRycy9kb3ducmV2LnhtbERPTWvCQBC9F/wPyxS8&#10;NZsoaSXNKiJWPIRCVSi9DdkxCWZnQ3abxH/fLRR6m8f7nHwzmVYM1LvGsoIkikEQl1Y3XCm4nN+e&#10;ViCcR9bYWiYFd3KwWc8ecsy0HfmDhpOvRAhhl6GC2vsuk9KVNRl0ke2IA3e1vUEfYF9J3eMYwk0r&#10;F3H8LA02HBpq7GhXU3k7fRsFhxHH7TLZD8Xturt/ndP3zyIhpeaP0/YVhKfJ/4v/3Ecd5qeLF/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MaoDvPFAAAA3QAA&#10;AA8AAAAAAAAAAAAAAAAAqgIAAGRycy9kb3ducmV2LnhtbFBLBQYAAAAABAAEAPoAAACcAwAAAAA=&#10;">
                  <v:shape id="Freeform 1126" o:spid="_x0000_s1190" style="position:absolute;left:1419;top:7864;width:9129;height:2;visibility:visible;mso-wrap-style:square;v-text-anchor:top" coordsize="912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SLq8UA&#10;AADdAAAADwAAAGRycy9kb3ducmV2LnhtbESPQW/CMAyF75P4D5GRdhvpkFZQIaBp0jYuHCiIs2lM&#10;261xqiRA9+/nAxI3W+/5vc/L9eA6daUQW88GXicZKOLK25ZrA4f958scVEzIFjvPZOCPIqxXo6cl&#10;FtbfeEfXMtVKQjgWaKBJqS+0jlVDDuPE98SinX1wmGQNtbYBbxLuOj3Nslw7bFkaGuzpo6Hqt7w4&#10;A5fvIfv68bN+eyw3oTq5PI/b3Jjn8fC+AJVoSA/z/XpjBf9tKrjyjYygV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BIurxQAAAN0AAAAPAAAAAAAAAAAAAAAAAJgCAABkcnMv&#10;ZG93bnJldi54bWxQSwUGAAAAAAQABAD1AAAAigMAAAAA&#10;" path="m,l9128,e" filled="f" strokecolor="#ebebeb" strokeweight="1.54pt">
                    <v:path arrowok="t" o:connecttype="custom" o:connectlocs="0,0;9128,0" o:connectangles="0,0"/>
                  </v:shape>
                </v:group>
                <v:group id="Group 1123" o:spid="_x0000_s1191" style="position:absolute;left:2379;top:6568;width:2;height:1311" coordorigin="2379,6568" coordsize="2,13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Hs/GsUAAADdAAAADwAAAGRycy9kb3ducmV2LnhtbERPTWvCQBC9F/wPyxS8&#10;NZsoKTXNKiJWPIRCVSi9DdkxCWZnQ3abxH/fLRR6m8f7nHwzmVYM1LvGsoIkikEQl1Y3XCm4nN+e&#10;XkA4j6yxtUwK7uRgs5495JhpO/IHDSdfiRDCLkMFtfddJqUrazLoItsRB+5qe4M+wL6SuscxhJtW&#10;LuL4WRpsODTU2NGupvJ2+jYKDiOO22WyH4rbdXf/Oqfvn0VCSs0fp+0rCE+T/xf/uY86zE8XK/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h7PxrFAAAA3QAA&#10;AA8AAAAAAAAAAAAAAAAAqgIAAGRycy9kb3ducmV2LnhtbFBLBQYAAAAABAAEAPoAAACcAwAAAAA=&#10;">
                  <v:shape id="Freeform 1124" o:spid="_x0000_s1192" style="position:absolute;left:2379;top:6568;width:2;height:1311;visibility:visible;mso-wrap-style:square;v-text-anchor:top" coordsize="2,13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7Djr8UA&#10;AADdAAAADwAAAGRycy9kb3ducmV2LnhtbESPQUsDMRCF74L/IYzQm81qUXTbtEShaMGDtv6AcTPd&#10;LN1MliRt13/fOQjeZnhv3vtmsRpDr06UchfZwN20AkXcRNdxa+B7t759ApULssM+Mhn4pQyr5fXV&#10;AmsXz/xFp21plYRwrtGAL2Wotc6Np4B5Ggdi0fYxBSyypla7hGcJD72+r6pHHbBjafA40Kun5rA9&#10;BgP25Xnc7Wf2I/74fHzTyeaN/TRmcjPaOahCY/k3/12/O8F/mAm/fCMj6OU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sOOvxQAAAN0AAAAPAAAAAAAAAAAAAAAAAJgCAABkcnMv&#10;ZG93bnJldi54bWxQSwUGAAAAAAQABAD1AAAAigMAAAAA&#10;" path="m,l,1311e" filled="f" strokecolor="white" strokeweight="1.06pt">
                    <v:path arrowok="t" o:connecttype="custom" o:connectlocs="0,6568;0,7879" o:connectangles="0,0"/>
                  </v:shape>
                </v:group>
                <v:group id="Group 1121" o:spid="_x0000_s1193" style="position:absolute;left:1428;top:7898;width:938;height:1368" coordorigin="1428,7898" coordsize="938,136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9SlwcMAAADdAAAADwAAAGRycy9kb3ducmV2LnhtbERPTYvCMBC9C/6HMMLe&#10;NO2KItUoIuuyBxGsC4u3oRnbYjMpTWzrv98Igrd5vM9ZbXpTiZYaV1pWEE8iEMSZ1SXnCn7P+/EC&#10;hPPIGivLpOBBDjbr4WCFibYdn6hNfS5CCLsEFRTe14mULivIoJvYmjhwV9sY9AE2udQNdiHcVPIz&#10;iubSYMmhocCadgVlt/RuFHx32G2n8Vd7uF13j8t5dvw7xKTUx6jfLkF46v1b/HL/6DB/No3h+U04&#10;Qa7/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j1KXBwwAAAN0AAAAP&#10;AAAAAAAAAAAAAAAAAKoCAABkcnMvZG93bnJldi54bWxQSwUGAAAAAAQABAD6AAAAmgMAAAAA&#10;">
                  <v:shape id="Freeform 1122" o:spid="_x0000_s1194" style="position:absolute;left:1428;top:7898;width:938;height:1368;visibility:visible;mso-wrap-style:square;v-text-anchor:top" coordsize="938,13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Zk7YcIA&#10;AADdAAAADwAAAGRycy9kb3ducmV2LnhtbERPS2sCMRC+F/ofwgjealalKqtRROjrZHVF8DZuxuzS&#10;zWRJUt3++6Yg9DYf33MWq8424ko+1I4VDAcZCOLS6ZqNgkPx8jQDESKyxsYxKfihAKvl48MCc+1u&#10;vKPrPhqRQjjkqKCKsc2lDGVFFsPAtcSJuzhvMSbojdQebyncNnKUZRNpsebUUGFLm4rKr/23VYDS&#10;m+1b/DTFeVvix6k46unsVal+r1vPQUTq4r/47n7Xaf7zeAR/36QT5PI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RmTthwgAAAN0AAAAPAAAAAAAAAAAAAAAAAJgCAABkcnMvZG93&#10;bnJldi54bWxQSwUGAAAAAAQABAD1AAAAhwMAAAAA&#10;" path="m,1368r939,l939,,,,,1368xe" fillcolor="#dadada" stroked="f">
                    <v:path arrowok="t" o:connecttype="custom" o:connectlocs="0,9266;939,9266;939,7898;0,7898;0,9266" o:connectangles="0,0,0,0,0"/>
                  </v:shape>
                </v:group>
                <v:group id="Group 1119" o:spid="_x0000_s1195" style="position:absolute;left:1476;top:7955;width:845;height:247" coordorigin="1476,7955" coordsize="845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EqeLcMAAADdAAAADwAAAGRycy9kb3ducmV2LnhtbERPTYvCMBC9L/gfwgje&#10;1rQWF6lGEVHxIAurgngbmrEtNpPSxLb+e7OwsLd5vM9ZrHpTiZYaV1pWEI8jEMSZ1SXnCi7n3ecM&#10;hPPIGivLpOBFDlbLwccCU207/qH25HMRQtilqKDwvk6ldFlBBt3Y1sSBu9vGoA+wyaVusAvhppKT&#10;KPqSBksODQXWtCkoe5yeRsG+w26dxNv2+LhvXrfz9Pt6jEmp0bBfz0F46v2/+M990GH+NEng95tw&#10;gly+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8Sp4twwAAAN0AAAAP&#10;AAAAAAAAAAAAAAAAAKoCAABkcnMvZG93bnJldi54bWxQSwUGAAAAAAQABAD6AAAAmgMAAAAA&#10;">
                  <v:shape id="Freeform 1120" o:spid="_x0000_s1196" style="position:absolute;left:1476;top:7955;width:845;height:247;visibility:visible;mso-wrap-style:square;v-text-anchor:top" coordsize="845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KL1McA&#10;AADdAAAADwAAAGRycy9kb3ducmV2LnhtbESPQWvCQBCF74L/YZlCL1I3ttXa1FVqpeBVK4XehuyY&#10;hGZn0+yoib/eFYTeZnhv3vdmtmhdpY7UhNKzgdEwAUWceVtybmD39fkwBRUE2WLlmQx0FGAx7/dm&#10;mFp/4g0dt5KrGMIhRQOFSJ1qHbKCHIahr4mjtveNQ4lrk2vb4CmGu0o/JslEOyw5Egqs6aOg7Hd7&#10;cBHyMvnbb7puVw/k+3Upq59pch4bc3/Xvr+BEmrl33y7XttYf/z0DNdv4gh6f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BSi9THAAAA3QAAAA8AAAAAAAAAAAAAAAAAmAIAAGRy&#10;cy9kb3ducmV2LnhtbFBLBQYAAAAABAAEAPUAAACMAwAAAAA=&#10;" path="m,248r845,l845,,,,,248xe" fillcolor="#dadada" stroked="f">
                    <v:path arrowok="t" o:connecttype="custom" o:connectlocs="0,8203;845,8203;845,7955;0,7955;0,8203" o:connectangles="0,0,0,0,0"/>
                  </v:shape>
                </v:group>
                <v:group id="Group 1117" o:spid="_x0000_s1197" style="position:absolute;left:2388;top:7898;width:8149;height:1368" coordorigin="2388,7898" coordsize="8149,136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O+jwsMAAADdAAAADwAAAGRycy9kb3ducmV2LnhtbERPTYvCMBC9L/gfwgje&#10;1rRKF6lGEVHxIAurgngbmrEtNpPSxLb+e7OwsLd5vM9ZrHpTiZYaV1pWEI8jEMSZ1SXnCi7n3ecM&#10;hPPIGivLpOBFDlbLwccCU207/qH25HMRQtilqKDwvk6ldFlBBt3Y1sSBu9vGoA+wyaVusAvhppKT&#10;KPqSBksODQXWtCkoe5yeRsG+w249jbft8XHfvG7n5Pt6jEmp0bBfz0F46v2/+M990GF+Mk3g95tw&#10;gly+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c76PCwwAAAN0AAAAP&#10;AAAAAAAAAAAAAAAAAKoCAABkcnMvZG93bnJldi54bWxQSwUGAAAAAAQABAD6AAAAmgMAAAAA&#10;">
                  <v:shape id="Freeform 1118" o:spid="_x0000_s1198" style="position:absolute;left:2388;top:7898;width:8149;height:1368;visibility:visible;mso-wrap-style:square;v-text-anchor:top" coordsize="8149,13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UvvJsIA&#10;AADdAAAADwAAAGRycy9kb3ducmV2LnhtbERP22oCMRB9L/gPYQTfarZKdVmNooJg8anqB4yb2QtN&#10;JksSde3XN4VC3+ZwrrNc99aIO/nQOlbwNs5AEJdOt1wruJz3rzmIEJE1Gsek4EkB1qvByxIL7R78&#10;SfdTrEUK4VCggibGrpAylA1ZDGPXESeuct5iTNDXUnt8pHBr5CTLZtJiy6mhwY52DZVfp5tVUF0v&#10;cvPxvQ+VmcvjfGuOuc69UqNhv1mAiNTHf/Gf+6DT/PfpDH6/SSfI1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NS+8mwgAAAN0AAAAPAAAAAAAAAAAAAAAAAJgCAABkcnMvZG93&#10;bnJldi54bWxQSwUGAAAAAAQABAD1AAAAhwMAAAAA&#10;" path="m,1368r8150,l8150,,,,,1368xe" fillcolor="#dadada" stroked="f">
                    <v:path arrowok="t" o:connecttype="custom" o:connectlocs="0,9266;8150,9266;8150,7898;0,7898;0,9266" o:connectangles="0,0,0,0,0"/>
                  </v:shape>
                </v:group>
                <v:group id="Group 1115" o:spid="_x0000_s1199" style="position:absolute;left:2434;top:7955;width:8056;height:228" coordorigin="2434,7955" coordsize="8056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3GYLsUAAADdAAAADwAAAGRycy9kb3ducmV2LnhtbERPTWvCQBC9F/wPyxS8&#10;NZsoaSXNKiJVPIRCVSi9DdkxCWZnQ3abxH/fLRR6m8f7nHwzmVYM1LvGsoIkikEQl1Y3XCm4nPdP&#10;KxDOI2tsLZOCOznYrGcPOWbajvxBw8lXIoSwy1BB7X2XSenKmgy6yHbEgbva3qAPsK+k7nEM4aaV&#10;izh+lgYbDg01drSrqbydvo2Cw4jjdpm8DcXturt/ndP3zyIhpeaP0/YVhKfJ/4v/3Ecd5qfLF/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ENxmC7FAAAA3QAA&#10;AA8AAAAAAAAAAAAAAAAAqgIAAGRycy9kb3ducmV2LnhtbFBLBQYAAAAABAAEAPoAAACcAwAAAAA=&#10;">
                  <v:shape id="Freeform 1116" o:spid="_x0000_s1200" style="position:absolute;left:2434;top:7955;width:8056;height:228;visibility:visible;mso-wrap-style:square;v-text-anchor:top" coordsize="8056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cv84ccA&#10;AADdAAAADwAAAGRycy9kb3ducmV2LnhtbESPQU/CQBCF7yb+h82YeLNbEYgpLISgEhKDiQj3sTu2&#10;jd3ZtbtA+ffOgYTbTN6b976ZznvXqiN1sfFs4DHLQRGX3jZcGdh9vT08g4oJ2WLrmQycKcJ8dnsz&#10;xcL6E3/ScZsqJSEcCzRQpxQKrWNZk8OY+UAs2o/vHCZZu0rbDk8S7lo9yPOxdtiwNNQYaFlT+bs9&#10;OAP9ojm/jDejzfcqrN8/DmH/N3zdG3N/1y8moBL16Wq+XK+t4I+eBFe+kRH07B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HL/OHHAAAA3QAAAA8AAAAAAAAAAAAAAAAAmAIAAGRy&#10;cy9kb3ducmV2LnhtbFBLBQYAAAAABAAEAPUAAACMAwAAAAA=&#10;" path="m,228r8056,l8056,,,,,228xe" fillcolor="#dadada" stroked="f">
                    <v:path arrowok="t" o:connecttype="custom" o:connectlocs="0,8183;8056,8183;8056,7955;0,7955;0,8183" o:connectangles="0,0,0,0,0"/>
                  </v:shape>
                </v:group>
                <v:group id="Group 1113" o:spid="_x0000_s1201" style="position:absolute;left:2434;top:8183;width:8056;height:206" coordorigin="2434,8183" coordsize="8056,2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aKpx8UAAADdAAAADwAAAGRycy9kb3ducmV2LnhtbERPTWvCQBC9F/wPyxS8&#10;NZsoKTXNKiJVPIRCVSi9DdkxCWZnQ3abxH/fLRR6m8f7nHwzmVYM1LvGsoIkikEQl1Y3XCm4nPdP&#10;LyCcR9bYWiYFd3KwWc8ecsy0HfmDhpOvRAhhl6GC2vsuk9KVNRl0ke2IA3e1vUEfYF9J3eMYwk0r&#10;F3H8LA02HBpq7GhXU3k7fRsFhxHH7TJ5G4rbdXf/Oqfvn0VCSs0fp+0rCE+T/xf/uY86zE+XK/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2iqcfFAAAA3QAA&#10;AA8AAAAAAAAAAAAAAAAAqgIAAGRycy9kb3ducmV2LnhtbFBLBQYAAAAABAAEAPoAAACcAwAAAAA=&#10;">
                  <v:shape id="Freeform 1114" o:spid="_x0000_s1202" style="position:absolute;left:2434;top:8183;width:8056;height:206;visibility:visible;mso-wrap-style:square;v-text-anchor:top" coordsize="8056,2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btv8cA&#10;AADdAAAADwAAAGRycy9kb3ducmV2LnhtbESPT2vCQBDF70K/wzKFXqRuFCslzUZEKHgoWv+A12l2&#10;moRmZ0N2G2M/fecgeJvHvN+bN9lycI3qqQu1ZwPTSQKKuPC25tLA6fj+/AoqRGSLjWcycKUAy/xh&#10;lGFq/YX31B9iqSSEQ4oGqhjbVOtQVOQwTHxLLLtv3zmMIrtS2w4vEu4aPUuShXZYs1yosKV1RcXP&#10;4ddJjQ/b29M+/u3Gn9tz8TUP/focjHl6HFZvoCIN8W6+0Rsr3Mtc+ss3MoLO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FG7b/HAAAA3QAAAA8AAAAAAAAAAAAAAAAAmAIAAGRy&#10;cy9kb3ducmV2LnhtbFBLBQYAAAAABAAEAPUAAACMAwAAAAA=&#10;" path="m,207r8056,l8056,,,,,207xe" fillcolor="#dadada" stroked="f">
                    <v:path arrowok="t" o:connecttype="custom" o:connectlocs="0,8390;8056,8390;8056,8183;0,8183;0,8390" o:connectangles="0,0,0,0,0"/>
                  </v:shape>
                </v:group>
                <v:group id="Group 1111" o:spid="_x0000_s1203" style="position:absolute;left:2434;top:8390;width:8056;height:206" coordorigin="2434,8390" coordsize="8056,2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9LWvMMAAADdAAAADwAAAGRycy9kb3ducmV2LnhtbERPS4vCMBC+C/6HMIK3&#10;Na2usnSNIqLiQRZ8wLK3oRnbYjMpTWzrv98Igrf5+J4zX3amFA3VrrCsIB5FIIhTqwvOFFzO248v&#10;EM4jaywtk4IHOVgu+r05Jtq2fKTm5DMRQtglqCD3vkqkdGlOBt3IVsSBu9raoA+wzqSusQ3hppTj&#10;KJpJgwWHhhwrWueU3k53o2DXYruaxJvmcLuuH3/n6c/vISalhoNu9Q3CU+ff4pd7r8P86WcMz2/C&#10;CXLx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70ta8wwAAAN0AAAAP&#10;AAAAAAAAAAAAAAAAAKoCAABkcnMvZG93bnJldi54bWxQSwUGAAAAAAQABAD6AAAAmgMAAAAA&#10;">
                  <v:shape id="Freeform 1112" o:spid="_x0000_s1204" style="position:absolute;left:2434;top:8390;width:8056;height:206;visibility:visible;mso-wrap-style:square;v-text-anchor:top" coordsize="8056,2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jWU8UA&#10;AADdAAAADwAAAGRycy9kb3ducmV2LnhtbESPT4vCMBDF7wt+hzCCl0VTRUWqUUQQPMi6/gGvYzO2&#10;xWZSmljrfnqzIHib4b3fmzezRWMKUVPlcssK+r0IBHFidc6pgtNx3Z2AcB5ZY2GZFDzJwWLe+pph&#10;rO2D91QffCpCCLsYFWTel7GULsnIoOvZkjhoV1sZ9GGtUqkrfIRwU8hBFI2lwZzDhQxLWmWU3A53&#10;E2psda1Pe/+3+/79OSeXoatXZ6dUp90spyA8Nf5jftMbHbjRcAD/34QR5Pw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2NZTxQAAAN0AAAAPAAAAAAAAAAAAAAAAAJgCAABkcnMv&#10;ZG93bnJldi54bWxQSwUGAAAAAAQABAD1AAAAigMAAAAA&#10;" path="m,206r8056,l8056,,,,,206xe" fillcolor="#dadada" stroked="f">
                    <v:path arrowok="t" o:connecttype="custom" o:connectlocs="0,8596;8056,8596;8056,8390;0,8390;0,8596" o:connectangles="0,0,0,0,0"/>
                  </v:shape>
                </v:group>
                <v:group id="Group 1109" o:spid="_x0000_s1205" style="position:absolute;left:2434;top:8596;width:8056;height:206" coordorigin="2434,8596" coordsize="8056,2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EztUMUAAADdAAAADwAAAGRycy9kb3ducmV2LnhtbERPTWvCQBC9F/wPyxS8&#10;NZtoUyTNKiJVPIRCVSi9DdkxCWZnQ3abxH/fLRR6m8f7nHwzmVYM1LvGsoIkikEQl1Y3XCm4nPdP&#10;KxDOI2tsLZOCOznYrGcPOWbajvxBw8lXIoSwy1BB7X2XSenKmgy6yHbEgbva3qAPsK+k7nEM4aaV&#10;izh+kQYbDg01drSrqbydvo2Cw4jjdpm8DcXturt/ndP3zyIhpeaP0/YVhKfJ/4v/3Ecd5qfPS/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RM7VDFAAAA3QAA&#10;AA8AAAAAAAAAAAAAAAAAqgIAAGRycy9kb3ducmV2LnhtbFBLBQYAAAAABAAEAPoAAACcAwAAAAA=&#10;">
                  <v:shape id="Freeform 1110" o:spid="_x0000_s1206" style="position:absolute;left:2434;top:8596;width:8056;height:206;visibility:visible;mso-wrap-style:square;v-text-anchor:top" coordsize="8056,2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n3rvMYA&#10;AADdAAAADwAAAGRycy9kb3ducmV2LnhtbESPT4vCMBDF74LfIYzgRTRdqYtUo4iw4EF2/Qdex2Zs&#10;i82kNLHW/fQbQdjbDO/93ryZL1tTioZqV1hW8DGKQBCnVhecKTgdv4ZTEM4jaywtk4InOVguup05&#10;Jto+eE/NwWcihLBLUEHufZVI6dKcDLqRrYiDdrW1QR/WOpO6xkcIN6UcR9GnNFhwuJBjReuc0tvh&#10;bkKNrW70ae9/fwa773N6iV2zPjul+r12NQPhqfX/5je90YGbxDG8vgkjyM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n3rvMYAAADdAAAADwAAAAAAAAAAAAAAAACYAgAAZHJz&#10;L2Rvd25yZXYueG1sUEsFBgAAAAAEAAQA9QAAAIsDAAAAAA==&#10;" path="m,207r8056,l8056,,,,,207xe" fillcolor="#dadada" stroked="f">
                    <v:path arrowok="t" o:connecttype="custom" o:connectlocs="0,8803;8056,8803;8056,8596;0,8596;0,8803" o:connectangles="0,0,0,0,0"/>
                  </v:shape>
                </v:group>
                <v:group id="Group 1107" o:spid="_x0000_s1207" style="position:absolute;left:2434;top:8803;width:8056;height:209" coordorigin="2434,8803" coordsize="8056,2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OnQv8QAAADdAAAADwAAAGRycy9kb3ducmV2LnhtbERPS2vCQBC+F/wPywi9&#10;1U1sIxJdRUTFgxR8gHgbsmMSzM6G7JrEf98tFHqbj+8582VvKtFS40rLCuJRBII4s7rkXMHlvP2Y&#10;gnAeWWNlmRS8yMFyMXibY6ptx0dqTz4XIYRdigoK7+tUSpcVZNCNbE0cuLttDPoAm1zqBrsQbio5&#10;jqKJNFhyaCiwpnVB2eP0NAp2HXarz3jTHh739et2Tr6vh5iUeh/2qxkIT73/F/+59zrMT74S+P0m&#10;nCAXP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hOnQv8QAAADdAAAA&#10;DwAAAAAAAAAAAAAAAACqAgAAZHJzL2Rvd25yZXYueG1sUEsFBgAAAAAEAAQA+gAAAJsDAAAAAA==&#10;">
                  <v:shape id="Freeform 1108" o:spid="_x0000_s1208" style="position:absolute;left:2434;top:8803;width:8056;height:209;visibility:visible;mso-wrap-style:square;v-text-anchor:top" coordsize="8056,2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L//j8UA&#10;AADdAAAADwAAAGRycy9kb3ducmV2LnhtbERPTWvCQBC9C/0PyxR6002thpK6ShsQPHiItlS8TbPT&#10;JJidDbtrjP++WxC8zeN9zmI1mFb05HxjWcHzJAFBXFrdcKXg63M9fgXhA7LG1jIpuJKH1fJhtMBM&#10;2wvvqN+HSsQQ9hkqqEPoMil9WZNBP7EdceR+rTMYInSV1A4vMdy0cpokqTTYcGyosaO8pvK0PxsF&#10;H/N8812UzUvhD6fiqLc/YWidUk+Pw/sbiEBDuItv7o2O8+ezFP6/iSfI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v/+PxQAAAN0AAAAPAAAAAAAAAAAAAAAAAJgCAABkcnMv&#10;ZG93bnJldi54bWxQSwUGAAAAAAQABAD1AAAAigMAAAAA&#10;" path="m,208r8056,l8056,,,,,208xe" fillcolor="#dadada" stroked="f">
                    <v:path arrowok="t" o:connecttype="custom" o:connectlocs="0,9011;8056,9011;8056,8803;0,8803;0,9011" o:connectangles="0,0,0,0,0"/>
                  </v:shape>
                </v:group>
                <v:group id="Group 1105" o:spid="_x0000_s1209" style="position:absolute;left:2434;top:9011;width:8056;height:226" coordorigin="2434,9011" coordsize="8056,2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3frU8QAAADdAAAADwAAAGRycy9kb3ducmV2LnhtbERPTWvCQBC9C/0PyxR6&#10;003a2krqKiJVPIhgFMTbkB2TYHY2ZLdJ/PddQfA2j/c503lvKtFS40rLCuJRBII4s7rkXMHxsBpO&#10;QDiPrLGyTApu5GA+exlMMdG24z21qc9FCGGXoILC+zqR0mUFGXQjWxMH7mIbgz7AJpe6wS6Em0q+&#10;R9GXNFhyaCiwpmVB2TX9MwrWHXaLj/i33V4vy9v5MN6dtjEp9fbaL35AeOr9U/xwb3SYP/78hvs3&#10;4QQ5+w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G3frU8QAAADdAAAA&#10;DwAAAAAAAAAAAAAAAACqAgAAZHJzL2Rvd25yZXYueG1sUEsFBgAAAAAEAAQA+gAAAJsDAAAAAA==&#10;">
                  <v:shape id="Freeform 1106" o:spid="_x0000_s1210" style="position:absolute;left:2434;top:9011;width:8056;height:226;visibility:visible;mso-wrap-style:square;v-text-anchor:top" coordsize="8056,2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DtJ8UA&#10;AADdAAAADwAAAGRycy9kb3ducmV2LnhtbESPzWoCMRDH74W+Q5hCL6Vma1XKapQqFISFwqoPMGzG&#10;ZHEzWTZRt2/fORR6m2H+H79ZbcbQqRsNqY1s4G1SgCJuom3ZGTgdv14/QKWMbLGLTAZ+KMFm/fiw&#10;wtLGO9d0O2SnJIRTiQZ8zn2pdWo8BUyT2BPL7RyHgFnWwWk74F3CQ6enRbHQAVuWBo897Tw1l8M1&#10;GHi/ftf7Y3uuZpV7kcatd9OqNub5afxcgso05n/xn3tvBX8+E1z5Rkb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cO0nxQAAAN0AAAAPAAAAAAAAAAAAAAAAAJgCAABkcnMv&#10;ZG93bnJldi54bWxQSwUGAAAAAAQABAD1AAAAigMAAAAA&#10;" path="m,226r8056,l8056,,,,,226xe" fillcolor="#dadada" stroked="f">
                    <v:path arrowok="t" o:connecttype="custom" o:connectlocs="0,9237;8056,9237;8056,9011;0,9011;0,9237" o:connectangles="0,0,0,0,0"/>
                  </v:shape>
                </v:group>
                <v:group id="Group 1103" o:spid="_x0000_s1211" style="position:absolute;left:1428;top:7927;width:9109;height:2" coordorigin="1428,7927" coordsize="910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aTausQAAADdAAAADwAAAGRycy9kb3ducmV2LnhtbERPTWvCQBC9C/0PyxR6&#10;003aWmrqKiJVPIhgFMTbkB2TYHY2ZLdJ/PddQfA2j/c503lvKtFS40rLCuJRBII4s7rkXMHxsBp+&#10;g3AeWWNlmRTcyMF89jKYYqJtx3tqU5+LEMIuQQWF93UipcsKMuhGtiYO3MU2Bn2ATS51g10IN5V8&#10;j6IvabDk0FBgTcuCsmv6ZxSsO+wWH/Fvu71elrfzYbw7bWNS6u21X/yA8NT7p/jh3ugwf/w5gfs3&#10;4QQ5+w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BaTausQAAADdAAAA&#10;DwAAAAAAAAAAAAAAAACqAgAAZHJzL2Rvd25yZXYueG1sUEsFBgAAAAAEAAQA+gAAAJsDAAAAAA==&#10;">
                  <v:shape id="Freeform 1104" o:spid="_x0000_s1212" style="position:absolute;left:1428;top:7927;width:9109;height:2;visibility:visible;mso-wrap-style:square;v-text-anchor:top" coordsize="910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21AscA&#10;AADdAAAADwAAAGRycy9kb3ducmV2LnhtbESPQUvDQBCF74L/YRnBm91YqJa02xKlAT0otPbQ4zQ7&#10;TYLZ2bC7NrG/vnMQvM3w3rz3zXI9uk6dKcTWs4HHSQaKuPK25drA/qt8mIOKCdli55kM/FKE9er2&#10;Zom59QNv6bxLtZIQjjkaaFLqc61j1ZDDOPE9sWgnHxwmWUOtbcBBwl2np1n2pB22LA0N9vTaUPW9&#10;+3EGivlLcbxsPp9LPmxDOAzdx3tdGnN/NxYLUInG9G/+u36zgj+bCb98IyPo1R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ZNtQLHAAAA3QAAAA8AAAAAAAAAAAAAAAAAmAIAAGRy&#10;cy9kb3ducmV2LnhtbFBLBQYAAAAABAAEAPUAAACMAwAAAAA=&#10;" path="m,l9110,e" filled="f" strokecolor="#dadada" strokeweight="2.98pt">
                    <v:path arrowok="t" o:connecttype="custom" o:connectlocs="0,0;9110,0" o:connectangles="0,0"/>
                  </v:shape>
                </v:group>
                <v:group id="Group 1101" o:spid="_x0000_s1213" style="position:absolute;left:1419;top:9251;width:9129;height:2" coordorigin="1419,9251" coordsize="912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gtAYcQAAADdAAAADwAAAGRycy9kb3ducmV2LnhtbERPS2vCQBC+C/6HZYTe&#10;dJOWFImuImJLD6HQRCi9DdkxCWZnQ3abx7/vFgq9zcf3nP1xMq0YqHeNZQXxJgJBXFrdcKXgWrys&#10;tyCcR9bYWiYFMzk4HpaLPabajvxBQ+4rEULYpaig9r5LpXRlTQbdxnbEgbvZ3qAPsK+k7nEM4aaV&#10;j1H0LA02HBpq7OhcU3nPv42C1xHH01N8GbL77Tx/Fcn7ZxaTUg+r6bQD4Wny/+I/95sO85Mkht9v&#10;wgny8A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gtAYcQAAADdAAAA&#10;DwAAAAAAAAAAAAAAAACqAgAAZHJzL2Rvd25yZXYueG1sUEsFBgAAAAAEAAQA+gAAAJsDAAAAAA==&#10;">
                  <v:shape id="Freeform 1102" o:spid="_x0000_s1214" style="position:absolute;left:1419;top:9251;width:9129;height:2;visibility:visible;mso-wrap-style:square;v-text-anchor:top" coordsize="912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9ztSsAA&#10;AADdAAAADwAAAGRycy9kb3ducmV2LnhtbERPTYvCMBC9L/gfwgje1lTBRatRpOyCV60Hj0MyttVm&#10;UpJo6783Cwt7m8f7nM1usK14kg+NYwWzaQaCWDvTcKXgXP58LkGEiGywdUwKXhRgtx19bDA3rucj&#10;PU+xEimEQ44K6hi7XMqga7IYpq4jTtzVeYsxQV9J47FP4baV8yz7khYbTg01dlTUpO+nh1Wg9a3q&#10;s8P33q8u9r6SXDZFUSo1GQ/7NYhIQ/wX/7kPJs1fLObw+006QW7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9ztSsAAAADdAAAADwAAAAAAAAAAAAAAAACYAgAAZHJzL2Rvd25y&#10;ZXYueG1sUEsFBgAAAAAEAAQA9QAAAIUDAAAAAA==&#10;" path="m,l9128,e" filled="f" strokecolor="#dadada" strokeweight="1.54pt">
                    <v:path arrowok="t" o:connecttype="custom" o:connectlocs="0,0;9128,0" o:connectangles="0,0"/>
                  </v:shape>
                </v:group>
                <v:group id="Group 1099" o:spid="_x0000_s1215" style="position:absolute;left:2379;top:7955;width:2;height:1310" coordorigin="2379,7955" coordsize="2,13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4ZV7jcMAAADdAAAADwAAAGRycy9kb3ducmV2LnhtbERPTYvCMBC9L/gfwgje&#10;1rRKF6lGEVHxIAurgngbmrEtNpPSxLb+e7OwsLd5vM9ZrHpTiZYaV1pWEI8jEMSZ1SXnCi7n3ecM&#10;hPPIGivLpOBFDlbLwccCU207/qH25HMRQtilqKDwvk6ldFlBBt3Y1sSBu9vGoA+wyaVusAvhppKT&#10;KPqSBksODQXWtCkoe5yeRsG+w249jbft8XHfvG7n5Pt6jEmp0bBfz0F46v2/+M990GF+kkzh95tw&#10;gly+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hlXuNwwAAAN0AAAAP&#10;AAAAAAAAAAAAAAAAAKoCAABkcnMvZG93bnJldi54bWxQSwUGAAAAAAQABAD6AAAAmgMAAAAA&#10;">
                  <v:shape id="Freeform 1100" o:spid="_x0000_s1216" style="position:absolute;left:2379;top:7955;width:2;height:1310;visibility:visible;mso-wrap-style:square;v-text-anchor:top" coordsize="2,13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Up/MUA&#10;AADdAAAADwAAAGRycy9kb3ducmV2LnhtbERPTWvCQBC9C/0PyxR60421MSF1FSsUitVDVTxPs2MS&#10;zc7G7Fbjv+8Khd7m8T5nMutMLS7UusqyguEgAkGcW11xoWC3fe+nIJxH1lhbJgU3cjCbPvQmmGl7&#10;5S+6bHwhQgi7DBWU3jeZlC4vyaAb2IY4cAfbGvQBtoXULV5DuKnlcxSNpcGKQ0OJDS1Kyk+bH6Pg&#10;LVl052SfHGO5Paa3Ufq9XK8+lXp67OavIDx1/l/85/7QYX4cv8D9m3CCnP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VSn8xQAAAN0AAAAPAAAAAAAAAAAAAAAAAJgCAABkcnMv&#10;ZG93bnJldi54bWxQSwUGAAAAAAQABAD1AAAAigMAAAAA&#10;" path="m,l,1311e" filled="f" strokecolor="white" strokeweight="1.06pt">
                    <v:path arrowok="t" o:connecttype="custom" o:connectlocs="0,7955;0,9266" o:connectangles="0,0"/>
                  </v:shape>
                </v:group>
                <v:group id="Group 1097" o:spid="_x0000_s1217" style="position:absolute;left:1428;top:9285;width:938;height:955" coordorigin="1428,9285" coordsize="938,9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TBGYsMAAADdAAAADwAAAGRycy9kb3ducmV2LnhtbERPTYvCMBC9L+x/CLPg&#10;bU2rVJauUURW8SCCuiDehmZsi82kNLGt/94Igrd5vM+ZzntTiZYaV1pWEA8jEMSZ1SXnCv6Pq+8f&#10;EM4ja6wsk4I7OZjPPj+mmGrb8Z7ag89FCGGXooLC+zqV0mUFGXRDWxMH7mIbgz7AJpe6wS6Em0qO&#10;omgiDZYcGgqsaVlQdj3cjIJ1h91iHP+12+tleT8fk91pG5NSg69+8QvCU+/f4pd7o8P8JEng+U04&#10;Qc4e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BMEZiwwAAAN0AAAAP&#10;AAAAAAAAAAAAAAAAAKoCAABkcnMvZG93bnJldi54bWxQSwUGAAAAAAQABAD6AAAAmgMAAAAA&#10;">
                  <v:shape id="Freeform 1098" o:spid="_x0000_s1218" style="position:absolute;left:1428;top:9285;width:938;height:955;visibility:visible;mso-wrap-style:square;v-text-anchor:top" coordsize="938,9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3z6C8MA&#10;AADdAAAADwAAAGRycy9kb3ducmV2LnhtbERPTWsCMRC9C/0PYYReRLMtKLoaJZQWCu3FtfQ8bsbN&#10;4mayJKlu/31TELzN433OZje4TlwoxNazgqdZAYK49qblRsHX4W26BBETssHOMyn4pQi77cNog6Xx&#10;V97TpUqNyCEcS1RgU+pLKWNtyWGc+Z44cycfHKYMQyNNwGsOd518LoqFdNhybrDY04ul+lz9OAVa&#10;v37bVZp8VseDHs7mw1Y67JV6HA96DSLRkO7im/vd5Pnz+QL+v8knyO0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3z6C8MAAADdAAAADwAAAAAAAAAAAAAAAACYAgAAZHJzL2Rv&#10;d25yZXYueG1sUEsFBgAAAAAEAAQA9QAAAIgDAAAAAA==&#10;" path="m,955r939,l939,,,,,955xe" fillcolor="#ebebeb" stroked="f">
                    <v:path arrowok="t" o:connecttype="custom" o:connectlocs="0,10240;939,10240;939,9285;0,9285;0,10240" o:connectangles="0,0,0,0,0"/>
                  </v:shape>
                </v:group>
                <v:group id="Group 1095" o:spid="_x0000_s1219" style="position:absolute;left:1476;top:9343;width:845;height:247" coordorigin="1476,9343" coordsize="845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q59jsQAAADdAAAADwAAAGRycy9kb3ducmV2LnhtbERPS2vCQBC+F/wPywi9&#10;1U0sqRJdRUTFgxR8gHgbsmMSzM6G7JrEf98tFHqbj+8582VvKtFS40rLCuJRBII4s7rkXMHlvP2Y&#10;gnAeWWNlmRS8yMFyMXibY6ptx0dqTz4XIYRdigoK7+tUSpcVZNCNbE0cuLttDPoAm1zqBrsQbio5&#10;jqIvabDk0FBgTeuCssfpaRTsOuxWn/GmPTzu69ftnHxfDzEp9T7sVzMQnnr/L/5z73WYnyQT+P0m&#10;nCAXP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q59jsQAAADdAAAA&#10;DwAAAAAAAAAAAAAAAACqAgAAZHJzL2Rvd25yZXYueG1sUEsFBgAAAAAEAAQA+gAAAJsDAAAAAA==&#10;">
                  <v:shape id="Freeform 1096" o:spid="_x0000_s1220" style="position:absolute;left:1476;top:9343;width:845;height:247;visibility:visible;mso-wrap-style:square;v-text-anchor:top" coordsize="845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QsS8YA&#10;AADdAAAADwAAAGRycy9kb3ducmV2LnhtbESPT2vCQBDF7wW/wzKCt7qxYCvRVUQqqBTBPxdvQ3ZM&#10;gtnZmF1j/PadQ6G3Gd6b934zW3SuUi01ofRsYDRMQBFn3pacGzif1u8TUCEiW6w8k4EXBVjMe28z&#10;TK1/8oHaY8yVhHBI0UARY51qHbKCHIahr4lFu/rGYZS1ybVt8CnhrtIfSfKpHZYsDQXWtCooux0f&#10;zkC47TY/+73+el3K7ffdLx8jbsmYQb9bTkFF6uK/+e96YwV/PBZc+UZG0PN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mQsS8YAAADdAAAADwAAAAAAAAAAAAAAAACYAgAAZHJz&#10;L2Rvd25yZXYueG1sUEsFBgAAAAAEAAQA9QAAAIsDAAAAAA==&#10;" path="m,247r845,l845,,,,,247xe" fillcolor="#ebebeb" stroked="f">
                    <v:path arrowok="t" o:connecttype="custom" o:connectlocs="0,9590;845,9590;845,9343;0,9343;0,9590" o:connectangles="0,0,0,0,0"/>
                  </v:shape>
                </v:group>
                <v:group id="Group 1093" o:spid="_x0000_s1221" style="position:absolute;left:2388;top:9285;width:8149;height:955" coordorigin="2388,9285" coordsize="8149,9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H1MZ8QAAADdAAAADwAAAGRycy9kb3ducmV2LnhtbERPS2vCQBC+F/wPywi9&#10;1U0sKRpdRUTFgxR8gHgbsmMSzM6G7JrEf98tFHqbj+8582VvKtFS40rLCuJRBII4s7rkXMHlvP2Y&#10;gHAeWWNlmRS8yMFyMXibY6ptx0dqTz4XIYRdigoK7+tUSpcVZNCNbE0cuLttDPoAm1zqBrsQbio5&#10;jqIvabDk0FBgTeuCssfpaRTsOuxWn/GmPTzu69ftnHxfDzEp9T7sVzMQnnr/L/5z73WYnyRT+P0m&#10;nCAXP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gH1MZ8QAAADdAAAA&#10;DwAAAAAAAAAAAAAAAACqAgAAZHJzL2Rvd25yZXYueG1sUEsFBgAAAAAEAAQA+gAAAJsDAAAAAA==&#10;">
                  <v:shape id="Freeform 1094" o:spid="_x0000_s1222" style="position:absolute;left:2388;top:9285;width:8149;height:955;visibility:visible;mso-wrap-style:square;v-text-anchor:top" coordsize="8149,9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wNi8cA&#10;AADdAAAADwAAAGRycy9kb3ducmV2LnhtbESPQWvCQBCF70L/wzIFL1I3CpWauopYSj1am4K9TbPT&#10;JDQ7G3bXGP+9cyj0NsN78943q83gWtVTiI1nA7NpBoq49LbhykDx8frwBComZIutZzJwpQib9d1o&#10;hbn1F36n/pgqJSEcczRQp9TlWseyJodx6jti0X58cJhkDZW2AS8S7lo9z7KFdtiwNNTY0a6m8vd4&#10;dga+D8vYF5O3r60O9LJfXk/F+fNkzPh+2D6DSjSkf/Pf9d4K/uNC+OUbGUGv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68DYvHAAAA3QAAAA8AAAAAAAAAAAAAAAAAmAIAAGRy&#10;cy9kb3ducmV2LnhtbFBLBQYAAAAABAAEAPUAAACMAwAAAAA=&#10;" path="m,955r8150,l8150,,,,,955xe" fillcolor="#ebebeb" stroked="f">
                    <v:path arrowok="t" o:connecttype="custom" o:connectlocs="0,10240;8150,10240;8150,9285;0,9285;0,10240" o:connectangles="0,0,0,0,0"/>
                  </v:shape>
                </v:group>
                <v:group id="Group 1091" o:spid="_x0000_s1223" style="position:absolute;left:2434;top:9343;width:8056;height:226" coordorigin="2434,9343" coordsize="8056,2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GeK3MMAAADdAAAADwAAAGRycy9kb3ducmV2LnhtbERPTYvCMBC9C/6HMII3&#10;TbuLIl2jiKyLBxGsC8vehmZsi82kNLGt/94Igrd5vM9ZrntTiZYaV1pWEE8jEMSZ1SXnCn7Pu8kC&#10;hPPIGivLpOBODtar4WCJibYdn6hNfS5CCLsEFRTe14mULivIoJvamjhwF9sY9AE2udQNdiHcVPIj&#10;iubSYMmhocCatgVl1/RmFPx02G0+4+/2cL1s7//n2fHvEJNS41G/+QLhqfdv8cu912H+bB7D85tw&#10;glw9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wZ4rcwwAAAN0AAAAP&#10;AAAAAAAAAAAAAAAAAKoCAABkcnMvZG93bnJldi54bWxQSwUGAAAAAAQABAD6AAAAmgMAAAAA&#10;">
                  <v:shape id="Freeform 1092" o:spid="_x0000_s1224" style="position:absolute;left:2434;top:9343;width:8056;height:226;visibility:visible;mso-wrap-style:square;v-text-anchor:top" coordsize="8056,2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DdY8EA&#10;AADdAAAADwAAAGRycy9kb3ducmV2LnhtbESPQQvCMAyF74L/oUTwpp2CMqdVRFE8eNF58RbWuA3X&#10;dKxV57+3guAt4b2872Wxak0lntS40rKC0TACQZxZXXKu4JLuBjEI55E1VpZJwZscrJbdzgITbV98&#10;oufZ5yKEsEtQQeF9nUjpsoIMuqGtiYN2s41BH9Yml7rBVwg3lRxH0VQaLDkQCqxpU1B2Pz9M4K5H&#10;x3hzzfb37RHjW5TqLeUzpfq9dj0H4an1f/Pv+qBD/cl0DN9vwghy+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ig3WPBAAAA3QAAAA8AAAAAAAAAAAAAAAAAmAIAAGRycy9kb3du&#10;cmV2LnhtbFBLBQYAAAAABAAEAPUAAACGAwAAAAA=&#10;" path="m,225r8056,l8056,,,,,225xe" fillcolor="#ebebeb" stroked="f">
                    <v:path arrowok="t" o:connecttype="custom" o:connectlocs="0,9568;8056,9568;8056,9343;0,9343;0,9568" o:connectangles="0,0,0,0,0"/>
                  </v:shape>
                </v:group>
                <v:group id="Group 1089" o:spid="_x0000_s1225" style="position:absolute;left:2434;top:9568;width:8056;height:209" coordorigin="2434,9568" coordsize="8056,2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/mxMMQAAADdAAAADwAAAGRycy9kb3ducmV2LnhtbERPTWuDQBC9F/oflin0&#10;1qw2KMVmIxLa0kMIxBRKb4M7UYk7K+5Wzb/PBgK5zeN9ziqfTSdGGlxrWUG8iEAQV1a3XCv4OXy+&#10;vIFwHlljZ5kUnMlBvn58WGGm7cR7GktfixDCLkMFjfd9JqWrGjLoFrYnDtzRDgZ9gEMt9YBTCDed&#10;fI2iVBpsOTQ02NOmoepU/hsFXxNOxTL+GLen4+b8d0h2v9uYlHp+mot3EJ5mfxff3N86zE/SJVy/&#10;CSfI9Q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L/mxMMQAAADdAAAA&#10;DwAAAAAAAAAAAAAAAACqAgAAZHJzL2Rvd25yZXYueG1sUEsFBgAAAAAEAAQA+gAAAJsDAAAAAA==&#10;">
                  <v:shape id="Freeform 1090" o:spid="_x0000_s1226" style="position:absolute;left:2434;top:9568;width:8056;height:209;visibility:visible;mso-wrap-style:square;v-text-anchor:top" coordsize="8056,2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ut/WcYA&#10;AADdAAAADwAAAGRycy9kb3ducmV2LnhtbESPT2vCQBDF74V+h2UEb3UTm4pEVykFi5ReqoLXITsm&#10;wexsurvmTz99t1DwNsN77zdv1tvBNKIj52vLCtJZAoK4sLrmUsHpuHtagvABWWNjmRSM5GG7eXxY&#10;Y65tz1/UHUIpIoR9jgqqENpcSl9UZNDPbEsctYt1BkNcXSm1wz7CTSPnSbKQBmuOFyps6a2i4nq4&#10;mUi52jb7Kc05/f5MhvRjnF+e3btS08nwugIRaAh38396r2P9l0UGf9/EEeTm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ut/WcYAAADdAAAADwAAAAAAAAAAAAAAAACYAgAAZHJz&#10;L2Rvd25yZXYueG1sUEsFBgAAAAAEAAQA9QAAAIsDAAAAAA==&#10;" path="m,209r8056,l8056,,,,,209xe" fillcolor="#ebebeb" stroked="f">
                    <v:path arrowok="t" o:connecttype="custom" o:connectlocs="0,9777;8056,9777;8056,9568;0,9568;0,9777" o:connectangles="0,0,0,0,0"/>
                  </v:shape>
                </v:group>
                <v:group id="Group 1087" o:spid="_x0000_s1227" style="position:absolute;left:2434;top:9777;width:8056;height:206" coordorigin="2434,9777" coordsize="8056,2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1yM38MAAADdAAAADwAAAGRycy9kb3ducmV2LnhtbERPTYvCMBC9L/gfwgh7&#10;W9MqFalGEXFlDyKsCuJtaMa22ExKk23rvzeCsLd5vM9ZrHpTiZYaV1pWEI8iEMSZ1SXnCs6n768Z&#10;COeRNVaWScGDHKyWg48Fptp2/Evt0ecihLBLUUHhfZ1K6bKCDLqRrYkDd7ONQR9gk0vdYBfCTSXH&#10;UTSVBksODQXWtCkoux//jIJdh916Em/b/f22eVxPyeGyj0mpz2G/noPw1Pt/8dv9o8P8ZJrA65tw&#10;glw+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PXIzfwwAAAN0AAAAP&#10;AAAAAAAAAAAAAAAAAKoCAABkcnMvZG93bnJldi54bWxQSwUGAAAAAAQABAD6AAAAmgMAAAAA&#10;">
                  <v:shape id="Freeform 1088" o:spid="_x0000_s1228" style="position:absolute;left:2434;top:9777;width:8056;height:206;visibility:visible;mso-wrap-style:square;v-text-anchor:top" coordsize="8056,2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3eHycQA&#10;AADdAAAADwAAAGRycy9kb3ducmV2LnhtbERPTWvCQBC9C/0PyxS86aaBBhvdBFsb8aqWUm9Ddpqk&#10;zc7G7Krx33cLgrd5vM9Z5INpxZl611hW8DSNQBCXVjdcKfjYF5MZCOeRNbaWScGVHOTZw2iBqbYX&#10;3tJ55ysRQtilqKD2vkuldGVNBt3UdsSB+7a9QR9gX0nd4yWEm1bGUZRIgw2Hhho7equp/N2djILl&#10;xh9fX37WcfEVV+8HY93nqpgpNX4clnMQngZ/F9/cGx3mPycJ/H8TTpDZ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d3h8nEAAAA3QAAAA8AAAAAAAAAAAAAAAAAmAIAAGRycy9k&#10;b3ducmV2LnhtbFBLBQYAAAAABAAEAPUAAACJAwAAAAA=&#10;" path="m,206r8056,l8056,,,,,206xe" fillcolor="#ebebeb" stroked="f">
                    <v:path arrowok="t" o:connecttype="custom" o:connectlocs="0,9983;8056,9983;8056,9777;0,9777;0,9983" o:connectangles="0,0,0,0,0"/>
                  </v:shape>
                </v:group>
                <v:group id="Group 1085" o:spid="_x0000_s1229" style="position:absolute;left:2434;top:9983;width:8056;height:228" coordorigin="2434,9983" coordsize="8056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MK3M8UAAADdAAAADwAAAGRycy9kb3ducmV2LnhtbERPS2vCQBC+F/wPyxS8&#10;1U2UpJK6ikiVHkKhKpTehuyYBLOzIbvN4993C4Xe5uN7zmY3mkb01LnasoJ4EYEgLqyuuVRwvRyf&#10;1iCcR9bYWCYFEznYbWcPG8y0HfiD+rMvRQhhl6GCyvs2k9IVFRl0C9sSB+5mO4M+wK6UusMhhJtG&#10;LqMolQZrDg0VtnSoqLifv42C04DDfhW/9vn9dpi+Lsn7Zx6TUvPHcf8CwtPo/8V/7jcd5ifpM/x+&#10;E06Q2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DCtzPFAAAA3QAA&#10;AA8AAAAAAAAAAAAAAAAAqgIAAGRycy9kb3ducmV2LnhtbFBLBQYAAAAABAAEAPoAAACcAwAAAAA=&#10;">
                  <v:shape id="Freeform 1086" o:spid="_x0000_s1230" style="position:absolute;left:2434;top:9983;width:8056;height:228;visibility:visible;mso-wrap-style:square;v-text-anchor:top" coordsize="8056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TbAR8QA&#10;AADdAAAADwAAAGRycy9kb3ducmV2LnhtbESPQW/CMAyF70j7D5En7QYpCBDqCGhDoHHc2LSz1Zim&#10;0DhVEqD8e3yYtJut9/ze5+W69626UkxNYAPjUQGKuAq24drAz/duuACVMrLFNjAZuFOC9eppsMTS&#10;hht/0fWQayUhnEo04HLuSq1T5chjGoWOWLRjiB6zrLHWNuJNwn2rJ0Ux1x4blgaHHW0cVefDxRvY&#10;zvrpmH7ddhFP6Z3S5736OG6MeXnu315BZerzv/nvem8FfzYXXPlGRtCr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k2wEfEAAAA3QAAAA8AAAAAAAAAAAAAAAAAmAIAAGRycy9k&#10;b3ducmV2LnhtbFBLBQYAAAAABAAEAPUAAACJAwAAAAA=&#10;" path="m,228r8056,l8056,,,,,228xe" fillcolor="#ebebeb" stroked="f">
                    <v:path arrowok="t" o:connecttype="custom" o:connectlocs="0,10211;8056,10211;8056,9983;0,9983;0,10211" o:connectangles="0,0,0,0,0"/>
                  </v:shape>
                </v:group>
                <v:group id="Group 1083" o:spid="_x0000_s1231" style="position:absolute;left:1428;top:9314;width:9109;height:2" coordorigin="1428,9314" coordsize="910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hGG2sUAAADdAAAADwAAAGRycy9kb3ducmV2LnhtbERPS2vCQBC+F/wPyxS8&#10;1U2UhJq6ikiVHkKhKpTehuyYBLOzIbvN4993C4Xe5uN7zmY3mkb01LnasoJ4EYEgLqyuuVRwvRyf&#10;nkE4j6yxsUwKJnKw284eNphpO/AH9WdfihDCLkMFlfdtJqUrKjLoFrYlDtzNdgZ9gF0pdYdDCDeN&#10;XEZRKg3WHBoqbOlQUXE/fxsFpwGH/Sp+7fP77TB9XZL3zzwmpeaP4/4FhKfR/4v/3G86zE/SNfx+&#10;E06Q2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E4RhtrFAAAA3QAA&#10;AA8AAAAAAAAAAAAAAAAAqgIAAGRycy9kb3ducmV2LnhtbFBLBQYAAAAABAAEAPoAAACcAwAAAAA=&#10;">
                  <v:shape id="Freeform 1084" o:spid="_x0000_s1232" style="position:absolute;left:1428;top:9314;width:9109;height:2;visibility:visible;mso-wrap-style:square;v-text-anchor:top" coordsize="910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Jw8g8cA&#10;AADdAAAADwAAAGRycy9kb3ducmV2LnhtbESPT2vCQBDF7wW/wzKCl1I3FWw1ukqoFKSHgn/wPGTH&#10;JJqdDdk1pt++cxC8zfDevPeb5bp3teqoDZVnA+/jBBRx7m3FhYHj4fttBipEZIu1ZzLwRwHWq8HL&#10;ElPr77yjbh8LJSEcUjRQxtikWoe8JIdh7Bti0c6+dRhlbQttW7xLuKv1JEk+tMOKpaHEhr5Kyq/7&#10;mzOw6cLkkl1n2evvaZcc+bDpf+YXY0bDPluAitTHp/lxvbWCP/0UfvlGRtCr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ScPIPHAAAA3QAAAA8AAAAAAAAAAAAAAAAAmAIAAGRy&#10;cy9kb3ducmV2LnhtbFBLBQYAAAAABAAEAPUAAACMAwAAAAA=&#10;" path="m,l9110,e" filled="f" strokecolor="#ebebeb" strokeweight="1.05125mm">
                    <v:path arrowok="t" o:connecttype="custom" o:connectlocs="0,0;9110,0" o:connectangles="0,0"/>
                  </v:shape>
                </v:group>
                <v:group id="Group 1081" o:spid="_x0000_s1233" style="position:absolute;left:1419;top:10223;width:9129;height:2" coordorigin="1419,10223" coordsize="912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b4cAcMAAADdAAAADwAAAGRycy9kb3ducmV2LnhtbERPS4vCMBC+L/gfwgje&#10;NK2iLl2jiKh4EMEHLHsbmrEtNpPSxLb++82CsLf5+J6zWHWmFA3VrrCsIB5FIIhTqwvOFNyuu+En&#10;COeRNZaWScGLHKyWvY8FJtq2fKbm4jMRQtglqCD3vkqkdGlOBt3IVsSBu9vaoA+wzqSusQ3hppTj&#10;KJpJgwWHhhwr2uSUPi5Po2DfYruexNvm+LhvXj/X6en7GJNSg363/gLhqfP/4rf7oMP86TyG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1vhwBwwAAAN0AAAAP&#10;AAAAAAAAAAAAAAAAAKoCAABkcnMvZG93bnJldi54bWxQSwUGAAAAAAQABAD6AAAAmgMAAAAA&#10;">
                  <v:shape id="Freeform 1082" o:spid="_x0000_s1234" style="position:absolute;left:1419;top:10223;width:9129;height:2;visibility:visible;mso-wrap-style:square;v-text-anchor:top" coordsize="912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l+TXMMA&#10;AADdAAAADwAAAGRycy9kb3ducmV2LnhtbERPTWvCQBC9F/oflin01mwUGiVmFSm09eKhUTyPu2MS&#10;zc6G3VXTf98tFHqbx/ucajXaXtzIh86xgkmWgyDWznTcKNjv3l/mIEJENtg7JgXfFGC1fHyosDTu&#10;zl90q2MjUgiHEhW0MQ6llEG3ZDFkbiBO3Ml5izFB30jj8Z7CbS+neV5Iix2nhhYHemtJX+qrVXD9&#10;HPOPs5sN20O98fpoiyJsC6Wen8b1AkSkMf6L/9wbk+a/zqbw+006QS5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l+TXMMAAADdAAAADwAAAAAAAAAAAAAAAACYAgAAZHJzL2Rv&#10;d25yZXYueG1sUEsFBgAAAAAEAAQA9QAAAIgDAAAAAA==&#10;" path="m,l9128,e" filled="f" strokecolor="#ebebeb" strokeweight="1.54pt">
                    <v:path arrowok="t" o:connecttype="custom" o:connectlocs="0,0;9128,0" o:connectangles="0,0"/>
                  </v:shape>
                </v:group>
                <v:group id="Group 1079" o:spid="_x0000_s1235" style="position:absolute;left:2379;top:9343;width:2;height:895" coordorigin="2379,9343" coordsize="2,89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iAn7cUAAADdAAAADwAAAGRycy9kb3ducmV2LnhtbERPTWvCQBC9F/wPyxS8&#10;NZsoaSXNKiJVPIRCVSi9DdkxCWZnQ3abxH/fLRR6m8f7nHwzmVYM1LvGsoIkikEQl1Y3XCm4nPdP&#10;KxDOI2tsLZOCOznYrGcPOWbajvxBw8lXIoSwy1BB7X2XSenKmgy6yHbEgbva3qAPsK+k7nEM4aaV&#10;izh+lgYbDg01drSrqbydvo2Cw4jjdpm8DcXturt/ndP3zyIhpeaP0/YVhKfJ/4v/3Ecd5qcvS/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ogJ+3FAAAA3QAA&#10;AA8AAAAAAAAAAAAAAAAAqgIAAGRycy9kb3ducmV2LnhtbFBLBQYAAAAABAAEAPoAAACcAwAAAAA=&#10;">
                  <v:shape id="Freeform 1080" o:spid="_x0000_s1236" style="position:absolute;left:2379;top:9343;width:2;height:895;visibility:visible;mso-wrap-style:square;v-text-anchor:top" coordsize="2,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4plJ8QA&#10;AADdAAAADwAAAGRycy9kb3ducmV2LnhtbERP22rCQBB9L/Qflin4VjcWUyV1I40QsH2L+gFDdppL&#10;s7NpdjXRr+8WCr7N4Vxns51MJy40uMaygsU8AkFcWt1wpeB0zJ/XIJxH1thZJgVXcrBNHx82mGg7&#10;ckGXg69ECGGXoILa+z6R0pU1GXRz2xMH7ssOBn2AQyX1gGMIN518iaJXabDh0FBjT7uayu/D2Sho&#10;ouLzY+1vWd9l+fJnwe0qLlqlZk/T+xsIT5O/i//dex3mx6sl/H0TTpDp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uKZSfEAAAA3QAAAA8AAAAAAAAAAAAAAAAAmAIAAGRycy9k&#10;b3ducmV2LnhtbFBLBQYAAAAABAAEAPUAAACJAwAAAAA=&#10;" path="m,l,895e" filled="f" strokecolor="white" strokeweight="1.06pt">
                    <v:path arrowok="t" o:connecttype="custom" o:connectlocs="0,9343;0,10238" o:connectangles="0,0"/>
                  </v:shape>
                </v:group>
                <v:group id="Group 1077" o:spid="_x0000_s1237" style="position:absolute;left:1428;top:10257;width:938;height:956" coordorigin="1428,10257" coordsize="938,95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oUaAsQAAADdAAAADwAAAGRycy9kb3ducmV2LnhtbERPS2vCQBC+F/wPywi9&#10;1U0sqRJdRUTFgxR8gHgbsmMSzM6G7JrEf98tFHqbj+8582VvKtFS40rLCuJRBII4s7rkXMHlvP2Y&#10;gnAeWWNlmRS8yMFyMXibY6ptx0dqTz4XIYRdigoK7+tUSpcVZNCNbE0cuLttDPoAm1zqBrsQbio5&#10;jqIvabDk0FBgTeuCssfpaRTsOuxWn/GmPTzu69ftnHxfDzEp9T7sVzMQnnr/L/5z73WYn0wS+P0m&#10;nCAXP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oUaAsQAAADdAAAA&#10;DwAAAAAAAAAAAAAAAACqAgAAZHJzL2Rvd25yZXYueG1sUEsFBgAAAAAEAAQA+gAAAJsDAAAAAA==&#10;">
                  <v:shape id="Freeform 1078" o:spid="_x0000_s1238" style="position:absolute;left:1428;top:10257;width:938;height:956;visibility:visible;mso-wrap-style:square;v-text-anchor:top" coordsize="938,9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dcat8YA&#10;AADdAAAADwAAAGRycy9kb3ducmV2LnhtbERPS2sCMRC+F/wPYQRvNVtbH90aRSoF8SDU1fY6bKb7&#10;cDNZN1HX/vqmIHibj+8503lrKnGmxhWWFTz1IxDEqdUFZwp2ycfjBITzyBory6TgSg7ms87DFGNt&#10;L/xJ563PRAhhF6OC3Ps6ltKlORl0fVsTB+7HNgZ9gE0mdYOXEG4qOYiikTRYcGjIsab3nNLD9mQU&#10;fJnlcf27zr6Hr+XevNTPZbI5lUr1uu3iDYSn1t/FN/dKh/nD8Qj+vwknyN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dcat8YAAADdAAAADwAAAAAAAAAAAAAAAACYAgAAZHJz&#10;L2Rvd25yZXYueG1sUEsFBgAAAAAEAAQA9QAAAIsDAAAAAA==&#10;" path="m,956r939,l939,,,,,956xe" fillcolor="#dadada" stroked="f">
                    <v:path arrowok="t" o:connecttype="custom" o:connectlocs="0,11213;939,11213;939,10257;0,10257;0,11213" o:connectangles="0,0,0,0,0"/>
                  </v:shape>
                </v:group>
                <v:group id="Group 1075" o:spid="_x0000_s1239" style="position:absolute;left:1476;top:10315;width:845;height:247" coordorigin="1476,10315" coordsize="845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Rsh7sUAAADdAAAADwAAAGRycy9kb3ducmV2LnhtbERPS2vCQBC+F/wPyxS8&#10;1U2UVEldRaRKD1JoIpTehuyYBLOzIbvN4993C4Xe5uN7znY/mkb01LnasoJ4EYEgLqyuuVRwzU9P&#10;GxDOI2tsLJOCiRzsd7OHLabaDvxBfeZLEULYpaig8r5NpXRFRQbdwrbEgbvZzqAPsCul7nAI4aaR&#10;yyh6lgZrDg0VtnSsqLhn30bBecDhsIpf+8v9dpy+8uT98xKTUvPH8fACwtPo/8V/7jcd5ifrNfx+&#10;E06Qu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UbIe7FAAAA3QAA&#10;AA8AAAAAAAAAAAAAAAAAqgIAAGRycy9kb3ducmV2LnhtbFBLBQYAAAAABAAEAPoAAACcAwAAAAA=&#10;">
                  <v:shape id="Freeform 1076" o:spid="_x0000_s1240" style="position:absolute;left:1476;top:10315;width:845;height:247;visibility:visible;mso-wrap-style:square;v-text-anchor:top" coordsize="845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3U4EcUA&#10;AADdAAAADwAAAGRycy9kb3ducmV2LnhtbESPTUvDQBCG70L/wzIFL2I3Cv2K3ZaqCF5bi9DbkJ0m&#10;wexsmh3bxF/vHARvM8z78cxq04fGXKhLdWQHD5MMDHERfc2lg8PH2/0CTBJkj01kcjBQgs16dLPC&#10;3Mcr7+iyl9JoCKccHVQibW5tKioKmCaxJdbbKXYBRdeutL7Dq4aHxj5m2cwGrFkbKmzppaLia/8d&#10;tGQ+O592w3Bo7+Rz+Syvx0X2M3Xudtxvn8AI9fIv/nO/e8WfzhVXv9ER7P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dTgRxQAAAN0AAAAPAAAAAAAAAAAAAAAAAJgCAABkcnMv&#10;ZG93bnJldi54bWxQSwUGAAAAAAQABAD1AAAAigMAAAAA&#10;" path="m,247r845,l845,,,,,247xe" fillcolor="#dadada" stroked="f">
                    <v:path arrowok="t" o:connecttype="custom" o:connectlocs="0,10562;845,10562;845,10315;0,10315;0,10562" o:connectangles="0,0,0,0,0"/>
                  </v:shape>
                </v:group>
                <v:group id="Group 1073" o:spid="_x0000_s1241" style="position:absolute;left:2388;top:10257;width:8149;height:956" coordorigin="2388,10257" coordsize="8149,95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8gQB8QAAADdAAAADwAAAGRycy9kb3ducmV2LnhtbERPTWvCQBC9F/oflin0&#10;pptUtDV1FREVD1JoFMTbkB2TYHY2ZLdJ/PeuIPQ2j/c5s0VvKtFS40rLCuJhBII4s7rkXMHxsBl8&#10;gXAeWWNlmRTcyMFi/voyw0Tbjn+pTX0uQgi7BBUU3teJlC4ryKAb2po4cBfbGPQBNrnUDXYh3FTy&#10;I4om0mDJoaHAmlYFZdf0zyjYdtgtR/G63V8vq9v5MP457WNS6v2tX36D8NT7f/HTvdNh/vhzCo9v&#10;wglyfg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8gQB8QAAADdAAAA&#10;DwAAAAAAAAAAAAAAAACqAgAAZHJzL2Rvd25yZXYueG1sUEsFBgAAAAAEAAQA+gAAAJsDAAAAAA==&#10;">
                  <v:shape id="Freeform 1074" o:spid="_x0000_s1242" style="position:absolute;left:2388;top:10257;width:8149;height:956;visibility:visible;mso-wrap-style:square;v-text-anchor:top" coordsize="8149,9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i9BusYA&#10;AADdAAAADwAAAGRycy9kb3ducmV2LnhtbESPQWvCQBCF7wX/wzKF3uqmghJSVwkFQVCoVaE9Dtlp&#10;kpqdDdnVRH995yB4m+G9ee+b+XJwjbpQF2rPBt7GCSjiwtuaSwPHw+o1BRUissXGMxm4UoDlYvQ0&#10;x8z6nr/oso+lkhAOGRqoYmwzrUNRkcMw9i2xaL++cxhl7UptO+wl3DV6kiQz7bBmaaiwpY+KitP+&#10;7Az0t+9NHsr8tDn/2M9duN62afwz5uV5yN9BRRriw3y/XlvBn6bCL9/ICHrx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i9BusYAAADdAAAADwAAAAAAAAAAAAAAAACYAgAAZHJz&#10;L2Rvd25yZXYueG1sUEsFBgAAAAAEAAQA9QAAAIsDAAAAAA==&#10;" path="m,956r8150,l8150,,,,,956xe" fillcolor="#dadada" stroked="f">
                    <v:path arrowok="t" o:connecttype="custom" o:connectlocs="0,11213;8150,11213;8150,10257;0,10257;0,11213" o:connectangles="0,0,0,0,0"/>
                  </v:shape>
                </v:group>
                <v:group id="Group 1071" o:spid="_x0000_s1243" style="position:absolute;left:2434;top:10315;width:8056;height:228" coordorigin="2434,10315" coordsize="8056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GtsJsQAAADdAAAADwAAAGRycy9kb3ducmV2LnhtbERPS2vCQBC+F/oflil4&#10;q5tULCF1FZFWegiFGkG8DdkxCWZnQ3bN4993C4K3+fies9qMphE9da62rCCeRyCIC6trLhUc86/X&#10;BITzyBoby6RgIgeb9fPTClNtB/6l/uBLEULYpaig8r5NpXRFRQbd3LbEgbvYzqAPsCul7nAI4aaR&#10;b1H0Lg3WHBoqbGlXUXE93IyC/YDDdhF/9tn1spvO+fLnlMWk1Oxl3H6A8DT6h/ju/tZh/jKJ4f+b&#10;cIJc/w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AGtsJsQAAADdAAAA&#10;DwAAAAAAAAAAAAAAAACqAgAAZHJzL2Rvd25yZXYueG1sUEsFBgAAAAAEAAQA+gAAAJsDAAAAAA==&#10;">
                  <v:shape id="Freeform 1072" o:spid="_x0000_s1244" style="position:absolute;left:2434;top:10315;width:8056;height:228;visibility:visible;mso-wrap-style:square;v-text-anchor:top" coordsize="8056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5wC7MMA&#10;AADdAAAADwAAAGRycy9kb3ducmV2LnhtbERP22oCMRB9F/oPYQp906yiIqtRpK1FEAve3sfNuLu4&#10;maSbqOvfG0Ho2xzOdSazxlTiSrUvLSvodhIQxJnVJecK9rtFewTCB2SNlWVScCcPs+lba4Kptjfe&#10;0HUbchFD2KeooAjBpVL6rCCDvmMdceROtjYYIqxzqWu8xXBTyV6SDKXBkmNDgY4+C8rO24tR0MzL&#10;+9dwPVgff9xy9Xtxh7/+90Gpj/dmPgYRqAn/4pd7qeP8wagHz2/iCXL6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5wC7MMAAADdAAAADwAAAAAAAAAAAAAAAACYAgAAZHJzL2Rv&#10;d25yZXYueG1sUEsFBgAAAAAEAAQA9QAAAIgDAAAAAA==&#10;" path="m,228r8056,l8056,,,,,228xe" fillcolor="#dadada" stroked="f">
                    <v:path arrowok="t" o:connecttype="custom" o:connectlocs="0,10543;8056,10543;8056,10315;0,10315;0,10543" o:connectangles="0,0,0,0,0"/>
                  </v:shape>
                </v:group>
                <v:group id="Group 1069" o:spid="_x0000_s1245" style="position:absolute;left:2434;top:10543;width:8056;height:206" coordorigin="2434,10543" coordsize="8056,2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/VXysMAAADdAAAADwAAAGRycy9kb3ducmV2LnhtbERPTYvCMBC9C/6HMII3&#10;Tau4SDWKiMoeZGHrwuJtaMa22ExKE9v67zcLgrd5vM9Zb3tTiZYaV1pWEE8jEMSZ1SXnCn4ux8kS&#10;hPPIGivLpOBJDrab4WCNibYdf1Ob+lyEEHYJKii8rxMpXVaQQTe1NXHgbrYx6ANscqkb7EK4qeQs&#10;ij6kwZJDQ4E17QvK7unDKDh12O3m8aE932/75/Wy+Po9x6TUeNTvViA89f4tfrk/dZi/WM7h/5tw&#10;gtz8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f9VfKwwAAAN0AAAAP&#10;AAAAAAAAAAAAAAAAAKoCAABkcnMvZG93bnJldi54bWxQSwUGAAAAAAQABAD6AAAAmgMAAAAA&#10;">
                  <v:shape id="Freeform 1070" o:spid="_x0000_s1246" style="position:absolute;left:2434;top:10543;width:8056;height:206;visibility:visible;mso-wrap-style:square;v-text-anchor:top" coordsize="8056,2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RRJsUA&#10;AADdAAAADwAAAGRycy9kb3ducmV2LnhtbESPQYvCMBCF7wv+hzDCXhZNd1GRahQRFjyIrlXwOjZj&#10;W2wmpYm1+uvNguBthve+N2+m89aUoqHaFZYVfPcjEMSp1QVnCg77394YhPPIGkvLpOBODuazzscU&#10;Y21vvKMm8ZkIIexiVJB7X8VSujQng65vK+KgnW1t0Ie1zqSu8RbCTSl/omgkDRYcLuRY0TKn9JJc&#10;Taix1o0+7Pxj+/W3OaangWuWR6fUZ7ddTEB4av3b/KJXOnDD8QD+vwkjyNkT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xFEmxQAAAN0AAAAPAAAAAAAAAAAAAAAAAJgCAABkcnMv&#10;ZG93bnJldi54bWxQSwUGAAAAAAQABAD1AAAAigMAAAAA&#10;" path="m,206r8056,l8056,,,,,206xe" fillcolor="#dadada" stroked="f">
                    <v:path arrowok="t" o:connecttype="custom" o:connectlocs="0,10749;8056,10749;8056,10543;0,10543;0,10749" o:connectangles="0,0,0,0,0"/>
                  </v:shape>
                </v:group>
                <v:group id="Group 1067" o:spid="_x0000_s1247" style="position:absolute;left:2434;top:10749;width:8056;height:206" coordorigin="2434,10749" coordsize="8056,2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1BqJcMAAADdAAAADwAAAGRycy9kb3ducmV2LnhtbERPTYvCMBC9L/gfwgje&#10;1rQrXaQaRcQVD7KwKoi3oRnbYjMpTWzrvzcLgrd5vM+ZL3tTiZYaV1pWEI8jEMSZ1SXnCk7Hn88p&#10;COeRNVaWScGDHCwXg485ptp2/EftwecihLBLUUHhfZ1K6bKCDLqxrYkDd7WNQR9gk0vdYBfCTSW/&#10;ouhbGiw5NBRY07qg7Ha4GwXbDrvVJN60+9t1/bgck9/zPialRsN+NQPhqfdv8cu902F+Mk3g/5tw&#10;glw8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/UGolwwAAAN0AAAAP&#10;AAAAAAAAAAAAAAAAAKoCAABkcnMvZG93bnJldi54bWxQSwUGAAAAAAQABAD6AAAAmgMAAAAA&#10;">
                  <v:shape id="Freeform 1068" o:spid="_x0000_s1248" style="position:absolute;left:2434;top:10749;width:8056;height:206;visibility:visible;mso-wrap-style:square;v-text-anchor:top" coordsize="8056,2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pqyscA&#10;AADdAAAADwAAAGRycy9kb3ducmV2LnhtbESPT2vCQBDF74LfYZmCF6mbikqIrkEChR6K/xrwOs2O&#10;SWh2NmS3Me2n7wpCbzO893vzZpMOphE9da62rOBlFoEgLqyuuVSQf7w+xyCcR9bYWCYFP+Qg3Y5H&#10;G0y0vfGJ+rMvRQhhl6CCyvs2kdIVFRl0M9sSB+1qO4M+rF0pdYe3EG4aOY+ilTRYc7hQYUtZRcXX&#10;+duEGu+61/nJ/x6mx/2l+Fy4Prs4pSZPw24NwtPg/80P+k0Hbhmv4P5NGEFu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paasrHAAAA3QAAAA8AAAAAAAAAAAAAAAAAmAIAAGRy&#10;cy9kb3ducmV2LnhtbFBLBQYAAAAABAAEAPUAAACMAwAAAAA=&#10;" path="m,206r8056,l8056,,,,,206xe" fillcolor="#dadada" stroked="f">
                    <v:path arrowok="t" o:connecttype="custom" o:connectlocs="0,10955;8056,10955;8056,10749;0,10749;0,10955" o:connectangles="0,0,0,0,0"/>
                  </v:shape>
                </v:group>
                <v:group id="Group 1065" o:spid="_x0000_s1249" style="position:absolute;left:2434;top:10956;width:8056;height:228" coordorigin="2434,10956" coordsize="8056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4M5RycUAAADdAAAADwAAAGRycy9kb3ducmV2LnhtbERPTWvCQBC9F/wPywi9&#10;1U0stpK6CUFUPEihWii9DdkxCcnOhuyaxH/fLRR6m8f7nE02mVYM1LvasoJ4EYEgLqyuuVTwedk/&#10;rUE4j6yxtUwK7uQgS2cPG0y0HfmDhrMvRQhhl6CCyvsukdIVFRl0C9sRB+5qe4M+wL6UuscxhJtW&#10;LqPoRRqsOTRU2NG2oqI534yCw4hj/hzvhlNz3d6/L6v3r1NMSj3Op/wNhKfJ/4v/3Ecd5q/Wr/D7&#10;TThBpj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DOUcnFAAAA3QAA&#10;AA8AAAAAAAAAAAAAAAAAqgIAAGRycy9kb3ducmV2LnhtbFBLBQYAAAAABAAEAPoAAACcAwAAAAA=&#10;">
                  <v:shape id="Freeform 1066" o:spid="_x0000_s1250" style="position:absolute;left:2434;top:10956;width:8056;height:228;visibility:visible;mso-wrap-style:square;v-text-anchor:top" coordsize="8056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nQ1BscA&#10;AADdAAAADwAAAGRycy9kb3ducmV2LnhtbESPQWsCQQyF74X+hyGF3nS2oiKro0jVIhQLtfUed9Ld&#10;pTuZcWfU9d83B6G3hPfy3pfZonONulAba88GXvoZKOLC25pLA99fm94EVEzIFhvPZOBGERbzx4cZ&#10;5tZf+ZMu+1QqCeGYo4EqpZBrHYuKHMa+D8Si/fjWYZK1LbVt8SrhrtGDLBtrhzVLQ4WBXisqfvdn&#10;Z6Bb1rfVeDfaHd/C9v3jHA6n4fpgzPNTt5yCStSlf/P9emsFfzQRXPlGRt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J0NQbHAAAA3QAAAA8AAAAAAAAAAAAAAAAAmAIAAGRy&#10;cy9kb3ducmV2LnhtbFBLBQYAAAAABAAEAPUAAACMAwAAAAA=&#10;" path="m,228r8056,l8056,,,,,228xe" fillcolor="#dadada" stroked="f">
                    <v:path arrowok="t" o:connecttype="custom" o:connectlocs="0,11184;8056,11184;8056,10956;0,10956;0,11184" o:connectangles="0,0,0,0,0"/>
                  </v:shape>
                </v:group>
                <v:group id="Group 1063" o:spid="_x0000_s1251" style="position:absolute;left:1428;top:10286;width:9109;height:2" coordorigin="1428,10286" coordsize="910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h1gIMUAAADdAAAADwAAAGRycy9kb3ducmV2LnhtbERPS2vCQBC+F/wPyxS8&#10;1U2UFE1dRaRKD1JoIpTehuyYBLOzIbvN4993C4Xe5uN7znY/mkb01LnasoJ4EYEgLqyuuVRwzU9P&#10;axDOI2tsLJOCiRzsd7OHLabaDvxBfeZLEULYpaig8r5NpXRFRQbdwrbEgbvZzqAPsCul7nAI4aaR&#10;yyh6lgZrDg0VtnSsqLhn30bBecDhsIpf+8v9dpy+8uT98xKTUvPH8fACwtPo/8V/7jcd5ifrDfx+&#10;E06Qu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4dYCDFAAAA3QAA&#10;AA8AAAAAAAAAAAAAAAAAqgIAAGRycy9kb3ducmV2LnhtbFBLBQYAAAAABAAEAPoAAACcAwAAAAA=&#10;">
                  <v:shape id="Freeform 1064" o:spid="_x0000_s1252" style="position:absolute;left:1428;top:10286;width:9109;height:2;visibility:visible;mso-wrap-style:square;v-text-anchor:top" coordsize="910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fQPmMgA&#10;AADdAAAADwAAAGRycy9kb3ducmV2LnhtbESPQU/DMAyF70j8h8hIu7EUpLFRlk1lWqVxAGmDw46m&#10;MW1F41RJthZ+PT5M4mbrPb/3ebkeXafOFGLr2cDdNANFXHnbcm3g4728XYCKCdli55kM/FCE9er6&#10;aom59QPv6XxItZIQjjkaaFLqc61j1ZDDOPU9sWhfPjhMsoZa24CDhLtO32fZg3bYsjQ02NOmoer7&#10;cHIGisVz8fm7fZuXfNyHcBy615e6NGZyMxZPoBKN6d98ud5ZwZ89Cr98IyPo1R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t9A+YyAAAAN0AAAAPAAAAAAAAAAAAAAAAAJgCAABk&#10;cnMvZG93bnJldi54bWxQSwUGAAAAAAQABAD1AAAAjQMAAAAA&#10;" path="m,l9110,e" filled="f" strokecolor="#dadada" strokeweight="2.98pt">
                    <v:path arrowok="t" o:connecttype="custom" o:connectlocs="0,0;9110,0" o:connectangles="0,0"/>
                  </v:shape>
                </v:group>
                <v:group id="Group 1061" o:spid="_x0000_s1253" style="position:absolute;left:1419;top:11198;width:9129;height:2" coordorigin="1419,11198" coordsize="912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bL6+8MAAADdAAAADwAAAGRycy9kb3ducmV2LnhtbERPS4vCMBC+L/gfwgje&#10;NK2iuF2jiKh4EMEHLHsbmrEtNpPSxLb++82CsLf5+J6zWHWmFA3VrrCsIB5FIIhTqwvOFNyuu+Ec&#10;hPPIGkvLpOBFDlbL3scCE21bPlNz8ZkIIewSVJB7XyVSujQng25kK+LA3W1t0AdYZ1LX2IZwU8px&#10;FM2kwYJDQ44VbXJKH5enUbBvsV1P4m1zfNw3r5/r9PR9jEmpQb9bf4Hw1Pl/8dt90GH+9DOG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Fsvr7wwAAAN0AAAAP&#10;AAAAAAAAAAAAAAAAAKoCAABkcnMvZG93bnJldi54bWxQSwUGAAAAAAQABAD6AAAAmgMAAAAA&#10;">
                  <v:shape id="Freeform 1062" o:spid="_x0000_s1254" style="position:absolute;left:1419;top:11198;width:9129;height:2;visibility:visible;mso-wrap-style:square;v-text-anchor:top" coordsize="912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GVX0MEA&#10;AADdAAAADwAAAGRycy9kb3ducmV2LnhtbERPTWvCQBC9C/0PyxS8mY2CpYmuIqEFr5oePA67YxLN&#10;zobdrUn/vVso9DaP9znb/WR78SAfOscKllkOglg703Gj4Kv+XLyDCBHZYO+YFPxQgP3uZbbF0riR&#10;T/Q4x0akEA4lKmhjHEopg27JYsjcQJy4q/MWY4K+kcbjmMJtL1d5/iYtdpwaWhyoaknfz99Wgda3&#10;ZsyPHwdfXOy9kFx3VVUrNX+dDhsQkab4L/5zH02avy5W8PtNOkHun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RlV9DBAAAA3QAAAA8AAAAAAAAAAAAAAAAAmAIAAGRycy9kb3du&#10;cmV2LnhtbFBLBQYAAAAABAAEAPUAAACGAwAAAAA=&#10;" path="m,l9128,e" filled="f" strokecolor="#dadada" strokeweight="1.54pt">
                    <v:path arrowok="t" o:connecttype="custom" o:connectlocs="0,0;9128,0" o:connectangles="0,0"/>
                  </v:shape>
                </v:group>
                <v:group id="Group 1059" o:spid="_x0000_s1255" style="position:absolute;left:2379;top:10315;width:2;height:898" coordorigin="2379,10315" coordsize="2,89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izBF8UAAADdAAAADwAAAGRycy9kb3ducmV2LnhtbERPTWvCQBC9F/wPyxS8&#10;NZsoKTXNKiJVPIRCVSi9DdkxCWZnQ3abxH/fLRR6m8f7nHwzmVYM1LvGsoIkikEQl1Y3XCm4nPdP&#10;LyCcR9bYWiYFd3KwWc8ecsy0HfmDhpOvRAhhl6GC2vsuk9KVNRl0ke2IA3e1vUEfYF9J3eMYwk0r&#10;F3H8LA02HBpq7GhXU3k7fRsFhxHH7TJ5G4rbdXf/Oqfvn0VCSs0fp+0rCE+T/xf/uY86zE9XS/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oswRfFAAAA3QAA&#10;AA8AAAAAAAAAAAAAAAAAqgIAAGRycy9kb3ducmV2LnhtbFBLBQYAAAAABAAEAPoAAACcAwAAAAA=&#10;">
                  <v:shape id="Freeform 1060" o:spid="_x0000_s1256" style="position:absolute;left:2379;top:10315;width:2;height:898;visibility:visible;mso-wrap-style:square;v-text-anchor:top" coordsize="2,8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284DcMA&#10;AADdAAAADwAAAGRycy9kb3ducmV2LnhtbERPTWsCMRC9C/6HMAVvmq1Y0dUoIrTYerHWg97GzbhZ&#10;3EyWJOr23zeFQm/zeJ8zX7a2FnfyoXKs4HmQgSAunK64VHD4eu1PQISIrLF2TAq+KcBy0e3MMdfu&#10;wZ9038dSpBAOOSowMTa5lKEwZDEMXEOcuIvzFmOCvpTa4yOF21oOs2wsLVacGgw2tDZUXPc3q0AO&#10;jX9f7dZvvJucPshvzsfjaKtU76ldzUBEauO/+M+90Wn+y3QEv9+kE+Ti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284DcMAAADdAAAADwAAAAAAAAAAAAAAAACYAgAAZHJzL2Rv&#10;d25yZXYueG1sUEsFBgAAAAAEAAQA9QAAAIgDAAAAAA==&#10;" path="m,l,898e" filled="f" strokecolor="white" strokeweight="1.06pt">
                    <v:path arrowok="t" o:connecttype="custom" o:connectlocs="0,10315;0,11213" o:connectangles="0,0"/>
                  </v:shape>
                </v:group>
                <v:group id="Group 1057" o:spid="_x0000_s1257" style="position:absolute;left:1428;top:11232;width:938;height:540" coordorigin="1428,11232" coordsize="938,5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on8+MQAAADdAAAADwAAAGRycy9kb3ducmV2LnhtbERPS2vCQBC+F/wPywi9&#10;1U0sKRpdRUTFgxR8gHgbsmMSzM6G7JrEf98tFHqbj+8582VvKtFS40rLCuJRBII4s7rkXMHlvP2Y&#10;gHAeWWNlmRS8yMFyMXibY6ptx0dqTz4XIYRdigoK7+tUSpcVZNCNbE0cuLttDPoAm1zqBrsQbio5&#10;jqIvabDk0FBgTeuCssfpaRTsOuxWn/GmPTzu69ftnHxfDzEp9T7sVzMQnnr/L/5z73WYn0wT+P0m&#10;nCAXP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+on8+MQAAADdAAAA&#10;DwAAAAAAAAAAAAAAAACqAgAAZHJzL2Rvd25yZXYueG1sUEsFBgAAAAAEAAQA+gAAAJsDAAAAAA==&#10;">
                  <v:shape id="Freeform 1058" o:spid="_x0000_s1258" style="position:absolute;left:1428;top:11232;width:938;height:540;visibility:visible;mso-wrap-style:square;v-text-anchor:top" coordsize="938,5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tjosUA&#10;AADdAAAADwAAAGRycy9kb3ducmV2LnhtbERPTWvCQBC9C/0PyxS86aYBbZNmI1YRPBTB1EO9jdlp&#10;kjY7G7Krxn/fFQq9zeN9TrYYTCsu1LvGsoKnaQSCuLS64UrB4WMzeQHhPLLG1jIpuJGDRf4wyjDV&#10;9sp7uhS+EiGEXYoKau+7VEpX1mTQTW1HHLgv2xv0AfaV1D1eQ7hpZRxFc2mw4dBQY0ermsqf4mwU&#10;LI+6+H5bH9pml8TV8ynefq7erVLjx2H5CsLT4P/Ff+6tDvNnyRzu34QTZP4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K2OixQAAAN0AAAAPAAAAAAAAAAAAAAAAAJgCAABkcnMv&#10;ZG93bnJldi54bWxQSwUGAAAAAAQABAD1AAAAigMAAAAA&#10;" path="m,540r939,l939,,,,,540xe" fillcolor="#ebebeb" stroked="f">
                    <v:path arrowok="t" o:connecttype="custom" o:connectlocs="0,11772;939,11772;939,11232;0,11232;0,11772" o:connectangles="0,0,0,0,0"/>
                  </v:shape>
                </v:group>
                <v:group id="Group 1055" o:spid="_x0000_s1259" style="position:absolute;left:1476;top:11290;width:845;height:247" coordorigin="1476,11290" coordsize="845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RfHFMQAAADdAAAADwAAAGRycy9kb3ducmV2LnhtbERPTWvCQBC9F/oflin0&#10;pptUtDV1FREVD1JoFMTbkB2TYHY2ZLdJ/PeuIPQ2j/c5s0VvKtFS40rLCuJhBII4s7rkXMHxsBl8&#10;gXAeWWNlmRTcyMFi/voyw0Tbjn+pTX0uQgi7BBUU3teJlC4ryKAb2po4cBfbGPQBNrnUDXYh3FTy&#10;I4om0mDJoaHAmlYFZdf0zyjYdtgtR/G63V8vq9v5MP457WNS6v2tX36D8NT7f/HTvdNh/nj6CY9v&#10;wglyfg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ZRfHFMQAAADdAAAA&#10;DwAAAAAAAAAAAAAAAACqAgAAZHJzL2Rvd25yZXYueG1sUEsFBgAAAAAEAAQA+gAAAJsDAAAAAA==&#10;">
                  <v:shape id="Freeform 1056" o:spid="_x0000_s1260" style="position:absolute;left:1476;top:11290;width:845;height:247;visibility:visible;mso-wrap-style:square;v-text-anchor:top" coordsize="845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d2W0cYA&#10;AADdAAAADwAAAGRycy9kb3ducmV2LnhtbESPQWvCQBCF74L/YRmhN90oVNvUVURasCJCrRdvQ3aa&#10;BLOzaXaN8d87B8HbDO/Ne9/Ml52rVEtNKD0bGI8SUMSZtyXnBo6/X8M3UCEiW6w8k4EbBVgu+r05&#10;ptZf+YfaQ8yVhHBI0UARY51qHbKCHIaRr4lF+/ONwyhrk2vb4FXCXaUnSTLVDkuWhgJrWheUnQ8X&#10;ZyCct5vdfq9nt1P5/fnvV5cxt2TMy6BbfYCK1MWn+XG9sYL/+i648o2MoB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d2W0cYAAADdAAAADwAAAAAAAAAAAAAAAACYAgAAZHJz&#10;L2Rvd25yZXYueG1sUEsFBgAAAAAEAAQA9QAAAIsDAAAAAA==&#10;" path="m,247r845,l845,,,,,247xe" fillcolor="#ebebeb" stroked="f">
                    <v:path arrowok="t" o:connecttype="custom" o:connectlocs="0,11537;845,11537;845,11290;0,11290;0,11537" o:connectangles="0,0,0,0,0"/>
                  </v:shape>
                </v:group>
                <v:group id="Group 1053" o:spid="_x0000_s1261" style="position:absolute;left:2388;top:11232;width:8149;height:540" coordorigin="2388,11232" coordsize="8149,5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8T2/cUAAADdAAAADwAAAGRycy9kb3ducmV2LnhtbERPTWvCQBC9F/wPywi9&#10;1U0slpq6CUFUPEihWii9DdkxCcnOhuyaxH/fLRR6m8f7nE02mVYM1LvasoJ4EYEgLqyuuVTwedk/&#10;vYJwHllja5kU3MlBls4eNphoO/IHDWdfihDCLkEFlfddIqUrKjLoFrYjDtzV9gZ9gH0pdY9jCDet&#10;XEbRizRYc2iosKNtRUVzvhkFhxHH/DneDafmur1/X1bvX6eYlHqcT/kbCE+T/xf/uY86zF+t1/D7&#10;TThBpj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HvE9v3FAAAA3QAA&#10;AA8AAAAAAAAAAAAAAAAAqgIAAGRycy9kb3ducmV2LnhtbFBLBQYAAAAABAAEAPoAAACcAwAAAAA=&#10;">
                  <v:shape id="Freeform 1054" o:spid="_x0000_s1262" style="position:absolute;left:2388;top:11232;width:8149;height:540;visibility:visible;mso-wrap-style:square;v-text-anchor:top" coordsize="8149,5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cbdvsQA&#10;AADdAAAADwAAAGRycy9kb3ducmV2LnhtbESPT2sCMRDF74V+hzCF3mrWQqWsRpFCpbdS/3sbNuNm&#10;cTNZk1S33945CL3N8N6895vJrPetulBMTWADw0EBirgKtuHawHr1+fIOKmVki21gMvBHCWbTx4cJ&#10;ljZc+Ycuy1wrCeFUogGXc1dqnSpHHtMgdMSiHUP0mGWNtbYRrxLuW/1aFCPtsWFpcNjRh6PqtPz1&#10;BuJq93befG/3GRfJrQ+ah3G/M+b5qZ+PQWXq87/5fv1lBX9UCL98IyPo6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HG3b7EAAAA3QAAAA8AAAAAAAAAAAAAAAAAmAIAAGRycy9k&#10;b3ducmV2LnhtbFBLBQYAAAAABAAEAPUAAACJAwAAAAA=&#10;" path="m,540r8150,l8150,,,,,540xe" fillcolor="#ebebeb" stroked="f">
                    <v:path arrowok="t" o:connecttype="custom" o:connectlocs="0,11772;8150,11772;8150,11232;0,11232;0,11772" o:connectangles="0,0,0,0,0"/>
                  </v:shape>
                </v:group>
                <v:group id="Group 1051" o:spid="_x0000_s1263" style="position:absolute;left:2434;top:11290;width:8056;height:226" coordorigin="2434,11290" coordsize="8056,2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p0OAMQAAADdAAAADwAAAGRycy9kb3ducmV2LnhtbERPTWuDQBC9B/oflgn0&#10;lqy2RIrJRiS0pQcpxBRKb4M7UYk7K+5Wzb/vBgq5zeN9zi6bTSdGGlxrWUG8jkAQV1a3XCv4Or2t&#10;XkA4j6yxs0wKruQg2z8sdphqO/GRxtLXIoSwS1FB432fSumqhgy6te2JA3e2g0Ef4FBLPeAUwk0n&#10;n6IokQZbDg0N9nRoqLqUv0bB+4RT/hy/jsXlfLj+nDaf30VMSj0u53wLwtPs7+J/94cO85Mohts3&#10;4QS5/w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tp0OAMQAAADdAAAA&#10;DwAAAAAAAAAAAAAAAACqAgAAZHJzL2Rvd25yZXYueG1sUEsFBgAAAAAEAAQA+gAAAJsDAAAAAA==&#10;">
                  <v:shape id="Freeform 1052" o:spid="_x0000_s1264" style="position:absolute;left:2434;top:11290;width:8056;height:226;visibility:visible;mso-wrap-style:square;v-text-anchor:top" coordsize="8056,2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lpZv8EA&#10;AADdAAAADwAAAGRycy9kb3ducmV2LnhtbESPzQrCMBCE74LvEFbwpokepFajiKJ48OLPxdvSrG2x&#10;2ZQman17IwjedpnZ+Wbny9ZW4kmNLx1rGA0VCOLMmZJzDZfzdpCA8AHZYOWYNLzJw3LR7cwxNe7F&#10;R3qeQi5iCPsUNRQh1KmUPivIoh+6mjhqN9dYDHFtcmkafMVwW8mxUhNpseRIKLCmdUHZ/fSwkbsa&#10;HZL1NdvdNwdMbupsNpRPte732tUMRKA2/M2/672J9SdqDN9v4ghy8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5aWb/BAAAA3QAAAA8AAAAAAAAAAAAAAAAAmAIAAGRycy9kb3du&#10;cmV2LnhtbFBLBQYAAAAABAAEAPUAAACGAwAAAAA=&#10;" path="m,225r8056,l8056,,,,,225xe" fillcolor="#ebebeb" stroked="f">
                    <v:path arrowok="t" o:connecttype="custom" o:connectlocs="0,11515;8056,11515;8056,11290;0,11290;0,11515" o:connectangles="0,0,0,0,0"/>
                  </v:shape>
                </v:group>
                <v:group id="Group 1049" o:spid="_x0000_s1265" style="position:absolute;left:2434;top:11515;width:8056;height:228" coordorigin="2434,11515" coordsize="8056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QM17MIAAADdAAAADwAAAGRycy9kb3ducmV2LnhtbERPTYvCMBC9L/gfwgje&#10;1rTKilSjiKh4EGFVEG9DM7bFZlKa2NZ/bxaEvc3jfc582ZlSNFS7wrKCeBiBIE6tLjhTcDlvv6cg&#10;nEfWWFomBS9ysFz0vuaYaNvyLzUnn4kQwi5BBbn3VSKlS3My6Ia2Ig7c3dYGfYB1JnWNbQg3pRxF&#10;0UQaLDg05FjROqf0cXoaBbsW29U43jSHx339up1/jtdDTEoN+t1qBsJT5//FH/deh/mTaAx/34QT&#10;5OIN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CkDNezCAAAA3QAAAA8A&#10;AAAAAAAAAAAAAAAAqgIAAGRycy9kb3ducmV2LnhtbFBLBQYAAAAABAAEAPoAAACZAwAAAAA=&#10;">
                  <v:shape id="Freeform 1050" o:spid="_x0000_s1266" style="position:absolute;left:2434;top:11515;width:8056;height:228;visibility:visible;mso-wrap-style:square;v-text-anchor:top" coordsize="8056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oFOnsAA&#10;AADdAAAADwAAAGRycy9kb3ducmV2LnhtbERPS4vCMBC+C/6HMMLeNHVRkWoUV5Td4/rA89CMTbWZ&#10;lCRq/fcbYcHbfHzPmS9bW4s7+VA5VjAcZCCIC6crLhUcD9v+FESIyBprx6TgSQGWi25njrl2D97R&#10;fR9LkUI45KjAxNjkUobCkMUwcA1x4s7OW4wJ+lJqj48Ubmv5mWUTabHi1GCwobWh4rq/WQWbcTsa&#10;0slspv4Svij8Povv81qpj167moGI1Ma3+N/9o9P8STaC1zfpBLn4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oFOnsAAAADdAAAADwAAAAAAAAAAAAAAAACYAgAAZHJzL2Rvd25y&#10;ZXYueG1sUEsFBgAAAAAEAAQA9QAAAIUDAAAAAA==&#10;" path="m,228r8056,l8056,,,,,228xe" fillcolor="#ebebeb" stroked="f">
                    <v:path arrowok="t" o:connecttype="custom" o:connectlocs="0,11743;8056,11743;8056,11515;0,11515;0,11743" o:connectangles="0,0,0,0,0"/>
                  </v:shape>
                </v:group>
                <v:group id="Group 1047" o:spid="_x0000_s1267" style="position:absolute;left:1428;top:11261;width:9109;height:2" coordorigin="1428,11261" coordsize="910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aYIA8QAAADdAAAADwAAAGRycy9kb3ducmV2LnhtbERPS2vCQBC+F/oflin0&#10;VjdRIhJdRYKVHkKhKoi3ITsmwexsyG7z+PfdQqG3+fies9mNphE9da62rCCeRSCIC6trLhVczu9v&#10;KxDOI2tsLJOCiRzsts9PG0y1HfiL+pMvRQhhl6KCyvs2ldIVFRl0M9sSB+5uO4M+wK6UusMhhJtG&#10;zqNoKQ3WHBoqbCmrqHicvo2C44DDfhEf+vxxz6bbOfm85jEp9foy7tcgPI3+X/zn/tBh/jJK4Peb&#10;cILc/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aYIA8QAAADdAAAA&#10;DwAAAAAAAAAAAAAAAACqAgAAZHJzL2Rvd25yZXYueG1sUEsFBgAAAAAEAAQA+gAAAJsDAAAAAA==&#10;">
                  <v:shape id="Freeform 1048" o:spid="_x0000_s1268" style="position:absolute;left:1428;top:11261;width:9109;height:2;visibility:visible;mso-wrap-style:square;v-text-anchor:top" coordsize="910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QU/psIA&#10;AADdAAAADwAAAGRycy9kb3ducmV2LnhtbERPTWsCMRC9F/ofwhS81aSKi2yNIgVBSz24lp6HZNxs&#10;3UyWTdTtv2+EQm/zeJ+zWA2+FVfqYxNYw8tYgSA2wTZca/g8bp7nIGJCttgGJg0/FGG1fHxYYGnD&#10;jQ90rVItcgjHEjW4lLpSymgceYzj0BFn7hR6jynDvpa2x1sO962cKFVIjw3nBocdvTky5+riNahU&#10;mY/Zfj49vbvvw+QYZ8Z+7bQePQ3rVxCJhvQv/nNvbZ5fqALu3+QT5PI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9BT+mwgAAAN0AAAAPAAAAAAAAAAAAAAAAAJgCAABkcnMvZG93&#10;bnJldi54bWxQSwUGAAAAAAQABAD1AAAAhwMAAAAA&#10;" path="m,l9110,e" filled="f" strokecolor="#ebebeb" strokeweight="2.98pt">
                    <v:path arrowok="t" o:connecttype="custom" o:connectlocs="0,0;9110,0" o:connectangles="0,0"/>
                  </v:shape>
                </v:group>
                <v:group id="Group 1045" o:spid="_x0000_s1269" style="position:absolute;left:1419;top:11755;width:9129;height:2" coordorigin="1419,11755" coordsize="912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jgz78MAAADdAAAADwAAAGRycy9kb3ducmV2LnhtbERPS4vCMBC+C/6HMIK3&#10;Na2yunSNIqLiQRZ8wLK3oRnbYjMpTWzrv98Igrf5+J4zX3amFA3VrrCsIB5FIIhTqwvOFFzO248v&#10;EM4jaywtk4IHOVgu+r05Jtq2fKTm5DMRQtglqCD3vkqkdGlOBt3IVsSBu9raoA+wzqSusQ3hppTj&#10;KJpKgwWHhhwrWueU3k53o2DXYruaxJvmcLuuH3/nz5/fQ0xKDQfd6huEp86/xS/3Xof502gGz2/C&#10;CXLx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WODPvwwAAAN0AAAAP&#10;AAAAAAAAAAAAAAAAAKoCAABkcnMvZG93bnJldi54bWxQSwUGAAAAAAQABAD6AAAAmgMAAAAA&#10;">
                  <v:shape id="Freeform 1046" o:spid="_x0000_s1270" style="position:absolute;left:1419;top:11755;width:9129;height:2;visibility:visible;mso-wrap-style:square;v-text-anchor:top" coordsize="912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JS2t8QA&#10;AADdAAAADwAAAGRycy9kb3ducmV2LnhtbESPQU/DMAyF70j7D5GRuLEEDgGVZRNCGuyyA2Xa2WtM&#10;261xqiTbyr/HByRutt7ze58XqykM6kIp95EdPMwNKOIm+p5bB7uv9f0zqFyQPQ6RycEPZVgtZzcL&#10;rHy88idd6tIqCeFcoYOulLHSOjcdBczzOBKL9h1TwCJrarVPeJXwMOhHY6wO2LM0dDjSW0fNqT4H&#10;B+ePybwf49O43deb1ByCtXlrnbu7nV5fQBWayr/573rjBd8awZVvZAS9/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yUtrfEAAAA3QAAAA8AAAAAAAAAAAAAAAAAmAIAAGRycy9k&#10;b3ducmV2LnhtbFBLBQYAAAAABAAEAPUAAACJAwAAAAA=&#10;" path="m,l9128,e" filled="f" strokecolor="#ebebeb" strokeweight="1.54pt">
                    <v:path arrowok="t" o:connecttype="custom" o:connectlocs="0,0;9128,0" o:connectangles="0,0"/>
                  </v:shape>
                </v:group>
                <v:group id="Group 1043" o:spid="_x0000_s1271" style="position:absolute;left:2379;top:11290;width:2;height:480" coordorigin="2379,11290" coordsize="2,4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OsCBsMAAADdAAAADwAAAGRycy9kb3ducmV2LnhtbERPS4vCMBC+C/6HMIK3&#10;Na2y4naNIqLiQRZ8wLK3oRnbYjMpTWzrv98Igrf5+J4zX3amFA3VrrCsIB5FIIhTqwvOFFzO248Z&#10;COeRNZaWScGDHCwX/d4cE21bPlJz8pkIIewSVJB7XyVSujQng25kK+LAXW1t0AdYZ1LX2IZwU8px&#10;FE2lwYJDQ44VrXNKb6e7UbBrsV1N4k1zuF3Xj7/z58/vISalhoNu9Q3CU+ff4pd7r8P8afQFz2/C&#10;CXLx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I6wIGwwAAAN0AAAAP&#10;AAAAAAAAAAAAAAAAAKoCAABkcnMvZG93bnJldi54bWxQSwUGAAAAAAQABAD6AAAAmgMAAAAA&#10;">
                  <v:shape id="Freeform 1044" o:spid="_x0000_s1272" style="position:absolute;left:2379;top:11290;width:2;height:480;visibility:visible;mso-wrap-style:square;v-text-anchor:top" coordsize="2,4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dxoicYA&#10;AADdAAAADwAAAGRycy9kb3ducmV2LnhtbESPQU8CMRCF7yb8h2ZIvEkXDgRXChGCiQcvIokex+2w&#10;rWynZVth/ffOwcTbTN6b975ZrofQqQv12Uc2MJ1UoIibaD23Bg5vT3cLULkgW+wik4EfyrBejW6W&#10;WNt45Ve67EurJIRzjQZcKanWOjeOAuZJTMSiHWMfsMjat9r2eJXw0OlZVc11QM/S4DDR1lFz2n8H&#10;A7hx/iOdd+fj19Z++nS/OG3eX4y5HQ+PD6AKDeXf/Hf9bAV/PhV++UZG0K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dxoicYAAADdAAAADwAAAAAAAAAAAAAAAACYAgAAZHJz&#10;L2Rvd25yZXYueG1sUEsFBgAAAAAEAAQA9QAAAIsDAAAAAA==&#10;" path="m,l,480e" filled="f" strokecolor="white" strokeweight="1.06pt">
                    <v:path arrowok="t" o:connecttype="custom" o:connectlocs="0,11290;0,11770" o:connectangles="0,0"/>
                  </v:shape>
                </v:group>
                <v:group id="Group 1041" o:spid="_x0000_s1273" style="position:absolute;left:1428;top:11791;width:938;height:540" coordorigin="1428,11791" coordsize="938,5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0SY3cMAAADdAAAADwAAAGRycy9kb3ducmV2LnhtbERPTYvCMBC9L/gfwgje&#10;1jQrK0s1iogrHkRYXRBvQzO2xWZSmtjWf28WhL3N433OfNnbSrTU+NKxBjVOQBBnzpSca/g9fb9/&#10;gfAB2WDlmDQ8yMNyMXibY2pcxz/UHkMuYgj7FDUUIdSplD4ryKIfu5o4clfXWAwRNrk0DXYx3Fby&#10;I0mm0mLJsaHAmtYFZbfj3WrYdtitJmrT7m/X9eNy+jyc94q0Hg371QxEoD78i1/unYnzp0rB3zfx&#10;BLl4Ag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zRJjdwwAAAN0AAAAP&#10;AAAAAAAAAAAAAAAAAKoCAABkcnMvZG93bnJldi54bWxQSwUGAAAAAAQABAD6AAAAmgMAAAAA&#10;">
                  <v:shape id="Freeform 1042" o:spid="_x0000_s1274" style="position:absolute;left:1428;top:11791;width:938;height:540;visibility:visible;mso-wrap-style:square;v-text-anchor:top" coordsize="938,5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IoUMQA&#10;AADdAAAADwAAAGRycy9kb3ducmV2LnhtbERPS2uDQBC+F/Iflgnk1qx6CMVkE6TQ0kMebeIlt4k7&#10;UdGdFXej9t93C4Xe5uN7zmY3mVYM1LvasoJ4GYEgLqyuuVSQX96eX0A4j6yxtUwKvsnBbjt72mCq&#10;7chfNJx9KUIIuxQVVN53qZSuqMigW9qOOHB32xv0Afal1D2OIdy0MomilTRYc2iosKPXiorm/DAK&#10;jvjum9twue4/uywf88P9tOeTUov5lK1BeJr8v/jP/aHD/FWcwO834QS5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BCKFDEAAAA3QAAAA8AAAAAAAAAAAAAAAAAmAIAAGRycy9k&#10;b3ducmV2LnhtbFBLBQYAAAAABAAEAPUAAACJAwAAAAA=&#10;" path="m,540r939,l939,,,,,540xe" fillcolor="#dadada" stroked="f">
                    <v:path arrowok="t" o:connecttype="custom" o:connectlocs="0,12331;939,12331;939,11791;0,11791;0,12331" o:connectangles="0,0,0,0,0"/>
                  </v:shape>
                </v:group>
                <v:group id="Group 1039" o:spid="_x0000_s1275" style="position:absolute;left:1476;top:11849;width:845;height:245" coordorigin="1476,11849" coordsize="845,2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NqjMcIAAADdAAAADwAAAGRycy9kb3ducmV2LnhtbERPTYvCMBC9L/gfwgje&#10;1rTKilSjiKh4EGFVEG9DM7bFZlKa2NZ/bxaEvc3jfc582ZlSNFS7wrKCeBiBIE6tLjhTcDlvv6cg&#10;nEfWWFomBS9ysFz0vuaYaNvyLzUnn4kQwi5BBbn3VSKlS3My6Ia2Ig7c3dYGfYB1JnWNbQg3pRxF&#10;0UQaLDg05FjROqf0cXoaBbsW29U43jSHx339up1/jtdDTEoN+t1qBsJT5//FH/deh/mTeAx/34QT&#10;5OIN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KzaozHCAAAA3QAAAA8A&#10;AAAAAAAAAAAAAAAAqgIAAGRycy9kb3ducmV2LnhtbFBLBQYAAAAABAAEAPoAAACZAwAAAAA=&#10;">
                  <v:shape id="Freeform 1040" o:spid="_x0000_s1276" style="position:absolute;left:1476;top:11849;width:845;height:245;visibility:visible;mso-wrap-style:square;v-text-anchor:top" coordsize="845,2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4c318MA&#10;AADdAAAADwAAAGRycy9kb3ducmV2LnhtbERPTYvCMBC9L+x/CCN4W9MuUqQapbiIevBg68Xb0My2&#10;ZZtJabK2/nsjCN7m8T5ntRlNK27Uu8aygngWgSAurW64UnApdl8LEM4ja2wtk4I7OdisPz9WmGo7&#10;8Jluua9ECGGXooLa+y6V0pU1GXQz2xEH7tf2Bn2AfSV1j0MIN638jqJEGmw4NNTY0bam8i//NwoW&#10;lOVZ8ZMch+O+PFzN/BRXu5NS08mYLUF4Gv1b/HIfdJifxHN4fhNOkO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4c318MAAADdAAAADwAAAAAAAAAAAAAAAACYAgAAZHJzL2Rv&#10;d25yZXYueG1sUEsFBgAAAAAEAAQA9QAAAIgDAAAAAA==&#10;" path="m,245r845,l845,,,,,245xe" fillcolor="#dadada" stroked="f">
                    <v:path arrowok="t" o:connecttype="custom" o:connectlocs="0,12094;845,12094;845,11849;0,11849;0,12094" o:connectangles="0,0,0,0,0"/>
                  </v:shape>
                </v:group>
                <v:group id="Group 1037" o:spid="_x0000_s1277" style="position:absolute;left:2388;top:11791;width:8149;height:540" coordorigin="2388,11791" coordsize="8149,5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H+e3sMAAADdAAAADwAAAGRycy9kb3ducmV2LnhtbERPTYvCMBC9C/6HMII3&#10;TbuLIl2jiKyLBxGsC8vehmZsi82kNLGt/94Igrd5vM9ZrntTiZYaV1pWEE8jEMSZ1SXnCn7Pu8kC&#10;hPPIGivLpOBODtar4WCJibYdn6hNfS5CCLsEFRTe14mULivIoJvamjhwF9sY9AE2udQNdiHcVPIj&#10;iubSYMmhocCatgVl1/RmFPx02G0+4+/2cL1s7//n2fHvEJNS41G/+QLhqfdv8cu912H+PJ7B85tw&#10;glw9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Mf57ewwAAAN0AAAAP&#10;AAAAAAAAAAAAAAAAAKoCAABkcnMvZG93bnJldi54bWxQSwUGAAAAAAQABAD6AAAAmgMAAAAA&#10;">
                  <v:shape id="Freeform 1038" o:spid="_x0000_s1278" style="position:absolute;left:2388;top:11791;width:8149;height:540;visibility:visible;mso-wrap-style:square;v-text-anchor:top" coordsize="8149,5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3VUBcUA&#10;AADdAAAADwAAAGRycy9kb3ducmV2LnhtbESPQWuDQBCF74X8h2UCuTWrQqSYrFIMgZBDoTbJeXAn&#10;KnVnxd1E21/fLRR6m+G9ed+bXTGbXjxodJ1lBfE6AkFcW91xo+D8cXh+AeE8ssbeMin4IgdFvnja&#10;YabtxO/0qHwjQgi7DBW03g+ZlK5uyaBb24E4aDc7GvRhHRupR5xCuOllEkWpNNhxILQ4UNlS/Vnd&#10;TYBUl2/c62lT3ih+K5Nrd0r2lVKr5fy6BeFp9v/mv+ujDvXTOIXfb8IIM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dVQFxQAAAN0AAAAPAAAAAAAAAAAAAAAAAJgCAABkcnMv&#10;ZG93bnJldi54bWxQSwUGAAAAAAQABAD1AAAAigMAAAAA&#10;" path="m,540r8150,l8150,,,,,540xe" fillcolor="#dadada" stroked="f">
                    <v:path arrowok="t" o:connecttype="custom" o:connectlocs="0,12331;8150,12331;8150,11791;0,11791;0,12331" o:connectangles="0,0,0,0,0"/>
                  </v:shape>
                </v:group>
                <v:group id="Group 1035" o:spid="_x0000_s1279" style="position:absolute;left:2434;top:11849;width:8056;height:226" coordorigin="2434,11849" coordsize="8056,2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+GlMsMAAADdAAAADwAAAGRycy9kb3ducmV2LnhtbERPS4vCMBC+C/6HMIK3&#10;Na2yunSNIqLiQRZ8wLK3oRnbYjMpTWzrv98Igrf5+J4zX3amFA3VrrCsIB5FIIhTqwvOFFzO248v&#10;EM4jaywtk4IHOVgu+r05Jtq2fKTm5DMRQtglqCD3vkqkdGlOBt3IVsSBu9raoA+wzqSusQ3hppTj&#10;KJpKgwWHhhwrWueU3k53o2DXYruaxJvmcLuuH3/nz5/fQ0xKDQfd6huEp86/xS/3Xof503gGz2/C&#10;CXLx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T4aUywwAAAN0AAAAP&#10;AAAAAAAAAAAAAAAAAKoCAABkcnMvZG93bnJldi54bWxQSwUGAAAAAAQABAD6AAAAmgMAAAAA&#10;">
                  <v:shape id="Freeform 1036" o:spid="_x0000_s1280" style="position:absolute;left:2434;top:11849;width:8056;height:226;visibility:visible;mso-wrap-style:square;v-text-anchor:top" coordsize="8056,2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ajRsQA&#10;AADdAAAADwAAAGRycy9kb3ducmV2LnhtbESPzWoCMRDH7wXfIYzQS9GstohsjdIWCsJCYdUHGDZj&#10;snQzWTZRt2/vHITeZpj/x282uzF06kpDaiMbWMwLUMRNtC07A6fj92wNKmVki11kMvBHCXbbydMG&#10;SxtvXNP1kJ2SEE4lGvA596XWqfEUMM1jTyy3cxwCZlkHp+2ANwkPnV4WxUoHbFkaPPb05an5PVyC&#10;gdfLT70/tufqrXIv0vjp3bKqjXmejh/voDKN+V/8cO+t4K8WgivfyAh6e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rmo0bEAAAA3QAAAA8AAAAAAAAAAAAAAAAAmAIAAGRycy9k&#10;b3ducmV2LnhtbFBLBQYAAAAABAAEAPUAAACJAwAAAAA=&#10;" path="m,225r8056,l8056,,,,,225xe" fillcolor="#dadada" stroked="f">
                    <v:path arrowok="t" o:connecttype="custom" o:connectlocs="0,12074;8056,12074;8056,11849;0,11849;0,12074" o:connectangles="0,0,0,0,0"/>
                  </v:shape>
                </v:group>
                <v:group id="Group 1033" o:spid="_x0000_s1281" style="position:absolute;left:2434;top:12074;width:8056;height:228" coordorigin="2434,12074" coordsize="8056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TKU28MAAADdAAAADwAAAGRycy9kb3ducmV2LnhtbERPS4vCMBC+C/6HMIK3&#10;Na2y4naNIqLiQRZ8wLK3oRnbYjMpTWzrv98Igrf5+J4zX3amFA3VrrCsIB5FIIhTqwvOFFzO248Z&#10;COeRNZaWScGDHCwX/d4cE21bPlJz8pkIIewSVJB7XyVSujQng25kK+LAXW1t0AdYZ1LX2IZwU8px&#10;FE2lwYJDQ44VrXNKb6e7UbBrsV1N4k1zuF3Xj7/z58/vISalhoNu9Q3CU+ff4pd7r8P8afwFz2/C&#10;CXLx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NMpTbwwAAAN0AAAAP&#10;AAAAAAAAAAAAAAAAAKoCAABkcnMvZG93bnJldi54bWxQSwUGAAAAAAQABAD6AAAAmgMAAAAA&#10;">
                  <v:shape id="Freeform 1034" o:spid="_x0000_s1282" style="position:absolute;left:2434;top:12074;width:8056;height:228;visibility:visible;mso-wrap-style:square;v-text-anchor:top" coordsize="8056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EHRscA&#10;AADdAAAADwAAAGRycy9kb3ducmV2LnhtbESPQUvDQBCF74L/YRnBm91YNEjMphSrUpAWjPY+Zsck&#10;mJ3dZrdt+u+dg+BthvfmvW/KxeQGdaQx9p4N3M4yUMSNtz23Bj4/Xm4eQMWEbHHwTAbOFGFRXV6U&#10;WFh/4nc61qlVEsKxQANdSqHQOjYdOYwzH4hF+/ajwyTr2Go74knC3aDnWZZrhz1LQ4eBnjpqfuqD&#10;MzAt+/Mq39xvvl7D+m17CLv93fPOmOurafkIKtGU/s1/12sr+Plc+OUbGUF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FBB0bHAAAA3QAAAA8AAAAAAAAAAAAAAAAAmAIAAGRy&#10;cy9kb3ducmV2LnhtbFBLBQYAAAAABAAEAPUAAACMAwAAAAA=&#10;" path="m,228r8056,l8056,,,,,228xe" fillcolor="#dadada" stroked="f">
                    <v:path arrowok="t" o:connecttype="custom" o:connectlocs="0,12302;8056,12302;8056,12074;0,12074;0,12302" o:connectangles="0,0,0,0,0"/>
                  </v:shape>
                </v:group>
                <v:group id="Group 1031" o:spid="_x0000_s1283" style="position:absolute;left:1428;top:11818;width:9109;height:2" coordorigin="1428,11818" coordsize="910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ShSYMMAAADdAAAADwAAAGRycy9kb3ducmV2LnhtbERPTYvCMBC9C/6HMII3&#10;TasoUo0isrvsQQTrwuJtaMa22ExKk23rv98Igrd5vM/Z7HpTiZYaV1pWEE8jEMSZ1SXnCn4un5MV&#10;COeRNVaWScGDHOy2w8EGE207PlOb+lyEEHYJKii8rxMpXVaQQTe1NXHgbrYx6ANscqkb7EK4qeQs&#10;ipbSYMmhocCaDgVl9/TPKPjqsNvP44/2eL8dHtfL4vR7jEmp8ajfr0F46v1b/HJ/6zB/OYvh+U04&#10;QW7/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9KFJgwwAAAN0AAAAP&#10;AAAAAAAAAAAAAAAAAKoCAABkcnMvZG93bnJldi54bWxQSwUGAAAAAAQABAD6AAAAmgMAAAAA&#10;">
                  <v:shape id="Freeform 1032" o:spid="_x0000_s1284" style="position:absolute;left:1428;top:11818;width:9109;height:2;visibility:visible;mso-wrap-style:square;v-text-anchor:top" coordsize="910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vCc78QA&#10;AADdAAAADwAAAGRycy9kb3ducmV2LnhtbERPS2vCQBC+F/wPywi91U1zUEldJRUD7UHBx8HjNDtN&#10;QrOzYXdror/eLRS8zcf3nMVqMK24kPONZQWvkwQEcWl1w5WC07F4mYPwAVlja5kUXMnDajl6WmCm&#10;bc97uhxCJWII+wwV1CF0mZS+rMmgn9iOOHLf1hkMEbpKaod9DDetTJNkKg02HBtq7GhdU/lz+DUK&#10;8vl7/nXb7GYFn/fOnft2+1kVSj2Ph/wNRKAhPMT/7g8d50/TFP6+iSfI5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rwnO/EAAAA3QAAAA8AAAAAAAAAAAAAAAAAmAIAAGRycy9k&#10;b3ducmV2LnhtbFBLBQYAAAAABAAEAPUAAACJAwAAAAA=&#10;" path="m,l9110,e" filled="f" strokecolor="#dadada" strokeweight="2.98pt">
                    <v:path arrowok="t" o:connecttype="custom" o:connectlocs="0,0;9110,0" o:connectangles="0,0"/>
                  </v:shape>
                </v:group>
                <v:group id="Group 1029" o:spid="_x0000_s1285" style="position:absolute;left:1419;top:12317;width:9129;height:2" coordorigin="1419,12317" coordsize="912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rZpjMIAAADdAAAADwAAAGRycy9kb3ducmV2LnhtbERPTYvCMBC9L/gfwgje&#10;1rTKilSjiKh4EGFVEG9DM7bFZlKa2NZ/bxaEvc3jfc582ZlSNFS7wrKCeBiBIE6tLjhTcDlvv6cg&#10;nEfWWFomBS9ysFz0vuaYaNvyLzUnn4kQwi5BBbn3VSKlS3My6Ia2Ig7c3dYGfYB1JnWNbQg3pRxF&#10;0UQaLDg05FjROqf0cXoaBbsW29U43jSHx339up1/jtdDTEoN+t1qBsJT5//FH/deh/mT0Rj+vgkn&#10;yMU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GK2aYzCAAAA3QAAAA8A&#10;AAAAAAAAAAAAAAAAqgIAAGRycy9kb3ducmV2LnhtbFBLBQYAAAAABAAEAPoAAACZAwAAAAA=&#10;">
                  <v:shape id="Freeform 1030" o:spid="_x0000_s1286" style="position:absolute;left:1419;top:12317;width:9129;height:2;visibility:visible;mso-wrap-style:square;v-text-anchor:top" coordsize="912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FrCpMAA&#10;AADdAAAADwAAAGRycy9kb3ducmV2LnhtbERPTYvCMBC9C/6HMAveNF0R0a5RpOyCV60Hj0Mytl2b&#10;SUmirf/eCAt7m8f7nM1usK14kA+NYwWfswwEsXam4UrBufyZrkCEiGywdUwKnhRgtx2PNpgb1/OR&#10;HqdYiRTCIUcFdYxdLmXQNVkMM9cRJ+7qvMWYoK+k8dincNvKeZYtpcWGU0ONHRU16dvpbhVo/Vv1&#10;2eF779cXe1tLLpuiKJWafAz7LxCRhvgv/nMfTJq/nC/g/U06QW5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FrCpMAAAADdAAAADwAAAAAAAAAAAAAAAACYAgAAZHJzL2Rvd25y&#10;ZXYueG1sUEsFBgAAAAAEAAQA9QAAAIUDAAAAAA==&#10;" path="m,l9128,e" filled="f" strokecolor="#dadada" strokeweight="1.54pt">
                    <v:path arrowok="t" o:connecttype="custom" o:connectlocs="0,0;9128,0" o:connectangles="0,0"/>
                  </v:shape>
                </v:group>
                <v:group id="Group 1027" o:spid="_x0000_s1287" style="position:absolute;left:2379;top:11846;width:2;height:485" coordorigin="2379,11846" coordsize="2,48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hNUY8QAAADdAAAADwAAAGRycy9kb3ducmV2LnhtbERPTWuDQBC9F/oflink&#10;1qymKMVmIxLakkMoxBRKb4M7UYk7K+5Wzb/PBgq5zeN9zjqfTSdGGlxrWUG8jEAQV1a3XCv4Pn48&#10;v4JwHlljZ5kUXMhBvnl8WGOm7cQHGktfixDCLkMFjfd9JqWrGjLolrYnDtzJDgZ9gEMt9YBTCDed&#10;XEVRKg22HBoa7GnbUHUu/4yCzwmn4iV+H/fn0/bye0y+fvYxKbV4mos3EJ5mfxf/u3c6zE9XCdy+&#10;CSfIzR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ghNUY8QAAADdAAAA&#10;DwAAAAAAAAAAAAAAAACqAgAAZHJzL2Rvd25yZXYueG1sUEsFBgAAAAAEAAQA+gAAAJsDAAAAAA==&#10;">
                  <v:shape id="Freeform 1028" o:spid="_x0000_s1288" style="position:absolute;left:2379;top:11846;width:2;height:485;visibility:visible;mso-wrap-style:square;v-text-anchor:top" coordsize="2,4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OkXcAA&#10;AADdAAAADwAAAGRycy9kb3ducmV2LnhtbERPTYvCMBC9C/6HMMLebGoPZalGEUEoLCysCuJtaMYm&#10;2ExKE7X+e7OwsLd5vM9ZbUbXiQcNwXpWsMhyEMSN15ZbBafjfv4JIkRkjZ1nUvCiAJv1dLLCSvsn&#10;/9DjEFuRQjhUqMDE2FdShsaQw5D5njhxVz84jAkOrdQDPlO462SR56V0aDk1GOxpZ6i5He5OgZZl&#10;PV6/Cn+2tT2aS/ute0NKfczG7RJEpDH+i//ctU7zy6KE32/SCXL9B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HOkXcAAAADdAAAADwAAAAAAAAAAAAAAAACYAgAAZHJzL2Rvd25y&#10;ZXYueG1sUEsFBgAAAAAEAAQA9QAAAIUDAAAAAA==&#10;" path="m,l,485e" filled="f" strokecolor="white" strokeweight="1.06pt">
                    <v:path arrowok="t" o:connecttype="custom" o:connectlocs="0,11846;0,12331" o:connectangles="0,0"/>
                  </v:shape>
                </v:group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i/>
          <w:sz w:val="18"/>
          <w:szCs w:val="18"/>
        </w:rPr>
        <w:t>(adap</w:t>
      </w:r>
      <w:r>
        <w:rPr>
          <w:rFonts w:ascii="Arial" w:eastAsia="Arial" w:hAnsi="Arial" w:cs="Arial"/>
          <w:i/>
          <w:spacing w:val="-2"/>
          <w:sz w:val="18"/>
          <w:szCs w:val="18"/>
        </w:rPr>
        <w:t>t</w:t>
      </w:r>
      <w:r>
        <w:rPr>
          <w:rFonts w:ascii="Arial" w:eastAsia="Arial" w:hAnsi="Arial" w:cs="Arial"/>
          <w:i/>
          <w:sz w:val="18"/>
          <w:szCs w:val="18"/>
        </w:rPr>
        <w:t>ed f</w:t>
      </w:r>
      <w:r>
        <w:rPr>
          <w:rFonts w:ascii="Arial" w:eastAsia="Arial" w:hAnsi="Arial" w:cs="Arial"/>
          <w:i/>
          <w:spacing w:val="-3"/>
          <w:sz w:val="18"/>
          <w:szCs w:val="18"/>
        </w:rPr>
        <w:t>r</w:t>
      </w:r>
      <w:r>
        <w:rPr>
          <w:rFonts w:ascii="Arial" w:eastAsia="Arial" w:hAnsi="Arial" w:cs="Arial"/>
          <w:i/>
          <w:sz w:val="18"/>
          <w:szCs w:val="18"/>
        </w:rPr>
        <w:t>om</w:t>
      </w:r>
      <w:r>
        <w:rPr>
          <w:rFonts w:ascii="Arial" w:eastAsia="Arial" w:hAnsi="Arial" w:cs="Arial"/>
          <w:i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Eiby</w:t>
      </w:r>
      <w:r>
        <w:rPr>
          <w:rFonts w:ascii="Arial" w:eastAsia="Arial" w:hAnsi="Arial" w:cs="Arial"/>
          <w:i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sz w:val="18"/>
          <w:szCs w:val="18"/>
        </w:rPr>
        <w:t>19</w:t>
      </w:r>
      <w:r>
        <w:rPr>
          <w:rFonts w:ascii="Arial" w:eastAsia="Arial" w:hAnsi="Arial" w:cs="Arial"/>
          <w:i/>
          <w:spacing w:val="-2"/>
          <w:sz w:val="18"/>
          <w:szCs w:val="18"/>
        </w:rPr>
        <w:t>9</w:t>
      </w:r>
      <w:r>
        <w:rPr>
          <w:rFonts w:ascii="Arial" w:eastAsia="Arial" w:hAnsi="Arial" w:cs="Arial"/>
          <w:i/>
          <w:sz w:val="18"/>
          <w:szCs w:val="18"/>
        </w:rPr>
        <w:t>6)</w:t>
      </w:r>
    </w:p>
    <w:p w:rsidR="00390CA3" w:rsidRDefault="00390CA3">
      <w:pPr>
        <w:spacing w:before="6" w:line="170" w:lineRule="exact"/>
        <w:rPr>
          <w:sz w:val="17"/>
          <w:szCs w:val="17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  <w:sectPr w:rsidR="00390CA3">
          <w:footerReference w:type="default" r:id="rId154"/>
          <w:pgSz w:w="11907" w:h="16840"/>
          <w:pgMar w:top="1560" w:right="1280" w:bottom="780" w:left="1280" w:header="0" w:footer="585" w:gutter="0"/>
          <w:cols w:space="720"/>
        </w:sectPr>
      </w:pPr>
    </w:p>
    <w:p w:rsidR="00390CA3" w:rsidRDefault="00BD6A69">
      <w:pPr>
        <w:spacing w:before="77"/>
        <w:ind w:left="246"/>
        <w:jc w:val="center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b/>
          <w:bCs/>
          <w:color w:val="FFFFFF"/>
          <w:spacing w:val="1"/>
          <w:sz w:val="18"/>
          <w:szCs w:val="18"/>
        </w:rPr>
        <w:lastRenderedPageBreak/>
        <w:t>M</w:t>
      </w:r>
      <w:r>
        <w:rPr>
          <w:rFonts w:ascii="Arial" w:eastAsia="Arial" w:hAnsi="Arial" w:cs="Arial"/>
          <w:b/>
          <w:bCs/>
          <w:color w:val="FFFFFF"/>
          <w:sz w:val="18"/>
          <w:szCs w:val="18"/>
        </w:rPr>
        <w:t>odif</w:t>
      </w:r>
      <w:r>
        <w:rPr>
          <w:rFonts w:ascii="Arial" w:eastAsia="Arial" w:hAnsi="Arial" w:cs="Arial"/>
          <w:b/>
          <w:bCs/>
          <w:color w:val="FFFFFF"/>
          <w:spacing w:val="-2"/>
          <w:sz w:val="18"/>
          <w:szCs w:val="18"/>
        </w:rPr>
        <w:t>i</w:t>
      </w:r>
      <w:r>
        <w:rPr>
          <w:rFonts w:ascii="Arial" w:eastAsia="Arial" w:hAnsi="Arial" w:cs="Arial"/>
          <w:b/>
          <w:bCs/>
          <w:color w:val="FFFFFF"/>
          <w:sz w:val="18"/>
          <w:szCs w:val="18"/>
        </w:rPr>
        <w:t xml:space="preserve">ed </w:t>
      </w:r>
      <w:r>
        <w:rPr>
          <w:rFonts w:ascii="Arial" w:eastAsia="Arial" w:hAnsi="Arial" w:cs="Arial"/>
          <w:b/>
          <w:bCs/>
          <w:color w:val="FFFFFF"/>
          <w:spacing w:val="1"/>
          <w:sz w:val="18"/>
          <w:szCs w:val="18"/>
        </w:rPr>
        <w:t>M</w:t>
      </w:r>
      <w:r>
        <w:rPr>
          <w:rFonts w:ascii="Arial" w:eastAsia="Arial" w:hAnsi="Arial" w:cs="Arial"/>
          <w:b/>
          <w:bCs/>
          <w:color w:val="FFFFFF"/>
          <w:sz w:val="18"/>
          <w:szCs w:val="18"/>
        </w:rPr>
        <w:t>erca</w:t>
      </w:r>
      <w:r>
        <w:rPr>
          <w:rFonts w:ascii="Arial" w:eastAsia="Arial" w:hAnsi="Arial" w:cs="Arial"/>
          <w:b/>
          <w:bCs/>
          <w:color w:val="FFFFFF"/>
          <w:spacing w:val="-2"/>
          <w:sz w:val="18"/>
          <w:szCs w:val="18"/>
        </w:rPr>
        <w:t>l</w:t>
      </w:r>
      <w:r>
        <w:rPr>
          <w:rFonts w:ascii="Arial" w:eastAsia="Arial" w:hAnsi="Arial" w:cs="Arial"/>
          <w:b/>
          <w:bCs/>
          <w:color w:val="FFFFFF"/>
          <w:sz w:val="18"/>
          <w:szCs w:val="18"/>
        </w:rPr>
        <w:t>li Scale</w:t>
      </w:r>
    </w:p>
    <w:p w:rsidR="00390CA3" w:rsidRDefault="00BD6A69">
      <w:pPr>
        <w:spacing w:before="3" w:line="280" w:lineRule="exact"/>
        <w:rPr>
          <w:sz w:val="28"/>
          <w:szCs w:val="28"/>
        </w:rPr>
      </w:pPr>
      <w:r>
        <w:br w:type="column"/>
      </w:r>
    </w:p>
    <w:p w:rsidR="00390CA3" w:rsidRDefault="00BD6A69">
      <w:pPr>
        <w:ind w:left="126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b/>
          <w:bCs/>
          <w:color w:val="FFFFFF"/>
          <w:sz w:val="18"/>
          <w:szCs w:val="18"/>
        </w:rPr>
        <w:t>Description</w:t>
      </w:r>
    </w:p>
    <w:p w:rsidR="00390CA3" w:rsidRDefault="00390CA3">
      <w:pPr>
        <w:rPr>
          <w:rFonts w:ascii="Arial" w:eastAsia="Arial" w:hAnsi="Arial" w:cs="Arial"/>
          <w:sz w:val="18"/>
          <w:szCs w:val="18"/>
        </w:rPr>
        <w:sectPr w:rsidR="00390CA3">
          <w:type w:val="continuous"/>
          <w:pgSz w:w="11907" w:h="16840"/>
          <w:pgMar w:top="1560" w:right="1280" w:bottom="0" w:left="1280" w:header="720" w:footer="720" w:gutter="0"/>
          <w:cols w:num="2" w:space="720" w:equalWidth="0">
            <w:col w:w="988" w:space="40"/>
            <w:col w:w="8319"/>
          </w:cols>
        </w:sectPr>
      </w:pPr>
    </w:p>
    <w:p w:rsidR="00390CA3" w:rsidRDefault="00390CA3">
      <w:pPr>
        <w:spacing w:before="8" w:line="140" w:lineRule="exact"/>
        <w:rPr>
          <w:sz w:val="14"/>
          <w:szCs w:val="14"/>
        </w:rPr>
      </w:pPr>
    </w:p>
    <w:p w:rsidR="00390CA3" w:rsidRDefault="00BD6A69">
      <w:pPr>
        <w:tabs>
          <w:tab w:val="left" w:pos="1153"/>
        </w:tabs>
        <w:ind w:left="568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0</w:t>
      </w:r>
      <w:r>
        <w:rPr>
          <w:rFonts w:ascii="Arial" w:eastAsia="Arial" w:hAnsi="Arial" w:cs="Arial"/>
          <w:sz w:val="18"/>
          <w:szCs w:val="18"/>
        </w:rPr>
        <w:tab/>
      </w:r>
      <w:r>
        <w:rPr>
          <w:rFonts w:ascii="Arial" w:eastAsia="Arial" w:hAnsi="Arial" w:cs="Arial"/>
          <w:spacing w:val="-4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i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r</w:t>
      </w:r>
      <w:r>
        <w:rPr>
          <w:rFonts w:ascii="Arial" w:eastAsia="Arial" w:hAnsi="Arial" w:cs="Arial"/>
          <w:spacing w:val="1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-earthq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 xml:space="preserve">o </w:t>
      </w:r>
      <w:r>
        <w:rPr>
          <w:rFonts w:ascii="Arial" w:eastAsia="Arial" w:hAnsi="Arial" w:cs="Arial"/>
          <w:spacing w:val="-1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 xml:space="preserve">ll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 xml:space="preserve">o be </w:t>
      </w:r>
      <w:r>
        <w:rPr>
          <w:rFonts w:ascii="Arial" w:eastAsia="Arial" w:hAnsi="Arial" w:cs="Arial"/>
          <w:spacing w:val="-2"/>
          <w:sz w:val="18"/>
          <w:szCs w:val="18"/>
        </w:rPr>
        <w:t>f</w:t>
      </w:r>
      <w:r>
        <w:rPr>
          <w:rFonts w:ascii="Arial" w:eastAsia="Arial" w:hAnsi="Arial" w:cs="Arial"/>
          <w:sz w:val="18"/>
          <w:szCs w:val="18"/>
        </w:rPr>
        <w:t>elt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at 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ll.</w:t>
      </w:r>
    </w:p>
    <w:p w:rsidR="00390CA3" w:rsidRDefault="00390CA3">
      <w:pPr>
        <w:spacing w:before="6" w:line="140" w:lineRule="exact"/>
        <w:rPr>
          <w:sz w:val="14"/>
          <w:szCs w:val="14"/>
        </w:rPr>
      </w:pPr>
    </w:p>
    <w:p w:rsidR="00390CA3" w:rsidRDefault="00BD6A69">
      <w:pPr>
        <w:numPr>
          <w:ilvl w:val="0"/>
          <w:numId w:val="1"/>
        </w:numPr>
        <w:tabs>
          <w:tab w:val="left" w:pos="1153"/>
        </w:tabs>
        <w:ind w:left="1154" w:right="382"/>
        <w:jc w:val="left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Not</w:t>
      </w:r>
      <w:r>
        <w:rPr>
          <w:rFonts w:ascii="Arial" w:eastAsia="Arial" w:hAnsi="Arial" w:cs="Arial"/>
          <w:sz w:val="18"/>
          <w:szCs w:val="18"/>
        </w:rPr>
        <w:t xml:space="preserve"> felt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by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h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, e</w:t>
      </w:r>
      <w:r>
        <w:rPr>
          <w:rFonts w:ascii="Arial" w:eastAsia="Arial" w:hAnsi="Arial" w:cs="Arial"/>
          <w:spacing w:val="-4"/>
          <w:sz w:val="18"/>
          <w:szCs w:val="18"/>
        </w:rPr>
        <w:t>x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 xml:space="preserve">ept 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n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p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i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lly</w:t>
      </w:r>
      <w:r>
        <w:rPr>
          <w:rFonts w:ascii="Arial" w:eastAsia="Arial" w:hAnsi="Arial" w:cs="Arial"/>
          <w:spacing w:val="3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fa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ou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ab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 xml:space="preserve">e </w:t>
      </w:r>
      <w:r>
        <w:rPr>
          <w:rFonts w:ascii="Arial" w:eastAsia="Arial" w:hAnsi="Arial" w:cs="Arial"/>
          <w:spacing w:val="-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ir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pacing w:val="-2"/>
          <w:sz w:val="18"/>
          <w:szCs w:val="18"/>
        </w:rPr>
        <w:t>st</w:t>
      </w:r>
      <w:r>
        <w:rPr>
          <w:rFonts w:ascii="Arial" w:eastAsia="Arial" w:hAnsi="Arial" w:cs="Arial"/>
          <w:sz w:val="18"/>
          <w:szCs w:val="18"/>
        </w:rPr>
        <w:t>an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 xml:space="preserve">, </w:t>
      </w:r>
      <w:r>
        <w:rPr>
          <w:rFonts w:ascii="Arial" w:eastAsia="Arial" w:hAnsi="Arial" w:cs="Arial"/>
          <w:spacing w:val="-2"/>
          <w:sz w:val="18"/>
          <w:szCs w:val="18"/>
        </w:rPr>
        <w:t>b</w:t>
      </w:r>
      <w:r>
        <w:rPr>
          <w:rFonts w:ascii="Arial" w:eastAsia="Arial" w:hAnsi="Arial" w:cs="Arial"/>
          <w:sz w:val="18"/>
          <w:szCs w:val="18"/>
        </w:rPr>
        <w:t xml:space="preserve">ut </w:t>
      </w:r>
      <w:r>
        <w:rPr>
          <w:rFonts w:ascii="Arial" w:eastAsia="Arial" w:hAnsi="Arial" w:cs="Arial"/>
          <w:spacing w:val="-2"/>
          <w:sz w:val="18"/>
          <w:szCs w:val="18"/>
        </w:rPr>
        <w:t>b</w:t>
      </w:r>
      <w:r>
        <w:rPr>
          <w:rFonts w:ascii="Arial" w:eastAsia="Arial" w:hAnsi="Arial" w:cs="Arial"/>
          <w:sz w:val="18"/>
          <w:szCs w:val="18"/>
        </w:rPr>
        <w:t>irds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d a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i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ls</w:t>
      </w:r>
      <w:r>
        <w:rPr>
          <w:rFonts w:ascii="Arial" w:eastAsia="Arial" w:hAnsi="Arial" w:cs="Arial"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ay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be di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urbe</w:t>
      </w:r>
      <w:r>
        <w:rPr>
          <w:rFonts w:ascii="Arial" w:eastAsia="Arial" w:hAnsi="Arial" w:cs="Arial"/>
          <w:spacing w:val="-2"/>
          <w:sz w:val="18"/>
          <w:szCs w:val="18"/>
        </w:rPr>
        <w:t>d</w:t>
      </w:r>
      <w:r>
        <w:rPr>
          <w:rFonts w:ascii="Arial" w:eastAsia="Arial" w:hAnsi="Arial" w:cs="Arial"/>
          <w:sz w:val="18"/>
          <w:szCs w:val="18"/>
        </w:rPr>
        <w:t>. Repo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ted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to </w:t>
      </w:r>
      <w:r>
        <w:rPr>
          <w:rFonts w:ascii="Arial" w:eastAsia="Arial" w:hAnsi="Arial" w:cs="Arial"/>
          <w:spacing w:val="-2"/>
          <w:sz w:val="18"/>
          <w:szCs w:val="18"/>
        </w:rPr>
        <w:t>b</w:t>
      </w:r>
      <w:r>
        <w:rPr>
          <w:rFonts w:ascii="Arial" w:eastAsia="Arial" w:hAnsi="Arial" w:cs="Arial"/>
          <w:sz w:val="18"/>
          <w:szCs w:val="18"/>
        </w:rPr>
        <w:t>e fe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ai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ly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from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the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up</w:t>
      </w:r>
      <w:r>
        <w:rPr>
          <w:rFonts w:ascii="Arial" w:eastAsia="Arial" w:hAnsi="Arial" w:cs="Arial"/>
          <w:spacing w:val="-2"/>
          <w:sz w:val="18"/>
          <w:szCs w:val="18"/>
        </w:rPr>
        <w:t>p</w:t>
      </w:r>
      <w:r>
        <w:rPr>
          <w:rFonts w:ascii="Arial" w:eastAsia="Arial" w:hAnsi="Arial" w:cs="Arial"/>
          <w:sz w:val="18"/>
          <w:szCs w:val="18"/>
        </w:rPr>
        <w:t>er f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oors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of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bui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di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gs</w:t>
      </w:r>
      <w:r>
        <w:rPr>
          <w:rFonts w:ascii="Arial" w:eastAsia="Arial" w:hAnsi="Arial" w:cs="Arial"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ore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th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n te</w:t>
      </w:r>
      <w:r>
        <w:rPr>
          <w:rFonts w:ascii="Arial" w:eastAsia="Arial" w:hAnsi="Arial" w:cs="Arial"/>
          <w:spacing w:val="8"/>
          <w:sz w:val="18"/>
          <w:szCs w:val="18"/>
        </w:rPr>
        <w:t>n</w:t>
      </w:r>
      <w:r>
        <w:rPr>
          <w:rFonts w:ascii="Arial" w:eastAsia="Arial" w:hAnsi="Arial" w:cs="Arial"/>
          <w:spacing w:val="-3"/>
          <w:sz w:val="18"/>
          <w:szCs w:val="18"/>
        </w:rPr>
        <w:t>-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to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pacing w:val="-2"/>
          <w:sz w:val="18"/>
          <w:szCs w:val="18"/>
        </w:rPr>
        <w:t>ey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hig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. Di</w:t>
      </w:r>
      <w:r>
        <w:rPr>
          <w:rFonts w:ascii="Arial" w:eastAsia="Arial" w:hAnsi="Arial" w:cs="Arial"/>
          <w:spacing w:val="-1"/>
          <w:sz w:val="18"/>
          <w:szCs w:val="18"/>
        </w:rPr>
        <w:t>z</w:t>
      </w:r>
      <w:r>
        <w:rPr>
          <w:rFonts w:ascii="Arial" w:eastAsia="Arial" w:hAnsi="Arial" w:cs="Arial"/>
          <w:spacing w:val="-2"/>
          <w:sz w:val="18"/>
          <w:szCs w:val="18"/>
        </w:rPr>
        <w:t>z</w:t>
      </w:r>
      <w:r>
        <w:rPr>
          <w:rFonts w:ascii="Arial" w:eastAsia="Arial" w:hAnsi="Arial" w:cs="Arial"/>
          <w:sz w:val="18"/>
          <w:szCs w:val="18"/>
        </w:rPr>
        <w:t>ine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or n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u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 xml:space="preserve">a </w:t>
      </w:r>
      <w:r>
        <w:rPr>
          <w:rFonts w:ascii="Arial" w:eastAsia="Arial" w:hAnsi="Arial" w:cs="Arial"/>
          <w:spacing w:val="-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ay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be 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pacing w:val="-4"/>
          <w:sz w:val="18"/>
          <w:szCs w:val="18"/>
        </w:rPr>
        <w:t>x</w:t>
      </w:r>
      <w:r>
        <w:rPr>
          <w:rFonts w:ascii="Arial" w:eastAsia="Arial" w:hAnsi="Arial" w:cs="Arial"/>
          <w:sz w:val="18"/>
          <w:szCs w:val="18"/>
        </w:rPr>
        <w:t>perien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ed. B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an</w:t>
      </w:r>
      <w:r>
        <w:rPr>
          <w:rFonts w:ascii="Arial" w:eastAsia="Arial" w:hAnsi="Arial" w:cs="Arial"/>
          <w:spacing w:val="-2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h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of t</w:t>
      </w:r>
      <w:r>
        <w:rPr>
          <w:rFonts w:ascii="Arial" w:eastAsia="Arial" w:hAnsi="Arial" w:cs="Arial"/>
          <w:spacing w:val="-2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,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doo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d ot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 xml:space="preserve">er </w:t>
      </w:r>
      <w:r>
        <w:rPr>
          <w:rFonts w:ascii="Arial" w:eastAsia="Arial" w:hAnsi="Arial" w:cs="Arial"/>
          <w:spacing w:val="-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u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2"/>
          <w:sz w:val="18"/>
          <w:szCs w:val="18"/>
        </w:rPr>
        <w:t>p</w:t>
      </w:r>
      <w:r>
        <w:rPr>
          <w:rFonts w:ascii="Arial" w:eastAsia="Arial" w:hAnsi="Arial" w:cs="Arial"/>
          <w:sz w:val="18"/>
          <w:szCs w:val="18"/>
        </w:rPr>
        <w:t>en</w:t>
      </w:r>
      <w:r>
        <w:rPr>
          <w:rFonts w:ascii="Arial" w:eastAsia="Arial" w:hAnsi="Arial" w:cs="Arial"/>
          <w:spacing w:val="-2"/>
          <w:sz w:val="18"/>
          <w:szCs w:val="18"/>
        </w:rPr>
        <w:t>d</w:t>
      </w:r>
      <w:r>
        <w:rPr>
          <w:rFonts w:ascii="Arial" w:eastAsia="Arial" w:hAnsi="Arial" w:cs="Arial"/>
          <w:sz w:val="18"/>
          <w:szCs w:val="18"/>
        </w:rPr>
        <w:t>ed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sy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te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 xml:space="preserve">s 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ay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-1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lo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l</w:t>
      </w:r>
      <w:r>
        <w:rPr>
          <w:rFonts w:ascii="Arial" w:eastAsia="Arial" w:hAnsi="Arial" w:cs="Arial"/>
          <w:spacing w:val="-2"/>
          <w:sz w:val="18"/>
          <w:szCs w:val="18"/>
        </w:rPr>
        <w:t>y</w:t>
      </w:r>
      <w:r>
        <w:rPr>
          <w:rFonts w:ascii="Arial" w:eastAsia="Arial" w:hAnsi="Arial" w:cs="Arial"/>
          <w:sz w:val="18"/>
          <w:szCs w:val="18"/>
        </w:rPr>
        <w:t xml:space="preserve">, but 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 xml:space="preserve">re </w:t>
      </w:r>
      <w:r>
        <w:rPr>
          <w:rFonts w:ascii="Arial" w:eastAsia="Arial" w:hAnsi="Arial" w:cs="Arial"/>
          <w:spacing w:val="-2"/>
          <w:sz w:val="18"/>
          <w:szCs w:val="18"/>
        </w:rPr>
        <w:t>b</w:t>
      </w:r>
      <w:r>
        <w:rPr>
          <w:rFonts w:ascii="Arial" w:eastAsia="Arial" w:hAnsi="Arial" w:cs="Arial"/>
          <w:sz w:val="18"/>
          <w:szCs w:val="18"/>
        </w:rPr>
        <w:t>ar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ly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not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ea</w:t>
      </w:r>
      <w:r>
        <w:rPr>
          <w:rFonts w:ascii="Arial" w:eastAsia="Arial" w:hAnsi="Arial" w:cs="Arial"/>
          <w:spacing w:val="-2"/>
          <w:sz w:val="18"/>
          <w:szCs w:val="18"/>
        </w:rPr>
        <w:t>b</w:t>
      </w:r>
      <w:r>
        <w:rPr>
          <w:rFonts w:ascii="Arial" w:eastAsia="Arial" w:hAnsi="Arial" w:cs="Arial"/>
          <w:sz w:val="18"/>
          <w:szCs w:val="18"/>
        </w:rPr>
        <w:t>le.</w:t>
      </w:r>
      <w:r>
        <w:rPr>
          <w:rFonts w:ascii="Arial" w:eastAsia="Arial" w:hAnsi="Arial" w:cs="Arial"/>
          <w:spacing w:val="-7"/>
          <w:sz w:val="18"/>
          <w:szCs w:val="18"/>
        </w:rPr>
        <w:t xml:space="preserve"> </w:t>
      </w:r>
      <w:r>
        <w:rPr>
          <w:rFonts w:ascii="Arial" w:eastAsia="Arial" w:hAnsi="Arial" w:cs="Arial"/>
          <w:spacing w:val="7"/>
          <w:sz w:val="18"/>
          <w:szCs w:val="18"/>
        </w:rPr>
        <w:t>W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ter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in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pon</w:t>
      </w:r>
      <w:r>
        <w:rPr>
          <w:rFonts w:ascii="Arial" w:eastAsia="Arial" w:hAnsi="Arial" w:cs="Arial"/>
          <w:spacing w:val="-2"/>
          <w:sz w:val="18"/>
          <w:szCs w:val="18"/>
        </w:rPr>
        <w:t>d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,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l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d r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er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oirs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ay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o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2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il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 xml:space="preserve">ate (to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ba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k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nd fo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th).</w:t>
      </w:r>
    </w:p>
    <w:p w:rsidR="00390CA3" w:rsidRDefault="00390CA3">
      <w:pPr>
        <w:spacing w:before="6" w:line="140" w:lineRule="exact"/>
        <w:rPr>
          <w:sz w:val="14"/>
          <w:szCs w:val="14"/>
        </w:rPr>
      </w:pPr>
    </w:p>
    <w:p w:rsidR="00390CA3" w:rsidRDefault="00BD6A69">
      <w:pPr>
        <w:numPr>
          <w:ilvl w:val="0"/>
          <w:numId w:val="1"/>
        </w:numPr>
        <w:tabs>
          <w:tab w:val="left" w:pos="1153"/>
        </w:tabs>
        <w:ind w:left="1154" w:hanging="586"/>
        <w:jc w:val="left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Felt by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few</w:t>
      </w:r>
      <w:r>
        <w:rPr>
          <w:rFonts w:ascii="Arial" w:eastAsia="Arial" w:hAnsi="Arial" w:cs="Arial"/>
          <w:spacing w:val="-3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peop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 xml:space="preserve">e, 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p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al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on up</w:t>
      </w:r>
      <w:r>
        <w:rPr>
          <w:rFonts w:ascii="Arial" w:eastAsia="Arial" w:hAnsi="Arial" w:cs="Arial"/>
          <w:spacing w:val="-2"/>
          <w:sz w:val="18"/>
          <w:szCs w:val="18"/>
        </w:rPr>
        <w:t>p</w:t>
      </w:r>
      <w:r>
        <w:rPr>
          <w:rFonts w:ascii="Arial" w:eastAsia="Arial" w:hAnsi="Arial" w:cs="Arial"/>
          <w:sz w:val="18"/>
          <w:szCs w:val="18"/>
        </w:rPr>
        <w:t>er fl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or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.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Su</w:t>
      </w:r>
      <w:r>
        <w:rPr>
          <w:rFonts w:ascii="Arial" w:eastAsia="Arial" w:hAnsi="Arial" w:cs="Arial"/>
          <w:spacing w:val="-2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pe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ded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obj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ts</w:t>
      </w:r>
      <w:r>
        <w:rPr>
          <w:rFonts w:ascii="Arial" w:eastAsia="Arial" w:hAnsi="Arial" w:cs="Arial"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ay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ing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ore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no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i</w:t>
      </w:r>
      <w:r>
        <w:rPr>
          <w:rFonts w:ascii="Arial" w:eastAsia="Arial" w:hAnsi="Arial" w:cs="Arial"/>
          <w:spacing w:val="-2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eabl</w:t>
      </w:r>
      <w:r>
        <w:rPr>
          <w:rFonts w:ascii="Arial" w:eastAsia="Arial" w:hAnsi="Arial" w:cs="Arial"/>
          <w:spacing w:val="-2"/>
          <w:sz w:val="18"/>
          <w:szCs w:val="18"/>
        </w:rPr>
        <w:t>y</w:t>
      </w:r>
      <w:r>
        <w:rPr>
          <w:rFonts w:ascii="Arial" w:eastAsia="Arial" w:hAnsi="Arial" w:cs="Arial"/>
          <w:sz w:val="18"/>
          <w:szCs w:val="18"/>
        </w:rPr>
        <w:t>.</w:t>
      </w:r>
    </w:p>
    <w:p w:rsidR="00390CA3" w:rsidRDefault="00390CA3">
      <w:pPr>
        <w:spacing w:before="4" w:line="140" w:lineRule="exact"/>
        <w:rPr>
          <w:sz w:val="14"/>
          <w:szCs w:val="14"/>
        </w:rPr>
      </w:pPr>
    </w:p>
    <w:p w:rsidR="00390CA3" w:rsidRDefault="00BD6A69">
      <w:pPr>
        <w:numPr>
          <w:ilvl w:val="0"/>
          <w:numId w:val="1"/>
        </w:numPr>
        <w:tabs>
          <w:tab w:val="left" w:pos="1153"/>
        </w:tabs>
        <w:spacing w:line="242" w:lineRule="auto"/>
        <w:ind w:left="1154" w:right="519" w:hanging="612"/>
        <w:jc w:val="left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 xml:space="preserve">Felt 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nd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or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,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but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not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ide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f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ed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n</w:t>
      </w:r>
      <w:r>
        <w:rPr>
          <w:rFonts w:ascii="Arial" w:eastAsia="Arial" w:hAnsi="Arial" w:cs="Arial"/>
          <w:spacing w:val="4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ear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hq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by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er</w:t>
      </w:r>
      <w:r>
        <w:rPr>
          <w:rFonts w:ascii="Arial" w:eastAsia="Arial" w:hAnsi="Arial" w:cs="Arial"/>
          <w:spacing w:val="-2"/>
          <w:sz w:val="18"/>
          <w:szCs w:val="18"/>
        </w:rPr>
        <w:t>y</w:t>
      </w:r>
      <w:r>
        <w:rPr>
          <w:rFonts w:ascii="Arial" w:eastAsia="Arial" w:hAnsi="Arial" w:cs="Arial"/>
          <w:sz w:val="18"/>
          <w:szCs w:val="18"/>
        </w:rPr>
        <w:t>on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. Vibra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io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i</w:t>
      </w:r>
      <w:r>
        <w:rPr>
          <w:rFonts w:ascii="Arial" w:eastAsia="Arial" w:hAnsi="Arial" w:cs="Arial"/>
          <w:spacing w:val="-2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ilar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to t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 xml:space="preserve">e </w:t>
      </w:r>
      <w:r>
        <w:rPr>
          <w:rFonts w:ascii="Arial" w:eastAsia="Arial" w:hAnsi="Arial" w:cs="Arial"/>
          <w:spacing w:val="-2"/>
          <w:sz w:val="18"/>
          <w:szCs w:val="18"/>
        </w:rPr>
        <w:t>p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ng of light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traf</w:t>
      </w:r>
      <w:r>
        <w:rPr>
          <w:rFonts w:ascii="Arial" w:eastAsia="Arial" w:hAnsi="Arial" w:cs="Arial"/>
          <w:spacing w:val="-2"/>
          <w:sz w:val="18"/>
          <w:szCs w:val="18"/>
        </w:rPr>
        <w:t>f</w:t>
      </w:r>
      <w:r>
        <w:rPr>
          <w:rFonts w:ascii="Arial" w:eastAsia="Arial" w:hAnsi="Arial" w:cs="Arial"/>
          <w:sz w:val="18"/>
          <w:szCs w:val="18"/>
        </w:rPr>
        <w:t>i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.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Han</w:t>
      </w:r>
      <w:r>
        <w:rPr>
          <w:rFonts w:ascii="Arial" w:eastAsia="Arial" w:hAnsi="Arial" w:cs="Arial"/>
          <w:spacing w:val="-2"/>
          <w:sz w:val="18"/>
          <w:szCs w:val="18"/>
        </w:rPr>
        <w:t>g</w:t>
      </w:r>
      <w:r>
        <w:rPr>
          <w:rFonts w:ascii="Arial" w:eastAsia="Arial" w:hAnsi="Arial" w:cs="Arial"/>
          <w:sz w:val="18"/>
          <w:szCs w:val="18"/>
        </w:rPr>
        <w:t>ing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obj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ay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 xml:space="preserve">ing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igh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l</w:t>
      </w:r>
      <w:r>
        <w:rPr>
          <w:rFonts w:ascii="Arial" w:eastAsia="Arial" w:hAnsi="Arial" w:cs="Arial"/>
          <w:spacing w:val="-2"/>
          <w:sz w:val="18"/>
          <w:szCs w:val="18"/>
        </w:rPr>
        <w:t>y</w:t>
      </w:r>
      <w:r>
        <w:rPr>
          <w:rFonts w:ascii="Arial" w:eastAsia="Arial" w:hAnsi="Arial" w:cs="Arial"/>
          <w:sz w:val="18"/>
          <w:szCs w:val="18"/>
        </w:rPr>
        <w:t>. Stan</w:t>
      </w:r>
      <w:r>
        <w:rPr>
          <w:rFonts w:ascii="Arial" w:eastAsia="Arial" w:hAnsi="Arial" w:cs="Arial"/>
          <w:spacing w:val="-2"/>
          <w:sz w:val="18"/>
          <w:szCs w:val="18"/>
        </w:rPr>
        <w:t>d</w:t>
      </w:r>
      <w:r>
        <w:rPr>
          <w:rFonts w:ascii="Arial" w:eastAsia="Arial" w:hAnsi="Arial" w:cs="Arial"/>
          <w:sz w:val="18"/>
          <w:szCs w:val="18"/>
        </w:rPr>
        <w:t>ing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tor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ay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ro</w:t>
      </w:r>
      <w:r>
        <w:rPr>
          <w:rFonts w:ascii="Arial" w:eastAsia="Arial" w:hAnsi="Arial" w:cs="Arial"/>
          <w:spacing w:val="-2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k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li</w:t>
      </w:r>
      <w:r>
        <w:rPr>
          <w:rFonts w:ascii="Arial" w:eastAsia="Arial" w:hAnsi="Arial" w:cs="Arial"/>
          <w:spacing w:val="-2"/>
          <w:sz w:val="18"/>
          <w:szCs w:val="18"/>
        </w:rPr>
        <w:t>g</w:t>
      </w:r>
      <w:r>
        <w:rPr>
          <w:rFonts w:ascii="Arial" w:eastAsia="Arial" w:hAnsi="Arial" w:cs="Arial"/>
          <w:sz w:val="18"/>
          <w:szCs w:val="18"/>
        </w:rPr>
        <w:t>ht</w:t>
      </w:r>
      <w:r>
        <w:rPr>
          <w:rFonts w:ascii="Arial" w:eastAsia="Arial" w:hAnsi="Arial" w:cs="Arial"/>
          <w:spacing w:val="1"/>
          <w:sz w:val="18"/>
          <w:szCs w:val="18"/>
        </w:rPr>
        <w:t>l</w:t>
      </w:r>
      <w:r>
        <w:rPr>
          <w:rFonts w:ascii="Arial" w:eastAsia="Arial" w:hAnsi="Arial" w:cs="Arial"/>
          <w:spacing w:val="-2"/>
          <w:sz w:val="18"/>
          <w:szCs w:val="18"/>
        </w:rPr>
        <w:t>y</w:t>
      </w:r>
      <w:r>
        <w:rPr>
          <w:rFonts w:ascii="Arial" w:eastAsia="Arial" w:hAnsi="Arial" w:cs="Arial"/>
          <w:sz w:val="18"/>
          <w:szCs w:val="18"/>
        </w:rPr>
        <w:t>.</w:t>
      </w:r>
    </w:p>
    <w:p w:rsidR="00390CA3" w:rsidRDefault="00390CA3">
      <w:pPr>
        <w:spacing w:before="2" w:line="140" w:lineRule="exact"/>
        <w:rPr>
          <w:sz w:val="14"/>
          <w:szCs w:val="14"/>
        </w:rPr>
      </w:pPr>
    </w:p>
    <w:p w:rsidR="00390CA3" w:rsidRDefault="00BD6A69">
      <w:pPr>
        <w:numPr>
          <w:ilvl w:val="0"/>
          <w:numId w:val="1"/>
        </w:numPr>
        <w:tabs>
          <w:tab w:val="left" w:pos="1153"/>
        </w:tabs>
        <w:ind w:left="1154" w:right="166" w:hanging="622"/>
        <w:jc w:val="left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pacing w:val="-1"/>
          <w:sz w:val="18"/>
          <w:szCs w:val="18"/>
        </w:rPr>
        <w:t>G</w:t>
      </w:r>
      <w:r>
        <w:rPr>
          <w:rFonts w:ascii="Arial" w:eastAsia="Arial" w:hAnsi="Arial" w:cs="Arial"/>
          <w:sz w:val="18"/>
          <w:szCs w:val="18"/>
        </w:rPr>
        <w:t>enerally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n</w:t>
      </w:r>
      <w:r>
        <w:rPr>
          <w:rFonts w:ascii="Arial" w:eastAsia="Arial" w:hAnsi="Arial" w:cs="Arial"/>
          <w:sz w:val="18"/>
          <w:szCs w:val="18"/>
        </w:rPr>
        <w:t>ot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ed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in</w:t>
      </w:r>
      <w:r>
        <w:rPr>
          <w:rFonts w:ascii="Arial" w:eastAsia="Arial" w:hAnsi="Arial" w:cs="Arial"/>
          <w:spacing w:val="-2"/>
          <w:sz w:val="18"/>
          <w:szCs w:val="18"/>
        </w:rPr>
        <w:t>d</w:t>
      </w:r>
      <w:r>
        <w:rPr>
          <w:rFonts w:ascii="Arial" w:eastAsia="Arial" w:hAnsi="Arial" w:cs="Arial"/>
          <w:sz w:val="18"/>
          <w:szCs w:val="18"/>
        </w:rPr>
        <w:t>oor</w:t>
      </w:r>
      <w:r>
        <w:rPr>
          <w:rFonts w:ascii="Arial" w:eastAsia="Arial" w:hAnsi="Arial" w:cs="Arial"/>
          <w:spacing w:val="-2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, but</w:t>
      </w:r>
      <w:r>
        <w:rPr>
          <w:rFonts w:ascii="Arial" w:eastAsia="Arial" w:hAnsi="Arial" w:cs="Arial"/>
          <w:spacing w:val="-4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not o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 xml:space="preserve">de. </w:t>
      </w:r>
      <w:r>
        <w:rPr>
          <w:rFonts w:ascii="Arial" w:eastAsia="Arial" w:hAnsi="Arial" w:cs="Arial"/>
          <w:spacing w:val="-3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ery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i</w:t>
      </w:r>
      <w:r>
        <w:rPr>
          <w:rFonts w:ascii="Arial" w:eastAsia="Arial" w:hAnsi="Arial" w:cs="Arial"/>
          <w:spacing w:val="-2"/>
          <w:sz w:val="18"/>
          <w:szCs w:val="18"/>
        </w:rPr>
        <w:t>g</w:t>
      </w:r>
      <w:r>
        <w:rPr>
          <w:rFonts w:ascii="Arial" w:eastAsia="Arial" w:hAnsi="Arial" w:cs="Arial"/>
          <w:sz w:val="18"/>
          <w:szCs w:val="18"/>
        </w:rPr>
        <w:t xml:space="preserve">ht </w:t>
      </w:r>
      <w:r>
        <w:rPr>
          <w:rFonts w:ascii="Arial" w:eastAsia="Arial" w:hAnsi="Arial" w:cs="Arial"/>
          <w:spacing w:val="-2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le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pe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m</w:t>
      </w:r>
      <w:r>
        <w:rPr>
          <w:rFonts w:ascii="Arial" w:eastAsia="Arial" w:hAnsi="Arial" w:cs="Arial"/>
          <w:sz w:val="18"/>
          <w:szCs w:val="18"/>
        </w:rPr>
        <w:t>ay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n. V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brat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on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ay</w:t>
      </w:r>
      <w:r>
        <w:rPr>
          <w:rFonts w:ascii="Arial" w:eastAsia="Arial" w:hAnsi="Arial" w:cs="Arial"/>
          <w:spacing w:val="-4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be </w:t>
      </w:r>
      <w:r>
        <w:rPr>
          <w:rFonts w:ascii="Arial" w:eastAsia="Arial" w:hAnsi="Arial" w:cs="Arial"/>
          <w:spacing w:val="1"/>
          <w:sz w:val="18"/>
          <w:szCs w:val="18"/>
        </w:rPr>
        <w:t>l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ed to the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p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ss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 xml:space="preserve">ng 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f h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traffi</w:t>
      </w:r>
      <w:r>
        <w:rPr>
          <w:rFonts w:ascii="Arial" w:eastAsia="Arial" w:hAnsi="Arial" w:cs="Arial"/>
          <w:spacing w:val="-2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,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or to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 xml:space="preserve">he </w:t>
      </w:r>
      <w:r>
        <w:rPr>
          <w:rFonts w:ascii="Arial" w:eastAsia="Arial" w:hAnsi="Arial" w:cs="Arial"/>
          <w:spacing w:val="-2"/>
          <w:sz w:val="18"/>
          <w:szCs w:val="18"/>
        </w:rPr>
        <w:t>j</w:t>
      </w:r>
      <w:r>
        <w:rPr>
          <w:rFonts w:ascii="Arial" w:eastAsia="Arial" w:hAnsi="Arial" w:cs="Arial"/>
          <w:sz w:val="18"/>
          <w:szCs w:val="18"/>
        </w:rPr>
        <w:t>olt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of a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hea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ob</w:t>
      </w:r>
      <w:r>
        <w:rPr>
          <w:rFonts w:ascii="Arial" w:eastAsia="Arial" w:hAnsi="Arial" w:cs="Arial"/>
          <w:spacing w:val="-2"/>
          <w:sz w:val="18"/>
          <w:szCs w:val="18"/>
        </w:rPr>
        <w:t>j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 xml:space="preserve">t </w:t>
      </w:r>
      <w:r>
        <w:rPr>
          <w:rFonts w:ascii="Arial" w:eastAsia="Arial" w:hAnsi="Arial" w:cs="Arial"/>
          <w:spacing w:val="-2"/>
          <w:sz w:val="18"/>
          <w:szCs w:val="18"/>
        </w:rPr>
        <w:t>f</w:t>
      </w:r>
      <w:r>
        <w:rPr>
          <w:rFonts w:ascii="Arial" w:eastAsia="Arial" w:hAnsi="Arial" w:cs="Arial"/>
          <w:sz w:val="18"/>
          <w:szCs w:val="18"/>
        </w:rPr>
        <w:t>all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ng or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-2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i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 xml:space="preserve">ng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 xml:space="preserve">he </w:t>
      </w:r>
      <w:r>
        <w:rPr>
          <w:rFonts w:ascii="Arial" w:eastAsia="Arial" w:hAnsi="Arial" w:cs="Arial"/>
          <w:spacing w:val="-2"/>
          <w:sz w:val="18"/>
          <w:szCs w:val="18"/>
        </w:rPr>
        <w:t>b</w:t>
      </w:r>
      <w:r>
        <w:rPr>
          <w:rFonts w:ascii="Arial" w:eastAsia="Arial" w:hAnsi="Arial" w:cs="Arial"/>
          <w:sz w:val="18"/>
          <w:szCs w:val="18"/>
        </w:rPr>
        <w:t>uil</w:t>
      </w:r>
      <w:r>
        <w:rPr>
          <w:rFonts w:ascii="Arial" w:eastAsia="Arial" w:hAnsi="Arial" w:cs="Arial"/>
          <w:spacing w:val="-2"/>
          <w:sz w:val="18"/>
          <w:szCs w:val="18"/>
        </w:rPr>
        <w:t>d</w:t>
      </w:r>
      <w:r>
        <w:rPr>
          <w:rFonts w:ascii="Arial" w:eastAsia="Arial" w:hAnsi="Arial" w:cs="Arial"/>
          <w:sz w:val="18"/>
          <w:szCs w:val="18"/>
        </w:rPr>
        <w:t>in</w:t>
      </w:r>
      <w:r>
        <w:rPr>
          <w:rFonts w:ascii="Arial" w:eastAsia="Arial" w:hAnsi="Arial" w:cs="Arial"/>
          <w:spacing w:val="-2"/>
          <w:sz w:val="18"/>
          <w:szCs w:val="18"/>
        </w:rPr>
        <w:t>g</w:t>
      </w:r>
      <w:r>
        <w:rPr>
          <w:rFonts w:ascii="Arial" w:eastAsia="Arial" w:hAnsi="Arial" w:cs="Arial"/>
          <w:sz w:val="18"/>
          <w:szCs w:val="18"/>
        </w:rPr>
        <w:t>.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5"/>
          <w:sz w:val="18"/>
          <w:szCs w:val="18"/>
        </w:rPr>
        <w:t>W</w:t>
      </w:r>
      <w:r>
        <w:rPr>
          <w:rFonts w:ascii="Arial" w:eastAsia="Arial" w:hAnsi="Arial" w:cs="Arial"/>
          <w:spacing w:val="-2"/>
          <w:sz w:val="18"/>
          <w:szCs w:val="18"/>
        </w:rPr>
        <w:t>all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d fra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of </w:t>
      </w:r>
      <w:r>
        <w:rPr>
          <w:rFonts w:ascii="Arial" w:eastAsia="Arial" w:hAnsi="Arial" w:cs="Arial"/>
          <w:spacing w:val="-2"/>
          <w:sz w:val="18"/>
          <w:szCs w:val="18"/>
        </w:rPr>
        <w:t>b</w:t>
      </w:r>
      <w:r>
        <w:rPr>
          <w:rFonts w:ascii="Arial" w:eastAsia="Arial" w:hAnsi="Arial" w:cs="Arial"/>
          <w:sz w:val="18"/>
          <w:szCs w:val="18"/>
        </w:rPr>
        <w:t>ui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ding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are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hea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d to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re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. D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h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 xml:space="preserve">, </w:t>
      </w:r>
      <w:r>
        <w:rPr>
          <w:rFonts w:ascii="Arial" w:eastAsia="Arial" w:hAnsi="Arial" w:cs="Arial"/>
          <w:spacing w:val="-2"/>
          <w:sz w:val="18"/>
          <w:szCs w:val="18"/>
        </w:rPr>
        <w:t>d</w:t>
      </w:r>
      <w:r>
        <w:rPr>
          <w:rFonts w:ascii="Arial" w:eastAsia="Arial" w:hAnsi="Arial" w:cs="Arial"/>
          <w:sz w:val="18"/>
          <w:szCs w:val="18"/>
        </w:rPr>
        <w:t>oors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and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indo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rattle.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Li</w:t>
      </w:r>
      <w:r>
        <w:rPr>
          <w:rFonts w:ascii="Arial" w:eastAsia="Arial" w:hAnsi="Arial" w:cs="Arial"/>
          <w:spacing w:val="-2"/>
          <w:sz w:val="18"/>
          <w:szCs w:val="18"/>
        </w:rPr>
        <w:t>q</w:t>
      </w:r>
      <w:r>
        <w:rPr>
          <w:rFonts w:ascii="Arial" w:eastAsia="Arial" w:hAnsi="Arial" w:cs="Arial"/>
          <w:sz w:val="18"/>
          <w:szCs w:val="18"/>
        </w:rPr>
        <w:t>ui</w:t>
      </w:r>
      <w:r>
        <w:rPr>
          <w:rFonts w:ascii="Arial" w:eastAsia="Arial" w:hAnsi="Arial" w:cs="Arial"/>
          <w:spacing w:val="-2"/>
          <w:sz w:val="18"/>
          <w:szCs w:val="18"/>
        </w:rPr>
        <w:t>d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i</w:t>
      </w:r>
      <w:r>
        <w:rPr>
          <w:rFonts w:ascii="Arial" w:eastAsia="Arial" w:hAnsi="Arial" w:cs="Arial"/>
          <w:sz w:val="18"/>
          <w:szCs w:val="18"/>
        </w:rPr>
        <w:t>n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op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 xml:space="preserve">n </w:t>
      </w:r>
      <w:r>
        <w:rPr>
          <w:rFonts w:ascii="Arial" w:eastAsia="Arial" w:hAnsi="Arial" w:cs="Arial"/>
          <w:spacing w:val="-1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 xml:space="preserve">ay be </w:t>
      </w:r>
      <w:r>
        <w:rPr>
          <w:rFonts w:ascii="Arial" w:eastAsia="Arial" w:hAnsi="Arial" w:cs="Arial"/>
          <w:spacing w:val="-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lig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1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d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tur</w:t>
      </w:r>
      <w:r>
        <w:rPr>
          <w:rFonts w:ascii="Arial" w:eastAsia="Arial" w:hAnsi="Arial" w:cs="Arial"/>
          <w:spacing w:val="-2"/>
          <w:sz w:val="18"/>
          <w:szCs w:val="18"/>
        </w:rPr>
        <w:t>b</w:t>
      </w:r>
      <w:r>
        <w:rPr>
          <w:rFonts w:ascii="Arial" w:eastAsia="Arial" w:hAnsi="Arial" w:cs="Arial"/>
          <w:sz w:val="18"/>
          <w:szCs w:val="18"/>
        </w:rPr>
        <w:t xml:space="preserve">ed. </w:t>
      </w:r>
      <w:r>
        <w:rPr>
          <w:rFonts w:ascii="Arial" w:eastAsia="Arial" w:hAnsi="Arial" w:cs="Arial"/>
          <w:spacing w:val="-3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tan</w:t>
      </w:r>
      <w:r>
        <w:rPr>
          <w:rFonts w:ascii="Arial" w:eastAsia="Arial" w:hAnsi="Arial" w:cs="Arial"/>
          <w:spacing w:val="-2"/>
          <w:sz w:val="18"/>
          <w:szCs w:val="18"/>
        </w:rPr>
        <w:t>d</w:t>
      </w:r>
      <w:r>
        <w:rPr>
          <w:rFonts w:ascii="Arial" w:eastAsia="Arial" w:hAnsi="Arial" w:cs="Arial"/>
          <w:sz w:val="18"/>
          <w:szCs w:val="18"/>
        </w:rPr>
        <w:t>ing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oto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ay</w:t>
      </w:r>
      <w:r>
        <w:rPr>
          <w:rFonts w:ascii="Arial" w:eastAsia="Arial" w:hAnsi="Arial" w:cs="Arial"/>
          <w:spacing w:val="3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ro</w:t>
      </w:r>
      <w:r>
        <w:rPr>
          <w:rFonts w:ascii="Arial" w:eastAsia="Arial" w:hAnsi="Arial" w:cs="Arial"/>
          <w:spacing w:val="-2"/>
          <w:sz w:val="18"/>
          <w:szCs w:val="18"/>
        </w:rPr>
        <w:t>c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, a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d t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 xml:space="preserve">e </w:t>
      </w:r>
      <w:r>
        <w:rPr>
          <w:rFonts w:ascii="Arial" w:eastAsia="Arial" w:hAnsi="Arial" w:cs="Arial"/>
          <w:spacing w:val="-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ho</w:t>
      </w:r>
      <w:r>
        <w:rPr>
          <w:rFonts w:ascii="Arial" w:eastAsia="Arial" w:hAnsi="Arial" w:cs="Arial"/>
          <w:spacing w:val="-2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k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f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lt by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 xml:space="preserve">eir 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pacing w:val="-2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upa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.</w:t>
      </w:r>
    </w:p>
    <w:p w:rsidR="00390CA3" w:rsidRDefault="00390CA3">
      <w:pPr>
        <w:spacing w:before="10" w:line="140" w:lineRule="exact"/>
        <w:rPr>
          <w:sz w:val="14"/>
          <w:szCs w:val="14"/>
        </w:rPr>
      </w:pPr>
    </w:p>
    <w:p w:rsidR="00390CA3" w:rsidRDefault="00BD6A69">
      <w:pPr>
        <w:numPr>
          <w:ilvl w:val="0"/>
          <w:numId w:val="1"/>
        </w:numPr>
        <w:tabs>
          <w:tab w:val="left" w:pos="1153"/>
        </w:tabs>
        <w:spacing w:line="206" w:lineRule="exact"/>
        <w:ind w:left="1154" w:right="610" w:hanging="596"/>
        <w:jc w:val="left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pacing w:val="-1"/>
          <w:sz w:val="18"/>
          <w:szCs w:val="18"/>
        </w:rPr>
        <w:t>G</w:t>
      </w:r>
      <w:r>
        <w:rPr>
          <w:rFonts w:ascii="Arial" w:eastAsia="Arial" w:hAnsi="Arial" w:cs="Arial"/>
          <w:sz w:val="18"/>
          <w:szCs w:val="18"/>
        </w:rPr>
        <w:t>enerally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f</w:t>
      </w:r>
      <w:r>
        <w:rPr>
          <w:rFonts w:ascii="Arial" w:eastAsia="Arial" w:hAnsi="Arial" w:cs="Arial"/>
          <w:sz w:val="18"/>
          <w:szCs w:val="18"/>
        </w:rPr>
        <w:t>elt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out</w:t>
      </w:r>
      <w:r>
        <w:rPr>
          <w:rFonts w:ascii="Arial" w:eastAsia="Arial" w:hAnsi="Arial" w:cs="Arial"/>
          <w:spacing w:val="-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id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, a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d by</w:t>
      </w:r>
      <w:r>
        <w:rPr>
          <w:rFonts w:ascii="Arial" w:eastAsia="Arial" w:hAnsi="Arial" w:cs="Arial"/>
          <w:spacing w:val="-4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al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er</w:t>
      </w:r>
      <w:r>
        <w:rPr>
          <w:rFonts w:ascii="Arial" w:eastAsia="Arial" w:hAnsi="Arial" w:cs="Arial"/>
          <w:spacing w:val="-2"/>
          <w:sz w:val="18"/>
          <w:szCs w:val="18"/>
        </w:rPr>
        <w:t>y</w:t>
      </w:r>
      <w:r>
        <w:rPr>
          <w:rFonts w:ascii="Arial" w:eastAsia="Arial" w:hAnsi="Arial" w:cs="Arial"/>
          <w:sz w:val="18"/>
          <w:szCs w:val="18"/>
        </w:rPr>
        <w:t xml:space="preserve">one 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doo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 xml:space="preserve">. </w:t>
      </w:r>
      <w:r>
        <w:rPr>
          <w:rFonts w:ascii="Arial" w:eastAsia="Arial" w:hAnsi="Arial" w:cs="Arial"/>
          <w:spacing w:val="-4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l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epe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en.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 few</w:t>
      </w:r>
      <w:r>
        <w:rPr>
          <w:rFonts w:ascii="Arial" w:eastAsia="Arial" w:hAnsi="Arial" w:cs="Arial"/>
          <w:spacing w:val="-3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peo</w:t>
      </w:r>
      <w:r>
        <w:rPr>
          <w:rFonts w:ascii="Arial" w:eastAsia="Arial" w:hAnsi="Arial" w:cs="Arial"/>
          <w:spacing w:val="-2"/>
          <w:sz w:val="18"/>
          <w:szCs w:val="18"/>
        </w:rPr>
        <w:t>pl</w:t>
      </w:r>
      <w:r>
        <w:rPr>
          <w:rFonts w:ascii="Arial" w:eastAsia="Arial" w:hAnsi="Arial" w:cs="Arial"/>
          <w:sz w:val="18"/>
          <w:szCs w:val="18"/>
        </w:rPr>
        <w:t>e fr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gh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ene</w:t>
      </w:r>
      <w:r>
        <w:rPr>
          <w:rFonts w:ascii="Arial" w:eastAsia="Arial" w:hAnsi="Arial" w:cs="Arial"/>
          <w:spacing w:val="-2"/>
          <w:sz w:val="18"/>
          <w:szCs w:val="18"/>
        </w:rPr>
        <w:t>d</w:t>
      </w:r>
      <w:r>
        <w:rPr>
          <w:rFonts w:ascii="Arial" w:eastAsia="Arial" w:hAnsi="Arial" w:cs="Arial"/>
          <w:sz w:val="18"/>
          <w:szCs w:val="18"/>
        </w:rPr>
        <w:t>. S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ll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un</w:t>
      </w:r>
      <w:r>
        <w:rPr>
          <w:rFonts w:ascii="Arial" w:eastAsia="Arial" w:hAnsi="Arial" w:cs="Arial"/>
          <w:spacing w:val="-2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tab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e o</w:t>
      </w:r>
      <w:r>
        <w:rPr>
          <w:rFonts w:ascii="Arial" w:eastAsia="Arial" w:hAnsi="Arial" w:cs="Arial"/>
          <w:spacing w:val="-2"/>
          <w:sz w:val="18"/>
          <w:szCs w:val="18"/>
        </w:rPr>
        <w:t>bj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ts</w:t>
      </w:r>
      <w:r>
        <w:rPr>
          <w:rFonts w:ascii="Arial" w:eastAsia="Arial" w:hAnsi="Arial" w:cs="Arial"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are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di</w:t>
      </w:r>
      <w:r>
        <w:rPr>
          <w:rFonts w:ascii="Arial" w:eastAsia="Arial" w:hAnsi="Arial" w:cs="Arial"/>
          <w:spacing w:val="-2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pl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ed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or 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z w:val="18"/>
          <w:szCs w:val="18"/>
        </w:rPr>
        <w:t>p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 xml:space="preserve">t. </w:t>
      </w:r>
      <w:r>
        <w:rPr>
          <w:rFonts w:ascii="Arial" w:eastAsia="Arial" w:hAnsi="Arial" w:cs="Arial"/>
          <w:spacing w:val="-3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di</w:t>
      </w:r>
      <w:r>
        <w:rPr>
          <w:rFonts w:ascii="Arial" w:eastAsia="Arial" w:hAnsi="Arial" w:cs="Arial"/>
          <w:spacing w:val="-2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hes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and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indo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bro</w:t>
      </w:r>
      <w:r>
        <w:rPr>
          <w:rFonts w:ascii="Arial" w:eastAsia="Arial" w:hAnsi="Arial" w:cs="Arial"/>
          <w:spacing w:val="-2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en. Hangi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g p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tu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es</w:t>
      </w:r>
      <w:r>
        <w:rPr>
          <w:rFonts w:ascii="Arial" w:eastAsia="Arial" w:hAnsi="Arial" w:cs="Arial"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e. D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pacing w:val="3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rs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and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hu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ters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ing. P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nd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z w:val="18"/>
          <w:szCs w:val="18"/>
        </w:rPr>
        <w:t>l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z w:val="18"/>
          <w:szCs w:val="18"/>
        </w:rPr>
        <w:t>m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lo</w:t>
      </w:r>
      <w:r>
        <w:rPr>
          <w:rFonts w:ascii="Arial" w:eastAsia="Arial" w:hAnsi="Arial" w:cs="Arial"/>
          <w:spacing w:val="-2"/>
          <w:sz w:val="18"/>
          <w:szCs w:val="18"/>
        </w:rPr>
        <w:t>c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 xml:space="preserve">p, </w:t>
      </w:r>
      <w:r>
        <w:rPr>
          <w:rFonts w:ascii="Arial" w:eastAsia="Arial" w:hAnsi="Arial" w:cs="Arial"/>
          <w:spacing w:val="-2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tart,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or </w:t>
      </w:r>
      <w:r>
        <w:rPr>
          <w:rFonts w:ascii="Arial" w:eastAsia="Arial" w:hAnsi="Arial" w:cs="Arial"/>
          <w:spacing w:val="-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ha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ge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rate.</w:t>
      </w:r>
    </w:p>
    <w:p w:rsidR="00390CA3" w:rsidRDefault="00390CA3">
      <w:pPr>
        <w:spacing w:before="3" w:line="140" w:lineRule="exact"/>
        <w:rPr>
          <w:sz w:val="14"/>
          <w:szCs w:val="14"/>
        </w:rPr>
      </w:pPr>
    </w:p>
    <w:p w:rsidR="00390CA3" w:rsidRDefault="00BD6A69">
      <w:pPr>
        <w:numPr>
          <w:ilvl w:val="0"/>
          <w:numId w:val="1"/>
        </w:numPr>
        <w:tabs>
          <w:tab w:val="left" w:pos="1153"/>
        </w:tabs>
        <w:ind w:left="1154" w:hanging="622"/>
        <w:jc w:val="left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Felt by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er</w:t>
      </w:r>
      <w:r>
        <w:rPr>
          <w:rFonts w:ascii="Arial" w:eastAsia="Arial" w:hAnsi="Arial" w:cs="Arial"/>
          <w:spacing w:val="-2"/>
          <w:sz w:val="18"/>
          <w:szCs w:val="18"/>
        </w:rPr>
        <w:t>y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e. Pe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ple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are 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lar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d a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d r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z w:val="18"/>
          <w:szCs w:val="18"/>
        </w:rPr>
        <w:t>n ou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de. Di</w:t>
      </w:r>
      <w:r>
        <w:rPr>
          <w:rFonts w:ascii="Arial" w:eastAsia="Arial" w:hAnsi="Arial" w:cs="Arial"/>
          <w:spacing w:val="-2"/>
          <w:sz w:val="18"/>
          <w:szCs w:val="18"/>
        </w:rPr>
        <w:t>f</w:t>
      </w:r>
      <w:r>
        <w:rPr>
          <w:rFonts w:ascii="Arial" w:eastAsia="Arial" w:hAnsi="Arial" w:cs="Arial"/>
          <w:sz w:val="18"/>
          <w:szCs w:val="18"/>
        </w:rPr>
        <w:t>f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pacing w:val="-2"/>
          <w:sz w:val="18"/>
          <w:szCs w:val="18"/>
        </w:rPr>
        <w:t>cu</w:t>
      </w:r>
      <w:r>
        <w:rPr>
          <w:rFonts w:ascii="Arial" w:eastAsia="Arial" w:hAnsi="Arial" w:cs="Arial"/>
          <w:sz w:val="18"/>
          <w:szCs w:val="18"/>
        </w:rPr>
        <w:t>lty</w:t>
      </w:r>
      <w:r>
        <w:rPr>
          <w:rFonts w:ascii="Arial" w:eastAsia="Arial" w:hAnsi="Arial" w:cs="Arial"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4"/>
          <w:sz w:val="18"/>
          <w:szCs w:val="18"/>
        </w:rPr>
        <w:t>x</w:t>
      </w:r>
      <w:r>
        <w:rPr>
          <w:rFonts w:ascii="Arial" w:eastAsia="Arial" w:hAnsi="Arial" w:cs="Arial"/>
          <w:sz w:val="18"/>
          <w:szCs w:val="18"/>
        </w:rPr>
        <w:t>perien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 xml:space="preserve">d 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 xml:space="preserve">n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al</w:t>
      </w:r>
      <w:r>
        <w:rPr>
          <w:rFonts w:ascii="Arial" w:eastAsia="Arial" w:hAnsi="Arial" w:cs="Arial"/>
          <w:spacing w:val="-2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ing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-2"/>
          <w:sz w:val="18"/>
          <w:szCs w:val="18"/>
        </w:rPr>
        <w:t>ea</w:t>
      </w:r>
      <w:r>
        <w:rPr>
          <w:rFonts w:ascii="Arial" w:eastAsia="Arial" w:hAnsi="Arial" w:cs="Arial"/>
          <w:sz w:val="18"/>
          <w:szCs w:val="18"/>
        </w:rPr>
        <w:t>dil</w:t>
      </w:r>
      <w:r>
        <w:rPr>
          <w:rFonts w:ascii="Arial" w:eastAsia="Arial" w:hAnsi="Arial" w:cs="Arial"/>
          <w:spacing w:val="-2"/>
          <w:sz w:val="18"/>
          <w:szCs w:val="18"/>
        </w:rPr>
        <w:t>y</w:t>
      </w:r>
      <w:r>
        <w:rPr>
          <w:rFonts w:ascii="Arial" w:eastAsia="Arial" w:hAnsi="Arial" w:cs="Arial"/>
          <w:sz w:val="18"/>
          <w:szCs w:val="18"/>
        </w:rPr>
        <w:t>.</w:t>
      </w:r>
    </w:p>
    <w:p w:rsidR="00390CA3" w:rsidRDefault="00BD6A69">
      <w:pPr>
        <w:spacing w:before="2" w:line="208" w:lineRule="exact"/>
        <w:ind w:left="1154" w:right="188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Slight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d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age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to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poorly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b</w:t>
      </w:r>
      <w:r>
        <w:rPr>
          <w:rFonts w:ascii="Arial" w:eastAsia="Arial" w:hAnsi="Arial" w:cs="Arial"/>
          <w:sz w:val="18"/>
          <w:szCs w:val="18"/>
        </w:rPr>
        <w:t>ui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 xml:space="preserve">t </w:t>
      </w:r>
      <w:r>
        <w:rPr>
          <w:rFonts w:ascii="Arial" w:eastAsia="Arial" w:hAnsi="Arial" w:cs="Arial"/>
          <w:spacing w:val="-2"/>
          <w:sz w:val="18"/>
          <w:szCs w:val="18"/>
        </w:rPr>
        <w:t>b</w:t>
      </w:r>
      <w:r>
        <w:rPr>
          <w:rFonts w:ascii="Arial" w:eastAsia="Arial" w:hAnsi="Arial" w:cs="Arial"/>
          <w:sz w:val="18"/>
          <w:szCs w:val="18"/>
        </w:rPr>
        <w:t>uil</w:t>
      </w:r>
      <w:r>
        <w:rPr>
          <w:rFonts w:ascii="Arial" w:eastAsia="Arial" w:hAnsi="Arial" w:cs="Arial"/>
          <w:spacing w:val="-2"/>
          <w:sz w:val="18"/>
          <w:szCs w:val="18"/>
        </w:rPr>
        <w:t>d</w:t>
      </w:r>
      <w:r>
        <w:rPr>
          <w:rFonts w:ascii="Arial" w:eastAsia="Arial" w:hAnsi="Arial" w:cs="Arial"/>
          <w:sz w:val="18"/>
          <w:szCs w:val="18"/>
        </w:rPr>
        <w:t>in</w:t>
      </w:r>
      <w:r>
        <w:rPr>
          <w:rFonts w:ascii="Arial" w:eastAsia="Arial" w:hAnsi="Arial" w:cs="Arial"/>
          <w:spacing w:val="-2"/>
          <w:sz w:val="18"/>
          <w:szCs w:val="18"/>
        </w:rPr>
        <w:t>g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. S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 xml:space="preserve">e </w:t>
      </w:r>
      <w:r>
        <w:rPr>
          <w:rFonts w:ascii="Arial" w:eastAsia="Arial" w:hAnsi="Arial" w:cs="Arial"/>
          <w:spacing w:val="-2"/>
          <w:sz w:val="18"/>
          <w:szCs w:val="18"/>
        </w:rPr>
        <w:t>p</w:t>
      </w:r>
      <w:r>
        <w:rPr>
          <w:rFonts w:ascii="Arial" w:eastAsia="Arial" w:hAnsi="Arial" w:cs="Arial"/>
          <w:sz w:val="18"/>
          <w:szCs w:val="18"/>
        </w:rPr>
        <w:t>l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ter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r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pacing w:val="-2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or fa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l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 xml:space="preserve">. </w:t>
      </w:r>
      <w:r>
        <w:rPr>
          <w:rFonts w:ascii="Arial" w:eastAsia="Arial" w:hAnsi="Arial" w:cs="Arial"/>
          <w:spacing w:val="-3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i</w:t>
      </w:r>
      <w:r>
        <w:rPr>
          <w:rFonts w:ascii="Arial" w:eastAsia="Arial" w:hAnsi="Arial" w:cs="Arial"/>
          <w:spacing w:val="-2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ney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d</w:t>
      </w:r>
      <w:r>
        <w:rPr>
          <w:rFonts w:ascii="Arial" w:eastAsia="Arial" w:hAnsi="Arial" w:cs="Arial"/>
          <w:spacing w:val="6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g</w:t>
      </w:r>
      <w:r>
        <w:rPr>
          <w:rFonts w:ascii="Arial" w:eastAsia="Arial" w:hAnsi="Arial" w:cs="Arial"/>
          <w:sz w:val="18"/>
          <w:szCs w:val="18"/>
        </w:rPr>
        <w:t xml:space="preserve">e. </w:t>
      </w:r>
      <w:r>
        <w:rPr>
          <w:rFonts w:ascii="Arial" w:eastAsia="Arial" w:hAnsi="Arial" w:cs="Arial"/>
          <w:spacing w:val="5"/>
          <w:sz w:val="18"/>
          <w:szCs w:val="18"/>
        </w:rPr>
        <w:t>W</w:t>
      </w:r>
      <w:r>
        <w:rPr>
          <w:rFonts w:ascii="Arial" w:eastAsia="Arial" w:hAnsi="Arial" w:cs="Arial"/>
          <w:spacing w:val="-2"/>
          <w:sz w:val="18"/>
          <w:szCs w:val="18"/>
        </w:rPr>
        <w:t>in</w:t>
      </w:r>
      <w:r>
        <w:rPr>
          <w:rFonts w:ascii="Arial" w:eastAsia="Arial" w:hAnsi="Arial" w:cs="Arial"/>
          <w:sz w:val="18"/>
          <w:szCs w:val="18"/>
        </w:rPr>
        <w:t>do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 xml:space="preserve">d 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-2"/>
          <w:sz w:val="18"/>
          <w:szCs w:val="18"/>
        </w:rPr>
        <w:t>c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ery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br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 xml:space="preserve">. </w:t>
      </w:r>
      <w:r>
        <w:rPr>
          <w:rFonts w:ascii="Arial" w:eastAsia="Arial" w:hAnsi="Arial" w:cs="Arial"/>
          <w:spacing w:val="-1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bje</w:t>
      </w:r>
      <w:r>
        <w:rPr>
          <w:rFonts w:ascii="Arial" w:eastAsia="Arial" w:hAnsi="Arial" w:cs="Arial"/>
          <w:spacing w:val="-2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ts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2"/>
          <w:sz w:val="18"/>
          <w:szCs w:val="18"/>
        </w:rPr>
        <w:t>f</w:t>
      </w:r>
      <w:r>
        <w:rPr>
          <w:rFonts w:ascii="Arial" w:eastAsia="Arial" w:hAnsi="Arial" w:cs="Arial"/>
          <w:sz w:val="18"/>
          <w:szCs w:val="18"/>
        </w:rPr>
        <w:t>all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from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el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,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d p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tur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fr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m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all</w:t>
      </w:r>
      <w:r>
        <w:rPr>
          <w:rFonts w:ascii="Arial" w:eastAsia="Arial" w:hAnsi="Arial" w:cs="Arial"/>
          <w:spacing w:val="-2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. Hea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f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z w:val="18"/>
          <w:szCs w:val="18"/>
        </w:rPr>
        <w:t>rniture</w:t>
      </w:r>
    </w:p>
    <w:p w:rsidR="00390CA3" w:rsidRDefault="00BD6A69">
      <w:pPr>
        <w:spacing w:line="203" w:lineRule="exact"/>
        <w:ind w:left="1154" w:right="501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 xml:space="preserve">. </w:t>
      </w:r>
      <w:r>
        <w:rPr>
          <w:rFonts w:ascii="Arial" w:eastAsia="Arial" w:hAnsi="Arial" w:cs="Arial"/>
          <w:spacing w:val="-3"/>
          <w:sz w:val="18"/>
          <w:szCs w:val="18"/>
        </w:rPr>
        <w:t>U</w:t>
      </w:r>
      <w:r>
        <w:rPr>
          <w:rFonts w:ascii="Arial" w:eastAsia="Arial" w:hAnsi="Arial" w:cs="Arial"/>
          <w:sz w:val="18"/>
          <w:szCs w:val="18"/>
        </w:rPr>
        <w:t>n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ble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fur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iture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turn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.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T</w:t>
      </w:r>
      <w:r>
        <w:rPr>
          <w:rFonts w:ascii="Arial" w:eastAsia="Arial" w:hAnsi="Arial" w:cs="Arial"/>
          <w:sz w:val="18"/>
          <w:szCs w:val="18"/>
        </w:rPr>
        <w:t>rees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 xml:space="preserve">nd </w:t>
      </w:r>
      <w:r>
        <w:rPr>
          <w:rFonts w:ascii="Arial" w:eastAsia="Arial" w:hAnsi="Arial" w:cs="Arial"/>
          <w:spacing w:val="-2"/>
          <w:sz w:val="18"/>
          <w:szCs w:val="18"/>
        </w:rPr>
        <w:t>b</w:t>
      </w:r>
      <w:r>
        <w:rPr>
          <w:rFonts w:ascii="Arial" w:eastAsia="Arial" w:hAnsi="Arial" w:cs="Arial"/>
          <w:sz w:val="18"/>
          <w:szCs w:val="18"/>
        </w:rPr>
        <w:t>u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es</w:t>
      </w:r>
      <w:r>
        <w:rPr>
          <w:rFonts w:ascii="Arial" w:eastAsia="Arial" w:hAnsi="Arial" w:cs="Arial"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h</w:t>
      </w:r>
      <w:r>
        <w:rPr>
          <w:rFonts w:ascii="Arial" w:eastAsia="Arial" w:hAnsi="Arial" w:cs="Arial"/>
          <w:spacing w:val="-2"/>
          <w:sz w:val="18"/>
          <w:szCs w:val="18"/>
        </w:rPr>
        <w:t>ak</w:t>
      </w:r>
      <w:r>
        <w:rPr>
          <w:rFonts w:ascii="Arial" w:eastAsia="Arial" w:hAnsi="Arial" w:cs="Arial"/>
          <w:sz w:val="18"/>
          <w:szCs w:val="18"/>
        </w:rPr>
        <w:t>e.</w:t>
      </w:r>
    </w:p>
    <w:p w:rsidR="00390CA3" w:rsidRDefault="00390CA3">
      <w:pPr>
        <w:spacing w:before="3" w:line="140" w:lineRule="exact"/>
        <w:rPr>
          <w:sz w:val="14"/>
          <w:szCs w:val="14"/>
        </w:rPr>
      </w:pPr>
    </w:p>
    <w:p w:rsidR="00390CA3" w:rsidRDefault="00BD6A69">
      <w:pPr>
        <w:numPr>
          <w:ilvl w:val="0"/>
          <w:numId w:val="1"/>
        </w:numPr>
        <w:tabs>
          <w:tab w:val="left" w:pos="1153"/>
        </w:tabs>
        <w:ind w:left="1154" w:right="187" w:hanging="646"/>
        <w:jc w:val="left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pacing w:val="-1"/>
          <w:sz w:val="18"/>
          <w:szCs w:val="18"/>
        </w:rPr>
        <w:t>G</w:t>
      </w:r>
      <w:r>
        <w:rPr>
          <w:rFonts w:ascii="Arial" w:eastAsia="Arial" w:hAnsi="Arial" w:cs="Arial"/>
          <w:sz w:val="18"/>
          <w:szCs w:val="18"/>
        </w:rPr>
        <w:t>eneral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ala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. Di</w:t>
      </w:r>
      <w:r>
        <w:rPr>
          <w:rFonts w:ascii="Arial" w:eastAsia="Arial" w:hAnsi="Arial" w:cs="Arial"/>
          <w:spacing w:val="-2"/>
          <w:sz w:val="18"/>
          <w:szCs w:val="18"/>
        </w:rPr>
        <w:t>f</w:t>
      </w:r>
      <w:r>
        <w:rPr>
          <w:rFonts w:ascii="Arial" w:eastAsia="Arial" w:hAnsi="Arial" w:cs="Arial"/>
          <w:sz w:val="18"/>
          <w:szCs w:val="18"/>
        </w:rPr>
        <w:t>f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pacing w:val="-2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ulty</w:t>
      </w:r>
      <w:r>
        <w:rPr>
          <w:rFonts w:ascii="Arial" w:eastAsia="Arial" w:hAnsi="Arial" w:cs="Arial"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4"/>
          <w:sz w:val="18"/>
          <w:szCs w:val="18"/>
        </w:rPr>
        <w:t>x</w:t>
      </w:r>
      <w:r>
        <w:rPr>
          <w:rFonts w:ascii="Arial" w:eastAsia="Arial" w:hAnsi="Arial" w:cs="Arial"/>
          <w:sz w:val="18"/>
          <w:szCs w:val="18"/>
        </w:rPr>
        <w:t>perien</w:t>
      </w:r>
      <w:r>
        <w:rPr>
          <w:rFonts w:ascii="Arial" w:eastAsia="Arial" w:hAnsi="Arial" w:cs="Arial"/>
          <w:spacing w:val="-2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 xml:space="preserve">ed 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 xml:space="preserve">n </w:t>
      </w:r>
      <w:r>
        <w:rPr>
          <w:rFonts w:ascii="Arial" w:eastAsia="Arial" w:hAnsi="Arial" w:cs="Arial"/>
          <w:spacing w:val="-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tan</w:t>
      </w:r>
      <w:r>
        <w:rPr>
          <w:rFonts w:ascii="Arial" w:eastAsia="Arial" w:hAnsi="Arial" w:cs="Arial"/>
          <w:spacing w:val="-2"/>
          <w:sz w:val="18"/>
          <w:szCs w:val="18"/>
        </w:rPr>
        <w:t>d</w:t>
      </w:r>
      <w:r>
        <w:rPr>
          <w:rFonts w:ascii="Arial" w:eastAsia="Arial" w:hAnsi="Arial" w:cs="Arial"/>
          <w:sz w:val="18"/>
          <w:szCs w:val="18"/>
        </w:rPr>
        <w:t>ing.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Not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ed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by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dri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ers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 xml:space="preserve">f </w:t>
      </w:r>
      <w:r>
        <w:rPr>
          <w:rFonts w:ascii="Arial" w:eastAsia="Arial" w:hAnsi="Arial" w:cs="Arial"/>
          <w:spacing w:val="-2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otor</w:t>
      </w:r>
      <w:r>
        <w:rPr>
          <w:rFonts w:ascii="Arial" w:eastAsia="Arial" w:hAnsi="Arial" w:cs="Arial"/>
          <w:spacing w:val="-2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ar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.</w:t>
      </w:r>
      <w:r>
        <w:rPr>
          <w:rFonts w:ascii="Arial" w:eastAsia="Arial" w:hAnsi="Arial" w:cs="Arial"/>
          <w:spacing w:val="6"/>
          <w:sz w:val="18"/>
          <w:szCs w:val="18"/>
        </w:rPr>
        <w:t xml:space="preserve">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rees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2"/>
          <w:sz w:val="18"/>
          <w:szCs w:val="18"/>
        </w:rPr>
        <w:t>an</w:t>
      </w:r>
      <w:r>
        <w:rPr>
          <w:rFonts w:ascii="Arial" w:eastAsia="Arial" w:hAnsi="Arial" w:cs="Arial"/>
          <w:sz w:val="18"/>
          <w:szCs w:val="18"/>
        </w:rPr>
        <w:t>d b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h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 xml:space="preserve">s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tro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gly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 xml:space="preserve">n. 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arge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be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ls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2"/>
          <w:sz w:val="18"/>
          <w:szCs w:val="18"/>
        </w:rPr>
        <w:t>ri</w:t>
      </w:r>
      <w:r>
        <w:rPr>
          <w:rFonts w:ascii="Arial" w:eastAsia="Arial" w:hAnsi="Arial" w:cs="Arial"/>
          <w:sz w:val="18"/>
          <w:szCs w:val="18"/>
        </w:rPr>
        <w:t>ng. Poor</w:t>
      </w:r>
      <w:r>
        <w:rPr>
          <w:rFonts w:ascii="Arial" w:eastAsia="Arial" w:hAnsi="Arial" w:cs="Arial"/>
          <w:spacing w:val="-3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b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z w:val="18"/>
          <w:szCs w:val="18"/>
        </w:rPr>
        <w:t xml:space="preserve">ilt </w:t>
      </w:r>
      <w:r>
        <w:rPr>
          <w:rFonts w:ascii="Arial" w:eastAsia="Arial" w:hAnsi="Arial" w:cs="Arial"/>
          <w:spacing w:val="-2"/>
          <w:sz w:val="18"/>
          <w:szCs w:val="18"/>
        </w:rPr>
        <w:t>b</w:t>
      </w:r>
      <w:r>
        <w:rPr>
          <w:rFonts w:ascii="Arial" w:eastAsia="Arial" w:hAnsi="Arial" w:cs="Arial"/>
          <w:sz w:val="18"/>
          <w:szCs w:val="18"/>
        </w:rPr>
        <w:t>ui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di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gs</w:t>
      </w:r>
      <w:r>
        <w:rPr>
          <w:rFonts w:ascii="Arial" w:eastAsia="Arial" w:hAnsi="Arial" w:cs="Arial"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r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ck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d and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d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ag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 xml:space="preserve">d. A </w:t>
      </w:r>
      <w:r>
        <w:rPr>
          <w:rFonts w:ascii="Arial" w:eastAsia="Arial" w:hAnsi="Arial" w:cs="Arial"/>
          <w:spacing w:val="-2"/>
          <w:sz w:val="18"/>
          <w:szCs w:val="18"/>
        </w:rPr>
        <w:t>f</w:t>
      </w:r>
      <w:r>
        <w:rPr>
          <w:rFonts w:ascii="Arial" w:eastAsia="Arial" w:hAnsi="Arial" w:cs="Arial"/>
          <w:sz w:val="18"/>
          <w:szCs w:val="18"/>
        </w:rPr>
        <w:t>ew</w:t>
      </w:r>
      <w:r>
        <w:rPr>
          <w:rFonts w:ascii="Arial" w:eastAsia="Arial" w:hAnsi="Arial" w:cs="Arial"/>
          <w:spacing w:val="-3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n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ta</w:t>
      </w:r>
      <w:r>
        <w:rPr>
          <w:rFonts w:ascii="Arial" w:eastAsia="Arial" w:hAnsi="Arial" w:cs="Arial"/>
          <w:spacing w:val="-2"/>
          <w:sz w:val="18"/>
          <w:szCs w:val="18"/>
        </w:rPr>
        <w:t>nc</w:t>
      </w:r>
      <w:r>
        <w:rPr>
          <w:rFonts w:ascii="Arial" w:eastAsia="Arial" w:hAnsi="Arial" w:cs="Arial"/>
          <w:sz w:val="18"/>
          <w:szCs w:val="18"/>
        </w:rPr>
        <w:t>es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of da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 xml:space="preserve">ge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 xml:space="preserve">o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el</w:t>
      </w:r>
      <w:r>
        <w:rPr>
          <w:rFonts w:ascii="Arial" w:eastAsia="Arial" w:hAnsi="Arial" w:cs="Arial"/>
          <w:spacing w:val="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-bu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 xml:space="preserve">lt </w:t>
      </w:r>
      <w:r>
        <w:rPr>
          <w:rFonts w:ascii="Arial" w:eastAsia="Arial" w:hAnsi="Arial" w:cs="Arial"/>
          <w:spacing w:val="-2"/>
          <w:sz w:val="18"/>
          <w:szCs w:val="18"/>
        </w:rPr>
        <w:t>b</w:t>
      </w:r>
      <w:r>
        <w:rPr>
          <w:rFonts w:ascii="Arial" w:eastAsia="Arial" w:hAnsi="Arial" w:cs="Arial"/>
          <w:sz w:val="18"/>
          <w:szCs w:val="18"/>
        </w:rPr>
        <w:t>ui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di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g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.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Lo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e b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i</w:t>
      </w:r>
      <w:r>
        <w:rPr>
          <w:rFonts w:ascii="Arial" w:eastAsia="Arial" w:hAnsi="Arial" w:cs="Arial"/>
          <w:spacing w:val="-2"/>
          <w:sz w:val="18"/>
          <w:szCs w:val="18"/>
        </w:rPr>
        <w:t>c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ork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and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es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2"/>
          <w:sz w:val="18"/>
          <w:szCs w:val="18"/>
        </w:rPr>
        <w:t>d</w:t>
      </w:r>
      <w:r>
        <w:rPr>
          <w:rFonts w:ascii="Arial" w:eastAsia="Arial" w:hAnsi="Arial" w:cs="Arial"/>
          <w:sz w:val="18"/>
          <w:szCs w:val="18"/>
        </w:rPr>
        <w:t>i</w:t>
      </w:r>
      <w:r>
        <w:rPr>
          <w:rFonts w:ascii="Arial" w:eastAsia="Arial" w:hAnsi="Arial" w:cs="Arial"/>
          <w:spacing w:val="-2"/>
          <w:sz w:val="18"/>
          <w:szCs w:val="18"/>
        </w:rPr>
        <w:t>sl</w:t>
      </w:r>
      <w:r>
        <w:rPr>
          <w:rFonts w:ascii="Arial" w:eastAsia="Arial" w:hAnsi="Arial" w:cs="Arial"/>
          <w:sz w:val="18"/>
          <w:szCs w:val="18"/>
        </w:rPr>
        <w:t>odge</w:t>
      </w:r>
      <w:r>
        <w:rPr>
          <w:rFonts w:ascii="Arial" w:eastAsia="Arial" w:hAnsi="Arial" w:cs="Arial"/>
          <w:spacing w:val="-2"/>
          <w:sz w:val="18"/>
          <w:szCs w:val="18"/>
        </w:rPr>
        <w:t>d</w:t>
      </w:r>
      <w:r>
        <w:rPr>
          <w:rFonts w:ascii="Arial" w:eastAsia="Arial" w:hAnsi="Arial" w:cs="Arial"/>
          <w:sz w:val="18"/>
          <w:szCs w:val="18"/>
        </w:rPr>
        <w:t>. Sto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 xml:space="preserve">e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alls</w:t>
      </w:r>
      <w:r>
        <w:rPr>
          <w:rFonts w:ascii="Arial" w:eastAsia="Arial" w:hAnsi="Arial" w:cs="Arial"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r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ck</w:t>
      </w:r>
      <w:r>
        <w:rPr>
          <w:rFonts w:ascii="Arial" w:eastAsia="Arial" w:hAnsi="Arial" w:cs="Arial"/>
          <w:sz w:val="18"/>
          <w:szCs w:val="18"/>
        </w:rPr>
        <w:t>.</w:t>
      </w:r>
      <w:r>
        <w:rPr>
          <w:rFonts w:ascii="Arial" w:eastAsia="Arial" w:hAnsi="Arial" w:cs="Arial"/>
          <w:spacing w:val="-7"/>
          <w:sz w:val="18"/>
          <w:szCs w:val="18"/>
        </w:rPr>
        <w:t xml:space="preserve"> </w:t>
      </w:r>
      <w:r>
        <w:rPr>
          <w:rFonts w:ascii="Arial" w:eastAsia="Arial" w:hAnsi="Arial" w:cs="Arial"/>
          <w:spacing w:val="7"/>
          <w:sz w:val="18"/>
          <w:szCs w:val="18"/>
        </w:rPr>
        <w:t>W</w:t>
      </w:r>
      <w:r>
        <w:rPr>
          <w:rFonts w:ascii="Arial" w:eastAsia="Arial" w:hAnsi="Arial" w:cs="Arial"/>
          <w:spacing w:val="-5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 xml:space="preserve">ak 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h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ne</w:t>
      </w:r>
      <w:r>
        <w:rPr>
          <w:rFonts w:ascii="Arial" w:eastAsia="Arial" w:hAnsi="Arial" w:cs="Arial"/>
          <w:spacing w:val="-2"/>
          <w:sz w:val="18"/>
          <w:szCs w:val="18"/>
        </w:rPr>
        <w:t>y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bre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. D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c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ra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n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ater tan</w:t>
      </w:r>
      <w:r>
        <w:rPr>
          <w:rFonts w:ascii="Arial" w:eastAsia="Arial" w:hAnsi="Arial" w:cs="Arial"/>
          <w:spacing w:val="-2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b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z w:val="18"/>
          <w:szCs w:val="18"/>
        </w:rPr>
        <w:t>r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 xml:space="preserve">t. </w:t>
      </w:r>
      <w:r>
        <w:rPr>
          <w:rFonts w:ascii="Arial" w:eastAsia="Arial" w:hAnsi="Arial" w:cs="Arial"/>
          <w:spacing w:val="-3"/>
          <w:sz w:val="18"/>
          <w:szCs w:val="18"/>
        </w:rPr>
        <w:t>C</w:t>
      </w:r>
      <w:r>
        <w:rPr>
          <w:rFonts w:ascii="Arial" w:eastAsia="Arial" w:hAnsi="Arial" w:cs="Arial"/>
          <w:spacing w:val="5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n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ete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i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rigat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 xml:space="preserve">on </w:t>
      </w:r>
      <w:r>
        <w:rPr>
          <w:rFonts w:ascii="Arial" w:eastAsia="Arial" w:hAnsi="Arial" w:cs="Arial"/>
          <w:spacing w:val="-2"/>
          <w:sz w:val="18"/>
          <w:szCs w:val="18"/>
        </w:rPr>
        <w:t>d</w:t>
      </w:r>
      <w:r>
        <w:rPr>
          <w:rFonts w:ascii="Arial" w:eastAsia="Arial" w:hAnsi="Arial" w:cs="Arial"/>
          <w:sz w:val="18"/>
          <w:szCs w:val="18"/>
        </w:rPr>
        <w:t>it</w:t>
      </w:r>
      <w:r>
        <w:rPr>
          <w:rFonts w:ascii="Arial" w:eastAsia="Arial" w:hAnsi="Arial" w:cs="Arial"/>
          <w:spacing w:val="-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h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d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g</w:t>
      </w:r>
      <w:r>
        <w:rPr>
          <w:rFonts w:ascii="Arial" w:eastAsia="Arial" w:hAnsi="Arial" w:cs="Arial"/>
          <w:sz w:val="18"/>
          <w:szCs w:val="18"/>
        </w:rPr>
        <w:t>ed.</w:t>
      </w:r>
      <w:r>
        <w:rPr>
          <w:rFonts w:ascii="Arial" w:eastAsia="Arial" w:hAnsi="Arial" w:cs="Arial"/>
          <w:spacing w:val="-5"/>
          <w:sz w:val="18"/>
          <w:szCs w:val="18"/>
        </w:rPr>
        <w:t xml:space="preserve"> </w:t>
      </w:r>
      <w:r>
        <w:rPr>
          <w:rFonts w:ascii="Arial" w:eastAsia="Arial" w:hAnsi="Arial" w:cs="Arial"/>
          <w:spacing w:val="5"/>
          <w:sz w:val="18"/>
          <w:szCs w:val="18"/>
        </w:rPr>
        <w:t>W</w:t>
      </w:r>
      <w:r>
        <w:rPr>
          <w:rFonts w:ascii="Arial" w:eastAsia="Arial" w:hAnsi="Arial" w:cs="Arial"/>
          <w:spacing w:val="-5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es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s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en on p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nds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and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l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.</w:t>
      </w:r>
      <w:r>
        <w:rPr>
          <w:rFonts w:ascii="Arial" w:eastAsia="Arial" w:hAnsi="Arial" w:cs="Arial"/>
          <w:spacing w:val="-5"/>
          <w:sz w:val="18"/>
          <w:szCs w:val="18"/>
        </w:rPr>
        <w:t xml:space="preserve"> </w:t>
      </w:r>
      <w:r>
        <w:rPr>
          <w:rFonts w:ascii="Arial" w:eastAsia="Arial" w:hAnsi="Arial" w:cs="Arial"/>
          <w:spacing w:val="7"/>
          <w:sz w:val="18"/>
          <w:szCs w:val="18"/>
        </w:rPr>
        <w:t>W</w:t>
      </w:r>
      <w:r>
        <w:rPr>
          <w:rFonts w:ascii="Arial" w:eastAsia="Arial" w:hAnsi="Arial" w:cs="Arial"/>
          <w:spacing w:val="-2"/>
          <w:sz w:val="18"/>
          <w:szCs w:val="18"/>
        </w:rPr>
        <w:t>at</w:t>
      </w:r>
      <w:r>
        <w:rPr>
          <w:rFonts w:ascii="Arial" w:eastAsia="Arial" w:hAnsi="Arial" w:cs="Arial"/>
          <w:sz w:val="18"/>
          <w:szCs w:val="18"/>
        </w:rPr>
        <w:t xml:space="preserve">er 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ade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tur</w:t>
      </w:r>
      <w:r>
        <w:rPr>
          <w:rFonts w:ascii="Arial" w:eastAsia="Arial" w:hAnsi="Arial" w:cs="Arial"/>
          <w:spacing w:val="-2"/>
          <w:sz w:val="18"/>
          <w:szCs w:val="18"/>
        </w:rPr>
        <w:t>b</w:t>
      </w:r>
      <w:r>
        <w:rPr>
          <w:rFonts w:ascii="Arial" w:eastAsia="Arial" w:hAnsi="Arial" w:cs="Arial"/>
          <w:sz w:val="18"/>
          <w:szCs w:val="18"/>
        </w:rPr>
        <w:t>id by</w:t>
      </w:r>
      <w:r>
        <w:rPr>
          <w:rFonts w:ascii="Arial" w:eastAsia="Arial" w:hAnsi="Arial" w:cs="Arial"/>
          <w:spacing w:val="-4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rr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pacing w:val="4"/>
          <w:sz w:val="18"/>
          <w:szCs w:val="18"/>
        </w:rPr>
        <w:t>d</w:t>
      </w:r>
      <w:r>
        <w:rPr>
          <w:rFonts w:ascii="Arial" w:eastAsia="Arial" w:hAnsi="Arial" w:cs="Arial"/>
          <w:sz w:val="18"/>
          <w:szCs w:val="18"/>
        </w:rPr>
        <w:t>-up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u</w:t>
      </w:r>
      <w:r>
        <w:rPr>
          <w:rFonts w:ascii="Arial" w:eastAsia="Arial" w:hAnsi="Arial" w:cs="Arial"/>
          <w:spacing w:val="-2"/>
          <w:sz w:val="18"/>
          <w:szCs w:val="18"/>
        </w:rPr>
        <w:t>d</w:t>
      </w:r>
      <w:r>
        <w:rPr>
          <w:rFonts w:ascii="Arial" w:eastAsia="Arial" w:hAnsi="Arial" w:cs="Arial"/>
          <w:sz w:val="18"/>
          <w:szCs w:val="18"/>
        </w:rPr>
        <w:t>.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 xml:space="preserve">l </w:t>
      </w:r>
      <w:r>
        <w:rPr>
          <w:rFonts w:ascii="Arial" w:eastAsia="Arial" w:hAnsi="Arial" w:cs="Arial"/>
          <w:spacing w:val="-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li</w:t>
      </w:r>
      <w:r>
        <w:rPr>
          <w:rFonts w:ascii="Arial" w:eastAsia="Arial" w:hAnsi="Arial" w:cs="Arial"/>
          <w:spacing w:val="-2"/>
          <w:sz w:val="18"/>
          <w:szCs w:val="18"/>
        </w:rPr>
        <w:t>p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 xml:space="preserve">d </w:t>
      </w:r>
      <w:r>
        <w:rPr>
          <w:rFonts w:ascii="Arial" w:eastAsia="Arial" w:hAnsi="Arial" w:cs="Arial"/>
          <w:spacing w:val="-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in</w:t>
      </w:r>
      <w:r>
        <w:rPr>
          <w:rFonts w:ascii="Arial" w:eastAsia="Arial" w:hAnsi="Arial" w:cs="Arial"/>
          <w:spacing w:val="3"/>
          <w:sz w:val="18"/>
          <w:szCs w:val="18"/>
        </w:rPr>
        <w:t>g</w:t>
      </w:r>
      <w:r>
        <w:rPr>
          <w:rFonts w:ascii="Arial" w:eastAsia="Arial" w:hAnsi="Arial" w:cs="Arial"/>
          <w:sz w:val="18"/>
          <w:szCs w:val="18"/>
        </w:rPr>
        <w:t>-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n of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s</w:t>
      </w:r>
      <w:r>
        <w:rPr>
          <w:rFonts w:ascii="Arial" w:eastAsia="Arial" w:hAnsi="Arial" w:cs="Arial"/>
          <w:sz w:val="18"/>
          <w:szCs w:val="18"/>
        </w:rPr>
        <w:t xml:space="preserve">and 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nd gra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el b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n</w:t>
      </w:r>
      <w:r>
        <w:rPr>
          <w:rFonts w:ascii="Arial" w:eastAsia="Arial" w:hAnsi="Arial" w:cs="Arial"/>
          <w:spacing w:val="-2"/>
          <w:sz w:val="18"/>
          <w:szCs w:val="18"/>
        </w:rPr>
        <w:t>k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.</w:t>
      </w:r>
    </w:p>
    <w:p w:rsidR="00390CA3" w:rsidRDefault="00390CA3">
      <w:pPr>
        <w:spacing w:before="3" w:line="140" w:lineRule="exact"/>
        <w:rPr>
          <w:sz w:val="14"/>
          <w:szCs w:val="14"/>
        </w:rPr>
      </w:pPr>
    </w:p>
    <w:p w:rsidR="00390CA3" w:rsidRDefault="00BD6A69">
      <w:pPr>
        <w:numPr>
          <w:ilvl w:val="0"/>
          <w:numId w:val="1"/>
        </w:numPr>
        <w:tabs>
          <w:tab w:val="left" w:pos="1153"/>
        </w:tabs>
        <w:ind w:left="1154" w:hanging="672"/>
        <w:jc w:val="left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Alarm</w:t>
      </w:r>
      <w:r>
        <w:rPr>
          <w:rFonts w:ascii="Arial" w:eastAsia="Arial" w:hAnsi="Arial" w:cs="Arial"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ay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p</w:t>
      </w:r>
      <w:r>
        <w:rPr>
          <w:rFonts w:ascii="Arial" w:eastAsia="Arial" w:hAnsi="Arial" w:cs="Arial"/>
          <w:sz w:val="18"/>
          <w:szCs w:val="18"/>
        </w:rPr>
        <w:t>pro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 xml:space="preserve">h </w:t>
      </w:r>
      <w:r>
        <w:rPr>
          <w:rFonts w:ascii="Arial" w:eastAsia="Arial" w:hAnsi="Arial" w:cs="Arial"/>
          <w:spacing w:val="-2"/>
          <w:sz w:val="18"/>
          <w:szCs w:val="18"/>
        </w:rPr>
        <w:t>p</w:t>
      </w:r>
      <w:r>
        <w:rPr>
          <w:rFonts w:ascii="Arial" w:eastAsia="Arial" w:hAnsi="Arial" w:cs="Arial"/>
          <w:sz w:val="18"/>
          <w:szCs w:val="18"/>
        </w:rPr>
        <w:t>an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. S</w:t>
      </w:r>
      <w:r>
        <w:rPr>
          <w:rFonts w:ascii="Arial" w:eastAsia="Arial" w:hAnsi="Arial" w:cs="Arial"/>
          <w:spacing w:val="-3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eering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of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 xml:space="preserve">or 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rs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ff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ted.</w:t>
      </w:r>
      <w:r>
        <w:rPr>
          <w:rFonts w:ascii="Arial" w:eastAsia="Arial" w:hAnsi="Arial" w:cs="Arial"/>
          <w:spacing w:val="-4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Poorly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bu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 xml:space="preserve">lt </w:t>
      </w:r>
      <w:r>
        <w:rPr>
          <w:rFonts w:ascii="Arial" w:eastAsia="Arial" w:hAnsi="Arial" w:cs="Arial"/>
          <w:spacing w:val="-2"/>
          <w:sz w:val="18"/>
          <w:szCs w:val="18"/>
        </w:rPr>
        <w:t>b</w:t>
      </w:r>
      <w:r>
        <w:rPr>
          <w:rFonts w:ascii="Arial" w:eastAsia="Arial" w:hAnsi="Arial" w:cs="Arial"/>
          <w:sz w:val="18"/>
          <w:szCs w:val="18"/>
        </w:rPr>
        <w:t>ui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di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gs</w:t>
      </w:r>
      <w:r>
        <w:rPr>
          <w:rFonts w:ascii="Arial" w:eastAsia="Arial" w:hAnsi="Arial" w:cs="Arial"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erely</w:t>
      </w:r>
      <w:r>
        <w:rPr>
          <w:rFonts w:ascii="Arial" w:eastAsia="Arial" w:hAnsi="Arial" w:cs="Arial"/>
          <w:spacing w:val="-4"/>
          <w:sz w:val="18"/>
          <w:szCs w:val="18"/>
        </w:rPr>
        <w:t xml:space="preserve"> </w:t>
      </w:r>
      <w:r>
        <w:rPr>
          <w:rFonts w:ascii="Arial" w:eastAsia="Arial" w:hAnsi="Arial" w:cs="Arial"/>
          <w:spacing w:val="9"/>
          <w:sz w:val="18"/>
          <w:szCs w:val="18"/>
        </w:rPr>
        <w:t>d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ged.</w:t>
      </w:r>
    </w:p>
    <w:p w:rsidR="00390CA3" w:rsidRDefault="00BD6A69">
      <w:pPr>
        <w:spacing w:before="2"/>
        <w:ind w:left="1154" w:right="188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pacing w:val="5"/>
          <w:sz w:val="18"/>
          <w:szCs w:val="18"/>
        </w:rPr>
        <w:t>W</w:t>
      </w:r>
      <w:r>
        <w:rPr>
          <w:rFonts w:ascii="Arial" w:eastAsia="Arial" w:hAnsi="Arial" w:cs="Arial"/>
          <w:spacing w:val="-2"/>
          <w:sz w:val="18"/>
          <w:szCs w:val="18"/>
        </w:rPr>
        <w:t>el</w:t>
      </w:r>
      <w:r>
        <w:rPr>
          <w:rFonts w:ascii="Arial" w:eastAsia="Arial" w:hAnsi="Arial" w:cs="Arial"/>
          <w:spacing w:val="1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-</w:t>
      </w:r>
      <w:r>
        <w:rPr>
          <w:rFonts w:ascii="Arial" w:eastAsia="Arial" w:hAnsi="Arial" w:cs="Arial"/>
          <w:spacing w:val="-2"/>
          <w:sz w:val="18"/>
          <w:szCs w:val="18"/>
        </w:rPr>
        <w:t>b</w:t>
      </w:r>
      <w:r>
        <w:rPr>
          <w:rFonts w:ascii="Arial" w:eastAsia="Arial" w:hAnsi="Arial" w:cs="Arial"/>
          <w:sz w:val="18"/>
          <w:szCs w:val="18"/>
        </w:rPr>
        <w:t>ui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t b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z w:val="18"/>
          <w:szCs w:val="18"/>
        </w:rPr>
        <w:t>il</w:t>
      </w:r>
      <w:r>
        <w:rPr>
          <w:rFonts w:ascii="Arial" w:eastAsia="Arial" w:hAnsi="Arial" w:cs="Arial"/>
          <w:spacing w:val="-2"/>
          <w:sz w:val="18"/>
          <w:szCs w:val="18"/>
        </w:rPr>
        <w:t>d</w:t>
      </w:r>
      <w:r>
        <w:rPr>
          <w:rFonts w:ascii="Arial" w:eastAsia="Arial" w:hAnsi="Arial" w:cs="Arial"/>
          <w:sz w:val="18"/>
          <w:szCs w:val="18"/>
        </w:rPr>
        <w:t>in</w:t>
      </w:r>
      <w:r>
        <w:rPr>
          <w:rFonts w:ascii="Arial" w:eastAsia="Arial" w:hAnsi="Arial" w:cs="Arial"/>
          <w:spacing w:val="-2"/>
          <w:sz w:val="18"/>
          <w:szCs w:val="18"/>
        </w:rPr>
        <w:t>g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pacing w:val="-2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es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da</w:t>
      </w:r>
      <w:r>
        <w:rPr>
          <w:rFonts w:ascii="Arial" w:eastAsia="Arial" w:hAnsi="Arial" w:cs="Arial"/>
          <w:spacing w:val="-2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age</w:t>
      </w:r>
      <w:r>
        <w:rPr>
          <w:rFonts w:ascii="Arial" w:eastAsia="Arial" w:hAnsi="Arial" w:cs="Arial"/>
          <w:spacing w:val="-2"/>
          <w:sz w:val="18"/>
          <w:szCs w:val="18"/>
        </w:rPr>
        <w:t>d</w:t>
      </w:r>
      <w:r>
        <w:rPr>
          <w:rFonts w:ascii="Arial" w:eastAsia="Arial" w:hAnsi="Arial" w:cs="Arial"/>
          <w:sz w:val="18"/>
          <w:szCs w:val="18"/>
        </w:rPr>
        <w:t>. Ch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ne</w:t>
      </w:r>
      <w:r>
        <w:rPr>
          <w:rFonts w:ascii="Arial" w:eastAsia="Arial" w:hAnsi="Arial" w:cs="Arial"/>
          <w:spacing w:val="-2"/>
          <w:sz w:val="18"/>
          <w:szCs w:val="18"/>
        </w:rPr>
        <w:t>y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,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f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tory</w:t>
      </w:r>
      <w:r>
        <w:rPr>
          <w:rFonts w:ascii="Arial" w:eastAsia="Arial" w:hAnsi="Arial" w:cs="Arial"/>
          <w:spacing w:val="-4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ta</w:t>
      </w:r>
      <w:r>
        <w:rPr>
          <w:rFonts w:ascii="Arial" w:eastAsia="Arial" w:hAnsi="Arial" w:cs="Arial"/>
          <w:spacing w:val="-2"/>
          <w:sz w:val="18"/>
          <w:szCs w:val="18"/>
        </w:rPr>
        <w:t>c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pacing w:val="-2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 xml:space="preserve">, </w:t>
      </w:r>
      <w:r>
        <w:rPr>
          <w:rFonts w:ascii="Arial" w:eastAsia="Arial" w:hAnsi="Arial" w:cs="Arial"/>
          <w:spacing w:val="-2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on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en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 xml:space="preserve">,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er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 xml:space="preserve">, 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nd ele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ated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ta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i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ted or</w:t>
      </w:r>
      <w:r>
        <w:rPr>
          <w:rFonts w:ascii="Arial" w:eastAsia="Arial" w:hAnsi="Arial" w:cs="Arial"/>
          <w:spacing w:val="-3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fa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l.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Panel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al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th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n out of f</w:t>
      </w:r>
      <w:r>
        <w:rPr>
          <w:rFonts w:ascii="Arial" w:eastAsia="Arial" w:hAnsi="Arial" w:cs="Arial"/>
          <w:spacing w:val="-2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 xml:space="preserve">e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tr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tu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 xml:space="preserve">. </w:t>
      </w:r>
      <w:r>
        <w:rPr>
          <w:rFonts w:ascii="Arial" w:eastAsia="Arial" w:hAnsi="Arial" w:cs="Arial"/>
          <w:spacing w:val="-3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-2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e br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k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-1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en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ers da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ged.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Hou</w:t>
      </w:r>
      <w:r>
        <w:rPr>
          <w:rFonts w:ascii="Arial" w:eastAsia="Arial" w:hAnsi="Arial" w:cs="Arial"/>
          <w:spacing w:val="-2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es</w:t>
      </w:r>
      <w:r>
        <w:rPr>
          <w:rFonts w:ascii="Arial" w:eastAsia="Arial" w:hAnsi="Arial" w:cs="Arial"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not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ured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to th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ir f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un</w:t>
      </w:r>
      <w:r>
        <w:rPr>
          <w:rFonts w:ascii="Arial" w:eastAsia="Arial" w:hAnsi="Arial" w:cs="Arial"/>
          <w:spacing w:val="-2"/>
          <w:sz w:val="18"/>
          <w:szCs w:val="18"/>
        </w:rPr>
        <w:t>d</w:t>
      </w:r>
      <w:r>
        <w:rPr>
          <w:rFonts w:ascii="Arial" w:eastAsia="Arial" w:hAnsi="Arial" w:cs="Arial"/>
          <w:sz w:val="18"/>
          <w:szCs w:val="18"/>
        </w:rPr>
        <w:t>at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 xml:space="preserve"> </w:t>
      </w:r>
      <w:r>
        <w:rPr>
          <w:rFonts w:ascii="Arial" w:eastAsia="Arial" w:hAnsi="Arial" w:cs="Arial"/>
          <w:spacing w:val="-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ay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e.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Cra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pacing w:val="-2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7"/>
          <w:sz w:val="18"/>
          <w:szCs w:val="18"/>
        </w:rPr>
        <w:t xml:space="preserve"> 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ppear</w:t>
      </w:r>
      <w:r>
        <w:rPr>
          <w:rFonts w:ascii="Arial" w:eastAsia="Arial" w:hAnsi="Arial" w:cs="Arial"/>
          <w:spacing w:val="-3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on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 xml:space="preserve">ep </w:t>
      </w:r>
      <w:r>
        <w:rPr>
          <w:rFonts w:ascii="Arial" w:eastAsia="Arial" w:hAnsi="Arial" w:cs="Arial"/>
          <w:spacing w:val="-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lo</w:t>
      </w:r>
      <w:r>
        <w:rPr>
          <w:rFonts w:ascii="Arial" w:eastAsia="Arial" w:hAnsi="Arial" w:cs="Arial"/>
          <w:spacing w:val="-2"/>
          <w:sz w:val="18"/>
          <w:szCs w:val="18"/>
        </w:rPr>
        <w:t>pe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 xml:space="preserve">d 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 xml:space="preserve">n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 xml:space="preserve">et ground. 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an</w:t>
      </w:r>
      <w:r>
        <w:rPr>
          <w:rFonts w:ascii="Arial" w:eastAsia="Arial" w:hAnsi="Arial" w:cs="Arial"/>
          <w:spacing w:val="-2"/>
          <w:sz w:val="18"/>
          <w:szCs w:val="18"/>
        </w:rPr>
        <w:t>d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ips</w:t>
      </w:r>
      <w:r>
        <w:rPr>
          <w:rFonts w:ascii="Arial" w:eastAsia="Arial" w:hAnsi="Arial" w:cs="Arial"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in </w:t>
      </w:r>
      <w:r>
        <w:rPr>
          <w:rFonts w:ascii="Arial" w:eastAsia="Arial" w:hAnsi="Arial" w:cs="Arial"/>
          <w:spacing w:val="-2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oa</w:t>
      </w:r>
      <w:r>
        <w:rPr>
          <w:rFonts w:ascii="Arial" w:eastAsia="Arial" w:hAnsi="Arial" w:cs="Arial"/>
          <w:spacing w:val="-2"/>
          <w:sz w:val="18"/>
          <w:szCs w:val="18"/>
        </w:rPr>
        <w:t>ds</w:t>
      </w:r>
      <w:r>
        <w:rPr>
          <w:rFonts w:ascii="Arial" w:eastAsia="Arial" w:hAnsi="Arial" w:cs="Arial"/>
          <w:sz w:val="18"/>
          <w:szCs w:val="18"/>
        </w:rPr>
        <w:t>ide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ut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in</w:t>
      </w:r>
      <w:r>
        <w:rPr>
          <w:rFonts w:ascii="Arial" w:eastAsia="Arial" w:hAnsi="Arial" w:cs="Arial"/>
          <w:spacing w:val="-2"/>
          <w:sz w:val="18"/>
          <w:szCs w:val="18"/>
        </w:rPr>
        <w:t>g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d u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u</w:t>
      </w:r>
      <w:r>
        <w:rPr>
          <w:rFonts w:ascii="Arial" w:eastAsia="Arial" w:hAnsi="Arial" w:cs="Arial"/>
          <w:spacing w:val="-2"/>
          <w:sz w:val="18"/>
          <w:szCs w:val="18"/>
        </w:rPr>
        <w:t>p</w:t>
      </w:r>
      <w:r>
        <w:rPr>
          <w:rFonts w:ascii="Arial" w:eastAsia="Arial" w:hAnsi="Arial" w:cs="Arial"/>
          <w:sz w:val="18"/>
          <w:szCs w:val="18"/>
        </w:rPr>
        <w:t>port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4"/>
          <w:sz w:val="18"/>
          <w:szCs w:val="18"/>
        </w:rPr>
        <w:t>x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at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on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. S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tree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bra</w:t>
      </w:r>
      <w:r>
        <w:rPr>
          <w:rFonts w:ascii="Arial" w:eastAsia="Arial" w:hAnsi="Arial" w:cs="Arial"/>
          <w:spacing w:val="-2"/>
          <w:sz w:val="18"/>
          <w:szCs w:val="18"/>
        </w:rPr>
        <w:t>nc</w:t>
      </w:r>
      <w:r>
        <w:rPr>
          <w:rFonts w:ascii="Arial" w:eastAsia="Arial" w:hAnsi="Arial" w:cs="Arial"/>
          <w:sz w:val="18"/>
          <w:szCs w:val="18"/>
        </w:rPr>
        <w:t>hes</w:t>
      </w:r>
      <w:r>
        <w:rPr>
          <w:rFonts w:ascii="Arial" w:eastAsia="Arial" w:hAnsi="Arial" w:cs="Arial"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ay be br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en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off.</w:t>
      </w:r>
    </w:p>
    <w:p w:rsidR="00390CA3" w:rsidRDefault="00390CA3">
      <w:pPr>
        <w:spacing w:before="3" w:line="140" w:lineRule="exact"/>
        <w:rPr>
          <w:sz w:val="14"/>
          <w:szCs w:val="14"/>
        </w:rPr>
      </w:pPr>
    </w:p>
    <w:p w:rsidR="00390CA3" w:rsidRDefault="00BD6A69">
      <w:pPr>
        <w:numPr>
          <w:ilvl w:val="0"/>
          <w:numId w:val="1"/>
        </w:numPr>
        <w:tabs>
          <w:tab w:val="left" w:pos="1153"/>
        </w:tabs>
        <w:ind w:left="1154" w:right="353" w:hanging="622"/>
        <w:jc w:val="left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pacing w:val="-1"/>
          <w:sz w:val="18"/>
          <w:szCs w:val="18"/>
        </w:rPr>
        <w:t>G</w:t>
      </w:r>
      <w:r>
        <w:rPr>
          <w:rFonts w:ascii="Arial" w:eastAsia="Arial" w:hAnsi="Arial" w:cs="Arial"/>
          <w:sz w:val="18"/>
          <w:szCs w:val="18"/>
        </w:rPr>
        <w:t>eneral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pa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i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.</w:t>
      </w:r>
      <w:r>
        <w:rPr>
          <w:rFonts w:ascii="Arial" w:eastAsia="Arial" w:hAnsi="Arial" w:cs="Arial"/>
          <w:spacing w:val="-7"/>
          <w:sz w:val="18"/>
          <w:szCs w:val="18"/>
        </w:rPr>
        <w:t xml:space="preserve"> </w:t>
      </w:r>
      <w:r>
        <w:rPr>
          <w:rFonts w:ascii="Arial" w:eastAsia="Arial" w:hAnsi="Arial" w:cs="Arial"/>
          <w:spacing w:val="7"/>
          <w:sz w:val="18"/>
          <w:szCs w:val="18"/>
        </w:rPr>
        <w:t>W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ll-bu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 xml:space="preserve">lt </w:t>
      </w:r>
      <w:r>
        <w:rPr>
          <w:rFonts w:ascii="Arial" w:eastAsia="Arial" w:hAnsi="Arial" w:cs="Arial"/>
          <w:spacing w:val="-2"/>
          <w:sz w:val="18"/>
          <w:szCs w:val="18"/>
        </w:rPr>
        <w:t>b</w:t>
      </w:r>
      <w:r>
        <w:rPr>
          <w:rFonts w:ascii="Arial" w:eastAsia="Arial" w:hAnsi="Arial" w:cs="Arial"/>
          <w:sz w:val="18"/>
          <w:szCs w:val="18"/>
        </w:rPr>
        <w:t>ui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d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ngs</w:t>
      </w:r>
      <w:r>
        <w:rPr>
          <w:rFonts w:ascii="Arial" w:eastAsia="Arial" w:hAnsi="Arial" w:cs="Arial"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hea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ily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d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ged,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>ti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es</w:t>
      </w:r>
      <w:r>
        <w:rPr>
          <w:rFonts w:ascii="Arial" w:eastAsia="Arial" w:hAnsi="Arial" w:cs="Arial"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lla</w:t>
      </w:r>
      <w:r>
        <w:rPr>
          <w:rFonts w:ascii="Arial" w:eastAsia="Arial" w:hAnsi="Arial" w:cs="Arial"/>
          <w:spacing w:val="-2"/>
          <w:sz w:val="18"/>
          <w:szCs w:val="18"/>
        </w:rPr>
        <w:t>p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ng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-2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ple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el</w:t>
      </w:r>
      <w:r>
        <w:rPr>
          <w:rFonts w:ascii="Arial" w:eastAsia="Arial" w:hAnsi="Arial" w:cs="Arial"/>
          <w:spacing w:val="-2"/>
          <w:sz w:val="18"/>
          <w:szCs w:val="18"/>
        </w:rPr>
        <w:t>y</w:t>
      </w:r>
      <w:r>
        <w:rPr>
          <w:rFonts w:ascii="Arial" w:eastAsia="Arial" w:hAnsi="Arial" w:cs="Arial"/>
          <w:sz w:val="18"/>
          <w:szCs w:val="18"/>
        </w:rPr>
        <w:t>. D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age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to </w:t>
      </w:r>
      <w:r>
        <w:rPr>
          <w:rFonts w:ascii="Arial" w:eastAsia="Arial" w:hAnsi="Arial" w:cs="Arial"/>
          <w:sz w:val="18"/>
          <w:szCs w:val="18"/>
        </w:rPr>
        <w:t>foun</w:t>
      </w:r>
      <w:r>
        <w:rPr>
          <w:rFonts w:ascii="Arial" w:eastAsia="Arial" w:hAnsi="Arial" w:cs="Arial"/>
          <w:spacing w:val="-2"/>
          <w:sz w:val="18"/>
          <w:szCs w:val="18"/>
        </w:rPr>
        <w:t>d</w:t>
      </w:r>
      <w:r>
        <w:rPr>
          <w:rFonts w:ascii="Arial" w:eastAsia="Arial" w:hAnsi="Arial" w:cs="Arial"/>
          <w:sz w:val="18"/>
          <w:szCs w:val="18"/>
        </w:rPr>
        <w:t>at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ns</w:t>
      </w:r>
      <w:r>
        <w:rPr>
          <w:rFonts w:ascii="Arial" w:eastAsia="Arial" w:hAnsi="Arial" w:cs="Arial"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ge</w:t>
      </w:r>
      <w:r>
        <w:rPr>
          <w:rFonts w:ascii="Arial" w:eastAsia="Arial" w:hAnsi="Arial" w:cs="Arial"/>
          <w:spacing w:val="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al.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Fr</w:t>
      </w:r>
      <w:r>
        <w:rPr>
          <w:rFonts w:ascii="Arial" w:eastAsia="Arial" w:hAnsi="Arial" w:cs="Arial"/>
          <w:spacing w:val="1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e h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u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not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ur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d to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the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fou</w:t>
      </w:r>
      <w:r>
        <w:rPr>
          <w:rFonts w:ascii="Arial" w:eastAsia="Arial" w:hAnsi="Arial" w:cs="Arial"/>
          <w:spacing w:val="-2"/>
          <w:sz w:val="18"/>
          <w:szCs w:val="18"/>
        </w:rPr>
        <w:t>nd</w:t>
      </w:r>
      <w:r>
        <w:rPr>
          <w:rFonts w:ascii="Arial" w:eastAsia="Arial" w:hAnsi="Arial" w:cs="Arial"/>
          <w:sz w:val="18"/>
          <w:szCs w:val="18"/>
        </w:rPr>
        <w:t>at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hift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off.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Br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pacing w:val="-2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k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1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en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ers</w:t>
      </w:r>
      <w:r>
        <w:rPr>
          <w:rFonts w:ascii="Arial" w:eastAsia="Arial" w:hAnsi="Arial" w:cs="Arial"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2"/>
          <w:sz w:val="18"/>
          <w:szCs w:val="18"/>
        </w:rPr>
        <w:t>f</w:t>
      </w:r>
      <w:r>
        <w:rPr>
          <w:rFonts w:ascii="Arial" w:eastAsia="Arial" w:hAnsi="Arial" w:cs="Arial"/>
          <w:sz w:val="18"/>
          <w:szCs w:val="18"/>
        </w:rPr>
        <w:t xml:space="preserve">all 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nd e</w:t>
      </w:r>
      <w:r>
        <w:rPr>
          <w:rFonts w:ascii="Arial" w:eastAsia="Arial" w:hAnsi="Arial" w:cs="Arial"/>
          <w:spacing w:val="-4"/>
          <w:sz w:val="18"/>
          <w:szCs w:val="18"/>
        </w:rPr>
        <w:t>x</w:t>
      </w:r>
      <w:r>
        <w:rPr>
          <w:rFonts w:ascii="Arial" w:eastAsia="Arial" w:hAnsi="Arial" w:cs="Arial"/>
          <w:sz w:val="18"/>
          <w:szCs w:val="18"/>
        </w:rPr>
        <w:t>po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e fra</w:t>
      </w:r>
      <w:r>
        <w:rPr>
          <w:rFonts w:ascii="Arial" w:eastAsia="Arial" w:hAnsi="Arial" w:cs="Arial"/>
          <w:spacing w:val="-2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. C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c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ing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of </w:t>
      </w:r>
      <w:r>
        <w:rPr>
          <w:rFonts w:ascii="Arial" w:eastAsia="Arial" w:hAnsi="Arial" w:cs="Arial"/>
          <w:spacing w:val="-2"/>
          <w:sz w:val="18"/>
          <w:szCs w:val="18"/>
        </w:rPr>
        <w:t>th</w:t>
      </w:r>
      <w:r>
        <w:rPr>
          <w:rFonts w:ascii="Arial" w:eastAsia="Arial" w:hAnsi="Arial" w:cs="Arial"/>
          <w:sz w:val="18"/>
          <w:szCs w:val="18"/>
        </w:rPr>
        <w:t>e gro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z w:val="18"/>
          <w:szCs w:val="18"/>
        </w:rPr>
        <w:t xml:space="preserve">nd. </w:t>
      </w:r>
      <w:r>
        <w:rPr>
          <w:rFonts w:ascii="Arial" w:eastAsia="Arial" w:hAnsi="Arial" w:cs="Arial"/>
          <w:spacing w:val="-4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inor d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g</w:t>
      </w:r>
      <w:r>
        <w:rPr>
          <w:rFonts w:ascii="Arial" w:eastAsia="Arial" w:hAnsi="Arial" w:cs="Arial"/>
          <w:sz w:val="18"/>
          <w:szCs w:val="18"/>
        </w:rPr>
        <w:t>e to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p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ths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nd r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ad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y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. Sand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and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ud eje</w:t>
      </w:r>
      <w:r>
        <w:rPr>
          <w:rFonts w:ascii="Arial" w:eastAsia="Arial" w:hAnsi="Arial" w:cs="Arial"/>
          <w:spacing w:val="-2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ted f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om</w:t>
      </w:r>
      <w:r>
        <w:rPr>
          <w:rFonts w:ascii="Arial" w:eastAsia="Arial" w:hAnsi="Arial" w:cs="Arial"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gro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z w:val="18"/>
          <w:szCs w:val="18"/>
        </w:rPr>
        <w:t xml:space="preserve">nd 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 xml:space="preserve">n </w:t>
      </w:r>
      <w:r>
        <w:rPr>
          <w:rFonts w:ascii="Arial" w:eastAsia="Arial" w:hAnsi="Arial" w:cs="Arial"/>
          <w:spacing w:val="-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a</w:t>
      </w:r>
      <w:r>
        <w:rPr>
          <w:rFonts w:ascii="Arial" w:eastAsia="Arial" w:hAnsi="Arial" w:cs="Arial"/>
          <w:sz w:val="18"/>
          <w:szCs w:val="18"/>
        </w:rPr>
        <w:t>rea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 xml:space="preserve">. </w:t>
      </w:r>
      <w:r>
        <w:rPr>
          <w:rFonts w:ascii="Arial" w:eastAsia="Arial" w:hAnsi="Arial" w:cs="Arial"/>
          <w:spacing w:val="-3"/>
          <w:sz w:val="18"/>
          <w:szCs w:val="18"/>
        </w:rPr>
        <w:t>U</w:t>
      </w:r>
      <w:r>
        <w:rPr>
          <w:rFonts w:ascii="Arial" w:eastAsia="Arial" w:hAnsi="Arial" w:cs="Arial"/>
          <w:sz w:val="18"/>
          <w:szCs w:val="18"/>
        </w:rPr>
        <w:t>nderg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ou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d p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pes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br</w:t>
      </w:r>
      <w:r>
        <w:rPr>
          <w:rFonts w:ascii="Arial" w:eastAsia="Arial" w:hAnsi="Arial" w:cs="Arial"/>
          <w:spacing w:val="-2"/>
          <w:sz w:val="18"/>
          <w:szCs w:val="18"/>
        </w:rPr>
        <w:t>ok</w:t>
      </w:r>
      <w:r>
        <w:rPr>
          <w:rFonts w:ascii="Arial" w:eastAsia="Arial" w:hAnsi="Arial" w:cs="Arial"/>
          <w:sz w:val="18"/>
          <w:szCs w:val="18"/>
        </w:rPr>
        <w:t>en. Se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io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d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g</w:t>
      </w:r>
      <w:r>
        <w:rPr>
          <w:rFonts w:ascii="Arial" w:eastAsia="Arial" w:hAnsi="Arial" w:cs="Arial"/>
          <w:sz w:val="18"/>
          <w:szCs w:val="18"/>
        </w:rPr>
        <w:t xml:space="preserve">e to </w:t>
      </w:r>
      <w:r>
        <w:rPr>
          <w:rFonts w:ascii="Arial" w:eastAsia="Arial" w:hAnsi="Arial" w:cs="Arial"/>
          <w:spacing w:val="-2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9"/>
          <w:sz w:val="18"/>
          <w:szCs w:val="18"/>
        </w:rPr>
        <w:t>r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oir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.</w:t>
      </w:r>
    </w:p>
    <w:p w:rsidR="00390CA3" w:rsidRDefault="00390CA3">
      <w:pPr>
        <w:spacing w:before="3" w:line="140" w:lineRule="exact"/>
        <w:rPr>
          <w:sz w:val="14"/>
          <w:szCs w:val="14"/>
        </w:rPr>
      </w:pPr>
    </w:p>
    <w:p w:rsidR="00390CA3" w:rsidRDefault="00BD6A69">
      <w:pPr>
        <w:numPr>
          <w:ilvl w:val="0"/>
          <w:numId w:val="1"/>
        </w:numPr>
        <w:tabs>
          <w:tab w:val="left" w:pos="1153"/>
        </w:tabs>
        <w:ind w:left="1154" w:right="367" w:hanging="596"/>
        <w:jc w:val="left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pacing w:val="-4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 build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n</w:t>
      </w:r>
      <w:r>
        <w:rPr>
          <w:rFonts w:ascii="Arial" w:eastAsia="Arial" w:hAnsi="Arial" w:cs="Arial"/>
          <w:spacing w:val="-2"/>
          <w:sz w:val="18"/>
          <w:szCs w:val="18"/>
        </w:rPr>
        <w:t>g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d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tro</w:t>
      </w:r>
      <w:r>
        <w:rPr>
          <w:rFonts w:ascii="Arial" w:eastAsia="Arial" w:hAnsi="Arial" w:cs="Arial"/>
          <w:spacing w:val="-2"/>
          <w:sz w:val="18"/>
          <w:szCs w:val="18"/>
        </w:rPr>
        <w:t>y</w:t>
      </w:r>
      <w:r>
        <w:rPr>
          <w:rFonts w:ascii="Arial" w:eastAsia="Arial" w:hAnsi="Arial" w:cs="Arial"/>
          <w:sz w:val="18"/>
          <w:szCs w:val="18"/>
        </w:rPr>
        <w:t>ed,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to</w:t>
      </w:r>
      <w:r>
        <w:rPr>
          <w:rFonts w:ascii="Arial" w:eastAsia="Arial" w:hAnsi="Arial" w:cs="Arial"/>
          <w:spacing w:val="-2"/>
          <w:sz w:val="18"/>
          <w:szCs w:val="18"/>
        </w:rPr>
        <w:t>ge</w:t>
      </w:r>
      <w:r>
        <w:rPr>
          <w:rFonts w:ascii="Arial" w:eastAsia="Arial" w:hAnsi="Arial" w:cs="Arial"/>
          <w:sz w:val="18"/>
          <w:szCs w:val="18"/>
        </w:rPr>
        <w:t xml:space="preserve">ther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ith th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ir f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un</w:t>
      </w:r>
      <w:r>
        <w:rPr>
          <w:rFonts w:ascii="Arial" w:eastAsia="Arial" w:hAnsi="Arial" w:cs="Arial"/>
          <w:spacing w:val="-2"/>
          <w:sz w:val="18"/>
          <w:szCs w:val="18"/>
        </w:rPr>
        <w:t>d</w:t>
      </w:r>
      <w:r>
        <w:rPr>
          <w:rFonts w:ascii="Arial" w:eastAsia="Arial" w:hAnsi="Arial" w:cs="Arial"/>
          <w:sz w:val="18"/>
          <w:szCs w:val="18"/>
        </w:rPr>
        <w:t>at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n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. B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dges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io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ly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d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g</w:t>
      </w:r>
      <w:r>
        <w:rPr>
          <w:rFonts w:ascii="Arial" w:eastAsia="Arial" w:hAnsi="Arial" w:cs="Arial"/>
          <w:sz w:val="18"/>
          <w:szCs w:val="18"/>
        </w:rPr>
        <w:t>ed. D</w:t>
      </w:r>
      <w:r>
        <w:rPr>
          <w:rFonts w:ascii="Arial" w:eastAsia="Arial" w:hAnsi="Arial" w:cs="Arial"/>
          <w:spacing w:val="-2"/>
          <w:sz w:val="18"/>
          <w:szCs w:val="18"/>
        </w:rPr>
        <w:t>am</w:t>
      </w:r>
      <w:r>
        <w:rPr>
          <w:rFonts w:ascii="Arial" w:eastAsia="Arial" w:hAnsi="Arial" w:cs="Arial"/>
          <w:sz w:val="18"/>
          <w:szCs w:val="18"/>
        </w:rPr>
        <w:t xml:space="preserve">s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eri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u</w:t>
      </w:r>
      <w:r>
        <w:rPr>
          <w:rFonts w:ascii="Arial" w:eastAsia="Arial" w:hAnsi="Arial" w:cs="Arial"/>
          <w:spacing w:val="-2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ly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da</w:t>
      </w:r>
      <w:r>
        <w:rPr>
          <w:rFonts w:ascii="Arial" w:eastAsia="Arial" w:hAnsi="Arial" w:cs="Arial"/>
          <w:spacing w:val="-2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age</w:t>
      </w:r>
      <w:r>
        <w:rPr>
          <w:rFonts w:ascii="Arial" w:eastAsia="Arial" w:hAnsi="Arial" w:cs="Arial"/>
          <w:spacing w:val="-2"/>
          <w:sz w:val="18"/>
          <w:szCs w:val="18"/>
        </w:rPr>
        <w:t>d</w:t>
      </w:r>
      <w:r>
        <w:rPr>
          <w:rFonts w:ascii="Arial" w:eastAsia="Arial" w:hAnsi="Arial" w:cs="Arial"/>
          <w:sz w:val="18"/>
          <w:szCs w:val="18"/>
        </w:rPr>
        <w:t>. Ra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l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ines</w:t>
      </w:r>
      <w:r>
        <w:rPr>
          <w:rFonts w:ascii="Arial" w:eastAsia="Arial" w:hAnsi="Arial" w:cs="Arial"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l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ght</w:t>
      </w:r>
      <w:r>
        <w:rPr>
          <w:rFonts w:ascii="Arial" w:eastAsia="Arial" w:hAnsi="Arial" w:cs="Arial"/>
          <w:spacing w:val="1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b</w:t>
      </w:r>
      <w:r>
        <w:rPr>
          <w:rFonts w:ascii="Arial" w:eastAsia="Arial" w:hAnsi="Arial" w:cs="Arial"/>
          <w:sz w:val="18"/>
          <w:szCs w:val="18"/>
        </w:rPr>
        <w:t xml:space="preserve">ent. </w:t>
      </w:r>
      <w:r>
        <w:rPr>
          <w:rFonts w:ascii="Arial" w:eastAsia="Arial" w:hAnsi="Arial" w:cs="Arial"/>
          <w:spacing w:val="-3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 xml:space="preserve">nt 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nd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p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 xml:space="preserve">alt 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oa</w:t>
      </w:r>
      <w:r>
        <w:rPr>
          <w:rFonts w:ascii="Arial" w:eastAsia="Arial" w:hAnsi="Arial" w:cs="Arial"/>
          <w:spacing w:val="-2"/>
          <w:sz w:val="18"/>
          <w:szCs w:val="18"/>
        </w:rPr>
        <w:t>d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b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dly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r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pacing w:val="-2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 xml:space="preserve">ed 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r</w:t>
      </w:r>
      <w:r>
        <w:rPr>
          <w:rFonts w:ascii="Arial" w:eastAsia="Arial" w:hAnsi="Arial" w:cs="Arial"/>
          <w:spacing w:val="-3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thro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 xml:space="preserve">n into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 xml:space="preserve">. 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arge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lan</w:t>
      </w:r>
      <w:r>
        <w:rPr>
          <w:rFonts w:ascii="Arial" w:eastAsia="Arial" w:hAnsi="Arial" w:cs="Arial"/>
          <w:spacing w:val="-2"/>
          <w:sz w:val="18"/>
          <w:szCs w:val="18"/>
        </w:rPr>
        <w:t>d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id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pacing w:val="1"/>
          <w:sz w:val="18"/>
          <w:szCs w:val="18"/>
        </w:rPr>
        <w:t>cc</w:t>
      </w:r>
      <w:r>
        <w:rPr>
          <w:rFonts w:ascii="Arial" w:eastAsia="Arial" w:hAnsi="Arial" w:cs="Arial"/>
          <w:sz w:val="18"/>
          <w:szCs w:val="18"/>
        </w:rPr>
        <w:t>ur.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La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 xml:space="preserve">ge 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nd</w:t>
      </w:r>
      <w:r>
        <w:rPr>
          <w:rFonts w:ascii="Arial" w:eastAsia="Arial" w:hAnsi="Arial" w:cs="Arial"/>
          <w:sz w:val="18"/>
          <w:szCs w:val="18"/>
        </w:rPr>
        <w:t xml:space="preserve"> </w:t>
      </w:r>
      <w:r>
        <w:rPr>
          <w:rFonts w:ascii="Arial" w:eastAsia="Arial" w:hAnsi="Arial" w:cs="Arial"/>
          <w:spacing w:val="-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p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ta</w:t>
      </w:r>
      <w:r>
        <w:rPr>
          <w:rFonts w:ascii="Arial" w:eastAsia="Arial" w:hAnsi="Arial" w:cs="Arial"/>
          <w:spacing w:val="-2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ular</w:t>
      </w:r>
      <w:r>
        <w:rPr>
          <w:rFonts w:ascii="Arial" w:eastAsia="Arial" w:hAnsi="Arial" w:cs="Arial"/>
          <w:spacing w:val="4"/>
          <w:sz w:val="18"/>
          <w:szCs w:val="18"/>
        </w:rPr>
        <w:t xml:space="preserve"> </w:t>
      </w:r>
      <w:r>
        <w:rPr>
          <w:rFonts w:ascii="Arial" w:eastAsia="Arial" w:hAnsi="Arial" w:cs="Arial"/>
          <w:spacing w:val="-2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 xml:space="preserve">and 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nd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 xml:space="preserve">ud </w:t>
      </w:r>
      <w:r>
        <w:rPr>
          <w:rFonts w:ascii="Arial" w:eastAsia="Arial" w:hAnsi="Arial" w:cs="Arial"/>
          <w:spacing w:val="-2"/>
          <w:sz w:val="18"/>
          <w:szCs w:val="18"/>
        </w:rPr>
        <w:t>f</w:t>
      </w:r>
      <w:r>
        <w:rPr>
          <w:rFonts w:ascii="Arial" w:eastAsia="Arial" w:hAnsi="Arial" w:cs="Arial"/>
          <w:sz w:val="18"/>
          <w:szCs w:val="18"/>
        </w:rPr>
        <w:t>oun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ai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.</w:t>
      </w:r>
      <w:r>
        <w:rPr>
          <w:rFonts w:ascii="Arial" w:eastAsia="Arial" w:hAnsi="Arial" w:cs="Arial"/>
          <w:spacing w:val="-5"/>
          <w:sz w:val="18"/>
          <w:szCs w:val="18"/>
        </w:rPr>
        <w:t xml:space="preserve"> </w:t>
      </w:r>
      <w:r>
        <w:rPr>
          <w:rFonts w:ascii="Arial" w:eastAsia="Arial" w:hAnsi="Arial" w:cs="Arial"/>
          <w:spacing w:val="5"/>
          <w:sz w:val="18"/>
          <w:szCs w:val="18"/>
        </w:rPr>
        <w:t>W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ter</w:t>
      </w:r>
      <w:r>
        <w:rPr>
          <w:rFonts w:ascii="Arial" w:eastAsia="Arial" w:hAnsi="Arial" w:cs="Arial"/>
          <w:spacing w:val="-3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from ri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er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 xml:space="preserve">, 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nd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an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ls</w:t>
      </w:r>
      <w:r>
        <w:rPr>
          <w:rFonts w:ascii="Arial" w:eastAsia="Arial" w:hAnsi="Arial" w:cs="Arial"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thro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 xml:space="preserve">n up 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n t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e b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n</w:t>
      </w:r>
      <w:r>
        <w:rPr>
          <w:rFonts w:ascii="Arial" w:eastAsia="Arial" w:hAnsi="Arial" w:cs="Arial"/>
          <w:spacing w:val="-2"/>
          <w:sz w:val="18"/>
          <w:szCs w:val="18"/>
        </w:rPr>
        <w:t>k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.</w:t>
      </w:r>
    </w:p>
    <w:p w:rsidR="00390CA3" w:rsidRDefault="00390CA3">
      <w:pPr>
        <w:spacing w:before="9" w:line="140" w:lineRule="exact"/>
        <w:rPr>
          <w:sz w:val="14"/>
          <w:szCs w:val="14"/>
        </w:rPr>
      </w:pPr>
    </w:p>
    <w:p w:rsidR="00390CA3" w:rsidRDefault="00BD6A69">
      <w:pPr>
        <w:numPr>
          <w:ilvl w:val="0"/>
          <w:numId w:val="1"/>
        </w:numPr>
        <w:tabs>
          <w:tab w:val="left" w:pos="1153"/>
        </w:tabs>
        <w:spacing w:line="206" w:lineRule="exact"/>
        <w:ind w:left="1154" w:right="494" w:hanging="622"/>
        <w:jc w:val="left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Fe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, if an</w:t>
      </w:r>
      <w:r>
        <w:rPr>
          <w:rFonts w:ascii="Arial" w:eastAsia="Arial" w:hAnsi="Arial" w:cs="Arial"/>
          <w:spacing w:val="-2"/>
          <w:sz w:val="18"/>
          <w:szCs w:val="18"/>
        </w:rPr>
        <w:t>y</w:t>
      </w:r>
      <w:r>
        <w:rPr>
          <w:rFonts w:ascii="Arial" w:eastAsia="Arial" w:hAnsi="Arial" w:cs="Arial"/>
          <w:sz w:val="18"/>
          <w:szCs w:val="18"/>
        </w:rPr>
        <w:t>, b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z w:val="18"/>
          <w:szCs w:val="18"/>
        </w:rPr>
        <w:t>il</w:t>
      </w:r>
      <w:r>
        <w:rPr>
          <w:rFonts w:ascii="Arial" w:eastAsia="Arial" w:hAnsi="Arial" w:cs="Arial"/>
          <w:spacing w:val="-2"/>
          <w:sz w:val="18"/>
          <w:szCs w:val="18"/>
        </w:rPr>
        <w:t>d</w:t>
      </w:r>
      <w:r>
        <w:rPr>
          <w:rFonts w:ascii="Arial" w:eastAsia="Arial" w:hAnsi="Arial" w:cs="Arial"/>
          <w:sz w:val="18"/>
          <w:szCs w:val="18"/>
        </w:rPr>
        <w:t>in</w:t>
      </w:r>
      <w:r>
        <w:rPr>
          <w:rFonts w:ascii="Arial" w:eastAsia="Arial" w:hAnsi="Arial" w:cs="Arial"/>
          <w:spacing w:val="-2"/>
          <w:sz w:val="18"/>
          <w:szCs w:val="18"/>
        </w:rPr>
        <w:t>g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l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 xml:space="preserve">ft </w:t>
      </w:r>
      <w:r>
        <w:rPr>
          <w:rFonts w:ascii="Arial" w:eastAsia="Arial" w:hAnsi="Arial" w:cs="Arial"/>
          <w:spacing w:val="-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ta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ding.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Great </w:t>
      </w:r>
      <w:r>
        <w:rPr>
          <w:rFonts w:ascii="Arial" w:eastAsia="Arial" w:hAnsi="Arial" w:cs="Arial"/>
          <w:spacing w:val="-2"/>
          <w:sz w:val="18"/>
          <w:szCs w:val="18"/>
        </w:rPr>
        <w:t>d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 xml:space="preserve">ge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o ra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l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in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 xml:space="preserve">. </w:t>
      </w:r>
      <w:r>
        <w:rPr>
          <w:rFonts w:ascii="Arial" w:eastAsia="Arial" w:hAnsi="Arial" w:cs="Arial"/>
          <w:spacing w:val="-1"/>
          <w:sz w:val="18"/>
          <w:szCs w:val="18"/>
        </w:rPr>
        <w:t>G</w:t>
      </w:r>
      <w:r>
        <w:rPr>
          <w:rFonts w:ascii="Arial" w:eastAsia="Arial" w:hAnsi="Arial" w:cs="Arial"/>
          <w:sz w:val="18"/>
          <w:szCs w:val="18"/>
        </w:rPr>
        <w:t>reat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d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g</w:t>
      </w:r>
      <w:r>
        <w:rPr>
          <w:rFonts w:ascii="Arial" w:eastAsia="Arial" w:hAnsi="Arial" w:cs="Arial"/>
          <w:sz w:val="18"/>
          <w:szCs w:val="18"/>
        </w:rPr>
        <w:t>e to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und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r</w:t>
      </w:r>
      <w:r>
        <w:rPr>
          <w:rFonts w:ascii="Arial" w:eastAsia="Arial" w:hAnsi="Arial" w:cs="Arial"/>
          <w:spacing w:val="-2"/>
          <w:sz w:val="18"/>
          <w:szCs w:val="18"/>
        </w:rPr>
        <w:t>g</w:t>
      </w:r>
      <w:r>
        <w:rPr>
          <w:rFonts w:ascii="Arial" w:eastAsia="Arial" w:hAnsi="Arial" w:cs="Arial"/>
          <w:sz w:val="18"/>
          <w:szCs w:val="18"/>
        </w:rPr>
        <w:t>round pip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.</w:t>
      </w:r>
    </w:p>
    <w:p w:rsidR="00390CA3" w:rsidRDefault="00390CA3">
      <w:pPr>
        <w:spacing w:before="3" w:line="140" w:lineRule="exact"/>
        <w:rPr>
          <w:sz w:val="14"/>
          <w:szCs w:val="14"/>
        </w:rPr>
      </w:pPr>
    </w:p>
    <w:p w:rsidR="00390CA3" w:rsidRDefault="00BD6A69">
      <w:pPr>
        <w:numPr>
          <w:ilvl w:val="0"/>
          <w:numId w:val="1"/>
        </w:numPr>
        <w:tabs>
          <w:tab w:val="left" w:pos="1153"/>
        </w:tabs>
        <w:ind w:left="1154" w:hanging="646"/>
        <w:jc w:val="left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otal de</w:t>
      </w:r>
      <w:r>
        <w:rPr>
          <w:rFonts w:ascii="Arial" w:eastAsia="Arial" w:hAnsi="Arial" w:cs="Arial"/>
          <w:spacing w:val="-2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tru</w:t>
      </w:r>
      <w:r>
        <w:rPr>
          <w:rFonts w:ascii="Arial" w:eastAsia="Arial" w:hAnsi="Arial" w:cs="Arial"/>
          <w:spacing w:val="-2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n. La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ge r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k</w:t>
      </w:r>
      <w:r>
        <w:rPr>
          <w:rFonts w:ascii="Arial" w:eastAsia="Arial" w:hAnsi="Arial" w:cs="Arial"/>
          <w:spacing w:val="-4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d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p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ed. V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 xml:space="preserve">ble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5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e-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ion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of t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e gr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und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ur</w:t>
      </w:r>
      <w:r>
        <w:rPr>
          <w:rFonts w:ascii="Arial" w:eastAsia="Arial" w:hAnsi="Arial" w:cs="Arial"/>
          <w:spacing w:val="-2"/>
          <w:sz w:val="18"/>
          <w:szCs w:val="18"/>
        </w:rPr>
        <w:t>f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repor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ed.</w:t>
      </w:r>
    </w:p>
    <w:p w:rsidR="00390CA3" w:rsidRDefault="00BD6A69">
      <w:pPr>
        <w:spacing w:line="206" w:lineRule="exact"/>
        <w:ind w:left="1154" w:right="501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pacing w:val="-1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bje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th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n up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ards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i</w:t>
      </w:r>
      <w:r>
        <w:rPr>
          <w:rFonts w:ascii="Arial" w:eastAsia="Arial" w:hAnsi="Arial" w:cs="Arial"/>
          <w:sz w:val="18"/>
          <w:szCs w:val="18"/>
        </w:rPr>
        <w:t>n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 xml:space="preserve">o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he ai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.</w:t>
      </w:r>
    </w:p>
    <w:p w:rsidR="00390CA3" w:rsidRDefault="00390CA3">
      <w:pPr>
        <w:spacing w:line="206" w:lineRule="exact"/>
        <w:rPr>
          <w:rFonts w:ascii="Arial" w:eastAsia="Arial" w:hAnsi="Arial" w:cs="Arial"/>
          <w:sz w:val="18"/>
          <w:szCs w:val="18"/>
        </w:rPr>
        <w:sectPr w:rsidR="00390CA3">
          <w:type w:val="continuous"/>
          <w:pgSz w:w="11907" w:h="16840"/>
          <w:pgMar w:top="1560" w:right="1280" w:bottom="0" w:left="1280" w:header="720" w:footer="720" w:gutter="0"/>
          <w:cols w:space="720"/>
        </w:sectPr>
      </w:pPr>
    </w:p>
    <w:p w:rsidR="00390CA3" w:rsidRDefault="00BD6A69">
      <w:pPr>
        <w:spacing w:line="120" w:lineRule="exact"/>
        <w:rPr>
          <w:sz w:val="12"/>
          <w:szCs w:val="12"/>
        </w:rPr>
      </w:pPr>
      <w:r>
        <w:rPr>
          <w:noProof/>
          <w:lang w:val="en-AU" w:eastAsia="en-AU"/>
        </w:rPr>
        <w:lastRenderedPageBreak/>
        <mc:AlternateContent>
          <mc:Choice Requires="wpg">
            <w:drawing>
              <wp:anchor distT="0" distB="0" distL="114300" distR="114300" simplePos="0" relativeHeight="503311419" behindDoc="1" locked="0" layoutInCell="1" allowOverlap="1">
                <wp:simplePos x="0" y="0"/>
                <wp:positionH relativeFrom="page">
                  <wp:posOffset>888365</wp:posOffset>
                </wp:positionH>
                <wp:positionV relativeFrom="page">
                  <wp:posOffset>1405255</wp:posOffset>
                </wp:positionV>
                <wp:extent cx="5822315" cy="8246745"/>
                <wp:effectExtent l="2540" t="0" r="4445" b="6350"/>
                <wp:wrapNone/>
                <wp:docPr id="899" name="Group 5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22315" cy="8246745"/>
                          <a:chOff x="1399" y="2213"/>
                          <a:chExt cx="9169" cy="12987"/>
                        </a:xfrm>
                      </wpg:grpSpPr>
                      <wpg:grpSp>
                        <wpg:cNvPr id="900" name="Group 1024"/>
                        <wpg:cNvGrpSpPr>
                          <a:grpSpLocks/>
                        </wpg:cNvGrpSpPr>
                        <wpg:grpSpPr bwMode="auto">
                          <a:xfrm>
                            <a:off x="1428" y="2223"/>
                            <a:ext cx="905" cy="334"/>
                            <a:chOff x="1428" y="2223"/>
                            <a:chExt cx="905" cy="334"/>
                          </a:xfrm>
                        </wpg:grpSpPr>
                        <wps:wsp>
                          <wps:cNvPr id="901" name="Freeform 1025"/>
                          <wps:cNvSpPr>
                            <a:spLocks/>
                          </wps:cNvSpPr>
                          <wps:spPr bwMode="auto">
                            <a:xfrm>
                              <a:off x="1428" y="2223"/>
                              <a:ext cx="905" cy="334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05"/>
                                <a:gd name="T2" fmla="+- 0 2556 2223"/>
                                <a:gd name="T3" fmla="*/ 2556 h 334"/>
                                <a:gd name="T4" fmla="+- 0 2333 1428"/>
                                <a:gd name="T5" fmla="*/ T4 w 905"/>
                                <a:gd name="T6" fmla="+- 0 2556 2223"/>
                                <a:gd name="T7" fmla="*/ 2556 h 334"/>
                                <a:gd name="T8" fmla="+- 0 2333 1428"/>
                                <a:gd name="T9" fmla="*/ T8 w 905"/>
                                <a:gd name="T10" fmla="+- 0 2223 2223"/>
                                <a:gd name="T11" fmla="*/ 2223 h 334"/>
                                <a:gd name="T12" fmla="+- 0 1428 1428"/>
                                <a:gd name="T13" fmla="*/ T12 w 905"/>
                                <a:gd name="T14" fmla="+- 0 2223 2223"/>
                                <a:gd name="T15" fmla="*/ 2223 h 334"/>
                                <a:gd name="T16" fmla="+- 0 1428 1428"/>
                                <a:gd name="T17" fmla="*/ T16 w 905"/>
                                <a:gd name="T18" fmla="+- 0 2556 2223"/>
                                <a:gd name="T19" fmla="*/ 2556 h 3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05" h="334">
                                  <a:moveTo>
                                    <a:pt x="0" y="333"/>
                                  </a:moveTo>
                                  <a:lnTo>
                                    <a:pt x="905" y="333"/>
                                  </a:lnTo>
                                  <a:lnTo>
                                    <a:pt x="90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3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444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02" name="Group 1022"/>
                        <wpg:cNvGrpSpPr>
                          <a:grpSpLocks/>
                        </wpg:cNvGrpSpPr>
                        <wpg:grpSpPr bwMode="auto">
                          <a:xfrm>
                            <a:off x="1476" y="2280"/>
                            <a:ext cx="811" cy="247"/>
                            <a:chOff x="1476" y="2280"/>
                            <a:chExt cx="811" cy="247"/>
                          </a:xfrm>
                        </wpg:grpSpPr>
                        <wps:wsp>
                          <wps:cNvPr id="903" name="Freeform 1023"/>
                          <wps:cNvSpPr>
                            <a:spLocks/>
                          </wps:cNvSpPr>
                          <wps:spPr bwMode="auto">
                            <a:xfrm>
                              <a:off x="1476" y="2280"/>
                              <a:ext cx="811" cy="247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811"/>
                                <a:gd name="T2" fmla="+- 0 2528 2280"/>
                                <a:gd name="T3" fmla="*/ 2528 h 247"/>
                                <a:gd name="T4" fmla="+- 0 2288 1476"/>
                                <a:gd name="T5" fmla="*/ T4 w 811"/>
                                <a:gd name="T6" fmla="+- 0 2528 2280"/>
                                <a:gd name="T7" fmla="*/ 2528 h 247"/>
                                <a:gd name="T8" fmla="+- 0 2288 1476"/>
                                <a:gd name="T9" fmla="*/ T8 w 811"/>
                                <a:gd name="T10" fmla="+- 0 2280 2280"/>
                                <a:gd name="T11" fmla="*/ 2280 h 247"/>
                                <a:gd name="T12" fmla="+- 0 1476 1476"/>
                                <a:gd name="T13" fmla="*/ T12 w 811"/>
                                <a:gd name="T14" fmla="+- 0 2280 2280"/>
                                <a:gd name="T15" fmla="*/ 2280 h 247"/>
                                <a:gd name="T16" fmla="+- 0 1476 1476"/>
                                <a:gd name="T17" fmla="*/ T16 w 811"/>
                                <a:gd name="T18" fmla="+- 0 2528 2280"/>
                                <a:gd name="T19" fmla="*/ 2528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11" h="247">
                                  <a:moveTo>
                                    <a:pt x="0" y="248"/>
                                  </a:moveTo>
                                  <a:lnTo>
                                    <a:pt x="812" y="248"/>
                                  </a:lnTo>
                                  <a:lnTo>
                                    <a:pt x="81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444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04" name="Group 1020"/>
                        <wpg:cNvGrpSpPr>
                          <a:grpSpLocks/>
                        </wpg:cNvGrpSpPr>
                        <wpg:grpSpPr bwMode="auto">
                          <a:xfrm>
                            <a:off x="2352" y="2223"/>
                            <a:ext cx="7669" cy="334"/>
                            <a:chOff x="2352" y="2223"/>
                            <a:chExt cx="7669" cy="334"/>
                          </a:xfrm>
                        </wpg:grpSpPr>
                        <wps:wsp>
                          <wps:cNvPr id="905" name="Freeform 1021"/>
                          <wps:cNvSpPr>
                            <a:spLocks/>
                          </wps:cNvSpPr>
                          <wps:spPr bwMode="auto">
                            <a:xfrm>
                              <a:off x="2352" y="2223"/>
                              <a:ext cx="7669" cy="334"/>
                            </a:xfrm>
                            <a:custGeom>
                              <a:avLst/>
                              <a:gdLst>
                                <a:gd name="T0" fmla="+- 0 2352 2352"/>
                                <a:gd name="T1" fmla="*/ T0 w 7669"/>
                                <a:gd name="T2" fmla="+- 0 2556 2223"/>
                                <a:gd name="T3" fmla="*/ 2556 h 334"/>
                                <a:gd name="T4" fmla="+- 0 10022 2352"/>
                                <a:gd name="T5" fmla="*/ T4 w 7669"/>
                                <a:gd name="T6" fmla="+- 0 2556 2223"/>
                                <a:gd name="T7" fmla="*/ 2556 h 334"/>
                                <a:gd name="T8" fmla="+- 0 10022 2352"/>
                                <a:gd name="T9" fmla="*/ T8 w 7669"/>
                                <a:gd name="T10" fmla="+- 0 2223 2223"/>
                                <a:gd name="T11" fmla="*/ 2223 h 334"/>
                                <a:gd name="T12" fmla="+- 0 2352 2352"/>
                                <a:gd name="T13" fmla="*/ T12 w 7669"/>
                                <a:gd name="T14" fmla="+- 0 2223 2223"/>
                                <a:gd name="T15" fmla="*/ 2223 h 334"/>
                                <a:gd name="T16" fmla="+- 0 2352 2352"/>
                                <a:gd name="T17" fmla="*/ T16 w 7669"/>
                                <a:gd name="T18" fmla="+- 0 2556 2223"/>
                                <a:gd name="T19" fmla="*/ 2556 h 3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669" h="334">
                                  <a:moveTo>
                                    <a:pt x="0" y="333"/>
                                  </a:moveTo>
                                  <a:lnTo>
                                    <a:pt x="7670" y="333"/>
                                  </a:lnTo>
                                  <a:lnTo>
                                    <a:pt x="767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3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444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06" name="Group 1018"/>
                        <wpg:cNvGrpSpPr>
                          <a:grpSpLocks/>
                        </wpg:cNvGrpSpPr>
                        <wpg:grpSpPr bwMode="auto">
                          <a:xfrm>
                            <a:off x="2400" y="2280"/>
                            <a:ext cx="7576" cy="247"/>
                            <a:chOff x="2400" y="2280"/>
                            <a:chExt cx="7576" cy="247"/>
                          </a:xfrm>
                        </wpg:grpSpPr>
                        <wps:wsp>
                          <wps:cNvPr id="907" name="Freeform 1019"/>
                          <wps:cNvSpPr>
                            <a:spLocks/>
                          </wps:cNvSpPr>
                          <wps:spPr bwMode="auto">
                            <a:xfrm>
                              <a:off x="2400" y="2280"/>
                              <a:ext cx="7576" cy="247"/>
                            </a:xfrm>
                            <a:custGeom>
                              <a:avLst/>
                              <a:gdLst>
                                <a:gd name="T0" fmla="+- 0 2400 2400"/>
                                <a:gd name="T1" fmla="*/ T0 w 7576"/>
                                <a:gd name="T2" fmla="+- 0 2528 2280"/>
                                <a:gd name="T3" fmla="*/ 2528 h 247"/>
                                <a:gd name="T4" fmla="+- 0 9976 2400"/>
                                <a:gd name="T5" fmla="*/ T4 w 7576"/>
                                <a:gd name="T6" fmla="+- 0 2528 2280"/>
                                <a:gd name="T7" fmla="*/ 2528 h 247"/>
                                <a:gd name="T8" fmla="+- 0 9976 2400"/>
                                <a:gd name="T9" fmla="*/ T8 w 7576"/>
                                <a:gd name="T10" fmla="+- 0 2280 2280"/>
                                <a:gd name="T11" fmla="*/ 2280 h 247"/>
                                <a:gd name="T12" fmla="+- 0 2400 2400"/>
                                <a:gd name="T13" fmla="*/ T12 w 7576"/>
                                <a:gd name="T14" fmla="+- 0 2280 2280"/>
                                <a:gd name="T15" fmla="*/ 2280 h 247"/>
                                <a:gd name="T16" fmla="+- 0 2400 2400"/>
                                <a:gd name="T17" fmla="*/ T16 w 7576"/>
                                <a:gd name="T18" fmla="+- 0 2528 2280"/>
                                <a:gd name="T19" fmla="*/ 2528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576" h="247">
                                  <a:moveTo>
                                    <a:pt x="0" y="248"/>
                                  </a:moveTo>
                                  <a:lnTo>
                                    <a:pt x="7576" y="248"/>
                                  </a:lnTo>
                                  <a:lnTo>
                                    <a:pt x="757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444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08" name="Group 1016"/>
                        <wpg:cNvGrpSpPr>
                          <a:grpSpLocks/>
                        </wpg:cNvGrpSpPr>
                        <wpg:grpSpPr bwMode="auto">
                          <a:xfrm>
                            <a:off x="10044" y="2223"/>
                            <a:ext cx="494" cy="334"/>
                            <a:chOff x="10044" y="2223"/>
                            <a:chExt cx="494" cy="334"/>
                          </a:xfrm>
                        </wpg:grpSpPr>
                        <wps:wsp>
                          <wps:cNvPr id="909" name="Freeform 1017"/>
                          <wps:cNvSpPr>
                            <a:spLocks/>
                          </wps:cNvSpPr>
                          <wps:spPr bwMode="auto">
                            <a:xfrm>
                              <a:off x="10044" y="2223"/>
                              <a:ext cx="494" cy="334"/>
                            </a:xfrm>
                            <a:custGeom>
                              <a:avLst/>
                              <a:gdLst>
                                <a:gd name="T0" fmla="+- 0 10044 10044"/>
                                <a:gd name="T1" fmla="*/ T0 w 494"/>
                                <a:gd name="T2" fmla="+- 0 2556 2223"/>
                                <a:gd name="T3" fmla="*/ 2556 h 334"/>
                                <a:gd name="T4" fmla="+- 0 10538 10044"/>
                                <a:gd name="T5" fmla="*/ T4 w 494"/>
                                <a:gd name="T6" fmla="+- 0 2556 2223"/>
                                <a:gd name="T7" fmla="*/ 2556 h 334"/>
                                <a:gd name="T8" fmla="+- 0 10538 10044"/>
                                <a:gd name="T9" fmla="*/ T8 w 494"/>
                                <a:gd name="T10" fmla="+- 0 2223 2223"/>
                                <a:gd name="T11" fmla="*/ 2223 h 334"/>
                                <a:gd name="T12" fmla="+- 0 10044 10044"/>
                                <a:gd name="T13" fmla="*/ T12 w 494"/>
                                <a:gd name="T14" fmla="+- 0 2223 2223"/>
                                <a:gd name="T15" fmla="*/ 2223 h 334"/>
                                <a:gd name="T16" fmla="+- 0 10044 10044"/>
                                <a:gd name="T17" fmla="*/ T16 w 494"/>
                                <a:gd name="T18" fmla="+- 0 2556 2223"/>
                                <a:gd name="T19" fmla="*/ 2556 h 3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94" h="334">
                                  <a:moveTo>
                                    <a:pt x="0" y="333"/>
                                  </a:moveTo>
                                  <a:lnTo>
                                    <a:pt x="494" y="333"/>
                                  </a:lnTo>
                                  <a:lnTo>
                                    <a:pt x="49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3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444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10" name="Group 1014"/>
                        <wpg:cNvGrpSpPr>
                          <a:grpSpLocks/>
                        </wpg:cNvGrpSpPr>
                        <wpg:grpSpPr bwMode="auto">
                          <a:xfrm>
                            <a:off x="10089" y="2280"/>
                            <a:ext cx="401" cy="247"/>
                            <a:chOff x="10089" y="2280"/>
                            <a:chExt cx="401" cy="247"/>
                          </a:xfrm>
                        </wpg:grpSpPr>
                        <wps:wsp>
                          <wps:cNvPr id="911" name="Freeform 1015"/>
                          <wps:cNvSpPr>
                            <a:spLocks/>
                          </wps:cNvSpPr>
                          <wps:spPr bwMode="auto">
                            <a:xfrm>
                              <a:off x="10089" y="2280"/>
                              <a:ext cx="401" cy="247"/>
                            </a:xfrm>
                            <a:custGeom>
                              <a:avLst/>
                              <a:gdLst>
                                <a:gd name="T0" fmla="+- 0 10089 10089"/>
                                <a:gd name="T1" fmla="*/ T0 w 401"/>
                                <a:gd name="T2" fmla="+- 0 2528 2280"/>
                                <a:gd name="T3" fmla="*/ 2528 h 247"/>
                                <a:gd name="T4" fmla="+- 0 10490 10089"/>
                                <a:gd name="T5" fmla="*/ T4 w 401"/>
                                <a:gd name="T6" fmla="+- 0 2528 2280"/>
                                <a:gd name="T7" fmla="*/ 2528 h 247"/>
                                <a:gd name="T8" fmla="+- 0 10490 10089"/>
                                <a:gd name="T9" fmla="*/ T8 w 401"/>
                                <a:gd name="T10" fmla="+- 0 2280 2280"/>
                                <a:gd name="T11" fmla="*/ 2280 h 247"/>
                                <a:gd name="T12" fmla="+- 0 10089 10089"/>
                                <a:gd name="T13" fmla="*/ T12 w 401"/>
                                <a:gd name="T14" fmla="+- 0 2280 2280"/>
                                <a:gd name="T15" fmla="*/ 2280 h 247"/>
                                <a:gd name="T16" fmla="+- 0 10089 10089"/>
                                <a:gd name="T17" fmla="*/ T16 w 401"/>
                                <a:gd name="T18" fmla="+- 0 2528 2280"/>
                                <a:gd name="T19" fmla="*/ 2528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01" h="247">
                                  <a:moveTo>
                                    <a:pt x="0" y="248"/>
                                  </a:moveTo>
                                  <a:lnTo>
                                    <a:pt x="401" y="248"/>
                                  </a:lnTo>
                                  <a:lnTo>
                                    <a:pt x="40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444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12" name="Group 1012"/>
                        <wpg:cNvGrpSpPr>
                          <a:grpSpLocks/>
                        </wpg:cNvGrpSpPr>
                        <wpg:grpSpPr bwMode="auto">
                          <a:xfrm>
                            <a:off x="1428" y="2252"/>
                            <a:ext cx="9110" cy="2"/>
                            <a:chOff x="1428" y="2252"/>
                            <a:chExt cx="9110" cy="2"/>
                          </a:xfrm>
                        </wpg:grpSpPr>
                        <wps:wsp>
                          <wps:cNvPr id="913" name="Freeform 1013"/>
                          <wps:cNvSpPr>
                            <a:spLocks/>
                          </wps:cNvSpPr>
                          <wps:spPr bwMode="auto">
                            <a:xfrm>
                              <a:off x="1428" y="2252"/>
                              <a:ext cx="9110" cy="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110"/>
                                <a:gd name="T2" fmla="+- 0 10538 1428"/>
                                <a:gd name="T3" fmla="*/ T2 w 911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10">
                                  <a:moveTo>
                                    <a:pt x="0" y="0"/>
                                  </a:moveTo>
                                  <a:lnTo>
                                    <a:pt x="9110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44444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14" name="Group 1010"/>
                        <wpg:cNvGrpSpPr>
                          <a:grpSpLocks/>
                        </wpg:cNvGrpSpPr>
                        <wpg:grpSpPr bwMode="auto">
                          <a:xfrm>
                            <a:off x="1419" y="2542"/>
                            <a:ext cx="9129" cy="2"/>
                            <a:chOff x="1419" y="2542"/>
                            <a:chExt cx="9129" cy="2"/>
                          </a:xfrm>
                        </wpg:grpSpPr>
                        <wps:wsp>
                          <wps:cNvPr id="915" name="Freeform 1011"/>
                          <wps:cNvSpPr>
                            <a:spLocks/>
                          </wps:cNvSpPr>
                          <wps:spPr bwMode="auto">
                            <a:xfrm>
                              <a:off x="1419" y="2542"/>
                              <a:ext cx="9129" cy="2"/>
                            </a:xfrm>
                            <a:custGeom>
                              <a:avLst/>
                              <a:gdLst>
                                <a:gd name="T0" fmla="+- 0 1419 1419"/>
                                <a:gd name="T1" fmla="*/ T0 w 9129"/>
                                <a:gd name="T2" fmla="+- 0 10548 1419"/>
                                <a:gd name="T3" fmla="*/ T2 w 912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29">
                                  <a:moveTo>
                                    <a:pt x="0" y="0"/>
                                  </a:moveTo>
                                  <a:lnTo>
                                    <a:pt x="9129" y="0"/>
                                  </a:lnTo>
                                </a:path>
                              </a:pathLst>
                            </a:custGeom>
                            <a:noFill/>
                            <a:ln w="19558">
                              <a:solidFill>
                                <a:srgbClr val="44444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16" name="Group 1008"/>
                        <wpg:cNvGrpSpPr>
                          <a:grpSpLocks/>
                        </wpg:cNvGrpSpPr>
                        <wpg:grpSpPr bwMode="auto">
                          <a:xfrm>
                            <a:off x="2343" y="2280"/>
                            <a:ext cx="2" cy="276"/>
                            <a:chOff x="2343" y="2280"/>
                            <a:chExt cx="2" cy="276"/>
                          </a:xfrm>
                        </wpg:grpSpPr>
                        <wps:wsp>
                          <wps:cNvPr id="917" name="Freeform 1009"/>
                          <wps:cNvSpPr>
                            <a:spLocks/>
                          </wps:cNvSpPr>
                          <wps:spPr bwMode="auto">
                            <a:xfrm>
                              <a:off x="2343" y="2280"/>
                              <a:ext cx="2" cy="276"/>
                            </a:xfrm>
                            <a:custGeom>
                              <a:avLst/>
                              <a:gdLst>
                                <a:gd name="T0" fmla="+- 0 2280 2280"/>
                                <a:gd name="T1" fmla="*/ 2280 h 276"/>
                                <a:gd name="T2" fmla="+- 0 2556 2280"/>
                                <a:gd name="T3" fmla="*/ 2556 h 276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76">
                                  <a:moveTo>
                                    <a:pt x="0" y="0"/>
                                  </a:moveTo>
                                  <a:lnTo>
                                    <a:pt x="0" y="276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18" name="Group 1006"/>
                        <wpg:cNvGrpSpPr>
                          <a:grpSpLocks/>
                        </wpg:cNvGrpSpPr>
                        <wpg:grpSpPr bwMode="auto">
                          <a:xfrm>
                            <a:off x="10034" y="2280"/>
                            <a:ext cx="2" cy="276"/>
                            <a:chOff x="10034" y="2280"/>
                            <a:chExt cx="2" cy="276"/>
                          </a:xfrm>
                        </wpg:grpSpPr>
                        <wps:wsp>
                          <wps:cNvPr id="919" name="Freeform 1007"/>
                          <wps:cNvSpPr>
                            <a:spLocks/>
                          </wps:cNvSpPr>
                          <wps:spPr bwMode="auto">
                            <a:xfrm>
                              <a:off x="10034" y="2280"/>
                              <a:ext cx="2" cy="276"/>
                            </a:xfrm>
                            <a:custGeom>
                              <a:avLst/>
                              <a:gdLst>
                                <a:gd name="T0" fmla="+- 0 2280 2280"/>
                                <a:gd name="T1" fmla="*/ 2280 h 276"/>
                                <a:gd name="T2" fmla="+- 0 2556 2280"/>
                                <a:gd name="T3" fmla="*/ 2556 h 276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76">
                                  <a:moveTo>
                                    <a:pt x="0" y="0"/>
                                  </a:moveTo>
                                  <a:lnTo>
                                    <a:pt x="0" y="276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20" name="Group 1004"/>
                        <wpg:cNvGrpSpPr>
                          <a:grpSpLocks/>
                        </wpg:cNvGrpSpPr>
                        <wpg:grpSpPr bwMode="auto">
                          <a:xfrm>
                            <a:off x="1428" y="2576"/>
                            <a:ext cx="905" cy="566"/>
                            <a:chOff x="1428" y="2576"/>
                            <a:chExt cx="905" cy="566"/>
                          </a:xfrm>
                        </wpg:grpSpPr>
                        <wps:wsp>
                          <wps:cNvPr id="921" name="Freeform 1005"/>
                          <wps:cNvSpPr>
                            <a:spLocks/>
                          </wps:cNvSpPr>
                          <wps:spPr bwMode="auto">
                            <a:xfrm>
                              <a:off x="1428" y="2576"/>
                              <a:ext cx="905" cy="566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05"/>
                                <a:gd name="T2" fmla="+- 0 3142 2576"/>
                                <a:gd name="T3" fmla="*/ 3142 h 566"/>
                                <a:gd name="T4" fmla="+- 0 2333 1428"/>
                                <a:gd name="T5" fmla="*/ T4 w 905"/>
                                <a:gd name="T6" fmla="+- 0 3142 2576"/>
                                <a:gd name="T7" fmla="*/ 3142 h 566"/>
                                <a:gd name="T8" fmla="+- 0 2333 1428"/>
                                <a:gd name="T9" fmla="*/ T8 w 905"/>
                                <a:gd name="T10" fmla="+- 0 2576 2576"/>
                                <a:gd name="T11" fmla="*/ 2576 h 566"/>
                                <a:gd name="T12" fmla="+- 0 1428 1428"/>
                                <a:gd name="T13" fmla="*/ T12 w 905"/>
                                <a:gd name="T14" fmla="+- 0 2576 2576"/>
                                <a:gd name="T15" fmla="*/ 2576 h 566"/>
                                <a:gd name="T16" fmla="+- 0 1428 1428"/>
                                <a:gd name="T17" fmla="*/ T16 w 905"/>
                                <a:gd name="T18" fmla="+- 0 3142 2576"/>
                                <a:gd name="T19" fmla="*/ 3142 h 56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05" h="566">
                                  <a:moveTo>
                                    <a:pt x="0" y="566"/>
                                  </a:moveTo>
                                  <a:lnTo>
                                    <a:pt x="905" y="566"/>
                                  </a:lnTo>
                                  <a:lnTo>
                                    <a:pt x="90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22" name="Group 1002"/>
                        <wpg:cNvGrpSpPr>
                          <a:grpSpLocks/>
                        </wpg:cNvGrpSpPr>
                        <wpg:grpSpPr bwMode="auto">
                          <a:xfrm>
                            <a:off x="1476" y="2633"/>
                            <a:ext cx="811" cy="247"/>
                            <a:chOff x="1476" y="2633"/>
                            <a:chExt cx="811" cy="247"/>
                          </a:xfrm>
                        </wpg:grpSpPr>
                        <wps:wsp>
                          <wps:cNvPr id="923" name="Freeform 1003"/>
                          <wps:cNvSpPr>
                            <a:spLocks/>
                          </wps:cNvSpPr>
                          <wps:spPr bwMode="auto">
                            <a:xfrm>
                              <a:off x="1476" y="2633"/>
                              <a:ext cx="811" cy="247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811"/>
                                <a:gd name="T2" fmla="+- 0 2880 2633"/>
                                <a:gd name="T3" fmla="*/ 2880 h 247"/>
                                <a:gd name="T4" fmla="+- 0 2288 1476"/>
                                <a:gd name="T5" fmla="*/ T4 w 811"/>
                                <a:gd name="T6" fmla="+- 0 2880 2633"/>
                                <a:gd name="T7" fmla="*/ 2880 h 247"/>
                                <a:gd name="T8" fmla="+- 0 2288 1476"/>
                                <a:gd name="T9" fmla="*/ T8 w 811"/>
                                <a:gd name="T10" fmla="+- 0 2633 2633"/>
                                <a:gd name="T11" fmla="*/ 2633 h 247"/>
                                <a:gd name="T12" fmla="+- 0 1476 1476"/>
                                <a:gd name="T13" fmla="*/ T12 w 811"/>
                                <a:gd name="T14" fmla="+- 0 2633 2633"/>
                                <a:gd name="T15" fmla="*/ 2633 h 247"/>
                                <a:gd name="T16" fmla="+- 0 1476 1476"/>
                                <a:gd name="T17" fmla="*/ T16 w 811"/>
                                <a:gd name="T18" fmla="+- 0 2880 2633"/>
                                <a:gd name="T19" fmla="*/ 2880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11" h="247">
                                  <a:moveTo>
                                    <a:pt x="0" y="247"/>
                                  </a:moveTo>
                                  <a:lnTo>
                                    <a:pt x="812" y="247"/>
                                  </a:lnTo>
                                  <a:lnTo>
                                    <a:pt x="81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24" name="Group 1000"/>
                        <wpg:cNvGrpSpPr>
                          <a:grpSpLocks/>
                        </wpg:cNvGrpSpPr>
                        <wpg:grpSpPr bwMode="auto">
                          <a:xfrm>
                            <a:off x="2352" y="2576"/>
                            <a:ext cx="7669" cy="566"/>
                            <a:chOff x="2352" y="2576"/>
                            <a:chExt cx="7669" cy="566"/>
                          </a:xfrm>
                        </wpg:grpSpPr>
                        <wps:wsp>
                          <wps:cNvPr id="925" name="Freeform 1001"/>
                          <wps:cNvSpPr>
                            <a:spLocks/>
                          </wps:cNvSpPr>
                          <wps:spPr bwMode="auto">
                            <a:xfrm>
                              <a:off x="2352" y="2576"/>
                              <a:ext cx="7669" cy="566"/>
                            </a:xfrm>
                            <a:custGeom>
                              <a:avLst/>
                              <a:gdLst>
                                <a:gd name="T0" fmla="+- 0 2352 2352"/>
                                <a:gd name="T1" fmla="*/ T0 w 7669"/>
                                <a:gd name="T2" fmla="+- 0 3142 2576"/>
                                <a:gd name="T3" fmla="*/ 3142 h 566"/>
                                <a:gd name="T4" fmla="+- 0 10022 2352"/>
                                <a:gd name="T5" fmla="*/ T4 w 7669"/>
                                <a:gd name="T6" fmla="+- 0 3142 2576"/>
                                <a:gd name="T7" fmla="*/ 3142 h 566"/>
                                <a:gd name="T8" fmla="+- 0 10022 2352"/>
                                <a:gd name="T9" fmla="*/ T8 w 7669"/>
                                <a:gd name="T10" fmla="+- 0 2576 2576"/>
                                <a:gd name="T11" fmla="*/ 2576 h 566"/>
                                <a:gd name="T12" fmla="+- 0 2352 2352"/>
                                <a:gd name="T13" fmla="*/ T12 w 7669"/>
                                <a:gd name="T14" fmla="+- 0 2576 2576"/>
                                <a:gd name="T15" fmla="*/ 2576 h 566"/>
                                <a:gd name="T16" fmla="+- 0 2352 2352"/>
                                <a:gd name="T17" fmla="*/ T16 w 7669"/>
                                <a:gd name="T18" fmla="+- 0 3142 2576"/>
                                <a:gd name="T19" fmla="*/ 3142 h 56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669" h="566">
                                  <a:moveTo>
                                    <a:pt x="0" y="566"/>
                                  </a:moveTo>
                                  <a:lnTo>
                                    <a:pt x="7670" y="566"/>
                                  </a:lnTo>
                                  <a:lnTo>
                                    <a:pt x="767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26" name="Group 998"/>
                        <wpg:cNvGrpSpPr>
                          <a:grpSpLocks/>
                        </wpg:cNvGrpSpPr>
                        <wpg:grpSpPr bwMode="auto">
                          <a:xfrm>
                            <a:off x="2400" y="2633"/>
                            <a:ext cx="7576" cy="226"/>
                            <a:chOff x="2400" y="2633"/>
                            <a:chExt cx="7576" cy="226"/>
                          </a:xfrm>
                        </wpg:grpSpPr>
                        <wps:wsp>
                          <wps:cNvPr id="927" name="Freeform 999"/>
                          <wps:cNvSpPr>
                            <a:spLocks/>
                          </wps:cNvSpPr>
                          <wps:spPr bwMode="auto">
                            <a:xfrm>
                              <a:off x="2400" y="2633"/>
                              <a:ext cx="7576" cy="226"/>
                            </a:xfrm>
                            <a:custGeom>
                              <a:avLst/>
                              <a:gdLst>
                                <a:gd name="T0" fmla="+- 0 2400 2400"/>
                                <a:gd name="T1" fmla="*/ T0 w 7576"/>
                                <a:gd name="T2" fmla="+- 0 2859 2633"/>
                                <a:gd name="T3" fmla="*/ 2859 h 226"/>
                                <a:gd name="T4" fmla="+- 0 9976 2400"/>
                                <a:gd name="T5" fmla="*/ T4 w 7576"/>
                                <a:gd name="T6" fmla="+- 0 2859 2633"/>
                                <a:gd name="T7" fmla="*/ 2859 h 226"/>
                                <a:gd name="T8" fmla="+- 0 9976 2400"/>
                                <a:gd name="T9" fmla="*/ T8 w 7576"/>
                                <a:gd name="T10" fmla="+- 0 2633 2633"/>
                                <a:gd name="T11" fmla="*/ 2633 h 226"/>
                                <a:gd name="T12" fmla="+- 0 2400 2400"/>
                                <a:gd name="T13" fmla="*/ T12 w 7576"/>
                                <a:gd name="T14" fmla="+- 0 2633 2633"/>
                                <a:gd name="T15" fmla="*/ 2633 h 226"/>
                                <a:gd name="T16" fmla="+- 0 2400 2400"/>
                                <a:gd name="T17" fmla="*/ T16 w 7576"/>
                                <a:gd name="T18" fmla="+- 0 2859 2633"/>
                                <a:gd name="T19" fmla="*/ 2859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576" h="226">
                                  <a:moveTo>
                                    <a:pt x="0" y="226"/>
                                  </a:moveTo>
                                  <a:lnTo>
                                    <a:pt x="7576" y="226"/>
                                  </a:lnTo>
                                  <a:lnTo>
                                    <a:pt x="757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28" name="Group 996"/>
                        <wpg:cNvGrpSpPr>
                          <a:grpSpLocks/>
                        </wpg:cNvGrpSpPr>
                        <wpg:grpSpPr bwMode="auto">
                          <a:xfrm>
                            <a:off x="2400" y="2859"/>
                            <a:ext cx="7576" cy="228"/>
                            <a:chOff x="2400" y="2859"/>
                            <a:chExt cx="7576" cy="228"/>
                          </a:xfrm>
                        </wpg:grpSpPr>
                        <wps:wsp>
                          <wps:cNvPr id="929" name="Freeform 997"/>
                          <wps:cNvSpPr>
                            <a:spLocks/>
                          </wps:cNvSpPr>
                          <wps:spPr bwMode="auto">
                            <a:xfrm>
                              <a:off x="2400" y="2859"/>
                              <a:ext cx="7576" cy="228"/>
                            </a:xfrm>
                            <a:custGeom>
                              <a:avLst/>
                              <a:gdLst>
                                <a:gd name="T0" fmla="+- 0 2400 2400"/>
                                <a:gd name="T1" fmla="*/ T0 w 7576"/>
                                <a:gd name="T2" fmla="+- 0 3087 2859"/>
                                <a:gd name="T3" fmla="*/ 3087 h 228"/>
                                <a:gd name="T4" fmla="+- 0 9976 2400"/>
                                <a:gd name="T5" fmla="*/ T4 w 7576"/>
                                <a:gd name="T6" fmla="+- 0 3087 2859"/>
                                <a:gd name="T7" fmla="*/ 3087 h 228"/>
                                <a:gd name="T8" fmla="+- 0 9976 2400"/>
                                <a:gd name="T9" fmla="*/ T8 w 7576"/>
                                <a:gd name="T10" fmla="+- 0 2859 2859"/>
                                <a:gd name="T11" fmla="*/ 2859 h 228"/>
                                <a:gd name="T12" fmla="+- 0 2400 2400"/>
                                <a:gd name="T13" fmla="*/ T12 w 7576"/>
                                <a:gd name="T14" fmla="+- 0 2859 2859"/>
                                <a:gd name="T15" fmla="*/ 2859 h 228"/>
                                <a:gd name="T16" fmla="+- 0 2400 2400"/>
                                <a:gd name="T17" fmla="*/ T16 w 7576"/>
                                <a:gd name="T18" fmla="+- 0 3087 2859"/>
                                <a:gd name="T19" fmla="*/ 3087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576" h="228">
                                  <a:moveTo>
                                    <a:pt x="0" y="228"/>
                                  </a:moveTo>
                                  <a:lnTo>
                                    <a:pt x="7576" y="228"/>
                                  </a:lnTo>
                                  <a:lnTo>
                                    <a:pt x="757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30" name="Group 994"/>
                        <wpg:cNvGrpSpPr>
                          <a:grpSpLocks/>
                        </wpg:cNvGrpSpPr>
                        <wpg:grpSpPr bwMode="auto">
                          <a:xfrm>
                            <a:off x="10044" y="2576"/>
                            <a:ext cx="494" cy="566"/>
                            <a:chOff x="10044" y="2576"/>
                            <a:chExt cx="494" cy="566"/>
                          </a:xfrm>
                        </wpg:grpSpPr>
                        <wps:wsp>
                          <wps:cNvPr id="931" name="Freeform 995"/>
                          <wps:cNvSpPr>
                            <a:spLocks/>
                          </wps:cNvSpPr>
                          <wps:spPr bwMode="auto">
                            <a:xfrm>
                              <a:off x="10044" y="2576"/>
                              <a:ext cx="494" cy="566"/>
                            </a:xfrm>
                            <a:custGeom>
                              <a:avLst/>
                              <a:gdLst>
                                <a:gd name="T0" fmla="+- 0 10044 10044"/>
                                <a:gd name="T1" fmla="*/ T0 w 494"/>
                                <a:gd name="T2" fmla="+- 0 3142 2576"/>
                                <a:gd name="T3" fmla="*/ 3142 h 566"/>
                                <a:gd name="T4" fmla="+- 0 10538 10044"/>
                                <a:gd name="T5" fmla="*/ T4 w 494"/>
                                <a:gd name="T6" fmla="+- 0 3142 2576"/>
                                <a:gd name="T7" fmla="*/ 3142 h 566"/>
                                <a:gd name="T8" fmla="+- 0 10538 10044"/>
                                <a:gd name="T9" fmla="*/ T8 w 494"/>
                                <a:gd name="T10" fmla="+- 0 2576 2576"/>
                                <a:gd name="T11" fmla="*/ 2576 h 566"/>
                                <a:gd name="T12" fmla="+- 0 10044 10044"/>
                                <a:gd name="T13" fmla="*/ T12 w 494"/>
                                <a:gd name="T14" fmla="+- 0 2576 2576"/>
                                <a:gd name="T15" fmla="*/ 2576 h 566"/>
                                <a:gd name="T16" fmla="+- 0 10044 10044"/>
                                <a:gd name="T17" fmla="*/ T16 w 494"/>
                                <a:gd name="T18" fmla="+- 0 3142 2576"/>
                                <a:gd name="T19" fmla="*/ 3142 h 56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94" h="566">
                                  <a:moveTo>
                                    <a:pt x="0" y="566"/>
                                  </a:moveTo>
                                  <a:lnTo>
                                    <a:pt x="494" y="566"/>
                                  </a:lnTo>
                                  <a:lnTo>
                                    <a:pt x="49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32" name="Group 992"/>
                        <wpg:cNvGrpSpPr>
                          <a:grpSpLocks/>
                        </wpg:cNvGrpSpPr>
                        <wpg:grpSpPr bwMode="auto">
                          <a:xfrm>
                            <a:off x="10089" y="2633"/>
                            <a:ext cx="401" cy="480"/>
                            <a:chOff x="10089" y="2633"/>
                            <a:chExt cx="401" cy="480"/>
                          </a:xfrm>
                        </wpg:grpSpPr>
                        <wps:wsp>
                          <wps:cNvPr id="933" name="Freeform 993"/>
                          <wps:cNvSpPr>
                            <a:spLocks/>
                          </wps:cNvSpPr>
                          <wps:spPr bwMode="auto">
                            <a:xfrm>
                              <a:off x="10089" y="2633"/>
                              <a:ext cx="401" cy="480"/>
                            </a:xfrm>
                            <a:custGeom>
                              <a:avLst/>
                              <a:gdLst>
                                <a:gd name="T0" fmla="+- 0 10089 10089"/>
                                <a:gd name="T1" fmla="*/ T0 w 401"/>
                                <a:gd name="T2" fmla="+- 0 3113 2633"/>
                                <a:gd name="T3" fmla="*/ 3113 h 480"/>
                                <a:gd name="T4" fmla="+- 0 10490 10089"/>
                                <a:gd name="T5" fmla="*/ T4 w 401"/>
                                <a:gd name="T6" fmla="+- 0 3113 2633"/>
                                <a:gd name="T7" fmla="*/ 3113 h 480"/>
                                <a:gd name="T8" fmla="+- 0 10490 10089"/>
                                <a:gd name="T9" fmla="*/ T8 w 401"/>
                                <a:gd name="T10" fmla="+- 0 2633 2633"/>
                                <a:gd name="T11" fmla="*/ 2633 h 480"/>
                                <a:gd name="T12" fmla="+- 0 10089 10089"/>
                                <a:gd name="T13" fmla="*/ T12 w 401"/>
                                <a:gd name="T14" fmla="+- 0 2633 2633"/>
                                <a:gd name="T15" fmla="*/ 2633 h 480"/>
                                <a:gd name="T16" fmla="+- 0 10089 10089"/>
                                <a:gd name="T17" fmla="*/ T16 w 401"/>
                                <a:gd name="T18" fmla="+- 0 3113 2633"/>
                                <a:gd name="T19" fmla="*/ 3113 h 4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01" h="480">
                                  <a:moveTo>
                                    <a:pt x="0" y="480"/>
                                  </a:moveTo>
                                  <a:lnTo>
                                    <a:pt x="401" y="480"/>
                                  </a:lnTo>
                                  <a:lnTo>
                                    <a:pt x="40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48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34" name="Group 990"/>
                        <wpg:cNvGrpSpPr>
                          <a:grpSpLocks/>
                        </wpg:cNvGrpSpPr>
                        <wpg:grpSpPr bwMode="auto">
                          <a:xfrm>
                            <a:off x="1428" y="2604"/>
                            <a:ext cx="9110" cy="2"/>
                            <a:chOff x="1428" y="2604"/>
                            <a:chExt cx="9110" cy="2"/>
                          </a:xfrm>
                        </wpg:grpSpPr>
                        <wps:wsp>
                          <wps:cNvPr id="935" name="Freeform 991"/>
                          <wps:cNvSpPr>
                            <a:spLocks/>
                          </wps:cNvSpPr>
                          <wps:spPr bwMode="auto">
                            <a:xfrm>
                              <a:off x="1428" y="2604"/>
                              <a:ext cx="9110" cy="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110"/>
                                <a:gd name="T2" fmla="+- 0 10538 1428"/>
                                <a:gd name="T3" fmla="*/ T2 w 911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10">
                                  <a:moveTo>
                                    <a:pt x="0" y="0"/>
                                  </a:moveTo>
                                  <a:lnTo>
                                    <a:pt x="9110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DADAD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36" name="Group 988"/>
                        <wpg:cNvGrpSpPr>
                          <a:grpSpLocks/>
                        </wpg:cNvGrpSpPr>
                        <wpg:grpSpPr bwMode="auto">
                          <a:xfrm>
                            <a:off x="1419" y="3125"/>
                            <a:ext cx="9129" cy="2"/>
                            <a:chOff x="1419" y="3125"/>
                            <a:chExt cx="9129" cy="2"/>
                          </a:xfrm>
                        </wpg:grpSpPr>
                        <wps:wsp>
                          <wps:cNvPr id="937" name="Freeform 989"/>
                          <wps:cNvSpPr>
                            <a:spLocks/>
                          </wps:cNvSpPr>
                          <wps:spPr bwMode="auto">
                            <a:xfrm>
                              <a:off x="1419" y="3125"/>
                              <a:ext cx="9129" cy="2"/>
                            </a:xfrm>
                            <a:custGeom>
                              <a:avLst/>
                              <a:gdLst>
                                <a:gd name="T0" fmla="+- 0 1419 1419"/>
                                <a:gd name="T1" fmla="*/ T0 w 9129"/>
                                <a:gd name="T2" fmla="+- 0 10548 1419"/>
                                <a:gd name="T3" fmla="*/ T2 w 912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29">
                                  <a:moveTo>
                                    <a:pt x="0" y="0"/>
                                  </a:moveTo>
                                  <a:lnTo>
                                    <a:pt x="9129" y="0"/>
                                  </a:lnTo>
                                </a:path>
                              </a:pathLst>
                            </a:custGeom>
                            <a:noFill/>
                            <a:ln w="19558">
                              <a:solidFill>
                                <a:srgbClr val="DADAD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38" name="Group 986"/>
                        <wpg:cNvGrpSpPr>
                          <a:grpSpLocks/>
                        </wpg:cNvGrpSpPr>
                        <wpg:grpSpPr bwMode="auto">
                          <a:xfrm>
                            <a:off x="2343" y="2633"/>
                            <a:ext cx="2" cy="506"/>
                            <a:chOff x="2343" y="2633"/>
                            <a:chExt cx="2" cy="506"/>
                          </a:xfrm>
                        </wpg:grpSpPr>
                        <wps:wsp>
                          <wps:cNvPr id="939" name="Freeform 987"/>
                          <wps:cNvSpPr>
                            <a:spLocks/>
                          </wps:cNvSpPr>
                          <wps:spPr bwMode="auto">
                            <a:xfrm>
                              <a:off x="2343" y="2633"/>
                              <a:ext cx="2" cy="506"/>
                            </a:xfrm>
                            <a:custGeom>
                              <a:avLst/>
                              <a:gdLst>
                                <a:gd name="T0" fmla="+- 0 2633 2633"/>
                                <a:gd name="T1" fmla="*/ 2633 h 506"/>
                                <a:gd name="T2" fmla="+- 0 3140 2633"/>
                                <a:gd name="T3" fmla="*/ 3140 h 506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06">
                                  <a:moveTo>
                                    <a:pt x="0" y="0"/>
                                  </a:moveTo>
                                  <a:lnTo>
                                    <a:pt x="0" y="507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40" name="Group 984"/>
                        <wpg:cNvGrpSpPr>
                          <a:grpSpLocks/>
                        </wpg:cNvGrpSpPr>
                        <wpg:grpSpPr bwMode="auto">
                          <a:xfrm>
                            <a:off x="10034" y="2633"/>
                            <a:ext cx="2" cy="506"/>
                            <a:chOff x="10034" y="2633"/>
                            <a:chExt cx="2" cy="506"/>
                          </a:xfrm>
                        </wpg:grpSpPr>
                        <wps:wsp>
                          <wps:cNvPr id="941" name="Freeform 985"/>
                          <wps:cNvSpPr>
                            <a:spLocks/>
                          </wps:cNvSpPr>
                          <wps:spPr bwMode="auto">
                            <a:xfrm>
                              <a:off x="10034" y="2633"/>
                              <a:ext cx="2" cy="506"/>
                            </a:xfrm>
                            <a:custGeom>
                              <a:avLst/>
                              <a:gdLst>
                                <a:gd name="T0" fmla="+- 0 2633 2633"/>
                                <a:gd name="T1" fmla="*/ 2633 h 506"/>
                                <a:gd name="T2" fmla="+- 0 3140 2633"/>
                                <a:gd name="T3" fmla="*/ 3140 h 506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06">
                                  <a:moveTo>
                                    <a:pt x="0" y="0"/>
                                  </a:moveTo>
                                  <a:lnTo>
                                    <a:pt x="0" y="507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42" name="Group 982"/>
                        <wpg:cNvGrpSpPr>
                          <a:grpSpLocks/>
                        </wpg:cNvGrpSpPr>
                        <wpg:grpSpPr bwMode="auto">
                          <a:xfrm>
                            <a:off x="1428" y="3159"/>
                            <a:ext cx="905" cy="749"/>
                            <a:chOff x="1428" y="3159"/>
                            <a:chExt cx="905" cy="749"/>
                          </a:xfrm>
                        </wpg:grpSpPr>
                        <wps:wsp>
                          <wps:cNvPr id="943" name="Freeform 983"/>
                          <wps:cNvSpPr>
                            <a:spLocks/>
                          </wps:cNvSpPr>
                          <wps:spPr bwMode="auto">
                            <a:xfrm>
                              <a:off x="1428" y="3159"/>
                              <a:ext cx="905" cy="749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05"/>
                                <a:gd name="T2" fmla="+- 0 3908 3159"/>
                                <a:gd name="T3" fmla="*/ 3908 h 749"/>
                                <a:gd name="T4" fmla="+- 0 2333 1428"/>
                                <a:gd name="T5" fmla="*/ T4 w 905"/>
                                <a:gd name="T6" fmla="+- 0 3908 3159"/>
                                <a:gd name="T7" fmla="*/ 3908 h 749"/>
                                <a:gd name="T8" fmla="+- 0 2333 1428"/>
                                <a:gd name="T9" fmla="*/ T8 w 905"/>
                                <a:gd name="T10" fmla="+- 0 3159 3159"/>
                                <a:gd name="T11" fmla="*/ 3159 h 749"/>
                                <a:gd name="T12" fmla="+- 0 1428 1428"/>
                                <a:gd name="T13" fmla="*/ T12 w 905"/>
                                <a:gd name="T14" fmla="+- 0 3159 3159"/>
                                <a:gd name="T15" fmla="*/ 3159 h 749"/>
                                <a:gd name="T16" fmla="+- 0 1428 1428"/>
                                <a:gd name="T17" fmla="*/ T16 w 905"/>
                                <a:gd name="T18" fmla="+- 0 3908 3159"/>
                                <a:gd name="T19" fmla="*/ 3908 h 7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05" h="749">
                                  <a:moveTo>
                                    <a:pt x="0" y="749"/>
                                  </a:moveTo>
                                  <a:lnTo>
                                    <a:pt x="905" y="749"/>
                                  </a:lnTo>
                                  <a:lnTo>
                                    <a:pt x="90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44" name="Group 980"/>
                        <wpg:cNvGrpSpPr>
                          <a:grpSpLocks/>
                        </wpg:cNvGrpSpPr>
                        <wpg:grpSpPr bwMode="auto">
                          <a:xfrm>
                            <a:off x="1476" y="3216"/>
                            <a:ext cx="811" cy="247"/>
                            <a:chOff x="1476" y="3216"/>
                            <a:chExt cx="811" cy="247"/>
                          </a:xfrm>
                        </wpg:grpSpPr>
                        <wps:wsp>
                          <wps:cNvPr id="945" name="Freeform 981"/>
                          <wps:cNvSpPr>
                            <a:spLocks/>
                          </wps:cNvSpPr>
                          <wps:spPr bwMode="auto">
                            <a:xfrm>
                              <a:off x="1476" y="3216"/>
                              <a:ext cx="811" cy="247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811"/>
                                <a:gd name="T2" fmla="+- 0 3464 3216"/>
                                <a:gd name="T3" fmla="*/ 3464 h 247"/>
                                <a:gd name="T4" fmla="+- 0 2288 1476"/>
                                <a:gd name="T5" fmla="*/ T4 w 811"/>
                                <a:gd name="T6" fmla="+- 0 3464 3216"/>
                                <a:gd name="T7" fmla="*/ 3464 h 247"/>
                                <a:gd name="T8" fmla="+- 0 2288 1476"/>
                                <a:gd name="T9" fmla="*/ T8 w 811"/>
                                <a:gd name="T10" fmla="+- 0 3216 3216"/>
                                <a:gd name="T11" fmla="*/ 3216 h 247"/>
                                <a:gd name="T12" fmla="+- 0 1476 1476"/>
                                <a:gd name="T13" fmla="*/ T12 w 811"/>
                                <a:gd name="T14" fmla="+- 0 3216 3216"/>
                                <a:gd name="T15" fmla="*/ 3216 h 247"/>
                                <a:gd name="T16" fmla="+- 0 1476 1476"/>
                                <a:gd name="T17" fmla="*/ T16 w 811"/>
                                <a:gd name="T18" fmla="+- 0 3464 3216"/>
                                <a:gd name="T19" fmla="*/ 3464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11" h="247">
                                  <a:moveTo>
                                    <a:pt x="0" y="248"/>
                                  </a:moveTo>
                                  <a:lnTo>
                                    <a:pt x="812" y="248"/>
                                  </a:lnTo>
                                  <a:lnTo>
                                    <a:pt x="81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46" name="Group 978"/>
                        <wpg:cNvGrpSpPr>
                          <a:grpSpLocks/>
                        </wpg:cNvGrpSpPr>
                        <wpg:grpSpPr bwMode="auto">
                          <a:xfrm>
                            <a:off x="2352" y="3159"/>
                            <a:ext cx="7669" cy="749"/>
                            <a:chOff x="2352" y="3159"/>
                            <a:chExt cx="7669" cy="749"/>
                          </a:xfrm>
                        </wpg:grpSpPr>
                        <wps:wsp>
                          <wps:cNvPr id="947" name="Freeform 979"/>
                          <wps:cNvSpPr>
                            <a:spLocks/>
                          </wps:cNvSpPr>
                          <wps:spPr bwMode="auto">
                            <a:xfrm>
                              <a:off x="2352" y="3159"/>
                              <a:ext cx="7669" cy="749"/>
                            </a:xfrm>
                            <a:custGeom>
                              <a:avLst/>
                              <a:gdLst>
                                <a:gd name="T0" fmla="+- 0 2352 2352"/>
                                <a:gd name="T1" fmla="*/ T0 w 7669"/>
                                <a:gd name="T2" fmla="+- 0 3908 3159"/>
                                <a:gd name="T3" fmla="*/ 3908 h 749"/>
                                <a:gd name="T4" fmla="+- 0 10022 2352"/>
                                <a:gd name="T5" fmla="*/ T4 w 7669"/>
                                <a:gd name="T6" fmla="+- 0 3908 3159"/>
                                <a:gd name="T7" fmla="*/ 3908 h 749"/>
                                <a:gd name="T8" fmla="+- 0 10022 2352"/>
                                <a:gd name="T9" fmla="*/ T8 w 7669"/>
                                <a:gd name="T10" fmla="+- 0 3159 3159"/>
                                <a:gd name="T11" fmla="*/ 3159 h 749"/>
                                <a:gd name="T12" fmla="+- 0 2352 2352"/>
                                <a:gd name="T13" fmla="*/ T12 w 7669"/>
                                <a:gd name="T14" fmla="+- 0 3159 3159"/>
                                <a:gd name="T15" fmla="*/ 3159 h 749"/>
                                <a:gd name="T16" fmla="+- 0 2352 2352"/>
                                <a:gd name="T17" fmla="*/ T16 w 7669"/>
                                <a:gd name="T18" fmla="+- 0 3908 3159"/>
                                <a:gd name="T19" fmla="*/ 3908 h 7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669" h="749">
                                  <a:moveTo>
                                    <a:pt x="0" y="749"/>
                                  </a:moveTo>
                                  <a:lnTo>
                                    <a:pt x="7670" y="749"/>
                                  </a:lnTo>
                                  <a:lnTo>
                                    <a:pt x="767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48" name="Group 976"/>
                        <wpg:cNvGrpSpPr>
                          <a:grpSpLocks/>
                        </wpg:cNvGrpSpPr>
                        <wpg:grpSpPr bwMode="auto">
                          <a:xfrm>
                            <a:off x="2400" y="3216"/>
                            <a:ext cx="7576" cy="228"/>
                            <a:chOff x="2400" y="3216"/>
                            <a:chExt cx="7576" cy="228"/>
                          </a:xfrm>
                        </wpg:grpSpPr>
                        <wps:wsp>
                          <wps:cNvPr id="949" name="Freeform 977"/>
                          <wps:cNvSpPr>
                            <a:spLocks/>
                          </wps:cNvSpPr>
                          <wps:spPr bwMode="auto">
                            <a:xfrm>
                              <a:off x="2400" y="3216"/>
                              <a:ext cx="7576" cy="228"/>
                            </a:xfrm>
                            <a:custGeom>
                              <a:avLst/>
                              <a:gdLst>
                                <a:gd name="T0" fmla="+- 0 2400 2400"/>
                                <a:gd name="T1" fmla="*/ T0 w 7576"/>
                                <a:gd name="T2" fmla="+- 0 3444 3216"/>
                                <a:gd name="T3" fmla="*/ 3444 h 228"/>
                                <a:gd name="T4" fmla="+- 0 9976 2400"/>
                                <a:gd name="T5" fmla="*/ T4 w 7576"/>
                                <a:gd name="T6" fmla="+- 0 3444 3216"/>
                                <a:gd name="T7" fmla="*/ 3444 h 228"/>
                                <a:gd name="T8" fmla="+- 0 9976 2400"/>
                                <a:gd name="T9" fmla="*/ T8 w 7576"/>
                                <a:gd name="T10" fmla="+- 0 3216 3216"/>
                                <a:gd name="T11" fmla="*/ 3216 h 228"/>
                                <a:gd name="T12" fmla="+- 0 2400 2400"/>
                                <a:gd name="T13" fmla="*/ T12 w 7576"/>
                                <a:gd name="T14" fmla="+- 0 3216 3216"/>
                                <a:gd name="T15" fmla="*/ 3216 h 228"/>
                                <a:gd name="T16" fmla="+- 0 2400 2400"/>
                                <a:gd name="T17" fmla="*/ T16 w 7576"/>
                                <a:gd name="T18" fmla="+- 0 3444 3216"/>
                                <a:gd name="T19" fmla="*/ 3444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576" h="228">
                                  <a:moveTo>
                                    <a:pt x="0" y="228"/>
                                  </a:moveTo>
                                  <a:lnTo>
                                    <a:pt x="7576" y="228"/>
                                  </a:lnTo>
                                  <a:lnTo>
                                    <a:pt x="757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50" name="Group 974"/>
                        <wpg:cNvGrpSpPr>
                          <a:grpSpLocks/>
                        </wpg:cNvGrpSpPr>
                        <wpg:grpSpPr bwMode="auto">
                          <a:xfrm>
                            <a:off x="2400" y="3444"/>
                            <a:ext cx="7576" cy="206"/>
                            <a:chOff x="2400" y="3444"/>
                            <a:chExt cx="7576" cy="206"/>
                          </a:xfrm>
                        </wpg:grpSpPr>
                        <wps:wsp>
                          <wps:cNvPr id="951" name="Freeform 975"/>
                          <wps:cNvSpPr>
                            <a:spLocks/>
                          </wps:cNvSpPr>
                          <wps:spPr bwMode="auto">
                            <a:xfrm>
                              <a:off x="2400" y="3444"/>
                              <a:ext cx="7576" cy="206"/>
                            </a:xfrm>
                            <a:custGeom>
                              <a:avLst/>
                              <a:gdLst>
                                <a:gd name="T0" fmla="+- 0 2400 2400"/>
                                <a:gd name="T1" fmla="*/ T0 w 7576"/>
                                <a:gd name="T2" fmla="+- 0 3651 3444"/>
                                <a:gd name="T3" fmla="*/ 3651 h 206"/>
                                <a:gd name="T4" fmla="+- 0 9976 2400"/>
                                <a:gd name="T5" fmla="*/ T4 w 7576"/>
                                <a:gd name="T6" fmla="+- 0 3651 3444"/>
                                <a:gd name="T7" fmla="*/ 3651 h 206"/>
                                <a:gd name="T8" fmla="+- 0 9976 2400"/>
                                <a:gd name="T9" fmla="*/ T8 w 7576"/>
                                <a:gd name="T10" fmla="+- 0 3444 3444"/>
                                <a:gd name="T11" fmla="*/ 3444 h 206"/>
                                <a:gd name="T12" fmla="+- 0 2400 2400"/>
                                <a:gd name="T13" fmla="*/ T12 w 7576"/>
                                <a:gd name="T14" fmla="+- 0 3444 3444"/>
                                <a:gd name="T15" fmla="*/ 3444 h 206"/>
                                <a:gd name="T16" fmla="+- 0 2400 2400"/>
                                <a:gd name="T17" fmla="*/ T16 w 7576"/>
                                <a:gd name="T18" fmla="+- 0 3651 3444"/>
                                <a:gd name="T19" fmla="*/ 3651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576" h="206">
                                  <a:moveTo>
                                    <a:pt x="0" y="207"/>
                                  </a:moveTo>
                                  <a:lnTo>
                                    <a:pt x="7576" y="207"/>
                                  </a:lnTo>
                                  <a:lnTo>
                                    <a:pt x="757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52" name="Group 972"/>
                        <wpg:cNvGrpSpPr>
                          <a:grpSpLocks/>
                        </wpg:cNvGrpSpPr>
                        <wpg:grpSpPr bwMode="auto">
                          <a:xfrm>
                            <a:off x="2400" y="3651"/>
                            <a:ext cx="7576" cy="228"/>
                            <a:chOff x="2400" y="3651"/>
                            <a:chExt cx="7576" cy="228"/>
                          </a:xfrm>
                        </wpg:grpSpPr>
                        <wps:wsp>
                          <wps:cNvPr id="953" name="Freeform 973"/>
                          <wps:cNvSpPr>
                            <a:spLocks/>
                          </wps:cNvSpPr>
                          <wps:spPr bwMode="auto">
                            <a:xfrm>
                              <a:off x="2400" y="3651"/>
                              <a:ext cx="7576" cy="228"/>
                            </a:xfrm>
                            <a:custGeom>
                              <a:avLst/>
                              <a:gdLst>
                                <a:gd name="T0" fmla="+- 0 2400 2400"/>
                                <a:gd name="T1" fmla="*/ T0 w 7576"/>
                                <a:gd name="T2" fmla="+- 0 3879 3651"/>
                                <a:gd name="T3" fmla="*/ 3879 h 228"/>
                                <a:gd name="T4" fmla="+- 0 9976 2400"/>
                                <a:gd name="T5" fmla="*/ T4 w 7576"/>
                                <a:gd name="T6" fmla="+- 0 3879 3651"/>
                                <a:gd name="T7" fmla="*/ 3879 h 228"/>
                                <a:gd name="T8" fmla="+- 0 9976 2400"/>
                                <a:gd name="T9" fmla="*/ T8 w 7576"/>
                                <a:gd name="T10" fmla="+- 0 3651 3651"/>
                                <a:gd name="T11" fmla="*/ 3651 h 228"/>
                                <a:gd name="T12" fmla="+- 0 2400 2400"/>
                                <a:gd name="T13" fmla="*/ T12 w 7576"/>
                                <a:gd name="T14" fmla="+- 0 3651 3651"/>
                                <a:gd name="T15" fmla="*/ 3651 h 228"/>
                                <a:gd name="T16" fmla="+- 0 2400 2400"/>
                                <a:gd name="T17" fmla="*/ T16 w 7576"/>
                                <a:gd name="T18" fmla="+- 0 3879 3651"/>
                                <a:gd name="T19" fmla="*/ 3879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576" h="228">
                                  <a:moveTo>
                                    <a:pt x="0" y="228"/>
                                  </a:moveTo>
                                  <a:lnTo>
                                    <a:pt x="7576" y="228"/>
                                  </a:lnTo>
                                  <a:lnTo>
                                    <a:pt x="757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54" name="Group 970"/>
                        <wpg:cNvGrpSpPr>
                          <a:grpSpLocks/>
                        </wpg:cNvGrpSpPr>
                        <wpg:grpSpPr bwMode="auto">
                          <a:xfrm>
                            <a:off x="10044" y="3159"/>
                            <a:ext cx="494" cy="749"/>
                            <a:chOff x="10044" y="3159"/>
                            <a:chExt cx="494" cy="749"/>
                          </a:xfrm>
                        </wpg:grpSpPr>
                        <wps:wsp>
                          <wps:cNvPr id="955" name="Freeform 971"/>
                          <wps:cNvSpPr>
                            <a:spLocks/>
                          </wps:cNvSpPr>
                          <wps:spPr bwMode="auto">
                            <a:xfrm>
                              <a:off x="10044" y="3159"/>
                              <a:ext cx="494" cy="749"/>
                            </a:xfrm>
                            <a:custGeom>
                              <a:avLst/>
                              <a:gdLst>
                                <a:gd name="T0" fmla="+- 0 10044 10044"/>
                                <a:gd name="T1" fmla="*/ T0 w 494"/>
                                <a:gd name="T2" fmla="+- 0 3908 3159"/>
                                <a:gd name="T3" fmla="*/ 3908 h 749"/>
                                <a:gd name="T4" fmla="+- 0 10538 10044"/>
                                <a:gd name="T5" fmla="*/ T4 w 494"/>
                                <a:gd name="T6" fmla="+- 0 3908 3159"/>
                                <a:gd name="T7" fmla="*/ 3908 h 749"/>
                                <a:gd name="T8" fmla="+- 0 10538 10044"/>
                                <a:gd name="T9" fmla="*/ T8 w 494"/>
                                <a:gd name="T10" fmla="+- 0 3159 3159"/>
                                <a:gd name="T11" fmla="*/ 3159 h 749"/>
                                <a:gd name="T12" fmla="+- 0 10044 10044"/>
                                <a:gd name="T13" fmla="*/ T12 w 494"/>
                                <a:gd name="T14" fmla="+- 0 3159 3159"/>
                                <a:gd name="T15" fmla="*/ 3159 h 749"/>
                                <a:gd name="T16" fmla="+- 0 10044 10044"/>
                                <a:gd name="T17" fmla="*/ T16 w 494"/>
                                <a:gd name="T18" fmla="+- 0 3908 3159"/>
                                <a:gd name="T19" fmla="*/ 3908 h 7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94" h="749">
                                  <a:moveTo>
                                    <a:pt x="0" y="749"/>
                                  </a:moveTo>
                                  <a:lnTo>
                                    <a:pt x="494" y="749"/>
                                  </a:lnTo>
                                  <a:lnTo>
                                    <a:pt x="49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56" name="Group 968"/>
                        <wpg:cNvGrpSpPr>
                          <a:grpSpLocks/>
                        </wpg:cNvGrpSpPr>
                        <wpg:grpSpPr bwMode="auto">
                          <a:xfrm>
                            <a:off x="10089" y="3216"/>
                            <a:ext cx="401" cy="480"/>
                            <a:chOff x="10089" y="3216"/>
                            <a:chExt cx="401" cy="480"/>
                          </a:xfrm>
                        </wpg:grpSpPr>
                        <wps:wsp>
                          <wps:cNvPr id="957" name="Freeform 969"/>
                          <wps:cNvSpPr>
                            <a:spLocks/>
                          </wps:cNvSpPr>
                          <wps:spPr bwMode="auto">
                            <a:xfrm>
                              <a:off x="10089" y="3216"/>
                              <a:ext cx="401" cy="480"/>
                            </a:xfrm>
                            <a:custGeom>
                              <a:avLst/>
                              <a:gdLst>
                                <a:gd name="T0" fmla="+- 0 10089 10089"/>
                                <a:gd name="T1" fmla="*/ T0 w 401"/>
                                <a:gd name="T2" fmla="+- 0 3696 3216"/>
                                <a:gd name="T3" fmla="*/ 3696 h 480"/>
                                <a:gd name="T4" fmla="+- 0 10490 10089"/>
                                <a:gd name="T5" fmla="*/ T4 w 401"/>
                                <a:gd name="T6" fmla="+- 0 3696 3216"/>
                                <a:gd name="T7" fmla="*/ 3696 h 480"/>
                                <a:gd name="T8" fmla="+- 0 10490 10089"/>
                                <a:gd name="T9" fmla="*/ T8 w 401"/>
                                <a:gd name="T10" fmla="+- 0 3216 3216"/>
                                <a:gd name="T11" fmla="*/ 3216 h 480"/>
                                <a:gd name="T12" fmla="+- 0 10089 10089"/>
                                <a:gd name="T13" fmla="*/ T12 w 401"/>
                                <a:gd name="T14" fmla="+- 0 3216 3216"/>
                                <a:gd name="T15" fmla="*/ 3216 h 480"/>
                                <a:gd name="T16" fmla="+- 0 10089 10089"/>
                                <a:gd name="T17" fmla="*/ T16 w 401"/>
                                <a:gd name="T18" fmla="+- 0 3696 3216"/>
                                <a:gd name="T19" fmla="*/ 3696 h 4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01" h="480">
                                  <a:moveTo>
                                    <a:pt x="0" y="480"/>
                                  </a:moveTo>
                                  <a:lnTo>
                                    <a:pt x="401" y="480"/>
                                  </a:lnTo>
                                  <a:lnTo>
                                    <a:pt x="40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48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58" name="Group 966"/>
                        <wpg:cNvGrpSpPr>
                          <a:grpSpLocks/>
                        </wpg:cNvGrpSpPr>
                        <wpg:grpSpPr bwMode="auto">
                          <a:xfrm>
                            <a:off x="1428" y="3188"/>
                            <a:ext cx="9110" cy="2"/>
                            <a:chOff x="1428" y="3188"/>
                            <a:chExt cx="9110" cy="2"/>
                          </a:xfrm>
                        </wpg:grpSpPr>
                        <wps:wsp>
                          <wps:cNvPr id="959" name="Freeform 967"/>
                          <wps:cNvSpPr>
                            <a:spLocks/>
                          </wps:cNvSpPr>
                          <wps:spPr bwMode="auto">
                            <a:xfrm>
                              <a:off x="1428" y="3188"/>
                              <a:ext cx="9110" cy="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110"/>
                                <a:gd name="T2" fmla="+- 0 10538 1428"/>
                                <a:gd name="T3" fmla="*/ T2 w 911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10">
                                  <a:moveTo>
                                    <a:pt x="0" y="0"/>
                                  </a:moveTo>
                                  <a:lnTo>
                                    <a:pt x="9110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EBEBE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60" name="Group 964"/>
                        <wpg:cNvGrpSpPr>
                          <a:grpSpLocks/>
                        </wpg:cNvGrpSpPr>
                        <wpg:grpSpPr bwMode="auto">
                          <a:xfrm>
                            <a:off x="1419" y="3891"/>
                            <a:ext cx="9129" cy="2"/>
                            <a:chOff x="1419" y="3891"/>
                            <a:chExt cx="9129" cy="2"/>
                          </a:xfrm>
                        </wpg:grpSpPr>
                        <wps:wsp>
                          <wps:cNvPr id="961" name="Freeform 965"/>
                          <wps:cNvSpPr>
                            <a:spLocks/>
                          </wps:cNvSpPr>
                          <wps:spPr bwMode="auto">
                            <a:xfrm>
                              <a:off x="1419" y="3891"/>
                              <a:ext cx="9129" cy="2"/>
                            </a:xfrm>
                            <a:custGeom>
                              <a:avLst/>
                              <a:gdLst>
                                <a:gd name="T0" fmla="+- 0 1419 1419"/>
                                <a:gd name="T1" fmla="*/ T0 w 9129"/>
                                <a:gd name="T2" fmla="+- 0 10548 1419"/>
                                <a:gd name="T3" fmla="*/ T2 w 912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29">
                                  <a:moveTo>
                                    <a:pt x="0" y="0"/>
                                  </a:moveTo>
                                  <a:lnTo>
                                    <a:pt x="9129" y="0"/>
                                  </a:lnTo>
                                </a:path>
                              </a:pathLst>
                            </a:custGeom>
                            <a:noFill/>
                            <a:ln w="19558">
                              <a:solidFill>
                                <a:srgbClr val="EBEBE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62" name="Group 962"/>
                        <wpg:cNvGrpSpPr>
                          <a:grpSpLocks/>
                        </wpg:cNvGrpSpPr>
                        <wpg:grpSpPr bwMode="auto">
                          <a:xfrm>
                            <a:off x="2343" y="3216"/>
                            <a:ext cx="2" cy="689"/>
                            <a:chOff x="2343" y="3216"/>
                            <a:chExt cx="2" cy="689"/>
                          </a:xfrm>
                        </wpg:grpSpPr>
                        <wps:wsp>
                          <wps:cNvPr id="963" name="Freeform 963"/>
                          <wps:cNvSpPr>
                            <a:spLocks/>
                          </wps:cNvSpPr>
                          <wps:spPr bwMode="auto">
                            <a:xfrm>
                              <a:off x="2343" y="3216"/>
                              <a:ext cx="2" cy="689"/>
                            </a:xfrm>
                            <a:custGeom>
                              <a:avLst/>
                              <a:gdLst>
                                <a:gd name="T0" fmla="+- 0 3216 3216"/>
                                <a:gd name="T1" fmla="*/ 3216 h 689"/>
                                <a:gd name="T2" fmla="+- 0 3905 3216"/>
                                <a:gd name="T3" fmla="*/ 3905 h 68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689">
                                  <a:moveTo>
                                    <a:pt x="0" y="0"/>
                                  </a:moveTo>
                                  <a:lnTo>
                                    <a:pt x="0" y="689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64" name="Group 960"/>
                        <wpg:cNvGrpSpPr>
                          <a:grpSpLocks/>
                        </wpg:cNvGrpSpPr>
                        <wpg:grpSpPr bwMode="auto">
                          <a:xfrm>
                            <a:off x="10034" y="3216"/>
                            <a:ext cx="2" cy="689"/>
                            <a:chOff x="10034" y="3216"/>
                            <a:chExt cx="2" cy="689"/>
                          </a:xfrm>
                        </wpg:grpSpPr>
                        <wps:wsp>
                          <wps:cNvPr id="965" name="Freeform 961"/>
                          <wps:cNvSpPr>
                            <a:spLocks/>
                          </wps:cNvSpPr>
                          <wps:spPr bwMode="auto">
                            <a:xfrm>
                              <a:off x="10034" y="3216"/>
                              <a:ext cx="2" cy="689"/>
                            </a:xfrm>
                            <a:custGeom>
                              <a:avLst/>
                              <a:gdLst>
                                <a:gd name="T0" fmla="+- 0 3216 3216"/>
                                <a:gd name="T1" fmla="*/ 3216 h 689"/>
                                <a:gd name="T2" fmla="+- 0 3905 3216"/>
                                <a:gd name="T3" fmla="*/ 3905 h 68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689">
                                  <a:moveTo>
                                    <a:pt x="0" y="0"/>
                                  </a:moveTo>
                                  <a:lnTo>
                                    <a:pt x="0" y="689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66" name="Group 958"/>
                        <wpg:cNvGrpSpPr>
                          <a:grpSpLocks/>
                        </wpg:cNvGrpSpPr>
                        <wpg:grpSpPr bwMode="auto">
                          <a:xfrm>
                            <a:off x="1428" y="3927"/>
                            <a:ext cx="905" cy="566"/>
                            <a:chOff x="1428" y="3927"/>
                            <a:chExt cx="905" cy="566"/>
                          </a:xfrm>
                        </wpg:grpSpPr>
                        <wps:wsp>
                          <wps:cNvPr id="967" name="Freeform 959"/>
                          <wps:cNvSpPr>
                            <a:spLocks/>
                          </wps:cNvSpPr>
                          <wps:spPr bwMode="auto">
                            <a:xfrm>
                              <a:off x="1428" y="3927"/>
                              <a:ext cx="905" cy="566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05"/>
                                <a:gd name="T2" fmla="+- 0 4493 3927"/>
                                <a:gd name="T3" fmla="*/ 4493 h 566"/>
                                <a:gd name="T4" fmla="+- 0 2333 1428"/>
                                <a:gd name="T5" fmla="*/ T4 w 905"/>
                                <a:gd name="T6" fmla="+- 0 4493 3927"/>
                                <a:gd name="T7" fmla="*/ 4493 h 566"/>
                                <a:gd name="T8" fmla="+- 0 2333 1428"/>
                                <a:gd name="T9" fmla="*/ T8 w 905"/>
                                <a:gd name="T10" fmla="+- 0 3927 3927"/>
                                <a:gd name="T11" fmla="*/ 3927 h 566"/>
                                <a:gd name="T12" fmla="+- 0 1428 1428"/>
                                <a:gd name="T13" fmla="*/ T12 w 905"/>
                                <a:gd name="T14" fmla="+- 0 3927 3927"/>
                                <a:gd name="T15" fmla="*/ 3927 h 566"/>
                                <a:gd name="T16" fmla="+- 0 1428 1428"/>
                                <a:gd name="T17" fmla="*/ T16 w 905"/>
                                <a:gd name="T18" fmla="+- 0 4493 3927"/>
                                <a:gd name="T19" fmla="*/ 4493 h 56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05" h="566">
                                  <a:moveTo>
                                    <a:pt x="0" y="566"/>
                                  </a:moveTo>
                                  <a:lnTo>
                                    <a:pt x="905" y="566"/>
                                  </a:lnTo>
                                  <a:lnTo>
                                    <a:pt x="90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68" name="Group 956"/>
                        <wpg:cNvGrpSpPr>
                          <a:grpSpLocks/>
                        </wpg:cNvGrpSpPr>
                        <wpg:grpSpPr bwMode="auto">
                          <a:xfrm>
                            <a:off x="1476" y="3984"/>
                            <a:ext cx="811" cy="245"/>
                            <a:chOff x="1476" y="3984"/>
                            <a:chExt cx="811" cy="245"/>
                          </a:xfrm>
                        </wpg:grpSpPr>
                        <wps:wsp>
                          <wps:cNvPr id="969" name="Freeform 957"/>
                          <wps:cNvSpPr>
                            <a:spLocks/>
                          </wps:cNvSpPr>
                          <wps:spPr bwMode="auto">
                            <a:xfrm>
                              <a:off x="1476" y="3984"/>
                              <a:ext cx="811" cy="245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811"/>
                                <a:gd name="T2" fmla="+- 0 4229 3984"/>
                                <a:gd name="T3" fmla="*/ 4229 h 245"/>
                                <a:gd name="T4" fmla="+- 0 2288 1476"/>
                                <a:gd name="T5" fmla="*/ T4 w 811"/>
                                <a:gd name="T6" fmla="+- 0 4229 3984"/>
                                <a:gd name="T7" fmla="*/ 4229 h 245"/>
                                <a:gd name="T8" fmla="+- 0 2288 1476"/>
                                <a:gd name="T9" fmla="*/ T8 w 811"/>
                                <a:gd name="T10" fmla="+- 0 3984 3984"/>
                                <a:gd name="T11" fmla="*/ 3984 h 245"/>
                                <a:gd name="T12" fmla="+- 0 1476 1476"/>
                                <a:gd name="T13" fmla="*/ T12 w 811"/>
                                <a:gd name="T14" fmla="+- 0 3984 3984"/>
                                <a:gd name="T15" fmla="*/ 3984 h 245"/>
                                <a:gd name="T16" fmla="+- 0 1476 1476"/>
                                <a:gd name="T17" fmla="*/ T16 w 811"/>
                                <a:gd name="T18" fmla="+- 0 4229 3984"/>
                                <a:gd name="T19" fmla="*/ 4229 h 24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11" h="245">
                                  <a:moveTo>
                                    <a:pt x="0" y="245"/>
                                  </a:moveTo>
                                  <a:lnTo>
                                    <a:pt x="812" y="245"/>
                                  </a:lnTo>
                                  <a:lnTo>
                                    <a:pt x="81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70" name="Group 954"/>
                        <wpg:cNvGrpSpPr>
                          <a:grpSpLocks/>
                        </wpg:cNvGrpSpPr>
                        <wpg:grpSpPr bwMode="auto">
                          <a:xfrm>
                            <a:off x="2352" y="3927"/>
                            <a:ext cx="7669" cy="566"/>
                            <a:chOff x="2352" y="3927"/>
                            <a:chExt cx="7669" cy="566"/>
                          </a:xfrm>
                        </wpg:grpSpPr>
                        <wps:wsp>
                          <wps:cNvPr id="971" name="Freeform 955"/>
                          <wps:cNvSpPr>
                            <a:spLocks/>
                          </wps:cNvSpPr>
                          <wps:spPr bwMode="auto">
                            <a:xfrm>
                              <a:off x="2352" y="3927"/>
                              <a:ext cx="7669" cy="566"/>
                            </a:xfrm>
                            <a:custGeom>
                              <a:avLst/>
                              <a:gdLst>
                                <a:gd name="T0" fmla="+- 0 2352 2352"/>
                                <a:gd name="T1" fmla="*/ T0 w 7669"/>
                                <a:gd name="T2" fmla="+- 0 4493 3927"/>
                                <a:gd name="T3" fmla="*/ 4493 h 566"/>
                                <a:gd name="T4" fmla="+- 0 10022 2352"/>
                                <a:gd name="T5" fmla="*/ T4 w 7669"/>
                                <a:gd name="T6" fmla="+- 0 4493 3927"/>
                                <a:gd name="T7" fmla="*/ 4493 h 566"/>
                                <a:gd name="T8" fmla="+- 0 10022 2352"/>
                                <a:gd name="T9" fmla="*/ T8 w 7669"/>
                                <a:gd name="T10" fmla="+- 0 3927 3927"/>
                                <a:gd name="T11" fmla="*/ 3927 h 566"/>
                                <a:gd name="T12" fmla="+- 0 2352 2352"/>
                                <a:gd name="T13" fmla="*/ T12 w 7669"/>
                                <a:gd name="T14" fmla="+- 0 3927 3927"/>
                                <a:gd name="T15" fmla="*/ 3927 h 566"/>
                                <a:gd name="T16" fmla="+- 0 2352 2352"/>
                                <a:gd name="T17" fmla="*/ T16 w 7669"/>
                                <a:gd name="T18" fmla="+- 0 4493 3927"/>
                                <a:gd name="T19" fmla="*/ 4493 h 56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669" h="566">
                                  <a:moveTo>
                                    <a:pt x="0" y="566"/>
                                  </a:moveTo>
                                  <a:lnTo>
                                    <a:pt x="7670" y="566"/>
                                  </a:lnTo>
                                  <a:lnTo>
                                    <a:pt x="767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72" name="Group 952"/>
                        <wpg:cNvGrpSpPr>
                          <a:grpSpLocks/>
                        </wpg:cNvGrpSpPr>
                        <wpg:grpSpPr bwMode="auto">
                          <a:xfrm>
                            <a:off x="2400" y="3984"/>
                            <a:ext cx="7576" cy="226"/>
                            <a:chOff x="2400" y="3984"/>
                            <a:chExt cx="7576" cy="226"/>
                          </a:xfrm>
                        </wpg:grpSpPr>
                        <wps:wsp>
                          <wps:cNvPr id="973" name="Freeform 953"/>
                          <wps:cNvSpPr>
                            <a:spLocks/>
                          </wps:cNvSpPr>
                          <wps:spPr bwMode="auto">
                            <a:xfrm>
                              <a:off x="2400" y="3984"/>
                              <a:ext cx="7576" cy="226"/>
                            </a:xfrm>
                            <a:custGeom>
                              <a:avLst/>
                              <a:gdLst>
                                <a:gd name="T0" fmla="+- 0 2400 2400"/>
                                <a:gd name="T1" fmla="*/ T0 w 7576"/>
                                <a:gd name="T2" fmla="+- 0 4210 3984"/>
                                <a:gd name="T3" fmla="*/ 4210 h 226"/>
                                <a:gd name="T4" fmla="+- 0 9976 2400"/>
                                <a:gd name="T5" fmla="*/ T4 w 7576"/>
                                <a:gd name="T6" fmla="+- 0 4210 3984"/>
                                <a:gd name="T7" fmla="*/ 4210 h 226"/>
                                <a:gd name="T8" fmla="+- 0 9976 2400"/>
                                <a:gd name="T9" fmla="*/ T8 w 7576"/>
                                <a:gd name="T10" fmla="+- 0 3984 3984"/>
                                <a:gd name="T11" fmla="*/ 3984 h 226"/>
                                <a:gd name="T12" fmla="+- 0 2400 2400"/>
                                <a:gd name="T13" fmla="*/ T12 w 7576"/>
                                <a:gd name="T14" fmla="+- 0 3984 3984"/>
                                <a:gd name="T15" fmla="*/ 3984 h 226"/>
                                <a:gd name="T16" fmla="+- 0 2400 2400"/>
                                <a:gd name="T17" fmla="*/ T16 w 7576"/>
                                <a:gd name="T18" fmla="+- 0 4210 3984"/>
                                <a:gd name="T19" fmla="*/ 4210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576" h="226">
                                  <a:moveTo>
                                    <a:pt x="0" y="226"/>
                                  </a:moveTo>
                                  <a:lnTo>
                                    <a:pt x="7576" y="226"/>
                                  </a:lnTo>
                                  <a:lnTo>
                                    <a:pt x="757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74" name="Group 950"/>
                        <wpg:cNvGrpSpPr>
                          <a:grpSpLocks/>
                        </wpg:cNvGrpSpPr>
                        <wpg:grpSpPr bwMode="auto">
                          <a:xfrm>
                            <a:off x="2400" y="4210"/>
                            <a:ext cx="7576" cy="228"/>
                            <a:chOff x="2400" y="4210"/>
                            <a:chExt cx="7576" cy="228"/>
                          </a:xfrm>
                        </wpg:grpSpPr>
                        <wps:wsp>
                          <wps:cNvPr id="975" name="Freeform 951"/>
                          <wps:cNvSpPr>
                            <a:spLocks/>
                          </wps:cNvSpPr>
                          <wps:spPr bwMode="auto">
                            <a:xfrm>
                              <a:off x="2400" y="4210"/>
                              <a:ext cx="7576" cy="228"/>
                            </a:xfrm>
                            <a:custGeom>
                              <a:avLst/>
                              <a:gdLst>
                                <a:gd name="T0" fmla="+- 0 2400 2400"/>
                                <a:gd name="T1" fmla="*/ T0 w 7576"/>
                                <a:gd name="T2" fmla="+- 0 4438 4210"/>
                                <a:gd name="T3" fmla="*/ 4438 h 228"/>
                                <a:gd name="T4" fmla="+- 0 9976 2400"/>
                                <a:gd name="T5" fmla="*/ T4 w 7576"/>
                                <a:gd name="T6" fmla="+- 0 4438 4210"/>
                                <a:gd name="T7" fmla="*/ 4438 h 228"/>
                                <a:gd name="T8" fmla="+- 0 9976 2400"/>
                                <a:gd name="T9" fmla="*/ T8 w 7576"/>
                                <a:gd name="T10" fmla="+- 0 4210 4210"/>
                                <a:gd name="T11" fmla="*/ 4210 h 228"/>
                                <a:gd name="T12" fmla="+- 0 2400 2400"/>
                                <a:gd name="T13" fmla="*/ T12 w 7576"/>
                                <a:gd name="T14" fmla="+- 0 4210 4210"/>
                                <a:gd name="T15" fmla="*/ 4210 h 228"/>
                                <a:gd name="T16" fmla="+- 0 2400 2400"/>
                                <a:gd name="T17" fmla="*/ T16 w 7576"/>
                                <a:gd name="T18" fmla="+- 0 4438 4210"/>
                                <a:gd name="T19" fmla="*/ 4438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576" h="228">
                                  <a:moveTo>
                                    <a:pt x="0" y="228"/>
                                  </a:moveTo>
                                  <a:lnTo>
                                    <a:pt x="7576" y="228"/>
                                  </a:lnTo>
                                  <a:lnTo>
                                    <a:pt x="757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76" name="Group 948"/>
                        <wpg:cNvGrpSpPr>
                          <a:grpSpLocks/>
                        </wpg:cNvGrpSpPr>
                        <wpg:grpSpPr bwMode="auto">
                          <a:xfrm>
                            <a:off x="10044" y="3927"/>
                            <a:ext cx="494" cy="566"/>
                            <a:chOff x="10044" y="3927"/>
                            <a:chExt cx="494" cy="566"/>
                          </a:xfrm>
                        </wpg:grpSpPr>
                        <wps:wsp>
                          <wps:cNvPr id="977" name="Freeform 949"/>
                          <wps:cNvSpPr>
                            <a:spLocks/>
                          </wps:cNvSpPr>
                          <wps:spPr bwMode="auto">
                            <a:xfrm>
                              <a:off x="10044" y="3927"/>
                              <a:ext cx="494" cy="566"/>
                            </a:xfrm>
                            <a:custGeom>
                              <a:avLst/>
                              <a:gdLst>
                                <a:gd name="T0" fmla="+- 0 10044 10044"/>
                                <a:gd name="T1" fmla="*/ T0 w 494"/>
                                <a:gd name="T2" fmla="+- 0 4493 3927"/>
                                <a:gd name="T3" fmla="*/ 4493 h 566"/>
                                <a:gd name="T4" fmla="+- 0 10538 10044"/>
                                <a:gd name="T5" fmla="*/ T4 w 494"/>
                                <a:gd name="T6" fmla="+- 0 4493 3927"/>
                                <a:gd name="T7" fmla="*/ 4493 h 566"/>
                                <a:gd name="T8" fmla="+- 0 10538 10044"/>
                                <a:gd name="T9" fmla="*/ T8 w 494"/>
                                <a:gd name="T10" fmla="+- 0 3927 3927"/>
                                <a:gd name="T11" fmla="*/ 3927 h 566"/>
                                <a:gd name="T12" fmla="+- 0 10044 10044"/>
                                <a:gd name="T13" fmla="*/ T12 w 494"/>
                                <a:gd name="T14" fmla="+- 0 3927 3927"/>
                                <a:gd name="T15" fmla="*/ 3927 h 566"/>
                                <a:gd name="T16" fmla="+- 0 10044 10044"/>
                                <a:gd name="T17" fmla="*/ T16 w 494"/>
                                <a:gd name="T18" fmla="+- 0 4493 3927"/>
                                <a:gd name="T19" fmla="*/ 4493 h 56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94" h="566">
                                  <a:moveTo>
                                    <a:pt x="0" y="566"/>
                                  </a:moveTo>
                                  <a:lnTo>
                                    <a:pt x="494" y="566"/>
                                  </a:lnTo>
                                  <a:lnTo>
                                    <a:pt x="49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78" name="Group 946"/>
                        <wpg:cNvGrpSpPr>
                          <a:grpSpLocks/>
                        </wpg:cNvGrpSpPr>
                        <wpg:grpSpPr bwMode="auto">
                          <a:xfrm>
                            <a:off x="10089" y="3984"/>
                            <a:ext cx="401" cy="480"/>
                            <a:chOff x="10089" y="3984"/>
                            <a:chExt cx="401" cy="480"/>
                          </a:xfrm>
                        </wpg:grpSpPr>
                        <wps:wsp>
                          <wps:cNvPr id="979" name="Freeform 947"/>
                          <wps:cNvSpPr>
                            <a:spLocks/>
                          </wps:cNvSpPr>
                          <wps:spPr bwMode="auto">
                            <a:xfrm>
                              <a:off x="10089" y="3984"/>
                              <a:ext cx="401" cy="480"/>
                            </a:xfrm>
                            <a:custGeom>
                              <a:avLst/>
                              <a:gdLst>
                                <a:gd name="T0" fmla="+- 0 10089 10089"/>
                                <a:gd name="T1" fmla="*/ T0 w 401"/>
                                <a:gd name="T2" fmla="+- 0 4464 3984"/>
                                <a:gd name="T3" fmla="*/ 4464 h 480"/>
                                <a:gd name="T4" fmla="+- 0 10490 10089"/>
                                <a:gd name="T5" fmla="*/ T4 w 401"/>
                                <a:gd name="T6" fmla="+- 0 4464 3984"/>
                                <a:gd name="T7" fmla="*/ 4464 h 480"/>
                                <a:gd name="T8" fmla="+- 0 10490 10089"/>
                                <a:gd name="T9" fmla="*/ T8 w 401"/>
                                <a:gd name="T10" fmla="+- 0 3984 3984"/>
                                <a:gd name="T11" fmla="*/ 3984 h 480"/>
                                <a:gd name="T12" fmla="+- 0 10089 10089"/>
                                <a:gd name="T13" fmla="*/ T12 w 401"/>
                                <a:gd name="T14" fmla="+- 0 3984 3984"/>
                                <a:gd name="T15" fmla="*/ 3984 h 480"/>
                                <a:gd name="T16" fmla="+- 0 10089 10089"/>
                                <a:gd name="T17" fmla="*/ T16 w 401"/>
                                <a:gd name="T18" fmla="+- 0 4464 3984"/>
                                <a:gd name="T19" fmla="*/ 4464 h 4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01" h="480">
                                  <a:moveTo>
                                    <a:pt x="0" y="480"/>
                                  </a:moveTo>
                                  <a:lnTo>
                                    <a:pt x="401" y="480"/>
                                  </a:lnTo>
                                  <a:lnTo>
                                    <a:pt x="40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48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80" name="Group 944"/>
                        <wpg:cNvGrpSpPr>
                          <a:grpSpLocks/>
                        </wpg:cNvGrpSpPr>
                        <wpg:grpSpPr bwMode="auto">
                          <a:xfrm>
                            <a:off x="1428" y="3953"/>
                            <a:ext cx="9110" cy="2"/>
                            <a:chOff x="1428" y="3953"/>
                            <a:chExt cx="9110" cy="2"/>
                          </a:xfrm>
                        </wpg:grpSpPr>
                        <wps:wsp>
                          <wps:cNvPr id="981" name="Freeform 945"/>
                          <wps:cNvSpPr>
                            <a:spLocks/>
                          </wps:cNvSpPr>
                          <wps:spPr bwMode="auto">
                            <a:xfrm>
                              <a:off x="1428" y="3953"/>
                              <a:ext cx="9110" cy="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110"/>
                                <a:gd name="T2" fmla="+- 0 10538 1428"/>
                                <a:gd name="T3" fmla="*/ T2 w 911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10">
                                  <a:moveTo>
                                    <a:pt x="0" y="0"/>
                                  </a:moveTo>
                                  <a:lnTo>
                                    <a:pt x="9110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DADAD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82" name="Group 942"/>
                        <wpg:cNvGrpSpPr>
                          <a:grpSpLocks/>
                        </wpg:cNvGrpSpPr>
                        <wpg:grpSpPr bwMode="auto">
                          <a:xfrm>
                            <a:off x="1419" y="4476"/>
                            <a:ext cx="9129" cy="2"/>
                            <a:chOff x="1419" y="4476"/>
                            <a:chExt cx="9129" cy="2"/>
                          </a:xfrm>
                        </wpg:grpSpPr>
                        <wps:wsp>
                          <wps:cNvPr id="983" name="Freeform 943"/>
                          <wps:cNvSpPr>
                            <a:spLocks/>
                          </wps:cNvSpPr>
                          <wps:spPr bwMode="auto">
                            <a:xfrm>
                              <a:off x="1419" y="4476"/>
                              <a:ext cx="9129" cy="2"/>
                            </a:xfrm>
                            <a:custGeom>
                              <a:avLst/>
                              <a:gdLst>
                                <a:gd name="T0" fmla="+- 0 1419 1419"/>
                                <a:gd name="T1" fmla="*/ T0 w 9129"/>
                                <a:gd name="T2" fmla="+- 0 10548 1419"/>
                                <a:gd name="T3" fmla="*/ T2 w 912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29">
                                  <a:moveTo>
                                    <a:pt x="0" y="0"/>
                                  </a:moveTo>
                                  <a:lnTo>
                                    <a:pt x="9129" y="0"/>
                                  </a:lnTo>
                                </a:path>
                              </a:pathLst>
                            </a:custGeom>
                            <a:noFill/>
                            <a:ln w="19558">
                              <a:solidFill>
                                <a:srgbClr val="DADAD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84" name="Group 940"/>
                        <wpg:cNvGrpSpPr>
                          <a:grpSpLocks/>
                        </wpg:cNvGrpSpPr>
                        <wpg:grpSpPr bwMode="auto">
                          <a:xfrm>
                            <a:off x="2343" y="3982"/>
                            <a:ext cx="2" cy="509"/>
                            <a:chOff x="2343" y="3982"/>
                            <a:chExt cx="2" cy="509"/>
                          </a:xfrm>
                        </wpg:grpSpPr>
                        <wps:wsp>
                          <wps:cNvPr id="985" name="Freeform 941"/>
                          <wps:cNvSpPr>
                            <a:spLocks/>
                          </wps:cNvSpPr>
                          <wps:spPr bwMode="auto">
                            <a:xfrm>
                              <a:off x="2343" y="3982"/>
                              <a:ext cx="2" cy="509"/>
                            </a:xfrm>
                            <a:custGeom>
                              <a:avLst/>
                              <a:gdLst>
                                <a:gd name="T0" fmla="+- 0 3982 3982"/>
                                <a:gd name="T1" fmla="*/ 3982 h 509"/>
                                <a:gd name="T2" fmla="+- 0 4491 3982"/>
                                <a:gd name="T3" fmla="*/ 4491 h 50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09">
                                  <a:moveTo>
                                    <a:pt x="0" y="0"/>
                                  </a:moveTo>
                                  <a:lnTo>
                                    <a:pt x="0" y="509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86" name="Group 938"/>
                        <wpg:cNvGrpSpPr>
                          <a:grpSpLocks/>
                        </wpg:cNvGrpSpPr>
                        <wpg:grpSpPr bwMode="auto">
                          <a:xfrm>
                            <a:off x="10034" y="3982"/>
                            <a:ext cx="2" cy="509"/>
                            <a:chOff x="10034" y="3982"/>
                            <a:chExt cx="2" cy="509"/>
                          </a:xfrm>
                        </wpg:grpSpPr>
                        <wps:wsp>
                          <wps:cNvPr id="987" name="Freeform 939"/>
                          <wps:cNvSpPr>
                            <a:spLocks/>
                          </wps:cNvSpPr>
                          <wps:spPr bwMode="auto">
                            <a:xfrm>
                              <a:off x="10034" y="3982"/>
                              <a:ext cx="2" cy="509"/>
                            </a:xfrm>
                            <a:custGeom>
                              <a:avLst/>
                              <a:gdLst>
                                <a:gd name="T0" fmla="+- 0 3982 3982"/>
                                <a:gd name="T1" fmla="*/ 3982 h 509"/>
                                <a:gd name="T2" fmla="+- 0 4491 3982"/>
                                <a:gd name="T3" fmla="*/ 4491 h 50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09">
                                  <a:moveTo>
                                    <a:pt x="0" y="0"/>
                                  </a:moveTo>
                                  <a:lnTo>
                                    <a:pt x="0" y="509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88" name="Group 936"/>
                        <wpg:cNvGrpSpPr>
                          <a:grpSpLocks/>
                        </wpg:cNvGrpSpPr>
                        <wpg:grpSpPr bwMode="auto">
                          <a:xfrm>
                            <a:off x="1428" y="4510"/>
                            <a:ext cx="905" cy="566"/>
                            <a:chOff x="1428" y="4510"/>
                            <a:chExt cx="905" cy="566"/>
                          </a:xfrm>
                        </wpg:grpSpPr>
                        <wps:wsp>
                          <wps:cNvPr id="989" name="Freeform 937"/>
                          <wps:cNvSpPr>
                            <a:spLocks/>
                          </wps:cNvSpPr>
                          <wps:spPr bwMode="auto">
                            <a:xfrm>
                              <a:off x="1428" y="4510"/>
                              <a:ext cx="905" cy="566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05"/>
                                <a:gd name="T2" fmla="+- 0 5076 4510"/>
                                <a:gd name="T3" fmla="*/ 5076 h 566"/>
                                <a:gd name="T4" fmla="+- 0 2333 1428"/>
                                <a:gd name="T5" fmla="*/ T4 w 905"/>
                                <a:gd name="T6" fmla="+- 0 5076 4510"/>
                                <a:gd name="T7" fmla="*/ 5076 h 566"/>
                                <a:gd name="T8" fmla="+- 0 2333 1428"/>
                                <a:gd name="T9" fmla="*/ T8 w 905"/>
                                <a:gd name="T10" fmla="+- 0 4510 4510"/>
                                <a:gd name="T11" fmla="*/ 4510 h 566"/>
                                <a:gd name="T12" fmla="+- 0 1428 1428"/>
                                <a:gd name="T13" fmla="*/ T12 w 905"/>
                                <a:gd name="T14" fmla="+- 0 4510 4510"/>
                                <a:gd name="T15" fmla="*/ 4510 h 566"/>
                                <a:gd name="T16" fmla="+- 0 1428 1428"/>
                                <a:gd name="T17" fmla="*/ T16 w 905"/>
                                <a:gd name="T18" fmla="+- 0 5076 4510"/>
                                <a:gd name="T19" fmla="*/ 5076 h 56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05" h="566">
                                  <a:moveTo>
                                    <a:pt x="0" y="566"/>
                                  </a:moveTo>
                                  <a:lnTo>
                                    <a:pt x="905" y="566"/>
                                  </a:lnTo>
                                  <a:lnTo>
                                    <a:pt x="90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90" name="Group 934"/>
                        <wpg:cNvGrpSpPr>
                          <a:grpSpLocks/>
                        </wpg:cNvGrpSpPr>
                        <wpg:grpSpPr bwMode="auto">
                          <a:xfrm>
                            <a:off x="1476" y="4568"/>
                            <a:ext cx="811" cy="247"/>
                            <a:chOff x="1476" y="4568"/>
                            <a:chExt cx="811" cy="247"/>
                          </a:xfrm>
                        </wpg:grpSpPr>
                        <wps:wsp>
                          <wps:cNvPr id="991" name="Freeform 935"/>
                          <wps:cNvSpPr>
                            <a:spLocks/>
                          </wps:cNvSpPr>
                          <wps:spPr bwMode="auto">
                            <a:xfrm>
                              <a:off x="1476" y="4568"/>
                              <a:ext cx="811" cy="247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811"/>
                                <a:gd name="T2" fmla="+- 0 4815 4568"/>
                                <a:gd name="T3" fmla="*/ 4815 h 247"/>
                                <a:gd name="T4" fmla="+- 0 2288 1476"/>
                                <a:gd name="T5" fmla="*/ T4 w 811"/>
                                <a:gd name="T6" fmla="+- 0 4815 4568"/>
                                <a:gd name="T7" fmla="*/ 4815 h 247"/>
                                <a:gd name="T8" fmla="+- 0 2288 1476"/>
                                <a:gd name="T9" fmla="*/ T8 w 811"/>
                                <a:gd name="T10" fmla="+- 0 4568 4568"/>
                                <a:gd name="T11" fmla="*/ 4568 h 247"/>
                                <a:gd name="T12" fmla="+- 0 1476 1476"/>
                                <a:gd name="T13" fmla="*/ T12 w 811"/>
                                <a:gd name="T14" fmla="+- 0 4568 4568"/>
                                <a:gd name="T15" fmla="*/ 4568 h 247"/>
                                <a:gd name="T16" fmla="+- 0 1476 1476"/>
                                <a:gd name="T17" fmla="*/ T16 w 811"/>
                                <a:gd name="T18" fmla="+- 0 4815 4568"/>
                                <a:gd name="T19" fmla="*/ 4815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11" h="247">
                                  <a:moveTo>
                                    <a:pt x="0" y="247"/>
                                  </a:moveTo>
                                  <a:lnTo>
                                    <a:pt x="812" y="247"/>
                                  </a:lnTo>
                                  <a:lnTo>
                                    <a:pt x="81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92" name="Group 932"/>
                        <wpg:cNvGrpSpPr>
                          <a:grpSpLocks/>
                        </wpg:cNvGrpSpPr>
                        <wpg:grpSpPr bwMode="auto">
                          <a:xfrm>
                            <a:off x="2352" y="4510"/>
                            <a:ext cx="7669" cy="566"/>
                            <a:chOff x="2352" y="4510"/>
                            <a:chExt cx="7669" cy="566"/>
                          </a:xfrm>
                        </wpg:grpSpPr>
                        <wps:wsp>
                          <wps:cNvPr id="993" name="Freeform 933"/>
                          <wps:cNvSpPr>
                            <a:spLocks/>
                          </wps:cNvSpPr>
                          <wps:spPr bwMode="auto">
                            <a:xfrm>
                              <a:off x="2352" y="4510"/>
                              <a:ext cx="7669" cy="566"/>
                            </a:xfrm>
                            <a:custGeom>
                              <a:avLst/>
                              <a:gdLst>
                                <a:gd name="T0" fmla="+- 0 2352 2352"/>
                                <a:gd name="T1" fmla="*/ T0 w 7669"/>
                                <a:gd name="T2" fmla="+- 0 5076 4510"/>
                                <a:gd name="T3" fmla="*/ 5076 h 566"/>
                                <a:gd name="T4" fmla="+- 0 10022 2352"/>
                                <a:gd name="T5" fmla="*/ T4 w 7669"/>
                                <a:gd name="T6" fmla="+- 0 5076 4510"/>
                                <a:gd name="T7" fmla="*/ 5076 h 566"/>
                                <a:gd name="T8" fmla="+- 0 10022 2352"/>
                                <a:gd name="T9" fmla="*/ T8 w 7669"/>
                                <a:gd name="T10" fmla="+- 0 4510 4510"/>
                                <a:gd name="T11" fmla="*/ 4510 h 566"/>
                                <a:gd name="T12" fmla="+- 0 2352 2352"/>
                                <a:gd name="T13" fmla="*/ T12 w 7669"/>
                                <a:gd name="T14" fmla="+- 0 4510 4510"/>
                                <a:gd name="T15" fmla="*/ 4510 h 566"/>
                                <a:gd name="T16" fmla="+- 0 2352 2352"/>
                                <a:gd name="T17" fmla="*/ T16 w 7669"/>
                                <a:gd name="T18" fmla="+- 0 5076 4510"/>
                                <a:gd name="T19" fmla="*/ 5076 h 56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669" h="566">
                                  <a:moveTo>
                                    <a:pt x="0" y="566"/>
                                  </a:moveTo>
                                  <a:lnTo>
                                    <a:pt x="7670" y="566"/>
                                  </a:lnTo>
                                  <a:lnTo>
                                    <a:pt x="767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94" name="Group 930"/>
                        <wpg:cNvGrpSpPr>
                          <a:grpSpLocks/>
                        </wpg:cNvGrpSpPr>
                        <wpg:grpSpPr bwMode="auto">
                          <a:xfrm>
                            <a:off x="2400" y="4568"/>
                            <a:ext cx="7576" cy="228"/>
                            <a:chOff x="2400" y="4568"/>
                            <a:chExt cx="7576" cy="228"/>
                          </a:xfrm>
                        </wpg:grpSpPr>
                        <wps:wsp>
                          <wps:cNvPr id="995" name="Freeform 931"/>
                          <wps:cNvSpPr>
                            <a:spLocks/>
                          </wps:cNvSpPr>
                          <wps:spPr bwMode="auto">
                            <a:xfrm>
                              <a:off x="2400" y="4568"/>
                              <a:ext cx="7576" cy="228"/>
                            </a:xfrm>
                            <a:custGeom>
                              <a:avLst/>
                              <a:gdLst>
                                <a:gd name="T0" fmla="+- 0 2400 2400"/>
                                <a:gd name="T1" fmla="*/ T0 w 7576"/>
                                <a:gd name="T2" fmla="+- 0 4796 4568"/>
                                <a:gd name="T3" fmla="*/ 4796 h 228"/>
                                <a:gd name="T4" fmla="+- 0 9976 2400"/>
                                <a:gd name="T5" fmla="*/ T4 w 7576"/>
                                <a:gd name="T6" fmla="+- 0 4796 4568"/>
                                <a:gd name="T7" fmla="*/ 4796 h 228"/>
                                <a:gd name="T8" fmla="+- 0 9976 2400"/>
                                <a:gd name="T9" fmla="*/ T8 w 7576"/>
                                <a:gd name="T10" fmla="+- 0 4568 4568"/>
                                <a:gd name="T11" fmla="*/ 4568 h 228"/>
                                <a:gd name="T12" fmla="+- 0 2400 2400"/>
                                <a:gd name="T13" fmla="*/ T12 w 7576"/>
                                <a:gd name="T14" fmla="+- 0 4568 4568"/>
                                <a:gd name="T15" fmla="*/ 4568 h 228"/>
                                <a:gd name="T16" fmla="+- 0 2400 2400"/>
                                <a:gd name="T17" fmla="*/ T16 w 7576"/>
                                <a:gd name="T18" fmla="+- 0 4796 4568"/>
                                <a:gd name="T19" fmla="*/ 4796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576" h="228">
                                  <a:moveTo>
                                    <a:pt x="0" y="228"/>
                                  </a:moveTo>
                                  <a:lnTo>
                                    <a:pt x="7576" y="228"/>
                                  </a:lnTo>
                                  <a:lnTo>
                                    <a:pt x="757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96" name="Group 928"/>
                        <wpg:cNvGrpSpPr>
                          <a:grpSpLocks/>
                        </wpg:cNvGrpSpPr>
                        <wpg:grpSpPr bwMode="auto">
                          <a:xfrm>
                            <a:off x="2400" y="4796"/>
                            <a:ext cx="7576" cy="226"/>
                            <a:chOff x="2400" y="4796"/>
                            <a:chExt cx="7576" cy="226"/>
                          </a:xfrm>
                        </wpg:grpSpPr>
                        <wps:wsp>
                          <wps:cNvPr id="997" name="Freeform 929"/>
                          <wps:cNvSpPr>
                            <a:spLocks/>
                          </wps:cNvSpPr>
                          <wps:spPr bwMode="auto">
                            <a:xfrm>
                              <a:off x="2400" y="4796"/>
                              <a:ext cx="7576" cy="226"/>
                            </a:xfrm>
                            <a:custGeom>
                              <a:avLst/>
                              <a:gdLst>
                                <a:gd name="T0" fmla="+- 0 2400 2400"/>
                                <a:gd name="T1" fmla="*/ T0 w 7576"/>
                                <a:gd name="T2" fmla="+- 0 5021 4796"/>
                                <a:gd name="T3" fmla="*/ 5021 h 226"/>
                                <a:gd name="T4" fmla="+- 0 9976 2400"/>
                                <a:gd name="T5" fmla="*/ T4 w 7576"/>
                                <a:gd name="T6" fmla="+- 0 5021 4796"/>
                                <a:gd name="T7" fmla="*/ 5021 h 226"/>
                                <a:gd name="T8" fmla="+- 0 9976 2400"/>
                                <a:gd name="T9" fmla="*/ T8 w 7576"/>
                                <a:gd name="T10" fmla="+- 0 4796 4796"/>
                                <a:gd name="T11" fmla="*/ 4796 h 226"/>
                                <a:gd name="T12" fmla="+- 0 2400 2400"/>
                                <a:gd name="T13" fmla="*/ T12 w 7576"/>
                                <a:gd name="T14" fmla="+- 0 4796 4796"/>
                                <a:gd name="T15" fmla="*/ 4796 h 226"/>
                                <a:gd name="T16" fmla="+- 0 2400 2400"/>
                                <a:gd name="T17" fmla="*/ T16 w 7576"/>
                                <a:gd name="T18" fmla="+- 0 5021 4796"/>
                                <a:gd name="T19" fmla="*/ 5021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576" h="226">
                                  <a:moveTo>
                                    <a:pt x="0" y="225"/>
                                  </a:moveTo>
                                  <a:lnTo>
                                    <a:pt x="7576" y="225"/>
                                  </a:lnTo>
                                  <a:lnTo>
                                    <a:pt x="757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98" name="Group 926"/>
                        <wpg:cNvGrpSpPr>
                          <a:grpSpLocks/>
                        </wpg:cNvGrpSpPr>
                        <wpg:grpSpPr bwMode="auto">
                          <a:xfrm>
                            <a:off x="10044" y="4510"/>
                            <a:ext cx="494" cy="566"/>
                            <a:chOff x="10044" y="4510"/>
                            <a:chExt cx="494" cy="566"/>
                          </a:xfrm>
                        </wpg:grpSpPr>
                        <wps:wsp>
                          <wps:cNvPr id="999" name="Freeform 927"/>
                          <wps:cNvSpPr>
                            <a:spLocks/>
                          </wps:cNvSpPr>
                          <wps:spPr bwMode="auto">
                            <a:xfrm>
                              <a:off x="10044" y="4510"/>
                              <a:ext cx="494" cy="566"/>
                            </a:xfrm>
                            <a:custGeom>
                              <a:avLst/>
                              <a:gdLst>
                                <a:gd name="T0" fmla="+- 0 10044 10044"/>
                                <a:gd name="T1" fmla="*/ T0 w 494"/>
                                <a:gd name="T2" fmla="+- 0 5076 4510"/>
                                <a:gd name="T3" fmla="*/ 5076 h 566"/>
                                <a:gd name="T4" fmla="+- 0 10538 10044"/>
                                <a:gd name="T5" fmla="*/ T4 w 494"/>
                                <a:gd name="T6" fmla="+- 0 5076 4510"/>
                                <a:gd name="T7" fmla="*/ 5076 h 566"/>
                                <a:gd name="T8" fmla="+- 0 10538 10044"/>
                                <a:gd name="T9" fmla="*/ T8 w 494"/>
                                <a:gd name="T10" fmla="+- 0 4510 4510"/>
                                <a:gd name="T11" fmla="*/ 4510 h 566"/>
                                <a:gd name="T12" fmla="+- 0 10044 10044"/>
                                <a:gd name="T13" fmla="*/ T12 w 494"/>
                                <a:gd name="T14" fmla="+- 0 4510 4510"/>
                                <a:gd name="T15" fmla="*/ 4510 h 566"/>
                                <a:gd name="T16" fmla="+- 0 10044 10044"/>
                                <a:gd name="T17" fmla="*/ T16 w 494"/>
                                <a:gd name="T18" fmla="+- 0 5076 4510"/>
                                <a:gd name="T19" fmla="*/ 5076 h 56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94" h="566">
                                  <a:moveTo>
                                    <a:pt x="0" y="566"/>
                                  </a:moveTo>
                                  <a:lnTo>
                                    <a:pt x="494" y="566"/>
                                  </a:lnTo>
                                  <a:lnTo>
                                    <a:pt x="49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00" name="Group 924"/>
                        <wpg:cNvGrpSpPr>
                          <a:grpSpLocks/>
                        </wpg:cNvGrpSpPr>
                        <wpg:grpSpPr bwMode="auto">
                          <a:xfrm>
                            <a:off x="10089" y="4568"/>
                            <a:ext cx="401" cy="480"/>
                            <a:chOff x="10089" y="4568"/>
                            <a:chExt cx="401" cy="480"/>
                          </a:xfrm>
                        </wpg:grpSpPr>
                        <wps:wsp>
                          <wps:cNvPr id="1001" name="Freeform 925"/>
                          <wps:cNvSpPr>
                            <a:spLocks/>
                          </wps:cNvSpPr>
                          <wps:spPr bwMode="auto">
                            <a:xfrm>
                              <a:off x="10089" y="4568"/>
                              <a:ext cx="401" cy="480"/>
                            </a:xfrm>
                            <a:custGeom>
                              <a:avLst/>
                              <a:gdLst>
                                <a:gd name="T0" fmla="+- 0 10089 10089"/>
                                <a:gd name="T1" fmla="*/ T0 w 401"/>
                                <a:gd name="T2" fmla="+- 0 5048 4568"/>
                                <a:gd name="T3" fmla="*/ 5048 h 480"/>
                                <a:gd name="T4" fmla="+- 0 10490 10089"/>
                                <a:gd name="T5" fmla="*/ T4 w 401"/>
                                <a:gd name="T6" fmla="+- 0 5048 4568"/>
                                <a:gd name="T7" fmla="*/ 5048 h 480"/>
                                <a:gd name="T8" fmla="+- 0 10490 10089"/>
                                <a:gd name="T9" fmla="*/ T8 w 401"/>
                                <a:gd name="T10" fmla="+- 0 4568 4568"/>
                                <a:gd name="T11" fmla="*/ 4568 h 480"/>
                                <a:gd name="T12" fmla="+- 0 10089 10089"/>
                                <a:gd name="T13" fmla="*/ T12 w 401"/>
                                <a:gd name="T14" fmla="+- 0 4568 4568"/>
                                <a:gd name="T15" fmla="*/ 4568 h 480"/>
                                <a:gd name="T16" fmla="+- 0 10089 10089"/>
                                <a:gd name="T17" fmla="*/ T16 w 401"/>
                                <a:gd name="T18" fmla="+- 0 5048 4568"/>
                                <a:gd name="T19" fmla="*/ 5048 h 4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01" h="480">
                                  <a:moveTo>
                                    <a:pt x="0" y="480"/>
                                  </a:moveTo>
                                  <a:lnTo>
                                    <a:pt x="401" y="480"/>
                                  </a:lnTo>
                                  <a:lnTo>
                                    <a:pt x="40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48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02" name="Group 922"/>
                        <wpg:cNvGrpSpPr>
                          <a:grpSpLocks/>
                        </wpg:cNvGrpSpPr>
                        <wpg:grpSpPr bwMode="auto">
                          <a:xfrm>
                            <a:off x="1428" y="4539"/>
                            <a:ext cx="9110" cy="2"/>
                            <a:chOff x="1428" y="4539"/>
                            <a:chExt cx="9110" cy="2"/>
                          </a:xfrm>
                        </wpg:grpSpPr>
                        <wps:wsp>
                          <wps:cNvPr id="1003" name="Freeform 923"/>
                          <wps:cNvSpPr>
                            <a:spLocks/>
                          </wps:cNvSpPr>
                          <wps:spPr bwMode="auto">
                            <a:xfrm>
                              <a:off x="1428" y="4539"/>
                              <a:ext cx="9110" cy="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110"/>
                                <a:gd name="T2" fmla="+- 0 10538 1428"/>
                                <a:gd name="T3" fmla="*/ T2 w 911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10">
                                  <a:moveTo>
                                    <a:pt x="0" y="0"/>
                                  </a:moveTo>
                                  <a:lnTo>
                                    <a:pt x="9110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EBEBE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04" name="Group 920"/>
                        <wpg:cNvGrpSpPr>
                          <a:grpSpLocks/>
                        </wpg:cNvGrpSpPr>
                        <wpg:grpSpPr bwMode="auto">
                          <a:xfrm>
                            <a:off x="1419" y="5062"/>
                            <a:ext cx="9129" cy="2"/>
                            <a:chOff x="1419" y="5062"/>
                            <a:chExt cx="9129" cy="2"/>
                          </a:xfrm>
                        </wpg:grpSpPr>
                        <wps:wsp>
                          <wps:cNvPr id="1005" name="Freeform 921"/>
                          <wps:cNvSpPr>
                            <a:spLocks/>
                          </wps:cNvSpPr>
                          <wps:spPr bwMode="auto">
                            <a:xfrm>
                              <a:off x="1419" y="5062"/>
                              <a:ext cx="9129" cy="2"/>
                            </a:xfrm>
                            <a:custGeom>
                              <a:avLst/>
                              <a:gdLst>
                                <a:gd name="T0" fmla="+- 0 1419 1419"/>
                                <a:gd name="T1" fmla="*/ T0 w 9129"/>
                                <a:gd name="T2" fmla="+- 0 10548 1419"/>
                                <a:gd name="T3" fmla="*/ T2 w 912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29">
                                  <a:moveTo>
                                    <a:pt x="0" y="0"/>
                                  </a:moveTo>
                                  <a:lnTo>
                                    <a:pt x="9129" y="0"/>
                                  </a:lnTo>
                                </a:path>
                              </a:pathLst>
                            </a:custGeom>
                            <a:noFill/>
                            <a:ln w="19558">
                              <a:solidFill>
                                <a:srgbClr val="EBEBE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06" name="Group 918"/>
                        <wpg:cNvGrpSpPr>
                          <a:grpSpLocks/>
                        </wpg:cNvGrpSpPr>
                        <wpg:grpSpPr bwMode="auto">
                          <a:xfrm>
                            <a:off x="2343" y="4568"/>
                            <a:ext cx="2" cy="509"/>
                            <a:chOff x="2343" y="4568"/>
                            <a:chExt cx="2" cy="509"/>
                          </a:xfrm>
                        </wpg:grpSpPr>
                        <wps:wsp>
                          <wps:cNvPr id="1007" name="Freeform 919"/>
                          <wps:cNvSpPr>
                            <a:spLocks/>
                          </wps:cNvSpPr>
                          <wps:spPr bwMode="auto">
                            <a:xfrm>
                              <a:off x="2343" y="4568"/>
                              <a:ext cx="2" cy="509"/>
                            </a:xfrm>
                            <a:custGeom>
                              <a:avLst/>
                              <a:gdLst>
                                <a:gd name="T0" fmla="+- 0 4568 4568"/>
                                <a:gd name="T1" fmla="*/ 4568 h 509"/>
                                <a:gd name="T2" fmla="+- 0 5076 4568"/>
                                <a:gd name="T3" fmla="*/ 5076 h 50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09">
                                  <a:moveTo>
                                    <a:pt x="0" y="0"/>
                                  </a:moveTo>
                                  <a:lnTo>
                                    <a:pt x="0" y="508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08" name="Group 916"/>
                        <wpg:cNvGrpSpPr>
                          <a:grpSpLocks/>
                        </wpg:cNvGrpSpPr>
                        <wpg:grpSpPr bwMode="auto">
                          <a:xfrm>
                            <a:off x="10034" y="4568"/>
                            <a:ext cx="2" cy="509"/>
                            <a:chOff x="10034" y="4568"/>
                            <a:chExt cx="2" cy="509"/>
                          </a:xfrm>
                        </wpg:grpSpPr>
                        <wps:wsp>
                          <wps:cNvPr id="1009" name="Freeform 917"/>
                          <wps:cNvSpPr>
                            <a:spLocks/>
                          </wps:cNvSpPr>
                          <wps:spPr bwMode="auto">
                            <a:xfrm>
                              <a:off x="10034" y="4568"/>
                              <a:ext cx="2" cy="509"/>
                            </a:xfrm>
                            <a:custGeom>
                              <a:avLst/>
                              <a:gdLst>
                                <a:gd name="T0" fmla="+- 0 4568 4568"/>
                                <a:gd name="T1" fmla="*/ 4568 h 509"/>
                                <a:gd name="T2" fmla="+- 0 5076 4568"/>
                                <a:gd name="T3" fmla="*/ 5076 h 50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09">
                                  <a:moveTo>
                                    <a:pt x="0" y="0"/>
                                  </a:moveTo>
                                  <a:lnTo>
                                    <a:pt x="0" y="508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10" name="Group 914"/>
                        <wpg:cNvGrpSpPr>
                          <a:grpSpLocks/>
                        </wpg:cNvGrpSpPr>
                        <wpg:grpSpPr bwMode="auto">
                          <a:xfrm>
                            <a:off x="1428" y="5096"/>
                            <a:ext cx="905" cy="567"/>
                            <a:chOff x="1428" y="5096"/>
                            <a:chExt cx="905" cy="567"/>
                          </a:xfrm>
                        </wpg:grpSpPr>
                        <wps:wsp>
                          <wps:cNvPr id="1011" name="Freeform 915"/>
                          <wps:cNvSpPr>
                            <a:spLocks/>
                          </wps:cNvSpPr>
                          <wps:spPr bwMode="auto">
                            <a:xfrm>
                              <a:off x="1428" y="5096"/>
                              <a:ext cx="905" cy="567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05"/>
                                <a:gd name="T2" fmla="+- 0 5663 5096"/>
                                <a:gd name="T3" fmla="*/ 5663 h 567"/>
                                <a:gd name="T4" fmla="+- 0 2333 1428"/>
                                <a:gd name="T5" fmla="*/ T4 w 905"/>
                                <a:gd name="T6" fmla="+- 0 5663 5096"/>
                                <a:gd name="T7" fmla="*/ 5663 h 567"/>
                                <a:gd name="T8" fmla="+- 0 2333 1428"/>
                                <a:gd name="T9" fmla="*/ T8 w 905"/>
                                <a:gd name="T10" fmla="+- 0 5096 5096"/>
                                <a:gd name="T11" fmla="*/ 5096 h 567"/>
                                <a:gd name="T12" fmla="+- 0 1428 1428"/>
                                <a:gd name="T13" fmla="*/ T12 w 905"/>
                                <a:gd name="T14" fmla="+- 0 5096 5096"/>
                                <a:gd name="T15" fmla="*/ 5096 h 567"/>
                                <a:gd name="T16" fmla="+- 0 1428 1428"/>
                                <a:gd name="T17" fmla="*/ T16 w 905"/>
                                <a:gd name="T18" fmla="+- 0 5663 5096"/>
                                <a:gd name="T19" fmla="*/ 5663 h 56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05" h="567">
                                  <a:moveTo>
                                    <a:pt x="0" y="567"/>
                                  </a:moveTo>
                                  <a:lnTo>
                                    <a:pt x="905" y="567"/>
                                  </a:lnTo>
                                  <a:lnTo>
                                    <a:pt x="90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6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12" name="Group 912"/>
                        <wpg:cNvGrpSpPr>
                          <a:grpSpLocks/>
                        </wpg:cNvGrpSpPr>
                        <wpg:grpSpPr bwMode="auto">
                          <a:xfrm>
                            <a:off x="1476" y="5153"/>
                            <a:ext cx="811" cy="247"/>
                            <a:chOff x="1476" y="5153"/>
                            <a:chExt cx="811" cy="247"/>
                          </a:xfrm>
                        </wpg:grpSpPr>
                        <wps:wsp>
                          <wps:cNvPr id="1013" name="Freeform 913"/>
                          <wps:cNvSpPr>
                            <a:spLocks/>
                          </wps:cNvSpPr>
                          <wps:spPr bwMode="auto">
                            <a:xfrm>
                              <a:off x="1476" y="5153"/>
                              <a:ext cx="811" cy="247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811"/>
                                <a:gd name="T2" fmla="+- 0 5400 5153"/>
                                <a:gd name="T3" fmla="*/ 5400 h 247"/>
                                <a:gd name="T4" fmla="+- 0 2288 1476"/>
                                <a:gd name="T5" fmla="*/ T4 w 811"/>
                                <a:gd name="T6" fmla="+- 0 5400 5153"/>
                                <a:gd name="T7" fmla="*/ 5400 h 247"/>
                                <a:gd name="T8" fmla="+- 0 2288 1476"/>
                                <a:gd name="T9" fmla="*/ T8 w 811"/>
                                <a:gd name="T10" fmla="+- 0 5153 5153"/>
                                <a:gd name="T11" fmla="*/ 5153 h 247"/>
                                <a:gd name="T12" fmla="+- 0 1476 1476"/>
                                <a:gd name="T13" fmla="*/ T12 w 811"/>
                                <a:gd name="T14" fmla="+- 0 5153 5153"/>
                                <a:gd name="T15" fmla="*/ 5153 h 247"/>
                                <a:gd name="T16" fmla="+- 0 1476 1476"/>
                                <a:gd name="T17" fmla="*/ T16 w 811"/>
                                <a:gd name="T18" fmla="+- 0 5400 5153"/>
                                <a:gd name="T19" fmla="*/ 5400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11" h="247">
                                  <a:moveTo>
                                    <a:pt x="0" y="247"/>
                                  </a:moveTo>
                                  <a:lnTo>
                                    <a:pt x="812" y="247"/>
                                  </a:lnTo>
                                  <a:lnTo>
                                    <a:pt x="81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14" name="Group 910"/>
                        <wpg:cNvGrpSpPr>
                          <a:grpSpLocks/>
                        </wpg:cNvGrpSpPr>
                        <wpg:grpSpPr bwMode="auto">
                          <a:xfrm>
                            <a:off x="2352" y="5096"/>
                            <a:ext cx="7669" cy="567"/>
                            <a:chOff x="2352" y="5096"/>
                            <a:chExt cx="7669" cy="567"/>
                          </a:xfrm>
                        </wpg:grpSpPr>
                        <wps:wsp>
                          <wps:cNvPr id="1015" name="Freeform 911"/>
                          <wps:cNvSpPr>
                            <a:spLocks/>
                          </wps:cNvSpPr>
                          <wps:spPr bwMode="auto">
                            <a:xfrm>
                              <a:off x="2352" y="5096"/>
                              <a:ext cx="7669" cy="567"/>
                            </a:xfrm>
                            <a:custGeom>
                              <a:avLst/>
                              <a:gdLst>
                                <a:gd name="T0" fmla="+- 0 2352 2352"/>
                                <a:gd name="T1" fmla="*/ T0 w 7669"/>
                                <a:gd name="T2" fmla="+- 0 5663 5096"/>
                                <a:gd name="T3" fmla="*/ 5663 h 567"/>
                                <a:gd name="T4" fmla="+- 0 10022 2352"/>
                                <a:gd name="T5" fmla="*/ T4 w 7669"/>
                                <a:gd name="T6" fmla="+- 0 5663 5096"/>
                                <a:gd name="T7" fmla="*/ 5663 h 567"/>
                                <a:gd name="T8" fmla="+- 0 10022 2352"/>
                                <a:gd name="T9" fmla="*/ T8 w 7669"/>
                                <a:gd name="T10" fmla="+- 0 5096 5096"/>
                                <a:gd name="T11" fmla="*/ 5096 h 567"/>
                                <a:gd name="T12" fmla="+- 0 2352 2352"/>
                                <a:gd name="T13" fmla="*/ T12 w 7669"/>
                                <a:gd name="T14" fmla="+- 0 5096 5096"/>
                                <a:gd name="T15" fmla="*/ 5096 h 567"/>
                                <a:gd name="T16" fmla="+- 0 2352 2352"/>
                                <a:gd name="T17" fmla="*/ T16 w 7669"/>
                                <a:gd name="T18" fmla="+- 0 5663 5096"/>
                                <a:gd name="T19" fmla="*/ 5663 h 56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669" h="567">
                                  <a:moveTo>
                                    <a:pt x="0" y="567"/>
                                  </a:moveTo>
                                  <a:lnTo>
                                    <a:pt x="7670" y="567"/>
                                  </a:lnTo>
                                  <a:lnTo>
                                    <a:pt x="767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6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16" name="Group 908"/>
                        <wpg:cNvGrpSpPr>
                          <a:grpSpLocks/>
                        </wpg:cNvGrpSpPr>
                        <wpg:grpSpPr bwMode="auto">
                          <a:xfrm>
                            <a:off x="2400" y="5153"/>
                            <a:ext cx="7576" cy="228"/>
                            <a:chOff x="2400" y="5153"/>
                            <a:chExt cx="7576" cy="228"/>
                          </a:xfrm>
                        </wpg:grpSpPr>
                        <wps:wsp>
                          <wps:cNvPr id="1017" name="Freeform 909"/>
                          <wps:cNvSpPr>
                            <a:spLocks/>
                          </wps:cNvSpPr>
                          <wps:spPr bwMode="auto">
                            <a:xfrm>
                              <a:off x="2400" y="5153"/>
                              <a:ext cx="7576" cy="228"/>
                            </a:xfrm>
                            <a:custGeom>
                              <a:avLst/>
                              <a:gdLst>
                                <a:gd name="T0" fmla="+- 0 2400 2400"/>
                                <a:gd name="T1" fmla="*/ T0 w 7576"/>
                                <a:gd name="T2" fmla="+- 0 5381 5153"/>
                                <a:gd name="T3" fmla="*/ 5381 h 228"/>
                                <a:gd name="T4" fmla="+- 0 9976 2400"/>
                                <a:gd name="T5" fmla="*/ T4 w 7576"/>
                                <a:gd name="T6" fmla="+- 0 5381 5153"/>
                                <a:gd name="T7" fmla="*/ 5381 h 228"/>
                                <a:gd name="T8" fmla="+- 0 9976 2400"/>
                                <a:gd name="T9" fmla="*/ T8 w 7576"/>
                                <a:gd name="T10" fmla="+- 0 5153 5153"/>
                                <a:gd name="T11" fmla="*/ 5153 h 228"/>
                                <a:gd name="T12" fmla="+- 0 2400 2400"/>
                                <a:gd name="T13" fmla="*/ T12 w 7576"/>
                                <a:gd name="T14" fmla="+- 0 5153 5153"/>
                                <a:gd name="T15" fmla="*/ 5153 h 228"/>
                                <a:gd name="T16" fmla="+- 0 2400 2400"/>
                                <a:gd name="T17" fmla="*/ T16 w 7576"/>
                                <a:gd name="T18" fmla="+- 0 5381 5153"/>
                                <a:gd name="T19" fmla="*/ 5381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576" h="228">
                                  <a:moveTo>
                                    <a:pt x="0" y="228"/>
                                  </a:moveTo>
                                  <a:lnTo>
                                    <a:pt x="7576" y="228"/>
                                  </a:lnTo>
                                  <a:lnTo>
                                    <a:pt x="757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18" name="Group 906"/>
                        <wpg:cNvGrpSpPr>
                          <a:grpSpLocks/>
                        </wpg:cNvGrpSpPr>
                        <wpg:grpSpPr bwMode="auto">
                          <a:xfrm>
                            <a:off x="2400" y="5381"/>
                            <a:ext cx="7576" cy="226"/>
                            <a:chOff x="2400" y="5381"/>
                            <a:chExt cx="7576" cy="226"/>
                          </a:xfrm>
                        </wpg:grpSpPr>
                        <wps:wsp>
                          <wps:cNvPr id="1019" name="Freeform 907"/>
                          <wps:cNvSpPr>
                            <a:spLocks/>
                          </wps:cNvSpPr>
                          <wps:spPr bwMode="auto">
                            <a:xfrm>
                              <a:off x="2400" y="5381"/>
                              <a:ext cx="7576" cy="226"/>
                            </a:xfrm>
                            <a:custGeom>
                              <a:avLst/>
                              <a:gdLst>
                                <a:gd name="T0" fmla="+- 0 2400 2400"/>
                                <a:gd name="T1" fmla="*/ T0 w 7576"/>
                                <a:gd name="T2" fmla="+- 0 5607 5381"/>
                                <a:gd name="T3" fmla="*/ 5607 h 226"/>
                                <a:gd name="T4" fmla="+- 0 9976 2400"/>
                                <a:gd name="T5" fmla="*/ T4 w 7576"/>
                                <a:gd name="T6" fmla="+- 0 5607 5381"/>
                                <a:gd name="T7" fmla="*/ 5607 h 226"/>
                                <a:gd name="T8" fmla="+- 0 9976 2400"/>
                                <a:gd name="T9" fmla="*/ T8 w 7576"/>
                                <a:gd name="T10" fmla="+- 0 5381 5381"/>
                                <a:gd name="T11" fmla="*/ 5381 h 226"/>
                                <a:gd name="T12" fmla="+- 0 2400 2400"/>
                                <a:gd name="T13" fmla="*/ T12 w 7576"/>
                                <a:gd name="T14" fmla="+- 0 5381 5381"/>
                                <a:gd name="T15" fmla="*/ 5381 h 226"/>
                                <a:gd name="T16" fmla="+- 0 2400 2400"/>
                                <a:gd name="T17" fmla="*/ T16 w 7576"/>
                                <a:gd name="T18" fmla="+- 0 5607 5381"/>
                                <a:gd name="T19" fmla="*/ 5607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576" h="226">
                                  <a:moveTo>
                                    <a:pt x="0" y="226"/>
                                  </a:moveTo>
                                  <a:lnTo>
                                    <a:pt x="7576" y="226"/>
                                  </a:lnTo>
                                  <a:lnTo>
                                    <a:pt x="757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20" name="Group 904"/>
                        <wpg:cNvGrpSpPr>
                          <a:grpSpLocks/>
                        </wpg:cNvGrpSpPr>
                        <wpg:grpSpPr bwMode="auto">
                          <a:xfrm>
                            <a:off x="10044" y="5096"/>
                            <a:ext cx="494" cy="567"/>
                            <a:chOff x="10044" y="5096"/>
                            <a:chExt cx="494" cy="567"/>
                          </a:xfrm>
                        </wpg:grpSpPr>
                        <wps:wsp>
                          <wps:cNvPr id="1021" name="Freeform 905"/>
                          <wps:cNvSpPr>
                            <a:spLocks/>
                          </wps:cNvSpPr>
                          <wps:spPr bwMode="auto">
                            <a:xfrm>
                              <a:off x="10044" y="5096"/>
                              <a:ext cx="494" cy="567"/>
                            </a:xfrm>
                            <a:custGeom>
                              <a:avLst/>
                              <a:gdLst>
                                <a:gd name="T0" fmla="+- 0 10044 10044"/>
                                <a:gd name="T1" fmla="*/ T0 w 494"/>
                                <a:gd name="T2" fmla="+- 0 5663 5096"/>
                                <a:gd name="T3" fmla="*/ 5663 h 567"/>
                                <a:gd name="T4" fmla="+- 0 10538 10044"/>
                                <a:gd name="T5" fmla="*/ T4 w 494"/>
                                <a:gd name="T6" fmla="+- 0 5663 5096"/>
                                <a:gd name="T7" fmla="*/ 5663 h 567"/>
                                <a:gd name="T8" fmla="+- 0 10538 10044"/>
                                <a:gd name="T9" fmla="*/ T8 w 494"/>
                                <a:gd name="T10" fmla="+- 0 5096 5096"/>
                                <a:gd name="T11" fmla="*/ 5096 h 567"/>
                                <a:gd name="T12" fmla="+- 0 10044 10044"/>
                                <a:gd name="T13" fmla="*/ T12 w 494"/>
                                <a:gd name="T14" fmla="+- 0 5096 5096"/>
                                <a:gd name="T15" fmla="*/ 5096 h 567"/>
                                <a:gd name="T16" fmla="+- 0 10044 10044"/>
                                <a:gd name="T17" fmla="*/ T16 w 494"/>
                                <a:gd name="T18" fmla="+- 0 5663 5096"/>
                                <a:gd name="T19" fmla="*/ 5663 h 56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94" h="567">
                                  <a:moveTo>
                                    <a:pt x="0" y="567"/>
                                  </a:moveTo>
                                  <a:lnTo>
                                    <a:pt x="494" y="567"/>
                                  </a:lnTo>
                                  <a:lnTo>
                                    <a:pt x="49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6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22" name="Group 902"/>
                        <wpg:cNvGrpSpPr>
                          <a:grpSpLocks/>
                        </wpg:cNvGrpSpPr>
                        <wpg:grpSpPr bwMode="auto">
                          <a:xfrm>
                            <a:off x="10089" y="5153"/>
                            <a:ext cx="401" cy="480"/>
                            <a:chOff x="10089" y="5153"/>
                            <a:chExt cx="401" cy="480"/>
                          </a:xfrm>
                        </wpg:grpSpPr>
                        <wps:wsp>
                          <wps:cNvPr id="1023" name="Freeform 903"/>
                          <wps:cNvSpPr>
                            <a:spLocks/>
                          </wps:cNvSpPr>
                          <wps:spPr bwMode="auto">
                            <a:xfrm>
                              <a:off x="10089" y="5153"/>
                              <a:ext cx="401" cy="480"/>
                            </a:xfrm>
                            <a:custGeom>
                              <a:avLst/>
                              <a:gdLst>
                                <a:gd name="T0" fmla="+- 0 10089 10089"/>
                                <a:gd name="T1" fmla="*/ T0 w 401"/>
                                <a:gd name="T2" fmla="+- 0 5633 5153"/>
                                <a:gd name="T3" fmla="*/ 5633 h 480"/>
                                <a:gd name="T4" fmla="+- 0 10490 10089"/>
                                <a:gd name="T5" fmla="*/ T4 w 401"/>
                                <a:gd name="T6" fmla="+- 0 5633 5153"/>
                                <a:gd name="T7" fmla="*/ 5633 h 480"/>
                                <a:gd name="T8" fmla="+- 0 10490 10089"/>
                                <a:gd name="T9" fmla="*/ T8 w 401"/>
                                <a:gd name="T10" fmla="+- 0 5153 5153"/>
                                <a:gd name="T11" fmla="*/ 5153 h 480"/>
                                <a:gd name="T12" fmla="+- 0 10089 10089"/>
                                <a:gd name="T13" fmla="*/ T12 w 401"/>
                                <a:gd name="T14" fmla="+- 0 5153 5153"/>
                                <a:gd name="T15" fmla="*/ 5153 h 480"/>
                                <a:gd name="T16" fmla="+- 0 10089 10089"/>
                                <a:gd name="T17" fmla="*/ T16 w 401"/>
                                <a:gd name="T18" fmla="+- 0 5633 5153"/>
                                <a:gd name="T19" fmla="*/ 5633 h 4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01" h="480">
                                  <a:moveTo>
                                    <a:pt x="0" y="480"/>
                                  </a:moveTo>
                                  <a:lnTo>
                                    <a:pt x="401" y="480"/>
                                  </a:lnTo>
                                  <a:lnTo>
                                    <a:pt x="40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48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24" name="Group 900"/>
                        <wpg:cNvGrpSpPr>
                          <a:grpSpLocks/>
                        </wpg:cNvGrpSpPr>
                        <wpg:grpSpPr bwMode="auto">
                          <a:xfrm>
                            <a:off x="1428" y="5124"/>
                            <a:ext cx="9110" cy="2"/>
                            <a:chOff x="1428" y="5124"/>
                            <a:chExt cx="9110" cy="2"/>
                          </a:xfrm>
                        </wpg:grpSpPr>
                        <wps:wsp>
                          <wps:cNvPr id="1025" name="Freeform 901"/>
                          <wps:cNvSpPr>
                            <a:spLocks/>
                          </wps:cNvSpPr>
                          <wps:spPr bwMode="auto">
                            <a:xfrm>
                              <a:off x="1428" y="5124"/>
                              <a:ext cx="9110" cy="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110"/>
                                <a:gd name="T2" fmla="+- 0 10538 1428"/>
                                <a:gd name="T3" fmla="*/ T2 w 911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10">
                                  <a:moveTo>
                                    <a:pt x="0" y="0"/>
                                  </a:moveTo>
                                  <a:lnTo>
                                    <a:pt x="9110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DADAD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26" name="Group 898"/>
                        <wpg:cNvGrpSpPr>
                          <a:grpSpLocks/>
                        </wpg:cNvGrpSpPr>
                        <wpg:grpSpPr bwMode="auto">
                          <a:xfrm>
                            <a:off x="1419" y="5648"/>
                            <a:ext cx="9129" cy="2"/>
                            <a:chOff x="1419" y="5648"/>
                            <a:chExt cx="9129" cy="2"/>
                          </a:xfrm>
                        </wpg:grpSpPr>
                        <wps:wsp>
                          <wps:cNvPr id="1027" name="Freeform 899"/>
                          <wps:cNvSpPr>
                            <a:spLocks/>
                          </wps:cNvSpPr>
                          <wps:spPr bwMode="auto">
                            <a:xfrm>
                              <a:off x="1419" y="5648"/>
                              <a:ext cx="9129" cy="2"/>
                            </a:xfrm>
                            <a:custGeom>
                              <a:avLst/>
                              <a:gdLst>
                                <a:gd name="T0" fmla="+- 0 1419 1419"/>
                                <a:gd name="T1" fmla="*/ T0 w 9129"/>
                                <a:gd name="T2" fmla="+- 0 10548 1419"/>
                                <a:gd name="T3" fmla="*/ T2 w 912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29">
                                  <a:moveTo>
                                    <a:pt x="0" y="0"/>
                                  </a:moveTo>
                                  <a:lnTo>
                                    <a:pt x="9129" y="0"/>
                                  </a:lnTo>
                                </a:path>
                              </a:pathLst>
                            </a:custGeom>
                            <a:noFill/>
                            <a:ln w="19863">
                              <a:solidFill>
                                <a:srgbClr val="DADAD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28" name="Group 896"/>
                        <wpg:cNvGrpSpPr>
                          <a:grpSpLocks/>
                        </wpg:cNvGrpSpPr>
                        <wpg:grpSpPr bwMode="auto">
                          <a:xfrm>
                            <a:off x="2343" y="5153"/>
                            <a:ext cx="2" cy="509"/>
                            <a:chOff x="2343" y="5153"/>
                            <a:chExt cx="2" cy="509"/>
                          </a:xfrm>
                        </wpg:grpSpPr>
                        <wps:wsp>
                          <wps:cNvPr id="1029" name="Freeform 897"/>
                          <wps:cNvSpPr>
                            <a:spLocks/>
                          </wps:cNvSpPr>
                          <wps:spPr bwMode="auto">
                            <a:xfrm>
                              <a:off x="2343" y="5153"/>
                              <a:ext cx="2" cy="509"/>
                            </a:xfrm>
                            <a:custGeom>
                              <a:avLst/>
                              <a:gdLst>
                                <a:gd name="T0" fmla="+- 0 5153 5153"/>
                                <a:gd name="T1" fmla="*/ 5153 h 509"/>
                                <a:gd name="T2" fmla="+- 0 5663 5153"/>
                                <a:gd name="T3" fmla="*/ 5663 h 50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09">
                                  <a:moveTo>
                                    <a:pt x="0" y="0"/>
                                  </a:moveTo>
                                  <a:lnTo>
                                    <a:pt x="0" y="510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30" name="Group 894"/>
                        <wpg:cNvGrpSpPr>
                          <a:grpSpLocks/>
                        </wpg:cNvGrpSpPr>
                        <wpg:grpSpPr bwMode="auto">
                          <a:xfrm>
                            <a:off x="10034" y="5153"/>
                            <a:ext cx="2" cy="509"/>
                            <a:chOff x="10034" y="5153"/>
                            <a:chExt cx="2" cy="509"/>
                          </a:xfrm>
                        </wpg:grpSpPr>
                        <wps:wsp>
                          <wps:cNvPr id="1031" name="Freeform 895"/>
                          <wps:cNvSpPr>
                            <a:spLocks/>
                          </wps:cNvSpPr>
                          <wps:spPr bwMode="auto">
                            <a:xfrm>
                              <a:off x="10034" y="5153"/>
                              <a:ext cx="2" cy="509"/>
                            </a:xfrm>
                            <a:custGeom>
                              <a:avLst/>
                              <a:gdLst>
                                <a:gd name="T0" fmla="+- 0 5153 5153"/>
                                <a:gd name="T1" fmla="*/ 5153 h 509"/>
                                <a:gd name="T2" fmla="+- 0 5663 5153"/>
                                <a:gd name="T3" fmla="*/ 5663 h 50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09">
                                  <a:moveTo>
                                    <a:pt x="0" y="0"/>
                                  </a:moveTo>
                                  <a:lnTo>
                                    <a:pt x="0" y="510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32" name="Group 892"/>
                        <wpg:cNvGrpSpPr>
                          <a:grpSpLocks/>
                        </wpg:cNvGrpSpPr>
                        <wpg:grpSpPr bwMode="auto">
                          <a:xfrm>
                            <a:off x="1428" y="5682"/>
                            <a:ext cx="905" cy="566"/>
                            <a:chOff x="1428" y="5682"/>
                            <a:chExt cx="905" cy="566"/>
                          </a:xfrm>
                        </wpg:grpSpPr>
                        <wps:wsp>
                          <wps:cNvPr id="1033" name="Freeform 893"/>
                          <wps:cNvSpPr>
                            <a:spLocks/>
                          </wps:cNvSpPr>
                          <wps:spPr bwMode="auto">
                            <a:xfrm>
                              <a:off x="1428" y="5682"/>
                              <a:ext cx="905" cy="566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05"/>
                                <a:gd name="T2" fmla="+- 0 6248 5682"/>
                                <a:gd name="T3" fmla="*/ 6248 h 566"/>
                                <a:gd name="T4" fmla="+- 0 2333 1428"/>
                                <a:gd name="T5" fmla="*/ T4 w 905"/>
                                <a:gd name="T6" fmla="+- 0 6248 5682"/>
                                <a:gd name="T7" fmla="*/ 6248 h 566"/>
                                <a:gd name="T8" fmla="+- 0 2333 1428"/>
                                <a:gd name="T9" fmla="*/ T8 w 905"/>
                                <a:gd name="T10" fmla="+- 0 5682 5682"/>
                                <a:gd name="T11" fmla="*/ 5682 h 566"/>
                                <a:gd name="T12" fmla="+- 0 1428 1428"/>
                                <a:gd name="T13" fmla="*/ T12 w 905"/>
                                <a:gd name="T14" fmla="+- 0 5682 5682"/>
                                <a:gd name="T15" fmla="*/ 5682 h 566"/>
                                <a:gd name="T16" fmla="+- 0 1428 1428"/>
                                <a:gd name="T17" fmla="*/ T16 w 905"/>
                                <a:gd name="T18" fmla="+- 0 6248 5682"/>
                                <a:gd name="T19" fmla="*/ 6248 h 56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05" h="566">
                                  <a:moveTo>
                                    <a:pt x="0" y="566"/>
                                  </a:moveTo>
                                  <a:lnTo>
                                    <a:pt x="905" y="566"/>
                                  </a:lnTo>
                                  <a:lnTo>
                                    <a:pt x="90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34" name="Group 890"/>
                        <wpg:cNvGrpSpPr>
                          <a:grpSpLocks/>
                        </wpg:cNvGrpSpPr>
                        <wpg:grpSpPr bwMode="auto">
                          <a:xfrm>
                            <a:off x="1476" y="5739"/>
                            <a:ext cx="811" cy="247"/>
                            <a:chOff x="1476" y="5739"/>
                            <a:chExt cx="811" cy="247"/>
                          </a:xfrm>
                        </wpg:grpSpPr>
                        <wps:wsp>
                          <wps:cNvPr id="1035" name="Freeform 891"/>
                          <wps:cNvSpPr>
                            <a:spLocks/>
                          </wps:cNvSpPr>
                          <wps:spPr bwMode="auto">
                            <a:xfrm>
                              <a:off x="1476" y="5739"/>
                              <a:ext cx="811" cy="247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811"/>
                                <a:gd name="T2" fmla="+- 0 5987 5739"/>
                                <a:gd name="T3" fmla="*/ 5987 h 247"/>
                                <a:gd name="T4" fmla="+- 0 2288 1476"/>
                                <a:gd name="T5" fmla="*/ T4 w 811"/>
                                <a:gd name="T6" fmla="+- 0 5987 5739"/>
                                <a:gd name="T7" fmla="*/ 5987 h 247"/>
                                <a:gd name="T8" fmla="+- 0 2288 1476"/>
                                <a:gd name="T9" fmla="*/ T8 w 811"/>
                                <a:gd name="T10" fmla="+- 0 5739 5739"/>
                                <a:gd name="T11" fmla="*/ 5739 h 247"/>
                                <a:gd name="T12" fmla="+- 0 1476 1476"/>
                                <a:gd name="T13" fmla="*/ T12 w 811"/>
                                <a:gd name="T14" fmla="+- 0 5739 5739"/>
                                <a:gd name="T15" fmla="*/ 5739 h 247"/>
                                <a:gd name="T16" fmla="+- 0 1476 1476"/>
                                <a:gd name="T17" fmla="*/ T16 w 811"/>
                                <a:gd name="T18" fmla="+- 0 5987 5739"/>
                                <a:gd name="T19" fmla="*/ 5987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11" h="247">
                                  <a:moveTo>
                                    <a:pt x="0" y="248"/>
                                  </a:moveTo>
                                  <a:lnTo>
                                    <a:pt x="812" y="248"/>
                                  </a:lnTo>
                                  <a:lnTo>
                                    <a:pt x="81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36" name="Group 888"/>
                        <wpg:cNvGrpSpPr>
                          <a:grpSpLocks/>
                        </wpg:cNvGrpSpPr>
                        <wpg:grpSpPr bwMode="auto">
                          <a:xfrm>
                            <a:off x="2352" y="5682"/>
                            <a:ext cx="7669" cy="566"/>
                            <a:chOff x="2352" y="5682"/>
                            <a:chExt cx="7669" cy="566"/>
                          </a:xfrm>
                        </wpg:grpSpPr>
                        <wps:wsp>
                          <wps:cNvPr id="1037" name="Freeform 889"/>
                          <wps:cNvSpPr>
                            <a:spLocks/>
                          </wps:cNvSpPr>
                          <wps:spPr bwMode="auto">
                            <a:xfrm>
                              <a:off x="2352" y="5682"/>
                              <a:ext cx="7669" cy="566"/>
                            </a:xfrm>
                            <a:custGeom>
                              <a:avLst/>
                              <a:gdLst>
                                <a:gd name="T0" fmla="+- 0 2352 2352"/>
                                <a:gd name="T1" fmla="*/ T0 w 7669"/>
                                <a:gd name="T2" fmla="+- 0 6248 5682"/>
                                <a:gd name="T3" fmla="*/ 6248 h 566"/>
                                <a:gd name="T4" fmla="+- 0 10022 2352"/>
                                <a:gd name="T5" fmla="*/ T4 w 7669"/>
                                <a:gd name="T6" fmla="+- 0 6248 5682"/>
                                <a:gd name="T7" fmla="*/ 6248 h 566"/>
                                <a:gd name="T8" fmla="+- 0 10022 2352"/>
                                <a:gd name="T9" fmla="*/ T8 w 7669"/>
                                <a:gd name="T10" fmla="+- 0 5682 5682"/>
                                <a:gd name="T11" fmla="*/ 5682 h 566"/>
                                <a:gd name="T12" fmla="+- 0 2352 2352"/>
                                <a:gd name="T13" fmla="*/ T12 w 7669"/>
                                <a:gd name="T14" fmla="+- 0 5682 5682"/>
                                <a:gd name="T15" fmla="*/ 5682 h 566"/>
                                <a:gd name="T16" fmla="+- 0 2352 2352"/>
                                <a:gd name="T17" fmla="*/ T16 w 7669"/>
                                <a:gd name="T18" fmla="+- 0 6248 5682"/>
                                <a:gd name="T19" fmla="*/ 6248 h 56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669" h="566">
                                  <a:moveTo>
                                    <a:pt x="0" y="566"/>
                                  </a:moveTo>
                                  <a:lnTo>
                                    <a:pt x="7670" y="566"/>
                                  </a:lnTo>
                                  <a:lnTo>
                                    <a:pt x="767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38" name="Group 886"/>
                        <wpg:cNvGrpSpPr>
                          <a:grpSpLocks/>
                        </wpg:cNvGrpSpPr>
                        <wpg:grpSpPr bwMode="auto">
                          <a:xfrm>
                            <a:off x="2400" y="5739"/>
                            <a:ext cx="7576" cy="247"/>
                            <a:chOff x="2400" y="5739"/>
                            <a:chExt cx="7576" cy="247"/>
                          </a:xfrm>
                        </wpg:grpSpPr>
                        <wps:wsp>
                          <wps:cNvPr id="1039" name="Freeform 887"/>
                          <wps:cNvSpPr>
                            <a:spLocks/>
                          </wps:cNvSpPr>
                          <wps:spPr bwMode="auto">
                            <a:xfrm>
                              <a:off x="2400" y="5739"/>
                              <a:ext cx="7576" cy="247"/>
                            </a:xfrm>
                            <a:custGeom>
                              <a:avLst/>
                              <a:gdLst>
                                <a:gd name="T0" fmla="+- 0 2400 2400"/>
                                <a:gd name="T1" fmla="*/ T0 w 7576"/>
                                <a:gd name="T2" fmla="+- 0 5987 5739"/>
                                <a:gd name="T3" fmla="*/ 5987 h 247"/>
                                <a:gd name="T4" fmla="+- 0 9976 2400"/>
                                <a:gd name="T5" fmla="*/ T4 w 7576"/>
                                <a:gd name="T6" fmla="+- 0 5987 5739"/>
                                <a:gd name="T7" fmla="*/ 5987 h 247"/>
                                <a:gd name="T8" fmla="+- 0 9976 2400"/>
                                <a:gd name="T9" fmla="*/ T8 w 7576"/>
                                <a:gd name="T10" fmla="+- 0 5739 5739"/>
                                <a:gd name="T11" fmla="*/ 5739 h 247"/>
                                <a:gd name="T12" fmla="+- 0 2400 2400"/>
                                <a:gd name="T13" fmla="*/ T12 w 7576"/>
                                <a:gd name="T14" fmla="+- 0 5739 5739"/>
                                <a:gd name="T15" fmla="*/ 5739 h 247"/>
                                <a:gd name="T16" fmla="+- 0 2400 2400"/>
                                <a:gd name="T17" fmla="*/ T16 w 7576"/>
                                <a:gd name="T18" fmla="+- 0 5987 5739"/>
                                <a:gd name="T19" fmla="*/ 5987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576" h="247">
                                  <a:moveTo>
                                    <a:pt x="0" y="248"/>
                                  </a:moveTo>
                                  <a:lnTo>
                                    <a:pt x="7576" y="248"/>
                                  </a:lnTo>
                                  <a:lnTo>
                                    <a:pt x="757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40" name="Group 884"/>
                        <wpg:cNvGrpSpPr>
                          <a:grpSpLocks/>
                        </wpg:cNvGrpSpPr>
                        <wpg:grpSpPr bwMode="auto">
                          <a:xfrm>
                            <a:off x="10044" y="5682"/>
                            <a:ext cx="494" cy="566"/>
                            <a:chOff x="10044" y="5682"/>
                            <a:chExt cx="494" cy="566"/>
                          </a:xfrm>
                        </wpg:grpSpPr>
                        <wps:wsp>
                          <wps:cNvPr id="1041" name="Freeform 885"/>
                          <wps:cNvSpPr>
                            <a:spLocks/>
                          </wps:cNvSpPr>
                          <wps:spPr bwMode="auto">
                            <a:xfrm>
                              <a:off x="10044" y="5682"/>
                              <a:ext cx="494" cy="566"/>
                            </a:xfrm>
                            <a:custGeom>
                              <a:avLst/>
                              <a:gdLst>
                                <a:gd name="T0" fmla="+- 0 10044 10044"/>
                                <a:gd name="T1" fmla="*/ T0 w 494"/>
                                <a:gd name="T2" fmla="+- 0 6248 5682"/>
                                <a:gd name="T3" fmla="*/ 6248 h 566"/>
                                <a:gd name="T4" fmla="+- 0 10538 10044"/>
                                <a:gd name="T5" fmla="*/ T4 w 494"/>
                                <a:gd name="T6" fmla="+- 0 6248 5682"/>
                                <a:gd name="T7" fmla="*/ 6248 h 566"/>
                                <a:gd name="T8" fmla="+- 0 10538 10044"/>
                                <a:gd name="T9" fmla="*/ T8 w 494"/>
                                <a:gd name="T10" fmla="+- 0 5682 5682"/>
                                <a:gd name="T11" fmla="*/ 5682 h 566"/>
                                <a:gd name="T12" fmla="+- 0 10044 10044"/>
                                <a:gd name="T13" fmla="*/ T12 w 494"/>
                                <a:gd name="T14" fmla="+- 0 5682 5682"/>
                                <a:gd name="T15" fmla="*/ 5682 h 566"/>
                                <a:gd name="T16" fmla="+- 0 10044 10044"/>
                                <a:gd name="T17" fmla="*/ T16 w 494"/>
                                <a:gd name="T18" fmla="+- 0 6248 5682"/>
                                <a:gd name="T19" fmla="*/ 6248 h 56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94" h="566">
                                  <a:moveTo>
                                    <a:pt x="0" y="566"/>
                                  </a:moveTo>
                                  <a:lnTo>
                                    <a:pt x="494" y="566"/>
                                  </a:lnTo>
                                  <a:lnTo>
                                    <a:pt x="49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42" name="Group 882"/>
                        <wpg:cNvGrpSpPr>
                          <a:grpSpLocks/>
                        </wpg:cNvGrpSpPr>
                        <wpg:grpSpPr bwMode="auto">
                          <a:xfrm>
                            <a:off x="10089" y="5739"/>
                            <a:ext cx="401" cy="480"/>
                            <a:chOff x="10089" y="5739"/>
                            <a:chExt cx="401" cy="480"/>
                          </a:xfrm>
                        </wpg:grpSpPr>
                        <wps:wsp>
                          <wps:cNvPr id="1043" name="Freeform 883"/>
                          <wps:cNvSpPr>
                            <a:spLocks/>
                          </wps:cNvSpPr>
                          <wps:spPr bwMode="auto">
                            <a:xfrm>
                              <a:off x="10089" y="5739"/>
                              <a:ext cx="401" cy="480"/>
                            </a:xfrm>
                            <a:custGeom>
                              <a:avLst/>
                              <a:gdLst>
                                <a:gd name="T0" fmla="+- 0 10089 10089"/>
                                <a:gd name="T1" fmla="*/ T0 w 401"/>
                                <a:gd name="T2" fmla="+- 0 6219 5739"/>
                                <a:gd name="T3" fmla="*/ 6219 h 480"/>
                                <a:gd name="T4" fmla="+- 0 10490 10089"/>
                                <a:gd name="T5" fmla="*/ T4 w 401"/>
                                <a:gd name="T6" fmla="+- 0 6219 5739"/>
                                <a:gd name="T7" fmla="*/ 6219 h 480"/>
                                <a:gd name="T8" fmla="+- 0 10490 10089"/>
                                <a:gd name="T9" fmla="*/ T8 w 401"/>
                                <a:gd name="T10" fmla="+- 0 5739 5739"/>
                                <a:gd name="T11" fmla="*/ 5739 h 480"/>
                                <a:gd name="T12" fmla="+- 0 10089 10089"/>
                                <a:gd name="T13" fmla="*/ T12 w 401"/>
                                <a:gd name="T14" fmla="+- 0 5739 5739"/>
                                <a:gd name="T15" fmla="*/ 5739 h 480"/>
                                <a:gd name="T16" fmla="+- 0 10089 10089"/>
                                <a:gd name="T17" fmla="*/ T16 w 401"/>
                                <a:gd name="T18" fmla="+- 0 6219 5739"/>
                                <a:gd name="T19" fmla="*/ 6219 h 4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01" h="480">
                                  <a:moveTo>
                                    <a:pt x="0" y="480"/>
                                  </a:moveTo>
                                  <a:lnTo>
                                    <a:pt x="401" y="480"/>
                                  </a:lnTo>
                                  <a:lnTo>
                                    <a:pt x="40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48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44" name="Group 880"/>
                        <wpg:cNvGrpSpPr>
                          <a:grpSpLocks/>
                        </wpg:cNvGrpSpPr>
                        <wpg:grpSpPr bwMode="auto">
                          <a:xfrm>
                            <a:off x="1428" y="5711"/>
                            <a:ext cx="9110" cy="2"/>
                            <a:chOff x="1428" y="5711"/>
                            <a:chExt cx="9110" cy="2"/>
                          </a:xfrm>
                        </wpg:grpSpPr>
                        <wps:wsp>
                          <wps:cNvPr id="1045" name="Freeform 881"/>
                          <wps:cNvSpPr>
                            <a:spLocks/>
                          </wps:cNvSpPr>
                          <wps:spPr bwMode="auto">
                            <a:xfrm>
                              <a:off x="1428" y="5711"/>
                              <a:ext cx="9110" cy="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110"/>
                                <a:gd name="T2" fmla="+- 0 10538 1428"/>
                                <a:gd name="T3" fmla="*/ T2 w 911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10">
                                  <a:moveTo>
                                    <a:pt x="0" y="0"/>
                                  </a:moveTo>
                                  <a:lnTo>
                                    <a:pt x="9110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EBEBE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46" name="Group 878"/>
                        <wpg:cNvGrpSpPr>
                          <a:grpSpLocks/>
                        </wpg:cNvGrpSpPr>
                        <wpg:grpSpPr bwMode="auto">
                          <a:xfrm>
                            <a:off x="1419" y="6231"/>
                            <a:ext cx="9129" cy="2"/>
                            <a:chOff x="1419" y="6231"/>
                            <a:chExt cx="9129" cy="2"/>
                          </a:xfrm>
                        </wpg:grpSpPr>
                        <wps:wsp>
                          <wps:cNvPr id="1047" name="Freeform 879"/>
                          <wps:cNvSpPr>
                            <a:spLocks/>
                          </wps:cNvSpPr>
                          <wps:spPr bwMode="auto">
                            <a:xfrm>
                              <a:off x="1419" y="6231"/>
                              <a:ext cx="9129" cy="2"/>
                            </a:xfrm>
                            <a:custGeom>
                              <a:avLst/>
                              <a:gdLst>
                                <a:gd name="T0" fmla="+- 0 1419 1419"/>
                                <a:gd name="T1" fmla="*/ T0 w 9129"/>
                                <a:gd name="T2" fmla="+- 0 10548 1419"/>
                                <a:gd name="T3" fmla="*/ T2 w 912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29">
                                  <a:moveTo>
                                    <a:pt x="0" y="0"/>
                                  </a:moveTo>
                                  <a:lnTo>
                                    <a:pt x="9129" y="0"/>
                                  </a:lnTo>
                                </a:path>
                              </a:pathLst>
                            </a:custGeom>
                            <a:noFill/>
                            <a:ln w="19558">
                              <a:solidFill>
                                <a:srgbClr val="EBEBE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48" name="Group 876"/>
                        <wpg:cNvGrpSpPr>
                          <a:grpSpLocks/>
                        </wpg:cNvGrpSpPr>
                        <wpg:grpSpPr bwMode="auto">
                          <a:xfrm>
                            <a:off x="2343" y="5739"/>
                            <a:ext cx="2" cy="506"/>
                            <a:chOff x="2343" y="5739"/>
                            <a:chExt cx="2" cy="506"/>
                          </a:xfrm>
                        </wpg:grpSpPr>
                        <wps:wsp>
                          <wps:cNvPr id="1049" name="Freeform 877"/>
                          <wps:cNvSpPr>
                            <a:spLocks/>
                          </wps:cNvSpPr>
                          <wps:spPr bwMode="auto">
                            <a:xfrm>
                              <a:off x="2343" y="5739"/>
                              <a:ext cx="2" cy="506"/>
                            </a:xfrm>
                            <a:custGeom>
                              <a:avLst/>
                              <a:gdLst>
                                <a:gd name="T0" fmla="+- 0 5739 5739"/>
                                <a:gd name="T1" fmla="*/ 5739 h 506"/>
                                <a:gd name="T2" fmla="+- 0 6246 5739"/>
                                <a:gd name="T3" fmla="*/ 6246 h 506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06">
                                  <a:moveTo>
                                    <a:pt x="0" y="0"/>
                                  </a:moveTo>
                                  <a:lnTo>
                                    <a:pt x="0" y="507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50" name="Group 874"/>
                        <wpg:cNvGrpSpPr>
                          <a:grpSpLocks/>
                        </wpg:cNvGrpSpPr>
                        <wpg:grpSpPr bwMode="auto">
                          <a:xfrm>
                            <a:off x="10034" y="5739"/>
                            <a:ext cx="2" cy="506"/>
                            <a:chOff x="10034" y="5739"/>
                            <a:chExt cx="2" cy="506"/>
                          </a:xfrm>
                        </wpg:grpSpPr>
                        <wps:wsp>
                          <wps:cNvPr id="1051" name="Freeform 875"/>
                          <wps:cNvSpPr>
                            <a:spLocks/>
                          </wps:cNvSpPr>
                          <wps:spPr bwMode="auto">
                            <a:xfrm>
                              <a:off x="10034" y="5739"/>
                              <a:ext cx="2" cy="506"/>
                            </a:xfrm>
                            <a:custGeom>
                              <a:avLst/>
                              <a:gdLst>
                                <a:gd name="T0" fmla="+- 0 5739 5739"/>
                                <a:gd name="T1" fmla="*/ 5739 h 506"/>
                                <a:gd name="T2" fmla="+- 0 6246 5739"/>
                                <a:gd name="T3" fmla="*/ 6246 h 506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06">
                                  <a:moveTo>
                                    <a:pt x="0" y="0"/>
                                  </a:moveTo>
                                  <a:lnTo>
                                    <a:pt x="0" y="507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52" name="Group 872"/>
                        <wpg:cNvGrpSpPr>
                          <a:grpSpLocks/>
                        </wpg:cNvGrpSpPr>
                        <wpg:grpSpPr bwMode="auto">
                          <a:xfrm>
                            <a:off x="1428" y="6267"/>
                            <a:ext cx="905" cy="566"/>
                            <a:chOff x="1428" y="6267"/>
                            <a:chExt cx="905" cy="566"/>
                          </a:xfrm>
                        </wpg:grpSpPr>
                        <wps:wsp>
                          <wps:cNvPr id="1053" name="Freeform 873"/>
                          <wps:cNvSpPr>
                            <a:spLocks/>
                          </wps:cNvSpPr>
                          <wps:spPr bwMode="auto">
                            <a:xfrm>
                              <a:off x="1428" y="6267"/>
                              <a:ext cx="905" cy="566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05"/>
                                <a:gd name="T2" fmla="+- 0 6834 6267"/>
                                <a:gd name="T3" fmla="*/ 6834 h 566"/>
                                <a:gd name="T4" fmla="+- 0 2333 1428"/>
                                <a:gd name="T5" fmla="*/ T4 w 905"/>
                                <a:gd name="T6" fmla="+- 0 6834 6267"/>
                                <a:gd name="T7" fmla="*/ 6834 h 566"/>
                                <a:gd name="T8" fmla="+- 0 2333 1428"/>
                                <a:gd name="T9" fmla="*/ T8 w 905"/>
                                <a:gd name="T10" fmla="+- 0 6267 6267"/>
                                <a:gd name="T11" fmla="*/ 6267 h 566"/>
                                <a:gd name="T12" fmla="+- 0 1428 1428"/>
                                <a:gd name="T13" fmla="*/ T12 w 905"/>
                                <a:gd name="T14" fmla="+- 0 6267 6267"/>
                                <a:gd name="T15" fmla="*/ 6267 h 566"/>
                                <a:gd name="T16" fmla="+- 0 1428 1428"/>
                                <a:gd name="T17" fmla="*/ T16 w 905"/>
                                <a:gd name="T18" fmla="+- 0 6834 6267"/>
                                <a:gd name="T19" fmla="*/ 6834 h 56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05" h="566">
                                  <a:moveTo>
                                    <a:pt x="0" y="567"/>
                                  </a:moveTo>
                                  <a:lnTo>
                                    <a:pt x="905" y="567"/>
                                  </a:lnTo>
                                  <a:lnTo>
                                    <a:pt x="90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6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54" name="Group 870"/>
                        <wpg:cNvGrpSpPr>
                          <a:grpSpLocks/>
                        </wpg:cNvGrpSpPr>
                        <wpg:grpSpPr bwMode="auto">
                          <a:xfrm>
                            <a:off x="1476" y="6325"/>
                            <a:ext cx="811" cy="245"/>
                            <a:chOff x="1476" y="6325"/>
                            <a:chExt cx="811" cy="245"/>
                          </a:xfrm>
                        </wpg:grpSpPr>
                        <wps:wsp>
                          <wps:cNvPr id="1055" name="Freeform 871"/>
                          <wps:cNvSpPr>
                            <a:spLocks/>
                          </wps:cNvSpPr>
                          <wps:spPr bwMode="auto">
                            <a:xfrm>
                              <a:off x="1476" y="6325"/>
                              <a:ext cx="811" cy="245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811"/>
                                <a:gd name="T2" fmla="+- 0 6570 6325"/>
                                <a:gd name="T3" fmla="*/ 6570 h 245"/>
                                <a:gd name="T4" fmla="+- 0 2288 1476"/>
                                <a:gd name="T5" fmla="*/ T4 w 811"/>
                                <a:gd name="T6" fmla="+- 0 6570 6325"/>
                                <a:gd name="T7" fmla="*/ 6570 h 245"/>
                                <a:gd name="T8" fmla="+- 0 2288 1476"/>
                                <a:gd name="T9" fmla="*/ T8 w 811"/>
                                <a:gd name="T10" fmla="+- 0 6325 6325"/>
                                <a:gd name="T11" fmla="*/ 6325 h 245"/>
                                <a:gd name="T12" fmla="+- 0 1476 1476"/>
                                <a:gd name="T13" fmla="*/ T12 w 811"/>
                                <a:gd name="T14" fmla="+- 0 6325 6325"/>
                                <a:gd name="T15" fmla="*/ 6325 h 245"/>
                                <a:gd name="T16" fmla="+- 0 1476 1476"/>
                                <a:gd name="T17" fmla="*/ T16 w 811"/>
                                <a:gd name="T18" fmla="+- 0 6570 6325"/>
                                <a:gd name="T19" fmla="*/ 6570 h 24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11" h="245">
                                  <a:moveTo>
                                    <a:pt x="0" y="245"/>
                                  </a:moveTo>
                                  <a:lnTo>
                                    <a:pt x="812" y="245"/>
                                  </a:lnTo>
                                  <a:lnTo>
                                    <a:pt x="81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56" name="Group 868"/>
                        <wpg:cNvGrpSpPr>
                          <a:grpSpLocks/>
                        </wpg:cNvGrpSpPr>
                        <wpg:grpSpPr bwMode="auto">
                          <a:xfrm>
                            <a:off x="2352" y="6267"/>
                            <a:ext cx="7669" cy="566"/>
                            <a:chOff x="2352" y="6267"/>
                            <a:chExt cx="7669" cy="566"/>
                          </a:xfrm>
                        </wpg:grpSpPr>
                        <wps:wsp>
                          <wps:cNvPr id="1057" name="Freeform 869"/>
                          <wps:cNvSpPr>
                            <a:spLocks/>
                          </wps:cNvSpPr>
                          <wps:spPr bwMode="auto">
                            <a:xfrm>
                              <a:off x="2352" y="6267"/>
                              <a:ext cx="7669" cy="566"/>
                            </a:xfrm>
                            <a:custGeom>
                              <a:avLst/>
                              <a:gdLst>
                                <a:gd name="T0" fmla="+- 0 2352 2352"/>
                                <a:gd name="T1" fmla="*/ T0 w 7669"/>
                                <a:gd name="T2" fmla="+- 0 6834 6267"/>
                                <a:gd name="T3" fmla="*/ 6834 h 566"/>
                                <a:gd name="T4" fmla="+- 0 10022 2352"/>
                                <a:gd name="T5" fmla="*/ T4 w 7669"/>
                                <a:gd name="T6" fmla="+- 0 6834 6267"/>
                                <a:gd name="T7" fmla="*/ 6834 h 566"/>
                                <a:gd name="T8" fmla="+- 0 10022 2352"/>
                                <a:gd name="T9" fmla="*/ T8 w 7669"/>
                                <a:gd name="T10" fmla="+- 0 6267 6267"/>
                                <a:gd name="T11" fmla="*/ 6267 h 566"/>
                                <a:gd name="T12" fmla="+- 0 2352 2352"/>
                                <a:gd name="T13" fmla="*/ T12 w 7669"/>
                                <a:gd name="T14" fmla="+- 0 6267 6267"/>
                                <a:gd name="T15" fmla="*/ 6267 h 566"/>
                                <a:gd name="T16" fmla="+- 0 2352 2352"/>
                                <a:gd name="T17" fmla="*/ T16 w 7669"/>
                                <a:gd name="T18" fmla="+- 0 6834 6267"/>
                                <a:gd name="T19" fmla="*/ 6834 h 56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669" h="566">
                                  <a:moveTo>
                                    <a:pt x="0" y="567"/>
                                  </a:moveTo>
                                  <a:lnTo>
                                    <a:pt x="7670" y="567"/>
                                  </a:lnTo>
                                  <a:lnTo>
                                    <a:pt x="767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6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58" name="Group 866"/>
                        <wpg:cNvGrpSpPr>
                          <a:grpSpLocks/>
                        </wpg:cNvGrpSpPr>
                        <wpg:grpSpPr bwMode="auto">
                          <a:xfrm>
                            <a:off x="2400" y="6325"/>
                            <a:ext cx="7576" cy="226"/>
                            <a:chOff x="2400" y="6325"/>
                            <a:chExt cx="7576" cy="226"/>
                          </a:xfrm>
                        </wpg:grpSpPr>
                        <wps:wsp>
                          <wps:cNvPr id="1059" name="Freeform 867"/>
                          <wps:cNvSpPr>
                            <a:spLocks/>
                          </wps:cNvSpPr>
                          <wps:spPr bwMode="auto">
                            <a:xfrm>
                              <a:off x="2400" y="6325"/>
                              <a:ext cx="7576" cy="226"/>
                            </a:xfrm>
                            <a:custGeom>
                              <a:avLst/>
                              <a:gdLst>
                                <a:gd name="T0" fmla="+- 0 2400 2400"/>
                                <a:gd name="T1" fmla="*/ T0 w 7576"/>
                                <a:gd name="T2" fmla="+- 0 6551 6325"/>
                                <a:gd name="T3" fmla="*/ 6551 h 226"/>
                                <a:gd name="T4" fmla="+- 0 9976 2400"/>
                                <a:gd name="T5" fmla="*/ T4 w 7576"/>
                                <a:gd name="T6" fmla="+- 0 6551 6325"/>
                                <a:gd name="T7" fmla="*/ 6551 h 226"/>
                                <a:gd name="T8" fmla="+- 0 9976 2400"/>
                                <a:gd name="T9" fmla="*/ T8 w 7576"/>
                                <a:gd name="T10" fmla="+- 0 6325 6325"/>
                                <a:gd name="T11" fmla="*/ 6325 h 226"/>
                                <a:gd name="T12" fmla="+- 0 2400 2400"/>
                                <a:gd name="T13" fmla="*/ T12 w 7576"/>
                                <a:gd name="T14" fmla="+- 0 6325 6325"/>
                                <a:gd name="T15" fmla="*/ 6325 h 226"/>
                                <a:gd name="T16" fmla="+- 0 2400 2400"/>
                                <a:gd name="T17" fmla="*/ T16 w 7576"/>
                                <a:gd name="T18" fmla="+- 0 6551 6325"/>
                                <a:gd name="T19" fmla="*/ 6551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576" h="226">
                                  <a:moveTo>
                                    <a:pt x="0" y="226"/>
                                  </a:moveTo>
                                  <a:lnTo>
                                    <a:pt x="7576" y="226"/>
                                  </a:lnTo>
                                  <a:lnTo>
                                    <a:pt x="757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60" name="Group 864"/>
                        <wpg:cNvGrpSpPr>
                          <a:grpSpLocks/>
                        </wpg:cNvGrpSpPr>
                        <wpg:grpSpPr bwMode="auto">
                          <a:xfrm>
                            <a:off x="2400" y="6551"/>
                            <a:ext cx="7576" cy="228"/>
                            <a:chOff x="2400" y="6551"/>
                            <a:chExt cx="7576" cy="228"/>
                          </a:xfrm>
                        </wpg:grpSpPr>
                        <wps:wsp>
                          <wps:cNvPr id="1061" name="Freeform 865"/>
                          <wps:cNvSpPr>
                            <a:spLocks/>
                          </wps:cNvSpPr>
                          <wps:spPr bwMode="auto">
                            <a:xfrm>
                              <a:off x="2400" y="6551"/>
                              <a:ext cx="7576" cy="228"/>
                            </a:xfrm>
                            <a:custGeom>
                              <a:avLst/>
                              <a:gdLst>
                                <a:gd name="T0" fmla="+- 0 2400 2400"/>
                                <a:gd name="T1" fmla="*/ T0 w 7576"/>
                                <a:gd name="T2" fmla="+- 0 6779 6551"/>
                                <a:gd name="T3" fmla="*/ 6779 h 228"/>
                                <a:gd name="T4" fmla="+- 0 9976 2400"/>
                                <a:gd name="T5" fmla="*/ T4 w 7576"/>
                                <a:gd name="T6" fmla="+- 0 6779 6551"/>
                                <a:gd name="T7" fmla="*/ 6779 h 228"/>
                                <a:gd name="T8" fmla="+- 0 9976 2400"/>
                                <a:gd name="T9" fmla="*/ T8 w 7576"/>
                                <a:gd name="T10" fmla="+- 0 6551 6551"/>
                                <a:gd name="T11" fmla="*/ 6551 h 228"/>
                                <a:gd name="T12" fmla="+- 0 2400 2400"/>
                                <a:gd name="T13" fmla="*/ T12 w 7576"/>
                                <a:gd name="T14" fmla="+- 0 6551 6551"/>
                                <a:gd name="T15" fmla="*/ 6551 h 228"/>
                                <a:gd name="T16" fmla="+- 0 2400 2400"/>
                                <a:gd name="T17" fmla="*/ T16 w 7576"/>
                                <a:gd name="T18" fmla="+- 0 6779 6551"/>
                                <a:gd name="T19" fmla="*/ 6779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576" h="228">
                                  <a:moveTo>
                                    <a:pt x="0" y="228"/>
                                  </a:moveTo>
                                  <a:lnTo>
                                    <a:pt x="7576" y="228"/>
                                  </a:lnTo>
                                  <a:lnTo>
                                    <a:pt x="757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62" name="Group 862"/>
                        <wpg:cNvGrpSpPr>
                          <a:grpSpLocks/>
                        </wpg:cNvGrpSpPr>
                        <wpg:grpSpPr bwMode="auto">
                          <a:xfrm>
                            <a:off x="10044" y="6267"/>
                            <a:ext cx="494" cy="566"/>
                            <a:chOff x="10044" y="6267"/>
                            <a:chExt cx="494" cy="566"/>
                          </a:xfrm>
                        </wpg:grpSpPr>
                        <wps:wsp>
                          <wps:cNvPr id="1063" name="Freeform 863"/>
                          <wps:cNvSpPr>
                            <a:spLocks/>
                          </wps:cNvSpPr>
                          <wps:spPr bwMode="auto">
                            <a:xfrm>
                              <a:off x="10044" y="6267"/>
                              <a:ext cx="494" cy="566"/>
                            </a:xfrm>
                            <a:custGeom>
                              <a:avLst/>
                              <a:gdLst>
                                <a:gd name="T0" fmla="+- 0 10044 10044"/>
                                <a:gd name="T1" fmla="*/ T0 w 494"/>
                                <a:gd name="T2" fmla="+- 0 6834 6267"/>
                                <a:gd name="T3" fmla="*/ 6834 h 566"/>
                                <a:gd name="T4" fmla="+- 0 10538 10044"/>
                                <a:gd name="T5" fmla="*/ T4 w 494"/>
                                <a:gd name="T6" fmla="+- 0 6834 6267"/>
                                <a:gd name="T7" fmla="*/ 6834 h 566"/>
                                <a:gd name="T8" fmla="+- 0 10538 10044"/>
                                <a:gd name="T9" fmla="*/ T8 w 494"/>
                                <a:gd name="T10" fmla="+- 0 6267 6267"/>
                                <a:gd name="T11" fmla="*/ 6267 h 566"/>
                                <a:gd name="T12" fmla="+- 0 10044 10044"/>
                                <a:gd name="T13" fmla="*/ T12 w 494"/>
                                <a:gd name="T14" fmla="+- 0 6267 6267"/>
                                <a:gd name="T15" fmla="*/ 6267 h 566"/>
                                <a:gd name="T16" fmla="+- 0 10044 10044"/>
                                <a:gd name="T17" fmla="*/ T16 w 494"/>
                                <a:gd name="T18" fmla="+- 0 6834 6267"/>
                                <a:gd name="T19" fmla="*/ 6834 h 56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94" h="566">
                                  <a:moveTo>
                                    <a:pt x="0" y="567"/>
                                  </a:moveTo>
                                  <a:lnTo>
                                    <a:pt x="494" y="567"/>
                                  </a:lnTo>
                                  <a:lnTo>
                                    <a:pt x="49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6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64" name="Group 860"/>
                        <wpg:cNvGrpSpPr>
                          <a:grpSpLocks/>
                        </wpg:cNvGrpSpPr>
                        <wpg:grpSpPr bwMode="auto">
                          <a:xfrm>
                            <a:off x="10089" y="6325"/>
                            <a:ext cx="401" cy="480"/>
                            <a:chOff x="10089" y="6325"/>
                            <a:chExt cx="401" cy="480"/>
                          </a:xfrm>
                        </wpg:grpSpPr>
                        <wps:wsp>
                          <wps:cNvPr id="1065" name="Freeform 861"/>
                          <wps:cNvSpPr>
                            <a:spLocks/>
                          </wps:cNvSpPr>
                          <wps:spPr bwMode="auto">
                            <a:xfrm>
                              <a:off x="10089" y="6325"/>
                              <a:ext cx="401" cy="480"/>
                            </a:xfrm>
                            <a:custGeom>
                              <a:avLst/>
                              <a:gdLst>
                                <a:gd name="T0" fmla="+- 0 10089 10089"/>
                                <a:gd name="T1" fmla="*/ T0 w 401"/>
                                <a:gd name="T2" fmla="+- 0 6805 6325"/>
                                <a:gd name="T3" fmla="*/ 6805 h 480"/>
                                <a:gd name="T4" fmla="+- 0 10490 10089"/>
                                <a:gd name="T5" fmla="*/ T4 w 401"/>
                                <a:gd name="T6" fmla="+- 0 6805 6325"/>
                                <a:gd name="T7" fmla="*/ 6805 h 480"/>
                                <a:gd name="T8" fmla="+- 0 10490 10089"/>
                                <a:gd name="T9" fmla="*/ T8 w 401"/>
                                <a:gd name="T10" fmla="+- 0 6325 6325"/>
                                <a:gd name="T11" fmla="*/ 6325 h 480"/>
                                <a:gd name="T12" fmla="+- 0 10089 10089"/>
                                <a:gd name="T13" fmla="*/ T12 w 401"/>
                                <a:gd name="T14" fmla="+- 0 6325 6325"/>
                                <a:gd name="T15" fmla="*/ 6325 h 480"/>
                                <a:gd name="T16" fmla="+- 0 10089 10089"/>
                                <a:gd name="T17" fmla="*/ T16 w 401"/>
                                <a:gd name="T18" fmla="+- 0 6805 6325"/>
                                <a:gd name="T19" fmla="*/ 6805 h 4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01" h="480">
                                  <a:moveTo>
                                    <a:pt x="0" y="480"/>
                                  </a:moveTo>
                                  <a:lnTo>
                                    <a:pt x="401" y="480"/>
                                  </a:lnTo>
                                  <a:lnTo>
                                    <a:pt x="40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48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66" name="Group 858"/>
                        <wpg:cNvGrpSpPr>
                          <a:grpSpLocks/>
                        </wpg:cNvGrpSpPr>
                        <wpg:grpSpPr bwMode="auto">
                          <a:xfrm>
                            <a:off x="1428" y="6294"/>
                            <a:ext cx="9110" cy="2"/>
                            <a:chOff x="1428" y="6294"/>
                            <a:chExt cx="9110" cy="2"/>
                          </a:xfrm>
                        </wpg:grpSpPr>
                        <wps:wsp>
                          <wps:cNvPr id="1067" name="Freeform 859"/>
                          <wps:cNvSpPr>
                            <a:spLocks/>
                          </wps:cNvSpPr>
                          <wps:spPr bwMode="auto">
                            <a:xfrm>
                              <a:off x="1428" y="6294"/>
                              <a:ext cx="9110" cy="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110"/>
                                <a:gd name="T2" fmla="+- 0 10538 1428"/>
                                <a:gd name="T3" fmla="*/ T2 w 911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10">
                                  <a:moveTo>
                                    <a:pt x="0" y="0"/>
                                  </a:moveTo>
                                  <a:lnTo>
                                    <a:pt x="9110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DADAD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68" name="Group 856"/>
                        <wpg:cNvGrpSpPr>
                          <a:grpSpLocks/>
                        </wpg:cNvGrpSpPr>
                        <wpg:grpSpPr bwMode="auto">
                          <a:xfrm>
                            <a:off x="1419" y="6817"/>
                            <a:ext cx="9129" cy="2"/>
                            <a:chOff x="1419" y="6817"/>
                            <a:chExt cx="9129" cy="2"/>
                          </a:xfrm>
                        </wpg:grpSpPr>
                        <wps:wsp>
                          <wps:cNvPr id="1069" name="Freeform 857"/>
                          <wps:cNvSpPr>
                            <a:spLocks/>
                          </wps:cNvSpPr>
                          <wps:spPr bwMode="auto">
                            <a:xfrm>
                              <a:off x="1419" y="6817"/>
                              <a:ext cx="9129" cy="2"/>
                            </a:xfrm>
                            <a:custGeom>
                              <a:avLst/>
                              <a:gdLst>
                                <a:gd name="T0" fmla="+- 0 1419 1419"/>
                                <a:gd name="T1" fmla="*/ T0 w 9129"/>
                                <a:gd name="T2" fmla="+- 0 10548 1419"/>
                                <a:gd name="T3" fmla="*/ T2 w 912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29">
                                  <a:moveTo>
                                    <a:pt x="0" y="0"/>
                                  </a:moveTo>
                                  <a:lnTo>
                                    <a:pt x="9129" y="0"/>
                                  </a:lnTo>
                                </a:path>
                              </a:pathLst>
                            </a:custGeom>
                            <a:noFill/>
                            <a:ln w="19558">
                              <a:solidFill>
                                <a:srgbClr val="DADAD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70" name="Group 854"/>
                        <wpg:cNvGrpSpPr>
                          <a:grpSpLocks/>
                        </wpg:cNvGrpSpPr>
                        <wpg:grpSpPr bwMode="auto">
                          <a:xfrm>
                            <a:off x="2343" y="6323"/>
                            <a:ext cx="2" cy="509"/>
                            <a:chOff x="2343" y="6323"/>
                            <a:chExt cx="2" cy="509"/>
                          </a:xfrm>
                        </wpg:grpSpPr>
                        <wps:wsp>
                          <wps:cNvPr id="1071" name="Freeform 855"/>
                          <wps:cNvSpPr>
                            <a:spLocks/>
                          </wps:cNvSpPr>
                          <wps:spPr bwMode="auto">
                            <a:xfrm>
                              <a:off x="2343" y="6323"/>
                              <a:ext cx="2" cy="509"/>
                            </a:xfrm>
                            <a:custGeom>
                              <a:avLst/>
                              <a:gdLst>
                                <a:gd name="T0" fmla="+- 0 6323 6323"/>
                                <a:gd name="T1" fmla="*/ 6323 h 509"/>
                                <a:gd name="T2" fmla="+- 0 6831 6323"/>
                                <a:gd name="T3" fmla="*/ 6831 h 50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09">
                                  <a:moveTo>
                                    <a:pt x="0" y="0"/>
                                  </a:moveTo>
                                  <a:lnTo>
                                    <a:pt x="0" y="508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72" name="Group 852"/>
                        <wpg:cNvGrpSpPr>
                          <a:grpSpLocks/>
                        </wpg:cNvGrpSpPr>
                        <wpg:grpSpPr bwMode="auto">
                          <a:xfrm>
                            <a:off x="10034" y="6323"/>
                            <a:ext cx="2" cy="509"/>
                            <a:chOff x="10034" y="6323"/>
                            <a:chExt cx="2" cy="509"/>
                          </a:xfrm>
                        </wpg:grpSpPr>
                        <wps:wsp>
                          <wps:cNvPr id="1073" name="Freeform 853"/>
                          <wps:cNvSpPr>
                            <a:spLocks/>
                          </wps:cNvSpPr>
                          <wps:spPr bwMode="auto">
                            <a:xfrm>
                              <a:off x="10034" y="6323"/>
                              <a:ext cx="2" cy="509"/>
                            </a:xfrm>
                            <a:custGeom>
                              <a:avLst/>
                              <a:gdLst>
                                <a:gd name="T0" fmla="+- 0 6323 6323"/>
                                <a:gd name="T1" fmla="*/ 6323 h 509"/>
                                <a:gd name="T2" fmla="+- 0 6831 6323"/>
                                <a:gd name="T3" fmla="*/ 6831 h 50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09">
                                  <a:moveTo>
                                    <a:pt x="0" y="0"/>
                                  </a:moveTo>
                                  <a:lnTo>
                                    <a:pt x="0" y="508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74" name="Group 850"/>
                        <wpg:cNvGrpSpPr>
                          <a:grpSpLocks/>
                        </wpg:cNvGrpSpPr>
                        <wpg:grpSpPr bwMode="auto">
                          <a:xfrm>
                            <a:off x="1428" y="6851"/>
                            <a:ext cx="905" cy="566"/>
                            <a:chOff x="1428" y="6851"/>
                            <a:chExt cx="905" cy="566"/>
                          </a:xfrm>
                        </wpg:grpSpPr>
                        <wps:wsp>
                          <wps:cNvPr id="1075" name="Freeform 851"/>
                          <wps:cNvSpPr>
                            <a:spLocks/>
                          </wps:cNvSpPr>
                          <wps:spPr bwMode="auto">
                            <a:xfrm>
                              <a:off x="1428" y="6851"/>
                              <a:ext cx="905" cy="566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05"/>
                                <a:gd name="T2" fmla="+- 0 7417 6851"/>
                                <a:gd name="T3" fmla="*/ 7417 h 566"/>
                                <a:gd name="T4" fmla="+- 0 2333 1428"/>
                                <a:gd name="T5" fmla="*/ T4 w 905"/>
                                <a:gd name="T6" fmla="+- 0 7417 6851"/>
                                <a:gd name="T7" fmla="*/ 7417 h 566"/>
                                <a:gd name="T8" fmla="+- 0 2333 1428"/>
                                <a:gd name="T9" fmla="*/ T8 w 905"/>
                                <a:gd name="T10" fmla="+- 0 6851 6851"/>
                                <a:gd name="T11" fmla="*/ 6851 h 566"/>
                                <a:gd name="T12" fmla="+- 0 1428 1428"/>
                                <a:gd name="T13" fmla="*/ T12 w 905"/>
                                <a:gd name="T14" fmla="+- 0 6851 6851"/>
                                <a:gd name="T15" fmla="*/ 6851 h 566"/>
                                <a:gd name="T16" fmla="+- 0 1428 1428"/>
                                <a:gd name="T17" fmla="*/ T16 w 905"/>
                                <a:gd name="T18" fmla="+- 0 7417 6851"/>
                                <a:gd name="T19" fmla="*/ 7417 h 56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05" h="566">
                                  <a:moveTo>
                                    <a:pt x="0" y="566"/>
                                  </a:moveTo>
                                  <a:lnTo>
                                    <a:pt x="905" y="566"/>
                                  </a:lnTo>
                                  <a:lnTo>
                                    <a:pt x="90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76" name="Group 848"/>
                        <wpg:cNvGrpSpPr>
                          <a:grpSpLocks/>
                        </wpg:cNvGrpSpPr>
                        <wpg:grpSpPr bwMode="auto">
                          <a:xfrm>
                            <a:off x="1476" y="6908"/>
                            <a:ext cx="811" cy="247"/>
                            <a:chOff x="1476" y="6908"/>
                            <a:chExt cx="811" cy="247"/>
                          </a:xfrm>
                        </wpg:grpSpPr>
                        <wps:wsp>
                          <wps:cNvPr id="1077" name="Freeform 849"/>
                          <wps:cNvSpPr>
                            <a:spLocks/>
                          </wps:cNvSpPr>
                          <wps:spPr bwMode="auto">
                            <a:xfrm>
                              <a:off x="1476" y="6908"/>
                              <a:ext cx="811" cy="247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811"/>
                                <a:gd name="T2" fmla="+- 0 7155 6908"/>
                                <a:gd name="T3" fmla="*/ 7155 h 247"/>
                                <a:gd name="T4" fmla="+- 0 2288 1476"/>
                                <a:gd name="T5" fmla="*/ T4 w 811"/>
                                <a:gd name="T6" fmla="+- 0 7155 6908"/>
                                <a:gd name="T7" fmla="*/ 7155 h 247"/>
                                <a:gd name="T8" fmla="+- 0 2288 1476"/>
                                <a:gd name="T9" fmla="*/ T8 w 811"/>
                                <a:gd name="T10" fmla="+- 0 6908 6908"/>
                                <a:gd name="T11" fmla="*/ 6908 h 247"/>
                                <a:gd name="T12" fmla="+- 0 1476 1476"/>
                                <a:gd name="T13" fmla="*/ T12 w 811"/>
                                <a:gd name="T14" fmla="+- 0 6908 6908"/>
                                <a:gd name="T15" fmla="*/ 6908 h 247"/>
                                <a:gd name="T16" fmla="+- 0 1476 1476"/>
                                <a:gd name="T17" fmla="*/ T16 w 811"/>
                                <a:gd name="T18" fmla="+- 0 7155 6908"/>
                                <a:gd name="T19" fmla="*/ 7155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11" h="247">
                                  <a:moveTo>
                                    <a:pt x="0" y="247"/>
                                  </a:moveTo>
                                  <a:lnTo>
                                    <a:pt x="812" y="247"/>
                                  </a:lnTo>
                                  <a:lnTo>
                                    <a:pt x="81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78" name="Group 846"/>
                        <wpg:cNvGrpSpPr>
                          <a:grpSpLocks/>
                        </wpg:cNvGrpSpPr>
                        <wpg:grpSpPr bwMode="auto">
                          <a:xfrm>
                            <a:off x="2352" y="6851"/>
                            <a:ext cx="7669" cy="566"/>
                            <a:chOff x="2352" y="6851"/>
                            <a:chExt cx="7669" cy="566"/>
                          </a:xfrm>
                        </wpg:grpSpPr>
                        <wps:wsp>
                          <wps:cNvPr id="1079" name="Freeform 847"/>
                          <wps:cNvSpPr>
                            <a:spLocks/>
                          </wps:cNvSpPr>
                          <wps:spPr bwMode="auto">
                            <a:xfrm>
                              <a:off x="2352" y="6851"/>
                              <a:ext cx="7669" cy="566"/>
                            </a:xfrm>
                            <a:custGeom>
                              <a:avLst/>
                              <a:gdLst>
                                <a:gd name="T0" fmla="+- 0 2352 2352"/>
                                <a:gd name="T1" fmla="*/ T0 w 7669"/>
                                <a:gd name="T2" fmla="+- 0 7417 6851"/>
                                <a:gd name="T3" fmla="*/ 7417 h 566"/>
                                <a:gd name="T4" fmla="+- 0 10022 2352"/>
                                <a:gd name="T5" fmla="*/ T4 w 7669"/>
                                <a:gd name="T6" fmla="+- 0 7417 6851"/>
                                <a:gd name="T7" fmla="*/ 7417 h 566"/>
                                <a:gd name="T8" fmla="+- 0 10022 2352"/>
                                <a:gd name="T9" fmla="*/ T8 w 7669"/>
                                <a:gd name="T10" fmla="+- 0 6851 6851"/>
                                <a:gd name="T11" fmla="*/ 6851 h 566"/>
                                <a:gd name="T12" fmla="+- 0 2352 2352"/>
                                <a:gd name="T13" fmla="*/ T12 w 7669"/>
                                <a:gd name="T14" fmla="+- 0 6851 6851"/>
                                <a:gd name="T15" fmla="*/ 6851 h 566"/>
                                <a:gd name="T16" fmla="+- 0 2352 2352"/>
                                <a:gd name="T17" fmla="*/ T16 w 7669"/>
                                <a:gd name="T18" fmla="+- 0 7417 6851"/>
                                <a:gd name="T19" fmla="*/ 7417 h 56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669" h="566">
                                  <a:moveTo>
                                    <a:pt x="0" y="566"/>
                                  </a:moveTo>
                                  <a:lnTo>
                                    <a:pt x="7670" y="566"/>
                                  </a:lnTo>
                                  <a:lnTo>
                                    <a:pt x="767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80" name="Group 844"/>
                        <wpg:cNvGrpSpPr>
                          <a:grpSpLocks/>
                        </wpg:cNvGrpSpPr>
                        <wpg:grpSpPr bwMode="auto">
                          <a:xfrm>
                            <a:off x="2400" y="6908"/>
                            <a:ext cx="7576" cy="228"/>
                            <a:chOff x="2400" y="6908"/>
                            <a:chExt cx="7576" cy="228"/>
                          </a:xfrm>
                        </wpg:grpSpPr>
                        <wps:wsp>
                          <wps:cNvPr id="1081" name="Freeform 845"/>
                          <wps:cNvSpPr>
                            <a:spLocks/>
                          </wps:cNvSpPr>
                          <wps:spPr bwMode="auto">
                            <a:xfrm>
                              <a:off x="2400" y="6908"/>
                              <a:ext cx="7576" cy="228"/>
                            </a:xfrm>
                            <a:custGeom>
                              <a:avLst/>
                              <a:gdLst>
                                <a:gd name="T0" fmla="+- 0 2400 2400"/>
                                <a:gd name="T1" fmla="*/ T0 w 7576"/>
                                <a:gd name="T2" fmla="+- 0 7136 6908"/>
                                <a:gd name="T3" fmla="*/ 7136 h 228"/>
                                <a:gd name="T4" fmla="+- 0 9976 2400"/>
                                <a:gd name="T5" fmla="*/ T4 w 7576"/>
                                <a:gd name="T6" fmla="+- 0 7136 6908"/>
                                <a:gd name="T7" fmla="*/ 7136 h 228"/>
                                <a:gd name="T8" fmla="+- 0 9976 2400"/>
                                <a:gd name="T9" fmla="*/ T8 w 7576"/>
                                <a:gd name="T10" fmla="+- 0 6908 6908"/>
                                <a:gd name="T11" fmla="*/ 6908 h 228"/>
                                <a:gd name="T12" fmla="+- 0 2400 2400"/>
                                <a:gd name="T13" fmla="*/ T12 w 7576"/>
                                <a:gd name="T14" fmla="+- 0 6908 6908"/>
                                <a:gd name="T15" fmla="*/ 6908 h 228"/>
                                <a:gd name="T16" fmla="+- 0 2400 2400"/>
                                <a:gd name="T17" fmla="*/ T16 w 7576"/>
                                <a:gd name="T18" fmla="+- 0 7136 6908"/>
                                <a:gd name="T19" fmla="*/ 7136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576" h="228">
                                  <a:moveTo>
                                    <a:pt x="0" y="228"/>
                                  </a:moveTo>
                                  <a:lnTo>
                                    <a:pt x="7576" y="228"/>
                                  </a:lnTo>
                                  <a:lnTo>
                                    <a:pt x="757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82" name="Group 842"/>
                        <wpg:cNvGrpSpPr>
                          <a:grpSpLocks/>
                        </wpg:cNvGrpSpPr>
                        <wpg:grpSpPr bwMode="auto">
                          <a:xfrm>
                            <a:off x="2400" y="7136"/>
                            <a:ext cx="7576" cy="226"/>
                            <a:chOff x="2400" y="7136"/>
                            <a:chExt cx="7576" cy="226"/>
                          </a:xfrm>
                        </wpg:grpSpPr>
                        <wps:wsp>
                          <wps:cNvPr id="1083" name="Freeform 843"/>
                          <wps:cNvSpPr>
                            <a:spLocks/>
                          </wps:cNvSpPr>
                          <wps:spPr bwMode="auto">
                            <a:xfrm>
                              <a:off x="2400" y="7136"/>
                              <a:ext cx="7576" cy="226"/>
                            </a:xfrm>
                            <a:custGeom>
                              <a:avLst/>
                              <a:gdLst>
                                <a:gd name="T0" fmla="+- 0 2400 2400"/>
                                <a:gd name="T1" fmla="*/ T0 w 7576"/>
                                <a:gd name="T2" fmla="+- 0 7362 7136"/>
                                <a:gd name="T3" fmla="*/ 7362 h 226"/>
                                <a:gd name="T4" fmla="+- 0 9976 2400"/>
                                <a:gd name="T5" fmla="*/ T4 w 7576"/>
                                <a:gd name="T6" fmla="+- 0 7362 7136"/>
                                <a:gd name="T7" fmla="*/ 7362 h 226"/>
                                <a:gd name="T8" fmla="+- 0 9976 2400"/>
                                <a:gd name="T9" fmla="*/ T8 w 7576"/>
                                <a:gd name="T10" fmla="+- 0 7136 7136"/>
                                <a:gd name="T11" fmla="*/ 7136 h 226"/>
                                <a:gd name="T12" fmla="+- 0 2400 2400"/>
                                <a:gd name="T13" fmla="*/ T12 w 7576"/>
                                <a:gd name="T14" fmla="+- 0 7136 7136"/>
                                <a:gd name="T15" fmla="*/ 7136 h 226"/>
                                <a:gd name="T16" fmla="+- 0 2400 2400"/>
                                <a:gd name="T17" fmla="*/ T16 w 7576"/>
                                <a:gd name="T18" fmla="+- 0 7362 7136"/>
                                <a:gd name="T19" fmla="*/ 7362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576" h="226">
                                  <a:moveTo>
                                    <a:pt x="0" y="226"/>
                                  </a:moveTo>
                                  <a:lnTo>
                                    <a:pt x="7576" y="226"/>
                                  </a:lnTo>
                                  <a:lnTo>
                                    <a:pt x="757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84" name="Group 840"/>
                        <wpg:cNvGrpSpPr>
                          <a:grpSpLocks/>
                        </wpg:cNvGrpSpPr>
                        <wpg:grpSpPr bwMode="auto">
                          <a:xfrm>
                            <a:off x="10044" y="6851"/>
                            <a:ext cx="494" cy="566"/>
                            <a:chOff x="10044" y="6851"/>
                            <a:chExt cx="494" cy="566"/>
                          </a:xfrm>
                        </wpg:grpSpPr>
                        <wps:wsp>
                          <wps:cNvPr id="1085" name="Freeform 841"/>
                          <wps:cNvSpPr>
                            <a:spLocks/>
                          </wps:cNvSpPr>
                          <wps:spPr bwMode="auto">
                            <a:xfrm>
                              <a:off x="10044" y="6851"/>
                              <a:ext cx="494" cy="566"/>
                            </a:xfrm>
                            <a:custGeom>
                              <a:avLst/>
                              <a:gdLst>
                                <a:gd name="T0" fmla="+- 0 10044 10044"/>
                                <a:gd name="T1" fmla="*/ T0 w 494"/>
                                <a:gd name="T2" fmla="+- 0 7417 6851"/>
                                <a:gd name="T3" fmla="*/ 7417 h 566"/>
                                <a:gd name="T4" fmla="+- 0 10538 10044"/>
                                <a:gd name="T5" fmla="*/ T4 w 494"/>
                                <a:gd name="T6" fmla="+- 0 7417 6851"/>
                                <a:gd name="T7" fmla="*/ 7417 h 566"/>
                                <a:gd name="T8" fmla="+- 0 10538 10044"/>
                                <a:gd name="T9" fmla="*/ T8 w 494"/>
                                <a:gd name="T10" fmla="+- 0 6851 6851"/>
                                <a:gd name="T11" fmla="*/ 6851 h 566"/>
                                <a:gd name="T12" fmla="+- 0 10044 10044"/>
                                <a:gd name="T13" fmla="*/ T12 w 494"/>
                                <a:gd name="T14" fmla="+- 0 6851 6851"/>
                                <a:gd name="T15" fmla="*/ 6851 h 566"/>
                                <a:gd name="T16" fmla="+- 0 10044 10044"/>
                                <a:gd name="T17" fmla="*/ T16 w 494"/>
                                <a:gd name="T18" fmla="+- 0 7417 6851"/>
                                <a:gd name="T19" fmla="*/ 7417 h 56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94" h="566">
                                  <a:moveTo>
                                    <a:pt x="0" y="566"/>
                                  </a:moveTo>
                                  <a:lnTo>
                                    <a:pt x="494" y="566"/>
                                  </a:lnTo>
                                  <a:lnTo>
                                    <a:pt x="49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86" name="Group 838"/>
                        <wpg:cNvGrpSpPr>
                          <a:grpSpLocks/>
                        </wpg:cNvGrpSpPr>
                        <wpg:grpSpPr bwMode="auto">
                          <a:xfrm>
                            <a:off x="10089" y="6908"/>
                            <a:ext cx="401" cy="480"/>
                            <a:chOff x="10089" y="6908"/>
                            <a:chExt cx="401" cy="480"/>
                          </a:xfrm>
                        </wpg:grpSpPr>
                        <wps:wsp>
                          <wps:cNvPr id="1087" name="Freeform 839"/>
                          <wps:cNvSpPr>
                            <a:spLocks/>
                          </wps:cNvSpPr>
                          <wps:spPr bwMode="auto">
                            <a:xfrm>
                              <a:off x="10089" y="6908"/>
                              <a:ext cx="401" cy="480"/>
                            </a:xfrm>
                            <a:custGeom>
                              <a:avLst/>
                              <a:gdLst>
                                <a:gd name="T0" fmla="+- 0 10089 10089"/>
                                <a:gd name="T1" fmla="*/ T0 w 401"/>
                                <a:gd name="T2" fmla="+- 0 7388 6908"/>
                                <a:gd name="T3" fmla="*/ 7388 h 480"/>
                                <a:gd name="T4" fmla="+- 0 10490 10089"/>
                                <a:gd name="T5" fmla="*/ T4 w 401"/>
                                <a:gd name="T6" fmla="+- 0 7388 6908"/>
                                <a:gd name="T7" fmla="*/ 7388 h 480"/>
                                <a:gd name="T8" fmla="+- 0 10490 10089"/>
                                <a:gd name="T9" fmla="*/ T8 w 401"/>
                                <a:gd name="T10" fmla="+- 0 6908 6908"/>
                                <a:gd name="T11" fmla="*/ 6908 h 480"/>
                                <a:gd name="T12" fmla="+- 0 10089 10089"/>
                                <a:gd name="T13" fmla="*/ T12 w 401"/>
                                <a:gd name="T14" fmla="+- 0 6908 6908"/>
                                <a:gd name="T15" fmla="*/ 6908 h 480"/>
                                <a:gd name="T16" fmla="+- 0 10089 10089"/>
                                <a:gd name="T17" fmla="*/ T16 w 401"/>
                                <a:gd name="T18" fmla="+- 0 7388 6908"/>
                                <a:gd name="T19" fmla="*/ 7388 h 4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01" h="480">
                                  <a:moveTo>
                                    <a:pt x="0" y="480"/>
                                  </a:moveTo>
                                  <a:lnTo>
                                    <a:pt x="401" y="480"/>
                                  </a:lnTo>
                                  <a:lnTo>
                                    <a:pt x="40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48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88" name="Group 836"/>
                        <wpg:cNvGrpSpPr>
                          <a:grpSpLocks/>
                        </wpg:cNvGrpSpPr>
                        <wpg:grpSpPr bwMode="auto">
                          <a:xfrm>
                            <a:off x="1428" y="6879"/>
                            <a:ext cx="9110" cy="2"/>
                            <a:chOff x="1428" y="6879"/>
                            <a:chExt cx="9110" cy="2"/>
                          </a:xfrm>
                        </wpg:grpSpPr>
                        <wps:wsp>
                          <wps:cNvPr id="1089" name="Freeform 837"/>
                          <wps:cNvSpPr>
                            <a:spLocks/>
                          </wps:cNvSpPr>
                          <wps:spPr bwMode="auto">
                            <a:xfrm>
                              <a:off x="1428" y="6879"/>
                              <a:ext cx="9110" cy="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110"/>
                                <a:gd name="T2" fmla="+- 0 10538 1428"/>
                                <a:gd name="T3" fmla="*/ T2 w 911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10">
                                  <a:moveTo>
                                    <a:pt x="0" y="0"/>
                                  </a:moveTo>
                                  <a:lnTo>
                                    <a:pt x="9110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EBEBE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90" name="Group 834"/>
                        <wpg:cNvGrpSpPr>
                          <a:grpSpLocks/>
                        </wpg:cNvGrpSpPr>
                        <wpg:grpSpPr bwMode="auto">
                          <a:xfrm>
                            <a:off x="1419" y="7403"/>
                            <a:ext cx="9129" cy="2"/>
                            <a:chOff x="1419" y="7403"/>
                            <a:chExt cx="9129" cy="2"/>
                          </a:xfrm>
                        </wpg:grpSpPr>
                        <wps:wsp>
                          <wps:cNvPr id="1091" name="Freeform 835"/>
                          <wps:cNvSpPr>
                            <a:spLocks/>
                          </wps:cNvSpPr>
                          <wps:spPr bwMode="auto">
                            <a:xfrm>
                              <a:off x="1419" y="7403"/>
                              <a:ext cx="9129" cy="2"/>
                            </a:xfrm>
                            <a:custGeom>
                              <a:avLst/>
                              <a:gdLst>
                                <a:gd name="T0" fmla="+- 0 1419 1419"/>
                                <a:gd name="T1" fmla="*/ T0 w 9129"/>
                                <a:gd name="T2" fmla="+- 0 10548 1419"/>
                                <a:gd name="T3" fmla="*/ T2 w 912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29">
                                  <a:moveTo>
                                    <a:pt x="0" y="0"/>
                                  </a:moveTo>
                                  <a:lnTo>
                                    <a:pt x="9129" y="0"/>
                                  </a:lnTo>
                                </a:path>
                              </a:pathLst>
                            </a:custGeom>
                            <a:noFill/>
                            <a:ln w="19558">
                              <a:solidFill>
                                <a:srgbClr val="EBEBE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92" name="Group 832"/>
                        <wpg:cNvGrpSpPr>
                          <a:grpSpLocks/>
                        </wpg:cNvGrpSpPr>
                        <wpg:grpSpPr bwMode="auto">
                          <a:xfrm>
                            <a:off x="2343" y="6908"/>
                            <a:ext cx="2" cy="509"/>
                            <a:chOff x="2343" y="6908"/>
                            <a:chExt cx="2" cy="509"/>
                          </a:xfrm>
                        </wpg:grpSpPr>
                        <wps:wsp>
                          <wps:cNvPr id="1093" name="Freeform 833"/>
                          <wps:cNvSpPr>
                            <a:spLocks/>
                          </wps:cNvSpPr>
                          <wps:spPr bwMode="auto">
                            <a:xfrm>
                              <a:off x="2343" y="6908"/>
                              <a:ext cx="2" cy="509"/>
                            </a:xfrm>
                            <a:custGeom>
                              <a:avLst/>
                              <a:gdLst>
                                <a:gd name="T0" fmla="+- 0 6908 6908"/>
                                <a:gd name="T1" fmla="*/ 6908 h 509"/>
                                <a:gd name="T2" fmla="+- 0 7417 6908"/>
                                <a:gd name="T3" fmla="*/ 7417 h 50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09">
                                  <a:moveTo>
                                    <a:pt x="0" y="0"/>
                                  </a:moveTo>
                                  <a:lnTo>
                                    <a:pt x="0" y="509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94" name="Group 830"/>
                        <wpg:cNvGrpSpPr>
                          <a:grpSpLocks/>
                        </wpg:cNvGrpSpPr>
                        <wpg:grpSpPr bwMode="auto">
                          <a:xfrm>
                            <a:off x="10034" y="6908"/>
                            <a:ext cx="2" cy="509"/>
                            <a:chOff x="10034" y="6908"/>
                            <a:chExt cx="2" cy="509"/>
                          </a:xfrm>
                        </wpg:grpSpPr>
                        <wps:wsp>
                          <wps:cNvPr id="1095" name="Freeform 831"/>
                          <wps:cNvSpPr>
                            <a:spLocks/>
                          </wps:cNvSpPr>
                          <wps:spPr bwMode="auto">
                            <a:xfrm>
                              <a:off x="10034" y="6908"/>
                              <a:ext cx="2" cy="509"/>
                            </a:xfrm>
                            <a:custGeom>
                              <a:avLst/>
                              <a:gdLst>
                                <a:gd name="T0" fmla="+- 0 6908 6908"/>
                                <a:gd name="T1" fmla="*/ 6908 h 509"/>
                                <a:gd name="T2" fmla="+- 0 7417 6908"/>
                                <a:gd name="T3" fmla="*/ 7417 h 50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09">
                                  <a:moveTo>
                                    <a:pt x="0" y="0"/>
                                  </a:moveTo>
                                  <a:lnTo>
                                    <a:pt x="0" y="509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96" name="Group 828"/>
                        <wpg:cNvGrpSpPr>
                          <a:grpSpLocks/>
                        </wpg:cNvGrpSpPr>
                        <wpg:grpSpPr bwMode="auto">
                          <a:xfrm>
                            <a:off x="1428" y="7436"/>
                            <a:ext cx="905" cy="566"/>
                            <a:chOff x="1428" y="7436"/>
                            <a:chExt cx="905" cy="566"/>
                          </a:xfrm>
                        </wpg:grpSpPr>
                        <wps:wsp>
                          <wps:cNvPr id="1097" name="Freeform 829"/>
                          <wps:cNvSpPr>
                            <a:spLocks/>
                          </wps:cNvSpPr>
                          <wps:spPr bwMode="auto">
                            <a:xfrm>
                              <a:off x="1428" y="7436"/>
                              <a:ext cx="905" cy="566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05"/>
                                <a:gd name="T2" fmla="+- 0 8003 7436"/>
                                <a:gd name="T3" fmla="*/ 8003 h 566"/>
                                <a:gd name="T4" fmla="+- 0 2333 1428"/>
                                <a:gd name="T5" fmla="*/ T4 w 905"/>
                                <a:gd name="T6" fmla="+- 0 8003 7436"/>
                                <a:gd name="T7" fmla="*/ 8003 h 566"/>
                                <a:gd name="T8" fmla="+- 0 2333 1428"/>
                                <a:gd name="T9" fmla="*/ T8 w 905"/>
                                <a:gd name="T10" fmla="+- 0 7436 7436"/>
                                <a:gd name="T11" fmla="*/ 7436 h 566"/>
                                <a:gd name="T12" fmla="+- 0 1428 1428"/>
                                <a:gd name="T13" fmla="*/ T12 w 905"/>
                                <a:gd name="T14" fmla="+- 0 7436 7436"/>
                                <a:gd name="T15" fmla="*/ 7436 h 566"/>
                                <a:gd name="T16" fmla="+- 0 1428 1428"/>
                                <a:gd name="T17" fmla="*/ T16 w 905"/>
                                <a:gd name="T18" fmla="+- 0 8003 7436"/>
                                <a:gd name="T19" fmla="*/ 8003 h 56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05" h="566">
                                  <a:moveTo>
                                    <a:pt x="0" y="567"/>
                                  </a:moveTo>
                                  <a:lnTo>
                                    <a:pt x="905" y="567"/>
                                  </a:lnTo>
                                  <a:lnTo>
                                    <a:pt x="90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6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98" name="Group 826"/>
                        <wpg:cNvGrpSpPr>
                          <a:grpSpLocks/>
                        </wpg:cNvGrpSpPr>
                        <wpg:grpSpPr bwMode="auto">
                          <a:xfrm>
                            <a:off x="1476" y="7494"/>
                            <a:ext cx="811" cy="247"/>
                            <a:chOff x="1476" y="7494"/>
                            <a:chExt cx="811" cy="247"/>
                          </a:xfrm>
                        </wpg:grpSpPr>
                        <wps:wsp>
                          <wps:cNvPr id="1099" name="Freeform 827"/>
                          <wps:cNvSpPr>
                            <a:spLocks/>
                          </wps:cNvSpPr>
                          <wps:spPr bwMode="auto">
                            <a:xfrm>
                              <a:off x="1476" y="7494"/>
                              <a:ext cx="811" cy="247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811"/>
                                <a:gd name="T2" fmla="+- 0 7741 7494"/>
                                <a:gd name="T3" fmla="*/ 7741 h 247"/>
                                <a:gd name="T4" fmla="+- 0 2288 1476"/>
                                <a:gd name="T5" fmla="*/ T4 w 811"/>
                                <a:gd name="T6" fmla="+- 0 7741 7494"/>
                                <a:gd name="T7" fmla="*/ 7741 h 247"/>
                                <a:gd name="T8" fmla="+- 0 2288 1476"/>
                                <a:gd name="T9" fmla="*/ T8 w 811"/>
                                <a:gd name="T10" fmla="+- 0 7494 7494"/>
                                <a:gd name="T11" fmla="*/ 7494 h 247"/>
                                <a:gd name="T12" fmla="+- 0 1476 1476"/>
                                <a:gd name="T13" fmla="*/ T12 w 811"/>
                                <a:gd name="T14" fmla="+- 0 7494 7494"/>
                                <a:gd name="T15" fmla="*/ 7494 h 247"/>
                                <a:gd name="T16" fmla="+- 0 1476 1476"/>
                                <a:gd name="T17" fmla="*/ T16 w 811"/>
                                <a:gd name="T18" fmla="+- 0 7741 7494"/>
                                <a:gd name="T19" fmla="*/ 7741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11" h="247">
                                  <a:moveTo>
                                    <a:pt x="0" y="247"/>
                                  </a:moveTo>
                                  <a:lnTo>
                                    <a:pt x="812" y="247"/>
                                  </a:lnTo>
                                  <a:lnTo>
                                    <a:pt x="81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00" name="Group 824"/>
                        <wpg:cNvGrpSpPr>
                          <a:grpSpLocks/>
                        </wpg:cNvGrpSpPr>
                        <wpg:grpSpPr bwMode="auto">
                          <a:xfrm>
                            <a:off x="2352" y="7436"/>
                            <a:ext cx="7669" cy="566"/>
                            <a:chOff x="2352" y="7436"/>
                            <a:chExt cx="7669" cy="566"/>
                          </a:xfrm>
                        </wpg:grpSpPr>
                        <wps:wsp>
                          <wps:cNvPr id="1101" name="Freeform 825"/>
                          <wps:cNvSpPr>
                            <a:spLocks/>
                          </wps:cNvSpPr>
                          <wps:spPr bwMode="auto">
                            <a:xfrm>
                              <a:off x="2352" y="7436"/>
                              <a:ext cx="7669" cy="566"/>
                            </a:xfrm>
                            <a:custGeom>
                              <a:avLst/>
                              <a:gdLst>
                                <a:gd name="T0" fmla="+- 0 2352 2352"/>
                                <a:gd name="T1" fmla="*/ T0 w 7669"/>
                                <a:gd name="T2" fmla="+- 0 8003 7436"/>
                                <a:gd name="T3" fmla="*/ 8003 h 566"/>
                                <a:gd name="T4" fmla="+- 0 10022 2352"/>
                                <a:gd name="T5" fmla="*/ T4 w 7669"/>
                                <a:gd name="T6" fmla="+- 0 8003 7436"/>
                                <a:gd name="T7" fmla="*/ 8003 h 566"/>
                                <a:gd name="T8" fmla="+- 0 10022 2352"/>
                                <a:gd name="T9" fmla="*/ T8 w 7669"/>
                                <a:gd name="T10" fmla="+- 0 7436 7436"/>
                                <a:gd name="T11" fmla="*/ 7436 h 566"/>
                                <a:gd name="T12" fmla="+- 0 2352 2352"/>
                                <a:gd name="T13" fmla="*/ T12 w 7669"/>
                                <a:gd name="T14" fmla="+- 0 7436 7436"/>
                                <a:gd name="T15" fmla="*/ 7436 h 566"/>
                                <a:gd name="T16" fmla="+- 0 2352 2352"/>
                                <a:gd name="T17" fmla="*/ T16 w 7669"/>
                                <a:gd name="T18" fmla="+- 0 8003 7436"/>
                                <a:gd name="T19" fmla="*/ 8003 h 56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669" h="566">
                                  <a:moveTo>
                                    <a:pt x="0" y="567"/>
                                  </a:moveTo>
                                  <a:lnTo>
                                    <a:pt x="7670" y="567"/>
                                  </a:lnTo>
                                  <a:lnTo>
                                    <a:pt x="767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6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02" name="Group 822"/>
                        <wpg:cNvGrpSpPr>
                          <a:grpSpLocks/>
                        </wpg:cNvGrpSpPr>
                        <wpg:grpSpPr bwMode="auto">
                          <a:xfrm>
                            <a:off x="2400" y="7494"/>
                            <a:ext cx="7576" cy="247"/>
                            <a:chOff x="2400" y="7494"/>
                            <a:chExt cx="7576" cy="247"/>
                          </a:xfrm>
                        </wpg:grpSpPr>
                        <wps:wsp>
                          <wps:cNvPr id="1103" name="Freeform 823"/>
                          <wps:cNvSpPr>
                            <a:spLocks/>
                          </wps:cNvSpPr>
                          <wps:spPr bwMode="auto">
                            <a:xfrm>
                              <a:off x="2400" y="7494"/>
                              <a:ext cx="7576" cy="247"/>
                            </a:xfrm>
                            <a:custGeom>
                              <a:avLst/>
                              <a:gdLst>
                                <a:gd name="T0" fmla="+- 0 2400 2400"/>
                                <a:gd name="T1" fmla="*/ T0 w 7576"/>
                                <a:gd name="T2" fmla="+- 0 7741 7494"/>
                                <a:gd name="T3" fmla="*/ 7741 h 247"/>
                                <a:gd name="T4" fmla="+- 0 9976 2400"/>
                                <a:gd name="T5" fmla="*/ T4 w 7576"/>
                                <a:gd name="T6" fmla="+- 0 7741 7494"/>
                                <a:gd name="T7" fmla="*/ 7741 h 247"/>
                                <a:gd name="T8" fmla="+- 0 9976 2400"/>
                                <a:gd name="T9" fmla="*/ T8 w 7576"/>
                                <a:gd name="T10" fmla="+- 0 7494 7494"/>
                                <a:gd name="T11" fmla="*/ 7494 h 247"/>
                                <a:gd name="T12" fmla="+- 0 2400 2400"/>
                                <a:gd name="T13" fmla="*/ T12 w 7576"/>
                                <a:gd name="T14" fmla="+- 0 7494 7494"/>
                                <a:gd name="T15" fmla="*/ 7494 h 247"/>
                                <a:gd name="T16" fmla="+- 0 2400 2400"/>
                                <a:gd name="T17" fmla="*/ T16 w 7576"/>
                                <a:gd name="T18" fmla="+- 0 7741 7494"/>
                                <a:gd name="T19" fmla="*/ 7741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576" h="247">
                                  <a:moveTo>
                                    <a:pt x="0" y="247"/>
                                  </a:moveTo>
                                  <a:lnTo>
                                    <a:pt x="7576" y="247"/>
                                  </a:lnTo>
                                  <a:lnTo>
                                    <a:pt x="757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04" name="Group 820"/>
                        <wpg:cNvGrpSpPr>
                          <a:grpSpLocks/>
                        </wpg:cNvGrpSpPr>
                        <wpg:grpSpPr bwMode="auto">
                          <a:xfrm>
                            <a:off x="10044" y="7436"/>
                            <a:ext cx="494" cy="566"/>
                            <a:chOff x="10044" y="7436"/>
                            <a:chExt cx="494" cy="566"/>
                          </a:xfrm>
                        </wpg:grpSpPr>
                        <wps:wsp>
                          <wps:cNvPr id="1105" name="Freeform 821"/>
                          <wps:cNvSpPr>
                            <a:spLocks/>
                          </wps:cNvSpPr>
                          <wps:spPr bwMode="auto">
                            <a:xfrm>
                              <a:off x="10044" y="7436"/>
                              <a:ext cx="494" cy="566"/>
                            </a:xfrm>
                            <a:custGeom>
                              <a:avLst/>
                              <a:gdLst>
                                <a:gd name="T0" fmla="+- 0 10044 10044"/>
                                <a:gd name="T1" fmla="*/ T0 w 494"/>
                                <a:gd name="T2" fmla="+- 0 8003 7436"/>
                                <a:gd name="T3" fmla="*/ 8003 h 566"/>
                                <a:gd name="T4" fmla="+- 0 10538 10044"/>
                                <a:gd name="T5" fmla="*/ T4 w 494"/>
                                <a:gd name="T6" fmla="+- 0 8003 7436"/>
                                <a:gd name="T7" fmla="*/ 8003 h 566"/>
                                <a:gd name="T8" fmla="+- 0 10538 10044"/>
                                <a:gd name="T9" fmla="*/ T8 w 494"/>
                                <a:gd name="T10" fmla="+- 0 7436 7436"/>
                                <a:gd name="T11" fmla="*/ 7436 h 566"/>
                                <a:gd name="T12" fmla="+- 0 10044 10044"/>
                                <a:gd name="T13" fmla="*/ T12 w 494"/>
                                <a:gd name="T14" fmla="+- 0 7436 7436"/>
                                <a:gd name="T15" fmla="*/ 7436 h 566"/>
                                <a:gd name="T16" fmla="+- 0 10044 10044"/>
                                <a:gd name="T17" fmla="*/ T16 w 494"/>
                                <a:gd name="T18" fmla="+- 0 8003 7436"/>
                                <a:gd name="T19" fmla="*/ 8003 h 56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94" h="566">
                                  <a:moveTo>
                                    <a:pt x="0" y="567"/>
                                  </a:moveTo>
                                  <a:lnTo>
                                    <a:pt x="494" y="567"/>
                                  </a:lnTo>
                                  <a:lnTo>
                                    <a:pt x="49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6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06" name="Group 818"/>
                        <wpg:cNvGrpSpPr>
                          <a:grpSpLocks/>
                        </wpg:cNvGrpSpPr>
                        <wpg:grpSpPr bwMode="auto">
                          <a:xfrm>
                            <a:off x="10089" y="7494"/>
                            <a:ext cx="401" cy="480"/>
                            <a:chOff x="10089" y="7494"/>
                            <a:chExt cx="401" cy="480"/>
                          </a:xfrm>
                        </wpg:grpSpPr>
                        <wps:wsp>
                          <wps:cNvPr id="1107" name="Freeform 819"/>
                          <wps:cNvSpPr>
                            <a:spLocks/>
                          </wps:cNvSpPr>
                          <wps:spPr bwMode="auto">
                            <a:xfrm>
                              <a:off x="10089" y="7494"/>
                              <a:ext cx="401" cy="480"/>
                            </a:xfrm>
                            <a:custGeom>
                              <a:avLst/>
                              <a:gdLst>
                                <a:gd name="T0" fmla="+- 0 10089 10089"/>
                                <a:gd name="T1" fmla="*/ T0 w 401"/>
                                <a:gd name="T2" fmla="+- 0 7974 7494"/>
                                <a:gd name="T3" fmla="*/ 7974 h 480"/>
                                <a:gd name="T4" fmla="+- 0 10490 10089"/>
                                <a:gd name="T5" fmla="*/ T4 w 401"/>
                                <a:gd name="T6" fmla="+- 0 7974 7494"/>
                                <a:gd name="T7" fmla="*/ 7974 h 480"/>
                                <a:gd name="T8" fmla="+- 0 10490 10089"/>
                                <a:gd name="T9" fmla="*/ T8 w 401"/>
                                <a:gd name="T10" fmla="+- 0 7494 7494"/>
                                <a:gd name="T11" fmla="*/ 7494 h 480"/>
                                <a:gd name="T12" fmla="+- 0 10089 10089"/>
                                <a:gd name="T13" fmla="*/ T12 w 401"/>
                                <a:gd name="T14" fmla="+- 0 7494 7494"/>
                                <a:gd name="T15" fmla="*/ 7494 h 480"/>
                                <a:gd name="T16" fmla="+- 0 10089 10089"/>
                                <a:gd name="T17" fmla="*/ T16 w 401"/>
                                <a:gd name="T18" fmla="+- 0 7974 7494"/>
                                <a:gd name="T19" fmla="*/ 7974 h 4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01" h="480">
                                  <a:moveTo>
                                    <a:pt x="0" y="480"/>
                                  </a:moveTo>
                                  <a:lnTo>
                                    <a:pt x="401" y="480"/>
                                  </a:lnTo>
                                  <a:lnTo>
                                    <a:pt x="40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48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08" name="Group 816"/>
                        <wpg:cNvGrpSpPr>
                          <a:grpSpLocks/>
                        </wpg:cNvGrpSpPr>
                        <wpg:grpSpPr bwMode="auto">
                          <a:xfrm>
                            <a:off x="1428" y="7465"/>
                            <a:ext cx="9110" cy="2"/>
                            <a:chOff x="1428" y="7465"/>
                            <a:chExt cx="9110" cy="2"/>
                          </a:xfrm>
                        </wpg:grpSpPr>
                        <wps:wsp>
                          <wps:cNvPr id="1109" name="Freeform 817"/>
                          <wps:cNvSpPr>
                            <a:spLocks/>
                          </wps:cNvSpPr>
                          <wps:spPr bwMode="auto">
                            <a:xfrm>
                              <a:off x="1428" y="7465"/>
                              <a:ext cx="9110" cy="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110"/>
                                <a:gd name="T2" fmla="+- 0 10538 1428"/>
                                <a:gd name="T3" fmla="*/ T2 w 911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10">
                                  <a:moveTo>
                                    <a:pt x="0" y="0"/>
                                  </a:moveTo>
                                  <a:lnTo>
                                    <a:pt x="9110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DADAD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10" name="Group 814"/>
                        <wpg:cNvGrpSpPr>
                          <a:grpSpLocks/>
                        </wpg:cNvGrpSpPr>
                        <wpg:grpSpPr bwMode="auto">
                          <a:xfrm>
                            <a:off x="1419" y="7988"/>
                            <a:ext cx="9129" cy="2"/>
                            <a:chOff x="1419" y="7988"/>
                            <a:chExt cx="9129" cy="2"/>
                          </a:xfrm>
                        </wpg:grpSpPr>
                        <wps:wsp>
                          <wps:cNvPr id="1111" name="Freeform 815"/>
                          <wps:cNvSpPr>
                            <a:spLocks/>
                          </wps:cNvSpPr>
                          <wps:spPr bwMode="auto">
                            <a:xfrm>
                              <a:off x="1419" y="7988"/>
                              <a:ext cx="9129" cy="2"/>
                            </a:xfrm>
                            <a:custGeom>
                              <a:avLst/>
                              <a:gdLst>
                                <a:gd name="T0" fmla="+- 0 1419 1419"/>
                                <a:gd name="T1" fmla="*/ T0 w 9129"/>
                                <a:gd name="T2" fmla="+- 0 10548 1419"/>
                                <a:gd name="T3" fmla="*/ T2 w 912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29">
                                  <a:moveTo>
                                    <a:pt x="0" y="0"/>
                                  </a:moveTo>
                                  <a:lnTo>
                                    <a:pt x="9129" y="0"/>
                                  </a:lnTo>
                                </a:path>
                              </a:pathLst>
                            </a:custGeom>
                            <a:noFill/>
                            <a:ln w="19558">
                              <a:solidFill>
                                <a:srgbClr val="DADAD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12" name="Group 812"/>
                        <wpg:cNvGrpSpPr>
                          <a:grpSpLocks/>
                        </wpg:cNvGrpSpPr>
                        <wpg:grpSpPr bwMode="auto">
                          <a:xfrm>
                            <a:off x="2343" y="7494"/>
                            <a:ext cx="2" cy="509"/>
                            <a:chOff x="2343" y="7494"/>
                            <a:chExt cx="2" cy="509"/>
                          </a:xfrm>
                        </wpg:grpSpPr>
                        <wps:wsp>
                          <wps:cNvPr id="1113" name="Freeform 813"/>
                          <wps:cNvSpPr>
                            <a:spLocks/>
                          </wps:cNvSpPr>
                          <wps:spPr bwMode="auto">
                            <a:xfrm>
                              <a:off x="2343" y="7494"/>
                              <a:ext cx="2" cy="509"/>
                            </a:xfrm>
                            <a:custGeom>
                              <a:avLst/>
                              <a:gdLst>
                                <a:gd name="T0" fmla="+- 0 7494 7494"/>
                                <a:gd name="T1" fmla="*/ 7494 h 509"/>
                                <a:gd name="T2" fmla="+- 0 8003 7494"/>
                                <a:gd name="T3" fmla="*/ 8003 h 50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09">
                                  <a:moveTo>
                                    <a:pt x="0" y="0"/>
                                  </a:moveTo>
                                  <a:lnTo>
                                    <a:pt x="0" y="509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14" name="Group 810"/>
                        <wpg:cNvGrpSpPr>
                          <a:grpSpLocks/>
                        </wpg:cNvGrpSpPr>
                        <wpg:grpSpPr bwMode="auto">
                          <a:xfrm>
                            <a:off x="10034" y="7494"/>
                            <a:ext cx="2" cy="509"/>
                            <a:chOff x="10034" y="7494"/>
                            <a:chExt cx="2" cy="509"/>
                          </a:xfrm>
                        </wpg:grpSpPr>
                        <wps:wsp>
                          <wps:cNvPr id="1115" name="Freeform 811"/>
                          <wps:cNvSpPr>
                            <a:spLocks/>
                          </wps:cNvSpPr>
                          <wps:spPr bwMode="auto">
                            <a:xfrm>
                              <a:off x="10034" y="7494"/>
                              <a:ext cx="2" cy="509"/>
                            </a:xfrm>
                            <a:custGeom>
                              <a:avLst/>
                              <a:gdLst>
                                <a:gd name="T0" fmla="+- 0 7494 7494"/>
                                <a:gd name="T1" fmla="*/ 7494 h 509"/>
                                <a:gd name="T2" fmla="+- 0 8003 7494"/>
                                <a:gd name="T3" fmla="*/ 8003 h 50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09">
                                  <a:moveTo>
                                    <a:pt x="0" y="0"/>
                                  </a:moveTo>
                                  <a:lnTo>
                                    <a:pt x="0" y="509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16" name="Group 808"/>
                        <wpg:cNvGrpSpPr>
                          <a:grpSpLocks/>
                        </wpg:cNvGrpSpPr>
                        <wpg:grpSpPr bwMode="auto">
                          <a:xfrm>
                            <a:off x="1428" y="8022"/>
                            <a:ext cx="905" cy="566"/>
                            <a:chOff x="1428" y="8022"/>
                            <a:chExt cx="905" cy="566"/>
                          </a:xfrm>
                        </wpg:grpSpPr>
                        <wps:wsp>
                          <wps:cNvPr id="1117" name="Freeform 809"/>
                          <wps:cNvSpPr>
                            <a:spLocks/>
                          </wps:cNvSpPr>
                          <wps:spPr bwMode="auto">
                            <a:xfrm>
                              <a:off x="1428" y="8022"/>
                              <a:ext cx="905" cy="566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05"/>
                                <a:gd name="T2" fmla="+- 0 8588 8022"/>
                                <a:gd name="T3" fmla="*/ 8588 h 566"/>
                                <a:gd name="T4" fmla="+- 0 2333 1428"/>
                                <a:gd name="T5" fmla="*/ T4 w 905"/>
                                <a:gd name="T6" fmla="+- 0 8588 8022"/>
                                <a:gd name="T7" fmla="*/ 8588 h 566"/>
                                <a:gd name="T8" fmla="+- 0 2333 1428"/>
                                <a:gd name="T9" fmla="*/ T8 w 905"/>
                                <a:gd name="T10" fmla="+- 0 8022 8022"/>
                                <a:gd name="T11" fmla="*/ 8022 h 566"/>
                                <a:gd name="T12" fmla="+- 0 1428 1428"/>
                                <a:gd name="T13" fmla="*/ T12 w 905"/>
                                <a:gd name="T14" fmla="+- 0 8022 8022"/>
                                <a:gd name="T15" fmla="*/ 8022 h 566"/>
                                <a:gd name="T16" fmla="+- 0 1428 1428"/>
                                <a:gd name="T17" fmla="*/ T16 w 905"/>
                                <a:gd name="T18" fmla="+- 0 8588 8022"/>
                                <a:gd name="T19" fmla="*/ 8588 h 56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05" h="566">
                                  <a:moveTo>
                                    <a:pt x="0" y="566"/>
                                  </a:moveTo>
                                  <a:lnTo>
                                    <a:pt x="905" y="566"/>
                                  </a:lnTo>
                                  <a:lnTo>
                                    <a:pt x="90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18" name="Group 806"/>
                        <wpg:cNvGrpSpPr>
                          <a:grpSpLocks/>
                        </wpg:cNvGrpSpPr>
                        <wpg:grpSpPr bwMode="auto">
                          <a:xfrm>
                            <a:off x="1476" y="8079"/>
                            <a:ext cx="811" cy="247"/>
                            <a:chOff x="1476" y="8079"/>
                            <a:chExt cx="811" cy="247"/>
                          </a:xfrm>
                        </wpg:grpSpPr>
                        <wps:wsp>
                          <wps:cNvPr id="1119" name="Freeform 807"/>
                          <wps:cNvSpPr>
                            <a:spLocks/>
                          </wps:cNvSpPr>
                          <wps:spPr bwMode="auto">
                            <a:xfrm>
                              <a:off x="1476" y="8079"/>
                              <a:ext cx="811" cy="247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811"/>
                                <a:gd name="T2" fmla="+- 0 8327 8079"/>
                                <a:gd name="T3" fmla="*/ 8327 h 247"/>
                                <a:gd name="T4" fmla="+- 0 2288 1476"/>
                                <a:gd name="T5" fmla="*/ T4 w 811"/>
                                <a:gd name="T6" fmla="+- 0 8327 8079"/>
                                <a:gd name="T7" fmla="*/ 8327 h 247"/>
                                <a:gd name="T8" fmla="+- 0 2288 1476"/>
                                <a:gd name="T9" fmla="*/ T8 w 811"/>
                                <a:gd name="T10" fmla="+- 0 8079 8079"/>
                                <a:gd name="T11" fmla="*/ 8079 h 247"/>
                                <a:gd name="T12" fmla="+- 0 1476 1476"/>
                                <a:gd name="T13" fmla="*/ T12 w 811"/>
                                <a:gd name="T14" fmla="+- 0 8079 8079"/>
                                <a:gd name="T15" fmla="*/ 8079 h 247"/>
                                <a:gd name="T16" fmla="+- 0 1476 1476"/>
                                <a:gd name="T17" fmla="*/ T16 w 811"/>
                                <a:gd name="T18" fmla="+- 0 8327 8079"/>
                                <a:gd name="T19" fmla="*/ 8327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11" h="247">
                                  <a:moveTo>
                                    <a:pt x="0" y="248"/>
                                  </a:moveTo>
                                  <a:lnTo>
                                    <a:pt x="812" y="248"/>
                                  </a:lnTo>
                                  <a:lnTo>
                                    <a:pt x="81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20" name="Group 804"/>
                        <wpg:cNvGrpSpPr>
                          <a:grpSpLocks/>
                        </wpg:cNvGrpSpPr>
                        <wpg:grpSpPr bwMode="auto">
                          <a:xfrm>
                            <a:off x="2352" y="8022"/>
                            <a:ext cx="7669" cy="566"/>
                            <a:chOff x="2352" y="8022"/>
                            <a:chExt cx="7669" cy="566"/>
                          </a:xfrm>
                        </wpg:grpSpPr>
                        <wps:wsp>
                          <wps:cNvPr id="1121" name="Freeform 805"/>
                          <wps:cNvSpPr>
                            <a:spLocks/>
                          </wps:cNvSpPr>
                          <wps:spPr bwMode="auto">
                            <a:xfrm>
                              <a:off x="2352" y="8022"/>
                              <a:ext cx="7669" cy="566"/>
                            </a:xfrm>
                            <a:custGeom>
                              <a:avLst/>
                              <a:gdLst>
                                <a:gd name="T0" fmla="+- 0 2352 2352"/>
                                <a:gd name="T1" fmla="*/ T0 w 7669"/>
                                <a:gd name="T2" fmla="+- 0 8588 8022"/>
                                <a:gd name="T3" fmla="*/ 8588 h 566"/>
                                <a:gd name="T4" fmla="+- 0 10022 2352"/>
                                <a:gd name="T5" fmla="*/ T4 w 7669"/>
                                <a:gd name="T6" fmla="+- 0 8588 8022"/>
                                <a:gd name="T7" fmla="*/ 8588 h 566"/>
                                <a:gd name="T8" fmla="+- 0 10022 2352"/>
                                <a:gd name="T9" fmla="*/ T8 w 7669"/>
                                <a:gd name="T10" fmla="+- 0 8022 8022"/>
                                <a:gd name="T11" fmla="*/ 8022 h 566"/>
                                <a:gd name="T12" fmla="+- 0 2352 2352"/>
                                <a:gd name="T13" fmla="*/ T12 w 7669"/>
                                <a:gd name="T14" fmla="+- 0 8022 8022"/>
                                <a:gd name="T15" fmla="*/ 8022 h 566"/>
                                <a:gd name="T16" fmla="+- 0 2352 2352"/>
                                <a:gd name="T17" fmla="*/ T16 w 7669"/>
                                <a:gd name="T18" fmla="+- 0 8588 8022"/>
                                <a:gd name="T19" fmla="*/ 8588 h 56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669" h="566">
                                  <a:moveTo>
                                    <a:pt x="0" y="566"/>
                                  </a:moveTo>
                                  <a:lnTo>
                                    <a:pt x="7670" y="566"/>
                                  </a:lnTo>
                                  <a:lnTo>
                                    <a:pt x="767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22" name="Group 802"/>
                        <wpg:cNvGrpSpPr>
                          <a:grpSpLocks/>
                        </wpg:cNvGrpSpPr>
                        <wpg:grpSpPr bwMode="auto">
                          <a:xfrm>
                            <a:off x="2400" y="8079"/>
                            <a:ext cx="7576" cy="226"/>
                            <a:chOff x="2400" y="8079"/>
                            <a:chExt cx="7576" cy="226"/>
                          </a:xfrm>
                        </wpg:grpSpPr>
                        <wps:wsp>
                          <wps:cNvPr id="1123" name="Freeform 803"/>
                          <wps:cNvSpPr>
                            <a:spLocks/>
                          </wps:cNvSpPr>
                          <wps:spPr bwMode="auto">
                            <a:xfrm>
                              <a:off x="2400" y="8079"/>
                              <a:ext cx="7576" cy="226"/>
                            </a:xfrm>
                            <a:custGeom>
                              <a:avLst/>
                              <a:gdLst>
                                <a:gd name="T0" fmla="+- 0 2400 2400"/>
                                <a:gd name="T1" fmla="*/ T0 w 7576"/>
                                <a:gd name="T2" fmla="+- 0 8305 8079"/>
                                <a:gd name="T3" fmla="*/ 8305 h 226"/>
                                <a:gd name="T4" fmla="+- 0 9976 2400"/>
                                <a:gd name="T5" fmla="*/ T4 w 7576"/>
                                <a:gd name="T6" fmla="+- 0 8305 8079"/>
                                <a:gd name="T7" fmla="*/ 8305 h 226"/>
                                <a:gd name="T8" fmla="+- 0 9976 2400"/>
                                <a:gd name="T9" fmla="*/ T8 w 7576"/>
                                <a:gd name="T10" fmla="+- 0 8079 8079"/>
                                <a:gd name="T11" fmla="*/ 8079 h 226"/>
                                <a:gd name="T12" fmla="+- 0 2400 2400"/>
                                <a:gd name="T13" fmla="*/ T12 w 7576"/>
                                <a:gd name="T14" fmla="+- 0 8079 8079"/>
                                <a:gd name="T15" fmla="*/ 8079 h 226"/>
                                <a:gd name="T16" fmla="+- 0 2400 2400"/>
                                <a:gd name="T17" fmla="*/ T16 w 7576"/>
                                <a:gd name="T18" fmla="+- 0 8305 8079"/>
                                <a:gd name="T19" fmla="*/ 8305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576" h="226">
                                  <a:moveTo>
                                    <a:pt x="0" y="226"/>
                                  </a:moveTo>
                                  <a:lnTo>
                                    <a:pt x="7576" y="226"/>
                                  </a:lnTo>
                                  <a:lnTo>
                                    <a:pt x="757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24" name="Group 800"/>
                        <wpg:cNvGrpSpPr>
                          <a:grpSpLocks/>
                        </wpg:cNvGrpSpPr>
                        <wpg:grpSpPr bwMode="auto">
                          <a:xfrm>
                            <a:off x="2400" y="8305"/>
                            <a:ext cx="7576" cy="228"/>
                            <a:chOff x="2400" y="8305"/>
                            <a:chExt cx="7576" cy="228"/>
                          </a:xfrm>
                        </wpg:grpSpPr>
                        <wps:wsp>
                          <wps:cNvPr id="1125" name="Freeform 801"/>
                          <wps:cNvSpPr>
                            <a:spLocks/>
                          </wps:cNvSpPr>
                          <wps:spPr bwMode="auto">
                            <a:xfrm>
                              <a:off x="2400" y="8305"/>
                              <a:ext cx="7576" cy="228"/>
                            </a:xfrm>
                            <a:custGeom>
                              <a:avLst/>
                              <a:gdLst>
                                <a:gd name="T0" fmla="+- 0 2400 2400"/>
                                <a:gd name="T1" fmla="*/ T0 w 7576"/>
                                <a:gd name="T2" fmla="+- 0 8533 8305"/>
                                <a:gd name="T3" fmla="*/ 8533 h 228"/>
                                <a:gd name="T4" fmla="+- 0 9976 2400"/>
                                <a:gd name="T5" fmla="*/ T4 w 7576"/>
                                <a:gd name="T6" fmla="+- 0 8533 8305"/>
                                <a:gd name="T7" fmla="*/ 8533 h 228"/>
                                <a:gd name="T8" fmla="+- 0 9976 2400"/>
                                <a:gd name="T9" fmla="*/ T8 w 7576"/>
                                <a:gd name="T10" fmla="+- 0 8305 8305"/>
                                <a:gd name="T11" fmla="*/ 8305 h 228"/>
                                <a:gd name="T12" fmla="+- 0 2400 2400"/>
                                <a:gd name="T13" fmla="*/ T12 w 7576"/>
                                <a:gd name="T14" fmla="+- 0 8305 8305"/>
                                <a:gd name="T15" fmla="*/ 8305 h 228"/>
                                <a:gd name="T16" fmla="+- 0 2400 2400"/>
                                <a:gd name="T17" fmla="*/ T16 w 7576"/>
                                <a:gd name="T18" fmla="+- 0 8533 8305"/>
                                <a:gd name="T19" fmla="*/ 8533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576" h="228">
                                  <a:moveTo>
                                    <a:pt x="0" y="228"/>
                                  </a:moveTo>
                                  <a:lnTo>
                                    <a:pt x="7576" y="228"/>
                                  </a:lnTo>
                                  <a:lnTo>
                                    <a:pt x="757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26" name="Group 798"/>
                        <wpg:cNvGrpSpPr>
                          <a:grpSpLocks/>
                        </wpg:cNvGrpSpPr>
                        <wpg:grpSpPr bwMode="auto">
                          <a:xfrm>
                            <a:off x="10044" y="8022"/>
                            <a:ext cx="494" cy="566"/>
                            <a:chOff x="10044" y="8022"/>
                            <a:chExt cx="494" cy="566"/>
                          </a:xfrm>
                        </wpg:grpSpPr>
                        <wps:wsp>
                          <wps:cNvPr id="1127" name="Freeform 799"/>
                          <wps:cNvSpPr>
                            <a:spLocks/>
                          </wps:cNvSpPr>
                          <wps:spPr bwMode="auto">
                            <a:xfrm>
                              <a:off x="10044" y="8022"/>
                              <a:ext cx="494" cy="566"/>
                            </a:xfrm>
                            <a:custGeom>
                              <a:avLst/>
                              <a:gdLst>
                                <a:gd name="T0" fmla="+- 0 10044 10044"/>
                                <a:gd name="T1" fmla="*/ T0 w 494"/>
                                <a:gd name="T2" fmla="+- 0 8588 8022"/>
                                <a:gd name="T3" fmla="*/ 8588 h 566"/>
                                <a:gd name="T4" fmla="+- 0 10538 10044"/>
                                <a:gd name="T5" fmla="*/ T4 w 494"/>
                                <a:gd name="T6" fmla="+- 0 8588 8022"/>
                                <a:gd name="T7" fmla="*/ 8588 h 566"/>
                                <a:gd name="T8" fmla="+- 0 10538 10044"/>
                                <a:gd name="T9" fmla="*/ T8 w 494"/>
                                <a:gd name="T10" fmla="+- 0 8022 8022"/>
                                <a:gd name="T11" fmla="*/ 8022 h 566"/>
                                <a:gd name="T12" fmla="+- 0 10044 10044"/>
                                <a:gd name="T13" fmla="*/ T12 w 494"/>
                                <a:gd name="T14" fmla="+- 0 8022 8022"/>
                                <a:gd name="T15" fmla="*/ 8022 h 566"/>
                                <a:gd name="T16" fmla="+- 0 10044 10044"/>
                                <a:gd name="T17" fmla="*/ T16 w 494"/>
                                <a:gd name="T18" fmla="+- 0 8588 8022"/>
                                <a:gd name="T19" fmla="*/ 8588 h 56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94" h="566">
                                  <a:moveTo>
                                    <a:pt x="0" y="566"/>
                                  </a:moveTo>
                                  <a:lnTo>
                                    <a:pt x="494" y="566"/>
                                  </a:lnTo>
                                  <a:lnTo>
                                    <a:pt x="49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28" name="Group 796"/>
                        <wpg:cNvGrpSpPr>
                          <a:grpSpLocks/>
                        </wpg:cNvGrpSpPr>
                        <wpg:grpSpPr bwMode="auto">
                          <a:xfrm>
                            <a:off x="10089" y="8079"/>
                            <a:ext cx="401" cy="480"/>
                            <a:chOff x="10089" y="8079"/>
                            <a:chExt cx="401" cy="480"/>
                          </a:xfrm>
                        </wpg:grpSpPr>
                        <wps:wsp>
                          <wps:cNvPr id="1129" name="Freeform 797"/>
                          <wps:cNvSpPr>
                            <a:spLocks/>
                          </wps:cNvSpPr>
                          <wps:spPr bwMode="auto">
                            <a:xfrm>
                              <a:off x="10089" y="8079"/>
                              <a:ext cx="401" cy="480"/>
                            </a:xfrm>
                            <a:custGeom>
                              <a:avLst/>
                              <a:gdLst>
                                <a:gd name="T0" fmla="+- 0 10089 10089"/>
                                <a:gd name="T1" fmla="*/ T0 w 401"/>
                                <a:gd name="T2" fmla="+- 0 8559 8079"/>
                                <a:gd name="T3" fmla="*/ 8559 h 480"/>
                                <a:gd name="T4" fmla="+- 0 10490 10089"/>
                                <a:gd name="T5" fmla="*/ T4 w 401"/>
                                <a:gd name="T6" fmla="+- 0 8559 8079"/>
                                <a:gd name="T7" fmla="*/ 8559 h 480"/>
                                <a:gd name="T8" fmla="+- 0 10490 10089"/>
                                <a:gd name="T9" fmla="*/ T8 w 401"/>
                                <a:gd name="T10" fmla="+- 0 8079 8079"/>
                                <a:gd name="T11" fmla="*/ 8079 h 480"/>
                                <a:gd name="T12" fmla="+- 0 10089 10089"/>
                                <a:gd name="T13" fmla="*/ T12 w 401"/>
                                <a:gd name="T14" fmla="+- 0 8079 8079"/>
                                <a:gd name="T15" fmla="*/ 8079 h 480"/>
                                <a:gd name="T16" fmla="+- 0 10089 10089"/>
                                <a:gd name="T17" fmla="*/ T16 w 401"/>
                                <a:gd name="T18" fmla="+- 0 8559 8079"/>
                                <a:gd name="T19" fmla="*/ 8559 h 4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01" h="480">
                                  <a:moveTo>
                                    <a:pt x="0" y="480"/>
                                  </a:moveTo>
                                  <a:lnTo>
                                    <a:pt x="401" y="480"/>
                                  </a:lnTo>
                                  <a:lnTo>
                                    <a:pt x="40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48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30" name="Group 794"/>
                        <wpg:cNvGrpSpPr>
                          <a:grpSpLocks/>
                        </wpg:cNvGrpSpPr>
                        <wpg:grpSpPr bwMode="auto">
                          <a:xfrm>
                            <a:off x="1428" y="8051"/>
                            <a:ext cx="9110" cy="2"/>
                            <a:chOff x="1428" y="8051"/>
                            <a:chExt cx="9110" cy="2"/>
                          </a:xfrm>
                        </wpg:grpSpPr>
                        <wps:wsp>
                          <wps:cNvPr id="1131" name="Freeform 795"/>
                          <wps:cNvSpPr>
                            <a:spLocks/>
                          </wps:cNvSpPr>
                          <wps:spPr bwMode="auto">
                            <a:xfrm>
                              <a:off x="1428" y="8051"/>
                              <a:ext cx="9110" cy="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110"/>
                                <a:gd name="T2" fmla="+- 0 10538 1428"/>
                                <a:gd name="T3" fmla="*/ T2 w 911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10">
                                  <a:moveTo>
                                    <a:pt x="0" y="0"/>
                                  </a:moveTo>
                                  <a:lnTo>
                                    <a:pt x="9110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EBEBE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32" name="Group 792"/>
                        <wpg:cNvGrpSpPr>
                          <a:grpSpLocks/>
                        </wpg:cNvGrpSpPr>
                        <wpg:grpSpPr bwMode="auto">
                          <a:xfrm>
                            <a:off x="1419" y="8571"/>
                            <a:ext cx="9129" cy="2"/>
                            <a:chOff x="1419" y="8571"/>
                            <a:chExt cx="9129" cy="2"/>
                          </a:xfrm>
                        </wpg:grpSpPr>
                        <wps:wsp>
                          <wps:cNvPr id="1133" name="Freeform 793"/>
                          <wps:cNvSpPr>
                            <a:spLocks/>
                          </wps:cNvSpPr>
                          <wps:spPr bwMode="auto">
                            <a:xfrm>
                              <a:off x="1419" y="8571"/>
                              <a:ext cx="9129" cy="2"/>
                            </a:xfrm>
                            <a:custGeom>
                              <a:avLst/>
                              <a:gdLst>
                                <a:gd name="T0" fmla="+- 0 1419 1419"/>
                                <a:gd name="T1" fmla="*/ T0 w 9129"/>
                                <a:gd name="T2" fmla="+- 0 10548 1419"/>
                                <a:gd name="T3" fmla="*/ T2 w 912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29">
                                  <a:moveTo>
                                    <a:pt x="0" y="0"/>
                                  </a:moveTo>
                                  <a:lnTo>
                                    <a:pt x="9129" y="0"/>
                                  </a:lnTo>
                                </a:path>
                              </a:pathLst>
                            </a:custGeom>
                            <a:noFill/>
                            <a:ln w="19558">
                              <a:solidFill>
                                <a:srgbClr val="EBEBE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34" name="Group 790"/>
                        <wpg:cNvGrpSpPr>
                          <a:grpSpLocks/>
                        </wpg:cNvGrpSpPr>
                        <wpg:grpSpPr bwMode="auto">
                          <a:xfrm>
                            <a:off x="2343" y="8079"/>
                            <a:ext cx="2" cy="506"/>
                            <a:chOff x="2343" y="8079"/>
                            <a:chExt cx="2" cy="506"/>
                          </a:xfrm>
                        </wpg:grpSpPr>
                        <wps:wsp>
                          <wps:cNvPr id="1135" name="Freeform 791"/>
                          <wps:cNvSpPr>
                            <a:spLocks/>
                          </wps:cNvSpPr>
                          <wps:spPr bwMode="auto">
                            <a:xfrm>
                              <a:off x="2343" y="8079"/>
                              <a:ext cx="2" cy="506"/>
                            </a:xfrm>
                            <a:custGeom>
                              <a:avLst/>
                              <a:gdLst>
                                <a:gd name="T0" fmla="+- 0 8079 8079"/>
                                <a:gd name="T1" fmla="*/ 8079 h 506"/>
                                <a:gd name="T2" fmla="+- 0 8586 8079"/>
                                <a:gd name="T3" fmla="*/ 8586 h 506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06">
                                  <a:moveTo>
                                    <a:pt x="0" y="0"/>
                                  </a:moveTo>
                                  <a:lnTo>
                                    <a:pt x="0" y="507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36" name="Group 788"/>
                        <wpg:cNvGrpSpPr>
                          <a:grpSpLocks/>
                        </wpg:cNvGrpSpPr>
                        <wpg:grpSpPr bwMode="auto">
                          <a:xfrm>
                            <a:off x="10034" y="8079"/>
                            <a:ext cx="2" cy="506"/>
                            <a:chOff x="10034" y="8079"/>
                            <a:chExt cx="2" cy="506"/>
                          </a:xfrm>
                        </wpg:grpSpPr>
                        <wps:wsp>
                          <wps:cNvPr id="1137" name="Freeform 789"/>
                          <wps:cNvSpPr>
                            <a:spLocks/>
                          </wps:cNvSpPr>
                          <wps:spPr bwMode="auto">
                            <a:xfrm>
                              <a:off x="10034" y="8079"/>
                              <a:ext cx="2" cy="506"/>
                            </a:xfrm>
                            <a:custGeom>
                              <a:avLst/>
                              <a:gdLst>
                                <a:gd name="T0" fmla="+- 0 8079 8079"/>
                                <a:gd name="T1" fmla="*/ 8079 h 506"/>
                                <a:gd name="T2" fmla="+- 0 8586 8079"/>
                                <a:gd name="T3" fmla="*/ 8586 h 506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06">
                                  <a:moveTo>
                                    <a:pt x="0" y="0"/>
                                  </a:moveTo>
                                  <a:lnTo>
                                    <a:pt x="0" y="507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38" name="Group 786"/>
                        <wpg:cNvGrpSpPr>
                          <a:grpSpLocks/>
                        </wpg:cNvGrpSpPr>
                        <wpg:grpSpPr bwMode="auto">
                          <a:xfrm>
                            <a:off x="1428" y="8607"/>
                            <a:ext cx="905" cy="566"/>
                            <a:chOff x="1428" y="8607"/>
                            <a:chExt cx="905" cy="566"/>
                          </a:xfrm>
                        </wpg:grpSpPr>
                        <wps:wsp>
                          <wps:cNvPr id="1139" name="Freeform 787"/>
                          <wps:cNvSpPr>
                            <a:spLocks/>
                          </wps:cNvSpPr>
                          <wps:spPr bwMode="auto">
                            <a:xfrm>
                              <a:off x="1428" y="8607"/>
                              <a:ext cx="905" cy="566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05"/>
                                <a:gd name="T2" fmla="+- 0 9174 8607"/>
                                <a:gd name="T3" fmla="*/ 9174 h 566"/>
                                <a:gd name="T4" fmla="+- 0 2333 1428"/>
                                <a:gd name="T5" fmla="*/ T4 w 905"/>
                                <a:gd name="T6" fmla="+- 0 9174 8607"/>
                                <a:gd name="T7" fmla="*/ 9174 h 566"/>
                                <a:gd name="T8" fmla="+- 0 2333 1428"/>
                                <a:gd name="T9" fmla="*/ T8 w 905"/>
                                <a:gd name="T10" fmla="+- 0 8607 8607"/>
                                <a:gd name="T11" fmla="*/ 8607 h 566"/>
                                <a:gd name="T12" fmla="+- 0 1428 1428"/>
                                <a:gd name="T13" fmla="*/ T12 w 905"/>
                                <a:gd name="T14" fmla="+- 0 8607 8607"/>
                                <a:gd name="T15" fmla="*/ 8607 h 566"/>
                                <a:gd name="T16" fmla="+- 0 1428 1428"/>
                                <a:gd name="T17" fmla="*/ T16 w 905"/>
                                <a:gd name="T18" fmla="+- 0 9174 8607"/>
                                <a:gd name="T19" fmla="*/ 9174 h 56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05" h="566">
                                  <a:moveTo>
                                    <a:pt x="0" y="567"/>
                                  </a:moveTo>
                                  <a:lnTo>
                                    <a:pt x="905" y="567"/>
                                  </a:lnTo>
                                  <a:lnTo>
                                    <a:pt x="90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6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40" name="Group 784"/>
                        <wpg:cNvGrpSpPr>
                          <a:grpSpLocks/>
                        </wpg:cNvGrpSpPr>
                        <wpg:grpSpPr bwMode="auto">
                          <a:xfrm>
                            <a:off x="1476" y="8665"/>
                            <a:ext cx="811" cy="245"/>
                            <a:chOff x="1476" y="8665"/>
                            <a:chExt cx="811" cy="245"/>
                          </a:xfrm>
                        </wpg:grpSpPr>
                        <wps:wsp>
                          <wps:cNvPr id="1141" name="Freeform 785"/>
                          <wps:cNvSpPr>
                            <a:spLocks/>
                          </wps:cNvSpPr>
                          <wps:spPr bwMode="auto">
                            <a:xfrm>
                              <a:off x="1476" y="8665"/>
                              <a:ext cx="811" cy="245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811"/>
                                <a:gd name="T2" fmla="+- 0 8910 8665"/>
                                <a:gd name="T3" fmla="*/ 8910 h 245"/>
                                <a:gd name="T4" fmla="+- 0 2288 1476"/>
                                <a:gd name="T5" fmla="*/ T4 w 811"/>
                                <a:gd name="T6" fmla="+- 0 8910 8665"/>
                                <a:gd name="T7" fmla="*/ 8910 h 245"/>
                                <a:gd name="T8" fmla="+- 0 2288 1476"/>
                                <a:gd name="T9" fmla="*/ T8 w 811"/>
                                <a:gd name="T10" fmla="+- 0 8665 8665"/>
                                <a:gd name="T11" fmla="*/ 8665 h 245"/>
                                <a:gd name="T12" fmla="+- 0 1476 1476"/>
                                <a:gd name="T13" fmla="*/ T12 w 811"/>
                                <a:gd name="T14" fmla="+- 0 8665 8665"/>
                                <a:gd name="T15" fmla="*/ 8665 h 245"/>
                                <a:gd name="T16" fmla="+- 0 1476 1476"/>
                                <a:gd name="T17" fmla="*/ T16 w 811"/>
                                <a:gd name="T18" fmla="+- 0 8910 8665"/>
                                <a:gd name="T19" fmla="*/ 8910 h 24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11" h="245">
                                  <a:moveTo>
                                    <a:pt x="0" y="245"/>
                                  </a:moveTo>
                                  <a:lnTo>
                                    <a:pt x="812" y="245"/>
                                  </a:lnTo>
                                  <a:lnTo>
                                    <a:pt x="81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42" name="Group 782"/>
                        <wpg:cNvGrpSpPr>
                          <a:grpSpLocks/>
                        </wpg:cNvGrpSpPr>
                        <wpg:grpSpPr bwMode="auto">
                          <a:xfrm>
                            <a:off x="2352" y="8607"/>
                            <a:ext cx="7669" cy="566"/>
                            <a:chOff x="2352" y="8607"/>
                            <a:chExt cx="7669" cy="566"/>
                          </a:xfrm>
                        </wpg:grpSpPr>
                        <wps:wsp>
                          <wps:cNvPr id="1143" name="Freeform 783"/>
                          <wps:cNvSpPr>
                            <a:spLocks/>
                          </wps:cNvSpPr>
                          <wps:spPr bwMode="auto">
                            <a:xfrm>
                              <a:off x="2352" y="8607"/>
                              <a:ext cx="7669" cy="566"/>
                            </a:xfrm>
                            <a:custGeom>
                              <a:avLst/>
                              <a:gdLst>
                                <a:gd name="T0" fmla="+- 0 2352 2352"/>
                                <a:gd name="T1" fmla="*/ T0 w 7669"/>
                                <a:gd name="T2" fmla="+- 0 9174 8607"/>
                                <a:gd name="T3" fmla="*/ 9174 h 566"/>
                                <a:gd name="T4" fmla="+- 0 10022 2352"/>
                                <a:gd name="T5" fmla="*/ T4 w 7669"/>
                                <a:gd name="T6" fmla="+- 0 9174 8607"/>
                                <a:gd name="T7" fmla="*/ 9174 h 566"/>
                                <a:gd name="T8" fmla="+- 0 10022 2352"/>
                                <a:gd name="T9" fmla="*/ T8 w 7669"/>
                                <a:gd name="T10" fmla="+- 0 8607 8607"/>
                                <a:gd name="T11" fmla="*/ 8607 h 566"/>
                                <a:gd name="T12" fmla="+- 0 2352 2352"/>
                                <a:gd name="T13" fmla="*/ T12 w 7669"/>
                                <a:gd name="T14" fmla="+- 0 8607 8607"/>
                                <a:gd name="T15" fmla="*/ 8607 h 566"/>
                                <a:gd name="T16" fmla="+- 0 2352 2352"/>
                                <a:gd name="T17" fmla="*/ T16 w 7669"/>
                                <a:gd name="T18" fmla="+- 0 9174 8607"/>
                                <a:gd name="T19" fmla="*/ 9174 h 56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669" h="566">
                                  <a:moveTo>
                                    <a:pt x="0" y="567"/>
                                  </a:moveTo>
                                  <a:lnTo>
                                    <a:pt x="7670" y="567"/>
                                  </a:lnTo>
                                  <a:lnTo>
                                    <a:pt x="767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6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44" name="Group 780"/>
                        <wpg:cNvGrpSpPr>
                          <a:grpSpLocks/>
                        </wpg:cNvGrpSpPr>
                        <wpg:grpSpPr bwMode="auto">
                          <a:xfrm>
                            <a:off x="2400" y="8665"/>
                            <a:ext cx="7576" cy="226"/>
                            <a:chOff x="2400" y="8665"/>
                            <a:chExt cx="7576" cy="226"/>
                          </a:xfrm>
                        </wpg:grpSpPr>
                        <wps:wsp>
                          <wps:cNvPr id="1145" name="Freeform 781"/>
                          <wps:cNvSpPr>
                            <a:spLocks/>
                          </wps:cNvSpPr>
                          <wps:spPr bwMode="auto">
                            <a:xfrm>
                              <a:off x="2400" y="8665"/>
                              <a:ext cx="7576" cy="226"/>
                            </a:xfrm>
                            <a:custGeom>
                              <a:avLst/>
                              <a:gdLst>
                                <a:gd name="T0" fmla="+- 0 2400 2400"/>
                                <a:gd name="T1" fmla="*/ T0 w 7576"/>
                                <a:gd name="T2" fmla="+- 0 8891 8665"/>
                                <a:gd name="T3" fmla="*/ 8891 h 226"/>
                                <a:gd name="T4" fmla="+- 0 9976 2400"/>
                                <a:gd name="T5" fmla="*/ T4 w 7576"/>
                                <a:gd name="T6" fmla="+- 0 8891 8665"/>
                                <a:gd name="T7" fmla="*/ 8891 h 226"/>
                                <a:gd name="T8" fmla="+- 0 9976 2400"/>
                                <a:gd name="T9" fmla="*/ T8 w 7576"/>
                                <a:gd name="T10" fmla="+- 0 8665 8665"/>
                                <a:gd name="T11" fmla="*/ 8665 h 226"/>
                                <a:gd name="T12" fmla="+- 0 2400 2400"/>
                                <a:gd name="T13" fmla="*/ T12 w 7576"/>
                                <a:gd name="T14" fmla="+- 0 8665 8665"/>
                                <a:gd name="T15" fmla="*/ 8665 h 226"/>
                                <a:gd name="T16" fmla="+- 0 2400 2400"/>
                                <a:gd name="T17" fmla="*/ T16 w 7576"/>
                                <a:gd name="T18" fmla="+- 0 8891 8665"/>
                                <a:gd name="T19" fmla="*/ 8891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576" h="226">
                                  <a:moveTo>
                                    <a:pt x="0" y="226"/>
                                  </a:moveTo>
                                  <a:lnTo>
                                    <a:pt x="7576" y="226"/>
                                  </a:lnTo>
                                  <a:lnTo>
                                    <a:pt x="757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46" name="Group 778"/>
                        <wpg:cNvGrpSpPr>
                          <a:grpSpLocks/>
                        </wpg:cNvGrpSpPr>
                        <wpg:grpSpPr bwMode="auto">
                          <a:xfrm>
                            <a:off x="2400" y="8891"/>
                            <a:ext cx="7576" cy="228"/>
                            <a:chOff x="2400" y="8891"/>
                            <a:chExt cx="7576" cy="228"/>
                          </a:xfrm>
                        </wpg:grpSpPr>
                        <wps:wsp>
                          <wps:cNvPr id="1147" name="Freeform 779"/>
                          <wps:cNvSpPr>
                            <a:spLocks/>
                          </wps:cNvSpPr>
                          <wps:spPr bwMode="auto">
                            <a:xfrm>
                              <a:off x="2400" y="8891"/>
                              <a:ext cx="7576" cy="228"/>
                            </a:xfrm>
                            <a:custGeom>
                              <a:avLst/>
                              <a:gdLst>
                                <a:gd name="T0" fmla="+- 0 2400 2400"/>
                                <a:gd name="T1" fmla="*/ T0 w 7576"/>
                                <a:gd name="T2" fmla="+- 0 9119 8891"/>
                                <a:gd name="T3" fmla="*/ 9119 h 228"/>
                                <a:gd name="T4" fmla="+- 0 9976 2400"/>
                                <a:gd name="T5" fmla="*/ T4 w 7576"/>
                                <a:gd name="T6" fmla="+- 0 9119 8891"/>
                                <a:gd name="T7" fmla="*/ 9119 h 228"/>
                                <a:gd name="T8" fmla="+- 0 9976 2400"/>
                                <a:gd name="T9" fmla="*/ T8 w 7576"/>
                                <a:gd name="T10" fmla="+- 0 8891 8891"/>
                                <a:gd name="T11" fmla="*/ 8891 h 228"/>
                                <a:gd name="T12" fmla="+- 0 2400 2400"/>
                                <a:gd name="T13" fmla="*/ T12 w 7576"/>
                                <a:gd name="T14" fmla="+- 0 8891 8891"/>
                                <a:gd name="T15" fmla="*/ 8891 h 228"/>
                                <a:gd name="T16" fmla="+- 0 2400 2400"/>
                                <a:gd name="T17" fmla="*/ T16 w 7576"/>
                                <a:gd name="T18" fmla="+- 0 9119 8891"/>
                                <a:gd name="T19" fmla="*/ 9119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576" h="228">
                                  <a:moveTo>
                                    <a:pt x="0" y="228"/>
                                  </a:moveTo>
                                  <a:lnTo>
                                    <a:pt x="7576" y="228"/>
                                  </a:lnTo>
                                  <a:lnTo>
                                    <a:pt x="757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48" name="Group 776"/>
                        <wpg:cNvGrpSpPr>
                          <a:grpSpLocks/>
                        </wpg:cNvGrpSpPr>
                        <wpg:grpSpPr bwMode="auto">
                          <a:xfrm>
                            <a:off x="10044" y="8607"/>
                            <a:ext cx="494" cy="566"/>
                            <a:chOff x="10044" y="8607"/>
                            <a:chExt cx="494" cy="566"/>
                          </a:xfrm>
                        </wpg:grpSpPr>
                        <wps:wsp>
                          <wps:cNvPr id="1149" name="Freeform 777"/>
                          <wps:cNvSpPr>
                            <a:spLocks/>
                          </wps:cNvSpPr>
                          <wps:spPr bwMode="auto">
                            <a:xfrm>
                              <a:off x="10044" y="8607"/>
                              <a:ext cx="494" cy="566"/>
                            </a:xfrm>
                            <a:custGeom>
                              <a:avLst/>
                              <a:gdLst>
                                <a:gd name="T0" fmla="+- 0 10044 10044"/>
                                <a:gd name="T1" fmla="*/ T0 w 494"/>
                                <a:gd name="T2" fmla="+- 0 9174 8607"/>
                                <a:gd name="T3" fmla="*/ 9174 h 566"/>
                                <a:gd name="T4" fmla="+- 0 10538 10044"/>
                                <a:gd name="T5" fmla="*/ T4 w 494"/>
                                <a:gd name="T6" fmla="+- 0 9174 8607"/>
                                <a:gd name="T7" fmla="*/ 9174 h 566"/>
                                <a:gd name="T8" fmla="+- 0 10538 10044"/>
                                <a:gd name="T9" fmla="*/ T8 w 494"/>
                                <a:gd name="T10" fmla="+- 0 8607 8607"/>
                                <a:gd name="T11" fmla="*/ 8607 h 566"/>
                                <a:gd name="T12" fmla="+- 0 10044 10044"/>
                                <a:gd name="T13" fmla="*/ T12 w 494"/>
                                <a:gd name="T14" fmla="+- 0 8607 8607"/>
                                <a:gd name="T15" fmla="*/ 8607 h 566"/>
                                <a:gd name="T16" fmla="+- 0 10044 10044"/>
                                <a:gd name="T17" fmla="*/ T16 w 494"/>
                                <a:gd name="T18" fmla="+- 0 9174 8607"/>
                                <a:gd name="T19" fmla="*/ 9174 h 56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94" h="566">
                                  <a:moveTo>
                                    <a:pt x="0" y="567"/>
                                  </a:moveTo>
                                  <a:lnTo>
                                    <a:pt x="494" y="567"/>
                                  </a:lnTo>
                                  <a:lnTo>
                                    <a:pt x="49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6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50" name="Group 774"/>
                        <wpg:cNvGrpSpPr>
                          <a:grpSpLocks/>
                        </wpg:cNvGrpSpPr>
                        <wpg:grpSpPr bwMode="auto">
                          <a:xfrm>
                            <a:off x="10089" y="8665"/>
                            <a:ext cx="401" cy="480"/>
                            <a:chOff x="10089" y="8665"/>
                            <a:chExt cx="401" cy="480"/>
                          </a:xfrm>
                        </wpg:grpSpPr>
                        <wps:wsp>
                          <wps:cNvPr id="1151" name="Freeform 775"/>
                          <wps:cNvSpPr>
                            <a:spLocks/>
                          </wps:cNvSpPr>
                          <wps:spPr bwMode="auto">
                            <a:xfrm>
                              <a:off x="10089" y="8665"/>
                              <a:ext cx="401" cy="480"/>
                            </a:xfrm>
                            <a:custGeom>
                              <a:avLst/>
                              <a:gdLst>
                                <a:gd name="T0" fmla="+- 0 10089 10089"/>
                                <a:gd name="T1" fmla="*/ T0 w 401"/>
                                <a:gd name="T2" fmla="+- 0 9145 8665"/>
                                <a:gd name="T3" fmla="*/ 9145 h 480"/>
                                <a:gd name="T4" fmla="+- 0 10490 10089"/>
                                <a:gd name="T5" fmla="*/ T4 w 401"/>
                                <a:gd name="T6" fmla="+- 0 9145 8665"/>
                                <a:gd name="T7" fmla="*/ 9145 h 480"/>
                                <a:gd name="T8" fmla="+- 0 10490 10089"/>
                                <a:gd name="T9" fmla="*/ T8 w 401"/>
                                <a:gd name="T10" fmla="+- 0 8665 8665"/>
                                <a:gd name="T11" fmla="*/ 8665 h 480"/>
                                <a:gd name="T12" fmla="+- 0 10089 10089"/>
                                <a:gd name="T13" fmla="*/ T12 w 401"/>
                                <a:gd name="T14" fmla="+- 0 8665 8665"/>
                                <a:gd name="T15" fmla="*/ 8665 h 480"/>
                                <a:gd name="T16" fmla="+- 0 10089 10089"/>
                                <a:gd name="T17" fmla="*/ T16 w 401"/>
                                <a:gd name="T18" fmla="+- 0 9145 8665"/>
                                <a:gd name="T19" fmla="*/ 9145 h 4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01" h="480">
                                  <a:moveTo>
                                    <a:pt x="0" y="480"/>
                                  </a:moveTo>
                                  <a:lnTo>
                                    <a:pt x="401" y="480"/>
                                  </a:lnTo>
                                  <a:lnTo>
                                    <a:pt x="40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48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52" name="Group 772"/>
                        <wpg:cNvGrpSpPr>
                          <a:grpSpLocks/>
                        </wpg:cNvGrpSpPr>
                        <wpg:grpSpPr bwMode="auto">
                          <a:xfrm>
                            <a:off x="1428" y="8634"/>
                            <a:ext cx="9110" cy="2"/>
                            <a:chOff x="1428" y="8634"/>
                            <a:chExt cx="9110" cy="2"/>
                          </a:xfrm>
                        </wpg:grpSpPr>
                        <wps:wsp>
                          <wps:cNvPr id="1153" name="Freeform 773"/>
                          <wps:cNvSpPr>
                            <a:spLocks/>
                          </wps:cNvSpPr>
                          <wps:spPr bwMode="auto">
                            <a:xfrm>
                              <a:off x="1428" y="8634"/>
                              <a:ext cx="9110" cy="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110"/>
                                <a:gd name="T2" fmla="+- 0 10538 1428"/>
                                <a:gd name="T3" fmla="*/ T2 w 911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10">
                                  <a:moveTo>
                                    <a:pt x="0" y="0"/>
                                  </a:moveTo>
                                  <a:lnTo>
                                    <a:pt x="9110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DADAD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54" name="Group 770"/>
                        <wpg:cNvGrpSpPr>
                          <a:grpSpLocks/>
                        </wpg:cNvGrpSpPr>
                        <wpg:grpSpPr bwMode="auto">
                          <a:xfrm>
                            <a:off x="1419" y="9157"/>
                            <a:ext cx="9129" cy="2"/>
                            <a:chOff x="1419" y="9157"/>
                            <a:chExt cx="9129" cy="2"/>
                          </a:xfrm>
                        </wpg:grpSpPr>
                        <wps:wsp>
                          <wps:cNvPr id="1155" name="Freeform 771"/>
                          <wps:cNvSpPr>
                            <a:spLocks/>
                          </wps:cNvSpPr>
                          <wps:spPr bwMode="auto">
                            <a:xfrm>
                              <a:off x="1419" y="9157"/>
                              <a:ext cx="9129" cy="2"/>
                            </a:xfrm>
                            <a:custGeom>
                              <a:avLst/>
                              <a:gdLst>
                                <a:gd name="T0" fmla="+- 0 1419 1419"/>
                                <a:gd name="T1" fmla="*/ T0 w 9129"/>
                                <a:gd name="T2" fmla="+- 0 10548 1419"/>
                                <a:gd name="T3" fmla="*/ T2 w 912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29">
                                  <a:moveTo>
                                    <a:pt x="0" y="0"/>
                                  </a:moveTo>
                                  <a:lnTo>
                                    <a:pt x="9129" y="0"/>
                                  </a:lnTo>
                                </a:path>
                              </a:pathLst>
                            </a:custGeom>
                            <a:noFill/>
                            <a:ln w="19558">
                              <a:solidFill>
                                <a:srgbClr val="DADAD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56" name="Group 768"/>
                        <wpg:cNvGrpSpPr>
                          <a:grpSpLocks/>
                        </wpg:cNvGrpSpPr>
                        <wpg:grpSpPr bwMode="auto">
                          <a:xfrm>
                            <a:off x="2343" y="8663"/>
                            <a:ext cx="2" cy="509"/>
                            <a:chOff x="2343" y="8663"/>
                            <a:chExt cx="2" cy="509"/>
                          </a:xfrm>
                        </wpg:grpSpPr>
                        <wps:wsp>
                          <wps:cNvPr id="1157" name="Freeform 769"/>
                          <wps:cNvSpPr>
                            <a:spLocks/>
                          </wps:cNvSpPr>
                          <wps:spPr bwMode="auto">
                            <a:xfrm>
                              <a:off x="2343" y="8663"/>
                              <a:ext cx="2" cy="509"/>
                            </a:xfrm>
                            <a:custGeom>
                              <a:avLst/>
                              <a:gdLst>
                                <a:gd name="T0" fmla="+- 0 8663 8663"/>
                                <a:gd name="T1" fmla="*/ 8663 h 509"/>
                                <a:gd name="T2" fmla="+- 0 9171 8663"/>
                                <a:gd name="T3" fmla="*/ 9171 h 50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09">
                                  <a:moveTo>
                                    <a:pt x="0" y="0"/>
                                  </a:moveTo>
                                  <a:lnTo>
                                    <a:pt x="0" y="508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58" name="Group 766"/>
                        <wpg:cNvGrpSpPr>
                          <a:grpSpLocks/>
                        </wpg:cNvGrpSpPr>
                        <wpg:grpSpPr bwMode="auto">
                          <a:xfrm>
                            <a:off x="10034" y="8663"/>
                            <a:ext cx="2" cy="509"/>
                            <a:chOff x="10034" y="8663"/>
                            <a:chExt cx="2" cy="509"/>
                          </a:xfrm>
                        </wpg:grpSpPr>
                        <wps:wsp>
                          <wps:cNvPr id="1159" name="Freeform 767"/>
                          <wps:cNvSpPr>
                            <a:spLocks/>
                          </wps:cNvSpPr>
                          <wps:spPr bwMode="auto">
                            <a:xfrm>
                              <a:off x="10034" y="8663"/>
                              <a:ext cx="2" cy="509"/>
                            </a:xfrm>
                            <a:custGeom>
                              <a:avLst/>
                              <a:gdLst>
                                <a:gd name="T0" fmla="+- 0 8663 8663"/>
                                <a:gd name="T1" fmla="*/ 8663 h 509"/>
                                <a:gd name="T2" fmla="+- 0 9171 8663"/>
                                <a:gd name="T3" fmla="*/ 9171 h 50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09">
                                  <a:moveTo>
                                    <a:pt x="0" y="0"/>
                                  </a:moveTo>
                                  <a:lnTo>
                                    <a:pt x="0" y="508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60" name="Group 764"/>
                        <wpg:cNvGrpSpPr>
                          <a:grpSpLocks/>
                        </wpg:cNvGrpSpPr>
                        <wpg:grpSpPr bwMode="auto">
                          <a:xfrm>
                            <a:off x="1428" y="9191"/>
                            <a:ext cx="905" cy="567"/>
                            <a:chOff x="1428" y="9191"/>
                            <a:chExt cx="905" cy="567"/>
                          </a:xfrm>
                        </wpg:grpSpPr>
                        <wps:wsp>
                          <wps:cNvPr id="1161" name="Freeform 765"/>
                          <wps:cNvSpPr>
                            <a:spLocks/>
                          </wps:cNvSpPr>
                          <wps:spPr bwMode="auto">
                            <a:xfrm>
                              <a:off x="1428" y="9191"/>
                              <a:ext cx="905" cy="567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05"/>
                                <a:gd name="T2" fmla="+- 0 9757 9191"/>
                                <a:gd name="T3" fmla="*/ 9757 h 567"/>
                                <a:gd name="T4" fmla="+- 0 2333 1428"/>
                                <a:gd name="T5" fmla="*/ T4 w 905"/>
                                <a:gd name="T6" fmla="+- 0 9757 9191"/>
                                <a:gd name="T7" fmla="*/ 9757 h 567"/>
                                <a:gd name="T8" fmla="+- 0 2333 1428"/>
                                <a:gd name="T9" fmla="*/ T8 w 905"/>
                                <a:gd name="T10" fmla="+- 0 9191 9191"/>
                                <a:gd name="T11" fmla="*/ 9191 h 567"/>
                                <a:gd name="T12" fmla="+- 0 1428 1428"/>
                                <a:gd name="T13" fmla="*/ T12 w 905"/>
                                <a:gd name="T14" fmla="+- 0 9191 9191"/>
                                <a:gd name="T15" fmla="*/ 9191 h 567"/>
                                <a:gd name="T16" fmla="+- 0 1428 1428"/>
                                <a:gd name="T17" fmla="*/ T16 w 905"/>
                                <a:gd name="T18" fmla="+- 0 9757 9191"/>
                                <a:gd name="T19" fmla="*/ 9757 h 56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05" h="567">
                                  <a:moveTo>
                                    <a:pt x="0" y="566"/>
                                  </a:moveTo>
                                  <a:lnTo>
                                    <a:pt x="905" y="566"/>
                                  </a:lnTo>
                                  <a:lnTo>
                                    <a:pt x="90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62" name="Group 762"/>
                        <wpg:cNvGrpSpPr>
                          <a:grpSpLocks/>
                        </wpg:cNvGrpSpPr>
                        <wpg:grpSpPr bwMode="auto">
                          <a:xfrm>
                            <a:off x="1476" y="9248"/>
                            <a:ext cx="811" cy="248"/>
                            <a:chOff x="1476" y="9248"/>
                            <a:chExt cx="811" cy="248"/>
                          </a:xfrm>
                        </wpg:grpSpPr>
                        <wps:wsp>
                          <wps:cNvPr id="1163" name="Freeform 763"/>
                          <wps:cNvSpPr>
                            <a:spLocks/>
                          </wps:cNvSpPr>
                          <wps:spPr bwMode="auto">
                            <a:xfrm>
                              <a:off x="1476" y="9248"/>
                              <a:ext cx="811" cy="248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811"/>
                                <a:gd name="T2" fmla="+- 0 9496 9248"/>
                                <a:gd name="T3" fmla="*/ 9496 h 248"/>
                                <a:gd name="T4" fmla="+- 0 2288 1476"/>
                                <a:gd name="T5" fmla="*/ T4 w 811"/>
                                <a:gd name="T6" fmla="+- 0 9496 9248"/>
                                <a:gd name="T7" fmla="*/ 9496 h 248"/>
                                <a:gd name="T8" fmla="+- 0 2288 1476"/>
                                <a:gd name="T9" fmla="*/ T8 w 811"/>
                                <a:gd name="T10" fmla="+- 0 9248 9248"/>
                                <a:gd name="T11" fmla="*/ 9248 h 248"/>
                                <a:gd name="T12" fmla="+- 0 1476 1476"/>
                                <a:gd name="T13" fmla="*/ T12 w 811"/>
                                <a:gd name="T14" fmla="+- 0 9248 9248"/>
                                <a:gd name="T15" fmla="*/ 9248 h 248"/>
                                <a:gd name="T16" fmla="+- 0 1476 1476"/>
                                <a:gd name="T17" fmla="*/ T16 w 811"/>
                                <a:gd name="T18" fmla="+- 0 9496 9248"/>
                                <a:gd name="T19" fmla="*/ 9496 h 2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11" h="248">
                                  <a:moveTo>
                                    <a:pt x="0" y="248"/>
                                  </a:moveTo>
                                  <a:lnTo>
                                    <a:pt x="812" y="248"/>
                                  </a:lnTo>
                                  <a:lnTo>
                                    <a:pt x="81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64" name="Group 760"/>
                        <wpg:cNvGrpSpPr>
                          <a:grpSpLocks/>
                        </wpg:cNvGrpSpPr>
                        <wpg:grpSpPr bwMode="auto">
                          <a:xfrm>
                            <a:off x="2352" y="9191"/>
                            <a:ext cx="7669" cy="567"/>
                            <a:chOff x="2352" y="9191"/>
                            <a:chExt cx="7669" cy="567"/>
                          </a:xfrm>
                        </wpg:grpSpPr>
                        <wps:wsp>
                          <wps:cNvPr id="1165" name="Freeform 761"/>
                          <wps:cNvSpPr>
                            <a:spLocks/>
                          </wps:cNvSpPr>
                          <wps:spPr bwMode="auto">
                            <a:xfrm>
                              <a:off x="2352" y="9191"/>
                              <a:ext cx="7669" cy="567"/>
                            </a:xfrm>
                            <a:custGeom>
                              <a:avLst/>
                              <a:gdLst>
                                <a:gd name="T0" fmla="+- 0 2352 2352"/>
                                <a:gd name="T1" fmla="*/ T0 w 7669"/>
                                <a:gd name="T2" fmla="+- 0 9757 9191"/>
                                <a:gd name="T3" fmla="*/ 9757 h 567"/>
                                <a:gd name="T4" fmla="+- 0 10022 2352"/>
                                <a:gd name="T5" fmla="*/ T4 w 7669"/>
                                <a:gd name="T6" fmla="+- 0 9757 9191"/>
                                <a:gd name="T7" fmla="*/ 9757 h 567"/>
                                <a:gd name="T8" fmla="+- 0 10022 2352"/>
                                <a:gd name="T9" fmla="*/ T8 w 7669"/>
                                <a:gd name="T10" fmla="+- 0 9191 9191"/>
                                <a:gd name="T11" fmla="*/ 9191 h 567"/>
                                <a:gd name="T12" fmla="+- 0 2352 2352"/>
                                <a:gd name="T13" fmla="*/ T12 w 7669"/>
                                <a:gd name="T14" fmla="+- 0 9191 9191"/>
                                <a:gd name="T15" fmla="*/ 9191 h 567"/>
                                <a:gd name="T16" fmla="+- 0 2352 2352"/>
                                <a:gd name="T17" fmla="*/ T16 w 7669"/>
                                <a:gd name="T18" fmla="+- 0 9757 9191"/>
                                <a:gd name="T19" fmla="*/ 9757 h 56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669" h="567">
                                  <a:moveTo>
                                    <a:pt x="0" y="566"/>
                                  </a:moveTo>
                                  <a:lnTo>
                                    <a:pt x="7670" y="566"/>
                                  </a:lnTo>
                                  <a:lnTo>
                                    <a:pt x="767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66" name="Group 758"/>
                        <wpg:cNvGrpSpPr>
                          <a:grpSpLocks/>
                        </wpg:cNvGrpSpPr>
                        <wpg:grpSpPr bwMode="auto">
                          <a:xfrm>
                            <a:off x="2400" y="9248"/>
                            <a:ext cx="7576" cy="248"/>
                            <a:chOff x="2400" y="9248"/>
                            <a:chExt cx="7576" cy="248"/>
                          </a:xfrm>
                        </wpg:grpSpPr>
                        <wps:wsp>
                          <wps:cNvPr id="1167" name="Freeform 759"/>
                          <wps:cNvSpPr>
                            <a:spLocks/>
                          </wps:cNvSpPr>
                          <wps:spPr bwMode="auto">
                            <a:xfrm>
                              <a:off x="2400" y="9248"/>
                              <a:ext cx="7576" cy="248"/>
                            </a:xfrm>
                            <a:custGeom>
                              <a:avLst/>
                              <a:gdLst>
                                <a:gd name="T0" fmla="+- 0 2400 2400"/>
                                <a:gd name="T1" fmla="*/ T0 w 7576"/>
                                <a:gd name="T2" fmla="+- 0 9496 9248"/>
                                <a:gd name="T3" fmla="*/ 9496 h 248"/>
                                <a:gd name="T4" fmla="+- 0 9976 2400"/>
                                <a:gd name="T5" fmla="*/ T4 w 7576"/>
                                <a:gd name="T6" fmla="+- 0 9496 9248"/>
                                <a:gd name="T7" fmla="*/ 9496 h 248"/>
                                <a:gd name="T8" fmla="+- 0 9976 2400"/>
                                <a:gd name="T9" fmla="*/ T8 w 7576"/>
                                <a:gd name="T10" fmla="+- 0 9248 9248"/>
                                <a:gd name="T11" fmla="*/ 9248 h 248"/>
                                <a:gd name="T12" fmla="+- 0 2400 2400"/>
                                <a:gd name="T13" fmla="*/ T12 w 7576"/>
                                <a:gd name="T14" fmla="+- 0 9248 9248"/>
                                <a:gd name="T15" fmla="*/ 9248 h 248"/>
                                <a:gd name="T16" fmla="+- 0 2400 2400"/>
                                <a:gd name="T17" fmla="*/ T16 w 7576"/>
                                <a:gd name="T18" fmla="+- 0 9496 9248"/>
                                <a:gd name="T19" fmla="*/ 9496 h 2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576" h="248">
                                  <a:moveTo>
                                    <a:pt x="0" y="248"/>
                                  </a:moveTo>
                                  <a:lnTo>
                                    <a:pt x="7576" y="248"/>
                                  </a:lnTo>
                                  <a:lnTo>
                                    <a:pt x="757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68" name="Group 756"/>
                        <wpg:cNvGrpSpPr>
                          <a:grpSpLocks/>
                        </wpg:cNvGrpSpPr>
                        <wpg:grpSpPr bwMode="auto">
                          <a:xfrm>
                            <a:off x="10044" y="9191"/>
                            <a:ext cx="494" cy="567"/>
                            <a:chOff x="10044" y="9191"/>
                            <a:chExt cx="494" cy="567"/>
                          </a:xfrm>
                        </wpg:grpSpPr>
                        <wps:wsp>
                          <wps:cNvPr id="1169" name="Freeform 757"/>
                          <wps:cNvSpPr>
                            <a:spLocks/>
                          </wps:cNvSpPr>
                          <wps:spPr bwMode="auto">
                            <a:xfrm>
                              <a:off x="10044" y="9191"/>
                              <a:ext cx="494" cy="567"/>
                            </a:xfrm>
                            <a:custGeom>
                              <a:avLst/>
                              <a:gdLst>
                                <a:gd name="T0" fmla="+- 0 10044 10044"/>
                                <a:gd name="T1" fmla="*/ T0 w 494"/>
                                <a:gd name="T2" fmla="+- 0 9757 9191"/>
                                <a:gd name="T3" fmla="*/ 9757 h 567"/>
                                <a:gd name="T4" fmla="+- 0 10538 10044"/>
                                <a:gd name="T5" fmla="*/ T4 w 494"/>
                                <a:gd name="T6" fmla="+- 0 9757 9191"/>
                                <a:gd name="T7" fmla="*/ 9757 h 567"/>
                                <a:gd name="T8" fmla="+- 0 10538 10044"/>
                                <a:gd name="T9" fmla="*/ T8 w 494"/>
                                <a:gd name="T10" fmla="+- 0 9191 9191"/>
                                <a:gd name="T11" fmla="*/ 9191 h 567"/>
                                <a:gd name="T12" fmla="+- 0 10044 10044"/>
                                <a:gd name="T13" fmla="*/ T12 w 494"/>
                                <a:gd name="T14" fmla="+- 0 9191 9191"/>
                                <a:gd name="T15" fmla="*/ 9191 h 567"/>
                                <a:gd name="T16" fmla="+- 0 10044 10044"/>
                                <a:gd name="T17" fmla="*/ T16 w 494"/>
                                <a:gd name="T18" fmla="+- 0 9757 9191"/>
                                <a:gd name="T19" fmla="*/ 9757 h 56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94" h="567">
                                  <a:moveTo>
                                    <a:pt x="0" y="566"/>
                                  </a:moveTo>
                                  <a:lnTo>
                                    <a:pt x="494" y="566"/>
                                  </a:lnTo>
                                  <a:lnTo>
                                    <a:pt x="49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70" name="Group 754"/>
                        <wpg:cNvGrpSpPr>
                          <a:grpSpLocks/>
                        </wpg:cNvGrpSpPr>
                        <wpg:grpSpPr bwMode="auto">
                          <a:xfrm>
                            <a:off x="10089" y="9248"/>
                            <a:ext cx="401" cy="480"/>
                            <a:chOff x="10089" y="9248"/>
                            <a:chExt cx="401" cy="480"/>
                          </a:xfrm>
                        </wpg:grpSpPr>
                        <wps:wsp>
                          <wps:cNvPr id="1171" name="Freeform 755"/>
                          <wps:cNvSpPr>
                            <a:spLocks/>
                          </wps:cNvSpPr>
                          <wps:spPr bwMode="auto">
                            <a:xfrm>
                              <a:off x="10089" y="9248"/>
                              <a:ext cx="401" cy="480"/>
                            </a:xfrm>
                            <a:custGeom>
                              <a:avLst/>
                              <a:gdLst>
                                <a:gd name="T0" fmla="+- 0 10089 10089"/>
                                <a:gd name="T1" fmla="*/ T0 w 401"/>
                                <a:gd name="T2" fmla="+- 0 9729 9248"/>
                                <a:gd name="T3" fmla="*/ 9729 h 480"/>
                                <a:gd name="T4" fmla="+- 0 10490 10089"/>
                                <a:gd name="T5" fmla="*/ T4 w 401"/>
                                <a:gd name="T6" fmla="+- 0 9729 9248"/>
                                <a:gd name="T7" fmla="*/ 9729 h 480"/>
                                <a:gd name="T8" fmla="+- 0 10490 10089"/>
                                <a:gd name="T9" fmla="*/ T8 w 401"/>
                                <a:gd name="T10" fmla="+- 0 9248 9248"/>
                                <a:gd name="T11" fmla="*/ 9248 h 480"/>
                                <a:gd name="T12" fmla="+- 0 10089 10089"/>
                                <a:gd name="T13" fmla="*/ T12 w 401"/>
                                <a:gd name="T14" fmla="+- 0 9248 9248"/>
                                <a:gd name="T15" fmla="*/ 9248 h 480"/>
                                <a:gd name="T16" fmla="+- 0 10089 10089"/>
                                <a:gd name="T17" fmla="*/ T16 w 401"/>
                                <a:gd name="T18" fmla="+- 0 9729 9248"/>
                                <a:gd name="T19" fmla="*/ 9729 h 4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01" h="480">
                                  <a:moveTo>
                                    <a:pt x="0" y="481"/>
                                  </a:moveTo>
                                  <a:lnTo>
                                    <a:pt x="401" y="481"/>
                                  </a:lnTo>
                                  <a:lnTo>
                                    <a:pt x="40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48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72" name="Group 752"/>
                        <wpg:cNvGrpSpPr>
                          <a:grpSpLocks/>
                        </wpg:cNvGrpSpPr>
                        <wpg:grpSpPr bwMode="auto">
                          <a:xfrm>
                            <a:off x="1428" y="9219"/>
                            <a:ext cx="9110" cy="2"/>
                            <a:chOff x="1428" y="9219"/>
                            <a:chExt cx="9110" cy="2"/>
                          </a:xfrm>
                        </wpg:grpSpPr>
                        <wps:wsp>
                          <wps:cNvPr id="1173" name="Freeform 753"/>
                          <wps:cNvSpPr>
                            <a:spLocks/>
                          </wps:cNvSpPr>
                          <wps:spPr bwMode="auto">
                            <a:xfrm>
                              <a:off x="1428" y="9219"/>
                              <a:ext cx="9110" cy="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110"/>
                                <a:gd name="T2" fmla="+- 0 10538 1428"/>
                                <a:gd name="T3" fmla="*/ T2 w 911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10">
                                  <a:moveTo>
                                    <a:pt x="0" y="0"/>
                                  </a:moveTo>
                                  <a:lnTo>
                                    <a:pt x="9110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EBEBE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74" name="Group 750"/>
                        <wpg:cNvGrpSpPr>
                          <a:grpSpLocks/>
                        </wpg:cNvGrpSpPr>
                        <wpg:grpSpPr bwMode="auto">
                          <a:xfrm>
                            <a:off x="1419" y="9743"/>
                            <a:ext cx="9129" cy="2"/>
                            <a:chOff x="1419" y="9743"/>
                            <a:chExt cx="9129" cy="2"/>
                          </a:xfrm>
                        </wpg:grpSpPr>
                        <wps:wsp>
                          <wps:cNvPr id="1175" name="Freeform 751"/>
                          <wps:cNvSpPr>
                            <a:spLocks/>
                          </wps:cNvSpPr>
                          <wps:spPr bwMode="auto">
                            <a:xfrm>
                              <a:off x="1419" y="9743"/>
                              <a:ext cx="9129" cy="2"/>
                            </a:xfrm>
                            <a:custGeom>
                              <a:avLst/>
                              <a:gdLst>
                                <a:gd name="T0" fmla="+- 0 1419 1419"/>
                                <a:gd name="T1" fmla="*/ T0 w 9129"/>
                                <a:gd name="T2" fmla="+- 0 10548 1419"/>
                                <a:gd name="T3" fmla="*/ T2 w 912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29">
                                  <a:moveTo>
                                    <a:pt x="0" y="0"/>
                                  </a:moveTo>
                                  <a:lnTo>
                                    <a:pt x="9129" y="0"/>
                                  </a:lnTo>
                                </a:path>
                              </a:pathLst>
                            </a:custGeom>
                            <a:noFill/>
                            <a:ln w="19558">
                              <a:solidFill>
                                <a:srgbClr val="EBEBE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76" name="Group 748"/>
                        <wpg:cNvGrpSpPr>
                          <a:grpSpLocks/>
                        </wpg:cNvGrpSpPr>
                        <wpg:grpSpPr bwMode="auto">
                          <a:xfrm>
                            <a:off x="2343" y="9248"/>
                            <a:ext cx="2" cy="509"/>
                            <a:chOff x="2343" y="9248"/>
                            <a:chExt cx="2" cy="509"/>
                          </a:xfrm>
                        </wpg:grpSpPr>
                        <wps:wsp>
                          <wps:cNvPr id="1177" name="Freeform 749"/>
                          <wps:cNvSpPr>
                            <a:spLocks/>
                          </wps:cNvSpPr>
                          <wps:spPr bwMode="auto">
                            <a:xfrm>
                              <a:off x="2343" y="9248"/>
                              <a:ext cx="2" cy="509"/>
                            </a:xfrm>
                            <a:custGeom>
                              <a:avLst/>
                              <a:gdLst>
                                <a:gd name="T0" fmla="+- 0 9248 9248"/>
                                <a:gd name="T1" fmla="*/ 9248 h 509"/>
                                <a:gd name="T2" fmla="+- 0 9757 9248"/>
                                <a:gd name="T3" fmla="*/ 9757 h 50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09">
                                  <a:moveTo>
                                    <a:pt x="0" y="0"/>
                                  </a:moveTo>
                                  <a:lnTo>
                                    <a:pt x="0" y="509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78" name="Group 746"/>
                        <wpg:cNvGrpSpPr>
                          <a:grpSpLocks/>
                        </wpg:cNvGrpSpPr>
                        <wpg:grpSpPr bwMode="auto">
                          <a:xfrm>
                            <a:off x="10034" y="9248"/>
                            <a:ext cx="2" cy="509"/>
                            <a:chOff x="10034" y="9248"/>
                            <a:chExt cx="2" cy="509"/>
                          </a:xfrm>
                        </wpg:grpSpPr>
                        <wps:wsp>
                          <wps:cNvPr id="1179" name="Freeform 747"/>
                          <wps:cNvSpPr>
                            <a:spLocks/>
                          </wps:cNvSpPr>
                          <wps:spPr bwMode="auto">
                            <a:xfrm>
                              <a:off x="10034" y="9248"/>
                              <a:ext cx="2" cy="509"/>
                            </a:xfrm>
                            <a:custGeom>
                              <a:avLst/>
                              <a:gdLst>
                                <a:gd name="T0" fmla="+- 0 9248 9248"/>
                                <a:gd name="T1" fmla="*/ 9248 h 509"/>
                                <a:gd name="T2" fmla="+- 0 9757 9248"/>
                                <a:gd name="T3" fmla="*/ 9757 h 50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09">
                                  <a:moveTo>
                                    <a:pt x="0" y="0"/>
                                  </a:moveTo>
                                  <a:lnTo>
                                    <a:pt x="0" y="509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80" name="Group 744"/>
                        <wpg:cNvGrpSpPr>
                          <a:grpSpLocks/>
                        </wpg:cNvGrpSpPr>
                        <wpg:grpSpPr bwMode="auto">
                          <a:xfrm>
                            <a:off x="1428" y="9777"/>
                            <a:ext cx="905" cy="955"/>
                            <a:chOff x="1428" y="9777"/>
                            <a:chExt cx="905" cy="955"/>
                          </a:xfrm>
                        </wpg:grpSpPr>
                        <wps:wsp>
                          <wps:cNvPr id="1181" name="Freeform 745"/>
                          <wps:cNvSpPr>
                            <a:spLocks/>
                          </wps:cNvSpPr>
                          <wps:spPr bwMode="auto">
                            <a:xfrm>
                              <a:off x="1428" y="9777"/>
                              <a:ext cx="905" cy="955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05"/>
                                <a:gd name="T2" fmla="+- 0 10732 9777"/>
                                <a:gd name="T3" fmla="*/ 10732 h 955"/>
                                <a:gd name="T4" fmla="+- 0 2333 1428"/>
                                <a:gd name="T5" fmla="*/ T4 w 905"/>
                                <a:gd name="T6" fmla="+- 0 10732 9777"/>
                                <a:gd name="T7" fmla="*/ 10732 h 955"/>
                                <a:gd name="T8" fmla="+- 0 2333 1428"/>
                                <a:gd name="T9" fmla="*/ T8 w 905"/>
                                <a:gd name="T10" fmla="+- 0 9777 9777"/>
                                <a:gd name="T11" fmla="*/ 9777 h 955"/>
                                <a:gd name="T12" fmla="+- 0 1428 1428"/>
                                <a:gd name="T13" fmla="*/ T12 w 905"/>
                                <a:gd name="T14" fmla="+- 0 9777 9777"/>
                                <a:gd name="T15" fmla="*/ 9777 h 955"/>
                                <a:gd name="T16" fmla="+- 0 1428 1428"/>
                                <a:gd name="T17" fmla="*/ T16 w 905"/>
                                <a:gd name="T18" fmla="+- 0 10732 9777"/>
                                <a:gd name="T19" fmla="*/ 10732 h 9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05" h="955">
                                  <a:moveTo>
                                    <a:pt x="0" y="955"/>
                                  </a:moveTo>
                                  <a:lnTo>
                                    <a:pt x="905" y="955"/>
                                  </a:lnTo>
                                  <a:lnTo>
                                    <a:pt x="90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9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82" name="Group 742"/>
                        <wpg:cNvGrpSpPr>
                          <a:grpSpLocks/>
                        </wpg:cNvGrpSpPr>
                        <wpg:grpSpPr bwMode="auto">
                          <a:xfrm>
                            <a:off x="1476" y="9834"/>
                            <a:ext cx="811" cy="247"/>
                            <a:chOff x="1476" y="9834"/>
                            <a:chExt cx="811" cy="247"/>
                          </a:xfrm>
                        </wpg:grpSpPr>
                        <wps:wsp>
                          <wps:cNvPr id="1183" name="Freeform 743"/>
                          <wps:cNvSpPr>
                            <a:spLocks/>
                          </wps:cNvSpPr>
                          <wps:spPr bwMode="auto">
                            <a:xfrm>
                              <a:off x="1476" y="9834"/>
                              <a:ext cx="811" cy="247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811"/>
                                <a:gd name="T2" fmla="+- 0 10081 9834"/>
                                <a:gd name="T3" fmla="*/ 10081 h 247"/>
                                <a:gd name="T4" fmla="+- 0 2288 1476"/>
                                <a:gd name="T5" fmla="*/ T4 w 811"/>
                                <a:gd name="T6" fmla="+- 0 10081 9834"/>
                                <a:gd name="T7" fmla="*/ 10081 h 247"/>
                                <a:gd name="T8" fmla="+- 0 2288 1476"/>
                                <a:gd name="T9" fmla="*/ T8 w 811"/>
                                <a:gd name="T10" fmla="+- 0 9834 9834"/>
                                <a:gd name="T11" fmla="*/ 9834 h 247"/>
                                <a:gd name="T12" fmla="+- 0 1476 1476"/>
                                <a:gd name="T13" fmla="*/ T12 w 811"/>
                                <a:gd name="T14" fmla="+- 0 9834 9834"/>
                                <a:gd name="T15" fmla="*/ 9834 h 247"/>
                                <a:gd name="T16" fmla="+- 0 1476 1476"/>
                                <a:gd name="T17" fmla="*/ T16 w 811"/>
                                <a:gd name="T18" fmla="+- 0 10081 9834"/>
                                <a:gd name="T19" fmla="*/ 10081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11" h="247">
                                  <a:moveTo>
                                    <a:pt x="0" y="247"/>
                                  </a:moveTo>
                                  <a:lnTo>
                                    <a:pt x="812" y="247"/>
                                  </a:lnTo>
                                  <a:lnTo>
                                    <a:pt x="81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84" name="Group 740"/>
                        <wpg:cNvGrpSpPr>
                          <a:grpSpLocks/>
                        </wpg:cNvGrpSpPr>
                        <wpg:grpSpPr bwMode="auto">
                          <a:xfrm>
                            <a:off x="2352" y="9777"/>
                            <a:ext cx="7669" cy="955"/>
                            <a:chOff x="2352" y="9777"/>
                            <a:chExt cx="7669" cy="955"/>
                          </a:xfrm>
                        </wpg:grpSpPr>
                        <wps:wsp>
                          <wps:cNvPr id="1185" name="Freeform 741"/>
                          <wps:cNvSpPr>
                            <a:spLocks/>
                          </wps:cNvSpPr>
                          <wps:spPr bwMode="auto">
                            <a:xfrm>
                              <a:off x="2352" y="9777"/>
                              <a:ext cx="7669" cy="955"/>
                            </a:xfrm>
                            <a:custGeom>
                              <a:avLst/>
                              <a:gdLst>
                                <a:gd name="T0" fmla="+- 0 2352 2352"/>
                                <a:gd name="T1" fmla="*/ T0 w 7669"/>
                                <a:gd name="T2" fmla="+- 0 10732 9777"/>
                                <a:gd name="T3" fmla="*/ 10732 h 955"/>
                                <a:gd name="T4" fmla="+- 0 10022 2352"/>
                                <a:gd name="T5" fmla="*/ T4 w 7669"/>
                                <a:gd name="T6" fmla="+- 0 10732 9777"/>
                                <a:gd name="T7" fmla="*/ 10732 h 955"/>
                                <a:gd name="T8" fmla="+- 0 10022 2352"/>
                                <a:gd name="T9" fmla="*/ T8 w 7669"/>
                                <a:gd name="T10" fmla="+- 0 9777 9777"/>
                                <a:gd name="T11" fmla="*/ 9777 h 955"/>
                                <a:gd name="T12" fmla="+- 0 2352 2352"/>
                                <a:gd name="T13" fmla="*/ T12 w 7669"/>
                                <a:gd name="T14" fmla="+- 0 9777 9777"/>
                                <a:gd name="T15" fmla="*/ 9777 h 955"/>
                                <a:gd name="T16" fmla="+- 0 2352 2352"/>
                                <a:gd name="T17" fmla="*/ T16 w 7669"/>
                                <a:gd name="T18" fmla="+- 0 10732 9777"/>
                                <a:gd name="T19" fmla="*/ 10732 h 9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669" h="955">
                                  <a:moveTo>
                                    <a:pt x="0" y="955"/>
                                  </a:moveTo>
                                  <a:lnTo>
                                    <a:pt x="7670" y="955"/>
                                  </a:lnTo>
                                  <a:lnTo>
                                    <a:pt x="767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9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86" name="Group 738"/>
                        <wpg:cNvGrpSpPr>
                          <a:grpSpLocks/>
                        </wpg:cNvGrpSpPr>
                        <wpg:grpSpPr bwMode="auto">
                          <a:xfrm>
                            <a:off x="2400" y="9834"/>
                            <a:ext cx="7576" cy="228"/>
                            <a:chOff x="2400" y="9834"/>
                            <a:chExt cx="7576" cy="228"/>
                          </a:xfrm>
                        </wpg:grpSpPr>
                        <wps:wsp>
                          <wps:cNvPr id="1187" name="Freeform 739"/>
                          <wps:cNvSpPr>
                            <a:spLocks/>
                          </wps:cNvSpPr>
                          <wps:spPr bwMode="auto">
                            <a:xfrm>
                              <a:off x="2400" y="9834"/>
                              <a:ext cx="7576" cy="228"/>
                            </a:xfrm>
                            <a:custGeom>
                              <a:avLst/>
                              <a:gdLst>
                                <a:gd name="T0" fmla="+- 0 2400 2400"/>
                                <a:gd name="T1" fmla="*/ T0 w 7576"/>
                                <a:gd name="T2" fmla="+- 0 10062 9834"/>
                                <a:gd name="T3" fmla="*/ 10062 h 228"/>
                                <a:gd name="T4" fmla="+- 0 9976 2400"/>
                                <a:gd name="T5" fmla="*/ T4 w 7576"/>
                                <a:gd name="T6" fmla="+- 0 10062 9834"/>
                                <a:gd name="T7" fmla="*/ 10062 h 228"/>
                                <a:gd name="T8" fmla="+- 0 9976 2400"/>
                                <a:gd name="T9" fmla="*/ T8 w 7576"/>
                                <a:gd name="T10" fmla="+- 0 9834 9834"/>
                                <a:gd name="T11" fmla="*/ 9834 h 228"/>
                                <a:gd name="T12" fmla="+- 0 2400 2400"/>
                                <a:gd name="T13" fmla="*/ T12 w 7576"/>
                                <a:gd name="T14" fmla="+- 0 9834 9834"/>
                                <a:gd name="T15" fmla="*/ 9834 h 228"/>
                                <a:gd name="T16" fmla="+- 0 2400 2400"/>
                                <a:gd name="T17" fmla="*/ T16 w 7576"/>
                                <a:gd name="T18" fmla="+- 0 10062 9834"/>
                                <a:gd name="T19" fmla="*/ 10062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576" h="228">
                                  <a:moveTo>
                                    <a:pt x="0" y="228"/>
                                  </a:moveTo>
                                  <a:lnTo>
                                    <a:pt x="7576" y="228"/>
                                  </a:lnTo>
                                  <a:lnTo>
                                    <a:pt x="757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88" name="Group 736"/>
                        <wpg:cNvGrpSpPr>
                          <a:grpSpLocks/>
                        </wpg:cNvGrpSpPr>
                        <wpg:grpSpPr bwMode="auto">
                          <a:xfrm>
                            <a:off x="2400" y="10062"/>
                            <a:ext cx="7576" cy="206"/>
                            <a:chOff x="2400" y="10062"/>
                            <a:chExt cx="7576" cy="206"/>
                          </a:xfrm>
                        </wpg:grpSpPr>
                        <wps:wsp>
                          <wps:cNvPr id="1189" name="Freeform 737"/>
                          <wps:cNvSpPr>
                            <a:spLocks/>
                          </wps:cNvSpPr>
                          <wps:spPr bwMode="auto">
                            <a:xfrm>
                              <a:off x="2400" y="10062"/>
                              <a:ext cx="7576" cy="206"/>
                            </a:xfrm>
                            <a:custGeom>
                              <a:avLst/>
                              <a:gdLst>
                                <a:gd name="T0" fmla="+- 0 2400 2400"/>
                                <a:gd name="T1" fmla="*/ T0 w 7576"/>
                                <a:gd name="T2" fmla="+- 0 10269 10062"/>
                                <a:gd name="T3" fmla="*/ 10269 h 206"/>
                                <a:gd name="T4" fmla="+- 0 9976 2400"/>
                                <a:gd name="T5" fmla="*/ T4 w 7576"/>
                                <a:gd name="T6" fmla="+- 0 10269 10062"/>
                                <a:gd name="T7" fmla="*/ 10269 h 206"/>
                                <a:gd name="T8" fmla="+- 0 9976 2400"/>
                                <a:gd name="T9" fmla="*/ T8 w 7576"/>
                                <a:gd name="T10" fmla="+- 0 10062 10062"/>
                                <a:gd name="T11" fmla="*/ 10062 h 206"/>
                                <a:gd name="T12" fmla="+- 0 2400 2400"/>
                                <a:gd name="T13" fmla="*/ T12 w 7576"/>
                                <a:gd name="T14" fmla="+- 0 10062 10062"/>
                                <a:gd name="T15" fmla="*/ 10062 h 206"/>
                                <a:gd name="T16" fmla="+- 0 2400 2400"/>
                                <a:gd name="T17" fmla="*/ T16 w 7576"/>
                                <a:gd name="T18" fmla="+- 0 10269 10062"/>
                                <a:gd name="T19" fmla="*/ 10269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576" h="206">
                                  <a:moveTo>
                                    <a:pt x="0" y="207"/>
                                  </a:moveTo>
                                  <a:lnTo>
                                    <a:pt x="7576" y="207"/>
                                  </a:lnTo>
                                  <a:lnTo>
                                    <a:pt x="757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90" name="Group 734"/>
                        <wpg:cNvGrpSpPr>
                          <a:grpSpLocks/>
                        </wpg:cNvGrpSpPr>
                        <wpg:grpSpPr bwMode="auto">
                          <a:xfrm>
                            <a:off x="2400" y="10269"/>
                            <a:ext cx="7576" cy="206"/>
                            <a:chOff x="2400" y="10269"/>
                            <a:chExt cx="7576" cy="206"/>
                          </a:xfrm>
                        </wpg:grpSpPr>
                        <wps:wsp>
                          <wps:cNvPr id="1191" name="Freeform 735"/>
                          <wps:cNvSpPr>
                            <a:spLocks/>
                          </wps:cNvSpPr>
                          <wps:spPr bwMode="auto">
                            <a:xfrm>
                              <a:off x="2400" y="10269"/>
                              <a:ext cx="7576" cy="206"/>
                            </a:xfrm>
                            <a:custGeom>
                              <a:avLst/>
                              <a:gdLst>
                                <a:gd name="T0" fmla="+- 0 2400 2400"/>
                                <a:gd name="T1" fmla="*/ T0 w 7576"/>
                                <a:gd name="T2" fmla="+- 0 10475 10269"/>
                                <a:gd name="T3" fmla="*/ 10475 h 206"/>
                                <a:gd name="T4" fmla="+- 0 9976 2400"/>
                                <a:gd name="T5" fmla="*/ T4 w 7576"/>
                                <a:gd name="T6" fmla="+- 0 10475 10269"/>
                                <a:gd name="T7" fmla="*/ 10475 h 206"/>
                                <a:gd name="T8" fmla="+- 0 9976 2400"/>
                                <a:gd name="T9" fmla="*/ T8 w 7576"/>
                                <a:gd name="T10" fmla="+- 0 10269 10269"/>
                                <a:gd name="T11" fmla="*/ 10269 h 206"/>
                                <a:gd name="T12" fmla="+- 0 2400 2400"/>
                                <a:gd name="T13" fmla="*/ T12 w 7576"/>
                                <a:gd name="T14" fmla="+- 0 10269 10269"/>
                                <a:gd name="T15" fmla="*/ 10269 h 206"/>
                                <a:gd name="T16" fmla="+- 0 2400 2400"/>
                                <a:gd name="T17" fmla="*/ T16 w 7576"/>
                                <a:gd name="T18" fmla="+- 0 10475 10269"/>
                                <a:gd name="T19" fmla="*/ 10475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576" h="206">
                                  <a:moveTo>
                                    <a:pt x="0" y="206"/>
                                  </a:moveTo>
                                  <a:lnTo>
                                    <a:pt x="7576" y="206"/>
                                  </a:lnTo>
                                  <a:lnTo>
                                    <a:pt x="757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92" name="Group 732"/>
                        <wpg:cNvGrpSpPr>
                          <a:grpSpLocks/>
                        </wpg:cNvGrpSpPr>
                        <wpg:grpSpPr bwMode="auto">
                          <a:xfrm>
                            <a:off x="2400" y="10475"/>
                            <a:ext cx="7576" cy="228"/>
                            <a:chOff x="2400" y="10475"/>
                            <a:chExt cx="7576" cy="228"/>
                          </a:xfrm>
                        </wpg:grpSpPr>
                        <wps:wsp>
                          <wps:cNvPr id="1193" name="Freeform 733"/>
                          <wps:cNvSpPr>
                            <a:spLocks/>
                          </wps:cNvSpPr>
                          <wps:spPr bwMode="auto">
                            <a:xfrm>
                              <a:off x="2400" y="10475"/>
                              <a:ext cx="7576" cy="228"/>
                            </a:xfrm>
                            <a:custGeom>
                              <a:avLst/>
                              <a:gdLst>
                                <a:gd name="T0" fmla="+- 0 2400 2400"/>
                                <a:gd name="T1" fmla="*/ T0 w 7576"/>
                                <a:gd name="T2" fmla="+- 0 10703 10475"/>
                                <a:gd name="T3" fmla="*/ 10703 h 228"/>
                                <a:gd name="T4" fmla="+- 0 9976 2400"/>
                                <a:gd name="T5" fmla="*/ T4 w 7576"/>
                                <a:gd name="T6" fmla="+- 0 10703 10475"/>
                                <a:gd name="T7" fmla="*/ 10703 h 228"/>
                                <a:gd name="T8" fmla="+- 0 9976 2400"/>
                                <a:gd name="T9" fmla="*/ T8 w 7576"/>
                                <a:gd name="T10" fmla="+- 0 10475 10475"/>
                                <a:gd name="T11" fmla="*/ 10475 h 228"/>
                                <a:gd name="T12" fmla="+- 0 2400 2400"/>
                                <a:gd name="T13" fmla="*/ T12 w 7576"/>
                                <a:gd name="T14" fmla="+- 0 10475 10475"/>
                                <a:gd name="T15" fmla="*/ 10475 h 228"/>
                                <a:gd name="T16" fmla="+- 0 2400 2400"/>
                                <a:gd name="T17" fmla="*/ T16 w 7576"/>
                                <a:gd name="T18" fmla="+- 0 10703 10475"/>
                                <a:gd name="T19" fmla="*/ 10703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576" h="228">
                                  <a:moveTo>
                                    <a:pt x="0" y="228"/>
                                  </a:moveTo>
                                  <a:lnTo>
                                    <a:pt x="7576" y="228"/>
                                  </a:lnTo>
                                  <a:lnTo>
                                    <a:pt x="757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94" name="Group 730"/>
                        <wpg:cNvGrpSpPr>
                          <a:grpSpLocks/>
                        </wpg:cNvGrpSpPr>
                        <wpg:grpSpPr bwMode="auto">
                          <a:xfrm>
                            <a:off x="10044" y="9777"/>
                            <a:ext cx="494" cy="955"/>
                            <a:chOff x="10044" y="9777"/>
                            <a:chExt cx="494" cy="955"/>
                          </a:xfrm>
                        </wpg:grpSpPr>
                        <wps:wsp>
                          <wps:cNvPr id="1195" name="Freeform 731"/>
                          <wps:cNvSpPr>
                            <a:spLocks/>
                          </wps:cNvSpPr>
                          <wps:spPr bwMode="auto">
                            <a:xfrm>
                              <a:off x="10044" y="9777"/>
                              <a:ext cx="494" cy="955"/>
                            </a:xfrm>
                            <a:custGeom>
                              <a:avLst/>
                              <a:gdLst>
                                <a:gd name="T0" fmla="+- 0 10044 10044"/>
                                <a:gd name="T1" fmla="*/ T0 w 494"/>
                                <a:gd name="T2" fmla="+- 0 10732 9777"/>
                                <a:gd name="T3" fmla="*/ 10732 h 955"/>
                                <a:gd name="T4" fmla="+- 0 10538 10044"/>
                                <a:gd name="T5" fmla="*/ T4 w 494"/>
                                <a:gd name="T6" fmla="+- 0 10732 9777"/>
                                <a:gd name="T7" fmla="*/ 10732 h 955"/>
                                <a:gd name="T8" fmla="+- 0 10538 10044"/>
                                <a:gd name="T9" fmla="*/ T8 w 494"/>
                                <a:gd name="T10" fmla="+- 0 9777 9777"/>
                                <a:gd name="T11" fmla="*/ 9777 h 955"/>
                                <a:gd name="T12" fmla="+- 0 10044 10044"/>
                                <a:gd name="T13" fmla="*/ T12 w 494"/>
                                <a:gd name="T14" fmla="+- 0 9777 9777"/>
                                <a:gd name="T15" fmla="*/ 9777 h 955"/>
                                <a:gd name="T16" fmla="+- 0 10044 10044"/>
                                <a:gd name="T17" fmla="*/ T16 w 494"/>
                                <a:gd name="T18" fmla="+- 0 10732 9777"/>
                                <a:gd name="T19" fmla="*/ 10732 h 9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94" h="955">
                                  <a:moveTo>
                                    <a:pt x="0" y="955"/>
                                  </a:moveTo>
                                  <a:lnTo>
                                    <a:pt x="494" y="955"/>
                                  </a:lnTo>
                                  <a:lnTo>
                                    <a:pt x="49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9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96" name="Group 728"/>
                        <wpg:cNvGrpSpPr>
                          <a:grpSpLocks/>
                        </wpg:cNvGrpSpPr>
                        <wpg:grpSpPr bwMode="auto">
                          <a:xfrm>
                            <a:off x="10089" y="9834"/>
                            <a:ext cx="401" cy="480"/>
                            <a:chOff x="10089" y="9834"/>
                            <a:chExt cx="401" cy="480"/>
                          </a:xfrm>
                        </wpg:grpSpPr>
                        <wps:wsp>
                          <wps:cNvPr id="1197" name="Freeform 729"/>
                          <wps:cNvSpPr>
                            <a:spLocks/>
                          </wps:cNvSpPr>
                          <wps:spPr bwMode="auto">
                            <a:xfrm>
                              <a:off x="10089" y="9834"/>
                              <a:ext cx="401" cy="480"/>
                            </a:xfrm>
                            <a:custGeom>
                              <a:avLst/>
                              <a:gdLst>
                                <a:gd name="T0" fmla="+- 0 10089 10089"/>
                                <a:gd name="T1" fmla="*/ T0 w 401"/>
                                <a:gd name="T2" fmla="+- 0 10314 9834"/>
                                <a:gd name="T3" fmla="*/ 10314 h 480"/>
                                <a:gd name="T4" fmla="+- 0 10490 10089"/>
                                <a:gd name="T5" fmla="*/ T4 w 401"/>
                                <a:gd name="T6" fmla="+- 0 10314 9834"/>
                                <a:gd name="T7" fmla="*/ 10314 h 480"/>
                                <a:gd name="T8" fmla="+- 0 10490 10089"/>
                                <a:gd name="T9" fmla="*/ T8 w 401"/>
                                <a:gd name="T10" fmla="+- 0 9834 9834"/>
                                <a:gd name="T11" fmla="*/ 9834 h 480"/>
                                <a:gd name="T12" fmla="+- 0 10089 10089"/>
                                <a:gd name="T13" fmla="*/ T12 w 401"/>
                                <a:gd name="T14" fmla="+- 0 9834 9834"/>
                                <a:gd name="T15" fmla="*/ 9834 h 480"/>
                                <a:gd name="T16" fmla="+- 0 10089 10089"/>
                                <a:gd name="T17" fmla="*/ T16 w 401"/>
                                <a:gd name="T18" fmla="+- 0 10314 9834"/>
                                <a:gd name="T19" fmla="*/ 10314 h 4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01" h="480">
                                  <a:moveTo>
                                    <a:pt x="0" y="480"/>
                                  </a:moveTo>
                                  <a:lnTo>
                                    <a:pt x="401" y="480"/>
                                  </a:lnTo>
                                  <a:lnTo>
                                    <a:pt x="40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48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98" name="Group 726"/>
                        <wpg:cNvGrpSpPr>
                          <a:grpSpLocks/>
                        </wpg:cNvGrpSpPr>
                        <wpg:grpSpPr bwMode="auto">
                          <a:xfrm>
                            <a:off x="1428" y="9805"/>
                            <a:ext cx="9110" cy="2"/>
                            <a:chOff x="1428" y="9805"/>
                            <a:chExt cx="9110" cy="2"/>
                          </a:xfrm>
                        </wpg:grpSpPr>
                        <wps:wsp>
                          <wps:cNvPr id="1199" name="Freeform 727"/>
                          <wps:cNvSpPr>
                            <a:spLocks/>
                          </wps:cNvSpPr>
                          <wps:spPr bwMode="auto">
                            <a:xfrm>
                              <a:off x="1428" y="9805"/>
                              <a:ext cx="9110" cy="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110"/>
                                <a:gd name="T2" fmla="+- 0 10538 1428"/>
                                <a:gd name="T3" fmla="*/ T2 w 911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10">
                                  <a:moveTo>
                                    <a:pt x="0" y="0"/>
                                  </a:moveTo>
                                  <a:lnTo>
                                    <a:pt x="9110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DADAD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00" name="Group 724"/>
                        <wpg:cNvGrpSpPr>
                          <a:grpSpLocks/>
                        </wpg:cNvGrpSpPr>
                        <wpg:grpSpPr bwMode="auto">
                          <a:xfrm>
                            <a:off x="1419" y="10715"/>
                            <a:ext cx="9129" cy="2"/>
                            <a:chOff x="1419" y="10715"/>
                            <a:chExt cx="9129" cy="2"/>
                          </a:xfrm>
                        </wpg:grpSpPr>
                        <wps:wsp>
                          <wps:cNvPr id="1201" name="Freeform 725"/>
                          <wps:cNvSpPr>
                            <a:spLocks/>
                          </wps:cNvSpPr>
                          <wps:spPr bwMode="auto">
                            <a:xfrm>
                              <a:off x="1419" y="10715"/>
                              <a:ext cx="9129" cy="2"/>
                            </a:xfrm>
                            <a:custGeom>
                              <a:avLst/>
                              <a:gdLst>
                                <a:gd name="T0" fmla="+- 0 1419 1419"/>
                                <a:gd name="T1" fmla="*/ T0 w 9129"/>
                                <a:gd name="T2" fmla="+- 0 10548 1419"/>
                                <a:gd name="T3" fmla="*/ T2 w 912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29">
                                  <a:moveTo>
                                    <a:pt x="0" y="0"/>
                                  </a:moveTo>
                                  <a:lnTo>
                                    <a:pt x="9129" y="0"/>
                                  </a:lnTo>
                                </a:path>
                              </a:pathLst>
                            </a:custGeom>
                            <a:noFill/>
                            <a:ln w="19558">
                              <a:solidFill>
                                <a:srgbClr val="DADAD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02" name="Group 722"/>
                        <wpg:cNvGrpSpPr>
                          <a:grpSpLocks/>
                        </wpg:cNvGrpSpPr>
                        <wpg:grpSpPr bwMode="auto">
                          <a:xfrm>
                            <a:off x="2343" y="9834"/>
                            <a:ext cx="2" cy="895"/>
                            <a:chOff x="2343" y="9834"/>
                            <a:chExt cx="2" cy="895"/>
                          </a:xfrm>
                        </wpg:grpSpPr>
                        <wps:wsp>
                          <wps:cNvPr id="1203" name="Freeform 723"/>
                          <wps:cNvSpPr>
                            <a:spLocks/>
                          </wps:cNvSpPr>
                          <wps:spPr bwMode="auto">
                            <a:xfrm>
                              <a:off x="2343" y="9834"/>
                              <a:ext cx="2" cy="895"/>
                            </a:xfrm>
                            <a:custGeom>
                              <a:avLst/>
                              <a:gdLst>
                                <a:gd name="T0" fmla="+- 0 9834 9834"/>
                                <a:gd name="T1" fmla="*/ 9834 h 895"/>
                                <a:gd name="T2" fmla="+- 0 10729 9834"/>
                                <a:gd name="T3" fmla="*/ 10729 h 895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895">
                                  <a:moveTo>
                                    <a:pt x="0" y="0"/>
                                  </a:moveTo>
                                  <a:lnTo>
                                    <a:pt x="0" y="895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04" name="Group 720"/>
                        <wpg:cNvGrpSpPr>
                          <a:grpSpLocks/>
                        </wpg:cNvGrpSpPr>
                        <wpg:grpSpPr bwMode="auto">
                          <a:xfrm>
                            <a:off x="10034" y="9834"/>
                            <a:ext cx="2" cy="895"/>
                            <a:chOff x="10034" y="9834"/>
                            <a:chExt cx="2" cy="895"/>
                          </a:xfrm>
                        </wpg:grpSpPr>
                        <wps:wsp>
                          <wps:cNvPr id="1205" name="Freeform 721"/>
                          <wps:cNvSpPr>
                            <a:spLocks/>
                          </wps:cNvSpPr>
                          <wps:spPr bwMode="auto">
                            <a:xfrm>
                              <a:off x="10034" y="9834"/>
                              <a:ext cx="2" cy="895"/>
                            </a:xfrm>
                            <a:custGeom>
                              <a:avLst/>
                              <a:gdLst>
                                <a:gd name="T0" fmla="+- 0 9834 9834"/>
                                <a:gd name="T1" fmla="*/ 9834 h 895"/>
                                <a:gd name="T2" fmla="+- 0 10729 9834"/>
                                <a:gd name="T3" fmla="*/ 10729 h 895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895">
                                  <a:moveTo>
                                    <a:pt x="0" y="0"/>
                                  </a:moveTo>
                                  <a:lnTo>
                                    <a:pt x="0" y="895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06" name="Group 718"/>
                        <wpg:cNvGrpSpPr>
                          <a:grpSpLocks/>
                        </wpg:cNvGrpSpPr>
                        <wpg:grpSpPr bwMode="auto">
                          <a:xfrm>
                            <a:off x="1428" y="10749"/>
                            <a:ext cx="905" cy="566"/>
                            <a:chOff x="1428" y="10749"/>
                            <a:chExt cx="905" cy="566"/>
                          </a:xfrm>
                        </wpg:grpSpPr>
                        <wps:wsp>
                          <wps:cNvPr id="1207" name="Freeform 719"/>
                          <wps:cNvSpPr>
                            <a:spLocks/>
                          </wps:cNvSpPr>
                          <wps:spPr bwMode="auto">
                            <a:xfrm>
                              <a:off x="1428" y="10749"/>
                              <a:ext cx="905" cy="566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05"/>
                                <a:gd name="T2" fmla="+- 0 11315 10749"/>
                                <a:gd name="T3" fmla="*/ 11315 h 566"/>
                                <a:gd name="T4" fmla="+- 0 2333 1428"/>
                                <a:gd name="T5" fmla="*/ T4 w 905"/>
                                <a:gd name="T6" fmla="+- 0 11315 10749"/>
                                <a:gd name="T7" fmla="*/ 11315 h 566"/>
                                <a:gd name="T8" fmla="+- 0 2333 1428"/>
                                <a:gd name="T9" fmla="*/ T8 w 905"/>
                                <a:gd name="T10" fmla="+- 0 10749 10749"/>
                                <a:gd name="T11" fmla="*/ 10749 h 566"/>
                                <a:gd name="T12" fmla="+- 0 1428 1428"/>
                                <a:gd name="T13" fmla="*/ T12 w 905"/>
                                <a:gd name="T14" fmla="+- 0 10749 10749"/>
                                <a:gd name="T15" fmla="*/ 10749 h 566"/>
                                <a:gd name="T16" fmla="+- 0 1428 1428"/>
                                <a:gd name="T17" fmla="*/ T16 w 905"/>
                                <a:gd name="T18" fmla="+- 0 11315 10749"/>
                                <a:gd name="T19" fmla="*/ 11315 h 56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05" h="566">
                                  <a:moveTo>
                                    <a:pt x="0" y="566"/>
                                  </a:moveTo>
                                  <a:lnTo>
                                    <a:pt x="905" y="566"/>
                                  </a:lnTo>
                                  <a:lnTo>
                                    <a:pt x="90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08" name="Group 716"/>
                        <wpg:cNvGrpSpPr>
                          <a:grpSpLocks/>
                        </wpg:cNvGrpSpPr>
                        <wpg:grpSpPr bwMode="auto">
                          <a:xfrm>
                            <a:off x="1476" y="10806"/>
                            <a:ext cx="811" cy="247"/>
                            <a:chOff x="1476" y="10806"/>
                            <a:chExt cx="811" cy="247"/>
                          </a:xfrm>
                        </wpg:grpSpPr>
                        <wps:wsp>
                          <wps:cNvPr id="1209" name="Freeform 717"/>
                          <wps:cNvSpPr>
                            <a:spLocks/>
                          </wps:cNvSpPr>
                          <wps:spPr bwMode="auto">
                            <a:xfrm>
                              <a:off x="1476" y="10806"/>
                              <a:ext cx="811" cy="247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811"/>
                                <a:gd name="T2" fmla="+- 0 11053 10806"/>
                                <a:gd name="T3" fmla="*/ 11053 h 247"/>
                                <a:gd name="T4" fmla="+- 0 2288 1476"/>
                                <a:gd name="T5" fmla="*/ T4 w 811"/>
                                <a:gd name="T6" fmla="+- 0 11053 10806"/>
                                <a:gd name="T7" fmla="*/ 11053 h 247"/>
                                <a:gd name="T8" fmla="+- 0 2288 1476"/>
                                <a:gd name="T9" fmla="*/ T8 w 811"/>
                                <a:gd name="T10" fmla="+- 0 10806 10806"/>
                                <a:gd name="T11" fmla="*/ 10806 h 247"/>
                                <a:gd name="T12" fmla="+- 0 1476 1476"/>
                                <a:gd name="T13" fmla="*/ T12 w 811"/>
                                <a:gd name="T14" fmla="+- 0 10806 10806"/>
                                <a:gd name="T15" fmla="*/ 10806 h 247"/>
                                <a:gd name="T16" fmla="+- 0 1476 1476"/>
                                <a:gd name="T17" fmla="*/ T16 w 811"/>
                                <a:gd name="T18" fmla="+- 0 11053 10806"/>
                                <a:gd name="T19" fmla="*/ 11053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11" h="247">
                                  <a:moveTo>
                                    <a:pt x="0" y="247"/>
                                  </a:moveTo>
                                  <a:lnTo>
                                    <a:pt x="812" y="247"/>
                                  </a:lnTo>
                                  <a:lnTo>
                                    <a:pt x="81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10" name="Group 714"/>
                        <wpg:cNvGrpSpPr>
                          <a:grpSpLocks/>
                        </wpg:cNvGrpSpPr>
                        <wpg:grpSpPr bwMode="auto">
                          <a:xfrm>
                            <a:off x="2352" y="10749"/>
                            <a:ext cx="7669" cy="566"/>
                            <a:chOff x="2352" y="10749"/>
                            <a:chExt cx="7669" cy="566"/>
                          </a:xfrm>
                        </wpg:grpSpPr>
                        <wps:wsp>
                          <wps:cNvPr id="1211" name="Freeform 715"/>
                          <wps:cNvSpPr>
                            <a:spLocks/>
                          </wps:cNvSpPr>
                          <wps:spPr bwMode="auto">
                            <a:xfrm>
                              <a:off x="2352" y="10749"/>
                              <a:ext cx="7669" cy="566"/>
                            </a:xfrm>
                            <a:custGeom>
                              <a:avLst/>
                              <a:gdLst>
                                <a:gd name="T0" fmla="+- 0 2352 2352"/>
                                <a:gd name="T1" fmla="*/ T0 w 7669"/>
                                <a:gd name="T2" fmla="+- 0 11315 10749"/>
                                <a:gd name="T3" fmla="*/ 11315 h 566"/>
                                <a:gd name="T4" fmla="+- 0 10022 2352"/>
                                <a:gd name="T5" fmla="*/ T4 w 7669"/>
                                <a:gd name="T6" fmla="+- 0 11315 10749"/>
                                <a:gd name="T7" fmla="*/ 11315 h 566"/>
                                <a:gd name="T8" fmla="+- 0 10022 2352"/>
                                <a:gd name="T9" fmla="*/ T8 w 7669"/>
                                <a:gd name="T10" fmla="+- 0 10749 10749"/>
                                <a:gd name="T11" fmla="*/ 10749 h 566"/>
                                <a:gd name="T12" fmla="+- 0 2352 2352"/>
                                <a:gd name="T13" fmla="*/ T12 w 7669"/>
                                <a:gd name="T14" fmla="+- 0 10749 10749"/>
                                <a:gd name="T15" fmla="*/ 10749 h 566"/>
                                <a:gd name="T16" fmla="+- 0 2352 2352"/>
                                <a:gd name="T17" fmla="*/ T16 w 7669"/>
                                <a:gd name="T18" fmla="+- 0 11315 10749"/>
                                <a:gd name="T19" fmla="*/ 11315 h 56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669" h="566">
                                  <a:moveTo>
                                    <a:pt x="0" y="566"/>
                                  </a:moveTo>
                                  <a:lnTo>
                                    <a:pt x="7670" y="566"/>
                                  </a:lnTo>
                                  <a:lnTo>
                                    <a:pt x="767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12" name="Group 712"/>
                        <wpg:cNvGrpSpPr>
                          <a:grpSpLocks/>
                        </wpg:cNvGrpSpPr>
                        <wpg:grpSpPr bwMode="auto">
                          <a:xfrm>
                            <a:off x="2400" y="10806"/>
                            <a:ext cx="7576" cy="228"/>
                            <a:chOff x="2400" y="10806"/>
                            <a:chExt cx="7576" cy="228"/>
                          </a:xfrm>
                        </wpg:grpSpPr>
                        <wps:wsp>
                          <wps:cNvPr id="1213" name="Freeform 713"/>
                          <wps:cNvSpPr>
                            <a:spLocks/>
                          </wps:cNvSpPr>
                          <wps:spPr bwMode="auto">
                            <a:xfrm>
                              <a:off x="2400" y="10806"/>
                              <a:ext cx="7576" cy="228"/>
                            </a:xfrm>
                            <a:custGeom>
                              <a:avLst/>
                              <a:gdLst>
                                <a:gd name="T0" fmla="+- 0 2400 2400"/>
                                <a:gd name="T1" fmla="*/ T0 w 7576"/>
                                <a:gd name="T2" fmla="+- 0 11034 10806"/>
                                <a:gd name="T3" fmla="*/ 11034 h 228"/>
                                <a:gd name="T4" fmla="+- 0 9976 2400"/>
                                <a:gd name="T5" fmla="*/ T4 w 7576"/>
                                <a:gd name="T6" fmla="+- 0 11034 10806"/>
                                <a:gd name="T7" fmla="*/ 11034 h 228"/>
                                <a:gd name="T8" fmla="+- 0 9976 2400"/>
                                <a:gd name="T9" fmla="*/ T8 w 7576"/>
                                <a:gd name="T10" fmla="+- 0 10806 10806"/>
                                <a:gd name="T11" fmla="*/ 10806 h 228"/>
                                <a:gd name="T12" fmla="+- 0 2400 2400"/>
                                <a:gd name="T13" fmla="*/ T12 w 7576"/>
                                <a:gd name="T14" fmla="+- 0 10806 10806"/>
                                <a:gd name="T15" fmla="*/ 10806 h 228"/>
                                <a:gd name="T16" fmla="+- 0 2400 2400"/>
                                <a:gd name="T17" fmla="*/ T16 w 7576"/>
                                <a:gd name="T18" fmla="+- 0 11034 10806"/>
                                <a:gd name="T19" fmla="*/ 11034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576" h="228">
                                  <a:moveTo>
                                    <a:pt x="0" y="228"/>
                                  </a:moveTo>
                                  <a:lnTo>
                                    <a:pt x="7576" y="228"/>
                                  </a:lnTo>
                                  <a:lnTo>
                                    <a:pt x="757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14" name="Group 710"/>
                        <wpg:cNvGrpSpPr>
                          <a:grpSpLocks/>
                        </wpg:cNvGrpSpPr>
                        <wpg:grpSpPr bwMode="auto">
                          <a:xfrm>
                            <a:off x="2400" y="11034"/>
                            <a:ext cx="7576" cy="228"/>
                            <a:chOff x="2400" y="11034"/>
                            <a:chExt cx="7576" cy="228"/>
                          </a:xfrm>
                        </wpg:grpSpPr>
                        <wps:wsp>
                          <wps:cNvPr id="1215" name="Freeform 711"/>
                          <wps:cNvSpPr>
                            <a:spLocks/>
                          </wps:cNvSpPr>
                          <wps:spPr bwMode="auto">
                            <a:xfrm>
                              <a:off x="2400" y="11034"/>
                              <a:ext cx="7576" cy="228"/>
                            </a:xfrm>
                            <a:custGeom>
                              <a:avLst/>
                              <a:gdLst>
                                <a:gd name="T0" fmla="+- 0 2400 2400"/>
                                <a:gd name="T1" fmla="*/ T0 w 7576"/>
                                <a:gd name="T2" fmla="+- 0 11262 11034"/>
                                <a:gd name="T3" fmla="*/ 11262 h 228"/>
                                <a:gd name="T4" fmla="+- 0 9976 2400"/>
                                <a:gd name="T5" fmla="*/ T4 w 7576"/>
                                <a:gd name="T6" fmla="+- 0 11262 11034"/>
                                <a:gd name="T7" fmla="*/ 11262 h 228"/>
                                <a:gd name="T8" fmla="+- 0 9976 2400"/>
                                <a:gd name="T9" fmla="*/ T8 w 7576"/>
                                <a:gd name="T10" fmla="+- 0 11034 11034"/>
                                <a:gd name="T11" fmla="*/ 11034 h 228"/>
                                <a:gd name="T12" fmla="+- 0 2400 2400"/>
                                <a:gd name="T13" fmla="*/ T12 w 7576"/>
                                <a:gd name="T14" fmla="+- 0 11034 11034"/>
                                <a:gd name="T15" fmla="*/ 11034 h 228"/>
                                <a:gd name="T16" fmla="+- 0 2400 2400"/>
                                <a:gd name="T17" fmla="*/ T16 w 7576"/>
                                <a:gd name="T18" fmla="+- 0 11262 11034"/>
                                <a:gd name="T19" fmla="*/ 11262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576" h="228">
                                  <a:moveTo>
                                    <a:pt x="0" y="228"/>
                                  </a:moveTo>
                                  <a:lnTo>
                                    <a:pt x="7576" y="228"/>
                                  </a:lnTo>
                                  <a:lnTo>
                                    <a:pt x="757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16" name="Group 708"/>
                        <wpg:cNvGrpSpPr>
                          <a:grpSpLocks/>
                        </wpg:cNvGrpSpPr>
                        <wpg:grpSpPr bwMode="auto">
                          <a:xfrm>
                            <a:off x="10044" y="10749"/>
                            <a:ext cx="494" cy="566"/>
                            <a:chOff x="10044" y="10749"/>
                            <a:chExt cx="494" cy="566"/>
                          </a:xfrm>
                        </wpg:grpSpPr>
                        <wps:wsp>
                          <wps:cNvPr id="1217" name="Freeform 709"/>
                          <wps:cNvSpPr>
                            <a:spLocks/>
                          </wps:cNvSpPr>
                          <wps:spPr bwMode="auto">
                            <a:xfrm>
                              <a:off x="10044" y="10749"/>
                              <a:ext cx="494" cy="566"/>
                            </a:xfrm>
                            <a:custGeom>
                              <a:avLst/>
                              <a:gdLst>
                                <a:gd name="T0" fmla="+- 0 10044 10044"/>
                                <a:gd name="T1" fmla="*/ T0 w 494"/>
                                <a:gd name="T2" fmla="+- 0 11315 10749"/>
                                <a:gd name="T3" fmla="*/ 11315 h 566"/>
                                <a:gd name="T4" fmla="+- 0 10538 10044"/>
                                <a:gd name="T5" fmla="*/ T4 w 494"/>
                                <a:gd name="T6" fmla="+- 0 11315 10749"/>
                                <a:gd name="T7" fmla="*/ 11315 h 566"/>
                                <a:gd name="T8" fmla="+- 0 10538 10044"/>
                                <a:gd name="T9" fmla="*/ T8 w 494"/>
                                <a:gd name="T10" fmla="+- 0 10749 10749"/>
                                <a:gd name="T11" fmla="*/ 10749 h 566"/>
                                <a:gd name="T12" fmla="+- 0 10044 10044"/>
                                <a:gd name="T13" fmla="*/ T12 w 494"/>
                                <a:gd name="T14" fmla="+- 0 10749 10749"/>
                                <a:gd name="T15" fmla="*/ 10749 h 566"/>
                                <a:gd name="T16" fmla="+- 0 10044 10044"/>
                                <a:gd name="T17" fmla="*/ T16 w 494"/>
                                <a:gd name="T18" fmla="+- 0 11315 10749"/>
                                <a:gd name="T19" fmla="*/ 11315 h 56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94" h="566">
                                  <a:moveTo>
                                    <a:pt x="0" y="566"/>
                                  </a:moveTo>
                                  <a:lnTo>
                                    <a:pt x="494" y="566"/>
                                  </a:lnTo>
                                  <a:lnTo>
                                    <a:pt x="49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18" name="Group 706"/>
                        <wpg:cNvGrpSpPr>
                          <a:grpSpLocks/>
                        </wpg:cNvGrpSpPr>
                        <wpg:grpSpPr bwMode="auto">
                          <a:xfrm>
                            <a:off x="10089" y="10806"/>
                            <a:ext cx="401" cy="480"/>
                            <a:chOff x="10089" y="10806"/>
                            <a:chExt cx="401" cy="480"/>
                          </a:xfrm>
                        </wpg:grpSpPr>
                        <wps:wsp>
                          <wps:cNvPr id="1219" name="Freeform 707"/>
                          <wps:cNvSpPr>
                            <a:spLocks/>
                          </wps:cNvSpPr>
                          <wps:spPr bwMode="auto">
                            <a:xfrm>
                              <a:off x="10089" y="10806"/>
                              <a:ext cx="401" cy="480"/>
                            </a:xfrm>
                            <a:custGeom>
                              <a:avLst/>
                              <a:gdLst>
                                <a:gd name="T0" fmla="+- 0 10089 10089"/>
                                <a:gd name="T1" fmla="*/ T0 w 401"/>
                                <a:gd name="T2" fmla="+- 0 11286 10806"/>
                                <a:gd name="T3" fmla="*/ 11286 h 480"/>
                                <a:gd name="T4" fmla="+- 0 10490 10089"/>
                                <a:gd name="T5" fmla="*/ T4 w 401"/>
                                <a:gd name="T6" fmla="+- 0 11286 10806"/>
                                <a:gd name="T7" fmla="*/ 11286 h 480"/>
                                <a:gd name="T8" fmla="+- 0 10490 10089"/>
                                <a:gd name="T9" fmla="*/ T8 w 401"/>
                                <a:gd name="T10" fmla="+- 0 10806 10806"/>
                                <a:gd name="T11" fmla="*/ 10806 h 480"/>
                                <a:gd name="T12" fmla="+- 0 10089 10089"/>
                                <a:gd name="T13" fmla="*/ T12 w 401"/>
                                <a:gd name="T14" fmla="+- 0 10806 10806"/>
                                <a:gd name="T15" fmla="*/ 10806 h 480"/>
                                <a:gd name="T16" fmla="+- 0 10089 10089"/>
                                <a:gd name="T17" fmla="*/ T16 w 401"/>
                                <a:gd name="T18" fmla="+- 0 11286 10806"/>
                                <a:gd name="T19" fmla="*/ 11286 h 4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01" h="480">
                                  <a:moveTo>
                                    <a:pt x="0" y="480"/>
                                  </a:moveTo>
                                  <a:lnTo>
                                    <a:pt x="401" y="480"/>
                                  </a:lnTo>
                                  <a:lnTo>
                                    <a:pt x="40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48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20" name="Group 704"/>
                        <wpg:cNvGrpSpPr>
                          <a:grpSpLocks/>
                        </wpg:cNvGrpSpPr>
                        <wpg:grpSpPr bwMode="auto">
                          <a:xfrm>
                            <a:off x="1428" y="10777"/>
                            <a:ext cx="9110" cy="2"/>
                            <a:chOff x="1428" y="10777"/>
                            <a:chExt cx="9110" cy="2"/>
                          </a:xfrm>
                        </wpg:grpSpPr>
                        <wps:wsp>
                          <wps:cNvPr id="1221" name="Freeform 705"/>
                          <wps:cNvSpPr>
                            <a:spLocks/>
                          </wps:cNvSpPr>
                          <wps:spPr bwMode="auto">
                            <a:xfrm>
                              <a:off x="1428" y="10777"/>
                              <a:ext cx="9110" cy="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110"/>
                                <a:gd name="T2" fmla="+- 0 10538 1428"/>
                                <a:gd name="T3" fmla="*/ T2 w 911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10">
                                  <a:moveTo>
                                    <a:pt x="0" y="0"/>
                                  </a:moveTo>
                                  <a:lnTo>
                                    <a:pt x="9110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EBEBE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22" name="Group 702"/>
                        <wpg:cNvGrpSpPr>
                          <a:grpSpLocks/>
                        </wpg:cNvGrpSpPr>
                        <wpg:grpSpPr bwMode="auto">
                          <a:xfrm>
                            <a:off x="1419" y="11301"/>
                            <a:ext cx="9129" cy="2"/>
                            <a:chOff x="1419" y="11301"/>
                            <a:chExt cx="9129" cy="2"/>
                          </a:xfrm>
                        </wpg:grpSpPr>
                        <wps:wsp>
                          <wps:cNvPr id="1223" name="Freeform 703"/>
                          <wps:cNvSpPr>
                            <a:spLocks/>
                          </wps:cNvSpPr>
                          <wps:spPr bwMode="auto">
                            <a:xfrm>
                              <a:off x="1419" y="11301"/>
                              <a:ext cx="9129" cy="2"/>
                            </a:xfrm>
                            <a:custGeom>
                              <a:avLst/>
                              <a:gdLst>
                                <a:gd name="T0" fmla="+- 0 1419 1419"/>
                                <a:gd name="T1" fmla="*/ T0 w 9129"/>
                                <a:gd name="T2" fmla="+- 0 10548 1419"/>
                                <a:gd name="T3" fmla="*/ T2 w 912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29">
                                  <a:moveTo>
                                    <a:pt x="0" y="0"/>
                                  </a:moveTo>
                                  <a:lnTo>
                                    <a:pt x="9129" y="0"/>
                                  </a:lnTo>
                                </a:path>
                              </a:pathLst>
                            </a:custGeom>
                            <a:noFill/>
                            <a:ln w="19558">
                              <a:solidFill>
                                <a:srgbClr val="EBEBE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24" name="Group 700"/>
                        <wpg:cNvGrpSpPr>
                          <a:grpSpLocks/>
                        </wpg:cNvGrpSpPr>
                        <wpg:grpSpPr bwMode="auto">
                          <a:xfrm>
                            <a:off x="2343" y="10806"/>
                            <a:ext cx="2" cy="509"/>
                            <a:chOff x="2343" y="10806"/>
                            <a:chExt cx="2" cy="509"/>
                          </a:xfrm>
                        </wpg:grpSpPr>
                        <wps:wsp>
                          <wps:cNvPr id="1225" name="Freeform 701"/>
                          <wps:cNvSpPr>
                            <a:spLocks/>
                          </wps:cNvSpPr>
                          <wps:spPr bwMode="auto">
                            <a:xfrm>
                              <a:off x="2343" y="10806"/>
                              <a:ext cx="2" cy="509"/>
                            </a:xfrm>
                            <a:custGeom>
                              <a:avLst/>
                              <a:gdLst>
                                <a:gd name="T0" fmla="+- 0 10806 10806"/>
                                <a:gd name="T1" fmla="*/ 10806 h 509"/>
                                <a:gd name="T2" fmla="+- 0 11315 10806"/>
                                <a:gd name="T3" fmla="*/ 11315 h 50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09">
                                  <a:moveTo>
                                    <a:pt x="0" y="0"/>
                                  </a:moveTo>
                                  <a:lnTo>
                                    <a:pt x="0" y="509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26" name="Group 698"/>
                        <wpg:cNvGrpSpPr>
                          <a:grpSpLocks/>
                        </wpg:cNvGrpSpPr>
                        <wpg:grpSpPr bwMode="auto">
                          <a:xfrm>
                            <a:off x="10034" y="10806"/>
                            <a:ext cx="2" cy="509"/>
                            <a:chOff x="10034" y="10806"/>
                            <a:chExt cx="2" cy="509"/>
                          </a:xfrm>
                        </wpg:grpSpPr>
                        <wps:wsp>
                          <wps:cNvPr id="1227" name="Freeform 699"/>
                          <wps:cNvSpPr>
                            <a:spLocks/>
                          </wps:cNvSpPr>
                          <wps:spPr bwMode="auto">
                            <a:xfrm>
                              <a:off x="10034" y="10806"/>
                              <a:ext cx="2" cy="509"/>
                            </a:xfrm>
                            <a:custGeom>
                              <a:avLst/>
                              <a:gdLst>
                                <a:gd name="T0" fmla="+- 0 10806 10806"/>
                                <a:gd name="T1" fmla="*/ 10806 h 509"/>
                                <a:gd name="T2" fmla="+- 0 11315 10806"/>
                                <a:gd name="T3" fmla="*/ 11315 h 50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09">
                                  <a:moveTo>
                                    <a:pt x="0" y="0"/>
                                  </a:moveTo>
                                  <a:lnTo>
                                    <a:pt x="0" y="509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28" name="Group 696"/>
                        <wpg:cNvGrpSpPr>
                          <a:grpSpLocks/>
                        </wpg:cNvGrpSpPr>
                        <wpg:grpSpPr bwMode="auto">
                          <a:xfrm>
                            <a:off x="1428" y="11334"/>
                            <a:ext cx="905" cy="749"/>
                            <a:chOff x="1428" y="11334"/>
                            <a:chExt cx="905" cy="749"/>
                          </a:xfrm>
                        </wpg:grpSpPr>
                        <wps:wsp>
                          <wps:cNvPr id="1229" name="Freeform 697"/>
                          <wps:cNvSpPr>
                            <a:spLocks/>
                          </wps:cNvSpPr>
                          <wps:spPr bwMode="auto">
                            <a:xfrm>
                              <a:off x="1428" y="11334"/>
                              <a:ext cx="905" cy="749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05"/>
                                <a:gd name="T2" fmla="+- 0 12083 11334"/>
                                <a:gd name="T3" fmla="*/ 12083 h 749"/>
                                <a:gd name="T4" fmla="+- 0 2333 1428"/>
                                <a:gd name="T5" fmla="*/ T4 w 905"/>
                                <a:gd name="T6" fmla="+- 0 12083 11334"/>
                                <a:gd name="T7" fmla="*/ 12083 h 749"/>
                                <a:gd name="T8" fmla="+- 0 2333 1428"/>
                                <a:gd name="T9" fmla="*/ T8 w 905"/>
                                <a:gd name="T10" fmla="+- 0 11334 11334"/>
                                <a:gd name="T11" fmla="*/ 11334 h 749"/>
                                <a:gd name="T12" fmla="+- 0 1428 1428"/>
                                <a:gd name="T13" fmla="*/ T12 w 905"/>
                                <a:gd name="T14" fmla="+- 0 11334 11334"/>
                                <a:gd name="T15" fmla="*/ 11334 h 749"/>
                                <a:gd name="T16" fmla="+- 0 1428 1428"/>
                                <a:gd name="T17" fmla="*/ T16 w 905"/>
                                <a:gd name="T18" fmla="+- 0 12083 11334"/>
                                <a:gd name="T19" fmla="*/ 12083 h 7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05" h="749">
                                  <a:moveTo>
                                    <a:pt x="0" y="749"/>
                                  </a:moveTo>
                                  <a:lnTo>
                                    <a:pt x="905" y="749"/>
                                  </a:lnTo>
                                  <a:lnTo>
                                    <a:pt x="90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30" name="Group 694"/>
                        <wpg:cNvGrpSpPr>
                          <a:grpSpLocks/>
                        </wpg:cNvGrpSpPr>
                        <wpg:grpSpPr bwMode="auto">
                          <a:xfrm>
                            <a:off x="1476" y="11392"/>
                            <a:ext cx="811" cy="247"/>
                            <a:chOff x="1476" y="11392"/>
                            <a:chExt cx="811" cy="247"/>
                          </a:xfrm>
                        </wpg:grpSpPr>
                        <wps:wsp>
                          <wps:cNvPr id="1231" name="Freeform 695"/>
                          <wps:cNvSpPr>
                            <a:spLocks/>
                          </wps:cNvSpPr>
                          <wps:spPr bwMode="auto">
                            <a:xfrm>
                              <a:off x="1476" y="11392"/>
                              <a:ext cx="811" cy="247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811"/>
                                <a:gd name="T2" fmla="+- 0 11639 11392"/>
                                <a:gd name="T3" fmla="*/ 11639 h 247"/>
                                <a:gd name="T4" fmla="+- 0 2288 1476"/>
                                <a:gd name="T5" fmla="*/ T4 w 811"/>
                                <a:gd name="T6" fmla="+- 0 11639 11392"/>
                                <a:gd name="T7" fmla="*/ 11639 h 247"/>
                                <a:gd name="T8" fmla="+- 0 2288 1476"/>
                                <a:gd name="T9" fmla="*/ T8 w 811"/>
                                <a:gd name="T10" fmla="+- 0 11392 11392"/>
                                <a:gd name="T11" fmla="*/ 11392 h 247"/>
                                <a:gd name="T12" fmla="+- 0 1476 1476"/>
                                <a:gd name="T13" fmla="*/ T12 w 811"/>
                                <a:gd name="T14" fmla="+- 0 11392 11392"/>
                                <a:gd name="T15" fmla="*/ 11392 h 247"/>
                                <a:gd name="T16" fmla="+- 0 1476 1476"/>
                                <a:gd name="T17" fmla="*/ T16 w 811"/>
                                <a:gd name="T18" fmla="+- 0 11639 11392"/>
                                <a:gd name="T19" fmla="*/ 11639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11" h="247">
                                  <a:moveTo>
                                    <a:pt x="0" y="247"/>
                                  </a:moveTo>
                                  <a:lnTo>
                                    <a:pt x="812" y="247"/>
                                  </a:lnTo>
                                  <a:lnTo>
                                    <a:pt x="81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32" name="Group 692"/>
                        <wpg:cNvGrpSpPr>
                          <a:grpSpLocks/>
                        </wpg:cNvGrpSpPr>
                        <wpg:grpSpPr bwMode="auto">
                          <a:xfrm>
                            <a:off x="2352" y="11334"/>
                            <a:ext cx="7669" cy="749"/>
                            <a:chOff x="2352" y="11334"/>
                            <a:chExt cx="7669" cy="749"/>
                          </a:xfrm>
                        </wpg:grpSpPr>
                        <wps:wsp>
                          <wps:cNvPr id="1233" name="Freeform 693"/>
                          <wps:cNvSpPr>
                            <a:spLocks/>
                          </wps:cNvSpPr>
                          <wps:spPr bwMode="auto">
                            <a:xfrm>
                              <a:off x="2352" y="11334"/>
                              <a:ext cx="7669" cy="749"/>
                            </a:xfrm>
                            <a:custGeom>
                              <a:avLst/>
                              <a:gdLst>
                                <a:gd name="T0" fmla="+- 0 2352 2352"/>
                                <a:gd name="T1" fmla="*/ T0 w 7669"/>
                                <a:gd name="T2" fmla="+- 0 12083 11334"/>
                                <a:gd name="T3" fmla="*/ 12083 h 749"/>
                                <a:gd name="T4" fmla="+- 0 10022 2352"/>
                                <a:gd name="T5" fmla="*/ T4 w 7669"/>
                                <a:gd name="T6" fmla="+- 0 12083 11334"/>
                                <a:gd name="T7" fmla="*/ 12083 h 749"/>
                                <a:gd name="T8" fmla="+- 0 10022 2352"/>
                                <a:gd name="T9" fmla="*/ T8 w 7669"/>
                                <a:gd name="T10" fmla="+- 0 11334 11334"/>
                                <a:gd name="T11" fmla="*/ 11334 h 749"/>
                                <a:gd name="T12" fmla="+- 0 2352 2352"/>
                                <a:gd name="T13" fmla="*/ T12 w 7669"/>
                                <a:gd name="T14" fmla="+- 0 11334 11334"/>
                                <a:gd name="T15" fmla="*/ 11334 h 749"/>
                                <a:gd name="T16" fmla="+- 0 2352 2352"/>
                                <a:gd name="T17" fmla="*/ T16 w 7669"/>
                                <a:gd name="T18" fmla="+- 0 12083 11334"/>
                                <a:gd name="T19" fmla="*/ 12083 h 7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669" h="749">
                                  <a:moveTo>
                                    <a:pt x="0" y="749"/>
                                  </a:moveTo>
                                  <a:lnTo>
                                    <a:pt x="7670" y="749"/>
                                  </a:lnTo>
                                  <a:lnTo>
                                    <a:pt x="767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34" name="Group 690"/>
                        <wpg:cNvGrpSpPr>
                          <a:grpSpLocks/>
                        </wpg:cNvGrpSpPr>
                        <wpg:grpSpPr bwMode="auto">
                          <a:xfrm>
                            <a:off x="2400" y="11392"/>
                            <a:ext cx="7576" cy="228"/>
                            <a:chOff x="2400" y="11392"/>
                            <a:chExt cx="7576" cy="228"/>
                          </a:xfrm>
                        </wpg:grpSpPr>
                        <wps:wsp>
                          <wps:cNvPr id="1235" name="Freeform 691"/>
                          <wps:cNvSpPr>
                            <a:spLocks/>
                          </wps:cNvSpPr>
                          <wps:spPr bwMode="auto">
                            <a:xfrm>
                              <a:off x="2400" y="11392"/>
                              <a:ext cx="7576" cy="228"/>
                            </a:xfrm>
                            <a:custGeom>
                              <a:avLst/>
                              <a:gdLst>
                                <a:gd name="T0" fmla="+- 0 2400 2400"/>
                                <a:gd name="T1" fmla="*/ T0 w 7576"/>
                                <a:gd name="T2" fmla="+- 0 11620 11392"/>
                                <a:gd name="T3" fmla="*/ 11620 h 228"/>
                                <a:gd name="T4" fmla="+- 0 9976 2400"/>
                                <a:gd name="T5" fmla="*/ T4 w 7576"/>
                                <a:gd name="T6" fmla="+- 0 11620 11392"/>
                                <a:gd name="T7" fmla="*/ 11620 h 228"/>
                                <a:gd name="T8" fmla="+- 0 9976 2400"/>
                                <a:gd name="T9" fmla="*/ T8 w 7576"/>
                                <a:gd name="T10" fmla="+- 0 11392 11392"/>
                                <a:gd name="T11" fmla="*/ 11392 h 228"/>
                                <a:gd name="T12" fmla="+- 0 2400 2400"/>
                                <a:gd name="T13" fmla="*/ T12 w 7576"/>
                                <a:gd name="T14" fmla="+- 0 11392 11392"/>
                                <a:gd name="T15" fmla="*/ 11392 h 228"/>
                                <a:gd name="T16" fmla="+- 0 2400 2400"/>
                                <a:gd name="T17" fmla="*/ T16 w 7576"/>
                                <a:gd name="T18" fmla="+- 0 11620 11392"/>
                                <a:gd name="T19" fmla="*/ 11620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576" h="228">
                                  <a:moveTo>
                                    <a:pt x="0" y="228"/>
                                  </a:moveTo>
                                  <a:lnTo>
                                    <a:pt x="7576" y="228"/>
                                  </a:lnTo>
                                  <a:lnTo>
                                    <a:pt x="757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36" name="Group 688"/>
                        <wpg:cNvGrpSpPr>
                          <a:grpSpLocks/>
                        </wpg:cNvGrpSpPr>
                        <wpg:grpSpPr bwMode="auto">
                          <a:xfrm>
                            <a:off x="2400" y="11620"/>
                            <a:ext cx="7576" cy="206"/>
                            <a:chOff x="2400" y="11620"/>
                            <a:chExt cx="7576" cy="206"/>
                          </a:xfrm>
                        </wpg:grpSpPr>
                        <wps:wsp>
                          <wps:cNvPr id="1237" name="Freeform 689"/>
                          <wps:cNvSpPr>
                            <a:spLocks/>
                          </wps:cNvSpPr>
                          <wps:spPr bwMode="auto">
                            <a:xfrm>
                              <a:off x="2400" y="11620"/>
                              <a:ext cx="7576" cy="206"/>
                            </a:xfrm>
                            <a:custGeom>
                              <a:avLst/>
                              <a:gdLst>
                                <a:gd name="T0" fmla="+- 0 2400 2400"/>
                                <a:gd name="T1" fmla="*/ T0 w 7576"/>
                                <a:gd name="T2" fmla="+- 0 11826 11620"/>
                                <a:gd name="T3" fmla="*/ 11826 h 206"/>
                                <a:gd name="T4" fmla="+- 0 9976 2400"/>
                                <a:gd name="T5" fmla="*/ T4 w 7576"/>
                                <a:gd name="T6" fmla="+- 0 11826 11620"/>
                                <a:gd name="T7" fmla="*/ 11826 h 206"/>
                                <a:gd name="T8" fmla="+- 0 9976 2400"/>
                                <a:gd name="T9" fmla="*/ T8 w 7576"/>
                                <a:gd name="T10" fmla="+- 0 11620 11620"/>
                                <a:gd name="T11" fmla="*/ 11620 h 206"/>
                                <a:gd name="T12" fmla="+- 0 2400 2400"/>
                                <a:gd name="T13" fmla="*/ T12 w 7576"/>
                                <a:gd name="T14" fmla="+- 0 11620 11620"/>
                                <a:gd name="T15" fmla="*/ 11620 h 206"/>
                                <a:gd name="T16" fmla="+- 0 2400 2400"/>
                                <a:gd name="T17" fmla="*/ T16 w 7576"/>
                                <a:gd name="T18" fmla="+- 0 11826 11620"/>
                                <a:gd name="T19" fmla="*/ 11826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576" h="206">
                                  <a:moveTo>
                                    <a:pt x="0" y="206"/>
                                  </a:moveTo>
                                  <a:lnTo>
                                    <a:pt x="7576" y="206"/>
                                  </a:lnTo>
                                  <a:lnTo>
                                    <a:pt x="757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38" name="Group 686"/>
                        <wpg:cNvGrpSpPr>
                          <a:grpSpLocks/>
                        </wpg:cNvGrpSpPr>
                        <wpg:grpSpPr bwMode="auto">
                          <a:xfrm>
                            <a:off x="2400" y="11826"/>
                            <a:ext cx="7576" cy="228"/>
                            <a:chOff x="2400" y="11826"/>
                            <a:chExt cx="7576" cy="228"/>
                          </a:xfrm>
                        </wpg:grpSpPr>
                        <wps:wsp>
                          <wps:cNvPr id="1239" name="Freeform 687"/>
                          <wps:cNvSpPr>
                            <a:spLocks/>
                          </wps:cNvSpPr>
                          <wps:spPr bwMode="auto">
                            <a:xfrm>
                              <a:off x="2400" y="11826"/>
                              <a:ext cx="7576" cy="228"/>
                            </a:xfrm>
                            <a:custGeom>
                              <a:avLst/>
                              <a:gdLst>
                                <a:gd name="T0" fmla="+- 0 2400 2400"/>
                                <a:gd name="T1" fmla="*/ T0 w 7576"/>
                                <a:gd name="T2" fmla="+- 0 12054 11826"/>
                                <a:gd name="T3" fmla="*/ 12054 h 228"/>
                                <a:gd name="T4" fmla="+- 0 9976 2400"/>
                                <a:gd name="T5" fmla="*/ T4 w 7576"/>
                                <a:gd name="T6" fmla="+- 0 12054 11826"/>
                                <a:gd name="T7" fmla="*/ 12054 h 228"/>
                                <a:gd name="T8" fmla="+- 0 9976 2400"/>
                                <a:gd name="T9" fmla="*/ T8 w 7576"/>
                                <a:gd name="T10" fmla="+- 0 11826 11826"/>
                                <a:gd name="T11" fmla="*/ 11826 h 228"/>
                                <a:gd name="T12" fmla="+- 0 2400 2400"/>
                                <a:gd name="T13" fmla="*/ T12 w 7576"/>
                                <a:gd name="T14" fmla="+- 0 11826 11826"/>
                                <a:gd name="T15" fmla="*/ 11826 h 228"/>
                                <a:gd name="T16" fmla="+- 0 2400 2400"/>
                                <a:gd name="T17" fmla="*/ T16 w 7576"/>
                                <a:gd name="T18" fmla="+- 0 12054 11826"/>
                                <a:gd name="T19" fmla="*/ 12054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576" h="228">
                                  <a:moveTo>
                                    <a:pt x="0" y="228"/>
                                  </a:moveTo>
                                  <a:lnTo>
                                    <a:pt x="7576" y="228"/>
                                  </a:lnTo>
                                  <a:lnTo>
                                    <a:pt x="757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40" name="Group 684"/>
                        <wpg:cNvGrpSpPr>
                          <a:grpSpLocks/>
                        </wpg:cNvGrpSpPr>
                        <wpg:grpSpPr bwMode="auto">
                          <a:xfrm>
                            <a:off x="10044" y="11334"/>
                            <a:ext cx="494" cy="749"/>
                            <a:chOff x="10044" y="11334"/>
                            <a:chExt cx="494" cy="749"/>
                          </a:xfrm>
                        </wpg:grpSpPr>
                        <wps:wsp>
                          <wps:cNvPr id="1241" name="Freeform 685"/>
                          <wps:cNvSpPr>
                            <a:spLocks/>
                          </wps:cNvSpPr>
                          <wps:spPr bwMode="auto">
                            <a:xfrm>
                              <a:off x="10044" y="11334"/>
                              <a:ext cx="494" cy="749"/>
                            </a:xfrm>
                            <a:custGeom>
                              <a:avLst/>
                              <a:gdLst>
                                <a:gd name="T0" fmla="+- 0 10044 10044"/>
                                <a:gd name="T1" fmla="*/ T0 w 494"/>
                                <a:gd name="T2" fmla="+- 0 12083 11334"/>
                                <a:gd name="T3" fmla="*/ 12083 h 749"/>
                                <a:gd name="T4" fmla="+- 0 10538 10044"/>
                                <a:gd name="T5" fmla="*/ T4 w 494"/>
                                <a:gd name="T6" fmla="+- 0 12083 11334"/>
                                <a:gd name="T7" fmla="*/ 12083 h 749"/>
                                <a:gd name="T8" fmla="+- 0 10538 10044"/>
                                <a:gd name="T9" fmla="*/ T8 w 494"/>
                                <a:gd name="T10" fmla="+- 0 11334 11334"/>
                                <a:gd name="T11" fmla="*/ 11334 h 749"/>
                                <a:gd name="T12" fmla="+- 0 10044 10044"/>
                                <a:gd name="T13" fmla="*/ T12 w 494"/>
                                <a:gd name="T14" fmla="+- 0 11334 11334"/>
                                <a:gd name="T15" fmla="*/ 11334 h 749"/>
                                <a:gd name="T16" fmla="+- 0 10044 10044"/>
                                <a:gd name="T17" fmla="*/ T16 w 494"/>
                                <a:gd name="T18" fmla="+- 0 12083 11334"/>
                                <a:gd name="T19" fmla="*/ 12083 h 7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94" h="749">
                                  <a:moveTo>
                                    <a:pt x="0" y="749"/>
                                  </a:moveTo>
                                  <a:lnTo>
                                    <a:pt x="494" y="749"/>
                                  </a:lnTo>
                                  <a:lnTo>
                                    <a:pt x="49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42" name="Group 682"/>
                        <wpg:cNvGrpSpPr>
                          <a:grpSpLocks/>
                        </wpg:cNvGrpSpPr>
                        <wpg:grpSpPr bwMode="auto">
                          <a:xfrm>
                            <a:off x="10089" y="11392"/>
                            <a:ext cx="401" cy="480"/>
                            <a:chOff x="10089" y="11392"/>
                            <a:chExt cx="401" cy="480"/>
                          </a:xfrm>
                        </wpg:grpSpPr>
                        <wps:wsp>
                          <wps:cNvPr id="1243" name="Freeform 683"/>
                          <wps:cNvSpPr>
                            <a:spLocks/>
                          </wps:cNvSpPr>
                          <wps:spPr bwMode="auto">
                            <a:xfrm>
                              <a:off x="10089" y="11392"/>
                              <a:ext cx="401" cy="480"/>
                            </a:xfrm>
                            <a:custGeom>
                              <a:avLst/>
                              <a:gdLst>
                                <a:gd name="T0" fmla="+- 0 10089 10089"/>
                                <a:gd name="T1" fmla="*/ T0 w 401"/>
                                <a:gd name="T2" fmla="+- 0 11872 11392"/>
                                <a:gd name="T3" fmla="*/ 11872 h 480"/>
                                <a:gd name="T4" fmla="+- 0 10490 10089"/>
                                <a:gd name="T5" fmla="*/ T4 w 401"/>
                                <a:gd name="T6" fmla="+- 0 11872 11392"/>
                                <a:gd name="T7" fmla="*/ 11872 h 480"/>
                                <a:gd name="T8" fmla="+- 0 10490 10089"/>
                                <a:gd name="T9" fmla="*/ T8 w 401"/>
                                <a:gd name="T10" fmla="+- 0 11392 11392"/>
                                <a:gd name="T11" fmla="*/ 11392 h 480"/>
                                <a:gd name="T12" fmla="+- 0 10089 10089"/>
                                <a:gd name="T13" fmla="*/ T12 w 401"/>
                                <a:gd name="T14" fmla="+- 0 11392 11392"/>
                                <a:gd name="T15" fmla="*/ 11392 h 480"/>
                                <a:gd name="T16" fmla="+- 0 10089 10089"/>
                                <a:gd name="T17" fmla="*/ T16 w 401"/>
                                <a:gd name="T18" fmla="+- 0 11872 11392"/>
                                <a:gd name="T19" fmla="*/ 11872 h 4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01" h="480">
                                  <a:moveTo>
                                    <a:pt x="0" y="480"/>
                                  </a:moveTo>
                                  <a:lnTo>
                                    <a:pt x="401" y="480"/>
                                  </a:lnTo>
                                  <a:lnTo>
                                    <a:pt x="40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48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44" name="Group 680"/>
                        <wpg:cNvGrpSpPr>
                          <a:grpSpLocks/>
                        </wpg:cNvGrpSpPr>
                        <wpg:grpSpPr bwMode="auto">
                          <a:xfrm>
                            <a:off x="1428" y="11363"/>
                            <a:ext cx="9110" cy="2"/>
                            <a:chOff x="1428" y="11363"/>
                            <a:chExt cx="9110" cy="2"/>
                          </a:xfrm>
                        </wpg:grpSpPr>
                        <wps:wsp>
                          <wps:cNvPr id="1245" name="Freeform 681"/>
                          <wps:cNvSpPr>
                            <a:spLocks/>
                          </wps:cNvSpPr>
                          <wps:spPr bwMode="auto">
                            <a:xfrm>
                              <a:off x="1428" y="11363"/>
                              <a:ext cx="9110" cy="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110"/>
                                <a:gd name="T2" fmla="+- 0 10538 1428"/>
                                <a:gd name="T3" fmla="*/ T2 w 911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10">
                                  <a:moveTo>
                                    <a:pt x="0" y="0"/>
                                  </a:moveTo>
                                  <a:lnTo>
                                    <a:pt x="9110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DADAD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46" name="Group 678"/>
                        <wpg:cNvGrpSpPr>
                          <a:grpSpLocks/>
                        </wpg:cNvGrpSpPr>
                        <wpg:grpSpPr bwMode="auto">
                          <a:xfrm>
                            <a:off x="1419" y="12066"/>
                            <a:ext cx="9129" cy="2"/>
                            <a:chOff x="1419" y="12066"/>
                            <a:chExt cx="9129" cy="2"/>
                          </a:xfrm>
                        </wpg:grpSpPr>
                        <wps:wsp>
                          <wps:cNvPr id="1247" name="Freeform 679"/>
                          <wps:cNvSpPr>
                            <a:spLocks/>
                          </wps:cNvSpPr>
                          <wps:spPr bwMode="auto">
                            <a:xfrm>
                              <a:off x="1419" y="12066"/>
                              <a:ext cx="9129" cy="2"/>
                            </a:xfrm>
                            <a:custGeom>
                              <a:avLst/>
                              <a:gdLst>
                                <a:gd name="T0" fmla="+- 0 1419 1419"/>
                                <a:gd name="T1" fmla="*/ T0 w 9129"/>
                                <a:gd name="T2" fmla="+- 0 10548 1419"/>
                                <a:gd name="T3" fmla="*/ T2 w 912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29">
                                  <a:moveTo>
                                    <a:pt x="0" y="0"/>
                                  </a:moveTo>
                                  <a:lnTo>
                                    <a:pt x="9129" y="0"/>
                                  </a:lnTo>
                                </a:path>
                              </a:pathLst>
                            </a:custGeom>
                            <a:noFill/>
                            <a:ln w="19558">
                              <a:solidFill>
                                <a:srgbClr val="DADAD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48" name="Group 676"/>
                        <wpg:cNvGrpSpPr>
                          <a:grpSpLocks/>
                        </wpg:cNvGrpSpPr>
                        <wpg:grpSpPr bwMode="auto">
                          <a:xfrm>
                            <a:off x="2343" y="11392"/>
                            <a:ext cx="2" cy="689"/>
                            <a:chOff x="2343" y="11392"/>
                            <a:chExt cx="2" cy="689"/>
                          </a:xfrm>
                        </wpg:grpSpPr>
                        <wps:wsp>
                          <wps:cNvPr id="1249" name="Freeform 677"/>
                          <wps:cNvSpPr>
                            <a:spLocks/>
                          </wps:cNvSpPr>
                          <wps:spPr bwMode="auto">
                            <a:xfrm>
                              <a:off x="2343" y="11392"/>
                              <a:ext cx="2" cy="689"/>
                            </a:xfrm>
                            <a:custGeom>
                              <a:avLst/>
                              <a:gdLst>
                                <a:gd name="T0" fmla="+- 0 11392 11392"/>
                                <a:gd name="T1" fmla="*/ 11392 h 689"/>
                                <a:gd name="T2" fmla="+- 0 12081 11392"/>
                                <a:gd name="T3" fmla="*/ 12081 h 68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689">
                                  <a:moveTo>
                                    <a:pt x="0" y="0"/>
                                  </a:moveTo>
                                  <a:lnTo>
                                    <a:pt x="0" y="689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50" name="Group 674"/>
                        <wpg:cNvGrpSpPr>
                          <a:grpSpLocks/>
                        </wpg:cNvGrpSpPr>
                        <wpg:grpSpPr bwMode="auto">
                          <a:xfrm>
                            <a:off x="10034" y="11392"/>
                            <a:ext cx="2" cy="689"/>
                            <a:chOff x="10034" y="11392"/>
                            <a:chExt cx="2" cy="689"/>
                          </a:xfrm>
                        </wpg:grpSpPr>
                        <wps:wsp>
                          <wps:cNvPr id="1251" name="Freeform 675"/>
                          <wps:cNvSpPr>
                            <a:spLocks/>
                          </wps:cNvSpPr>
                          <wps:spPr bwMode="auto">
                            <a:xfrm>
                              <a:off x="10034" y="11392"/>
                              <a:ext cx="2" cy="689"/>
                            </a:xfrm>
                            <a:custGeom>
                              <a:avLst/>
                              <a:gdLst>
                                <a:gd name="T0" fmla="+- 0 11392 11392"/>
                                <a:gd name="T1" fmla="*/ 11392 h 689"/>
                                <a:gd name="T2" fmla="+- 0 12081 11392"/>
                                <a:gd name="T3" fmla="*/ 12081 h 68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689">
                                  <a:moveTo>
                                    <a:pt x="0" y="0"/>
                                  </a:moveTo>
                                  <a:lnTo>
                                    <a:pt x="0" y="689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52" name="Group 672"/>
                        <wpg:cNvGrpSpPr>
                          <a:grpSpLocks/>
                        </wpg:cNvGrpSpPr>
                        <wpg:grpSpPr bwMode="auto">
                          <a:xfrm>
                            <a:off x="1428" y="12100"/>
                            <a:ext cx="905" cy="566"/>
                            <a:chOff x="1428" y="12100"/>
                            <a:chExt cx="905" cy="566"/>
                          </a:xfrm>
                        </wpg:grpSpPr>
                        <wps:wsp>
                          <wps:cNvPr id="1253" name="Freeform 673"/>
                          <wps:cNvSpPr>
                            <a:spLocks/>
                          </wps:cNvSpPr>
                          <wps:spPr bwMode="auto">
                            <a:xfrm>
                              <a:off x="1428" y="12100"/>
                              <a:ext cx="905" cy="566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05"/>
                                <a:gd name="T2" fmla="+- 0 12666 12100"/>
                                <a:gd name="T3" fmla="*/ 12666 h 566"/>
                                <a:gd name="T4" fmla="+- 0 2333 1428"/>
                                <a:gd name="T5" fmla="*/ T4 w 905"/>
                                <a:gd name="T6" fmla="+- 0 12666 12100"/>
                                <a:gd name="T7" fmla="*/ 12666 h 566"/>
                                <a:gd name="T8" fmla="+- 0 2333 1428"/>
                                <a:gd name="T9" fmla="*/ T8 w 905"/>
                                <a:gd name="T10" fmla="+- 0 12100 12100"/>
                                <a:gd name="T11" fmla="*/ 12100 h 566"/>
                                <a:gd name="T12" fmla="+- 0 1428 1428"/>
                                <a:gd name="T13" fmla="*/ T12 w 905"/>
                                <a:gd name="T14" fmla="+- 0 12100 12100"/>
                                <a:gd name="T15" fmla="*/ 12100 h 566"/>
                                <a:gd name="T16" fmla="+- 0 1428 1428"/>
                                <a:gd name="T17" fmla="*/ T16 w 905"/>
                                <a:gd name="T18" fmla="+- 0 12666 12100"/>
                                <a:gd name="T19" fmla="*/ 12666 h 56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05" h="566">
                                  <a:moveTo>
                                    <a:pt x="0" y="566"/>
                                  </a:moveTo>
                                  <a:lnTo>
                                    <a:pt x="905" y="566"/>
                                  </a:lnTo>
                                  <a:lnTo>
                                    <a:pt x="90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54" name="Group 670"/>
                        <wpg:cNvGrpSpPr>
                          <a:grpSpLocks/>
                        </wpg:cNvGrpSpPr>
                        <wpg:grpSpPr bwMode="auto">
                          <a:xfrm>
                            <a:off x="1476" y="12157"/>
                            <a:ext cx="811" cy="247"/>
                            <a:chOff x="1476" y="12157"/>
                            <a:chExt cx="811" cy="247"/>
                          </a:xfrm>
                        </wpg:grpSpPr>
                        <wps:wsp>
                          <wps:cNvPr id="1255" name="Freeform 671"/>
                          <wps:cNvSpPr>
                            <a:spLocks/>
                          </wps:cNvSpPr>
                          <wps:spPr bwMode="auto">
                            <a:xfrm>
                              <a:off x="1476" y="12157"/>
                              <a:ext cx="811" cy="247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811"/>
                                <a:gd name="T2" fmla="+- 0 12405 12157"/>
                                <a:gd name="T3" fmla="*/ 12405 h 247"/>
                                <a:gd name="T4" fmla="+- 0 2288 1476"/>
                                <a:gd name="T5" fmla="*/ T4 w 811"/>
                                <a:gd name="T6" fmla="+- 0 12405 12157"/>
                                <a:gd name="T7" fmla="*/ 12405 h 247"/>
                                <a:gd name="T8" fmla="+- 0 2288 1476"/>
                                <a:gd name="T9" fmla="*/ T8 w 811"/>
                                <a:gd name="T10" fmla="+- 0 12157 12157"/>
                                <a:gd name="T11" fmla="*/ 12157 h 247"/>
                                <a:gd name="T12" fmla="+- 0 1476 1476"/>
                                <a:gd name="T13" fmla="*/ T12 w 811"/>
                                <a:gd name="T14" fmla="+- 0 12157 12157"/>
                                <a:gd name="T15" fmla="*/ 12157 h 247"/>
                                <a:gd name="T16" fmla="+- 0 1476 1476"/>
                                <a:gd name="T17" fmla="*/ T16 w 811"/>
                                <a:gd name="T18" fmla="+- 0 12405 12157"/>
                                <a:gd name="T19" fmla="*/ 12405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11" h="247">
                                  <a:moveTo>
                                    <a:pt x="0" y="248"/>
                                  </a:moveTo>
                                  <a:lnTo>
                                    <a:pt x="812" y="248"/>
                                  </a:lnTo>
                                  <a:lnTo>
                                    <a:pt x="81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56" name="Group 668"/>
                        <wpg:cNvGrpSpPr>
                          <a:grpSpLocks/>
                        </wpg:cNvGrpSpPr>
                        <wpg:grpSpPr bwMode="auto">
                          <a:xfrm>
                            <a:off x="2352" y="12100"/>
                            <a:ext cx="7669" cy="566"/>
                            <a:chOff x="2352" y="12100"/>
                            <a:chExt cx="7669" cy="566"/>
                          </a:xfrm>
                        </wpg:grpSpPr>
                        <wps:wsp>
                          <wps:cNvPr id="1257" name="Freeform 669"/>
                          <wps:cNvSpPr>
                            <a:spLocks/>
                          </wps:cNvSpPr>
                          <wps:spPr bwMode="auto">
                            <a:xfrm>
                              <a:off x="2352" y="12100"/>
                              <a:ext cx="7669" cy="566"/>
                            </a:xfrm>
                            <a:custGeom>
                              <a:avLst/>
                              <a:gdLst>
                                <a:gd name="T0" fmla="+- 0 2352 2352"/>
                                <a:gd name="T1" fmla="*/ T0 w 7669"/>
                                <a:gd name="T2" fmla="+- 0 12666 12100"/>
                                <a:gd name="T3" fmla="*/ 12666 h 566"/>
                                <a:gd name="T4" fmla="+- 0 10022 2352"/>
                                <a:gd name="T5" fmla="*/ T4 w 7669"/>
                                <a:gd name="T6" fmla="+- 0 12666 12100"/>
                                <a:gd name="T7" fmla="*/ 12666 h 566"/>
                                <a:gd name="T8" fmla="+- 0 10022 2352"/>
                                <a:gd name="T9" fmla="*/ T8 w 7669"/>
                                <a:gd name="T10" fmla="+- 0 12100 12100"/>
                                <a:gd name="T11" fmla="*/ 12100 h 566"/>
                                <a:gd name="T12" fmla="+- 0 2352 2352"/>
                                <a:gd name="T13" fmla="*/ T12 w 7669"/>
                                <a:gd name="T14" fmla="+- 0 12100 12100"/>
                                <a:gd name="T15" fmla="*/ 12100 h 566"/>
                                <a:gd name="T16" fmla="+- 0 2352 2352"/>
                                <a:gd name="T17" fmla="*/ T16 w 7669"/>
                                <a:gd name="T18" fmla="+- 0 12666 12100"/>
                                <a:gd name="T19" fmla="*/ 12666 h 56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669" h="566">
                                  <a:moveTo>
                                    <a:pt x="0" y="566"/>
                                  </a:moveTo>
                                  <a:lnTo>
                                    <a:pt x="7670" y="566"/>
                                  </a:lnTo>
                                  <a:lnTo>
                                    <a:pt x="767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58" name="Group 666"/>
                        <wpg:cNvGrpSpPr>
                          <a:grpSpLocks/>
                        </wpg:cNvGrpSpPr>
                        <wpg:grpSpPr bwMode="auto">
                          <a:xfrm>
                            <a:off x="2400" y="12157"/>
                            <a:ext cx="7576" cy="228"/>
                            <a:chOff x="2400" y="12157"/>
                            <a:chExt cx="7576" cy="228"/>
                          </a:xfrm>
                        </wpg:grpSpPr>
                        <wps:wsp>
                          <wps:cNvPr id="1259" name="Freeform 667"/>
                          <wps:cNvSpPr>
                            <a:spLocks/>
                          </wps:cNvSpPr>
                          <wps:spPr bwMode="auto">
                            <a:xfrm>
                              <a:off x="2400" y="12157"/>
                              <a:ext cx="7576" cy="228"/>
                            </a:xfrm>
                            <a:custGeom>
                              <a:avLst/>
                              <a:gdLst>
                                <a:gd name="T0" fmla="+- 0 2400 2400"/>
                                <a:gd name="T1" fmla="*/ T0 w 7576"/>
                                <a:gd name="T2" fmla="+- 0 12385 12157"/>
                                <a:gd name="T3" fmla="*/ 12385 h 228"/>
                                <a:gd name="T4" fmla="+- 0 9976 2400"/>
                                <a:gd name="T5" fmla="*/ T4 w 7576"/>
                                <a:gd name="T6" fmla="+- 0 12385 12157"/>
                                <a:gd name="T7" fmla="*/ 12385 h 228"/>
                                <a:gd name="T8" fmla="+- 0 9976 2400"/>
                                <a:gd name="T9" fmla="*/ T8 w 7576"/>
                                <a:gd name="T10" fmla="+- 0 12157 12157"/>
                                <a:gd name="T11" fmla="*/ 12157 h 228"/>
                                <a:gd name="T12" fmla="+- 0 2400 2400"/>
                                <a:gd name="T13" fmla="*/ T12 w 7576"/>
                                <a:gd name="T14" fmla="+- 0 12157 12157"/>
                                <a:gd name="T15" fmla="*/ 12157 h 228"/>
                                <a:gd name="T16" fmla="+- 0 2400 2400"/>
                                <a:gd name="T17" fmla="*/ T16 w 7576"/>
                                <a:gd name="T18" fmla="+- 0 12385 12157"/>
                                <a:gd name="T19" fmla="*/ 12385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576" h="228">
                                  <a:moveTo>
                                    <a:pt x="0" y="228"/>
                                  </a:moveTo>
                                  <a:lnTo>
                                    <a:pt x="7576" y="228"/>
                                  </a:lnTo>
                                  <a:lnTo>
                                    <a:pt x="757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60" name="Group 664"/>
                        <wpg:cNvGrpSpPr>
                          <a:grpSpLocks/>
                        </wpg:cNvGrpSpPr>
                        <wpg:grpSpPr bwMode="auto">
                          <a:xfrm>
                            <a:off x="2400" y="12385"/>
                            <a:ext cx="7576" cy="226"/>
                            <a:chOff x="2400" y="12385"/>
                            <a:chExt cx="7576" cy="226"/>
                          </a:xfrm>
                        </wpg:grpSpPr>
                        <wps:wsp>
                          <wps:cNvPr id="1261" name="Freeform 665"/>
                          <wps:cNvSpPr>
                            <a:spLocks/>
                          </wps:cNvSpPr>
                          <wps:spPr bwMode="auto">
                            <a:xfrm>
                              <a:off x="2400" y="12385"/>
                              <a:ext cx="7576" cy="226"/>
                            </a:xfrm>
                            <a:custGeom>
                              <a:avLst/>
                              <a:gdLst>
                                <a:gd name="T0" fmla="+- 0 2400 2400"/>
                                <a:gd name="T1" fmla="*/ T0 w 7576"/>
                                <a:gd name="T2" fmla="+- 0 12611 12385"/>
                                <a:gd name="T3" fmla="*/ 12611 h 226"/>
                                <a:gd name="T4" fmla="+- 0 9976 2400"/>
                                <a:gd name="T5" fmla="*/ T4 w 7576"/>
                                <a:gd name="T6" fmla="+- 0 12611 12385"/>
                                <a:gd name="T7" fmla="*/ 12611 h 226"/>
                                <a:gd name="T8" fmla="+- 0 9976 2400"/>
                                <a:gd name="T9" fmla="*/ T8 w 7576"/>
                                <a:gd name="T10" fmla="+- 0 12385 12385"/>
                                <a:gd name="T11" fmla="*/ 12385 h 226"/>
                                <a:gd name="T12" fmla="+- 0 2400 2400"/>
                                <a:gd name="T13" fmla="*/ T12 w 7576"/>
                                <a:gd name="T14" fmla="+- 0 12385 12385"/>
                                <a:gd name="T15" fmla="*/ 12385 h 226"/>
                                <a:gd name="T16" fmla="+- 0 2400 2400"/>
                                <a:gd name="T17" fmla="*/ T16 w 7576"/>
                                <a:gd name="T18" fmla="+- 0 12611 12385"/>
                                <a:gd name="T19" fmla="*/ 12611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576" h="226">
                                  <a:moveTo>
                                    <a:pt x="0" y="226"/>
                                  </a:moveTo>
                                  <a:lnTo>
                                    <a:pt x="7576" y="226"/>
                                  </a:lnTo>
                                  <a:lnTo>
                                    <a:pt x="757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62" name="Group 662"/>
                        <wpg:cNvGrpSpPr>
                          <a:grpSpLocks/>
                        </wpg:cNvGrpSpPr>
                        <wpg:grpSpPr bwMode="auto">
                          <a:xfrm>
                            <a:off x="10044" y="12100"/>
                            <a:ext cx="494" cy="566"/>
                            <a:chOff x="10044" y="12100"/>
                            <a:chExt cx="494" cy="566"/>
                          </a:xfrm>
                        </wpg:grpSpPr>
                        <wps:wsp>
                          <wps:cNvPr id="1263" name="Freeform 663"/>
                          <wps:cNvSpPr>
                            <a:spLocks/>
                          </wps:cNvSpPr>
                          <wps:spPr bwMode="auto">
                            <a:xfrm>
                              <a:off x="10044" y="12100"/>
                              <a:ext cx="494" cy="566"/>
                            </a:xfrm>
                            <a:custGeom>
                              <a:avLst/>
                              <a:gdLst>
                                <a:gd name="T0" fmla="+- 0 10044 10044"/>
                                <a:gd name="T1" fmla="*/ T0 w 494"/>
                                <a:gd name="T2" fmla="+- 0 12666 12100"/>
                                <a:gd name="T3" fmla="*/ 12666 h 566"/>
                                <a:gd name="T4" fmla="+- 0 10538 10044"/>
                                <a:gd name="T5" fmla="*/ T4 w 494"/>
                                <a:gd name="T6" fmla="+- 0 12666 12100"/>
                                <a:gd name="T7" fmla="*/ 12666 h 566"/>
                                <a:gd name="T8" fmla="+- 0 10538 10044"/>
                                <a:gd name="T9" fmla="*/ T8 w 494"/>
                                <a:gd name="T10" fmla="+- 0 12100 12100"/>
                                <a:gd name="T11" fmla="*/ 12100 h 566"/>
                                <a:gd name="T12" fmla="+- 0 10044 10044"/>
                                <a:gd name="T13" fmla="*/ T12 w 494"/>
                                <a:gd name="T14" fmla="+- 0 12100 12100"/>
                                <a:gd name="T15" fmla="*/ 12100 h 566"/>
                                <a:gd name="T16" fmla="+- 0 10044 10044"/>
                                <a:gd name="T17" fmla="*/ T16 w 494"/>
                                <a:gd name="T18" fmla="+- 0 12666 12100"/>
                                <a:gd name="T19" fmla="*/ 12666 h 56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94" h="566">
                                  <a:moveTo>
                                    <a:pt x="0" y="566"/>
                                  </a:moveTo>
                                  <a:lnTo>
                                    <a:pt x="494" y="566"/>
                                  </a:lnTo>
                                  <a:lnTo>
                                    <a:pt x="49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64" name="Group 660"/>
                        <wpg:cNvGrpSpPr>
                          <a:grpSpLocks/>
                        </wpg:cNvGrpSpPr>
                        <wpg:grpSpPr bwMode="auto">
                          <a:xfrm>
                            <a:off x="10089" y="12157"/>
                            <a:ext cx="401" cy="480"/>
                            <a:chOff x="10089" y="12157"/>
                            <a:chExt cx="401" cy="480"/>
                          </a:xfrm>
                        </wpg:grpSpPr>
                        <wps:wsp>
                          <wps:cNvPr id="1265" name="Freeform 661"/>
                          <wps:cNvSpPr>
                            <a:spLocks/>
                          </wps:cNvSpPr>
                          <wps:spPr bwMode="auto">
                            <a:xfrm>
                              <a:off x="10089" y="12157"/>
                              <a:ext cx="401" cy="480"/>
                            </a:xfrm>
                            <a:custGeom>
                              <a:avLst/>
                              <a:gdLst>
                                <a:gd name="T0" fmla="+- 0 10089 10089"/>
                                <a:gd name="T1" fmla="*/ T0 w 401"/>
                                <a:gd name="T2" fmla="+- 0 12637 12157"/>
                                <a:gd name="T3" fmla="*/ 12637 h 480"/>
                                <a:gd name="T4" fmla="+- 0 10490 10089"/>
                                <a:gd name="T5" fmla="*/ T4 w 401"/>
                                <a:gd name="T6" fmla="+- 0 12637 12157"/>
                                <a:gd name="T7" fmla="*/ 12637 h 480"/>
                                <a:gd name="T8" fmla="+- 0 10490 10089"/>
                                <a:gd name="T9" fmla="*/ T8 w 401"/>
                                <a:gd name="T10" fmla="+- 0 12157 12157"/>
                                <a:gd name="T11" fmla="*/ 12157 h 480"/>
                                <a:gd name="T12" fmla="+- 0 10089 10089"/>
                                <a:gd name="T13" fmla="*/ T12 w 401"/>
                                <a:gd name="T14" fmla="+- 0 12157 12157"/>
                                <a:gd name="T15" fmla="*/ 12157 h 480"/>
                                <a:gd name="T16" fmla="+- 0 10089 10089"/>
                                <a:gd name="T17" fmla="*/ T16 w 401"/>
                                <a:gd name="T18" fmla="+- 0 12637 12157"/>
                                <a:gd name="T19" fmla="*/ 12637 h 4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01" h="480">
                                  <a:moveTo>
                                    <a:pt x="0" y="480"/>
                                  </a:moveTo>
                                  <a:lnTo>
                                    <a:pt x="401" y="480"/>
                                  </a:lnTo>
                                  <a:lnTo>
                                    <a:pt x="40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48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66" name="Group 658"/>
                        <wpg:cNvGrpSpPr>
                          <a:grpSpLocks/>
                        </wpg:cNvGrpSpPr>
                        <wpg:grpSpPr bwMode="auto">
                          <a:xfrm>
                            <a:off x="1428" y="12129"/>
                            <a:ext cx="9110" cy="2"/>
                            <a:chOff x="1428" y="12129"/>
                            <a:chExt cx="9110" cy="2"/>
                          </a:xfrm>
                        </wpg:grpSpPr>
                        <wps:wsp>
                          <wps:cNvPr id="1267" name="Freeform 659"/>
                          <wps:cNvSpPr>
                            <a:spLocks/>
                          </wps:cNvSpPr>
                          <wps:spPr bwMode="auto">
                            <a:xfrm>
                              <a:off x="1428" y="12129"/>
                              <a:ext cx="9110" cy="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110"/>
                                <a:gd name="T2" fmla="+- 0 10538 1428"/>
                                <a:gd name="T3" fmla="*/ T2 w 911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10">
                                  <a:moveTo>
                                    <a:pt x="0" y="0"/>
                                  </a:moveTo>
                                  <a:lnTo>
                                    <a:pt x="9110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EBEBE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68" name="Group 656"/>
                        <wpg:cNvGrpSpPr>
                          <a:grpSpLocks/>
                        </wpg:cNvGrpSpPr>
                        <wpg:grpSpPr bwMode="auto">
                          <a:xfrm>
                            <a:off x="1419" y="12652"/>
                            <a:ext cx="9129" cy="2"/>
                            <a:chOff x="1419" y="12652"/>
                            <a:chExt cx="9129" cy="2"/>
                          </a:xfrm>
                        </wpg:grpSpPr>
                        <wps:wsp>
                          <wps:cNvPr id="1269" name="Freeform 657"/>
                          <wps:cNvSpPr>
                            <a:spLocks/>
                          </wps:cNvSpPr>
                          <wps:spPr bwMode="auto">
                            <a:xfrm>
                              <a:off x="1419" y="12652"/>
                              <a:ext cx="9129" cy="2"/>
                            </a:xfrm>
                            <a:custGeom>
                              <a:avLst/>
                              <a:gdLst>
                                <a:gd name="T0" fmla="+- 0 1419 1419"/>
                                <a:gd name="T1" fmla="*/ T0 w 9129"/>
                                <a:gd name="T2" fmla="+- 0 10548 1419"/>
                                <a:gd name="T3" fmla="*/ T2 w 912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29">
                                  <a:moveTo>
                                    <a:pt x="0" y="0"/>
                                  </a:moveTo>
                                  <a:lnTo>
                                    <a:pt x="9129" y="0"/>
                                  </a:lnTo>
                                </a:path>
                              </a:pathLst>
                            </a:custGeom>
                            <a:noFill/>
                            <a:ln w="19558">
                              <a:solidFill>
                                <a:srgbClr val="EBEBE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70" name="Group 654"/>
                        <wpg:cNvGrpSpPr>
                          <a:grpSpLocks/>
                        </wpg:cNvGrpSpPr>
                        <wpg:grpSpPr bwMode="auto">
                          <a:xfrm>
                            <a:off x="2343" y="12157"/>
                            <a:ext cx="2" cy="509"/>
                            <a:chOff x="2343" y="12157"/>
                            <a:chExt cx="2" cy="509"/>
                          </a:xfrm>
                        </wpg:grpSpPr>
                        <wps:wsp>
                          <wps:cNvPr id="1271" name="Freeform 655"/>
                          <wps:cNvSpPr>
                            <a:spLocks/>
                          </wps:cNvSpPr>
                          <wps:spPr bwMode="auto">
                            <a:xfrm>
                              <a:off x="2343" y="12157"/>
                              <a:ext cx="2" cy="509"/>
                            </a:xfrm>
                            <a:custGeom>
                              <a:avLst/>
                              <a:gdLst>
                                <a:gd name="T0" fmla="+- 0 12157 12157"/>
                                <a:gd name="T1" fmla="*/ 12157 h 509"/>
                                <a:gd name="T2" fmla="+- 0 12666 12157"/>
                                <a:gd name="T3" fmla="*/ 12666 h 50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09">
                                  <a:moveTo>
                                    <a:pt x="0" y="0"/>
                                  </a:moveTo>
                                  <a:lnTo>
                                    <a:pt x="0" y="509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72" name="Group 652"/>
                        <wpg:cNvGrpSpPr>
                          <a:grpSpLocks/>
                        </wpg:cNvGrpSpPr>
                        <wpg:grpSpPr bwMode="auto">
                          <a:xfrm>
                            <a:off x="10034" y="12157"/>
                            <a:ext cx="2" cy="509"/>
                            <a:chOff x="10034" y="12157"/>
                            <a:chExt cx="2" cy="509"/>
                          </a:xfrm>
                        </wpg:grpSpPr>
                        <wps:wsp>
                          <wps:cNvPr id="1273" name="Freeform 653"/>
                          <wps:cNvSpPr>
                            <a:spLocks/>
                          </wps:cNvSpPr>
                          <wps:spPr bwMode="auto">
                            <a:xfrm>
                              <a:off x="10034" y="12157"/>
                              <a:ext cx="2" cy="509"/>
                            </a:xfrm>
                            <a:custGeom>
                              <a:avLst/>
                              <a:gdLst>
                                <a:gd name="T0" fmla="+- 0 12157 12157"/>
                                <a:gd name="T1" fmla="*/ 12157 h 509"/>
                                <a:gd name="T2" fmla="+- 0 12666 12157"/>
                                <a:gd name="T3" fmla="*/ 12666 h 50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09">
                                  <a:moveTo>
                                    <a:pt x="0" y="0"/>
                                  </a:moveTo>
                                  <a:lnTo>
                                    <a:pt x="0" y="509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74" name="Group 650"/>
                        <wpg:cNvGrpSpPr>
                          <a:grpSpLocks/>
                        </wpg:cNvGrpSpPr>
                        <wpg:grpSpPr bwMode="auto">
                          <a:xfrm>
                            <a:off x="1428" y="12686"/>
                            <a:ext cx="905" cy="567"/>
                            <a:chOff x="1428" y="12686"/>
                            <a:chExt cx="905" cy="567"/>
                          </a:xfrm>
                        </wpg:grpSpPr>
                        <wps:wsp>
                          <wps:cNvPr id="1275" name="Freeform 651"/>
                          <wps:cNvSpPr>
                            <a:spLocks/>
                          </wps:cNvSpPr>
                          <wps:spPr bwMode="auto">
                            <a:xfrm>
                              <a:off x="1428" y="12686"/>
                              <a:ext cx="905" cy="567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05"/>
                                <a:gd name="T2" fmla="+- 0 13252 12686"/>
                                <a:gd name="T3" fmla="*/ 13252 h 567"/>
                                <a:gd name="T4" fmla="+- 0 2333 1428"/>
                                <a:gd name="T5" fmla="*/ T4 w 905"/>
                                <a:gd name="T6" fmla="+- 0 13252 12686"/>
                                <a:gd name="T7" fmla="*/ 13252 h 567"/>
                                <a:gd name="T8" fmla="+- 0 2333 1428"/>
                                <a:gd name="T9" fmla="*/ T8 w 905"/>
                                <a:gd name="T10" fmla="+- 0 12686 12686"/>
                                <a:gd name="T11" fmla="*/ 12686 h 567"/>
                                <a:gd name="T12" fmla="+- 0 1428 1428"/>
                                <a:gd name="T13" fmla="*/ T12 w 905"/>
                                <a:gd name="T14" fmla="+- 0 12686 12686"/>
                                <a:gd name="T15" fmla="*/ 12686 h 567"/>
                                <a:gd name="T16" fmla="+- 0 1428 1428"/>
                                <a:gd name="T17" fmla="*/ T16 w 905"/>
                                <a:gd name="T18" fmla="+- 0 13252 12686"/>
                                <a:gd name="T19" fmla="*/ 13252 h 56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05" h="567">
                                  <a:moveTo>
                                    <a:pt x="0" y="566"/>
                                  </a:moveTo>
                                  <a:lnTo>
                                    <a:pt x="905" y="566"/>
                                  </a:lnTo>
                                  <a:lnTo>
                                    <a:pt x="90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76" name="Group 648"/>
                        <wpg:cNvGrpSpPr>
                          <a:grpSpLocks/>
                        </wpg:cNvGrpSpPr>
                        <wpg:grpSpPr bwMode="auto">
                          <a:xfrm>
                            <a:off x="1476" y="12743"/>
                            <a:ext cx="811" cy="247"/>
                            <a:chOff x="1476" y="12743"/>
                            <a:chExt cx="811" cy="247"/>
                          </a:xfrm>
                        </wpg:grpSpPr>
                        <wps:wsp>
                          <wps:cNvPr id="1277" name="Freeform 649"/>
                          <wps:cNvSpPr>
                            <a:spLocks/>
                          </wps:cNvSpPr>
                          <wps:spPr bwMode="auto">
                            <a:xfrm>
                              <a:off x="1476" y="12743"/>
                              <a:ext cx="811" cy="247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811"/>
                                <a:gd name="T2" fmla="+- 0 12990 12743"/>
                                <a:gd name="T3" fmla="*/ 12990 h 247"/>
                                <a:gd name="T4" fmla="+- 0 2288 1476"/>
                                <a:gd name="T5" fmla="*/ T4 w 811"/>
                                <a:gd name="T6" fmla="+- 0 12990 12743"/>
                                <a:gd name="T7" fmla="*/ 12990 h 247"/>
                                <a:gd name="T8" fmla="+- 0 2288 1476"/>
                                <a:gd name="T9" fmla="*/ T8 w 811"/>
                                <a:gd name="T10" fmla="+- 0 12743 12743"/>
                                <a:gd name="T11" fmla="*/ 12743 h 247"/>
                                <a:gd name="T12" fmla="+- 0 1476 1476"/>
                                <a:gd name="T13" fmla="*/ T12 w 811"/>
                                <a:gd name="T14" fmla="+- 0 12743 12743"/>
                                <a:gd name="T15" fmla="*/ 12743 h 247"/>
                                <a:gd name="T16" fmla="+- 0 1476 1476"/>
                                <a:gd name="T17" fmla="*/ T16 w 811"/>
                                <a:gd name="T18" fmla="+- 0 12990 12743"/>
                                <a:gd name="T19" fmla="*/ 12990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11" h="247">
                                  <a:moveTo>
                                    <a:pt x="0" y="247"/>
                                  </a:moveTo>
                                  <a:lnTo>
                                    <a:pt x="812" y="247"/>
                                  </a:lnTo>
                                  <a:lnTo>
                                    <a:pt x="81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78" name="Group 646"/>
                        <wpg:cNvGrpSpPr>
                          <a:grpSpLocks/>
                        </wpg:cNvGrpSpPr>
                        <wpg:grpSpPr bwMode="auto">
                          <a:xfrm>
                            <a:off x="2352" y="12686"/>
                            <a:ext cx="7669" cy="567"/>
                            <a:chOff x="2352" y="12686"/>
                            <a:chExt cx="7669" cy="567"/>
                          </a:xfrm>
                        </wpg:grpSpPr>
                        <wps:wsp>
                          <wps:cNvPr id="1279" name="Freeform 647"/>
                          <wps:cNvSpPr>
                            <a:spLocks/>
                          </wps:cNvSpPr>
                          <wps:spPr bwMode="auto">
                            <a:xfrm>
                              <a:off x="2352" y="12686"/>
                              <a:ext cx="7669" cy="567"/>
                            </a:xfrm>
                            <a:custGeom>
                              <a:avLst/>
                              <a:gdLst>
                                <a:gd name="T0" fmla="+- 0 2352 2352"/>
                                <a:gd name="T1" fmla="*/ T0 w 7669"/>
                                <a:gd name="T2" fmla="+- 0 13252 12686"/>
                                <a:gd name="T3" fmla="*/ 13252 h 567"/>
                                <a:gd name="T4" fmla="+- 0 10022 2352"/>
                                <a:gd name="T5" fmla="*/ T4 w 7669"/>
                                <a:gd name="T6" fmla="+- 0 13252 12686"/>
                                <a:gd name="T7" fmla="*/ 13252 h 567"/>
                                <a:gd name="T8" fmla="+- 0 10022 2352"/>
                                <a:gd name="T9" fmla="*/ T8 w 7669"/>
                                <a:gd name="T10" fmla="+- 0 12686 12686"/>
                                <a:gd name="T11" fmla="*/ 12686 h 567"/>
                                <a:gd name="T12" fmla="+- 0 2352 2352"/>
                                <a:gd name="T13" fmla="*/ T12 w 7669"/>
                                <a:gd name="T14" fmla="+- 0 12686 12686"/>
                                <a:gd name="T15" fmla="*/ 12686 h 567"/>
                                <a:gd name="T16" fmla="+- 0 2352 2352"/>
                                <a:gd name="T17" fmla="*/ T16 w 7669"/>
                                <a:gd name="T18" fmla="+- 0 13252 12686"/>
                                <a:gd name="T19" fmla="*/ 13252 h 56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669" h="567">
                                  <a:moveTo>
                                    <a:pt x="0" y="566"/>
                                  </a:moveTo>
                                  <a:lnTo>
                                    <a:pt x="7670" y="566"/>
                                  </a:lnTo>
                                  <a:lnTo>
                                    <a:pt x="767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80" name="Group 644"/>
                        <wpg:cNvGrpSpPr>
                          <a:grpSpLocks/>
                        </wpg:cNvGrpSpPr>
                        <wpg:grpSpPr bwMode="auto">
                          <a:xfrm>
                            <a:off x="2400" y="12743"/>
                            <a:ext cx="7576" cy="228"/>
                            <a:chOff x="2400" y="12743"/>
                            <a:chExt cx="7576" cy="228"/>
                          </a:xfrm>
                        </wpg:grpSpPr>
                        <wps:wsp>
                          <wps:cNvPr id="1281" name="Freeform 645"/>
                          <wps:cNvSpPr>
                            <a:spLocks/>
                          </wps:cNvSpPr>
                          <wps:spPr bwMode="auto">
                            <a:xfrm>
                              <a:off x="2400" y="12743"/>
                              <a:ext cx="7576" cy="228"/>
                            </a:xfrm>
                            <a:custGeom>
                              <a:avLst/>
                              <a:gdLst>
                                <a:gd name="T0" fmla="+- 0 2400 2400"/>
                                <a:gd name="T1" fmla="*/ T0 w 7576"/>
                                <a:gd name="T2" fmla="+- 0 12971 12743"/>
                                <a:gd name="T3" fmla="*/ 12971 h 228"/>
                                <a:gd name="T4" fmla="+- 0 9976 2400"/>
                                <a:gd name="T5" fmla="*/ T4 w 7576"/>
                                <a:gd name="T6" fmla="+- 0 12971 12743"/>
                                <a:gd name="T7" fmla="*/ 12971 h 228"/>
                                <a:gd name="T8" fmla="+- 0 9976 2400"/>
                                <a:gd name="T9" fmla="*/ T8 w 7576"/>
                                <a:gd name="T10" fmla="+- 0 12743 12743"/>
                                <a:gd name="T11" fmla="*/ 12743 h 228"/>
                                <a:gd name="T12" fmla="+- 0 2400 2400"/>
                                <a:gd name="T13" fmla="*/ T12 w 7576"/>
                                <a:gd name="T14" fmla="+- 0 12743 12743"/>
                                <a:gd name="T15" fmla="*/ 12743 h 228"/>
                                <a:gd name="T16" fmla="+- 0 2400 2400"/>
                                <a:gd name="T17" fmla="*/ T16 w 7576"/>
                                <a:gd name="T18" fmla="+- 0 12971 12743"/>
                                <a:gd name="T19" fmla="*/ 12971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576" h="228">
                                  <a:moveTo>
                                    <a:pt x="0" y="228"/>
                                  </a:moveTo>
                                  <a:lnTo>
                                    <a:pt x="7576" y="228"/>
                                  </a:lnTo>
                                  <a:lnTo>
                                    <a:pt x="757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82" name="Group 642"/>
                        <wpg:cNvGrpSpPr>
                          <a:grpSpLocks/>
                        </wpg:cNvGrpSpPr>
                        <wpg:grpSpPr bwMode="auto">
                          <a:xfrm>
                            <a:off x="2400" y="12971"/>
                            <a:ext cx="7576" cy="226"/>
                            <a:chOff x="2400" y="12971"/>
                            <a:chExt cx="7576" cy="226"/>
                          </a:xfrm>
                        </wpg:grpSpPr>
                        <wps:wsp>
                          <wps:cNvPr id="1283" name="Freeform 643"/>
                          <wps:cNvSpPr>
                            <a:spLocks/>
                          </wps:cNvSpPr>
                          <wps:spPr bwMode="auto">
                            <a:xfrm>
                              <a:off x="2400" y="12971"/>
                              <a:ext cx="7576" cy="226"/>
                            </a:xfrm>
                            <a:custGeom>
                              <a:avLst/>
                              <a:gdLst>
                                <a:gd name="T0" fmla="+- 0 2400 2400"/>
                                <a:gd name="T1" fmla="*/ T0 w 7576"/>
                                <a:gd name="T2" fmla="+- 0 13197 12971"/>
                                <a:gd name="T3" fmla="*/ 13197 h 226"/>
                                <a:gd name="T4" fmla="+- 0 9976 2400"/>
                                <a:gd name="T5" fmla="*/ T4 w 7576"/>
                                <a:gd name="T6" fmla="+- 0 13197 12971"/>
                                <a:gd name="T7" fmla="*/ 13197 h 226"/>
                                <a:gd name="T8" fmla="+- 0 9976 2400"/>
                                <a:gd name="T9" fmla="*/ T8 w 7576"/>
                                <a:gd name="T10" fmla="+- 0 12971 12971"/>
                                <a:gd name="T11" fmla="*/ 12971 h 226"/>
                                <a:gd name="T12" fmla="+- 0 2400 2400"/>
                                <a:gd name="T13" fmla="*/ T12 w 7576"/>
                                <a:gd name="T14" fmla="+- 0 12971 12971"/>
                                <a:gd name="T15" fmla="*/ 12971 h 226"/>
                                <a:gd name="T16" fmla="+- 0 2400 2400"/>
                                <a:gd name="T17" fmla="*/ T16 w 7576"/>
                                <a:gd name="T18" fmla="+- 0 13197 12971"/>
                                <a:gd name="T19" fmla="*/ 13197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576" h="226">
                                  <a:moveTo>
                                    <a:pt x="0" y="226"/>
                                  </a:moveTo>
                                  <a:lnTo>
                                    <a:pt x="7576" y="226"/>
                                  </a:lnTo>
                                  <a:lnTo>
                                    <a:pt x="757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84" name="Group 640"/>
                        <wpg:cNvGrpSpPr>
                          <a:grpSpLocks/>
                        </wpg:cNvGrpSpPr>
                        <wpg:grpSpPr bwMode="auto">
                          <a:xfrm>
                            <a:off x="10044" y="12686"/>
                            <a:ext cx="494" cy="567"/>
                            <a:chOff x="10044" y="12686"/>
                            <a:chExt cx="494" cy="567"/>
                          </a:xfrm>
                        </wpg:grpSpPr>
                        <wps:wsp>
                          <wps:cNvPr id="1285" name="Freeform 641"/>
                          <wps:cNvSpPr>
                            <a:spLocks/>
                          </wps:cNvSpPr>
                          <wps:spPr bwMode="auto">
                            <a:xfrm>
                              <a:off x="10044" y="12686"/>
                              <a:ext cx="494" cy="567"/>
                            </a:xfrm>
                            <a:custGeom>
                              <a:avLst/>
                              <a:gdLst>
                                <a:gd name="T0" fmla="+- 0 10044 10044"/>
                                <a:gd name="T1" fmla="*/ T0 w 494"/>
                                <a:gd name="T2" fmla="+- 0 13252 12686"/>
                                <a:gd name="T3" fmla="*/ 13252 h 567"/>
                                <a:gd name="T4" fmla="+- 0 10538 10044"/>
                                <a:gd name="T5" fmla="*/ T4 w 494"/>
                                <a:gd name="T6" fmla="+- 0 13252 12686"/>
                                <a:gd name="T7" fmla="*/ 13252 h 567"/>
                                <a:gd name="T8" fmla="+- 0 10538 10044"/>
                                <a:gd name="T9" fmla="*/ T8 w 494"/>
                                <a:gd name="T10" fmla="+- 0 12686 12686"/>
                                <a:gd name="T11" fmla="*/ 12686 h 567"/>
                                <a:gd name="T12" fmla="+- 0 10044 10044"/>
                                <a:gd name="T13" fmla="*/ T12 w 494"/>
                                <a:gd name="T14" fmla="+- 0 12686 12686"/>
                                <a:gd name="T15" fmla="*/ 12686 h 567"/>
                                <a:gd name="T16" fmla="+- 0 10044 10044"/>
                                <a:gd name="T17" fmla="*/ T16 w 494"/>
                                <a:gd name="T18" fmla="+- 0 13252 12686"/>
                                <a:gd name="T19" fmla="*/ 13252 h 56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94" h="567">
                                  <a:moveTo>
                                    <a:pt x="0" y="566"/>
                                  </a:moveTo>
                                  <a:lnTo>
                                    <a:pt x="494" y="566"/>
                                  </a:lnTo>
                                  <a:lnTo>
                                    <a:pt x="49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86" name="Group 638"/>
                        <wpg:cNvGrpSpPr>
                          <a:grpSpLocks/>
                        </wpg:cNvGrpSpPr>
                        <wpg:grpSpPr bwMode="auto">
                          <a:xfrm>
                            <a:off x="10089" y="12743"/>
                            <a:ext cx="401" cy="480"/>
                            <a:chOff x="10089" y="12743"/>
                            <a:chExt cx="401" cy="480"/>
                          </a:xfrm>
                        </wpg:grpSpPr>
                        <wps:wsp>
                          <wps:cNvPr id="1287" name="Freeform 639"/>
                          <wps:cNvSpPr>
                            <a:spLocks/>
                          </wps:cNvSpPr>
                          <wps:spPr bwMode="auto">
                            <a:xfrm>
                              <a:off x="10089" y="12743"/>
                              <a:ext cx="401" cy="480"/>
                            </a:xfrm>
                            <a:custGeom>
                              <a:avLst/>
                              <a:gdLst>
                                <a:gd name="T0" fmla="+- 0 10089 10089"/>
                                <a:gd name="T1" fmla="*/ T0 w 401"/>
                                <a:gd name="T2" fmla="+- 0 13224 12743"/>
                                <a:gd name="T3" fmla="*/ 13224 h 480"/>
                                <a:gd name="T4" fmla="+- 0 10490 10089"/>
                                <a:gd name="T5" fmla="*/ T4 w 401"/>
                                <a:gd name="T6" fmla="+- 0 13224 12743"/>
                                <a:gd name="T7" fmla="*/ 13224 h 480"/>
                                <a:gd name="T8" fmla="+- 0 10490 10089"/>
                                <a:gd name="T9" fmla="*/ T8 w 401"/>
                                <a:gd name="T10" fmla="+- 0 12743 12743"/>
                                <a:gd name="T11" fmla="*/ 12743 h 480"/>
                                <a:gd name="T12" fmla="+- 0 10089 10089"/>
                                <a:gd name="T13" fmla="*/ T12 w 401"/>
                                <a:gd name="T14" fmla="+- 0 12743 12743"/>
                                <a:gd name="T15" fmla="*/ 12743 h 480"/>
                                <a:gd name="T16" fmla="+- 0 10089 10089"/>
                                <a:gd name="T17" fmla="*/ T16 w 401"/>
                                <a:gd name="T18" fmla="+- 0 13224 12743"/>
                                <a:gd name="T19" fmla="*/ 13224 h 4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01" h="480">
                                  <a:moveTo>
                                    <a:pt x="0" y="481"/>
                                  </a:moveTo>
                                  <a:lnTo>
                                    <a:pt x="401" y="481"/>
                                  </a:lnTo>
                                  <a:lnTo>
                                    <a:pt x="40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48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88" name="Group 636"/>
                        <wpg:cNvGrpSpPr>
                          <a:grpSpLocks/>
                        </wpg:cNvGrpSpPr>
                        <wpg:grpSpPr bwMode="auto">
                          <a:xfrm>
                            <a:off x="1428" y="12714"/>
                            <a:ext cx="9110" cy="2"/>
                            <a:chOff x="1428" y="12714"/>
                            <a:chExt cx="9110" cy="2"/>
                          </a:xfrm>
                        </wpg:grpSpPr>
                        <wps:wsp>
                          <wps:cNvPr id="1289" name="Freeform 637"/>
                          <wps:cNvSpPr>
                            <a:spLocks/>
                          </wps:cNvSpPr>
                          <wps:spPr bwMode="auto">
                            <a:xfrm>
                              <a:off x="1428" y="12714"/>
                              <a:ext cx="9110" cy="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110"/>
                                <a:gd name="T2" fmla="+- 0 10538 1428"/>
                                <a:gd name="T3" fmla="*/ T2 w 911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10">
                                  <a:moveTo>
                                    <a:pt x="0" y="0"/>
                                  </a:moveTo>
                                  <a:lnTo>
                                    <a:pt x="9110" y="0"/>
                                  </a:lnTo>
                                </a:path>
                              </a:pathLst>
                            </a:custGeom>
                            <a:noFill/>
                            <a:ln w="37845">
                              <a:solidFill>
                                <a:srgbClr val="DADAD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90" name="Group 634"/>
                        <wpg:cNvGrpSpPr>
                          <a:grpSpLocks/>
                        </wpg:cNvGrpSpPr>
                        <wpg:grpSpPr bwMode="auto">
                          <a:xfrm>
                            <a:off x="1419" y="13238"/>
                            <a:ext cx="9129" cy="2"/>
                            <a:chOff x="1419" y="13238"/>
                            <a:chExt cx="9129" cy="2"/>
                          </a:xfrm>
                        </wpg:grpSpPr>
                        <wps:wsp>
                          <wps:cNvPr id="1291" name="Freeform 635"/>
                          <wps:cNvSpPr>
                            <a:spLocks/>
                          </wps:cNvSpPr>
                          <wps:spPr bwMode="auto">
                            <a:xfrm>
                              <a:off x="1419" y="13238"/>
                              <a:ext cx="9129" cy="2"/>
                            </a:xfrm>
                            <a:custGeom>
                              <a:avLst/>
                              <a:gdLst>
                                <a:gd name="T0" fmla="+- 0 1419 1419"/>
                                <a:gd name="T1" fmla="*/ T0 w 9129"/>
                                <a:gd name="T2" fmla="+- 0 10548 1419"/>
                                <a:gd name="T3" fmla="*/ T2 w 912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29">
                                  <a:moveTo>
                                    <a:pt x="0" y="0"/>
                                  </a:moveTo>
                                  <a:lnTo>
                                    <a:pt x="9129" y="0"/>
                                  </a:lnTo>
                                </a:path>
                              </a:pathLst>
                            </a:custGeom>
                            <a:noFill/>
                            <a:ln w="19558">
                              <a:solidFill>
                                <a:srgbClr val="DADAD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92" name="Group 632"/>
                        <wpg:cNvGrpSpPr>
                          <a:grpSpLocks/>
                        </wpg:cNvGrpSpPr>
                        <wpg:grpSpPr bwMode="auto">
                          <a:xfrm>
                            <a:off x="2343" y="12743"/>
                            <a:ext cx="2" cy="509"/>
                            <a:chOff x="2343" y="12743"/>
                            <a:chExt cx="2" cy="509"/>
                          </a:xfrm>
                        </wpg:grpSpPr>
                        <wps:wsp>
                          <wps:cNvPr id="1293" name="Freeform 633"/>
                          <wps:cNvSpPr>
                            <a:spLocks/>
                          </wps:cNvSpPr>
                          <wps:spPr bwMode="auto">
                            <a:xfrm>
                              <a:off x="2343" y="12743"/>
                              <a:ext cx="2" cy="509"/>
                            </a:xfrm>
                            <a:custGeom>
                              <a:avLst/>
                              <a:gdLst>
                                <a:gd name="T0" fmla="+- 0 12743 12743"/>
                                <a:gd name="T1" fmla="*/ 12743 h 509"/>
                                <a:gd name="T2" fmla="+- 0 13252 12743"/>
                                <a:gd name="T3" fmla="*/ 13252 h 50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09">
                                  <a:moveTo>
                                    <a:pt x="0" y="0"/>
                                  </a:moveTo>
                                  <a:lnTo>
                                    <a:pt x="0" y="509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94" name="Group 630"/>
                        <wpg:cNvGrpSpPr>
                          <a:grpSpLocks/>
                        </wpg:cNvGrpSpPr>
                        <wpg:grpSpPr bwMode="auto">
                          <a:xfrm>
                            <a:off x="10034" y="12743"/>
                            <a:ext cx="2" cy="509"/>
                            <a:chOff x="10034" y="12743"/>
                            <a:chExt cx="2" cy="509"/>
                          </a:xfrm>
                        </wpg:grpSpPr>
                        <wps:wsp>
                          <wps:cNvPr id="1295" name="Freeform 631"/>
                          <wps:cNvSpPr>
                            <a:spLocks/>
                          </wps:cNvSpPr>
                          <wps:spPr bwMode="auto">
                            <a:xfrm>
                              <a:off x="10034" y="12743"/>
                              <a:ext cx="2" cy="509"/>
                            </a:xfrm>
                            <a:custGeom>
                              <a:avLst/>
                              <a:gdLst>
                                <a:gd name="T0" fmla="+- 0 12743 12743"/>
                                <a:gd name="T1" fmla="*/ 12743 h 509"/>
                                <a:gd name="T2" fmla="+- 0 13252 12743"/>
                                <a:gd name="T3" fmla="*/ 13252 h 50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09">
                                  <a:moveTo>
                                    <a:pt x="0" y="0"/>
                                  </a:moveTo>
                                  <a:lnTo>
                                    <a:pt x="0" y="509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96" name="Group 628"/>
                        <wpg:cNvGrpSpPr>
                          <a:grpSpLocks/>
                        </wpg:cNvGrpSpPr>
                        <wpg:grpSpPr bwMode="auto">
                          <a:xfrm>
                            <a:off x="1428" y="13272"/>
                            <a:ext cx="905" cy="566"/>
                            <a:chOff x="1428" y="13272"/>
                            <a:chExt cx="905" cy="566"/>
                          </a:xfrm>
                        </wpg:grpSpPr>
                        <wps:wsp>
                          <wps:cNvPr id="1297" name="Freeform 629"/>
                          <wps:cNvSpPr>
                            <a:spLocks/>
                          </wps:cNvSpPr>
                          <wps:spPr bwMode="auto">
                            <a:xfrm>
                              <a:off x="1428" y="13272"/>
                              <a:ext cx="905" cy="566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05"/>
                                <a:gd name="T2" fmla="+- 0 13838 13272"/>
                                <a:gd name="T3" fmla="*/ 13838 h 566"/>
                                <a:gd name="T4" fmla="+- 0 2333 1428"/>
                                <a:gd name="T5" fmla="*/ T4 w 905"/>
                                <a:gd name="T6" fmla="+- 0 13838 13272"/>
                                <a:gd name="T7" fmla="*/ 13838 h 566"/>
                                <a:gd name="T8" fmla="+- 0 2333 1428"/>
                                <a:gd name="T9" fmla="*/ T8 w 905"/>
                                <a:gd name="T10" fmla="+- 0 13272 13272"/>
                                <a:gd name="T11" fmla="*/ 13272 h 566"/>
                                <a:gd name="T12" fmla="+- 0 1428 1428"/>
                                <a:gd name="T13" fmla="*/ T12 w 905"/>
                                <a:gd name="T14" fmla="+- 0 13272 13272"/>
                                <a:gd name="T15" fmla="*/ 13272 h 566"/>
                                <a:gd name="T16" fmla="+- 0 1428 1428"/>
                                <a:gd name="T17" fmla="*/ T16 w 905"/>
                                <a:gd name="T18" fmla="+- 0 13838 13272"/>
                                <a:gd name="T19" fmla="*/ 13838 h 56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05" h="566">
                                  <a:moveTo>
                                    <a:pt x="0" y="566"/>
                                  </a:moveTo>
                                  <a:lnTo>
                                    <a:pt x="905" y="566"/>
                                  </a:lnTo>
                                  <a:lnTo>
                                    <a:pt x="90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98" name="Group 626"/>
                        <wpg:cNvGrpSpPr>
                          <a:grpSpLocks/>
                        </wpg:cNvGrpSpPr>
                        <wpg:grpSpPr bwMode="auto">
                          <a:xfrm>
                            <a:off x="1476" y="13329"/>
                            <a:ext cx="811" cy="247"/>
                            <a:chOff x="1476" y="13329"/>
                            <a:chExt cx="811" cy="247"/>
                          </a:xfrm>
                        </wpg:grpSpPr>
                        <wps:wsp>
                          <wps:cNvPr id="1299" name="Freeform 627"/>
                          <wps:cNvSpPr>
                            <a:spLocks/>
                          </wps:cNvSpPr>
                          <wps:spPr bwMode="auto">
                            <a:xfrm>
                              <a:off x="1476" y="13329"/>
                              <a:ext cx="811" cy="247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811"/>
                                <a:gd name="T2" fmla="+- 0 13576 13329"/>
                                <a:gd name="T3" fmla="*/ 13576 h 247"/>
                                <a:gd name="T4" fmla="+- 0 2288 1476"/>
                                <a:gd name="T5" fmla="*/ T4 w 811"/>
                                <a:gd name="T6" fmla="+- 0 13576 13329"/>
                                <a:gd name="T7" fmla="*/ 13576 h 247"/>
                                <a:gd name="T8" fmla="+- 0 2288 1476"/>
                                <a:gd name="T9" fmla="*/ T8 w 811"/>
                                <a:gd name="T10" fmla="+- 0 13329 13329"/>
                                <a:gd name="T11" fmla="*/ 13329 h 247"/>
                                <a:gd name="T12" fmla="+- 0 1476 1476"/>
                                <a:gd name="T13" fmla="*/ T12 w 811"/>
                                <a:gd name="T14" fmla="+- 0 13329 13329"/>
                                <a:gd name="T15" fmla="*/ 13329 h 247"/>
                                <a:gd name="T16" fmla="+- 0 1476 1476"/>
                                <a:gd name="T17" fmla="*/ T16 w 811"/>
                                <a:gd name="T18" fmla="+- 0 13576 13329"/>
                                <a:gd name="T19" fmla="*/ 13576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11" h="247">
                                  <a:moveTo>
                                    <a:pt x="0" y="247"/>
                                  </a:moveTo>
                                  <a:lnTo>
                                    <a:pt x="812" y="247"/>
                                  </a:lnTo>
                                  <a:lnTo>
                                    <a:pt x="81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00" name="Group 624"/>
                        <wpg:cNvGrpSpPr>
                          <a:grpSpLocks/>
                        </wpg:cNvGrpSpPr>
                        <wpg:grpSpPr bwMode="auto">
                          <a:xfrm>
                            <a:off x="2352" y="13272"/>
                            <a:ext cx="7669" cy="566"/>
                            <a:chOff x="2352" y="13272"/>
                            <a:chExt cx="7669" cy="566"/>
                          </a:xfrm>
                        </wpg:grpSpPr>
                        <wps:wsp>
                          <wps:cNvPr id="1301" name="Freeform 625"/>
                          <wps:cNvSpPr>
                            <a:spLocks/>
                          </wps:cNvSpPr>
                          <wps:spPr bwMode="auto">
                            <a:xfrm>
                              <a:off x="2352" y="13272"/>
                              <a:ext cx="7669" cy="566"/>
                            </a:xfrm>
                            <a:custGeom>
                              <a:avLst/>
                              <a:gdLst>
                                <a:gd name="T0" fmla="+- 0 2352 2352"/>
                                <a:gd name="T1" fmla="*/ T0 w 7669"/>
                                <a:gd name="T2" fmla="+- 0 13838 13272"/>
                                <a:gd name="T3" fmla="*/ 13838 h 566"/>
                                <a:gd name="T4" fmla="+- 0 10022 2352"/>
                                <a:gd name="T5" fmla="*/ T4 w 7669"/>
                                <a:gd name="T6" fmla="+- 0 13838 13272"/>
                                <a:gd name="T7" fmla="*/ 13838 h 566"/>
                                <a:gd name="T8" fmla="+- 0 10022 2352"/>
                                <a:gd name="T9" fmla="*/ T8 w 7669"/>
                                <a:gd name="T10" fmla="+- 0 13272 13272"/>
                                <a:gd name="T11" fmla="*/ 13272 h 566"/>
                                <a:gd name="T12" fmla="+- 0 2352 2352"/>
                                <a:gd name="T13" fmla="*/ T12 w 7669"/>
                                <a:gd name="T14" fmla="+- 0 13272 13272"/>
                                <a:gd name="T15" fmla="*/ 13272 h 566"/>
                                <a:gd name="T16" fmla="+- 0 2352 2352"/>
                                <a:gd name="T17" fmla="*/ T16 w 7669"/>
                                <a:gd name="T18" fmla="+- 0 13838 13272"/>
                                <a:gd name="T19" fmla="*/ 13838 h 56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669" h="566">
                                  <a:moveTo>
                                    <a:pt x="0" y="566"/>
                                  </a:moveTo>
                                  <a:lnTo>
                                    <a:pt x="7670" y="566"/>
                                  </a:lnTo>
                                  <a:lnTo>
                                    <a:pt x="767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02" name="Group 622"/>
                        <wpg:cNvGrpSpPr>
                          <a:grpSpLocks/>
                        </wpg:cNvGrpSpPr>
                        <wpg:grpSpPr bwMode="auto">
                          <a:xfrm>
                            <a:off x="2400" y="13329"/>
                            <a:ext cx="7576" cy="226"/>
                            <a:chOff x="2400" y="13329"/>
                            <a:chExt cx="7576" cy="226"/>
                          </a:xfrm>
                        </wpg:grpSpPr>
                        <wps:wsp>
                          <wps:cNvPr id="1303" name="Freeform 623"/>
                          <wps:cNvSpPr>
                            <a:spLocks/>
                          </wps:cNvSpPr>
                          <wps:spPr bwMode="auto">
                            <a:xfrm>
                              <a:off x="2400" y="13329"/>
                              <a:ext cx="7576" cy="226"/>
                            </a:xfrm>
                            <a:custGeom>
                              <a:avLst/>
                              <a:gdLst>
                                <a:gd name="T0" fmla="+- 0 2400 2400"/>
                                <a:gd name="T1" fmla="*/ T0 w 7576"/>
                                <a:gd name="T2" fmla="+- 0 13555 13329"/>
                                <a:gd name="T3" fmla="*/ 13555 h 226"/>
                                <a:gd name="T4" fmla="+- 0 9976 2400"/>
                                <a:gd name="T5" fmla="*/ T4 w 7576"/>
                                <a:gd name="T6" fmla="+- 0 13555 13329"/>
                                <a:gd name="T7" fmla="*/ 13555 h 226"/>
                                <a:gd name="T8" fmla="+- 0 9976 2400"/>
                                <a:gd name="T9" fmla="*/ T8 w 7576"/>
                                <a:gd name="T10" fmla="+- 0 13329 13329"/>
                                <a:gd name="T11" fmla="*/ 13329 h 226"/>
                                <a:gd name="T12" fmla="+- 0 2400 2400"/>
                                <a:gd name="T13" fmla="*/ T12 w 7576"/>
                                <a:gd name="T14" fmla="+- 0 13329 13329"/>
                                <a:gd name="T15" fmla="*/ 13329 h 226"/>
                                <a:gd name="T16" fmla="+- 0 2400 2400"/>
                                <a:gd name="T17" fmla="*/ T16 w 7576"/>
                                <a:gd name="T18" fmla="+- 0 13555 13329"/>
                                <a:gd name="T19" fmla="*/ 13555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576" h="226">
                                  <a:moveTo>
                                    <a:pt x="0" y="226"/>
                                  </a:moveTo>
                                  <a:lnTo>
                                    <a:pt x="7576" y="226"/>
                                  </a:lnTo>
                                  <a:lnTo>
                                    <a:pt x="757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04" name="Group 620"/>
                        <wpg:cNvGrpSpPr>
                          <a:grpSpLocks/>
                        </wpg:cNvGrpSpPr>
                        <wpg:grpSpPr bwMode="auto">
                          <a:xfrm>
                            <a:off x="2400" y="13555"/>
                            <a:ext cx="7576" cy="228"/>
                            <a:chOff x="2400" y="13555"/>
                            <a:chExt cx="7576" cy="228"/>
                          </a:xfrm>
                        </wpg:grpSpPr>
                        <wps:wsp>
                          <wps:cNvPr id="1305" name="Freeform 621"/>
                          <wps:cNvSpPr>
                            <a:spLocks/>
                          </wps:cNvSpPr>
                          <wps:spPr bwMode="auto">
                            <a:xfrm>
                              <a:off x="2400" y="13555"/>
                              <a:ext cx="7576" cy="228"/>
                            </a:xfrm>
                            <a:custGeom>
                              <a:avLst/>
                              <a:gdLst>
                                <a:gd name="T0" fmla="+- 0 2400 2400"/>
                                <a:gd name="T1" fmla="*/ T0 w 7576"/>
                                <a:gd name="T2" fmla="+- 0 13783 13555"/>
                                <a:gd name="T3" fmla="*/ 13783 h 228"/>
                                <a:gd name="T4" fmla="+- 0 9976 2400"/>
                                <a:gd name="T5" fmla="*/ T4 w 7576"/>
                                <a:gd name="T6" fmla="+- 0 13783 13555"/>
                                <a:gd name="T7" fmla="*/ 13783 h 228"/>
                                <a:gd name="T8" fmla="+- 0 9976 2400"/>
                                <a:gd name="T9" fmla="*/ T8 w 7576"/>
                                <a:gd name="T10" fmla="+- 0 13555 13555"/>
                                <a:gd name="T11" fmla="*/ 13555 h 228"/>
                                <a:gd name="T12" fmla="+- 0 2400 2400"/>
                                <a:gd name="T13" fmla="*/ T12 w 7576"/>
                                <a:gd name="T14" fmla="+- 0 13555 13555"/>
                                <a:gd name="T15" fmla="*/ 13555 h 228"/>
                                <a:gd name="T16" fmla="+- 0 2400 2400"/>
                                <a:gd name="T17" fmla="*/ T16 w 7576"/>
                                <a:gd name="T18" fmla="+- 0 13783 13555"/>
                                <a:gd name="T19" fmla="*/ 13783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576" h="228">
                                  <a:moveTo>
                                    <a:pt x="0" y="228"/>
                                  </a:moveTo>
                                  <a:lnTo>
                                    <a:pt x="7576" y="228"/>
                                  </a:lnTo>
                                  <a:lnTo>
                                    <a:pt x="757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06" name="Group 618"/>
                        <wpg:cNvGrpSpPr>
                          <a:grpSpLocks/>
                        </wpg:cNvGrpSpPr>
                        <wpg:grpSpPr bwMode="auto">
                          <a:xfrm>
                            <a:off x="10044" y="13272"/>
                            <a:ext cx="494" cy="566"/>
                            <a:chOff x="10044" y="13272"/>
                            <a:chExt cx="494" cy="566"/>
                          </a:xfrm>
                        </wpg:grpSpPr>
                        <wps:wsp>
                          <wps:cNvPr id="1307" name="Freeform 619"/>
                          <wps:cNvSpPr>
                            <a:spLocks/>
                          </wps:cNvSpPr>
                          <wps:spPr bwMode="auto">
                            <a:xfrm>
                              <a:off x="10044" y="13272"/>
                              <a:ext cx="494" cy="566"/>
                            </a:xfrm>
                            <a:custGeom>
                              <a:avLst/>
                              <a:gdLst>
                                <a:gd name="T0" fmla="+- 0 10044 10044"/>
                                <a:gd name="T1" fmla="*/ T0 w 494"/>
                                <a:gd name="T2" fmla="+- 0 13838 13272"/>
                                <a:gd name="T3" fmla="*/ 13838 h 566"/>
                                <a:gd name="T4" fmla="+- 0 10538 10044"/>
                                <a:gd name="T5" fmla="*/ T4 w 494"/>
                                <a:gd name="T6" fmla="+- 0 13838 13272"/>
                                <a:gd name="T7" fmla="*/ 13838 h 566"/>
                                <a:gd name="T8" fmla="+- 0 10538 10044"/>
                                <a:gd name="T9" fmla="*/ T8 w 494"/>
                                <a:gd name="T10" fmla="+- 0 13272 13272"/>
                                <a:gd name="T11" fmla="*/ 13272 h 566"/>
                                <a:gd name="T12" fmla="+- 0 10044 10044"/>
                                <a:gd name="T13" fmla="*/ T12 w 494"/>
                                <a:gd name="T14" fmla="+- 0 13272 13272"/>
                                <a:gd name="T15" fmla="*/ 13272 h 566"/>
                                <a:gd name="T16" fmla="+- 0 10044 10044"/>
                                <a:gd name="T17" fmla="*/ T16 w 494"/>
                                <a:gd name="T18" fmla="+- 0 13838 13272"/>
                                <a:gd name="T19" fmla="*/ 13838 h 56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94" h="566">
                                  <a:moveTo>
                                    <a:pt x="0" y="566"/>
                                  </a:moveTo>
                                  <a:lnTo>
                                    <a:pt x="494" y="566"/>
                                  </a:lnTo>
                                  <a:lnTo>
                                    <a:pt x="49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08" name="Group 616"/>
                        <wpg:cNvGrpSpPr>
                          <a:grpSpLocks/>
                        </wpg:cNvGrpSpPr>
                        <wpg:grpSpPr bwMode="auto">
                          <a:xfrm>
                            <a:off x="10089" y="13329"/>
                            <a:ext cx="401" cy="480"/>
                            <a:chOff x="10089" y="13329"/>
                            <a:chExt cx="401" cy="480"/>
                          </a:xfrm>
                        </wpg:grpSpPr>
                        <wps:wsp>
                          <wps:cNvPr id="1309" name="Freeform 617"/>
                          <wps:cNvSpPr>
                            <a:spLocks/>
                          </wps:cNvSpPr>
                          <wps:spPr bwMode="auto">
                            <a:xfrm>
                              <a:off x="10089" y="13329"/>
                              <a:ext cx="401" cy="480"/>
                            </a:xfrm>
                            <a:custGeom>
                              <a:avLst/>
                              <a:gdLst>
                                <a:gd name="T0" fmla="+- 0 10089 10089"/>
                                <a:gd name="T1" fmla="*/ T0 w 401"/>
                                <a:gd name="T2" fmla="+- 0 13809 13329"/>
                                <a:gd name="T3" fmla="*/ 13809 h 480"/>
                                <a:gd name="T4" fmla="+- 0 10490 10089"/>
                                <a:gd name="T5" fmla="*/ T4 w 401"/>
                                <a:gd name="T6" fmla="+- 0 13809 13329"/>
                                <a:gd name="T7" fmla="*/ 13809 h 480"/>
                                <a:gd name="T8" fmla="+- 0 10490 10089"/>
                                <a:gd name="T9" fmla="*/ T8 w 401"/>
                                <a:gd name="T10" fmla="+- 0 13329 13329"/>
                                <a:gd name="T11" fmla="*/ 13329 h 480"/>
                                <a:gd name="T12" fmla="+- 0 10089 10089"/>
                                <a:gd name="T13" fmla="*/ T12 w 401"/>
                                <a:gd name="T14" fmla="+- 0 13329 13329"/>
                                <a:gd name="T15" fmla="*/ 13329 h 480"/>
                                <a:gd name="T16" fmla="+- 0 10089 10089"/>
                                <a:gd name="T17" fmla="*/ T16 w 401"/>
                                <a:gd name="T18" fmla="+- 0 13809 13329"/>
                                <a:gd name="T19" fmla="*/ 13809 h 4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01" h="480">
                                  <a:moveTo>
                                    <a:pt x="0" y="480"/>
                                  </a:moveTo>
                                  <a:lnTo>
                                    <a:pt x="401" y="480"/>
                                  </a:lnTo>
                                  <a:lnTo>
                                    <a:pt x="40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48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10" name="Group 614"/>
                        <wpg:cNvGrpSpPr>
                          <a:grpSpLocks/>
                        </wpg:cNvGrpSpPr>
                        <wpg:grpSpPr bwMode="auto">
                          <a:xfrm>
                            <a:off x="1428" y="13300"/>
                            <a:ext cx="9110" cy="2"/>
                            <a:chOff x="1428" y="13300"/>
                            <a:chExt cx="9110" cy="2"/>
                          </a:xfrm>
                        </wpg:grpSpPr>
                        <wps:wsp>
                          <wps:cNvPr id="1311" name="Freeform 615"/>
                          <wps:cNvSpPr>
                            <a:spLocks/>
                          </wps:cNvSpPr>
                          <wps:spPr bwMode="auto">
                            <a:xfrm>
                              <a:off x="1428" y="13300"/>
                              <a:ext cx="9110" cy="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110"/>
                                <a:gd name="T2" fmla="+- 0 10538 1428"/>
                                <a:gd name="T3" fmla="*/ T2 w 911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10">
                                  <a:moveTo>
                                    <a:pt x="0" y="0"/>
                                  </a:moveTo>
                                  <a:lnTo>
                                    <a:pt x="9110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EBEBE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12" name="Group 612"/>
                        <wpg:cNvGrpSpPr>
                          <a:grpSpLocks/>
                        </wpg:cNvGrpSpPr>
                        <wpg:grpSpPr bwMode="auto">
                          <a:xfrm>
                            <a:off x="1419" y="13821"/>
                            <a:ext cx="9129" cy="2"/>
                            <a:chOff x="1419" y="13821"/>
                            <a:chExt cx="9129" cy="2"/>
                          </a:xfrm>
                        </wpg:grpSpPr>
                        <wps:wsp>
                          <wps:cNvPr id="1313" name="Freeform 613"/>
                          <wps:cNvSpPr>
                            <a:spLocks/>
                          </wps:cNvSpPr>
                          <wps:spPr bwMode="auto">
                            <a:xfrm>
                              <a:off x="1419" y="13821"/>
                              <a:ext cx="9129" cy="2"/>
                            </a:xfrm>
                            <a:custGeom>
                              <a:avLst/>
                              <a:gdLst>
                                <a:gd name="T0" fmla="+- 0 1419 1419"/>
                                <a:gd name="T1" fmla="*/ T0 w 9129"/>
                                <a:gd name="T2" fmla="+- 0 10548 1419"/>
                                <a:gd name="T3" fmla="*/ T2 w 912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29">
                                  <a:moveTo>
                                    <a:pt x="0" y="0"/>
                                  </a:moveTo>
                                  <a:lnTo>
                                    <a:pt x="9129" y="0"/>
                                  </a:lnTo>
                                </a:path>
                              </a:pathLst>
                            </a:custGeom>
                            <a:noFill/>
                            <a:ln w="19558">
                              <a:solidFill>
                                <a:srgbClr val="EBEBE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14" name="Group 610"/>
                        <wpg:cNvGrpSpPr>
                          <a:grpSpLocks/>
                        </wpg:cNvGrpSpPr>
                        <wpg:grpSpPr bwMode="auto">
                          <a:xfrm>
                            <a:off x="2343" y="13329"/>
                            <a:ext cx="2" cy="506"/>
                            <a:chOff x="2343" y="13329"/>
                            <a:chExt cx="2" cy="506"/>
                          </a:xfrm>
                        </wpg:grpSpPr>
                        <wps:wsp>
                          <wps:cNvPr id="1315" name="Freeform 611"/>
                          <wps:cNvSpPr>
                            <a:spLocks/>
                          </wps:cNvSpPr>
                          <wps:spPr bwMode="auto">
                            <a:xfrm>
                              <a:off x="2343" y="13329"/>
                              <a:ext cx="2" cy="506"/>
                            </a:xfrm>
                            <a:custGeom>
                              <a:avLst/>
                              <a:gdLst>
                                <a:gd name="T0" fmla="+- 0 13329 13329"/>
                                <a:gd name="T1" fmla="*/ 13329 h 506"/>
                                <a:gd name="T2" fmla="+- 0 13836 13329"/>
                                <a:gd name="T3" fmla="*/ 13836 h 506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06">
                                  <a:moveTo>
                                    <a:pt x="0" y="0"/>
                                  </a:moveTo>
                                  <a:lnTo>
                                    <a:pt x="0" y="507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16" name="Group 608"/>
                        <wpg:cNvGrpSpPr>
                          <a:grpSpLocks/>
                        </wpg:cNvGrpSpPr>
                        <wpg:grpSpPr bwMode="auto">
                          <a:xfrm>
                            <a:off x="10034" y="13329"/>
                            <a:ext cx="2" cy="506"/>
                            <a:chOff x="10034" y="13329"/>
                            <a:chExt cx="2" cy="506"/>
                          </a:xfrm>
                        </wpg:grpSpPr>
                        <wps:wsp>
                          <wps:cNvPr id="1317" name="Freeform 609"/>
                          <wps:cNvSpPr>
                            <a:spLocks/>
                          </wps:cNvSpPr>
                          <wps:spPr bwMode="auto">
                            <a:xfrm>
                              <a:off x="10034" y="13329"/>
                              <a:ext cx="2" cy="506"/>
                            </a:xfrm>
                            <a:custGeom>
                              <a:avLst/>
                              <a:gdLst>
                                <a:gd name="T0" fmla="+- 0 13329 13329"/>
                                <a:gd name="T1" fmla="*/ 13329 h 506"/>
                                <a:gd name="T2" fmla="+- 0 13836 13329"/>
                                <a:gd name="T3" fmla="*/ 13836 h 506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06">
                                  <a:moveTo>
                                    <a:pt x="0" y="0"/>
                                  </a:moveTo>
                                  <a:lnTo>
                                    <a:pt x="0" y="507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18" name="Group 606"/>
                        <wpg:cNvGrpSpPr>
                          <a:grpSpLocks/>
                        </wpg:cNvGrpSpPr>
                        <wpg:grpSpPr bwMode="auto">
                          <a:xfrm>
                            <a:off x="1428" y="13857"/>
                            <a:ext cx="905" cy="746"/>
                            <a:chOff x="1428" y="13857"/>
                            <a:chExt cx="905" cy="746"/>
                          </a:xfrm>
                        </wpg:grpSpPr>
                        <wps:wsp>
                          <wps:cNvPr id="1319" name="Freeform 607"/>
                          <wps:cNvSpPr>
                            <a:spLocks/>
                          </wps:cNvSpPr>
                          <wps:spPr bwMode="auto">
                            <a:xfrm>
                              <a:off x="1428" y="13857"/>
                              <a:ext cx="905" cy="746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05"/>
                                <a:gd name="T2" fmla="+- 0 14604 13857"/>
                                <a:gd name="T3" fmla="*/ 14604 h 746"/>
                                <a:gd name="T4" fmla="+- 0 2333 1428"/>
                                <a:gd name="T5" fmla="*/ T4 w 905"/>
                                <a:gd name="T6" fmla="+- 0 14604 13857"/>
                                <a:gd name="T7" fmla="*/ 14604 h 746"/>
                                <a:gd name="T8" fmla="+- 0 2333 1428"/>
                                <a:gd name="T9" fmla="*/ T8 w 905"/>
                                <a:gd name="T10" fmla="+- 0 13857 13857"/>
                                <a:gd name="T11" fmla="*/ 13857 h 746"/>
                                <a:gd name="T12" fmla="+- 0 1428 1428"/>
                                <a:gd name="T13" fmla="*/ T12 w 905"/>
                                <a:gd name="T14" fmla="+- 0 13857 13857"/>
                                <a:gd name="T15" fmla="*/ 13857 h 746"/>
                                <a:gd name="T16" fmla="+- 0 1428 1428"/>
                                <a:gd name="T17" fmla="*/ T16 w 905"/>
                                <a:gd name="T18" fmla="+- 0 14604 13857"/>
                                <a:gd name="T19" fmla="*/ 14604 h 74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05" h="746">
                                  <a:moveTo>
                                    <a:pt x="0" y="747"/>
                                  </a:moveTo>
                                  <a:lnTo>
                                    <a:pt x="905" y="747"/>
                                  </a:lnTo>
                                  <a:lnTo>
                                    <a:pt x="90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20" name="Group 604"/>
                        <wpg:cNvGrpSpPr>
                          <a:grpSpLocks/>
                        </wpg:cNvGrpSpPr>
                        <wpg:grpSpPr bwMode="auto">
                          <a:xfrm>
                            <a:off x="1476" y="13915"/>
                            <a:ext cx="811" cy="245"/>
                            <a:chOff x="1476" y="13915"/>
                            <a:chExt cx="811" cy="245"/>
                          </a:xfrm>
                        </wpg:grpSpPr>
                        <wps:wsp>
                          <wps:cNvPr id="1321" name="Freeform 605"/>
                          <wps:cNvSpPr>
                            <a:spLocks/>
                          </wps:cNvSpPr>
                          <wps:spPr bwMode="auto">
                            <a:xfrm>
                              <a:off x="1476" y="13915"/>
                              <a:ext cx="811" cy="245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811"/>
                                <a:gd name="T2" fmla="+- 0 14160 13915"/>
                                <a:gd name="T3" fmla="*/ 14160 h 245"/>
                                <a:gd name="T4" fmla="+- 0 2288 1476"/>
                                <a:gd name="T5" fmla="*/ T4 w 811"/>
                                <a:gd name="T6" fmla="+- 0 14160 13915"/>
                                <a:gd name="T7" fmla="*/ 14160 h 245"/>
                                <a:gd name="T8" fmla="+- 0 2288 1476"/>
                                <a:gd name="T9" fmla="*/ T8 w 811"/>
                                <a:gd name="T10" fmla="+- 0 13915 13915"/>
                                <a:gd name="T11" fmla="*/ 13915 h 245"/>
                                <a:gd name="T12" fmla="+- 0 1476 1476"/>
                                <a:gd name="T13" fmla="*/ T12 w 811"/>
                                <a:gd name="T14" fmla="+- 0 13915 13915"/>
                                <a:gd name="T15" fmla="*/ 13915 h 245"/>
                                <a:gd name="T16" fmla="+- 0 1476 1476"/>
                                <a:gd name="T17" fmla="*/ T16 w 811"/>
                                <a:gd name="T18" fmla="+- 0 14160 13915"/>
                                <a:gd name="T19" fmla="*/ 14160 h 24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11" h="245">
                                  <a:moveTo>
                                    <a:pt x="0" y="245"/>
                                  </a:moveTo>
                                  <a:lnTo>
                                    <a:pt x="812" y="245"/>
                                  </a:lnTo>
                                  <a:lnTo>
                                    <a:pt x="81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22" name="Group 602"/>
                        <wpg:cNvGrpSpPr>
                          <a:grpSpLocks/>
                        </wpg:cNvGrpSpPr>
                        <wpg:grpSpPr bwMode="auto">
                          <a:xfrm>
                            <a:off x="2352" y="13857"/>
                            <a:ext cx="7669" cy="746"/>
                            <a:chOff x="2352" y="13857"/>
                            <a:chExt cx="7669" cy="746"/>
                          </a:xfrm>
                        </wpg:grpSpPr>
                        <wps:wsp>
                          <wps:cNvPr id="1323" name="Freeform 603"/>
                          <wps:cNvSpPr>
                            <a:spLocks/>
                          </wps:cNvSpPr>
                          <wps:spPr bwMode="auto">
                            <a:xfrm>
                              <a:off x="2352" y="13857"/>
                              <a:ext cx="7669" cy="746"/>
                            </a:xfrm>
                            <a:custGeom>
                              <a:avLst/>
                              <a:gdLst>
                                <a:gd name="T0" fmla="+- 0 2352 2352"/>
                                <a:gd name="T1" fmla="*/ T0 w 7669"/>
                                <a:gd name="T2" fmla="+- 0 14604 13857"/>
                                <a:gd name="T3" fmla="*/ 14604 h 746"/>
                                <a:gd name="T4" fmla="+- 0 10022 2352"/>
                                <a:gd name="T5" fmla="*/ T4 w 7669"/>
                                <a:gd name="T6" fmla="+- 0 14604 13857"/>
                                <a:gd name="T7" fmla="*/ 14604 h 746"/>
                                <a:gd name="T8" fmla="+- 0 10022 2352"/>
                                <a:gd name="T9" fmla="*/ T8 w 7669"/>
                                <a:gd name="T10" fmla="+- 0 13857 13857"/>
                                <a:gd name="T11" fmla="*/ 13857 h 746"/>
                                <a:gd name="T12" fmla="+- 0 2352 2352"/>
                                <a:gd name="T13" fmla="*/ T12 w 7669"/>
                                <a:gd name="T14" fmla="+- 0 13857 13857"/>
                                <a:gd name="T15" fmla="*/ 13857 h 746"/>
                                <a:gd name="T16" fmla="+- 0 2352 2352"/>
                                <a:gd name="T17" fmla="*/ T16 w 7669"/>
                                <a:gd name="T18" fmla="+- 0 14604 13857"/>
                                <a:gd name="T19" fmla="*/ 14604 h 74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669" h="746">
                                  <a:moveTo>
                                    <a:pt x="0" y="747"/>
                                  </a:moveTo>
                                  <a:lnTo>
                                    <a:pt x="7670" y="747"/>
                                  </a:lnTo>
                                  <a:lnTo>
                                    <a:pt x="767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24" name="Group 600"/>
                        <wpg:cNvGrpSpPr>
                          <a:grpSpLocks/>
                        </wpg:cNvGrpSpPr>
                        <wpg:grpSpPr bwMode="auto">
                          <a:xfrm>
                            <a:off x="2400" y="13915"/>
                            <a:ext cx="7576" cy="226"/>
                            <a:chOff x="2400" y="13915"/>
                            <a:chExt cx="7576" cy="226"/>
                          </a:xfrm>
                        </wpg:grpSpPr>
                        <wps:wsp>
                          <wps:cNvPr id="1325" name="Freeform 601"/>
                          <wps:cNvSpPr>
                            <a:spLocks/>
                          </wps:cNvSpPr>
                          <wps:spPr bwMode="auto">
                            <a:xfrm>
                              <a:off x="2400" y="13915"/>
                              <a:ext cx="7576" cy="226"/>
                            </a:xfrm>
                            <a:custGeom>
                              <a:avLst/>
                              <a:gdLst>
                                <a:gd name="T0" fmla="+- 0 2400 2400"/>
                                <a:gd name="T1" fmla="*/ T0 w 7576"/>
                                <a:gd name="T2" fmla="+- 0 14140 13915"/>
                                <a:gd name="T3" fmla="*/ 14140 h 226"/>
                                <a:gd name="T4" fmla="+- 0 9976 2400"/>
                                <a:gd name="T5" fmla="*/ T4 w 7576"/>
                                <a:gd name="T6" fmla="+- 0 14140 13915"/>
                                <a:gd name="T7" fmla="*/ 14140 h 226"/>
                                <a:gd name="T8" fmla="+- 0 9976 2400"/>
                                <a:gd name="T9" fmla="*/ T8 w 7576"/>
                                <a:gd name="T10" fmla="+- 0 13915 13915"/>
                                <a:gd name="T11" fmla="*/ 13915 h 226"/>
                                <a:gd name="T12" fmla="+- 0 2400 2400"/>
                                <a:gd name="T13" fmla="*/ T12 w 7576"/>
                                <a:gd name="T14" fmla="+- 0 13915 13915"/>
                                <a:gd name="T15" fmla="*/ 13915 h 226"/>
                                <a:gd name="T16" fmla="+- 0 2400 2400"/>
                                <a:gd name="T17" fmla="*/ T16 w 7576"/>
                                <a:gd name="T18" fmla="+- 0 14140 13915"/>
                                <a:gd name="T19" fmla="*/ 14140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576" h="226">
                                  <a:moveTo>
                                    <a:pt x="0" y="225"/>
                                  </a:moveTo>
                                  <a:lnTo>
                                    <a:pt x="7576" y="225"/>
                                  </a:lnTo>
                                  <a:lnTo>
                                    <a:pt x="757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26" name="Group 598"/>
                        <wpg:cNvGrpSpPr>
                          <a:grpSpLocks/>
                        </wpg:cNvGrpSpPr>
                        <wpg:grpSpPr bwMode="auto">
                          <a:xfrm>
                            <a:off x="2400" y="14140"/>
                            <a:ext cx="7576" cy="206"/>
                            <a:chOff x="2400" y="14140"/>
                            <a:chExt cx="7576" cy="206"/>
                          </a:xfrm>
                        </wpg:grpSpPr>
                        <wps:wsp>
                          <wps:cNvPr id="1327" name="Freeform 599"/>
                          <wps:cNvSpPr>
                            <a:spLocks/>
                          </wps:cNvSpPr>
                          <wps:spPr bwMode="auto">
                            <a:xfrm>
                              <a:off x="2400" y="14140"/>
                              <a:ext cx="7576" cy="206"/>
                            </a:xfrm>
                            <a:custGeom>
                              <a:avLst/>
                              <a:gdLst>
                                <a:gd name="T0" fmla="+- 0 2400 2400"/>
                                <a:gd name="T1" fmla="*/ T0 w 7576"/>
                                <a:gd name="T2" fmla="+- 0 14347 14140"/>
                                <a:gd name="T3" fmla="*/ 14347 h 206"/>
                                <a:gd name="T4" fmla="+- 0 9976 2400"/>
                                <a:gd name="T5" fmla="*/ T4 w 7576"/>
                                <a:gd name="T6" fmla="+- 0 14347 14140"/>
                                <a:gd name="T7" fmla="*/ 14347 h 206"/>
                                <a:gd name="T8" fmla="+- 0 9976 2400"/>
                                <a:gd name="T9" fmla="*/ T8 w 7576"/>
                                <a:gd name="T10" fmla="+- 0 14140 14140"/>
                                <a:gd name="T11" fmla="*/ 14140 h 206"/>
                                <a:gd name="T12" fmla="+- 0 2400 2400"/>
                                <a:gd name="T13" fmla="*/ T12 w 7576"/>
                                <a:gd name="T14" fmla="+- 0 14140 14140"/>
                                <a:gd name="T15" fmla="*/ 14140 h 206"/>
                                <a:gd name="T16" fmla="+- 0 2400 2400"/>
                                <a:gd name="T17" fmla="*/ T16 w 7576"/>
                                <a:gd name="T18" fmla="+- 0 14347 14140"/>
                                <a:gd name="T19" fmla="*/ 14347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576" h="206">
                                  <a:moveTo>
                                    <a:pt x="0" y="207"/>
                                  </a:moveTo>
                                  <a:lnTo>
                                    <a:pt x="7576" y="207"/>
                                  </a:lnTo>
                                  <a:lnTo>
                                    <a:pt x="757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28" name="Group 596"/>
                        <wpg:cNvGrpSpPr>
                          <a:grpSpLocks/>
                        </wpg:cNvGrpSpPr>
                        <wpg:grpSpPr bwMode="auto">
                          <a:xfrm>
                            <a:off x="2400" y="14347"/>
                            <a:ext cx="7576" cy="228"/>
                            <a:chOff x="2400" y="14347"/>
                            <a:chExt cx="7576" cy="228"/>
                          </a:xfrm>
                        </wpg:grpSpPr>
                        <wps:wsp>
                          <wps:cNvPr id="1329" name="Freeform 597"/>
                          <wps:cNvSpPr>
                            <a:spLocks/>
                          </wps:cNvSpPr>
                          <wps:spPr bwMode="auto">
                            <a:xfrm>
                              <a:off x="2400" y="14347"/>
                              <a:ext cx="7576" cy="228"/>
                            </a:xfrm>
                            <a:custGeom>
                              <a:avLst/>
                              <a:gdLst>
                                <a:gd name="T0" fmla="+- 0 2400 2400"/>
                                <a:gd name="T1" fmla="*/ T0 w 7576"/>
                                <a:gd name="T2" fmla="+- 0 14575 14347"/>
                                <a:gd name="T3" fmla="*/ 14575 h 228"/>
                                <a:gd name="T4" fmla="+- 0 9976 2400"/>
                                <a:gd name="T5" fmla="*/ T4 w 7576"/>
                                <a:gd name="T6" fmla="+- 0 14575 14347"/>
                                <a:gd name="T7" fmla="*/ 14575 h 228"/>
                                <a:gd name="T8" fmla="+- 0 9976 2400"/>
                                <a:gd name="T9" fmla="*/ T8 w 7576"/>
                                <a:gd name="T10" fmla="+- 0 14347 14347"/>
                                <a:gd name="T11" fmla="*/ 14347 h 228"/>
                                <a:gd name="T12" fmla="+- 0 2400 2400"/>
                                <a:gd name="T13" fmla="*/ T12 w 7576"/>
                                <a:gd name="T14" fmla="+- 0 14347 14347"/>
                                <a:gd name="T15" fmla="*/ 14347 h 228"/>
                                <a:gd name="T16" fmla="+- 0 2400 2400"/>
                                <a:gd name="T17" fmla="*/ T16 w 7576"/>
                                <a:gd name="T18" fmla="+- 0 14575 14347"/>
                                <a:gd name="T19" fmla="*/ 14575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576" h="228">
                                  <a:moveTo>
                                    <a:pt x="0" y="228"/>
                                  </a:moveTo>
                                  <a:lnTo>
                                    <a:pt x="7576" y="228"/>
                                  </a:lnTo>
                                  <a:lnTo>
                                    <a:pt x="757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30" name="Group 594"/>
                        <wpg:cNvGrpSpPr>
                          <a:grpSpLocks/>
                        </wpg:cNvGrpSpPr>
                        <wpg:grpSpPr bwMode="auto">
                          <a:xfrm>
                            <a:off x="10044" y="13857"/>
                            <a:ext cx="494" cy="746"/>
                            <a:chOff x="10044" y="13857"/>
                            <a:chExt cx="494" cy="746"/>
                          </a:xfrm>
                        </wpg:grpSpPr>
                        <wps:wsp>
                          <wps:cNvPr id="1331" name="Freeform 595"/>
                          <wps:cNvSpPr>
                            <a:spLocks/>
                          </wps:cNvSpPr>
                          <wps:spPr bwMode="auto">
                            <a:xfrm>
                              <a:off x="10044" y="13857"/>
                              <a:ext cx="494" cy="746"/>
                            </a:xfrm>
                            <a:custGeom>
                              <a:avLst/>
                              <a:gdLst>
                                <a:gd name="T0" fmla="+- 0 10044 10044"/>
                                <a:gd name="T1" fmla="*/ T0 w 494"/>
                                <a:gd name="T2" fmla="+- 0 14604 13857"/>
                                <a:gd name="T3" fmla="*/ 14604 h 746"/>
                                <a:gd name="T4" fmla="+- 0 10538 10044"/>
                                <a:gd name="T5" fmla="*/ T4 w 494"/>
                                <a:gd name="T6" fmla="+- 0 14604 13857"/>
                                <a:gd name="T7" fmla="*/ 14604 h 746"/>
                                <a:gd name="T8" fmla="+- 0 10538 10044"/>
                                <a:gd name="T9" fmla="*/ T8 w 494"/>
                                <a:gd name="T10" fmla="+- 0 13857 13857"/>
                                <a:gd name="T11" fmla="*/ 13857 h 746"/>
                                <a:gd name="T12" fmla="+- 0 10044 10044"/>
                                <a:gd name="T13" fmla="*/ T12 w 494"/>
                                <a:gd name="T14" fmla="+- 0 13857 13857"/>
                                <a:gd name="T15" fmla="*/ 13857 h 746"/>
                                <a:gd name="T16" fmla="+- 0 10044 10044"/>
                                <a:gd name="T17" fmla="*/ T16 w 494"/>
                                <a:gd name="T18" fmla="+- 0 14604 13857"/>
                                <a:gd name="T19" fmla="*/ 14604 h 74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94" h="746">
                                  <a:moveTo>
                                    <a:pt x="0" y="747"/>
                                  </a:moveTo>
                                  <a:lnTo>
                                    <a:pt x="494" y="747"/>
                                  </a:lnTo>
                                  <a:lnTo>
                                    <a:pt x="49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32" name="Group 592"/>
                        <wpg:cNvGrpSpPr>
                          <a:grpSpLocks/>
                        </wpg:cNvGrpSpPr>
                        <wpg:grpSpPr bwMode="auto">
                          <a:xfrm>
                            <a:off x="10089" y="13915"/>
                            <a:ext cx="401" cy="480"/>
                            <a:chOff x="10089" y="13915"/>
                            <a:chExt cx="401" cy="480"/>
                          </a:xfrm>
                        </wpg:grpSpPr>
                        <wps:wsp>
                          <wps:cNvPr id="1333" name="Freeform 593"/>
                          <wps:cNvSpPr>
                            <a:spLocks/>
                          </wps:cNvSpPr>
                          <wps:spPr bwMode="auto">
                            <a:xfrm>
                              <a:off x="10089" y="13915"/>
                              <a:ext cx="401" cy="480"/>
                            </a:xfrm>
                            <a:custGeom>
                              <a:avLst/>
                              <a:gdLst>
                                <a:gd name="T0" fmla="+- 0 10089 10089"/>
                                <a:gd name="T1" fmla="*/ T0 w 401"/>
                                <a:gd name="T2" fmla="+- 0 14395 13915"/>
                                <a:gd name="T3" fmla="*/ 14395 h 480"/>
                                <a:gd name="T4" fmla="+- 0 10490 10089"/>
                                <a:gd name="T5" fmla="*/ T4 w 401"/>
                                <a:gd name="T6" fmla="+- 0 14395 13915"/>
                                <a:gd name="T7" fmla="*/ 14395 h 480"/>
                                <a:gd name="T8" fmla="+- 0 10490 10089"/>
                                <a:gd name="T9" fmla="*/ T8 w 401"/>
                                <a:gd name="T10" fmla="+- 0 13915 13915"/>
                                <a:gd name="T11" fmla="*/ 13915 h 480"/>
                                <a:gd name="T12" fmla="+- 0 10089 10089"/>
                                <a:gd name="T13" fmla="*/ T12 w 401"/>
                                <a:gd name="T14" fmla="+- 0 13915 13915"/>
                                <a:gd name="T15" fmla="*/ 13915 h 480"/>
                                <a:gd name="T16" fmla="+- 0 10089 10089"/>
                                <a:gd name="T17" fmla="*/ T16 w 401"/>
                                <a:gd name="T18" fmla="+- 0 14395 13915"/>
                                <a:gd name="T19" fmla="*/ 14395 h 4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01" h="480">
                                  <a:moveTo>
                                    <a:pt x="0" y="480"/>
                                  </a:moveTo>
                                  <a:lnTo>
                                    <a:pt x="401" y="480"/>
                                  </a:lnTo>
                                  <a:lnTo>
                                    <a:pt x="40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48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34" name="Group 590"/>
                        <wpg:cNvGrpSpPr>
                          <a:grpSpLocks/>
                        </wpg:cNvGrpSpPr>
                        <wpg:grpSpPr bwMode="auto">
                          <a:xfrm>
                            <a:off x="1428" y="13884"/>
                            <a:ext cx="9110" cy="2"/>
                            <a:chOff x="1428" y="13884"/>
                            <a:chExt cx="9110" cy="2"/>
                          </a:xfrm>
                        </wpg:grpSpPr>
                        <wps:wsp>
                          <wps:cNvPr id="1335" name="Freeform 591"/>
                          <wps:cNvSpPr>
                            <a:spLocks/>
                          </wps:cNvSpPr>
                          <wps:spPr bwMode="auto">
                            <a:xfrm>
                              <a:off x="1428" y="13884"/>
                              <a:ext cx="9110" cy="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110"/>
                                <a:gd name="T2" fmla="+- 0 10538 1428"/>
                                <a:gd name="T3" fmla="*/ T2 w 911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10">
                                  <a:moveTo>
                                    <a:pt x="0" y="0"/>
                                  </a:moveTo>
                                  <a:lnTo>
                                    <a:pt x="9110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DADAD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36" name="Group 588"/>
                        <wpg:cNvGrpSpPr>
                          <a:grpSpLocks/>
                        </wpg:cNvGrpSpPr>
                        <wpg:grpSpPr bwMode="auto">
                          <a:xfrm>
                            <a:off x="1419" y="14589"/>
                            <a:ext cx="9129" cy="2"/>
                            <a:chOff x="1419" y="14589"/>
                            <a:chExt cx="9129" cy="2"/>
                          </a:xfrm>
                        </wpg:grpSpPr>
                        <wps:wsp>
                          <wps:cNvPr id="1337" name="Freeform 589"/>
                          <wps:cNvSpPr>
                            <a:spLocks/>
                          </wps:cNvSpPr>
                          <wps:spPr bwMode="auto">
                            <a:xfrm>
                              <a:off x="1419" y="14589"/>
                              <a:ext cx="9129" cy="2"/>
                            </a:xfrm>
                            <a:custGeom>
                              <a:avLst/>
                              <a:gdLst>
                                <a:gd name="T0" fmla="+- 0 1419 1419"/>
                                <a:gd name="T1" fmla="*/ T0 w 9129"/>
                                <a:gd name="T2" fmla="+- 0 10548 1419"/>
                                <a:gd name="T3" fmla="*/ T2 w 912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29">
                                  <a:moveTo>
                                    <a:pt x="0" y="0"/>
                                  </a:moveTo>
                                  <a:lnTo>
                                    <a:pt x="9129" y="0"/>
                                  </a:lnTo>
                                </a:path>
                              </a:pathLst>
                            </a:custGeom>
                            <a:noFill/>
                            <a:ln w="19558">
                              <a:solidFill>
                                <a:srgbClr val="DADAD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38" name="Group 586"/>
                        <wpg:cNvGrpSpPr>
                          <a:grpSpLocks/>
                        </wpg:cNvGrpSpPr>
                        <wpg:grpSpPr bwMode="auto">
                          <a:xfrm>
                            <a:off x="2343" y="13912"/>
                            <a:ext cx="2" cy="691"/>
                            <a:chOff x="2343" y="13912"/>
                            <a:chExt cx="2" cy="691"/>
                          </a:xfrm>
                        </wpg:grpSpPr>
                        <wps:wsp>
                          <wps:cNvPr id="1339" name="Freeform 587"/>
                          <wps:cNvSpPr>
                            <a:spLocks/>
                          </wps:cNvSpPr>
                          <wps:spPr bwMode="auto">
                            <a:xfrm>
                              <a:off x="2343" y="13912"/>
                              <a:ext cx="2" cy="691"/>
                            </a:xfrm>
                            <a:custGeom>
                              <a:avLst/>
                              <a:gdLst>
                                <a:gd name="T0" fmla="+- 0 13912 13912"/>
                                <a:gd name="T1" fmla="*/ 13912 h 691"/>
                                <a:gd name="T2" fmla="+- 0 14604 13912"/>
                                <a:gd name="T3" fmla="*/ 14604 h 691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691">
                                  <a:moveTo>
                                    <a:pt x="0" y="0"/>
                                  </a:moveTo>
                                  <a:lnTo>
                                    <a:pt x="0" y="692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40" name="Group 584"/>
                        <wpg:cNvGrpSpPr>
                          <a:grpSpLocks/>
                        </wpg:cNvGrpSpPr>
                        <wpg:grpSpPr bwMode="auto">
                          <a:xfrm>
                            <a:off x="10034" y="13912"/>
                            <a:ext cx="2" cy="691"/>
                            <a:chOff x="10034" y="13912"/>
                            <a:chExt cx="2" cy="691"/>
                          </a:xfrm>
                        </wpg:grpSpPr>
                        <wps:wsp>
                          <wps:cNvPr id="1341" name="Freeform 585"/>
                          <wps:cNvSpPr>
                            <a:spLocks/>
                          </wps:cNvSpPr>
                          <wps:spPr bwMode="auto">
                            <a:xfrm>
                              <a:off x="10034" y="13912"/>
                              <a:ext cx="2" cy="691"/>
                            </a:xfrm>
                            <a:custGeom>
                              <a:avLst/>
                              <a:gdLst>
                                <a:gd name="T0" fmla="+- 0 13912 13912"/>
                                <a:gd name="T1" fmla="*/ 13912 h 691"/>
                                <a:gd name="T2" fmla="+- 0 14604 13912"/>
                                <a:gd name="T3" fmla="*/ 14604 h 691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691">
                                  <a:moveTo>
                                    <a:pt x="0" y="0"/>
                                  </a:moveTo>
                                  <a:lnTo>
                                    <a:pt x="0" y="692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42" name="Group 582"/>
                        <wpg:cNvGrpSpPr>
                          <a:grpSpLocks/>
                        </wpg:cNvGrpSpPr>
                        <wpg:grpSpPr bwMode="auto">
                          <a:xfrm>
                            <a:off x="1428" y="14623"/>
                            <a:ext cx="905" cy="566"/>
                            <a:chOff x="1428" y="14623"/>
                            <a:chExt cx="905" cy="566"/>
                          </a:xfrm>
                        </wpg:grpSpPr>
                        <wps:wsp>
                          <wps:cNvPr id="1343" name="Freeform 583"/>
                          <wps:cNvSpPr>
                            <a:spLocks/>
                          </wps:cNvSpPr>
                          <wps:spPr bwMode="auto">
                            <a:xfrm>
                              <a:off x="1428" y="14623"/>
                              <a:ext cx="905" cy="566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05"/>
                                <a:gd name="T2" fmla="+- 0 15189 14623"/>
                                <a:gd name="T3" fmla="*/ 15189 h 566"/>
                                <a:gd name="T4" fmla="+- 0 2333 1428"/>
                                <a:gd name="T5" fmla="*/ T4 w 905"/>
                                <a:gd name="T6" fmla="+- 0 15189 14623"/>
                                <a:gd name="T7" fmla="*/ 15189 h 566"/>
                                <a:gd name="T8" fmla="+- 0 2333 1428"/>
                                <a:gd name="T9" fmla="*/ T8 w 905"/>
                                <a:gd name="T10" fmla="+- 0 14623 14623"/>
                                <a:gd name="T11" fmla="*/ 14623 h 566"/>
                                <a:gd name="T12" fmla="+- 0 1428 1428"/>
                                <a:gd name="T13" fmla="*/ T12 w 905"/>
                                <a:gd name="T14" fmla="+- 0 14623 14623"/>
                                <a:gd name="T15" fmla="*/ 14623 h 566"/>
                                <a:gd name="T16" fmla="+- 0 1428 1428"/>
                                <a:gd name="T17" fmla="*/ T16 w 905"/>
                                <a:gd name="T18" fmla="+- 0 15189 14623"/>
                                <a:gd name="T19" fmla="*/ 15189 h 56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05" h="566">
                                  <a:moveTo>
                                    <a:pt x="0" y="566"/>
                                  </a:moveTo>
                                  <a:lnTo>
                                    <a:pt x="905" y="566"/>
                                  </a:lnTo>
                                  <a:lnTo>
                                    <a:pt x="90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44" name="Group 580"/>
                        <wpg:cNvGrpSpPr>
                          <a:grpSpLocks/>
                        </wpg:cNvGrpSpPr>
                        <wpg:grpSpPr bwMode="auto">
                          <a:xfrm>
                            <a:off x="1476" y="14680"/>
                            <a:ext cx="811" cy="247"/>
                            <a:chOff x="1476" y="14680"/>
                            <a:chExt cx="811" cy="247"/>
                          </a:xfrm>
                        </wpg:grpSpPr>
                        <wps:wsp>
                          <wps:cNvPr id="1345" name="Freeform 581"/>
                          <wps:cNvSpPr>
                            <a:spLocks/>
                          </wps:cNvSpPr>
                          <wps:spPr bwMode="auto">
                            <a:xfrm>
                              <a:off x="1476" y="14680"/>
                              <a:ext cx="811" cy="247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811"/>
                                <a:gd name="T2" fmla="+- 0 14928 14680"/>
                                <a:gd name="T3" fmla="*/ 14928 h 247"/>
                                <a:gd name="T4" fmla="+- 0 2288 1476"/>
                                <a:gd name="T5" fmla="*/ T4 w 811"/>
                                <a:gd name="T6" fmla="+- 0 14928 14680"/>
                                <a:gd name="T7" fmla="*/ 14928 h 247"/>
                                <a:gd name="T8" fmla="+- 0 2288 1476"/>
                                <a:gd name="T9" fmla="*/ T8 w 811"/>
                                <a:gd name="T10" fmla="+- 0 14680 14680"/>
                                <a:gd name="T11" fmla="*/ 14680 h 247"/>
                                <a:gd name="T12" fmla="+- 0 1476 1476"/>
                                <a:gd name="T13" fmla="*/ T12 w 811"/>
                                <a:gd name="T14" fmla="+- 0 14680 14680"/>
                                <a:gd name="T15" fmla="*/ 14680 h 247"/>
                                <a:gd name="T16" fmla="+- 0 1476 1476"/>
                                <a:gd name="T17" fmla="*/ T16 w 811"/>
                                <a:gd name="T18" fmla="+- 0 14928 14680"/>
                                <a:gd name="T19" fmla="*/ 14928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11" h="247">
                                  <a:moveTo>
                                    <a:pt x="0" y="248"/>
                                  </a:moveTo>
                                  <a:lnTo>
                                    <a:pt x="812" y="248"/>
                                  </a:lnTo>
                                  <a:lnTo>
                                    <a:pt x="81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46" name="Group 578"/>
                        <wpg:cNvGrpSpPr>
                          <a:grpSpLocks/>
                        </wpg:cNvGrpSpPr>
                        <wpg:grpSpPr bwMode="auto">
                          <a:xfrm>
                            <a:off x="2352" y="14623"/>
                            <a:ext cx="7669" cy="566"/>
                            <a:chOff x="2352" y="14623"/>
                            <a:chExt cx="7669" cy="566"/>
                          </a:xfrm>
                        </wpg:grpSpPr>
                        <wps:wsp>
                          <wps:cNvPr id="1347" name="Freeform 579"/>
                          <wps:cNvSpPr>
                            <a:spLocks/>
                          </wps:cNvSpPr>
                          <wps:spPr bwMode="auto">
                            <a:xfrm>
                              <a:off x="2352" y="14623"/>
                              <a:ext cx="7669" cy="566"/>
                            </a:xfrm>
                            <a:custGeom>
                              <a:avLst/>
                              <a:gdLst>
                                <a:gd name="T0" fmla="+- 0 2352 2352"/>
                                <a:gd name="T1" fmla="*/ T0 w 7669"/>
                                <a:gd name="T2" fmla="+- 0 15189 14623"/>
                                <a:gd name="T3" fmla="*/ 15189 h 566"/>
                                <a:gd name="T4" fmla="+- 0 10022 2352"/>
                                <a:gd name="T5" fmla="*/ T4 w 7669"/>
                                <a:gd name="T6" fmla="+- 0 15189 14623"/>
                                <a:gd name="T7" fmla="*/ 15189 h 566"/>
                                <a:gd name="T8" fmla="+- 0 10022 2352"/>
                                <a:gd name="T9" fmla="*/ T8 w 7669"/>
                                <a:gd name="T10" fmla="+- 0 14623 14623"/>
                                <a:gd name="T11" fmla="*/ 14623 h 566"/>
                                <a:gd name="T12" fmla="+- 0 2352 2352"/>
                                <a:gd name="T13" fmla="*/ T12 w 7669"/>
                                <a:gd name="T14" fmla="+- 0 14623 14623"/>
                                <a:gd name="T15" fmla="*/ 14623 h 566"/>
                                <a:gd name="T16" fmla="+- 0 2352 2352"/>
                                <a:gd name="T17" fmla="*/ T16 w 7669"/>
                                <a:gd name="T18" fmla="+- 0 15189 14623"/>
                                <a:gd name="T19" fmla="*/ 15189 h 56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669" h="566">
                                  <a:moveTo>
                                    <a:pt x="0" y="566"/>
                                  </a:moveTo>
                                  <a:lnTo>
                                    <a:pt x="7670" y="566"/>
                                  </a:lnTo>
                                  <a:lnTo>
                                    <a:pt x="767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48" name="Group 576"/>
                        <wpg:cNvGrpSpPr>
                          <a:grpSpLocks/>
                        </wpg:cNvGrpSpPr>
                        <wpg:grpSpPr bwMode="auto">
                          <a:xfrm>
                            <a:off x="2400" y="14680"/>
                            <a:ext cx="7576" cy="226"/>
                            <a:chOff x="2400" y="14680"/>
                            <a:chExt cx="7576" cy="226"/>
                          </a:xfrm>
                        </wpg:grpSpPr>
                        <wps:wsp>
                          <wps:cNvPr id="1349" name="Freeform 577"/>
                          <wps:cNvSpPr>
                            <a:spLocks/>
                          </wps:cNvSpPr>
                          <wps:spPr bwMode="auto">
                            <a:xfrm>
                              <a:off x="2400" y="14680"/>
                              <a:ext cx="7576" cy="226"/>
                            </a:xfrm>
                            <a:custGeom>
                              <a:avLst/>
                              <a:gdLst>
                                <a:gd name="T0" fmla="+- 0 2400 2400"/>
                                <a:gd name="T1" fmla="*/ T0 w 7576"/>
                                <a:gd name="T2" fmla="+- 0 14906 14680"/>
                                <a:gd name="T3" fmla="*/ 14906 h 226"/>
                                <a:gd name="T4" fmla="+- 0 9976 2400"/>
                                <a:gd name="T5" fmla="*/ T4 w 7576"/>
                                <a:gd name="T6" fmla="+- 0 14906 14680"/>
                                <a:gd name="T7" fmla="*/ 14906 h 226"/>
                                <a:gd name="T8" fmla="+- 0 9976 2400"/>
                                <a:gd name="T9" fmla="*/ T8 w 7576"/>
                                <a:gd name="T10" fmla="+- 0 14680 14680"/>
                                <a:gd name="T11" fmla="*/ 14680 h 226"/>
                                <a:gd name="T12" fmla="+- 0 2400 2400"/>
                                <a:gd name="T13" fmla="*/ T12 w 7576"/>
                                <a:gd name="T14" fmla="+- 0 14680 14680"/>
                                <a:gd name="T15" fmla="*/ 14680 h 226"/>
                                <a:gd name="T16" fmla="+- 0 2400 2400"/>
                                <a:gd name="T17" fmla="*/ T16 w 7576"/>
                                <a:gd name="T18" fmla="+- 0 14906 14680"/>
                                <a:gd name="T19" fmla="*/ 14906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576" h="226">
                                  <a:moveTo>
                                    <a:pt x="0" y="226"/>
                                  </a:moveTo>
                                  <a:lnTo>
                                    <a:pt x="7576" y="226"/>
                                  </a:lnTo>
                                  <a:lnTo>
                                    <a:pt x="757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50" name="Group 574"/>
                        <wpg:cNvGrpSpPr>
                          <a:grpSpLocks/>
                        </wpg:cNvGrpSpPr>
                        <wpg:grpSpPr bwMode="auto">
                          <a:xfrm>
                            <a:off x="2400" y="14906"/>
                            <a:ext cx="7576" cy="228"/>
                            <a:chOff x="2400" y="14906"/>
                            <a:chExt cx="7576" cy="228"/>
                          </a:xfrm>
                        </wpg:grpSpPr>
                        <wps:wsp>
                          <wps:cNvPr id="1351" name="Freeform 575"/>
                          <wps:cNvSpPr>
                            <a:spLocks/>
                          </wps:cNvSpPr>
                          <wps:spPr bwMode="auto">
                            <a:xfrm>
                              <a:off x="2400" y="14906"/>
                              <a:ext cx="7576" cy="228"/>
                            </a:xfrm>
                            <a:custGeom>
                              <a:avLst/>
                              <a:gdLst>
                                <a:gd name="T0" fmla="+- 0 2400 2400"/>
                                <a:gd name="T1" fmla="*/ T0 w 7576"/>
                                <a:gd name="T2" fmla="+- 0 15134 14906"/>
                                <a:gd name="T3" fmla="*/ 15134 h 228"/>
                                <a:gd name="T4" fmla="+- 0 9976 2400"/>
                                <a:gd name="T5" fmla="*/ T4 w 7576"/>
                                <a:gd name="T6" fmla="+- 0 15134 14906"/>
                                <a:gd name="T7" fmla="*/ 15134 h 228"/>
                                <a:gd name="T8" fmla="+- 0 9976 2400"/>
                                <a:gd name="T9" fmla="*/ T8 w 7576"/>
                                <a:gd name="T10" fmla="+- 0 14906 14906"/>
                                <a:gd name="T11" fmla="*/ 14906 h 228"/>
                                <a:gd name="T12" fmla="+- 0 2400 2400"/>
                                <a:gd name="T13" fmla="*/ T12 w 7576"/>
                                <a:gd name="T14" fmla="+- 0 14906 14906"/>
                                <a:gd name="T15" fmla="*/ 14906 h 228"/>
                                <a:gd name="T16" fmla="+- 0 2400 2400"/>
                                <a:gd name="T17" fmla="*/ T16 w 7576"/>
                                <a:gd name="T18" fmla="+- 0 15134 14906"/>
                                <a:gd name="T19" fmla="*/ 15134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576" h="228">
                                  <a:moveTo>
                                    <a:pt x="0" y="228"/>
                                  </a:moveTo>
                                  <a:lnTo>
                                    <a:pt x="7576" y="228"/>
                                  </a:lnTo>
                                  <a:lnTo>
                                    <a:pt x="757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52" name="Group 572"/>
                        <wpg:cNvGrpSpPr>
                          <a:grpSpLocks/>
                        </wpg:cNvGrpSpPr>
                        <wpg:grpSpPr bwMode="auto">
                          <a:xfrm>
                            <a:off x="10044" y="14623"/>
                            <a:ext cx="494" cy="566"/>
                            <a:chOff x="10044" y="14623"/>
                            <a:chExt cx="494" cy="566"/>
                          </a:xfrm>
                        </wpg:grpSpPr>
                        <wps:wsp>
                          <wps:cNvPr id="1353" name="Freeform 573"/>
                          <wps:cNvSpPr>
                            <a:spLocks/>
                          </wps:cNvSpPr>
                          <wps:spPr bwMode="auto">
                            <a:xfrm>
                              <a:off x="10044" y="14623"/>
                              <a:ext cx="494" cy="566"/>
                            </a:xfrm>
                            <a:custGeom>
                              <a:avLst/>
                              <a:gdLst>
                                <a:gd name="T0" fmla="+- 0 10044 10044"/>
                                <a:gd name="T1" fmla="*/ T0 w 494"/>
                                <a:gd name="T2" fmla="+- 0 15189 14623"/>
                                <a:gd name="T3" fmla="*/ 15189 h 566"/>
                                <a:gd name="T4" fmla="+- 0 10538 10044"/>
                                <a:gd name="T5" fmla="*/ T4 w 494"/>
                                <a:gd name="T6" fmla="+- 0 15189 14623"/>
                                <a:gd name="T7" fmla="*/ 15189 h 566"/>
                                <a:gd name="T8" fmla="+- 0 10538 10044"/>
                                <a:gd name="T9" fmla="*/ T8 w 494"/>
                                <a:gd name="T10" fmla="+- 0 14623 14623"/>
                                <a:gd name="T11" fmla="*/ 14623 h 566"/>
                                <a:gd name="T12" fmla="+- 0 10044 10044"/>
                                <a:gd name="T13" fmla="*/ T12 w 494"/>
                                <a:gd name="T14" fmla="+- 0 14623 14623"/>
                                <a:gd name="T15" fmla="*/ 14623 h 566"/>
                                <a:gd name="T16" fmla="+- 0 10044 10044"/>
                                <a:gd name="T17" fmla="*/ T16 w 494"/>
                                <a:gd name="T18" fmla="+- 0 15189 14623"/>
                                <a:gd name="T19" fmla="*/ 15189 h 56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94" h="566">
                                  <a:moveTo>
                                    <a:pt x="0" y="566"/>
                                  </a:moveTo>
                                  <a:lnTo>
                                    <a:pt x="494" y="566"/>
                                  </a:lnTo>
                                  <a:lnTo>
                                    <a:pt x="49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54" name="Group 570"/>
                        <wpg:cNvGrpSpPr>
                          <a:grpSpLocks/>
                        </wpg:cNvGrpSpPr>
                        <wpg:grpSpPr bwMode="auto">
                          <a:xfrm>
                            <a:off x="10089" y="14680"/>
                            <a:ext cx="401" cy="480"/>
                            <a:chOff x="10089" y="14680"/>
                            <a:chExt cx="401" cy="480"/>
                          </a:xfrm>
                        </wpg:grpSpPr>
                        <wps:wsp>
                          <wps:cNvPr id="1355" name="Freeform 571"/>
                          <wps:cNvSpPr>
                            <a:spLocks/>
                          </wps:cNvSpPr>
                          <wps:spPr bwMode="auto">
                            <a:xfrm>
                              <a:off x="10089" y="14680"/>
                              <a:ext cx="401" cy="480"/>
                            </a:xfrm>
                            <a:custGeom>
                              <a:avLst/>
                              <a:gdLst>
                                <a:gd name="T0" fmla="+- 0 10089 10089"/>
                                <a:gd name="T1" fmla="*/ T0 w 401"/>
                                <a:gd name="T2" fmla="+- 0 15160 14680"/>
                                <a:gd name="T3" fmla="*/ 15160 h 480"/>
                                <a:gd name="T4" fmla="+- 0 10490 10089"/>
                                <a:gd name="T5" fmla="*/ T4 w 401"/>
                                <a:gd name="T6" fmla="+- 0 15160 14680"/>
                                <a:gd name="T7" fmla="*/ 15160 h 480"/>
                                <a:gd name="T8" fmla="+- 0 10490 10089"/>
                                <a:gd name="T9" fmla="*/ T8 w 401"/>
                                <a:gd name="T10" fmla="+- 0 14680 14680"/>
                                <a:gd name="T11" fmla="*/ 14680 h 480"/>
                                <a:gd name="T12" fmla="+- 0 10089 10089"/>
                                <a:gd name="T13" fmla="*/ T12 w 401"/>
                                <a:gd name="T14" fmla="+- 0 14680 14680"/>
                                <a:gd name="T15" fmla="*/ 14680 h 480"/>
                                <a:gd name="T16" fmla="+- 0 10089 10089"/>
                                <a:gd name="T17" fmla="*/ T16 w 401"/>
                                <a:gd name="T18" fmla="+- 0 15160 14680"/>
                                <a:gd name="T19" fmla="*/ 15160 h 4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01" h="480">
                                  <a:moveTo>
                                    <a:pt x="0" y="480"/>
                                  </a:moveTo>
                                  <a:lnTo>
                                    <a:pt x="401" y="480"/>
                                  </a:lnTo>
                                  <a:lnTo>
                                    <a:pt x="40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48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56" name="Group 568"/>
                        <wpg:cNvGrpSpPr>
                          <a:grpSpLocks/>
                        </wpg:cNvGrpSpPr>
                        <wpg:grpSpPr bwMode="auto">
                          <a:xfrm>
                            <a:off x="1428" y="14652"/>
                            <a:ext cx="9110" cy="2"/>
                            <a:chOff x="1428" y="14652"/>
                            <a:chExt cx="9110" cy="2"/>
                          </a:xfrm>
                        </wpg:grpSpPr>
                        <wps:wsp>
                          <wps:cNvPr id="1357" name="Freeform 569"/>
                          <wps:cNvSpPr>
                            <a:spLocks/>
                          </wps:cNvSpPr>
                          <wps:spPr bwMode="auto">
                            <a:xfrm>
                              <a:off x="1428" y="14652"/>
                              <a:ext cx="9110" cy="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9110"/>
                                <a:gd name="T2" fmla="+- 0 10538 1428"/>
                                <a:gd name="T3" fmla="*/ T2 w 911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10">
                                  <a:moveTo>
                                    <a:pt x="0" y="0"/>
                                  </a:moveTo>
                                  <a:lnTo>
                                    <a:pt x="9110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EBEBE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58" name="Group 566"/>
                        <wpg:cNvGrpSpPr>
                          <a:grpSpLocks/>
                        </wpg:cNvGrpSpPr>
                        <wpg:grpSpPr bwMode="auto">
                          <a:xfrm>
                            <a:off x="1419" y="15175"/>
                            <a:ext cx="9129" cy="2"/>
                            <a:chOff x="1419" y="15175"/>
                            <a:chExt cx="9129" cy="2"/>
                          </a:xfrm>
                        </wpg:grpSpPr>
                        <wps:wsp>
                          <wps:cNvPr id="1359" name="Freeform 567"/>
                          <wps:cNvSpPr>
                            <a:spLocks/>
                          </wps:cNvSpPr>
                          <wps:spPr bwMode="auto">
                            <a:xfrm>
                              <a:off x="1419" y="15175"/>
                              <a:ext cx="9129" cy="2"/>
                            </a:xfrm>
                            <a:custGeom>
                              <a:avLst/>
                              <a:gdLst>
                                <a:gd name="T0" fmla="+- 0 1419 1419"/>
                                <a:gd name="T1" fmla="*/ T0 w 9129"/>
                                <a:gd name="T2" fmla="+- 0 10548 1419"/>
                                <a:gd name="T3" fmla="*/ T2 w 912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29">
                                  <a:moveTo>
                                    <a:pt x="0" y="0"/>
                                  </a:moveTo>
                                  <a:lnTo>
                                    <a:pt x="9129" y="0"/>
                                  </a:lnTo>
                                </a:path>
                              </a:pathLst>
                            </a:custGeom>
                            <a:noFill/>
                            <a:ln w="19558">
                              <a:solidFill>
                                <a:srgbClr val="EBEBE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60" name="Group 564"/>
                        <wpg:cNvGrpSpPr>
                          <a:grpSpLocks/>
                        </wpg:cNvGrpSpPr>
                        <wpg:grpSpPr bwMode="auto">
                          <a:xfrm>
                            <a:off x="2343" y="14680"/>
                            <a:ext cx="2" cy="509"/>
                            <a:chOff x="2343" y="14680"/>
                            <a:chExt cx="2" cy="509"/>
                          </a:xfrm>
                        </wpg:grpSpPr>
                        <wps:wsp>
                          <wps:cNvPr id="1361" name="Freeform 565"/>
                          <wps:cNvSpPr>
                            <a:spLocks/>
                          </wps:cNvSpPr>
                          <wps:spPr bwMode="auto">
                            <a:xfrm>
                              <a:off x="2343" y="14680"/>
                              <a:ext cx="2" cy="509"/>
                            </a:xfrm>
                            <a:custGeom>
                              <a:avLst/>
                              <a:gdLst>
                                <a:gd name="T0" fmla="+- 0 14680 14680"/>
                                <a:gd name="T1" fmla="*/ 14680 h 509"/>
                                <a:gd name="T2" fmla="+- 0 15189 14680"/>
                                <a:gd name="T3" fmla="*/ 15189 h 50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09">
                                  <a:moveTo>
                                    <a:pt x="0" y="0"/>
                                  </a:moveTo>
                                  <a:lnTo>
                                    <a:pt x="0" y="509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62" name="Group 562"/>
                        <wpg:cNvGrpSpPr>
                          <a:grpSpLocks/>
                        </wpg:cNvGrpSpPr>
                        <wpg:grpSpPr bwMode="auto">
                          <a:xfrm>
                            <a:off x="10034" y="14680"/>
                            <a:ext cx="2" cy="509"/>
                            <a:chOff x="10034" y="14680"/>
                            <a:chExt cx="2" cy="509"/>
                          </a:xfrm>
                        </wpg:grpSpPr>
                        <wps:wsp>
                          <wps:cNvPr id="1363" name="Freeform 563"/>
                          <wps:cNvSpPr>
                            <a:spLocks/>
                          </wps:cNvSpPr>
                          <wps:spPr bwMode="auto">
                            <a:xfrm>
                              <a:off x="10034" y="14680"/>
                              <a:ext cx="2" cy="509"/>
                            </a:xfrm>
                            <a:custGeom>
                              <a:avLst/>
                              <a:gdLst>
                                <a:gd name="T0" fmla="+- 0 14680 14680"/>
                                <a:gd name="T1" fmla="*/ 14680 h 509"/>
                                <a:gd name="T2" fmla="+- 0 15189 14680"/>
                                <a:gd name="T3" fmla="*/ 15189 h 50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09">
                                  <a:moveTo>
                                    <a:pt x="0" y="0"/>
                                  </a:moveTo>
                                  <a:lnTo>
                                    <a:pt x="0" y="509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61" o:spid="_x0000_s1026" style="position:absolute;margin-left:69.95pt;margin-top:110.65pt;width:458.45pt;height:649.35pt;z-index:-5061;mso-position-horizontal-relative:page;mso-position-vertical-relative:page" coordorigin="1399,2213" coordsize="9169,12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EAk5aAAAHaTBwAOAAAAZHJzL2Uyb0RvYy54bWzsnW1vGzuS799f4H4HQS93kRM9PxjrvZg5&#10;ORkscGbvAMf3Ayi2EhtjW17JiTM72O9+q4pNsoqskttS08oDzwCjJCbV5apu8sdi8d//9n++3t32&#10;vqy3u5vN/Xl/+Mug31vfX26ubu4/nff/38X7N4t+b/e4ur9a3W7u1+f9f6x3/f/z7//7f/3b08PZ&#10;erS53txerbc9+JL73dnTw3n/+vHx4ezt293l9fputftl87C+hx9+3GzvVo/w1+2nt1fb1RN8+93t&#10;29FgMHv7tNlePWw3l+vdDv71nfth/9/p+z9+XF8+/t+PH3frx97teR9se6T/39L/f8D/f/vv/7Y6&#10;+7RdPVzfXDZmrA6w4m51cw8XDV/1bvW46n3e3mRfdXdzud3sNh8ff7nc3L3dfPx4c7mm3wF+m+Eg&#10;+W3+st18fqDf5dPZ06eH4CZwbeKng7/28j+//G3bu7k67y+Wy37vfnUHQaLr9qazIbrn6eHTGbT6&#10;y/bhj4e/bd3vCH/8fXP59x38+G36c/z7J9e49+Hpr5sr+MLV58cNuefrx+0dfgX84r2vFIV/hCis&#10;vz72LuEfp4vRaDyc9nuX8LPFaDKbT6YuTpfXEEzsNxyjsfDj0Wg49j/7rem/HM7gh9h5OFou5vjj&#10;t6szd2WytrHO/Wr0l/BbNr5YDuBe4b4YDkaT0s4YTkbwsNAvNWp+Ke+S5aBxx3hMZqzOoivyXpfX&#10;wRVJP9MP8PDt4v21O+7++uN69bCm23aHd07w6dD79P12vcZHugdupdA+PVBLf4Pt+N3FfoLNdnAT&#10;PntfvcCVwSXg08+7x7+sN3SDrr78vnt0g8MV/Ilu+6vmlriAm+Pj3S2ME//6pjfo4cXo/9yN+Ck0&#10;g9/XNfuXt72LQe+ph2FsvtN/1ci3oa8aTaez3ghu/7TZ2DeDr6JG171wK8QLTnwr92Xj8Vi1C+6l&#10;aNdEt2vm2+y3a+6b7bULbmvmr5FlFzy10a6FbtdQ+h59pTpsyJ1PrVSPDaX/7VDyAFwMR4ZxSQBM&#10;43gE9hgng2Abx6NwMZwZxiVRsG61IQ+DvNfgWfnkn4bVtX9ALr/eN08I/Km3wol/QIP9w2aHg/UF&#10;hAJGtQu6qeEroBU+TkZjcA029sP2/sZuEriAYLtBfn9rmCrou2FuadUc3IqmgENYc/cLNL/wFvgi&#10;JYttvwdk8cE9wQ+rR/QT/r74x97TeZ/G8uvzPj6/+O93my/riw21eIxzIjwjzVXjz2/veTv6HrAv&#10;tvQ/958P9H2+HbEOWO9/6j9dK3is4LvatMmvd3m72a2di/CXpOk2/OLoLzau7ja3N1fvb25v8Rfe&#10;bT99+PV22/uyAjqb0H/NLy2a3dL9cr/Bbu4y7l9gdmx8i/Mk0dY/l8PRZPDn0fLN+9li/mbyfjJ9&#10;s5wPFm8Gw+Wfl7PBZDl59/5/0O/Dydn1zdXV+v73m/u1J7/hpN3M1zCoYzZiP4rsFGYz+r3MX3JA&#10;/2m/JKDe/RX8dquz6/Xq6rfmz4+rm1v357fSYnIy/Nr+kxwBdOMmSOSZ3dmHzdU/YLLcbhz1AqXD&#10;H6432//u956AeM/7u//6vNqu+73b/7iHKX85nEzgNnikv0ym8xH8Zct/8oH/ZHV/CV913n/swyOP&#10;f/z10WH154ftzadruNKQfHG/+RPA38cbnEzJPmdV8xegDvpTg4x7kQyG6gTJRujIlD+Rwbvi0+Fk&#10;DmMwPBij0aJZK+CthpS6wBkGIXM0obEKbvNAp3mviGRpP3g+dDR9FSSDEdH5lCMZjTzdI1lrVwaX&#10;yKHjRUg2nwH6wBXpiYqExKmAkAzDkbSRSDCaAt3F8Mev4kRAja574VaIrVIiWCAq5nZxILhAJFPs&#10;kjRg2sVhwLYrgYGRYRdngQtEMsWuDMkWA9VhCZJBK9VjGZJZoeQBcEimGZcFwDCORwDDbRgng4Ch&#10;VOM55FFwSKYZl0TButUSJIMbMngOnpWKZASTRyAZhqYHSIbPL87AEbk4HI0mi2bijj+XELXAe5em&#10;BN/S/9x/uu/z7drgVps20TJ/nYpk9wA5wDQVyYDiiiEZDK4JktHtWhLJRuNp85CFNIlHsvnMJ/5C&#10;biQwmdItMlnWMRBImi98FSiDqSiHsiYXy7JhsH46Nk+meMV0ZvDJwVSGV+vRJRPiyqiMApI0SrGs&#10;w0zZcDAY6ZZxKiAu0yyTTGDm8DgSyLwKzuFNyC8kEtiWZWSmWZahWafZMjueOZqp1qVsZlnHo9A6&#10;XWZbxwPh2Ey1TkbCDGsCZ3BbhkxjhTNKT0BW7gg4o9ggnR2bMJvP5i7LlWewPDY5PAsN27BXmzb5&#10;BSufVT57hZQZzEySz4a0MCnKZxPcO1VTZvMppoD0nBlkbdNujM/SjoFFTsJnMH9kfOY2CbpOmile&#10;CXxm+uRwPoMYQA4LApGgV85nePGkUcpnHabNlktIs2iGcTBweKYYluKZYRingrZ5M9OwnM4UwzI6&#10;6zRxhv5SnYbbYHGflfYy6clM4jlM6cyyjgehdebMto7HoaEzzXcpnRlRTeisps7cQAUDKO2Vus9j&#10;6Axj00XuzE0OLZJnoWEb8mrTpmbP1r6orm5ovuaGJgxhCZ3RpFqSziCfMIFxnfDMVxl5ooC9cUdn&#10;efZM6xbxLO14WjqDqTenM9qi7ZrONK9Yzgw+OZjO6GpQMYcBTKdqPqFjoRlGJGmT4lmn6bPpGLY1&#10;Ncs4GxCgKZalfGZYxrmgffrMtCwjNMWyDNCsBBUH5D0JKhmDfQHNEU0zLyU0yzwehT3myUDsM4/H&#10;wjGaZl6KaEZgE0SrCbSOEQ1D00X+jL4HZo48myXTZ75dG/Zq0ya/Xs2e1exZ+ewZjv4Jn5U/AzAY&#10;LGBmUtNnkwFMM3r2DMbqrBvjs6RjYJFTZM+w1CLnszKnABSvBD6zfHIMny2WSEEQiYS9OB5Q1RmG&#10;Mmkj2cCs7uJgYGepJBgMoewVjilolnEycHyWWyaxwLSMM4FtmWSCPZblfJZblvGZlaLiAdiTopIx&#10;IIfpblNSaEpIy2bQ9pnHY9HwmeI9GQszsAmf1RRa13wGoekig0bzQ4sEmm/Xhr3atKn5s5o/A1R6&#10;9QMBWGyZ8NkrHAgIZzShDI2mcE8UyyFOR8Rn7geh9oydRvSdIpwl3U7LZkAXOZsVOg7Q1pHBI4eT&#10;WfsDmhjDvWA2HFBGCQ/dJu04mV3QAcHmy+AXOLxE2w/A+0+2wbVh4Bdt4arH1d3QjWlXQ/uLWbXQ&#10;7r5mVrkkAZj17BmxcNILD6thFe94vpjMnjlZZR8fe/5kFVwGf1F4kpudMHymm/Nkg+Vvi98WkzeT&#10;0ey3N5PBu3dv/vT+18mb2fvhfPpu/O7XX98N5XkyPKV2/HkytEccghNn5d7Tf3gHgj9ZM3ZIzJ2x&#10;gx/D70LN/G9Hh7DwFPWPeEgMkTuZE+hGLbqnMkFCRvCaTrI5YQQ/0ueErBOfE0Q3COLpjoihEEM+&#10;JxSpRh62dmTwyBFzwhAW63jBZBjnS0V3aB9UJNJG6UJxOsFjXfmXKXOC+zL4Bb7POQHMP2ZOwPu6&#10;mzlhuJxOF3VOiOen65zgDv6GE8Fed2QICSw5JwzKV0GOJ47J4slRZAo8OAxjB00IvoIuLBNGeZ84&#10;JcheYfw7SQYXskvZjDCgMbLrHXbFJbobg0MOnhAoLRijFQ9k8AnB5w597GIrOSM0hwX8mfHYjE8I&#10;zSb2yH3ZYTOCq5kFhQ2HgntXCU1bryvRQf0XHpkE6w+fEJxJ0QNHrBGG48ls9Mx8YA2Rq7O6RviJ&#10;1ghZ3dXgNequQO5F39eTQzsMYEFHYjDIOn2bMwJQXT4jlKq5ynxSpwQa9xq5pTol+LRRnRISiSVr&#10;/vvp00YodZQsEcqXegThxnC8wQ9kJNmFi4TprDlmE+eEvFecEtJ+gYpPsUwYATjnk0KZQo/cKZYr&#10;g0sOXijYMnxpFS6GI8kuyWXCGL4L5Bzz1QRfJlCja1BjzU5cySqPEdTJQRIq35jIajwUu2SNh2kX&#10;ryuw7UrqCiy7ABriMaSWco/gK9VhUlsIW6key7SFoJhBc5lS36E4La3vMI3jEcBwG8bJINj3GY+C&#10;q+7QjJNRMEOKaegQBhnTw5akVe5RlXvE59deKDdPN3jc3E9DKd84JUBLX3XrP93hdbwV8hRrbM0V&#10;jfwenv8G/8nbRMv8T7upvn33J/xfk7dgW1hoKfopbALSb4r/AkN6vj1X5R5/0J28EUyVCZK9QnUH&#10;TMW0SJ85+VW66drLPYZeEclIWozyvU4mEu7m0+3lwYkvBckK1Xe0dmVwyRFIBnOqJqvIc7ct5R4X&#10;WEMaAmlkbrFRkODj6j0JklmyihwIqOxWEQeUNADfpNvFYYAaqXZJGIA0ti5DyVmgrdwj+Ep1mEQy&#10;bKValiGZFUrOxK3lHk3jeAQw3IZxMggdyz1aIRVIJmMKz8rh+8ZVgdspcLeVe/Qa5BaSeRnHRvaV&#10;QMUpdHtUciDl27XBrTZt8utVJKsHosofiIJXoKRIVry4iuQCCclg3eyyKT6144TB9DSZ0i0yWdYx&#10;EMhJ8mQwFeV5siIFVopXTGcGnxxMZbYAH8s4EJVp8nsFM2VwcqY7uUczscLBTOZVODBKMLMty8hM&#10;81l6HspMSHEu3pOQkjGw45mjmWpdAsemdYLN2qbLbOt4IBpBIRSKTTKzoIzW5MHojTdmWAWcybhW&#10;OOtS7vHYhFlQccwzWBLPQsM27NWmTX7BymeVz16Bz2C1ylNmy2X5Oscg2whr6ATPENhcqeMo3cUk&#10;LT+ZaGN4lnYMKHISPIPpI8GzJbx8EGaPzosdX+DL4JLD6cyUB/TzoH9rnSYOmJDBYrpUc0AcDEbY&#10;CFJA/maIqTXJBaamIseCtmKPlmGcCWzDJBKYhuVshndwyhdQYuD22dwb9czMlGCzJjOV+yxJm9ly&#10;ijwELm2mxTPdyjSt40HweTPFOpk3s63jcWjYTPOdDAQFTMvRCjaTYa1s1gWb0ciMVb8Qcnszs3nE&#10;weVW5ixoOMamnsn8p0udhYZtuKtNm/yClc0qm70Cm8EQJtmMZoiS5xIjZMEsaLNZc5A5VJgp3XQ2&#10;o44BRE7CZjDzZmxWpOxYcUrInDFclS75JthsPFjMezgXpkDCwYAaIZs1N8NrsJlpGGcC2zCJBN2y&#10;GVGj4jK5pYmtVJ8VZjPTOsFmtnVF2cyMqmAzGdbKZt2ymTsWG9mLl3M1j3g7NvPDmWcy/1mMzdIL&#10;VjarbFaezcZJ9f/SqSeXZDPY6PE63GG964GC9FP1bU2tW4SztONJ2Wycl/8vl2Wq/1/gy+CSg9mM&#10;QqCLXfPMjZN5fE6G29xlEnCGpwTUcnaZOGukibqR4TYtE3RmWibpbI9lWe4Mb+JnUmfwxHR5CAAd&#10;ZgSUh8ElzzTzZBhoP1U71IFKKqHSfs+uq+Szffcbj0Uj86h4T8bCDKwENBHZCmgdABqNzpA7O3Zf&#10;k76nxUEA365NVqxNm7qrWWUeAZReXeZxnBwEWC7LnwOIwtHZtiappyKdTby6R8icwVDtVbhDN0Zn&#10;KPPKOgYUOUXmDDZr88xZmYMAilMC6VouOYbOuhPhHg+Hemk7xwJqdN0Ld4OVOtsjdc25oJ0It2kZ&#10;JwLbMkkEeyzL6UyRkT5iY1PxWpI8o2eqSxHul+xsauZldGbebzwWDZ0p3pOxMAOb0BncmOGeq3TW&#10;BZ3hUAR0hiG3dzabGwI8HrNrMinmxbVjS/9z/+mSZ75dG/Jq0ya/Xs2d1dzZK+TOYPEr9zXpbi2a&#10;OwtqD7NBkyvwQJGIaQNGBC2lvFNEs6TbackMaCDb0yxyGgAFBprTrs/4MTjkcC6Da+lKCywn0sit&#10;VgluVMhG3evvTILbPtJf5fUIUWCYIgUDWPHtzn5UCe4xELKYERa0q1d2RkA8hjX5eDhqJHfijICS&#10;w7jsbqS52YyQdeIzgugWBsCTrNVhIZHOCO4dU11XIAcB7mf9GBxyxIxQBbgvH3u3+NqG3iP9//a8&#10;v+33Ppz3P7gdEJwGGsWTOCN8VwLcdUa4xYF/ODm7vrm6Wt//nC9lGANmyhmhfO1j0NIOmVg/I0A6&#10;mTbXnegrWyJEsenQJ04IslcY/k4yH8CEls0HZaoe23ox+OPg6YDOEqg1/WyB0Bw4mPrQxVwrhIcd&#10;roA9Tl0sRSZuoRFsq7svg9/gAGENGLqBLE4ov43W2+kqnziyklXO/OnAC124FBW44uWv6Klaq1Vr&#10;NQ6G7h0Mn7YPfzxkr2OYwF0nZ4PyUqtRSDsM7c9OB7Dz4JWmQ6dvcj6YKJVWi1KVVplLdD/WCcHv&#10;SeDoDK9agH3zTwj5+Fcp1N3t+xjqhND/57K+s+2/Pq+2637v9j/ud5hGnOCg+0h/mUznqHa95T/5&#10;wH/y6gUe8NK0ZEIoX+DhU9/joT8Y48cx0k/FBcJ80hyZYRmjJmEee8UJIe0XRsA4K/pX7j3tHpoX&#10;BEIC57x//fj4cPb27e7yen232v1yd3O53ew2Hx9/udzcvd18/HhzuX77tNlevR0NhgP608N2c7ne&#10;7W7uP/1xvXpYw6DSZIL8K4/w5UPZEqFMeUd7TwaPHLxIwB2LlrsIz0pvLweLXoxjXEmIJQI2uu6F&#10;OyG2Sko+LYnrrLJDEWqWBQVjyy5eTUCNVLtkNYEpCZ7VdSh2JWJC6CvVYeJQFLVSLUvrOsxQ8gC4&#10;mlvNOBkA2zgegT3GySDY9xmPgqvp0IyTUTBDKms6xL0Gz8oBy9Eqva1Kb+Pzay+Sm6cbPG4tkzHE&#10;uM6PLX0th/90NR2+nV92+5/6T34Oq02b/Hrd1HT89mf8H+aY4Zeu0ttXdNzgcXVz+9s9/pnla3+/&#10;uV+Tl4AO/OePv4OHJ5PkCv0VajoauejxCF7XSAHxQJYqaLOMLUk+075f6BWBLO0X8OMkQAYjSAZk&#10;hao6WnsyeOQIILPUmn0+1osIKQLXSc52Mpv0YvQjanEegHf8TQDIGgFcrqMoecAUuOY40E54my6p&#10;2cVRwLZLooBpVwZkir9SIIN7XnWYBDJspXosAzIrlDwAbYW30WG6cTwC1Eo3LgUyyzgeBQdkmudk&#10;FMyQSiAT9xo8KxXIKJPV7Ehv1y/fvaYhGeWD4F0INpCNJv4YuAVkXlA7tvSI5T8davl2bWCrTZv8&#10;ehXIapFt+SLbSVpSNS9eUhWkonHRLIEsymc3CxRGZEq3SGRZxwAgJ0EymDpSJJvTr9p1WZXiFA+3&#10;tksOZjJbCDllMk2kOYEyKxvFmcDORkkogw21DmW3Lcs4ENiWSSCwLcu4TPNZCmbdZsrsePIgNNKO&#10;mrC1jELHqTLbOh4IR2aq72Qkaq6MGMveNLwYgl+p5oSGKhhBO3iPO5Sau4EI2AzHdJvNYkrKYrOg&#10;ph2beijznw7OQsM25NWmTX7BSmeVzl6BzmAIE+kyJ/5bsuA9yBHGxEQgilSOkNOZV5iO3RidpR1P&#10;S2dKkeO8TJFj7hTTl8Elh9NZh7Lb4wkI18RQWikzaKTKFEouMBUUecKGUmaafrRM15iGcSagRqph&#10;EglMw3I2C1Ja0RUpm5l5KS7e5PNSuRxmkjTD5xCykQOanng6UnmBsOa2RHabrqsFVEgH7bFOhsG2&#10;jsehYTPNdzIQZlSTtBm/3+CBqWkzYrQj0mZOBBvzZnBD2mz2M0o71q1M2rJcnV2vV1du+3J1Vrcy&#10;v/hCqGlabDwvXmwc2Qym5yRzFhHLH2EIxWVKN5XNwnGF071GeKoUHM+LFBwrTlHYLHHJt8Fms+mw&#10;hzOmuwMikPCkzRgbAQL5myG2KshmlmGcCWzDJBJ0y2aEs4rL5IYmtlJ9VpjNTOs4IHuozSMKZQ38&#10;iFLXbGZFVbKZuN8qm1FJD+TPOmEzCPkeNgtnrMy8Gc0NkNkbhaY+X+Y/m7yZb9gmJ9amTX7Bmjer&#10;ebPyebNpWvc/L173H3kCRkKTzfyyX2Gz0E1lM9cxJIlOsas5Bb7IdjWLVP6/xJfBJd8Gmy3mUMoe&#10;QhmpS7AZNlLTUwXZzDJMsJlpWEk2Q3LQXCbZDFupPivMZqZ1gs1s68qymRVVyWYirJXNOmWzmjdL&#10;TqfXvFnNm+07pD+FSU7uadJKouSeJhThNK9EyUvOSMveOJSpdItwlnYMIHISNoPZKGOzMocAFKf4&#10;xJnpkoPZjCJnvEHDJz38OQC8Oh3viNRVtORsOoYTo+SN5KqcDGhbU7FMYoFZmyToTBzj41uCks66&#10;fSWKXdQltjWxMK3V4Ux0mO42ZWNTcVy6r2lWxPEo0C+hmycDse9+47FwO5uaeTIWZmAloInIVkDr&#10;ANAwNCi6fWzNGX1PiwOavl2brFibNrXirL4SBTYYX10xYwrjoaCzWfHzADDmNu82ifUpgSiS13gA&#10;SATZbaUbo7Ok42npDKaOlM5mRc4DvMSXwSXH0Jn5ioqMzvIXVCR0Nlvq5/pE6gwbhddTcAaSqbM9&#10;Lx7hXODoLLdMQsHYsowTATVSLZNEsMeyrOoM3+SQsOUxRWfNixy415LkGd0+SGdOBFi05GFoXlin&#10;mCfD8KKqM808GYh95vFYNHSmmCdjYQZW0pm45yqddUFnEJr6ShQQ8K25s83tzZXTLl6dPa/lH+SO&#10;f075jCmMX5LOissdh1d5jIdObX915uEsebcJZ7Mo3eU7RTRLugUMOUneTDkLMCtyFqC9H4NDDucy&#10;UwErpTKKRYIYEsuabBIGNGkngGDUe+r5LztqivSLYzp7Bh5Q9S0v4NqwKBdt4arH1duQ+Xadjb+Y&#10;VWXjbmtmlautAbNeLnk8ni/gYDZND3x83G0/ffj1dtv7sgJtf3uf5flh9Oz2Hr8cHuSmPgkf6c/b&#10;m/OqcHne331PCpeztAp5VrwKOb7KY7FMKl2WQ/FuEzEjIFPD0zEOnfiMILqFAfAUM8JMqUCeFalA&#10;bu/H4JAjZoT6SpSXi8rQ7XzMjIC3dTczwnA5BfirM0KY/t7Tf8gk8HQwpUEmsfdzvhJlltY+wj+A&#10;l0rur4fXm+QJXDAGN9dnPqEU0rdKnzghyF5h+DvJfAComeVuy1Q9+leiPOfF4I+DpwM7L8cWCNTo&#10;uhdCt2dbffr8WWFQMIXEbfNl8BsccHYTUAdupRO+EgWtP3w6cOZHDxyxPqivREkSZ3U2ONNfiQLL&#10;gSRjROvYkrMBZOmbV3k8N5Dx9YHS6ducD5RKK1gz0Ay7O7v8zy9/PKAYP9yfD79vLv++Q0ARql/4&#10;F3xBZ+/D0183V+vz/urz44aGFXfscnUGwvy9r+f99n6sE4Lfk0DH6ymjZvLo9pUodUKoCaPvLWGU&#10;FnjAsrLw8iCmvpcjyq2zLQTUv6d3Js4abe6wQFB6xQmB9PBZvzACnmSJoJR3OGVLMfB3MSWEfZVn&#10;PRk8cvAiAQPQ0StRJpPluDcONseVBN9DoEbw1kR/J8RWsqjAfPVIVtmBdwnc27yMQRYUmHbxagLb&#10;LllNYNqV1XUodqV1HeAr1WHyUBS2Uj2W1nWYoeQBaP1KFNM4HgEMt2GcDIJ9n/EouJoOzXMyCmZI&#10;RU2HjOlhy9H6ShT1lSj4/NqL5ObpBo+b+2jNK1FiS39I3X+6w+o0BWTJ1RVsbV1s8PqulcM+v3fn&#10;f+Y/eZv8et2cVbdfVO024e43mKfEZQLajpar23JDOBT759HyzfvZYv5m8n4yfbOcDxZvBsPln5ez&#10;AZQfv3v/P+h3USHRvAsM/rHdu8CutqsnePWXex3Y3eqmnlUvf1YdCmzlCh1KcIsDmX+Rx3KR6AiR&#10;jj6C1WjSzJ0MyLJeEcjSfgE/TgJkSlXHtFBVR+YTXx1jeuQIILNeVcGythcDqMTAayfgI6s6JqMR&#10;nFMP0Y+oxXmAGsGZa38nxFYJkI0WCIpOm5TDFscBKrVV7JIsYNrFUcC2S6JAp69EAV+pDkuADFqp&#10;HsuAzAolD0DrV6KYxvEIYLgN42QQMJRqPFEg2r0LHc/cwWtY1DttKKNghlQCGd6QwXMVyHxC6wj9&#10;IBqAUNoRnl8byJqnew+Q+VedxJYen/ynwyjfrg1stWmTX68CWQWy8kA2hzWDKLKFE+uFgSy+xgMW&#10;zW7m9hjh1PNZqottmijdIpFlHU+KZHOlrGpapKxKcYrpy+CSg5nMfkkFnyqRybRXVCRQ1mWWDHaP&#10;unsliplU4UAgcyqcAyUQ2JZliTLNZ2UzZXY8czBTrZNoTEkwLfEpZbfbpsps63ggHJmp1slImGGV&#10;aIa3ZcgyVjTrAM0oNngA6thkWXjTSZ69knAWGrYhrzZt8gtWOqt09gp0BnOmpLPy5Y3hNR4hYRKI&#10;Ispuj9INzKhiGLoxOks7BhQ5RcJsDpNbWuQIco9Evd0WtShOMX0ZXHI4nZkv0cjoDOPxTMpsOFAz&#10;QBwMJiNohDKF2ZdJLjDVrXnChlJm2rs9ZLqGrqnl8jgT2IZJJDANy9lM8VjGZi9JmuU+S5JmeO90&#10;+UqUF2XNFOtkGGzreBwaNtN8JwNhRlWymbjfKpt1wWY0MmPeDEK+J2/mbghwubWR6d6tglspoaln&#10;Mv/pEmehYRvuatMmv2Bls8pmr8BmMMlJNqO7tWSxceAJHC+TzBk9yLSX6Q8vh71MpZvOZlQcF0Dk&#10;JGwGSJCxWZGCY8UpGptJl3wbbDYBLcZ4B8SNSsFm2AjZLDvJXpDNLMM4E0xMwyQSdMpmxBeay8SG&#10;JrVSfVaWzWzrOCDvsa4sm1lRlWwmwlrZrFs2q6+rOxNyELXMrMpu75PdxjolwWaT8nX/USo629Yk&#10;vVR9VxP2h7xad+gW4SzteFo2g2k8ZTN4yXmBvJnmFA9npksOZjO6mqHSnGbO8Or7E2fdbmt2KLtt&#10;7n9JOuPbX/u2NU3LstyZ4rMsdQbV8+rGoZDdtjcO5dbyvoByRm6EHfOQprLbeGHVPM5ntPsZdg65&#10;65JX1u0zj8fCZc8070lSNgObABqPbAW0DgCNhqIO9jXpeyB1lu8yytSZb9cmK9amTX69mjmrmbNX&#10;yJzB+CXprPwhgKifHfYnA1GgPivSWdDkDZkzGKq9Wnfoxugs6XhaOlOOAUzKHANQnGL5MrjkGDrr&#10;TnZ7Mpnphe0cC6iRKm4tU2d7xK05F7ST3TYt40RgWyaJYI9lOZ0pwtFQE+oq3//1Tc9tA6t7wSJ5&#10;1hTch2copiWT5Bk9U13Kbr9kZ1MzT2bP9pnHY9HQmeI9GQszsAmdwY0Z7rlKZ13QGY7OQGcYcntn&#10;s7khwOPWzibq0qMUU2zpqcx/uo1N364NebVpk1+v0lmls/J0Bo9LQmfFTwQw9QtXiMU0M4aYK6B9&#10;TZd4iWwW5SF8p4hmTp84dAsYcoo9zQWMH1nerMhpgPZ+DA45nMtMlQUPD/5VdV4pm6dE0oQNZZMw&#10;oElyjXPZRZXdfm3ZbXufpcpuE6LAuocOLcK44oTOcFdid/Zhc/UPED3bbh5Rt733Zb2FP1xvtv/d&#10;7z1tVw/fmYrSIq1CnhSvQg5y0ZNw0tovMVvIbsdOfEb4dmS3FzCsZTNCkQrk9n7sYkaosts/vOx2&#10;nRHgRUY/vew2CKkkawRa0RatfQyC0UuYjwgT/YwA0xNtrg9oMxqI1r81Mcpuhz5xQpC9wvB3khWC&#10;UvU4KVP12NaLwR8HLxAgITjCtGETLJYPZAsEagSbpj50sZVcIcAe51D9Mr5AoEbhy+A3+B5lt9EV&#10;drrKJ46sZBXAJm4kOneCB1yKCv7w8tfyVNntKrsdB8N91VaLtNpq/BrVVl52O4wwz04HkNrPOn2b&#10;8wFsNKTrg3GpSqvMJbof64Tg9yRwdH5F2e06IVTZ7e8tYZQWeIzLF3j43YDJND0aRdqptEDwYsth&#10;gRAS5rFXnBDSfmEEjLMivvwA831Pu4dGfRT+1k599GmzvXLSo/inh+3mcr3bgRzpH9erhzUQIH4t&#10;vGABsog3V+f9JZahZFNCmfKO9p4MHjl4kWDLIbNFAqk8KmLIcokwHYCQX4xjXEnwJQI1Uos0ZW2H&#10;KW+dVXYodsmCAtMuXk1g2yWrCUy7sroOxa6k6hZ9pTpM1HVQK9VjaV2HuSHEA9BWdts2jkdgj3Ey&#10;CPZ9xqPgajo0z8komCEVNR0ypvCsHLAcrbLbVXb78S/rzR1CJ3vxX7I0tV+PW2W3IVXI8rU/56vU&#10;l2lNByz6wC8l87UkkUx1U1MQ/Rb5WiYW3eg/MiBrJKYnoVcEsrRfwI9TABm8DTgHskJVHZlP/BLd&#10;9MgRQGbJIadAhtemsEbSkkA2WQynwBc++rEZ5wFqhFLIzZ0QWyVA1qHstmUXRwHbLokCXcpuo69U&#10;hyVABq1Uj2VAZoWSB6Ct7LZtnAQy07gUyCzjeBQckCl3Wiq7bYVUAJmMaQUyn9DqRHZ7vmfXonm6&#10;wePWvoWX044tfXGt/ywlu03jDljmr9NNkW0FsnpAfd+WyRKmSpfO+QtU0j30luPiJVVBKhoXzRLI&#10;nEKrniJTukUiyzqeFslgXstyZEXKqhSneCSzXXIwk9lCyCmT0cX3QpmZuuBMIDMXvG5XQhlsqHUn&#10;u21axoHAtkximW1ZlijTfFY2U2bHkwfBgZlqnYxCx6ky2zoeCEdmqnUyEmZYBZrJuFY06wDNKDZV&#10;dhteN0e5s+2nD7/ebntfVrfn/Upnlc720hkMsJLOypc3etntmDAJRNFK2jHkWRidpR1PS2dKkeO4&#10;TJHjC3wZXHI4nZlCzRmdYTz20tlkvsQ9zGdSZthIlSmUXGAqKPKETVvZbcswzgRkvWqYRALTsJzN&#10;FI9lbPaSpFl+wixJmtnC1gqbadbJGLwsa6ZYJ7NmtnU8Dg2badbJQJi3m2AzGdbKZl2wGcYG2Qz1&#10;We1q30a9FVxu5c2CmnZs6hNZ/rOY7Dbt6oBt/kI1c1aPp5c/nr6EB0ewmRs0S25lRqlomAWTzBk9&#10;yHTO3L8zIexlKt10NqPvDCByks1MmD7SzBkclwRWacrQ/njAUjeoOnj4fXP59x38AMxkL0vBv+yg&#10;Te/D0183V+vz/urz44ZGtq8ft1S8sPn4sfcV3885cGcUcFZ5xpfBJd8Em00Ho2EvWh03KjkYUCNE&#10;oAz0JBeYCHQAm5mGcSawDZNIYBp2EJsRNYZAR5fJDU1spfqsMJuZ1vEgBPrJIprIOnbMZmZUBZvJ&#10;sMIDU2vMYLD4en/ElqZDKmKz/a9EoWIPcHkLNvNNPSr5z2Jsll6wsllls1dgM5hLJJvRoFmSzWCj&#10;p9HPzrc1SS9V39XUukU4SzsGEDkJm8HMm7FZmcr/F/gyuORgNqMQdCW7be4ySTiDmiO1lF3C2XBg&#10;iltzMnDCjrl6tEzZmJZJOrMsk3S2x7KMz/AmTpKNWeqs2wMAePsYAeVhaCu73fG+5r77jcfCZc80&#10;78lYmIFNAI1HtgJaB8kzGp2Bz1C+2s6dRXFri8/oe34g2e26q1l3NffsasL4l54CGJU/BRC0ouOu&#10;lt/XJMFUxLNG6RRIwgu3gK2N7nbsxvAMFVlZx8AiJ8AzsFQ5CDAqcxBA8YrlzOCTY/isO+Ht6WCi&#10;l7ZzMKBGQQR5X9nZZDnQFaRzPoPwJBSU8plhGWcC2zLJBN0Kb9ubh3DLOYFu0NikVqrXkvQZPVS6&#10;24Y8DA2f5Y5LXotim8ejsMc8GYh95vFYNHymmCdjYd5yCZ9B+IP3Kp91wWc4IgKf4bBu81mUtzb5&#10;DL8nTg8QG58285/fl/B25bPKZ/v5LD0UMCp+KIAJYDiBoRcpb0+mvlOEs29IeRtmFJjXstxZkRMB&#10;7R3ZAZmZSgsMC5xoBqqnJ/gjD2k2GSXU/EjaCSSo0tuvLb1tzxZVepsgBVY+P7z0NoxgkJqWWyrF&#10;S5GDZvR0MEuUVltob8dOfE74ZrS3waOwOsnmhCJ1yO0d2cWcUMW3f3jx7TonVPHtPoxgaQkkqCEA&#10;vJXcZg9K2pjOcaToM4/Ak7TH7iWcQxJX6ROnBNkrjH+nyeBCeimdESBJRC5lNY5dVD96+e3n3Bgc&#10;cnD61s7OsUVCk5x7Vn672ev0oY+FfHyRQI2q/DbKb8vSeAhmld/e7DYfH3+53Ny9hUrgm8v126vt&#10;6gn0Lp0G5t3q5p6ShbbG2Xv6D59K8CdrxsS93tNhT/gxjE0/0xoBEt9ijQCVqYXnA0ytwMoEs7Pt&#10;JwSt0zc6Iyg1V8NSNVctHVmnBL83gZsK350Ad50SHh/O3r7dXV6v71a7X+5uLrd1Svj8sL35dA3v&#10;hhvS5He/+RMcm/l484iTHB6pce+Ra/4CItP0p09nn7YPf8CfEfjZH6Na9HCAlX5ySihf6uF1o4Em&#10;m7MSfomAirpukTBrZP7CIiHkzWOvOCWk/cIQeJJlAh5ayZYJZQo92rsyuOTghYItjcwWCi0luGez&#10;Mb7LJzsqI5YJ2AircJtbIS4mZBWuKXXNqwuoBlcRbJalBVALqNvF6wqokWqXrCsw7coqcBW7kgpc&#10;9JXqMHFAilqplqUVHubGEA+Aq+/QjJMBsI3jEdhjnAyCfZ/xKLjqDs04GQUzpLK6Q9xr8KzU41GE&#10;Tkccj8LQOFWhfYqPzdMNHreqO+h7qPqWxgFo6as6/Ker7vDtaNvDbOXOlLZpEy3z1+nmbJT9YsQq&#10;wU1r9uHk7Prm6mp9/1NKcAOSpdUd8A+lV+n48lx6IdzQvyLdI1mqHA3DQii+zXtFJEv7wRPpTnif&#10;BslgXsuQrFB9R2tXBpccgWSWOHKKZIo0sqzvmKI60TSEP8IWJwJqBCewX1GE27SLw4Btl4SBLkW4&#10;0VeqwySSYSvVYxmSWaHkAXBIpgQzKbm1jRNIZhuXIpllHI+CQzLNOBkFM6QSyfCGDJ6DZ6Ui2bFI&#10;RmMyHliH59cuuI3S2haS/Wgi3BXJasHt/ixZWlzlqiXLbqRPYYLGdU9Ik3gkc4Kt7rx6miYLgtOx&#10;W2SyrGMgkNNAGcxFGZQVKbBSvGI6M/jkYCqzhZFTKtNkkRMsszJSnArsjJRM1MC+Wocy3JZlHAls&#10;yyQS2JZlyTLNZ2WzZXY8eRAcmqnWySh0nC6zreOBcGymWicjUfNlRFn21uEF7O/iuHzhKn9guIAt&#10;Rr/jeES+jGLTRcJsPpu7LFeewfKZrEZOyDdskw5r0ya/YE2ZVTmh4nJCkDKD5arYxXSFVUX5zOsT&#10;xpxJQAqm9djUQIacWZA1jN0Yn6UdA4uchs9goEv5zBVvCknHLsodX+DM4JPD+QwzCxQISKvy0+P8&#10;tDRtZJLEW9Io4bPxYqhmgTgagErQEFMZ+dkpSQampiJP2rQU4qZrxpss5vM4FdiGSSgwDcvpDG/h&#10;xGMpnb0ocZb7LEmc2XKKPAQNnWnWyRi8LHOmWCczZ7Z1PA4NnWnWyUCYUZWpM3G/wQNTU2dEacfQ&#10;GQ3NJPZYhbjPdvwlKTV7VrNn+7NnMIZJOitedhwxC4ZCNx9pdNZMVQqdhW46nVHHQCKnoTOl9HhA&#10;6cBydBa8Yjoz+OTboLPZYN7DOTNFEo4GU2yEdJaBiyQDE4IOoTPLME4FtmESCkzDDqIz8JbqMrmt&#10;ia1UnxWmM9M6HoSAtVlEC0txW1GVdCbut0pnXeTOIp3tk3psHnFwubWzyV6T4od4nzPzn8WkuNML&#10;1txZzZ29Qu5slJ4AACWJ0uVmQT867lJ6oiCxVX1vEzaJGgnv2C3iWdoxkMhJ6GyknAGAglhybLdH&#10;hTWvWM4MPjmYzuhqhnZzuruJEUlSQUnyzNpClHjW7hjAHslrzgYtxbgtyySfWZZJPttjWUZois/S&#10;9FnHRwE6FuPueHdz3/3GY+EyaJr3ZCzq9iZlwl5/e5OGZxLj3ld7FncQLUKj72lxHMC3a7Nv2aZN&#10;tMyDYOWzymevwWcwZ8rsWfnjAEE/Om4gBaRAsVWmqQ3DSTgPoHRjfJZ0DCxyGj4DxMj2NsscCFC8&#10;Yjkz+OQYPutQjHs21kvcJZ9BoyCMzLdTZfpsj+R1zmdwryTkKLfVppZlnAmokWqZZII9luV8lluW&#10;8tlLtjeDon3cn00SaABAZkB5GNwGJ0rlJ4475mSAZp4MxD7zeCwaPlPMk7EwA5uk0Pg9B09N3eAk&#10;rDtig5NeslDFuBGM6+7mzZVTSFqdPa8h+7Mf14R3oyR8RsuJkrVnUQtj6N7M8iIx7mnoFOHsmxLj&#10;hpei5GxG81rXO5vtHdkBmZmaC2nejIKRzOIycVbFuPvyIL+VLXhtMW67Fub5gRR0DXD2gbVBM43j&#10;KuHz9ua8/8/lYPnb4rfF5M1kNPvtzWTw7t2bP73/dfJm9n44n74bv/v113fD/8EjfWEwxvG79/Xu&#10;9n53Bv943r9+rKpKj/3e6v7y+jXW7Ek98mJJdcBl5wQkZEqMTZqiY7/KbCPGPfOd+JzwDYlxj2Ax&#10;kazXF8si0qtRjDv4xHBkF3NCFeP+zsW4F7PxM3qkdU6oYtwgxg2l4mKdsHDqZyXnhCCsnadxgSef&#10;EeOOfeKUIHuF8e80GVyY7rIZoUz9oxfjji7xM4LhkIPTt3gF9TgJP5pCjYJ+Ns+4ylWC2+uEb0xT&#10;gjxv6E/ouoM9h6XSHItf0BINvoHOQ9IH8Nanc0B15NqHza73Ff9ChyfJJt/WfR6avMJNRbAerxGX&#10;Aa5Kq90iwbWaQh4XFl1gi9vggz9UMe6qvFpMeXUMtx3f11u4apmS8wEk6xsN6edGMnh62a5e1unb&#10;nBHGec3VYlmq5irzSZ0SlGG+Tgn94XgCb8fC2Ym9iyDZZLBeWdAm/17TRr3tBpSxYTj9st7CHyDB&#10;89/93tN29XDe3/3X59V23e/d/sf97ry/HE4m0OyR/jKZzkfwly3/yQf+E5crOu+/XtpoDPwmp4Ty&#10;pR5BQXq2SN/hFsW4m3MUcU7Ie8UpgYRYXQWvL2k/ofLjOC/0WCzLFHrkTvFzgumSgxcKtkhytpvg&#10;yo7tZcJsBG+2hpdzNOGPlQh8mUCNUFq6uRViK1nlYYpeZzUe6JNkk0OWFph28boC2y5ZV2DalVV4&#10;KHalFR7gK9Vh8ogUtlI9llZ4mBtDPACuvkMzTgYAA6kbxyNArXTjZBDs+4xHwVV3aMbJKJghFdUd&#10;MqawDqvVHbSaPnSB/AQzH47lVH2773xU83SDx+NC2le7SpHt2NL/3H/KdnJJ7ZfWsLJ+jLmANm3y&#10;63VTfWu/KLGKcVMyJGwo/qRi3LjMk0j2CtUdXkF67t+a7jmCBFwRrYICM0OyrFdEsrQfPOGnRDIY&#10;i7LMbaH6jswpliuDS45AMkskOUUyRSI5ydwuF3BuPYQ/whYngik2CgLJnO8kEZii1xwI6FiUYpek&#10;AbqkZheHAdsuCQOmXRmSKXalSAa+Uh0mkQxbqR7LkMwKJQ+AQzLNOBkAdJhuHI8AtdKNk0EYgux+&#10;D/8vxWcUJvx4d7s67//L255DMs04GQUzpALJZEwrknVwZh1Dg0j2nBi3fx+chWRRjNu39CjmPx1s&#10;+XZtcKtNG1g1iv0SGDdvN7u120J5dufEzoVVJKtyQnvlhMYwHAokW9CNWHLjJOpHhzSJ5wgn28rS&#10;XfAc+K0TpVtksqxjIJCTbKePYfJIoWxRpMBK8YrpzOCTg6nMlkfmk+Wg99TTxJEllpnpC04FMnth&#10;YxlsxnUnxm1axpHAtkwigW1ZRmaaz1I0MxNSoqahbbbMjicPQiP3OJvRHcyDkB6HMq0TbGZbJ9nM&#10;to4HwrGZ6jsZCTOsAs5kXCucdQBnbnDuIGHGxLj9ZojHMv/p8Cw0bMNebdrUlJn26vgeJkOncMJk&#10;/4bsgP5r+Faw6vN1/D99ygzGMMlndOcX5bOgHx1yJgEpSBpMz5lFlcjQjfFZ2jGwyGn4TCl3XJQp&#10;d3yBM4NPDuezLsW4u0ybmaqKHAzainFbhnEqkDkWziwSCkzDcjrDWzjZY03pzMxNCTrDVnpuShKy&#10;LXet0JlmXdHMmW0dj0NDZ5p1MhA1dQZPPb77hD6UWt9ir0qhobmD3FmUe8ySWQmd0RVh46UNebVp&#10;U7Nnlc6g+uz1a8ywAE7S2WvKPcI62k1IHs9IpkvPnkEawss9hm4Rz9KOgUROQmcTpfR4Uar0OPOK&#10;5czgk4PpjGLQldyjmc3gbCCTGZyCJBrsEVXMAA3vlQSDZNrGtIxzgW2ZxII9lmWEpliWApqZoBKA&#10;ZieoJKDtCygPQyMnlDuubP5sn3k8Fo7RNO/JWJiBrQk0dxyrFKLR8NxB/oy+h06170+f+XZt2KtN&#10;m5o9q3x2Gj6D8VryWfkzAFGhMOTBAlKAYtvzco+hG+OzpGNgkdPwGcxt2e5mmVMAL3Bm8MkxfGaq&#10;A6b7m4o2oGSD2QjUKLTqLg4G1EgVVUz5bLIcIDm6TWQOcjmf5bKAKZ8ZlnEmsC2TTNCx3ONLEmia&#10;nqKMATlMd9uQh6Hhs9xxKZ+Z5vEoNLVnmnkyEPvM47Fo+EwxT8bCvOUSPoPwh3sOnpp6IIBSbkcc&#10;CKhyj0HiUMg91uqzWn22t/oMky+Sz2g5UXJ3M6oUzqFmlBIZHs8S3UYYFXztmdIpwlnSLXDIadgM&#10;ZqKMzQodB0ARHlxNPufI4JHDycw81ZdyWZV7dEorVJoxhPTX4Uoury33aM8Wz5eJ1HP7P8y5/QlA&#10;spgT5sUrkoNK4WwEsifJnCB0G8WcgFgN41/sxOcE0S2MgKeZE2Axkc4J8yLVyO0dGTxyxJxQ5R6/&#10;c7nH6dS9/lvUBLZcQdQ5gSpzgV1p4QoDy+5s9/C3LfL27uzD5uoff9v+OHMCkKacE8pXQQadwpCP&#10;9esESDLRJvugqQcLy4QoERn6xClB9grj32lmBKX+cV6m/rGtG4NDDp4Q7JOhbJHQJOemPnbxNLBM&#10;HcJe56xF+hYagfCH+zL4DQ5IpcG+CDDESeUe96lY+O0968CkM3/q3pUOHnCVXvCHZw8t3m9QVp1g&#10;6/YelytV26ulkNlbqUzv5wH/+RPMB9O07mr+GnVXXqUwDO7PTgiQ4c86fZszwlSpuZqXqrnKfKI7&#10;sk4J/vCVXRXcTB9dKwDXKaG+JeT7knucAr/JJUL5Ug+vUTgbzQie2ZujWsg9xl5xSiBpMVbBG4bA&#10;kywTQOw8TxyVKfRo78rgkoMXCrYMH1soXOApdkWEL1kmLMaTXgxkXE3w8oIZNlL1AWWVhymryKsL&#10;6JCUYpcsLaBLanbxugLbLllXYNqVVeAqdiUVuGiT6jChLUStVI9l2kKjBcj3wE5UUpKs1HdoxskA&#10;2MbxCOwxTgbBvs94FFx1h2acjIIZUlndIe41eFYOWJLCYjR/rQA8bV/vtWNJ4BpcwNIACNfbf4bJ&#10;Zcwv3M7rs60xiLQ4JhB9vjm4lZpTbts3d59HVHdgaNrIPXoPWEtl+h6wL3/5uTwe5dv5pbf/qf98&#10;udyjt8x/QzfaQvareKrcI4xGbJX+k8o9TtPqjvkrVHc0GoWzMcgSiJ08kghzR9ebn4S8Lem/4dAR&#10;e0UkS/vBeHJCuccpjEXZXl6h+o7WrgwuOQLJLBm+FMkUEb4EyabzQS8G0kAybIRnsJtbIbaSRGDK&#10;KnIgaCf3OLPs4jBAjVS7JAyYdmVIpvgrRTJ4VFSHSSTDVqplGZJZoeRM3FbuEQOpG8cjQK1041Ik&#10;s4zjUXBIpnlORsEMqUQyca/Bs1KRjDDxCCSjMZmOrDvtmYhcHI6apxs8Hn/uEUjKOMaW/uf+U7br&#10;Csny61Uku4fXjFQ5oS29e6XYe7KmaXHVrHhxVVAoxHWzRDInDMbSXTAu+JJbpVtksqxjIJDT5Mlg&#10;8kihzInldf2OdcUrfu/E9snBVGYL8KVURhdPUjAJlnWZKYN9tQ7lHi3LOBK0zZXZlmVkpvksRbNu&#10;s2V2PHM0U62TcNxxusy2jgfCsZlqXQJnVlglnNV82QU4hPIVLncHQynk8I6AM4pNFwmzoOL4XMYs&#10;NOyKz/ILVj6rfLbZ/vpYms9gDBO7mO4VYSUPRAXdxpgzCUhBQl2UMxtltY5e2DB2Y3yWdjwxn8Hc&#10;m/EZsWjnfJZ7xXRm8MnhfNah3ONsOh2qiRaOBtQI8iz+brDSZqaqIk/atJR7NA3jVGAbJqHANCyn&#10;M7yFE6JN6czMTXE1IZ+byn2WJM5sQUUegkaMW7MuoTPTOh6EPdbJzJltHY9DQ2eadTIQZlQlneFN&#10;Ge43eGBq6uxoOqOhGXNncEPahwObRxxcbuXOotyju7OhqU+a+U+XPAsNu6KzaJu/UKWzSmevQGez&#10;tOx4VrzsONIZDIVJ9oyeZEdnTf1LzJ4FDgnddDqjjoFETpI9mymlxzPalytHZ8ErGp1Jn3wbdDaf&#10;L3s4Z6ZIwtFgho1wtmzuhlehM8swTgW2YRIKuqUz8JbqMrmtia1UnxWmM9M6QWe2dWXpzIqqpDNx&#10;v1U689X6x+TOIp25o7GRvsTOpnvE29GZH848LPnPYnSWXrDSWaWz16Cz9ATArPwJgKCqnW9ukoiq&#10;vrcJm0SN7HTsFvEs7XhiOgPCyHJnZc4AKF7xeGb65GA6oxh0JsZt7TUJPBNbTZjLaBx7IRM3eySv&#10;ORtQ+gz9kiSpJBiYVeOCz0zLJJ/tsSzLnymWpemzbjc39wWUh6GtGHfHu5v7zOOxcBk0zXsyFmZg&#10;JaKJyFZE6wDRaChqIcbti+4jwUnwou9pcRzAt+sqe1b3NqsYN+SxXv9lKZAsS/Y26ZYuubcJgy4o&#10;JsvK/oAUiaY2kISvPdO6MT5LOp6Yz4AJMj4rcyDgBc4MPjmGzzoU414M9CpyDgYzbBSEkffxWZdi&#10;3JZlnAlsyyQTdCvGTVuDcXc/4qpMoLlzAZratSwApIeqQzFu2zxOyc3+pmaeBOV95vFYNHz2vBi3&#10;FdiEz/g9V/msCz7D4Rn4DENu7282NwR43OQz/B7gs9jS85v/dAk0Ev+Gdl3xWX69mj+r+bPXyJ/B&#10;gChqz0CdEXILRfksyj74RIbHs0RVm9NZ3inCWdItcMhpdjZh4kjZbFpIeLUR456NnnFk8MjhZAb+&#10;1zUX0lMBVYz7uxXjtg/3V+FVghQYp2ifDwaWH1h4FY6HJXNCceHVqCG9GCbnxZZDoaot5gTEajzB&#10;HzrxOUF0CyPgaeYEsDObE4rUIrd3ZPDIEXNCFeP+4cW465xwi0P/cHJ2fXN1tb5H/Vo/F/jPn2BO&#10;ABWXZE4oXwXpVaQhnUN7z1FpD5JMtMk+IK5mU0IQ44594pQge4Xx7yQzwlypfwSZF1p67c4u//PL&#10;HyTrDuLAD79vLv++gx8QdISfeALpfXj66+Zqfd5ffX7cUO7DCdWszjYfP/a+Qsl3WzcGhxw8IaDT&#10;8ThJEy2WPGSLBGqE+tlN7GIrmTqEvU46m5J9mUzfQqPwZfAbHHBWoFFTpfQ5fMNeLbOmLdnk27rP&#10;Q+u/cFMRXGEnrXyKyUpZOZOmA1mABUZVMe7NbvPx8ZfLzd1beBZuLrUtQPS7/SaK9/QfPpXgT9as&#10;zgdzeFhl3ug16q4aDek4xPjEkRza2YQAGf6s0zc6I8C4lq0RaKDpuiJe84nuSLjr/Wxy+Xn3+Jf1&#10;5g4fmNUXGO3goWDDbRzFYTz6eHe7Ou//65seaXLVKeGFi4Q6JWxvzvv/rGLc35cYN7yOIZkSypd6&#10;hF2BhT8l4wcyElQ1KnHzXnFKSPuFIfA0ywSl0MP9pp1PCrlTLFcGlxy8ULBFkv3k8S9ve+3EuOeT&#10;IWhLh/DHeYgvE6iRKi0tq3BN0WteXdBOjNu0i9cV2HbJGg/TrqwCF2/fZmZuHsaLtAIXfKU6TFZ4&#10;YCvVY8kRKTuUPACu/lYzTgYAA6kbxyNArXTjkvoOc9eKR8FVd2jGySiYIRXVHTKm8KwcsCStYtyP&#10;SJe4giV9wJZi3LRNAR63lso0tsN+wdQJrEBLX9XhP111h2/nl97+p/6Tn8pq0ya/XjfVHfbLc6sY&#10;N63ZQ9b2JxXjRjFnsUqfvEJ1h1eQXrqUVMzakoArHV2fNHt8sfh2kvWKSJb2C/xxGiRT6jsmheo7&#10;Mqd4JDNdcgSSWSLJKZLhtRPEkJnb+XAKhbch/AaSYSM4g+1vhdhKEoEpes2BoJ0Yt2kXhwFqpNol&#10;YcC0K0MyxV8pkoGvVIdJJMNWqmUZklmhzJFMM04GAAOpG8cjQK1041Iks4zjUXBIphkno2CGVCKZ&#10;uNcqklE6+zi9RwwNFtzi84uoFpGLw1HzdO9BsgXeu4BksaWHLP/pvs+3a4Nbbdrk16tIVgtuX6Hg&#10;dg4DmESy4sVVUT86pEk8RzjZVj1NpnSLTJZ1PDGUKQVWjiy6zpMpXjGdGXxyMJXZ8sgplWniyAmW&#10;dZkpgz2k7sS4zcQKRwKZV+EntSQS2JZlZKb5LEUzMyEF85/b54JU5Z6ElIyBHc8czVTrEjYzrRNs&#10;hq3apMts63ggHJup1slImGGVcIa3ZbCuwlkHcEaxaSPG/VzCLGhs5xksiWehYRv2atMmv2Dls8pn&#10;r8BncIAw4bPyhY5BtzHkTAJStJJ7DN0Yn6UdA4ucJGm2UMod3WvYOuezFzgz+ORwPutQjHs+HM/U&#10;RAtHA2oEeZbXlHs0DeNUYBsmoaBbuUczNyXoDFupPksSZ7bcNQ9BezFu0zpBZ7Z1MnNmW8fj0NAZ&#10;Pv5JknYoA2FGVdIZ3pTBd5XOuqCzKvd4e3PlzlFAVe3204dfb7e9L6vb837d0Ly/oqf2er26+q35&#10;8+Pq5tb9mZUd/6QbmgtYTsvsWfGy4yDGjQOmG1M1Omt+FHY0lW46nfk12AnfL7yA6S0tPZ4UKT1W&#10;vGI68xujs/Fs1Iu3QNyu5Ggwx0Y4W2aTr8zbmBDEwaDlq1LompphnApswyQUmIbluTONMGTtNxGG&#10;ZpnY1qRWqs/K0plt3f9n72x728iRPP5VBL+8Q8Z6fgiQF7uZyeCA2cUAky/g2E5sbGz5JGeSvcN9&#10;9ysWm2RVsarVkpqSJ+EccHI2pFWp6iZ/LBb/pEFosa4snVmPG6cz9rxVOuuXzupVKZXOCKnu1sD4&#10;0cvNljDLcTrDVG9RMaGkH51tbqKIqr63CZtEQYw7dkt4JjtGEjlP7gzmo4zOSok9Zl4JeGb65ODc&#10;GcagLzFuc6+J4RnbaqJbiBzPWiSvKRt0E+M2LWN8ZlrG+azFsozQXMRkCogDml1tz9Jn9vYh39xs&#10;CygNQ2cxbvfFzsbsn0Gj0LL3ygmtzTwaC59B07zHY2EGliMai2xFtB4QDYcid0gSyvjt2rO0g5hq&#10;0/imJf6eDscBQrsu+5Zd2iTLgj11b7PubZ5ibxMGRMZnk/LHAZJ+NOxz8PQZiqg6PmvUT4EkFDHu&#10;2I3w2YsS417C5CH5bFLmQMAezozMegyf9SfGvZgs9SpyCgbY6NRi3KZllAlsyzgT9CzGbW4gMj7z&#10;G4jxJUqpSZFAAwAyA0rD0PCZonbNMXmvkwGaeRmfmebRWDR8ppjHY2EGlvOZezDjM1f5rA8+c8Mz&#10;8JkLuc1nzQMBHjf5zP2eND1Ay8BL4dOfDfiriHHX3c26u+mltT9tnv54iirbv28G9zdvLkbDJQxg&#10;nM9wH6lo/izJPiwaQbaQ8RGq2pTO8k4JzkS3yCHnyZ0p5wImhYRXgxj3cocjo0cOJzNT1oDUpHv5&#10;jBHUs4skkEzazCa6sjdDgvHg6yAoe8M/4HBNg7BAbpXZew/fDQM/awvfetyRNTTfno/Cl1mzkX+u&#10;iVV+EgKz9hfamyyWU5+7IKJynWthdm9EwETp/qHwJjeyhO6d/lJVlTZXT28u/lqqSitZjwxydvBC&#10;l50THCHDk76YDhv1zTQnMFVtNidkneicwLrFEfAsc8IKqDJbrxeRXo1i3DsdGT1yxJxQxbj31Nn7&#10;+uYCxeWPmRPcc93PnDBazeDuFWdLnROwGLSKr7421gkrWQU5KV8FGVWkYz42zAlgDG6yB0HnmMRN&#10;ytOxT5oSeK84/p1nRgDczGaEMvWPXd0YHXLwhGBn58gioZHt2CnG7fc6YxhTipEuErARnOT0DwL8&#10;Cw5YJQDtwHAK+mfAOPAbWlcJTVsMVGjrP88uxo1LabDliDXCaDKFu+zb5wNriLx6XdcI+PyEFRAM&#10;K9/xhT1Q6CHyRriYLbpGSLracVTYOSHABkQQ446dXuiMoNRcTUrVXGU+0R0Jw8mxYtzgdfWEobKd&#10;VKcELz/Zmxh3nRKen15fXm6v724frrY/Pdxfb+r9DF+eNvef7p4h+Y8z/eP6b3CLy8d7J66PU9aH&#10;9c2/f980f/i6hT2DBMitWwkrWerhDwwXnRLCrsBiKg9KoaCqUYmb90pTguwXh8DkBecdN7mDcwbf&#10;Hj4/wk9P2zcXd8+7n7av683N5Xg4Gl66n5426+vb7fb+8dMfd1dPtxCP5mh63J5ZKYUesP7HbFy/&#10;d/Y4UeUmA7fLldElBy8UbAVnslDoJsa9hAl+kMKvLxOwURR8satwTdFrWv3ZTYzbtIvWFdh28boC&#10;066sAtc9vvB00H+ikBdyvlIdxo9IuVaqx2SFh7kxRNdpXcW4beNoBLCVbpyo7zCNo1Hw1R2a53gU&#10;zJCy6g4eU3hXDliSVjHug8S4cZcVPG7upzlRb1jrz+ahZajqCJ++ugPngCzFGpbWsPv27G4587mA&#10;sIcXfkP4pG3y7+un+ta+KLGKcWMy50c/HbWS1R3+lHBZJGsUpBfxOENYW6KAq0OyRgkV8CEW3wYx&#10;7tQrIZnsF/njPEim1HeMC9V3dHZldMkRSGaJJEskUySSeX3HArKyQBj5WSBKBNgIzmCfUozbsovC&#10;gG0Xh4E+xbidr1SHCSSDVqrHMiSzQkkD4JFMCeaIl9zaxnEkM42TSGYZR6PgkUwzjkfBfNQYkvGY&#10;ViTDPPVxlU04JkOiyr2/9mZ2kry2kCyIbKeWAaDCpwep0K4LbnVpk39fRbJ6IKr8gSjYjxAbJ+Pi&#10;xVVRPzqlSQKSedlWPU2mdEtMlnWMBHIOKBu5sn25nT4uUmCleMV0ZvTJwVRmyyNLKtPEkTmWmekL&#10;SgU8e0HTSJwK4DnuT4zbtIwigW0ZRwLbsixZpvmsbLbMjicNgkcz1ToehZ7TZbZ1NBCezVTreCTM&#10;sDI443GtcNYDnGFsuohxhzSYRWdRYzvPYHE8iw27sFeXNvkXVj6rfHYKPoNJkx2IGpcvdAz60Sln&#10;EpEiaWqHREnMmSVhw5hqIXwmO0YWOQ+fwfSW8VmZcsc9nBl9cjif9SnGbaWnKBrwVIbNZ6aqIk3a&#10;dJV7tAyjVGAbxqHANCynsw5yj/0mztwbBRlJWKLJLVQagobONOsknVlpPRoEzK/paT2eObOto3Fo&#10;6Eyzjgeips7grf+Gh9bgY3D1+Mlt6blc1tN66/b33o/Ar1gZHOqosDkMGselzhY4NPeQO/O/KO2n&#10;gGWBysKnT57Fhl3Iq0ubmj27vbzZXH2Fyh1fzfNwdV/p7BR0BiMspzN8XItuaEbdxjx95sDLn0Tx&#10;13vD0BB3NJVuCc9kx0gi56EzmI8yOitVetzIPe52ZvTJwXQGqaDptC+5RzObQdmAJzNsPGsRVaRs&#10;0E3u0bSMcoFtGceCFssyQovrjlR1VzZ91hZQGgaPaJp5ktCsWjgaBcyydSo3a3neaCw8o2nm8ViY&#10;ga0JtLKIhsMzENouucdd+TP8PQBoeTaLA1po14W9urTJv69mzyqfnYLP5BkAuAEKi9U/vb7+55+/&#10;Og0iVz0PE6P78bf19b+2rlBP8pv7M7aAQvgPX/+xvrl9c3EFxxRweRZOJK0/fnTLNJgTljAzwVuW&#10;p886yT2mboTP3Iai2xZNkmHnuyxlNITJQ/IZTAHo2J5PAezhzF74zJTfk/ubLpQiK8O3NxerhV5E&#10;RcEAG0XpvTY+m66Gjhzh0RLfSsnA81luGU/cmJZRJrAt40zQr9wjJp/SC0A4jp7Pw1aq12TlWc9y&#10;j7Z5NAot5vFAYDz1qLpcT7xbueGzPK7yPjvrkWN8xiMLb009EHBsCg3HdeCzKvfIr0upBwKq3GPb&#10;GU3Qewwk8SvINTwNlqPTyT0upvPmbFrY3RS6jTR7lk4jhk4JzkS3yCHnyZ0Be2ZsVug4QDyhGXxi&#10;ODJ65PDMmXlwjk6TQ6LQSFmKg1mTUXIRFShFyex9lXs8tdyjPVtUKReswoLXC2V9YGD5fqVcnFwr&#10;31OBAyC4tCy4Zp86QnZL9hUIEOOokIYyptvI5oSsE50TWLc4Ap5lTnDHdrI5oUg1cpJ73OXI6JEj&#10;5oQq9/jdyz3WOeGzG/rjwWF/Zzi8PDA+/UhzgqyChERP4TkhSjemdFSYE8AYPKJiyz2mPmlK4L3i&#10;+HeeGQFQN5sRytQ/BrnH5BLdjdEhB08ImHdLX0OSh2SRgI1g8zTELrXiq4Rmr7P90HDYxK5yj9ED&#10;fiMRgrm/JHyVexT695a2ZZ0P3JlwP36FvNEp6q4alcI0xOgjGV0jRLnH1OmFzgiwg5HNCKVqrjo6&#10;sk4JiHitVcFVAdgaJasC8I+1RJClHv6uTVnK0WupR9gVWMLhY5E2ctJe+jn2qGyYeqUp4UXJPY7c&#10;LrScFDzpNcKQoXxmS2tnSAlISFTurprp7srjZ4U+5R5ncHdiCmRaTdC9hKVrpBZs8vJPU1aRVhdg&#10;jYciDshLC/ArNbtoXYFtF6/xMO3KKnAVu0QFrrNJdRjTFsJWqsdkhYe5MUQD4OtvNeN4AGzjaARa&#10;jONBsJ8zGgVf3aEZx6NghpRVd/CYwrtSqzuAx789Hnofgrshx43lHapvcesaPG6dXsffg9W3oWWo&#10;ug2f/nhUaNelsrZLm3rZej0dBcuEq8fru/XmzcVz+PHtM/wJ/qKUAvfIlaexVfrwBNUdjUbhcijv&#10;oESJMIdkzWlBukwPco+pV0Iy2S/yx3kyt0p9B9TjYjKcgBdkko5Hss6ujC45OHc7gggM3P/zGJ04&#10;itZ9ogK3IsInMreT8QIII4Q//SpKBEvXSD3lzInAlFWkQIBIptjFaQC/UrOLwoBtF4cB064MyRS7&#10;MiRbrFSHCSSDVqrHMiSzQkkD4JFMM44HwDlMN45GAFvpxvEg2M8ZjYJHMs04HgUzpBzJ2LNWkSwk&#10;tY5AMhcah2RuKG+Te8RijhYkCzKO42loGVAsfJaSe5Tf18+BqHq/ei24bS24HcviqmHx4qqoUOjW&#10;zTxL5oXB9DSZ0i0xWdYxEshZoGysFFj5iy/6zpMpXgmbULZPDqYyW4CP7KgjleGXY+Fc4i2BZX1m&#10;yuDkTI9yj5ZlFAl4XoVWF3MksC3LyEzzWYZmvWbL7HjmaKZaJ9nMso6zGbTSc3mczWzraCA8m6nW&#10;8UjUfBkmvhweQf7rlIJC8zk86z0kzKKKY57B4ngWG3ZJh3Vpk39h5bN6YP0EB9aBkETKrHyhY1Ao&#10;TLmJiBQoDYY5M39TCwwlQVAoyj2mboTPZMcz8xlMb9k+Zplyxz2cGX1yOJ+ZAoEZnykCfILPJsOZ&#10;mmihaLB0jSDPEp6GBHucDExVRQoGmDZDLTgBjhwL8DvTQ5a+klKBbRiHAtOwnM4Uj2V0ZuWmaNYy&#10;5KZyn4nEmS2oSEPQWe4Rv1fz24gGocU6HgbbOhqHhs403/FAmFEVqTP6vMELU3czkeaOSJ0luUd4&#10;IFtyZ/5xBZdb25lRxbEZDaBpoLLwWUruMdoWvqjSWaWzU9AZzHJ8QxMXEyVrzBJmwdQrsmcEsppT&#10;iwqdxW46nYU89BnlhOBilJzOipQe7+PMF0Zns8lk4OZMuT9K0WDpGjk6a56GhEoF6cwyjFKBbRiH&#10;gn7pzLGq5jK+relaqT4rTGemdYzObOvK0pkVVU5n7HmrdNbDxiahs2UrnYVxuwOdhaYBlsJnMTqT&#10;X1jprNLZKegMhkRKZyDm4GbLknQGuz2NfnS+uYkiqvreptYt4ZnsGEnkPHubMJGL3NliVUrssbMz&#10;o08Ozp1hDHoT47a2EDmedTsG0CJ5TdnAiz3mB5Q5GJi7YJzPLMs4n7VYluXP3FMs8npZ+szaPuTp&#10;M3P7kCcw2wJKw9BVjLvvwwB9i3Fbj5xANBrZimg9IBoOzz3sbuLv6XAcILTrsm/ZpU3d26zHAc5y&#10;HMDJBXI+K38cIOpHp42QsLnZSYw7dSN89qLEuJ3OWMZnZQ4E7OHMXvisPzHu5WymV5FTMMBGqqw0&#10;T5+1SF7nfJaLNks+MyzjfAaNVMskn5ky4Tmf5ZZlfLbH9mYjTE8L40QCDfjMDCgNQ8Nnink8DLhz&#10;md7PlOzU9jc183gg2syjsfA7nIr8uxDjNh85wWc0spXP+uAzNzwDn1Uxbi7GXc8G1LMBrWcDJuJs&#10;wMKv4Ivmz5Lsw6y5TyPgmVDVJpVnREAjdEpwJrpFDjlL7mySnwtYrAoJrzZi3Mth8InhyOiRwzNn&#10;puaCrDrDYIgkkEzazCZLOPiZb1kyJKhi3KcW47ZniyrGjZACr9cPIMY9EfXIi1XxeuSoIb2cLbI5&#10;galqsznBYTVk01InOiewbnEEPM+cAANbtl4vUovc3ZHRI0fMCVWM+7sX465zQhXjvhiBTG8Ywbz4&#10;6mJVvgoyqEinfE/AW5igcJPda8uQKSEKeKc+aUrgveL4d54ZIa9/XKzK1D92dWN0yMETgp2dI4sE&#10;bOTEuDPZF75KgE3s+e6zKa5R/GXwLzjgrACsgIEh3qPz4TecQ3m1rSg/bO9ZRV/e/JnXAwL7faUX&#10;/FDFuNfb9cfnn67XD5dwT+v9tbYF6A5DbNef72/8JQtVjDuNhu15I1l35e/QKZo3irraaXDfOSFA&#10;hr8Rnk6dXuiMoNRc+Ztf+9aT0HyiOxJGkXDT8fWX7fOvt+sH98Jc/Qmr4CbF05xKSjsxMB75S0z/&#10;89VgiAO4Oorzch+UmapTAo7ZeIoeZkf7nFadEmY/T35++/bn0f85L7GLcgbfHj4/bl/D//jm4u75&#10;+en15eX2+u724Wr708P99aZOCcWUHyey1GNZvtQjbiXMPf/gHUmD62+NgKtRiZv3SlMCCrGSfnEI&#10;TBOjuz3ejclft0/N0wZ/6va0fV1vbi7Hw9Hw0v30tFlf326394+f/ri7erqFZ7kZ6n/fDO5v4Fr5&#10;0UQp9FiWKfTInRLmBNMlBy8UbJHkMHn8x+UANYbcd7duJqxGcOX6MoY/zUN0LwEbqXI0vLzAFL3O&#10;ajwUu3hpgWkXrSuw7eI1HqZdWYWHYpes8ABfqQ7jR6RcK9VjssIDnht1L2dEA+DrOzTjeABcIHXj&#10;aASwlW4cD4L9nNEo+OoOzTgeBTOkrLqDxxSGjwOWpLAYxTUppojhV7SuSd+Da9wCFoeFnY19xvw9&#10;BBteq52tXRBxcYxv4e7m4FZsjmcFQnP/ecTxdReaLtpCwQPWUhl/D9g3m4eW4VhU+Cwlxi2/r5/T&#10;UfZFiZ8fHT0+rt2q1sfZ/y8wpDdxcIP7l839m4v/XY3giOzfx6tX7+bLxavpu+ns1WoxXL4ajlZ/&#10;X82HUIr88zvOWb/dP94ez1kDJ7M+g4PAzlR7DT7E/5qnlTXbvSkZydBZHHbwwic6Amb17/ha3ams&#10;7lgWV35EPWc3CCzn8oZwFHB1aDWeNpN6PLqu9EpIJvvBeHLGk+tTpb5jWai+I4hx73RldMkRSGYp&#10;OEskUySSReZ2NYKFf7RZR7Kla+TUmzO+40Rgil5TIOgoxm3ZRWHAtovDgGlXhmSKvzIkm8OpdcVh&#10;AsmgleqxDMmsUOZIphnHA+Ds0o2jEcBWunESySzjaBQ8kmnG8ShgtFTP0TDwmMK7UpEMmfIIJHOh&#10;cUjm3l87UdW83eBxC8mSGHcgzIBi4bOUGLf8vopk9cD6CQ6sT2GuZAeilsWLq5J+dEyThNQOSuoa&#10;d9Yp3RKTZR0jgZwlTzaFmU0WWC2LFFgpXjGdGX1yMJXZ8siSyjRxZI5lZvqCUgHPXtCTPZwKYA8J&#10;jmijM0R6jlKBV3t00sCiEWcC0zKKBLZlHAlsyygSvF8Ovg40n2VoZiWk2AZW12yZHU8ahEbuUfGb&#10;uwOZ7q71my6zraOBaOQeNet4JMyw1nzZejuAPYr37q5NWA+/B4eQbBwMG8ddXucHZ6Azd+zbprOU&#10;BrPoLGpsp6YBy8JnIyg0X/g6lLA1Gf46fPpm3dvkX1j5rPLZKfgMRljOZ+ULHaN+dEwBRKQgco9N&#10;vVzMmSVhw9iN8JnsGFnkPHwGVJDxWZlyxz2cGX1yOJ/1KcYNaQo10ULRYOkaOenCrHqSk4Gpqpjj&#10;maLbzPEMv1NLslAqsA0TULCC/A8+ugIJczpTDMvozMpNcTrzibPcZyJx5sxSbVP2MjUN84zOLOto&#10;EELmTLGOh8G2jsahoTPNdzwQZlQZnfGwwgtTU2dH0xkOzS53BiG36SwpbJt0hr/I7af4ZweiE3Ar&#10;fDZ0Fhr2RWf5F1Y6q3R2CjqDIZHR2aK43GPCLJh6fR5DozO0A4aG/KqU2E2nsyCces4tTZhAJJ35&#10;q3SberQ/nlzNWw/3C+/jzJdFZ3AWG9SEYiz1TU1s5OiseRpSq3J0ZhpGqcA2jEOBiY0H0ZljVc1l&#10;fFvTtVJ9VpjOTOsYndnWFaUzM6qMznhYK52FirYjNjarGLd5GqqWm1UxodZDYXChtqCz8icAkhh3&#10;trmJIqqklJ/QGWwSBdnp2C3hmewYSeQ8uTOYezM6w4LSvulM80pgXdMnB+fO8Nv6EuM295po8sze&#10;QuR41iJ5Tdmgmxi3aRnnMzjFoFa0cz5rsSwjNBcxkWPL0me9bm62BZSGobMYd7+7m23m0Vj4DJrm&#10;PR4LM7AC0WhkK6L1gGg4FPWwu4m/B9Jn+V4jT5+Fdn1lz/Lvq9mzmj07QfZsJo8DLMofB0j60XGX&#10;MiKFE211fBaFemP2DMZqOPvOjxEQPhMdz8tnoL2Y81mZAwGKVyxnRp8cw2emdnOoQgrHNBVpZFl8&#10;NtWryCkYrEbQSJW8lnxmSl7nfJZrSvPEDX7prt1N2zLOBC0y4Tmf5ZZlfGZtICrbm/ElSklHkUDD&#10;l8oBt5eVoMV9yganEtJj9jc183gg2sxT+EzxHo+FGVjBZ/SZq3zWB5+54Rn4rIpxczHumj+r+bPW&#10;/NlMng1YFD8bkHS156CThOmCQBSwuQC8iOc1/V8kOktaEaFTgjPRLXLIWXJnM8CLLHdW5FxAd0dG&#10;jxxOZqbmguQyDIZIAnEwazJKLqKiHSWz91WM2z/XsFrhaQCI5v5Ce5PFcuprf9iB9u3m04e3nzeD&#10;P68+v7mwZ4vd596hDsht18ObnJ/2H65+Wf6ynL6ajue/vJoOf/751d/evZ2+mr8bLaqq0mwxhjFv&#10;81+PoOcD/OjOz3/AP0z931w9Xt+tN28uni8G/se3z/AnaFVMVWkGSx9e8VK8HjlqSK9GM9xnIKpK&#10;I6aqTXdUpg6r4fVIneicwLrFEfA8cwKsEbM5oUgtcndHRo8cMSdUMe7vXoy7zglVjBtU4WayCnKO&#10;8FZSfDUJa8/nyM9pTgCexE32YXPKMy4TlD5pSuC94vh3nhkB0ktyRvBnVvveYVdcEpZbhkMOnhAg&#10;pTlxx0maaJGsIFkkYCPYdw6xS634KgH2OvFsSvbL6CIBG8VfBiE94KwAoBQwxFnFuFctRfmB/a2S&#10;fG/+bBiKev1GIrhi/zUCSO7Px2iKvUZ4h/+5hRt8BWtW1wjok7ACgmHlO5b5mkHim60R4NgvPBMl&#10;5wNI1gdd7TjE6CMZXSMonV7ojABrmWxGKFVz1dGRcY6sUwLkNuCEPCzBP7nFt0t1PPkT9c30gdMU&#10;+At1M/3noSXBrs4EZkf7nFadEmra6OWljebwJvApoXypR9gVWI3kQSkUXvWVuE1CKS4SYt489UpT&#10;guwXh8CzLBPmSqGH17jse5mgOCVMrqZLDp4V3JfpCs5kodBRjBtOTwxSINNqgi0TXCNX69o8CqkV&#10;r/IwRa+zGg/nE7F5wUsLVpZdtK4AG6l28boC066swkOxS1R4OF+pDmNHpLCVapms8DBDSQPQVYzb&#10;No5GoMU4HgT7OaNR8NW3mud4FMyQ8uoO9qzB8HHAkrSKcT8jYV0936FkcxTjXrRQkVMe8stSa6mM&#10;Axms9VPLUHUbPv3h9dAucFb42/C5v7JQsCz8hn6qb+2LEqsYNz4JP7oYN2RzBJKdoLqjUZBejeFs&#10;Fk6RgSNQwBWLO8LfECTLeiUkk/3OjGQwr2XrdFz99Y9kmVMsV0aXHIFklkiyRDJFIllkbqer+SCF&#10;P8EWJYKVa+TUm7MiEIFk46VDRfCEwC0KBN3EuPErNbsoDNh2cRjoU4zb2aQ6jCOZa6V6LEMyK5Q0&#10;AB7JlGCKklvbOBoBbKUbJ5HMMo5GwSOZZhyPghlSjmTsWatI1kPBLY7JTlAI3l87UdW83eBxC8mS&#10;GDffv0i6Qh62Qru+kCxZVpEMLwd7uLqvB6JOcCBqLourIG0GM1vJjROUTPZ1UjJLRjW1ZZpM6ZaY&#10;LOsYCeQ8eTKYizIoK1JgpXglQJntk4OpzJZHllSGXy4QSWCZlZGiVGBnpDiWwWZcj2LclmUUCWzL&#10;OBLYlmXJMs1nZbNldjxpEDqLcfecLrOto4Fo5B47iHFbYeVwVvNlBcW4j0uYETFumcEK2NTIPfYv&#10;xi2/sKbMKp+dgs9koSNUupTms6AfnXITESlQRlXPmUVhw9SN8JnseGY+gwlE8tkMizf7TpopXjGd&#10;GX1yOJ+Z8s0Zn7mAtPNZn2kzU1WRJm38XSmKYTxlYyZZKBV0zZuZhuV0phgm6cylxNLjnzKNhyXO&#10;3LPToxg35sRU62gQsFWXzJltHY1DQ2ea7zgnm1HldFZTZ73TmYuNv8juuNwZgDP8ItjPzJNZgs5C&#10;w5o9q7cLP7+5gPOE/3Mx+Lq5enpzsf3vL1eb24vBZ3oA8ZkeQHxJRxPh1Anf0IRzKYXpDPIJjW6j&#10;W237KTwQBcp0GUVmSreEZ7JjJJHzZM+U0mN/DLNvOtvHmdEnB9MZfltvco9WNoNmbuwklUyfzSaw&#10;rYnPiIBCygYd5R4tyygX2JZxLOhX7tFOUFE5oZZ6Lp7CbAsoDUNXuUfbPBqFFvM4KLeZR2PhGc2N&#10;ASL2Ix4LjJn79qwdhWUeWXhrasEZjBjfHg8tv/8KMkIQGkdormDU3t1MZWTW7ib+ng4FZ6FdX3yW&#10;LAsgWLNnNXt2guyZu5KRnQEALYnyfNboNqalduQzJwvm+CxKwaWKsyhsmLoRPhMdI4uchc8WyimA&#10;WWG5x+QVy5nRJ8fwWY9yj4vxSs0FUTBYuUYnl3u0LKNMYFvGmaBfuUdMPqVQtyfQ4ktEmmV8ZgaU&#10;hqHhM0VPkWOybR7jM5cFVIM6yvjMNI/GouEzxTweC4yZ6j3OZ/SZq3zWQ/WZEwrtIveI4AweN/nM&#10;/R6cHkLLwEvh029v4vdBu774bLqU31f5rPLZKfgMxmvOZyc4EAA6f1h9NoadBVzwBqIQuo3AEeEq&#10;u3QaMXZKcCa6RQ45D5vBvJbtbBY6DtDVkdEjh5OZeapP7mtWuUevtILn1Jx8qZ0vCLOHNRudWu7R&#10;Pj5WpVx+ICkXuJFBzAn4oJasSE4qhYtpo++U5gSm28jmBLczDRS2ip3onMC6xRHwPHMCrE6yOQGJ&#10;r/f9lCiBGX1iODJ65Ig5oco9fvdyj3VOqHKPIPfoCkvYOsEf0yw5J0SdwpRQCUMZLFpwkz1IBsZl&#10;gtInTQm8Vxz/zjMjQHpJzgjTMvWPE5hR/XIrHK3V3RgdcvCEYGfnyCIBG0WFRnoBDE8d+r3OppKJ&#10;NqN5w7DV6R8E+BccsNXZ6HWFBAzqdYEL/mraXvjwgAd8ogp+qHKP6+364/NP1+uHy/XHj/fXt5c3&#10;m6uv94+fLtMBR7c4Y6KVTP/e0ra8vIpCEu/uP+ME4YTuf6Q1AqRw+HxwirqrRqVwjwkBKjCyTi90&#10;RlBqrqaF5R53ObJOCWFvwo0TdUq48aMdDJn0lhBrlLx6XdNGP9CUsJSlHlAlW7rUI8o9LhbNafXA&#10;tijZ5RYJK18YAa9vvpcQe6UpQfaLQ+BZlgmwLZgvE8oUenR3ZXTJwQsFW4aPLBS6yT2OhovJeLCK&#10;kUylCHSd4FvdDeLDkJrxAgNTWJHWF2AVrntQRLWmLC6wLKOlBS2W8doC0zJaWvB+Ofg6UCyTx6TA&#10;XarP+DEp10r1WaYvZKl30hj4Gg/NOB4CF0vdOBoDbKUbJ8Jg7lzRMPgKD804HgX7cWOnpERU4Y05&#10;YGFaRR9V0Uf3Dtt7as0bDh43d9WceGSaGKBlqO0In77Gwz0Mrl3YpQt/Gz59K5896NImWRZ+Qz81&#10;HvaFPFX0EQZoslb/7f7xNgBZ+MSicJjbv+OrGZayxmN6ghqP5iTiagnLb1bjgUJhDszGfnXLwCzr&#10;lcBM9osUch4wg5kty98WqvLInBIY13TJEWBmifFJMHPfLfCH528h87IEXekY/0RcFAp8K3faeZcS&#10;d3+yj7ZllAhaLONI0KvwI7hL9RkHM9dK9VkGZlY4aQw8mCkBlcKPpnEMzGzjJJhZxtEweDDTjONR&#10;sIMqwMw9ldF3FcxwHjzucBQOQyj92HY4qnnDW8AsSDqmlgGUwqdHrtCuC3R1aZN/XwWzWnx7guLb&#10;pSy0grt+YU4tu6nuLnh3q5+YMQk0kdQKY5YkpsySyGHslsgs63hmNIPZKEOzIsVWildMZ0afHMxm&#10;thifZDNNxlDCmZWbomAgshh0E56nbGDy7U/80U6xUC5osS0DA8O2LHGm+a1s5syOKY2DBzTVOh6H&#10;nlNntnU0Ep7QVOtkJKyHTiCaaxZTexXRekA0jI47IHVs8iwKQObZLA5psWEXAuvSJv/CSmmV0k5B&#10;abL0cXJCAUhYTPP0mdf4wvwZnP7BDEyitKgbGbsRSkPNL9IxEsl5EmgwhUhKm5QpgMy9EinN9Mnh&#10;lGZKBmaU5r58VwptDnubMZhmCg1aQUojPA+pmaCDFSRcUA5TfCtN33SUgATiM0yjaOBbqaZxNOhX&#10;BNJloDSvqUm03GsiiWbLLCqMpsT0qCyaYh3PotnW0UA0jKZZxwNhx1Uwmgt/DGxltD4YDQcjl0eD&#10;oNsbnM1rDi63NjiTDKR/eqBpYLPw6RNpsWEX/urSJtkWvqgyWmW0UzAajGKsHHlSvBwZJ1KXScMh&#10;04S0YTPH55BG+qmU5nuemdKUouRJkaLkvdwZnfJCMG08XzntRrhdUZAVJYTR0DWDOTM8EqfhNNM2&#10;ygcttnE+6BXUPGyojmOo5tupnivLam0GUmhuM7AwrpnhFbzGnj14f2o9GowdR2lCenpyvAYvdAuv&#10;DXG8BJfv5rXYNOBT+CzFa9kXVl6rvHYCXlvJswI+zVV05zOkgXCuO4jXYAz1/V4sr4EycJ5VK3Je&#10;gPBadIuSVhMQ+0J4bbqYAa9FuxOIcV5zzVTqKJlXM23jvGbaVpTXHEWojhO85tqpnivNa7aBnNds&#10;AwvzmhlewWssvpXXes2v7eA1XLF347XQNHBa+CzGa/ILK69VXjsFr8kjBJPiRwgIYMBYaPJa2CDR&#10;8muxn8prMTn+7ePmAcYXB5+fNk9/PP2+cTV429dft0+Dbw+fH+Gnpy1ckvP8/PT68nJ7fXf7cLX9&#10;6eH+epMJTHxdb268uoT76Wmzvr7dbkFx4o+7q6dbWCQ2cl+/bwb3N5A5HK0AOLJd0CLHCPZyJwx+&#10;3ikvhNcWwwlgRwynxWuuGVBHeCRSs5K8ZtrGec20rSivOYpQHSd4zbVTPVea12wDOa/ZBhbmNTO8&#10;gtdYfCuv9cpr8EK35NfiOL47vxabBk4Ln6V4LfvCymuV107BazDj8f1Q3L4vmV+DPZBwLV48IxAS&#10;QnidkSHGoXRLuCY7RjA5D63BnJTRWpGTBfs4M/rkYFjDbwNOcAEUG5iQT/z48PnqzcV/XA5QkMNF&#10;RLQpfLSgx4vxej9aYNqWnS1Q/Fb2aEFbUGmas7l6JQ+rrFvrWZbDPW3GM0fJ2Veuad7j4GyHVoJa&#10;PVwAHoFXGMYN2AANnz1cjnfs2QIc7N3RNK/YBPYFPAufHtNCuy4VaV3a5N9XKa1S2ikoDdaujNL8&#10;cqEwpYXL8WJZeaQ0d/mRo7R4r1dMqsFkknUjlCY6RiI5D6XB9CEpDe4CgBGvyb75DB+IGD79tr7+&#10;19YNhexv3B+2kAUcfPj6j/XN7ZuLqy/Pa1yBhqQYyMkOvmHlX+YVy5nRJ8dQmnlZWUZpEJEdlDYZ&#10;6UXylA1GQ9dKvUmNp9RaLqGjeRx/fXFuG8/h+G/VCvgpGLTYJslguho60oBYCZ/klJbbJiltn8MF&#10;8UVKqUiRUEOzdONGNBINpSnm8UA4r+lnH2gcsJUa1sIX5NmhFZTGnjt4d2q5GtLaMZQGz06XK/IC&#10;MVnZtHD1XfNs25Tmvg8mk/D7AsOFT89y3eXT8u+rlFYp7RSUBtMJpzTchC9KaVGMdRlURgNXiLvu&#10;YFTIZW1jp4RoolukkfMQmnKqYFzkVEG6NjD6xHBk9MjhfGYKjUo6q1fk/WWvyLPFNqvWOaaS4PX6&#10;/iU1x0NZvzzGrHjZOcEhMp43W4xEPcxqxC67Y5NC3ovOCqxfHAPPMSvAnSxhnn23ub39uN48DBbj&#10;IrXL8bZBSBrvcGV0yRHTQr0l77u/Ja9OC/WWvIvReCjLJMflyyTj9W5ZPheMcdnc5aqZLeJKId2S&#10;F/ukOYH3iuPfeaYEpTxyXKY8sqsbo0MOnhDsFB1ZJzQZuhi7lEDMdtvHKzXhR7OHMM9Bq7tB8+vg&#10;33BAPs2nauBSApcwh3+92zvEj8HV4yeX53F/fFpvXWa8aYuhCm3956EZLDhn6ay368BCnsnKW3mT&#10;kgd8HgqMqvfkZWXM9Z68v8GWz8f757A39GF9829XFo4bRVAXjj815eJesBUrx/2P1//8MxR4j4ey&#10;EGuMz2nRhUK68i4O7yHpwQd3eHtj8kjp9ELnBKUIa1yqCCvcHbjDkTCKhK3B6y/b519v13Cg4Or1&#10;1Z8w2jVbTs24l8ZxGI98ZdV/vhoMcQRXh3FYFMUCrDopXD3fNY50o7bbzqiTwsX/roarX5a/LKev&#10;puP5L6+mw59/fvW3d2+nr+bvRovZz5Of3779efR/bupkt5Y2Z1vgf+x2tqVOCr1NCrLuY1RcUTIm&#10;wgEF/T3TV+7G2sE1wBpedORWCrM57mzQaSFsRJBuaVqQHeMweJ7FglL34SvdWHVHH3UfilcsZ0af&#10;gFcPmxr6vCxvNBm5A0HxEUjTEVsuYDO4ozs8D6kZrzYw76SjxQYdb8uzTWNVH7ZpvOrDNC2r+dAu&#10;feOTMzpMd5s4RwWOhWWW4jdZ9mHuFdE4+KIPzT4ehjb7aCR8O90+UYJj2keD4WtzNft4LEZ2bHnZ&#10;Bw8uvDoHLFPrrXnqrXnumbQXz80TCx63ls841qc5AlqGQo7w6Qs6QruwHA9/Gz73LftIloXf0E/Z&#10;xy9/d//X5DLYDfD11jxM8ERW/DFvzRsPZdkHlMaBY4qu3KfNVW+j4TKIBAauwEuWHKTFm9LS2l3p&#10;liBNdoxAch5IU0o/RoVKP7o7M/rkCEizLjMj63c8QKVcZSZSuqPhzB13j49Aoi8KByNsBoe2T3lz&#10;nm0a5YIW0zgYwFH95WDkHt8mS9IUWr3PIE3xmijMRYfpbhOQBo51h91zv2WQZsWUxsFDmmafhDT3&#10;vWpYYQ86JXn8v0O3T0KaZR8Nhoc0zT4eCx803T4aDhFceHUqpMGwcZSUpIuOS2a5Z9KGtOaJBY9b&#10;kBZuxkstAzSFT49foV1fkJZ/X4W0WptbvjZ37OYAVpsLh1YLQ1q89I2kUQKk+WuW9FSa1i9RWtYz&#10;IslZMM2NR/IMla+U6juXprnFdGd0ysGcZl9pRqZg5DTtQjMJav1m0+AskHFTHeUDf0HLPEiRJjgU&#10;cGDnXCgd+NSMmhISeGAaR+Hg/XLwdaB5LoM1lykjb1D6ZwhY65pRswObw5pqoKQ120Aaje4pNdtA&#10;Go/mohYlvLBHQDcMa05tdxXKe1hZuorZ934bAEaPfg68+8EaeO3YpFq8JC/PcnFgiw37Irb8Cyux&#10;VWI7BbHBHMqJrXyJZFL+jjmViBh46RLm1fzhexgjQk0MkUyM/QixyZ4RTs5DbDDNZcRWplRyH3dG&#10;pxxObH1eqAfnj53oTAxnwg5KCZDigGaqHiKnBPM2FIoIHtiUq9cksJm2UUBosY0DgmlbzmuKbRmv&#10;2ckrWqEUk1fhZUoOFsk193KplxEqx97xpg2RIRTqRP6L1cjq2TXFQB4P20AajobXNA/ycPi46QbS&#10;iIj4wvtT02vIbYcWDn99c5FuaoGot+TX/DMBLrfya/HCvPyiO8FrODkAevbFa/kXVl6rvHYKXoMZ&#10;j/MaPtIlt0ETd7l52G8N7cdrqd/L5TVAhIzXipQx7+XOl8ZrY7hmFqdEuUPIec01OzmvmbZRQBiN&#10;TNs4IPTLax5003tAOIzxGrZTPVeY11oMpPAscMjRUPPaAHmxhFjvvGaGV9SssfhWXgtpucprsGKB&#10;xyGAYeW1ymun4DUYFRmvQR1b4R1R2LdqlL/Jhk4ANhRr1XdE1X4J2GTPiCbnya/BpC55bVhKVbK7&#10;O6NTDs6vYRQgJ9aP+Le968iBze2cqruOPMHm6s2gQkwzjlKC15XMJaw5IbRsmXFiM43jxNZiHM3o&#10;4J6oe5hlBqv4IYMWiW0aja4K4H6vk7zjhMVoNLrvibY9ezQkPsum+VBExH78BLSxEFdo6wHacLju&#10;YU8Uf0+HgwahXV8ZtrojenuZH/EcQPp0NQMZJpc2ZccktptPH95+3gz+vPoMaU78z41w8C6xZrtl&#10;0X70gwausIMTW/mDBlHOm2xIRGJzQlyO2KJ6cdwRhfG6Ebwm/QixiZ4RTs5DbDAJZ8RW5qiB5hbL&#10;ndEpxxBbj0Lgo/HSKEunjABpLGimSkZLYjPVtikjeGKD50VAkSQ20ziKBy3GCT4YmsblxJYbd+Sm&#10;aHyfCDeJikL3IDnczaXKlW1Rp8Qs3HfkrqhmoYhIi4U0JA2xKRaKiNiPnyA29vxVYuuD2CA6VREc&#10;hOsAWSjM1KOhjzc4rtzdXt380vz8fHX/2f98mWREftCjoaDhJIit+KkDqt+xQIgh+h2wSeKJDUvp&#10;gCtCBZvWK+HaS9IEH4OEU05rhdRfoc6jEdLd4coeWM0UUgibV+FivSoK/pcVBbcnjN2rX9gfchMQ&#10;rBaaDTO3bviyuX9TZZ3eXGz/+8vV5vZi8Pm/HuEC9tVoOoWB7hn/MJ0t3DC8oX/zgf7N1eP13Xrz&#10;5uL5AvQp3Y9vn+FP0OXL0+b+090zXN+ESY3HdV+yTiD2KqaF4qXNScl6NAmsHRaeXUTBUy86Lbwg&#10;UXBQe82nhSJlzXu4so9poYqCf/ei4HVaqKLgIAoOV0OIaaF8BWVQsyZp2jAtwCSF2/F+85osFqIq&#10;OOmUZgXeLY6AZ8nswnZEPimUqZ3s7MjokSPSuvYZC7JYwOi4vfMQwJRNFMnEZjN052GXZi/U/z74&#10;dxxw4ACwCjYMzqgN7rxhV/aHPUKrrt+b33gUPOBrtuCHqg1etcHLrRdEqdZ8dYpSrUbSmgzyO2cG&#10;2JDIe73QqQE2IcSm33xVqkwrd4ruyjo31LnBFVKMJtP5eEclxTv877BKippLGmzWkNiB6fzP2w38&#10;AFmf/7kYfN1cPf3lckmiKGS+Kl8UElWtRxN57ApVXd2yAVRR/J6zsseQuqW5QXaMQ+F5Fg55Sch8&#10;VaYkZA9nRp8cvnTovssQ7pM1Vw0gfArqkymWqSGrB8Fmd4P4PKRmvB7E1OHOqkHcoyLKGUTtgW0a&#10;LT2Aa7jgX6CaxmsPTNOyWhDFNFkL4hymu40LGmE71Thx4MqWfadx6CwR3mIfjQQGXneeOG9l20eD&#10;4etANP/xWPigqY8drwPhwYVX54DVapUIVyXC3btsr6GbNx08bq2icaxPcwS0DGefwmcZifBkWfie&#10;fs5a2Zc6VolwGKhrHcgEQJNW7s79IY+SZ+NRLBmLF0aTVVPuERadqCLrIK2RYyW5Xa1bgjTZMQLJ&#10;WSBtkleCzP0Vln1rT2pesZwZfXIEpFlyzSS721UifD6BOtH0CCT6onAwGrlmqpS0gDRLh5uiAZbs&#10;KjrSAtLwO1XTKBe0mMbBoFeJcOcw3W0S0qCd6rcM0qyY0jh0lghvsY9GAr1r2CeiAdrqqsC6U0aM&#10;98p5SFNCm2lOmo8dhzT+3MGrUyENho0qEY5FyxXS4Kr74eXD1X09EH+CqqyJqMqae2wqCWlJ0zql&#10;UQJXeO1YPZWm9UuUlvWMSHIeTIMZLttpKVKZpbnFdGd0ysGcZgs10ylzaAhdiz14O2VFAaElZcVB&#10;DXbiepQIt42jdNBiHEc127gsoaYqcMNqityIi7mgXjNqdmBpLDysqQaKWPSeUrMNpPHwtKYaKOJh&#10;x5fjWs2plZMIPzapFpW/8yxXACmfVYsNQ7FL+Ovwue/Ne/kX1rRaJbZTEBuMszytVr5gMmpap5xK&#10;RAzUcsW8WhANjpufRFsxpuMIscmeEU7OQ2yQQ8iIrUzZ5D7ujE45nNhMLelAFOGQlaYkLYhtNB8P&#10;9RwRpQTIX0EzVTiRU4Ip60gTOp0lwk3bKCC02MYBwbQt5zVN4Drjtf2Sa+FlSrlLkVyzFR1pJBpe&#10;0wzkkfBZMzUzySXCMQunhlZsgdoG0nA0vKYZyMPh46YbSCMi4gvvT02vHZteqxLh68/3N+/uP+fH&#10;4es2aD0O7+89/rR5+uMpXoH8+2ZwfwNFjeOJrGNeFq9jJtwFU6IvG1J4LVyirPFa7Kfymu8Z0eQ8&#10;vAaziOQ1LwzT90boXu6MTnkhvLYcwxaXwzFZPUYpYTRyzWBSD49Eog5OCSYTHcRrpm0UEFps44Bg&#10;2kbpwF/Bp9GG5DUPk4rjxGaoa6d6rjSv2QbSYEQcykNbmtfM8PL8Gn/2Kq/1oF2UeA2ibhetNa87&#10;uNwqWktXusQhPyTMwmeTX3OvlKu86Su/lmwLX1TzazW/dor8GswqLL+2LH62gAAGjJkmr4WUgMZr&#10;sZ/Ka75nRJPz8BpMwxmvFTldsJc7o1NeBq+NhzNXKB/DmUCM8Ro2U5MwBXnNto3xmm1bUV7ztKE4&#10;TvCaa6d6rjSv2QZyXrMN5NVr7jHX7wik4eieX7PDy3mNx7fyWq+8BiN1C6/FcXw3r8WmAZ/CZyle&#10;y76w8lrltRPwmhM947xWXm4yXemSl7Ch8r5ewQYlQOHuktQvAZvsGdHkLLw2VQ4aLMtITmpuCflK&#10;0ykH8xpGQb81Bf7Jqezb1bC5bxenLsWGqF1FJIDNOnXJga3l1hRKCR2vdLGNo4iwRwmbed9MlmNT&#10;PFf+UGjfV7r0XsPW9uzRkHhq03zIGboeDA305agJzhCAmuUnl4Ryf3xabwffnLYGeBYyU+8BY/Fg&#10;nmsXuh1xDx+OTHCly7E1bPh7OhwMDe36yrDVCrZ6pQuw0+mVYKfyzMGyvBJsuoMkL2FzN0XsvtIl&#10;9SPEJnqemdiAOLIMW5EzBzCNhZtuklsisVlOOYbYzIs/MmILQr8pcyaIbbRcGMccGbFhs9Nf6WIa&#10;R/EAEoTwb1CNE3zQ75UuWPull2BRdPa1ZKp5IsmGD1KfV7q0WEj5uc1CnmVrs5CGpCG2/OnLToma&#10;EeZpNh7immbrg9jcyATE5i7ysbNszTU/4HEry4YTBhBbahmSa+HTJ9lCu76ILf++mmOrObZT5Ngg&#10;ScFzbPhIlzwlmi5nGU3mCDH7XemSeiVce1FXukxhPsporch5gz1cGQH2cFbrLrbmLuZpT675+42d&#10;WJxoR0nt/RgSdeF+mKPmyTBOY37ATCfAd5M6l35yCWi+PSUFw6wJyT/YxCo/D4Ez9pdoniyWU180&#10;xG4qZXeA2UXP9UoX5BRYC2FmCTL329fbp983ri54+/rD+ubfUBj8vchwwnPCp4VF8dLm0dRRMjzp&#10;kPmci1KZLle6pF50WnhBV7pMYVEhp4VFGYnm7q7sY1qoV7p891e61GmhXukCA/NUVlBCaTDwW8nV&#10;QrqdJc9HQvrPbcfPw63BqXwyXl+SOqVZgXeLI+B59uKV2kl/OWPvZ10Un4TEruGRw5cKLck6ktYN&#10;uboYQDOzC9vdow6Hk7HZ3aD5fYetGGDjBJ6pM17p4qw/fMHgzU8eOGK9UGX7xQXJ1h0FRBHWnySF&#10;Jw9erR9ovTCTpVqLU5RqhXtI0iCvD2gwjsWbgdOVLqnXy5waZpDSztYLpcq0uroyzpZ1bsA0khuo&#10;9eKUZh7BBCd4rYdsEuxv1LmhXg/8V7vSZQZ0ybYYFuWLQuItJGPY5fUp5jA1oFq/WzbMQpYpTQ5K&#10;tzQ3yI5xKDzLwmGmlIQsypSEKF6xnBl9cvj0AN8Gys35xgAtQ0C1cOVyDXjSqJLieD6HI/LpEUjL&#10;C7rLMMJmcLFkeB5SM17Ba96bQusPsH5XMU3UHtim0dKDFtN4NYhpWla9q5gmq3edw3S38QNX2E71&#10;m6wFMWNK49D5SpcW+2gkMPBQSqPEVZyP7/tKF/Ox43Ug/LmDV6fKGSEnHVG5i2M0cJKLub2Gbp4I&#10;8Li57QZ3Mrk0QGoZ6j/Cp68Dwe+DdmEbL/xt+PStPAp2aZN/Xz91IPaV3PVKF6wcH01f393f3Nw+&#10;/nb/eBsW7uHzB9jwm8k6kAU+riUzu+kWkvFohsfFUx2IvJkFxoW4goerHZp9wtgtQZrsGIHkPJCm&#10;VIIsClWC5F4JkGb65AhIs67XCAAWhCeVyzUkpE2HM0cb4RFI9EXhAPYeoBmc7oZdVFExIiCtxytd&#10;8DtV0zikmaYJSLNMyyBN8VoOabOF7jYJadBO9VsGaVZMaRw6X+niAmrYJyDNtE8gc79XutixFZDG&#10;glshDedESGYdAWk4HgGkuXfZhjS32YhTswlpS/cEA3yllgG7wqfHr9CuC4B1aZN/X4W0Wqx7gmLd&#10;mazKmhevykp3kKQ0SuCKdDFLs2whlKb1S5SW9TwzpimVWfMilVmaW0x3RqcczGn2xRqS07RrNSSo&#10;mWkNCggtKSsOapBk6vNKF9M4jmqumZoS4qhmG5exmua5HNZ6zqjZgaWx6H6lS+8pNdtAGo9Gwmju&#10;XzaXAGt2Ct7Ls1V2vlTgGgtwxbUecM0P1j0k1eJNLXmWiwNbbNiFxrq0yb+wElsltlMQmyyY9HtM&#10;JdNqTjxO5sciYqCW664rXVIuhhCb7Bnh5DyJNaVscl5YcjK5xXRndMrhxGZK/2XEpkhdS2KbLDul&#10;1lwzVTiRE5spw00TOl2vdBmbtlFAAJF9yzYObKZtOa8pfst5zUxe0W1oTA3qnhPJNfdS6oqOCq9p&#10;BvJI+C9WM5P8ShfMwqmhFVugtoE0HHtITprhFbzG4lt5rQ9ew6Ha5degiKIlvxZlHa1N0CQRHpsG&#10;TgufPsEWG3ZhsS5tnOU+9xe+qPJa5bUT8Npc1jHPi9cxE16DsZDXqvkXy/NacyQy7oNq/XRew54R&#10;Tc7Ca3OllnlepJZZc4vGa9wpL4TX5iM45eKQR+5xUkqADBs0c5N680ikrAmnBJOJDuI10zYKCC22&#10;FeU1TxuK48RmqGuneq40r9kG0mAk3M1CW5rXzPAKXmPPXuW1fnmtrWited3B5R14LYxuAZ/CZzFe&#10;k19Yea3y2il4DTIe7GzBvPzZgqRpnW+JopKrcbhA65eATfY8M68BcMizZ16rqe9jybDTFpTTd7sz&#10;OuVgXsOv608i3Nx1FMBm7TpyYOtZItw0ThCbZRwnthbjshybe5hFlV6eYut5S7QtsjQaflNUs1AE&#10;o/c90TYLaUi6S4SbEZbQRkNcoa0HaMPhuoc9Ufw9HQ4ahHZdsmdd2tQd0SoRDrmu00uEQ0JNEBs+&#10;riV3RGHcDZrW+R5eN4nw1I8Qm6WGfZ4MG+QRMmIrc9RgH3f2Qmw9SoSP5xOjLJ0yAqSxoJkqcy0g&#10;wVbhpnkdf6lLriAtKtxt4ygetBgniW26goOcGC5BYzmx5cblxLbXpmgjacyKusT+tLNMt29Eo9EQ&#10;m2KhCAbudnbfFdUsFBFpsZCGpLNEuB1hSWz0+avE1gexueEaiM1F3d4VTULcVpYtSH+nliG5Fj59&#10;ki2060JjXdrk31dzbDXHdoocmzx1MCt+6iDpWo9HoOCKk1fYxBNS35AJSidDoWzAK8jGXgnXRL8I&#10;JuehNZg9JK3Nipw42MOV0SWHZ9dMoQdZvYbREFAi6QCvpFOUQBgbVInwU0uE21oCVSIcOQVGqh9A&#10;MQDOnvGFPJxOgxe66EI+6VrPQVVKTAtM6ptNC46tIccGC6fQi04LrF8cA88zLYCh2bRQpKyZqK1H&#10;p6QZVnfJEdNClQj/7iXC67RQJcJhiAXdGDEtlK+gjMrWKU0bxjJgStyOHzariLhYSLriqVOaFXi3&#10;804KIBiTTwplaic7OzJ65PA5oSVZRxYL4YjFLAQwFTuK5UI4IbpLR6Y5IOp/H/w7DhBd8+erzigR&#10;7rxh57BCNsnKYHnzG4+CB3zeCn7Y/0qhKhFeJcITKXv6/7R5+uMpLgTgUqT7G8feoPoqJoZTlGoF&#10;Xes0yO+cGWDDJO/1QqcGSIVk64UyIrCaU3RX1rnhrNdH1LmhSoT/1STC4bYIMTeULwpxieUmK7Rs&#10;TluE8QxVXX0Vb6M2GJcNJJ0+D93S3CA7xqEwzZHhwsCv26fBt4fPj9vXUFH75uLu+fnp9eXl9vru&#10;9uFq+9PD/fVmvV1/fP7pev1wuf748f769vLrenNzOR6OhvjT02Z9fbvd3j9++uPu6ukWeLApzU0z&#10;rlISApdKYJJu+/r6n3/+gdcXAsE8/ba+/tcW/gLsJH/j/uCuOBx8+PqP9c3tm4urL89rBM9vHzcP&#10;DkDBssE3mN33cGb0yeFLh+67DCDji1lCc9UwGc/gyvhxjGVqSHcZRtjM6QbtUp+cTCaqenlWDeIe&#10;FWGaqD2wTaOlBy2m8WqQfiXCwWG628SBK9dO9Zs4cOWeINVxSiWI4rqRrASx7aORwMAb9olomPbR&#10;YPg6EM0+HgsfNPWx43Ug/LmDV+eA1SqsU904957dRAIv37dHKP/75LSr3Zv8tN66N/k9uMc1xucc&#10;vg+vLTEb+7z6e4i5Gzt2tXahdL8bJAo6NQfPYnNM3YTf7j+PUJ/EMRord9vUJ1N9rLWKxt8D9qWW&#10;of4jfPo6kNAurMrD34ZP38qvybu0yb+vnzoQ+4rHKhGOj+uPLhHuBKb9YvNX2Oh9Gsy9QGvZDb+o&#10;ar2Y4vi1r0R47JYgzZTDPg+kKZUg00KVIN2dCaNsQLzrL9vnX2/XiHtXf8LA21BLMwQnYIIhjF6+&#10;Yso1h2Z7SISvXB3rOMYyfSeDtLFrBqe7TyoRbppGuQDKkSzTOBiA8InDIAhU4+XmjXufFex2kQgH&#10;h+luE5Dm2ql+yyCtX4lw2z4OabZ9EtIs+2gwPKRp/uOx8EFTHzsOaTy48OpUSEMUPALSukqEB0y1&#10;IC1IfzdjAsQmYFf49PgV2nUBsC5t8u+rkFaLdU9QrLuAMYxDWvGqLKJpHdMoIZNGhb5lKk3rlygt&#10;6xmR5DyYplRmec5gGbMecmmaW0x3RqfAgHsYp9lCzZLTNKFrsQdvp6wYqPGsBj0hJNI4vUqE28ZR&#10;OuicT4NtQkO/PGM1zXPZ6So7YwX5Gw/WQMxtGSseDDuwNBZ7SITbBnJac+30lB+nNdtAGg9Pa6oH&#10;Ba7Z8eW4xp++imshc3cErvnBuoekWlT+zrNcHNhiwy401qVN/oWV2CqxnYDY4DiiILbyBZNJIhyW&#10;1j7VEBED1WO95CSe8wKyCAesiLZi7EeITfaMcHIWYlsqZZPTMmWT+7gzOuVwYjO1pAkn4A3JKB8q&#10;EkkcEiDHsXCSkzGcZmoNmjnhxOaRSM04sfUrOWnaRgHB/xNU2zggmLblvKYpcIv0pnOZ7jg9uZZ7&#10;TiTX3MvVq0S4bSDnNddOdV9pyUkzvJzX8BGNBlZe64PXqkT45/ubd/ef4ciGKOCt26CPNzhl3N1e&#10;3fzS/Px8df/Z/3x59aNvgy5lHfO0eB0z4S4YM21ea3aNNF6L/XRew54RTc7Da5CWkLXMHk57z7Al&#10;Xotu0fCXO+Vl8NpktHL6RdHuBGI0qzPCZm7ObB6J1Kwgr9m2MV6zbSvKa+Ay3XGC11w71XOlec02&#10;kPOabaDIr5lAScPR5Nc04uXh8M+U+uhxXuPxrbzWL69VifDX282nD28/bwZ/Xn1+c1F5rfJa67mz&#10;Jcx4fEcU08FFy9aIpnW2JYpKrsbhAq1fAjbZ88y8BrNSxmtlThdobgnAZjrlYF6Djb3ptDeJcHtX&#10;igObO4eg7ppxYGtR4aaU4AUncxVuTggtZegUEfbYEkXJJgyXSDtmOTYXN9Gm+JZoW2RpNLpLhPe9&#10;J9pmIQ2JpzbNhxLazPMtAtrY81ehrQdow5Gphz1R/D0dDhqEdl12O7u0qTuiVSIcNj1OLxEO5yo5&#10;sU3KC04STeu4FxYRwynHOmJrJFjJjiiM11FaPPYjxCZ6npnYYAaRxDYpc9RAc4vlzuiUY4jNFJKW&#10;e6JOlldwh9gSnYzHgH87t0Sx2cklwm3jKB4AscG/QTVO8IGtX54TW+65jNjsPUdexOb3HOP7lNKT&#10;IsmG71evEuG2hZSfMfy6A8WuaJuFNCQNsSk+FBGxIyyJ7f/Zu8LetnJj+1cEf2xhrKQryVKAFFjE&#10;SfGAvr4HbP6AEjux0SRyZWe9bdH/3pnhJTkczlxdSZeSu+F+kbMhfSczV5zDM8NDHuKK2IZAbLhc&#10;A2LD99KWV5pBZwmsIOBx69SBl/6OI33zmv90pw78uD5orM+Y/Hm1h632sJ2ihw3WsIRja6juVJRj&#10;i5ITV3D6n1K6RxhC6pvjNWVWhGtiXgAm56mHQgLO0BqdoRi6HsrUO3a5MrjkcKxmCilIpFYlwp0i&#10;3+j59QX5wk5JPjlYCcm92LCD8QNdHoJo7i/511wtoY2S+mY2+zfRVIlwQg6wUlG7PawsTmLHqfd8&#10;2Nz8A+R2tpsnDNXo19st/HC32f7zYvS8XT/8t8k6rWRrM+jqwUJdNi0gSoY3HbZAjjaIigErKF67&#10;jXyrHR4aZaIadpzF00IyL6yBZ0kLK6WtuSnS1qw5JWZY3SVHpIUqEf67lwi3a/U1LfxIaUF2UDbl&#10;OyijsnWgaf1aBtZQOd4rTIeswCTCw6SYFdJpZ04KSu9kU0QHVvOJ7sjgkcNzQscZC7ZZ8Fzdbonw&#10;thYfghlpR179DeXuKhEePHDEfqFKhIsTBu/ov5ZCfIx7KNZa704mwDcIvlo/UmKQrVoN7VeL7heY&#10;rnVYF/QFjdNI2qwXmhqUNq2mVJtW0E3f4cqaG1AGs10COiU2YQcNm9lUuxO8B3MOPa6PHSn1+oh/&#10;rcart8u3y9nlbLp4ezkbX19f/vzuzexy8W5yNb9urt+8uZ78G2mucN4JF+VWshn+Zz/J5pvt+hkU&#10;mp1q89f1/bcdxFnNDa+M6yNWsinEHagtmhtCsaDB2yvSEgPIN7ttw6I9YhO2DZFOj9NibiA5WNf+&#10;m54vOg+bpLSEALNDJB0TAh9A1kjzis+zpk8O3zr0rzLkOtyyH2TZgCZjjKW1a8Bh2MG748iVqcPN&#10;+w+ofxfdQi9dfKLs3zVN460Hk8Y0Le09ME3LekEU02QvCDpMd1t64IrGqX6TvSBmTPnuzfXuavaJ&#10;RuoO+3gkKPB6XGUniGkfD4brA9HsS2Phgqa+dqIPJAkuYIOqPnkUPsJqGy7u1Lnbddoq9seaZTf8&#10;PQDf4kjf/+E/XR8IPS+rzkWtSjfKQcG0gqePyZ83TB+IfcVjlQiHhZpt4P9y/+3Wb9z9549Q8JN9&#10;IO78cVmQ5lWtm8Yhl1jwk0rffAePGsuuThimRZAmJ4b96nlAmtIJMi3UCZJ7xYM00ydHgDRLrpmx&#10;uyRkhM8WSEiCNDjADGgjxDJCJg4OJg0Og9Pdp5QIp2eqpnFc0GFaCgwGlQhHh+luEyANx6l+y0Ca&#10;FVMeBwfSlKjKe1w67EtBmm2fgMymLD0PhgNpmn1pLFzQ1NgKkJa8dxWkUU48gsQCkEbrEYA0/C7b&#10;nVFRiNsCaV76O4704Mx/Ovjlx/UBYH3G5M+rIK0265Zv1m3GsitrWrwrK2paRxrF4wqnHcsYMYbS&#10;tHkRpWUzzwrTGjw8IBt2p0U6szS3mO4MTjkYp9lCzRKnaTLNEqiZlBUHCB2UlaBxTBVujg+ITtOM&#10;E+CAiDKVc+HooMM4AQ9M4zJCTTOuOKNmB5bHor9E+OCUmm0gj4dDa6oHRTzs+Aq4Vjm19+AR4jTc&#10;FYCwihwH1yg8Q5BqQfk7Z7lSwBYG9kFjfcbkD6yIrSK2UyA2yKHJ8app+YbJoJEYOZUAMVAsjoqf&#10;QV8wFD+jVGWcxxCbnBnAyTmItWYMaS5DbGXaJvdxZ3DK4YjNlP7LEBtGZBe1Np/rHBFHCUCFwDBV&#10;ODFFbKYMdw7YFNskYMOHqvwLBwgdtqUAwbQtx2uKbRle25Ncy8U6Bbk2tET4vuyaYmAaD9tAHo4W&#10;r2keTMPh4qaGV+C15N2D70+tgR6N1zA8iNdwje/g19w7AS63+DW6hAArLW2ygKEep/lPR7CFgX2w&#10;WJ8x+QMrXqt47RR4TfYxT+l1LVkGZbgL1kKX0TW8Zl/pgvnbzdPxGs0M0OQ8eA0gQobXivQy7+XO&#10;4JQXgteulnAzSQynVQrFYYjXTnmlCxweN2zjAGFCw1TbUoAwMF5zYDJ8D6LjRDEUx6nWlcZrtoEc&#10;PEe4m4VWtKwNjtfM8Aq8lrx78P2peG1AvLbsxGt+He+B1/xQj9P8ZzG8Jh9Y8VrFa6fAa7DTSfi1&#10;Cb2IJfEaCf16oQp5uICUXPWKqDovAjY5M0CT8+A1SOoSr7mywuASRlEiPK8wm045GK9RFIaTCB+6&#10;JGqqcHOU0Fci3DQuRWxJxYxf6Zwitg798oxjw7gJajKj2AY/ZNAh/s7pzt4S4YPXRLvePR4Sx7Jp&#10;PhQRqUVR1HLsPIX5fgKexXOYAxdFaWUa4KAB/Z4eBw38uD7sWZ8xtSJaJcKhm+zkEuHNGNawFLFR&#10;FaswYvNS37G06Sk2UnJFxBYkjUNFFNbrfB5DbNg2xmaeGbEpRw1g7YMsXACx5W6x3BmccgxiG1Ii&#10;fDk22uY5RoA+MRimqnCnJdGJrcKdI7ZcQTqtwbmnqkUzDg86jBP4wDYuR2y5cRli268oGr5PjIwT&#10;HYX4/RpSInzPqqhmoYhIh4U8JC1iU3woIkLvlRphQbMl7x98iSrNdizNRgs9ILZdEuEePVksm5f+&#10;bt8eiI0n1/ynI9n8OP/7/N/6Tzeq/9HQ/HmVY6sc2wk4NswDKWIrfuqASU7goQeiEjzCEFLfsCzc&#10;/d+nT6PfQDg2qn6EWRGuiXkBmJyFX8OyVMavFTlxoDnFcGVwyeFYzRRSkN1rFA1BEUl0QGQYxlSM&#10;40jt/XT0PPK/7Kg86dfpbjoBng17hWQsPPW4Bmsy327U8Q+zEpJ7sZlVLsOAWYdJhLumISZvJ1Tw&#10;bC2BqgX74ygGNFgxT9NC8dZmpmu9nLbnyuNaluhaJ2kBsTV8P2Dj5GfxtJDMC2vgedICLC9ZWijS&#10;1ryHK4NLjkgLVSL8dy8RXtPCF1z9E9FBnw785+9fSKZBHYg0LRB+KcnvRmXrnN6FJEXl+HF7ViJs&#10;FrRJMSuk08IKeJ6koPROOlWVoZldzSc+vxoeOTwndJB1bLNAXBkwsXMfwMgmgkWfvn5Zv7744+Vo&#10;DG2Ty6aXjgwOC78PInsAs+ZIm7PKwHZ19u/aMDjz52OqDoAHjtgvVIlwsTmqMrCGDGyDDaxJYoBK&#10;IFWnPr/6+Ndf/7x9+OXh/7e4CyYZ2b9sPv7tEf6aVlz+95hIaATctvTh+X83N7evL9bfnzbUOfnb&#10;p+1X/BWblhCKYt97ZAYo+3k17DjrhaYGKELI/YJT/h86NahOqblh/e0zskH4zj1sHpGErLkBEwre&#10;fFdzQ80NETC7y+N0ifAGunZFbijfFBKLBcs5IaGoPkmqrrhtuJrJbQOj08O0mBvkxDNvHJSWEAf6&#10;Bs8Oezgz+OTwrUP/KkOuwy12DbPFGK6Mb0Is4/aCVxkmNOxuFN6HOCztBzF1uLNuEHxVRF1D9B7Y&#10;pvHWgw7T0t4D07SsF0QxLesFAYfpbhMHrnCc6jdx4Aq/VyP6cgmnTHgc+kuE2/bxSFDgDftkNCz7&#10;eDBcH4jmvzQWLmjqa5f2gaTv3WG7VdinUgcs8cjwK7oLXOAeWPje+71h92DHq793bMTOX42hxN89&#10;oTd/93DwLA0fVs6I1mjoA8Hvsl10u3I6s2CkWXZrJcLjSN/Z4T9dhwc9D/4dflfu/9Z/7tsHkj9v&#10;mD4Q+4rHKhGOG9HI7P6YEuHNVPaBjE/QBxJUrVdu1YggjVRkEaRN4VJrShqB251EifAwLYI0ORG+&#10;4443iGAViQjESM+PD+29QfCnfvcGPW+2N+7SIPzpYbv5ePv4CBcJ/XK3friFBaeFXsBe3N/QXcdK&#10;J4iDBsODtP7ODD45AqRZctKetv3DT6OeEuGzyQIJ3hDLiL44OICSJgyD093+fYjDBEibLhFr5PJJ&#10;HBrQIStFR1rCAtM0jgs6TEuBwbAS4eAw3W0CpOE41W8ZSLNiyuPQXyLcto9HggJv2CejYdnHg+FA&#10;mhJa3IXyioL92gmQlrx38NU5oKRQQRpcl+k6lpA7ojUaQBp+l22Q1n7TO0Cal/6OIz3s8p8Ofvlx&#10;Q4G0/HkVpNVm3RM064K+pGDSindlMU3rQKP4yoDTjtWpNG1eRGnZzABJzgPTIMNllZYinVmaW0x3&#10;BqccjNNsoWafDD1O02Say7JpUHSaTkfkEMEKcXzQVyJ8YD7NNi4j1DTPFWfU7MDmYE01MAXNjirT&#10;KSsejf6Umm1gjtZUAyVcM6lcAddwXOAkK1yj5rTjOtgpPCg5eSypFpS/c5YrBWxh4FCILX9gRWwV&#10;sZ0CscmGSXfgqWjDZNS0DpxKgBikHku8mhcNDrwa01YM8xhikzMDODkPYoOslCG20pKTwS2mO4NT&#10;DkdsQ0qEzyazftQaDEPhxLYeblFrpqwjhwgOsCki0pLNMW3jAAG4Ncu2FCCYtuV4TbEtw2s2eQWM&#10;rqORADkH8ir3nCDXbEVHBa9pBkq8ZhvIg9FlYBoP20AeDseukSK0wOw5vWa9egKvJfGteG0IvEZL&#10;NfJr8Fp28GvuEixwuVUEDcrf0zDU4zT/6Qi2MHAovJY/sOK1itdOgddgVeR9zPNV8T7miLsw17li&#10;pwIw/BEJBa/FeSpeczMDNDkPXoMsIvDafEWtH0MXQvdyZ3DKC8FrzQwar2I4IxDjKGEyw2GA1/wr&#10;EYelKMHERBwi9MZrpm0cIHTYVhKvEUpUHZcWQ2mc6rnCeK3DQB6MAHfz0BaWCKd3SvcgR9AivhWv&#10;DYrXIOodeC0c6dqN18JQj9P8Zym8lj2w4rWK106B1yCrpHit+NkCBjAgJZp4zSvbaHgtzFPxmpsZ&#10;oMl58Bos+hleo39sQbwW3KLAX+GUF4LX5lfQg4WpU3b7p3gNhyG/lokdlcRrpm0pXjNtK4rXwGW6&#10;4wRew3Gq50rjNdvAFK/ZBhbm18zwCn4tiW/Fa4PiNfhCd+C1sGTtxmthqMdp/rMUXsseWPFaxWsn&#10;wGuNOGYwd3dJlKyHQivPDPIsnCVg/S0eYZDyvt7Bps6LgE3OPC9ea/KDBvNVGcnJfdwZnHIwXqMo&#10;DHali90llgK2pIkIW75bMPw+BWwdt6ZwlEAUG74vomaWIoSOY4MpYjONSxFbh3Gc0Xm/BI1Nxbis&#10;JGofukxLor0PhQ5+pYttIY9G/x62rnePh8RVRTUfiojYr58AbUmIK2gbALTRcj1ADxv9HsgleUdZ&#10;Ctn8uKEqovnzKmKriO0UiE2cOZivip85gHU33EGS9Vz1vNIlzGOI7UVd6dIA4sgYtiJnDvZy5yCI&#10;zbz4g/VOvR8j7sgv1ZCHDpqVccwxRWw47ORXusxM4zg8AILQMk7gg4GvdLF7xFLEhuNU3wmSjV6k&#10;Qa90sS1MEZttocDQQ1/pYkdYILYkxBWxDYHYcLkGxFavdHn1uP384c2X7ejX9ZfXF1XK49sNbaTv&#10;btc3b9ufn9b3X9zPVcoD9S3TmihtQopybEwibNnyHJ5iczdY0JkDR4CEiiiXW/OzIlwT8wIwOUs9&#10;tIF8lKG1IucNNKcYrgwuOZxdM4W5JFKjaAj+SkC1cb3ShWhmv+W3yj6nvtLFThj1ShfCKfD1+gG0&#10;+xvZ2rws3toM/YRANWPlZTaHHT0tH3EtS65mgSUs3vSVz+JpIZkX1sDzpAXY58m04P6hQ7fJ7OHK&#10;4JIj0kK90uV3f6VLTQv1ShcoiTfAQSW7hWX5DspmBuQdFeRXQDElaQEwJW4VFqv2BrCQFdj1JWFS&#10;zArptLACnicpKL2TyzK9k70dGTxyeE4Ahb4pnXhtIxaL4pJNnAKbGAIYh4ntQlsMDcGMA1Nm19VC&#10;298H/44D9NfOLtuP1tudYrs2DM78hSu8gAdcpRF+2P8KyCrbX2X746LYKdsPZxFFYiivCMsuZwnr&#10;gt8wpEs83y9os15mapjBUpntF0q1aYV7bna4suYGlC1HGAKe6JREb/NIorXu5hB/sH61vd1z2wD1&#10;jZobLv61Gq/eLt8uZ5ez6eLt5Wx8fX3587s3s8vFu8nV/Lq5fvPmevJvzKDJBYytejP8z37qzTfb&#10;9TOINTsB56/r+2+Uk+27kOt1X9Z1XzNYjNNNQ/mmkFBimC2m9A2MauGkwo/bhvnCvtIlTou5QU4M&#10;S2HMkSdUC8ddUZYdyrSE7OHM4JPDtw79qwz5vSli1zCfYHNJjKWxa6BhcBGkfx/isLSD17w3hfcf&#10;UP8uviqi/iF6D2zTkm4Q27S0G8Q0LeveVUyT3bvoMN1t4sAVjlP9JntBzJjy3VvvK1067OORoMAb&#10;9olomPbxYLjOXc1/aSwmdmzTPpA0uPDVOWC3WtXCE7VwWqMBJ+F32d5Dt9908LhZdmuvdIkjfceu&#10;/3SHreh5kEv8rtz/rf90oxwU7DMmf94wnbv2ldz1ShfC8gEr/qBXuuCppxSk0etatg/E30IyWyzp&#10;aRGksZtZ2uPSgduNV7rEaRGkyYkBkJwHpCmdIMtCnSD9nRl8cgRIs67XkK0gyuUaAqTNVnSfWngF&#10;Ivri4GBCw+B0d358XoC0Ia90MU3juKDDtBQYDHqlC778CNL8Nye6TYI0GKf6LQNpVkx5HHpf6dJh&#10;nwBppn0SpFn28WA4kKa8dZnmpBnbFKSl710FaZ74OpTESq50ueoAadMZtZx0gDR/VUsc6WGX/3Tw&#10;y4/rA8D6jMmfV0FaPV51guNVcE9lCtKuindl0ZUbrisrY9Kc1r9OpWnzIkrLZgZIch6YBhlEcmlX&#10;ZQQnmznAH+xmiKyUr1nZTjkYp9kXa0icRg8XlJUAajatwQGCYz9UVigFanBAaMArXWzjODroMC6F&#10;arZxGaGmea44o2YHlsfCgTXVQBGLwSk120Aej1YifLFo+z0ZiBXxsOObwrXKqUF5krwJSyrVJ93n&#10;EXDNrUsDkGrhppac5UoBWxjYB431GZM/sCK2ithOgdhgGUtoNXfVbElajUlOBnIgQAxS+6fjVf4W&#10;isCrafMYYpMzz4zYlLbJqzJtk+GGnMi1mO4MTjkcsQ16pctqvNA5Io4SgL+CYSiceNIrXUzbOEDo&#10;sC0FCKZ8eY7XtBtToEKT3Pe7J7mWe06Qa/jlAu7SXejENaImPBItXtMMzPCayf6p7JpiYMqu2Qby&#10;cLR4TTMwDYeLm05P8oiI+ML3p9ZACbcdg9doqQa8tutKF/q6g8utImi4qaVdGWCox2n+s5jkpLfN&#10;P6jitYrXToDX5rKP+ap4HzPDXZAS0wMu7hvo8FqrB63htTBPx2ueR//t0/Yr0PcIPj9vH355OGG3&#10;2lzpZb4q0su8lztfGF6bw4kLwGshnJEO4SgBSCwYpgpdpyjBxEQcIvS90sW2jQOEDttSgGDaxtEB&#10;yU3Sd0Awkxm/5sCk4jhRDMVxqudK4zXbQB6MCIfab3t8Awpf6WKHV/Jr/N2reG2Acqhb5AmvVYnw&#10;VL6otq1V+aLOc2dYTUv5tfJnC6KmdV7DIyVXvSIKJSUvLR7nRcAmZwZoch68BoAjq4iWOV2gucUT&#10;bKZTDubXKAqDSYTbVSkB2OAcQq+SKKkikUcE4uEooadEuG2cQGyWcSliG1givKPimBwRp3Gq7wRk&#10;64osj4Yj2fDNEi6epOjZHR9gdXqGxXg03DjdwpRj67KQh8SxbJqFIiJ2hCVo4yGuoG0A0EYr0wA1&#10;Ufo98TAaxMYzXv7TUWx+XJ9qZ58xtSJ6+1N+xHME3YmrOVxgjWdH7LOeY/qvPQScDNstkvajHzSY&#10;wyqbIjZ6XUtWRGHd9RLheQ2vn0R4nMcQ24uSCJ9DTsoQW5mjBvu4M8DYYxAbnuKkh8qM7at2f/hp&#10;1FMifD5ZGG3zHCMAjQXDVJlrARJsFW6OERxiy/XLBT6wjePwoMM4gQ9s4zKWTRFXz0i2/YqiKMUs&#10;4yU6CjsEuHk0WsSWuy9HbHtVRTULRUQ6LOQhaRGbYqGIiB1hidj4+1cR2xCIDZdrQGxVIrxybF/u&#10;b97dfwFJP1Bh2XyvHFs3xwZrYoLYFsVPHURd69kCKD5KI54TElLfgCuiFizcVNk21/tZEa6JeQGY&#10;nIdfg+wh0Zprgh5eCzZ3iuHK4JLDsZoppCCRWpUId4p8tOOcANSy1Qr8dt5q0zm1RLhdlNm9lgK7&#10;gf9QeAHbBid8Fb9v719XWafXF49//77e3l6MvvzPt0fgISYzVNV7oj/M5ldT+MOW/80H/jfrbx/v&#10;NtvXF08XI/fjmyf4E0z5/rC9/3z3BCeO6BX7tvn5+9Pm0/0TrKmw8j2++rC5+Qc2gtAfnh8f6Ke2&#10;QaQ7LcBam6YFal4pupEPEuFzkPqSaSGR+k7SAmJrPHMVZ/G0kMwLa+B50gIYmqWFIm3NUSI8OiWm&#10;Bd0lR6SFKhG+p9YfEpETCMMxaQGjCK+9zx+OUIYX/AAl2NV87noTErYzuWqopoUqEQ4S4QvZQbko&#10;30EZlK0jTevXMmCcqBw/bk8Yhs1ClAiPk2JWSKedNykslN7JRZneyd6ODB45IifYdCLbLNARAqyd&#10;+wDGKqwgE30xNKcdOZcIGMDVQt3vg3/HAQcO4BWHdfWMMrDojcMzgzO/9Sh44JjE0EB9nkyxE4Ol&#10;jNqHe6n7hdF2A+AdQvbr7RZ+AJD/z4vR83b98N+2X4D3ROwXTtGq5XWt4yK/MzNAqSmf9UJTAyxt&#10;2X6hVJtW7hTdlTU31NyAtFa9PqJeHxFZlJZXev6MDBOgLshgd/cfr9dPa/5nGvXqdrq523y5ud3+&#10;6T8CAAAA//8DAFBLAwQUAAYACAAAACEAyH0M7eAAAAANAQAADwAAAGRycy9kb3ducmV2LnhtbEyP&#10;TUvDQBCG74L/YRnBm918kGJjNqUU9VQEW0G8bbPTJDQ7G7LbJP33Tk96m5d5eD+K9Ww7MeLgW0cK&#10;4kUEAqlypqVawdfh7ekZhA+ajO4coYIreliX93eFzo2b6BPHfagFm5DPtYImhD6X0lcNWu0Xrkfi&#10;38kNVgeWQy3NoCc2t51MomgprW6JExrd47bB6ry/WAXvk542afw67s6n7fXnkH1872JU6vFh3ryA&#10;CDiHPxhu9bk6lNzp6C5kvOhYp6sVowqSJE5B3IgoW/KaI18ZZ4MsC/l/RfkLAAD//wMAUEsBAi0A&#10;FAAGAAgAAAAhALaDOJL+AAAA4QEAABMAAAAAAAAAAAAAAAAAAAAAAFtDb250ZW50X1R5cGVzXS54&#10;bWxQSwECLQAUAAYACAAAACEAOP0h/9YAAACUAQAACwAAAAAAAAAAAAAAAAAvAQAAX3JlbHMvLnJl&#10;bHNQSwECLQAUAAYACAAAACEAIMBAJOWgAAB2kwcADgAAAAAAAAAAAAAAAAAuAgAAZHJzL2Uyb0Rv&#10;Yy54bWxQSwECLQAUAAYACAAAACEAyH0M7eAAAAANAQAADwAAAAAAAAAAAAAAAAA/owAAZHJzL2Rv&#10;d25yZXYueG1sUEsFBgAAAAAEAAQA8wAAAEykAAAAAA==&#10;">
                <v:group id="Group 1024" o:spid="_x0000_s1027" style="position:absolute;left:1428;top:2223;width:905;height:334" coordorigin="1428,2223" coordsize="905,33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drDb8IAAADcAAAADwAAAGRycy9kb3ducmV2LnhtbERPTYvCMBC9C/sfwizs&#10;TdO6KG41ioiKBxGswuJtaMa22ExKE9v6781hYY+P971Y9aYSLTWutKwgHkUgiDOrS84VXC+74QyE&#10;88gaK8uk4EUOVsuPwQITbTs+U5v6XIQQdgkqKLyvEyldVpBBN7I1ceDutjHoA2xyqRvsQrip5DiK&#10;ptJgyaGhwJo2BWWP9GkU7Dvs1t/xtj0+7pvX7TI5/R5jUurrs1/PQXjq/b/4z33QCn6iMD+cCUdA&#10;Lt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H3aw2/CAAAA3AAAAA8A&#10;AAAAAAAAAAAAAAAAqgIAAGRycy9kb3ducmV2LnhtbFBLBQYAAAAABAAEAPoAAACZAwAAAAA=&#10;">
                  <v:shape id="Freeform 1025" o:spid="_x0000_s1028" style="position:absolute;left:1428;top:2223;width:905;height:334;visibility:visible;mso-wrap-style:square;v-text-anchor:top" coordsize="905,3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isJGsUA&#10;AADcAAAADwAAAGRycy9kb3ducmV2LnhtbESPQWsCMRSE74X+h/AKvRTN6kHqahQpFaRQqasXb4/N&#10;c7O4eVmTuG7/vREKPQ4z8w0zX/a2ER35UDtWMBpmIIhLp2uuFBz268E7iBCRNTaOScEvBVgunp/m&#10;mGt34x11RaxEgnDIUYGJsc2lDKUhi2HoWuLknZy3GJP0ldQebwluGznOsom0WHNaMNjSh6HyXFyt&#10;gurzcvDbI3515c+puOxD923epFKvL/1qBiJSH//Df+2NVjDNRvA4k46AXN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KwkaxQAAANwAAAAPAAAAAAAAAAAAAAAAAJgCAABkcnMv&#10;ZG93bnJldi54bWxQSwUGAAAAAAQABAD1AAAAigMAAAAA&#10;" path="m,333r905,l905,,,,,333xe" fillcolor="#444" stroked="f">
                    <v:path arrowok="t" o:connecttype="custom" o:connectlocs="0,2556;905,2556;905,2223;0,2223;0,2556" o:connectangles="0,0,0,0,0"/>
                  </v:shape>
                </v:group>
                <v:group id="Group 1022" o:spid="_x0000_s1029" style="position:absolute;left:1476;top:2280;width:811;height:247" coordorigin="1476,2280" coordsize="811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4kT4g8YAAADcAAAADwAAAGRycy9kb3ducmV2LnhtbESPT2vCQBTE7wW/w/KE&#10;3uomkRabuoqIlh6kYCKU3h7ZZxLMvg3ZNX++fbdQ6HGYmd8w6+1oGtFT52rLCuJFBIK4sLrmUsEl&#10;Pz6tQDiPrLGxTAomcrDdzB7WmGo78Jn6zJciQNilqKDyvk2ldEVFBt3CtsTBu9rOoA+yK6XucAhw&#10;08gkil6kwZrDQoUt7SsqbtndKHgfcNgt40N/ul3303f+/Pl1ikmpx/m4ewPhafT/4b/2h1bwGiXw&#10;eyYcAbn5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iRPiDxgAAANwA&#10;AAAPAAAAAAAAAAAAAAAAAKoCAABkcnMvZG93bnJldi54bWxQSwUGAAAAAAQABAD6AAAAnQMAAAAA&#10;">
                  <v:shape id="Freeform 1023" o:spid="_x0000_s1030" style="position:absolute;left:1476;top:2280;width:811;height:247;visibility:visible;mso-wrap-style:square;v-text-anchor:top" coordsize="811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ohL8EA&#10;AADcAAAADwAAAGRycy9kb3ducmV2LnhtbESP3WoCMRSE7wu+QziCdzXxp1q3RilSsbf+PMBhc7pZ&#10;mpwsSarr2zeFgpfDzHzDrLe9d+JKMbWBNUzGCgRxHUzLjYbLef/8CiJlZIMuMGm4U4LtZvC0xsqE&#10;Gx/pesqNKBBOFWqwOXeVlKm25DGNQ0dcvK8QPeYiYyNNxFuBeyenSi2kx5bLgsWOdpbq79OP1zBb&#10;OXtvGZ26HJqPsHhZ1nOKWo+G/fsbiEx9foT/259Gw0rN4O9MOQJy8w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AKIS/BAAAA3AAAAA8AAAAAAAAAAAAAAAAAmAIAAGRycy9kb3du&#10;cmV2LnhtbFBLBQYAAAAABAAEAPUAAACGAwAAAAA=&#10;" path="m,248r812,l812,,,,,248xe" fillcolor="#444" stroked="f">
                    <v:path arrowok="t" o:connecttype="custom" o:connectlocs="0,2528;812,2528;812,2280;0,2280;0,2528" o:connectangles="0,0,0,0,0"/>
                  </v:shape>
                </v:group>
                <v:group id="Group 1020" o:spid="_x0000_s1031" style="position:absolute;left:2352;top:2223;width:7669;height:334" coordorigin="2352,2223" coordsize="7669,33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uHFbMYAAADcAAAADwAAAGRycy9kb3ducmV2LnhtbESPW2vCQBSE3wv+h+UI&#10;faub2FY0ZhURW/ogghcQ3w7Zkwtmz4bsNon/vlso9HGYmW+YdD2YWnTUusqygngSgSDOrK64UHA5&#10;f7zMQTiPrLG2TAoe5GC9Gj2lmGjb85G6ky9EgLBLUEHpfZNI6bKSDLqJbYiDl9vWoA+yLaRusQ9w&#10;U8tpFM2kwYrDQokNbUvK7qdvo+Czx37zGu+6/T3fPm7n98N1H5NSz+NhswThafD/4b/2l1awiN7g&#10;90w4AnL1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C4cVsxgAAANwA&#10;AAAPAAAAAAAAAAAAAAAAAKoCAABkcnMvZG93bnJldi54bWxQSwUGAAAAAAQABAD6AAAAnQMAAAAA&#10;">
                  <v:shape id="Freeform 1021" o:spid="_x0000_s1032" style="position:absolute;left:2352;top:2223;width:7669;height:334;visibility:visible;mso-wrap-style:square;v-text-anchor:top" coordsize="7669,3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KeT8YA&#10;AADcAAAADwAAAGRycy9kb3ducmV2LnhtbESPT2sCMRTE70K/Q3iFXkSztlV0axQRSnvpwT/g9bl5&#10;bra7eVmSqFs/fVMoeBxm5jfMfNnZRlzIh8qxgtEwA0FcOF1xqWC/ex9MQYSIrLFxTAp+KMBy8dCb&#10;Y67dlTd02cZSJAiHHBWYGNtcylAYshiGriVO3sl5izFJX0rt8ZrgtpHPWTaRFitOCwZbWhsq6u3Z&#10;KvioX79ifbodR7767rcvh+PNnL1ST4/d6g1EpC7ew//tT61glo3h70w6AnLx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YKeT8YAAADcAAAADwAAAAAAAAAAAAAAAACYAgAAZHJz&#10;L2Rvd25yZXYueG1sUEsFBgAAAAAEAAQA9QAAAIsDAAAAAA==&#10;" path="m,333r7670,l7670,,,,,333xe" fillcolor="#444" stroked="f">
                    <v:path arrowok="t" o:connecttype="custom" o:connectlocs="0,2556;7670,2556;7670,2223;0,2223;0,2556" o:connectangles="0,0,0,0,0"/>
                  </v:shape>
                </v:group>
                <v:group id="Group 1018" o:spid="_x0000_s1033" style="position:absolute;left:2400;top:2280;width:7576;height:247" coordorigin="2400,2280" coordsize="7576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X/+gMYAAADcAAAADwAAAGRycy9kb3ducmV2LnhtbESPT2vCQBTE74V+h+UV&#10;ejObtCg1ZhWRtvQQBLUg3h7ZZxLMvg3Zbf58e7dQ6HGYmd8w2WY0jeipc7VlBUkUgyAurK65VPB9&#10;+pi9gXAeWWNjmRRM5GCzfnzIMNV24AP1R1+KAGGXooLK+zaV0hUVGXSRbYmDd7WdQR9kV0rd4RDg&#10;ppEvcbyQBmsOCxW2tKuouB1/jILPAYfta/Le57frbrqc5vtznpBSz0/jdgXC0+j/w3/tL61gGS/g&#10;90w4AnJ9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df/6AxgAAANwA&#10;AAAPAAAAAAAAAAAAAAAAAKoCAABkcnMvZG93bnJldi54bWxQSwUGAAAAAAQABAD6AAAAnQMAAAAA&#10;">
                  <v:shape id="Freeform 1019" o:spid="_x0000_s1034" style="position:absolute;left:2400;top:2280;width:7576;height:247;visibility:visible;mso-wrap-style:square;v-text-anchor:top" coordsize="7576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e0sMQA&#10;AADcAAAADwAAAGRycy9kb3ducmV2LnhtbESPT4vCMBTE7wt+h/CEvRRNdg9dW40igrgXhfXP/dE8&#10;22LzUpqsrd9+Iwh7HGbmN8xiNdhG3KnztWMNH1MFgrhwpuZSw/m0ncxA+IBssHFMGh7kYbUcvS0w&#10;N67nH7ofQykihH2OGqoQ2lxKX1Rk0U9dSxy9q+sshii7UpoO+wi3jfxUKpUWa44LFba0qai4HX+t&#10;husjS5N+Vyf7VqX2kpSHzSwjrd/Hw3oOItAQ/sOv9rfRkKkveJ6JR0Au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x3tLDEAAAA3AAAAA8AAAAAAAAAAAAAAAAAmAIAAGRycy9k&#10;b3ducmV2LnhtbFBLBQYAAAAABAAEAPUAAACJAwAAAAA=&#10;" path="m,248r7576,l7576,,,,,248xe" fillcolor="#444" stroked="f">
                    <v:path arrowok="t" o:connecttype="custom" o:connectlocs="0,2528;7576,2528;7576,2280;0,2280;0,2528" o:connectangles="0,0,0,0,0"/>
                  </v:shape>
                </v:group>
                <v:group id="Group 1016" o:spid="_x0000_s1035" style="position:absolute;left:10044;top:2223;width:494;height:334" coordorigin="10044,2223" coordsize="494,33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6zPacIAAADcAAAADwAAAGRycy9kb3ducmV2LnhtbERPTYvCMBC9C/sfwizs&#10;TdO6KG41ioiKBxGswuJtaMa22ExKE9v6781hYY+P971Y9aYSLTWutKwgHkUgiDOrS84VXC+74QyE&#10;88gaK8uk4EUOVsuPwQITbTs+U5v6XIQQdgkqKLyvEyldVpBBN7I1ceDutjHoA2xyqRvsQrip5DiK&#10;ptJgyaGhwJo2BWWP9GkU7Dvs1t/xtj0+7pvX7TI5/R5jUurrs1/PQXjq/b/4z33QCn6isDacCUdA&#10;Lt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Osz2nCAAAA3AAAAA8A&#10;AAAAAAAAAAAAAAAAqgIAAGRycy9kb3ducmV2LnhtbFBLBQYAAAAABAAEAPoAAACZAwAAAAA=&#10;">
                  <v:shape id="Freeform 1017" o:spid="_x0000_s1036" style="position:absolute;left:10044;top:2223;width:494;height:334;visibility:visible;mso-wrap-style:square;v-text-anchor:top" coordsize="494,3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uF+MQA&#10;AADcAAAADwAAAGRycy9kb3ducmV2LnhtbESPQWvCQBSE7wX/w/IEb3WjgjXRVUQo9dJAVTw/ss9N&#10;NPs2ZFcT/71bKPQ4zMw3zGrT21o8qPWVYwWTcQKCuHC6YqPgdPx8X4DwAVlj7ZgUPMnDZj14W2Gm&#10;Xcc/9DgEIyKEfYYKyhCaTEpflGTRj11DHL2Lay2GKFsjdYtdhNtaTpNkLi1WHBdKbGhXUnE73K2C&#10;XT455s+z/jDfena9z4suT7+MUqNhv12CCNSH//Bfe68VpEkKv2fiEZ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L7hfjEAAAA3AAAAA8AAAAAAAAAAAAAAAAAmAIAAGRycy9k&#10;b3ducmV2LnhtbFBLBQYAAAAABAAEAPUAAACJAwAAAAA=&#10;" path="m,333r494,l494,,,,,333xe" fillcolor="#444" stroked="f">
                    <v:path arrowok="t" o:connecttype="custom" o:connectlocs="0,2556;494,2556;494,2223;0,2223;0,2556" o:connectangles="0,0,0,0,0"/>
                  </v:shape>
                </v:group>
                <v:group id="Group 1014" o:spid="_x0000_s1037" style="position:absolute;left:10089;top:2280;width:401;height:247" coordorigin="10089,2280" coordsize="401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ANVssMAAADcAAAADwAAAGRycy9kb3ducmV2LnhtbERPy2rCQBTdF/yH4Qru&#10;mkkqLTU6ioS2dCEFTUHcXTLXJJi5EzLTPP6+sxBcHs57sxtNI3rqXG1ZQRLFIIgLq2suFfzmn8/v&#10;IJxH1thYJgUTOdhtZ08bTLUd+Ej9yZcihLBLUUHlfZtK6YqKDLrItsSBu9rOoA+wK6XucAjhppEv&#10;cfwmDdYcGipsKauouJ3+jIKvAYf9MvnoD7drNl3y15/zISGlFvNxvwbhafQP8d39rRWskjA/nAlH&#10;QG7/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4A1WywwAAANwAAAAP&#10;AAAAAAAAAAAAAAAAAKoCAABkcnMvZG93bnJldi54bWxQSwUGAAAAAAQABAD6AAAAmgMAAAAA&#10;">
                  <v:shape id="Freeform 1015" o:spid="_x0000_s1038" style="position:absolute;left:10089;top:2280;width:401;height:247;visibility:visible;mso-wrap-style:square;v-text-anchor:top" coordsize="401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gWQOMQA&#10;AADcAAAADwAAAGRycy9kb3ducmV2LnhtbESPQWvCQBSE7wX/w/KE3upmFaSJriKCILaXGluvj+wz&#10;CWbfhuwa4793C4Ueh5n5hlmuB9uInjpfO9agJgkI4sKZmksNp3z39g7CB2SDjWPS8CAP69XoZYmZ&#10;cXf+ov4YShEh7DPUUIXQZlL6oiKLfuJa4uhdXGcxRNmV0nR4j3DbyGmSzKXFmuNChS1tKyqux5vV&#10;kGzzw/f+2v/wPG0/3O1zZlR/1vp1PGwWIAIN4T/8194bDalS8HsmHgG5e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oFkDjEAAAA3AAAAA8AAAAAAAAAAAAAAAAAmAIAAGRycy9k&#10;b3ducmV2LnhtbFBLBQYAAAAABAAEAPUAAACJAwAAAAA=&#10;" path="m,248r401,l401,,,,,248xe" fillcolor="#444" stroked="f">
                    <v:path arrowok="t" o:connecttype="custom" o:connectlocs="0,2528;401,2528;401,2280;0,2280;0,2528" o:connectangles="0,0,0,0,0"/>
                  </v:shape>
                </v:group>
                <v:group id="Group 1012" o:spid="_x0000_s1039" style="position:absolute;left:1428;top:2252;width:9110;height:2" coordorigin="1428,2252" coordsize="9110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51uXsQAAADcAAAADwAAAGRycy9kb3ducmV2LnhtbESPQYvCMBSE78L+h/AW&#10;vGlaF2WtRhHZFQ8iqAvi7dE822LzUppsW/+9EQSPw8x8w8yXnSlFQ7UrLCuIhxEI4tTqgjMFf6ff&#10;wTcI55E1lpZJwZ0cLBcfvTkm2rZ8oOboMxEg7BJUkHtfJVK6NCeDbmgr4uBdbW3QB1lnUtfYBrgp&#10;5SiKJtJgwWEhx4rWOaW3479RsGmxXX3FP83udl3fL6fx/ryLSan+Z7eagfDU+Xf41d5qBdN4BM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Z51uXsQAAADcAAAA&#10;DwAAAAAAAAAAAAAAAACqAgAAZHJzL2Rvd25yZXYueG1sUEsFBgAAAAAEAAQA+gAAAJsDAAAAAA==&#10;">
                  <v:shape id="Freeform 1013" o:spid="_x0000_s1040" style="position:absolute;left:1428;top:2252;width:9110;height:2;visibility:visible;mso-wrap-style:square;v-text-anchor:top" coordsize="911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8LnscYA&#10;AADcAAAADwAAAGRycy9kb3ducmV2LnhtbESP3WrCQBSE7wt9h+UUvGs2VpAaXUWkLVqoRSPk9pg9&#10;+cHs2ZBdTXz7bqHQy2FmvmEWq8E04kadqy0rGEcxCOLc6ppLBaf0/fkVhPPIGhvLpOBODlbLx4cF&#10;Jtr2fKDb0ZciQNglqKDyvk2kdHlFBl1kW+LgFbYz6IPsSqk77APcNPIljqfSYM1hocKWNhXll+PV&#10;KNjP3LbPvuPiY5MW2flz92a+DhelRk/Deg7C0+D/w3/trVYwG0/g90w4AnL5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8LnscYAAADcAAAADwAAAAAAAAAAAAAAAACYAgAAZHJz&#10;L2Rvd25yZXYueG1sUEsFBgAAAAAEAAQA9QAAAIsDAAAAAA==&#10;" path="m,l9110,e" filled="f" strokecolor="#444" strokeweight="2.98pt">
                    <v:path arrowok="t" o:connecttype="custom" o:connectlocs="0,0;9110,0" o:connectangles="0,0"/>
                  </v:shape>
                </v:group>
                <v:group id="Group 1010" o:spid="_x0000_s1041" style="position:absolute;left:1419;top:2542;width:9129;height:2" coordorigin="1419,2542" coordsize="912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zhTscYAAADcAAAADwAAAGRycy9kb3ducmV2LnhtbESPT2vCQBTE74V+h+UV&#10;vOkm1ZY2zSoiVTyI0FgovT2yL38w+zZk1yR+e7cg9DjMzG+YdDWaRvTUudqygngWgSDOra65VPB9&#10;2k7fQDiPrLGxTAqu5GC1fHxIMdF24C/qM1+KAGGXoILK+zaR0uUVGXQz2xIHr7CdQR9kV0rd4RDg&#10;ppHPUfQqDdYcFipsaVNRfs4uRsFuwGE9jz/7w7nYXH9PL8efQ0xKTZ7G9QcIT6P/D9/be63gPV7A&#10;35lwBOTyB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HOFOxxgAAANwA&#10;AAAPAAAAAAAAAAAAAAAAAKoCAABkcnMvZG93bnJldi54bWxQSwUGAAAAAAQABAD6AAAAnQMAAAAA&#10;">
                  <v:shape id="Freeform 1011" o:spid="_x0000_s1042" style="position:absolute;left:1419;top:2542;width:9129;height:2;visibility:visible;mso-wrap-style:square;v-text-anchor:top" coordsize="912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+l8msQA&#10;AADcAAAADwAAAGRycy9kb3ducmV2LnhtbESPQWsCMRSE74X+h/AKvdXsWlrqahQpCt6Ka8Hrc/Pc&#10;bHfzsiRRt/31RhB6HGbmG2a2GGwnzuRD41hBPspAEFdON1wr+N6tXz5AhIissXNMCn4pwGL++DDD&#10;QrsLb+lcxlokCIcCFZgY+0LKUBmyGEauJ07e0XmLMUlfS+3xkuC2k+Mse5cWG04LBnv6NFS15ckq&#10;+Hndr9As6avMD5s234/bv96vlHp+GpZTEJGG+B++tzdawSR/g9uZdATk/A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PpfJrEAAAA3AAAAA8AAAAAAAAAAAAAAAAAmAIAAGRycy9k&#10;b3ducmV2LnhtbFBLBQYAAAAABAAEAPUAAACJAwAAAAA=&#10;" path="m,l9129,e" filled="f" strokecolor="#444" strokeweight="1.54pt">
                    <v:path arrowok="t" o:connecttype="custom" o:connectlocs="0,0;9129,0" o:connectangles="0,0"/>
                  </v:shape>
                </v:group>
                <v:group id="Group 1008" o:spid="_x0000_s1043" style="position:absolute;left:2343;top:2280;width:2;height:276" coordorigin="2343,2280" coordsize="2,27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KZoXcYAAADcAAAADwAAAGRycy9kb3ducmV2LnhtbESPT2vCQBTE74V+h+UV&#10;ejObtCg1ZhWRtvQQBLUg3h7ZZxLMvg3Zbf58e7dQ6HGYmd8w2WY0jeipc7VlBUkUgyAurK65VPB9&#10;+pi9gXAeWWNjmRRM5GCzfnzIMNV24AP1R1+KAGGXooLK+zaV0hUVGXSRbYmDd7WdQR9kV0rd4RDg&#10;ppEvcbyQBmsOCxW2tKuouB1/jILPAYfta/Le57frbrqc5vtznpBSz0/jdgXC0+j/w3/tL61gmSzg&#10;90w4AnJ9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YpmhdxgAAANwA&#10;AAAPAAAAAAAAAAAAAAAAAKoCAABkcnMvZG93bnJldi54bWxQSwUGAAAAAAQABAD6AAAAnQMAAAAA&#10;">
                  <v:shape id="Freeform 1009" o:spid="_x0000_s1044" style="position:absolute;left:2343;top:2280;width:2;height:276;visibility:visible;mso-wrap-style:square;v-text-anchor:top" coordsize="2,2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bTycUA&#10;AADcAAAADwAAAGRycy9kb3ducmV2LnhtbESPQWvCQBSE74L/YXlCb2ZjodGmrlJKDaU3Y3vo7TX7&#10;TKLZtyG7TeK/dwuCx2FmvmHW29E0oqfO1ZYVLKIYBHFhdc2lgq/Dbr4C4TyyxsYyKbiQg+1mOllj&#10;qu3Ae+pzX4oAYZeigsr7NpXSFRUZdJFtiYN3tJ1BH2RXSt3hEOCmkY9xnEiDNYeFClt6q6g4539G&#10;wff+Cel4+qmz3fk9+T1lKHX/qdTDbHx9AeFp9Pfwrf2hFTwvlvB/JhwBubk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5VtPJxQAAANwAAAAPAAAAAAAAAAAAAAAAAJgCAABkcnMv&#10;ZG93bnJldi54bWxQSwUGAAAAAAQABAD1AAAAigMAAAAA&#10;" path="m,l,276e" filled="f" strokecolor="white" strokeweight="1.06pt">
                    <v:path arrowok="t" o:connecttype="custom" o:connectlocs="0,2280;0,2556" o:connectangles="0,0"/>
                  </v:shape>
                </v:group>
                <v:group id="Group 1006" o:spid="_x0000_s1045" style="position:absolute;left:10034;top:2280;width:2;height:276" coordorigin="10034,2280" coordsize="2,27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nVZtMMAAADcAAAADwAAAGRycy9kb3ducmV2LnhtbERPy2rCQBTdF/yH4Qru&#10;mkkqLTU6ioS2dCEFTUHcXTLXJJi5EzLTPP6+sxBcHs57sxtNI3rqXG1ZQRLFIIgLq2suFfzmn8/v&#10;IJxH1thYJgUTOdhtZ08bTLUd+Ej9yZcihLBLUUHlfZtK6YqKDLrItsSBu9rOoA+wK6XucAjhppEv&#10;cfwmDdYcGipsKauouJ3+jIKvAYf9MvnoD7drNl3y15/zISGlFvNxvwbhafQP8d39rRWskrA2nAlH&#10;QG7/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GdVm0wwAAANwAAAAP&#10;AAAAAAAAAAAAAAAAAKoCAABkcnMvZG93bnJldi54bWxQSwUGAAAAAAQABAD6AAAAmgMAAAAA&#10;">
                  <v:shape id="Freeform 1007" o:spid="_x0000_s1046" style="position:absolute;left:10034;top:2280;width:2;height:276;visibility:visible;mso-wrap-style:square;v-text-anchor:top" coordsize="2,2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4XiIMUA&#10;AADcAAAADwAAAGRycy9kb3ducmV2LnhtbESPS2vDMBCE74X+B7GF3mI5hYbYjRxKSEzpLa9Db1tr&#10;40eslbFU2/33VSDQ4zAz3zCr9WRaMVDvassK5lEMgriwuuZSwem4my1BOI+ssbVMCn7JwTp7fFhh&#10;qu3IexoOvhQBwi5FBZX3XSqlKyoy6CLbEQfvYnuDPsi+lLrHMcBNK1/ieCEN1hwWKuxoU1FxPfwY&#10;Bef9K9Kl+arz3XW7+G5ylHr4VOr5aXp/A+Fp8v/he/tDK0jmCdzOhCMgs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heIgxQAAANwAAAAPAAAAAAAAAAAAAAAAAJgCAABkcnMv&#10;ZG93bnJldi54bWxQSwUGAAAAAAQABAD1AAAAigMAAAAA&#10;" path="m,l,276e" filled="f" strokecolor="white" strokeweight="1.06pt">
                    <v:path arrowok="t" o:connecttype="custom" o:connectlocs="0,2280;0,2556" o:connectangles="0,0"/>
                  </v:shape>
                </v:group>
                <v:group id="Group 1004" o:spid="_x0000_s1047" style="position:absolute;left:1428;top:2576;width:905;height:566" coordorigin="1428,2576" coordsize="905,5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m+fD8IAAADcAAAADwAAAGRycy9kb3ducmV2LnhtbERPTYvCMBC9C/sfwix4&#10;07SK4naNIrIuexDBuiDehmZsi82kNLGt/94cBI+P971c96YSLTWutKwgHkcgiDOrS84V/J92owUI&#10;55E1VpZJwYMcrFcfgyUm2nZ8pDb1uQgh7BJUUHhfJ1K6rCCDbmxr4sBdbWPQB9jkUjfYhXBTyUkU&#10;zaXBkkNDgTVtC8pu6d0o+O2w20zjn3Z/u24fl9PscN7HpNTws998g/DU+7f45f7TCr4mYX44E46A&#10;XD0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DZvnw/CAAAA3AAAAA8A&#10;AAAAAAAAAAAAAAAAqgIAAGRycy9kb3ducmV2LnhtbFBLBQYAAAAABAAEAPoAAACZAwAAAAA=&#10;">
                  <v:shape id="Freeform 1005" o:spid="_x0000_s1048" style="position:absolute;left:1428;top:2576;width:905;height:566;visibility:visible;mso-wrap-style:square;v-text-anchor:top" coordsize="905,5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GWxbcQA&#10;AADcAAAADwAAAGRycy9kb3ducmV2LnhtbESPQWvCQBSE74L/YXlCL6IbUyhpmo2ItLRHq9bzI/vM&#10;pmbfhuxWU3+9Wyh4HGbmG6ZYDrYVZ+p941jBYp6AIK6cbrhWsN+9zTIQPiBrbB2Tgl/ysCzHowJz&#10;7S78SedtqEWEsM9RgQmhy6X0lSGLfu464ugdXW8xRNnXUvd4iXDbyjRJnqTFhuOCwY7WhqrT9scq&#10;SNurnmbX02ty3Hzz4cu8y4EelXqYDKsXEIGGcA//tz+0gud0AX9n4hGQ5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xlsW3EAAAA3AAAAA8AAAAAAAAAAAAAAAAAmAIAAGRycy9k&#10;b3ducmV2LnhtbFBLBQYAAAAABAAEAPUAAACJAwAAAAA=&#10;" path="m,566r905,l905,,,,,566xe" fillcolor="#dadada" stroked="f">
                    <v:path arrowok="t" o:connecttype="custom" o:connectlocs="0,3142;905,3142;905,2576;0,2576;0,3142" o:connectangles="0,0,0,0,0"/>
                  </v:shape>
                </v:group>
                <v:group id="Group 1002" o:spid="_x0000_s1049" style="position:absolute;left:1476;top:2633;width:811;height:247" coordorigin="1476,2633" coordsize="811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fGk48UAAADcAAAADwAAAGRycy9kb3ducmV2LnhtbESPT2vCQBTE7wW/w/IE&#10;b3WTSItGVxFR6UEK/gHx9sg+k2D2bciuSfz23UKhx2FmfsMsVr2pREuNKy0riMcRCOLM6pJzBZfz&#10;7n0KwnlkjZVlUvAiB6vl4G2BqbYdH6k9+VwECLsUFRTe16mULivIoBvbmjh4d9sY9EE2udQNdgFu&#10;KplE0ac0WHJYKLCmTUHZ4/Q0CvYddutJvG0Pj/vmdTt/fF8PMSk1GvbrOQhPvf8P/7W/tIJZksDv&#10;mXAE5P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nxpOPFAAAA3AAA&#10;AA8AAAAAAAAAAAAAAAAAqgIAAGRycy9kb3ducmV2LnhtbFBLBQYAAAAABAAEAPoAAACcAwAAAAA=&#10;">
                  <v:shape id="Freeform 1003" o:spid="_x0000_s1050" style="position:absolute;left:1476;top:2633;width:811;height:247;visibility:visible;mso-wrap-style:square;v-text-anchor:top" coordsize="811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If7GcIA&#10;AADcAAAADwAAAGRycy9kb3ducmV2LnhtbESPQWvCQBSE70L/w/IK3symCsWmriKCmGONpfT4yD53&#10;Q7JvQ3bV+O+7QsHjMDPfMKvN6DpxpSE0nhW8ZTkI4trrho2C79N+tgQRIrLGzjMpuFOAzfplssJC&#10;+xsf6VpFIxKEQ4EKbIx9IWWoLTkMme+Jk3f2g8OY5GCkHvCW4K6T8zx/lw4bTgsWe9pZqtvq4hQE&#10;7i3rn7KszGHxi227PZ2/jFLT13H7CSLSGJ/h/3apFXzMF/A4k46AXP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h/sZwgAAANwAAAAPAAAAAAAAAAAAAAAAAJgCAABkcnMvZG93&#10;bnJldi54bWxQSwUGAAAAAAQABAD1AAAAhwMAAAAA&#10;" path="m,247r812,l812,,,,,247xe" fillcolor="#dadada" stroked="f">
                    <v:path arrowok="t" o:connecttype="custom" o:connectlocs="0,2880;812,2880;812,2633;0,2633;0,2880" o:connectangles="0,0,0,0,0"/>
                  </v:shape>
                </v:group>
                <v:group id="Group 1000" o:spid="_x0000_s1051" style="position:absolute;left:2352;top:2576;width:7669;height:566" coordorigin="2352,2576" coordsize="7669,5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VSZDMUAAADcAAAADwAAAGRycy9kb3ducmV2LnhtbESPT2vCQBTE74LfYXmC&#10;t7qJ/7DRVURUepBCtVB6e2SfSTD7NmTXJH77rlDwOMzMb5jVpjOlaKh2hWUF8SgCQZxaXXCm4Pty&#10;eFuAcB5ZY2mZFDzIwWbd760w0bblL2rOPhMBwi5BBbn3VSKlS3My6Ea2Ig7e1dYGfZB1JnWNbYCb&#10;Uo6jaC4NFhwWcqxol1N6O9+NgmOL7XYS75vT7bp7/F5mnz+nmJQaDrrtEoSnzr/C/+0PreB9PIXn&#10;mXAE5Po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ElUmQzFAAAA3AAA&#10;AA8AAAAAAAAAAAAAAAAAqgIAAGRycy9kb3ducmV2LnhtbFBLBQYAAAAABAAEAPoAAACcAwAAAAA=&#10;">
                  <v:shape id="Freeform 1001" o:spid="_x0000_s1052" style="position:absolute;left:2352;top:2576;width:7669;height:566;visibility:visible;mso-wrap-style:square;v-text-anchor:top" coordsize="7669,5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03apMUA&#10;AADcAAAADwAAAGRycy9kb3ducmV2LnhtbESPUWvCQBCE3wv9D8cW+iL1UsXSpp5SGsS8VKn6A5bc&#10;NgnJ7aW5VeO/9wpCH4eZ+YaZLwfXqhP1ofZs4HmcgCIuvK25NHDYr55eQQVBtth6JgMXCrBc3N/N&#10;MbX+zN902kmpIoRDigYqkS7VOhQVOQxj3xFH78f3DiXKvtS2x3OEu1ZPkuRFO6w5LlTY0WdFRbM7&#10;OgPT7Uh4nX9lheRZRpvfZnqZNcY8Pgwf76CEBvkP39q5NfA2mcHfmXgE9OI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TdqkxQAAANwAAAAPAAAAAAAAAAAAAAAAAJgCAABkcnMv&#10;ZG93bnJldi54bWxQSwUGAAAAAAQABAD1AAAAigMAAAAA&#10;" path="m,566r7670,l7670,,,,,566xe" fillcolor="#dadada" stroked="f">
                    <v:path arrowok="t" o:connecttype="custom" o:connectlocs="0,3142;7670,3142;7670,2576;0,2576;0,3142" o:connectangles="0,0,0,0,0"/>
                  </v:shape>
                </v:group>
                <v:group id="Group 998" o:spid="_x0000_s1053" style="position:absolute;left:2400;top:2633;width:7576;height:226" coordorigin="2400,2633" coordsize="7576,2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sqi4MYAAADcAAAADwAAAGRycy9kb3ducmV2LnhtbESPQWvCQBSE7wX/w/KE&#10;3ppNLA01ZhURKx5CoSqU3h7ZZxLMvg3ZbRL/fbdQ6HGYmW+YfDOZVgzUu8aygiSKQRCXVjdcKbic&#10;355eQTiPrLG1TAru5GCznj3kmGk78gcNJ1+JAGGXoYLa+y6T0pU1GXSR7YiDd7W9QR9kX0nd4xjg&#10;ppWLOE6lwYbDQo0d7Woqb6dvo+Aw4rh9TvZDcbvu7l/nl/fPIiGlHufTdgXC0+T/w3/to1awXKT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WyqLgxgAAANwA&#10;AAAPAAAAAAAAAAAAAAAAAKoCAABkcnMvZG93bnJldi54bWxQSwUGAAAAAAQABAD6AAAAnQMAAAAA&#10;">
                  <v:shape id="Freeform 999" o:spid="_x0000_s1054" style="position:absolute;left:2400;top:2633;width:7576;height:226;visibility:visible;mso-wrap-style:square;v-text-anchor:top" coordsize="7576,2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0zsCMYA&#10;AADcAAAADwAAAGRycy9kb3ducmV2LnhtbESPQWvCQBSE7wX/w/KE3pqNHmqMrqKC0EuhRj309pp9&#10;JtHs25BdY+qvd4VCj8PMfMPMl72pRUetqywrGEUxCOLc6ooLBYf99i0B4TyyxtoyKfglB8vF4GWO&#10;qbY33lGX+UIECLsUFZTeN6mULi/JoItsQxy8k20N+iDbQuoWbwFuajmO43dpsOKwUGJDm5LyS3Y1&#10;Cq7rbpd8nTZZ8znqsuTH3o/6+6zU67BfzUB46v1/+K/9oRVMxxN4nglHQC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0zsCMYAAADcAAAADwAAAAAAAAAAAAAAAACYAgAAZHJz&#10;L2Rvd25yZXYueG1sUEsFBgAAAAAEAAQA9QAAAIsDAAAAAA==&#10;" path="m,226r7576,l7576,,,,,226xe" fillcolor="#dadada" stroked="f">
                    <v:path arrowok="t" o:connecttype="custom" o:connectlocs="0,2859;7576,2859;7576,2633;0,2633;0,2859" o:connectangles="0,0,0,0,0"/>
                  </v:shape>
                </v:group>
                <v:group id="Group 996" o:spid="_x0000_s1055" style="position:absolute;left:2400;top:2859;width:7576;height:228" coordorigin="2400,2859" coordsize="7576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BmTCcIAAADcAAAADwAAAGRycy9kb3ducmV2LnhtbERPTYvCMBC9C/sfwix4&#10;07SK4naNIrIuexDBuiDehmZsi82kNLGt/94cBI+P971c96YSLTWutKwgHkcgiDOrS84V/J92owUI&#10;55E1VpZJwYMcrFcfgyUm2nZ8pDb1uQgh7BJUUHhfJ1K6rCCDbmxr4sBdbWPQB9jkUjfYhXBTyUkU&#10;zaXBkkNDgTVtC8pu6d0o+O2w20zjn3Z/u24fl9PscN7HpNTws998g/DU+7f45f7TCr4mYW04E46A&#10;XD0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MgZkwnCAAAA3AAAAA8A&#10;AAAAAAAAAAAAAAAAqgIAAGRycy9kb3ducmV2LnhtbFBLBQYAAAAABAAEAPoAAACZAwAAAAA=&#10;">
                  <v:shape id="Freeform 997" o:spid="_x0000_s1056" style="position:absolute;left:2400;top:2859;width:7576;height:228;visibility:visible;mso-wrap-style:square;v-text-anchor:top" coordsize="7576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h6TMYA&#10;AADcAAAADwAAAGRycy9kb3ducmV2LnhtbESPQUvDQBSE70L/w/IEb3bTKq1Nuy2lIKgHoWmRHh/Z&#10;1ySYfRt2X9Por3cFweMwM98wq83gWtVTiI1nA5NxBoq49LbhysDx8Hz/BCoKssXWMxn4ogib9ehm&#10;hbn1V95TX0ilEoRjjgZqkS7XOpY1OYxj3xEn7+yDQ0kyVNoGvCa4a/U0y2baYcNpocaOdjWVn8XF&#10;GeCPuZy3E3nNHmfv3/3xbfcQToUxd7fDdglKaJD/8F/7xRpYTBfweyYdAb3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jh6TMYAAADcAAAADwAAAAAAAAAAAAAAAACYAgAAZHJz&#10;L2Rvd25yZXYueG1sUEsFBgAAAAAEAAQA9QAAAIsDAAAAAA==&#10;" path="m,228r7576,l7576,,,,,228xe" fillcolor="#dadada" stroked="f">
                    <v:path arrowok="t" o:connecttype="custom" o:connectlocs="0,3087;7576,3087;7576,2859;0,2859;0,3087" o:connectangles="0,0,0,0,0"/>
                  </v:shape>
                </v:group>
                <v:group id="Group 994" o:spid="_x0000_s1057" style="position:absolute;left:10044;top:2576;width:494;height:566" coordorigin="10044,2576" coordsize="494,5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7YJ0sIAAADcAAAADwAAAGRycy9kb3ducmV2LnhtbERPTYvCMBC9C/sfwizs&#10;TdOuKG7XKCKueBDBuiDehmZsi82kNLGt/94cBI+P9z1f9qYSLTWutKwgHkUgiDOrS84V/J/+hjMQ&#10;ziNrrCyTggc5WC4+BnNMtO34SG3qcxFC2CWooPC+TqR0WUEG3cjWxIG72sagD7DJpW6wC+Gmkt9R&#10;NJUGSw4NBda0Lii7pXejYNthtxrHm3Z/u64fl9PkcN7HpNTXZ7/6BeGp92/xy73TCn7GYX44E46A&#10;XDw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LO2CdLCAAAA3AAAAA8A&#10;AAAAAAAAAAAAAAAAqgIAAGRycy9kb3ducmV2LnhtbFBLBQYAAAAABAAEAPoAAACZAwAAAAA=&#10;">
                  <v:shape id="Freeform 995" o:spid="_x0000_s1058" style="position:absolute;left:10044;top:2576;width:494;height:566;visibility:visible;mso-wrap-style:square;v-text-anchor:top" coordsize="494,5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540ecIA&#10;AADcAAAADwAAAGRycy9kb3ducmV2LnhtbESPQYvCMBSE74L/ITzBm6ZVELdrlGVZRfCk9rDHR/Ns&#10;is1LaWLb/fcbQfA4zMw3zGY32Fp01PrKsYJ0noAgLpyuuFSQX/ezNQgfkDXWjknBH3nYbcejDWba&#10;9Xym7hJKESHsM1RgQmgyKX1hyKKfu4Y4ejfXWgxRtqXULfYRbmu5SJKVtFhxXDDY0Leh4n55WAXd&#10;vc/TU+rs+vfwc0Or6WxKUmo6Gb4+QQQawjv8ah+1go9lCs8z8QjI7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vnjR5wgAAANwAAAAPAAAAAAAAAAAAAAAAAJgCAABkcnMvZG93&#10;bnJldi54bWxQSwUGAAAAAAQABAD1AAAAhwMAAAAA&#10;" path="m,566r494,l494,,,,,566xe" fillcolor="#dadada" stroked="f">
                    <v:path arrowok="t" o:connecttype="custom" o:connectlocs="0,3142;494,3142;494,2576;0,2576;0,3142" o:connectangles="0,0,0,0,0"/>
                  </v:shape>
                </v:group>
                <v:group id="Group 992" o:spid="_x0000_s1059" style="position:absolute;left:10089;top:2633;width:401;height:480" coordorigin="10089,2633" coordsize="401,4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CgyPsYAAADcAAAADwAAAGRycy9kb3ducmV2LnhtbESPT2vCQBTE7wW/w/IK&#10;vdXNHyw1dQ0itngQoSqU3h7ZZxKSfRuy2yR++25B6HGYmd8wq3wyrRiod7VlBfE8AkFcWF1zqeBy&#10;fn9+BeE8ssbWMim4kYN8PXtYYabtyJ80nHwpAoRdhgoq77tMSldUZNDNbUccvKvtDfog+1LqHscA&#10;N61MouhFGqw5LFTY0baiojn9GAUfI46bNN4Nh+a6vX2fF8evQ0xKPT1OmzcQnib/H76391rBMk3g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sKDI+xgAAANwA&#10;AAAPAAAAAAAAAAAAAAAAAKoCAABkcnMvZG93bnJldi54bWxQSwUGAAAAAAQABAD6AAAAnQMAAAAA&#10;">
                  <v:shape id="Freeform 993" o:spid="_x0000_s1060" style="position:absolute;left:10089;top:2633;width:401;height:480;visibility:visible;mso-wrap-style:square;v-text-anchor:top" coordsize="401,4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LkDHsQA&#10;AADcAAAADwAAAGRycy9kb3ducmV2LnhtbESPS4sCMRCE7wv+h9CCtzWj4qKjUUQR9LKwPkBvzaTn&#10;gZPOMInO+O83guCxqKqvqPmyNaV4UO0KywoG/QgEcWJ1wZmC03H7PQHhPLLG0jIpeJKD5aLzNcdY&#10;24b/6HHwmQgQdjEqyL2vYildkpNB17cVcfBSWxv0QdaZ1DU2AW5KOYyiH2mw4LCQY0XrnJLb4W4U&#10;3MZ8TtLh3rQXs5o01/Ez3fyulep129UMhKfWf8Lv9k4rmI5G8DoTjoBc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S5Ax7EAAAA3AAAAA8AAAAAAAAAAAAAAAAAmAIAAGRycy9k&#10;b3ducmV2LnhtbFBLBQYAAAAABAAEAPUAAACJAwAAAAA=&#10;" path="m,480r401,l401,,,,,480xe" fillcolor="#dadada" stroked="f">
                    <v:path arrowok="t" o:connecttype="custom" o:connectlocs="0,3113;401,3113;401,2633;0,2633;0,3113" o:connectangles="0,0,0,0,0"/>
                  </v:shape>
                </v:group>
                <v:group id="Group 990" o:spid="_x0000_s1061" style="position:absolute;left:1428;top:2604;width:9110;height:2" coordorigin="1428,2604" coordsize="9110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I0P0cUAAADcAAAADwAAAGRycy9kb3ducmV2LnhtbESPQWvCQBSE7wX/w/IE&#10;b7qJWrHRVURUPEihWii9PbLPJJh9G7JrEv+9WxB6HGbmG2a57kwpGqpdYVlBPIpAEKdWF5wp+L7s&#10;h3MQziNrLC2Tggc5WK96b0tMtG35i5qzz0SAsEtQQe59lUjp0pwMupGtiIN3tbVBH2SdSV1jG+Cm&#10;lOMomkmDBYeFHCva5pTeznej4NBiu5nEu+Z0u24fv5f3z59TTEoN+t1mAcJT5//Dr/ZRK/iYTOHv&#10;TDgCcvUE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MyND9HFAAAA3AAA&#10;AA8AAAAAAAAAAAAAAAAAqgIAAGRycy9kb3ducmV2LnhtbFBLBQYAAAAABAAEAPoAAACcAwAAAAA=&#10;">
                  <v:shape id="Freeform 991" o:spid="_x0000_s1062" style="position:absolute;left:1428;top:2604;width:9110;height:2;visibility:visible;mso-wrap-style:square;v-text-anchor:top" coordsize="911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zKq2cIA&#10;AADcAAAADwAAAGRycy9kb3ducmV2LnhtbESPQYvCMBSE74L/ITzBm6YqylqNooKwYGHZqvdn82yL&#10;zUtpou3++83CgsdhZr5h1tvOVOJFjSstK5iMIxDEmdUl5wou5+PoA4TzyBory6TghxxsN/3eGmNt&#10;W/6mV+pzESDsYlRQeF/HUrqsIINubGvi4N1tY9AH2eRSN9gGuKnkNIoW0mDJYaHAmg4FZY/0aRSU&#10;6d7ebXtNlqcEzddMZreEnVLDQbdbgfDU+Xf4v/2pFSxnc/g7E46A3Pw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MqrZwgAAANwAAAAPAAAAAAAAAAAAAAAAAJgCAABkcnMvZG93&#10;bnJldi54bWxQSwUGAAAAAAQABAD1AAAAhwMAAAAA&#10;" path="m,l9110,e" filled="f" strokecolor="#dadada" strokeweight="2.98pt">
                    <v:path arrowok="t" o:connecttype="custom" o:connectlocs="0,0;9110,0" o:connectangles="0,0"/>
                  </v:shape>
                </v:group>
                <v:group id="Group 988" o:spid="_x0000_s1063" style="position:absolute;left:1419;top:3125;width:9129;height:2" coordorigin="1419,3125" coordsize="912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xM0PcUAAADcAAAADwAAAGRycy9kb3ducmV2LnhtbESPQYvCMBSE78L+h/CE&#10;vWnaFcWtRhFxlz2IoC6It0fzbIvNS2liW/+9EQSPw8x8w8yXnSlFQ7UrLCuIhxEI4tTqgjMF/8ef&#10;wRSE88gaS8uk4E4OlouP3hwTbVveU3PwmQgQdgkqyL2vEildmpNBN7QVcfAutjbog6wzqWtsA9yU&#10;8iuKJtJgwWEhx4rWOaXXw80o+G2xXY3iTbO9Xtb383G8O21jUuqz361mIDx1/h1+tf+0gu/RB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MTND3FAAAA3AAA&#10;AA8AAAAAAAAAAAAAAAAAqgIAAGRycy9kb3ducmV2LnhtbFBLBQYAAAAABAAEAPoAAACcAwAAAAA=&#10;">
                  <v:shape id="Freeform 989" o:spid="_x0000_s1064" style="position:absolute;left:1419;top:3125;width:9129;height:2;visibility:visible;mso-wrap-style:square;v-text-anchor:top" coordsize="912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r+JsIA&#10;AADcAAAADwAAAGRycy9kb3ducmV2LnhtbESPQWvCQBSE70L/w/IKvemmFtSkriKhBa8aDx4fu69J&#10;avZt2F1N+u+7guBxmJlvmPV2tJ24kQ+tYwXvswwEsXam5VrBqfqerkCEiGywc0wK/ijAdvMyWWNh&#10;3MAHuh1jLRKEQ4EKmhj7QsqgG7IYZq4nTt6P8xZjkr6WxuOQ4LaT8yxbSIstp4UGeyob0pfj1SrQ&#10;+rcesv3Xzudne8klV21ZVkq9vY67TxCRxvgMP9p7oyD/WML9TDoCcvM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Cv4mwgAAANwAAAAPAAAAAAAAAAAAAAAAAJgCAABkcnMvZG93&#10;bnJldi54bWxQSwUGAAAAAAQABAD1AAAAhwMAAAAA&#10;" path="m,l9129,e" filled="f" strokecolor="#dadada" strokeweight="1.54pt">
                    <v:path arrowok="t" o:connecttype="custom" o:connectlocs="0,0;9129,0" o:connectangles="0,0"/>
                  </v:shape>
                </v:group>
                <v:group id="Group 986" o:spid="_x0000_s1065" style="position:absolute;left:2343;top:2633;width:2;height:506" coordorigin="2343,2633" coordsize="2,5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cAF1MIAAADcAAAADwAAAGRycy9kb3ducmV2LnhtbERPTYvCMBC9C/sfwizs&#10;TdOuKG7XKCKueBDBuiDehmZsi82kNLGt/94cBI+P9z1f9qYSLTWutKwgHkUgiDOrS84V/J/+hjMQ&#10;ziNrrCyTggc5WC4+BnNMtO34SG3qcxFC2CWooPC+TqR0WUEG3cjWxIG72sagD7DJpW6wC+Gmkt9R&#10;NJUGSw4NBda0Lii7pXejYNthtxrHm3Z/u64fl9PkcN7HpNTXZ7/6BeGp92/xy73TCn7GYW04E46A&#10;XDw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E3ABdTCAAAA3AAAAA8A&#10;AAAAAAAAAAAAAAAAqgIAAGRycy9kb3ducmV2LnhtbFBLBQYAAAAABAAEAPoAAACZAwAAAAA=&#10;">
                  <v:shape id="Freeform 987" o:spid="_x0000_s1066" style="position:absolute;left:2343;top:2633;width:2;height:506;visibility:visible;mso-wrap-style:square;v-text-anchor:top" coordsize="2,5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/PdcYA&#10;AADcAAAADwAAAGRycy9kb3ducmV2LnhtbESP3WoCMRSE7wXfIRyhd5qtBdGtUYqgLBUq/rbeHTan&#10;u4ubkzVJdfv2TaHQy2FmvmGm89bU4kbOV5YVPA4SEMS51RUXCg77ZX8MwgdkjbVlUvBNHuazbmeK&#10;qbZ33tJtFwoRIexTVFCG0KRS+rwkg35gG+LofVpnMETpCqkd3iPc1HKYJCNpsOK4UGJDi5Lyy+7L&#10;KMhWwa3927k6bWn9ftyMrueP7FWph1778gwiUBv+w3/tTCuYPE3g90w8AnL2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c/PdcYAAADcAAAADwAAAAAAAAAAAAAAAACYAgAAZHJz&#10;L2Rvd25yZXYueG1sUEsFBgAAAAAEAAQA9QAAAIsDAAAAAA==&#10;" path="m,l,507e" filled="f" strokecolor="white" strokeweight="1.06pt">
                    <v:path arrowok="t" o:connecttype="custom" o:connectlocs="0,2633;0,3140" o:connectangles="0,0"/>
                  </v:shape>
                </v:group>
                <v:group id="Group 984" o:spid="_x0000_s1067" style="position:absolute;left:10034;top:2633;width:2;height:506" coordorigin="10034,2633" coordsize="2,5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7B6r8IAAADcAAAADwAAAGRycy9kb3ducmV2LnhtbERPy4rCMBTdC/MP4Q7M&#10;TtOOD7RjFBGVWYjgA8Tdpbm2xeamNJm2/r1ZDLg8nPd82ZlSNFS7wrKCeBCBIE6tLjhTcDlv+1MQ&#10;ziNrLC2Tgic5WC4+enNMtG35SM3JZyKEsEtQQe59lUjp0pwMuoGtiAN3t7VBH2CdSV1jG8JNKb+j&#10;aCINFhwacqxonVP6OP0ZBbsW29Uw3jT7x339vJ3Hh+s+JqW+PrvVDwhPnX+L/92/WsFsFOaHM+EI&#10;yMUL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Ouweq/CAAAA3AAAAA8A&#10;AAAAAAAAAAAAAAAAqgIAAGRycy9kb3ducmV2LnhtbFBLBQYAAAAABAAEAPoAAACZAwAAAAA=&#10;">
                  <v:shape id="Freeform 985" o:spid="_x0000_s1068" style="position:absolute;left:10034;top:2633;width:2;height:506;visibility:visible;mso-wrap-style:square;v-text-anchor:top" coordsize="2,5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7+wDsYA&#10;AADcAAAADwAAAGRycy9kb3ducmV2LnhtbESP3WoCMRSE74W+QzhC7zRrKVJXo0ihZalg8V/vDpvj&#10;7tLNyTaJun37plDwcpiZb5jJrDW1uJLzlWUFg34Cgji3uuJCwXbz1nsB4QOyxtoyKfghD7PpQ2eC&#10;qbY3XtF1HQoRIexTVFCG0KRS+rwkg75vG+Lona0zGKJ0hdQObxFuavmUJENpsOK4UGJDryXlX+uL&#10;UZC9B7fwy1O1X9HisPscfp+O2YdSj912PgYRqA338H870wpGzwP4OxOPgJz+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7+wDsYAAADcAAAADwAAAAAAAAAAAAAAAACYAgAAZHJz&#10;L2Rvd25yZXYueG1sUEsFBgAAAAAEAAQA9QAAAIsDAAAAAA==&#10;" path="m,l,507e" filled="f" strokecolor="white" strokeweight="1.06pt">
                    <v:path arrowok="t" o:connecttype="custom" o:connectlocs="0,2633;0,3140" o:connectangles="0,0"/>
                  </v:shape>
                </v:group>
                <v:group id="Group 982" o:spid="_x0000_s1069" style="position:absolute;left:1428;top:3159;width:905;height:749" coordorigin="1428,3159" coordsize="905,7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C5BQ8UAAADcAAAADwAAAGRycy9kb3ducmV2LnhtbESPT2vCQBTE74LfYXmC&#10;t7qJ/7DRVURUepBCtVB6e2SfSTD7NmTXJH77rlDwOMzMb5jVpjOlaKh2hWUF8SgCQZxaXXCm4Pty&#10;eFuAcB5ZY2mZFDzIwWbd760w0bblL2rOPhMBwi5BBbn3VSKlS3My6Ea2Ig7e1dYGfZB1JnWNbYCb&#10;Uo6jaC4NFhwWcqxol1N6O9+NgmOL7XYS75vT7bp7/F5mnz+nmJQaDrrtEoSnzr/C/+0PreB9Oobn&#10;mXAE5Po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HQuQUPFAAAA3AAA&#10;AA8AAAAAAAAAAAAAAAAAqgIAAGRycy9kb3ducmV2LnhtbFBLBQYAAAAABAAEAPoAAACcAwAAAAA=&#10;">
                  <v:shape id="Freeform 983" o:spid="_x0000_s1070" style="position:absolute;left:1428;top:3159;width:905;height:749;visibility:visible;mso-wrap-style:square;v-text-anchor:top" coordsize="905,7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8LRsQA&#10;AADcAAAADwAAAGRycy9kb3ducmV2LnhtbESPQWsCMRSE7wX/Q3iCt5pVS7GrUUqx0oOXqod6e2xe&#10;d0M3LyFJ3d1/b4RCj8PMfMOst71txZVCNI4VzKYFCOLKacO1gvPp/XEJIiZkja1jUjBQhO1m9LDG&#10;UruOP+l6TLXIEI4lKmhS8qWUsWrIYpw6T5y9bxcspixDLXXALsNtK+dF8SwtGs4LDXp6a6j6Of5a&#10;BT5+7V1nLsaEwfthp+Mwaw9KTcb96wpEoj79h//aH1rBy9MC7mfyEZCb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xfC0bEAAAA3AAAAA8AAAAAAAAAAAAAAAAAmAIAAGRycy9k&#10;b3ducmV2LnhtbFBLBQYAAAAABAAEAPUAAACJAwAAAAA=&#10;" path="m,749r905,l905,,,,,749xe" fillcolor="#ebebeb" stroked="f">
                    <v:path arrowok="t" o:connecttype="custom" o:connectlocs="0,3908;905,3908;905,3159;0,3159;0,3908" o:connectangles="0,0,0,0,0"/>
                  </v:shape>
                </v:group>
                <v:group id="Group 980" o:spid="_x0000_s1071" style="position:absolute;left:1476;top:3216;width:811;height:247" coordorigin="1476,3216" coordsize="811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It8rMYAAADcAAAADwAAAGRycy9kb3ducmV2LnhtbESPT2vCQBTE74LfYXmC&#10;t7qJtWKjq4i0pYcgqIXS2yP7TILZtyG75s+37xYKHoeZ+Q2z2fWmEi01rrSsIJ5FIIgzq0vOFXxd&#10;3p9WIJxH1lhZJgUDOdhtx6MNJtp2fKL27HMRIOwSVFB4XydSuqwgg25ma+LgXW1j0AfZ5FI32AW4&#10;qeQ8ipbSYMlhocCaDgVlt/PdKPjosNs/x29tersehp/Ly/E7jUmp6aTfr0F46v0j/N/+1ApeFwv4&#10;OxOOgNz+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Ui3ysxgAAANwA&#10;AAAPAAAAAAAAAAAAAAAAAKoCAABkcnMvZG93bnJldi54bWxQSwUGAAAAAAQABAD6AAAAnQMAAAAA&#10;">
                  <v:shape id="Freeform 981" o:spid="_x0000_s1072" style="position:absolute;left:1476;top:3216;width:811;height:247;visibility:visible;mso-wrap-style:square;v-text-anchor:top" coordsize="811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UZYSsUA&#10;AADcAAAADwAAAGRycy9kb3ducmV2LnhtbESPQWsCMRSE7wX/Q3gFbzVbqaWuRhGt4MEK1RY8Pjav&#10;m62blyWJ6/rvTaHgcZiZb5jpvLO1aMmHyrGC50EGgrhwuuJSwddh/fQGIkRkjbVjUnClAPNZ72GK&#10;uXYX/qR2H0uRIBxyVGBibHIpQ2HIYhi4hjh5P85bjEn6UmqPlwS3tRxm2au0WHFaMNjQ0lBx2p+t&#10;gnbXLu3x99u/F+vt4vCxMn40Nkr1H7vFBESkLt7D/+2NVjB+GcHfmXQE5Ow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RlhKxQAAANwAAAAPAAAAAAAAAAAAAAAAAJgCAABkcnMv&#10;ZG93bnJldi54bWxQSwUGAAAAAAQABAD1AAAAigMAAAAA&#10;" path="m,248r812,l812,,,,,248xe" fillcolor="#ebebeb" stroked="f">
                    <v:path arrowok="t" o:connecttype="custom" o:connectlocs="0,3464;812,3464;812,3216;0,3216;0,3464" o:connectangles="0,0,0,0,0"/>
                  </v:shape>
                </v:group>
                <v:group id="Group 978" o:spid="_x0000_s1073" style="position:absolute;left:2352;top:3159;width:7669;height:749" coordorigin="2352,3159" coordsize="7669,7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xVHQMYAAADcAAAADwAAAGRycy9kb3ducmV2LnhtbESPQWvCQBSE74L/YXlC&#10;b3UTa6WNWUVEpQcpVAvF2yP7TEKyb0N2TeK/7xYKHoeZ+YZJ14OpRUetKy0riKcRCOLM6pJzBd/n&#10;/fMbCOeRNdaWScGdHKxX41GKibY9f1F38rkIEHYJKii8bxIpXVaQQTe1DXHwrrY16INsc6lb7APc&#10;1HIWRQtpsOSwUGBD24Ky6nQzCg499puXeNcdq+v2fjm/fv4cY1LqaTJsliA8Df4R/m9/aAXv8wX8&#10;nQlHQK5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LFUdAxgAAANwA&#10;AAAPAAAAAAAAAAAAAAAAAKoCAABkcnMvZG93bnJldi54bWxQSwUGAAAAAAQABAD6AAAAnQMAAAAA&#10;">
                  <v:shape id="Freeform 979" o:spid="_x0000_s1074" style="position:absolute;left:2352;top:3159;width:7669;height:749;visibility:visible;mso-wrap-style:square;v-text-anchor:top" coordsize="7669,7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CN1CsYA&#10;AADcAAAADwAAAGRycy9kb3ducmV2LnhtbESPQWvCQBSE7wX/w/IEb3VjkaqpqxRFEIqCVoXeHtln&#10;Es2+jdmtif76riD0OMzMN8x42phCXKlyuWUFvW4EgjixOudUwe578ToE4TyyxsIyKbiRg+mk9TLG&#10;WNuaN3Td+lQECLsYFWTel7GULsnIoOvakjh4R1sZ9EFWqdQV1gFuCvkWRe/SYM5hIcOSZhkl5+2v&#10;UYB7+TW7/IxO9/Vqeaj78wMOhkapTrv5/ADhqfH/4Wd7qRWM+gN4nAlHQE7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CN1CsYAAADcAAAADwAAAAAAAAAAAAAAAACYAgAAZHJz&#10;L2Rvd25yZXYueG1sUEsFBgAAAAAEAAQA9QAAAIsDAAAAAA==&#10;" path="m,749r7670,l7670,,,,,749xe" fillcolor="#ebebeb" stroked="f">
                    <v:path arrowok="t" o:connecttype="custom" o:connectlocs="0,3908;7670,3908;7670,3159;0,3159;0,3908" o:connectangles="0,0,0,0,0"/>
                  </v:shape>
                </v:group>
                <v:group id="Group 976" o:spid="_x0000_s1075" style="position:absolute;left:2400;top:3216;width:7576;height:228" coordorigin="2400,3216" coordsize="7576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cZ2qcIAAADcAAAADwAAAGRycy9kb3ducmV2LnhtbERPy4rCMBTdC/MP4Q7M&#10;TtOOD7RjFBGVWYjgA8Tdpbm2xeamNJm2/r1ZDLg8nPd82ZlSNFS7wrKCeBCBIE6tLjhTcDlv+1MQ&#10;ziNrLC2Tgic5WC4+enNMtG35SM3JZyKEsEtQQe59lUjp0pwMuoGtiAN3t7VBH2CdSV1jG8JNKb+j&#10;aCINFhwacqxonVP6OP0ZBbsW29Uw3jT7x339vJ3Hh+s+JqW+PrvVDwhPnX+L/92/WsFsFNaGM+EI&#10;yMUL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BXGdqnCAAAA3AAAAA8A&#10;AAAAAAAAAAAAAAAAqgIAAGRycy9kb3ducmV2LnhtbFBLBQYAAAAABAAEAPoAAACZAwAAAAA=&#10;">
                  <v:shape id="Freeform 977" o:spid="_x0000_s1076" style="position:absolute;left:2400;top:3216;width:7576;height:228;visibility:visible;mso-wrap-style:square;v-text-anchor:top" coordsize="7576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pLUqsUA&#10;AADcAAAADwAAAGRycy9kb3ducmV2LnhtbESPT2vCQBTE7wW/w/IEb3WjlqKpq2iw0INQjKXnR/Y1&#10;CWbfxt3Nn377bqHQ4zAzv2G2+9E0oifna8sKFvMEBHFhdc2lgo/r6+MahA/IGhvLpOCbPOx3k4ct&#10;ptoOfKE+D6WIEPYpKqhCaFMpfVGRQT+3LXH0vqwzGKJ0pdQOhwg3jVwmybM0WHNcqLClrKLilndG&#10;wX2Q3f3zfFy9u6zrs7w8ybNOlJpNx8MLiEBj+A//td+0gs3TBn7PxCMgd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ktSqxQAAANwAAAAPAAAAAAAAAAAAAAAAAJgCAABkcnMv&#10;ZG93bnJldi54bWxQSwUGAAAAAAQABAD1AAAAigMAAAAA&#10;" path="m,228r7576,l7576,,,,,228xe" fillcolor="#ebebeb" stroked="f">
                    <v:path arrowok="t" o:connecttype="custom" o:connectlocs="0,3444;7576,3444;7576,3216;0,3216;0,3444" o:connectangles="0,0,0,0,0"/>
                  </v:shape>
                </v:group>
                <v:group id="Group 974" o:spid="_x0000_s1077" style="position:absolute;left:2400;top:3444;width:7576;height:206" coordorigin="2400,3444" coordsize="7576,2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mnscsMAAADcAAAADwAAAGRycy9kb3ducmV2LnhtbERPTWvCQBC9F/wPywi9&#10;1U0US41uQpBaepBCVRBvQ3ZMQrKzIbtN4r/vHgo9Pt73LptMKwbqXW1ZQbyIQBAXVtdcKricDy9v&#10;IJxH1thaJgUPcpCls6cdJtqO/E3DyZcihLBLUEHlfZdI6YqKDLqF7YgDd7e9QR9gX0rd4xjCTSuX&#10;UfQqDdYcGirsaF9R0Zx+jIKPEcd8Fb8Px+a+f9zO66/rMSalnudTvgXhafL/4j/3p1awWYf5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uaexywwAAANwAAAAP&#10;AAAAAAAAAAAAAAAAAKoCAABkcnMvZG93bnJldi54bWxQSwUGAAAAAAQABAD6AAAAmgMAAAAA&#10;">
                  <v:shape id="Freeform 975" o:spid="_x0000_s1078" style="position:absolute;left:2400;top:3444;width:7576;height:206;visibility:visible;mso-wrap-style:square;v-text-anchor:top" coordsize="7576,2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BMsMEA&#10;AADcAAAADwAAAGRycy9kb3ducmV2LnhtbESPQYvCMBSE74L/ITxhb5oqKNo1yiIInkSrgse3zds2&#10;2LyUJtruvzeC4HGYmW+Y5bqzlXhQ441jBeNRAoI4d9pwoeB82g7nIHxA1lg5JgX/5GG96veWmGrX&#10;8pEeWShEhLBPUUEZQp1K6fOSLPqRq4mj9+caiyHKppC6wTbCbSUnSTKTFg3HhRJr2pSU37K7VdBe&#10;9rfZ/uxyowvvrllrfw/GKvU16H6+QQTqwif8bu+0gsV0DK8z8QjI1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qwTLDBAAAA3AAAAA8AAAAAAAAAAAAAAAAAmAIAAGRycy9kb3du&#10;cmV2LnhtbFBLBQYAAAAABAAEAPUAAACGAwAAAAA=&#10;" path="m,207r7576,l7576,,,,,207xe" fillcolor="#ebebeb" stroked="f">
                    <v:path arrowok="t" o:connecttype="custom" o:connectlocs="0,3651;7576,3651;7576,3444;0,3444;0,3651" o:connectangles="0,0,0,0,0"/>
                  </v:shape>
                </v:group>
                <v:group id="Group 972" o:spid="_x0000_s1079" style="position:absolute;left:2400;top:3651;width:7576;height:228" coordorigin="2400,3651" coordsize="7576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ffXnsUAAADcAAAADwAAAGRycy9kb3ducmV2LnhtbESPQYvCMBSE78L+h/CE&#10;vWlaF8WtRhFZlz2IoC6It0fzbIvNS2liW/+9EQSPw8x8w8yXnSlFQ7UrLCuIhxEI4tTqgjMF/8fN&#10;YArCeWSNpWVScCcHy8VHb46Jti3vqTn4TAQIuwQV5N5XiZQuzcmgG9qKOHgXWxv0QdaZ1DW2AW5K&#10;OYqiiTRYcFjIsaJ1Tun1cDMKfltsV1/xT7O9Xtb383G8O21jUuqz361mIDx1/h1+tf+0gu/xC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H3157FAAAA3AAA&#10;AA8AAAAAAAAAAAAAAAAAqgIAAGRycy9kb3ducmV2LnhtbFBLBQYAAAAABAAEAPoAAACcAwAAAAA=&#10;">
                  <v:shape id="Freeform 973" o:spid="_x0000_s1080" style="position:absolute;left:2400;top:3651;width:7576;height:228;visibility:visible;mso-wrap-style:square;v-text-anchor:top" coordsize="7576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N1ncUA&#10;AADcAAAADwAAAGRycy9kb3ducmV2LnhtbESPT2vCQBTE7wW/w/KE3upGxdJGV9HQggehmBbPj+wz&#10;CWbfxt3Nn377bqHQ4zAzv2E2u9E0oifna8sK5rMEBHFhdc2lgq/P96cXED4ga2wsk4Jv8rDbTh42&#10;mGo78Jn6PJQiQtinqKAKoU2l9EVFBv3MtsTRu1pnMETpSqkdDhFuGrlIkmdpsOa4UGFLWUXFLe+M&#10;gvsgu/vldFh+uKzrs7x8kyedKPU4HfdrEIHG8B/+ax+1gtfVEn7PxCMgt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o3WdxQAAANwAAAAPAAAAAAAAAAAAAAAAAJgCAABkcnMv&#10;ZG93bnJldi54bWxQSwUGAAAAAAQABAD1AAAAigMAAAAA&#10;" path="m,228r7576,l7576,,,,,228xe" fillcolor="#ebebeb" stroked="f">
                    <v:path arrowok="t" o:connecttype="custom" o:connectlocs="0,3879;7576,3879;7576,3651;0,3651;0,3879" o:connectangles="0,0,0,0,0"/>
                  </v:shape>
                </v:group>
                <v:group id="Group 970" o:spid="_x0000_s1081" style="position:absolute;left:10044;top:3159;width:494;height:749" coordorigin="10044,3159" coordsize="494,7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VLqccYAAADcAAAADwAAAGRycy9kb3ducmV2LnhtbESPQWvCQBSE7wX/w/IE&#10;b3UTNWKjq4jY0kMoVAult0f2mQSzb0N2TeK/dwuFHoeZ+YbZ7AZTi45aV1lWEE8jEMS51RUXCr7O&#10;r88rEM4ja6wtk4I7OdhtR08bTLXt+ZO6ky9EgLBLUUHpfZNK6fKSDLqpbYiDd7GtQR9kW0jdYh/g&#10;ppazKFpKgxWHhRIbOpSUX083o+Ctx34/j49ddr0c7j/n5OM7i0mpyXjYr0F4Gvx/+K/9rhW8JAv4&#10;PROOgNw+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RUupxxgAAANwA&#10;AAAPAAAAAAAAAAAAAAAAAKoCAABkcnMvZG93bnJldi54bWxQSwUGAAAAAAQABAD6AAAAnQMAAAAA&#10;">
                  <v:shape id="Freeform 971" o:spid="_x0000_s1082" style="position:absolute;left:10044;top:3159;width:494;height:749;visibility:visible;mso-wrap-style:square;v-text-anchor:top" coordsize="494,7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dwRcYA&#10;AADcAAAADwAAAGRycy9kb3ducmV2LnhtbESPT2vCQBTE7wW/w/IEb3WjYNHoKppq6aUH/xz09th9&#10;JsHs25DdJvHbdwuFHoeZ+Q2z2vS2Ei01vnSsYDJOQBBrZ0rOFVzOh9c5CB+QDVaOScGTPGzWg5cV&#10;psZ1fKT2FHIRIexTVFCEUKdSel2QRT92NXH07q6xGKJscmka7CLcVnKaJG/SYslxocCasoL04/Rt&#10;FZhb1rZ6/nHd6Ul5u2Rb0+3fv5QaDfvtEkSgPvyH/9qfRsFiNoPfM/EIyP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XdwRcYAAADcAAAADwAAAAAAAAAAAAAAAACYAgAAZHJz&#10;L2Rvd25yZXYueG1sUEsFBgAAAAAEAAQA9QAAAIsDAAAAAA==&#10;" path="m,749r494,l494,,,,,749xe" fillcolor="#ebebeb" stroked="f">
                    <v:path arrowok="t" o:connecttype="custom" o:connectlocs="0,3908;494,3908;494,3159;0,3159;0,3908" o:connectangles="0,0,0,0,0"/>
                  </v:shape>
                </v:group>
                <v:group id="Group 968" o:spid="_x0000_s1083" style="position:absolute;left:10089;top:3216;width:401;height:480" coordorigin="10089,3216" coordsize="401,4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szRncUAAADcAAAADwAAAGRycy9kb3ducmV2LnhtbESPQYvCMBSE78L+h/CE&#10;vWnaXRS3GkXEXTyIoC6It0fzbIvNS2liW/+9EQSPw8x8w8wWnSlFQ7UrLCuIhxEI4tTqgjMF/8ff&#10;wQSE88gaS8uk4E4OFvOP3gwTbVveU3PwmQgQdgkqyL2vEildmpNBN7QVcfAutjbog6wzqWtsA9yU&#10;8iuKxtJgwWEhx4pWOaXXw80o+GuxXX7H62Z7vazu5+Nod9rGpNRnv1tOQXjq/Dv8am+0gp/RGJ5n&#10;whGQ8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7M0Z3FAAAA3AAA&#10;AA8AAAAAAAAAAAAAAAAAqgIAAGRycy9kb3ducmV2LnhtbFBLBQYAAAAABAAEAPoAAACcAwAAAAA=&#10;">
                  <v:shape id="Freeform 969" o:spid="_x0000_s1084" style="position:absolute;left:10089;top:3216;width:401;height:480;visibility:visible;mso-wrap-style:square;v-text-anchor:top" coordsize="401,4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Tr0ScQA&#10;AADcAAAADwAAAGRycy9kb3ducmV2LnhtbESPQYvCMBSE74L/ITxhb5oqqN1qlF1BXNCLriDeHs2z&#10;KTYvpclq998bQfA4zMw3zHzZ2krcqPGlYwXDQQKCOHe65ELB8XfdT0H4gKyxckwK/snDctHtzDHT&#10;7s57uh1CISKEfYYKTAh1JqXPDVn0A1cTR+/iGoshyqaQusF7hNtKjpJkIi2WHBcM1rQylF8Pf1ZB&#10;bXcbcxyf7Ga7Ls5TnX4PL2Gv1Eev/ZqBCNSGd/jV/tEKPsdTeJ6JR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U69EnEAAAA3AAAAA8AAAAAAAAAAAAAAAAAmAIAAGRycy9k&#10;b3ducmV2LnhtbFBLBQYAAAAABAAEAPUAAACJAwAAAAA=&#10;" path="m,480r401,l401,,,,,480xe" fillcolor="#ebebeb" stroked="f">
                    <v:path arrowok="t" o:connecttype="custom" o:connectlocs="0,3696;401,3696;401,3216;0,3216;0,3696" o:connectangles="0,0,0,0,0"/>
                  </v:shape>
                </v:group>
                <v:group id="Group 966" o:spid="_x0000_s1085" style="position:absolute;left:1428;top:3188;width:9110;height:2" coordorigin="1428,3188" coordsize="9110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B/gdMMAAADcAAAADwAAAGRycy9kb3ducmV2LnhtbERPTWvCQBC9F/wPywi9&#10;1U0US41uQpBaepBCVRBvQ3ZMQrKzIbtN4r/vHgo9Pt73LptMKwbqXW1ZQbyIQBAXVtdcKricDy9v&#10;IJxH1thaJgUPcpCls6cdJtqO/E3DyZcihLBLUEHlfZdI6YqKDLqF7YgDd7e9QR9gX0rd4xjCTSuX&#10;UfQqDdYcGirsaF9R0Zx+jIKPEcd8Fb8Px+a+f9zO66/rMSalnudTvgXhafL/4j/3p1awWYe1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QH+B0wwAAANwAAAAP&#10;AAAAAAAAAAAAAAAAAKoCAABkcnMvZG93bnJldi54bWxQSwUGAAAAAAQABAD6AAAAmgMAAAAA&#10;">
                  <v:shape id="Freeform 967" o:spid="_x0000_s1086" style="position:absolute;left:1428;top:3188;width:9110;height:2;visibility:visible;mso-wrap-style:square;v-text-anchor:top" coordsize="911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nYKMUA&#10;AADcAAAADwAAAGRycy9kb3ducmV2LnhtbESPQWvCQBSE74X+h+UVvNVNLJqaugnSInjxoBZ6fc2+&#10;JtHs27C7jfHfu4WCx2FmvmFW5Wg6MZDzrWUF6TQBQVxZ3XKt4PO4eX4F4QOyxs4yKbiSh7J4fFhh&#10;ru2F9zQcQi0ihH2OCpoQ+lxKXzVk0E9tTxy9H+sMhihdLbXDS4SbTs6SZCENthwXGuzpvaHqfPg1&#10;Cr5NhrvOHb9M9rJJ7c59pMP1pNTkaVy/gQg0hnv4v73VCpbzJfydiUdAFj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ydgoxQAAANwAAAAPAAAAAAAAAAAAAAAAAJgCAABkcnMv&#10;ZG93bnJldi54bWxQSwUGAAAAAAQABAD1AAAAigMAAAAA&#10;" path="m,l9110,e" filled="f" strokecolor="#ebebeb" strokeweight="2.98pt">
                    <v:path arrowok="t" o:connecttype="custom" o:connectlocs="0,0;9110,0" o:connectangles="0,0"/>
                  </v:shape>
                </v:group>
                <v:group id="Group 964" o:spid="_x0000_s1087" style="position:absolute;left:1419;top:3891;width:9129;height:2" coordorigin="1419,3891" coordsize="912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AUmz8MAAADcAAAADwAAAGRycy9kb3ducmV2LnhtbERPTWvCQBC9F/wPywi9&#10;1U2USo1uQpBaepBCVRBvQ3ZMQrKzIbtN4r/vHgo9Pt73LptMKwbqXW1ZQbyIQBAXVtdcKricDy9v&#10;IJxH1thaJgUPcpCls6cdJtqO/E3DyZcihLBLUEHlfZdI6YqKDLqF7YgDd7e9QR9gX0rd4xjCTSuX&#10;UbSWBmsODRV2tK+oaE4/RsHHiGO+it+HY3PfP27n16/rMSalnudTvgXhafL/4j/3p1awWYf5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gBSbPwwAAANwAAAAP&#10;AAAAAAAAAAAAAAAAAKoCAABkcnMvZG93bnJldi54bWxQSwUGAAAAAAQABAD6AAAAmgMAAAAA&#10;">
                  <v:shape id="Freeform 965" o:spid="_x0000_s1088" style="position:absolute;left:1419;top:3891;width:9129;height:2;visibility:visible;mso-wrap-style:square;v-text-anchor:top" coordsize="912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abKsQA&#10;AADcAAAADwAAAGRycy9kb3ducmV2LnhtbESPwW7CMBBE75X4B2uRuBUHDqYNOFFVqcCFQ9Oq5yVe&#10;ktB4HdkG0r+vkSr1OJqZN5pNOdpeXMmHzrGGxTwDQVw703Gj4fPj7fEJRIjIBnvHpOGHApTF5GGD&#10;uXE3fqdrFRuRIBxy1NDGOORShroli2HuBuLknZy3GJP0jTQebwlue7nMMiUtdpwWWhzotaX6u7pY&#10;DZfdmG3PbjUcvqq9r49WqXBQWs+m48saRKQx/of/2nuj4Vkt4H4mHQFZ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R2myrEAAAA3AAAAA8AAAAAAAAAAAAAAAAAmAIAAGRycy9k&#10;b3ducmV2LnhtbFBLBQYAAAAABAAEAPUAAACJAwAAAAA=&#10;" path="m,l9129,e" filled="f" strokecolor="#ebebeb" strokeweight="1.54pt">
                    <v:path arrowok="t" o:connecttype="custom" o:connectlocs="0,0;9129,0" o:connectangles="0,0"/>
                  </v:shape>
                </v:group>
                <v:group id="Group 962" o:spid="_x0000_s1089" style="position:absolute;left:2343;top:3216;width:2;height:689" coordorigin="2343,3216" coordsize="2,68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5sdI8YAAADcAAAADwAAAGRycy9kb3ducmV2LnhtbESPQWvCQBSE7wX/w/KE&#10;3ppNLA01ZhURKx5CoSqU3h7ZZxLMvg3ZbRL/fbdQ6HGYmW+YfDOZVgzUu8aygiSKQRCXVjdcKbic&#10;355eQTiPrLG1TAru5GCznj3kmGk78gcNJ1+JAGGXoYLa+y6T0pU1GXSR7YiDd7W9QR9kX0nd4xjg&#10;ppWLOE6lwYbDQo0d7Woqb6dvo+Aw4rh9TvZDcbvu7l/nl/fPIiGlHufTdgXC0+T/w3/to1awTB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/mx0jxgAAANwA&#10;AAAPAAAAAAAAAAAAAAAAAKoCAABkcnMvZG93bnJldi54bWxQSwUGAAAAAAQABAD6AAAAnQMAAAAA&#10;">
                  <v:shape id="Freeform 963" o:spid="_x0000_s1090" style="position:absolute;left:2343;top:3216;width:2;height:689;visibility:visible;mso-wrap-style:square;v-text-anchor:top" coordsize="2,6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k4MwcQA&#10;AADcAAAADwAAAGRycy9kb3ducmV2LnhtbESPT4vCMBTE7wv7HcJb8Lamrn/QapSiiF5E1tX7s3m2&#10;ZZuXkkSt394IC3scZuY3zGzRmlrcyPnKsoJeNwFBnFtdcaHg+LP+HIPwAVljbZkUPMjDYv7+NsNU&#10;2zt/0+0QChEh7FNUUIbQpFL6vCSDvmsb4uhdrDMYonSF1A7vEW5q+ZUkI2mw4rhQYkPLkvLfw9Uo&#10;yCZ2f3KD3sYOs37RZmu9OrudUp2PNpuCCNSG//Bfe6sVTEZ9eJ2JR0DO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pODMHEAAAA3AAAAA8AAAAAAAAAAAAAAAAAmAIAAGRycy9k&#10;b3ducmV2LnhtbFBLBQYAAAAABAAEAPUAAACJAwAAAAA=&#10;" path="m,l,689e" filled="f" strokecolor="white" strokeweight="1.06pt">
                    <v:path arrowok="t" o:connecttype="custom" o:connectlocs="0,3216;0,3905" o:connectangles="0,0"/>
                  </v:shape>
                </v:group>
                <v:group id="Group 960" o:spid="_x0000_s1091" style="position:absolute;left:10034;top:3216;width:2;height:689" coordorigin="10034,3216" coordsize="2,68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z4gzMYAAADcAAAADwAAAGRycy9kb3ducmV2LnhtbESPQWvCQBSE74L/YXlC&#10;b3UTa6WNWUVEpQcpVAvF2yP7TEKyb0N2TeK/7xYKHoeZ+YZJ14OpRUetKy0riKcRCOLM6pJzBd/n&#10;/fMbCOeRNdaWScGdHKxX41GKibY9f1F38rkIEHYJKii8bxIpXVaQQTe1DXHwrrY16INsc6lb7APc&#10;1HIWRQtpsOSwUGBD24Ky6nQzCg499puXeNcdq+v2fjm/fv4cY1LqaTJsliA8Df4R/m9/aAXvizn8&#10;nQlHQK5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fPiDMxgAAANwA&#10;AAAPAAAAAAAAAAAAAAAAAKoCAABkcnMvZG93bnJldi54bWxQSwUGAAAAAAQABAD6AAAAnQMAAAAA&#10;">
                  <v:shape id="Freeform 961" o:spid="_x0000_s1092" style="position:absolute;left:10034;top:3216;width:2;height:689;visibility:visible;mso-wrap-style:square;v-text-anchor:top" coordsize="2,6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usxLsMA&#10;AADcAAAADwAAAGRycy9kb3ducmV2LnhtbESPQWsCMRSE74L/IbyCN82qVerWKIsi9iKi1vtz87q7&#10;dPOyJFG3/74RBI/DzHzDzJetqcWNnK8sKxgOEhDEudUVFwq+T5v+BwgfkDXWlknBH3lYLrqdOaba&#10;3vlAt2MoRISwT1FBGUKTSunzkgz6gW2Io/djncEQpSukdniPcFPLUZJMpcGK40KJDa1Kyn+PV6Mg&#10;m9n92b0Pt3aSjYs22+j1xe2U6r212SeIQG14hZ/tL61gNp3A40w8An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usxLsMAAADcAAAADwAAAAAAAAAAAAAAAACYAgAAZHJzL2Rv&#10;d25yZXYueG1sUEsFBgAAAAAEAAQA9QAAAIgDAAAAAA==&#10;" path="m,l,689e" filled="f" strokecolor="white" strokeweight="1.06pt">
                    <v:path arrowok="t" o:connecttype="custom" o:connectlocs="0,3216;0,3905" o:connectangles="0,0"/>
                  </v:shape>
                </v:group>
                <v:group id="Group 958" o:spid="_x0000_s1093" style="position:absolute;left:1428;top:3927;width:905;height:566" coordorigin="1428,3927" coordsize="905,5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KAbIMUAAADcAAAADwAAAGRycy9kb3ducmV2LnhtbESPT2vCQBTE7wW/w/KE&#10;3uomlgaNriKi4kEK/gHx9sg+k2D2bciuSfz23UKhx2FmfsPMl72pREuNKy0riEcRCOLM6pJzBZfz&#10;9mMCwnlkjZVlUvAiB8vF4G2OqbYdH6k9+VwECLsUFRTe16mULivIoBvZmjh4d9sY9EE2udQNdgFu&#10;KjmOokQaLDksFFjTuqDscXoaBbsOu9VnvGkPj/v6dTt/fV8PMSn1PuxXMxCeev8f/mvvtYJpksDv&#10;mXAE5O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ECgGyDFAAAA3AAA&#10;AA8AAAAAAAAAAAAAAAAAqgIAAGRycy9kb3ducmV2LnhtbFBLBQYAAAAABAAEAPoAAACcAwAAAAA=&#10;">
                  <v:shape id="Freeform 959" o:spid="_x0000_s1094" style="position:absolute;left:1428;top:3927;width:905;height:566;visibility:visible;mso-wrap-style:square;v-text-anchor:top" coordsize="905,5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qo1QsQA&#10;AADcAAAADwAAAGRycy9kb3ducmV2LnhtbESPT2sCMRTE74LfIbxCL6JZFdRujSJSsUfrv/Nj89xs&#10;3bwsm6hbP70RhB6HmfkNM503thRXqn3hWEG/l4AgzpwuOFew3626ExA+IGssHZOCP/Iwn7VbU0y1&#10;u/EPXbchFxHCPkUFJoQqldJnhiz6nquIo3dytcUQZZ1LXeMtwm0pB0kykhYLjgsGK1oays7bi1Uw&#10;KO+6M7mfv5LT5pePB7OWDQ2Ven9rFp8gAjXhP/xqf2sFH6MxPM/EIyB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qqNULEAAAA3AAAAA8AAAAAAAAAAAAAAAAAmAIAAGRycy9k&#10;b3ducmV2LnhtbFBLBQYAAAAABAAEAPUAAACJAwAAAAA=&#10;" path="m,566r905,l905,,,,,566xe" fillcolor="#dadada" stroked="f">
                    <v:path arrowok="t" o:connecttype="custom" o:connectlocs="0,4493;905,4493;905,3927;0,3927;0,4493" o:connectangles="0,0,0,0,0"/>
                  </v:shape>
                </v:group>
                <v:group id="Group 956" o:spid="_x0000_s1095" style="position:absolute;left:1476;top:3984;width:811;height:245" coordorigin="1476,3984" coordsize="811,2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nMqycMAAADcAAAADwAAAGRycy9kb3ducmV2LnhtbERPTWvCQBC9F/wPywi9&#10;1U2USo1uQpBaepBCVRBvQ3ZMQrKzIbtN4r/vHgo9Pt73LptMKwbqXW1ZQbyIQBAXVtdcKricDy9v&#10;IJxH1thaJgUPcpCls6cdJtqO/E3DyZcihLBLUEHlfZdI6YqKDLqF7YgDd7e9QR9gX0rd4xjCTSuX&#10;UbSWBmsODRV2tK+oaE4/RsHHiGO+it+HY3PfP27n16/rMSalnudTvgXhafL/4j/3p1awWYe1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ecyrJwwAAANwAAAAP&#10;AAAAAAAAAAAAAAAAAKoCAABkcnMvZG93bnJldi54bWxQSwUGAAAAAAQABAD6AAAAmgMAAAAA&#10;">
                  <v:shape id="Freeform 957" o:spid="_x0000_s1096" style="position:absolute;left:1476;top:3984;width:811;height:245;visibility:visible;mso-wrap-style:square;v-text-anchor:top" coordsize="811,2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OoPOMYA&#10;AADcAAAADwAAAGRycy9kb3ducmV2LnhtbESPT2vCQBTE7wW/w/KEXopuVAgmdZVSsO2p4B8Eb6/Z&#10;ZxLMvg27q0Y/vVsQPA4z8xtmtuhMI87kfG1ZwWiYgCAurK65VLDdLAdTED4ga2wsk4IreVjMey8z&#10;zLW98IrO61CKCGGfo4IqhDaX0hcVGfRD2xJH72CdwRClK6V2eIlw08hxkqTSYM1xocKWPisqjuuT&#10;UfA2LbL9yP9eD7evv+P4O53sHE6Ueu13H+8gAnXhGX60f7SCLM3g/0w8AnJ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OoPOMYAAADcAAAADwAAAAAAAAAAAAAAAACYAgAAZHJz&#10;L2Rvd25yZXYueG1sUEsFBgAAAAAEAAQA9QAAAIsDAAAAAA==&#10;" path="m,245r812,l812,,,,,245xe" fillcolor="#dadada" stroked="f">
                    <v:path arrowok="t" o:connecttype="custom" o:connectlocs="0,4229;812,4229;812,3984;0,3984;0,4229" o:connectangles="0,0,0,0,0"/>
                  </v:shape>
                </v:group>
                <v:group id="Group 954" o:spid="_x0000_s1097" style="position:absolute;left:2352;top:3927;width:7669;height:566" coordorigin="2352,3927" coordsize="7669,5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dywEsIAAADcAAAADwAAAGRycy9kb3ducmV2LnhtbERPy4rCMBTdC/MP4Q7M&#10;TtOO+OoYRURlFiL4AHF3aa5tsbkpTaatf28WAy4P5z1fdqYUDdWusKwgHkQgiFOrC84UXM7b/hSE&#10;88gaS8uk4EkOlouP3hwTbVs+UnPymQgh7BJUkHtfJVK6NCeDbmAr4sDdbW3QB1hnUtfYhnBTyu8o&#10;GkuDBYeGHCta55Q+Tn9Gwa7FdjWMN83+cV8/b+fR4bqPSamvz271A8JT59/if/evVjCbhPnhTDgC&#10;cvEC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CXcsBLCAAAA3AAAAA8A&#10;AAAAAAAAAAAAAAAAqgIAAGRycy9kb3ducmV2LnhtbFBLBQYAAAAABAAEAPoAAACZAwAAAAA=&#10;">
                  <v:shape id="Freeform 955" o:spid="_x0000_s1098" style="position:absolute;left:2352;top:3927;width:7669;height:566;visibility:visible;mso-wrap-style:square;v-text-anchor:top" coordsize="7669,5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8XzusYA&#10;AADcAAAADwAAAGRycy9kb3ducmV2LnhtbESP3WrCQBSE74W+w3IK3hTdqNif1FVKQ2lutFT7AIfs&#10;aRKSPZtmTzW+fVcoeDnMzDfMajO4Vh2pD7VnA7NpAoq48Lbm0sDX4W3yCCoIssXWMxk4U4DN+ma0&#10;wtT6E3/ScS+lihAOKRqoRLpU61BU5DBMfUccvW/fO5Qo+1LbHk8R7lo9T5J77bDmuFBhR68VFc3+&#10;1xlYfNwJv+fbrJA8y2j30yzOy8aY8e3w8gxKaJBr+L+dWwNPDzO4nIlHQK/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8XzusYAAADcAAAADwAAAAAAAAAAAAAAAACYAgAAZHJz&#10;L2Rvd25yZXYueG1sUEsFBgAAAAAEAAQA9QAAAIsDAAAAAA==&#10;" path="m,566r7670,l7670,,,,,566xe" fillcolor="#dadada" stroked="f">
                    <v:path arrowok="t" o:connecttype="custom" o:connectlocs="0,4493;7670,4493;7670,3927;0,3927;0,4493" o:connectangles="0,0,0,0,0"/>
                  </v:shape>
                </v:group>
                <v:group id="Group 952" o:spid="_x0000_s1099" style="position:absolute;left:2400;top:3984;width:7576;height:226" coordorigin="2400,3984" coordsize="7576,2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kKL/sYAAADcAAAADwAAAGRycy9kb3ducmV2LnhtbESPT2vCQBTE74LfYXmC&#10;t7qJ4p9GVxFR6UEK1ULp7ZF9JsHs25Bdk/jtu0LB4zAzv2FWm86UoqHaFZYVxKMIBHFqdcGZgu/L&#10;4W0BwnlkjaVlUvAgB5t1v7fCRNuWv6g5+0wECLsEFeTeV4mULs3JoBvZijh4V1sb9EHWmdQ1tgFu&#10;SjmOopk0WHBYyLGiXU7p7Xw3Co4ttttJvG9Ot+vu8XuZfv6cYlJqOOi2SxCeOv8K/7c/tIL3+Rie&#10;Z8IRkOs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6Qov+xgAAANwA&#10;AAAPAAAAAAAAAAAAAAAAAKoCAABkcnMvZG93bnJldi54bWxQSwUGAAAAAAQABAD6AAAAnQMAAAAA&#10;">
                  <v:shape id="Freeform 953" o:spid="_x0000_s1100" style="position:absolute;left:2400;top:3984;width:7576;height:226;visibility:visible;mso-wrap-style:square;v-text-anchor:top" coordsize="7576,2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8TFFscA&#10;AADcAAAADwAAAGRycy9kb3ducmV2LnhtbESPT2vCQBTE70K/w/IK3nRjhRqjG2kFwUuhpvXg7Zl9&#10;+WOzb0N2jWk/vVso9DjMzG+Y9WYwjeipc7VlBbNpBII4t7rmUsHnx24Sg3AeWWNjmRR8k4NN+jBa&#10;Y6LtjQ/UZ74UAcIuQQWV920ipcsrMuimtiUOXmE7gz7IrpS6w1uAm0Y+RdGzNFhzWKiwpW1F+Vd2&#10;NQqur/0hfi+2Wfs267P4bH+O+nRRavw4vKxAeBr8f/ivvdcKlos5/J4JR0Cm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vExRbHAAAA3AAAAA8AAAAAAAAAAAAAAAAAmAIAAGRy&#10;cy9kb3ducmV2LnhtbFBLBQYAAAAABAAEAPUAAACMAwAAAAA=&#10;" path="m,226r7576,l7576,,,,,226xe" fillcolor="#dadada" stroked="f">
                    <v:path arrowok="t" o:connecttype="custom" o:connectlocs="0,4210;7576,4210;7576,3984;0,3984;0,4210" o:connectangles="0,0,0,0,0"/>
                  </v:shape>
                </v:group>
                <v:group id="Group 950" o:spid="_x0000_s1101" style="position:absolute;left:2400;top:4210;width:7576;height:228" coordorigin="2400,4210" coordsize="7576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ue2EccAAADcAAAADwAAAGRycy9kb3ducmV2LnhtbESPT2vCQBTE74LfYXlC&#10;b3UTa22NriJSSw+hoBaKt0f2mQSzb0N2mz/fvlsoeBxm5jfMetubSrTUuNKygngagSDOrC45V/B1&#10;Pjy+gnAeWWNlmRQM5GC7GY/WmGjb8ZHak89FgLBLUEHhfZ1I6bKCDLqprYmDd7WNQR9kk0vdYBfg&#10;ppKzKFpIgyWHhQJr2heU3U4/RsF7h93uKX5r09t1P1zOz5/faUxKPUz63QqEp97fw//tD61g+TKH&#10;vzPhCMjNL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Wue2EccAAADc&#10;AAAADwAAAAAAAAAAAAAAAACqAgAAZHJzL2Rvd25yZXYueG1sUEsFBgAAAAAEAAQA+gAAAJ4DAAAA&#10;AA==&#10;">
                  <v:shape id="Freeform 951" o:spid="_x0000_s1102" style="position:absolute;left:2400;top:4210;width:7576;height:228;visibility:visible;mso-wrap-style:square;v-text-anchor:top" coordsize="7576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MZfVMYA&#10;AADcAAAADwAAAGRycy9kb3ducmV2LnhtbESPX0vDQBDE34V+h2MF3+ylVfsn7bWUgqA+FIxF+rjk&#10;tkkwtxfu1jT66T1B8HGYmd8w6+3gWtVTiI1nA5NxBoq49LbhysDx7fF2ASoKssXWMxn4ogjbzehq&#10;jbn1F36lvpBKJQjHHA3UIl2udSxrchjHviNO3tkHh5JkqLQNeElw1+ppls20w4bTQo0d7WsqP4pP&#10;Z4Df53LeTeQ5u58dvvvjy/4unApjbq6H3QqU0CD/4b/2kzWwnD/A75l0BPTm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MZfVMYAAADcAAAADwAAAAAAAAAAAAAAAACYAgAAZHJz&#10;L2Rvd25yZXYueG1sUEsFBgAAAAAEAAQA9QAAAIsDAAAAAA==&#10;" path="m,228r7576,l7576,,,,,228xe" fillcolor="#dadada" stroked="f">
                    <v:path arrowok="t" o:connecttype="custom" o:connectlocs="0,4438;7576,4438;7576,4210;0,4210;0,4438" o:connectangles="0,0,0,0,0"/>
                  </v:shape>
                </v:group>
                <v:group id="Group 948" o:spid="_x0000_s1103" style="position:absolute;left:10044;top:3927;width:494;height:566" coordorigin="10044,3927" coordsize="494,5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XmN/cYAAADcAAAADwAAAGRycy9kb3ducmV2LnhtbESPQWvCQBSE7wX/w/IE&#10;b3UTxWijq4jY0kMoVAult0f2mQSzb0N2TeK/dwuFHoeZ+YbZ7AZTi45aV1lWEE8jEMS51RUXCr7O&#10;r88rEM4ja6wtk4I7OdhtR08bTLXt+ZO6ky9EgLBLUUHpfZNK6fKSDLqpbYiDd7GtQR9kW0jdYh/g&#10;ppazKEqkwYrDQokNHUrKr6ebUfDWY7+fx8cuu14O95/z4uM7i0mpyXjYr0F4Gvx/+K/9rhW8LBP4&#10;PROOgNw+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FeY39xgAAANwA&#10;AAAPAAAAAAAAAAAAAAAAAKoCAABkcnMvZG93bnJldi54bWxQSwUGAAAAAAQABAD6AAAAnQMAAAAA&#10;">
                  <v:shape id="Freeform 949" o:spid="_x0000_s1104" style="position:absolute;left:10044;top:3927;width:494;height:566;visibility:visible;mso-wrap-style:square;v-text-anchor:top" coordsize="494,5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VGwVsMA&#10;AADcAAAADwAAAGRycy9kb3ducmV2LnhtbESPwWrDMBBE74H+g9hCbrHsHGrXjRJKSUqhp6Q+9LhY&#10;a8vEWhlLsZ2/rwqFHoeZecPsDovtxUSj7xwryJIUBHHtdMetgurrtClA+ICssXdMCu7k4bB/WO2w&#10;1G7mM02X0IoIYV+iAhPCUErpa0MWfeIG4ug1brQYohxbqUecI9z2cpumT9Jix3HB4EBvhurr5WYV&#10;TNe5yj4zZ4vv92ODVtPZtKTU+nF5fQERaAn/4b/2h1bwnOfweyYeAbn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VGwVsMAAADcAAAADwAAAAAAAAAAAAAAAACYAgAAZHJzL2Rv&#10;d25yZXYueG1sUEsFBgAAAAAEAAQA9QAAAIgDAAAAAA==&#10;" path="m,566r494,l494,,,,,566xe" fillcolor="#dadada" stroked="f">
                    <v:path arrowok="t" o:connecttype="custom" o:connectlocs="0,4493;494,4493;494,3927;0,3927;0,4493" o:connectangles="0,0,0,0,0"/>
                  </v:shape>
                </v:group>
                <v:group id="Group 946" o:spid="_x0000_s1105" style="position:absolute;left:10089;top:3984;width:401;height:480" coordorigin="10089,3984" coordsize="401,4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6q8FMIAAADcAAAADwAAAGRycy9kb3ducmV2LnhtbERPy4rCMBTdC/MP4Q7M&#10;TtOO+OoYRURlFiL4AHF3aa5tsbkpTaatf28WAy4P5z1fdqYUDdWusKwgHkQgiFOrC84UXM7b/hSE&#10;88gaS8uk4EkOlouP3hwTbVs+UnPymQgh7BJUkHtfJVK6NCeDbmAr4sDdbW3QB1hnUtfYhnBTyu8o&#10;GkuDBYeGHCta55Q+Tn9Gwa7FdjWMN83+cV8/b+fR4bqPSamvz271A8JT59/if/evVjCbhLXhTDgC&#10;cvEC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uqvBTCAAAA3AAAAA8A&#10;AAAAAAAAAAAAAAAAqgIAAGRycy9kb3ducmV2LnhtbFBLBQYAAAAABAAEAPoAAACZAwAAAAA=&#10;">
                  <v:shape id="Freeform 947" o:spid="_x0000_s1106" style="position:absolute;left:10089;top:3984;width:401;height:480;visibility:visible;mso-wrap-style:square;v-text-anchor:top" coordsize="401,4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uNNMQA&#10;AADcAAAADwAAAGRycy9kb3ducmV2LnhtbESPS4sCMRCE7wv+h9CCtzWjoKujUUQR9LKwPkBvzaTn&#10;gZPOMInO+O83guCxqKqvqPmyNaV4UO0KywoG/QgEcWJ1wZmC03H7PQHhPLLG0jIpeJKD5aLzNcdY&#10;24b/6HHwmQgQdjEqyL2vYildkpNB17cVcfBSWxv0QdaZ1DU2AW5KOYyisTRYcFjIsaJ1TsntcDcK&#10;biM+J+lwb9qLWU2a6+iZbn7XSvW67WoGwlPrP+F3e6cVTH+m8DoTjoBc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M7jTTEAAAA3AAAAA8AAAAAAAAAAAAAAAAAmAIAAGRycy9k&#10;b3ducmV2LnhtbFBLBQYAAAAABAAEAPUAAACJAwAAAAA=&#10;" path="m,480r401,l401,,,,,480xe" fillcolor="#dadada" stroked="f">
                    <v:path arrowok="t" o:connecttype="custom" o:connectlocs="0,4464;401,4464;401,3984;0,3984;0,4464" o:connectangles="0,0,0,0,0"/>
                  </v:shape>
                </v:group>
                <v:group id="Group 944" o:spid="_x0000_s1107" style="position:absolute;left:1428;top:3953;width:9110;height:2" coordorigin="1428,3953" coordsize="9110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AnANcIAAADcAAAADwAAAGRycy9kb3ducmV2LnhtbERPy4rCMBTdC/MP4Q64&#10;07QjSqcaRWRGXIjgAwZ3l+baFpub0mTa+vdmIbg8nPdi1ZtKtNS40rKCeByBIM6sLjlXcDn/jhIQ&#10;ziNrrCyTggc5WC0/BgtMte34SO3J5yKEsEtRQeF9nUrpsoIMurGtiQN3s41BH2CTS91gF8JNJb+i&#10;aCYNlhwaCqxpU1B2P/0bBdsOu/Uk/mn399vmcT1PD3/7mJQafvbrOQhPvX+LX+6dVvCdhPnhTDgC&#10;cvkE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BAJwDXCAAAA3AAAAA8A&#10;AAAAAAAAAAAAAAAAqgIAAGRycy9kb3ducmV2LnhtbFBLBQYAAAAABAAEAPoAAACZAwAAAAA=&#10;">
                  <v:shape id="Freeform 945" o:spid="_x0000_s1108" style="position:absolute;left:1428;top:3953;width:9110;height:2;visibility:visible;mso-wrap-style:square;v-text-anchor:top" coordsize="911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7ZlPcMA&#10;AADcAAAADwAAAGRycy9kb3ducmV2LnhtbESPQWuDQBSE74X8h+UVeqtrEghq3IQmUAhUCLXt/dV9&#10;UYn7Vtyt2n/fDQR6HGbmGybfz6YTIw2utaxgGcUgiCurW64VfH68PicgnEfW2FkmBb/kYL9bPOSY&#10;aTvxO42lr0WAsMtQQeN9n0npqoYMusj2xMG72MGgD3KopR5wCnDTyVUcb6TBlsNCgz0dG6qu5Y9R&#10;0JYHe7HTV5G+FWjOa1l9F+yUenqcX7YgPM3+P3xvn7SCNFnC7Uw4AnL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7ZlPcMAAADcAAAADwAAAAAAAAAAAAAAAACYAgAAZHJzL2Rv&#10;d25yZXYueG1sUEsFBgAAAAAEAAQA9QAAAIgDAAAAAA==&#10;" path="m,l9110,e" filled="f" strokecolor="#dadada" strokeweight="2.98pt">
                    <v:path arrowok="t" o:connecttype="custom" o:connectlocs="0,0;9110,0" o:connectangles="0,0"/>
                  </v:shape>
                </v:group>
                <v:group id="Group 942" o:spid="_x0000_s1109" style="position:absolute;left:1419;top:4476;width:9129;height:2" coordorigin="1419,4476" coordsize="912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5f72cUAAADcAAAADwAAAGRycy9kb3ducmV2LnhtbESPQYvCMBSE78L+h/CE&#10;vWlaF8WtRhFZlz2IoC6It0fzbIvNS2liW/+9EQSPw8x8w8yXnSlFQ7UrLCuIhxEI4tTqgjMF/8fN&#10;YArCeWSNpWVScCcHy8VHb46Jti3vqTn4TAQIuwQV5N5XiZQuzcmgG9qKOHgXWxv0QdaZ1DW2AW5K&#10;OYqiiTRYcFjIsaJ1Tun1cDMKfltsV1/xT7O9Xtb383G8O21jUuqz361mIDx1/h1+tf+0gu/pC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+X+9nFAAAA3AAA&#10;AA8AAAAAAAAAAAAAAAAAqgIAAGRycy9kb3ducmV2LnhtbFBLBQYAAAAABAAEAPoAAACcAwAAAAA=&#10;">
                  <v:shape id="Freeform 943" o:spid="_x0000_s1110" style="position:absolute;left:1419;top:4476;width:9129;height:2;visibility:visible;mso-wrap-style:square;v-text-anchor:top" coordsize="912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44xwsIA&#10;AADcAAAADwAAAGRycy9kb3ducmV2LnhtbESPQYvCMBSE74L/ITzBm6a7C4utRpHiglftHjw+kmfb&#10;tXkpSbTdf2+EhT0OM/MNs9mNthMP8qF1rOBtmYEg1s60XCv4rr4WKxAhIhvsHJOCXwqw204nGyyM&#10;G/hEj3OsRYJwKFBBE2NfSBl0QxbD0vXEybs6bzEm6WtpPA4Jbjv5nmWf0mLLaaHBnsqG9O18twq0&#10;/qmH7HjY+/xib7nkqi3LSqn5bNyvQUQa43/4r300CvLVB7zOpCMgt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jjHCwgAAANwAAAAPAAAAAAAAAAAAAAAAAJgCAABkcnMvZG93&#10;bnJldi54bWxQSwUGAAAAAAQABAD1AAAAhwMAAAAA&#10;" path="m,l9129,e" filled="f" strokecolor="#dadada" strokeweight="1.54pt">
                    <v:path arrowok="t" o:connecttype="custom" o:connectlocs="0,0;9129,0" o:connectangles="0,0"/>
                  </v:shape>
                </v:group>
                <v:group id="Group 940" o:spid="_x0000_s1111" style="position:absolute;left:2343;top:3982;width:2;height:509" coordorigin="2343,3982" coordsize="2,5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zLGNsYAAADcAAAADwAAAGRycy9kb3ducmV2LnhtbESPQWvCQBSE74L/YXlC&#10;b3UTa4uNWUVEpQcpVAvF2yP7TEKyb0N2TeK/7xYKHoeZ+YZJ14OpRUetKy0riKcRCOLM6pJzBd/n&#10;/fMChPPIGmvLpOBODtar8SjFRNuev6g7+VwECLsEFRTeN4mULivIoJvahjh4V9sa9EG2udQt9gFu&#10;ajmLojdpsOSwUGBD24Ky6nQzCg499puXeNcdq+v2fjm/fv4cY1LqaTJsliA8Df4R/m9/aAXvizn8&#10;nQlHQK5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vMsY2xgAAANwA&#10;AAAPAAAAAAAAAAAAAAAAAKoCAABkcnMvZG93bnJldi54bWxQSwUGAAAAAAQABAD6AAAAnQMAAAAA&#10;">
                  <v:shape id="Freeform 941" o:spid="_x0000_s1112" style="position:absolute;left:2343;top:3982;width:2;height:509;visibility:visible;mso-wrap-style:square;v-text-anchor:top" coordsize="2,5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tRjNsQA&#10;AADcAAAADwAAAGRycy9kb3ducmV2LnhtbESPQWvCQBSE7wX/w/IEb3WjUonRVUQUvAht0kOPj+wz&#10;CWbfht3VxH/vFgo9DjPzDbPZDaYVD3K+saxgNk1AEJdWN1wp+C5O7ykIH5A1tpZJwZM87Lajtw1m&#10;2vb8RY88VCJC2GeooA6hy6T0ZU0G/dR2xNG7WmcwROkqqR32EW5aOU+SpTTYcFyosaNDTeUtvxsF&#10;/fF84Z9Z6pbystAhL5Lic35UajIe9msQgYbwH/5rn7WCVfoBv2fiEZDb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rUYzbEAAAA3AAAAA8AAAAAAAAAAAAAAAAAmAIAAGRycy9k&#10;b3ducmV2LnhtbFBLBQYAAAAABAAEAPUAAACJAwAAAAA=&#10;" path="m,l,509e" filled="f" strokecolor="white" strokeweight="1.06pt">
                    <v:path arrowok="t" o:connecttype="custom" o:connectlocs="0,3982;0,4491" o:connectangles="0,0"/>
                  </v:shape>
                </v:group>
                <v:group id="Group 938" o:spid="_x0000_s1113" style="position:absolute;left:10034;top:3982;width:2;height:509" coordorigin="10034,3982" coordsize="2,5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Kz92sYAAADcAAAADwAAAGRycy9kb3ducmV2LnhtbESPT2vCQBTE7wW/w/KE&#10;3uomSkWjq4jU0kMoNBFKb4/sMwlm34bsNn++fbdQ6HGYmd8w++NoGtFT52rLCuJFBIK4sLrmUsE1&#10;vzxtQDiPrLGxTAomcnA8zB72mGg78Af1mS9FgLBLUEHlfZtI6YqKDLqFbYmDd7OdQR9kV0rd4RDg&#10;ppHLKFpLgzWHhQpbOldU3LNvo+B1wOG0il/69H47T1/58/tnGpNSj/PxtAPhafT/4b/2m1aw3azh&#10;90w4AvLw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wrP3axgAAANwA&#10;AAAPAAAAAAAAAAAAAAAAAKoCAABkcnMvZG93bnJldi54bWxQSwUGAAAAAAQABAD6AAAAnQMAAAAA&#10;">
                  <v:shape id="Freeform 939" o:spid="_x0000_s1114" style="position:absolute;left:10034;top:3982;width:2;height:509;visibility:visible;mso-wrap-style:square;v-text-anchor:top" coordsize="2,5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UpY2sQA&#10;AADcAAAADwAAAGRycy9kb3ducmV2LnhtbESPQWvCQBSE7wX/w/KE3upGC5qmriJiwYugiQePj+xr&#10;Epp9G3a3Jv57VxA8DjPzDbNcD6YVV3K+saxgOklAEJdWN1wpOBc/HykIH5A1tpZJwY08rFejtyVm&#10;2vZ8omseKhEh7DNUUIfQZVL6siaDfmI74uj9WmcwROkqqR32EW5aOUuSuTTYcFyosaNtTeVf/m8U&#10;9Lv9gS/T1M3l4VOHvEiK42yn1Pt42HyDCDSEV/jZ3msFX+kCHmfiEZCr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VKWNrEAAAA3AAAAA8AAAAAAAAAAAAAAAAAmAIAAGRycy9k&#10;b3ducmV2LnhtbFBLBQYAAAAABAAEAPUAAACJAwAAAAA=&#10;" path="m,l,509e" filled="f" strokecolor="white" strokeweight="1.06pt">
                    <v:path arrowok="t" o:connecttype="custom" o:connectlocs="0,3982;0,4491" o:connectangles="0,0"/>
                  </v:shape>
                </v:group>
                <v:group id="Group 936" o:spid="_x0000_s1115" style="position:absolute;left:1428;top:4510;width:905;height:566" coordorigin="1428,4510" coordsize="905,5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n/MM8IAAADcAAAADwAAAGRycy9kb3ducmV2LnhtbERPy4rCMBTdC/MP4Q64&#10;07QjSqcaRWRGXIjgAwZ3l+baFpub0mTa+vdmIbg8nPdi1ZtKtNS40rKCeByBIM6sLjlXcDn/jhIQ&#10;ziNrrCyTggc5WC0/BgtMte34SO3J5yKEsEtRQeF9nUrpsoIMurGtiQN3s41BH2CTS91gF8JNJb+i&#10;aCYNlhwaCqxpU1B2P/0bBdsOu/Uk/mn399vmcT1PD3/7mJQafvbrOQhPvX+LX+6dVvCdhLXhTDgC&#10;cvkE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O5/zDPCAAAA3AAAAA8A&#10;AAAAAAAAAAAAAAAAqgIAAGRycy9kb3ducmV2LnhtbFBLBQYAAAAABAAEAPoAAACZAwAAAAA=&#10;">
                  <v:shape id="Freeform 937" o:spid="_x0000_s1116" style="position:absolute;left:1428;top:4510;width:905;height:566;visibility:visible;mso-wrap-style:square;v-text-anchor:top" coordsize="905,5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9GYgsMA&#10;AADcAAAADwAAAGRycy9kb3ducmV2LnhtbESPQWsCMRSE7wX/Q3iCl6LZ9lDW1ShiEbQ3tfX82Dw3&#10;q5uXJUnd9d8bodDjMDPfMPNlbxtxIx9qxwreJhkI4tLpmisF38fNOAcRIrLGxjEpuFOA5WLwMsdC&#10;u473dDvESiQIhwIVmBjbQspQGrIYJq4lTt7ZeYsxSV9J7bFLcNvI9yz7kBZrTgsGW1obKq+HX6vA&#10;bl/16bT58sfdpTN5X13yH/mp1GjYr2YgIvXxP/zX3moF03wKzzPpCMjF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9GYgsMAAADcAAAADwAAAAAAAAAAAAAAAACYAgAAZHJzL2Rv&#10;d25yZXYueG1sUEsFBgAAAAAEAAQA9QAAAIgDAAAAAA==&#10;" path="m,566r905,l905,,,,,566xe" fillcolor="#ebebeb" stroked="f">
                    <v:path arrowok="t" o:connecttype="custom" o:connectlocs="0,5076;905,5076;905,4510;0,4510;0,5076" o:connectangles="0,0,0,0,0"/>
                  </v:shape>
                </v:group>
                <v:group id="Group 934" o:spid="_x0000_s1117" style="position:absolute;left:1476;top:4568;width:811;height:247" coordorigin="1476,4568" coordsize="811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dBW6MIAAADcAAAADwAAAGRycy9kb3ducmV2LnhtbERPTYvCMBC9C/sfwix4&#10;07QrilajiOyKBxGsC4u3oRnbYjMpTbat/94cBI+P973a9KYSLTWutKwgHkcgiDOrS84V/F5+RnMQ&#10;ziNrrCyTggc52Kw/BitMtO34TG3qcxFC2CWooPC+TqR0WUEG3djWxIG72cagD7DJpW6wC+Gmkl9R&#10;NJMGSw4NBda0Kyi7p/9Gwb7DbjuJv9vj/bZ7XC/T098xJqWGn/12CcJT79/il/ugFSwWYX44E46A&#10;XD8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JXQVujCAAAA3AAAAA8A&#10;AAAAAAAAAAAAAAAAqgIAAGRycy9kb3ducmV2LnhtbFBLBQYAAAAABAAEAPoAAACZAwAAAAA=&#10;">
                  <v:shape id="Freeform 935" o:spid="_x0000_s1118" style="position:absolute;left:1476;top:4568;width:811;height:247;visibility:visible;mso-wrap-style:square;v-text-anchor:top" coordsize="811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B1yDsYA&#10;AADcAAAADwAAAGRycy9kb3ducmV2LnhtbESPS2vDMBCE74X+B7GF3ho5gYTYjRJCHtBDU8ij0ONi&#10;bS231spIquP8+6gQyHGYmW+Y2aK3jejIh9qxguEgA0FcOl1zpeB03L5MQYSIrLFxTAouFGAxf3yY&#10;YaHdmffUHWIlEoRDgQpMjG0hZSgNWQwD1xIn79t5izFJX0nt8ZzgtpGjLJtIizWnBYMtrQyVv4c/&#10;q6D76Fb26+fTb8rt+/K4Wxs/zo1Sz0/98hVEpD7ew7f2m1aQ50P4P5OOgJx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B1yDsYAAADcAAAADwAAAAAAAAAAAAAAAACYAgAAZHJz&#10;L2Rvd25yZXYueG1sUEsFBgAAAAAEAAQA9QAAAIsDAAAAAA==&#10;" path="m,247r812,l812,,,,,247xe" fillcolor="#ebebeb" stroked="f">
                    <v:path arrowok="t" o:connecttype="custom" o:connectlocs="0,4815;812,4815;812,4568;0,4568;0,4815" o:connectangles="0,0,0,0,0"/>
                  </v:shape>
                </v:group>
                <v:group id="Group 932" o:spid="_x0000_s1119" style="position:absolute;left:2352;top:4510;width:7669;height:566" coordorigin="2352,4510" coordsize="7669,5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k5tBMUAAADcAAAADwAAAGRycy9kb3ducmV2LnhtbESPT4vCMBTE78J+h/AW&#10;9qZpXRStRhHZXTyI4B8Qb4/m2Rabl9Jk2/rtjSB4HGbmN8x82ZlSNFS7wrKCeBCBIE6tLjhTcDr+&#10;9icgnEfWWFomBXdysFx89OaYaNvynpqDz0SAsEtQQe59lUjp0pwMuoGtiIN3tbVBH2SdSV1jG+Cm&#10;lMMoGkuDBYeFHCta55TeDv9GwV+L7eo7/mm2t+v6fjmOdudtTEp9fXarGQhPnX+HX+2NVjCdDuF5&#10;JhwBuXg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ApObQTFAAAA3AAA&#10;AA8AAAAAAAAAAAAAAAAAqgIAAGRycy9kb3ducmV2LnhtbFBLBQYAAAAABAAEAPoAAACcAwAAAAA=&#10;">
                  <v:shape id="Freeform 933" o:spid="_x0000_s1120" style="position:absolute;left:2352;top:4510;width:7669;height:566;visibility:visible;mso-wrap-style:square;v-text-anchor:top" coordsize="7669,5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ZrhcYA&#10;AADcAAAADwAAAGRycy9kb3ducmV2LnhtbESPT2vCQBTE70K/w/IKvZmNbakaXUUNovbmn4PHR/aZ&#10;BLNvQ3abpN/eFQo9DjPzG2a+7E0lWmpcaVnBKIpBEGdWl5wruJy3wwkI55E1VpZJwS85WC5eBnNM&#10;tO34SO3J5yJA2CWooPC+TqR0WUEGXWRr4uDdbGPQB9nkUjfYBbip5Hscf0mDJYeFAmvaFJTdTz9G&#10;wX5bX1ej3eGwW/v0e7Ienz+vm1Spt9d+NQPhqff/4b/2XiuYTj/geSYcAbl4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hZrhcYAAADcAAAADwAAAAAAAAAAAAAAAACYAgAAZHJz&#10;L2Rvd25yZXYueG1sUEsFBgAAAAAEAAQA9QAAAIsDAAAAAA==&#10;" path="m,566r7670,l7670,,,,,566xe" fillcolor="#ebebeb" stroked="f">
                    <v:path arrowok="t" o:connecttype="custom" o:connectlocs="0,5076;7670,5076;7670,4510;0,4510;0,5076" o:connectangles="0,0,0,0,0"/>
                  </v:shape>
                </v:group>
                <v:group id="Group 930" o:spid="_x0000_s1121" style="position:absolute;left:2400;top:4568;width:7576;height:228" coordorigin="2400,4568" coordsize="7576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utQ68YAAADcAAAADwAAAGRycy9kb3ducmV2LnhtbESPT2vCQBTE74LfYXlC&#10;b3UTa8WkriKi0oMUqoXS2yP78gezb0N2TeK37xYKHoeZ+Q2z2gymFh21rrKsIJ5GIIgzqysuFHxd&#10;Ds9LEM4ja6wtk4I7Odisx6MVptr2/End2RciQNilqKD0vkmldFlJBt3UNsTBy21r0AfZFlK32Ae4&#10;qeUsihbSYMVhocSGdiVl1/PNKDj22G9f4n13uua7+8/l9eP7FJNST5Nh+wbC0+Af4f/2u1aQJHP4&#10;OxOOgFz/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q61DrxgAAANwA&#10;AAAPAAAAAAAAAAAAAAAAAKoCAABkcnMvZG93bnJldi54bWxQSwUGAAAAAAQABAD6AAAAnQMAAAAA&#10;">
                  <v:shape id="Freeform 931" o:spid="_x0000_s1122" style="position:absolute;left:2400;top:4568;width:7576;height:228;visibility:visible;mso-wrap-style:square;v-text-anchor:top" coordsize="7576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b/y6MUA&#10;AADcAAAADwAAAGRycy9kb3ducmV2LnhtbESPT2vCQBTE7wW/w/IEb3Wj0qKpq2iw0INQjKXnR/Y1&#10;CWbfxt3Nn377bqHQ4zAzv2G2+9E0oifna8sKFvMEBHFhdc2lgo/r6+MahA/IGhvLpOCbPOx3k4ct&#10;ptoOfKE+D6WIEPYpKqhCaFMpfVGRQT+3LXH0vqwzGKJ0pdQOhwg3jVwmybM0WHNcqLClrKLilndG&#10;wX2Q3f3zfFy9u6zrs7w8ybNOlJpNx8MLiEBj+A//td+0gs3mCX7PxCMgd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v/LoxQAAANwAAAAPAAAAAAAAAAAAAAAAAJgCAABkcnMv&#10;ZG93bnJldi54bWxQSwUGAAAAAAQABAD1AAAAigMAAAAA&#10;" path="m,228r7576,l7576,,,,,228xe" fillcolor="#ebebeb" stroked="f">
                    <v:path arrowok="t" o:connecttype="custom" o:connectlocs="0,4796;7576,4796;7576,4568;0,4568;0,4796" o:connectangles="0,0,0,0,0"/>
                  </v:shape>
                </v:group>
                <v:group id="Group 928" o:spid="_x0000_s1123" style="position:absolute;left:2400;top:4796;width:7576;height:226" coordorigin="2400,4796" coordsize="7576,2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XVrB8YAAADcAAAADwAAAGRycy9kb3ducmV2LnhtbESPQWvCQBSE7wX/w/KE&#10;3uomlkpN3YQgWnqQQlWQ3h7ZZxKSfRuyaxL/fbdQ6HGYmW+YTTaZVgzUu9qygngRgSAurK65VHA+&#10;7Z9eQTiPrLG1TAru5CBLZw8bTLQd+YuGoy9FgLBLUEHlfZdI6YqKDLqF7YiDd7W9QR9kX0rd4xjg&#10;ppXLKFpJgzWHhQo72lZUNMebUfA+4pg/x7vh0Fy39+/Ty+flEJNSj/MpfwPhafL/4b/2h1awXq/g&#10;90w4AjL9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1dWsHxgAAANwA&#10;AAAPAAAAAAAAAAAAAAAAAKoCAABkcnMvZG93bnJldi54bWxQSwUGAAAAAAQABAD6AAAAnQMAAAAA&#10;">
                  <v:shape id="Freeform 929" o:spid="_x0000_s1124" style="position:absolute;left:2400;top:4796;width:7576;height:226;visibility:visible;mso-wrap-style:square;v-text-anchor:top" coordsize="7576,2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ndylsMA&#10;AADcAAAADwAAAGRycy9kb3ducmV2LnhtbESPT2sCMRTE70K/Q3iF3jRbqbauRinCFo/V1j0/Nm//&#10;4OYlJKm7/faNUPA4zMxvmM1uNL24kg+dZQXPswwEcWV1x42C769i+gYiRGSNvWVS8EsBdtuHyQZz&#10;bQc+0vUUG5EgHHJU0MbocilD1ZLBMLOOOHm19QZjkr6R2uOQ4KaX8yxbSoMdp4UWHe1bqi6nH6PA&#10;HerifF68LMvaebRDUX5Un6VST4/j+xpEpDHew//tg1awWr3C7Uw6AnL7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ndylsMAAADcAAAADwAAAAAAAAAAAAAAAACYAgAAZHJzL2Rv&#10;d25yZXYueG1sUEsFBgAAAAAEAAQA9QAAAIgDAAAAAA==&#10;" path="m,225r7576,l7576,,,,,225xe" fillcolor="#ebebeb" stroked="f">
                    <v:path arrowok="t" o:connecttype="custom" o:connectlocs="0,5021;7576,5021;7576,4796;0,4796;0,5021" o:connectangles="0,0,0,0,0"/>
                  </v:shape>
                </v:group>
                <v:group id="Group 926" o:spid="_x0000_s1125" style="position:absolute;left:10044;top:4510;width:494;height:566" coordorigin="10044,4510" coordsize="494,5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6Za7sIAAADcAAAADwAAAGRycy9kb3ducmV2LnhtbERPTYvCMBC9C/sfwix4&#10;07QrilajiOyKBxGsC4u3oRnbYjMpTbat/94cBI+P973a9KYSLTWutKwgHkcgiDOrS84V/F5+RnMQ&#10;ziNrrCyTggc52Kw/BitMtO34TG3qcxFC2CWooPC+TqR0WUEG3djWxIG72cagD7DJpW6wC+Gmkl9R&#10;NJMGSw4NBda0Kyi7p/9Gwb7DbjuJv9vj/bZ7XC/T098xJqWGn/12CcJT79/il/ugFSwWYW04E46A&#10;XD8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GumWu7CAAAA3AAAAA8A&#10;AAAAAAAAAAAAAAAAqgIAAGRycy9kb3ducmV2LnhtbFBLBQYAAAAABAAEAPoAAACZAwAAAAA=&#10;">
                  <v:shape id="Freeform 927" o:spid="_x0000_s1126" style="position:absolute;left:10044;top:4510;width:494;height:566;visibility:visible;mso-wrap-style:square;v-text-anchor:top" coordsize="494,5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9G5OscA&#10;AADcAAAADwAAAGRycy9kb3ducmV2LnhtbESPQWvCQBSE7wX/w/KE3uqmIsVEVwkVpT2INSrt8TX7&#10;TFKzb0N21fjv3UKhx2FmvmGm887U4kKtqywreB5EIIhzqysuFOx3y6cxCOeRNdaWScGNHMxnvYcp&#10;JtpeeUuXzBciQNglqKD0vkmkdHlJBt3ANsTBO9rWoA+yLaRu8RrgppbDKHqRBisOCyU29FpSfsrO&#10;RsFm8bncjj7W36vsPTv4rzpdHH9SpR77XToB4anz/+G/9ptWEMcx/J4JR0DO7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fRuTrHAAAA3AAAAA8AAAAAAAAAAAAAAAAAmAIAAGRy&#10;cy9kb3ducmV2LnhtbFBLBQYAAAAABAAEAPUAAACMAwAAAAA=&#10;" path="m,566r494,l494,,,,,566xe" fillcolor="#ebebeb" stroked="f">
                    <v:path arrowok="t" o:connecttype="custom" o:connectlocs="0,5076;494,5076;494,4510;0,4510;0,5076" o:connectangles="0,0,0,0,0"/>
                  </v:shape>
                </v:group>
                <v:group id="Group 924" o:spid="_x0000_s1127" style="position:absolute;left:10089;top:4568;width:401;height:480" coordorigin="10089,4568" coordsize="401,4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5ppY8cAAADdAAAADwAAAGRycy9kb3ducmV2LnhtbESPT2vDMAzF74V9B6PB&#10;bq2djpWS1S2lrGOHMugfGLuJWE1CYznEXpJ+++kw2E3iPb3302oz+kb11MU6sIVsZkARF8HVXFq4&#10;nPfTJaiYkB02gcnCnSJs1g+TFeYuDHyk/pRKJSEcc7RQpdTmWseiIo9xFlpi0a6h85hk7UrtOhwk&#10;3Dd6bsxCe6xZGipsaVdRcTv9eAvvAw7b5+ytP9yuu/v3+eXz65CRtU+P4/YVVKIx/Zv/rj+c4Bsj&#10;/PKNjKDXv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b5ppY8cAAADd&#10;AAAADwAAAAAAAAAAAAAAAACqAgAAZHJzL2Rvd25yZXYueG1sUEsFBgAAAAAEAAQA+gAAAJ4DAAAA&#10;AA==&#10;">
                  <v:shape id="Freeform 925" o:spid="_x0000_s1128" style="position:absolute;left:10089;top:4568;width:401;height:480;visibility:visible;mso-wrap-style:square;v-text-anchor:top" coordsize="401,4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/NcssIA&#10;AADdAAAADwAAAGRycy9kb3ducmV2LnhtbERPTWsCMRC9F/wPYQRvNdmCVVajqCAK9qIVirdhM24W&#10;N5Nlk+r6702h4G0e73Nmi87V4kZtqDxryIYKBHHhTcWlhtP35n0CIkRkg7Vn0vCgAIt5722GufF3&#10;PtDtGEuRQjjkqMHG2ORShsKSwzD0DXHiLr51GBNsS2lavKdwV8sPpT6lw4pTg8WG1paK6/HXaWjc&#10;19aeRj9uu9+U57GZrLJLPGg96HfLKYhIXXyJ/907k+YrlcHfN+kEOX8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781yywgAAAN0AAAAPAAAAAAAAAAAAAAAAAJgCAABkcnMvZG93&#10;bnJldi54bWxQSwUGAAAAAAQABAD1AAAAhwMAAAAA&#10;" path="m,480r401,l401,,,,,480xe" fillcolor="#ebebeb" stroked="f">
                    <v:path arrowok="t" o:connecttype="custom" o:connectlocs="0,5048;401,5048;401,4568;0,4568;0,5048" o:connectangles="0,0,0,0,0"/>
                  </v:shape>
                </v:group>
                <v:group id="Group 922" o:spid="_x0000_s1129" style="position:absolute;left:1428;top:4539;width:9110;height:2" coordorigin="1428,4539" coordsize="9110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ARSj8MAAADdAAAADwAAAGRycy9kb3ducmV2LnhtbERPTYvCMBC9L/gfwgje&#10;1qSKy1KNIuKKBxFWF8Tb0IxtsZmUJtvWf2+Ehb3N433OYtXbSrTU+NKxhmSsQBBnzpSca/g5f71/&#10;gvAB2WDlmDQ8yMNqOXhbYGpcx9/UnkIuYgj7FDUUIdSplD4ryKIfu5o4cjfXWAwRNrk0DXYx3FZy&#10;otSHtFhybCiwpk1B2f30azXsOuzW02TbHu63zeN6nh0vh4S0Hg379RxEoD78i//cexPnKzWB1zfx&#10;BLl8Ag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wBFKPwwAAAN0AAAAP&#10;AAAAAAAAAAAAAAAAAKoCAABkcnMvZG93bnJldi54bWxQSwUGAAAAAAQABAD6AAAAmgMAAAAA&#10;">
                  <v:shape id="Freeform 923" o:spid="_x0000_s1130" style="position:absolute;left:1428;top:4539;width:9110;height:2;visibility:visible;mso-wrap-style:square;v-text-anchor:top" coordsize="911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tZUsIA&#10;AADdAAAADwAAAGRycy9kb3ducmV2LnhtbERPS4vCMBC+L/gfwgje1qQKq3SNsiiCFw8+wOtsM7Z1&#10;m0lJYq3/3iws7G0+vucsVr1tREc+1I41ZGMFgrhwpuZSw/m0fZ+DCBHZYOOYNDwpwGo5eFtgbtyD&#10;D9QdYylSCIccNVQxtrmUoajIYhi7ljhxV+ctxgR9KY3HRwq3jZwo9SEt1pwaKmxpXVHxc7xbDd92&#10;hvvGny52Nt1mbu83Wfe8aT0a9l+fICL18V/8596ZNF+pKfx+k06Qyx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a1lSwgAAAN0AAAAPAAAAAAAAAAAAAAAAAJgCAABkcnMvZG93&#10;bnJldi54bWxQSwUGAAAAAAQABAD1AAAAhwMAAAAA&#10;" path="m,l9110,e" filled="f" strokecolor="#ebebeb" strokeweight="2.98pt">
                    <v:path arrowok="t" o:connecttype="custom" o:connectlocs="0,0;9110,0" o:connectangles="0,0"/>
                  </v:shape>
                </v:group>
                <v:group id="Group 920" o:spid="_x0000_s1131" style="position:absolute;left:1419;top:5062;width:9129;height:2" coordorigin="1419,5062" coordsize="912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KFvYMQAAADdAAAADwAAAGRycy9kb3ducmV2LnhtbERPTWvCQBC9C/6HZQq9&#10;6W60SkldRURLD1JQC+JtyI5JMDsbsmsS/323UPA2j/c5i1VvK9FS40vHGpKxAkGcOVNyruHntBu9&#10;g/AB2WDlmDQ8yMNqORwsMDWu4wO1x5CLGMI+RQ1FCHUqpc8KsujHriaO3NU1FkOETS5Ng10Mt5Wc&#10;KDWXFkuODQXWtCkoux3vVsNnh916mmzb/e26eVxOs+/zPiGtX1/69QeIQH14iv/dXybOV+oN/r6J&#10;J8jlL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EKFvYMQAAADdAAAA&#10;DwAAAAAAAAAAAAAAAACqAgAAZHJzL2Rvd25yZXYueG1sUEsFBgAAAAAEAAQA+gAAAJsDAAAAAA==&#10;">
                  <v:shape id="Freeform 921" o:spid="_x0000_s1132" style="position:absolute;left:1419;top:5062;width:9129;height:2;visibility:visible;mso-wrap-style:square;v-text-anchor:top" coordsize="912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N7b0cIA&#10;AADdAAAADwAAAGRycy9kb3ducmV2LnhtbERPTWsCMRC9C/6HMII3TVpwLatRimD14qFr8Txuxt1t&#10;N5Mlibr++6ZQ8DaP9znLdW9bcSMfGscaXqYKBHHpTMOVhq/jdvIGIkRkg61j0vCgAOvVcLDE3Lg7&#10;f9KtiJVIIRxy1FDH2OVShrImi2HqOuLEXZy3GBP0lTQe7ynctvJVqUxabDg11NjRpqbyp7haDddd&#10;rz6+3bw7nIq9L882y8Ih03o86t8XICL18Sn+d+9Nmq/UDP6+SSfI1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3tvRwgAAAN0AAAAPAAAAAAAAAAAAAAAAAJgCAABkcnMvZG93&#10;bnJldi54bWxQSwUGAAAAAAQABAD1AAAAhwMAAAAA&#10;" path="m,l9129,e" filled="f" strokecolor="#ebebeb" strokeweight="1.54pt">
                    <v:path arrowok="t" o:connecttype="custom" o:connectlocs="0,0;9129,0" o:connectangles="0,0"/>
                  </v:shape>
                </v:group>
                <v:group id="Group 918" o:spid="_x0000_s1133" style="position:absolute;left:2343;top:4568;width:2;height:509" coordorigin="2343,4568" coordsize="2,5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z9UjMYAAADdAAAADwAAAGRycy9kb3ducmV2LnhtbESPQWvCQBCF7wX/wzJC&#10;b80mLYqkriFIW3oQQVMovQ3ZMQlmZ0N2m8R/7wqCtxnee9+8WWeTacVAvWssK0iiGARxaXXDlYKf&#10;4vNlBcJ5ZI2tZVJwIQfZZva0xlTbkQ80HH0lAoRdigpq77tUSlfWZNBFtiMO2sn2Bn1Y+0rqHscA&#10;N618jeOlNNhwuFBjR9uayvPx3yj4GnHM35KPYXc+bS9/xWL/u0tIqef5lL+D8DT5h/me/tahfiDC&#10;7Zswgtxc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PP1SMxgAAAN0A&#10;AAAPAAAAAAAAAAAAAAAAAKoCAABkcnMvZG93bnJldi54bWxQSwUGAAAAAAQABAD6AAAAnQMAAAAA&#10;">
                  <v:shape id="Freeform 919" o:spid="_x0000_s1134" style="position:absolute;left:2343;top:4568;width:2;height:509;visibility:visible;mso-wrap-style:square;v-text-anchor:top" coordsize="2,5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Hi1V8EA&#10;AADdAAAADwAAAGRycy9kb3ducmV2LnhtbERPTYvCMBC9L+x/CLPgbU1UUKlGWRYXvAhr68Hj0Ixt&#10;sZmUJGvrvzcLgrd5vM9Zbwfbihv50DjWMBkrEMSlMw1XGk7Fz+cSRIjIBlvHpOFOAbab97c1Zsb1&#10;fKRbHiuRQjhkqKGOscukDGVNFsPYdcSJuzhvMSboK2k89inctnKq1FxabDg11NjRd03lNf+zGvrd&#10;/sDnydLP5WFmYl6o4ne603r0MXytQEQa4kv8dO9Nmq/UAv6/SSfIz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x4tVfBAAAA3QAAAA8AAAAAAAAAAAAAAAAAmAIAAGRycy9kb3du&#10;cmV2LnhtbFBLBQYAAAAABAAEAPUAAACGAwAAAAA=&#10;" path="m,l,508e" filled="f" strokecolor="white" strokeweight="1.06pt">
                    <v:path arrowok="t" o:connecttype="custom" o:connectlocs="0,4568;0,5076" o:connectangles="0,0"/>
                  </v:shape>
                </v:group>
                <v:group id="Group 916" o:spid="_x0000_s1135" style="position:absolute;left:10034;top:4568;width:2;height:509" coordorigin="10034,4568" coordsize="2,5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exlZccAAADdAAAADwAAAGRycy9kb3ducmV2LnhtbESPT2vDMAzF74V9B6PB&#10;bq2djpWS1S2lrGOHMugfGLuJWE1CYznEXpJ+++kw2E3iPb3302oz+kb11MU6sIVsZkARF8HVXFq4&#10;nPfTJaiYkB02gcnCnSJs1g+TFeYuDHyk/pRKJSEcc7RQpdTmWseiIo9xFlpi0a6h85hk7UrtOhwk&#10;3Dd6bsxCe6xZGipsaVdRcTv9eAvvAw7b5+ytP9yuu/v3+eXz65CRtU+P4/YVVKIx/Zv/rj+c4Bsj&#10;uPKNjKDXv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kexlZccAAADd&#10;AAAADwAAAAAAAAAAAAAAAACqAgAAZHJzL2Rvd25yZXYueG1sUEsFBgAAAAAEAAQA+gAAAJ4DAAAA&#10;AA==&#10;">
                  <v:shape id="Freeform 917" o:spid="_x0000_s1136" style="position:absolute;left:10034;top:4568;width:2;height:509;visibility:visible;mso-wrap-style:square;v-text-anchor:top" coordsize="2,5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uEvsIA&#10;AADdAAAADwAAAGRycy9kb3ducmV2LnhtbERPTWvCQBC9C/0PyxS8mV0tiKauUsSCF8EmHjwO2WkS&#10;mp0Nu6uJ/75bEHqbx/uczW60nbiTD61jDfNMgSCunGm51nApP2crECEiG+wck4YHBdhtXyYbzI0b&#10;+IvuRaxFCuGQo4Ymxj6XMlQNWQyZ64kT9+28xZigr6XxOKRw28mFUktpseXU0GBP+4aqn+JmNQyH&#10;44mv85VfytObiUWpyvPioPX0dfx4BxFpjP/ip/to0nyl1vD3TTpBbn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q4S+wgAAAN0AAAAPAAAAAAAAAAAAAAAAAJgCAABkcnMvZG93&#10;bnJldi54bWxQSwUGAAAAAAQABAD1AAAAhwMAAAAA&#10;" path="m,l,508e" filled="f" strokecolor="white" strokeweight="1.06pt">
                    <v:path arrowok="t" o:connecttype="custom" o:connectlocs="0,4568;0,5076" o:connectangles="0,0"/>
                  </v:shape>
                </v:group>
                <v:group id="Group 914" o:spid="_x0000_s1137" style="position:absolute;left:1428;top:5096;width:905;height:567" coordorigin="1428,5096" coordsize="905,56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kP/vscAAADd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JNU&#10;+OUbGUHnv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6kP/vscAAADd&#10;AAAADwAAAAAAAAAAAAAAAACqAgAAZHJzL2Rvd25yZXYueG1sUEsFBgAAAAAEAAQA+gAAAJ4DAAAA&#10;AA==&#10;">
                  <v:shape id="Freeform 915" o:spid="_x0000_s1138" style="position:absolute;left:1428;top:5096;width:905;height:567;visibility:visible;mso-wrap-style:square;v-text-anchor:top" coordsize="905,5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fpw0cMA&#10;AADdAAAADwAAAGRycy9kb3ducmV2LnhtbERP30vDMBB+F/wfwgm+ubTCxqhLix0OB77oJvh6Nmda&#10;TC4liV3335uB4Nt9fD9v08zOiolCHDwrKBcFCOLO64GNgvfj7m4NIiZkjdYzKThThKa+vtpgpf2J&#10;32g6JCNyCMcKFfQpjZWUsevJYVz4kThzXz44TBkGI3XAUw53Vt4XxUo6HDg39DjStqfu+/DjFLTt&#10;0k6vZu1Du3z6ePkMdmued0rd3syPDyASzelf/Ofe6zy/KEu4fJNPkP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fpw0cMAAADdAAAADwAAAAAAAAAAAAAAAACYAgAAZHJzL2Rv&#10;d25yZXYueG1sUEsFBgAAAAAEAAQA9QAAAIgDAAAAAA==&#10;" path="m,567r905,l905,,,,,567xe" fillcolor="#dadada" stroked="f">
                    <v:path arrowok="t" o:connecttype="custom" o:connectlocs="0,5663;905,5663;905,5096;0,5096;0,5663" o:connectangles="0,0,0,0,0"/>
                  </v:shape>
                </v:group>
                <v:group id="Group 912" o:spid="_x0000_s1139" style="position:absolute;left:1476;top:5153;width:811;height:247" coordorigin="1476,5153" coordsize="811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d3EUsQAAADdAAAADwAAAGRycy9kb3ducmV2LnhtbERPS2vCQBC+F/wPywje&#10;6iZKS4muIYgVD6FQLYi3ITsmwexsyG7z+PfdQqG3+fies01H04ieOldbVhAvIxDEhdU1lwq+Lu/P&#10;byCcR9bYWCYFEzlId7OnLSbaDvxJ/dmXIoSwS1BB5X2bSOmKigy6pW2JA3e3nUEfYFdK3eEQwk0j&#10;V1H0Kg3WHBoqbGlfUfE4fxsFxwGHbB0f+vxx30+3y8vHNY9JqcV8zDYgPI3+X/znPukwP4pX8PtN&#10;OEHuf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dd3EUsQAAADdAAAA&#10;DwAAAAAAAAAAAAAAAACqAgAAZHJzL2Rvd25yZXYueG1sUEsFBgAAAAAEAAQA+gAAAJsDAAAAAA==&#10;">
                  <v:shape id="Freeform 913" o:spid="_x0000_s1140" style="position:absolute;left:1476;top:5153;width:811;height:247;visibility:visible;mso-wrap-style:square;v-text-anchor:top" coordsize="811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FtxL8A&#10;AADdAAAADwAAAGRycy9kb3ducmV2LnhtbERPTYvCMBC9L/gfwgje1lQFWapRRJDtUesiHodmTEqb&#10;SWmyWv+9WVjwNo/3Oevt4Fpxpz7UnhXMphkI4srrmo2Cn/Ph8wtEiMgaW8+k4EkBtpvRxxpz7R98&#10;onsZjUghHHJUYGPscilDZclhmPqOOHE33zuMCfZG6h4fKdy1cp5lS+mw5tRgsaO9paopf52CwJ1l&#10;fSmK0nwvrtg0u/PtaJSajIfdCkSkIb7F/+5Cp/nZbAF/36QT5OY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eAW3EvwAAAN0AAAAPAAAAAAAAAAAAAAAAAJgCAABkcnMvZG93bnJl&#10;di54bWxQSwUGAAAAAAQABAD1AAAAhAMAAAAA&#10;" path="m,247r812,l812,,,,,247xe" fillcolor="#dadada" stroked="f">
                    <v:path arrowok="t" o:connecttype="custom" o:connectlocs="0,5400;812,5400;812,5153;0,5153;0,5400" o:connectangles="0,0,0,0,0"/>
                  </v:shape>
                </v:group>
                <v:group id="Group 910" o:spid="_x0000_s1141" style="position:absolute;left:2352;top:5096;width:7669;height:567" coordorigin="2352,5096" coordsize="7669,56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Xj5vcQAAADdAAAADwAAAGRycy9kb3ducmV2LnhtbERPS2vCQBC+F/wPywi9&#10;NZtoWyRmFZFaegiFqiDehuyYBLOzIbvN4993C4Xe5uN7TrYdTSN66lxtWUESxSCIC6trLhWcT4en&#10;FQjnkTU2lknBRA62m9lDhqm2A39Rf/SlCCHsUlRQed+mUrqiIoMusi1x4G62M+gD7EqpOxxCuGnk&#10;Io5fpcGaQ0OFLe0rKu7Hb6PgfcBht0ze+vx+20/X08vnJU9Iqcf5uFuD8DT6f/Gf+0OH+XHyDL/f&#10;hBPk5g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lXj5vcQAAADdAAAA&#10;DwAAAAAAAAAAAAAAAACqAgAAZHJzL2Rvd25yZXYueG1sUEsFBgAAAAAEAAQA+gAAAJsDAAAAAA==&#10;">
                  <v:shape id="Freeform 911" o:spid="_x0000_s1142" style="position:absolute;left:2352;top:5096;width:7669;height:567;visibility:visible;mso-wrap-style:square;v-text-anchor:top" coordsize="7669,5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zV1nMUA&#10;AADdAAAADwAAAGRycy9kb3ducmV2LnhtbERPS2vCQBC+F/wPywje6iYtVYmuUpRKSyHg4+BxzE6T&#10;0OxszG5M8u+7hUJv8/E9Z7XpTSXu1LjSsoJ4GoEgzqwuOVdwPr09LkA4j6yxskwKBnKwWY8eVpho&#10;2/GB7kefixDCLkEFhfd1IqXLCjLoprYmDtyXbQz6AJtc6ga7EG4q+RRFM2mw5NBQYE3bgrLvY2sU&#10;7D9NPaTP5/Z662eXdLubx+5jrtRk3L8uQXjq/b/4z/2uw/wofoHfb8IJc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TNXWcxQAAAN0AAAAPAAAAAAAAAAAAAAAAAJgCAABkcnMv&#10;ZG93bnJldi54bWxQSwUGAAAAAAQABAD1AAAAigMAAAAA&#10;" path="m,567r7670,l7670,,,,,567xe" fillcolor="#dadada" stroked="f">
                    <v:path arrowok="t" o:connecttype="custom" o:connectlocs="0,5663;7670,5663;7670,5096;0,5096;0,5663" o:connectangles="0,0,0,0,0"/>
                  </v:shape>
                </v:group>
                <v:group id="Group 908" o:spid="_x0000_s1143" style="position:absolute;left:2400;top:5153;width:7576;height:228" coordorigin="2400,5153" coordsize="7576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ubCUcQAAADdAAAADwAAAGRycy9kb3ducmV2LnhtbERPTWuDQBC9B/oflgn0&#10;lqy2RIrJRiS0pQcpxBRKb4M7UYk7K+5Wzb/vBgq5zeN9zi6bTSdGGlxrWUG8jkAQV1a3XCv4Or2t&#10;XkA4j6yxs0wKruQg2z8sdphqO/GRxtLXIoSwS1FB432fSumqhgy6te2JA3e2g0Ef4FBLPeAUwk0n&#10;n6IokQZbDg0N9nRoqLqUv0bB+4RT/hy/jsXlfLj+nDaf30VMSj0u53wLwtPs7+J/94cO86M4gds3&#10;4QS5/w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CubCUcQAAADdAAAA&#10;DwAAAAAAAAAAAAAAAACqAgAAZHJzL2Rvd25yZXYueG1sUEsFBgAAAAAEAAQA+gAAAJsDAAAAAA==&#10;">
                  <v:shape id="Freeform 909" o:spid="_x0000_s1144" style="position:absolute;left:2400;top:5153;width:7576;height:228;visibility:visible;mso-wrap-style:square;v-text-anchor:top" coordsize="7576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RtO8QA&#10;AADdAAAADwAAAGRycy9kb3ducmV2LnhtbERPTUvDQBC9C/6HZQRvdjcqraTdllIQ1INgLOJxyE6T&#10;0Oxs2B3T6K93BaG3ebzPWW0m36uRYuoCWyhmBhRxHVzHjYX9++PNA6gkyA77wGThmxJs1pcXKyxd&#10;OPEbjZU0KodwKtFCKzKUWqe6JY9pFgbizB1C9CgZxka7iKcc7nt9a8xce+w4N7Q40K6l+lh9eQv8&#10;sZDDtpBncz9//Rn3L7u7+FlZe301bZeghCY5i//dTy7PN8UC/r7JJ+j1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oEbTvEAAAA3QAAAA8AAAAAAAAAAAAAAAAAmAIAAGRycy9k&#10;b3ducmV2LnhtbFBLBQYAAAAABAAEAPUAAACJAwAAAAA=&#10;" path="m,228r7576,l7576,,,,,228xe" fillcolor="#dadada" stroked="f">
                    <v:path arrowok="t" o:connecttype="custom" o:connectlocs="0,5381;7576,5381;7576,5153;0,5153;0,5381" o:connectangles="0,0,0,0,0"/>
                  </v:shape>
                </v:group>
                <v:group id="Group 906" o:spid="_x0000_s1145" style="position:absolute;left:2400;top:5381;width:7576;height:226" coordorigin="2400,5381" coordsize="7576,2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DXzuMcAAADd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JNU&#10;cOUbGUHnv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FDXzuMcAAADd&#10;AAAADwAAAAAAAAAAAAAAAACqAgAAZHJzL2Rvd25yZXYueG1sUEsFBgAAAAAEAAQA+gAAAJ4DAAAA&#10;AA==&#10;">
                  <v:shape id="Freeform 907" o:spid="_x0000_s1146" style="position:absolute;left:2400;top:5381;width:7576;height:226;visibility:visible;mso-wrap-style:square;v-text-anchor:top" coordsize="7576,2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/z/8QA&#10;AADdAAAADwAAAGRycy9kb3ducmV2LnhtbERPTWvCQBC9F/wPywi9NZt4KGl0FRUEL4Wa6sHbmB2T&#10;aHY2ZNeY9te7QqG3ebzPmS0G04ieOldbVpBEMQjiwuqaSwX7781bCsJ5ZI2NZVLwQw4W89HLDDNt&#10;77yjPvelCCHsMlRQed9mUrqiIoMusi1x4M62M+gD7EqpO7yHcNPISRy/S4M1h4YKW1pXVFzzm1Fw&#10;W/W79Ou8ztvPpM/Tk/096ONFqdfxsJyC8DT4f/Gfe6vD/Dj5gOc34QQ5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6f8//EAAAA3QAAAA8AAAAAAAAAAAAAAAAAmAIAAGRycy9k&#10;b3ducmV2LnhtbFBLBQYAAAAABAAEAPUAAACJAwAAAAA=&#10;" path="m,226r7576,l7576,,,,,226xe" fillcolor="#dadada" stroked="f">
                    <v:path arrowok="t" o:connecttype="custom" o:connectlocs="0,5607;7576,5607;7576,5381;0,5381;0,5607" o:connectangles="0,0,0,0,0"/>
                  </v:shape>
                </v:group>
                <v:group id="Group 904" o:spid="_x0000_s1147" style="position:absolute;left:10044;top:5096;width:494;height:567" coordorigin="10044,5096" coordsize="494,56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C81A8cAAADdAAAADwAAAGRycy9kb3ducmV2LnhtbESPT2vCQBDF7wW/wzKC&#10;t7qJ0iKpGxFpiwcpVAultyE7+YPZ2ZDdJvHbO4dCbzO8N+/9ZrubXKsG6kPj2UC6TEARF942XBn4&#10;urw9bkCFiGyx9UwGbhRgl88etphZP/InDedYKQnhkKGBOsYu0zoUNTkMS98Ri1b63mGUta+07XGU&#10;cNfqVZI8a4cNS0ONHR1qKq7nX2fgfcRxv05fh9O1PNx+Lk8f36eUjFnMp/0LqEhT/Df/XR+t4Ccr&#10;4ZdvZASd3w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JC81A8cAAADd&#10;AAAADwAAAAAAAAAAAAAAAACqAgAAZHJzL2Rvd25yZXYueG1sUEsFBgAAAAAEAAQA+gAAAJ4DAAAA&#10;AA==&#10;">
                  <v:shape id="Freeform 905" o:spid="_x0000_s1148" style="position:absolute;left:10044;top:5096;width:494;height:567;visibility:visible;mso-wrap-style:square;v-text-anchor:top" coordsize="494,5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XBEDMMA&#10;AADdAAAADwAAAGRycy9kb3ducmV2LnhtbERPS2sCMRC+F/wPYYReipv4oJR1o9iWgnhzLT2Pm+lm&#10;6Way3aS6/fdGELzNx/ecYj24VpyoD41nDdNMgSCuvGm41vB5+Ji8gAgR2WDrmTT8U4D1avRQYG78&#10;mfd0KmMtUgiHHDXYGLtcylBZchgy3xEn7tv3DmOCfS1Nj+cU7lo5U+pZOmw4NVjs6M1S9VP+OQ0b&#10;M7zOj8enxb7a2nLnvw6/Kr5r/TgeNksQkYZ4F9/cW5Pmq9kUrt+kE+Tq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XBEDMMAAADdAAAADwAAAAAAAAAAAAAAAACYAgAAZHJzL2Rv&#10;d25yZXYueG1sUEsFBgAAAAAEAAQA9QAAAIgDAAAAAA==&#10;" path="m,567r494,l494,,,,,567xe" fillcolor="#dadada" stroked="f">
                    <v:path arrowok="t" o:connecttype="custom" o:connectlocs="0,5663;494,5663;494,5096;0,5096;0,5663" o:connectangles="0,0,0,0,0"/>
                  </v:shape>
                </v:group>
                <v:group id="Group 902" o:spid="_x0000_s1149" style="position:absolute;left:10089;top:5153;width:401;height:480" coordorigin="10089,5153" coordsize="401,4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7EO78MAAADdAAAADwAAAGRycy9kb3ducmV2LnhtbERPS4vCMBC+C/6HMII3&#10;TdtFkWoUEV08yIIPWPY2NGNbbCaliW3992ZhYW/z8T1ntelNJVpqXGlZQTyNQBBnVpecK7hdD5MF&#10;COeRNVaWScGLHGzWw8EKU207PlN78bkIIexSVFB4X6dSuqwgg25qa+LA3W1j0AfY5FI32IVwU8kk&#10;iubSYMmhocCadgVlj8vTKPjssNt+xPv29LjvXj/X2df3KSalxqN+uwThqff/4j/3UYf5UZLA7zfh&#10;BLl+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7sQ7vwwAAAN0AAAAP&#10;AAAAAAAAAAAAAAAAAKoCAABkcnMvZG93bnJldi54bWxQSwUGAAAAAAQABAD6AAAAmgMAAAAA&#10;">
                  <v:shape id="Freeform 903" o:spid="_x0000_s1150" style="position:absolute;left:10089;top:5153;width:401;height:480;visibility:visible;mso-wrap-style:square;v-text-anchor:top" coordsize="401,4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zD98QA&#10;AADdAAAADwAAAGRycy9kb3ducmV2LnhtbERPS2vCQBC+F/oflin01mxMSQkxq4ilYC+C2kJ7G7KT&#10;B2ZnQ3Y1yb/vCkJv8/E9p1hPphNXGlxrWcEiikEQl1a3XCv4On28ZCCcR9bYWSYFMzlYrx4fCsy1&#10;HflA16OvRQhhl6OCxvs+l9KVDRl0ke2JA1fZwaAPcKilHnAM4aaTSRy/SYMth4YGe9o2VJ6PF6Pg&#10;nPJ3WSWfZvoxm2z8Tefqfb9V6vlp2ixBeJr8v/ju3ukwP05e4fZNOEGu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7sw/fEAAAA3QAAAA8AAAAAAAAAAAAAAAAAmAIAAGRycy9k&#10;b3ducmV2LnhtbFBLBQYAAAAABAAEAPUAAACJAwAAAAA=&#10;" path="m,480r401,l401,,,,,480xe" fillcolor="#dadada" stroked="f">
                    <v:path arrowok="t" o:connecttype="custom" o:connectlocs="0,5633;401,5633;401,5153;0,5153;0,5633" o:connectangles="0,0,0,0,0"/>
                  </v:shape>
                </v:group>
                <v:group id="Group 900" o:spid="_x0000_s1151" style="position:absolute;left:1428;top:5124;width:9110;height:2" coordorigin="1428,5124" coordsize="9110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xQzAMUAAADdAAAADwAAAGRycy9kb3ducmV2LnhtbERPS2vCQBC+F/wPywi9&#10;1U1iKyV1FREtPUjBRCi9DdkxCWZnQ3bN4993C4Xe5uN7zno7mkb01LnasoJ4EYEgLqyuuVRwyY9P&#10;ryCcR9bYWCYFEznYbmYPa0y1HfhMfeZLEULYpaig8r5NpXRFRQbdwrbEgbvazqAPsCul7nAI4aaR&#10;SRStpMGaQ0OFLe0rKm7Z3Sh4H3DYLeNDf7pd99N3/vL5dYpJqcf5uHsD4Wn0/+I/94cO86PkGX6/&#10;CSfIz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sUMwDFAAAA3QAA&#10;AA8AAAAAAAAAAAAAAAAAqgIAAGRycy9kb3ducmV2LnhtbFBLBQYAAAAABAAEAPoAAACcAwAAAAA=&#10;">
                  <v:shape id="Freeform 901" o:spid="_x0000_s1152" style="position:absolute;left:1428;top:5124;width:9110;height:2;visibility:visible;mso-wrap-style:square;v-text-anchor:top" coordsize="911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HbxcEA&#10;AADdAAAADwAAAGRycy9kb3ducmV2LnhtbERPTYvCMBC9C/6HMII3TVWU3a5RVFgQLIjd9T42Y1u2&#10;mZQma+u/N4LgbR7vc5brzlTiRo0rLSuYjCMQxJnVJecKfn++Rx8gnEfWWFkmBXdysF71e0uMtW35&#10;RLfU5yKEsItRQeF9HUvpsoIMurGtiQN3tY1BH2CTS91gG8JNJadRtJAGSw4NBda0Kyj7S/+NgjLd&#10;2qttz8nnIUFznMnskrBTajjoNl8gPHX+LX659zrMj6ZzeH4TTpCr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mh28XBAAAA3QAAAA8AAAAAAAAAAAAAAAAAmAIAAGRycy9kb3du&#10;cmV2LnhtbFBLBQYAAAAABAAEAPUAAACGAwAAAAA=&#10;" path="m,l9110,e" filled="f" strokecolor="#dadada" strokeweight="2.98pt">
                    <v:path arrowok="t" o:connecttype="custom" o:connectlocs="0,0;9110,0" o:connectangles="0,0"/>
                  </v:shape>
                </v:group>
                <v:group id="Group 898" o:spid="_x0000_s1153" style="position:absolute;left:1419;top:5648;width:9129;height:2" coordorigin="1419,5648" coordsize="912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IoI7MMAAADdAAAADwAAAGRycy9kb3ducmV2LnhtbERPTYvCMBC9C/6HMII3&#10;TasoUo0isrvsQQTrwuJtaMa22ExKk23rv98Igrd5vM/Z7HpTiZYaV1pWEE8jEMSZ1SXnCn4un5MV&#10;COeRNVaWScGDHOy2w8EGE207PlOb+lyEEHYJKii8rxMpXVaQQTe1NXHgbrYx6ANscqkb7EK4qeQs&#10;ipbSYMmhocCaDgVl9/TPKPjqsNvP44/2eL8dHtfL4vR7jEmp8ajfr0F46v1b/HJ/6zA/mi3h+U04&#10;QW7/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EigjswwAAAN0AAAAP&#10;AAAAAAAAAAAAAAAAAKoCAABkcnMvZG93bnJldi54bWxQSwUGAAAAAAQABAD6AAAAmgMAAAAA&#10;">
                  <v:shape id="Freeform 899" o:spid="_x0000_s1154" style="position:absolute;left:1419;top:5648;width:9129;height:2;visibility:visible;mso-wrap-style:square;v-text-anchor:top" coordsize="912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imIQcIA&#10;AADdAAAADwAAAGRycy9kb3ducmV2LnhtbERPTWvCQBC9F/wPywheim4aSivRVaTUND0m1fuQHZNg&#10;djbsbmP8991Cobd5vM/Z7ifTi5Gc7ywreFolIIhrqztuFJy+jss1CB+QNfaWScGdPOx3s4ctZtre&#10;uKSxCo2IIewzVNCGMGRS+rolg35lB+LIXawzGCJ0jdQObzHc9DJNkhdpsOPY0OJAby3V1+rbKHAf&#10;qc/Lx1P+2ayL2rzTeXzGo1KL+XTYgAg0hX/xn7vQcX6SvsLvN/EEufs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KYhBwgAAAN0AAAAPAAAAAAAAAAAAAAAAAJgCAABkcnMvZG93&#10;bnJldi54bWxQSwUGAAAAAAQABAD1AAAAhwMAAAAA&#10;" path="m,l9129,e" filled="f" strokecolor="#dadada" strokeweight=".55175mm">
                    <v:path arrowok="t" o:connecttype="custom" o:connectlocs="0,0;9129,0" o:connectangles="0,0"/>
                  </v:shape>
                </v:group>
                <v:group id="Group 896" o:spid="_x0000_s1155" style="position:absolute;left:2343;top:5153;width:2;height:509" coordorigin="2343,5153" coordsize="2,5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lk5BccAAADdAAAADwAAAGRycy9kb3ducmV2LnhtbESPT2vCQBDF7wW/wzKC&#10;t7qJ0iKpGxFpiwcpVAultyE7+YPZ2ZDdJvHbO4dCbzO8N+/9ZrubXKsG6kPj2UC6TEARF942XBn4&#10;urw9bkCFiGyx9UwGbhRgl88etphZP/InDedYKQnhkKGBOsYu0zoUNTkMS98Ri1b63mGUta+07XGU&#10;cNfqVZI8a4cNS0ONHR1qKq7nX2fgfcRxv05fh9O1PNx+Lk8f36eUjFnMp/0LqEhT/Df/XR+t4Ccr&#10;wZVvZASd3w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2lk5BccAAADd&#10;AAAADwAAAAAAAAAAAAAAAACqAgAAZHJzL2Rvd25yZXYueG1sUEsFBgAAAAAEAAQA+gAAAJ4DAAAA&#10;AA==&#10;">
                  <v:shape id="Freeform 897" o:spid="_x0000_s1156" style="position:absolute;left:2343;top:5153;width:2;height:509;visibility:visible;mso-wrap-style:square;v-text-anchor:top" coordsize="2,5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R7Y3sIA&#10;AADdAAAADwAAAGRycy9kb3ducmV2LnhtbERPTWvCQBC9C/0PyxR6011TEE1dRYoFL4ImHjwO2WkS&#10;zM6G3a1J/323IHibx/uc9Xa0nbiTD61jDfOZAkFcOdNyreFSfk2XIEJENtg5Jg2/FGC7eZmsMTdu&#10;4DPdi1iLFMIhRw1NjH0uZagashhmridO3LfzFmOCvpbG45DCbSczpRbSYsupocGePhuqbsWP1TDs&#10;D0e+zpd+IY/vJhalKk/ZXuu313H3ASLSGJ/ih/tg0nyVreD/m3SC3P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5HtjewgAAAN0AAAAPAAAAAAAAAAAAAAAAAJgCAABkcnMvZG93&#10;bnJldi54bWxQSwUGAAAAAAQABAD1AAAAhwMAAAAA&#10;" path="m,l,510e" filled="f" strokecolor="white" strokeweight="1.06pt">
                    <v:path arrowok="t" o:connecttype="custom" o:connectlocs="0,5153;0,5663" o:connectangles="0,0"/>
                  </v:shape>
                </v:group>
                <v:group id="Group 894" o:spid="_x0000_s1157" style="position:absolute;left:10034;top:5153;width:2;height:509" coordorigin="10034,5153" coordsize="2,5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faj3sYAAADdAAAADwAAAGRycy9kb3ducmV2LnhtbESPQWvCQBCF74L/YRmh&#10;N92kokjqKiJt6UEEtVB6G7JjEszOhuw2if++cxC8zfDevPfNeju4WnXUhsqzgXSWgCLOva24MPB9&#10;+ZiuQIWIbLH2TAbuFGC7GY/WmFnf84m6cyyUhHDI0EAZY5NpHfKSHIaZb4hFu/rWYZS1LbRtsZdw&#10;V+vXJFlqhxVLQ4kN7UvKb+c/Z+Czx343T9+7w+26v/9eFsefQ0rGvEyG3RuoSEN8mh/XX1bwk7nw&#10;yzcygt78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h9qPexgAAAN0A&#10;AAAPAAAAAAAAAAAAAAAAAKoCAABkcnMvZG93bnJldi54bWxQSwUGAAAAAAQABAD6AAAAnQMAAAAA&#10;">
                  <v:shape id="Freeform 895" o:spid="_x0000_s1158" style="position:absolute;left:10034;top:5153;width:2;height:509;visibility:visible;mso-wrap-style:square;v-text-anchor:top" coordsize="2,5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rFCBcIA&#10;AADdAAAADwAAAGRycy9kb3ducmV2LnhtbERPTWvCQBC9F/oflin0VnejIJK6iogFL4JNPPQ4ZMck&#10;mJ0Nu9sk/feuIPQ2j/c56+1kOzGQD61jDdlMgSCunGm51nApvz5WIEJENtg5Jg1/FGC7eX1ZY27c&#10;yN80FLEWKYRDjhqaGPtcylA1ZDHMXE+cuKvzFmOCvpbG45jCbSfnSi2lxZZTQ4M97RuqbsWv1TAe&#10;jif+yVZ+KU8LE4tSlef5Qev3t2n3CSLSFP/FT/fRpPlqkcHjm3SC3N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CsUIFwgAAAN0AAAAPAAAAAAAAAAAAAAAAAJgCAABkcnMvZG93&#10;bnJldi54bWxQSwUGAAAAAAQABAD1AAAAhwMAAAAA&#10;" path="m,l,510e" filled="f" strokecolor="white" strokeweight="1.06pt">
                    <v:path arrowok="t" o:connecttype="custom" o:connectlocs="0,5153;0,5663" o:connectangles="0,0"/>
                  </v:shape>
                </v:group>
                <v:group id="Group 892" o:spid="_x0000_s1159" style="position:absolute;left:1428;top:5682;width:905;height:566" coordorigin="1428,5682" coordsize="905,5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miYMsQAAADdAAAADwAAAGRycy9kb3ducmV2LnhtbERPTWvCQBC9F/oflin0&#10;1myitEh0DUG09CBCjSDehuyYBLOzIbtN4r/vCoXe5vE+Z5VNphUD9a6xrCCJYhDEpdUNVwpOxe5t&#10;AcJ5ZI2tZVJwJwfZ+vlpham2I3/TcPSVCCHsUlRQe9+lUrqyJoMush1x4K62N+gD7CupexxDuGnl&#10;LI4/pMGGQ0ONHW1qKm/HH6Pgc8QxnyfbYX+7bu6X4v1w3iek1OvLlC9BeJr8v/jP/aXD/Hg+g8c3&#10;4QS5/g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miYMsQAAADdAAAA&#10;DwAAAAAAAAAAAAAAAACqAgAAZHJzL2Rvd25yZXYueG1sUEsFBgAAAAAEAAQA+gAAAJsDAAAAAA==&#10;">
                  <v:shape id="Freeform 893" o:spid="_x0000_s1160" style="position:absolute;left:1428;top:5682;width:905;height:566;visibility:visible;mso-wrap-style:square;v-text-anchor:top" coordsize="905,5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PivTsIA&#10;AADdAAAADwAAAGRycy9kb3ducmV2LnhtbERPTWsCMRC9F/wPYQQvRbNWKMtqFFEE9VZtPQ+bcbO6&#10;mSxJ6m7/fSMUepvH+5zFqreNeJAPtWMF00kGgrh0uuZKwed5N85BhIissXFMCn4owGo5eFlgoV3H&#10;H/Q4xUqkEA4FKjAxtoWUoTRkMUxcS5y4q/MWY4K+ktpjl8JtI9+y7F1arDk1GGxpY6i8n76tArt/&#10;1ZfL7ujPh1tn8r665V9yq9Ro2K/nICL18V/8597rND+bzeD5TTpBLn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0+K9OwgAAAN0AAAAPAAAAAAAAAAAAAAAAAJgCAABkcnMvZG93&#10;bnJldi54bWxQSwUGAAAAAAQABAD1AAAAhwMAAAAA&#10;" path="m,566r905,l905,,,,,566xe" fillcolor="#ebebeb" stroked="f">
                    <v:path arrowok="t" o:connecttype="custom" o:connectlocs="0,6248;905,6248;905,5682;0,5682;0,6248" o:connectangles="0,0,0,0,0"/>
                  </v:shape>
                </v:group>
                <v:group id="Group 890" o:spid="_x0000_s1161" style="position:absolute;left:1476;top:5739;width:811;height:247" coordorigin="1476,5739" coordsize="811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s2l3cMAAADdAAAADwAAAGRycy9kb3ducmV2LnhtbERPS4vCMBC+L/gfwgje&#10;1rTqilSjiLjiQQQfIN6GZmyLzaQ02bb++82CsLf5+J6zWHWmFA3VrrCsIB5GIIhTqwvOFFwv358z&#10;EM4jaywtk4IXOVgtex8LTLRt+UTN2WcihLBLUEHufZVI6dKcDLqhrYgD97C1QR9gnUldYxvCTSlH&#10;UTSVBgsODTlWtMkpfZ5/jIJdi+16HG+bw/Oxed0vX8fbISalBv1uPQfhqfP/4rd7r8P8aDyB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ezaXdwwAAAN0AAAAP&#10;AAAAAAAAAAAAAAAAAKoCAABkcnMvZG93bnJldi54bWxQSwUGAAAAAAQABAD6AAAAmgMAAAAA&#10;">
                  <v:shape id="Freeform 891" o:spid="_x0000_s1162" style="position:absolute;left:1476;top:5739;width:811;height:247;visibility:visible;mso-wrap-style:square;v-text-anchor:top" coordsize="811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bWpssQA&#10;AADdAAAADwAAAGRycy9kb3ducmV2LnhtbERPS2sCMRC+F/wPYYTeatYWS12NIrZCDyrUB3gcNuNm&#10;7WayJOm6/ntTKPQ2H99zpvPO1qIlHyrHCoaDDARx4XTFpYLDfvX0BiJEZI21Y1JwowDzWe9hirl2&#10;V/6idhdLkUI45KjAxNjkUobCkMUwcA1x4s7OW4wJ+lJqj9cUbmv5nGWv0mLFqcFgQ0tDxffuxypo&#10;t+3Sni5H/1Gs1ov95t340dgo9djvFhMQkbr4L/5zf+o0P3sZwe836QQ5u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G1qbLEAAAA3QAAAA8AAAAAAAAAAAAAAAAAmAIAAGRycy9k&#10;b3ducmV2LnhtbFBLBQYAAAAABAAEAPUAAACJAwAAAAA=&#10;" path="m,248r812,l812,,,,,248xe" fillcolor="#ebebeb" stroked="f">
                    <v:path arrowok="t" o:connecttype="custom" o:connectlocs="0,5987;812,5987;812,5739;0,5739;0,5987" o:connectangles="0,0,0,0,0"/>
                  </v:shape>
                </v:group>
                <v:group id="Group 888" o:spid="_x0000_s1163" style="position:absolute;left:2352;top:5682;width:7669;height:566" coordorigin="2352,5682" coordsize="7669,5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VOeMcIAAADdAAAADwAAAGRycy9kb3ducmV2LnhtbERPTYvCMBC9L/gfwgje&#10;1rTKilSjiKh4EGFVEG9DM7bFZlKa2NZ/bxaEvc3jfc582ZlSNFS7wrKCeBiBIE6tLjhTcDlvv6cg&#10;nEfWWFomBS9ysFz0vuaYaNvyLzUnn4kQwi5BBbn3VSKlS3My6Ia2Ig7c3dYGfYB1JnWNbQg3pRxF&#10;0UQaLDg05FjROqf0cXoaBbsW29U43jSHx339up1/jtdDTEoN+t1qBsJT5//FH/deh/nReAJ/34QT&#10;5OIN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EFTnjHCAAAA3QAAAA8A&#10;AAAAAAAAAAAAAAAAqgIAAGRycy9kb3ducmV2LnhtbFBLBQYAAAAABAAEAPoAAACZAwAAAAA=&#10;">
                  <v:shape id="Freeform 889" o:spid="_x0000_s1164" style="position:absolute;left:2352;top:5682;width:7669;height:566;visibility:visible;mso-wrap-style:square;v-text-anchor:top" coordsize="7669,5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nVEIMMA&#10;AADdAAAADwAAAGRycy9kb3ducmV2LnhtbERPS4vCMBC+L/gfwgh7W1NdsdI1ig9E3dvqHnocmrEt&#10;NpPSRFv/vREEb/PxPWe26EwlbtS40rKC4SACQZxZXXKu4P+0/ZqCcB5ZY2WZFNzJwWLe+5hhom3L&#10;f3Q7+lyEEHYJKii8rxMpXVaQQTewNXHgzrYx6ANscqkbbEO4qeQoiibSYMmhocCa1gVll+PVKNhv&#10;63Q53B0Ou5Xf/E5X8WmcrjdKffa75Q8IT51/i1/uvQ7zo+8Ynt+EE+T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nVEIMMAAADdAAAADwAAAAAAAAAAAAAAAACYAgAAZHJzL2Rv&#10;d25yZXYueG1sUEsFBgAAAAAEAAQA9QAAAIgDAAAAAA==&#10;" path="m,566r7670,l7670,,,,,566xe" fillcolor="#ebebeb" stroked="f">
                    <v:path arrowok="t" o:connecttype="custom" o:connectlocs="0,6248;7670,6248;7670,5682;0,5682;0,6248" o:connectangles="0,0,0,0,0"/>
                  </v:shape>
                </v:group>
                <v:group id="Group 886" o:spid="_x0000_s1165" style="position:absolute;left:2400;top:5739;width:7576;height:247" coordorigin="2400,5739" coordsize="7576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4Cv2MYAAADdAAAADwAAAGRycy9kb3ducmV2LnhtbESPQWvCQBCF74L/YRmh&#10;N92kokjqKiJt6UEEtVB6G7JjEszOhuw2if++cxC8zfDevPfNeju4WnXUhsqzgXSWgCLOva24MPB9&#10;+ZiuQIWIbLH2TAbuFGC7GY/WmFnf84m6cyyUhHDI0EAZY5NpHfKSHIaZb4hFu/rWYZS1LbRtsZdw&#10;V+vXJFlqhxVLQ4kN7UvKb+c/Z+Czx343T9+7w+26v/9eFsefQ0rGvEyG3RuoSEN8mh/XX1bwk7ng&#10;yjcygt78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fgK/YxgAAAN0A&#10;AAAPAAAAAAAAAAAAAAAAAKoCAABkcnMvZG93bnJldi54bWxQSwUGAAAAAAQABAD6AAAAnQMAAAAA&#10;">
                  <v:shape id="Freeform 887" o:spid="_x0000_s1166" style="position:absolute;left:2400;top:5739;width:7576;height:247;visibility:visible;mso-wrap-style:square;v-text-anchor:top" coordsize="7576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RyttccA&#10;AADdAAAADwAAAGRycy9kb3ducmV2LnhtbESPQW/CMAyF70j7D5EncUGQwjYEHQENEBLcVuDCzWu8&#10;tlvjlCbQ8u8XpEncbL33Pj/PFq0pxZVqV1hWMBxEIIhTqwvOFBwPm/4EhPPIGkvLpOBGDhbzp84M&#10;Y20bTui695kIEHYxKsi9r2IpXZqTQTewFXHQvm1t0Ie1zqSusQlwU8pRFI2lwYLDhRwrWuWU/u4v&#10;JlDeTsnq7NeTrx0vezYZNj+vh0+lus/txzsIT61/mP/TWx3qRy9TuH8TRp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kcrbXHAAAA3QAAAA8AAAAAAAAAAAAAAAAAmAIAAGRy&#10;cy9kb3ducmV2LnhtbFBLBQYAAAAABAAEAPUAAACMAwAAAAA=&#10;" path="m,248r7576,l7576,,,,,248xe" fillcolor="#ebebeb" stroked="f">
                    <v:path arrowok="t" o:connecttype="custom" o:connectlocs="0,5987;7576,5987;7576,5739;0,5739;0,5987" o:connectangles="0,0,0,0,0"/>
                  </v:shape>
                </v:group>
                <v:group id="Group 884" o:spid="_x0000_s1167" style="position:absolute;left:10044;top:5682;width:494;height:566" coordorigin="10044,5682" coordsize="494,5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fDQo8cAAADdAAAADwAAAGRycy9kb3ducmV2LnhtbESPQWvCQBCF70L/wzKF&#10;3nSTVkuJriLSlh5EMBaKtyE7JsHsbMhuk/jvnUOhtxnem/e+WW1G16ieulB7NpDOElDEhbc1lwa+&#10;Tx/TN1AhIltsPJOBGwXYrB8mK8ysH/hIfR5LJSEcMjRQxdhmWoeiIodh5lti0S6+cxhl7UptOxwk&#10;3DX6OUletcOapaHClnYVFdf81xn4HHDYvqTv/f562d3Op8XhZ5+SMU+P43YJKtIY/81/119W8JO5&#10;8Ms3MoJe3w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+fDQo8cAAADd&#10;AAAADwAAAAAAAAAAAAAAAACqAgAAZHJzL2Rvd25yZXYueG1sUEsFBgAAAAAEAAQA+gAAAJ4DAAAA&#10;AA==&#10;">
                  <v:shape id="Freeform 885" o:spid="_x0000_s1168" style="position:absolute;left:10044;top:5682;width:494;height:566;visibility:visible;mso-wrap-style:square;v-text-anchor:top" coordsize="494,5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9o28cUA&#10;AADdAAAADwAAAGRycy9kb3ducmV2LnhtbERPTWvCQBC9F/wPyxS81Y0iUqKrhIqlHoo1VfQ4Zsck&#10;mp0N2a3Gf+8KQm/zeJ8zmbWmEhdqXGlZQb8XgSDOrC45V7D5Xby9g3AeWWNlmRTcyMFs2nmZYKzt&#10;ldd0SX0uQgi7GBUU3texlC4ryKDr2Zo4cEfbGPQBNrnUDV5DuKnkIIpG0mDJoaHAmj4Kys7pn1Gw&#10;mu8W6+HP9+EzXaZbv6+S+fGUKNV9bZMxCE+t/xc/3V86zI+GfXh8E06Q0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2jbxxQAAAN0AAAAPAAAAAAAAAAAAAAAAAJgCAABkcnMv&#10;ZG93bnJldi54bWxQSwUGAAAAAAQABAD1AAAAigMAAAAA&#10;" path="m,566r494,l494,,,,,566xe" fillcolor="#ebebeb" stroked="f">
                    <v:path arrowok="t" o:connecttype="custom" o:connectlocs="0,6248;494,6248;494,5682;0,5682;0,6248" o:connectangles="0,0,0,0,0"/>
                  </v:shape>
                </v:group>
                <v:group id="Group 882" o:spid="_x0000_s1169" style="position:absolute;left:10089;top:5739;width:401;height:480" coordorigin="10089,5739" coordsize="401,4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m7rT8UAAADdAAAADwAAAGRycy9kb3ducmV2LnhtbERPS2vCQBC+F/wPywi9&#10;1U1iKyV1FREtPUjBRCi9DdkxCWZnQ3bN4993C4Xe5uN7zno7mkb01LnasoJ4EYEgLqyuuVRwyY9P&#10;ryCcR9bYWCYFEznYbmYPa0y1HfhMfeZLEULYpaig8r5NpXRFRQbdwrbEgbvazqAPsCul7nAI4aaR&#10;SRStpMGaQ0OFLe0rKm7Z3Sh4H3DYLeNDf7pd99N3/vL5dYpJqcf5uHsD4Wn0/+I/94cO86PnBH6/&#10;CSfIz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Zu60/FAAAA3QAA&#10;AA8AAAAAAAAAAAAAAAAAqgIAAGRycy9kb3ducmV2LnhtbFBLBQYAAAAABAAEAPoAAACcAwAAAAA=&#10;">
                  <v:shape id="Freeform 883" o:spid="_x0000_s1170" style="position:absolute;left:10089;top:5739;width:401;height:480;visibility:visible;mso-wrap-style:square;v-text-anchor:top" coordsize="401,4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gfensIA&#10;AADdAAAADwAAAGRycy9kb3ducmV2LnhtbERPTYvCMBC9C/6HMMLe1lRXXalGUUFc0IuuIN6GZmyK&#10;zaQ0Ueu/NwsL3ubxPmc6b2wp7lT7wrGCXjcBQZw5XXCu4Pi7/hyD8AFZY+mYFDzJw3zWbk0x1e7B&#10;e7ofQi5iCPsUFZgQqlRKnxmy6LuuIo7cxdUWQ4R1LnWNjxhuS9lPkpG0WHBsMFjRylB2Pdysgsru&#10;NuY4PNnNdp2fv/V42buEvVIfnWYxARGoCW/xv/tHx/nJ4Av+voknyNk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yB96ewgAAAN0AAAAPAAAAAAAAAAAAAAAAAJgCAABkcnMvZG93&#10;bnJldi54bWxQSwUGAAAAAAQABAD1AAAAhwMAAAAA&#10;" path="m,480r401,l401,,,,,480xe" fillcolor="#ebebeb" stroked="f">
                    <v:path arrowok="t" o:connecttype="custom" o:connectlocs="0,6219;401,6219;401,5739;0,5739;0,6219" o:connectangles="0,0,0,0,0"/>
                  </v:shape>
                </v:group>
                <v:group id="Group 880" o:spid="_x0000_s1171" style="position:absolute;left:1428;top:5711;width:9110;height:2" coordorigin="1428,5711" coordsize="9110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svWoMMAAADdAAAADwAAAGRycy9kb3ducmV2LnhtbERPS4vCMBC+L/gfwgje&#10;NK0vlq5RRFQ8iOADlr0NzdgWm0lpYlv//WZB2Nt8fM9ZrDpTioZqV1hWEI8iEMSp1QVnCm7X3fAT&#10;hPPIGkvLpOBFDlbL3scCE21bPlNz8ZkIIewSVJB7XyVSujQng25kK+LA3W1t0AdYZ1LX2IZwU8px&#10;FM2lwYJDQ44VbXJKH5enUbBvsV1P4m1zfNw3r5/r7PR9jEmpQb9bf4Hw1Pl/8dt90GF+NJ3C3zfh&#10;BLn8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Gy9agwwAAAN0AAAAP&#10;AAAAAAAAAAAAAAAAAKoCAABkcnMvZG93bnJldi54bWxQSwUGAAAAAAQABAD6AAAAmgMAAAAA&#10;">
                  <v:shape id="Freeform 881" o:spid="_x0000_s1172" style="position:absolute;left:1428;top:5711;width:9110;height:2;visibility:visible;mso-wrap-style:square;v-text-anchor:top" coordsize="911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qTdfcMA&#10;AADdAAAADwAAAGRycy9kb3ducmV2LnhtbERPTWvCQBC9F/wPywi91U20VUmzEakIvXioKfQ6ZqdJ&#10;NDsbdrcx/vtuoeBtHu9z8s1oOjGQ861lBeksAUFcWd1yreCz3D+tQfiArLGzTApu5GFTTB5yzLS9&#10;8gcNx1CLGMI+QwVNCH0mpa8aMuhntieO3Ld1BkOErpba4TWGm07Ok2QpDbYcGxrs6a2h6nL8MQpO&#10;ZoWHzpVfZrXYp/bgdulwOyv1OB23ryACjeEu/ne/6zg/eX6Bv2/iCbL4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qTdfcMAAADdAAAADwAAAAAAAAAAAAAAAACYAgAAZHJzL2Rv&#10;d25yZXYueG1sUEsFBgAAAAAEAAQA9QAAAIgDAAAAAA==&#10;" path="m,l9110,e" filled="f" strokecolor="#ebebeb" strokeweight="2.98pt">
                    <v:path arrowok="t" o:connecttype="custom" o:connectlocs="0,0;9110,0" o:connectangles="0,0"/>
                  </v:shape>
                </v:group>
                <v:group id="Group 878" o:spid="_x0000_s1173" style="position:absolute;left:1419;top:6231;width:9129;height:2" coordorigin="1419,6231" coordsize="912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VXtTMMAAADdAAAADwAAAGRycy9kb3ducmV2LnhtbERPS4vCMBC+C/6HMII3&#10;Tau7snSNIqLiQRZ8wLK3oRnbYjMpTWzrv98Igrf5+J4zX3amFA3VrrCsIB5HIIhTqwvOFFzO29EX&#10;COeRNZaWScGDHCwX/d4cE21bPlJz8pkIIewSVJB7XyVSujQng25sK+LAXW1t0AdYZ1LX2IZwU8pJ&#10;FM2kwYJDQ44VrXNKb6e7UbBrsV1N401zuF3Xj7/z58/vISalhoNu9Q3CU+ff4pd7r8P86GMGz2/C&#10;CXLx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ZVe1MwwAAAN0AAAAP&#10;AAAAAAAAAAAAAAAAAKoCAABkcnMvZG93bnJldi54bWxQSwUGAAAAAAQABAD6AAAAmgMAAAAA&#10;">
                  <v:shape id="Freeform 879" o:spid="_x0000_s1174" style="position:absolute;left:1419;top:6231;width:9129;height:2;visibility:visible;mso-wrap-style:square;v-text-anchor:top" coordsize="912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SpZ/cIA&#10;AADdAAAADwAAAGRycy9kb3ducmV2LnhtbERPS2sCMRC+F/wPYYTeaqKUVbZGKYKPi4eu4nm6me5u&#10;u5ksSdT135uC4G0+vufMl71txYV8aBxrGI8UCOLSmYYrDcfD+m0GIkRkg61j0nCjAMvF4GWOuXFX&#10;/qJLESuRQjjkqKGOsculDGVNFsPIdcSJ+3HeYkzQV9J4vKZw28qJUpm02HBqqLGjVU3lX3G2Gs7b&#10;Xm1+3bTbn4qdL79tloV9pvXrsP/8ABGpj0/xw70zab56n8L/N+kEubg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dKln9wgAAAN0AAAAPAAAAAAAAAAAAAAAAAJgCAABkcnMvZG93&#10;bnJldi54bWxQSwUGAAAAAAQABAD1AAAAhwMAAAAA&#10;" path="m,l9129,e" filled="f" strokecolor="#ebebeb" strokeweight="1.54pt">
                    <v:path arrowok="t" o:connecttype="custom" o:connectlocs="0,0;9129,0" o:connectangles="0,0"/>
                  </v:shape>
                </v:group>
                <v:group id="Group 876" o:spid="_x0000_s1175" style="position:absolute;left:2343;top:5739;width:2;height:506" coordorigin="2343,5739" coordsize="2,5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4bcpccAAADdAAAADwAAAGRycy9kb3ducmV2LnhtbESPQWvCQBCF70L/wzKF&#10;3nSTVkuJriLSlh5EMBaKtyE7JsHsbMhuk/jvnUOhtxnem/e+WW1G16ieulB7NpDOElDEhbc1lwa+&#10;Tx/TN1AhIltsPJOBGwXYrB8mK8ysH/hIfR5LJSEcMjRQxdhmWoeiIodh5lti0S6+cxhl7UptOxwk&#10;3DX6OUletcOapaHClnYVFdf81xn4HHDYvqTv/f562d3Op8XhZ5+SMU+P43YJKtIY/81/119W8JO5&#10;4Mo3MoJe3w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B4bcpccAAADd&#10;AAAADwAAAAAAAAAAAAAAAACqAgAAZHJzL2Rvd25yZXYueG1sUEsFBgAAAAAEAAQA+gAAAJ4DAAAA&#10;AA==&#10;">
                  <v:shape id="Freeform 877" o:spid="_x0000_s1176" style="position:absolute;left:2343;top:5739;width:2;height:506;visibility:visible;mso-wrap-style:square;v-text-anchor:top" coordsize="2,5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NItAMUA&#10;AADdAAAADwAAAGRycy9kb3ducmV2LnhtbERP32vCMBB+F/Y/hBN809QxxFWjDMFRFBSduvl2NLe2&#10;rLl0SdTuvzeDwd7u4/t503lranEl5yvLCoaDBARxbnXFhYLD27I/BuEDssbaMin4IQ/z2UNniqm2&#10;N97RdR8KEUPYp6igDKFJpfR5SQb9wDbEkfu0zmCI0BVSO7zFcFPLxyQZSYMVx4YSG1qUlH/tL0ZB&#10;9hrc2m/O1WlH6/fjdvR9/shWSvW67csERKA2/Iv/3JmO85OnZ/j9Jp4gZ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0i0AxQAAAN0AAAAPAAAAAAAAAAAAAAAAAJgCAABkcnMv&#10;ZG93bnJldi54bWxQSwUGAAAAAAQABAD1AAAAigMAAAAA&#10;" path="m,l,507e" filled="f" strokecolor="white" strokeweight="1.06pt">
                    <v:path arrowok="t" o:connecttype="custom" o:connectlocs="0,5739;0,6246" o:connectangles="0,0"/>
                  </v:shape>
                </v:group>
                <v:group id="Group 874" o:spid="_x0000_s1177" style="position:absolute;left:10034;top:5739;width:2;height:506" coordorigin="10034,5739" coordsize="2,5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ClGfscAAADdAAAADwAAAGRycy9kb3ducmV2LnhtbESPT2vCQBDF7wW/wzKC&#10;t7pJi0VSNyJSiwcpVAultyE7+YPZ2ZBdk/jtO4dCbzO8N+/9ZrOdXKsG6kPj2UC6TEARF942XBn4&#10;uhwe16BCRLbYeiYDdwqwzWcPG8ysH/mThnOslIRwyNBAHWOXaR2KmhyGpe+IRSt97zDK2lfa9jhK&#10;uGv1U5K8aIcNS0ONHe1rKq7nmzPwPuK4e07fhtO13N9/LquP71NKxizm0+4VVKQp/pv/ro9W8JOV&#10;8Ms3MoLOfw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fClGfscAAADd&#10;AAAADwAAAAAAAAAAAAAAAACqAgAAZHJzL2Rvd25yZXYueG1sUEsFBgAAAAAEAAQA+gAAAJ4DAAAA&#10;AA==&#10;">
                  <v:shape id="Freeform 875" o:spid="_x0000_s1178" style="position:absolute;left:10034;top:5739;width:2;height:506;visibility:visible;mso-wrap-style:square;v-text-anchor:top" coordsize="2,5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32328QA&#10;AADdAAAADwAAAGRycy9kb3ducmV2LnhtbERP22oCMRB9L/gPYYS+1ayCUrZGEaFlUWjx1ta3YTPu&#10;Lm4ma5Lq+vdGKPg2h3Od8bQ1tTiT85VlBf1eAoI4t7riQsF28/7yCsIHZI21ZVJwJQ/TSedpjKm2&#10;F17ReR0KEUPYp6igDKFJpfR5SQZ9zzbEkTtYZzBE6AqpHV5iuKnlIElG0mDFsaHEhuYl5cf1n1GQ&#10;fQS39J/76ntFy5/d1+i0/80WSj1329kbiEBteIj/3ZmO85NhH+7fxBPk5A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t9t9vEAAAA3QAAAA8AAAAAAAAAAAAAAAAAmAIAAGRycy9k&#10;b3ducmV2LnhtbFBLBQYAAAAABAAEAPUAAACJAwAAAAA=&#10;" path="m,l,507e" filled="f" strokecolor="white" strokeweight="1.06pt">
                    <v:path arrowok="t" o:connecttype="custom" o:connectlocs="0,5739;0,6246" o:connectangles="0,0"/>
                  </v:shape>
                </v:group>
                <v:group id="Group 872" o:spid="_x0000_s1179" style="position:absolute;left:1428;top:6267;width:905;height:566" coordorigin="1428,6267" coordsize="905,5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47d9ksMAAADdAAAADwAAAGRycy9kb3ducmV2LnhtbERPTYvCMBC9C/6HMII3&#10;TasoUo0isrt4kAXrwuJtaMa22ExKk23rvzcLgrd5vM/Z7HpTiZYaV1pWEE8jEMSZ1SXnCn4un5MV&#10;COeRNVaWScGDHOy2w8EGE207PlOb+lyEEHYJKii8rxMpXVaQQTe1NXHgbrYx6ANscqkb7EK4qeQs&#10;ipbSYMmhocCaDgVl9/TPKPjqsNvP44/2dL8dHtfL4vv3FJNS41G/X4Pw1Pu3+OU+6jA/Wszg/5tw&#10;gtw+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jt32SwwAAAN0AAAAP&#10;AAAAAAAAAAAAAAAAAKoCAABkcnMvZG93bnJldi54bWxQSwUGAAAAAAQABAD6AAAAmgMAAAAA&#10;">
                  <v:shape id="Freeform 873" o:spid="_x0000_s1180" style="position:absolute;left:1428;top:6267;width:905;height:566;visibility:visible;mso-wrap-style:square;v-text-anchor:top" coordsize="905,5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QfzlMIA&#10;AADdAAAADwAAAGRycy9kb3ducmV2LnhtbERPS2sCMRC+C/6HMEIvUpMqimyNIlJpjz7anofNuNm6&#10;mSybqFt/vREEb/PxPWe2aF0lztSE0rOGt4ECQZx7U3Kh4Xu/fp2CCBHZYOWZNPxTgMW825lhZvyF&#10;t3TexUKkEA4ZarAx1pmUIbfkMAx8TZy4g28cxgSbQpoGLyncVXKo1EQ6LDk1WKxpZSk/7k5Ow7C6&#10;mv70evxQh80f//7YT9nSSOuXXrt8BxGpjU/xw/1l0nw1HsH9m3SCn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lB/OUwgAAAN0AAAAPAAAAAAAAAAAAAAAAAJgCAABkcnMvZG93&#10;bnJldi54bWxQSwUGAAAAAAQABAD1AAAAhwMAAAAA&#10;" path="m,567r905,l905,,,,,567xe" fillcolor="#dadada" stroked="f">
                    <v:path arrowok="t" o:connecttype="custom" o:connectlocs="0,6834;905,6834;905,6267;0,6267;0,6834" o:connectangles="0,0,0,0,0"/>
                  </v:shape>
                </v:group>
                <v:group id="Group 870" o:spid="_x0000_s1181" style="position:absolute;left:1476;top:6325;width:811;height:245" coordorigin="1476,6325" coordsize="811,2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xJAfcMAAADdAAAADwAAAGRycy9kb3ducmV2LnhtbERPS4vCMBC+C/6HMIK3&#10;Na2usnSNIqLiQRZ8wLK3oRnbYjMpTWzrv98Igrf5+J4zX3amFA3VrrCsIB5FIIhTqwvOFFzO248v&#10;EM4jaywtk4IHOVgu+r05Jtq2fKTm5DMRQtglqCD3vkqkdGlOBt3IVsSBu9raoA+wzqSusQ3hppTj&#10;KJpJgwWHhhwrWueU3k53o2DXYruaxJvmcLuuH3/n6c/vISalhoNu9Q3CU+ff4pd7r8P8aPoJz2/C&#10;CXLx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DEkB9wwAAAN0AAAAP&#10;AAAAAAAAAAAAAAAAAKoCAABkcnMvZG93bnJldi54bWxQSwUGAAAAAAQABAD6AAAAmgMAAAAA&#10;">
                  <v:shape id="Freeform 871" o:spid="_x0000_s1182" style="position:absolute;left:1476;top:6325;width:811;height:245;visibility:visible;mso-wrap-style:square;v-text-anchor:top" coordsize="811,2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MOM1cUA&#10;AADdAAAADwAAAGRycy9kb3ducmV2LnhtbERPS2sCMRC+C/0PYQq9SM2quOh2oxTBtidBWwRv42b2&#10;gZvJkqS69tc3BaG3+fiek69604oLOd9YVjAeJSCIC6sbrhR8fW6e5yB8QNbYWiYFN/KwWj4Mcsy0&#10;vfKOLvtQiRjCPkMFdQhdJqUvajLoR7YjjlxpncEQoaukdniN4aaVkyRJpcGGY0ONHa1rKs77b6Ng&#10;OC8Wx7Hf3sqft9N58p5ODw6nSj099q8vIAL14V98d3/oOD+ZzeDvm3iCXP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w4zVxQAAAN0AAAAPAAAAAAAAAAAAAAAAAJgCAABkcnMv&#10;ZG93bnJldi54bWxQSwUGAAAAAAQABAD1AAAAigMAAAAA&#10;" path="m,245r812,l812,,,,,245xe" fillcolor="#dadada" stroked="f">
                    <v:path arrowok="t" o:connecttype="custom" o:connectlocs="0,6570;812,6570;812,6325;0,6325;0,6570" o:connectangles="0,0,0,0,0"/>
                  </v:shape>
                </v:group>
                <v:group id="Group 868" o:spid="_x0000_s1183" style="position:absolute;left:2352;top:6267;width:7669;height:566" coordorigin="2352,6267" coordsize="7669,5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Ix7kcQAAADdAAAADwAAAGRycy9kb3ducmV2LnhtbERPS2vCQBC+F/oflin0&#10;VjdRIhJdRYKVHkKhKoi3ITsmwexsyG7z+PfdQqG3+fies9mNphE9da62rCCeRSCIC6trLhVczu9v&#10;KxDOI2tsLJOCiRzsts9PG0y1HfiL+pMvRQhhl6KCyvs2ldIVFRl0M9sSB+5uO4M+wK6UusMhhJtG&#10;zqNoKQ3WHBoqbCmrqHicvo2C44DDfhEf+vxxz6bbOfm85jEp9foy7tcgPI3+X/zn/tBhfpQs4feb&#10;cILc/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Ix7kcQAAADdAAAA&#10;DwAAAAAAAAAAAAAAAACqAgAAZHJzL2Rvd25yZXYueG1sUEsFBgAAAAAEAAQA+gAAAJsDAAAAAA==&#10;">
                  <v:shape id="Freeform 869" o:spid="_x0000_s1184" style="position:absolute;left:2352;top:6267;width:7669;height:566;visibility:visible;mso-wrap-style:square;v-text-anchor:top" coordsize="7669,5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CN2sQA&#10;AADdAAAADwAAAGRycy9kb3ducmV2LnhtbERPzWrCQBC+F/oOyxR6Kbqxoi3RVaShNBeVah9gyI5J&#10;SHY2zU41vn1XKPQ2H9/vLNeDa9WZ+lB7NjAZJ6CIC29rLg18Hd9Hr6CCIFtsPZOBKwVYr+7vlpha&#10;f+FPOh+kVDGEQ4oGKpEu1ToUFTkMY98RR+7ke4cSYV9q2+MlhrtWPyfJXDusOTZU2NFbRUVz+HEG&#10;pvsn4Y98mxWSZxntvpvpddYY8/gwbBaghAb5F/+5cxvnJ7MXuH0TT9Cr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EwjdrEAAAA3QAAAA8AAAAAAAAAAAAAAAAAmAIAAGRycy9k&#10;b3ducmV2LnhtbFBLBQYAAAAABAAEAPUAAACJAwAAAAA=&#10;" path="m,567r7670,l7670,,,,,567xe" fillcolor="#dadada" stroked="f">
                    <v:path arrowok="t" o:connecttype="custom" o:connectlocs="0,6834;7670,6834;7670,6267;0,6267;0,6834" o:connectangles="0,0,0,0,0"/>
                  </v:shape>
                </v:group>
                <v:group id="Group 866" o:spid="_x0000_s1185" style="position:absolute;left:2400;top:6325;width:7576;height:226" coordorigin="2400,6325" coordsize="7576,2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l9KeMcAAADdAAAADwAAAGRycy9kb3ducmV2LnhtbESPT2vCQBDF7wW/wzKC&#10;t7pJi0VSNyJSiwcpVAultyE7+YPZ2ZBdk/jtO4dCbzO8N+/9ZrOdXKsG6kPj2UC6TEARF942XBn4&#10;uhwe16BCRLbYeiYDdwqwzWcPG8ysH/mThnOslIRwyNBAHWOXaR2KmhyGpe+IRSt97zDK2lfa9jhK&#10;uGv1U5K8aIcNS0ONHe1rKq7nmzPwPuK4e07fhtO13N9/LquP71NKxizm0+4VVKQp/pv/ro9W8JOV&#10;4Mo3MoLOfw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gl9KeMcAAADd&#10;AAAADwAAAAAAAAAAAAAAAACqAgAAZHJzL2Rvd25yZXYueG1sUEsFBgAAAAAEAAQA+gAAAJ4DAAAA&#10;AA==&#10;">
                  <v:shape id="Freeform 867" o:spid="_x0000_s1186" style="position:absolute;left:2400;top:6325;width:7576;height:226;visibility:visible;mso-wrap-style:square;v-text-anchor:top" coordsize="7576,2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PVKP8QA&#10;AADdAAAADwAAAGRycy9kb3ducmV2LnhtbERPTWvCQBC9C/6HZYTezEbBEqOrqCB4KdRoD72N2TFJ&#10;m50N2TWm/fXdguBtHu9zluve1KKj1lWWFUyiGARxbnXFhYLzaT9OQDiPrLG2TAp+yMF6NRwsMdX2&#10;zkfqMl+IEMIuRQWl900qpctLMugi2xAH7mpbgz7AtpC6xXsIN7WcxvGrNFhxaCixoV1J+Xd2Mwpu&#10;2+6YvF93WfM26bLkYn8/9OeXUi+jfrMA4an3T/HDfdBhfjybw/834QS5+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j1Sj/EAAAA3QAAAA8AAAAAAAAAAAAAAAAAmAIAAGRycy9k&#10;b3ducmV2LnhtbFBLBQYAAAAABAAEAPUAAACJAwAAAAA=&#10;" path="m,226r7576,l7576,,,,,226xe" fillcolor="#dadada" stroked="f">
                    <v:path arrowok="t" o:connecttype="custom" o:connectlocs="0,6551;7576,6551;7576,6325;0,6325;0,6551" o:connectangles="0,0,0,0,0"/>
                  </v:shape>
                </v:group>
                <v:group id="Group 864" o:spid="_x0000_s1187" style="position:absolute;left:2400;top:6551;width:7576;height:228" coordorigin="2400,6551" coordsize="7576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kWMw8cAAADdAAAADwAAAGRycy9kb3ducmV2LnhtbESPT2vCQBDF7wW/wzKC&#10;t7pJS0VSNyJSiwcpVAultyE7+YPZ2ZBdk/jtO4dCbzO8N+/9ZrOdXKsG6kPj2UC6TEARF942XBn4&#10;uhwe16BCRLbYeiYDdwqwzWcPG8ysH/mThnOslIRwyNBAHWOXaR2KmhyGpe+IRSt97zDK2lfa9jhK&#10;uGv1U5KstMOGpaHGjvY1FdfzzRl4H3HcPadvw+la7u8/l5eP71NKxizm0+4VVKQp/pv/ro9W8JOV&#10;8Ms3MoLOfw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skWMw8cAAADd&#10;AAAADwAAAAAAAAAAAAAAAACqAgAAZHJzL2Rvd25yZXYueG1sUEsFBgAAAAAEAAQA+gAAAJ4DAAAA&#10;AA==&#10;">
                  <v:shape id="Freeform 865" o:spid="_x0000_s1188" style="position:absolute;left:2400;top:6551;width:7576;height:228;visibility:visible;mso-wrap-style:square;v-text-anchor:top" coordsize="7576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qcjqcMA&#10;AADdAAAADwAAAGRycy9kb3ducmV2LnhtbERPTUvDQBC9C/6HZQRvdjcqUdJuSykI6kEwFvE4ZKdJ&#10;aHY27I5p9Ne7guBtHu9zVpvZD2qimPrAFoqFAUXcBNdza2H/9nB1DyoJssMhMFn4ogSb9fnZCisX&#10;TvxKUy2tyiGcKrTQiYyV1qnpyGNahJE4c4cQPUqGsdUu4imH+0FfG1Nqjz3nhg5H2nXUHOtPb4Hf&#10;7+SwLeTJ3JYv39P+eXcTP2prLy/m7RKU0Cz/4j/3o8vzTVnA7zf5BL3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qcjqcMAAADdAAAADwAAAAAAAAAAAAAAAACYAgAAZHJzL2Rv&#10;d25yZXYueG1sUEsFBgAAAAAEAAQA9QAAAIgDAAAAAA==&#10;" path="m,228r7576,l7576,,,,,228xe" fillcolor="#dadada" stroked="f">
                    <v:path arrowok="t" o:connecttype="custom" o:connectlocs="0,6779;7576,6779;7576,6551;0,6551;0,6779" o:connectangles="0,0,0,0,0"/>
                  </v:shape>
                </v:group>
                <v:group id="Group 862" o:spid="_x0000_s1189" style="position:absolute;left:10044;top:6267;width:494;height:566" coordorigin="10044,6267" coordsize="494,5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du3L8MAAADdAAAADwAAAGRycy9kb3ducmV2LnhtbERPTYvCMBC9C/6HMII3&#10;TasoUo0isrvsQQTrwuJtaMa22ExKk23rv98Igrd5vM/Z7HpTiZYaV1pWEE8jEMSZ1SXnCn4un5MV&#10;COeRNVaWScGDHOy2w8EGE207PlOb+lyEEHYJKii8rxMpXVaQQTe1NXHgbrYx6ANscqkb7EK4qeQs&#10;ipbSYMmhocCaDgVl9/TPKPjqsNvP44/2eL8dHtfL4vR7jEmp8ajfr0F46v1b/HJ/6zA/Ws7g+U04&#10;QW7/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t27cvwwAAAN0AAAAP&#10;AAAAAAAAAAAAAAAAAKoCAABkcnMvZG93bnJldi54bWxQSwUGAAAAAAQABAD6AAAAmgMAAAAA&#10;">
                  <v:shape id="Freeform 863" o:spid="_x0000_s1190" style="position:absolute;left:10044;top:6267;width:494;height:566;visibility:visible;mso-wrap-style:square;v-text-anchor:top" coordsize="494,5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8ufcEA&#10;AADdAAAADwAAAGRycy9kb3ducmV2LnhtbERPTWuDQBC9B/oflgn0FldbkGCzhhLaUsgp1kOOgztx&#10;RXdW3K3af58tFHqbx/ucw3G1g5hp8p1jBVmSgiBunO64VVB/ve/2IHxA1jg4JgU/5OFYPmwOWGi3&#10;8IXmKrQihrAvUIEJYSyk9I0hiz5xI3Hkbm6yGCKcWqknXGK4HeRTmubSYsexweBIJ0NNX31bBXO/&#10;1Nk5c3Z//Xi7odV0MS0p9bhdX19ABFrDv/jP/anj/DR/ht9v4gmyv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AvLn3BAAAA3QAAAA8AAAAAAAAAAAAAAAAAmAIAAGRycy9kb3du&#10;cmV2LnhtbFBLBQYAAAAABAAEAPUAAACGAwAAAAA=&#10;" path="m,567r494,l494,,,,,567xe" fillcolor="#dadada" stroked="f">
                    <v:path arrowok="t" o:connecttype="custom" o:connectlocs="0,6834;494,6834;494,6267;0,6267;0,6834" o:connectangles="0,0,0,0,0"/>
                  </v:shape>
                </v:group>
                <v:group id="Group 860" o:spid="_x0000_s1191" style="position:absolute;left:10089;top:6325;width:401;height:480" coordorigin="10089,6325" coordsize="401,4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X6KwMMAAADdAAAADwAAAGRycy9kb3ducmV2LnhtbERPS4vCMBC+C/6HMII3&#10;Tau7snSNIqLiQRZ8wLK3oRnbYjMpTWzrv98Igrf5+J4zX3amFA3VrrCsIB5HIIhTqwvOFFzO29EX&#10;COeRNZaWScGDHCwX/d4cE21bPlJz8pkIIewSVJB7XyVSujQng25sK+LAXW1t0AdYZ1LX2IZwU8pJ&#10;FM2kwYJDQ44VrXNKb6e7UbBrsV1N401zuF3Xj7/z58/vISalhoNu9Q3CU+ff4pd7r8P8aPYBz2/C&#10;CXLx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NforAwwAAAN0AAAAP&#10;AAAAAAAAAAAAAAAAAKoCAABkcnMvZG93bnJldi54bWxQSwUGAAAAAAQABAD6AAAAmgMAAAAA&#10;">
                  <v:shape id="Freeform 861" o:spid="_x0000_s1192" style="position:absolute;left:10089;top:6325;width:401;height:480;visibility:visible;mso-wrap-style:square;v-text-anchor:top" coordsize="401,4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NH2MIA&#10;AADdAAAADwAAAGRycy9kb3ducmV2LnhtbERPS4vCMBC+C/sfwgjeNFWoSNe0iIugF2HVhd3b0Ewf&#10;2ExKE2399xtB8DYf33PW2WAacafO1ZYVzGcRCOLc6ppLBZfzbroC4TyyxsYyKXiQgyz9GK0x0bbn&#10;b7qffClCCLsEFVTet4mULq/IoJvZljhwhe0M+gC7UuoO+xBuGrmIoqU0WHNoqLClbUX59XQzCq4x&#10;/+TF4mCGX7NZ9X/xo/g6bpWajIfNJwhPg3+LX+69DvOjZQzPb8IJMv0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4I0fYwgAAAN0AAAAPAAAAAAAAAAAAAAAAAJgCAABkcnMvZG93&#10;bnJldi54bWxQSwUGAAAAAAQABAD1AAAAhwMAAAAA&#10;" path="m,480r401,l401,,,,,480xe" fillcolor="#dadada" stroked="f">
                    <v:path arrowok="t" o:connecttype="custom" o:connectlocs="0,6805;401,6805;401,6325;0,6325;0,6805" o:connectangles="0,0,0,0,0"/>
                  </v:shape>
                </v:group>
                <v:group id="Group 858" o:spid="_x0000_s1193" style="position:absolute;left:1428;top:6294;width:9110;height:2" coordorigin="1428,6294" coordsize="9110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uCxLMQAAADdAAAADwAAAGRycy9kb3ducmV2LnhtbERPTWuDQBC9F/oflin0&#10;1qy2RIrNRkTa0EMINCmE3AZ3oqI7K+5Gzb/vBgK9zeN9ziqbTSdGGlxjWUG8iEAQl1Y3XCn4PXy9&#10;vINwHlljZ5kUXMlBtn58WGGq7cQ/NO59JUIIuxQV1N73qZSurMmgW9ieOHBnOxj0AQ6V1ANOIdx0&#10;8jWKEmmw4dBQY09FTWW7vxgFmwmn/C3+HLftubieDsvdcRuTUs9Pc/4BwtPs/8V397cO86Mkgds3&#10;4QS5/g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UuCxLMQAAADdAAAA&#10;DwAAAAAAAAAAAAAAAACqAgAAZHJzL2Rvd25yZXYueG1sUEsFBgAAAAAEAAQA+gAAAJsDAAAAAA==&#10;">
                  <v:shape id="Freeform 859" o:spid="_x0000_s1194" style="position:absolute;left:1428;top:6294;width:9110;height:2;visibility:visible;mso-wrap-style:square;v-text-anchor:top" coordsize="911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VZ6cEA&#10;AADdAAAADwAAAGRycy9kb3ducmV2LnhtbERPTYvCMBC9C/6HMII3TXVBd7tGUWFBsCB21/vYjG3Z&#10;ZlKaaOu/N4LgbR7vcxarzlTiRo0rLSuYjCMQxJnVJecK/n5/Rp8gnEfWWFkmBXdysFr2ewuMtW35&#10;SLfU5yKEsItRQeF9HUvpsoIMurGtiQN3sY1BH2CTS91gG8JNJadRNJMGSw4NBda0LSj7T69GQZlu&#10;7MW2p+Rrn6A5fMjsnLBTajjo1t8gPHX+LX65dzrMj2ZzeH4TTpDL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BVWenBAAAA3QAAAA8AAAAAAAAAAAAAAAAAmAIAAGRycy9kb3du&#10;cmV2LnhtbFBLBQYAAAAABAAEAPUAAACGAwAAAAA=&#10;" path="m,l9110,e" filled="f" strokecolor="#dadada" strokeweight="2.98pt">
                    <v:path arrowok="t" o:connecttype="custom" o:connectlocs="0,0;9110,0" o:connectangles="0,0"/>
                  </v:shape>
                </v:group>
                <v:group id="Group 856" o:spid="_x0000_s1195" style="position:absolute;left:1419;top:6817;width:9129;height:2" coordorigin="1419,6817" coordsize="912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DOAxccAAADdAAAADwAAAGRycy9kb3ducmV2LnhtbESPT2vCQBDF7wW/wzKC&#10;t7pJS0VSNyJSiwcpVAultyE7+YPZ2ZBdk/jtO4dCbzO8N+/9ZrOdXKsG6kPj2UC6TEARF942XBn4&#10;uhwe16BCRLbYeiYDdwqwzWcPG8ysH/mThnOslIRwyNBAHWOXaR2KmhyGpe+IRSt97zDK2lfa9jhK&#10;uGv1U5KstMOGpaHGjvY1FdfzzRl4H3HcPadvw+la7u8/l5eP71NKxizm0+4VVKQp/pv/ro9W8JOV&#10;4Mo3MoLOfw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TDOAxccAAADd&#10;AAAADwAAAAAAAAAAAAAAAACqAgAAZHJzL2Rvd25yZXYueG1sUEsFBgAAAAAEAAQA+gAAAJ4DAAAA&#10;AA==&#10;">
                  <v:shape id="Freeform 857" o:spid="_x0000_s1196" style="position:absolute;left:1419;top:6817;width:9129;height:2;visibility:visible;mso-wrap-style:square;v-text-anchor:top" coordsize="912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oWAsEA&#10;AADdAAAADwAAAGRycy9kb3ducmV2LnhtbERPPWvDMBDdC/0P4grdGikZQu1GCcE04LVxh46HdLWd&#10;WCcjqbb776tAoNs93uftDosbxEQh9p41rFcKBLHxtudWw2dzenkFEROyxcEzafilCIf948MOS+tn&#10;/qDpnFqRQziWqKFLaSyljKYjh3HlR+LMffvgMGUYWmkDzjncDXKj1FY67Dk3dDhS1ZG5nn+cBmMu&#10;7azq92Movty1kNz0VdVo/fy0HN9AJFrSv/jurm2er7YF3L7JJ8j9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J6FgLBAAAA3QAAAA8AAAAAAAAAAAAAAAAAmAIAAGRycy9kb3du&#10;cmV2LnhtbFBLBQYAAAAABAAEAPUAAACGAwAAAAA=&#10;" path="m,l9129,e" filled="f" strokecolor="#dadada" strokeweight="1.54pt">
                    <v:path arrowok="t" o:connecttype="custom" o:connectlocs="0,0;9129,0" o:connectangles="0,0"/>
                  </v:shape>
                </v:group>
                <v:group id="Group 854" o:spid="_x0000_s1197" style="position:absolute;left:2343;top:6323;width:2;height:509" coordorigin="2343,6323" coordsize="2,5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5waHscAAADdAAAADwAAAGRycy9kb3ducmV2LnhtbESPQWvCQBCF70L/wzKF&#10;3nSTFm2JriLSlh5EMBaKtyE7JsHsbMhuk/jvnUOhtxnem/e+WW1G16ieulB7NpDOElDEhbc1lwa+&#10;Tx/TN1AhIltsPJOBGwXYrB8mK8ysH/hIfR5LJSEcMjRQxdhmWoeiIodh5lti0S6+cxhl7UptOxwk&#10;3DX6OUkW2mHN0lBhS7uKimv+6wx8DjhsX9L3fn+97G7n0/zws0/JmKfHcbsEFWmM/+a/6y8r+Mmr&#10;8Ms3MoJe3w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N5waHscAAADd&#10;AAAADwAAAAAAAAAAAAAAAACqAgAAZHJzL2Rvd25yZXYueG1sUEsFBgAAAAAEAAQA+gAAAJ4DAAAA&#10;AA==&#10;">
                  <v:shape id="Freeform 855" o:spid="_x0000_s1198" style="position:absolute;left:2343;top:6323;width:2;height:509;visibility:visible;mso-wrap-style:square;v-text-anchor:top" coordsize="2,5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Nv7xcIA&#10;AADdAAAADwAAAGRycy9kb3ducmV2LnhtbERPTWvCQBC9F/oflil4q7tRUEldpRQLXgRNPPQ4ZKdJ&#10;aHY27G5N/PeuIHibx/uc9Xa0nbiQD61jDdlUgSCunGm51nAuv99XIEJENtg5Jg1XCrDdvL6sMTdu&#10;4BNdiliLFMIhRw1NjH0uZagashimridO3K/zFmOCvpbG45DCbSdnSi2kxZZTQ4M9fTVU/RX/VsOw&#10;2x/4J1v5hTzMTSxKVR5nO60nb+PnB4hIY3yKH+69SfPVMoP7N+kEubk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2/vFwgAAAN0AAAAPAAAAAAAAAAAAAAAAAJgCAABkcnMvZG93&#10;bnJldi54bWxQSwUGAAAAAAQABAD1AAAAhwMAAAAA&#10;" path="m,l,508e" filled="f" strokecolor="white" strokeweight="1.06pt">
                    <v:path arrowok="t" o:connecttype="custom" o:connectlocs="0,6323;0,6831" o:connectangles="0,0"/>
                  </v:shape>
                </v:group>
                <v:group id="Group 852" o:spid="_x0000_s1199" style="position:absolute;left:10034;top:6323;width:2;height:509" coordorigin="10034,6323" coordsize="2,5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AIh8sUAAADdAAAADwAAAGRycy9kb3ducmV2LnhtbERPS2vCQBC+F/wPywi9&#10;1U0irSV1FREtPUjBRCi9DdkxCWZnQ3bN4993C4Xe5uN7zno7mkb01LnasoJ4EYEgLqyuuVRwyY9P&#10;ryCcR9bYWCYFEznYbmYPa0y1HfhMfeZLEULYpaig8r5NpXRFRQbdwrbEgbvazqAPsCul7nAI4aaR&#10;SRS9SIM1h4YKW9pXVNyyu1HwPuCwW8aH/nS77qfv/Pnz6xSTUo/zcfcGwtPo/8V/7g8d5kerBH6/&#10;CSfIz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gCIfLFAAAA3QAA&#10;AA8AAAAAAAAAAAAAAAAAqgIAAGRycy9kb3ducmV2LnhtbFBLBQYAAAAABAAEAPoAAACcAwAAAAA=&#10;">
                  <v:shape id="Freeform 853" o:spid="_x0000_s1200" style="position:absolute;left:10034;top:6323;width:2;height:509;visibility:visible;mso-wrap-style:square;v-text-anchor:top" coordsize="2,5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0XAKcIA&#10;AADdAAAADwAAAGRycy9kb3ducmV2LnhtbERPTWvCQBC9C/6HZYTedFcFG1JXKWLBi2ATDx6H7DQJ&#10;zc6G3dWk/74rFHqbx/uc7X60nXiQD61jDcuFAkFcOdNyreFafswzECEiG+wck4YfCrDfTSdbzI0b&#10;+JMeRaxFCuGQo4Ymxj6XMlQNWQwL1xMn7st5izFBX0vjcUjhtpMrpTbSYsupocGeDg1V38XdahiO&#10;pzPflpnfyPPaxKJU5WV11PplNr6/gYg0xn/xn/tk0nz1uobnN+kEufs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RcApwgAAAN0AAAAPAAAAAAAAAAAAAAAAAJgCAABkcnMvZG93&#10;bnJldi54bWxQSwUGAAAAAAQABAD1AAAAhwMAAAAA&#10;" path="m,l,508e" filled="f" strokecolor="white" strokeweight="1.06pt">
                    <v:path arrowok="t" o:connecttype="custom" o:connectlocs="0,6323;0,6831" o:connectangles="0,0"/>
                  </v:shape>
                </v:group>
                <v:group id="Group 850" o:spid="_x0000_s1201" style="position:absolute;left:1428;top:6851;width:905;height:566" coordorigin="1428,6851" coordsize="905,5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KccHcQAAADdAAAADwAAAGRycy9kb3ducmV2LnhtbERPS2vCQBC+F/wPywi9&#10;1U1sqxKziogtPYjgA8TbkJ08MDsbstsk/vtuodDbfHzPSdeDqUVHrassK4gnEQjizOqKCwWX88fL&#10;AoTzyBpry6TgQQ7Wq9FTiom2PR+pO/lChBB2CSoovW8SKV1WkkE3sQ1x4HLbGvQBtoXULfYh3NRy&#10;GkUzabDi0FBiQ9uSsvvp2yj47LHfvMa7bn/Pt4/b+f1w3cek1PN42CxBeBr8v/jP/aXD/Gj+Br/f&#10;hBPk6g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KccHcQAAADdAAAA&#10;DwAAAAAAAAAAAAAAAACqAgAAZHJzL2Rvd25yZXYueG1sUEsFBgAAAAAEAAQA+gAAAJsDAAAAAA==&#10;">
                  <v:shape id="Freeform 851" o:spid="_x0000_s1202" style="position:absolute;left:1428;top:6851;width:905;height:566;visibility:visible;mso-wrap-style:square;v-text-anchor:top" coordsize="905,5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crYcIA&#10;AADdAAAADwAAAGRycy9kb3ducmV2LnhtbERPS2sCMRC+F/wPYYReimYr2C6rUcQiaG/1dR4242Z1&#10;M1mS6G7/fVMo9DYf33Pmy9424kE+1I4VvI4zEMSl0zVXCo6HzSgHESKyxsYxKfimAMvF4GmOhXYd&#10;f9FjHyuRQjgUqMDE2BZShtKQxTB2LXHiLs5bjAn6SmqPXQq3jZxk2Zu0WHNqMNjS2lB529+tArt9&#10;0efz5tMfdtfO5H11zU/yQ6nnYb+agYjUx3/xn3ur0/zsfQq/36QT5OI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NythwgAAAN0AAAAPAAAAAAAAAAAAAAAAAJgCAABkcnMvZG93&#10;bnJldi54bWxQSwUGAAAAAAQABAD1AAAAhwMAAAAA&#10;" path="m,566r905,l905,,,,,566xe" fillcolor="#ebebeb" stroked="f">
                    <v:path arrowok="t" o:connecttype="custom" o:connectlocs="0,7417;905,7417;905,6851;0,6851;0,7417" o:connectangles="0,0,0,0,0"/>
                  </v:shape>
                </v:group>
                <v:group id="Group 848" o:spid="_x0000_s1203" style="position:absolute;left:1476;top:6908;width:811;height:247" coordorigin="1476,6908" coordsize="811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zkn8cMAAADdAAAADwAAAGRycy9kb3ducmV2LnhtbERPS4vCMBC+C/6HMIK3&#10;Na2yunSNIqLiQRZ8wLK3oRnbYjMpTWzrv98Igrf5+J4zX3amFA3VrrCsIB5FIIhTqwvOFFzO248v&#10;EM4jaywtk4IHOVgu+r05Jtq2fKTm5DMRQtglqCD3vkqkdGlOBt3IVsSBu9raoA+wzqSusQ3hppTj&#10;KJpKgwWHhhwrWueU3k53o2DXYruaxJvmcLuuH3/nz5/fQ0xKDQfd6huEp86/xS/3Xof50WwKz2/C&#10;CXLx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XOSfxwwAAAN0AAAAP&#10;AAAAAAAAAAAAAAAAAKoCAABkcnMvZG93bnJldi54bWxQSwUGAAAAAAQABAD6AAAAmgMAAAAA&#10;">
                  <v:shape id="Freeform 849" o:spid="_x0000_s1204" style="position:absolute;left:1476;top:6908;width:811;height:247;visibility:visible;mso-wrap-style:square;v-text-anchor:top" coordsize="811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ErnsQA&#10;AADdAAAADwAAAGRycy9kb3ducmV2LnhtbERPS2sCMRC+F/wPYYTeNGuhta5GEVuhByvUB3gcNuNm&#10;7WayJOm6/femIPQ2H99zZovO1qIlHyrHCkbDDARx4XTFpYLDfj14BREissbaMSn4pQCLee9hhrl2&#10;V/6idhdLkUI45KjAxNjkUobCkMUwdA1x4s7OW4wJ+lJqj9cUbmv5lGUv0mLFqcFgQytDxffuxypo&#10;t+3Kni5H/16sN8v955vxzxOj1GO/W05BROriv/ju/tBpfjYew9836QQ5v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hBK57EAAAA3QAAAA8AAAAAAAAAAAAAAAAAmAIAAGRycy9k&#10;b3ducmV2LnhtbFBLBQYAAAAABAAEAPUAAACJAwAAAAA=&#10;" path="m,247r812,l812,,,,,247xe" fillcolor="#ebebeb" stroked="f">
                    <v:path arrowok="t" o:connecttype="custom" o:connectlocs="0,7155;812,7155;812,6908;0,6908;0,7155" o:connectangles="0,0,0,0,0"/>
                  </v:shape>
                </v:group>
                <v:group id="Group 846" o:spid="_x0000_s1205" style="position:absolute;left:2352;top:6851;width:7669;height:566" coordorigin="2352,6851" coordsize="7669,5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eoWGMcAAADdAAAADwAAAGRycy9kb3ducmV2LnhtbESPQWvCQBCF70L/wzKF&#10;3nSTFm2JriLSlh5EMBaKtyE7JsHsbMhuk/jvnUOhtxnem/e+WW1G16ieulB7NpDOElDEhbc1lwa+&#10;Tx/TN1AhIltsPJOBGwXYrB8mK8ysH/hIfR5LJSEcMjRQxdhmWoeiIodh5lti0S6+cxhl7UptOxwk&#10;3DX6OUkW2mHN0lBhS7uKimv+6wx8DjhsX9L3fn+97G7n0/zws0/JmKfHcbsEFWmM/+a/6y8r+Mmr&#10;4Mo3MoJe3w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yeoWGMcAAADd&#10;AAAADwAAAAAAAAAAAAAAAACqAgAAZHJzL2Rvd25yZXYueG1sUEsFBgAAAAAEAAQA+gAAAJ4DAAAA&#10;AA==&#10;">
                  <v:shape id="Freeform 847" o:spid="_x0000_s1206" style="position:absolute;left:2352;top:6851;width:7669;height:566;visibility:visible;mso-wrap-style:square;v-text-anchor:top" coordsize="7669,5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zMCcMA&#10;AADdAAAADwAAAGRycy9kb3ducmV2LnhtbERPS4vCMBC+L/gfwgh701RZtNs1ig/Ex211Dz0OzdgW&#10;m0lpoq3/3gjC3ubje85s0ZlK3KlxpWUFo2EEgjizuuRcwd95O4hBOI+ssbJMCh7kYDHvfcww0bbl&#10;X7qffC5CCLsEFRTe14mULivIoBvamjhwF9sY9AE2udQNtiHcVHIcRRNpsOTQUGBN64Ky6+lmFOy3&#10;dboc7Q6H3cpvjvFqev5K1xulPvvd8geEp87/i9/uvQ7zo+k3vL4JJ8j5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szMCcMAAADdAAAADwAAAAAAAAAAAAAAAACYAgAAZHJzL2Rv&#10;d25yZXYueG1sUEsFBgAAAAAEAAQA9QAAAIgDAAAAAA==&#10;" path="m,566r7670,l7670,,,,,566xe" fillcolor="#ebebeb" stroked="f">
                    <v:path arrowok="t" o:connecttype="custom" o:connectlocs="0,7417;7670,7417;7670,6851;0,6851;0,7417" o:connectangles="0,0,0,0,0"/>
                  </v:shape>
                </v:group>
                <v:group id="Group 844" o:spid="_x0000_s1207" style="position:absolute;left:2400;top:6908;width:7576;height:228" coordorigin="2400,6908" coordsize="7576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klqOcYAAADdAAAADwAAAGRycy9kb3ducmV2LnhtbESPQWvCQBCF74X+h2UE&#10;b3UTxSLRVURq6UGEqlB6G7JjEszOhuw2if++cxC8zfDevPfNajO4WnXUhsqzgXSSgCLOva24MHA5&#10;798WoEJEtlh7JgN3CrBZv76sMLO+52/qTrFQEsIhQwNljE2mdchLchgmviEW7epbh1HWttC2xV7C&#10;Xa2nSfKuHVYsDSU2tCspv53+nIHPHvvtLP3oDrfr7v57nh9/DikZMx4N2yWoSEN8mh/XX1bwk4Xw&#10;yzcygl7/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CSWo5xgAAAN0A&#10;AAAPAAAAAAAAAAAAAAAAAKoCAABkcnMvZG93bnJldi54bWxQSwUGAAAAAAQABAD6AAAAnQMAAAAA&#10;">
                  <v:shape id="Freeform 845" o:spid="_x0000_s1208" style="position:absolute;left:2400;top:6908;width:7576;height:228;visibility:visible;mso-wrap-style:square;v-text-anchor:top" coordsize="7576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9vnx8IA&#10;AADdAAAADwAAAGRycy9kb3ducmV2LnhtbERPS2sCMRC+C/0PYQq9aWILRVaj6NJCD0JxWzwPm3F3&#10;cTNZk+yj/74pFLzNx/eczW6yrRjIh8axhuVCgSAunWm40vD99T5fgQgR2WDrmDT8UIDd9mG2wcy4&#10;kU80FLESKYRDhhrqGLtMylDWZDEsXEecuIvzFmOCvpLG45jCbSuflXqVFhtODTV2lNdUXoveariN&#10;sr+dj4eXT5/3Q15Ub/JolNZPj9N+DSLSFO/if/eHSfPVagl/36QT5PY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2+fHwgAAAN0AAAAPAAAAAAAAAAAAAAAAAJgCAABkcnMvZG93&#10;bnJldi54bWxQSwUGAAAAAAQABAD1AAAAhwMAAAAA&#10;" path="m,228r7576,l7576,,,,,228xe" fillcolor="#ebebeb" stroked="f">
                    <v:path arrowok="t" o:connecttype="custom" o:connectlocs="0,7136;7576,7136;7576,6908;0,6908;0,7136" o:connectangles="0,0,0,0,0"/>
                  </v:shape>
                </v:group>
                <v:group id="Group 842" o:spid="_x0000_s1209" style="position:absolute;left:2400;top:7136;width:7576;height:226" coordorigin="2400,7136" coordsize="7576,2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ddR1cIAAADdAAAADwAAAGRycy9kb3ducmV2LnhtbERPTYvCMBC9L/gfwgje&#10;1rSKi1SjiLjiQYRVQbwNzdgWm0lpsm3990YQvM3jfc582ZlSNFS7wrKCeBiBIE6tLjhTcD79fk9B&#10;OI+ssbRMCh7kYLnofc0x0bblP2qOPhMhhF2CCnLvq0RKl+Zk0A1tRRy4m60N+gDrTOoa2xBuSjmK&#10;oh9psODQkGNF65zS+/HfKNi22K7G8abZ32/rx/U0OVz2MSk16HerGQhPnf+I3+6dDvOj6Qhe34QT&#10;5OIJ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J3XUdXCAAAA3QAAAA8A&#10;AAAAAAAAAAAAAAAAqgIAAGRycy9kb3ducmV2LnhtbFBLBQYAAAAABAAEAPoAAACZAwAAAAA=&#10;">
                  <v:shape id="Freeform 843" o:spid="_x0000_s1210" style="position:absolute;left:2400;top:7136;width:7576;height:226;visibility:visible;mso-wrap-style:square;v-text-anchor:top" coordsize="7576,2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ojLMIA&#10;AADdAAAADwAAAGRycy9kb3ducmV2LnhtbERPS2sCMRC+C/0PYQq9uVnbKrI1Sils8Wi17nnYzD5w&#10;MwlJ6m7/vSkUvM3H95zNbjKDuJIPvWUFiywHQVxb3XOr4PtUztcgQkTWOFgmBb8UYLd9mG2w0Hbk&#10;L7oeYytSCIcCFXQxukLKUHdkMGTWESeusd5gTNC3UnscU7gZ5HOer6TBnlNDh44+Oqovxx+jwO2b&#10;8nxevq6qxnm0Y1l91odKqafH6f0NRKQp3sX/7r1O8/P1C/x9k06Q2x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jOiMswgAAAN0AAAAPAAAAAAAAAAAAAAAAAJgCAABkcnMvZG93&#10;bnJldi54bWxQSwUGAAAAAAQABAD1AAAAhwMAAAAA&#10;" path="m,226r7576,l7576,,,,,226xe" fillcolor="#ebebeb" stroked="f">
                    <v:path arrowok="t" o:connecttype="custom" o:connectlocs="0,7362;7576,7362;7576,7136;0,7136;0,7362" o:connectangles="0,0,0,0,0"/>
                  </v:shape>
                </v:group>
                <v:group id="Group 840" o:spid="_x0000_s1211" style="position:absolute;left:10044;top:6851;width:494;height:566" coordorigin="10044,6851" coordsize="494,5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XJsOsUAAADdAAAADwAAAGRycy9kb3ducmV2LnhtbERPS2uDQBC+F/Iflink&#10;1qwmbQg2q0hoQg+hkAeU3gZ3oqI7K+5Wzb/vFgq9zcf3nG02mVYM1LvasoJ4EYEgLqyuuVRwveyf&#10;NiCcR9bYWiYFd3KQpbOHLSbajnyi4exLEULYJaig8r5LpHRFRQbdwnbEgbvZ3qAPsC+l7nEM4aaV&#10;yyhaS4M1h4YKO9pVVDTnb6PgMOKYr+K34djcdvevy8vH5zEmpeaPU/4KwtPk/8V/7ncd5kebZ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H1ybDrFAAAA3QAA&#10;AA8AAAAAAAAAAAAAAAAAqgIAAGRycy9kb3ducmV2LnhtbFBLBQYAAAAABAAEAPoAAACcAwAAAAA=&#10;">
                  <v:shape id="Freeform 841" o:spid="_x0000_s1212" style="position:absolute;left:10044;top:6851;width:494;height:566;visibility:visible;mso-wrap-style:square;v-text-anchor:top" coordsize="494,5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1iKaMUA&#10;AADdAAAADwAAAGRycy9kb3ducmV2LnhtbERPTWvCQBC9C/6HZYTezKalLRJdJSiW9lCqaUWP0+yY&#10;xGZnQ3bV9N+7guBtHu9zJrPO1OJErassK3iMYhDEudUVFwp+vpfDEQjnkTXWlknBPzmYTfu9CSba&#10;nnlNp8wXIoSwS1BB6X2TSOnykgy6yDbEgdvb1qAPsC2kbvEcwk0tn+L4VRqsODSU2NC8pPwvOxoF&#10;X4vtcv28+vx9yz6yjd/V6WJ/SJV6GHTpGISnzt/FN/e7DvPj0QtcvwknyOk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WIpoxQAAAN0AAAAPAAAAAAAAAAAAAAAAAJgCAABkcnMv&#10;ZG93bnJldi54bWxQSwUGAAAAAAQABAD1AAAAigMAAAAA&#10;" path="m,566r494,l494,,,,,566xe" fillcolor="#ebebeb" stroked="f">
                    <v:path arrowok="t" o:connecttype="custom" o:connectlocs="0,7417;494,7417;494,6851;0,6851;0,7417" o:connectangles="0,0,0,0,0"/>
                  </v:shape>
                </v:group>
                <v:group id="Group 838" o:spid="_x0000_s1213" style="position:absolute;left:10089;top:6908;width:401;height:480" coordorigin="10089,6908" coordsize="401,4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4uxX1sMAAADdAAAADwAAAGRycy9kb3ducmV2LnhtbERPTYvCMBC9L+x/CLPg&#10;bU2rKNI1isgqHkTYKoi3oRnbYjMpTWzrvzeCsLd5vM+ZL3tTiZYaV1pWEA8jEMSZ1SXnCk7HzfcM&#10;hPPIGivLpOBBDpaLz485Jtp2/Edt6nMRQtglqKDwvk6kdFlBBt3Q1sSBu9rGoA+wyaVusAvhppKj&#10;KJpKgyWHhgJrWheU3dK7UbDtsFuN4992f7uuH5fj5HDex6TU4Ktf/YDw1Pt/8du902F+NJvC65tw&#10;glw8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i7FfWwwAAAN0AAAAP&#10;AAAAAAAAAAAAAAAAAKoCAABkcnMvZG93bnJldi54bWxQSwUGAAAAAAQABAD6AAAAmgMAAAAA&#10;">
                  <v:shape id="Freeform 839" o:spid="_x0000_s1214" style="position:absolute;left:10089;top:6908;width:401;height:480;visibility:visible;mso-wrap-style:square;v-text-anchor:top" coordsize="401,4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oViB8MA&#10;AADdAAAADwAAAGRycy9kb3ducmV2LnhtbERPTWvCQBC9F/wPywje6sZCa4iuogWJ0F6igngbsmM2&#10;mJ0N2W2S/vtuodDbPN7nrLejbURPna8dK1jMExDEpdM1Vwou58NzCsIHZI2NY1LwTR62m8nTGjPt&#10;Bi6oP4VKxBD2GSowIbSZlL40ZNHPXUscubvrLIYIu0rqDocYbhv5kiRv0mLNscFgS++Gysfpyypo&#10;7WduLq9Xm38cqttSp/vFPRRKzabjbgUi0Bj+xX/uo47zk3QJv9/EE+Tm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oViB8MAAADdAAAADwAAAAAAAAAAAAAAAACYAgAAZHJzL2Rv&#10;d25yZXYueG1sUEsFBgAAAAAEAAQA9QAAAIgDAAAAAA==&#10;" path="m,480r401,l401,,,,,480xe" fillcolor="#ebebeb" stroked="f">
                    <v:path arrowok="t" o:connecttype="custom" o:connectlocs="0,7388;401,7388;401,6908;0,6908;0,7388" o:connectangles="0,0,0,0,0"/>
                  </v:shape>
                </v:group>
                <v:group id="Group 836" o:spid="_x0000_s1215" style="position:absolute;left:1428;top:6879;width:9110;height:2" coordorigin="1428,6879" coordsize="9110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D9mP8YAAADdAAAADwAAAGRycy9kb3ducmV2LnhtbESPQWvCQBCF74X+h2UE&#10;b3UTxSLRVURq6UGEqlB6G7JjEszOhuw2if++cxC8zfDevPfNajO4WnXUhsqzgXSSgCLOva24MHA5&#10;798WoEJEtlh7JgN3CrBZv76sMLO+52/qTrFQEsIhQwNljE2mdchLchgmviEW7epbh1HWttC2xV7C&#10;Xa2nSfKuHVYsDSU2tCspv53+nIHPHvvtLP3oDrfr7v57nh9/DikZMx4N2yWoSEN8mh/XX1bwk4Xg&#10;yjcygl7/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8P2Y/xgAAAN0A&#10;AAAPAAAAAAAAAAAAAAAAAKoCAABkcnMvZG93bnJldi54bWxQSwUGAAAAAAQABAD6AAAAnQMAAAAA&#10;">
                  <v:shape id="Freeform 837" o:spid="_x0000_s1216" style="position:absolute;left:1428;top:6879;width:9110;height:2;visibility:visible;mso-wrap-style:square;v-text-anchor:top" coordsize="911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Bt4sMA&#10;AADdAAAADwAAAGRycy9kb3ducmV2LnhtbERPTWvCQBC9C/0PyxR6001aaGLqKqVF6MWDieB1zE6T&#10;tNnZsLuN8d93BcHbPN7nrDaT6cVIzneWFaSLBARxbXXHjYJDtZ3nIHxA1thbJgUX8rBZP8xWWGh7&#10;5j2NZWhEDGFfoII2hKGQ0tctGfQLOxBH7ts6gyFC10jt8BzDTS+fk+RVGuw4NrQ40EdL9W/5ZxSc&#10;TIa73lVHk71sU7tzn+l4+VHq6XF6fwMRaAp38c39peP8JF/C9Zt4glz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FBt4sMAAADdAAAADwAAAAAAAAAAAAAAAACYAgAAZHJzL2Rv&#10;d25yZXYueG1sUEsFBgAAAAAEAAQA9QAAAIgDAAAAAA==&#10;" path="m,l9110,e" filled="f" strokecolor="#ebebeb" strokeweight="2.98pt">
                    <v:path arrowok="t" o:connecttype="custom" o:connectlocs="0,0;9110,0" o:connectangles="0,0"/>
                  </v:shape>
                </v:group>
                <v:group id="Group 834" o:spid="_x0000_s1217" style="position:absolute;left:1419;top:7403;width:9129;height:2" coordorigin="1419,7403" coordsize="912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5D85McAAADdAAAADwAAAGRycy9kb3ducmV2LnhtbESPQWvCQBCF70L/wzKF&#10;3nSTFqWNriLSlh5EMBaKtyE7JsHsbMhuk/jvnUOhtxnem/e+WW1G16ieulB7NpDOElDEhbc1lwa+&#10;Tx/TV1AhIltsPJOBGwXYrB8mK8ysH/hIfR5LJSEcMjRQxdhmWoeiIodh5lti0S6+cxhl7UptOxwk&#10;3DX6OUkW2mHN0lBhS7uKimv+6wx8DjhsX9L3fn+97G7n0/zws0/JmKfHcbsEFWmM/+a/6y8r+Mmb&#10;8Ms3MoJe3w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h5D85McAAADd&#10;AAAADwAAAAAAAAAAAAAAAACqAgAAZHJzL2Rvd25yZXYueG1sUEsFBgAAAAAEAAQA+gAAAJ4DAAAA&#10;AA==&#10;">
                  <v:shape id="Freeform 835" o:spid="_x0000_s1218" style="position:absolute;left:1419;top:7403;width:9129;height:2;visibility:visible;mso-wrap-style:square;v-text-anchor:top" coordsize="912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+9IVcMA&#10;AADdAAAADwAAAGRycy9kb3ducmV2LnhtbERPPW/CMBDdkfofrKvUDWwYAk1xoqpSKQsDAXW+xtck&#10;bXyObAPpv6+RkNju6X3euhxtL87kQ+dYw3ymQBDXznTcaDge3qcrECEiG+wdk4Y/ClAWD5M15sZd&#10;eE/nKjYihXDIUUMb45BLGeqWLIaZG4gT9+28xZigb6TxeEnhtpcLpTJpsePU0OJAby3Vv9XJajh9&#10;jGrz45bD7rPa+vrLZlnYZVo/PY6vLyAijfEuvrm3Js1Xz3O4fpNOkM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+9IVcMAAADdAAAADwAAAAAAAAAAAAAAAACYAgAAZHJzL2Rv&#10;d25yZXYueG1sUEsFBgAAAAAEAAQA9QAAAIgDAAAAAA==&#10;" path="m,l9129,e" filled="f" strokecolor="#ebebeb" strokeweight="1.54pt">
                    <v:path arrowok="t" o:connecttype="custom" o:connectlocs="0,0;9129,0" o:connectangles="0,0"/>
                  </v:shape>
                </v:group>
                <v:group id="Group 832" o:spid="_x0000_s1219" style="position:absolute;left:2343;top:6908;width:2;height:509" coordorigin="2343,6908" coordsize="2,5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A7HCMUAAADdAAAADwAAAGRycy9kb3ducmV2LnhtbERPS2vCQBC+F/wPywi9&#10;1U0iLTZ1FREtPUjBRCi9DdkxCWZnQ3bN4993C4Xe5uN7zno7mkb01LnasoJ4EYEgLqyuuVRwyY9P&#10;KxDOI2tsLJOCiRxsN7OHNabaDnymPvOlCCHsUlRQed+mUrqiIoNuYVviwF1tZ9AH2JVSdziEcNPI&#10;JIpepMGaQ0OFLe0rKm7Z3Sh4H3DYLeNDf7pd99N3/vz5dYpJqcf5uHsD4Wn0/+I/94cO86PXBH6/&#10;CSfIz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gOxwjFAAAA3QAA&#10;AA8AAAAAAAAAAAAAAAAAqgIAAGRycy9kb3ducmV2LnhtbFBLBQYAAAAABAAEAPoAAACcAwAAAAA=&#10;">
                  <v:shape id="Freeform 833" o:spid="_x0000_s1220" style="position:absolute;left:2343;top:6908;width:2;height:509;visibility:visible;mso-wrap-style:square;v-text-anchor:top" coordsize="2,5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0km08IA&#10;AADdAAAADwAAAGRycy9kb3ducmV2LnhtbERPTYvCMBC9L/gfwizsbU1UEK1GWcQFL4LbevA4NGNb&#10;bCYlydruvzeCsLd5vM9Zbwfbijv50DjWMBkrEMSlMw1XGs7F9+cCRIjIBlvHpOGPAmw3o7c1Zsb1&#10;/EP3PFYihXDIUEMdY5dJGcqaLIax64gTd3XeYkzQV9J47FO4beVUqbm02HBqqLGjXU3lLf+1Gvr9&#10;4ciXycLP5XFmYl6o4jTda/3xPnytQEQa4r/45T6YNF8tZ/D8Jp0gN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SSbTwgAAAN0AAAAPAAAAAAAAAAAAAAAAAJgCAABkcnMvZG93&#10;bnJldi54bWxQSwUGAAAAAAQABAD1AAAAhwMAAAAA&#10;" path="m,l,509e" filled="f" strokecolor="white" strokeweight="1.06pt">
                    <v:path arrowok="t" o:connecttype="custom" o:connectlocs="0,6908;0,7417" o:connectangles="0,0"/>
                  </v:shape>
                </v:group>
                <v:group id="Group 830" o:spid="_x0000_s1221" style="position:absolute;left:10034;top:6908;width:2;height:509" coordorigin="10034,6908" coordsize="2,5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Kv658QAAADdAAAADwAAAGRycy9kb3ducmV2LnhtbERPS2vCQBC+F/wPywi9&#10;1U1sKxqziogtPYjgA8TbkJ08MDsbstsk/vtuodDbfHzPSdeDqUVHrassK4gnEQjizOqKCwWX88fL&#10;HITzyBpry6TgQQ7Wq9FTiom2PR+pO/lChBB2CSoovW8SKV1WkkE3sQ1x4HLbGvQBtoXULfYh3NRy&#10;GkUzabDi0FBiQ9uSsvvp2yj47LHfvMa7bn/Pt4/b+f1w3cek1PN42CxBeBr8v/jP/aXD/GjxBr/f&#10;hBPk6g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+Kv658QAAADdAAAA&#10;DwAAAAAAAAAAAAAAAACqAgAAZHJzL2Rvd25yZXYueG1sUEsFBgAAAAAEAAQA+gAAAJsDAAAAAA==&#10;">
                  <v:shape id="Freeform 831" o:spid="_x0000_s1222" style="position:absolute;left:10034;top:6908;width:2;height:509;visibility:visible;mso-wrap-style:square;v-text-anchor:top" coordsize="2,5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+wbPMIA&#10;AADdAAAADwAAAGRycy9kb3ducmV2LnhtbERPTWsCMRC9F/ofwhS81URF0dUoIha8CHW3hx6HzXR3&#10;6WayJKm7/nsjFLzN433OZjfYVlzJh8axhslYgSAunWm40vBVfLwvQYSIbLB1TBpuFGC3fX3ZYGZc&#10;zxe65rESKYRDhhrqGLtMylDWZDGMXUecuB/nLcYEfSWNxz6F21ZOlVpIiw2nhho7OtRU/uZ/VkN/&#10;PJ35e7L0C3memZgXqvicHrUevQ37NYhIQ3yK/90nk+ar1Rwe36QT5PY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7Bs8wgAAAN0AAAAPAAAAAAAAAAAAAAAAAJgCAABkcnMvZG93&#10;bnJldi54bWxQSwUGAAAAAAQABAD1AAAAhwMAAAAA&#10;" path="m,l,509e" filled="f" strokecolor="white" strokeweight="1.06pt">
                    <v:path arrowok="t" o:connecttype="custom" o:connectlocs="0,6908;0,7417" o:connectangles="0,0"/>
                  </v:shape>
                </v:group>
                <v:group id="Group 828" o:spid="_x0000_s1223" style="position:absolute;left:1428;top:7436;width:905;height:566" coordorigin="1428,7436" coordsize="905,5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zXBC8MAAADdAAAADwAAAGRycy9kb3ducmV2LnhtbERPS4vCMBC+C/6HMIK3&#10;Na2y4naNIqLiQRZ8wLK3oRnbYjMpTWzrv98Igrf5+J4zX3amFA3VrrCsIB5FIIhTqwvOFFzO248Z&#10;COeRNZaWScGDHCwX/d4cE21bPlJz8pkIIewSVJB7XyVSujQng25kK+LAXW1t0AdYZ1LX2IZwU8px&#10;FE2lwYJDQ44VrXNKb6e7UbBrsV1N4k1zuF3Xj7/z58/vISalhoNu9Q3CU+ff4pd7r8P86GsKz2/C&#10;CXLx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nNcELwwAAAN0AAAAP&#10;AAAAAAAAAAAAAAAAAKoCAABkcnMvZG93bnJldi54bWxQSwUGAAAAAAQABAD6AAAAmgMAAAAA&#10;">
                  <v:shape id="Freeform 829" o:spid="_x0000_s1224" style="position:absolute;left:1428;top:7436;width:905;height:566;visibility:visible;mso-wrap-style:square;v-text-anchor:top" coordsize="905,5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YVPDcMA&#10;AADdAAAADwAAAGRycy9kb3ducmV2LnhtbERPS2sCMRC+C/0PYQpepCZVsNutUYoo9qj2cR4242br&#10;ZrJsoq7++kYQepuP7znTeedqcaI2VJ41PA8VCOLCm4pLDV+fq6cMRIjIBmvPpOFCAeazh94Uc+PP&#10;vKXTLpYihXDIUYONscmlDIUlh2HoG+LE7X3rMCbYltK0eE7hrpYjpSbSYcWpwWJDC0vFYXd0Gkb1&#10;1Qyy62Gp9ptf/vm2a9nRWOv+Y/f+BiJSF//Fd/eHSfPV6wvcvkknyNk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YVPDcMAAADdAAAADwAAAAAAAAAAAAAAAACYAgAAZHJzL2Rv&#10;d25yZXYueG1sUEsFBgAAAAAEAAQA9QAAAIgDAAAAAA==&#10;" path="m,567r905,l905,,,,,567xe" fillcolor="#dadada" stroked="f">
                    <v:path arrowok="t" o:connecttype="custom" o:connectlocs="0,8003;905,8003;905,7436;0,7436;0,8003" o:connectangles="0,0,0,0,0"/>
                  </v:shape>
                </v:group>
                <v:group id="Group 826" o:spid="_x0000_s1225" style="position:absolute;left:1476;top:7494;width:811;height:247" coordorigin="1476,7494" coordsize="811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ebw4scAAADdAAAADwAAAGRycy9kb3ducmV2LnhtbESPQWvCQBCF70L/wzKF&#10;3nSTFqWNriLSlh5EMBaKtyE7JsHsbMhuk/jvnUOhtxnem/e+WW1G16ieulB7NpDOElDEhbc1lwa+&#10;Tx/TV1AhIltsPJOBGwXYrB8mK8ysH/hIfR5LJSEcMjRQxdhmWoeiIodh5lti0S6+cxhl7UptOxwk&#10;3DX6OUkW2mHN0lBhS7uKimv+6wx8DjhsX9L3fn+97G7n0/zws0/JmKfHcbsEFWmM/+a/6y8r+Mmb&#10;4Mo3MoJe3w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eebw4scAAADd&#10;AAAADwAAAAAAAAAAAAAAAACqAgAAZHJzL2Rvd25yZXYueG1sUEsFBgAAAAAEAAQA+gAAAJ4DAAAA&#10;AA==&#10;">
                  <v:shape id="Freeform 827" o:spid="_x0000_s1226" style="position:absolute;left:1476;top:7494;width:811;height:247;visibility:visible;mso-wrap-style:square;v-text-anchor:top" coordsize="811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pZdMAA&#10;AADdAAAADwAAAGRycy9kb3ducmV2LnhtbERPTYvCMBC9L/gfwgh7W1MVlrUaRQSxR7eKeByaMSlt&#10;JqWJ2v33ZmFhb/N4n7PaDK4VD+pD7VnBdJKBIK68rtkoOJ/2H18gQkTW2HomBT8UYLMeva0w1/7J&#10;3/QooxEphEOOCmyMXS5lqCw5DBPfESfu5nuHMcHeSN3jM4W7Vs6y7FM6rDk1WOxoZ6lqyrtTELiz&#10;rC9FUZrD/IpNsz3djkap9/GwXYKINMR/8Z+70Gl+tljA7zfpBLl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jpZdMAAAADdAAAADwAAAAAAAAAAAAAAAACYAgAAZHJzL2Rvd25y&#10;ZXYueG1sUEsFBgAAAAAEAAQA9QAAAIUDAAAAAA==&#10;" path="m,247r812,l812,,,,,247xe" fillcolor="#dadada" stroked="f">
                    <v:path arrowok="t" o:connecttype="custom" o:connectlocs="0,7741;812,7741;812,7494;0,7494;0,7741" o:connectangles="0,0,0,0,0"/>
                  </v:shape>
                </v:group>
                <v:group id="Group 824" o:spid="_x0000_s1227" style="position:absolute;left:2352;top:7436;width:7669;height:566" coordorigin="2352,7436" coordsize="7669,5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Xtm/scAAADd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NNE&#10;+OUbGUHnv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GXtm/scAAADd&#10;AAAADwAAAAAAAAAAAAAAAACqAgAAZHJzL2Rvd25yZXYueG1sUEsFBgAAAAAEAAQA+gAAAJ4DAAAA&#10;AA==&#10;">
                  <v:shape id="Freeform 825" o:spid="_x0000_s1228" style="position:absolute;left:2352;top:7436;width:7669;height:566;visibility:visible;mso-wrap-style:square;v-text-anchor:top" coordsize="7669,5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MeQtcMA&#10;AADdAAAADwAAAGRycy9kb3ducmV2LnhtbERPzUrDQBC+C77DMoIXsZtYFEm7CWIQc7Fi7AMM2TEJ&#10;yc7G7Nimb+8KBW/z8f3OtljcqA40h96zgXSVgCJuvO25NbD/fLl9BBUE2eLomQycKECRX15sMbP+&#10;yB90qKVVMYRDhgY6kSnTOjQdOQwrPxFH7svPDiXCudV2xmMMd6O+S5IH7bDn2NDhRM8dNUP94wys&#10;32+EX6u3spGqLGn3PaxP94Mx11fL0waU0CL/4rO7snF+mqTw9008Qe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MeQtcMAAADdAAAADwAAAAAAAAAAAAAAAACYAgAAZHJzL2Rv&#10;d25yZXYueG1sUEsFBgAAAAAEAAQA9QAAAIgDAAAAAA==&#10;" path="m,567r7670,l7670,,,,,567xe" fillcolor="#dadada" stroked="f">
                    <v:path arrowok="t" o:connecttype="custom" o:connectlocs="0,8003;7670,8003;7670,7436;0,7436;0,8003" o:connectangles="0,0,0,0,0"/>
                  </v:shape>
                </v:group>
                <v:group id="Group 822" o:spid="_x0000_s1229" style="position:absolute;left:2400;top:7494;width:7576;height:247" coordorigin="2400,7494" coordsize="7576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uVdEsQAAADdAAAADwAAAGRycy9kb3ducmV2LnhtbERPS2vCQBC+F/wPywje&#10;6iZKS4muIYgVD6FQLYi3ITsmwexsyG7z+PfdQqG3+fies01H04ieOldbVhAvIxDEhdU1lwq+Lu/P&#10;byCcR9bYWCYFEzlId7OnLSbaDvxJ/dmXIoSwS1BB5X2bSOmKigy6pW2JA3e3nUEfYFdK3eEQwk0j&#10;V1H0Kg3WHBoqbGlfUfE4fxsFxwGHbB0f+vxx30+3y8vHNY9JqcV8zDYgPI3+X/znPukwP45W8PtN&#10;OEHuf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huVdEsQAAADdAAAA&#10;DwAAAAAAAAAAAAAAAACqAgAAZHJzL2Rvd25yZXYueG1sUEsFBgAAAAAEAAQA+gAAAJsDAAAAAA==&#10;">
                  <v:shape id="Freeform 823" o:spid="_x0000_s1230" style="position:absolute;left:2400;top:7494;width:7576;height:247;visibility:visible;mso-wrap-style:square;v-text-anchor:top" coordsize="7576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0BujMUA&#10;AADdAAAADwAAAGRycy9kb3ducmV2LnhtbERPTWuDQBC9F/Iflgn0UupqCiHYrBKEQHopicmlt8Gd&#10;qq07K+5GTX99tlDobR7vc7b5bDox0uBaywqSKAZBXFndcq3gct4/b0A4j6yxs0wKbuQgzxYPW0y1&#10;nfhEY+lrEULYpaig8b5PpXRVQwZdZHviwH3awaAPcKilHnAK4aaTqzheS4Mth4YGeyoaqr7Lq1Gw&#10;b99O3Xt/XJU3Uzx9zR/ndXL9UepxOe9eQXia/b/4z33QYX4Sv8DvN+EEmd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QG6MxQAAAN0AAAAPAAAAAAAAAAAAAAAAAJgCAABkcnMv&#10;ZG93bnJldi54bWxQSwUGAAAAAAQABAD1AAAAigMAAAAA&#10;" path="m,247r7576,l7576,,,,,247xe" fillcolor="#dadada" stroked="f">
                    <v:path arrowok="t" o:connecttype="custom" o:connectlocs="0,7741;7576,7741;7576,7494;0,7494;0,7741" o:connectangles="0,0,0,0,0"/>
                  </v:shape>
                </v:group>
                <v:group id="Group 820" o:spid="_x0000_s1231" style="position:absolute;left:10044;top:7436;width:494;height:566" coordorigin="10044,7436" coordsize="494,5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kBg/cQAAADdAAAADwAAAGRycy9kb3ducmV2LnhtbERPS2vCQBC+F/wPywi9&#10;NZtoWyRmFZFaegiFqiDehuyYBLOzIbvN4993C4Xe5uN7TrYdTSN66lxtWUESxSCIC6trLhWcT4en&#10;FQjnkTU2lknBRA62m9lDhqm2A39Rf/SlCCHsUlRQed+mUrqiIoMusi1x4G62M+gD7EqpOxxCuGnk&#10;Io5fpcGaQ0OFLe0rKu7Hb6PgfcBht0ze+vx+20/X08vnJU9Iqcf5uFuD8DT6f/Gf+0OH+Un8DL/f&#10;hBPk5g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ZkBg/cQAAADdAAAA&#10;DwAAAAAAAAAAAAAAAACqAgAAZHJzL2Rvd25yZXYueG1sUEsFBgAAAAAEAAQA+gAAAJsDAAAAAA==&#10;">
                  <v:shape id="Freeform 821" o:spid="_x0000_s1232" style="position:absolute;left:10044;top:7436;width:494;height:566;visibility:visible;mso-wrap-style:square;v-text-anchor:top" coordsize="494,5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7T5r78A&#10;AADdAAAADwAAAGRycy9kb3ducmV2LnhtbERPy6rCMBDdC/5DGOHuNK1wRapRRFQuuPKxcDk0Y1Ns&#10;JqWJbf37G0FwN4fznOW6t5VoqfGlYwXpJAFBnDtdcqHgetmP5yB8QNZYOSYFL/KwXg0HS8y06/hE&#10;7TkUIoawz1CBCaHOpPS5IYt+4mriyN1dYzFE2BRSN9jFcFvJaZLMpMWSY4PBmraG8sf5aRW0j+6a&#10;HlNn57fD7o5W08kUpNTPqN8sQATqw1f8cf/pOD9NfuH9TTxBrv4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rtPmvvwAAAN0AAAAPAAAAAAAAAAAAAAAAAJgCAABkcnMvZG93bnJl&#10;di54bWxQSwUGAAAAAAQABAD1AAAAhAMAAAAA&#10;" path="m,567r494,l494,,,,,567xe" fillcolor="#dadada" stroked="f">
                    <v:path arrowok="t" o:connecttype="custom" o:connectlocs="0,8003;494,8003;494,7436;0,7436;0,8003" o:connectangles="0,0,0,0,0"/>
                  </v:shape>
                </v:group>
                <v:group id="Group 818" o:spid="_x0000_s1233" style="position:absolute;left:10089;top:7494;width:401;height:480" coordorigin="10089,7494" coordsize="401,4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d5bEcQAAADdAAAADwAAAGRycy9kb3ducmV2LnhtbERPTWuDQBC9B/oflgn0&#10;lqy2RIrJRiS0pQcpxBRKb4M7UYk7K+5Wzb/vBgq5zeN9zi6bTSdGGlxrWUG8jkAQV1a3XCv4Or2t&#10;XkA4j6yxs0wKruQg2z8sdphqO/GRxtLXIoSwS1FB432fSumqhgy6te2JA3e2g0Ef4FBLPeAUwk0n&#10;n6IokQZbDg0N9nRoqLqUv0bB+4RT/hy/jsXlfLj+nDaf30VMSj0u53wLwtPs7+J/94cO8+Mogds3&#10;4QS5/w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+d5bEcQAAADdAAAA&#10;DwAAAAAAAAAAAAAAAACqAgAAZHJzL2Rvd25yZXYueG1sUEsFBgAAAAAEAAQA+gAAAJsDAAAAAA==&#10;">
                  <v:shape id="Freeform 819" o:spid="_x0000_s1234" style="position:absolute;left:10089;top:7494;width:401;height:480;visibility:visible;mso-wrap-style:square;v-text-anchor:top" coordsize="401,4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OWCcIA&#10;AADdAAAADwAAAGRycy9kb3ducmV2LnhtbERPS4vCMBC+C/6HMMLeNFXQla6xiCK4F0F3Bfc2NNMH&#10;bSalibb+eyMIe5uP7zmrpDe1uFPrSssKppMIBHFqdcm5gt+f/XgJwnlkjbVlUvAgB8l6OFhhrG3H&#10;J7qffS5CCLsYFRTeN7GULi3IoJvYhjhwmW0N+gDbXOoWuxBuajmLooU0WHJoKLChbUFpdb4ZBdWc&#10;L2k2+zb91WyW3d/8ke2OW6U+Rv3mC4Sn3v+L3+6DDvOn0Se8vgknyP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g5YJwgAAAN0AAAAPAAAAAAAAAAAAAAAAAJgCAABkcnMvZG93&#10;bnJldi54bWxQSwUGAAAAAAQABAD1AAAAhwMAAAAA&#10;" path="m,480r401,l401,,,,,480xe" fillcolor="#dadada" stroked="f">
                    <v:path arrowok="t" o:connecttype="custom" o:connectlocs="0,7974;401,7974;401,7494;0,7494;0,7974" o:connectangles="0,0,0,0,0"/>
                  </v:shape>
                </v:group>
                <v:group id="Group 816" o:spid="_x0000_s1235" style="position:absolute;left:1428;top:7465;width:9110;height:2" coordorigin="1428,7465" coordsize="9110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w1q+McAAADd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NNE&#10;cOUbGUHnv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5w1q+McAAADd&#10;AAAADwAAAAAAAAAAAAAAAACqAgAAZHJzL2Rvd25yZXYueG1sUEsFBgAAAAAEAAQA+gAAAJ4DAAAA&#10;AA==&#10;">
                  <v:shape id="Freeform 817" o:spid="_x0000_s1236" style="position:absolute;left:1428;top:7465;width:9110;height:2;visibility:visible;mso-wrap-style:square;v-text-anchor:top" coordsize="911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iCPcAA&#10;AADdAAAADwAAAGRycy9kb3ducmV2LnhtbERPTYvCMBC9L/gfwgje1lSFZa1GUUEQLMhWvY/N2Bab&#10;SWmirf9+Iwje5vE+Z77sTCUe1LjSsoLRMAJBnFldcq7gdNx+/4JwHlljZZkUPMnBctH7mmOsbct/&#10;9Eh9LkIIuxgVFN7XsZQuK8igG9qaOHBX2xj0ATa51A22IdxUchxFP9JgyaGhwJo2BWW39G4UlOna&#10;Xm17Tqb7BM1hIrNLwk6pQb9bzUB46vxH/HbvdJg/iqbw+iacIBf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biCPcAAAADdAAAADwAAAAAAAAAAAAAAAACYAgAAZHJzL2Rvd25y&#10;ZXYueG1sUEsFBgAAAAAEAAQA9QAAAIUDAAAAAA==&#10;" path="m,l9110,e" filled="f" strokecolor="#dadada" strokeweight="2.98pt">
                    <v:path arrowok="t" o:connecttype="custom" o:connectlocs="0,0;9110,0" o:connectangles="0,0"/>
                  </v:shape>
                </v:group>
                <v:group id="Group 814" o:spid="_x0000_s1237" style="position:absolute;left:1419;top:7988;width:9129;height:2" coordorigin="1419,7988" coordsize="912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KLwI8cAAADdAAAADwAAAGRycy9kb3ducmV2LnhtbESPT2vDMAzF74V9B6PB&#10;bq3jjpWS1S2lrGOHMugfGLuJWE1CYznEXpJ+++kw2E3iPb3302oz+kb11MU6sAUzy0ARF8HVXFq4&#10;nPfTJaiYkB02gcnCnSJs1g+TFeYuDHyk/pRKJSEcc7RQpdTmWseiIo9xFlpi0a6h85hk7UrtOhwk&#10;3Dd6nmUL7bFmaaiwpV1Fxe304y28Dzhsn81bf7hdd/fv88vn18GQtU+P4/YVVKIx/Zv/rj+c4Bsj&#10;/PKNjKDXv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nKLwI8cAAADd&#10;AAAADwAAAAAAAAAAAAAAAACqAgAAZHJzL2Rvd25yZXYueG1sUEsFBgAAAAAEAAQA+gAAAJ4DAAAA&#10;AA==&#10;">
                  <v:shape id="Freeform 815" o:spid="_x0000_s1238" style="position:absolute;left:1419;top:7988;width:9129;height:2;visibility:visible;mso-wrap-style:square;v-text-anchor:top" coordsize="912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utm5MEA&#10;AADdAAAADwAAAGRycy9kb3ducmV2LnhtbERPwYrCMBC9C/sPYYS92dQ9LFqNImUFr2s9eBySsa02&#10;k5JE2/37jSD4TjO8ee/NW29H24kH+dA6VjDPchDE2pmWawWnaj9bgAgR2WDnmBT8UYDt5mOyxsK4&#10;gX/pcYy1SCYcClTQxNgXUgbdkMWQuZ44cRfnLca0+loaj0Myt538yvNvabHllNBgT2VD+na8WwVa&#10;X+shP/zs/PJsb0vJVVuWlVKf03G3AhFpjO/jl/pg0vsJ8GyTRpCb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LrZuTBAAAA3QAAAA8AAAAAAAAAAAAAAAAAmAIAAGRycy9kb3du&#10;cmV2LnhtbFBLBQYAAAAABAAEAPUAAACGAwAAAAA=&#10;" path="m,l9129,e" filled="f" strokecolor="#dadada" strokeweight="1.54pt">
                    <v:path arrowok="t" o:connecttype="custom" o:connectlocs="0,0;9129,0" o:connectangles="0,0"/>
                  </v:shape>
                </v:group>
                <v:group id="Group 812" o:spid="_x0000_s1239" style="position:absolute;left:2343;top:7494;width:2;height:509" coordorigin="2343,7494" coordsize="2,5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zzLz8QAAADdAAAADwAAAGRycy9kb3ducmV2LnhtbERPTWvCQBC9C/0Pywje&#10;dLNKpUQ3ItKKBymohdLbkB2TkOxsyG6T+O+7hUJv83ifs92NthE9db5yrEEtEhDEuTMVFxo+bm/z&#10;FxA+IBtsHJOGB3nYZU+TLabGDXyh/hoKEUPYp6ihDKFNpfR5SRb9wrXEkbu7zmKIsCuk6XCI4baR&#10;yyRZS4sVx4YSWzqUlNfXb6vhOOCwX6nX/lzfD4+v2/P751mR1rPpuN+ACDSGf/Gf+2TifKWW8PtN&#10;PEFmP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AzzLz8QAAADdAAAA&#10;DwAAAAAAAAAAAAAAAACqAgAAZHJzL2Rvd25yZXYueG1sUEsFBgAAAAAEAAQA+gAAAJsDAAAAAA==&#10;">
                  <v:shape id="Freeform 813" o:spid="_x0000_s1240" style="position:absolute;left:2343;top:7494;width:2;height:509;visibility:visible;mso-wrap-style:square;v-text-anchor:top" coordsize="2,5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sqFMEA&#10;AADdAAAADwAAAGRycy9kb3ducmV2LnhtbERPTYvCMBC9C/6HMMLeNK2CSDWKiIIXwW09eByasS02&#10;k5JE2/33ZmFhb/N4n7PZDaYVb3K+sawgnSUgiEurG64U3IrTdAXCB2SNrWVS8EMedtvxaIOZtj1/&#10;0zsPlYgh7DNUUIfQZVL6siaDfmY74sg9rDMYInSV1A77GG5aOU+SpTTYcGyosaNDTeUzfxkF/fF8&#10;4Xu6ckt5WeiQF0lxnR+V+poM+zWIQEP4F/+5zzrOT9MF/H4TT5Db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B7KhTBAAAA3QAAAA8AAAAAAAAAAAAAAAAAmAIAAGRycy9kb3du&#10;cmV2LnhtbFBLBQYAAAAABAAEAPUAAACGAwAAAAA=&#10;" path="m,l,509e" filled="f" strokecolor="white" strokeweight="1.06pt">
                    <v:path arrowok="t" o:connecttype="custom" o:connectlocs="0,7494;0,8003" o:connectangles="0,0"/>
                  </v:shape>
                </v:group>
                <v:group id="Group 810" o:spid="_x0000_s1241" style="position:absolute;left:10034;top:7494;width:2;height:509" coordorigin="10034,7494" coordsize="2,5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45n2IMQAAADdAAAADwAAAGRycy9kb3ducmV2LnhtbERPTWvCQBC9F/wPywi9&#10;1c1qWyS6ikgtPYhQFcTbkB2TYHY2ZLdJ/PeuIPQ2j/c582VvK9FS40vHGtQoAUGcOVNyruF42LxN&#10;QfiAbLByTBpu5GG5GLzMMTWu419q9yEXMYR9ihqKEOpUSp8VZNGPXE0cuYtrLIYIm1yaBrsYbis5&#10;TpJPabHk2FBgTeuCsuv+z2r47rBbTdRXu71e1rfz4WN32irS+nXYr2YgAvXhX/x0/5g4X6l3eHwT&#10;T5CLO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45n2IMQAAADdAAAA&#10;DwAAAAAAAAAAAAAAAACqAgAAZHJzL2Rvd25yZXYueG1sUEsFBgAAAAAEAAQA+gAAAJsDAAAAAA==&#10;">
                  <v:shape id="Freeform 811" o:spid="_x0000_s1242" style="position:absolute;left:10034;top:7494;width:2;height:509;visibility:visible;mso-wrap-style:square;v-text-anchor:top" coordsize="2,5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4X+8EA&#10;AADdAAAADwAAAGRycy9kb3ducmV2LnhtbERPTYvCMBC9L/gfwgje1rTKilSjiCh4EdbWg8ehGdti&#10;MylJtN1/v1lY8DaP9znr7WBa8SLnG8sK0mkCgri0uuFKwbU4fi5B+ICssbVMCn7Iw3Yz+lhjpm3P&#10;F3rloRIxhH2GCuoQukxKX9Zk0E9tRxy5u3UGQ4SuktphH8NNK2dJspAGG44NNXa0r6l85E+joD+c&#10;znxLl24hz3Md8iIpvmcHpSbjYbcCEWgIb/G/+6Tj/DT9gr9v4gly8w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DeF/vBAAAA3QAAAA8AAAAAAAAAAAAAAAAAmAIAAGRycy9kb3du&#10;cmV2LnhtbFBLBQYAAAAABAAEAPUAAACGAwAAAAA=&#10;" path="m,l,509e" filled="f" strokecolor="white" strokeweight="1.06pt">
                    <v:path arrowok="t" o:connecttype="custom" o:connectlocs="0,7494;0,8003" o:connectangles="0,0"/>
                  </v:shape>
                </v:group>
                <v:group id="Group 808" o:spid="_x0000_s1243" style="position:absolute;left:1428;top:8022;width:905;height:566" coordorigin="1428,8022" coordsize="905,5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AfNzMMAAADdAAAADwAAAGRycy9kb3ducmV2LnhtbERPTYvCMBC9L/gfwgje&#10;1jQrK0s1iogrHkRYXRBvQzO2xWZSmtjWf28WhL3N433OfNnbSrTU+NKxBjVOQBBnzpSca/g9fb9/&#10;gfAB2WDlmDQ8yMNyMXibY2pcxz/UHkMuYgj7FDUUIdSplD4ryKIfu5o4clfXWAwRNrk0DXYx3Fby&#10;I0mm0mLJsaHAmtYFZbfj3WrYdtitJmrT7m/X9eNy+jyc94q0Hg371QxEoD78i1/unYnzlZrC3zfx&#10;BLl4Ag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8B83MwwAAAN0AAAAP&#10;AAAAAAAAAAAAAAAAAKoCAABkcnMvZG93bnJldi54bWxQSwUGAAAAAAQABAD6AAAAmgMAAAAA&#10;">
                  <v:shape id="Freeform 809" o:spid="_x0000_s1244" style="position:absolute;left:1428;top:8022;width:905;height:566;visibility:visible;mso-wrap-style:square;v-text-anchor:top" coordsize="905,5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pf6sMMA&#10;AADdAAAADwAAAGRycy9kb3ducmV2LnhtbERPTWvCQBC9F/wPywi9lLpJDzWkriKKYL3VtJ6H7DQb&#10;m50Nu6tJ/71bKHibx/ucxWq0nbiSD61jBfksA0FcO91yo+Cz2j0XIEJE1tg5JgW/FGC1nDwssNRu&#10;4A+6HmMjUgiHEhWYGPtSylAbshhmridO3LfzFmOCvpHa45DCbSdfsuxVWmw5NRjsaWOo/jlerAK7&#10;f9Kn0+7gq/fzYIqxORdfcqvU43Rcv4GINMa7+N+912l+ns/h75t0glz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pf6sMMAAADdAAAADwAAAAAAAAAAAAAAAACYAgAAZHJzL2Rv&#10;d25yZXYueG1sUEsFBgAAAAAEAAQA9QAAAIgDAAAAAA==&#10;" path="m,566r905,l905,,,,,566xe" fillcolor="#ebebeb" stroked="f">
                    <v:path arrowok="t" o:connecttype="custom" o:connectlocs="0,8588;905,8588;905,8022;0,8022;0,8588" o:connectangles="0,0,0,0,0"/>
                  </v:shape>
                </v:group>
                <v:group id="Group 806" o:spid="_x0000_s1245" style="position:absolute;left:1476;top:8079;width:811;height:247" coordorigin="1476,8079" coordsize="811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tT8JccAAADdAAAADwAAAGRycy9kb3ducmV2LnhtbESPT2vDMAzF74V9B6PB&#10;bq3jjpWS1S2lrGOHMugfGLuJWE1CYznEXpJ+++kw2E3iPb3302oz+kb11MU6sAUzy0ARF8HVXFq4&#10;nPfTJaiYkB02gcnCnSJs1g+TFeYuDHyk/pRKJSEcc7RQpdTmWseiIo9xFlpi0a6h85hk7UrtOhwk&#10;3Dd6nmUL7bFmaaiwpV1Fxe304y28Dzhsn81bf7hdd/fv88vn18GQtU+P4/YVVKIx/Zv/rj+c4Bsj&#10;uPKNjKDXv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YtT8JccAAADd&#10;AAAADwAAAAAAAAAAAAAAAACqAgAAZHJzL2Rvd25yZXYueG1sUEsFBgAAAAAEAAQA+gAAAJ4DAAAA&#10;AA==&#10;">
                  <v:shape id="Freeform 807" o:spid="_x0000_s1246" style="position:absolute;left:1476;top:8079;width:811;height:247;visibility:visible;mso-wrap-style:square;v-text-anchor:top" coordsize="811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azwSsQA&#10;AADdAAAADwAAAGRycy9kb3ducmV2LnhtbERPS2sCMRC+C/0PYQq9aXaFSl2NIlqhh7bgCzwOm3Gz&#10;7WayJOm6/vumUPA2H99z5sveNqIjH2rHCvJRBoK4dLrmSsHxsB2+gAgRWWPjmBTcKMBy8TCYY6Hd&#10;lXfU7WMlUgiHAhWYGNtCylAashhGriVO3MV5izFBX0nt8ZrCbSPHWTaRFmtODQZbWhsqv/c/VkH3&#10;2a3t+evkX8vt++rwsTH+eWqUenrsVzMQkfp4F/+733San+dT+PsmnSA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2s8ErEAAAA3QAAAA8AAAAAAAAAAAAAAAAAmAIAAGRycy9k&#10;b3ducmV2LnhtbFBLBQYAAAAABAAEAPUAAACJAwAAAAA=&#10;" path="m,248r812,l812,,,,,248xe" fillcolor="#ebebeb" stroked="f">
                    <v:path arrowok="t" o:connecttype="custom" o:connectlocs="0,8327;812,8327;812,8079;0,8079;0,8327" o:connectangles="0,0,0,0,0"/>
                  </v:shape>
                </v:group>
                <v:group id="Group 804" o:spid="_x0000_s1247" style="position:absolute;left:2352;top:8022;width:7669;height:566" coordorigin="2352,8022" coordsize="7669,5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s46nsYAAADdAAAADwAAAGRycy9kb3ducmV2LnhtbESPQWvCQBCF74L/YRmh&#10;N93EokjqKiJt6UEEtVB6G7JjEszOhuw2if++cxC8zfDevPfNeju4WnXUhsqzgXSWgCLOva24MPB9&#10;+ZiuQIWIbLH2TAbuFGC7GY/WmFnf84m6cyyUhHDI0EAZY5NpHfKSHIaZb4hFu/rWYZS1LbRtsZdw&#10;V+t5kiy1w4qlocSG9iXlt/OfM/DZY797Td+7w+26v/9eFsefQ0rGvEyG3RuoSEN8mh/XX1bw07nw&#10;yzcygt78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SzjqexgAAAN0A&#10;AAAPAAAAAAAAAAAAAAAAAKoCAABkcnMvZG93bnJldi54bWxQSwUGAAAAAAQABAD6AAAAnQMAAAAA&#10;">
                  <v:shape id="Freeform 805" o:spid="_x0000_s1248" style="position:absolute;left:2352;top:8022;width:7669;height:566;visibility:visible;mso-wrap-style:square;v-text-anchor:top" coordsize="7669,5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jgj8MA&#10;AADdAAAADwAAAGRycy9kb3ducmV2LnhtbERPTWvCQBC9F/wPywje6iYirURXMZGg9lbtweOQHZNg&#10;djZk1xj/vVso9DaP9zmrzWAa0VPnassK4mkEgriwuuZSwc85f1+AcB5ZY2OZFDzJwWY9elthou2D&#10;v6k/+VKEEHYJKqi8bxMpXVGRQTe1LXHgrrYz6APsSqk7fIRw08hZFH1IgzWHhgpbyioqbqe7UXDI&#10;28s23h+P+9Tvvhbp53l+yXZKTcbDdgnC0+D/xX/ugw7z41kMv9+EE+T6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ejgj8MAAADdAAAADwAAAAAAAAAAAAAAAACYAgAAZHJzL2Rv&#10;d25yZXYueG1sUEsFBgAAAAAEAAQA9QAAAIgDAAAAAA==&#10;" path="m,566r7670,l7670,,,,,566xe" fillcolor="#ebebeb" stroked="f">
                    <v:path arrowok="t" o:connecttype="custom" o:connectlocs="0,8588;7670,8588;7670,8022;0,8022;0,8588" o:connectangles="0,0,0,0,0"/>
                  </v:shape>
                </v:group>
                <v:group id="Group 802" o:spid="_x0000_s1249" style="position:absolute;left:2400;top:8079;width:7576;height:226" coordorigin="2400,8079" coordsize="7576,2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VABcsMAAADdAAAADwAAAGRycy9kb3ducmV2LnhtbERPTYvCMBC9L/gfwgje&#10;1rQVl6UaRcQVDyKsLoi3oRnbYjMpTbat/94Igrd5vM+ZL3tTiZYaV1pWEI8jEMSZ1SXnCv5OP5/f&#10;IJxH1lhZJgV3crBcDD7mmGrb8S+1R5+LEMIuRQWF93UqpcsKMujGtiYO3NU2Bn2ATS51g10IN5VM&#10;ouhLGiw5NBRY07qg7Hb8Nwq2HXarSbxp97fr+n45TQ/nfUxKjYb9agbCU+/f4pd7p8P8OEng+U04&#10;QS4e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NUAFywwAAAN0AAAAP&#10;AAAAAAAAAAAAAAAAAKoCAABkcnMvZG93bnJldi54bWxQSwUGAAAAAAQABAD6AAAAmgMAAAAA&#10;">
                  <v:shape id="Freeform 803" o:spid="_x0000_s1250" style="position:absolute;left:2400;top:8079;width:7576;height:226;visibility:visible;mso-wrap-style:square;v-text-anchor:top" coordsize="7576,2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71zi8EA&#10;AADdAAAADwAAAGRycy9kb3ducmV2LnhtbERPS2sCMRC+F/ofwgjealZrpWyNUoQtHqutex42sw/c&#10;TEIS3fXfN4LQ23x8z1lvR9OLK/nQWVYwn2UgiCurO24U/P4UL+8gQkTW2FsmBTcKsN08P60x13bg&#10;A12PsREphEOOCtoYXS5lqFoyGGbWESeutt5gTNA3UnscUrjp5SLLVtJgx6mhRUe7lqrz8WIUuH1d&#10;nE5vy1VZO492KMqv6rtUajoZPz9ARBrjv/jh3us0f754hfs36QS5+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O9c4vBAAAA3QAAAA8AAAAAAAAAAAAAAAAAmAIAAGRycy9kb3du&#10;cmV2LnhtbFBLBQYAAAAABAAEAPUAAACGAwAAAAA=&#10;" path="m,226r7576,l7576,,,,,226xe" fillcolor="#ebebeb" stroked="f">
                    <v:path arrowok="t" o:connecttype="custom" o:connectlocs="0,8305;7576,8305;7576,8079;0,8079;0,8305" o:connectangles="0,0,0,0,0"/>
                  </v:shape>
                </v:group>
                <v:group id="Group 800" o:spid="_x0000_s1251" style="position:absolute;left:2400;top:8305;width:7576;height:228" coordorigin="2400,8305" coordsize="7576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fU8ncUAAADdAAAADwAAAGRycy9kb3ducmV2LnhtbERPS2vCQBC+F/wPywi9&#10;1U1iKyV1FREtPUjBRCi9DdkxCWZnQ3bN4993C4Xe5uN7zno7mkb01LnasoJ4EYEgLqyuuVRwyY9P&#10;ryCcR9bYWCYFEznYbmYPa0y1HfhMfeZLEULYpaig8r5NpXRFRQbdwrbEgbvazqAPsCul7nAI4aaR&#10;SRStpMGaQ0OFLe0rKm7Z3Sh4H3DYLeNDf7pd99N3/vL5dYpJqcf5uHsD4Wn0/+I/94cO8+PkGX6/&#10;CSfIz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31PJ3FAAAA3QAA&#10;AA8AAAAAAAAAAAAAAAAAqgIAAGRycy9kb3ducmV2LnhtbFBLBQYAAAAABAAEAPoAAACcAwAAAAA=&#10;">
                  <v:shape id="Freeform 801" o:spid="_x0000_s1252" style="position:absolute;left:2400;top:8305;width:7576;height:228;visibility:visible;mso-wrap-style:square;v-text-anchor:top" coordsize="7576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exY8MA&#10;AADdAAAADwAAAGRycy9kb3ducmV2LnhtbERPS2vCQBC+F/wPywje6kbFIqmraGihB6E0Ss9DdpqE&#10;Zmfj7ubRf+8WBG/z8T1nux9NI3pyvrasYDFPQBAXVtdcKric3583IHxA1thYJgV/5GG/mzxtMdV2&#10;4C/q81CKGMI+RQVVCG0qpS8qMujntiWO3I91BkOErpTa4RDDTSOXSfIiDdYcGypsKauo+M07o+A6&#10;yO76fTquPl3W9VlevsmTTpSaTcfDK4hAY3iI7+4PHecvlmv4/yaeIHc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GexY8MAAADdAAAADwAAAAAAAAAAAAAAAACYAgAAZHJzL2Rv&#10;d25yZXYueG1sUEsFBgAAAAAEAAQA9QAAAIgDAAAAAA==&#10;" path="m,228r7576,l7576,,,,,228xe" fillcolor="#ebebeb" stroked="f">
                    <v:path arrowok="t" o:connecttype="custom" o:connectlocs="0,8533;7576,8533;7576,8305;0,8305;0,8533" o:connectangles="0,0,0,0,0"/>
                  </v:shape>
                </v:group>
                <v:group id="Group 798" o:spid="_x0000_s1253" style="position:absolute;left:10044;top:8022;width:494;height:566" coordorigin="10044,8022" coordsize="494,5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msHccMAAADdAAAADwAAAGRycy9kb3ducmV2LnhtbERPTYvCMBC9C/6HMII3&#10;TasoUo0isrvsQQTrwuJtaMa22ExKk23rv98Igrd5vM/Z7HpTiZYaV1pWEE8jEMSZ1SXnCn4un5MV&#10;COeRNVaWScGDHOy2w8EGE207PlOb+lyEEHYJKii8rxMpXVaQQTe1NXHgbrYx6ANscqkb7EK4qeQs&#10;ipbSYMmhocCaDgVl9/TPKPjqsNvP44/2eL8dHtfL4vR7jEmp8ajfr0F46v1b/HJ/6zA/ni3h+U04&#10;QW7/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yawdxwwAAAN0AAAAP&#10;AAAAAAAAAAAAAAAAAKoCAABkcnMvZG93bnJldi54bWxQSwUGAAAAAAQABAD6AAAAmgMAAAAA&#10;">
                  <v:shape id="Freeform 799" o:spid="_x0000_s1254" style="position:absolute;left:10044;top:8022;width:494;height:566;visibility:visible;mso-wrap-style:square;v-text-anchor:top" coordsize="494,5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EHhI8UA&#10;AADdAAAADwAAAGRycy9kb3ducmV2LnhtbERPTWvCQBC9F/wPywi91Y1SVKKrhIqlPYgaFXucZsck&#10;bXY2ZLca/31XELzN433OdN6aSpypcaVlBf1eBII4s7rkXMF+t3wZg3AeWWNlmRRcycF81nmaYqzt&#10;hbd0Tn0uQgi7GBUU3texlC4ryKDr2Zo4cCfbGPQBNrnUDV5CuKnkIIqG0mDJoaHAmt4Kyn7TP6Ng&#10;vTgut6+b1fd7+pke/FeVLE4/iVLP3TaZgPDU+of47v7QYX5/MILbN+EEOfs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QeEjxQAAAN0AAAAPAAAAAAAAAAAAAAAAAJgCAABkcnMv&#10;ZG93bnJldi54bWxQSwUGAAAAAAQABAD1AAAAigMAAAAA&#10;" path="m,566r494,l494,,,,,566xe" fillcolor="#ebebeb" stroked="f">
                    <v:path arrowok="t" o:connecttype="custom" o:connectlocs="0,8588;494,8588;494,8022;0,8022;0,8588" o:connectangles="0,0,0,0,0"/>
                  </v:shape>
                </v:group>
                <v:group id="Group 796" o:spid="_x0000_s1255" style="position:absolute;left:10089;top:8079;width:401;height:480" coordorigin="10089,8079" coordsize="401,4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Lg2mMYAAADdAAAADwAAAGRycy9kb3ducmV2LnhtbESPQWvCQBCF74L/YRmh&#10;N93EokjqKiJt6UEEtVB6G7JjEszOhuw2if++cxC8zfDevPfNeju4WnXUhsqzgXSWgCLOva24MPB9&#10;+ZiuQIWIbLH2TAbuFGC7GY/WmFnf84m6cyyUhHDI0EAZY5NpHfKSHIaZb4hFu/rWYZS1LbRtsZdw&#10;V+t5kiy1w4qlocSG9iXlt/OfM/DZY797Td+7w+26v/9eFsefQ0rGvEyG3RuoSEN8mh/XX1bw07ng&#10;yjcygt78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suDaYxgAAAN0A&#10;AAAPAAAAAAAAAAAAAAAAAKoCAABkcnMvZG93bnJldi54bWxQSwUGAAAAAAQABAD6AAAAnQMAAAAA&#10;">
                  <v:shape id="Freeform 797" o:spid="_x0000_s1256" style="position:absolute;left:10089;top:8079;width:401;height:480;visibility:visible;mso-wrap-style:square;v-text-anchor:top" coordsize="401,4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EDScMA&#10;AADdAAAADwAAAGRycy9kb3ducmV2LnhtbERPS4vCMBC+C/sfwix407TC+qhG2V0QBb34APE2NGNT&#10;tpmUJqv13xtB8DYf33Nmi9ZW4kqNLx0rSPsJCOLc6ZILBcfDsjcG4QOyxsoxKbiTh8X8ozPDTLsb&#10;7+i6D4WIIewzVGBCqDMpfW7Iou+7mjhyF9dYDBE2hdQN3mK4reQgSYbSYsmxwWBNv4byv/2/VVDb&#10;7cocv052tVkW55Ee/6SXsFOq+9l+T0EEasNb/HKvdZyfDibw/CaeIO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NEDScMAAADdAAAADwAAAAAAAAAAAAAAAACYAgAAZHJzL2Rv&#10;d25yZXYueG1sUEsFBgAAAAAEAAQA9QAAAIgDAAAAAA==&#10;" path="m,480r401,l401,,,,,480xe" fillcolor="#ebebeb" stroked="f">
                    <v:path arrowok="t" o:connecttype="custom" o:connectlocs="0,8559;401,8559;401,8079;0,8079;0,8559" o:connectangles="0,0,0,0,0"/>
                  </v:shape>
                </v:group>
                <v:group id="Group 794" o:spid="_x0000_s1257" style="position:absolute;left:1428;top:8051;width:9110;height:2" coordorigin="1428,8051" coordsize="9110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xesQ8YAAADdAAAADwAAAGRycy9kb3ducmV2LnhtbESPQWvCQBCF74L/YRmh&#10;N92kokjqKiJt6UEEtVB6G7JjEszOhuw2if++cxC8zfDevPfNeju4WnXUhsqzgXSWgCLOva24MPB9&#10;+ZiuQIWIbLH2TAbuFGC7GY/WmFnf84m6cyyUhHDI0EAZY5NpHfKSHIaZb4hFu/rWYZS1LbRtsZdw&#10;V+vXJFlqhxVLQ4kN7UvKb+c/Z+Czx343T9+7w+26v/9eFsefQ0rGvEyG3RuoSEN8mh/XX1bw07nw&#10;yzcygt78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XF6xDxgAAAN0A&#10;AAAPAAAAAAAAAAAAAAAAAKoCAABkcnMvZG93bnJldi54bWxQSwUGAAAAAAQABAD6AAAAnQMAAAAA&#10;">
                  <v:shape id="Freeform 795" o:spid="_x0000_s1258" style="position:absolute;left:1428;top:8051;width:9110;height:2;visibility:visible;mso-wrap-style:square;v-text-anchor:top" coordsize="911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innsEA&#10;AADdAAAADwAAAGRycy9kb3ducmV2LnhtbERPTYvCMBC9L/gfwgje1jQKq1SjyC6CFw+rgtexGdtq&#10;MylJrPXfbxYW9jaP9znLdW8b0ZEPtWMNapyBIC6cqbnUcDpu3+cgQkQ22DgmDS8KsF4N3paYG/fk&#10;b+oOsRQphEOOGqoY21zKUFRkMYxdS5y4q/MWY4K+lMbjM4XbRk6y7ENarDk1VNjSZ0XF/fCwGi52&#10;hvvGH892Nt0qt/dfqnvdtB4N+80CRKQ+/ov/3DuT5qupgt9v0gly9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t4p57BAAAA3QAAAA8AAAAAAAAAAAAAAAAAmAIAAGRycy9kb3du&#10;cmV2LnhtbFBLBQYAAAAABAAEAPUAAACGAwAAAAA=&#10;" path="m,l9110,e" filled="f" strokecolor="#ebebeb" strokeweight="2.98pt">
                    <v:path arrowok="t" o:connecttype="custom" o:connectlocs="0,0;9110,0" o:connectangles="0,0"/>
                  </v:shape>
                </v:group>
                <v:group id="Group 792" o:spid="_x0000_s1259" style="position:absolute;left:1419;top:8571;width:9129;height:2" coordorigin="1419,8571" coordsize="912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ImXr8QAAADdAAAADwAAAGRycy9kb3ducmV2LnhtbERPTWvCQBC9F/oflin0&#10;1myitEh0DUG09CBCjSDehuyYBLOzIbtN4r/vCoXe5vE+Z5VNphUD9a6xrCCJYhDEpdUNVwpOxe5t&#10;AcJ5ZI2tZVJwJwfZ+vlpham2I3/TcPSVCCHsUlRQe9+lUrqyJoMush1x4K62N+gD7CupexxDuGnl&#10;LI4/pMGGQ0ONHW1qKm/HH6Pgc8QxnyfbYX+7bu6X4v1w3iek1OvLlC9BeJr8v/jP/aXD/GQ+g8c3&#10;4QS5/g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ImXr8QAAADdAAAA&#10;DwAAAAAAAAAAAAAAAACqAgAAZHJzL2Rvd25yZXYueG1sUEsFBgAAAAAEAAQA+gAAAJsDAAAAAA==&#10;">
                  <v:shape id="Freeform 793" o:spid="_x0000_s1260" style="position:absolute;left:1419;top:8571;width:9129;height:2;visibility:visible;mso-wrap-style:square;v-text-anchor:top" coordsize="912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YjHsEA&#10;AADdAAAADwAAAGRycy9kb3ducmV2LnhtbERPTYvCMBC9L/gfwgje1lSFrlSjiOCuFw9W8Tw2Y1tt&#10;JiWJWv/9ZkHY2zze58yXnWnEg5yvLSsYDRMQxIXVNZcKjofN5xSED8gaG8uk4EUelovexxwzbZ+8&#10;p0ceShFD2GeooAqhzaT0RUUG/dC2xJG7WGcwROhKqR0+Y7hp5DhJUmmw5thQYUvriopbfjcK7j9d&#10;8n21X+3ulG9dcTZp6nepUoN+t5qBCNSFf/HbvdVx/mgygb9v4gly8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z2Ix7BAAAA3QAAAA8AAAAAAAAAAAAAAAAAmAIAAGRycy9kb3du&#10;cmV2LnhtbFBLBQYAAAAABAAEAPUAAACGAwAAAAA=&#10;" path="m,l9129,e" filled="f" strokecolor="#ebebeb" strokeweight="1.54pt">
                    <v:path arrowok="t" o:connecttype="custom" o:connectlocs="0,0;9129,0" o:connectangles="0,0"/>
                  </v:shape>
                </v:group>
                <v:group id="Group 790" o:spid="_x0000_s1261" style="position:absolute;left:2343;top:8079;width:2;height:506" coordorigin="2343,8079" coordsize="2,5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CyqQMMAAADdAAAADwAAAGRycy9kb3ducmV2LnhtbERPS4vCMBC+L/gfwgje&#10;1rTqilSjiLjiQQQfIN6GZmyLzaQ02bb++82CsLf5+J6zWHWmFA3VrrCsIB5GIIhTqwvOFFwv358z&#10;EM4jaywtk4IXOVgtex8LTLRt+UTN2WcihLBLUEHufZVI6dKcDLqhrYgD97C1QR9gnUldYxvCTSlH&#10;UTSVBgsODTlWtMkpfZ5/jIJdi+16HG+bw/Oxed0vX8fbISalBv1uPQfhqfP/4rd7r8P8eDyB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oLKpAwwAAAN0AAAAP&#10;AAAAAAAAAAAAAAAAAKoCAABkcnMvZG93bnJldi54bWxQSwUGAAAAAAQABAD6AAAAmgMAAAAA&#10;">
                  <v:shape id="Freeform 791" o:spid="_x0000_s1262" style="position:absolute;left:2343;top:8079;width:2;height:506;visibility:visible;mso-wrap-style:square;v-text-anchor:top" coordsize="2,5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3hb5cUA&#10;AADdAAAADwAAAGRycy9kb3ducmV2LnhtbERP22oCMRB9F/yHMIW+adZKpWyNUgTLUsHitfVt2Ex3&#10;FzeTNUl1+/dGEPo2h3Od8bQ1tTiT85VlBYN+AoI4t7riQsF2M++9gPABWWNtmRT8kYfppNsZY6rt&#10;hVd0XodCxBD2KSooQ2hSKX1ekkHftw1x5H6sMxgidIXUDi8x3NTyKUlG0mDFsaHEhmYl5cf1r1GQ&#10;vQe38MtDtV/R4mv3OTodvrMPpR4f2rdXEIHa8C++uzMd5w+Gz3D7Jp4gJ1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eFvlxQAAAN0AAAAPAAAAAAAAAAAAAAAAAJgCAABkcnMv&#10;ZG93bnJldi54bWxQSwUGAAAAAAQABAD1AAAAigMAAAAA&#10;" path="m,l,507e" filled="f" strokecolor="white" strokeweight="1.06pt">
                    <v:path arrowok="t" o:connecttype="custom" o:connectlocs="0,8079;0,8586" o:connectangles="0,0"/>
                  </v:shape>
                </v:group>
                <v:group id="Group 788" o:spid="_x0000_s1263" style="position:absolute;left:10034;top:8079;width:2;height:506" coordorigin="10034,8079" coordsize="2,5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7KRrMIAAADdAAAADwAAAGRycy9kb3ducmV2LnhtbERPTYvCMBC9L/gfwgje&#10;1rTKilSjiKh4EGFVEG9DM7bFZlKa2NZ/bxaEvc3jfc582ZlSNFS7wrKCeBiBIE6tLjhTcDlvv6cg&#10;nEfWWFomBS9ysFz0vuaYaNvyLzUnn4kQwi5BBbn3VSKlS3My6Ia2Ig7c3dYGfYB1JnWNbQg3pRxF&#10;0UQaLDg05FjROqf0cXoaBbsW29U43jSHx339up1/jtdDTEoN+t1qBsJT5//FH/deh/nxeAJ/34QT&#10;5OIN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DeykazCAAAA3QAAAA8A&#10;AAAAAAAAAAAAAAAAqgIAAGRycy9kb3ducmV2LnhtbFBLBQYAAAAABAAEAPoAAACZAwAAAAA=&#10;">
                  <v:shape id="Freeform 789" o:spid="_x0000_s1264" style="position:absolute;left:10034;top:8079;width:2;height:506;visibility:visible;mso-wrap-style:square;v-text-anchor:top" coordsize="2,5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OZgCcQA&#10;AADdAAAADwAAAGRycy9kb3ducmV2LnhtbERP22oCMRB9F/oPYYS+adYWrKxGkULLUsHiXd+Gzbi7&#10;dDPZJlG3f98UCr7N4VxnMmtNLa7kfGVZwaCfgCDOra64ULDdvPVGIHxA1lhbJgU/5GE2fehMMNX2&#10;xiu6rkMhYgj7FBWUITSplD4vyaDv24Y4cmfrDIYIXSG1w1sMN7V8SpKhNFhxbCixodeS8q/1xSjI&#10;3oNb+OWp2q9ocdh9Dr9Px+xDqcduOx+DCNSGu/jfnek4f/D8An/fxBPk9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DmYAnEAAAA3QAAAA8AAAAAAAAAAAAAAAAAmAIAAGRycy9k&#10;b3ducmV2LnhtbFBLBQYAAAAABAAEAPUAAACJAwAAAAA=&#10;" path="m,l,507e" filled="f" strokecolor="white" strokeweight="1.06pt">
                    <v:path arrowok="t" o:connecttype="custom" o:connectlocs="0,8079;0,8586" o:connectangles="0,0"/>
                  </v:shape>
                </v:group>
                <v:group id="Group 786" o:spid="_x0000_s1265" style="position:absolute;left:1428;top:8607;width:905;height:566" coordorigin="1428,8607" coordsize="905,5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WGgRcYAAADdAAAADwAAAGRycy9kb3ducmV2LnhtbESPQWvCQBCF74L/YRmh&#10;N92kokjqKiJt6UEEtVB6G7JjEszOhuw2if++cxC8zfDevPfNeju4WnXUhsqzgXSWgCLOva24MPB9&#10;+ZiuQIWIbLH2TAbuFGC7GY/WmFnf84m6cyyUhHDI0EAZY5NpHfKSHIaZb4hFu/rWYZS1LbRtsZdw&#10;V+vXJFlqhxVLQ4kN7UvKb+c/Z+Czx343T9+7w+26v/9eFsefQ0rGvEyG3RuoSEN8mh/XX1bw07ng&#10;yjcygt78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pYaBFxgAAAN0A&#10;AAAPAAAAAAAAAAAAAAAAAKoCAABkcnMvZG93bnJldi54bWxQSwUGAAAAAAQABAD6AAAAnQMAAAAA&#10;">
                  <v:shape id="Freeform 787" o:spid="_x0000_s1266" style="position:absolute;left:1428;top:8607;width:905;height:566;visibility:visible;mso-wrap-style:square;v-text-anchor:top" coordsize="905,5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9EuQ8MA&#10;AADdAAAADwAAAGRycy9kb3ducmV2LnhtbERPS2vCQBC+C/6HZYReRDeJUDTNRkQs7bHax3nIjtlo&#10;djZkt5r667tCobf5+J5TrAfbigv1vnGsIJ0nIIgrpxuuFXy8P8+WIHxA1tg6JgU/5GFdjkcF5tpd&#10;eU+XQ6hFDGGfowITQpdL6StDFv3cdcSRO7reYoiwr6Xu8RrDbSuzJHmUFhuODQY72hqqzodvqyBr&#10;b3q6vJ13yfHtxF+f5kUOtFDqYTJsnkAEGsK/+M/9quP8dLGC+zfxBFn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9EuQ8MAAADdAAAADwAAAAAAAAAAAAAAAACYAgAAZHJzL2Rv&#10;d25yZXYueG1sUEsFBgAAAAAEAAQA9QAAAIgDAAAAAA==&#10;" path="m,567r905,l905,,,,,567xe" fillcolor="#dadada" stroked="f">
                    <v:path arrowok="t" o:connecttype="custom" o:connectlocs="0,9174;905,9174;905,8607;0,8607;0,9174" o:connectangles="0,0,0,0,0"/>
                  </v:shape>
                </v:group>
                <v:group id="Group 784" o:spid="_x0000_s1267" style="position:absolute;left:1476;top:8665;width:811;height:245" coordorigin="1476,8665" coordsize="811,2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xHfPscAAADdAAAADwAAAGRycy9kb3ducmV2LnhtbESPQWvCQBCF70L/wzKF&#10;3nSTVkuJriLSlh5EMBaKtyE7JsHsbMhuk/jvnUOhtxnem/e+WW1G16ieulB7NpDOElDEhbc1lwa+&#10;Tx/TN1AhIltsPJOBGwXYrB8mK8ysH/hIfR5LJSEcMjRQxdhmWoeiIodh5lti0S6+cxhl7UptOxwk&#10;3DX6OUletcOapaHClnYVFdf81xn4HHDYvqTv/f562d3Op8XhZ5+SMU+P43YJKtIY/81/119W8NO5&#10;8Ms3MoJe3w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jxHfPscAAADd&#10;AAAADwAAAAAAAAAAAAAAAACqAgAAZHJzL2Rvd25yZXYueG1sUEsFBgAAAAAEAAQA+gAAAJ4DAAAA&#10;AA==&#10;">
                  <v:shape id="Freeform 785" o:spid="_x0000_s1268" style="position:absolute;left:1476;top:8665;width:811;height:245;visibility:visible;mso-wrap-style:square;v-text-anchor:top" coordsize="811,2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MATlsUA&#10;AADdAAAADwAAAGRycy9kb3ducmV2LnhtbERPS2sCMRC+F/wPYQQvpWZXRexqFBFsPRV8UOht3Iy7&#10;i5vJkqS69tebguBtPr7nzBatqcWFnK8sK0j7CQji3OqKCwWH/fptAsIHZI21ZVJwIw+Leedlhpm2&#10;V97SZRcKEUPYZ6igDKHJpPR5SQZ93zbEkTtZZzBE6AqpHV5juKnlIEnG0mDFsaHEhlYl5efdr1Hw&#10;Osnff1L/dTv9fRzPg8/x8NvhUKlet11OQQRqw1P8cG90nJ+OUvj/Jp4g5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wBOWxQAAAN0AAAAPAAAAAAAAAAAAAAAAAJgCAABkcnMv&#10;ZG93bnJldi54bWxQSwUGAAAAAAQABAD1AAAAigMAAAAA&#10;" path="m,245r812,l812,,,,,245xe" fillcolor="#dadada" stroked="f">
                    <v:path arrowok="t" o:connecttype="custom" o:connectlocs="0,8910;812,8910;812,8665;0,8665;0,8910" o:connectangles="0,0,0,0,0"/>
                  </v:shape>
                </v:group>
                <v:group id="Group 782" o:spid="_x0000_s1269" style="position:absolute;left:2352;top:8607;width:7669;height:566" coordorigin="2352,8607" coordsize="7669,5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I/k0sUAAADdAAAADwAAAGRycy9kb3ducmV2LnhtbERPS2vCQBC+F/wPywi9&#10;1U1iKyV1FREtPUjBRCi9DdkxCWZnQ3bN4993C4Xe5uN7zno7mkb01LnasoJ4EYEgLqyuuVRwyY9P&#10;ryCcR9bYWCYFEznYbmYPa0y1HfhMfeZLEULYpaig8r5NpXRFRQbdwrbEgbvazqAPsCul7nAI4aaR&#10;SRStpMGaQ0OFLe0rKm7Z3Sh4H3DYLeNDf7pd99N3/vL5dYpJqcf5uHsD4Wn0/+I/94cO8+PnBH6/&#10;CSfIz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CP5NLFAAAA3QAA&#10;AA8AAAAAAAAAAAAAAAAAqgIAAGRycy9kb3ducmV2LnhtbFBLBQYAAAAABAAEAPoAAACcAwAAAAA=&#10;">
                  <v:shape id="Freeform 783" o:spid="_x0000_s1270" style="position:absolute;left:2352;top:8607;width:7669;height:566;visibility:visible;mso-wrap-style:square;v-text-anchor:top" coordsize="7669,5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TMSmcQA&#10;AADdAAAADwAAAGRycy9kb3ducmV2LnhtbERPzUrDQBC+C32HZQpexG7aVJHYbZEGMZdWrD7AkB2T&#10;kOxszI5t+vbdguBtPr7fWW1G16kjDaHxbGA+S0ARl942XBn4+ny9fwIVBNli55kMnCnAZj25WWFm&#10;/Yk/6HiQSsUQDhkaqEX6TOtQ1uQwzHxPHLlvPziUCIdK2wFPMdx1epEkj9phw7Ghxp62NZXt4dcZ&#10;SN/vhN+KXV5Kkee0/2nT80NrzO10fHkGJTTKv/jPXdg4f75M4fpNPEGv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0zEpnEAAAA3QAAAA8AAAAAAAAAAAAAAAAAmAIAAGRycy9k&#10;b3ducmV2LnhtbFBLBQYAAAAABAAEAPUAAACJAwAAAAA=&#10;" path="m,567r7670,l7670,,,,,567xe" fillcolor="#dadada" stroked="f">
                    <v:path arrowok="t" o:connecttype="custom" o:connectlocs="0,9174;7670,9174;7670,8607;0,8607;0,9174" o:connectangles="0,0,0,0,0"/>
                  </v:shape>
                </v:group>
                <v:group id="Group 780" o:spid="_x0000_s1271" style="position:absolute;left:2400;top:8665;width:7576;height:226" coordorigin="2400,8665" coordsize="7576,2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CrZPcMAAADdAAAADwAAAGRycy9kb3ducmV2LnhtbERPS4vCMBC+L/gfwgje&#10;NK0vlq5RRFQ8iOADlr0NzdgWm0lpYlv//WZB2Nt8fM9ZrDpTioZqV1hWEI8iEMSp1QVnCm7X3fAT&#10;hPPIGkvLpOBFDlbL3scCE21bPlNz8ZkIIewSVJB7XyVSujQng25kK+LA3W1t0AdYZ1LX2IZwU8px&#10;FM2lwYJDQ44VbXJKH5enUbBvsV1P4m1zfNw3r5/r7PR9jEmpQb9bf4Hw1Pl/8dt90GF+PJ3C3zfh&#10;BLn8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wKtk9wwAAAN0AAAAP&#10;AAAAAAAAAAAAAAAAAKoCAABkcnMvZG93bnJldi54bWxQSwUGAAAAAAQABAD6AAAAmgMAAAAA&#10;">
                  <v:shape id="Freeform 781" o:spid="_x0000_s1272" style="position:absolute;left:2400;top:8665;width:7576;height:226;visibility:visible;mso-wrap-style:square;v-text-anchor:top" coordsize="7576,2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DZesUA&#10;AADdAAAADwAAAGRycy9kb3ducmV2LnhtbERPS2vCQBC+C/0PyxS86SZFS0jdSCsIXgSN7aG3aXby&#10;aLOzIbvG2F/fLQje5uN7zmo9mlYM1LvGsoJ4HoEgLqxuuFLwftrOEhDOI2tsLZOCKzlYZw+TFaba&#10;XvhIQ+4rEULYpaig9r5LpXRFTQbd3HbEgSttb9AH2FdS93gJ4aaVT1H0LA02HBpq7GhTU/GTn42C&#10;89twTA7lJu/28ZAnX/b3Q39+KzV9HF9fQHga/V18c+90mB8vlvD/TThBZ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gNl6xQAAAN0AAAAPAAAAAAAAAAAAAAAAAJgCAABkcnMv&#10;ZG93bnJldi54bWxQSwUGAAAAAAQABAD1AAAAigMAAAAA&#10;" path="m,226r7576,l7576,,,,,226xe" fillcolor="#dadada" stroked="f">
                    <v:path arrowok="t" o:connecttype="custom" o:connectlocs="0,8891;7576,8891;7576,8665;0,8665;0,8891" o:connectangles="0,0,0,0,0"/>
                  </v:shape>
                </v:group>
                <v:group id="Group 778" o:spid="_x0000_s1273" style="position:absolute;left:2400;top:8891;width:7576;height:228" coordorigin="2400,8891" coordsize="7576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7Ti0cMAAADdAAAADwAAAGRycy9kb3ducmV2LnhtbERPS4vCMBC+C/6HMII3&#10;Tau7snSNIqLiQRZ8wLK3oRnbYjMpTWzrv98Igrf5+J4zX3amFA3VrrCsIB5HIIhTqwvOFFzO29EX&#10;COeRNZaWScGDHCwX/d4cE21bPlJz8pkIIewSVJB7XyVSujQng25sK+LAXW1t0AdYZ1LX2IZwU8pJ&#10;FM2kwYJDQ44VrXNKb6e7UbBrsV1N401zuF3Xj7/z58/vISalhoNu9Q3CU+ff4pd7r8P8+GMGz2/C&#10;CXLx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vtOLRwwAAAN0AAAAP&#10;AAAAAAAAAAAAAAAAAKoCAABkcnMvZG93bnJldi54bWxQSwUGAAAAAAQABAD6AAAAmgMAAAAA&#10;">
                  <v:shape id="Freeform 779" o:spid="_x0000_s1274" style="position:absolute;left:2400;top:8891;width:7576;height:228;visibility:visible;mso-wrap-style:square;v-text-anchor:top" coordsize="7576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1ZNu8QA&#10;AADdAAAADwAAAGRycy9kb3ducmV2LnhtbERPTUvDQBC9C/0Pywje7CZtaSXttpSCUD0IxiI9Dtlp&#10;EszOht0xjf56VxC8zeN9zmY3uk4NFGLr2UA+zUARV962XBs4vT3eP4CKgmyx80wGvijCbju52WBh&#10;/ZVfaSilVimEY4EGGpG+0DpWDTmMU98TJ+7ig0NJMNTaBrymcNfpWZYttcOWU0ODPR0aqj7KT2eA&#10;31dy2efylC2WL9/D6fkwD+fSmLvbcb8GJTTKv/jPfbRpfr5Ywe836QS9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9WTbvEAAAA3QAAAA8AAAAAAAAAAAAAAAAAmAIAAGRycy9k&#10;b3ducmV2LnhtbFBLBQYAAAAABAAEAPUAAACJAwAAAAA=&#10;" path="m,228r7576,l7576,,,,,228xe" fillcolor="#dadada" stroked="f">
                    <v:path arrowok="t" o:connecttype="custom" o:connectlocs="0,9119;7576,9119;7576,8891;0,8891;0,9119" o:connectangles="0,0,0,0,0"/>
                  </v:shape>
                </v:group>
                <v:group id="Group 776" o:spid="_x0000_s1275" style="position:absolute;left:10044;top:8607;width:494;height:566" coordorigin="10044,8607" coordsize="494,5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WfTOMcAAADdAAAADwAAAGRycy9kb3ducmV2LnhtbESPQWvCQBCF70L/wzKF&#10;3nSTVkuJriLSlh5EMBaKtyE7JsHsbMhuk/jvnUOhtxnem/e+WW1G16ieulB7NpDOElDEhbc1lwa+&#10;Tx/TN1AhIltsPJOBGwXYrB8mK8ysH/hIfR5LJSEcMjRQxdhmWoeiIodh5lti0S6+cxhl7UptOxwk&#10;3DX6OUletcOapaHClnYVFdf81xn4HHDYvqTv/f562d3Op8XhZ5+SMU+P43YJKtIY/81/119W8NO5&#10;4Mo3MoJe3w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cWfTOMcAAADd&#10;AAAADwAAAAAAAAAAAAAAAACqAgAAZHJzL2Rvd25yZXYueG1sUEsFBgAAAAAEAAQA+gAAAJ4DAAAA&#10;AA==&#10;">
                  <v:shape id="Freeform 777" o:spid="_x0000_s1276" style="position:absolute;left:10044;top:8607;width:494;height:566;visibility:visible;mso-wrap-style:square;v-text-anchor:top" coordsize="494,5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JNKasAA&#10;AADdAAAADwAAAGRycy9kb3ducmV2LnhtbERPTYvCMBC9C/6HMII3TSsibtcoy7KK4EntYY9DMzbF&#10;ZlKa2Hb//UYQvM3jfc5mN9hadNT6yrGCdJ6AIC6crrhUkF/3szUIH5A11o5JwR952G3How1m2vV8&#10;pu4SShFD2GeowITQZFL6wpBFP3cNceRurrUYImxLqVvsY7it5SJJVtJixbHBYEPfhor75WEVdPc+&#10;T0+ps+vfw88NraazKUmp6WT4+gQRaAhv8ct91HF+uvyA5zfxBLn9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JNKasAAAADdAAAADwAAAAAAAAAAAAAAAACYAgAAZHJzL2Rvd25y&#10;ZXYueG1sUEsFBgAAAAAEAAQA9QAAAIUDAAAAAA==&#10;" path="m,567r494,l494,,,,,567xe" fillcolor="#dadada" stroked="f">
                    <v:path arrowok="t" o:connecttype="custom" o:connectlocs="0,9174;494,9174;494,8607;0,8607;0,9174" o:connectangles="0,0,0,0,0"/>
                  </v:shape>
                </v:group>
                <v:group id="Group 774" o:spid="_x0000_s1277" style="position:absolute;left:10089;top:8665;width:401;height:480" coordorigin="10089,8665" coordsize="401,4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shJ48cAAADdAAAADwAAAGRycy9kb3ducmV2LnhtbESPT2vCQBDF7wW/wzKC&#10;t7pJi0VSNyJSiwcpVAultyE7+YPZ2ZBdk/jtO4dCbzO8N+/9ZrOdXKsG6kPj2UC6TEARF942XBn4&#10;uhwe16BCRLbYeiYDdwqwzWcPG8ysH/mThnOslIRwyNBAHWOXaR2KmhyGpe+IRSt97zDK2lfa9jhK&#10;uGv1U5K8aIcNS0ONHe1rKq7nmzPwPuK4e07fhtO13N9/LquP71NKxizm0+4VVKQp/pv/ro9W8NOV&#10;8Ms3MoLOfw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CshJ48cAAADd&#10;AAAADwAAAAAAAAAAAAAAAACqAgAAZHJzL2Rvd25yZXYueG1sUEsFBgAAAAAEAAQA+gAAAJ4DAAAA&#10;AA==&#10;">
                  <v:shape id="Freeform 775" o:spid="_x0000_s1278" style="position:absolute;left:10089;top:8665;width:401;height:480;visibility:visible;mso-wrap-style:square;v-text-anchor:top" coordsize="401,4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5WE+8MA&#10;AADdAAAADwAAAGRycy9kb3ducmV2LnhtbERPS2vCQBC+F/wPywi91U2EFImuElIK9lJoaqHehuzk&#10;gdnZkF1N8u+7gtDbfHzP2R0m04kbDa61rCBeRSCIS6tbrhWcvt9fNiCcR9bYWSYFMzk47BdPO0y1&#10;HfmLboWvRQhhl6KCxvs+ldKVDRl0K9sTB66yg0Ef4FBLPeAYwk0n11H0Kg22HBoa7ClvqLwUV6Pg&#10;kvBPWa0/zPRrss14Tubq7TNX6nk5ZVsQnib/L364jzrMj5MY7t+EE+T+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5WE+8MAAADdAAAADwAAAAAAAAAAAAAAAACYAgAAZHJzL2Rv&#10;d25yZXYueG1sUEsFBgAAAAAEAAQA9QAAAIgDAAAAAA==&#10;" path="m,480r401,l401,,,,,480xe" fillcolor="#dadada" stroked="f">
                    <v:path arrowok="t" o:connecttype="custom" o:connectlocs="0,9145;401,9145;401,8665;0,8665;0,9145" o:connectangles="0,0,0,0,0"/>
                  </v:shape>
                </v:group>
                <v:group id="Group 772" o:spid="_x0000_s1279" style="position:absolute;left:1428;top:8634;width:9110;height:2" coordorigin="1428,8634" coordsize="9110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VZyD8MAAADdAAAADwAAAGRycy9kb3ducmV2LnhtbERPTYvCMBC9C/6HMII3&#10;TasoUo0isrt4kAXrwuJtaMa22ExKk23rvzcLgrd5vM/Z7HpTiZYaV1pWEE8jEMSZ1SXnCn4un5MV&#10;COeRNVaWScGDHOy2w8EGE207PlOb+lyEEHYJKii8rxMpXVaQQTe1NXHgbrYx6ANscqkb7EK4qeQs&#10;ipbSYMmhocCaDgVl9/TPKPjqsNvP44/2dL8dHtfL4vv3FJNS41G/X4Pw1Pu3+OU+6jA/Xszg/5tw&#10;gtw+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VVnIPwwAAAN0AAAAP&#10;AAAAAAAAAAAAAAAAAKoCAABkcnMvZG93bnJldi54bWxQSwUGAAAAAAQABAD6AAAAmgMAAAAA&#10;">
                  <v:shape id="Freeform 773" o:spid="_x0000_s1280" style="position:absolute;left:1428;top:8634;width:9110;height:2;visibility:visible;mso-wrap-style:square;v-text-anchor:top" coordsize="911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+OaysEA&#10;AADdAAAADwAAAGRycy9kb3ducmV2LnhtbERPTYvCMBC9L/gfwgje1tSVXbQaxRUEYQti1fvYjG2x&#10;mZQm2vrvjSDsbR7vc+bLzlTiTo0rLSsYDSMQxJnVJecKjofN5wSE88gaK8uk4EEOlovexxxjbVve&#10;0z31uQgh7GJUUHhfx1K6rCCDbmhr4sBdbGPQB9jkUjfYhnBTya8o+pEGSw4NBda0Lii7pjejoEx/&#10;7cW2p2T6l6DZjWV2TtgpNeh3qxkIT53/F7/dWx3mj77H8PomnCAXT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fjmsrBAAAA3QAAAA8AAAAAAAAAAAAAAAAAmAIAAGRycy9kb3du&#10;cmV2LnhtbFBLBQYAAAAABAAEAPUAAACGAwAAAAA=&#10;" path="m,l9110,e" filled="f" strokecolor="#dadada" strokeweight="2.98pt">
                    <v:path arrowok="t" o:connecttype="custom" o:connectlocs="0,0;9110,0" o:connectangles="0,0"/>
                  </v:shape>
                </v:group>
                <v:group id="Group 770" o:spid="_x0000_s1281" style="position:absolute;left:1419;top:9157;width:9129;height:2" coordorigin="1419,9157" coordsize="912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fNP4MMAAADdAAAADwAAAGRycy9kb3ducmV2LnhtbERPS4vCMBC+C/6HMIK3&#10;Na2usnSNIqLiQRZ8wLK3oRnbYjMpTWzrv98Igrf5+J4zX3amFA3VrrCsIB5FIIhTqwvOFFzO248v&#10;EM4jaywtk4IHOVgu+r05Jtq2fKTm5DMRQtglqCD3vkqkdGlOBt3IVsSBu9raoA+wzqSusQ3hppTj&#10;KJpJgwWHhhwrWueU3k53o2DXYruaxJvmcLuuH3/n6c/vISalhoNu9Q3CU+ff4pd7r8P8ePoJz2/C&#10;CXLx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180/gwwAAAN0AAAAP&#10;AAAAAAAAAAAAAAAAAKoCAABkcnMvZG93bnJldi54bWxQSwUGAAAAAAQABAD6AAAAmgMAAAAA&#10;">
                  <v:shape id="Freeform 771" o:spid="_x0000_s1282" style="position:absolute;left:1419;top:9157;width:9129;height:2;visibility:visible;mso-wrap-style:square;v-text-anchor:top" coordsize="912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7rZJ8AA&#10;AADdAAAADwAAAGRycy9kb3ducmV2LnhtbERPTYvCMBC9C/6HMMLeNFVQ1moUKQpe1+5hj0My21ab&#10;SUmi7f77jSB4m8f7nO1+sK14kA+NYwXzWQaCWDvTcKXguzxNP0GEiGywdUwK/ijAfjcebTE3rucv&#10;elxiJVIIhxwV1DF2uZRB12QxzFxHnLhf5y3GBH0ljcc+hdtWLrJsJS02nBpq7KioSd8ud6tA62vV&#10;Z+fjwa9/7G0tuWyKolTqYzIcNiAiDfEtfrnPJs2fL5fw/CadIHf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7rZJ8AAAADdAAAADwAAAAAAAAAAAAAAAACYAgAAZHJzL2Rvd25y&#10;ZXYueG1sUEsFBgAAAAAEAAQA9QAAAIUDAAAAAA==&#10;" path="m,l9129,e" filled="f" strokecolor="#dadada" strokeweight="1.54pt">
                    <v:path arrowok="t" o:connecttype="custom" o:connectlocs="0,0;9129,0" o:connectangles="0,0"/>
                  </v:shape>
                </v:group>
                <v:group id="Group 768" o:spid="_x0000_s1283" style="position:absolute;left:2343;top:8663;width:2;height:509" coordorigin="2343,8663" coordsize="2,5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m10DMMAAADdAAAADwAAAGRycy9kb3ducmV2LnhtbERPTYvCMBC9C/6HMII3&#10;TbuLIl2jiKyLBxGsC8vehmZsi82kNLGt/94Igrd5vM9ZrntTiZYaV1pWEE8jEMSZ1SXnCn7Pu8kC&#10;hPPIGivLpOBODtar4WCJibYdn6hNfS5CCLsEFRTe14mULivIoJvamjhwF9sY9AE2udQNdiHcVPIj&#10;iubSYMmhocCatgVl1/RmFPx02G0+4+/2cL1s7//n2fHvEJNS41G/+QLhqfdv8cu912F+PJvD85tw&#10;glw9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qbXQMwwAAAN0AAAAP&#10;AAAAAAAAAAAAAAAAAKoCAABkcnMvZG93bnJldi54bWxQSwUGAAAAAAQABAD6AAAAmgMAAAAA&#10;">
                  <v:shape id="Freeform 769" o:spid="_x0000_s1284" style="position:absolute;left:2343;top:8663;width:2;height:509;visibility:visible;mso-wrap-style:square;v-text-anchor:top" coordsize="2,5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qV18IA&#10;AADdAAAADwAAAGRycy9kb3ducmV2LnhtbERPTYvCMBC9C/6HMMLeNK3LqnSNIuKCF0FbD3scmrEt&#10;NpOSZG33328WBG/zeJ+z3g6mFQ9yvrGsIJ0lIIhLqxuuFFyLr+kKhA/IGlvLpOCXPGw349EaM217&#10;vtAjD5WIIewzVFCH0GVS+rImg35mO+LI3awzGCJ0ldQO+xhuWjlPkoU02HBsqLGjfU3lPf8xCvrD&#10;8cTf6cot5Oldh7xIivP8oNTbZNh9ggg0hJf46T7qOD/9WML/N/EEuf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JKpXXwgAAAN0AAAAPAAAAAAAAAAAAAAAAAJgCAABkcnMvZG93&#10;bnJldi54bWxQSwUGAAAAAAQABAD1AAAAhwMAAAAA&#10;" path="m,l,508e" filled="f" strokecolor="white" strokeweight="1.06pt">
                    <v:path arrowok="t" o:connecttype="custom" o:connectlocs="0,8663;0,9171" o:connectangles="0,0"/>
                  </v:shape>
                </v:group>
                <v:group id="Group 766" o:spid="_x0000_s1285" style="position:absolute;left:10034;top:8663;width:2;height:509" coordorigin="10034,8663" coordsize="2,5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L5F5ccAAADdAAAADwAAAGRycy9kb3ducmV2LnhtbESPT2vCQBDF7wW/wzKC&#10;t7pJi0VSNyJSiwcpVAultyE7+YPZ2ZBdk/jtO4dCbzO8N+/9ZrOdXKsG6kPj2UC6TEARF942XBn4&#10;uhwe16BCRLbYeiYDdwqwzWcPG8ysH/mThnOslIRwyNBAHWOXaR2KmhyGpe+IRSt97zDK2lfa9jhK&#10;uGv1U5K8aIcNS0ONHe1rKq7nmzPwPuK4e07fhtO13N9/LquP71NKxizm0+4VVKQp/pv/ro9W8NOV&#10;4Mo3MoLOfw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9L5F5ccAAADd&#10;AAAADwAAAAAAAAAAAAAAAACqAgAAZHJzL2Rvd25yZXYueG1sUEsFBgAAAAAEAAQA+gAAAJ4DAAAA&#10;AA==&#10;">
                  <v:shape id="Freeform 767" o:spid="_x0000_s1286" style="position:absolute;left:10034;top:8663;width:2;height:509;visibility:visible;mso-wrap-style:square;v-text-anchor:top" coordsize="2,5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/mkPsIA&#10;AADdAAAADwAAAGRycy9kb3ducmV2LnhtbERPTYvCMBC9C/6HMMLeNK3LilajiLjgRdDWg8ehmW3L&#10;NpOSZG33328WBG/zeJ+z2Q2mFQ9yvrGsIJ0lIIhLqxuuFNyKz+kShA/IGlvLpOCXPOy249EGM217&#10;vtIjD5WIIewzVFCH0GVS+rImg35mO+LIfVlnMEToKqkd9jHctHKeJAtpsOHYUGNHh5rK7/zHKOiP&#10;pzPf06VbyPO7DnmRFJf5Uam3ybBfgwg0hJf46T7pOD/9WMH/N/EEuf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X+aQ+wgAAAN0AAAAPAAAAAAAAAAAAAAAAAJgCAABkcnMvZG93&#10;bnJldi54bWxQSwUGAAAAAAQABAD1AAAAhwMAAAAA&#10;" path="m,l,508e" filled="f" strokecolor="white" strokeweight="1.06pt">
                    <v:path arrowok="t" o:connecttype="custom" o:connectlocs="0,8663;0,9171" o:connectangles="0,0"/>
                  </v:shape>
                </v:group>
                <v:group id="Group 764" o:spid="_x0000_s1287" style="position:absolute;left:1428;top:9191;width:905;height:567" coordorigin="1428,9191" coordsize="905,56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KSDXscAAADdAAAADwAAAGRycy9kb3ducmV2LnhtbESPT2vCQBDF7wW/wzKC&#10;t7pJS0VSNyJSiwcpVAultyE7+YPZ2ZBdk/jtO4dCbzO8N+/9ZrOdXKsG6kPj2UC6TEARF942XBn4&#10;uhwe16BCRLbYeiYDdwqwzWcPG8ysH/mThnOslIRwyNBAHWOXaR2KmhyGpe+IRSt97zDK2lfa9jhK&#10;uGv1U5KstMOGpaHGjvY1FdfzzRl4H3HcPadvw+la7u8/l5eP71NKxizm0+4VVKQp/pv/ro9W8NOV&#10;8Ms3MoLOfw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xKSDXscAAADd&#10;AAAADwAAAAAAAAAAAAAAAACqAgAAZHJzL2Rvd25yZXYueG1sUEsFBgAAAAAEAAQA+gAAAJ4DAAAA&#10;AA==&#10;">
                  <v:shape id="Freeform 765" o:spid="_x0000_s1288" style="position:absolute;left:1428;top:9191;width:905;height:567;visibility:visible;mso-wrap-style:square;v-text-anchor:top" coordsize="905,5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8/qscMA&#10;AADdAAAADwAAAGRycy9kb3ducmV2LnhtbERP24rCMBB9F/Yfwgj7pmmXRaRrFN1lwcULrPoBQzO2&#10;wWZSmmirX28Ewbc5nOtMZp2txIUabxwrSIcJCOLcacOFgsP+dzAG4QOyxsoxKbiSh9n0rTfBTLuW&#10;/+myC4WIIewzVFCGUGdS+rwki37oauLIHV1jMUTYFFI32MZwW8mPJBlJi4ZjQ4k1fZeUn3Znq+Dv&#10;tNxv/OK4Wpszbk3bft5+KqfUe7+bf4EI1IWX+Ole6jg/HaXw+CaeIK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8/qscMAAADdAAAADwAAAAAAAAAAAAAAAACYAgAAZHJzL2Rv&#10;d25yZXYueG1sUEsFBgAAAAAEAAQA9QAAAIgDAAAAAA==&#10;" path="m,566r905,l905,,,,,566xe" fillcolor="#ebebeb" stroked="f">
                    <v:path arrowok="t" o:connecttype="custom" o:connectlocs="0,9757;905,9757;905,9191;0,9191;0,9757" o:connectangles="0,0,0,0,0"/>
                  </v:shape>
                </v:group>
                <v:group id="Group 762" o:spid="_x0000_s1289" style="position:absolute;left:1476;top:9248;width:811;height:248" coordorigin="1476,9248" coordsize="811,24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zq4ssMAAADdAAAADwAAAGRycy9kb3ducmV2LnhtbERPTYvCMBC9C/6HMII3&#10;TasoUo0isrvsQQTrwuJtaMa22ExKk23rv98Igrd5vM/Z7HpTiZYaV1pWEE8jEMSZ1SXnCn4un5MV&#10;COeRNVaWScGDHOy2w8EGE207PlOb+lyEEHYJKii8rxMpXVaQQTe1NXHgbrYx6ANscqkb7EK4qeQs&#10;ipbSYMmhocCaDgVl9/TPKPjqsNvP44/2eL8dHtfL4vR7jEmp8ajfr0F46v1b/HJ/6zA/Xs7g+U04&#10;QW7/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bOriywwAAAN0AAAAP&#10;AAAAAAAAAAAAAAAAAKoCAABkcnMvZG93bnJldi54bWxQSwUGAAAAAAQABAD6AAAAmgMAAAAA&#10;">
                  <v:shape id="Freeform 763" o:spid="_x0000_s1290" style="position:absolute;left:1476;top:9248;width:811;height:248;visibility:visible;mso-wrap-style:square;v-text-anchor:top" coordsize="811,2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v7iFsMA&#10;AADdAAAADwAAAGRycy9kb3ducmV2LnhtbERP22oCMRB9L/gPYYS+1awVRFajiFgUWlrq5X3YjNnV&#10;zWRN0t3t3zeFQt/mcK6zWPW2Fi35UDlWMB5lIIgLpys2Ck7Hl6cZiBCRNdaOScE3BVgtBw8LzLXr&#10;+JPaQzQihXDIUUEZY5NLGYqSLIaRa4gTd3HeYkzQG6k9dinc1vI5y6bSYsWpocSGNiUVt8OXVXD1&#10;5rU5f3Tte2Xetud6dt/5Cyr1OOzXcxCR+vgv/nPvdZo/nk7g95t0glz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v7iFsMAAADdAAAADwAAAAAAAAAAAAAAAACYAgAAZHJzL2Rv&#10;d25yZXYueG1sUEsFBgAAAAAEAAQA9QAAAIgDAAAAAA==&#10;" path="m,248r812,l812,,,,,248xe" fillcolor="#ebebeb" stroked="f">
                    <v:path arrowok="t" o:connecttype="custom" o:connectlocs="0,9496;812,9496;812,9248;0,9248;0,9496" o:connectangles="0,0,0,0,0"/>
                  </v:shape>
                </v:group>
                <v:group id="Group 760" o:spid="_x0000_s1291" style="position:absolute;left:2352;top:9191;width:7669;height:567" coordorigin="2352,9191" coordsize="7669,56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5+FXcMAAADdAAAADwAAAGRycy9kb3ducmV2LnhtbERPS4vCMBC+C/6HMII3&#10;Tau7snSNIqLiQRZ8wLK3oRnbYjMpTWzrv98Igrf5+J4zX3amFA3VrrCsIB5HIIhTqwvOFFzO29EX&#10;COeRNZaWScGDHCwX/d4cE21bPlJz8pkIIewSVJB7XyVSujQng25sK+LAXW1t0AdYZ1LX2IZwU8pJ&#10;FM2kwYJDQ44VrXNKb6e7UbBrsV1N401zuF3Xj7/z58/vISalhoNu9Q3CU+ff4pd7r8P8ePYBz2/C&#10;CXLx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7n4VdwwAAAN0AAAAP&#10;AAAAAAAAAAAAAAAAAKoCAABkcnMvZG93bnJldi54bWxQSwUGAAAAAAQABAD6AAAAmgMAAAAA&#10;">
                  <v:shape id="Freeform 761" o:spid="_x0000_s1292" style="position:absolute;left:2352;top:9191;width:7669;height:567;visibility:visible;mso-wrap-style:square;v-text-anchor:top" coordsize="7669,5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zjxD8MA&#10;AADdAAAADwAAAGRycy9kb3ducmV2LnhtbERP22rCQBB9F/yHZQp9002kBk1dRQQhVCjeoK9DdkxC&#10;s7NhdxvTv+8KBd/mcK6z2gymFT0531hWkE4TEMSl1Q1XCq6X/WQBwgdkja1lUvBLHjbr8WiFubZ3&#10;PlF/DpWIIexzVFCH0OVS+rImg35qO+LI3awzGCJ0ldQO7zHctHKWJJk02HBsqLGjXU3l9/nHKPj4&#10;LIqru8z9dmkPxzf5lfW3NFPq9WXYvoMINISn+N9d6Dg/zebw+CaeIN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zjxD8MAAADdAAAADwAAAAAAAAAAAAAAAACYAgAAZHJzL2Rv&#10;d25yZXYueG1sUEsFBgAAAAAEAAQA9QAAAIgDAAAAAA==&#10;" path="m,566r7670,l7670,,,,,566xe" fillcolor="#ebebeb" stroked="f">
                    <v:path arrowok="t" o:connecttype="custom" o:connectlocs="0,9757;7670,9757;7670,9191;0,9191;0,9757" o:connectangles="0,0,0,0,0"/>
                  </v:shape>
                </v:group>
                <v:group id="Group 758" o:spid="_x0000_s1293" style="position:absolute;left:2400;top:9248;width:7576;height:248" coordorigin="2400,9248" coordsize="7576,24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G+scQAAADdAAAADwAAAGRycy9kb3ducmV2LnhtbERPTWuDQBC9F/oflin0&#10;1qy2RIrNRkTa0EMINCmE3AZ3oqI7K+5Gzb/vBgK9zeN9ziqbTSdGGlxjWUG8iEAQl1Y3XCn4PXy9&#10;vINwHlljZ5kUXMlBtn58WGGq7cQ/NO59JUIIuxQV1N73qZSurMmgW9ieOHBnOxj0AQ6V1ANOIdx0&#10;8jWKEmmw4dBQY09FTWW7vxgFmwmn/C3+HLftubieDsvdcRuTUs9Pc/4BwtPs/8V397cO8+Mkgds3&#10;4QS5/g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JAG+scQAAADdAAAA&#10;DwAAAAAAAAAAAAAAAACqAgAAZHJzL2Rvd25yZXYueG1sUEsFBgAAAAAEAAQA+gAAAJsDAAAAAA==&#10;">
                  <v:shape id="Freeform 759" o:spid="_x0000_s1294" style="position:absolute;left:2400;top:9248;width:7576;height:248;visibility:visible;mso-wrap-style:square;v-text-anchor:top" coordsize="7576,2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k0yr8A&#10;AADdAAAADwAAAGRycy9kb3ducmV2LnhtbERPvQrCMBDeBd8hnOCmqQ5VqlFEFER00Do4Hs3ZFptL&#10;aaLWtzeC4HYf3+/Nl62pxJMaV1pWMBpGIIgzq0vOFVzS7WAKwnlkjZVlUvAmB8tFtzPHRNsXn+h5&#10;9rkIIewSVFB4XydSuqwgg25oa+LA3Wxj0AfY5FI3+ArhppLjKIqlwZJDQ4E1rQvK7ueHUXDcTK/b&#10;E+6rvTlsdrFMS71ya6X6vXY1A+Gp9X/xz73TYf4onsD3m3CCXHw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AaTTKvwAAAN0AAAAPAAAAAAAAAAAAAAAAAJgCAABkcnMvZG93bnJl&#10;di54bWxQSwUGAAAAAAQABAD1AAAAhAMAAAAA&#10;" path="m,248r7576,l7576,,,,,248xe" fillcolor="#ebebeb" stroked="f">
                    <v:path arrowok="t" o:connecttype="custom" o:connectlocs="0,9496;7576,9496;7576,9248;0,9248;0,9496" o:connectangles="0,0,0,0,0"/>
                  </v:shape>
                </v:group>
                <v:group id="Group 756" o:spid="_x0000_s1295" style="position:absolute;left:10044;top:9191;width:494;height:567" coordorigin="10044,9191" coordsize="494,56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tKPWMcAAADdAAAADwAAAGRycy9kb3ducmV2LnhtbESPT2vCQBDF7wW/wzKC&#10;t7pJS0VSNyJSiwcpVAultyE7+YPZ2ZBdk/jtO4dCbzO8N+/9ZrOdXKsG6kPj2UC6TEARF942XBn4&#10;uhwe16BCRLbYeiYDdwqwzWcPG8ysH/mThnOslIRwyNBAHWOXaR2KmhyGpe+IRSt97zDK2lfa9jhK&#10;uGv1U5KstMOGpaHGjvY1FdfzzRl4H3HcPadvw+la7u8/l5eP71NKxizm0+4VVKQp/pv/ro9W8NOV&#10;4Mo3MoLOfw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OtKPWMcAAADd&#10;AAAADwAAAAAAAAAAAAAAAACqAgAAZHJzL2Rvd25yZXYueG1sUEsFBgAAAAAEAAQA+gAAAJ4DAAAA&#10;AA==&#10;">
                  <v:shape id="Freeform 757" o:spid="_x0000_s1296" style="position:absolute;left:10044;top:9191;width:494;height:567;visibility:visible;mso-wrap-style:square;v-text-anchor:top" coordsize="494,5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lrgL8A&#10;AADdAAAADwAAAGRycy9kb3ducmV2LnhtbERPzYrCMBC+C75DmIW9aeIeqlZjWQXBqz8PMDRjW2wm&#10;bZNt69tvBMHbfHy/s81GW4ueOl851rCYKxDEuTMVFxpu1+NsBcIHZIO1Y9LwJA/ZbjrZYmrcwGfq&#10;L6EQMYR9ihrKEJpUSp+XZNHPXUMcubvrLIYIu0KaDocYbmv5o1QiLVYcG0ps6FBS/rj8WQ2Kqc/V&#10;slotk+HUt/tDYnFstf7+Gn83IAKN4SN+u08mzl8ka3h9E0+Qu3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bOWuAvwAAAN0AAAAPAAAAAAAAAAAAAAAAAJgCAABkcnMvZG93bnJl&#10;di54bWxQSwUGAAAAAAQABAD1AAAAhAMAAAAA&#10;" path="m,566r494,l494,,,,,566xe" fillcolor="#ebebeb" stroked="f">
                    <v:path arrowok="t" o:connecttype="custom" o:connectlocs="0,9757;494,9757;494,9191;0,9191;0,9757" o:connectangles="0,0,0,0,0"/>
                  </v:shape>
                </v:group>
                <v:group id="Group 754" o:spid="_x0000_s1297" style="position:absolute;left:10089;top:9248;width:401;height:480" coordorigin="10089,9248" coordsize="401,4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X0Vg8cAAADdAAAADwAAAGRycy9kb3ducmV2LnhtbESPQWvCQBCF70L/wzKF&#10;3nSTFm2JriLSlh5EMBaKtyE7JsHsbMhuk/jvnUOhtxnem/e+WW1G16ieulB7NpDOElDEhbc1lwa+&#10;Tx/TN1AhIltsPJOBGwXYrB8mK8ysH/hIfR5LJSEcMjRQxdhmWoeiIodh5lti0S6+cxhl7UptOxwk&#10;3DX6OUkW2mHN0lBhS7uKimv+6wx8DjhsX9L3fn+97G7n0/zws0/JmKfHcbsEFWmM/+a/6y8r+Omr&#10;8Ms3MoJe3w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QX0Vg8cAAADd&#10;AAAADwAAAAAAAAAAAAAAAACqAgAAZHJzL2Rvd25yZXYueG1sUEsFBgAAAAAEAAQA+gAAAJ4DAAAA&#10;AA==&#10;">
                  <v:shape id="Freeform 755" o:spid="_x0000_s1298" style="position:absolute;left:10089;top:9248;width:401;height:480;visibility:visible;mso-wrap-style:square;v-text-anchor:top" coordsize="401,4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RQgUsMA&#10;AADdAAAADwAAAGRycy9kb3ducmV2LnhtbERPTWvCQBC9F/wPywjemk0KrSFmFS2IQntRA+JtyI7Z&#10;YHY2ZLea/vtuodDbPN7nlKvRduJOg28dK8iSFARx7XTLjYLqtH3OQfiArLFzTAq+ycNqOXkqsdDu&#10;wQe6H0MjYgj7AhWYEPpCSl8bsugT1xNH7uoGiyHCoZF6wEcMt518SdM3abHl2GCwp3dD9e34ZRX0&#10;9nNnqtez3X1sm8tc55vsGg5KzabjegEi0Bj+xX/uvY7zs3kGv9/EE+Ty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RQgUsMAAADdAAAADwAAAAAAAAAAAAAAAACYAgAAZHJzL2Rv&#10;d25yZXYueG1sUEsFBgAAAAAEAAQA9QAAAIgDAAAAAA==&#10;" path="m,481r401,l401,,,,,481xe" fillcolor="#ebebeb" stroked="f">
                    <v:path arrowok="t" o:connecttype="custom" o:connectlocs="0,9729;401,9729;401,9248;0,9248;0,9729" o:connectangles="0,0,0,0,0"/>
                  </v:shape>
                </v:group>
                <v:group id="Group 752" o:spid="_x0000_s1299" style="position:absolute;left:1428;top:9219;width:9110;height:2" coordorigin="1428,9219" coordsize="9110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uMub8UAAADdAAAADwAAAGRycy9kb3ducmV2LnhtbERPS2vCQBC+F/wPywi9&#10;1U0irSV1FREtPUjBRCi9DdkxCWZnQ3bN4993C4Xe5uN7zno7mkb01LnasoJ4EYEgLqyuuVRwyY9P&#10;ryCcR9bYWCYFEznYbmYPa0y1HfhMfeZLEULYpaig8r5NpXRFRQbdwrbEgbvazqAPsCul7nAI4aaR&#10;SRS9SIM1h4YKW9pXVNyyu1HwPuCwW8aH/nS77qfv/Pnz6xSTUo/zcfcGwtPo/8V/7g8d5serBH6/&#10;CSfIz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7jLm/FAAAA3QAA&#10;AA8AAAAAAAAAAAAAAAAAqgIAAGRycy9kb3ducmV2LnhtbFBLBQYAAAAABAAEAPoAAACcAwAAAAA=&#10;">
                  <v:shape id="Freeform 753" o:spid="_x0000_s1300" style="position:absolute;left:1428;top:9219;width:9110;height:2;visibility:visible;mso-wrap-style:square;v-text-anchor:top" coordsize="911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wlssMA&#10;AADdAAAADwAAAGRycy9kb3ducmV2LnhtbERPPWvDMBDdA/0P4grdYtkxxMW1EkpLoEuGJoGuV+tq&#10;u7VORlIc+99XgUC2e7zPq7aT6cVIzneWFWRJCoK4trrjRsHpuFs+g/ABWWNvmRTM5GG7eVhUWGp7&#10;4U8aD6ERMYR9iQraEIZSSl+3ZNAndiCO3I91BkOErpHa4SWGm16u0nQtDXYcG1oc6K2l+u9wNgq+&#10;TYH73h2/TJHvMrt379k4/yr19Di9voAINIW7+Ob+0HF+VuRw/SaeID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owlssMAAADdAAAADwAAAAAAAAAAAAAAAACYAgAAZHJzL2Rv&#10;d25yZXYueG1sUEsFBgAAAAAEAAQA9QAAAIgDAAAAAA==&#10;" path="m,l9110,e" filled="f" strokecolor="#ebebeb" strokeweight="2.98pt">
                    <v:path arrowok="t" o:connecttype="custom" o:connectlocs="0,0;9110,0" o:connectangles="0,0"/>
                  </v:shape>
                </v:group>
                <v:group id="Group 750" o:spid="_x0000_s1301" style="position:absolute;left:1419;top:9743;width:9129;height:2" coordorigin="1419,9743" coordsize="912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kYTgMQAAADdAAAADwAAAGRycy9kb3ducmV2LnhtbERPTWvCQBC9F/wPywje&#10;dBNtbYmuIqLFgwhqoXgbsmMSzM6G7JrEf+8WhN7m8T5nvuxMKRqqXWFZQTyKQBCnVhecKfg5b4df&#10;IJxH1lhaJgUPcrBc9N7mmGjb8pGak89ECGGXoILc+yqR0qU5GXQjWxEH7mprgz7AOpO6xjaEm1KO&#10;o2gqDRYcGnKsaJ1TejvdjYLvFtvVJN40+9t1/bicPw6/+5iUGvS71QyEp87/i1/unQ7z4893+Psm&#10;nCAXT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kYTgMQAAADdAAAA&#10;DwAAAAAAAAAAAAAAAACqAgAAZHJzL2Rvd25yZXYueG1sUEsFBgAAAAAEAAQA+gAAAJsDAAAAAA==&#10;">
                  <v:shape id="Freeform 751" o:spid="_x0000_s1302" style="position:absolute;left:1419;top:9743;width:9129;height:2;visibility:visible;mso-wrap-style:square;v-text-anchor:top" coordsize="912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jmnMcMA&#10;AADdAAAADwAAAGRycy9kb3ducmV2LnhtbERPTWvCQBC9F/oflhF6qxuFxhLdBCnY5pJDY/E8Zsck&#10;mp0Nu6um/75bKPQ2j/c5m2Iyg7iR871lBYt5AoK4sbrnVsHXfvf8CsIHZI2DZVLwTR6K/PFhg5m2&#10;d/6kWx1aEUPYZ6igC2HMpPRNRwb93I7EkTtZZzBE6FqpHd5juBnkMklSabDn2NDhSG8dNZf6ahRc&#10;P6bk/WxXY3WoS9ccTZr6KlXqaTZt1yACTeFf/OcudZy/WL3A7zfxBJn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jmnMcMAAADdAAAADwAAAAAAAAAAAAAAAACYAgAAZHJzL2Rv&#10;d25yZXYueG1sUEsFBgAAAAAEAAQA9QAAAIgDAAAAAA==&#10;" path="m,l9129,e" filled="f" strokecolor="#ebebeb" strokeweight="1.54pt">
                    <v:path arrowok="t" o:connecttype="custom" o:connectlocs="0,0;9129,0" o:connectangles="0,0"/>
                  </v:shape>
                </v:group>
                <v:group id="Group 748" o:spid="_x0000_s1303" style="position:absolute;left:2343;top:9248;width:2;height:509" coordorigin="2343,9248" coordsize="2,5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dgobMMAAADdAAAADwAAAGRycy9kb3ducmV2LnhtbERPS4vCMBC+C/6HMIK3&#10;Na2yunSNIqLiQRZ8wLK3oRnbYjMpTWzrv98Igrf5+J4zX3amFA3VrrCsIB5FIIhTqwvOFFzO248v&#10;EM4jaywtk4IHOVgu+r05Jtq2fKTm5DMRQtglqCD3vkqkdGlOBt3IVsSBu9raoA+wzqSusQ3hppTj&#10;KJpKgwWHhhwrWueU3k53o2DXYruaxJvmcLuuH3/nz5/fQ0xKDQfd6huEp86/xS/3Xof58WwKz2/C&#10;CXLx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h2ChswwAAAN0AAAAP&#10;AAAAAAAAAAAAAAAAAKoCAABkcnMvZG93bnJldi54bWxQSwUGAAAAAAQABAD6AAAAmgMAAAAA&#10;">
                  <v:shape id="Freeform 749" o:spid="_x0000_s1304" style="position:absolute;left:2343;top:9248;width:2;height:509;visibility:visible;mso-wrap-style:square;v-text-anchor:top" coordsize="2,5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/Jt8EA&#10;AADdAAAADwAAAGRycy9kb3ducmV2LnhtbERPTYvCMBC9L/gfwgh7W9MqqFSjiCh4EdZ2D3scmrEt&#10;NpOSRNv990ZY8DaP9znr7WBa8SDnG8sK0kkCgri0uuFKwU9x/FqC8AFZY2uZFPyRh+1m9LHGTNue&#10;L/TIQyViCPsMFdQhdJmUvqzJoJ/YjjhyV+sMhghdJbXDPoabVk6TZC4NNhwbauxoX1N5y+9GQX84&#10;nfk3Xbq5PM90yIuk+J4elPocD7sViEBDeIv/3Scd56eLBby+iSfIz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KfybfBAAAA3QAAAA8AAAAAAAAAAAAAAAAAmAIAAGRycy9kb3du&#10;cmV2LnhtbFBLBQYAAAAABAAEAPUAAACGAwAAAAA=&#10;" path="m,l,509e" filled="f" strokecolor="white" strokeweight="1.06pt">
                    <v:path arrowok="t" o:connecttype="custom" o:connectlocs="0,9248;0,9757" o:connectangles="0,0"/>
                  </v:shape>
                </v:group>
                <v:group id="Group 746" o:spid="_x0000_s1305" style="position:absolute;left:10034;top:9248;width:2;height:509" coordorigin="10034,9248" coordsize="2,5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wsZhccAAADdAAAADwAAAGRycy9kb3ducmV2LnhtbESPQWvCQBCF70L/wzKF&#10;3nSTFm2JriLSlh5EMBaKtyE7JsHsbMhuk/jvnUOhtxnem/e+WW1G16ieulB7NpDOElDEhbc1lwa+&#10;Tx/TN1AhIltsPJOBGwXYrB8mK8ysH/hIfR5LJSEcMjRQxdhmWoeiIodh5lti0S6+cxhl7UptOxwk&#10;3DX6OUkW2mHN0lBhS7uKimv+6wx8DjhsX9L3fn+97G7n0/zws0/JmKfHcbsEFWmM/+a/6y8r+Omr&#10;4Mo3MoJe3w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vwsZhccAAADd&#10;AAAADwAAAAAAAAAAAAAAAACqAgAAZHJzL2Rvd25yZXYueG1sUEsFBgAAAAAEAAQA+gAAAJ4DAAAA&#10;AA==&#10;">
                  <v:shape id="Freeform 747" o:spid="_x0000_s1306" style="position:absolute;left:10034;top:9248;width:2;height:509;visibility:visible;mso-wrap-style:square;v-text-anchor:top" coordsize="2,5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z4XsIA&#10;AADdAAAADwAAAGRycy9kb3ducmV2LnhtbERPS4vCMBC+L/gfwgh7W9O64KMaRcQFL4K2HjwOzWxb&#10;tpmUJGu7/34jCN7m43vOejuYVtzJ+caygnSSgCAurW64UnAtvj4WIHxA1thaJgV/5GG7Gb2tMdO2&#10;5wvd81CJGMI+QwV1CF0mpS9rMugntiOO3Ld1BkOErpLaYR/DTSunSTKTBhuODTV2tK+p/Ml/jYL+&#10;cDzxLV24mTx96pAXSXGeHpR6Hw+7FYhAQ3iJn+6jjvPT+RIe38QT5OY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cTPhewgAAAN0AAAAPAAAAAAAAAAAAAAAAAJgCAABkcnMvZG93&#10;bnJldi54bWxQSwUGAAAAAAQABAD1AAAAhwMAAAAA&#10;" path="m,l,509e" filled="f" strokecolor="white" strokeweight="1.06pt">
                    <v:path arrowok="t" o:connecttype="custom" o:connectlocs="0,9248;0,9757" o:connectangles="0,0"/>
                  </v:shape>
                </v:group>
                <v:group id="Group 744" o:spid="_x0000_s1307" style="position:absolute;left:1428;top:9777;width:905;height:955" coordorigin="1428,9777" coordsize="905,9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KhlpMYAAADdAAAADwAAAGRycy9kb3ducmV2LnhtbESPQWvCQBCF74X+h2UE&#10;b3UTxSLRVURq6UGEqlB6G7JjEszOhuw2if++cxC8zfDevPfNajO4WnXUhsqzgXSSgCLOva24MHA5&#10;798WoEJEtlh7JgN3CrBZv76sMLO+52/qTrFQEsIhQwNljE2mdchLchgmviEW7epbh1HWttC2xV7C&#10;Xa2nSfKuHVYsDSU2tCspv53+nIHPHvvtLP3oDrfr7v57nh9/DikZMx4N2yWoSEN8mh/XX1bw04Xw&#10;yzcygl7/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0qGWkxgAAAN0A&#10;AAAPAAAAAAAAAAAAAAAAAKoCAABkcnMvZG93bnJldi54bWxQSwUGAAAAAAQABAD6AAAAnQMAAAAA&#10;">
                  <v:shape id="Freeform 745" o:spid="_x0000_s1308" style="position:absolute;left:1428;top:9777;width:905;height:955;visibility:visible;mso-wrap-style:square;v-text-anchor:top" coordsize="905,9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1fpMQA&#10;AADdAAAADwAAAGRycy9kb3ducmV2LnhtbERPS2vCQBC+C/0PyxR6kbpJD0VSVwnSQumtUaG9Dbtj&#10;Es3OhuzmUX+9WxC8zcf3nNVmso0YqPO1YwXpIgFBrJ2puVSw3308L0H4gGywcUwK/sjDZv0wW2Fm&#10;3MjfNBShFDGEfYYKqhDaTEqvK7LoF64ljtzRdRZDhF0pTYdjDLeNfEmSV2mx5thQYUvbivS56K2C&#10;eaKLn7Iwx+bX1Tp/P10O/ddJqafHKX8DEWgKd/HN/Wni/HSZwv838QS5v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EdX6TEAAAA3QAAAA8AAAAAAAAAAAAAAAAAmAIAAGRycy9k&#10;b3ducmV2LnhtbFBLBQYAAAAABAAEAPUAAACJAwAAAAA=&#10;" path="m,955r905,l905,,,,,955xe" fillcolor="#dadada" stroked="f">
                    <v:path arrowok="t" o:connecttype="custom" o:connectlocs="0,10732;905,10732;905,9777;0,9777;0,10732" o:connectangles="0,0,0,0,0"/>
                  </v:shape>
                </v:group>
                <v:group id="Group 742" o:spid="_x0000_s1309" style="position:absolute;left:1476;top:9834;width:811;height:247" coordorigin="1476,9834" coordsize="811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zZeSMMAAADdAAAADwAAAGRycy9kb3ducmV2LnhtbERPTYvCMBC9C/6HMII3&#10;TeuiSDWKiC4eZMEqLHsbmrEtNpPSxLb+e7OwsLd5vM9Zb3tTiZYaV1pWEE8jEMSZ1SXnCm7X42QJ&#10;wnlkjZVlUvAiB9vNcLDGRNuOL9SmPhchhF2CCgrv60RKlxVk0E1tTRy4u20M+gCbXOoGuxBuKjmL&#10;ooU0WHJoKLCmfUHZI30aBZ8ddruP+NCeH/f96+c6//o+x6TUeNTvViA89f5f/Oc+6TA/Xs7g95tw&#10;gty8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rNl5IwwAAAN0AAAAP&#10;AAAAAAAAAAAAAAAAAKoCAABkcnMvZG93bnJldi54bWxQSwUGAAAAAAQABAD6AAAAmgMAAAAA&#10;">
                  <v:shape id="Freeform 743" o:spid="_x0000_s1310" style="position:absolute;left:1476;top:9834;width:811;height:247;visibility:visible;mso-wrap-style:square;v-text-anchor:top" coordsize="811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r33r8A&#10;AADdAAAADwAAAGRycy9kb3ducmV2LnhtbERPTYvCMBC9C/6HMMLeNFVhkWoUEcQe3SrLHodmTEqb&#10;SWmi1n+/WVjwNo/3OZvd4FrxoD7UnhXMZxkI4srrmo2C6+U4XYEIEVlj65kUvCjAbjsebTDX/slf&#10;9CijESmEQ44KbIxdLmWoLDkMM98RJ+7me4cxwd5I3eMzhbtWLrLsUzqsOTVY7OhgqWrKu1MQuLOs&#10;v4uiNKflDzbN/nI7G6U+JsN+DSLSEN/if3eh0/z5agl/36QT5PY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A6vfevwAAAN0AAAAPAAAAAAAAAAAAAAAAAJgCAABkcnMvZG93bnJl&#10;di54bWxQSwUGAAAAAAQABAD1AAAAhAMAAAAA&#10;" path="m,247r812,l812,,,,,247xe" fillcolor="#dadada" stroked="f">
                    <v:path arrowok="t" o:connecttype="custom" o:connectlocs="0,10081;812,10081;812,9834;0,9834;0,10081" o:connectangles="0,0,0,0,0"/>
                  </v:shape>
                </v:group>
                <v:group id="Group 740" o:spid="_x0000_s1311" style="position:absolute;left:2352;top:9777;width:7669;height:955" coordorigin="2352,9777" coordsize="7669,9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5Njp8MAAADdAAAADwAAAGRycy9kb3ducmV2LnhtbERPTYvCMBC9C/sfwgh7&#10;07S7ukg1ioi7eBBBXRBvQzO2xWZSmtjWf28Ewds83ufMFp0pRUO1KywriIcRCOLU6oIzBf/H38EE&#10;hPPIGkvLpOBODhbzj94ME21b3lNz8JkIIewSVJB7XyVSujQng25oK+LAXWxt0AdYZ1LX2IZwU8qv&#10;KPqRBgsODTlWtMopvR5uRsFfi+3yO1432+tldT8fx7vTNialPvvdcgrCU+ff4pd7o8P8eDKC5zfh&#10;BDl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Lk2OnwwAAAN0AAAAP&#10;AAAAAAAAAAAAAAAAAKoCAABkcnMvZG93bnJldi54bWxQSwUGAAAAAAQABAD6AAAAmgMAAAAA&#10;">
                  <v:shape id="Freeform 741" o:spid="_x0000_s1312" style="position:absolute;left:2352;top:9777;width:7669;height:955;visibility:visible;mso-wrap-style:square;v-text-anchor:top" coordsize="7669,9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UUYsIA&#10;AADdAAAADwAAAGRycy9kb3ducmV2LnhtbERPS2vCQBC+F/wPywheSt1EaAnRVYIQyMFL00KvQ3by&#10;wOxs3F01/nu3UOhtPr7n7A6zGcWNnB8sK0jXCQjixuqBOwXfX+VbBsIHZI2jZVLwIA+H/eJlh7m2&#10;d/6kWx06EUPY56igD2HKpfRNTwb92k7EkWutMxgidJ3UDu8x3IxykyQf0uDAsaHHiY49Nef6ahRU&#10;P8UDy7p1zckMyfx6qfy1tEqtlnOxBRFoDv/iP3el4/w0e4ffb+IJcv8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FxRRiwgAAAN0AAAAPAAAAAAAAAAAAAAAAAJgCAABkcnMvZG93&#10;bnJldi54bWxQSwUGAAAAAAQABAD1AAAAhwMAAAAA&#10;" path="m,955r7670,l7670,,,,,955xe" fillcolor="#dadada" stroked="f">
                    <v:path arrowok="t" o:connecttype="custom" o:connectlocs="0,10732;7670,10732;7670,9777;0,9777;0,10732" o:connectangles="0,0,0,0,0"/>
                  </v:shape>
                </v:group>
                <v:group id="Group 738" o:spid="_x0000_s1313" style="position:absolute;left:2400;top:9834;width:7576;height:228" coordorigin="2400,9834" coordsize="7576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A1YS8MAAADdAAAADwAAAGRycy9kb3ducmV2LnhtbERPTYvCMBC9C/6HMII3&#10;TbuiSDWKiLt4kAWrsOxtaMa22ExKk23rvzfCgrd5vM9Zb3tTiZYaV1pWEE8jEMSZ1SXnCq6Xz8kS&#10;hPPIGivLpOBBDrab4WCNibYdn6lNfS5CCLsEFRTe14mULivIoJvamjhwN9sY9AE2udQNdiHcVPIj&#10;ihbSYMmhocCa9gVl9/TPKPjqsNvN4kN7ut/2j9/L/PvnFJNS41G/W4Hw1Pu3+N991GF+vFzA65tw&#10;gtw8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UDVhLwwAAAN0AAAAP&#10;AAAAAAAAAAAAAAAAAKoCAABkcnMvZG93bnJldi54bWxQSwUGAAAAAAQABAD6AAAAmgMAAAAA&#10;">
                  <v:shape id="Freeform 739" o:spid="_x0000_s1314" style="position:absolute;left:2400;top:9834;width:7576;height:228;visibility:visible;mso-wrap-style:square;v-text-anchor:top" coordsize="7576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O/3IcQA&#10;AADdAAAADwAAAGRycy9kb3ducmV2LnhtbERPTUvDQBC9C/0PyxS82U1U2pJ2W0pBUA+CsZQeh+w0&#10;Cc3Oht0xjf56VxC8zeN9zno7uk4NFGLr2UA+y0ARV962XBs4fDzdLUFFQbbYeSYDXxRhu5ncrLGw&#10;/srvNJRSqxTCsUADjUhfaB2rhhzGme+JE3f2waEkGGptA15TuOv0fZbNtcOWU0ODPe0bqi7lpzPA&#10;x4Wcd7m8ZI/zt+/h8Lp/CKfSmNvpuFuBEhrlX/znfrZpfr5cwO836QS9+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Tv9yHEAAAA3QAAAA8AAAAAAAAAAAAAAAAAmAIAAGRycy9k&#10;b3ducmV2LnhtbFBLBQYAAAAABAAEAPUAAACJAwAAAAA=&#10;" path="m,228r7576,l7576,,,,,228xe" fillcolor="#dadada" stroked="f">
                    <v:path arrowok="t" o:connecttype="custom" o:connectlocs="0,10062;7576,10062;7576,9834;0,9834;0,10062" o:connectangles="0,0,0,0,0"/>
                  </v:shape>
                </v:group>
                <v:group id="Group 736" o:spid="_x0000_s1315" style="position:absolute;left:2400;top:10062;width:7576;height:206" coordorigin="2400,10062" coordsize="7576,2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t5posYAAADdAAAADwAAAGRycy9kb3ducmV2LnhtbESPQWvCQBCF74X+h2UE&#10;b3UTxSLRVURq6UGEqlB6G7JjEszOhuw2if++cxC8zfDevPfNajO4WnXUhsqzgXSSgCLOva24MHA5&#10;798WoEJEtlh7JgN3CrBZv76sMLO+52/qTrFQEsIhQwNljE2mdchLchgmviEW7epbh1HWttC2xV7C&#10;Xa2nSfKuHVYsDSU2tCspv53+nIHPHvvtLP3oDrfr7v57nh9/DikZMx4N2yWoSEN8mh/XX1bw04Xg&#10;yjcygl7/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K3mmixgAAAN0A&#10;AAAPAAAAAAAAAAAAAAAAAKoCAABkcnMvZG93bnJldi54bWxQSwUGAAAAAAQABAD6AAAAnQMAAAAA&#10;">
                  <v:shape id="Freeform 737" o:spid="_x0000_s1316" style="position:absolute;left:2400;top:10062;width:7576;height:206;visibility:visible;mso-wrap-style:square;v-text-anchor:top" coordsize="7576,2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jxDMIA&#10;AADdAAAADwAAAGRycy9kb3ducmV2LnhtbERP22rCQBB9F/yHZYS+SN3EitXUVcTQIr55+YAhOyah&#10;2dmQXXPp13cLBd/mcK6z2fWmEi01rrSsIJ5FIIgzq0vOFdyun68rEM4ja6wsk4KBHOy249EGE207&#10;PlN78bkIIewSVFB4XydSuqwgg25ma+LA3W1j0AfY5FI32IVwU8l5FC2lwZJDQ4E1HQrKvi8Po6Cd&#10;fp2m/PbeVj+3epDXlNMFs1Ivk37/AcJT75/if/dRh/nxag1/34QT5PY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OPEMwgAAAN0AAAAPAAAAAAAAAAAAAAAAAJgCAABkcnMvZG93&#10;bnJldi54bWxQSwUGAAAAAAQABAD1AAAAhwMAAAAA&#10;" path="m,207r7576,l7576,,,,,207xe" fillcolor="#dadada" stroked="f">
                    <v:path arrowok="t" o:connecttype="custom" o:connectlocs="0,10269;7576,10269;7576,10062;0,10062;0,10269" o:connectangles="0,0,0,0,0"/>
                  </v:shape>
                </v:group>
                <v:group id="Group 734" o:spid="_x0000_s1317" style="position:absolute;left:2400;top:10269;width:7576;height:206" coordorigin="2400,10269" coordsize="7576,2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XHzeccAAADdAAAADwAAAGRycy9kb3ducmV2LnhtbESPQWvCQBCF70L/wzKF&#10;3nSTFqWNriLSlh5EMBaKtyE7JsHsbMhuk/jvnUOhtxnem/e+WW1G16ieulB7NpDOElDEhbc1lwa+&#10;Tx/TV1AhIltsPJOBGwXYrB8mK8ysH/hIfR5LJSEcMjRQxdhmWoeiIodh5lti0S6+cxhl7UptOxwk&#10;3DX6OUkW2mHN0lBhS7uKimv+6wx8DjhsX9L3fn+97G7n0/zws0/JmKfHcbsEFWmM/+a/6y8r+Omb&#10;8Ms3MoJe3w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8XHzeccAAADd&#10;AAAADwAAAAAAAAAAAAAAAACqAgAAZHJzL2Rvd25yZXYueG1sUEsFBgAAAAAEAAQA+gAAAJ4DAAAA&#10;AA==&#10;">
                  <v:shape id="Freeform 735" o:spid="_x0000_s1318" style="position:absolute;left:2400;top:10269;width:7576;height:206;visibility:visible;mso-wrap-style:square;v-text-anchor:top" coordsize="7576,2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Zdr18EA&#10;AADdAAAADwAAAGRycy9kb3ducmV2LnhtbERP24rCMBB9X/Afwgj7IprWFS/VKKKsiG9ePmBoxrbY&#10;TEoTa92vN4Kwb3M411msWlOKhmpXWFYQDyIQxKnVBWcKLuff/hSE88gaS8uk4EkOVsvO1wITbR98&#10;pObkMxFC2CWoIPe+SqR0aU4G3cBWxIG72tqgD7DOpK7xEcJNKYdRNJYGCw4NOVa0ySm9ne5GQdPb&#10;HXr8M2nKv0v1lOctb0fMSn132/UchKfW/4s/7r0O8+NZDO9vwgly+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WXa9fBAAAA3QAAAA8AAAAAAAAAAAAAAAAAmAIAAGRycy9kb3du&#10;cmV2LnhtbFBLBQYAAAAABAAEAPUAAACGAwAAAAA=&#10;" path="m,206r7576,l7576,,,,,206xe" fillcolor="#dadada" stroked="f">
                    <v:path arrowok="t" o:connecttype="custom" o:connectlocs="0,10475;7576,10475;7576,10269;0,10269;0,10475" o:connectangles="0,0,0,0,0"/>
                  </v:shape>
                </v:group>
                <v:group id="Group 732" o:spid="_x0000_s1319" style="position:absolute;left:2400;top:10475;width:7576;height:228" coordorigin="2400,10475" coordsize="7576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u/IlcUAAADdAAAADwAAAGRycy9kb3ducmV2LnhtbERPS2vCQBC+F/wPywi9&#10;1U0iLTZ1FREtPUjBRCi9DdkxCWZnQ3bN4993C4Xe5uN7zno7mkb01LnasoJ4EYEgLqyuuVRwyY9P&#10;KxDOI2tsLJOCiRxsN7OHNabaDnymPvOlCCHsUlRQed+mUrqiIoNuYVviwF1tZ9AH2JVSdziEcNPI&#10;JIpepMGaQ0OFLe0rKm7Z3Sh4H3DYLeNDf7pd99N3/vz5dYpJqcf5uHsD4Wn0/+I/94cO8+PXBH6/&#10;CSfIz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7vyJXFAAAA3QAA&#10;AA8AAAAAAAAAAAAAAAAAqgIAAGRycy9kb3ducmV2LnhtbFBLBQYAAAAABAAEAPoAAACcAwAAAAA=&#10;">
                  <v:shape id="Freeform 733" o:spid="_x0000_s1320" style="position:absolute;left:2400;top:10475;width:7576;height:228;visibility:visible;mso-wrap-style:square;v-text-anchor:top" coordsize="7576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1n/8QA&#10;AADdAAAADwAAAGRycy9kb3ducmV2LnhtbERPTUvDQBC9C/0PyxS82U1aqRq7LaUgqAfBWEqPQ3aa&#10;hGZnw+6YRn+9Kwje5vE+Z7UZXacGCrH1bCCfZaCIK29brg3sP55u7kFFQbbYeSYDXxRhs55crbCw&#10;/sLvNJRSqxTCsUADjUhfaB2rhhzGme+JE3fywaEkGGptA15SuOv0PMuW2mHLqaHBnnYNVefy0xng&#10;w52ctrm8ZLfLt+9h/7pbhGNpzPV03D6CEhrlX/znfrZpfv6wgN9v0gl6/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4NZ//EAAAA3QAAAA8AAAAAAAAAAAAAAAAAmAIAAGRycy9k&#10;b3ducmV2LnhtbFBLBQYAAAAABAAEAPUAAACJAwAAAAA=&#10;" path="m,228r7576,l7576,,,,,228xe" fillcolor="#dadada" stroked="f">
                    <v:path arrowok="t" o:connecttype="custom" o:connectlocs="0,10703;7576,10703;7576,10475;0,10475;0,10703" o:connectangles="0,0,0,0,0"/>
                  </v:shape>
                </v:group>
                <v:group id="Group 730" o:spid="_x0000_s1321" style="position:absolute;left:10044;top:9777;width:494;height:955" coordorigin="10044,9777" coordsize="494,9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kr1esQAAADdAAAADwAAAGRycy9kb3ducmV2LnhtbERPTWvCQBC9F/wPywje&#10;dBNtpY2uIqLFgwhqoXgbsmMSzM6G7JrEf+8WhN7m8T5nvuxMKRqqXWFZQTyKQBCnVhecKfg5b4ef&#10;IJxH1lhaJgUPcrBc9N7mmGjb8pGak89ECGGXoILc+yqR0qU5GXQjWxEH7mprgz7AOpO6xjaEm1KO&#10;o2gqDRYcGnKsaJ1TejvdjYLvFtvVJN40+9t1/bicPw6/+5iUGvS71QyEp87/i1/unQ7z4693+Psm&#10;nCAXT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jkr1esQAAADdAAAA&#10;DwAAAAAAAAAAAAAAAACqAgAAZHJzL2Rvd25yZXYueG1sUEsFBgAAAAAEAAQA+gAAAJsDAAAAAA==&#10;">
                  <v:shape id="Freeform 731" o:spid="_x0000_s1322" style="position:absolute;left:10044;top:9777;width:494;height:955;visibility:visible;mso-wrap-style:square;v-text-anchor:top" coordsize="494,9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xsFk8MA&#10;AADdAAAADwAAAGRycy9kb3ducmV2LnhtbERPTWvCQBC9F/oflil4qxtbUmrMGrRQEG9aafE2ZCfZ&#10;YHY2ZDea/Hu3UOhtHu9z8mK0rbhS7xvHChbzBARx6XTDtYLT1+fzOwgfkDW2jknBRB6K9eNDjpl2&#10;Nz7Q9RhqEUPYZ6jAhNBlUvrSkEU/dx1x5CrXWwwR9rXUPd5iuG3lS5K8SYsNxwaDHX0YKi/HwSqo&#10;9euUdFs8L1Ozr07he/g5H0ip2dO4WYEINIZ/8Z97p+P8xTKF32/iCXJ9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xsFk8MAAADdAAAADwAAAAAAAAAAAAAAAACYAgAAZHJzL2Rv&#10;d25yZXYueG1sUEsFBgAAAAAEAAQA9QAAAIgDAAAAAA==&#10;" path="m,955r494,l494,,,,,955xe" fillcolor="#dadada" stroked="f">
                    <v:path arrowok="t" o:connecttype="custom" o:connectlocs="0,10732;494,10732;494,9777;0,9777;0,10732" o:connectangles="0,0,0,0,0"/>
                  </v:shape>
                </v:group>
                <v:group id="Group 728" o:spid="_x0000_s1323" style="position:absolute;left:10089;top:9834;width:401;height:480" coordorigin="10089,9834" coordsize="401,4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dTOlsMAAADdAAAADwAAAGRycy9kb3ducmV2LnhtbERPS4vCMBC+C/6HMIK3&#10;Na2y4naNIqLiQRZ8wLK3oRnbYjMpTWzrv98Igrf5+J4zX3amFA3VrrCsIB5FIIhTqwvOFFzO248Z&#10;COeRNZaWScGDHCwX/d4cE21bPlJz8pkIIewSVJB7XyVSujQng25kK+LAXW1t0AdYZ1LX2IZwU8px&#10;FE2lwYJDQ44VrXNKb6e7UbBrsV1N4k1zuF3Xj7/z58/vISalhoNu9Q3CU+ff4pd7r8P8+GsKz2/C&#10;CXLx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R1M6WwwAAAN0AAAAP&#10;AAAAAAAAAAAAAAAAAKoCAABkcnMvZG93bnJldi54bWxQSwUGAAAAAAQABAD6AAAAmgMAAAAA&#10;">
                  <v:shape id="Freeform 729" o:spid="_x0000_s1324" style="position:absolute;left:10089;top:9834;width:401;height:480;visibility:visible;mso-wrap-style:square;v-text-anchor:top" coordsize="401,4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IkDjsMA&#10;AADdAAAADwAAAGRycy9kb3ducmV2LnhtbERPS4vCMBC+C/6HMAveNFVw7XaNIorgXgQfC3obmukD&#10;m0lpoq3/3iwseJuP7znzZWcq8aDGlZYVjEcRCOLU6pJzBefTdhiDcB5ZY2WZFDzJwXLR780x0bbl&#10;Az2OPhchhF2CCgrv60RKlxZk0I1sTRy4zDYGfYBNLnWDbQg3lZxE0ac0WHJoKLCmdUHp7Xg3Cm5T&#10;/k2zyY/pLmYVt9fpM9vs10oNPrrVNwhPnX+L/907HeaPv2bw9004QS5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IkDjsMAAADdAAAADwAAAAAAAAAAAAAAAACYAgAAZHJzL2Rv&#10;d25yZXYueG1sUEsFBgAAAAAEAAQA9QAAAIgDAAAAAA==&#10;" path="m,480r401,l401,,,,,480xe" fillcolor="#dadada" stroked="f">
                    <v:path arrowok="t" o:connecttype="custom" o:connectlocs="0,10314;401,10314;401,9834;0,9834;0,10314" o:connectangles="0,0,0,0,0"/>
                  </v:shape>
                </v:group>
                <v:group id="Group 726" o:spid="_x0000_s1325" style="position:absolute;left:1428;top:9805;width:9110;height:2" coordorigin="1428,9805" coordsize="9110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wf/f8cAAADdAAAADwAAAGRycy9kb3ducmV2LnhtbESPQWvCQBCF70L/wzKF&#10;3nSTFqWNriLSlh5EMBaKtyE7JsHsbMhuk/jvnUOhtxnem/e+WW1G16ieulB7NpDOElDEhbc1lwa+&#10;Tx/TV1AhIltsPJOBGwXYrB8mK8ysH/hIfR5LJSEcMjRQxdhmWoeiIodh5lti0S6+cxhl7UptOxwk&#10;3DX6OUkW2mHN0lBhS7uKimv+6wx8DjhsX9L3fn+97G7n0/zws0/JmKfHcbsEFWmM/+a/6y8r+Omb&#10;4Mo3MoJe3w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Dwf/f8cAAADd&#10;AAAADwAAAAAAAAAAAAAAAACqAgAAZHJzL2Rvd25yZXYueG1sUEsFBgAAAAAEAAQA+gAAAJ4DAAAA&#10;AA==&#10;">
                  <v:shape id="Freeform 727" o:spid="_x0000_s1326" style="position:absolute;left:1428;top:9805;width:9110;height:2;visibility:visible;mso-wrap-style:square;v-text-anchor:top" coordsize="911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bIXusAA&#10;AADdAAAADwAAAGRycy9kb3ducmV2LnhtbERPTYvCMBC9L/gfwgh7W1NdWGw1igqCsAWx6n1sxrbY&#10;TEoTbfffbwTB2zze58yXvanFg1pXWVYwHkUgiHOrKy4UnI7brykI55E11pZJwR85WC4GH3NMtO34&#10;QI/MFyKEsEtQQel9k0jp8pIMupFtiAN3ta1BH2BbSN1iF8JNLSdR9CMNVhwaSmxoU1J+y+5GQZWt&#10;7dV25zT+TdHsv2V+Sdkp9TnsVzMQnnr/Fr/cOx3mj+MYnt+EE+TiH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bIXusAAAADdAAAADwAAAAAAAAAAAAAAAACYAgAAZHJzL2Rvd25y&#10;ZXYueG1sUEsFBgAAAAAEAAQA9QAAAIUDAAAAAA==&#10;" path="m,l9110,e" filled="f" strokecolor="#dadada" strokeweight="2.98pt">
                    <v:path arrowok="t" o:connecttype="custom" o:connectlocs="0,0;9110,0" o:connectangles="0,0"/>
                  </v:shape>
                </v:group>
                <v:group id="Group 724" o:spid="_x0000_s1327" style="position:absolute;left:1419;top:10715;width:9129;height:2" coordorigin="1419,10715" coordsize="912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l4HgsYAAADdAAAADwAAAGRycy9kb3ducmV2LnhtbESPQWvCQBCF7wX/wzJC&#10;b80mLYqkriFIW3oQQVMovQ3ZMQlmZ0N2m8R/7wqCtxnee9+8WWeTacVAvWssK0iiGARxaXXDlYKf&#10;4vNlBcJ5ZI2tZVJwIQfZZva0xlTbkQ80HH0lAoRdigpq77tUSlfWZNBFtiMO2sn2Bn1Y+0rqHscA&#10;N618jeOlNNhwuFBjR9uayvPx3yj4GnHM35KPYXc+bS9/xWL/u0tIqef5lL+D8DT5h/me/tahfkDC&#10;7Zswgtxc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CXgeCxgAAAN0A&#10;AAAPAAAAAAAAAAAAAAAAAKoCAABkcnMvZG93bnJldi54bWxQSwUGAAAAAAQABAD6AAAAnQMAAAAA&#10;">
                  <v:shape id="Freeform 725" o:spid="_x0000_s1328" style="position:absolute;left:1419;top:10715;width:9129;height:2;visibility:visible;mso-wrap-style:square;v-text-anchor:top" coordsize="912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BeRRcAA&#10;AADdAAAADwAAAGRycy9kb3ducmV2LnhtbERPTYvCMBC9C/6HMMLeNNHDslajSFnB61oPHodktu3a&#10;TEqStfXfbwRhb/N4n7Pdj64Tdwqx9axhuVAgiI23LdcaLtVx/gEiJmSLnWfS8KAI+910ssXC+oG/&#10;6H5OtcghHAvU0KTUF1JG05DDuPA9cea+fXCYMgy1tAGHHO46uVLqXTpsOTc02FPZkLmdf50GY37q&#10;QZ0+D2F9dbe15Koty0rrt9l42IBINKZ/8ct9snn+Si3h+U0+Qe7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BeRRcAAAADdAAAADwAAAAAAAAAAAAAAAACYAgAAZHJzL2Rvd25y&#10;ZXYueG1sUEsFBgAAAAAEAAQA9QAAAIUDAAAAAA==&#10;" path="m,l9129,e" filled="f" strokecolor="#dadada" strokeweight="1.54pt">
                    <v:path arrowok="t" o:connecttype="custom" o:connectlocs="0,0;9129,0" o:connectangles="0,0"/>
                  </v:shape>
                </v:group>
                <v:group id="Group 722" o:spid="_x0000_s1329" style="position:absolute;left:2343;top:9834;width:2;height:895" coordorigin="2343,9834" coordsize="2,89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cA8bsMAAADdAAAADwAAAGRycy9kb3ducmV2LnhtbERPS4vCMBC+C/6HMII3&#10;TdtFkWoUEV08yIIPWPY2NGNbbCaliW3992ZhYW/z8T1ntelNJVpqXGlZQTyNQBBnVpecK7hdD5MF&#10;COeRNVaWScGLHGzWw8EKU207PlN78bkIIexSVFB4X6dSuqwgg25qa+LA3W1j0AfY5FI32IVwU8kk&#10;iubSYMmhocCadgVlj8vTKPjssNt+xPv29LjvXj/X2df3KSalxqN+uwThqff/4j/3UYf5SZTA7zfh&#10;BLl+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dwDxuwwAAAN0AAAAP&#10;AAAAAAAAAAAAAAAAAKoCAABkcnMvZG93bnJldi54bWxQSwUGAAAAAAQABAD6AAAAmgMAAAAA&#10;">
                  <v:shape id="Freeform 723" o:spid="_x0000_s1330" style="position:absolute;left:2343;top:9834;width:2;height:895;visibility:visible;mso-wrap-style:square;v-text-anchor:top" coordsize="2,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M9DS8MA&#10;AADdAAAADwAAAGRycy9kb3ducmV2LnhtbERP22oCMRB9L/gPYQTfaqLWKtuNooJg+7a2HzBsxr10&#10;M1k3Udd+fVMQ+jaHc5103dtGXKnzlWMNk7ECQZw7U3Gh4etz/7wE4QOywcYxabiTh/Vq8JRiYtyN&#10;M7oeQyFiCPsENZQhtImUPi/Joh+7ljhyJ9dZDBF2hTQd3mK4beRUqVdpseLYUGJLu5Ly7+PFaqhU&#10;9vG+DD/bttnuX84TrhfzrNZ6NOw3byAC9eFf/HAfTJw/VTP4+yaeIF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M9DS8MAAADdAAAADwAAAAAAAAAAAAAAAACYAgAAZHJzL2Rv&#10;d25yZXYueG1sUEsFBgAAAAAEAAQA9QAAAIgDAAAAAA==&#10;" path="m,l,895e" filled="f" strokecolor="white" strokeweight="1.06pt">
                    <v:path arrowok="t" o:connecttype="custom" o:connectlocs="0,9834;0,10729" o:connectangles="0,0"/>
                  </v:shape>
                </v:group>
                <v:group id="Group 720" o:spid="_x0000_s1331" style="position:absolute;left:10034;top:9834;width:2;height:895" coordorigin="10034,9834" coordsize="2,89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WUBgcUAAADdAAAADwAAAGRycy9kb3ducmV2LnhtbERPS2vCQBC+F/wPywi9&#10;1U1iKyV1FREtPUjBRCi9DdkxCWZnQ3bN4993C4Xe5uN7zno7mkb01LnasoJ4EYEgLqyuuVRwyY9P&#10;ryCcR9bYWCYFEznYbmYPa0y1HfhMfeZLEULYpaig8r5NpXRFRQbdwrbEgbvazqAPsCul7nAI4aaR&#10;SRStpMGaQ0OFLe0rKm7Z3Sh4H3DYLeNDf7pd99N3/vL5dYpJqcf5uHsD4Wn0/+I/94cO85PoGX6/&#10;CSfIz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1lAYHFAAAA3QAA&#10;AA8AAAAAAAAAAAAAAAAAqgIAAGRycy9kb3ducmV2LnhtbFBLBQYAAAAABAAEAPoAAACcAwAAAAA=&#10;">
                  <v:shape id="Freeform 721" o:spid="_x0000_s1332" style="position:absolute;left:10034;top:9834;width:2;height:895;visibility:visible;mso-wrap-style:square;v-text-anchor:top" coordsize="2,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p+pMIA&#10;AADdAAAADwAAAGRycy9kb3ducmV2LnhtbERPzYrCMBC+L/gOYQRva6Ksq1SjqCDo3qo+wNCMbbWZ&#10;1Car1ac3Cwve5uP7ndmitZW4UeNLxxoGfQWCOHOm5FzD8bD5nIDwAdlg5Zg0PMjDYt75mGFi3J1T&#10;uu1DLmII+wQ1FCHUiZQ+K8ii77uaOHIn11gMETa5NA3eY7it5FCpb2mx5NhQYE3rgrLL/tdqKFX6&#10;s5uE56quVpuv64DP41F61rrXbZdTEIHa8Bb/u7cmzh+qEfx9E0+Q8x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an6kwgAAAN0AAAAPAAAAAAAAAAAAAAAAAJgCAABkcnMvZG93&#10;bnJldi54bWxQSwUGAAAAAAQABAD1AAAAhwMAAAAA&#10;" path="m,l,895e" filled="f" strokecolor="white" strokeweight="1.06pt">
                    <v:path arrowok="t" o:connecttype="custom" o:connectlocs="0,9834;0,10729" o:connectangles="0,0"/>
                  </v:shape>
                </v:group>
                <v:group id="Group 718" o:spid="_x0000_s1333" style="position:absolute;left:1428;top:10749;width:905;height:566" coordorigin="1428,10749" coordsize="905,5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vs6bcMAAADdAAAADwAAAGRycy9kb3ducmV2LnhtbERPTYvCMBC9C/6HMII3&#10;TasoUo0isrvsQQTrwuJtaMa22ExKk23rv98Igrd5vM/Z7HpTiZYaV1pWEE8jEMSZ1SXnCn4un5MV&#10;COeRNVaWScGDHOy2w8EGE207PlOb+lyEEHYJKii8rxMpXVaQQTe1NXHgbrYx6ANscqkb7EK4qeQs&#10;ipbSYMmhocCaDgVl9/TPKPjqsNvP44/2eL8dHtfL4vR7jEmp8ajfr0F46v1b/HJ/6zB/Fi3h+U04&#10;QW7/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i+zptwwAAAN0AAAAP&#10;AAAAAAAAAAAAAAAAAKoCAABkcnMvZG93bnJldi54bWxQSwUGAAAAAAQABAD6AAAAmgMAAAAA&#10;">
                  <v:shape id="Freeform 719" o:spid="_x0000_s1334" style="position:absolute;left:1428;top:10749;width:905;height:566;visibility:visible;mso-wrap-style:square;v-text-anchor:top" coordsize="905,5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sNEcIA&#10;AADdAAAADwAAAGRycy9kb3ducmV2LnhtbERPTWsCMRC9F/wPYYReimbrwS6rUcQiaG9q63nYjJvV&#10;zWRJUnf9940g9DaP9znzZW8bcSMfascK3scZCOLS6ZorBd/HzSgHESKyxsYxKbhTgOVi8DLHQruO&#10;93Q7xEqkEA4FKjAxtoWUoTRkMYxdS5y4s/MWY4K+ktpjl8JtIydZNpUWa04NBltaGyqvh1+rwG7f&#10;9Om0+fLH3aUzeV9d8h/5qdTrsF/NQETq47/46d7qNH+SfcDjm3SCXP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oaw0RwgAAAN0AAAAPAAAAAAAAAAAAAAAAAJgCAABkcnMvZG93&#10;bnJldi54bWxQSwUGAAAAAAQABAD1AAAAhwMAAAAA&#10;" path="m,566r905,l905,,,,,566xe" fillcolor="#ebebeb" stroked="f">
                    <v:path arrowok="t" o:connecttype="custom" o:connectlocs="0,11315;905,11315;905,10749;0,10749;0,11315" o:connectangles="0,0,0,0,0"/>
                  </v:shape>
                </v:group>
                <v:group id="Group 716" o:spid="_x0000_s1335" style="position:absolute;left:1476;top:10806;width:811;height:247" coordorigin="1476,10806" coordsize="811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CgLhMcAAADdAAAADwAAAGRycy9kb3ducmV2LnhtbESPT2vCQBDF7wW/wzKC&#10;t7qJ0iKpGxFpiwcpVAultyE7+YPZ2ZDdJvHbO4dCbzO8N+/9ZrubXKsG6kPj2UC6TEARF942XBn4&#10;urw9bkCFiGyx9UwGbhRgl88etphZP/InDedYKQnhkKGBOsYu0zoUNTkMS98Ri1b63mGUta+07XGU&#10;cNfqVZI8a4cNS0ONHR1qKq7nX2fgfcRxv05fh9O1PNx+Lk8f36eUjFnMp/0LqEhT/Df/XR+t4K8S&#10;wZVvZASd3w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PCgLhMcAAADd&#10;AAAADwAAAAAAAAAAAAAAAACqAgAAZHJzL2Rvd25yZXYueG1sUEsFBgAAAAAEAAQA+gAAAJ4DAAAA&#10;AA==&#10;">
                  <v:shape id="Freeform 717" o:spid="_x0000_s1336" style="position:absolute;left:1476;top:10806;width:811;height:247;visibility:visible;mso-wrap-style:square;v-text-anchor:top" coordsize="811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1AH68QA&#10;AADdAAAADwAAAGRycy9kb3ducmV2LnhtbERPTWsCMRC9C/6HMEJvmlVo0dUoohV6aIWuLfQ4bMbN&#10;tpvJkqTr9t83guBtHu9zVpveNqIjH2rHCqaTDARx6XTNlYKP02E8BxEissbGMSn4owCb9XCwwly7&#10;C79TV8RKpBAOOSowMba5lKE0ZDFMXEucuLPzFmOCvpLa4yWF20bOsuxJWqw5NRhsaWeo/Cl+rYLu&#10;2O3s1/enfy4Pr9vT2974x4VR6mHUb5cgIvXxLr65X3SaP8sWcP0mnSDX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NQB+vEAAAA3QAAAA8AAAAAAAAAAAAAAAAAmAIAAGRycy9k&#10;b3ducmV2LnhtbFBLBQYAAAAABAAEAPUAAACJAwAAAAA=&#10;" path="m,247r812,l812,,,,,247xe" fillcolor="#ebebeb" stroked="f">
                    <v:path arrowok="t" o:connecttype="custom" o:connectlocs="0,11053;812,11053;812,10806;0,10806;0,11053" o:connectangles="0,0,0,0,0"/>
                  </v:shape>
                </v:group>
                <v:group id="Group 714" o:spid="_x0000_s1337" style="position:absolute;left:2352;top:10749;width:7669;height:566" coordorigin="2352,10749" coordsize="7669,5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4eRX8YAAADdAAAADwAAAGRycy9kb3ducmV2LnhtbESPQWvCQBCF74L/YRmh&#10;N93EokjqKiJt6UEEtVB6G7JjEszOhuw2if++cxC8zfDevPfNeju4WnXUhsqzgXSWgCLOva24MPB9&#10;+ZiuQIWIbLH2TAbuFGC7GY/WmFnf84m6cyyUhHDI0EAZY5NpHfKSHIaZb4hFu/rWYZS1LbRtsZdw&#10;V+t5kiy1w4qlocSG9iXlt/OfM/DZY797Td+7w+26v/9eFsefQ0rGvEyG3RuoSEN8mh/XX1bw56nw&#10;yzcygt78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Hh5FfxgAAAN0A&#10;AAAPAAAAAAAAAAAAAAAAAKoCAABkcnMvZG93bnJldi54bWxQSwUGAAAAAAQABAD6AAAAnQMAAAAA&#10;">
                  <v:shape id="Freeform 715" o:spid="_x0000_s1338" style="position:absolute;left:2352;top:10749;width:7669;height:566;visibility:visible;mso-wrap-style:square;v-text-anchor:top" coordsize="7669,5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KFLTsMA&#10;AADdAAAADwAAAGRycy9kb3ducmV2LnhtbERPTWvCQBC9F/wPywje6iYirURXMZGg9lbtweOQHZNg&#10;djZk1xj/vVso9DaP9zmrzWAa0VPnassK4mkEgriwuuZSwc85f1+AcB5ZY2OZFDzJwWY9elthou2D&#10;v6k/+VKEEHYJKqi8bxMpXVGRQTe1LXHgrrYz6APsSqk7fIRw08hZFH1IgzWHhgpbyioqbqe7UXDI&#10;28s23h+P+9Tvvhbp53l+yXZKTcbDdgnC0+D/xX/ugw7zZ3EMv9+EE+T6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KFLTsMAAADdAAAADwAAAAAAAAAAAAAAAACYAgAAZHJzL2Rv&#10;d25yZXYueG1sUEsFBgAAAAAEAAQA9QAAAIgDAAAAAA==&#10;" path="m,566r7670,l7670,,,,,566xe" fillcolor="#ebebeb" stroked="f">
                    <v:path arrowok="t" o:connecttype="custom" o:connectlocs="0,11315;7670,11315;7670,10749;0,10749;0,11315" o:connectangles="0,0,0,0,0"/>
                  </v:shape>
                </v:group>
                <v:group id="Group 712" o:spid="_x0000_s1339" style="position:absolute;left:2400;top:10806;width:7576;height:228" coordorigin="2400,10806" coordsize="7576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Bmqs8MAAADdAAAADwAAAGRycy9kb3ducmV2LnhtbERPTYvCMBC9L/gfwgje&#10;1rQVl6UaRcQVDyKsLoi3oRnbYjMpTbat/94Igrd5vM+ZL3tTiZYaV1pWEI8jEMSZ1SXnCv5OP5/f&#10;IJxH1lhZJgV3crBcDD7mmGrb8S+1R5+LEMIuRQWF93UqpcsKMujGtiYO3NU2Bn2ATS51g10IN5VM&#10;ouhLGiw5NBRY07qg7Hb8Nwq2HXarSbxp97fr+n45TQ/nfUxKjYb9agbCU+/f4pd7p8P8JE7g+U04&#10;QS4e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YGaqzwwAAAN0AAAAP&#10;AAAAAAAAAAAAAAAAAKoCAABkcnMvZG93bnJldi54bWxQSwUGAAAAAAQABAD6AAAAmgMAAAAA&#10;">
                  <v:shape id="Freeform 713" o:spid="_x0000_s1340" style="position:absolute;left:2400;top:10806;width:7576;height:228;visibility:visible;mso-wrap-style:square;v-text-anchor:top" coordsize="7576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snTcIA&#10;AADdAAAADwAAAGRycy9kb3ducmV2LnhtbERPS2vCQBC+C/6HZQRvulGhlNRVarDQg1CM4nnITpPQ&#10;7Gzc3Tz8992C0Nt8fM/Z7kfTiJ6cry0rWC0TEMSF1TWXCq6Xj8UrCB+QNTaWScGDPOx308kWU20H&#10;PlOfh1LEEPYpKqhCaFMpfVGRQb+0LXHkvq0zGCJ0pdQOhxhuGrlOkhdpsObYUGFLWUXFT94ZBfdB&#10;dvfb6bD5clnXZ3l5lCedKDWfje9vIAKN4V/8dH/qOH+92sDfN/EEufs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iydNwgAAAN0AAAAPAAAAAAAAAAAAAAAAAJgCAABkcnMvZG93&#10;bnJldi54bWxQSwUGAAAAAAQABAD1AAAAhwMAAAAA&#10;" path="m,228r7576,l7576,,,,,228xe" fillcolor="#ebebeb" stroked="f">
                    <v:path arrowok="t" o:connecttype="custom" o:connectlocs="0,11034;7576,11034;7576,10806;0,10806;0,11034" o:connectangles="0,0,0,0,0"/>
                  </v:shape>
                </v:group>
                <v:group id="Group 710" o:spid="_x0000_s1341" style="position:absolute;left:2400;top:11034;width:7576;height:228" coordorigin="2400,11034" coordsize="7576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LyXXMUAAADdAAAADwAAAGRycy9kb3ducmV2LnhtbERPS2vCQBC+F/wPywi9&#10;1U1iKyV1FREtPUjBRCi9DdkxCWZnQ3bN4993C4Xe5uN7zno7mkb01LnasoJ4EYEgLqyuuVRwyY9P&#10;ryCcR9bYWCYFEznYbmYPa0y1HfhMfeZLEULYpaig8r5NpXRFRQbdwrbEgbvazqAPsCul7nAI4aaR&#10;SRStpMGaQ0OFLe0rKm7Z3Sh4H3DYLeNDf7pd99N3/vL5dYpJqcf5uHsD4Wn0/+I/94cO85P4GX6/&#10;CSfIz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i8l1zFAAAA3QAA&#10;AA8AAAAAAAAAAAAAAAAAqgIAAGRycy9kb3ducmV2LnhtbFBLBQYAAAAABAAEAPoAAACcAwAAAAA=&#10;">
                  <v:shape id="Freeform 711" o:spid="_x0000_s1342" style="position:absolute;left:2400;top:11034;width:7576;height:228;visibility:visible;mso-wrap-style:square;v-text-anchor:top" coordsize="7576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S4aosMA&#10;AADdAAAADwAAAGRycy9kb3ducmV2LnhtbERPS2vCQBC+F/wPywje6kbFIqmraGihB6E0Ss9DdpqE&#10;Zmfj7ubRf+8WBG/z8T1nux9NI3pyvrasYDFPQBAXVtdcKric3583IHxA1thYJgV/5GG/mzxtMdV2&#10;4C/q81CKGMI+RQVVCG0qpS8qMujntiWO3I91BkOErpTa4RDDTSOXSfIiDdYcGypsKauo+M07o+A6&#10;yO76fTquPl3W9VlevsmTTpSaTcfDK4hAY3iI7+4PHecvF2v4/yaeIHc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S4aosMAAADdAAAADwAAAAAAAAAAAAAAAACYAgAAZHJzL2Rv&#10;d25yZXYueG1sUEsFBgAAAAAEAAQA9QAAAIgDAAAAAA==&#10;" path="m,228r7576,l7576,,,,,228xe" fillcolor="#ebebeb" stroked="f">
                    <v:path arrowok="t" o:connecttype="custom" o:connectlocs="0,11262;7576,11262;7576,11034;0,11034;0,11262" o:connectangles="0,0,0,0,0"/>
                  </v:shape>
                </v:group>
                <v:group id="Group 708" o:spid="_x0000_s1343" style="position:absolute;left:10044;top:10749;width:494;height:566" coordorigin="10044,10749" coordsize="494,5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yKssMMAAADdAAAADwAAAGRycy9kb3ducmV2LnhtbERPTYvCMBC9C/6HMII3&#10;TasoUo0isrvsQQTrwuJtaMa22ExKk23rv98Igrd5vM/Z7HpTiZYaV1pWEE8jEMSZ1SXnCn4un5MV&#10;COeRNVaWScGDHOy2w8EGE207PlOb+lyEEHYJKii8rxMpXVaQQTe1NXHgbrYx6ANscqkb7EK4qeQs&#10;ipbSYMmhocCaDgVl9/TPKPjqsNvP44/2eL8dHtfL4vR7jEmp8ajfr0F46v1b/HJ/6zB/Fi/h+U04&#10;QW7/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nIqywwwAAAN0AAAAP&#10;AAAAAAAAAAAAAAAAAKoCAABkcnMvZG93bnJldi54bWxQSwUGAAAAAAQABAD6AAAAmgMAAAAA&#10;">
                  <v:shape id="Freeform 709" o:spid="_x0000_s1344" style="position:absolute;left:10044;top:10749;width:494;height:566;visibility:visible;mso-wrap-style:square;v-text-anchor:top" coordsize="494,5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hK4sUA&#10;AADdAAAADwAAAGRycy9kb3ducmV2LnhtbERPTWvCQBC9F/wPywi91Y1SVKKrhIqlPYgaFXucZsck&#10;bXY2ZLca/31XELzN433OdN6aSpypcaVlBf1eBII4s7rkXMF+t3wZg3AeWWNlmRRcycF81nmaYqzt&#10;hbd0Tn0uQgi7GBUU3texlC4ryKDr2Zo4cCfbGPQBNrnUDV5CuKnkIIqG0mDJoaHAmt4Kyn7TP6Ng&#10;vTgut6+b1fd7+pke/FeVLE4/iVLP3TaZgPDU+of47v7QYf6gP4LbN+EEOfs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1CErixQAAAN0AAAAPAAAAAAAAAAAAAAAAAJgCAABkcnMv&#10;ZG93bnJldi54bWxQSwUGAAAAAAQABAD1AAAAigMAAAAA&#10;" path="m,566r494,l494,,,,,566xe" fillcolor="#ebebeb" stroked="f">
                    <v:path arrowok="t" o:connecttype="custom" o:connectlocs="0,11315;494,11315;494,10749;0,10749;0,11315" o:connectangles="0,0,0,0,0"/>
                  </v:shape>
                </v:group>
                <v:group id="Group 706" o:spid="_x0000_s1345" style="position:absolute;left:10089;top:10806;width:401;height:480" coordorigin="10089,10806" coordsize="401,4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fGdWcYAAADdAAAADwAAAGRycy9kb3ducmV2LnhtbESPQWvCQBCF74L/YRmh&#10;N93EokjqKiJt6UEEtVB6G7JjEszOhuw2if++cxC8zfDevPfNeju4WnXUhsqzgXSWgCLOva24MPB9&#10;+ZiuQIWIbLH2TAbuFGC7GY/WmFnf84m6cyyUhHDI0EAZY5NpHfKSHIaZb4hFu/rWYZS1LbRtsZdw&#10;V+t5kiy1w4qlocSG9iXlt/OfM/DZY797Td+7w+26v/9eFsefQ0rGvEyG3RuoSEN8mh/XX1bw56ng&#10;yjcygt78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58Z1ZxgAAAN0A&#10;AAAPAAAAAAAAAAAAAAAAAKoCAABkcnMvZG93bnJldi54bWxQSwUGAAAAAAQABAD6AAAAnQMAAAAA&#10;">
                  <v:shape id="Freeform 707" o:spid="_x0000_s1346" style="position:absolute;left:10089;top:10806;width:401;height:480;visibility:visible;mso-wrap-style:square;v-text-anchor:top" coordsize="401,4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ZioiMMA&#10;AADdAAAADwAAAGRycy9kb3ducmV2LnhtbERPS4vCMBC+C/sfwix407TC+qhG2V0QBb34APE2NGNT&#10;tpmUJqv13xtB8DYf33Nmi9ZW4kqNLx0rSPsJCOLc6ZILBcfDsjcG4QOyxsoxKbiTh8X8ozPDTLsb&#10;7+i6D4WIIewzVGBCqDMpfW7Iou+7mjhyF9dYDBE2hdQN3mK4reQgSYbSYsmxwWBNv4byv/2/VVDb&#10;7cocv052tVkW55Ee/6SXsFOq+9l+T0EEasNb/HKvdZw/SCfw/CaeIO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ZioiMMAAADdAAAADwAAAAAAAAAAAAAAAACYAgAAZHJzL2Rv&#10;d25yZXYueG1sUEsFBgAAAAAEAAQA9QAAAIgDAAAAAA==&#10;" path="m,480r401,l401,,,,,480xe" fillcolor="#ebebeb" stroked="f">
                    <v:path arrowok="t" o:connecttype="custom" o:connectlocs="0,11286;401,11286;401,10806;0,10806;0,11286" o:connectangles="0,0,0,0,0"/>
                  </v:shape>
                </v:group>
                <v:group id="Group 704" o:spid="_x0000_s1347" style="position:absolute;left:1428;top:10777;width:9110;height:2" coordorigin="1428,10777" coordsize="9110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etb4sYAAADdAAAADwAAAGRycy9kb3ducmV2LnhtbESPQWvCQBCF70L/wzIF&#10;b7pJxCKpq4i0pQcRqoXS25Adk2B2NmS3Sfz3nYPgbYb35r1v1tvRNaqnLtSeDaTzBBRx4W3NpYHv&#10;8/tsBSpEZIuNZzJwowDbzdNkjbn1A39Rf4qlkhAOORqoYmxzrUNRkcMw9y2xaBffOYyydqW2HQ4S&#10;7hqdJcmLdlizNFTY0r6i4nr6cwY+Bhx2i/StP1wv+9vveXn8OaRkzPR53L2CijTGh/l+/WkFP8uE&#10;X76REfTmH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J61vixgAAAN0A&#10;AAAPAAAAAAAAAAAAAAAAAKoCAABkcnMvZG93bnJldi54bWxQSwUGAAAAAAQABAD6AAAAnQMAAAAA&#10;">
                  <v:shape id="Freeform 705" o:spid="_x0000_s1348" style="position:absolute;left:1428;top:10777;width:9110;height:2;visibility:visible;mso-wrap-style:square;v-text-anchor:top" coordsize="911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YRQP8MA&#10;AADdAAAADwAAAGRycy9kb3ducmV2LnhtbERPPWvDMBDdC/kP4gLdGtkuNMGJEkJLoIuH2oGsF+tq&#10;u7FORlJt599XhUK3e7zP2x1m04uRnO8sK0hXCQji2uqOGwXn6vS0AeEDssbeMim4k4fDfvGww1zb&#10;iT9oLEMjYgj7HBW0IQy5lL5uyaBf2YE4cp/WGQwRukZqh1MMN73MkuRFGuw4NrQ40GtL9a38Ngqu&#10;Zo1F76qLWT+fUlu4t3S8fyn1uJyPWxCB5vAv/nO/6zg/y1L4/SaeIP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YRQP8MAAADdAAAADwAAAAAAAAAAAAAAAACYAgAAZHJzL2Rv&#10;d25yZXYueG1sUEsFBgAAAAAEAAQA9QAAAIgDAAAAAA==&#10;" path="m,l9110,e" filled="f" strokecolor="#ebebeb" strokeweight="2.98pt">
                    <v:path arrowok="t" o:connecttype="custom" o:connectlocs="0,0;9110,0" o:connectangles="0,0"/>
                  </v:shape>
                </v:group>
                <v:group id="Group 702" o:spid="_x0000_s1349" style="position:absolute;left:1419;top:11301;width:9129;height:2" coordorigin="1419,11301" coordsize="912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nVgDsMAAADdAAAADwAAAGRycy9kb3ducmV2LnhtbERPTYvCMBC9L/gfwgje&#10;1rQVl6UaRcQVDyKsLoi3oRnbYjMpTbat/94Igrd5vM+ZL3tTiZYaV1pWEI8jEMSZ1SXnCv5OP5/f&#10;IJxH1lhZJgV3crBcDD7mmGrb8S+1R5+LEMIuRQWF93UqpcsKMujGtiYO3NU2Bn2ATS51g10IN5VM&#10;ouhLGiw5NBRY07qg7Hb8Nwq2HXarSbxp97fr+n45TQ/nfUxKjYb9agbCU+/f4pd7p8P8JEng+U04&#10;QS4e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WdWAOwwAAAN0AAAAP&#10;AAAAAAAAAAAAAAAAAKoCAABkcnMvZG93bnJldi54bWxQSwUGAAAAAAQABAD6AAAAmgMAAAAA&#10;">
                  <v:shape id="Freeform 703" o:spid="_x0000_s1350" style="position:absolute;left:1419;top:11301;width:9129;height:2;visibility:visible;mso-wrap-style:square;v-text-anchor:top" coordsize="912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grUv8IA&#10;AADdAAAADwAAAGRycy9kb3ducmV2LnhtbERPS2vCQBC+F/oflhF6azZGiCV1FSn4uHgwLT1Ps2MS&#10;zc6G3VXTf+8Kgrf5+J4zWwymExdyvrWsYJykIIgrq1uuFfx8r94/QPiArLGzTAr+ycNi/voyw0Lb&#10;K+/pUoZaxBD2BSpoQugLKX3VkEGf2J44cgfrDIYIXS21w2sMN53M0jSXBluODQ329NVQdSrPRsF5&#10;M6Tro532u99y66o/k+d+lyv1NhqWnyACDeEpfri3Os7Psgncv4knyPk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CtS/wgAAAN0AAAAPAAAAAAAAAAAAAAAAAJgCAABkcnMvZG93&#10;bnJldi54bWxQSwUGAAAAAAQABAD1AAAAhwMAAAAA&#10;" path="m,l9129,e" filled="f" strokecolor="#ebebeb" strokeweight="1.54pt">
                    <v:path arrowok="t" o:connecttype="custom" o:connectlocs="0,0;9129,0" o:connectangles="0,0"/>
                  </v:shape>
                </v:group>
                <v:group id="Group 700" o:spid="_x0000_s1351" style="position:absolute;left:2343;top:10806;width:2;height:509" coordorigin="2343,10806" coordsize="2,5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tBd4cQAAADdAAAADwAAAGRycy9kb3ducmV2LnhtbERPS2vCQBC+F/wPywje&#10;6iaxFYmuIqLSgxR8gHgbsmMSzM6G7JrEf98tFHqbj+85i1VvKtFS40rLCuJxBII4s7rkXMHlvHuf&#10;gXAeWWNlmRS8yMFqOXhbYKptx0dqTz4XIYRdigoK7+tUSpcVZNCNbU0cuLttDPoAm1zqBrsQbiqZ&#10;RNFUGiw5NBRY06ag7HF6GgX7Drv1JN62h8d987qdP7+vh5iUGg379RyEp97/i//cXzrMT5IP+P0m&#10;nCCXP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9tBd4cQAAADdAAAA&#10;DwAAAAAAAAAAAAAAAACqAgAAZHJzL2Rvd25yZXYueG1sUEsFBgAAAAAEAAQA+gAAAJsDAAAAAA==&#10;">
                  <v:shape id="Freeform 701" o:spid="_x0000_s1352" style="position:absolute;left:2343;top:10806;width:2;height:509;visibility:visible;mso-wrap-style:square;v-text-anchor:top" coordsize="2,5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e8OsEA&#10;AADdAAAADwAAAGRycy9kb3ducmV2LnhtbERPTYvCMBC9L/gfwgje1tTKilSjiCh4EdbWg8ehGdti&#10;MylJtN1/v1lY8DaP9znr7WBa8SLnG8sKZtMEBHFpdcOVgmtx/FyC8AFZY2uZFPyQh+1m9LHGTNue&#10;L/TKQyViCPsMFdQhdJmUvqzJoJ/ajjhyd+sMhghdJbXDPoabVqZJspAGG44NNXa0r6l85E+joD+c&#10;znybLd1Cnuc65EVSfKcHpSbjYbcCEWgIb/G/+6Tj/DT9gr9v4gly8w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WXvDrBAAAA3QAAAA8AAAAAAAAAAAAAAAAAmAIAAGRycy9kb3du&#10;cmV2LnhtbFBLBQYAAAAABAAEAPUAAACGAwAAAAA=&#10;" path="m,l,509e" filled="f" strokecolor="white" strokeweight="1.06pt">
                    <v:path arrowok="t" o:connecttype="custom" o:connectlocs="0,10806;0,11315" o:connectangles="0,0"/>
                  </v:shape>
                </v:group>
                <v:group id="Group 698" o:spid="_x0000_s1353" style="position:absolute;left:10034;top:10806;width:2;height:509" coordorigin="10034,10806" coordsize="2,5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U5mDcMAAADdAAAADwAAAGRycy9kb3ducmV2LnhtbERPTYvCMBC9L/gfwgje&#10;1rSVFalGEVHxIAurgngbmrEtNpPSxLb+e7OwsLd5vM9ZrHpTiZYaV1pWEI8jEMSZ1SXnCi7n3ecM&#10;hPPIGivLpOBFDlbLwccCU207/qH25HMRQtilqKDwvk6ldFlBBt3Y1sSBu9vGoA+wyaVusAvhppJJ&#10;FE2lwZJDQ4E1bQrKHqenUbDvsFtP4m17fNw3r9v56/t6jEmp0bBfz0F46v2/+M990GF+kkzh95tw&#10;gly+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pTmYNwwAAAN0AAAAP&#10;AAAAAAAAAAAAAAAAAKoCAABkcnMvZG93bnJldi54bWxQSwUGAAAAAAQABAD6AAAAmgMAAAAA&#10;">
                  <v:shape id="Freeform 699" o:spid="_x0000_s1354" style="position:absolute;left:10034;top:10806;width:2;height:509;visibility:visible;mso-wrap-style:square;v-text-anchor:top" coordsize="2,5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mH1sEA&#10;AADdAAAADwAAAGRycy9kb3ducmV2LnhtbERPTYvCMBC9L/gfwgje1tQKrlSjiLjgRdhtPXgcmrEt&#10;NpOSZG3992ZB8DaP9znr7WBacSfnG8sKZtMEBHFpdcOVgnPx/bkE4QOyxtYyKXiQh+1m9LHGTNue&#10;f+meh0rEEPYZKqhD6DIpfVmTQT+1HXHkrtYZDBG6SmqHfQw3rUyTZCENNhwbauxoX1N5y/+Mgv5w&#10;PPFltnQLeZrrkBdJ8ZMelJqMh90KRKAhvMUv91HH+Wn6Bf/fxBPk5g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oJh9bBAAAA3QAAAA8AAAAAAAAAAAAAAAAAmAIAAGRycy9kb3du&#10;cmV2LnhtbFBLBQYAAAAABAAEAPUAAACGAwAAAAA=&#10;" path="m,l,509e" filled="f" strokecolor="white" strokeweight="1.06pt">
                    <v:path arrowok="t" o:connecttype="custom" o:connectlocs="0,10806;0,11315" o:connectangles="0,0"/>
                  </v:shape>
                </v:group>
                <v:group id="Group 696" o:spid="_x0000_s1355" style="position:absolute;left:1428;top:11334;width:905;height:749" coordorigin="1428,11334" coordsize="905,7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51X5MYAAADdAAAADwAAAGRycy9kb3ducmV2LnhtbESPQWvCQBCF70L/wzIF&#10;b7pJxCKpq4i0pQcRqoXS25Adk2B2NmS3Sfz3nYPgbYb35r1v1tvRNaqnLtSeDaTzBBRx4W3NpYHv&#10;8/tsBSpEZIuNZzJwowDbzdNkjbn1A39Rf4qlkhAOORqoYmxzrUNRkcMw9y2xaBffOYyydqW2HQ4S&#10;7hqdJcmLdlizNFTY0r6i4nr6cwY+Bhx2i/StP1wv+9vveXn8OaRkzPR53L2CijTGh/l+/WkFP8sE&#10;V76REfTmH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3nVfkxgAAAN0A&#10;AAAPAAAAAAAAAAAAAAAAAKoCAABkcnMvZG93bnJldi54bWxQSwUGAAAAAAQABAD6AAAAnQMAAAAA&#10;">
                  <v:shape id="Freeform 697" o:spid="_x0000_s1356" style="position:absolute;left:1428;top:11334;width:905;height:749;visibility:visible;mso-wrap-style:square;v-text-anchor:top" coordsize="905,7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FWFOMMA&#10;AADdAAAADwAAAGRycy9kb3ducmV2LnhtbERPTWvCQBC9F/wPywi91Y1BQpq6ihYquVioSs9DdkxC&#10;s7Mxu4nJv+8Khd7m8T5nvR1NIwbqXG1ZwXIRgSAurK65VHA5f7ykIJxH1thYJgUTOdhuZk9rzLS9&#10;8xcNJ1+KEMIuQwWV920mpSsqMugWtiUO3NV2Bn2AXSl1h/cQbhoZR1EiDdYcGips6b2i4ufUGwXH&#10;3l768XvaR7m53g5pmnyWK1TqeT7u3kB4Gv2/+M+d6zA/jl/h8U04QW5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FWFOMMAAADdAAAADwAAAAAAAAAAAAAAAACYAgAAZHJzL2Rv&#10;d25yZXYueG1sUEsFBgAAAAAEAAQA9QAAAIgDAAAAAA==&#10;" path="m,749r905,l905,,,,,749xe" fillcolor="#dadada" stroked="f">
                    <v:path arrowok="t" o:connecttype="custom" o:connectlocs="0,12083;905,12083;905,11334;0,11334;0,12083" o:connectangles="0,0,0,0,0"/>
                  </v:shape>
                </v:group>
                <v:group id="Group 694" o:spid="_x0000_s1357" style="position:absolute;left:1476;top:11392;width:811;height:247" coordorigin="1476,11392" coordsize="811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DLNP8YAAADdAAAADwAAAGRycy9kb3ducmV2LnhtbESPQWvCQBCF7wX/wzKC&#10;t7qJ0lKiq4hY8SCFakG8DdkxCWZnQ3abxH/vHAq9zfDevPfNcj24WnXUhsqzgXSagCLOva24MPBz&#10;/nz9ABUissXaMxl4UID1avSyxMz6nr+pO8VCSQiHDA2UMTaZ1iEvyWGY+oZYtJtvHUZZ20LbFnsJ&#10;d7WeJcm7dlixNJTY0Lak/H76dQb2Pfabebrrjvfb9nE9v31djikZMxkPmwWoSEP8N/9dH6zgz+bC&#10;L9/ICHr1B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MMs0/xgAAAN0A&#10;AAAPAAAAAAAAAAAAAAAAAKoCAABkcnMvZG93bnJldi54bWxQSwUGAAAAAAQABAD6AAAAnQMAAAAA&#10;">
                  <v:shape id="Freeform 695" o:spid="_x0000_s1358" style="position:absolute;left:1476;top:11392;width:811;height:247;visibility:visible;mso-wrap-style:square;v-text-anchor:top" coordsize="811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+5kqb8A&#10;AADdAAAADwAAAGRycy9kb3ducmV2LnhtbERPTYvCMBC9C/6HMII3TVVYlq5RZEG2R62LeByaMSlt&#10;JqWJ2v33RhD2No/3Oevt4Fpxpz7UnhUs5hkI4srrmo2C39N+9gkiRGSNrWdS8EcBtpvxaI259g8+&#10;0r2MRqQQDjkqsDF2uZShsuQwzH1HnLir7x3GBHsjdY+PFO5aucyyD+mw5tRgsaNvS1VT3pyCwJ1l&#10;fS6K0vysLtg0u9P1YJSaTobdF4hIQ/wXv92FTvOXqwW8vkknyM0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n7mSpvwAAAN0AAAAPAAAAAAAAAAAAAAAAAJgCAABkcnMvZG93bnJl&#10;di54bWxQSwUGAAAAAAQABAD1AAAAhAMAAAAA&#10;" path="m,247r812,l812,,,,,247xe" fillcolor="#dadada" stroked="f">
                    <v:path arrowok="t" o:connecttype="custom" o:connectlocs="0,11639;812,11639;812,11392;0,11392;0,11639" o:connectangles="0,0,0,0,0"/>
                  </v:shape>
                </v:group>
                <v:group id="Group 692" o:spid="_x0000_s1359" style="position:absolute;left:2352;top:11334;width:7669;height:749" coordorigin="2352,11334" coordsize="7669,7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6z208MAAADdAAAADwAAAGRycy9kb3ducmV2LnhtbERPTYvCMBC9L/gfwgje&#10;1rQVF6lGEdHFgwirgngbmrEtNpPSZNv6742wsLd5vM9ZrHpTiZYaV1pWEI8jEMSZ1SXnCi7n3ecM&#10;hPPIGivLpOBJDlbLwccCU207/qH25HMRQtilqKDwvk6ldFlBBt3Y1sSBu9vGoA+wyaVusAvhppJJ&#10;FH1JgyWHhgJr2hSUPU6/RsF3h916Em/bw+O+ed7O0+P1EJNSo2G/noPw1Pt/8Z97r8P8ZJLA+5tw&#10;gly+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TrPbTwwAAAN0AAAAP&#10;AAAAAAAAAAAAAAAAAKoCAABkcnMvZG93bnJldi54bWxQSwUGAAAAAAQABAD6AAAAmgMAAAAA&#10;">
                  <v:shape id="Freeform 693" o:spid="_x0000_s1360" style="position:absolute;left:2352;top:11334;width:7669;height:749;visibility:visible;mso-wrap-style:square;v-text-anchor:top" coordsize="7669,7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VO8MgA&#10;AADdAAAADwAAAGRycy9kb3ducmV2LnhtbESPQWsCMRCF74X+hzCFXopmVWhlNUoRSyu9WBXB27CZ&#10;brJuJssmXbf/3hSE3mZ4b973Zr7sXS06aoP1rGA0zEAQF15bLhUc9m+DKYgQkTXWnknBLwVYLu7v&#10;5phrf+Ev6naxFCmEQ44KTIxNLmUoDDkMQ98QJ+3btw5jWttS6hYvKdzVcpxlz9Kh5UQw2NDKUHHe&#10;/bjErUbb4mjs9n1jq6fjS7X+PHVnpR4f+tcZiEh9/Dffrj90qj+eTODvmzSCXFw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GBU7wyAAAAN0AAAAPAAAAAAAAAAAAAAAAAJgCAABk&#10;cnMvZG93bnJldi54bWxQSwUGAAAAAAQABAD1AAAAjQMAAAAA&#10;" path="m,749r7670,l7670,,,,,749xe" fillcolor="#dadada" stroked="f">
                    <v:path arrowok="t" o:connecttype="custom" o:connectlocs="0,12083;7670,12083;7670,11334;0,11334;0,12083" o:connectangles="0,0,0,0,0"/>
                  </v:shape>
                </v:group>
                <v:group id="Group 690" o:spid="_x0000_s1361" style="position:absolute;left:2400;top:11392;width:7576;height:228" coordorigin="2400,11392" coordsize="7576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wnLPMUAAADdAAAADwAAAGRycy9kb3ducmV2LnhtbERPS2vCQBC+F/wPyxR6&#10;q5uHLZK6BhFbPIhQFUpvQ3ZMQrKzIbtN4r/vFoTe5uN7ziqfTCsG6l1tWUE8j0AQF1bXXCq4nN+f&#10;lyCcR9bYWiYFN3KQr2cPK8y0HfmThpMvRQhhl6GCyvsuk9IVFRl0c9sRB+5qe4M+wL6UuscxhJtW&#10;JlH0Kg3WHBoq7GhbUdGcfoyCjxHHTRrvhkNz3d6+zy/Hr0NMSj09Tps3EJ4m/y++u/c6zE/SBfx9&#10;E06Q61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HMJyzzFAAAA3QAA&#10;AA8AAAAAAAAAAAAAAAAAqgIAAGRycy9kb3ducmV2LnhtbFBLBQYAAAAABAAEAPoAAACcAwAAAAA=&#10;">
                  <v:shape id="Freeform 691" o:spid="_x0000_s1362" style="position:absolute;left:2400;top:11392;width:7576;height:228;visibility:visible;mso-wrap-style:square;v-text-anchor:top" coordsize="7576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+tkVsUA&#10;AADdAAAADwAAAGRycy9kb3ducmV2LnhtbERPTWvCQBC9F/wPywi91Y3aWkldRQSh7aHQVIrHITsm&#10;odnZsDvGtL++Wyh4m8f7nNVmcK3qKcTGs4HpJANFXHrbcGXg8LG/W4KKgmyx9UwGvinCZj26WWFu&#10;/YXfqS+kUimEY44GapEu1zqWNTmME98RJ+7kg0NJMFTaBrykcNfqWZYttMOGU0ONHe1qKr+KszPA&#10;n49y2k7lJbtfvP30h9fdPBwLY27Hw/YJlNAgV/G/+9mm+bP5A/x9k07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62RWxQAAAN0AAAAPAAAAAAAAAAAAAAAAAJgCAABkcnMv&#10;ZG93bnJldi54bWxQSwUGAAAAAAQABAD1AAAAigMAAAAA&#10;" path="m,228r7576,l7576,,,,,228xe" fillcolor="#dadada" stroked="f">
                    <v:path arrowok="t" o:connecttype="custom" o:connectlocs="0,11620;7576,11620;7576,11392;0,11392;0,11620" o:connectangles="0,0,0,0,0"/>
                  </v:shape>
                </v:group>
                <v:group id="Group 688" o:spid="_x0000_s1363" style="position:absolute;left:2400;top:11620;width:7576;height:206" coordorigin="2400,11620" coordsize="7576,2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Jfw0MIAAADdAAAADwAAAGRycy9kb3ducmV2LnhtbERPTYvCMBC9L/gfwgje&#10;1rTKilSjiKh4EGFVEG9DM7bFZlKa2NZ/bxaEvc3jfc582ZlSNFS7wrKCeBiBIE6tLjhTcDlvv6cg&#10;nEfWWFomBS9ysFz0vuaYaNvyLzUnn4kQwi5BBbn3VSKlS3My6Ia2Ig7c3dYGfYB1JnWNbQg3pRxF&#10;0UQaLDg05FjROqf0cXoaBbsW29U43jSHx339up1/jtdDTEoN+t1qBsJT5//FH/deh/mj8QT+vgkn&#10;yMU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OyX8NDCAAAA3QAAAA8A&#10;AAAAAAAAAAAAAAAAqgIAAGRycy9kb3ducmV2LnhtbFBLBQYAAAAABAAEAPoAAACZAwAAAAA=&#10;">
                  <v:shape id="Freeform 689" o:spid="_x0000_s1364" style="position:absolute;left:2400;top:11620;width:7576;height:206;visibility:visible;mso-wrap-style:square;v-text-anchor:top" coordsize="7576,2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HFofsAA&#10;AADdAAAADwAAAGRycy9kb3ducmV2LnhtbERPy6rCMBDdC/5DGMGNaOoDlWoUueJF3Fn9gKEZ22Iz&#10;KU1urX69uSC4m8N5znrbmlI0VLvCsoLxKAJBnFpdcKbgejkMlyCcR9ZYWiYFT3Kw3XQ7a4y1ffCZ&#10;msRnIoSwi1FB7n0VS+nSnAy6ka2IA3eztUEfYJ1JXeMjhJtSTqJoLg0WHBpyrOgnp/Se/BkFzeD3&#10;NODpoilf1+opL3vez5iV6vfa3QqEp9Z/xR/3UYf5k+kC/r8JJ8jNG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HFofsAAAADdAAAADwAAAAAAAAAAAAAAAACYAgAAZHJzL2Rvd25y&#10;ZXYueG1sUEsFBgAAAAAEAAQA9QAAAIUDAAAAAA==&#10;" path="m,206r7576,l7576,,,,,206xe" fillcolor="#dadada" stroked="f">
                    <v:path arrowok="t" o:connecttype="custom" o:connectlocs="0,11826;7576,11826;7576,11620;0,11620;0,11826" o:connectangles="0,0,0,0,0"/>
                  </v:shape>
                </v:group>
                <v:group id="Group 686" o:spid="_x0000_s1365" style="position:absolute;left:2400;top:11826;width:7576;height:228" coordorigin="2400,11826" coordsize="7576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kTBOcYAAADdAAAADwAAAGRycy9kb3ducmV2LnhtbESPQWvCQBCF7wX/wzKC&#10;t7qJ0lKiq4hY8SCFakG8DdkxCWZnQ3abxH/vHAq9zfDevPfNcj24WnXUhsqzgXSagCLOva24MPBz&#10;/nz9ABUissXaMxl4UID1avSyxMz6nr+pO8VCSQiHDA2UMTaZ1iEvyWGY+oZYtJtvHUZZ20LbFnsJ&#10;d7WeJcm7dlixNJTY0Lak/H76dQb2Pfabebrrjvfb9nE9v31djikZMxkPmwWoSEP8N/9dH6zgz+aC&#10;K9/ICHr1B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yRME5xgAAAN0A&#10;AAAPAAAAAAAAAAAAAAAAAKoCAABkcnMvZG93bnJldi54bWxQSwUGAAAAAAQABAD6AAAAnQMAAAAA&#10;">
                  <v:shape id="Freeform 687" o:spid="_x0000_s1366" style="position:absolute;left:2400;top:11826;width:7576;height:228;visibility:visible;mso-wrap-style:square;v-text-anchor:top" coordsize="7576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ZuU8UA&#10;AADdAAAADwAAAGRycy9kb3ducmV2LnhtbERPTWvCQBC9F/wPywi91Y1abE1dRQSh7aFgKsXjkB2T&#10;0Oxs2B1j2l/fLRR6m8f7nNVmcK3qKcTGs4HpJANFXHrbcGXg+L6/ewQVBdli65kMfFGEzXp0s8Lc&#10;+isfqC+kUimEY44GapEu1zqWNTmME98RJ+7sg0NJMFTaBrymcNfqWZYttMOGU0ONHe1qKj+LizPA&#10;Hw9y3k7lJbtfvH33x9fdPJwKY27Hw/YJlNAg/+I/97NN82fzJfx+k07Q6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pm5TxQAAAN0AAAAPAAAAAAAAAAAAAAAAAJgCAABkcnMv&#10;ZG93bnJldi54bWxQSwUGAAAAAAQABAD1AAAAigMAAAAA&#10;" path="m,228r7576,l7576,,,,,228xe" fillcolor="#dadada" stroked="f">
                    <v:path arrowok="t" o:connecttype="custom" o:connectlocs="0,12054;7576,12054;7576,11826;0,11826;0,12054" o:connectangles="0,0,0,0,0"/>
                  </v:shape>
                </v:group>
                <v:group id="Group 684" o:spid="_x0000_s1367" style="position:absolute;left:10044;top:11334;width:494;height:749" coordorigin="10044,11334" coordsize="494,7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DS+QscAAADdAAAADwAAAGRycy9kb3ducmV2LnhtbESPQWvCQBCF74X+h2UK&#10;3uom2kpJXUWkLT1IwVgQb0N2TILZ2ZDdJvHfdw6Ctxnem/e+Wa5H16ieulB7NpBOE1DEhbc1lwZ+&#10;D5/Pb6BCRLbYeCYDVwqwXj0+LDGzfuA99XkslYRwyNBAFWObaR2KihyGqW+JRTv7zmGUtSu17XCQ&#10;cNfoWZIstMOapaHClrYVFZf8zxn4GnDYzNOPfnc5b6+nw+vPcZeSMZOncfMOKtIY7+bb9bcV/NmL&#10;8Ms3MoJe/QM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VDS+QscAAADd&#10;AAAADwAAAAAAAAAAAAAAAACqAgAAZHJzL2Rvd25yZXYueG1sUEsFBgAAAAAEAAQA+gAAAJ4DAAAA&#10;AA==&#10;">
                  <v:shape id="Freeform 685" o:spid="_x0000_s1368" style="position:absolute;left:10044;top:11334;width:494;height:749;visibility:visible;mso-wrap-style:square;v-text-anchor:top" coordsize="494,7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wsTsAA&#10;AADdAAAADwAAAGRycy9kb3ducmV2LnhtbERPzWqDQBC+F/oOyxRya1ZDKGKySggUeirU+gCDO1Fb&#10;d1acNZo+fTdQ6G0+vt85lqsb1JUm6T0bSLcJKOLG255bA/Xn63MGSgKyxcEzGbiRQFk8Phwxt37h&#10;D7pWoVUxhCVHA10IY661NB05lK0fiSN38ZPDEOHUajvhEsPdoHdJ8qId9hwbOhzp3FHzXc3OgIxh&#10;bt9/1oWyel95fxMrX2LM5mk9HUAFWsO/+M/9ZuP83T6F+zfxBF38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ewsTsAAAADdAAAADwAAAAAAAAAAAAAAAACYAgAAZHJzL2Rvd25y&#10;ZXYueG1sUEsFBgAAAAAEAAQA9QAAAIUDAAAAAA==&#10;" path="m,749r494,l494,,,,,749xe" fillcolor="#dadada" stroked="f">
                    <v:path arrowok="t" o:connecttype="custom" o:connectlocs="0,12083;494,12083;494,11334;0,11334;0,12083" o:connectangles="0,0,0,0,0"/>
                  </v:shape>
                </v:group>
                <v:group id="Group 682" o:spid="_x0000_s1369" style="position:absolute;left:10089;top:11392;width:401;height:480" coordorigin="10089,11392" coordsize="401,4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6qFrsQAAADdAAAADwAAAGRycy9kb3ducmV2LnhtbERPS2vCQBC+F/wPywje&#10;6iaxFYmuIqLSgxR8gHgbsmMSzM6G7JrEf98tFHqbj+85i1VvKtFS40rLCuJxBII4s7rkXMHlvHuf&#10;gXAeWWNlmRS8yMFqOXhbYKptx0dqTz4XIYRdigoK7+tUSpcVZNCNbU0cuLttDPoAm1zqBrsQbiqZ&#10;RNFUGiw5NBRY06ag7HF6GgX7Drv1JN62h8d987qdP7+vh5iUGg379RyEp97/i//cXzrMTz4S+P0m&#10;nCCXP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6qFrsQAAADdAAAA&#10;DwAAAAAAAAAAAAAAAACqAgAAZHJzL2Rvd25yZXYueG1sUEsFBgAAAAAEAAQA+gAAAJsDAAAAAA==&#10;">
                  <v:shape id="Freeform 683" o:spid="_x0000_s1370" style="position:absolute;left:10089;top:11392;width:401;height:480;visibility:visible;mso-wrap-style:square;v-text-anchor:top" coordsize="401,4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dItsMA&#10;AADdAAAADwAAAGRycy9kb3ducmV2LnhtbERPS4vCMBC+C/sfwix403SrLlKNIi6CXhbUFfQ2NNMH&#10;NpPSRFv/vVkQvM3H95z5sjOVuFPjSssKvoYRCOLU6pJzBX/HzWAKwnlkjZVlUvAgB8vFR2+OibYt&#10;7+l+8LkIIewSVFB4XydSurQgg25oa+LAZbYx6ANscqkbbEO4qWQcRd/SYMmhocCa1gWl18PNKLhO&#10;+JRm8c50Z7OatpfJI/v5XSvV/+xWMxCeOv8Wv9xbHebH4xH8fxNOkI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vdItsMAAADdAAAADwAAAAAAAAAAAAAAAACYAgAAZHJzL2Rv&#10;d25yZXYueG1sUEsFBgAAAAAEAAQA9QAAAIgDAAAAAA==&#10;" path="m,480r401,l401,,,,,480xe" fillcolor="#dadada" stroked="f">
                    <v:path arrowok="t" o:connecttype="custom" o:connectlocs="0,11872;401,11872;401,11392;0,11392;0,11872" o:connectangles="0,0,0,0,0"/>
                  </v:shape>
                </v:group>
                <v:group id="Group 680" o:spid="_x0000_s1371" style="position:absolute;left:1428;top:11363;width:9110;height:2" coordorigin="1428,11363" coordsize="9110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w+4QcUAAADdAAAADwAAAGRycy9kb3ducmV2LnhtbERPTWvCQBC9F/wPyxS8&#10;NZtoWiTNKiJWPIRCVSi9DdkxCWZnQ3abxH/fLRR6m8f7nHwzmVYM1LvGsoIkikEQl1Y3XCm4nN+e&#10;ViCcR9bYWiYFd3KwWc8ecsy0HfmDhpOvRAhhl6GC2vsuk9KVNRl0ke2IA3e1vUEfYF9J3eMYwk0r&#10;F3H8Ig02HBpq7GhXU3k7fRsFhxHH7TLZD8Xturt/nZ/fP4uElJo/TttXEJ4m/y/+cx91mL9IU/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sPuEHFAAAA3QAA&#10;AA8AAAAAAAAAAAAAAAAAqgIAAGRycy9kb3ducmV2LnhtbFBLBQYAAAAABAAEAPoAAACcAwAAAAA=&#10;">
                  <v:shape id="Freeform 681" o:spid="_x0000_s1372" style="position:absolute;left:1428;top:11363;width:9110;height:2;visibility:visible;mso-wrap-style:square;v-text-anchor:top" coordsize="911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pQhMIA&#10;AADdAAAADwAAAGRycy9kb3ducmV2LnhtbERP22rCQBB9L/gPywi+1Y2XikZXUaFQMFAa9X3Mjkkw&#10;Oxuyq4l/7xYKfZvDuc5q05lKPKhxpWUFo2EEgjizuuRcwen4+T4H4TyyxsoyKXiSg82697bCWNuW&#10;f+iR+lyEEHYxKii8r2MpXVaQQTe0NXHgrrYx6ANscqkbbEO4qeQ4imbSYMmhocCa9gVlt/RuFJTp&#10;zl5te04WhwTN90Rml4SdUoN+t12C8NT5f/Gf+0uH+ePpB/x+E06Q6x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5ulCEwgAAAN0AAAAPAAAAAAAAAAAAAAAAAJgCAABkcnMvZG93&#10;bnJldi54bWxQSwUGAAAAAAQABAD1AAAAhwMAAAAA&#10;" path="m,l9110,e" filled="f" strokecolor="#dadada" strokeweight="2.98pt">
                    <v:path arrowok="t" o:connecttype="custom" o:connectlocs="0,0;9110,0" o:connectangles="0,0"/>
                  </v:shape>
                </v:group>
                <v:group id="Group 678" o:spid="_x0000_s1373" style="position:absolute;left:1419;top:12066;width:9129;height:2" coordorigin="1419,12066" coordsize="912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JGDrcUAAADdAAAADwAAAGRycy9kb3ducmV2LnhtbERPTWvCQBC9F/wPyxS8&#10;NZtoGyTNKiJWPIRCVSi9DdkxCWZnQ3abxH/fLRR6m8f7nHwzmVYM1LvGsoIkikEQl1Y3XCm4nN+e&#10;ViCcR9bYWiYFd3KwWc8ecsy0HfmDhpOvRAhhl6GC2vsuk9KVNRl0ke2IA3e1vUEfYF9J3eMYwk0r&#10;F3GcSoMNh4YaO9rVVN5O30bBYcRxu0z2Q3G77u5f55f3zyIhpeaP0/YVhKfJ/4v/3Ecd5i+eU/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SRg63FAAAA3QAA&#10;AA8AAAAAAAAAAAAAAAAAqgIAAGRycy9kb3ducmV2LnhtbFBLBQYAAAAABAAEAPoAAACcAwAAAAA=&#10;">
                  <v:shape id="Freeform 679" o:spid="_x0000_s1374" style="position:absolute;left:1419;top:12066;width:9129;height:2;visibility:visible;mso-wrap-style:square;v-text-anchor:top" coordsize="912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gVasEA&#10;AADdAAAADwAAAGRycy9kb3ducmV2LnhtbERPTYvCMBC9L/gfwgh7W1NlWbUaRYqC17V72OOQjG21&#10;mZQk2vrvzcKCt3m8z1lvB9uKO/nQOFYwnWQgiLUzDVcKfsrDxwJEiMgGW8ek4EEBtpvR2xpz43r+&#10;pvspViKFcMhRQR1jl0sZdE0Ww8R1xIk7O28xJugraTz2Kdy2cpZlX9Jiw6mhxo6KmvT1dLMKtL5U&#10;fXbc7/zy116XksumKEql3sfDbgUi0hBf4n/30aT5s885/H2TTpCbJ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rYFWrBAAAA3QAAAA8AAAAAAAAAAAAAAAAAmAIAAGRycy9kb3du&#10;cmV2LnhtbFBLBQYAAAAABAAEAPUAAACGAwAAAAA=&#10;" path="m,l9129,e" filled="f" strokecolor="#dadada" strokeweight="1.54pt">
                    <v:path arrowok="t" o:connecttype="custom" o:connectlocs="0,0;9129,0" o:connectangles="0,0"/>
                  </v:shape>
                </v:group>
                <v:group id="Group 676" o:spid="_x0000_s1375" style="position:absolute;left:2343;top:11392;width:2;height:689" coordorigin="2343,11392" coordsize="2,68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kKyRMcAAADdAAAADwAAAGRycy9kb3ducmV2LnhtbESPQWvCQBCF74X+h2UK&#10;3uom2kpJXUWkLT1IwVgQb0N2TILZ2ZDdJvHfdw6Ctxnem/e+Wa5H16ieulB7NpBOE1DEhbc1lwZ+&#10;D5/Pb6BCRLbYeCYDVwqwXj0+LDGzfuA99XkslYRwyNBAFWObaR2KihyGqW+JRTv7zmGUtSu17XCQ&#10;cNfoWZIstMOapaHClrYVFZf8zxn4GnDYzNOPfnc5b6+nw+vPcZeSMZOncfMOKtIY7+bb9bcV/NmL&#10;4Mo3MoJe/QM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qkKyRMcAAADd&#10;AAAADwAAAAAAAAAAAAAAAACqAgAAZHJzL2Rvd25yZXYueG1sUEsFBgAAAAAEAAQA+gAAAJ4DAAAA&#10;AA==&#10;">
                  <v:shape id="Freeform 677" o:spid="_x0000_s1376" style="position:absolute;left:2343;top:11392;width:2;height:689;visibility:visible;mso-wrap-style:square;v-text-anchor:top" coordsize="2,6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Bt6cMA&#10;AADdAAAADwAAAGRycy9kb3ducmV2LnhtbERPS2vCQBC+F/wPywje6sZHS02zkaCIXorU6n2aHZNg&#10;djbsrpr++65Q6G0+vudky9604kbON5YVTMYJCOLS6oYrBcevzfMbCB+QNbaWScEPeVjmg6cMU23v&#10;/Em3Q6hEDGGfooI6hC6V0pc1GfRj2xFH7mydwRChq6R2eI/hppXTJHmVBhuODTV2tKqpvByuRkGx&#10;sPuTm0+29qWYVX2x0etv96HUaNgX7yAC9eFf/Ofe6Th/Ol/A45t4gsx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vBt6cMAAADdAAAADwAAAAAAAAAAAAAAAACYAgAAZHJzL2Rv&#10;d25yZXYueG1sUEsFBgAAAAAEAAQA9QAAAIgDAAAAAA==&#10;" path="m,l,689e" filled="f" strokecolor="white" strokeweight="1.06pt">
                    <v:path arrowok="t" o:connecttype="custom" o:connectlocs="0,11392;0,12081" o:connectangles="0,0"/>
                  </v:shape>
                </v:group>
                <v:group id="Group 674" o:spid="_x0000_s1377" style="position:absolute;left:10034;top:11392;width:2;height:689" coordorigin="10034,11392" coordsize="2,68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e0on8YAAADdAAAADwAAAGRycy9kb3ducmV2LnhtbESPQWvCQBCF7wX/wzKC&#10;t7qJYinRVUSseJBCtSDehuyYBLOzIbtN4r/vHAq9zfDevPfNajO4WnXUhsqzgXSagCLOva24MPB9&#10;+Xh9BxUissXaMxl4UoDNevSywsz6nr+oO8dCSQiHDA2UMTaZ1iEvyWGY+oZYtLtvHUZZ20LbFnsJ&#10;d7WeJcmbdlixNJTY0K6k/HH+cQYOPfbbebrvTo/77nm7LD6vp5SMmYyH7RJUpCH+m/+uj1bwZwvh&#10;l29kBL3+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R7SifxgAAAN0A&#10;AAAPAAAAAAAAAAAAAAAAAKoCAABkcnMvZG93bnJldi54bWxQSwUGAAAAAAQABAD6AAAAnQMAAAAA&#10;">
                  <v:shape id="Freeform 675" o:spid="_x0000_s1378" style="position:absolute;left:10034;top:11392;width:2;height:689;visibility:visible;mso-wrap-style:square;v-text-anchor:top" coordsize="2,6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V/3MsMA&#10;AADdAAAADwAAAGRycy9kb3ducmV2LnhtbERPTWvCQBC9F/wPywi91U1SLTW6htAi9SKltt7H7JgE&#10;s7Nhd6vx37tCobd5vM9ZFoPpxJmcby0rSCcJCOLK6pZrBT/f66dXED4ga+wsk4IreShWo4cl5tpe&#10;+IvOu1CLGMI+RwVNCH0upa8aMugntieO3NE6gyFCV0vt8BLDTSezJHmRBluODQ329NZQddr9GgXl&#10;3H7u3TT9sLPyuR7KtX4/uK1Sj+OhXIAINIR/8Z97o+P8bJbC/Zt4glzd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V/3MsMAAADdAAAADwAAAAAAAAAAAAAAAACYAgAAZHJzL2Rv&#10;d25yZXYueG1sUEsFBgAAAAAEAAQA9QAAAIgDAAAAAA==&#10;" path="m,l,689e" filled="f" strokecolor="white" strokeweight="1.06pt">
                    <v:path arrowok="t" o:connecttype="custom" o:connectlocs="0,11392;0,12081" o:connectangles="0,0"/>
                  </v:shape>
                </v:group>
                <v:group id="Group 672" o:spid="_x0000_s1379" style="position:absolute;left:1428;top:12100;width:905;height:566" coordorigin="1428,12100" coordsize="905,5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nMTc8MAAADdAAAADwAAAGRycy9kb3ducmV2LnhtbERPTYvCMBC9L/gfwgh7&#10;W9N2cZFqFBEVDyKsCuJtaMa22ExKE9v6742wsLd5vM+ZLXpTiZYaV1pWEI8iEMSZ1SXnCs6nzdcE&#10;hPPIGivLpOBJDhbzwccMU207/qX26HMRQtilqKDwvk6ldFlBBt3I1sSBu9nGoA+wyaVusAvhppJJ&#10;FP1IgyWHhgJrWhWU3Y8Po2DbYbf8jtft/n5bPa+n8eGyj0mpz2G/nILw1Pt/8Z97p8P8ZJzA+5tw&#10;gpy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OcxNzwwAAAN0AAAAP&#10;AAAAAAAAAAAAAAAAAKoCAABkcnMvZG93bnJldi54bWxQSwUGAAAAAAQABAD6AAAAmgMAAAAA&#10;">
                  <v:shape id="Freeform 673" o:spid="_x0000_s1380" style="position:absolute;left:1428;top:12100;width:905;height:566;visibility:visible;mso-wrap-style:square;v-text-anchor:top" coordsize="905,5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OMkD8IA&#10;AADdAAAADwAAAGRycy9kb3ducmV2LnhtbERPS2sCMRC+F/ofwhR6KZqtRVlWo5QWwXrzeR4242bt&#10;ZrIkqbv990YQvM3H95zZoreNuJAPtWMF78MMBHHpdM2Vgv1uOchBhIissXFMCv4pwGL+/DTDQruO&#10;N3TZxkqkEA4FKjAxtoWUoTRkMQxdS5y4k/MWY4K+ktpjl8JtI0dZNpEWa04NBlv6MlT+bv+sArt6&#10;08fjcu13P+fO5H11zg/yW6nXl/5zCiJSHx/iu3ul0/zR+ANu36QT5PwK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E4yQPwgAAAN0AAAAPAAAAAAAAAAAAAAAAAJgCAABkcnMvZG93&#10;bnJldi54bWxQSwUGAAAAAAQABAD1AAAAhwMAAAAA&#10;" path="m,566r905,l905,,,,,566xe" fillcolor="#ebebeb" stroked="f">
                    <v:path arrowok="t" o:connecttype="custom" o:connectlocs="0,12666;905,12666;905,12100;0,12100;0,12666" o:connectangles="0,0,0,0,0"/>
                  </v:shape>
                </v:group>
                <v:group id="Group 670" o:spid="_x0000_s1381" style="position:absolute;left:1476;top:12157;width:811;height:247" coordorigin="1476,12157" coordsize="811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tYunMUAAADdAAAADwAAAGRycy9kb3ducmV2LnhtbERPTWvCQBC9F/wPywi9&#10;NZvYpkjMKiJWPIRCVSi9DdkxCWZnQ3abxH/fLRR6m8f7nHwzmVYM1LvGsoIkikEQl1Y3XCm4nN+e&#10;liCcR9bYWiYFd3KwWc8ecsy0HfmDhpOvRAhhl6GC2vsuk9KVNRl0ke2IA3e1vUEfYF9J3eMYwk0r&#10;F3H8Kg02HBpq7GhXU3k7fRsFhxHH7XOyH4rbdXf/Oqfvn0VCSj3Op+0KhKfJ/4v/3Ecd5i/SF/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7WLpzFAAAA3QAA&#10;AA8AAAAAAAAAAAAAAAAAqgIAAGRycy9kb3ducmV2LnhtbFBLBQYAAAAABAAEAPoAAACcAwAAAAA=&#10;">
                  <v:shape id="Freeform 671" o:spid="_x0000_s1382" style="position:absolute;left:1476;top:12157;width:811;height:247;visibility:visible;mso-wrap-style:square;v-text-anchor:top" coordsize="811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a4i88QA&#10;AADdAAAADwAAAGRycy9kb3ducmV2LnhtbERPTWsCMRC9F/wPYQq9abbClnY1imiFHmpBreBx2Iyb&#10;bTeTJUnX9d8bQehtHu9zpvPeNqIjH2rHCp5HGQji0umaKwXf+/XwFUSIyBobx6TgQgHms8HDFAvt&#10;zrylbhcrkUI4FKjAxNgWUobSkMUwci1x4k7OW4wJ+kpqj+cUbhs5zrIXabHm1GCwpaWh8nf3ZxV0&#10;X93SHn8O/r1cfy72m5Xx+ZtR6umxX0xAROrjv/ju/tBp/jjP4fZNOkHOr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GuIvPEAAAA3QAAAA8AAAAAAAAAAAAAAAAAmAIAAGRycy9k&#10;b3ducmV2LnhtbFBLBQYAAAAABAAEAPUAAACJAwAAAAA=&#10;" path="m,248r812,l812,,,,,248xe" fillcolor="#ebebeb" stroked="f">
                    <v:path arrowok="t" o:connecttype="custom" o:connectlocs="0,12405;812,12405;812,12157;0,12157;0,12405" o:connectangles="0,0,0,0,0"/>
                  </v:shape>
                </v:group>
                <v:group id="Group 668" o:spid="_x0000_s1383" style="position:absolute;left:2352;top:12100;width:7669;height:566" coordorigin="2352,12100" coordsize="7669,5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UgVcMQAAADdAAAADwAAAGRycy9kb3ducmV2LnhtbERPTWuDQBC9F/oflink&#10;1qymKMVmIxLakkMoxBRKb4M7UYk7K+5Wzb/PBgq5zeN9zjqfTSdGGlxrWUG8jEAQV1a3XCv4Pn48&#10;v4JwHlljZ5kUXMhBvnl8WGOm7cQHGktfixDCLkMFjfd9JqWrGjLolrYnDtzJDgZ9gEMt9YBTCDed&#10;XEVRKg22HBoa7GnbUHUu/4yCzwmn4iV+H/fn0/bye0y+fvYxKbV4mos3EJ5mfxf/u3c6zF8lKdy+&#10;CSfIzR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MUgVcMQAAADdAAAA&#10;DwAAAAAAAAAAAAAAAACqAgAAZHJzL2Rvd25yZXYueG1sUEsFBgAAAAAEAAQA+gAAAJsDAAAAAA==&#10;">
                  <v:shape id="Freeform 669" o:spid="_x0000_s1384" style="position:absolute;left:2352;top:12100;width:7669;height:566;visibility:visible;mso-wrap-style:square;v-text-anchor:top" coordsize="7669,5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7PYcQA&#10;AADdAAAADwAAAGRycy9kb3ducmV2LnhtbERPTWvCQBC9C/6HZYTedKO0jURXUUNQezN68DhkxySY&#10;nQ3ZVdN/3y0UepvH+5zlujeNeFLnassKppMIBHFhdc2lgss5G89BOI+ssbFMCr7JwXo1HCwx0fbF&#10;J3rmvhQhhF2CCirv20RKV1Rk0E1sSxy4m+0M+gC7UuoOXyHcNHIWRZ/SYM2hocKWdhUV9/xhFByy&#10;9rqZ7o/H/danX/NtfH6/7lKl3kb9ZgHCU+//xX/ugw7zZx8x/H4TTpCr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Zuz2HEAAAA3QAAAA8AAAAAAAAAAAAAAAAAmAIAAGRycy9k&#10;b3ducmV2LnhtbFBLBQYAAAAABAAEAPUAAACJAwAAAAA=&#10;" path="m,566r7670,l7670,,,,,566xe" fillcolor="#ebebeb" stroked="f">
                    <v:path arrowok="t" o:connecttype="custom" o:connectlocs="0,12666;7670,12666;7670,12100;0,12100;0,12666" o:connectangles="0,0,0,0,0"/>
                  </v:shape>
                </v:group>
                <v:group id="Group 666" o:spid="_x0000_s1385" style="position:absolute;left:2400;top:12157;width:7576;height:228" coordorigin="2400,12157" coordsize="7576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5skmcYAAADdAAAADwAAAGRycy9kb3ducmV2LnhtbESPQWvCQBCF7wX/wzKC&#10;t7qJYinRVUSseJBCtSDehuyYBLOzIbtN4r/vHAq9zfDevPfNajO4WnXUhsqzgXSagCLOva24MPB9&#10;+Xh9BxUissXaMxl4UoDNevSywsz6nr+oO8dCSQiHDA2UMTaZ1iEvyWGY+oZYtLtvHUZZ20LbFnsJ&#10;d7WeJcmbdlixNJTY0K6k/HH+cQYOPfbbebrvTo/77nm7LD6vp5SMmYyH7RJUpCH+m/+uj1bwZwvB&#10;lW9kBL3+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vmySZxgAAAN0A&#10;AAAPAAAAAAAAAAAAAAAAAKoCAABkcnMvZG93bnJldi54bWxQSwUGAAAAAAQABAD6AAAAnQMAAAAA&#10;">
                  <v:shape id="Freeform 667" o:spid="_x0000_s1386" style="position:absolute;left:2400;top:12157;width:7576;height:228;visibility:visible;mso-wrap-style:square;v-text-anchor:top" coordsize="7576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mpZ8MA&#10;AADdAAAADwAAAGRycy9kb3ducmV2LnhtbERPS2vCQBC+F/wPyxR6q5taWmx0FRta6EEQY/E8ZMck&#10;mJ2Nu5tH/70rCL3Nx/ec5Xo0jejJ+dqygpdpAoK4sLrmUsHv4ft5DsIHZI2NZVLwRx7Wq8nDElNt&#10;B95Tn4dSxBD2KSqoQmhTKX1RkUE/tS1x5E7WGQwRulJqh0MMN42cJcm7NFhzbKiwpayi4px3RsFl&#10;kN3luP183bms67O8/JJbnSj19DhuFiACjeFffHf/6Dh/9vYBt2/iCXJ1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gmpZ8MAAADdAAAADwAAAAAAAAAAAAAAAACYAgAAZHJzL2Rv&#10;d25yZXYueG1sUEsFBgAAAAAEAAQA9QAAAIgDAAAAAA==&#10;" path="m,228r7576,l7576,,,,,228xe" fillcolor="#ebebeb" stroked="f">
                    <v:path arrowok="t" o:connecttype="custom" o:connectlocs="0,12385;7576,12385;7576,12157;0,12157;0,12385" o:connectangles="0,0,0,0,0"/>
                  </v:shape>
                </v:group>
                <v:group id="Group 664" o:spid="_x0000_s1387" style="position:absolute;left:2400;top:12385;width:7576;height:226" coordorigin="2400,12385" coordsize="7576,2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4HiIsYAAADdAAAADwAAAGRycy9kb3ducmV2LnhtbESPQWvCQBCF7wX/wzKC&#10;t7qJUinRVUSseJBCtSDehuyYBLOzIbtN4r/vHAq9zfDevPfNajO4WnXUhsqzgXSagCLOva24MPB9&#10;+Xh9BxUissXaMxl4UoDNevSywsz6nr+oO8dCSQiHDA2UMTaZ1iEvyWGY+oZYtLtvHUZZ20LbFnsJ&#10;d7WeJclCO6xYGkpsaFdS/jj/OAOHHvvtPN13p8d997xd3j6vp5SMmYyH7RJUpCH+m/+uj1bwZwvh&#10;l29kBL3+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fgeIixgAAAN0A&#10;AAAPAAAAAAAAAAAAAAAAAKoCAABkcnMvZG93bnJldi54bWxQSwUGAAAAAAQABAD6AAAAnQMAAAAA&#10;">
                  <v:shape id="Freeform 665" o:spid="_x0000_s1388" style="position:absolute;left:2400;top:12385;width:7576;height:226;visibility:visible;mso-wrap-style:square;v-text-anchor:top" coordsize="7576,2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WyQ28EA&#10;AADdAAAADwAAAGRycy9kb3ducmV2LnhtbERPyWrDMBC9B/oPYgq9xXJCa4obJZSCS47N5vNgjRdq&#10;jYSkxu7fV4FCbvN462x2sxnFlXwYLCtYZTkI4sbqgTsF51O1fAURIrLG0TIp+KUAu+3DYoOlthMf&#10;6HqMnUghHEpU0MfoSilD05PBkFlHnLjWeoMxQd9J7XFK4WaU6zwvpMGBU0OPjj56ar6PP0aB27fV&#10;5fLyXNSt82inqv5svmqlnh7n9zcQkeZ4F/+79zrNXxcruH2TTpDb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FskNvBAAAA3QAAAA8AAAAAAAAAAAAAAAAAmAIAAGRycy9kb3du&#10;cmV2LnhtbFBLBQYAAAAABAAEAPUAAACGAwAAAAA=&#10;" path="m,226r7576,l7576,,,,,226xe" fillcolor="#ebebeb" stroked="f">
                    <v:path arrowok="t" o:connecttype="custom" o:connectlocs="0,12611;7576,12611;7576,12385;0,12385;0,12611" o:connectangles="0,0,0,0,0"/>
                  </v:shape>
                </v:group>
                <v:group id="Group 662" o:spid="_x0000_s1389" style="position:absolute;left:10044;top:12100;width:494;height:566" coordorigin="10044,12100" coordsize="494,5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B/ZzsMAAADdAAAADwAAAGRycy9kb3ducmV2LnhtbERPTYvCMBC9L/gfwgje&#10;1rSVFalGEVHxIAurgngbmrEtNpPSxLb+e7OwsLd5vM9ZrHpTiZYaV1pWEI8jEMSZ1SXnCi7n3ecM&#10;hPPIGivLpOBFDlbLwccCU207/qH25HMRQtilqKDwvk6ldFlBBt3Y1sSBu9vGoA+wyaVusAvhppJJ&#10;FE2lwZJDQ4E1bQrKHqenUbDvsFtP4m17fNw3r9v56/t6jEmp0bBfz0F46v2/+M990GF+Mk3g95tw&#10;gly+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AH9nOwwAAAN0AAAAP&#10;AAAAAAAAAAAAAAAAAKoCAABkcnMvZG93bnJldi54bWxQSwUGAAAAAAQABAD6AAAAmgMAAAAA&#10;">
                  <v:shape id="Freeform 663" o:spid="_x0000_s1390" style="position:absolute;left:10044;top:12100;width:494;height:566;visibility:visible;mso-wrap-style:square;v-text-anchor:top" coordsize="494,5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U/nMUA&#10;AADdAAAADwAAAGRycy9kb3ducmV2LnhtbERPTWvCQBC9F/oflhF6qxutiKSuEhRLPYgaW9rjNDsm&#10;qdnZkF01/ntXELzN433OeNqaSpyocaVlBb1uBII4s7rkXMHXbvE6AuE8ssbKMim4kIPp5PlpjLG2&#10;Z97SKfW5CCHsYlRQeF/HUrqsIIOua2viwO1tY9AH2ORSN3gO4aaS/SgaSoMlh4YCa5oVlB3So1Gw&#10;nv8stoPN6u8jXabf/rdK5vv/RKmXTpu8g/DU+of47v7UYX5/+Aa3b8IJcnI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NT+cxQAAAN0AAAAPAAAAAAAAAAAAAAAAAJgCAABkcnMv&#10;ZG93bnJldi54bWxQSwUGAAAAAAQABAD1AAAAigMAAAAA&#10;" path="m,566r494,l494,,,,,566xe" fillcolor="#ebebeb" stroked="f">
                    <v:path arrowok="t" o:connecttype="custom" o:connectlocs="0,12666;494,12666;494,12100;0,12100;0,12666" o:connectangles="0,0,0,0,0"/>
                  </v:shape>
                </v:group>
                <v:group id="Group 660" o:spid="_x0000_s1391" style="position:absolute;left:10089;top:12157;width:401;height:480" coordorigin="10089,12157" coordsize="401,4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LrkIcUAAADdAAAADwAAAGRycy9kb3ducmV2LnhtbERPTWvCQBC9F/wPyxS8&#10;NZtoGyTNKiJWPIRCVSi9DdkxCWZnQ3abxH/fLRR6m8f7nHwzmVYM1LvGsoIkikEQl1Y3XCm4nN+e&#10;ViCcR9bYWiYFd3KwWc8ecsy0HfmDhpOvRAhhl6GC2vsuk9KVNRl0ke2IA3e1vUEfYF9J3eMYwk0r&#10;F3GcSoMNh4YaO9rVVN5O30bBYcRxu0z2Q3G77u5f55f3zyIhpeaP0/YVhKfJ/4v/3Ecd5i/SZ/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C65CHFAAAA3QAA&#10;AA8AAAAAAAAAAAAAAAAAqgIAAGRycy9kb3ducmV2LnhtbFBLBQYAAAAABAAEAPoAAACcAwAAAAA=&#10;">
                  <v:shape id="Freeform 661" o:spid="_x0000_s1392" style="position:absolute;left:10089;top:12157;width:401;height:480;visibility:visible;mso-wrap-style:square;v-text-anchor:top" coordsize="401,4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NPR8MEA&#10;AADdAAAADwAAAGRycy9kb3ducmV2LnhtbERPy6rCMBDdC/5DGMGdpgp6pRpFBVHwbnyAuBuasSk2&#10;k9JErX9vhAt3N4fznNmisaV4Uu0LxwoG/QQEceZ0wbmC82nTm4DwAVlj6ZgUvMnDYt5uzTDV7sUH&#10;eh5DLmII+xQVmBCqVEqfGbLo+64ijtzN1RZDhHUudY2vGG5LOUySsbRYcGwwWNHaUHY/PqyCyv5u&#10;zXl0sdv9Jr/+6MlqcAsHpbqdZjkFEagJ/+I/907H+cPxCL7fxBPk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TT0fDBAAAA3QAAAA8AAAAAAAAAAAAAAAAAmAIAAGRycy9kb3du&#10;cmV2LnhtbFBLBQYAAAAABAAEAPUAAACGAwAAAAA=&#10;" path="m,480r401,l401,,,,,480xe" fillcolor="#ebebeb" stroked="f">
                    <v:path arrowok="t" o:connecttype="custom" o:connectlocs="0,12637;401,12637;401,12157;0,12157;0,12637" o:connectangles="0,0,0,0,0"/>
                  </v:shape>
                </v:group>
                <v:group id="Group 658" o:spid="_x0000_s1393" style="position:absolute;left:1428;top:12129;width:9110;height:2" coordorigin="1428,12129" coordsize="9110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yTfzcMAAADdAAAADwAAAGRycy9kb3ducmV2LnhtbERPTYvCMBC9L/gfwgh7&#10;W9O6WKQaRURlDyKsCuJtaMa22ExKE9v67zeCsLd5vM+ZL3tTiZYaV1pWEI8iEMSZ1SXnCs6n7dcU&#10;hPPIGivLpOBJDpaLwcccU207/qX26HMRQtilqKDwvk6ldFlBBt3I1sSBu9nGoA+wyaVusAvhppLj&#10;KEqkwZJDQ4E1rQvK7seHUbDrsFt9x5t2f7+tn9fT5HDZx6TU57BfzUB46v2/+O3+0WH+OEng9U04&#10;QS7+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/JN/NwwAAAN0AAAAP&#10;AAAAAAAAAAAAAAAAAKoCAABkcnMvZG93bnJldi54bWxQSwUGAAAAAAQABAD6AAAAmgMAAAAA&#10;">
                  <v:shape id="Freeform 659" o:spid="_x0000_s1394" style="position:absolute;left:1428;top:12129;width:9110;height:2;visibility:visible;mso-wrap-style:square;v-text-anchor:top" coordsize="911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0vUEMMA&#10;AADdAAAADwAAAGRycy9kb3ducmV2LnhtbERPPWvDMBDdC/kP4gLdatkp2MG1EkJKoIuHJIWuF+tq&#10;u7VORlId599XgUK3e7zPq7azGcREzveWFWRJCoK4sbrnVsH7+fC0BuEDssbBMim4kYftZvFQYant&#10;lY80nUIrYgj7EhV0IYyllL7pyKBP7EgcuU/rDIYIXSu1w2sMN4NcpWkuDfYcGzocad9R8336MQou&#10;psB6cOcPUzwfMlu712y6fSn1uJx3LyACzeFf/Od+03H+Ki/g/k08QW5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0vUEMMAAADdAAAADwAAAAAAAAAAAAAAAACYAgAAZHJzL2Rv&#10;d25yZXYueG1sUEsFBgAAAAAEAAQA9QAAAIgDAAAAAA==&#10;" path="m,l9110,e" filled="f" strokecolor="#ebebeb" strokeweight="2.98pt">
                    <v:path arrowok="t" o:connecttype="custom" o:connectlocs="0,0;9110,0" o:connectangles="0,0"/>
                  </v:shape>
                </v:group>
                <v:group id="Group 656" o:spid="_x0000_s1395" style="position:absolute;left:1419;top:12652;width:9129;height:2" coordorigin="1419,12652" coordsize="912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4ffuJMYAAADdAAAADwAAAGRycy9kb3ducmV2LnhtbESPQWvCQBCF7wX/wzKC&#10;t7qJUinRVUSseJBCtSDehuyYBLOzIbtN4r/vHAq9zfDevPfNajO4WnXUhsqzgXSagCLOva24MPB9&#10;+Xh9BxUissXaMxl4UoDNevSywsz6nr+oO8dCSQiHDA2UMTaZ1iEvyWGY+oZYtLtvHUZZ20LbFnsJ&#10;d7WeJclCO6xYGkpsaFdS/jj/OAOHHvvtPN13p8d997xd3j6vp5SMmYyH7RJUpCH+m/+uj1bwZwvB&#10;lW9kBL3+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h9+4kxgAAAN0A&#10;AAAPAAAAAAAAAAAAAAAAAKoCAABkcnMvZG93bnJldi54bWxQSwUGAAAAAAQABAD6AAAAnQMAAAAA&#10;">
                  <v:shape id="Freeform 657" o:spid="_x0000_s1396" style="position:absolute;left:1419;top:12652;width:9129;height:2;visibility:visible;mso-wrap-style:square;v-text-anchor:top" coordsize="912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YhalcIA&#10;AADdAAAADwAAAGRycy9kb3ducmV2LnhtbERPPW/CMBDdkfgP1iF1AwcGAwGDKqS2LAxNK+YjPpLQ&#10;+BzZBtJ/XyNVYrun93nrbW9bcSMfGscappMMBHHpTMOVhu+vt/ECRIjIBlvHpOGXAmw3w8Eac+Pu&#10;/Em3IlYihXDIUUMdY5dLGcqaLIaJ64gTd3beYkzQV9J4vKdw28pZlilpseHUUGNHu5rKn+JqNVw/&#10;+uz94ubd4VjsfXmySoWD0vpl1L+uQETq41P8796bNH+mlvD4Jp0gN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iFqVwgAAAN0AAAAPAAAAAAAAAAAAAAAAAJgCAABkcnMvZG93&#10;bnJldi54bWxQSwUGAAAAAAQABAD1AAAAhwMAAAAA&#10;" path="m,l9129,e" filled="f" strokecolor="#ebebeb" strokeweight="1.54pt">
                    <v:path arrowok="t" o:connecttype="custom" o:connectlocs="0,0;9129,0" o:connectangles="0,0"/>
                  </v:shape>
                </v:group>
                <v:group id="Group 654" o:spid="_x0000_s1397" style="position:absolute;left:2343;top:12157;width:2;height:509" coordorigin="2343,12157" coordsize="2,5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lh0/8cAAADdAAAADwAAAGRycy9kb3ducmV2LnhtbESPQWvCQBCF74X+h2UK&#10;3uomSmtJXUWkLT1IwVgQb0N2TILZ2ZDdJvHfdw6Ctxnem/e+Wa5H16ieulB7NpBOE1DEhbc1lwZ+&#10;D5/Pb6BCRLbYeCYDVwqwXj0+LDGzfuA99XkslYRwyNBAFWObaR2KihyGqW+JRTv7zmGUtSu17XCQ&#10;cNfoWZK8aoc1S0OFLW0rKi75nzPwNeCwmacf/e5y3l5Ph5ef4y4lYyZP4+YdVKQx3s23628r+LOF&#10;8Ms3MoJe/QM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mlh0/8cAAADd&#10;AAAADwAAAAAAAAAAAAAAAACqAgAAZHJzL2Rvd25yZXYueG1sUEsFBgAAAAAEAAQA+gAAAJ4DAAAA&#10;AA==&#10;">
                  <v:shape id="Freeform 655" o:spid="_x0000_s1398" style="position:absolute;left:2343;top:12157;width:2;height:509;visibility:visible;mso-wrap-style:square;v-text-anchor:top" coordsize="2,5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+VJMIA&#10;AADdAAAADwAAAGRycy9kb3ducmV2LnhtbERPTWvCQBC9C/0PyxS86SYRNERXKcWCF6EmHjwO2WkS&#10;mp0Nu1sT/71bKPQ2j/c5u8NkenEn5zvLCtJlAoK4trrjRsG1+ljkIHxA1thbJgUP8nDYv8x2WGg7&#10;8oXuZWhEDGFfoII2hKGQ0tctGfRLOxBH7ss6gyFC10jtcIzhppdZkqylwY5jQ4sDvbdUf5c/RsF4&#10;PJ35luZuLc8rHcoqqT6zo1Lz1+ltCyLQFP7Ff+6TjvOzTQq/38QT5P4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5H5UkwgAAAN0AAAAPAAAAAAAAAAAAAAAAAJgCAABkcnMvZG93&#10;bnJldi54bWxQSwUGAAAAAAQABAD1AAAAhwMAAAAA&#10;" path="m,l,509e" filled="f" strokecolor="white" strokeweight="1.06pt">
                    <v:path arrowok="t" o:connecttype="custom" o:connectlocs="0,12157;0,12666" o:connectangles="0,0"/>
                  </v:shape>
                </v:group>
                <v:group id="Group 652" o:spid="_x0000_s1399" style="position:absolute;left:10034;top:12157;width:2;height:509" coordorigin="10034,12157" coordsize="2,5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cZPE8QAAADdAAAADwAAAGRycy9kb3ducmV2LnhtbERPS2vCQBC+F/wPywje&#10;6iaRVomuIqLSgxR8gHgbsmMSzM6G7JrEf98tFHqbj+85i1VvKtFS40rLCuJxBII4s7rkXMHlvHuf&#10;gXAeWWNlmRS8yMFqOXhbYKptx0dqTz4XIYRdigoK7+tUSpcVZNCNbU0cuLttDPoAm1zqBrsQbiqZ&#10;RNGnNFhyaCiwpk1B2eP0NAr2HXbrSbxtD4/75nU7f3xfDzEpNRr26zkIT73/F/+5v3SYn0wT+P0m&#10;nCCXP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BcZPE8QAAADdAAAA&#10;DwAAAAAAAAAAAAAAAACqAgAAZHJzL2Rvd25yZXYueG1sUEsFBgAAAAAEAAQA+gAAAJsDAAAAAA==&#10;">
                  <v:shape id="Freeform 653" o:spid="_x0000_s1400" style="position:absolute;left:10034;top:12157;width:2;height:509;visibility:visible;mso-wrap-style:square;v-text-anchor:top" coordsize="2,5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GuyMEA&#10;AADdAAAADwAAAGRycy9kb3ducmV2LnhtbERPTYvCMBC9C/6HMMLeNLWCK9UosrjgRXBbDx6HZmyL&#10;zaQkWVv/vREW9jaP9zmb3WBa8SDnG8sK5rMEBHFpdcOVgkvxPV2B8AFZY2uZFDzJw247Hm0w07bn&#10;H3rkoRIxhH2GCuoQukxKX9Zk0M9sRxy5m3UGQ4SuktphH8NNK9MkWUqDDceGGjv6qqm8579GQX84&#10;nvg6X7mlPC10yIukOKcHpT4mw34NItAQ/sV/7qOO89PPBby/iSfI7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aBrsjBAAAA3QAAAA8AAAAAAAAAAAAAAAAAmAIAAGRycy9kb3du&#10;cmV2LnhtbFBLBQYAAAAABAAEAPUAAACGAwAAAAA=&#10;" path="m,l,509e" filled="f" strokecolor="white" strokeweight="1.06pt">
                    <v:path arrowok="t" o:connecttype="custom" o:connectlocs="0,12157;0,12666" o:connectangles="0,0"/>
                  </v:shape>
                </v:group>
                <v:group id="Group 650" o:spid="_x0000_s1401" style="position:absolute;left:1428;top:12686;width:905;height:567" coordorigin="1428,12686" coordsize="905,56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WNy/MQAAADdAAAADwAAAGRycy9kb3ducmV2LnhtbERPS2vCQBC+C/6HZQRv&#10;dROfJbqKiEoPUqgWSm9DdkyC2dmQXZP477tCwdt8fM9ZbTpTioZqV1hWEI8iEMSp1QVnCr4vh7d3&#10;EM4jaywtk4IHOdis+70VJtq2/EXN2WcihLBLUEHufZVI6dKcDLqRrYgDd7W1QR9gnUldYxvCTSnH&#10;UTSXBgsODTlWtMspvZ3vRsGxxXY7iffN6XbdPX4vs8+fU0xKDQfddgnCU+df4n/3hw7zx4spPL8J&#10;J8j1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5WNy/MQAAADdAAAA&#10;DwAAAAAAAAAAAAAAAACqAgAAZHJzL2Rvd25yZXYueG1sUEsFBgAAAAAEAAQA+gAAAJsDAAAAAA==&#10;">
                  <v:shape id="Freeform 651" o:spid="_x0000_s1402" style="position:absolute;left:1428;top:12686;width:905;height:567;visibility:visible;mso-wrap-style:square;v-text-anchor:top" coordsize="905,5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r9k8MA&#10;AADdAAAADwAAAGRycy9kb3ducmV2LnhtbERPTUsDMRC9C/6HMII3m7WwWrZNi1ssFXrRKvQ63Uyz&#10;i8lkSeJ2++8bQfA2j/c5i9XorBgoxM6zgsdJAYK48bpjo+Drc/MwAxETskbrmRRcKMJqeXuzwEr7&#10;M3/QsE9G5BCOFSpoU+orKWPTksM48T1x5k4+OEwZBiN1wHMOd1ZOi+JJOuw4N7TY07ql5nv/4xTU&#10;dWmHdzPzoS5fD7tjsGuz3Sh1fze+zEEkGtO/+M/9pvP86XMJv9/kE+TyC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tr9k8MAAADdAAAADwAAAAAAAAAAAAAAAACYAgAAZHJzL2Rv&#10;d25yZXYueG1sUEsFBgAAAAAEAAQA9QAAAIgDAAAAAA==&#10;" path="m,566r905,l905,,,,,566xe" fillcolor="#dadada" stroked="f">
                    <v:path arrowok="t" o:connecttype="custom" o:connectlocs="0,13252;905,13252;905,12686;0,12686;0,13252" o:connectangles="0,0,0,0,0"/>
                  </v:shape>
                </v:group>
                <v:group id="Group 648" o:spid="_x0000_s1403" style="position:absolute;left:1476;top:12743;width:811;height:247" coordorigin="1476,12743" coordsize="811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v1JEMUAAADdAAAADwAAAGRycy9kb3ducmV2LnhtbERPTWvCQBC9F/wPywi9&#10;NZtYmkrMKiJWPIRCVSi9DdkxCWZnQ3abxH/fLRR6m8f7nHwzmVYM1LvGsoIkikEQl1Y3XCm4nN+e&#10;liCcR9bYWiYFd3KwWc8ecsy0HfmDhpOvRAhhl6GC2vsuk9KVNRl0ke2IA3e1vUEfYF9J3eMYwk0r&#10;F3GcSoMNh4YaO9rVVN5O30bBYcRx+5zsh+J23d2/zi/vn0VCSj3Op+0KhKfJ/4v/3Ecd5i9eU/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Hr9SRDFAAAA3QAA&#10;AA8AAAAAAAAAAAAAAAAAqgIAAGRycy9kb3ducmV2LnhtbFBLBQYAAAAABAAEAPoAAACcAwAAAAA=&#10;">
                  <v:shape id="Freeform 649" o:spid="_x0000_s1404" style="position:absolute;left:1476;top:12743;width:811;height:247;visibility:visible;mso-wrap-style:square;v-text-anchor:top" coordsize="811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HghsEA&#10;AADdAAAADwAAAGRycy9kb3ducmV2LnhtbERP32vCMBB+F/Y/hBv4ZtMpzNEZRQRZH10V2ePRnElp&#10;cylNpt1/vwiCb/fx/bzVZnSduNIQGs8K3rIcBHHtdcNGwem4n32ACBFZY+eZFPxRgM36ZbLCQvsb&#10;f9O1ikakEA4FKrAx9oWUobbkMGS+J07cxQ8OY4KDkXrAWwp3nZzn+bt02HBqsNjTzlLdVr9OQeDe&#10;sj6XZWW+Fj/Yttvj5WCUmr6O208Qkcb4FD/cpU7z58sl3L9JJ8j1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Eh4IbBAAAA3QAAAA8AAAAAAAAAAAAAAAAAmAIAAGRycy9kb3du&#10;cmV2LnhtbFBLBQYAAAAABAAEAPUAAACGAwAAAAA=&#10;" path="m,247r812,l812,,,,,247xe" fillcolor="#dadada" stroked="f">
                    <v:path arrowok="t" o:connecttype="custom" o:connectlocs="0,12990;812,12990;812,12743;0,12743;0,12990" o:connectangles="0,0,0,0,0"/>
                  </v:shape>
                </v:group>
                <v:group id="Group 646" o:spid="_x0000_s1405" style="position:absolute;left:2352;top:12686;width:7669;height:567" coordorigin="2352,12686" coordsize="7669,56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C54+ccAAADdAAAADwAAAGRycy9kb3ducmV2LnhtbESPQWvCQBCF74X+h2UK&#10;3uomSmtJXUWkLT1IwVgQb0N2TILZ2ZDdJvHfdw6Ctxnem/e+Wa5H16ieulB7NpBOE1DEhbc1lwZ+&#10;D5/Pb6BCRLbYeCYDVwqwXj0+LDGzfuA99XkslYRwyNBAFWObaR2KihyGqW+JRTv7zmGUtSu17XCQ&#10;cNfoWZK8aoc1S0OFLW0rKi75nzPwNeCwmacf/e5y3l5Ph5ef4y4lYyZP4+YdVKQx3s23628r+LOF&#10;4Mo3MoJe/QM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ZC54+ccAAADd&#10;AAAADwAAAAAAAAAAAAAAAACqAgAAZHJzL2Rvd25yZXYueG1sUEsFBgAAAAAEAAQA+gAAAJ4DAAAA&#10;AA==&#10;">
                  <v:shape id="Freeform 647" o:spid="_x0000_s1406" style="position:absolute;left:2352;top:12686;width:7669;height:567;visibility:visible;mso-wrap-style:square;v-text-anchor:top" coordsize="7669,5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mP02MQA&#10;AADdAAAADwAAAGRycy9kb3ducmV2LnhtbERPTYvCMBC9C/6HMAve1lQX7FqNIsqKsiCsevA4NmNb&#10;tpnUJmr990YQvM3jfc542phSXKl2hWUFvW4Egji1uuBMwX738/kNwnlkjaVlUnAnB9NJuzXGRNsb&#10;/9F16zMRQtglqCD3vkqkdGlOBl3XVsSBO9naoA+wzqSu8RbCTSn7UTSQBgsODTlWNM8p/d9ejILl&#10;r6num6/95XhuBofNfBH33DpWqvPRzEYgPDX+LX65VzrM78dDeH4TTpCT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Jj9NjEAAAA3QAAAA8AAAAAAAAAAAAAAAAAmAIAAGRycy9k&#10;b3ducmV2LnhtbFBLBQYAAAAABAAEAPUAAACJAwAAAAA=&#10;" path="m,566r7670,l7670,,,,,566xe" fillcolor="#dadada" stroked="f">
                    <v:path arrowok="t" o:connecttype="custom" o:connectlocs="0,13252;7670,13252;7670,12686;0,12686;0,13252" o:connectangles="0,0,0,0,0"/>
                  </v:shape>
                </v:group>
                <v:group id="Group 644" o:spid="_x0000_s1407" style="position:absolute;left:2400;top:12743;width:7576;height:228" coordorigin="2400,12743" coordsize="7576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40E2MYAAADdAAAADwAAAGRycy9kb3ducmV2LnhtbESPQWvCQBCF74L/YRnB&#10;m26iWCR1FZG29CBCtVB6G7JjEszOhuw2if++cxC8zfDevPfNZje4WnXUhsqzgXSegCLOva24MPB9&#10;eZ+tQYWIbLH2TAbuFGC3HY82mFnf8xd151goCeGQoYEyxibTOuQlOQxz3xCLdvWtwyhrW2jbYi/h&#10;rtaLJHnRDiuWhhIbOpSU385/zsBHj/1+mb51x9v1cP+9rE4/x5SMmU6G/SuoSEN8mh/Xn1bwF2vh&#10;l29kBL39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vjQTYxgAAAN0A&#10;AAAPAAAAAAAAAAAAAAAAAKoCAABkcnMvZG93bnJldi54bWxQSwUGAAAAAAQABAD6AAAAnQMAAAAA&#10;">
                  <v:shape id="Freeform 645" o:spid="_x0000_s1408" style="position:absolute;left:2400;top:12743;width:7576;height:228;visibility:visible;mso-wrap-style:square;v-text-anchor:top" coordsize="7576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2+rssQA&#10;AADdAAAADwAAAGRycy9kb3ducmV2LnhtbERPTUvDQBC9C/0PyxS82U2q1BK7LaVQsB4EYxGPQ3aa&#10;hGZnw+6Ypv56VxC8zeN9zmozuk4NFGLr2UA+y0ARV962XBs4vu/vlqCiIFvsPJOBK0XYrCc3Kyys&#10;v/AbDaXUKoVwLNBAI9IXWseqIYdx5nvixJ18cCgJhlrbgJcU7jo9z7KFdthyamiwp11D1bn8cgb4&#10;41FO21wO2cPi9Xs4vuzuw2dpzO103D6BEhrlX/znfrZp/nyZw+836QS9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9vq7LEAAAA3QAAAA8AAAAAAAAAAAAAAAAAmAIAAGRycy9k&#10;b3ducmV2LnhtbFBLBQYAAAAABAAEAPUAAACJAwAAAAA=&#10;" path="m,228r7576,l7576,,,,,228xe" fillcolor="#dadada" stroked="f">
                    <v:path arrowok="t" o:connecttype="custom" o:connectlocs="0,12971;7576,12971;7576,12743;0,12743;0,12971" o:connectangles="0,0,0,0,0"/>
                  </v:shape>
                </v:group>
                <v:group id="Group 642" o:spid="_x0000_s1409" style="position:absolute;left:2400;top:12971;width:7576;height:226" coordorigin="2400,12971" coordsize="7576,2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BM/NMMAAADdAAAADwAAAGRycy9kb3ducmV2LnhtbERPTYvCMBC9L/gfwgje&#10;1rSVXaQaRUTFgyysCuJtaMa22ExKE9v67zcLgrd5vM+ZL3tTiZYaV1pWEI8jEMSZ1SXnCs6n7ecU&#10;hPPIGivLpOBJDpaLwcccU207/qX26HMRQtilqKDwvk6ldFlBBt3Y1sSBu9nGoA+wyaVusAvhppJJ&#10;FH1LgyWHhgJrWheU3Y8Po2DXYbeaxJv2cL+tn9fT18/lEJNSo2G/moHw1Pu3+OXe6zA/mSbw/004&#10;QS7+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wEz80wwAAAN0AAAAP&#10;AAAAAAAAAAAAAAAAAKoCAABkcnMvZG93bnJldi54bWxQSwUGAAAAAAQABAD6AAAAmgMAAAAA&#10;">
                  <v:shape id="Freeform 643" o:spid="_x0000_s1410" style="position:absolute;left:2400;top:12971;width:7576;height:226;visibility:visible;mso-wrap-style:square;v-text-anchor:top" coordsize="7576,2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k/c8MA&#10;AADdAAAADwAAAGRycy9kb3ducmV2LnhtbERPTYvCMBC9C/6HMII3TVWQ0jWKCgt7EbS6h73NNmNb&#10;bSalibW7v94Igrd5vM9ZrDpTiZYaV1pWMBlHIIgzq0vOFZyOn6MYhPPIGivLpOCPHKyW/d4CE23v&#10;fKA29bkIIewSVFB4XydSuqwgg25sa+LAnW1j0AfY5FI3eA/hppLTKJpLgyWHhgJr2haUXdObUXDb&#10;tId4f96m9W7SpvGv/f/WPxelhoNu/QHCU+ff4pf7S4f503gGz2/CCXL5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rk/c8MAAADdAAAADwAAAAAAAAAAAAAAAACYAgAAZHJzL2Rv&#10;d25yZXYueG1sUEsFBgAAAAAEAAQA9QAAAIgDAAAAAA==&#10;" path="m,226r7576,l7576,,,,,226xe" fillcolor="#dadada" stroked="f">
                    <v:path arrowok="t" o:connecttype="custom" o:connectlocs="0,13197;7576,13197;7576,12971;0,12971;0,13197" o:connectangles="0,0,0,0,0"/>
                  </v:shape>
                </v:group>
                <v:group id="Group 640" o:spid="_x0000_s1411" style="position:absolute;left:10044;top:12686;width:494;height:567" coordorigin="10044,12686" coordsize="494,56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LYC28MAAADdAAAADwAAAGRycy9kb3ducmV2LnhtbERPS4vCMBC+C/sfwizs&#10;TdO6KlKNIrK7eBDBB4i3oRnbYjMpTbat/94Igrf5+J4zX3amFA3VrrCsIB5EIIhTqwvOFJyOv/0p&#10;COeRNZaWScGdHCwXH705Jtq2vKfm4DMRQtglqCD3vkqkdGlOBt3AVsSBu9raoA+wzqSusQ3hppTD&#10;KJpIgwWHhhwrWueU3g7/RsFfi+3qO/5ptrfr+n45jnfnbUxKfX12qxkIT51/i1/ujQ7zh9MRPL8J&#10;J8jF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QtgLbwwAAAN0AAAAP&#10;AAAAAAAAAAAAAAAAAKoCAABkcnMvZG93bnJldi54bWxQSwUGAAAAAAQABAD6AAAAmgMAAAAA&#10;">
                  <v:shape id="Freeform 641" o:spid="_x0000_s1412" style="position:absolute;left:10044;top:12686;width:494;height:567;visibility:visible;mso-wrap-style:square;v-text-anchor:top" coordsize="494,5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lz1MIA&#10;AADdAAAADwAAAGRycy9kb3ducmV2LnhtbERPS4vCMBC+C/6HMAteRFNfi3SN4iqCeLMunsdmtinb&#10;TLpN1O6/3wiCt/n4nrNYtbYSN2p86VjBaJiAIM6dLrlQ8HXaDeYgfEDWWDkmBX/kYbXsdhaYanfn&#10;I92yUIgYwj5FBSaEOpXS54Ys+qGriSP37RqLIcKmkLrBewy3lRwnybu0WHJsMFjTxlD+k12tgrVu&#10;PyeXS396zPcmO7jz6TcJW6V6b+36A0SgNrzET/dex/nj+Qwe38QT5PI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6XPUwgAAAN0AAAAPAAAAAAAAAAAAAAAAAJgCAABkcnMvZG93&#10;bnJldi54bWxQSwUGAAAAAAQABAD1AAAAhwMAAAAA&#10;" path="m,566r494,l494,,,,,566xe" fillcolor="#dadada" stroked="f">
                    <v:path arrowok="t" o:connecttype="custom" o:connectlocs="0,13252;494,13252;494,12686;0,12686;0,13252" o:connectangles="0,0,0,0,0"/>
                  </v:shape>
                </v:group>
                <v:group id="Group 638" o:spid="_x0000_s1413" style="position:absolute;left:10089;top:12743;width:401;height:480" coordorigin="10089,12743" coordsize="401,4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yg5N8QAAADdAAAADwAAAGRycy9kb3ducmV2LnhtbERPTWuDQBC9F/Iflgn0&#10;1qymRMRkE0JoSw9SqBZKboM7UYk7K+5Wzb/vBgq9zeN9zu4wm06MNLjWsoJ4FYEgrqxuuVbwVb4+&#10;pSCcR9bYWSYFN3Jw2C8edphpO/EnjYWvRQhhl6GCxvs+k9JVDRl0K9sTB+5iB4M+wKGWesAphJtO&#10;rqMokQZbDg0N9nRqqLoWP0bB24TT8Tl+GfPr5XQ7l5uP7zwmpR6X83ELwtPs/8V/7ncd5q/TBO7f&#10;hBPk/h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Tyg5N8QAAADdAAAA&#10;DwAAAAAAAAAAAAAAAACqAgAAZHJzL2Rvd25yZXYueG1sUEsFBgAAAAAEAAQA+gAAAJsDAAAAAA==&#10;">
                  <v:shape id="Freeform 639" o:spid="_x0000_s1414" style="position:absolute;left:10089;top:12743;width:401;height:480;visibility:visible;mso-wrap-style:square;v-text-anchor:top" coordsize="401,4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X0L8QA&#10;AADdAAAADwAAAGRycy9kb3ducmV2LnhtbERPyWrDMBC9B/oPYgq9xXINSYxrJYSUQnopNGmhvQ3W&#10;eCHWyFiKl7+vAoXc5vHWyXeTacVAvWssK3iOYhDEhdUNVwq+zm/LFITzyBpby6RgJge77cMix0zb&#10;kT9pOPlKhBB2GSqove8yKV1Rk0EX2Y44cKXtDfoA+0rqHscQblqZxPFaGmw4NNTY0aGm4nK6GgWX&#10;FX8XZfJuph+zT8ff1Vy+fhyUenqc9i8gPE3+Lv53H3WYn6QbuH0TTpDb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p19C/EAAAA3QAAAA8AAAAAAAAAAAAAAAAAmAIAAGRycy9k&#10;b3ducmV2LnhtbFBLBQYAAAAABAAEAPUAAACJAwAAAAA=&#10;" path="m,481r401,l401,,,,,481xe" fillcolor="#dadada" stroked="f">
                    <v:path arrowok="t" o:connecttype="custom" o:connectlocs="0,13224;401,13224;401,12743;0,12743;0,13224" o:connectangles="0,0,0,0,0"/>
                  </v:shape>
                </v:group>
                <v:group id="Group 636" o:spid="_x0000_s1415" style="position:absolute;left:1428;top:12714;width:9110;height:2" coordorigin="1428,12714" coordsize="9110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fsI3sYAAADdAAAADwAAAGRycy9kb3ducmV2LnhtbESPQWvCQBCF74L/YRnB&#10;m26iWCR1FZG29CBCtVB6G7JjEszOhuw2if++cxC8zfDevPfNZje4WnXUhsqzgXSegCLOva24MPB9&#10;eZ+tQYWIbLH2TAbuFGC3HY82mFnf8xd151goCeGQoYEyxibTOuQlOQxz3xCLdvWtwyhrW2jbYi/h&#10;rtaLJHnRDiuWhhIbOpSU385/zsBHj/1+mb51x9v1cP+9rE4/x5SMmU6G/SuoSEN8mh/Xn1bwF2vB&#10;lW9kBL39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R+wjexgAAAN0A&#10;AAAPAAAAAAAAAAAAAAAAAKoCAABkcnMvZG93bnJldi54bWxQSwUGAAAAAAQABAD6AAAAnQMAAAAA&#10;">
                  <v:shape id="Freeform 637" o:spid="_x0000_s1416" style="position:absolute;left:1428;top:12714;width:9110;height:2;visibility:visible;mso-wrap-style:square;v-text-anchor:top" coordsize="911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7WyNsIA&#10;AADdAAAADwAAAGRycy9kb3ducmV2LnhtbERPTWsCMRC9F/ofwgjealYtRVejiFDQnqwteB0342Zx&#10;MwmbqGl/vSkUvM3jfc58mWwrrtSFxrGC4aAAQVw53XCt4Pvr/WUCIkRkja1jUvBDAZaL56c5ltrd&#10;+JOu+1iLHMKhRAUmRl9KGSpDFsPAeeLMnVxnMWbY1VJ3eMvhtpWjoniTFhvODQY9rQ1V5/3FKvjA&#10;dDmuDilth+vfsZme/evu4JXq99JqBiJSig/xv3uj8/zRZAp/3+QT5OI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ntbI2wgAAAN0AAAAPAAAAAAAAAAAAAAAAAJgCAABkcnMvZG93&#10;bnJldi54bWxQSwUGAAAAAAQABAD1AAAAhwMAAAAA&#10;" path="m,l9110,e" filled="f" strokecolor="#dadada" strokeweight="1.05125mm">
                    <v:path arrowok="t" o:connecttype="custom" o:connectlocs="0,0;9110,0" o:connectangles="0,0"/>
                  </v:shape>
                </v:group>
                <v:group id="Group 634" o:spid="_x0000_s1417" style="position:absolute;left:1419;top:13238;width:9129;height:2" coordorigin="1419,13238" coordsize="912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lSSBccAAADdAAAADwAAAGRycy9kb3ducmV2LnhtbESPQWvCQBCF74X+h2UK&#10;3uomSotNXUWkLT1IwVgQb0N2TILZ2ZDdJvHfdw6Ctxnem/e+Wa5H16ieulB7NpBOE1DEhbc1lwZ+&#10;D5/PC1AhIltsPJOBKwVYrx4flphZP/Ce+jyWSkI4ZGigirHNtA5FRQ7D1LfEop195zDK2pXadjhI&#10;uGv0LEletcOapaHClrYVFZf8zxn4GnDYzNOPfnc5b6+nw8vPcZeSMZOncfMOKtIY7+bb9bcV/Nmb&#10;8Ms3MoJe/QM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KlSSBccAAADd&#10;AAAADwAAAAAAAAAAAAAAAACqAgAAZHJzL2Rvd25yZXYueG1sUEsFBgAAAAAEAAQA+gAAAJ4DAAAA&#10;AA==&#10;">
                  <v:shape id="Freeform 635" o:spid="_x0000_s1418" style="position:absolute;left:1419;top:13238;width:9129;height:2;visibility:visible;mso-wrap-style:square;v-text-anchor:top" coordsize="912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0EwsAA&#10;AADdAAAADwAAAGRycy9kb3ducmV2LnhtbERPTYvCMBC9L/gfwgje1lQPsq1GkaLgda0Hj0My23Zt&#10;JiWJtv77jSDsbR7vcza70XbiQT60jhUs5hkIYu1My7WCS3X8/AIRIrLBzjEpeFKA3XbyscHCuIG/&#10;6XGOtUghHApU0MTYF1IG3ZDFMHc9ceJ+nLcYE/S1NB6HFG47ucyylbTYcmposKeyIX07360CrX/r&#10;ITsd9j6/2lsuuWrLslJqNh33axCRxvgvfrtPJs1f5gt4fZNOkNs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B0EwsAAAADdAAAADwAAAAAAAAAAAAAAAACYAgAAZHJzL2Rvd25y&#10;ZXYueG1sUEsFBgAAAAAEAAQA9QAAAIUDAAAAAA==&#10;" path="m,l9129,e" filled="f" strokecolor="#dadada" strokeweight="1.54pt">
                    <v:path arrowok="t" o:connecttype="custom" o:connectlocs="0,0;9129,0" o:connectangles="0,0"/>
                  </v:shape>
                </v:group>
                <v:group id="Group 632" o:spid="_x0000_s1419" style="position:absolute;left:2343;top:12743;width:2;height:509" coordorigin="2343,12743" coordsize="2,5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cqp6cQAAADdAAAADwAAAGRycy9kb3ducmV2LnhtbERPS2vCQBC+F/wPywje&#10;6iaRFo2uIqLSgxR8gHgbsmMSzM6G7JrEf98tFHqbj+85i1VvKtFS40rLCuJxBII4s7rkXMHlvHuf&#10;gnAeWWNlmRS8yMFqOXhbYKptx0dqTz4XIYRdigoK7+tUSpcVZNCNbU0cuLttDPoAm1zqBrsQbiqZ&#10;RNGnNFhyaCiwpk1B2eP0NAr2HXbrSbxtD4/75nU7f3xfDzEpNRr26zkIT73/F/+5v3SYn8wS+P0m&#10;nCCXP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tcqp6cQAAADdAAAA&#10;DwAAAAAAAAAAAAAAAACqAgAAZHJzL2Rvd25yZXYueG1sUEsFBgAAAAAEAAQA+gAAAJsDAAAAAA==&#10;">
                  <v:shape id="Freeform 633" o:spid="_x0000_s1420" style="position:absolute;left:2343;top:12743;width:2;height:509;visibility:visible;mso-wrap-style:square;v-text-anchor:top" coordsize="2,5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1IMsEA&#10;AADdAAAADwAAAGRycy9kb3ducmV2LnhtbERPTYvCMBC9C/6HMAveNLWCaNcoiyh4EdzWwx6HZrYt&#10;20xKEm3990YQ9jaP9zmb3WBacSfnG8sK5rMEBHFpdcOVgmtxnK5A+ICssbVMCh7kYbcdjzaYadvz&#10;N93zUIkYwj5DBXUIXSalL2sy6Ge2I47cr3UGQ4SuktphH8NNK9MkWUqDDceGGjva11T+5TejoD+c&#10;zvwzX7mlPC90yIukuKQHpSYfw9cniEBD+Be/3Scd56frBby+iSfI7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aNSDLBAAAA3QAAAA8AAAAAAAAAAAAAAAAAmAIAAGRycy9kb3du&#10;cmV2LnhtbFBLBQYAAAAABAAEAPUAAACGAwAAAAA=&#10;" path="m,l,509e" filled="f" strokecolor="white" strokeweight="1.06pt">
                    <v:path arrowok="t" o:connecttype="custom" o:connectlocs="0,12743;0,13252" o:connectangles="0,0"/>
                  </v:shape>
                </v:group>
                <v:group id="Group 630" o:spid="_x0000_s1421" style="position:absolute;left:10034;top:12743;width:2;height:509" coordorigin="10034,12743" coordsize="2,5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W+UBsQAAADdAAAADwAAAGRycy9kb3ducmV2LnhtbERPS2vCQBC+C/6HZQRv&#10;dRNf2OgqIio9SKFaKL0N2TEJZmdDdk3iv+8KBW/z8T1ntelMKRqqXWFZQTyKQBCnVhecKfi+HN4W&#10;IJxH1lhaJgUPcrBZ93srTLRt+Yuas89ECGGXoILc+yqR0qU5GXQjWxEH7mprgz7AOpO6xjaEm1KO&#10;o2guDRYcGnKsaJdTejvfjYJji+12Eu+b0+26e/xeZp8/p5iUGg667RKEp86/xP/uDx3mj9+n8Pwm&#10;nCDXf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VW+UBsQAAADdAAAA&#10;DwAAAAAAAAAAAAAAAACqAgAAZHJzL2Rvd25yZXYueG1sUEsFBgAAAAAEAAQA+gAAAJsDAAAAAA==&#10;">
                  <v:shape id="Freeform 631" o:spid="_x0000_s1422" style="position:absolute;left:10034;top:12743;width:2;height:509;visibility:visible;mso-wrap-style:square;v-text-anchor:top" coordsize="2,5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ih13cMA&#10;AADdAAAADwAAAGRycy9kb3ducmV2LnhtbERPPWvDMBDdC/kP4gLdGtkuCY4TOYSQQpZAa3foeFhX&#10;29Q6GUmN3X9fBQrd7vE+b3+YzSBu5HxvWUG6SkAQN1b33Cp4r1+echA+IGscLJOCH/JwKBcPeyy0&#10;nfiNblVoRQxhX6CCLoSxkNI3HRn0KzsSR+7TOoMhQtdK7XCK4WaQWZJspMGeY0OHI506ar6qb6Ng&#10;Ol+u/JHmbiOvzzpUdVK/ZmelHpfzcQci0Bz+xX/ui47zs+0a7t/EE2T5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ih13cMAAADdAAAADwAAAAAAAAAAAAAAAACYAgAAZHJzL2Rv&#10;d25yZXYueG1sUEsFBgAAAAAEAAQA9QAAAIgDAAAAAA==&#10;" path="m,l,509e" filled="f" strokecolor="white" strokeweight="1.06pt">
                    <v:path arrowok="t" o:connecttype="custom" o:connectlocs="0,12743;0,13252" o:connectangles="0,0"/>
                  </v:shape>
                </v:group>
                <v:group id="Group 628" o:spid="_x0000_s1423" style="position:absolute;left:1428;top:13272;width:905;height:566" coordorigin="1428,13272" coordsize="905,5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vGv6sUAAADdAAAADwAAAGRycy9kb3ducmV2LnhtbERPTWvCQBC9F/wPywi9&#10;NZtYGmrMKiJWPIRCVSi9DdkxCWZnQ3abxH/fLRR6m8f7nHwzmVYM1LvGsoIkikEQl1Y3XCm4nN+e&#10;XkE4j6yxtUwK7uRgs5495JhpO/IHDSdfiRDCLkMFtfddJqUrazLoItsRB+5qe4M+wL6SuscxhJtW&#10;LuI4lQYbDg01drSrqbydvo2Cw4jj9jnZD8Xturt/nV/eP4uElHqcT9sVCE+T/xf/uY86zF8sU/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Mrxr+rFAAAA3QAA&#10;AA8AAAAAAAAAAAAAAAAAqgIAAGRycy9kb3ducmV2LnhtbFBLBQYAAAAABAAEAPoAAACcAwAAAAA=&#10;">
                  <v:shape id="Freeform 629" o:spid="_x0000_s1424" style="position:absolute;left:1428;top:13272;width:905;height:566;visibility:visible;mso-wrap-style:square;v-text-anchor:top" coordsize="905,5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GYlsMA&#10;AADdAAAADwAAAGRycy9kb3ducmV2LnhtbERPS2sCMRC+F/wPYQpeSs3WQ7tdjSItgvVWX+dhM27W&#10;biZLkrrrvzeC4G0+vudM571txJl8qB0reBtlIIhLp2uuFOy2y9ccRIjIGhvHpOBCAeazwdMUC+06&#10;/qXzJlYihXAoUIGJsS2kDKUhi2HkWuLEHZ23GBP0ldQeuxRuGznOsndpsebUYLClL0Pl3+bfKrCr&#10;F304LNd++3PqTN5Xp3wvv5UaPveLCYhIfXyI7+6VTvPHnx9w+yadIGd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GGYlsMAAADdAAAADwAAAAAAAAAAAAAAAACYAgAAZHJzL2Rv&#10;d25yZXYueG1sUEsFBgAAAAAEAAQA9QAAAIgDAAAAAA==&#10;" path="m,566r905,l905,,,,,566xe" fillcolor="#ebebeb" stroked="f">
                    <v:path arrowok="t" o:connecttype="custom" o:connectlocs="0,13838;905,13838;905,13272;0,13272;0,13838" o:connectangles="0,0,0,0,0"/>
                  </v:shape>
                </v:group>
                <v:group id="Group 626" o:spid="_x0000_s1425" style="position:absolute;left:1476;top:13329;width:811;height:247" coordorigin="1476,13329" coordsize="811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CKeA8cAAADdAAAADwAAAGRycy9kb3ducmV2LnhtbESPQWvCQBCF74X+h2UK&#10;3uomSotNXUWkLT1IwVgQb0N2TILZ2ZDdJvHfdw6Ctxnem/e+Wa5H16ieulB7NpBOE1DEhbc1lwZ+&#10;D5/PC1AhIltsPJOBKwVYrx4flphZP/Ce+jyWSkI4ZGigirHNtA5FRQ7D1LfEop195zDK2pXadjhI&#10;uGv0LEletcOapaHClrYVFZf8zxn4GnDYzNOPfnc5b6+nw8vPcZeSMZOncfMOKtIY7+bb9bcV/Nmb&#10;4Mo3MoJe/QM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1CKeA8cAAADd&#10;AAAADwAAAAAAAAAAAAAAAACqAgAAZHJzL2Rvd25yZXYueG1sUEsFBgAAAAAEAAQA+gAAAJ4DAAAA&#10;AA==&#10;">
                  <v:shape id="Freeform 627" o:spid="_x0000_s1426" style="position:absolute;left:1476;top:13329;width:811;height:247;visibility:visible;mso-wrap-style:square;v-text-anchor:top" coordsize="811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1qSbMQA&#10;AADdAAAADwAAAGRycy9kb3ducmV2LnhtbERPTWsCMRC9F/ofwgi91ayC0t0aRaxCD1WottDjsJlu&#10;VjeTJUnX9d8boeBtHu9zZoveNqIjH2rHCkbDDARx6XTNlYKvw+b5BUSIyBobx6TgQgEW88eHGRba&#10;nfmTun2sRArhUKACE2NbSBlKQxbD0LXEift13mJM0FdSezyncNvIcZZNpcWaU4PBllaGytP+zyro&#10;dt3K/hy//brcfCwP2zfjJ7lR6mnQL19BROrjXfzvftdp/jjP4fZNOkHOr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takmzEAAAA3QAAAA8AAAAAAAAAAAAAAAAAmAIAAGRycy9k&#10;b3ducmV2LnhtbFBLBQYAAAAABAAEAPUAAACJAwAAAAA=&#10;" path="m,247r812,l812,,,,,247xe" fillcolor="#ebebeb" stroked="f">
                    <v:path arrowok="t" o:connecttype="custom" o:connectlocs="0,13576;812,13576;812,13329;0,13329;0,13576" o:connectangles="0,0,0,0,0"/>
                  </v:shape>
                </v:group>
                <v:group id="Group 624" o:spid="_x0000_s1427" style="position:absolute;left:2352;top:13272;width:7669;height:566" coordorigin="2352,13272" coordsize="7669,5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L8IH8YAAADdAAAADwAAAGRycy9kb3ducmV2LnhtbESPQWvCQBCF74L/YRmh&#10;N92kokjqKiJt6UEEtVB6G7JjEszOhuw2if++cxC8zfDevPfNeju4WnXUhsqzgXSWgCLOva24MPB9&#10;+ZiuQIWIbLH2TAbuFGC7GY/WmFnf84m6cyyUhHDI0EAZY5NpHfKSHIaZb4hFu/rWYZS1LbRtsZdw&#10;V+vXJFlqhxVLQ4kN7UvKb+c/Z+Czx343T9+7w+26v/9eFsefQ0rGvEyG3RuoSEN8mh/XX1bw54nw&#10;yzcygt78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0vwgfxgAAAN0A&#10;AAAPAAAAAAAAAAAAAAAAAKoCAABkcnMvZG93bnJldi54bWxQSwUGAAAAAAQABAD6AAAAnQMAAAAA&#10;">
                  <v:shape id="Freeform 625" o:spid="_x0000_s1428" style="position:absolute;left:2352;top:13272;width:7669;height:566;visibility:visible;mso-wrap-style:square;v-text-anchor:top" coordsize="7669,5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5nSDsQA&#10;AADdAAAADwAAAGRycy9kb3ducmV2LnhtbERPS2vCQBC+F/oflin0pptUsRJdxQch6s2kB49DdkxC&#10;s7Mhu2r6791Cobf5+J6zXA+mFXfqXWNZQTyOQBCXVjdcKfgq0tEchPPIGlvLpOCHHKxXry9LTLR9&#10;8Jnuua9ECGGXoILa+y6R0pU1GXRj2xEH7mp7gz7AvpK6x0cIN638iKKZNNhwaKixo11N5Xd+MwoO&#10;aXfZxNnxmG39/jTffhbTy26v1PvbsFmA8DT4f/Gf+6DD/EkUw+834QS5e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OZ0g7EAAAA3QAAAA8AAAAAAAAAAAAAAAAAmAIAAGRycy9k&#10;b3ducmV2LnhtbFBLBQYAAAAABAAEAPUAAACJAwAAAAA=&#10;" path="m,566r7670,l7670,,,,,566xe" fillcolor="#ebebeb" stroked="f">
                    <v:path arrowok="t" o:connecttype="custom" o:connectlocs="0,13838;7670,13838;7670,13272;0,13272;0,13838" o:connectangles="0,0,0,0,0"/>
                  </v:shape>
                </v:group>
                <v:group id="Group 622" o:spid="_x0000_s1429" style="position:absolute;left:2400;top:13329;width:7576;height:226" coordorigin="2400,13329" coordsize="7576,2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yEz88QAAADdAAAADwAAAGRycy9kb3ducmV2LnhtbERPTWvCQBC9F/oflin0&#10;1myitEh0DUG09CBCjSDehuyYBLOzIbtN4r/vCoXe5vE+Z5VNphUD9a6xrCCJYhDEpdUNVwpOxe5t&#10;AcJ5ZI2tZVJwJwfZ+vlpham2I3/TcPSVCCHsUlRQe9+lUrqyJoMush1x4K62N+gD7CupexxDuGnl&#10;LI4/pMGGQ0ONHW1qKm/HH6Pgc8QxnyfbYX+7bu6X4v1w3iek1OvLlC9BeJr8v/jP/aXD/Hk8g8c3&#10;4QS5/g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yEz88QAAADdAAAA&#10;DwAAAAAAAAAAAAAAAACqAgAAZHJzL2Rvd25yZXYueG1sUEsFBgAAAAAEAAQA+gAAAJsDAAAAAA==&#10;">
                  <v:shape id="Freeform 623" o:spid="_x0000_s1430" style="position:absolute;left:2400;top:13329;width:7576;height:226;visibility:visible;mso-wrap-style:square;v-text-anchor:top" coordsize="7576,2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cxBCsEA&#10;AADdAAAADwAAAGRycy9kb3ducmV2LnhtbERPS2sCMRC+F/ofwgi91azVStkapRRWPPqoex42sw+6&#10;mYQkutt/bwSht/n4nrPajKYXV/Khs6xgNs1AEFdWd9wo+DkVrx8gQkTW2FsmBX8UYLN+flphru3A&#10;B7oeYyNSCIccFbQxulzKULVkMEytI05cbb3BmKBvpPY4pHDTy7csW0qDHaeGFh19t1T9Hi9GgdvV&#10;xfn8vliWtfNoh6LcVvtSqZfJ+PUJItIY/8UP906n+fNsDvdv0glyf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XMQQrBAAAA3QAAAA8AAAAAAAAAAAAAAAAAmAIAAGRycy9kb3du&#10;cmV2LnhtbFBLBQYAAAAABAAEAPUAAACGAwAAAAA=&#10;" path="m,226r7576,l7576,,,,,226xe" fillcolor="#ebebeb" stroked="f">
                    <v:path arrowok="t" o:connecttype="custom" o:connectlocs="0,13555;7576,13555;7576,13329;0,13329;0,13555" o:connectangles="0,0,0,0,0"/>
                  </v:shape>
                </v:group>
                <v:group id="Group 620" o:spid="_x0000_s1431" style="position:absolute;left:2400;top:13555;width:7576;height:228" coordorigin="2400,13555" coordsize="7576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4QOHMMAAADdAAAADwAAAGRycy9kb3ducmV2LnhtbERPS4vCMBC+L/gfwgje&#10;1rTqilSjiLjiQQQfIN6GZmyLzaQ02bb++82CsLf5+J6zWHWmFA3VrrCsIB5GIIhTqwvOFFwv358z&#10;EM4jaywtk4IXOVgtex8LTLRt+UTN2WcihLBLUEHufZVI6dKcDLqhrYgD97C1QR9gnUldYxvCTSlH&#10;UTSVBgsODTlWtMkpfZ5/jIJdi+16HG+bw/Oxed0vX8fbISalBv1uPQfhqfP/4rd7r8P8cTSB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LhA4cwwAAAN0AAAAP&#10;AAAAAAAAAAAAAAAAAKoCAABkcnMvZG93bnJldi54bWxQSwUGAAAAAAQABAD6AAAAmgMAAAAA&#10;">
                  <v:shape id="Freeform 621" o:spid="_x0000_s1432" style="position:absolute;left:2400;top:13555;width:7576;height:228;visibility:visible;mso-wrap-style:square;v-text-anchor:top" coordsize="7576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haD4sMA&#10;AADdAAAADwAAAGRycy9kb3ducmV2LnhtbERPS0sDMRC+C/6HMII3m2ipyLZpqYuCh4K4lp6HzXR3&#10;6WayTbIP/30jFHqbj+85q81kWzGQD41jDc8zBYK4dKbhSsP+9/PpDUSIyAZbx6ThjwJs1vd3K8yM&#10;G/mHhiJWIoVwyFBDHWOXSRnKmiyGmeuIE3d03mJM0FfSeBxTuG3li1Kv0mLDqaHGjvKaylPRWw3n&#10;Ufbnw+59/u3zfsiL6kPujNL68WHaLkFEmuJNfHV/mTR/rhbw/006Qa4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haD4sMAAADdAAAADwAAAAAAAAAAAAAAAACYAgAAZHJzL2Rv&#10;d25yZXYueG1sUEsFBgAAAAAEAAQA9QAAAIgDAAAAAA==&#10;" path="m,228r7576,l7576,,,,,228xe" fillcolor="#ebebeb" stroked="f">
                    <v:path arrowok="t" o:connecttype="custom" o:connectlocs="0,13783;7576,13783;7576,13555;0,13555;0,13783" o:connectangles="0,0,0,0,0"/>
                  </v:shape>
                </v:group>
                <v:group id="Group 618" o:spid="_x0000_s1433" style="position:absolute;left:10044;top:13272;width:494;height:566" coordorigin="10044,13272" coordsize="494,5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Bo18MIAAADdAAAADwAAAGRycy9kb3ducmV2LnhtbERPTYvCMBC9L/gfwgje&#10;1rTKilSjiKh4EGFVEG9DM7bFZlKa2NZ/bxaEvc3jfc582ZlSNFS7wrKCeBiBIE6tLjhTcDlvv6cg&#10;nEfWWFomBS9ysFz0vuaYaNvyLzUnn4kQwi5BBbn3VSKlS3My6Ia2Ig7c3dYGfYB1JnWNbQg3pRxF&#10;0UQaLDg05FjROqf0cXoaBbsW29U43jSHx339up1/jtdDTEoN+t1qBsJT5//FH/deh/njaAJ/34QT&#10;5OIN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FQaNfDCAAAA3QAAAA8A&#10;AAAAAAAAAAAAAAAAqgIAAGRycy9kb3ducmV2LnhtbFBLBQYAAAAABAAEAPoAAACZAwAAAAA=&#10;">
                  <v:shape id="Freeform 619" o:spid="_x0000_s1434" style="position:absolute;left:10044;top:13272;width:494;height:566;visibility:visible;mso-wrap-style:square;v-text-anchor:top" coordsize="494,5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jDTosYA&#10;AADdAAAADwAAAGRycy9kb3ducmV2LnhtbERPTWvCQBC9F/wPywje6qa1WEldJVSUepDWqNjjNDsm&#10;0exsyG41/vuuUPA2j/c542lrKnGmxpWWFTz1IxDEmdUl5wq2m/njCITzyBory6TgSg6mk87DGGNt&#10;L7ymc+pzEULYxaig8L6OpXRZQQZd39bEgTvYxqAPsMmlbvASwk0ln6NoKA2WHBoKrOm9oOyU/hoF&#10;n7P9fP3ytfpZpMt057+rZHY4Jkr1um3yBsJT6+/if/eHDvMH0SvcvgknyM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jDTosYAAADdAAAADwAAAAAAAAAAAAAAAACYAgAAZHJz&#10;L2Rvd25yZXYueG1sUEsFBgAAAAAEAAQA9QAAAIsDAAAAAA==&#10;" path="m,566r494,l494,,,,,566xe" fillcolor="#ebebeb" stroked="f">
                    <v:path arrowok="t" o:connecttype="custom" o:connectlocs="0,13838;494,13838;494,13272;0,13272;0,13838" o:connectangles="0,0,0,0,0"/>
                  </v:shape>
                </v:group>
                <v:group id="Group 616" o:spid="_x0000_s1435" style="position:absolute;left:10089;top:13329;width:401;height:480" coordorigin="10089,13329" coordsize="401,4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skEGcYAAADdAAAADwAAAGRycy9kb3ducmV2LnhtbESPQWvCQBCF74L/YRmh&#10;N92kokjqKiJt6UEEtVB6G7JjEszOhuw2if++cxC8zfDevPfNeju4WnXUhsqzgXSWgCLOva24MPB9&#10;+ZiuQIWIbLH2TAbuFGC7GY/WmFnf84m6cyyUhHDI0EAZY5NpHfKSHIaZb4hFu/rWYZS1LbRtsZdw&#10;V+vXJFlqhxVLQ4kN7UvKb+c/Z+Czx343T9+7w+26v/9eFsefQ0rGvEyG3RuoSEN8mh/XX1bw54ng&#10;yjcygt78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KyQQZxgAAAN0A&#10;AAAPAAAAAAAAAAAAAAAAAKoCAABkcnMvZG93bnJldi54bWxQSwUGAAAAAAQABAD6AAAAnQMAAAAA&#10;">
                  <v:shape id="Freeform 617" o:spid="_x0000_s1436" style="position:absolute;left:10089;top:13329;width:401;height:480;visibility:visible;mso-wrap-style:square;v-text-anchor:top" coordsize="401,4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qAxyMQA&#10;AADdAAAADwAAAGRycy9kb3ducmV2LnhtbERPTWvCQBC9F/wPywjedKPS1qauYgsSob0kCtLbkB2z&#10;odnZkN2a9N93BaG3ebzPWW8H24grdb52rGA+S0AQl07XXCk4HffTFQgfkDU2jknBL3nYbkYPa0y1&#10;6zmnaxEqEUPYp6jAhNCmUvrSkEU/cy1x5C6usxgi7CqpO+xjuG3kIkmepMWaY4PBlt4Nld/Fj1XQ&#10;2s/MnB7PNvvYV1/PevU2v4Rcqcl42L2CCDSEf/HdfdBx/jJ5gds38QS5+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6gMcjEAAAA3QAAAA8AAAAAAAAAAAAAAAAAmAIAAGRycy9k&#10;b3ducmV2LnhtbFBLBQYAAAAABAAEAPUAAACJAwAAAAA=&#10;" path="m,480r401,l401,,,,,480xe" fillcolor="#ebebeb" stroked="f">
                    <v:path arrowok="t" o:connecttype="custom" o:connectlocs="0,13809;401,13809;401,13329;0,13329;0,13809" o:connectangles="0,0,0,0,0"/>
                  </v:shape>
                </v:group>
                <v:group id="Group 614" o:spid="_x0000_s1437" style="position:absolute;left:1428;top:13300;width:9110;height:2" coordorigin="1428,13300" coordsize="9110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WaewsYAAADdAAAADwAAAGRycy9kb3ducmV2LnhtbESPQWvCQBCF74L/YRmh&#10;N92kokjqKiJt6UEEtVB6G7JjEszOhuw2if++cxC8zfDevPfNeju4WnXUhsqzgXSWgCLOva24MPB9&#10;+ZiuQIWIbLH2TAbuFGC7GY/WmFnf84m6cyyUhHDI0EAZY5NpHfKSHIaZb4hFu/rWYZS1LbRtsZdw&#10;V+vXJFlqhxVLQ4kN7UvKb+c/Z+Czx343T9+7w+26v/9eFsefQ0rGvEyG3RuoSEN8mh/XX1bw56nw&#10;yzcygt78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xZp7CxgAAAN0A&#10;AAAPAAAAAAAAAAAAAAAAAKoCAABkcnMvZG93bnJldi54bWxQSwUGAAAAAAQABAD6AAAAnQMAAAAA&#10;">
                  <v:shape id="Freeform 615" o:spid="_x0000_s1438" style="position:absolute;left:1428;top:13300;width:9110;height:2;visibility:visible;mso-wrap-style:square;v-text-anchor:top" coordsize="911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QmVH8EA&#10;AADdAAAADwAAAGRycy9kb3ducmV2LnhtbERPTYvCMBC9L/gfwgje1jQKq1SjyC6CFw+rgtexGdtq&#10;MylJrPXfbxYW9jaP9znLdW8b0ZEPtWMNapyBIC6cqbnUcDpu3+cgQkQ22DgmDS8KsF4N3paYG/fk&#10;b+oOsRQphEOOGqoY21zKUFRkMYxdS5y4q/MWY4K+lMbjM4XbRk6y7ENarDk1VNjSZ0XF/fCwGi52&#10;hvvGH892Nt0qt/dfqnvdtB4N+80CRKQ+/ov/3DuT5k+Vgt9v0gly9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0JlR/BAAAA3QAAAA8AAAAAAAAAAAAAAAAAmAIAAGRycy9kb3du&#10;cmV2LnhtbFBLBQYAAAAABAAEAPUAAACGAwAAAAA=&#10;" path="m,l9110,e" filled="f" strokecolor="#ebebeb" strokeweight="2.98pt">
                    <v:path arrowok="t" o:connecttype="custom" o:connectlocs="0,0;9110,0" o:connectangles="0,0"/>
                  </v:shape>
                </v:group>
                <v:group id="Group 612" o:spid="_x0000_s1439" style="position:absolute;left:1419;top:13821;width:9129;height:2" coordorigin="1419,13821" coordsize="912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vilLsQAAADdAAAADwAAAGRycy9kb3ducmV2LnhtbERPTWvCQBC9F/oflin0&#10;1myitEh0DUG09CBCjSDehuyYBLOzIbtN4r/vCoXe5vE+Z5VNphUD9a6xrCCJYhDEpdUNVwpOxe5t&#10;AcJ5ZI2tZVJwJwfZ+vlpham2I3/TcPSVCCHsUlRQe9+lUrqyJoMush1x4K62N+gD7CupexxDuGnl&#10;LI4/pMGGQ0ONHW1qKm/HH6Pgc8QxnyfbYX+7bu6X4v1w3iek1OvLlC9BeJr8v/jP/aXD/Hkyg8c3&#10;4QS5/g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vilLsQAAADdAAAA&#10;DwAAAAAAAAAAAAAAAACqAgAAZHJzL2Rvd25yZXYueG1sUEsFBgAAAAAEAAQA+gAAAJsDAAAAAA==&#10;">
                  <v:shape id="Freeform 613" o:spid="_x0000_s1440" style="position:absolute;left:1419;top:13821;width:9129;height:2;visibility:visible;mso-wrap-style:square;v-text-anchor:top" coordsize="912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cRn8EA&#10;AADdAAAADwAAAGRycy9kb3ducmV2LnhtbERPTYvCMBC9L/gfwgje1lSFrlSjiOCuFw9W8Tw2Y1tt&#10;JiWJWv/9ZkHY2zze58yXnWnEg5yvLSsYDRMQxIXVNZcKjofN5xSED8gaG8uk4EUelovexxwzbZ+8&#10;p0ceShFD2GeooAqhzaT0RUUG/dC2xJG7WGcwROhKqR0+Y7hp5DhJUmmw5thQYUvriopbfjcK7j9d&#10;8n21X+3ulG9dcTZp6nepUoN+t5qBCNSFf/HbvdVx/mQ0gb9v4gly8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qHEZ/BAAAA3QAAAA8AAAAAAAAAAAAAAAAAmAIAAGRycy9kb3du&#10;cmV2LnhtbFBLBQYAAAAABAAEAPUAAACGAwAAAAA=&#10;" path="m,l9129,e" filled="f" strokecolor="#ebebeb" strokeweight="1.54pt">
                    <v:path arrowok="t" o:connecttype="custom" o:connectlocs="0,0;9129,0" o:connectangles="0,0"/>
                  </v:shape>
                </v:group>
                <v:group id="Group 610" o:spid="_x0000_s1441" style="position:absolute;left:2343;top:13329;width:2;height:506" coordorigin="2343,13329" coordsize="2,5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l2YwcMAAADdAAAADwAAAGRycy9kb3ducmV2LnhtbERPS4vCMBC+L/gfwgje&#10;1rTqilSjiLjiQQQfIN6GZmyLzaQ02bb++82CsLf5+J6zWHWmFA3VrrCsIB5GIIhTqwvOFFwv358z&#10;EM4jaywtk4IXOVgtex8LTLRt+UTN2WcihLBLUEHufZVI6dKcDLqhrYgD97C1QR9gnUldYxvCTSlH&#10;UTSVBgsODTlWtMkpfZ5/jIJdi+16HG+bw/Oxed0vX8fbISalBv1uPQfhqfP/4rd7r8P8cTyB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OXZjBwwAAAN0AAAAP&#10;AAAAAAAAAAAAAAAAAKoCAABkcnMvZG93bnJldi54bWxQSwUGAAAAAAQABAD6AAAAmgMAAAAA&#10;">
                  <v:shape id="Freeform 611" o:spid="_x0000_s1442" style="position:absolute;left:2343;top:13329;width:2;height:506;visibility:visible;mso-wrap-style:square;v-text-anchor:top" coordsize="2,5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QlpZMUA&#10;AADdAAAADwAAAGRycy9kb3ducmV2LnhtbERP22oCMRB9F/yHMIW+adZKpWyNUgTLUsHitfVt2Ex3&#10;FzeTNUl1+/dGEPo2h3Od8bQ1tTiT85VlBYN+AoI4t7riQsF2M++9gPABWWNtmRT8kYfppNsZY6rt&#10;hVd0XodCxBD2KSooQ2hSKX1ekkHftw1x5H6sMxgidIXUDi8x3NTyKUlG0mDFsaHEhmYl5cf1r1GQ&#10;vQe38MtDtV/R4mv3OTodvrMPpR4f2rdXEIHa8C++uzMd5w8Hz3D7Jp4gJ1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5CWlkxQAAAN0AAAAPAAAAAAAAAAAAAAAAAJgCAABkcnMv&#10;ZG93bnJldi54bWxQSwUGAAAAAAQABAD1AAAAigMAAAAA&#10;" path="m,l,507e" filled="f" strokecolor="white" strokeweight="1.06pt">
                    <v:path arrowok="t" o:connecttype="custom" o:connectlocs="0,13329;0,13836" o:connectangles="0,0"/>
                  </v:shape>
                </v:group>
                <v:group id="Group 608" o:spid="_x0000_s1443" style="position:absolute;left:10034;top:13329;width:2;height:506" coordorigin="10034,13329" coordsize="2,5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cOjLcIAAADdAAAADwAAAGRycy9kb3ducmV2LnhtbERPTYvCMBC9L/gfwgje&#10;1rTKilSjiKh4EGFVEG9DM7bFZlKa2NZ/bxaEvc3jfc582ZlSNFS7wrKCeBiBIE6tLjhTcDlvv6cg&#10;nEfWWFomBS9ysFz0vuaYaNvyLzUnn4kQwi5BBbn3VSKlS3My6Ia2Ig7c3dYGfYB1JnWNbQg3pRxF&#10;0UQaLDg05FjROqf0cXoaBbsW29U43jSHx339up1/jtdDTEoN+t1qBsJT5//FH/deh/njeAJ/34QT&#10;5OIN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HDoy3CAAAA3QAAAA8A&#10;AAAAAAAAAAAAAAAAqgIAAGRycy9kb3ducmV2LnhtbFBLBQYAAAAABAAEAPoAAACZAwAAAAA=&#10;">
                  <v:shape id="Freeform 609" o:spid="_x0000_s1444" style="position:absolute;left:10034;top:13329;width:2;height:506;visibility:visible;mso-wrap-style:square;v-text-anchor:top" coordsize="2,5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dSiMQA&#10;AADdAAAADwAAAGRycy9kb3ducmV2LnhtbERP22oCMRB9F/oPYYS+adYWrKxGkULLUsHiXd+Gzbi7&#10;dDPZJlG3f98UCr7N4VxnMmtNLa7kfGVZwaCfgCDOra64ULDdvPVGIHxA1lhbJgU/5GE2fehMMNX2&#10;xiu6rkMhYgj7FBWUITSplD4vyaDv24Y4cmfrDIYIXSG1w1sMN7V8SpKhNFhxbCixodeS8q/1xSjI&#10;3oNb+OWp2q9ocdh9Dr9Px+xDqcduOx+DCNSGu/jfnek4/3nwAn/fxBPk9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aXUojEAAAA3QAAAA8AAAAAAAAAAAAAAAAAmAIAAGRycy9k&#10;b3ducmV2LnhtbFBLBQYAAAAABAAEAPUAAACJAwAAAAA=&#10;" path="m,l,507e" filled="f" strokecolor="white" strokeweight="1.06pt">
                    <v:path arrowok="t" o:connecttype="custom" o:connectlocs="0,13329;0,13836" o:connectangles="0,0"/>
                  </v:shape>
                </v:group>
                <v:group id="Group 606" o:spid="_x0000_s1445" style="position:absolute;left:1428;top:13857;width:905;height:746" coordorigin="1428,13857" coordsize="905,74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xCSxMYAAADdAAAADwAAAGRycy9kb3ducmV2LnhtbESPQWvCQBCF74L/YRmh&#10;N92kokjqKiJt6UEEtVB6G7JjEszOhuw2if++cxC8zfDevPfNeju4WnXUhsqzgXSWgCLOva24MPB9&#10;+ZiuQIWIbLH2TAbuFGC7GY/WmFnf84m6cyyUhHDI0EAZY5NpHfKSHIaZb4hFu/rWYZS1LbRtsZdw&#10;V+vXJFlqhxVLQ4kN7UvKb+c/Z+Czx343T9+7w+26v/9eFsefQ0rGvEyG3RuoSEN8mh/XX1bw56ng&#10;yjcygt78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PEJLExgAAAN0A&#10;AAAPAAAAAAAAAAAAAAAAAKoCAABkcnMvZG93bnJldi54bWxQSwUGAAAAAAQABAD6AAAAnQMAAAAA&#10;">
                  <v:shape id="Freeform 607" o:spid="_x0000_s1446" style="position:absolute;left:1428;top:13857;width:905;height:746;visibility:visible;mso-wrap-style:square;v-text-anchor:top" coordsize="905,7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7sscEA&#10;AADdAAAADwAAAGRycy9kb3ducmV2LnhtbERPTYvCMBC9L/gfwgh7W1PdRbQaRYSFHl0rgrehGdtq&#10;MwlNrN1/bwTB2zze5yzXvWlER62vLSsYjxIQxIXVNZcKDvnv1wyED8gaG8uk4J88rFeDjyWm2t75&#10;j7p9KEUMYZ+igioEl0rpi4oM+pF1xJE729ZgiLAtpW7xHsNNIydJMpUGa44NFTraVlRc9zejQObl&#10;zm1PaJLZMfvJNphfO3dR6nPYbxYgAvXhLX65Mx3nf4/n8PwmniBX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au7LHBAAAA3QAAAA8AAAAAAAAAAAAAAAAAmAIAAGRycy9kb3du&#10;cmV2LnhtbFBLBQYAAAAABAAEAPUAAACGAwAAAAA=&#10;" path="m,747r905,l905,,,,,747xe" fillcolor="#dadada" stroked="f">
                    <v:path arrowok="t" o:connecttype="custom" o:connectlocs="0,14604;905,14604;905,13857;0,13857;0,14604" o:connectangles="0,0,0,0,0"/>
                  </v:shape>
                </v:group>
                <v:group id="Group 604" o:spid="_x0000_s1447" style="position:absolute;left:1476;top:13915;width:811;height:245" coordorigin="1476,13915" coordsize="811,2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wpUf8YAAADdAAAADwAAAGRycy9kb3ducmV2LnhtbESPQWvCQBCF7wX/wzKC&#10;t7qJ0lKiq4hY8SCFakG8DdkxCWZnQ3abxH/vHAq9zfDevPfNcj24WnXUhsqzgXSagCLOva24MPBz&#10;/nz9ABUissXaMxl4UID1avSyxMz6nr+pO8VCSQiHDA2UMTaZ1iEvyWGY+oZYtJtvHUZZ20LbFnsJ&#10;d7WeJcm7dlixNJTY0Lak/H76dQb2Pfabebrrjvfb9nE9v31djikZMxkPmwWoSEP8N/9dH6zgz2fC&#10;L9/ICHr1B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/ClR/xgAAAN0A&#10;AAAPAAAAAAAAAAAAAAAAAKoCAABkcnMvZG93bnJldi54bWxQSwUGAAAAAAQABAD6AAAAnQMAAAAA&#10;">
                  <v:shape id="Freeform 605" o:spid="_x0000_s1448" style="position:absolute;left:1476;top:13915;width:811;height:245;visibility:visible;mso-wrap-style:square;v-text-anchor:top" coordsize="811,2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uY18UA&#10;AADdAAAADwAAAGRycy9kb3ducmV2LnhtbERPS2sCMRC+C/6HMEIvUrMPkO3WKKVg21OhKoXepptx&#10;d3EzWZKoq7/eFAre5uN7zmI1mE6cyPnWsoJ0loAgrqxuuVaw264fCxA+IGvsLJOCC3lYLcejBZba&#10;nvmLTptQixjCvkQFTQh9KaWvGjLoZ7YnjtzeOoMhQldL7fAcw00nsySZS4Mtx4YGe3ptqDpsjkbB&#10;tKieflL/edlf334P2fs8/3aYK/UwGV6eQQQawl387/7QcX6epfD3TTxBL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25jXxQAAAN0AAAAPAAAAAAAAAAAAAAAAAJgCAABkcnMv&#10;ZG93bnJldi54bWxQSwUGAAAAAAQABAD1AAAAigMAAAAA&#10;" path="m,245r812,l812,,,,,245xe" fillcolor="#dadada" stroked="f">
                    <v:path arrowok="t" o:connecttype="custom" o:connectlocs="0,14160;812,14160;812,13915;0,13915;0,14160" o:connectangles="0,0,0,0,0"/>
                  </v:shape>
                </v:group>
                <v:group id="Group 602" o:spid="_x0000_s1449" style="position:absolute;left:2352;top:13857;width:7669;height:746" coordorigin="2352,13857" coordsize="7669,74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JRvk8MAAADdAAAADwAAAGRycy9kb3ducmV2LnhtbERPTYvCMBC9L/gfwgje&#10;1rQVF6lGEdHFgwirgngbmrEtNpPSZNv6742wsLd5vM9ZrHpTiZYaV1pWEI8jEMSZ1SXnCi7n3ecM&#10;hPPIGivLpOBJDlbLwccCU207/qH25HMRQtilqKDwvk6ldFlBBt3Y1sSBu9vGoA+wyaVusAvhppJJ&#10;FH1JgyWHhgJr2hSUPU6/RsF3h916Em/bw+O+ed7O0+P1EJNSo2G/noPw1Pt/8Z97r8P8SZLA+5tw&#10;gly+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glG+TwwAAAN0AAAAP&#10;AAAAAAAAAAAAAAAAAKoCAABkcnMvZG93bnJldi54bWxQSwUGAAAAAAQABAD6AAAAmgMAAAAA&#10;">
                  <v:shape id="Freeform 603" o:spid="_x0000_s1450" style="position:absolute;left:2352;top:13857;width:7669;height:746;visibility:visible;mso-wrap-style:square;v-text-anchor:top" coordsize="7669,7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B7mMEA&#10;AADdAAAADwAAAGRycy9kb3ducmV2LnhtbERP24rCMBB9F/Yfwizsm6ZaEKmmooVlXfDF6geMzfSC&#10;zaQ0Wa379UYQfJvDuc5qPZhWXKl3jWUF00kEgriwuuFKwen4PV6AcB5ZY2uZFNzJwTr9GK0w0fbG&#10;B7rmvhIhhF2CCmrvu0RKV9Rk0E1sRxy40vYGfYB9JXWPtxBuWjmLork02HBoqLGjrKbikv8ZBSwv&#10;//P7T1aecV/9crnL5PaQK/X1OWyWIDwN/i1+uXc6zI9nMTy/CSfI9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gAe5jBAAAA3QAAAA8AAAAAAAAAAAAAAAAAmAIAAGRycy9kb3du&#10;cmV2LnhtbFBLBQYAAAAABAAEAPUAAACGAwAAAAA=&#10;" path="m,747r7670,l7670,,,,,747xe" fillcolor="#dadada" stroked="f">
                    <v:path arrowok="t" o:connecttype="custom" o:connectlocs="0,14604;7670,14604;7670,13857;0,13857;0,14604" o:connectangles="0,0,0,0,0"/>
                  </v:shape>
                </v:group>
                <v:group id="Group 600" o:spid="_x0000_s1451" style="position:absolute;left:2400;top:13915;width:7576;height:226" coordorigin="2400,13915" coordsize="7576,2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DFSfMUAAADdAAAADwAAAGRycy9kb3ducmV2LnhtbERPS2vCQBC+F/wPyxR6&#10;q5uHLZK6BhFbPIhQFUpvQ3ZMQrKzIbtN4r/vFoTe5uN7ziqfTCsG6l1tWUE8j0AQF1bXXCq4nN+f&#10;lyCcR9bYWiYFN3KQr2cPK8y0HfmThpMvRQhhl6GCyvsuk9IVFRl0c9sRB+5qe4M+wL6UuscxhJtW&#10;JlH0Kg3WHBoq7GhbUdGcfoyCjxHHTRrvhkNz3d6+zy/Hr0NMSj09Tps3EJ4m/y++u/c6zE+TBfx9&#10;E06Q61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AxUnzFAAAA3QAA&#10;AA8AAAAAAAAAAAAAAAAAqgIAAGRycy9kb3ducmV2LnhtbFBLBQYAAAAABAAEAPoAAACcAwAAAAA=&#10;">
                  <v:shape id="Freeform 601" o:spid="_x0000_s1452" style="position:absolute;left:2400;top:13915;width:7576;height:226;visibility:visible;mso-wrap-style:square;v-text-anchor:top" coordsize="7576,2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ptSO8QA&#10;AADdAAAADwAAAGRycy9kb3ducmV2LnhtbERPTWvCQBC9C/6HZQRvulGxhOgqKhR6ETRtD72N2TFJ&#10;m50N2TVGf71bELzN433Oct2ZSrTUuNKygsk4AkGcWV1yruDr830Ug3AeWWNlmRTcyMF61e8tMdH2&#10;ykdqU5+LEMIuQQWF93UipcsKMujGtiYO3Nk2Bn2ATS51g9cQbio5jaI3abDk0FBgTbuCsr/0YhRc&#10;tu0xPpx3ab2ftGl8svdv/fOr1HDQbRYgPHX+JX66P3SYP5vO4f+bcIJcP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qbUjvEAAAA3QAAAA8AAAAAAAAAAAAAAAAAmAIAAGRycy9k&#10;b3ducmV2LnhtbFBLBQYAAAAABAAEAPUAAACJAwAAAAA=&#10;" path="m,225r7576,l7576,,,,,225xe" fillcolor="#dadada" stroked="f">
                    <v:path arrowok="t" o:connecttype="custom" o:connectlocs="0,14140;7576,14140;7576,13915;0,13915;0,14140" o:connectangles="0,0,0,0,0"/>
                  </v:shape>
                </v:group>
                <v:group id="Group 598" o:spid="_x0000_s1453" style="position:absolute;left:2400;top:14140;width:7576;height:206" coordorigin="2400,14140" coordsize="7576,2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69pkMIAAADdAAAADwAAAGRycy9kb3ducmV2LnhtbERPTYvCMBC9L/gfwgje&#10;1rTKilSjiKh4EGFVEG9DM7bFZlKa2NZ/bxaEvc3jfc582ZlSNFS7wrKCeBiBIE6tLjhTcDlvv6cg&#10;nEfWWFomBS9ysFz0vuaYaNvyLzUnn4kQwi5BBbn3VSKlS3My6Ia2Ig7c3dYGfYB1JnWNbQg3pRxF&#10;0UQaLDg05FjROqf0cXoaBbsW29U43jSHx339up1/jtdDTEoN+t1qBsJT5//FH/deh/nj0QT+vgkn&#10;yMU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B+vaZDCAAAA3QAAAA8A&#10;AAAAAAAAAAAAAAAAqgIAAGRycy9kb3ducmV2LnhtbFBLBQYAAAAABAAEAPoAAACZAwAAAAA=&#10;">
                  <v:shape id="Freeform 599" o:spid="_x0000_s1454" style="position:absolute;left:2400;top:14140;width:7576;height:206;visibility:visible;mso-wrap-style:square;v-text-anchor:top" coordsize="7576,2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0nxPsAA&#10;AADdAAAADwAAAGRycy9kb3ducmV2LnhtbERPy6rCMBDdC/5DGMGNaOoDlWoUueJF3Fn9gKEZ22Iz&#10;KU1urX69uSC4m8N5znrbmlI0VLvCsoLxKAJBnFpdcKbgejkMlyCcR9ZYWiYFT3Kw3XQ7a4y1ffCZ&#10;msRnIoSwi1FB7n0VS+nSnAy6ka2IA3eztUEfYJ1JXeMjhJtSTqJoLg0WHBpyrOgnp/Se/BkFzeD3&#10;NODpoilf1+opL3vez5iV6vfa3QqEp9Z/xR/3UYf508kC/r8JJ8jNG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20nxPsAAAADdAAAADwAAAAAAAAAAAAAAAACYAgAAZHJzL2Rvd25y&#10;ZXYueG1sUEsFBgAAAAAEAAQA9QAAAIUDAAAAAA==&#10;" path="m,207r7576,l7576,,,,,207xe" fillcolor="#dadada" stroked="f">
                    <v:path arrowok="t" o:connecttype="custom" o:connectlocs="0,14347;7576,14347;7576,14140;0,14140;0,14347" o:connectangles="0,0,0,0,0"/>
                  </v:shape>
                </v:group>
                <v:group id="Group 596" o:spid="_x0000_s1455" style="position:absolute;left:2400;top:14347;width:7576;height:228" coordorigin="2400,14347" coordsize="7576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XxYecYAAADdAAAADwAAAGRycy9kb3ducmV2LnhtbESPQWvCQBCF7wX/wzKC&#10;t7qJ0lKiq4hY8SCFakG8DdkxCWZnQ3abxH/vHAq9zfDevPfNcj24WnXUhsqzgXSagCLOva24MPBz&#10;/nz9ABUissXaMxl4UID1avSyxMz6nr+pO8VCSQiHDA2UMTaZ1iEvyWGY+oZYtJtvHUZZ20LbFnsJ&#10;d7WeJcm7dlixNJTY0Lak/H76dQb2Pfabebrrjvfb9nE9v31djikZMxkPmwWoSEP8N/9dH6zgz2eC&#10;K9/ICHr1B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BfFh5xgAAAN0A&#10;AAAPAAAAAAAAAAAAAAAAAKoCAABkcnMvZG93bnJldi54bWxQSwUGAAAAAAQABAD6AAAAnQMAAAAA&#10;">
                  <v:shape id="Freeform 597" o:spid="_x0000_s1456" style="position:absolute;left:2400;top:14347;width:7576;height:228;visibility:visible;mso-wrap-style:square;v-text-anchor:top" coordsize="7576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73E8UA&#10;AADdAAAADwAAAGRycy9kb3ducmV2LnhtbERPTWvCQBC9F/wPywi91Y1abE1dRQSh7aFgKsXjkB2T&#10;0Oxs2B1j2l/fLRR6m8f7nNVmcK3qKcTGs4HpJANFXHrbcGXg+L6/ewQVBdli65kMfFGEzXp0s8Lc&#10;+isfqC+kUimEY44GapEu1zqWNTmME98RJ+7sg0NJMFTaBrymcNfqWZYttMOGU0ONHe1qKj+LizPA&#10;Hw9y3k7lJbtfvH33x9fdPJwKY27Hw/YJlNAg/+I/97NN8+ezJfx+k07Q6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nvcTxQAAAN0AAAAPAAAAAAAAAAAAAAAAAJgCAABkcnMv&#10;ZG93bnJldi54bWxQSwUGAAAAAAQABAD1AAAAigMAAAAA&#10;" path="m,228r7576,l7576,,,,,228xe" fillcolor="#dadada" stroked="f">
                    <v:path arrowok="t" o:connecttype="custom" o:connectlocs="0,14575;7576,14575;7576,14347;0,14347;0,14575" o:connectangles="0,0,0,0,0"/>
                  </v:shape>
                </v:group>
                <v:group id="Group 594" o:spid="_x0000_s1457" style="position:absolute;left:10044;top:13857;width:494;height:746" coordorigin="10044,13857" coordsize="494,74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tPCosYAAADdAAAADwAAAGRycy9kb3ducmV2LnhtbESPQWvCQBCF74X+h2UK&#10;3uomhhZJXUVEpQcpVAXpbciOSTA7G7JrEv9951DobYb35r1vFqvRNaqnLtSeDaTTBBRx4W3NpYHz&#10;afc6BxUissXGMxl4UIDV8vlpgbn1A39Tf4ylkhAOORqoYmxzrUNRkcMw9S2xaFffOYyydqW2HQ4S&#10;7ho9S5J37bBmaaiwpU1Fxe14dwb2Aw7rLN32h9t18/g5vX1dDikZM3kZ1x+gIo3x3/x3/WkFP8uE&#10;X76REfTyF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608KixgAAAN0A&#10;AAAPAAAAAAAAAAAAAAAAAKoCAABkcnMvZG93bnJldi54bWxQSwUGAAAAAAQABAD6AAAAnQMAAAAA&#10;">
                  <v:shape id="Freeform 595" o:spid="_x0000_s1458" style="position:absolute;left:10044;top:13857;width:494;height:746;visibility:visible;mso-wrap-style:square;v-text-anchor:top" coordsize="494,7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5O1bMUA&#10;AADdAAAADwAAAGRycy9kb3ducmV2LnhtbERPTWvCQBC9C/0PyxR6Ed3YQCvRVUQqlB4s2op4m2TH&#10;JJidDbtbjf/eFYTe5vE+ZzrvTCPO5HxtWcFomIAgLqyuuVTw+7MajEH4gKyxsUwKruRhPnvqTTHT&#10;9sIbOm9DKWII+wwVVCG0mZS+qMigH9qWOHJH6wyGCF0ptcNLDDeNfE2SN2mw5thQYUvLiorT9s8o&#10;2O/e8+/NV/uxKsO6n+5dflj6XKmX524xARGoC//ih/tTx/lpOoL7N/EEObs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k7VsxQAAAN0AAAAPAAAAAAAAAAAAAAAAAJgCAABkcnMv&#10;ZG93bnJldi54bWxQSwUGAAAAAAQABAD1AAAAigMAAAAA&#10;" path="m,747r494,l494,,,,,747xe" fillcolor="#dadada" stroked="f">
                    <v:path arrowok="t" o:connecttype="custom" o:connectlocs="0,14604;494,14604;494,13857;0,13857;0,14604" o:connectangles="0,0,0,0,0"/>
                  </v:shape>
                </v:group>
                <v:group id="Group 592" o:spid="_x0000_s1459" style="position:absolute;left:10089;top:13915;width:401;height:480" coordorigin="10089,13915" coordsize="401,4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U35TsMAAADdAAAADwAAAGRycy9kb3ducmV2LnhtbERPTYvCMBC9L/gfwgje&#10;1rSWXaQaRUTFgyysCuJtaMa22ExKE9v67zcLgrd5vM+ZL3tTiZYaV1pWEI8jEMSZ1SXnCs6n7ecU&#10;hPPIGivLpOBJDpaLwcccU207/qX26HMRQtilqKDwvk6ldFlBBt3Y1sSBu9nGoA+wyaVusAvhppKT&#10;KPqWBksODQXWtC4oux8fRsGuw26VxJv2cL+tn9fT18/lEJNSo2G/moHw1Pu3+OXe6zA/SSbw/004&#10;QS7+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lTflOwwAAAN0AAAAP&#10;AAAAAAAAAAAAAAAAAKoCAABkcnMvZG93bnJldi54bWxQSwUGAAAAAAQABAD6AAAAmgMAAAAA&#10;">
                  <v:shape id="Freeform 593" o:spid="_x0000_s1460" style="position:absolute;left:10089;top:13915;width:401;height:480;visibility:visible;mso-wrap-style:square;v-text-anchor:top" coordsize="401,4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A0VsMA&#10;AADdAAAADwAAAGRycy9kb3ducmV2LnhtbERPS4vCMBC+C/sfwizsTdO1KKUaRVyE9SL4WFhvQzN9&#10;YDMpTbT13xtB8DYf33Pmy97U4katqywr+B5FIIgzqysuFJyOm2ECwnlkjbVlUnAnB8vFx2COqbYd&#10;7+l28IUIIexSVFB636RSuqwkg25kG+LA5bY16ANsC6lb7EK4qeU4iqbSYMWhocSG1iVll8PVKLhM&#10;+C/Lx1vT/5tV0p0n9/xnt1bq67NfzUB46v1b/HL/6jA/jmN4fhNOkI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BA0VsMAAADdAAAADwAAAAAAAAAAAAAAAACYAgAAZHJzL2Rv&#10;d25yZXYueG1sUEsFBgAAAAAEAAQA9QAAAIgDAAAAAA==&#10;" path="m,480r401,l401,,,,,480xe" fillcolor="#dadada" stroked="f">
                    <v:path arrowok="t" o:connecttype="custom" o:connectlocs="0,14395;401,14395;401,13915;0,13915;0,14395" o:connectangles="0,0,0,0,0"/>
                  </v:shape>
                </v:group>
                <v:group id="Group 590" o:spid="_x0000_s1461" style="position:absolute;left:1428;top:13884;width:9110;height:2" coordorigin="1428,13884" coordsize="9110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ejEocQAAADdAAAADwAAAGRycy9kb3ducmV2LnhtbERPS2vCQBC+F/wPywi9&#10;1U1MKxJdRURLDyL4APE2ZMckmJ0N2TWJ/75bEHqbj+8582VvKtFS40rLCuJRBII4s7rkXMH5tP2Y&#10;gnAeWWNlmRQ8ycFyMXibY6ptxwdqjz4XIYRdigoK7+tUSpcVZNCNbE0cuJttDPoAm1zqBrsQbio5&#10;jqKJNFhyaCiwpnVB2f34MAq+O+xWSbxpd/fb+nk9fe0vu5iUeh/2qxkIT73/F7/cPzrMT5JP+Psm&#10;nCAXv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BejEocQAAADdAAAA&#10;DwAAAAAAAAAAAAAAAACqAgAAZHJzL2Rvd25yZXYueG1sUEsFBgAAAAAEAAQA+gAAAJsDAAAAAA==&#10;">
                  <v:shape id="Freeform 591" o:spid="_x0000_s1462" style="position:absolute;left:1428;top:13884;width:9110;height:2;visibility:visible;mso-wrap-style:square;v-text-anchor:top" coordsize="911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10sZMIA&#10;AADdAAAADwAAAGRycy9kb3ducmV2LnhtbERPTWvCQBC9C/6HZQq96aYNik3dBFsoCAbE2N6n2TEJ&#10;zc6G7NbEf+8Kgrd5vM9ZZ6NpxZl611hW8DKPQBCXVjdcKfg+fs1WIJxH1thaJgUXcpCl08kaE20H&#10;PtC58JUIIewSVFB73yVSurImg25uO+LAnWxv0AfYV1L3OIRw08rXKFpKgw2Hhho7+qyp/Cv+jYKm&#10;+LAnO/zkb7sczT6W5W/OTqnnp3HzDsLT6B/iu3urw/w4XsDtm3CCTK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XXSxkwgAAAN0AAAAPAAAAAAAAAAAAAAAAAJgCAABkcnMvZG93&#10;bnJldi54bWxQSwUGAAAAAAQABAD1AAAAhwMAAAAA&#10;" path="m,l9110,e" filled="f" strokecolor="#dadada" strokeweight="2.98pt">
                    <v:path arrowok="t" o:connecttype="custom" o:connectlocs="0,0;9110,0" o:connectangles="0,0"/>
                  </v:shape>
                </v:group>
                <v:group id="Group 588" o:spid="_x0000_s1463" style="position:absolute;left:1419;top:14589;width:9129;height:2" coordorigin="1419,14589" coordsize="912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nb/TcMAAADdAAAADwAAAGRycy9kb3ducmV2LnhtbERPTYvCMBC9L/gfwgje&#10;1rSWFalGEVHxIAurgngbmrEtNpPSxLb+e7OwsLd5vM9ZrHpTiZYaV1pWEI8jEMSZ1SXnCi7n3ecM&#10;hPPIGivLpOBFDlbLwccCU207/qH25HMRQtilqKDwvk6ldFlBBt3Y1sSBu9vGoA+wyaVusAvhppKT&#10;KJpKgyWHhgJr2hSUPU5Po2DfYbdO4m17fNw3r9v56/t6jEmp0bBfz0F46v2/+M990GF+kkzh95tw&#10;gly+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adv9NwwAAAN0AAAAP&#10;AAAAAAAAAAAAAAAAAKoCAABkcnMvZG93bnJldi54bWxQSwUGAAAAAAQABAD6AAAAmgMAAAAA&#10;">
                  <v:shape id="Freeform 589" o:spid="_x0000_s1464" style="position:absolute;left:1419;top:14589;width:9129;height:2;visibility:visible;mso-wrap-style:square;v-text-anchor:top" coordsize="912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9pisEA&#10;AADdAAAADwAAAGRycy9kb3ducmV2LnhtbERPTYvCMBC9L/gfwgje1lSFVatRpCh4XbuHPQ7J2Fab&#10;SUmi7f77zcKCt3m8z9nuB9uKJ/nQOFYwm2YgiLUzDVcKvsrT+wpEiMgGW8ek4IcC7Hejty3mxvX8&#10;Sc9LrEQK4ZCjgjrGLpcy6JoshqnriBN3dd5iTNBX0njsU7ht5TzLPqTFhlNDjR0VNen75WEVaH2r&#10;+ux8PPj1t72vJZdNUZRKTcbDYQMi0hBf4n/32aT5i8US/r5JJ8jd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Q/aYrBAAAA3QAAAA8AAAAAAAAAAAAAAAAAmAIAAGRycy9kb3du&#10;cmV2LnhtbFBLBQYAAAAABAAEAPUAAACGAwAAAAA=&#10;" path="m,l9129,e" filled="f" strokecolor="#dadada" strokeweight="1.54pt">
                    <v:path arrowok="t" o:connecttype="custom" o:connectlocs="0,0;9129,0" o:connectangles="0,0"/>
                  </v:shape>
                </v:group>
                <v:group id="Group 586" o:spid="_x0000_s1465" style="position:absolute;left:2343;top:13912;width:2;height:691" coordorigin="2343,13912" coordsize="2,6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KXOpMYAAADdAAAADwAAAGRycy9kb3ducmV2LnhtbESPQWvCQBCF74X+h2UK&#10;3uomhhZJXUVEpQcpVAXpbciOSTA7G7JrEv9951DobYb35r1vFqvRNaqnLtSeDaTTBBRx4W3NpYHz&#10;afc6BxUissXGMxl4UIDV8vlpgbn1A39Tf4ylkhAOORqoYmxzrUNRkcMw9S2xaFffOYyydqW2HQ4S&#10;7ho9S5J37bBmaaiwpU1Fxe14dwb2Aw7rLN32h9t18/g5vX1dDikZM3kZ1x+gIo3x3/x3/WkFP8sE&#10;V76REfTyF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Epc6kxgAAAN0A&#10;AAAPAAAAAAAAAAAAAAAAAKoCAABkcnMvZG93bnJldi54bWxQSwUGAAAAAAQABAD6AAAAnQMAAAAA&#10;">
                  <v:shape id="Freeform 587" o:spid="_x0000_s1466" style="position:absolute;left:2343;top:13912;width:2;height:691;visibility:visible;mso-wrap-style:square;v-text-anchor:top" coordsize="2,6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Os/MMA&#10;AADdAAAADwAAAGRycy9kb3ducmV2LnhtbERPS4vCMBC+C/sfwgh709QVFu0aRQTXPfrqwdtsMzbF&#10;ZtJtYq3/fiMI3ubje85s0dlKtNT40rGC0TABQZw7XXKh4HhYDyYgfEDWWDkmBXfysJi/9WaYanfj&#10;HbX7UIgYwj5FBSaEOpXS54Ys+qGriSN3do3FEGFTSN3gLYbbSn4kyae0WHJsMFjTylB+2V+tgr92&#10;+50tf7NTflybzSqbtHQpzkq997vlF4hAXXiJn+4fHeePx1N4fBNPkPN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tOs/MMAAADdAAAADwAAAAAAAAAAAAAAAACYAgAAZHJzL2Rv&#10;d25yZXYueG1sUEsFBgAAAAAEAAQA9QAAAIgDAAAAAA==&#10;" path="m,l,692e" filled="f" strokecolor="white" strokeweight="1.06pt">
                    <v:path arrowok="t" o:connecttype="custom" o:connectlocs="0,13912;0,14604" o:connectangles="0,0"/>
                  </v:shape>
                </v:group>
                <v:group id="Group 584" o:spid="_x0000_s1467" style="position:absolute;left:10034;top:13912;width:2;height:691" coordorigin="10034,13912" coordsize="2,6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tWx38cAAADdAAAADwAAAGRycy9kb3ducmV2LnhtbESPQWvCQBCF74X+h2UK&#10;vdVNaisldRWRVjxIwVgQb0N2TILZ2ZDdJvHfdw6Ctxnem/e+mS9H16ieulB7NpBOElDEhbc1lwZ+&#10;D98vH6BCRLbYeCYDVwqwXDw+zDGzfuA99XkslYRwyNBAFWObaR2KihyGiW+JRTv7zmGUtSu17XCQ&#10;cNfo1ySZaYc1S0OFLa0rKi75nzOwGXBYTdOvfnc5r6+nw/vPcZeSMc9P4+oTVKQx3s23660V/Omb&#10;8Ms3MoJe/AM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ItWx38cAAADd&#10;AAAADwAAAAAAAAAAAAAAAACqAgAAZHJzL2Rvd25yZXYueG1sUEsFBgAAAAAEAAQA+gAAAJ4DAAAA&#10;AA==&#10;">
                  <v:shape id="Freeform 585" o:spid="_x0000_s1468" style="position:absolute;left:10034;top:13912;width:2;height:691;visibility:visible;mso-wrap-style:square;v-text-anchor:top" coordsize="2,6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KPTh8QA&#10;AADdAAAADwAAAGRycy9kb3ducmV2LnhtbERPTWvCQBC9F/wPywi91Y22iKRuRARtj61NDr1Ns5Ns&#10;MDsbs2tM/323IHibx/uc9Wa0rRio941jBfNZAoK4dLrhWkH+tX9agfABWWPrmBT8kodNNnlYY6rd&#10;lT9pOIZaxBD2KSowIXSplL40ZNHPXEccucr1FkOEfS11j9cYblu5SJKltNhwbDDY0c5QeTperILz&#10;8HEotj/Fd5nvzduuWA10qiulHqfj9hVEoDHcxTf3u47zn1/m8P9NPEFm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ij04fEAAAA3QAAAA8AAAAAAAAAAAAAAAAAmAIAAGRycy9k&#10;b3ducmV2LnhtbFBLBQYAAAAABAAEAPUAAACJAwAAAAA=&#10;" path="m,l,692e" filled="f" strokecolor="white" strokeweight="1.06pt">
                    <v:path arrowok="t" o:connecttype="custom" o:connectlocs="0,13912;0,14604" o:connectangles="0,0"/>
                  </v:shape>
                </v:group>
                <v:group id="Group 582" o:spid="_x0000_s1469" style="position:absolute;left:1428;top:14623;width:905;height:566" coordorigin="1428,14623" coordsize="905,5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UuKM8UAAADdAAAADwAAAGRycy9kb3ducmV2LnhtbERPS2vCQBC+F/wPyxR6&#10;q5uHLZK6BhFbPIhQFUpvQ3ZMQrKzIbtN4r/vFoTe5uN7ziqfTCsG6l1tWUE8j0AQF1bXXCq4nN+f&#10;lyCcR9bYWiYFN3KQr2cPK8y0HfmThpMvRQhhl6GCyvsuk9IVFRl0c9sRB+5qe4M+wL6UuscxhJtW&#10;JlH0Kg3WHBoq7GhbUdGcfoyCjxHHTRrvhkNz3d6+zy/Hr0NMSj09Tps3EJ4m/y++u/c6zE8XCfx9&#10;E06Q61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1LijPFAAAA3QAA&#10;AA8AAAAAAAAAAAAAAAAAqgIAAGRycy9kb3ducmV2LnhtbFBLBQYAAAAABAAEAPoAAACcAwAAAAA=&#10;">
                  <v:shape id="Freeform 583" o:spid="_x0000_s1470" style="position:absolute;left:1428;top:14623;width:905;height:566;visibility:visible;mso-wrap-style:square;v-text-anchor:top" coordsize="905,5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9u9T8IA&#10;AADdAAAADwAAAGRycy9kb3ducmV2LnhtbERPS2sCMRC+C/0PYQq9iGatIstqlGIRbG8+z8Nm3Kzd&#10;TJYkdbf/vikUvM3H95zlureNuJMPtWMFk3EGgrh0uuZKwem4HeUgQkTW2DgmBT8UYL16Giyx0K7j&#10;Pd0PsRIphEOBCkyMbSFlKA1ZDGPXEifu6rzFmKCvpPbYpXDbyNcsm0uLNacGgy1tDJVfh2+rwO6G&#10;+nLZfvrjx60zeV/d8rN8V+rluX9bgIjUx4f4373Taf50NoW/b9IJcv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3271PwgAAAN0AAAAPAAAAAAAAAAAAAAAAAJgCAABkcnMvZG93&#10;bnJldi54bWxQSwUGAAAAAAQABAD1AAAAhwMAAAAA&#10;" path="m,566r905,l905,,,,,566xe" fillcolor="#ebebeb" stroked="f">
                    <v:path arrowok="t" o:connecttype="custom" o:connectlocs="0,15189;905,15189;905,14623;0,14623;0,15189" o:connectangles="0,0,0,0,0"/>
                  </v:shape>
                </v:group>
                <v:group id="Group 580" o:spid="_x0000_s1471" style="position:absolute;left:1476;top:14680;width:811;height:247" coordorigin="1476,14680" coordsize="811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e633MUAAADdAAAADwAAAGRycy9kb3ducmV2LnhtbERPTWvCQBC9F/wPyxS8&#10;NZtoWiTNKiJVPIRCVSi9DdkxCWZnQ3abxH/fLRR6m8f7nHwzmVYM1LvGsoIkikEQl1Y3XCm4nPdP&#10;KxDOI2tsLZOCOznYrGcPOWbajvxBw8lXIoSwy1BB7X2XSenKmgy6yHbEgbva3qAPsK+k7nEM4aaV&#10;izh+kQYbDg01drSrqbydvo2Cw4jjdpm8DcXturt/nZ/fP4uElJo/TttXEJ4m/y/+cx91mL9MU/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3ut9zFAAAA3QAA&#10;AA8AAAAAAAAAAAAAAAAAqgIAAGRycy9kb3ducmV2LnhtbFBLBQYAAAAABAAEAPoAAACcAwAAAAA=&#10;">
                  <v:shape id="Freeform 581" o:spid="_x0000_s1472" style="position:absolute;left:1476;top:14680;width:811;height:247;visibility:visible;mso-wrap-style:square;v-text-anchor:top" coordsize="811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pa7s8QA&#10;AADdAAAADwAAAGRycy9kb3ducmV2LnhtbERPS2sCMRC+C/0PYQq91axtFV2NIrZCD23BF3gcNuNm&#10;281kSdJ1/femUPA2H99zZovO1qIlHyrHCgb9DARx4XTFpYL9bv04BhEissbaMSm4UIDF/K43w1y7&#10;M2+o3cZSpBAOOSowMTa5lKEwZDH0XUOcuJPzFmOCvpTa4zmF21o+ZdlIWqw4NRhsaGWo+Nn+WgXt&#10;V7uyx++DfyvWH8vd56vxw4lR6uG+W05BROriTfzvftdp/vPLEP6+SSfI+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KWu7PEAAAA3QAAAA8AAAAAAAAAAAAAAAAAmAIAAGRycy9k&#10;b3ducmV2LnhtbFBLBQYAAAAABAAEAPUAAACJAwAAAAA=&#10;" path="m,248r812,l812,,,,,248xe" fillcolor="#ebebeb" stroked="f">
                    <v:path arrowok="t" o:connecttype="custom" o:connectlocs="0,14928;812,14928;812,14680;0,14680;0,14928" o:connectangles="0,0,0,0,0"/>
                  </v:shape>
                </v:group>
                <v:group id="Group 578" o:spid="_x0000_s1473" style="position:absolute;left:2352;top:14623;width:7669;height:566" coordorigin="2352,14623" coordsize="7669,5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nCMMMUAAADdAAAADwAAAGRycy9kb3ducmV2LnhtbERPTWvCQBC9F/wPyxS8&#10;NZtoGyTNKiJVPIRCVSi9DdkxCWZnQ3abxH/fLRR6m8f7nHwzmVYM1LvGsoIkikEQl1Y3XCm4nPdP&#10;KxDOI2tsLZOCOznYrGcPOWbajvxBw8lXIoSwy1BB7X2XSenKmgy6yHbEgbva3qAPsK+k7nEM4aaV&#10;izhOpcGGQ0ONHe1qKm+nb6PgMOK4XSZvQ3G77u5f55f3zyIhpeaP0/YVhKfJ/4v/3Ecd5i+fU/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MJwjDDFAAAA3QAA&#10;AA8AAAAAAAAAAAAAAAAAqgIAAGRycy9kb3ducmV2LnhtbFBLBQYAAAAABAAEAPoAAACcAwAAAAA=&#10;">
                  <v:shape id="Freeform 579" o:spid="_x0000_s1474" style="position:absolute;left:2352;top:14623;width:7669;height:566;visibility:visible;mso-wrap-style:square;v-text-anchor:top" coordsize="7669,5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ZWIcUA&#10;AADdAAAADwAAAGRycy9kb3ducmV2LnhtbERPTWvCQBC9F/oflin0VjdppUp0DYkSot6qPXgcsmMS&#10;mp0N2a1J/323UPA2j/c563QynbjR4FrLCuJZBIK4srrlWsHnuXhZgnAeWWNnmRT8kIN08/iwxkTb&#10;kT/odvK1CCHsElTQeN8nUrqqIYNuZnviwF3tYNAHONRSDziGcNPJ1yh6lwZbDg0N9rRtqPo6fRsF&#10;+6K/ZHF5OJS53x2X+eI8v2x3Sj0/TdkKhKfJ38X/7r0O89/mC/j7JpwgN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VlYhxQAAAN0AAAAPAAAAAAAAAAAAAAAAAJgCAABkcnMv&#10;ZG93bnJldi54bWxQSwUGAAAAAAQABAD1AAAAigMAAAAA&#10;" path="m,566r7670,l7670,,,,,566xe" fillcolor="#ebebeb" stroked="f">
                    <v:path arrowok="t" o:connecttype="custom" o:connectlocs="0,15189;7670,15189;7670,14623;0,14623;0,15189" o:connectangles="0,0,0,0,0"/>
                  </v:shape>
                </v:group>
                <v:group id="Group 576" o:spid="_x0000_s1475" style="position:absolute;left:2400;top:14680;width:7576;height:226" coordorigin="2400,14680" coordsize="7576,2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KO92ccAAADdAAAADwAAAGRycy9kb3ducmV2LnhtbESPQWvCQBCF74X+h2UK&#10;vdVNaisldRWRVjxIwVgQb0N2TILZ2ZDdJvHfdw6Ctxnem/e+mS9H16ieulB7NpBOElDEhbc1lwZ+&#10;D98vH6BCRLbYeCYDVwqwXDw+zDGzfuA99XkslYRwyNBAFWObaR2KihyGiW+JRTv7zmGUtSu17XCQ&#10;cNfo1ySZaYc1S0OFLa0rKi75nzOwGXBYTdOvfnc5r6+nw/vPcZeSMc9P4+oTVKQx3s23660V/Omb&#10;4Mo3MoJe/AM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3KO92ccAAADd&#10;AAAADwAAAAAAAAAAAAAAAACqAgAAZHJzL2Rvd25yZXYueG1sUEsFBgAAAAAEAAQA+gAAAJ4DAAAA&#10;AA==&#10;">
                  <v:shape id="Freeform 577" o:spid="_x0000_s1476" style="position:absolute;left:2400;top:14680;width:7576;height:226;visibility:visible;mso-wrap-style:square;v-text-anchor:top" coordsize="7576,2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7PIMIA&#10;AADdAAAADwAAAGRycy9kb3ducmV2LnhtbERPS2sCMRC+F/ofwhS81WytSrsapQgrHqutex42sw/c&#10;TEKSutt/3xQEb/PxPWe9HU0vruRDZ1nByzQDQVxZ3XGj4PureH4DESKyxt4yKfilANvN48Mac20H&#10;PtL1FBuRQjjkqKCN0eVShqolg2FqHXHiausNxgR9I7XHIYWbXs6ybCkNdpwaWnS0a6m6nH6MAneo&#10;i/N5MV+WtfNoh6LcV5+lUpOn8WMFItIY7+Kb+6DT/Nf5O/x/k06Qm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Ts8gwgAAAN0AAAAPAAAAAAAAAAAAAAAAAJgCAABkcnMvZG93&#10;bnJldi54bWxQSwUGAAAAAAQABAD1AAAAhwMAAAAA&#10;" path="m,226r7576,l7576,,,,,226xe" fillcolor="#ebebeb" stroked="f">
                    <v:path arrowok="t" o:connecttype="custom" o:connectlocs="0,14906;7576,14906;7576,14680;0,14680;0,14906" o:connectangles="0,0,0,0,0"/>
                  </v:shape>
                </v:group>
                <v:group id="Group 574" o:spid="_x0000_s1477" style="position:absolute;left:2400;top:14906;width:7576;height:228" coordorigin="2400,14906" coordsize="7576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wwnAscAAADdAAAADwAAAGRycy9kb3ducmV2LnhtbESPT2vCQBDF70K/wzJC&#10;b7pJRSnRjYi0pQcpqIXS25Cd/MHsbMhuk/jtO4dCbzO8N+/9ZrefXKsG6kPj2UC6TEARF942XBn4&#10;vL4unkGFiGyx9UwG7hRgnz/MdphZP/KZhkuslIRwyNBAHWOXaR2KmhyGpe+IRSt97zDK2lfa9jhK&#10;uGv1U5JstMOGpaHGjo41FbfLjzPwNuJ4WKUvw+lWHu/f1/XH1yklYx7n02ELKtIU/81/1+9W8Fdr&#10;4ZdvZASd/wI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pwwnAscAAADd&#10;AAAADwAAAAAAAAAAAAAAAACqAgAAZHJzL2Rvd25yZXYueG1sUEsFBgAAAAAEAAQA+gAAAJ4DAAAA&#10;AA==&#10;">
                  <v:shape id="Freeform 575" o:spid="_x0000_s1478" style="position:absolute;left:2400;top:14906;width:7576;height:228;visibility:visible;mso-wrap-style:square;v-text-anchor:top" coordsize="7576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6q/MMA&#10;AADdAAAADwAAAGRycy9kb3ducmV2LnhtbERPS2vCQBC+F/wPywje6saKRVJX0VChB6E0Ss9DdpqE&#10;Zmfj7ubRf+8WBG/z8T1nsxtNI3pyvrasYDFPQBAXVtdcKricj89rED4ga2wsk4I/8rDbTp42mGo7&#10;8Bf1eShFDGGfooIqhDaV0hcVGfRz2xJH7sc6gyFCV0rtcIjhppEvSfIqDdYcGypsKauo+M07o+A6&#10;yO76fTosP13W9VlevsuTTpSaTcf9G4hAY3iI7+4PHecvVwv4/yaeILc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p6q/MMAAADdAAAADwAAAAAAAAAAAAAAAACYAgAAZHJzL2Rv&#10;d25yZXYueG1sUEsFBgAAAAAEAAQA9QAAAIgDAAAAAA==&#10;" path="m,228r7576,l7576,,,,,228xe" fillcolor="#ebebeb" stroked="f">
                    <v:path arrowok="t" o:connecttype="custom" o:connectlocs="0,15134;7576,15134;7576,14906;0,14906;0,15134" o:connectangles="0,0,0,0,0"/>
                  </v:shape>
                </v:group>
                <v:group id="Group 572" o:spid="_x0000_s1479" style="position:absolute;left:10044;top:14623;width:494;height:566" coordorigin="10044,14623" coordsize="494,5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JIc7sMAAADdAAAADwAAAGRycy9kb3ducmV2LnhtbERPTYvCMBC9C/6HMMLe&#10;NK2iSDWKiC57kAWrsOxtaMa22ExKE9v67zcLgrd5vM9Zb3tTiZYaV1pWEE8iEMSZ1SXnCq6X43gJ&#10;wnlkjZVlUvAkB9vNcLDGRNuOz9SmPhchhF2CCgrv60RKlxVk0E1sTRy4m20M+gCbXOoGuxBuKjmN&#10;ooU0WHJoKLCmfUHZPX0YBZ8ddrtZfGhP99v++XuZf/+cYlLqY9TvViA89f4tfrm/dJg/m0/h/5tw&#10;gtz8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4khzuwwAAAN0AAAAP&#10;AAAAAAAAAAAAAAAAAKoCAABkcnMvZG93bnJldi54bWxQSwUGAAAAAAQABAD6AAAAmgMAAAAA&#10;">
                  <v:shape id="Freeform 573" o:spid="_x0000_s1480" style="position:absolute;left:10044;top:14623;width:494;height:566;visibility:visible;mso-wrap-style:square;v-text-anchor:top" coordsize="494,5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rj6vMYA&#10;AADdAAAADwAAAGRycy9kb3ducmV2LnhtbERPTWvCQBC9C/6HZYTedGNtpURXCYqlPRQ1bdHjmB2T&#10;aHY2ZLea/vtuQfA2j/c503lrKnGhxpWWFQwHEQjizOqScwVfn6v+CwjnkTVWlknBLzmYz7qdKcba&#10;XnlLl9TnIoSwi1FB4X0dS+myggy6ga2JA3e0jUEfYJNL3eA1hJtKPkbRWBosOTQUWNOioOyc/hgF&#10;6+VutX3afBxe0/f02++rZHk8JUo99NpkAsJT6+/im/tNh/mj5xH8fxNOkL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rj6vMYAAADdAAAADwAAAAAAAAAAAAAAAACYAgAAZHJz&#10;L2Rvd25yZXYueG1sUEsFBgAAAAAEAAQA9QAAAIsDAAAAAA==&#10;" path="m,566r494,l494,,,,,566xe" fillcolor="#ebebeb" stroked="f">
                    <v:path arrowok="t" o:connecttype="custom" o:connectlocs="0,15189;494,15189;494,14623;0,14623;0,15189" o:connectangles="0,0,0,0,0"/>
                  </v:shape>
                </v:group>
                <v:group id="Group 570" o:spid="_x0000_s1481" style="position:absolute;left:10089;top:14680;width:401;height:480" coordorigin="10089,14680" coordsize="401,4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DchAcUAAADdAAAADwAAAGRycy9kb3ducmV2LnhtbERPTWvCQBC9F/wPyxS8&#10;NZtoUyTNKiJVPIRCVSi9DdkxCWZnQ3abxH/fLRR6m8f7nHwzmVYM1LvGsoIkikEQl1Y3XCm4nPdP&#10;KxDOI2tsLZOCOznYrGcPOWbajvxBw8lXIoSwy1BB7X2XSenKmgy6yHbEgbva3qAPsK+k7nEM4aaV&#10;izh+kQYbDg01drSrqbydvo2Cw4jjdpm8DcXturt/ndP3zyIhpeaP0/YVhKfJ/4v/3Ecd5i/TZ/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g3IQHFAAAA3QAA&#10;AA8AAAAAAAAAAAAAAAAAqgIAAGRycy9kb3ducmV2LnhtbFBLBQYAAAAABAAEAPoAAACcAwAAAAA=&#10;">
                  <v:shape id="Freeform 571" o:spid="_x0000_s1482" style="position:absolute;left:10089;top:14680;width:401;height:480;visibility:visible;mso-wrap-style:square;v-text-anchor:top" coordsize="401,4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4U0MQA&#10;AADdAAAADwAAAGRycy9kb3ducmV2LnhtbERPTWvCQBC9C/0PyxR6040tqRJdpS1IBHuJFYq3ITtm&#10;Q7OzIbtN4r93CwVv83ifs96OthE9db52rGA+S0AQl07XXCk4fe2mSxA+IGtsHJOCK3nYbh4ma8y0&#10;G7ig/hgqEUPYZ6jAhNBmUvrSkEU/cy1x5C6usxgi7CqpOxxiuG3kc5K8Sos1xwaDLX0YKn+Ov1ZB&#10;az9zc0q/bX7YVeeFXr7PL6FQ6ulxfFuBCDSGu/jfvddx/kuawt838QS5u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xeFNDEAAAA3QAAAA8AAAAAAAAAAAAAAAAAmAIAAGRycy9k&#10;b3ducmV2LnhtbFBLBQYAAAAABAAEAPUAAACJAwAAAAA=&#10;" path="m,480r401,l401,,,,,480xe" fillcolor="#ebebeb" stroked="f">
                    <v:path arrowok="t" o:connecttype="custom" o:connectlocs="0,15160;401,15160;401,14680;0,14680;0,15160" o:connectangles="0,0,0,0,0"/>
                  </v:shape>
                </v:group>
                <v:group id="Group 568" o:spid="_x0000_s1483" style="position:absolute;left:1428;top:14652;width:9110;height:2" coordorigin="1428,14652" coordsize="9110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6ka7cQAAADdAAAADwAAAGRycy9kb3ducmV2LnhtbERPTWuDQBC9F/oflin0&#10;1qw2KMVmIxLa0kMIxBRKb4M7UYk7K+5Wzb/PBgK5zeN9ziqfTSdGGlxrWUG8iEAQV1a3XCv4OXy+&#10;vIFwHlljZ5kUnMlBvn58WGGm7cR7GktfixDCLkMFjfd9JqWrGjLoFrYnDtzRDgZ9gEMt9YBTCDed&#10;fI2iVBpsOTQ02NOmoepU/hsFXxNOxTL+GLen4+b8d0h2v9uYlHp+mot3EJ5mfxff3N86zF8mKVy/&#10;CSfI9Q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6ka7cQAAADdAAAA&#10;DwAAAAAAAAAAAAAAAACqAgAAZHJzL2Rvd25yZXYueG1sUEsFBgAAAAAEAAQA+gAAAJsDAAAAAA==&#10;">
                  <v:shape id="Freeform 569" o:spid="_x0000_s1484" style="position:absolute;left:1428;top:14652;width:9110;height:2;visibility:visible;mso-wrap-style:square;v-text-anchor:top" coordsize="911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8YRMMMA&#10;AADdAAAADwAAAGRycy9kb3ducmV2LnhtbERPTWvCQBC9C/6HZYTedJNKTUndBLEIXjxUC71Os9Mk&#10;mp0Nu9sY/71bKHibx/ucdTmaTgzkfGtZQbpIQBBXVrdcK/g87eavIHxA1thZJgU38lAW08kac22v&#10;/EHDMdQihrDPUUETQp9L6auGDPqF7Ykj92OdwRChq6V2eI3hppPPSbKSBluODQ32tG2ouhx/jYJv&#10;k+Ghc6cvky13qT2493S4nZV6mo2bNxCBxvAQ/7v3Os5fvmTw9008QRZ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8YRMMMAAADdAAAADwAAAAAAAAAAAAAAAACYAgAAZHJzL2Rv&#10;d25yZXYueG1sUEsFBgAAAAAEAAQA9QAAAIgDAAAAAA==&#10;" path="m,l9110,e" filled="f" strokecolor="#ebebeb" strokeweight="2.98pt">
                    <v:path arrowok="t" o:connecttype="custom" o:connectlocs="0,0;9110,0" o:connectangles="0,0"/>
                  </v:shape>
                </v:group>
                <v:group id="Group 566" o:spid="_x0000_s1485" style="position:absolute;left:1419;top:15175;width:9129;height:2" coordorigin="1419,15175" coordsize="912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XorBMcAAADdAAAADwAAAGRycy9kb3ducmV2LnhtbESPT2vCQBDF70K/wzJC&#10;b7pJRSnRjYi0pQcpqIXS25Cd/MHsbMhuk/jtO4dCbzO8N+/9ZrefXKsG6kPj2UC6TEARF942XBn4&#10;vL4unkGFiGyx9UwG7hRgnz/MdphZP/KZhkuslIRwyNBAHWOXaR2KmhyGpe+IRSt97zDK2lfa9jhK&#10;uGv1U5JstMOGpaHGjo41FbfLjzPwNuJ4WKUvw+lWHu/f1/XH1yklYx7n02ELKtIU/81/1+9W8Fdr&#10;wZVvZASd/wI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WXorBMcAAADd&#10;AAAADwAAAAAAAAAAAAAAAACqAgAAZHJzL2Rvd25yZXYueG1sUEsFBgAAAAAEAAQA+gAAAJ4DAAAA&#10;AA==&#10;">
                  <v:shape id="Freeform 567" o:spid="_x0000_s1486" style="position:absolute;left:1419;top:15175;width:9129;height:2;visibility:visible;mso-wrap-style:square;v-text-anchor:top" coordsize="912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WftcMA&#10;AADdAAAADwAAAGRycy9kb3ducmV2LnhtbERPS2vCQBC+C/6HZQRvddNKU42uUgQfFw+m4nnMTpO0&#10;2dmwu2r6712h4G0+vufMl51pxJWcry0reB0lIIgLq2suFRy/1i8TED4ga2wsk4I/8rBc9HtzzLS9&#10;8YGueShFDGGfoYIqhDaT0hcVGfQj2xJH7ts6gyFCV0rt8BbDTSPfkiSVBmuODRW2tKqo+M0vRsFl&#10;2yWbH/vR7k/5zhVnk6Z+nyo1HHSfMxCBuvAU/7t3Os4fv0/h8U08QS7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QWftcMAAADdAAAADwAAAAAAAAAAAAAAAACYAgAAZHJzL2Rv&#10;d25yZXYueG1sUEsFBgAAAAAEAAQA9QAAAIgDAAAAAA==&#10;" path="m,l9129,e" filled="f" strokecolor="#ebebeb" strokeweight="1.54pt">
                    <v:path arrowok="t" o:connecttype="custom" o:connectlocs="0,0;9129,0" o:connectangles="0,0"/>
                  </v:shape>
                </v:group>
                <v:group id="Group 564" o:spid="_x0000_s1487" style="position:absolute;left:2343;top:14680;width:2;height:509" coordorigin="2343,14680" coordsize="2,5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WDtv8cAAADdAAAADwAAAGRycy9kb3ducmV2LnhtbESPT2vCQBDF70K/wzJC&#10;b7pJpVKiGxFpSw9SUAultyE7+YPZ2ZDdJvHbdw4FbzO8N+/9ZrubXKsG6kPj2UC6TEARF942XBn4&#10;urwtXkCFiGyx9UwGbhRglz/MtphZP/KJhnOslIRwyNBAHWOXaR2KmhyGpe+IRSt97zDK2lfa9jhK&#10;uGv1U5KstcOGpaHGjg41FdfzrzPwPuK4X6Wvw/FaHm4/l+fP72NKxjzOp/0GVKQp3s3/1x9W8Fdr&#10;4ZdvZASd/w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aWDtv8cAAADd&#10;AAAADwAAAAAAAAAAAAAAAACqAgAAZHJzL2Rvd25yZXYueG1sUEsFBgAAAAAEAAQA+gAAAJ4DAAAA&#10;AA==&#10;">
                  <v:shape id="Freeform 565" o:spid="_x0000_s1488" style="position:absolute;left:2343;top:14680;width:2;height:509;visibility:visible;mso-wrap-style:square;v-text-anchor:top" coordsize="2,5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icMZMEA&#10;AADdAAAADwAAAGRycy9kb3ducmV2LnhtbERPTYvCMBC9C/6HMMLeNK1CkWqUZVHwIritB49DM9uW&#10;bSYlibb7740g7G0e73O2+9F04kHOt5YVpIsEBHFldcu1gmt5nK9B+ICssbNMCv7Iw343nWwx13bg&#10;b3oUoRYxhH2OCpoQ+lxKXzVk0C9sTxy5H+sMhghdLbXDIYabTi6TJJMGW44NDfb01VD1W9yNguFw&#10;OvMtXbtMnlc6FGVSXpYHpT5m4+cGRKAx/Ivf7pOO81dZCq9v4gly9wQ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onDGTBAAAA3QAAAA8AAAAAAAAAAAAAAAAAmAIAAGRycy9kb3du&#10;cmV2LnhtbFBLBQYAAAAABAAEAPUAAACGAwAAAAA=&#10;" path="m,l,509e" filled="f" strokecolor="white" strokeweight="1.06pt">
                    <v:path arrowok="t" o:connecttype="custom" o:connectlocs="0,14680;0,15189" o:connectangles="0,0"/>
                  </v:shape>
                </v:group>
                <v:group id="Group 562" o:spid="_x0000_s1489" style="position:absolute;left:10034;top:14680;width:2;height:509" coordorigin="10034,14680" coordsize="2,5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v7WU8IAAADdAAAADwAAAGRycy9kb3ducmV2LnhtbERPTYvCMBC9L/gfwgje&#10;1rTKilSjiKh4EGFVEG9DM7bFZlKa2NZ/bxaEvc3jfc582ZlSNFS7wrKCeBiBIE6tLjhTcDlvv6cg&#10;nEfWWFomBS9ysFz0vuaYaNvyLzUnn4kQwi5BBbn3VSKlS3My6Ia2Ig7c3dYGfYB1JnWNbQg3pRxF&#10;0UQaLDg05FjROqf0cXoaBbsW29U43jSHx339up1/jtdDTEoN+t1qBsJT5//FH/deh/njyQj+vgkn&#10;yMU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b+1lPCAAAA3QAAAA8A&#10;AAAAAAAAAAAAAAAAqgIAAGRycy9kb3ducmV2LnhtbFBLBQYAAAAABAAEAPoAAACZAwAAAAA=&#10;">
                  <v:shape id="Freeform 563" o:spid="_x0000_s1490" style="position:absolute;left:10034;top:14680;width:2;height:509;visibility:visible;mso-wrap-style:square;v-text-anchor:top" coordsize="2,5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bk3iMEA&#10;AADdAAAADwAAAGRycy9kb3ducmV2LnhtbERPTYvCMBC9L/gfwgh7W1MtFKlGWRYFL4K2HjwOzdgW&#10;m0lJou3+e7Ow4G0e73PW29F04knOt5YVzGcJCOLK6pZrBZdy/7UE4QOyxs4yKfglD9vN5GONubYD&#10;n+lZhFrEEPY5KmhC6HMpfdWQQT+zPXHkbtYZDBG6WmqHQww3nVwkSSYNthwbGuzpp6HqXjyMgmF3&#10;OPJ1vnSZPKY6FGVSnhY7pT6n4/cKRKAxvMX/7oOO89Mshb9v4gly8w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W5N4jBAAAA3QAAAA8AAAAAAAAAAAAAAAAAmAIAAGRycy9kb3du&#10;cmV2LnhtbFBLBQYAAAAABAAEAPUAAACGAwAAAAA=&#10;" path="m,l,509e" filled="f" strokecolor="white" strokeweight="1.06pt">
                    <v:path arrowok="t" o:connecttype="custom" o:connectlocs="0,14680;0,15189" o:connectangles="0,0"/>
                  </v:shape>
                </v:group>
                <w10:wrap anchorx="page" anchory="page"/>
              </v:group>
            </w:pict>
          </mc:Fallback>
        </mc:AlternateContent>
      </w:r>
    </w:p>
    <w:p w:rsidR="00390CA3" w:rsidRDefault="00BD6A69">
      <w:pPr>
        <w:ind w:left="138" w:right="15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color w:val="800000"/>
          <w:sz w:val="28"/>
          <w:szCs w:val="28"/>
        </w:rPr>
        <w:t>1993 Quak</w:t>
      </w:r>
      <w:r>
        <w:rPr>
          <w:rFonts w:ascii="Arial" w:eastAsia="Arial" w:hAnsi="Arial" w:cs="Arial"/>
          <w:b/>
          <w:bCs/>
          <w:color w:val="800000"/>
          <w:spacing w:val="-1"/>
          <w:sz w:val="28"/>
          <w:szCs w:val="28"/>
        </w:rPr>
        <w:t>e</w:t>
      </w:r>
      <w:r>
        <w:rPr>
          <w:rFonts w:ascii="Arial" w:eastAsia="Arial" w:hAnsi="Arial" w:cs="Arial"/>
          <w:b/>
          <w:bCs/>
          <w:color w:val="800000"/>
          <w:spacing w:val="-3"/>
          <w:sz w:val="28"/>
          <w:szCs w:val="28"/>
        </w:rPr>
        <w:t>v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i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lle</w:t>
      </w:r>
      <w:r>
        <w:rPr>
          <w:rFonts w:ascii="Arial" w:eastAsia="Arial" w:hAnsi="Arial" w:cs="Arial"/>
          <w:b/>
          <w:bCs/>
          <w:color w:val="800000"/>
          <w:spacing w:val="-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color w:val="800000"/>
          <w:spacing w:val="-3"/>
          <w:sz w:val="28"/>
          <w:szCs w:val="28"/>
        </w:rPr>
        <w:t>e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art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hqu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ake</w:t>
      </w:r>
      <w:r>
        <w:rPr>
          <w:rFonts w:ascii="Arial" w:eastAsia="Arial" w:hAnsi="Arial" w:cs="Arial"/>
          <w:b/>
          <w:bCs/>
          <w:color w:val="800000"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color w:val="800000"/>
          <w:spacing w:val="2"/>
          <w:sz w:val="28"/>
          <w:szCs w:val="28"/>
        </w:rPr>
        <w:t>e</w:t>
      </w:r>
      <w:r>
        <w:rPr>
          <w:rFonts w:ascii="Arial" w:eastAsia="Arial" w:hAnsi="Arial" w:cs="Arial"/>
          <w:b/>
          <w:bCs/>
          <w:color w:val="800000"/>
          <w:spacing w:val="-8"/>
          <w:sz w:val="28"/>
          <w:szCs w:val="28"/>
        </w:rPr>
        <w:t>y</w:t>
      </w:r>
      <w:r>
        <w:rPr>
          <w:rFonts w:ascii="Arial" w:eastAsia="Arial" w:hAnsi="Arial" w:cs="Arial"/>
          <w:b/>
          <w:bCs/>
          <w:color w:val="800000"/>
          <w:spacing w:val="-3"/>
          <w:sz w:val="28"/>
          <w:szCs w:val="28"/>
        </w:rPr>
        <w:t>e</w:t>
      </w:r>
      <w:r>
        <w:rPr>
          <w:rFonts w:ascii="Arial" w:eastAsia="Arial" w:hAnsi="Arial" w:cs="Arial"/>
          <w:b/>
          <w:bCs/>
          <w:color w:val="800000"/>
          <w:spacing w:val="4"/>
          <w:sz w:val="28"/>
          <w:szCs w:val="28"/>
        </w:rPr>
        <w:t>w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it</w:t>
      </w:r>
      <w:r>
        <w:rPr>
          <w:rFonts w:ascii="Arial" w:eastAsia="Arial" w:hAnsi="Arial" w:cs="Arial"/>
          <w:b/>
          <w:bCs/>
          <w:color w:val="800000"/>
          <w:spacing w:val="-4"/>
          <w:sz w:val="28"/>
          <w:szCs w:val="28"/>
        </w:rPr>
        <w:t>n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ess</w:t>
      </w:r>
      <w:r>
        <w:rPr>
          <w:rFonts w:ascii="Arial" w:eastAsia="Arial" w:hAnsi="Arial" w:cs="Arial"/>
          <w:b/>
          <w:bCs/>
          <w:color w:val="800000"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color w:val="800000"/>
          <w:spacing w:val="-1"/>
          <w:sz w:val="28"/>
          <w:szCs w:val="28"/>
        </w:rPr>
        <w:t>c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o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mme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n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ts</w:t>
      </w:r>
    </w:p>
    <w:p w:rsidR="00390CA3" w:rsidRDefault="00390CA3">
      <w:pPr>
        <w:spacing w:before="6" w:line="190" w:lineRule="exact"/>
        <w:rPr>
          <w:sz w:val="19"/>
          <w:szCs w:val="19"/>
        </w:rPr>
      </w:pPr>
    </w:p>
    <w:p w:rsidR="00390CA3" w:rsidRDefault="00BD6A69">
      <w:pPr>
        <w:tabs>
          <w:tab w:val="left" w:pos="8859"/>
        </w:tabs>
        <w:spacing w:before="77"/>
        <w:ind w:left="246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b/>
          <w:bCs/>
          <w:color w:val="FFFFFF"/>
          <w:spacing w:val="-1"/>
          <w:sz w:val="18"/>
          <w:szCs w:val="18"/>
        </w:rPr>
        <w:t>G</w:t>
      </w:r>
      <w:r>
        <w:rPr>
          <w:rFonts w:ascii="Arial" w:eastAsia="Arial" w:hAnsi="Arial" w:cs="Arial"/>
          <w:b/>
          <w:bCs/>
          <w:color w:val="FFFFFF"/>
          <w:sz w:val="18"/>
          <w:szCs w:val="18"/>
        </w:rPr>
        <w:t xml:space="preserve">rid Ref  </w:t>
      </w:r>
      <w:r>
        <w:rPr>
          <w:rFonts w:ascii="Arial" w:eastAsia="Arial" w:hAnsi="Arial" w:cs="Arial"/>
          <w:b/>
          <w:bCs/>
          <w:color w:val="FFFFFF"/>
          <w:spacing w:val="13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bCs/>
          <w:color w:val="FFFFFF"/>
          <w:sz w:val="18"/>
          <w:szCs w:val="18"/>
        </w:rPr>
        <w:t>Comment</w:t>
      </w:r>
      <w:r>
        <w:rPr>
          <w:rFonts w:ascii="Arial" w:eastAsia="Arial" w:hAnsi="Arial" w:cs="Arial"/>
          <w:b/>
          <w:bCs/>
          <w:color w:val="FFFFFF"/>
          <w:sz w:val="18"/>
          <w:szCs w:val="18"/>
        </w:rPr>
        <w:tab/>
      </w:r>
      <w:r>
        <w:rPr>
          <w:rFonts w:ascii="Arial" w:eastAsia="Arial" w:hAnsi="Arial" w:cs="Arial"/>
          <w:b/>
          <w:bCs/>
          <w:color w:val="FFFFFF"/>
          <w:spacing w:val="1"/>
          <w:sz w:val="18"/>
          <w:szCs w:val="18"/>
        </w:rPr>
        <w:t>MM</w:t>
      </w:r>
    </w:p>
    <w:p w:rsidR="00390CA3" w:rsidRDefault="00390CA3">
      <w:pPr>
        <w:spacing w:before="18" w:line="200" w:lineRule="exact"/>
        <w:rPr>
          <w:sz w:val="20"/>
          <w:szCs w:val="20"/>
        </w:rPr>
      </w:pPr>
    </w:p>
    <w:p w:rsidR="00390CA3" w:rsidRDefault="00BD6A69">
      <w:pPr>
        <w:tabs>
          <w:tab w:val="left" w:pos="1120"/>
          <w:tab w:val="left" w:pos="8809"/>
        </w:tabs>
        <w:spacing w:line="143" w:lineRule="auto"/>
        <w:ind w:left="1120" w:right="435" w:hanging="819"/>
        <w:rPr>
          <w:rFonts w:ascii="Calibri" w:eastAsia="Calibri" w:hAnsi="Calibri" w:cs="Calibri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3551</w:t>
      </w:r>
      <w:r>
        <w:rPr>
          <w:rFonts w:ascii="Arial" w:eastAsia="Arial" w:hAnsi="Arial" w:cs="Arial"/>
          <w:spacing w:val="-2"/>
          <w:sz w:val="18"/>
          <w:szCs w:val="18"/>
        </w:rPr>
        <w:t>8</w:t>
      </w:r>
      <w:r>
        <w:rPr>
          <w:rFonts w:ascii="Arial" w:eastAsia="Arial" w:hAnsi="Arial" w:cs="Arial"/>
          <w:sz w:val="18"/>
          <w:szCs w:val="18"/>
        </w:rPr>
        <w:t>5</w:t>
      </w:r>
      <w:r>
        <w:rPr>
          <w:rFonts w:ascii="Arial" w:eastAsia="Arial" w:hAnsi="Arial" w:cs="Arial"/>
          <w:sz w:val="18"/>
          <w:szCs w:val="18"/>
        </w:rPr>
        <w:tab/>
        <w:t xml:space="preserve">I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en by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be</w:t>
      </w:r>
      <w:r>
        <w:rPr>
          <w:rFonts w:ascii="Arial" w:eastAsia="Arial" w:hAnsi="Arial" w:cs="Arial"/>
          <w:spacing w:val="-2"/>
          <w:sz w:val="18"/>
          <w:szCs w:val="18"/>
        </w:rPr>
        <w:t>d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 xml:space="preserve">de </w:t>
      </w:r>
      <w:r>
        <w:rPr>
          <w:rFonts w:ascii="Arial" w:eastAsia="Arial" w:hAnsi="Arial" w:cs="Arial"/>
          <w:spacing w:val="-1"/>
          <w:sz w:val="18"/>
          <w:szCs w:val="18"/>
        </w:rPr>
        <w:t>c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k</w:t>
      </w:r>
      <w:r>
        <w:rPr>
          <w:rFonts w:ascii="Arial" w:eastAsia="Arial" w:hAnsi="Arial" w:cs="Arial"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fa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ling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off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the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ab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e.</w:t>
      </w:r>
      <w:r>
        <w:rPr>
          <w:rFonts w:ascii="Arial" w:eastAsia="Arial" w:hAnsi="Arial" w:cs="Arial"/>
          <w:spacing w:val="-5"/>
          <w:sz w:val="18"/>
          <w:szCs w:val="18"/>
        </w:rPr>
        <w:t xml:space="preserve"> </w:t>
      </w:r>
      <w:r>
        <w:rPr>
          <w:rFonts w:ascii="Arial" w:eastAsia="Arial" w:hAnsi="Arial" w:cs="Arial"/>
          <w:spacing w:val="7"/>
          <w:sz w:val="18"/>
          <w:szCs w:val="18"/>
        </w:rPr>
        <w:t>W</w:t>
      </w:r>
      <w:r>
        <w:rPr>
          <w:rFonts w:ascii="Arial" w:eastAsia="Arial" w:hAnsi="Arial" w:cs="Arial"/>
          <w:spacing w:val="-2"/>
          <w:sz w:val="18"/>
          <w:szCs w:val="18"/>
        </w:rPr>
        <w:t>he</w:t>
      </w:r>
      <w:r>
        <w:rPr>
          <w:rFonts w:ascii="Arial" w:eastAsia="Arial" w:hAnsi="Arial" w:cs="Arial"/>
          <w:sz w:val="18"/>
          <w:szCs w:val="18"/>
        </w:rPr>
        <w:t>n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I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at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up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he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irror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ha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ging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on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t</w:t>
      </w:r>
      <w:r>
        <w:rPr>
          <w:rFonts w:ascii="Arial" w:eastAsia="Arial" w:hAnsi="Arial" w:cs="Arial"/>
          <w:sz w:val="18"/>
          <w:szCs w:val="18"/>
        </w:rPr>
        <w:t xml:space="preserve">he 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all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at the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foot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of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bed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as</w:t>
      </w:r>
      <w:r>
        <w:rPr>
          <w:rFonts w:ascii="Arial" w:eastAsia="Arial" w:hAnsi="Arial" w:cs="Arial"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ing.</w:t>
      </w:r>
      <w:r>
        <w:rPr>
          <w:rFonts w:ascii="Arial" w:eastAsia="Arial" w:hAnsi="Arial" w:cs="Arial"/>
          <w:sz w:val="18"/>
          <w:szCs w:val="18"/>
        </w:rPr>
        <w:tab/>
      </w:r>
      <w:r>
        <w:rPr>
          <w:rFonts w:ascii="Calibri" w:eastAsia="Calibri" w:hAnsi="Calibri" w:cs="Calibri"/>
          <w:i/>
          <w:color w:val="800000"/>
          <w:position w:val="8"/>
          <w:sz w:val="18"/>
          <w:szCs w:val="18"/>
        </w:rPr>
        <w:t>V</w:t>
      </w:r>
    </w:p>
    <w:p w:rsidR="00390CA3" w:rsidRDefault="00390CA3">
      <w:pPr>
        <w:spacing w:before="8" w:line="100" w:lineRule="exact"/>
        <w:rPr>
          <w:sz w:val="10"/>
          <w:szCs w:val="10"/>
        </w:rPr>
      </w:pPr>
    </w:p>
    <w:p w:rsidR="00390CA3" w:rsidRDefault="00BD6A69">
      <w:pPr>
        <w:tabs>
          <w:tab w:val="left" w:pos="1120"/>
        </w:tabs>
        <w:spacing w:before="77"/>
        <w:ind w:left="1120" w:right="849" w:hanging="819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3591</w:t>
      </w:r>
      <w:r>
        <w:rPr>
          <w:rFonts w:ascii="Arial" w:eastAsia="Arial" w:hAnsi="Arial" w:cs="Arial"/>
          <w:spacing w:val="-2"/>
          <w:sz w:val="18"/>
          <w:szCs w:val="18"/>
        </w:rPr>
        <w:t>8</w:t>
      </w:r>
      <w:r>
        <w:rPr>
          <w:rFonts w:ascii="Arial" w:eastAsia="Arial" w:hAnsi="Arial" w:cs="Arial"/>
          <w:sz w:val="18"/>
          <w:szCs w:val="18"/>
        </w:rPr>
        <w:t>0</w:t>
      </w:r>
      <w:r>
        <w:rPr>
          <w:rFonts w:ascii="Arial" w:eastAsia="Arial" w:hAnsi="Arial" w:cs="Arial"/>
          <w:sz w:val="18"/>
          <w:szCs w:val="18"/>
        </w:rPr>
        <w:tab/>
        <w:t xml:space="preserve">I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m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ing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a </w:t>
      </w:r>
      <w:r>
        <w:rPr>
          <w:rFonts w:ascii="Arial" w:eastAsia="Arial" w:hAnsi="Arial" w:cs="Arial"/>
          <w:spacing w:val="-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 xml:space="preserve">up 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f tea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n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 xml:space="preserve">e 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i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 xml:space="preserve">en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 xml:space="preserve">hen I 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eard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a 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k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and a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gr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at p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e of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pl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 xml:space="preserve">ter </w:t>
      </w:r>
      <w:r>
        <w:rPr>
          <w:rFonts w:ascii="Arial" w:eastAsia="Arial" w:hAnsi="Arial" w:cs="Arial"/>
          <w:spacing w:val="-2"/>
          <w:sz w:val="18"/>
          <w:szCs w:val="18"/>
        </w:rPr>
        <w:t>fe</w:t>
      </w:r>
      <w:r>
        <w:rPr>
          <w:rFonts w:ascii="Arial" w:eastAsia="Arial" w:hAnsi="Arial" w:cs="Arial"/>
          <w:sz w:val="18"/>
          <w:szCs w:val="18"/>
        </w:rPr>
        <w:t>ll off the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all. E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ery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up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in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 xml:space="preserve">he 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ou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bro</w:t>
      </w:r>
      <w:r>
        <w:rPr>
          <w:rFonts w:ascii="Arial" w:eastAsia="Arial" w:hAnsi="Arial" w:cs="Arial"/>
          <w:spacing w:val="-2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en.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Later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hen I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ent out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de I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no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i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d t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at t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 xml:space="preserve">e 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h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ney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 xml:space="preserve">o 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r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ck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d.</w:t>
      </w:r>
    </w:p>
    <w:p w:rsidR="00390CA3" w:rsidRDefault="00390CA3">
      <w:pPr>
        <w:spacing w:before="13" w:line="200" w:lineRule="exact"/>
        <w:rPr>
          <w:sz w:val="20"/>
          <w:szCs w:val="20"/>
        </w:rPr>
      </w:pPr>
    </w:p>
    <w:p w:rsidR="00390CA3" w:rsidRDefault="00BD6A69">
      <w:pPr>
        <w:tabs>
          <w:tab w:val="left" w:pos="1120"/>
          <w:tab w:val="left" w:pos="8809"/>
        </w:tabs>
        <w:spacing w:line="143" w:lineRule="auto"/>
        <w:ind w:left="1120" w:right="446" w:hanging="819"/>
        <w:rPr>
          <w:rFonts w:ascii="Calibri" w:eastAsia="Calibri" w:hAnsi="Calibri" w:cs="Calibri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3831</w:t>
      </w:r>
      <w:r>
        <w:rPr>
          <w:rFonts w:ascii="Arial" w:eastAsia="Arial" w:hAnsi="Arial" w:cs="Arial"/>
          <w:spacing w:val="-2"/>
          <w:sz w:val="18"/>
          <w:szCs w:val="18"/>
        </w:rPr>
        <w:t>7</w:t>
      </w:r>
      <w:r>
        <w:rPr>
          <w:rFonts w:ascii="Arial" w:eastAsia="Arial" w:hAnsi="Arial" w:cs="Arial"/>
          <w:sz w:val="18"/>
          <w:szCs w:val="18"/>
        </w:rPr>
        <w:t>8</w:t>
      </w:r>
      <w:r>
        <w:rPr>
          <w:rFonts w:ascii="Arial" w:eastAsia="Arial" w:hAnsi="Arial" w:cs="Arial"/>
          <w:sz w:val="18"/>
          <w:szCs w:val="18"/>
        </w:rPr>
        <w:tab/>
        <w:t>I li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 xml:space="preserve">e 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 xml:space="preserve">n </w:t>
      </w:r>
      <w:r>
        <w:rPr>
          <w:rFonts w:ascii="Arial" w:eastAsia="Arial" w:hAnsi="Arial" w:cs="Arial"/>
          <w:sz w:val="18"/>
          <w:szCs w:val="18"/>
        </w:rPr>
        <w:t>the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top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f</w:t>
      </w:r>
      <w:r>
        <w:rPr>
          <w:rFonts w:ascii="Arial" w:eastAsia="Arial" w:hAnsi="Arial" w:cs="Arial"/>
          <w:spacing w:val="1"/>
          <w:sz w:val="18"/>
          <w:szCs w:val="18"/>
        </w:rPr>
        <w:t>l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or of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 fi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pacing w:val="3"/>
          <w:sz w:val="18"/>
          <w:szCs w:val="18"/>
        </w:rPr>
        <w:t>e</w:t>
      </w:r>
      <w:r>
        <w:rPr>
          <w:rFonts w:ascii="Arial" w:eastAsia="Arial" w:hAnsi="Arial" w:cs="Arial"/>
          <w:spacing w:val="-3"/>
          <w:sz w:val="18"/>
          <w:szCs w:val="18"/>
        </w:rPr>
        <w:t>-</w:t>
      </w:r>
      <w:r>
        <w:rPr>
          <w:rFonts w:ascii="Arial" w:eastAsia="Arial" w:hAnsi="Arial" w:cs="Arial"/>
          <w:spacing w:val="-2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torey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apar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nt b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-2"/>
          <w:sz w:val="18"/>
          <w:szCs w:val="18"/>
        </w:rPr>
        <w:t>c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 xml:space="preserve">. I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e at the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 xml:space="preserve">e 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nd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ou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d f</w:t>
      </w:r>
      <w:r>
        <w:rPr>
          <w:rFonts w:ascii="Arial" w:eastAsia="Arial" w:hAnsi="Arial" w:cs="Arial"/>
          <w:spacing w:val="-2"/>
          <w:sz w:val="18"/>
          <w:szCs w:val="18"/>
        </w:rPr>
        <w:t>ee</w:t>
      </w:r>
      <w:r>
        <w:rPr>
          <w:rFonts w:ascii="Arial" w:eastAsia="Arial" w:hAnsi="Arial" w:cs="Arial"/>
          <w:sz w:val="18"/>
          <w:szCs w:val="18"/>
        </w:rPr>
        <w:t xml:space="preserve">l a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li</w:t>
      </w:r>
      <w:r>
        <w:rPr>
          <w:rFonts w:ascii="Arial" w:eastAsia="Arial" w:hAnsi="Arial" w:cs="Arial"/>
          <w:spacing w:val="-2"/>
          <w:sz w:val="18"/>
          <w:szCs w:val="18"/>
        </w:rPr>
        <w:t>g</w:t>
      </w:r>
      <w:r>
        <w:rPr>
          <w:rFonts w:ascii="Arial" w:eastAsia="Arial" w:hAnsi="Arial" w:cs="Arial"/>
          <w:sz w:val="18"/>
          <w:szCs w:val="18"/>
        </w:rPr>
        <w:t>ht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 xml:space="preserve">n the </w:t>
      </w:r>
      <w:r>
        <w:rPr>
          <w:rFonts w:ascii="Arial" w:eastAsia="Arial" w:hAnsi="Arial" w:cs="Arial"/>
          <w:spacing w:val="-2"/>
          <w:sz w:val="18"/>
          <w:szCs w:val="18"/>
        </w:rPr>
        <w:t>b</w:t>
      </w:r>
      <w:r>
        <w:rPr>
          <w:rFonts w:ascii="Arial" w:eastAsia="Arial" w:hAnsi="Arial" w:cs="Arial"/>
          <w:sz w:val="18"/>
          <w:szCs w:val="18"/>
        </w:rPr>
        <w:t>ui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din</w:t>
      </w:r>
      <w:r>
        <w:rPr>
          <w:rFonts w:ascii="Arial" w:eastAsia="Arial" w:hAnsi="Arial" w:cs="Arial"/>
          <w:spacing w:val="-2"/>
          <w:sz w:val="18"/>
          <w:szCs w:val="18"/>
        </w:rPr>
        <w:t>g</w:t>
      </w:r>
      <w:r>
        <w:rPr>
          <w:rFonts w:ascii="Arial" w:eastAsia="Arial" w:hAnsi="Arial" w:cs="Arial"/>
          <w:sz w:val="18"/>
          <w:szCs w:val="18"/>
        </w:rPr>
        <w:t xml:space="preserve">.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he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peo</w:t>
      </w:r>
      <w:r>
        <w:rPr>
          <w:rFonts w:ascii="Arial" w:eastAsia="Arial" w:hAnsi="Arial" w:cs="Arial"/>
          <w:spacing w:val="-2"/>
          <w:sz w:val="18"/>
          <w:szCs w:val="18"/>
        </w:rPr>
        <w:t>p</w:t>
      </w:r>
      <w:r>
        <w:rPr>
          <w:rFonts w:ascii="Arial" w:eastAsia="Arial" w:hAnsi="Arial" w:cs="Arial"/>
          <w:sz w:val="18"/>
          <w:szCs w:val="18"/>
        </w:rPr>
        <w:t xml:space="preserve">le 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n t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e gr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 xml:space="preserve">und </w:t>
      </w:r>
      <w:r>
        <w:rPr>
          <w:rFonts w:ascii="Arial" w:eastAsia="Arial" w:hAnsi="Arial" w:cs="Arial"/>
          <w:spacing w:val="-2"/>
          <w:sz w:val="18"/>
          <w:szCs w:val="18"/>
        </w:rPr>
        <w:t>f</w:t>
      </w:r>
      <w:r>
        <w:rPr>
          <w:rFonts w:ascii="Arial" w:eastAsia="Arial" w:hAnsi="Arial" w:cs="Arial"/>
          <w:sz w:val="18"/>
          <w:szCs w:val="18"/>
        </w:rPr>
        <w:t>loor</w:t>
      </w:r>
      <w:r>
        <w:rPr>
          <w:rFonts w:ascii="Arial" w:eastAsia="Arial" w:hAnsi="Arial" w:cs="Arial"/>
          <w:spacing w:val="-3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uldn</w:t>
      </w:r>
      <w:r>
        <w:rPr>
          <w:rFonts w:ascii="Arial" w:eastAsia="Arial" w:hAnsi="Arial" w:cs="Arial"/>
          <w:spacing w:val="-1"/>
          <w:sz w:val="18"/>
          <w:szCs w:val="18"/>
        </w:rPr>
        <w:t>'</w:t>
      </w:r>
      <w:r>
        <w:rPr>
          <w:rFonts w:ascii="Arial" w:eastAsia="Arial" w:hAnsi="Arial" w:cs="Arial"/>
          <w:sz w:val="18"/>
          <w:szCs w:val="18"/>
        </w:rPr>
        <w:t xml:space="preserve">t </w:t>
      </w:r>
      <w:r>
        <w:rPr>
          <w:rFonts w:ascii="Arial" w:eastAsia="Arial" w:hAnsi="Arial" w:cs="Arial"/>
          <w:spacing w:val="-2"/>
          <w:sz w:val="18"/>
          <w:szCs w:val="18"/>
        </w:rPr>
        <w:t>f</w:t>
      </w:r>
      <w:r>
        <w:rPr>
          <w:rFonts w:ascii="Arial" w:eastAsia="Arial" w:hAnsi="Arial" w:cs="Arial"/>
          <w:sz w:val="18"/>
          <w:szCs w:val="18"/>
        </w:rPr>
        <w:t>eel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 t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ing.</w:t>
      </w:r>
      <w:r>
        <w:rPr>
          <w:rFonts w:ascii="Arial" w:eastAsia="Arial" w:hAnsi="Arial" w:cs="Arial"/>
          <w:sz w:val="18"/>
          <w:szCs w:val="18"/>
        </w:rPr>
        <w:tab/>
      </w:r>
      <w:r>
        <w:rPr>
          <w:rFonts w:ascii="Calibri" w:eastAsia="Calibri" w:hAnsi="Calibri" w:cs="Calibri"/>
          <w:i/>
          <w:color w:val="800000"/>
          <w:position w:val="8"/>
          <w:sz w:val="18"/>
          <w:szCs w:val="18"/>
        </w:rPr>
        <w:t>II</w:t>
      </w:r>
    </w:p>
    <w:p w:rsidR="00390CA3" w:rsidRDefault="00390CA3">
      <w:pPr>
        <w:spacing w:before="8" w:line="100" w:lineRule="exact"/>
        <w:rPr>
          <w:sz w:val="10"/>
          <w:szCs w:val="10"/>
        </w:rPr>
      </w:pPr>
    </w:p>
    <w:p w:rsidR="00390CA3" w:rsidRDefault="00BD6A69">
      <w:pPr>
        <w:tabs>
          <w:tab w:val="left" w:pos="1120"/>
        </w:tabs>
        <w:spacing w:before="77" w:line="242" w:lineRule="auto"/>
        <w:ind w:left="1120" w:right="801" w:hanging="819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3721</w:t>
      </w:r>
      <w:r>
        <w:rPr>
          <w:rFonts w:ascii="Arial" w:eastAsia="Arial" w:hAnsi="Arial" w:cs="Arial"/>
          <w:spacing w:val="-2"/>
          <w:sz w:val="18"/>
          <w:szCs w:val="18"/>
        </w:rPr>
        <w:t>6</w:t>
      </w:r>
      <w:r>
        <w:rPr>
          <w:rFonts w:ascii="Arial" w:eastAsia="Arial" w:hAnsi="Arial" w:cs="Arial"/>
          <w:sz w:val="18"/>
          <w:szCs w:val="18"/>
        </w:rPr>
        <w:t>6</w:t>
      </w:r>
      <w:r>
        <w:rPr>
          <w:rFonts w:ascii="Arial" w:eastAsia="Arial" w:hAnsi="Arial" w:cs="Arial"/>
          <w:sz w:val="18"/>
          <w:szCs w:val="18"/>
        </w:rPr>
        <w:tab/>
        <w:t>I don</w:t>
      </w:r>
      <w:r>
        <w:rPr>
          <w:rFonts w:ascii="Arial" w:eastAsia="Arial" w:hAnsi="Arial" w:cs="Arial"/>
          <w:spacing w:val="-1"/>
          <w:sz w:val="18"/>
          <w:szCs w:val="18"/>
        </w:rPr>
        <w:t>'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now</w:t>
      </w:r>
      <w:r>
        <w:rPr>
          <w:rFonts w:ascii="Arial" w:eastAsia="Arial" w:hAnsi="Arial" w:cs="Arial"/>
          <w:spacing w:val="-3"/>
          <w:sz w:val="18"/>
          <w:szCs w:val="18"/>
        </w:rPr>
        <w:t xml:space="preserve"> w</w:t>
      </w:r>
      <w:r>
        <w:rPr>
          <w:rFonts w:ascii="Arial" w:eastAsia="Arial" w:hAnsi="Arial" w:cs="Arial"/>
          <w:sz w:val="18"/>
          <w:szCs w:val="18"/>
        </w:rPr>
        <w:t xml:space="preserve">hat all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he f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-4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abou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!</w:t>
      </w:r>
      <w:r>
        <w:rPr>
          <w:rFonts w:ascii="Arial" w:eastAsia="Arial" w:hAnsi="Arial" w:cs="Arial"/>
          <w:spacing w:val="2"/>
          <w:sz w:val="18"/>
          <w:szCs w:val="18"/>
        </w:rPr>
        <w:t xml:space="preserve"> </w:t>
      </w:r>
      <w:r>
        <w:rPr>
          <w:rFonts w:ascii="Arial" w:eastAsia="Arial" w:hAnsi="Arial" w:cs="Arial"/>
          <w:spacing w:val="-4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y</w:t>
      </w:r>
      <w:r>
        <w:rPr>
          <w:rFonts w:ascii="Arial" w:eastAsia="Arial" w:hAnsi="Arial" w:cs="Arial"/>
          <w:spacing w:val="5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ife and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I th</w:t>
      </w:r>
      <w:r>
        <w:rPr>
          <w:rFonts w:ascii="Arial" w:eastAsia="Arial" w:hAnsi="Arial" w:cs="Arial"/>
          <w:spacing w:val="-2"/>
          <w:sz w:val="18"/>
          <w:szCs w:val="18"/>
        </w:rPr>
        <w:t>ou</w:t>
      </w:r>
      <w:r>
        <w:rPr>
          <w:rFonts w:ascii="Arial" w:eastAsia="Arial" w:hAnsi="Arial" w:cs="Arial"/>
          <w:sz w:val="18"/>
          <w:szCs w:val="18"/>
        </w:rPr>
        <w:t>ght it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j</w:t>
      </w:r>
      <w:r>
        <w:rPr>
          <w:rFonts w:ascii="Arial" w:eastAsia="Arial" w:hAnsi="Arial" w:cs="Arial"/>
          <w:sz w:val="18"/>
          <w:szCs w:val="18"/>
        </w:rPr>
        <w:t>u</w:t>
      </w:r>
      <w:r>
        <w:rPr>
          <w:rFonts w:ascii="Arial" w:eastAsia="Arial" w:hAnsi="Arial" w:cs="Arial"/>
          <w:spacing w:val="-2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 a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 xml:space="preserve">ar </w:t>
      </w:r>
      <w:r>
        <w:rPr>
          <w:rFonts w:ascii="Arial" w:eastAsia="Arial" w:hAnsi="Arial" w:cs="Arial"/>
          <w:spacing w:val="-2"/>
          <w:sz w:val="18"/>
          <w:szCs w:val="18"/>
        </w:rPr>
        <w:t>p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i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 xml:space="preserve">g 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n</w:t>
      </w:r>
      <w:r>
        <w:rPr>
          <w:rFonts w:ascii="Arial" w:eastAsia="Arial" w:hAnsi="Arial" w:cs="Arial"/>
          <w:spacing w:val="-4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the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tree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.</w:t>
      </w:r>
    </w:p>
    <w:p w:rsidR="00390CA3" w:rsidRDefault="00390CA3">
      <w:pPr>
        <w:spacing w:before="8" w:line="160" w:lineRule="exact"/>
        <w:rPr>
          <w:sz w:val="16"/>
          <w:szCs w:val="16"/>
        </w:rPr>
      </w:pPr>
    </w:p>
    <w:p w:rsidR="00390CA3" w:rsidRDefault="00BD6A69">
      <w:pPr>
        <w:tabs>
          <w:tab w:val="left" w:pos="1120"/>
        </w:tabs>
        <w:ind w:left="302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3601</w:t>
      </w:r>
      <w:r>
        <w:rPr>
          <w:rFonts w:ascii="Arial" w:eastAsia="Arial" w:hAnsi="Arial" w:cs="Arial"/>
          <w:spacing w:val="-2"/>
          <w:sz w:val="18"/>
          <w:szCs w:val="18"/>
        </w:rPr>
        <w:t>6</w:t>
      </w:r>
      <w:r>
        <w:rPr>
          <w:rFonts w:ascii="Arial" w:eastAsia="Arial" w:hAnsi="Arial" w:cs="Arial"/>
          <w:sz w:val="18"/>
          <w:szCs w:val="18"/>
        </w:rPr>
        <w:t>5</w:t>
      </w:r>
      <w:r>
        <w:rPr>
          <w:rFonts w:ascii="Arial" w:eastAsia="Arial" w:hAnsi="Arial" w:cs="Arial"/>
          <w:sz w:val="18"/>
          <w:szCs w:val="18"/>
        </w:rPr>
        <w:tab/>
        <w:t xml:space="preserve">I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al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 xml:space="preserve">ing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 xml:space="preserve">he </w:t>
      </w:r>
      <w:r>
        <w:rPr>
          <w:rFonts w:ascii="Arial" w:eastAsia="Arial" w:hAnsi="Arial" w:cs="Arial"/>
          <w:spacing w:val="-2"/>
          <w:sz w:val="18"/>
          <w:szCs w:val="18"/>
        </w:rPr>
        <w:t>d</w:t>
      </w:r>
      <w:r>
        <w:rPr>
          <w:rFonts w:ascii="Arial" w:eastAsia="Arial" w:hAnsi="Arial" w:cs="Arial"/>
          <w:sz w:val="18"/>
          <w:szCs w:val="18"/>
        </w:rPr>
        <w:t>og at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the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 xml:space="preserve">e 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nd t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 xml:space="preserve">e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hole row</w:t>
      </w:r>
      <w:r>
        <w:rPr>
          <w:rFonts w:ascii="Arial" w:eastAsia="Arial" w:hAnsi="Arial" w:cs="Arial"/>
          <w:spacing w:val="-3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of </w:t>
      </w:r>
      <w:r>
        <w:rPr>
          <w:rFonts w:ascii="Arial" w:eastAsia="Arial" w:hAnsi="Arial" w:cs="Arial"/>
          <w:spacing w:val="-2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ars</w:t>
      </w:r>
      <w:r>
        <w:rPr>
          <w:rFonts w:ascii="Arial" w:eastAsia="Arial" w:hAnsi="Arial" w:cs="Arial"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par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 xml:space="preserve">d 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n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our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tr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 xml:space="preserve">et </w:t>
      </w:r>
      <w:r>
        <w:rPr>
          <w:rFonts w:ascii="Arial" w:eastAsia="Arial" w:hAnsi="Arial" w:cs="Arial"/>
          <w:spacing w:val="-2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tart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d to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ro</w:t>
      </w:r>
      <w:r>
        <w:rPr>
          <w:rFonts w:ascii="Arial" w:eastAsia="Arial" w:hAnsi="Arial" w:cs="Arial"/>
          <w:spacing w:val="1"/>
          <w:sz w:val="18"/>
          <w:szCs w:val="18"/>
        </w:rPr>
        <w:t>ck</w:t>
      </w:r>
      <w:r>
        <w:rPr>
          <w:rFonts w:ascii="Arial" w:eastAsia="Arial" w:hAnsi="Arial" w:cs="Arial"/>
          <w:sz w:val="18"/>
          <w:szCs w:val="18"/>
        </w:rPr>
        <w:t>.</w:t>
      </w:r>
    </w:p>
    <w:p w:rsidR="00390CA3" w:rsidRDefault="00BD6A69">
      <w:pPr>
        <w:spacing w:before="2"/>
        <w:ind w:left="1120" w:right="204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 xml:space="preserve">I 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z w:val="18"/>
          <w:szCs w:val="18"/>
        </w:rPr>
        <w:t xml:space="preserve">ld 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 xml:space="preserve">ot </w:t>
      </w:r>
      <w:r>
        <w:rPr>
          <w:rFonts w:ascii="Arial" w:eastAsia="Arial" w:hAnsi="Arial" w:cs="Arial"/>
          <w:spacing w:val="-2"/>
          <w:sz w:val="18"/>
          <w:szCs w:val="18"/>
        </w:rPr>
        <w:t>f</w:t>
      </w:r>
      <w:r>
        <w:rPr>
          <w:rFonts w:ascii="Arial" w:eastAsia="Arial" w:hAnsi="Arial" w:cs="Arial"/>
          <w:sz w:val="18"/>
          <w:szCs w:val="18"/>
        </w:rPr>
        <w:t>eel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an</w:t>
      </w:r>
      <w:r>
        <w:rPr>
          <w:rFonts w:ascii="Arial" w:eastAsia="Arial" w:hAnsi="Arial" w:cs="Arial"/>
          <w:spacing w:val="-2"/>
          <w:sz w:val="18"/>
          <w:szCs w:val="18"/>
        </w:rPr>
        <w:t>y</w:t>
      </w:r>
      <w:r>
        <w:rPr>
          <w:rFonts w:ascii="Arial" w:eastAsia="Arial" w:hAnsi="Arial" w:cs="Arial"/>
          <w:sz w:val="18"/>
          <w:szCs w:val="18"/>
        </w:rPr>
        <w:t>thi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 xml:space="preserve">g 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pacing w:val="-2"/>
          <w:sz w:val="18"/>
          <w:szCs w:val="18"/>
        </w:rPr>
        <w:t>ys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 xml:space="preserve">f but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 xml:space="preserve">he </w:t>
      </w:r>
      <w:r>
        <w:rPr>
          <w:rFonts w:ascii="Arial" w:eastAsia="Arial" w:hAnsi="Arial" w:cs="Arial"/>
          <w:spacing w:val="-2"/>
          <w:sz w:val="18"/>
          <w:szCs w:val="18"/>
        </w:rPr>
        <w:t>d</w:t>
      </w:r>
      <w:r>
        <w:rPr>
          <w:rFonts w:ascii="Arial" w:eastAsia="Arial" w:hAnsi="Arial" w:cs="Arial"/>
          <w:sz w:val="18"/>
          <w:szCs w:val="18"/>
        </w:rPr>
        <w:t>og f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ea</w:t>
      </w:r>
      <w:r>
        <w:rPr>
          <w:rFonts w:ascii="Arial" w:eastAsia="Arial" w:hAnsi="Arial" w:cs="Arial"/>
          <w:spacing w:val="-2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 xml:space="preserve">ed 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u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!</w:t>
      </w:r>
    </w:p>
    <w:p w:rsidR="00390CA3" w:rsidRDefault="00390CA3">
      <w:pPr>
        <w:spacing w:line="170" w:lineRule="exact"/>
        <w:rPr>
          <w:sz w:val="17"/>
          <w:szCs w:val="17"/>
        </w:rPr>
      </w:pPr>
    </w:p>
    <w:p w:rsidR="00390CA3" w:rsidRDefault="00BD6A69">
      <w:pPr>
        <w:tabs>
          <w:tab w:val="left" w:pos="1120"/>
        </w:tabs>
        <w:spacing w:line="183" w:lineRule="exact"/>
        <w:ind w:left="302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3251</w:t>
      </w:r>
      <w:r>
        <w:rPr>
          <w:rFonts w:ascii="Arial" w:eastAsia="Arial" w:hAnsi="Arial" w:cs="Arial"/>
          <w:spacing w:val="-2"/>
          <w:sz w:val="18"/>
          <w:szCs w:val="18"/>
        </w:rPr>
        <w:t>3</w:t>
      </w:r>
      <w:r>
        <w:rPr>
          <w:rFonts w:ascii="Arial" w:eastAsia="Arial" w:hAnsi="Arial" w:cs="Arial"/>
          <w:sz w:val="18"/>
          <w:szCs w:val="18"/>
        </w:rPr>
        <w:t>0</w:t>
      </w:r>
      <w:r>
        <w:rPr>
          <w:rFonts w:ascii="Arial" w:eastAsia="Arial" w:hAnsi="Arial" w:cs="Arial"/>
          <w:sz w:val="18"/>
          <w:szCs w:val="18"/>
        </w:rPr>
        <w:tab/>
        <w:t>No one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in 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ur h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u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e fe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t an</w:t>
      </w:r>
      <w:r>
        <w:rPr>
          <w:rFonts w:ascii="Arial" w:eastAsia="Arial" w:hAnsi="Arial" w:cs="Arial"/>
          <w:spacing w:val="-2"/>
          <w:sz w:val="18"/>
          <w:szCs w:val="18"/>
        </w:rPr>
        <w:t>y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-2"/>
          <w:sz w:val="18"/>
          <w:szCs w:val="18"/>
        </w:rPr>
        <w:t>hi</w:t>
      </w:r>
      <w:r>
        <w:rPr>
          <w:rFonts w:ascii="Arial" w:eastAsia="Arial" w:hAnsi="Arial" w:cs="Arial"/>
          <w:sz w:val="18"/>
          <w:szCs w:val="18"/>
        </w:rPr>
        <w:t>ng, e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en Gr</w:t>
      </w:r>
      <w:r>
        <w:rPr>
          <w:rFonts w:ascii="Arial" w:eastAsia="Arial" w:hAnsi="Arial" w:cs="Arial"/>
          <w:spacing w:val="-3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nd</w:t>
      </w:r>
      <w:r>
        <w:rPr>
          <w:rFonts w:ascii="Arial" w:eastAsia="Arial" w:hAnsi="Arial" w:cs="Arial"/>
          <w:spacing w:val="-2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a a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 xml:space="preserve">d </w:t>
      </w:r>
      <w:r>
        <w:rPr>
          <w:rFonts w:ascii="Arial" w:eastAsia="Arial" w:hAnsi="Arial" w:cs="Arial"/>
          <w:spacing w:val="-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 xml:space="preserve">he 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a </w:t>
      </w:r>
      <w:r>
        <w:rPr>
          <w:rFonts w:ascii="Arial" w:eastAsia="Arial" w:hAnsi="Arial" w:cs="Arial"/>
          <w:spacing w:val="-1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ery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ight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eepe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.</w:t>
      </w:r>
    </w:p>
    <w:p w:rsidR="00390CA3" w:rsidRDefault="00BD6A69">
      <w:pPr>
        <w:spacing w:line="159" w:lineRule="exact"/>
        <w:ind w:right="445"/>
        <w:jc w:val="right"/>
        <w:rPr>
          <w:rFonts w:ascii="Calibri" w:eastAsia="Calibri" w:hAnsi="Calibri" w:cs="Calibri"/>
          <w:sz w:val="18"/>
          <w:szCs w:val="18"/>
        </w:rPr>
      </w:pPr>
      <w:r>
        <w:rPr>
          <w:rFonts w:ascii="Calibri" w:eastAsia="Calibri" w:hAnsi="Calibri" w:cs="Calibri"/>
          <w:i/>
          <w:color w:val="800000"/>
          <w:w w:val="95"/>
          <w:sz w:val="18"/>
          <w:szCs w:val="18"/>
        </w:rPr>
        <w:t>0</w:t>
      </w:r>
    </w:p>
    <w:p w:rsidR="00390CA3" w:rsidRDefault="00390CA3">
      <w:pPr>
        <w:spacing w:before="7" w:line="160" w:lineRule="exact"/>
        <w:rPr>
          <w:sz w:val="16"/>
          <w:szCs w:val="16"/>
        </w:rPr>
      </w:pPr>
    </w:p>
    <w:p w:rsidR="00390CA3" w:rsidRDefault="00BD6A69">
      <w:pPr>
        <w:tabs>
          <w:tab w:val="left" w:pos="1120"/>
        </w:tabs>
        <w:spacing w:before="81" w:line="206" w:lineRule="exact"/>
        <w:ind w:left="1120" w:right="848" w:hanging="819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3671</w:t>
      </w:r>
      <w:r>
        <w:rPr>
          <w:rFonts w:ascii="Arial" w:eastAsia="Arial" w:hAnsi="Arial" w:cs="Arial"/>
          <w:spacing w:val="-2"/>
          <w:sz w:val="18"/>
          <w:szCs w:val="18"/>
        </w:rPr>
        <w:t>7</w:t>
      </w:r>
      <w:r>
        <w:rPr>
          <w:rFonts w:ascii="Arial" w:eastAsia="Arial" w:hAnsi="Arial" w:cs="Arial"/>
          <w:sz w:val="18"/>
          <w:szCs w:val="18"/>
        </w:rPr>
        <w:t>9</w:t>
      </w:r>
      <w:r>
        <w:rPr>
          <w:rFonts w:ascii="Arial" w:eastAsia="Arial" w:hAnsi="Arial" w:cs="Arial"/>
          <w:sz w:val="18"/>
          <w:szCs w:val="18"/>
        </w:rPr>
        <w:tab/>
        <w:t xml:space="preserve">I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frigh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ene</w:t>
      </w:r>
      <w:r>
        <w:rPr>
          <w:rFonts w:ascii="Arial" w:eastAsia="Arial" w:hAnsi="Arial" w:cs="Arial"/>
          <w:spacing w:val="-2"/>
          <w:sz w:val="18"/>
          <w:szCs w:val="18"/>
        </w:rPr>
        <w:t>d</w:t>
      </w:r>
      <w:r>
        <w:rPr>
          <w:rFonts w:ascii="Arial" w:eastAsia="Arial" w:hAnsi="Arial" w:cs="Arial"/>
          <w:sz w:val="18"/>
          <w:szCs w:val="18"/>
        </w:rPr>
        <w:t xml:space="preserve">.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 xml:space="preserve">he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hole h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u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ed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to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and the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s</w:t>
      </w:r>
      <w:r>
        <w:rPr>
          <w:rFonts w:ascii="Arial" w:eastAsia="Arial" w:hAnsi="Arial" w:cs="Arial"/>
          <w:sz w:val="18"/>
          <w:szCs w:val="18"/>
        </w:rPr>
        <w:t>hutte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on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b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dro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m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ind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w bang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d a</w:t>
      </w:r>
      <w:r>
        <w:rPr>
          <w:rFonts w:ascii="Arial" w:eastAsia="Arial" w:hAnsi="Arial" w:cs="Arial"/>
          <w:spacing w:val="-2"/>
          <w:sz w:val="18"/>
          <w:szCs w:val="18"/>
        </w:rPr>
        <w:t>g</w:t>
      </w:r>
      <w:r>
        <w:rPr>
          <w:rFonts w:ascii="Arial" w:eastAsia="Arial" w:hAnsi="Arial" w:cs="Arial"/>
          <w:sz w:val="18"/>
          <w:szCs w:val="18"/>
        </w:rPr>
        <w:t>ai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 xml:space="preserve">t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 xml:space="preserve">he 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ou</w:t>
      </w:r>
      <w:r>
        <w:rPr>
          <w:rFonts w:ascii="Arial" w:eastAsia="Arial" w:hAnsi="Arial" w:cs="Arial"/>
          <w:spacing w:val="-2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 xml:space="preserve">e. 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er the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only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d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ge I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z w:val="18"/>
          <w:szCs w:val="18"/>
        </w:rPr>
        <w:t xml:space="preserve">ld </w:t>
      </w:r>
      <w:r>
        <w:rPr>
          <w:rFonts w:ascii="Arial" w:eastAsia="Arial" w:hAnsi="Arial" w:cs="Arial"/>
          <w:spacing w:val="-2"/>
          <w:sz w:val="18"/>
          <w:szCs w:val="18"/>
        </w:rPr>
        <w:t>f</w:t>
      </w:r>
      <w:r>
        <w:rPr>
          <w:rFonts w:ascii="Arial" w:eastAsia="Arial" w:hAnsi="Arial" w:cs="Arial"/>
          <w:sz w:val="18"/>
          <w:szCs w:val="18"/>
        </w:rPr>
        <w:t>i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 xml:space="preserve">d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a 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r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pacing w:val="-2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 xml:space="preserve">ed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indo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.</w:t>
      </w:r>
    </w:p>
    <w:p w:rsidR="00390CA3" w:rsidRDefault="00390CA3">
      <w:pPr>
        <w:spacing w:before="7" w:line="160" w:lineRule="exact"/>
        <w:rPr>
          <w:sz w:val="16"/>
          <w:szCs w:val="16"/>
        </w:rPr>
      </w:pPr>
    </w:p>
    <w:p w:rsidR="00390CA3" w:rsidRDefault="00BD6A69">
      <w:pPr>
        <w:tabs>
          <w:tab w:val="left" w:pos="1120"/>
        </w:tabs>
        <w:spacing w:line="242" w:lineRule="auto"/>
        <w:ind w:left="1120" w:right="738" w:hanging="819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3741</w:t>
      </w:r>
      <w:r>
        <w:rPr>
          <w:rFonts w:ascii="Arial" w:eastAsia="Arial" w:hAnsi="Arial" w:cs="Arial"/>
          <w:spacing w:val="-2"/>
          <w:sz w:val="18"/>
          <w:szCs w:val="18"/>
        </w:rPr>
        <w:t>5</w:t>
      </w:r>
      <w:r>
        <w:rPr>
          <w:rFonts w:ascii="Arial" w:eastAsia="Arial" w:hAnsi="Arial" w:cs="Arial"/>
          <w:sz w:val="18"/>
          <w:szCs w:val="18"/>
        </w:rPr>
        <w:t>8</w:t>
      </w:r>
      <w:r>
        <w:rPr>
          <w:rFonts w:ascii="Arial" w:eastAsia="Arial" w:hAnsi="Arial" w:cs="Arial"/>
          <w:sz w:val="18"/>
          <w:szCs w:val="18"/>
        </w:rPr>
        <w:tab/>
        <w:t xml:space="preserve">I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re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 xml:space="preserve">ng 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t h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 xml:space="preserve">e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hen I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f</w:t>
      </w:r>
      <w:r>
        <w:rPr>
          <w:rFonts w:ascii="Arial" w:eastAsia="Arial" w:hAnsi="Arial" w:cs="Arial"/>
          <w:sz w:val="18"/>
          <w:szCs w:val="18"/>
        </w:rPr>
        <w:t>elt a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ight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-2"/>
          <w:sz w:val="18"/>
          <w:szCs w:val="18"/>
        </w:rPr>
        <w:t>ve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ent.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At t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e t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 xml:space="preserve">e I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ho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z w:val="18"/>
          <w:szCs w:val="18"/>
        </w:rPr>
        <w:t>ght I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j</w:t>
      </w:r>
      <w:r>
        <w:rPr>
          <w:rFonts w:ascii="Arial" w:eastAsia="Arial" w:hAnsi="Arial" w:cs="Arial"/>
          <w:sz w:val="18"/>
          <w:szCs w:val="18"/>
        </w:rPr>
        <w:t>u</w:t>
      </w:r>
      <w:r>
        <w:rPr>
          <w:rFonts w:ascii="Arial" w:eastAsia="Arial" w:hAnsi="Arial" w:cs="Arial"/>
          <w:spacing w:val="-2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 g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ddy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a</w:t>
      </w:r>
      <w:r>
        <w:rPr>
          <w:rFonts w:ascii="Arial" w:eastAsia="Arial" w:hAnsi="Arial" w:cs="Arial"/>
          <w:sz w:val="18"/>
          <w:szCs w:val="18"/>
        </w:rPr>
        <w:t>fter a hard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day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at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or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 xml:space="preserve">.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hen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I f</w:t>
      </w:r>
      <w:r>
        <w:rPr>
          <w:rFonts w:ascii="Arial" w:eastAsia="Arial" w:hAnsi="Arial" w:cs="Arial"/>
          <w:spacing w:val="-2"/>
          <w:sz w:val="18"/>
          <w:szCs w:val="18"/>
        </w:rPr>
        <w:t>ou</w:t>
      </w:r>
      <w:r>
        <w:rPr>
          <w:rFonts w:ascii="Arial" w:eastAsia="Arial" w:hAnsi="Arial" w:cs="Arial"/>
          <w:sz w:val="18"/>
          <w:szCs w:val="18"/>
        </w:rPr>
        <w:t>nd out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th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 xml:space="preserve">t it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n ea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thq</w:t>
      </w:r>
      <w:r>
        <w:rPr>
          <w:rFonts w:ascii="Arial" w:eastAsia="Arial" w:hAnsi="Arial" w:cs="Arial"/>
          <w:spacing w:val="-2"/>
          <w:sz w:val="18"/>
          <w:szCs w:val="18"/>
        </w:rPr>
        <w:t>ua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!</w:t>
      </w:r>
    </w:p>
    <w:p w:rsidR="00390CA3" w:rsidRDefault="00390CA3">
      <w:pPr>
        <w:spacing w:before="8" w:line="160" w:lineRule="exact"/>
        <w:rPr>
          <w:sz w:val="16"/>
          <w:szCs w:val="16"/>
        </w:rPr>
      </w:pPr>
    </w:p>
    <w:p w:rsidR="00390CA3" w:rsidRDefault="00BD6A69">
      <w:pPr>
        <w:tabs>
          <w:tab w:val="left" w:pos="1120"/>
        </w:tabs>
        <w:ind w:left="302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3911</w:t>
      </w:r>
      <w:r>
        <w:rPr>
          <w:rFonts w:ascii="Arial" w:eastAsia="Arial" w:hAnsi="Arial" w:cs="Arial"/>
          <w:spacing w:val="-2"/>
          <w:sz w:val="18"/>
          <w:szCs w:val="18"/>
        </w:rPr>
        <w:t>8</w:t>
      </w:r>
      <w:r>
        <w:rPr>
          <w:rFonts w:ascii="Arial" w:eastAsia="Arial" w:hAnsi="Arial" w:cs="Arial"/>
          <w:sz w:val="18"/>
          <w:szCs w:val="18"/>
        </w:rPr>
        <w:t>8</w:t>
      </w:r>
      <w:r>
        <w:rPr>
          <w:rFonts w:ascii="Arial" w:eastAsia="Arial" w:hAnsi="Arial" w:cs="Arial"/>
          <w:sz w:val="18"/>
          <w:szCs w:val="18"/>
        </w:rPr>
        <w:tab/>
      </w:r>
      <w:r>
        <w:rPr>
          <w:rFonts w:ascii="Arial" w:eastAsia="Arial" w:hAnsi="Arial" w:cs="Arial"/>
          <w:spacing w:val="5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4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d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d not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fe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 xml:space="preserve">l a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hi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g.</w:t>
      </w:r>
      <w:r>
        <w:rPr>
          <w:rFonts w:ascii="Arial" w:eastAsia="Arial" w:hAnsi="Arial" w:cs="Arial"/>
          <w:spacing w:val="-5"/>
          <w:sz w:val="18"/>
          <w:szCs w:val="18"/>
        </w:rPr>
        <w:t xml:space="preserve"> </w:t>
      </w:r>
      <w:r>
        <w:rPr>
          <w:rFonts w:ascii="Arial" w:eastAsia="Arial" w:hAnsi="Arial" w:cs="Arial"/>
          <w:spacing w:val="7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re both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e at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the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 xml:space="preserve">e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at</w:t>
      </w:r>
      <w:r>
        <w:rPr>
          <w:rFonts w:ascii="Arial" w:eastAsia="Arial" w:hAnsi="Arial" w:cs="Arial"/>
          <w:spacing w:val="-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 xml:space="preserve">hing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V.</w:t>
      </w:r>
    </w:p>
    <w:p w:rsidR="00390CA3" w:rsidRDefault="00390CA3">
      <w:pPr>
        <w:spacing w:before="2" w:line="100" w:lineRule="exact"/>
        <w:rPr>
          <w:sz w:val="10"/>
          <w:szCs w:val="1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tabs>
          <w:tab w:val="left" w:pos="1120"/>
        </w:tabs>
        <w:spacing w:before="81" w:line="206" w:lineRule="exact"/>
        <w:ind w:left="1120" w:right="817" w:hanging="819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3791</w:t>
      </w:r>
      <w:r>
        <w:rPr>
          <w:rFonts w:ascii="Arial" w:eastAsia="Arial" w:hAnsi="Arial" w:cs="Arial"/>
          <w:spacing w:val="-2"/>
          <w:sz w:val="18"/>
          <w:szCs w:val="18"/>
        </w:rPr>
        <w:t>7</w:t>
      </w:r>
      <w:r>
        <w:rPr>
          <w:rFonts w:ascii="Arial" w:eastAsia="Arial" w:hAnsi="Arial" w:cs="Arial"/>
          <w:sz w:val="18"/>
          <w:szCs w:val="18"/>
        </w:rPr>
        <w:t>7</w:t>
      </w:r>
      <w:r>
        <w:rPr>
          <w:rFonts w:ascii="Arial" w:eastAsia="Arial" w:hAnsi="Arial" w:cs="Arial"/>
          <w:sz w:val="18"/>
          <w:szCs w:val="18"/>
        </w:rPr>
        <w:tab/>
        <w:t xml:space="preserve">I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d to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y h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b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nd t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 xml:space="preserve">at 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 xml:space="preserve">t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s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-2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ange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for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 xml:space="preserve"> b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to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be t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ling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at t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 xml:space="preserve">at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i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of </w:t>
      </w:r>
      <w:r>
        <w:rPr>
          <w:rFonts w:ascii="Arial" w:eastAsia="Arial" w:hAnsi="Arial" w:cs="Arial"/>
          <w:spacing w:val="-2"/>
          <w:sz w:val="18"/>
          <w:szCs w:val="18"/>
        </w:rPr>
        <w:t>d</w:t>
      </w:r>
      <w:r>
        <w:rPr>
          <w:rFonts w:ascii="Arial" w:eastAsia="Arial" w:hAnsi="Arial" w:cs="Arial"/>
          <w:sz w:val="18"/>
          <w:szCs w:val="18"/>
        </w:rPr>
        <w:t>ay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do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 xml:space="preserve">n our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tree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. He t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 xml:space="preserve">en 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ot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ed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that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 xml:space="preserve">e </w:t>
      </w:r>
      <w:r>
        <w:rPr>
          <w:rFonts w:ascii="Arial" w:eastAsia="Arial" w:hAnsi="Arial" w:cs="Arial"/>
          <w:spacing w:val="1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i</w:t>
      </w:r>
      <w:r>
        <w:rPr>
          <w:rFonts w:ascii="Arial" w:eastAsia="Arial" w:hAnsi="Arial" w:cs="Arial"/>
          <w:spacing w:val="-2"/>
          <w:sz w:val="18"/>
          <w:szCs w:val="18"/>
        </w:rPr>
        <w:t>g</w:t>
      </w:r>
      <w:r>
        <w:rPr>
          <w:rFonts w:ascii="Arial" w:eastAsia="Arial" w:hAnsi="Arial" w:cs="Arial"/>
          <w:sz w:val="18"/>
          <w:szCs w:val="18"/>
        </w:rPr>
        <w:t xml:space="preserve">ht </w:t>
      </w:r>
      <w:r>
        <w:rPr>
          <w:rFonts w:ascii="Arial" w:eastAsia="Arial" w:hAnsi="Arial" w:cs="Arial"/>
          <w:spacing w:val="-2"/>
          <w:sz w:val="18"/>
          <w:szCs w:val="18"/>
        </w:rPr>
        <w:t>f</w:t>
      </w:r>
      <w:r>
        <w:rPr>
          <w:rFonts w:ascii="Arial" w:eastAsia="Arial" w:hAnsi="Arial" w:cs="Arial"/>
          <w:sz w:val="18"/>
          <w:szCs w:val="18"/>
        </w:rPr>
        <w:t>itti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 xml:space="preserve">g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1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ery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l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ght</w:t>
      </w:r>
      <w:r>
        <w:rPr>
          <w:rFonts w:ascii="Arial" w:eastAsia="Arial" w:hAnsi="Arial" w:cs="Arial"/>
          <w:spacing w:val="1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y</w:t>
      </w:r>
      <w:r>
        <w:rPr>
          <w:rFonts w:ascii="Arial" w:eastAsia="Arial" w:hAnsi="Arial" w:cs="Arial"/>
          <w:spacing w:val="-4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y</w:t>
      </w:r>
      <w:r>
        <w:rPr>
          <w:rFonts w:ascii="Arial" w:eastAsia="Arial" w:hAnsi="Arial" w:cs="Arial"/>
          <w:sz w:val="18"/>
          <w:szCs w:val="18"/>
        </w:rPr>
        <w:t>ing.</w:t>
      </w:r>
    </w:p>
    <w:p w:rsidR="00390CA3" w:rsidRDefault="00390CA3">
      <w:pPr>
        <w:spacing w:before="3" w:line="170" w:lineRule="exact"/>
        <w:rPr>
          <w:sz w:val="17"/>
          <w:szCs w:val="17"/>
        </w:rPr>
      </w:pPr>
    </w:p>
    <w:p w:rsidR="00390CA3" w:rsidRDefault="00BD6A69">
      <w:pPr>
        <w:tabs>
          <w:tab w:val="left" w:pos="1120"/>
        </w:tabs>
        <w:spacing w:line="206" w:lineRule="exact"/>
        <w:ind w:left="1120" w:right="719" w:hanging="819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3811</w:t>
      </w:r>
      <w:r>
        <w:rPr>
          <w:rFonts w:ascii="Arial" w:eastAsia="Arial" w:hAnsi="Arial" w:cs="Arial"/>
          <w:spacing w:val="-2"/>
          <w:sz w:val="18"/>
          <w:szCs w:val="18"/>
        </w:rPr>
        <w:t>9</w:t>
      </w:r>
      <w:r>
        <w:rPr>
          <w:rFonts w:ascii="Arial" w:eastAsia="Arial" w:hAnsi="Arial" w:cs="Arial"/>
          <w:sz w:val="18"/>
          <w:szCs w:val="18"/>
        </w:rPr>
        <w:t>8</w:t>
      </w:r>
      <w:r>
        <w:rPr>
          <w:rFonts w:ascii="Arial" w:eastAsia="Arial" w:hAnsi="Arial" w:cs="Arial"/>
          <w:sz w:val="18"/>
          <w:szCs w:val="18"/>
        </w:rPr>
        <w:tab/>
        <w:t xml:space="preserve">I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on t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e roof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of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our t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pacing w:val="3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-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orey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ho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 xml:space="preserve">e </w:t>
      </w:r>
      <w:r>
        <w:rPr>
          <w:rFonts w:ascii="Arial" w:eastAsia="Arial" w:hAnsi="Arial" w:cs="Arial"/>
          <w:spacing w:val="-2"/>
          <w:sz w:val="18"/>
          <w:szCs w:val="18"/>
        </w:rPr>
        <w:t>f</w:t>
      </w:r>
      <w:r>
        <w:rPr>
          <w:rFonts w:ascii="Arial" w:eastAsia="Arial" w:hAnsi="Arial" w:cs="Arial"/>
          <w:sz w:val="18"/>
          <w:szCs w:val="18"/>
        </w:rPr>
        <w:t>i</w:t>
      </w:r>
      <w:r>
        <w:rPr>
          <w:rFonts w:ascii="Arial" w:eastAsia="Arial" w:hAnsi="Arial" w:cs="Arial"/>
          <w:spacing w:val="-4"/>
          <w:sz w:val="18"/>
          <w:szCs w:val="18"/>
        </w:rPr>
        <w:t>x</w:t>
      </w:r>
      <w:r>
        <w:rPr>
          <w:rFonts w:ascii="Arial" w:eastAsia="Arial" w:hAnsi="Arial" w:cs="Arial"/>
          <w:sz w:val="18"/>
          <w:szCs w:val="18"/>
        </w:rPr>
        <w:t xml:space="preserve">ing the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V aer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al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at the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e. I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uld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fe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l</w:t>
      </w:r>
      <w:r>
        <w:rPr>
          <w:rFonts w:ascii="Arial" w:eastAsia="Arial" w:hAnsi="Arial" w:cs="Arial"/>
          <w:spacing w:val="6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the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h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u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 xml:space="preserve">e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li</w:t>
      </w:r>
      <w:r>
        <w:rPr>
          <w:rFonts w:ascii="Arial" w:eastAsia="Arial" w:hAnsi="Arial" w:cs="Arial"/>
          <w:spacing w:val="-2"/>
          <w:sz w:val="18"/>
          <w:szCs w:val="18"/>
        </w:rPr>
        <w:t>g</w:t>
      </w:r>
      <w:r>
        <w:rPr>
          <w:rFonts w:ascii="Arial" w:eastAsia="Arial" w:hAnsi="Arial" w:cs="Arial"/>
          <w:sz w:val="18"/>
          <w:szCs w:val="18"/>
        </w:rPr>
        <w:t>ht</w:t>
      </w:r>
      <w:r>
        <w:rPr>
          <w:rFonts w:ascii="Arial" w:eastAsia="Arial" w:hAnsi="Arial" w:cs="Arial"/>
          <w:spacing w:val="1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y</w:t>
      </w:r>
      <w:r>
        <w:rPr>
          <w:rFonts w:ascii="Arial" w:eastAsia="Arial" w:hAnsi="Arial" w:cs="Arial"/>
          <w:sz w:val="18"/>
          <w:szCs w:val="18"/>
        </w:rPr>
        <w:t xml:space="preserve">ing. </w:t>
      </w:r>
      <w:r>
        <w:rPr>
          <w:rFonts w:ascii="Arial" w:eastAsia="Arial" w:hAnsi="Arial" w:cs="Arial"/>
          <w:spacing w:val="-4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y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 xml:space="preserve">ife 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n</w:t>
      </w:r>
      <w:r>
        <w:rPr>
          <w:rFonts w:ascii="Arial" w:eastAsia="Arial" w:hAnsi="Arial" w:cs="Arial"/>
          <w:spacing w:val="-2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i</w:t>
      </w:r>
      <w:r>
        <w:rPr>
          <w:rFonts w:ascii="Arial" w:eastAsia="Arial" w:hAnsi="Arial" w:cs="Arial"/>
          <w:spacing w:val="-2"/>
          <w:sz w:val="18"/>
          <w:szCs w:val="18"/>
        </w:rPr>
        <w:t>d</w:t>
      </w:r>
      <w:r>
        <w:rPr>
          <w:rFonts w:ascii="Arial" w:eastAsia="Arial" w:hAnsi="Arial" w:cs="Arial"/>
          <w:sz w:val="18"/>
          <w:szCs w:val="18"/>
        </w:rPr>
        <w:t xml:space="preserve">e 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uld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 xml:space="preserve">’t </w:t>
      </w:r>
      <w:r>
        <w:rPr>
          <w:rFonts w:ascii="Arial" w:eastAsia="Arial" w:hAnsi="Arial" w:cs="Arial"/>
          <w:spacing w:val="-2"/>
          <w:sz w:val="18"/>
          <w:szCs w:val="18"/>
        </w:rPr>
        <w:t>f</w:t>
      </w:r>
      <w:r>
        <w:rPr>
          <w:rFonts w:ascii="Arial" w:eastAsia="Arial" w:hAnsi="Arial" w:cs="Arial"/>
          <w:sz w:val="18"/>
          <w:szCs w:val="18"/>
        </w:rPr>
        <w:t>eel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 t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ing.</w:t>
      </w:r>
    </w:p>
    <w:p w:rsidR="00390CA3" w:rsidRDefault="00390CA3">
      <w:pPr>
        <w:spacing w:before="7" w:line="160" w:lineRule="exact"/>
        <w:rPr>
          <w:sz w:val="16"/>
          <w:szCs w:val="16"/>
        </w:rPr>
      </w:pPr>
    </w:p>
    <w:p w:rsidR="00390CA3" w:rsidRDefault="00BD6A69">
      <w:pPr>
        <w:tabs>
          <w:tab w:val="left" w:pos="1120"/>
        </w:tabs>
        <w:ind w:left="302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3571</w:t>
      </w:r>
      <w:r>
        <w:rPr>
          <w:rFonts w:ascii="Arial" w:eastAsia="Arial" w:hAnsi="Arial" w:cs="Arial"/>
          <w:spacing w:val="-2"/>
          <w:sz w:val="18"/>
          <w:szCs w:val="18"/>
        </w:rPr>
        <w:t>4</w:t>
      </w:r>
      <w:r>
        <w:rPr>
          <w:rFonts w:ascii="Arial" w:eastAsia="Arial" w:hAnsi="Arial" w:cs="Arial"/>
          <w:sz w:val="18"/>
          <w:szCs w:val="18"/>
        </w:rPr>
        <w:t>8</w:t>
      </w:r>
      <w:r>
        <w:rPr>
          <w:rFonts w:ascii="Arial" w:eastAsia="Arial" w:hAnsi="Arial" w:cs="Arial"/>
          <w:sz w:val="18"/>
          <w:szCs w:val="18"/>
        </w:rPr>
        <w:tab/>
      </w:r>
      <w:r>
        <w:rPr>
          <w:rFonts w:ascii="Arial" w:eastAsia="Arial" w:hAnsi="Arial" w:cs="Arial"/>
          <w:spacing w:val="5"/>
          <w:sz w:val="18"/>
          <w:szCs w:val="18"/>
        </w:rPr>
        <w:t>W</w:t>
      </w:r>
      <w:r>
        <w:rPr>
          <w:rFonts w:ascii="Arial" w:eastAsia="Arial" w:hAnsi="Arial" w:cs="Arial"/>
          <w:spacing w:val="-2"/>
          <w:sz w:val="18"/>
          <w:szCs w:val="18"/>
        </w:rPr>
        <w:t>ha</w:t>
      </w:r>
      <w:r>
        <w:rPr>
          <w:rFonts w:ascii="Arial" w:eastAsia="Arial" w:hAnsi="Arial" w:cs="Arial"/>
          <w:sz w:val="18"/>
          <w:szCs w:val="18"/>
        </w:rPr>
        <w:t xml:space="preserve">t 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arth</w:t>
      </w:r>
      <w:r>
        <w:rPr>
          <w:rFonts w:ascii="Arial" w:eastAsia="Arial" w:hAnsi="Arial" w:cs="Arial"/>
          <w:spacing w:val="-2"/>
          <w:sz w:val="18"/>
          <w:szCs w:val="18"/>
        </w:rPr>
        <w:t>q</w:t>
      </w:r>
      <w:r>
        <w:rPr>
          <w:rFonts w:ascii="Arial" w:eastAsia="Arial" w:hAnsi="Arial" w:cs="Arial"/>
          <w:sz w:val="18"/>
          <w:szCs w:val="18"/>
        </w:rPr>
        <w:t>ua</w:t>
      </w:r>
      <w:r>
        <w:rPr>
          <w:rFonts w:ascii="Arial" w:eastAsia="Arial" w:hAnsi="Arial" w:cs="Arial"/>
          <w:spacing w:val="-2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e? I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rit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 xml:space="preserve">ng a 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etter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at t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e t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and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didn</w:t>
      </w:r>
      <w:r>
        <w:rPr>
          <w:rFonts w:ascii="Arial" w:eastAsia="Arial" w:hAnsi="Arial" w:cs="Arial"/>
          <w:spacing w:val="-1"/>
          <w:sz w:val="18"/>
          <w:szCs w:val="18"/>
        </w:rPr>
        <w:t>'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feel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 t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ing.</w:t>
      </w:r>
    </w:p>
    <w:p w:rsidR="00390CA3" w:rsidRDefault="00390CA3">
      <w:pPr>
        <w:spacing w:before="2" w:line="100" w:lineRule="exact"/>
        <w:rPr>
          <w:sz w:val="10"/>
          <w:szCs w:val="1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tabs>
          <w:tab w:val="left" w:pos="1120"/>
        </w:tabs>
        <w:spacing w:before="77"/>
        <w:ind w:left="1120" w:right="667" w:hanging="819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3571</w:t>
      </w:r>
      <w:r>
        <w:rPr>
          <w:rFonts w:ascii="Arial" w:eastAsia="Arial" w:hAnsi="Arial" w:cs="Arial"/>
          <w:spacing w:val="-2"/>
          <w:sz w:val="18"/>
          <w:szCs w:val="18"/>
        </w:rPr>
        <w:t>7</w:t>
      </w:r>
      <w:r>
        <w:rPr>
          <w:rFonts w:ascii="Arial" w:eastAsia="Arial" w:hAnsi="Arial" w:cs="Arial"/>
          <w:sz w:val="18"/>
          <w:szCs w:val="18"/>
        </w:rPr>
        <w:t>8</w:t>
      </w:r>
      <w:r>
        <w:rPr>
          <w:rFonts w:ascii="Arial" w:eastAsia="Arial" w:hAnsi="Arial" w:cs="Arial"/>
          <w:sz w:val="18"/>
          <w:szCs w:val="18"/>
        </w:rPr>
        <w:tab/>
        <w:t>Dad ran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arou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d t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e h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u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ing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l us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up.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T</w:t>
      </w:r>
      <w:r>
        <w:rPr>
          <w:rFonts w:ascii="Arial" w:eastAsia="Arial" w:hAnsi="Arial" w:cs="Arial"/>
          <w:sz w:val="18"/>
          <w:szCs w:val="18"/>
        </w:rPr>
        <w:t xml:space="preserve">here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d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er</w:t>
      </w:r>
      <w:r>
        <w:rPr>
          <w:rFonts w:ascii="Arial" w:eastAsia="Arial" w:hAnsi="Arial" w:cs="Arial"/>
          <w:spacing w:val="1"/>
          <w:sz w:val="18"/>
          <w:szCs w:val="18"/>
        </w:rPr>
        <w:t>y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here and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big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un</w:t>
      </w:r>
      <w:r>
        <w:rPr>
          <w:rFonts w:ascii="Arial" w:eastAsia="Arial" w:hAnsi="Arial" w:cs="Arial"/>
          <w:spacing w:val="-2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of</w:t>
      </w:r>
      <w:r>
        <w:rPr>
          <w:rFonts w:ascii="Arial" w:eastAsia="Arial" w:hAnsi="Arial" w:cs="Arial"/>
          <w:spacing w:val="-4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the 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ei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ing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had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fa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len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do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 xml:space="preserve">n.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 xml:space="preserve">he </w:t>
      </w:r>
      <w:r>
        <w:rPr>
          <w:rFonts w:ascii="Arial" w:eastAsia="Arial" w:hAnsi="Arial" w:cs="Arial"/>
          <w:spacing w:val="-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ofa h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d</w:t>
      </w:r>
      <w:r>
        <w:rPr>
          <w:rFonts w:ascii="Arial" w:eastAsia="Arial" w:hAnsi="Arial" w:cs="Arial"/>
          <w:sz w:val="18"/>
          <w:szCs w:val="18"/>
        </w:rPr>
        <w:t xml:space="preserve"> </w:t>
      </w:r>
      <w:r>
        <w:rPr>
          <w:rFonts w:ascii="Arial" w:eastAsia="Arial" w:hAnsi="Arial" w:cs="Arial"/>
          <w:spacing w:val="-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 xml:space="preserve">ed 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l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 xml:space="preserve">t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 xml:space="preserve">he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 xml:space="preserve">hole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ro</w:t>
      </w:r>
      <w:r>
        <w:rPr>
          <w:rFonts w:ascii="Arial" w:eastAsia="Arial" w:hAnsi="Arial" w:cs="Arial"/>
          <w:spacing w:val="-2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 xml:space="preserve">e </w:t>
      </w:r>
      <w:r>
        <w:rPr>
          <w:rFonts w:ascii="Arial" w:eastAsia="Arial" w:hAnsi="Arial" w:cs="Arial"/>
          <w:spacing w:val="1"/>
          <w:sz w:val="18"/>
          <w:szCs w:val="18"/>
        </w:rPr>
        <w:t>l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unge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ro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m f</w:t>
      </w:r>
      <w:r>
        <w:rPr>
          <w:rFonts w:ascii="Arial" w:eastAsia="Arial" w:hAnsi="Arial" w:cs="Arial"/>
          <w:spacing w:val="1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 xml:space="preserve">oor. </w:t>
      </w:r>
      <w:r>
        <w:rPr>
          <w:rFonts w:ascii="Arial" w:eastAsia="Arial" w:hAnsi="Arial" w:cs="Arial"/>
          <w:spacing w:val="-4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u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pacing w:val="-1"/>
          <w:sz w:val="18"/>
          <w:szCs w:val="18"/>
        </w:rPr>
        <w:t>'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2"/>
          <w:sz w:val="18"/>
          <w:szCs w:val="18"/>
        </w:rPr>
        <w:t>f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ourite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l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ght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nd h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d f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llen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er a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 xml:space="preserve">d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b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 xml:space="preserve">.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 xml:space="preserve">he </w:t>
      </w:r>
      <w:r>
        <w:rPr>
          <w:rFonts w:ascii="Arial" w:eastAsia="Arial" w:hAnsi="Arial" w:cs="Arial"/>
          <w:spacing w:val="1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i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1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be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 xml:space="preserve">l 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n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the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-2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k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as ring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ng.</w:t>
      </w:r>
    </w:p>
    <w:p w:rsidR="00390CA3" w:rsidRDefault="00390CA3">
      <w:pPr>
        <w:spacing w:before="3" w:line="140" w:lineRule="exact"/>
        <w:rPr>
          <w:sz w:val="14"/>
          <w:szCs w:val="14"/>
        </w:rPr>
      </w:pPr>
    </w:p>
    <w:p w:rsidR="00390CA3" w:rsidRDefault="00BD6A69">
      <w:pPr>
        <w:tabs>
          <w:tab w:val="left" w:pos="1120"/>
        </w:tabs>
        <w:spacing w:line="242" w:lineRule="auto"/>
        <w:ind w:left="1120" w:right="722" w:hanging="819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3701</w:t>
      </w:r>
      <w:r>
        <w:rPr>
          <w:rFonts w:ascii="Arial" w:eastAsia="Arial" w:hAnsi="Arial" w:cs="Arial"/>
          <w:spacing w:val="-2"/>
          <w:sz w:val="18"/>
          <w:szCs w:val="18"/>
        </w:rPr>
        <w:t>7</w:t>
      </w:r>
      <w:r>
        <w:rPr>
          <w:rFonts w:ascii="Arial" w:eastAsia="Arial" w:hAnsi="Arial" w:cs="Arial"/>
          <w:sz w:val="18"/>
          <w:szCs w:val="18"/>
        </w:rPr>
        <w:t>4</w:t>
      </w:r>
      <w:r>
        <w:rPr>
          <w:rFonts w:ascii="Arial" w:eastAsia="Arial" w:hAnsi="Arial" w:cs="Arial"/>
          <w:sz w:val="18"/>
          <w:szCs w:val="18"/>
        </w:rPr>
        <w:tab/>
        <w:t>I tho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z w:val="18"/>
          <w:szCs w:val="18"/>
        </w:rPr>
        <w:t>ght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a 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ar</w:t>
      </w:r>
      <w:r>
        <w:rPr>
          <w:rFonts w:ascii="Arial" w:eastAsia="Arial" w:hAnsi="Arial" w:cs="Arial"/>
          <w:spacing w:val="-3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had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hit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the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de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of the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h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u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e.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I </w:t>
      </w:r>
      <w:r>
        <w:rPr>
          <w:rFonts w:ascii="Arial" w:eastAsia="Arial" w:hAnsi="Arial" w:cs="Arial"/>
          <w:spacing w:val="4"/>
          <w:sz w:val="18"/>
          <w:szCs w:val="18"/>
        </w:rPr>
        <w:t>r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n ou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de to</w:t>
      </w:r>
      <w:r>
        <w:rPr>
          <w:rFonts w:ascii="Arial" w:eastAsia="Arial" w:hAnsi="Arial" w:cs="Arial"/>
          <w:spacing w:val="-4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ee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if t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 xml:space="preserve">ere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any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d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 xml:space="preserve">ge </w:t>
      </w:r>
      <w:r>
        <w:rPr>
          <w:rFonts w:ascii="Arial" w:eastAsia="Arial" w:hAnsi="Arial" w:cs="Arial"/>
          <w:spacing w:val="-2"/>
          <w:sz w:val="18"/>
          <w:szCs w:val="18"/>
        </w:rPr>
        <w:t>b</w:t>
      </w:r>
      <w:r>
        <w:rPr>
          <w:rFonts w:ascii="Arial" w:eastAsia="Arial" w:hAnsi="Arial" w:cs="Arial"/>
          <w:sz w:val="18"/>
          <w:szCs w:val="18"/>
        </w:rPr>
        <w:t xml:space="preserve">ut I 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ou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d f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 xml:space="preserve">nd 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one.</w:t>
      </w:r>
    </w:p>
    <w:p w:rsidR="00390CA3" w:rsidRDefault="00390CA3">
      <w:pPr>
        <w:spacing w:before="8" w:line="160" w:lineRule="exact"/>
        <w:rPr>
          <w:sz w:val="16"/>
          <w:szCs w:val="16"/>
        </w:rPr>
      </w:pPr>
    </w:p>
    <w:p w:rsidR="00390CA3" w:rsidRDefault="00BD6A69">
      <w:pPr>
        <w:tabs>
          <w:tab w:val="left" w:pos="1120"/>
        </w:tabs>
        <w:ind w:left="1120" w:right="727" w:hanging="819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3631</w:t>
      </w:r>
      <w:r>
        <w:rPr>
          <w:rFonts w:ascii="Arial" w:eastAsia="Arial" w:hAnsi="Arial" w:cs="Arial"/>
          <w:spacing w:val="-2"/>
          <w:sz w:val="18"/>
          <w:szCs w:val="18"/>
        </w:rPr>
        <w:t>6</w:t>
      </w:r>
      <w:r>
        <w:rPr>
          <w:rFonts w:ascii="Arial" w:eastAsia="Arial" w:hAnsi="Arial" w:cs="Arial"/>
          <w:sz w:val="18"/>
          <w:szCs w:val="18"/>
        </w:rPr>
        <w:t>8</w:t>
      </w:r>
      <w:r>
        <w:rPr>
          <w:rFonts w:ascii="Arial" w:eastAsia="Arial" w:hAnsi="Arial" w:cs="Arial"/>
          <w:sz w:val="18"/>
          <w:szCs w:val="18"/>
        </w:rPr>
        <w:tab/>
        <w:t>I had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ju</w:t>
      </w:r>
      <w:r>
        <w:rPr>
          <w:rFonts w:ascii="Arial" w:eastAsia="Arial" w:hAnsi="Arial" w:cs="Arial"/>
          <w:spacing w:val="-2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 dri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en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h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e f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om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ork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 xml:space="preserve">nd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al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i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g fr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m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 xml:space="preserve">ar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 xml:space="preserve">hen I 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eard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a 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ea</w:t>
      </w:r>
      <w:r>
        <w:rPr>
          <w:rFonts w:ascii="Arial" w:eastAsia="Arial" w:hAnsi="Arial" w:cs="Arial"/>
          <w:spacing w:val="-2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ing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-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ound li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our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ho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es</w:t>
      </w:r>
      <w:r>
        <w:rPr>
          <w:rFonts w:ascii="Arial" w:eastAsia="Arial" w:hAnsi="Arial" w:cs="Arial"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in a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-2"/>
          <w:sz w:val="18"/>
          <w:szCs w:val="18"/>
        </w:rPr>
        <w:t>ro</w:t>
      </w:r>
      <w:r>
        <w:rPr>
          <w:rFonts w:ascii="Arial" w:eastAsia="Arial" w:hAnsi="Arial" w:cs="Arial"/>
          <w:sz w:val="18"/>
          <w:szCs w:val="18"/>
        </w:rPr>
        <w:t xml:space="preserve">ng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or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.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T</w:t>
      </w:r>
      <w:r>
        <w:rPr>
          <w:rFonts w:ascii="Arial" w:eastAsia="Arial" w:hAnsi="Arial" w:cs="Arial"/>
          <w:sz w:val="18"/>
          <w:szCs w:val="18"/>
        </w:rPr>
        <w:t>he ni</w:t>
      </w:r>
      <w:r>
        <w:rPr>
          <w:rFonts w:ascii="Arial" w:eastAsia="Arial" w:hAnsi="Arial" w:cs="Arial"/>
          <w:spacing w:val="-2"/>
          <w:sz w:val="18"/>
          <w:szCs w:val="18"/>
        </w:rPr>
        <w:t>g</w:t>
      </w:r>
      <w:r>
        <w:rPr>
          <w:rFonts w:ascii="Arial" w:eastAsia="Arial" w:hAnsi="Arial" w:cs="Arial"/>
          <w:sz w:val="18"/>
          <w:szCs w:val="18"/>
        </w:rPr>
        <w:t xml:space="preserve">ht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1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ery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-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ll,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and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ot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er th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n t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 xml:space="preserve">e </w:t>
      </w:r>
      <w:r>
        <w:rPr>
          <w:rFonts w:ascii="Arial" w:eastAsia="Arial" w:hAnsi="Arial" w:cs="Arial"/>
          <w:spacing w:val="-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ound</w:t>
      </w:r>
      <w:r>
        <w:rPr>
          <w:rFonts w:ascii="Arial" w:eastAsia="Arial" w:hAnsi="Arial" w:cs="Arial"/>
          <w:spacing w:val="7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I 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ou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d n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t fe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l a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thi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g.</w:t>
      </w:r>
    </w:p>
    <w:p w:rsidR="00390CA3" w:rsidRDefault="00390CA3">
      <w:pPr>
        <w:spacing w:before="3" w:line="140" w:lineRule="exact"/>
        <w:rPr>
          <w:sz w:val="14"/>
          <w:szCs w:val="14"/>
        </w:rPr>
      </w:pPr>
    </w:p>
    <w:p w:rsidR="00390CA3" w:rsidRDefault="00BD6A69">
      <w:pPr>
        <w:tabs>
          <w:tab w:val="left" w:pos="1120"/>
        </w:tabs>
        <w:spacing w:line="242" w:lineRule="auto"/>
        <w:ind w:left="1120" w:right="667" w:hanging="819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3871</w:t>
      </w:r>
      <w:r>
        <w:rPr>
          <w:rFonts w:ascii="Arial" w:eastAsia="Arial" w:hAnsi="Arial" w:cs="Arial"/>
          <w:spacing w:val="-2"/>
          <w:sz w:val="18"/>
          <w:szCs w:val="18"/>
        </w:rPr>
        <w:t>5</w:t>
      </w:r>
      <w:r>
        <w:rPr>
          <w:rFonts w:ascii="Arial" w:eastAsia="Arial" w:hAnsi="Arial" w:cs="Arial"/>
          <w:sz w:val="18"/>
          <w:szCs w:val="18"/>
        </w:rPr>
        <w:t>7</w:t>
      </w:r>
      <w:r>
        <w:rPr>
          <w:rFonts w:ascii="Arial" w:eastAsia="Arial" w:hAnsi="Arial" w:cs="Arial"/>
          <w:sz w:val="18"/>
          <w:szCs w:val="18"/>
        </w:rPr>
        <w:tab/>
      </w:r>
      <w:r>
        <w:rPr>
          <w:rFonts w:ascii="Arial" w:eastAsia="Arial" w:hAnsi="Arial" w:cs="Arial"/>
          <w:spacing w:val="-2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dog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tar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 xml:space="preserve">ed </w:t>
      </w:r>
      <w:r>
        <w:rPr>
          <w:rFonts w:ascii="Arial" w:eastAsia="Arial" w:hAnsi="Arial" w:cs="Arial"/>
          <w:spacing w:val="-2"/>
          <w:sz w:val="18"/>
          <w:szCs w:val="18"/>
        </w:rPr>
        <w:t>b</w:t>
      </w:r>
      <w:r>
        <w:rPr>
          <w:rFonts w:ascii="Arial" w:eastAsia="Arial" w:hAnsi="Arial" w:cs="Arial"/>
          <w:sz w:val="18"/>
          <w:szCs w:val="18"/>
        </w:rPr>
        <w:t>ar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 xml:space="preserve">ng 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 xml:space="preserve">nd </w:t>
      </w:r>
      <w:r>
        <w:rPr>
          <w:rFonts w:ascii="Arial" w:eastAsia="Arial" w:hAnsi="Arial" w:cs="Arial"/>
          <w:spacing w:val="-2"/>
          <w:sz w:val="18"/>
          <w:szCs w:val="18"/>
        </w:rPr>
        <w:t>ru</w:t>
      </w:r>
      <w:r>
        <w:rPr>
          <w:rFonts w:ascii="Arial" w:eastAsia="Arial" w:hAnsi="Arial" w:cs="Arial"/>
          <w:sz w:val="18"/>
          <w:szCs w:val="18"/>
        </w:rPr>
        <w:t>nning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ar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 xml:space="preserve">und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 xml:space="preserve">he 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ou</w:t>
      </w:r>
      <w:r>
        <w:rPr>
          <w:rFonts w:ascii="Arial" w:eastAsia="Arial" w:hAnsi="Arial" w:cs="Arial"/>
          <w:spacing w:val="-2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e. S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e us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 xml:space="preserve">ll 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z w:val="18"/>
          <w:szCs w:val="18"/>
        </w:rPr>
        <w:t>p b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z w:val="18"/>
          <w:szCs w:val="18"/>
        </w:rPr>
        <w:t xml:space="preserve">t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 xml:space="preserve">e 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ou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dn</w:t>
      </w:r>
      <w:r>
        <w:rPr>
          <w:rFonts w:ascii="Arial" w:eastAsia="Arial" w:hAnsi="Arial" w:cs="Arial"/>
          <w:spacing w:val="-1"/>
          <w:sz w:val="18"/>
          <w:szCs w:val="18"/>
        </w:rPr>
        <w:t>'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 xml:space="preserve">ork out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 xml:space="preserve">hat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orr</w:t>
      </w:r>
      <w:r>
        <w:rPr>
          <w:rFonts w:ascii="Arial" w:eastAsia="Arial" w:hAnsi="Arial" w:cs="Arial"/>
          <w:spacing w:val="-2"/>
          <w:sz w:val="18"/>
          <w:szCs w:val="18"/>
        </w:rPr>
        <w:t>y</w:t>
      </w:r>
      <w:r>
        <w:rPr>
          <w:rFonts w:ascii="Arial" w:eastAsia="Arial" w:hAnsi="Arial" w:cs="Arial"/>
          <w:sz w:val="18"/>
          <w:szCs w:val="18"/>
        </w:rPr>
        <w:t>ing her.</w:t>
      </w:r>
    </w:p>
    <w:p w:rsidR="00390CA3" w:rsidRDefault="00390CA3">
      <w:pPr>
        <w:spacing w:before="8" w:line="160" w:lineRule="exact"/>
        <w:rPr>
          <w:sz w:val="16"/>
          <w:szCs w:val="16"/>
        </w:rPr>
      </w:pPr>
    </w:p>
    <w:p w:rsidR="00390CA3" w:rsidRDefault="00BD6A69">
      <w:pPr>
        <w:tabs>
          <w:tab w:val="left" w:pos="1120"/>
        </w:tabs>
        <w:spacing w:line="242" w:lineRule="auto"/>
        <w:ind w:left="1120" w:right="920" w:hanging="819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3671</w:t>
      </w:r>
      <w:r>
        <w:rPr>
          <w:rFonts w:ascii="Arial" w:eastAsia="Arial" w:hAnsi="Arial" w:cs="Arial"/>
          <w:spacing w:val="-2"/>
          <w:sz w:val="18"/>
          <w:szCs w:val="18"/>
        </w:rPr>
        <w:t>8</w:t>
      </w:r>
      <w:r>
        <w:rPr>
          <w:rFonts w:ascii="Arial" w:eastAsia="Arial" w:hAnsi="Arial" w:cs="Arial"/>
          <w:sz w:val="18"/>
          <w:szCs w:val="18"/>
        </w:rPr>
        <w:t>8</w:t>
      </w:r>
      <w:r>
        <w:rPr>
          <w:rFonts w:ascii="Arial" w:eastAsia="Arial" w:hAnsi="Arial" w:cs="Arial"/>
          <w:sz w:val="18"/>
          <w:szCs w:val="18"/>
        </w:rPr>
        <w:tab/>
        <w:t xml:space="preserve">I 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new</w:t>
      </w:r>
      <w:r>
        <w:rPr>
          <w:rFonts w:ascii="Arial" w:eastAsia="Arial" w:hAnsi="Arial" w:cs="Arial"/>
          <w:spacing w:val="-3"/>
          <w:sz w:val="18"/>
          <w:szCs w:val="18"/>
        </w:rPr>
        <w:t xml:space="preserve"> w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3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ere ha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ing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an 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ar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hqu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 xml:space="preserve">e.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 xml:space="preserve">he </w:t>
      </w:r>
      <w:r>
        <w:rPr>
          <w:rFonts w:ascii="Arial" w:eastAsia="Arial" w:hAnsi="Arial" w:cs="Arial"/>
          <w:spacing w:val="-2"/>
          <w:sz w:val="18"/>
          <w:szCs w:val="18"/>
        </w:rPr>
        <w:t>g</w:t>
      </w:r>
      <w:r>
        <w:rPr>
          <w:rFonts w:ascii="Arial" w:eastAsia="Arial" w:hAnsi="Arial" w:cs="Arial"/>
          <w:sz w:val="18"/>
          <w:szCs w:val="18"/>
        </w:rPr>
        <w:t>l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ss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ll r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ttl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n t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 xml:space="preserve">e </w:t>
      </w:r>
      <w:r>
        <w:rPr>
          <w:rFonts w:ascii="Arial" w:eastAsia="Arial" w:hAnsi="Arial" w:cs="Arial"/>
          <w:spacing w:val="-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id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board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and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the</w:t>
      </w:r>
      <w:r>
        <w:rPr>
          <w:rFonts w:ascii="Arial" w:eastAsia="Arial" w:hAnsi="Arial" w:cs="Arial"/>
          <w:spacing w:val="8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ol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 xml:space="preserve">er door 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n t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e ga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age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e a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lo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z w:val="18"/>
          <w:szCs w:val="18"/>
        </w:rPr>
        <w:t>d no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li</w:t>
      </w:r>
      <w:r>
        <w:rPr>
          <w:rFonts w:ascii="Arial" w:eastAsia="Arial" w:hAnsi="Arial" w:cs="Arial"/>
          <w:spacing w:val="-2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 xml:space="preserve">e 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be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 xml:space="preserve">ng </w:t>
      </w:r>
      <w:r>
        <w:rPr>
          <w:rFonts w:ascii="Arial" w:eastAsia="Arial" w:hAnsi="Arial" w:cs="Arial"/>
          <w:spacing w:val="-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h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n.</w:t>
      </w:r>
    </w:p>
    <w:p w:rsidR="00390CA3" w:rsidRDefault="00390CA3">
      <w:pPr>
        <w:spacing w:before="16" w:line="220" w:lineRule="exact"/>
      </w:pPr>
    </w:p>
    <w:p w:rsidR="00390CA3" w:rsidRDefault="00BD6A69">
      <w:pPr>
        <w:tabs>
          <w:tab w:val="left" w:pos="1120"/>
          <w:tab w:val="left" w:pos="8809"/>
        </w:tabs>
        <w:spacing w:line="143" w:lineRule="auto"/>
        <w:ind w:left="1120" w:right="446" w:hanging="819"/>
        <w:rPr>
          <w:rFonts w:ascii="Calibri" w:eastAsia="Calibri" w:hAnsi="Calibri" w:cs="Calibri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3621</w:t>
      </w:r>
      <w:r>
        <w:rPr>
          <w:rFonts w:ascii="Arial" w:eastAsia="Arial" w:hAnsi="Arial" w:cs="Arial"/>
          <w:spacing w:val="-2"/>
          <w:sz w:val="18"/>
          <w:szCs w:val="18"/>
        </w:rPr>
        <w:t>5</w:t>
      </w:r>
      <w:r>
        <w:rPr>
          <w:rFonts w:ascii="Arial" w:eastAsia="Arial" w:hAnsi="Arial" w:cs="Arial"/>
          <w:sz w:val="18"/>
          <w:szCs w:val="18"/>
        </w:rPr>
        <w:t>7</w:t>
      </w:r>
      <w:r>
        <w:rPr>
          <w:rFonts w:ascii="Arial" w:eastAsia="Arial" w:hAnsi="Arial" w:cs="Arial"/>
          <w:sz w:val="18"/>
          <w:szCs w:val="18"/>
        </w:rPr>
        <w:tab/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he only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th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 xml:space="preserve">ng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e not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ed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the </w:t>
      </w:r>
      <w:r>
        <w:rPr>
          <w:rFonts w:ascii="Arial" w:eastAsia="Arial" w:hAnsi="Arial" w:cs="Arial"/>
          <w:spacing w:val="-2"/>
          <w:sz w:val="18"/>
          <w:szCs w:val="18"/>
        </w:rPr>
        <w:t>b</w:t>
      </w:r>
      <w:r>
        <w:rPr>
          <w:rFonts w:ascii="Arial" w:eastAsia="Arial" w:hAnsi="Arial" w:cs="Arial"/>
          <w:sz w:val="18"/>
          <w:szCs w:val="18"/>
        </w:rPr>
        <w:t xml:space="preserve">ig 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ig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t f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ng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hi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 xml:space="preserve">h 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an</w:t>
      </w:r>
      <w:r>
        <w:rPr>
          <w:rFonts w:ascii="Arial" w:eastAsia="Arial" w:hAnsi="Arial" w:cs="Arial"/>
          <w:spacing w:val="-2"/>
          <w:sz w:val="18"/>
          <w:szCs w:val="18"/>
        </w:rPr>
        <w:t>g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b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e our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ta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 xml:space="preserve">r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 xml:space="preserve">ell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s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i</w:t>
      </w:r>
      <w:r>
        <w:rPr>
          <w:rFonts w:ascii="Arial" w:eastAsia="Arial" w:hAnsi="Arial" w:cs="Arial"/>
          <w:spacing w:val="-2"/>
          <w:sz w:val="18"/>
          <w:szCs w:val="18"/>
        </w:rPr>
        <w:t>g</w:t>
      </w:r>
      <w:r>
        <w:rPr>
          <w:rFonts w:ascii="Arial" w:eastAsia="Arial" w:hAnsi="Arial" w:cs="Arial"/>
          <w:sz w:val="18"/>
          <w:szCs w:val="18"/>
        </w:rPr>
        <w:t>ht</w:t>
      </w:r>
      <w:r>
        <w:rPr>
          <w:rFonts w:ascii="Arial" w:eastAsia="Arial" w:hAnsi="Arial" w:cs="Arial"/>
          <w:spacing w:val="1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 xml:space="preserve">y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y</w:t>
      </w:r>
      <w:r>
        <w:rPr>
          <w:rFonts w:ascii="Arial" w:eastAsia="Arial" w:hAnsi="Arial" w:cs="Arial"/>
          <w:sz w:val="18"/>
          <w:szCs w:val="18"/>
        </w:rPr>
        <w:t>ing.</w:t>
      </w:r>
      <w:r>
        <w:rPr>
          <w:rFonts w:ascii="Arial" w:eastAsia="Arial" w:hAnsi="Arial" w:cs="Arial"/>
          <w:sz w:val="18"/>
          <w:szCs w:val="18"/>
        </w:rPr>
        <w:tab/>
      </w:r>
      <w:r>
        <w:rPr>
          <w:rFonts w:ascii="Calibri" w:eastAsia="Calibri" w:hAnsi="Calibri" w:cs="Calibri"/>
          <w:i/>
          <w:color w:val="800000"/>
          <w:position w:val="8"/>
          <w:sz w:val="18"/>
          <w:szCs w:val="18"/>
        </w:rPr>
        <w:t>II</w:t>
      </w:r>
    </w:p>
    <w:p w:rsidR="00390CA3" w:rsidRDefault="00390CA3">
      <w:pPr>
        <w:spacing w:before="1" w:line="110" w:lineRule="exact"/>
        <w:rPr>
          <w:sz w:val="11"/>
          <w:szCs w:val="11"/>
        </w:rPr>
      </w:pPr>
    </w:p>
    <w:p w:rsidR="00390CA3" w:rsidRDefault="00BD6A69">
      <w:pPr>
        <w:tabs>
          <w:tab w:val="left" w:pos="1120"/>
        </w:tabs>
        <w:spacing w:before="81" w:line="206" w:lineRule="exact"/>
        <w:ind w:left="1120" w:right="793" w:hanging="819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3391</w:t>
      </w:r>
      <w:r>
        <w:rPr>
          <w:rFonts w:ascii="Arial" w:eastAsia="Arial" w:hAnsi="Arial" w:cs="Arial"/>
          <w:spacing w:val="-2"/>
          <w:sz w:val="18"/>
          <w:szCs w:val="18"/>
        </w:rPr>
        <w:t>5</w:t>
      </w:r>
      <w:r>
        <w:rPr>
          <w:rFonts w:ascii="Arial" w:eastAsia="Arial" w:hAnsi="Arial" w:cs="Arial"/>
          <w:sz w:val="18"/>
          <w:szCs w:val="18"/>
        </w:rPr>
        <w:t>4</w:t>
      </w:r>
      <w:r>
        <w:rPr>
          <w:rFonts w:ascii="Arial" w:eastAsia="Arial" w:hAnsi="Arial" w:cs="Arial"/>
          <w:sz w:val="18"/>
          <w:szCs w:val="18"/>
        </w:rPr>
        <w:tab/>
        <w:t>I al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y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ha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e tro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z w:val="18"/>
          <w:szCs w:val="18"/>
        </w:rPr>
        <w:t>ble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ee</w:t>
      </w:r>
      <w:r>
        <w:rPr>
          <w:rFonts w:ascii="Arial" w:eastAsia="Arial" w:hAnsi="Arial" w:cs="Arial"/>
          <w:spacing w:val="-2"/>
          <w:sz w:val="18"/>
          <w:szCs w:val="18"/>
        </w:rPr>
        <w:t>p</w:t>
      </w:r>
      <w:r>
        <w:rPr>
          <w:rFonts w:ascii="Arial" w:eastAsia="Arial" w:hAnsi="Arial" w:cs="Arial"/>
          <w:sz w:val="18"/>
          <w:szCs w:val="18"/>
        </w:rPr>
        <w:t>ing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and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he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y</w:t>
      </w:r>
      <w:r>
        <w:rPr>
          <w:rFonts w:ascii="Arial" w:eastAsia="Arial" w:hAnsi="Arial" w:cs="Arial"/>
          <w:sz w:val="18"/>
          <w:szCs w:val="18"/>
        </w:rPr>
        <w:t>ing of t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e h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u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really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ga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a </w:t>
      </w:r>
      <w:r>
        <w:rPr>
          <w:rFonts w:ascii="Arial" w:eastAsia="Arial" w:hAnsi="Arial" w:cs="Arial"/>
          <w:spacing w:val="-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tart. E</w:t>
      </w:r>
      <w:r>
        <w:rPr>
          <w:rFonts w:ascii="Arial" w:eastAsia="Arial" w:hAnsi="Arial" w:cs="Arial"/>
          <w:spacing w:val="-1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er</w:t>
      </w:r>
      <w:r>
        <w:rPr>
          <w:rFonts w:ascii="Arial" w:eastAsia="Arial" w:hAnsi="Arial" w:cs="Arial"/>
          <w:spacing w:val="-2"/>
          <w:sz w:val="18"/>
          <w:szCs w:val="18"/>
        </w:rPr>
        <w:t>yo</w:t>
      </w:r>
      <w:r>
        <w:rPr>
          <w:rFonts w:ascii="Arial" w:eastAsia="Arial" w:hAnsi="Arial" w:cs="Arial"/>
          <w:sz w:val="18"/>
          <w:szCs w:val="18"/>
        </w:rPr>
        <w:t>ne el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n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the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ho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le</w:t>
      </w:r>
      <w:r>
        <w:rPr>
          <w:rFonts w:ascii="Arial" w:eastAsia="Arial" w:hAnsi="Arial" w:cs="Arial"/>
          <w:spacing w:val="-2"/>
          <w:sz w:val="18"/>
          <w:szCs w:val="18"/>
        </w:rPr>
        <w:t>p</w:t>
      </w:r>
      <w:r>
        <w:rPr>
          <w:rFonts w:ascii="Arial" w:eastAsia="Arial" w:hAnsi="Arial" w:cs="Arial"/>
          <w:sz w:val="18"/>
          <w:szCs w:val="18"/>
        </w:rPr>
        <w:t>t on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as</w:t>
      </w:r>
      <w:r>
        <w:rPr>
          <w:rFonts w:ascii="Arial" w:eastAsia="Arial" w:hAnsi="Arial" w:cs="Arial"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if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not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ing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had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hap</w:t>
      </w:r>
      <w:r>
        <w:rPr>
          <w:rFonts w:ascii="Arial" w:eastAsia="Arial" w:hAnsi="Arial" w:cs="Arial"/>
          <w:spacing w:val="-2"/>
          <w:sz w:val="18"/>
          <w:szCs w:val="18"/>
        </w:rPr>
        <w:t>p</w:t>
      </w:r>
      <w:r>
        <w:rPr>
          <w:rFonts w:ascii="Arial" w:eastAsia="Arial" w:hAnsi="Arial" w:cs="Arial"/>
          <w:sz w:val="18"/>
          <w:szCs w:val="18"/>
        </w:rPr>
        <w:t>en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 xml:space="preserve">d.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here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no n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i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5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- it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as</w:t>
      </w:r>
      <w:r>
        <w:rPr>
          <w:rFonts w:ascii="Arial" w:eastAsia="Arial" w:hAnsi="Arial" w:cs="Arial"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 xml:space="preserve">o </w:t>
      </w:r>
      <w:r>
        <w:rPr>
          <w:rFonts w:ascii="Arial" w:eastAsia="Arial" w:hAnsi="Arial" w:cs="Arial"/>
          <w:spacing w:val="-1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ery quie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.</w:t>
      </w:r>
    </w:p>
    <w:p w:rsidR="00390CA3" w:rsidRDefault="00390CA3">
      <w:pPr>
        <w:spacing w:before="7" w:line="140" w:lineRule="exact"/>
        <w:rPr>
          <w:sz w:val="14"/>
          <w:szCs w:val="14"/>
        </w:rPr>
      </w:pPr>
    </w:p>
    <w:p w:rsidR="00390CA3" w:rsidRDefault="00BD6A69">
      <w:pPr>
        <w:tabs>
          <w:tab w:val="left" w:pos="1120"/>
        </w:tabs>
        <w:spacing w:line="206" w:lineRule="exact"/>
        <w:ind w:left="1120" w:right="987" w:hanging="819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3231</w:t>
      </w:r>
      <w:r>
        <w:rPr>
          <w:rFonts w:ascii="Arial" w:eastAsia="Arial" w:hAnsi="Arial" w:cs="Arial"/>
          <w:spacing w:val="-2"/>
          <w:sz w:val="18"/>
          <w:szCs w:val="18"/>
        </w:rPr>
        <w:t>8</w:t>
      </w:r>
      <w:r>
        <w:rPr>
          <w:rFonts w:ascii="Arial" w:eastAsia="Arial" w:hAnsi="Arial" w:cs="Arial"/>
          <w:sz w:val="18"/>
          <w:szCs w:val="18"/>
        </w:rPr>
        <w:t>2</w:t>
      </w:r>
      <w:r>
        <w:rPr>
          <w:rFonts w:ascii="Arial" w:eastAsia="Arial" w:hAnsi="Arial" w:cs="Arial"/>
          <w:sz w:val="18"/>
          <w:szCs w:val="18"/>
        </w:rPr>
        <w:tab/>
        <w:t xml:space="preserve">Dad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i</w:t>
      </w:r>
      <w:r>
        <w:rPr>
          <w:rFonts w:ascii="Arial" w:eastAsia="Arial" w:hAnsi="Arial" w:cs="Arial"/>
          <w:sz w:val="18"/>
          <w:szCs w:val="18"/>
        </w:rPr>
        <w:t xml:space="preserve">n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 xml:space="preserve">he </w:t>
      </w:r>
      <w:r>
        <w:rPr>
          <w:rFonts w:ascii="Arial" w:eastAsia="Arial" w:hAnsi="Arial" w:cs="Arial"/>
          <w:spacing w:val="-2"/>
          <w:sz w:val="18"/>
          <w:szCs w:val="18"/>
        </w:rPr>
        <w:t>b</w:t>
      </w:r>
      <w:r>
        <w:rPr>
          <w:rFonts w:ascii="Arial" w:eastAsia="Arial" w:hAnsi="Arial" w:cs="Arial"/>
          <w:sz w:val="18"/>
          <w:szCs w:val="18"/>
        </w:rPr>
        <w:t xml:space="preserve">arn 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oft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i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g hay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 xml:space="preserve">hen he </w:t>
      </w:r>
      <w:r>
        <w:rPr>
          <w:rFonts w:ascii="Arial" w:eastAsia="Arial" w:hAnsi="Arial" w:cs="Arial"/>
          <w:spacing w:val="-2"/>
          <w:sz w:val="18"/>
          <w:szCs w:val="18"/>
        </w:rPr>
        <w:t>f</w:t>
      </w:r>
      <w:r>
        <w:rPr>
          <w:rFonts w:ascii="Arial" w:eastAsia="Arial" w:hAnsi="Arial" w:cs="Arial"/>
          <w:sz w:val="18"/>
          <w:szCs w:val="18"/>
        </w:rPr>
        <w:t>elt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the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barn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y</w:t>
      </w:r>
      <w:r>
        <w:rPr>
          <w:rFonts w:ascii="Arial" w:eastAsia="Arial" w:hAnsi="Arial" w:cs="Arial"/>
          <w:sz w:val="18"/>
          <w:szCs w:val="18"/>
        </w:rPr>
        <w:t>.</w:t>
      </w:r>
      <w:r>
        <w:rPr>
          <w:rFonts w:ascii="Arial" w:eastAsia="Arial" w:hAnsi="Arial" w:cs="Arial"/>
          <w:spacing w:val="-5"/>
          <w:sz w:val="18"/>
          <w:szCs w:val="18"/>
        </w:rPr>
        <w:t xml:space="preserve"> </w:t>
      </w:r>
      <w:r>
        <w:rPr>
          <w:rFonts w:ascii="Arial" w:eastAsia="Arial" w:hAnsi="Arial" w:cs="Arial"/>
          <w:spacing w:val="7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 xml:space="preserve">ere 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 xml:space="preserve">n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 xml:space="preserve">he 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ou</w:t>
      </w:r>
      <w:r>
        <w:rPr>
          <w:rFonts w:ascii="Arial" w:eastAsia="Arial" w:hAnsi="Arial" w:cs="Arial"/>
          <w:spacing w:val="-2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e a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 xml:space="preserve">d 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ou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dn’t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fe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 xml:space="preserve">l a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hi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g.</w:t>
      </w:r>
    </w:p>
    <w:p w:rsidR="00390CA3" w:rsidRDefault="00390CA3">
      <w:pPr>
        <w:spacing w:line="206" w:lineRule="exact"/>
        <w:rPr>
          <w:rFonts w:ascii="Arial" w:eastAsia="Arial" w:hAnsi="Arial" w:cs="Arial"/>
          <w:sz w:val="18"/>
          <w:szCs w:val="18"/>
        </w:rPr>
        <w:sectPr w:rsidR="00390CA3">
          <w:footerReference w:type="default" r:id="rId155"/>
          <w:pgSz w:w="11907" w:h="16840"/>
          <w:pgMar w:top="1560" w:right="1280" w:bottom="780" w:left="1280" w:header="0" w:footer="585" w:gutter="0"/>
          <w:cols w:space="720"/>
        </w:sectPr>
      </w:pPr>
    </w:p>
    <w:p w:rsidR="00390CA3" w:rsidRDefault="00390CA3">
      <w:pPr>
        <w:spacing w:before="1" w:line="140" w:lineRule="exact"/>
        <w:rPr>
          <w:sz w:val="14"/>
          <w:szCs w:val="14"/>
        </w:rPr>
      </w:pPr>
    </w:p>
    <w:tbl>
      <w:tblPr>
        <w:tblW w:w="0" w:type="auto"/>
        <w:tblInd w:w="9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14"/>
        <w:gridCol w:w="7690"/>
        <w:gridCol w:w="505"/>
      </w:tblGrid>
      <w:tr w:rsidR="00390CA3">
        <w:trPr>
          <w:trHeight w:hRule="exact" w:val="289"/>
        </w:trPr>
        <w:tc>
          <w:tcPr>
            <w:tcW w:w="914" w:type="dxa"/>
            <w:tcBorders>
              <w:top w:val="single" w:sz="24" w:space="0" w:color="444444"/>
              <w:left w:val="nil"/>
              <w:bottom w:val="single" w:sz="12" w:space="0" w:color="444444"/>
              <w:right w:val="single" w:sz="8" w:space="0" w:color="FFFFFF"/>
            </w:tcBorders>
            <w:shd w:val="clear" w:color="auto" w:fill="444444"/>
          </w:tcPr>
          <w:p w:rsidR="00390CA3" w:rsidRDefault="00BD6A69">
            <w:pPr>
              <w:pStyle w:val="TableParagraph"/>
              <w:spacing w:before="13"/>
              <w:ind w:left="98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-1"/>
                <w:sz w:val="18"/>
                <w:szCs w:val="18"/>
              </w:rPr>
              <w:t>G</w:t>
            </w:r>
            <w:r>
              <w:rPr>
                <w:rFonts w:ascii="Arial" w:eastAsia="Arial" w:hAnsi="Arial" w:cs="Arial"/>
                <w:b/>
                <w:bCs/>
                <w:color w:val="FFFFFF"/>
                <w:sz w:val="18"/>
                <w:szCs w:val="18"/>
              </w:rPr>
              <w:t>rid Ref</w:t>
            </w:r>
          </w:p>
        </w:tc>
        <w:tc>
          <w:tcPr>
            <w:tcW w:w="7690" w:type="dxa"/>
            <w:tcBorders>
              <w:top w:val="single" w:sz="24" w:space="0" w:color="444444"/>
              <w:left w:val="single" w:sz="8" w:space="0" w:color="FFFFFF"/>
              <w:bottom w:val="single" w:sz="12" w:space="0" w:color="444444"/>
              <w:right w:val="single" w:sz="8" w:space="0" w:color="FFFFFF"/>
            </w:tcBorders>
            <w:shd w:val="clear" w:color="auto" w:fill="444444"/>
          </w:tcPr>
          <w:p w:rsidR="00390CA3" w:rsidRDefault="00BD6A69">
            <w:pPr>
              <w:pStyle w:val="TableParagraph"/>
              <w:spacing w:before="13"/>
              <w:ind w:left="47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z w:val="18"/>
                <w:szCs w:val="18"/>
              </w:rPr>
              <w:t>Comment</w:t>
            </w:r>
          </w:p>
        </w:tc>
        <w:tc>
          <w:tcPr>
            <w:tcW w:w="505" w:type="dxa"/>
            <w:tcBorders>
              <w:top w:val="single" w:sz="24" w:space="0" w:color="444444"/>
              <w:left w:val="single" w:sz="8" w:space="0" w:color="FFFFFF"/>
              <w:bottom w:val="single" w:sz="12" w:space="0" w:color="444444"/>
              <w:right w:val="nil"/>
            </w:tcBorders>
            <w:shd w:val="clear" w:color="auto" w:fill="444444"/>
          </w:tcPr>
          <w:p w:rsidR="00390CA3" w:rsidRDefault="00BD6A69">
            <w:pPr>
              <w:pStyle w:val="TableParagraph"/>
              <w:spacing w:before="13"/>
              <w:ind w:left="95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1"/>
                <w:sz w:val="18"/>
                <w:szCs w:val="18"/>
              </w:rPr>
              <w:t>MM</w:t>
            </w:r>
          </w:p>
        </w:tc>
      </w:tr>
      <w:tr w:rsidR="00390CA3">
        <w:trPr>
          <w:trHeight w:hRule="exact" w:val="62"/>
        </w:trPr>
        <w:tc>
          <w:tcPr>
            <w:tcW w:w="914" w:type="dxa"/>
            <w:tcBorders>
              <w:top w:val="single" w:sz="12" w:space="0" w:color="444444"/>
              <w:left w:val="nil"/>
              <w:bottom w:val="single" w:sz="24" w:space="0" w:color="DADADA"/>
              <w:right w:val="nil"/>
            </w:tcBorders>
          </w:tcPr>
          <w:p w:rsidR="00390CA3" w:rsidRDefault="00390CA3"/>
        </w:tc>
        <w:tc>
          <w:tcPr>
            <w:tcW w:w="7690" w:type="dxa"/>
            <w:tcBorders>
              <w:top w:val="single" w:sz="12" w:space="0" w:color="444444"/>
              <w:left w:val="nil"/>
              <w:bottom w:val="single" w:sz="24" w:space="0" w:color="DADADA"/>
              <w:right w:val="nil"/>
            </w:tcBorders>
          </w:tcPr>
          <w:p w:rsidR="00390CA3" w:rsidRDefault="00390CA3"/>
        </w:tc>
        <w:tc>
          <w:tcPr>
            <w:tcW w:w="505" w:type="dxa"/>
            <w:tcBorders>
              <w:top w:val="single" w:sz="12" w:space="0" w:color="444444"/>
              <w:left w:val="nil"/>
              <w:bottom w:val="single" w:sz="24" w:space="0" w:color="DADADA"/>
              <w:right w:val="nil"/>
            </w:tcBorders>
          </w:tcPr>
          <w:p w:rsidR="00390CA3" w:rsidRDefault="00390CA3"/>
        </w:tc>
      </w:tr>
      <w:tr w:rsidR="00390CA3">
        <w:trPr>
          <w:trHeight w:hRule="exact" w:val="523"/>
        </w:trPr>
        <w:tc>
          <w:tcPr>
            <w:tcW w:w="914" w:type="dxa"/>
            <w:tcBorders>
              <w:top w:val="single" w:sz="24" w:space="0" w:color="DADADA"/>
              <w:left w:val="nil"/>
              <w:bottom w:val="single" w:sz="12" w:space="0" w:color="DADADA"/>
              <w:right w:val="single" w:sz="8" w:space="0" w:color="FFFFFF"/>
            </w:tcBorders>
            <w:shd w:val="clear" w:color="auto" w:fill="DADADA"/>
          </w:tcPr>
          <w:p w:rsidR="00390CA3" w:rsidRDefault="00BD6A69">
            <w:pPr>
              <w:pStyle w:val="TableParagraph"/>
              <w:spacing w:before="17"/>
              <w:ind w:left="153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3151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9</w:t>
            </w:r>
            <w:r>
              <w:rPr>
                <w:rFonts w:ascii="Arial" w:eastAsia="Arial" w:hAnsi="Arial" w:cs="Arial"/>
                <w:sz w:val="18"/>
                <w:szCs w:val="18"/>
              </w:rPr>
              <w:t>2</w:t>
            </w:r>
          </w:p>
        </w:tc>
        <w:tc>
          <w:tcPr>
            <w:tcW w:w="7690" w:type="dxa"/>
            <w:tcBorders>
              <w:top w:val="single" w:sz="24" w:space="0" w:color="DADADA"/>
              <w:left w:val="single" w:sz="8" w:space="0" w:color="FFFFFF"/>
              <w:bottom w:val="single" w:sz="12" w:space="0" w:color="DADADA"/>
              <w:right w:val="single" w:sz="8" w:space="0" w:color="FFFFFF"/>
            </w:tcBorders>
            <w:shd w:val="clear" w:color="auto" w:fill="DADADA"/>
          </w:tcPr>
          <w:p w:rsidR="00390CA3" w:rsidRDefault="00BD6A69">
            <w:pPr>
              <w:pStyle w:val="TableParagraph"/>
              <w:spacing w:before="17"/>
              <w:ind w:left="47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5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ere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pla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y</w:t>
            </w:r>
            <w:r>
              <w:rPr>
                <w:rFonts w:ascii="Arial" w:eastAsia="Arial" w:hAnsi="Arial" w:cs="Arial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g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z w:val="18"/>
                <w:szCs w:val="18"/>
              </w:rPr>
              <w:t>rds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ith f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z w:val="18"/>
                <w:szCs w:val="18"/>
              </w:rPr>
              <w:t>ends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and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no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z w:val="18"/>
                <w:szCs w:val="18"/>
              </w:rPr>
              <w:t>e of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us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felt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or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he</w:t>
            </w:r>
            <w:r>
              <w:rPr>
                <w:rFonts w:ascii="Arial" w:eastAsia="Arial" w:hAnsi="Arial" w:cs="Arial"/>
                <w:sz w:val="18"/>
                <w:szCs w:val="18"/>
              </w:rPr>
              <w:t>ard an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y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h</w:t>
            </w:r>
            <w:r>
              <w:rPr>
                <w:rFonts w:ascii="Arial" w:eastAsia="Arial" w:hAnsi="Arial" w:cs="Arial"/>
                <w:sz w:val="18"/>
                <w:szCs w:val="18"/>
              </w:rPr>
              <w:t>ing.</w:t>
            </w:r>
          </w:p>
        </w:tc>
        <w:tc>
          <w:tcPr>
            <w:tcW w:w="505" w:type="dxa"/>
            <w:tcBorders>
              <w:top w:val="single" w:sz="24" w:space="0" w:color="DADADA"/>
              <w:left w:val="single" w:sz="8" w:space="0" w:color="FFFFFF"/>
              <w:bottom w:val="single" w:sz="12" w:space="0" w:color="DADADA"/>
              <w:right w:val="nil"/>
            </w:tcBorders>
            <w:shd w:val="clear" w:color="auto" w:fill="DADADA"/>
          </w:tcPr>
          <w:p w:rsidR="00390CA3" w:rsidRDefault="00390CA3"/>
        </w:tc>
      </w:tr>
      <w:tr w:rsidR="00390CA3">
        <w:trPr>
          <w:trHeight w:hRule="exact" w:val="62"/>
        </w:trPr>
        <w:tc>
          <w:tcPr>
            <w:tcW w:w="914" w:type="dxa"/>
            <w:tcBorders>
              <w:top w:val="single" w:sz="12" w:space="0" w:color="DADADA"/>
              <w:left w:val="nil"/>
              <w:bottom w:val="single" w:sz="24" w:space="0" w:color="EBEBEB"/>
              <w:right w:val="nil"/>
            </w:tcBorders>
          </w:tcPr>
          <w:p w:rsidR="00390CA3" w:rsidRDefault="00390CA3"/>
        </w:tc>
        <w:tc>
          <w:tcPr>
            <w:tcW w:w="7690" w:type="dxa"/>
            <w:tcBorders>
              <w:top w:val="single" w:sz="12" w:space="0" w:color="DADADA"/>
              <w:left w:val="nil"/>
              <w:bottom w:val="single" w:sz="24" w:space="0" w:color="EBEBEB"/>
              <w:right w:val="nil"/>
            </w:tcBorders>
          </w:tcPr>
          <w:p w:rsidR="00390CA3" w:rsidRDefault="00390CA3"/>
        </w:tc>
        <w:tc>
          <w:tcPr>
            <w:tcW w:w="505" w:type="dxa"/>
            <w:tcBorders>
              <w:top w:val="single" w:sz="12" w:space="0" w:color="DADADA"/>
              <w:left w:val="nil"/>
              <w:bottom w:val="single" w:sz="24" w:space="0" w:color="EBEBEB"/>
              <w:right w:val="nil"/>
            </w:tcBorders>
          </w:tcPr>
          <w:p w:rsidR="00390CA3" w:rsidRDefault="00390CA3"/>
        </w:tc>
      </w:tr>
      <w:tr w:rsidR="00390CA3">
        <w:trPr>
          <w:trHeight w:hRule="exact" w:val="523"/>
        </w:trPr>
        <w:tc>
          <w:tcPr>
            <w:tcW w:w="914" w:type="dxa"/>
            <w:tcBorders>
              <w:top w:val="single" w:sz="24" w:space="0" w:color="EBEBEB"/>
              <w:left w:val="nil"/>
              <w:bottom w:val="single" w:sz="12" w:space="0" w:color="EBEBEB"/>
              <w:right w:val="single" w:sz="8" w:space="0" w:color="FFFFFF"/>
            </w:tcBorders>
            <w:shd w:val="clear" w:color="auto" w:fill="EBEBEB"/>
          </w:tcPr>
          <w:p w:rsidR="00390CA3" w:rsidRDefault="00BD6A69">
            <w:pPr>
              <w:pStyle w:val="TableParagraph"/>
              <w:spacing w:before="17"/>
              <w:ind w:left="153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3531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9</w:t>
            </w:r>
            <w:r>
              <w:rPr>
                <w:rFonts w:ascii="Arial" w:eastAsia="Arial" w:hAnsi="Arial" w:cs="Arial"/>
                <w:sz w:val="18"/>
                <w:szCs w:val="18"/>
              </w:rPr>
              <w:t>5</w:t>
            </w:r>
          </w:p>
        </w:tc>
        <w:tc>
          <w:tcPr>
            <w:tcW w:w="7690" w:type="dxa"/>
            <w:tcBorders>
              <w:top w:val="single" w:sz="24" w:space="0" w:color="EBEBEB"/>
              <w:left w:val="single" w:sz="8" w:space="0" w:color="FFFFFF"/>
              <w:bottom w:val="single" w:sz="12" w:space="0" w:color="EBEBEB"/>
              <w:right w:val="single" w:sz="8" w:space="0" w:color="FFFFFF"/>
            </w:tcBorders>
            <w:shd w:val="clear" w:color="auto" w:fill="EBEBEB"/>
          </w:tcPr>
          <w:p w:rsidR="00390CA3" w:rsidRDefault="00BD6A69">
            <w:pPr>
              <w:pStyle w:val="TableParagraph"/>
              <w:spacing w:before="17" w:line="242" w:lineRule="auto"/>
              <w:ind w:left="47" w:right="605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I tho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u</w:t>
            </w:r>
            <w:r>
              <w:rPr>
                <w:rFonts w:ascii="Arial" w:eastAsia="Arial" w:hAnsi="Arial" w:cs="Arial"/>
                <w:sz w:val="18"/>
                <w:szCs w:val="18"/>
              </w:rPr>
              <w:t>ght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it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as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a t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z w:val="18"/>
                <w:szCs w:val="18"/>
              </w:rPr>
              <w:t>ain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pa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z w:val="18"/>
                <w:szCs w:val="18"/>
              </w:rPr>
              <w:t>ng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by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unt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z w:val="18"/>
                <w:szCs w:val="18"/>
              </w:rPr>
              <w:t>l I 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z w:val="18"/>
                <w:szCs w:val="18"/>
              </w:rPr>
              <w:t>al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ed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that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hile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f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elt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l</w:t>
            </w:r>
            <w:r>
              <w:rPr>
                <w:rFonts w:ascii="Arial" w:eastAsia="Arial" w:hAnsi="Arial" w:cs="Arial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k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a tr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in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here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as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no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ou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z w:val="18"/>
                <w:szCs w:val="18"/>
              </w:rPr>
              <w:t>d.</w:t>
            </w:r>
          </w:p>
        </w:tc>
        <w:tc>
          <w:tcPr>
            <w:tcW w:w="505" w:type="dxa"/>
            <w:tcBorders>
              <w:top w:val="single" w:sz="24" w:space="0" w:color="EBEBEB"/>
              <w:left w:val="single" w:sz="8" w:space="0" w:color="FFFFFF"/>
              <w:bottom w:val="single" w:sz="12" w:space="0" w:color="EBEBEB"/>
              <w:right w:val="nil"/>
            </w:tcBorders>
            <w:shd w:val="clear" w:color="auto" w:fill="EBEBEB"/>
          </w:tcPr>
          <w:p w:rsidR="00390CA3" w:rsidRDefault="00390CA3"/>
        </w:tc>
      </w:tr>
      <w:tr w:rsidR="00390CA3">
        <w:trPr>
          <w:trHeight w:hRule="exact" w:val="62"/>
        </w:trPr>
        <w:tc>
          <w:tcPr>
            <w:tcW w:w="914" w:type="dxa"/>
            <w:tcBorders>
              <w:top w:val="single" w:sz="12" w:space="0" w:color="EBEBEB"/>
              <w:left w:val="nil"/>
              <w:bottom w:val="single" w:sz="24" w:space="0" w:color="DADADA"/>
              <w:right w:val="nil"/>
            </w:tcBorders>
          </w:tcPr>
          <w:p w:rsidR="00390CA3" w:rsidRDefault="00390CA3"/>
        </w:tc>
        <w:tc>
          <w:tcPr>
            <w:tcW w:w="7690" w:type="dxa"/>
            <w:tcBorders>
              <w:top w:val="single" w:sz="12" w:space="0" w:color="EBEBEB"/>
              <w:left w:val="nil"/>
              <w:bottom w:val="single" w:sz="24" w:space="0" w:color="DADADA"/>
              <w:right w:val="nil"/>
            </w:tcBorders>
          </w:tcPr>
          <w:p w:rsidR="00390CA3" w:rsidRDefault="00390CA3"/>
        </w:tc>
        <w:tc>
          <w:tcPr>
            <w:tcW w:w="505" w:type="dxa"/>
            <w:tcBorders>
              <w:top w:val="single" w:sz="12" w:space="0" w:color="EBEBEB"/>
              <w:left w:val="nil"/>
              <w:bottom w:val="single" w:sz="24" w:space="0" w:color="DADADA"/>
              <w:right w:val="nil"/>
            </w:tcBorders>
          </w:tcPr>
          <w:p w:rsidR="00390CA3" w:rsidRDefault="00390CA3"/>
        </w:tc>
      </w:tr>
      <w:tr w:rsidR="00390CA3">
        <w:trPr>
          <w:trHeight w:hRule="exact" w:val="523"/>
        </w:trPr>
        <w:tc>
          <w:tcPr>
            <w:tcW w:w="914" w:type="dxa"/>
            <w:tcBorders>
              <w:top w:val="single" w:sz="24" w:space="0" w:color="DADADA"/>
              <w:left w:val="nil"/>
              <w:bottom w:val="single" w:sz="12" w:space="0" w:color="DADADA"/>
              <w:right w:val="single" w:sz="8" w:space="0" w:color="FFFFFF"/>
            </w:tcBorders>
            <w:shd w:val="clear" w:color="auto" w:fill="DADADA"/>
          </w:tcPr>
          <w:p w:rsidR="00390CA3" w:rsidRDefault="00BD6A69">
            <w:pPr>
              <w:pStyle w:val="TableParagraph"/>
              <w:spacing w:before="17"/>
              <w:ind w:left="153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3421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8</w:t>
            </w:r>
            <w:r>
              <w:rPr>
                <w:rFonts w:ascii="Arial" w:eastAsia="Arial" w:hAnsi="Arial" w:cs="Arial"/>
                <w:sz w:val="18"/>
                <w:szCs w:val="18"/>
              </w:rPr>
              <w:t>7</w:t>
            </w:r>
          </w:p>
        </w:tc>
        <w:tc>
          <w:tcPr>
            <w:tcW w:w="7690" w:type="dxa"/>
            <w:tcBorders>
              <w:top w:val="single" w:sz="24" w:space="0" w:color="DADADA"/>
              <w:left w:val="single" w:sz="8" w:space="0" w:color="FFFFFF"/>
              <w:bottom w:val="single" w:sz="12" w:space="0" w:color="DADADA"/>
              <w:right w:val="single" w:sz="8" w:space="0" w:color="FFFFFF"/>
            </w:tcBorders>
            <w:shd w:val="clear" w:color="auto" w:fill="DADADA"/>
          </w:tcPr>
          <w:p w:rsidR="00390CA3" w:rsidRDefault="00BD6A69">
            <w:pPr>
              <w:pStyle w:val="TableParagraph"/>
              <w:spacing w:before="17"/>
              <w:ind w:left="47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5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4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z w:val="18"/>
                <w:szCs w:val="18"/>
              </w:rPr>
              <w:t>uld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all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fe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l 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z w:val="18"/>
                <w:szCs w:val="18"/>
              </w:rPr>
              <w:t>th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ng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bu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t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e did not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k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z w:val="18"/>
                <w:szCs w:val="18"/>
              </w:rPr>
              <w:t>ow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hat</w:t>
            </w:r>
            <w:r>
              <w:rPr>
                <w:rFonts w:ascii="Arial" w:eastAsia="Arial" w:hAnsi="Arial" w:cs="Arial"/>
                <w:spacing w:val="5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it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.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5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ere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at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h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ing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V at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he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ti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z w:val="18"/>
                <w:szCs w:val="18"/>
              </w:rPr>
              <w:t>e.</w:t>
            </w:r>
          </w:p>
        </w:tc>
        <w:tc>
          <w:tcPr>
            <w:tcW w:w="505" w:type="dxa"/>
            <w:tcBorders>
              <w:top w:val="single" w:sz="24" w:space="0" w:color="DADADA"/>
              <w:left w:val="single" w:sz="8" w:space="0" w:color="FFFFFF"/>
              <w:bottom w:val="single" w:sz="12" w:space="0" w:color="DADADA"/>
              <w:right w:val="nil"/>
            </w:tcBorders>
            <w:shd w:val="clear" w:color="auto" w:fill="DADADA"/>
          </w:tcPr>
          <w:p w:rsidR="00390CA3" w:rsidRDefault="00390CA3"/>
        </w:tc>
      </w:tr>
      <w:tr w:rsidR="00390CA3">
        <w:trPr>
          <w:trHeight w:hRule="exact" w:val="62"/>
        </w:trPr>
        <w:tc>
          <w:tcPr>
            <w:tcW w:w="914" w:type="dxa"/>
            <w:tcBorders>
              <w:top w:val="single" w:sz="12" w:space="0" w:color="DADADA"/>
              <w:left w:val="nil"/>
              <w:bottom w:val="single" w:sz="24" w:space="0" w:color="EBEBEB"/>
              <w:right w:val="nil"/>
            </w:tcBorders>
          </w:tcPr>
          <w:p w:rsidR="00390CA3" w:rsidRDefault="00390CA3"/>
        </w:tc>
        <w:tc>
          <w:tcPr>
            <w:tcW w:w="7690" w:type="dxa"/>
            <w:tcBorders>
              <w:top w:val="single" w:sz="12" w:space="0" w:color="DADADA"/>
              <w:left w:val="nil"/>
              <w:bottom w:val="single" w:sz="24" w:space="0" w:color="EBEBEB"/>
              <w:right w:val="nil"/>
            </w:tcBorders>
          </w:tcPr>
          <w:p w:rsidR="00390CA3" w:rsidRDefault="00390CA3"/>
        </w:tc>
        <w:tc>
          <w:tcPr>
            <w:tcW w:w="505" w:type="dxa"/>
            <w:tcBorders>
              <w:top w:val="single" w:sz="12" w:space="0" w:color="DADADA"/>
              <w:left w:val="nil"/>
              <w:bottom w:val="single" w:sz="24" w:space="0" w:color="EBEBEB"/>
              <w:right w:val="nil"/>
            </w:tcBorders>
          </w:tcPr>
          <w:p w:rsidR="00390CA3" w:rsidRDefault="00390CA3"/>
        </w:tc>
      </w:tr>
      <w:tr w:rsidR="00390CA3">
        <w:trPr>
          <w:trHeight w:hRule="exact" w:val="522"/>
        </w:trPr>
        <w:tc>
          <w:tcPr>
            <w:tcW w:w="914" w:type="dxa"/>
            <w:tcBorders>
              <w:top w:val="single" w:sz="24" w:space="0" w:color="EBEBEB"/>
              <w:left w:val="nil"/>
              <w:bottom w:val="single" w:sz="12" w:space="0" w:color="EBEBEB"/>
              <w:right w:val="single" w:sz="8" w:space="0" w:color="FFFFFF"/>
            </w:tcBorders>
            <w:shd w:val="clear" w:color="auto" w:fill="EBEBEB"/>
          </w:tcPr>
          <w:p w:rsidR="00390CA3" w:rsidRDefault="00BD6A69">
            <w:pPr>
              <w:pStyle w:val="TableParagraph"/>
              <w:spacing w:before="17"/>
              <w:ind w:left="153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3711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9</w:t>
            </w:r>
            <w:r>
              <w:rPr>
                <w:rFonts w:ascii="Arial" w:eastAsia="Arial" w:hAnsi="Arial" w:cs="Arial"/>
                <w:sz w:val="18"/>
                <w:szCs w:val="18"/>
              </w:rPr>
              <w:t>5</w:t>
            </w:r>
          </w:p>
        </w:tc>
        <w:tc>
          <w:tcPr>
            <w:tcW w:w="7690" w:type="dxa"/>
            <w:tcBorders>
              <w:top w:val="single" w:sz="24" w:space="0" w:color="EBEBEB"/>
              <w:left w:val="single" w:sz="8" w:space="0" w:color="FFFFFF"/>
              <w:bottom w:val="single" w:sz="12" w:space="0" w:color="EBEBEB"/>
              <w:right w:val="single" w:sz="8" w:space="0" w:color="FFFFFF"/>
            </w:tcBorders>
            <w:shd w:val="clear" w:color="auto" w:fill="EBEBEB"/>
          </w:tcPr>
          <w:p w:rsidR="00390CA3" w:rsidRDefault="00BD6A69">
            <w:pPr>
              <w:pStyle w:val="TableParagraph"/>
              <w:spacing w:before="21" w:line="206" w:lineRule="exact"/>
              <w:ind w:left="47" w:right="470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he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hole h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z w:val="18"/>
                <w:szCs w:val="18"/>
              </w:rPr>
              <w:t>u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e 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u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z w:val="18"/>
                <w:szCs w:val="18"/>
              </w:rPr>
              <w:t>b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l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ed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l</w:t>
            </w:r>
            <w:r>
              <w:rPr>
                <w:rFonts w:ascii="Arial" w:eastAsia="Arial" w:hAnsi="Arial" w:cs="Arial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k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a n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u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z w:val="18"/>
                <w:szCs w:val="18"/>
              </w:rPr>
              <w:t>ber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of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z w:val="18"/>
                <w:szCs w:val="18"/>
              </w:rPr>
              <w:t>ars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ere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p</w:t>
            </w:r>
            <w:r>
              <w:rPr>
                <w:rFonts w:ascii="Arial" w:eastAsia="Arial" w:hAnsi="Arial" w:cs="Arial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z w:val="18"/>
                <w:szCs w:val="18"/>
              </w:rPr>
              <w:t>g qu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k</w:t>
            </w:r>
            <w:r>
              <w:rPr>
                <w:rFonts w:ascii="Arial" w:eastAsia="Arial" w:hAnsi="Arial" w:cs="Arial"/>
                <w:sz w:val="18"/>
                <w:szCs w:val="18"/>
              </w:rPr>
              <w:t>ly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do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n the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tree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z w:val="18"/>
                <w:szCs w:val="18"/>
              </w:rPr>
              <w:t>.</w:t>
            </w:r>
            <w:r>
              <w:rPr>
                <w:rFonts w:ascii="Arial" w:eastAsia="Arial" w:hAnsi="Arial" w:cs="Arial"/>
                <w:spacing w:val="-5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7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e ju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p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ed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u</w:t>
            </w:r>
            <w:r>
              <w:rPr>
                <w:rFonts w:ascii="Arial" w:eastAsia="Arial" w:hAnsi="Arial" w:cs="Arial"/>
                <w:sz w:val="18"/>
                <w:szCs w:val="18"/>
              </w:rPr>
              <w:t>p to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lo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z w:val="18"/>
                <w:szCs w:val="18"/>
              </w:rPr>
              <w:t>k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z w:val="18"/>
                <w:szCs w:val="18"/>
              </w:rPr>
              <w:t>hrou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g</w:t>
            </w:r>
            <w:r>
              <w:rPr>
                <w:rFonts w:ascii="Arial" w:eastAsia="Arial" w:hAnsi="Arial" w:cs="Arial"/>
                <w:sz w:val="18"/>
                <w:szCs w:val="18"/>
              </w:rPr>
              <w:t>h 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h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indo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, but </w:t>
            </w:r>
            <w:r>
              <w:rPr>
                <w:rFonts w:ascii="Arial" w:eastAsia="Arial" w:hAnsi="Arial" w:cs="Arial"/>
                <w:sz w:val="18"/>
                <w:szCs w:val="18"/>
              </w:rPr>
              <w:t>the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e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ere no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z w:val="18"/>
                <w:szCs w:val="18"/>
              </w:rPr>
              <w:t>rs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i</w:t>
            </w:r>
            <w:r>
              <w:rPr>
                <w:rFonts w:ascii="Arial" w:eastAsia="Arial" w:hAnsi="Arial" w:cs="Arial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z w:val="18"/>
                <w:szCs w:val="18"/>
              </w:rPr>
              <w:t>ght.</w:t>
            </w:r>
          </w:p>
        </w:tc>
        <w:tc>
          <w:tcPr>
            <w:tcW w:w="505" w:type="dxa"/>
            <w:tcBorders>
              <w:top w:val="single" w:sz="24" w:space="0" w:color="EBEBEB"/>
              <w:left w:val="single" w:sz="8" w:space="0" w:color="FFFFFF"/>
              <w:bottom w:val="single" w:sz="12" w:space="0" w:color="EBEBEB"/>
              <w:right w:val="nil"/>
            </w:tcBorders>
            <w:shd w:val="clear" w:color="auto" w:fill="EBEBEB"/>
          </w:tcPr>
          <w:p w:rsidR="00390CA3" w:rsidRDefault="00390CA3">
            <w:pPr>
              <w:pStyle w:val="TableParagraph"/>
              <w:spacing w:before="10" w:line="130" w:lineRule="exact"/>
              <w:rPr>
                <w:sz w:val="13"/>
                <w:szCs w:val="13"/>
              </w:rPr>
            </w:pPr>
          </w:p>
          <w:p w:rsidR="00390CA3" w:rsidRDefault="00BD6A69">
            <w:pPr>
              <w:pStyle w:val="TableParagraph"/>
              <w:ind w:left="45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i/>
                <w:color w:val="800000"/>
                <w:sz w:val="18"/>
                <w:szCs w:val="18"/>
              </w:rPr>
              <w:t>III</w:t>
            </w:r>
          </w:p>
        </w:tc>
      </w:tr>
      <w:tr w:rsidR="00390CA3">
        <w:trPr>
          <w:trHeight w:hRule="exact" w:val="62"/>
        </w:trPr>
        <w:tc>
          <w:tcPr>
            <w:tcW w:w="914" w:type="dxa"/>
            <w:tcBorders>
              <w:top w:val="single" w:sz="12" w:space="0" w:color="EBEBEB"/>
              <w:left w:val="nil"/>
              <w:bottom w:val="single" w:sz="24" w:space="0" w:color="DADADA"/>
              <w:right w:val="nil"/>
            </w:tcBorders>
          </w:tcPr>
          <w:p w:rsidR="00390CA3" w:rsidRDefault="00390CA3"/>
        </w:tc>
        <w:tc>
          <w:tcPr>
            <w:tcW w:w="7690" w:type="dxa"/>
            <w:tcBorders>
              <w:top w:val="single" w:sz="12" w:space="0" w:color="EBEBEB"/>
              <w:left w:val="nil"/>
              <w:bottom w:val="single" w:sz="24" w:space="0" w:color="DADADA"/>
              <w:right w:val="nil"/>
            </w:tcBorders>
          </w:tcPr>
          <w:p w:rsidR="00390CA3" w:rsidRDefault="00390CA3"/>
        </w:tc>
        <w:tc>
          <w:tcPr>
            <w:tcW w:w="505" w:type="dxa"/>
            <w:tcBorders>
              <w:top w:val="single" w:sz="12" w:space="0" w:color="EBEBEB"/>
              <w:left w:val="nil"/>
              <w:bottom w:val="single" w:sz="24" w:space="0" w:color="DADADA"/>
              <w:right w:val="nil"/>
            </w:tcBorders>
          </w:tcPr>
          <w:p w:rsidR="00390CA3" w:rsidRDefault="00390CA3"/>
        </w:tc>
      </w:tr>
      <w:tr w:rsidR="00390CA3">
        <w:trPr>
          <w:trHeight w:hRule="exact" w:val="523"/>
        </w:trPr>
        <w:tc>
          <w:tcPr>
            <w:tcW w:w="914" w:type="dxa"/>
            <w:tcBorders>
              <w:top w:val="single" w:sz="24" w:space="0" w:color="DADADA"/>
              <w:left w:val="nil"/>
              <w:bottom w:val="single" w:sz="12" w:space="0" w:color="DADADA"/>
              <w:right w:val="single" w:sz="8" w:space="0" w:color="FFFFFF"/>
            </w:tcBorders>
            <w:shd w:val="clear" w:color="auto" w:fill="DADADA"/>
          </w:tcPr>
          <w:p w:rsidR="00390CA3" w:rsidRDefault="00BD6A69">
            <w:pPr>
              <w:pStyle w:val="TableParagraph"/>
              <w:spacing w:before="17"/>
              <w:ind w:left="153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3851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4</w:t>
            </w:r>
            <w:r>
              <w:rPr>
                <w:rFonts w:ascii="Arial" w:eastAsia="Arial" w:hAnsi="Arial" w:cs="Arial"/>
                <w:sz w:val="18"/>
                <w:szCs w:val="18"/>
              </w:rPr>
              <w:t>3</w:t>
            </w:r>
          </w:p>
        </w:tc>
        <w:tc>
          <w:tcPr>
            <w:tcW w:w="7690" w:type="dxa"/>
            <w:tcBorders>
              <w:top w:val="single" w:sz="24" w:space="0" w:color="DADADA"/>
              <w:left w:val="single" w:sz="8" w:space="0" w:color="FFFFFF"/>
              <w:bottom w:val="single" w:sz="12" w:space="0" w:color="DADADA"/>
              <w:right w:val="single" w:sz="8" w:space="0" w:color="FFFFFF"/>
            </w:tcBorders>
            <w:shd w:val="clear" w:color="auto" w:fill="DADADA"/>
          </w:tcPr>
          <w:p w:rsidR="00390CA3" w:rsidRDefault="00BD6A69">
            <w:pPr>
              <w:pStyle w:val="TableParagraph"/>
              <w:spacing w:before="17" w:line="242" w:lineRule="auto"/>
              <w:ind w:left="47" w:right="688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he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hole hou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e 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ho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z w:val="18"/>
                <w:szCs w:val="18"/>
              </w:rPr>
              <w:t>k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d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b</w:t>
            </w:r>
            <w:r>
              <w:rPr>
                <w:rFonts w:ascii="Arial" w:eastAsia="Arial" w:hAnsi="Arial" w:cs="Arial"/>
                <w:sz w:val="18"/>
                <w:szCs w:val="18"/>
              </w:rPr>
              <w:t>ri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k</w:t>
            </w:r>
            <w:r>
              <w:rPr>
                <w:rFonts w:ascii="Arial" w:eastAsia="Arial" w:hAnsi="Arial" w:cs="Arial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4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z w:val="18"/>
                <w:szCs w:val="18"/>
              </w:rPr>
              <w:t>ra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k</w:t>
            </w:r>
            <w:r>
              <w:rPr>
                <w:rFonts w:ascii="Arial" w:eastAsia="Arial" w:hAnsi="Arial" w:cs="Arial"/>
                <w:sz w:val="18"/>
                <w:szCs w:val="18"/>
              </w:rPr>
              <w:t>ed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n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he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f</w:t>
            </w:r>
            <w:r>
              <w:rPr>
                <w:rFonts w:ascii="Arial" w:eastAsia="Arial" w:hAnsi="Arial" w:cs="Arial"/>
                <w:sz w:val="18"/>
                <w:szCs w:val="18"/>
              </w:rPr>
              <w:t>ire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p</w:t>
            </w:r>
            <w:r>
              <w:rPr>
                <w:rFonts w:ascii="Arial" w:eastAsia="Arial" w:hAnsi="Arial" w:cs="Arial"/>
                <w:sz w:val="18"/>
                <w:szCs w:val="18"/>
              </w:rPr>
              <w:t>la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z w:val="18"/>
                <w:szCs w:val="18"/>
              </w:rPr>
              <w:t>e.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4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indo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i</w:t>
            </w:r>
            <w:r>
              <w:rPr>
                <w:rFonts w:ascii="Arial" w:eastAsia="Arial" w:hAnsi="Arial" w:cs="Arial"/>
                <w:sz w:val="18"/>
                <w:szCs w:val="18"/>
              </w:rPr>
              <w:t>n 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h</w:t>
            </w:r>
            <w:r>
              <w:rPr>
                <w:rFonts w:ascii="Arial" w:eastAsia="Arial" w:hAnsi="Arial" w:cs="Arial"/>
                <w:sz w:val="18"/>
                <w:szCs w:val="18"/>
              </w:rPr>
              <w:t>e h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z w:val="18"/>
                <w:szCs w:val="18"/>
              </w:rPr>
              <w:t>u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e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z w:val="18"/>
                <w:szCs w:val="18"/>
              </w:rPr>
              <w:t>ra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k</w:t>
            </w:r>
            <w:r>
              <w:rPr>
                <w:rFonts w:ascii="Arial" w:eastAsia="Arial" w:hAnsi="Arial" w:cs="Arial"/>
                <w:sz w:val="18"/>
                <w:szCs w:val="18"/>
              </w:rPr>
              <w:t>ed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and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not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one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gl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u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v</w:t>
            </w:r>
            <w:r>
              <w:rPr>
                <w:rFonts w:ascii="Arial" w:eastAsia="Arial" w:hAnsi="Arial" w:cs="Arial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v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ed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z w:val="18"/>
                <w:szCs w:val="18"/>
              </w:rPr>
              <w:t>n 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h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e 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z w:val="18"/>
                <w:szCs w:val="18"/>
              </w:rPr>
              <w:t>upb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z w:val="18"/>
                <w:szCs w:val="18"/>
              </w:rPr>
              <w:t>ard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.</w:t>
            </w:r>
          </w:p>
        </w:tc>
        <w:tc>
          <w:tcPr>
            <w:tcW w:w="505" w:type="dxa"/>
            <w:tcBorders>
              <w:top w:val="single" w:sz="24" w:space="0" w:color="DADADA"/>
              <w:left w:val="single" w:sz="8" w:space="0" w:color="FFFFFF"/>
              <w:bottom w:val="single" w:sz="12" w:space="0" w:color="DADADA"/>
              <w:right w:val="nil"/>
            </w:tcBorders>
            <w:shd w:val="clear" w:color="auto" w:fill="DADADA"/>
          </w:tcPr>
          <w:p w:rsidR="00390CA3" w:rsidRDefault="00390CA3"/>
        </w:tc>
      </w:tr>
      <w:tr w:rsidR="00390CA3">
        <w:trPr>
          <w:trHeight w:hRule="exact" w:val="62"/>
        </w:trPr>
        <w:tc>
          <w:tcPr>
            <w:tcW w:w="914" w:type="dxa"/>
            <w:tcBorders>
              <w:top w:val="single" w:sz="12" w:space="0" w:color="DADADA"/>
              <w:left w:val="nil"/>
              <w:bottom w:val="single" w:sz="24" w:space="0" w:color="EBEBEB"/>
              <w:right w:val="nil"/>
            </w:tcBorders>
          </w:tcPr>
          <w:p w:rsidR="00390CA3" w:rsidRDefault="00390CA3"/>
        </w:tc>
        <w:tc>
          <w:tcPr>
            <w:tcW w:w="7690" w:type="dxa"/>
            <w:tcBorders>
              <w:top w:val="single" w:sz="12" w:space="0" w:color="DADADA"/>
              <w:left w:val="nil"/>
              <w:bottom w:val="single" w:sz="24" w:space="0" w:color="EBEBEB"/>
              <w:right w:val="nil"/>
            </w:tcBorders>
          </w:tcPr>
          <w:p w:rsidR="00390CA3" w:rsidRDefault="00390CA3"/>
        </w:tc>
        <w:tc>
          <w:tcPr>
            <w:tcW w:w="505" w:type="dxa"/>
            <w:tcBorders>
              <w:top w:val="single" w:sz="12" w:space="0" w:color="DADADA"/>
              <w:left w:val="nil"/>
              <w:bottom w:val="single" w:sz="24" w:space="0" w:color="EBEBEB"/>
              <w:right w:val="nil"/>
            </w:tcBorders>
          </w:tcPr>
          <w:p w:rsidR="00390CA3" w:rsidRDefault="00390CA3"/>
        </w:tc>
      </w:tr>
      <w:tr w:rsidR="00390CA3">
        <w:trPr>
          <w:trHeight w:hRule="exact" w:val="523"/>
        </w:trPr>
        <w:tc>
          <w:tcPr>
            <w:tcW w:w="914" w:type="dxa"/>
            <w:tcBorders>
              <w:top w:val="single" w:sz="24" w:space="0" w:color="EBEBEB"/>
              <w:left w:val="nil"/>
              <w:bottom w:val="single" w:sz="12" w:space="0" w:color="EBEBEB"/>
              <w:right w:val="single" w:sz="8" w:space="0" w:color="FFFFFF"/>
            </w:tcBorders>
            <w:shd w:val="clear" w:color="auto" w:fill="EBEBEB"/>
          </w:tcPr>
          <w:p w:rsidR="00390CA3" w:rsidRDefault="00BD6A69">
            <w:pPr>
              <w:pStyle w:val="TableParagraph"/>
              <w:spacing w:before="17"/>
              <w:ind w:left="153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3611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7</w:t>
            </w:r>
            <w:r>
              <w:rPr>
                <w:rFonts w:ascii="Arial" w:eastAsia="Arial" w:hAnsi="Arial" w:cs="Arial"/>
                <w:sz w:val="18"/>
                <w:szCs w:val="18"/>
              </w:rPr>
              <w:t>3</w:t>
            </w:r>
          </w:p>
        </w:tc>
        <w:tc>
          <w:tcPr>
            <w:tcW w:w="7690" w:type="dxa"/>
            <w:tcBorders>
              <w:top w:val="single" w:sz="24" w:space="0" w:color="EBEBEB"/>
              <w:left w:val="single" w:sz="8" w:space="0" w:color="FFFFFF"/>
              <w:bottom w:val="single" w:sz="12" w:space="0" w:color="EBEBEB"/>
              <w:right w:val="single" w:sz="8" w:space="0" w:color="FFFFFF"/>
            </w:tcBorders>
            <w:shd w:val="clear" w:color="auto" w:fill="EBEBEB"/>
          </w:tcPr>
          <w:p w:rsidR="00390CA3" w:rsidRDefault="00BD6A69">
            <w:pPr>
              <w:pStyle w:val="TableParagraph"/>
              <w:spacing w:before="17" w:line="242" w:lineRule="auto"/>
              <w:ind w:left="47" w:right="269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5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4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h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z w:val="18"/>
                <w:szCs w:val="18"/>
              </w:rPr>
              <w:t>d b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z w:val="18"/>
                <w:szCs w:val="18"/>
              </w:rPr>
              <w:t>en a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ay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v</w:t>
            </w:r>
            <w:r>
              <w:rPr>
                <w:rFonts w:ascii="Arial" w:eastAsia="Arial" w:hAnsi="Arial" w:cs="Arial"/>
                <w:sz w:val="18"/>
                <w:szCs w:val="18"/>
              </w:rPr>
              <w:t>ernight</w:t>
            </w:r>
            <w:r>
              <w:rPr>
                <w:rFonts w:ascii="Arial" w:eastAsia="Arial" w:hAnsi="Arial" w:cs="Arial"/>
                <w:spacing w:val="-4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but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hen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e got h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e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e fo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u</w:t>
            </w:r>
            <w:r>
              <w:rPr>
                <w:rFonts w:ascii="Arial" w:eastAsia="Arial" w:hAnsi="Arial" w:cs="Arial"/>
                <w:sz w:val="18"/>
                <w:szCs w:val="18"/>
              </w:rPr>
              <w:t>nd q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u</w:t>
            </w:r>
            <w:r>
              <w:rPr>
                <w:rFonts w:ascii="Arial" w:eastAsia="Arial" w:hAnsi="Arial" w:cs="Arial"/>
                <w:sz w:val="18"/>
                <w:szCs w:val="18"/>
              </w:rPr>
              <w:t>ite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a few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 xml:space="preserve"> w</w:t>
            </w:r>
            <w:r>
              <w:rPr>
                <w:rFonts w:ascii="Arial" w:eastAsia="Arial" w:hAnsi="Arial" w:cs="Arial"/>
                <w:sz w:val="18"/>
                <w:szCs w:val="18"/>
              </w:rPr>
              <w:t>indo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c</w:t>
            </w:r>
            <w:r>
              <w:rPr>
                <w:rFonts w:ascii="Arial" w:eastAsia="Arial" w:hAnsi="Arial" w:cs="Arial"/>
                <w:sz w:val="18"/>
                <w:szCs w:val="18"/>
              </w:rPr>
              <w:t>ra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ke</w:t>
            </w:r>
            <w:r>
              <w:rPr>
                <w:rFonts w:ascii="Arial" w:eastAsia="Arial" w:hAnsi="Arial" w:cs="Arial"/>
                <w:sz w:val="18"/>
                <w:szCs w:val="18"/>
              </w:rPr>
              <w:t>d and 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h</w:t>
            </w:r>
            <w:r>
              <w:rPr>
                <w:rFonts w:ascii="Arial" w:eastAsia="Arial" w:hAnsi="Arial" w:cs="Arial"/>
                <w:sz w:val="18"/>
                <w:szCs w:val="18"/>
              </w:rPr>
              <w:t>e g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od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z w:val="18"/>
                <w:szCs w:val="18"/>
              </w:rPr>
              <w:t>in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er 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et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h</w:t>
            </w:r>
            <w:r>
              <w:rPr>
                <w:rFonts w:ascii="Arial" w:eastAsia="Arial" w:hAnsi="Arial" w:cs="Arial"/>
                <w:sz w:val="18"/>
                <w:szCs w:val="18"/>
              </w:rPr>
              <w:t>ad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m</w:t>
            </w:r>
            <w:r>
              <w:rPr>
                <w:rFonts w:ascii="Arial" w:eastAsia="Arial" w:hAnsi="Arial" w:cs="Arial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t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p</w:t>
            </w:r>
            <w:r>
              <w:rPr>
                <w:rFonts w:ascii="Arial" w:eastAsia="Arial" w:hAnsi="Arial" w:cs="Arial"/>
                <w:sz w:val="18"/>
                <w:szCs w:val="18"/>
              </w:rPr>
              <w:t>lat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b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k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n.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z w:val="18"/>
                <w:szCs w:val="18"/>
              </w:rPr>
              <w:t>he 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5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f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z w:val="18"/>
                <w:szCs w:val="18"/>
              </w:rPr>
              <w:t>he h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z w:val="18"/>
                <w:szCs w:val="18"/>
              </w:rPr>
              <w:t>u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z w:val="18"/>
                <w:szCs w:val="18"/>
              </w:rPr>
              <w:t>d u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z w:val="18"/>
                <w:szCs w:val="18"/>
              </w:rPr>
              <w:t>ag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ed</w:t>
            </w:r>
            <w:r>
              <w:rPr>
                <w:rFonts w:ascii="Arial" w:eastAsia="Arial" w:hAnsi="Arial" w:cs="Arial"/>
                <w:sz w:val="18"/>
                <w:szCs w:val="18"/>
              </w:rPr>
              <w:t>.</w:t>
            </w:r>
          </w:p>
        </w:tc>
        <w:tc>
          <w:tcPr>
            <w:tcW w:w="505" w:type="dxa"/>
            <w:tcBorders>
              <w:top w:val="single" w:sz="24" w:space="0" w:color="EBEBEB"/>
              <w:left w:val="single" w:sz="8" w:space="0" w:color="FFFFFF"/>
              <w:bottom w:val="single" w:sz="12" w:space="0" w:color="EBEBEB"/>
              <w:right w:val="nil"/>
            </w:tcBorders>
            <w:shd w:val="clear" w:color="auto" w:fill="EBEBEB"/>
          </w:tcPr>
          <w:p w:rsidR="00390CA3" w:rsidRDefault="00390CA3">
            <w:pPr>
              <w:pStyle w:val="TableParagraph"/>
              <w:spacing w:before="10" w:line="130" w:lineRule="exact"/>
              <w:rPr>
                <w:sz w:val="13"/>
                <w:szCs w:val="13"/>
              </w:rPr>
            </w:pPr>
          </w:p>
          <w:p w:rsidR="00390CA3" w:rsidRDefault="00BD6A69">
            <w:pPr>
              <w:pStyle w:val="TableParagraph"/>
              <w:ind w:left="45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i/>
                <w:color w:val="800000"/>
                <w:sz w:val="18"/>
                <w:szCs w:val="18"/>
              </w:rPr>
              <w:t>V</w:t>
            </w:r>
          </w:p>
        </w:tc>
      </w:tr>
      <w:tr w:rsidR="00390CA3">
        <w:trPr>
          <w:trHeight w:hRule="exact" w:val="62"/>
        </w:trPr>
        <w:tc>
          <w:tcPr>
            <w:tcW w:w="914" w:type="dxa"/>
            <w:tcBorders>
              <w:top w:val="single" w:sz="12" w:space="0" w:color="EBEBEB"/>
              <w:left w:val="nil"/>
              <w:bottom w:val="single" w:sz="24" w:space="0" w:color="DADADA"/>
              <w:right w:val="nil"/>
            </w:tcBorders>
          </w:tcPr>
          <w:p w:rsidR="00390CA3" w:rsidRDefault="00390CA3"/>
        </w:tc>
        <w:tc>
          <w:tcPr>
            <w:tcW w:w="7690" w:type="dxa"/>
            <w:tcBorders>
              <w:top w:val="single" w:sz="12" w:space="0" w:color="EBEBEB"/>
              <w:left w:val="nil"/>
              <w:bottom w:val="single" w:sz="24" w:space="0" w:color="DADADA"/>
              <w:right w:val="nil"/>
            </w:tcBorders>
          </w:tcPr>
          <w:p w:rsidR="00390CA3" w:rsidRDefault="00390CA3"/>
        </w:tc>
        <w:tc>
          <w:tcPr>
            <w:tcW w:w="505" w:type="dxa"/>
            <w:tcBorders>
              <w:top w:val="single" w:sz="12" w:space="0" w:color="EBEBEB"/>
              <w:left w:val="nil"/>
              <w:bottom w:val="single" w:sz="24" w:space="0" w:color="DADADA"/>
              <w:right w:val="nil"/>
            </w:tcBorders>
          </w:tcPr>
          <w:p w:rsidR="00390CA3" w:rsidRDefault="00390CA3"/>
        </w:tc>
      </w:tr>
      <w:tr w:rsidR="00390CA3">
        <w:trPr>
          <w:trHeight w:hRule="exact" w:val="524"/>
        </w:trPr>
        <w:tc>
          <w:tcPr>
            <w:tcW w:w="914" w:type="dxa"/>
            <w:tcBorders>
              <w:top w:val="single" w:sz="24" w:space="0" w:color="DADADA"/>
              <w:left w:val="nil"/>
              <w:bottom w:val="single" w:sz="12" w:space="0" w:color="DADADA"/>
              <w:right w:val="single" w:sz="8" w:space="0" w:color="FFFFFF"/>
            </w:tcBorders>
            <w:shd w:val="clear" w:color="auto" w:fill="DADADA"/>
          </w:tcPr>
          <w:p w:rsidR="00390CA3" w:rsidRDefault="00BD6A69">
            <w:pPr>
              <w:pStyle w:val="TableParagraph"/>
              <w:spacing w:before="18"/>
              <w:ind w:left="153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3801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3</w:t>
            </w:r>
            <w:r>
              <w:rPr>
                <w:rFonts w:ascii="Arial" w:eastAsia="Arial" w:hAnsi="Arial" w:cs="Arial"/>
                <w:sz w:val="18"/>
                <w:szCs w:val="18"/>
              </w:rPr>
              <w:t>1</w:t>
            </w:r>
          </w:p>
        </w:tc>
        <w:tc>
          <w:tcPr>
            <w:tcW w:w="7690" w:type="dxa"/>
            <w:tcBorders>
              <w:top w:val="single" w:sz="24" w:space="0" w:color="DADADA"/>
              <w:left w:val="single" w:sz="8" w:space="0" w:color="FFFFFF"/>
              <w:bottom w:val="single" w:sz="12" w:space="0" w:color="DADADA"/>
              <w:right w:val="single" w:sz="8" w:space="0" w:color="FFFFFF"/>
            </w:tcBorders>
            <w:shd w:val="clear" w:color="auto" w:fill="DADADA"/>
          </w:tcPr>
          <w:p w:rsidR="00390CA3" w:rsidRDefault="00BD6A69">
            <w:pPr>
              <w:pStyle w:val="TableParagraph"/>
              <w:spacing w:before="18"/>
              <w:ind w:left="47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z w:val="18"/>
                <w:szCs w:val="18"/>
              </w:rPr>
              <w:t>he fir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t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e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k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z w:val="18"/>
                <w:szCs w:val="18"/>
              </w:rPr>
              <w:t>ew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about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t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as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that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e hea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d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on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z w:val="18"/>
                <w:szCs w:val="18"/>
              </w:rPr>
              <w:t>he 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z w:val="18"/>
                <w:szCs w:val="18"/>
              </w:rPr>
              <w:t>dio.</w:t>
            </w:r>
          </w:p>
        </w:tc>
        <w:tc>
          <w:tcPr>
            <w:tcW w:w="505" w:type="dxa"/>
            <w:tcBorders>
              <w:top w:val="single" w:sz="24" w:space="0" w:color="DADADA"/>
              <w:left w:val="single" w:sz="8" w:space="0" w:color="FFFFFF"/>
              <w:bottom w:val="single" w:sz="12" w:space="0" w:color="DADADA"/>
              <w:right w:val="nil"/>
            </w:tcBorders>
            <w:shd w:val="clear" w:color="auto" w:fill="DADADA"/>
          </w:tcPr>
          <w:p w:rsidR="00390CA3" w:rsidRDefault="00390CA3"/>
        </w:tc>
      </w:tr>
      <w:tr w:rsidR="00390CA3">
        <w:trPr>
          <w:trHeight w:hRule="exact" w:val="62"/>
        </w:trPr>
        <w:tc>
          <w:tcPr>
            <w:tcW w:w="914" w:type="dxa"/>
            <w:tcBorders>
              <w:top w:val="single" w:sz="12" w:space="0" w:color="DADADA"/>
              <w:left w:val="nil"/>
              <w:bottom w:val="single" w:sz="24" w:space="0" w:color="EBEBEB"/>
              <w:right w:val="nil"/>
            </w:tcBorders>
          </w:tcPr>
          <w:p w:rsidR="00390CA3" w:rsidRDefault="00390CA3"/>
        </w:tc>
        <w:tc>
          <w:tcPr>
            <w:tcW w:w="7690" w:type="dxa"/>
            <w:tcBorders>
              <w:top w:val="single" w:sz="12" w:space="0" w:color="DADADA"/>
              <w:left w:val="nil"/>
              <w:bottom w:val="single" w:sz="24" w:space="0" w:color="EBEBEB"/>
              <w:right w:val="nil"/>
            </w:tcBorders>
          </w:tcPr>
          <w:p w:rsidR="00390CA3" w:rsidRDefault="00390CA3"/>
        </w:tc>
        <w:tc>
          <w:tcPr>
            <w:tcW w:w="505" w:type="dxa"/>
            <w:tcBorders>
              <w:top w:val="single" w:sz="12" w:space="0" w:color="DADADA"/>
              <w:left w:val="nil"/>
              <w:bottom w:val="single" w:sz="24" w:space="0" w:color="EBEBEB"/>
              <w:right w:val="nil"/>
            </w:tcBorders>
          </w:tcPr>
          <w:p w:rsidR="00390CA3" w:rsidRDefault="00390CA3"/>
        </w:tc>
      </w:tr>
      <w:tr w:rsidR="00390CA3">
        <w:trPr>
          <w:trHeight w:hRule="exact" w:val="522"/>
        </w:trPr>
        <w:tc>
          <w:tcPr>
            <w:tcW w:w="914" w:type="dxa"/>
            <w:tcBorders>
              <w:top w:val="single" w:sz="24" w:space="0" w:color="EBEBEB"/>
              <w:left w:val="nil"/>
              <w:bottom w:val="single" w:sz="12" w:space="0" w:color="EBEBEB"/>
              <w:right w:val="single" w:sz="8" w:space="0" w:color="FFFFFF"/>
            </w:tcBorders>
            <w:shd w:val="clear" w:color="auto" w:fill="EBEBEB"/>
          </w:tcPr>
          <w:p w:rsidR="00390CA3" w:rsidRDefault="00BD6A69">
            <w:pPr>
              <w:pStyle w:val="TableParagraph"/>
              <w:spacing w:before="17"/>
              <w:ind w:left="153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3451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6</w:t>
            </w:r>
            <w:r>
              <w:rPr>
                <w:rFonts w:ascii="Arial" w:eastAsia="Arial" w:hAnsi="Arial" w:cs="Arial"/>
                <w:sz w:val="18"/>
                <w:szCs w:val="18"/>
              </w:rPr>
              <w:t>5</w:t>
            </w:r>
          </w:p>
        </w:tc>
        <w:tc>
          <w:tcPr>
            <w:tcW w:w="7690" w:type="dxa"/>
            <w:tcBorders>
              <w:top w:val="single" w:sz="24" w:space="0" w:color="EBEBEB"/>
              <w:left w:val="single" w:sz="8" w:space="0" w:color="FFFFFF"/>
              <w:bottom w:val="single" w:sz="12" w:space="0" w:color="EBEBEB"/>
              <w:right w:val="single" w:sz="8" w:space="0" w:color="FFFFFF"/>
            </w:tcBorders>
            <w:shd w:val="clear" w:color="auto" w:fill="EBEBEB"/>
          </w:tcPr>
          <w:p w:rsidR="00390CA3" w:rsidRDefault="00BD6A69">
            <w:pPr>
              <w:pStyle w:val="TableParagraph"/>
              <w:spacing w:before="17"/>
              <w:ind w:left="47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5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4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l</w:t>
            </w:r>
            <w:r>
              <w:rPr>
                <w:rFonts w:ascii="Arial" w:eastAsia="Arial" w:hAnsi="Arial" w:cs="Arial"/>
                <w:sz w:val="18"/>
                <w:szCs w:val="18"/>
              </w:rPr>
              <w:t>l f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z w:val="18"/>
                <w:szCs w:val="18"/>
              </w:rPr>
              <w:t>lt it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and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th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n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e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pe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the 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t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z w:val="18"/>
                <w:szCs w:val="18"/>
              </w:rPr>
              <w:t>f 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h</w:t>
            </w:r>
            <w:r>
              <w:rPr>
                <w:rFonts w:ascii="Arial" w:eastAsia="Arial" w:hAnsi="Arial" w:cs="Arial"/>
                <w:sz w:val="18"/>
                <w:szCs w:val="18"/>
              </w:rPr>
              <w:t>e n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ght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z w:val="18"/>
                <w:szCs w:val="18"/>
              </w:rPr>
              <w:t>rgu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ng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z w:val="18"/>
                <w:szCs w:val="18"/>
              </w:rPr>
              <w:t>f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it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as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an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z w:val="18"/>
                <w:szCs w:val="18"/>
              </w:rPr>
              <w:t>arth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q</w:t>
            </w:r>
            <w:r>
              <w:rPr>
                <w:rFonts w:ascii="Arial" w:eastAsia="Arial" w:hAnsi="Arial" w:cs="Arial"/>
                <w:sz w:val="18"/>
                <w:szCs w:val="18"/>
              </w:rPr>
              <w:t>u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k</w:t>
            </w:r>
            <w:r>
              <w:rPr>
                <w:rFonts w:ascii="Arial" w:eastAsia="Arial" w:hAnsi="Arial" w:cs="Arial"/>
                <w:sz w:val="18"/>
                <w:szCs w:val="18"/>
              </w:rPr>
              <w:t>e.</w:t>
            </w:r>
          </w:p>
        </w:tc>
        <w:tc>
          <w:tcPr>
            <w:tcW w:w="505" w:type="dxa"/>
            <w:tcBorders>
              <w:top w:val="single" w:sz="24" w:space="0" w:color="EBEBEB"/>
              <w:left w:val="single" w:sz="8" w:space="0" w:color="FFFFFF"/>
              <w:bottom w:val="single" w:sz="12" w:space="0" w:color="EBEBEB"/>
              <w:right w:val="nil"/>
            </w:tcBorders>
            <w:shd w:val="clear" w:color="auto" w:fill="EBEBEB"/>
          </w:tcPr>
          <w:p w:rsidR="00390CA3" w:rsidRDefault="00390CA3"/>
        </w:tc>
      </w:tr>
      <w:tr w:rsidR="00390CA3">
        <w:trPr>
          <w:trHeight w:hRule="exact" w:val="62"/>
        </w:trPr>
        <w:tc>
          <w:tcPr>
            <w:tcW w:w="914" w:type="dxa"/>
            <w:tcBorders>
              <w:top w:val="single" w:sz="12" w:space="0" w:color="EBEBEB"/>
              <w:left w:val="nil"/>
              <w:bottom w:val="single" w:sz="24" w:space="0" w:color="DADADA"/>
              <w:right w:val="nil"/>
            </w:tcBorders>
          </w:tcPr>
          <w:p w:rsidR="00390CA3" w:rsidRDefault="00390CA3"/>
        </w:tc>
        <w:tc>
          <w:tcPr>
            <w:tcW w:w="7690" w:type="dxa"/>
            <w:tcBorders>
              <w:top w:val="single" w:sz="12" w:space="0" w:color="EBEBEB"/>
              <w:left w:val="nil"/>
              <w:bottom w:val="single" w:sz="24" w:space="0" w:color="DADADA"/>
              <w:right w:val="nil"/>
            </w:tcBorders>
          </w:tcPr>
          <w:p w:rsidR="00390CA3" w:rsidRDefault="00390CA3"/>
        </w:tc>
        <w:tc>
          <w:tcPr>
            <w:tcW w:w="505" w:type="dxa"/>
            <w:tcBorders>
              <w:top w:val="single" w:sz="12" w:space="0" w:color="EBEBEB"/>
              <w:left w:val="nil"/>
              <w:bottom w:val="single" w:sz="24" w:space="0" w:color="DADADA"/>
              <w:right w:val="nil"/>
            </w:tcBorders>
          </w:tcPr>
          <w:p w:rsidR="00390CA3" w:rsidRDefault="00390CA3"/>
        </w:tc>
      </w:tr>
      <w:tr w:rsidR="00390CA3">
        <w:trPr>
          <w:trHeight w:hRule="exact" w:val="706"/>
        </w:trPr>
        <w:tc>
          <w:tcPr>
            <w:tcW w:w="914" w:type="dxa"/>
            <w:tcBorders>
              <w:top w:val="single" w:sz="24" w:space="0" w:color="DADADA"/>
              <w:left w:val="nil"/>
              <w:bottom w:val="single" w:sz="12" w:space="0" w:color="DADADA"/>
              <w:right w:val="single" w:sz="8" w:space="0" w:color="FFFFFF"/>
            </w:tcBorders>
            <w:shd w:val="clear" w:color="auto" w:fill="DADADA"/>
          </w:tcPr>
          <w:p w:rsidR="00390CA3" w:rsidRDefault="00BD6A69">
            <w:pPr>
              <w:pStyle w:val="TableParagraph"/>
              <w:spacing w:before="17"/>
              <w:ind w:left="153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3541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7</w:t>
            </w:r>
            <w:r>
              <w:rPr>
                <w:rFonts w:ascii="Arial" w:eastAsia="Arial" w:hAnsi="Arial" w:cs="Arial"/>
                <w:sz w:val="18"/>
                <w:szCs w:val="18"/>
              </w:rPr>
              <w:t>5</w:t>
            </w:r>
          </w:p>
        </w:tc>
        <w:tc>
          <w:tcPr>
            <w:tcW w:w="7690" w:type="dxa"/>
            <w:tcBorders>
              <w:top w:val="single" w:sz="24" w:space="0" w:color="DADADA"/>
              <w:left w:val="single" w:sz="8" w:space="0" w:color="FFFFFF"/>
              <w:bottom w:val="single" w:sz="12" w:space="0" w:color="DADADA"/>
              <w:right w:val="single" w:sz="8" w:space="0" w:color="FFFFFF"/>
            </w:tcBorders>
            <w:shd w:val="clear" w:color="auto" w:fill="DADADA"/>
          </w:tcPr>
          <w:p w:rsidR="00390CA3" w:rsidRDefault="00BD6A69">
            <w:pPr>
              <w:pStyle w:val="TableParagraph"/>
              <w:spacing w:before="17"/>
              <w:ind w:left="47" w:right="185"/>
              <w:jc w:val="both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It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as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the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z w:val="18"/>
                <w:szCs w:val="18"/>
              </w:rPr>
              <w:t>ond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qu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k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e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e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h</w:t>
            </w:r>
            <w:r>
              <w:rPr>
                <w:rFonts w:ascii="Arial" w:eastAsia="Arial" w:hAnsi="Arial" w:cs="Arial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v</w:t>
            </w:r>
            <w:r>
              <w:rPr>
                <w:rFonts w:ascii="Arial" w:eastAsia="Arial" w:hAnsi="Arial" w:cs="Arial"/>
                <w:sz w:val="18"/>
                <w:szCs w:val="18"/>
              </w:rPr>
              <w:t>e felt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e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e </w:t>
            </w:r>
            <w:r>
              <w:rPr>
                <w:rFonts w:ascii="Arial" w:eastAsia="Arial" w:hAnsi="Arial" w:cs="Arial"/>
                <w:spacing w:val="6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ve</w:t>
            </w:r>
            <w:r>
              <w:rPr>
                <w:rFonts w:ascii="Arial" w:eastAsia="Arial" w:hAnsi="Arial" w:cs="Arial"/>
                <w:sz w:val="18"/>
                <w:szCs w:val="18"/>
              </w:rPr>
              <w:t>d he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z w:val="18"/>
                <w:szCs w:val="18"/>
              </w:rPr>
              <w:t>e.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ur old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g</w:t>
            </w:r>
            <w:r>
              <w:rPr>
                <w:rFonts w:ascii="Arial" w:eastAsia="Arial" w:hAnsi="Arial" w:cs="Arial"/>
                <w:sz w:val="18"/>
                <w:szCs w:val="18"/>
              </w:rPr>
              <w:t>ran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z w:val="18"/>
                <w:szCs w:val="18"/>
              </w:rPr>
              <w:t>fat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h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er 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z w:val="18"/>
                <w:szCs w:val="18"/>
              </w:rPr>
              <w:t>lo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z w:val="18"/>
                <w:szCs w:val="18"/>
              </w:rPr>
              <w:t>k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tar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ed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z w:val="18"/>
                <w:szCs w:val="18"/>
              </w:rPr>
              <w:t>h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z w:val="18"/>
                <w:szCs w:val="18"/>
              </w:rPr>
              <w:t>g a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d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e had to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z w:val="18"/>
                <w:szCs w:val="18"/>
              </w:rPr>
              <w:t>ju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t</w:t>
            </w:r>
            <w:r>
              <w:rPr>
                <w:rFonts w:ascii="Arial" w:eastAsia="Arial" w:hAnsi="Arial" w:cs="Arial"/>
                <w:sz w:val="18"/>
                <w:szCs w:val="18"/>
              </w:rPr>
              <w:t>he 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in 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h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e 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z w:val="18"/>
                <w:szCs w:val="18"/>
              </w:rPr>
              <w:t>orn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z w:val="18"/>
                <w:szCs w:val="18"/>
              </w:rPr>
              <w:t>ng.</w:t>
            </w:r>
            <w:r>
              <w:rPr>
                <w:rFonts w:ascii="Arial" w:eastAsia="Arial" w:hAnsi="Arial" w:cs="Arial"/>
                <w:spacing w:val="-5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5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4"/>
                <w:sz w:val="18"/>
                <w:szCs w:val="18"/>
              </w:rPr>
              <w:t>v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en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l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t a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few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orna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z w:val="18"/>
                <w:szCs w:val="18"/>
              </w:rPr>
              <w:t>en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fr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he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z w:val="18"/>
                <w:szCs w:val="18"/>
              </w:rPr>
              <w:t>an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el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p</w:t>
            </w:r>
            <w:r>
              <w:rPr>
                <w:rFonts w:ascii="Arial" w:eastAsia="Arial" w:hAnsi="Arial" w:cs="Arial"/>
                <w:sz w:val="18"/>
                <w:szCs w:val="18"/>
              </w:rPr>
              <w:t>ie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z w:val="18"/>
                <w:szCs w:val="18"/>
              </w:rPr>
              <w:t>e.</w:t>
            </w:r>
          </w:p>
        </w:tc>
        <w:tc>
          <w:tcPr>
            <w:tcW w:w="505" w:type="dxa"/>
            <w:tcBorders>
              <w:top w:val="single" w:sz="24" w:space="0" w:color="DADADA"/>
              <w:left w:val="single" w:sz="8" w:space="0" w:color="FFFFFF"/>
              <w:bottom w:val="single" w:sz="12" w:space="0" w:color="DADADA"/>
              <w:right w:val="nil"/>
            </w:tcBorders>
            <w:shd w:val="clear" w:color="auto" w:fill="DADADA"/>
          </w:tcPr>
          <w:p w:rsidR="00390CA3" w:rsidRDefault="00390CA3"/>
        </w:tc>
      </w:tr>
    </w:tbl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11" w:line="280" w:lineRule="exact"/>
        <w:rPr>
          <w:sz w:val="28"/>
          <w:szCs w:val="28"/>
        </w:rPr>
      </w:pPr>
    </w:p>
    <w:p w:rsidR="00390CA3" w:rsidRDefault="00BD6A69">
      <w:pPr>
        <w:tabs>
          <w:tab w:val="right" w:pos="9192"/>
        </w:tabs>
        <w:spacing w:before="80"/>
        <w:ind w:left="118"/>
        <w:rPr>
          <w:rFonts w:ascii="Arial" w:eastAsia="Arial" w:hAnsi="Arial" w:cs="Arial"/>
          <w:sz w:val="16"/>
          <w:szCs w:val="16"/>
        </w:rPr>
      </w:pPr>
      <w:r>
        <w:rPr>
          <w:noProof/>
          <w:lang w:val="en-AU" w:eastAsia="en-AU"/>
        </w:rPr>
        <mc:AlternateContent>
          <mc:Choice Requires="wpg">
            <w:drawing>
              <wp:anchor distT="0" distB="0" distL="114300" distR="114300" simplePos="0" relativeHeight="503311420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27305</wp:posOffset>
                </wp:positionV>
                <wp:extent cx="5796915" cy="1270"/>
                <wp:effectExtent l="6350" t="8255" r="6985" b="9525"/>
                <wp:wrapNone/>
                <wp:docPr id="897" name="Group 5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96915" cy="1270"/>
                          <a:chOff x="1390" y="43"/>
                          <a:chExt cx="9129" cy="2"/>
                        </a:xfrm>
                      </wpg:grpSpPr>
                      <wps:wsp>
                        <wps:cNvPr id="898" name="Freeform 560"/>
                        <wps:cNvSpPr>
                          <a:spLocks/>
                        </wps:cNvSpPr>
                        <wps:spPr bwMode="auto">
                          <a:xfrm>
                            <a:off x="1390" y="43"/>
                            <a:ext cx="9129" cy="2"/>
                          </a:xfrm>
                          <a:custGeom>
                            <a:avLst/>
                            <a:gdLst>
                              <a:gd name="T0" fmla="+- 0 1390 1390"/>
                              <a:gd name="T1" fmla="*/ T0 w 9129"/>
                              <a:gd name="T2" fmla="+- 0 10519 1390"/>
                              <a:gd name="T3" fmla="*/ T2 w 9129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9129">
                                <a:moveTo>
                                  <a:pt x="0" y="0"/>
                                </a:moveTo>
                                <a:lnTo>
                                  <a:pt x="9129" y="0"/>
                                </a:lnTo>
                              </a:path>
                            </a:pathLst>
                          </a:custGeom>
                          <a:noFill/>
                          <a:ln w="4319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59" o:spid="_x0000_s1026" style="position:absolute;margin-left:69.5pt;margin-top:2.15pt;width:456.45pt;height:.1pt;z-index:-5060;mso-position-horizontal-relative:page" coordorigin="1390,43" coordsize="9129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lOwYAMAAOcHAAAOAAAAZHJzL2Uyb0RvYy54bWykVduO2zgMfS+w/yDocYuML3GSsTGeoshl&#10;UKA3oOkHKLZ8wdqSKylxpov991KUnfFkWuyimwdFMiny8JAi796c24acuNK1FCkNbnxKuMhkXosy&#10;pV/3u9ktJdowkbNGCp7SR67pm/s/Xt31XcJDWckm54qAEaGTvktpZUyXeJ7OKt4yfSM7LkBYSNUy&#10;A0dVerliPVhvGy/0/aXXS5V3SmZca/i6cUJ6j/aLgmfmU1FobkiTUsBmcFW4Huzq3d+xpFSsq+ps&#10;gMF+A0XLagFOL6Y2zDByVPULU22dKallYW4y2XqyKOqMYwwQTeBfRfOg5LHDWMqkL7sLTUDtFU+/&#10;bTb7ePqsSJ2n9DZeUSJYC0lCv2SxiC09fVcmoPWgui/dZ+VihO17mf2lQexdy+25dMrk0H+QORhk&#10;RyORnnOhWmsCAidnzMLjJQv8bEgGHxereBkHC0oykAXhakhSVkEm7aVgHkMmQRbNXfqyajtcjYMw&#10;dvdCK/JY4hwiyAGUjQhqTT/Rqf8fnV8q1nHMkrZEXeiEynd07hTntoLJYomxWP+gONKpp1xOJFZN&#10;A+X/yuILQkYmf0UHS7KjNg9cYi7Y6b027h3ksMMM5wP0PTBdtA08idcz4hPrCZfh3VzUglHtT4/s&#10;fdITdD0YHW2Fo5Kz5S+C+KfG5qOeNRZOjEE+yxEiq0bU2VkMsGFHmG08PhZbJ7Wtlz2AG6sMLICS&#10;DfEXuuD7WtfdGVwo6CjXvURRAr3k4DjpmLHIrAu7JX1KkQv7oZUnvpcoMlflD06epI2YarksTlA5&#10;MdywDrDKL04t1klqhdzVTYNpaISFEs2DGLnRsqlzK7RotCoP60aRE7NdEn/D83mmBt1I5Gis4izf&#10;DnvD6sbtwXmD3EL9DRTYSsQ2+Hfsx9vb7W00i8Lldhb5m83s7W4dzZa7YLXYzDfr9Sb4x0ILoqSq&#10;85wLi25syUH0397oMBxcM7005WdRPAt2h7+XwXrPYSDJEMv4j9FBU3EP1HWUg8wf4bEq6WYMzETY&#10;VFJ9p6SH+ZJS/e3IFKekeSeg48RBFNmBhIdosQrhoKaSw1TCRAamUmooFLjdro0bYsdO1WUFngJM&#10;q5BvodUWtX3PiM+hGg7Q9HCH0wRjGSafHVfTM2o9zef7HwAAAP//AwBQSwMEFAAGAAgAAAAhAJXx&#10;/pzeAAAACAEAAA8AAABkcnMvZG93bnJldi54bWxMj0FLw0AQhe+C/2EZwZvdxBixaTalFPVUhLaC&#10;9DbNTpPQ7GzIbpP037s96fHNe7z5Xr6cTCsG6l1jWUE8i0AQl1Y3XCn43n88vYFwHllja5kUXMnB&#10;sri/yzHTduQtDTtfiVDCLkMFtfddJqUrazLoZrYjDt7J9gZ9kH0ldY9jKDetfI6iV2mw4fChxo7W&#10;NZXn3cUo+BxxXCXx+7A5n9bXwz79+tnEpNTjw7RagPA0+b8w3PADOhSB6WgvrJ1og07mYYtX8JKA&#10;uPlRGs9BHMMhBVnk8v+A4hcAAP//AwBQSwECLQAUAAYACAAAACEAtoM4kv4AAADhAQAAEwAAAAAA&#10;AAAAAAAAAAAAAAAAW0NvbnRlbnRfVHlwZXNdLnhtbFBLAQItABQABgAIAAAAIQA4/SH/1gAAAJQB&#10;AAALAAAAAAAAAAAAAAAAAC8BAABfcmVscy8ucmVsc1BLAQItABQABgAIAAAAIQDfklOwYAMAAOcH&#10;AAAOAAAAAAAAAAAAAAAAAC4CAABkcnMvZTJvRG9jLnhtbFBLAQItABQABgAIAAAAIQCV8f6c3gAA&#10;AAgBAAAPAAAAAAAAAAAAAAAAALoFAABkcnMvZG93bnJldi54bWxQSwUGAAAAAAQABADzAAAAxQYA&#10;AAAA&#10;">
                <v:shape id="Freeform 560" o:spid="_x0000_s1027" style="position:absolute;left:1390;top:43;width:9129;height:2;visibility:visible;mso-wrap-style:square;v-text-anchor:top" coordsize="912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VkYT8AA&#10;AADcAAAADwAAAGRycy9kb3ducmV2LnhtbERPy4rCMBTdC/5DuII7TRUR7RhlsAiKuBgfM9tLc22L&#10;yU1pota/NwthlofzXqxaa8SDGl85VjAaJiCIc6crLhScT5vBDIQPyBqNY1LwIg+rZbezwFS7J//Q&#10;4xgKEUPYp6igDKFOpfR5SRb90NXEkbu6xmKIsCmkbvAZw62R4ySZSosVx4YSa1qXlN+Od6vgb6JN&#10;RoW53n615st8lx0m+0ypfq/9/gIRqA3/4o97qxXM5nFtPBOPgFy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VkYT8AAAADcAAAADwAAAAAAAAAAAAAAAACYAgAAZHJzL2Rvd25y&#10;ZXYueG1sUEsFBgAAAAAEAAQA9QAAAIUDAAAAAA==&#10;" path="m,l9129,e" filled="f" strokeweight=".12mm">
                  <v:path arrowok="t" o:connecttype="custom" o:connectlocs="0,0;9129,0" o:connectangles="0,0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b/>
          <w:bCs/>
          <w:sz w:val="16"/>
          <w:szCs w:val="16"/>
        </w:rPr>
        <w:t>E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a</w:t>
      </w:r>
      <w:r>
        <w:rPr>
          <w:rFonts w:ascii="Arial" w:eastAsia="Arial" w:hAnsi="Arial" w:cs="Arial"/>
          <w:b/>
          <w:bCs/>
          <w:sz w:val="16"/>
          <w:szCs w:val="16"/>
        </w:rPr>
        <w:t>r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t</w:t>
      </w:r>
      <w:r>
        <w:rPr>
          <w:rFonts w:ascii="Arial" w:eastAsia="Arial" w:hAnsi="Arial" w:cs="Arial"/>
          <w:b/>
          <w:bCs/>
          <w:sz w:val="16"/>
          <w:szCs w:val="16"/>
        </w:rPr>
        <w:t>hqua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ke</w:t>
      </w:r>
      <w:r>
        <w:rPr>
          <w:rFonts w:ascii="Arial" w:eastAsia="Arial" w:hAnsi="Arial" w:cs="Arial"/>
          <w:b/>
          <w:bCs/>
          <w:sz w:val="16"/>
          <w:szCs w:val="16"/>
        </w:rPr>
        <w:t>s –</w:t>
      </w:r>
      <w:r>
        <w:rPr>
          <w:rFonts w:ascii="Arial" w:eastAsia="Arial" w:hAnsi="Arial" w:cs="Arial"/>
          <w:b/>
          <w:bCs/>
          <w:spacing w:val="-2"/>
          <w:sz w:val="16"/>
          <w:szCs w:val="16"/>
        </w:rPr>
        <w:t xml:space="preserve"> </w:t>
      </w:r>
      <w:r>
        <w:rPr>
          <w:rFonts w:ascii="Arial" w:eastAsia="Arial" w:hAnsi="Arial" w:cs="Arial"/>
          <w:b/>
          <w:bCs/>
          <w:spacing w:val="-3"/>
          <w:sz w:val="16"/>
          <w:szCs w:val="16"/>
        </w:rPr>
        <w:t>T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eac</w:t>
      </w:r>
      <w:r>
        <w:rPr>
          <w:rFonts w:ascii="Arial" w:eastAsia="Arial" w:hAnsi="Arial" w:cs="Arial"/>
          <w:b/>
          <w:bCs/>
          <w:sz w:val="16"/>
          <w:szCs w:val="16"/>
        </w:rPr>
        <w:t xml:space="preserve">her 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N</w:t>
      </w:r>
      <w:r>
        <w:rPr>
          <w:rFonts w:ascii="Arial" w:eastAsia="Arial" w:hAnsi="Arial" w:cs="Arial"/>
          <w:b/>
          <w:bCs/>
          <w:sz w:val="16"/>
          <w:szCs w:val="16"/>
        </w:rPr>
        <w:t>o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te</w:t>
      </w:r>
      <w:r>
        <w:rPr>
          <w:rFonts w:ascii="Arial" w:eastAsia="Arial" w:hAnsi="Arial" w:cs="Arial"/>
          <w:b/>
          <w:bCs/>
          <w:sz w:val="16"/>
          <w:szCs w:val="16"/>
        </w:rPr>
        <w:t xml:space="preserve">s </w:t>
      </w:r>
      <w:r>
        <w:rPr>
          <w:rFonts w:ascii="Arial" w:eastAsia="Arial" w:hAnsi="Arial" w:cs="Arial"/>
          <w:b/>
          <w:bCs/>
          <w:spacing w:val="-4"/>
          <w:sz w:val="16"/>
          <w:szCs w:val="16"/>
        </w:rPr>
        <w:t>a</w:t>
      </w:r>
      <w:r>
        <w:rPr>
          <w:rFonts w:ascii="Arial" w:eastAsia="Arial" w:hAnsi="Arial" w:cs="Arial"/>
          <w:b/>
          <w:bCs/>
          <w:sz w:val="16"/>
          <w:szCs w:val="16"/>
        </w:rPr>
        <w:t>nd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 xml:space="preserve"> </w:t>
      </w:r>
      <w:r>
        <w:rPr>
          <w:rFonts w:ascii="Arial" w:eastAsia="Arial" w:hAnsi="Arial" w:cs="Arial"/>
          <w:b/>
          <w:bCs/>
          <w:sz w:val="16"/>
          <w:szCs w:val="16"/>
        </w:rPr>
        <w:t>S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t</w:t>
      </w:r>
      <w:r>
        <w:rPr>
          <w:rFonts w:ascii="Arial" w:eastAsia="Arial" w:hAnsi="Arial" w:cs="Arial"/>
          <w:b/>
          <w:bCs/>
          <w:sz w:val="16"/>
          <w:szCs w:val="16"/>
        </w:rPr>
        <w:t>udent</w:t>
      </w:r>
      <w:r>
        <w:rPr>
          <w:rFonts w:ascii="Arial" w:eastAsia="Arial" w:hAnsi="Arial" w:cs="Arial"/>
          <w:b/>
          <w:bCs/>
          <w:spacing w:val="2"/>
          <w:sz w:val="16"/>
          <w:szCs w:val="16"/>
        </w:rPr>
        <w:t xml:space="preserve"> </w:t>
      </w:r>
      <w:r>
        <w:rPr>
          <w:rFonts w:ascii="Arial" w:eastAsia="Arial" w:hAnsi="Arial" w:cs="Arial"/>
          <w:b/>
          <w:bCs/>
          <w:spacing w:val="-9"/>
          <w:sz w:val="16"/>
          <w:szCs w:val="16"/>
        </w:rPr>
        <w:t>A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ct</w:t>
      </w:r>
      <w:r>
        <w:rPr>
          <w:rFonts w:ascii="Arial" w:eastAsia="Arial" w:hAnsi="Arial" w:cs="Arial"/>
          <w:b/>
          <w:bCs/>
          <w:sz w:val="16"/>
          <w:szCs w:val="16"/>
        </w:rPr>
        <w:t>i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v</w:t>
      </w:r>
      <w:r>
        <w:rPr>
          <w:rFonts w:ascii="Arial" w:eastAsia="Arial" w:hAnsi="Arial" w:cs="Arial"/>
          <w:b/>
          <w:bCs/>
          <w:sz w:val="16"/>
          <w:szCs w:val="16"/>
        </w:rPr>
        <w:t>i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t</w:t>
      </w:r>
      <w:r>
        <w:rPr>
          <w:rFonts w:ascii="Arial" w:eastAsia="Arial" w:hAnsi="Arial" w:cs="Arial"/>
          <w:b/>
          <w:bCs/>
          <w:sz w:val="16"/>
          <w:szCs w:val="16"/>
        </w:rPr>
        <w:t>i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e</w:t>
      </w:r>
      <w:r>
        <w:rPr>
          <w:rFonts w:ascii="Arial" w:eastAsia="Arial" w:hAnsi="Arial" w:cs="Arial"/>
          <w:b/>
          <w:bCs/>
          <w:sz w:val="16"/>
          <w:szCs w:val="16"/>
        </w:rPr>
        <w:t xml:space="preserve">s </w:t>
      </w:r>
      <w:r>
        <w:rPr>
          <w:rFonts w:ascii="Arial" w:eastAsia="Arial" w:hAnsi="Arial" w:cs="Arial"/>
          <w:b/>
          <w:bCs/>
          <w:sz w:val="16"/>
          <w:szCs w:val="16"/>
        </w:rPr>
        <w:tab/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69</w:t>
      </w:r>
    </w:p>
    <w:p w:rsidR="00390CA3" w:rsidRDefault="00390CA3">
      <w:pPr>
        <w:rPr>
          <w:rFonts w:ascii="Arial" w:eastAsia="Arial" w:hAnsi="Arial" w:cs="Arial"/>
          <w:sz w:val="16"/>
          <w:szCs w:val="16"/>
        </w:rPr>
        <w:sectPr w:rsidR="00390CA3">
          <w:footerReference w:type="default" r:id="rId156"/>
          <w:pgSz w:w="11907" w:h="16840"/>
          <w:pgMar w:top="1560" w:right="1260" w:bottom="280" w:left="1300" w:header="0" w:footer="0" w:gutter="0"/>
          <w:cols w:space="720"/>
        </w:sectPr>
      </w:pPr>
    </w:p>
    <w:p w:rsidR="00390CA3" w:rsidRDefault="00390CA3">
      <w:pPr>
        <w:spacing w:before="18" w:line="280" w:lineRule="exact"/>
        <w:rPr>
          <w:sz w:val="28"/>
          <w:szCs w:val="28"/>
        </w:rPr>
      </w:pPr>
    </w:p>
    <w:p w:rsidR="00390CA3" w:rsidRDefault="00BD6A69">
      <w:pPr>
        <w:ind w:left="138" w:right="150"/>
        <w:rPr>
          <w:rFonts w:ascii="Arial" w:eastAsia="Arial" w:hAnsi="Arial" w:cs="Arial"/>
          <w:sz w:val="13"/>
          <w:szCs w:val="13"/>
        </w:rPr>
      </w:pPr>
      <w:r>
        <w:rPr>
          <w:rFonts w:ascii="Arial" w:eastAsia="Arial" w:hAnsi="Arial" w:cs="Arial"/>
          <w:sz w:val="40"/>
          <w:szCs w:val="40"/>
        </w:rPr>
        <w:t>Earthq</w:t>
      </w:r>
      <w:r>
        <w:rPr>
          <w:rFonts w:ascii="Arial" w:eastAsia="Arial" w:hAnsi="Arial" w:cs="Arial"/>
          <w:spacing w:val="-2"/>
          <w:sz w:val="40"/>
          <w:szCs w:val="40"/>
        </w:rPr>
        <w:t>u</w:t>
      </w:r>
      <w:r>
        <w:rPr>
          <w:rFonts w:ascii="Arial" w:eastAsia="Arial" w:hAnsi="Arial" w:cs="Arial"/>
          <w:sz w:val="40"/>
          <w:szCs w:val="40"/>
        </w:rPr>
        <w:t>a</w:t>
      </w:r>
      <w:r>
        <w:rPr>
          <w:rFonts w:ascii="Arial" w:eastAsia="Arial" w:hAnsi="Arial" w:cs="Arial"/>
          <w:spacing w:val="1"/>
          <w:sz w:val="40"/>
          <w:szCs w:val="40"/>
        </w:rPr>
        <w:t>k</w:t>
      </w:r>
      <w:r>
        <w:rPr>
          <w:rFonts w:ascii="Arial" w:eastAsia="Arial" w:hAnsi="Arial" w:cs="Arial"/>
          <w:sz w:val="40"/>
          <w:szCs w:val="40"/>
        </w:rPr>
        <w:t>e</w:t>
      </w:r>
      <w:r>
        <w:rPr>
          <w:rFonts w:ascii="Arial" w:eastAsia="Arial" w:hAnsi="Arial" w:cs="Arial"/>
          <w:spacing w:val="-2"/>
          <w:sz w:val="40"/>
          <w:szCs w:val="40"/>
        </w:rPr>
        <w:t xml:space="preserve"> </w:t>
      </w:r>
      <w:r>
        <w:rPr>
          <w:rFonts w:ascii="Arial" w:eastAsia="Arial" w:hAnsi="Arial" w:cs="Arial"/>
          <w:spacing w:val="-3"/>
          <w:sz w:val="40"/>
          <w:szCs w:val="40"/>
        </w:rPr>
        <w:t>h</w:t>
      </w:r>
      <w:r>
        <w:rPr>
          <w:rFonts w:ascii="Arial" w:eastAsia="Arial" w:hAnsi="Arial" w:cs="Arial"/>
          <w:sz w:val="40"/>
          <w:szCs w:val="40"/>
        </w:rPr>
        <w:t>a</w:t>
      </w:r>
      <w:r>
        <w:rPr>
          <w:rFonts w:ascii="Arial" w:eastAsia="Arial" w:hAnsi="Arial" w:cs="Arial"/>
          <w:spacing w:val="1"/>
          <w:sz w:val="40"/>
          <w:szCs w:val="40"/>
        </w:rPr>
        <w:t>z</w:t>
      </w:r>
      <w:r>
        <w:rPr>
          <w:rFonts w:ascii="Arial" w:eastAsia="Arial" w:hAnsi="Arial" w:cs="Arial"/>
          <w:spacing w:val="-2"/>
          <w:sz w:val="40"/>
          <w:szCs w:val="40"/>
        </w:rPr>
        <w:t>a</w:t>
      </w:r>
      <w:r>
        <w:rPr>
          <w:rFonts w:ascii="Arial" w:eastAsia="Arial" w:hAnsi="Arial" w:cs="Arial"/>
          <w:sz w:val="40"/>
          <w:szCs w:val="40"/>
        </w:rPr>
        <w:t>rd</w:t>
      </w:r>
      <w:r>
        <w:rPr>
          <w:rFonts w:ascii="Arial" w:eastAsia="Arial" w:hAnsi="Arial" w:cs="Arial"/>
          <w:spacing w:val="1"/>
          <w:sz w:val="40"/>
          <w:szCs w:val="40"/>
        </w:rPr>
        <w:t xml:space="preserve"> </w:t>
      </w:r>
      <w:r>
        <w:rPr>
          <w:rFonts w:ascii="Arial" w:eastAsia="Arial" w:hAnsi="Arial" w:cs="Arial"/>
          <w:spacing w:val="-1"/>
          <w:sz w:val="40"/>
          <w:szCs w:val="40"/>
        </w:rPr>
        <w:t>m</w:t>
      </w:r>
      <w:r>
        <w:rPr>
          <w:rFonts w:ascii="Arial" w:eastAsia="Arial" w:hAnsi="Arial" w:cs="Arial"/>
          <w:spacing w:val="-3"/>
          <w:sz w:val="40"/>
          <w:szCs w:val="40"/>
        </w:rPr>
        <w:t>ap</w:t>
      </w:r>
      <w:r>
        <w:rPr>
          <w:rFonts w:ascii="Arial" w:eastAsia="Arial" w:hAnsi="Arial" w:cs="Arial"/>
          <w:position w:val="10"/>
          <w:sz w:val="13"/>
          <w:szCs w:val="13"/>
        </w:rPr>
        <w:t>4</w:t>
      </w:r>
    </w:p>
    <w:p w:rsidR="00390CA3" w:rsidRDefault="00390CA3">
      <w:pPr>
        <w:spacing w:before="10" w:line="110" w:lineRule="exact"/>
        <w:rPr>
          <w:sz w:val="11"/>
          <w:szCs w:val="11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pStyle w:val="Heading7"/>
        <w:ind w:right="150"/>
        <w:rPr>
          <w:b w:val="0"/>
          <w:bCs w:val="0"/>
        </w:rPr>
      </w:pPr>
      <w:r>
        <w:t>Recommen</w:t>
      </w:r>
      <w:r>
        <w:rPr>
          <w:spacing w:val="3"/>
        </w:rPr>
        <w:t>d</w:t>
      </w:r>
      <w:r>
        <w:t>ed</w:t>
      </w:r>
      <w:r>
        <w:rPr>
          <w:spacing w:val="-8"/>
        </w:rPr>
        <w:t xml:space="preserve"> </w:t>
      </w:r>
      <w:r>
        <w:rPr>
          <w:spacing w:val="-6"/>
        </w:rPr>
        <w:t>A</w:t>
      </w:r>
      <w:r>
        <w:t>ge:</w:t>
      </w:r>
      <w:r>
        <w:rPr>
          <w:spacing w:val="-9"/>
        </w:rPr>
        <w:t xml:space="preserve"> </w:t>
      </w:r>
      <w:r>
        <w:rPr>
          <w:spacing w:val="-1"/>
        </w:rPr>
        <w:t>S</w:t>
      </w:r>
      <w:r>
        <w:t>en</w:t>
      </w:r>
      <w:r>
        <w:rPr>
          <w:spacing w:val="2"/>
        </w:rPr>
        <w:t>i</w:t>
      </w:r>
      <w:r>
        <w:t>or</w:t>
      </w:r>
      <w:r>
        <w:rPr>
          <w:spacing w:val="-11"/>
        </w:rPr>
        <w:t xml:space="preserve"> </w:t>
      </w:r>
      <w:r>
        <w:t>s</w:t>
      </w:r>
      <w:r>
        <w:rPr>
          <w:spacing w:val="1"/>
        </w:rPr>
        <w:t>e</w:t>
      </w:r>
      <w:r>
        <w:t>conda</w:t>
      </w:r>
      <w:r>
        <w:rPr>
          <w:spacing w:val="1"/>
        </w:rPr>
        <w:t>r</w:t>
      </w:r>
      <w:r>
        <w:t>y</w:t>
      </w:r>
    </w:p>
    <w:p w:rsidR="00390CA3" w:rsidRDefault="00390CA3">
      <w:pPr>
        <w:spacing w:before="11" w:line="220" w:lineRule="exact"/>
      </w:pPr>
    </w:p>
    <w:p w:rsidR="00390CA3" w:rsidRDefault="00BD6A69">
      <w:pPr>
        <w:pStyle w:val="BodyText"/>
        <w:spacing w:line="292" w:lineRule="auto"/>
        <w:ind w:right="204"/>
      </w:pPr>
      <w:r>
        <w:rPr>
          <w:spacing w:val="6"/>
        </w:rPr>
        <w:t>W</w:t>
      </w:r>
      <w:r>
        <w:rPr>
          <w:spacing w:val="-3"/>
        </w:rPr>
        <w:t>h</w:t>
      </w:r>
      <w:r>
        <w:t>en</w:t>
      </w:r>
      <w:r>
        <w:rPr>
          <w:spacing w:val="-6"/>
        </w:rPr>
        <w:t xml:space="preserve"> </w:t>
      </w:r>
      <w:r>
        <w:t>n</w:t>
      </w:r>
      <w:r>
        <w:rPr>
          <w:spacing w:val="1"/>
        </w:rPr>
        <w:t>e</w:t>
      </w:r>
      <w:r>
        <w:t>w</w:t>
      </w:r>
      <w:r>
        <w:rPr>
          <w:spacing w:val="-8"/>
        </w:rPr>
        <w:t xml:space="preserve"> </w:t>
      </w:r>
      <w:r>
        <w:rPr>
          <w:spacing w:val="1"/>
        </w:rPr>
        <w:t>b</w:t>
      </w:r>
      <w:r>
        <w:t>ui</w:t>
      </w:r>
      <w:r>
        <w:rPr>
          <w:spacing w:val="-1"/>
        </w:rPr>
        <w:t>l</w:t>
      </w:r>
      <w:r>
        <w:t>din</w:t>
      </w:r>
      <w:r>
        <w:rPr>
          <w:spacing w:val="-1"/>
        </w:rPr>
        <w:t>g</w:t>
      </w:r>
      <w:r>
        <w:t>s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d</w:t>
      </w:r>
      <w:r>
        <w:rPr>
          <w:spacing w:val="1"/>
        </w:rPr>
        <w:t>es</w:t>
      </w:r>
      <w:r>
        <w:rPr>
          <w:spacing w:val="-1"/>
        </w:rPr>
        <w:t>i</w:t>
      </w:r>
      <w:r>
        <w:t>g</w:t>
      </w:r>
      <w:r>
        <w:rPr>
          <w:spacing w:val="-1"/>
        </w:rPr>
        <w:t>n</w:t>
      </w:r>
      <w:r>
        <w:rPr>
          <w:spacing w:val="1"/>
        </w:rPr>
        <w:t>e</w:t>
      </w:r>
      <w:r>
        <w:t>d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rPr>
          <w:spacing w:val="1"/>
        </w:rPr>
        <w:t>n</w:t>
      </w:r>
      <w:r>
        <w:t>d</w:t>
      </w:r>
      <w:r>
        <w:rPr>
          <w:spacing w:val="-6"/>
        </w:rPr>
        <w:t xml:space="preserve"> </w:t>
      </w:r>
      <w:r>
        <w:rPr>
          <w:spacing w:val="1"/>
        </w:rPr>
        <w:t>b</w:t>
      </w:r>
      <w:r>
        <w:t>ui</w:t>
      </w:r>
      <w:r>
        <w:rPr>
          <w:spacing w:val="-1"/>
        </w:rPr>
        <w:t>l</w:t>
      </w:r>
      <w:r>
        <w:t>t,</w:t>
      </w:r>
      <w:r>
        <w:rPr>
          <w:spacing w:val="-3"/>
        </w:rPr>
        <w:t xml:space="preserve"> </w:t>
      </w:r>
      <w:r>
        <w:rPr>
          <w:spacing w:val="2"/>
        </w:rPr>
        <w:t>t</w:t>
      </w:r>
      <w:r>
        <w:t>h</w:t>
      </w:r>
      <w:r>
        <w:rPr>
          <w:spacing w:val="-1"/>
        </w:rPr>
        <w:t>e</w:t>
      </w:r>
      <w:r>
        <w:t>re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n</w:t>
      </w:r>
      <w:r>
        <w:t>u</w:t>
      </w:r>
      <w:r>
        <w:rPr>
          <w:spacing w:val="4"/>
        </w:rPr>
        <w:t>m</w:t>
      </w:r>
      <w:r>
        <w:t>b</w:t>
      </w:r>
      <w:r>
        <w:rPr>
          <w:spacing w:val="-1"/>
        </w:rPr>
        <w:t>e</w:t>
      </w:r>
      <w:r>
        <w:t>r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e</w:t>
      </w:r>
      <w:r>
        <w:rPr>
          <w:spacing w:val="-1"/>
        </w:rPr>
        <w:t>n</w:t>
      </w:r>
      <w:r>
        <w:t>gin</w:t>
      </w:r>
      <w:r>
        <w:rPr>
          <w:spacing w:val="1"/>
        </w:rPr>
        <w:t>e</w:t>
      </w:r>
      <w:r>
        <w:t>eri</w:t>
      </w:r>
      <w:r>
        <w:rPr>
          <w:spacing w:val="-1"/>
        </w:rPr>
        <w:t>n</w:t>
      </w:r>
      <w:r>
        <w:t>g</w:t>
      </w:r>
      <w:r>
        <w:rPr>
          <w:spacing w:val="-4"/>
        </w:rPr>
        <w:t xml:space="preserve"> </w:t>
      </w:r>
      <w:r>
        <w:t>sta</w:t>
      </w:r>
      <w:r>
        <w:rPr>
          <w:spacing w:val="-1"/>
        </w:rPr>
        <w:t>n</w:t>
      </w:r>
      <w:r>
        <w:t>d</w:t>
      </w:r>
      <w:r>
        <w:rPr>
          <w:spacing w:val="-1"/>
        </w:rPr>
        <w:t>a</w:t>
      </w:r>
      <w:r>
        <w:rPr>
          <w:spacing w:val="3"/>
        </w:rPr>
        <w:t>r</w:t>
      </w:r>
      <w:r>
        <w:t>ds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at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ust</w:t>
      </w:r>
      <w:r>
        <w:rPr>
          <w:spacing w:val="-6"/>
        </w:rPr>
        <w:t xml:space="preserve"> </w:t>
      </w:r>
      <w:r>
        <w:rPr>
          <w:spacing w:val="-1"/>
        </w:rPr>
        <w:t>b</w:t>
      </w:r>
      <w:r>
        <w:t>e</w:t>
      </w:r>
      <w:r>
        <w:rPr>
          <w:w w:val="99"/>
        </w:rPr>
        <w:t xml:space="preserve"> </w:t>
      </w:r>
      <w:r>
        <w:rPr>
          <w:rFonts w:cs="Arial"/>
          <w:spacing w:val="4"/>
        </w:rPr>
        <w:t>m</w:t>
      </w:r>
      <w:r>
        <w:rPr>
          <w:rFonts w:cs="Arial"/>
        </w:rPr>
        <w:t>et.</w:t>
      </w:r>
      <w:r>
        <w:rPr>
          <w:rFonts w:cs="Arial"/>
          <w:spacing w:val="-7"/>
        </w:rPr>
        <w:t xml:space="preserve"> </w:t>
      </w:r>
      <w:r>
        <w:rPr>
          <w:rFonts w:cs="Arial"/>
        </w:rPr>
        <w:t>One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of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-1"/>
        </w:rPr>
        <w:t>h</w:t>
      </w:r>
      <w:r>
        <w:rPr>
          <w:rFonts w:cs="Arial"/>
        </w:rPr>
        <w:t>e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3"/>
        </w:rPr>
        <w:t>m</w:t>
      </w:r>
      <w:r>
        <w:rPr>
          <w:rFonts w:cs="Arial"/>
        </w:rPr>
        <w:t>ost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-5"/>
        </w:rPr>
        <w:t>i</w:t>
      </w:r>
      <w:r>
        <w:rPr>
          <w:rFonts w:cs="Arial"/>
          <w:spacing w:val="4"/>
        </w:rPr>
        <w:t>m</w:t>
      </w:r>
      <w:r>
        <w:rPr>
          <w:rFonts w:cs="Arial"/>
        </w:rPr>
        <w:t>p</w:t>
      </w:r>
      <w:r>
        <w:rPr>
          <w:rFonts w:cs="Arial"/>
          <w:spacing w:val="-1"/>
        </w:rPr>
        <w:t>o</w:t>
      </w:r>
      <w:r>
        <w:rPr>
          <w:rFonts w:cs="Arial"/>
        </w:rPr>
        <w:t>rta</w:t>
      </w:r>
      <w:r>
        <w:rPr>
          <w:rFonts w:cs="Arial"/>
          <w:spacing w:val="-1"/>
        </w:rPr>
        <w:t>n</w:t>
      </w:r>
      <w:r>
        <w:rPr>
          <w:rFonts w:cs="Arial"/>
        </w:rPr>
        <w:t>t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-1"/>
        </w:rPr>
        <w:t>i</w:t>
      </w:r>
      <w:r>
        <w:rPr>
          <w:rFonts w:cs="Arial"/>
        </w:rPr>
        <w:t>s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-1"/>
        </w:rPr>
        <w:t>h</w:t>
      </w:r>
      <w:r>
        <w:rPr>
          <w:rFonts w:cs="Arial"/>
        </w:rPr>
        <w:t>e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-1"/>
        </w:rPr>
        <w:t>A</w:t>
      </w:r>
      <w:r>
        <w:rPr>
          <w:rFonts w:cs="Arial"/>
        </w:rPr>
        <w:t>ustr</w:t>
      </w:r>
      <w:r>
        <w:rPr>
          <w:rFonts w:cs="Arial"/>
          <w:spacing w:val="1"/>
        </w:rPr>
        <w:t>a</w:t>
      </w:r>
      <w:r>
        <w:rPr>
          <w:rFonts w:cs="Arial"/>
          <w:spacing w:val="-1"/>
        </w:rPr>
        <w:t>l</w:t>
      </w:r>
      <w:r>
        <w:rPr>
          <w:rFonts w:cs="Arial"/>
          <w:spacing w:val="1"/>
        </w:rPr>
        <w:t>i</w:t>
      </w:r>
      <w:r>
        <w:rPr>
          <w:rFonts w:cs="Arial"/>
        </w:rPr>
        <w:t>an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-1"/>
        </w:rPr>
        <w:t>S</w:t>
      </w:r>
      <w:r>
        <w:rPr>
          <w:rFonts w:cs="Arial"/>
        </w:rPr>
        <w:t>t</w:t>
      </w:r>
      <w:r>
        <w:rPr>
          <w:rFonts w:cs="Arial"/>
          <w:spacing w:val="1"/>
        </w:rPr>
        <w:t>a</w:t>
      </w:r>
      <w:r>
        <w:rPr>
          <w:rFonts w:cs="Arial"/>
        </w:rPr>
        <w:t>n</w:t>
      </w:r>
      <w:r>
        <w:rPr>
          <w:rFonts w:cs="Arial"/>
          <w:spacing w:val="1"/>
        </w:rPr>
        <w:t>d</w:t>
      </w:r>
      <w:r>
        <w:rPr>
          <w:rFonts w:cs="Arial"/>
        </w:rPr>
        <w:t>ard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1"/>
        </w:rPr>
        <w:t>A</w:t>
      </w:r>
      <w:r>
        <w:rPr>
          <w:rFonts w:cs="Arial"/>
          <w:spacing w:val="-1"/>
        </w:rPr>
        <w:t>S</w:t>
      </w:r>
      <w:r>
        <w:rPr>
          <w:rFonts w:cs="Arial"/>
        </w:rPr>
        <w:t>1</w:t>
      </w:r>
      <w:r>
        <w:rPr>
          <w:rFonts w:cs="Arial"/>
          <w:spacing w:val="1"/>
        </w:rPr>
        <w:t>1</w:t>
      </w:r>
      <w:r>
        <w:rPr>
          <w:rFonts w:cs="Arial"/>
        </w:rPr>
        <w:t>7</w:t>
      </w:r>
      <w:r>
        <w:rPr>
          <w:rFonts w:cs="Arial"/>
          <w:spacing w:val="-1"/>
        </w:rPr>
        <w:t>0</w:t>
      </w:r>
      <w:r>
        <w:rPr>
          <w:rFonts w:cs="Arial"/>
          <w:spacing w:val="2"/>
        </w:rPr>
        <w:t>.</w:t>
      </w:r>
      <w:r>
        <w:rPr>
          <w:rFonts w:cs="Arial"/>
        </w:rPr>
        <w:t>4</w:t>
      </w:r>
      <w:r>
        <w:rPr>
          <w:rFonts w:cs="Arial"/>
          <w:spacing w:val="-7"/>
        </w:rPr>
        <w:t xml:space="preserve"> </w:t>
      </w:r>
      <w:r>
        <w:rPr>
          <w:rFonts w:cs="Arial"/>
        </w:rPr>
        <w:t>“S</w:t>
      </w:r>
      <w:r>
        <w:rPr>
          <w:rFonts w:cs="Arial"/>
          <w:spacing w:val="-1"/>
        </w:rPr>
        <w:t>t</w:t>
      </w:r>
      <w:r>
        <w:rPr>
          <w:rFonts w:cs="Arial"/>
        </w:rPr>
        <w:t>ruc</w:t>
      </w:r>
      <w:r>
        <w:rPr>
          <w:rFonts w:cs="Arial"/>
          <w:spacing w:val="2"/>
        </w:rPr>
        <w:t>t</w:t>
      </w:r>
      <w:r>
        <w:rPr>
          <w:rFonts w:cs="Arial"/>
        </w:rPr>
        <w:t>ural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1"/>
        </w:rPr>
        <w:t>d</w:t>
      </w:r>
      <w:r>
        <w:rPr>
          <w:rFonts w:cs="Arial"/>
        </w:rPr>
        <w:t>es</w:t>
      </w:r>
      <w:r>
        <w:rPr>
          <w:rFonts w:cs="Arial"/>
          <w:spacing w:val="-1"/>
        </w:rPr>
        <w:t>i</w:t>
      </w:r>
      <w:r>
        <w:rPr>
          <w:rFonts w:cs="Arial"/>
        </w:rPr>
        <w:t>gn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act</w:t>
      </w:r>
      <w:r>
        <w:rPr>
          <w:rFonts w:cs="Arial"/>
          <w:spacing w:val="-2"/>
        </w:rPr>
        <w:t>i</w:t>
      </w:r>
      <w:r>
        <w:rPr>
          <w:rFonts w:cs="Arial"/>
          <w:spacing w:val="1"/>
        </w:rPr>
        <w:t>o</w:t>
      </w:r>
      <w:r>
        <w:rPr>
          <w:rFonts w:cs="Arial"/>
        </w:rPr>
        <w:t>ns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1"/>
        </w:rPr>
        <w:t>P</w:t>
      </w:r>
      <w:r>
        <w:rPr>
          <w:rFonts w:cs="Arial"/>
        </w:rPr>
        <w:t>art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4:</w:t>
      </w:r>
      <w:r>
        <w:rPr>
          <w:rFonts w:cs="Arial"/>
          <w:w w:val="99"/>
        </w:rPr>
        <w:t xml:space="preserve"> </w:t>
      </w:r>
      <w:r>
        <w:rPr>
          <w:rFonts w:cs="Arial"/>
          <w:spacing w:val="-1"/>
        </w:rPr>
        <w:t>E</w:t>
      </w:r>
      <w:r>
        <w:rPr>
          <w:rFonts w:cs="Arial"/>
        </w:rPr>
        <w:t>art</w:t>
      </w:r>
      <w:r>
        <w:rPr>
          <w:rFonts w:cs="Arial"/>
          <w:spacing w:val="2"/>
        </w:rPr>
        <w:t>h</w:t>
      </w:r>
      <w:r>
        <w:rPr>
          <w:rFonts w:cs="Arial"/>
        </w:rPr>
        <w:t>q</w:t>
      </w:r>
      <w:r>
        <w:rPr>
          <w:rFonts w:cs="Arial"/>
          <w:spacing w:val="-1"/>
        </w:rPr>
        <w:t>u</w:t>
      </w:r>
      <w:r>
        <w:rPr>
          <w:rFonts w:cs="Arial"/>
        </w:rPr>
        <w:t>a</w:t>
      </w:r>
      <w:r>
        <w:rPr>
          <w:rFonts w:cs="Arial"/>
          <w:spacing w:val="3"/>
        </w:rPr>
        <w:t>k</w:t>
      </w:r>
      <w:r>
        <w:rPr>
          <w:rFonts w:cs="Arial"/>
        </w:rPr>
        <w:t>e</w:t>
      </w:r>
      <w:r>
        <w:rPr>
          <w:rFonts w:cs="Arial"/>
          <w:spacing w:val="-8"/>
        </w:rPr>
        <w:t xml:space="preserve"> </w:t>
      </w:r>
      <w:r>
        <w:rPr>
          <w:rFonts w:cs="Arial"/>
          <w:spacing w:val="-1"/>
        </w:rPr>
        <w:t>a</w:t>
      </w:r>
      <w:r>
        <w:rPr>
          <w:rFonts w:cs="Arial"/>
          <w:spacing w:val="1"/>
        </w:rPr>
        <w:t>c</w:t>
      </w:r>
      <w:r>
        <w:rPr>
          <w:rFonts w:cs="Arial"/>
        </w:rPr>
        <w:t>t</w:t>
      </w:r>
      <w:r>
        <w:rPr>
          <w:rFonts w:cs="Arial"/>
          <w:spacing w:val="-2"/>
        </w:rPr>
        <w:t>i</w:t>
      </w:r>
      <w:r>
        <w:rPr>
          <w:rFonts w:cs="Arial"/>
          <w:spacing w:val="1"/>
        </w:rPr>
        <w:t>o</w:t>
      </w:r>
      <w:r>
        <w:rPr>
          <w:rFonts w:cs="Arial"/>
        </w:rPr>
        <w:t>ns</w:t>
      </w:r>
      <w:r>
        <w:rPr>
          <w:rFonts w:cs="Arial"/>
          <w:spacing w:val="-8"/>
        </w:rPr>
        <w:t xml:space="preserve"> </w:t>
      </w:r>
      <w:r>
        <w:rPr>
          <w:rFonts w:cs="Arial"/>
          <w:spacing w:val="-2"/>
        </w:rPr>
        <w:t>i</w:t>
      </w:r>
      <w:r>
        <w:rPr>
          <w:rFonts w:cs="Arial"/>
        </w:rPr>
        <w:t>n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1"/>
        </w:rPr>
        <w:t>A</w:t>
      </w:r>
      <w:r>
        <w:rPr>
          <w:rFonts w:cs="Arial"/>
        </w:rPr>
        <w:t>ustra</w:t>
      </w:r>
      <w:r>
        <w:rPr>
          <w:rFonts w:cs="Arial"/>
          <w:spacing w:val="-2"/>
        </w:rPr>
        <w:t>l</w:t>
      </w:r>
      <w:r>
        <w:rPr>
          <w:rFonts w:cs="Arial"/>
          <w:spacing w:val="1"/>
        </w:rPr>
        <w:t>i</w:t>
      </w:r>
      <w:r>
        <w:rPr>
          <w:rFonts w:cs="Arial"/>
        </w:rPr>
        <w:t>a”.</w:t>
      </w:r>
      <w:r>
        <w:rPr>
          <w:rFonts w:cs="Arial"/>
          <w:spacing w:val="-8"/>
        </w:rPr>
        <w:t xml:space="preserve"> </w:t>
      </w:r>
      <w:r>
        <w:rPr>
          <w:rFonts w:cs="Arial"/>
          <w:spacing w:val="1"/>
        </w:rPr>
        <w:t>G</w:t>
      </w:r>
      <w:r>
        <w:rPr>
          <w:rFonts w:cs="Arial"/>
        </w:rPr>
        <w:t>e</w:t>
      </w:r>
      <w:r>
        <w:rPr>
          <w:rFonts w:cs="Arial"/>
          <w:spacing w:val="-1"/>
        </w:rPr>
        <w:t>o</w:t>
      </w:r>
      <w:r>
        <w:rPr>
          <w:rFonts w:cs="Arial"/>
          <w:spacing w:val="1"/>
        </w:rPr>
        <w:t>sci</w:t>
      </w:r>
      <w:r>
        <w:rPr>
          <w:rFonts w:cs="Arial"/>
        </w:rPr>
        <w:t>e</w:t>
      </w:r>
      <w:r>
        <w:rPr>
          <w:rFonts w:cs="Arial"/>
          <w:spacing w:val="-1"/>
        </w:rPr>
        <w:t>n</w:t>
      </w:r>
      <w:r>
        <w:rPr>
          <w:rFonts w:cs="Arial"/>
          <w:spacing w:val="1"/>
        </w:rPr>
        <w:t>c</w:t>
      </w:r>
      <w:r>
        <w:rPr>
          <w:rFonts w:cs="Arial"/>
        </w:rPr>
        <w:t>e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-1"/>
        </w:rPr>
        <w:t>A</w:t>
      </w:r>
      <w:r>
        <w:rPr>
          <w:rFonts w:cs="Arial"/>
        </w:rPr>
        <w:t>ustral</w:t>
      </w:r>
      <w:r>
        <w:rPr>
          <w:rFonts w:cs="Arial"/>
          <w:spacing w:val="-1"/>
        </w:rPr>
        <w:t>i</w:t>
      </w:r>
      <w:r>
        <w:rPr>
          <w:rFonts w:cs="Arial"/>
        </w:rPr>
        <w:t>a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1"/>
        </w:rPr>
        <w:t>c</w:t>
      </w:r>
      <w:r>
        <w:rPr>
          <w:rFonts w:cs="Arial"/>
          <w:spacing w:val="-3"/>
        </w:rPr>
        <w:t>o</w:t>
      </w:r>
      <w:r>
        <w:rPr>
          <w:rFonts w:cs="Arial"/>
          <w:spacing w:val="4"/>
        </w:rPr>
        <w:t>m</w:t>
      </w:r>
      <w:r>
        <w:rPr>
          <w:rFonts w:cs="Arial"/>
        </w:rPr>
        <w:t>p</w:t>
      </w:r>
      <w:r>
        <w:rPr>
          <w:rFonts w:cs="Arial"/>
          <w:spacing w:val="-2"/>
        </w:rPr>
        <w:t>i</w:t>
      </w:r>
      <w:r>
        <w:rPr>
          <w:rFonts w:cs="Arial"/>
          <w:spacing w:val="-1"/>
        </w:rPr>
        <w:t>l</w:t>
      </w:r>
      <w:r>
        <w:rPr>
          <w:rFonts w:cs="Arial"/>
        </w:rPr>
        <w:t>es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1"/>
        </w:rPr>
        <w:t>ha</w:t>
      </w:r>
      <w:r>
        <w:rPr>
          <w:rFonts w:cs="Arial"/>
          <w:spacing w:val="-2"/>
        </w:rPr>
        <w:t>z</w:t>
      </w:r>
      <w:r>
        <w:rPr>
          <w:rFonts w:cs="Arial"/>
        </w:rPr>
        <w:t>ard</w:t>
      </w:r>
      <w:r>
        <w:rPr>
          <w:rFonts w:cs="Arial"/>
          <w:spacing w:val="-8"/>
        </w:rPr>
        <w:t xml:space="preserve"> </w:t>
      </w:r>
      <w:r>
        <w:rPr>
          <w:rFonts w:cs="Arial"/>
          <w:spacing w:val="4"/>
        </w:rPr>
        <w:t>m</w:t>
      </w:r>
      <w:r>
        <w:rPr>
          <w:rFonts w:cs="Arial"/>
        </w:rPr>
        <w:t>a</w:t>
      </w:r>
      <w:r>
        <w:rPr>
          <w:rFonts w:cs="Arial"/>
          <w:spacing w:val="-1"/>
        </w:rPr>
        <w:t>p</w:t>
      </w:r>
      <w:r>
        <w:rPr>
          <w:rFonts w:cs="Arial"/>
          <w:spacing w:val="1"/>
        </w:rPr>
        <w:t>s</w:t>
      </w:r>
      <w:r>
        <w:rPr>
          <w:rFonts w:cs="Arial"/>
        </w:rPr>
        <w:t>,</w:t>
      </w:r>
      <w:r>
        <w:rPr>
          <w:rFonts w:cs="Arial"/>
          <w:spacing w:val="-8"/>
        </w:rPr>
        <w:t xml:space="preserve"> </w:t>
      </w:r>
      <w:r>
        <w:rPr>
          <w:rFonts w:cs="Arial"/>
        </w:rPr>
        <w:t>whi</w:t>
      </w:r>
      <w:r>
        <w:rPr>
          <w:rFonts w:cs="Arial"/>
          <w:spacing w:val="1"/>
        </w:rPr>
        <w:t>c</w:t>
      </w:r>
      <w:r>
        <w:rPr>
          <w:rFonts w:cs="Arial"/>
        </w:rPr>
        <w:t>h</w:t>
      </w:r>
      <w:r>
        <w:rPr>
          <w:rFonts w:cs="Arial"/>
          <w:spacing w:val="-8"/>
        </w:rPr>
        <w:t xml:space="preserve"> </w:t>
      </w:r>
      <w:r>
        <w:rPr>
          <w:rFonts w:cs="Arial"/>
        </w:rPr>
        <w:t>sh</w:t>
      </w:r>
      <w:r>
        <w:rPr>
          <w:rFonts w:cs="Arial"/>
          <w:spacing w:val="1"/>
        </w:rPr>
        <w:t>o</w:t>
      </w:r>
      <w:r>
        <w:rPr>
          <w:rFonts w:cs="Arial"/>
        </w:rPr>
        <w:t>w</w:t>
      </w:r>
      <w:r>
        <w:rPr>
          <w:rFonts w:cs="Arial"/>
          <w:spacing w:val="-10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1"/>
        </w:rPr>
        <w:t>h</w:t>
      </w:r>
      <w:r>
        <w:rPr>
          <w:rFonts w:cs="Arial"/>
        </w:rPr>
        <w:t>e</w:t>
      </w:r>
      <w:r>
        <w:rPr>
          <w:rFonts w:cs="Arial"/>
          <w:w w:val="99"/>
        </w:rPr>
        <w:t xml:space="preserve"> </w:t>
      </w:r>
      <w:r>
        <w:rPr>
          <w:spacing w:val="-2"/>
        </w:rPr>
        <w:t>v</w:t>
      </w:r>
      <w:r>
        <w:t>ar</w:t>
      </w:r>
      <w:r>
        <w:rPr>
          <w:spacing w:val="1"/>
        </w:rPr>
        <w:t>i</w:t>
      </w:r>
      <w:r>
        <w:rPr>
          <w:spacing w:val="-1"/>
        </w:rPr>
        <w:t>a</w:t>
      </w:r>
      <w:r>
        <w:rPr>
          <w:spacing w:val="1"/>
        </w:rPr>
        <w:t>b</w:t>
      </w:r>
      <w:r>
        <w:rPr>
          <w:spacing w:val="-1"/>
        </w:rPr>
        <w:t>i</w:t>
      </w:r>
      <w:r>
        <w:rPr>
          <w:spacing w:val="1"/>
        </w:rPr>
        <w:t>l</w:t>
      </w:r>
      <w:r>
        <w:rPr>
          <w:spacing w:val="-1"/>
        </w:rPr>
        <w:t>i</w:t>
      </w:r>
      <w:r>
        <w:rPr>
          <w:spacing w:val="2"/>
        </w:rPr>
        <w:t>t</w:t>
      </w:r>
      <w:r>
        <w:t>y</w:t>
      </w:r>
      <w:r>
        <w:rPr>
          <w:spacing w:val="-9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e</w:t>
      </w:r>
      <w:r>
        <w:rPr>
          <w:spacing w:val="-1"/>
        </w:rPr>
        <w:t>a</w:t>
      </w:r>
      <w:r>
        <w:t>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es</w:t>
      </w:r>
      <w:r>
        <w:rPr>
          <w:spacing w:val="-7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-5"/>
        </w:rPr>
        <w:t xml:space="preserve"> </w:t>
      </w:r>
      <w:r>
        <w:t>gi</w:t>
      </w:r>
      <w:r>
        <w:rPr>
          <w:spacing w:val="-2"/>
        </w:rPr>
        <w:t>v</w:t>
      </w:r>
      <w:r>
        <w:t>en</w:t>
      </w:r>
      <w:r>
        <w:rPr>
          <w:spacing w:val="-6"/>
        </w:rPr>
        <w:t xml:space="preserve"> </w:t>
      </w:r>
      <w:r>
        <w:t>g</w:t>
      </w:r>
      <w:r>
        <w:rPr>
          <w:spacing w:val="1"/>
        </w:rPr>
        <w:t>e</w:t>
      </w:r>
      <w:r>
        <w:t>o</w:t>
      </w:r>
      <w:r>
        <w:rPr>
          <w:spacing w:val="-1"/>
        </w:rPr>
        <w:t>g</w:t>
      </w:r>
      <w:r>
        <w:t>ra</w:t>
      </w:r>
      <w:r>
        <w:rPr>
          <w:spacing w:val="1"/>
        </w:rPr>
        <w:t>p</w:t>
      </w:r>
      <w:r>
        <w:t>h</w:t>
      </w:r>
      <w:r>
        <w:rPr>
          <w:spacing w:val="-2"/>
        </w:rPr>
        <w:t>i</w:t>
      </w:r>
      <w:r>
        <w:rPr>
          <w:spacing w:val="1"/>
        </w:rPr>
        <w:t>ca</w:t>
      </w:r>
      <w:r>
        <w:t>l</w:t>
      </w:r>
      <w:r>
        <w:rPr>
          <w:spacing w:val="-8"/>
        </w:rPr>
        <w:t xml:space="preserve"> </w:t>
      </w:r>
      <w:r>
        <w:t>ar</w:t>
      </w:r>
      <w:r>
        <w:rPr>
          <w:spacing w:val="2"/>
        </w:rPr>
        <w:t>e</w:t>
      </w:r>
      <w:r>
        <w:t>as,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7"/>
        </w:rPr>
        <w:t xml:space="preserve"> </w:t>
      </w:r>
      <w:r>
        <w:rPr>
          <w:spacing w:val="1"/>
        </w:rPr>
        <w:t>t</w:t>
      </w:r>
      <w:r>
        <w:t>h</w:t>
      </w:r>
      <w:r>
        <w:rPr>
          <w:spacing w:val="1"/>
        </w:rPr>
        <w:t>e</w:t>
      </w:r>
      <w:r>
        <w:rPr>
          <w:spacing w:val="-1"/>
        </w:rPr>
        <w:t>i</w:t>
      </w:r>
      <w:r>
        <w:t>r</w:t>
      </w:r>
      <w:r>
        <w:rPr>
          <w:spacing w:val="-7"/>
        </w:rPr>
        <w:t xml:space="preserve"> </w:t>
      </w:r>
      <w:r>
        <w:t>pro</w:t>
      </w:r>
      <w:r>
        <w:rPr>
          <w:spacing w:val="1"/>
        </w:rPr>
        <w:t>b</w:t>
      </w:r>
      <w:r>
        <w:t>a</w:t>
      </w:r>
      <w:r>
        <w:rPr>
          <w:spacing w:val="-1"/>
        </w:rPr>
        <w:t>b</w:t>
      </w:r>
      <w:r>
        <w:rPr>
          <w:spacing w:val="1"/>
        </w:rPr>
        <w:t>il</w:t>
      </w:r>
      <w:r>
        <w:rPr>
          <w:spacing w:val="-1"/>
        </w:rPr>
        <w:t>i</w:t>
      </w:r>
      <w:r>
        <w:rPr>
          <w:spacing w:val="2"/>
        </w:rPr>
        <w:t>t</w:t>
      </w:r>
      <w:r>
        <w:t>y</w:t>
      </w:r>
      <w:r>
        <w:rPr>
          <w:spacing w:val="-8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oc</w:t>
      </w:r>
      <w:r>
        <w:rPr>
          <w:spacing w:val="1"/>
        </w:rPr>
        <w:t>c</w:t>
      </w:r>
      <w:r>
        <w:t>ur</w:t>
      </w:r>
      <w:r>
        <w:rPr>
          <w:spacing w:val="1"/>
        </w:rPr>
        <w:t>r</w:t>
      </w:r>
      <w:r>
        <w:rPr>
          <w:spacing w:val="-1"/>
        </w:rPr>
        <w:t>i</w:t>
      </w:r>
      <w:r>
        <w:t>n</w:t>
      </w:r>
      <w:r>
        <w:rPr>
          <w:spacing w:val="-1"/>
        </w:rPr>
        <w:t>g</w:t>
      </w:r>
      <w:r>
        <w:t>.</w:t>
      </w:r>
    </w:p>
    <w:p w:rsidR="00390CA3" w:rsidRDefault="00390CA3">
      <w:pPr>
        <w:spacing w:before="2" w:line="180" w:lineRule="exact"/>
        <w:rPr>
          <w:sz w:val="18"/>
          <w:szCs w:val="18"/>
        </w:rPr>
      </w:pPr>
    </w:p>
    <w:p w:rsidR="00390CA3" w:rsidRDefault="00BD6A69">
      <w:pPr>
        <w:pStyle w:val="BodyText"/>
        <w:ind w:right="150"/>
      </w:pPr>
      <w:r>
        <w:rPr>
          <w:spacing w:val="3"/>
        </w:rPr>
        <w:t>T</w:t>
      </w:r>
      <w:r>
        <w:t>he</w:t>
      </w:r>
      <w:r>
        <w:rPr>
          <w:spacing w:val="-8"/>
        </w:rPr>
        <w:t xml:space="preserve"> </w:t>
      </w:r>
      <w:r>
        <w:t>a</w:t>
      </w:r>
      <w:r>
        <w:rPr>
          <w:spacing w:val="-1"/>
        </w:rPr>
        <w:t>p</w:t>
      </w:r>
      <w:r>
        <w:t>proach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es</w:t>
      </w:r>
      <w:r>
        <w:rPr>
          <w:spacing w:val="2"/>
        </w:rPr>
        <w:t>t</w:t>
      </w:r>
      <w:r>
        <w:rPr>
          <w:spacing w:val="-1"/>
        </w:rPr>
        <w:t>i</w:t>
      </w:r>
      <w:r>
        <w:rPr>
          <w:spacing w:val="4"/>
        </w:rPr>
        <w:t>m</w:t>
      </w:r>
      <w:r>
        <w:t>at</w:t>
      </w:r>
      <w:r>
        <w:rPr>
          <w:spacing w:val="-2"/>
        </w:rPr>
        <w:t>i</w:t>
      </w:r>
      <w:r>
        <w:t>ng</w:t>
      </w:r>
      <w:r>
        <w:rPr>
          <w:spacing w:val="-6"/>
        </w:rPr>
        <w:t xml:space="preserve"> </w:t>
      </w:r>
      <w:r>
        <w:t>e</w:t>
      </w:r>
      <w:r>
        <w:rPr>
          <w:spacing w:val="-1"/>
        </w:rPr>
        <w:t>a</w:t>
      </w:r>
      <w:r>
        <w:t>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8"/>
        </w:rPr>
        <w:t xml:space="preserve"> </w:t>
      </w:r>
      <w:r>
        <w:rPr>
          <w:spacing w:val="-1"/>
        </w:rPr>
        <w:t>h</w:t>
      </w:r>
      <w:r>
        <w:rPr>
          <w:spacing w:val="1"/>
        </w:rPr>
        <w:t>a</w:t>
      </w:r>
      <w:r>
        <w:rPr>
          <w:spacing w:val="-2"/>
        </w:rPr>
        <w:t>z</w:t>
      </w:r>
      <w:r>
        <w:t>ard</w:t>
      </w:r>
      <w:r>
        <w:rPr>
          <w:spacing w:val="-8"/>
        </w:rPr>
        <w:t xml:space="preserve"> </w:t>
      </w:r>
      <w:r>
        <w:t>r</w:t>
      </w:r>
      <w:r>
        <w:rPr>
          <w:spacing w:val="1"/>
        </w:rPr>
        <w:t>e</w:t>
      </w:r>
      <w:r>
        <w:t>q</w:t>
      </w:r>
      <w:r>
        <w:rPr>
          <w:spacing w:val="1"/>
        </w:rPr>
        <w:t>u</w:t>
      </w:r>
      <w:r>
        <w:rPr>
          <w:spacing w:val="-1"/>
        </w:rPr>
        <w:t>i</w:t>
      </w:r>
      <w:r>
        <w:t>r</w:t>
      </w:r>
      <w:r>
        <w:rPr>
          <w:spacing w:val="1"/>
        </w:rPr>
        <w:t>e</w:t>
      </w:r>
      <w:r>
        <w:t>s</w:t>
      </w:r>
      <w:r>
        <w:rPr>
          <w:spacing w:val="-6"/>
        </w:rPr>
        <w:t xml:space="preserve"> </w:t>
      </w:r>
      <w:r>
        <w:t>two</w:t>
      </w:r>
      <w:r>
        <w:rPr>
          <w:spacing w:val="-8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2"/>
        </w:rPr>
        <w:t>i</w:t>
      </w:r>
      <w:r>
        <w:t>n</w:t>
      </w:r>
      <w:r>
        <w:rPr>
          <w:spacing w:val="-7"/>
        </w:rPr>
        <w:t xml:space="preserve"> </w:t>
      </w:r>
      <w:r>
        <w:rPr>
          <w:spacing w:val="1"/>
        </w:rPr>
        <w:t>f</w:t>
      </w:r>
      <w:r>
        <w:t>actor</w:t>
      </w:r>
      <w:r>
        <w:rPr>
          <w:spacing w:val="1"/>
        </w:rPr>
        <w:t>s</w:t>
      </w:r>
      <w:r>
        <w:t>:</w:t>
      </w:r>
    </w:p>
    <w:p w:rsidR="00390CA3" w:rsidRDefault="00390CA3">
      <w:pPr>
        <w:spacing w:before="8" w:line="220" w:lineRule="exact"/>
      </w:pPr>
    </w:p>
    <w:p w:rsidR="00390CA3" w:rsidRDefault="00BD6A69">
      <w:pPr>
        <w:pStyle w:val="BodyText"/>
        <w:numPr>
          <w:ilvl w:val="0"/>
          <w:numId w:val="7"/>
        </w:numPr>
        <w:tabs>
          <w:tab w:val="left" w:pos="705"/>
        </w:tabs>
        <w:spacing w:line="288" w:lineRule="auto"/>
        <w:ind w:left="705" w:right="874"/>
      </w:pPr>
      <w:r>
        <w:t>an</w:t>
      </w:r>
      <w:r>
        <w:rPr>
          <w:spacing w:val="-7"/>
        </w:rPr>
        <w:t xml:space="preserve"> </w:t>
      </w:r>
      <w:r>
        <w:rPr>
          <w:spacing w:val="1"/>
        </w:rPr>
        <w:t>e</w:t>
      </w:r>
      <w:r>
        <w:t>arth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9"/>
        </w:rPr>
        <w:t xml:space="preserve"> </w:t>
      </w:r>
      <w:r>
        <w:rPr>
          <w:spacing w:val="4"/>
        </w:rPr>
        <w:t>m</w:t>
      </w:r>
      <w:r>
        <w:t>o</w:t>
      </w:r>
      <w:r>
        <w:rPr>
          <w:spacing w:val="-1"/>
        </w:rPr>
        <w:t>d</w:t>
      </w:r>
      <w:r>
        <w:t>el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t>h</w:t>
      </w:r>
      <w:r>
        <w:rPr>
          <w:spacing w:val="-1"/>
        </w:rPr>
        <w:t>a</w:t>
      </w:r>
      <w:r>
        <w:t>t</w:t>
      </w:r>
      <w:r>
        <w:rPr>
          <w:spacing w:val="-5"/>
        </w:rPr>
        <w:t xml:space="preserve"> </w:t>
      </w:r>
      <w:r>
        <w:rPr>
          <w:spacing w:val="1"/>
        </w:rPr>
        <w:t>d</w:t>
      </w:r>
      <w:r>
        <w:t>es</w:t>
      </w:r>
      <w:r>
        <w:rPr>
          <w:spacing w:val="1"/>
        </w:rPr>
        <w:t>c</w:t>
      </w:r>
      <w:r>
        <w:t>r</w:t>
      </w:r>
      <w:r>
        <w:rPr>
          <w:spacing w:val="-1"/>
        </w:rPr>
        <w:t>i</w:t>
      </w:r>
      <w:r>
        <w:t>be</w:t>
      </w:r>
      <w:r>
        <w:rPr>
          <w:spacing w:val="-6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7"/>
        </w:rPr>
        <w:t xml:space="preserve"> </w:t>
      </w:r>
      <w:r>
        <w:t>l</w:t>
      </w:r>
      <w:r>
        <w:rPr>
          <w:spacing w:val="-1"/>
        </w:rPr>
        <w:t>i</w:t>
      </w:r>
      <w:r>
        <w:rPr>
          <w:spacing w:val="3"/>
        </w:rPr>
        <w:t>k</w:t>
      </w:r>
      <w:r>
        <w:t>e</w:t>
      </w:r>
      <w:r>
        <w:rPr>
          <w:spacing w:val="-2"/>
        </w:rPr>
        <w:t>l</w:t>
      </w:r>
      <w:r>
        <w:rPr>
          <w:spacing w:val="-1"/>
        </w:rPr>
        <w:t>i</w:t>
      </w:r>
      <w:r>
        <w:rPr>
          <w:spacing w:val="1"/>
        </w:rPr>
        <w:t>h</w:t>
      </w:r>
      <w:r>
        <w:t>o</w:t>
      </w:r>
      <w:r>
        <w:rPr>
          <w:spacing w:val="-1"/>
        </w:rPr>
        <w:t>o</w:t>
      </w:r>
      <w:r>
        <w:t>d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</w:t>
      </w:r>
      <w:r>
        <w:rPr>
          <w:spacing w:val="-1"/>
        </w:rPr>
        <w:t>a</w:t>
      </w:r>
      <w:r>
        <w:t>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7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4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gi</w:t>
      </w:r>
      <w:r>
        <w:rPr>
          <w:spacing w:val="-2"/>
        </w:rPr>
        <w:t>v</w:t>
      </w:r>
      <w:r>
        <w:rPr>
          <w:spacing w:val="1"/>
        </w:rPr>
        <w:t>e</w:t>
      </w:r>
      <w:r>
        <w:t>n</w:t>
      </w:r>
      <w:r>
        <w:rPr>
          <w:spacing w:val="-6"/>
        </w:rPr>
        <w:t xml:space="preserve"> </w:t>
      </w:r>
      <w:r>
        <w:rPr>
          <w:spacing w:val="3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t>t</w:t>
      </w:r>
      <w:r>
        <w:rPr>
          <w:spacing w:val="1"/>
        </w:rPr>
        <w:t>u</w:t>
      </w:r>
      <w:r>
        <w:t>de</w:t>
      </w:r>
      <w:r>
        <w:rPr>
          <w:w w:val="99"/>
        </w:rPr>
        <w:t xml:space="preserve"> </w:t>
      </w:r>
      <w:r>
        <w:t>oc</w:t>
      </w:r>
      <w:r>
        <w:rPr>
          <w:spacing w:val="1"/>
        </w:rPr>
        <w:t>c</w:t>
      </w:r>
      <w:r>
        <w:t>ur</w:t>
      </w:r>
      <w:r>
        <w:rPr>
          <w:spacing w:val="1"/>
        </w:rPr>
        <w:t>r</w:t>
      </w:r>
      <w:r>
        <w:rPr>
          <w:spacing w:val="-1"/>
        </w:rPr>
        <w:t>i</w:t>
      </w:r>
      <w:r>
        <w:t>ng</w:t>
      </w:r>
      <w:r>
        <w:rPr>
          <w:spacing w:val="-7"/>
        </w:rPr>
        <w:t xml:space="preserve"> </w:t>
      </w:r>
      <w:r>
        <w:rPr>
          <w:spacing w:val="1"/>
        </w:rPr>
        <w:t>i</w:t>
      </w:r>
      <w:r>
        <w:t>n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gi</w:t>
      </w:r>
      <w:r>
        <w:rPr>
          <w:spacing w:val="-2"/>
        </w:rPr>
        <w:t>v</w:t>
      </w:r>
      <w:r>
        <w:rPr>
          <w:spacing w:val="1"/>
        </w:rPr>
        <w:t>e</w:t>
      </w:r>
      <w:r>
        <w:t>n</w:t>
      </w:r>
      <w:r>
        <w:rPr>
          <w:spacing w:val="-7"/>
        </w:rPr>
        <w:t xml:space="preserve"> </w:t>
      </w:r>
      <w:r>
        <w:t>locati</w:t>
      </w:r>
      <w:r>
        <w:rPr>
          <w:spacing w:val="1"/>
        </w:rPr>
        <w:t>o</w:t>
      </w:r>
      <w:r>
        <w:t>n;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>n</w:t>
      </w:r>
      <w:r>
        <w:t>d</w:t>
      </w:r>
    </w:p>
    <w:p w:rsidR="00390CA3" w:rsidRDefault="00BD6A69">
      <w:pPr>
        <w:pStyle w:val="BodyText"/>
        <w:numPr>
          <w:ilvl w:val="0"/>
          <w:numId w:val="7"/>
        </w:numPr>
        <w:tabs>
          <w:tab w:val="left" w:pos="705"/>
        </w:tabs>
        <w:spacing w:before="52" w:line="285" w:lineRule="auto"/>
        <w:ind w:left="705" w:right="349"/>
      </w:pPr>
      <w:r>
        <w:t>o</w:t>
      </w:r>
      <w:r>
        <w:rPr>
          <w:spacing w:val="-1"/>
        </w:rPr>
        <w:t>n</w:t>
      </w:r>
      <w:r>
        <w:t>e</w:t>
      </w:r>
      <w:r>
        <w:rPr>
          <w:spacing w:val="-7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rPr>
          <w:spacing w:val="4"/>
        </w:rPr>
        <w:t>m</w:t>
      </w:r>
      <w:r>
        <w:t>ore</w:t>
      </w:r>
      <w:r>
        <w:rPr>
          <w:spacing w:val="-7"/>
        </w:rPr>
        <w:t xml:space="preserve"> </w:t>
      </w:r>
      <w:r>
        <w:t>ground</w:t>
      </w:r>
      <w:r>
        <w:rPr>
          <w:spacing w:val="-9"/>
        </w:rPr>
        <w:t xml:space="preserve"> </w:t>
      </w:r>
      <w:r>
        <w:rPr>
          <w:spacing w:val="4"/>
        </w:rPr>
        <w:t>m</w:t>
      </w:r>
      <w:r>
        <w:t>ot</w:t>
      </w:r>
      <w:r>
        <w:rPr>
          <w:spacing w:val="-2"/>
        </w:rPr>
        <w:t>i</w:t>
      </w:r>
      <w:r>
        <w:t>on</w:t>
      </w:r>
      <w:r>
        <w:rPr>
          <w:spacing w:val="-6"/>
        </w:rPr>
        <w:t xml:space="preserve"> </w:t>
      </w:r>
      <w:r>
        <w:t>pred</w:t>
      </w:r>
      <w:r>
        <w:rPr>
          <w:spacing w:val="-2"/>
        </w:rPr>
        <w:t>i</w:t>
      </w:r>
      <w:r>
        <w:rPr>
          <w:spacing w:val="1"/>
        </w:rPr>
        <w:t>c</w:t>
      </w:r>
      <w:r>
        <w:rPr>
          <w:spacing w:val="2"/>
        </w:rPr>
        <w:t>t</w:t>
      </w:r>
      <w:r>
        <w:rPr>
          <w:spacing w:val="-1"/>
        </w:rPr>
        <w:t>i</w:t>
      </w:r>
      <w:r>
        <w:rPr>
          <w:spacing w:val="1"/>
        </w:rPr>
        <w:t>o</w:t>
      </w:r>
      <w:r>
        <w:t>n</w:t>
      </w:r>
      <w:r>
        <w:rPr>
          <w:spacing w:val="-8"/>
        </w:rPr>
        <w:t xml:space="preserve"> </w:t>
      </w:r>
      <w:r>
        <w:rPr>
          <w:spacing w:val="-1"/>
        </w:rPr>
        <w:t>e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2"/>
        </w:rPr>
        <w:t>t</w:t>
      </w:r>
      <w:r>
        <w:rPr>
          <w:spacing w:val="-1"/>
        </w:rPr>
        <w:t>i</w:t>
      </w:r>
      <w:r>
        <w:t>o</w:t>
      </w:r>
      <w:r>
        <w:rPr>
          <w:spacing w:val="-1"/>
        </w:rPr>
        <w:t>n</w:t>
      </w:r>
      <w:r>
        <w:t>(</w:t>
      </w:r>
      <w:r>
        <w:rPr>
          <w:spacing w:val="1"/>
        </w:rPr>
        <w:t>s</w:t>
      </w:r>
      <w:r>
        <w:t>)</w:t>
      </w:r>
      <w:r>
        <w:rPr>
          <w:spacing w:val="-7"/>
        </w:rPr>
        <w:t xml:space="preserve"> </w:t>
      </w:r>
      <w:r>
        <w:t>t</w:t>
      </w:r>
      <w:r>
        <w:rPr>
          <w:spacing w:val="1"/>
        </w:rPr>
        <w:t>h</w:t>
      </w:r>
      <w:r>
        <w:t>at</w:t>
      </w:r>
      <w:r>
        <w:rPr>
          <w:spacing w:val="-6"/>
        </w:rPr>
        <w:t xml:space="preserve"> </w:t>
      </w:r>
      <w:r>
        <w:t>d</w:t>
      </w:r>
      <w:r>
        <w:rPr>
          <w:spacing w:val="-1"/>
        </w:rPr>
        <w:t>e</w:t>
      </w:r>
      <w:r>
        <w:rPr>
          <w:spacing w:val="2"/>
        </w:rPr>
        <w:t>f</w:t>
      </w:r>
      <w:r>
        <w:rPr>
          <w:spacing w:val="-1"/>
        </w:rPr>
        <w:t>i</w:t>
      </w:r>
      <w:r>
        <w:t>ne</w:t>
      </w:r>
      <w:r>
        <w:rPr>
          <w:spacing w:val="-8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7"/>
        </w:rPr>
        <w:t xml:space="preserve"> </w:t>
      </w:r>
      <w:r>
        <w:t>grou</w:t>
      </w:r>
      <w:r>
        <w:rPr>
          <w:spacing w:val="1"/>
        </w:rPr>
        <w:t>n</w:t>
      </w:r>
      <w:r>
        <w:rPr>
          <w:spacing w:val="5"/>
        </w:rPr>
        <w:t>d</w:t>
      </w:r>
      <w:r>
        <w:t>-</w:t>
      </w:r>
      <w:r>
        <w:rPr>
          <w:spacing w:val="1"/>
        </w:rPr>
        <w:t>s</w:t>
      </w:r>
      <w:r>
        <w:t>h</w:t>
      </w:r>
      <w:r>
        <w:rPr>
          <w:spacing w:val="-1"/>
        </w:rPr>
        <w:t>a</w:t>
      </w:r>
      <w:r>
        <w:rPr>
          <w:spacing w:val="3"/>
        </w:rPr>
        <w:t>k</w:t>
      </w:r>
      <w:r>
        <w:rPr>
          <w:spacing w:val="-1"/>
        </w:rPr>
        <w:t>i</w:t>
      </w:r>
      <w:r>
        <w:t>ng</w:t>
      </w:r>
      <w:r>
        <w:rPr>
          <w:spacing w:val="-7"/>
        </w:rPr>
        <w:t xml:space="preserve"> </w:t>
      </w:r>
      <w:r>
        <w:t>exp</w:t>
      </w:r>
      <w:r>
        <w:rPr>
          <w:spacing w:val="-1"/>
        </w:rPr>
        <w:t>e</w:t>
      </w:r>
      <w:r>
        <w:t>r</w:t>
      </w:r>
      <w:r>
        <w:rPr>
          <w:spacing w:val="-1"/>
        </w:rPr>
        <w:t>i</w:t>
      </w:r>
      <w:r>
        <w:rPr>
          <w:spacing w:val="1"/>
        </w:rPr>
        <w:t>e</w:t>
      </w:r>
      <w:r>
        <w:t>nced</w:t>
      </w:r>
      <w:r>
        <w:rPr>
          <w:w w:val="99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gi</w:t>
      </w:r>
      <w:r>
        <w:rPr>
          <w:spacing w:val="-2"/>
        </w:rPr>
        <w:t>v</w:t>
      </w:r>
      <w:r>
        <w:t>en</w:t>
      </w:r>
      <w:r>
        <w:rPr>
          <w:spacing w:val="-4"/>
        </w:rPr>
        <w:t xml:space="preserve"> </w:t>
      </w:r>
      <w:r>
        <w:t>d</w:t>
      </w:r>
      <w:r>
        <w:rPr>
          <w:spacing w:val="-2"/>
        </w:rPr>
        <w:t>i</w:t>
      </w:r>
      <w:r>
        <w:rPr>
          <w:spacing w:val="1"/>
        </w:rPr>
        <w:t>s</w:t>
      </w:r>
      <w:r>
        <w:rPr>
          <w:spacing w:val="2"/>
        </w:rPr>
        <w:t>t</w:t>
      </w:r>
      <w:r>
        <w:t>a</w:t>
      </w:r>
      <w:r>
        <w:rPr>
          <w:spacing w:val="-1"/>
        </w:rPr>
        <w:t>n</w:t>
      </w:r>
      <w:r>
        <w:rPr>
          <w:spacing w:val="1"/>
        </w:rPr>
        <w:t>c</w:t>
      </w:r>
      <w:r>
        <w:t>e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t>rom</w:t>
      </w:r>
      <w:r>
        <w:rPr>
          <w:spacing w:val="-3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2"/>
        </w:rPr>
        <w:t>s</w:t>
      </w:r>
      <w:r>
        <w:rPr>
          <w:spacing w:val="-1"/>
        </w:rPr>
        <w:t>i</w:t>
      </w:r>
      <w:r>
        <w:rPr>
          <w:spacing w:val="4"/>
        </w:rPr>
        <w:t>m</w:t>
      </w:r>
      <w:r>
        <w:t>u</w:t>
      </w:r>
      <w:r>
        <w:rPr>
          <w:spacing w:val="-2"/>
        </w:rPr>
        <w:t>l</w:t>
      </w:r>
      <w:r>
        <w:t>at</w:t>
      </w:r>
      <w:r>
        <w:rPr>
          <w:spacing w:val="-1"/>
        </w:rPr>
        <w:t>e</w:t>
      </w:r>
      <w:r>
        <w:t>d</w:t>
      </w:r>
      <w:r>
        <w:rPr>
          <w:spacing w:val="-4"/>
        </w:rPr>
        <w:t xml:space="preserve"> </w:t>
      </w:r>
      <w:r>
        <w:t>e</w:t>
      </w:r>
      <w:r>
        <w:rPr>
          <w:spacing w:val="-1"/>
        </w:rPr>
        <w:t>a</w:t>
      </w:r>
      <w:r>
        <w:t>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1"/>
        </w:rPr>
        <w:t>s</w:t>
      </w:r>
      <w:r>
        <w:t>p</w:t>
      </w:r>
      <w:r>
        <w:rPr>
          <w:spacing w:val="-1"/>
        </w:rPr>
        <w:t>e</w:t>
      </w:r>
      <w:r>
        <w:rPr>
          <w:spacing w:val="1"/>
        </w:rPr>
        <w:t>c</w:t>
      </w:r>
      <w:r>
        <w:rPr>
          <w:spacing w:val="-1"/>
        </w:rPr>
        <w:t>i</w:t>
      </w:r>
      <w:r>
        <w:rPr>
          <w:spacing w:val="2"/>
        </w:rPr>
        <w:t>f</w:t>
      </w:r>
      <w:r>
        <w:rPr>
          <w:spacing w:val="-1"/>
        </w:rPr>
        <w:t>i</w:t>
      </w:r>
      <w:r>
        <w:t>c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n</w:t>
      </w:r>
      <w:r>
        <w:rPr>
          <w:spacing w:val="-2"/>
        </w:rPr>
        <w:t>i</w:t>
      </w:r>
      <w:r>
        <w:t>tu</w:t>
      </w:r>
      <w:r>
        <w:rPr>
          <w:spacing w:val="1"/>
        </w:rPr>
        <w:t>d</w:t>
      </w:r>
      <w:r>
        <w:t>e.</w:t>
      </w:r>
    </w:p>
    <w:p w:rsidR="00390CA3" w:rsidRDefault="00390CA3">
      <w:pPr>
        <w:spacing w:before="6" w:line="170" w:lineRule="exact"/>
        <w:rPr>
          <w:sz w:val="17"/>
          <w:szCs w:val="17"/>
        </w:rPr>
      </w:pPr>
    </w:p>
    <w:p w:rsidR="00390CA3" w:rsidRDefault="00BD6A69">
      <w:pPr>
        <w:pStyle w:val="BodyText"/>
        <w:spacing w:line="278" w:lineRule="auto"/>
        <w:ind w:right="180"/>
      </w:pPr>
      <w:r>
        <w:rPr>
          <w:rFonts w:cs="Arial"/>
          <w:spacing w:val="3"/>
        </w:rPr>
        <w:t>T</w:t>
      </w:r>
      <w:r>
        <w:rPr>
          <w:rFonts w:cs="Arial"/>
        </w:rPr>
        <w:t>he</w:t>
      </w:r>
      <w:r>
        <w:rPr>
          <w:rFonts w:cs="Arial"/>
          <w:spacing w:val="-7"/>
        </w:rPr>
        <w:t xml:space="preserve"> </w:t>
      </w:r>
      <w:r>
        <w:rPr>
          <w:rFonts w:cs="Arial"/>
        </w:rPr>
        <w:t>a</w:t>
      </w:r>
      <w:r>
        <w:rPr>
          <w:rFonts w:cs="Arial"/>
          <w:spacing w:val="3"/>
        </w:rPr>
        <w:t>m</w:t>
      </w:r>
      <w:r>
        <w:rPr>
          <w:rFonts w:cs="Arial"/>
        </w:rPr>
        <w:t>o</w:t>
      </w:r>
      <w:r>
        <w:rPr>
          <w:rFonts w:cs="Arial"/>
          <w:spacing w:val="-1"/>
        </w:rPr>
        <w:t>u</w:t>
      </w:r>
      <w:r>
        <w:rPr>
          <w:rFonts w:cs="Arial"/>
        </w:rPr>
        <w:t>nt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of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sh</w:t>
      </w:r>
      <w:r>
        <w:rPr>
          <w:rFonts w:cs="Arial"/>
          <w:spacing w:val="-1"/>
        </w:rPr>
        <w:t>a</w:t>
      </w:r>
      <w:r>
        <w:rPr>
          <w:rFonts w:cs="Arial"/>
          <w:spacing w:val="3"/>
        </w:rPr>
        <w:t>k</w:t>
      </w:r>
      <w:r>
        <w:rPr>
          <w:rFonts w:cs="Arial"/>
          <w:spacing w:val="-1"/>
        </w:rPr>
        <w:t>i</w:t>
      </w:r>
      <w:r>
        <w:rPr>
          <w:rFonts w:cs="Arial"/>
        </w:rPr>
        <w:t>ng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-2"/>
        </w:rPr>
        <w:t>i</w:t>
      </w:r>
      <w:r>
        <w:rPr>
          <w:rFonts w:cs="Arial"/>
        </w:rPr>
        <w:t>s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1"/>
        </w:rPr>
        <w:t>ex</w:t>
      </w:r>
      <w:r>
        <w:rPr>
          <w:rFonts w:cs="Arial"/>
        </w:rPr>
        <w:t>pre</w:t>
      </w:r>
      <w:r>
        <w:rPr>
          <w:rFonts w:cs="Arial"/>
          <w:spacing w:val="1"/>
        </w:rPr>
        <w:t>ss</w:t>
      </w:r>
      <w:r>
        <w:rPr>
          <w:rFonts w:cs="Arial"/>
        </w:rPr>
        <w:t>ed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as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-1"/>
        </w:rPr>
        <w:t>h</w:t>
      </w:r>
      <w:r>
        <w:rPr>
          <w:rFonts w:cs="Arial"/>
        </w:rPr>
        <w:t>e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2"/>
        </w:rPr>
        <w:t>‘</w:t>
      </w:r>
      <w:r>
        <w:rPr>
          <w:spacing w:val="1"/>
        </w:rPr>
        <w:t>p</w:t>
      </w:r>
      <w:r>
        <w:t>e</w:t>
      </w:r>
      <w:r>
        <w:rPr>
          <w:spacing w:val="-1"/>
        </w:rPr>
        <w:t>a</w:t>
      </w:r>
      <w:r>
        <w:t>k</w:t>
      </w:r>
      <w:r>
        <w:rPr>
          <w:spacing w:val="-2"/>
        </w:rPr>
        <w:t xml:space="preserve"> </w:t>
      </w:r>
      <w:r>
        <w:t>h</w:t>
      </w:r>
      <w:r>
        <w:rPr>
          <w:spacing w:val="-1"/>
        </w:rPr>
        <w:t>o</w:t>
      </w:r>
      <w:r>
        <w:t>r</w:t>
      </w:r>
      <w:r>
        <w:rPr>
          <w:spacing w:val="1"/>
        </w:rPr>
        <w:t>iz</w:t>
      </w:r>
      <w:r>
        <w:t>o</w:t>
      </w:r>
      <w:r>
        <w:rPr>
          <w:spacing w:val="-1"/>
        </w:rPr>
        <w:t>n</w:t>
      </w:r>
      <w:r>
        <w:t>t</w:t>
      </w:r>
      <w:r>
        <w:rPr>
          <w:spacing w:val="1"/>
        </w:rPr>
        <w:t>a</w:t>
      </w:r>
      <w:r>
        <w:t>l</w:t>
      </w:r>
      <w:r>
        <w:rPr>
          <w:spacing w:val="-7"/>
        </w:rPr>
        <w:t xml:space="preserve"> </w:t>
      </w:r>
      <w:r>
        <w:t>gr</w:t>
      </w:r>
      <w:r>
        <w:rPr>
          <w:spacing w:val="2"/>
        </w:rPr>
        <w:t>o</w:t>
      </w:r>
      <w:r>
        <w:t>u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t>ac</w:t>
      </w:r>
      <w:r>
        <w:rPr>
          <w:spacing w:val="1"/>
        </w:rPr>
        <w:t>c</w:t>
      </w:r>
      <w:r>
        <w:t>e</w:t>
      </w:r>
      <w:r>
        <w:rPr>
          <w:spacing w:val="-2"/>
        </w:rPr>
        <w:t>l</w:t>
      </w:r>
      <w:r>
        <w:t>e</w:t>
      </w:r>
      <w:r>
        <w:rPr>
          <w:spacing w:val="2"/>
        </w:rPr>
        <w:t>r</w:t>
      </w:r>
      <w:r>
        <w:t>ation</w:t>
      </w:r>
      <w:r>
        <w:rPr>
          <w:rFonts w:cs="Arial"/>
          <w:spacing w:val="1"/>
        </w:rPr>
        <w:t>’</w:t>
      </w:r>
      <w:r>
        <w:rPr>
          <w:rFonts w:cs="Arial"/>
        </w:rPr>
        <w:t>.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For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the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1"/>
        </w:rPr>
        <w:t>s</w:t>
      </w:r>
      <w:r>
        <w:rPr>
          <w:rFonts w:cs="Arial"/>
        </w:rPr>
        <w:t>a</w:t>
      </w:r>
      <w:r>
        <w:rPr>
          <w:rFonts w:cs="Arial"/>
          <w:spacing w:val="3"/>
        </w:rPr>
        <w:t>k</w:t>
      </w:r>
      <w:r>
        <w:rPr>
          <w:rFonts w:cs="Arial"/>
        </w:rPr>
        <w:t>e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-1"/>
        </w:rPr>
        <w:t>o</w:t>
      </w:r>
      <w:r>
        <w:rPr>
          <w:rFonts w:cs="Arial"/>
        </w:rPr>
        <w:t>f</w:t>
      </w:r>
      <w:r>
        <w:rPr>
          <w:rFonts w:cs="Arial"/>
          <w:w w:val="99"/>
        </w:rPr>
        <w:t xml:space="preserve"> </w:t>
      </w:r>
      <w:r>
        <w:rPr>
          <w:rFonts w:cs="Arial"/>
          <w:spacing w:val="1"/>
        </w:rPr>
        <w:t>c</w:t>
      </w:r>
      <w:r>
        <w:rPr>
          <w:rFonts w:cs="Arial"/>
        </w:rPr>
        <w:t>o</w:t>
      </w:r>
      <w:r>
        <w:rPr>
          <w:rFonts w:cs="Arial"/>
          <w:spacing w:val="-1"/>
        </w:rPr>
        <w:t>n</w:t>
      </w:r>
      <w:r>
        <w:rPr>
          <w:rFonts w:cs="Arial"/>
          <w:spacing w:val="-2"/>
        </w:rPr>
        <w:t>v</w:t>
      </w:r>
      <w:r>
        <w:rPr>
          <w:rFonts w:cs="Arial"/>
          <w:spacing w:val="1"/>
        </w:rPr>
        <w:t>e</w:t>
      </w:r>
      <w:r>
        <w:rPr>
          <w:rFonts w:cs="Arial"/>
        </w:rPr>
        <w:t>nie</w:t>
      </w:r>
      <w:r>
        <w:rPr>
          <w:rFonts w:cs="Arial"/>
          <w:spacing w:val="-1"/>
        </w:rPr>
        <w:t>n</w:t>
      </w:r>
      <w:r>
        <w:rPr>
          <w:rFonts w:cs="Arial"/>
          <w:spacing w:val="1"/>
        </w:rPr>
        <w:t>c</w:t>
      </w:r>
      <w:r>
        <w:rPr>
          <w:rFonts w:cs="Arial"/>
        </w:rPr>
        <w:t>e,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2"/>
        </w:rPr>
        <w:t>t</w:t>
      </w:r>
      <w:r>
        <w:rPr>
          <w:rFonts w:cs="Arial"/>
        </w:rPr>
        <w:t>he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u</w:t>
      </w:r>
      <w:r>
        <w:rPr>
          <w:rFonts w:cs="Arial"/>
          <w:spacing w:val="1"/>
        </w:rPr>
        <w:t>n</w:t>
      </w:r>
      <w:r>
        <w:rPr>
          <w:rFonts w:cs="Arial"/>
          <w:spacing w:val="-1"/>
        </w:rPr>
        <w:t>i</w:t>
      </w:r>
      <w:r>
        <w:rPr>
          <w:rFonts w:cs="Arial"/>
        </w:rPr>
        <w:t>t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-2"/>
        </w:rPr>
        <w:t>i</w:t>
      </w:r>
      <w:r>
        <w:rPr>
          <w:rFonts w:cs="Arial"/>
        </w:rPr>
        <w:t>s</w:t>
      </w:r>
      <w:r>
        <w:rPr>
          <w:rFonts w:cs="Arial"/>
          <w:spacing w:val="-3"/>
        </w:rPr>
        <w:t xml:space="preserve"> </w:t>
      </w:r>
      <w:r>
        <w:rPr>
          <w:rFonts w:cs="Arial"/>
          <w:spacing w:val="-1"/>
        </w:rPr>
        <w:t>‘</w:t>
      </w:r>
      <w:r>
        <w:rPr>
          <w:rFonts w:cs="Arial"/>
          <w:spacing w:val="1"/>
        </w:rPr>
        <w:t>g</w:t>
      </w:r>
      <w:r>
        <w:rPr>
          <w:rFonts w:cs="Arial"/>
          <w:spacing w:val="-1"/>
        </w:rPr>
        <w:t>’</w:t>
      </w:r>
      <w:r>
        <w:rPr>
          <w:rFonts w:cs="Arial"/>
        </w:rPr>
        <w:t>,</w:t>
      </w:r>
      <w:r>
        <w:rPr>
          <w:rFonts w:cs="Arial"/>
          <w:spacing w:val="-3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-1"/>
        </w:rPr>
        <w:t>h</w:t>
      </w:r>
      <w:r>
        <w:rPr>
          <w:rFonts w:cs="Arial"/>
        </w:rPr>
        <w:t>e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ac</w:t>
      </w:r>
      <w:r>
        <w:rPr>
          <w:rFonts w:cs="Arial"/>
          <w:spacing w:val="1"/>
        </w:rPr>
        <w:t>c</w:t>
      </w:r>
      <w:r>
        <w:rPr>
          <w:rFonts w:cs="Arial"/>
        </w:rPr>
        <w:t>e</w:t>
      </w:r>
      <w:r>
        <w:rPr>
          <w:rFonts w:cs="Arial"/>
          <w:spacing w:val="-2"/>
        </w:rPr>
        <w:t>l</w:t>
      </w:r>
      <w:r>
        <w:rPr>
          <w:rFonts w:cs="Arial"/>
        </w:rPr>
        <w:t>era</w:t>
      </w:r>
      <w:r>
        <w:rPr>
          <w:rFonts w:cs="Arial"/>
          <w:spacing w:val="2"/>
        </w:rPr>
        <w:t>t</w:t>
      </w:r>
      <w:r>
        <w:rPr>
          <w:rFonts w:cs="Arial"/>
          <w:spacing w:val="-1"/>
        </w:rPr>
        <w:t>i</w:t>
      </w:r>
      <w:r>
        <w:rPr>
          <w:rFonts w:cs="Arial"/>
          <w:spacing w:val="1"/>
        </w:rPr>
        <w:t>o</w:t>
      </w:r>
      <w:r>
        <w:rPr>
          <w:rFonts w:cs="Arial"/>
        </w:rPr>
        <w:t>n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-1"/>
        </w:rPr>
        <w:t>d</w:t>
      </w:r>
      <w:r>
        <w:rPr>
          <w:rFonts w:cs="Arial"/>
          <w:spacing w:val="1"/>
        </w:rPr>
        <w:t>u</w:t>
      </w:r>
      <w:r>
        <w:rPr>
          <w:rFonts w:cs="Arial"/>
        </w:rPr>
        <w:t>e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-1"/>
        </w:rPr>
        <w:t>t</w:t>
      </w:r>
      <w:r>
        <w:rPr>
          <w:rFonts w:cs="Arial"/>
        </w:rPr>
        <w:t>o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gr</w:t>
      </w:r>
      <w:r>
        <w:rPr>
          <w:rFonts w:cs="Arial"/>
          <w:spacing w:val="2"/>
        </w:rPr>
        <w:t>a</w:t>
      </w:r>
      <w:r>
        <w:rPr>
          <w:rFonts w:cs="Arial"/>
          <w:spacing w:val="-2"/>
        </w:rPr>
        <w:t>v</w:t>
      </w:r>
      <w:r>
        <w:rPr>
          <w:rFonts w:cs="Arial"/>
          <w:spacing w:val="-1"/>
        </w:rPr>
        <w:t>i</w:t>
      </w:r>
      <w:r>
        <w:rPr>
          <w:rFonts w:cs="Arial"/>
          <w:spacing w:val="4"/>
        </w:rPr>
        <w:t>t</w:t>
      </w:r>
      <w:r>
        <w:rPr>
          <w:rFonts w:cs="Arial"/>
        </w:rPr>
        <w:t>y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w</w:t>
      </w:r>
      <w:r>
        <w:rPr>
          <w:rFonts w:cs="Arial"/>
          <w:spacing w:val="-1"/>
        </w:rPr>
        <w:t>i</w:t>
      </w:r>
      <w:r>
        <w:rPr>
          <w:rFonts w:cs="Arial"/>
        </w:rPr>
        <w:t>th</w:t>
      </w:r>
      <w:r>
        <w:rPr>
          <w:rFonts w:cs="Arial"/>
          <w:spacing w:val="-3"/>
        </w:rPr>
        <w:t xml:space="preserve"> </w:t>
      </w:r>
      <w:r>
        <w:rPr>
          <w:rFonts w:cs="Arial"/>
          <w:spacing w:val="-1"/>
        </w:rPr>
        <w:t>S</w:t>
      </w:r>
      <w:r>
        <w:rPr>
          <w:rFonts w:cs="Arial"/>
        </w:rPr>
        <w:t>.</w:t>
      </w:r>
      <w:r>
        <w:rPr>
          <w:rFonts w:cs="Arial"/>
          <w:spacing w:val="1"/>
        </w:rPr>
        <w:t>I</w:t>
      </w:r>
      <w:r>
        <w:rPr>
          <w:rFonts w:cs="Arial"/>
        </w:rPr>
        <w:t>.</w:t>
      </w:r>
      <w:r>
        <w:rPr>
          <w:rFonts w:cs="Arial"/>
          <w:spacing w:val="-5"/>
        </w:rPr>
        <w:t xml:space="preserve"> </w:t>
      </w:r>
      <w:r>
        <w:rPr>
          <w:rFonts w:cs="Arial"/>
          <w:spacing w:val="-1"/>
        </w:rPr>
        <w:t>u</w:t>
      </w:r>
      <w:r>
        <w:rPr>
          <w:rFonts w:cs="Arial"/>
          <w:spacing w:val="1"/>
        </w:rPr>
        <w:t>n</w:t>
      </w:r>
      <w:r>
        <w:rPr>
          <w:rFonts w:cs="Arial"/>
          <w:spacing w:val="-1"/>
        </w:rPr>
        <w:t>i</w:t>
      </w:r>
      <w:r>
        <w:rPr>
          <w:rFonts w:cs="Arial"/>
        </w:rPr>
        <w:t>ts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of</w:t>
      </w:r>
      <w:r>
        <w:rPr>
          <w:rFonts w:cs="Arial"/>
          <w:spacing w:val="-3"/>
        </w:rPr>
        <w:t xml:space="preserve"> </w:t>
      </w:r>
      <w:r>
        <w:rPr>
          <w:rFonts w:cs="Arial"/>
          <w:spacing w:val="4"/>
        </w:rPr>
        <w:t>m</w:t>
      </w:r>
      <w:r>
        <w:rPr>
          <w:rFonts w:cs="Arial"/>
        </w:rPr>
        <w:t>/</w:t>
      </w:r>
      <w:r>
        <w:rPr>
          <w:rFonts w:cs="Arial"/>
          <w:spacing w:val="8"/>
        </w:rPr>
        <w:t>s</w:t>
      </w:r>
      <w:r>
        <w:rPr>
          <w:spacing w:val="-1"/>
          <w:position w:val="10"/>
          <w:sz w:val="13"/>
          <w:szCs w:val="13"/>
        </w:rPr>
        <w:t>2</w:t>
      </w:r>
      <w:r>
        <w:t>.</w:t>
      </w:r>
      <w:r>
        <w:rPr>
          <w:spacing w:val="-5"/>
        </w:rPr>
        <w:t xml:space="preserve"> </w:t>
      </w:r>
      <w:r>
        <w:rPr>
          <w:spacing w:val="-3"/>
        </w:rPr>
        <w:t>I</w:t>
      </w:r>
      <w:r>
        <w:t>n</w:t>
      </w:r>
      <w:r>
        <w:rPr>
          <w:spacing w:val="-6"/>
        </w:rPr>
        <w:t xml:space="preserve"> </w:t>
      </w:r>
      <w:r>
        <w:rPr>
          <w:spacing w:val="-1"/>
        </w:rPr>
        <w:t>o</w:t>
      </w:r>
      <w:r>
        <w:t>t</w:t>
      </w:r>
      <w:r>
        <w:rPr>
          <w:spacing w:val="1"/>
        </w:rPr>
        <w:t>h</w:t>
      </w:r>
      <w:r>
        <w:t>er</w:t>
      </w:r>
      <w:r>
        <w:rPr>
          <w:spacing w:val="-2"/>
        </w:rPr>
        <w:t xml:space="preserve"> </w:t>
      </w:r>
      <w:r>
        <w:rPr>
          <w:spacing w:val="-3"/>
        </w:rPr>
        <w:t>w</w:t>
      </w:r>
      <w:r>
        <w:t>ord</w:t>
      </w:r>
      <w:r>
        <w:rPr>
          <w:spacing w:val="1"/>
        </w:rPr>
        <w:t>s</w:t>
      </w:r>
      <w:r>
        <w:t>,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t>he</w:t>
      </w:r>
      <w:r>
        <w:rPr>
          <w:w w:val="99"/>
        </w:rPr>
        <w:t xml:space="preserve"> </w:t>
      </w:r>
      <w:r>
        <w:rPr>
          <w:spacing w:val="2"/>
        </w:rPr>
        <w:t>f</w:t>
      </w:r>
      <w:r>
        <w:t>astest</w:t>
      </w:r>
      <w:r>
        <w:rPr>
          <w:spacing w:val="-8"/>
        </w:rPr>
        <w:t xml:space="preserve"> </w:t>
      </w:r>
      <w:r>
        <w:rPr>
          <w:spacing w:val="4"/>
        </w:rPr>
        <w:t>m</w:t>
      </w:r>
      <w:r>
        <w:t>e</w:t>
      </w:r>
      <w:r>
        <w:rPr>
          <w:spacing w:val="-1"/>
        </w:rPr>
        <w:t>a</w:t>
      </w:r>
      <w:r>
        <w:rPr>
          <w:spacing w:val="1"/>
        </w:rPr>
        <w:t>s</w:t>
      </w:r>
      <w:r>
        <w:t>ured</w:t>
      </w:r>
      <w:r>
        <w:rPr>
          <w:spacing w:val="-5"/>
        </w:rPr>
        <w:t xml:space="preserve"> </w:t>
      </w:r>
      <w:r>
        <w:rPr>
          <w:rFonts w:cs="Arial"/>
          <w:i/>
          <w:spacing w:val="1"/>
        </w:rPr>
        <w:t>c</w:t>
      </w:r>
      <w:r>
        <w:rPr>
          <w:rFonts w:cs="Arial"/>
          <w:i/>
        </w:rPr>
        <w:t>h</w:t>
      </w:r>
      <w:r>
        <w:rPr>
          <w:rFonts w:cs="Arial"/>
          <w:i/>
          <w:spacing w:val="-1"/>
        </w:rPr>
        <w:t>a</w:t>
      </w:r>
      <w:r>
        <w:rPr>
          <w:rFonts w:cs="Arial"/>
          <w:i/>
        </w:rPr>
        <w:t>n</w:t>
      </w:r>
      <w:r>
        <w:rPr>
          <w:rFonts w:cs="Arial"/>
          <w:i/>
          <w:spacing w:val="1"/>
        </w:rPr>
        <w:t>g</w:t>
      </w:r>
      <w:r>
        <w:rPr>
          <w:rFonts w:cs="Arial"/>
          <w:i/>
        </w:rPr>
        <w:t>e</w:t>
      </w:r>
      <w:r>
        <w:rPr>
          <w:rFonts w:cs="Arial"/>
          <w:i/>
          <w:spacing w:val="-6"/>
        </w:rPr>
        <w:t xml:space="preserve"> </w:t>
      </w:r>
      <w:r>
        <w:rPr>
          <w:rFonts w:cs="Arial"/>
          <w:i/>
        </w:rPr>
        <w:t>in</w:t>
      </w:r>
      <w:r>
        <w:rPr>
          <w:rFonts w:cs="Arial"/>
          <w:i/>
          <w:spacing w:val="-6"/>
        </w:rPr>
        <w:t xml:space="preserve"> </w:t>
      </w:r>
      <w:r>
        <w:rPr>
          <w:rFonts w:cs="Arial"/>
          <w:i/>
        </w:rPr>
        <w:t>sp</w:t>
      </w:r>
      <w:r>
        <w:rPr>
          <w:rFonts w:cs="Arial"/>
          <w:i/>
          <w:spacing w:val="-1"/>
        </w:rPr>
        <w:t>e</w:t>
      </w:r>
      <w:r>
        <w:rPr>
          <w:rFonts w:cs="Arial"/>
          <w:i/>
          <w:spacing w:val="1"/>
        </w:rPr>
        <w:t>e</w:t>
      </w:r>
      <w:r>
        <w:rPr>
          <w:rFonts w:cs="Arial"/>
          <w:i/>
        </w:rPr>
        <w:t>d</w:t>
      </w:r>
      <w:r>
        <w:rPr>
          <w:rFonts w:cs="Arial"/>
          <w:i/>
          <w:spacing w:val="-5"/>
        </w:rPr>
        <w:t xml:space="preserve"> </w:t>
      </w:r>
      <w:r>
        <w:rPr>
          <w:spacing w:val="2"/>
        </w:rPr>
        <w:t>f</w:t>
      </w:r>
      <w:r>
        <w:t>or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</w:t>
      </w:r>
      <w:r>
        <w:rPr>
          <w:spacing w:val="-1"/>
        </w:rPr>
        <w:t>a</w:t>
      </w:r>
      <w:r>
        <w:t>r</w:t>
      </w:r>
      <w:r>
        <w:rPr>
          <w:spacing w:val="2"/>
        </w:rPr>
        <w:t>t</w:t>
      </w:r>
      <w:r>
        <w:rPr>
          <w:spacing w:val="-1"/>
        </w:rPr>
        <w:t>i</w:t>
      </w:r>
      <w:r>
        <w:rPr>
          <w:spacing w:val="1"/>
        </w:rPr>
        <w:t>c</w:t>
      </w:r>
      <w:r>
        <w:rPr>
          <w:spacing w:val="-1"/>
        </w:rPr>
        <w:t>l</w:t>
      </w:r>
      <w:r>
        <w:t>e</w:t>
      </w:r>
      <w:r>
        <w:rPr>
          <w:spacing w:val="-4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g</w:t>
      </w:r>
      <w:r>
        <w:rPr>
          <w:spacing w:val="2"/>
        </w:rPr>
        <w:t>r</w:t>
      </w:r>
      <w:r>
        <w:rPr>
          <w:spacing w:val="1"/>
        </w:rPr>
        <w:t>o</w:t>
      </w:r>
      <w:r>
        <w:t>u</w:t>
      </w:r>
      <w:r>
        <w:rPr>
          <w:spacing w:val="-1"/>
        </w:rPr>
        <w:t>n</w:t>
      </w:r>
      <w:r>
        <w:t>d</w:t>
      </w:r>
      <w:r>
        <w:rPr>
          <w:spacing w:val="-4"/>
        </w:rPr>
        <w:t xml:space="preserve"> </w:t>
      </w:r>
      <w:r>
        <w:rPr>
          <w:spacing w:val="-1"/>
        </w:rPr>
        <w:t>l</w:t>
      </w:r>
      <w:r>
        <w:rPr>
          <w:spacing w:val="1"/>
        </w:rPr>
        <w:t>e</w:t>
      </w:r>
      <w:r>
        <w:rPr>
          <w:spacing w:val="-2"/>
        </w:rPr>
        <w:t>v</w:t>
      </w:r>
      <w:r>
        <w:rPr>
          <w:spacing w:val="1"/>
        </w:rPr>
        <w:t>e</w:t>
      </w:r>
      <w:r>
        <w:t>l</w:t>
      </w:r>
      <w:r>
        <w:rPr>
          <w:spacing w:val="-7"/>
        </w:rPr>
        <w:t xml:space="preserve"> </w:t>
      </w:r>
      <w:r>
        <w:t>t</w:t>
      </w:r>
      <w:r>
        <w:rPr>
          <w:spacing w:val="1"/>
        </w:rPr>
        <w:t>h</w:t>
      </w:r>
      <w:r>
        <w:t>at</w:t>
      </w:r>
      <w:r>
        <w:rPr>
          <w:spacing w:val="-6"/>
        </w:rPr>
        <w:t xml:space="preserve"> </w:t>
      </w:r>
      <w:r>
        <w:rPr>
          <w:spacing w:val="-1"/>
        </w:rPr>
        <w:t>i</w:t>
      </w:r>
      <w:r>
        <w:t>s</w:t>
      </w:r>
      <w:r>
        <w:rPr>
          <w:spacing w:val="-5"/>
        </w:rPr>
        <w:t xml:space="preserve"> </w:t>
      </w:r>
      <w:r>
        <w:rPr>
          <w:spacing w:val="4"/>
        </w:rPr>
        <w:t>m</w:t>
      </w:r>
      <w:r>
        <w:t>o</w:t>
      </w:r>
      <w:r>
        <w:rPr>
          <w:spacing w:val="-2"/>
        </w:rPr>
        <w:t>v</w:t>
      </w:r>
      <w:r>
        <w:rPr>
          <w:spacing w:val="1"/>
        </w:rPr>
        <w:t>i</w:t>
      </w:r>
      <w:r>
        <w:t>ng</w:t>
      </w:r>
      <w:r>
        <w:rPr>
          <w:spacing w:val="-6"/>
        </w:rPr>
        <w:t xml:space="preserve"> </w:t>
      </w:r>
      <w:r>
        <w:rPr>
          <w:spacing w:val="1"/>
        </w:rPr>
        <w:t>h</w:t>
      </w:r>
      <w:r>
        <w:t>o</w:t>
      </w:r>
      <w:r>
        <w:rPr>
          <w:spacing w:val="2"/>
        </w:rPr>
        <w:t>r</w:t>
      </w:r>
      <w:r>
        <w:rPr>
          <w:spacing w:val="1"/>
        </w:rPr>
        <w:t>i</w:t>
      </w:r>
      <w:r>
        <w:rPr>
          <w:spacing w:val="-2"/>
        </w:rPr>
        <w:t>z</w:t>
      </w:r>
      <w:r>
        <w:t>o</w:t>
      </w:r>
      <w:r>
        <w:rPr>
          <w:spacing w:val="-1"/>
        </w:rPr>
        <w:t>n</w:t>
      </w:r>
      <w:r>
        <w:t>t</w:t>
      </w:r>
      <w:r>
        <w:rPr>
          <w:spacing w:val="1"/>
        </w:rPr>
        <w:t>a</w:t>
      </w:r>
      <w:r>
        <w:rPr>
          <w:spacing w:val="-1"/>
        </w:rPr>
        <w:t>l</w:t>
      </w:r>
      <w:r>
        <w:rPr>
          <w:spacing w:val="3"/>
        </w:rPr>
        <w:t>l</w:t>
      </w:r>
      <w:r>
        <w:t>y</w:t>
      </w:r>
      <w:r>
        <w:rPr>
          <w:spacing w:val="-7"/>
        </w:rPr>
        <w:t xml:space="preserve"> </w:t>
      </w:r>
      <w:r>
        <w:t>b</w:t>
      </w:r>
      <w:r>
        <w:rPr>
          <w:spacing w:val="-1"/>
        </w:rPr>
        <w:t>e</w:t>
      </w:r>
      <w:r>
        <w:rPr>
          <w:spacing w:val="1"/>
        </w:rPr>
        <w:t>c</w:t>
      </w:r>
      <w:r>
        <w:t>a</w:t>
      </w:r>
      <w:r>
        <w:rPr>
          <w:spacing w:val="-1"/>
        </w:rPr>
        <w:t>u</w:t>
      </w:r>
      <w:r>
        <w:rPr>
          <w:spacing w:val="1"/>
        </w:rPr>
        <w:t>s</w:t>
      </w:r>
      <w:r>
        <w:t>e</w:t>
      </w:r>
      <w:r>
        <w:rPr>
          <w:spacing w:val="-4"/>
        </w:rPr>
        <w:t xml:space="preserve"> </w:t>
      </w:r>
      <w:r>
        <w:t>of</w:t>
      </w:r>
      <w:r>
        <w:rPr>
          <w:w w:val="99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rPr>
          <w:spacing w:val="1"/>
        </w:rPr>
        <w:t>e</w:t>
      </w:r>
      <w:r>
        <w:t>arth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e.</w:t>
      </w:r>
      <w:r>
        <w:rPr>
          <w:spacing w:val="-6"/>
        </w:rPr>
        <w:t xml:space="preserve"> </w:t>
      </w:r>
      <w:r>
        <w:t>Re</w:t>
      </w:r>
      <w:r>
        <w:rPr>
          <w:spacing w:val="1"/>
        </w:rPr>
        <w:t>a</w:t>
      </w:r>
      <w:r>
        <w:rPr>
          <w:spacing w:val="-1"/>
        </w:rPr>
        <w:t>li</w:t>
      </w:r>
      <w:r>
        <w:rPr>
          <w:spacing w:val="1"/>
        </w:rPr>
        <w:t>s</w:t>
      </w:r>
      <w:r>
        <w:t>t</w:t>
      </w:r>
      <w:r>
        <w:rPr>
          <w:spacing w:val="-2"/>
        </w:rPr>
        <w:t>i</w:t>
      </w:r>
      <w:r>
        <w:t>c</w:t>
      </w:r>
      <w:r>
        <w:rPr>
          <w:spacing w:val="-4"/>
        </w:rPr>
        <w:t xml:space="preserve"> </w:t>
      </w:r>
      <w:r>
        <w:t>n</w:t>
      </w:r>
      <w:r>
        <w:rPr>
          <w:spacing w:val="1"/>
        </w:rPr>
        <w:t>u</w:t>
      </w:r>
      <w:r>
        <w:rPr>
          <w:spacing w:val="4"/>
        </w:rPr>
        <w:t>m</w:t>
      </w:r>
      <w:r>
        <w:t>b</w:t>
      </w:r>
      <w:r>
        <w:rPr>
          <w:spacing w:val="-1"/>
        </w:rPr>
        <w:t>e</w:t>
      </w:r>
      <w:r>
        <w:t>rs</w:t>
      </w:r>
      <w:r>
        <w:rPr>
          <w:spacing w:val="-7"/>
        </w:rPr>
        <w:t xml:space="preserve"> </w:t>
      </w:r>
      <w:r>
        <w:rPr>
          <w:spacing w:val="2"/>
        </w:rPr>
        <w:t>f</w:t>
      </w:r>
      <w:r>
        <w:t>a</w:t>
      </w:r>
      <w:r>
        <w:rPr>
          <w:spacing w:val="-2"/>
        </w:rPr>
        <w:t>l</w:t>
      </w:r>
      <w:r>
        <w:t>l</w:t>
      </w:r>
      <w:r>
        <w:rPr>
          <w:spacing w:val="-7"/>
        </w:rPr>
        <w:t xml:space="preserve"> </w:t>
      </w:r>
      <w:r>
        <w:t>b</w:t>
      </w:r>
      <w:r>
        <w:rPr>
          <w:spacing w:val="-1"/>
        </w:rPr>
        <w:t>e</w:t>
      </w:r>
      <w:r>
        <w:rPr>
          <w:spacing w:val="2"/>
        </w:rPr>
        <w:t>t</w:t>
      </w:r>
      <w:r>
        <w:t>ween</w:t>
      </w:r>
      <w:r>
        <w:rPr>
          <w:spacing w:val="-5"/>
        </w:rPr>
        <w:t xml:space="preserve"> </w:t>
      </w:r>
      <w:r>
        <w:t>0</w:t>
      </w:r>
      <w:r>
        <w:rPr>
          <w:spacing w:val="-6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-6"/>
        </w:rPr>
        <w:t xml:space="preserve"> </w:t>
      </w:r>
      <w:r>
        <w:rPr>
          <w:spacing w:val="1"/>
        </w:rPr>
        <w:t>1</w:t>
      </w:r>
      <w:r>
        <w:t>4%</w:t>
      </w:r>
      <w:r>
        <w:rPr>
          <w:spacing w:val="-6"/>
        </w:rPr>
        <w:t xml:space="preserve"> </w:t>
      </w:r>
      <w:r>
        <w:t>g.</w:t>
      </w:r>
    </w:p>
    <w:p w:rsidR="00390CA3" w:rsidRDefault="00390CA3">
      <w:pPr>
        <w:spacing w:before="5" w:line="190" w:lineRule="exact"/>
        <w:rPr>
          <w:sz w:val="19"/>
          <w:szCs w:val="19"/>
        </w:rPr>
      </w:pPr>
    </w:p>
    <w:p w:rsidR="00390CA3" w:rsidRDefault="00BD6A69">
      <w:pPr>
        <w:pStyle w:val="BodyText"/>
        <w:spacing w:line="292" w:lineRule="auto"/>
        <w:ind w:right="179"/>
      </w:pPr>
      <w:r>
        <w:rPr>
          <w:rFonts w:cs="Arial"/>
        </w:rPr>
        <w:t>H</w:t>
      </w:r>
      <w:r>
        <w:rPr>
          <w:rFonts w:cs="Arial"/>
          <w:spacing w:val="2"/>
        </w:rPr>
        <w:t>a</w:t>
      </w:r>
      <w:r>
        <w:rPr>
          <w:rFonts w:cs="Arial"/>
          <w:spacing w:val="-2"/>
        </w:rPr>
        <w:t>z</w:t>
      </w:r>
      <w:r>
        <w:rPr>
          <w:rFonts w:cs="Arial"/>
        </w:rPr>
        <w:t>ard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4"/>
        </w:rPr>
        <w:t>m</w:t>
      </w:r>
      <w:r>
        <w:rPr>
          <w:rFonts w:cs="Arial"/>
        </w:rPr>
        <w:t>a</w:t>
      </w:r>
      <w:r>
        <w:rPr>
          <w:rFonts w:cs="Arial"/>
          <w:spacing w:val="-1"/>
        </w:rPr>
        <w:t>p</w:t>
      </w:r>
      <w:r>
        <w:rPr>
          <w:rFonts w:cs="Arial"/>
        </w:rPr>
        <w:t>s</w:t>
      </w:r>
      <w:r>
        <w:rPr>
          <w:rFonts w:cs="Arial"/>
          <w:spacing w:val="-6"/>
        </w:rPr>
        <w:t xml:space="preserve"> </w:t>
      </w:r>
      <w:r>
        <w:rPr>
          <w:rFonts w:cs="Arial"/>
        </w:rPr>
        <w:t>d</w:t>
      </w:r>
      <w:r>
        <w:rPr>
          <w:rFonts w:cs="Arial"/>
          <w:spacing w:val="-1"/>
        </w:rPr>
        <w:t>o</w:t>
      </w:r>
      <w:r>
        <w:rPr>
          <w:rFonts w:cs="Arial"/>
        </w:rPr>
        <w:t>n</w:t>
      </w:r>
      <w:r>
        <w:rPr>
          <w:rFonts w:cs="Arial"/>
          <w:spacing w:val="-2"/>
        </w:rPr>
        <w:t>’</w:t>
      </w:r>
      <w:r>
        <w:rPr>
          <w:rFonts w:cs="Arial"/>
        </w:rPr>
        <w:t>t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s</w:t>
      </w:r>
      <w:r>
        <w:rPr>
          <w:rFonts w:cs="Arial"/>
          <w:spacing w:val="-1"/>
        </w:rPr>
        <w:t>i</w:t>
      </w:r>
      <w:r>
        <w:rPr>
          <w:rFonts w:cs="Arial"/>
          <w:spacing w:val="4"/>
        </w:rPr>
        <w:t>m</w:t>
      </w:r>
      <w:r>
        <w:rPr>
          <w:rFonts w:cs="Arial"/>
        </w:rPr>
        <w:t>ply</w:t>
      </w:r>
      <w:r>
        <w:rPr>
          <w:rFonts w:cs="Arial"/>
          <w:spacing w:val="-8"/>
        </w:rPr>
        <w:t xml:space="preserve"> </w:t>
      </w:r>
      <w:r>
        <w:rPr>
          <w:rFonts w:cs="Arial"/>
          <w:spacing w:val="1"/>
        </w:rPr>
        <w:t>s</w:t>
      </w:r>
      <w:r>
        <w:rPr>
          <w:rFonts w:cs="Arial"/>
        </w:rPr>
        <w:t>h</w:t>
      </w:r>
      <w:r>
        <w:rPr>
          <w:rFonts w:cs="Arial"/>
          <w:spacing w:val="1"/>
        </w:rPr>
        <w:t>o</w:t>
      </w:r>
      <w:r>
        <w:rPr>
          <w:rFonts w:cs="Arial"/>
        </w:rPr>
        <w:t>w</w:t>
      </w:r>
      <w:r>
        <w:rPr>
          <w:rFonts w:cs="Arial"/>
          <w:spacing w:val="-8"/>
        </w:rPr>
        <w:t xml:space="preserve"> </w:t>
      </w:r>
      <w:r>
        <w:rPr>
          <w:rFonts w:cs="Arial"/>
        </w:rPr>
        <w:t>t</w:t>
      </w:r>
      <w:r>
        <w:rPr>
          <w:rFonts w:cs="Arial"/>
          <w:spacing w:val="1"/>
        </w:rPr>
        <w:t>h</w:t>
      </w:r>
      <w:r>
        <w:rPr>
          <w:rFonts w:cs="Arial"/>
        </w:rPr>
        <w:t>e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-1"/>
        </w:rPr>
        <w:t>p</w:t>
      </w:r>
      <w:r>
        <w:rPr>
          <w:rFonts w:cs="Arial"/>
          <w:spacing w:val="1"/>
        </w:rPr>
        <w:t>e</w:t>
      </w:r>
      <w:r>
        <w:rPr>
          <w:rFonts w:cs="Arial"/>
        </w:rPr>
        <w:t>ak</w:t>
      </w:r>
      <w:r>
        <w:rPr>
          <w:rFonts w:cs="Arial"/>
          <w:spacing w:val="-4"/>
        </w:rPr>
        <w:t xml:space="preserve"> </w:t>
      </w:r>
      <w:r>
        <w:rPr>
          <w:rFonts w:cs="Arial"/>
        </w:rPr>
        <w:t>h</w:t>
      </w:r>
      <w:r>
        <w:rPr>
          <w:rFonts w:cs="Arial"/>
          <w:spacing w:val="-1"/>
        </w:rPr>
        <w:t>o</w:t>
      </w:r>
      <w:r>
        <w:rPr>
          <w:rFonts w:cs="Arial"/>
        </w:rPr>
        <w:t>r</w:t>
      </w:r>
      <w:r>
        <w:rPr>
          <w:rFonts w:cs="Arial"/>
          <w:spacing w:val="1"/>
        </w:rPr>
        <w:t>i</w:t>
      </w:r>
      <w:r>
        <w:rPr>
          <w:rFonts w:cs="Arial"/>
          <w:spacing w:val="-2"/>
        </w:rPr>
        <w:t>z</w:t>
      </w:r>
      <w:r>
        <w:rPr>
          <w:rFonts w:cs="Arial"/>
        </w:rPr>
        <w:t>o</w:t>
      </w:r>
      <w:r>
        <w:rPr>
          <w:rFonts w:cs="Arial"/>
          <w:spacing w:val="-1"/>
        </w:rPr>
        <w:t>n</w:t>
      </w:r>
      <w:r>
        <w:rPr>
          <w:rFonts w:cs="Arial"/>
        </w:rPr>
        <w:t>t</w:t>
      </w:r>
      <w:r>
        <w:rPr>
          <w:rFonts w:cs="Arial"/>
          <w:spacing w:val="1"/>
        </w:rPr>
        <w:t>a</w:t>
      </w:r>
      <w:r>
        <w:rPr>
          <w:rFonts w:cs="Arial"/>
        </w:rPr>
        <w:t>l</w:t>
      </w:r>
      <w:r>
        <w:rPr>
          <w:rFonts w:cs="Arial"/>
          <w:spacing w:val="-7"/>
        </w:rPr>
        <w:t xml:space="preserve"> </w:t>
      </w:r>
      <w:r>
        <w:rPr>
          <w:rFonts w:cs="Arial"/>
        </w:rPr>
        <w:t>g</w:t>
      </w:r>
      <w:r>
        <w:rPr>
          <w:rFonts w:cs="Arial"/>
          <w:spacing w:val="2"/>
        </w:rPr>
        <w:t>r</w:t>
      </w:r>
      <w:r>
        <w:rPr>
          <w:rFonts w:cs="Arial"/>
        </w:rPr>
        <w:t>o</w:t>
      </w:r>
      <w:r>
        <w:rPr>
          <w:rFonts w:cs="Arial"/>
          <w:spacing w:val="-1"/>
        </w:rPr>
        <w:t>u</w:t>
      </w:r>
      <w:r>
        <w:rPr>
          <w:rFonts w:cs="Arial"/>
        </w:rPr>
        <w:t>nd</w:t>
      </w:r>
      <w:r>
        <w:rPr>
          <w:rFonts w:cs="Arial"/>
          <w:spacing w:val="-5"/>
        </w:rPr>
        <w:t xml:space="preserve"> </w:t>
      </w:r>
      <w:r>
        <w:rPr>
          <w:rFonts w:cs="Arial"/>
        </w:rPr>
        <w:t>ac</w:t>
      </w:r>
      <w:r>
        <w:rPr>
          <w:rFonts w:cs="Arial"/>
          <w:spacing w:val="1"/>
        </w:rPr>
        <w:t>c</w:t>
      </w:r>
      <w:r>
        <w:rPr>
          <w:rFonts w:cs="Arial"/>
        </w:rPr>
        <w:t>e</w:t>
      </w:r>
      <w:r>
        <w:rPr>
          <w:rFonts w:cs="Arial"/>
          <w:spacing w:val="-2"/>
        </w:rPr>
        <w:t>l</w:t>
      </w:r>
      <w:r>
        <w:rPr>
          <w:rFonts w:cs="Arial"/>
        </w:rPr>
        <w:t>e</w:t>
      </w:r>
      <w:r>
        <w:rPr>
          <w:rFonts w:cs="Arial"/>
          <w:spacing w:val="2"/>
        </w:rPr>
        <w:t>r</w:t>
      </w:r>
      <w:r>
        <w:rPr>
          <w:rFonts w:cs="Arial"/>
        </w:rPr>
        <w:t>ation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1"/>
        </w:rPr>
        <w:t>f</w:t>
      </w:r>
      <w:r>
        <w:rPr>
          <w:rFonts w:cs="Arial"/>
        </w:rPr>
        <w:t>or</w:t>
      </w:r>
      <w:r>
        <w:rPr>
          <w:rFonts w:cs="Arial"/>
          <w:spacing w:val="-7"/>
        </w:rPr>
        <w:t xml:space="preserve"> </w:t>
      </w:r>
      <w:r>
        <w:rPr>
          <w:rFonts w:cs="Arial"/>
        </w:rPr>
        <w:t>a</w:t>
      </w:r>
      <w:r>
        <w:rPr>
          <w:rFonts w:cs="Arial"/>
          <w:spacing w:val="-6"/>
        </w:rPr>
        <w:t xml:space="preserve"> </w:t>
      </w:r>
      <w:r>
        <w:rPr>
          <w:rFonts w:cs="Arial"/>
          <w:spacing w:val="1"/>
        </w:rPr>
        <w:t>giv</w:t>
      </w:r>
      <w:r>
        <w:rPr>
          <w:rFonts w:cs="Arial"/>
        </w:rPr>
        <w:t>en</w:t>
      </w:r>
      <w:r>
        <w:rPr>
          <w:rFonts w:cs="Arial"/>
          <w:spacing w:val="-7"/>
        </w:rPr>
        <w:t xml:space="preserve"> </w:t>
      </w:r>
      <w:r>
        <w:rPr>
          <w:rFonts w:cs="Arial"/>
          <w:spacing w:val="1"/>
        </w:rPr>
        <w:t>p</w:t>
      </w:r>
      <w:r>
        <w:rPr>
          <w:rFonts w:cs="Arial"/>
          <w:spacing w:val="-1"/>
        </w:rPr>
        <w:t>l</w:t>
      </w:r>
      <w:r>
        <w:rPr>
          <w:rFonts w:cs="Arial"/>
        </w:rPr>
        <w:t>ace.</w:t>
      </w:r>
      <w:r>
        <w:rPr>
          <w:rFonts w:cs="Arial"/>
          <w:w w:val="99"/>
        </w:rPr>
        <w:t xml:space="preserve"> </w:t>
      </w:r>
      <w:r>
        <w:rPr>
          <w:spacing w:val="-1"/>
        </w:rPr>
        <w:t>S</w:t>
      </w:r>
      <w:r>
        <w:t>e</w:t>
      </w:r>
      <w:r>
        <w:rPr>
          <w:spacing w:val="-2"/>
        </w:rPr>
        <w:t>i</w:t>
      </w:r>
      <w:r>
        <w:rPr>
          <w:spacing w:val="1"/>
        </w:rPr>
        <w:t>s</w:t>
      </w:r>
      <w:r>
        <w:rPr>
          <w:spacing w:val="4"/>
        </w:rPr>
        <w:t>m</w:t>
      </w:r>
      <w:r>
        <w:t>o</w:t>
      </w:r>
      <w:r>
        <w:rPr>
          <w:spacing w:val="-2"/>
        </w:rPr>
        <w:t>l</w:t>
      </w:r>
      <w:r>
        <w:t>o</w:t>
      </w:r>
      <w:r>
        <w:rPr>
          <w:spacing w:val="1"/>
        </w:rPr>
        <w:t>g</w:t>
      </w:r>
      <w:r>
        <w:rPr>
          <w:spacing w:val="-1"/>
        </w:rPr>
        <w:t>i</w:t>
      </w:r>
      <w:r>
        <w:rPr>
          <w:spacing w:val="1"/>
        </w:rPr>
        <w:t>s</w:t>
      </w:r>
      <w:r>
        <w:t>ts</w:t>
      </w:r>
      <w:r>
        <w:rPr>
          <w:spacing w:val="-6"/>
        </w:rPr>
        <w:t xml:space="preserve"> </w:t>
      </w:r>
      <w:r>
        <w:t>co</w:t>
      </w:r>
      <w:r>
        <w:rPr>
          <w:spacing w:val="-1"/>
        </w:rPr>
        <w:t>n</w:t>
      </w:r>
      <w:r>
        <w:rPr>
          <w:spacing w:val="1"/>
        </w:rPr>
        <w:t>s</w:t>
      </w:r>
      <w:r>
        <w:t>truct</w:t>
      </w:r>
      <w:r>
        <w:rPr>
          <w:spacing w:val="-6"/>
        </w:rPr>
        <w:t xml:space="preserve"> </w:t>
      </w:r>
      <w:r>
        <w:t>c</w:t>
      </w:r>
      <w:r>
        <w:rPr>
          <w:spacing w:val="1"/>
        </w:rPr>
        <w:t>o</w:t>
      </w:r>
      <w:r>
        <w:t>nt</w:t>
      </w:r>
      <w:r>
        <w:rPr>
          <w:spacing w:val="-1"/>
        </w:rPr>
        <w:t>o</w:t>
      </w:r>
      <w:r>
        <w:t>ur</w:t>
      </w:r>
      <w:r>
        <w:rPr>
          <w:spacing w:val="-3"/>
        </w:rPr>
        <w:t xml:space="preserve"> </w:t>
      </w:r>
      <w:r>
        <w:rPr>
          <w:spacing w:val="-1"/>
        </w:rPr>
        <w:t>li</w:t>
      </w:r>
      <w:r>
        <w:rPr>
          <w:spacing w:val="1"/>
        </w:rPr>
        <w:t>n</w:t>
      </w:r>
      <w:r>
        <w:t>es</w:t>
      </w:r>
      <w:r>
        <w:rPr>
          <w:spacing w:val="-4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h</w:t>
      </w:r>
      <w:r>
        <w:rPr>
          <w:spacing w:val="-1"/>
        </w:rPr>
        <w:t>i</w:t>
      </w:r>
      <w:r>
        <w:rPr>
          <w:spacing w:val="1"/>
        </w:rPr>
        <w:t>c</w:t>
      </w:r>
      <w:r>
        <w:t>h</w:t>
      </w:r>
      <w:r>
        <w:rPr>
          <w:spacing w:val="-6"/>
        </w:rPr>
        <w:t xml:space="preserve"> </w:t>
      </w:r>
      <w:r>
        <w:t>sh</w:t>
      </w:r>
      <w:r>
        <w:rPr>
          <w:spacing w:val="1"/>
        </w:rPr>
        <w:t>o</w:t>
      </w:r>
      <w:r>
        <w:t>w</w:t>
      </w:r>
      <w:r>
        <w:rPr>
          <w:spacing w:val="-6"/>
        </w:rPr>
        <w:t xml:space="preserve"> </w:t>
      </w:r>
      <w:r>
        <w:t>ar</w:t>
      </w:r>
      <w:r>
        <w:rPr>
          <w:spacing w:val="2"/>
        </w:rPr>
        <w:t>e</w:t>
      </w:r>
      <w:r>
        <w:t>as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at</w:t>
      </w:r>
      <w:r>
        <w:rPr>
          <w:spacing w:val="-5"/>
        </w:rPr>
        <w:t xml:space="preserve"> </w:t>
      </w:r>
      <w:r>
        <w:t>h</w:t>
      </w:r>
      <w:r>
        <w:rPr>
          <w:spacing w:val="1"/>
        </w:rPr>
        <w:t>a</w:t>
      </w:r>
      <w:r>
        <w:rPr>
          <w:spacing w:val="-2"/>
        </w:rPr>
        <w:t>v</w:t>
      </w:r>
      <w:r>
        <w:t>e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1</w:t>
      </w:r>
      <w:r>
        <w:t>0</w:t>
      </w:r>
      <w:r>
        <w:rPr>
          <w:spacing w:val="-5"/>
        </w:rPr>
        <w:t xml:space="preserve"> </w:t>
      </w:r>
      <w:r>
        <w:t>p</w:t>
      </w:r>
      <w:r>
        <w:rPr>
          <w:spacing w:val="-1"/>
        </w:rPr>
        <w:t>e</w:t>
      </w:r>
      <w:r>
        <w:t>r</w:t>
      </w:r>
      <w:r>
        <w:rPr>
          <w:spacing w:val="-5"/>
        </w:rPr>
        <w:t xml:space="preserve"> </w:t>
      </w:r>
      <w:r>
        <w:t>c</w:t>
      </w:r>
      <w:r>
        <w:rPr>
          <w:spacing w:val="1"/>
        </w:rPr>
        <w:t>e</w:t>
      </w:r>
      <w:r>
        <w:t>nt</w:t>
      </w:r>
      <w:r>
        <w:rPr>
          <w:spacing w:val="-4"/>
        </w:rPr>
        <w:t xml:space="preserve"> </w:t>
      </w:r>
      <w:r>
        <w:t>prob</w:t>
      </w:r>
      <w:r>
        <w:rPr>
          <w:spacing w:val="1"/>
        </w:rPr>
        <w:t>a</w:t>
      </w:r>
      <w:r>
        <w:t>bi</w:t>
      </w:r>
      <w:r>
        <w:rPr>
          <w:spacing w:val="-1"/>
        </w:rPr>
        <w:t>li</w:t>
      </w:r>
      <w:r>
        <w:rPr>
          <w:spacing w:val="4"/>
        </w:rPr>
        <w:t>t</w:t>
      </w:r>
      <w:r>
        <w:t>y</w:t>
      </w:r>
      <w:r>
        <w:rPr>
          <w:spacing w:val="-9"/>
        </w:rPr>
        <w:t xml:space="preserve"> </w:t>
      </w:r>
      <w:r>
        <w:rPr>
          <w:spacing w:val="1"/>
        </w:rPr>
        <w:t>t</w:t>
      </w:r>
      <w:r>
        <w:t>h</w:t>
      </w:r>
      <w:r>
        <w:rPr>
          <w:spacing w:val="-1"/>
        </w:rPr>
        <w:t>a</w:t>
      </w:r>
      <w:r>
        <w:t>t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he</w:t>
      </w:r>
      <w:r>
        <w:rPr>
          <w:w w:val="99"/>
        </w:rPr>
        <w:t xml:space="preserve"> </w:t>
      </w:r>
      <w:r>
        <w:t>h</w:t>
      </w:r>
      <w:r>
        <w:rPr>
          <w:spacing w:val="-1"/>
        </w:rPr>
        <w:t>o</w:t>
      </w:r>
      <w:r>
        <w:t>r</w:t>
      </w:r>
      <w:r>
        <w:rPr>
          <w:spacing w:val="1"/>
        </w:rPr>
        <w:t>i</w:t>
      </w:r>
      <w:r>
        <w:rPr>
          <w:spacing w:val="-2"/>
        </w:rPr>
        <w:t>z</w:t>
      </w:r>
      <w:r>
        <w:t>o</w:t>
      </w:r>
      <w:r>
        <w:rPr>
          <w:spacing w:val="-1"/>
        </w:rPr>
        <w:t>n</w:t>
      </w:r>
      <w:r>
        <w:rPr>
          <w:spacing w:val="2"/>
        </w:rPr>
        <w:t>t</w:t>
      </w:r>
      <w:r>
        <w:t>al</w:t>
      </w:r>
      <w:r>
        <w:rPr>
          <w:spacing w:val="-6"/>
        </w:rPr>
        <w:t xml:space="preserve"> </w:t>
      </w:r>
      <w:r>
        <w:t>gro</w:t>
      </w:r>
      <w:r>
        <w:rPr>
          <w:spacing w:val="1"/>
        </w:rPr>
        <w:t>u</w:t>
      </w:r>
      <w:r>
        <w:t>nd</w:t>
      </w:r>
      <w:r>
        <w:rPr>
          <w:spacing w:val="-6"/>
        </w:rPr>
        <w:t xml:space="preserve"> </w:t>
      </w:r>
      <w:r>
        <w:t>ac</w:t>
      </w:r>
      <w:r>
        <w:rPr>
          <w:spacing w:val="1"/>
        </w:rPr>
        <w:t>c</w:t>
      </w:r>
      <w:r>
        <w:t>elera</w:t>
      </w:r>
      <w:r>
        <w:rPr>
          <w:spacing w:val="2"/>
        </w:rPr>
        <w:t>t</w:t>
      </w:r>
      <w:r>
        <w:rPr>
          <w:spacing w:val="-1"/>
        </w:rPr>
        <w:t>i</w:t>
      </w:r>
      <w:r>
        <w:t>on</w:t>
      </w:r>
      <w:r>
        <w:rPr>
          <w:spacing w:val="-7"/>
        </w:rPr>
        <w:t xml:space="preserve"> </w:t>
      </w:r>
      <w:r>
        <w:t>(or</w:t>
      </w:r>
      <w:r>
        <w:rPr>
          <w:spacing w:val="-7"/>
        </w:rPr>
        <w:t xml:space="preserve"> </w:t>
      </w:r>
      <w:r>
        <w:rPr>
          <w:spacing w:val="1"/>
        </w:rPr>
        <w:t>sh</w:t>
      </w:r>
      <w:r>
        <w:t>a</w:t>
      </w:r>
      <w:r>
        <w:rPr>
          <w:spacing w:val="3"/>
        </w:rPr>
        <w:t>k</w:t>
      </w:r>
      <w:r>
        <w:rPr>
          <w:spacing w:val="-1"/>
        </w:rPr>
        <w:t>i</w:t>
      </w:r>
      <w:r>
        <w:t>ng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5"/>
        </w:rPr>
        <w:t xml:space="preserve"> </w:t>
      </w:r>
      <w:r>
        <w:t>gro</w:t>
      </w:r>
      <w:r>
        <w:rPr>
          <w:spacing w:val="2"/>
        </w:rPr>
        <w:t>u</w:t>
      </w:r>
      <w:r>
        <w:rPr>
          <w:spacing w:val="1"/>
        </w:rPr>
        <w:t>n</w:t>
      </w:r>
      <w:r>
        <w:t>d)</w:t>
      </w:r>
      <w:r>
        <w:rPr>
          <w:spacing w:val="-7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ex</w:t>
      </w:r>
      <w:r>
        <w:rPr>
          <w:spacing w:val="1"/>
        </w:rPr>
        <w:t>ce</w:t>
      </w:r>
      <w:r>
        <w:t>ed</w:t>
      </w:r>
      <w:r>
        <w:rPr>
          <w:spacing w:val="-7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3"/>
        </w:rPr>
        <w:t xml:space="preserve"> </w:t>
      </w:r>
      <w:r>
        <w:rPr>
          <w:rFonts w:cs="Arial"/>
          <w:i/>
          <w:spacing w:val="1"/>
        </w:rPr>
        <w:t>p</w:t>
      </w:r>
      <w:r>
        <w:rPr>
          <w:rFonts w:cs="Arial"/>
          <w:i/>
        </w:rPr>
        <w:t>e</w:t>
      </w:r>
      <w:r>
        <w:rPr>
          <w:rFonts w:cs="Arial"/>
          <w:i/>
          <w:spacing w:val="-1"/>
        </w:rPr>
        <w:t>a</w:t>
      </w:r>
      <w:r>
        <w:rPr>
          <w:rFonts w:cs="Arial"/>
          <w:i/>
        </w:rPr>
        <w:t>k</w:t>
      </w:r>
      <w:r>
        <w:rPr>
          <w:rFonts w:cs="Arial"/>
          <w:i/>
          <w:spacing w:val="-6"/>
        </w:rPr>
        <w:t xml:space="preserve"> </w:t>
      </w:r>
      <w:r>
        <w:rPr>
          <w:rFonts w:cs="Arial"/>
          <w:i/>
          <w:spacing w:val="1"/>
        </w:rPr>
        <w:t>h</w:t>
      </w:r>
      <w:r>
        <w:rPr>
          <w:rFonts w:cs="Arial"/>
          <w:i/>
        </w:rPr>
        <w:t>or</w:t>
      </w:r>
      <w:r>
        <w:rPr>
          <w:rFonts w:cs="Arial"/>
          <w:i/>
          <w:spacing w:val="1"/>
        </w:rPr>
        <w:t>i</w:t>
      </w:r>
      <w:r>
        <w:rPr>
          <w:rFonts w:cs="Arial"/>
          <w:i/>
          <w:spacing w:val="-2"/>
        </w:rPr>
        <w:t>z</w:t>
      </w:r>
      <w:r>
        <w:rPr>
          <w:rFonts w:cs="Arial"/>
          <w:i/>
        </w:rPr>
        <w:t>o</w:t>
      </w:r>
      <w:r>
        <w:rPr>
          <w:rFonts w:cs="Arial"/>
          <w:i/>
          <w:spacing w:val="1"/>
        </w:rPr>
        <w:t>n</w:t>
      </w:r>
      <w:r>
        <w:rPr>
          <w:rFonts w:cs="Arial"/>
          <w:i/>
        </w:rPr>
        <w:t>tal</w:t>
      </w:r>
      <w:r>
        <w:rPr>
          <w:rFonts w:cs="Arial"/>
          <w:i/>
          <w:spacing w:val="-6"/>
        </w:rPr>
        <w:t xml:space="preserve"> </w:t>
      </w:r>
      <w:r>
        <w:rPr>
          <w:rFonts w:cs="Arial"/>
          <w:i/>
        </w:rPr>
        <w:t>gro</w:t>
      </w:r>
      <w:r>
        <w:rPr>
          <w:rFonts w:cs="Arial"/>
          <w:i/>
          <w:spacing w:val="1"/>
        </w:rPr>
        <w:t>u</w:t>
      </w:r>
      <w:r>
        <w:rPr>
          <w:rFonts w:cs="Arial"/>
          <w:i/>
        </w:rPr>
        <w:t>nd</w:t>
      </w:r>
      <w:r>
        <w:rPr>
          <w:rFonts w:cs="Arial"/>
          <w:i/>
          <w:w w:val="99"/>
        </w:rPr>
        <w:t xml:space="preserve"> </w:t>
      </w:r>
      <w:r>
        <w:rPr>
          <w:rFonts w:cs="Arial"/>
          <w:i/>
        </w:rPr>
        <w:t>ac</w:t>
      </w:r>
      <w:r>
        <w:rPr>
          <w:rFonts w:cs="Arial"/>
          <w:i/>
          <w:spacing w:val="1"/>
        </w:rPr>
        <w:t>c</w:t>
      </w:r>
      <w:r>
        <w:rPr>
          <w:rFonts w:cs="Arial"/>
          <w:i/>
        </w:rPr>
        <w:t>e</w:t>
      </w:r>
      <w:r>
        <w:rPr>
          <w:rFonts w:cs="Arial"/>
          <w:i/>
          <w:spacing w:val="-2"/>
        </w:rPr>
        <w:t>l</w:t>
      </w:r>
      <w:r>
        <w:rPr>
          <w:rFonts w:cs="Arial"/>
          <w:i/>
        </w:rPr>
        <w:t>era</w:t>
      </w:r>
      <w:r>
        <w:rPr>
          <w:rFonts w:cs="Arial"/>
          <w:i/>
          <w:spacing w:val="2"/>
        </w:rPr>
        <w:t>t</w:t>
      </w:r>
      <w:r>
        <w:rPr>
          <w:rFonts w:cs="Arial"/>
          <w:i/>
          <w:spacing w:val="-1"/>
        </w:rPr>
        <w:t>i</w:t>
      </w:r>
      <w:r>
        <w:rPr>
          <w:rFonts w:cs="Arial"/>
          <w:i/>
        </w:rPr>
        <w:t>on</w:t>
      </w:r>
      <w:r>
        <w:rPr>
          <w:rFonts w:cs="Arial"/>
          <w:i/>
          <w:spacing w:val="-5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1"/>
        </w:rPr>
        <w:t>5</w:t>
      </w:r>
      <w:r>
        <w:t>00</w:t>
      </w:r>
      <w:r>
        <w:rPr>
          <w:spacing w:val="-2"/>
        </w:rPr>
        <w:t xml:space="preserve"> </w:t>
      </w:r>
      <w:r>
        <w:rPr>
          <w:spacing w:val="-5"/>
        </w:rPr>
        <w:t>y</w:t>
      </w:r>
      <w:r>
        <w:rPr>
          <w:spacing w:val="1"/>
        </w:rPr>
        <w:t>e</w:t>
      </w:r>
      <w:r>
        <w:t>ar</w:t>
      </w:r>
      <w:r>
        <w:rPr>
          <w:spacing w:val="-3"/>
        </w:rPr>
        <w:t xml:space="preserve"> </w:t>
      </w:r>
      <w:r>
        <w:t>p</w:t>
      </w:r>
      <w:r>
        <w:rPr>
          <w:spacing w:val="-1"/>
        </w:rPr>
        <w:t>e</w:t>
      </w:r>
      <w:r>
        <w:t>r</w:t>
      </w:r>
      <w:r>
        <w:rPr>
          <w:spacing w:val="-1"/>
        </w:rPr>
        <w:t>i</w:t>
      </w:r>
      <w:r>
        <w:rPr>
          <w:spacing w:val="1"/>
        </w:rPr>
        <w:t>o</w:t>
      </w:r>
      <w:r>
        <w:t>d.</w:t>
      </w:r>
    </w:p>
    <w:p w:rsidR="00390CA3" w:rsidRDefault="00390CA3">
      <w:pPr>
        <w:spacing w:line="180" w:lineRule="exact"/>
        <w:rPr>
          <w:sz w:val="18"/>
          <w:szCs w:val="18"/>
        </w:rPr>
      </w:pPr>
    </w:p>
    <w:p w:rsidR="00390CA3" w:rsidRDefault="00BD6A69">
      <w:pPr>
        <w:pStyle w:val="BodyText"/>
        <w:spacing w:line="292" w:lineRule="auto"/>
        <w:ind w:right="263"/>
      </w:pPr>
      <w:r>
        <w:t>For</w:t>
      </w:r>
      <w:r>
        <w:rPr>
          <w:spacing w:val="-6"/>
        </w:rPr>
        <w:t xml:space="preserve"> </w:t>
      </w:r>
      <w:r>
        <w:t>e</w:t>
      </w:r>
      <w:r>
        <w:rPr>
          <w:spacing w:val="1"/>
        </w:rPr>
        <w:t>x</w:t>
      </w:r>
      <w:r>
        <w:t>a</w:t>
      </w:r>
      <w:r>
        <w:rPr>
          <w:spacing w:val="4"/>
        </w:rPr>
        <w:t>m</w:t>
      </w:r>
      <w:r>
        <w:t>p</w:t>
      </w:r>
      <w:r>
        <w:rPr>
          <w:spacing w:val="-2"/>
        </w:rPr>
        <w:t>l</w:t>
      </w:r>
      <w:r>
        <w:t>e,</w:t>
      </w:r>
      <w:r>
        <w:rPr>
          <w:spacing w:val="-6"/>
        </w:rPr>
        <w:t xml:space="preserve"> </w:t>
      </w:r>
      <w:r>
        <w:t>are</w:t>
      </w:r>
      <w:r>
        <w:rPr>
          <w:spacing w:val="-1"/>
        </w:rPr>
        <w:t>a</w:t>
      </w:r>
      <w:r>
        <w:t>s</w:t>
      </w:r>
      <w:r>
        <w:rPr>
          <w:spacing w:val="-3"/>
        </w:rPr>
        <w:t xml:space="preserve"> </w:t>
      </w:r>
      <w:r>
        <w:t>w</w:t>
      </w:r>
      <w:r>
        <w:rPr>
          <w:spacing w:val="-1"/>
        </w:rPr>
        <w:t>i</w:t>
      </w:r>
      <w:r>
        <w:t>t</w:t>
      </w:r>
      <w:r>
        <w:rPr>
          <w:spacing w:val="1"/>
        </w:rPr>
        <w:t>h</w:t>
      </w:r>
      <w:r>
        <w:rPr>
          <w:spacing w:val="-1"/>
        </w:rPr>
        <w:t>i</w:t>
      </w:r>
      <w:r>
        <w:t>n</w:t>
      </w:r>
      <w:r>
        <w:rPr>
          <w:spacing w:val="-5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6"/>
        </w:rPr>
        <w:t xml:space="preserve"> </w:t>
      </w:r>
      <w:r>
        <w:t>0</w:t>
      </w:r>
      <w:r>
        <w:rPr>
          <w:spacing w:val="1"/>
        </w:rPr>
        <w:t>.</w:t>
      </w:r>
      <w:r>
        <w:t>12</w:t>
      </w:r>
      <w:r>
        <w:rPr>
          <w:spacing w:val="-6"/>
        </w:rPr>
        <w:t xml:space="preserve"> </w:t>
      </w:r>
      <w:r>
        <w:t>c</w:t>
      </w:r>
      <w:r>
        <w:rPr>
          <w:spacing w:val="1"/>
        </w:rPr>
        <w:t>o</w:t>
      </w:r>
      <w:r>
        <w:t>nt</w:t>
      </w:r>
      <w:r>
        <w:rPr>
          <w:spacing w:val="-1"/>
        </w:rPr>
        <w:t>o</w:t>
      </w:r>
      <w:r>
        <w:t>ur</w:t>
      </w:r>
      <w:r>
        <w:rPr>
          <w:spacing w:val="-3"/>
        </w:rPr>
        <w:t xml:space="preserve"> </w:t>
      </w:r>
      <w:r>
        <w:t>h</w:t>
      </w:r>
      <w:r>
        <w:rPr>
          <w:spacing w:val="1"/>
        </w:rPr>
        <w:t>a</w:t>
      </w:r>
      <w:r>
        <w:rPr>
          <w:spacing w:val="-2"/>
        </w:rPr>
        <w:t>v</w:t>
      </w:r>
      <w:r>
        <w:t>e</w:t>
      </w:r>
      <w:r>
        <w:rPr>
          <w:spacing w:val="-3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1</w:t>
      </w:r>
      <w:r>
        <w:rPr>
          <w:spacing w:val="5"/>
        </w:rPr>
        <w:t>0</w:t>
      </w:r>
      <w:r>
        <w:t>%</w:t>
      </w:r>
      <w:r>
        <w:rPr>
          <w:spacing w:val="-5"/>
        </w:rPr>
        <w:t xml:space="preserve"> </w:t>
      </w:r>
      <w:r>
        <w:t>prob</w:t>
      </w:r>
      <w:r>
        <w:rPr>
          <w:spacing w:val="1"/>
        </w:rPr>
        <w:t>a</w:t>
      </w:r>
      <w:r>
        <w:t>bi</w:t>
      </w:r>
      <w:r>
        <w:rPr>
          <w:spacing w:val="-1"/>
        </w:rPr>
        <w:t>li</w:t>
      </w:r>
      <w:r>
        <w:rPr>
          <w:spacing w:val="4"/>
        </w:rPr>
        <w:t>t</w:t>
      </w:r>
      <w:r>
        <w:t>y</w:t>
      </w:r>
      <w:r>
        <w:rPr>
          <w:spacing w:val="-8"/>
        </w:rPr>
        <w:t xml:space="preserve"> </w:t>
      </w:r>
      <w:r>
        <w:rPr>
          <w:spacing w:val="1"/>
        </w:rPr>
        <w:t>t</w:t>
      </w:r>
      <w:r>
        <w:t>h</w:t>
      </w:r>
      <w:r>
        <w:rPr>
          <w:spacing w:val="-1"/>
        </w:rPr>
        <w:t>a</w:t>
      </w:r>
      <w:r>
        <w:t>t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str</w:t>
      </w:r>
      <w:r>
        <w:rPr>
          <w:spacing w:val="1"/>
        </w:rPr>
        <w:t>en</w:t>
      </w:r>
      <w:r>
        <w:t>gth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sh</w:t>
      </w:r>
      <w:r>
        <w:rPr>
          <w:spacing w:val="-1"/>
        </w:rPr>
        <w:t>a</w:t>
      </w:r>
      <w:r>
        <w:rPr>
          <w:spacing w:val="3"/>
        </w:rPr>
        <w:t>k</w:t>
      </w:r>
      <w:r>
        <w:rPr>
          <w:spacing w:val="-1"/>
        </w:rPr>
        <w:t>i</w:t>
      </w:r>
      <w:r>
        <w:t>ng</w:t>
      </w:r>
      <w:r>
        <w:rPr>
          <w:spacing w:val="-6"/>
        </w:rPr>
        <w:t xml:space="preserve"> </w:t>
      </w:r>
      <w:r>
        <w:rPr>
          <w:spacing w:val="1"/>
        </w:rPr>
        <w:t>d</w:t>
      </w:r>
      <w:r>
        <w:t>ue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o</w:t>
      </w:r>
      <w:r>
        <w:rPr>
          <w:w w:val="99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rPr>
          <w:spacing w:val="1"/>
        </w:rPr>
        <w:t>e</w:t>
      </w:r>
      <w:r>
        <w:t>arth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t>s</w:t>
      </w:r>
      <w:r>
        <w:rPr>
          <w:spacing w:val="-5"/>
        </w:rPr>
        <w:t xml:space="preserve"> </w:t>
      </w:r>
      <w:r>
        <w:t>grea</w:t>
      </w:r>
      <w:r>
        <w:rPr>
          <w:spacing w:val="1"/>
        </w:rPr>
        <w:t>t</w:t>
      </w:r>
      <w:r>
        <w:t>er</w:t>
      </w:r>
      <w:r>
        <w:rPr>
          <w:spacing w:val="-6"/>
        </w:rPr>
        <w:t xml:space="preserve"> </w:t>
      </w:r>
      <w:r>
        <w:t>t</w:t>
      </w:r>
      <w:r>
        <w:rPr>
          <w:spacing w:val="2"/>
        </w:rPr>
        <w:t>h</w:t>
      </w:r>
      <w:r>
        <w:t>an</w:t>
      </w:r>
      <w:r>
        <w:rPr>
          <w:spacing w:val="-6"/>
        </w:rPr>
        <w:t xml:space="preserve"> </w:t>
      </w:r>
      <w:r>
        <w:t>0</w:t>
      </w:r>
      <w:r>
        <w:rPr>
          <w:spacing w:val="1"/>
        </w:rPr>
        <w:t>.</w:t>
      </w:r>
      <w:r>
        <w:t>12</w:t>
      </w:r>
      <w:r>
        <w:rPr>
          <w:spacing w:val="-5"/>
        </w:rPr>
        <w:t xml:space="preserve"> </w:t>
      </w:r>
      <w:r>
        <w:rPr>
          <w:spacing w:val="1"/>
        </w:rPr>
        <w:t>t</w:t>
      </w:r>
      <w:r>
        <w:rPr>
          <w:spacing w:val="-1"/>
        </w:rPr>
        <w:t>i</w:t>
      </w:r>
      <w:r>
        <w:rPr>
          <w:spacing w:val="4"/>
        </w:rPr>
        <w:t>m</w:t>
      </w:r>
      <w:r>
        <w:t>es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rPr>
          <w:spacing w:val="1"/>
        </w:rPr>
        <w:t>cc</w:t>
      </w:r>
      <w:r>
        <w:t>e</w:t>
      </w:r>
      <w:r>
        <w:rPr>
          <w:spacing w:val="-2"/>
        </w:rPr>
        <w:t>l</w:t>
      </w:r>
      <w:r>
        <w:t>er</w:t>
      </w:r>
      <w:r>
        <w:rPr>
          <w:spacing w:val="2"/>
        </w:rPr>
        <w:t>a</w:t>
      </w:r>
      <w:r>
        <w:t>t</w:t>
      </w:r>
      <w:r>
        <w:rPr>
          <w:spacing w:val="1"/>
        </w:rPr>
        <w:t>i</w:t>
      </w:r>
      <w:r>
        <w:t>on</w:t>
      </w:r>
      <w:r>
        <w:rPr>
          <w:spacing w:val="-6"/>
        </w:rPr>
        <w:t xml:space="preserve"> </w:t>
      </w:r>
      <w:r>
        <w:rPr>
          <w:spacing w:val="1"/>
        </w:rPr>
        <w:t>d</w:t>
      </w:r>
      <w:r>
        <w:t>ue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o</w:t>
      </w:r>
      <w:r>
        <w:rPr>
          <w:spacing w:val="-5"/>
        </w:rPr>
        <w:t xml:space="preserve"> </w:t>
      </w:r>
      <w:r>
        <w:rPr>
          <w:spacing w:val="-1"/>
        </w:rPr>
        <w:t>g</w:t>
      </w:r>
      <w:r>
        <w:t>r</w:t>
      </w:r>
      <w:r>
        <w:rPr>
          <w:spacing w:val="1"/>
        </w:rPr>
        <w:t>a</w:t>
      </w:r>
      <w:r>
        <w:rPr>
          <w:spacing w:val="-2"/>
        </w:rPr>
        <w:t>v</w:t>
      </w:r>
      <w:r>
        <w:rPr>
          <w:spacing w:val="1"/>
        </w:rPr>
        <w:t>i</w:t>
      </w:r>
      <w:r>
        <w:rPr>
          <w:spacing w:val="2"/>
        </w:rPr>
        <w:t>t</w:t>
      </w:r>
      <w:r>
        <w:rPr>
          <w:spacing w:val="-5"/>
        </w:rPr>
        <w:t>y</w:t>
      </w:r>
      <w:r>
        <w:t>.</w:t>
      </w:r>
      <w:r>
        <w:rPr>
          <w:spacing w:val="-6"/>
        </w:rPr>
        <w:t xml:space="preserve"> </w:t>
      </w:r>
      <w:r>
        <w:rPr>
          <w:spacing w:val="2"/>
        </w:rPr>
        <w:t>T</w:t>
      </w:r>
      <w:r>
        <w:t>h</w:t>
      </w:r>
      <w:r>
        <w:rPr>
          <w:spacing w:val="-2"/>
        </w:rPr>
        <w:t>i</w:t>
      </w:r>
      <w:r>
        <w:t>s</w:t>
      </w:r>
      <w:r>
        <w:rPr>
          <w:spacing w:val="-3"/>
        </w:rPr>
        <w:t xml:space="preserve"> </w:t>
      </w:r>
      <w:r>
        <w:rPr>
          <w:spacing w:val="-1"/>
        </w:rPr>
        <w:t>i</w:t>
      </w:r>
      <w:r>
        <w:t>s</w:t>
      </w:r>
      <w:r>
        <w:rPr>
          <w:spacing w:val="-5"/>
        </w:rPr>
        <w:t xml:space="preserve"> </w:t>
      </w:r>
      <w:r>
        <w:t>e</w:t>
      </w:r>
      <w:r>
        <w:rPr>
          <w:spacing w:val="1"/>
        </w:rPr>
        <w:t>q</w:t>
      </w:r>
      <w:r>
        <w:t>ui</w:t>
      </w:r>
      <w:r>
        <w:rPr>
          <w:spacing w:val="-2"/>
        </w:rPr>
        <w:t>v</w:t>
      </w:r>
      <w:r>
        <w:t>ale</w:t>
      </w:r>
      <w:r>
        <w:rPr>
          <w:spacing w:val="-1"/>
        </w:rPr>
        <w:t>n</w:t>
      </w:r>
      <w:r>
        <w:t>t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1"/>
        </w:rPr>
        <w:t>s</w:t>
      </w:r>
      <w:r>
        <w:rPr>
          <w:spacing w:val="4"/>
        </w:rPr>
        <w:t>a</w:t>
      </w:r>
      <w:r>
        <w:rPr>
          <w:spacing w:val="-5"/>
        </w:rPr>
        <w:t>y</w:t>
      </w:r>
      <w:r>
        <w:rPr>
          <w:spacing w:val="1"/>
        </w:rPr>
        <w:t>i</w:t>
      </w:r>
      <w:r>
        <w:t>ng</w:t>
      </w:r>
      <w:r>
        <w:rPr>
          <w:w w:val="99"/>
        </w:rPr>
        <w:t xml:space="preserve"> </w:t>
      </w:r>
      <w:r>
        <w:t>th</w:t>
      </w:r>
      <w:r>
        <w:rPr>
          <w:spacing w:val="-1"/>
        </w:rPr>
        <w:t>a</w:t>
      </w:r>
      <w:r>
        <w:t>t,</w:t>
      </w:r>
      <w:r>
        <w:rPr>
          <w:spacing w:val="-4"/>
        </w:rPr>
        <w:t xml:space="preserve"> </w:t>
      </w:r>
      <w:r>
        <w:t>over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1"/>
        </w:rPr>
        <w:t>5</w:t>
      </w:r>
      <w:r>
        <w:t>00</w:t>
      </w:r>
      <w:r>
        <w:rPr>
          <w:spacing w:val="-1"/>
        </w:rPr>
        <w:t xml:space="preserve"> </w:t>
      </w:r>
      <w:r>
        <w:rPr>
          <w:spacing w:val="-5"/>
        </w:rPr>
        <w:t>y</w:t>
      </w:r>
      <w:r>
        <w:rPr>
          <w:spacing w:val="1"/>
        </w:rPr>
        <w:t>e</w:t>
      </w:r>
      <w:r>
        <w:t>ar</w:t>
      </w:r>
      <w:r>
        <w:rPr>
          <w:spacing w:val="-6"/>
        </w:rPr>
        <w:t xml:space="preserve"> </w:t>
      </w:r>
      <w:r>
        <w:t>pe</w:t>
      </w:r>
      <w:r>
        <w:rPr>
          <w:spacing w:val="2"/>
        </w:rPr>
        <w:t>r</w:t>
      </w:r>
      <w:r>
        <w:rPr>
          <w:spacing w:val="-1"/>
        </w:rPr>
        <w:t>i</w:t>
      </w:r>
      <w:r>
        <w:t>o</w:t>
      </w:r>
      <w:r>
        <w:rPr>
          <w:spacing w:val="1"/>
        </w:rPr>
        <w:t>d</w:t>
      </w:r>
      <w:r>
        <w:t>,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1"/>
        </w:rPr>
        <w:t>b</w:t>
      </w:r>
      <w:r>
        <w:t>ui</w:t>
      </w:r>
      <w:r>
        <w:rPr>
          <w:spacing w:val="-1"/>
        </w:rPr>
        <w:t>l</w:t>
      </w:r>
      <w:r>
        <w:t>ding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ot</w:t>
      </w:r>
      <w:r>
        <w:rPr>
          <w:spacing w:val="1"/>
        </w:rPr>
        <w:t>h</w:t>
      </w:r>
      <w:r>
        <w:t>er</w:t>
      </w:r>
      <w:r>
        <w:rPr>
          <w:spacing w:val="-5"/>
        </w:rPr>
        <w:t xml:space="preserve"> </w:t>
      </w:r>
      <w:r>
        <w:rPr>
          <w:spacing w:val="1"/>
        </w:rPr>
        <w:t>s</w:t>
      </w:r>
      <w:r>
        <w:t>tructure</w:t>
      </w:r>
      <w:r>
        <w:rPr>
          <w:spacing w:val="-4"/>
        </w:rPr>
        <w:t xml:space="preserve"> </w:t>
      </w:r>
      <w:r>
        <w:rPr>
          <w:spacing w:val="-3"/>
        </w:rPr>
        <w:t>w</w:t>
      </w:r>
      <w:r>
        <w:rPr>
          <w:spacing w:val="-1"/>
        </w:rPr>
        <w:t>i</w:t>
      </w:r>
      <w:r>
        <w:rPr>
          <w:spacing w:val="2"/>
        </w:rPr>
        <w:t>t</w:t>
      </w:r>
      <w:r>
        <w:t>hin</w:t>
      </w:r>
      <w:r>
        <w:rPr>
          <w:spacing w:val="-5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at</w:t>
      </w:r>
      <w:r>
        <w:rPr>
          <w:spacing w:val="-5"/>
        </w:rPr>
        <w:t xml:space="preserve"> </w:t>
      </w:r>
      <w:r>
        <w:t>ar</w:t>
      </w:r>
      <w:r>
        <w:rPr>
          <w:spacing w:val="2"/>
        </w:rPr>
        <w:t>e</w:t>
      </w:r>
      <w:r>
        <w:t>a</w:t>
      </w:r>
      <w:r>
        <w:rPr>
          <w:spacing w:val="-5"/>
        </w:rPr>
        <w:t xml:space="preserve"> </w:t>
      </w:r>
      <w:r>
        <w:rPr>
          <w:spacing w:val="-2"/>
        </w:rPr>
        <w:t>i</w:t>
      </w:r>
      <w:r>
        <w:t>s</w:t>
      </w:r>
      <w:r>
        <w:rPr>
          <w:spacing w:val="-2"/>
        </w:rPr>
        <w:t xml:space="preserve"> </w:t>
      </w:r>
      <w:r>
        <w:rPr>
          <w:spacing w:val="-1"/>
        </w:rPr>
        <w:t>li</w:t>
      </w:r>
      <w:r>
        <w:rPr>
          <w:spacing w:val="3"/>
        </w:rPr>
        <w:t>k</w:t>
      </w:r>
      <w:r>
        <w:t>ely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exp</w:t>
      </w:r>
      <w:r>
        <w:rPr>
          <w:spacing w:val="-1"/>
        </w:rPr>
        <w:t>e</w:t>
      </w:r>
      <w:r>
        <w:t>r</w:t>
      </w:r>
      <w:r>
        <w:rPr>
          <w:spacing w:val="-1"/>
        </w:rPr>
        <w:t>i</w:t>
      </w:r>
      <w:r>
        <w:rPr>
          <w:spacing w:val="1"/>
        </w:rPr>
        <w:t>e</w:t>
      </w:r>
      <w:r>
        <w:t>nce</w:t>
      </w:r>
      <w:r>
        <w:rPr>
          <w:spacing w:val="-5"/>
        </w:rPr>
        <w:t xml:space="preserve"> </w:t>
      </w:r>
      <w:r>
        <w:rPr>
          <w:spacing w:val="1"/>
        </w:rPr>
        <w:t>a</w:t>
      </w:r>
      <w:r>
        <w:t>n</w:t>
      </w:r>
      <w:r>
        <w:rPr>
          <w:w w:val="99"/>
        </w:rPr>
        <w:t xml:space="preserve"> </w:t>
      </w:r>
      <w:r>
        <w:t>e</w:t>
      </w:r>
      <w:r>
        <w:rPr>
          <w:spacing w:val="-1"/>
        </w:rPr>
        <w:t>a</w:t>
      </w:r>
      <w:r>
        <w:t>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7"/>
        </w:rPr>
        <w:t xml:space="preserve"> </w:t>
      </w:r>
      <w:r>
        <w:t>w</w:t>
      </w:r>
      <w:r>
        <w:rPr>
          <w:spacing w:val="-1"/>
        </w:rPr>
        <w:t>hi</w:t>
      </w:r>
      <w:r>
        <w:rPr>
          <w:spacing w:val="1"/>
        </w:rPr>
        <w:t>c</w:t>
      </w:r>
      <w:r>
        <w:t>h</w:t>
      </w:r>
      <w:r>
        <w:rPr>
          <w:spacing w:val="-6"/>
        </w:rPr>
        <w:t xml:space="preserve"> </w:t>
      </w:r>
      <w:r>
        <w:t>c</w:t>
      </w:r>
      <w:r>
        <w:rPr>
          <w:spacing w:val="1"/>
        </w:rPr>
        <w:t>a</w:t>
      </w:r>
      <w:r>
        <w:t>uses</w:t>
      </w:r>
      <w:r>
        <w:rPr>
          <w:spacing w:val="-5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6"/>
        </w:rPr>
        <w:t xml:space="preserve"> </w:t>
      </w:r>
      <w:r>
        <w:t>gr</w:t>
      </w:r>
      <w:r>
        <w:rPr>
          <w:spacing w:val="2"/>
        </w:rPr>
        <w:t>o</w:t>
      </w:r>
      <w:r>
        <w:t>u</w:t>
      </w:r>
      <w:r>
        <w:rPr>
          <w:spacing w:val="-1"/>
        </w:rPr>
        <w:t>n</w:t>
      </w:r>
      <w:r>
        <w:t>d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</w:t>
      </w:r>
      <w:r>
        <w:rPr>
          <w:spacing w:val="1"/>
        </w:rPr>
        <w:t>h</w:t>
      </w:r>
      <w:r>
        <w:t>a</w:t>
      </w:r>
      <w:r>
        <w:rPr>
          <w:spacing w:val="3"/>
        </w:rPr>
        <w:t>k</w:t>
      </w:r>
      <w:r>
        <w:t>e</w:t>
      </w:r>
      <w:r>
        <w:rPr>
          <w:spacing w:val="-6"/>
        </w:rPr>
        <w:t xml:space="preserve"> </w:t>
      </w:r>
      <w:r>
        <w:rPr>
          <w:spacing w:val="1"/>
        </w:rPr>
        <w:t>b</w:t>
      </w:r>
      <w:r>
        <w:t>y</w:t>
      </w:r>
      <w:r>
        <w:rPr>
          <w:spacing w:val="-9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rPr>
          <w:spacing w:val="-2"/>
        </w:rPr>
        <w:t>l</w:t>
      </w:r>
      <w:r>
        <w:rPr>
          <w:spacing w:val="1"/>
        </w:rPr>
        <w:t>e</w:t>
      </w:r>
      <w:r>
        <w:t>ast</w:t>
      </w:r>
      <w:r>
        <w:rPr>
          <w:spacing w:val="-7"/>
        </w:rPr>
        <w:t xml:space="preserve"> </w:t>
      </w:r>
      <w:r>
        <w:rPr>
          <w:spacing w:val="-1"/>
        </w:rPr>
        <w:t>0</w:t>
      </w:r>
      <w:r>
        <w:t>.</w:t>
      </w:r>
      <w:r>
        <w:rPr>
          <w:spacing w:val="1"/>
        </w:rPr>
        <w:t>1</w:t>
      </w:r>
      <w:r>
        <w:t>2</w:t>
      </w:r>
      <w:r>
        <w:rPr>
          <w:spacing w:val="-1"/>
        </w:rPr>
        <w:t>g</w:t>
      </w:r>
      <w:r>
        <w:t>.</w:t>
      </w:r>
    </w:p>
    <w:p w:rsidR="00390CA3" w:rsidRDefault="00390CA3">
      <w:pPr>
        <w:spacing w:before="2" w:line="180" w:lineRule="exact"/>
        <w:rPr>
          <w:sz w:val="18"/>
          <w:szCs w:val="18"/>
        </w:rPr>
      </w:pPr>
    </w:p>
    <w:p w:rsidR="00390CA3" w:rsidRDefault="00BD6A69">
      <w:pPr>
        <w:pStyle w:val="BodyText"/>
        <w:ind w:right="150"/>
      </w:pPr>
      <w:r>
        <w:t>Da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6"/>
        </w:rPr>
        <w:t xml:space="preserve"> </w:t>
      </w:r>
      <w:r>
        <w:t>w</w:t>
      </w:r>
      <w:r>
        <w:rPr>
          <w:spacing w:val="-2"/>
        </w:rPr>
        <w:t>i</w:t>
      </w:r>
      <w:r>
        <w:rPr>
          <w:spacing w:val="1"/>
        </w:rPr>
        <w:t>l</w:t>
      </w:r>
      <w:r>
        <w:t>l</w:t>
      </w:r>
      <w:r>
        <w:rPr>
          <w:spacing w:val="-7"/>
        </w:rPr>
        <w:t xml:space="preserve"> </w:t>
      </w:r>
      <w:r>
        <w:t>start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t>o</w:t>
      </w:r>
      <w:r>
        <w:rPr>
          <w:spacing w:val="-6"/>
        </w:rPr>
        <w:t xml:space="preserve"> </w:t>
      </w:r>
      <w:r>
        <w:rPr>
          <w:spacing w:val="-1"/>
        </w:rPr>
        <w:t>o</w:t>
      </w:r>
      <w:r>
        <w:rPr>
          <w:spacing w:val="1"/>
        </w:rPr>
        <w:t>cc</w:t>
      </w:r>
      <w:r>
        <w:t>ur</w:t>
      </w:r>
      <w:r>
        <w:rPr>
          <w:spacing w:val="-3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0</w:t>
      </w:r>
      <w:r>
        <w:rPr>
          <w:spacing w:val="2"/>
        </w:rPr>
        <w:t>.</w:t>
      </w:r>
      <w:r>
        <w:t>05</w:t>
      </w:r>
      <w:r>
        <w:rPr>
          <w:spacing w:val="-4"/>
        </w:rPr>
        <w:t xml:space="preserve"> </w:t>
      </w:r>
      <w:r>
        <w:rPr>
          <w:spacing w:val="-1"/>
        </w:rPr>
        <w:t>l</w:t>
      </w:r>
      <w:r>
        <w:rPr>
          <w:spacing w:val="1"/>
        </w:rPr>
        <w:t>e</w:t>
      </w:r>
      <w:r>
        <w:rPr>
          <w:spacing w:val="-2"/>
        </w:rPr>
        <w:t>v</w:t>
      </w:r>
      <w:r>
        <w:t>el</w:t>
      </w:r>
      <w:r>
        <w:rPr>
          <w:spacing w:val="-5"/>
        </w:rPr>
        <w:t xml:space="preserve"> </w:t>
      </w:r>
      <w:r>
        <w:t>a</w:t>
      </w:r>
      <w:r>
        <w:rPr>
          <w:spacing w:val="1"/>
        </w:rPr>
        <w:t>n</w:t>
      </w:r>
      <w:r>
        <w:t>d</w:t>
      </w:r>
      <w:r>
        <w:rPr>
          <w:spacing w:val="-6"/>
        </w:rPr>
        <w:t xml:space="preserve"> </w:t>
      </w:r>
      <w:r>
        <w:t>incre</w:t>
      </w:r>
      <w:r>
        <w:rPr>
          <w:spacing w:val="1"/>
        </w:rPr>
        <w:t>as</w:t>
      </w:r>
      <w:r>
        <w:t>e</w:t>
      </w:r>
      <w:r>
        <w:rPr>
          <w:spacing w:val="-5"/>
        </w:rPr>
        <w:t xml:space="preserve"> </w:t>
      </w:r>
      <w:r>
        <w:rPr>
          <w:spacing w:val="-1"/>
        </w:rPr>
        <w:t>a</w:t>
      </w:r>
      <w:r>
        <w:t>s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4"/>
        </w:rPr>
        <w:t xml:space="preserve"> </w:t>
      </w:r>
      <w:r>
        <w:t>n</w:t>
      </w:r>
      <w:r>
        <w:rPr>
          <w:spacing w:val="-1"/>
        </w:rPr>
        <w:t>u</w:t>
      </w:r>
      <w:r>
        <w:rPr>
          <w:spacing w:val="4"/>
        </w:rPr>
        <w:t>m</w:t>
      </w:r>
      <w:r>
        <w:t>b</w:t>
      </w:r>
      <w:r>
        <w:rPr>
          <w:spacing w:val="-1"/>
        </w:rPr>
        <w:t>e</w:t>
      </w:r>
      <w:r>
        <w:t>r</w:t>
      </w:r>
      <w:r>
        <w:rPr>
          <w:spacing w:val="-4"/>
        </w:rPr>
        <w:t xml:space="preserve"> </w:t>
      </w:r>
      <w:r>
        <w:rPr>
          <w:spacing w:val="-2"/>
        </w:rPr>
        <w:t>i</w:t>
      </w:r>
      <w:r>
        <w:t>ncre</w:t>
      </w:r>
      <w:r>
        <w:rPr>
          <w:spacing w:val="-1"/>
        </w:rPr>
        <w:t>a</w:t>
      </w:r>
      <w:r>
        <w:rPr>
          <w:spacing w:val="1"/>
        </w:rPr>
        <w:t>ses</w:t>
      </w:r>
      <w:r>
        <w:t>.</w:t>
      </w:r>
    </w:p>
    <w:p w:rsidR="00390CA3" w:rsidRDefault="00390CA3">
      <w:pPr>
        <w:spacing w:before="5" w:line="170" w:lineRule="exact"/>
        <w:rPr>
          <w:sz w:val="17"/>
          <w:szCs w:val="17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ind w:left="138" w:right="150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position w:val="10"/>
          <w:sz w:val="13"/>
          <w:szCs w:val="13"/>
        </w:rPr>
        <w:t>4</w:t>
      </w:r>
      <w:r>
        <w:rPr>
          <w:rFonts w:ascii="Arial" w:eastAsia="Arial" w:hAnsi="Arial" w:cs="Arial"/>
          <w:spacing w:val="8"/>
          <w:position w:val="10"/>
          <w:sz w:val="13"/>
          <w:szCs w:val="13"/>
        </w:rPr>
        <w:t xml:space="preserve"> </w:t>
      </w:r>
      <w:r>
        <w:rPr>
          <w:rFonts w:ascii="Arial" w:eastAsia="Arial" w:hAnsi="Arial" w:cs="Arial"/>
          <w:sz w:val="16"/>
          <w:szCs w:val="16"/>
        </w:rPr>
        <w:t>For</w:t>
      </w:r>
      <w:r>
        <w:rPr>
          <w:rFonts w:ascii="Arial" w:eastAsia="Arial" w:hAnsi="Arial" w:cs="Arial"/>
          <w:spacing w:val="-3"/>
          <w:sz w:val="16"/>
          <w:szCs w:val="16"/>
        </w:rPr>
        <w:t xml:space="preserve"> </w:t>
      </w:r>
      <w:r>
        <w:rPr>
          <w:rFonts w:ascii="Arial" w:eastAsia="Arial" w:hAnsi="Arial" w:cs="Arial"/>
          <w:spacing w:val="2"/>
          <w:sz w:val="16"/>
          <w:szCs w:val="16"/>
        </w:rPr>
        <w:t>m</w:t>
      </w:r>
      <w:r>
        <w:rPr>
          <w:rFonts w:ascii="Arial" w:eastAsia="Arial" w:hAnsi="Arial" w:cs="Arial"/>
          <w:spacing w:val="-1"/>
          <w:sz w:val="16"/>
          <w:szCs w:val="16"/>
        </w:rPr>
        <w:t>or</w:t>
      </w:r>
      <w:r>
        <w:rPr>
          <w:rFonts w:ascii="Arial" w:eastAsia="Arial" w:hAnsi="Arial" w:cs="Arial"/>
          <w:sz w:val="16"/>
          <w:szCs w:val="16"/>
        </w:rPr>
        <w:t>e</w:t>
      </w:r>
      <w:r>
        <w:rPr>
          <w:rFonts w:ascii="Arial" w:eastAsia="Arial" w:hAnsi="Arial" w:cs="Arial"/>
          <w:spacing w:val="-3"/>
          <w:sz w:val="16"/>
          <w:szCs w:val="16"/>
        </w:rPr>
        <w:t xml:space="preserve"> </w:t>
      </w:r>
      <w:r>
        <w:rPr>
          <w:rFonts w:ascii="Arial" w:eastAsia="Arial" w:hAnsi="Arial" w:cs="Arial"/>
          <w:sz w:val="16"/>
          <w:szCs w:val="16"/>
        </w:rPr>
        <w:t>inf</w:t>
      </w:r>
      <w:r>
        <w:rPr>
          <w:rFonts w:ascii="Arial" w:eastAsia="Arial" w:hAnsi="Arial" w:cs="Arial"/>
          <w:spacing w:val="-1"/>
          <w:sz w:val="16"/>
          <w:szCs w:val="16"/>
        </w:rPr>
        <w:t>o</w:t>
      </w:r>
      <w:r>
        <w:rPr>
          <w:rFonts w:ascii="Arial" w:eastAsia="Arial" w:hAnsi="Arial" w:cs="Arial"/>
          <w:spacing w:val="-4"/>
          <w:sz w:val="16"/>
          <w:szCs w:val="16"/>
        </w:rPr>
        <w:t>r</w:t>
      </w:r>
      <w:r>
        <w:rPr>
          <w:rFonts w:ascii="Arial" w:eastAsia="Arial" w:hAnsi="Arial" w:cs="Arial"/>
          <w:spacing w:val="2"/>
          <w:sz w:val="16"/>
          <w:szCs w:val="16"/>
        </w:rPr>
        <w:t>m</w:t>
      </w:r>
      <w:r>
        <w:rPr>
          <w:rFonts w:ascii="Arial" w:eastAsia="Arial" w:hAnsi="Arial" w:cs="Arial"/>
          <w:spacing w:val="-4"/>
          <w:sz w:val="16"/>
          <w:szCs w:val="16"/>
        </w:rPr>
        <w:t>a</w:t>
      </w:r>
      <w:r>
        <w:rPr>
          <w:rFonts w:ascii="Arial" w:eastAsia="Arial" w:hAnsi="Arial" w:cs="Arial"/>
          <w:sz w:val="16"/>
          <w:szCs w:val="16"/>
        </w:rPr>
        <w:t>tio</w:t>
      </w:r>
      <w:r>
        <w:rPr>
          <w:rFonts w:ascii="Arial" w:eastAsia="Arial" w:hAnsi="Arial" w:cs="Arial"/>
          <w:spacing w:val="-1"/>
          <w:sz w:val="16"/>
          <w:szCs w:val="16"/>
        </w:rPr>
        <w:t>n</w:t>
      </w:r>
      <w:r>
        <w:rPr>
          <w:rFonts w:ascii="Arial" w:eastAsia="Arial" w:hAnsi="Arial" w:cs="Arial"/>
          <w:sz w:val="16"/>
          <w:szCs w:val="16"/>
        </w:rPr>
        <w:t>,</w:t>
      </w:r>
      <w:r>
        <w:rPr>
          <w:rFonts w:ascii="Arial" w:eastAsia="Arial" w:hAnsi="Arial" w:cs="Arial"/>
          <w:spacing w:val="-1"/>
          <w:sz w:val="16"/>
          <w:szCs w:val="16"/>
        </w:rPr>
        <w:t xml:space="preserve"> </w:t>
      </w:r>
      <w:r>
        <w:rPr>
          <w:rFonts w:ascii="Arial" w:eastAsia="Arial" w:hAnsi="Arial" w:cs="Arial"/>
          <w:spacing w:val="-2"/>
          <w:sz w:val="16"/>
          <w:szCs w:val="16"/>
        </w:rPr>
        <w:t>v</w:t>
      </w:r>
      <w:r>
        <w:rPr>
          <w:rFonts w:ascii="Arial" w:eastAsia="Arial" w:hAnsi="Arial" w:cs="Arial"/>
          <w:sz w:val="16"/>
          <w:szCs w:val="16"/>
        </w:rPr>
        <w:t>i</w:t>
      </w:r>
      <w:r>
        <w:rPr>
          <w:rFonts w:ascii="Arial" w:eastAsia="Arial" w:hAnsi="Arial" w:cs="Arial"/>
          <w:spacing w:val="1"/>
          <w:sz w:val="16"/>
          <w:szCs w:val="16"/>
        </w:rPr>
        <w:t>s</w:t>
      </w:r>
      <w:r>
        <w:rPr>
          <w:rFonts w:ascii="Arial" w:eastAsia="Arial" w:hAnsi="Arial" w:cs="Arial"/>
          <w:spacing w:val="-3"/>
          <w:sz w:val="16"/>
          <w:szCs w:val="16"/>
        </w:rPr>
        <w:t>i</w:t>
      </w:r>
      <w:hyperlink r:id="rId157">
        <w:r>
          <w:rPr>
            <w:rFonts w:ascii="Arial" w:eastAsia="Arial" w:hAnsi="Arial" w:cs="Arial"/>
            <w:sz w:val="16"/>
            <w:szCs w:val="16"/>
          </w:rPr>
          <w:t>t</w:t>
        </w:r>
        <w:r>
          <w:rPr>
            <w:rFonts w:ascii="Arial" w:eastAsia="Arial" w:hAnsi="Arial" w:cs="Arial"/>
            <w:spacing w:val="2"/>
            <w:sz w:val="16"/>
            <w:szCs w:val="16"/>
          </w:rPr>
          <w:t xml:space="preserve"> </w:t>
        </w:r>
        <w:r>
          <w:rPr>
            <w:rFonts w:ascii="Arial" w:eastAsia="Arial" w:hAnsi="Arial" w:cs="Arial"/>
            <w:color w:val="0000FF"/>
            <w:spacing w:val="-4"/>
            <w:sz w:val="16"/>
            <w:szCs w:val="16"/>
          </w:rPr>
          <w:t>h</w:t>
        </w:r>
        <w:r>
          <w:rPr>
            <w:rFonts w:ascii="Arial" w:eastAsia="Arial" w:hAnsi="Arial" w:cs="Arial"/>
            <w:color w:val="0000FF"/>
            <w:sz w:val="16"/>
            <w:szCs w:val="16"/>
          </w:rPr>
          <w:t>tt</w:t>
        </w:r>
        <w:r>
          <w:rPr>
            <w:rFonts w:ascii="Arial" w:eastAsia="Arial" w:hAnsi="Arial" w:cs="Arial"/>
            <w:color w:val="0000FF"/>
            <w:spacing w:val="-4"/>
            <w:sz w:val="16"/>
            <w:szCs w:val="16"/>
          </w:rPr>
          <w:t>p</w:t>
        </w:r>
        <w:r>
          <w:rPr>
            <w:rFonts w:ascii="Arial" w:eastAsia="Arial" w:hAnsi="Arial" w:cs="Arial"/>
            <w:color w:val="0000FF"/>
            <w:sz w:val="16"/>
            <w:szCs w:val="16"/>
          </w:rPr>
          <w:t>:</w:t>
        </w:r>
        <w:r>
          <w:rPr>
            <w:rFonts w:ascii="Arial" w:eastAsia="Arial" w:hAnsi="Arial" w:cs="Arial"/>
            <w:color w:val="0000FF"/>
            <w:spacing w:val="-2"/>
            <w:sz w:val="16"/>
            <w:szCs w:val="16"/>
          </w:rPr>
          <w:t>/</w:t>
        </w:r>
        <w:r>
          <w:rPr>
            <w:rFonts w:ascii="Arial" w:eastAsia="Arial" w:hAnsi="Arial" w:cs="Arial"/>
            <w:color w:val="0000FF"/>
            <w:sz w:val="16"/>
            <w:szCs w:val="16"/>
          </w:rPr>
          <w:t>/</w:t>
        </w:r>
        <w:r>
          <w:rPr>
            <w:rFonts w:ascii="Arial" w:eastAsia="Arial" w:hAnsi="Arial" w:cs="Arial"/>
            <w:color w:val="0000FF"/>
            <w:spacing w:val="-1"/>
            <w:sz w:val="16"/>
            <w:szCs w:val="16"/>
          </w:rPr>
          <w:t>ear</w:t>
        </w:r>
        <w:r>
          <w:rPr>
            <w:rFonts w:ascii="Arial" w:eastAsia="Arial" w:hAnsi="Arial" w:cs="Arial"/>
            <w:color w:val="0000FF"/>
            <w:sz w:val="16"/>
            <w:szCs w:val="16"/>
          </w:rPr>
          <w:t>t</w:t>
        </w:r>
        <w:r>
          <w:rPr>
            <w:rFonts w:ascii="Arial" w:eastAsia="Arial" w:hAnsi="Arial" w:cs="Arial"/>
            <w:color w:val="0000FF"/>
            <w:spacing w:val="-1"/>
            <w:sz w:val="16"/>
            <w:szCs w:val="16"/>
          </w:rPr>
          <w:t>hqua</w:t>
        </w:r>
        <w:r>
          <w:rPr>
            <w:rFonts w:ascii="Arial" w:eastAsia="Arial" w:hAnsi="Arial" w:cs="Arial"/>
            <w:color w:val="0000FF"/>
            <w:sz w:val="16"/>
            <w:szCs w:val="16"/>
          </w:rPr>
          <w:t>k</w:t>
        </w:r>
        <w:r>
          <w:rPr>
            <w:rFonts w:ascii="Arial" w:eastAsia="Arial" w:hAnsi="Arial" w:cs="Arial"/>
            <w:color w:val="0000FF"/>
            <w:spacing w:val="-1"/>
            <w:sz w:val="16"/>
            <w:szCs w:val="16"/>
          </w:rPr>
          <w:t>e</w:t>
        </w:r>
        <w:r>
          <w:rPr>
            <w:rFonts w:ascii="Arial" w:eastAsia="Arial" w:hAnsi="Arial" w:cs="Arial"/>
            <w:color w:val="0000FF"/>
            <w:sz w:val="16"/>
            <w:szCs w:val="16"/>
          </w:rPr>
          <w:t>.</w:t>
        </w:r>
        <w:r>
          <w:rPr>
            <w:rFonts w:ascii="Arial" w:eastAsia="Arial" w:hAnsi="Arial" w:cs="Arial"/>
            <w:color w:val="0000FF"/>
            <w:spacing w:val="-4"/>
            <w:sz w:val="16"/>
            <w:szCs w:val="16"/>
          </w:rPr>
          <w:t>u</w:t>
        </w:r>
        <w:r>
          <w:rPr>
            <w:rFonts w:ascii="Arial" w:eastAsia="Arial" w:hAnsi="Arial" w:cs="Arial"/>
            <w:color w:val="0000FF"/>
            <w:sz w:val="16"/>
            <w:szCs w:val="16"/>
          </w:rPr>
          <w:t>s</w:t>
        </w:r>
        <w:r>
          <w:rPr>
            <w:rFonts w:ascii="Arial" w:eastAsia="Arial" w:hAnsi="Arial" w:cs="Arial"/>
            <w:color w:val="0000FF"/>
            <w:spacing w:val="-1"/>
            <w:sz w:val="16"/>
            <w:szCs w:val="16"/>
          </w:rPr>
          <w:t>g</w:t>
        </w:r>
        <w:r>
          <w:rPr>
            <w:rFonts w:ascii="Arial" w:eastAsia="Arial" w:hAnsi="Arial" w:cs="Arial"/>
            <w:color w:val="0000FF"/>
            <w:spacing w:val="-2"/>
            <w:sz w:val="16"/>
            <w:szCs w:val="16"/>
          </w:rPr>
          <w:t>s</w:t>
        </w:r>
        <w:r>
          <w:rPr>
            <w:rFonts w:ascii="Arial" w:eastAsia="Arial" w:hAnsi="Arial" w:cs="Arial"/>
            <w:color w:val="0000FF"/>
            <w:sz w:val="16"/>
            <w:szCs w:val="16"/>
          </w:rPr>
          <w:t>.</w:t>
        </w:r>
        <w:r>
          <w:rPr>
            <w:rFonts w:ascii="Arial" w:eastAsia="Arial" w:hAnsi="Arial" w:cs="Arial"/>
            <w:color w:val="0000FF"/>
            <w:spacing w:val="-1"/>
            <w:sz w:val="16"/>
            <w:szCs w:val="16"/>
          </w:rPr>
          <w:t>go</w:t>
        </w:r>
        <w:r>
          <w:rPr>
            <w:rFonts w:ascii="Arial" w:eastAsia="Arial" w:hAnsi="Arial" w:cs="Arial"/>
            <w:color w:val="0000FF"/>
            <w:spacing w:val="-2"/>
            <w:sz w:val="16"/>
            <w:szCs w:val="16"/>
          </w:rPr>
          <w:t>v</w:t>
        </w:r>
        <w:r>
          <w:rPr>
            <w:rFonts w:ascii="Arial" w:eastAsia="Arial" w:hAnsi="Arial" w:cs="Arial"/>
            <w:color w:val="0000FF"/>
            <w:sz w:val="16"/>
            <w:szCs w:val="16"/>
          </w:rPr>
          <w:t>/</w:t>
        </w:r>
        <w:r>
          <w:rPr>
            <w:rFonts w:ascii="Arial" w:eastAsia="Arial" w:hAnsi="Arial" w:cs="Arial"/>
            <w:color w:val="0000FF"/>
            <w:spacing w:val="-1"/>
            <w:sz w:val="16"/>
            <w:szCs w:val="16"/>
          </w:rPr>
          <w:t>ha</w:t>
        </w:r>
        <w:r>
          <w:rPr>
            <w:rFonts w:ascii="Arial" w:eastAsia="Arial" w:hAnsi="Arial" w:cs="Arial"/>
            <w:color w:val="0000FF"/>
            <w:spacing w:val="-2"/>
            <w:sz w:val="16"/>
            <w:szCs w:val="16"/>
          </w:rPr>
          <w:t>z</w:t>
        </w:r>
        <w:r>
          <w:rPr>
            <w:rFonts w:ascii="Arial" w:eastAsia="Arial" w:hAnsi="Arial" w:cs="Arial"/>
            <w:color w:val="0000FF"/>
            <w:spacing w:val="-1"/>
            <w:sz w:val="16"/>
            <w:szCs w:val="16"/>
          </w:rPr>
          <w:t>ard</w:t>
        </w:r>
        <w:r>
          <w:rPr>
            <w:rFonts w:ascii="Arial" w:eastAsia="Arial" w:hAnsi="Arial" w:cs="Arial"/>
            <w:color w:val="0000FF"/>
            <w:sz w:val="16"/>
            <w:szCs w:val="16"/>
          </w:rPr>
          <w:t>s/</w:t>
        </w:r>
        <w:r>
          <w:rPr>
            <w:rFonts w:ascii="Arial" w:eastAsia="Arial" w:hAnsi="Arial" w:cs="Arial"/>
            <w:color w:val="0000FF"/>
            <w:spacing w:val="-1"/>
            <w:sz w:val="16"/>
            <w:szCs w:val="16"/>
          </w:rPr>
          <w:t>abou</w:t>
        </w:r>
        <w:r>
          <w:rPr>
            <w:rFonts w:ascii="Arial" w:eastAsia="Arial" w:hAnsi="Arial" w:cs="Arial"/>
            <w:color w:val="0000FF"/>
            <w:spacing w:val="-2"/>
            <w:sz w:val="16"/>
            <w:szCs w:val="16"/>
          </w:rPr>
          <w:t>t</w:t>
        </w:r>
        <w:r>
          <w:rPr>
            <w:rFonts w:ascii="Arial" w:eastAsia="Arial" w:hAnsi="Arial" w:cs="Arial"/>
            <w:color w:val="0000FF"/>
            <w:sz w:val="16"/>
            <w:szCs w:val="16"/>
          </w:rPr>
          <w:t>/</w:t>
        </w:r>
        <w:r>
          <w:rPr>
            <w:rFonts w:ascii="Arial" w:eastAsia="Arial" w:hAnsi="Arial" w:cs="Arial"/>
            <w:color w:val="0000FF"/>
            <w:spacing w:val="-1"/>
            <w:sz w:val="16"/>
            <w:szCs w:val="16"/>
          </w:rPr>
          <w:t>ba</w:t>
        </w:r>
        <w:r>
          <w:rPr>
            <w:rFonts w:ascii="Arial" w:eastAsia="Arial" w:hAnsi="Arial" w:cs="Arial"/>
            <w:color w:val="0000FF"/>
            <w:sz w:val="16"/>
            <w:szCs w:val="16"/>
          </w:rPr>
          <w:t>s</w:t>
        </w:r>
        <w:r>
          <w:rPr>
            <w:rFonts w:ascii="Arial" w:eastAsia="Arial" w:hAnsi="Arial" w:cs="Arial"/>
            <w:color w:val="0000FF"/>
            <w:spacing w:val="-3"/>
            <w:sz w:val="16"/>
            <w:szCs w:val="16"/>
          </w:rPr>
          <w:t>i</w:t>
        </w:r>
        <w:r>
          <w:rPr>
            <w:rFonts w:ascii="Arial" w:eastAsia="Arial" w:hAnsi="Arial" w:cs="Arial"/>
            <w:color w:val="0000FF"/>
            <w:sz w:val="16"/>
            <w:szCs w:val="16"/>
          </w:rPr>
          <w:t>c</w:t>
        </w:r>
        <w:r>
          <w:rPr>
            <w:rFonts w:ascii="Arial" w:eastAsia="Arial" w:hAnsi="Arial" w:cs="Arial"/>
            <w:color w:val="0000FF"/>
            <w:spacing w:val="-2"/>
            <w:sz w:val="16"/>
            <w:szCs w:val="16"/>
          </w:rPr>
          <w:t>s</w:t>
        </w:r>
        <w:r>
          <w:rPr>
            <w:rFonts w:ascii="Arial" w:eastAsia="Arial" w:hAnsi="Arial" w:cs="Arial"/>
            <w:color w:val="0000FF"/>
            <w:sz w:val="16"/>
            <w:szCs w:val="16"/>
          </w:rPr>
          <w:t>.</w:t>
        </w:r>
        <w:r>
          <w:rPr>
            <w:rFonts w:ascii="Arial" w:eastAsia="Arial" w:hAnsi="Arial" w:cs="Arial"/>
            <w:color w:val="0000FF"/>
            <w:spacing w:val="-1"/>
            <w:sz w:val="16"/>
            <w:szCs w:val="16"/>
          </w:rPr>
          <w:t>ph</w:t>
        </w:r>
        <w:r>
          <w:rPr>
            <w:rFonts w:ascii="Arial" w:eastAsia="Arial" w:hAnsi="Arial" w:cs="Arial"/>
            <w:color w:val="0000FF"/>
            <w:spacing w:val="3"/>
            <w:sz w:val="16"/>
            <w:szCs w:val="16"/>
          </w:rPr>
          <w:t>p</w:t>
        </w:r>
        <w:r>
          <w:rPr>
            <w:rFonts w:ascii="Arial" w:eastAsia="Arial" w:hAnsi="Arial" w:cs="Arial"/>
            <w:color w:val="000000"/>
            <w:sz w:val="16"/>
            <w:szCs w:val="16"/>
          </w:rPr>
          <w:t>.</w:t>
        </w:r>
      </w:hyperlink>
    </w:p>
    <w:p w:rsidR="00390CA3" w:rsidRDefault="00390CA3">
      <w:pPr>
        <w:rPr>
          <w:rFonts w:ascii="Arial" w:eastAsia="Arial" w:hAnsi="Arial" w:cs="Arial"/>
          <w:sz w:val="16"/>
          <w:szCs w:val="16"/>
        </w:rPr>
        <w:sectPr w:rsidR="00390CA3">
          <w:footerReference w:type="default" r:id="rId158"/>
          <w:pgSz w:w="11907" w:h="16840"/>
          <w:pgMar w:top="1560" w:right="1280" w:bottom="780" w:left="1280" w:header="0" w:footer="585" w:gutter="0"/>
          <w:cols w:space="720"/>
        </w:sectPr>
      </w:pPr>
    </w:p>
    <w:p w:rsidR="00390CA3" w:rsidRDefault="00390CA3">
      <w:pPr>
        <w:spacing w:line="120" w:lineRule="exact"/>
        <w:rPr>
          <w:sz w:val="12"/>
          <w:szCs w:val="12"/>
        </w:rPr>
      </w:pPr>
    </w:p>
    <w:p w:rsidR="00390CA3" w:rsidRDefault="00BD6A69">
      <w:pPr>
        <w:ind w:left="138" w:right="15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color w:val="800000"/>
          <w:sz w:val="28"/>
          <w:szCs w:val="28"/>
        </w:rPr>
        <w:t>Seis</w:t>
      </w:r>
      <w:r>
        <w:rPr>
          <w:rFonts w:ascii="Arial" w:eastAsia="Arial" w:hAnsi="Arial" w:cs="Arial"/>
          <w:b/>
          <w:bCs/>
          <w:color w:val="800000"/>
          <w:spacing w:val="-3"/>
          <w:sz w:val="28"/>
          <w:szCs w:val="28"/>
        </w:rPr>
        <w:t>m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ic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color w:val="800000"/>
          <w:spacing w:val="-1"/>
          <w:sz w:val="28"/>
          <w:szCs w:val="28"/>
        </w:rPr>
        <w:t>h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az</w:t>
      </w:r>
      <w:r>
        <w:rPr>
          <w:rFonts w:ascii="Arial" w:eastAsia="Arial" w:hAnsi="Arial" w:cs="Arial"/>
          <w:b/>
          <w:bCs/>
          <w:color w:val="800000"/>
          <w:spacing w:val="-3"/>
          <w:sz w:val="28"/>
          <w:szCs w:val="28"/>
        </w:rPr>
        <w:t>a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 xml:space="preserve">rd </w:t>
      </w:r>
      <w:r>
        <w:rPr>
          <w:rFonts w:ascii="Arial" w:eastAsia="Arial" w:hAnsi="Arial" w:cs="Arial"/>
          <w:b/>
          <w:bCs/>
          <w:color w:val="800000"/>
          <w:spacing w:val="-3"/>
          <w:sz w:val="28"/>
          <w:szCs w:val="28"/>
        </w:rPr>
        <w:t>m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ap</w:t>
      </w:r>
      <w:r>
        <w:rPr>
          <w:rFonts w:ascii="Arial" w:eastAsia="Arial" w:hAnsi="Arial" w:cs="Arial"/>
          <w:b/>
          <w:bCs/>
          <w:color w:val="800000"/>
          <w:spacing w:val="-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o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f</w:t>
      </w:r>
      <w:r>
        <w:rPr>
          <w:rFonts w:ascii="Arial" w:eastAsia="Arial" w:hAnsi="Arial" w:cs="Arial"/>
          <w:b/>
          <w:bCs/>
          <w:color w:val="800000"/>
          <w:spacing w:val="3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color w:val="800000"/>
          <w:spacing w:val="-6"/>
          <w:sz w:val="28"/>
          <w:szCs w:val="28"/>
        </w:rPr>
        <w:t>A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u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stral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i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a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2" w:line="280" w:lineRule="exact"/>
        <w:rPr>
          <w:sz w:val="28"/>
          <w:szCs w:val="28"/>
        </w:rPr>
      </w:pPr>
    </w:p>
    <w:p w:rsidR="00390CA3" w:rsidRDefault="00BD6A69">
      <w:pPr>
        <w:ind w:left="138" w:right="932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AU" w:eastAsia="en-AU"/>
        </w:rPr>
        <w:drawing>
          <wp:inline distT="0" distB="0" distL="0" distR="0">
            <wp:extent cx="5669280" cy="5208270"/>
            <wp:effectExtent l="0" t="0" r="7620" b="0"/>
            <wp:docPr id="30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520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CA3" w:rsidRDefault="00390CA3">
      <w:pPr>
        <w:rPr>
          <w:rFonts w:ascii="Times New Roman" w:eastAsia="Times New Roman" w:hAnsi="Times New Roman" w:cs="Times New Roman"/>
          <w:sz w:val="20"/>
          <w:szCs w:val="20"/>
        </w:rPr>
        <w:sectPr w:rsidR="00390CA3">
          <w:footerReference w:type="default" r:id="rId160"/>
          <w:pgSz w:w="11907" w:h="16840"/>
          <w:pgMar w:top="1560" w:right="1280" w:bottom="780" w:left="1280" w:header="0" w:footer="585" w:gutter="0"/>
          <w:cols w:space="720"/>
        </w:sectPr>
      </w:pPr>
    </w:p>
    <w:p w:rsidR="00390CA3" w:rsidRDefault="00BD6A69">
      <w:pPr>
        <w:spacing w:before="6" w:line="120" w:lineRule="exact"/>
        <w:rPr>
          <w:sz w:val="12"/>
          <w:szCs w:val="12"/>
        </w:rPr>
      </w:pPr>
      <w:r>
        <w:rPr>
          <w:noProof/>
          <w:lang w:val="en-AU" w:eastAsia="en-AU"/>
        </w:rPr>
        <w:lastRenderedPageBreak/>
        <mc:AlternateContent>
          <mc:Choice Requires="wpg">
            <w:drawing>
              <wp:anchor distT="0" distB="0" distL="114300" distR="114300" simplePos="0" relativeHeight="503311426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ge">
                  <wp:posOffset>7014210</wp:posOffset>
                </wp:positionV>
                <wp:extent cx="5796915" cy="1270"/>
                <wp:effectExtent l="6350" t="13335" r="6985" b="4445"/>
                <wp:wrapNone/>
                <wp:docPr id="895" name="Group 5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96915" cy="1270"/>
                          <a:chOff x="1390" y="11046"/>
                          <a:chExt cx="9129" cy="2"/>
                        </a:xfrm>
                      </wpg:grpSpPr>
                      <wps:wsp>
                        <wps:cNvPr id="896" name="Freeform 557"/>
                        <wps:cNvSpPr>
                          <a:spLocks/>
                        </wps:cNvSpPr>
                        <wps:spPr bwMode="auto">
                          <a:xfrm>
                            <a:off x="1390" y="11046"/>
                            <a:ext cx="9129" cy="2"/>
                          </a:xfrm>
                          <a:custGeom>
                            <a:avLst/>
                            <a:gdLst>
                              <a:gd name="T0" fmla="+- 0 1390 1390"/>
                              <a:gd name="T1" fmla="*/ T0 w 9129"/>
                              <a:gd name="T2" fmla="+- 0 10519 1390"/>
                              <a:gd name="T3" fmla="*/ T2 w 9129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9129">
                                <a:moveTo>
                                  <a:pt x="0" y="0"/>
                                </a:moveTo>
                                <a:lnTo>
                                  <a:pt x="9129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56" o:spid="_x0000_s1026" style="position:absolute;margin-left:69.5pt;margin-top:552.3pt;width:456.45pt;height:.1pt;z-index:-5054;mso-position-horizontal-relative:page;mso-position-vertical-relative:page" coordorigin="1390,11046" coordsize="9129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RlWYAMAAO0HAAAOAAAAZHJzL2Uyb0RvYy54bWykVdtu4zYQfS/QfyD42MLRJbIdCVEWC1+C&#10;AnsJEO8H0BJ1QSVSJWnLadF/73AoObKTRYutH2hSM5w5c2Y4c//h1DbkyJWupUhpcONTwkUm81qU&#10;Kf22287uKNGGiZw1UvCUvnBNPzz8/NN93yU8lJVscq4IGBE66buUVsZ0iefprOIt0zey4wKEhVQt&#10;M3BUpZcr1oP1tvFC3194vVR5p2TGtYavayekD2i/KHhmvhaF5oY0KQVsBleF696u3sM9S0rFuqrO&#10;BhjsB1C0rBbg9GxqzQwjB1W/MdXWmZJaFuYmk60ni6LOOMYA0QT+VTSPSh46jKVM+rI70wTUXvH0&#10;w2azL8cnReo8pXfxnBLBWkgS+iXz+cLS03dlAlqPqnvunpSLEbafZPa7BrF3Lbfn0imTff9Z5mCQ&#10;HYxEek6Faq0JCJycMAsv5yzwkyEZfJwv40UcAJgMZEG4HJKUVZBJeym4jSGTVhb4EUJkSVZthttx&#10;EMbuamjReyxxPhHngMsGBeWmXxnV/4/R54p1HBOlLVdnRhcjo1vFuS1iIHXpSEXFkVE9pXMisTA1&#10;sP6vRL7Hycjn9xgB1g7aPHKJGWHHT9q415DDDvOcD/WwA76LtoGH8euM+MQ6w2V4PWe1YFT7xSM7&#10;n/QEXQ9GR1vhqORs+fMgftfY7ahnjYUTY5DScoTIqhF1dhIDbNgRZtuPjyXXSW2rZgfgxloDC6Bk&#10;Q/yOLvi+1nV3BhcK+sp1R1GUQEfZO046Ziwy68JuSZ9S5MJ+aOWR7ySKzNUjACev0kZMtVwWJ6ic&#10;GG5YB1joZ6cW6yS1Qm7rpsE0NMJCWd4uFsiNlk2dW6FFo1W5XzWKHJntlfgbXtCFGvQkkaOxirN8&#10;M+wNqxu3B+cNcgv1N1BgKxGb4V+xH2/uNnfRLAoXm1nkr9ezj9tVNFtsg+V8fbterdbB3xZaECVV&#10;nedcWHRjYw6i//ZMhxHhWuq5NV9EcRHsFn9vg/UuYSDJEMv4j9FBX3Fv1DWVvcxf4L0q6SYNTEbY&#10;VFL9SUkPUyal+o8DU5yS5jcBTScOosiOJTxE82UIBzWV7KcSJjIwlVJDocDtdmXcKDt0qi4r8BRg&#10;WoX8CA23qO17RnwO1XCAvoc7nCkYyzD/7NCanlHrdUo//AMAAP//AwBQSwMEFAAGAAgAAAAhAIUL&#10;azjiAAAADgEAAA8AAABkcnMvZG93bnJldi54bWxMj0FLw0AQhe+C/2EZwZvdjbWljdmUUtRTEWwF&#10;8TbNTpPQ7G7IbpP03zvFg97mzTzefC9bjbYRPXWh9k5DMlEgyBXe1K7U8Ll/fViACBGdwcY70nCh&#10;AKv89ibD1PjBfVC/i6XgEBdS1FDF2KZShqIii2HiW3J8O/rOYmTZldJ0OHC4beSjUnNpsXb8ocKW&#10;NhUVp93ZangbcFhPk5d+ezpuLt/72fvXNiGt7+/G9TOISGP8M8MVn9EhZ6aDPzsTRMN6uuQukYdE&#10;Pc1BXC1qlixBHH53C5B5Jv/XyH8AAAD//wMAUEsBAi0AFAAGAAgAAAAhALaDOJL+AAAA4QEAABMA&#10;AAAAAAAAAAAAAAAAAAAAAFtDb250ZW50X1R5cGVzXS54bWxQSwECLQAUAAYACAAAACEAOP0h/9YA&#10;AACUAQAACwAAAAAAAAAAAAAAAAAvAQAAX3JlbHMvLnJlbHNQSwECLQAUAAYACAAAACEAEEkZVmAD&#10;AADtBwAADgAAAAAAAAAAAAAAAAAuAgAAZHJzL2Uyb0RvYy54bWxQSwECLQAUAAYACAAAACEAhQtr&#10;OOIAAAAOAQAADwAAAAAAAAAAAAAAAAC6BQAAZHJzL2Rvd25yZXYueG1sUEsFBgAAAAAEAAQA8wAA&#10;AMkGAAAAAA==&#10;">
                <v:shape id="Freeform 557" o:spid="_x0000_s1027" style="position:absolute;left:1390;top:11046;width:9129;height:2;visibility:visible;mso-wrap-style:square;v-text-anchor:top" coordsize="912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bxhcMA&#10;AADcAAAADwAAAGRycy9kb3ducmV2LnhtbESPQWsCMRSE7wX/Q3hCbzVrQdGtUcRFsEdti/T22Lxu&#10;Qjcva5Ku6783hUKPw8x8w6w2g2tFTyFazwqmkwIEce215UbB+9v+aQEiJmSNrWdScKMIm/XoYYWl&#10;9lc+Un9KjcgQjiUqMCl1pZSxNuQwTnxHnL0vHxymLEMjdcBrhrtWPhfFXDq0nBcMdrQzVH+ffpyC&#10;WfVRycvRUdHX1Rlf9zZ8GqvU43jYvoBINKT/8F/7oBUslnP4PZOPgFzf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DbxhcMAAADcAAAADwAAAAAAAAAAAAAAAACYAgAAZHJzL2Rv&#10;d25yZXYueG1sUEsFBgAAAAAEAAQA9QAAAIgDAAAAAA==&#10;" path="m,l9129,e" filled="f" strokeweight=".58pt">
                  <v:path arrowok="t" o:connecttype="custom" o:connectlocs="0,0;9129,0" o:connectangles="0,0"/>
                </v:shape>
                <w10:wrap anchorx="page" anchory="page"/>
              </v:group>
            </w:pict>
          </mc:Fallback>
        </mc:AlternateContent>
      </w:r>
    </w:p>
    <w:p w:rsidR="00390CA3" w:rsidRDefault="00BD6A69">
      <w:pPr>
        <w:pStyle w:val="BodyText"/>
        <w:numPr>
          <w:ilvl w:val="0"/>
          <w:numId w:val="6"/>
        </w:numPr>
        <w:tabs>
          <w:tab w:val="left" w:pos="359"/>
          <w:tab w:val="left" w:pos="7186"/>
        </w:tabs>
        <w:ind w:firstLine="0"/>
      </w:pPr>
      <w:r>
        <w:t>L</w:t>
      </w:r>
      <w:r>
        <w:rPr>
          <w:spacing w:val="-1"/>
        </w:rPr>
        <w:t>o</w:t>
      </w:r>
      <w:r>
        <w:rPr>
          <w:spacing w:val="1"/>
        </w:rPr>
        <w:t>ca</w:t>
      </w:r>
      <w:r>
        <w:t>te</w:t>
      </w:r>
      <w:r>
        <w:rPr>
          <w:spacing w:val="-4"/>
        </w:rPr>
        <w:t xml:space="preserve"> </w:t>
      </w:r>
      <w:r>
        <w:t xml:space="preserve">where </w:t>
      </w:r>
      <w:r>
        <w:rPr>
          <w:spacing w:val="-5"/>
        </w:rPr>
        <w:t>y</w:t>
      </w:r>
      <w:r>
        <w:rPr>
          <w:spacing w:val="1"/>
        </w:rPr>
        <w:t>o</w:t>
      </w:r>
      <w:r>
        <w:t>u</w:t>
      </w:r>
      <w:r>
        <w:rPr>
          <w:spacing w:val="-5"/>
        </w:rPr>
        <w:t xml:space="preserve"> </w:t>
      </w:r>
      <w:r>
        <w:t>l</w:t>
      </w:r>
      <w:r>
        <w:rPr>
          <w:spacing w:val="-1"/>
        </w:rPr>
        <w:t>i</w:t>
      </w:r>
      <w:r>
        <w:rPr>
          <w:spacing w:val="1"/>
        </w:rPr>
        <w:t>v</w:t>
      </w:r>
      <w:r>
        <w:t>e.</w:t>
      </w:r>
      <w:r>
        <w:rPr>
          <w:spacing w:val="-3"/>
        </w:rPr>
        <w:t xml:space="preserve"> </w:t>
      </w:r>
      <w:r>
        <w:rPr>
          <w:spacing w:val="6"/>
        </w:rPr>
        <w:t>W</w:t>
      </w:r>
      <w:r>
        <w:rPr>
          <w:spacing w:val="-3"/>
        </w:rPr>
        <w:t>h</w:t>
      </w:r>
      <w:r>
        <w:t>at</w:t>
      </w:r>
      <w:r>
        <w:rPr>
          <w:spacing w:val="-5"/>
        </w:rPr>
        <w:t xml:space="preserve"> </w:t>
      </w:r>
      <w:r>
        <w:rPr>
          <w:spacing w:val="-1"/>
        </w:rPr>
        <w:t>i</w:t>
      </w:r>
      <w:r>
        <w:t>s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v</w:t>
      </w:r>
      <w:r>
        <w:rPr>
          <w:spacing w:val="1"/>
        </w:rPr>
        <w:t>a</w:t>
      </w:r>
      <w:r>
        <w:rPr>
          <w:spacing w:val="-1"/>
        </w:rPr>
        <w:t>l</w:t>
      </w:r>
      <w:r>
        <w:t>ue</w:t>
      </w:r>
      <w:r>
        <w:rPr>
          <w:spacing w:val="-5"/>
        </w:rPr>
        <w:t xml:space="preserve"> </w:t>
      </w:r>
      <w:r>
        <w:rPr>
          <w:spacing w:val="2"/>
        </w:rPr>
        <w:t>f</w:t>
      </w:r>
      <w:r>
        <w:t>or</w:t>
      </w:r>
      <w:r>
        <w:rPr>
          <w:spacing w:val="-2"/>
        </w:rPr>
        <w:t xml:space="preserve"> </w:t>
      </w:r>
      <w:r>
        <w:rPr>
          <w:spacing w:val="-5"/>
        </w:rPr>
        <w:t>y</w:t>
      </w:r>
      <w:r>
        <w:rPr>
          <w:spacing w:val="1"/>
        </w:rPr>
        <w:t>o</w:t>
      </w:r>
      <w:r>
        <w:t>ur</w:t>
      </w:r>
      <w:r>
        <w:rPr>
          <w:spacing w:val="-5"/>
        </w:rPr>
        <w:t xml:space="preserve"> </w:t>
      </w:r>
      <w:r>
        <w:rPr>
          <w:spacing w:val="2"/>
        </w:rPr>
        <w:t>a</w:t>
      </w:r>
      <w:r>
        <w:t>re</w:t>
      </w:r>
      <w:r>
        <w:rPr>
          <w:spacing w:val="-1"/>
        </w:rPr>
        <w:t>a</w:t>
      </w:r>
      <w:r>
        <w:t>?</w:t>
      </w:r>
      <w:r>
        <w:rPr>
          <w:spacing w:val="-1"/>
        </w:rPr>
        <w:t xml:space="preserve"> </w:t>
      </w:r>
      <w:r>
        <w:rPr>
          <w:w w:val="99"/>
          <w:u w:val="single" w:color="000000"/>
        </w:rPr>
        <w:t xml:space="preserve"> </w:t>
      </w:r>
      <w:r>
        <w:rPr>
          <w:u w:val="single" w:color="000000"/>
        </w:rPr>
        <w:tab/>
      </w:r>
    </w:p>
    <w:p w:rsidR="00390CA3" w:rsidRDefault="00390CA3">
      <w:pPr>
        <w:spacing w:before="7" w:line="150" w:lineRule="exact"/>
        <w:rPr>
          <w:sz w:val="15"/>
          <w:szCs w:val="15"/>
        </w:rPr>
      </w:pPr>
    </w:p>
    <w:p w:rsidR="00390CA3" w:rsidRDefault="00BD6A69">
      <w:pPr>
        <w:pStyle w:val="BodyText"/>
        <w:numPr>
          <w:ilvl w:val="0"/>
          <w:numId w:val="6"/>
        </w:numPr>
        <w:tabs>
          <w:tab w:val="left" w:pos="354"/>
        </w:tabs>
        <w:spacing w:before="74"/>
        <w:ind w:left="354" w:hanging="216"/>
      </w:pPr>
      <w:r>
        <w:rPr>
          <w:spacing w:val="10"/>
        </w:rPr>
        <w:t>W</w:t>
      </w:r>
      <w:r>
        <w:t>h</w:t>
      </w:r>
      <w:r>
        <w:rPr>
          <w:spacing w:val="-1"/>
        </w:rPr>
        <w:t>a</w:t>
      </w:r>
      <w:r>
        <w:t>t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t>s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5"/>
        </w:rPr>
        <w:t xml:space="preserve"> </w:t>
      </w:r>
      <w:r>
        <w:rPr>
          <w:spacing w:val="1"/>
        </w:rPr>
        <w:t>h</w:t>
      </w:r>
      <w:r>
        <w:rPr>
          <w:spacing w:val="-1"/>
        </w:rPr>
        <w:t>i</w:t>
      </w:r>
      <w:r>
        <w:t>g</w:t>
      </w:r>
      <w:r>
        <w:rPr>
          <w:spacing w:val="1"/>
        </w:rPr>
        <w:t>h</w:t>
      </w:r>
      <w:r>
        <w:t>est</w:t>
      </w:r>
      <w:r>
        <w:rPr>
          <w:spacing w:val="-4"/>
        </w:rPr>
        <w:t xml:space="preserve"> </w:t>
      </w:r>
      <w:r>
        <w:rPr>
          <w:spacing w:val="1"/>
        </w:rPr>
        <w:t>v</w:t>
      </w:r>
      <w:r>
        <w:t>a</w:t>
      </w:r>
      <w:r>
        <w:rPr>
          <w:spacing w:val="-2"/>
        </w:rPr>
        <w:t>l</w:t>
      </w:r>
      <w:r>
        <w:rPr>
          <w:spacing w:val="1"/>
        </w:rPr>
        <w:t>u</w:t>
      </w:r>
      <w:r>
        <w:t>e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4"/>
        </w:rPr>
        <w:t>m</w:t>
      </w:r>
      <w:r>
        <w:t>ap</w:t>
      </w:r>
      <w:r>
        <w:rPr>
          <w:spacing w:val="-5"/>
        </w:rPr>
        <w:t xml:space="preserve"> </w:t>
      </w:r>
      <w:r>
        <w:t>a</w:t>
      </w:r>
      <w:r>
        <w:rPr>
          <w:spacing w:val="1"/>
        </w:rPr>
        <w:t>n</w:t>
      </w:r>
      <w:r>
        <w:t>d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w</w:t>
      </w:r>
      <w:r>
        <w:rPr>
          <w:spacing w:val="1"/>
        </w:rPr>
        <w:t>h</w:t>
      </w:r>
      <w:r>
        <w:t>at</w:t>
      </w:r>
      <w:r>
        <w:rPr>
          <w:spacing w:val="-2"/>
        </w:rPr>
        <w:t xml:space="preserve"> </w:t>
      </w:r>
      <w:r>
        <w:rPr>
          <w:spacing w:val="1"/>
        </w:rPr>
        <w:t>S</w:t>
      </w:r>
      <w:r>
        <w:t>ta</w:t>
      </w:r>
      <w:r>
        <w:rPr>
          <w:spacing w:val="-1"/>
        </w:rPr>
        <w:t>t</w:t>
      </w:r>
      <w:r>
        <w:t>e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rPr>
          <w:spacing w:val="3"/>
        </w:rPr>
        <w:t>T</w:t>
      </w:r>
      <w:r>
        <w:t>er</w:t>
      </w:r>
      <w:r>
        <w:rPr>
          <w:spacing w:val="1"/>
        </w:rPr>
        <w:t>r</w:t>
      </w:r>
      <w:r>
        <w:rPr>
          <w:spacing w:val="-1"/>
        </w:rPr>
        <w:t>i</w:t>
      </w:r>
      <w:r>
        <w:t>to</w:t>
      </w:r>
      <w:r>
        <w:rPr>
          <w:spacing w:val="2"/>
        </w:rPr>
        <w:t>r</w:t>
      </w:r>
      <w:r>
        <w:t>y</w:t>
      </w:r>
      <w:r>
        <w:rPr>
          <w:spacing w:val="-8"/>
        </w:rPr>
        <w:t xml:space="preserve"> </w:t>
      </w:r>
      <w:r>
        <w:t>d</w:t>
      </w:r>
      <w:r>
        <w:rPr>
          <w:spacing w:val="1"/>
        </w:rPr>
        <w:t>o</w:t>
      </w:r>
      <w:r>
        <w:t>es</w:t>
      </w:r>
      <w:r>
        <w:rPr>
          <w:spacing w:val="-4"/>
        </w:rPr>
        <w:t xml:space="preserve"> </w:t>
      </w:r>
      <w:r>
        <w:t>t</w:t>
      </w:r>
      <w:r>
        <w:rPr>
          <w:spacing w:val="1"/>
        </w:rPr>
        <w:t>h</w:t>
      </w:r>
      <w:r>
        <w:rPr>
          <w:spacing w:val="-1"/>
        </w:rPr>
        <w:t>i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occ</w:t>
      </w:r>
      <w:r>
        <w:t>ur?</w:t>
      </w:r>
    </w:p>
    <w:p w:rsidR="00390CA3" w:rsidRDefault="00390CA3">
      <w:pPr>
        <w:spacing w:before="7" w:line="120" w:lineRule="exact"/>
        <w:rPr>
          <w:sz w:val="12"/>
          <w:szCs w:val="12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pStyle w:val="BodyText"/>
        <w:numPr>
          <w:ilvl w:val="0"/>
          <w:numId w:val="6"/>
        </w:numPr>
        <w:tabs>
          <w:tab w:val="left" w:pos="359"/>
        </w:tabs>
        <w:spacing w:before="74" w:line="290" w:lineRule="auto"/>
        <w:ind w:right="477" w:firstLine="0"/>
      </w:pPr>
      <w:r>
        <w:rPr>
          <w:noProof/>
          <w:lang w:val="en-AU" w:eastAsia="en-AU"/>
        </w:rPr>
        <mc:AlternateContent>
          <mc:Choice Requires="wpg">
            <w:drawing>
              <wp:anchor distT="0" distB="0" distL="114300" distR="114300" simplePos="0" relativeHeight="503311421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-135890</wp:posOffset>
                </wp:positionV>
                <wp:extent cx="5796915" cy="1270"/>
                <wp:effectExtent l="6350" t="6985" r="6985" b="10795"/>
                <wp:wrapNone/>
                <wp:docPr id="893" name="Group 5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96915" cy="1270"/>
                          <a:chOff x="1390" y="-214"/>
                          <a:chExt cx="9129" cy="2"/>
                        </a:xfrm>
                      </wpg:grpSpPr>
                      <wps:wsp>
                        <wps:cNvPr id="894" name="Freeform 555"/>
                        <wps:cNvSpPr>
                          <a:spLocks/>
                        </wps:cNvSpPr>
                        <wps:spPr bwMode="auto">
                          <a:xfrm>
                            <a:off x="1390" y="-214"/>
                            <a:ext cx="9129" cy="2"/>
                          </a:xfrm>
                          <a:custGeom>
                            <a:avLst/>
                            <a:gdLst>
                              <a:gd name="T0" fmla="+- 0 1390 1390"/>
                              <a:gd name="T1" fmla="*/ T0 w 9129"/>
                              <a:gd name="T2" fmla="+- 0 10519 1390"/>
                              <a:gd name="T3" fmla="*/ T2 w 9129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9129">
                                <a:moveTo>
                                  <a:pt x="0" y="0"/>
                                </a:moveTo>
                                <a:lnTo>
                                  <a:pt x="9129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54" o:spid="_x0000_s1026" style="position:absolute;margin-left:69.5pt;margin-top:-10.7pt;width:456.45pt;height:.1pt;z-index:-5059;mso-position-horizontal-relative:page" coordorigin="1390,-214" coordsize="9129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IxvYgMAAOsHAAAOAAAAZHJzL2Uyb0RvYy54bWykVdtu4zYQfS/QfyD42MLRJbIdCVEWC1+C&#10;AnsJEO8H0BJ1QSVSJWnLadF/73AoObKTRYutH2hSM5w5c2Y4c//h1DbkyJWupUhpcONTwkUm81qU&#10;Kf22287uKNGGiZw1UvCUvnBNPzz8/NN93yU8lJVscq4IGBE66buUVsZ0iefprOIt0zey4wKEhVQt&#10;M3BUpZcr1oP1tvFC3194vVR5p2TGtYavayekD2i/KHhmvhaF5oY0KQVsBleF696u3sM9S0rFuqrO&#10;BhjsB1C0rBbg9GxqzQwjB1W/MdXWmZJaFuYmk60ni6LOOMYA0QT+VTSPSh46jKVM+rI70wTUXvH0&#10;w2azL8cnReo8pXfxLSWCtZAk9Evm88jS03dlAlqPqnvunpSLEbafZPa7BrF3Lbfn0imTff9Z5mCQ&#10;HYxEek6Faq0JCJycMAsv5yzwkyEZfJwv40UczCnJQBaEyyFJWQWZtJeC2xgyCbJZGCBClmTVZrgc&#10;B2HsboYWvMcS5xJhDrBsTFBt+pVQ/f8Ifa5YxzFP2lJ1JjQaCd0qzm0NA6dzxykqjoTqKZsTiYWp&#10;gfR/5fEdSkY2v0cIkHbQ5pFLzAc7ftLGvYUcdpjlfKiGHbBdtA08i19nxCfWFy7D2zmrBaPaLx7Z&#10;+aQn6HowOtoKRyVny58H8bvGoBadT2ssnBiDjJYjRFaNqLOTGGDDjjDbfHwsuE5qWzM7ADdWGlgA&#10;JRvid3TB97WuuzO4UNBVrvuJogT6yd5x0jFjkVkXdkv6lCIX9kMrj3wnUWSungA4eZU2YqrlsjhB&#10;5cRwwzrAOj87tVgnqRVyWzcNpqERFsrydrFAbrRs6twKLRqtyv2qUeTIbKfE3/CALtSgI4kcjVWc&#10;5Zthb1jduD04b5BbqL+BAluJ2Ar/iv14c7e5i2ZRuNjMIn+9nn3crqLZYhss5+vb9Wq1Dv620IIo&#10;qeo858KiG9tyEP23VzoMCNdQz435IoqLYLf4exusdwkDSYZYxn+MDtqKe6Kup+xl/gLPVUk3Z2Au&#10;wqaS6k9KepgxKdV/HJjilDS/Ceg5cRBFdijhIZovQzioqWQ/lTCRgamUGgoFbrcr4wbZoVN1WYGn&#10;ANMq5Edot0Vt3zPic6iGA7Q93OFEwViG6WdH1vSMWq8z+uEfAAAA//8DAFBLAwQUAAYACAAAACEA&#10;hicAUeEAAAAMAQAADwAAAGRycy9kb3ducmV2LnhtbEyPQU/CQBCF7yb+h82YeINtixgp3RJC1BMx&#10;EUwMt6E7tA3d2aa7tOXfu3jR43vz8uZ72Wo0jeipc7VlBfE0AkFcWF1zqeBr/zZ5AeE8ssbGMim4&#10;koNVfn+XYartwJ/U73wpQgm7FBVU3replK6oyKCb2pY43E62M+iD7EqpOxxCuWlkEkXP0mDN4UOF&#10;LW0qKs67i1HwPuCwnsWv/fZ82lwP+/nH9zYmpR4fxvUShKfR/4Xhhh/QIQ9MR3th7UQT9GwRtngF&#10;kyR+AnFLRPN4AeL4ayUg80z+H5H/AAAA//8DAFBLAQItABQABgAIAAAAIQC2gziS/gAAAOEBAAAT&#10;AAAAAAAAAAAAAAAAAAAAAABbQ29udGVudF9UeXBlc10ueG1sUEsBAi0AFAAGAAgAAAAhADj9If/W&#10;AAAAlAEAAAsAAAAAAAAAAAAAAAAALwEAAF9yZWxzLy5yZWxzUEsBAi0AFAAGAAgAAAAhADI4jG9i&#10;AwAA6wcAAA4AAAAAAAAAAAAAAAAALgIAAGRycy9lMm9Eb2MueG1sUEsBAi0AFAAGAAgAAAAhAIYn&#10;AFHhAAAADAEAAA8AAAAAAAAAAAAAAAAAvAUAAGRycy9kb3ducmV2LnhtbFBLBQYAAAAABAAEAPMA&#10;AADKBgAAAAA=&#10;">
                <v:shape id="Freeform 555" o:spid="_x0000_s1027" style="position:absolute;left:1390;top:-214;width:9129;height:2;visibility:visible;mso-wrap-style:square;v-text-anchor:top" coordsize="912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6jKacMA&#10;AADcAAAADwAAAGRycy9kb3ducmV2LnhtbESPQWsCMRSE7wX/Q3hCbzXbUotujSJdhPaorYi3x+Z1&#10;E7p5WZN03f57Iwg9DjPzDbNYDa4VPYVoPSt4nBQgiGuvLTcKvj43DzMQMSFrbD2Tgj+KsFqO7hZY&#10;an/mLfW71IgM4ViiApNSV0oZa0MO48R3xNn79sFhyjI0Ugc8Z7hr5VNRvEiHlvOCwY7eDNU/u1+n&#10;YFrtK3naOir6ujrgx8aGo7FK3Y+H9SuIREP6D9/a71rBbP4M1zP5CMjl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6jKacMAAADcAAAADwAAAAAAAAAAAAAAAACYAgAAZHJzL2Rv&#10;d25yZXYueG1sUEsFBgAAAAAEAAQA9QAAAIgDAAAAAA==&#10;" path="m,l9129,e" filled="f" strokeweight=".58pt">
                  <v:path arrowok="t" o:connecttype="custom" o:connectlocs="0,0;9129,0" o:connectangles="0,0"/>
                </v:shape>
                <w10:wrap anchorx="page"/>
              </v:group>
            </w:pict>
          </mc:Fallback>
        </mc:AlternateContent>
      </w:r>
      <w:r>
        <w:rPr>
          <w:spacing w:val="3"/>
        </w:rPr>
        <w:t>T</w:t>
      </w:r>
      <w:r>
        <w:t>a</w:t>
      </w:r>
      <w:r>
        <w:rPr>
          <w:spacing w:val="3"/>
        </w:rPr>
        <w:t>k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t>hree</w:t>
      </w:r>
      <w:r>
        <w:rPr>
          <w:spacing w:val="-7"/>
        </w:rPr>
        <w:t xml:space="preserve"> </w:t>
      </w:r>
      <w:r>
        <w:t>co</w:t>
      </w:r>
      <w:r>
        <w:rPr>
          <w:spacing w:val="-2"/>
        </w:rPr>
        <w:t>l</w:t>
      </w:r>
      <w:r>
        <w:t>o</w:t>
      </w:r>
      <w:r>
        <w:rPr>
          <w:spacing w:val="-1"/>
        </w:rPr>
        <w:t>u</w:t>
      </w:r>
      <w:r>
        <w:rPr>
          <w:spacing w:val="3"/>
        </w:rPr>
        <w:t>r</w:t>
      </w:r>
      <w:r>
        <w:t>ed</w:t>
      </w:r>
      <w:r>
        <w:rPr>
          <w:spacing w:val="-6"/>
        </w:rPr>
        <w:t xml:space="preserve"> </w:t>
      </w:r>
      <w:r>
        <w:rPr>
          <w:spacing w:val="1"/>
        </w:rPr>
        <w:t>p</w:t>
      </w:r>
      <w:r>
        <w:t>e</w:t>
      </w:r>
      <w:r>
        <w:rPr>
          <w:spacing w:val="1"/>
        </w:rPr>
        <w:t>nc</w:t>
      </w:r>
      <w:r>
        <w:rPr>
          <w:spacing w:val="-1"/>
        </w:rPr>
        <w:t>il</w:t>
      </w:r>
      <w:r>
        <w:rPr>
          <w:spacing w:val="1"/>
        </w:rPr>
        <w:t>s</w:t>
      </w:r>
      <w:r>
        <w:t>,</w:t>
      </w:r>
      <w:r>
        <w:rPr>
          <w:spacing w:val="-6"/>
        </w:rPr>
        <w:t xml:space="preserve"> </w:t>
      </w:r>
      <w:r>
        <w:t>red,</w:t>
      </w:r>
      <w:r>
        <w:rPr>
          <w:spacing w:val="-4"/>
        </w:rPr>
        <w:t xml:space="preserve"> </w:t>
      </w:r>
      <w:r>
        <w:t>ora</w:t>
      </w:r>
      <w:r>
        <w:rPr>
          <w:spacing w:val="2"/>
        </w:rPr>
        <w:t>n</w:t>
      </w:r>
      <w:r>
        <w:t>ge</w:t>
      </w:r>
      <w:r>
        <w:rPr>
          <w:spacing w:val="-6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-2"/>
        </w:rPr>
        <w:t xml:space="preserve"> </w:t>
      </w:r>
      <w:r>
        <w:rPr>
          <w:spacing w:val="-5"/>
        </w:rPr>
        <w:t>y</w:t>
      </w:r>
      <w:r>
        <w:rPr>
          <w:spacing w:val="1"/>
        </w:rPr>
        <w:t>e</w:t>
      </w:r>
      <w:r>
        <w:rPr>
          <w:spacing w:val="-1"/>
        </w:rPr>
        <w:t>l</w:t>
      </w:r>
      <w:r>
        <w:rPr>
          <w:spacing w:val="1"/>
        </w:rPr>
        <w:t>lo</w:t>
      </w:r>
      <w:r>
        <w:t>w</w:t>
      </w:r>
      <w:r>
        <w:rPr>
          <w:spacing w:val="-6"/>
        </w:rPr>
        <w:t xml:space="preserve"> </w:t>
      </w:r>
      <w:r>
        <w:t>wo</w:t>
      </w:r>
      <w:r>
        <w:rPr>
          <w:spacing w:val="1"/>
        </w:rPr>
        <w:t>u</w:t>
      </w:r>
      <w:r>
        <w:rPr>
          <w:spacing w:val="-1"/>
        </w:rPr>
        <w:t>l</w:t>
      </w:r>
      <w:r>
        <w:t>d</w:t>
      </w:r>
      <w:r>
        <w:rPr>
          <w:spacing w:val="-6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6"/>
        </w:rPr>
        <w:t xml:space="preserve"> </w:t>
      </w:r>
      <w:r>
        <w:rPr>
          <w:spacing w:val="1"/>
        </w:rPr>
        <w:t>b</w:t>
      </w:r>
      <w:r>
        <w:t>est,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rPr>
          <w:spacing w:val="1"/>
        </w:rPr>
        <w:t>n</w:t>
      </w:r>
      <w:r>
        <w:t>d</w:t>
      </w:r>
      <w:r>
        <w:rPr>
          <w:spacing w:val="-6"/>
        </w:rPr>
        <w:t xml:space="preserve"> </w:t>
      </w:r>
      <w:r>
        <w:t>colo</w:t>
      </w:r>
      <w:r>
        <w:rPr>
          <w:spacing w:val="-1"/>
        </w:rPr>
        <w:t>u</w:t>
      </w:r>
      <w:r>
        <w:t>r</w:t>
      </w:r>
      <w:r>
        <w:rPr>
          <w:spacing w:val="-5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ap</w:t>
      </w:r>
      <w:r>
        <w:rPr>
          <w:spacing w:val="-6"/>
        </w:rPr>
        <w:t xml:space="preserve"> </w:t>
      </w:r>
      <w:r>
        <w:t>b</w:t>
      </w:r>
      <w:r>
        <w:rPr>
          <w:spacing w:val="-1"/>
        </w:rPr>
        <w:t>e</w:t>
      </w:r>
      <w:r>
        <w:rPr>
          <w:spacing w:val="2"/>
        </w:rPr>
        <w:t>t</w:t>
      </w:r>
      <w:r>
        <w:t>ween</w:t>
      </w:r>
      <w:r>
        <w:rPr>
          <w:w w:val="9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</w:t>
      </w:r>
      <w:r>
        <w:rPr>
          <w:spacing w:val="1"/>
        </w:rPr>
        <w:t>n</w:t>
      </w:r>
      <w:r>
        <w:t>to</w:t>
      </w:r>
      <w:r>
        <w:rPr>
          <w:spacing w:val="-1"/>
        </w:rPr>
        <w:t>u</w:t>
      </w:r>
      <w:r>
        <w:t>rs</w:t>
      </w:r>
      <w:r>
        <w:rPr>
          <w:spacing w:val="-5"/>
        </w:rPr>
        <w:t xml:space="preserve"> </w:t>
      </w:r>
      <w:r>
        <w:t>us</w:t>
      </w:r>
      <w:r>
        <w:rPr>
          <w:spacing w:val="1"/>
        </w:rPr>
        <w:t>i</w:t>
      </w:r>
      <w:r>
        <w:t>ng</w:t>
      </w:r>
      <w:r>
        <w:rPr>
          <w:spacing w:val="-7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6"/>
        </w:rPr>
        <w:t xml:space="preserve"> </w:t>
      </w:r>
      <w:r>
        <w:rPr>
          <w:spacing w:val="3"/>
        </w:rPr>
        <w:t>k</w:t>
      </w:r>
      <w:r>
        <w:rPr>
          <w:spacing w:val="1"/>
        </w:rPr>
        <w:t>e</w:t>
      </w:r>
      <w:r>
        <w:t>y</w:t>
      </w:r>
      <w:r>
        <w:rPr>
          <w:spacing w:val="-7"/>
        </w:rPr>
        <w:t xml:space="preserve"> </w:t>
      </w:r>
      <w:r>
        <w:t>b</w:t>
      </w:r>
      <w:r>
        <w:rPr>
          <w:spacing w:val="-1"/>
        </w:rPr>
        <w:t>e</w:t>
      </w:r>
      <w:r>
        <w:rPr>
          <w:spacing w:val="1"/>
        </w:rPr>
        <w:t>lo</w:t>
      </w:r>
      <w:r>
        <w:rPr>
          <w:spacing w:val="-3"/>
        </w:rPr>
        <w:t>w</w:t>
      </w:r>
      <w:r>
        <w:t>:</w:t>
      </w:r>
    </w:p>
    <w:p w:rsidR="00390CA3" w:rsidRDefault="00390CA3">
      <w:pPr>
        <w:spacing w:before="6" w:line="160" w:lineRule="exact"/>
        <w:rPr>
          <w:sz w:val="16"/>
          <w:szCs w:val="16"/>
        </w:rPr>
      </w:pPr>
    </w:p>
    <w:tbl>
      <w:tblPr>
        <w:tblW w:w="0" w:type="auto"/>
        <w:tblInd w:w="11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50"/>
        <w:gridCol w:w="2639"/>
      </w:tblGrid>
      <w:tr w:rsidR="00390CA3">
        <w:trPr>
          <w:trHeight w:hRule="exact" w:val="290"/>
        </w:trPr>
        <w:tc>
          <w:tcPr>
            <w:tcW w:w="1950" w:type="dxa"/>
            <w:tcBorders>
              <w:top w:val="single" w:sz="24" w:space="0" w:color="444444"/>
              <w:left w:val="nil"/>
              <w:bottom w:val="single" w:sz="12" w:space="0" w:color="444444"/>
              <w:right w:val="single" w:sz="8" w:space="0" w:color="FFFFFF"/>
            </w:tcBorders>
            <w:shd w:val="clear" w:color="auto" w:fill="444444"/>
          </w:tcPr>
          <w:p w:rsidR="00390CA3" w:rsidRDefault="00BD6A69">
            <w:pPr>
              <w:pStyle w:val="TableParagraph"/>
              <w:spacing w:before="12"/>
              <w:ind w:left="48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z w:val="18"/>
                <w:szCs w:val="18"/>
              </w:rPr>
              <w:t>Colour</w:t>
            </w:r>
          </w:p>
        </w:tc>
        <w:tc>
          <w:tcPr>
            <w:tcW w:w="2639" w:type="dxa"/>
            <w:tcBorders>
              <w:top w:val="single" w:sz="24" w:space="0" w:color="444444"/>
              <w:left w:val="single" w:sz="8" w:space="0" w:color="FFFFFF"/>
              <w:bottom w:val="single" w:sz="12" w:space="0" w:color="444444"/>
              <w:right w:val="nil"/>
            </w:tcBorders>
            <w:shd w:val="clear" w:color="auto" w:fill="444444"/>
          </w:tcPr>
          <w:p w:rsidR="00390CA3" w:rsidRDefault="00BD6A69">
            <w:pPr>
              <w:pStyle w:val="TableParagraph"/>
              <w:spacing w:before="12"/>
              <w:ind w:left="45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z w:val="18"/>
                <w:szCs w:val="18"/>
              </w:rPr>
              <w:t>Where</w:t>
            </w:r>
          </w:p>
        </w:tc>
      </w:tr>
      <w:tr w:rsidR="00390CA3">
        <w:trPr>
          <w:trHeight w:hRule="exact" w:val="62"/>
        </w:trPr>
        <w:tc>
          <w:tcPr>
            <w:tcW w:w="1950" w:type="dxa"/>
            <w:tcBorders>
              <w:top w:val="single" w:sz="12" w:space="0" w:color="444444"/>
              <w:left w:val="nil"/>
              <w:bottom w:val="single" w:sz="24" w:space="0" w:color="DADADA"/>
              <w:right w:val="nil"/>
            </w:tcBorders>
          </w:tcPr>
          <w:p w:rsidR="00390CA3" w:rsidRDefault="00390CA3"/>
        </w:tc>
        <w:tc>
          <w:tcPr>
            <w:tcW w:w="2639" w:type="dxa"/>
            <w:tcBorders>
              <w:top w:val="single" w:sz="12" w:space="0" w:color="444444"/>
              <w:left w:val="nil"/>
              <w:bottom w:val="single" w:sz="24" w:space="0" w:color="DADADA"/>
              <w:right w:val="nil"/>
            </w:tcBorders>
          </w:tcPr>
          <w:p w:rsidR="00390CA3" w:rsidRDefault="00390CA3"/>
        </w:tc>
      </w:tr>
      <w:tr w:rsidR="00390CA3">
        <w:trPr>
          <w:trHeight w:hRule="exact" w:val="288"/>
        </w:trPr>
        <w:tc>
          <w:tcPr>
            <w:tcW w:w="1950" w:type="dxa"/>
            <w:tcBorders>
              <w:top w:val="single" w:sz="24" w:space="0" w:color="DADADA"/>
              <w:left w:val="nil"/>
              <w:bottom w:val="single" w:sz="12" w:space="0" w:color="DADADA"/>
              <w:right w:val="single" w:sz="8" w:space="0" w:color="FFFFFF"/>
            </w:tcBorders>
            <w:shd w:val="clear" w:color="auto" w:fill="DADADA"/>
          </w:tcPr>
          <w:p w:rsidR="00390CA3" w:rsidRDefault="00BD6A69">
            <w:pPr>
              <w:pStyle w:val="TableParagraph"/>
              <w:spacing w:before="17"/>
              <w:ind w:left="48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Y</w:t>
            </w:r>
            <w:r>
              <w:rPr>
                <w:rFonts w:ascii="Arial" w:eastAsia="Arial" w:hAnsi="Arial" w:cs="Arial"/>
                <w:sz w:val="18"/>
                <w:szCs w:val="18"/>
              </w:rPr>
              <w:t>ellow</w:t>
            </w:r>
          </w:p>
        </w:tc>
        <w:tc>
          <w:tcPr>
            <w:tcW w:w="2639" w:type="dxa"/>
            <w:tcBorders>
              <w:top w:val="single" w:sz="24" w:space="0" w:color="DADADA"/>
              <w:left w:val="single" w:sz="8" w:space="0" w:color="FFFFFF"/>
              <w:bottom w:val="single" w:sz="12" w:space="0" w:color="DADADA"/>
              <w:right w:val="nil"/>
            </w:tcBorders>
            <w:shd w:val="clear" w:color="auto" w:fill="DADADA"/>
          </w:tcPr>
          <w:p w:rsidR="00390CA3" w:rsidRDefault="00BD6A69">
            <w:pPr>
              <w:pStyle w:val="TableParagraph"/>
              <w:spacing w:before="17"/>
              <w:ind w:left="45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Bet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een</w:t>
            </w:r>
            <w:r>
              <w:rPr>
                <w:rFonts w:ascii="Arial" w:eastAsia="Arial" w:hAnsi="Arial" w:cs="Arial"/>
                <w:spacing w:val="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0.09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and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0.11</w:t>
            </w:r>
          </w:p>
        </w:tc>
      </w:tr>
      <w:tr w:rsidR="00390CA3">
        <w:trPr>
          <w:trHeight w:hRule="exact" w:val="62"/>
        </w:trPr>
        <w:tc>
          <w:tcPr>
            <w:tcW w:w="1950" w:type="dxa"/>
            <w:tcBorders>
              <w:top w:val="single" w:sz="12" w:space="0" w:color="DADADA"/>
              <w:left w:val="nil"/>
              <w:bottom w:val="single" w:sz="24" w:space="0" w:color="EBEBEB"/>
              <w:right w:val="nil"/>
            </w:tcBorders>
          </w:tcPr>
          <w:p w:rsidR="00390CA3" w:rsidRDefault="00390CA3"/>
        </w:tc>
        <w:tc>
          <w:tcPr>
            <w:tcW w:w="2639" w:type="dxa"/>
            <w:tcBorders>
              <w:top w:val="single" w:sz="12" w:space="0" w:color="DADADA"/>
              <w:left w:val="nil"/>
              <w:bottom w:val="single" w:sz="24" w:space="0" w:color="EBEBEB"/>
              <w:right w:val="nil"/>
            </w:tcBorders>
          </w:tcPr>
          <w:p w:rsidR="00390CA3" w:rsidRDefault="00390CA3"/>
        </w:tc>
      </w:tr>
      <w:tr w:rsidR="00390CA3">
        <w:trPr>
          <w:trHeight w:hRule="exact" w:val="290"/>
        </w:trPr>
        <w:tc>
          <w:tcPr>
            <w:tcW w:w="1950" w:type="dxa"/>
            <w:tcBorders>
              <w:top w:val="single" w:sz="24" w:space="0" w:color="EBEBEB"/>
              <w:left w:val="nil"/>
              <w:bottom w:val="single" w:sz="12" w:space="0" w:color="EBEBEB"/>
              <w:right w:val="single" w:sz="8" w:space="0" w:color="FFFFFF"/>
            </w:tcBorders>
            <w:shd w:val="clear" w:color="auto" w:fill="EBEBEB"/>
          </w:tcPr>
          <w:p w:rsidR="00390CA3" w:rsidRDefault="00BD6A69">
            <w:pPr>
              <w:pStyle w:val="TableParagraph"/>
              <w:spacing w:before="17"/>
              <w:ind w:left="48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z w:val="18"/>
                <w:szCs w:val="18"/>
              </w:rPr>
              <w:t>range</w:t>
            </w:r>
          </w:p>
        </w:tc>
        <w:tc>
          <w:tcPr>
            <w:tcW w:w="2639" w:type="dxa"/>
            <w:tcBorders>
              <w:top w:val="single" w:sz="24" w:space="0" w:color="EBEBEB"/>
              <w:left w:val="single" w:sz="8" w:space="0" w:color="FFFFFF"/>
              <w:bottom w:val="single" w:sz="12" w:space="0" w:color="EBEBEB"/>
              <w:right w:val="nil"/>
            </w:tcBorders>
            <w:shd w:val="clear" w:color="auto" w:fill="EBEBEB"/>
          </w:tcPr>
          <w:p w:rsidR="00390CA3" w:rsidRDefault="00BD6A69">
            <w:pPr>
              <w:pStyle w:val="TableParagraph"/>
              <w:spacing w:before="17"/>
              <w:ind w:left="45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Bet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een 0.11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and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0.13</w:t>
            </w:r>
          </w:p>
        </w:tc>
      </w:tr>
      <w:tr w:rsidR="00390CA3">
        <w:trPr>
          <w:trHeight w:hRule="exact" w:val="62"/>
        </w:trPr>
        <w:tc>
          <w:tcPr>
            <w:tcW w:w="1950" w:type="dxa"/>
            <w:tcBorders>
              <w:top w:val="single" w:sz="12" w:space="0" w:color="EBEBEB"/>
              <w:left w:val="nil"/>
              <w:bottom w:val="single" w:sz="24" w:space="0" w:color="DADADA"/>
              <w:right w:val="nil"/>
            </w:tcBorders>
          </w:tcPr>
          <w:p w:rsidR="00390CA3" w:rsidRDefault="00390CA3"/>
        </w:tc>
        <w:tc>
          <w:tcPr>
            <w:tcW w:w="2639" w:type="dxa"/>
            <w:tcBorders>
              <w:top w:val="single" w:sz="12" w:space="0" w:color="EBEBEB"/>
              <w:left w:val="nil"/>
              <w:bottom w:val="single" w:sz="24" w:space="0" w:color="DADADA"/>
              <w:right w:val="nil"/>
            </w:tcBorders>
          </w:tcPr>
          <w:p w:rsidR="00390CA3" w:rsidRDefault="00390CA3"/>
        </w:tc>
      </w:tr>
      <w:tr w:rsidR="00390CA3">
        <w:trPr>
          <w:trHeight w:hRule="exact" w:val="290"/>
        </w:trPr>
        <w:tc>
          <w:tcPr>
            <w:tcW w:w="1950" w:type="dxa"/>
            <w:tcBorders>
              <w:top w:val="single" w:sz="24" w:space="0" w:color="DADADA"/>
              <w:left w:val="nil"/>
              <w:bottom w:val="single" w:sz="12" w:space="0" w:color="DADADA"/>
              <w:right w:val="single" w:sz="8" w:space="0" w:color="FFFFFF"/>
            </w:tcBorders>
            <w:shd w:val="clear" w:color="auto" w:fill="DADADA"/>
          </w:tcPr>
          <w:p w:rsidR="00390CA3" w:rsidRDefault="00BD6A69">
            <w:pPr>
              <w:pStyle w:val="TableParagraph"/>
              <w:spacing w:before="17"/>
              <w:ind w:left="48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Red</w:t>
            </w:r>
          </w:p>
        </w:tc>
        <w:tc>
          <w:tcPr>
            <w:tcW w:w="2639" w:type="dxa"/>
            <w:tcBorders>
              <w:top w:val="single" w:sz="24" w:space="0" w:color="DADADA"/>
              <w:left w:val="single" w:sz="8" w:space="0" w:color="FFFFFF"/>
              <w:bottom w:val="single" w:sz="12" w:space="0" w:color="DADADA"/>
              <w:right w:val="nil"/>
            </w:tcBorders>
            <w:shd w:val="clear" w:color="auto" w:fill="DADADA"/>
          </w:tcPr>
          <w:p w:rsidR="00390CA3" w:rsidRDefault="00BD6A69">
            <w:pPr>
              <w:pStyle w:val="TableParagraph"/>
              <w:spacing w:before="17"/>
              <w:ind w:left="45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Bet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een 0.13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and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gre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z w:val="18"/>
                <w:szCs w:val="18"/>
              </w:rPr>
              <w:t>ter</w:t>
            </w:r>
          </w:p>
        </w:tc>
      </w:tr>
    </w:tbl>
    <w:p w:rsidR="00390CA3" w:rsidRDefault="00390CA3">
      <w:pPr>
        <w:spacing w:before="1" w:line="160" w:lineRule="exact"/>
        <w:rPr>
          <w:sz w:val="16"/>
          <w:szCs w:val="16"/>
        </w:rPr>
      </w:pPr>
    </w:p>
    <w:p w:rsidR="00390CA3" w:rsidRDefault="00BD6A69">
      <w:pPr>
        <w:pStyle w:val="BodyText"/>
        <w:spacing w:before="74" w:line="293" w:lineRule="auto"/>
        <w:ind w:right="419"/>
      </w:pPr>
      <w:r>
        <w:rPr>
          <w:spacing w:val="-1"/>
        </w:rPr>
        <w:t>Y</w:t>
      </w:r>
      <w:r>
        <w:t>o</w:t>
      </w:r>
      <w:r>
        <w:rPr>
          <w:spacing w:val="-1"/>
        </w:rPr>
        <w:t>u</w:t>
      </w:r>
      <w:r>
        <w:t>r</w:t>
      </w:r>
      <w:r>
        <w:rPr>
          <w:spacing w:val="-5"/>
        </w:rPr>
        <w:t xml:space="preserve"> </w:t>
      </w:r>
      <w:r>
        <w:rPr>
          <w:spacing w:val="4"/>
        </w:rPr>
        <w:t>m</w:t>
      </w:r>
      <w:r>
        <w:t>ap</w:t>
      </w:r>
      <w:r>
        <w:rPr>
          <w:spacing w:val="-5"/>
        </w:rPr>
        <w:t xml:space="preserve"> </w:t>
      </w:r>
      <w:r>
        <w:t>n</w:t>
      </w:r>
      <w:r>
        <w:rPr>
          <w:spacing w:val="1"/>
        </w:rPr>
        <w:t>o</w:t>
      </w:r>
      <w:r>
        <w:t>w</w:t>
      </w:r>
      <w:r>
        <w:rPr>
          <w:spacing w:val="-6"/>
        </w:rPr>
        <w:t xml:space="preserve"> </w:t>
      </w:r>
      <w:r>
        <w:t>hig</w:t>
      </w:r>
      <w:r>
        <w:rPr>
          <w:spacing w:val="1"/>
        </w:rPr>
        <w:t>h</w:t>
      </w:r>
      <w:r>
        <w:rPr>
          <w:spacing w:val="-1"/>
        </w:rPr>
        <w:t>li</w:t>
      </w:r>
      <w:r>
        <w:rPr>
          <w:spacing w:val="1"/>
        </w:rPr>
        <w:t>g</w:t>
      </w:r>
      <w:r>
        <w:t>hts</w:t>
      </w:r>
      <w:r>
        <w:rPr>
          <w:spacing w:val="-4"/>
        </w:rPr>
        <w:t xml:space="preserve"> </w:t>
      </w:r>
      <w:r>
        <w:t>t</w:t>
      </w:r>
      <w:r>
        <w:rPr>
          <w:spacing w:val="1"/>
        </w:rPr>
        <w:t>h</w:t>
      </w:r>
      <w:r>
        <w:t>ose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t>re</w:t>
      </w:r>
      <w:r>
        <w:rPr>
          <w:spacing w:val="-1"/>
        </w:rPr>
        <w:t>a</w:t>
      </w:r>
      <w:r>
        <w:t>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rPr>
          <w:spacing w:val="1"/>
        </w:rPr>
        <w:t>h</w:t>
      </w:r>
      <w:r>
        <w:rPr>
          <w:spacing w:val="-1"/>
        </w:rPr>
        <w:t>i</w:t>
      </w:r>
      <w:r>
        <w:t>gh</w:t>
      </w:r>
      <w:r>
        <w:rPr>
          <w:spacing w:val="-3"/>
        </w:rPr>
        <w:t xml:space="preserve"> </w:t>
      </w:r>
      <w:r>
        <w:t>r</w:t>
      </w:r>
      <w:r>
        <w:rPr>
          <w:spacing w:val="-1"/>
        </w:rPr>
        <w:t>i</w:t>
      </w:r>
      <w:r>
        <w:rPr>
          <w:spacing w:val="1"/>
        </w:rPr>
        <w:t>s</w:t>
      </w:r>
      <w:r>
        <w:t>k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b</w:t>
      </w:r>
      <w:r>
        <w:rPr>
          <w:spacing w:val="-1"/>
        </w:rPr>
        <w:t>ei</w:t>
      </w:r>
      <w:r>
        <w:t>ng</w:t>
      </w:r>
      <w:r>
        <w:rPr>
          <w:spacing w:val="-5"/>
        </w:rPr>
        <w:t xml:space="preserve"> </w:t>
      </w:r>
      <w:r>
        <w:rPr>
          <w:spacing w:val="1"/>
        </w:rPr>
        <w:t>d</w:t>
      </w:r>
      <w:r>
        <w:t>a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ed</w:t>
      </w:r>
      <w:r>
        <w:rPr>
          <w:spacing w:val="-5"/>
        </w:rPr>
        <w:t xml:space="preserve"> </w:t>
      </w:r>
      <w:r>
        <w:rPr>
          <w:spacing w:val="4"/>
        </w:rPr>
        <w:t>b</w:t>
      </w:r>
      <w:r>
        <w:t>y</w:t>
      </w:r>
      <w:r>
        <w:rPr>
          <w:spacing w:val="-9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</w:t>
      </w:r>
      <w:r>
        <w:rPr>
          <w:spacing w:val="-1"/>
        </w:rPr>
        <w:t>a</w:t>
      </w:r>
      <w:r>
        <w:t>r</w:t>
      </w:r>
      <w:r>
        <w:rPr>
          <w:spacing w:val="2"/>
        </w:rPr>
        <w:t>t</w:t>
      </w:r>
      <w:r>
        <w:t>h</w:t>
      </w:r>
      <w:r>
        <w:rPr>
          <w:spacing w:val="-1"/>
        </w:rPr>
        <w:t>q</w:t>
      </w:r>
      <w:r>
        <w:rPr>
          <w:spacing w:val="1"/>
        </w:rPr>
        <w:t>u</w:t>
      </w:r>
      <w:r>
        <w:t>a</w:t>
      </w:r>
      <w:r>
        <w:rPr>
          <w:spacing w:val="3"/>
        </w:rPr>
        <w:t>k</w:t>
      </w:r>
      <w:r>
        <w:t>e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-5"/>
        </w:rPr>
        <w:t xml:space="preserve"> </w:t>
      </w:r>
      <w:r>
        <w:rPr>
          <w:spacing w:val="-1"/>
        </w:rPr>
        <w:t>t</w:t>
      </w:r>
      <w:r>
        <w:t>he</w:t>
      </w:r>
      <w:r>
        <w:rPr>
          <w:spacing w:val="-4"/>
        </w:rPr>
        <w:t xml:space="preserve"> </w:t>
      </w:r>
      <w:r>
        <w:t>n</w:t>
      </w:r>
      <w:r>
        <w:rPr>
          <w:spacing w:val="-1"/>
        </w:rPr>
        <w:t>e</w:t>
      </w:r>
      <w:r>
        <w:rPr>
          <w:spacing w:val="1"/>
        </w:rPr>
        <w:t>x</w:t>
      </w:r>
      <w:r>
        <w:t>t</w:t>
      </w:r>
      <w:r>
        <w:rPr>
          <w:w w:val="99"/>
        </w:rPr>
        <w:t xml:space="preserve"> </w:t>
      </w:r>
      <w:r>
        <w:rPr>
          <w:spacing w:val="-1"/>
        </w:rPr>
        <w:t>50</w:t>
      </w:r>
      <w:r>
        <w:t>0</w:t>
      </w:r>
      <w:r>
        <w:rPr>
          <w:spacing w:val="-4"/>
        </w:rPr>
        <w:t xml:space="preserve"> </w:t>
      </w:r>
      <w:r>
        <w:rPr>
          <w:spacing w:val="-5"/>
        </w:rPr>
        <w:t>y</w:t>
      </w:r>
      <w:r>
        <w:rPr>
          <w:spacing w:val="1"/>
        </w:rPr>
        <w:t>e</w:t>
      </w:r>
      <w:r>
        <w:t>ar</w:t>
      </w:r>
      <w:r>
        <w:rPr>
          <w:spacing w:val="1"/>
        </w:rPr>
        <w:t>s</w:t>
      </w:r>
      <w:r>
        <w:t>.</w:t>
      </w:r>
    </w:p>
    <w:p w:rsidR="00390CA3" w:rsidRDefault="00390CA3">
      <w:pPr>
        <w:spacing w:before="9" w:line="170" w:lineRule="exact"/>
        <w:rPr>
          <w:sz w:val="17"/>
          <w:szCs w:val="17"/>
        </w:rPr>
      </w:pPr>
    </w:p>
    <w:p w:rsidR="00390CA3" w:rsidRDefault="00BD6A69">
      <w:pPr>
        <w:pStyle w:val="BodyText"/>
        <w:numPr>
          <w:ilvl w:val="0"/>
          <w:numId w:val="6"/>
        </w:numPr>
        <w:tabs>
          <w:tab w:val="left" w:pos="354"/>
        </w:tabs>
        <w:ind w:left="354" w:hanging="216"/>
      </w:pPr>
      <w:r>
        <w:rPr>
          <w:spacing w:val="10"/>
        </w:rPr>
        <w:t>W</w:t>
      </w:r>
      <w:r>
        <w:t>h</w:t>
      </w:r>
      <w:r>
        <w:rPr>
          <w:spacing w:val="-2"/>
        </w:rPr>
        <w:t>i</w:t>
      </w:r>
      <w:r>
        <w:rPr>
          <w:spacing w:val="1"/>
        </w:rPr>
        <w:t>c</w:t>
      </w:r>
      <w:r>
        <w:t>h</w:t>
      </w:r>
      <w:r>
        <w:rPr>
          <w:spacing w:val="-7"/>
        </w:rPr>
        <w:t xml:space="preserve"> </w:t>
      </w:r>
      <w:r>
        <w:t>ca</w:t>
      </w:r>
      <w:r>
        <w:rPr>
          <w:spacing w:val="-1"/>
        </w:rPr>
        <w:t>pi</w:t>
      </w:r>
      <w:r>
        <w:t>tal</w:t>
      </w:r>
      <w:r>
        <w:rPr>
          <w:spacing w:val="-7"/>
        </w:rPr>
        <w:t xml:space="preserve"> </w:t>
      </w:r>
      <w:r>
        <w:rPr>
          <w:spacing w:val="3"/>
        </w:rPr>
        <w:t>c</w:t>
      </w:r>
      <w:r>
        <w:rPr>
          <w:spacing w:val="-1"/>
        </w:rPr>
        <w:t>i</w:t>
      </w:r>
      <w:r>
        <w:rPr>
          <w:spacing w:val="2"/>
        </w:rPr>
        <w:t>t</w:t>
      </w:r>
      <w:r>
        <w:t>y</w:t>
      </w:r>
      <w:r>
        <w:rPr>
          <w:spacing w:val="-7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-4"/>
        </w:rPr>
        <w:t xml:space="preserve"> </w:t>
      </w:r>
      <w:r>
        <w:rPr>
          <w:spacing w:val="1"/>
        </w:rPr>
        <w:t>A</w:t>
      </w:r>
      <w:r>
        <w:t>ustra</w:t>
      </w:r>
      <w:r>
        <w:rPr>
          <w:spacing w:val="-2"/>
        </w:rPr>
        <w:t>l</w:t>
      </w:r>
      <w:r>
        <w:rPr>
          <w:spacing w:val="-1"/>
        </w:rPr>
        <w:t>i</w:t>
      </w:r>
      <w:r>
        <w:t>a</w:t>
      </w:r>
      <w:r>
        <w:rPr>
          <w:spacing w:val="-3"/>
        </w:rPr>
        <w:t xml:space="preserve"> w</w:t>
      </w:r>
      <w:r>
        <w:rPr>
          <w:spacing w:val="1"/>
        </w:rPr>
        <w:t>o</w:t>
      </w:r>
      <w:r>
        <w:t>u</w:t>
      </w:r>
      <w:r>
        <w:rPr>
          <w:spacing w:val="-2"/>
        </w:rPr>
        <w:t>l</w:t>
      </w:r>
      <w:r>
        <w:t>d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8"/>
        </w:rPr>
        <w:t>m</w:t>
      </w:r>
      <w:r>
        <w:t>ost</w:t>
      </w:r>
      <w:r>
        <w:rPr>
          <w:spacing w:val="-6"/>
        </w:rPr>
        <w:t xml:space="preserve"> </w:t>
      </w:r>
      <w:r>
        <w:rPr>
          <w:spacing w:val="-1"/>
        </w:rPr>
        <w:t>p</w:t>
      </w:r>
      <w:r>
        <w:t>r</w:t>
      </w:r>
      <w:r>
        <w:rPr>
          <w:spacing w:val="1"/>
        </w:rPr>
        <w:t>o</w:t>
      </w:r>
      <w:r>
        <w:t>ne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</w:t>
      </w:r>
      <w:r>
        <w:rPr>
          <w:spacing w:val="-1"/>
        </w:rPr>
        <w:t>a</w:t>
      </w:r>
      <w:r>
        <w:t>rt</w:t>
      </w:r>
      <w:r>
        <w:rPr>
          <w:spacing w:val="1"/>
        </w:rPr>
        <w:t>h</w:t>
      </w:r>
      <w:r>
        <w:t>q</w:t>
      </w:r>
      <w:r>
        <w:rPr>
          <w:spacing w:val="1"/>
        </w:rPr>
        <w:t>u</w:t>
      </w:r>
      <w:r>
        <w:t>a</w:t>
      </w:r>
      <w:r>
        <w:rPr>
          <w:spacing w:val="3"/>
        </w:rPr>
        <w:t>k</w:t>
      </w:r>
      <w:r>
        <w:t>e</w:t>
      </w:r>
      <w:r>
        <w:rPr>
          <w:spacing w:val="-5"/>
        </w:rPr>
        <w:t xml:space="preserve"> </w:t>
      </w:r>
      <w:r>
        <w:t>d</w:t>
      </w:r>
      <w:r>
        <w:rPr>
          <w:spacing w:val="-1"/>
        </w:rPr>
        <w:t>a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e?</w:t>
      </w:r>
    </w:p>
    <w:p w:rsidR="00390CA3" w:rsidRDefault="00390CA3">
      <w:pPr>
        <w:spacing w:before="7" w:line="120" w:lineRule="exact"/>
        <w:rPr>
          <w:sz w:val="12"/>
          <w:szCs w:val="12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pStyle w:val="BodyText"/>
        <w:numPr>
          <w:ilvl w:val="0"/>
          <w:numId w:val="6"/>
        </w:numPr>
        <w:tabs>
          <w:tab w:val="left" w:pos="359"/>
        </w:tabs>
        <w:spacing w:before="74" w:line="291" w:lineRule="auto"/>
        <w:ind w:right="655" w:firstLine="0"/>
      </w:pPr>
      <w:r>
        <w:rPr>
          <w:noProof/>
          <w:lang w:val="en-AU" w:eastAsia="en-AU"/>
        </w:rPr>
        <mc:AlternateContent>
          <mc:Choice Requires="wpg">
            <w:drawing>
              <wp:anchor distT="0" distB="0" distL="114300" distR="114300" simplePos="0" relativeHeight="503311422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-135890</wp:posOffset>
                </wp:positionV>
                <wp:extent cx="5796915" cy="1270"/>
                <wp:effectExtent l="6350" t="6985" r="6985" b="10795"/>
                <wp:wrapNone/>
                <wp:docPr id="891" name="Group 5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96915" cy="1270"/>
                          <a:chOff x="1390" y="-214"/>
                          <a:chExt cx="9129" cy="2"/>
                        </a:xfrm>
                      </wpg:grpSpPr>
                      <wps:wsp>
                        <wps:cNvPr id="892" name="Freeform 553"/>
                        <wps:cNvSpPr>
                          <a:spLocks/>
                        </wps:cNvSpPr>
                        <wps:spPr bwMode="auto">
                          <a:xfrm>
                            <a:off x="1390" y="-214"/>
                            <a:ext cx="9129" cy="2"/>
                          </a:xfrm>
                          <a:custGeom>
                            <a:avLst/>
                            <a:gdLst>
                              <a:gd name="T0" fmla="+- 0 1390 1390"/>
                              <a:gd name="T1" fmla="*/ T0 w 9129"/>
                              <a:gd name="T2" fmla="+- 0 10519 1390"/>
                              <a:gd name="T3" fmla="*/ T2 w 9129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9129">
                                <a:moveTo>
                                  <a:pt x="0" y="0"/>
                                </a:moveTo>
                                <a:lnTo>
                                  <a:pt x="9129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52" o:spid="_x0000_s1026" style="position:absolute;margin-left:69.5pt;margin-top:-10.7pt;width:456.45pt;height:.1pt;z-index:-5058;mso-position-horizontal-relative:page" coordorigin="1390,-214" coordsize="9129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J/01YgMAAOsHAAAOAAAAZHJzL2Uyb0RvYy54bWykVduO2zgMfS/QfxD02CLjS5xkbIynKHIZ&#10;FOjuFmj2AxRbvqC25EpKnNlF/70UZWc8aYsWbR4cyqTJw0OKvHtzbhty4krXUqQ0uPEp4SKTeS3K&#10;lP67381uKdGGiZw1UvCUPnJN39y/fHHXdwkPZSWbnCsCToRO+i6llTFd4nk6q3jL9I3suABlIVXL&#10;DBxV6eWK9eC9bbzQ95deL1XeKZlxreHtxinpPfovCp6Zf4pCc0OalAI2g0+Fz4N9evd3LCkV66o6&#10;G2Cw30DRslpA0IurDTOMHFX9jau2zpTUsjA3mWw9WRR1xjEHyCbwr7J5UPLYYS5l0pfdhSag9oqn&#10;33ab/X36oEidp/Q2DigRrIUiYVyyWISWnr4rE7B6UN3H7oNyOYL4XmafNKi9a709l86YHPq/ZA4O&#10;2dFIpOdcqNa6gMTJGavweKkCPxuSwcvFKl7GwYKSDHRBuBqKlFVQSftRMI+hkqCbhUHkCphV2+Hj&#10;OAhj9yWC91jiQiLMAZbNCbpNPxGq/4zQjxXrONZJW6ouhIYjoTvFue1h4HTuOEXDkVA9ZXOisTA1&#10;kP5THr9DycjmjwhhSXbU5oFLrAc7vdfG3YUcJKxyPnTDHtgu2gauxesZ8YmNhY/h7lzMoH2c2SuP&#10;7H3SEww9OB19ASVTX/4iiL/rbD7aWWfhxBlUtBwhsmpEnZ3FABskwuzw8bHhOqltz+wB3Nhp4AGM&#10;bIo/sIXY17bumyGEgqlyPU8UJTBPDo6TjhmLzIawIulTilzYF6088b1Elbm6AhDkSduIqZWr4gSV&#10;U8MXNgDcQidgUIt1Ulohd3XTYBkaYaGs5sslcqNlU+dWadFoVR7WjSInZicl/mwy4OyZGUwkkaOz&#10;irN8O8iG1Y2Twb5BbqH/BgpsJ+Io/D/24+3t9jaaReFyO4v8zWb2dreOZstdsFps5pv1ehN8sdCC&#10;KKnqPOfCohvHchD92i0dFoQbqJfB/CyLZ8nu8Pdtst5zGMgF5DL+O67HK+pmykHmj3BdlXR7BvYi&#10;CJVU/1HSw45Jqf58ZIpT0rwTMHPiIIrsUsJDtFiFcFBTzWGqYSIDVyk1FBrcimvjFtmxU3VZQaQA&#10;yyrkWxi3RW3vM4w9nThUwwHGHkq4UTCXYfvZlTU9o9XTjr7/CgAA//8DAFBLAwQUAAYACAAAACEA&#10;hicAUeEAAAAMAQAADwAAAGRycy9kb3ducmV2LnhtbEyPQU/CQBCF7yb+h82YeINtixgp3RJC1BMx&#10;EUwMt6E7tA3d2aa7tOXfu3jR43vz8uZ72Wo0jeipc7VlBfE0AkFcWF1zqeBr/zZ5AeE8ssbGMim4&#10;koNVfn+XYartwJ/U73wpQgm7FBVU3replK6oyKCb2pY43E62M+iD7EqpOxxCuWlkEkXP0mDN4UOF&#10;LW0qKs67i1HwPuCwnsWv/fZ82lwP+/nH9zYmpR4fxvUShKfR/4Xhhh/QIQ9MR3th7UQT9GwRtngF&#10;kyR+AnFLRPN4AeL4ayUg80z+H5H/AAAA//8DAFBLAQItABQABgAIAAAAIQC2gziS/gAAAOEBAAAT&#10;AAAAAAAAAAAAAAAAAAAAAABbQ29udGVudF9UeXBlc10ueG1sUEsBAi0AFAAGAAgAAAAhADj9If/W&#10;AAAAlAEAAAsAAAAAAAAAAAAAAAAALwEAAF9yZWxzLy5yZWxzUEsBAi0AFAAGAAgAAAAhALkn/TVi&#10;AwAA6wcAAA4AAAAAAAAAAAAAAAAALgIAAGRycy9lMm9Eb2MueG1sUEsBAi0AFAAGAAgAAAAhAIYn&#10;AFHhAAAADAEAAA8AAAAAAAAAAAAAAAAAvAUAAGRycy9kb3ducmV2LnhtbFBLBQYAAAAABAAEAPMA&#10;AADKBgAAAAA=&#10;">
                <v:shape id="Freeform 553" o:spid="_x0000_s1027" style="position:absolute;left:1390;top:-214;width:9129;height:2;visibility:visible;mso-wrap-style:square;v-text-anchor:top" coordsize="912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33hsMA&#10;AADcAAAADwAAAGRycy9kb3ducmV2LnhtbESPQWsCMRSE7wX/Q3iCt5pVsOjWKOIitEe1RXp7bF43&#10;oZuXNUnX7b9vCgWPw8x8w6y3g2tFTyFazwpm0wIEce215UbB2/nwuAQRE7LG1jMp+KEI283oYY2l&#10;9jc+Un9KjcgQjiUqMCl1pZSxNuQwTn1HnL1PHxymLEMjdcBbhrtWzoviSTq0nBcMdrQ3VH+dvp2C&#10;RfVeyevRUdHX1QVfDzZ8GKvUZDzsnkEkGtI9/N9+0QqWqzn8nclHQG5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w33hsMAAADcAAAADwAAAAAAAAAAAAAAAACYAgAAZHJzL2Rv&#10;d25yZXYueG1sUEsFBgAAAAAEAAQA9QAAAIgDAAAAAA==&#10;" path="m,l9129,e" filled="f" strokeweight=".58pt">
                  <v:path arrowok="t" o:connecttype="custom" o:connectlocs="0,0;9129,0" o:connectangles="0,0"/>
                </v:shape>
                <w10:wrap anchorx="page"/>
              </v:group>
            </w:pict>
          </mc:Fallback>
        </mc:AlternateContent>
      </w:r>
      <w:r>
        <w:rPr>
          <w:noProof/>
          <w:lang w:val="en-AU" w:eastAsia="en-AU"/>
        </w:rPr>
        <mc:AlternateContent>
          <mc:Choice Requires="wpg">
            <w:drawing>
              <wp:anchor distT="0" distB="0" distL="114300" distR="114300" simplePos="0" relativeHeight="503311423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1042670</wp:posOffset>
                </wp:positionV>
                <wp:extent cx="5796915" cy="1270"/>
                <wp:effectExtent l="6350" t="13970" r="6985" b="3810"/>
                <wp:wrapNone/>
                <wp:docPr id="889" name="Group 5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96915" cy="1270"/>
                          <a:chOff x="1390" y="1642"/>
                          <a:chExt cx="9129" cy="2"/>
                        </a:xfrm>
                      </wpg:grpSpPr>
                      <wps:wsp>
                        <wps:cNvPr id="890" name="Freeform 551"/>
                        <wps:cNvSpPr>
                          <a:spLocks/>
                        </wps:cNvSpPr>
                        <wps:spPr bwMode="auto">
                          <a:xfrm>
                            <a:off x="1390" y="1642"/>
                            <a:ext cx="9129" cy="2"/>
                          </a:xfrm>
                          <a:custGeom>
                            <a:avLst/>
                            <a:gdLst>
                              <a:gd name="T0" fmla="+- 0 1390 1390"/>
                              <a:gd name="T1" fmla="*/ T0 w 9129"/>
                              <a:gd name="T2" fmla="+- 0 10519 1390"/>
                              <a:gd name="T3" fmla="*/ T2 w 9129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9129">
                                <a:moveTo>
                                  <a:pt x="0" y="0"/>
                                </a:moveTo>
                                <a:lnTo>
                                  <a:pt x="9129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50" o:spid="_x0000_s1026" style="position:absolute;margin-left:69.5pt;margin-top:82.1pt;width:456.45pt;height:.1pt;z-index:-5057;mso-position-horizontal-relative:page" coordorigin="1390,1642" coordsize="9129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mcCYwMAAOsHAAAOAAAAZHJzL2Uyb0RvYy54bWykVduO2zgMfS+w/yDocYuML+NcbIynKHIZ&#10;FJhegKYfoNjyBWtLrqTEmRb770tKdsaTtthFNw8OZdLk4aFI3r05tw05caVrKVIa3PiUcJHJvBZl&#10;Sr/sd7MVJdowkbNGCp7SJ67pm/s/Xt31XcJDWckm54qAE6GTvktpZUyXeJ7OKt4yfSM7LkBZSNUy&#10;A0dVerliPXhvGy/0/YXXS5V3SmZca3i7cUp6b/0XBc/Mx6LQ3JAmpYDN2KeyzwM+vfs7lpSKdVWd&#10;DTDYb6BoWS0g6MXVhhlGjqr+wVVbZ0pqWZibTLaeLIo64zYHyCbwr7J5UPLY2VzKpC+7C01A7RVP&#10;v+02+3D6pEidp3S1iikRrIUi2bhkPrf09F2ZgNWD6j53n5TLEcRHmf2lgT3vWo/n0hmTQ/9e5uCQ&#10;HY209JwL1aILSJycbRWeLlXgZ0MyeDlfxos4mFOSgS4Il0ORsgoqiR8FtzFUEnWLKHQFzKrt8HEc&#10;hJAGfmlVHktcSAtzgIWXA26bfiZU/z9CP1es47ZOGqkaCUWYjtCd4hzvMHAaIGKMD4YjoXrK5kSD&#10;ZhpI/1cef0LJyOavCGFJdtTmgUtbD3Z61Mb1Qg6SrXI+gN9DGkXbQFu8nhGfYCz7GHrnYhaMZn96&#10;ZO+TntjQg9PRVzgaOV/+PIh/6ux2tENn4cQZVLQcIbJqRJ2dxQAbJMJw+Pj2wnVS453ZA7jxpoEH&#10;MMIUf2ELsa9t3TdDCAVT5XqeKEpgnhwcJx0ziAxDoEj6lFou8EUrT3wvrcpctQAEedY2YmrlqjhB&#10;5dTwBQaALnSCDYpYJ6UVclc3jS1DIxDK8naxsNxo2dQ5KhGNVuVh3ShyYjgp7Q+TAWcvzGAiidw6&#10;qzjLt4NsWN04Gewbyy3cv4ECvIl2FH6P/Xi72q6iWRQutrPI32xmb3fraLbYBcv55nazXm+CvxFa&#10;ECVVnedcILpxLAfRf+vSYUG4gXoZzC+yeJHszv5+TNZ7CcNyAbmM/47rsUVdTx9k/gTtqqTbM7AX&#10;Qaik+kZJDzsmpfrrkSlOSfNOwMyJgyjCpWQP0XwZwkFNNYephokMXKXUULjgKK6NW2THTtVlBZEC&#10;W1Yh38K4LWrsZxh7OnGohgOMPSvZjWJzGbYfrqzp2Vo97+j7fwAAAP//AwBQSwMEFAAGAAgAAAAh&#10;AD+NAjzhAAAADAEAAA8AAABkcnMvZG93bnJldi54bWxMj09rwkAQxe+FfodlCr3VTfxHjdmISNuT&#10;FNRC8TZmxySY3Q3ZNYnfvmMv7W3ezOPN76WrwdSio9ZXziqIRxEIsrnTlS0UfB3eX15B+IBWY+0s&#10;KbiRh1X2+JBiol1vd9TtQyE4xPoEFZQhNImUPi/JoB+5hizfzq41GFi2hdQt9hxuajmOork0WFn+&#10;UGJDm5Lyy/5qFHz02K8n8Vu3vZw3t+Nh9vm9jUmp56dhvQQRaAh/ZrjjMzpkzHRyV6u9qFlPFtwl&#10;8DCfjkHcHdEsXoA4/a6mILNU/i+R/QAAAP//AwBQSwECLQAUAAYACAAAACEAtoM4kv4AAADhAQAA&#10;EwAAAAAAAAAAAAAAAAAAAAAAW0NvbnRlbnRfVHlwZXNdLnhtbFBLAQItABQABgAIAAAAIQA4/SH/&#10;1gAAAJQBAAALAAAAAAAAAAAAAAAAAC8BAABfcmVscy8ucmVsc1BLAQItABQABgAIAAAAIQCcvmcC&#10;YwMAAOsHAAAOAAAAAAAAAAAAAAAAAC4CAABkcnMvZTJvRG9jLnhtbFBLAQItABQABgAIAAAAIQA/&#10;jQI84QAAAAwBAAAPAAAAAAAAAAAAAAAAAL0FAABkcnMvZG93bnJldi54bWxQSwUGAAAAAAQABADz&#10;AAAAywYAAAAA&#10;">
                <v:shape id="Freeform 551" o:spid="_x0000_s1027" style="position:absolute;left:1390;top:1642;width:9129;height:2;visibility:visible;mso-wrap-style:square;v-text-anchor:top" coordsize="912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JPMasAA&#10;AADcAAAADwAAAGRycy9kb3ducmV2LnhtbERPy2oCMRTdF/yHcIXuaqZCxU6NUhyEdumL0t1lcp0E&#10;JzdjEsfp3zcLweXhvBerwbWipxCtZwWvkwIEce215UbBYb95mYOICVlj65kU/FGE1XL0tMBS+xtv&#10;qd+lRuQQjiUqMCl1pZSxNuQwTnxHnLmTDw5ThqGROuAth7tWTotiJh1azg0GO1obqs+7q1PwVh0r&#10;edk6Kvq6+sHvjQ2/xir1PB4+P0AkGtJDfHd/aQXz9zw/n8lHQC7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8JPMasAAAADcAAAADwAAAAAAAAAAAAAAAACYAgAAZHJzL2Rvd25y&#10;ZXYueG1sUEsFBgAAAAAEAAQA9QAAAIUDAAAAAA==&#10;" path="m,l9129,e" filled="f" strokeweight=".58pt">
                  <v:path arrowok="t" o:connecttype="custom" o:connectlocs="0,0;9129,0" o:connectangles="0,0"/>
                </v:shape>
                <w10:wrap anchorx="page"/>
              </v:group>
            </w:pict>
          </mc:Fallback>
        </mc:AlternateContent>
      </w:r>
      <w:r>
        <w:rPr>
          <w:noProof/>
          <w:lang w:val="en-AU" w:eastAsia="en-AU"/>
        </w:rPr>
        <mc:AlternateContent>
          <mc:Choice Requires="wpg">
            <w:drawing>
              <wp:anchor distT="0" distB="0" distL="114300" distR="114300" simplePos="0" relativeHeight="503311424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1431290</wp:posOffset>
                </wp:positionV>
                <wp:extent cx="5796915" cy="1270"/>
                <wp:effectExtent l="6350" t="12065" r="6985" b="5715"/>
                <wp:wrapNone/>
                <wp:docPr id="887" name="Group 5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96915" cy="1270"/>
                          <a:chOff x="1390" y="2254"/>
                          <a:chExt cx="9129" cy="2"/>
                        </a:xfrm>
                      </wpg:grpSpPr>
                      <wps:wsp>
                        <wps:cNvPr id="888" name="Freeform 549"/>
                        <wps:cNvSpPr>
                          <a:spLocks/>
                        </wps:cNvSpPr>
                        <wps:spPr bwMode="auto">
                          <a:xfrm>
                            <a:off x="1390" y="2254"/>
                            <a:ext cx="9129" cy="2"/>
                          </a:xfrm>
                          <a:custGeom>
                            <a:avLst/>
                            <a:gdLst>
                              <a:gd name="T0" fmla="+- 0 1390 1390"/>
                              <a:gd name="T1" fmla="*/ T0 w 9129"/>
                              <a:gd name="T2" fmla="+- 0 10519 1390"/>
                              <a:gd name="T3" fmla="*/ T2 w 9129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9129">
                                <a:moveTo>
                                  <a:pt x="0" y="0"/>
                                </a:moveTo>
                                <a:lnTo>
                                  <a:pt x="9129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48" o:spid="_x0000_s1026" style="position:absolute;margin-left:69.5pt;margin-top:112.7pt;width:456.45pt;height:.1pt;z-index:-5056;mso-position-horizontal-relative:page" coordorigin="1390,2254" coordsize="9129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X7SYQMAAOsHAAAOAAAAZHJzL2Uyb0RvYy54bWykVduO2zgMfS+w/yDocYuML+NcbIynKHIZ&#10;FJhegKYfoNjyBWtLrqTEmRb770tRdsaTtthFNw+KZFLk4SFF3r05tw05caVrKVIa3PiUcJHJvBZl&#10;Sr/sd7MVJdowkbNGCp7SJ67pm/s/Xt31XcJDWckm54qAEaGTvktpZUyXeJ7OKt4yfSM7LkBYSNUy&#10;A0dVerliPVhvGy/0/YXXS5V3SmZca/i6cUJ6j/aLgmfmY1FobkiTUsBmcFW4Huzq3d+xpFSsq+ps&#10;gMF+A0XLagFOL6Y2zDByVPUPpto6U1LLwtxksvVkUdQZxxggmsC/iuZByWOHsZRJX3YXmoDaK55+&#10;22z24fRJkTpP6Wq1pESwFpKEfsk8Wll6+q5MQOtBdZ+7T8rFCNtHmf2lQexdy+25dMrk0L+XORhk&#10;RyORnnOhWmsCAidnzMLTJQv8bEgGH+fLeBEHc0oykAXhckhSVkEm7aXgNoZMgiwM55FLYFZth8tx&#10;EMbuZmhFHkucS4Q5wLIxQbXpZ0L1/yP0c8U6jnnSlqoLoVD7jtCd4tzWMHAaO05RcSRUT9mcSCxM&#10;DaT/K48/oWRk81eEsCQ7avPAJeaDnR61cW8hhx1mOR/A74Htom3gWbyeEZ9YX7g46suLWjCq/emR&#10;vU96gq4Ho6OtcFRytvx5EP/U2O2oZ42FE2OQ0XKEyKoRdXYWA2zYEWabj48F10lta2YP4MZKAwug&#10;ZEP8hS74vtZ1dwYXCrrKdT9RlEA/OThOOmYsMuvCbkmfUuTCfmjlie8liszVEwAnz9JGTLVcFieo&#10;nBhuWAdY5xenFusktULu6qbBNDTCQlneLhbIjZZNnVuhRaNVeVg3ipyY7ZT4Gx7QCzXoSCJHYxVn&#10;+XbYG1Y3bg/OG+QW6m+gwFYitsLvsR9vV9tVNIvCxXYW+ZvN7O1uHc0Wu2A539xu1utN8LeFFkRJ&#10;Vec5Fxbd2JaD6L+90mFAuIZ6acwvongR7A5/PwbrvYSBJEMs4z9GB23FPVHXUw4yf4LnqqSbMzAX&#10;YVNJ9Y2SHmZMSvXXI1OckuadgJ4TB1FkhxIeovkyhIOaSg5TCRMZmEqpoVDgdrs2bpAdO1WXFXgK&#10;MK1CvoV2W9T2PSM+h2o4QNvDHU4UjGWYfnZkTc+o9Tyj7/8BAAD//wMAUEsDBBQABgAIAAAAIQBp&#10;5sHg4QAAAAwBAAAPAAAAZHJzL2Rvd25yZXYueG1sTI9BS8NAEIXvgv9hGcGb3SQ1xcZsSinqqQi2&#10;gnibZqdJaHY2ZLdJ+u/detHje/N48718NZlWDNS7xrKCeBaBIC6tbrhS8Ll/fXgC4TyyxtYyKbiQ&#10;g1Vxe5Njpu3IHzTsfCVCCbsMFdTed5mUrqzJoJvZjjjcjrY36IPsK6l7HEO5aWUSRQtpsOHwocaO&#10;NjWVp93ZKHgbcVzP45dhezpuLt/79P1rG5NS93fT+hmEp8n/heGKH9ChCEwHe2btRBv0fBm2eAVJ&#10;kj6CuCaiNF6COPxaC5BFLv+PKH4AAAD//wMAUEsBAi0AFAAGAAgAAAAhALaDOJL+AAAA4QEAABMA&#10;AAAAAAAAAAAAAAAAAAAAAFtDb250ZW50X1R5cGVzXS54bWxQSwECLQAUAAYACAAAACEAOP0h/9YA&#10;AACUAQAACwAAAAAAAAAAAAAAAAAvAQAAX3JlbHMvLnJlbHNQSwECLQAUAAYACAAAACEAYcF+0mED&#10;AADrBwAADgAAAAAAAAAAAAAAAAAuAgAAZHJzL2Uyb0RvYy54bWxQSwECLQAUAAYACAAAACEAaebB&#10;4OEAAAAMAQAADwAAAAAAAAAAAAAAAAC7BQAAZHJzL2Rvd25yZXYueG1sUEsFBgAAAAAEAAQA8wAA&#10;AMkGAAAAAA==&#10;">
                <v:shape id="Freeform 549" o:spid="_x0000_s1027" style="position:absolute;left:1390;top:2254;width:9129;height:2;visibility:visible;mso-wrap-style:square;v-text-anchor:top" coordsize="912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xWscAA&#10;AADcAAAADwAAAGRycy9kb3ducmV2LnhtbERPz2vCMBS+D/wfwhO8zVTBUTqjDIswj7qJeHs0b01Y&#10;81KTrNb/fjkMdvz4fq+3o+vEQCFazwoW8wIEceO15VbB58f+uQQRE7LGzjMpeFCE7WbytMZK+zsf&#10;aTilVuQQjhUqMCn1lZSxMeQwzn1PnLkvHxymDEMrdcB7DnedXBbFi3RoOTcY7GlnqPk+/TgFq/pc&#10;y9vRUTE09QUPexuuxio1m45vryASjelf/Od+1wrKMq/NZ/IRkJt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zxWscAAAADcAAAADwAAAAAAAAAAAAAAAACYAgAAZHJzL2Rvd25y&#10;ZXYueG1sUEsFBgAAAAAEAAQA9QAAAIUDAAAAAA==&#10;" path="m,l9129,e" filled="f" strokeweight=".58pt">
                  <v:path arrowok="t" o:connecttype="custom" o:connectlocs="0,0;9129,0" o:connectangles="0,0"/>
                </v:shape>
                <w10:wrap anchorx="page"/>
              </v:group>
            </w:pict>
          </mc:Fallback>
        </mc:AlternateContent>
      </w:r>
      <w:r>
        <w:rPr>
          <w:noProof/>
          <w:lang w:val="en-AU" w:eastAsia="en-AU"/>
        </w:rPr>
        <mc:AlternateContent>
          <mc:Choice Requires="wpg">
            <w:drawing>
              <wp:anchor distT="0" distB="0" distL="114300" distR="114300" simplePos="0" relativeHeight="503311425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1818640</wp:posOffset>
                </wp:positionV>
                <wp:extent cx="5796915" cy="1270"/>
                <wp:effectExtent l="6350" t="8890" r="6985" b="8890"/>
                <wp:wrapNone/>
                <wp:docPr id="885" name="Group 5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96915" cy="1270"/>
                          <a:chOff x="1390" y="2864"/>
                          <a:chExt cx="9129" cy="2"/>
                        </a:xfrm>
                      </wpg:grpSpPr>
                      <wps:wsp>
                        <wps:cNvPr id="886" name="Freeform 547"/>
                        <wps:cNvSpPr>
                          <a:spLocks/>
                        </wps:cNvSpPr>
                        <wps:spPr bwMode="auto">
                          <a:xfrm>
                            <a:off x="1390" y="2864"/>
                            <a:ext cx="9129" cy="2"/>
                          </a:xfrm>
                          <a:custGeom>
                            <a:avLst/>
                            <a:gdLst>
                              <a:gd name="T0" fmla="+- 0 1390 1390"/>
                              <a:gd name="T1" fmla="*/ T0 w 9129"/>
                              <a:gd name="T2" fmla="+- 0 10519 1390"/>
                              <a:gd name="T3" fmla="*/ T2 w 9129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9129">
                                <a:moveTo>
                                  <a:pt x="0" y="0"/>
                                </a:moveTo>
                                <a:lnTo>
                                  <a:pt x="9129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46" o:spid="_x0000_s1026" style="position:absolute;margin-left:69.5pt;margin-top:143.2pt;width:456.45pt;height:.1pt;z-index:-5055;mso-position-horizontal-relative:page" coordorigin="1390,2864" coordsize="9129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jyBYQMAAOsHAAAOAAAAZHJzL2Uyb0RvYy54bWykVduO2zYQfQ/QfyD42MCry8qyJaw2CHxZ&#10;BEjbAHE/gJaoCyqRCklb3hb99w6HklfrJGiR+oEmNcOZM2eGMw/vLl1LzlzpRoqMBnc+JVzksmhE&#10;ldHfD/vFmhJtmChYKwXP6DPX9N3jT28ehj7loaxlW3BFwIjQ6dBntDamTz1P5zXvmL6TPRcgLKXq&#10;mIGjqrxCsQGsd60X+n7sDVIVvZI51xq+bp2QPqL9suS5+a0sNTekzShgM7gqXI929R4fWFop1tdN&#10;PsJgP4CiY40Ap1dTW2YYOanmK1NdkyupZWnuctl5siybnGMMEE3g30TzpOSpx1iqdKj6K01A7Q1P&#10;P2w2//X8SZGmyOh6vaREsA6ShH7JMootPUNfpaD1pPrP/SflYoTtR5n/oUHs3crtuXLK5Dj8Igsw&#10;yE5GIj2XUnXWBAROLpiF52sW+MWQHD4uV0mcBAAmB1kQrsYk5TVk0l4K7hPIJMjCdRy5BOb1bryc&#10;BGHiboZW5LHUuUSYIywbE1SbfiFU/z9CP9es55gnbam6EhpPhO4V57aGgdOV4xQVJ0L1nM2ZxMLU&#10;QPq/8vgNSiY2v0cIS/OTNk9cYj7Y+aM27i0UsMMsF2M1HIDtsmvhWbxdEJ9YX7g46qurWjCp/eyR&#10;g08Ggq5Ho5OtcFJytvxlkHzT2P2kZ42FM2OQ0WqCyOoJdX4RI2zYEWabj48F10tta+YA4KZKAwug&#10;ZEP8ji74vtV1d0YXCrrKbT9RlEA/OTpOemYsMuvCbsmQUeTCfujkmR8kiszNEwAnL9JWzLVcFmeo&#10;nBhuWAdY51enFusstULum7bFNLTCQlndxzFyo2XbFFZo0WhVHTetImdmOyX+xgf0Sg06kijQWM1Z&#10;sRv3hjWt24PzFrmF+hspsJWIrfCvxE926906WkRhvFtE/na7eL/fRIt4H6yW2/vtZrMN/rbQgiit&#10;m6LgwqKb2nIQ/bdXOg4I11CvjflVFK+C3ePv62C91zCQZIhl+sfooK24J+p6ylEWz/BclXRzBuYi&#10;bGqp/qRkgBmTUf3lxBSnpP0goOckQRTZoYSHaLkK4aDmkuNcwkQOpjJqKBS43W6MG2SnXjVVDZ4C&#10;TKuQ76Hdlo19z4jPoRoP0PZwhxMFYxmnnx1Z8zNqvczox38AAAD//wMAUEsDBBQABgAIAAAAIQBj&#10;HE6i4QAAAAwBAAAPAAAAZHJzL2Rvd25yZXYueG1sTI9BT8JAEIXvJv6HzZh4k21BGqjdEkLUEzEB&#10;TIy3oTu0Dd3Zpru05d+7eNHje/Py5nvZajSN6KlztWUF8SQCQVxYXXOp4PPw9rQA4TyyxsYyKbiS&#10;g1V+f5dhqu3AO+r3vhShhF2KCirv21RKV1Rk0E1sSxxuJ9sZ9EF2pdQdDqHcNHIaRYk0WHP4UGFL&#10;m4qK8/5iFLwPOKxn8Wu/PZ821+/D/ONrG5NSjw/j+gWEp9H/heGGH9AhD0xHe2HtRBP0bBm2eAXT&#10;RfIM4paI5vESxPHXSkDmmfw/Iv8BAAD//wMAUEsBAi0AFAAGAAgAAAAhALaDOJL+AAAA4QEAABMA&#10;AAAAAAAAAAAAAAAAAAAAAFtDb250ZW50X1R5cGVzXS54bWxQSwECLQAUAAYACAAAACEAOP0h/9YA&#10;AACUAQAACwAAAAAAAAAAAAAAAAAvAQAAX3JlbHMvLnJlbHNQSwECLQAUAAYACAAAACEA/i48gWED&#10;AADrBwAADgAAAAAAAAAAAAAAAAAuAgAAZHJzL2Uyb0RvYy54bWxQSwECLQAUAAYACAAAACEAYxxO&#10;ouEAAAAMAQAADwAAAAAAAAAAAAAAAAC7BQAAZHJzL2Rvd25yZXYueG1sUEsFBgAAAAAEAAQA8wAA&#10;AMkGAAAAAA==&#10;">
                <v:shape id="Freeform 547" o:spid="_x0000_s1027" style="position:absolute;left:1390;top:2864;width:9129;height:2;visibility:visible;mso-wrap-style:square;v-text-anchor:top" coordsize="912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9nWMMA&#10;AADcAAAADwAAAGRycy9kb3ducmV2LnhtbESPQWsCMRSE74X+h/AKvdWshcqyGkVcBHtUK6W3x+a5&#10;CW5etklct/++KQg9DjPzDbNYja4TA4VoPSuYTgoQxI3XllsFH8ftSwkiJmSNnWdS8EMRVsvHhwVW&#10;2t94T8MhtSJDOFaowKTUV1LGxpDDOPE9cfbOPjhMWYZW6oC3DHedfC2KmXRoOS8Y7GljqLkcrk7B&#10;W32q5ffeUTE09Se+b234Mlap56dxPQeRaEz/4Xt7pxWU5Qz+zuQjIJ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e9nWMMAAADcAAAADwAAAAAAAAAAAAAAAACYAgAAZHJzL2Rv&#10;d25yZXYueG1sUEsFBgAAAAAEAAQA9QAAAIgDAAAAAA==&#10;" path="m,l9129,e" filled="f" strokeweight=".58pt">
                  <v:path arrowok="t" o:connecttype="custom" o:connectlocs="0,0;9129,0" o:connectangles="0,0"/>
                </v:shape>
                <w10:wrap anchorx="page"/>
              </v:group>
            </w:pict>
          </mc:Fallback>
        </mc:AlternateContent>
      </w:r>
      <w:r>
        <w:t>I</w:t>
      </w:r>
      <w:r>
        <w:rPr>
          <w:spacing w:val="4"/>
        </w:rPr>
        <w:t>m</w:t>
      </w:r>
      <w:r>
        <w:t>a</w:t>
      </w:r>
      <w:r>
        <w:rPr>
          <w:spacing w:val="-1"/>
        </w:rPr>
        <w:t>gi</w:t>
      </w:r>
      <w:r>
        <w:t>ne</w:t>
      </w:r>
      <w:r>
        <w:rPr>
          <w:spacing w:val="-2"/>
        </w:rPr>
        <w:t xml:space="preserve"> </w:t>
      </w:r>
      <w:r>
        <w:rPr>
          <w:spacing w:val="-5"/>
        </w:rPr>
        <w:t>y</w:t>
      </w:r>
      <w:r>
        <w:rPr>
          <w:spacing w:val="1"/>
        </w:rPr>
        <w:t>o</w:t>
      </w:r>
      <w:r>
        <w:t>u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t>re</w:t>
      </w:r>
      <w:r>
        <w:rPr>
          <w:spacing w:val="-3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se</w:t>
      </w:r>
      <w:r>
        <w:rPr>
          <w:spacing w:val="-2"/>
        </w:rPr>
        <w:t>i</w:t>
      </w:r>
      <w:r>
        <w:rPr>
          <w:spacing w:val="1"/>
        </w:rPr>
        <w:t>s</w:t>
      </w:r>
      <w:r>
        <w:rPr>
          <w:spacing w:val="4"/>
        </w:rPr>
        <w:t>m</w:t>
      </w:r>
      <w:r>
        <w:t>o</w:t>
      </w:r>
      <w:r>
        <w:rPr>
          <w:spacing w:val="-2"/>
        </w:rPr>
        <w:t>l</w:t>
      </w:r>
      <w:r>
        <w:rPr>
          <w:spacing w:val="1"/>
        </w:rPr>
        <w:t>o</w:t>
      </w:r>
      <w:r>
        <w:t>g</w:t>
      </w:r>
      <w:r>
        <w:rPr>
          <w:spacing w:val="-2"/>
        </w:rPr>
        <w:t>i</w:t>
      </w:r>
      <w:r>
        <w:rPr>
          <w:spacing w:val="1"/>
        </w:rPr>
        <w:t>s</w:t>
      </w:r>
      <w:r>
        <w:t>t</w:t>
      </w:r>
      <w:r>
        <w:rPr>
          <w:spacing w:val="-5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-5"/>
        </w:rPr>
        <w:t xml:space="preserve"> </w:t>
      </w:r>
      <w:r>
        <w:t>h</w:t>
      </w:r>
      <w:r>
        <w:rPr>
          <w:spacing w:val="1"/>
        </w:rPr>
        <w:t>a</w:t>
      </w:r>
      <w:r>
        <w:rPr>
          <w:spacing w:val="-2"/>
        </w:rPr>
        <w:t>v</w:t>
      </w:r>
      <w:r>
        <w:t>e</w:t>
      </w:r>
      <w:r>
        <w:rPr>
          <w:spacing w:val="-5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1"/>
        </w:rPr>
        <w:t>e</w:t>
      </w:r>
      <w:r>
        <w:t>n</w:t>
      </w:r>
      <w:r>
        <w:rPr>
          <w:spacing w:val="-5"/>
        </w:rPr>
        <w:t xml:space="preserve"> </w:t>
      </w:r>
      <w:r>
        <w:rPr>
          <w:spacing w:val="-1"/>
        </w:rPr>
        <w:t>a</w:t>
      </w:r>
      <w:r>
        <w:rPr>
          <w:spacing w:val="1"/>
        </w:rPr>
        <w:t>s</w:t>
      </w:r>
      <w:r>
        <w:rPr>
          <w:spacing w:val="3"/>
        </w:rPr>
        <w:t>k</w:t>
      </w:r>
      <w:r>
        <w:t>ed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t>or</w:t>
      </w:r>
      <w:r>
        <w:rPr>
          <w:spacing w:val="-3"/>
        </w:rPr>
        <w:t xml:space="preserve"> </w:t>
      </w:r>
      <w:r>
        <w:rPr>
          <w:spacing w:val="-5"/>
        </w:rPr>
        <w:t>y</w:t>
      </w:r>
      <w:r>
        <w:t>o</w:t>
      </w:r>
      <w:r>
        <w:rPr>
          <w:spacing w:val="-1"/>
        </w:rPr>
        <w:t>u</w:t>
      </w:r>
      <w:r>
        <w:t>r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>d</w:t>
      </w:r>
      <w:r>
        <w:rPr>
          <w:spacing w:val="-2"/>
        </w:rPr>
        <w:t>v</w:t>
      </w:r>
      <w:r>
        <w:rPr>
          <w:spacing w:val="-1"/>
        </w:rPr>
        <w:t>i</w:t>
      </w:r>
      <w:r>
        <w:rPr>
          <w:spacing w:val="1"/>
        </w:rPr>
        <w:t>c</w:t>
      </w:r>
      <w:r>
        <w:t>e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wh</w:t>
      </w:r>
      <w:r>
        <w:rPr>
          <w:spacing w:val="-2"/>
        </w:rPr>
        <w:t>i</w:t>
      </w:r>
      <w:r>
        <w:rPr>
          <w:spacing w:val="1"/>
        </w:rPr>
        <w:t>c</w:t>
      </w:r>
      <w:r>
        <w:t>h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5"/>
        </w:rPr>
        <w:t xml:space="preserve"> </w:t>
      </w:r>
      <w:r>
        <w:t>locatio</w:t>
      </w:r>
      <w:r>
        <w:rPr>
          <w:spacing w:val="-1"/>
        </w:rPr>
        <w:t>n</w:t>
      </w:r>
      <w:r>
        <w:t>s</w:t>
      </w:r>
      <w:r>
        <w:rPr>
          <w:w w:val="99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2"/>
        </w:rPr>
        <w:t>r</w:t>
      </w:r>
      <w:r>
        <w:rPr>
          <w:spacing w:val="3"/>
        </w:rPr>
        <w:t>k</w:t>
      </w:r>
      <w:r>
        <w:t>ed</w:t>
      </w:r>
      <w:r>
        <w:rPr>
          <w:spacing w:val="-5"/>
        </w:rPr>
        <w:t xml:space="preserve"> </w:t>
      </w:r>
      <w:r>
        <w:t>1,</w:t>
      </w:r>
      <w:r>
        <w:rPr>
          <w:spacing w:val="-4"/>
        </w:rPr>
        <w:t xml:space="preserve"> </w:t>
      </w:r>
      <w:r>
        <w:t>2,</w:t>
      </w:r>
      <w:r>
        <w:rPr>
          <w:spacing w:val="-4"/>
        </w:rPr>
        <w:t xml:space="preserve"> </w:t>
      </w:r>
      <w:r>
        <w:t>3</w:t>
      </w:r>
      <w:r>
        <w:rPr>
          <w:spacing w:val="-4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5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-4"/>
        </w:rPr>
        <w:t xml:space="preserve"> </w:t>
      </w:r>
      <w:r>
        <w:rPr>
          <w:spacing w:val="3"/>
        </w:rPr>
        <w:t>m</w:t>
      </w:r>
      <w:r>
        <w:t>ap</w:t>
      </w:r>
      <w:r>
        <w:rPr>
          <w:spacing w:val="-4"/>
        </w:rPr>
        <w:t xml:space="preserve"> </w:t>
      </w:r>
      <w:r>
        <w:t>wo</w:t>
      </w:r>
      <w:r>
        <w:rPr>
          <w:spacing w:val="-1"/>
        </w:rPr>
        <w:t>u</w:t>
      </w:r>
      <w:r>
        <w:rPr>
          <w:spacing w:val="1"/>
        </w:rPr>
        <w:t>l</w:t>
      </w:r>
      <w:r>
        <w:t>d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5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-4"/>
        </w:rPr>
        <w:t xml:space="preserve"> </w:t>
      </w:r>
      <w:r>
        <w:rPr>
          <w:spacing w:val="-1"/>
        </w:rPr>
        <w:t>b</w:t>
      </w:r>
      <w:r>
        <w:t>est</w:t>
      </w:r>
      <w:r>
        <w:rPr>
          <w:spacing w:val="-4"/>
        </w:rPr>
        <w:t xml:space="preserve"> </w:t>
      </w:r>
      <w:r>
        <w:rPr>
          <w:spacing w:val="1"/>
        </w:rPr>
        <w:t>f</w:t>
      </w:r>
      <w:r>
        <w:t>or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</w:t>
      </w:r>
      <w:r>
        <w:rPr>
          <w:spacing w:val="1"/>
        </w:rPr>
        <w:t>e</w:t>
      </w:r>
      <w:r>
        <w:t>w</w:t>
      </w:r>
      <w:r>
        <w:rPr>
          <w:spacing w:val="-4"/>
        </w:rPr>
        <w:t xml:space="preserve"> </w:t>
      </w:r>
      <w:r>
        <w:rPr>
          <w:spacing w:val="1"/>
        </w:rPr>
        <w:t>c</w:t>
      </w:r>
      <w:r>
        <w:rPr>
          <w:spacing w:val="-1"/>
        </w:rPr>
        <w:t>i</w:t>
      </w:r>
      <w:r>
        <w:rPr>
          <w:spacing w:val="2"/>
        </w:rPr>
        <w:t>t</w:t>
      </w:r>
      <w:r>
        <w:t>y</w:t>
      </w:r>
      <w:r>
        <w:rPr>
          <w:spacing w:val="-5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-2"/>
        </w:rPr>
        <w:t xml:space="preserve"> </w:t>
      </w:r>
      <w:r>
        <w:t>wh</w:t>
      </w:r>
      <w:r>
        <w:rPr>
          <w:spacing w:val="-2"/>
        </w:rPr>
        <w:t>i</w:t>
      </w:r>
      <w:r>
        <w:rPr>
          <w:spacing w:val="1"/>
        </w:rPr>
        <w:t>c</w:t>
      </w:r>
      <w:r>
        <w:t>h</w:t>
      </w:r>
      <w:r>
        <w:rPr>
          <w:spacing w:val="-3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t>ui</w:t>
      </w:r>
      <w:r>
        <w:rPr>
          <w:spacing w:val="-1"/>
        </w:rPr>
        <w:t>l</w:t>
      </w:r>
      <w:r>
        <w:rPr>
          <w:spacing w:val="1"/>
        </w:rPr>
        <w:t>d</w:t>
      </w:r>
      <w:r>
        <w:rPr>
          <w:spacing w:val="-1"/>
        </w:rPr>
        <w:t>i</w:t>
      </w:r>
      <w:r>
        <w:rPr>
          <w:spacing w:val="1"/>
        </w:rPr>
        <w:t>n</w:t>
      </w:r>
      <w:r>
        <w:t>gs</w:t>
      </w:r>
      <w:r>
        <w:rPr>
          <w:spacing w:val="-4"/>
        </w:rPr>
        <w:t xml:space="preserve"> </w:t>
      </w:r>
      <w:r>
        <w:t>were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w w:val="99"/>
        </w:rPr>
        <w:t xml:space="preserve"> </w:t>
      </w:r>
      <w:r>
        <w:rPr>
          <w:spacing w:val="-2"/>
        </w:rPr>
        <w:t>s</w:t>
      </w:r>
      <w:r>
        <w:rPr>
          <w:spacing w:val="5"/>
        </w:rPr>
        <w:t>k</w:t>
      </w:r>
      <w:r>
        <w:rPr>
          <w:spacing w:val="-7"/>
        </w:rPr>
        <w:t>y</w:t>
      </w:r>
      <w:r>
        <w:rPr>
          <w:spacing w:val="1"/>
        </w:rPr>
        <w:t>sc</w:t>
      </w:r>
      <w:r>
        <w:t>ra</w:t>
      </w:r>
      <w:r>
        <w:rPr>
          <w:spacing w:val="-1"/>
        </w:rPr>
        <w:t>p</w:t>
      </w:r>
      <w:r>
        <w:t>er</w:t>
      </w:r>
      <w:r>
        <w:rPr>
          <w:spacing w:val="1"/>
        </w:rPr>
        <w:t>s</w:t>
      </w:r>
      <w:r>
        <w:t>.</w:t>
      </w:r>
      <w:r>
        <w:rPr>
          <w:spacing w:val="-9"/>
        </w:rPr>
        <w:t xml:space="preserve"> </w:t>
      </w:r>
      <w:r>
        <w:rPr>
          <w:spacing w:val="8"/>
        </w:rPr>
        <w:t>W</w:t>
      </w:r>
      <w:r>
        <w:t>h</w:t>
      </w:r>
      <w:r>
        <w:rPr>
          <w:spacing w:val="-2"/>
        </w:rPr>
        <w:t>i</w:t>
      </w:r>
      <w:r>
        <w:rPr>
          <w:spacing w:val="1"/>
        </w:rPr>
        <w:t>c</w:t>
      </w:r>
      <w:r>
        <w:t>h</w:t>
      </w:r>
      <w:r>
        <w:rPr>
          <w:spacing w:val="-8"/>
        </w:rPr>
        <w:t xml:space="preserve"> </w:t>
      </w:r>
      <w:r>
        <w:rPr>
          <w:spacing w:val="-3"/>
        </w:rPr>
        <w:t>w</w:t>
      </w:r>
      <w:r>
        <w:t>o</w:t>
      </w:r>
      <w:r>
        <w:rPr>
          <w:spacing w:val="1"/>
        </w:rPr>
        <w:t>u</w:t>
      </w:r>
      <w:r>
        <w:rPr>
          <w:spacing w:val="-1"/>
        </w:rPr>
        <w:t>l</w:t>
      </w:r>
      <w:r>
        <w:t>d</w:t>
      </w:r>
      <w:r>
        <w:rPr>
          <w:spacing w:val="-5"/>
        </w:rPr>
        <w:t xml:space="preserve"> y</w:t>
      </w:r>
      <w:r>
        <w:rPr>
          <w:spacing w:val="1"/>
        </w:rPr>
        <w:t>o</w:t>
      </w:r>
      <w:r>
        <w:t>u</w:t>
      </w:r>
      <w:r>
        <w:rPr>
          <w:spacing w:val="-5"/>
        </w:rPr>
        <w:t xml:space="preserve"> </w:t>
      </w:r>
      <w:r>
        <w:t>su</w:t>
      </w:r>
      <w:r>
        <w:rPr>
          <w:spacing w:val="-1"/>
        </w:rPr>
        <w:t>g</w:t>
      </w:r>
      <w:r>
        <w:rPr>
          <w:spacing w:val="1"/>
        </w:rPr>
        <w:t>g</w:t>
      </w:r>
      <w:r>
        <w:t>est</w:t>
      </w:r>
      <w:r>
        <w:rPr>
          <w:spacing w:val="-7"/>
        </w:rPr>
        <w:t xml:space="preserve"> </w:t>
      </w:r>
      <w:r>
        <w:rPr>
          <w:spacing w:val="-1"/>
        </w:rPr>
        <w:t>a</w:t>
      </w:r>
      <w:r>
        <w:rPr>
          <w:spacing w:val="1"/>
        </w:rPr>
        <w:t>n</w:t>
      </w:r>
      <w:r>
        <w:t>d</w:t>
      </w:r>
      <w:r>
        <w:rPr>
          <w:spacing w:val="-6"/>
        </w:rPr>
        <w:t xml:space="preserve"> </w:t>
      </w:r>
      <w:r>
        <w:rPr>
          <w:spacing w:val="-3"/>
        </w:rPr>
        <w:t>w</w:t>
      </w:r>
      <w:r>
        <w:rPr>
          <w:spacing w:val="4"/>
        </w:rPr>
        <w:t>h</w:t>
      </w:r>
      <w:r>
        <w:rPr>
          <w:spacing w:val="-5"/>
        </w:rPr>
        <w:t>y</w:t>
      </w:r>
      <w:r>
        <w:t>?</w:t>
      </w:r>
    </w:p>
    <w:p w:rsidR="00390CA3" w:rsidRDefault="00390CA3">
      <w:pPr>
        <w:spacing w:line="291" w:lineRule="auto"/>
        <w:sectPr w:rsidR="00390CA3">
          <w:footerReference w:type="default" r:id="rId161"/>
          <w:pgSz w:w="11907" w:h="16840"/>
          <w:pgMar w:top="1560" w:right="1280" w:bottom="780" w:left="1280" w:header="0" w:footer="585" w:gutter="0"/>
          <w:cols w:space="720"/>
        </w:sectPr>
      </w:pPr>
    </w:p>
    <w:p w:rsidR="00390CA3" w:rsidRDefault="00390CA3">
      <w:pPr>
        <w:spacing w:before="9" w:line="240" w:lineRule="exact"/>
        <w:rPr>
          <w:sz w:val="24"/>
          <w:szCs w:val="24"/>
        </w:rPr>
      </w:pPr>
    </w:p>
    <w:p w:rsidR="00390CA3" w:rsidRDefault="00BD6A69">
      <w:pPr>
        <w:spacing w:line="1081" w:lineRule="exact"/>
        <w:ind w:left="1890" w:right="180"/>
        <w:rPr>
          <w:rFonts w:ascii="Arial" w:eastAsia="Arial" w:hAnsi="Arial" w:cs="Arial"/>
          <w:sz w:val="96"/>
          <w:szCs w:val="96"/>
        </w:rPr>
      </w:pPr>
      <w:r>
        <w:rPr>
          <w:noProof/>
          <w:lang w:val="en-AU" w:eastAsia="en-AU"/>
        </w:rPr>
        <w:drawing>
          <wp:anchor distT="0" distB="0" distL="114300" distR="114300" simplePos="0" relativeHeight="503311427" behindDoc="1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-80010</wp:posOffset>
            </wp:positionV>
            <wp:extent cx="828040" cy="827405"/>
            <wp:effectExtent l="0" t="0" r="0" b="0"/>
            <wp:wrapNone/>
            <wp:docPr id="884" name="Picture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040" cy="827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84" w:name="_TOC_250000"/>
      <w:r>
        <w:rPr>
          <w:rFonts w:ascii="Arial" w:eastAsia="Arial" w:hAnsi="Arial" w:cs="Arial"/>
          <w:color w:val="006983"/>
          <w:sz w:val="96"/>
          <w:szCs w:val="96"/>
        </w:rPr>
        <w:t>A</w:t>
      </w:r>
      <w:r>
        <w:rPr>
          <w:rFonts w:ascii="Arial" w:eastAsia="Arial" w:hAnsi="Arial" w:cs="Arial"/>
          <w:color w:val="006983"/>
          <w:spacing w:val="-1"/>
          <w:sz w:val="96"/>
          <w:szCs w:val="96"/>
        </w:rPr>
        <w:t>n</w:t>
      </w:r>
      <w:r>
        <w:rPr>
          <w:rFonts w:ascii="Arial" w:eastAsia="Arial" w:hAnsi="Arial" w:cs="Arial"/>
          <w:color w:val="006983"/>
          <w:sz w:val="96"/>
          <w:szCs w:val="96"/>
        </w:rPr>
        <w:t>swers</w:t>
      </w:r>
      <w:bookmarkEnd w:id="84"/>
    </w:p>
    <w:p w:rsidR="00390CA3" w:rsidRDefault="00390CA3">
      <w:pPr>
        <w:spacing w:line="1081" w:lineRule="exact"/>
        <w:rPr>
          <w:rFonts w:ascii="Arial" w:eastAsia="Arial" w:hAnsi="Arial" w:cs="Arial"/>
          <w:sz w:val="96"/>
          <w:szCs w:val="96"/>
        </w:rPr>
        <w:sectPr w:rsidR="00390CA3">
          <w:footerReference w:type="default" r:id="rId162"/>
          <w:pgSz w:w="11907" w:h="16840"/>
          <w:pgMar w:top="1560" w:right="1280" w:bottom="780" w:left="1280" w:header="0" w:footer="585" w:gutter="0"/>
          <w:cols w:space="720"/>
        </w:sectPr>
      </w:pPr>
    </w:p>
    <w:p w:rsidR="00390CA3" w:rsidRDefault="00390CA3">
      <w:pPr>
        <w:spacing w:before="8" w:line="110" w:lineRule="exact"/>
        <w:rPr>
          <w:sz w:val="11"/>
          <w:szCs w:val="11"/>
        </w:rPr>
      </w:pPr>
    </w:p>
    <w:p w:rsidR="00390CA3" w:rsidRDefault="00BD6A69">
      <w:pPr>
        <w:ind w:left="138" w:right="150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sz w:val="40"/>
          <w:szCs w:val="40"/>
        </w:rPr>
        <w:t>Find De</w:t>
      </w:r>
      <w:r>
        <w:rPr>
          <w:rFonts w:ascii="Arial" w:eastAsia="Arial" w:hAnsi="Arial" w:cs="Arial"/>
          <w:spacing w:val="-3"/>
          <w:sz w:val="40"/>
          <w:szCs w:val="40"/>
        </w:rPr>
        <w:t>t</w:t>
      </w:r>
      <w:r>
        <w:rPr>
          <w:rFonts w:ascii="Arial" w:eastAsia="Arial" w:hAnsi="Arial" w:cs="Arial"/>
          <w:sz w:val="40"/>
          <w:szCs w:val="40"/>
        </w:rPr>
        <w:t>ritu</w:t>
      </w:r>
      <w:r>
        <w:rPr>
          <w:rFonts w:ascii="Arial" w:eastAsia="Arial" w:hAnsi="Arial" w:cs="Arial"/>
          <w:spacing w:val="1"/>
          <w:sz w:val="40"/>
          <w:szCs w:val="40"/>
        </w:rPr>
        <w:t>s</w:t>
      </w:r>
      <w:r>
        <w:rPr>
          <w:rFonts w:ascii="Arial" w:eastAsia="Arial" w:hAnsi="Arial" w:cs="Arial"/>
          <w:sz w:val="40"/>
          <w:szCs w:val="40"/>
        </w:rPr>
        <w:t>!</w:t>
      </w:r>
    </w:p>
    <w:p w:rsidR="00390CA3" w:rsidRDefault="00390CA3">
      <w:pPr>
        <w:spacing w:before="1" w:line="100" w:lineRule="exact"/>
        <w:rPr>
          <w:sz w:val="10"/>
          <w:szCs w:val="1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pStyle w:val="Heading5"/>
        <w:spacing w:line="266" w:lineRule="auto"/>
        <w:ind w:right="363"/>
      </w:pPr>
      <w:r>
        <w:rPr>
          <w:spacing w:val="1"/>
        </w:rPr>
        <w:t>T</w:t>
      </w:r>
      <w:r>
        <w:t>r</w:t>
      </w:r>
      <w:r>
        <w:rPr>
          <w:spacing w:val="-3"/>
        </w:rPr>
        <w:t>a</w:t>
      </w:r>
      <w:r>
        <w:t>cy</w:t>
      </w:r>
      <w:r>
        <w:rPr>
          <w:spacing w:val="-2"/>
        </w:rPr>
        <w:t xml:space="preserve"> </w:t>
      </w:r>
      <w:r>
        <w:rPr>
          <w:spacing w:val="-4"/>
        </w:rPr>
        <w:t>w</w:t>
      </w:r>
      <w:r>
        <w:t>a</w:t>
      </w:r>
      <w:r>
        <w:rPr>
          <w:spacing w:val="-2"/>
        </w:rPr>
        <w:t>l</w:t>
      </w:r>
      <w:r>
        <w:rPr>
          <w:spacing w:val="2"/>
        </w:rPr>
        <w:t>k</w:t>
      </w:r>
      <w:r>
        <w:t>ed h</w:t>
      </w:r>
      <w:r>
        <w:rPr>
          <w:spacing w:val="-1"/>
        </w:rPr>
        <w:t>o</w:t>
      </w:r>
      <w:r>
        <w:t>me</w:t>
      </w:r>
      <w:r>
        <w:rPr>
          <w:spacing w:val="-4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sch</w:t>
      </w:r>
      <w:r>
        <w:rPr>
          <w:spacing w:val="-1"/>
        </w:rPr>
        <w:t>o</w:t>
      </w:r>
      <w:r>
        <w:t>ol</w:t>
      </w:r>
      <w:r>
        <w:rPr>
          <w:spacing w:val="-1"/>
        </w:rPr>
        <w:t xml:space="preserve"> </w:t>
      </w:r>
      <w:r>
        <w:t>o</w:t>
      </w:r>
      <w:r>
        <w:rPr>
          <w:spacing w:val="-1"/>
        </w:rPr>
        <w:t>n</w:t>
      </w:r>
      <w:r>
        <w:t>e</w:t>
      </w:r>
      <w:r>
        <w:rPr>
          <w:spacing w:val="-2"/>
        </w:rPr>
        <w:t xml:space="preserve"> </w:t>
      </w:r>
      <w:r>
        <w:t>d</w:t>
      </w:r>
      <w:r>
        <w:rPr>
          <w:spacing w:val="-1"/>
        </w:rPr>
        <w:t>a</w:t>
      </w:r>
      <w:r>
        <w:t>y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rPr>
          <w:spacing w:val="3"/>
        </w:rPr>
        <w:t>f</w:t>
      </w:r>
      <w:r>
        <w:rPr>
          <w:spacing w:val="-3"/>
        </w:rPr>
        <w:t>ou</w:t>
      </w:r>
      <w:r>
        <w:t>nd a</w:t>
      </w:r>
      <w:r>
        <w:rPr>
          <w:spacing w:val="-2"/>
        </w:rPr>
        <w:t xml:space="preserve"> </w:t>
      </w:r>
      <w:r>
        <w:t>mess</w:t>
      </w:r>
      <w:r>
        <w:rPr>
          <w:spacing w:val="-4"/>
        </w:rPr>
        <w:t>a</w:t>
      </w:r>
      <w:r>
        <w:rPr>
          <w:spacing w:val="1"/>
        </w:rPr>
        <w:t>g</w:t>
      </w:r>
      <w:r>
        <w:t>e</w:t>
      </w:r>
      <w:r>
        <w:rPr>
          <w:spacing w:val="-2"/>
        </w:rPr>
        <w:t xml:space="preserve"> </w:t>
      </w:r>
      <w:r>
        <w:t>p</w:t>
      </w:r>
      <w:r>
        <w:rPr>
          <w:spacing w:val="-2"/>
        </w:rPr>
        <w:t>i</w:t>
      </w:r>
      <w:r>
        <w:t>n</w:t>
      </w:r>
      <w:r>
        <w:rPr>
          <w:spacing w:val="-1"/>
        </w:rPr>
        <w:t>n</w:t>
      </w:r>
      <w:r>
        <w:t>ed to</w:t>
      </w:r>
      <w:r>
        <w:rPr>
          <w:spacing w:val="-4"/>
        </w:rPr>
        <w:t xml:space="preserve"> </w:t>
      </w:r>
      <w:r>
        <w:t>h</w:t>
      </w:r>
      <w:r>
        <w:rPr>
          <w:spacing w:val="-1"/>
        </w:rPr>
        <w:t>e</w:t>
      </w:r>
      <w:r>
        <w:t>r</w:t>
      </w:r>
      <w:r>
        <w:rPr>
          <w:spacing w:val="-1"/>
        </w:rPr>
        <w:t xml:space="preserve"> </w:t>
      </w:r>
      <w:r>
        <w:t>fro</w:t>
      </w:r>
      <w:r>
        <w:rPr>
          <w:spacing w:val="-4"/>
        </w:rPr>
        <w:t>n</w:t>
      </w:r>
      <w:r>
        <w:t>t</w:t>
      </w:r>
      <w:r>
        <w:rPr>
          <w:spacing w:val="2"/>
        </w:rPr>
        <w:t xml:space="preserve"> </w:t>
      </w:r>
      <w:r>
        <w:t>d</w:t>
      </w:r>
      <w:r>
        <w:rPr>
          <w:spacing w:val="-1"/>
        </w:rPr>
        <w:t>o</w:t>
      </w:r>
      <w:r>
        <w:rPr>
          <w:spacing w:val="-3"/>
        </w:rPr>
        <w:t>o</w:t>
      </w:r>
      <w:r>
        <w:t xml:space="preserve">r. </w:t>
      </w:r>
      <w:r>
        <w:rPr>
          <w:spacing w:val="1"/>
        </w:rPr>
        <w:t>T</w:t>
      </w:r>
      <w:r>
        <w:t>he</w:t>
      </w:r>
      <w:r>
        <w:rPr>
          <w:spacing w:val="-2"/>
        </w:rPr>
        <w:t xml:space="preserve"> </w:t>
      </w:r>
      <w:r>
        <w:t>me</w:t>
      </w:r>
      <w:r>
        <w:rPr>
          <w:spacing w:val="-3"/>
        </w:rPr>
        <w:t>s</w:t>
      </w:r>
      <w:r>
        <w:t>s</w:t>
      </w:r>
      <w:r>
        <w:rPr>
          <w:spacing w:val="-3"/>
        </w:rPr>
        <w:t>a</w:t>
      </w:r>
      <w:r>
        <w:rPr>
          <w:spacing w:val="1"/>
        </w:rPr>
        <w:t>g</w:t>
      </w:r>
      <w:r>
        <w:t>e sa</w:t>
      </w:r>
      <w:r>
        <w:rPr>
          <w:spacing w:val="-1"/>
        </w:rPr>
        <w:t>i</w:t>
      </w:r>
      <w:r>
        <w:t>d:</w:t>
      </w:r>
    </w:p>
    <w:p w:rsidR="00390CA3" w:rsidRDefault="00390CA3">
      <w:pPr>
        <w:spacing w:before="10" w:line="190" w:lineRule="exact"/>
        <w:rPr>
          <w:sz w:val="19"/>
          <w:szCs w:val="19"/>
        </w:rPr>
      </w:pPr>
    </w:p>
    <w:p w:rsidR="00390CA3" w:rsidRDefault="00BD6A69">
      <w:pPr>
        <w:spacing w:line="291" w:lineRule="auto"/>
        <w:ind w:left="138" w:right="316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i/>
          <w:spacing w:val="-2"/>
          <w:sz w:val="20"/>
          <w:szCs w:val="20"/>
        </w:rPr>
        <w:t>"</w:t>
      </w:r>
      <w:r>
        <w:rPr>
          <w:rFonts w:ascii="Arial" w:eastAsia="Arial" w:hAnsi="Arial" w:cs="Arial"/>
          <w:i/>
          <w:sz w:val="20"/>
          <w:szCs w:val="20"/>
        </w:rPr>
        <w:t>Trac</w:t>
      </w:r>
      <w:r>
        <w:rPr>
          <w:rFonts w:ascii="Arial" w:eastAsia="Arial" w:hAnsi="Arial" w:cs="Arial"/>
          <w:i/>
          <w:spacing w:val="1"/>
          <w:sz w:val="20"/>
          <w:szCs w:val="20"/>
        </w:rPr>
        <w:t>y</w:t>
      </w:r>
      <w:r>
        <w:rPr>
          <w:rFonts w:ascii="Arial" w:eastAsia="Arial" w:hAnsi="Arial" w:cs="Arial"/>
          <w:i/>
          <w:sz w:val="20"/>
          <w:szCs w:val="20"/>
        </w:rPr>
        <w:t>,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-2"/>
          <w:sz w:val="20"/>
          <w:szCs w:val="20"/>
        </w:rPr>
        <w:t>Y</w:t>
      </w:r>
      <w:r>
        <w:rPr>
          <w:rFonts w:ascii="Arial" w:eastAsia="Arial" w:hAnsi="Arial" w:cs="Arial"/>
          <w:i/>
          <w:spacing w:val="1"/>
          <w:sz w:val="20"/>
          <w:szCs w:val="20"/>
        </w:rPr>
        <w:t>o</w:t>
      </w:r>
      <w:r>
        <w:rPr>
          <w:rFonts w:ascii="Arial" w:eastAsia="Arial" w:hAnsi="Arial" w:cs="Arial"/>
          <w:i/>
          <w:sz w:val="20"/>
          <w:szCs w:val="20"/>
        </w:rPr>
        <w:t>ur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dog</w:t>
      </w:r>
      <w:r>
        <w:rPr>
          <w:rFonts w:ascii="Arial" w:eastAsia="Arial" w:hAnsi="Arial" w:cs="Arial"/>
          <w:i/>
          <w:spacing w:val="-3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Det</w:t>
      </w:r>
      <w:r>
        <w:rPr>
          <w:rFonts w:ascii="Arial" w:eastAsia="Arial" w:hAnsi="Arial" w:cs="Arial"/>
          <w:i/>
          <w:spacing w:val="2"/>
          <w:sz w:val="20"/>
          <w:szCs w:val="20"/>
        </w:rPr>
        <w:t>r</w:t>
      </w:r>
      <w:r>
        <w:rPr>
          <w:rFonts w:ascii="Arial" w:eastAsia="Arial" w:hAnsi="Arial" w:cs="Arial"/>
          <w:i/>
          <w:spacing w:val="-1"/>
          <w:sz w:val="20"/>
          <w:szCs w:val="20"/>
        </w:rPr>
        <w:t>i</w:t>
      </w:r>
      <w:r>
        <w:rPr>
          <w:rFonts w:ascii="Arial" w:eastAsia="Arial" w:hAnsi="Arial" w:cs="Arial"/>
          <w:i/>
          <w:sz w:val="20"/>
          <w:szCs w:val="20"/>
        </w:rPr>
        <w:t>tus</w:t>
      </w:r>
      <w:r>
        <w:rPr>
          <w:rFonts w:ascii="Arial" w:eastAsia="Arial" w:hAnsi="Arial" w:cs="Arial"/>
          <w:i/>
          <w:spacing w:val="-3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1"/>
          <w:sz w:val="20"/>
          <w:szCs w:val="20"/>
        </w:rPr>
        <w:t>h</w:t>
      </w:r>
      <w:r>
        <w:rPr>
          <w:rFonts w:ascii="Arial" w:eastAsia="Arial" w:hAnsi="Arial" w:cs="Arial"/>
          <w:i/>
          <w:sz w:val="20"/>
          <w:szCs w:val="20"/>
        </w:rPr>
        <w:t>as</w:t>
      </w:r>
      <w:r>
        <w:rPr>
          <w:rFonts w:ascii="Arial" w:eastAsia="Arial" w:hAnsi="Arial" w:cs="Arial"/>
          <w:i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es</w:t>
      </w:r>
      <w:r>
        <w:rPr>
          <w:rFonts w:ascii="Arial" w:eastAsia="Arial" w:hAnsi="Arial" w:cs="Arial"/>
          <w:i/>
          <w:spacing w:val="1"/>
          <w:sz w:val="20"/>
          <w:szCs w:val="20"/>
        </w:rPr>
        <w:t>c</w:t>
      </w:r>
      <w:r>
        <w:rPr>
          <w:rFonts w:ascii="Arial" w:eastAsia="Arial" w:hAnsi="Arial" w:cs="Arial"/>
          <w:i/>
          <w:sz w:val="20"/>
          <w:szCs w:val="20"/>
        </w:rPr>
        <w:t>a</w:t>
      </w:r>
      <w:r>
        <w:rPr>
          <w:rFonts w:ascii="Arial" w:eastAsia="Arial" w:hAnsi="Arial" w:cs="Arial"/>
          <w:i/>
          <w:spacing w:val="-1"/>
          <w:sz w:val="20"/>
          <w:szCs w:val="20"/>
        </w:rPr>
        <w:t>p</w:t>
      </w:r>
      <w:r>
        <w:rPr>
          <w:rFonts w:ascii="Arial" w:eastAsia="Arial" w:hAnsi="Arial" w:cs="Arial"/>
          <w:i/>
          <w:sz w:val="20"/>
          <w:szCs w:val="20"/>
        </w:rPr>
        <w:t>ed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y</w:t>
      </w:r>
      <w:r>
        <w:rPr>
          <w:rFonts w:ascii="Arial" w:eastAsia="Arial" w:hAnsi="Arial" w:cs="Arial"/>
          <w:i/>
          <w:spacing w:val="1"/>
          <w:sz w:val="20"/>
          <w:szCs w:val="20"/>
        </w:rPr>
        <w:t>o</w:t>
      </w:r>
      <w:r>
        <w:rPr>
          <w:rFonts w:ascii="Arial" w:eastAsia="Arial" w:hAnsi="Arial" w:cs="Arial"/>
          <w:i/>
          <w:sz w:val="20"/>
          <w:szCs w:val="20"/>
        </w:rPr>
        <w:t>ur</w:t>
      </w:r>
      <w:r>
        <w:rPr>
          <w:rFonts w:ascii="Arial" w:eastAsia="Arial" w:hAnsi="Arial" w:cs="Arial"/>
          <w:i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back</w:t>
      </w:r>
      <w:r>
        <w:rPr>
          <w:rFonts w:ascii="Arial" w:eastAsia="Arial" w:hAnsi="Arial" w:cs="Arial"/>
          <w:i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yard</w:t>
      </w:r>
      <w:r>
        <w:rPr>
          <w:rFonts w:ascii="Arial" w:eastAsia="Arial" w:hAnsi="Arial" w:cs="Arial"/>
          <w:i/>
          <w:spacing w:val="-3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a</w:t>
      </w:r>
      <w:r>
        <w:rPr>
          <w:rFonts w:ascii="Arial" w:eastAsia="Arial" w:hAnsi="Arial" w:cs="Arial"/>
          <w:i/>
          <w:spacing w:val="-1"/>
          <w:sz w:val="20"/>
          <w:szCs w:val="20"/>
        </w:rPr>
        <w:t>n</w:t>
      </w:r>
      <w:r>
        <w:rPr>
          <w:rFonts w:ascii="Arial" w:eastAsia="Arial" w:hAnsi="Arial" w:cs="Arial"/>
          <w:i/>
          <w:sz w:val="20"/>
          <w:szCs w:val="20"/>
        </w:rPr>
        <w:t>d</w:t>
      </w:r>
      <w:r>
        <w:rPr>
          <w:rFonts w:ascii="Arial" w:eastAsia="Arial" w:hAnsi="Arial" w:cs="Arial"/>
          <w:i/>
          <w:spacing w:val="-3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h</w:t>
      </w:r>
      <w:r>
        <w:rPr>
          <w:rFonts w:ascii="Arial" w:eastAsia="Arial" w:hAnsi="Arial" w:cs="Arial"/>
          <w:i/>
          <w:spacing w:val="-1"/>
          <w:sz w:val="20"/>
          <w:szCs w:val="20"/>
        </w:rPr>
        <w:t>a</w:t>
      </w:r>
      <w:r>
        <w:rPr>
          <w:rFonts w:ascii="Arial" w:eastAsia="Arial" w:hAnsi="Arial" w:cs="Arial"/>
          <w:i/>
          <w:sz w:val="20"/>
          <w:szCs w:val="20"/>
        </w:rPr>
        <w:t>s</w:t>
      </w:r>
      <w:r>
        <w:rPr>
          <w:rFonts w:ascii="Arial" w:eastAsia="Arial" w:hAnsi="Arial" w:cs="Arial"/>
          <w:i/>
          <w:spacing w:val="-3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run</w:t>
      </w:r>
      <w:r>
        <w:rPr>
          <w:rFonts w:ascii="Arial" w:eastAsia="Arial" w:hAnsi="Arial" w:cs="Arial"/>
          <w:i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away.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I</w:t>
      </w:r>
      <w:r>
        <w:rPr>
          <w:rFonts w:ascii="Arial" w:eastAsia="Arial" w:hAnsi="Arial" w:cs="Arial"/>
          <w:i/>
          <w:spacing w:val="-3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saw</w:t>
      </w:r>
      <w:r>
        <w:rPr>
          <w:rFonts w:ascii="Arial" w:eastAsia="Arial" w:hAnsi="Arial" w:cs="Arial"/>
          <w:i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it</w:t>
      </w:r>
      <w:r>
        <w:rPr>
          <w:rFonts w:ascii="Arial" w:eastAsia="Arial" w:hAnsi="Arial" w:cs="Arial"/>
          <w:i/>
          <w:spacing w:val="-3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go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at</w:t>
      </w:r>
      <w:r>
        <w:rPr>
          <w:rFonts w:ascii="Arial" w:eastAsia="Arial" w:hAnsi="Arial" w:cs="Arial"/>
          <w:i/>
          <w:spacing w:val="-3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3</w:t>
      </w:r>
      <w:r>
        <w:rPr>
          <w:rFonts w:ascii="Arial" w:eastAsia="Arial" w:hAnsi="Arial" w:cs="Arial"/>
          <w:i/>
          <w:spacing w:val="1"/>
          <w:sz w:val="20"/>
          <w:szCs w:val="20"/>
        </w:rPr>
        <w:t>p</w:t>
      </w:r>
      <w:r>
        <w:rPr>
          <w:rFonts w:ascii="Arial" w:eastAsia="Arial" w:hAnsi="Arial" w:cs="Arial"/>
          <w:i/>
          <w:sz w:val="20"/>
          <w:szCs w:val="20"/>
        </w:rPr>
        <w:t>m</w:t>
      </w:r>
      <w:r>
        <w:rPr>
          <w:rFonts w:ascii="Arial" w:eastAsia="Arial" w:hAnsi="Arial" w:cs="Arial"/>
          <w:i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-1"/>
          <w:sz w:val="20"/>
          <w:szCs w:val="20"/>
        </w:rPr>
        <w:t>b</w:t>
      </w:r>
      <w:r>
        <w:rPr>
          <w:rFonts w:ascii="Arial" w:eastAsia="Arial" w:hAnsi="Arial" w:cs="Arial"/>
          <w:i/>
          <w:spacing w:val="1"/>
          <w:sz w:val="20"/>
          <w:szCs w:val="20"/>
        </w:rPr>
        <w:t>u</w:t>
      </w:r>
      <w:r>
        <w:rPr>
          <w:rFonts w:ascii="Arial" w:eastAsia="Arial" w:hAnsi="Arial" w:cs="Arial"/>
          <w:i/>
          <w:sz w:val="20"/>
          <w:szCs w:val="20"/>
        </w:rPr>
        <w:t>t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I</w:t>
      </w:r>
      <w:r>
        <w:rPr>
          <w:rFonts w:ascii="Arial" w:eastAsia="Arial" w:hAnsi="Arial" w:cs="Arial"/>
          <w:i/>
          <w:w w:val="99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1"/>
          <w:sz w:val="20"/>
          <w:szCs w:val="20"/>
        </w:rPr>
        <w:t>c</w:t>
      </w:r>
      <w:r>
        <w:rPr>
          <w:rFonts w:ascii="Arial" w:eastAsia="Arial" w:hAnsi="Arial" w:cs="Arial"/>
          <w:i/>
          <w:sz w:val="20"/>
          <w:szCs w:val="20"/>
        </w:rPr>
        <w:t>o</w:t>
      </w:r>
      <w:r>
        <w:rPr>
          <w:rFonts w:ascii="Arial" w:eastAsia="Arial" w:hAnsi="Arial" w:cs="Arial"/>
          <w:i/>
          <w:spacing w:val="-1"/>
          <w:sz w:val="20"/>
          <w:szCs w:val="20"/>
        </w:rPr>
        <w:t>ul</w:t>
      </w:r>
      <w:r>
        <w:rPr>
          <w:rFonts w:ascii="Arial" w:eastAsia="Arial" w:hAnsi="Arial" w:cs="Arial"/>
          <w:i/>
          <w:sz w:val="20"/>
          <w:szCs w:val="20"/>
        </w:rPr>
        <w:t>d</w:t>
      </w:r>
      <w:r>
        <w:rPr>
          <w:rFonts w:ascii="Arial" w:eastAsia="Arial" w:hAnsi="Arial" w:cs="Arial"/>
          <w:i/>
          <w:spacing w:val="-3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n</w:t>
      </w:r>
      <w:r>
        <w:rPr>
          <w:rFonts w:ascii="Arial" w:eastAsia="Arial" w:hAnsi="Arial" w:cs="Arial"/>
          <w:i/>
          <w:spacing w:val="-1"/>
          <w:sz w:val="20"/>
          <w:szCs w:val="20"/>
        </w:rPr>
        <w:t>o</w:t>
      </w:r>
      <w:r>
        <w:rPr>
          <w:rFonts w:ascii="Arial" w:eastAsia="Arial" w:hAnsi="Arial" w:cs="Arial"/>
          <w:i/>
          <w:sz w:val="20"/>
          <w:szCs w:val="20"/>
        </w:rPr>
        <w:t>t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c</w:t>
      </w:r>
      <w:r>
        <w:rPr>
          <w:rFonts w:ascii="Arial" w:eastAsia="Arial" w:hAnsi="Arial" w:cs="Arial"/>
          <w:i/>
          <w:spacing w:val="1"/>
          <w:sz w:val="20"/>
          <w:szCs w:val="20"/>
        </w:rPr>
        <w:t>a</w:t>
      </w:r>
      <w:r>
        <w:rPr>
          <w:rFonts w:ascii="Arial" w:eastAsia="Arial" w:hAnsi="Arial" w:cs="Arial"/>
          <w:i/>
          <w:sz w:val="20"/>
          <w:szCs w:val="20"/>
        </w:rPr>
        <w:t>tch</w:t>
      </w:r>
      <w:r>
        <w:rPr>
          <w:rFonts w:ascii="Arial" w:eastAsia="Arial" w:hAnsi="Arial" w:cs="Arial"/>
          <w:i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-2"/>
          <w:sz w:val="20"/>
          <w:szCs w:val="20"/>
        </w:rPr>
        <w:t>i</w:t>
      </w:r>
      <w:r>
        <w:rPr>
          <w:rFonts w:ascii="Arial" w:eastAsia="Arial" w:hAnsi="Arial" w:cs="Arial"/>
          <w:i/>
          <w:spacing w:val="2"/>
          <w:sz w:val="20"/>
          <w:szCs w:val="20"/>
        </w:rPr>
        <w:t>t</w:t>
      </w:r>
      <w:r>
        <w:rPr>
          <w:rFonts w:ascii="Arial" w:eastAsia="Arial" w:hAnsi="Arial" w:cs="Arial"/>
          <w:i/>
          <w:sz w:val="20"/>
          <w:szCs w:val="20"/>
        </w:rPr>
        <w:t>.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-2"/>
          <w:sz w:val="20"/>
          <w:szCs w:val="20"/>
        </w:rPr>
        <w:t>B</w:t>
      </w:r>
      <w:r>
        <w:rPr>
          <w:rFonts w:ascii="Arial" w:eastAsia="Arial" w:hAnsi="Arial" w:cs="Arial"/>
          <w:i/>
          <w:sz w:val="20"/>
          <w:szCs w:val="20"/>
        </w:rPr>
        <w:t>y</w:t>
      </w:r>
      <w:r>
        <w:rPr>
          <w:rFonts w:ascii="Arial" w:eastAsia="Arial" w:hAnsi="Arial" w:cs="Arial"/>
          <w:i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1"/>
          <w:sz w:val="20"/>
          <w:szCs w:val="20"/>
        </w:rPr>
        <w:t>t</w:t>
      </w:r>
      <w:r>
        <w:rPr>
          <w:rFonts w:ascii="Arial" w:eastAsia="Arial" w:hAnsi="Arial" w:cs="Arial"/>
          <w:i/>
          <w:sz w:val="20"/>
          <w:szCs w:val="20"/>
        </w:rPr>
        <w:t>he</w:t>
      </w:r>
      <w:r>
        <w:rPr>
          <w:rFonts w:ascii="Arial" w:eastAsia="Arial" w:hAnsi="Arial" w:cs="Arial"/>
          <w:i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1"/>
          <w:sz w:val="20"/>
          <w:szCs w:val="20"/>
        </w:rPr>
        <w:t>ti</w:t>
      </w:r>
      <w:r>
        <w:rPr>
          <w:rFonts w:ascii="Arial" w:eastAsia="Arial" w:hAnsi="Arial" w:cs="Arial"/>
          <w:i/>
          <w:sz w:val="20"/>
          <w:szCs w:val="20"/>
        </w:rPr>
        <w:t>me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you</w:t>
      </w:r>
      <w:r>
        <w:rPr>
          <w:rFonts w:ascii="Arial" w:eastAsia="Arial" w:hAnsi="Arial" w:cs="Arial"/>
          <w:i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6"/>
          <w:sz w:val="20"/>
          <w:szCs w:val="20"/>
        </w:rPr>
        <w:t>r</w:t>
      </w:r>
      <w:r>
        <w:rPr>
          <w:rFonts w:ascii="Arial" w:eastAsia="Arial" w:hAnsi="Arial" w:cs="Arial"/>
          <w:i/>
          <w:sz w:val="20"/>
          <w:szCs w:val="20"/>
        </w:rPr>
        <w:t>e</w:t>
      </w:r>
      <w:r>
        <w:rPr>
          <w:rFonts w:ascii="Arial" w:eastAsia="Arial" w:hAnsi="Arial" w:cs="Arial"/>
          <w:i/>
          <w:spacing w:val="-1"/>
          <w:sz w:val="20"/>
          <w:szCs w:val="20"/>
        </w:rPr>
        <w:t>a</w:t>
      </w:r>
      <w:r>
        <w:rPr>
          <w:rFonts w:ascii="Arial" w:eastAsia="Arial" w:hAnsi="Arial" w:cs="Arial"/>
          <w:i/>
          <w:sz w:val="20"/>
          <w:szCs w:val="20"/>
        </w:rPr>
        <w:t>d</w:t>
      </w:r>
      <w:r>
        <w:rPr>
          <w:rFonts w:ascii="Arial" w:eastAsia="Arial" w:hAnsi="Arial" w:cs="Arial"/>
          <w:i/>
          <w:spacing w:val="-3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th</w:t>
      </w:r>
      <w:r>
        <w:rPr>
          <w:rFonts w:ascii="Arial" w:eastAsia="Arial" w:hAnsi="Arial" w:cs="Arial"/>
          <w:i/>
          <w:spacing w:val="-2"/>
          <w:sz w:val="20"/>
          <w:szCs w:val="20"/>
        </w:rPr>
        <w:t>i</w:t>
      </w:r>
      <w:r>
        <w:rPr>
          <w:rFonts w:ascii="Arial" w:eastAsia="Arial" w:hAnsi="Arial" w:cs="Arial"/>
          <w:i/>
          <w:sz w:val="20"/>
          <w:szCs w:val="20"/>
        </w:rPr>
        <w:t>s</w:t>
      </w:r>
      <w:r>
        <w:rPr>
          <w:rFonts w:ascii="Arial" w:eastAsia="Arial" w:hAnsi="Arial" w:cs="Arial"/>
          <w:i/>
          <w:spacing w:val="-2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-1"/>
          <w:sz w:val="20"/>
          <w:szCs w:val="20"/>
        </w:rPr>
        <w:t>i</w:t>
      </w:r>
      <w:r>
        <w:rPr>
          <w:rFonts w:ascii="Arial" w:eastAsia="Arial" w:hAnsi="Arial" w:cs="Arial"/>
          <w:i/>
          <w:sz w:val="20"/>
          <w:szCs w:val="20"/>
        </w:rPr>
        <w:t>t</w:t>
      </w:r>
      <w:r>
        <w:rPr>
          <w:rFonts w:ascii="Arial" w:eastAsia="Arial" w:hAnsi="Arial" w:cs="Arial"/>
          <w:i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2"/>
          <w:sz w:val="20"/>
          <w:szCs w:val="20"/>
        </w:rPr>
        <w:t>w</w:t>
      </w:r>
      <w:r>
        <w:rPr>
          <w:rFonts w:ascii="Arial" w:eastAsia="Arial" w:hAnsi="Arial" w:cs="Arial"/>
          <w:i/>
          <w:sz w:val="20"/>
          <w:szCs w:val="20"/>
        </w:rPr>
        <w:t>o</w:t>
      </w:r>
      <w:r>
        <w:rPr>
          <w:rFonts w:ascii="Arial" w:eastAsia="Arial" w:hAnsi="Arial" w:cs="Arial"/>
          <w:i/>
          <w:spacing w:val="-1"/>
          <w:sz w:val="20"/>
          <w:szCs w:val="20"/>
        </w:rPr>
        <w:t>u</w:t>
      </w:r>
      <w:r>
        <w:rPr>
          <w:rFonts w:ascii="Arial" w:eastAsia="Arial" w:hAnsi="Arial" w:cs="Arial"/>
          <w:i/>
          <w:spacing w:val="1"/>
          <w:sz w:val="20"/>
          <w:szCs w:val="20"/>
        </w:rPr>
        <w:t>l</w:t>
      </w:r>
      <w:r>
        <w:rPr>
          <w:rFonts w:ascii="Arial" w:eastAsia="Arial" w:hAnsi="Arial" w:cs="Arial"/>
          <w:i/>
          <w:sz w:val="20"/>
          <w:szCs w:val="20"/>
        </w:rPr>
        <w:t>d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1"/>
          <w:sz w:val="20"/>
          <w:szCs w:val="20"/>
        </w:rPr>
        <w:t>b</w:t>
      </w:r>
      <w:r>
        <w:rPr>
          <w:rFonts w:ascii="Arial" w:eastAsia="Arial" w:hAnsi="Arial" w:cs="Arial"/>
          <w:i/>
          <w:sz w:val="20"/>
          <w:szCs w:val="20"/>
        </w:rPr>
        <w:t>e</w:t>
      </w:r>
      <w:r>
        <w:rPr>
          <w:rFonts w:ascii="Arial" w:eastAsia="Arial" w:hAnsi="Arial" w:cs="Arial"/>
          <w:i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2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k</w:t>
      </w:r>
      <w:r>
        <w:rPr>
          <w:rFonts w:ascii="Arial" w:eastAsia="Arial" w:hAnsi="Arial" w:cs="Arial"/>
          <w:i/>
          <w:spacing w:val="1"/>
          <w:sz w:val="20"/>
          <w:szCs w:val="20"/>
        </w:rPr>
        <w:t>i</w:t>
      </w:r>
      <w:r>
        <w:rPr>
          <w:rFonts w:ascii="Arial" w:eastAsia="Arial" w:hAnsi="Arial" w:cs="Arial"/>
          <w:i/>
          <w:spacing w:val="-1"/>
          <w:sz w:val="20"/>
          <w:szCs w:val="20"/>
        </w:rPr>
        <w:t>l</w:t>
      </w:r>
      <w:r>
        <w:rPr>
          <w:rFonts w:ascii="Arial" w:eastAsia="Arial" w:hAnsi="Arial" w:cs="Arial"/>
          <w:i/>
          <w:sz w:val="20"/>
          <w:szCs w:val="20"/>
        </w:rPr>
        <w:t>o</w:t>
      </w:r>
      <w:r>
        <w:rPr>
          <w:rFonts w:ascii="Arial" w:eastAsia="Arial" w:hAnsi="Arial" w:cs="Arial"/>
          <w:i/>
          <w:spacing w:val="1"/>
          <w:sz w:val="20"/>
          <w:szCs w:val="20"/>
        </w:rPr>
        <w:t>m</w:t>
      </w:r>
      <w:r>
        <w:rPr>
          <w:rFonts w:ascii="Arial" w:eastAsia="Arial" w:hAnsi="Arial" w:cs="Arial"/>
          <w:i/>
          <w:sz w:val="20"/>
          <w:szCs w:val="20"/>
        </w:rPr>
        <w:t>etres</w:t>
      </w:r>
      <w:r>
        <w:rPr>
          <w:rFonts w:ascii="Arial" w:eastAsia="Arial" w:hAnsi="Arial" w:cs="Arial"/>
          <w:i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a</w:t>
      </w:r>
      <w:r>
        <w:rPr>
          <w:rFonts w:ascii="Arial" w:eastAsia="Arial" w:hAnsi="Arial" w:cs="Arial"/>
          <w:i/>
          <w:spacing w:val="1"/>
          <w:sz w:val="20"/>
          <w:szCs w:val="20"/>
        </w:rPr>
        <w:t>w</w:t>
      </w:r>
      <w:r>
        <w:rPr>
          <w:rFonts w:ascii="Arial" w:eastAsia="Arial" w:hAnsi="Arial" w:cs="Arial"/>
          <w:i/>
          <w:sz w:val="20"/>
          <w:szCs w:val="20"/>
        </w:rPr>
        <w:t>ay!</w:t>
      </w:r>
      <w:r>
        <w:rPr>
          <w:rFonts w:ascii="Arial" w:eastAsia="Arial" w:hAnsi="Arial" w:cs="Arial"/>
          <w:i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1"/>
          <w:sz w:val="20"/>
          <w:szCs w:val="20"/>
        </w:rPr>
        <w:t>S</w:t>
      </w:r>
      <w:r>
        <w:rPr>
          <w:rFonts w:ascii="Arial" w:eastAsia="Arial" w:hAnsi="Arial" w:cs="Arial"/>
          <w:i/>
          <w:sz w:val="20"/>
          <w:szCs w:val="20"/>
        </w:rPr>
        <w:t>or</w:t>
      </w:r>
      <w:r>
        <w:rPr>
          <w:rFonts w:ascii="Arial" w:eastAsia="Arial" w:hAnsi="Arial" w:cs="Arial"/>
          <w:i/>
          <w:spacing w:val="1"/>
          <w:sz w:val="20"/>
          <w:szCs w:val="20"/>
        </w:rPr>
        <w:t>r</w:t>
      </w:r>
      <w:r>
        <w:rPr>
          <w:rFonts w:ascii="Arial" w:eastAsia="Arial" w:hAnsi="Arial" w:cs="Arial"/>
          <w:i/>
          <w:sz w:val="20"/>
          <w:szCs w:val="20"/>
        </w:rPr>
        <w:t>y</w:t>
      </w:r>
      <w:r>
        <w:rPr>
          <w:rFonts w:ascii="Arial" w:eastAsia="Arial" w:hAnsi="Arial" w:cs="Arial"/>
          <w:i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I</w:t>
      </w:r>
      <w:r>
        <w:rPr>
          <w:rFonts w:ascii="Arial" w:eastAsia="Arial" w:hAnsi="Arial" w:cs="Arial"/>
          <w:i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ca</w:t>
      </w:r>
      <w:r>
        <w:rPr>
          <w:rFonts w:ascii="Arial" w:eastAsia="Arial" w:hAnsi="Arial" w:cs="Arial"/>
          <w:i/>
          <w:spacing w:val="1"/>
          <w:sz w:val="20"/>
          <w:szCs w:val="20"/>
        </w:rPr>
        <w:t>n</w:t>
      </w:r>
      <w:r>
        <w:rPr>
          <w:rFonts w:ascii="Arial" w:eastAsia="Arial" w:hAnsi="Arial" w:cs="Arial"/>
          <w:i/>
          <w:spacing w:val="-5"/>
          <w:sz w:val="20"/>
          <w:szCs w:val="20"/>
        </w:rPr>
        <w:t>’</w:t>
      </w:r>
      <w:r>
        <w:rPr>
          <w:rFonts w:ascii="Arial" w:eastAsia="Arial" w:hAnsi="Arial" w:cs="Arial"/>
          <w:i/>
          <w:sz w:val="20"/>
          <w:szCs w:val="20"/>
        </w:rPr>
        <w:t>t</w:t>
      </w:r>
      <w:r>
        <w:rPr>
          <w:rFonts w:ascii="Arial" w:eastAsia="Arial" w:hAnsi="Arial" w:cs="Arial"/>
          <w:i/>
          <w:spacing w:val="-3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h</w:t>
      </w:r>
      <w:r>
        <w:rPr>
          <w:rFonts w:ascii="Arial" w:eastAsia="Arial" w:hAnsi="Arial" w:cs="Arial"/>
          <w:i/>
          <w:spacing w:val="1"/>
          <w:sz w:val="20"/>
          <w:szCs w:val="20"/>
        </w:rPr>
        <w:t>e</w:t>
      </w:r>
      <w:r>
        <w:rPr>
          <w:rFonts w:ascii="Arial" w:eastAsia="Arial" w:hAnsi="Arial" w:cs="Arial"/>
          <w:i/>
          <w:spacing w:val="-1"/>
          <w:sz w:val="20"/>
          <w:szCs w:val="20"/>
        </w:rPr>
        <w:t>l</w:t>
      </w:r>
      <w:r>
        <w:rPr>
          <w:rFonts w:ascii="Arial" w:eastAsia="Arial" w:hAnsi="Arial" w:cs="Arial"/>
          <w:i/>
          <w:sz w:val="20"/>
          <w:szCs w:val="20"/>
        </w:rPr>
        <w:t>p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y</w:t>
      </w:r>
      <w:r>
        <w:rPr>
          <w:rFonts w:ascii="Arial" w:eastAsia="Arial" w:hAnsi="Arial" w:cs="Arial"/>
          <w:i/>
          <w:spacing w:val="1"/>
          <w:sz w:val="20"/>
          <w:szCs w:val="20"/>
        </w:rPr>
        <w:t>o</w:t>
      </w:r>
      <w:r>
        <w:rPr>
          <w:rFonts w:ascii="Arial" w:eastAsia="Arial" w:hAnsi="Arial" w:cs="Arial"/>
          <w:i/>
          <w:sz w:val="20"/>
          <w:szCs w:val="20"/>
        </w:rPr>
        <w:t>u</w:t>
      </w:r>
      <w:r>
        <w:rPr>
          <w:rFonts w:ascii="Arial" w:eastAsia="Arial" w:hAnsi="Arial" w:cs="Arial"/>
          <w:i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-1"/>
          <w:sz w:val="20"/>
          <w:szCs w:val="20"/>
        </w:rPr>
        <w:t>f</w:t>
      </w:r>
      <w:r>
        <w:rPr>
          <w:rFonts w:ascii="Arial" w:eastAsia="Arial" w:hAnsi="Arial" w:cs="Arial"/>
          <w:i/>
          <w:spacing w:val="1"/>
          <w:sz w:val="20"/>
          <w:szCs w:val="20"/>
        </w:rPr>
        <w:t>i</w:t>
      </w:r>
      <w:r>
        <w:rPr>
          <w:rFonts w:ascii="Arial" w:eastAsia="Arial" w:hAnsi="Arial" w:cs="Arial"/>
          <w:i/>
          <w:sz w:val="20"/>
          <w:szCs w:val="20"/>
        </w:rPr>
        <w:t>nd</w:t>
      </w:r>
      <w:r>
        <w:rPr>
          <w:rFonts w:ascii="Arial" w:eastAsia="Arial" w:hAnsi="Arial" w:cs="Arial"/>
          <w:i/>
          <w:w w:val="99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Detri</w:t>
      </w:r>
      <w:r>
        <w:rPr>
          <w:rFonts w:ascii="Arial" w:eastAsia="Arial" w:hAnsi="Arial" w:cs="Arial"/>
          <w:i/>
          <w:spacing w:val="-1"/>
          <w:sz w:val="20"/>
          <w:szCs w:val="20"/>
        </w:rPr>
        <w:t>t</w:t>
      </w:r>
      <w:r>
        <w:rPr>
          <w:rFonts w:ascii="Arial" w:eastAsia="Arial" w:hAnsi="Arial" w:cs="Arial"/>
          <w:i/>
          <w:sz w:val="20"/>
          <w:szCs w:val="20"/>
        </w:rPr>
        <w:t>us</w:t>
      </w:r>
      <w:r>
        <w:rPr>
          <w:rFonts w:ascii="Arial" w:eastAsia="Arial" w:hAnsi="Arial" w:cs="Arial"/>
          <w:i/>
          <w:spacing w:val="-3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as</w:t>
      </w:r>
      <w:r>
        <w:rPr>
          <w:rFonts w:ascii="Arial" w:eastAsia="Arial" w:hAnsi="Arial" w:cs="Arial"/>
          <w:i/>
          <w:spacing w:val="-4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I</w:t>
      </w:r>
      <w:r>
        <w:rPr>
          <w:rFonts w:ascii="Arial" w:eastAsia="Arial" w:hAnsi="Arial" w:cs="Arial"/>
          <w:i/>
          <w:spacing w:val="-6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-1"/>
          <w:sz w:val="20"/>
          <w:szCs w:val="20"/>
        </w:rPr>
        <w:t>h</w:t>
      </w:r>
      <w:r>
        <w:rPr>
          <w:rFonts w:ascii="Arial" w:eastAsia="Arial" w:hAnsi="Arial" w:cs="Arial"/>
          <w:i/>
          <w:sz w:val="20"/>
          <w:szCs w:val="20"/>
        </w:rPr>
        <w:t>ave</w:t>
      </w:r>
      <w:r>
        <w:rPr>
          <w:rFonts w:ascii="Arial" w:eastAsia="Arial" w:hAnsi="Arial" w:cs="Arial"/>
          <w:i/>
          <w:spacing w:val="-3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a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1"/>
          <w:sz w:val="20"/>
          <w:szCs w:val="20"/>
        </w:rPr>
        <w:t>p</w:t>
      </w:r>
      <w:r>
        <w:rPr>
          <w:rFonts w:ascii="Arial" w:eastAsia="Arial" w:hAnsi="Arial" w:cs="Arial"/>
          <w:i/>
          <w:spacing w:val="-1"/>
          <w:sz w:val="20"/>
          <w:szCs w:val="20"/>
        </w:rPr>
        <w:t>i</w:t>
      </w:r>
      <w:r>
        <w:rPr>
          <w:rFonts w:ascii="Arial" w:eastAsia="Arial" w:hAnsi="Arial" w:cs="Arial"/>
          <w:i/>
          <w:spacing w:val="1"/>
          <w:sz w:val="20"/>
          <w:szCs w:val="20"/>
        </w:rPr>
        <w:t>a</w:t>
      </w:r>
      <w:r>
        <w:rPr>
          <w:rFonts w:ascii="Arial" w:eastAsia="Arial" w:hAnsi="Arial" w:cs="Arial"/>
          <w:i/>
          <w:sz w:val="20"/>
          <w:szCs w:val="20"/>
        </w:rPr>
        <w:t>no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pacing w:val="1"/>
          <w:sz w:val="20"/>
          <w:szCs w:val="20"/>
        </w:rPr>
        <w:t>l</w:t>
      </w:r>
      <w:r>
        <w:rPr>
          <w:rFonts w:ascii="Arial" w:eastAsia="Arial" w:hAnsi="Arial" w:cs="Arial"/>
          <w:i/>
          <w:sz w:val="20"/>
          <w:szCs w:val="20"/>
        </w:rPr>
        <w:t>es</w:t>
      </w:r>
      <w:r>
        <w:rPr>
          <w:rFonts w:ascii="Arial" w:eastAsia="Arial" w:hAnsi="Arial" w:cs="Arial"/>
          <w:i/>
          <w:spacing w:val="1"/>
          <w:sz w:val="20"/>
          <w:szCs w:val="20"/>
        </w:rPr>
        <w:t>s</w:t>
      </w:r>
      <w:r>
        <w:rPr>
          <w:rFonts w:ascii="Arial" w:eastAsia="Arial" w:hAnsi="Arial" w:cs="Arial"/>
          <w:i/>
          <w:sz w:val="20"/>
          <w:szCs w:val="20"/>
        </w:rPr>
        <w:t>o</w:t>
      </w:r>
      <w:r>
        <w:rPr>
          <w:rFonts w:ascii="Arial" w:eastAsia="Arial" w:hAnsi="Arial" w:cs="Arial"/>
          <w:i/>
          <w:spacing w:val="-1"/>
          <w:sz w:val="20"/>
          <w:szCs w:val="20"/>
        </w:rPr>
        <w:t>n</w:t>
      </w:r>
      <w:r>
        <w:rPr>
          <w:rFonts w:ascii="Arial" w:eastAsia="Arial" w:hAnsi="Arial" w:cs="Arial"/>
          <w:i/>
          <w:sz w:val="20"/>
          <w:szCs w:val="20"/>
        </w:rPr>
        <w:t>.</w:t>
      </w:r>
      <w:r>
        <w:rPr>
          <w:rFonts w:ascii="Arial" w:eastAsia="Arial" w:hAnsi="Arial" w:cs="Arial"/>
          <w:i/>
          <w:spacing w:val="-5"/>
          <w:sz w:val="20"/>
          <w:szCs w:val="20"/>
        </w:rPr>
        <w:t xml:space="preserve"> </w:t>
      </w:r>
      <w:r>
        <w:rPr>
          <w:rFonts w:ascii="Arial" w:eastAsia="Arial" w:hAnsi="Arial" w:cs="Arial"/>
          <w:i/>
          <w:sz w:val="20"/>
          <w:szCs w:val="20"/>
        </w:rPr>
        <w:t>R</w:t>
      </w:r>
      <w:r>
        <w:rPr>
          <w:rFonts w:ascii="Arial" w:eastAsia="Arial" w:hAnsi="Arial" w:cs="Arial"/>
          <w:i/>
          <w:spacing w:val="1"/>
          <w:sz w:val="20"/>
          <w:szCs w:val="20"/>
        </w:rPr>
        <w:t>o</w:t>
      </w:r>
      <w:r>
        <w:rPr>
          <w:rFonts w:ascii="Arial" w:eastAsia="Arial" w:hAnsi="Arial" w:cs="Arial"/>
          <w:i/>
          <w:sz w:val="20"/>
          <w:szCs w:val="20"/>
        </w:rPr>
        <w:t>d"</w:t>
      </w:r>
    </w:p>
    <w:p w:rsidR="00390CA3" w:rsidRDefault="00390CA3">
      <w:pPr>
        <w:spacing w:before="4" w:line="160" w:lineRule="exact"/>
        <w:rPr>
          <w:sz w:val="16"/>
          <w:szCs w:val="16"/>
        </w:rPr>
      </w:pPr>
    </w:p>
    <w:p w:rsidR="00390CA3" w:rsidRDefault="00BD6A69">
      <w:pPr>
        <w:pStyle w:val="Heading5"/>
        <w:numPr>
          <w:ilvl w:val="0"/>
          <w:numId w:val="5"/>
        </w:numPr>
        <w:tabs>
          <w:tab w:val="left" w:pos="385"/>
        </w:tabs>
        <w:ind w:left="385"/>
      </w:pPr>
      <w:r>
        <w:rPr>
          <w:spacing w:val="-2"/>
        </w:rPr>
        <w:t>D</w:t>
      </w:r>
      <w:r>
        <w:t>es</w:t>
      </w:r>
      <w:r>
        <w:rPr>
          <w:spacing w:val="-3"/>
        </w:rPr>
        <w:t>c</w:t>
      </w:r>
      <w:r>
        <w:t>r</w:t>
      </w:r>
      <w:r>
        <w:rPr>
          <w:spacing w:val="-2"/>
        </w:rPr>
        <w:t>i</w:t>
      </w:r>
      <w:r>
        <w:t>be the</w:t>
      </w:r>
      <w:r>
        <w:rPr>
          <w:spacing w:val="-2"/>
        </w:rPr>
        <w:t xml:space="preserve"> </w:t>
      </w:r>
      <w:r>
        <w:t>sh</w:t>
      </w:r>
      <w:r>
        <w:rPr>
          <w:spacing w:val="-1"/>
        </w:rPr>
        <w:t>a</w:t>
      </w:r>
      <w:r>
        <w:t>pe</w:t>
      </w:r>
      <w:r>
        <w:rPr>
          <w:spacing w:val="-2"/>
        </w:rPr>
        <w:t xml:space="preserve"> </w:t>
      </w:r>
      <w:r>
        <w:rPr>
          <w:spacing w:val="-3"/>
        </w:rPr>
        <w:t>o</w:t>
      </w:r>
      <w:r>
        <w:t>f</w:t>
      </w:r>
      <w:r>
        <w:rPr>
          <w:spacing w:val="-1"/>
        </w:rPr>
        <w:t xml:space="preserve"> </w:t>
      </w:r>
      <w:r>
        <w:t xml:space="preserve">the </w:t>
      </w:r>
      <w:r>
        <w:rPr>
          <w:spacing w:val="-3"/>
        </w:rPr>
        <w:t>a</w:t>
      </w:r>
      <w:r>
        <w:t xml:space="preserve">rea </w:t>
      </w:r>
      <w:r>
        <w:rPr>
          <w:spacing w:val="-4"/>
        </w:rPr>
        <w:t>w</w:t>
      </w:r>
      <w:r>
        <w:t>h</w:t>
      </w:r>
      <w:r>
        <w:rPr>
          <w:spacing w:val="-1"/>
        </w:rPr>
        <w:t>e</w:t>
      </w:r>
      <w:r>
        <w:t>re</w:t>
      </w:r>
      <w:r>
        <w:rPr>
          <w:spacing w:val="-2"/>
        </w:rPr>
        <w:t xml:space="preserve"> </w:t>
      </w:r>
      <w:r>
        <w:rPr>
          <w:spacing w:val="1"/>
        </w:rPr>
        <w:t>T</w:t>
      </w:r>
      <w:r>
        <w:t>r</w:t>
      </w:r>
      <w:r>
        <w:rPr>
          <w:spacing w:val="-3"/>
        </w:rPr>
        <w:t>a</w:t>
      </w:r>
      <w:r>
        <w:t>cy</w:t>
      </w:r>
      <w:r>
        <w:rPr>
          <w:spacing w:val="-2"/>
        </w:rPr>
        <w:t xml:space="preserve"> </w:t>
      </w:r>
      <w:r>
        <w:t>n</w:t>
      </w:r>
      <w:r>
        <w:rPr>
          <w:spacing w:val="-1"/>
        </w:rPr>
        <w:t>e</w:t>
      </w:r>
      <w:r>
        <w:t>e</w:t>
      </w:r>
      <w:r>
        <w:rPr>
          <w:spacing w:val="-1"/>
        </w:rPr>
        <w:t>d</w:t>
      </w:r>
      <w:r>
        <w:t>s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l</w:t>
      </w:r>
      <w:r>
        <w:t>o</w:t>
      </w:r>
      <w:r>
        <w:rPr>
          <w:spacing w:val="-4"/>
        </w:rPr>
        <w:t>o</w:t>
      </w:r>
      <w:r>
        <w:t>k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spacing w:val="3"/>
        </w:rPr>
        <w:t>f</w:t>
      </w:r>
      <w:r>
        <w:rPr>
          <w:spacing w:val="-2"/>
        </w:rPr>
        <w:t>i</w:t>
      </w:r>
      <w:r>
        <w:t>nd</w:t>
      </w:r>
      <w:r>
        <w:rPr>
          <w:spacing w:val="-2"/>
        </w:rPr>
        <w:t xml:space="preserve"> </w:t>
      </w:r>
      <w:r>
        <w:t>h</w:t>
      </w:r>
      <w:r>
        <w:rPr>
          <w:spacing w:val="-1"/>
        </w:rPr>
        <w:t>e</w:t>
      </w:r>
      <w:r>
        <w:t>r</w:t>
      </w:r>
      <w:r>
        <w:rPr>
          <w:spacing w:val="-1"/>
        </w:rPr>
        <w:t xml:space="preserve"> </w:t>
      </w:r>
      <w:r>
        <w:t>d</w:t>
      </w:r>
      <w:r>
        <w:rPr>
          <w:spacing w:val="-4"/>
        </w:rPr>
        <w:t>o</w:t>
      </w:r>
      <w:r>
        <w:t>g:</w:t>
      </w:r>
    </w:p>
    <w:p w:rsidR="00390CA3" w:rsidRDefault="00390CA3">
      <w:pPr>
        <w:spacing w:before="1" w:line="200" w:lineRule="exact"/>
        <w:rPr>
          <w:sz w:val="20"/>
          <w:szCs w:val="20"/>
        </w:rPr>
      </w:pPr>
    </w:p>
    <w:p w:rsidR="00390CA3" w:rsidRDefault="00BD6A69">
      <w:pPr>
        <w:pStyle w:val="Heading6"/>
        <w:ind w:left="650"/>
        <w:rPr>
          <w:i w:val="0"/>
        </w:rPr>
      </w:pPr>
      <w:r>
        <w:rPr>
          <w:noProof/>
          <w:lang w:val="en-AU" w:eastAsia="en-AU"/>
        </w:rPr>
        <mc:AlternateContent>
          <mc:Choice Requires="wpg">
            <w:drawing>
              <wp:anchor distT="0" distB="0" distL="114300" distR="114300" simplePos="0" relativeHeight="503311428" behindDoc="1" locked="0" layoutInCell="1" allowOverlap="1">
                <wp:simplePos x="0" y="0"/>
                <wp:positionH relativeFrom="page">
                  <wp:posOffset>919480</wp:posOffset>
                </wp:positionH>
                <wp:positionV relativeFrom="paragraph">
                  <wp:posOffset>187960</wp:posOffset>
                </wp:positionV>
                <wp:extent cx="5760085" cy="1270"/>
                <wp:effectExtent l="5080" t="6985" r="6985" b="10795"/>
                <wp:wrapNone/>
                <wp:docPr id="882" name="Group 5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0085" cy="1270"/>
                          <a:chOff x="1448" y="296"/>
                          <a:chExt cx="9071" cy="2"/>
                        </a:xfrm>
                      </wpg:grpSpPr>
                      <wps:wsp>
                        <wps:cNvPr id="883" name="Freeform 544"/>
                        <wps:cNvSpPr>
                          <a:spLocks/>
                        </wps:cNvSpPr>
                        <wps:spPr bwMode="auto">
                          <a:xfrm>
                            <a:off x="1448" y="296"/>
                            <a:ext cx="9071" cy="2"/>
                          </a:xfrm>
                          <a:custGeom>
                            <a:avLst/>
                            <a:gdLst>
                              <a:gd name="T0" fmla="+- 0 1448 1448"/>
                              <a:gd name="T1" fmla="*/ T0 w 9071"/>
                              <a:gd name="T2" fmla="+- 0 10519 1448"/>
                              <a:gd name="T3" fmla="*/ T2 w 9071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9071">
                                <a:moveTo>
                                  <a:pt x="0" y="0"/>
                                </a:moveTo>
                                <a:lnTo>
                                  <a:pt x="9071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8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43" o:spid="_x0000_s1026" style="position:absolute;margin-left:72.4pt;margin-top:14.8pt;width:453.55pt;height:.1pt;z-index:-5052;mso-position-horizontal-relative:page" coordorigin="1448,296" coordsize="907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0TFYAMAAOkHAAAOAAAAZHJzL2Uyb0RvYy54bWykVduO2zYQfS/QfyD42MKry8o3YbVB4Mui&#10;QJoEiPsBNEVdUIlUSdrypui/dziUvFpvgxapH2RSM5o5c+b28O7SNuQstKmVzGh0F1IiJFd5LcuM&#10;/nbYz1aUGMtkzholRUafhaHvHn/84aHvUhGrSjW50ASMSJP2XUYra7s0CAyvRMvMneqEBGGhdMss&#10;XHUZ5Jr1YL1tgjgMF0GvdN5pxYUx8HbrhfQR7ReF4PZTURhhSZNRwGbxqfF5dM/g8YGlpWZdVfMB&#10;BvsOFC2rJTi9mtoyy8hJ129MtTXXyqjC3nHVBqooai4wBogmCm+iedLq1GEsZdqX3ZUmoPaGp+82&#10;yz+eP2tS5xldrWJKJGshSeiXzJN7R0/flSloPenuS/dZ+xjh+EHx3w2Ig1u5u5demRz7X1UOBtnJ&#10;KqTnUujWmYDAyQWz8HzNgrhYwuHlfLkIw9WcEg6yKF4OSeIVZNJ9FCUJFBXI4vXC549Xu+HbdbiM&#10;/IexEwUs9R4R5YDKhQTFZl74NP+Pzy8V6wSmyTimrnzej3zutRCuhIHSxFOKiiOfZkrmROJgGuD8&#10;X2l8y8jI5bf4YCk/GfskFGaDnT8Y6zshhxPmOB9q4QBdU7QNNMXPMxIS5wofnvnyqga0e7WfAnII&#10;SU/Q9WB0tAUVNrUVzqP1PxoD5l6MxRNjkNByhMiqETW/yAE2nAhzoyfEcuuUcRVzAHBjnYEFUHIh&#10;fkMXfN/q+m8GFxpmyu000ZTANDl6TjpmHTLnwh1Jn1Hkwr1o1VkcFIrsTQOAkxdpI6daPosTVF4M&#10;XzgHWOZXpw7rJLVS7eumwTQ00kFZ3i8WyI1RTZ07oUNjdHncNJqcGczJVeh+Q/+8UoN5JHM0VgmW&#10;74azZXXjz+C8QW6h/gYKXCXiIPxzHa53q90qmSXxYjdLwu129n6/SWaLfbScb++3m802+stBi5K0&#10;qvNcSIduHMpR8t+adFgPfpxex/KrKF4Fu8ff22CD1zCQZIhl/MfoYKr4DvUj5ajyZ+hWrfyWga0I&#10;h0rpr5T0sGEyav44MS0oaX6RMHLW0EtuJeElmS9juOip5DiVMMnBVEYthQJ3x431a+zU6bqswFOE&#10;aZXqPQzbonb9jPg8quECUw9PuE8wlmH3uYU1vaPWy4Z+/BsAAP//AwBQSwMEFAAGAAgAAAAhAFWa&#10;KH/fAAAACgEAAA8AAABkcnMvZG93bnJldi54bWxMj0FrwkAQhe+F/odlCr3VTayKxmxEpO1JCtVC&#10;8TZmxySYnQ3ZNYn/vptTe3zzHu99k24GU4uOWldZVhBPIhDEudUVFwq+j+8vSxDOI2usLZOCOznY&#10;ZI8PKSba9vxF3cEXIpSwS1BB6X2TSOnykgy6iW2Ig3exrUEfZFtI3WIfyk0tp1G0kAYrDgslNrQr&#10;Kb8ebkbBR4/99jV+6/bXy+5+Os4/f/YxKfX8NGzXIDwN/i8MI35Ahywwne2NtRN10LNZQPcKpqsF&#10;iDEQzeMViPN4WYLMUvn/hewXAAD//wMAUEsBAi0AFAAGAAgAAAAhALaDOJL+AAAA4QEAABMAAAAA&#10;AAAAAAAAAAAAAAAAAFtDb250ZW50X1R5cGVzXS54bWxQSwECLQAUAAYACAAAACEAOP0h/9YAAACU&#10;AQAACwAAAAAAAAAAAAAAAAAvAQAAX3JlbHMvLnJlbHNQSwECLQAUAAYACAAAACEAjpNExWADAADp&#10;BwAADgAAAAAAAAAAAAAAAAAuAgAAZHJzL2Uyb0RvYy54bWxQSwECLQAUAAYACAAAACEAVZoof98A&#10;AAAKAQAADwAAAAAAAAAAAAAAAAC6BQAAZHJzL2Rvd25yZXYueG1sUEsFBgAAAAAEAAQA8wAAAMYG&#10;AAAAAA==&#10;">
                <v:shape id="Freeform 544" o:spid="_x0000_s1027" style="position:absolute;left:1448;top:296;width:9071;height:2;visibility:visible;mso-wrap-style:square;v-text-anchor:top" coordsize="907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/VIMQA&#10;AADcAAAADwAAAGRycy9kb3ducmV2LnhtbESPT2vCQBTE7wW/w/IEb82mCiVNXUUKBQ8iGnPx9si+&#10;JsHs25Dd/PHbu0LB4zAzv2HW28k0YqDO1ZYVfEQxCOLC6ppLBfnl9z0B4TyyxsYyKbiTg+1m9rbG&#10;VNuRzzRkvhQBwi5FBZX3bSqlKyoy6CLbEgfvz3YGfZBdKXWHY4CbRi7j+FMarDksVNjST0XFLeuN&#10;guOQH+LW6ux6vXzdyh3RqR56pRbzafcNwtPkX+H/9l4rSJIVPM+EIyA3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Kf1SDEAAAA3AAAAA8AAAAAAAAAAAAAAAAAmAIAAGRycy9k&#10;b3ducmV2LnhtbFBLBQYAAAAABAAEAPUAAACJAwAAAAA=&#10;" path="m,l9071,e" filled="f" strokecolor="maroon" strokeweight=".58pt">
                  <v:path arrowok="t" o:connecttype="custom" o:connectlocs="0,0;9071,0" o:connectangles="0,0"/>
                </v:shape>
                <w10:wrap anchorx="page"/>
              </v:group>
            </w:pict>
          </mc:Fallback>
        </mc:AlternateContent>
      </w:r>
      <w:r>
        <w:rPr>
          <w:color w:val="800000"/>
        </w:rPr>
        <w:t>Circle</w:t>
      </w:r>
    </w:p>
    <w:p w:rsidR="00390CA3" w:rsidRDefault="00390CA3">
      <w:pPr>
        <w:spacing w:before="6" w:line="150" w:lineRule="exact"/>
        <w:rPr>
          <w:sz w:val="15"/>
          <w:szCs w:val="15"/>
        </w:rPr>
      </w:pPr>
    </w:p>
    <w:p w:rsidR="00390CA3" w:rsidRDefault="00BD6A69">
      <w:pPr>
        <w:pStyle w:val="Heading5"/>
        <w:numPr>
          <w:ilvl w:val="0"/>
          <w:numId w:val="5"/>
        </w:numPr>
        <w:tabs>
          <w:tab w:val="left" w:pos="386"/>
        </w:tabs>
        <w:spacing w:before="72"/>
        <w:ind w:left="386" w:hanging="248"/>
      </w:pPr>
      <w:r>
        <w:rPr>
          <w:spacing w:val="-2"/>
        </w:rPr>
        <w:t>U</w:t>
      </w:r>
      <w:r>
        <w:t>s</w:t>
      </w:r>
      <w:r>
        <w:rPr>
          <w:spacing w:val="-2"/>
        </w:rPr>
        <w:t>i</w:t>
      </w:r>
      <w:r>
        <w:rPr>
          <w:spacing w:val="-3"/>
        </w:rPr>
        <w:t>n</w:t>
      </w:r>
      <w:r>
        <w:t>g the</w:t>
      </w:r>
      <w:r>
        <w:rPr>
          <w:spacing w:val="-2"/>
        </w:rPr>
        <w:t xml:space="preserve"> </w:t>
      </w:r>
      <w:r>
        <w:t>ma</w:t>
      </w:r>
      <w:r>
        <w:rPr>
          <w:spacing w:val="-4"/>
        </w:rPr>
        <w:t>p</w:t>
      </w:r>
      <w:r>
        <w:t>,</w:t>
      </w:r>
      <w:r>
        <w:rPr>
          <w:spacing w:val="2"/>
        </w:rPr>
        <w:t xml:space="preserve"> </w:t>
      </w:r>
      <w:r>
        <w:rPr>
          <w:spacing w:val="-3"/>
        </w:rPr>
        <w:t>w</w:t>
      </w:r>
      <w:r>
        <w:t>h</w:t>
      </w:r>
      <w:r>
        <w:rPr>
          <w:spacing w:val="-1"/>
        </w:rPr>
        <w:t>e</w:t>
      </w:r>
      <w:r>
        <w:t>re</w:t>
      </w:r>
      <w:r>
        <w:rPr>
          <w:spacing w:val="-2"/>
        </w:rPr>
        <w:t xml:space="preserve"> wil</w:t>
      </w:r>
      <w:r>
        <w:t xml:space="preserve">l </w:t>
      </w:r>
      <w:r>
        <w:rPr>
          <w:spacing w:val="1"/>
        </w:rPr>
        <w:t>T</w:t>
      </w:r>
      <w:r>
        <w:t>racy</w:t>
      </w:r>
      <w:r>
        <w:rPr>
          <w:spacing w:val="-4"/>
        </w:rPr>
        <w:t xml:space="preserve"> </w:t>
      </w:r>
      <w:r>
        <w:rPr>
          <w:spacing w:val="3"/>
        </w:rPr>
        <w:t>f</w:t>
      </w:r>
      <w:r>
        <w:rPr>
          <w:spacing w:val="-2"/>
        </w:rPr>
        <w:t>i</w:t>
      </w:r>
      <w:r>
        <w:t>nd h</w:t>
      </w:r>
      <w:r>
        <w:rPr>
          <w:spacing w:val="-4"/>
        </w:rPr>
        <w:t>e</w:t>
      </w:r>
      <w:r>
        <w:t>r</w:t>
      </w:r>
      <w:r>
        <w:rPr>
          <w:spacing w:val="1"/>
        </w:rPr>
        <w:t xml:space="preserve"> </w:t>
      </w:r>
      <w:r>
        <w:rPr>
          <w:spacing w:val="-3"/>
        </w:rPr>
        <w:t>e</w:t>
      </w:r>
      <w:r>
        <w:t>sca</w:t>
      </w:r>
      <w:r>
        <w:rPr>
          <w:spacing w:val="-4"/>
        </w:rPr>
        <w:t>p</w:t>
      </w:r>
      <w:r>
        <w:t xml:space="preserve">ed </w:t>
      </w:r>
      <w:r>
        <w:rPr>
          <w:spacing w:val="3"/>
        </w:rPr>
        <w:t>f</w:t>
      </w:r>
      <w:r>
        <w:t>o</w:t>
      </w:r>
      <w:r>
        <w:rPr>
          <w:spacing w:val="-4"/>
        </w:rPr>
        <w:t>u</w:t>
      </w:r>
      <w:r>
        <w:rPr>
          <w:spacing w:val="1"/>
        </w:rPr>
        <w:t>r</w:t>
      </w:r>
      <w:r>
        <w:t>-</w:t>
      </w:r>
      <w:r>
        <w:rPr>
          <w:spacing w:val="-2"/>
        </w:rPr>
        <w:t>l</w:t>
      </w:r>
      <w:r>
        <w:rPr>
          <w:spacing w:val="-3"/>
        </w:rPr>
        <w:t>e</w:t>
      </w:r>
      <w:r>
        <w:t>g</w:t>
      </w:r>
      <w:r>
        <w:rPr>
          <w:spacing w:val="1"/>
        </w:rPr>
        <w:t>g</w:t>
      </w:r>
      <w:r>
        <w:t>ed</w:t>
      </w:r>
      <w:r>
        <w:rPr>
          <w:spacing w:val="-2"/>
        </w:rPr>
        <w:t xml:space="preserve"> </w:t>
      </w:r>
      <w:r>
        <w:t>f</w:t>
      </w:r>
      <w:r>
        <w:rPr>
          <w:spacing w:val="-3"/>
        </w:rPr>
        <w:t>u</w:t>
      </w:r>
      <w:r>
        <w:rPr>
          <w:spacing w:val="1"/>
        </w:rPr>
        <w:t>g</w:t>
      </w:r>
      <w:r>
        <w:rPr>
          <w:spacing w:val="-2"/>
        </w:rPr>
        <w:t>i</w:t>
      </w:r>
      <w:r>
        <w:t>t</w:t>
      </w:r>
      <w:r>
        <w:rPr>
          <w:spacing w:val="-2"/>
        </w:rPr>
        <w:t>i</w:t>
      </w:r>
      <w:r>
        <w:rPr>
          <w:spacing w:val="-3"/>
        </w:rPr>
        <w:t>v</w:t>
      </w:r>
      <w:r>
        <w:t>e?</w:t>
      </w:r>
    </w:p>
    <w:p w:rsidR="00390CA3" w:rsidRDefault="00390CA3">
      <w:pPr>
        <w:spacing w:before="10" w:line="190" w:lineRule="exact"/>
        <w:rPr>
          <w:sz w:val="19"/>
          <w:szCs w:val="19"/>
        </w:rPr>
      </w:pPr>
    </w:p>
    <w:p w:rsidR="00390CA3" w:rsidRDefault="00BD6A69">
      <w:pPr>
        <w:pStyle w:val="Heading6"/>
        <w:ind w:left="650"/>
        <w:rPr>
          <w:i w:val="0"/>
        </w:rPr>
      </w:pPr>
      <w:r>
        <w:rPr>
          <w:noProof/>
          <w:lang w:val="en-AU" w:eastAsia="en-AU"/>
        </w:rPr>
        <mc:AlternateContent>
          <mc:Choice Requires="wpg">
            <w:drawing>
              <wp:anchor distT="0" distB="0" distL="114300" distR="114300" simplePos="0" relativeHeight="503311429" behindDoc="1" locked="0" layoutInCell="1" allowOverlap="1">
                <wp:simplePos x="0" y="0"/>
                <wp:positionH relativeFrom="page">
                  <wp:posOffset>919480</wp:posOffset>
                </wp:positionH>
                <wp:positionV relativeFrom="paragraph">
                  <wp:posOffset>186055</wp:posOffset>
                </wp:positionV>
                <wp:extent cx="5760085" cy="1270"/>
                <wp:effectExtent l="5080" t="5080" r="6985" b="12700"/>
                <wp:wrapNone/>
                <wp:docPr id="880" name="Group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0085" cy="1270"/>
                          <a:chOff x="1448" y="293"/>
                          <a:chExt cx="9071" cy="2"/>
                        </a:xfrm>
                      </wpg:grpSpPr>
                      <wps:wsp>
                        <wps:cNvPr id="881" name="Freeform 542"/>
                        <wps:cNvSpPr>
                          <a:spLocks/>
                        </wps:cNvSpPr>
                        <wps:spPr bwMode="auto">
                          <a:xfrm>
                            <a:off x="1448" y="293"/>
                            <a:ext cx="9071" cy="2"/>
                          </a:xfrm>
                          <a:custGeom>
                            <a:avLst/>
                            <a:gdLst>
                              <a:gd name="T0" fmla="+- 0 1448 1448"/>
                              <a:gd name="T1" fmla="*/ T0 w 9071"/>
                              <a:gd name="T2" fmla="+- 0 10519 1448"/>
                              <a:gd name="T3" fmla="*/ T2 w 9071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9071">
                                <a:moveTo>
                                  <a:pt x="0" y="0"/>
                                </a:moveTo>
                                <a:lnTo>
                                  <a:pt x="9071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8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41" o:spid="_x0000_s1026" style="position:absolute;margin-left:72.4pt;margin-top:14.65pt;width:453.55pt;height:.1pt;z-index:-5051;mso-position-horizontal-relative:page" coordorigin="1448,293" coordsize="907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KReYQMAAOkHAAAOAAAAZHJzL2Uyb0RvYy54bWykVduO2zYQfS/QfyD42MKry8o3YbVB4Mui&#10;QJoEiPsBNEVdUIlUSdrypui/dziUvFpvgxapH2RSM5o5c+b28O7SNuQstKmVzGh0F1IiJFd5LcuM&#10;/nbYz1aUGMtkzholRUafhaHvHn/84aHvUhGrSjW50ASMSJP2XUYra7s0CAyvRMvMneqEBGGhdMss&#10;XHUZ5Jr1YL1tgjgMF0GvdN5pxYUx8HbrhfQR7ReF4PZTURhhSZNRwGbxqfF5dM/g8YGlpWZdVfMB&#10;BvsOFC2rJTi9mtoyy8hJ129MtTXXyqjC3nHVBqooai4wBogmCm+iedLq1GEsZdqX3ZUmoPaGp+82&#10;yz+eP2tS5xldrYAfyVpIEvol8yRy9PRdmYLWk+6+dJ+1jxGOHxT/3YA4uJW7e+mVybH/VeVgkJ2s&#10;QnouhW6dCQicXDALz9csiIslHF7Ol4swXM0p4SCL4uWQJF5BJt1HUZJAUYEsXt/7/PFqN3y7DpeR&#10;/zB2ooCl3iOiHFC5kKDYzAuf5v/x+aVincA0GcfUlU9A4vncayFcCQOlCMv5B8WRTzMlcyJxagY4&#10;/1ca3zIycvktPljKT8Y+CYXZYOcPxvpOyOGEOc4H7AeoiqJtoCl+npGQOFf4GDrnqgbBerWfAnII&#10;SU/Q9WB0tBWPSt5WOI/W/2jsftRzxuKJMUhoOUJk1YiaX+QAG06EudETYrl1yriKOQC4sc7AAii5&#10;EL+hC75vdf03gwsNM+V2mmhKYJocPScdsw6Zc+GOpM8ocuFetOosDgpF9qYBwMmLtJFTLZ/FCSov&#10;hi+cAyzzq1OHdZJaqfZ102AaGumgLO8XC+TGqKbOndChMbo8bhpNzgzm5Cp0v6F/XqnBPJI5GqsE&#10;y3fD2bK68Wdw3iC3UH8DBa4ScRD+uQ7Xu9VulcySeLGbJeF2O3u/3ySzxT5azrf3281mG/3loEVJ&#10;WtV5LqRDNw7lKPlvTTqsBz9Or2P5VRSvgt3j722wwWsYSDLEMv5jdDBVfIf6kXJU+TN0q1Z+y8BW&#10;hEOl9FdKetgwGTV/nJgWlDS/SBg5a+glt5LwksyXMVz0VHKcSpjkYCqjlkKBu+PG+jV26nRdVuAp&#10;wrRK9R6GbVG7fkZ8HtVwgamHJ9wnGMuw+9zCmt5R62VDP/4NAAD//wMAUEsDBBQABgAIAAAAIQDK&#10;S6Cm4AAAAAoBAAAPAAAAZHJzL2Rvd25yZXYueG1sTI9BS8NAEIXvgv9hGcGb3aRtxMZsSinqqQht&#10;BfE2zU6T0OxsyG6T9N+7OenxzXu89022Hk0jeupcbVlBPItAEBdW11wq+Dq+P72AcB5ZY2OZFNzI&#10;wTq/v8sw1XbgPfUHX4pQwi5FBZX3bSqlKyoy6Ga2JQ7e2XYGfZBdKXWHQyg3jZxH0bM0WHNYqLCl&#10;bUXF5XA1Cj4GHDaL+K3fXc7b288x+fzexaTU48O4eQXhafR/YZjwAzrkgelkr6ydaIJeLgO6VzBf&#10;LUBMgSiJVyBO0yUBmWfy/wv5LwAAAP//AwBQSwECLQAUAAYACAAAACEAtoM4kv4AAADhAQAAEwAA&#10;AAAAAAAAAAAAAAAAAAAAW0NvbnRlbnRfVHlwZXNdLnhtbFBLAQItABQABgAIAAAAIQA4/SH/1gAA&#10;AJQBAAALAAAAAAAAAAAAAAAAAC8BAABfcmVscy8ucmVsc1BLAQItABQABgAIAAAAIQA8vKReYQMA&#10;AOkHAAAOAAAAAAAAAAAAAAAAAC4CAABkcnMvZTJvRG9jLnhtbFBLAQItABQABgAIAAAAIQDKS6Cm&#10;4AAAAAoBAAAPAAAAAAAAAAAAAAAAALsFAABkcnMvZG93bnJldi54bWxQSwUGAAAAAAQABADzAAAA&#10;yAYAAAAA&#10;">
                <v:shape id="Freeform 542" o:spid="_x0000_s1027" style="position:absolute;left:1448;top:293;width:9071;height:2;visibility:visible;mso-wrap-style:square;v-text-anchor:top" coordsize="907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HuzMAA&#10;AADcAAAADwAAAGRycy9kb3ducmV2LnhtbESPwQrCMBBE74L/EFbwpqkepFajiCB4ENHqxdvSrG2x&#10;2ZQm1vr3RhA8DjPzhlmuO1OJlhpXWlYwGUcgiDOrS84VXC+7UQzCeWSNlWVS8CYH61W/t8RE2xef&#10;qU19LgKEXYIKCu/rREqXFWTQjW1NHLy7bQz6IJtc6gZfAW4qOY2imTRYclgosKZtQdkjfRoFx/Z6&#10;iGqr09vtMn/kG6JT2T6VGg66zQKEp87/w7/2XiuI4wl8z4QjIFc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QHuzMAAAADcAAAADwAAAAAAAAAAAAAAAACYAgAAZHJzL2Rvd25y&#10;ZXYueG1sUEsFBgAAAAAEAAQA9QAAAIUDAAAAAA==&#10;" path="m,l9071,e" filled="f" strokecolor="maroon" strokeweight=".58pt">
                  <v:path arrowok="t" o:connecttype="custom" o:connectlocs="0,0;9071,0" o:connectangles="0,0"/>
                </v:shape>
                <w10:wrap anchorx="page"/>
              </v:group>
            </w:pict>
          </mc:Fallback>
        </mc:AlternateContent>
      </w:r>
      <w:r>
        <w:rPr>
          <w:color w:val="800000"/>
        </w:rPr>
        <w:t>Corner</w:t>
      </w:r>
      <w:r>
        <w:rPr>
          <w:color w:val="800000"/>
          <w:spacing w:val="-2"/>
        </w:rPr>
        <w:t xml:space="preserve"> </w:t>
      </w:r>
      <w:r>
        <w:rPr>
          <w:color w:val="800000"/>
        </w:rPr>
        <w:t>of Bo</w:t>
      </w:r>
      <w:r>
        <w:rPr>
          <w:color w:val="800000"/>
          <w:spacing w:val="-1"/>
        </w:rPr>
        <w:t>n</w:t>
      </w:r>
      <w:r>
        <w:rPr>
          <w:color w:val="800000"/>
        </w:rPr>
        <w:t>e</w:t>
      </w:r>
      <w:r>
        <w:rPr>
          <w:color w:val="800000"/>
          <w:spacing w:val="-2"/>
        </w:rPr>
        <w:t xml:space="preserve"> </w:t>
      </w:r>
      <w:r>
        <w:rPr>
          <w:color w:val="800000"/>
        </w:rPr>
        <w:t>L</w:t>
      </w:r>
      <w:r>
        <w:rPr>
          <w:color w:val="800000"/>
          <w:spacing w:val="-1"/>
        </w:rPr>
        <w:t>an</w:t>
      </w:r>
      <w:r>
        <w:rPr>
          <w:color w:val="800000"/>
        </w:rPr>
        <w:t>e a</w:t>
      </w:r>
      <w:r>
        <w:rPr>
          <w:color w:val="800000"/>
          <w:spacing w:val="-1"/>
        </w:rPr>
        <w:t>n</w:t>
      </w:r>
      <w:r>
        <w:rPr>
          <w:color w:val="800000"/>
        </w:rPr>
        <w:t>d</w:t>
      </w:r>
      <w:r>
        <w:rPr>
          <w:color w:val="800000"/>
          <w:spacing w:val="-1"/>
        </w:rPr>
        <w:t xml:space="preserve"> </w:t>
      </w:r>
      <w:r>
        <w:rPr>
          <w:color w:val="800000"/>
          <w:spacing w:val="-3"/>
        </w:rPr>
        <w:t>N</w:t>
      </w:r>
      <w:r>
        <w:rPr>
          <w:color w:val="800000"/>
        </w:rPr>
        <w:t>ewh</w:t>
      </w:r>
      <w:r>
        <w:rPr>
          <w:color w:val="800000"/>
          <w:spacing w:val="-1"/>
        </w:rPr>
        <w:t>a</w:t>
      </w:r>
      <w:r>
        <w:rPr>
          <w:color w:val="800000"/>
        </w:rPr>
        <w:t>m</w:t>
      </w:r>
      <w:r>
        <w:rPr>
          <w:color w:val="800000"/>
          <w:spacing w:val="-2"/>
        </w:rPr>
        <w:t xml:space="preserve"> </w:t>
      </w:r>
      <w:r>
        <w:rPr>
          <w:color w:val="800000"/>
        </w:rPr>
        <w:t>Dri</w:t>
      </w:r>
      <w:r>
        <w:rPr>
          <w:color w:val="800000"/>
          <w:spacing w:val="-3"/>
        </w:rPr>
        <w:t>v</w:t>
      </w:r>
      <w:r>
        <w:rPr>
          <w:color w:val="800000"/>
        </w:rPr>
        <w:t>e</w:t>
      </w:r>
    </w:p>
    <w:p w:rsidR="00390CA3" w:rsidRDefault="00390CA3">
      <w:pPr>
        <w:sectPr w:rsidR="00390CA3">
          <w:footerReference w:type="default" r:id="rId163"/>
          <w:pgSz w:w="11907" w:h="16840"/>
          <w:pgMar w:top="1560" w:right="1280" w:bottom="780" w:left="1280" w:header="0" w:footer="585" w:gutter="0"/>
          <w:cols w:space="720"/>
        </w:sectPr>
      </w:pPr>
    </w:p>
    <w:p w:rsidR="00390CA3" w:rsidRDefault="00390CA3">
      <w:pPr>
        <w:spacing w:line="120" w:lineRule="exact"/>
        <w:rPr>
          <w:sz w:val="12"/>
          <w:szCs w:val="12"/>
        </w:rPr>
      </w:pPr>
    </w:p>
    <w:p w:rsidR="00390CA3" w:rsidRDefault="00BD6A69">
      <w:pPr>
        <w:ind w:left="138" w:right="15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color w:val="800000"/>
          <w:spacing w:val="1"/>
          <w:sz w:val="28"/>
          <w:szCs w:val="28"/>
        </w:rPr>
        <w:t>M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ap</w:t>
      </w:r>
      <w:r>
        <w:rPr>
          <w:rFonts w:ascii="Arial" w:eastAsia="Arial" w:hAnsi="Arial" w:cs="Arial"/>
          <w:b/>
          <w:bCs/>
          <w:color w:val="800000"/>
          <w:spacing w:val="-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o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f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Q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u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ake</w:t>
      </w:r>
      <w:r>
        <w:rPr>
          <w:rFonts w:ascii="Arial" w:eastAsia="Arial" w:hAnsi="Arial" w:cs="Arial"/>
          <w:b/>
          <w:bCs/>
          <w:color w:val="800000"/>
          <w:spacing w:val="-3"/>
          <w:sz w:val="28"/>
          <w:szCs w:val="28"/>
        </w:rPr>
        <w:t>v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i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l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le</w:t>
      </w:r>
    </w:p>
    <w:p w:rsidR="00390CA3" w:rsidRDefault="00390CA3">
      <w:pPr>
        <w:spacing w:before="10" w:line="190" w:lineRule="exact"/>
        <w:rPr>
          <w:sz w:val="19"/>
          <w:szCs w:val="19"/>
        </w:rPr>
      </w:pPr>
    </w:p>
    <w:p w:rsidR="00390CA3" w:rsidRDefault="00BD6A69">
      <w:pPr>
        <w:pStyle w:val="Heading5"/>
        <w:spacing w:line="265" w:lineRule="auto"/>
        <w:ind w:right="254"/>
      </w:pPr>
      <w:r>
        <w:rPr>
          <w:spacing w:val="4"/>
        </w:rPr>
        <w:t>W</w:t>
      </w:r>
      <w:r>
        <w:rPr>
          <w:spacing w:val="-3"/>
        </w:rPr>
        <w:t>he</w:t>
      </w:r>
      <w:r>
        <w:t>n an</w:t>
      </w:r>
      <w:r>
        <w:rPr>
          <w:spacing w:val="-2"/>
        </w:rPr>
        <w:t xml:space="preserve"> </w:t>
      </w:r>
      <w:r>
        <w:t>e</w:t>
      </w:r>
      <w:r>
        <w:rPr>
          <w:spacing w:val="-1"/>
        </w:rPr>
        <w:t>a</w:t>
      </w:r>
      <w:r>
        <w:rPr>
          <w:spacing w:val="-2"/>
        </w:rPr>
        <w:t>r</w:t>
      </w:r>
      <w:r>
        <w:t>t</w:t>
      </w:r>
      <w:r>
        <w:rPr>
          <w:spacing w:val="-3"/>
        </w:rPr>
        <w:t>h</w:t>
      </w:r>
      <w:r>
        <w:rPr>
          <w:spacing w:val="1"/>
        </w:rPr>
        <w:t>q</w:t>
      </w:r>
      <w:r>
        <w:t>u</w:t>
      </w:r>
      <w:r>
        <w:rPr>
          <w:spacing w:val="-4"/>
        </w:rPr>
        <w:t>a</w:t>
      </w:r>
      <w:r>
        <w:rPr>
          <w:spacing w:val="2"/>
        </w:rPr>
        <w:t>k</w:t>
      </w:r>
      <w:r>
        <w:t xml:space="preserve">e </w:t>
      </w:r>
      <w:r>
        <w:rPr>
          <w:spacing w:val="-3"/>
        </w:rPr>
        <w:t>o</w:t>
      </w:r>
      <w:r>
        <w:t>c</w:t>
      </w:r>
      <w:r>
        <w:rPr>
          <w:spacing w:val="-3"/>
        </w:rPr>
        <w:t>c</w:t>
      </w:r>
      <w:r>
        <w:t>urs, se</w:t>
      </w:r>
      <w:r>
        <w:rPr>
          <w:spacing w:val="-2"/>
        </w:rPr>
        <w:t>i</w:t>
      </w:r>
      <w:r>
        <w:t>sm</w:t>
      </w:r>
      <w:r>
        <w:rPr>
          <w:spacing w:val="-3"/>
        </w:rPr>
        <w:t>o</w:t>
      </w:r>
      <w:r>
        <w:t>graphs</w:t>
      </w:r>
      <w:r>
        <w:rPr>
          <w:spacing w:val="-2"/>
        </w:rPr>
        <w:t xml:space="preserve"> i</w:t>
      </w:r>
      <w:r>
        <w:t xml:space="preserve">n </w:t>
      </w:r>
      <w:r>
        <w:rPr>
          <w:spacing w:val="1"/>
        </w:rPr>
        <w:t>m</w:t>
      </w:r>
      <w:r>
        <w:rPr>
          <w:spacing w:val="-3"/>
        </w:rPr>
        <w:t>a</w:t>
      </w:r>
      <w:r>
        <w:t>ny</w:t>
      </w:r>
      <w:r>
        <w:rPr>
          <w:spacing w:val="-2"/>
        </w:rPr>
        <w:t xml:space="preserve"> l</w:t>
      </w:r>
      <w:r>
        <w:t>oc</w:t>
      </w:r>
      <w:r>
        <w:rPr>
          <w:spacing w:val="-1"/>
        </w:rPr>
        <w:t>a</w:t>
      </w:r>
      <w:r>
        <w:t>t</w:t>
      </w:r>
      <w:r>
        <w:rPr>
          <w:spacing w:val="-2"/>
        </w:rPr>
        <w:t>i</w:t>
      </w:r>
      <w:r>
        <w:t>o</w:t>
      </w:r>
      <w:r>
        <w:rPr>
          <w:spacing w:val="-1"/>
        </w:rPr>
        <w:t>n</w:t>
      </w:r>
      <w:r>
        <w:t>s</w:t>
      </w:r>
      <w:r>
        <w:rPr>
          <w:spacing w:val="4"/>
        </w:rPr>
        <w:t xml:space="preserve"> </w:t>
      </w:r>
      <w:r>
        <w:t>d</w:t>
      </w:r>
      <w:r>
        <w:rPr>
          <w:spacing w:val="-1"/>
        </w:rPr>
        <w:t>e</w:t>
      </w:r>
      <w:r>
        <w:t>te</w:t>
      </w:r>
      <w:r>
        <w:rPr>
          <w:spacing w:val="-3"/>
        </w:rPr>
        <w:t>c</w:t>
      </w:r>
      <w:r>
        <w:t xml:space="preserve">t the </w:t>
      </w:r>
      <w:r>
        <w:rPr>
          <w:spacing w:val="-3"/>
        </w:rPr>
        <w:t>s</w:t>
      </w:r>
      <w:r>
        <w:t>h</w:t>
      </w:r>
      <w:r>
        <w:rPr>
          <w:spacing w:val="-1"/>
        </w:rPr>
        <w:t>a</w:t>
      </w:r>
      <w:r>
        <w:rPr>
          <w:spacing w:val="2"/>
        </w:rPr>
        <w:t>k</w:t>
      </w:r>
      <w:r>
        <w:rPr>
          <w:spacing w:val="-2"/>
        </w:rPr>
        <w:t>i</w:t>
      </w:r>
      <w:r>
        <w:rPr>
          <w:spacing w:val="-3"/>
        </w:rPr>
        <w:t>n</w:t>
      </w:r>
      <w:r>
        <w:t>g</w:t>
      </w:r>
      <w:r>
        <w:rPr>
          <w:spacing w:val="2"/>
        </w:rPr>
        <w:t xml:space="preserve"> </w:t>
      </w:r>
      <w:r>
        <w:rPr>
          <w:spacing w:val="-3"/>
        </w:rPr>
        <w:t>o</w:t>
      </w:r>
      <w:r>
        <w:t>f</w:t>
      </w:r>
      <w:r>
        <w:rPr>
          <w:spacing w:val="-1"/>
        </w:rPr>
        <w:t xml:space="preserve"> </w:t>
      </w:r>
      <w:r>
        <w:t>the e</w:t>
      </w:r>
      <w:r>
        <w:rPr>
          <w:spacing w:val="-1"/>
        </w:rPr>
        <w:t>a</w:t>
      </w:r>
      <w:r>
        <w:t>rt</w:t>
      </w:r>
      <w:r>
        <w:rPr>
          <w:spacing w:val="-3"/>
        </w:rPr>
        <w:t>h</w:t>
      </w:r>
      <w:r>
        <w:t>.</w:t>
      </w:r>
      <w:r>
        <w:rPr>
          <w:spacing w:val="2"/>
        </w:rPr>
        <w:t xml:space="preserve"> </w:t>
      </w:r>
      <w:r>
        <w:rPr>
          <w:spacing w:val="-3"/>
        </w:rPr>
        <w:t>F</w:t>
      </w:r>
      <w:r>
        <w:t>rom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</w:t>
      </w:r>
      <w:r>
        <w:rPr>
          <w:spacing w:val="-1"/>
        </w:rPr>
        <w:t>a</w:t>
      </w:r>
      <w:r>
        <w:t>ta</w:t>
      </w:r>
      <w:r>
        <w:rPr>
          <w:spacing w:val="-2"/>
        </w:rPr>
        <w:t xml:space="preserve"> t</w:t>
      </w:r>
      <w:r>
        <w:t>h</w:t>
      </w:r>
      <w:r>
        <w:rPr>
          <w:spacing w:val="-4"/>
        </w:rPr>
        <w:t>e</w:t>
      </w:r>
      <w:r>
        <w:t>y</w:t>
      </w:r>
      <w:r>
        <w:rPr>
          <w:spacing w:val="-2"/>
        </w:rPr>
        <w:t xml:space="preserve"> </w:t>
      </w:r>
      <w:r>
        <w:t>rec</w:t>
      </w:r>
      <w:r>
        <w:rPr>
          <w:spacing w:val="-1"/>
        </w:rPr>
        <w:t>o</w:t>
      </w:r>
      <w:r>
        <w:t>rd,</w:t>
      </w:r>
      <w:r>
        <w:rPr>
          <w:spacing w:val="-1"/>
        </w:rPr>
        <w:t xml:space="preserve"> </w:t>
      </w:r>
      <w:r>
        <w:t>se</w:t>
      </w:r>
      <w:r>
        <w:rPr>
          <w:spacing w:val="-2"/>
        </w:rPr>
        <w:t>i</w:t>
      </w:r>
      <w:r>
        <w:rPr>
          <w:spacing w:val="-3"/>
        </w:rPr>
        <w:t>s</w:t>
      </w:r>
      <w:r>
        <w:t>mo</w:t>
      </w:r>
      <w:r>
        <w:rPr>
          <w:spacing w:val="-2"/>
        </w:rPr>
        <w:t>l</w:t>
      </w:r>
      <w:r>
        <w:t>o</w:t>
      </w:r>
      <w:r>
        <w:rPr>
          <w:spacing w:val="1"/>
        </w:rPr>
        <w:t>g</w:t>
      </w:r>
      <w:r>
        <w:rPr>
          <w:spacing w:val="-2"/>
        </w:rPr>
        <w:t>i</w:t>
      </w:r>
      <w:r>
        <w:rPr>
          <w:spacing w:val="-3"/>
        </w:rPr>
        <w:t>s</w:t>
      </w:r>
      <w:r>
        <w:t>ts</w:t>
      </w:r>
      <w:r>
        <w:rPr>
          <w:spacing w:val="1"/>
        </w:rPr>
        <w:t xml:space="preserve"> </w:t>
      </w:r>
      <w:r>
        <w:rPr>
          <w:spacing w:val="-3"/>
        </w:rPr>
        <w:t>c</w:t>
      </w:r>
      <w:r>
        <w:t>an ca</w:t>
      </w:r>
      <w:r>
        <w:rPr>
          <w:spacing w:val="-2"/>
        </w:rPr>
        <w:t>l</w:t>
      </w:r>
      <w:r>
        <w:t>cu</w:t>
      </w:r>
      <w:r>
        <w:rPr>
          <w:spacing w:val="-2"/>
        </w:rPr>
        <w:t>l</w:t>
      </w:r>
      <w:r>
        <w:t>ate</w:t>
      </w:r>
      <w:r>
        <w:rPr>
          <w:spacing w:val="5"/>
        </w:rPr>
        <w:t xml:space="preserve"> </w:t>
      </w:r>
      <w:r>
        <w:t>h</w:t>
      </w:r>
      <w:r>
        <w:rPr>
          <w:spacing w:val="-1"/>
        </w:rPr>
        <w:t>o</w:t>
      </w:r>
      <w:r>
        <w:t>w</w:t>
      </w:r>
      <w:r>
        <w:rPr>
          <w:spacing w:val="-5"/>
        </w:rPr>
        <w:t xml:space="preserve"> </w:t>
      </w:r>
      <w:r>
        <w:rPr>
          <w:spacing w:val="3"/>
        </w:rPr>
        <w:t>f</w:t>
      </w:r>
      <w:r>
        <w:rPr>
          <w:spacing w:val="-3"/>
        </w:rPr>
        <w:t>a</w:t>
      </w:r>
      <w:r>
        <w:t>r</w:t>
      </w:r>
      <w:r>
        <w:rPr>
          <w:spacing w:val="-1"/>
        </w:rPr>
        <w:t xml:space="preserve"> </w:t>
      </w:r>
      <w:r>
        <w:t>fr</w:t>
      </w:r>
      <w:r>
        <w:rPr>
          <w:spacing w:val="-3"/>
        </w:rPr>
        <w:t>o</w:t>
      </w:r>
      <w:r>
        <w:t>m</w:t>
      </w:r>
      <w:r>
        <w:rPr>
          <w:spacing w:val="1"/>
        </w:rPr>
        <w:t xml:space="preserve"> </w:t>
      </w:r>
      <w:r>
        <w:t>e</w:t>
      </w:r>
      <w:r>
        <w:rPr>
          <w:spacing w:val="-1"/>
        </w:rPr>
        <w:t>a</w:t>
      </w:r>
      <w:r>
        <w:t>ch se</w:t>
      </w:r>
      <w:r>
        <w:rPr>
          <w:spacing w:val="-2"/>
        </w:rPr>
        <w:t>i</w:t>
      </w:r>
      <w:r>
        <w:t>sm</w:t>
      </w:r>
      <w:r>
        <w:rPr>
          <w:spacing w:val="-1"/>
        </w:rPr>
        <w:t>o</w:t>
      </w:r>
      <w:r>
        <w:t>m</w:t>
      </w:r>
      <w:r>
        <w:rPr>
          <w:spacing w:val="-3"/>
        </w:rPr>
        <w:t>e</w:t>
      </w:r>
      <w:r>
        <w:t>ter</w:t>
      </w:r>
      <w:r>
        <w:rPr>
          <w:spacing w:val="-1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2"/>
        </w:rPr>
        <w:t xml:space="preserve"> </w:t>
      </w:r>
      <w:r>
        <w:t>e</w:t>
      </w:r>
      <w:r>
        <w:rPr>
          <w:spacing w:val="-1"/>
        </w:rPr>
        <w:t>a</w:t>
      </w:r>
      <w:r>
        <w:rPr>
          <w:spacing w:val="-2"/>
        </w:rPr>
        <w:t>r</w:t>
      </w:r>
      <w:r>
        <w:t>t</w:t>
      </w:r>
      <w:r>
        <w:rPr>
          <w:spacing w:val="-3"/>
        </w:rPr>
        <w:t>h</w:t>
      </w:r>
      <w:r>
        <w:rPr>
          <w:spacing w:val="1"/>
        </w:rPr>
        <w:t>q</w:t>
      </w:r>
      <w:r>
        <w:rPr>
          <w:spacing w:val="-3"/>
        </w:rPr>
        <w:t>u</w:t>
      </w:r>
      <w:r>
        <w:t>a</w:t>
      </w:r>
      <w:r>
        <w:rPr>
          <w:spacing w:val="1"/>
        </w:rPr>
        <w:t>k</w:t>
      </w:r>
      <w:r>
        <w:t>e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>o</w:t>
      </w:r>
      <w:r>
        <w:t>k</w:t>
      </w:r>
      <w:r>
        <w:rPr>
          <w:spacing w:val="1"/>
        </w:rPr>
        <w:t xml:space="preserve"> </w:t>
      </w:r>
      <w:r>
        <w:t>p</w:t>
      </w:r>
      <w:r>
        <w:rPr>
          <w:spacing w:val="-2"/>
        </w:rPr>
        <w:t>l</w:t>
      </w:r>
      <w:r>
        <w:t>ac</w:t>
      </w:r>
      <w:r>
        <w:rPr>
          <w:spacing w:val="-1"/>
        </w:rPr>
        <w:t>e</w:t>
      </w:r>
      <w:r>
        <w:t>.</w:t>
      </w:r>
      <w:r>
        <w:rPr>
          <w:spacing w:val="-3"/>
        </w:rPr>
        <w:t xml:space="preserve"> </w:t>
      </w:r>
      <w:r>
        <w:rPr>
          <w:spacing w:val="1"/>
        </w:rPr>
        <w:t>T</w:t>
      </w:r>
      <w:r>
        <w:t>h</w:t>
      </w:r>
      <w:r>
        <w:rPr>
          <w:spacing w:val="-1"/>
        </w:rPr>
        <w:t>e</w:t>
      </w:r>
      <w:r>
        <w:t>y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th</w:t>
      </w:r>
      <w:r>
        <w:rPr>
          <w:spacing w:val="-1"/>
        </w:rPr>
        <w:t>e</w:t>
      </w:r>
      <w:r>
        <w:t>n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</w:t>
      </w:r>
      <w:r>
        <w:rPr>
          <w:spacing w:val="-3"/>
        </w:rPr>
        <w:t>e</w:t>
      </w:r>
      <w:r>
        <w:t>th</w:t>
      </w:r>
      <w:r>
        <w:rPr>
          <w:spacing w:val="-1"/>
        </w:rPr>
        <w:t>o</w:t>
      </w:r>
      <w:r>
        <w:t>d</w:t>
      </w:r>
      <w:r>
        <w:rPr>
          <w:spacing w:val="-2"/>
        </w:rPr>
        <w:t xml:space="preserve"> </w:t>
      </w:r>
      <w:r>
        <w:t>th</w:t>
      </w:r>
      <w:r>
        <w:rPr>
          <w:spacing w:val="-4"/>
        </w:rPr>
        <w:t>a</w:t>
      </w:r>
      <w:r>
        <w:t>t</w:t>
      </w:r>
      <w:r>
        <w:rPr>
          <w:spacing w:val="2"/>
        </w:rPr>
        <w:t xml:space="preserve"> </w:t>
      </w:r>
      <w:r>
        <w:rPr>
          <w:spacing w:val="-3"/>
        </w:rPr>
        <w:t>y</w:t>
      </w:r>
      <w:r>
        <w:t>ou h</w:t>
      </w:r>
      <w:r>
        <w:rPr>
          <w:spacing w:val="-1"/>
        </w:rPr>
        <w:t>a</w:t>
      </w:r>
      <w:r>
        <w:rPr>
          <w:spacing w:val="-3"/>
        </w:rPr>
        <w:t>v</w:t>
      </w:r>
      <w:r>
        <w:t xml:space="preserve">e </w:t>
      </w:r>
      <w:r>
        <w:rPr>
          <w:spacing w:val="1"/>
        </w:rPr>
        <w:t>j</w:t>
      </w:r>
      <w:r>
        <w:t>u</w:t>
      </w:r>
      <w:r>
        <w:rPr>
          <w:spacing w:val="-3"/>
        </w:rPr>
        <w:t>s</w:t>
      </w:r>
      <w:r>
        <w:t>t us</w:t>
      </w:r>
      <w:r>
        <w:rPr>
          <w:spacing w:val="-1"/>
        </w:rPr>
        <w:t>e</w:t>
      </w:r>
      <w:r>
        <w:t xml:space="preserve">d </w:t>
      </w:r>
      <w:r>
        <w:rPr>
          <w:spacing w:val="1"/>
        </w:rPr>
        <w:t>t</w:t>
      </w:r>
      <w:r>
        <w:t>o</w:t>
      </w:r>
      <w:r>
        <w:rPr>
          <w:spacing w:val="-4"/>
        </w:rPr>
        <w:t xml:space="preserve"> </w:t>
      </w:r>
      <w:r>
        <w:rPr>
          <w:spacing w:val="3"/>
        </w:rPr>
        <w:t>f</w:t>
      </w:r>
      <w:r>
        <w:rPr>
          <w:spacing w:val="-2"/>
        </w:rPr>
        <w:t>i</w:t>
      </w:r>
      <w:r>
        <w:t>nd</w:t>
      </w:r>
      <w:r>
        <w:rPr>
          <w:spacing w:val="-2"/>
        </w:rPr>
        <w:t xml:space="preserve"> D</w:t>
      </w:r>
      <w:r>
        <w:t>et</w:t>
      </w:r>
      <w:r>
        <w:rPr>
          <w:spacing w:val="1"/>
        </w:rPr>
        <w:t>r</w:t>
      </w:r>
      <w:r>
        <w:rPr>
          <w:spacing w:val="-4"/>
        </w:rPr>
        <w:t>i</w:t>
      </w:r>
      <w:r>
        <w:t>tus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spacing w:val="3"/>
        </w:rPr>
        <w:t>f</w:t>
      </w:r>
      <w:r>
        <w:rPr>
          <w:spacing w:val="-4"/>
        </w:rPr>
        <w:t>i</w:t>
      </w:r>
      <w:r>
        <w:t>nd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</w:t>
      </w:r>
      <w:r>
        <w:rPr>
          <w:spacing w:val="-1"/>
        </w:rPr>
        <w:t>p</w:t>
      </w:r>
      <w:r>
        <w:rPr>
          <w:spacing w:val="-2"/>
        </w:rPr>
        <w:t>i</w:t>
      </w:r>
      <w:r>
        <w:t>ce</w:t>
      </w:r>
      <w:r>
        <w:rPr>
          <w:spacing w:val="-1"/>
        </w:rPr>
        <w:t>n</w:t>
      </w:r>
      <w:r>
        <w:rPr>
          <w:spacing w:val="-2"/>
        </w:rPr>
        <w:t>t</w:t>
      </w:r>
      <w:r>
        <w:t xml:space="preserve">re </w:t>
      </w:r>
      <w:r>
        <w:rPr>
          <w:spacing w:val="-3"/>
        </w:rPr>
        <w:t>o</w:t>
      </w:r>
      <w:r>
        <w:t>f</w:t>
      </w:r>
      <w:r>
        <w:rPr>
          <w:spacing w:val="-1"/>
        </w:rPr>
        <w:t xml:space="preserve"> </w:t>
      </w:r>
      <w:r>
        <w:t xml:space="preserve">the </w:t>
      </w:r>
      <w:r>
        <w:rPr>
          <w:spacing w:val="-3"/>
        </w:rPr>
        <w:t>e</w:t>
      </w:r>
      <w:r>
        <w:t>ar</w:t>
      </w:r>
      <w:r>
        <w:rPr>
          <w:spacing w:val="1"/>
        </w:rPr>
        <w:t>t</w:t>
      </w:r>
      <w:r>
        <w:rPr>
          <w:spacing w:val="-3"/>
        </w:rPr>
        <w:t>h</w:t>
      </w:r>
      <w:r>
        <w:rPr>
          <w:spacing w:val="1"/>
        </w:rPr>
        <w:t>q</w:t>
      </w:r>
      <w:r>
        <w:t>u</w:t>
      </w:r>
      <w:r>
        <w:rPr>
          <w:spacing w:val="-4"/>
        </w:rPr>
        <w:t>a</w:t>
      </w:r>
      <w:r>
        <w:rPr>
          <w:spacing w:val="2"/>
        </w:rPr>
        <w:t>k</w:t>
      </w:r>
      <w:r>
        <w:rPr>
          <w:spacing w:val="-3"/>
        </w:rPr>
        <w:t>e</w:t>
      </w:r>
      <w:r>
        <w:t>,</w:t>
      </w:r>
      <w:r>
        <w:rPr>
          <w:spacing w:val="2"/>
        </w:rPr>
        <w:t xml:space="preserve"> </w:t>
      </w:r>
      <w:r>
        <w:t>e</w:t>
      </w:r>
      <w:r>
        <w:rPr>
          <w:spacing w:val="-3"/>
        </w:rPr>
        <w:t>v</w:t>
      </w:r>
      <w:r>
        <w:t xml:space="preserve">en </w:t>
      </w:r>
      <w:r>
        <w:rPr>
          <w:spacing w:val="-4"/>
        </w:rPr>
        <w:t>i</w:t>
      </w:r>
      <w:r>
        <w:t>f</w:t>
      </w:r>
      <w:r>
        <w:rPr>
          <w:spacing w:val="2"/>
        </w:rPr>
        <w:t xml:space="preserve"> </w:t>
      </w:r>
      <w:r>
        <w:rPr>
          <w:spacing w:val="-2"/>
        </w:rPr>
        <w:t>i</w:t>
      </w:r>
      <w:r>
        <w:t>t</w:t>
      </w:r>
      <w:r>
        <w:rPr>
          <w:spacing w:val="2"/>
        </w:rPr>
        <w:t xml:space="preserve"> </w:t>
      </w:r>
      <w:r>
        <w:rPr>
          <w:spacing w:val="-2"/>
        </w:rPr>
        <w:t>i</w:t>
      </w:r>
      <w:r>
        <w:t>s</w:t>
      </w:r>
      <w:r>
        <w:rPr>
          <w:spacing w:val="-2"/>
        </w:rPr>
        <w:t xml:space="preserve"> </w:t>
      </w:r>
      <w:r>
        <w:t>u</w:t>
      </w:r>
      <w:r>
        <w:rPr>
          <w:spacing w:val="-4"/>
        </w:rPr>
        <w:t>n</w:t>
      </w:r>
      <w:r>
        <w:t>d</w:t>
      </w:r>
      <w:r>
        <w:rPr>
          <w:spacing w:val="-1"/>
        </w:rPr>
        <w:t>e</w:t>
      </w:r>
      <w:r>
        <w:t>r</w:t>
      </w:r>
      <w:r>
        <w:rPr>
          <w:spacing w:val="-4"/>
        </w:rPr>
        <w:t>w</w:t>
      </w:r>
      <w:r>
        <w:t>ater!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3" w:line="260" w:lineRule="exact"/>
        <w:rPr>
          <w:sz w:val="26"/>
          <w:szCs w:val="26"/>
        </w:rPr>
      </w:pPr>
    </w:p>
    <w:p w:rsidR="00390CA3" w:rsidRDefault="00BD6A69">
      <w:pPr>
        <w:ind w:left="138" w:right="932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AU" w:eastAsia="en-AU"/>
        </w:rPr>
        <w:drawing>
          <wp:inline distT="0" distB="0" distL="0" distR="0">
            <wp:extent cx="5494655" cy="5860415"/>
            <wp:effectExtent l="0" t="0" r="0" b="6985"/>
            <wp:docPr id="30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655" cy="586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CA3" w:rsidRDefault="00390CA3">
      <w:pPr>
        <w:rPr>
          <w:rFonts w:ascii="Times New Roman" w:eastAsia="Times New Roman" w:hAnsi="Times New Roman" w:cs="Times New Roman"/>
          <w:sz w:val="20"/>
          <w:szCs w:val="20"/>
        </w:rPr>
        <w:sectPr w:rsidR="00390CA3">
          <w:footerReference w:type="default" r:id="rId165"/>
          <w:pgSz w:w="11907" w:h="16840"/>
          <w:pgMar w:top="1560" w:right="1280" w:bottom="780" w:left="1280" w:header="0" w:footer="585" w:gutter="0"/>
          <w:cols w:space="720"/>
        </w:sectPr>
      </w:pPr>
    </w:p>
    <w:p w:rsidR="00390CA3" w:rsidRDefault="00390CA3">
      <w:pPr>
        <w:spacing w:before="9" w:line="160" w:lineRule="exact"/>
        <w:rPr>
          <w:sz w:val="16"/>
          <w:szCs w:val="16"/>
        </w:rPr>
      </w:pPr>
    </w:p>
    <w:p w:rsidR="00390CA3" w:rsidRDefault="00BD6A69">
      <w:pPr>
        <w:spacing w:before="49"/>
        <w:ind w:left="218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sz w:val="40"/>
          <w:szCs w:val="40"/>
        </w:rPr>
        <w:t>Epicen</w:t>
      </w:r>
      <w:r>
        <w:rPr>
          <w:rFonts w:ascii="Arial" w:eastAsia="Arial" w:hAnsi="Arial" w:cs="Arial"/>
          <w:spacing w:val="-3"/>
          <w:sz w:val="40"/>
          <w:szCs w:val="40"/>
        </w:rPr>
        <w:t>t</w:t>
      </w:r>
      <w:r>
        <w:rPr>
          <w:rFonts w:ascii="Arial" w:eastAsia="Arial" w:hAnsi="Arial" w:cs="Arial"/>
          <w:sz w:val="40"/>
          <w:szCs w:val="40"/>
        </w:rPr>
        <w:t>re h</w:t>
      </w:r>
      <w:r>
        <w:rPr>
          <w:rFonts w:ascii="Arial" w:eastAsia="Arial" w:hAnsi="Arial" w:cs="Arial"/>
          <w:spacing w:val="-2"/>
          <w:sz w:val="40"/>
          <w:szCs w:val="40"/>
        </w:rPr>
        <w:t>u</w:t>
      </w:r>
      <w:r>
        <w:rPr>
          <w:rFonts w:ascii="Arial" w:eastAsia="Arial" w:hAnsi="Arial" w:cs="Arial"/>
          <w:sz w:val="40"/>
          <w:szCs w:val="40"/>
        </w:rPr>
        <w:t>nt</w:t>
      </w:r>
    </w:p>
    <w:p w:rsidR="00390CA3" w:rsidRDefault="00390CA3">
      <w:pPr>
        <w:spacing w:before="10" w:line="110" w:lineRule="exact"/>
        <w:rPr>
          <w:sz w:val="11"/>
          <w:szCs w:val="11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pStyle w:val="BodyText"/>
        <w:numPr>
          <w:ilvl w:val="1"/>
          <w:numId w:val="5"/>
        </w:numPr>
        <w:tabs>
          <w:tab w:val="left" w:pos="434"/>
        </w:tabs>
        <w:ind w:left="434"/>
        <w:jc w:val="left"/>
      </w:pPr>
      <w:r>
        <w:rPr>
          <w:spacing w:val="10"/>
        </w:rPr>
        <w:t>W</w:t>
      </w:r>
      <w:r>
        <w:t>h</w:t>
      </w:r>
      <w:r>
        <w:rPr>
          <w:spacing w:val="-1"/>
        </w:rPr>
        <w:t>a</w:t>
      </w:r>
      <w:r>
        <w:t>t</w:t>
      </w:r>
      <w:r>
        <w:rPr>
          <w:spacing w:val="-5"/>
        </w:rPr>
        <w:t xml:space="preserve"> </w:t>
      </w:r>
      <w:r>
        <w:rPr>
          <w:spacing w:val="-1"/>
        </w:rPr>
        <w:t>a</w:t>
      </w:r>
      <w:r>
        <w:t>re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t>he</w:t>
      </w:r>
      <w:r>
        <w:rPr>
          <w:spacing w:val="-5"/>
        </w:rPr>
        <w:t xml:space="preserve"> </w:t>
      </w:r>
      <w:r>
        <w:rPr>
          <w:spacing w:val="1"/>
        </w:rPr>
        <w:t>d</w:t>
      </w:r>
      <w:r>
        <w:rPr>
          <w:spacing w:val="-1"/>
        </w:rPr>
        <w:t>i</w:t>
      </w:r>
      <w:r>
        <w:rPr>
          <w:spacing w:val="2"/>
        </w:rPr>
        <w:t>ff</w:t>
      </w:r>
      <w:r>
        <w:t>erences</w:t>
      </w:r>
      <w:r>
        <w:rPr>
          <w:spacing w:val="-4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-3"/>
        </w:rPr>
        <w:t xml:space="preserve"> </w:t>
      </w:r>
      <w:r>
        <w:t>ar</w:t>
      </w:r>
      <w:r>
        <w:rPr>
          <w:spacing w:val="1"/>
        </w:rPr>
        <w:t>r</w:t>
      </w:r>
      <w:r>
        <w:rPr>
          <w:spacing w:val="-1"/>
        </w:rPr>
        <w:t>i</w:t>
      </w:r>
      <w:r>
        <w:rPr>
          <w:spacing w:val="1"/>
        </w:rPr>
        <w:t>v</w:t>
      </w:r>
      <w:r>
        <w:t>al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rPr>
          <w:spacing w:val="-1"/>
        </w:rPr>
        <w:t>i</w:t>
      </w:r>
      <w:r>
        <w:rPr>
          <w:spacing w:val="4"/>
        </w:rPr>
        <w:t>m</w:t>
      </w:r>
      <w:r>
        <w:t>e</w:t>
      </w:r>
      <w:r>
        <w:rPr>
          <w:spacing w:val="-5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5"/>
        </w:rPr>
        <w:t xml:space="preserve"> </w:t>
      </w:r>
      <w:r>
        <w:t>P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3"/>
        </w:rPr>
        <w:t xml:space="preserve"> </w:t>
      </w:r>
      <w:r>
        <w:t>S</w:t>
      </w:r>
      <w:r>
        <w:rPr>
          <w:spacing w:val="-4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a</w:t>
      </w:r>
      <w:r>
        <w:rPr>
          <w:spacing w:val="-2"/>
        </w:rPr>
        <w:t>v</w:t>
      </w:r>
      <w:r>
        <w:t>es</w:t>
      </w:r>
      <w:r>
        <w:rPr>
          <w:spacing w:val="-4"/>
        </w:rPr>
        <w:t xml:space="preserve"> </w:t>
      </w:r>
      <w:r>
        <w:rPr>
          <w:spacing w:val="1"/>
        </w:rPr>
        <w:t>f</w:t>
      </w:r>
      <w:r>
        <w:t>or</w:t>
      </w:r>
      <w:r>
        <w:rPr>
          <w:spacing w:val="-5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rPr>
          <w:spacing w:val="-1"/>
        </w:rPr>
        <w:t>S</w:t>
      </w:r>
      <w:r>
        <w:rPr>
          <w:spacing w:val="6"/>
        </w:rPr>
        <w:t>t</w:t>
      </w:r>
      <w:r>
        <w:rPr>
          <w:spacing w:val="1"/>
        </w:rPr>
        <w:t>a</w:t>
      </w:r>
      <w:r>
        <w:t>t</w:t>
      </w:r>
      <w:r>
        <w:rPr>
          <w:spacing w:val="1"/>
        </w:rPr>
        <w:t>i</w:t>
      </w:r>
      <w:r>
        <w:t>o</w:t>
      </w:r>
      <w:r>
        <w:rPr>
          <w:spacing w:val="-1"/>
        </w:rPr>
        <w:t>n</w:t>
      </w:r>
      <w:r>
        <w:t>?</w:t>
      </w:r>
    </w:p>
    <w:p w:rsidR="00390CA3" w:rsidRDefault="00390CA3">
      <w:pPr>
        <w:spacing w:before="4" w:line="190" w:lineRule="exact"/>
        <w:rPr>
          <w:sz w:val="19"/>
          <w:szCs w:val="19"/>
        </w:rPr>
      </w:pPr>
    </w:p>
    <w:tbl>
      <w:tblPr>
        <w:tblW w:w="0" w:type="auto"/>
        <w:tblInd w:w="10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43"/>
        <w:gridCol w:w="2842"/>
        <w:gridCol w:w="2840"/>
      </w:tblGrid>
      <w:tr w:rsidR="00390CA3">
        <w:trPr>
          <w:trHeight w:hRule="exact" w:val="1109"/>
        </w:trPr>
        <w:tc>
          <w:tcPr>
            <w:tcW w:w="28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90CA3" w:rsidRDefault="00390CA3">
            <w:pPr>
              <w:pStyle w:val="TableParagraph"/>
              <w:spacing w:before="4" w:line="220" w:lineRule="exact"/>
            </w:pPr>
          </w:p>
          <w:p w:rsidR="00390CA3" w:rsidRDefault="00BD6A69">
            <w:pPr>
              <w:pStyle w:val="TableParagraph"/>
              <w:ind w:left="10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pacing w:val="-1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tation</w:t>
            </w:r>
          </w:p>
        </w:tc>
        <w:tc>
          <w:tcPr>
            <w:tcW w:w="284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90CA3" w:rsidRDefault="00390CA3">
            <w:pPr>
              <w:pStyle w:val="TableParagraph"/>
              <w:spacing w:before="4" w:line="220" w:lineRule="exact"/>
            </w:pPr>
          </w:p>
          <w:p w:rsidR="00390CA3" w:rsidRDefault="00BD6A69">
            <w:pPr>
              <w:pStyle w:val="TableParagraph"/>
              <w:spacing w:line="293" w:lineRule="auto"/>
              <w:ind w:left="10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Diffe</w:t>
            </w:r>
            <w:r>
              <w:rPr>
                <w:rFonts w:ascii="Arial" w:eastAsia="Arial" w:hAnsi="Arial" w:cs="Arial"/>
                <w:b/>
                <w:bCs/>
                <w:spacing w:val="-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en</w:t>
            </w:r>
            <w:r>
              <w:rPr>
                <w:rFonts w:ascii="Arial" w:eastAsia="Arial" w:hAnsi="Arial" w:cs="Arial"/>
                <w:b/>
                <w:bCs/>
                <w:spacing w:val="2"/>
                <w:sz w:val="20"/>
                <w:szCs w:val="20"/>
              </w:rPr>
              <w:t>c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b/>
                <w:bCs/>
                <w:spacing w:val="-9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b/>
                <w:bCs/>
                <w:spacing w:val="-7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pacing w:val="1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b/>
                <w:bCs/>
                <w:spacing w:val="-1"/>
                <w:sz w:val="20"/>
                <w:szCs w:val="20"/>
              </w:rPr>
              <w:t>rr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b/>
                <w:bCs/>
                <w:spacing w:val="1"/>
                <w:sz w:val="20"/>
                <w:szCs w:val="20"/>
              </w:rPr>
              <w:t>v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al</w:t>
            </w:r>
            <w:r>
              <w:rPr>
                <w:rFonts w:ascii="Arial" w:eastAsia="Arial" w:hAnsi="Arial" w:cs="Arial"/>
                <w:b/>
                <w:bCs/>
                <w:spacing w:val="-8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ti</w:t>
            </w:r>
            <w:r>
              <w:rPr>
                <w:rFonts w:ascii="Arial" w:eastAsia="Arial" w:hAnsi="Arial" w:cs="Arial"/>
                <w:b/>
                <w:bCs/>
                <w:spacing w:val="2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b/>
                <w:bCs/>
                <w:w w:val="99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bet</w:t>
            </w:r>
            <w:r>
              <w:rPr>
                <w:rFonts w:ascii="Arial" w:eastAsia="Arial" w:hAnsi="Arial" w:cs="Arial"/>
                <w:b/>
                <w:bCs/>
                <w:spacing w:val="3"/>
                <w:sz w:val="20"/>
                <w:szCs w:val="20"/>
              </w:rPr>
              <w:t>w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b/>
                <w:bCs/>
                <w:spacing w:val="-1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b/>
                <w:bCs/>
                <w:spacing w:val="-5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P</w:t>
            </w:r>
            <w:r>
              <w:rPr>
                <w:rFonts w:ascii="Arial" w:eastAsia="Arial" w:hAnsi="Arial" w:cs="Arial"/>
                <w:b/>
                <w:bCs/>
                <w:spacing w:val="-7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and</w:t>
            </w:r>
            <w:r>
              <w:rPr>
                <w:rFonts w:ascii="Arial" w:eastAsia="Arial" w:hAnsi="Arial" w:cs="Arial"/>
                <w:b/>
                <w:bCs/>
                <w:spacing w:val="-5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b/>
                <w:bCs/>
                <w:spacing w:val="-6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(</w:t>
            </w:r>
            <w:r>
              <w:rPr>
                <w:rFonts w:ascii="Arial" w:eastAsia="Arial" w:hAnsi="Arial" w:cs="Arial"/>
                <w:b/>
                <w:bCs/>
                <w:spacing w:val="1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b/>
                <w:bCs/>
                <w:spacing w:val="-1"/>
                <w:sz w:val="20"/>
                <w:szCs w:val="20"/>
              </w:rPr>
              <w:t>c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28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90CA3" w:rsidRDefault="00BD6A69">
            <w:pPr>
              <w:pStyle w:val="TableParagraph"/>
              <w:spacing w:before="43" w:line="460" w:lineRule="exact"/>
              <w:ind w:left="99" w:right="7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Distance</w:t>
            </w:r>
            <w:r>
              <w:rPr>
                <w:rFonts w:ascii="Arial" w:eastAsia="Arial" w:hAnsi="Arial" w:cs="Arial"/>
                <w:b/>
                <w:bCs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f</w:t>
            </w:r>
            <w:r>
              <w:rPr>
                <w:rFonts w:ascii="Arial" w:eastAsia="Arial" w:hAnsi="Arial" w:cs="Arial"/>
                <w:b/>
                <w:bCs/>
                <w:spacing w:val="-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om</w:t>
            </w:r>
            <w:r>
              <w:rPr>
                <w:rFonts w:ascii="Arial" w:eastAsia="Arial" w:hAnsi="Arial" w:cs="Arial"/>
                <w:b/>
                <w:bCs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ep</w:t>
            </w:r>
            <w:r>
              <w:rPr>
                <w:rFonts w:ascii="Arial" w:eastAsia="Arial" w:hAnsi="Arial" w:cs="Arial"/>
                <w:b/>
                <w:bCs/>
                <w:spacing w:val="2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c</w:t>
            </w:r>
            <w:r>
              <w:rPr>
                <w:rFonts w:ascii="Arial" w:eastAsia="Arial" w:hAnsi="Arial" w:cs="Arial"/>
                <w:b/>
                <w:bCs/>
                <w:spacing w:val="-1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nt</w:t>
            </w:r>
            <w:r>
              <w:rPr>
                <w:rFonts w:ascii="Arial" w:eastAsia="Arial" w:hAnsi="Arial" w:cs="Arial"/>
                <w:b/>
                <w:bCs/>
                <w:spacing w:val="-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b/>
                <w:bCs/>
                <w:w w:val="99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(km)</w:t>
            </w:r>
          </w:p>
        </w:tc>
      </w:tr>
      <w:tr w:rsidR="00390CA3">
        <w:trPr>
          <w:trHeight w:hRule="exact" w:val="650"/>
        </w:trPr>
        <w:tc>
          <w:tcPr>
            <w:tcW w:w="28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90CA3" w:rsidRDefault="00390CA3">
            <w:pPr>
              <w:pStyle w:val="TableParagraph"/>
              <w:spacing w:before="15" w:line="200" w:lineRule="exact"/>
              <w:rPr>
                <w:sz w:val="20"/>
                <w:szCs w:val="20"/>
              </w:rPr>
            </w:pPr>
          </w:p>
          <w:p w:rsidR="00390CA3" w:rsidRDefault="00BD6A69">
            <w:pPr>
              <w:pStyle w:val="TableParagraph"/>
              <w:ind w:left="10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pacing w:val="-1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.</w:t>
            </w:r>
            <w:r>
              <w:rPr>
                <w:rFonts w:ascii="Arial" w:eastAsia="Arial" w:hAnsi="Arial" w:cs="Arial"/>
                <w:b/>
                <w:bCs/>
                <w:spacing w:val="-1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Qu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pacing w:val="3"/>
                <w:sz w:val="20"/>
                <w:szCs w:val="20"/>
              </w:rPr>
              <w:t>k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2"/>
                <w:sz w:val="20"/>
                <w:szCs w:val="20"/>
              </w:rPr>
              <w:t>v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z w:val="20"/>
                <w:szCs w:val="20"/>
              </w:rPr>
              <w:t>ta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on</w:t>
            </w:r>
          </w:p>
        </w:tc>
        <w:tc>
          <w:tcPr>
            <w:tcW w:w="284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90CA3" w:rsidRDefault="00390CA3">
            <w:pPr>
              <w:pStyle w:val="TableParagraph"/>
              <w:spacing w:before="8" w:line="110" w:lineRule="exact"/>
              <w:rPr>
                <w:sz w:val="11"/>
                <w:szCs w:val="11"/>
              </w:rPr>
            </w:pPr>
          </w:p>
          <w:p w:rsidR="00390CA3" w:rsidRDefault="00BD6A69">
            <w:pPr>
              <w:pStyle w:val="TableParagraph"/>
              <w:ind w:left="10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i/>
                <w:color w:val="800000"/>
                <w:sz w:val="20"/>
                <w:szCs w:val="20"/>
              </w:rPr>
              <w:t>6.0</w:t>
            </w:r>
            <w:r>
              <w:rPr>
                <w:rFonts w:ascii="Calibri" w:eastAsia="Calibri" w:hAnsi="Calibri" w:cs="Calibri"/>
                <w:i/>
                <w:color w:val="800000"/>
                <w:spacing w:val="-10"/>
                <w:sz w:val="20"/>
                <w:szCs w:val="20"/>
              </w:rPr>
              <w:t xml:space="preserve"> </w:t>
            </w:r>
            <w:r>
              <w:rPr>
                <w:rFonts w:ascii="Calibri" w:eastAsia="Calibri" w:hAnsi="Calibri" w:cs="Calibri"/>
                <w:i/>
                <w:color w:val="800000"/>
                <w:sz w:val="20"/>
                <w:szCs w:val="20"/>
              </w:rPr>
              <w:t>se</w:t>
            </w:r>
            <w:r>
              <w:rPr>
                <w:rFonts w:ascii="Calibri" w:eastAsia="Calibri" w:hAnsi="Calibri" w:cs="Calibri"/>
                <w:i/>
                <w:color w:val="800000"/>
                <w:spacing w:val="1"/>
                <w:sz w:val="20"/>
                <w:szCs w:val="20"/>
              </w:rPr>
              <w:t>c</w:t>
            </w:r>
            <w:r>
              <w:rPr>
                <w:rFonts w:ascii="Calibri" w:eastAsia="Calibri" w:hAnsi="Calibri" w:cs="Calibri"/>
                <w:i/>
                <w:color w:val="800000"/>
                <w:sz w:val="20"/>
                <w:szCs w:val="20"/>
              </w:rPr>
              <w:t>onds</w:t>
            </w:r>
          </w:p>
        </w:tc>
        <w:tc>
          <w:tcPr>
            <w:tcW w:w="28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90CA3" w:rsidRDefault="00390CA3">
            <w:pPr>
              <w:pStyle w:val="TableParagraph"/>
              <w:spacing w:before="8" w:line="110" w:lineRule="exact"/>
              <w:rPr>
                <w:sz w:val="11"/>
                <w:szCs w:val="11"/>
              </w:rPr>
            </w:pPr>
          </w:p>
          <w:p w:rsidR="00390CA3" w:rsidRDefault="00BD6A69">
            <w:pPr>
              <w:pStyle w:val="TableParagraph"/>
              <w:ind w:left="99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i/>
                <w:color w:val="800000"/>
                <w:sz w:val="20"/>
                <w:szCs w:val="20"/>
              </w:rPr>
              <w:t>53</w:t>
            </w:r>
            <w:r>
              <w:rPr>
                <w:rFonts w:ascii="Calibri" w:eastAsia="Calibri" w:hAnsi="Calibri" w:cs="Calibri"/>
                <w:i/>
                <w:color w:val="800000"/>
                <w:spacing w:val="-6"/>
                <w:sz w:val="20"/>
                <w:szCs w:val="20"/>
              </w:rPr>
              <w:t xml:space="preserve"> </w:t>
            </w:r>
            <w:r>
              <w:rPr>
                <w:rFonts w:ascii="Calibri" w:eastAsia="Calibri" w:hAnsi="Calibri" w:cs="Calibri"/>
                <w:i/>
                <w:color w:val="800000"/>
                <w:sz w:val="20"/>
                <w:szCs w:val="20"/>
              </w:rPr>
              <w:t>km</w:t>
            </w:r>
          </w:p>
        </w:tc>
      </w:tr>
      <w:tr w:rsidR="00390CA3">
        <w:trPr>
          <w:trHeight w:hRule="exact" w:val="651"/>
        </w:trPr>
        <w:tc>
          <w:tcPr>
            <w:tcW w:w="28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90CA3" w:rsidRDefault="00390CA3">
            <w:pPr>
              <w:pStyle w:val="TableParagraph"/>
              <w:spacing w:before="15" w:line="200" w:lineRule="exact"/>
              <w:rPr>
                <w:sz w:val="20"/>
                <w:szCs w:val="20"/>
              </w:rPr>
            </w:pPr>
          </w:p>
          <w:p w:rsidR="00390CA3" w:rsidRDefault="00BD6A69">
            <w:pPr>
              <w:pStyle w:val="TableParagraph"/>
              <w:ind w:left="10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b.</w:t>
            </w:r>
            <w:r>
              <w:rPr>
                <w:rFonts w:ascii="Arial" w:eastAsia="Arial" w:hAnsi="Arial" w:cs="Arial"/>
                <w:b/>
                <w:bCs/>
                <w:spacing w:val="-9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P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z w:val="20"/>
                <w:szCs w:val="20"/>
              </w:rPr>
              <w:t>ar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9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Cros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ng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z w:val="20"/>
                <w:szCs w:val="20"/>
              </w:rPr>
              <w:t>ation</w:t>
            </w:r>
          </w:p>
        </w:tc>
        <w:tc>
          <w:tcPr>
            <w:tcW w:w="284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90CA3" w:rsidRDefault="00390CA3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:rsidR="00390CA3" w:rsidRDefault="00BD6A69">
            <w:pPr>
              <w:pStyle w:val="TableParagraph"/>
              <w:ind w:left="10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i/>
                <w:color w:val="800000"/>
                <w:sz w:val="20"/>
                <w:szCs w:val="20"/>
              </w:rPr>
              <w:t>6.4</w:t>
            </w:r>
            <w:r>
              <w:rPr>
                <w:rFonts w:ascii="Calibri" w:eastAsia="Calibri" w:hAnsi="Calibri" w:cs="Calibri"/>
                <w:i/>
                <w:color w:val="800000"/>
                <w:spacing w:val="-10"/>
                <w:sz w:val="20"/>
                <w:szCs w:val="20"/>
              </w:rPr>
              <w:t xml:space="preserve"> </w:t>
            </w:r>
            <w:r>
              <w:rPr>
                <w:rFonts w:ascii="Calibri" w:eastAsia="Calibri" w:hAnsi="Calibri" w:cs="Calibri"/>
                <w:i/>
                <w:color w:val="800000"/>
                <w:sz w:val="20"/>
                <w:szCs w:val="20"/>
              </w:rPr>
              <w:t>se</w:t>
            </w:r>
            <w:r>
              <w:rPr>
                <w:rFonts w:ascii="Calibri" w:eastAsia="Calibri" w:hAnsi="Calibri" w:cs="Calibri"/>
                <w:i/>
                <w:color w:val="800000"/>
                <w:spacing w:val="1"/>
                <w:sz w:val="20"/>
                <w:szCs w:val="20"/>
              </w:rPr>
              <w:t>c</w:t>
            </w:r>
            <w:r>
              <w:rPr>
                <w:rFonts w:ascii="Calibri" w:eastAsia="Calibri" w:hAnsi="Calibri" w:cs="Calibri"/>
                <w:i/>
                <w:color w:val="800000"/>
                <w:sz w:val="20"/>
                <w:szCs w:val="20"/>
              </w:rPr>
              <w:t>onds</w:t>
            </w:r>
          </w:p>
        </w:tc>
        <w:tc>
          <w:tcPr>
            <w:tcW w:w="28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90CA3" w:rsidRDefault="00390CA3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:rsidR="00390CA3" w:rsidRDefault="00BD6A69">
            <w:pPr>
              <w:pStyle w:val="TableParagraph"/>
              <w:ind w:left="99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i/>
                <w:color w:val="800000"/>
                <w:sz w:val="20"/>
                <w:szCs w:val="20"/>
              </w:rPr>
              <w:t>58</w:t>
            </w:r>
            <w:r>
              <w:rPr>
                <w:rFonts w:ascii="Calibri" w:eastAsia="Calibri" w:hAnsi="Calibri" w:cs="Calibri"/>
                <w:i/>
                <w:color w:val="800000"/>
                <w:spacing w:val="-6"/>
                <w:sz w:val="20"/>
                <w:szCs w:val="20"/>
              </w:rPr>
              <w:t xml:space="preserve"> </w:t>
            </w:r>
            <w:r>
              <w:rPr>
                <w:rFonts w:ascii="Calibri" w:eastAsia="Calibri" w:hAnsi="Calibri" w:cs="Calibri"/>
                <w:i/>
                <w:color w:val="800000"/>
                <w:sz w:val="20"/>
                <w:szCs w:val="20"/>
              </w:rPr>
              <w:t>km</w:t>
            </w:r>
          </w:p>
        </w:tc>
      </w:tr>
      <w:tr w:rsidR="00390CA3">
        <w:trPr>
          <w:trHeight w:hRule="exact" w:val="650"/>
        </w:trPr>
        <w:tc>
          <w:tcPr>
            <w:tcW w:w="28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90CA3" w:rsidRDefault="00390CA3">
            <w:pPr>
              <w:pStyle w:val="TableParagraph"/>
              <w:spacing w:before="15" w:line="200" w:lineRule="exact"/>
              <w:rPr>
                <w:sz w:val="20"/>
                <w:szCs w:val="20"/>
              </w:rPr>
            </w:pPr>
          </w:p>
          <w:p w:rsidR="00390CA3" w:rsidRDefault="00BD6A69">
            <w:pPr>
              <w:pStyle w:val="TableParagraph"/>
              <w:ind w:left="10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pacing w:val="-1"/>
                <w:sz w:val="20"/>
                <w:szCs w:val="20"/>
              </w:rPr>
              <w:t>c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.</w:t>
            </w:r>
            <w:r>
              <w:rPr>
                <w:rFonts w:ascii="Arial" w:eastAsia="Arial" w:hAnsi="Arial" w:cs="Arial"/>
                <w:b/>
                <w:bCs/>
                <w:spacing w:val="-12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10"/>
                <w:sz w:val="20"/>
                <w:szCs w:val="20"/>
              </w:rPr>
              <w:t>W</w:t>
            </w:r>
            <w:r>
              <w:rPr>
                <w:rFonts w:ascii="Arial" w:eastAsia="Arial" w:hAnsi="Arial" w:cs="Arial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pacing w:val="-2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z w:val="20"/>
                <w:szCs w:val="20"/>
              </w:rPr>
              <w:t>ta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z w:val="20"/>
                <w:szCs w:val="20"/>
              </w:rPr>
              <w:t>on</w:t>
            </w:r>
          </w:p>
        </w:tc>
        <w:tc>
          <w:tcPr>
            <w:tcW w:w="284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90CA3" w:rsidRDefault="00390CA3">
            <w:pPr>
              <w:pStyle w:val="TableParagraph"/>
              <w:spacing w:before="8" w:line="110" w:lineRule="exact"/>
              <w:rPr>
                <w:sz w:val="11"/>
                <w:szCs w:val="11"/>
              </w:rPr>
            </w:pPr>
          </w:p>
          <w:p w:rsidR="00390CA3" w:rsidRDefault="00BD6A69">
            <w:pPr>
              <w:pStyle w:val="TableParagraph"/>
              <w:ind w:left="10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i/>
                <w:color w:val="800000"/>
                <w:sz w:val="20"/>
                <w:szCs w:val="20"/>
              </w:rPr>
              <w:t>4.2</w:t>
            </w:r>
            <w:r>
              <w:rPr>
                <w:rFonts w:ascii="Calibri" w:eastAsia="Calibri" w:hAnsi="Calibri" w:cs="Calibri"/>
                <w:i/>
                <w:color w:val="800000"/>
                <w:spacing w:val="-10"/>
                <w:sz w:val="20"/>
                <w:szCs w:val="20"/>
              </w:rPr>
              <w:t xml:space="preserve"> </w:t>
            </w:r>
            <w:r>
              <w:rPr>
                <w:rFonts w:ascii="Calibri" w:eastAsia="Calibri" w:hAnsi="Calibri" w:cs="Calibri"/>
                <w:i/>
                <w:color w:val="800000"/>
                <w:sz w:val="20"/>
                <w:szCs w:val="20"/>
              </w:rPr>
              <w:t>se</w:t>
            </w:r>
            <w:r>
              <w:rPr>
                <w:rFonts w:ascii="Calibri" w:eastAsia="Calibri" w:hAnsi="Calibri" w:cs="Calibri"/>
                <w:i/>
                <w:color w:val="800000"/>
                <w:spacing w:val="1"/>
                <w:sz w:val="20"/>
                <w:szCs w:val="20"/>
              </w:rPr>
              <w:t>c</w:t>
            </w:r>
            <w:r>
              <w:rPr>
                <w:rFonts w:ascii="Calibri" w:eastAsia="Calibri" w:hAnsi="Calibri" w:cs="Calibri"/>
                <w:i/>
                <w:color w:val="800000"/>
                <w:sz w:val="20"/>
                <w:szCs w:val="20"/>
              </w:rPr>
              <w:t>onds</w:t>
            </w:r>
          </w:p>
        </w:tc>
        <w:tc>
          <w:tcPr>
            <w:tcW w:w="28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90CA3" w:rsidRDefault="00390CA3">
            <w:pPr>
              <w:pStyle w:val="TableParagraph"/>
              <w:spacing w:before="8" w:line="110" w:lineRule="exact"/>
              <w:rPr>
                <w:sz w:val="11"/>
                <w:szCs w:val="11"/>
              </w:rPr>
            </w:pPr>
          </w:p>
          <w:p w:rsidR="00390CA3" w:rsidRDefault="00BD6A69">
            <w:pPr>
              <w:pStyle w:val="TableParagraph"/>
              <w:ind w:left="99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i/>
                <w:color w:val="800000"/>
                <w:sz w:val="20"/>
                <w:szCs w:val="20"/>
              </w:rPr>
              <w:t>38</w:t>
            </w:r>
            <w:r>
              <w:rPr>
                <w:rFonts w:ascii="Calibri" w:eastAsia="Calibri" w:hAnsi="Calibri" w:cs="Calibri"/>
                <w:i/>
                <w:color w:val="800000"/>
                <w:spacing w:val="-6"/>
                <w:sz w:val="20"/>
                <w:szCs w:val="20"/>
              </w:rPr>
              <w:t xml:space="preserve"> </w:t>
            </w:r>
            <w:r>
              <w:rPr>
                <w:rFonts w:ascii="Calibri" w:eastAsia="Calibri" w:hAnsi="Calibri" w:cs="Calibri"/>
                <w:i/>
                <w:color w:val="800000"/>
                <w:sz w:val="20"/>
                <w:szCs w:val="20"/>
              </w:rPr>
              <w:t>km</w:t>
            </w:r>
          </w:p>
        </w:tc>
      </w:tr>
    </w:tbl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18" w:line="260" w:lineRule="exact"/>
        <w:rPr>
          <w:sz w:val="26"/>
          <w:szCs w:val="26"/>
        </w:rPr>
      </w:pPr>
    </w:p>
    <w:p w:rsidR="00390CA3" w:rsidRDefault="00BD6A69">
      <w:pPr>
        <w:ind w:left="21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AU" w:eastAsia="en-AU"/>
        </w:rPr>
        <w:drawing>
          <wp:inline distT="0" distB="0" distL="0" distR="0">
            <wp:extent cx="5565775" cy="4556125"/>
            <wp:effectExtent l="0" t="0" r="0" b="0"/>
            <wp:docPr id="30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455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CA3" w:rsidRDefault="00390CA3">
      <w:pPr>
        <w:rPr>
          <w:rFonts w:ascii="Times New Roman" w:eastAsia="Times New Roman" w:hAnsi="Times New Roman" w:cs="Times New Roman"/>
          <w:sz w:val="20"/>
          <w:szCs w:val="20"/>
        </w:rPr>
        <w:sectPr w:rsidR="00390CA3">
          <w:footerReference w:type="default" r:id="rId167"/>
          <w:pgSz w:w="11907" w:h="16840"/>
          <w:pgMar w:top="1560" w:right="1280" w:bottom="780" w:left="1200" w:header="0" w:footer="585" w:gutter="0"/>
          <w:cols w:space="720"/>
        </w:sectPr>
      </w:pPr>
    </w:p>
    <w:p w:rsidR="00390CA3" w:rsidRDefault="00390CA3">
      <w:pPr>
        <w:spacing w:before="8" w:line="120" w:lineRule="exact"/>
        <w:rPr>
          <w:sz w:val="12"/>
          <w:szCs w:val="12"/>
        </w:rPr>
      </w:pPr>
    </w:p>
    <w:p w:rsidR="00390CA3" w:rsidRDefault="00BD6A69">
      <w:pPr>
        <w:pStyle w:val="BodyText"/>
        <w:numPr>
          <w:ilvl w:val="0"/>
          <w:numId w:val="4"/>
        </w:numPr>
        <w:tabs>
          <w:tab w:val="left" w:pos="434"/>
        </w:tabs>
        <w:ind w:left="218" w:firstLine="0"/>
      </w:pPr>
      <w:r>
        <w:rPr>
          <w:spacing w:val="10"/>
        </w:rPr>
        <w:t>W</w:t>
      </w:r>
      <w:r>
        <w:rPr>
          <w:spacing w:val="-1"/>
        </w:rPr>
        <w:t>il</w:t>
      </w:r>
      <w:r>
        <w:t>l</w:t>
      </w:r>
      <w:r>
        <w:rPr>
          <w:spacing w:val="-8"/>
        </w:rPr>
        <w:t xml:space="preserve"> </w:t>
      </w:r>
      <w:r>
        <w:t>a</w:t>
      </w:r>
      <w:r>
        <w:rPr>
          <w:spacing w:val="1"/>
        </w:rPr>
        <w:t>n</w:t>
      </w:r>
      <w:r>
        <w:t>y</w:t>
      </w:r>
      <w:r>
        <w:rPr>
          <w:spacing w:val="-7"/>
        </w:rPr>
        <w:t xml:space="preserve"> </w:t>
      </w:r>
      <w:r>
        <w:t>t</w:t>
      </w:r>
      <w:r>
        <w:rPr>
          <w:spacing w:val="1"/>
        </w:rPr>
        <w:t>o</w:t>
      </w:r>
      <w:r>
        <w:t>wnsh</w:t>
      </w:r>
      <w:r>
        <w:rPr>
          <w:spacing w:val="-2"/>
        </w:rPr>
        <w:t>i</w:t>
      </w:r>
      <w:r>
        <w:t>p</w:t>
      </w:r>
      <w:r>
        <w:rPr>
          <w:spacing w:val="-5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rPr>
          <w:spacing w:val="2"/>
        </w:rPr>
        <w:t>h</w:t>
      </w:r>
      <w:r>
        <w:t>o</w:t>
      </w:r>
      <w:r>
        <w:rPr>
          <w:spacing w:val="1"/>
        </w:rPr>
        <w:t>m</w:t>
      </w:r>
      <w:r>
        <w:t>este</w:t>
      </w:r>
      <w:r>
        <w:rPr>
          <w:spacing w:val="-1"/>
        </w:rPr>
        <w:t>a</w:t>
      </w:r>
      <w:r>
        <w:t>ds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rPr>
          <w:spacing w:val="2"/>
        </w:rPr>
        <w:t>ff</w:t>
      </w:r>
      <w:r>
        <w:t>ected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t>f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4"/>
        </w:rPr>
        <w:t>m</w:t>
      </w:r>
      <w:r>
        <w:t>ore</w:t>
      </w:r>
      <w:r>
        <w:rPr>
          <w:spacing w:val="-6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1"/>
        </w:rPr>
        <w:t>t</w:t>
      </w:r>
      <w:r>
        <w:t>e</w:t>
      </w:r>
      <w:r>
        <w:rPr>
          <w:spacing w:val="-1"/>
        </w:rPr>
        <w:t>n</w:t>
      </w:r>
      <w:r>
        <w:rPr>
          <w:spacing w:val="1"/>
        </w:rPr>
        <w:t>s</w:t>
      </w:r>
      <w:r>
        <w:t>e</w:t>
      </w:r>
      <w:r>
        <w:rPr>
          <w:spacing w:val="-7"/>
        </w:rPr>
        <w:t xml:space="preserve"> </w:t>
      </w:r>
      <w:r>
        <w:rPr>
          <w:spacing w:val="1"/>
        </w:rPr>
        <w:t>e</w:t>
      </w:r>
      <w:r>
        <w:t>arth</w:t>
      </w:r>
      <w:r>
        <w:rPr>
          <w:spacing w:val="1"/>
        </w:rPr>
        <w:t>q</w:t>
      </w:r>
      <w:r>
        <w:t>u</w:t>
      </w:r>
      <w:r>
        <w:rPr>
          <w:spacing w:val="-1"/>
        </w:rPr>
        <w:t>a</w:t>
      </w:r>
      <w:r>
        <w:rPr>
          <w:spacing w:val="3"/>
        </w:rPr>
        <w:t>k</w:t>
      </w:r>
      <w:r>
        <w:t>e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t>o</w:t>
      </w:r>
      <w:r>
        <w:rPr>
          <w:spacing w:val="-2"/>
        </w:rPr>
        <w:t>l</w:t>
      </w:r>
      <w:r>
        <w:rPr>
          <w:spacing w:val="-1"/>
        </w:rPr>
        <w:t>l</w:t>
      </w:r>
      <w:r>
        <w:rPr>
          <w:spacing w:val="1"/>
        </w:rPr>
        <w:t>o</w:t>
      </w:r>
      <w:r>
        <w:rPr>
          <w:spacing w:val="-3"/>
        </w:rPr>
        <w:t>w</w:t>
      </w:r>
      <w:r>
        <w:t>s</w:t>
      </w:r>
      <w:r>
        <w:rPr>
          <w:spacing w:val="-6"/>
        </w:rPr>
        <w:t xml:space="preserve"> </w:t>
      </w:r>
      <w:r>
        <w:rPr>
          <w:spacing w:val="1"/>
        </w:rPr>
        <w:t>t</w:t>
      </w:r>
      <w:r>
        <w:t>h</w:t>
      </w:r>
      <w:r>
        <w:rPr>
          <w:spacing w:val="-2"/>
        </w:rPr>
        <w:t>i</w:t>
      </w:r>
      <w:r>
        <w:t>s</w:t>
      </w:r>
      <w:r>
        <w:rPr>
          <w:spacing w:val="-5"/>
        </w:rPr>
        <w:t xml:space="preserve"> </w:t>
      </w:r>
      <w:r>
        <w:t>tre</w:t>
      </w:r>
      <w:r>
        <w:rPr>
          <w:spacing w:val="4"/>
        </w:rPr>
        <w:t>m</w:t>
      </w:r>
      <w:r>
        <w:t>or?</w:t>
      </w:r>
    </w:p>
    <w:p w:rsidR="00390CA3" w:rsidRDefault="00390CA3">
      <w:pPr>
        <w:spacing w:before="4" w:line="200" w:lineRule="exact"/>
        <w:rPr>
          <w:sz w:val="20"/>
          <w:szCs w:val="20"/>
        </w:rPr>
      </w:pPr>
    </w:p>
    <w:p w:rsidR="00390CA3" w:rsidRDefault="00BD6A69">
      <w:pPr>
        <w:pStyle w:val="Heading6"/>
        <w:ind w:left="730"/>
        <w:rPr>
          <w:i w:val="0"/>
        </w:rPr>
      </w:pPr>
      <w:r>
        <w:rPr>
          <w:noProof/>
          <w:lang w:val="en-AU" w:eastAsia="en-AU"/>
        </w:rPr>
        <mc:AlternateContent>
          <mc:Choice Requires="wpg">
            <w:drawing>
              <wp:anchor distT="0" distB="0" distL="114300" distR="114300" simplePos="0" relativeHeight="503311430" behindDoc="1" locked="0" layoutInCell="1" allowOverlap="1">
                <wp:simplePos x="0" y="0"/>
                <wp:positionH relativeFrom="page">
                  <wp:posOffset>919480</wp:posOffset>
                </wp:positionH>
                <wp:positionV relativeFrom="paragraph">
                  <wp:posOffset>186055</wp:posOffset>
                </wp:positionV>
                <wp:extent cx="5760085" cy="1270"/>
                <wp:effectExtent l="5080" t="5080" r="6985" b="12700"/>
                <wp:wrapNone/>
                <wp:docPr id="878" name="Group 5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0085" cy="1270"/>
                          <a:chOff x="1448" y="293"/>
                          <a:chExt cx="9071" cy="2"/>
                        </a:xfrm>
                      </wpg:grpSpPr>
                      <wps:wsp>
                        <wps:cNvPr id="879" name="Freeform 538"/>
                        <wps:cNvSpPr>
                          <a:spLocks/>
                        </wps:cNvSpPr>
                        <wps:spPr bwMode="auto">
                          <a:xfrm>
                            <a:off x="1448" y="293"/>
                            <a:ext cx="9071" cy="2"/>
                          </a:xfrm>
                          <a:custGeom>
                            <a:avLst/>
                            <a:gdLst>
                              <a:gd name="T0" fmla="+- 0 1448 1448"/>
                              <a:gd name="T1" fmla="*/ T0 w 9071"/>
                              <a:gd name="T2" fmla="+- 0 10519 1448"/>
                              <a:gd name="T3" fmla="*/ T2 w 9071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9071">
                                <a:moveTo>
                                  <a:pt x="0" y="0"/>
                                </a:moveTo>
                                <a:lnTo>
                                  <a:pt x="9071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8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37" o:spid="_x0000_s1026" style="position:absolute;margin-left:72.4pt;margin-top:14.65pt;width:453.55pt;height:.1pt;z-index:-5050;mso-position-horizontal-relative:page" coordorigin="1448,293" coordsize="907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6lkYAMAAOkHAAAOAAAAZHJzL2Uyb0RvYy54bWykVVlv2zgQfl9g/wPBxy4cHZYvIUpR+AgW&#10;6AXE/QG0RB1YidSStOW06H/vcCg5itNgF60fZFIzmvnmm+v27bmpyYkrXUmR0ODGp4SLVGaVKBL6&#10;Zb+bLCnRhomM1VLwhD5yTd/e/fnHbdfGPJSlrDOuCBgROu7ahJbGtLHn6bTkDdM3suUChLlUDTNw&#10;VYWXKdaB9ab2Qt+fe51UWatkyrWGtxsnpHdoP895aj7lueaG1AkFbAafCp8H+/TubllcKNaWVdrD&#10;YL+AomGVAKcXUxtmGDmq6oWppkqV1DI3N6lsPJnnVcoxBogm8K+iuVfy2GIsRdwV7YUmoPaKp182&#10;m348fVakyhK6XECqBGsgSeiXzKYLS0/XFjFo3av2of2sXIxwfC/TfzSIvWu5vRdOmRy6DzIDg+xo&#10;JNJzzlVjTUDg5IxZeLxkgZ8NSeHlbDH3/eWMkhRkQbjok5SWkEn7URBFgBRk4Wrq8peW2/7blb8I&#10;3IehFXksdh4RZY/KhgTFpp/41L/H50PJWo5p0papC5+rgc+d4tyWMFC6dJSi4sCnHpM5kliYGjj/&#10;TxpfMjJw+RofLE6P2txzidlgp/fauE7I4IQ5zvpa2EPX5E0NTfHXhPjEusKHY764qAHtTu2NR/Y+&#10;6Qi67o0OtsJBydnyZ8Hqp8amg541Fo6MQUKLASIrB9TpWfSw4USYHT0+llsrta2YPYAb6gwsgJIN&#10;8RVd8H2t677pXSiYKdfTRFEC0+TgOGmZscisC3skXUKRC/uikSe+lygyVw0ATp6ktRhruSyOUDkx&#10;fGEdYJlfnFqso9QKuavqGtNQCwtlMZ3PkRst6yqzQotGq+KwrhU5MZiTS9/++v55pgbzSGRorOQs&#10;2/Znw6rancF5jdxC/fUU2ErEQfht5a+2y+0ymkThfDuJ/M1m8m63jibzXbCYbaab9XoTfLfQgigu&#10;qyzjwqIbhnIQ/b8m7deDG6eXsfwsimfB7vD3MljvOQwkGWIZ/jE6mCquQ91IOcjsEbpVSbdlYCvC&#10;oZTqKyUdbJiE6n+PTHFK6r8FjJwV9JJdSXiJZosQLmosOYwlTKRgKqGGQoHb49q4NXZsVVWU4CnA&#10;tAr5DoZtXtl+RnwOVX+BqYcn3CcYS7/77MIa31HraUPf/QAAAP//AwBQSwMEFAAGAAgAAAAhAMpL&#10;oKbgAAAACgEAAA8AAABkcnMvZG93bnJldi54bWxMj0FLw0AQhe+C/2EZwZvdpG3ExmxKKeqpCG0F&#10;8TbNTpPQ7GzIbpP037s56fHNe7z3TbYeTSN66lxtWUE8i0AQF1bXXCr4Or4/vYBwHlljY5kU3MjB&#10;Or+/yzDVduA99QdfilDCLkUFlfdtKqUrKjLoZrYlDt7ZdgZ9kF0pdYdDKDeNnEfRszRYc1iosKVt&#10;RcXlcDUKPgYcNov4rd9dztvbzzH5/N7FpNTjw7h5BeFp9H9hmPADOuSB6WSvrJ1ogl4uA7pXMF8t&#10;QEyBKIlXIE7TJQGZZ/L/C/kvAAAA//8DAFBLAQItABQABgAIAAAAIQC2gziS/gAAAOEBAAATAAAA&#10;AAAAAAAAAAAAAAAAAABbQ29udGVudF9UeXBlc10ueG1sUEsBAi0AFAAGAAgAAAAhADj9If/WAAAA&#10;lAEAAAsAAAAAAAAAAAAAAAAALwEAAF9yZWxzLy5yZWxzUEsBAi0AFAAGAAgAAAAhAMarqWRgAwAA&#10;6QcAAA4AAAAAAAAAAAAAAAAALgIAAGRycy9lMm9Eb2MueG1sUEsBAi0AFAAGAAgAAAAhAMpLoKbg&#10;AAAACgEAAA8AAAAAAAAAAAAAAAAAugUAAGRycy9kb3ducmV2LnhtbFBLBQYAAAAABAAEAPMAAADH&#10;BgAAAAA=&#10;">
                <v:shape id="Freeform 538" o:spid="_x0000_s1027" style="position:absolute;left:1448;top:293;width:9071;height:2;visibility:visible;mso-wrap-style:square;v-text-anchor:top" coordsize="907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qKS7cAA&#10;AADcAAAADwAAAGRycy9kb3ducmV2LnhtbESPzQrCMBCE74LvEFbwpqke/KlGEUHwIKLVi7elWdti&#10;sylNrPXtjSB4HGbmG2a5bk0pGqpdYVnBaBiBIE6tLjhTcL3sBjMQziNrLC2Tgjc5WK+6nSXG2r74&#10;TE3iMxEg7GJUkHtfxVK6NCeDbmgr4uDdbW3QB1lnUtf4CnBTynEUTaTBgsNCjhVtc0ofydMoODbX&#10;Q1RZndxul/kj2xCdiuapVL/XbhYgPLX+H/6191rBbDqH75lwBOTq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qKS7cAAAADcAAAADwAAAAAAAAAAAAAAAACYAgAAZHJzL2Rvd25y&#10;ZXYueG1sUEsFBgAAAAAEAAQA9QAAAIUDAAAAAA==&#10;" path="m,l9071,e" filled="f" strokecolor="maroon" strokeweight=".58pt">
                  <v:path arrowok="t" o:connecttype="custom" o:connectlocs="0,0;9071,0" o:connectangles="0,0"/>
                </v:shape>
                <w10:wrap anchorx="page"/>
              </v:group>
            </w:pict>
          </mc:Fallback>
        </mc:AlternateContent>
      </w:r>
      <w:r>
        <w:rPr>
          <w:color w:val="800000"/>
        </w:rPr>
        <w:t xml:space="preserve">Two </w:t>
      </w:r>
      <w:r>
        <w:rPr>
          <w:color w:val="800000"/>
          <w:spacing w:val="-1"/>
        </w:rPr>
        <w:t>h</w:t>
      </w:r>
      <w:r>
        <w:rPr>
          <w:color w:val="800000"/>
        </w:rPr>
        <w:t>o</w:t>
      </w:r>
      <w:r>
        <w:rPr>
          <w:color w:val="800000"/>
          <w:spacing w:val="-3"/>
        </w:rPr>
        <w:t>m</w:t>
      </w:r>
      <w:r>
        <w:rPr>
          <w:color w:val="800000"/>
        </w:rPr>
        <w:t>estea</w:t>
      </w:r>
      <w:r>
        <w:rPr>
          <w:color w:val="800000"/>
          <w:spacing w:val="-2"/>
        </w:rPr>
        <w:t>d</w:t>
      </w:r>
      <w:r>
        <w:rPr>
          <w:color w:val="800000"/>
        </w:rPr>
        <w:t>s</w:t>
      </w:r>
      <w:r>
        <w:rPr>
          <w:color w:val="800000"/>
          <w:spacing w:val="-1"/>
        </w:rPr>
        <w:t xml:space="preserve"> </w:t>
      </w:r>
      <w:r>
        <w:rPr>
          <w:rFonts w:cs="Calibri"/>
          <w:color w:val="800000"/>
        </w:rPr>
        <w:t>–</w:t>
      </w:r>
      <w:r>
        <w:rPr>
          <w:rFonts w:cs="Calibri"/>
          <w:color w:val="800000"/>
          <w:spacing w:val="1"/>
        </w:rPr>
        <w:t xml:space="preserve"> </w:t>
      </w:r>
      <w:r>
        <w:rPr>
          <w:color w:val="800000"/>
        </w:rPr>
        <w:t>o</w:t>
      </w:r>
      <w:r>
        <w:rPr>
          <w:color w:val="800000"/>
          <w:spacing w:val="-2"/>
        </w:rPr>
        <w:t>n</w:t>
      </w:r>
      <w:r>
        <w:rPr>
          <w:color w:val="800000"/>
        </w:rPr>
        <w:t>e</w:t>
      </w:r>
      <w:r>
        <w:rPr>
          <w:color w:val="800000"/>
          <w:spacing w:val="-3"/>
        </w:rPr>
        <w:t xml:space="preserve"> </w:t>
      </w:r>
      <w:r>
        <w:rPr>
          <w:color w:val="800000"/>
          <w:spacing w:val="-2"/>
        </w:rPr>
        <w:t>1</w:t>
      </w:r>
      <w:r>
        <w:rPr>
          <w:color w:val="800000"/>
        </w:rPr>
        <w:t>5</w:t>
      </w:r>
      <w:r>
        <w:rPr>
          <w:color w:val="800000"/>
          <w:spacing w:val="-2"/>
        </w:rPr>
        <w:t xml:space="preserve"> </w:t>
      </w:r>
      <w:r>
        <w:rPr>
          <w:color w:val="800000"/>
        </w:rPr>
        <w:t>kil</w:t>
      </w:r>
      <w:r>
        <w:rPr>
          <w:color w:val="800000"/>
          <w:spacing w:val="-1"/>
        </w:rPr>
        <w:t>o</w:t>
      </w:r>
      <w:r>
        <w:rPr>
          <w:color w:val="800000"/>
        </w:rPr>
        <w:t>me</w:t>
      </w:r>
      <w:r>
        <w:rPr>
          <w:color w:val="800000"/>
          <w:spacing w:val="-2"/>
        </w:rPr>
        <w:t>t</w:t>
      </w:r>
      <w:r>
        <w:rPr>
          <w:color w:val="800000"/>
        </w:rPr>
        <w:t>res,</w:t>
      </w:r>
      <w:r>
        <w:rPr>
          <w:color w:val="800000"/>
          <w:spacing w:val="-2"/>
        </w:rPr>
        <w:t xml:space="preserve"> </w:t>
      </w:r>
      <w:r>
        <w:rPr>
          <w:color w:val="800000"/>
        </w:rPr>
        <w:t>o</w:t>
      </w:r>
      <w:r>
        <w:rPr>
          <w:color w:val="800000"/>
          <w:spacing w:val="-1"/>
        </w:rPr>
        <w:t>n</w:t>
      </w:r>
      <w:r>
        <w:rPr>
          <w:color w:val="800000"/>
        </w:rPr>
        <w:t>e</w:t>
      </w:r>
      <w:r>
        <w:rPr>
          <w:color w:val="800000"/>
          <w:spacing w:val="-2"/>
        </w:rPr>
        <w:t xml:space="preserve"> </w:t>
      </w:r>
      <w:r>
        <w:rPr>
          <w:color w:val="800000"/>
        </w:rPr>
        <w:t>22</w:t>
      </w:r>
      <w:r>
        <w:rPr>
          <w:color w:val="800000"/>
          <w:spacing w:val="-2"/>
        </w:rPr>
        <w:t xml:space="preserve"> </w:t>
      </w:r>
      <w:r>
        <w:rPr>
          <w:color w:val="800000"/>
        </w:rPr>
        <w:t>kil</w:t>
      </w:r>
      <w:r>
        <w:rPr>
          <w:color w:val="800000"/>
          <w:spacing w:val="-1"/>
        </w:rPr>
        <w:t>o</w:t>
      </w:r>
      <w:r>
        <w:rPr>
          <w:color w:val="800000"/>
        </w:rPr>
        <w:t>m</w:t>
      </w:r>
      <w:r>
        <w:rPr>
          <w:color w:val="800000"/>
          <w:spacing w:val="-1"/>
        </w:rPr>
        <w:t>e</w:t>
      </w:r>
      <w:r>
        <w:rPr>
          <w:color w:val="800000"/>
        </w:rPr>
        <w:t>t</w:t>
      </w:r>
      <w:r>
        <w:rPr>
          <w:color w:val="800000"/>
          <w:spacing w:val="-1"/>
        </w:rPr>
        <w:t>r</w:t>
      </w:r>
      <w:r>
        <w:rPr>
          <w:color w:val="800000"/>
        </w:rPr>
        <w:t>es</w:t>
      </w:r>
      <w:r>
        <w:rPr>
          <w:color w:val="800000"/>
          <w:spacing w:val="1"/>
        </w:rPr>
        <w:t xml:space="preserve"> </w:t>
      </w:r>
      <w:r>
        <w:rPr>
          <w:color w:val="800000"/>
          <w:spacing w:val="-1"/>
        </w:rPr>
        <w:t>a</w:t>
      </w:r>
      <w:r>
        <w:rPr>
          <w:color w:val="800000"/>
        </w:rPr>
        <w:t>way.</w:t>
      </w:r>
    </w:p>
    <w:p w:rsidR="00390CA3" w:rsidRDefault="00390CA3">
      <w:pPr>
        <w:spacing w:before="2" w:line="170" w:lineRule="exact"/>
        <w:rPr>
          <w:sz w:val="17"/>
          <w:szCs w:val="17"/>
        </w:rPr>
      </w:pPr>
    </w:p>
    <w:p w:rsidR="00390CA3" w:rsidRDefault="00BD6A69">
      <w:pPr>
        <w:pStyle w:val="BodyText"/>
        <w:numPr>
          <w:ilvl w:val="0"/>
          <w:numId w:val="4"/>
        </w:numPr>
        <w:tabs>
          <w:tab w:val="left" w:pos="434"/>
        </w:tabs>
        <w:spacing w:before="74" w:line="293" w:lineRule="auto"/>
        <w:ind w:left="218" w:right="364" w:firstLine="0"/>
      </w:pPr>
      <w:r>
        <w:rPr>
          <w:spacing w:val="10"/>
        </w:rPr>
        <w:t>W</w:t>
      </w:r>
      <w:r>
        <w:t>h</w:t>
      </w:r>
      <w:r>
        <w:rPr>
          <w:spacing w:val="-1"/>
        </w:rPr>
        <w:t>a</w:t>
      </w:r>
      <w:r>
        <w:t>t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rPr>
          <w:spacing w:val="1"/>
        </w:rPr>
        <w:t>c</w:t>
      </w:r>
      <w:r>
        <w:t>t</w:t>
      </w:r>
      <w:r>
        <w:rPr>
          <w:spacing w:val="-2"/>
        </w:rPr>
        <w:t>i</w:t>
      </w:r>
      <w:r>
        <w:t>on</w:t>
      </w:r>
      <w:r>
        <w:rPr>
          <w:spacing w:val="-5"/>
        </w:rPr>
        <w:t xml:space="preserve"> </w:t>
      </w:r>
      <w:r>
        <w:t>co</w:t>
      </w:r>
      <w:r>
        <w:rPr>
          <w:spacing w:val="1"/>
        </w:rPr>
        <w:t>u</w:t>
      </w:r>
      <w:r>
        <w:rPr>
          <w:spacing w:val="-1"/>
        </w:rPr>
        <w:t>l</w:t>
      </w:r>
      <w:r>
        <w:t>d</w:t>
      </w:r>
      <w:r>
        <w:rPr>
          <w:spacing w:val="-2"/>
        </w:rPr>
        <w:t xml:space="preserve"> </w:t>
      </w:r>
      <w:r>
        <w:rPr>
          <w:spacing w:val="-5"/>
        </w:rPr>
        <w:t>y</w:t>
      </w:r>
      <w:r>
        <w:rPr>
          <w:spacing w:val="1"/>
        </w:rPr>
        <w:t>o</w:t>
      </w:r>
      <w:r>
        <w:t>u</w:t>
      </w:r>
      <w:r>
        <w:rPr>
          <w:spacing w:val="-5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a</w:t>
      </w:r>
      <w:r>
        <w:rPr>
          <w:spacing w:val="3"/>
        </w:rPr>
        <w:t>k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t>o</w:t>
      </w:r>
      <w:r>
        <w:rPr>
          <w:spacing w:val="-5"/>
        </w:rPr>
        <w:t xml:space="preserve"> </w:t>
      </w:r>
      <w:r>
        <w:rPr>
          <w:spacing w:val="-3"/>
        </w:rPr>
        <w:t>w</w:t>
      </w:r>
      <w:r>
        <w:t>arn</w:t>
      </w:r>
      <w:r>
        <w:rPr>
          <w:spacing w:val="-3"/>
        </w:rPr>
        <w:t xml:space="preserve"> </w:t>
      </w:r>
      <w:r>
        <w:t>p</w:t>
      </w:r>
      <w:r>
        <w:rPr>
          <w:spacing w:val="1"/>
        </w:rPr>
        <w:t>e</w:t>
      </w:r>
      <w:r>
        <w:t>o</w:t>
      </w:r>
      <w:r>
        <w:rPr>
          <w:spacing w:val="1"/>
        </w:rPr>
        <w:t>p</w:t>
      </w:r>
      <w:r>
        <w:rPr>
          <w:spacing w:val="-1"/>
        </w:rPr>
        <w:t>l</w:t>
      </w:r>
      <w:r>
        <w:t>e</w:t>
      </w:r>
      <w:r>
        <w:rPr>
          <w:spacing w:val="-3"/>
        </w:rPr>
        <w:t xml:space="preserve"> </w:t>
      </w:r>
      <w:r>
        <w:t>who</w:t>
      </w:r>
      <w:r>
        <w:rPr>
          <w:spacing w:val="-5"/>
        </w:rPr>
        <w:t xml:space="preserve"> </w:t>
      </w:r>
      <w:r>
        <w:rPr>
          <w:spacing w:val="4"/>
        </w:rPr>
        <w:t>m</w:t>
      </w:r>
      <w:r>
        <w:rPr>
          <w:spacing w:val="1"/>
        </w:rPr>
        <w:t>a</w:t>
      </w:r>
      <w:r>
        <w:t>y</w:t>
      </w:r>
      <w:r>
        <w:rPr>
          <w:spacing w:val="-7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a</w:t>
      </w:r>
      <w:r>
        <w:rPr>
          <w:spacing w:val="1"/>
        </w:rPr>
        <w:t>f</w:t>
      </w:r>
      <w:r>
        <w:rPr>
          <w:spacing w:val="2"/>
        </w:rPr>
        <w:t>f</w:t>
      </w:r>
      <w:r>
        <w:t>ected</w:t>
      </w:r>
      <w:r>
        <w:rPr>
          <w:spacing w:val="-5"/>
        </w:rPr>
        <w:t xml:space="preserve"> </w:t>
      </w:r>
      <w:r>
        <w:rPr>
          <w:spacing w:val="-3"/>
        </w:rPr>
        <w:t>w</w:t>
      </w:r>
      <w:r>
        <w:rPr>
          <w:spacing w:val="1"/>
        </w:rPr>
        <w:t>i</w:t>
      </w:r>
      <w:r>
        <w:t>th</w:t>
      </w:r>
      <w:r>
        <w:rPr>
          <w:spacing w:val="1"/>
        </w:rPr>
        <w:t>o</w:t>
      </w:r>
      <w:r>
        <w:t>ut</w:t>
      </w:r>
      <w:r>
        <w:rPr>
          <w:spacing w:val="-5"/>
        </w:rPr>
        <w:t xml:space="preserve"> </w:t>
      </w:r>
      <w:r>
        <w:t>r</w:t>
      </w:r>
      <w:r>
        <w:rPr>
          <w:spacing w:val="1"/>
        </w:rPr>
        <w:t>a</w:t>
      </w:r>
      <w:r>
        <w:rPr>
          <w:spacing w:val="-1"/>
        </w:rPr>
        <w:t>i</w:t>
      </w:r>
      <w:r>
        <w:rPr>
          <w:spacing w:val="1"/>
        </w:rPr>
        <w:t>s</w:t>
      </w:r>
      <w:r>
        <w:rPr>
          <w:spacing w:val="-1"/>
        </w:rPr>
        <w:t>i</w:t>
      </w:r>
      <w:r>
        <w:t>ng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1"/>
        </w:rPr>
        <w:t>a</w:t>
      </w:r>
      <w:r>
        <w:rPr>
          <w:spacing w:val="-1"/>
        </w:rPr>
        <w:t>l</w:t>
      </w:r>
      <w:r>
        <w:t>arm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o</w:t>
      </w:r>
      <w:r>
        <w:rPr>
          <w:spacing w:val="-1"/>
        </w:rPr>
        <w:t>t</w:t>
      </w:r>
      <w:r>
        <w:t>h</w:t>
      </w:r>
      <w:r>
        <w:rPr>
          <w:spacing w:val="-1"/>
        </w:rPr>
        <w:t>e</w:t>
      </w:r>
      <w:r>
        <w:t>r</w:t>
      </w:r>
      <w:r>
        <w:rPr>
          <w:w w:val="99"/>
        </w:rPr>
        <w:t xml:space="preserve"> </w:t>
      </w:r>
      <w:r>
        <w:rPr>
          <w:spacing w:val="-1"/>
        </w:rPr>
        <w:t>non</w:t>
      </w:r>
      <w:r>
        <w:t>-e</w:t>
      </w:r>
      <w:r>
        <w:rPr>
          <w:spacing w:val="1"/>
        </w:rPr>
        <w:t>f</w:t>
      </w:r>
      <w:r>
        <w:rPr>
          <w:spacing w:val="2"/>
        </w:rPr>
        <w:t>f</w:t>
      </w:r>
      <w:r>
        <w:t>ected</w:t>
      </w:r>
      <w:r>
        <w:rPr>
          <w:spacing w:val="-22"/>
        </w:rPr>
        <w:t xml:space="preserve"> </w:t>
      </w:r>
      <w:r>
        <w:t>res</w:t>
      </w:r>
      <w:r>
        <w:rPr>
          <w:spacing w:val="-1"/>
        </w:rPr>
        <w:t>i</w:t>
      </w:r>
      <w:r>
        <w:t>d</w:t>
      </w:r>
      <w:r>
        <w:rPr>
          <w:spacing w:val="1"/>
        </w:rPr>
        <w:t>e</w:t>
      </w:r>
      <w:r>
        <w:t>nts?</w:t>
      </w:r>
    </w:p>
    <w:p w:rsidR="00390CA3" w:rsidRDefault="00390CA3">
      <w:pPr>
        <w:spacing w:before="7" w:line="150" w:lineRule="exact"/>
        <w:rPr>
          <w:sz w:val="15"/>
          <w:szCs w:val="15"/>
        </w:rPr>
      </w:pPr>
    </w:p>
    <w:p w:rsidR="00390CA3" w:rsidRDefault="00BD6A69">
      <w:pPr>
        <w:pStyle w:val="Heading6"/>
        <w:spacing w:line="293" w:lineRule="auto"/>
        <w:ind w:left="730" w:right="1433"/>
        <w:rPr>
          <w:i w:val="0"/>
        </w:rPr>
      </w:pPr>
      <w:r>
        <w:rPr>
          <w:noProof/>
          <w:lang w:val="en-AU" w:eastAsia="en-AU"/>
        </w:rPr>
        <mc:AlternateContent>
          <mc:Choice Requires="wpg">
            <w:drawing>
              <wp:anchor distT="0" distB="0" distL="114300" distR="114300" simplePos="0" relativeHeight="503311431" behindDoc="1" locked="0" layoutInCell="1" allowOverlap="1">
                <wp:simplePos x="0" y="0"/>
                <wp:positionH relativeFrom="page">
                  <wp:posOffset>919480</wp:posOffset>
                </wp:positionH>
                <wp:positionV relativeFrom="paragraph">
                  <wp:posOffset>186055</wp:posOffset>
                </wp:positionV>
                <wp:extent cx="5760085" cy="1270"/>
                <wp:effectExtent l="5080" t="5080" r="6985" b="12700"/>
                <wp:wrapNone/>
                <wp:docPr id="876" name="Group 5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0085" cy="1270"/>
                          <a:chOff x="1448" y="293"/>
                          <a:chExt cx="9071" cy="2"/>
                        </a:xfrm>
                      </wpg:grpSpPr>
                      <wps:wsp>
                        <wps:cNvPr id="877" name="Freeform 536"/>
                        <wps:cNvSpPr>
                          <a:spLocks/>
                        </wps:cNvSpPr>
                        <wps:spPr bwMode="auto">
                          <a:xfrm>
                            <a:off x="1448" y="293"/>
                            <a:ext cx="9071" cy="2"/>
                          </a:xfrm>
                          <a:custGeom>
                            <a:avLst/>
                            <a:gdLst>
                              <a:gd name="T0" fmla="+- 0 1448 1448"/>
                              <a:gd name="T1" fmla="*/ T0 w 9071"/>
                              <a:gd name="T2" fmla="+- 0 10519 1448"/>
                              <a:gd name="T3" fmla="*/ T2 w 9071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9071">
                                <a:moveTo>
                                  <a:pt x="0" y="0"/>
                                </a:moveTo>
                                <a:lnTo>
                                  <a:pt x="9071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8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35" o:spid="_x0000_s1026" style="position:absolute;margin-left:72.4pt;margin-top:14.65pt;width:453.55pt;height:.1pt;z-index:-5049;mso-position-horizontal-relative:page" coordorigin="1448,293" coordsize="907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+5BYQMAAOkHAAAOAAAAZHJzL2Uyb0RvYy54bWykVVlv2zgQfl9g/wPBxy4cHZYvIUpR+AgW&#10;6AXE/QG0RB1YidSStOW06H/vcCg5itNgF60fZFIzmvnmm+v27bmpyYkrXUmR0ODGp4SLVGaVKBL6&#10;Zb+bLCnRhomM1VLwhD5yTd/e/fnHbdfGPJSlrDOuCBgROu7ahJbGtLHn6bTkDdM3suUChLlUDTNw&#10;VYWXKdaB9ab2Qt+fe51UWatkyrWGtxsnpHdoP895aj7lueaG1AkFbAafCp8H+/TubllcKNaWVdrD&#10;YL+AomGVAKcXUxtmGDmq6oWppkqV1DI3N6lsPJnnVcoxBogm8K+iuVfy2GIsRdwV7YUmoPaKp182&#10;m348fVakyhK6XMwpEayBJKFfMpvOLD1dW8Sgda/ah/azcjHC8b1M/9Eg9q7l9l44ZXLoPsgMDLKj&#10;kUjPOVeNNQGBkzNm4fGSBX42JIWXs8Xc95czSlKQBeGiT1JaQibtR0EUQVGBLFxNXf7Sctt/u/IX&#10;gfswtCKPxc4jouxR2ZCg2PQTn/r3+HwoWcsxTdoydeFzMfC5U5zbEgZK545SVBz41GMyRxILUwPn&#10;/0njS0YGLl/jg8XpUZt7LjEb7PReG9cJGZwwx1lfC3vomrypoSn+mhCfWFf4cMwXFzWg3am98cje&#10;Jx1B173RwVY4KDlb/ixY/dTYdNCzxsKRMUhoMUBk5YA6PYseNpwIs6PHx3JrpbYVswdwQ52BBVCy&#10;Ib6iC76vdd03vQsFM+V6mihKYJocHCctMxaZdWGPpEsocmFfNPLE9xJF5qoBwMmTtBZjLZfFESon&#10;hi+sAyzzi1OLdZRaIXdVXWMaamGhLKbzOXKjZV1lVmjRaFUc1rUiJwZzcunbX98/z9RgHokMjZWc&#10;Zdv+bFhVuzM4r5FbqL+eAluJOAi/rfzVdrldRpMonG8nkb/ZTN7t1tFkvgsWs810s15vgu8WWhDF&#10;ZZVlXFh0w1AOov/XpP16cOP0MpafRfEs2B3+XgbrPYeBJEMswz9GB1PFdagbKQeZPUK3Kum2DGxF&#10;OJRSfaWkgw2TUP3vkSlOSf23gJGzgl6yKwkv0WwRwkWNJYexhIkUTCXUUChwe1wbt8aOraqKEjwF&#10;mFYh38GwzSvbz4jPoeovMPXwhPsEY+l3n11Y4ztqPW3oux8AAAD//wMAUEsDBBQABgAIAAAAIQDK&#10;S6Cm4AAAAAoBAAAPAAAAZHJzL2Rvd25yZXYueG1sTI9BS8NAEIXvgv9hGcGb3aRtxMZsSinqqQht&#10;BfE2zU6T0OxsyG6T9N+7OenxzXu89022Hk0jeupcbVlBPItAEBdW11wq+Dq+P72AcB5ZY2OZFNzI&#10;wTq/v8sw1XbgPfUHX4pQwi5FBZX3bSqlKyoy6Ga2JQ7e2XYGfZBdKXWHQyg3jZxH0bM0WHNYqLCl&#10;bUXF5XA1Cj4GHDaL+K3fXc7b288x+fzexaTU48O4eQXhafR/YZjwAzrkgelkr6ydaIJeLgO6VzBf&#10;LUBMgSiJVyBO0yUBmWfy/wv5LwAAAP//AwBQSwECLQAUAAYACAAAACEAtoM4kv4AAADhAQAAEwAA&#10;AAAAAAAAAAAAAAAAAAAAW0NvbnRlbnRfVHlwZXNdLnhtbFBLAQItABQABgAIAAAAIQA4/SH/1gAA&#10;AJQBAAALAAAAAAAAAAAAAAAAAC8BAABfcmVscy8ucmVsc1BLAQItABQABgAIAAAAIQDh7+5BYQMA&#10;AOkHAAAOAAAAAAAAAAAAAAAAAC4CAABkcnMvZTJvRG9jLnhtbFBLAQItABQABgAIAAAAIQDKS6Cm&#10;4AAAAAoBAAAPAAAAAAAAAAAAAAAAALsFAABkcnMvZG93bnJldi54bWxQSwUGAAAAAAQABADzAAAA&#10;yAYAAAAA&#10;">
                <v:shape id="Freeform 536" o:spid="_x0000_s1027" style="position:absolute;left:1448;top:293;width:9071;height:2;visibility:visible;mso-wrap-style:square;v-text-anchor:top" coordsize="907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HGjBMAA&#10;AADcAAAADwAAAGRycy9kb3ducmV2LnhtbESPzQrCMBCE74LvEFbwpqke/KlGEUHwIKLVi7elWdti&#10;sylNrPXtjSB4HGbmG2a5bk0pGqpdYVnBaBiBIE6tLjhTcL3sBjMQziNrLC2Tgjc5WK+6nSXG2r74&#10;TE3iMxEg7GJUkHtfxVK6NCeDbmgr4uDdbW3QB1lnUtf4CnBTynEUTaTBgsNCjhVtc0ofydMoODbX&#10;Q1RZndxul/kj2xCdiuapVL/XbhYgPLX+H/6191rBbDqF75lwBOTq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HGjBMAAAADcAAAADwAAAAAAAAAAAAAAAACYAgAAZHJzL2Rvd25y&#10;ZXYueG1sUEsFBgAAAAAEAAQA9QAAAIUDAAAAAA==&#10;" path="m,l9071,e" filled="f" strokecolor="maroon" strokeweight=".58pt">
                  <v:path arrowok="t" o:connecttype="custom" o:connectlocs="0,0;9071,0" o:connectangles="0,0"/>
                </v:shape>
                <w10:wrap anchorx="page"/>
              </v:group>
            </w:pict>
          </mc:Fallback>
        </mc:AlternateContent>
      </w:r>
      <w:r>
        <w:rPr>
          <w:noProof/>
          <w:lang w:val="en-AU" w:eastAsia="en-AU"/>
        </w:rPr>
        <mc:AlternateContent>
          <mc:Choice Requires="wpg">
            <w:drawing>
              <wp:anchor distT="0" distB="0" distL="114300" distR="114300" simplePos="0" relativeHeight="503311432" behindDoc="1" locked="0" layoutInCell="1" allowOverlap="1">
                <wp:simplePos x="0" y="0"/>
                <wp:positionH relativeFrom="page">
                  <wp:posOffset>919480</wp:posOffset>
                </wp:positionH>
                <wp:positionV relativeFrom="paragraph">
                  <wp:posOffset>394970</wp:posOffset>
                </wp:positionV>
                <wp:extent cx="5760085" cy="1270"/>
                <wp:effectExtent l="5080" t="13970" r="6985" b="3810"/>
                <wp:wrapNone/>
                <wp:docPr id="874" name="Group 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0085" cy="1270"/>
                          <a:chOff x="1448" y="622"/>
                          <a:chExt cx="9071" cy="2"/>
                        </a:xfrm>
                      </wpg:grpSpPr>
                      <wps:wsp>
                        <wps:cNvPr id="875" name="Freeform 534"/>
                        <wps:cNvSpPr>
                          <a:spLocks/>
                        </wps:cNvSpPr>
                        <wps:spPr bwMode="auto">
                          <a:xfrm>
                            <a:off x="1448" y="622"/>
                            <a:ext cx="9071" cy="2"/>
                          </a:xfrm>
                          <a:custGeom>
                            <a:avLst/>
                            <a:gdLst>
                              <a:gd name="T0" fmla="+- 0 1448 1448"/>
                              <a:gd name="T1" fmla="*/ T0 w 9071"/>
                              <a:gd name="T2" fmla="+- 0 10519 1448"/>
                              <a:gd name="T3" fmla="*/ T2 w 9071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9071">
                                <a:moveTo>
                                  <a:pt x="0" y="0"/>
                                </a:moveTo>
                                <a:lnTo>
                                  <a:pt x="9071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8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33" o:spid="_x0000_s1026" style="position:absolute;margin-left:72.4pt;margin-top:31.1pt;width:453.55pt;height:.1pt;z-index:-5048;mso-position-horizontal-relative:page" coordorigin="1448,622" coordsize="907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aguYQMAAOkHAAAOAAAAZHJzL2Uyb0RvYy54bWykVdtu2zAMfR+wfxD0uCH1Jc7NqFsMuRQD&#10;uq1Asw9QZPmC2ZInKXG6Yf8+SrJTN12xocuDQ5k0eXgokpfXx7pCByZVKXiCgwsfI8apSEueJ/jr&#10;djOaY6Q04SmpBGcJfmAKX1+9fXPZNjELRSGqlEkETriK2ybBhdZN7HmKFqwm6kI0jIMyE7ImGo4y&#10;91JJWvBeV17o+1OvFTJtpKBMKXi7ckp8Zf1nGaP6S5YpplGVYMCm7VPa5848vatLEueSNEVJOxjk&#10;FShqUnIIenK1IpqgvSyfuapLKoUSmb6govZElpWU2Rwgm8A/y+ZGin1jc8njNm9ONAG1Zzy92i39&#10;fLiTqEwTPJ9FGHFSQ5FsXDQZjw09bZPHYHUjm/vmTrocQbwV9JsCtXeuN+fcGaNd+0mk4JDstbD0&#10;HDNZGxeQODraKjycqsCOGlF4OZlNfX8+wYiCLghnXZFoAZU0HwVRBJcKdNMwdPWjxbr7duHPAveh&#10;VXkkdhEtyg6VSQkum3rkU/0fn/cFaZgtkzJMnfiEFByfG8mYucJAaeQotYY9n2pI5kBjYCrg/K80&#10;Pmek5/IlPkhM90rfMGGrQQ63SrtOSEGyNU477FvomqyuoCnej5CPTCj76DrnZAa0O7N3Htr6qEU2&#10;dOe09xX2Rs6XPwkWf3Q27u2Ms3DgDAqa9xBJ0aOmR97BBgkRM3p8e90aocyN2QK4/p6BBzAyKb5g&#10;C7HPbd03XQgJM+V8mkiMYJrsHCcN0QaZCWFE1CbYcmFe1OLAtsKq9FkDQJBHbcWHVq6KA1RODV+Y&#10;ANCDTrBBDdZBabnYlFVly1BxA2U2nk4tN0pUZWqUBo2S+W5ZSXQgMCfnvvmZZMDZEzOYRzy1zgpG&#10;0nUna1JWTgb7ynIL96+jwNxEOwh/LvzFer6eR6MonK5Hkb9ajT5sltFouglmk9V4tVyugl8GWhDF&#10;RZmmjBt0/VAOon9r0m49uHF6GstPsniS7Mb+nifrPYVhuYBc+n/Hdd+hbqTsRPoA3SqF2zKwFUEo&#10;hPyBUQsbJsHq+55IhlH1kcPIWUAvmZVkD9FkFsJBDjW7oYZwCq4SrDFccCMutVtj+0aWeQGRAltW&#10;Lj7AsM1K088w9VTsUHUHmHpWsvvE5tLtPrOwhmdr9bihr34DAAD//wMAUEsDBBQABgAIAAAAIQBa&#10;keXK3wAAAAoBAAAPAAAAZHJzL2Rvd25yZXYueG1sTI9BS8NAEIXvgv9hGcGb3SSmRWM2pRT1VARb&#10;QbxNs9MkNDsbstsk/fduTnp88x7vfZOvJ9OKgXrXWFYQLyIQxKXVDVcKvg5vD08gnEfW2FomBVdy&#10;sC5ub3LMtB35k4a9r0QoYZehgtr7LpPSlTUZdAvbEQfvZHuDPsi+krrHMZSbViZRtJIGGw4LNXa0&#10;rak87y9GwfuI4+Yxfh1259P2+nNYfnzvYlLq/m7avIDwNPm/MMz4AR2KwHS0F9ZOtEGnaUD3ClZJ&#10;AmIORMv4GcRxvqQgi1z+f6H4BQAA//8DAFBLAQItABQABgAIAAAAIQC2gziS/gAAAOEBAAATAAAA&#10;AAAAAAAAAAAAAAAAAABbQ29udGVudF9UeXBlc10ueG1sUEsBAi0AFAAGAAgAAAAhADj9If/WAAAA&#10;lAEAAAsAAAAAAAAAAAAAAAAALwEAAF9yZWxzLy5yZWxzUEsBAi0AFAAGAAgAAAAhAN0dqC5hAwAA&#10;6QcAAA4AAAAAAAAAAAAAAAAALgIAAGRycy9lMm9Eb2MueG1sUEsBAi0AFAAGAAgAAAAhAFqR5crf&#10;AAAACgEAAA8AAAAAAAAAAAAAAAAAuwUAAGRycy9kb3ducmV2LnhtbFBLBQYAAAAABAAEAPMAAADH&#10;BgAAAAA=&#10;">
                <v:shape id="Freeform 534" o:spid="_x0000_s1027" style="position:absolute;left:1448;top:622;width:9071;height:2;visibility:visible;mso-wrap-style:square;v-text-anchor:top" coordsize="907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++Y6MMA&#10;AADcAAAADwAAAGRycy9kb3ducmV2LnhtbESPT4vCMBTE7wt+h/CEva2pC/6rjSLCggcRrV68PZpn&#10;W9q8lCbW7rc3guBxmJnfMMm6N7XoqHWlZQXjUQSCOLO65FzB5fz3MwfhPLLG2jIp+CcH69XgK8FY&#10;2wefqEt9LgKEXYwKCu+bWEqXFWTQjWxDHLybbQ36INtc6hYfAW5q+RtFU2mw5LBQYEPbgrIqvRsF&#10;h+6yjxqr0+v1vKjyDdGx7O5KfQ/7zRKEp95/wu/2TiuYzybwOhOOgFw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++Y6MMAAADcAAAADwAAAAAAAAAAAAAAAACYAgAAZHJzL2Rv&#10;d25yZXYueG1sUEsFBgAAAAAEAAQA9QAAAIgDAAAAAA==&#10;" path="m,l9071,e" filled="f" strokecolor="maroon" strokeweight=".58pt">
                  <v:path arrowok="t" o:connecttype="custom" o:connectlocs="0,0;9071,0" o:connectangles="0,0"/>
                </v:shape>
                <w10:wrap anchorx="page"/>
              </v:group>
            </w:pict>
          </mc:Fallback>
        </mc:AlternateContent>
      </w:r>
      <w:r>
        <w:rPr>
          <w:color w:val="800000"/>
        </w:rPr>
        <w:t>As t</w:t>
      </w:r>
      <w:r>
        <w:rPr>
          <w:color w:val="800000"/>
          <w:spacing w:val="-1"/>
        </w:rPr>
        <w:t>h</w:t>
      </w:r>
      <w:r>
        <w:rPr>
          <w:color w:val="800000"/>
          <w:spacing w:val="-3"/>
        </w:rPr>
        <w:t>e</w:t>
      </w:r>
      <w:r>
        <w:rPr>
          <w:color w:val="800000"/>
        </w:rPr>
        <w:t>re</w:t>
      </w:r>
      <w:r>
        <w:rPr>
          <w:color w:val="800000"/>
          <w:spacing w:val="1"/>
        </w:rPr>
        <w:t xml:space="preserve"> </w:t>
      </w:r>
      <w:r>
        <w:rPr>
          <w:color w:val="800000"/>
          <w:spacing w:val="-1"/>
        </w:rPr>
        <w:t>a</w:t>
      </w:r>
      <w:r>
        <w:rPr>
          <w:color w:val="800000"/>
          <w:spacing w:val="-2"/>
        </w:rPr>
        <w:t>r</w:t>
      </w:r>
      <w:r>
        <w:rPr>
          <w:color w:val="800000"/>
        </w:rPr>
        <w:t>e o</w:t>
      </w:r>
      <w:r>
        <w:rPr>
          <w:color w:val="800000"/>
          <w:spacing w:val="-2"/>
        </w:rPr>
        <w:t>n</w:t>
      </w:r>
      <w:r>
        <w:rPr>
          <w:color w:val="800000"/>
        </w:rPr>
        <w:t>ly</w:t>
      </w:r>
      <w:r>
        <w:rPr>
          <w:color w:val="800000"/>
          <w:spacing w:val="-1"/>
        </w:rPr>
        <w:t xml:space="preserve"> </w:t>
      </w:r>
      <w:r>
        <w:rPr>
          <w:color w:val="800000"/>
          <w:spacing w:val="-2"/>
        </w:rPr>
        <w:t>t</w:t>
      </w:r>
      <w:r>
        <w:rPr>
          <w:color w:val="800000"/>
        </w:rPr>
        <w:t>wo ho</w:t>
      </w:r>
      <w:r>
        <w:rPr>
          <w:color w:val="800000"/>
          <w:spacing w:val="-3"/>
        </w:rPr>
        <w:t>me</w:t>
      </w:r>
      <w:r>
        <w:rPr>
          <w:color w:val="800000"/>
        </w:rPr>
        <w:t>stea</w:t>
      </w:r>
      <w:r>
        <w:rPr>
          <w:color w:val="800000"/>
          <w:spacing w:val="-2"/>
        </w:rPr>
        <w:t>d</w:t>
      </w:r>
      <w:r>
        <w:rPr>
          <w:color w:val="800000"/>
        </w:rPr>
        <w:t>s,</w:t>
      </w:r>
      <w:r>
        <w:rPr>
          <w:color w:val="800000"/>
          <w:spacing w:val="1"/>
        </w:rPr>
        <w:t xml:space="preserve"> </w:t>
      </w:r>
      <w:r>
        <w:rPr>
          <w:color w:val="800000"/>
        </w:rPr>
        <w:t>c</w:t>
      </w:r>
      <w:r>
        <w:rPr>
          <w:color w:val="800000"/>
          <w:spacing w:val="-2"/>
        </w:rPr>
        <w:t>a</w:t>
      </w:r>
      <w:r>
        <w:rPr>
          <w:color w:val="800000"/>
        </w:rPr>
        <w:t>ll</w:t>
      </w:r>
      <w:r>
        <w:rPr>
          <w:color w:val="800000"/>
          <w:spacing w:val="-3"/>
        </w:rPr>
        <w:t xml:space="preserve"> </w:t>
      </w:r>
      <w:r>
        <w:rPr>
          <w:color w:val="800000"/>
        </w:rPr>
        <w:t xml:space="preserve">them </w:t>
      </w:r>
      <w:r>
        <w:rPr>
          <w:color w:val="800000"/>
          <w:spacing w:val="-1"/>
        </w:rPr>
        <w:t>an</w:t>
      </w:r>
      <w:r>
        <w:rPr>
          <w:color w:val="800000"/>
        </w:rPr>
        <w:t>d</w:t>
      </w:r>
      <w:r>
        <w:rPr>
          <w:color w:val="800000"/>
          <w:spacing w:val="-1"/>
        </w:rPr>
        <w:t xml:space="preserve"> </w:t>
      </w:r>
      <w:r>
        <w:rPr>
          <w:color w:val="800000"/>
        </w:rPr>
        <w:t>a</w:t>
      </w:r>
      <w:r>
        <w:rPr>
          <w:color w:val="800000"/>
          <w:spacing w:val="-1"/>
        </w:rPr>
        <w:t>d</w:t>
      </w:r>
      <w:r>
        <w:rPr>
          <w:color w:val="800000"/>
        </w:rPr>
        <w:t>vi</w:t>
      </w:r>
      <w:r>
        <w:rPr>
          <w:color w:val="800000"/>
          <w:spacing w:val="-3"/>
        </w:rPr>
        <w:t>s</w:t>
      </w:r>
      <w:r>
        <w:rPr>
          <w:color w:val="800000"/>
        </w:rPr>
        <w:t>e t</w:t>
      </w:r>
      <w:r>
        <w:rPr>
          <w:color w:val="800000"/>
          <w:spacing w:val="-1"/>
        </w:rPr>
        <w:t>h</w:t>
      </w:r>
      <w:r>
        <w:rPr>
          <w:color w:val="800000"/>
        </w:rPr>
        <w:t>em</w:t>
      </w:r>
      <w:r>
        <w:rPr>
          <w:color w:val="800000"/>
          <w:spacing w:val="-2"/>
        </w:rPr>
        <w:t xml:space="preserve"> </w:t>
      </w:r>
      <w:r>
        <w:rPr>
          <w:color w:val="800000"/>
        </w:rPr>
        <w:t>w</w:t>
      </w:r>
      <w:r>
        <w:rPr>
          <w:color w:val="800000"/>
          <w:spacing w:val="-1"/>
        </w:rPr>
        <w:t>ha</w:t>
      </w:r>
      <w:r>
        <w:rPr>
          <w:color w:val="800000"/>
        </w:rPr>
        <w:t xml:space="preserve">t </w:t>
      </w:r>
      <w:r>
        <w:rPr>
          <w:color w:val="800000"/>
          <w:spacing w:val="-1"/>
        </w:rPr>
        <w:t>a</w:t>
      </w:r>
      <w:r>
        <w:rPr>
          <w:color w:val="800000"/>
        </w:rPr>
        <w:t>cti</w:t>
      </w:r>
      <w:r>
        <w:rPr>
          <w:color w:val="800000"/>
          <w:spacing w:val="-2"/>
        </w:rPr>
        <w:t>o</w:t>
      </w:r>
      <w:r>
        <w:rPr>
          <w:color w:val="800000"/>
        </w:rPr>
        <w:t>n</w:t>
      </w:r>
      <w:r>
        <w:rPr>
          <w:color w:val="800000"/>
          <w:spacing w:val="-3"/>
        </w:rPr>
        <w:t xml:space="preserve"> </w:t>
      </w:r>
      <w:r>
        <w:rPr>
          <w:color w:val="800000"/>
        </w:rPr>
        <w:t>to t</w:t>
      </w:r>
      <w:r>
        <w:rPr>
          <w:color w:val="800000"/>
          <w:spacing w:val="-1"/>
        </w:rPr>
        <w:t>a</w:t>
      </w:r>
      <w:r>
        <w:rPr>
          <w:color w:val="800000"/>
          <w:spacing w:val="-2"/>
        </w:rPr>
        <w:t>k</w:t>
      </w:r>
      <w:r>
        <w:rPr>
          <w:color w:val="800000"/>
        </w:rPr>
        <w:t>e in</w:t>
      </w:r>
      <w:r>
        <w:rPr>
          <w:color w:val="800000"/>
          <w:spacing w:val="-1"/>
        </w:rPr>
        <w:t xml:space="preserve"> </w:t>
      </w:r>
      <w:r>
        <w:rPr>
          <w:color w:val="800000"/>
        </w:rPr>
        <w:t>t</w:t>
      </w:r>
      <w:r>
        <w:rPr>
          <w:color w:val="800000"/>
          <w:spacing w:val="-1"/>
        </w:rPr>
        <w:t>h</w:t>
      </w:r>
      <w:r>
        <w:rPr>
          <w:color w:val="800000"/>
        </w:rPr>
        <w:t>e</w:t>
      </w:r>
      <w:r>
        <w:rPr>
          <w:color w:val="800000"/>
          <w:spacing w:val="1"/>
        </w:rPr>
        <w:t xml:space="preserve"> </w:t>
      </w:r>
      <w:r>
        <w:rPr>
          <w:color w:val="800000"/>
        </w:rPr>
        <w:t>event</w:t>
      </w:r>
      <w:r>
        <w:rPr>
          <w:color w:val="800000"/>
          <w:spacing w:val="-2"/>
        </w:rPr>
        <w:t xml:space="preserve"> </w:t>
      </w:r>
      <w:r>
        <w:rPr>
          <w:color w:val="800000"/>
        </w:rPr>
        <w:t xml:space="preserve">of </w:t>
      </w:r>
      <w:r>
        <w:rPr>
          <w:color w:val="800000"/>
          <w:spacing w:val="-1"/>
        </w:rPr>
        <w:t>a</w:t>
      </w:r>
      <w:r>
        <w:rPr>
          <w:color w:val="800000"/>
        </w:rPr>
        <w:t>n e</w:t>
      </w:r>
      <w:r>
        <w:rPr>
          <w:color w:val="800000"/>
          <w:spacing w:val="-4"/>
        </w:rPr>
        <w:t>a</w:t>
      </w:r>
      <w:r>
        <w:rPr>
          <w:color w:val="800000"/>
        </w:rPr>
        <w:t>rth</w:t>
      </w:r>
      <w:r>
        <w:rPr>
          <w:color w:val="800000"/>
          <w:spacing w:val="-1"/>
        </w:rPr>
        <w:t>qua</w:t>
      </w:r>
      <w:r>
        <w:rPr>
          <w:color w:val="800000"/>
        </w:rPr>
        <w:t>ke.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9" w:line="200" w:lineRule="exact"/>
        <w:rPr>
          <w:sz w:val="20"/>
          <w:szCs w:val="20"/>
        </w:rPr>
      </w:pPr>
    </w:p>
    <w:tbl>
      <w:tblPr>
        <w:tblW w:w="0" w:type="auto"/>
        <w:tblInd w:w="10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40"/>
        <w:gridCol w:w="2842"/>
        <w:gridCol w:w="2842"/>
      </w:tblGrid>
      <w:tr w:rsidR="00390CA3">
        <w:trPr>
          <w:trHeight w:hRule="exact" w:val="1109"/>
        </w:trPr>
        <w:tc>
          <w:tcPr>
            <w:tcW w:w="28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90CA3" w:rsidRDefault="00390CA3">
            <w:pPr>
              <w:pStyle w:val="TableParagraph"/>
              <w:spacing w:before="4" w:line="220" w:lineRule="exact"/>
            </w:pPr>
          </w:p>
          <w:p w:rsidR="00390CA3" w:rsidRDefault="00BD6A69">
            <w:pPr>
              <w:pStyle w:val="TableParagraph"/>
              <w:ind w:left="10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pacing w:val="-1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tation</w:t>
            </w:r>
          </w:p>
        </w:tc>
        <w:tc>
          <w:tcPr>
            <w:tcW w:w="284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90CA3" w:rsidRDefault="00390CA3">
            <w:pPr>
              <w:pStyle w:val="TableParagraph"/>
              <w:spacing w:before="4" w:line="220" w:lineRule="exact"/>
            </w:pPr>
          </w:p>
          <w:p w:rsidR="00390CA3" w:rsidRDefault="00BD6A69">
            <w:pPr>
              <w:pStyle w:val="TableParagraph"/>
              <w:spacing w:line="293" w:lineRule="auto"/>
              <w:ind w:left="10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Diffe</w:t>
            </w:r>
            <w:r>
              <w:rPr>
                <w:rFonts w:ascii="Arial" w:eastAsia="Arial" w:hAnsi="Arial" w:cs="Arial"/>
                <w:b/>
                <w:bCs/>
                <w:spacing w:val="-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en</w:t>
            </w:r>
            <w:r>
              <w:rPr>
                <w:rFonts w:ascii="Arial" w:eastAsia="Arial" w:hAnsi="Arial" w:cs="Arial"/>
                <w:b/>
                <w:bCs/>
                <w:spacing w:val="2"/>
                <w:sz w:val="20"/>
                <w:szCs w:val="20"/>
              </w:rPr>
              <w:t>c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b/>
                <w:bCs/>
                <w:spacing w:val="-9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b/>
                <w:bCs/>
                <w:spacing w:val="-7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pacing w:val="1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b/>
                <w:bCs/>
                <w:spacing w:val="-1"/>
                <w:sz w:val="20"/>
                <w:szCs w:val="20"/>
              </w:rPr>
              <w:t>rr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b/>
                <w:bCs/>
                <w:spacing w:val="1"/>
                <w:sz w:val="20"/>
                <w:szCs w:val="20"/>
              </w:rPr>
              <w:t>v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al</w:t>
            </w:r>
            <w:r>
              <w:rPr>
                <w:rFonts w:ascii="Arial" w:eastAsia="Arial" w:hAnsi="Arial" w:cs="Arial"/>
                <w:b/>
                <w:bCs/>
                <w:spacing w:val="-8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ti</w:t>
            </w:r>
            <w:r>
              <w:rPr>
                <w:rFonts w:ascii="Arial" w:eastAsia="Arial" w:hAnsi="Arial" w:cs="Arial"/>
                <w:b/>
                <w:bCs/>
                <w:spacing w:val="2"/>
                <w:sz w:val="20"/>
                <w:szCs w:val="20"/>
              </w:rPr>
              <w:t>m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b/>
                <w:bCs/>
                <w:w w:val="99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bet</w:t>
            </w:r>
            <w:r>
              <w:rPr>
                <w:rFonts w:ascii="Arial" w:eastAsia="Arial" w:hAnsi="Arial" w:cs="Arial"/>
                <w:b/>
                <w:bCs/>
                <w:spacing w:val="3"/>
                <w:sz w:val="20"/>
                <w:szCs w:val="20"/>
              </w:rPr>
              <w:t>w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b/>
                <w:bCs/>
                <w:spacing w:val="-1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b/>
                <w:bCs/>
                <w:spacing w:val="-5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P</w:t>
            </w:r>
            <w:r>
              <w:rPr>
                <w:rFonts w:ascii="Arial" w:eastAsia="Arial" w:hAnsi="Arial" w:cs="Arial"/>
                <w:b/>
                <w:bCs/>
                <w:spacing w:val="-7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and</w:t>
            </w:r>
            <w:r>
              <w:rPr>
                <w:rFonts w:ascii="Arial" w:eastAsia="Arial" w:hAnsi="Arial" w:cs="Arial"/>
                <w:b/>
                <w:bCs/>
                <w:spacing w:val="-5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b/>
                <w:bCs/>
                <w:spacing w:val="-6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(</w:t>
            </w:r>
            <w:r>
              <w:rPr>
                <w:rFonts w:ascii="Arial" w:eastAsia="Arial" w:hAnsi="Arial" w:cs="Arial"/>
                <w:b/>
                <w:bCs/>
                <w:spacing w:val="1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b/>
                <w:bCs/>
                <w:spacing w:val="-1"/>
                <w:sz w:val="20"/>
                <w:szCs w:val="20"/>
              </w:rPr>
              <w:t>c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284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90CA3" w:rsidRDefault="00BD6A69">
            <w:pPr>
              <w:pStyle w:val="TableParagraph"/>
              <w:spacing w:before="43" w:line="460" w:lineRule="exact"/>
              <w:ind w:left="102" w:right="454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Distance</w:t>
            </w:r>
            <w:r>
              <w:rPr>
                <w:rFonts w:ascii="Arial" w:eastAsia="Arial" w:hAnsi="Arial" w:cs="Arial"/>
                <w:b/>
                <w:bCs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f</w:t>
            </w:r>
            <w:r>
              <w:rPr>
                <w:rFonts w:ascii="Arial" w:eastAsia="Arial" w:hAnsi="Arial" w:cs="Arial"/>
                <w:b/>
                <w:bCs/>
                <w:spacing w:val="-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om</w:t>
            </w:r>
            <w:r>
              <w:rPr>
                <w:rFonts w:ascii="Arial" w:eastAsia="Arial" w:hAnsi="Arial" w:cs="Arial"/>
                <w:b/>
                <w:bCs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ep</w:t>
            </w:r>
            <w:r>
              <w:rPr>
                <w:rFonts w:ascii="Arial" w:eastAsia="Arial" w:hAnsi="Arial" w:cs="Arial"/>
                <w:b/>
                <w:bCs/>
                <w:spacing w:val="2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c</w:t>
            </w:r>
            <w:r>
              <w:rPr>
                <w:rFonts w:ascii="Arial" w:eastAsia="Arial" w:hAnsi="Arial" w:cs="Arial"/>
                <w:b/>
                <w:bCs/>
                <w:spacing w:val="-1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nt</w:t>
            </w:r>
            <w:r>
              <w:rPr>
                <w:rFonts w:ascii="Arial" w:eastAsia="Arial" w:hAnsi="Arial" w:cs="Arial"/>
                <w:b/>
                <w:bCs/>
                <w:spacing w:val="-1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b/>
                <w:bCs/>
                <w:w w:val="99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(km)</w:t>
            </w:r>
          </w:p>
        </w:tc>
      </w:tr>
      <w:tr w:rsidR="00390CA3">
        <w:trPr>
          <w:trHeight w:hRule="exact" w:val="650"/>
        </w:trPr>
        <w:tc>
          <w:tcPr>
            <w:tcW w:w="28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90CA3" w:rsidRDefault="00390CA3">
            <w:pPr>
              <w:pStyle w:val="TableParagraph"/>
              <w:spacing w:before="17" w:line="200" w:lineRule="exact"/>
              <w:rPr>
                <w:sz w:val="20"/>
                <w:szCs w:val="20"/>
              </w:rPr>
            </w:pPr>
          </w:p>
          <w:p w:rsidR="00390CA3" w:rsidRDefault="00BD6A69">
            <w:pPr>
              <w:pStyle w:val="TableParagraph"/>
              <w:ind w:left="10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d.</w:t>
            </w:r>
            <w:r>
              <w:rPr>
                <w:rFonts w:ascii="Arial" w:eastAsia="Arial" w:hAnsi="Arial" w:cs="Arial"/>
                <w:b/>
                <w:bCs/>
                <w:spacing w:val="-8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</w:rPr>
              <w:t>Upp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sz w:val="20"/>
                <w:szCs w:val="20"/>
              </w:rPr>
              <w:t>r</w:t>
            </w:r>
            <w:r>
              <w:rPr>
                <w:rFonts w:ascii="Arial" w:eastAsia="Arial" w:hAnsi="Arial" w:cs="Arial"/>
                <w:spacing w:val="-4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V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a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l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le</w:t>
            </w:r>
            <w:r>
              <w:rPr>
                <w:rFonts w:ascii="Arial" w:eastAsia="Arial" w:hAnsi="Arial" w:cs="Arial"/>
                <w:sz w:val="20"/>
                <w:szCs w:val="20"/>
              </w:rPr>
              <w:t>y</w:t>
            </w:r>
            <w:r>
              <w:rPr>
                <w:rFonts w:ascii="Arial" w:eastAsia="Arial" w:hAnsi="Arial" w:cs="Arial"/>
                <w:spacing w:val="-8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pacing w:val="2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z w:val="20"/>
                <w:szCs w:val="20"/>
              </w:rPr>
              <w:t>ation</w:t>
            </w:r>
          </w:p>
        </w:tc>
        <w:tc>
          <w:tcPr>
            <w:tcW w:w="284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90CA3" w:rsidRDefault="00390CA3">
            <w:pPr>
              <w:pStyle w:val="TableParagraph"/>
              <w:spacing w:before="1" w:line="120" w:lineRule="exact"/>
              <w:rPr>
                <w:sz w:val="12"/>
                <w:szCs w:val="12"/>
              </w:rPr>
            </w:pPr>
          </w:p>
          <w:p w:rsidR="00390CA3" w:rsidRDefault="00BD6A69">
            <w:pPr>
              <w:pStyle w:val="TableParagraph"/>
              <w:ind w:left="10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i/>
                <w:color w:val="800000"/>
                <w:sz w:val="20"/>
                <w:szCs w:val="20"/>
              </w:rPr>
              <w:t>10.4</w:t>
            </w:r>
            <w:r>
              <w:rPr>
                <w:rFonts w:ascii="Calibri" w:eastAsia="Calibri" w:hAnsi="Calibri" w:cs="Calibri"/>
                <w:i/>
                <w:color w:val="800000"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Calibri" w:eastAsia="Calibri" w:hAnsi="Calibri" w:cs="Calibri"/>
                <w:i/>
                <w:color w:val="800000"/>
                <w:sz w:val="20"/>
                <w:szCs w:val="20"/>
              </w:rPr>
              <w:t>se</w:t>
            </w:r>
            <w:r>
              <w:rPr>
                <w:rFonts w:ascii="Calibri" w:eastAsia="Calibri" w:hAnsi="Calibri" w:cs="Calibri"/>
                <w:i/>
                <w:color w:val="800000"/>
                <w:spacing w:val="1"/>
                <w:sz w:val="20"/>
                <w:szCs w:val="20"/>
              </w:rPr>
              <w:t>c</w:t>
            </w:r>
            <w:r>
              <w:rPr>
                <w:rFonts w:ascii="Calibri" w:eastAsia="Calibri" w:hAnsi="Calibri" w:cs="Calibri"/>
                <w:i/>
                <w:color w:val="800000"/>
                <w:sz w:val="20"/>
                <w:szCs w:val="20"/>
              </w:rPr>
              <w:t>onds</w:t>
            </w:r>
          </w:p>
        </w:tc>
        <w:tc>
          <w:tcPr>
            <w:tcW w:w="284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90CA3" w:rsidRDefault="00390CA3">
            <w:pPr>
              <w:pStyle w:val="TableParagraph"/>
              <w:spacing w:before="1" w:line="120" w:lineRule="exact"/>
              <w:rPr>
                <w:sz w:val="12"/>
                <w:szCs w:val="12"/>
              </w:rPr>
            </w:pPr>
          </w:p>
          <w:p w:rsidR="00390CA3" w:rsidRDefault="00BD6A69">
            <w:pPr>
              <w:pStyle w:val="TableParagraph"/>
              <w:ind w:left="10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i/>
                <w:color w:val="800000"/>
                <w:sz w:val="20"/>
                <w:szCs w:val="20"/>
              </w:rPr>
              <w:t>94</w:t>
            </w:r>
            <w:r>
              <w:rPr>
                <w:rFonts w:ascii="Calibri" w:eastAsia="Calibri" w:hAnsi="Calibri" w:cs="Calibri"/>
                <w:i/>
                <w:color w:val="800000"/>
                <w:spacing w:val="-6"/>
                <w:sz w:val="20"/>
                <w:szCs w:val="20"/>
              </w:rPr>
              <w:t xml:space="preserve"> </w:t>
            </w:r>
            <w:r>
              <w:rPr>
                <w:rFonts w:ascii="Calibri" w:eastAsia="Calibri" w:hAnsi="Calibri" w:cs="Calibri"/>
                <w:i/>
                <w:color w:val="800000"/>
                <w:sz w:val="20"/>
                <w:szCs w:val="20"/>
              </w:rPr>
              <w:t>km</w:t>
            </w:r>
          </w:p>
        </w:tc>
      </w:tr>
      <w:tr w:rsidR="00390CA3">
        <w:trPr>
          <w:trHeight w:hRule="exact" w:val="650"/>
        </w:trPr>
        <w:tc>
          <w:tcPr>
            <w:tcW w:w="28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90CA3" w:rsidRDefault="00390CA3">
            <w:pPr>
              <w:pStyle w:val="TableParagraph"/>
              <w:spacing w:before="15" w:line="200" w:lineRule="exact"/>
              <w:rPr>
                <w:sz w:val="20"/>
                <w:szCs w:val="20"/>
              </w:rPr>
            </w:pPr>
          </w:p>
          <w:p w:rsidR="00390CA3" w:rsidRDefault="00BD6A69">
            <w:pPr>
              <w:pStyle w:val="TableParagraph"/>
              <w:ind w:left="10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pacing w:val="-1"/>
                <w:sz w:val="20"/>
                <w:szCs w:val="20"/>
              </w:rPr>
              <w:t>e</w:t>
            </w:r>
            <w:r>
              <w:rPr>
                <w:rFonts w:ascii="Arial" w:eastAsia="Arial" w:hAnsi="Arial" w:cs="Arial"/>
                <w:b/>
                <w:bCs/>
                <w:sz w:val="20"/>
                <w:szCs w:val="20"/>
              </w:rPr>
              <w:t>.</w:t>
            </w:r>
            <w:r>
              <w:rPr>
                <w:rFonts w:ascii="Arial" w:eastAsia="Arial" w:hAnsi="Arial" w:cs="Arial"/>
                <w:b/>
                <w:bCs/>
                <w:spacing w:val="-10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B</w:t>
            </w:r>
            <w:r>
              <w:rPr>
                <w:rFonts w:ascii="Arial" w:eastAsia="Arial" w:hAnsi="Arial" w:cs="Arial"/>
                <w:sz w:val="20"/>
                <w:szCs w:val="20"/>
              </w:rPr>
              <w:t>uc</w:t>
            </w:r>
            <w:r>
              <w:rPr>
                <w:rFonts w:ascii="Arial" w:eastAsia="Arial" w:hAnsi="Arial" w:cs="Arial"/>
                <w:spacing w:val="3"/>
                <w:sz w:val="20"/>
                <w:szCs w:val="20"/>
              </w:rPr>
              <w:t>k</w:t>
            </w:r>
            <w:r>
              <w:rPr>
                <w:rFonts w:ascii="Arial" w:eastAsia="Arial" w:hAnsi="Arial" w:cs="Arial"/>
                <w:sz w:val="20"/>
                <w:szCs w:val="20"/>
              </w:rPr>
              <w:t>to</w:t>
            </w:r>
            <w:r>
              <w:rPr>
                <w:rFonts w:ascii="Arial" w:eastAsia="Arial" w:hAnsi="Arial" w:cs="Arial"/>
                <w:spacing w:val="-3"/>
                <w:sz w:val="20"/>
                <w:szCs w:val="20"/>
              </w:rPr>
              <w:t>w</w:t>
            </w:r>
            <w:r>
              <w:rPr>
                <w:rFonts w:ascii="Arial" w:eastAsia="Arial" w:hAnsi="Arial" w:cs="Arial"/>
                <w:sz w:val="20"/>
                <w:szCs w:val="20"/>
              </w:rPr>
              <w:t>n</w:t>
            </w:r>
            <w:r>
              <w:rPr>
                <w:rFonts w:ascii="Arial" w:eastAsia="Arial" w:hAnsi="Arial" w:cs="Arial"/>
                <w:spacing w:val="-7"/>
                <w:sz w:val="20"/>
                <w:szCs w:val="20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S</w:t>
            </w:r>
            <w:r>
              <w:rPr>
                <w:rFonts w:ascii="Arial" w:eastAsia="Arial" w:hAnsi="Arial" w:cs="Arial"/>
                <w:sz w:val="20"/>
                <w:szCs w:val="20"/>
              </w:rPr>
              <w:t>ta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t</w:t>
            </w:r>
            <w:r>
              <w:rPr>
                <w:rFonts w:ascii="Arial" w:eastAsia="Arial" w:hAnsi="Arial" w:cs="Arial"/>
                <w:spacing w:val="-1"/>
                <w:sz w:val="20"/>
                <w:szCs w:val="20"/>
              </w:rPr>
              <w:t>i</w:t>
            </w:r>
            <w:r>
              <w:rPr>
                <w:rFonts w:ascii="Arial" w:eastAsia="Arial" w:hAnsi="Arial" w:cs="Arial"/>
                <w:spacing w:val="1"/>
                <w:sz w:val="20"/>
                <w:szCs w:val="20"/>
              </w:rPr>
              <w:t>o</w:t>
            </w:r>
            <w:r>
              <w:rPr>
                <w:rFonts w:ascii="Arial" w:eastAsia="Arial" w:hAnsi="Arial" w:cs="Arial"/>
                <w:sz w:val="20"/>
                <w:szCs w:val="20"/>
              </w:rPr>
              <w:t>n</w:t>
            </w:r>
          </w:p>
        </w:tc>
        <w:tc>
          <w:tcPr>
            <w:tcW w:w="284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90CA3" w:rsidRDefault="00390CA3">
            <w:pPr>
              <w:pStyle w:val="TableParagraph"/>
              <w:spacing w:before="8" w:line="110" w:lineRule="exact"/>
              <w:rPr>
                <w:sz w:val="11"/>
                <w:szCs w:val="11"/>
              </w:rPr>
            </w:pPr>
          </w:p>
          <w:p w:rsidR="00390CA3" w:rsidRDefault="00BD6A69">
            <w:pPr>
              <w:pStyle w:val="TableParagraph"/>
              <w:ind w:left="10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i/>
                <w:color w:val="800000"/>
                <w:sz w:val="20"/>
                <w:szCs w:val="20"/>
              </w:rPr>
              <w:t>4.1</w:t>
            </w:r>
            <w:r>
              <w:rPr>
                <w:rFonts w:ascii="Calibri" w:eastAsia="Calibri" w:hAnsi="Calibri" w:cs="Calibri"/>
                <w:i/>
                <w:color w:val="800000"/>
                <w:spacing w:val="-10"/>
                <w:sz w:val="20"/>
                <w:szCs w:val="20"/>
              </w:rPr>
              <w:t xml:space="preserve"> </w:t>
            </w:r>
            <w:r>
              <w:rPr>
                <w:rFonts w:ascii="Calibri" w:eastAsia="Calibri" w:hAnsi="Calibri" w:cs="Calibri"/>
                <w:i/>
                <w:color w:val="800000"/>
                <w:sz w:val="20"/>
                <w:szCs w:val="20"/>
              </w:rPr>
              <w:t>se</w:t>
            </w:r>
            <w:r>
              <w:rPr>
                <w:rFonts w:ascii="Calibri" w:eastAsia="Calibri" w:hAnsi="Calibri" w:cs="Calibri"/>
                <w:i/>
                <w:color w:val="800000"/>
                <w:spacing w:val="1"/>
                <w:sz w:val="20"/>
                <w:szCs w:val="20"/>
              </w:rPr>
              <w:t>c</w:t>
            </w:r>
            <w:r>
              <w:rPr>
                <w:rFonts w:ascii="Calibri" w:eastAsia="Calibri" w:hAnsi="Calibri" w:cs="Calibri"/>
                <w:i/>
                <w:color w:val="800000"/>
                <w:sz w:val="20"/>
                <w:szCs w:val="20"/>
              </w:rPr>
              <w:t>onds</w:t>
            </w:r>
          </w:p>
        </w:tc>
        <w:tc>
          <w:tcPr>
            <w:tcW w:w="284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390CA3" w:rsidRDefault="00390CA3">
            <w:pPr>
              <w:pStyle w:val="TableParagraph"/>
              <w:spacing w:before="8" w:line="110" w:lineRule="exact"/>
              <w:rPr>
                <w:sz w:val="11"/>
                <w:szCs w:val="11"/>
              </w:rPr>
            </w:pPr>
          </w:p>
          <w:p w:rsidR="00390CA3" w:rsidRDefault="00BD6A69">
            <w:pPr>
              <w:pStyle w:val="TableParagraph"/>
              <w:ind w:left="10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i/>
                <w:color w:val="800000"/>
                <w:sz w:val="20"/>
                <w:szCs w:val="20"/>
              </w:rPr>
              <w:t>37</w:t>
            </w:r>
            <w:r>
              <w:rPr>
                <w:rFonts w:ascii="Calibri" w:eastAsia="Calibri" w:hAnsi="Calibri" w:cs="Calibri"/>
                <w:i/>
                <w:color w:val="800000"/>
                <w:spacing w:val="-6"/>
                <w:sz w:val="20"/>
                <w:szCs w:val="20"/>
              </w:rPr>
              <w:t xml:space="preserve"> </w:t>
            </w:r>
            <w:r>
              <w:rPr>
                <w:rFonts w:ascii="Calibri" w:eastAsia="Calibri" w:hAnsi="Calibri" w:cs="Calibri"/>
                <w:i/>
                <w:color w:val="800000"/>
                <w:sz w:val="20"/>
                <w:szCs w:val="20"/>
              </w:rPr>
              <w:t>km</w:t>
            </w:r>
          </w:p>
        </w:tc>
      </w:tr>
    </w:tbl>
    <w:p w:rsidR="00390CA3" w:rsidRDefault="00390CA3">
      <w:pPr>
        <w:rPr>
          <w:rFonts w:ascii="Calibri" w:eastAsia="Calibri" w:hAnsi="Calibri" w:cs="Calibri"/>
          <w:sz w:val="20"/>
          <w:szCs w:val="20"/>
        </w:rPr>
        <w:sectPr w:rsidR="00390CA3">
          <w:footerReference w:type="default" r:id="rId168"/>
          <w:pgSz w:w="11907" w:h="16840"/>
          <w:pgMar w:top="1560" w:right="1280" w:bottom="780" w:left="1200" w:header="0" w:footer="585" w:gutter="0"/>
          <w:cols w:space="720"/>
        </w:sect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10" w:line="260" w:lineRule="exact"/>
        <w:rPr>
          <w:sz w:val="26"/>
          <w:szCs w:val="26"/>
        </w:rPr>
      </w:pPr>
    </w:p>
    <w:p w:rsidR="00390CA3" w:rsidRDefault="00BD6A69">
      <w:pPr>
        <w:spacing w:before="84"/>
        <w:ind w:left="1102" w:right="204"/>
        <w:rPr>
          <w:rFonts w:ascii="Arial" w:eastAsia="Arial" w:hAnsi="Arial" w:cs="Arial"/>
          <w:sz w:val="12"/>
          <w:szCs w:val="12"/>
        </w:rPr>
      </w:pPr>
      <w:r>
        <w:rPr>
          <w:rFonts w:ascii="Arial" w:eastAsia="Arial" w:hAnsi="Arial" w:cs="Arial"/>
          <w:color w:val="5B4F3F"/>
          <w:w w:val="105"/>
          <w:sz w:val="12"/>
          <w:szCs w:val="12"/>
        </w:rPr>
        <w:t>Upper</w:t>
      </w:r>
      <w:r>
        <w:rPr>
          <w:rFonts w:ascii="Arial" w:eastAsia="Arial" w:hAnsi="Arial" w:cs="Arial"/>
          <w:color w:val="5B4F3F"/>
          <w:spacing w:val="8"/>
          <w:w w:val="105"/>
          <w:sz w:val="12"/>
          <w:szCs w:val="12"/>
        </w:rPr>
        <w:t xml:space="preserve"> </w:t>
      </w:r>
      <w:r>
        <w:rPr>
          <w:rFonts w:ascii="Arial" w:eastAsia="Arial" w:hAnsi="Arial" w:cs="Arial"/>
          <w:color w:val="646462"/>
          <w:w w:val="105"/>
          <w:sz w:val="12"/>
          <w:szCs w:val="12"/>
        </w:rPr>
        <w:t>V</w:t>
      </w:r>
      <w:r>
        <w:rPr>
          <w:rFonts w:ascii="Arial" w:eastAsia="Arial" w:hAnsi="Arial" w:cs="Arial"/>
          <w:color w:val="5B4F3F"/>
          <w:w w:val="105"/>
          <w:sz w:val="12"/>
          <w:szCs w:val="12"/>
        </w:rPr>
        <w:t>alley</w:t>
      </w:r>
      <w:r>
        <w:rPr>
          <w:rFonts w:ascii="Arial" w:eastAsia="Arial" w:hAnsi="Arial" w:cs="Arial"/>
          <w:color w:val="5B4F3F"/>
          <w:spacing w:val="18"/>
          <w:w w:val="105"/>
          <w:sz w:val="12"/>
          <w:szCs w:val="12"/>
        </w:rPr>
        <w:t xml:space="preserve"> </w:t>
      </w:r>
      <w:r>
        <w:rPr>
          <w:rFonts w:ascii="Arial" w:eastAsia="Arial" w:hAnsi="Arial" w:cs="Arial"/>
          <w:color w:val="5B4F3F"/>
          <w:w w:val="105"/>
          <w:sz w:val="12"/>
          <w:szCs w:val="12"/>
        </w:rPr>
        <w:t>Sta</w:t>
      </w:r>
      <w:r>
        <w:rPr>
          <w:rFonts w:ascii="Arial" w:eastAsia="Arial" w:hAnsi="Arial" w:cs="Arial"/>
          <w:color w:val="5B4F3F"/>
          <w:spacing w:val="-10"/>
          <w:w w:val="105"/>
          <w:sz w:val="12"/>
          <w:szCs w:val="12"/>
        </w:rPr>
        <w:t>t</w:t>
      </w:r>
      <w:r>
        <w:rPr>
          <w:rFonts w:ascii="Arial" w:eastAsia="Arial" w:hAnsi="Arial" w:cs="Arial"/>
          <w:color w:val="2A1D0E"/>
          <w:spacing w:val="-24"/>
          <w:w w:val="105"/>
          <w:sz w:val="12"/>
          <w:szCs w:val="12"/>
        </w:rPr>
        <w:t>i</w:t>
      </w:r>
      <w:r>
        <w:rPr>
          <w:rFonts w:ascii="Arial" w:eastAsia="Arial" w:hAnsi="Arial" w:cs="Arial"/>
          <w:color w:val="646462"/>
          <w:spacing w:val="-2"/>
          <w:w w:val="105"/>
          <w:sz w:val="12"/>
          <w:szCs w:val="12"/>
        </w:rPr>
        <w:t>o</w:t>
      </w:r>
      <w:r>
        <w:rPr>
          <w:rFonts w:ascii="Arial" w:eastAsia="Arial" w:hAnsi="Arial" w:cs="Arial"/>
          <w:color w:val="5B4F3F"/>
          <w:w w:val="105"/>
          <w:sz w:val="12"/>
          <w:szCs w:val="12"/>
        </w:rPr>
        <w:t>n</w:t>
      </w:r>
    </w:p>
    <w:p w:rsidR="00390CA3" w:rsidRDefault="00390CA3">
      <w:pPr>
        <w:spacing w:before="6" w:line="180" w:lineRule="exact"/>
        <w:rPr>
          <w:sz w:val="18"/>
          <w:szCs w:val="18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spacing w:before="87"/>
        <w:ind w:right="502"/>
        <w:jc w:val="right"/>
        <w:rPr>
          <w:rFonts w:ascii="Times New Roman" w:eastAsia="Times New Roman" w:hAnsi="Times New Roman" w:cs="Times New Roman"/>
          <w:sz w:val="10"/>
          <w:szCs w:val="10"/>
        </w:rPr>
      </w:pPr>
      <w:r>
        <w:rPr>
          <w:rFonts w:ascii="Times New Roman" w:eastAsia="Times New Roman" w:hAnsi="Times New Roman" w:cs="Times New Roman"/>
          <w:color w:val="5B4F3F"/>
          <w:spacing w:val="3"/>
          <w:w w:val="110"/>
          <w:sz w:val="10"/>
          <w:szCs w:val="10"/>
        </w:rPr>
        <w:t>1</w:t>
      </w:r>
      <w:r>
        <w:rPr>
          <w:rFonts w:ascii="Times New Roman" w:eastAsia="Times New Roman" w:hAnsi="Times New Roman" w:cs="Times New Roman"/>
          <w:color w:val="7C7975"/>
          <w:w w:val="110"/>
          <w:sz w:val="10"/>
          <w:szCs w:val="10"/>
        </w:rPr>
        <w:t>3-695</w:t>
      </w:r>
      <w:r>
        <w:rPr>
          <w:rFonts w:ascii="Times New Roman" w:eastAsia="Times New Roman" w:hAnsi="Times New Roman" w:cs="Times New Roman"/>
          <w:color w:val="7C7975"/>
          <w:spacing w:val="-8"/>
          <w:w w:val="110"/>
          <w:sz w:val="10"/>
          <w:szCs w:val="10"/>
        </w:rPr>
        <w:t>8</w:t>
      </w:r>
      <w:r>
        <w:rPr>
          <w:rFonts w:ascii="Times New Roman" w:eastAsia="Times New Roman" w:hAnsi="Times New Roman" w:cs="Times New Roman"/>
          <w:color w:val="2B2A28"/>
          <w:spacing w:val="-9"/>
          <w:w w:val="110"/>
          <w:sz w:val="10"/>
          <w:szCs w:val="10"/>
        </w:rPr>
        <w:t>-</w:t>
      </w:r>
      <w:r>
        <w:rPr>
          <w:rFonts w:ascii="Times New Roman" w:eastAsia="Times New Roman" w:hAnsi="Times New Roman" w:cs="Times New Roman"/>
          <w:color w:val="7C7975"/>
          <w:w w:val="110"/>
          <w:sz w:val="10"/>
          <w:szCs w:val="10"/>
        </w:rPr>
        <w:t>38</w:t>
      </w:r>
    </w:p>
    <w:p w:rsidR="00390CA3" w:rsidRDefault="00390CA3">
      <w:pPr>
        <w:spacing w:before="7" w:line="150" w:lineRule="exact"/>
        <w:rPr>
          <w:sz w:val="15"/>
          <w:szCs w:val="15"/>
        </w:rPr>
      </w:pPr>
    </w:p>
    <w:p w:rsidR="00390CA3" w:rsidRDefault="00BD6A69">
      <w:pPr>
        <w:tabs>
          <w:tab w:val="left" w:pos="2276"/>
          <w:tab w:val="left" w:pos="2823"/>
          <w:tab w:val="left" w:pos="3370"/>
          <w:tab w:val="left" w:pos="3917"/>
          <w:tab w:val="left" w:pos="4471"/>
          <w:tab w:val="left" w:pos="5011"/>
          <w:tab w:val="left" w:pos="5565"/>
          <w:tab w:val="left" w:pos="6112"/>
          <w:tab w:val="left" w:pos="6667"/>
          <w:tab w:val="left" w:pos="7171"/>
        </w:tabs>
        <w:ind w:left="1757"/>
        <w:rPr>
          <w:rFonts w:ascii="Arial" w:eastAsia="Arial" w:hAnsi="Arial" w:cs="Arial"/>
          <w:sz w:val="13"/>
          <w:szCs w:val="13"/>
        </w:rPr>
      </w:pPr>
      <w:r>
        <w:rPr>
          <w:noProof/>
          <w:lang w:val="en-AU" w:eastAsia="en-AU"/>
        </w:rPr>
        <mc:AlternateContent>
          <mc:Choice Requires="wpg">
            <w:drawing>
              <wp:anchor distT="0" distB="0" distL="114300" distR="114300" simplePos="0" relativeHeight="503311433" behindDoc="1" locked="0" layoutInCell="1" allowOverlap="1">
                <wp:simplePos x="0" y="0"/>
                <wp:positionH relativeFrom="page">
                  <wp:posOffset>887095</wp:posOffset>
                </wp:positionH>
                <wp:positionV relativeFrom="paragraph">
                  <wp:posOffset>-5036820</wp:posOffset>
                </wp:positionV>
                <wp:extent cx="5609590" cy="4987925"/>
                <wp:effectExtent l="1270" t="1905" r="0" b="1270"/>
                <wp:wrapNone/>
                <wp:docPr id="863" name="Group 5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09590" cy="4987925"/>
                          <a:chOff x="1397" y="-7932"/>
                          <a:chExt cx="8834" cy="7855"/>
                        </a:xfrm>
                      </wpg:grpSpPr>
                      <pic:pic xmlns:pic="http://schemas.openxmlformats.org/drawingml/2006/picture">
                        <pic:nvPicPr>
                          <pic:cNvPr id="864" name="Picture 5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7" y="-7932"/>
                            <a:ext cx="8222" cy="785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865" name="Group 530"/>
                        <wpg:cNvGrpSpPr>
                          <a:grpSpLocks/>
                        </wpg:cNvGrpSpPr>
                        <wpg:grpSpPr bwMode="auto">
                          <a:xfrm>
                            <a:off x="1440" y="-7882"/>
                            <a:ext cx="2138" cy="2"/>
                            <a:chOff x="1440" y="-7882"/>
                            <a:chExt cx="2138" cy="2"/>
                          </a:xfrm>
                        </wpg:grpSpPr>
                        <wps:wsp>
                          <wps:cNvPr id="866" name="Freeform 531"/>
                          <wps:cNvSpPr>
                            <a:spLocks/>
                          </wps:cNvSpPr>
                          <wps:spPr bwMode="auto">
                            <a:xfrm>
                              <a:off x="1440" y="-7882"/>
                              <a:ext cx="2138" cy="2"/>
                            </a:xfrm>
                            <a:custGeom>
                              <a:avLst/>
                              <a:gdLst>
                                <a:gd name="T0" fmla="+- 0 1440 1440"/>
                                <a:gd name="T1" fmla="*/ T0 w 2138"/>
                                <a:gd name="T2" fmla="+- 0 3578 1440"/>
                                <a:gd name="T3" fmla="*/ T2 w 2138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2138">
                                  <a:moveTo>
                                    <a:pt x="0" y="0"/>
                                  </a:moveTo>
                                  <a:lnTo>
                                    <a:pt x="2138" y="0"/>
                                  </a:lnTo>
                                </a:path>
                              </a:pathLst>
                            </a:custGeom>
                            <a:noFill/>
                            <a:ln w="9142">
                              <a:solidFill>
                                <a:srgbClr val="4F483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67" name="Group 528"/>
                        <wpg:cNvGrpSpPr>
                          <a:grpSpLocks/>
                        </wpg:cNvGrpSpPr>
                        <wpg:grpSpPr bwMode="auto">
                          <a:xfrm>
                            <a:off x="1447" y="-7889"/>
                            <a:ext cx="2" cy="720"/>
                            <a:chOff x="1447" y="-7889"/>
                            <a:chExt cx="2" cy="720"/>
                          </a:xfrm>
                        </wpg:grpSpPr>
                        <wps:wsp>
                          <wps:cNvPr id="868" name="Freeform 529"/>
                          <wps:cNvSpPr>
                            <a:spLocks/>
                          </wps:cNvSpPr>
                          <wps:spPr bwMode="auto">
                            <a:xfrm>
                              <a:off x="1447" y="-7889"/>
                              <a:ext cx="2" cy="720"/>
                            </a:xfrm>
                            <a:custGeom>
                              <a:avLst/>
                              <a:gdLst>
                                <a:gd name="T0" fmla="+- 0 -7169 -7889"/>
                                <a:gd name="T1" fmla="*/ -7169 h 720"/>
                                <a:gd name="T2" fmla="+- 0 -7889 -7889"/>
                                <a:gd name="T3" fmla="*/ -7889 h 720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720">
                                  <a:moveTo>
                                    <a:pt x="0" y="720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9142">
                              <a:solidFill>
                                <a:srgbClr val="574F48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69" name="Group 525"/>
                        <wpg:cNvGrpSpPr>
                          <a:grpSpLocks/>
                        </wpg:cNvGrpSpPr>
                        <wpg:grpSpPr bwMode="auto">
                          <a:xfrm>
                            <a:off x="3103" y="-118"/>
                            <a:ext cx="7076" cy="2"/>
                            <a:chOff x="3103" y="-118"/>
                            <a:chExt cx="7076" cy="2"/>
                          </a:xfrm>
                        </wpg:grpSpPr>
                        <wps:wsp>
                          <wps:cNvPr id="870" name="Freeform 527"/>
                          <wps:cNvSpPr>
                            <a:spLocks/>
                          </wps:cNvSpPr>
                          <wps:spPr bwMode="auto">
                            <a:xfrm>
                              <a:off x="3103" y="-118"/>
                              <a:ext cx="7076" cy="2"/>
                            </a:xfrm>
                            <a:custGeom>
                              <a:avLst/>
                              <a:gdLst>
                                <a:gd name="T0" fmla="+- 0 3103 3103"/>
                                <a:gd name="T1" fmla="*/ T0 w 7076"/>
                                <a:gd name="T2" fmla="+- 0 10179 3103"/>
                                <a:gd name="T3" fmla="*/ T2 w 7076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7076">
                                  <a:moveTo>
                                    <a:pt x="0" y="0"/>
                                  </a:moveTo>
                                  <a:lnTo>
                                    <a:pt x="7076" y="0"/>
                                  </a:lnTo>
                                </a:path>
                              </a:pathLst>
                            </a:custGeom>
                            <a:noFill/>
                            <a:ln w="4571">
                              <a:solidFill>
                                <a:srgbClr val="281F1C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871" name="Picture 526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7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9792" y="-3454"/>
                              <a:ext cx="439" cy="749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g:grpSp>
                        <wpg:cNvPr id="872" name="Group 523"/>
                        <wpg:cNvGrpSpPr>
                          <a:grpSpLocks/>
                        </wpg:cNvGrpSpPr>
                        <wpg:grpSpPr bwMode="auto">
                          <a:xfrm>
                            <a:off x="10172" y="-7889"/>
                            <a:ext cx="2" cy="4463"/>
                            <a:chOff x="10172" y="-7889"/>
                            <a:chExt cx="2" cy="4463"/>
                          </a:xfrm>
                        </wpg:grpSpPr>
                        <wps:wsp>
                          <wps:cNvPr id="873" name="Freeform 524"/>
                          <wps:cNvSpPr>
                            <a:spLocks/>
                          </wps:cNvSpPr>
                          <wps:spPr bwMode="auto">
                            <a:xfrm>
                              <a:off x="10172" y="-7889"/>
                              <a:ext cx="2" cy="4463"/>
                            </a:xfrm>
                            <a:custGeom>
                              <a:avLst/>
                              <a:gdLst>
                                <a:gd name="T0" fmla="+- 0 -3426 -7889"/>
                                <a:gd name="T1" fmla="*/ -3426 h 4463"/>
                                <a:gd name="T2" fmla="+- 0 -7889 -7889"/>
                                <a:gd name="T3" fmla="*/ -7889 h 4463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4463">
                                  <a:moveTo>
                                    <a:pt x="0" y="4463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9142">
                              <a:solidFill>
                                <a:srgbClr val="4F443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22" o:spid="_x0000_s1026" style="position:absolute;margin-left:69.85pt;margin-top:-396.6pt;width:441.7pt;height:392.75pt;z-index:-5047;mso-position-horizontal-relative:page" coordorigin="1397,-7932" coordsize="8834,78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UzFwfBwAAoCMAAA4AAABkcnMvZTJvRG9jLnhtbOxa227bRhB9L9B/&#10;IPjYQhFJUSIpWA4cyQoCpK3RuB9AkZRIhLcuKctO0X/vmVneJFG5qHaCpjZgaZe7Ozs7tzM71MXL&#10;+yRW7gJRRFk6U/UXmqoEqZf5UbqZqX/cLge2qhSlm/punKXBTH0ICvXl5Y8/XOzyaWBkYRb7gVBA&#10;JC2mu3ymhmWZT4fDwguDxC1eZHmQYnCdicQt0RWboS/cHagn8dDQtMlwlwk/F5kXFAWeLuSgesn0&#10;1+vAK39br4ugVOKZCt5K/hT8uaLP4eWFO90INw8jr2LDPYOLxI1SbNqQWrilq2xFdEQqiTyRFdm6&#10;fOFlyTBbryMv4DPgNLp2cJrXItvmfJbNdLfJGzFBtAdyOpus9+vdjVAif6bak5GqpG4CJfG+ytgw&#10;SDy7fDPFrNcif5ffCHlGNN9m3vsCw8PDcepv5GRltfsl80HQ3ZYZi+d+LRIigYMr96yFh0YLwX2p&#10;eHg4nmjO2IGyPIyZjm05xljqyQuhTFqnjxxLVTA8sJwRc+lOvfC6ImDbI1OutuwxLx26U7kzc1tx&#10;d3mRR94U/5Vc0TqS66ftD6vKrQjUikjyWTQSV7zf5gOYQO6W0SqKo/KBzRlCIqbSu5vII2FTp6si&#10;nEuqCOO0rTKWx6/nyVUunYoVpKTZPHTTTXBV5PAFSA4E6kdCZLswcP2CHpMq96lwd4+TVRzlyyiO&#10;SYPUrs4Mdzowxx6xSVNfZN42CdJS+q4IYhw/S4swygtVEdMgWQUwRfHG19lcYBJvi5K2I+Ngf/rL&#10;sK80zTFeDeZjbT4wNet6cOWY1sDSri1TM219rs//ptW6Od0WAcTgxos8qnjF0yNue52nCjPSLdm9&#10;lTuXgwhJihmqv5lFPCKREK+F8H6HsDEP7VIEpRdScw3JVc8xuRlgMbeSJR0UcLRP+k6fD9QuZBvw&#10;XfafIw+AbYiifB1kiUINCBussrDdOxxEHq6eQmynGamcD9OnDkdzru1r2xyYxuQa6lgsBlfLuTmY&#10;LHVrvBgt5vOFXqsjjHw/SIncv9cGCzeLI782yEJsVvNYSC0t+Y+NGqJupw3JKlo2ag3W31KTtQrw&#10;lJr4l1GQ40YTEJuwOa59sgqbI0aVw7BI0PBYYVM3TYRHDn+2XYW/WvWGPgLkUuhs4mIdNHtWtUHz&#10;YN2JiLnLAdNF7fjofZ4zEUj3Ady70M0DGB+R7Ya5SS3SpQgCAn/EOQ5R1cQaiYouDDEJOULTPs+J&#10;emRyQpKNRAA1W+lBZIO110C/fhWrNn4VpG+hpXUSI6H4eaBoCqmNPySatdMQlOW0n4bKrabsFFYG&#10;u1w7CQ7doTUaW3YvLYB4S8vo0AL/DYduKF0dR7lPK67RUoAUBMd0rjwrCGlvwRtsiU0aFDCJBk/M&#10;xd6Hc+WaagsKNYeJmFAVJGIrKRKgIXHG+6Op7GDFZM/0IMnugtuMh8qD3AGbtKNx2p0lzbrDlRzG&#10;CtqL/b7ZlHjtaLYT+OKUWHF002BWOgGFon0n7phL0x69Oo477hSpXOqzSglyr6t26UaxbGPzmGX7&#10;PwmytYtK519l/gMCqsgASHAaXCjQCDPxQVV2SM5navHn1qUsK36TIuZAExQBS+6YY8tAR3RHVt0R&#10;N/VAaqaWKgycmvMSPSzZ5iLahNhJZhtpdoU8dR0xCBJ/kisYCXUQ9rhVZbcfhQQkp/uZtE0m8cSQ&#10;UGfEtu1Ib2oCWZUKQEpsgG0abZpHizqIsLcM9tmXQleSqfAcvacBBECaFGgLCAafkvYHcjwmIByJ&#10;pF+OjUD2o8YX4MHA0ieOMrAahbXBvosIclqokJWz/tpp+5jAlPrpdVFBTmvo4Rxn4AK8B0EV6ACO&#10;QOGjuFDNHXXnyjXn4kI4U0kap2GhkhV2OQUMkqka154WFcYW4UJ1/D3weEYFNp8a8zjQUuL2XaKC&#10;Uwexur7CtYmnRIWRrsmcbKDrbH/yIk1VFkuzkGX33RN6FrWgcLAMDvbtUMGCDx+hgkVu9tio0COS&#10;GhROCeRsVKC9FN7wINh3MYFvCbz1waR9RNA13XJ6iXUB4ZauCTUxaPQMOPjm1wRm/zQe1HH+FBpI&#10;LT7ONQH5qMwn9yL93jXBsPWlPn8GhE/XYsiT/3uAUJWNqqwYvaOsuKdCevBiA6u+XmEZFluF0pu6&#10;sGxMyD7pJFSZ+W4Ky/IGXyccz4VlVFYOXso4eOEiq4sjc2ySEbRZgzlCEkNJg2Xy9avB/+ey8lll&#10;5fZ91MfqCRb0sV9P4LvUU2aOlDlUVtDeT+ucBwP8bs7EK0M2j7ai0LeszR4PFjbW04qhTv2fvshs&#10;IQU6yh7Z3B87e/wSWTYiOTt/HIzwJqa/CtDNIOW0UDEbJT5SWaEmeF4i+c3rCsz+6USyc7pTueTX&#10;rCygrmCOls+J5PeaSLaBsao942cgXDGpfrJCvzPp9nlW+8Oay38AAAD//wMAUEsDBBQABgAIAAAA&#10;IQAZlLvJwwAAAKcBAAAZAAAAZHJzL19yZWxzL2Uyb0RvYy54bWwucmVsc7yQywrCMBBF94L/EGZv&#10;03YhIqZuRHAr+gFDMk2jzYMkiv69AUEUBHcuZ4Z77mFW65sd2ZViMt4JaKoaGDnplXFawPGwnS2A&#10;pYxO4egdCbhTgnU3naz2NGIuoTSYkFihuCRgyDksOU9yIIup8oFcufQ+WsxljJoHlGfUxNu6nvP4&#10;zoDug8l2SkDcqRbY4R5K82+273sjaePlxZLLXyq4saW7ADFqygIsKYPPZVudAmng3yWa/0g0Lwn+&#10;8d7uAQAA//8DAFBLAwQUAAYACAAAACEAi2Nh+OEAAAAMAQAADwAAAGRycy9kb3ducmV2LnhtbEyP&#10;TUvDQBCG74L/YRnBW7v5QGNjNqUU9VQEW0G8TZNpEpqdDdltkv57Nyd7fGce3nkmW0+6FQP1tjGs&#10;IFwGIIgLUzZcKfg+vC9eQFiHXGJrmBRcycI6v7/LMC3NyF807F0lfAnbFBXUznWplLaoSaNdmo7Y&#10;706m1+h87CtZ9jj6ct3KKAiepcaG/YUaO9rWVJz3F63gY8RxE4dvw+582l5/D0+fP7uQlHp8mDav&#10;IBxN7h+GWd+rQ+6djubCpRWtz/Eq8aiCRbKKIxAzEkRxCOI4zxKQeSZvn8j/AAAA//8DAFBLAwQK&#10;AAAAAAAAACEAPksyN5myAQCZsgEAFQAAAGRycy9tZWRpYS9pbWFnZTEuanBlZ//Y/+AAEEpGSUYA&#10;AQEBAGAAYAAA/9sAQwADAgIDAgIDAwMDBAMDBAUIBQUEBAUKBwcGCAwKDAwLCgsLDQ4SEA0OEQ4L&#10;CxAWEBETFBUVFQwPFxgWFBgSFBUU/9sAQwEDBAQFBAUJBQUJFA0LDRQUFBQUFBQUFBQUFBQUFBQU&#10;FBQUFBQUFBQUFBQUFBQUFBQUFBQUFBQUFBQUFBQUFBQU/8AAEQgEQwR2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i&#10;iigAooooAKKKKACiiigAooooAKKKKACiiigAooooAKKKKACiiigAooooAKKKKACiiigAooooAKKK&#10;KACvMvib+0j8Ovg9r0GjeLvEX9kalPbLeRwfYribdEzOgbdHGwHzRuMZzx05Fem1i6z/AMfS/wC4&#10;P5msK1T2UOZGlOHtJcp4/wD8N0fBD/od/wDyk3v/AMZo/wCG6Pgh/wBDv/5Sb3/4zXqOKMV5/wBd&#10;l2Or6r5nl3/DdHwQ/wCh3/8AKTe//GaP+G6Pgh/0O/8A5Sb3/wCM16jijFH12XYPqvmeXf8ADdHw&#10;Q/6Hf/yk3v8A8Zo/4bo+CH/Q7/8AlJvf/jNeo4oxR9dl2D6r5nl3/DdHwQ/6Hf8A8pN7/wDGaP8A&#10;huj4If8AQ7/+Um9/+M16jijFH12XYPqvmeXf8N0fBD/od/8Ayk3v/wAZo/4bo+CH/Q7/APlJvf8A&#10;4zXqOKMUfXZdg+q+Z5af26PgkTx43x/3Cb3/AOM03/huf4J5P/Fc8f8AYJvf/jNepSZCkr1phZII&#10;TNI4jjUFpJCeEA6k1osZKTUYxu2TKhCMXKTsl/WvkeYH9un4JICzeOVWMdWbSr0AfUmHAqOP9uv4&#10;KOpYeOFdSfl26XeEY+vk81NcST/GDVWhhaSDwhZvmWVeGvWH8I77elelWdvFaWyRwIsUCLtSNBhV&#10;HYCu7FVfqkIuWre67Hk4Kq8dUlOmrUou13vJ+Xl5nmi/t0/BHHPjbn/sFXv/AMZp3/DdHwQ/6Hf/&#10;AMpN7/8AGa9QUHHJ60uK8767/KtD2Fhe7PLv+G6Pgh/0O/8A5Sb3/wCM0f8ADdHwQ/6Hf/yk3v8A&#10;8Zr1HFGKX12XYPqvmeW/8N0fBHP/ACO3H/YKvf8A4zR/w3P8E2cAeNs5HAGk3pJ9f+WNepY5rxrx&#10;/IdI/aL+HV4zEW+o2t1p7BjldwBZeOmSX/StYYtylaxMsOlbU0l/bp+CJHPjb/yk33/xinf8N0fB&#10;D/od/wDyk3v/AMZr1EDjkY9h2oxWX15voV9W8zy7/huj4If9Dv8A+Um9/wDjNH/DdHwQ/wCh3/8A&#10;KTe//Ga9RxRij67LsH1XzPLv+G6Pgh/0O/8A5Sb3/wCM0f8ADdHwQ/6Hf/yk3v8A8Zr1HFGKPrsu&#10;wfVfM8u/4bo+CH/Q7/8AlJvf/jNH/DdHwQ/6Hf8A8pN7/wDGa9RxRij67LsH1XzPLv8Ahuj4If8A&#10;Q7/+Um9/+M0f8N0fBD/od/8Ayk3v/wAZr1HFGKPrsuwfVfM8u/4bo+CH/Q7/APlJvf8A4zR/w3R8&#10;EP8Aod//ACk3v/xmvUcUYo+uy7B9V8zy7/huj4If9Dv/AOUm9/8AjNH/AA3R8EP+h3/8pN7/APGa&#10;9RxRij67LsH1XzPLv+G6Pgh/0O//AJSb3/4zR/w3R8EP+h3/APKTe/8AxmvUcUYo+uy7B9V8zy7/&#10;AIbo+CH/AEO//lJvf/jNH/DdHwQ/6Hf/AMpN7/8AGa9RxRij67LsH1XzPLv+G6Pgh/0O/wD5Sb3/&#10;AOM0f8N0fBD/AKHf/wApN7/8Zr1HFGKPrsuwfVfM8u/4bo+CH/Q7/wDlJvf/AIzR/wAN0fBD/od/&#10;/KTe/wDxmvUcUYo+uy7B9V8zy7/huj4If9Dv/wCUm9/+M0f8N0fBD/od/wDyk3v/AMZr1HFGKPrs&#10;uwfVfM8u/wCG6Pgh/wBDv/5Sb3/4zR/w3R8EP+h3/wDKTe//ABmvUcUYo+uy7B9V8zy7/huj4If9&#10;Dv8A+Um9/wDjNH/DdHwQ/wCh3/8AKTe//Ga9RxRij67LsH1XzPLv+G6Pgh/0O/8A5Sb3/wCM0f8A&#10;DdHwQ/6Hf/yk3v8A8Zr1HFGKPrsuwfVfM8u/4bo+CH/Q7/8AlJvf/jNH/DdHwQ/6Hf8A8pN7/wDG&#10;a9RxRij67LsH1XzPLv8Ahuj4If8AQ7/+Um9/+M0f8N0fBD/od/8Ayk3v/wAZr1HFGKPrsuwfVfM8&#10;u/4bo+CH/Q7/APlJvf8A4zR/w3R8EP8Aod//ACk3v/xmvUcUYo+uy7B9V8zy7/huj4If9Dv/AOUm&#10;9/8AjNH/AA3R8EP+h3/8pN7/APGa9RxRij67LsH1XzPLv+G6Pgh/0O//AJSb3/4zR/w3R8EP+h3/&#10;APKTe/8AxmvUcUYo+uy7B9V8zy7/AIbo+CH/AEO//lJvf/jNH/DdHwQ/6Hf/AMpN7/8AGa9RxRij&#10;67LsH1XzPLv+G6Pgh/0O/wD5Sb3/AOM0f8N0fBD/AKHf/wApN7/8Zr1HFGKPrsuwfVfM8u/4bo+C&#10;H/Q7/wDlJvf/AIzR/wAN0fBD/od//KTe/wDxmvUcUYo+uy7B9V8zy7/huj4If9Dv/wCUm9/+M0f8&#10;N0fBD/od/wDyk3v/AMZr1HFGKPrsuwfVfM8u/wCG6Pgh/wBDv/5Sb3/4zR/w3R8EP+h3/wDKTe//&#10;ABmvUcUYo+uy7B9V8zy7/huj4If9Dv8A+Um9/wDjNH/DdHwQ/wCh3/8AKTe//Ga9RxRij67LsH1X&#10;zPLv+G6Pgh/0O/8A5Sb3/wCM0f8ADdHwQ/6Hf/yk3v8A8Zr1HFGKPrsuwfVfM8u/4bo+CH/Q7/8A&#10;lJvf/jNH/DdHwQ/6Hf8A8pN7/wDGa9RxRij67LsH1XzPLv8Ahuj4If8AQ7/+Um9/+M0f8N0fBD/o&#10;d/8Ayk3v/wAZr1HFGKPrsuwfVfM8u/4bo+CH/Q7/APlJvf8A4zR/w3R8EP8Aod//ACk3v/xmvUcU&#10;Yo+uy7B9V8zy7/huj4If9Dv/AOUm9/8AjNH/AA3R8EP+h3/8pN7/APGa9RxRij67LsH1XzPLv+G6&#10;Pgh/0O//AJSb3/4zR/w3R8EP+h3/APKTe/8AxmvUcUYo+uy7B9V8zyw/t0fBLdx4349P7Kvf/jNJ&#10;J+3V8ElHHjdR3OdKveB/35r1Jo9xznFVtQsbfUbSS0u4VuLeRSrRsM5B9PQitYYxOcYyWjIlQaUn&#10;B8zXQ80X9ur4JSKrL46VkIyGXSr0g/8AkGnf8Nz/AAU5/wCK479P7Jvf/jNOs7u5+E2rR6XqE73P&#10;he9fbZ3r8/ZWP8L+g4GPrXpsbful53Ajhh0I7Ee1duKm8LJW96MtU1sl2fmeZgKscZFwkuSpF2lF&#10;vX1XkeYr+3R8Ehnd43zz/wBAm9/+M04ftz/BEnjxv/5Sr3/4zXqIHHNAOD+HrXm/Xm9VE9b6r5nl&#10;h/bo+COePHAwP+oVe/8AxmlH7dHwR/6HcH6aVe//ABmu68x08SqpY7Ht8hc8Zya1ozuzW9TEypqD&#10;a+JGFOmqjnZ/C7Hl4/bo+CPfxv8A+Uq9/wDjNL/w3R8EP+h3/wDKTe//ABmvUQc59jijFYfXZLob&#10;/VbdTy7/AIbo+CH/AEO//lJvf/jNH/DdHwQ/6Hf/AMpN7/8AGa9RxRij67LsH1XzPLv+G6Pgh/0O&#10;/wD5Sb3/AOM0f8N0fBD/AKHf/wApN7/8Zr1HFGKPrsuwfVfM8u/4bo+CH/Q7/wDlJvf/AIzR/wAN&#10;0fBD/od//KTe/wDxmvUcUYo+uy7B9V8zy7/huj4If9Dv/wCUm9/+M0f8N0fBD/od/wDyk3v/AMZr&#10;1HFGKPrsuwfVfM8u/wCG6Pgh/wBDv/5Sb3/4zR/w3R8EP+h3/wDKTe//ABmvUcUYo+uy7B9V8zy7&#10;/huj4If9Dv8A+Um9/wDjNFeo4oo+uy7B9V8zqaKKK9c4QooooAKKKKACiiigAooooAKKKKACiiig&#10;AooooAKKKKACiiigAooooAKKKKACiiigAooooAKKKKACiiigAooooAKKKKACsbWf+Ppf9wfzNbNY&#10;2s/8fS/7g/ma48X/AAjpw/xlCiiivDPUCiiigAooooAKKKKAEJx9aQBscn9KMDf+FMkZt4VenfHU&#10;/Smk3Frr0J62Q4ZDHJ4x16Y+leZa3qVx8Ttal8P6TKYdDtXB1K/j/wCWp/55xnv2z9aueN/EV7ru&#10;pr4R0GTF7IM312vS0jOQc+hOK6vw/wCGrDw3o1vp1nHsjh4DHO4t3Y+5r3acY5dT9rU1rS+HtHzk&#10;uvkj5HEVJZvXeHpu2Hj8clo5PpCNunWT+Xct6XpNrpNtFBaRCGKJdkYTjAq6AAMAYFNjIK4Bzjg/&#10;Wn14k5SnNylufVU6cI01CMbJLReQgGKWiipuzYKKKKQDc/NivGP2nlbS9E8LeJYwd+h65bXDsOvl&#10;scMPpkLXtGK474w+GD4y+GPiTSkG6aazcxD/AKaqQ6f+PIB+NawfK/Uzmrq52CSCVQ6sGVgGDDoQ&#10;Rkfzp1cL8D/FA8X/AAp8OagTmYWot5QeoeP92c+525/Gu6qZq0miou8UFFFFQUFFFFABRRRQAUUU&#10;UAFFFFABRRRQAUUUUAFFFFABRRRQAUUUUAFFFFABRRRQAUUUUAFFFFABRRRQAUUUUAFFFFABRRRQ&#10;AUUUUAFFFFABRRRQAUUUUAFFFFABRRRQAUUUUAFFFFABRRRQAUUUUAFFFFABRRRQAUUUUANKAtnH&#10;NKQCc9/Wloo33GUdY0my1zT5tPvYRPbzLtaMjP4/hXAeHdWu/h9rKeGdal87T5jjS9QkPyn/AGHP&#10;4cZ9a9KcfNleHx+lYvijwvZ+K9Hmsbxceacq4HMb9mU+oNevgsTThTeGr/w5vXy/vLtb8T5vMcDU&#10;nP65grKtDb+8v5ZeT6PozaWTkggqfQ0MCSMdK4LwF4ku7O/fwpr7Aatbri3uGPF4g6FOxPBBHtXf&#10;RsGXI/WuXF0J4StyvWL2fddzvwGOpY2j7WnutGnun1Rk3a7PEunsMjfG6k+mP/11qfdAwMEjmnYQ&#10;sCwXOSAT1H0oA3HcOh71jVqSnCEX0OmjSVOc33dxQMD60tFFYt3Z1hRRRSAKKKKACiiigAooooAK&#10;KKKACiiigDqKKKK+oPCCiiigAooooAKKKKACiiigAooooAKKKKACiiigAooooAKKKKACiiigAooo&#10;oAKKKKACiiigAooooAKKKKACiiigAooooAKxtZ/4+l/3B/M1s1jaz/x9L/uD+Zrixn8I6cP8ZQoo&#10;orwj1AooooAKKKKACiiigBu0M+N2CR27CuP8f+M5PD1tHYadH9r16/Pk2kA6rngu3oB61t+KPEVr&#10;4U0e51O8YCONcKmfmlf+FV9yf5g9Aa5n4deHry5u5/FGtp/xOL5cxRn/AJdo+wx2JyT+Ne1g6MKc&#10;Hi66vGPwr+aXRei3b+R8zmeIqV6n9nYV2nJXk/5Y9X6vaK+bNfwL4Nj8I6SY5HF1qNwfMvLo8mVz&#10;jIz3ArpCoYknkkYJJojJIPGBnge1Orza1edabnJ7nuYbDUsJSjSpRskIqhRgdKWiiuc6gooooAKK&#10;KKAGkkH2pcA5BHBIB/X/AD+NGKX/AD+uaq+qZL1VjxP4GP8A8Ib498eeA5crDb3v9q2C9zBNjIXP&#10;UA7B/wACNe1gEdSDXiXxtB8AeP8Awh8RIlYWsMn9kaoV/wCfeTO1j9Pm/HbXtiOJUV1YOrDIdejD&#10;1HtW1X3rSXUzp3TaHUUUVzs2CiiigAooooAKKKKACiiigAooooAKKKKACiiigAooooAKKKKACiii&#10;gAooooAKKKKACiiigAooooAKKKKACiiigAooooAKKKKACiiigAooooAKKKKACiiigAooooAKKKKA&#10;CiiigAooooAKKKKACiiigAooooAKKKKACiiigBpRSwYjkUuKWih6u73E0m7tHJ+P/BY8U2cc9rKb&#10;XWLRg9nOg5V+eB9aPAfjH/hJ7GWK6j+y6xZN5V7a/wASt0DD2PX8a6tjgH0IwfpXnvjzQbzSNQj8&#10;X6HHuvrQYu7VePtUHf8A4EOfevfwc4Yyk8HXdv5X2fa/Z/gz5TMaU8uqf2jh03H/AJeRX2l/Ml/M&#10;uvdHU62zJPpbljj7R0B7HjmtnJyc+prlf7btvEujaTqdi3n20s6MNo+ZeuQ3oQa6dGLZJxnPb6Vx&#10;14unTp05K0lzJ/Jo9fDVFWqVKkJXi+Vrtqug9TnP1paavf606vMZ6oUUUUAFFFFABRRRQAUUUUAF&#10;FFFABRRRQB1FFFFfVHhBRRRQAUUUUAFFFFABRRRQAUUUUAFFFFABRRRQAUUUUAFFFFABRRRQAUUU&#10;UAFFFFABRRRQAUUUUAFFFFABRRRQAUUUUAFY2s/8fS/7g/ma2axtZ/4+l/3B/M1x4v8AhHTh/jM8&#10;nFIG9aQnDZ7Y5Pp7+59q8W+M37W3gf4Mak2j3bXWveIkUGTStIRZJYQc4MrMVjjzjozA+xrw9Fue&#10;xRo1cTVVGhByk+iPag2QSeKA4Jr5I0T/AIKL+Gp7yJdb8Ga7o9i5x9rt5YLzyx3LorByAOTsVmH9&#10;0jmvp/wj4x0Xx74ds9e8Pajb6tpN4m+C7tm3Ryew7g8EYOCDnIHSiPJK/KzXEYPFYNr61SlC/c2q&#10;KQfUnnqetLS3OZEcrFQSD0GcetMM3lR+ZI4CkZ+bgKO/PsKexxIMnCY6+/avPfiBqd14g1SHwbpb&#10;lbi7/eahNGf+PeEds+rYPvXoYPDSxNVQ26t9FFdfVfieRmOM+oUHVa5pPSMVvJvRL7932Kunqfip&#10;4sOqyqT4Y0mUraROPlupOhc/T8q9Liw+TkntnPWqukaTbaPpdtYW0Yjt4ECKo47df/r1eChRgDiq&#10;xmKhiKqjT0pw0Xn/AMOZZdgnhIOdZ81aesn0v2XktgHUn1NLTVBGc+tOrzbW3PcCiiimAUUUUAFF&#10;FFABRRRQBg+OfCVr478J6n4fvP8AUX8LR7v7j4yrfgQD+FcL+zz4uvNT8MXXhnVxt8Q+G5PsFxE5&#10;wzJ/yycfgCv4Z616vjkHnI9D7g/0FeIfGTTbr4a+MtO+KOkQvLbxAWmvWsQyZbYnHmgf3lyOfofX&#10;O0GmuVmU007o9vBzn/P+cdPwpap6Pqtrrml2uoWUyXFpcxiaKSM5DK3IP61crJqzszRO6uFFFFIY&#10;UUUUAFFFFABRRRQAUUUUAFFFFABRRRQAUUUUAFFFFABRRRQAUUUUAFFFFABRRRQAUUUUAFFFFABR&#10;RRQAUUUUAFFFFABRRRQAUUUUAFFFFABRRRQAUUUUAFFFFABRRRQAUUUUAFFFFABRRRQAUUUUAFFF&#10;FABRRRQAUUUUAIRn8OaawV8bxuAPT1z1FOpu0g5p8zjJSXQlq+55jMjfCjxfvBI8MatLhgeltMe4&#10;9sYr00fKiYIYHGGByCOxrnfiBpcOteHZLK4AMcrohJ7ZJ5zWJ8O9aurGW68I6s5bU9PU+RK+B9oh&#10;P3SPccj8K+jr0fr+DWJv+8jdPzXR+vR/I+Nw1RZRmDwTVqM7OL7Sf2fTql6noA4paagCqADnAxmn&#10;V8279T7OOwUUUUDCiiigAooooAKKKKACiiigAooooA6iiiivqDwgooooAKKKKACiiigAooooAKKK&#10;KACiiigAooooAKKKKACiiigAooooAKKKKACiiigAooooAKKKKACiiigAooooAKKKKACsbWf+Ppf9&#10;wfzNbNY2s/8AH0v+4P5muPF/wmdOH/iHlv7QHxCm+FHwd8V+K7VVe9sbPFmr9PtMjCKH/wAfkX8A&#10;a/K+GKQSTXFxPJdahcSGa6vZDmWaZvvsW65zkfgAOABX6g/tOeBr34lfAzxd4d05BLqM9oLi0jPS&#10;SeGRZkj9t5j2g9Bmvy9s7pLu3WcBkDEho2X5kboVYdVIOQQeQcg18njXPlXKf0J4Xwwbq4mdX+Mu&#10;W3e3l2fexOpKtkMQehOeo9D6j2r3f9iHx/d+DPjUnheOQ/2P4rhmJt8/Kl9DGZUk+rxo6n2Qegrw&#10;c5VSTyV9BxnsD9favaP2MPBt14u/aG0vU4lLab4Vhnvru5UZCyyxNBFFkdGw8rYPICj1rkwbnKqr&#10;H6Jx/HCzyWtPE257Lk783RL9T9IlZfmCHIDEA+vvTxkDmmKuJD780rnByScDk49O9e6tbcq8j+SG&#10;1GPvdtTC8a+KYvCWhT6g5DSAeXBEf+Wkp4Ufh1+mazPh54Vm0ewl1HUGL61qL+fdO4+ZRgYj9gBz&#10;x3JrEsVPxH8dvqEuH0DQ5PLtlP3bmY9SfoCPavSXG2LjnceSTXt4lrAYf6pB+9Kzm+vkl6dT5XCJ&#10;5ljXjX/DjeNPz/ml+iY8Kp5xS4oUbVA9BilrwulmfWKyVkFFFFA0rbBRRRQAUUUUAFFFFABRRRQA&#10;VXvbSG/tZra5iSe2mQxyxOMq6kY2kehyRViimnYGrnz/AOFtSn/Z18ZDwnq8zt4E1WVn0fUpeRZy&#10;HloZD2GemT78cke/5554zzWH4z8H6X468PXWjavCJrOccnnejfwup6gg815J4M8b6p8Gtbg8EeOr&#10;gy6VJldG8RScJKgOBHM2MBu2fdR341a54rl3MVeLs9jrviX4q8X2njnwd4X8HyaJa3etRX881zrl&#10;tLcRosCxHCrFKhz+87nFTnwx8cMnHiD4fge+i3x/9uxUHiMk/tD/AApzghrHW/oQY7Y/j/kV7gor&#10;0qFGDgnJanJVqyjKyZ4qPDHxwP8AzMPw+/8ABHff/JlVfBfiXxzbfFTV/BvjCbQL42+i22sQXOg2&#10;M8H+snniKMJZpBx5Ocj+9XuhPPFeKXYB/as1okAkeCtPIyOn+nXtOrRhGLdhU6s3KzPQ0OQec89a&#10;dRnJJ96K8Y9IKKKKACiiigAooooAKKKKACiiigAooooAKKKKACiiigAooooAKKKKACiiigAooooA&#10;KKKKACiiigAooooAKKKKACiiigAooooAKKKKACiiigAooooAKKKKACiiigAooooAKKKKACiiigAo&#10;oooAKKKKAEzSEkGs3xLrkXhnw/qmsXEUktvp1pLdyJEMuyxoWIXJxnA7157pHxk8V69pNlqdj8Gf&#10;GM9leQJcQS/bNKXejKCDg3mR17gH2rWFOc9YoiU4w3PU804GvNB8TvGmf+SLeMf/AAO0j/5NrP1/&#10;45a94T09dR134T+LNH0pZ4IJr24utMeOHzZViUsI7tmI3OOgpqlVau1Yn2sL2uei+JYnm09Qi7jv&#10;HA+tc18SfDl1ewW+s6Wf+J5pmLiJQMebEB88Z7HjPXmu1kcxHcxUKO7Yw3pint8rLnblyOldlDGS&#10;wsYSUW+VvTunun3R5GOy+njI1KdR6SStbeLWqa7W3/AxfCPiS28U6FaX1s+ElTlQOY27qa2pCxT5&#10;Thz+leZAf8K38d4Hy+H9ekKjPC29znp7Bvl+nJ7GvThhsc5I74608woQozU6LvTl7yfn/L6LsRle&#10;MniIOnW0qU3aS722kvKW4qZ2jPJxzTqQUtea/I95bBRRRSGFFFFABRRRQAUUUUAFFFFAHUUUUV9Q&#10;eEFFFFABRRRQAUUUUAFFFFABRRRQAUUUUAFFFFABRRRQAUUUUAFFFFABRRRQAUUUUAFFFFABRRRQ&#10;AUUUUAFFFFABRRRQAVjaz/x9L/uD+ZrZrE1s7blT0AQZJ6dTXHi/4R04f4yhwHzjkjH15zXyf+0l&#10;+yL4d8Q6hP4m8NajJ4a8U6nMFaxgiE1tqM7N8zNGSNjHJZnVgCRlgSST9M+JPE9l4YtPOumLzMQk&#10;NtEMzTsfuqi+/r0Heszw94fvZ9ROu66qf2qyFLa1Rt0djGcEqD3c92+g6CvGUU17yue3hsbicDWV&#10;bBTcJrqm0/vR8gaF/wAE9PFNxeoNd8cafaWSsGZtI06R5ZFBP3Xkbapx3w3OcDpX118K/hR4a+Dn&#10;haLQfC9mbW0VjJNM775rmQ4JeV+rN06gYAAAArrkwfm24JOcnkn8afu3dST9TWcYxjrBW9Dtx2bZ&#10;hmajHG1pTS6NtpPrZMiZxEvGB0Hv7fyrififrtxbWVvommvjVtWP2eMj7yIfvP8ATrXZ3NxHaRyy&#10;zsEhiQyMx4AxXnvw+gl8Wa1f+MbocTbodPjYcrCDgkemTur2sBSjTU8VUWkduzk9vu6nwubVqlSU&#10;MuoO06m7/lh1fr0Xmdp4Y8PWvhnRLXTrUfuoUALc/M2Bubn1Na3p7Ui9BjgYHHpxS15NWo6k3Nvd&#10;3+bPew1GFCjGlTVlFWSCiiisjoCiiigAooooAKKKKACiiigAooooAKKKKADvnvWJ4v8ACGleOdDn&#10;0fWbRb2xlGfLx8yNzh1PYj1HNbdIRmrhLldxNJ7nzh4K8I+J/AX7SHw90HU9SXWfDlvp2sNpF3Ic&#10;zoNkAaJ/YADH1r61Un1yK8g+IXwxuPG2u+Hta07xRqvhXV9FW5jt7rSoraUus6orq6zwyLj92vOM&#10;15l8TfCXxu8MW8ereG/ir4g1zTosG70+XTNLS62j7xjYWe0n0Xbn0znA9ejiIWUXuefVpycmz6tw&#10;K8Uusf8ADVet/wDYlaf/AOl17XF/DmXW/ifpP2vSPjp4vE0XF1Yz6fo63Fs3dXT7Dzg9x+hyK7nw&#10;V8LLzwx4v1LxPq/jHV/F2rXenxaaZtUhtYlihjkeRQot4YgTulfqCeevTCxFaKjyipU3zXO/Hf60&#10;tBBBOQVzzg0V4p6QUUUUwCiiigAooooAKKKKACiiigAooooAKKKKACiiigAooooAKKKKACiiigAo&#10;oooAKKKKACiiigAooooAKKKKACiiigAooooAKKKKACiiigAooooAKKKKACiiigAooooAKKKKACii&#10;igAooooAKKKKAOP+MSLJ8JfGyuquDod6CGGetu9dR8IDu+E3gknqdEsSf+/CVzHxf/5JP41/7Al7&#10;/wCiHrpvg9/ySXwR/wBgOx/9EJXrYJuzPPxW6OuA615F+1ccfA7WCOovtLP5ajbGvXh3ryH9q4Z+&#10;Bus/9fumf+nC3r05bM418aN/xONunR4AGZkyQOua1QgxJx1GD9KzfEkbTW0EaKWJmQnHYVpqc7+v&#10;BPWvGnK1Cm4vW8jqpprFVHbpExPF/ha38XaBc6fNhWePEbn+B/4T/MfQn1rH+GfiOfVtKlsNQ+TW&#10;dMP2a5U9WA4WT8a7IjcwB+6BnrXnXjtH8F+KbDxfbJ/osjCz1FFHBRiQJPr2+oHrXZgrYqhLAS66&#10;w8pLp6NX+Z42ZxeCxEMxprRWjP8AwN6Pz5Xr6Ho645wMHPI96dUdu6SwpJEwkicbkdejD1HtUleL&#10;JNOzPqYyU0pRd0woooqSgooooAKKKKACiiigAooooAs+OPHWh/Dfw5Pr3iO+/s7SYZYYZLjynlw8&#10;sixRjais3Luo6cZycDJrU/tS1/56/wDjp/wrxH9uH/k3LWv+wlpP/pytq9P9K9zE15Ubcp5lGlGp&#10;e50H9p23/PX/AMdP+FH9p23/AD1/8dP+FYNFcn12p2X9fM6Fhod2b39p23/PX/x0/wCFH9p23/PX&#10;/wAdP+FYNFH12p2X9fMPq0O7N7+07b/nr/46f8KP7Ttv+ev/AI6f8KwaKPrtTsv6+YfVod2b39p2&#10;3/PX/wAdP+FH9p23/PX/AMdP+FYNFH12p2X9fMPq0O7N7+07b/nr/wCOn/Cj+07b/nr/AOOn/CsG&#10;ij67U7L+vmH1aHdm9/adt/z1/wDHT/hR/adt/wA9f/HT/hWDRR9dqdl/XzD6tDuze/tO2/56/wDj&#10;p/wo/tO2/wCev/jp/wAKwaKPrtTsv6+YfVod2b39p23/AD1/8dP+FH9p23/PX/x0/wCFYNFH12p2&#10;X9fMPq0O7N7+07b/AJ6/+On/AAo/tO2/56/+On/CsGij67U7L+vmH1aHdm9/adt/z1/8dP8AhR/a&#10;dt/z1/8AHT/hWDRR9dqdl/XzD6tDuze/tO2/56/+On/Cj+07b/nr/wCOn/CsGij67U7L+vmH1aHd&#10;m9/adt/z1/8AHT/hR/adt/z1/wDHT/hWDRR9dqdl/XzD6tDuze/tO2/56/8Ajp/wo/tO2/56/wDj&#10;p/wrBoo+u1Oy/r5h9Wh3Zvf2nbf89f8Ax0/4Uf2nbf8APX/x0/4Vg0UfXanZf18w+rQ7s3v7Ttv+&#10;ev8A46f8KP7Ttv8Anr/46f8ACsGij67U7L+vmH1aHdm9/adt/wA9f/HT/hR/adt/z1/8dP8AhWDR&#10;R9dqdl/XzD6tDuze/tO2/wCev/jp/wAKP7Ttv+ev/jp/wrAHLBRgk9s8n8K5zW/HFjpF19it1k1b&#10;VD92wsk82T/gZBxGMj7xP4VaxdR9EL6vBdWeg/2pbc/vehA+6e/4e1efeJPHp1jVjp3haFdWvUHl&#10;y3T8Wlq2Ty7cbyODtX1HPNZ58M6v4ub/AIqS5NjYfeOk6dL1HTEsgwW6kEKcV574D+C3hLx/8TPi&#10;yusWl7JBpms2VnZ21jq15Z28EJ0qykKLFDKigb3dunVjVxqSxCcZWI5VRfMj1LQPCQ027/tPUblt&#10;V1xgQ97KAojB6rGmfkX9T3JGK6Hjbj+H+6CPw49K4xf2U/hsFA/s3WMf9jNqn/yTR/wyl8NlII07&#10;Wc/9jNqnqP8Ap59hUvCabiWJ8jsgGLEsRjHIHTPt9On4UiNklsnZg9O3oa8t/ZwhNh4AvbFZZ5bW&#10;z8Ra3ZQfaZ3mdIotTuY41LuSzYRVGSSeOTXpl/cQWFrNcTv5dvChllY9Aqgk/p/KuGUJRfJBXl0X&#10;6G7qqMeabst/RLc4X4mX0+t3OneEbKUrPqLLJcuvWK3GSxPpkA/lXd2FnBp1jb21ugjghUJGoGAA&#10;Bj+lcH8L7CXXrvUPFN8m2bU2K26t1jgzgfqCP/116GgXAC5KjgZ9uP6V62YuNDkwNJ+7FXb7ye6P&#10;nspjLEupmOIXvVPhXamvhT83uKihRwMZ5p1IDnNLXiH1K2CiiigYUUUUAFFFFABRRRQAUUUUAFFF&#10;FABRRRQAUUUUAIVDdRn2o2jORw3qDg/nS0UrW1A8p+I/wTTWtVHijwne/wDCM+L4PnF1EuIbk9km&#10;UcHPTOKg8AfGuW41oeFfHNgvhrxevyoJG/0e9PYxSdMnB4/IE5r1w57HH0rl/H/w50T4l6KdM1m0&#10;EijJhnj+WWFv7yN2x1weDW8ZKXuyRk4tO6Z06A4zknJ7j/P+fyp1eC6H471/4IapbeHPHcx1HwzM&#10;4h0zxRtJ2joEn9MYPJ/kCV92gmS5hSaJ1likUMjodysD0IPcVMocpUZqRJRRRWZYUUUUAFFFFABR&#10;RRQAUUUUAFFFFABRRRQAUUUUAFFFFABRRRQAUUUUAFFFFABRRRQAUUUUAFFFFABRRRQAUUUUAFFF&#10;FABRRRQAUUUUAFFFFABRRRQAUUUUAFFFFABRRRQAUUUUAFFFFABRRRQBgePtDufE/gjxFo1o8aXW&#10;oabcWsTynCK7xOi7iMkDLDoD0rgfCV98dPCnhbR9ETwz8PblNMs4bJZj4jvgXEaBASBYHBOM4ya9&#10;bYZIyAQOxGaQDAA5wBgZOcCtYVpUvhMp01Pc88/4S347f9Cl8PP/AApL/wD+V9cx8RdN+NXxP8MS&#10;eG9R0PwHpdjc3NrLPc2mvXs0yLDcRzHajWKgkiIjlu9e2DkUdOnrmtXjKktGrGUcPFO5FLKsThnd&#10;YywGwH1xkdf/AK1KuVQc5JPNZWvRhptMTHJnGK1pTnn1alUpqNKE77pv8TOnU5q0422aX4DiAWAP&#10;bmqeq6XDrdhc6fdLvt7mMxsuPXv/APXq7j5s0jDcD7jBxWMZypyThunc3qU41YSpyV4yTT+Z5/8A&#10;DDVbixhvfC+oOTf6O+xM/wDLSEn5T+HSu/G4IcnJ7EivO/iRbv4b1zSvGVupC2zi11BV/jhfgH6j&#10;nn1xXoEEyXUMc0bh45AHVlOQVxxj2r18wpwq2xUPhqLXyfX5t7Hg5VOVDny6q/epPT+9B/Db02ZM&#10;udoz1xS01M859ePpTq8W99WfSLYKKKKBhRRRQAUUUUAFFFFAHl37cP8AyblrX/YS0n/05W1en+le&#10;Yftw/wDJuWtf9hLSf/TlbV6f6V6WO6HDhdmOooorzTtWwUUUUDCiiigAooooAKKKKACiiigAoooo&#10;AKKKKACiiigAooooAKKKKACiiigAooooAKKKKACikwSR1I9hnH1rm9X8eWFhdmys0l1jU+os9PHn&#10;MPdyMBBx1J/CrUbiujpOS20dfbkj8PSuc1nx1p2l3P2K3aTVtTI4stPXzZPq2OEH+0xxxVA6F4h8&#10;VKTrd/8A2Ppzf8w7S3w7j0km/TCgdK6LRtB0/wAP2nkadaR2cTHJEXVj6lupPA5PPFVaMdSLts5w&#10;6R4h8WRltXvf7C0x+fsGnSBpSPSSfoD7J+ddHoegad4ftPJ060it4zyxUbmc+rMeWPHUkmtDALbs&#10;fN/e7/nRUOV9i0g6DHb0PQc1wXwR5+J3xtPf/hI7L/0zafXeEjcASAPf07n8OPzry34TeLNF0H4p&#10;/Gm31TWLDTZ31+xdY7y6jjcj+xtP5wSPzHHWuzCWUm2zlr35dD3odM0E5Fc2PiT4Rx/yNOijvzqE&#10;P/xVNk+JPhJRkeKdF6jn+0Icf+hV694tbnma3PK/2eyG8Ia4CRx4r8Qt7/8AIXuq0PilezatcaX4&#10;Ss323OpzDz2HVLdTlifrg/8AfPvWV+zpc29z4F1e9hnimtZPFPiGSOeNwysn9q3RDZHBHf05FaPw&#10;4Q+KvEGteLZwfLlkNpY7xyIweSPqSaxwkVTnPFv7G3nJ6L7tzhzS9dU8uhp7Xe3SK1k/nsd/p1nH&#10;p1lFawqEghARFHYLwB/OpxGoBAGAetKvAx2HApa8OU3OTl3d/n39T6mEI04qMVawgGAAOgpaKKgs&#10;KKKKACiiigAooooAKKKKACiiigAooooAKKKKACiiigAooooAKQqrDBUMPQjNLRQBneINC0/xRpdz&#10;pmq2yXlldLskhlG4OP6EYBHvj0rw60v9X/Zm1aKw1J7jV/hvdS7ILwjfNpjNwFfHJXgce5I5GG+g&#10;T6iqup6Xaa5ptzp99bxXVpcxmKWGZco6nrmtIz6SMZR6xHWN7DqVlDd2k8dzbToJYpomDJIh6MD6&#10;H179anU5HNfP1pc6h+zP4his7ySe++GmpTlYLyTLyaXI3Z+5U47nuT2OffrW5jvbaK5hdJYZlEkc&#10;kbbkdT0KnuCO/wDLpQ4WKjPm0JaKKKzNAooooAKKKKACiiigAooooAKKKKACiiigAooooAKKKKAC&#10;iiigAooooAKKKKACiiigAooooAKKKKACiiigAooooAKKKKACiiigAooooAKKKKACiiigAooooAKK&#10;KKACiiigAooooAKKKKACiiincBMYpaKKLtgZWqwSzalprKhZI5CzEVpbcnvtznmmNPGtwsRkUSMM&#10;hc84qUHGB+Va1JzlCMZKyWxzUoQjUk4u7e4tIBigDFLWV3e50WVrFHWNOi1ewubK5Aa3uImjZcZ6&#10;jr+HFcZ8K9RmisNQ8O3rA32jOYV5+/CeVP4ZI/Cu9kQMR2x39q858cj/AIRHxro3ilfltLlxZXxU&#10;Ywpztc/TJ/75r2sAliaVTAvr70f8S2S9VofL5unhatPMI/Y92X+BvX5p2Z6PHjYMdOw9KfTUyck4&#10;yTnjpTq8OTd9T6lNNXQUUUUwCiiigAooooAKKKKAPLv24f8Ak3LWv+wlpP8A6cravT/SvMP24f8A&#10;k3LWv+wlpP8A6cravT/SvSx3Q4cLsx1FFFeadq2CiiigYUUUUAFFFFABRRRQAUUUUAFFFFABRRRQ&#10;AUUUUAFFFFABRRRQAUUUUAFJzmlpkjhFZiQAoyc8cd+TwPr0HehLmdhOSQrZwcHkAe4FYWv+M7DQ&#10;J0tHaS71KX/VafZp5tw//AB90e5IxWTL4i1DxlM1r4cb7Lp0blJ9adevqsAP3iP7x49K3PD/AIU0&#10;7w1byJbRtLPL/wAfF1ct5ksx9WY5J+nQVryxhqyeZvRGEdI8Q+MF3axOdA0tuf7PspP3zD0lm7fR&#10;QMetdNo2h2Gh2Yt7C0htos5/djJY+pY8seOp5q+AM55z0znkUv6+5qHK+xSXcaUBIOOR0I6ilxzn&#10;qfU0tFSMKKKKAEIBPIz9fzrmdX+F3g3xBqE1/qvhPQ9Tvpgokur3ToZpXCqFGXZSTgADrXT0Urtb&#10;A1fc4s/Bb4elufAfhnoP+YPb/T+5TE+Cvw+LuD4E8M8grkaPbg4Pb7ntXang5/CmvkEEc5/z/UVq&#10;pzavfyMnCLuee/EBbXwl4MXQvD9jbae+ozfY7SzsYViRC7ZdgqgAdeeP4jXY6Do0Ph3RrCwhIMNv&#10;EqDjqw6t/OuMg/4qz4sTTffsfD0QiHo0zg5Ye4r0M/O+3quM5969jGP6tQp4Tr8UvV7fgfNZd/tm&#10;Lq5g/hXuQ/wrd+rfXsSDoKWkBz+HFLXh69T6iN7ahRRRQUFFFFABRRRQAUUUUAFFFFABRRRQAUUU&#10;UAFFFFABRRRQAUUUUAFFFFABSbQe1LRRuBR1rRLDxFpd1pupWyXdndRsksco3Ky98+/TH09q8N8M&#10;axffs8eKofCWv3T3PgnUpD/Y+rzHP2Rzz5Mh7fie+fUj3/HIPpzWJ4y8HaZ488PXei6rAJrS5GM4&#10;+aN+qup65B5/AelbRl9mRjKPWJtDJ56Z5HenV4j8KvGGp/D/AMSf8K28YTeZLGpbRNWkPy38Q6IT&#10;/eBDD16V7d7YIPoetZ1E4PyKjPmCikFLUmgUUUUAFFFFABRRRQAUUUUAFFFFABRRRQAUUUUAFFFF&#10;ABRRRQAUUUUAFFFFABRRRQAUUUUAFFFFABRRRQAUUUUAFFFFABRRRQAUUUUAFFFFABRRRQAUUUUA&#10;FFFFABRRRQAUUUUAFFFFABSZyD+lBGaTOOvHIxS3dmLZaGRJ8/ihSAD5dsT06Hd/9etaQbSSPXis&#10;1LeVNdu7l0CwmMKre2ea0mO5Aa78TNSVOMeiPPwsZRlOTW8n+g4dBS0i9BS1wt31Z6EdhrjKkdyM&#10;Vi+KdATxN4cvtMlIHnxbEOPuv1U/mK2iMkU1+hCffIyD6EdP61vQqujUjUTtZ3+a2+85sRQjiKU6&#10;E9pKz8rnH/C3XJ9c8NQJcOUurD/QrmNgMiReAfxGK7EksRjjnp7V5xZxjwn8W5rYfLYa/D5sZPQX&#10;CDkf1/GvRk+Y7s5yP17135jSiqqrxVoz1seNktaUqDp1Pjpvla8lon8195JRRRXkI+iWwUUUUxhR&#10;RRQAUUUUAeXftw/8m5a1/wBhLSf/AE5W1en+leYftw/8m5a1/wBhLSf/AE5W1en+leljuhw4XZjq&#10;KKK807VsFFFFAwooooAKKKKACiiigAooooAKKKKACiiigAooooAKKKKACiiigAooooAac719D2HU&#10;/T9Pzrh9QaX4havcaZHI8XhyyfZeyQuQ15KOTCp7IuRvPfOK2vHesS6F4Yvbm2Ba8cLBbqOvmudi&#10;Y/4Ewq74c0OHw1odrpsWCIE2u399zyxPrknJ/wDrVrH3E2ZNcz0LlnbxWlvHDDGkMUShESNdqqo6&#10;BR2FTBQBgDA9qRBgf1PJp1Y76s1tYQDHSloopgFFFFABRRRQAUUUUANbvn7uKzfEmrx6D4fv9SkP&#10;yW0XmAZ+8R91fxOB+NaTAtlexFeefFdzq1xoHhaGQ7tSulM2P4Yl6k/mT/wGvQwFFYjEQjLa+vkl&#10;rf7jxc2xTweDqVY/Fsl3b0X4mj8JtGfTvCMdzc5a81KR7yZ24LbzkZ9OMcV2YUAAY4HSo7eIQxhF&#10;UKq8BR0AHGPw6VLWOKrfWa06r+0/+G+46sBhFg8LTw/8qX39RAAM4780tFFcrd9WegFFFFABRRRQ&#10;AUUUUAFFFFABRRRQAUUUUAFFFFABRRRQAUUUUAFFFFABRRRQAUUUUAFJjnPIPqDS0UAcR8V/hlZ/&#10;Evw4LNpPsWp2zibT75B80Ew5U5H8ORyOh57kVi/Bb4l3fiaK88L+I4xZeMtFPk3cLH/XqOBKvY55&#10;6ccV6gRmvJ/jX8OtQv5LPxn4SAi8YaN+8ijUYF7GOsLDocjOO+eARnI3hLmVnqZSjZ3R6up3ZIGB&#10;noe1Orkvhj8RdO+J/hO21iwJiY/u7i2b/WW8oxvRx7Hv3BBrrAc+3tWLTTszSLuri0UUUhhRRRQA&#10;UUUUAFFFFABRRRQAUUUUAFFFFABRRRQAUUUUAFFFFABRRRQAUUUUAFFFFABRRRQAUUUUAFFFFABR&#10;RRQAUUUUAFFFFABRRRQAUUUUAFFFFABRRRQAUUUUAFFFFABRRRQAnemtneMHj0xTu9GeR145600u&#10;dqL7kSfInIrw3FveGVY2LBG2sOev+TU6qu3jpWT4ZG62uJjy0s7HPtwP6VrgYFb4iHsqrguhlh5+&#10;1pRm+otFFFc50CEZGKTy19KdRQDSaszgvi3o7P4bXVbRSLzSrhL1SvXaGww/X9K63R9TTWNJttQj&#10;I8u4jEygdsjOPw6VZvLaO8t5oZ1D27xOrj1BGD/OuE+EtxJZWGq+G53JuNHujArH+OJjkP8Aofzr&#10;2rvEYBpaypv/AMle/wBz/M+WmvqWbK2ka8bf9vQ2++J6AnKg+vNOpqEFeOnanV4unQ+oWwUUUUDC&#10;iiigAooooA8u/bh/5Ny1r/sJaT/6cravT/SvMP24f+Tcta/7CWk/+nK2r0/0r0sd0OHC7MdRRRXm&#10;natgooooGFFFFABRRRQAUUUUAFFFFABRRRQAUUUUAFFFFABRRRQAUUUUAFFFFAHI+Nf9J17wjZdV&#10;k1E3DD18qKR1/Jtp/CusIw2Pf/8AXXJ+L/3PirwfcnhBdzW5b0MkD4/9Bx+NdYfvceua0n8KIjux&#10;cYpaKKzLCiiigAooooAKKKKACiiigBjq7EBODnk+3+cV534cT/hJPilrmqAZttLjSxgbtvbJYj/x&#10;7867XxBqaaLpF/fv922tpJfyGcfjjFcx8JNJk0/whbTzEtcX7veTE9SXP+AFe3hP3OFqVtm/dT9d&#10;X+B8tmCWJzChhOkb1H8tI/idtGcqT0BJIB7DsKfTVO4sfenV4h9StUFFFFABRRRQAUUUUAFFFFAB&#10;RRRQAUUUUAFFFFABRRRQAUUUUAFFFFABRRRQAUUUUAFFFFABRRRQAU0qTwB+Z49/0p1IVBJJGcjH&#10;NNOwNXPBfiBptz8D/HDfEDRoHl8M6i4i8QWEa58ok4WdQPfAOMZx75HuGl6nba1pttf2Vwl3aXMa&#10;yxXERykikcEH9Pwp1/aW2oWs1pdQJc206GOWKQZVwRjaR75I/OvDfA9/c/Abx4vgXVJnl8JatI0m&#10;gX0x/wBTKx5t2PbLcDJ6kepNbfxI6box+B+R70Dmlpq9+3sev+f6Yp1YWsbBRRRQAUUUUAFFFFAB&#10;RRRQAUUUUAFFFFABRRRQAUUUUAFFFFABRRRQAUUUUAFFFFABRRRQAUUUUAFFFFABRRRQAUUUUAFF&#10;FFABRRRQAUUUUAFFFFABRRRQAUUUUAFFFFABRRRQAnOfamS5wQpw5U49zjinscDNVry6jsrd7iU4&#10;RcZqo35k4q9jOXKk3J2RDoNnJYaZFDKMSAksPqa0KZC2+JXH8QzzT6urKU5uUtxUYKnBQjsgooor&#10;I1CiiigBjpuPr3xXnepY8OfF3T7pCPsut2rW7k9pk+7+fyCvRm6e46VwXxg0528KJqNuP9J0m4S9&#10;Ur12g4Yfr+lexlU0sSoT2qJwfz1v99j5zPacvqbxFNe9Samvlv8Ahc7xCSMnOTyT606qul3qanp1&#10;texnMdzGsy49GAOP1xVqvJlB05OEt0e/SnGpCM4O6auvmFFFFSaBRRRQAUUUUAeXftw/8m5a1/2E&#10;tJ/9OVtXp/pXmH7cP/JuWtf9hLSf/TlbV6f6V6WO6HDhdmOooorzTtWwUUUUDCiiigAooooAKKKK&#10;ACiiigAooooAKKKKACiiigAooooAKKKKACiiigDmviDp09/4bkks1339nIl9bp/eaIhiPxGR+NbG&#10;japb65pNpqNq++2uYxLGx67TyMjsauEbgQeM8c9PcVw9z9o+HF9PdxRPc+GLqVpp4olJksHc8uB3&#10;jPHA6c9q0vzKxm9Hc7miq9pfQX9tHcWs8VxA4DLLGdyMD7jpU/c9ahqxadxaKKKQwooooAKKKKAE&#10;70ZFBpqjJPsQfw5pO6dkL1OD+MlxJL4es9Itz/pOsXsVooHXbnJP0ztH412ttbx2NtbwQDEcSrGo&#10;/wBkDj9MVwmsp/bvxi0m0X549Is3un9A74A/HO0/hXoJ+aVm7ZP6Ej+lezjG8PhqFFLVpyf/AG9/&#10;wEfNZf8A7RjcTiZLRNQX/bu/yuPA29KWkBzS1459Mr21CiiigAooooAKKKKACiiigAooooAKKKKA&#10;CiiigAooooAKKKKACiiigAooooAKKKKACiiigAooooAKKKKAEx82a5b4lfD2w+JnhS60W9/du/zW&#10;90Bl4Jf4ZB7jofUNjvXVUh5GD0pptNNESjzI8p+CPxDv9UW88HeKP3PjLQyI5lzn7dD/AAzof4sj&#10;kn616qD75HqO9eU/G7wBf6ibLxl4WHleL9EJkiVePtcP/LSJvU46d8nGecjrfhn8QtP+KHhG11uw&#10;PlF8JPan79tIOGRh27H3BB71rUipLmiRGTTtI6uikUEDnrmlrBO5sFFFFMAooooAKKKKACiiigAo&#10;oooAKKKKACiiigAooooAKKKKACiiigAooooAKKKKACiiigAooooAKKKKACiiigAooooAKKKKACii&#10;igAooooAKKKKACiiigAooooAKKKKAI5s+WcdayPEZLadFD1aaVF+vNbR54rP1LT5L26sWVlEUEm9&#10;s9TXVhpxhU53scGMhKpR5I7tl9BhcenFOpBgk4ORmlrCbvJs7oqySCiiioGFFFFADHHIPaqmrWKa&#10;pY3FpJ80M8LxFfUkY/rVuUZjYdyMU0IwiRc/MGBB/P8A+tV05uEo1NrM56kI1YuM+t18mtTiPg9f&#10;yTeDlsZGJuNMuZLKQHrw2V/Q13WcPgHIxXnnhjOg/FLxLpn3I72FNQhHbPRv1Ofwr0DdhY2H3W6f&#10;5+ua9PNKajiJzW01zL5nh5FUnLBRoz+Km5Qfy2/Cw9TnP1p1FFeU9T6NbBRRRSGFFFFAHl37cP8A&#10;yblrX/YS0n/05W1en+leYftw/wDJuWtf9hLSf/TlbV6f6V6WO6HDhdmOooorzTtWwUUUUDCiiigA&#10;ooooAKKKKACiiigAooooAKKKKACiiigAooooAKKKKACiiigAprAEktyCMEHninUlAWOJvvDl74Ru&#10;X1Tw0nnWztm60bdiOZT95ov7sgHRRgH0rpdA12z8S6XFfWMpaFyVORh42HVXU9D61o7QccdOn+P1&#10;9643xHpdz4Z1KXxJo0LTBx/xM7CP/lvH3kUf89FHpjPfNXvoZP3Xc7Ic5pap6XqlvrWn299ZSrPa&#10;zKGR16ke/ofUeuat1LVjRO6uLRRRSGFFFFADGJBPptoRjlRnhlPPp0pWOSV74qhruoLo2hX98/S2&#10;t5Jj7hVzj8a1owdWrGHd2+/Q5q81ShOcuiv+Bxvw3Uax4r8W68/zrJeraRN/sxgZ/p+Vd+uOg9AK&#10;474Qac9h4B09nO6a5Ml1I3qzsT/LFdkq4x7DFd2Z1OfEyjHaNl9yseVklNxwMJz3n7z9XqOACjil&#10;oorzD3kFFFFABRRRQAUUUUAFFFFABRRRQAUUUUAFFFFABRRRQAUUUUAFFFFABRRRQAUUUUAFFFFA&#10;BRRRQAUUUUAFJjNLRQA0qDxj7xHU8cdv1/WvBvG+n3PwK8dnxzpELzeE9VkEevWMY5hcn5Z1H1IB&#10;xjOMd8j3k45BAP1qDUbC21axuLK9t0urS4QpLDINwZcYIx9DV05crs9iJRvqGn6lbaxYW19ZzpdW&#10;lxGJYp4jlZFI4IPf61YrwfwBf3PwQ8en4f6rO7+G9TZpvD15MxIRictbkn8wM9W98j3jIPI6Hn6V&#10;U48rv3FGXQWikFLWb0NAooopAFFFFABRRRQAUUUUAFFFFABRRRQAUUUUAFFFFABRRRQAUUUUAFFF&#10;FABRRRQAUUUUAFFFFABRRRQAUUUUAFFFFABRRRQAUUUUAFFFFABRRRQAUUUUAFFFFADHJ4xVWO/W&#10;S8mtirF41BZgOKuBQXXPQkZrD0aQzXWqXHZ5PLB9cV2UaUXCpUeyX4nDWqyhWp0o/aZtpwtOpqHK&#10;g+w/lTq4ztWwUUUUDCiiigBCM0Y5z3paKN1YVked+OVGj/EHwjqqnas8j2Mp7YYYXP8A30fyr0Ao&#10;WkGRhAB8voRxXDfGi1abwZNcxA+dYzQ3SEdQVfGfwBNdlpt6uo2UF0v3bhFmX6MAf617WK/e4ShV&#10;/lvF/LVfgfM4O1DMcTh9k+Wa+as396LKng/WnUgOaWvFPpwooooAKKKKAPLv24f+Tcta/wCwlpP/&#10;AKcravT/AErzD9uH/k3LWv8AsJaT/wCnK2r0/wBK9LHdDhwuzHUUUV5Z2rYKKKKBhRRRQAUUUUAF&#10;FFFABRRRQAUUUUAFFFFABRRRQAUUUUAFFFFABRRRQAUUUUAFNyQ644OQQT0yKdSEA5z3ouG5wtwn&#10;/Cutc+1RYXw1qMuJg2dtjO3Rj6RP0PoQMYyc9wpyAR0PIqDULS3v7Se1uolntpkxJG/IZe4P6Y9x&#10;XLeF7648MaqfC2pyvMoUyabeSnmaIcmMn++vv2IrZ+8lYj4dzs6KQHOaWsWWFFFFADGwp3d+lcT8&#10;Yr17XwJeRK37y7eO2QDvuYZ/QGu2kGV+nNeffFE/b9X8H6Vni51FZmH+zGMn9Ca9fK4qeLpyltF8&#10;33anz2eTcMBUUXZy0T9Wl/mdvolkNM0iyswMCCFI8fRRV2kXO3kYPI/WlrzKknKbk3ue3SpqnTjB&#10;LZJfcJjFLRRWZsFFFFABRRRQAUUUUAFFFFABRRRQAUUUUAFFFFABRRRQAUUUUAFFFFABRRRQAUUU&#10;UAFFFFABRRRQAUUUUAFFFFACYzRjH86Wih67gcd8U/h1Z/E3wpPpVwRDdKfOsrwZ3W84yVcEcj0O&#10;OoyO4rA+CHxGu/E1je+HPEKGDxjobC3vomxmdRwJlP8AFnufY16cwBPOfwNePfG7wVqOn6hY/EPw&#10;rEf+Eg0YZu7ePgXtoMl0I7kDJ9ccA5xXRCSkuVmM1Z3R7Eucc4pawPAvjXTfiD4W0/XdMlDWl0vK&#10;ty0T9Cj+jA8fke9bwyetZOLjozVO4tFFFQxhRRRQAUUUUAFFFFABRRRQAUUUUAFFFFABRRRQAUUU&#10;UAFFFFABRRRQAUUUUAFFFFABRRRQAUUUUAFFFFABRRRQAUUUUAFFFFABRRRQAUUUUAFFFFABRRRQ&#10;A1gW3KOCykA+hqlpunCwslhY723FmPqTT9VvhptoZ9nmNuChM9cmrLHIU9MgHHpxXRecaLXRnN7k&#10;q2m6HAYGO1LRRWD0djoWiCiiikMKKKKACiiigDJ8UacNW8P6nZ4y09tJGPqVIH61h/Cm/wD7S8Aa&#10;RPn97GhhfPbYxXH5AV1+MzDJ4Ix+orz74Qn7Ha+ItIYYax1GVQPRWA2/yr2qL58vrQ/lal8noz5n&#10;FJUs3oVLfHGUfW3vHoa4xkd6WkT7i/7o/PHNLXjM+lWwUUUUhhRRRQB5d+3D/wAm5a1/2EtJ/wDT&#10;lbV6f6V5h+3D/wAm5a1/2EtJ/wDTlbV6f6V6mO6HDhdmOooorzDtWwUUUUxhRRRQAUUUUAFFFFAB&#10;RRRQAUUUUAFFFFABRRRQAUUUUAFFFFABRRRQAUUUUAFFFFADW6isfxX4bTxNpZt/MNvdxuJLW5X7&#10;0Uo6H6HgN7D2FbOKCM04vlZMtVYwPB/iR9esJoryMW2rWLeRewD+CT++P+mZ4Kn0Nb/r1GOOa5Dx&#10;hp1xpN9D4o0qIy3lopF5ar/y9Ww+8vuygkr9MdK6bTNSt9X0+C9tZRPbToJI5B0ZSOPxxjPvmrlG&#10;6uiY3TsWR70tJnNLWdjQa4yrfSvPNWX+0fjNocB+eOw06S4Yf3SxZP8A4mvRCOD6np7V5/4eAvvi&#10;/wCJ7gfMtraRWwPoWKuf5GvYy9JRq1O0ZL77I+bzn3pYal3qRfyVz0DIJJ6ZJpaRTnJ75pa8c+kS&#10;sFFFFABRRRQAUUUUAFFFFABRRRQAUUUUAFFFFABRRRQAUUUUAFFFFABRRRQAUUUUAFFFFABRRRQA&#10;UUUUAFFFFABRRRQAUUUUAFNdcjpng4HXn/P+eKdSY5z3oWmqBq54BqQP7OXxJbUkGz4d+I5gLkKP&#10;k025x94jsp4/JvQCvf1cOoZTuUgMDnIIPOR+dZPivw1YeMNAvtG1OD7RY3cZWQKcOO4I9wcH2IBH&#10;Iry34K+Jr7wjrl38L/E0+/UtNXfpV3jH2y07YJ4JQZH0Fb/GjD4JHtNFIARndjOeg6D0/TFLWBuF&#10;FFFABRRRQAUUUUAFFFFABRRRQAUUUUAFFFFABRRRQAUUUUAFFFFABRRRQAUUUUAFFFFABRRRQAUU&#10;UUAFFFFABRRRQAUUUUAFFFFABRRRQAUUUUAFFFFAGLrgN1qWl2g/jkLsPQCtjh+ccVWewRtSW8JJ&#10;dU2Be2Mk/wBasryD0x7V1VpqUYQj0Rx0abjOc31YoOaWmoMA/WnVyLXVnYFFFFMAooooAKKKKAGS&#10;Dg+uMV594WX+zfip4stD8ouoobtR6kDk/ma9BlAIX13VwOon7B8a9MkxtF/pjwE/3irE/wAtv5V7&#10;OXpSjWpPrBv7tfzPmc49yeHr/wAk19z0Z36DCjPXpTqauecnOTn/AD+NOrxrH0wUUUUAFFFFAHl3&#10;7cP/ACblrX/YS0n/ANOVtXp/pXmH7cP/ACblrX/YS0n/ANOVtXp/pXpY7ocOF2Y6iiivNO1bBRRR&#10;QMKKKKACiiigAooooAKKKKACiiigAooooAKKKKACiiigAooooAKKKKACiiigAooooAKKKKAGkkOO&#10;enI4/OuHgYfD3xAkGQnh3VpSYi/C2dyT90+iNx7AkYxk13JGao6xpVrrmm3Vjex77adQr+o9CvuD&#10;g/lWkJW91ky7ovLkDBBBHY9R9felrk/B2rXdrcT+HNVcvqtioMUrf8vcOflkU98chu/APUmurBzn&#10;ByPWlJcok7iMSMY67gPwwc15/wDDQfafEfjW+XkSal5APsgIA/AGu/c7cE9AQT9O9cB8FmEmgapc&#10;9TdanNMW9fuj+ea9fCvkwdeo9vdX4nzeO9/McJB9OeX4JL8zv4+hp9NUYzTq8W1j6cKKKKACiiig&#10;AooooAKKKKACiiigAooooAKKKKACiiigAooooAKKKKACiiigAooooAKKKKACiiigAooooAKKKKAC&#10;iiigAooooAKKKKAGkDeDgEj1rzX43/Di58Z6Nbapobm38WaI32rTZlOGcjrCT6MMgA8biO2a9LxQ&#10;TgE4J9AO9WpcrJlHmOL+FHxIt/ib4Rh1ONRBqEJ8m/tG4eGZQNwx6c5HsRXaDv3rwn4iafP8FPHy&#10;fELSoXk8O6nKlt4gs0GTHuOFnVfXkA4xkhR3zXt9hfW+p2FveWcyXNrcIJIpo2yrqehB7irqR+0i&#10;Yv7JYopF6UtYI0CiiimAUUUUAFFFFABRRRQAUUUUAFFFFABRRRQAUUUUAFFFFABRRRQAUUUUAFFF&#10;FABRRRQAUUUUAFIc0tITzj9aCb2E5PejOOp/SmuzhwAgY49CKjmuYbZC9xLHCg6s7KAPx3VSvJ2j&#10;+pnOpGGsnZfIlMqg4zzS7sjjmufvfH/hzTiRJrFko6kpcBv0rKn+MvhGH5f7XV37LHC7E/pXfDL8&#10;XVV6dGT87O35HmVs4y7D3VbEQjbvOK/W52u7HXijd6VwB+Nnh/8A5ZC/uP8ArnaH+pFA+Mtgw/d6&#10;Jrko9VtFI/8AQhXR/ZGOW9N/c/8AgHEuI8p3jiYv0d1+R6ADmlrz0/F+Bv8AmWtfb3Fn/wDZGk/4&#10;XBZr/rPD+uxf79p/9lS/snG/8+W/ml+Ba4hy16+2X3P/ACPQiaQgno36V5+vxs0KPiaz1O3/AOul&#10;tj+tTxfGnwnNw2oPA3pJbSD9QCKTynHx1dF28k3+KQLiHKW7PFQj6yS/B6ncFtg5OTTPNO0k8YBb&#10;J6cCubtfib4YuiBHrlnyeskmz+YFXtR16xutIuTZ3kFy7ptXyZA+f1rD6nXjUXtKUkl3Vl/n952Q&#10;zHDV4P2FWMr7NST/AAX+Zb0e8k1OzM0gCguQoX0rQACjjiqun25trC3iQ5KoMgLgZxmp1znk5rDE&#10;xUKrfLZeR2YZt00pSu+vceDmloorle+h1p3QUUUUwCiiigAooooAaw71578QC1r478E3o4bz5YS3&#10;+9twP1NehMcY+tef/Fo+Qvhm86G31eH5vQE8/wDoNe1lFnjIxfVNfKx83xCv9glL+Vxf3SR38OfK&#10;TPXaM/XFPpB+nH8qWvESa0Z9FHYKKKKZQUUUUAeXftw/8m5a1/2EtJ/9OVtXp/pXmH7cP/JuWtf9&#10;hLSf/TlbV6f6V6WO6HDhdmOooorzTtWwUUUUDCiiigAooooAKKKKACiiigAooooAKKKKACiiigAo&#10;oooAKKKKACiiigAooooAKKKKACiiigApMfyI/Oloo3A53xn4cuNYt4L3TWEWt2DebaOTgMQOY2/2&#10;WAxirXhnxDB4m0mK7gDRvkxzQEfNBIPvIfx/QitfPNcX4khk8HayfElojNp04EerQRj7q9p1HqP4&#10;sfwjNaL3lYi1tTq7+UxWty5ONkTt9CBXG/BS3CfD+xlAx5ryvn1/eH/Cum1u7R/DGpXcTrJEbKSW&#10;ORDkMNhIYex6j2xWH8Jk+z/DrQ0xj5G/WRj/AFr04K2W1F/ej+TPm63vZxTb2VN/mdgp606kHf60&#10;teSz6e99QooopAFFFFABRRRQAUUUUAFFFFABRRRQAUUUUAFFFFABRRRQAUUUUAFFFFABRRRQAUUU&#10;UAFFFFABRRRQAUUUUAFFFFABRRRQAUUUUAFFFFAFPVtKtdZ0u70+9gW4srqJopo25ypGDj35rxb4&#10;XapdfCLxzcfDPXJmOl3GZ/D19Kfvof8AliT3IwTjr0HevdMD09DXC/GL4ap8S/Cv2aGT7JrNm/2n&#10;Tb1OHgnHIIPbJx+IB7CtYS5vckZSXVHdLkDkYPoe3tS15x8E/iVJ4/8AD0tvqcX2PxPpT/ZdUs/4&#10;llHCuP8AZYd+3SvRgQ2SCCM8Efkf1zUSjytouMrq4tFFFSUFFFFSwCiiiqAKKKKACiiigAooooAK&#10;KKKACiiigAooooAKKKKACiiigBCcGlpDknAOKjOEyWkCqOpxnH8qqzdlFX9DOc4wXNN2XmPIOevH&#10;0pT0znH16Vxut/FTQNFdoFuzqd2DgW2nr5zk++OBWYNd8deJlB0zR4PD9qeVutSYO/12jp+NenTy&#10;3ESjzz9yPeVl917N/K54NbPMHTl7OnN1JdoRcvvaTS+dj0J5ViHzPtz3cYA/l+ea5rV/iV4b0Ist&#10;1rEDyrwYrY+c2fTC9Kwk+FZ1STzfEniG/wBXZuWhWTyoPwUV0ujeDdF0Fl+waPaxBeBLgM35nmtI&#10;0sBTV+eVT/DGy++d3/5KjF4jN8Qr06UKMe9SXM/lGNl/5P8AI5wfFO/1UkaF4V1K/U8LNc/6PHn/&#10;AHiuPSlC/EfVjkyaToKHj5R50gH5sD+n0rvjuVuE3/7WcY9qcDn7y4/HNH12jTS9hQivN+8/nzLl&#10;/BD/ALMxGI/3nFTf+Hlgvlb3l8235nny/DPVdRBOreMtUuAT80dmPs4P4HI/HFS23wZ8Kq+6e3uN&#10;Scd7m6Zj+OCBXe7VHGB69KRpT7n6mn/auNtaMuVf3bR/CNl9xrDIMvvepS9o/wC++b/0q5z9l8PP&#10;DNkAYtCsgR0MkQcj8TmtiDSLG1GIbK3hHokSr/IVZRt4zjFOrzKmJrVG3Obfq2z1aGBwuGS9jSjD&#10;0SX5IaqKn3VA+lKQD15paKxu+53CBQOw/EUvTpwPQcCiikTyp9BCoP8A9aoZ7K3uRiaCOUdPnUN/&#10;Op6KpSlHZ2BxUlZrQw7zwX4fvD+/0WxkJGObdf8ACs+L4Y+GbeWSS301bWR0KF4ZWGAfQEkD611f&#10;VgP1rNsL2a71W+AkJtYflVR0zXpUMTjWm6dVpLzZ4mJwGWynarQi2+vKv8jjJPhQbCYDSvEus2C4&#10;3AGfzEB/3e9PbRfiDpJzaeILDVkHIi1C28on8Rz+Oa79ZAByevOKUjd0XI+uK2jmteV1OMZ/4lH8&#10;0ub72c39g4SOtBzptfyzkl/4Dfl+5Hn3/Cc+K9F41fwhLKmMmXTZRLx6hOuPxq7pvxh8N3snlT3M&#10;unXA6xX0ZjI/HoK7Qdl2YHWqmp6Jp+rwmO9s7e7T+7NEG/nS+sYOq7V8PyS6uMn+Uub/ANtB4XMq&#10;H8DE83lUin/5NDla+fMPsdRt9Th860mS4TP/ACyYOMfUVZDZ5zj2zmuBvfhDozTedpct3oN32ks7&#10;g4/75JP6VF9j+IXhpj9nu7TxRar0inXyZgPr3q3gsPV0w9XXtJOD/wDbk/m0ZSzTG4KyzDDafzU3&#10;zr1aajNf+Ay9T0Pkj+7SAkd93tXAWfxcsre5W216zvPDtxnB+0x7o2PqHHA/Gu2stRtNUgEttcRX&#10;MX9+Jw/H4d68/EYSvg7e3g0ns3Zp+nLdHqYLM8Lj7/V6ik1ulo16p2aLSkkcjb+NOpkRQqShyue9&#10;Prkem56q20GSZ+XH94VwHxrXb4LE46wXsMoPockA/qa9BbgZ9Oa4X4zR+b8ONTOMgPE5/wC/ij+p&#10;r08sfLjYHg55Hny6uvL9UzuVbcNw6HmnVW02TztOtZDyWhRj+KirNcFVctSS82exQlz0YS7pfkFF&#10;FFZG4UUUUAeXftw/8m5a1/2EtJ/9OVtXp/pXmH7cP/JuWtf9hLSf/TlbV6f6V6WO6HDhdmOooory&#10;ztWwUUUUDCiiigAooooAKKKKACiiigAooooAKKKKACiiigAooooAKKKKACiiigAooooAKKKKACii&#10;igAooooATFJIiujK6iRG4ZGGQR34p1HeqTsB5f4hkk+Huj6tpM259AvradbCcZb7NIVOYGJ5w2Rt&#10;z05A4AFdJ8NV2eA9BDFdv2dXz25ycfmcfhVzx9EkvgvWw8ayqtnLIEYDqqFgRnuCBj0rjvh94iu/&#10;Cvh/RINZMZ0q6gjW01OJdqx5HEU3908cN0yea9yPvZW0v5/0PmZf8juKf/Pp/wDpSPTlJI54YcEe&#10;h/DP9PpS8+v+fyrwP4Q/AfwF8UNU+JWr+KPDttrWoJ4wvraOeeSTKxKkO1BtYDAyT75z3r0T/hkH&#10;4Pf9CLp//fyX/wCLrlWCurtnsPE20sdxyfoOM+56ccfzoViwH5ZA4P05rhm/ZB+Dx4/4QXTz/wBt&#10;JeP/AB+sb9lxQnwF8IqM4WCUDJzx50lY1sOqKvc1pVee56pRRRXCdK2CiiigAooooAKKKKACiiig&#10;AooooAKKKKACiiigAooooAKKKKACiiigAooooAKKKKACiiigAooooAKKKKACiiigAooooAKKKKAC&#10;k2j3/OloouwPEfjLoV78PfE9r8UfDts0z2wEWu2EPH2m1J+aT03IDnpx16Ag+ueH9fsfFGi2Wq6Z&#10;OtzY3cSzQyIMBlPt2+nY9auXESXEbxSxrLG6lWRuQwPBU/73T8K8J8Kyv8AfiSvhS8kY+CfEErSa&#10;PdP1tLgnm3OemTgAHgZXpkmulfvI6bmLfIz3sHPbFIQScAgE8DPTP+HrS98nvzVbUr9NL0+6vJOY&#10;7aJp2A9FBJB9j/SuezbSLbeyPnz9pf8AbQ8P/AO+j8PafYSeK/GtwiyRaPbv5aW6MMo9zJg7ARyA&#10;oJ6ZxnNfNUX/AAUP+M8V4lzN4M8LSWJJLWimdZMegfzCqn3+b6dq+dvDms3njbUdY8a6tIZta1y9&#10;mup5WbLLluEB7AYwAOgwBwBW2rHcSE2H+8Dyfx61xV8Z7CfJGN+5+7cOeHuGzHL44vHVJXqK8eVx&#10;jb1urs/Rf9mz9rjw3+0Zb3NjDbTeG/F1gge90K8O5wv/AD0ibjzEzweAR6dK92jLFcsMHnIz0P8A&#10;n9K/GzRvE9z8Mfin4H8b6ZIYLzT9Vhin2HBngkYebGf95FZfXkegr9klPyv049OnSu5NVIKcT8pz&#10;/KXkOY1Mv5nJKzTe7THAksBwSTwOpP4dTS4PJ/nxj8xx9DXjP7QvifXmv/AXgLw3qs2gah4z1OS0&#10;m1e2UGa0tYYHmmMROQHYKFBI43Z9K4T4sfDG4/Z48CXvxF8B+JvEh1Hw/svr/TNZ1ie+g1S2Vx58&#10;csczNsfaeHTb0HbFWkmrvqfO8x9Q5zyOnbiiuF8IfFO28X+P/E3hi2tDEdFstOvvtTSjZOt4sxVF&#10;XGVK+V345rltL/aBvvE/gPw1rvhzwRqeualr17d2Nvp8ThIbfyJZUeS4uCvlxL+5OATuYsAoakoS&#10;TsUpHsRySAp+bt3/AE/OlUgjg5H1zXy18YPjlq/iL4I/FSwk0y98GeMfC0umxXcNtqCyhVnniMbx&#10;TR7ThlEikHBDKwIxXpmkftFaNrEHi/XorZ/+EA8MRSNdeLZJlW3u5Y8mZLZACXVMY35AZvlAJyRf&#10;JLsLmPWqYzBTyQPqcZ+n0rxvRPj7rQ1Pwz/wlXw/vvCui+JLiOz0zUJtRgnk8+RGaKO4hQHyi+CO&#10;GYBsAnOQHTftI2Vv8G9Z8azaNcfbtM1GXRJvD6zqZ2vluhbLAHHykuzIw4+661PJLsPmPYhkgDOD&#10;jJIBIwOpHHPH4ZpdxClmBUcfL/8AX7/UV8r/ABR8eXAsPHi6Vc6xpmpaf468PWl3KdTZ48vJYl0h&#10;AI8uMrJgoMA/MT96trw/8Xm8A618Y77VDqWuvH4vttI0jSoXLySzTWVp5VvCGO1QXZmJOAuST1ql&#10;Bk8x9Id8HGR1xTSTnA5PU4BJ/Ida8x8GfGHU9U8bR+EfFvhOTwfr13Zyahp6JqEV9BeQxsFlCyJj&#10;EiF4yyleQ3B9Od/aum8SR+FvDv8AZ39v/wDCNf2tH/wkp8KBzqS2Hlvkx7P3igt5e4plsE+lRZqV&#10;mVzHuDZzuzhOvAzwOp9+3FMWYEY4LdMA/wD1uPpXzB8Ebnwnc+Oftvwo+IV5remQWM66v4J16/up&#10;blrgBTBJEt0BJA24MrkgrgjjvT/hB+0D4q034CR+JPEvhvUNf1W51y506y+yXCSfaWN3OuWYKFgi&#10;iCbC78fKpGS1dEcPKbtBXMqlWNNOUr2W72S9ep9O72b5cBHPQZyTx9Pf9Kq6hq1po1pJd315DbWy&#10;/wDLSZtoGen4Gvl7VP2p/GXifRfGujaH4OXR/FmjaPJq4nl1FJ4EgAcCVWCLllKvlGXsOtUPhldx&#10;6jJ8ItS+Icep3ur6z4fvNUjkuNSElnFbxW8DmSWIKA+5ZQwGfl9Oa744ONNc2Lkorsldv7tvmePL&#10;MKleNsBHm/vSdofJu8n8lbzPeJ/ifd69O9v4R0abVnB2fbbgGK3Q9855IHtTB8OtU8ROsnivXpbl&#10;CedP0793D9M9T9TzXD6d+0pPbaJpHim9+H1/pHw1vpbeK28RfbITJFDM6xwXEtouWjhcsnO4kBs4&#10;HFXNb/aN1+PxF430vw98OrzxMng+ZU1O7XUYYImjNuk26Ev/AKx8M/yYBwq881o8Y6OmDpxpru7T&#10;m/R9Pkc6yqpXfNmVZ1H/ACpuEF8k/eX+K569oPhbSfDkYXTdPgsyONyL8/4t1rUMalixHzHvWL4F&#10;8X2Pj/wboniXTBIun6tZxXsCzY3qkiBgGwTzg1u141WpUqT5qkm33lufQ0KFHDx5aEFFdkrfkIFA&#10;oZQ3Xn6mlorFtyd3qzfrcaqhBgDAp1FFHW4WCiiil1uJxT3QUUUUDStsFFFFMAooooAKKKKAILu4&#10;W1gmlbgJGSff0qh4fgaLS0kYYedjI348f0rSkiE37tlVlcYwaUKAoVQABxgV1RqunRdO2r6nJKkp&#10;1lUvoug5VC9O9LSZzS1yuz06HVbuIBikCgHIFOopWS0QxCM1GLaMfwCpaKElHYF7uxWvLC31CFoL&#10;mCO4hYYMcqBgfzri9Q+ENhHMLrQb668O3S8g2rkxE+6kkflxXeE4NNMYOfevRwuMxGD0w8mk91fR&#10;+qPKxuW4XH2eIgrrZ21Xo90ec/8ACUeL/BrFdc0pdesB1vtMGJEHq6d/0+tdT4c8d6L4sjB068R5&#10;ept3ISQexU/0JrcZGPAYgdc+9cr4n+HOh+InM0kDWeonn7dZfu5QfUkdfxrv9tg8V7uIh7OXeNuX&#10;5p/+2teh5Sw+Y4H/AHSr7aP8k7qXymvylFv+8dXzIp/h7YxXH/FxAfhzrSZziOM4+ki1hvceL/Ap&#10;zcKvirSFGPOhXFzCvuON1J4u8caT4t+G2tmyvVeQQqXt5BsmT514KnvW1DAVaGIp1lJSjdWkr8u/&#10;Vb3+Rw47NqFfB18PWvSq8svclZN6fZe0l2aZ3/h1i+gaax53W0R/8cFaNZPhL/kWNJPTNrEcenyC&#10;tavDxV1Xmn3fl1PrMF/utL/CvyQUUUVzHYFFFFAHl37cP/JuWtf9hLSf/TlbV6f6V5h+3D/yblrX&#10;/YS0n/05W1en+lepjuhw4XZjqKKK8w7VsFFFFMYUUUUAFFFFABRRRQAUUUUAFFFFABRRRQAUUUUA&#10;FFFFABRRRQAUUUUAFIWxQaaAGbHf60tnZCulqxQ+aMn0/WmSSCJ8FgnGfmHH5msy/wDGOh6WD9r1&#10;SzgPo04B+tb06NStJxpQcpLov6RzVMTTox56slGL6t2/O35msS2en60cnviuHuPjN4Ut2KR3sl5I&#10;OiW0DsT+mDVf/ha0t3/yD/CeuXYPRntzGp/HBr0FlWNtedKUP8SUV97/AMzyJZ/lsW4xrqTXSPvP&#10;/wAlueg8j3prOV7frXAf8Jd42vObXwWtqvZrq7X88fKf0pfN+Jd7yIdCsF6cs7kfluFU8sqR1nVp&#10;x/7fi/wTl+RDzulL+HRqy/7hyj+MuVHeideh4PpTt2eAdv1HNcD/AMI/8RLkfvPEunW//XCzDY/7&#10;6WkPgjxdIP33juVfVYrFR/UVSy+hvLEw+6b/ACil9wlmuJl/CwNV/Ol+tQ6Lx4n/ABRWvZy2bKU5&#10;P3RhG9v5VR8C28WpfD3R7W4hjuYJrJUdJBuVsjoBjnv1rmPEfw+1pPD+pzT+MNRu0jtZWMOwKsny&#10;NkEAmqngn4fXuq+E9NvP+Eq1mzili4t4ZiiLglQBz9fzr1YYWgsva9urc+6jLsvRnhPHY3+1ot4N&#10;39m95wv8S7Sa+40/2WbOLSNN+JFnao6wReNtRVFdixUbYcDJJPAx17Yr27zW9P1FfIXw91rwfaX/&#10;AI20/XfihaeDdQsPEd3atbPrEVq90FWP/SXVypLMSRuAx8gGeK64698PFPyftA2A/wB/xHbH/wBq&#10;it40KCSXtl/4DI6ZY3H3f+xv/wADh/8AJH0U80gfgZGK8O/Zg+b4D+EihDL5EnzLyP8AXSVijxX4&#10;Jgdfs/7QWkkk9JNatHyewH7z1/P0rnfgBcXHjD4caJP4d8bRaXGY32aYLZZvLAkYcFmGQcbsgsOa&#10;58Tg6FWKSrx/8Bn+iNsPmGMjJ/7FJ+k6b/Ooj6O3BThmyfpS9Rwa8+/sH4gw58rxRY3IzwJrQL/6&#10;CpprP8SLM/N/YV8Ov/LRGP8AKvL/ALNg9IV4SfbVfmo/md39sVIfxcJWj/27GX/pEpHoY46nJpCW&#10;HRc/jXn6eKfHVoP33hC3uUHVrW8A/Q5pP+Fp3toM6h4S1m2UdWhiEyj8Rj+VS8pxD+BwflGSk/uU&#10;2/wD+38Ev4vPB/3qdSP4uKX4noALHqNv60pcDqa4W2+NHhmRtlxc3Fi/Xbc2rj9elb1h420LVSBa&#10;63ZOzdEEo3fka56uAxdBXq0nFd2rf5nXRznL8R7tLEQb7KSv92rNwHfyrcfSl6dTTIiXX5X398qA&#10;ePoCacAc85H1GK4JafZ+fQ9SnVjPaSfoKDmloopNWNk7hRRRQAUUUUAFFFFABRRRQAUUUUAFFFFA&#10;BRRRQAUUUUAFFFFABRRSE44wSTwB6/ShauwCEnNKK4fVfjp8OdE18aHqHjrw9Y6uXEZs59ThWRG7&#10;BgTxmu2ilWaNXRlZGGVZSCCOxBBIP1FNxkt1oTzJ6D6KKac5645A56HJx1pFbDqKyLPxZot/r95o&#10;Vvq1nPrFkiyXOnpcJ9pgVhlS6dQCCOcVrDJ7Y9OCM/mBRYVxaKKQnBGeAT1zjH+f6UDFork4vix4&#10;Nm0S21hfFWitpVzdfYoL5L6NoJbjOPJRs/O+eNq85Fa1r4s0S/16+0O21ayuNasVVrvTorlDcW4Y&#10;AqXjyWUEEHkd6LPoieZGrgZPqa8k/anjgPwW1qWTTRqdys1pFaR/aPIZLia5jgjk8zY23Bl5JByM&#10;j1r1vn3HpkEfzAry39pr/kkN4R1Gq6P/AOnO1/xpc7p3a7ClZq5keFdW+OWiaBZ6fqnhDwnrF/bJ&#10;5Ul8PFEsJmweGK/Yjg4xk5OTz3rSm8Q/F68ikgl+HPhWaORdrxr4tlJZTwf+XHpz+pr1pCQoAJAw&#10;OB9KQqGYE8kdM84+n518o82rqd0lYnXdH4w6/wCCdZ+AnjW+8C+L7WLTJ94udPuFn321xFJ8wCTF&#10;RuAO4fdByDwKvNIu0tuATseMe/OeBX6sfFn4N+DfjXoY0fxjocGrW6/NBMWaOe3b1ilQbkP0Iz3r&#10;55h/4Jg/CcX4lk1PxdLYqx/4lz6nF9mC/wB0bYg4H/As81s8Xhaz9pWbhJ9uv+R+uZD4hVsowX1S&#10;vh/acqtF3tb1vv8AI+LfhXo8Pxd+O3gTQIkkk0KDWoWvr1U3ReYqySrEGHGWWFx6jNfsYiKA2BgE&#10;kH88f0rwXxP8MfCvwkj+DuheENFt9E02LxkmY4AS8hGm33zO7fM54HJJr3zgE49TXv4erCpQ/dKy&#10;/E/PM0zXEZ1i54zE/E/wXRK+yXY8u+OXwx1Xx1aeHtZ8L3drYeMfC+oDUdLlvlLW82UaOW2lxgqk&#10;qNgsNxBVeB38O+MGlftA/FfT9Q0rUvCFpp3gW6S2TWNEtNXt7m+uYY5laZbKQqmC6gBlmPHAGK+w&#10;WXPajb+P1/D/AABrsVRK6aPH5F0PBb3QPiB4H+MmveK/CfhS28Rab4r0iws2gvNUSxl02e2M20Nk&#10;MHjKzc+WXI2cbRXn9r8CPHulfCz4b6NqulR+KtN0i61R9e8NWOrfYEv2nnd4JfMJVJFjJY7HIBzk&#10;hs4H1yUzuzzuOW56/X1pQCDnJznOc9frTVVpByHxq/7MXiu48FfGnSbXwfofhm08YR6P/ZmjaVeq&#10;Yolt5cTo7hFBkKDeXAH3gAcjNd9qf7Omo2Vn4/8AAXh+O3074aeL9Kke3jgkwuh6kyhWWKHgtDN8&#10;rkKflcOcfOK+ivLB6jP1575pdp4zk4Jbk55zn+f5YHoKftmHIfJ/gX4A3sPiPwgJvg14I8Jy6RdQ&#10;3Gp+JY7lLpbkxAfNaRKqvGzPtYM/3MYIOTnp9a+Aeu3/AO0db63GbdfhxLew+Jr6zZ9sp1iCB7eP&#10;CY+6QIZfQtFmvopRjuT25Oc0oG05HHOeOnf/ABP51DqyDkZ81eMPgX4r1u5+I7W1pbSHW/GmiazZ&#10;l7lfntrb7GJWJxww+zuef7oFZ/j79mjXPG0Hj93stMvpbrxrZeKNJsNRkzb38cFpFDJBNtBZN+2U&#10;DA6oDmvqXAAHAwOxHB+vrTDjncW2kYOM5OeOaPataC5b7nz38Gvg9PoXxH/4SAfCzw38NtMs7F4Q&#10;ttMl1f3Mz4y/mx4WKIKpGCCzHsCoNd18YtF8dzSeG/EHgO9tpLzRbqSW60C/nNvaavbyIRJGzYOx&#10;14ZDgjJ+btXX+K/FmmeD4BPqFx5TnIitov8AWSN6Io5Brjo9L8QfE6XzdXeTQNBk+ZNPhOJ7hc5/&#10;eH0Oeh/rXqUcHUqL21d8sF17+SXV/l1aPAxWawp1Pq2Gi6tX+WP2fObekY+e/ZM8NfU/HHxa+Onh&#10;DxGvgXTdBuvC0V2gmtdQW/lu2uIvL2PLGiqkKkliu45YHHpXPWn7OXxFbwXbaZr2ijV7LSvEc10+&#10;jW2trDBrenzvNIUjdSPKId42KOy7tqjjBz9naLoVpoNmltp9qlpAnSJeuR0Yt6jse3atAMu8lV3S&#10;E5YHv9fXrV1MdTh7mBXKurerfo+hNDLqtd+0zKSnNbRjdRj5efq9H2R8q+B/2e9a0/xl43v7LwXo&#10;XgTQde8HyaHZ2Wn3SyvFdGRir3EiqAztvJLLuxgDcTmtDw18HPGPie0+FVp4o0GPQ7Xw/wCGdU8O&#10;amLe/S5Y+ZbW8EMseAAS/luwHVTk55FfTnLActkDbnccj8aTyxnO0dc+3XNeZKtJyvJa+er+89+N&#10;NJK2h8v3Hw4+KXif4S6N8HdV0LSrHSLMWenXvjC21QNHPZ28keDDahTIk7iNVwTtDZOemPRvBvw5&#10;1rSdf+Mt3cxRRxeJ9RW405llDMUGnxQneB9xt6FSD9ehFeuBeMHkYK4JzkHqD60FAwwRxjGPUYxj&#10;6c9Kz9rK9y1Dl2OH+BXhTUvAnwZ8E+HNYjSLVdK0i2tLqNG3KkixgMAe/Oa7qjuT60Vm9dTRaIKK&#10;KKACiiigAooooAKKKKACiiigAooooATvSMegHUnFKeuKjkPko8mC21ScDv6ULVqPmTJ2uzLSRrzx&#10;DJtY+Vapg46E81qxNuB+tZnh63dbOWaUETXDl2zwcdB/KtVV25967cS4+1VKC0j1OLCxk6TnN6yd&#10;/QFGM/WnUUVwrY7wooopgFFFFABRRRQA1kDDkUoUKMAcUtFGwPXRjCgLZ/keleb/ABh8GaPceHr/&#10;AFc2aw6hAqyCeH5TJ865DAdfqa9JbIOe2K474vsE+HesN/eSNf8AyItetlNarQxtP2UmndbO2nY+&#10;ez+hRxGXVo1480eWXS9tN15nN6F4w1/wJpFgPENi2oaI0Mfl6lZjJiUqCA6jsPWvRtJ16x1yzS6s&#10;LqO6gfo8Zzn/AApmjKkegWEMqAobaNSCMg/KOCO4rj9Z+G9xpl2+qeEroaVfty1m3Nvceo2/wsem&#10;Rx0rrrywWNrShL91Uu7O3uPyaWvN5q6/unl4WOOyvDUpU/31HlXut/vFovhe0l/ddn/eex6CGOC2&#10;ePTGKOXAIO38M1xfhf4kQX18ula5bnRNbUbfImb5JPdWPByc/lXZlGZ8n5Sp6da8nEYaphXatG33&#10;P8tD6PCY6jjqftKEvv0a8mn1HqSc5ooVt2eMYOKK5NOh6KvbU8v/AG4f+Tcta/7CWk/+nK2r0/0r&#10;zD9uH/k3LWv+wlpP/pytq9P9K9LHdDiwuzHUUUV5p2rYKKKKBhRRRQAUUUUAFFFFABRRRQAUUUUA&#10;FFFFABRRRQAhJz0yPXNIW2nlv0pr439RnHTk/oKytZ8V6R4dj36jqMFpxna7jd9dvU1rThKrLkgu&#10;ZvpHV/Psc9atDDwdSrLliur0/P8AQ1WJblXwo9qRJPMBCEuw7BSTXnp+K0+sSmLw1oF9rMmcCeRP&#10;Jh/M804aL4+8SMRe6xaaBCesOnpvmI9CT/jXq/2VUpaYtqn5N3f3R9770/U8D+3KNXXBRnW7csbR&#10;+c5csful8juby+hsE8y6uo7VB181lX+ZrlNT+MHhqwkMUN2+o3A6RWcRcn2ycL+v4VXsfg3oQl8/&#10;VPtWtT56Xs5YA/7oOPzzXYaZothosXl2Flb2ijtBGE/lUv8As3D6OUpv05F/7e3/AOSgqmb4jf2d&#10;JernJevwxT+cl5nFf8J34r1gH+x/B80UR6XGpyCJfyOP0NOTQfiDrXF34gs9IjfnyrCDzGA+p5/U&#10;9K75Qx5ICt64GcfWk8gHO4Bx6EVX9oUoL9zQjHs7OT/8nugWUzr2licVOXknyxfpycr/ABZwEXwf&#10;tb1i2s61qupuDgiS42KR6Y6j6ZrXsPhj4U04jy9FtpGH8U+Zj/49murACjaOBRtHufqa5qmZ4yrF&#10;QdSSXZOy+5afcdFHI8tpP2nsIuT6tcz+bd2/m2QWmnWlkoW3tYYFHRY4wAPwxVmiiuBybd2z24U4&#10;QiowVkGfx+tB5680UUrmlkhAADkDBpdxx1ooqWk9wM/X4BcaJqEZUHfbyJ09VIrm/hBL53w50Ngc&#10;ERupI4PEjD+ldbeL5lu6dQwxiuH+CUn/ABb+1iJ/1E0yY9PnJ/rXsUoxlgKittJfkz5qs+TOKX96&#10;El9zTOpl8MaPeXEs9xpNjPO7lnlktkZmPqSRkmk/4RHQv+gLp34Wkf8AhWsORn1pa8i9z6NWsZB8&#10;H6Ceui6f/wCAqf4VFqvgvQ9WtYre40yARxACEwRiN4cdNjLgr+GK3KKd2U9dDjv7E8TeHiW0vUxr&#10;lqvSy1YkS49EmHU+zZ+tTWnxGsI50s9YguPD16xwItRTajn/AGXHyt+nSup2j0H5VHdWdvqFu9td&#10;wR3Fu4w0UqhlP1B4qrp7oz5bbDlYMgkVsKehABH5in5PU9fWuPl8Af2Qxl8N6nNokg5+zn99at9U&#10;c4X/AICR9KUeKtZ0AY17RZJbYDJv9IVp4wPVox86j35HvVW6RBPozqbiztrxNs9vDMvcPGCP1Fc9&#10;qPw28L6puE2iWmT3hTyz9critbRtf07xFb+dpl9BeRj73lSD5T6MDyO3BANXwCR2OfQ5Fa0sTicO&#10;705uL8m0ctXB4XFJqtTjL1Sf5nASfBnTbMl9K1LUtHfHW3ueAfp1P51ENA8b6XhNN8U2+ooOfK1G&#10;2wT/AMCAz+Oa9ELqjBcgZ5wBSkBuO3scV3LN8TZvENTv/PFP8Xds8ieQ4JWdJSptbeznKH/kqai/&#10;mjz1fGXjLRDt1XwkL2McmXTZ9x/74wW/TFWrL4yeHpZfKv2utGm/uahblBn/AHgf54+ldsqCP5UX&#10;5c5PPeoL7TLO/hMd3aw3UZ/hmjDD9aFicJVinWoWv1g2r+ilzL7uUSweZUP4OL5vKpFO/wA4ctv/&#10;ACYbYavZ6rGJLK7t7pSM/uZQ39aso7OD8n61w198H/Dd9KZ7OCbR7onHm2E5Q/8AfPT8qrjw3438&#10;On/iUeIYdYhTlbbVYyGx6bhz+uKFhsFV/g1mn2nHl/8AJlzJ+raF9fzHDu2IwvMlu6cua3yfK/uT&#10;PQTIwP3Pl7tmgBmORJ8vptrzxvidqOguD4m8NXlgMYN1aYli+uOP511GheNNC8UKBY6nbzyDnyd2&#10;JPxQ4P4g4rGrl+Jw6c0uaPfRr5WudeHzXC4qfs6U7S/lknGXyjJXa80bwOc0tNycZ27R/KlGe5B9&#10;xXmntp6C0UUUDCiiigAooooAKKKKACiiigAooooATvXmX7TPinUvBnwC8e6xo7PHqdtpE/kSJgGN&#10;mXbvBPAK5Lc8cDPGa9OrP8QaJY+JtD1DSNUgW60y+t5La6t5OEkjdSrAntwT+ZpxfLK5MldaHyr8&#10;Av2U/hJ4p/Zr8MNrmgabquqeJtIS/u9bvIw17JNKm+R0mY7v3eeinjByOteT/B/9ozxv4E/ZJ8BX&#10;NhfRX1x/wnK+GFur9GuTLYFGcbTgEkZxu/2cetdt4g/4J1axqNlZ6Dpfxe1Cw8F6fcvc6Zp1zpyT&#10;XNgXBDLFcB1YLg4+UBfbOa6fTf2MdW1T9m6x+F+t69pml32gayNV0XWNGs2YYViyyXMTt87lpJAQ&#10;MLjbzxx3c0HdSZz2lfQ7zW/jJ4ksf2xdJ+G0RtV8NXPhNtakWSPbN9oE0qZL87UwgzxxxzzXzvqv&#10;7YnxB8LeMvDc9x458F+KU1LxCmk33hbQbCaW3s4XlKqVvsANJheFJzkg4IBFe4aF+yTrEvxRbx14&#10;z+IVz4p1i40GfQbtY9MjtV2ShgDCI2wgUNnGCc5O704eH9gnxD/whHh/wjcfFV5fD3hnU11HRrFd&#10;CiVVk3sx88hwZThnAJZQAx4PSoi6aVh++zyf4r/tBy/s+/tg/GeXSreGfxJr1rpWm6a16ojt4ZDB&#10;AHmmO4ZCBueQCSOnO32f48/tE+L/AIQah8O/h9P4o0HSvFGtWz3uteLrzT2aztY1JAEMCk5DMpUM&#10;2eAueXyvceJP2QNC8YfEb4oeI9d1FdRsvHWlw6YbFrII9kYkjCyJIX+Y7olbGF+6OvU5Oqfska5c&#10;6B8O7yy+Iktn4+8D27WFj4mfTFkS5tmQxiKeB3xgISuc55Pqctum7WF755fpn7X/AMQ9b+CfxG1T&#10;RrvRde8RfD++guJtWtLNls9b0tiweVEYjYyqN7Y6BeB6+q6V+0TqvxS/aD8NeFvBctpL4Qi8NDxB&#10;rtzJAJJMTqGt4Q2/Cn/Vk9DhzXoXwv8Ag7qXhXwx4h0/xr4u1D4hXmvvI+oT38Bht1iZSrRQwjKo&#10;mGbAU9DjoBXL/sv/ALKunfs1aX4igi1yXxBqGtTxh765h2GOGOIpFCRuOQuWPUdV4+UUuam5FJSa&#10;3Pj7WfFh8a/se/C7VG0nSdGDfEyGMWui2a2tthfN58teMkjJPc8+9esTfEhPg/8AtTftP+MZLc3a&#10;aP4c0+4W2D7PNcW0Kou7nALFQSRwDnmu3sf2H4oPgj4W+H48Y7xonidfEhvvsIzMRuzDjzMDBcjd&#10;yf8AZ712l/8AsraXrXxJ+KviPV9Xe80/x7plvplxpyQCNrPyo0QSLJuJLbk3D5VwapThclqR4B8M&#10;f21PFg8Z/Dxtd8XeFvFum+L7qKz1DRdJ097afQJJtohJkLHeqs2H3dNp5PU/Uf7TIx8IL1TnI1bS&#10;OoAP/IUtfQ4rhvhl+zP448Ea34Vj1b4v6lrHhTwsgj03RbPT0sXuIwAqJcSq5MyqFAwR26c89x+0&#10;wCvwfuwRjGq6P2P/AEFLX1AzXPXcZN8vYuKa3PVV6D6D+VLSL0H0H8qWvzJ6stbBjnPQ+o60evTn&#10;rRRS2VhnlXxx48QfCL28Yp/6bb+vUiACfqa8t+OAz4k+EIxn/iso+M4yP7Ovgf5ivUMEYz6D7xwf&#10;fPA75r7XKo/7NGy6sE1ccDmlpmSM4Iz14OeMdh9cfnTlOcjPIJBHHH616S21K0FooopjCiiigBpy&#10;TgHHfNJ5m5iqnkdaHOTsHcdaimki0+3aWRkihT5pJHbAA7mrUZTkowV2Yzko6ydu3b1bJQ4bIB3E&#10;HBA6/wD6q4XxN8RJPtz6J4ZiGq610klz+4tv9p2Hf26dPYHNvNZ1T4mXc2m+HWfT9BVsXWrnhpR3&#10;CA/0rs/D3hjT/B9gttp1vtQn947ffc+rE8k17UaFDArnxHvTe0en/bzWq9I2fc+YeLxGby9lgW4U&#10;b6zfxPuoJ/8ApT07JmL4W+HSabdnV9amOs66/wAxnlGREfRR0GPoPwNdqBjI6r2z3pF6A5J9PpTq&#10;8uvia2IfNVfy6Jdklol5Hv4TCUcJT5KS82+rfdvdvzYhAPWloornu7WO2yCiiipSS0QwooopgFFF&#10;FABRRRQAUUUUAFFFFABRRRQAUUUUAFFFFADT973pkk8cckaO4VnOFHrTzndn26VjWzfb/EE8/wB6&#10;O0QIp7Fsn/EV00qXtYyfY5K9b2coxS1Zsr74+g7UuM0ivu3exxTq5+ujOpKwUUUUhhRRRQAUUUUA&#10;FFFFABRRRQA1hlT9K4T41P5fw7vl7u0Sj/v4td1I23b7sBXA/G3954StrfvcX0EQHrzn/wBlr1Ms&#10;i5Yym0eBnkuTL61u3+SO6sI/IsoIwMbUUfkKmCgNuHB9RQBgY9z/AD4/TFLXDVd5y8z2KEFCnFJd&#10;F+RheJ/BmmeLrRre/g3gj5JU4kib+8p/pXGQa5rXwylS11vzNW8OZ2R6nGMy2w6ASDv9ffjPb05y&#10;Rg9R79qrXMUDwussaSQyDa6yLlXB6gg13YbHeySw9aPPF7Lt5p9PQ8bG5Yq1T6xhZOnWWzWz8px2&#10;kv8Aybsw06/h1eyjurOdLmCQZV4+VYeuf6fy6UV55feCNf8ACt5JP4GvI7e2uD89hdvmNP8AaTPT&#10;sMUV3LKadb38PiI8r25tzyf7erYb91i8PLnW/JGUovzTXR9nqtmM/bh/5Ny1r/sJaT/6cravT/Sv&#10;MP24f+Tcta/7CWk/+nK2r0/0rz8d0PqMLsx1FFFeadq2CiiigYUUUUAFFFFABRRRQAUUUUAJkZx3&#10;pMNn736UpAznvTFLOeAfQEDP6Ueq+4luyumOO4dBu/SmiTd90cjrnpWF4j8b6L4TQnUr+NJBz5Ef&#10;zyN9FGf1wPeuVPirxb4yUDQ9LXRLFj8uoan94j1VB/8AXFepRy/EVYe1cfZw6ubUV/8AJN+SseHi&#10;M4w1GXs6b9pP+WCcpfNLRLzk4rzO8vtWtdMge4vLuG1hXhjMwTB9s9a4y6+LsN9ObXw1pl14guhx&#10;ujQrED7t/wDqHvT9N+EVjNci81+7ufEN11zctiFT/uDj1rtrWxgs4VhghjhiX7qxKEX64Fac2X4X&#10;ZutL05Ir8G5ffE4083x27jh4v0nP79IL7pPzOBfQPG3igf8AE31qPQLJ/wDl104ZfHu/PPbgnpWr&#10;ofws8N6RIJRZfb7rOTc3z+cxPqAeB+Wa6sv5T4YBied2MGpVYMODRUzPFcnJTahF9IaL8/zbNqGR&#10;4SE1VrQdWf8ANN833J7fJISKNYYxGihUAxtUYFO2jAHYdu1IoIHNOrx9Omx9GlYayK5ywBOMZoEa&#10;jt+tOopptKyKGiNVOQKdRRS8xPXcbtHpS7RS0U7sYgGOlLRRSEFFFFABRRRQA1lDYyen8+v9K8++&#10;Di+RpOt2R4Nrq88ZX/Z+Xj+dehMuev8Angj+teffDzNr4x8b2R4IvVuQPaTJ/livZwa58LXh/hf3&#10;M+bx/uZlg6nnNffH/gHoK9MYxjilo6gH1GaK8U+jWwUUUUxhSEA9aWigBNo9KNoJBIBwcjIzg+tL&#10;RQtNgeu5zut+BtI1i4+0mJrHUO19ZymCZfxH3vo2RWe03izwvkyJH4psF/iQeReKPp92T/gIFdl6&#10;4JGeuDikVVXG1QMegrTnfUjltsYmgeMNN8Rs0VnPi6j/ANbaXA8qaP8A3kPb3Ga2vvDPb6VjeIvC&#10;emeIwj3tuBPHzFdRN5UqH1Vxzx1weKxPtviHwXhb5ZfE2kD/AJfIEAvYh/edekoHcrg/WnyreL1J&#10;XuvY7TG4c0BQvQVT0bWrPxBZJeafcx3cDjhoWyAfx5B9jV0dKzs4u/U1vdCFAxyRn69Kd2x0HtRR&#10;Rd9wsthANoIHGevvXK658M/DmvlnuNOSKc8+fafupQfXIIBrqjnI9KRkD9RmuijiauFalSk16Ox5&#10;+LwWFxkeXE01NeaTt955yPCHizwu27w/r66lB2s9WXdn/ZD9f1qWL4rvosqweKdEutEfO0XCL5lu&#10;T656gfmfau/CbG+UfjnpSTQR3EbRzIkyMMMjqCrD3HQ16Tx0K+uJoKS/mvyy+9b/ADi35njf2ZWw&#10;7vgcTKKW0ZLmj92kl8pJeRT0zXLPXIRLp11DeoepgkDY/wCA/e/PFXgWPBGPf/61cNqfwj0ua5Nz&#10;pMs+gX2ciexfan4r0/SqR1fxt4MbbqdgniXTl63NlhJ0A7svQ/zo+o4fELmwdWz/AJZ+6/ld6/8A&#10;gS9ClmeKwjtj6Gn81O84+rXxL7mvM9HUMOrbvwpTxXMeGvH+heKAVsrwQ3I62tz+7kDdxtPNdMFK&#10;sQTnHfGK8ytQrYeXLVpuL8z2MNjMPjIqeHqqa8mv0BTnNOoorB7nencKKKKQBRRRQAUUUVLAKaQC&#10;wJHzDoe4oPLYyB6DuaivLuDT7cz3M0dtEp+aSZwij8TVqLewm0tyYj0//XSbQeCMj+6eR+Vefa5+&#10;0J8PPDxZbrxRYyyDjy7RjcNn/tmCM/U59q5tv2otDv32aF4c8S6+w72en7gf/Hgavkk/iRHOj2Ty&#10;07gN9ec0owOnTpj0rxkfGbx9qRxpfwl1Rlb7r392tsfxDJ/WgeLvjZfZ8jwVoVgvT/Sr/wAzH12u&#10;Kv2T7on2i7M9lwB0GO3HFHGc4ye5JyT9fWvG1/4Xvfcg+DbFenHnOR+rCl/4Rv44z8v4t8NWw/6Y&#10;2bNj84zT9j5oXtF2Z7GsY6hRkHOcZOfrQ0e4Y5xjHJGfT1z+NeOf8IH8Ybnib4nWMA7iDSImH5lV&#10;NIPhJ8SJ/wDX/Fu6Gev2bS41/kwo9kl1Q+eXRHsrBnJLZJP+emaMPnoR9ARXjX/Ci/FsvNz8WfEb&#10;f9cUEX676T/hna7uf+Pr4l+MbgdwNRx/U0vZw6sXPPsezFcHBXB69Mfj0ryz9plfL+D98dnP9qaS&#10;2AMbsala/jxjr6Vmj9lzRpP+PnxV4uuT3Emprg/kppkn7JXgK7Tyr8atqUTEFobjUXG/HTldpHPO&#10;QetJ04axvuh3kz2vBUkZzjHI5zx17UfN7/kP8a8lb9lv4dEknT9ZGedv/CS6n8vt/wAfNJ/wy18O&#10;P+gfrP8A4Uup/wDyTXyn9kx61LfIavY9bGeeM+3Gf50o6dc+/rXzp49+D3hn4Z618PtT8OJq1jeT&#10;eKrK1laXXL64R4mEhZSkszKQdo7dq+iwMZx6n+deXjMIsJOPvXuVqcv8QfhroXxO02ysdeiunhsr&#10;tb62ks72a0limCOgZZIXRvuyOMZxz6gY5L/hm7wkODqPjH8fGWqj+dzXquKWsKeIrU4qMZtLybFZ&#10;HkWo/s5+FbfTbuWLUvGG9YmI/wCKw1UjIU/9PNbH7PN/dap8A/hxeXtzNeXk/hzTpZri4cvJK5to&#10;yWZjyST1JruNYH/Epvj/ANMH7/7Jrz/9mn/k3b4Y/wDYs6b/AOksdfR5VUnUhJzk3r1Y0elUUUV7&#10;pY3B353fLj7uP1pNxDZPC0Ouec8DnFZuu67Z6Dpkt/qEq21nFyZGP3j/AHQPU1UIOq1CEW5N9Pz9&#10;DCpONNOpN2it3e1v+CTavqtto1hNe3k6W9pGuXeQ4Uf/AF686trPUfi1MtxdLJpnhOJtyQklZLv3&#10;OOQDx3p2laRffFHUY9X1uF7XQ4zvsdKbhpQOjSD09jXpqRJCuyNFUDjCjC/gOwr33yZZFwp2nVe8&#10;tOWPkls5fgfJQdXPJKVW8cP0j1n/AHpdo9l9p7kOn2NtYW6W9rAsEUPyKijAFWgMD/GhQAMDtS14&#10;EpSm7yd33Pr40qcaapKPurS3T7hqoEzgYycmnUUVJqFFFFABRRRQAUUUUAFFFFABRRRQAUUUUAFF&#10;FFABRRRQAUUUUAFFFIc84HSgBk+/y2MePMCnbn1qjoti1hYqsmDMzF3x6n/9VTy6hHHqEVngmWRc&#10;5H8IqdD5nJGPrW7nOnT9ml8Wpy8kKlT2l/h0HKgQfKMA806kFLWB1BRRRQAUUUUAFFFFABRRRQAU&#10;UUUANdQ23PY5FcB8Vl+1XXhKy6mbV4mI9QOv6Ma76U4A+tcD4zzffErwTZqeUae5PthRg/mK9jKv&#10;dxSk/sxk/wAGfN581LB8n80ox/8AJk/0PQM5wfUA/pS01SCoIGBgcenFOryG76n0a0Qm0bt2OcYo&#10;2g9Rn2NLRSvpYJJSVpK6IWtkK4AA5zRUhBJ4OKKiThf3ldk3nHSMrHmH7cP/ACblrX/YS0n/ANOV&#10;tXp/pXmH7cP/ACblrX/YS0n/ANOVtXp/pXq47ocmF2Y6iiivNO1bBRRRQMKKKKACiiigBN3zYpMH&#10;PX9KXHOabuLkBDz6Y6/Sq10UUQ2/sikHHXB9cUnzZAGT7gZrB8TeNdJ8Iwl9TuwrnhLeMbpWPoFH&#10;Nckbnxd4/wAi2U+FdGYcyOc3U6n+7/dr1KGW1KkHWqtQgvtN6elt2/JfM8TFZvRoT9hRTq1X9mCv&#10;bzk9IwXnKS8rnTeJ/iFo/hbMV1cCa6b7ttakSSH0GB0z7kfjXNiXxn44AKqvhPSX5xjddSKfXI+X&#10;8gf0rpfDHgDR/Ca+ZBbeZffx3lx88xPru7fhiuhWaQk7kKJ/e3dfwrT63hcH/u8by/nkr/8AgMF7&#10;tvOWpxfUsdmLTx1Tkh1hTbSfrPST9I2+Zzfhr4a6J4bcTLA19f5y15enzHJ9s5A/CuqPPXk+vemp&#10;93rmnV5tbEVsRPnrS5n6/l/wD6DD4PD4WHJRgkvJfn3fqIVB68/XmjFLRWF33OsQADpS0UVNluKy&#10;vewUUUUxhRRRQAUUUUAFFFFABRRRQAUUUUAFFFFACEEggde317fyrz/SM2Xxm16HO0XthDOP9ort&#10;Qfyb869AzjnOMEH8q881/wD4lnxe8MXecJeWs1sT7rllH5sPyr2ctXNKtS/mg7eq1/Q+Zzr92qFf&#10;+WpH7np92p6EhyoPqB/KnUi9B6Hmlrxr31PpgooooAKKKKACiiigAooop3AQqCScckYzRtHPA5pa&#10;KWwHKa54McXj6toFwmk6vnc2R/o9yf7sq9s/3lwfU4Aqz4e8XJq881heQPpms26gy2cvOf8AbjP8&#10;annpyMc10PIII61h+KPC9t4jiicyvZX9rmS2v4eHgPc+6+orTm5tGRy8uqNzBHB60tcx4V8SXN5c&#10;zaPq8a2uvWoy6IP3dwn8MsXqp53dwc10wOc/yPb/AD/Kpa5QTuLTdgznFOoqblrQQjNIFC9BTqKn&#10;lV72ATA54HIwaMcev1paKrrcnli1axzHif4faL4olEtxZhbwD5bm3PlSr7hhjP0Nc2tj408Cpmzm&#10;XxVpUfW2m+W5jHfB716Q4LHAH4nnFNLEMu4l2H8RNerRzGrTh7Ko1OH8sld/Jvb5Hg4rKKFeo61G&#10;9Op/NB2b/wAS+F/NNnLeGfiVo/iOU2qytYaiPvWd6PLkB9s8GusyW5HC+45rC8TeCtI8Vw/8TK2D&#10;yqcpcxDZLH7hh1/GuSW38YeAMfZJP+Er0Yf8sZOLqJfY4yeO2D+HWtlh8Li/dwsvZz/km9/8M9vk&#10;7erOV43H4B2xcPaQ/ngtv8UN/nG68kelnPY4oAI6nNcz4V8eaR4uytpceTdqMvaTDbKh75HQ/gT/&#10;AErpQTxnv3xj9K8ytQqYaTp14OMl3Pew2LoYuCnh5qS8hQc0HNGMHG4DPQY7+9cX8R/i1oHwxtIz&#10;qdyZb+Y7bbToAHuJ27Db/Dk8ZYge+eDgoyludXMkjsnJVCxOFHft+J6Ae9eY+MP2hvDPhy/OlaYb&#10;jxVru7Yun6MnnHd6F/uj9fpXMReEPH/xukW58V3Uvgrws/zJolg+LuRf+m7YBUHpjjp0FereDPAH&#10;h7wDp4tNA0yDT49u1pYh+8k/3pOrVtyRhuZ80pOyPMwnxn+IbKxew+HGlS9EI+1Xm30I7H2+U1Ys&#10;v2X/AA3c3AuPFOr6t4uvP4hqN20aA9cBVOQP9nJ617LtGCu1QrDBAHBpMcYB46bR0/Kl7R7RVgVP&#10;uzmtB+GfhTwyFGm+HNNtGXo62yl/++iCT+ddMqhU2gAJ/d7flQowKWoc5PdmvLHsJtBGMDA7Udep&#10;J+ppaKgYmAevP1o2j0paKVkAlBGevNLRRZdgECgdAB+FGPx+tLRRYYm1R/CPypRwMAkD0zRRT8xC&#10;YHpRgUtFUpNbMZ5j8d9G17UtK8LXnh7RZPEF1o/iKz1OWxiuIYGeGMSBtrSui5+Yd6gPxV8fIpZv&#10;gv4gCD5mP9saY2BjJ4E/8q9VpoADA4GQd2cf59TXJXwtHFSi6vQyaep4n4R/aG8T+OtLbUNE+EXi&#10;C8tUmeB2/tXTEIdTypDXIPp+dbf/AAtTx8ScfBbXwPfWdK/+SaxvgRjw543+JnhRvlSy1UX9uvrH&#10;OMjHsAqD8a9rZe2B37VjVyzCxldbCgtNWeTX/wATvH1xY3MX/CmddUvGy/NrelAcg8nNz2OOhzzX&#10;R/BDw3qHg74NeBtA1aD7Nqml6JZWN3BvVzHLHAiOpKkqcFTyDiu2AwP1/mP60uScZJOBjJOa6aGH&#10;pUE+TqVsxu759vtmkAbf1+WiVfMUoDjPtVe9u49Ms3nmkSK3hXfLNI2FRR1JrohFyaj0f33/AMjN&#10;ycbu9vXa3cg1jXLTQ7Ce/vJlitIBl2c4H0HqT6VwOjaTd/EzVYtc1qF7fR4TusNNfq/o8g7/AI+l&#10;N0y0l+LGsJq15HJH4VtZN1lavw10w/jcenp9K9NiiSHiJcLnqOB/+qvflUWUx5abvWktZfyx/lXm&#10;fIqDz+ftKi/2eD92L+219qX91fZX2uo6JPLUAEEDoy8DHtSiNVOQMGhAADjpmnV887PofaJWVgoo&#10;ooGFFFFABRRRQAUUUUAFFFFABRRRQAUUUUAFFFFABRRRQAUUUUAFFFFACE4BpgbGS5woGSfpzTjU&#10;V3bi6tZIC7R7xjcB2qoNc65tjOd1B8u5l6JuvLm81FhjzW2R57AVtAYJGe9Q2dslnbRQJyI125Pe&#10;pgMDFb1581R8r0WxhQpunTXMtXuApaKK5jrCiiigAooooAKKKKACiiigAooooAY4yDnoMf1rgSP7&#10;R+NtqnbT9K3MfQs/+Br0BuRg9CQD9K8+8FN/aXxL8Y6gTkQiG0U/QYYfmor2sufKq1R/ytfe0j5r&#10;N/3lXC0e9S//AICmz0EDgHuQD+lLTVOQOc44p1eKfSoKKKKACiiimm1swPLv24f+Tcta/wCwlpP/&#10;AKcravT/AErzD9uH/k3LWv8AsJaT/wCnK2r0/wBK9HHdDhwuzHUUUV5Z2rYKKKKBhRRRQA1sngHB&#10;phkdCAV3Ack5xSuo3hhw+MZA/n2rifEfxNisrz+y9FtjretngW9ucpF23SN0A9vzI4rvw2Er4qXJ&#10;QV3u9np3bei/M83GY7D4Knz15WV7ebfZJat+Su/I6rU9WtNItJLu9u0trWNcs0pC/lnr9BXCSeMt&#10;d8dvJa+FLT+z9OPD6tdrwfXy1PfGOas6b8NbnWrxNT8YXf8Aad2DuSxjP+jwt244BPufbr1ruYBH&#10;HH9nWNY/LGBGnAA/Cu9SwWBfLTtVqPZ68q+W8vV6HiKOPzVXq3o0e2ntJf4nqor097u4nM+F/hrp&#10;mgz/AG64L6tqjfevbslm+gB4AznoO9ddw3b2psYwDk55/L2p9eVXrzxE1OpK7W3l5K2iXkj38Jg8&#10;Pg6fJh4KK/PzberfmxojUMGA5Ax+FOoorDmlfc7XFN3aCiiipGFFFFABRRRQAUUUUAFFFFABRRRQ&#10;AUUUUAFFFFABRRRQAUUUUANIyxB6EV598WgNPfwxq2MLZanFvb0QkZ/PivQW4IP4Vx3xZ046p4B1&#10;dFXc8SCce2w7j+gI/GvWyyp7PFwk+un36HgZ7S9rl9byV/8AwF3/AEOwjBVAp5xxT6zfDWpf2z4f&#10;06+zuNxbxyMfcqCf1yK0q86tTdKpKm+jaPYoVVXowqr7ST+9BRRRWRuFFFFABRRRQAUUUUAFFFFA&#10;BR6d8HPNFFAHPeLfDba3axz2U32TWLI+ZZ3WcFWP8BP9xuhHTBqbwp4kHiTS0naL7NdxM0N3angw&#10;TL95SPTPI9iK2SAWGRnFcb4hUeEvE9vryAjTr/bZ6kq9FJ4jmPvkqpPoeelbR96NiHo7nZISRzjP&#10;tTqQevH4dKWsdtCwooooAKKKKAExzmloop3e1xNJ7iAYz/I0FQc55z196Wild7DsjlvFnw+0nxSw&#10;mdJLTUgcx3todkiHsSe9c4fEfib4euE8QQNrmjZ2pqdqm6SMDr5ij0GDn3r0a6nW1heaRlSJBl2k&#10;ICqB1JPavCfEPjbXfjlq9x4Y8CSGx8OREw6t4i7Ov8UcBPDcY5Hqa9nC4ypy+yrRU6f97p5qW8fR&#10;aHzeLyuLm6+EbpVO8dn/AIo7Nebt6mt4x+NN/q2oReG/h1anXNeuYw7Xs0RS1sIzkeZIT1xjp/iA&#10;dj4cfBax8F3h17Wb1vEfiyfmbU7lSwQ91iB4VRz2B5PToGp8Hj4T0+1n8K6lcWWo2sYTddOXS7x/&#10;z0Bzya0vDvxLRLxNK8SWh0TVuivIcQTdgUb8+Pauipg4VIOpl8ueC3T0mvlu4/3kYYfM6lGapZol&#10;GT0Ulf2cn2Te0vJrX7NzvFwyjgEDpinUyNQqjAxnnjoafXzz33ufUwsoqwUUUUXZQUUUUAFFFFAB&#10;RRRQAUUUUAFFFFABRRRQAUUUUAFJ0zjqMHFLSY5B70XYHiuu/wDFG/tO6HqC/LaeJtMk093P3ftE&#10;WGjB9ztjX/Jr2kHnj7vb6eteQftPafPD4HsPE9kub3w1qMGoIfUbghH5lSf92vV9L1CDVtMs761b&#10;zLa5hSaJ+zIygqfxBFdEtYxMYaSaZZJpAD60v8X4VDMzl9qZwMZx1rNR55WW5aWvKmOZtsgBYA4y&#10;WbgADrXmF9M/xW15tPtWaLwtYy5uph1u3H8A9hwfxrQ8ea3da7qaeD9Fk/0uYbr+6j5+zRdx9T+d&#10;dhoGhWfhnTYLCyjCQwqEDc5Y9ST3z717tNRy+mq9T+NP4e0I9ZP16I+SxN86xDwi/wB3h8b/AJ5d&#10;IxfZbyffRdS3a2cVvbJDHGscSDCKnAC9sVYwMY7dMUAAdKWvAlOUpc73PrIwgoqMVotvIQAAcUtF&#10;FQaBRRRTAKKKKACiiigAooooAKKKKACiiigAooooAKKKKACiiigAooooAKKKKAGOTnjjHJ+lZtrf&#10;zXl/douBbQjaG9W7/wAxU+s3/wDZ1hJICDIfkRe5Jo0iy+w2KROP3v3n9yf8iu2nTiqEpT3lovI8&#10;+pOUsRGMdo6vzLiLhRTqQHcSfelrib7Hf6hRRRQMKKKKACiiigAooooAKKKKACiiigCNztY5OFC5&#10;Ptj/APX+lef/AAbJu9L1TVR8pv8AUpbjkdV4A/XdXUeN9S/snwhrN1u2GO1k2n/aKkD/AD71Q+Gu&#10;l/2b4G0eIrtZrYTFfQuS+P8Ax7Fe5R/d4CrL+ZxX3XbPmcR++zelDpCEpfNvl/zOpToR2B4p1Iow&#10;oB9KWvDPpVsFFFFAwooooA8u/bh/5Ny1r/sJaT/6cravT/SvMP24f+Tcta/7CWk/+nK2r0/0r1Md&#10;0OHC7MdRRRXmHathCaQA+tLj5vwqGV2EgAzt746/hVRjzu3UVneyZIW2sATnuQOpqhrHiCx0Cxku&#10;7+4S2gj++0px/wB8jufasLxh4/tPDTrp8MbaprTkLFYW4JbcehbHT3//AFkZOi/D6713UE1fxlcC&#10;7vU+aHT4+YID1BAHBPPU5+pHNevSwSpw+sY2XJDsknN/4U9PnLTsfN4nNKk6n1XL4+0n1e0IrvJr&#10;f/DHXuU5L3xB8U5GSxEvh/w2/wApu3GJ7lf9gfwg5712/hvwrp3hOy+zabbCEH78j8yyH1du5rVj&#10;QBQAMBRtx0H5U8KFHAxWOIxsqtP2FCKhS7L9e782b4PK6dGr9ZxD9pW/ma28o9l5IBGoOcUMgcYI&#10;4pVzjmlrzr6NLZnv21u9xAMAAdBS0UUgCiiigAooooAKKKKACiiigAooooAKKKKACiiigAooooAK&#10;KKKACiiigAooooAZLnaCOxzVXUrBdU067sz0uoHiP44H9atucLz3qOUE7AOCCD+VVGXLLmbtaxhW&#10;pRr05UpbSun6Pc4r4M30k/giO3kH7yxuJbZ1PVcOSP0YV3QPJ74rzvwYDpHj3xhowJCzMt9CPZly&#10;2Px2j8K9ADYhVsYyAa9TNqdsW3FaT1XzPDyGtKpgIRqaSg3Br02/CxIDnNLSKcqD7UteSfRp3Cii&#10;igAooooAKKKKACiiigAooooAQ9fequradBrGm3NjdANbzxsjg9wR/Tr9QKtYoIz/ACpxfKxS2OY8&#10;A6jPJpUumXpLalpEv2Oct1kVcbJP+BJtP4munGeecnJrj9dH/CN+NNK1dOLXUgNMvB2D8mBj9Wyu&#10;fp6Cuw+vXvTnupExYtFIKWp0ZYUUUUAFFFFACZqpquqWuiWE99fXEVpZwIZJZ5mCoijqST/n9Aav&#10;ijxNpng7RbjVtYu47LT4F3PK5wc9lA53E9AACfY14pp+ja1+0hqkOsa/DNo3w+t5BJY6X0k1HHIe&#10;QdQpBGMHHHBIOTqqalqzNy6IbJe63+0xqLW9m9xoXw3t5MPdBSlxqpHVV7hORzx3zg5Fe5aB4e07&#10;wro9vpOlWkdlYWyhI4Ih8o/xPvVmys7fTrSG1tIVtbWFBHFDENqoo6KAO1TgADAAA9AMClOd/dS0&#10;JjDXmY0RqW3Ec+tZniDw/pviWzNlqdslxA3QsMuh9VPY1qMSOe1GA4opTdKSmnZrsRXp0qsHCuua&#10;L0a3PMiviL4WMShm8ReGRyV4Nzar6+rADHH5kd+40DxRp/iawS90+5S4ibqF6of9oHkf5+taBj29&#10;Bx3NcN4g+H0kV82teFZxpeqZzJbnP2e6PUqV6Bj64x0r2vbYbH6Yh+zqdJW0f+L1/m3Pmnh8ZlD5&#10;sJerR/lv70f8F9LL+V6/ytbPvlJYZ/IjoR7UoyDyciuM8I/EOHWbxtK1SE6Nr0PElrNwrf7SHuDz&#10;wPSuy3diCPrXk4rDVMJLlqxtf5/ifQYTF0cZBTozTX4r1T1XzFBz0paQDFLXPZdDuCiiigAooooA&#10;KKKKACiiigAooooAKKKKACiiigDN8TaFb+J/D2paRdEeRfW0lu2ewYYLfhxXm/7M2u3F98Ov7Cvc&#10;jVPD11LpU6t1ARiUOPQA7R/u16zj5we/QD8/6gV4haE/Dz9pW4tx+60zxnYiaLn5ReRYBH1IDH33&#10;+wreHvwdPqYy0lc9rLnqq81zXj7xf/wiejrLBH5+p3J8m0t1PMjn/DrXQ3VxBY28t3PMYbeGPMjs&#10;MbQP/wBVed+CLaTxx4gm8XX0e21UmHTLdv8AlmgJ/eY9SSevtXo4CjTfNjMR/Dpr5uT2S/XseFmu&#10;KqXhgsN/EqaX/lj9pv0W3dnRfD/wb/wjGlO944udXvT515cerHHyg+g/xrqgoC7e3SmxKFQKvQcU&#10;+vPr16lecp1OvTp/SPXweFpYKhGhRWkf6u/NiABRgdKWiiuc7AooooAKKKKACiiigAooooAKKKKA&#10;CiiigAooooAKKKKACiiigAooooAKKKKAG87/APZxSSFsgKeacTgGqmo3a2FhNM3JC4Vf7xNXCHtJ&#10;KkupjUqKmnUl0JZIo7hQHCyYOenQ1KBznvVHRLN7XT0MpLSSnzGye5//AFVfxitKy5JOmndImjac&#10;VUas2AULnHc5paKK57HQFFFFMAooooAKKKKACiiigAooooAQ5z7UtFNBBJ9QM49hQtdBX7nBfGiZ&#10;5fDFrpcTfv8AVL6G1UD0LZJ/AgV28USWdvDFGNiKFRR6DHArg/FIbWfit4a01fmSwhkv5R2HZfyI&#10;U13xAmVTjG18n8zXt4q1HDUKXXVv57fgj5nAN18disStk4wXyV2vvZNRSAfrzS14nqfTR2CiiigY&#10;UUUUAeXftw/8m5a1/wBhLSf/AE5W1en+leYftw/8m5a1/wBhLSf/AE5W1en+leljuhw4XZikE9Di&#10;oxOJHKL1HU+lPdSwwDioLy8g0q1e5uHSC2iG55ZGwijvn+mK4IRlN8sFdm03yrm/WyXqSOfVtg7y&#10;f09vrXn2t+OdQ8SalJovhFUmuEOy51RxmC3Hfae5HX8aoy3mp/FW4a300zaX4VDHzbw/LNeeoT2+&#10;leg6FoFl4c02Oz0+BIIEGAqcZ+p717ShRy6PPVSlWe0X8KXdvv8A3T5d18RnUuXCycMOtHK3vT8o&#10;r7Me8nv9nuZXgzwLYeFYXkV3vtSkyJ7+Y5eQ99voPpXThQFwOnWkRgwOOxwR6GnV5VetOtU55tt/&#10;19x9LhcLRwdJUqEFFeX5vu/N6iYGMUBQKWiuZJJ3R1hRRRTAKKKKACiiigAooooAKKKKACiiigAo&#10;oooAKKKKACiiigAooooAKKKKACiiigAooooARlDYz9aNo3Z70tFJpNWYWT0PO/FY/sP4peG9THyx&#10;6jHJp0p7bi25Sfxb9K79kOzHRcYA9DXFfGPT5brwfJdwf8fGmyx3qEdRtOD+jfpXW6RqCarpNrfo&#10;cpcxLOMdtwzj9a9vEt1sLQr325oPytqvvT/A+ZwX+z5jiMO9m1NfNWf3NFtBhFHtTqReRn15pa8U&#10;+lStoFFFFAwooooAKKKKACiiigAooooAKKKKAMjxVoa+I9CvNOLeW06Yjk7pKP8AVt+Dc1D4M19v&#10;EXhuzvZV8u6AMVzF3SZDtkX8GVq22BY7R1KnH17VyOmt/wAI98Qr6wOEstYiN/b+gmQBZl/Io31z&#10;71orSVjN6M68HOTS0i9B19efzFLWdraGgUUUh4749z2oAGIAJ3AY65Fc5498faP8NtBl1bW7kQwj&#10;5YYhgy3EnUJGvcn+WTkAE1n/ABN+KekfC7SBd37G4vpyEs9Ni5muZOwC+mcZP69AeJ8A/C3VvFeu&#10;Q+OPiMBc6r9+w0X70NghOVyp4L+uR2HQjA2jFW5pGUpNu0Sl4Z8C638aNat/Ffj62az0WEiXSvDD&#10;H5QOqyT8DJOe/JwOB0HukcaRxhUGFAwABjA9PalCjvhgDkZ5p36/Woc3IqMFETFLRRUeRYhGRg0A&#10;BelLRQFkIAF6UbRknoSMZBpaKd2hWRzXjDwTp/i6BVuFMV2mDBdRZEkLdmBrmtO8Y6j4JvY9I8X8&#10;27nbaayoyknYCXHQ8dfpXpDbtwx8o/vf0qnquk22uWklneQJPayjbIjDII9a9bC4tqPsK8faU+32&#10;o+cX+mx89jMtftHisFP2dTrp7svKSW/qve8yxHLuQMjCYMNykEYI9c96dkyYw20jqMZry8Pqvwhl&#10;xmXV/CLMQcDdNZZ4yM9VHHU469OAfRdM1O01mxjvLK4juIZBlZUOVPt7H/PHSs8ThY0GqkZc9J7S&#10;X6muCzL6zN0K0fZ1o7xeun8y6OL+8uq27PscU6jpwTkjrRXlq9tT3I7BRRRTGFFFFABRRRQAUUUU&#10;AFFFFABRRRQAyRtuPU/KD6V5H+0toN1P4ItPEmlqDq/hi7j1GE45ZQRvX6cBj7Ka9cckDjkniuf8&#10;d6raaH4R1Ge9jSaF4Wg8h2wJWcFdv4/y3V0UYzdRRpK8jjxNaGHpurVeiu/6/rU4XV/FEXxak0PR&#10;9GuN+mXsEeo306f8s4WUMsZ9yODXqtlbRWVrFBbKI7eNAiIFwAMcV4l+zde2+l3/AIk8LT6d9h1X&#10;TjDLskOHkt2RdoP+77V7igYFs8gcD3r1cycKU44TDv3Ifi3u/U8PJqM5qWOxC/eVLPXZR+yl27td&#10;x46UtIKWvCPp1sFFFFAwooooAKKKKACiiigAooooAKKKKACiiigAooooAKKKKACiiigAooooAKKK&#10;KAEYjoay9Rspr/UrSMri0i/eFvVvT9BVvUL2KwgM0pOFwAo/iz2qZZcoGwQGGcGuqlOWH/e230OS&#10;tCFf93fVDwc/4elLRRXLr13OpbaBRRRQMKKKKACiiigAooooAKKKKACiiigBG5ximKcEgffJIH07&#10;j8aex2gk9AKy/EOqpoeh3+qNgi3t2lCnuQPlH4kgfjWtKm6lSNOP2nb79Dmr1Y0ac6k/hirnIeA8&#10;63498Xa0x3xxONOhf02ld2PqQDXoEQBDcdTXIfCXSW0vwJYeYSZ7rN1ISOSW5Gf+A7a7FRsr0Mym&#10;niHTjtGyXy0PGySjKOAUqnxTvJ/N3/Kwq8DFLRRXlvVn0SCiiikAUUUUAeV/tws3/DO+tD+H+0dI&#10;/wDTlbV6iOMdz1+gry79uI4/Z01sgZP9o6QB/wCDO2ru/EniKw8HabLfX0gRc/LGDlpm/uKPWvWx&#10;UXVnGnCLbfRfn6HkwrU8PTlUqvlS6/1t8tWS674hsfD+mT31/cLb20PDM3c/3R7muDstH1L4pXce&#10;o6xHJp/huNt1tphOGuR1DSY5x7U/RPDd/wCOtUg13xKhihUeZYaQfuoOzSDufrmvRljEcYKenzY4&#10;B+ntXTN08sj7Om1Ks/ila8V5Jd+73XQ8GNKtnjU8ReFBbQe8/OXaP8q69QtbSG1gEEKKkKfKioMB&#10;R7elTAAZ9+tCnIB9aWvBm5OTcnqfYwjGMVGKsl0EVQo4paKKzLCiiimAUUUUAFFFFABRRRQAUUUU&#10;AFFFFABRRRQAUUUUAFFFFABRRRQAUUUUAFFFFABRRRQAUUUUAFFFFAFTUrNNSsrmylx5dxE8TZ9C&#10;CK4v4PXz/wDCL3GlXJP2nSZ5LV1PUrnKn8mx+Fd1NkY2feYYz6V5/alfDPxhu4v+XLXLcTJnoJYw&#10;SV+px+te1hf32GrYdauykvVaP8GfNZi/quNw+MWz9yXo9V+KPQ04UY6Yp1NUFRg9QadXjPR2R9It&#10;gooopDCiiigAooooAKKKKACiiigAooooABxmuV+IljK+iw6lZoXv9IlF7Cqj5nA/1iD/AHk3fjtr&#10;qqY4D/KV3Agrj1B6/oP1rRaNEy2IbC8i1Gzgu7dxJb3CCVGBzlW5FWa4/wAByf2Tc6r4ckbA06YS&#10;25Pe1kG5Mf7pyv4V1ocgEMOQBkDsT/OiatL1Fe4uSPf61wXxU+LVl8NLWC3SFtW8R3jBLDSIeZJn&#10;7E45Cj19j7kU/it8Xk8FzwaHolt/bfjG9+S002I5MZP/AC0l/ugYJ59PTJEPwr+EB8MXU3iTxJP/&#10;AG140vcma7l5S1BxmOMdFAx2ArSMLazJlO+kSp8MfhLfjWf+Ez8dSrq3i+dS0UeQ0GnqeQqDpkA9&#10;ffgnqfWlUcN1PrQF6nGN3rzTqzlJz1ZUI8i0EwB0AH0paKKzZYUUUUAFFFFABRRRQAU3aKdRSsCS&#10;WxHcJ50bIwyjcEN91geCK801Xw3qHw4v5dV8Nwtd6RI2bzSOche7Rf4D06dSPTGI3AEAg8c0wMEk&#10;CP8AMCOD6e1enhMZUw0W7Jw2cX187dzxswy6GNUbPkqR1jJfEvTuu6ejMzw14nsvFWmR3mnSeZAV&#10;GfmBZD3Uj2/znrWxnOcc+nvXnPiTwjfeHdUl8QeGIlWYZe900HCXKZ5ZR2b6Y6Cun8JeK7DxhpQu&#10;rJtrx/LNbn/WwN6MDW+LwtOMFi8M70tu7T8128ziweYzdV4HH+5WWqt8Mo90/Pqt10N2Mkg565/K&#10;n0yN9wIOCynaSOmafXjWtofTJ3QUUUUAFFFFABRRRQAUUUUAFFFFADGX5twHzYP4+1ebXcSePviM&#10;looEui6C3nzDqJrgjge+OPzNdX488Sjwn4aur9cG52mO3VujSnhB/M/RTVX4c+Gz4Y8M2sUxLXtw&#10;ftVzKfvGVuSPwPH4V7+DvhcPPFP4n7sP1fyX4nyuPSx+NhgFrFe/PzSfux+/X0POPjTGfh94/wDC&#10;3xHiDfYlkGlaztH/ACwkPyO3qQd3PqFHSvboHWSBGQqyMMqyHKkHuD3FZHi/wzaeM/DGpaFqC7rS&#10;9heJjjJTP8Y916j3xXnv7PPim8l0S/8ABuuPt8ReF5fscyk/6yDqko9eOPyryvihp0PobKLtbQ9b&#10;UAZx3OadSKcjoQff35/kaWuQ6QooopgFFFFABRRRQAUUUUAFFFFABRRRQAUUUUAFFFFABRRRQAUU&#10;UUAFFFFACd/akLc4HJ9KXPOKYwwRkkZBGR2q4/Eu3Ul7+ZjXAGs6wqZza2Xzv6M3p/KtrAc89B0q&#10;tp9hHp1uUQlmYksx7mrMa7Vrpr1lNKnD4UcWGpOEZVanxP8AAfRSA5pa5G22d60QUUUUgCiiigAo&#10;oooAKKKKACiiigAooooAY43Daeh6/SvP/i/I91pWl+H4GIk1i7SA7eqoCNx+nP6V6C2cgAZJ/wA/&#10;1FedRKPE/wAX7ibk2ug2vkqR0Mz/AHj9cZFe1lcVCo68ldQ1+7b8T5fiCUp4ZYSl8VVqK/Nv5I9A&#10;s4kgt0ijAVIlEagdgBipsZpkS7S/OQWJH0qSvHlJybdz6aMIwiox2SsFFFFSUFFFFABRRRQB5L+3&#10;ZKbf9m3xBMFL+VfaU4VepI1K2wPxrT8LeE7vxDqEfifxMn73rY6aeUt1B4JHduvXPaqn7cHH7Omt&#10;H/qJaR/6cravTmUsRjpX0dXGSwq5aStN/a6pdr72PnngIY2pGVZ3hHXleqv3ttfzHAAknGMnNKRl&#10;s96AMAUtfPL3dj6GyCiiilYAooopgFFFFABRRRQAUUUUAFFFFABRRRQAUUUUAFFFFABRRRQAUUUU&#10;AFFFFABRRRQAUUUUAFFFFABRRRQAUUUUANdgq89MiuB+LljJBo9hr9qC1zo92lxhRyUZgD+uK751&#10;D4B+tVL2xj1TTruzuVBguEaE5/usNv8AXP4V3YKt9WxEavTr+TXzR5WZYd4rCzp9enqtY/iSafex&#10;ajZQXcLboriNZUI7ggEVOc7uvFcF8Ib+VdCutCuiftuj3D27Z6mMNw345rvI33rnqM8UsZQ+qV5Q&#10;Xw309Ogstxf1rBwrP4rWl6rR/iPopqjGfrTq43a562wUUUUgCiiigAooooAKKKKACiiigAoPIxRS&#10;HGOWx347YoA4/wAXqNC8QaL4hBCwBxp16f8ApjKcIx+j7R/wI1y/xQ+Lt1p+qQ+EPB1quseNbwY2&#10;Aho9OVv+Wsx6cc4HsPUAs+P/AI2lttMh8D6JAuoeKvEKNBDA/wByCIkZlfH3cc4PYjP8JB6T4W/C&#10;nTPhnpLJCzX2r3Pz32qTj97cSYwTzyoGMAdsfWulWcbz6HPu2kU/hP8ACK0+H1vPqF7cPrHiq++a&#10;/wBWnJLs3dEz0UEdsH1x0Hoe0c8DB7UDpS1hKTnqzaMVFaBRRRUlBRRRQAUUUUAFFFFABRRRQAUU&#10;UUAIQGBB6GkRFjXaowKdRStrcTimrNCMfl+nI9q898XeEbuy1T/hJPDBEOqxgtcWQGI7tOc57buf&#10;0FegPHuIPcU12EmFB+YHOPSu7CYqthKjrU7O+jT2a9OrPMxuCo5hT9lUvo7pp2cWtmnuYHg7xfa+&#10;MNKNxbMYJoTtuLUj95C3cEHt710AdgvIBccYHQ1wfjLwheWOpDxP4a/catD89zbDhLpB1GOma3fC&#10;Hi6z8XaaLy1ykyjbcW78Pbt3XHeuvE4ai6axmE1pPS32oy7Ndu34nnZfj68arwGO/ipXT2U15efd&#10;fcdCucc9T29KdSAAE4z16HtS149ktEfRxvZXYUUUUFBRRRQAUUUUAMbIbrgEYHHemsW2nBJce3XF&#10;SN09+1ZviLV4tA0K91Kc7UtojIeepHRfxJA/GtacJVpKnBe89F6s56lWNGMqtTRLX7jitTH/AAnH&#10;xOtNNx5umaEBc3I6h5jkqMe3H5n1r0FVMzNvyVzwDXH/AAl0eXT/AAz/AGhdA/b9Vc3krN94A/cX&#10;8gD+NdtkLXpZlVjGrDD0tYU1y/5/ieFklGo6UsbVXv1Xzei6L7rAAMYHpivEfjbYXPw88XaT8UNK&#10;haSK3xZa5bxDmW1J++B03Lnr9OwNe25xUGoWVvqVlPaXcQntp42jljYZDqRgjHfg15VNuLtI+icU&#10;Jpep22taba6hZzJPa3UazRSIchlIyOfp/hVqvAvA+rT/AAE8Zf8ACC67MV8KalK0uham7fLATyYJ&#10;GPQZ6Z7t78e+Lux8wwfQf5/z05xmrlFXutgjLoLRRRWRYUUUUAFFFFABRRRQAUUUUAFFFFABRRRQ&#10;AUUUUAFFFFABRRRQAUUUUAMchWUnjPBPpWTZ3c2o39y4crZxDYBj77ev61Lr1zNFbLBbqWluD5YI&#10;/h9TVixslsbOK3Q/NF1Pqe9dkFGnh5T3lLRL9TzJudTExgtIx1b/ACXp3LSJsQA8nHX1p1NT7tOr&#10;kaS0jseiveV2IBiloopFBRRRQAUUUUAFFFFABRRRQAUUUUAFFFFAFLWtSj0fSru+lx5dtE0rAnGc&#10;AkD9P1rkfhBpckPhmTVLnJudWuHvHLDkAkgD+Z/GoPi5cSahb6V4btiftGsXKxvt/hiUgsT7HP6V&#10;3drbJZ28MEQCwxRrGqjsAMAV7P8Au+BjC9nVlf8A7djt8nLp5Hy6/wBrzaT+zRja/wDelv8AdHT5&#10;kqDA9u30p1IpznHY4pa8U+nWwUUUUxhRRRQAUUUUAeW/twj/AIxz1o/9RLSf/TlbV6hnpXmH7cP/&#10;ACblrX/YS0n/ANOVtXp/pXp412aaOHDJNMdRRRXlHatgooooGFFFFABRRRQAUUUUAFFFFABRRRQA&#10;UUUUAFFFFABRRRQAUUUUAFFFFABRRRQAUUUUAFFFFABRRRQAUUUUAFFFFACFQTn2xSFR2/L2p1Jj&#10;JB7iqW1gt1PN9XA8HfFLT9QXiw15RazHPAmX7pPpnKj8a9EjQQhxk5ycZHb/ADz+Nc18SvDx8SeE&#10;ry3iBW7gAuYGUch15GPfr+OKseC/EI8VeFdP1HI8x08ucA/dkHBH9fxr2sRbEYWnX/lXLL/21/do&#10;fLYP/Y8wq4N6Qn78f/bl9+p0IOQKWmoMIAeSBjNOrw7vqfULYKKKKBhRRRQAUUUUAFFFFABRRRQA&#10;Vn67q9roGkXupX0ohtLS3knmkPZFGTj1PcDuQB3q+TzivGf2lLqbWrPwt4GtJDHceJtTjhlZTyLd&#10;GVnP4Eq3/Aa1hG7uRN2Qz9n/AEO68RXGr/EzWYiNW1+UrZRv/wAu9mGwoB98H+fevaRgg4zjJ/nV&#10;fT7G302xgtLWJYLaCNYo4l4CoAAox9AKs06j5mKCshMYpaKKybNAooopAFFFFABRRRQAUUUUAFFF&#10;FABRRRQAUUUUAJtG7djnGM0bRu3Y5paKW+4rLcjlQMvXBzwfQ1594y8L32g6mPFHhuMPeoM3tgvC&#10;3SD7xA7Nz29upwD6DK/l4JPynjFIqhdwY7gTkDH6flXp4TFVcLJ10/dejXdHkZhgaWPpqFR2cXeL&#10;W6ku3p1WzMnwt4psvFulRX9g5aFh86n70bd1I9RWxuZWIPIzwa8y8TaXc+ANcm8TaPCZdKkf/iZ6&#10;emc7f+eiD19fpXoOkata61pkF/aSedZyqGjkQggj0PpW2NwlOEViMM70pfen/L5W7nLluPq1Jywe&#10;LVq0N10kntKPr1XRl+imqAM9jnJp1eNdP4dj6GLTWgUUUUxhRRRQAyQjAyOhHNee/E7dr2saB4Ti&#10;ODf3H2i7IP3YEyTn68/9816Ef9YB2469uf8AP5V514Jz4l8eeIvEX3reJ/7OtCR/cPzY9icn8a9r&#10;LX7F1MY/+XUbr/E9F+r+R8xnT9t7LAR3rSs/8K96X5W+Z6JDGsUSIi7VQBQPTAxj9MU8qCckUvOO&#10;evcehorxdj6aKSSSExQBg0tFF2xmB438EaT8QPD9xo+sW4ntZfmUjh45OcOh7EZ/pXlHg7xxq/wZ&#10;1y28E+OrgXGkSnZo3iKQ7UkQHAjlPRT259vUY91Iz/h61i+LfCGk+OtEuNJ1qzW+s5uSpHzo2MB1&#10;PZh6jmtYT+zIxlHrE2V+ue+R0P0/z7c4zTq+f9M8Ra9+zleQ6R4mefXPAMr+XY64nzS2I7Rzf7I4&#10;wevpnGB7tp+o2+q2MN3ZXMN3azKHiuYTujdT3BH5fh+FNwsVGd9C1RSA5GcEe1LWLNAooooAKKKK&#10;ACiiigAooooAKKKKACiiigAooooAKKKKAGvkqdpwaZJMsMO922qv3m9KcR+9B6AjGaxtUdtWvk0y&#10;E4j+/M46Y9P0rsw9H28ve0XX07nHiK3sINrVvb/I17eVLqGOZeQwypI5p4jVW3Ac9M0Roscaqowo&#10;GAKdXNJ2lo9tjojH3feW+4iqFzgYycmloorM0CiiimAUUUUAFFFFABRRRQAUUUUAFFFFADXz2bH4&#10;U3eQpJOSAeB7Y/x/SnN1GegrmfiP4iPhnwrdXaHFy/7m2HcytwPrgEnHtXRQoSxNVUI/a/r8tzix&#10;eIjhaUq03old/LovNmD4Uz4v+I2sa9IQbLS1/s+zZem7ksffqfzHtXoMIPzEjGTnFYHgDw2fC/hO&#10;wsSMT+XvnPrI2C316AZ9q6POOK9DMa8KuJ5aa9yHurtoeZk+HnSwvtai9+o+Z+Tf+S0ETv8AWnUg&#10;GM+5zS1459CFFFFAgooooAKKKKAPLv24f+Tcta/7CWk/+nK2r0/0rzD9uH/k3LWv+wlpP/pytq9P&#10;9K9THdDhwuzHUUUV5h2rYKKKKYwooooAKKKKACiiigAooooAKKKKACiiigAooooAKKKKACiiigAo&#10;oooAKKKKACiiigAooooAKKKKACiiigAooooAKKKKAGtnqpwyAv8ASvN/C6/8Id8QtT0GQ+VY6sDe&#10;2R/hV8fOo/Bc49q9GlUnbt9efpXF/FfRprvRYdXsR/xMdIlF3HtHLIv3h+QJ/D3r1svlCblhJ/DV&#10;0fk94v5M+czilNQji6SvKk+b1W0l81r8jtYsBOPxPqe/+H4U+s7w9rMPiHRbPUbcjy7iMPgdj/EP&#10;wORWjXnVoSp1JQmrNaM92jVhWpxqU3eLV16BRRRWRsFFFFABRRRQAUUUUAFFFFADGOCT1IGcewzk&#10;V4wFHij9qebzTug8LaIxQ9QJ5Tj8ysg/75r2dzgnjJClvy7V418CF/tfx58U9db94k2srYK5/iWA&#10;FeP++hXRT+FmFTdHs4GMjGOTS0gGBS1zm4UUUUAFFFFABRRRQAUUUUAFFFFABRRRQAUUUUAFFFFA&#10;BRRRQAmBnPfpRtFLRSsm7ist7EFxAJsBzujHBQ8gg9a8ylRvhJ4hMybpPCV/NiQL/wAuch74/unj&#10;9a9PkcRspJwGO3FV73TLbVLOeyvIxNbzKVZSM5B7/hXqYPFLDt06qvSl8S/y8zwczwTxcVWoPlq0&#10;7uD6a7prqns/vRPFcLcBTGysjqHV0OQwPQinh8PsJyfWvNfCupXPgDXV8KapOZNPnJ/sm8fuP+eZ&#10;P4Hr616Q6l0AORIOo96jG4V4WW94vZnTgMasbT95cslpKPVP/LsPXIzk55p1IM4GetLXn2PVTbWo&#10;UUUUDMDx1ra+HvCup3rHDRwkxnvvPyj/ANCz+FU/htoX9g+CdMgcYuGjFxIT13t83P0BA/Csb4sD&#10;+2bvw54cXrqF6rykdok659uf0r0BdqL8vA64x0Hb9MV7NVexwNOn1qyu/SOi/NnzNH/ac2q1d1SS&#10;ivWWsrfKyY5PujPXvTqRemfXmlrxr3PplboFFFFABSYBpaKAKuo6fa6rZz2l7bxXVpMu2SGZAyuD&#10;wRg8V4Ve+FPE37Pd9PqnhKKbxF4Icl7zw+zFp7VT1aDuQAPu9eDxjp78VB68+xo4GO2OmK0jO25D&#10;j2Ob8C/ELQ/iLoSapod8t1Dj94h/1kJ/uyJ1U/p9ep6QZBwQR7HrXkPjn4K3EOut4r8AXy+G/E2d&#10;00OMWl+eTtkTkbj64/DqRN4D+OsGp6ovhrxbYnwp4tT5Da3LYguT6xP3zzjntxuq5U1L3okKXLpI&#10;9ZopB3x07ZpawNVsFFFFAwooooAKKKKACiiigAooooAKKKKACkzzig9KaSFBLHaMZLH+EDvVRV3Z&#10;IlyUU5SFYZwDnBzjHY+tUtO01LFJdzGSWVtzueCfaoNMvZ9Uu7mdcpZL8iA98d61Nihsg5rok6lC&#10;8F13OSPs8TabW2woxziloorlatodqd0FFFFABRRRQAUUUUAFFFFABRRRQAUUUUAFFFFAEUx24yC2&#10;TwteeauF8ZfE6y0wNv03QsXE/GQ8x6D8MCux8Wa/F4W8P3upzEYhjJRScb36Ko9ySB+NYfwt8Oy6&#10;R4b+13mTqWpv9rnZh8w3Y2r+WD+Ne5g39VoTxkt/hj5t7v5LqfLZmvruJp5fH4fjn6J+6vVv8jsI&#10;s7ec4zxn0pxUE5xzSKcj6HFOrxLcuiPqErBRRRSGFFFFABRRRQAUUUUAeXftw/8AJuWtf9hLSf8A&#10;05W1en+leYftw/8AJuWtf9hLSf8A05W1en+leljuhw4XZjqKKK807VsFFFFAwooooAKKKKACiiig&#10;AooooAKKKKACiiigAooooAKKKKACiiigAooooAKKKKACiiigAooooAKKKKACiiigAooooAKKKKAG&#10;kZbHtTGiUyDcoZCpUqe47ipDwc0h+bkHmnFtK60adzOUee8WtGrHnHgl38FeMNT8JTNm1nP23TWY&#10;8Mp++oP4V6GJMqWDEgcciuM+KOg3F/pUOrWEZOraRJ9qhK9XQcyL/wB85P4V0XhzXIfFGi2WqWjA&#10;wToHKDqrDhlP0II/Cvcx1sTShj47vSS7NbN+v/APmMsk8FiJ5ZUfw+9B9HB9PVPT8TWU5UH1FLSD&#10;Bzg5FLXhH1S2CiiigYUUUUAFFFFABRRRQBDd3KWVtNcSfchjZ2z2ABOf0ryH9lW2f/hVjalJ/rNV&#10;1K6vCT3y+zP/AI5XXfGrXP8AhHfhV4pvwcOlhKif7zjYv6sD+FO+Dmh/8I58KvC9gRtdLGOR19Gc&#10;byPzat0+WmzF61Ejs8YpaKKxatobIKKKKQBRRRQAUUUUAFFFFABRRRQAUUUUAFFFFABRRRQAUUUU&#10;AFFFFACbRnPfGKRkVhginUU02ndBZXuc94y8I2/i3SJbSQ+TIBvgnHBikHQg1kfDzxRPqP2jR9VX&#10;Z4g0wCOUd507OO3tx6V2rqGIz07fWuG+I3hu6drfxJoo2azpuXKqP+PiMcsreuBk/p1xXsYSrCvT&#10;+o1evwvs+3o9vJ6ny2Y0J4Kq80w0by2ml9qHXTrJbrq9juwME4IIPIorH8J+JLXxbodtqFnwko+d&#10;RyY3H3lP41rg4PPHt6V5dSnKjNwnuj6GhWhiKaqU3dNCNuBHPHemSs6yLtPyntUknKkdzxTGG1U3&#10;HAQbmPtx/n8Kztz3jtexblb3paf5dzz+A/238YtQmPMOkWAhU9g7ksfx2kj8K7/h4t3cgD9K4D4S&#10;INQtvEWsvnfqOoSBCe6Lwv5ZYV6Eq8FfSvZzafJiIUktKaSPnchjKphPrU/iqTcvlt+SFQYRfpTq&#10;QUteLax9NFWVgooooGFFFFABSYFLRQAm0Zz/AJNcx48+HGg/EjTGsdbsBcE58m5j+WeFvVHGCPXr&#10;iuoo7H3qoycWRJJ7ngqSfEL4EDDLL8QPBkfAZf8AkIWiDrkfxgAD29SO/p3gP4oeHPiRaCbQtRSe&#10;YDMlnKQlxEe4eM4I/wA/U9XjnPQj0PSvNfHfwD8N+M7z+0rfzvDmuqd6arpJ8mQP1ywHDfln3ra8&#10;ZkNSjqj0nDYBz156YpRXh39v/FX4UknWNPi+IOhJ96908FL6NR/EyYyxwPQ/UV2ngj44eD/H+yLT&#10;tXit9Qk4Gn3+ILgN3Gxjhv8AgLN/SpcGvh1Gql/iO+opDlTyNvOCGB6/0/GgAgYPXvWTv1NE09ha&#10;KKKQwooooAKKKKACiiigBrnC1kay815LBp8KuPPGXkA4Va0L2+gsEVp3272CooGSTUxwjHHJ6ZHF&#10;dVOUsPNVWrpo46sY4iLpJ2Yy3to4IEjjAEajAx6VNTUXaMU6uZtyd5bs6oxUIqMdkIBjpS0UUtig&#10;ooooAKKKKACiiigAooooAKKKKACiiigBGOB9aYW77uB1GPT/AB/pSyDdwOo5FY/i3xJF4S0C51OX&#10;BaFCURujyYwo/P8ATNbUqUq8uSG72/r8/I5q9aGHpurUdkv6/wCG8zjvEobx14+svDyvv0zTT9sv&#10;2x8u7nYn8q9Ijbdnjb/s+ntXI/C3w3Loegfa73LatqT/AGu5Zx8wJ5VfwFdgq7O9elmFaEakMPS1&#10;jT0+fV/eeJk9Go6c8ZXXv1Xf0XRfcKoxmlpM5pa8e1tD6RbahRRRQAUUUUAFFFFABRRRQB5d+3D/&#10;AMm5a1/2EtJ/9OVtXp/pXmH7cP8AyblrX/YS0n/05W1en+leljuhw4XZjqKKK8s7VsFFFFAwoooo&#10;AKKKKACiiigAooooAKKKKACiiigAooooAKKKKACiiigAooooAKKKKACiiigAooooAKKKKACiiigA&#10;ooooAKKKKAEIyMHpQqhegxS0UXYEcvJUEZXIzXmvh9h4B8ez6FISNK1ZmnsWA+WOXo6fiAPxIr0o&#10;jbMGPTGPxrmviD4V/wCEo8PyRW5Meo2zCe0lHBWQeh/D+Vevl9WmpSwtd+5UVn2/u/c/wPm84w9S&#10;cY4nDq9SlrHs/wCZP5beZ0yEAEcDB5x0p2c1zXw/8VL4u8OQ3DqIr2DMN1AeCki8Hj34P410YBDd&#10;MVwV6VTD1HTqLVM9rC4mni6Ma9N6NXHCloorneh1IKKKKACiiigAoopMgEZ6ev8An6VQHjP7U073&#10;fgnRvD8LYm13WLazAHUjduP4DA/OvY7eFILeKKMBY40CKB2AGMV4z48P/CV/tEeA9EA8yLRrWbWL&#10;hOwZvliz7hlT869pUgjK9Dkj863qfAjGOsmxaKKK5mzYKKKKACiiigAooooAKKKKACiiigAooooA&#10;KKKKACiiigAooooAKKKKACiiigBGG5SPWmxqFwOnpj9RT6QjOferg+V8xNrpo8v1LPws8YDUYQU8&#10;Mau/lXKgcWsp6MB6dPyI9K9LRjISxIYNyrD07fX61W13SLXX9LuLC9QPbzp5bE9s9x6EHBzXGfDj&#10;WLvS7258Jau5N/pwH2eV8D7RBn5SPoOPwr3Z2zDDurH+JDf+8uj9Vsz5Oiv7Ixbw7/hVbuP92e7j&#10;5J7pd7nfcNjuQcVi+MtRGk+FtZvC21orSXaffGB+pFbgwGI/GuF+M07R+Bp7dP8AWXlzDbp9S4P9&#10;K8/A0/bYqEGuq/DdHqZtV9lgK1T+619+n6mn8MNM/srwJo8TLh3h85vq5Lf1rqAMVDYW62ljbQoM&#10;JHEqqPQAAYqessZU9riKk+7b/E7cFS9jhadO20UvwEAxS0UVyHaFFFFABRRRQAUUUUAFFFFIApKW&#10;igBNoP8AT2+lcX42+D3hH4gbjrGjwyXb/wDL5b5iuc+u9SM/8CyK7WkwD1AP1rVSa2YmkzxBPhj8&#10;Rvhzz4K8V/27p0fA0XXxuIX+6so+7+g688mprX9o8+HJ0s/H/hfUPCc+dv2xUNzaOf8AeXp9QWr2&#10;jaMYwNvpimXVtDewSQ3Ma3EMg2vHKNysPQg9R7VrzqWjRk4NbMzfDvizRvF1otzomqW2qwMODayq&#10;7fivUfiBWqCTntjt3H1ryjxF+zb4S1O7a+0X7V4Q1UnIvNFm8kZ6/wCr+6R7KBWWU+Mnw6xsay+I&#10;ukLxtI+zXyKPQHhj/wB9Hn6UOnB7MFKS+I9sGe9GRXkvh79pbwrf3w07X47zwdqw4e01iMoEP+/j&#10;AHu2K9Ss7231O3juLWaK5gkXcksEgkRh6hlyMe9ZunJFqSkWM5paanI/+vmnVkyxDTHlWFGeV9qA&#10;ZLelOYkEAd+BUF9ZJf23lS7lUnJxVw5XJOSdkZT5uVqL1MzTo31i/wD7QlXFvHlYUP8A6FWyOcDr&#10;ikjjEUSRoMKowO1Kq4Nb4it7V8sPhRjh6PslzS+J7j6KKK5m7s6lsFFFFIYUUUUAFFFFABRRRQAU&#10;UUUAFFFFABRRRQAxhl/lHz4/P2rzPVAvj/4hJp6tnRNDcSzsBuE9wei+4HH5muk+I/ik+GdCAt18&#10;zU7yRbezjHVpDxnHtn6ZIqXwL4UXwf4fgtGbfe5M9zJ1LynknPp6V7+Ff1HDvGPSUvdh5N/FL7up&#10;8lj0szxkcAvgjaVR/wDpMfm9X5LzOjjUjljlvWnEZ60KcqD680teAz6xLRXEAxS0UUXGFFFFABRR&#10;RQAUUUUAFFFFAHl37cP/ACblrX/YS0n/ANOVtXp/pXmH7cP/ACblrX/YS0n/ANOVtXp/pXqY7ocO&#10;F2Y6iiivMO1bBRRRTGFFFFABRRRQAUUUUAFFFFABRRRQAUUUUAFFFFABRRRQAUUUUAFFFFABRRRQ&#10;AUUUUAFFFFABRRRQAUUUUAFFFFABRRRQAUUUUANdA6lWGQaTGBtGQAOAO/tT6KBWVrHmniJD8OPG&#10;0XiGIFdE1JvI1EAZELnpJj8vyPcivRYn3qH3b0cAqeOnbpVbW9Jg1zTLiwugDb3CeW+fQ/ywcHPt&#10;XE/DrVLnR7+fwfqjbr6xGbOWQ48+Dsw91HavdlbHYbn+3TVn5rp81s/I+UjfK8b7OWlGt8PaMu3k&#10;pbrzv3PRBS0ikNkqSR70teDr1PrFsFFFFMAooooAKQ/jn07E/wD6s/nS1zfxI8Up4K8Ca5rbtg2t&#10;q5iH96QjCD/voj86uO6JlsebfBkf8JZ8VfiN4wY74Fu00a1fsVh4fHsSEP4V7YpJUZ4buPQ9684/&#10;Z68Kv4U+EuhQzri8u4zfzk9S8x3jPuFKj8K9HxinUfvNEw2TFooorM0CiiigAooooAKKKKACiiig&#10;AooooAKKKKACiiigAooooAKKKKACiiigAooooAQgE5paKKAI5ONzN9wKcj+dcN8SvDtxeWlp4g0s&#10;FtX0v97Gqj/Ww4+dCO/HPr1xyRXdSEgDHQnB+lNJWIAD+Ijj/P8AngV14XFSwdRVoL4ene+jueTm&#10;GDp4+k6FTd/C+zWqfqvxWhk+FvEdr4l0Wzv7Vj5cqDKjko3QofcVzHxTRrrUvCOm5y0urRysvqEI&#10;z+jVSsVHw48bvp7Hy9C1pmeBx92GcdV9sjbVrxSz3fxS8IQMdz20VxOw99nB/NRX0FHCRwuM9tS1&#10;jyuUfktV+J8pXxtTF5f9XrJKqpxhNed1aS/uyPQ0LFRuOT/nFOpqDAp1fKPXU+/iuVWCiiigoKKK&#10;KACiiigAooooAKKKKACiiigAooooAKQjPWlooATaKMcY7YxS0UbA9dzJ8ReF9I8WWZtNZ0y01WEc&#10;rHdxB8HuVJ6H3HNeWXn7OKaBcy3ngDxNqnhC7Lbha+Ybi0Y/7SMfoM/N0+7xz7QVzSbe2MgVaqSj&#10;5mbgntoeIn4jfE74ejHi7wrH4k0xOG1Tw+251A7tFjj1+6o5rsvBnxy8G+O3SGw1iO2vW4NjfDyJ&#10;gf7oDHBP+7urvvfJB9R1ri/G3wg8I+PoZf7V0G1urpl+W4hXyZwex8xcHH41pFwqySloZSU6cW46&#10;m7rOotGBa23z3U3Ax1jHr/kD6VoWNsbK1jhLmQqOWY5ya8n1D4d+OfDdtpc3gvXLC3+ww+U2manC&#10;ZFnGSQDKckcEDGV6deaow/tA6r4PlS0+IXg++0KTO3+0bAG5tHPrxyo9gWNdtbkjFU6Zy0IzcnUq&#10;9T22kzmue8K/ELw343tTcaHrNpqKbQSkMg3p9VOCPxGfaugwec8HvjOPwPevMcZx0aPQTi9ELjFL&#10;SAYpaksKKKKYBRRRQAUUUUAFFFFABRRRQAUUUUAIxwCfTmopJ1t4HmmcJEg3s54Cj/IqRjg56Y6/&#10;j0rznx/f3PibWYPBmmuyvN+81KaM8Qwj+HPqfzrtweFeLrqne0dW30SWr+fbuzyMxxn1KhKotZN2&#10;iurb2S/z7XG+D4pfHviqfxVdJ/xL7TdBpUT9Gx96THqc9fYV6LDkqcnIzxVfTtPh03T7eztoxFbQ&#10;xhERewFXOBV47ExxMuSC9xbeS/4PUjLsG8JQfPrUnrJ+b/HTYRVC5x3OadSAYpa896ntBRRRQAUU&#10;UUAFFFFABRRRQAUUUUAeXftw/wDJuWtf9hLSf/TlbV6f6V5h+3D/AMm5a1/2EtJ/9OVtXp/pXpY7&#10;ocOF2Y6iiivLO1bBRRRQMKKKKACiiigAooooAKKKKACiiigAooooAKKKKACiiigAooooAKKKKACi&#10;iigAooooAKKKKACiiigAooooAKKKKACiiigAooooAKKKKAGsoY4PPBH51xXxE8MT6nYxapp7iHWd&#10;KPnwSdNyr1QnpjHrXaSMVAIGTmmSj5PMx0xkeoPUV2YavVwk1Vjv0XRp6O6PMx+Cp5hQlh6uz28m&#10;tmuxi+DfE8Xijw9b6lEpj3j96h/gfuB6+v41ujcyg9PT3FeYXMZ+F3in7QoceFtWkxKF4FpKe59A&#10;cD9fofS4zugQpnA6H+8OxFduOw9OnUVSl/Clrft5fecGVY6pXpuhiNK1N2l+j9GTKc/hxS01SCMj&#10;8adXip32PoY7aBRRRTGIT19ByTXiv7RDv4l1TwT4Dibauuams1yx4zbw/Mwz757c/KK9pIyw4zn0&#10;7+g/WvEfA3/Fyvj34l8UnE2k+HY/7G0+Q8q0xJMjj2HzdP4WX6nppae+9kZTetj25EWNAqKFUDG0&#10;dBjjA9qdSKcjPIzzz780tc2vU0SsrBRRRQMKKKKACiiigAooooAKKKKACiiigAooooAKKKKACiii&#10;gAooooAKKKKACiiigAooooAQgHOfpSKiqpUDANOoouwOc8c+FU8W6DNYqwjuQBJbyf3JFOVP54B9&#10;s15x4A8St4x+IukXE6FLq00t4bhSf+WgkKkj6qR09a9lk+YkYxgbs/n/AJ/GvG5byx8F/Hacqoih&#10;1CFVcnhVlkxg+2WCj8a+uyirKrQr4e13GEnHur/El207dT894hwsKONw2NbspTip+aTbj8039x7O&#10;hLAk96dTYwQoBGCP8g/j1/GnV8k1Z2P0CLTSaCiiikUFFFFABRRRQAUUUUAFFFFABRRRQAUUUUAF&#10;FFFABRSFgOvHvSbvXAHrnIoAXvS03J9ACOo3c0BhwexOD7U/IT0VyO4mFskk0hPkxrlgBVPR759S&#10;t2leJVQuQvfI45qndynXr42kRK2cR/fyevtW1FEsSKiAKqDaFHQV2zpwpUlHeUtfQ86nUnWrOW0Y&#10;6eo7aD79qJY1ngeGRRJC4w0bjKkehHpQSAew9icZp3Pfj29P8a5Fpsz0d9zzHxX+zr4K8TXYvYdP&#10;fQdUVtyX2jv9ndG9do+X9M1zy+F/i58Pw39geIbTx1p0Qz9h1oeXcge02Rk47s34V7Ywyf8AEZpR&#10;wQWOcdCzZx9K0VV/a1IdNbo8L0L9rTw+upDSfFWnXXhrVVfyip/0mJm9N0eSD+GOnNe32d5FqFlF&#10;d2ziW2lUPHIVI3L9Dg/pWT4m8D+H/GluYdc0i01JSMBpohvH0cYYfnXmU37ODeGpnuvAXi3VfCkp&#10;ORau/wBotc/7rc+nUmtLQn5Ee9E9oBJ5B4pe3NeJjxj8XfA5K6z4Vs/Gdin/AC96JJ5dww9THzk9&#10;+F79a1NC/ab8FalP9k1Se78MXw+V7fWbZ4Nje7Y2gfUjpUOlNfDqi1PuesdaCap6Vq1lrVstxp95&#10;b39u3Sa1lEq/mmR+tVfFfi3RfA+hXmta9qVtpOlWib5ru7lVI0B4BLZ454A6k8Dng5ShLeRS95qK&#10;1ZqlsKSe1NjlEme1fMOqf8FC/h3a3pisdE8U6vZAkG9t7COKNh6qJZUY+uMA89AeK9X+EX7QfgX4&#10;0wzL4Z1XdqEKh5tNvYTb3cQ/veW33l/2lJA9aXNzK0TtrYHFYen7StSkk9tGelAEdTmlpqMW3Z4w&#10;elOqXdbnJ6hRRRQAmRnHfrTVDZOTx6UknBDdB0zTbmUwxeblRGvLux+UD6jp+NaQjKpJRitzGcrJ&#10;2dvN9DnvHPi6PwjoNzqJTfKv7mFMZDSHoT9OvPYHvVT4eeEZdA0yS4vZfN1m/fz7yXrycYQdsD27&#10;k1g6ZG/xN8V/2zLET4c0uQixjwQtzKPvSEEc9hx/d9zXphBVUVRj656e3evbxUo4PDfVYL3p2cmu&#10;/wBlPy8j5bBqWaYx5hL+HFONNP8A8mk+9+gse3LlRjLEn604qCckUirtJABHuRjP54/lSgg9DmvD&#10;b7H1sUl8ItFFFQygooooAKKKKACiiigAooooAKKKKAPLv24f+Tcta/7CWk/+nK2r0/0rzD9uH/k3&#10;LWv+wlpP/pytq9P9K9THdDhwuzHUUUV5Z2rYKKKKQwooooAKKKKACiiigAooooAKKKKACiiigAoo&#10;ooAKKKKACiiigAooooAKKKKACiiigAooooAKKKKACiiigAooooAKKKKACiiigAooooATGaMcj2pa&#10;KafK7oLGdrej2eu6fPY3qebBMpDqe3ow9CDyD/hXFeBNZuvDGqy+ENblLzxLv0+7c4E8XYe5HTAx&#10;XobIA+8HBxgn29K5jxt4OTxXpcaxsLfU7d/NsLpeGjcc4z6HpXsYOtSVP6vin+7lovJ/zenc+azL&#10;CTUljMGv3kNLfzLrF/odPGoQHkkk5OaUls8YxXIeAPGMniC1nsdSX7Lr1idl3E3cjo4HcH+ldcj7&#10;geMEdq5MVh6tCs6NVa9+56uDxlPHUVXoO67dvIfSGkVt2e1KTxjOD0HGeewrj3O+9lqcN8afHh+H&#10;fw61TVImK6hIFtrJR1ed8qgA74yW/wCA0vwW8CD4d/DrStIkX/TthnvHPLNNJhnBPcj5V/4BXC6t&#10;j4wfHmDTgfN8M+C8XNyDykt433V9CVyvH+y3rXuI471vNckFEzirtsd/+uiiiudu+pqgooopAFFF&#10;FABRRRQAUUUUAFFFFABRRRQAUUUUAFFFFABRRRQAUUUUAFFFFABRRRQAUUUUAFFFFAEcnJ9Bjr+d&#10;eSa/4Wj8XfEjxRYH/XDToXgfP3ZARtP6kfjXrrDI+vX8q4HSTj4z+IEwQTYQlSPZlxXv5VWlh1Xq&#10;Q3UH+aPk8+oQxLw9Ops5r8nr6mj8NvFE3iTw1EbpgNQsz9lu1YHcrqACT9eK65mAIx39a811LHgf&#10;4mQXmNmk6/i3nJ4Vbj+E+wOVr0ZuWDA5AxWOY0IRqe2paQmrr17HVk+IqTpPDVn79NtPzX2X80SU&#10;tJ1pa8e1j6JbBRRRSAKKKKACiiigAooooAKKKKACiiigAooooAaRzkdeBk9uf/114ppHxvv9I0v4&#10;0T+Jvsy3HgS9uZIY4FKebYm1Se1LZJy5DEEjAJ6AV7Ye/wBMV8p/Hrwhqt38edN0Gw065udC+JEW&#10;nW+sXEUe6KBdNuTPL5h7eZAyxjPpW1KKbbkQ7s1vCn7Rnii1/Z4+I/iLxjbWMHjnwe01vPaWsbLG&#10;8rRJJaDYWLYczRr97kg4xXol98c/D3w70jQ9P8ca3BD4rudPimvLHT7Sa4ZW2jzZPLjDskQckBnw&#10;O24kHHh3x18IazcftJ2vhvS7Ge50fx++j32pyxxfuopNMkkkk3noN6JAoz1xTvGGl33wv/aB8Z6r&#10;q/jjxN4I0nXrHT303V9E0iG/huDDG8clu7PbTMrrIxcJ8qv5p7gEd6owUeaWjZxSryclCKuj2bxJ&#10;8WY4vE/wlj8K3djqHh7xfqNzBNdRAuJIks5plaNgQM7ol654JGM9NX9n3x7qfxM+GNpr+rrAl9Ne&#10;X1uRbqVQiK7mhTgknO2Nc88knGK8G8B+ELrS7r4GzwWHiCO1n8WazqbrrtvHHcRpNaXWJGSKNEiR&#10;3O4JtGPNA7V63+yTZXOmfBCwhu4JbWZNS1NvLmQowBv7gg4PZsgj2xXNOKScm9e50qPL7q2OYHxE&#10;+IfxM+KXjfw54V8U+HPBEHhi7WzistXsGur3UT5SyNOy+cmyAlwBgE8GpvEn7RviL4WfDzwreePP&#10;DkWleJ7/AMRxaHdwQLJJbPD5+17uHZuOGjwyIx3ZYcNiuO+JWt/DvWPGfiDTfjn8Pjp+o2V666F4&#10;i0zSrtze2GP3BS7tgZBMmcFCwHQjGa54Q+I9H/Z+0LVddtfEb+HNJ+IlnqWlrq9tNcalbaDHcqUM&#10;6bd7Y+c85O3ZnOKOSANyufR/iz9ojwB4KvRZarrjpeC2S7kittPubl4ImBKvMkUbmEMASPM2ng5F&#10;YPi/9pTQ9D+IXwy0Kxni1DTfGMctyNQt4J51EPlboGiZEKne5AYn7g5I5BryvxL48u774keN1bWd&#10;U8EQ3otX0+x8M+FVudR8UQtaKY52uXt5S5zuiA2goEw3GDWD8N7p/BPhX9lfVdcsr6y0/T4dW02+&#10;lezkY21xNCY0SVFBKhpAwz0AU+2HyxFzPY+h9N+MuieH/B+seIPFfivTHsbPWbrTVuLW3mjG+OUo&#10;LVY2BeWZMbWKKQxBIUDgaOlfHfwNrHhXXfEUGvImmaErNqjTWs8U9kACxMkDosoAAznbgjJHQ181&#10;6Fp174S1Lw7411TSb258M6D8RPE0+oLBZtK0CXDyx2175QG50jY9QM/vM9s1L8XJG+Kg+Nfi/wAK&#10;aXfTeHm8AnQxdy2Utv8A2re+dJIojWRQ8gRDt34wSxGSBio5IlczPorwh+0F4B8f+KF8O6J4jh1D&#10;V5EeSCBYpNlyiAl2glZQkwXuYyeB+A7LWvDWjeKLXydV0uy1W3P3RdwLNx7Fhkfhg141480R08ff&#10;s8Pa2Ez29hf3Su6Qki3iOlTqAT1UE+Wo6fdX0r3ljlmyckHBP0qJrltZgknueO6p+y/4RkvDd6FN&#10;qnhS+Zh++0m9dO57MTx04GBXwv8AtE+IvEGrfE7UvC+r+KbzxNonhSYQWX2kbQblokaSTHUsu4IC&#10;T8pVsYyc/qM6pku2MDtgEnHIx75AxX5e/tN+FrvwX+0R41t7yIourXA1q0kPSeKVF3kHp8rrIG/u&#10;/Lwd1Y4mpNUHZn3/AAJh8JXz2nDE2taVr7c3Q83wQxJ4bjkHpx+n4VLpuq6n4Y1mx1/Qbg2Wv6bI&#10;JrO6BOdw/wCWbEctGwyHU8EYqEdCTkZGRuGM1DeXDWlm8pikY8IqRrlpHbhVGOckkAe5r56hKbqI&#10;/qrNqeErYGrHFpKnyv70tf8AgH6VeCv2uvhv4q8K6Pq02vJYT31pFcSW0sExMTsoLISExwSR7Yx2&#10;roG/aR+GyLubxXa49o5D/wCy0z4J/Cu08GfB7wdoGtaXaXGq2OlwRXpliWU+fsBkGSORuJwfTFde&#10;PAvhpW3L4d0tW9VsYgfz219Ten1P4ZlGUZNR2PP7z9qz4c25CW+q3GoynpFaWcrMfzUVUP7Qmsay&#10;Svhr4a+ItTz92a8jFtEffd8w/Mg167Z6daae221tIrZSOkUYUfkOKsSSlflJO0dSegH0ppwb0RDV&#10;Rux40NT+OHiH/VWXhvwjC3GZpvtEwHtglc+3t0rnbfw1478Q+L30DUfHM+uRCM/bfstusEEGc8Er&#10;guR6E9+ler/ELxdc6OkOj6T/AKRr1/8AJBF94RA8GRh2x2+lWPDfh/T/AIeeGZ3uLlZJAhnvb1+W&#10;lbux/LAA64r26NsFR+s1Yrml8K/Nvy7d2fKY2Us0rvL6T/d/8vJdPKK8+/kcBbfs1rDEVT4heLoF&#10;X7iW975UaHuFQAKv0zUF98HNW8PoWh+MevadGoyP7SnWVR+bjP5V3NnYap46Vr7Ubm40jSZPmg02&#10;zPlyzJ2aZxz8390YwMVr2Pw68Mac5aDQ7HzP+ekkIkf/AL6bJ/WvKnXqXbqu7e59HSo04QjGmrJb&#10;Hiv/AAkPxC8Ozxx6Z8SvC/i3c4WO0v4VjeQ/3R5ff3LDrXRRfH/VfB12LT4j+E7rw6pIVdUsT9qt&#10;M++0kr9ASeRXsUVjBbALDBHEuMYRAKknt47q3aC4RZ4XGGjlAZWHoQeMe3SsfawlvE6OSS1TM7w7&#10;4q0jxbYpeaNqNvqNq44ktn34PoR1U/UDrWqpJHIAPcZzj615H4k/Zz0Z9ROr+D76fwRrmSVl05iL&#10;eRvSSLoR7cCsmP4u+MfhXNFZfErRnvtOyI08S6Um6MnsZUGdv4Y9geaThF6oFNp2Z7iTg0orN0Dx&#10;JpfirSotR0m+g1CykGRNCwZfocdK0gwYZHQ9D61k4tbmnMnsLRRRUFIKKKKQBRRRQAUUUUAeXftw&#10;/wDJuWtf9hLSf/TlbV6f6V5h+3D/AMm5a1/2EtJ/9OVtXp/pXq47ocOF2Y6iiivMO1bBRRRRYYUU&#10;UUWAKKKKLAFFFFFgCiiiiwBRRRRYAoooosAUUUUWAKKKKLAFFFFFgCiiiiwBRRRRYAoooosAUUUU&#10;WAKKKKLAFFFFFgCiiiiwBRRRRYAoooosAUUUUWAKKKKLANZNzZyfpnigoD6gdx2NOop7Csm7nCeP&#10;vCd0byDxJoBEOvWI3bB0uYxklD69TW14R8XWnirRkvbceW4OyaE/ejfuCOo61vOocEZwfbqK828U&#10;6FeeD9Zk8VaFb7+f+JjYoOLiMdXA9R/SveoShjqPsK8rTXwS/wDbX69D5HF06mU13jsNG9J/xIrf&#10;/FH06+R6SDkEgYPoe1cb8XPiAnw28B6jrBG67CeRaRAcyzv8sYA74OW4/un1roNB1618S6VBqGmv&#10;51vKPlAPzBv7p9DXkGpj/hcHx4t9O/13hnwXi5uW/wCWc94fuj325Bx/st615joyhV5asbNH0aqx&#10;q0lODun2Oy+BngGTwD4CtYL4+ZrV8xvdTkPJe4flgT6gHb9d34egBfUkn1NCJsB9znHpTq5pS53c&#10;6opJaBRRRUlBRRRSsAUUUUWAKKKKLAFFFFFgCiiiiwBRRRRYAoooosAUUUUWAKKKKLAFFFFFgCii&#10;iiwBRRRRYAoooosAUUUUWAaTk7exHX8DXn1nmP41amMn59JRwe5w6ivQWwOfQV59MfJ+NlqR0n0Y&#10;rz6iQn+gr28t1Vdf3GfNZyrTws+iqx/U2/Hvhg+KvDVzYqP3wQSQN381enPvkr/wKj4e+JD4p8J2&#10;1zIT9piBgusjBEo4z+PX8a6Uru4AB+vfsf0/nXnWmsfB3xUuLJs/2d4gH2iLsqzpncPqQB+Yow3+&#10;1YSWHlvB88fl8X4amWMj9SzCnjI6RqWhL13i/wBD0aPgbf7vFOpq9Cc5ySfpTq8ZrXU+pTugoooq&#10;bDCiiiiwBRRRRYAoooosAUUUUWAKKKKLAISc+1LRQen1prXQTY0/McClUKFbgHGMjPzD6VS1PU49&#10;MizgvcNxHEOrGotK06SHzLi6cvcy9QDwo9BXXGh7vPJ2tscc6/NLkhr3J7XTILW4nmUF5ZWyzOck&#10;egB7VbAw2ck5IJ5xn60DvnuaWuaU5VNZM64wjBWihhjBGOnGOOCOMfnjHPXilKgtu6H2/T8qdRUv&#10;VWY7JCY9ODzgjtmkEaLnCgcg8DuOlOooCyEx+Xp2/wA8DnrxRj0JB9QevT+gx+JpaKAshCuc5JJb&#10;OeTzn26f/qoC4IPpwMcD8h9KWincLIQqCDwMkY3Y56YpfboBwB6D0oopPXcLIbsxJvyc4xjt9frX&#10;mnxz+AHhv48aDbWOr+bp+o2TGTTdVs9v2i1fuFDAhlP8StwR6EA16bSEAjB5B6g9DRurPY0hOVOa&#10;qQdpLqfnvqf7AnxPstQMGn674U1a1yQLq6mubV/YmNYpecY/ir2X4DfsR6f8PtetPE/i/VY/FPiK&#10;yzJY29tCY7OylIx5iq2S7gZwzcc/dBGa+oTGvH9efwwen4UpUHPUfRjUKnCLukfQYziTNsdQ+q4j&#10;ESlB7ruKpBHy9PT09qWkUYGO3pSkgDJ6dz6VpdnzdkMZirZ4245Peud8beMLfwdpn2p1+0Xkh8u1&#10;tE5eaQ9MD261e8UeJLTwnpE2o3r7YkGAoHzSt/Cq++a5Dwd4bvdc1UeKfEaBbuQD7HZvytpHyck/&#10;3jmvXweGhFfXMRpBbeb7L9X0PnMwxlT2kcFg9ast30jHq3+i6mh4A8H3Gmvca3rZFxr+oczOefLU&#10;/djHp3psyf8ACe+JHtid/h7Sph5mD8t3dDkKD/dj+Untlqt+L9cuvOj8O6NIV1q7Ul5MZFnD/FKx&#10;9cdB6mt3Q9DtPD2k2+m2ibbeBNvPVs8lj7sTn8a5q+JnXm6k9L9O3kehgsHTwlFUaevd931bLyHc&#10;ucYHoOM9qdSYxS159rHqBSEZpaKYWE246Ej6UyeCO5heGaNJYZFKvFIoZXU9QQe1SUULTYGk9zxf&#10;xF8CrrwzqkviD4ZaifDersd82mMc2V5/s7T9wnpnOMYrT+H/AMcoda1j/hGfFdgfC3i2P5Psk5xD&#10;cN6wv0IPPHU4OM16my5Oa5X4hfDTw/8AEzSDY63ZiXbzFcxfLPE3ZkYc8dcdDXRGal7szGUbaxOq&#10;yQSODg4pQc14LpvjbxN8CL230fxzJJrvhB3ENn4ohQu8APCpcKOQOPr1xkA7fcrC/ttSs4buzniu&#10;rSZQ8UsThldT0II4IrOUEnoXGXMWaKKKzsWFFFFKwBRRRRYDy79uH/k3LWv+wlpP/pytq9P9K8w/&#10;bh/5Ny1r/sJaT/6cravT/SvTx3Q4cLsx1FFFeWdq2Ciiii4woooouAUUUUXAKKKKLgFFFFFwCiii&#10;i4BRRRRcAoooouAUUUUXAKKKKLgFFFFFwCiiii4BRRRRcAoooouAUUUUXAKKKKLgFFFFFwCiiii4&#10;BRRRRcAoooouAUUUhYA89Pc4x071QATik3V5rqHx1sLXxHrWjWXhbxZ4gn0e4W0vLnRtGe4gWYwx&#10;y7NwPUJKhx/tCm/8LxOB/wAW6+IP/hOyf41oqc2rpEOpFaNnpeMsD0+lK6K/Xr2/r+deZ/8AC8sc&#10;f8K7+IAz3bw84A5A/vZ711XgDxxYfEfwxba9pkd1BazyzQ+VewmKWN4pXicMp6YdD+FDjOm03uTe&#10;FT5HAfECO8+ET3et+H5YIbLUt1u9hPJtQXLq/lun0Izj/ZPqManwD8KweFfh1aM1yl9qOoub3Ubl&#10;GDb536qT6qPl/Oub8TKvxW+Pum6Ey+boPhCMXt8h5SS8fHloe2VwM+2/1439QsLz4VarJqmmQtde&#10;G5pc3mmxjJtjn5pE9unrX0S5cwpqhJ2q2vfv5ev5nyE1PJKrr0VzYdv3l1i+8e8e66bnqSjaAMk9&#10;8nrS1S0rVbTW9Ojv7Odbi1mG5JIznj39DVsfK2K+bqKUJcskfYU5xqxUoSuh9FFFZ7GiCiiii4BR&#10;RRRcAoooouAUUUUXAKKKKLgFFFFFwCiiii4BRRRRcAoooouAUUUUXAKKKKLgFFFFFwCiiii4BRRR&#10;RcBrDcCD3FefeJFNj8WPCU4/5bwXEGW6ZA3D9TXoLHr9K4D4mf6Lrvgm/wCix6osLN6B8f8AxJr2&#10;8p97Eez6TjJfgfNZ+rYRVF9iUZfc/wDgneqeAw7jIPcc1xfxZ0WS/wDDP9pWgxf6VIt9Ey9cLyw+&#10;mPmP+7XbYGMdP4ajZA8RRwGU/KQe4xyPpiuHC4h4WtGv/K/vWzR6eOwkcdhp4d6cy/4Z/JlHw1rE&#10;ev6JZ6hEQUuYxJgdiRyv4HI/CtMk54rzv4Ws+ialrvhSTINlN9otd558mTGB+Gf516FHIHzg5/wr&#10;bMcP9VxLpx1T1T8nqYZVi3i8JGc/jWkl5rQfRSClrzD2UFFFFFwCiiii4BRRRRcAoooouAUUnekJ&#10;5x/OqWugm7CMTuxwBjOaQ7jgj5QOcmq+palFp8KvINzk/JF3Y1X0mO7w09y7L5xyIh0Qen1rrjQt&#10;H2knY43XjKr7KOr/AAH2ulLHfy3Usnny5xGT0Qe3vV/bznJpQoUnHc55oAxWEqkppJvQ2pU4QV4L&#10;cWiiismzcKKKKVwCiiii4BRRRRcAoooouAUUUUXAKKKKLgIRmgDFLSE49h61QDWZlbOMrjoOuaoa&#10;1rtn4e02e/1CQRW8S5bJ5b0Ue/tS63rln4f0+W+vZhDBGudzcbvYeprz7RdIvPiVqseua3C0OgwM&#10;JLLT3ODIc8SSD+WOuO3WvUweEVVOvXfLCP4+S8+76Hz+Y5jKhJYbDLmrS2XRL+aXZL8diXw5ol34&#10;91iLxR4hiMVhCd2nadJnC+kjD36fhXS+KPFEmjSRaZpsP23XroZt7XqsYzzJIeiovXP8WMDpVbU/&#10;FtzqF5JpPhhEur+M7J9Qcf6NaD6jh2A/hB471q+GPClr4bjndHkur65Ia5vbjmSZuxPoB2AwPaox&#10;WIdd2krRWy6JHTgMDHCRlzPmnL4pdWxPC3haLw3aSGSVrzUrlhLeXzj5p36gj0UcAD2rcC470AAD&#10;A/nS150pOTuz1YqyCiiipuUFFFFFwCiiii4BSbeeppaKHqBU1PTLTV7GaxvbWK9tZ0McsEqhllU9&#10;Qw7/AP1h6CvCr3w/4g/ZzvptU8ORz+IPAEj7r3RyczWAP/LSMn+EY5HPQ9OSPfyMjn/9VIyqwwwB&#10;GMYPINbxn0kQ49jH8J+L9J8a6Fa6vo17FfWU44dWwQR1Ug9GHoa2AT3/AJYrw7xf8OtZ+FOu3PjP&#10;4dwCW0lO/VfDK/6u4Xu0QA+Vsdhk8cA9K9K+H3xD0f4laBHqekz5yP38Eh/ewPgZVx+I5HB7Ejkk&#10;4p+9EiMmtJHU0UinNLWF7mwUUUUXA8u/bh/5Ny1r/sJaT/6cravT/SvMP24f+Tcta/7CWk/+nK2r&#10;0/0r1Md0OHC7MdRRRXmHatgoooosMKKKKLAFFFFFgCiiiiwBRRRRYAoooosAUUUUWAKKKKLAFFFF&#10;FgCiiiiwBRRRRYAoooosAUUUUWAKKKKLAFFFFFgCiiiiwBRRRRYAoooosAUUUUWAKKKKLAIaAeQf&#10;Q9D3oPSkHSn1QmcH8A8nxd8Y8knHitBk/wDYL08V7IBXjnwD/wCRv+Mn/Y2p/wCmuwr2QdK+ior9&#10;2jx6jvJjWUdefSvmv4T+LLfwR8AtX1665isdT12TYT99jqdyFXPfLFR+NfSp5OK+GPCjv8Q7fwr8&#10;OLcl7Ndf1rWNY2n5Vgj1O62o31PGP9oVliI3VzSi7Nrue2/s7eErjQ/AzaxqhMmt+Ipjql5I4+Yh&#10;/mRT/wABP/j5r1F40eNo3RXjcEMrDIIPb6UsaqkaogCqowFAxtHYfh0pcda8aUm5cyPQ9nFx5ZK5&#10;5jf6VqHwq1GbVtIje88OTNvvdOTk2/rInoMAcHPQ9skd/o2t2XiPT4b+wmWa2nGVcdvZh1B9jVxw&#10;CnllQynsf615trXhrUfAGoza54aia40+T5r7SE/iHdo/7uBjj2r2oTp5lHkqu1VbPo/Xz8/vPlas&#10;KuSydainKj1it4rvHyXVfcelK24nHY4IPUGlyc9sVj+GfE1j4p0hLzTZllQDDqR86N3DDrmteNy4&#10;ORgjgj0rxalN0punUTUkfS0a8K1NVqbvFjqWmqMZ+tOrK3c6loFFFFFgCiiiiwBRRRRYAoooosAU&#10;UUUWAKKKKLAFFFFFgCiiiiwBRRRRYAoooosAUUUUWAKKKKLAFFFFFgGkcnPTFeffGmJ/+EHa9UfP&#10;Y3UVwuPY4B/8eNeguMowHXFc/wCOtObVPBmr2ijLtZuyg92UZX9RXpZdNU8XSl2f5s8XN6P1jBVq&#10;XdP8NfxNu2kW6topVOVcBwR3B5FSsoZSvTPcVzvw41Iat4G0W5Bzm2VCT1yvy/0rpK5sTTdGtOk+&#10;jaO3B1ViMNTrfzJP8Dzjx4P+EW8Z+HfEqfLCzGxu2PTa2SpOPTJ/75FehxxhDnOc+h4rB8f6D/wk&#10;3hPUtPAzI0W+LHXeuSMfXGP+BVD8OddPiLwbpl47ZmEQhmJP/LRPlb8yM/jXpVX7fB0a/Wm3B+m6&#10;f6HiYZfU80rUNlVSmvXZr9TplJOc+tOpBx9e+KWvESsfULYKKKKLAFFFFFgCiiiiwCd6M0GmDlqT&#10;00EOJ+bHTjg0mSSucd+o71T1LU4tNTJBkuG4jhXlnNO0yG6WEteShpnbds7IMDiur2E40/avQ5fb&#10;wnP2SK1po0kl79svWEsoJMa/woPatQKOecnPWlAx3zS1NWrKppLZdDSlSjSWm/cKKKKxNwooooAK&#10;KKKVgCiiiiwBRRRRYAoooosAUUUUWATvRmg00Akk9hSejsIUtyQMEgZ5OKzNd8R2PhywkvdQmEVv&#10;Dyzdif7o9SeOKr+LvFNh4Q05rq/k2g8RwKMyTP2VRXnEyyX15a+IPF8TXEzMW0rw9ENzOeOWX+99&#10;ele1hMFGcfb4h8sF+Pkv1fQ+cx2ZTjU+qYJc9V/+AwXeT/JdS5FDJ4vJ8VeL3/s7w9aHzbXTpuBj&#10;J2vJ6k9gOuOlbyRat48ADCfQfDg4REG26vVPbHWFMY9/fmrWleErrVtQi1fxM0dzeRHdb2Cndb2X&#10;HGB0Z8dWOR0wBiutEYDE8nPckkn6nqfxNZ4rGOq/dVktktkjqy/ALCJyk+act292/wCuhW0vS7TR&#10;7KKzsYIra2iGFjhACD3Hv71coory73Wp7KWgUUUUrDCiiiiwBRRRRYAoooosAUUUUWAKTFLRRYBu&#10;OT7jHPNeNfEP4V6r4b8QSeOfh2Fttbzu1HSQ22HUVySfo/XvzxXs9IRnvx3Hr6flWsHykTjzHGfD&#10;D4p6V8T9Ea7s91rfW3yX+mz/ACy2kg6hh3Geh7/hXZjIOD1HtivJPif8KL8a0vjfwJLHpfi+1+eW&#10;LpDfoM5SQcDJGcEn8sE1vfCv4s2HxHsJ4DDJpmv2H7vUNIuARNbv34PJGT1qpQT96JEZNe6zvqKa&#10;pznkHHcHIP0orFmyPMP24f8Ak3LWv+wlpP8A6cravT/SvMP24f8Ak3LWv+wlpP8A6cravT/SvSx3&#10;Q4cLsx1FFFeadq2CiiigYUUUUAFFFFABRRRQAUUUUAFFFFABRRRQAUUUUAFFFFABRRRQAUUUUAFF&#10;FFABRRRQAUUUUAFFFFABRRRQAUUUUAFFFFABRRRQAUUUUAFN4GRzx1xzjrjj8KdSFQxUntnH40Az&#10;xrRL34i/DTxt4/l0n4f2/iXSte1hNUtr06/DaEL9jtodpjZCc7oGOc9/at//AIXB8VB/zR23/wDC&#10;st//AI1Xo233P0BxSNktwTkg4G48n/Af1rtjiqkUopHLKgm7nmGq/G/4m6Tpl3qF18IIIra0iaeR&#10;z4pgICqpJ/5ZegJrhP2M/A89h4U1zxjqdktlqHiXUru6htvM80w2z3MkqoGwM5ZySeh2rjHOd/49&#10;anc+MNX0P4Y6VIVudcfztRkAyYbNDls+hO1iPYY717FpWm22iabaafZRiG0tIlghjUcIqjAFVVry&#10;lBX6kwpJS06Fpc9+tLTVXaMU6uDY7RMUjJuxyR9D1p1FNNrVCsefeJfBd5o+qyeIPCjrb6h9+60/&#10;/lldL9Bjn8a2fCHjqz8W2zrGDZ6lDxdWU/34W78dx710rYVgcZb/AD19q4/xh8P0124TU9Mn/szX&#10;rcbor2Pox9JB3U17lPEUcZFYfFu1tpdU/NdUfKVsHXy+o8Rl6vF/FTfXzi+j8tmdju2ruIIzzj/D&#10;1oRt4zgj61wvhj4gNLqI0TxFD/ZmuoNqK52w3X+1Gx4J68V3CNvBG1kxx8wwa87EYWthpcs0r/em&#10;u6PXweOpYyl7Si723vun2aHgg9KWmRoUBBOec0+uPToep6BRRRQAUUUUAFFFFABRRRQAUUUUAFFF&#10;FABRRRQAUUUUAFFFFABRRRQAUUUUAFFFFADXJVSR1qKTa0YDgMGwGB/u96lPJI9qY33OB0zgn2xT&#10;Ts21urMzklL3WcH8HGez0fVtGc5k0u/mgCt1C5yP1zXfbyI88bsDj8K8/wBHYaF8Y9aszxBq1ol7&#10;EfV1OD+fzZ/Cu/bkgjoMZ+vevXzaKliHUjtOKkj57IZSWEWHlvTk4v5P/giO5AQkcAZP6Z/pXnvg&#10;QHw34z8T+GyoWIyfboI/9lyAcfQ7f1r0JmJDr14yK8+8b7tB8deFtfJ2pM50+5c+jZ25+hbP/Aae&#10;Xv2kalB/bWi81qjPOF7F0cYt6Ulf/DLR/oeigY4zmlpAu3IwQe+aWvHas7H1K1QUUUUgCiiigApM&#10;0Gm8kgAZPpRreyE3bVjie3c9PeonL7CEA3kHaSOhqhqWsGKQW1kn2i9bgKvSPPc1csoZobZEuJvO&#10;mA+Zveup0JU0qkvuONV41G6a+8p6VpDQSfa7p/NvHzz2Qeg9K0ygJ7gDsKEBUHJzzTqyqVpVtZfc&#10;b0qMKPw79wooorNu5tsFFFFIAooooAKKKKACiiigAooooAKKKKAEzik+bPbFKQCc0ZJ6A59+ho0u&#10;orVshyUVca8gTGcn1CjmuX8ZePbbwjGtsqfb9ZuOLawgOXc+p/uj6+9Zfib4gTS6g2ieGYU1PWD8&#10;slzu/cWo7szevpWPZaQfCd/9ls/+J944vhmW6nwBAneRv7qDsOrHNe/RwVPDR9ti35qPX59kfL4j&#10;H1cXVeEwOy+OfSPku7K8WnXlnrVvf6zENf8AGt2N1lpan9xZg9Hc/wAIHPJPJyO1d34Z8JjS5pNT&#10;1C4/tPW5x+9vGGAo/uRj+FQc+59cYFTeFvC0Hh2GZ2la81O4bdeXsn35m44x2X0X/Gt7rz615+Kx&#10;csS7t6LZdkevg8DTwkbRV29W3u33Y1BtXHUD2p1IBilrgPUsFFFFABRRRQAUUUUAFFFFABRRRQAU&#10;UUUAFFFFABRRRQAg4I9OteXfFX4PP4lv4PFHhe6Gh+NLD54buLhbkDJ8qUDqDyMn+leo4pQSDkHB&#10;9RVxk4dSJx5jzH4afGu18Ti40nxKieGPFenDF9Y3jBEbtvjY8FSaKv8AxO+CXhj4sG1fWYJYrq3P&#10;y3Vr8khU5+Rjg5GeaK6FGElcwvNaGb+3D/yblrX/AGEtJ/8ATlbV6f6V5h+3D/yblrX/AGEtJ/8A&#10;TlbV6f6VvjuhnhdmOoooryztWwUUUUXGFFFFFwCiiii4BRRRRcAoooouAUUUUXAKKKKLgFFFFFwC&#10;iiii4BRRRRcAoooouAUUUUXAKKKKLgFFFFFwCiiii4BRRRRcAoooouAUUUUXAKKKKLgFFFFFwCii&#10;ii4CE1j+L/FOneC/Dl9rGqyiKztk3OCceZ2CD3J2ge5HbJGu7qgJZlQd2c4CjufwrwOYt+0b8SDA&#10;CW+HXhyfEpPKancj+H3UZH5nnmtqcL+89jObtobXwE8M6hf/ANqfEPxErJr3iPDwRSD5ra1B/dKA&#10;emQMn2xwOa9iC4H9PT2oT5VUAbdvG307YpVG0Y6+5qJyUnpsVFWQtFFFRdlBRRRRcBCAaAMd+nT2&#10;/wA+9LRQDV9zC8T+DNO8XaebXUIvMVctHNnDwt2YHt+FcXF4g1n4cvFZ+I2m1LQywWHWYcl4uwWX&#10;1HHYA/Xt6c43HGeeuDUVxb297C8E8ayK4KsjgFWB6jHoa9fD47lj7CtHng/vX+F9D57GZb7Sr9aw&#10;suSsuvRrzXX1Es7+DULSO5tJkuIHXckiHcGHrx/KpEm3g8Fcd2GBXm9z4S1bwPdSaj4SLTWAYtPo&#10;s7YX3MR+mBg56V03hTx5pvi2NooS0GpR/wCtsZxtlQ9+D1+tOvgPc9vh5c9PutGvJr9TPD5n76wm&#10;LXs6vTs/R7P03OkjYsDnscU+mR9Dj16HqKfXkSvfU+kV7ahRRRSuMKKKKLgFFFFFwCiiii4BRRRR&#10;cAoooouAUUUUXAKKKKLgFFFFFwCiiii4BRRRRcBNvzZ9sU3ZwRk4NPoovuKy3POfibH/AGHrvhbx&#10;CpxHb3X2Sc/9M5P8Oa9CUfIwznJPOfftXO/EbRTr/g7VLRVLTeT5kIHXzFORj8iPxp/gLWh4g8Ja&#10;Ve7txaJY5Mf31+VvzIz+Ne3UXtsDSq9YNxb8t1+qPmaH+zZtWoP4aiVReq0l+jN8Lg5/iAwK5L4r&#10;aQdX8B6mic3Nugu4/Yx/McfhkV2BxvyDxjFQTRJcb45RuikUxsD02kfNXDharoYinU7O/wAv+GPV&#10;xuHWKo1KLXxRf/A/EpeFtYGveHdNvwc+fbozH/axg/qDWoTXn3wbne10XUtEuDmfSb6S2/4D1z+e&#10;a76Jty5PWtcdS9hiZxS0vp89TDKcS8VgadaW9rP1WhJRSA5pa857nshSA80Z5xTZHSFDI7BVXlie&#10;OKqEXJ2RLkoq8h3rnoBVXUY55bR0t5hFKccsOlZj3dzrsxjsy1taK3zXB/ix2FbeNwHzFsDqe9dM&#10;qcqNprc5I1I17w6FXTdLh01Ds+aVuXkPVjirXl8/eb6ZpUUqME5p1c9WcqsuaZ006caUeWIUUUVn&#10;c0Ciiii4BRRRRcAoooouAUUUUXAKKKKLgFFFFFwEJ7DrTGl2D7pc9wvb3pSwDgdCfzPtXMeLviBp&#10;3hVktirX2pz/ACw2Ft88rt2BA6ZOfy4Brro4etXkoUY3b/Lvc4MXi6OCp+0xE1Ffm+yN6/1S20u1&#10;kuryaOC1jGXlZuF/x+leeT65rfxSkez0TzdH8O52y6pINsk49Ix2BGOSDUmneCNT8aX0OqeMXXyV&#10;bzIdGjbEcJ7eYR1Pt7fhW54g1+Symj8PeH4kk1R06AYhsYuQZHPtg7V6sa9eP1fAaQftKvf7Mf8A&#10;g/gfPpYvNveqp0qHb7Uv8l+LMuOOHwoq+GfCNqsmsy4aaWVQUtUPBllbuTtO1e5Hauo8NeFrbwzZ&#10;yxxSPcXM533N5LzJcOO5J6Adl6Cjwx4ZtfDdk8aO1zczNvubqU/PcOQMs34AYHb65J2+vU5968it&#10;WdVuTd2+p9DhsPToQUKUeWK2Q1VFKBigDFLXId2wUUUUXAKKKKLgFFFFFwCiiii4BRRRRcAoooou&#10;AUUUUXAKKKKLgFFFFFwCkxS0UgGEHOQxH0op2KKfLfW4Hl/7cP8AyblrX/YS0n/05W1en+leYftw&#10;/wDJuWtf9hLSf/TlbV6f6V6mO6HDhdmOooorzDtWwUUUUWGFFFFFgCiiiiwBRRRRYAoooosAUUUU&#10;WAKKKKLAFFFFFgCiiiiwBRRRRYAoooosAUUUUWAKKKKLAFFFFFgCiiiiwBRRRRYAoooosAUUUUWA&#10;KKKKLAFFFFFgCm7sHtj9R+Hv/ShidwAH/wCrufwry34yfEm/0iez8H+FEF54z1gFIlXpZw87p3/u&#10;4AJHpgnBxg6RjzESlymJ8UfFep/EnxS3w08H3DQ5AOu6xFjbaQ5/1Sn++3T6n8R6t4Q8K6b4J8O2&#10;Wi6Pbra2FrHsRFH3jjlie5J5z/8AqrF+Fnw1sPhn4YTTrdzdXkrGW9v5AC91Mert/LHbkc5rsgMd&#10;M/ic1VSVrRiRFOTvIRRgelOpKWsrLobBRRRSsAUUUUWAKKKKLANKAtnkH2oaMMQehHcU6iqu7WDr&#10;cY6bieSuR94dR9K5bxX8PdN8SMk4dtO1WLmHUbc4kU9t2Oorq84PtTHiDkHuPSuihiKtGfPRdu66&#10;M8/E4OhiYexrxvH8n3R51a+OdY8Ezx6f4wtmktj8sOs26ko49ZB/D9a7601S3v4I7i3mSa3k5SaN&#10;so34067sob23eC5iSa3cfOjjO72PtXAXvw71PwzdPf8Agy7EOTvfSLg5gk9QnpXpXw2NV5fuqnnr&#10;Fv8ANfkeCvr2VLrWo/8Ak8f/AJJfiejEt6Yz09KASPvEA1xGgfE61v7oaZqVu2hawPlNtd5VGP8A&#10;sN378V2SyYIEgAPYucZ+ledicLWwsrVo29Nb/M9vCY6ljKbnRlfy6r1XQmBzS0yPODkY5p9crTTs&#10;1Y9MKKKKVgCiiiiwBRRRRYAoooosAUUUUWAKKKKLAFFFFFgCiiiiwBRRRRYAoooosAyRQ+3PAGTx&#10;9K88+HbP4f8AE3iTw0wCiKUXtqh/55OAAB9Dt/WvRHzxj1xXnfxFP/CM+K/D/ipfliSX7HdsO8bb&#10;iCfpkn/gIr2cutVVXBPaor/OOq+/Y+Xzm+HdHHRX8OWv+GWkv0PQlyyAkgnPIHY+lKANrhvukFj9&#10;R0FKgwM5DZ5yDkUuPYEV5V7NqR9JZSjZHnemodD+MOr2oOIdVslu0B7upxx9fmJr0KPgE+9ef/EP&#10;GkeM/B2sfdT7S1nI3bDjC/zb8hXfuSgUdy2Dj1717GP9+nRqrZpfetH+h85lP7qricI/szv8pK6H&#10;gYoyPXmgH5tvWs3UdXjtG8mEfabxvuRJ29ya8inTnWl7q0Pfq1o0o802aPWQA8e3es/UdMXVJohL&#10;My268tD0DH3qPTdKmE4uryQtc/3Fb5VHpitMockZOK2mvq8rQepnTksVC8loJFGqRqqL5aqNoVeg&#10;pwXBzkn6048nPSiuecnUlzSOmnFQiopWCiiiosWFFFFFgCiiiiwBRRRRYAoooosAUUUUWATnd2xj&#10;8aQtnoR+NNdm3YUDGOppMrGwViAxGd3YfX0ppcz5Yq7MnLlev9LzHFzycYUevGar3uqWmmWjXV5P&#10;HbWy8tLKwUD/ABPtXH618Tobe7k0zRrVvEGrgkCK2BaKI+rt2qnY/D69125i1Lxje/2hMuDHpkH/&#10;AB7x+x9a9ingIwh7XFz5I9vtP0X6vQ+dq5u68/Y5dH2su6+Fer/yGXPjDXPHsz2fhOA2mnk7ZNau&#10;UK4Hfyx3OMVv+FvAel+E908e69vpPmmv7kZlf146gewro4baOCOOGGNI4YxiOJDtVQOTj35rD8T+&#10;J5tNmg0vSY1vPEF0Mwo4wsCd5pO4UDoM5JBoqYyXI6OHjyQf3v1ZphstUJ/WMbL2lR/cvRdCPxT4&#10;juLK7j0XRokl1+6X5d3+rto+8svpgdAeSeO1XfDHhi28OWLIpa6uZm825upx89xJj7zD8OB2HuTS&#10;eFvC8PhuzkBme8vrlvMu7yYfPcP2Jz0A7D+dbYAGcd+TzmvMm0k4xPdjF3uxqIFB5PXPNOAxQBil&#10;rFI2CiiimAUUUUrAFFFFFgCiiiiwBRRRRYAoooosAUUUUWAKKKKLAFFFFFgCiiiiwBRRRRYAoooo&#10;sgPLv24f+Tcta/7CWk/+nK2r0/0rzD9uH/k3LWv+wlpP/pytq9P9K9PHdDhwuzHUUUV5Z2rYKKKK&#10;LjCiiii4BRRRRcAoooouAUUUUXAKKKKLgFFFFFwCiiii4BRRRRcAoooouAUUUUXAKKKKLgFFFFFw&#10;Ciiii4BRRRRcAoooouAUUUUXAKKKKLgFFFFFwCm5PtSmmMQpGSOPXoPcn07fjT8hXtqzk/il8RrP&#10;4Y+ErjV7qMzXLEQWdovL3EzfdVQOccZb2HrjPOfBX4b3uhQ3vinxOxufGetHzbuR+WtV42wqe2Md&#10;vb6nmfBqP8bvi3d+LZ903hfw3ObTRo2+5cXGfnm5/u8Ht0XuM17umNg28oMhfwOPyzn8K6ZPljyr&#10;cxS5ndgAD7ew6CnUgGKWuQ3CiiimAUUUUXAKKKKLgFFFFFwCiiii4CEZGKFXb3J+tLRRcBpXJySf&#10;p2o2c5ycf3e1OooTa2CyMfxH4V0vxTamDUrRbtQPl/vp7qRyDXFDRvFHgPDaVMfEukJknTrv/j4j&#10;H+ye5r0lkbzAwPAHShk3ncWZW/vZwfzr1MNj6mGj7P4oPdPX7jwMZlNDFVFVg3CotpRdn6NdTl/C&#10;/wAR9H8SSNarIdP1FeGsbz5JVP0PWupLktgAD2Y4JrB8S+BtG8XKv26zSSVOVuITtmjPqGHX8c1y&#10;39neMvAwJsZv+Eq0tTzBN8tyi+x4z9a6Vh8HilfDS5H2l+j/AEZyxxuPwOmKp+0h/NHdLzj/AJHp&#10;G/nGDn6dKXOOpFcX4d+Jmla5cfZDK2m33Q2moAxyZ9ieCK7FmAwCrAnuRxj29frXnYjDVMLJKsrX&#10;PZwuNoYyPNh6il6b/NdB4IPSlpFAGccilrkldM9BBRRRSuAUUUUXAKKKKLgFFFFFwCiiii4BRRRR&#10;cAoooouAUUUUXAQ5yMVjeLtCXxPoF9pjY3TxFY3/ALknVT+Y/Q1sEYbPtimR5UMT1BBxjqP85/Ot&#10;6NR0ZKUXZ3ucmIorEU50pbSVvvOR+FviCTXPCdv9p+W7sm+x3CH7ysnHOfbFdjvGB65xXnBX/hC/&#10;ikUb/kGeIUJBBwFuV7emWyo/GvRItjYG8MV+8TwBxXo5hRiq6qQ+GfvffuvkeRk9aTofV6j96k3F&#10;+aWz+aOJ+NFk9z4Eup4uZrOWK5T2KtjP/j1dXp+oJqemW16DtikRZcnjqM5/Wqfi+2ivfDGowSMU&#10;FzA8KkjPLKQDj2Nc/wCC7GTU/DNhDJerLYWqCEGLgTFOPX6V1U6ar5fGU3bkk/udv8jilN0M2kqS&#10;5nUivk4u35M7S1uYr1S8TiRQduR0ptrp1vZySPHGA8h3Fj1qW3gjtohHFGI0HQL0qWvC9pySl7J2&#10;TPp40lKMXUSbQxY9nRmP1NOAxnkmlorI6BAMUtFFFwCiiii4BRRRRcAoooouAUUUUXAQnt3ppk2s&#10;FIOT3A4obJOAMnHXpj8aRAo/jDEdyc//AKq1gufSKuzJzUb3AM+SCBu7HtTskkLwG9euf8PrXGa/&#10;8U9H0aU2kLNq2pltqWdipdifQnp+WfpWSdJ8YeOgf7VuP+EZ0puDaWh3zyDr8x6qecdB06V61PLq&#10;jj7Ss1CPn19FueDVzinz+xwydWfaO3zeyNrxJ8TNK8Pym0DNqeqMdqWVh8759z2rE/4RrxR46Ode&#10;uToekt10+1b97IvX525+mBjpXWeG/CGj+Eoimm2axyYy8jYeZz6kn+lbQ2nkcnH3W6ireMoYVOOD&#10;jr/NL9OxzrLsTj/ezGdl/LHRfN7v8jN8PeG9N8N2f2fTbRbSLpwMM3uT1NajKpwWUseuAOMDrnHS&#10;lXJAGMsegrC8U+Kf7EigtrOH7drF2SLSzUkFsdXf0Repz/WvIlOdefPUd33PoqVKlQpqFKKiuyGe&#10;KfEsmjyQ6dp0S32t3fFvbZ4Ve8r/AN1E6+rHgYxU3hbwwvh6CaWaZr3Vroh7u9lX55G7YB6KOw96&#10;8n0PXvHsHjvxdo/hzwlo/ifUdMNqNS1rU9dazaeSaAShI41t5MRrnA+bnnjueo/tr42Esf8AhW/h&#10;cc/9DdISfr/oVb+xlb3Re0inqz0rrThXmX9tfGzOP+Fb+Fvx8Wyf/IVbPwl8eX/xC8NXl7qukxaL&#10;qVlqd5pdzZwXJuEWS3naJishRNwyp7VhKhKCuzWNSMnaJ2tFIKWsLmoUUUUXAKKKKLgFFFFFwCii&#10;ii4BRRRRcAoooouAUUUUXAKKKKLgFFFFFwCiiii4BRRRRcAoooouB5d+3D/yblrX/YS0n/05W1en&#10;+leYftw/8m5a1/2EtJ/9OVtXp/pXqY7ocOF2Y6iiivMO1bBRRRRYYUUUUWAKKKKLAFFFFFgCiiii&#10;wBRRRRYAoooosAUUUUWAKKKKLAFFFFFgCiiiiwBRRRRYAoooosAUUUUWAKKKKLAFFFFFgCiiiiwB&#10;RRRRYAoooosA1mx14Hc+leVftB+Lb7S/Ddl4a0U7vEPief8As60C8FVbAd/UAA4z/te1erZwem4c&#10;Db3PoK8O8BE/FP44+IfF7sJtH8PBtG0tyPlaU5Esi+3J5HZl7jNb00l78tkZTd9D1LwJ4Os/AfhL&#10;TdBslHkWcQQv3kfq7n3Zsn6Yrf8Aqcn1oByP0/HvS1k23uaJWVgooopDCiiilYAoooosAUUUUWAK&#10;KKKLAFFFFFgCiiiiwBRRRRYBCuTnJ+lIVyep+lOoqk7BYbtAGB8v04pRx3P17j8aWii5PKrWMPxH&#10;4O0nxWuzUrCK5AHEmCJF/wB1hXJDwd4p8H/N4a1j+07QHI07UjuJ9g3GDjFejsoY8nOOi5pi7yed&#10;oH05r08Nj61FezfvR7M8TFZThsQ+eK5Jd1o/w3OEsPixbWFx9k8TafdeHrot9+ZC0JPoHFdrZajB&#10;qcIls54biI/xRuGH6Ul5p8GoQtBcQxXNu33o5huB/OuLvvhJYQTNceH7+60C76gWzboifdT/AI1r&#10;y4DEaSvTl98f80cV81wa9xqtH7p/5M74NnoQR7HNG9em4Z9M15z/AGv458KENqGnReI7NePOsm8u&#10;X8VOQT+HetLR/iv4c1Sf7PcXB0q9HWC/jMRB9Mnis55bWS5oLnXeLTXztqjelneGlJU67dKfaSt+&#10;Oz+87NpAhwevtSh93Yj61FFNHcKHQiVGGVeMbgRUq/MB/hXmTpyhpKLT/A9yE1LWOqfW+g6ikCle&#10;pzS1NrG6CiiilYAoooosAUUUUWAKKKKLAFFFFFgGsu7HOMc8UucdDzQck4HHH501Btyx6dx3FUlJ&#10;7IiXL1Zxfxd01L3wLqNy28T6aP7QhMUZeTdH8xVFHJLAFR6ZzXyf4T/bj1pPH80/iC2VvDF0BE1t&#10;CMyW+D80q+pBOWHpjGK+z9QtL2/uHXz/ACbROdsZIZvxr4l/ao/Z6k8O+I5Nc8OWeLa/UzNZwj+J&#10;R83l+/cj3yc5rsrU69ShGjSnzcvvKK3815+h9BwnVyClj60M5p8qr8sFO+id9L9uyl8j7e0fWLHx&#10;DpdnqFjcRXVndxLKkwYFCpGc55AIGM+nNfFHj79qDUvh59r8KeD5YVltdTd5NRKCRGUEYjUE/dyG&#10;3H3GMV4v4W+N3jDwV4M1LwrpWrPbabfHBXJLQH+LyznjPQ9R1xiuu/Zs+AH/AAuLxMZtVd7Xw7Z4&#10;nuAc+ZdDOdi9eCTknvmvKWOrVaU6FGNr2f3bn6XT4EyvIMVLOM9qqVGnzKC/nv0a6vsvmfcXwM+K&#10;kfxe8A2murYzWExcwzRyLhDIACzRn+JDu4P1HavQs5qlo2k2Wh6Zb2Gn20VpaWyCKOGEAKgHbAq9&#10;WiUkkpbn5DiatGtXnUoQ5INuybvZdNQoooqzlCiiiiwBRRRRYBM84o5z2oxzmkJJB28mh2juiJN9&#10;ALheCQD7mgE9Tgj2qCd0t4mkuZI4kH8bnao9smuR1b4uaBpkot7aWbVbr7vkWMRkJb0z0/LJrso4&#10;OrXf7qEn59PnfY87EZhhsLrUqpf106naF8DJ+QercCq19qltpVs1xe3UFrAoyZJX2gD8etcEL/x7&#10;4n3Czsrfw1asf+Pi7Iknx/u9voRmrOn/AAm01rhbrXL258QXgOf9Nc+WD/spXoLA0qK5sTUS8o6t&#10;/PZHk/2risSrYGi2v5paL7t2R3XxWXVLj7P4Y0y61+5BxvUGK3HuWPWoB4G8R+LZM+J9YNpaNydP&#10;0z5Vx/dZ+c16BaWNvp0Xk28a26H+GNQo/KpgGH3duPapePjSjy4Kny+ctX9/Qccrq4pc2YVnLyj7&#10;sf8Ag/MyvDfhPTPC8JTT7GG1ONu9Rl2Hux5NbAQDpwOmBxQrFhyMGnV5VScqkuabbfm7n0GHw9LD&#10;01ToxSXkMZVDZChTjGRRgD5uB745px4ySQFA5JrE8T+J4/DlrGFga81G4Pl2dlF/rLiTsAOy+rdF&#10;H1qUnNm0kuozxT4mj8PwwwRxG+1a6bZaWCH5pX9T/dVepY8VH4V8MPoz3GoahML7XrvBubsjhcch&#10;EHZRn8evTADfC3heSwlm1XVJkvNcvB++mX7kK9oo/RVOec8kntgDoj6Dpzx6VpKS0SJjG+pwfwfH&#10;/F5vjH2/0rS+nH/Liv8AjXsoTAxkn3zXjXwfOPjP8Yx/09aX/wCkKV7Lk+le5R0po8uolzsayDPf&#10;t3rwv4A/8gbxn/2Omvc46/8AEwmr3Ric/wBK8M+AP/IG8Z4/6HTX/wD04TVz43Slc1w3xM9OAxS0&#10;UV4rR6gUUUUrAFFFFFgCiiiiwBRRRRYAoooosAUUUUWAKKKKLAFFFFFgCiiiiwBRRRRYAoooosAU&#10;UUUWA8u/bh/5Ny1r/sJaT/6cravT/SvMP24f+Tcta/7CWk/+nK2r0/0r08d0OHC7MdRRRXmnatgo&#10;oooGFFFFABRRRQAUUUUAFFFFABRRRQAUUUUAFFFFABRRRQAUUUUAFFFFABRRRQAUUUUAFFFFABRR&#10;RQAUUUUAFFFFABRRRQAUho70MQoyTgYJzjPI5x+WaXWwm7Hnnx28cP4F+HV/cWuW1a9ZbCwRfvGa&#10;TIDD6AE/XFanwn8Cx/Dv4f6RoeA1xBFuuW6lpm5kye/IA+iivPtQY/FL9oeKzwZNB8ERCeYHlHvX&#10;xtB7Ep8vHrG3rXt+dpxjAHAHtXRU9yCgYxXNJsXHX3paKKw3NwooooAKKKKACiiigAooooAKKKKA&#10;CiiigAooooAKKKKACiiigAooooATHOe9Js5zk/TNOop3FZLUTaP/AK1AUDt+XFLRSHYTHOeh9hWZ&#10;q/hjSteiMeo2EF6h/wCeqAn8+v61qUVpCpOk+am7Py0MatClWjyVYprzVzz2b4Rx6a7S+G9Z1DQ5&#10;PveVG5liz/uE8fnTFvviFoEeZrOw8SW6HlrdvJmx79s/gevWvQ2GQQcH6jNN2lgMucjgEHJr1IZn&#10;Va5a0VNf3l+TWx4E8loQd8LKVJ/3W7fNHBQfGXTLdxFrNhqOhynqbqAsg/4EO1dXpfirSNbjU2Gp&#10;WtyT0CSgt/3z1FXpYI50MU0f2hD1Eqh/51zGqfCvwtq7s8mlJbyn/lrasYmB/A1V8urbRlD53X46&#10;kqGb4dX9pGovTlf4aHVlnQAMACe54GKAX64G31rz8/DHVdJO7Q/Fmo2I7R3GJ0/LApBL8RNHycaT&#10;rqDurGKRvwyAPypfUKFT+DXi/J+6/ncf9rYiiv8AasPKPmveX4bHomfcYpC4Hv8ASvPo/iZqtgdu&#10;q+DdSh7lrL9+B74wB+tT2Xxo8L3M/kyzz2c3Ty7iBg2fQ4BA/OoeV4qKvGHMu6d/yNaWe4Go7Sny&#10;vzTX6HchyWxtOPXFOJx3GfesV/F+mRwLN9qVkYZHGD+taVtcxXsUc0Tq6OCRhlwPrzXJLCVqcbuD&#10;t3aPRjjsNOXLGor9rk+TnBx9e1KcgZOCPasWSPWLl8NNDbIenlDJx6805NBfeks+o3ExU9OFH6Zq&#10;/q9Nb1Vfsk2yFi6k2uSm7d3ZI1Wk2feBUAcswwBVOXXtPhYh7yEEejZqG4120ikFqMzSSHaUQ549&#10;TU0uj2TxbPs8QB6kKM/nShCFPWsnb0KnVq1NKDTZmX/icTTrbWCeYznaJnyFHvitOztn0u3meaZr&#10;lzy//wBYVYgt4YY1SONUVegVRUgXB+8+PTj/ABrSriKdlCgrL8yKOHrNudeV3+RiyeI0YoRaXwUN&#10;ncI/5+o9a+RP2sP2lbTXoz4T8NLv+zy7rrUgfmRxx5cJB/i7nsK+xvEWjQ+ItEvdMuJbm3t7qF4W&#10;ktpdkgDDBKn1HFfGPhn9h3UY/ibcWmt3G7whbYkW8Q/vLtCc+Xg/dJx8x754xXn4ms4KP1aNpd09&#10;V8j9F4Nw+UwxFXHZ1Vv7NXjBx0dtfm77I8J8K/BrxV408G6v4m0nTvtWmaacyKrfvJAeXMY/iCZB&#10;J754B5rrf2cPjm/we8UBdSWW50G7Q284RvmgG4YdR36cjsPyr7R1bS7T4TeIbHVNLtktPDdyqWl7&#10;aQgbYNowkgAPHH8j614L+01+zWt/410m+8FW8a3muu7S2WUSHeOWkQjpwwJx1I96dbK62DhCvhbv&#10;ni7q/b4j6bBeIWWcTVsRlPEVKNOCn7j/AJb/AAO/d7376H1voHi/R9fs7afTbr7Va3KiSCZF+V1P&#10;Oc9+cj8K15JhAC0hVUHG48CvP/gZ8KYvg/4EttEF2+oXG4zzTyEkCRgAQnHyqNo49c+tdvePatCy&#10;3jqIzyfMcBf51vGn7Vq8GvJan5NjPZ4StUhTqqUE3yyel13sWkmSUnZIjjttOae2V6jH1riNS1jw&#10;dYktJq1nAR12XHI/AGseH4o+GNPus2Wo3+qnoIbeB3yfqQK9NZZKcb01L5qx83LOqNF2q1I28nr9&#10;2p6cGLKduM0ilxndtHoegrh7Lx/qetXPlWnhbU7aA8/aLlAg/LNVdduvGhbFpcQWEJP+tFoZHA+p&#10;Yj9KVPKq0nyyaXq1+gp57QcHOgpT9Iv82eh7iBkg4HUkYrJ1bxfouhruvtTtbVep8yUbvwArh9O8&#10;CS+JGf8AtXxdqV+4GXt7Zzbrj3GMetdBonwu8M6XIJINKgnm/wCek5MrE+vzEitJ4PCYe8atS77L&#10;/NkxxuZ4pc+HoxjHvKV/wRnz/GGwvXMOg6Xqeuz9jBblU/765/lUQn+IPiHcscen+Gbc9GlYTz/l&#10;0H5A13sFtFAhSGIQx9NiKFH5dKkCBeh59zWKx2HpX+p0F6yd7fki3l2Krv8A2vEO3aGi+fU4G3+E&#10;Vrfus/iHVNR16fulxKUh/BR2698e1dlpOgabocWzT7GCzXGP3SYJ+p6mrqq2DuxnP8NOAxXJWx2I&#10;rq06ja+5fcj0MLleDwvvU6av33f3sTYMAenegxqeoyfU806iuC13c9WyGLGFHJLf73NO2jtx9KWi&#10;m9R2Gj5eOv1pc8/Tk84xSE4PQH15xisrxN4ktvDOn/aLkNM7sI4bWIbpLiU/dRV6nPc9BVJXJbSQ&#10;zxN4mt/DVksrxNdXUriK2s4eZbmQ/dVR6ep7VS8MeGJ7a7l1nWJFutdnG1ihylqn/PKP0A5yc8nP&#10;bFN8NeG7o3p1zXWWXWpVKpEpylnGf+Wae/XLV1AG0YzwKtysrIlJsCPwHoKQrnOCAcHr3PYUoOaC&#10;u7OehGCPWsUadLHlN14B+ImjfEDxV4h8HeKvD2nWfiBraSa01jRJbuSJ4YRFw6XMXUDpg/WrYs/j&#10;qP8AmdvBB/7la5/+T69LIySTzk55owK6o4icVZMwdGLd2eafZfjmpy3jfwP2JH/CLXIwM8n/AI/6&#10;1PhD4H1LwH4YvbTWNTtdX1O/1W91W4ubG1NvAXuZ3mYIhdyFBc4yxOPXrXbgYIIJBByOf8+tAG0Y&#10;FTOtKorSY404w2QtFFFYGwUUUUAFFFFABRRRQAUUUUAFFFFABRRRQAUUUUAFFFFABRRRQAUUUUAF&#10;FFFABRRRQB5d+3D/AMm5a1/2EtJ/9OVtXp/pXmH7cP8AyblrX/YS0n/05W1en+leljuhw4XZjqKK&#10;K8s7VsFFFFFxhRRRRcAoooouAUUUUXAKKKKLgFFFFFwCiiii4BRRRRcAoooouAUUUUXAKKKKLgFF&#10;FFFwCiiii4BRRRRcAoooouAUUUUXAKKKKLgFFFFFwExzXNfEjxrD8PPBWq6/Ng/Y4S8cZ/5aSHhE&#10;/EnH510ufmxkAZAz9c//AFq8N+KBPxR+L3hrwJHmbSNLH9sayAfl4/1UbfmB/wADPpW1ON/efQzm&#10;+h0v7Pngufwr8PLa61LL63rUh1S/d/vmSTkBvop6erGvTAuO5PuaVenbHsMUtROXNJscI8qEpaKK&#10;i7LCiiii4BRRRRcAoooouAUUUUXAKKKKLgFFFFFwCiiii4BRRRRcAoooouAUUUUXAKKKKLgFFFFF&#10;wCiiii4Cd/am7B64+lONNUbmxTu1ohCgY/iP50u0VFPcQ2sZeWRY1HdjUFhqkeomTyVYKn8bDANa&#10;OnNatGUasG+WLLJPl5zkKRyx4A/Gsy68QWUJEaj7VJz8sQ3H86l1HRo9TuVaaWTyQuPLVsKeetWb&#10;e0t7KPbBGkQHdQM10wdGnFOer/rqck3XnU5YaJdRLGb7TBHLJCYZCPuuMkVSm8O297ctNdSTXBzw&#10;rv8AKPwrUTkHDE89SacPzqIYidJv2L5U+xrUwlKul7ePM13MTU/BmjavGIrqwSWP03MM/ka5yT4J&#10;+FWkL28M9m3Xdb3TZH0BJrtb++h0+HzbiURx9BwSWPoKyhcX+qAi2jNjAw5mlGWI9q9DC1cZZyp1&#10;Go9bvT5Hj4vDZfKfLOkpS7Jfm1sc5/wqdoGAs/FHiGzXsrXO5Py4qqngHxcJJUXxldQQZwrzRB8+&#10;/Wu9062+xQbAZJDnJeTkk+1XAoP8Iz6kVs84rxbTnGVtnZf5HMuH8JON3Bwb3Sk/8zziz8G+NdK3&#10;Cz8V2j5OS01oAWP5GrJ0z4jx8DWdFn/3om/otd8qlM4wM+nFBLH+IVDzatP3pwjL1ii4ZFhqS5aV&#10;Wa9JM8/+zfEpOBceHm92WQf0oMPxL/56+HT+Ev8AhXf7R3IzS4Udx+lQ8xbd/Yw/8B/4Jp/Ysf8A&#10;oIqf+Bf8A4AW/wASW4a58PKDjgLKf1xSNpXxGmbc+s6PH/uQlv5pXoHy/wCyfrR8n+z+Qqv7Smo2&#10;jSh/4Cv8xvJKcrc1eo/+3/8AgHmmpeCfGOvWstnqHiizFtLgMi2Q49McDv8AXpXmt5pet6d4x0nw&#10;7qOqXkUttOILSWFduyJyq70OfX69K+lNqBsjkkYwK8w+OVsYdP0TVLaEHU7bUY1hlxk9GYD81Fe9&#10;kma1qmIVGUY2ldJWSs7b/PqfH8SZDSoYOWNpSk3Czldt3jdafLoaK/COO6Y/bfFWu3gbnBuyqtn2&#10;OcVLD8FPC6ODNa3F7z/y8XLnP5EVs+CvFEHi7QEvEPk3SHy7qBh80UucbSOw/wAa6JDkcjB6YPav&#10;CrY3H06rpVZONvQ+qweV5TXpRr0IKafdt/mzn7L4d+GdPIMOiWYI6FogxH4nJrchs4bZNkMSRKOg&#10;RQMVInf606vKliq9T45t/M92lgMLQ/h0or5IZ5QIwST9acBtGBS0VzNtna0muVrQiEEaOzqArNwS&#10;OCR6VWvrOW4CG2ufsjJyMDg/UVdIzSBApyODXRGpODU9znqUadWLg9PwMVbvVdPH7+1F3GP44Wwx&#10;/A1o6fqEWpQySRo6lDgh12kH096sMTmlHT0+la1K0Ku0bMypUKlN3c7oQMRng4+lCyBwdp596zdQ&#10;tLw3XnWlxhiOYXHymoY9c+yts1GBrQ/89VG5T+VVHDc8OaMk/Jbili4058tSLXZ9DZTdj5sZ9qdU&#10;cEgliV1ZXVuQynPFSVxSTi7NWO6LuriE4oznpgkcnnHFIxA69O/Gf/1VieJvFdv4cghTynvdQuTt&#10;tLCDmS4b6fwqO7HgCnFOQN2JvE/iS28M6es06maWZ/Kt7VOXnlP3VUdTnue1Zvhvw3dNfDXddKza&#10;06lY415js0PWNPU9ct/LFL4b8MXMd+2ua3Mt1rki7U2cxWaHrHF+uW7+1dP0FaSaWiM0mw/WjGaA&#10;c0tYGqVhAMUtFFFwCiiii7AKKKKAsFFFFABRRRRcAoooouAUUUUXAKKKKLgFFFFFwCiiii4BRRRR&#10;cAoooouAUUUUXAKKKKLgFFFFFwCiiii4Hlf7cjMP2cNcCAF/7R0kgHv/AMTK2ru7XxAgkEN9E9nK&#10;P4mHymuF/biGf2c9b/7CWkc/9xK2r0u4jjukMU8Syxnswr3cROlGyqo8iEKklzUpbdCVH8xNyFXH&#10;UFTkYpVJI5qlYaSmnTtJBI6xMMGNjkZ9qW81WDTmQT7kVz97GQK8uUISlak7o7IVZKnzVVZl2g57&#10;YqKGdLlA0Tq6nncvIp4Zh1H5VFSnKm9UdEZKavB3HDOOcfhS0gOaWs7Fq7WoUUUUrAFFFFFgCiii&#10;iwBRRRRYAoooosAUUUUWAKKKKLAFFFFFgCiiiiwBRRRRYAoooosAUUUUWAKKKKLAFFFFFgE5z224&#10;pGJ/hIx+dByx2jknHXgdemffn8vevmT9pf8Aa+/4VZq7eEPB1ra6r4r8tZLu6uyWtdNRsldyqQZJ&#10;CMHywVxkEk5xT0SuzpwmFxGOrrD4ePNN7I+m1LEdv+AnNLnHXAP+favzAb9qj4zy6gbsfEC6UnJW&#10;3TTLNocem1otwHU43E4PWvpH9mr9saXx/rtr4P8AHVtaWHiC6B+warZEpa6gVBLRlGz5UuASFyQ2&#10;MDms4VacnZM+lzThLN8npKti4e7/AHdfvPpvxJrtp4X0DUtZvnCWtjbvcSHOMhecfUnAHua8z/Z0&#10;8P3c2h6p401hMaz4quWvCH42W+f3cQz225791qh8driTxv4j8OfDKwlY/wBpyi91Rh/DZx/MQ3py&#10;p4PfHrWf+2pND4f/AGatSKTy6Xp8N3pdu0lvM8HlW/22BGXehBHyEg45NdnK4w5Fuz4f4nc98JZQ&#10;3rjJZwQOcHJIGAOtP7nggg9D1Hp+mD+NfDWs3nwusNf8Ij4E+JNVvPHra3aotpYapf3cElr5mLr7&#10;SkzsixCPeSSc5AxnpXs2tftLavJrPik+GPDGkanoXhu7msruXUNfWyvLuaEfv1tYDE24IflDSMgY&#10;qQvSodPqjbm1Pf6K8g1b4067rlh4bvPAXhaDWNP1nSU1htZ12+bT7C1icIY42kEUhaVt2SmAVHJ4&#10;68l/w1pezfDjStdsvBf9pa/deLG8HS6PZ6mrxC9Akw0dx5eHiZkT5yowr7tvHK9mx8x9GUV8+6p+&#10;0L40svFlh4LTwf4di8aDShql7Zah4mNvBJumkiSC0f7OzTyN5RJyqqmRljW9qfxy1+7uPCegeHvB&#10;MkvjfXNMbVbjSdbvPsUOlQKVVmuJVjkJzIwRAiksTngUezYc57JRXz/rP7Ut34a8FeJrzU/B0q+L&#10;/DOr2Gkal4dgvlbebuSIQTQzFRuV0lyoZQSylW2ferW0b46eJtL8a3vhvxz4Mg0O5OhT+IbCTRtS&#10;OoLPDAyiaBt0URWUb1A/hYng8cns2HMe1UmTzgZIxwOev8q8L+EH7QHib4oXPh2+HhHTH8La/G8k&#10;Wp6LrYvZNN/dl0S9iMSbGbGwhWba3HNaH7UHizWNE8IeHdF0G9k0bU/FfiCy8PjVYhmWwim3tPKm&#10;ejiONgDjOSKXIPmPYi/OBjjk5649fw98fWn/AOea8Gu/2SdF0BtN1X4f6xqvhDxhZ3MUjaxcX11f&#10;i/UH95FcxSS7Zg6q2emCcjAGDo3fxz8QTfF7xB4P0XwfbXWjeGjZ3Gs69dat5Edva3Efmb1Qxksy&#10;gTfLnGIx8wzwctyebU9oor56i/aa8SxeELD4h3/gKOz+F968TJqX9q7tRitZXCR3klt5QTy23I21&#10;ZWYA5Iq14l/aN1+P4geKvDfhXwnpuvTeF/JF5ZXeti01K+LxLK32O28p/MAVhgsyglWHGMkVNlcy&#10;Pe6bk7uACMjrwOTjr6/4e4rw/wAa/tB61YfEVfBfhjw1pt5rcelQarNbeItaGmPKJmdUt4FEUpkk&#10;zGwZiFVCVBJJ4fdfEiC6+JXgK51Hwtf6ZrF94X1PUlS+vniaxCNbl7aSBcq5YlR5h5GwbR852v2b&#10;E5HtynKjnPvjGffHb1pa+bPDP7UnivUPDfgfxdq3w9t9L8GeJrizsBeJrQnvYJZyI0laEQgGEy4U&#10;Nv3FSpKjOK2vEf7QvilB421fwt4Et/EPhLwfcXFnf30ur/Z7m5mt1zcfZofKZWWP5gS0ilipwKPZ&#10;hzHvBJyAOT6Dr/kdab5nfjjk4ORjsR39+AR71z3w+8VP478CeHfETWwsTq+nWuoC28wSCPzYklCg&#10;nBON2Cdo6nr1r44v9M8HaHrHiV/j5pvjHTPFE2p3Mlr41jkvW06CB3b7MbSW3YrAEQgfOi843Egg&#10;VUKd73E5H3TzjPGPXn6fz/SlFfLOp+KfHfh7xT+zzpOk+I9P8d2l+t2lxrb3xsl1cpaPl5EjSbO2&#10;NVYEMxdxg7Miur+JH7QHjTwPZ+Jtdi8BWKeFfD8sqtLreu/Y7/U4ohl5LWDyXUj+6WkG89lzxPsx&#10;KR70zFfp6npn3/DJ79DSjPcbT6da+dLf4j+K9a/aisYLO1t5vBtz4IXU44m1N1by5JlbzxEItvnb&#10;h5W0P935t38NQfDf433Vz4C+Gnh74feDkvtc1rRG1ZNP1LWJBbabZI4j3zXTRPI5LkIuEJbk4Apu&#10;noPmPpOkJxXz/q/7U154d8H67caj4Mm/4S/QNcsNE1Hw9bXqvuN28YhmhlKjerpKGUFVOQVbb96u&#10;m8DfF7xPffE1vA/jLwjaeH9Un0l9ZsZtM1Q30EsSyLG8bs0UZV1Z0ycFTngnrUclhqR60DmlpB/k&#10;9M0tTYsaXAcL3NKcgZ4xTWK7wMfMRwfSsm61vy52t7JGu7o/Lx91frW9KhKt6L+tTmq1o0tW7fr6&#10;GoZCADwATtBPGT6VHfC6W3Zbbas3cv0FUbPRJJbhbi/nM0ynIRThV/CtVlDFj3PfNVOMKck4O7X3&#10;GdOc68Xzx5U/vMmDw+plEt5IbyT0Y/KPwrXVQibAoVemFHFIBtB703LE8DPsDU1MROo+V/cVSw9O&#10;lql8xxTJzk/SgjnG3d7DvVK91S2sB++mO84AROTVpmDwMMsu9MKe4PrSdJxadRWT6saqwnzKD5mu&#10;hDdX8GnoWmdIh/cHLZ+lV7DU7nULpdloY7Q5BkkOCT7U2y0W2tm8yRWuJ+7ynNaOWc4I47cdK6J1&#10;MPTTjD3n3MYQxFRpy91dhrwJcbTKisVPAPIzUpGTmgDFLXE22rM7lFb2EAxmjHuaWiktCrDdvuaX&#10;bS0UeYCbR6Zo2j0FLRQLlQm0ego2j0FLRSsHKhhUKwYfTFcD8ayU8K2sg4Md/C4Pocnmu/bt9a4D&#10;44LnwNIf7tzC3/j1etleuMp+VzwM80y+tJdv1RW8W6fP8P8AxH/wlmlxF9PuG2ataRD+HPEgH4/p&#10;+I7vS9St9TsYLy0mWa2uFEkbqchganuYo7q2eOVFeKRSrIwyHBHII79f1rzCzlk+E/iBbS4Z28K6&#10;lJiCduRayE9GPYHj867ZWzKEqb/iQ2/vLqvVdO6PLTeSVI1V/u9S3N/ck9n/AIX17HqwwRkdDzzS&#10;02MgrkYIPII6Eeop1fOtNOzPs07q4UUUUrDEIz3ox70E457VX1DU7TSYPPvbmG0h/v3Eqxr+bYFL&#10;fSwrosYoxXKt8U/CiuyjXbNsHB2uWA/EAigfFLwq3/MctB9S3+FacrtZhdHU7RnJGTTXgSUEOA49&#10;D0rl2+KfhVeBrdtI392MMzH8AM0n/CzdJm4tLbVNQbstrps7Z/EoB+tVGM4/CJ8r3OqVPLQrGAMD&#10;5c8AGsdfED2cvlajCIG7PGcqQTge4rLbxJ4i1M7dN8LvbZ6TavcLCB/wBN7H9KYPDGs69Kp17XJG&#10;t1bcbDSAYIs+jPkuR+I+ldVHkhpWje5y1YVJWdF2t0J9X8Zubx9M0G3Gs6uACwRsW9uOzzP2A7AZ&#10;J9B1qz4Z8JrpE82pXs51LXLkfv8AUHXbkdlRf4FHPHfvngC7YaHFptzut5GiiA5ixkZ9d3XPTnOf&#10;er8tzFC6LI4RpDhQxxmpqRUZqNLVBTlJxbraMlXGMLgKOgHQfSjGabGpVT2OacDmuKzW+51q1vdA&#10;DFLRRTGFFFFKwBRRRRYAoooosAUUUUWAKKKKLAFFFFFgCiiiiwBRRRRYAoooosAUUUUWAKKKKLAF&#10;FFFFgCiiiiwBRRRRYAoooosAUUUUWA8t/bhH/GOWtf8AYS0n/wBOVtXqHpwK8w/bh/5Ny1r/ALCW&#10;k/8Apytq9P8ASvUxulrHDhuoMu4dSPpSPGsiBXAde4YZzT6K8yMnB3idcoRqR5ZK6Mabw9HHIZLG&#10;VrKYDI2n5T+FX7M3KwKt0ySTZxuQYGKsEfMD1HpSn5jkcVvPESqQtPWxhTw8KVTmhouxEt1FJM8M&#10;cqNIpwVPFOBYH5iPwU1Rv9Cs79y7IYpf+ekZIOarJDq+m7fJlF/DnG1+GAroWHp1Y80JWa6GDr1a&#10;UlGcbrubPJPGMU6mREBQWG0kbmUc7fxpok3oGU5U/wAQ5Fcck+iv3OxTStdki570tNRtwzx+FOrI&#10;2Ciiii4goooouAUUUUXAKKKKLgFFFFFwCiiii4BRRRRcAoooouAUUUUXAKKKKLgFFFFFwCiiii4D&#10;WXdwBkng/T/9eD+Ffjrda3ceKtW1jX71ma+1i/uL25durM0rcH2AAUD0Ar9h3YrJnHy7Dn3r8xf2&#10;mvg7ffBH4l6rLLAyeENcvZLzStRC/uEaRi72ztwEZSSV/vBgACQScMTGUqfuH6Z4e47C4LOrYl2c&#10;1aL7M8wPPYHPXcAR+Xb8MVT1PUJ9HthqVrOYNQ05hfWs5c5jkiO9SPQZUfnxirmcgdCTwMHPPbpn&#10;+ftjiul+DnwyuPj78RbLwlZOTpETi51y9jPy29tGwLx5H8ch2oAf72cYFeRhKdT2ikla25/QPEOZ&#10;YXAZRXqV5RacZWV73b0X4n3f+zhdL4x1PxJ491KWH+29ZkCW9nvBkt7RNvlnnkA4B6c7Bz1z1f7R&#10;Xw71L4pfDK40DR5LOO7lv7CcPdyGOMxw3UUzjdgn7sbY9TXV3Hw+8P3tlbW0umxxx2oEdtLApjlh&#10;VRtXa64YEY9ao/2T4n8NkHS9RXXbXP8Ax66oxWcgekwHJ7fOCff0+qnLmnzJn8VQ92Pc6pbaKEMF&#10;iVMplwigZ4HYYz6/gK+WtV/Zu13w5rfjGLRPAfw98Y2niDVLjVbDXPEkapdabLO291kQwP8AaVV2&#10;cqC6n5sHOMn6AtPiHp8VxHaazFP4evmOFj1EYRz6LL91vzB46V1KcoGVtwPpjn9cGs4yauaWiz5q&#10;8Yfs/wCuf8JT4YvG8OeFfiNoemeHo9ITSNYm/s2zsrpXLS3cNukEkRVwwVl2hlEY2nDYFbwj+zd4&#10;u0TQNHsb06Aktp8Sh4teHTi0VpHZtER5cSMnylScBQMYwc/MQPqBc4OCyt7k5B/Hp/Lk+tO6HjKj&#10;0Ukf/qqfati5Dwj46fDTxH438Tb28I+EfiN4YlsVhh0vxHMLO50y4BO+aK4EErlHXaG6EbAQTnjB&#10;8KfAnx18J4PA2vaFc6b4t8QaTo9xoWradqV5NbRXVrLcm4RLe4KSMpib5ELodyKM7TzX0ntG0rli&#10;p6gsef8APr1pSASxOSWznk8/54qlVYch806t8APGPirw14r1PVbvR18XeJvEOj6nLaWkzNZWNtYz&#10;QssKuUBdwscpZtoG44AxnPonjL4ba5r3xm0TxZpd5b2FtZeHdR0pZmDSywXU8kDxSLHtIdQYWJyR&#10;15Br1IjPUsTjGdxBoKhs5GQeoPf6/wAqXtGHKfLnhD9n/wAVt8SfB3iK+8L+EfBmpaNcibVfEnha&#10;7kE2vr5boY3t0gRVVnZGbzCxzwMACvY/jT8MG+K/ghNMstQ/sbWrC7g1bR9SWPeLK9hcNC5UZJUn&#10;cpH90mu/2+pLE9S3JPpn9PyFBQEAN83sTx+VS5X2HY+e9f8ADfx0+KFlbeGtf/4RzwPpDSRtq2v+&#10;HtTuXvJ4UdWdLYGNPK3bcEs74HHc57Pw58Lbu1+JPxU1nVGhk0TxXFp1vF5creaqRWrQzF8rhc7u&#10;NrEnHYYr1LaNwPGRjGAB/L+XSk28g5OQDg9/rnr+vej2muiFys+Y/wDhTXxV1b4UWPwd1FdATwtB&#10;Fb6dc+K4byVryfT42UqotTEAspRFQnzCvJIUZ4l+NHwN8UePtY122l8HeDPFumXqImia5qk/2DUP&#10;Dw8tVKFo4WeZVYb1KyI45BJ6n6WdA2ARkc9Rn/PWjBLEnJY5GcnOCeQPToPyp+1YcjPm3x58FvFW&#10;q2Wi6Xqfh7wp8WdEttDtdO2+JpRZ3lrdRKElu0mWGSRo5AA7Dgg4IzVzwR+z74p8L3Pw7N3q0Gq/&#10;2B4W1TR7u4eWRmkmuXiaIJkEtGixlMvg4Ck9SD9DEFicljk5+8eucjmjbn72W9c/xdOvr0o9qw5D&#10;wP8A4Uh4kj/Z8+F3g3z7I6z4XvtFuryQSu0LCznjeTy3KfM21TtBAzjBJJBry/xh4n1D4e+FPjRo&#10;3hTxR4Rk8OG91Ga4n1q+nttT0i6nj3XEKW7R/vwXctG29Qd4B3YxX2YIwck8ucZY9TjoT9P6Vg6l&#10;8O/Cus67Brd/4a0i+1qAARalc2EUtxGB02yMpYY46HsKr2vkHIZHwU0250j4M+A9PvYJbW5t9CsI&#10;JYH3RsrrboGXOBgg59vQ15ho2g/HT4a6ZfeGtLHhnx3oxmlGn654k1K4gu7eKRy2y8QRv5oUkgYY&#10;bl2g4xk/QuwZPHX7w/vfX19eaXHIPQjoQcEfiOaj2muiDkZ806d+zz4p+GPhv4OR+GJdP12+8E3l&#10;9LfQ3cz2kcou1kDmLarACMykqrDoo5Fct4o/Zh8WazafEDSn8L+C9Z1nxDPfm08d61dyXF7Dbz7z&#10;FEIDAdjxoQFKSbRgHGc19etGNwIzwMDnOPoe3fp60AEZwWBIxncc/ge34U/asOQ8G0/4X+M9C+JH&#10;g3XLS20m+sF8HJ4Z1iOS+ZJIHQ+YJI12MsoLcYyCMD0FYPgn4G+OvhNpvw91zQYtI1vxHovhxvDm&#10;saTeXklvDewtMJlaG4ETFZA2cbkIIJGQQDX0uQWGDkr2B5A/A0Y5ycnknr1/z/QUe1Ych816n+z/&#10;AOLvE2j67q+rXOjx+KPEPinRtXubWynY2dlZ2Mse2GNyuXkVEYk7Ry2OnX0/UPAWpXf7Qei+NQ1s&#10;NJs/Dd5pM0W8iYTTXFvKuFxyuIj1754zyfRsZByWORtPzHpjH4fhQ3J6t7gE8+hJ74xScnIOWwpY&#10;LkHHfjPfNV7/AFCHToRJM4UEcDqT9KbqE00du7W8H2iY4AHTHbmqVlo4SQXN6ftNyf4f4U9sV00q&#10;UWueo9DkrVp83s6K978C7p1yb+AXDQNCTwobqR61MlvHEzGNFjLHLFRyacM5VUxwOlKDk4BBYfwj&#10;rXO3z3cE0joSskpu7GncvTG2lLBVJIIUdWPA/OqGozXyyRiztzKz8Fmbaq/UVUGhy3pB1G9aXB5h&#10;iOFrohh4ygp1JWRzVcROM+SnFyf3JGvDcRzqzRyLIoPVTn8KoXtpqF9cvGLhbe0zgeWMOfxq7a2i&#10;WkeyNFjUHhU/rUuzn7xqFVhSb5Ffsaul7aK53bvbYpWOi2lkSyRh5T1kfk/rV8qD1GTQBilrCpUl&#10;UleTubU6dOnG0FZCBQO1LRRU8zNOVCAY9/rS0UVBYUUUU7iCiiii4BRRRRcAoooouAjdM+nNcF8b&#10;efh/cH1mh/8AQx/jXet90/SuB+Nhx8P5x6zwj/x7/wCtXrZV/vkPkeBnn/Iuren+R3MA3RJn+4D9&#10;DgGqet6RY67p1xp+owrNaTrtkDdR6EfQ81dhGxVHYKB+lOaNXZW7r0Irk53Cv7RacrPQUIVKMadV&#10;XjKK/I858K61eeBNYh8K67K0trISNM1GQ/LKvZCegIx+tejMzbsrgr3BHNY/inwzYeKNHm0++Tcj&#10;Dckg+9G/8LKfXNcp4R8U3/h7VY/DHiWT/SgNtlqDnEd0nYZ7MMGvWqQjmNN4mivfXxR6v+8u/mjw&#10;KNaplFRYas70m7Qk+n92X6P5HogOcYp1MDYB46k4J4Bx1rL1vxZpPhwL/aN/FbM/KRscySf7qDJP&#10;pgV4Si76n1iYeKNfTwxos+ovG0zRALFAn3pZGO1FX3LED/gWexrH0LwJC7rqXiFItX1iQZbz13ww&#10;eixqeABycnJ5PPSobEXPjfXrXU7m0uLHQtOJltIrlNj3E3IEhU84UH5QQDktnPGO0ChRgYIHQjof&#10;T/D8Kpvl2JWrGJbxxqFVAqjoB0H0Hb6CgwRnqin6qDT6Ws3NvUuyGLEqdFA+gx/KnYz1yfxpaKm7&#10;CyG7BxwMZzgAAUpUHOcn2yaWikFkNbP3ecVWvtOg1CNY5494XlWzyp9RVqj1I4PrW1Obpy5kzOpB&#10;VI8jWhgh73QnUybr2yHG8ffUe/8A+qteC4W5hSaEho355HIqbG4fNzxg57ioUcxjYsfyqDgAY/Cu&#10;ipVjWhtZ9zCjRnSk+WV49u3oT7qM1nadrEV6WjdfIuF+9G/B+oq+OxwR9a56lOVN26GtKtCsrwY4&#10;UtFFZbG4UUUUXAKKKKLgFFFFFwCiiii4BRRRRcAoooouAUUUUXAKKKKLgFFFFFwCiiii4BRRRRcA&#10;oooouAUUUUXAKKKKLgFFFFFwPLv24f8Ak3LWv+wlpP8A6cravT/SvMP24f8Ak3LWv+wlpP8A6cra&#10;vT/SvUx3Q4cLsx1FFFeYdq2Ck6UtFPdWHZCBQDnFIVznk06igBjIpXaw3KRggnqKyG8PLA5ksLp7&#10;J+u3duX8q2SAaQLjoSK3p15UPhej3OWtQpV/jWqMy2n1SGZY7qBJo2OBMhx+YrTldYgSXXA6nt+d&#10;DICc9KiurWK9gaCdBJGe3TH5UVJxqyT5bIVOnKlB2k5PzJuvKkMvqOaOe9YzaBLbNv0+9lt2/uPy&#10;v51a06TUGlaO6jhIAz5sbdT71vPD07c0JGVOvUb5ZxsXju3cYxTqgnvIbbZ5sqR7jgbjTly+GVg4&#10;PcHiuJRctUjs5lezdiQUtIrBh1B+lLUmiCiiiiwBRRRRYAoooosAUUUUWAKKKKLAFFFFFgCiiiiw&#10;BRRRRYAoooosA1l3D0PqOtUdY0PT/EGlzabqljbalp06GOe2vYVmjkXurKwIIP0q/wB6hvLuGxtZ&#10;bi4lWC3hUySSSHCqo5JJ7AY59ue1Wr7InSOq9T5l+LP7OPwO+G3hy58Qy+BbeS/ZhFZ2Md1cCGac&#10;52ILcSbCO+0LjC9M4z6P+zp8Grf4TeAlt3s4LHVdQb7TdxWqBFgJziFQOAFyeOmSawPAtvN8dPiM&#10;/ju+ikfwro0jRaBbSjb58qnm4we4PT02juM17wowNoIKjoV6H6Vs2qcbR0Y5TqVpKVSTdtrt6DY1&#10;2RquSSBjcTyadjryeRjqaAMUtc6GkkQ3VpBfW7wXMEVxbuMPDMgdGHupGD+NcpJ4AfSHMvhjUZdE&#10;Y8m0cedZt7eWfuf8AwK7GkwAcgDd645qoya0exDirnHr41vNAIi8T6XJp8XRdStM3FqfdsfNGP8A&#10;e49/TqbO/t9TtI7mznjureUbo5oGEisPYjj9amdVcFWAZT2YZH61yl98PoYruS+0C7l0DUHO5jbY&#10;MEh/6aRH5SPcYPvwKv3ZaIWsdTrFJI5GDR3rjY/Gd74ckSDxRZR2sTnamq2QL2rH/bXGY/1HPWuv&#10;gnjuoUmhkWWGQZSRCGDD1BBx+RqJJrYpSTH4ox7mgUtQUJS0UU9gCiiijYAooooAKKKKACiiigAo&#10;oooAKKKQ8c54oAOc+1LTDkjg5+gqKS7ityPNlVPZjg01GT2WhEpRjo3qS7yGwRxjJPQAfWsiXWJr&#10;68Ftp2Cqn95OwyPoBUms2t3fYijYC2xmQK2GY+gP5VUsrTUXgSKNodNiH935mNetRo0OTmlNfM8b&#10;EV66nZQfLfdf1sbpOUWNmwzcZPBJ9hUF3LLaWzPFEbmXP+rJwarWehQW04nkMtxOvR5Wz+IxitHG&#10;4EEnnrmvPmqcJpwd/wAj0acak6bVRcpjNb6vqJxJMllD3jj+9+dXdP0mDT3LIWlkIwXdiTV3GCcU&#10;iqc81pWxU5PlirLyJpYaMdZPmfdjgAPcehpAuFABxj0p1FcjSludiQxY9p+8x+ppx5paKdx2EVdo&#10;6k/WlooqbDCiiiiwgoooosAUUUUWAKKKKLAFFFFFgCiiiiwCEZGK8++NnzeCkjP/AC0vYUH5n/Cv&#10;Qc815/8AGVfM0TR4P+eurW6D3znNevlavjIW/rRnz2fvly2s/Jfmj0ADjH50BcdzQDnJPXNLXmVN&#10;ZtnvU0lBJdiNk3HBJ9Qe4PtWJ4r8Kad4s05rG+XBHzRTA4eJ+zA1uEkP7YpHiWQgnqOhFXSqSpVF&#10;Wi7NHPicPSxMHSrq8WeWxeP9R+H9veaT4mVpru3haSwvguUvdgO1fZgeT6iuv8G+E4NEs0ubhEud&#10;cuE8y7vpF3O7nlgCei54AHGPfJND4v2Fvd+Ar/zkUtEYyshGShaRVyPwZqydM8Taj8PtRi0XxRI0&#10;1g7bLLWtpKueySemK9xwhmUHUw2lXdx7+a7+h8zSrVcoqRw+JbdF/DPs+0vLsz0pGBGV4KnAI7fS&#10;nVHGymNWVkYMN2VPB+hp4z3Iz3A7V867v4j6yLUkpR2FooopWNQoooosAUUUUWAQjNAGKWiiwCY5&#10;zk/SjHOeh7H0paKe+gmk9TO1TSItQ2tvEFyvMcw6g+9Jpc94TLBewkSx8+eD8sg9frWiRmmYxuy3&#10;pgV1LEe77Oav28jk+rwjP2kHbv5ioSc+lOzWZcas9hqRiu0EdvIf3cwHAPoa0V+Y5HT0rOdKVNJ7&#10;3NI1Y1G1e1hwz3paKKwsdCCiiiiwBRRRRYAoooosAUUUUWAKKKKLAFFFFFgCiiiiwBRRRRYAoooo&#10;sAUUUUWAKKKKLAFFFFFgCiiiiwDHkCDoT7Cihz83Pyj+8RkfSinzU1pJmbUb6tnmP7cP/JuWtf8A&#10;YS0n/wBOVtXp/pXmH7cP/JuWtf8AYS0n/wBOVtXp/pXpY7ocuF2Y6iiivNO1bBRRRQMKKKKAEIye&#10;pox7mlooATHuaAuKWigY0pk5yR7dqXH5emKWijYVkyG5s4LtNs8SzKOgcdKyz4cihO60nmtXHQK2&#10;R+tbVMK810U8RVpq0Xoc1TDUqrvNalfT47uFGS7mWds5VguDj0qK+1u306ZY5hIoK58wJlRyeP0q&#10;6EHHUYpJNuTlc57EZpKpBy56uzBwnGCjTeqK9vqlteY8m4icn+Hdg1aUlhnsfas+fRrC7GXtVDc/&#10;Mo2n9Ks2FpHY2whiLlE7u2TV1Vh5JOk2RSeIWlVIsZpN4+lZ97NqcNy/2aCGeDsuSH/POKrnxEbc&#10;H7XYTw46so3iqWFqyjzRsQ8ZCMuRpmwGBpeait3S4hWZCQjDIyMH8qcXzwjKSPRs1z+zl1/A61ON&#10;tH94/wCtFMQswO7g+nSlU5J5B+lRtuilr1HUtFFSigooopgFFFFABRRRQAUUUhJAJxnAzgdx3oAR&#10;jgnAzgZ4657DHvXhfxO1q8+L/jP/AIVtoFw0OkWxWXxBqkR+VU6/Z19zjHf0rpPjP8S7zQFsvCvh&#10;dftfjTWj5dnGvS2j/inf+6FGevoT2re+FPw0svhh4Vj023cz30pMt7etzJPMTlmJPv27VvFKMeZm&#10;T952R02jaPaaFpNpp1jAttZ2saxRQoMBVA4//X61dAxQABnAwPSlrG7lqzRKyCiiikMKKKKAEIzT&#10;WjDYzggdiAafRSsMjkiWVWRxvRxtZWOQR6Y9PauQufCd54YmkvfCkiQrnfLpEzFbZ/XZj/VE9AAC&#10;pI6A5J7LHNHcGri7bmcldaGL4e8WWviNZkRJLK+t+LmwusLNA3+17ehGQa2hnHPX+dc/4l8KR6y8&#10;N7aTHT9atBm3volBYdcK69GUnPXp1qPwv4ol1G4m0rU4BY67bDMtuDlJVP8Ay1ib+JeuR1BBqnG+&#10;sRJvZnS0Ug5APY+tLUM0QUUUUgE5o59qQtg9KMk+n40aE3aeofN7UvI600swPTI9QKVW3elVbyYu&#10;Zd0GSemMUM4Xrn8Kzr7W7awlCOJXkIyI41zn8ahXVb68I+zaawU5G6Y45+ldMMNVklK1l3ZyzxdO&#10;LcVq/I1lcOCRwB1zSNKFBJZQB13HFR2fnNbKblUSY/eEfSqd1oNpd3LzT+ZLuOdhb5R+AqFCEZNV&#10;Xp5F885QUqa18xZvEVjb5DTh2H8MQLVejmWSFZl43rlc1FbWUFsP9Hgji7Z281OQvAI/IVVR0Vb2&#10;P47E0lWaftX9xjTWN/dCSS41EW9spyREMHH1rP0rTIry/WWOMtbRH/WXBJMh9q1L+xn1O7EP+qsk&#10;G5tvVz6fyrSihRYkjRfLjT7qjtXo/Wnh6KhGzlJbdDzXhViK3NO6jHr1uPC7mLHp2X0FKUXOQAp9&#10;QKFJOc5696dXi37HuKPV7iUYpaKT1GklsJS0UUDsIBiloooAKKKKACiiigAooooAKKKKACiiigAo&#10;oooAKKKKACiiigBDwc/hXn/xU/0jUvBtr/f1eNyPZcf/ABVd9IcAH3rgfG5+0/EXwNbLg7ZZ52H0&#10;VSP1FexlOmLv2jL77M+bz982CdP+aUV/5Mv0PQB3PqSaWkX7o+lLXkN31Po1sIRmmhcZwT27Z7/r&#10;3/SnHpXmf7TFzNZ/s+fES4t5pLeeLQrtklhco6kRk8MMEdB0NOKvJIT0TZ0HxSVx4B1kjcHSNXHy&#10;5Iw6k8fTFdBqOlWuu6bNa3tst3bTA742U8gnr7GuJH7IPwqubYJL4evJI2XDK2uX+CD2/wBfU/8A&#10;wyJ8Kz10G+65x/buoD/2vXrLDSjszzqlWFWMqc43TMlm1f4RTeXIZdY8IFsFz80tlkgDPqPw7/TP&#10;oel61aazZRXlpOtxbTAFZYxkdOhHY/X8a8R+MXwD8EfDW08I6x4c029sNRHizRIDK2rXkytHJfRI&#10;6sskrKQVJHI7mu01XwVqHhC+m1bweyhWO+40iQ4im/3P7px2ruqU6OL0qPlq9+kvXs/P7z5+LxGW&#10;e9RTqUesftQ/w915Ho+WPONoPQHqKWuZ8H+PLDxarwRl7XVIuJtPuOJIz3A/vD3FdICSx9PQ9R9a&#10;8GtRnh3aorH0+FxVLFwVSjJNMcDmloorn06HWndXCiiigYUUUUAFFFFACEZPU0EZ7nFLRTuBDcW0&#10;d1A8EqB4pBhg3es7TI7zTboWciNPbNnypc8r7H2rWNMGcjOQPaumGJdODg9U/wADknh1OamtGhyZ&#10;x1BFLketZ1zqxsr6OGaPy7eQYWb+FW9DV4Id2e1YzpSpxTWqZtCpGba7ElFFFZ2saoKKKKACiiig&#10;AooooAKKKKACiiigAooooAKKKKACiiigAooooAKKKKAE70tFMGSR3HfJxii1gFZucD72KZ5pVgrK&#10;fUsPu4+vaqmr6vZaFZPeahcJa28Y+aRuv0A6n6dfTNefvfa58V2MNiZdC8Mk4N4w/fXY77V7A9M/&#10;X6V6mHwM6q9pUfLBdf63Z4mNzKnhmqUE51JbRW/q+y9S3r3xSuo7+Sx8N6e2u3MJ/fvbjKIPTPc9&#10;KK7HQfD1j4ZsI7TTIBaQqOSv33Pqx9aK6/rmCofu6dJSS6vdnlRy7MK69rWxDjJ7pbLyRwX7cP8A&#10;yblrX/YS0n/05W1en+leYftw/wDJuWtf9hLSf/TlbV6f6VxY7ofRYXZjqKKK807VsFFFFAwooooA&#10;KKKKACiiigAooooATFLRRQtNgsJijAPaloo2CwmBRt98D0FLRQ9dxJJbDGjDHknHpninY7ZOOmKW&#10;imm1swaT3Q1U2sCCR7dqzLnw5Z3EzSAyQyMclo2xzWrSfjWlKrOi7wdjOpRhVVpq5jf2PewkeRqj&#10;jHaQbuK1oclFDsHkA5/hyaeVyMZIHtTRHjHPFXUqzqNOWpnToQpJqLsZUms3kDkSaZJsB4ZGByKR&#10;fFFscCSKe3YnaPNjPWtUpgjDED0zSlFbqc/XBrojUouNpUtfU53TxCleNTT0ERmPLY24zn2pqXMU&#10;qgxzRsT2B6VJsBBDEsD1z3rLk8OaaxJ+z4Y91Yj+tYUlSbfPoa1JV0l7NJs1FD/xbQevB7UFs9P1&#10;4rJi8OWyOrxy3CbWzt8zg1qSIXicRko5GA+M4pVYwhJKLumVSqVHFupGzQpYrww59qDIAM8/lWSb&#10;LV0xjUY3wOjrg06BNXEyCV7d4yRkjqB371vLDKK5o1Ec6xcnJRdN6mmswYfKQT0weK4z4q/FGy+G&#10;Ogi6kia+1a7byNO02I5lupj0AA5wMgk/lk4B0/G3jnSPh9oE2q6tdpa2wZVjyhZpHzwqqoLE/hj3&#10;xkjg/D/gK71Dx5J491aKfXLyeIHTbe4URLYoc8KhJIPJOTg89Bipw+HdW7vqvuNMRiY0bJplz4N/&#10;DO80E3finxTIL3xlq/z3MpwfsyHBEK9ce+CR6HHJ9SyP72ay7TVLp5VjfTJY0z97eCB/k5q9cP8A&#10;Zo3kVDMR0ROtRVpVIys7FUakJxco30Js+tLz2xWMPETYGdNuye/yVLba291cLELK4hJ/ikT5fzrS&#10;WErKPO7W+RnHHUW+W9n8zUGe9Bz2xVS5u5LW3MrJ5xH8MIyapf8ACRNk/wDEuvPxjxWUMNVrK8Y6&#10;fIqeLpU/il+ZsZx1/SkDZPFZ9lq73tysX2KeIH+J14q1eTSWsG+OAzt/cXg1PsJRlyyNY4iEo8y1&#10;Jt2Dg0vbisc6tqDYI0hxnu0gH9KsWN3fTzFZ7RYI8ZB355raWFnCPNJqxjDFxqO0U7l7cRwevsKU&#10;kdyQfSqt9Lc+Sv2Xy/NJwfMPGKpGHW363UEf+6M/1qKVD2ivzpepVXEOm7ckn6I1gQSOSvNYfivw&#10;t/wkUMM1rMbLVrRjJZ3ijmNiOQf9g4AP9K0NOgvYpWa6vRcLjARVp9/Yi/RUaSWIKeDE2DjuD7Gp&#10;UOWfLzGinKpDmjGz7MyfC3il9bhmhvYVstWtWEd3au2MN/fU91IwRW9HPHIWCyLIy9Qh6e9cl4l8&#10;KTf2c0+kkzahGwkMcpB+0KvPlEjByRwOcDHOa0vCV7pur6Ut9pcXl+cNjRHO+Nx95Gz0wePet6sK&#10;CTcJXZz0qmIbtVikjSvtWttP2mZyFJwMKTmqR8TI+BBZ3Mx9QnH51qiNSck8jpkDigJgYDkfQ4rO&#10;lKnGKc6d36mlSnXk3yVEl6FfTrye7WQz2rWuPuhjnPvTdQt764cC2uhAgGCNucn1q4q4BG4sD60p&#10;XJzkj6UvauMnKEbLsV7LmgoVJXfcx/8AhHnmH+k39xN6hTtH5YrRsLGDT4THACFJ3HJJJP4/Spwu&#10;OhNKBj3oqYmrUVpPQKeFpU3eK17jPJXduHDetPwf7xpaK5ru1rnVZXvYbtH0+lLgUtFTYYxlPO3q&#10;BnFZsOrPd6gYYQrW0XEs2eCf9mm61cTyyxWFruSafrMBwq96t2dhFa2qRRYCr1I/iPqa74wpUqfN&#10;PVs8ybqVavs4u0Fu+t+xYRSSwJ4B4Cnj607ZznJpQxbr24pa4FqtT0kurCiiim9RpWCiiigAoooo&#10;AKKKKACiiigAooooAKKKKACiiigAooooAKKKKACiiigAooooAZIMjnpg1wGo5ufjZo8Q5+x6XJMf&#10;YsWHP5CvQG6e/OPyP/1q8+0PN38YfElwvzC0sooFPu21iPzzXs5d7qq1O0ZfjZHzecrneGprrUi/&#10;uu2ehgADjp2z9aKQYyQOg4pa8VaH0i0QhNeXftQ/8m5fEn/sAXn/AKKavUTXl37UWf8AhnL4knj/&#10;AJAN2BkgZ/dN37cd61gk5q5E17rSPdLf/Upz2qTH0rjYPi54HEKZ8ZeHxkZAOqQDj8Wp4+L3gX/o&#10;dPD3t/xNYOf/AB+vorrozxnF7WON/ad/5FTwlz/zOWgf+nGGu5CjPQcHI4ryb9oP4g+F/EWheELP&#10;SvEekapdt4x0Jlt7K/imkIF/CSdqtnAHNes9TkdDyK8rFtSqRVz0MOvdszkvF3w9sfEcguUkk0/V&#10;E5hvoOGRsk/NjqOaxbHx5qvg25j07xjbnyGOyDWbZS0cnu47H/61ejvjGSCcelVrqxtdSgeC5jWe&#10;GQYeFwMEfStaGPSj7DELnj57r0f6HjYrLHCp9YwUvZz69Yv1Q60vIry3SaCVLiOTlHjO4MP89qlD&#10;MCdxU47DrXnVx4G1jwdPLe+DbkiFjmTR7o5jf1EZ6rxjvWp4b+Jmn6tcf2bqET6Jq6fKbS8+XP8A&#10;uMfvd6urgOaHtcG+eP4r5b/MVHN3TmqOPXs5P5qXo9vkdmrhhnp9aWmjBJA+U9g3BNKBg45z715D&#10;R9JFqWzFpaKKkoKKKKACiiigApCM9yKWigCteWUV9EYZ0DxsO/Y+orO0u6msrwadc75N2TDMfT0P&#10;5VskAim7c4zwR0OOldUK/JHkkrp/gcdXDqU1OLs/zFQ5HWnVVGoQS3klqj5mQA4IxVjvx0rnlBw3&#10;2OmM1LYdRRRUlhRRRQAUUUUAFFFFABRRRQAUUUUAFFFFABRRRQAUUUUAMaTYcbSfcCl3ZPBGKR2C&#10;sAxAU+tY3iTxfpHhC2E2pXSQls+XEBmR/ovf+XritadOVWSpwXM30W//AAxyYivTw0HUqy5V3exs&#10;CTe+wKdx6DHWuQ8UfEmy0i8/srS4W1vWm+7Zwc7D6yH+EZFYhuPFHxJBSIyeF9AfkyPzdXCegHVc&#10;iuv8L+EtN8KWnk6ZaiJj9+WYZlk9SzdTXsrC0cCubEe/L+VPb1f6LU+d+t4zM9MEuSn1nJateS/V&#10;6HNaV8P73Xr6PWPGU6390nzQ6XG37i3z2/2vzwa9ASIRqI0+RUG0BRjA9B7U5UwCMkg9u1KBgYyT&#10;6ZrzK+Lq4n4np0S0S9Ee1g8FQwcX7JXb3b1b9WIFC9KKdRXJselY8u/bh/5Ny1r/ALCWk/8Apytq&#10;9P8ASvMP24f+Tcta/wCwlpP/AKcravT/AEr0sd0OLC7MdRRRXmnatgooooGFFFFABRRRQAUUUUAF&#10;FFFABRRRQAUUUUAFFFFABRRRQAUUUUAFFFFKwCYFGB6UtFFkAmKMD0paKYWGleepH0pcdPalpCTn&#10;A5J6Dp+tKwAQTnByT2Pb8awPGPi/SfAnh661vWblbewgHJ6mQngKo7sTgD6j6iXxd4u0rwToN1rO&#10;sXSWunwLl2Y5LHsqjux9B/jjyDwn4U1X45eJbbxt4ztXtPDdsS+jaBLyGB+7LKvQ5zx06dwedYQW&#10;7MpSt7sSTwN4P1f4w+JYPHnja2a30+3bzND8PyE7Yh/DLIO5Iwe3QGvcjFlQNzKvYDgClSMqAGGM&#10;DA7cU4DAwOnpRKo5baIcIKKBVCjHJ9MnpRjnOefWlorNty3Lshu3nIZh7bjTiScZJP40UU7vcdkM&#10;EYB4JH0p+evJ59zRRUpW2B67gMjuT9TTBGFOQT+dPootcErA2WPJNJgenHpS0VV2LlXYDgnOB+VJ&#10;tHoKWii7HYbt+YEEjHYU8kEngc0lFTYTSe4mAOgwfUVxniOxn8K6vJ4j0yBpraYY1XT4VyZox/y1&#10;RR/GvcD7wAxjBz2eeaUdc1UXYmUb6lTTtRt9XsYb20mS5tZVDJOh3Kw7fT0I7HI7Va246gVxt74e&#10;v/Ct9LqfhyMT20rGS70cnar+rxdlY+nIOOmck7nh7xRp/ie2aaylIkXiW2mHlywH0dTyP603BP3o&#10;gn0ZrYz0OPpRj3NIueQRgjqD1H1p1S7XuWthKWiigAooooAQkg542gZNVbrUYrSSESMFWU7V7nNT&#10;XUy28DSuQqJyzH0rG0mFr65/tKdCob5IY2/hHr+tdlCkpRlUntH8Tz8RWkpxo0/il+C6v17G4hPJ&#10;wATwD7UKoXp09KVRhQO460tcb1tc7opW0CiiigoKKKKACiiigAooooAKKKKACiiigAooooAKKKKA&#10;CiiigAooooAKKKKACiiigAooooAaCfMIHccZ+teffC8i/wBc8Y6mMlJ9SMCt6iP7v6MM13OoXIsb&#10;S4uW6RRM59gBk/0rjfgtbmHwFaXDDD3k8lwf++iB+iivZw/uYGtPu4x/G/5HzWM/e5ph6S+ypS/C&#10;35ndKMZHvinU1e/1p1eMfShVe90+21O0mtby3iu7WZDHLBPGHR1PBVlIwQRViigDlP8AhU/gjOf+&#10;EO0AknJP9mQ8np/drl/hr8MPBs/hkrN4S0KSSG8uoSz6ZAThZnA/h9AK9T7j65/rXJfDseVb6/D/&#10;AM8tZuhj6sH/APZq1i29WZOKutCxafDPwfYXcF1a+FNEtrqCRZYZ4dOhR43UghlYLkEECukx/nGK&#10;Wisnq7s0UUtgpAoBzgZ+lLRQOwm35g2TkVj+IvCOleLbYw6nZrcYHyyDiRPdT61s03GD61tSqzpT&#10;54uzOath6WIg6dWKa8zzcaP4u+H6g6RcnxLoy/MbC5P+kIPRW7nAH+Fbfh74naPr8n2aR20zUhwb&#10;K9+RwfYnrXVMV3fNkHsc9Kx/EPg3R/FkRTUbKO4bHEyDEq+4YV6rxdDEK2Njq9pR0fz6M+deXYzA&#10;e9gKl4/yS1X/AG690bRk+bAVuRkBuPx9xSNMF6Zc9wo6V5ynhjxf4My2gal/bNgowun6mcPj0V+O&#10;2P8ACrOn/FqwguVs9esbjw7dngm5XMZb2ccVDy6Uo8+FkqkfLdeqZrDOYRap4yDpS89n6SR3pmCn&#10;BBz14pytu7EfWq9rdwX0QmtnS6jP8cJDj8xU6OGyOn0ryZwcNLP5nvQqKdnDVd7jqWkUbRS1NrHQ&#10;FFFFACY5pex9fWiinewmkzL1vT2nC3NuMXcXzAj+IehqfTb8alaLLGAGHEik8qassxWQEZxjqO1V&#10;4NPgiuJpYlw83BGeM+tdSrQnRcam62OJ0pwrqpH4XuXKKQAjrS1ys7VsFFFFIYUUUUAFFFFABRRR&#10;QAUUUUAJ3ozQaZgk56Ck20IcWO7AH40fN7U1923I49yePz7Vyeu/E3QtBkMEl59uvc4W1sAZXJ9O&#10;OBXXRw1bEy5acb2/rU4MTjsPhI81aoo/mzrS+Dg8HtnvWVr/AIt0rwxB5upXkVsMcIzfOfoOrfSu&#10;P+2+N/GIZbeFPCWnn/l4uD5tww9l6D8q1NA+FujaTOL2dW1jUSdxu79vMIPqo6L+Vel9So4f38XU&#10;1/ljr8m9jxnmWLxmmBpWj/PO6XyW5lP4p8U+OT5fh6xOi6ZJx/amoLh2HqiVr+Gvhnpmh3P265Z9&#10;X1VuWvLw7yD/ALK9F/mM11+0nodoxjA9PanYA6VnUzCcIOnh4ckX23+/c2oZTBz9tjJe1n57L0Ww&#10;KoVsgD8qGXcPT6UAk9aWvH06H0SWw1V2jGSfrTqKKBhRRRQB5d+3D/yblrX/AGEtJ/8ATlbV6f6V&#10;5h+3D/yblrX/AGEtJ/8ATlbV6f6V6WO6HDhdmOoooryztWwUUUUXGFFFFFwCiiii4BRRRRcAoooo&#10;uAUUUUXAKKKKLgFFFFFwCiiii4BRRRRcAoooouAUUUUXAKKKQnkD19egqgEJOSB1xkZrn/GvjnSP&#10;AXh241nWbpbezixtUcvK39xR3J4qLx78QNH+HPh+TWdZuAkCkLDBGcy3EnJCIO5/pkkivNPBPgHW&#10;vin4gt/HXj+Exxx5k0fw66/JbqfuvIv972OD0yB0GsY396RnKX2UQ+EPBGsfGnX7Xxn47tzb6PC3&#10;m6N4ck+6ozlZZR3J444+6K91VAAAOAOwGKFGQR0Ge3Hann/IqZS5xxjyiAADiloorNssKKKKVwCi&#10;iii4BRRRRcAoooouAUUUUXAKKKKLgFFFFFwEIzRS0UAHp+dc94g8GWet3K30LS6dq0Q+TULLiUem&#10;4H5ZB7Nn8K6GkIz/AIHkflVxbjsJq5xi+KNY8JL5XiSzF3ZR8f2tpylkA9ZY+SnuRkV1GnatZ6xZ&#10;x3VjdQ3UEn3ZYm3Kfp/9fFWz144HoP5Vy+peALGa8e90qWbQtUb5mubBsB/9+M/K4/WtFaWhFmjq&#10;BuH3gQff/wDWaWuM/wCEh1/wwCNa03+1LJeuoaTHllHrJD1X/gJP0rotG1/T9fgE2n3cV4n8Qib5&#10;lPoV6qfYgfWpcOXbUpS7l/J3dOKUk8YGSaDnBPHtg1Q1XUDp1oSvzTS/JEvqTVU6bqTUF1M6lWNO&#10;Dm+hNfWEeowiObcEzkhT976+1WFjVFCgcDge1V9Nhlt7KKOaQySgfMx9farVKpJx/dp3SYqcYy/e&#10;NWbGouwYyT9adRRWJ0BRRRRcQUUUUXAKKKKLgFFFFFwCiiii4BRRRRcAoooouAUUUUXAKKKKLgFF&#10;FFFwCiiii4BRRRRcAoooouByfxT1H+zPAOtSA7WeDyQR1+dgvHvzWj4R07+yfC+kWjDaYraNWH+1&#10;tGf1zXL/ABhP2630HRV+9qOoxg/7q9f/AEIH8K71wMRhegYY+nb9MV7c/wB1gKUX9qTl+HKv8z5m&#10;h++zetV6QjGH3+8/0JR3paKK8TVbn0y1QUUUUXAa3+f5f1rlvA5xf+Ll9NYcj8YYa6kjJP04rlPA&#10;/wA2q+LXH3TqzD8oYQf1zW0NiJbo62ikFLWJYUUUUXAKKKKQWEKhuoB+tIVBAHYdhTqKYuVDSoJ9&#10;frzUF/ptpqts1ve20V1AwwY5kDCrNFXGpKElKLs0ROnCrFwmro8+vfhFa2crXPh3Ub3QLjqFgO+H&#10;P+6ahGsePfDY/wBO0228S2q/8t7J9k34g9T3xjv1r0RlBcHjOKQjBzg59R1r2IZnVkuWulUX97f5&#10;NHz0slowk54OTpS8np80zidM+MGhXVwLe+eXRrjo0OoRmMg/73SuvtNUtb9Q1rPFcr13RSBh+lQ6&#10;hothq0RjvrKK8jPaeMMfz61yN38HNFM5m0yS90SU8hrGYgZ91ORSSy+s7R5qb81zL79yV/a+F+Pl&#10;qry91/5HeeYCcDr78fzoVmz82BXnkfh7x3oxY6f4gg1ONTxDqkO1j+P9c/hSnxt4t0k/8TXwc1wg&#10;/wCW2mSh/wDxzGar+zef+BUjL52f4jWdcv8AvNKVPvpzL70ehb8nAH49qUOM4LL+Brz1PjXo0Uix&#10;3sN3pL/xLd2zAg/h2rcsPiN4Y1Hb5et2Ac9A8mw/k2DXPPLsVT+Om/lr+R00s5wNZ8sK0fm7P8bH&#10;SFiw4AA/2qFAAxnk5GVPT3qC21G1vE3QXUE65xmNw4/TNTNGM4DbSR9MiuJ06kZK60XSzPSjVpVY&#10;tRmmn2aZlaXcy2l5LYXLlnPzQO38Q9D+VbCsSCSMe1Zer2DXNt51uxe5tyGQhT+Wa0IpGlhjaRfJ&#10;dgMrk/4V1Yjllar9/qY4dzg3Slt072JFbcCcEY9aCT6UioE43E9+tLtPZjXnndd7rYMn0oyfSm89&#10;OQfqKNjDqWA9ccVS10sJztu0PzzQTiq8ksMWTJOq+7SAD9ay73xloGmA/adcsYiB0e5QH8s5P5Vv&#10;Tw9Wq7Qi36I5qmMoUvjqJerRuA59vrRmuEvfjH4WtpAsd7PeynpHa27sT9OOfrVZ/iXrGpnZo3g/&#10;U52b7r3hFuv15zxXcsqxT1cHFedl+Z5c88wMdI1OZ/3U3+R6E7FTk7Qvucc0w3KqCzK6KOrMML+Z&#10;xXALa/EfVuJLnTfD8R/uKZZR+eQf0pf+FRrqbiTxBr2pauScmNpDFH/3yOcfj+FWsHQp/wAWsr9o&#10;+8/8jFZlisR/u2Hl6yfKvu3NrWfib4c0MlbjU4p5P+eFpmV/yFYn/Cf+ItfYr4d8MyRq3C3mqsYk&#10;A9Qveuo0bwXoXh8D7DpltbsOj7AW+uTk1tH5xgMSPTdVqvgaH8OHNJdZf5IX1bMsU/39dQXaC/Vn&#10;na/DfWvEjlvFPiKeaM8Gx0/McZHoWxyOtdXoPg/RvDMQj03T4bZsYMijL/8AfR5rZ2nGCzMPdicU&#10;KD3rkq4+vXjyuVl2SsvuR24bKMLQl7Rx5pd3q/xARLjBywHTdQYwehK/7vFPorzL6ntJDQuBjJP1&#10;NKFx3J+tLRSGFFFFMNgoooouAUUUUXA8u/bh/wCTcta/7CWk/wDpytq9P9K8w/bh/wCTcta/7CWk&#10;/wDpytq9P9K9THdDhwuzHUUUV5h2rYKKKKLDCiiiiwBRRRRYAoooosAUUUUWAKKKKLAFFFFFgCii&#10;iiwBRRRRYAoooosAUUUUWAKCDtz+Xv8A54orzX9ovVb/AEb4NeJLzS7+50u/VYEjvLR9ksQa4jVi&#10;p7HDGqjHmdiZOyuekg5bhlI9iD/WuV+I/wARdI+Gfh6TVdWlJBOy3to8GS5l7IgzyfX29BkjL/4Z&#10;pRiWPxP+IuTz/wAhxP8A4zWLqf7Gmga3rNlq1/478e3uo2X/AB7XE+sRuYec5XMOAc9/8K9CGDfU&#10;45YjsZXgD4d6t478Qw+PviJGq3Q+fS9DfmOxj67nU4w+ccY4wCeQNvtu0/xE/wCRXiPj74c33wn1&#10;vwDqOm/EDxnqQv8AxNa6dc2eraos1vJC8cpYFRGvdBjn+le3E/OenXsK568XB8rNqLUldAvAx6dK&#10;WiiuY6AooooAKKKKVgCiiiiwBRRRRYAoooosAUUUUWAKKKKLAFFFFFgCiiiiwBRRRTAKQqGxnnHr&#10;zS0UrAJjkHJyO+ea53WfAWkavcG6WKSw1DqL3T38mYfUjh/+BA10dIRk47VSbQmkcaZfFvhzIdIf&#10;FFiuDmLEN4q+6/df8MVNp+u2eueIljml+y3EcYaCxnwkxyTztz+HGeldJc3kFq8SSOQ8jbUXr+hq&#10;rrfhzS/EMQg1Oyt75FOVMsYJU+oPVT7jBrspVXR95rV9Thq0VXdk9F0ND7jFdyk56A9D6U4H/OK4&#10;8+FtZ8OqDoGuO9sowunawWmhA/urIMMn4lqVfH7aUfL8SaXcaJjpdAedan38xeQOvLAVy+zS1TOx&#10;SudfmgVBY3sGo2qXFpPDdQOMrJBIHUj2I4qcc8/z/wA81LjbUd0LRRRUlBRRRRYAoooosAUUUUWA&#10;KKKKLAFFFFFgCiiiiwBRRRRYAoooosAUUUUWAKKKKLAFFFFFgEY7RSZO8dNhHX35pJRmMgdTTSD5&#10;arnBGD+X/wCui27M23HX+rHn+qg638YtLtiQ0WlWD3DgdFd8r/MpXfk8RuO4Ax26V5/8OB/bHiTx&#10;hrvBS4vPscDf7CccfgVP1r0IDJUYGB0x+Ve3mn7ucaP/AD7ik/Xf9T53I/3lKpipf8vJyfy2X5El&#10;FIDnNLXis+lWwUUUUrDE53L3H/1xXJ/Dc+fpmrXg+5eardSqfVRJsH/oFafjLWz4d8NX98q75liK&#10;woOskrfKiD3LMPyqTwpo3/CO+G9N00tve2gRJH/vPjLH8SSa1Xuojqao4FLSClrKxYUUUUWAKKKK&#10;LAFFFFFgCiiiiwCYBOcc0beeppaKe4WQmKTaP/r4p1FO7ta4rJDPL5+8wH90HinjjpkEdwSDRRSC&#10;y7EU1rHcAiVRIDwQ3IP51jXngPw5qAP2jRbNyepWPYf/AB3Fb1FdEMRWpfBNr5nLUweGrfxKcX6p&#10;HCXPwW8KTSbo7GW2b1huHGPzJqEfBu0g/wCPLXtdsu+Ir3Az9MCvQaay5PQH6iuyGaYyO9RnmTyP&#10;L56qkk/K6/Jnnx+GmrWv+p8aawvp5p3/ANarXPhPxJZzW8beOrvM7bUaS0DAH3Oa9J2qeqD64qnr&#10;Fh/aGnyQqMOBujIHII54rro5pVlK1RJrzS3OKrkWFjG9NSTXaT/zOM/4QfxgvB8dSZHX/QVP8zR/&#10;wg3i1h8/jqb/AIDZqP612Gi3w1DT0kZR5qDbIMdCKvYBx8uPwqauZ16M3Tajp5IKWTYWrBTvL/wJ&#10;nBL8O9flGJfHOo7e4hj2fyNI3wkWf/j78U67c+zXO3P6Gu/8sdgB+FKFxWazfE2spW9Ev8jo/sLA&#10;P4ot+rf+ZwcXwV8Ntg3Ivr7/AK+btj/LFa1l8MfC1hjytEtTjp5q+Z/6FmunAxS1zVMxxdTSVV/f&#10;/kddLJ8vpaxor56/mU7PSLLTgRaWdvag9oYVQfkBVvaMdM/Wlorhc5S1k2/XU9OFGnSVqcUvRWGq&#10;u3ozdc9aUgEk4xn0paKl67mo3b6kt9aXaB0GPpS0UCaTEVdo6k/WloooHYQDFLRRSsgCiiiiwBRR&#10;RRYAoooosAUUUUWA8u/bh/5Ny1r/ALCWk/8Apytq9P8ASvMP24f+Tcta/wCwlpP/AKcravT/AEr0&#10;8d0OHC7MdRRRXmnatgooooGFFFFABRRRQAUUUUAFFFFABRRRQAUUUUAFFFFABRRRQAUUUUAFFFFA&#10;CGvKf2ormG1+B/iDzpUi8x7SNSxxljdRYx6/QV6qeD6ZHB9/T8a+Qf2h9QuvjGniS9tJ5E8IeDpr&#10;ZInj5W8vGuYd31AGPyrpoxvNMwqy5Y2R9yqD3Ipe3UVGjZGQQwJyCOlOyfSvf9Dydex5B+0d1+GP&#10;f/itLH/0VcV3RHzE+5/nXBftGkl/hiApP/FaWJwB1/c3Fd6Dkn1zz/OvGxmtWKPRw2iFooorgOwK&#10;KKKACiiigAooooAKKKKACiiigAooooAKKKKACiiigAooooAKKKKACiiigBO9GcHngUfxfhUVyrSw&#10;vGjBXZSAzdOauNudX2IlezsZVj/xNNZnumGYLb5IvQnuT+dbLDLetVtMshp1lHbg7ig+Zv7xqyBi&#10;t8VUVSShHZHJhKThHnl8T3F70hjRgQUVgeSCM5Pqff3p1Fc2z0O211qctffDzTnuJLvTJLjQr9zu&#10;a4sH2Kx9XQ5Vh7EVB/aPivw6MXmnw+I7Nf8Al403EM+PXymOG+iY+nr1/fP5e1GCeSST6mnzt6Mj&#10;l7GFovjjRtdm+z292IrwfetLlfKnU+8bfNW7nj8e/wDhWbrXhrSvEcPlanYW96g6edGCVPqp6qfc&#10;YrB/4RHWNC+bw9r0yxIMiy1XNxCB6B8hlH4t9Kqyew7tHYZyfaiuQ/4Tu70df+Kj0S40+MDm/syb&#10;q2b3yo3IP94Ae9dFpetWOt2wuLC8gu4eu+BwwH1OeP1qXTaHzF2lpuTgNjKnkECnVnqUFFFFUAUU&#10;UUAFFFFABRRRQAUUUUAFFFFABRRRQAUUUUAFFFFADWzn2AzWJ4u1ZdD8OalqRbBgtmKgngt0UfmR&#10;W4xwK88+LTPfWmi+HomxPqt/GpHpGp+b8PmB/A16OX0FXxEIS2vr6LW54mcYh4bA1asfitZer0/U&#10;1vhboZ0bwHpMUmfNmj+0vnrufn+WK63aN2Rx7UyCJYYljRdsa8Ip7KOg/KpK5sTWeIqzqv7TO7B4&#10;aOEw1PDr7KS/zEC7c+5zS0UVznaFNySeoHIGSM8np/hSlsdgT1ALY4HWuX8Xa9dR3EWhaQwbWbxC&#10;d/QWsP8AFMw9uw9Qaai5MluxTllPjHxpHFH/AMgfQ5d0z9VlvCDsQevl9SfUj0rtAMADGPb/AD/n&#10;GKzfD+g23hvSLfT7XOyIfPIfvSMeWdvUsTk/WtJRtGB0qpb2CK6i0UUVBQUUUUAFFFFABRRRQAUU&#10;UUAFFFFABRRRQAUUUUAFFFFABRRRQAmOc5P0pNvz7txz6Z4p1JjmgLFSCwjsri4mjLfv+sf8IPtV&#10;oZOc9fQVBfyzR2kzW5Hmqu5Qf1qPTb3+0NOgnXkuPm9jXTLnqwdWTvY5YunTmqKVrlzOaMUi9KdX&#10;Ne51WQlLRRSsAUUUUwCiiigAooooAKKKKACiiigAooooAKKKKACiiigAooooA8u/bh/5Ny1r/sJa&#10;T/6cravT/SvMP24f+Tcta/7CWk/+nK2r0/0r0sd0OHC7MdRRRXlnatgoooouMKKKKLgFFFFFwCii&#10;ii4BRRRRcAoooouAUUUUXAKKKKLgFFFFFwCiiii4BRRSEgdaLgcF8cvGreA/hnq+o27EX8iC0s1X&#10;qZpOFI91wz/8APrVbwP8HtI074PWfg3W7CO+triANqNvITtlnY7nY4IyQe/sK5v4ygeJ/i38M/Cr&#10;ndbrczavcR9iIgCv/oLj8a9pB7enb09q6W+SCt1MUuaT8jy0fsvfC45P/CI2w/7bTf8AxdH/AAy7&#10;8Lv+hStv+/8AN/8AF16pRWPtJrqXyxetjzfR/wBnT4caBq9lqlh4VtIL+ylE9tOXdzFIAQGUMxGQ&#10;Cfzr0gnJJ55JPJoopOcpO7ZSilsFFFFSMKKKKLgFFFFFwCiiii4BRRRRcAoooouAUUUUXAKKKKLg&#10;FFFFFwCiiii4BRRRRcAoooouAxmIPA9KorfPNq0tqqgxwrl3HZv/ANWKuTzLDG8jnCINzH2rN8Ow&#10;MbJ7mQYluXLk/wCz0H8q7qVOLozqT9F6nBVnJ1oU4PbV+hrKcjilpMkkknNLXAtFY7rCUtFFMYUU&#10;UUXASgqDj1HQkA4paKL9QE5zksxPrmuc1X4f6Nqd0buO3bT9RPP23TXNvMPclcBv+BA10lIVz3I+&#10;laKTQrI44Wvi7QSTbXNt4ltxyUuT9nucf7wG1j7kL9fSa0+I+mLMtvqqTaBdPwqaivlq5/2ZD8jf&#10;gx6V1RXP09DzUd1ZwXsDQ3MSXELjDRyqGU+xHce3SndS3Js1sOjlEqBkIkQjIZOfx9P1p4OQCDn6&#10;VyE3w6tLJzLoN9deH5id221fdBn3hYFceygUn9q+LNBGb/TbbXrZf+W+mMIZj/2yc4z7BvwquVdw&#10;5mdjRXOaX4/0XVbhbZbr7JenrZ3ymCUfgRz+GR710IbJPH06ZP64FRZ9h3HUUgOfr3HpS1mygooo&#10;ouAUUUUXAKKKKLgFFFFFwCiiii4BRRRRcBrjcMDqCOK87tSfEvxhupxta10Sy8kZ6ec/f68n8hXb&#10;atqC6TaXl9K22G2t2lc+y8/nxj8a5H4Q6dIvhiTVLoZu9WuXu3Yf3SSFH04z+Ne5gl7DD1cQ95Lk&#10;T9d/wPmMwf1jH4fBR6P2j9Fol82d6G3cjp2paanAx2HFOrw79j6fYQnFAP8A+ug5yABknoK5/wAU&#10;eJxoy21rZwnUNYvCVtLFDguR/G/91V6k1cU5CbsJ4p8THRvs9nYxfb9cvT5draL39ZG/uqvU560/&#10;wl4ZGgW001xP9u1a6bzLy8YcyOOgHoo7AUzwx4VGkefe304v9bvP+Pu8Ixkf881H8Kj8z1zzXQ/j&#10;n0+npWspJKyM0m3dgvSlpAMUtc5qFFFFFwCiiii4BRRRRcAoooouAUUUUXAKKKKLgFFFFFwCiiii&#10;4BRRRRcAoooouAUUUUXAY3BDfhj1zWNpv/Eu1e8sySsbfvYh9eP6VtEZYe3NRtFE8wlZQZFGN59K&#10;66NXlpypvVM4q1JSqwqLTl39CVfuilpqDA65p1cmq3O1W6BRRRRcAoooouAUUUUXAKKKKLgFFFFF&#10;wCiiii4BRRRRcAoooouAUUUUXAKKKKLgeXftw/8AJuWtf9hLSf8A05W1en+leYftw/8AJuWtf9hL&#10;Sf8A05W1en+lepjuhw4XZjqKKK8w7VsFFFFFhhRRRRYAoooosAUUUUWAKKKKLAFFFFFgCiiiiwBR&#10;RRRYAoooosAUUUUWAQ0m4Z5GcAtj2pT0pFOGHqOapJXEzxnTQNd/as1aV1DJoOgxwrn+GSQh/wBV&#10;kI/AV7MqbT1zjjP0FeM/CVft/wAavi1fMS2J7O1Df7sbAj/x0V7OOrcY5Jrar0RnT6sWiiisHuao&#10;KKKKVgCiiiiwBRRRRYAoooosAUUUUWAKKKKLAFFFFFgCiiiiwBRRRRYAoooosAUUUUWAKKKKLAFF&#10;FMJOR7nAp7dAIry1S7geN+VdSpAp9vEIY1VRtVQFCjoAKoJdSza+9vG+IYowXHvk/wD1q0lIOcV1&#10;VIunGMW9HrbzOSnyTnKaWq0v5Cr3+tLSAYz9aWuSx2BRRRRYQUUUUWAKKKKLAFFFFMApKWigBNv1&#10;pAoU5HB7kdfz606igChquhadrlu0GoWVvewn+C4jD4+hPIPv1rnW+H76Wd3h/Wb7Rz2gY/abc+xR&#10;+QPoRXY0jKG6gH6jNWp2J5UceuueKNDXGo6NFq8CnBuNIlO7/v0/PvhSevSr2lfEDQtWufsyXy21&#10;7nBs71TBKP8AgLDn9K6Hb82ck8Y5JPHp9PaqWq6Fp2u2/kajZW99D2S4jVwPpkcfhindPdCs1sXV&#10;3HnHy+vf/D9adjFch/wr1NP+bQ9Z1HRSPuxpKbiEf9s3DYH0IpDdeM9GI86003xBF620ptJ299r5&#10;Q/gR9PU5ELmZ19Ga5H/hZem2bBNYtr7QJOhOo27JF+Egyp+ua6TT9StNWtxNZ3MN3Eej27+YD+Qq&#10;OV9CrluimB+SAVOOvzjinDOO34UrWKFooopWAKKKKLAISR0oB496WogT5hA574/z9RVaaaCbSTb6&#10;HBfF67mudKsNBt2xd6zdJbqF67AQWP6j9a7axs00+yhtYl2RwosKqOwAAFcHpznxV8WL6+25tNCi&#10;+yQkHIM7ZJP15PT0FeijnGf96vZxv+z06WD/AJVzS9ZaW+SsfM5bbF4mvj3tL3Y+kevzYv3QAKUA&#10;sDjA9z0pFHU+9UNd1u18O6XcaheOUt4ACQOrnOAo9STgY968RRd7H0rdkUvFfiZPD9pCEgN5f3Te&#10;XZ2aH5pn/veyr1ZvQiovCvhZtIa5v9RmF7rt4B9quT/Djoieij9c89gK/hHQbl7mXxBrK41q7XCx&#10;HkWcWciJfQ8nce+fpXVAYGOw6D0rVysrIhJydxW+Y5JpAMUA5paySNVoFFFFMAooopWAKKKKLAFF&#10;FFFgCiiiiwBRRRRYAoooosAUUUUWAKKKKLAFFFFFgCiiiiwBRRRRYBMc5qvcQedDPGrMHZeCDVmm&#10;HIkBHUEGqg+WSZnOKkpLujO0C7e60qMtgyRExv8AUGtMZxz1rH05DY61f2+CI5AJFOOOT/8AWrZJ&#10;yzcY5rrxMIqtzLZnJhpydJRe60EBzmlpqjGfrTq4lsegFFFFFhBRRRRYAoooosAUUUUWAKKKKLAF&#10;FFFFgCiiiiwBRRRRYAoooosB5d+3D/yblrX/AGEtJ/8ATlbV6f6V5h+3D/yblrX/AGEtJ/8ATlbV&#10;6f6V6eO6HDhdmOoooryztWwUUUUXGFFFFFwCiiii4BRRRRcAoooouAUUUUXAKKKKLgFFFFFwCiii&#10;i4BRRRRcBD0pFXJ/Aj9DSnpSBiOKrZJiex438BefGPxXkPJPiKUZ/wB0vj+dezdCfqa8Z+AoKeMf&#10;ixC3DDxDJIfXDbz/AEr2UHOa2r6SM6ewtFFFYNmoUUUUrgFFFFFwCiiii4BRRRRcAoooouAUUUUX&#10;AKKKKLgFFFFFwCiiii4BRRRRcAoooouAUUUUXATv7UgYKxz0HNKTgU3AIJOfy4rSDbatuRKzi7mR&#10;4cAuFu73JzcSED/dHH+NbAXBNNhhSBPLRBGoP3QMe9SVrXqe1qORlh6Xsqai9wooormZ0BRRRRcA&#10;oooouAUUUUXAKKKKLgFFFFFwCiiii4BRRRSAKSlop3ATGO5H0OKCCRjcwHscUtFFwGeUpUgjIbgj&#10;pn6+tc5f/Djw5qExm/s1LO6PP2mxY28v/fSEZ/Gumo7VanJdRcqOOfw34j0jnSfEL3qD/lz1sGZW&#10;HoJEAdfqQ1OtvHw0+6Sz8RafLoUznbHPI4e1kP8Asyjp/wACArriMn1+vOKiu7OC/t3t7mFJ4JBh&#10;4pF3K49wetWmnuTZrYekgdQQQQRnJ4yPUdf504E/j9K4p/D+peC3M3h5mvtLPMmizyZ2juYGP3Tj&#10;HynPtXQ6B4ks/Etm1xaM6mM7ZreZCssLf3ZF6oenrmiUNLxGn3NSlpO5Gc4/D9O1LWN7lbjWbbj3&#10;4rE8Ya4nhrw5qOpv96GI7FJxvc8KPzIrafAIzj1GfbrXnXjpj4t8ZaN4XUb7WAm/vkP9xc7UP15B&#10;/wB4dK9LAUVVrpS+GPvP5a2+Z4Oc4qWHwso0/jnaMfWWi+42Phh4cbQ/CFp9oJ+3Xebu4Pfe4BGf&#10;cAD8zXXlckn1psYIXn6in1zYqs8RWnUl9p3PRweFhg8PDDx2irf5/exPugD/AD71xQQeN/GUjPmX&#10;RtCkKpGfuzXePmPvsyAPcN7Y3PGOtHw/4av71BunRNkKno0rfKg/76Kg/Wn+E9FXw74esbDO+WJN&#10;0sh+88rHdI5PqzEmpjom2dNrvQ1VOec59/wpcZoAA6DFLWHmaeggGKWiii4BRRRRcAoooouAUUUU&#10;XAKKKKLgFFFFFwCiiii4BRRRRcAoooouAUUUUXAKKKKLgFFFFFwCiiii4BTSoJB5zTqKXkBHI6RD&#10;c7qoPGW70Rk7iMYFZ3iVC+kSsoy0WJB+FX7WYXEEMoOQ8asD+Fdvs26cKzfWxxKolVlRS6XJEYnd&#10;nscU6moMbvrTq4tTtCiiincAoooouAUUUUXAKKKKLgFFFFFwCiiii4BRRRRcAoooouAUUUUXA8u/&#10;bh/5Ny1r/sJaT/6cravT/SvMP24f+Tcta/7CWk/+nK2r0/0r1Md0OHC7MdRRRXmHatgoooosMKKK&#10;KLAFFFFFgCiiiiwBRRRRYAoooosAUUUUWAKKKKLAFFFFFgCiiiiwBTSMMvPy5wfxIH9TTqRlyDxk&#10;7Tge/FO9mrilseM/CNWsvjX8XLFiA7T2twB67kYk/wDjy17MTzj8K8YsD/wj37V+qwE/u9d0GOeM&#10;/wB54mC4+uEOa9l756VvUV5pmdPqPooornWpqFFFFFgCiiiiwBRRRRYAoooosAUUUUWAKKKKLAFF&#10;FFFgCiiiiwBRRRRYAoooosAUUUUWAKKKKLANfOOKyfEUrpbW0SMVeWZVGDzWu3SsfUh5+uaZF2TM&#10;p49Old2Divba9jz8Y2qfu9zXQYGCckcHNOpqEYOPWnVxu19DvWwUUUUhhRRRSsAUUUUWAKKKKLAF&#10;FFFFgCiiiiwBRRRRYAoooosAUUUUWAKKKKLAFFFFFgCkpaKYCAY9/rXNeIfB5u71dV0e4Ol63GMe&#10;egLJcDskq/xDk85yPWumpMf5BqoScWQ0c54c8XDU7h9M1CA6ZrkK/PZMdwcf3o2/jU89MkYOa6IE&#10;5OQAKx/Evha08T28cc++K6iO+3u4W2TQv6ow6e4HUVkaR4ovNKvotF8SeWt4/FrqEY2w3g+nRJP9&#10;nv8AjV2UvhFe3odLqV5FY2Vxc3EixW0MZmkfuoUEn9P5e9cN8LbC5urfUPFF2hW51iUsnmcskIPy&#10;j68c/QUnxQup9Vm0vwjaOVudTk33DgfcgXkk+nQ8H+7iu8s7SG0tYbaBPLt4kCIn90AYx+leu0sJ&#10;guS9pVfwSf6s+Yivr+Z8/wBig/k5Nb/JFhOFUZyMcfT0p3bOR9KagwOPpSkcg+n+NeFL3nofU7I5&#10;DxbnVvFfhvSBygeTUJk7FY8bM/8AbQqfwrrjgMcetcl4eJ1Tx14j1HhktBDpkLHsygSS/q+P+Aiu&#10;sUYx6c4rSo7JRJj1H0UUVFjQKKKKVgCiiiiwBRRRRYAoooosAUUUUWAKKKKLAFFFFFgCiiiiwBRR&#10;RRYAoooosAUUUUWAKKKKLAFFFFFgCiiiiwENxbi4ilQ8h42TH4VT0KOSHS4EmBWRAVIrRPfGc47V&#10;DHcxzyOgcM8f3gO1dMajVP2aV1v8zldOKq+2bt0JhS0inI+nFLXMjqCiiiiwBRRRRYAoooosAUUU&#10;UWAKKKKLAFFFFFgCiiiiwBRRRRYAoooosB5d+3D/AMm5a1/2EtJ/9OVtXp/pXmH7cP8AyblrX/YS&#10;0n/05W1en+lenjuhw4XZjqKKK807VsFFFFAwooooAKKKKACiiigAooooAKKKKACiiigAooooAKKK&#10;KACiiigApO/BxS0UmrgeLfGv/imPid8M/FgwkC6g2lXD9lWZcKT7DLH8K9mB3AHkfWvNv2jfDj+J&#10;PhFryw5F1ZRC+iYdVMbBiR77Qw/4FXW+AfEieMPBOh60mMXtpHM2Oz4w4/Bgw/CuiTbpJroYx0k0&#10;b9FIDmlrF26GwUUUUgCiiigAooooAKKKKACiiigAooooAKKKKACiiigAooooAKKKKACiiigAoooo&#10;AZKSFHpnFJkAMQoLqNue4zSv0x6kVkaWfO1fVnYkgFUUZ4FdNKm5Kc4vZHHXmoyhCS3ZsIu1R69/&#10;rTqRTkUtc7stjsXmFFFFIAooooAKKKKACiiigAooooAKKKKACiiigAooooAKKKKACiiigAooooAK&#10;KKKACiiigBrYPBGayvEOn6dqmi3sGrIsmnrGzTF+CoAzuUjkEYyCOePetKQlH3Z4xtx71wHxQvZt&#10;YvNO8H6fI0d3qbbriRf+WMC8lj78H/vn3r0MDQ9vWjBaLq+1tX+B5GZYtYXDzaV5PSK7t6JHL/DT&#10;UXste/tnW/tJh1TFrpuo3bgooQ8RucDaTxg9GIPvn2lAFyFBHPQ9vb8Kz5vDmmy6CujzWqSaaIhB&#10;5Dcrtxj8+OvXPIxmue0DUrvwrqsfhzV5XuIpMjTL+TrOo/5ZO3TeoAx03AjupJMdWWLqucVotF6L&#10;YWW4X6lh1Tlq3q/Nvc7MDFNmkWGJ5HO2NVJY+gGDn9KcDmub+I969j4I1cxnE00P2WL13y/ux+rA&#10;1xR3PWexB8Momk8JRX8i7ZNTmmv2/wC2khK/+O7a6vHNVtLsk07TbS0jG2OCJYVHoFG3+lWqmWsr&#10;jSCiiikMKKKKACiiigAooooAKKKKACiiigAooooAKKKKACiiigAooooAKKKKACiiigAooooAKKKK&#10;ACiiigBpJBGPUVjQDyPEt+qgASxhwPetlu1ZktrKdeiulTMIiMbNnvk/4134WSgpRfVM8/FRc3D/&#10;ABI00GMn+9z+lOpqHKKfanVwLQ707q4UUUUDCiiigAooooAKKKKACiiigAooooAKKKKACiiigAoo&#10;ooA8u/bh/wCTcta/7CWk/wDpytq9P9K8w/bh/wCTcta/7CWk/wDpytq9P9K9LHdDhwuzHUUUV5Z2&#10;rYKKKKLjCiiii4BRRRRcAoooouAUUUUXAKKKKLgFFFFFwCiiii4BRRRRcAoooouAUUUUXAr3ttDf&#10;W01rcANBPG0TqR1VgVIPtz+leRfswXkll4R1rwrdsftvhzVbiyIPJ2F9wP4kvXsbep5UA5Hr/nAr&#10;xnwTjwz+0x450s/JFrOn22qRA9ypWNiPqzsT9K6aesGmYT0kj2cY7HIpabH9xfYAU6ua5uFFFFFw&#10;Ciiii4BRRRRcAoooouAUUUUXAKKKKLgFFFFFwCiiii4BRRRRcAoooouAUUUUXAKKKKLgNYAsue3N&#10;ZGgRnzdRZsjdOcZGOgFa+0l8jg460wESfMpBGeorphOVOlLl67nLUpRqVYyb2Hpnbz1p1IBilrne&#10;h1J31CiiilcAoooouAUUUUXAKKKKLgFFFFFwCiiii4BRRRRcAoooouAUUUUXAKKKKLgFFFFFwCii&#10;ii4BSfWk/wCWntikc5OO3U49KfTmJfYqavqNtpWm3F9dy+VbWy+a7jtj+p6D3471xXw00641B77x&#10;ZqClLzVTi3ibkxwA5XH1OT78VB42lk8beJrPwjaPtsoWW51WQHgKD8kZ+vU/UdK9Ct4kijCRKUii&#10;GxExgAD2r3Z3wWE9ktKtXV+UVt83+R8rTtmWYKq/4VF+6/5pvR/JfmSqCAM8EDp6Vn+IfD9t4l0q&#10;SwuiQGIkSUHDROpyrg9iD0+pzkVpDkU1yGyMBh0Kk4znOB7c968S9n7p9Ta61Oc8F65dXsVzpWpb&#10;V1nTjsuARjzFPKyr7HP5g4wMAV/GgOo6z4W0oYxcah9pcH/nnCpY5/4EUrzr9oH43+F/grq2h6xe&#10;3cl14hkBT+xtPjEt1e2h+8wTIwFJyGcqDk9cYHiY/b5tp/HMWr3fw+1VdLt7R7ZPIvoZLiMM43SG&#10;NgqkkKo2iT169tJtQ6o9LC5Xj8bCVTD0pSit2l/Vz7cRy4BJALcgfma8Z8b/ABx8W6Z8XLnwH4R+&#10;H9v4pu7XSINXuLu611bBY45ZpIsbTC+dpjz153YwMZPW/Cb41eEvjLoT6r4Y1I3MULqtzZXKGK6s&#10;3IztljIypxkjqDjANeA/ErTNJ1H9sPV49X+Iuo/DxI/BtgyXenarDYNcH7ZcfKWlBBGMnC4IyMk0&#10;4R1u9TzZ89N8slZ+eh7Z8K/jUPHf/CUWGv6HJ4M8ReGJ4odX027u4p44FljEsUizIQGVkI6hSD1H&#10;TPo0t/bwy20TXEIlusi3R5AplIUsdozk8DJwDgc18IXTQ6f8Of2lPDXhzxA3xB0OHSYtUbxW86XV&#10;y108Th4JbhSBMY0iVlKDKqSCDkGvXvF3jzw74n+N37Olpoer6fqlw0mo3axWc4k2xf2TMqOxQEgE&#10;njuSSMcZFSgr6EczWh9CN4p0hdXGlf2rZf2mV3Cy89DOw4/5Zgl+ATxjJx2rl/AnxYtfGEXjOa7g&#10;i0SDw3r1zock1zdLskMSxnzSzBQgYyD5TnGBzzx81fDS1+E4+AWl6748jt38bxawG1W7gwNeXWPt&#10;rKIkYHz9xfA2Djy8/ezmuZtLC8svid4k8T+LTBqnwk0/4k38d3pRBUWl+8cSxahc5wssUcnlrtPE&#10;ZYsckGlGCDmZ9geHvi3ovif4j+KfBlnIBqOgW9pPNJJIu2QziQhUAOcpsUNnGC4HuejsvFGkapqF&#10;3YWOrWF1fWoYT20dzG0sBH/PRQ2V79u3Wvkb4h2tvpPxB/aYu/DlvYW3jJ/C+nXelzW8ca3pLW12&#10;biSAgE7mU5JU4+7nJxjR8R6X8NdG074HzfC1NGh8Qz6/psVi2jbftNzZEH7X5235pI/J8xn3hsHr&#10;ySSlTv1DmZ9XnXNONnBdrqFqLS4ZY4JzMuyRm+4FYHDFj0A6/hRca3Y205glvLeCfKZjkkAdRISI&#10;zj3OABxk8Dmvg7xb4X1XVpNd+C2kGeCX4f3+r+L9PWHcMxhFn0qIAZziW9lTGQP9Hz7Va8UXlr8b&#10;PhF43+Jksbpp/i7xRoWlWA3lW+wW93BGwVuCoNxJcklT1XIxgUey6thzM+4tI8S6Tr7TjTdTstQM&#10;DbZxZ3Mcxh543bWOM8/j+vH/ABh+LTfC+w0WGx0aTxJ4i17UU0rStJhmEImnZHc75GBCIqxtlsN2&#10;4rzu28EaB8Pf2tfCUHhnR7HQLbUPCOoi8g02BII7kw3Fp5RdVwGYb2w2M4JGTgY2P2nb/wAEf2b4&#10;U0X4gWFwPD2qakYYvEkVy8C6LdhGaGYzL80ZY71DZAznOR0HBJ6Md3a5f8K/GbxTD47sPCfj/wAE&#10;L4VudTtp7nT9T0/Uft9nL5K7pY3PlxtE6ryAwwwyQe1dP8NPi9ofxS8M32uaZKkFpaXlzZyC4mTK&#10;+VK8YkbaSFVtm4EnlSD3rwzwp4iuvBHxu8IeDPD/AMT5/iv4a8Qx3f8AaOl6tcW+oXelwRQsyXDX&#10;UQzsZtsW2Q4IY46mvPvDM3g/SvgJa6J/wjujanf6p8RLvTnsp7gafZicX95JbjUGROYgsbAIQQxA&#10;xjPOjhElTdj7JuPiH4eTwxqXiC11iy1LSrCJpZbmyuYpUG3J2gh8FjjABIyc/Suf8H/F2Px7pvgj&#10;VtFsrafRfEVlJe3E76lF51hiJXRPJGWlYliG242FTkcivmPw9YWr/G74oaJPB4Mk874eTPqGm+EL&#10;RlslmSYhPNU8SXCqV+YICqsnHrb8Ctax6d+zC3hMWI1IeFdXYJYtGB9uOl22Q4TrJvwDnnK8kcUu&#10;SInOR9hL4m0h9bbR11WwGrAFjYm6j89Vxkkx7t3GRnjvUeoeLdF0mTZfaxYWDGRItt1cxxnewDBO&#10;W6kEY7/Mpwc18TS2XgC1/Y68N6voI09fiq62EtvdIVXWZvEBlQTI5/1rP5zSK6sCArE4xtI9N8Nf&#10;Crwp49+M37Qlx4n0DT9bn+0WFrE2owCVYlbTIGbyw4+Qk7QWAU/KBnip5EPmZ9RK29FbswyO4/Pv&#10;9aWvJf2TL2fUf2avhvcXMrzTPolvueU5fhMAE9yAAO9etVhLR2NlqgoooqbjCiiii4BRRRRcAooo&#10;ouAUUUUXAKKKKLgMk6AepxVeW5gt5Y4ZHIklYhB71Yk/h+orK135b3SmzjE+PzFdeGgp1bPs/wAj&#10;hxNR06d/NfmayggYPUU6k/xP86WuSzWh2rVBRRRRcYUUUUXAKKKKLgFFFFFwCiiii4BRRRRcAooo&#10;ouAUUUUXAKKKKLgeXftw/wDJuWtf9hLSf/TlbV6f6V5h+3D/AMm5a1/2EtJ/9OVtXp/pXqY7ocOF&#10;2Y6iiivMO1bBRRRRYYUUUUWAKKKKLAFFFFFgCiiiiwBRRRRYAoooosAUUUUWAKKKKLAFFFFFgCii&#10;iiwCH/61eM+K/wDQ/wBqTwTMvBvdGu7Zz6hd7j9cfkK9lbJ4FeNeNl+1/tM/DiIHDW9jeTOR/daN&#10;wP1UfnXTR3aMau1z2ZTnJxjmlpB+VLXMbBRRRRYAoooosAUUUUWAKKKKLAFFFFFgCiiiiwBRRRRY&#10;AoooosAUUUUWAKKKKLAFFFFFgCiiiiwCHoR2II/Ssfwwcae/vM39K1ycEe9ZPhxGhsSsilGMrHB+&#10;td9LlVCa80efUT+swfSzNdSTnPrS0gpa89K2h6C1QUUUU7AFFFFFgCiiiiwBRRRRYAoooosAUUUU&#10;WAKKKKLAFFFFFgCiiiiwBRRRRYAoooosAUUUUWAb/F7Yrn/GviqHwfok9+48yYjy4IevmSHoB9Ov&#10;4VvudgZiQAB1PQe5rzDS8/Evxm2rsrSeH9JcpZIek0wPMnuBx/3yK9PBYenNyxFfSnBXfm+iXm2f&#10;P5tipwUcLh/4tX3V5L7T+SOj+HHhWbQNGkuNQ+fWtQfz7yU8tk9E+gGK6wJhgdxJ7+/uaVM7Rk5P&#10;r/n8qdXNicRPFVXVqbv8PI9LB4SnhKMaNNaJff5/Mb90kfjVPVdQi0nS7zULkhILSB55H9EUbj/K&#10;rb8At7YqjrulQ69ol5ps4/cXtvJbufZ1KY/8eP5CudO977nW+3c/IvWfFuofEXxBqXjDV3Muqa3M&#10;bpjIA3kx8+VCoOdqIm0BfbPJJNVdgGMAZXocZYepBPIJ9c/pgU6fQNQ8Hahe+G9XheHV9FmaxvIy&#10;vO5DgOPUOMMDwDuwDwaQKxbAGT2CkH884x/kdq+bxH8V817n9vZDHDRyyh9VXu8kdvTqdd8GviLc&#10;fCL4s+HPEtvN5FpLdRafqybtqT2czqjF+NpMbMsgPUEehIP6L67H8J/Gt8l5rcHhLW7xEWJbjUob&#10;eWRUGSFBkBIHJ4z1zX5wfCrwZc/Er4seFPDNlGZjNfw3l4RnEFnDIsksjcdCF2AfxFlAPWv1dfTL&#10;O4LGS2hlzx88YOccent1717uElJUfeP5t8RY4aGcf7Olfl963cw9Bl8Iafpf9m6K+i22ncj7LYPC&#10;kfIwRhDjkYz6gAHim6B8OfBvh6RZtD8MaDprpOblH0+xghKylSvmAouA2xmXd1wxFX7jwb4fvM+f&#10;omnSnpua1jJx9cZrPk+F3hSQ5GjQRH1gZ4v/AEFhXa3BOzZ+Y6lg/D7wtL4pHiVvDOkSeIl6ar9h&#10;hN0PXEwG/wDXjtircvhXRpLDUrF9JsWstSdpL22a2Qx3TsAC0qlQJGIVQSwOQoyTiso/DeziGbPW&#10;Nb08DosN+7qPwfcKaPDHiWy5sfFkkgHIS/so5VP1KBDU2XRjv5GmngvQU1201saHpq6zaQfZrbUR&#10;Zxi4gh/55pIBuCY4wDj8zmvonw58KeGdVu9U0fwzo+kand5+0Xtjp8MM0ueTvdVBbnPUnrVI6l4x&#10;0v5rjSdN1eIHk6dceTJ/3zJx/wCPZqzYfELS7m7SzvPO0a/c4W31KMw7z/sMflf6KSaVmtmNNM2U&#10;0TTo9Tn1FLC1XUJ4kgluhAvmyRqSVRmxkqMnAPHNVYfB2g2+iW+jRaJp8ejwOskWnpaoLdGV94Kx&#10;gbQd/wA3A681rbsHHBPcZwfyI4pc8n27elQ2+pWhUfSLKTUoNRe0gfUYIjDFdtEpljQ43KrY4B2r&#10;kDjijVNHsdb0+ax1Gzgv7GYFZLa6iWWJwc5DIwIYc9CDVyiktNQsjA8MfD/wx4IWYeG/DmkeHvOO&#10;ZP7LsIbbf6btijOOOuegqvcfC7wbdrrCTeEtDmTWpBLqiSabCwv3GcNOCv7wjPBbJHY9a6eiq5mF&#10;kYOj+AvDXh0wHSvD+l6abeB7aE2tlFGY42OWVSF4BIyQOPak0T4feFvDItxpHhvSdKW2kllhFjZR&#10;weU8u3zWXYo2lwqhiMZ2jPSt+ildhZHOw/Dnwpb+JpPEcXhjRovEUhLSavHp8S3bk9SZgofPJ5z3&#10;rVttF0+zub65gsbaG4v3El3KkKq1wQoUeYQPmwoA57AVdoouwsirpml2ei6fb2On2sNjZW6COG2t&#10;0CRxqBgBVHAH0q1RRSGFFFFKwBRRRRYAoooosAUUUUWAKKKKLAFFFFFgGuoOM9jms/WLKa8eyaFQ&#10;fKm3t9K0WGRUE97HZmJZPvSsEX61vQvGpzROevGM4WkWD1I7A8UU1RtyPc06sXrqzdKyCiiilYYU&#10;UUUWAKKKKLAFFFFFgCiiiiwBRRRRYAoooosAUUUUWAKKKKLAeXftw/8AJuWtf9hLSf8A05W1en+l&#10;eYftw/8AJuWtf9hLSf8A05W1en+lenjuhw4XZjqKKK8s7VsFFFFFxhRRRRcAoooouAUUUUXAKKKK&#10;LgFFFFFwCiiii4BRRRRcAoooouAUUUUXAKKKKLgc38SfG1v8Nvh/4i8V3VvJeW2i2Et/LbxMFeRY&#10;1LFVJ4BOOprxRofi5efF638azfCG4a1t9Iaxt7IeIbHeHLbizEv33Hjtiuv/AGutYstG/Zr+I0l7&#10;OsIn0S5tY89S8kbKBjuM9fQZPave9NB+wwFgVJQfKRyOO/vXq4SmpJto4q8nHRHiv/CdfFTc3/Fl&#10;7088H/hI9P6f991n6p8YvG3he60dvEnwqvNF0vUNTtNLN9/blnP5UtxOkMZKIxJG5+1fQuMACvH/&#10;ANp1R/wh/hU9/wDhMvD+D6EalAQa2lhoKDMI15uVmdyDnPOR2IBGaWrR0y5JJ8vP/AhR/Zlz/wA8&#10;v/Hh/jXleyqL7L+49BVId0VaKtf2Zc/88v8Ax4f40f2Zc/8APL/x4f40vZVf5X9w/aQ7oq0Va/sy&#10;5/55f+PD/Gj+zLn/AJ5f+PD/ABo9lV/lf3B7SHdFWirX9mXP/PL/AMeH+NH9mXP/ADy/8eH+NHsq&#10;v8r+4PaQ7oq0Va/sy5/55f8Ajw/xo/sy5/55f+PD/Gj2VX+V/cHtId0VaKtf2Zc/88v/AB4f40f2&#10;Zc/88v8Ax4f40eyq/wAr+4PaQ7oq0Va/sy5/55f+PD/Gj+zLn/nl/wCPD/Gj2VX+V/cHtId0VaKt&#10;f2Zc/wDPL/x4f40f2Zc/88v/AB4f40eyq/yv7g9pDuirRVr+zLn/AJ5f+PD/ABo/sy5/55f+PD/G&#10;j2VX+V/cHtId0VaKtf2Zc/8APL/x4f40f2Zc/wDPL/x4f40eyq/yv7g9pDuirRVr+zLn/nl/48P8&#10;aP7Muf8Anl/48P8AGj2VX+V/cHtId0VaKtf2Zc/88v8Ax4f40f2Zc/8APL/x4f40eyq/yv7g9pDu&#10;ijKCCrDqCDio1dJnzGwYJwdvY9cfrWi2l3JA/dd/7w/xrO0bQb+0+2CW3Ch5i6nepyCAPX2rojQm&#10;6UnZp6HJOqlVh8ydelLVn+y7kf8ALL/x4f40v9mXP/PL/wAeH+NYOlU6Rf3HUqkO6KtFWv7Muf8A&#10;nl/48P8AGj+zLn/nl/48P8aXsqv8r+4ftId0VaKtf2Zc/wDPL/x4f40f2Zc/88v/AB4f40eyq/yv&#10;7g9pDuirRVr+zLn/AJ5f+PD/ABo/sy5/55f+PD/Gj2VX+V/cHtId0VaKtf2Zc/8APL/x4f40f2Zc&#10;/wDPL/x4f40eyq/yv7g9pDuirRVr+zLn/nl/48P8aP7Muf8Anl/48P8AGj2VX+V/cHtId0VaKtf2&#10;Zc/88v8Ax4f40f2Zc/8APL/x4f40eyq/yv7g9pDuirRVr+zLn/nl/wCPD/Gj+zLn/nl/48P8aPZV&#10;f5X9we0h3RVoq1/Zlz/zy/8AHh/jR/Zlz/zy/wDHh/jR7Kr/ACv7g9pDuirRVr+zLn/nl/48P8aP&#10;7Muf+eX/AI8P8aPZVf5X9we0h3RVoq1/Zlz/AM8v/Hh/jR/Zlz/zy/8AHh/jR7Kr/K/uD2kO6KtF&#10;Wv7Muf8Anl/48P8AGj+zLn/nl/48P8aPZVf5X9we0h3RSZjuAA56nPpSGQ5OBke3b1q2+k3THiPa&#10;RzncPy61V1Sz1S0024ksbD7Zdhf3cAkRQzdskkDH4/4HWFGpKUVy79/18jCrXjSi53v5LU4D4jaz&#10;eandweEdJkC6je83UqH/AI9oO5J7Eiuv0PRLbw/pdvp1oqJaW6BUK9c92+p9ayfh/wDDzUtHt7rU&#10;tXj369qJ33Mm9T5a9owQTwPx69a699KuyoQRcAYzuH+NepjV7OnHCULtRd2+77/5Hg5dSnWm8dit&#10;Jy2T+zHp6N9SBemOw6UtWV0u5VQPL6D+8P8AGl/sy5/55f8Ajw/xrx3Sqfyv7j6RVIW3KjLuUg96&#10;AuABk8YxVv8Asy5/55f+PD/Gj+zLn/nl/wCPD/Gl7Kp/K/uE5U31R4X8eP2WPCnxxmi1KeW40DxP&#10;BGI4ta05QXdBnCTRkETIMnAPIycEZrwOD/gnZ4mkukjufiJpv2JTzJDoUhmZfYNOQpHvn6V93/2X&#10;c5z5ZH0cf40h0i4OP3Q4OeSpodBy1lTu/Q9vBZ9j8upujhMQ4Re6TPKfgh+z54V+BGlXEOhxz3mp&#10;3e37drGoMHubogcZIGEUZ4VQB36816YFwc5JPPX61bXS7lQB5f6rS/2Zc/8APL/x4f403SqNW5Xb&#10;0PIqVlVm6lSV5PdtlTaKNtW/7Muf+eX/AI8P8aP7Muf+eX/jw/xo9nV/lf3E+0h3RUCgc96Cueuf&#10;wNW/7Muf+eX/AI8P8aP7Muf+eX/jw/xpeyq/yv7g9pDuipt5zk5xjPWqmpaTZazaPaX9ql5buPmj&#10;mG4H/A/Stb+zLn/nl/48P8aP7MusY8v/AMeH+NNU6q+y/uE5wfVHnc9nqXw7AuLNp9V8OL/r7F2M&#10;k1og6vEe6KMEryevNdjp+oW+q2MF5aSrPbTqHilQ5Vx/n8q0v7LuSceXhT15HP61ymkeDtX8MeJJ&#10;orG28zQL5XlZEkRRaTD0Un7r8dAcEEng8aeyqNfC/uM+eKe50IORkdKWrI0u67xjPsR/jS/2Zc/8&#10;8v8Ax4f41m6VT+V/caKpDuirRVr+zLn/AJ5f+PD/ABo/sy5/55f+PD/Gl7Kr/K/uH7SHdFWirX9m&#10;XP8Azy/8eH+NH9mXP/PL/wAeH+NHsqv8r+4PaQ7oq0Va/sy5/wCeX/jw/wAaP7Muf+eX/jw/xo9l&#10;V/lf3B7SHdFWirX9mXP/ADy/8eH+NH9mXP8Azy/8eH+NHsqv8r+4PaQ7oq0Va/sy5/55f+PD/Gj+&#10;zLn/AJ5f+PD/ABo9lV/lf3B7SHdFWirX9mXP/PL/AMeH+NH9mXP/ADy/8eH+NHsqv8r+4PaQ7oq0&#10;Va/sy5/55f8Ajw/xo/sy5/55f+PD/Gj2VX+V/cHtId0VaKtf2Zc/88v/AB4f40f2Zc/88v8Ax4f4&#10;0eyq/wAr+4PaQ7oq0Va/sy5/55f+PD/Gj+zLn/nl/wCPD/Gj2VX+V/cHtId0VaKtf2Zc/wDPL/x4&#10;f40f2Zc/88v/AB4f40eyq/yv7g9pDuim5KqSOtZGtnfdaSCAW87cB+ArojpdyR/qv/Hh/jWff+Hb&#10;65v7CZIxsgcswLD0+td2FhKE+acXt2PPxb56VoPW5MGLFs/3jS1Z/su5H/LP/wAeH+NL/Zlz/wA8&#10;v/Hh/jXHKlVu/df3HcpwStdFWirX9mXP/PL/AMeH+NH9mXP/ADy/8eH+NT7Kr/K/uK9pDuirRVr+&#10;zLn/AJ5f+PD/ABo/sy5/55f+PD/Gj2VX+V/cHtId0VaKtf2Zc/8APL/x4f40f2Zc/wDPL/x4f40e&#10;yq/yv7g9pDuirRVr+zLn/nl/48P8aP7Muf8Anl/48P8AGj2VX+V/cHtId0VaKtf2Zc/88v8Ax4f4&#10;0f2Zc/8APL/x4f40eyq/yv7g9pDuirRVr+zLn/nl/wCPD/Gj+zLn/nl/48P8aPZVf5X9we0h3RVo&#10;q1/Zlz/zy/8AHh/jR/Zlz/zy/wDHh/jR7Kr/ACv7g9pDuirRVr+zLn/nl/48P8aP7Muf+eX/AI8P&#10;8aPZVf5X9we0h3RVoq1/Zlz/AM8v/Hh/jRR7Kr/K/uD2kO6PJP24f+Tcta/7CWk/+nK2r0/0rzD9&#10;uH/k3LWv+wlpP/pytq9P9K78d0OTC7MdRRRXmHatgoooosMKKKKLAFFFFFgCiiiiwBRRRRYAoooo&#10;sAUUUUWAKKKKLAFFFFFgCiimk4z0o5b7CYpz7Aepqnq2r2mhabcahf3EdpZ26GSWaZtiqvqSfy+p&#10;HrXO/EL4o+HvhnYC61u7VZj/AKiyiO6ec+ioOT9eg74rzSx8FeJfjzqVvqvjmGTRPCCP51j4ZDFZ&#10;bkjlXnPYjPtxnsTnaNK/vS0M3N7I8u+Pn9o/Hz4VePvFt3FPp/gfQ9Fv20e2cbWvrkQt+9OewIA9&#10;Plx65+59Nz/Z9tk5Plr0+leXfFTwE3jr4SeJfBumyW+nPq2kz6ZA+zEEW+IovC9AMjGBgYPsBmW+&#10;p/G+2t44h/wr9tihctHfgnAx0zXo4evFKz0OStFytZHtoyDXkP7TvPg7wr/2OWgf+nGCqn9tfHDP&#10;T4ff9839YXivw38WPiGdBstfn8HW2kWOt6fq1w2mx3nnMttcJNsUv8uTsxyO9a1K0HFpMyjTmpJn&#10;0TRRRXac4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Hg37cP/JuWtf9hLSf/TlbV6f6V5h+3D/yblrX/YS0n/05W1en+leTjuh34XZjqKKK807VsFFF&#10;FAwooooAKKKKACiiigAooooAKKKaSQeOfbp+tACk4ozSD5hnoB6An+lAG44Az3+8KFZ6Cuhc0tUd&#10;Q1vTtHXdf39rZL13XE6R4H/AiK4vWvj98PtBVzc+K7CQrxttm88k+nyZ5q1FvSwuZHoJz2HHrSFs&#10;DLfKv95uB+deKv8AtIP4ikEPgrwTrviWfPE0kQtrYe5c54+oH1pF8MfGDx5IH1jxHp/gqxfO610V&#10;TLcFfQyZ/k2PbrWippbshz6I9G8Y/Enw54AtPP13VbewYjKwM+6Zv91AMt+HHvXmR+Jfj/4sL5Xg&#10;Tw/J4e0WTg+ItYG1yv8Aehjzg/mw/HOOn8G/s8+DvCV0L+ayfX9ZzubUtZf7RKzf3sH5Qfwz716W&#10;V5B6kdM84pJwpu6JtJnmfw/+BGjeEb/+29TuJfE/ihjufVr/AOYq3rGhGE/UjJ5r00jOccZ6470D&#10;gAelLWcpOfxGyVhuwenXqOx/ClC4zjAzycAD+VLRUvXcYmPc0mznPcdDgEg9j+FOopWA6iiiivqT&#10;wg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PBv2&#10;4f8Ak3LWv+wlpP8A6cravT/SvMP24f8Ak3LWv+wlpP8A6cravT/SvJx3Q78Lsx1FFFeWdq2Ciiii&#10;4woooouAUUUUXAKKKQnGPSqSvsJi00sA2MjPYetc344+I/h74daebvXdRisxjckOd00o/wBmMc/i&#10;cD1IrzFPFPxK+MfPhy2PgLwvJ01XUU3Xcy+scf8ACSP/ANo1rGnf4iHO2x6h4u+Inh3wJbedr2rW&#10;+nlhlI3bMjfSNcu30Ck+uK82b49694ybb4A8Cajq8H8OpaoRaWx9wGI3D23A+1b3hD9nnwn4au/7&#10;Q1CGTxPrRO57/Wj57bvUIw2qfzPv6emqixjCjGOnJOKq8I6R1ZK5pHjC+GPjR4pO7UfF2j+GIGG4&#10;RaPbefKB6Hfgj8GIpw/Z1u9TDDXviR4q1JW5aOC5MCH224b+dezEbhhvm5/i5/nRjGMcY9OKTrS2&#10;Ssx8nc8j0z9lr4d2jb7jSp9UfPJvryVwT6lQQCfwrtNH+FvhDw+yPp3hnSrSRPuyx2cfmD/geN36&#10;11J5OaKzdSb3ZXJHsNCAIFAwB0Hp9PSlYbiSckn1JP6dPxpaKzbb3KSS2G7Pc0uKWilYoKKKKdxB&#10;RRRRcAoooouB1FFFFfVHh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Pv7dk00X7NviFoUWV0vdKdI+7N/aVtgfSu18G+NbTxdZSFVa2v7c7Lq0k4e&#10;Jh3x1Irj/wBuIA/s8a11z/aGk4Pp/wATK25rb8aeCJ7nUI9f8Putl4giHLDhLkDqjDuTUNYet+4q&#10;vlk9pdF6+v4HHXliqNq+HXMl8Ue67rz/ADO4BYg8AEHpSjOOetct4L8cweKraSB4zY6tajFzZS8M&#10;h7lR3FdQrZ7V4NfDVcNNxrK1vxPcw+Kp4ukqtF3T+9Chg3Slpqrtz7nNOrBnaFFFFKwBTcknA5+g&#10;zikYncAOT12jqR3xXnfxF+N2jeBrpdItopfEHiaYhYdG0475Cx+7vI+4Pr1xwKag5vQhy5TvdQ1K&#10;10qylvby5htbOJd7zyuFRV9ycAfj+Ga8Yv8A4zeIvibeS6R8LtOZ4EYpc+Jr1SlvEO5iBwWP+NN0&#10;74SeI/itdw618Ubw/YgfMtvDFhIRAnPHmMOT6EZ7c+g9p0/TLXR7GKwsraGztIVCxwQIFRB6AAYr&#10;p9ykr9TNc0zzfwL8AdE8N341rWp5PFfiVj5j6lqI3CN/WJDwmOx6816iRk5Jye/+19aPryfWlrGU&#10;3Lc1UUtRu33P50tLRU3KCiiikAUUUUrAFFFFFgCiiiiwBRRRRYAoooosAUUUUWA6iiiivqTwg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PBP24UH/D&#10;OutNk5/tHSRj/uJW1eoFQcZGa8x/bh/5Ny1r/sJaT/6cravT/SvKx2yR34XZo47xr4FOsXMOraRc&#10;f2b4gtvmhukAw3+y4xyD0o8GePBrNw+latbnS9ftxia2c4Eh/vIT1z1rsJPyz3rmvGHga08V28cj&#10;SGy1KE5tr5DiSNuw+mfWt6GIpYiCw2M26SW8X5915HiYnBVcHN4zL92/ej0l6dn+Z02T0798jFBf&#10;b1Fef+HfGt7pmpL4f8Vp9j1JRtt7zOIbv057Gu7SUsdhGWP3SB1+nrXJiMJVwtRRrta7NbM9PBZh&#10;Sx9NypN3W8dmmSBuGJ4A7ms/xD4l0zwppUup6vexafYQjMlxMcKPYdyfYc+ma4Dx/wDHKx8M6iug&#10;6BaP4r8WznbDpdl8wQ/3pWGdoBzkcn6Vi+HfgpqnjTVofEvxP1BNbvlO+00OAk2dqfQgEhsc55Oe&#10;/oOSMLLmkreTPSlJ3sijN448a/HOSSy8FQy+GPCRbZP4iu0xLcqeMQp2Hv1+nSvRPhz8I/Dvw0tG&#10;/syA3OoSg/aNUuvnuZz33E8ge1dlBDFbxpFEiRxIu1UQAKB2AA6Y7YqSnKr9mKJUW3djQMknPJOT&#10;jjNKFxS0VgbBRRRRcErBRRRRcAoooouAUUUUXAKKKKLgFFFFFwCiiii4BRRRRcAoooouB1FFFFfV&#10;Hh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eDf&#10;tw/8m5a1/wBhLSf/AE5W1en+leYftw/8m5a1/wBhLSf/AE5W1en+leTjuh34XZikA9eaY0e9j8xH&#10;qB3p/JYADJ9B1NeWePfjraaHrA8N+FrJ/Ffi6QlUsLQ5jgP96VuigdTz9SK8+MHPTodOkde50/xI&#10;Hhm38NXE3iq4trbS0GWmnfDK3qh6l/QD8Aa8CPjPxR4r8JwWtnqup6N4Olumh/t24sSJ3g4xtOeA&#10;eRnHXP0r0Hw78Dr3xHqsPiH4k36eItZjBa20lQfsdoT2C/xEepOD7jFeuSWNtc2pt5IYmtygR4WU&#10;FCuMYx0H4V7GHxcKNN4aquaEn16enZngYzLZYiosVh5clWOz6PykuqOY+GXw78MeAtIVfD1usv2h&#10;Q8uoSYea5OB8zt3rsd+SRySereteZXPhjV/hvcSX/hdTeaOxLTaOzHKDuYvwxwc11/hPxjp3i208&#10;ywmyyDEtvINs0Z7hlPT61OJwblB4ijLnp9+3k1+o8FmcZyWGrx9nVXR7Pzi+vpub6j3/ACp1MjIZ&#10;cjGD6c/r3p9ePr1PoltqFFFFKwwoooosAUUUUWAKKKKLAFFFFFgCiiiiwBRRRRYAoooosAUUUUWA&#10;KKKKLAdRRRRX1J4Q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Hgn7cLEfs6a2P+ojpBA9f+Jlbfl9a7fxX4w0fwRpLalrV9FZ2i5IZusmBnCDksfYAn&#10;2xkjmv2wPCmu+NfgLruleG9Ln1nWGudPnhsrYoJJRFewysAXZRwsbHk18+aHaePr/wASz+IfHvwZ&#10;8Z+MNUjlJtbaS509bS2GcriL7QQxHXJ49uK4sTSdSzR1Uaigmj0h9Z8cftAjZoqz+C/AkvXU5Mfa&#10;tQj77APuqR0Iz35Nep+AfhxoHw30gWWh2Kw7+ZrmT5p52/vO/UmvPx8bfH6ZVfgH4yGOMi708fl+&#10;/pR8bfiCB/yQTxmfc3en/wDx+uKVOslaCOmM4WvI9k8pWOTnjjjinFQT7enpXjP/AAu74gf9ED8Z&#10;/wDgXp//AMfo/wCF3fEH/ogfjP8A8C9P/wDj9YfV6j1a1NPaQvzHspQDkD8K4zxV8OodWujq2kXB&#10;0bXl5FzEMJMR/DIB29643/hd3xB/6IH4z/8AAvT/AP4/SH42fEAn/kgnjMH2vNP/APj9dVB4ihU5&#10;6XzXRnDjMPhsZT5K3yfVej6HVaD8R5rK+TR/Flt/ZOok7YrkLm3uOwKntk5/Ku7LsqhjtIPIIbqP&#10;UGvCNc+J3jHxFYta6n+z34yu4T0zd6duUnup+0DBrnPDnxD+LPhG+a0t/g34t1HQGPywX11YCaIe&#10;isLjFd9TD0cVFzivZyXR7P0fT0PIp18Vl8lSqv2lLZSXxL17+p9Oq27P+FLXisfxw8fsgK/ATxiR&#10;/s3mnnH/AJHp3/C7viD/ANED8Z/+Ben/APx+vGVCo90fSqrBLc9oorxf/hd3xB/6IH4z/wDAvT//&#10;AI/R/wALu+IP/RA/Gf8A4F6f/wDH6f1eoP2sO57RRXi//C7viD/0QPxn/wCBen//AB+j/hd3xB/6&#10;IH4z/wDAvT//AI/R9XqB7WHc9oorxf8A4Xd8Qf8AogfjP/wL0/8A+P0f8Lu+IP8A0QPxn/4F6f8A&#10;/H6Pq9QPaw7ntFFeL/8AC7viD/0QPxn/AOBen/8Ax+j/AIXd8Qf+iB+M/wDwL0//AOP0fV6ge1h3&#10;PaKK8X/4Xd8Qf+iB+M//AAL0/wD+P0f8Lu+IP/RA/Gf/AIF6f/8AH6Pq9QPaw7ntFFeL/wDC7viD&#10;/wBED8Z/+Ben/wDx+j/hd3xB/wCiB+M//AvT/wD4/R9XqB7WHc9oorxf/hd3xB/6IH4z/wDAvT//&#10;AI/R/wALu+IP/RA/Gf8A4F6f/wDH6Pq9QPaw7ntFFeL/APC7viD/ANED8Z/+Ben/APx+j/hd3xB/&#10;6IH4z/8AAvT/AP4/R9XqB7WHc9oorxf/AIXd8Qf+iB+M/wDwL0//AOP0f8Lu+IP/AEQPxn/4F6f/&#10;APH6Pq9QPaw7n0hRRRX0B44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EcoDAg+lM3EMy54DYH0wKKKS3AlUDFBoooXxCkID1ozRRVMhbDSx8wDJ6Up&#10;+9RRWVToVT3ZFIf3xHYJn8aAgkVdwzRRV2vJJ9hy+JehJGoQMAMDPanZooqhMM0ZoopCDNGaKKAD&#10;NGaKKADNGaKKADNGaKKADNGaKKADNGaKKADNGaKKADNGaKKAH0UUUFh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/ZUEsDBAoAAAAAAAAAIQCYHg7C&#10;yQgAAMkIAAAVAAAAZHJzL21lZGlhL2ltYWdlMi5qcGVn/9j/4AAQSkZJRgABAQEAYABgAAD/2wBD&#10;AAMCAgMCAgMDAwMEAwMEBQgFBQQEBQoHBwYIDAoMDAsKCwsNDhIQDQ4RDgsLEBYQERMUFRUVDA8X&#10;GBYUGBIUFRT/2wBDAQMEBAUEBQkFBQkUDQsNFBQUFBQUFBQUFBQUFBQUFBQUFBQUFBQUFBQUFBQU&#10;FBQUFBQUFBQUFBQUFBQUFBQUFBT/wAARCABoAD0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6q0bX9Z/Zz1e30LxJPLq3gK5k8rTdZ25ezJ6Q&#10;ygdhwAfyA4Fe+W91DeQRz28qXEMiiRJImDKynowPQg+39DVbWdEsvEGl3OnajbR3tlcoY5IJF4YH&#10;sfXnvwa8JhudY/Zl1OO3uHudZ+GdzNtt52Bkm0qRjgqR1KZ4/HgcYPz1lV9T2EuXRH0GDkA460tV&#10;NN1O01iygvbG5ju7O4QSRTQsGSRSMhgR2/z0q0CD05x19q5zRO4tNNOppprqPqeN/ET/AJOp+Af/&#10;AHH/AP0hSvo6vnH4if8AJ1PwD/7j/wD6QpX0dXu4X+Ejyq/xnLHp2/GoL+xg1Sxns7uFLqCdDFJH&#10;MoZZFPZgRg/iKsUn+ea8FHqNXPny90/Wf2Z9TlvdNSfWvhvcyGS4s+Wl0xifmdSTnZk+vqTk817l&#10;oXiDT/E2lW2p6XdJfWNwoaGaM5ypHT2I7g+h9KuzwR3ELxTRrNG4w6MuQwPUEehrwXW/Detfs9at&#10;ceJPCsEupeB7kmTU9CU5Nm2eZIvbpxx09AMdN1VVupk7wd+h7/8A5xTT1FY/hXxZpXjfRrbWNFul&#10;vLCdQUYH5kOOUYdQw7g1sEgkAHJ7+1c70uap3PG/iJ/ydR8A/wDuP/8ApClfR1fOPxE/5Oo+Af8A&#10;3H//AEhSvo6vewv8JHl1/jOXooorwT1RDzTXTcTwpDfKcjqKfSHOOBn8cUAeEeKvA2tfBzXLjxh4&#10;Dt2u9Fnbfq/hxfunB5liA6EA5wMdOMZOfVfA3jvSPiLoUOr6JMLi2kALJkB4X7owzwf/AK3qK6Aq&#10;Rk5HTGcc4ryHXfhNqfhnxoni3wFcQaXLdTAaxpU5K2twh6y8A7W5JPHrzkkne8Zq0lrZ/Psvv/M5&#10;3+6vLpp8iD4gyK/7VXwEAPONfI56j7CmCPyr6Qr45m1W58UftjfCLWiT/ZbvrlrZhu6x2Iyw9iXJ&#10;/wCBe1fY1fQ/V5YVKlPdWv5XV7fLY8HD4tY6Hto/C27eaT0fz3OXooor5c+mCmlsHGCaHztOOtGQ&#10;gyfzppczsJuw2ViEbA5x3rhvihrswtbbw9pbZ1XWHEJ2H5kixlj7cA12F/qltp2n3F5dN5NvAhkk&#10;ZuMAf41w3w20248QX954x1FCJ7/93aIePKgB4I9Cf5GvYy+MaN8bVWkGuVfzSey9Fu/kfMZxVnXl&#10;DLqTtKonzP8Algt36t6R9W+hx/iLRYPD37R37POn2y7ILePXkUFcEn7Cm5vxOT+PtX09Xzf8Qc/8&#10;NU/AM9MjXxt7Y+wpX0hXRRnKonKbu239/X8TtlTjStTgrRikkuyS2OXooor5y57YjdKR1DAqfy9a&#10;VjgZrkPH/iyTw1pkVtap52tX58m0h7gn/loe4AGW+o+uOvDYeeKqRo095aeiW79F1PPx2Lp4GhLE&#10;1HpH8X0XzdkvNmH4smf4heKYfCtm5/suzYXGpzp0OOkfvzjivRfs6wQLFbqsSIAiIOAijgAVgeA/&#10;Cq+EtFS3ZhPdznzrq5PWWU9Tn09q6Q12Y6vCbWHo6wgrJ9+7+f6HnZThKkVLF4lfvKmrT+yukflr&#10;fzueNfEHP/DU/wAA92M/8T/p/wBeKV9H184/ET/k6n4B/wDcf/8ASFK+jq6cL/CR2V1aZyzNtGcE&#10;+woySOASfQdaGYIpJ6CoLqUW0bSvIIowpYu5wFHrXhRhz3S6Hozlyq7dkirrmv2fh/SZtQvHAt4l&#10;yenJzgD3JJHFcZ4B0W713VJvF+uIRe3I22Vq/Igh7H/eOe3qT3qjZRyfFfxALuZGj8KaZJiCMjAu&#10;5h/EfUf4V6gvO0YCqowAOgHoPavcrf8ACbReHWlWa97yT+z81v8AcfK4a+dYhYuS/cQ+BfzNfaa8&#10;n8PpcRFKHGcjtTjSkcikNeHfddlY+sj0PG/iJ/ydT8A/+4//AOkKV9HV84/ET/k6n4B/9x//ANIU&#10;r6Or3ML/AAkeZX+M5ORwAQex715pr2o3PxN1yTQdKmaPRbaT/iY38f8Ay2I5MSn8KKK0yeMfZ1cQ&#10;1eUFdX2v3+XQ8TOKkq1XD4ST9yo/et1Xb07noum6fbaXYRWdpCILWFQkUYGAqj+vvVkjjjiiivnn&#10;OVRKc3dvVvzPq6dONNKEFZLZAucc0hoooTvdmvU8b+In/J1PwD/7j/8A6QpX0dRRXu4X+Ejyq/xn&#10;/9lQSwECLQAUAAYACAAAACEAihU/mAwBAAAVAgAAEwAAAAAAAAAAAAAAAAAAAAAAW0NvbnRlbnRf&#10;VHlwZXNdLnhtbFBLAQItABQABgAIAAAAIQA4/SH/1gAAAJQBAAALAAAAAAAAAAAAAAAAAD0BAABf&#10;cmVscy8ucmVsc1BLAQItABQABgAIAAAAIQBUFMxcHwcAAKAjAAAOAAAAAAAAAAAAAAAAADwCAABk&#10;cnMvZTJvRG9jLnhtbFBLAQItABQABgAIAAAAIQAZlLvJwwAAAKcBAAAZAAAAAAAAAAAAAAAAAIcJ&#10;AABkcnMvX3JlbHMvZTJvRG9jLnhtbC5yZWxzUEsBAi0AFAAGAAgAAAAhAItjYfjhAAAADAEAAA8A&#10;AAAAAAAAAAAAAAAAgQoAAGRycy9kb3ducmV2LnhtbFBLAQItAAoAAAAAAAAAIQA+SzI3mbIBAJmy&#10;AQAVAAAAAAAAAAAAAAAAAI8LAABkcnMvbWVkaWEvaW1hZ2UxLmpwZWdQSwECLQAKAAAAAAAAACEA&#10;mB4OwskIAADJCAAAFQAAAAAAAAAAAAAAAABbvgEAZHJzL21lZGlhL2ltYWdlMi5qcGVnUEsFBgAA&#10;AAAHAAcAwAEAAFfHAQAAAA==&#10;">
                <v:shape id="Picture 532" o:spid="_x0000_s1027" type="#_x0000_t75" style="position:absolute;left:1397;top:-7932;width:8222;height:78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puaqXDAAAA3AAAAA8AAABkcnMvZG93bnJldi54bWxEj0+LwjAUxO/CfofwFrxpuotKtxpFBMGL&#10;B/9Bj4/mbVNsXrpNttZvbwTB4zAzv2EWq97WoqPWV44VfI0TEMSF0xWXCs6n7SgF4QOyxtoxKbiT&#10;h9XyY7DATLsbH6g7hlJECPsMFZgQmkxKXxiy6MeuIY7er2sthijbUuoWbxFua/mdJDNpseK4YLCh&#10;jaHievy3Cur9TzPpcVpNzd/+kqQnd8i7XKnhZ7+egwjUh3f41d5pBelsAs8z8QjI5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m5qpcMAAADcAAAADwAAAAAAAAAAAAAAAACf&#10;AgAAZHJzL2Rvd25yZXYueG1sUEsFBgAAAAAEAAQA9wAAAI8DAAAAAA==&#10;">
                  <v:imagedata r:id="rId171" o:title=""/>
                </v:shape>
                <v:group id="Group 530" o:spid="_x0000_s1028" style="position:absolute;left:1440;top:-7882;width:2138;height:2" coordorigin="1440,-7882" coordsize="2138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pOKysYAAADcAAAADwAAAGRycy9kb3ducmV2LnhtbESPQWuDQBSE74H+h+UV&#10;ektWWxSx2YQQ2tJDKEQDobeH+6IS9624WzX/vlso5DjMzDfMejubTow0uNaygngVgSCurG65VnAq&#10;35cZCOeRNXaWScGNHGw3D4s15tpOfKSx8LUIEHY5Kmi873MpXdWQQbeyPXHwLnYw6IMcaqkHnALc&#10;dPI5ilJpsOWw0GBP+4aqa/FjFHxMOO1e4rfxcL3sb99l8nU+xKTU0+O8ewXhafb38H/7UyvI0gT+&#10;zoQjIDe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Gk4rKxgAAANwA&#10;AAAPAAAAAAAAAAAAAAAAAKoCAABkcnMvZG93bnJldi54bWxQSwUGAAAAAAQABAD6AAAAnQMAAAAA&#10;">
                  <v:shape id="Freeform 531" o:spid="_x0000_s1029" style="position:absolute;left:1440;top:-7882;width:2138;height:2;visibility:visible;mso-wrap-style:square;v-text-anchor:top" coordsize="2138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2Fjx8QA&#10;AADcAAAADwAAAGRycy9kb3ducmV2LnhtbESP0WoCMRRE3wv+Q7iCL1Kzim5laxRRBB+qUOsHXDfX&#10;3a2bmyWJuv69KQh9HGbmDDNbtKYWN3K+sqxgOEhAEOdWV1woOP5s3qcgfEDWWFsmBQ/ysJh33maY&#10;aXvnb7odQiEihH2GCsoQmkxKn5dk0A9sQxy9s3UGQ5SukNrhPcJNLUdJkkqDFceFEhtalZRfDlej&#10;4ONrPB6evDvziNb9ya8OVbPfKdXrtstPEIHa8B9+tbdawTRN4e9MPAJy/g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dhY8fEAAAA3AAAAA8AAAAAAAAAAAAAAAAAmAIAAGRycy9k&#10;b3ducmV2LnhtbFBLBQYAAAAABAAEAPUAAACJAwAAAAA=&#10;" path="m,l2138,e" filled="f" strokecolor="#4f483b" strokeweight=".25394mm">
                    <v:path arrowok="t" o:connecttype="custom" o:connectlocs="0,0;2138,0" o:connectangles="0,0"/>
                  </v:shape>
                </v:group>
                <v:group id="Group 528" o:spid="_x0000_s1030" style="position:absolute;left:1447;top:-7889;width:2;height:720" coordorigin="1447,-7889" coordsize="2,7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Q2xJsYAAADcAAAADwAAAGRycy9kb3ducmV2LnhtbESPQWvCQBSE7wX/w/KE&#10;3uomllpJ3YQgWnqQQlWQ3h7ZZxKSfRuyaxL/fbdQ6HGYmW+YTTaZVgzUu9qygngRgSAurK65VHA+&#10;7Z/WIJxH1thaJgV3cpCls4cNJtqO/EXD0ZciQNglqKDyvkukdEVFBt3CdsTBu9reoA+yL6XucQxw&#10;08plFK2kwZrDQoUdbSsqmuPNKHgfccyf491waK7b+/fp5fNyiEmpx/mUv4HwNPn/8F/7QytYr17h&#10;90w4AjL9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ZDbEmxgAAANwA&#10;AAAPAAAAAAAAAAAAAAAAAKoCAABkcnMvZG93bnJldi54bWxQSwUGAAAAAAQABAD6AAAAnQMAAAAA&#10;">
                  <v:shape id="Freeform 529" o:spid="_x0000_s1031" style="position:absolute;left:1447;top:-7889;width:2;height:720;visibility:visible;mso-wrap-style:square;v-text-anchor:top" coordsize="2,7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BdoqcIA&#10;AADcAAAADwAAAGRycy9kb3ducmV2LnhtbERPz2vCMBS+C/4P4Q1202QbiHTGUt0GPQlakR0fzbOt&#10;Ni9Zk2n33y+HwY4f3+9VPtpe3GgInWMNT3MFgrh2puNGw7H6mC1BhIhssHdMGn4oQL6eTlaYGXfn&#10;Pd0OsREphEOGGtoYfSZlqFuyGObOEyfu7AaLMcGhkWbAewq3vXxWaiEtdpwaWvS0bam+Hr6thv3u&#10;7fP9azz5UO58oUpVvWyOF60fH8biFUSkMf6L/9yl0bBcpLXpTDoCcv0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F2ipwgAAANwAAAAPAAAAAAAAAAAAAAAAAJgCAABkcnMvZG93&#10;bnJldi54bWxQSwUGAAAAAAQABAD1AAAAhwMAAAAA&#10;" path="m,720l,e" filled="f" strokecolor="#574f48" strokeweight=".25394mm">
                    <v:path arrowok="t" o:connecttype="custom" o:connectlocs="0,-7169;0,-7889" o:connectangles="0,0"/>
                  </v:shape>
                </v:group>
                <v:group id="Group 525" o:spid="_x0000_s1032" style="position:absolute;left:3103;top:-118;width:7076;height:2" coordorigin="3103,-118" coordsize="7076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96Az8YAAADcAAAADwAAAGRycy9kb3ducmV2LnhtbESPT2vCQBTE7wW/w/KE&#10;3uomSkWjq4jU0kMoNBFKb4/sMwlm34bsNn++fbdQ6HGYmd8w++NoGtFT52rLCuJFBIK4sLrmUsE1&#10;vzxtQDiPrLGxTAomcnA8zB72mGg78Af1mS9FgLBLUEHlfZtI6YqKDLqFbYmDd7OdQR9kV0rd4RDg&#10;ppHLKFpLgzWHhQpbOldU3LNvo+B1wOG0il/69H47T1/58/tnGpNSj/PxtAPhafT/4b/2m1awWW/h&#10;90w4AvLw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H3oDPxgAAANwA&#10;AAAPAAAAAAAAAAAAAAAAAKoCAABkcnMvZG93bnJldi54bWxQSwUGAAAAAAQABAD6AAAAnQMAAAAA&#10;">
                  <v:shape id="Freeform 527" o:spid="_x0000_s1033" style="position:absolute;left:3103;top:-118;width:7076;height:2;visibility:visible;mso-wrap-style:square;v-text-anchor:top" coordsize="7076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7NSxMMA&#10;AADcAAAADwAAAGRycy9kb3ducmV2LnhtbERPy2oCMRTdC/2HcAvdiGZ04WNqFBUKbXeOgnR3O7md&#10;jE5uwiTqtF/fLASXh/NerDrbiCu1oXasYDTMQBCXTtdcKTjs3wYzECEia2wck4JfCrBaPvUWmGt3&#10;4x1di1iJFMIhRwUmRp9LGUpDFsPQeeLE/bjWYkywraRu8ZbCbSPHWTaRFmtODQY9bQ2V5+JiFfx9&#10;fxm/uYz7hZ/XU95+fJ6O64lSL8/d+hVEpC4+xHf3u1Ywm6b56Uw6AnL5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7NSxMMAAADcAAAADwAAAAAAAAAAAAAAAACYAgAAZHJzL2Rv&#10;d25yZXYueG1sUEsFBgAAAAAEAAQA9QAAAIgDAAAAAA==&#10;" path="m,l7076,e" filled="f" strokecolor="#281f1c" strokeweight=".127mm">
                    <v:path arrowok="t" o:connecttype="custom" o:connectlocs="0,0;7076,0" o:connectangles="0,0"/>
                  </v:shape>
                  <v:shape id="Picture 526" o:spid="_x0000_s1034" type="#_x0000_t75" style="position:absolute;left:9792;top:-3454;width:439;height:7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SFSOjDAAAA3AAAAA8AAABkcnMvZG93bnJldi54bWxEj0FrAjEUhO8F/0N4Qm81aw9WVqOIIkov&#10;4urF22Pz3KxuXpZNusZ/bwqFHoeZ+YaZL6NtRE+drx0rGI8yEMSl0zVXCs6n7ccUhA/IGhvHpOBJ&#10;HpaLwdscc+0efKS+CJVIEPY5KjAhtLmUvjRk0Y9cS5y8q+sshiS7SuoOHwluG/mZZRNpsea0YLCl&#10;taHyXvxYBdEWu0N/wwtNvrMjbp7mVF2jUu/DuJqBCBTDf/ivvdcKpl9j+D2TjoBcvA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IVI6MMAAADcAAAADwAAAAAAAAAAAAAAAACf&#10;AgAAZHJzL2Rvd25yZXYueG1sUEsFBgAAAAAEAAQA9wAAAI8DAAAAAA==&#10;">
                    <v:imagedata r:id="rId172" o:title=""/>
                  </v:shape>
                </v:group>
                <v:group id="Group 523" o:spid="_x0000_s1035" style="position:absolute;left:10172;top:-7889;width:2;height:4463" coordorigin="10172,-7889" coordsize="2,446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KOEY8UAAADcAAAADwAAAGRycy9kb3ducmV2LnhtbESPS4vCQBCE78L+h6EX&#10;9qaTuPggOorI7uJBBB8g3ppMmwQzPSEzm8R/7wiCx6KqvqLmy86UoqHaFZYVxIMIBHFqdcGZgtPx&#10;tz8F4TyyxtIyKbiTg+XiozfHRNuW99QcfCYChF2CCnLvq0RKl+Zk0A1sRRy8q60N+iDrTOoa2wA3&#10;pRxG0VgaLDgs5FjROqf0dvg3Cv5abFff8U+zvV3X98txtDtvY1Lq67NbzUB46vw7/GpvtILpZAjP&#10;M+EIyM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MyjhGPFAAAA3AAA&#10;AA8AAAAAAAAAAAAAAAAAqgIAAGRycy9kb3ducmV2LnhtbFBLBQYAAAAABAAEAPoAAACcAwAAAAA=&#10;">
                  <v:shape id="Freeform 524" o:spid="_x0000_s1036" style="position:absolute;left:10172;top:-7889;width:2;height:4463;visibility:visible;mso-wrap-style:square;v-text-anchor:top" coordsize="2,44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zC00sUA&#10;AADcAAAADwAAAGRycy9kb3ducmV2LnhtbESPQWvCQBSE7wX/w/IEb3VjhdZG12ADhh68VEtpb4/s&#10;MxvMvg3ZTYz/3i0Uehxm5htmk422EQN1vnasYDFPQBCXTtdcKfg87R9XIHxA1tg4JgU38pBtJw8b&#10;TLW78gcNx1CJCGGfogITQptK6UtDFv3ctcTRO7vOYoiyq6Tu8BrhtpFPSfIsLdYcFwy2lBsqL8fe&#10;KrD999tPUox58UVsztocTq9FqdRsOu7WIAKN4T/8137XClYvS/g9E4+A3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MLTSxQAAANwAAAAPAAAAAAAAAAAAAAAAAJgCAABkcnMv&#10;ZG93bnJldi54bWxQSwUGAAAAAAQABAD1AAAAigMAAAAA&#10;" path="m,4463l,e" filled="f" strokecolor="#4f443f" strokeweight=".25394mm">
                    <v:path arrowok="t" o:connecttype="custom" o:connectlocs="0,-3426;0,-7889" o:connectangles="0,0"/>
                  </v:shape>
                </v:group>
                <w10:wrap anchorx="page"/>
              </v:group>
            </w:pict>
          </mc:Fallback>
        </mc:AlternateContent>
      </w:r>
      <w:r>
        <w:rPr>
          <w:noProof/>
          <w:lang w:val="en-AU" w:eastAsia="en-AU"/>
        </w:rPr>
        <mc:AlternateContent>
          <mc:Choice Requires="wpg">
            <w:drawing>
              <wp:anchor distT="0" distB="0" distL="114300" distR="114300" simplePos="0" relativeHeight="503311434" behindDoc="1" locked="0" layoutInCell="1" allowOverlap="1">
                <wp:simplePos x="0" y="0"/>
                <wp:positionH relativeFrom="page">
                  <wp:posOffset>1942465</wp:posOffset>
                </wp:positionH>
                <wp:positionV relativeFrom="paragraph">
                  <wp:posOffset>169545</wp:posOffset>
                </wp:positionV>
                <wp:extent cx="3487420" cy="1270"/>
                <wp:effectExtent l="8890" t="7620" r="8890" b="10160"/>
                <wp:wrapNone/>
                <wp:docPr id="861" name="Group 5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87420" cy="1270"/>
                          <a:chOff x="3059" y="267"/>
                          <a:chExt cx="5492" cy="2"/>
                        </a:xfrm>
                      </wpg:grpSpPr>
                      <wps:wsp>
                        <wps:cNvPr id="862" name="Freeform 521"/>
                        <wps:cNvSpPr>
                          <a:spLocks/>
                        </wps:cNvSpPr>
                        <wps:spPr bwMode="auto">
                          <a:xfrm>
                            <a:off x="3059" y="267"/>
                            <a:ext cx="5492" cy="2"/>
                          </a:xfrm>
                          <a:custGeom>
                            <a:avLst/>
                            <a:gdLst>
                              <a:gd name="T0" fmla="+- 0 3059 3059"/>
                              <a:gd name="T1" fmla="*/ T0 w 5492"/>
                              <a:gd name="T2" fmla="+- 0 8552 3059"/>
                              <a:gd name="T3" fmla="*/ T2 w 549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92">
                                <a:moveTo>
                                  <a:pt x="0" y="0"/>
                                </a:moveTo>
                                <a:lnTo>
                                  <a:pt x="5493" y="0"/>
                                </a:lnTo>
                              </a:path>
                            </a:pathLst>
                          </a:custGeom>
                          <a:noFill/>
                          <a:ln w="9142">
                            <a:solidFill>
                              <a:srgbClr val="54545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20" o:spid="_x0000_s1026" style="position:absolute;margin-left:152.95pt;margin-top:13.35pt;width:274.6pt;height:.1pt;z-index:-5046;mso-position-horizontal-relative:page" coordorigin="3059,267" coordsize="5492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xERYQMAAOgHAAAOAAAAZHJzL2Uyb0RvYy54bWykVelu2zgQ/r/AvgPBn104OiJfQpSi8BEs&#10;0AuI+wC0RB1YidSStOW06Lt3OJQc2WmwizYBaFIznPnmm+HM3dtTU5MjV7qSIqHBjU8JF6nMKlEk&#10;9MtuO1lQog0TGaul4Al94pq+vf/zj7uujXkoS1lnXBEwInTctQktjWljz9NpyRumb2TLBQhzqRpm&#10;4KgKL1OsA+tN7YW+P/M6qbJWyZRrDV/XTkjv0X6e89R8ynPNDakTCtgMrgrXvV29+zsWF4q1ZZX2&#10;MNgvoGhYJcDp2dSaGUYOqnphqqlSJbXMzU0qG0/meZVyjAGiCfyraB6UPLQYSxF3RXumCai94umX&#10;zaYfj58VqbKELmYBJYI1kCT0S6Yh0tO1RQxaD6p9bD8rFyNs38v0Hw3seddyey6cMtl3H2QGBtnB&#10;SKTnlKvGmoDAyQmz8HTOAj8ZksLH22gxj8A3SUEWhPM+SWkJmbSXbv3pkhKQhbO5y19abvq702gZ&#10;uouhFXksdh4RZY/K1gYUm37mU/8en48lazmmSVumznwCEsfnVnFuSxgoDSws6x8UBz71mMyRxKpp&#10;4Pw/aXzJyMDla3ywOD1o88AlZoMd32vjXkIGO8xx1mPfQSLypoZH8deE+MS6wqV/OWc1KB6n9sYj&#10;O590BF33RgdbwMjI1mI6DX9q63ZQs7bCkS3IZzEgZOUAOj2JHjXsCLOdx8dqa6W2BbMDbEOZgQVQ&#10;shG+ogu+r3Xdnd6FgpZy3UwUJdBM9o6SlhmLzLqwW9IlFKmwHxp55DuJInNV/+DkWVqLsRZcv0Tl&#10;xHDDOsAqPzu1WEeZFXJb1TVmoRYWyjKIQuRGy7rKrNCi0arYr2pFjgza5DSy//3zuVCDdiQyNFZy&#10;lm36vWFV7fbgvEZuofx6CmwhYh/8tvSXm8VmEU2icLaZRP56PXm3XUWT2TaYT9e369VqHXy30IIo&#10;Lqss48KiG3pyEP2/N9pPB9dNz135IoqLYLf49zJY7xIGkgyxDL8YHTQV90Ddi97L7Akeq5JuyMBQ&#10;hE0p1VdKOhgwCdX/HpjilNR/C+g4kInITiQ8RNO57XhqLNmPJUykYCqhhkKB2+3KuCl2aFVVlOAp&#10;wLQK+Q56bV7Z54z4HKr+AE0PdzhOMJZ+9Nl5NT6j1vOAvv8BAAD//wMAUEsDBBQABgAIAAAAIQAt&#10;6YLv4AAAAAkBAAAPAAAAZHJzL2Rvd25yZXYueG1sTI/BasJAEIbvhb7DMoXe6iZKrMZsRKTtSQrV&#10;QvE2ZsckmJ0N2TWJb9/11B5n5uOf78/Wo2lET52rLSuIJxEI4sLqmksF34f3lwUI55E1NpZJwY0c&#10;rPPHhwxTbQf+on7vSxFC2KWooPK+TaV0RUUG3cS2xOF2tp1BH8aulLrDIYSbRk6jaC4N1hw+VNjS&#10;tqLisr8aBR8DDptZ/NbvLuft7XhIPn92MSn1/DRuViA8jf4Phrt+UIc8OJ3slbUTjYJZlCwDqmA6&#10;fwURgEWSxCBO98USZJ7J/w3yXwAAAP//AwBQSwECLQAUAAYACAAAACEAtoM4kv4AAADhAQAAEwAA&#10;AAAAAAAAAAAAAAAAAAAAW0NvbnRlbnRfVHlwZXNdLnhtbFBLAQItABQABgAIAAAAIQA4/SH/1gAA&#10;AJQBAAALAAAAAAAAAAAAAAAAAC8BAABfcmVscy8ucmVsc1BLAQItABQABgAIAAAAIQDzYxERYQMA&#10;AOgHAAAOAAAAAAAAAAAAAAAAAC4CAABkcnMvZTJvRG9jLnhtbFBLAQItABQABgAIAAAAIQAt6YLv&#10;4AAAAAkBAAAPAAAAAAAAAAAAAAAAALsFAABkcnMvZG93bnJldi54bWxQSwUGAAAAAAQABADzAAAA&#10;yAYAAAAA&#10;">
                <v:shape id="Freeform 521" o:spid="_x0000_s1027" style="position:absolute;left:3059;top:267;width:5492;height:2;visibility:visible;mso-wrap-style:square;v-text-anchor:top" coordsize="5492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2vIIsUA&#10;AADcAAAADwAAAGRycy9kb3ducmV2LnhtbESP0WrCQBRE34X+w3IF33SjDyGkrqKWQtFCSewH3Gav&#10;STR7N2TXJPbru4VCH4eZOcOst6NpRE+dqy0rWC4iEMSF1TWXCj7Pr/MEhPPIGhvLpOBBDrabp8ka&#10;U20HzqjPfSkChF2KCirv21RKV1Rk0C1sSxy8i+0M+iC7UuoOhwA3jVxFUSwN1hwWKmzpUFFxy+9G&#10;Ab0cr/1x973P3s/N5Xr6ksmNPpSaTcfdMwhPo/8P/7XftIIkXsHvmXAE5O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/a8gixQAAANwAAAAPAAAAAAAAAAAAAAAAAJgCAABkcnMv&#10;ZG93bnJldi54bWxQSwUGAAAAAAQABAD1AAAAigMAAAAA&#10;" path="m,l5493,e" filled="f" strokecolor="#545454" strokeweight=".25394mm">
                  <v:path arrowok="t" o:connecttype="custom" o:connectlocs="0,0;5493,0" o:connectangles="0,0"/>
                </v:shape>
                <w10:wrap anchorx="pag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color w:val="484848"/>
          <w:sz w:val="12"/>
          <w:szCs w:val="12"/>
        </w:rPr>
        <w:t>0</w:t>
      </w:r>
      <w:r>
        <w:rPr>
          <w:rFonts w:ascii="Times New Roman" w:eastAsia="Times New Roman" w:hAnsi="Times New Roman" w:cs="Times New Roman"/>
          <w:color w:val="484848"/>
          <w:sz w:val="12"/>
          <w:szCs w:val="12"/>
        </w:rPr>
        <w:tab/>
      </w:r>
      <w:r>
        <w:rPr>
          <w:rFonts w:ascii="Times New Roman" w:eastAsia="Times New Roman" w:hAnsi="Times New Roman" w:cs="Times New Roman"/>
          <w:color w:val="484848"/>
          <w:spacing w:val="-18"/>
          <w:sz w:val="12"/>
          <w:szCs w:val="12"/>
        </w:rPr>
        <w:t>1</w:t>
      </w:r>
      <w:r>
        <w:rPr>
          <w:rFonts w:ascii="Times New Roman" w:eastAsia="Times New Roman" w:hAnsi="Times New Roman" w:cs="Times New Roman"/>
          <w:color w:val="646462"/>
          <w:sz w:val="12"/>
          <w:szCs w:val="12"/>
        </w:rPr>
        <w:t>0</w:t>
      </w:r>
      <w:r>
        <w:rPr>
          <w:rFonts w:ascii="Times New Roman" w:eastAsia="Times New Roman" w:hAnsi="Times New Roman" w:cs="Times New Roman"/>
          <w:color w:val="646462"/>
          <w:sz w:val="12"/>
          <w:szCs w:val="12"/>
        </w:rPr>
        <w:tab/>
      </w:r>
      <w:r>
        <w:rPr>
          <w:rFonts w:ascii="Times New Roman" w:eastAsia="Times New Roman" w:hAnsi="Times New Roman" w:cs="Times New Roman"/>
          <w:color w:val="646462"/>
          <w:sz w:val="13"/>
          <w:szCs w:val="13"/>
        </w:rPr>
        <w:t>20</w:t>
      </w:r>
      <w:r>
        <w:rPr>
          <w:rFonts w:ascii="Times New Roman" w:eastAsia="Times New Roman" w:hAnsi="Times New Roman" w:cs="Times New Roman"/>
          <w:color w:val="646462"/>
          <w:sz w:val="13"/>
          <w:szCs w:val="13"/>
        </w:rPr>
        <w:tab/>
        <w:t>30</w:t>
      </w:r>
      <w:r>
        <w:rPr>
          <w:rFonts w:ascii="Times New Roman" w:eastAsia="Times New Roman" w:hAnsi="Times New Roman" w:cs="Times New Roman"/>
          <w:color w:val="646462"/>
          <w:sz w:val="13"/>
          <w:szCs w:val="13"/>
        </w:rPr>
        <w:tab/>
        <w:t>40</w:t>
      </w:r>
      <w:r>
        <w:rPr>
          <w:rFonts w:ascii="Times New Roman" w:eastAsia="Times New Roman" w:hAnsi="Times New Roman" w:cs="Times New Roman"/>
          <w:color w:val="646462"/>
          <w:sz w:val="13"/>
          <w:szCs w:val="13"/>
        </w:rPr>
        <w:tab/>
      </w:r>
      <w:r>
        <w:rPr>
          <w:rFonts w:ascii="Times New Roman" w:eastAsia="Times New Roman" w:hAnsi="Times New Roman" w:cs="Times New Roman"/>
          <w:color w:val="646462"/>
          <w:sz w:val="14"/>
          <w:szCs w:val="14"/>
        </w:rPr>
        <w:t>50</w:t>
      </w:r>
      <w:r>
        <w:rPr>
          <w:rFonts w:ascii="Times New Roman" w:eastAsia="Times New Roman" w:hAnsi="Times New Roman" w:cs="Times New Roman"/>
          <w:color w:val="646462"/>
          <w:sz w:val="14"/>
          <w:szCs w:val="14"/>
        </w:rPr>
        <w:tab/>
        <w:t>60</w:t>
      </w:r>
      <w:r>
        <w:rPr>
          <w:rFonts w:ascii="Times New Roman" w:eastAsia="Times New Roman" w:hAnsi="Times New Roman" w:cs="Times New Roman"/>
          <w:color w:val="646462"/>
          <w:sz w:val="14"/>
          <w:szCs w:val="14"/>
        </w:rPr>
        <w:tab/>
      </w:r>
      <w:r>
        <w:rPr>
          <w:rFonts w:ascii="Times New Roman" w:eastAsia="Times New Roman" w:hAnsi="Times New Roman" w:cs="Times New Roman"/>
          <w:color w:val="646462"/>
          <w:spacing w:val="-3"/>
          <w:sz w:val="13"/>
          <w:szCs w:val="13"/>
        </w:rPr>
        <w:t>7</w:t>
      </w:r>
      <w:r>
        <w:rPr>
          <w:rFonts w:ascii="Times New Roman" w:eastAsia="Times New Roman" w:hAnsi="Times New Roman" w:cs="Times New Roman"/>
          <w:color w:val="484848"/>
          <w:sz w:val="13"/>
          <w:szCs w:val="13"/>
        </w:rPr>
        <w:t>0</w:t>
      </w:r>
      <w:r>
        <w:rPr>
          <w:rFonts w:ascii="Times New Roman" w:eastAsia="Times New Roman" w:hAnsi="Times New Roman" w:cs="Times New Roman"/>
          <w:color w:val="484848"/>
          <w:sz w:val="13"/>
          <w:szCs w:val="13"/>
        </w:rPr>
        <w:tab/>
      </w:r>
      <w:r>
        <w:rPr>
          <w:rFonts w:ascii="Times New Roman" w:eastAsia="Times New Roman" w:hAnsi="Times New Roman" w:cs="Times New Roman"/>
          <w:color w:val="646462"/>
          <w:sz w:val="13"/>
          <w:szCs w:val="13"/>
        </w:rPr>
        <w:t>80</w:t>
      </w:r>
      <w:r>
        <w:rPr>
          <w:rFonts w:ascii="Times New Roman" w:eastAsia="Times New Roman" w:hAnsi="Times New Roman" w:cs="Times New Roman"/>
          <w:color w:val="646462"/>
          <w:sz w:val="13"/>
          <w:szCs w:val="13"/>
        </w:rPr>
        <w:tab/>
        <w:t>90</w:t>
      </w:r>
      <w:r>
        <w:rPr>
          <w:rFonts w:ascii="Times New Roman" w:eastAsia="Times New Roman" w:hAnsi="Times New Roman" w:cs="Times New Roman"/>
          <w:color w:val="646462"/>
          <w:sz w:val="13"/>
          <w:szCs w:val="13"/>
        </w:rPr>
        <w:tab/>
      </w:r>
      <w:r>
        <w:rPr>
          <w:rFonts w:ascii="Arial" w:eastAsia="Arial" w:hAnsi="Arial" w:cs="Arial"/>
          <w:color w:val="484848"/>
          <w:spacing w:val="-27"/>
          <w:sz w:val="13"/>
          <w:szCs w:val="13"/>
        </w:rPr>
        <w:t>1</w:t>
      </w:r>
      <w:r>
        <w:rPr>
          <w:rFonts w:ascii="Arial" w:eastAsia="Arial" w:hAnsi="Arial" w:cs="Arial"/>
          <w:color w:val="646462"/>
          <w:sz w:val="13"/>
          <w:szCs w:val="13"/>
        </w:rPr>
        <w:t>00km</w:t>
      </w:r>
    </w:p>
    <w:p w:rsidR="00390CA3" w:rsidRDefault="00390CA3">
      <w:pPr>
        <w:spacing w:before="4" w:line="110" w:lineRule="exact"/>
        <w:rPr>
          <w:sz w:val="11"/>
          <w:szCs w:val="11"/>
        </w:rPr>
      </w:pPr>
    </w:p>
    <w:p w:rsidR="00390CA3" w:rsidRDefault="00390CA3">
      <w:pPr>
        <w:spacing w:line="110" w:lineRule="exact"/>
        <w:rPr>
          <w:sz w:val="11"/>
          <w:szCs w:val="11"/>
        </w:rPr>
        <w:sectPr w:rsidR="00390CA3">
          <w:footerReference w:type="default" r:id="rId173"/>
          <w:pgSz w:w="11907" w:h="16840"/>
          <w:pgMar w:top="1560" w:right="1280" w:bottom="780" w:left="1280" w:header="0" w:footer="585" w:gutter="0"/>
          <w:cols w:space="720"/>
        </w:sectPr>
      </w:pPr>
    </w:p>
    <w:p w:rsidR="00390CA3" w:rsidRDefault="00BD6A69">
      <w:pPr>
        <w:spacing w:before="49"/>
        <w:ind w:left="195"/>
        <w:rPr>
          <w:rFonts w:ascii="Arial" w:eastAsia="Arial" w:hAnsi="Arial" w:cs="Arial"/>
          <w:sz w:val="12"/>
          <w:szCs w:val="12"/>
        </w:rPr>
      </w:pPr>
      <w:r>
        <w:rPr>
          <w:rFonts w:ascii="Arial" w:eastAsia="Arial" w:hAnsi="Arial" w:cs="Arial"/>
          <w:color w:val="7C7975"/>
          <w:spacing w:val="19"/>
          <w:w w:val="130"/>
          <w:sz w:val="40"/>
          <w:szCs w:val="40"/>
        </w:rPr>
        <w:lastRenderedPageBreak/>
        <w:t>D</w:t>
      </w:r>
      <w:r>
        <w:rPr>
          <w:rFonts w:ascii="Arial" w:eastAsia="Arial" w:hAnsi="Arial" w:cs="Arial"/>
          <w:i/>
          <w:color w:val="646462"/>
          <w:w w:val="130"/>
          <w:sz w:val="12"/>
          <w:szCs w:val="12"/>
        </w:rPr>
        <w:t>Townarea</w:t>
      </w:r>
    </w:p>
    <w:p w:rsidR="00390CA3" w:rsidRDefault="00BD6A69">
      <w:pPr>
        <w:spacing w:before="80"/>
        <w:ind w:left="152"/>
        <w:rPr>
          <w:rFonts w:ascii="Arial" w:eastAsia="Arial" w:hAnsi="Arial" w:cs="Arial"/>
          <w:sz w:val="10"/>
          <w:szCs w:val="10"/>
        </w:rPr>
      </w:pPr>
      <w:r>
        <w:rPr>
          <w:rFonts w:ascii="Arial" w:eastAsia="Arial" w:hAnsi="Arial" w:cs="Arial"/>
          <w:b/>
          <w:bCs/>
          <w:color w:val="646462"/>
          <w:w w:val="95"/>
          <w:sz w:val="10"/>
          <w:szCs w:val="10"/>
        </w:rPr>
        <w:t>S</w:t>
      </w:r>
      <w:r>
        <w:rPr>
          <w:rFonts w:ascii="Arial" w:eastAsia="Arial" w:hAnsi="Arial" w:cs="Arial"/>
          <w:b/>
          <w:bCs/>
          <w:color w:val="646462"/>
          <w:spacing w:val="2"/>
          <w:w w:val="95"/>
          <w:sz w:val="10"/>
          <w:szCs w:val="10"/>
        </w:rPr>
        <w:t>o</w:t>
      </w:r>
      <w:r>
        <w:rPr>
          <w:rFonts w:ascii="Arial" w:eastAsia="Arial" w:hAnsi="Arial" w:cs="Arial"/>
          <w:b/>
          <w:bCs/>
          <w:color w:val="484848"/>
          <w:w w:val="95"/>
          <w:sz w:val="10"/>
          <w:szCs w:val="10"/>
        </w:rPr>
        <w:t>u</w:t>
      </w:r>
      <w:r>
        <w:rPr>
          <w:rFonts w:ascii="Arial" w:eastAsia="Arial" w:hAnsi="Arial" w:cs="Arial"/>
          <w:b/>
          <w:bCs/>
          <w:color w:val="484848"/>
          <w:spacing w:val="-4"/>
          <w:w w:val="95"/>
          <w:sz w:val="10"/>
          <w:szCs w:val="10"/>
        </w:rPr>
        <w:t>r</w:t>
      </w:r>
      <w:r>
        <w:rPr>
          <w:rFonts w:ascii="Arial" w:eastAsia="Arial" w:hAnsi="Arial" w:cs="Arial"/>
          <w:b/>
          <w:bCs/>
          <w:color w:val="646462"/>
          <w:w w:val="95"/>
          <w:sz w:val="10"/>
          <w:szCs w:val="10"/>
        </w:rPr>
        <w:t>ce</w:t>
      </w:r>
      <w:r>
        <w:rPr>
          <w:rFonts w:ascii="Arial" w:eastAsia="Arial" w:hAnsi="Arial" w:cs="Arial"/>
          <w:b/>
          <w:bCs/>
          <w:color w:val="7C7975"/>
          <w:spacing w:val="3"/>
          <w:w w:val="95"/>
          <w:sz w:val="10"/>
          <w:szCs w:val="10"/>
        </w:rPr>
        <w:t>:</w:t>
      </w:r>
      <w:r>
        <w:rPr>
          <w:rFonts w:ascii="Arial" w:eastAsia="Arial" w:hAnsi="Arial" w:cs="Arial"/>
          <w:b/>
          <w:bCs/>
          <w:color w:val="7C7975"/>
          <w:w w:val="95"/>
          <w:sz w:val="10"/>
          <w:szCs w:val="10"/>
        </w:rPr>
        <w:t>Geosci</w:t>
      </w:r>
      <w:r>
        <w:rPr>
          <w:rFonts w:ascii="Arial" w:eastAsia="Arial" w:hAnsi="Arial" w:cs="Arial"/>
          <w:b/>
          <w:bCs/>
          <w:color w:val="7C7975"/>
          <w:spacing w:val="-3"/>
          <w:w w:val="95"/>
          <w:sz w:val="10"/>
          <w:szCs w:val="10"/>
        </w:rPr>
        <w:t>e</w:t>
      </w:r>
      <w:r>
        <w:rPr>
          <w:rFonts w:ascii="Arial" w:eastAsia="Arial" w:hAnsi="Arial" w:cs="Arial"/>
          <w:b/>
          <w:bCs/>
          <w:color w:val="646462"/>
          <w:spacing w:val="-5"/>
          <w:w w:val="95"/>
          <w:sz w:val="10"/>
          <w:szCs w:val="10"/>
        </w:rPr>
        <w:t>n</w:t>
      </w:r>
      <w:r>
        <w:rPr>
          <w:rFonts w:ascii="Arial" w:eastAsia="Arial" w:hAnsi="Arial" w:cs="Arial"/>
          <w:b/>
          <w:bCs/>
          <w:color w:val="7C7975"/>
          <w:w w:val="95"/>
          <w:sz w:val="10"/>
          <w:szCs w:val="10"/>
        </w:rPr>
        <w:t>ce</w:t>
      </w:r>
      <w:r>
        <w:rPr>
          <w:rFonts w:ascii="Arial" w:eastAsia="Arial" w:hAnsi="Arial" w:cs="Arial"/>
          <w:b/>
          <w:bCs/>
          <w:color w:val="7C7975"/>
          <w:spacing w:val="14"/>
          <w:w w:val="95"/>
          <w:sz w:val="10"/>
          <w:szCs w:val="10"/>
        </w:rPr>
        <w:t xml:space="preserve"> </w:t>
      </w:r>
      <w:r>
        <w:rPr>
          <w:rFonts w:ascii="Arial" w:eastAsia="Arial" w:hAnsi="Arial" w:cs="Arial"/>
          <w:b/>
          <w:bCs/>
          <w:color w:val="646462"/>
          <w:spacing w:val="1"/>
          <w:w w:val="95"/>
          <w:sz w:val="10"/>
          <w:szCs w:val="10"/>
        </w:rPr>
        <w:t>A</w:t>
      </w:r>
      <w:r>
        <w:rPr>
          <w:rFonts w:ascii="Arial" w:eastAsia="Arial" w:hAnsi="Arial" w:cs="Arial"/>
          <w:b/>
          <w:bCs/>
          <w:color w:val="7C7975"/>
          <w:w w:val="95"/>
          <w:sz w:val="10"/>
          <w:szCs w:val="10"/>
        </w:rPr>
        <w:t>ust</w:t>
      </w:r>
      <w:r>
        <w:rPr>
          <w:rFonts w:ascii="Arial" w:eastAsia="Arial" w:hAnsi="Arial" w:cs="Arial"/>
          <w:b/>
          <w:bCs/>
          <w:color w:val="7C7975"/>
          <w:spacing w:val="-9"/>
          <w:w w:val="95"/>
          <w:sz w:val="10"/>
          <w:szCs w:val="10"/>
        </w:rPr>
        <w:t>r</w:t>
      </w:r>
      <w:r>
        <w:rPr>
          <w:rFonts w:ascii="Arial" w:eastAsia="Arial" w:hAnsi="Arial" w:cs="Arial"/>
          <w:b/>
          <w:bCs/>
          <w:color w:val="646462"/>
          <w:spacing w:val="-6"/>
          <w:w w:val="95"/>
          <w:sz w:val="10"/>
          <w:szCs w:val="10"/>
        </w:rPr>
        <w:t>a</w:t>
      </w:r>
      <w:r>
        <w:rPr>
          <w:rFonts w:ascii="Arial" w:eastAsia="Arial" w:hAnsi="Arial" w:cs="Arial"/>
          <w:b/>
          <w:bCs/>
          <w:color w:val="7C7975"/>
          <w:w w:val="95"/>
          <w:sz w:val="10"/>
          <w:szCs w:val="10"/>
        </w:rPr>
        <w:t>lia</w:t>
      </w:r>
    </w:p>
    <w:p w:rsidR="00390CA3" w:rsidRDefault="00BD6A69">
      <w:pPr>
        <w:spacing w:before="14" w:line="280" w:lineRule="exact"/>
        <w:rPr>
          <w:sz w:val="28"/>
          <w:szCs w:val="28"/>
        </w:rPr>
      </w:pPr>
      <w:r>
        <w:br w:type="column"/>
      </w:r>
    </w:p>
    <w:p w:rsidR="00390CA3" w:rsidRDefault="00BD6A69">
      <w:pPr>
        <w:tabs>
          <w:tab w:val="left" w:pos="2074"/>
        </w:tabs>
        <w:ind w:left="152"/>
        <w:rPr>
          <w:rFonts w:ascii="Arial" w:eastAsia="Arial" w:hAnsi="Arial" w:cs="Arial"/>
          <w:sz w:val="12"/>
          <w:szCs w:val="12"/>
        </w:rPr>
      </w:pPr>
      <w:r>
        <w:rPr>
          <w:rFonts w:ascii="Arial" w:eastAsia="Arial" w:hAnsi="Arial" w:cs="Arial"/>
          <w:color w:val="979797"/>
          <w:w w:val="515"/>
          <w:sz w:val="12"/>
          <w:szCs w:val="12"/>
        </w:rPr>
        <w:t>--</w:t>
      </w:r>
      <w:r>
        <w:rPr>
          <w:rFonts w:ascii="Arial" w:eastAsia="Arial" w:hAnsi="Arial" w:cs="Arial"/>
          <w:color w:val="979797"/>
          <w:spacing w:val="-103"/>
          <w:w w:val="515"/>
          <w:sz w:val="12"/>
          <w:szCs w:val="12"/>
        </w:rPr>
        <w:t xml:space="preserve"> </w:t>
      </w:r>
      <w:r>
        <w:rPr>
          <w:rFonts w:ascii="Arial" w:eastAsia="Arial" w:hAnsi="Arial" w:cs="Arial"/>
          <w:i/>
          <w:color w:val="646462"/>
          <w:w w:val="115"/>
          <w:sz w:val="12"/>
          <w:szCs w:val="12"/>
        </w:rPr>
        <w:t>M</w:t>
      </w:r>
      <w:r>
        <w:rPr>
          <w:rFonts w:ascii="Arial" w:eastAsia="Arial" w:hAnsi="Arial" w:cs="Arial"/>
          <w:i/>
          <w:color w:val="646462"/>
          <w:spacing w:val="-24"/>
          <w:w w:val="115"/>
          <w:sz w:val="12"/>
          <w:szCs w:val="12"/>
        </w:rPr>
        <w:t>a</w:t>
      </w:r>
      <w:r>
        <w:rPr>
          <w:rFonts w:ascii="Arial" w:eastAsia="Arial" w:hAnsi="Arial" w:cs="Arial"/>
          <w:i/>
          <w:color w:val="484848"/>
          <w:w w:val="115"/>
          <w:sz w:val="12"/>
          <w:szCs w:val="12"/>
        </w:rPr>
        <w:t>j</w:t>
      </w:r>
      <w:r>
        <w:rPr>
          <w:rFonts w:ascii="Arial" w:eastAsia="Arial" w:hAnsi="Arial" w:cs="Arial"/>
          <w:i/>
          <w:color w:val="484848"/>
          <w:spacing w:val="-22"/>
          <w:w w:val="115"/>
          <w:sz w:val="12"/>
          <w:szCs w:val="12"/>
        </w:rPr>
        <w:t xml:space="preserve"> </w:t>
      </w:r>
      <w:r>
        <w:rPr>
          <w:rFonts w:ascii="Arial" w:eastAsia="Arial" w:hAnsi="Arial" w:cs="Arial"/>
          <w:i/>
          <w:color w:val="646462"/>
          <w:w w:val="115"/>
          <w:sz w:val="12"/>
          <w:szCs w:val="12"/>
        </w:rPr>
        <w:t>or</w:t>
      </w:r>
      <w:r>
        <w:rPr>
          <w:rFonts w:ascii="Arial" w:eastAsia="Arial" w:hAnsi="Arial" w:cs="Arial"/>
          <w:i/>
          <w:color w:val="646462"/>
          <w:spacing w:val="-4"/>
          <w:w w:val="115"/>
          <w:sz w:val="12"/>
          <w:szCs w:val="12"/>
        </w:rPr>
        <w:t xml:space="preserve"> </w:t>
      </w:r>
      <w:r>
        <w:rPr>
          <w:rFonts w:ascii="Arial" w:eastAsia="Arial" w:hAnsi="Arial" w:cs="Arial"/>
          <w:i/>
          <w:color w:val="646462"/>
          <w:w w:val="115"/>
          <w:sz w:val="12"/>
          <w:szCs w:val="12"/>
        </w:rPr>
        <w:t>road</w:t>
      </w:r>
      <w:r>
        <w:rPr>
          <w:rFonts w:ascii="Arial" w:eastAsia="Arial" w:hAnsi="Arial" w:cs="Arial"/>
          <w:i/>
          <w:color w:val="646462"/>
          <w:w w:val="115"/>
          <w:sz w:val="12"/>
          <w:szCs w:val="12"/>
        </w:rPr>
        <w:tab/>
      </w:r>
      <w:r>
        <w:rPr>
          <w:rFonts w:ascii="Arial" w:eastAsia="Arial" w:hAnsi="Arial" w:cs="Arial"/>
          <w:color w:val="979797"/>
          <w:w w:val="515"/>
          <w:position w:val="1"/>
          <w:sz w:val="12"/>
          <w:szCs w:val="12"/>
        </w:rPr>
        <w:t>--</w:t>
      </w:r>
      <w:r>
        <w:rPr>
          <w:rFonts w:ascii="Arial" w:eastAsia="Arial" w:hAnsi="Arial" w:cs="Arial"/>
          <w:color w:val="979797"/>
          <w:spacing w:val="-128"/>
          <w:w w:val="515"/>
          <w:position w:val="1"/>
          <w:sz w:val="12"/>
          <w:szCs w:val="12"/>
        </w:rPr>
        <w:t xml:space="preserve"> </w:t>
      </w:r>
      <w:r>
        <w:rPr>
          <w:rFonts w:ascii="Arial" w:eastAsia="Arial" w:hAnsi="Arial" w:cs="Arial"/>
          <w:i/>
          <w:color w:val="646462"/>
          <w:w w:val="115"/>
          <w:position w:val="1"/>
          <w:sz w:val="12"/>
          <w:szCs w:val="12"/>
        </w:rPr>
        <w:t>Minor</w:t>
      </w:r>
      <w:r>
        <w:rPr>
          <w:rFonts w:ascii="Arial" w:eastAsia="Arial" w:hAnsi="Arial" w:cs="Arial"/>
          <w:i/>
          <w:color w:val="646462"/>
          <w:spacing w:val="-14"/>
          <w:w w:val="115"/>
          <w:position w:val="1"/>
          <w:sz w:val="12"/>
          <w:szCs w:val="12"/>
        </w:rPr>
        <w:t xml:space="preserve"> </w:t>
      </w:r>
      <w:r>
        <w:rPr>
          <w:rFonts w:ascii="Arial" w:eastAsia="Arial" w:hAnsi="Arial" w:cs="Arial"/>
          <w:i/>
          <w:color w:val="646462"/>
          <w:w w:val="115"/>
          <w:position w:val="1"/>
          <w:sz w:val="12"/>
          <w:szCs w:val="12"/>
        </w:rPr>
        <w:t>road</w:t>
      </w:r>
    </w:p>
    <w:p w:rsidR="00390CA3" w:rsidRDefault="00BD6A69">
      <w:pPr>
        <w:spacing w:before="4" w:line="170" w:lineRule="exact"/>
        <w:rPr>
          <w:sz w:val="17"/>
          <w:szCs w:val="17"/>
        </w:rPr>
      </w:pPr>
      <w:r>
        <w:br w:type="column"/>
      </w:r>
    </w:p>
    <w:p w:rsidR="00390CA3" w:rsidRDefault="00BD6A69">
      <w:pPr>
        <w:numPr>
          <w:ilvl w:val="0"/>
          <w:numId w:val="3"/>
        </w:numPr>
        <w:tabs>
          <w:tab w:val="left" w:pos="440"/>
          <w:tab w:val="left" w:pos="2153"/>
        </w:tabs>
        <w:ind w:left="440"/>
        <w:rPr>
          <w:rFonts w:ascii="Arial" w:eastAsia="Arial" w:hAnsi="Arial" w:cs="Arial"/>
          <w:sz w:val="12"/>
          <w:szCs w:val="12"/>
        </w:rPr>
      </w:pPr>
      <w:r>
        <w:rPr>
          <w:rFonts w:ascii="Arial" w:eastAsia="Arial" w:hAnsi="Arial" w:cs="Arial"/>
          <w:i/>
          <w:color w:val="646462"/>
          <w:w w:val="115"/>
          <w:sz w:val="12"/>
          <w:szCs w:val="12"/>
        </w:rPr>
        <w:t>Seismic</w:t>
      </w:r>
      <w:r>
        <w:rPr>
          <w:rFonts w:ascii="Arial" w:eastAsia="Arial" w:hAnsi="Arial" w:cs="Arial"/>
          <w:i/>
          <w:color w:val="646462"/>
          <w:spacing w:val="-3"/>
          <w:w w:val="115"/>
          <w:sz w:val="12"/>
          <w:szCs w:val="12"/>
        </w:rPr>
        <w:t xml:space="preserve"> </w:t>
      </w:r>
      <w:r>
        <w:rPr>
          <w:rFonts w:ascii="Arial" w:eastAsia="Arial" w:hAnsi="Arial" w:cs="Arial"/>
          <w:i/>
          <w:color w:val="646462"/>
          <w:spacing w:val="3"/>
          <w:w w:val="115"/>
          <w:sz w:val="12"/>
          <w:szCs w:val="12"/>
        </w:rPr>
        <w:t>s</w:t>
      </w:r>
      <w:r>
        <w:rPr>
          <w:rFonts w:ascii="Arial" w:eastAsia="Arial" w:hAnsi="Arial" w:cs="Arial"/>
          <w:i/>
          <w:color w:val="484848"/>
          <w:spacing w:val="-2"/>
          <w:w w:val="115"/>
          <w:sz w:val="12"/>
          <w:szCs w:val="12"/>
        </w:rPr>
        <w:t>t</w:t>
      </w:r>
      <w:r>
        <w:rPr>
          <w:rFonts w:ascii="Arial" w:eastAsia="Arial" w:hAnsi="Arial" w:cs="Arial"/>
          <w:i/>
          <w:color w:val="646462"/>
          <w:spacing w:val="-3"/>
          <w:w w:val="115"/>
          <w:sz w:val="12"/>
          <w:szCs w:val="12"/>
        </w:rPr>
        <w:t>a</w:t>
      </w:r>
      <w:r>
        <w:rPr>
          <w:rFonts w:ascii="Arial" w:eastAsia="Arial" w:hAnsi="Arial" w:cs="Arial"/>
          <w:i/>
          <w:color w:val="484848"/>
          <w:spacing w:val="-10"/>
          <w:w w:val="115"/>
          <w:sz w:val="12"/>
          <w:szCs w:val="12"/>
        </w:rPr>
        <w:t>t</w:t>
      </w:r>
      <w:r>
        <w:rPr>
          <w:rFonts w:ascii="Arial" w:eastAsia="Arial" w:hAnsi="Arial" w:cs="Arial"/>
          <w:i/>
          <w:color w:val="646462"/>
          <w:w w:val="115"/>
          <w:sz w:val="12"/>
          <w:szCs w:val="12"/>
        </w:rPr>
        <w:t>ion</w:t>
      </w:r>
      <w:r>
        <w:rPr>
          <w:rFonts w:ascii="Arial" w:eastAsia="Arial" w:hAnsi="Arial" w:cs="Arial"/>
          <w:i/>
          <w:color w:val="646462"/>
          <w:w w:val="115"/>
          <w:sz w:val="12"/>
          <w:szCs w:val="12"/>
        </w:rPr>
        <w:tab/>
      </w:r>
      <w:r>
        <w:rPr>
          <w:rFonts w:ascii="Times New Roman" w:eastAsia="Times New Roman" w:hAnsi="Times New Roman" w:cs="Times New Roman"/>
          <w:color w:val="7C7975"/>
          <w:w w:val="125"/>
          <w:sz w:val="26"/>
          <w:szCs w:val="26"/>
        </w:rPr>
        <w:t>0</w:t>
      </w:r>
      <w:r>
        <w:rPr>
          <w:rFonts w:ascii="Times New Roman" w:eastAsia="Times New Roman" w:hAnsi="Times New Roman" w:cs="Times New Roman"/>
          <w:color w:val="7C7975"/>
          <w:spacing w:val="-11"/>
          <w:w w:val="125"/>
          <w:sz w:val="26"/>
          <w:szCs w:val="26"/>
        </w:rPr>
        <w:t xml:space="preserve"> </w:t>
      </w:r>
      <w:r>
        <w:rPr>
          <w:rFonts w:ascii="Arial" w:eastAsia="Arial" w:hAnsi="Arial" w:cs="Arial"/>
          <w:i/>
          <w:color w:val="646462"/>
          <w:w w:val="115"/>
          <w:sz w:val="12"/>
          <w:szCs w:val="12"/>
        </w:rPr>
        <w:t>Home</w:t>
      </w:r>
      <w:r>
        <w:rPr>
          <w:rFonts w:ascii="Arial" w:eastAsia="Arial" w:hAnsi="Arial" w:cs="Arial"/>
          <w:i/>
          <w:color w:val="646462"/>
          <w:spacing w:val="3"/>
          <w:w w:val="115"/>
          <w:sz w:val="12"/>
          <w:szCs w:val="12"/>
        </w:rPr>
        <w:t>s</w:t>
      </w:r>
      <w:r>
        <w:rPr>
          <w:rFonts w:ascii="Arial" w:eastAsia="Arial" w:hAnsi="Arial" w:cs="Arial"/>
          <w:i/>
          <w:color w:val="484848"/>
          <w:spacing w:val="-2"/>
          <w:w w:val="115"/>
          <w:sz w:val="12"/>
          <w:szCs w:val="12"/>
        </w:rPr>
        <w:t>t</w:t>
      </w:r>
      <w:r>
        <w:rPr>
          <w:rFonts w:ascii="Arial" w:eastAsia="Arial" w:hAnsi="Arial" w:cs="Arial"/>
          <w:i/>
          <w:color w:val="646462"/>
          <w:w w:val="115"/>
          <w:sz w:val="12"/>
          <w:szCs w:val="12"/>
        </w:rPr>
        <w:t>ead</w:t>
      </w:r>
    </w:p>
    <w:p w:rsidR="00390CA3" w:rsidRDefault="00390CA3">
      <w:pPr>
        <w:rPr>
          <w:rFonts w:ascii="Arial" w:eastAsia="Arial" w:hAnsi="Arial" w:cs="Arial"/>
          <w:sz w:val="12"/>
          <w:szCs w:val="12"/>
        </w:rPr>
        <w:sectPr w:rsidR="00390CA3">
          <w:type w:val="continuous"/>
          <w:pgSz w:w="11907" w:h="16840"/>
          <w:pgMar w:top="1560" w:right="1280" w:bottom="0" w:left="1280" w:header="720" w:footer="720" w:gutter="0"/>
          <w:cols w:num="3" w:space="720" w:equalWidth="0">
            <w:col w:w="1478" w:space="436"/>
            <w:col w:w="3177" w:space="689"/>
            <w:col w:w="3567"/>
          </w:cols>
        </w:sectPr>
      </w:pPr>
    </w:p>
    <w:p w:rsidR="00390CA3" w:rsidRDefault="00390CA3">
      <w:pPr>
        <w:spacing w:before="2" w:line="130" w:lineRule="exact"/>
        <w:rPr>
          <w:sz w:val="13"/>
          <w:szCs w:val="13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ind w:left="118" w:right="15519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AU" w:eastAsia="en-AU"/>
        </w:rPr>
        <w:drawing>
          <wp:inline distT="0" distB="0" distL="0" distR="0">
            <wp:extent cx="7943215" cy="4659630"/>
            <wp:effectExtent l="0" t="0" r="635" b="7620"/>
            <wp:docPr id="29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3215" cy="465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CA3" w:rsidRDefault="00390CA3">
      <w:pPr>
        <w:spacing w:before="6" w:line="100" w:lineRule="exact"/>
        <w:rPr>
          <w:sz w:val="10"/>
          <w:szCs w:val="1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tabs>
          <w:tab w:val="right" w:pos="14124"/>
        </w:tabs>
        <w:spacing w:before="80"/>
        <w:ind w:left="118"/>
        <w:rPr>
          <w:rFonts w:ascii="Arial" w:eastAsia="Arial" w:hAnsi="Arial" w:cs="Arial"/>
          <w:sz w:val="16"/>
          <w:szCs w:val="16"/>
        </w:rPr>
      </w:pPr>
      <w:r>
        <w:rPr>
          <w:noProof/>
          <w:lang w:val="en-AU" w:eastAsia="en-AU"/>
        </w:rPr>
        <mc:AlternateContent>
          <mc:Choice Requires="wpg">
            <w:drawing>
              <wp:anchor distT="0" distB="0" distL="114300" distR="114300" simplePos="0" relativeHeight="503311435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27305</wp:posOffset>
                </wp:positionV>
                <wp:extent cx="8928735" cy="1270"/>
                <wp:effectExtent l="6350" t="8255" r="8890" b="9525"/>
                <wp:wrapNone/>
                <wp:docPr id="859" name="Group 5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928735" cy="1270"/>
                          <a:chOff x="1390" y="43"/>
                          <a:chExt cx="14061" cy="2"/>
                        </a:xfrm>
                      </wpg:grpSpPr>
                      <wps:wsp>
                        <wps:cNvPr id="860" name="Freeform 518"/>
                        <wps:cNvSpPr>
                          <a:spLocks/>
                        </wps:cNvSpPr>
                        <wps:spPr bwMode="auto">
                          <a:xfrm>
                            <a:off x="1390" y="43"/>
                            <a:ext cx="14061" cy="2"/>
                          </a:xfrm>
                          <a:custGeom>
                            <a:avLst/>
                            <a:gdLst>
                              <a:gd name="T0" fmla="+- 0 1390 1390"/>
                              <a:gd name="T1" fmla="*/ T0 w 14061"/>
                              <a:gd name="T2" fmla="+- 0 15451 1390"/>
                              <a:gd name="T3" fmla="*/ T2 w 14061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4061">
                                <a:moveTo>
                                  <a:pt x="0" y="0"/>
                                </a:moveTo>
                                <a:lnTo>
                                  <a:pt x="14061" y="0"/>
                                </a:lnTo>
                              </a:path>
                            </a:pathLst>
                          </a:custGeom>
                          <a:noFill/>
                          <a:ln w="431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17" o:spid="_x0000_s1026" style="position:absolute;margin-left:69.5pt;margin-top:2.15pt;width:703.05pt;height:.1pt;z-index:-5045;mso-position-horizontal-relative:page" coordorigin="1390,43" coordsize="1406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moKYgMAAO0HAAAOAAAAZHJzL2Uyb0RvYy54bWykVduO2zYQfS/QfyD4mMKri+WbsN4g8GVR&#10;IE0CxP0AmqIuqESqJG15E+TfOxxKXq23QYvEDzSpGc6cOTOcuX97aWpyFtpUSq5pdBdSIiRXWSWL&#10;Nf3zsJ8sKTGWyYzVSoo1fRKGvn349Zf7rk1FrEpVZ0ITMCJN2rVrWlrbpkFgeCkaZu5UKyQIc6Ub&#10;ZuGoiyDTrAPrTR3EYTgPOqWzVisujIGvWy+kD2g/zwW3H/PcCEvqNQVsFleN69GtwcM9SwvN2rLi&#10;PQz2AygaVklwejW1ZZaRk65emWoqrpVRub3jqglUnldcYAwQTRTeRPOo1anFWIq0K9orTUDtDU8/&#10;bJZ/OH/SpMrWdDlbUSJZA0lCv2QWLRw9XVukoPWo28/tJ+1jhO17xf8yIA5u5e5ceGVy7P5QGRhk&#10;J6uQnkuuG2cCAicXzMLTNQviYgmHj8tVvFxMZ5RwkEXxok8SLyGT7lI0XUEmQZZMffp4ueuvRkk4&#10;j/zF2MkClnqPiLJH5UKCYjPPfJqf4/NzyVqBaTKOqYHPOaD0fO61EK6EgdKlpxQVBz7NmMyRxME0&#10;wPl/0viKkYHK7/LBUn4y9lEozAY7vzfWv4QMdpjjrMd+gCjypoZH8duEhMS5wsVTX1zVgHav9iYg&#10;h5B0xPvurQ7G4kHLG5sls+hfrU0HPWctHluDlBYDSFYOuPlF9sBhR5hrPiEWXKuMq5kDwBsqDSyA&#10;kgvyO7rg/FbX3+ldaOgqt/1EUwL95OhZaZl1yJwLtyUdFC1WpvvSqLM4KJTZmzcAXp6ltRxr9Zkc&#10;4fJyuOJcYKlf3Tq0o/RKta/qGjNRSwcmmUIdOgRG1VXmhHjQxXFTa3Jmrlfir39DL9SgJ8kMjZWC&#10;Zbt+b1lV+z04r5FdKMKeBFeO2Ay/rsLVbrlbJpMknu8mSbjdTt7tN8lkvo8Ws+10u9lso28OWpSk&#10;ZZVlQjp0Q2OOkv/3UPsR4VvqtTW/iMKMg93j73WwwUsYSDLEMvxjdNBZ/Cv1beWosid4sVr5SQOT&#10;ETal0l8o6WDKrKn5+8S0oKT+XULbWUVJ4sYSHpLZIoaDHkuOYwmTHEytqaVQ4m67sX6UnVpdFSV4&#10;ijCtUr2DhptX7k0jPo+qP0Dnwx3OFIyln39uaI3PqPU8pR/+AQAA//8DAFBLAwQUAAYACAAAACEA&#10;hPFKnd4AAAAIAQAADwAAAGRycy9kb3ducmV2LnhtbEyPQUvDQBCF74L/YRnBm93ENGJjNqUU9VSE&#10;toL0ts1Ok9DsbMhuk/TfOz3p8c17vPlevpxsKwbsfeNIQTyLQCCVzjRUKfjefzy9gvBBk9GtI1Rw&#10;RQ/L4v4u15lxI21x2IVKcAn5TCuoQ+gyKX1Zo9V+5jok9k6utzqw7Ctpej1yuW3lcxS9SKsb4g+1&#10;7nBdY3neXayCz1GPqyR+Hzbn0/p62KdfP5sYlXp8mFZvIAJO4S8MN3xGh4KZju5CxouWdbLgLUHB&#10;PAFx89N5GoM48iEFWeTy/4DiFwAA//8DAFBLAQItABQABgAIAAAAIQC2gziS/gAAAOEBAAATAAAA&#10;AAAAAAAAAAAAAAAAAABbQ29udGVudF9UeXBlc10ueG1sUEsBAi0AFAAGAAgAAAAhADj9If/WAAAA&#10;lAEAAAsAAAAAAAAAAAAAAAAALwEAAF9yZWxzLy5yZWxzUEsBAi0AFAAGAAgAAAAhADOKagpiAwAA&#10;7QcAAA4AAAAAAAAAAAAAAAAALgIAAGRycy9lMm9Eb2MueG1sUEsBAi0AFAAGAAgAAAAhAITxSp3e&#10;AAAACAEAAA8AAAAAAAAAAAAAAAAAvAUAAGRycy9kb3ducmV2LnhtbFBLBQYAAAAABAAEAPMAAADH&#10;BgAAAAA=&#10;">
                <v:shape id="Freeform 518" o:spid="_x0000_s1027" style="position:absolute;left:1390;top:43;width:14061;height:2;visibility:visible;mso-wrap-style:square;v-text-anchor:top" coordsize="1406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514hsIA&#10;AADcAAAADwAAAGRycy9kb3ducmV2LnhtbERPz2vCMBS+C/sfwhvsIppuSHG1qQxxQ/Bkt8OOz+bZ&#10;lDYvJYna/ffLYbDjx/e73E52EDfyoXOs4HmZgSBunO64VfD1+b5YgwgRWePgmBT8UIBt9TArsdDu&#10;zie61bEVKYRDgQpMjGMhZWgMWQxLNxIn7uK8xZigb6X2eE/hdpAvWZZLix2nBoMj7Qw1fX21CnS+&#10;m2evZv99dPPef3T9ecVHr9TT4/S2ARFpiv/iP/dBK1jnaX46k46ArH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3nXiGwgAAANwAAAAPAAAAAAAAAAAAAAAAAJgCAABkcnMvZG93&#10;bnJldi54bWxQSwUGAAAAAAQABAD1AAAAhwMAAAAA&#10;" path="m,l14061,e" filled="f" strokeweight=".34pt">
                  <v:path arrowok="t" o:connecttype="custom" o:connectlocs="0,0;14061,0" o:connectangles="0,0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b/>
          <w:bCs/>
          <w:sz w:val="16"/>
          <w:szCs w:val="16"/>
        </w:rPr>
        <w:t>E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a</w:t>
      </w:r>
      <w:r>
        <w:rPr>
          <w:rFonts w:ascii="Arial" w:eastAsia="Arial" w:hAnsi="Arial" w:cs="Arial"/>
          <w:b/>
          <w:bCs/>
          <w:sz w:val="16"/>
          <w:szCs w:val="16"/>
        </w:rPr>
        <w:t>r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t</w:t>
      </w:r>
      <w:r>
        <w:rPr>
          <w:rFonts w:ascii="Arial" w:eastAsia="Arial" w:hAnsi="Arial" w:cs="Arial"/>
          <w:b/>
          <w:bCs/>
          <w:sz w:val="16"/>
          <w:szCs w:val="16"/>
        </w:rPr>
        <w:t>hqua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ke</w:t>
      </w:r>
      <w:r>
        <w:rPr>
          <w:rFonts w:ascii="Arial" w:eastAsia="Arial" w:hAnsi="Arial" w:cs="Arial"/>
          <w:b/>
          <w:bCs/>
          <w:sz w:val="16"/>
          <w:szCs w:val="16"/>
        </w:rPr>
        <w:t>s</w:t>
      </w:r>
      <w:r>
        <w:rPr>
          <w:rFonts w:ascii="Arial" w:eastAsia="Arial" w:hAnsi="Arial" w:cs="Arial"/>
          <w:b/>
          <w:bCs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b/>
          <w:bCs/>
          <w:sz w:val="16"/>
          <w:szCs w:val="16"/>
        </w:rPr>
        <w:t>–</w:t>
      </w:r>
      <w:r>
        <w:rPr>
          <w:rFonts w:ascii="Arial" w:eastAsia="Arial" w:hAnsi="Arial" w:cs="Arial"/>
          <w:b/>
          <w:bCs/>
          <w:spacing w:val="-2"/>
          <w:sz w:val="16"/>
          <w:szCs w:val="16"/>
        </w:rPr>
        <w:t xml:space="preserve"> </w:t>
      </w:r>
      <w:r>
        <w:rPr>
          <w:rFonts w:ascii="Arial" w:eastAsia="Arial" w:hAnsi="Arial" w:cs="Arial"/>
          <w:b/>
          <w:bCs/>
          <w:spacing w:val="-3"/>
          <w:sz w:val="16"/>
          <w:szCs w:val="16"/>
        </w:rPr>
        <w:t>T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eac</w:t>
      </w:r>
      <w:r>
        <w:rPr>
          <w:rFonts w:ascii="Arial" w:eastAsia="Arial" w:hAnsi="Arial" w:cs="Arial"/>
          <w:b/>
          <w:bCs/>
          <w:sz w:val="16"/>
          <w:szCs w:val="16"/>
        </w:rPr>
        <w:t xml:space="preserve">her 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N</w:t>
      </w:r>
      <w:r>
        <w:rPr>
          <w:rFonts w:ascii="Arial" w:eastAsia="Arial" w:hAnsi="Arial" w:cs="Arial"/>
          <w:b/>
          <w:bCs/>
          <w:sz w:val="16"/>
          <w:szCs w:val="16"/>
        </w:rPr>
        <w:t>o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te</w:t>
      </w:r>
      <w:r>
        <w:rPr>
          <w:rFonts w:ascii="Arial" w:eastAsia="Arial" w:hAnsi="Arial" w:cs="Arial"/>
          <w:b/>
          <w:bCs/>
          <w:sz w:val="16"/>
          <w:szCs w:val="16"/>
        </w:rPr>
        <w:t xml:space="preserve">s </w:t>
      </w:r>
      <w:r>
        <w:rPr>
          <w:rFonts w:ascii="Arial" w:eastAsia="Arial" w:hAnsi="Arial" w:cs="Arial"/>
          <w:b/>
          <w:bCs/>
          <w:spacing w:val="-4"/>
          <w:sz w:val="16"/>
          <w:szCs w:val="16"/>
        </w:rPr>
        <w:t>a</w:t>
      </w:r>
      <w:r>
        <w:rPr>
          <w:rFonts w:ascii="Arial" w:eastAsia="Arial" w:hAnsi="Arial" w:cs="Arial"/>
          <w:b/>
          <w:bCs/>
          <w:sz w:val="16"/>
          <w:szCs w:val="16"/>
        </w:rPr>
        <w:t>nd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 xml:space="preserve"> </w:t>
      </w:r>
      <w:r>
        <w:rPr>
          <w:rFonts w:ascii="Arial" w:eastAsia="Arial" w:hAnsi="Arial" w:cs="Arial"/>
          <w:b/>
          <w:bCs/>
          <w:sz w:val="16"/>
          <w:szCs w:val="16"/>
        </w:rPr>
        <w:t>S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t</w:t>
      </w:r>
      <w:r>
        <w:rPr>
          <w:rFonts w:ascii="Arial" w:eastAsia="Arial" w:hAnsi="Arial" w:cs="Arial"/>
          <w:b/>
          <w:bCs/>
          <w:sz w:val="16"/>
          <w:szCs w:val="16"/>
        </w:rPr>
        <w:t>udent</w:t>
      </w:r>
      <w:r>
        <w:rPr>
          <w:rFonts w:ascii="Arial" w:eastAsia="Arial" w:hAnsi="Arial" w:cs="Arial"/>
          <w:b/>
          <w:bCs/>
          <w:spacing w:val="2"/>
          <w:sz w:val="16"/>
          <w:szCs w:val="16"/>
        </w:rPr>
        <w:t xml:space="preserve"> </w:t>
      </w:r>
      <w:r>
        <w:rPr>
          <w:rFonts w:ascii="Arial" w:eastAsia="Arial" w:hAnsi="Arial" w:cs="Arial"/>
          <w:b/>
          <w:bCs/>
          <w:spacing w:val="-9"/>
          <w:sz w:val="16"/>
          <w:szCs w:val="16"/>
        </w:rPr>
        <w:t>A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ct</w:t>
      </w:r>
      <w:r>
        <w:rPr>
          <w:rFonts w:ascii="Arial" w:eastAsia="Arial" w:hAnsi="Arial" w:cs="Arial"/>
          <w:b/>
          <w:bCs/>
          <w:sz w:val="16"/>
          <w:szCs w:val="16"/>
        </w:rPr>
        <w:t>i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v</w:t>
      </w:r>
      <w:r>
        <w:rPr>
          <w:rFonts w:ascii="Arial" w:eastAsia="Arial" w:hAnsi="Arial" w:cs="Arial"/>
          <w:b/>
          <w:bCs/>
          <w:sz w:val="16"/>
          <w:szCs w:val="16"/>
        </w:rPr>
        <w:t>i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t</w:t>
      </w:r>
      <w:r>
        <w:rPr>
          <w:rFonts w:ascii="Arial" w:eastAsia="Arial" w:hAnsi="Arial" w:cs="Arial"/>
          <w:b/>
          <w:bCs/>
          <w:sz w:val="16"/>
          <w:szCs w:val="16"/>
        </w:rPr>
        <w:t>i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e</w:t>
      </w:r>
      <w:r>
        <w:rPr>
          <w:rFonts w:ascii="Arial" w:eastAsia="Arial" w:hAnsi="Arial" w:cs="Arial"/>
          <w:b/>
          <w:bCs/>
          <w:sz w:val="16"/>
          <w:szCs w:val="16"/>
        </w:rPr>
        <w:t xml:space="preserve">s </w:t>
      </w:r>
      <w:r>
        <w:rPr>
          <w:rFonts w:ascii="Arial" w:eastAsia="Arial" w:hAnsi="Arial" w:cs="Arial"/>
          <w:b/>
          <w:bCs/>
          <w:sz w:val="16"/>
          <w:szCs w:val="16"/>
        </w:rPr>
        <w:tab/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79</w:t>
      </w:r>
    </w:p>
    <w:p w:rsidR="00390CA3" w:rsidRDefault="00390CA3">
      <w:pPr>
        <w:rPr>
          <w:rFonts w:ascii="Arial" w:eastAsia="Arial" w:hAnsi="Arial" w:cs="Arial"/>
          <w:sz w:val="16"/>
          <w:szCs w:val="16"/>
        </w:rPr>
        <w:sectPr w:rsidR="00390CA3">
          <w:footerReference w:type="default" r:id="rId175"/>
          <w:pgSz w:w="16839" w:h="11920" w:orient="landscape"/>
          <w:pgMar w:top="1080" w:right="1300" w:bottom="280" w:left="1300" w:header="0" w:footer="0" w:gutter="0"/>
          <w:cols w:space="720"/>
        </w:sectPr>
      </w:pPr>
    </w:p>
    <w:p w:rsidR="00390CA3" w:rsidRDefault="00BD6A69">
      <w:pPr>
        <w:pStyle w:val="BodyText"/>
        <w:spacing w:before="330" w:line="196" w:lineRule="exact"/>
        <w:ind w:left="254"/>
        <w:rPr>
          <w:rFonts w:ascii="Courier New" w:eastAsia="Courier New" w:hAnsi="Courier New" w:cs="Courier New"/>
        </w:rPr>
      </w:pPr>
      <w:r>
        <w:rPr>
          <w:noProof/>
          <w:lang w:val="en-AU" w:eastAsia="en-AU"/>
        </w:rPr>
        <w:lastRenderedPageBreak/>
        <mc:AlternateContent>
          <mc:Choice Requires="wpg">
            <w:drawing>
              <wp:anchor distT="0" distB="0" distL="114300" distR="114300" simplePos="0" relativeHeight="503311436" behindDoc="1" locked="0" layoutInCell="1" allowOverlap="1">
                <wp:simplePos x="0" y="0"/>
                <wp:positionH relativeFrom="page">
                  <wp:posOffset>1188720</wp:posOffset>
                </wp:positionH>
                <wp:positionV relativeFrom="paragraph">
                  <wp:posOffset>241935</wp:posOffset>
                </wp:positionV>
                <wp:extent cx="7635240" cy="1161415"/>
                <wp:effectExtent l="0" t="3810" r="5715" b="6350"/>
                <wp:wrapNone/>
                <wp:docPr id="847" name="Group 5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35240" cy="1161415"/>
                          <a:chOff x="1872" y="381"/>
                          <a:chExt cx="12024" cy="1829"/>
                        </a:xfrm>
                      </wpg:grpSpPr>
                      <pic:pic xmlns:pic="http://schemas.openxmlformats.org/drawingml/2006/picture">
                        <pic:nvPicPr>
                          <pic:cNvPr id="848" name="Picture 5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2" y="1058"/>
                            <a:ext cx="12024" cy="115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849" name="Group 514"/>
                        <wpg:cNvGrpSpPr>
                          <a:grpSpLocks/>
                        </wpg:cNvGrpSpPr>
                        <wpg:grpSpPr bwMode="auto">
                          <a:xfrm>
                            <a:off x="1922" y="403"/>
                            <a:ext cx="11929" cy="2"/>
                            <a:chOff x="1922" y="403"/>
                            <a:chExt cx="11929" cy="2"/>
                          </a:xfrm>
                        </wpg:grpSpPr>
                        <wps:wsp>
                          <wps:cNvPr id="850" name="Freeform 515"/>
                          <wps:cNvSpPr>
                            <a:spLocks/>
                          </wps:cNvSpPr>
                          <wps:spPr bwMode="auto">
                            <a:xfrm>
                              <a:off x="1922" y="403"/>
                              <a:ext cx="11929" cy="2"/>
                            </a:xfrm>
                            <a:custGeom>
                              <a:avLst/>
                              <a:gdLst>
                                <a:gd name="T0" fmla="+- 0 1922 1922"/>
                                <a:gd name="T1" fmla="*/ T0 w 11929"/>
                                <a:gd name="T2" fmla="+- 0 13851 1922"/>
                                <a:gd name="T3" fmla="*/ T2 w 1192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1929">
                                  <a:moveTo>
                                    <a:pt x="0" y="0"/>
                                  </a:moveTo>
                                  <a:lnTo>
                                    <a:pt x="11929" y="0"/>
                                  </a:lnTo>
                                </a:path>
                              </a:pathLst>
                            </a:custGeom>
                            <a:noFill/>
                            <a:ln w="9143">
                              <a:solidFill>
                                <a:srgbClr val="282B2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51" name="Group 512"/>
                        <wpg:cNvGrpSpPr>
                          <a:grpSpLocks/>
                        </wpg:cNvGrpSpPr>
                        <wpg:grpSpPr bwMode="auto">
                          <a:xfrm>
                            <a:off x="1929" y="396"/>
                            <a:ext cx="2" cy="1807"/>
                            <a:chOff x="1929" y="396"/>
                            <a:chExt cx="2" cy="1807"/>
                          </a:xfrm>
                        </wpg:grpSpPr>
                        <wps:wsp>
                          <wps:cNvPr id="852" name="Freeform 513"/>
                          <wps:cNvSpPr>
                            <a:spLocks/>
                          </wps:cNvSpPr>
                          <wps:spPr bwMode="auto">
                            <a:xfrm>
                              <a:off x="1929" y="396"/>
                              <a:ext cx="2" cy="1807"/>
                            </a:xfrm>
                            <a:custGeom>
                              <a:avLst/>
                              <a:gdLst>
                                <a:gd name="T0" fmla="+- 0 2203 396"/>
                                <a:gd name="T1" fmla="*/ 2203 h 1807"/>
                                <a:gd name="T2" fmla="+- 0 396 396"/>
                                <a:gd name="T3" fmla="*/ 396 h 1807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807">
                                  <a:moveTo>
                                    <a:pt x="0" y="1807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9143">
                              <a:solidFill>
                                <a:srgbClr val="030303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53" name="Group 510"/>
                        <wpg:cNvGrpSpPr>
                          <a:grpSpLocks/>
                        </wpg:cNvGrpSpPr>
                        <wpg:grpSpPr bwMode="auto">
                          <a:xfrm>
                            <a:off x="6306" y="396"/>
                            <a:ext cx="2" cy="878"/>
                            <a:chOff x="6306" y="396"/>
                            <a:chExt cx="2" cy="878"/>
                          </a:xfrm>
                        </wpg:grpSpPr>
                        <wps:wsp>
                          <wps:cNvPr id="854" name="Freeform 511"/>
                          <wps:cNvSpPr>
                            <a:spLocks/>
                          </wps:cNvSpPr>
                          <wps:spPr bwMode="auto">
                            <a:xfrm>
                              <a:off x="6306" y="396"/>
                              <a:ext cx="2" cy="878"/>
                            </a:xfrm>
                            <a:custGeom>
                              <a:avLst/>
                              <a:gdLst>
                                <a:gd name="T0" fmla="+- 0 1274 396"/>
                                <a:gd name="T1" fmla="*/ 1274 h 878"/>
                                <a:gd name="T2" fmla="+- 0 396 396"/>
                                <a:gd name="T3" fmla="*/ 396 h 878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878">
                                  <a:moveTo>
                                    <a:pt x="0" y="878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18285">
                              <a:solidFill>
                                <a:srgbClr val="57A8E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55" name="Group 508"/>
                        <wpg:cNvGrpSpPr>
                          <a:grpSpLocks/>
                        </wpg:cNvGrpSpPr>
                        <wpg:grpSpPr bwMode="auto">
                          <a:xfrm>
                            <a:off x="11868" y="410"/>
                            <a:ext cx="2" cy="921"/>
                            <a:chOff x="11868" y="410"/>
                            <a:chExt cx="2" cy="921"/>
                          </a:xfrm>
                        </wpg:grpSpPr>
                        <wps:wsp>
                          <wps:cNvPr id="856" name="Freeform 509"/>
                          <wps:cNvSpPr>
                            <a:spLocks/>
                          </wps:cNvSpPr>
                          <wps:spPr bwMode="auto">
                            <a:xfrm>
                              <a:off x="11868" y="410"/>
                              <a:ext cx="2" cy="921"/>
                            </a:xfrm>
                            <a:custGeom>
                              <a:avLst/>
                              <a:gdLst>
                                <a:gd name="T0" fmla="+- 0 1332 410"/>
                                <a:gd name="T1" fmla="*/ 1332 h 921"/>
                                <a:gd name="T2" fmla="+- 0 410 410"/>
                                <a:gd name="T3" fmla="*/ 410 h 921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921">
                                  <a:moveTo>
                                    <a:pt x="0" y="922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22857">
                              <a:solidFill>
                                <a:srgbClr val="64A8D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57" name="Group 506"/>
                        <wpg:cNvGrpSpPr>
                          <a:grpSpLocks/>
                        </wpg:cNvGrpSpPr>
                        <wpg:grpSpPr bwMode="auto">
                          <a:xfrm>
                            <a:off x="13844" y="396"/>
                            <a:ext cx="2" cy="691"/>
                            <a:chOff x="13844" y="396"/>
                            <a:chExt cx="2" cy="691"/>
                          </a:xfrm>
                        </wpg:grpSpPr>
                        <wps:wsp>
                          <wps:cNvPr id="858" name="Freeform 507"/>
                          <wps:cNvSpPr>
                            <a:spLocks/>
                          </wps:cNvSpPr>
                          <wps:spPr bwMode="auto">
                            <a:xfrm>
                              <a:off x="13844" y="396"/>
                              <a:ext cx="2" cy="691"/>
                            </a:xfrm>
                            <a:custGeom>
                              <a:avLst/>
                              <a:gdLst>
                                <a:gd name="T0" fmla="+- 0 1087 396"/>
                                <a:gd name="T1" fmla="*/ 1087 h 691"/>
                                <a:gd name="T2" fmla="+- 0 396 396"/>
                                <a:gd name="T3" fmla="*/ 396 h 691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691">
                                  <a:moveTo>
                                    <a:pt x="0" y="691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9143">
                              <a:solidFill>
                                <a:srgbClr val="030303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05" o:spid="_x0000_s1026" style="position:absolute;margin-left:93.6pt;margin-top:19.05pt;width:601.2pt;height:91.45pt;z-index:-5044;mso-position-horizontal-relative:page" coordorigin="1872,381" coordsize="12024,182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bcnElBwAAWCUAAA4AAABkcnMvZTJvRG9jLnhtbOxabW/bNhD+PmD/&#10;gdDHDa4lWbZlI06R2klRoNuKNfsBsiRbwvQ2So6TDfvve+6oN1t246XxinRdMYcyj8fjHe95jpQv&#10;Xt/HkbjzZR6myUwzXuma8BM39cJkPdN+u73p2ZrICyfxnChN/Jn24Ofa68vvv7vYZlPfTIM08nwp&#10;oCTJp9tspgVFkU37/dwN/NjJX6WZn6BzlcrYKfAo131POltoj6O+qeuj/jaVXiZT189zfLtQndol&#10;61+tfLf4ZbXK/UJEMw22Ffwp+XNJn/3LC2e6lk4WhG5phvMEK2InTDBprWrhFI7YyLCjKg5dmebp&#10;qnjlpnE/Xa1C1+c1YDWGvreatzLdZLyW9XS7zmo3wbV7fnqyWvfnuw9ShN5Ms62xJhInRpB4XjHU&#10;h+SebbaeQuqtzD5mH6RaI5rvU/f3HN39/X56Xithsdz+lHpQ6GyKlN1zv5IxqcDCxT1H4aGOgn9f&#10;CBdfjkeDoWkhWC76DGNkWAYb4kzdAMGkcYY9NjWB7oFtqBC6wXU53DB10yoH2+aEuvvOVE3MxpbG&#10;XV5koTvF/6Vb0eq49fHth1HFRvpaqSQ+SUfsyN83WQ87IHOKcBlGYfHAuxk+IqOSuw+hS76mh3aE&#10;kEwqQuinacXQGNECKzk1yqFVcXxEks4DJ1n7V3mGVIDjoKD6Ssp0G/iOl9PX5KVdLfy4Y8kyCrOb&#10;MIoogNQu14xs2tuNB9ymdvoidTexnxQqdaUfYflpkgdhlmtCTv146WMnyneewbsFO+J9XtB0tDc4&#10;nf4y7Stdn5hvevOhPu9Z+vi6dzWxxr2xfj22dMs25sb8bxptWNNN7sMNTrTIwtJWfNux9mDulCij&#10;spKzW9w5jCFqP8Eg3leVidhi5BKyNZfur3A25NAupF+4ATVX8Fz5PYTrDnZz41mKQY48ezR16hQw&#10;9KGtcoCcRAnUzgBjaO5kAPaGzIu3fhoLasDZMJWd7dzB12pxlQiZnaQUcl5MtdZ2OCb65Nq+tq2e&#10;ZY6uEY7Fond1M7d6oxtjPFwMFvP5wqjCEYSe5yek7vOjwc5No9CrNmQu18t5JFWUbvi/cuF5I9an&#10;XdGYUUWw+subjQNCISgzAhFRIMi4UeNhjZqTKidL1DQsmncfFYkZngs1jYmp0M/SB3uRRxfsIeDk&#10;sLchszOoBZl7w47g5TYDR+dV2uPptFQihj7Ebh8DJ/Ox9UhtC+SGQH4FcjfS94n5gXIlE7FgRUN5&#10;m4NaPaTvtBTquKTOoGMOgUM3Kn1oA1Ypg+B6JVCtvdL4WyxjFUcoJn7sCV1QzPhDBawRAyIrsR/6&#10;4lYXW2Hw3JxwjRTi3VY2sIfGQW2DSo60mW1tiGltpBOoVMdq7pPScLQEmILYmJaWpTkR7S3Mqxga&#10;GiBEnUdkMfm+rBpTTkFQs1+HSU2gDlsqr4ANyTKeH02xBZaxN+ibOL3zb1PuK/ZqB8zS9EZJW0qN&#10;b9ul+jGEZuPMr6cla1vhbUFflJAxE8MasHdakEJ430Ie0zbfmG9oOVC2I4ZaLvE4rES612W7cMJI&#10;tSEfsXf/JzBbpakCgGXqPQBSZQpKQubgRIFGkMo/NbFFdT7T8j82DtVZ0bsEuINIUIVY8IM1HJt4&#10;kO2eZbvHSVyommmFhi1OzXmBJwzZZDJcB5hJ1RtJeoVCdRUyDZJ9yirEkh4Afdwqy1uF8YdJYUh1&#10;VruUNhiOz0wKQH4qiSdcEiqSpnIA2MGVtK2PVZo1ZTSzRXtMwwl7o7A7D5XQpV9KPsfTeSgBxnQo&#10;gamP5gd3PCclnObF2h+7kPEvGME09YGog9VAfZsQWCYQRh26RgwuaTEC9BzS1aYDEmlUwf4n0AFS&#10;BrsFpKDw7ZN0UMpymDAby6q/T6WDAHlKnjjOBpWjMM8xQlBm8cEfUuclA31A/76RweM1N+Wxqrmp&#10;9ZWRAbJwlwx4952TDEYDffRJMrDH5Zmx5oLukA4XlIOQNl+QCnC106ECxqPnpoKuQ6rTQUmN++54&#10;MhMY5tg6hN5tJmCZQNRx+2wiaKx/iTxA1h+ngWZtZ2cBwzbt4SNnguH4yr7mWwGkzrczAd8A8fkI&#10;CVX95ZqAy+yvlgaGFXJV1+sMweekAcOwR7gyRslmGeWrjj0Mm5j1/Xl1td4d0yGCctSXJQIQ3D4R&#10;6Hzb/9xEcLIXa388nQkGA1PUsWowfocJSCYQdeQaqd0jAdQcUtU+EpBIrQnWv0QmID8cZwK64VNn&#10;lbMzgQkiUGeTHYjfuR0aWVf24tvt0AmX8F/1gaDzopVvbM7KBAPbQuXcvurZY4LRpMME3TEdJihH&#10;1ci3+4KVgvgfvDCo34o2LwzUVdezM0HXI4e9WPvj6Uyg2+NHzwQkE4g6cseY4OTLoSaaL5EJyPrj&#10;TNCs7exMcMJrgm83Q/gVwUlvY18+ETAm4uc7fNQpf2pEvw9qP6Pd/kHU5T8A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wQUAAYACAAAACEAwcKs3+AAAAALAQAADwAAAGRycy9kb3ducmV2LnhtbEyPQUvD&#10;QBCF74L/YRnBm91sgjXGbEop6qkItoJ4mybTJDQ7G7LbJP33bk96fMzHe9/kq9l0YqTBtZY1qEUE&#10;gri0Vcu1hq/920MKwnnkCjvLpOFCDlbF7U2OWWUn/qRx52sRSthlqKHxvs+kdGVDBt3C9sThdrSD&#10;QR/iUMtqwCmUm07GUbSUBlsOCw32tGmoPO3ORsP7hNM6Ua/j9nTcXH72jx/fW0Va39/N6xcQnmb/&#10;B8NVP6hDEZwO9syVE13I6VMcUA1JqkBcgSR9XoI4aIhjFYEscvn/h+IXAAD//wMAUEsDBAoAAAAA&#10;AAAAIQD7cYODMdgAADHYAAAVAAAAZHJzL21lZGlhL2ltYWdlMS5qcGVn/9j/4AAQSkZJRgABAQEA&#10;YABgAAD/2wBDAAMCAgMCAgMDAwMEAwMEBQgFBQQEBQoHBwYIDAoMDAsKCwsNDhIQDQ4RDgsLEBYQ&#10;ERMUFRUVDA8XGBYUGBIUFRT/2wBDAQMEBAUEBQkFBQkUDQsNFBQUFBQUFBQUFBQUFBQUFBQUFBQU&#10;FBQUFBQUFBQUFBQUFBQUFBQUFBQUFBQUFBQUFBT/wAARCACgBoY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AP2qv+TYPi//ANidrH/pFNXB&#10;/st/8mzfCT/sU9K/9I4q7z9qr/k2D4v/APYnax/6RTVwf7Lf/Js3wk/7FPSv/SOKgD04dBS0g6Cl&#10;oAKKKKACiiigAooooAKKKKACiiigAooooAKKKKACiiigAooooAKKKKACiiigAooooAKKKKACiiig&#10;AooooAKKKKACiiigAooooAKKKKACiiigAooooAKKKKACiiigAooooAKKKKACiiigAooooAKKKKAC&#10;iiigAooooAKKKKACiiigAooooAKKKKACiiigAooooA4r4yf8k61X/tl/6MWo/g1/yIFl/vyf+jDU&#10;nxk/5J1qv/bL/wBGLUfwYIPgKyUkZ3yc8/8APQ+1fTr3cld/+fn6HyTX/C6rfyfqdzRRRXy/Y+tk&#10;0vvsFFFFU9HYdtbXCiiik9FcS1CiiinbWwBRRRQlcHp/W3qFFFFIAooooAKKKKACiiigAooooAKK&#10;KKACiiigAooooAKKKKACiiigAooooAKKKKACiiigAooooAKKKKACiiigAooooAKKKKACiiigAooo&#10;oAKKKKACiiigAooooAKKKKACiiigAooooAKKKKACiiigAooooAKKKKACiiigAooooAKKKKACiiig&#10;AooooAKKKKACiiigAooooAKKKKACiiigAooooAKKKKACvEdfGfj7ad/3kB/8h/8A1hXt1eH+JXEX&#10;x2tXJKqskJZvby15/nX0mR/FX8qc/wAkz5biBXp4ePR1Yf1+Bn/Dr4iXviD9rP4haIdQu30mz01E&#10;t7bz28mN08oOQucA7mNL+2L8Q9R8AeE/Ctxpt/cWM0uvQGU28zo0kSK7lCFI3KcDI9K8s/Zgmnl+&#10;OcPiKUbf+Es0/VL9nP8AGPtoAVc+gj468V0n7clq+uHwdo8fDR2+q6k8ZXIxBbBsZ9euB7mvzVVp&#10;ywLqLduVvRy0/NH9MPLcHS4swlCcV7OFOPN2/d03GT++LPq7cH+ZTuU8g7s5980VzXw11lfEPw88&#10;Nakp3C6063lz7mNc/jmukY4XOMD19eD/APWr6OD5op+Vz8Wr0vq9SdP+WTj+NgBDNtU5boR6Htmu&#10;G+NnxHPwo+Guq+J4rZb6W08oJbu+zfvkVRg9/vfpXmfwv8e3WtftZ/E7RjdyzWMVrALe3JJWJoRE&#10;jlRnGSXJNL+2r5+p/DvQ/D1oSbjWdYgtkTbkkBHbJHoCF6VwSxXPh6lWH2W19zS/U+0wWRRw2e4P&#10;CYzWE1TnJdoy5ZP7o3Pd9D1Rdc0Sw1KNdkV5bRXK/NkBXAOP1qWG/guLu7to5EaS22iRQwLJuyVy&#10;OoyBXA/s6aqdb+B3gu6Zt0g0+KBuOpjzHyO3KV5F8CvGz6p+1Z8VrJnZ47sFYmZ9wLWzLBgduj84&#10;HYe+SOK5YUub7Vl82rnBHIJ1KmYRUrfVlLT/ALiRjb7rt+SPqRgVYjIOOo70g5HBzXC/Hbx5dfDX&#10;4U+I/ElgIzeWUSmISjgs0ioARwed3rWl8LPF7+Pvh14c1+TYJtQso5ZNn3RJjDgfRgR+FdvtYOt7&#10;H7Vub5HiPAV44FZhb91zcl/71k/yf5nU0VDPeW9rJGk0qRvKSiRu6qXPbGTznDce1Tdh7gHNaqzd&#10;kzglGUVeS/4Pp94UUUUrhvqncKKKQZxz1pk3Vm1srL7+36i0UUUF2baXe/4BRRRQQndXQUUUUDCi&#10;iigAooooAKKKKACiiigAooooAK+Zf+Ck3/JlvxE+um/+nG2r6ar5l/4KTf8AJlvxE+um/wDpxtqA&#10;Ptlfuj6UUL90fSigDy39qr/k2D4v/wDYnax/6RTVwf7Lf/Js3wk/7FPSv/SOKu4/apnVv2ZPjAgI&#10;z/wh2sf+kU1cP+y4dv7NPwmB/h8J6VnHP/LnFTt3FfsenDoKWkHAHf6UtLQqz7BRRRQHzCiikJwK&#10;V0TfW3UWikzxS0XXce24UUUmcDPai6HZ3a7C0UgORS0XWjvuLXlUu4UUUfiCf7ueapqwPRtPoFFJ&#10;n6enXOT2oyBkswVR1b+fH1pa9tAbS6i0UH5XIYFcDJDYBUe/PHse9Jnmm01ug62QtFIWAXOQBnBO&#10;c0pBU+o6Htz7UutuoL3ttQoppJT72AeSfUD6d6Vcv90qx9AeadhX1FopD04/DNICehHOOo6UWe9t&#10;Auu/9d/QdRRRS0K0va4UUUmeduMMTgZ43fSjVdCU++gtFNLgAkkAHhe+aV8p1DAYyOPvD2p2fYf9&#10;eotFBHlk7zwBnIHX6DNJgquWyvpuGMjvjn9aXmNppNyVkLRQ3yg+v14A9SaTIHcY9c9PSjXsS2k7&#10;N6i0UY5GcgHuRj/9f+eKaZBhsHOBn2A9/Y9jjn0FGxVpdh1FG057DPQZ/nSZ6nqB3B7etNJsLWVx&#10;aKQnHT5jnt6UMeoH3uykVLaTtcWotFFFF13EmmFFA4PPPGcKQSPwzSZAbBZQRjI3dOefrxVWbVwv&#10;t5i0UUgO7IUgn6E5/ADP86XkNppXYtFID0yOOhwe9O2neBhjx/COT+Bx/WnZ2uD03EoqKe6itQhm&#10;ljjDEKu9guWPRRnqT1FPyQGPHBIAz144z6c0btqLvYFqrrYdRVZtTtF1H+z/ALXA1+Y/NW1D/vSn&#10;97YcHHvUrzrGocsDH18wH5duMliewHrUpqV+V3tv5FOMlpbV7Lv6d0SUVR0jW9P8QaeL3TL2G+ti&#10;WUTQOGTcpwRkd6bJ4g0yLWF0l7+2XUnha5S1Mo8wxKyqXx6ZYc8focS5wUVK+j2L9jV5nDld1vpt&#10;69jQopk80dskjysIliBZ/MYAABcnJ6Lxzk/SuD+GXxv8K/Fm+1u00G8Mk+lT+U8cylGnTJAnjHO6&#10;MkYB+nqMp1IxlyN6m1PCV61GeIpwbhD4mlor9zv6KwPEfjnRPCeqaTp2ralbWN3qs32azjlk5mkw&#10;flHtnAz0ywHcZ27idLO3kmndYY40LvJIdiooGSxPOB9aanF3123MpUKsYxnKDSl8Om/p3JKKpaRr&#10;Vj4h0yDUdLuob+xuE3w3Fu4eOT2BHerpxk4IIzgEc/kO/wDSrTUtUzOcZU5OM001vfp69gooGG77&#10;e3Y4Pp7/AFpAcjOCPY02nH4lYnfbUWiiilptfUAopCwUZbhR3Jxn6Uo4JyAwA52tz+VOz7DiuZtR&#10;1CikH1z7ilqbolO/p3Cig+vI/D0/z6U1XVl3bht7lcsPp2p77B1tYdRRg4OASV4OOeeoH49M4xkU&#10;YyRhgATjccY/nzTsJyS+LQKKP0pobJIx0654xnoPfPX6UtBu66Oxxfxk/wCSdar/ANsv/Ri18+/C&#10;34rajaftC+HPCSahJFo76ZPFJaFjtac+ZLnGeuAmPqfavoD4xMW+HWpY2nJhHBznMqDj8DXyD4Is&#10;GtPFWlfEBcGQeP7fRC+cFYvKEfDdCPmxiuzH4lU8lpxT1dW/ySR7HCWX0cbnmLlVjdQoSgn/AHpb&#10;fkfVfi74yQ+EfjJ4R8DS2kbR67BJIbppsPCQDs+TB3BmUgHNelHg844647/Svjb9que+tfjnYa/Y&#10;Ru3/AAiOi2msfu9y5UahhlIz0w27B7bvavpe3+LHhfULvWrC21SOW/0fT11C8h2sPKhdQyvnG37v&#10;PB4yK+fo4q9SspPqrenU+izbI1DBYLEYVOTqQ9+3R30fzTRz/g743weLfjd4s8BR2saLokKSJcrJ&#10;kytmMSqewKl8fhXoWoeIdM0mSzhvtRtLKe8fyraO5uEiM8nJCIGOWbAzgA9PcV8b/B23vPDnxA+G&#10;3ju+ieCXxzd6pHqBYsRmVi8K4PrtUr7VuftceJb9fit4bntAxh8FwQ6/diP5gpkvIogDjgHaoI46&#10;Z65rBY2pGjzS3v8Ag9vwPXxXDOExWa08HhpctP2d2/78Lp/fKy+Z7l+0D8YF+CXgm310Wi6hJNfJ&#10;aJblypbIYk9OOFb8RXotpcpeWsNxGQ0cqLIpByCCMivmv9qXTf8AhaXiPwP4MhYyw3Vpf6tMiMTt&#10;CWx8huO29j+ddl8N/ivbaZ+y9pfi68O9tK0ZllSQ4aSW3Xyyp5JyzJjPfPQV0U8U1iJKfw/8BXPH&#10;xeTw/sfDVaK/fSqNNeUnaP5M9o2k+2RkZ/L9TWHofjfQ/Eur6xpml6jDeX2kyiK8gjbLRNnG0++Q&#10;35V5/wCCfj1B4k+BF58Qry2j0+Wxina6tdxIWaItiMc9WO3H++teM/BnR9S+EHjrwF4g1eeaQfES&#10;znGps7HCXTv58LEH+Iq5Xbz1PtTni7Sgqesd2/Jsyw3DsqtLE/Wny1ad4wXeUbyl8uVbn2Bk79hB&#10;3evavPPh38btD+JPjTxX4Z01JkvdAlMTySKAk+GKsyc9AwIz7itr4q+MIfAPw88Q+IJ2Ef2CykkQ&#10;di+PlH/fTAY9xXzZ4Z8Dz/AlfhD43m+SXUW/svxG82M4vGEqPIcDhHOCfYfi8RXlCpFR2Wr9LiyX&#10;KqGNwNarWf7yXu0/8aTk7+TSt6s+vtwJJAOB1Hp+NNJ+UkOuByXX5gB7+lcj8W/HqfDf4b694jYo&#10;JrG0d7ZH/imYhYxjjJLsOPSuP/Zz+J2u+ONB1XSvGYEXjLRZ3hvICgVnhcCSJgB1GDgHHUe9dUq8&#10;I1VS6s8Slldapl08wivcg7PXX1S7Lqz2D6jB9M5orF8Z+MtI8AeHr3XdduxZaZZ7fOmK5xuYKoGO&#10;pYkAAc98Ec1pWF/b6lY297bTxz2k8YljljYMrxkZDqRwQc4+tac8eZwvquh5/sKqpe25Xy3tfz7F&#10;iiqJ1qxj1mPSJLy2TVZITcLaNMBIYwwUtt6lcsOexwO9S6nqVro+nXN9dzpb2ttE0sskh2qqgZ3E&#10;nt2x60+ZWbvtv5EqjVbjFQd5bab+hZorB8F+N9G+IfhyDXdAvEv9MmVik6c9PvAj+ErnBB61d1/X&#10;rHwxo2oarqVwltYWEL3E8x52ooyxx9PzI9xQpJw9onoN0KsavsJRane1mtU9tV6mjRWB4J8b6R8Q&#10;/DFnr+g3a3unXSkxuflO4HBRgeVYHrn610Crvb5TvU5wVx+vPFOLUleLuKrSqUZyp1ItSWjT7iUU&#10;0MCuQwZR1ZRkH/CjfgkMDkdQnzY/LqPp+OKfS70M7PRdWOoprEqjHK5XqScAZ6e/5Ag+tOUZVckA&#10;k4zwAfXqcj9aN1cltLRvUKKQNv8Au4Iz1HP6UhYbiAeM4BPY+4p2bV7aDeg6isnXfFmi+F5rGPWN&#10;UtNMa+mEFst3OIzK5H3Vz/PpWruAViSABjOTjGfX+lRzRbsnc1dKcYqbVk9vP07i0Vz6eP8Aw5N4&#10;tl8MR63YnX4YvPk0/wA4GVU6HjPUYyR1wwPA5PQDpz+OKIyjN2iwq0qlDlVaLi5K6uren3hRRxjq&#10;QevABwP7x54HagEE9wCeOMnHsO/1p3MU73XVBRVS21ayu7y6soby3mvLXaZ4I5Q0kYI4yo5BPb15&#10;HGK5P4lfGDw98KpNFi1ufE+q3q2UEMTgnP8AG5/2VyBnpk464BmU4xjzN6HZQweIxNVUKNNym9op&#10;avrt6Hb0U0OpUEHccZxwCfoD/wDX7UpYKpJ6YB3eo6Z+lUmn1OXlktOV/wBaC0Ux5UiR3dlEaAs8&#10;hYAKozkn0xjP4gepFXSNYs9f063v9Nu4b+yuBmKe3bej+uD7cj8KLrm5L6l+zlyOpbRF2im+YrMV&#10;VhuzjbkE+ucdf0x707qM8fgc0+l2ZtNJO24UVz3jjx/4f+G2kR6p4k1OPS7GSVYEkkVmLyMcAKFB&#10;J+g984AzW5ZXlvqNrb3NrPHdW1wnmRTwOHSRCMhlI4K9856VmqkZS5E9TolQqQpxrSVot2T6Mlor&#10;Ju/Fej6frVho1zqdpDq9+jva2TygSzAAHcq9SOv1rRubuGxgkuLmQQ20SGSSWVgiqgBLHJ6EDnn3&#10;HYkNTg1dNWIlSqw5eeDXMrq639O+uhLRWJ4Q8ZaP470S31fQtRg1HT5SyiaE5GVJDD2OQeD0x7jP&#10;LeF/jr4X8X/EfVPBWnXLSarYoWEpCiG5ZceYkTbvmKblyfqegJESrU42vLfY6o4DEydZRptukrz0&#10;+HW2vzPRKKQEknA3DpknHPb/AB/TrUFrew3BljWeKWeBgksUTBmQkA4YA/LwQ3PUA1tZ3ascNna6&#10;72/4Pp0v3LFGQO2T6ZAJ+g71UtNWs766ura3vLe4mtGSO4WKQExMf7y9RkAkZ9DXhvxH/aA1Dwv+&#10;0F4Q8IWLRjQ2lgh1gmMN++uSywru7ZChgPQGsKlenSScnu7fjb+vI9nAZTicyqyo0Y+9GLm76e7F&#10;Xv8APS3e67nvpG046ke2KK8s+IPx/wBF+HHxC8LeEbyF57jV1/ezIwVbRSwSNnz2diVz6j3r1EsO&#10;SGGwZbI5OB6jt1H6+lNVYS5rP4dzjrYKvh6VKvVjaNRNxfdJ2/MdRSE43A7Q4B+Xd19MHuOtRXl3&#10;DYW0tzcyJb20as7SyttAUck5IAwBz19q2eiu/wCv+GOKPvWt1JqKzdA8R6Z4q0yLUdGv4NUsJSRH&#10;c2riRHwSMDBODxn26VzHxV+Mnhz4PaNFf67NLI00hSCzs1V7ifH3till4Uclicc469cnVhGPPJ2j&#10;36HXRweIxFdYWlBuq3blt71/Tp8zuaKyfC3inS/GWgWWs6Tdx3en3cayxyqei4+YEdQyngqcEGvL&#10;/Hf7Tmh+BPiLbeHriznudLg2rrOsxj9zpjyYEKueeWJGemAR1OQJlXpwgpt6PY6MJleMx1aWHoU2&#10;5xvddrd/yXd6I9moqKK4S5iSSF45I2VWDq+5SD3B9D2rnL74m+GdN8dWvg+61aGHxFcxGeOwYjfs&#10;GTg84DEAkDuFJ6VpKcIpSk9Ht5+hyUsNWrycaUHJpNuyvZLdvyOoops0qW0bvM6xogJZycKoH3iT&#10;2wOT6dKwPBPj7QfiLpcmoeHtRhv7VJntmdT911Yg59AccHv1oc4qSi3qyVQqunKtyvki0m7aK+13&#10;5nQ0VmSeI9Ni1y30h72FNTuYnngsy2ZHRCoYgd/voPz7ZIzPGXxI8O/D/wDs5tf1GPT11C4W1tt/&#10;8bnpnptXpliNoyMnmnKUYq8mlrb5l08JiKs1ThTblLZW1ejenpZ/cdNRVHWNas/D+j3WqahMtvZW&#10;sRmmlY8KqjLZwCcgY7ckjGe9Pwf4w0rx/wCGrTXdBuxf6bdqWgnWNl3AMVLFSARgr0PqKFKPNyN2&#10;fmZ+xqeydflfInbmtpfV7+ibNqim7xux8oJ+6pfB9/8AOOO9VNZ1mx8O6Vdanqd0lpYWiNJPNL8q&#10;hVGTz/L17dgW2kub+v6REYTlJQjFtvReb7ffp6l2isfwh4r03x14c0/W9FukvdPvU3RSrxu7EY5w&#10;c8YPStjgng5BGffH9frRFqaTjqn18u/oVUpSozdOorSTs0+jXR+YUUgy33eeg456/wBfasPw5468&#10;P+L7/VbTRtVt9Qn0qYW94kLhjG5GVzjsenQ8gjkg4UpRjJRk9Xsh06NSrGU4RbjHVvovV+unqbtF&#10;YfjXxhp3gHwrqPiDVpvKsbKMs+Bli/RUHPJJ4GOvHY5Hn/wQ+PK/FEXmmavpr+HvFNqq3DaTMMPJ&#10;av8ANHMgJ+b5WXI7EjOMiolVhCahJ2b/AK19eh2UsuxNbBzx9ON6cGk3/wADrbS/a6vueuUVy/xK&#10;8f6f8MvBmp+ItRZXgs0yIlfmWQ8KgJ9Tx0/CoPhT8RrH4q+BtP8AENiPLM6FZ7dj81vOpxJGw68d&#10;vUGl7WPP7Pr2M3gq6wrxvL+7UuW/Tmtex19FcF4Z+N3hLxb471rwlYagP7X0uTa6yY2TLjkxMCd+&#10;05VuBgqa71SNqkkc8Z6DOM/j61UakZ3cXexGJwmIwc/Z4iDjKydmrOz1T9AorifCPxm8HeOfFWpe&#10;HNF1mG/1fTziW3iIy2PvFOfmAPynHRiBXWajqtjo9jNe395DZ2EEZlmvJnCRRIP4yxwMfj9cDmiN&#10;SE4ucHddxVsJiMPUVKrBqTto1rrt95aorxPwb+1Ho3ivx0NHm0q80jRb4tHo+t3qtHDqMkY/eqm5&#10;QODwDnn0yQK9R8YeL9M8CeG9Q13WLgW+n2ERlnkOOcDoOepOABzkke5EQr0qkHUjLRdTqxWWYzB1&#10;o0K1NqcrWXe+mnz0fZ6M26TI55AHrnv6VwPwa+L+n/GLwq2p2tu+m39vI1veadOcyW8oPCnp1HIO&#10;O+OxrzPWP2nb7SfitMGsRN8M9Puk0i91iJCRHeOeH3ZxsUkITjrz6A5yxVKEIzb0f9X9DrpZFmFX&#10;EVsKqdqlJXae/ou7fRLfofReCOvWkOQpOMenvXnPxs+NOnfBjwxDqVzCdRu7qXy7WzicbpgMF3z/&#10;AHVXLE9Pu/3uN7U/iNoWl+BZvGD3iSaIlobsToc5XbkAerE8Y9eO/Gir03Jw5tjkeV41U6Vb2T5a&#10;jaj5tWuvx+dn2Z1P6UV5D8AfjjJ8U9K1C01yyOieKNNxNc2Mg27oJPmjlRSSduwjJz1Hvxo/Dr9o&#10;Pwr8S/GOt+G9MmeO8sJGFu82At/Gp2tLD/eVXDA8+nuRnHFUpcrvvt/l6rqdWIyPMMLOtCpSf7q3&#10;NbVJPZ36p7prdanptFeW+Mf2ivCngr4j6T4Pv5ZRc3gUT3aJuis3f/VJJ6Fj9MZBIA5r0bWNYstA&#10;0m71PULhLSxtImnnmdgRGigsxz0YgensRnIraNWE21F3tucGIwGKwsaUq1NxVXWN1ur2/Hp5Ndy5&#10;RXkHwA+P1v8AGSx1GK8s/wCyNatW85bVgR5tpISYJ0UklgVGDj+IdgcDe+MXxr0L4KaTY3utJNNL&#10;eTiKO0thvkKAjzJP91AfTk7R/EMQsRTdNVb+73O2rkmYUsf/AGa6Tda9rLW+l7rytrfY9BorKk8U&#10;aVD4ZfxA9/CdHS2+2C+VgYni27twOehGCD3zXDfBf4+aJ8aYtRSxgl0y/sny1ndt80kDEmKdOAWV&#10;lAJwPlzzwM1TrQjJQb1ZyQy7F1KNXEQptwpW5n0V+56dXy3+0Z4h/wCEV17xLqYZlkhsP3bL1DtB&#10;sH6sDX0J4r8feH/BENpNrur2ejx3kwgg+1yhd7nsD0O3qT05ByBzXzH+0/atr3jyz0SL5/7Y1PTr&#10;Ubf7pALHGMkYXP8AOvZwWIjRp4zlkub2UrersrfiedHL54nMcsVWD9nLEQbdtOWOsmu9le/ozofC&#10;3hYeBfif8BrCXAkfw7fWrRqOkywLKxPtlmNbfxI0v/hL/wBpTSdEb5kg8J38mWG5QZv3WSvYnHWt&#10;f4sxLZfHb4MTwxqGafU7XzGBACta49epHSovD0f9sftb+Mbof8wvw/aWasMgp5zGQA+tfIcsLul9&#10;lSX3KMW/yP1V1qtVQzBP3vq1S785Vpx/OSNf9lfUzqnwE8IO/LwwPbMhcbhsmdBk/RR+dT/AH4uS&#10;fGTwnqupvbxW01nqM9kqoTgqApRuSeSGH61xPwH1k+Ffhf8AEvT2CoPDOraqka8H5QTKD2x/9c1w&#10;P7F2pv4K8LePra8kIjtrO01yMEYHly2zOTk9PuqPrUwxE6SoQl/K7/K/+TDF5TQxkM4xUF70atOU&#10;F/dnJ/8AyUCl+z/JIP2jP+Eidz5fiy51xIpmO0FYpQygHvwv6V7L8Wo18Q/Hv4R6O4JijOoanNH1&#10;AVIRtP8A30f1NeVfDvTpPDWhfs26pJiOSS81CGWUDn/SgxGM8d+K9Sg3a/8AtgXDSD9xovhcBVHA&#10;WSacEjPuuemO1Y0KbdCNOW8qkb/OKb/JnrZ3WiszljIbUqFZX/wyqUY/g4v7iT9kqY2/wfbR2kKt&#10;o2p32nlW42lZ2YDPUHEnGc14r8F4U0n4i/DXxedyjxTrGvwTyYPzh2/dDI/2kr074Y6n/wAIPP8A&#10;H2xDGNNK1KTVEHdFmt3kVsH/AHf5VxN1pI8L/sv/AAi8RLuibQNVtNTc9B5U053E9+TKO9RLWnC3&#10;2E2/+3ZRX5KRdJ2xuNUlripxX/g6hVa/8mlB/cenftbMt98PNF0F2z/beu2Gnld3JBk3Ht1wvT6U&#10;v7KVxJp/g7xD4RmXZP4Y1y6sFT0jMhkQnn/bb06D0NSfHCMax8V/g5oD/PG+q3OoPGORi3g3E4OR&#10;1PXryeah8JOPCH7UvjDSG3JF4k0u11iJVTCbov3MmP8AaJ5Neg1fGqa/mUfk1c+ajzS4ejl8usZV&#10;l6xqKD/8k538jzz9svV9Tm8a+EoNEzJceHLabxLcorEERpLGEY454w/5mvqPw9rVt4l0DTtWs3Bt&#10;L62juYmGG+RlBzgf7w/WvFvCujWvxB/aC+KV3fRLcWVhptp4eUdVIkjMkw/BiP1rD+GPj248Ffs4&#10;eMdOvXC6v4H+2aUwbI3OrHyW65AwVUf7orKjNRrVJN+7O6+aLzDCLGZdhcFTilUo+z16tV7Ss/SX&#10;Kvmei/BH45WnxnfxKkFl/Z8mjX5tRH5wmM8RJCSjGMZ2sce1emzyrbwSyyMqRIGJkY/KAoySfbBB&#10;/A18nfBHwvP8GPiN8PoJENpD4w8OlbmM8Br+PMwJIA+bbIVGf7xr1b9p3xLcaV8OT4f0wlta8U3C&#10;aJYqnXEpw545+VAxJ/2xWtLEzWFnVqr3lbbzPPzbJ8Os6p0Mt0o1bOLeySk1Jv5xlLyRmfs/ftC3&#10;Xxe8T+IdL1Kxg0wR/wCl6OEVla5szI0ayNljk7wFJGB8wOMV7gTlcjkdc/ge35V84fFLwpbfA24+&#10;G3jDRYzFYaEU0LU3A62UowHfGMhJMHt8zj0r1n4yeP1+GXw31rxHGFa5giK2ad5JnIVFxnkZYEkd&#10;R0xiuijVlRhUjUfvR/rQ580y+hjMVQqZTTtTrtRjH+WUWo2/7eTTfqdbY6rZan5xsru3vUhk8mV4&#10;JQ2xx1Uj1GVP0NWQQzEA89ApIB9z16e3Wvl/9l3QdS+E3xD1rwNr1y73eraVba9GHYkeaQEuhk9W&#10;34Bx2WvSf2ifHGqeH/B9poXh6aaPxZ4ouU03TPIcq8ZbBllGDkbUB+YcjcOcDBccUnh3Xnuunpoc&#10;WLyONPM44DCz54y5XGey5Wk2/RK/M+ln2PVwysMqwZT0I70teS/sw+Kr7xH8L47PWLuS913Q7240&#10;m/mmkLSSSRSHDMTkglCOvXHvXaeDviR4c8e3WrQaFqK38mk3BtbtQpQrJk/KCeD90nIJ6V0U60ak&#10;YSvrL+mefjssrYLEV6NuZUnZyW2rai/+3raeqOmoqNZQ6blYFdu4MASGGDyPbOPrmqmv67Y+GtIv&#10;dU1G6is7CziaaaeRsqiLyW7ZB6D1wfYG3ONua+h5kKU6lRUoxfM+n4F+isnwr4p03xp4estb0i4W&#10;60+8TzIZAfvL0P4g8EdiDXK/Ej43eGfhXrXh/Stbutl3rNx5Efl/dhXp5kh/hXdhcnuSeimplVpx&#10;h7Ry93TXprsdVDA4nEV3hadNuom1y210308up6BRWX4k8TaX4Q0W81bWL6Kw06zUPPcSZ2xgsFGR&#10;jOc8YGeoqGPxlok/hVPEqanbDQWt/tY1B3xH5OMh+PbPHXIx1qnOKdm/+G7+hgqFWUeeMG1e17Pe&#10;17etuhtUVmeG/Emm+L9Fs9X0e6jvtNvE8yCaNvlkGSODjsQR05II4rlbX43eE774my+ArbUDPr8c&#10;LSYRAYi4UMY92774U7ivYA88VLq01b3tzengMXVdSMKUrwu5K2yTs2+1md7RXC+L/jV4T8D+NNF8&#10;L6tqK2+pasrNCWxshA4UynPy7iCB79Txk9zyc4HXpjnHP6+nb146U41Izk4xeqM6uFr0IwlUg0pq&#10;8X0fTQWiszSvE+k67qGp2Gn6hDd3mmyLFeRQMHa3YruAccdQex6gjrT9e8Qab4X0yfUtYvYNNsIc&#10;ebNO4Cx5OACe7EkKAO+D3FPnjyc7encz9jUVRUXF8ztpZ31208+nc0K+Zf8AgpN/yZb8RPrpv/px&#10;tq+lLS8gvrWK4t5oriCVQ0csThlcEZBUjgivmv8A4KSfN+xd8Q+e+m9f+wjbVV10dzJpxbjJWa/r&#10;8Op9sr90fSimxNujU+1FMR5J+1W4T9mX4vny+vhHWFyF5/48peTXyl8FNM+NPjD4B/D2/wBDv7Tw&#10;ppeh+HLBNM007pJNYMdvH80vOFSRRlfunnkgYY/Wn7VUA/4Zh+MB3N/yJ+sHGf8ApymriP2XGJ/Z&#10;n+EpHB/4RPSuQOf+POL8/wAaxrUvaq3NY9TLcwll1R1IU4yb/mV7d9O72v0Wxxtv+15pI8NpHc6H&#10;qD+PlnNlN4Rt4i1yLlfvFQASY+4YAk+nXGtqH7VvhBvCOk6noYudf1nVWMVt4fso996JFGXV0XJG&#10;0A5OMHGRkc16nF4R0SHX59dj0mzj1meEQSXwgUytH/dJI5HTr6CszRvhZ4U8P+KdT8R6foVpba1q&#10;Rzc3aplm5ySM8KSeSVwSeTk1ycmLWiqL7j3ZYrh+fvvDTUlrpLRt/ZfaK6Pc46P9qPwA/gdvEkup&#10;m2Ifyf7HcA6gJ+nkeSDkvu4BB2989qTwb+0x4T8QaJq93rbyeDtQ0j/j/wBM1k+XPCCMowXq+7jA&#10;AzyOORnrX+Efg1/G6+Lz4dsT4iVdovvL+b/ex03/AO3jd71X8V/BXwX438TaZr+t6DbahqenjbDL&#10;KOGXsrr0dQezZ7+po5cX3j9wKvkL9106ivrzXTcf7qWzXm9TnNA/ai+H+v8AhG+8RHVjpVrZy+S9&#10;rqAVLpj/AA7Yt2W38lSueFPGQwWX4fftJeEPH66qrTTeHrnTwJpLbWVFvI8DDckq5OCGXDcdM88c&#10;navPgd4I1DxxH4tufD9pPrKRrGGkQGEleFcxfcLAcAkcfgMM+I3wN8HfFS40yfxBpgnn0+QPFLE3&#10;luyg58t2HLITzg856EU743+ZfcP2uQSfIo1I315rpuPlb7Xq7dNDhdL/AGtNFuNdj/tLQ9T0bwje&#10;3AtdM8UXUZFrdyZIO7j92vBIb5sjJwNpx1rftFeA08cSeFDr0A1BIhKbhmUWvK7gnmk7d235jkgD&#10;pkmu3v8AwvpGpaC2iXOm2sujmMQ/YXhVoQgUKo2kY4AGPTAxiuFtP2bPhzaeEX8Nf8I1bS6S1z9q&#10;2SljIsmc5WTO8enB6cU7YuPwyX3B7fIKus6U4W0STumv5m3rddVs+liLwL+0r4F+IXiK60XTdQlg&#10;u0ZhatexiJL9BwZIDk5UEEYOGOM4qsP2nfBUnxAh8Kw3EtyryfZm1iMA2K3RGVt/M6FmXvnAPrXQ&#10;eOfgh4O+IPhyz0XU9JjitbFQtnJZ4hltQBhREwGVA/uj5fai8+B3gy7+Hf8AwhI0aK30EDKRwDbI&#10;knaYP18z/aPrSvjf5l5+fkRF8Pb8lRJ6Wv8AD/ev9p9badddjl/HP7T3hzwjr8mlabYaj4skscPq&#10;suhwefHp8XTLsOC3faOgBycgA9Bq3x98D6V4Cj8Xf23b3mlzKPs6WrB55nPSNY85L+q9R345re8B&#10;/Djw98NfD8WjeH9NisrRAQzAZklJ+80j9XY+p9sYwMc5pv7O/gLSPHr+LrTQ4oNTJ8xIV/49opf+&#10;eqRfdV+TyPXOM80/9rTcrr3tLfy+a7iVTIZS1hOPL9pPWp5NfZ8mr21MX4d/tDr4i8RR+HvFmgXP&#10;gjW75PtOl2+pOFS8tz93DnjzB0KdcnA54rM8W/Gvxb4i8W3mj/CzRrPxFbaGvmavezuRDI4620Tg&#10;4Mp9eQOh5r0j4kfC3w/8VNAbStbtm2j5re7tmCXFrJ2kicg7WAwO4OOQaueAvAOi/Dbwxa6DoNsb&#10;Wyg+bcWzJLJjmV27uf735YFT7Ku/cctO5pHHZPRj9ap0G6uyhLWC/vJ77dOj1vY8a1v9rO1u/C8l&#10;jo2lXlp8S57lNOt/DN5ERNDcv8obPG6NeTu46D1OKeh/HbVvgbDc+Gvi9M+oX0VsZtM1awiMi6nG&#10;TgxA8fvVbAxgcckjrXv8/hbR7nxBba5Lpdo+sWyNHDfGFfNRSPuhsZwO31PYnMupaDpustatqFhb&#10;Xz2snm273EKu0MnZ0JHysOxHI7YqHh67lz+095bdrea6suGaZRCPsVhPclrLX3lLooy6R9V1Z8/R&#10;fFL4teCn/wCE28W+HEuPBl5L5j6RYDffaNCBhXIO3fu6tknHPCniul/4bA+GKtqSLrUjrY2v2kSC&#10;AhbnjO2Ikjc3bBx0JyQDj2p1VycgYIxgjPHcc5yCDjB7cVzkvw18JTWljav4Z0n7NY3AurWFbONU&#10;gm/56IoACt6kdeO4q1Rr09KU9H31Mv7RyrFyU8bheVrZU3ZW873u+l+t3fU8PtNV+NMpf4nQRRXG&#10;mzZePwNIWDGwB+V1f/nttwcYPsCcqNLXv2ooPFOjafo/w3s59U8caqrwixuIyp0o5w7XA/h2849c&#10;V9AquxQF4wcn34wP09KydO8I6JpOsXmrWek2dtqV6At1dRQqskwHQMQOaf1epFckZ+717/eaLOsD&#10;Wl7TE4Vc0PgUdItdFNbtLvu9mfOfh/xxq/7Letajo3xC1m61/StTtm1fT9UWNnJvgMzW/JGNxO4D&#10;p82ODxXS/DH9oXVU1OTTPibp8fhK5vLd9W0ea4Ijhe05JhZ2PEiAHI68dAQA3sniTwbonjAWA1rT&#10;YdSWxukvLcT5Plyr91hg5/zjpxWZ8RPhX4Z+KthaWnibTY9RitZ1uIyflYEYyu4c7Tjlen0wMZLD&#10;1qb9yR1TzjKsdFLHUHzz+OUbKzWzhHbX7Xc8lk/aV8ST3k/ibS/BF3qnwst28k6rFGwvZgM77qNC&#10;cGFcEcjt94cgavjr9pOG4sNGsfhjDb+NPFOsqZrW1QM8UMI5Z5tpBRgONhIye46V7XaWNtYWMdnb&#10;28UNrGgjSGNAqIoGAoUcAD2/oK53wt8LvCngrW9V1fQ9CtNN1DUyDdSwJjfjsF6KO5CgAnk5NX7H&#10;EXtz6fj8jjWYZNOftZYVp0/hjf3Z9vadbrduNr7aHl0X7W2hp4cjjl0nUJfHay/Y5vCUEDG6FwOu&#10;3/pn6N3xxk8DVX9q/wABnwYNb+2TNfmQwLoCRltRaccGIQ9evG/7uQep4r09fCWip4ifXhpdr/bT&#10;x+S1/wCUPOKem7r6c9eBVNPh34YTxc3ikaDYf8JC6hW1HyF81sdDnpuxxuHJAwSafJjNlUX3EzxW&#10;Q1FZ4eSe+kuv8n+Hz+I8m0r9o7WPDt/CvxO8IXPgrTNRIbTtVUma2VWPyJckf6p/XPHsKfq/xx8Q&#10;fEvVZ/D3wjsIrtYmMd14o1EMLC2OclYivMrEjGR2P3T1r2zVdHsdc06ew1C0gvbOYYkguI1dGGMc&#10;qRg/Wm6Lomn+G9Ng07SbOHTbGBdkNvaoERB7Af160exry91z93/yb5MzWZZZF/WIYS1VbK96f/gL&#10;1b8m7HhE/wC1Dc/DzS7/AE74k6FNo/i61hY2f2NDLaasw4U2788sSDjPGeueBmeHvGnxQ+Dcdt4k&#10;8exPrnhjXXF3qCWsMjTeHpGORHtG4mLBAPGVIPfaG+itR0LTtXe3a9sbe7e3cSwNPGHaJwch0JyV&#10;YHuOe/WrV3bQ31tLbzwxTQSqySRSoHVgRjBDZGMduntSeGquSl7R6bf8HudEc6y9RcPqitP49f8A&#10;0j+Wz19fI+bNT+J/xD+MupXF/wDCUw6b4X0NzKl/fxkLrc6/ehXIz5eB7Env2qB/jb42+OX2bwt8&#10;P9Kn8J67Ah/t/U9QT93pjrn9wpAIYswPOPu/QkfSmm6XZ6LYQ2OnWsNhZQrsjtrZAkaL6Ko4FTRW&#10;0MJkKQoPMfzHwMb3/vNjqcYHPoPSj6rVbb9pr/W3YpZ5gabXs8HH3NIX1+c/5+/k/I+b0/ah1nRd&#10;HufCmtaBMfi3DILC30qKMiG6kcfJc7iRiPHzZOPQUzR/2m9W+H+mat4e+ImlTXHxDsmVbO2sYmZN&#10;UEgxE6Nzj5uDxxg8Z+UfQ03h7S7nVINTl0+1l1GCMxRXjwqZo0JyQr43KCfQj2qLUfCejavr2m61&#10;e6Xa3WraarpZ3ksQaSAMcttPb29O2DSVDELaptp8vPz7Mf8Aa2UTXJUwfuy96VnZ8/aL6QfVb9j5&#10;0XSvjF8MXj+IV3cz+NbzUjt1nwnahitvG3MQgXnleASAen3iOTd/4XX4++FWtW2u/FCygtvCWugt&#10;awabF50ukzgfu45CPvM46jcRnpjpX0oCQFGSQucDJ6HqPofSq95p9tqMKxXVvHdRKwdY518xQw6M&#10;A2Rn3o+qSp/wJNPz1M/7eoV/dxuFjPm91yXuvkXwpW0TXezbW5866p+1Lq/jaOHQvhv4U1CTxnIT&#10;PcWGt2zRi0tkxh5CCCPMJUKemTzyQCS/tKeLPHVxY+GfA/haSDxxES2uWurxMtvYBOCu4Ebt5xtP&#10;oec19EpplnFeSXiWsMd5IFVrlECyMFJKgsOSATwD06dM0Rada291Pcw20MNxOB5sqRqGkx0JOOcf&#10;0FV9XrS+KoCzbKYLlp4Fe7rHmk3q9+ba8ey0fnqeCy/tXfY7JtE1Hwpqtj8S3b7ND4aEBYXE5Hyt&#10;HKODF/EW6gcc9aZaftHa98NLc2vxc8PvpV1JEZrLUNIRpbW4YgEW+SSQ4yBknH4YNe+SaXZTXkd2&#10;9nA91GpSOdo1MiA9QGxkD2zj2p15p9pqSxpeWkF5HG4kVJ4ldQwOcgEcH3HPfrT9hiLfxPwM/wC0&#10;8pvyvBe69X7zun/dfReTv6ngNv8AtSap4N017j4leBdU8N/aV83TJbOIzQ3IKhkhY5OyXBA2k5zk&#10;kAVDYftO+IfBied8UvB8vhqyvk8/TryxRpowCMrBNySsnbJCj1VRX0NLZwThBLDHKEYMA6A8g5B6&#10;cHJJyOQehFR6jplprFr9mv7eK+t9wbyblBImQcg4PHB6emTin7HE/wDPxfcJZnlMk+bAq8vi956f&#10;4e3ne9/I+d9H+KXxe0KA+NNe8MHUfB9832g6Dax41HSIgfkfGAX3LhmUkkHPA6VnX/xq8dfELXbn&#10;xj8OLSW88C+GlTz7CaMpNrJK5nVFwW3IvQYHPPzdB9Q7BjGBjnI7dMdOnTjpVex0yz0u3MFlaQWk&#10;JYuY4Y1VSx6tjHXPOfUk9eal4Wo3/Ef9fp5G0M9wUJSqrBQ5vhX8vJ1uv5uikmeBTftD+OruJPE+&#10;l/Da+b4f27hbiW6UrqU6HkyRRBsBFAJLHIOOO+Kmu/ELxD+0jqY0P4Zarc6L4bs0S51DxSiSozTb&#10;N0cCbckDnDqPQ5GRz9IsqvneocEFSGyeD1H09vp6CqOlaDpmgwvDpmnWmnRPI0zR2kCxKZG6uQoA&#10;3e/Xp6DD+rVH7jqe7+P3mcM4wFCXtqODiqsdIO7cV5yjK/M10e3daI+fE+N3xI0+UfDqXwubr4kE&#10;eRFq8asNOe1PH28txgDHK8fNwMH5aht77xb+zBdw6h4x1q88ZeC9Vx9uvwjSy6Zdsc71QjJic8AD&#10;HXgZwrfS+xPMEmxS4G3d/Fj0z1x/+rpUN5ZQahaS211ClzBKCHjlUMrZGDkHg/iP0AFL6pO/P7R8&#10;y27fNFwz/Dx/d/VIqnP+Ilu33i3rG3RLQ+bk8Eat+1ZNL4m1y51Dw34QhV/+Ee063cpPJIDkXso5&#10;zyRhQRkcii1+NXxF+H7N8O9V8NS+JfH6ARaRqcSEWuoQZwLiVsjGwfexxnvX0pFBHBEIokEcQUIE&#10;QYUKOFAHQYHAx2pViVZC+PmPdflIHcAjBANH1NpJwnaXV9w/1hpzToV8PGdGH8OGyi+jutX/AHk/&#10;iPnmP9lfU72ybxFqPizUH+Kzym6TW0ndIon6rbhDx5Pbpn2HSsbWvid8RvGqxfCmfQ5dF8aXoEWo&#10;65bxs1oNOBw93Ew/v9MEY+YDOTgfUKqEGFAXDbhtGAD7DpSFFZ9xVS2DhiASM989c/57DFTwcXb2&#10;cuXuu5FPiOrOXNjaUarhrTurcj6WtvFfyvS+p8wX2i6h+x3eJqPh6zv9e+Heootvc6apLz2d7jCy&#10;Ko42ytjPXknpkBl0z9nHxF410K48eazq1xpHxVvJPt9hPDIfLsEXPl2rJggrtbaVOenOctn6ekjE&#10;qlXAdSc4cB/p1z0JJ/E+tKFUfdG0cDAJ6DoKlYKHM037vRdjT/WjERSnTglWfx1GruaWykvzfVWu&#10;fK95438d/HeSL4X3OjXPhi9tG2eL7+MMIxbhvlWFhk/vsZBYdDxuHNdT8Vfhu3wpi8P+PfAFgbe7&#10;8KQrDd6ZafL9v04f6xML951GGBOecHBwuPfFgjSQyLGgkPJYIASex6dv/wBeae6rIpVlUoQQVYZB&#10;yMHr7cUlglyvnd59yJcRONaH1ekoUftQTdpX+K/k+i6HzN4Z+FH/AA0jDrHjfxxbXFla6jbm28N6&#10;aC0bWFspDLMv913IVs9MEjHJrIuta+JPjAwfBPUo7i01RZQNU8VR8LLpS4xKD13ycKQc8n64+sIk&#10;WBVWNQirjCqMAYGBgdvoKYsEaymRUUSkAeYFG7A6DOM4746cn1NS8CtLS16vubridqpJzoqUI/wk&#10;9qbWia723ae71PnGbw34u/Zl1NrTwBoV34u8H6rhY9ELlpdLvP4WBAH7lhgs2MDpnvTjL8avhy//&#10;AAm+s3Nv4r0+6+bVPC1gjf6BBnP+jPn5nXoRz06mvo/HyhRwoOQAelG0EEHJDcMCeo9PpVvB2+CV&#10;u3l5nP8A6xzqK9ahCUpaVJNXlNeb6PzWrdr7HznceKfjJ8TkHijwdZQ+FdCsW8+y0zVosXesgDJW&#10;VAP3alcYAweRyecaCftheF4bGzS40fWRriu8Op6PbWvmTab5agyyOMjMa5ByOSM8cHHvijYqqvAX&#10;7uOMcY/L2+vqc5Efg/RIddudbj0q0j1i5iEE1+IV86SMfws5GSOnB9B6CksNVp/w6j+eolmuW4he&#10;zxWEtGPw8js/ST6rz3v5aHmXij9p3w5HpenR+Dc+NPEWrjZp2k6dln39f3/eIAZOCM8HsCRT0v8A&#10;aTl8N3UGnfE7w1eeCLuZiI9R2tcadKOn+tUEqfbBx3xXp+gfDzwz4V1jUNV0bQ7HTNQv8faJ7WEI&#10;zgduOgJ5IHU89hWvqWk2OtWL2Wo2dvf2Ugw9vdRLJG/1BHOO3pWns8U/edRX9NDN43JoL2NPDScH&#10;vJy99Pyt7tl2a16njniT9oltb1U6D8LdM/4TTXcBZNRUZ02yVjgPJMCQeegHJ9zkDOtfi98TvApl&#10;8P8AibwDe+Ldf/1mn6loCj7DdoR8wklY/uSp65B49BzXtPh3wpo/hHTxY6HptppNoCWENpAsaZPX&#10;KgYJPqQTWtgD7vy8YzknIznBz159ee/Wl9Xqz9+dTUHmeW0l7Cjg1Kmusm+dvu3G1kv5V954lo37&#10;T+j6XYarb+P7STwV4k0qMyXGl3OW89AOHt2483PACgA85xisrw5+1TJp86XHxE8M3PgnQ9SLTaPq&#10;koMkU0QGdkpH3JMDIHfIwO9ew+Jvh94b8Zz2M2uaLZ6nJYyia3a4iDGNgc8Hrj1Xp7Vp6toem+IL&#10;FrLVNPtdSs2ILW91CrxsR32kY9uKXs8V/wA/F9xp9fybl/3aV5/F73wf4PX+9e2x4Q+seNf2kpAm&#10;hSXvgX4dFwTqcmYtS1YDoYF+bYueAe+O54C6V8R/FHwB1K30H4jSS634VmkWHTvGUKF/LzwqXS5+&#10;Xjv1PXkbmX6ChjW3jSONVRFXaFQbRjsMDgD6fjxxVbVNJs9a0+axv7WG8s5gVeCaMOjA9QQRg596&#10;X1aa/ec/v/h9wf23h5L6nLDpYb+VfGn/ADc+7l3vo9rHzn4v8W+Mvj54ivLL4ZaqdI8PeGn8yTW1&#10;3FdRvkOVtUZT80WMc9OewK5q3n7SninxrpGn+EPCOjvZfFFneDVYJoQItOWIjzW3dMOxUKcdG5OQ&#10;A30X4Z8K6T4N0O30fRLCLTdMtwRFbQDaqg9eepyeckk8nGMmiz8KaPYa7f6zb6bbw6nfoiXV0kYD&#10;zKowoJ+hxkYPTngVH1at8ftPel8Xp5djrWeZcv3UsKpQp60773/6efzJ7tLslseMJ+1TY2vw/mku&#10;dOlT4gwzjSj4XCHzjf4IXC5yYmOMN2zjO4gHGvP2n9Y8S+EbPw7oOkzWPxYvJ306XS3iIWwlUDzr&#10;jJyfLCglc578nBr22b4Y+Gbjx5F4zfSbc+JY4DAt/sG8DIw2Om8AbQ2M4yOhq7B4I0K18WXfiaHS&#10;7ePXbuFLea+C/vHjQkqPbkjkcnauSdow/ZYuXuuoregRzHIqfvfVXJ/FrLTn/kt1p9e7Pknx1+07&#10;4v8AEWlSacvhoww6DbqfFkbRtvgmE4jHlHdjBKhuQeDTtO0SeD9h6PVEVTf22qJrW7HVheD5vqE/&#10;kOa+kfjHpdmnw61zbaQAXDRNOPKUib51HzZHPHFcfYeHYdQ/Zl1/S7aFEjfTL6OGCNcKhCuV2jtg&#10;qMV6U8uxCyyWIqVeaMW0tOu5x0OKcvnmlLL8HhFRk5QlJp35o7W+9tp9tDmYtMt/ip8YvifYlCUv&#10;PCFrZIzcg+arMrfhlcY/Wvlbw9f+LNH0e41qKF7qTxSs/g1hKp4ZYrZFHIxuIJAPX5Wr6X/Ys1B/&#10;Emr+Mde8/wA3/Q9JsizdVMNmFkH0LjNfRN74C8O3yWkc2i2LR2l4L+Bfs6fu7gHiUcfe96+a+pfX&#10;6arp2d5f8A/QqnEf+rGNr5bVpc8bQXmuVNtfN2fyPFv2gPDi/D74J+DLy1Us3gm/024zGDu2x7Yj&#10;15yQ4JzWD4c8Nr8XNL+PPiXDSDV2m0bTsjIK20LBHTrxvwe/Svefir4Rfx98OPEnh+IL9qvrGSK3&#10;3j5fOKnyyT2wUX8Kx/gL8N5vhh8KtI8OXex72IPJdmM5DvKxLc98Zx9AK7p4ZyrKFvcsvvsfL4bP&#10;adLKXVqO9ZVLLzjKSm/xVjxn9m7xGvxQ+KVjrRPmpofgqy0qSTHC3LsGkPOeSFcfSuOYGe5vfgjF&#10;vDXXj53e3jGCNMAW4zn/ACPY17V+zJ8Gb74Q23jRNSgSE32pu9sIm3E2qZ8ts44yGbj6V1lh8EdL&#10;0/43aj8R1uHl1G8sxaLbeWFRW2qrSK3qQuPoTXNDCValKF9Gm+b0f/DHtYrPMDhsyxUYPmpxpx9n&#10;pvOOq/GUvuPnLxd4cv4fi7rPwdt4mTRPFGu2muHyzhBaFXluePQvCP4cZTryK96/aR8HS6/8KLu5&#10;0seRq3h+WPWdMeMAGOaDn5Bjj5ARjpXpMmgabLrUWrSWFu+qwxGCK+eEefHGedgf7wXPO3OM+3FW&#10;riBLqGaKVVaKVDGysOGBGCCPQgkV3U8GoxnB7Pb06L5M+TxfEksRXwuIhG0qVnL+83ZSv6xVj52+&#10;JPiyD416f8JPC9lhrXxXd2+r6kiH5Y7SGMPLE3J+8/GTwDGK9a+LngS3+Inww1/w9JDGTPakWylT&#10;hZlXdERjkDcFHHPvXkn7PvwH1rwF8T/Ed7rUb/2LpySab4cWSZHH2SSdpXICkkckZyB948Dt9HL9&#10;0ZOSRgkjrzn+dPCwdSM5Vfien3KyHnWJoYLFUKOXSUoU25r1k+b8rI+SI/HFx8fLD4ReDpt5naX+&#10;0PEolOWUWTFD5g/25FBx7rXoPxajl+E3xc8L/EmzPl6RetHoWvKq/KFY7oJiBjlSMZORwOOeeq+H&#10;/wABNH+HnxN8VeM7K4mkudcYkWzRjbaqzb5SOmQzjI/rXWeO/Bdl8QvCOq+H9QQtb31u0LMF3NCx&#10;xtkAyOVIUjHp9c4UsNVVJ8/x/wCW33noYrOcFHHUqWG/3flakrW/iaz+5vT0R5B40jT47/Gqx8GQ&#10;OLnwb4TCahrXlnfFc3ZOYYc8htoAJXud/dc1l+GvFyfsueJdQ8IeJJpH8BzxS6j4bvTucwBeXsiT&#10;jnP3fcp13ivVfgv8I7X4N+D30mO/OrahPM9ze6nLEYpLiZj8vBJPCgDqcc46knd8dfD7w/8AEnS0&#10;07xFpsepWkc6XCJISNrqeCCDx3BHTBI7mq+qzcVU2qb3/C3y3OZ5zgYVVl81KeDiuVdJXWvtFvaT&#10;f4aHzhp3wo8Y/EnSLr4xQ3MuneP55hfeH7CRjtjsUUhLRgQciZWLEZwc+5Bu3Xj69/av1HSvB+nW&#10;11o2hWoju/FzurKyMjYNmp5ySQTyDkepBr6iRFiREjURogCqq9AB0A9MVT0zQ9P0Z76Swsrezkvp&#10;jc3LwRhTNKRgu2OpIAz649zmvqLi1aen2v7xm+JlJyqSornhpRa2pp6Wt1stV/e1Pn7xBpb/ALLP&#10;jlPFGkwsvw11mZItZ02M8abOSFW4RBwFYkZ69R/erV+PeoN4+13wl8LtLZpoPEMo1HWJYeg0uJgz&#10;AsM/fI4PT5PevZ/Enh2w8U6BqGkX9slzp97A0E0bLvBz0688E5+v0FeXfAT4CXXwk1PWr/V9ZOv3&#10;1wsVhp9xJkvb2ETEomT0P3c9uBxSnRkpexjpB6+nkvJm2GzTDVaLzHEO+Jpqy687XwuXnHr30OG8&#10;Rab4t/Zw8VX8PgTRW8R+HfFT/wCiaZucrp+pEYLMe0Tp8xGQPkblQNzWbL4vfFXwH5nhHxB4Rm8Y&#10;eL7ra+lapZRBLOcMPm+0Nx5fldcYGe+0YY/SgBBAb5scYJ4/z/iR0OKaUDLhvnyCCW5J/Hr7fSrW&#10;CcX7k7HHLiOFeCWLwsakmvek27ya+G9ui62+LqeAQfHTxf8ACKVbf4u6as1lOC9p4k0KF5LfzDn/&#10;AEZ0xkEcgE46fXCL/wALH/aDRGVbr4Z+AnY4fJTVr9D0x2hBHUbc+pJr366gjvlZbhFnVmDESDOS&#10;O/8An29BT8DBG0BTwQOMjtV/VZN+/Ntf1uc/9tUKd62Hw0YVX13iv8MXon9588PB43/ZrcywyX3x&#10;A+HURJKNh9U0lB3UkqskYGOMjA7AYNRQ/EX4u/EeVvGngjR7S28H2oH2PRNWylzrKD/loDtIQH+D&#10;LAHg/MDX0ZjIwefTPb6en4UgRQCAoCnPyjgc8Hp6jij6rNPSo7FLPqTXtauEhOs9HJrRrzitOb+8&#10;v+CfOt7+0B4i+Kyjwh4A8P6jpHi6QBdWudYt2hj0deAxZurMT93A5yOMgiktvjRr/wAAEm0L4p/a&#10;dcs44G/snxVp1uXOo9xBIuflmOQAO3JPGCfoZLKCOZ5khjSd/vSogVj75A9Mj6HntSX2nWmqRpHe&#10;2kF3HG4kjWaMMEYHIYehBJIPUetJ4aq3zuo+Zfd9xazjL1+4WE/cvVq/v83dTtdLpbtvqeBeF/gn&#10;dfGFr/xf8WLVZr7UbcxaboiFtmk2xOQFY8iUnBzVXULT4x/CC3fwx4ZQeNtGvWNrpWrXjn7RpRY4&#10;xOP41VejYGcZ4zX0eCQQw4YHIIHQ/Tp+lIo8sgp8uOnf+dV9TTV4ytLq+5l/rHXlUftacZUl8NNr&#10;3Y9uXqrde+t9zwqH9k7Qf+EOihN9cReN1n/tI+KYnxcm+PLMWxzHu6LjAAHfmsmw+P3i74eGTwh4&#10;v8KX+v8AjYYi0qbSYswawoGPPZix8vB5frjOcL0r6LHy4xxjge1DKGcsR8xXZnuFzkjPXGecfh04&#10;pywkUv3bsTHPp1rwzGmq0Xqrtpxfk9+XvHbsfNurfFn4wfDqCa+8UeErLWbfWE8rTLfQy0rafesM&#10;QwT8nIYlckEjIOM9KyrS2+NHwZjjWJP+E8ufFmZGUlsaZqL8kFgcCIAkkjgEY4r6obDuruA7KwYb&#10;+eQcjr1+v4dKQKAoUDgDGPWsvqU3/wAvWdseI6MI8v1Onr8emkrfCl/LbrbfqfIfibwH4q/ZjvdO&#10;8eaXe3PiqfUR5Xi92y5mYN5zSqAFIUIrqDztBHrXR6D8Grv49aD4n8Z+O4Ht9W8Q2LW+jWUp50m2&#10;OWhJXHyuz/MQCTgEcZr6Wnt4rqJo54knRlKlZF3DH06dz+dPwMAY4U5Udl+g6CpeBTlaTvHouz7k&#10;1OKcTOiqkYpYnZ1Fo3Baxj5Wdk+6Vj4VuvE3xS+JWl2+tRWl2JPhqbeG5062Mhl1O+SdVk4XJcFF&#10;XdkADJ6gity61X41+H7c6LqRmurv4kN/osm1gdFnJxKmD0C24yeeNp6lST9nKoUcADoOOM4/n/Xv&#10;mmPCkjKzKrMv3S4DFeMEjOeSOCe4z6mo/s7vUZ6k+MKL/drA0/Zp3Stt9pK/b2jcn5e7sfJOfihq&#10;KRfA68E2FA+0+LY1fEukAjIyejnmPnPHXOTnqPBusWv7K/jTUvButXU0XgW8hfVNDvZeRbsi5ntj&#10;6kjLKAMkkAZJAH0iQCwboRnHfGRjv7dulcr8Qfhf4c+J+m2Vj4h09L2C0uY7qHIAKsnbp0IyCO4P&#10;NV9ScI3Ury/Jdv1OSnxFQxUvq2LoqGHnrNQWrnv7TXrfRLZK6W7PBvDvw28W/HRrr4nHX9Q8G6tc&#10;Iv8AwjMVuxZYLRcHdNGeG80YbbnADbsnOB1uiftE3fgm+k0D4tWCeG9XjRmt9WgVm07UQvUxyHo3&#10;ouOcgADIFe6RxrCiIiqqpjaoAwMcDjp+HSs7xF4X0jxdppsNZ0221OzJB8q6jEgBHTGemPb1Oeta&#10;rDTgrwn7z3b1u+5xzz3D42r7PHYdOj9lR0lTS2SfXTe+++54d4A8H3H7QHin/hYnjCyCeHFR4PDe&#10;hXiDy/KYYe6mUggmRQMA8Y28cCquo+G/HH7NU9zL4G0y78Z+BbxjInh9iz3Gm3DElXQqOYixIbqc&#10;dfWvoyOKOKMRxoscaqFVFGFUDoAPanAbTuGN+c7sZOf89unoM0PB3hzc1qnV9zOXEdb2zbpqdDZU&#10;n8KjHaz3Unu5LW976Ox896X+zEvi/QNV1nx5eSv8QNW8u6Oo2shB0kqSYo7c44VOAw5zg81mH4c/&#10;Fj4mTw+C/Hd5FZ+EdKI+36zpzkTa+MgxqOu3opbgfyr6YwATgBRktgcDJ6mkCgFSOGX7pH8Pbir+&#10;pU1bldl1XcceJ8apSlJRl1h7v8N7Lk7aadlvufNPiv4GeMvCvim70X4bXceieC/FIVNT2SMv9kug&#10;AeaH/rog298HB7DG38Q/2frXw98OdFk8AW32LxF4Tdr3TJDhpbrq00cjAZYyqWBHHpwCQfeyOAPT&#10;p7Hpn8uKUZGMHGCCMdiOhqVgqSbj06eXl8iHxPmMnRnJp8j95W/iWVlzv7Xu+7Z9L9Wz47voPjlN&#10;daZ8TLBJ11XXJWsU8MOXMOnW7qPJlkXOAVOXY9cnpzWxqPgnxb+yxZf8Jxo97P4uhuYyfFNlO7L5&#10;0zFiLtMDgBmwRyAo545X6rUbPu5XnIweh57fif8AIFI0aOu0rlANoQkkAenPYjAI9h3ANYrL48ut&#10;R37327/eelLi2rJxhLDw9ktJRStzw+zFvdcvR783vO9kfHvgO01T9nvxd4W8ZeJ7maK08b2dx/bz&#10;XBJFrd5aeEtnoSreXg9CJPUYp6p4avL79nbxD8Ur1HPiHU9bg8RxIR80UMUypEmeoCxFmHPQivqP&#10;4m/C/Q/i34Tfw94gikksWkSVWhKrIjKeCpII5GQcjkE9+at6v4C0nWPAV14PeJoNFnsjp/lwYDJF&#10;t2rtJBAK9QcHkc5rJYGV2m9LaerVn+H/AKUz1I8WUXKji5wtWdSPtElo6UJNqK9U4q3amu586+Gv&#10;Ag/aU0j4oeK7hATrTpp2gSuuPKS2wUYNnIDSKCcHqGxisbTfGfjz9pex0LQfDl5N4cv/AAtai51i&#10;/kzH52qRkpFDgHphS7FuMO3HyjP1J4B8Dab8OPB+m+G9J8xrGwiMaSXG1pHySSzEKASSWPAHJNaO&#10;l+H9M0SS8k0/T7aya8k824NvEqGZ85LPgfMenXPQU6eAl7kpSs38Xm/+AcdTiilCdWNOlzKD/ct2&#10;tCy5NYvfmgot9ppM+YR8XPir8WHtNA8Kab/wjPiPw+Hm1+W8jZLdrlOI7VSckrJgn2yOe51INX8X&#10;ftP3Mfh7UdDv/BHhSxC/8JC8iFJ7ydTxaxHnMeeS3oe1fSsNtFb3EtxEixXEvMkqKA8hwBlj1bgY&#10;Gc4HTFPWNUGFG0dgO3+RxW6wlS/v1G11Xf8Ay8+5wVOIsPD3sLg4wnHWnK7vCT+J67/3b/CrHz34&#10;g+HXiD9nzUH8Q/DLS5tZ8OXLL/ang9GdiTyPNtcDO7gZA3A89O3QfCn4aatrmrn4gfEaFbnxXex4&#10;stNkbfBpNqwyI0jbIWQ/xE5IyR1yT7IFABAAA7YHTHT8hxSsobPGBnPHY1pHBwTve67PZehwVeIM&#10;TVoOlZKclyyqL43Hs3+b3a0ex82+MfC3jL9n/V77U/hxYya5oOvMY30R3Yrpt84wJ4h2j3Fcr0HQ&#10;YwK9E+GfwT0vwr8Pr3Qtft01zUdaBuNenuBva8mcndn02k/Lj7p5GCTXpw4bdk78Y3Zweue3vSBB&#10;tK4+U8kdOfWqjgqSk3N37eX/AA5OJ4gxWKoRp/DLTmkvilb4bv8Auf8Akz1eyPmCXXfHn7Ok83gn&#10;TNOn8X6fqLmLwnelWYWchOTBOePkQMXBODx1xkr0Nv8Aso2N74Hu11zVZ7zx7dzrqLeJVcrLDdDH&#10;ltGxG5UXAUqeoGeCAR7+RkqSSSBj/wCv9e2fQ0rc56gnnPXnv1zWccHCTftdY9F/L6fo+x0VeJMQ&#10;oqeFj7KpJp1JR3m47X6JPdpaN6s+VZfGXxE+KZi+EeoafNoer2rBPEmu26EQvZLja8TZxmYcYOcc&#10;9gca/izw7B+yt4ttvGXh6xuD4Euo0sdd0y1XcYCo2xXSjjnhQ2epx03ZX6QSKOOYypGiSEgl1UAk&#10;j7uT3x2z7egqDUNMtNWsJbK+tYby0mXy5IZowyuvHBHp1/M1CwTs+ed5dGdS4jpxqxpxoqOHkn7S&#10;mm7Scvil5PT3OkdPn8i3ngjxx4p0mf46n7RH4sguEv8AS9IywA0xchodg5y8ZdyM/MDgDLHHU+F/&#10;hzJ+1DJrHjfxpb3Nno19bPZ+HbCQ/NBDgbrrBz87sNwYdj34r6ZCBV2gBVAIVQowvAHA6du/45wM&#10;JDDHbxiOKNYoxjaiDCrjoAOw5qY4BN/vZXXVd33+8qrxXXlTf1eCp1FpCS3hT0fIu9uVa72cl1Pk&#10;KzufGPxOutO+B3iCOaAaPcl/EOrsW23enRlGtwD3Mh2qc+gPzcqIPiR8IfiN4Y1nVvB/gQ3dp4N1&#10;KY63Bc28jotnMkT7rUbTwrSbMAD+Jcng5+vY9MtYr2S8jgjjvJERHuFQCRlXO0FupxuOM9M5GDzV&#10;kfKwYHBHQjjHOaX9n3j783KXfy7fPc6YcYTw9ZSw+HiqdruD1j7VtNzXazS5V0j7vc+QLGf4r/Ea&#10;yT4rwpc6bc6DGkemeHJQ3/EwjCqLzcpOSZCMA5HCD6nox4ll/a816x0rTorvTvhtp3l3WsyvmN7y&#10;4+V1tB1GEYc8dvpX0ysKxhQmU2/d29vpVTR9B03w9afZdLsYNPtvMaUQ26BVDsSWb6kk01gHF61G&#10;11Xf/LzMKnE9NqVanhlGrDSk1ooJ7t92t09+Zt9j5f8AG+jeMfgd4k1Twr4DsvN0Hx5KV0xgzBNJ&#10;vGC+eRgfICm5/Tgf3Tl9r4R+OdjJF8N9P1pbbSdMP2+28YSq4aWH/lnbEknPOQePujPHAP1XtGCM&#10;euOeR16fn/TpkUoO3OOhOcdcemP854HoKHgIczabS7X6dvTqSuKqkacY/V6cpJJuTV3Ka0jN+ajp&#10;bZ7vU+ZL34s/EH4jCP4aWWjTeF/G4Jj1zWmGLS1tQP8Aj4hffk7+wIJBbuOuj4o+A918IbHR/Fvw&#10;zic65o0Bj1Kym3N/bduTulVwoy0mSzZxycAA8CvojaBuI+UtgsRxkjof/rdPajb19+SQACfx6/h0&#10;PQ5FarBx5XztyfR9fL/g9zllxFUpTisJSjCn9qGrU7783l0ivs7rXU+aNB1WT9rbxrpuoPaXVr8N&#10;vDxScW94uxtRvygby2GWDCPJ+vPqQfQ/jZ8KLnxhBYeI/DNyNL8b6L++028QbEuVxjyZSvLI4yoG&#10;QRubnDEH0zT9Ls9JhaGxtILOBnaUxQRhFLMxZmwB1JJJPU5NWhxkdic47dMVccJHkcar5nLd+m33&#10;GVfPpxxdOrgY+zpU1aMN1Z/FzfzOevM35LZHzD4Q1DW/2nPiBptz4g0abRfDXg1t95pc6HbcaoeN&#10;voyxkZ59c1R+KMvif9nrxrq8nguwa70zxyfs9tbxAlbPVc434GAAQxP1z2wB9UxwRRFikSIWOWKK&#10;F3djnHXIwOfSmzWsVy0TTRpK0TB42kRWKMOhGRwfes3g3KF5S9/v3R2U+JFSxUeWgnhlHl9l00fM&#10;pX78+r6202PDH/ZbsrH4d6LYaRd/2Z450cteW3iCHCTNetkv5jgZdWYsuDxj35rnYtW+Kfx4hHg3&#10;UNJn8C2tl+68Q6sgZDdgH/VW3JADjDZ5IzivpnaMEY4xj6CjquDyM5+hpvBx0jB2j1Xf/Lz7nJT4&#10;kxNnPExVWom3CUtXBvdro11UXonqeNeOP2adEvvDOlx+DFXwt4l0NN+k6laja2/qUnYcsrZO4nuW&#10;HQkHlNO8HfEP9oK6gtviZa/8Ix4X0uUGbSbKQl9anU8SMcn93kZxx696+kck4yc4Ofr9aO5469e1&#10;XLB0nJNaJdFs/UmjxFi6dJxlac1flnLWUb78r6X872eqs2cT8QfhB4d+Ifgr/hG7q0gsYIFQ2M1r&#10;CqPYOvCNFxxgjkDqOPWvHPDXw7+IXxM8VaboPxMTzPDfhGYO1wG+TXpwd0EjdmVQRxgcls8HFfTA&#10;+XocD09+mfypeOBjIHQHoPeqqYWlUmpOP+T9fQxwWfYvB0ZUlaW7i3rKEn8Ti+l9vue6R84/HDwH&#10;4v8ABfi1/Ffw0VlufEduNJ1i1iTCRORtiuwFxyg3AnntkHPHp3hz4K+HdE+Ew8AzQC50l7Zort5F&#10;+eaR/vyknkNuGQeoIHcZrvwOhJLEHPP6fzP5854pCgK4yRwB15wKcMLSpzlK17/1+O4q2e4vEYah&#10;Qvyyg1ea+KVvhbfVwWkeyaXQ8D+D/wCz1qfh/wARXOoeOdSXxENNt/7I0CO4xJHBZsSGZsjG4hhH&#10;n0B4wcVwtp8H/GEvi+2+Et5b3p+F2n6gdajvzG+yS2yCtjvxtYrIWz1J5IHTH1uPlJK/KeTx/n/O&#10;BRtGTwOfb2x/kdKweApcqXbX1/4fY74cV4+NSrWkotyS5VsoyV7Sitk1zS/8Cb3PE/jh8A7zx9qm&#10;ma14W1RfDmt+U2malcRHZ9o09gAyEr/EvIUdRnnoALPjv9nXT7zwTo1j4OZfD2v+Gk36LqMQCtv6&#10;FZDjJVhyecZbHrn2TJ7kkYAwelBJznOD6j/P0/KtpYSlK91q9/8AgdvXqcVLiHH0Y0aUZ+7Tvb/J&#10;/wA0bXST2Umjx7wd+zno9n8ONX0PxO41rWPEJabWdXchpZbhuQ6MRldvAGOBjNeQ3f8Awn2tXmm/&#10;AbWo55YFuBPceIRu/wBJ0hCH2Fj1f5fLJxyEX3z9ft83YAYxgdKjFvEJ1n8tDMowspUbgPTPXFZT&#10;wUGoqk+Xo/NdX6nXg+Ja9CpVqYiCqOXvRvtCaVouK6JK1lt7q8jxT43fDu80EaV4+8CWYg8R+GF2&#10;/Y7VNo1GxGA8G1RzhcMv1OMkfLl/CXw23xx8R6l8TvFmnldLu4W07QNLvI9yRWbZSSVkOeZMkcHg&#10;buxr6CCgAjGQRg55zz/n60y3tobSFIYYkiiQYVEGABjGAB7VX1SDqcy0jvy9Oba/p3Xcwjn9aOCe&#10;Gabqpcsal/eUG+aUPRy67pXXU+Tbb4UeOp9eT4P3AmT4Zw3Q1Q6oc7jYg7lsS3ciQlTx9OOK9O+M&#10;PwqurUaX4y+H9rFY+MNAXZDbRpsj1C1wAbVwMZx1HIxXs/YD0x+nQfz/ADpTliSSdx5J75zkn6mp&#10;hgoQTi9ez7djarxNiqtalX5FHlvzRXwzb+JzXVy2l5bHgXhP4DXPxJMvir4txtquuX0DQ22kBiLf&#10;SoG/5Zxgn/WHg785B6c8nzDTfhnrnhH9pbwno095NrvhnSLoyWd5cn95Chh+SJ/XbwBjt+VfZeOc&#10;98g9AeBnj9a8R14bfj1aAZ4lgxz3CLz+le5leVUcRKfNvCLk33cXFq/r1PBzXjLMcH78Yx5ZtQjF&#10;rSCmpQbp/wArSk0n566jv2g5hZeMvhBfGQQxL4kW3J5JBkiIx+PFP+D7/wBq/Gz4y6qfmC3dlZx5&#10;GTGY7YggEdsnP41F+1KFt7H4e35B8yz8W2LqT05LAk039l5TewfEfV2BRtQ8V3xBU5RlTaox367u&#10;/avm3G+L9l1vf5ctj7OEnHh72q25fZr51lL8kec+N9R/4RCz/aZ0xsIjraXca43bvtUYRyB2GfTn&#10;k8GsD4khvhPq2t2aMIYtT+G8VqmDn96jpF7Zwp7gn+VSftRI9n8bJ9CjBWPxlZaXBhsndIl4FGMY&#10;7KOTk89a3P25vDcmp658Opbf5JL66k0qQggbhK8JVTjtlG6/r1rya/M4V+TeH/tzl/mj9Cy+FCdb&#10;L6dZ2hiI80n3VOlT/wDb6TR0Xxb0RvCXwa+EMy/u20HVdILNn/Z2OT9SR6V1fwgddZ+Ofxg1sHei&#10;XVhp0ZIyB5UOHH/fR7VP+1jYiT9n3xHJbqS9j9muYxGAxGyeJhj0GA3zfTis79kknWfBvijxO+Cf&#10;EHiG8vEIOcJuVVH6GvUf+/Kktkub7k1+qPieeVbhyrjHvKc6V/WVKol8+WX4nm/xq1geDfGnxvtd&#10;zwnWvC1ncrjjcAwtT75y/wCpr1H4oeCzH+ylqehLFl7HQYiI+p3QoJOPxi/WvIf20tLnb4q+D4oB&#10;iPxJbR6PKc8kJeRSAD8XXrnpX15qWmxatpV1YyruhuYGhI9VZdp/Q06FNVMRWpLbb7/eNcxxUsLg&#10;Mpxq+Kb5/wDwT7OnG/8A4Cz538G+Jh8Q/jx8Ob0kyLp/gp9SkYfwvPtjbPXtn8hXRfG2VfCPxf8A&#10;hV4sk/dQNd3Gi3UgJ6XEYEee2AwJ/A15j+w3Fd6n4m8UT30f73RNPt9FDegEsrFTn0CH9K9o/ai8&#10;EX/jr4Para6ZbS3OsWssF9YRwgFyySc7TnghGf8AGscPN1sE60V717/P+kvvOjMadPLOJIZXVmlS&#10;UVSb6KNVSTfy9tf5GT+ylA174K1/xTJu8/xLrd7fq79fLDtGo+nBryH9ojSb7RvjHfeFbODdpnxJ&#10;n055CnJ8yGYLJ8oIzwFZvrX0p8EfCk3gr4ReE9Du4Db3lpp8SzxMMFJSNzj/AL6Y10eo+FtI1fVd&#10;N1O9063ur/TXZ7S4lQF4CwAbaeozgflXQ8K62FhT6qz+b3PHpcQQyzPsXjIx5oPmil092V6b/wC3&#10;XGDXoeUftT6Q+nfD7S/FFhuS78H6lb6nH5a8tCrbJBxzjbhiAei1n2F3F8X/ANpGDULaRJ/DvgrT&#10;EkhYHK/bbpQwIPQ4j2+mCK9n8UeH7fxT4c1HRbsA217ay275GcBoygOPxNcR8BPgxF8FPBMmjG7T&#10;UL65mM9xdBSA5+6i884VQByTznsQBtVoz+sJx+DR/OO342/8BRxYLM8PTymUJv8AfQ54x/w1LJ6+&#10;S5rf432Oo+JHgq3+IfgXXPDd0wRdQtpIUkbpFIBmN/wcAivmD4eeIrz4+698PfBmq286x+D1a+8Q&#10;rcZxJcwO0UCHJO4nAyDgfP04r7EJ3YJUE989x3H+fWsLQPBGg+F9V1fUtK0uCyvdWlE9/NGDm4fn&#10;k88dT0x1rSvhuerCcdlv6dDkyrOoYDCVqdSPNUesJfyScXBv/wABa/7eimeU/H1v+EP+Ifw08dLl&#10;YbbUW0jUHAwFguABuc/3Q3OPX1qr8OIv+FufHLxF49naSXQfDudE0IN/q2kH/HzOvXrllBB4Hqea&#10;9O+K3w5tvit4D1Pw1e3Mlol2iMt0iBmidHVhJjvyvOMdTVj4beBbL4aeB9K8NafIZbayiK+cV2tK&#10;7Es8hHqxJNZPDy+sc6+Hf57HTHNKMcoUIv8A2iKdNaaKm5c7d+7d4W/lbPm/4heOLz4DfEP4madp&#10;kMj33i20tb7Q4YI8r9rbMEmMEclyHxyfkXtkHlvFPgfxB+z3qth4W8N+bc3XjvRY9JnuQCGN+Jgs&#10;0xwc/clbBweTnOBivrLxL8LfDvi7xfoXiXVLL7RqmilzaOT8qlgcEjvgnI9/WupkgjmMZkjV2jO5&#10;GYZKnGCQfUj+Q9KxlgJSlNqVv5fLv9560OKsPh40VGjztx/e32nKKUafygoqXm2z4x1T4QfFzwql&#10;74Y0TWrxvD3hVG1rRrmJ3H22Q4Itsg87dkuF9W5+8AO00/xTP+19qOkafBFPpnw+01ILvXCc/wCm&#10;3ZUMtop53KnGTxnAPHFfTxyRjJHOTgn8P8+w9KyvDPhXSPBunCw0TToNMsxJJIIbdNq5diz/AJkn&#10;6DgYq1geR8sZe491/l2/U4qvFbxNH2tahFYmHwTiuVJy0nJrq3vH+WTb7Hz1oXiyx/ZY8XeJvCuu&#10;ySr4OvLeTWtEc/djwczWi+h3HIA/vd6veB/gnL8XNA8ReLPiNETrvi2DZbQMvOl2hyYUUEHa2UVy&#10;fZffPr/j34W+H/iUNFGu2pul0m8S9t14ILjqrZByp4yO+BzXWKNqqBwF4A9uBj9P1qo4O0/e1hG/&#10;LHtfe/6djHEcQr2Kr4a8cVNJVJ9Xy2tyvo5WTm+rS8z45sta8SfFW/8ACXwV8RJcrqGg6g8viC7G&#10;QJ7S3UNbMCT/AMtMqMeoU+oNVtH8RLqx/Zyt4riPSRqxu/7SClQukZE5j3ZPO47N3TI6V9ix6RYw&#10;38l/HZ26X8iCN7sRL5rKAAAWxk4wMZ9Kl+w232oXItoVnVdiyiMb1XsobrgehPasv7PduVybt/6T&#10;/Kej/rfCk7UKHLFLmik7JVm+b2nybajH+Wy6HyuNL+IPws8U6z8L/AVo8mka7Kt/pGrybjFo0D7v&#10;P68cH7o6c5rtPF37NdlpPw0tYvBX7vxfo1wdVsdYkYefd3Wd7+ZJjLCQDGOB2x1z73kjoSDz0J7/&#10;AOenSkwQMA49MAcew/z3rohgacYuLd+z7Lt8jxavE+KdWnWowUZKzl/fkla8u91utndt6s8A8A/A&#10;I+OfB2vat8SrYXHibxaEkuFVfm0+JeYYYSeV2AKzbTgjjqM1zD/F7x38KNMuPhnqVnPr3jx9tt4a&#10;1RAZI9SSTIEpPB3QryckZxzzyfqdvm3ds+h6c5wPSqt1pdnfXtveXFpBPd2+/wAmd41LxBhhgpxw&#10;D3x171LwXLFKlK0usurX9fiVDiKVWpNY6mqlJ+9GGyjJaR5e0bWjJdUl1SZ8xah8JtS/Zus9G+IW&#10;hXE+vXdqG/4Sy2kkLDUopG3vOqnABR2PJ4AAJwFJOppFhc/tYeIRrWqwzWnwp0x9umWEoKHV5wSv&#10;nupHKDDADg9j1IP0fNCs8TRyfOjDDBudw9Dnr1qOw0+10qygs7K2hs7OBBHDbwIESNB/CoHQVawf&#10;vW5vd7ef+X/Dmk+J61Sm69SN8VrFVNuWD7L+ZbRf2Y6dFb54lk1v9ljWhHuutc+Ely5AOwyzaAxb&#10;PzHvCWbjPIz1PAOX/wAFENTtNd/Yf8eX2nXMN7ZzppssU9u4dHU6jbYII6j3r6durOC/tJbW5hS4&#10;tpVKSQyqGR0PBUg9QRxg/wCNfBP7b/wz134Nfs7ePbHw7I+ofDnVpLR59OncltIl+2QOjxnjMbON&#10;m3sXHPFEYzw0lGC91/h5HLUq0M6oOdR8mIp6t9Ki8+0l90uup+nEH+pX6UUlrJ51vHJz8yg8jBor&#10;0Nz5JbaHmP7VX/JsHxf/AOxO1j/0imrg/wBlv/k2b4Sf9inpX/pHFXeftVf8mwfF/wD7E7WP/SKa&#10;uD/Zb/5Nm+En/Yp6V/6RxUDPTh0FLSDoKWgAooooAKKKKACiiigAooooAKKKKACiiigAooooAKKK&#10;KACiiigAooooAKKKKACiiigAooooAKKKKACiiigAooooAKKKKACiiigAooooAKKKKACiiigAoooo&#10;AKKKKACiiigAooooAKKKKACiiigAooooAKKKKACiiigAooooAKKKKACiiigAooooAKKKKACiiigD&#10;ivjJ/wAk71X/ALZf+jFqv8IbZLr4cW8Eihkl86Mj1y7g1Y+MnHw61X6xf+jFpnwZOPANkf8Abl/9&#10;GGvpkubJJJ/z/ofKKXLn8ZLfk/4b8Tx79hnw+3h3wt42tniHmW/iCSyZshixijUYbHuw9O9fTP5/&#10;jVLStE07QxcDTrG3sBcTNczi2jEfnSscs77cbmPcnrVwcCvj8JRWHpKB+k55mbzfMamOtyudn81F&#10;L9BTyMfj+PrSYwRt+XGelLRXV1ueDHRRT+yvvfcTaPQY9Pz/AMaDyCDzn1ANLRRfoKyslbb8GFIR&#10;nrzS0UDEZQysp5VgVI9jjI/8dz+JpSSSSeSaKKaslZEpa36sDyAOMA5HHT1pCAwAZVYA5+YZpaKN&#10;B6L3bCHJ5BKt/eHUfT0pcAdBgdhRRSGFFFFAC55B7jpjjFJ0BA4B7UUUeYNR3SCiiigAooooAKKK&#10;KACiiigAooooAKKKKACiiigAooooAKKKKACiiigAooooAKKKKACiiigAooooAKKKKACiiigAoooo&#10;AKKKKACiiigAooooAKKKKACiiigAooooAKKKKACiiigAooooAKKKKACiiigAooooAKKKKACiiigA&#10;ooooAKKKKACiiigAooooAKKKKACiiigAooooAK8R8Qf8l6tf+usP/osV7dXiPiD/AJL1a/8AXWH/&#10;ANFivpcj+PE/9epfkj5TiL+HR/6+U/zHftdl4fhMt8mALDVrC4eXIzGonAJ5+o/Op/2RFaX4I2Gp&#10;khpdTvru8LAYLbrmTk/goo/bBtBd/s7+LQSRsW3kwOclbmE/0H61u/s46d/ZXwN8Gw85bT1lyRg/&#10;OS/T/gVfB2azNvpY/calWC4Lil8TxDXyUFL82cP8dfhxe+KPjn8IdVsdPuLm1s7yU3tzDCzxwJG0&#10;ckZdgDtyQ45r2LxP4G0Txk+lNrFj9qOl30eo2i+a6iKdDkN8pGfoePat0qp6qrD0YZHXPQ0pJPJO&#10;T3PrXZDDwi5SX2tz5fE5viK1LD0L2VGLin6ylL85W9DhfjnosviP4PeMNPgjea4m02bykTlmkCFg&#10;ffOAAOmc1j/sweHZ/CnwK8J2N1bPaXZge4nglXayvJK0mGHtuAr1EqDjPIzyPX60v605UFKr7brZ&#10;r8TGGZ1o5Y8s+z7T2n/byjy/q/uR5j8W/hE3xH8UeAtVW6htx4c1H7bKsh5kjBQgDjruQfhXpoOW&#10;4GCCCoz1GfmA454pQSO5/OkIJJ5OD1B5yfX61vGnGFSU49f+G/I5q+NrYmjSoTl7tK6j6N3f4nnf&#10;wn+DsHws1Lxhdw3xvE1/UX1BcW/l+Spz8nXLYycYx1NeikYboB6DH+expO/b15AJ/PrS/wCeTUwp&#10;xpQ9nBaEYvF1cfWdfEu8nbX0SX4KKCiiitdOhxh+HPrSEAknHPrS0U1a2otHrYKKKKQw4yDgHHqP&#10;60Hk0UUAFFFFABRRRQAUUUUAFFFFABRRRQAUUUUAFFFFABXzL/wUlYj9i34iAHAzpxx7/wBo23P1&#10;xx/9evpqvmX/AIKTf8mW/EP66b/6cbah67ho1bY+14s+WuetFLGMIBknjvRQG55d+1V/ybB8X/8A&#10;sTtY/wDSKauD/Zb/AOTZvhJ/2Kelf+kcVd5+1V/ybB8X/wDsTtY/9Ipq4P8AZb/5Nm+En/Yp6V/6&#10;RxUAenDoKWkHQUtABRRRQAUUUUAFFFFABRRRQAUUUUAFFFFABRRRQAUUUUAFFFFABRRRQAUUUUAF&#10;FFFABRRRQAUUUUAFFFFABRRRQAUUUUAFFFFABRRRQAUUUUAFFFFABRRRQAUUUUAFFFFABRRRQAUU&#10;UUAFFFFABRRRQAUUUUAFFFFABRRRQAUUUUAFFFFABRRRQAUUUUAFFFFAHFfGT/knWq/9sv8A0YtR&#10;/Br/AJECy/35P/RhqT4yf8k61X/tl/6MWo/g1/yIFl/vyf8Aow19PH/kSv8Ax/ofI/8AM9X+D9Tu&#10;aKKK+XWx9e9wooopiCiiigAooooAKKKKACiiigAooooAKKKKACiiigAooooAKKKKACiiigAooooA&#10;KKKKACiiigAooooAKKKKACiiigAooooAKKKKACiiigAooooAKKKKACiiigAooooAKKKKACiiigAo&#10;oooAKKKKACiiigAooooAKKKKACiiigAooooAKKKKACiiigAooooAKKKKACiiigAooooAKKKKACii&#10;igAooooAKKKKACiiigAooooAKKKKACvEfEH/ACXq1/66w/8AosV7dXiPiD/kvVr/ANdYf/RYr6XI&#10;/jxP/XqX5I+U4i/h0f8Ar5T/ADPQPi34Mk+Inw51/wANwyQRzahB5UbzE4Vs5ycD6flWr4N0AeFf&#10;COiaMHWQ6fZQ2pdDkMUQKSPxBrZ9ff3NBOa+XdNc7n1PuPrlX6vDCP4FJy+bVvyCiiirOLV7hRRR&#10;QAUUUUAFFFFABRRRQAUUUUAFFFFABRRRQAUUUUAFFFFABRRRQAUUUUAFFFFABRRRQAUUUUAFfMv/&#10;AAUm/wCTLfiJ9dN/9ONtX01XzL/wUm/5Mt+In103/wBONtQB9sr90fSihfuj6UUAeW/tVf8AJsHx&#10;f/7E7WP/AEimrg/2W/8Ak2b4Sf8AYp6V/wCkcVd5+1V/ybB8X/8AsTtY/wDSKauD/Zb/AOTZvhJ/&#10;2Kelf+kcVAHpw6ClpB0FLQAUUUUAFFFFABRRRQAUUUUAFFFFABRRRQAUUUUAFFFFABRRRQAUUUUA&#10;FFFFABRRRQAUUUUAFFFFABRRRQAUUUUAFFFFABRRRQAUUUUAFFFFABRRRQAUUUUAFFFFABRRRQAU&#10;UUUAFFFFABRRRQAUUUUAFFFFABRRRQAUUUUAFFFFABRRRQAUUUUAFFFFABRRRQBxXxk/5J1qv/bL&#10;/wBGLUfwa/5ECy/35P8A0Yak+Mn/ACTrVf8Atl/6MWo/g1/yIFl/vyf+jDX08f8AkSv/AB/ofI/8&#10;z1f4P1O5ooor5dH179QooopiCiiigAooooAKKKKACiiigAooooAKKKKACiiigAooooAKKKKACiii&#10;gAooooAKKKKACiiigAooooAKKKKACiiigAooooAKKKKACiiigAooooAKKKKACiiigAooooAKKKKA&#10;CiiigAooooAKKKKACiiigAooooAKKKKACiiigAooooAKKKKACiiigAooooAKKKKACiiigAooooAK&#10;KKKACiiigAooooAKKKKACiiigAooooAKKKKBhXiPiD/kvVr/ANdYf/RYr26vEfEH/JerX/rrD/6L&#10;FfS5H8eJ/wCvUvyR8nxF/Do/9fKf5ntx60UHrRXzb3Z9WFFFFIAooooAKKKKACiiigAooooAKKKK&#10;ACiiigAooooAKKKKACiiigAooooAKKKKACiiigAooooAKKKKACvmX/gpN/yZb8RPrpv/AKcbavpq&#10;vmX/AIKTf8mW/ET66b/6cbagD7ZX7o+lFC/dH0ooA8t/aq/5Ng+L/wD2J2sf+kU1cH+y3/ybN8JP&#10;+xT0r/0jirvP2qv+TYPi/wD9idrH/pFNXB/st/8AJs3wk/7FPSv/AEjioA9OHQUtIOgpaACiiigA&#10;ooooAKKKKACiiigAooooAKKKKACiiigAooooAKKKKACiiigAooooAKKKKACiiigAooooAKKKKACi&#10;iigAooooAKKKKACiiigAooooAKKKKACiiigAooooAKKKKACiiigAooooAKKKKACiiigAooooAKKK&#10;KACiiigAooooAKKKKACiiigAooooAKKKKAOK+Mn/ACTrVf8Atl/6MWo/g1/yIFl/vyf+jDUnxkP/&#10;ABbvVf8Atl/6MWsz4W67p+i/Duzkvr23tVEkv+tkxxvJ4HUn2Ar6qnCc8magrvn6eh8dUnClnalU&#10;kkuTr6npFAIOcc461xX/AAsaXV2MfhzRb3WD0+0uhgtx9Wbn8MVJaaF4r1e5S41XWY9Pt0YMbPS4&#10;96NjszMf5CvE+puEOas0vK+p9B9ehOfLSi3520Ox+vBooJLEnB554FJz6H8q4bdj0LrqxaKTn0P5&#10;Uc+h/KlZ9guu4tFJz6H8qOfQ/lRZ9guu4tFJz6H8qOfQ/lRZ9guu4tFJz6H8qOfQ/lRZ9guu4tFJ&#10;z6H8qOfQ/lRZ9guu4tFJz6H8qOfQ/lRZ9guu4tFJz6H8qOfQ/lRZ9guu4tFJz6H8qOfQ/lRZ9guu&#10;4tFJz6H8qOfQ/lRZ9guu4tFJz6H8qOfQ/lRZ9guu4tFJz6H8qOfQ/lRZ9guu4tFJz6H8qOfQ/lRZ&#10;9guu4tFJz6H8qOfQ/lRZ9guu4tFJz6H8qOfQ/lRZ9guu4tFJz6H8qOfQ/lRZ9guu4tFJz6H8qOfQ&#10;/lRZ9guu4tFJz6H8qOfQ/lRZ9guu4tFJz6H8qXBxkg4/3T/hijTqPfYKKgvruPTrWS4n3rFEhd9k&#10;ZdsdiFHWsrwr4pi8TWV3eCJ4IILl4v3g2tsXGWIPTqa1jSlODqR2RjKtGE1Tlo2blFcPF8Qb7yIt&#10;Ul0dU0CWYQrcfaP3oBOA5Xbwv49K7YkgkdcEAcfeJParq0J0Woz/AK2/zM6OJhXvydP+D/kOorm1&#10;8ZxTeNE0KGEyRKkhmugflV12/IPU/N1rfnuYrSBpriRIIoxukkkO1VHpn1zUyozi4JrWWxUK9Oop&#10;uL+Hf8yWiqGl69p2tiX7BeQ3TRkBlibcQff2PrUcfibSZ9Rexj1K0a8UkG3E6F8jqvXO4emKSpTf&#10;Qt1YLdmnRWZqHiTTNJuY7e8v7e3nkICxyPgnPTjtnrzT9U17TtEWM397BZ+YcJ5r43+49RQqVR8t&#10;ovXbQUq9KKbclpvqaFFU21ixW1huXvbaK3mYLHK8oCN1zhvwpml6/putrIbC9gufLOGEcm7B9/Qe&#10;9CpTfQHWpR0c0X6K5XW/HtharAmnXlpeXLXkNtJCJNxUM4ViMYzjNat94p0jTb82dzqlpBc5IETz&#10;Lu7bcjPGc/litXhqq5fd3/4H+ZksXRfN7y0/4P8AkatFB4LDptPJBDfyoZSOzevIxXIpJ9Tss3sF&#10;FJz6H8qOfQ/lTsybpaMWik59D+VHPofyos+wXXcWik59D+VHPofyos+wXXcWik59D+VHPofyos+w&#10;XXcWik59D+VHPofyos+wXXcWik59D+VHPofyos+wXXcWik59D+VHPofyos+wXXcWik59D+VHPofy&#10;os+wXXcWik59D+VHPofyos+wXXcWik59D+VHPofyos+wXXcWik59D+VHPofyos+wXXcWik59D+VH&#10;Pofyos+wXXcWik59D+VHPofyos+wXXcWik59D+VHPofyos+wXXcWik59D+VHPofyos+wXXcWik59&#10;D+VHPofyos+wXXcWik59D+VHPofyos+wXXcWik59D+VHPofyos+wXXcXuPfoKQE5GRkdyKz9c0yf&#10;VdOe3t76bTJiwdLiAAsCO2CDxXMi48a+HgwmtrfxNbL96S3byZ8epU8E/SuylQhUjpJKXZnHXxDo&#10;yXNBuPdfqdtXiXiD/kvVr/11h/8ARYr0DTvidolzJ9nvZJdFu+hg1KMxHP1Py/rXnmszJcfHizeN&#10;lkjMkPzIwYf6sdwSK+gyfD1qM8R7WLV6U/TZdT5nPcTQxFOj7GSf7ynp137bnuJ60UHqaK+TvfVH&#10;2j3CiiigQUUUUAFFFFABRRRQAUUUUAFFFFABRRRQAUUUUAFFFFABRRRQAUUUUAFFFFABRRRQAUUU&#10;UAFFFFABXzL/AMFJv+TLfiJ9dN/9ONtX01XzL/wUm/5Mt+In103/ANONtQB9sr90fSihfuj6UUAe&#10;W/tVf8mwfF//ALE7WP8A0imrg/2W/wDk2b4Sf9inpX/pHFXeftVf8mwfF/8A7E7WP/SKauD/AGW/&#10;+TZvhJ/2Kelf+kcVAHpw6ClpB0FLQAUUUUAFFFFABRRRQAUUUUAFFFFABRRRQAUUUUAFFFFABRRR&#10;QAUUUUAFFFFABRRRQAUUUUAFFFFABRRRQAUUUUAFFFFABRRRQAUUUUAFFFFABRRRQAUUUUAFFFFA&#10;BRRRQAUUUUAFFFFABRRRQAUUUUAFFFFABRRRQAUUUUAFFFFABRRRQAUUUUAFFFFABRRRQBxXxk/5&#10;J3qv/bL/ANGLXlHhv4U6h4i0K11mxuVkfcyi3L7JBhiPkY5APHXFer/GT/knWq/9sv8A0YtR/Bnj&#10;wBZY6eZIcEZz+8NfaYLF1MHlTq0t+f8AQ+DxuCpY7OVRq7cn6nIQi30/y7fxBq3jDw9cA7VeS98y&#10;399sgTH6fjXXWPgK01SBZ7Lxj4juogAQ8epA4H4AkV28kMc0RjkRZY2G0pINwI/GuYf4baNHqUV/&#10;YpNpNyjbmawk8sSezDkY+gFebLM3XjdycX6Jr8rnqRylYedoxU4+rT/Mrf8ACtc8/wDCVeJf/Bjn&#10;9dtH/CtP+pq8Tf8Agw/+xrs6K87+0MV/P+C/yPT/ALMwr3h+L/zOM/4Vp/1NXib/AMGH/wBjR/wr&#10;T/qavE3/AIMP/sa7Oij+0cV/P+C/yD+y8J/L+L/zOM/4Vp/1NXib/wAGH/2NH/CtP+pq8Tf+DD/7&#10;Guzoo/tHFfz/AIL/ACD+y8J/L+L/AMzjP+Faf9TV4m/8GH/2NH/CtP8AqavE3/gw/wDsa7Oij+0c&#10;V/P+C/yD+y8J/L+L/wAzjP8AhWn/AFNXib/wYf8A2NH/AArT/qavE3/gw/8Asa7Oij+0cV/P+C/y&#10;D+y8J/L+L/zOM/4Vp/1NXib/AMGH/wBjR/wrT/qavE3/AIMP/sa7Oij+0cV/P+C/yD+y8J/L+L/z&#10;OM/4Vp/1NXib/wAGH/2NH/CtP+pq8Tf+DD/7Guzoo/tHFfz/AIL/ACD+y8J/L+L/AMzjP+Faf9TV&#10;4m/8GH/2NH/CtP8AqavE3/gw/wDsa7Oij+0cV/P+C/yD+y8J/L+L/wAzjP8AhWn/AFNXib/wYf8A&#10;2NH/AArT/qavE3/gw/8Asa7Oij+0cV/P+C/yD+y8J/L+L/zOM/4Vp/1NXib/AMGH/wBjR/wrT/qa&#10;vE3/AIMP/sa7Oij+0cV/P+C/yD+y8J/L+L/zOM/4Vp/1NXib/wAGH/2NH/CtP+pq8Tf+DD/7Guzo&#10;o/tHFfz/AIL/ACD+y8J/L+L/AMzjP+Faf9TV4m/8GH/2NH/CtP8AqavE3/gw/wDsa7Oij+0cV/P+&#10;C/yD+y8J/L+L/wAzjP8AhWn/AFNXib/wYf8A2NH/AArT/qavE3/gw/8Asa7Oij+0cV/P+C/yD+y8&#10;J/L+L/zOM/4Vp/1NXib/AMGH/wBjR/wrT/qavE3/AIMP/sa7Oij+0cV/P+C/yD+y8J/L+L/zOM/4&#10;Vp/1NXib/wAGH/2NH/CtP+pq8Tf+DD/7Guzoo/tHFfz/AIL/ACD+y8J/L+L/AMzjP+Faf9TV4m/8&#10;GH/2NH/CtP8AqavE3/gw/wDsa7Oij+0cV/P+C/yD+y8J/L+L/wAzjP8AhWn/AFNXib/wYf8A2NH/&#10;AArT/qavE3/gw/8Asa7Oij+0cV/P+C/yD+y8J/L+L/zOM/4Vp/1NXib/AMGH/wBjR/wrT/qavE3/&#10;AIMP/sa7Oij+0cV/P+C/yD+y8J/L+L/zOLHw1Of+Rq8S4/7CH/2NamgeEP7AvXuP7a1jUS0Zj8u/&#10;u/MQe4GBzXQUVE8diKkeWUvwX+RcMuw1OSnCNmuzf+YqDaBg4GVGT6gj+lcR4TtJLzR/FMMYBkk1&#10;O+Vdxx97GPwrtjyMHpzTIYY7ct5MaRbn3naOrZBJ/SsadeUKbju20b1aCrVIyl0TPMr3V4Lz4RW+&#10;lw3CPqEtvFYpbBxv84Mqgbc5HIPOOldrrOozSWN9Y6RLDJrEUXyQM2CrMAF3eh4PP0q7Hoenw3pv&#10;EsbZLw9bgQrv/PFWVtYY7iSdIkSaTG6QL8xx0ye+K7KuKpyekdL3/FP9Diw2EqU9ZO3uqP3Jr9Ty&#10;6zOr6b4t8P239gLbulrMAv21XaRHZN8pIUc5yfrmu08fwW174ZnS7uPscTSRkzKPMVW3fLuHHy5I&#10;z7d63WtonlWUxIZVBCvsGVBxwPbilnt47mGSGWNJIpBhkZQQR6YPHXmnUxvta1Gty8vLv97ZNPLv&#10;Y4etR5ubm2v6JHnUd1Pb6jfWcdvpU+ozaXcGG90h8YVQMK6gkDJII5zWHBJqEvhPRU+3aFBB50LR&#10;mOOT7Wk2QWBwW+c5YMSMewr1qx0iw0tZBZWVtZiT7/kRKpb64FMi0LTINQe+i060ivHYsZ0hUOcn&#10;J5xz1711wzGnB3cLnJPKZySSnY4fS30O2uPFo8Q/ZlvRdyCRLkDzDDtGwIGweRjGO9M0p9ItfFZO&#10;peXHbNpkH9nnUCu0J/Evz/xDviu7vND03UZ0nu9PtbqdPuyzwK7AZzjkevNO1DRrDV1Rb+ytr4Ix&#10;ZBcQrJtJxnGRx07VH16lL4ubXe3ltYv+zqsVaPK+Vu1/Pe55XHbWt9p1tFEizaNJ4q/0dM5Ro9pB&#10;K8dN26tjxDYm08T61Dp0EcMx8PNhIAFLkyFQAAOSAOtegrY2yw28X2eLyrfaYU2ACMjpjFPEEYmE&#10;2xTOF2CUqNwHpn/PU1LzG872LWVPltz/AIHleqTeHpND8GrYG1e6W9s1QQKvnD5gXV8c5z1JHVqm&#10;vYYLOLxBc2s2lalaC5aS5tNQR47hHB+ZUYZJHHy/L+NehJ4f0uK4kni020inkOTKkChs7gc5xnOQ&#10;PyouvD+l312Lu50yzuLoY2zzW6O646YYgkfhWscypwa0dtb/AHpmEsqqyu7q9lbTsmv1J9NuBd6f&#10;aTiJ4UliWQQyHLKGUEKT6gH/APV0rmbn4dC5nlkHiXxDAHYt5cN8FRcnoBt4FddgDoMUtePTxFWl&#10;Jum7fme3VwtLERUa65l9xxg+GmB/yNXiY/XUf/saP+Faf9TV4m/8GH/2NdnRXR/aGK/n/Bf5HKsr&#10;wiVlD8X/AJnGf8K0/wCpq8Tf+DD/AOxo/wCFaf8AU1eJv/Bh/wDY12dFP+0cV/P+C/yD+y8J/L+L&#10;/wAzjP8AhWn/AFNXib/wYf8A2NH/AArT/qavE3/gw/8Asa7Oij+0cV/P+C/yD+y8J/L+L/zOM/4V&#10;p/1NXib/AMGH/wBjR/wrT/qavE3/AIMP/sa7Oij+0cV/P+C/yD+y8J/L+L/zOM/4Vp/1NXib/wAG&#10;H/2NH/CtP+pq8Tf+DD/7Guzoo/tHFfz/AIL/ACD+y8J/L+L/AMzjP+Faf9TV4m/8GH/2NH/CtP8A&#10;qavE3/gw/wDsa7Oij+0cV/P+C/yD+y8J/L+L/wAzjP8AhWn/AFNXib/wYf8A2NH/AArT/qavE3/g&#10;w/8Asa7Oij+0cV/P+C/yD+y8J/L+L/zOM/4Vp/1NXib/AMGH/wBjR/wrT/qavE3/AIMP/sa7Oij+&#10;0cV/P+C/yD+y8J/L+L/zOM/4Vp/1NXib/wAGH/2NH/CtP+pq8Tf+DD/7Guzoo/tHFfz/AIL/ACD+&#10;y8J/L+L/AMzjP+Faf9TV4m/8GH/2NH/CtP8AqavE3/gw/wDsa7Oij+0cV/P+C/yD+y8J/L+L/wAz&#10;jP8AhWn/AFNXib/wYf8A2NH/AArT/qavE3/gw/8Asa7Oij+0cV/P+C/yD+y8J/L+L/zOM/4Vp/1N&#10;Xib/AMGH/wBjR/wrT/qavE3/AIMP/sa7Oij+0cV/P+C/yD+y8J/L+L/zOM/4Vp/1NXib/wAGH/2N&#10;H/CtP+pq8Tf+DD/7Guzoo/tHFfz/AIL/ACD+y8J/L+L/AMzjP+Faf9TV4m/8GH/2NH/CtP8AqavE&#10;3/gw/wDsa7Oij+0cV/P+C/yD+y8J/L+L/wAzjP8AhWn/AFNXib/wYf8A2NH/AArT/qavE3/gw/8A&#10;sa7Oij+0cV/P+C/yD+y8J/L+L/zOM/4Vp/1NXib/AMGH/wBjR/wrT/qavE3/AIMP/sa7Oij+0cV/&#10;P+C/yD+y8J/L+L/zOM/4Vp/1NXib/wAGH/2NH/CtP+pq8Tf+DD/7Guzoo/tHFfz/AIL/ACD+y8J/&#10;L+L/AMzjP+Faf9TV4m/8GH/2NH/CtP8AqavE3/gw/wDsa7Oij+0cV/P+C/yD+y8J/L+L/wAzjB8M&#10;2LfL4q8Tn2GodP8AxysHW9H0Pw9zf+O/EAkzgQJqZdyfQKEJB/CvQdd0ZNf05rKS6urWNmDM1rLs&#10;Y+2eeKqaJ4L0Xw981lYRpKesz5eQn13nn9a66OYSjFupUd+yS/OxxV8sjJqFKkrd25afK55TfeDt&#10;V8Zosdj/AMJE1mOftXiC9ARR7R4z9MHnrWJo/h1/CnxW0rTJJhOYpo2Mi5wSV3d/rX0WBjpx6cZr&#10;xHXx/wAX7tef+WsP/osV7+W5lVxarUJL3Y05v8FofOZplVLAOlXpu8nUpp/fue35zk+9FGMUV8K/&#10;M/REraBRRRSGFFFFABRRRQAUUUUAFFFFABRRRQAUUUUAFFFFABRRRQAUUUUAFFFFABRRRQAUUUUA&#10;FFFFABRRRQAV8y/8FJv+TLfiJ9dN/wDTjbV9NV8y/wDBSb/ky34ifXTf/TjbUAfbK/dH0ooX7o+l&#10;FAHlv7VX/JsHxf8A+xO1j/0imrg/2W/+TZvhJ/2Kelf+kcVd1+1W3/GMHxgwR/yJ+sdeP+XKauF/&#10;Zbyf2aPhMoU7v+ET0nA65/0OL+VAHpw6ClpOgHUJ/fK/lxRzjkFe+QN34f8A16AFopDkZyCMc5Az&#10;+FKQc4xz2B4J9f8APegAopQpY8Bj2wRj8c/0oUFjgKST0x29zQAlFKFJOAC2emB+p/wpB24LZzgA&#10;ctigAoowVKhuMsBypGeKAMk5yB7KSB9T/wDWoAKKMNhiVwB1IOQv1oIxzgkHoelABRQBkjhsHpkY&#10;z7/SkBJVTg4P8WOG+lAC0UKMlc5A9hnNByn3gQR1Hf8AD1oAKKCCOMc9sjaT68UAZxgEggkEgjoR&#10;7Hnrx+tABRRtOBwS5424xj3z0owSeFJHoOpoAKKQHK5GW+UsMD72DggCnFWycKTjOQOvFACUUu3I&#10;bG7jqSvC/WggEZ5Ud+MgfU0AJRRjbywOMjJ6YGKACQvynJ46Yz7j2oAKKRTuBI+fHJ28jB6H1/Sn&#10;FSOCCO+QCfw9aAEooZSCw6Edc9v8aDnPCkegbgn14oAKKQZLYUE54AYbT9aUAsOhyP4cc49fb6UA&#10;FFBGCepAOCQOR+FGCOCDu/ujknHUD3oAKKXbjghs/wCyM/n6UgK8jJJHzEDH3fXrn9KACikzx1HX&#10;qOc46/Tn1pdpGAVZWPG0jr7igAooAJUEAsD0YDg+w/xoxzzkLjIYDOfagAopdpU4YFeM5Az+FJgh&#10;trDaw6g9R7+9ABRQw2fe+X1LDBH4UbWAA2sHJxtIxj3JoAKKOcjClh6LQoJXOOP7xBAP6E/h+tAB&#10;RSHODgH2wufz9KdtPbJA6kDgfU0AJRSqN2MKTnpjp+JpBggkbm6YIXj86ACiggg4wck4Uf3vcH0p&#10;QMhSAWU9GAwD7D/GgBKKMc85AxkMBuB9qMENtYbWHUHqPf3oAKKCCDgKSR14P+FIcrjPHrnt+Heg&#10;BaKNrAAFTvJxtxjHuTScknapb0A70ALRQPxYDqwGP0oAJzjLY/urn8/SgAopQpOMAnOcEDj3z6U0&#10;dNxyV/2Vzn0+lAC0Uux+6kdsnj/IpuSUyoJyCRweOfpQAtFOKHPAYDJ6jr7D/GmHIBJGB1B659QB&#10;3+tAC0UfxlcEeobggdjj3pGyucgj/eGCPwoAWilKMpwVbceNuMY9yf6UbThTg57rjt65oASigdeh&#10;OOoXqP8AH6Ug984HLYGce31oAWig5HBXDDkqewHX2o4C72YCPsxIAb0xk8/hQBxXxk/5J1qv/bL/&#10;ANGLUfwa/wCRAsv9+T/0Yaf8ZQw+HeqgrnmLJ/7aLTfguC/gC0wCQGlOQODhyfwr6WMl/YzX/Tz9&#10;D5JxazxP+5+p3FFLt4B529Cccc9CPUUFTgds9CRwf8+tfMrY+ue4lFHuVZQRkAfN+FBVgSMc9MdM&#10;+uP880xBRQemQDgnADDaT+FKVI6Bif7pGDj1z/SgBKKG+UZIIHqePX1xnt0zR9ckDlsDOPb60AFF&#10;GGBIK4I65PT9KUAkZALY67Rn8falca12EopVXI4y3UAqOOOv0pAMgck56ELx+dMQUUdfbPIz0x35&#10;oA4GQV9SR09B70AFFKUYDBBBPQ9ge4/+vSMG2ghTzwM9M898Y9O+aACig8/dBIP3d3BNHGe4J6Aq&#10;ef04p2Dv5BRSlSB0O7+5jt65pvJbAByeg6/jn+lIBaKMEgYByTwMUEEZO1tg5z7emPWgAopdjKfm&#10;BGOvy9Pr6Ui5IyVK4+8c5CfWgAopCGwcDcR1wCf1xj86UKSo4wxOMHpQAUUHjPynjqOcj9KUKScc&#10;jsOM5Pb6U7B0uJRQflOMEkdV7/h60EEcY57A8E+vFIAopduThQSTxhhtP1pCpAGQc9emBj6+tABR&#10;Sc5xggngL1/WlHuCPm2dO/WgAooww6qQP7xBAA7dePyNLtJ6BiR1AXn3PsKOtgEooCswyAdvTcBk&#10;D60DJyQMgdfT8DQAUUYJGcED+9jgD+tLtOM4JHTIHSgBKKXHQkFRnBOM/lSEENgjAxzk/rnvQAUU&#10;nPYEf7wxk+3+NKAT0Unt06Hv0z/SgAoo2nbnBJP3VAPP+HFHfofXoen5UrjsFFLsYgEDIPH0PXmk&#10;AbptY59F6D1PpTFuFFGCexHOOBuyf6fWgKTn5Txx8o3UAFFBGM8E4O305oAJHQ47tjgD+tABRQcg&#10;kAZOMgZ6jB5/PHTNKw2kZBAPQMCCfpkf0oASij8xzjlT1o59MdueMn0FNK7S7/oAUUEYXOGz2Xby&#10;e34c0hDAkYIPQDGdx+vapTurgLRR1OOnbPbPpQVY4/hzxhhyD15pgFFLtbONjBuvAyce47Uh4ZVP&#10;325C8DI/E0AFFHBBwQRnAOenfkY9PpQQfTA9/wD61OwdLhRS7TgkZZf7204B9PekI6dQMZJxnFIA&#10;ooGSFJXbuJUAnrxnikHRcggsM/MNuB60ALRRggjg/Rht3fQ0rKUByGJHRQvXt+FACUUhDAkYII7Y&#10;yG/HtTiDg4U5wD+tACUUY3MQpzgkflS7SRkBuOSNvOKHom+36jSvbz/QSigAnggg9eBu49aCOpwx&#10;A9Bmm1bQlO6uFFAUkDg5PIxyMeuf6UbSQcZYf3gOAfSkMKKUoRjOVGMk4yBTeR1XbnoCeo9Qe9AC&#10;0UEHOACSemQen4A0EY5wcDrnjr/OgAopWUrkFW44JweP0pAcnjk/3R3Hr/8AWoeg7BRRjnHTnHI/&#10;HGPWjDdSpUehHI70CCigAnswHY7D19MdvrShSwOFLFRltvPHSgBKKMcdC30GBQAWHy/NyRwD6ZoA&#10;KKACyggMOmSRwOOnvRzuI2nPoMn+lC1t53/AHpe/S34hRQeDjv78ZHqKCCD3+rDGT7f40k76jas7&#10;BXiPiD/kvVr/ANdYf/RYr27n0I75YYH/ANevEdd+b49Wo/i8yE4xjA8sV9LkbXtMR505L5tI+U4h&#10;TdOjb/n5B/c9T249aKM5P1OOO3tSc5xgjJ7jkd8H3r5x6s+qvfUWigA5wVKknAVhg+vbNJuQjduA&#10;Uck7lwPbr1pALRSlW6hH29chT/8AWpBnGcZ57dMfWgAopdpPIBI7cdR3P/1qQ8YPO09CBn36fSgA&#10;oowdvIxkcE9u/TvxRngcMCRkBhjj1oAKKQ5AY4PA/iGM+49qPm9DnjAK/eHr7UALRSkY5KkL3J4w&#10;MjucA9+9N5Kgfxd+DwPWgBaKQ5B+6ceh4Iz0pwXjBzuHUBcn3OOwoASilA3Z2hiQOQF5Hv8ASk2s&#10;RkKxUDqBnmgAopMH5fQjqORmlGSCdrcdeOozjI/HtQAUUEFSM5Izjcoz+lKAQu5gccc/Ujv0HGeu&#10;KAEoo5yfy+bjn0/+vRg4PBHfLDA9/rQAUUjAqehJP3V28n/Clx0xyeu0dSPXP9KACik5ORjnPp0H&#10;qf8AClwx4CkE8/NxxQAUUg3MSApJA5GMEe59qULkd+OflXIx9aACilAyRxjdnAHORj6UhBAXKlSc&#10;DBHrQAV8y/8ABSb/AJMt+In103/0421fTJBGeDjO3OOh/qK+Z/8AgpKM/sV/EU+h03OOef7Rtv8A&#10;61AH2wv3R9KKSM7kBxj60UAeJfttu0f7I3xeKsVJ8N3oyPQxEEfln86+EL39mjSfDP8AwTrs/i3p&#10;njLxzZ+JYfDNtfxWsPiCVLKN2eNdqxAAqgBwFDccV9//ALXfh3U/F37MnxO0XRrGXUtUv9BuoLa0&#10;t1zJK5QgADv2rxG9+D3jLxJ/wTJs/htZaHKvjaTwxa2P9j3MiQSJMskbNG7SFVRsAnk4+vGQDz39&#10;q39jbw/8F/gNr3jPw949+I39s2VzpyRG68TyvGBPfW8EgIAH8MzEc9cduC79oT9jbw98Lb34VR6J&#10;48+IoXxP450/w/f+f4mlbFtLDOz7MAYbMK4JyOTx6fTP7YvgHxF8U/2dfEHhbwxpb6nrt5cabJDa&#10;ebFEWEOoWs0h3SOqDCRucFsnHGeMv/aX8B+IPiBe/B6XQdNN+nh/x9p2uaiRPHH5NnHBcq8g3sN+&#10;GkQbVBY54WgD5j/aD/Y18PfC27+FUeiePPiKF8TeOdP8PX3n+J5Wxaywzs+zAGGzCuCcjk8Hs34i&#10;/sY+HPCv7RHwe8EWXjv4jf2J4rt9bl1HzPE8plJs4YHhCNjAGZWzwcgDGO/09+0v4D8Q/EG8+D0m&#10;gaab9NA8f6drmokzRxeTZxQXKvJh2UthpEGxQWOThaX4neAfEHiL9pn4I+LtP00z+H/Dttr8Wp3Z&#10;mjT7Mbm3t0gyjMHbe0bD5FbGPmxQB8xXv7Gvh6L9rDTPhqvj34jf8I5deCbrXXJ8Ty+f9pjvYIVw&#10;2MbdsrEjGcgc9qXQf2NfD2sftSeMvh9ceO/iL/YGleG9O1a32eJ5RL5000yOC2MFcRLgYByTya+n&#10;L3wF4gl/bI0rx2umMfC9v4Eu9FkvjNGuLx9Qt5Vi8stvOUjY7gu3tuzSeGvAuvaf+1z438az6cye&#10;G9S8LaZptre+ajebPFcXDSoI1Yuu0SJyygdeaAPmPQf2NvD2r/tSeMvh9cePPiMdA0rw3p2rW5Xx&#10;PMJvOmmmR9zYwVxEpAwDknk0vwa/Y38P+PfiZ8YtC1Tx58RvsXhLX7fT9OMPieVX8prOGZt5wcnd&#10;I3IA4A+tfTXhrwJr2n/tc+NvGlxp7J4b1Lwtpmm2t8JY282eK4uGlQRqxcbRInJXHXml+BvgPX/B&#10;/wAVfjhrGq2H2TTvEniGC/0ycyxv58KWMETvtViVxIhGDg0AfEf7Ef7Kmh/Ge/8AjHHrXjLx3ZL4&#10;d8X3WkWn9leIZbcyQoxw0vB3v6setd9+zF+xr4e+LvgbXNW13x58RlurHxLq+kQi18Tyoggtrp4Y&#10;sgg5baoyemewr079gD4ceK/hvf8Ax0l8S6Be6JHq/ji81Cx+2R7PtEDFtsiE4yp4IPoa9P8A2T/A&#10;Ov8Aww+HviDTvElh/Z13d+KtZ1KFDKkm+3uLx5IXyjMF3KwOCQRnmgD5C+C/7KekeP8A9lPVPiPq&#10;vjz4hnxFaprjxiHxNMsObS5uYogVwSflhTPPJJxjtHqP7Kej2f7C6fF1PHfxCbxY3gi38RMG8TTf&#10;ZzdNaJMw2YzsLE8bs4719OfAn4V+KvB37HOseBtW0r7F4omi19I7FriFwzXV3dvB86uVAZZYzyRj&#10;Jzik1j4S+LLn/gn1D8MotKH/AAmn/CAwaJ/ZjXMXF4tmkTR+ZuCHDA/MCV44J4NAHzr+0B+yHofw&#10;z/ZM134jaR49+IreIrLQoL+P7T4mleFpXMRbcoAODvPAIrR/ap/Y48P/AAa/Z+1/xt4f8efEU61Z&#10;yWAj+1eJ5XiImvIIXBUAH7srEYI5A7cV9G/tHfDPxN8Qv2NvEfgXQtM+2+KLrQbexisPtEUZMymL&#10;Kl2YJxsbnODjgmr37YPgHxF8U/2bfEHhTwvpj6lrl4+nNDa+bFGWEV/bSyHfI6oMIjnluccZ4yAf&#10;M/7SX7G3h/4UaJ4IutD8e/Ebztb8ZaRoF01x4nlb/Rrq48uQrgDDBfunkA9QaPjl+xp4d+H3jf4Q&#10;aTpPjz4iraeKfEx0m/EvieVmEJtppcocDDbo1GTkYJ4719OftTeA9f8AiPoXw/tvD2n/ANoTaX44&#10;0TWbwLNGghtbe5Ek0uZGXdtXnauWPYU/4++ANf8AGvjz4J6npOnG8s/Dviz+09UlE0cYt7f7HcJv&#10;w7At87oMKCevFAHzB8SP2MvDvhX9of4PeCrLx38RjoviyHW5NS83xPM0hNpbxSQhGxwMyEHIOQBj&#10;HWvP/HP7Kmh6L/wUB+Hnwsh8Z+O5PDuseFp9TuLmbxDK96sqfawAkuPlX9ynGO59sfb3xP8AAXiD&#10;xH+0v8EPFdjpxm0Pw5BryapdedGotjc20EcHyswdt7Iw+RWxj5sV5f8AEH4ceKdU/wCCmPwx8b22&#10;gX03hLTvB9xY3esLEfIhnb7cRGW/vfOnH+0KAPM1/Y18PP8AtZ3Hw1/4Tz4ijw2vgZNfH/FTy+d9&#10;pa/eA/NjG3YoOMZz3xxSeBv2NPD3if8AaS+Knga88efEYaJ4b03Rrux8rxPKsvmXSXBl3NjBH7lc&#10;YA6nOe303H4F8Qf8Noz+OTp+PCzeAo9CF+ZYx/pg1GSby/L3eZ/qyDu27fel+HvgTX9A/aj+L3i+&#10;+01ofD2vaZoNtp1950biZ7dLkTqY1Yuu0ypywUHnGaAPmP4O/saeHvHnxT+Mmgan48+IosPCWuWt&#10;hp3k+J5Vfy3sopm3kg5O6RuRjgD60nwA/Y18PfEnXfixaax49+Ixi8K+M59D0/yPE8qk28dtbyLv&#10;JBy2ZmyRgYC8dc/T/wAD/AeveDvi58cdZ1bTzbab4j1+0vdMnE0b/aIksYIXYKrFlw6MMMAfaj9n&#10;TwBr3gLX/jLc63YfYYfEPji71nTnM0comtGtraNZPkJ2/PE/ythsdQKAPmD9mX9jTw98W/BXiDVd&#10;d8e/Eb7Xp/ibV9HgNt4nlQeRbXckMRIIOW2qMnpntWB8Dv2UtH+In7Htr8TdW8d/EP8A4SSTSNSv&#10;2EHiaZYPMgknWMbSCcYiXPOeTyK+vv2U/h/4h+GngTxLp3iLTjYXt54r1rU4IRNHKXt572SSJ8ox&#10;A3I6nBORnkDpXNfs8/CrxX4M/YjtPAGtaX9j8WJo2p2TWHnxPiWaW4MY8xXKYIkT+KgD5fuv2VNH&#10;h/YXHxdHjr4hHxYfA0fiFg3iaY25uTaiYjZjOzd23Zx3rU+O/wCyJonw4/ZK134kaT49+IreI7TQ&#10;INQT7R4mlaEyv5bNlQAcEseARX0TdfCTxXP/AME+F+Gi6V/xWn/Cv49DOmG4iBF6LJYzF5m7y+H4&#10;3bsccHvWn+0L8NfEvj79jLxD4G0LTftnie78P21hBYGeJCZgIgVMjME42tzuwccE9wD4v/b7/Zb0&#10;X4F/BLwr4i0Hxl46vb6/8SWWnypq3iGW4hWOWKV2KpgbWzGuCPU16R+0L+xx4f8AhdP8MBonjz4i&#10;j/hJPHOm+H737R4mlbFtOku/ZgDDfuxgnI5PBr0X/gpR8M/FnxO/Z/8AB+keFPD99r+qWvinT7ya&#10;0sovMeKFIJw7tjjALKMj1Fer/tN+AfEHxAn+Ep8P6cb9dC+IGl63qJ86OPybOFJvNl+dgXxuX5Vy&#10;x7A0AfMHxa/Yy8O+CPjH8F/C+nePPiMdL8W6nqFpqIm8Tys+yGxkuE2EAYO9ADkHjPQ80vxI/Yy8&#10;O+Ff2hfg54LsvHnxGOi+LV1ptS83xPM0h+yW0csWxscfM5ByDkAYx1r6f+MfgLX/ABd8b/gR4g0z&#10;TWutL8N6rqV1qs/nRx/Z45dPlhRtrMGbLuvCgkd8UfFHwB4h8R/tK/A/xXp2nfadB8Nrro1S78+N&#10;Ps/2m0jjg+RmDvudSPkDY6nFAHzDqf7Gnh60/as0L4cJ49+Ix8O3vg691uXd4nlM32iO8giXDYwF&#10;2ysSMdQOe1Lo37Gvh7UP2qfFHw7l8d/EX/hHdO8K2GswgeJ5hKZ5rieJgzYwV2xKQMZyTyeg+m9T&#10;8B+Ibr9sPw745XTSfDNr4LvtGmvjNGoS7kvbeWOPYW3nKxschdo9adoXgLxBaftf+K/G0unGPw1f&#10;+ENP0q3vjKh33MV3O8ibA28YWVeSMHnmgD5g+Gn7Gfh7xZ+0B8ZvB1949+I40jwidHXTTF4nlEo+&#10;1WhmlLkggncMDAGB6nmj4QfsaeHfG/xZ+Mnh3UfHfxFGneENZsrLTRD4nlV/LksYpm3kg7jukIyM&#10;cAfWvp34TeBPEHh/9o744+K9Q0w2+g+J30M6Vd+fE4uRb2TRzkKjFl2vgfOqg9VLCnfBPwDr3hL4&#10;xfHHW9V082um+Jdbs7zTJxNG/wBoijsYYXbarFlw6sMMAenFAHy/+zr+xp4e+KCfEv8Atnx78Rx/&#10;wjfjbVfDtibbxPKn+jW5Tyy2Qcv85yeAcDgVyHgD9lzSfF/7HHjP4iah45+ID67ptp4ieGFfEs32&#10;Y/Yp7pIQ0ZzuBECbuecnGOMfZv7MngDxB8PV+Kw1/TjYvrfj/V9asQJUl820naMxSfIx27gpOGwR&#10;kZArhfh78KfFnhH9hzx74J1TRpIfFF3Y+J/I06GRJnk+1TXjwBShIJdZUIGcjOCM0AfL/wAFP2W9&#10;H8W/sD/8LVuvG3j238Sx+HNV1NIrTxHLFaLLbtceWPLA+6fJXIz3OMcY2PiP+yppHhT9iGT4sWXj&#10;z4hHxV/widlrH73xLKbfz5Y4nf5AAduXbjPTHNe7/s+fC7xZpX/BOBPAF7olzYeMZ/DGsWCaReKI&#10;ZhNO10IkbcQFyZE5JHBrovih8JfF3iT9gaX4bafpIn8ZnwhY6T/Zn2mJcXUcUKunmMwTgo3zbsHH&#10;BPcA8D/aW/Y+0H4TfBeDxXofj34inVZNS0i0b7T4nmaPZc3kMMvAA52yMRz1x1HFWv2iP2OPD/ws&#10;f4Yf2J48+Io/4STx1pnh+98/xNK2LadZd+zAGG/djBORyeDX0j+1T8PvEPxK+BNv4d8OaW+o6ymq&#10;aNdG286KLEdvfQSzHe7BDtSNzgMSeMVZ/ad8B+IPiEfhM3h/TjqI0Lx/pWuX5E0cflWcKzebIN7D&#10;fjevypljngGgD5k/aH/Y38PfCtvhiND8efEUf8JH460vw/e/aPE0rYtp1l37MAYb92ME5HJyDTfi&#10;9+xl4d8EfF34MeGdN8efEb+zfF2rX1lqPm+J5Wk8uGylnTYcDB3IAcg8Z6Hmvp79pzwF4g+IR+Ez&#10;eH9NOoDQvH2la7qH76OIwWcAm82T94y7iNy/KuW9qX4zeAtf8YfGr4F6/pWmtdaX4b1i/u9Un81E&#10;+zRS2E0MbFXIZsuy8KDQB8w+M/2M/Dvh/wDaZ+GngS18efEY6F4i0nV769EnieVpfMtRB5W1sYAP&#10;nNnIPQYI7r/wxr4e/wCGsz8NP+E9+Ix8Of8ACDHX8nxPL5/2k3/kfexjbt5xjOe+OK+n/HngHX9Y&#10;/aq+FPjG005pvDuiaNrVpf3vnRqIZLj7MIV2MwZs+W/QHtUa+A/EL/tnDx3/AGaV8LnwF/YX20zR&#10;j/TP7QM3l+WWEmPL53bdvvQB8y+Dv2M/D3iL9pX4meBLrx58RhoXh/SdIvbLy/E8qy+Zc/aPN3Nj&#10;BH7lcYA6nOeMee/s4/sraH8Q/wBqP9oDwdqPjLx1b6X4QurODT5rHxBJDcOsvmljLIB85+QY6d85&#10;r7e8DeBtf0X9qn4qeMLzTWi8O65o+iWmn3wmjcTS2/2nzl2KxddvmpyygHnBry/9lb4b+KPCf7YH&#10;7TGv6xoV7p2i69eafLpl9PEVhu1XztxRu+Ny/nQB5j+zv+xv4f8Aikfid/bXj34jD/hHPG2qeHbH&#10;7N4omXFtb+UYy2Qdz/vDk9Dgcdcu/Za/Y08O/GT4Rp4j1/x58RhqB1jVLLFr4nmSPy7e+mgj4IPO&#10;yNSeeufpX01+zL4A8QfDtvisNf0/7D/bvj7V9csD5qSefZzGLy5PkZtmQh+VsMO4HSn/ALIvgPXv&#10;hd8F10LxLp503VU1jV7xrbzkl/dzX880TblJUbkdTgkEd8UAfLH7Nn7HmgfFr4JXHi3XfHnxF/ta&#10;PUdXtR9m8TzJHstryeGL5SDyFiXPPXP0rD+G/wCyrpPir9iSH4sX3j34h/8ACVN4Wu9aIj8TTC38&#10;+KKRlGzBO0lBkbs8nBFfXH7LPw88R/Db4B3PhvxDpjWOsNqetXIt/OjkzHcXtxLC25GZRuSRDjJI&#10;zzg5Fc/8LfhR4t8N/sDxfDjUtJ+zeMk8H3uktpn2iJ8XUkMyonmhvL5LrzuwM9e9AHzL4/8A2VNI&#10;8MfsPt8WLPx58Qz4qHhC01r974lmNv8AaJYopH+TGduXbjd071u/tJ/sf6D8KPgYni7RPHvxFOrv&#10;e6Tbn7T4nlaPZc3lvBJ8oA/hlYjnqB1HFe/fEf4S+LNf/YDPw2stJ83xmfBdlpH9m/aIlH2pLeJX&#10;TzC2w4KNyGIOOCetbv7Uvw+8Q/Ef9nyHw34e0x9R1f7fo1wbcTxRYjgvraWUl3cJ8qRsfvc44zQB&#10;84ftFfsceH/hZ/wrRtE8efEUHxF450rQL3z/ABNK2La48wSbMAYYbBgnI65Bpnxh/Yy8O+Bfit8G&#10;fDmmePPiN/Z3i3WLuw1HzvE8rP5cdnLOuwgDB3RqOQeM8Z5r6e/ad8BeIfiEPhV/YGnf2gND8faT&#10;rl/ieKPyrOAyebJ87LuxuHyrlj6UfGrwH4g8ZfGL4G65pWmm60zw3rV7e6nN5yJ9mjksJoYyVchm&#10;y7qMAUAfEPxn/ZV0Pwb+2h8Evh3Y+MfHUuh+KLW9lvZ7rxDLJdIYo5GURSEfKMoM8Hv0r0Hxv+xp&#10;4e8O/tK/DDwNaePPiMdE8SaZq93fGTxPM0u+1EBiCtjAB81s5BzgYx39O+Pfw38UeIf2+P2ffFem&#10;6DfXvhzRbTUI9Q1OKImC1LwyhQ57Elh+deo/EHwFr2s/tTfCTxfZ6c0/h7Q9J1u1v7zzo18mS4Fs&#10;IRsZg7Z8t/ug44zigD5ff9jbw8v7WSfDT/hPPiMfDjeBX18k+J5fP+0/bxB97GNu0k4xnPfHFL4R&#10;/Y18Pa/+018RvAVz48+Iw0LQdG0rULPy/E8ol825M4k3NjBH7pcYA6nOe300fAXiGT9s+Lx1/ZpH&#10;hYeAZNCN8Zoxi9/tFZhF5Zbf/qxndt2+9O8E+BNf0f8Aas+JvjK705o/DmtaHo9lYXwmjcTTQG5M&#10;q7FYuuPMTllAPOKAPmH4HfsZeHfiN4u+L+mav48+IxtvC3ihtFsPI8TyqxgFtBMC5IOW3SsMjAwB&#10;xnJK/s8/sa+H/ie/xTGs+PviPjw3431Lw7Y/Z/E8qf6NAsTRl8g5f94QTwOBx1z9Qfs++Add8E+N&#10;fjRf6zp5s7XxH4vfVNMk86N/PtjZ28YfCsSvzRuMHB6cUz9mb4f+IvAE3xc/t7TvsA17x/qmt6ef&#10;NSXzrSZYBFJ8jHbko3ythh3A6UAfLn7NP7HXh/4ufCC78T6747+Io1OLVtXsl+y+J5kTy7e7mhi4&#10;IPIWNe/XP0qn8Cf2R9F+I37JWh/ErVvHvxF/4SS80GfUZPI8TTLCJUWQjCkE4+QdSep5r6p/ZV+H&#10;viL4afBS70DxFpjWGqvrWs3YtxPHLmKe9nlhbcjEDcjofUZ+YA5Aofs9fDXxN4F/Yx0HwHrmlmx8&#10;VWnh24sZtP8APjfZMwlCr5isY+dw5DY96APlKz/ZW0mf9hY/F1/HnxCPixfAsniDH/CTTfZzci1M&#10;33MZ27hjG7OO/esj9qr9lrRvht+xLP8AEzTvGvj288RDT9KufL1HxFLPbF7iWBZPkIBxiViADwcd&#10;a+srD4SeK4v+CfJ+Gb6Vjxo3gB9D/swXERxemyMYjMoby/vH727Hv3rm/wBsz4Z+KfFn/BP268Ga&#10;Nod3qniddO0W3/su0AllLxT2pkAKkqdoR+QSOMgkUAeG/Gb9kzRPh1+yxo3j7R/HPxBTXLhdCVkf&#10;xJL5Ci7uLaGUKigYAWZtoB4IHUDB6H4+/sa+H/hp4g+E1po3jz4iiLxR4yt9Fv8Az/E0rEW721xI&#10;2zCja26FeTkYJ46Y92+OHw08UeO/2P8AQfB+j6PLdeIYo/DrSWTSxwNF9nurSWfcZWVQVSJ+N2SR&#10;wDXUftGeAfEHj3xF8GrrQtOOoQeHvG9rq+pOs0cfkWi211G8uHYF8GVPlTLHnCmgD5f+Mf7GXh3w&#10;H8Ufg34d0zx58Rv7O8V61dadqPneJ5Wfyo7OWddhwMHdGo5zxnjPNO8c/sa+HfDf7Snwq8DWfjv4&#10;i/2J4l07Wbq+8zxPM0u+1S3MQRsYAPnNnIPQYx3+nvjb4B17xj8X/gfrOlac13pvhzXru91OcSxp&#10;9mhksJ4kYqzBmzIyj5RR8RPAWv65+1H8H/GFjpxm8P6Fpuu22oXnnRr5MlzHbeSPLZg7ZMT/AHQc&#10;Y5xQB8wv+xp4eT9rKH4Z/wDCe/EY+G38DSa+SfE8vn/aRfpB97GNu1icYznvjinWX7G3h66/aw1r&#10;4dP47+Iv/CPWvg+015MeJ5vN+0S3c8LAtjGzbEpAxnJPOOB9NSeA/EJ/bQh8djTifCqeAJNDN95s&#10;YP2w6ik3leWWD/6tSd+3Z/tdqNP8C+ILf9sbXfHMunGPwtceCLTR4r8yx/PdRXtxK6eXu8wYSRTn&#10;bg54NAHzF8Of2MvD3iz9oX4xeCb7x78R/wCxvCcGivppi8TyrKGu7eWSYucYPzRjGAMAnOaX4T/s&#10;Z+HvGXxq+M3hW/8AHnxGXS/B+paZb6Z5PieVZNs1hHPJvJBDHe56AcY+tfTnwv8AAXiHw5+0z8bv&#10;Fd/pph0DxJDoKaXdiWNxcNbW06TgKrll2syD51UHPBanfB7wDr/hX47fHXxFqmnm00jxLqWlXOl3&#10;LTRt9ojh06KCQ7VYsmJEIw4BI6UAfLv7P/7G/h74kp8WBq/jv4igeGfGuo+H7AW/ieZB9lgjhMe8&#10;EEM37w5PfA4658x/Yi/Zp0r4zfsm618QNa8aeO7LXYJ9RCJpXiKW3gPlJuQlOcnJ5yea+6f2cfAH&#10;iLwEfjGuu6d/Z/8Ab/jvVNb04+akvn2k0UAjlARiRkow2sA3TgV5B/wT3+FPjDwD+xdrPhPxF4fv&#10;dD8Q3NzqYj0+/j8qU+ZGoj4bHBJPzdKAOB+EP7FPh/4k/sv+FPG+o+O/iAdc1Tw9Dqlyh8RStbmU&#10;xiRsIQTjI9aofFX9jnQfh1+yd4l+IGl+OvH51zTtFfVLZD4ilW3D8NtZFAJBzzgivrb4E+BNc8Ef&#10;so+EfCGs2Bs/EOm+F4rC5s1kVzHOsO0puUlT8wxkEg9uKyPjb8OvEnjT9j3xL4I0rTjeeJb/AMPG&#10;wgsvNSLdMVGF3uVXjGevau32n+ycrevNf8DzuV/Xb9OW3zufM37TH7Ieh/Cb9ljxD8QdD8e/EVtf&#10;0/Tra4h+1eJpWi3yzRByVAB5EjcZ9Kv/ALT37G3h/wCEfgjRtX0Hx58Rhd3/AIl0nSJvtHieVl8m&#10;5ukikIAAwwVjg9AeoPSvon9qr4deJviZ+yJ4k8E+HdMOo+Jr/TbS2trPz4o/MlSWF2G93VBhUY5L&#10;Y44zxWp+1h4E174leANA03w7prale2nirRtTmhWaOLFvBeJJMwaRlUlUVjgEn2riPRPmT9o39jjw&#10;/wDCq3+HU2h+PPiKH8QeOdI0C88/xNK3+i3MhSTbgDDADg8jPUGovih+xl4c8HfHn4L+D7Dx38RT&#10;o/i+fV4tSEvieZpMWti1xFsOBt+YAHIPHoea+nv2oPAfiH4iWfwvj8P2A1JtF8e6Lrt/tmji8qzt&#10;5WaaUb3G7Ax8q5b2pfix4C8QeKf2h/gT4n07TjPovhqfWpNVuTNGn2ZbjT2hhyjMHbc5x8itjq2K&#10;APmLx9+xl4d8NftIfCbwPaePPiM2ieKLDWrnUfN8TytKzWkdu0O1sYAzM2eDnAxjnK2P7Gvh6X9r&#10;LU/hu/jz4jN4dtvBdt4gQnxPN5xuZL2a3YFsY27YlOMZyTzjgfT/AMSfAPiDXf2oPgz4usdNM2g6&#10;Bp+vW+pXRmjXyHuYrYQjYWDPkxP9wHGOcVHY+A/EEX7ZmreOZNP2+F7jwNa6LHfiWM5uo7+4maMx&#10;7t+djq27bt5xmgD4j8Efsq6Hqn/BQbx38LJfGXjtfD2keE4dVguo/EMq3zzM1oCHmAyU/fP8oA6D&#10;8e/+FP7Gnh7xf8bfjN4Tv/HvxGGleD9Q0qDTDF4nlWTbPp6TyeYcEMd7noBxj616d4D+G/iqw/4K&#10;a/EjxvcaDe2/hPUPBcNjaay8R+zzTq1gTGG7kbH4/wBk16l8I/AOveFvj58ePEupaebXRfEuoaTP&#10;pV000bfaEh06OCU7VYsuJFYYYAntQB4h4J/YL8Ia/qHia1uvHnxLWPTdRktLcx+KpQRGoGM/Lyea&#10;4/8AZh/Y48PfF/4cX2u6948+IwvoPEGrabH9l8TzIoht7uWGPgg5O1Bkk8nPSvtH4f6PfaXq/i6a&#10;6tXhS81WS4gzj54yFGR+Rrif2SvAWvfDT4X6jo/iOwOnahL4j1i+jh81JMwT3sssL5RmA3K4OGwR&#10;nBAIrqxXL7b3NrL8jhwUpyo3qb3f5nzH+zH+xr4d+L/w11DXde8d/EVb+317V9MQ2vieZF8q3u5Y&#10;Ysgg8hUXn17dq4nwJ+zPp3iT9ge5+Md547+IB8Xp4Q1LWgE8SzC2+0QLM6fJ12kxrkbs4JwR2+0v&#10;2TvAXiH4Y/CrU9I8SaYbDUZfEWs36QiaOTdDPeyywtuRiBuR1OOoz8wByK4T4d/BfxnoP/BOe6+F&#10;2oaN9n8cP4M1TSF0v7TC2bqaOdYk80P5QyXT5t20Z68Vynezw34nfsh6F4S/Y+1P4mWPjz4iHxJb&#10;+FI9ZAl8TStA07QpKQVwDtLMeARx3p37Rf7I2ifC79m6Tx7o3j34itryvpABufE8zRf6Td20Mvyg&#10;A/dmcjng47cH6a+LHwz8T+Jv2JdU8AadpZl8WT+D4dLSwaeNc3It0Ro95bZwVPIYg44Jo/ab+G3i&#10;b4hfstyeD9C0p9Q8QO2isLNZoozi3vrSWb55HWP5Ujc/e5xxnjII+dv2nf2NPDvwi8AaVrWg+PPi&#10;N9tu/EWlaVJ9p8TzOvk3N3HDJgAD5grnB6ZxkHpXn/7X/wCyrofwk+Kf7P8Ao+jeMvHVxbeMfF8G&#10;k6g9/wCIJJZI4Wmt4yYTgbHxI3ODzivtz9rHwJr/AMS/hxo+leHdNbU7628T6NqMkKzRxfuIL6OW&#10;Zg0jKp2ojHAOT6V5f+3D8OPFPjz4u/syal4e0K91mx0Hxtb3+qXNpEWSzgFxasZH9FwrHP8AsmgD&#10;zH4pfsbeHvCPx4+DHhKx8efEZtI8YXOrRamJvE8zSEW1i9xFsbHB3qAc5yPQ812GsfsIeErD4gaF&#10;ocXj34l/Y76CaSUnxVNvygBGDjA688V7b8XPAOveKf2hPgT4m0zTzcaL4au9Zl1S7M0aC3SfTnhh&#10;OxmDtvkZR8itjktiuy1zQ9Quvib4d1OO2LWVrbXKyyZ+6zAbRW9C3NLm2scWKlUUYqHVr7j40t/2&#10;NfDsv7W198OG8d/EX/hHIPBNv4iT/ip5vO+0vfTW5BbGNmyNTjGck844pvhn9jPw9q/7Tvjr4fXH&#10;jz4jHQNH8P6Zqlvt8TyiYzXEk6ybmxgjEK4AA5JyT2+m7XwH4hj/AGzNS8dNp4XwvL4Ct9ES/EsZ&#10;H2tNQuJmj8vcJP8AVurbtu3nGaXwr4E8QaZ+1p8QPGlzppj8Nap4a0rT7O9E0b+dPBLcNIvlqxdc&#10;CVOSoHXmsDtPmL4LfsZ+HviB8QfjFoeq+PfiN9i8LeIY9KsPJ8Tyq5hNpBNlyQctulYZGOAOM8lf&#10;gt+xr4e+IHxD+MOjap47+IosvCfiKLTNOEHieVWMP2SKX94SDuO6RuRjgD619O/AfwD4g8G/E342&#10;6rq+n/ZLDxH4mj1HS5fNjf7RALK3iL4ViVw6MMEA0fAjwD4g8GfEr426rq+nfY9P8SeJU1HTJjPH&#10;IbiBbKGIsFQsVO+NhhsMRzigD5i/Zi/Yy8O/F/4eanrWv+PfiP8AbbbxBq2lx/ZvFEyL5NteSwxE&#10;gg5bagyfXPA6VzXwb/ZV0jx5+yLqXxM1Tx58Qv8AhJILfXZkEPiaZYM2dzdRQgqQSRtgTPPJJxjg&#10;D7C/ZP8AAev/AAx+GOraX4jsP7Ov5vEusX6QmVJN0E97JLE2UYgbkcHBOR3rlfgX8J/FvhH9i3U/&#10;AGr6T9j8WS2viCIaebmF9z3V3eSQDzFcoNyzRnJPGcHFAHzD4p/ZM0OL9gxfis/jj4gXPieXwPa+&#10;IXjuPEkr2rXL2iSsDGR9zcx4znHes6y/Zc0i0/YAi+LcHjbx7D4oj8If2usMfiKVbQTBNwAjAyE4&#10;xgMOK+qPG/wy8UQ/8E5f+EAXR55vF8Hw9tNHl0q3KyyC6js443jUq21iGVhkEg44JrK0z4T+LtQ/&#10;4JswfDqPRJovGk/gv+zF0i4dIZBc+VgRsXICnPPJ9frQBwniP9iHwvpPw00rXofHvxJbULyOzeUv&#10;4pmKkybd2AB7nFYP7RP7HmgfC3Tfh9daJ49+Ivna9430bQLtrnxPK/8Ao11N5UhXAGGC/dJyAeoN&#10;fXni7wvqd58JtG0u3tTLfW8VkskSsDtKBN3IJBxg9Diuc/ab+H3iH4haV8Nbbw/p/wDaEuj+PdD1&#10;q9HnRxeTZ21wHml/eMu7apztXLHsK6J8vsY2et3c4qcpvESi17tj5m+N37Gfh34feP8A4PaNpPjz&#10;4jCy8VeI30m/E3ieVmEItZpsoQBht0ajJyME8d6Pij+xl4d8HfHP4LeErDx38RjpHi+81S31MTeJ&#10;5mfbb2ElxFsOBg70AOQePQ819PfHjwHr3jb4jfBLVNI083Vh4c8Syanqk3mon2aA2VxGHKuwZvnd&#10;RhQTTvi74A1/xP8AtBfAnxJp2mm40bwzfavNqlz50a+Qk2nSQxnazBmzI4HyK2O+K5ztPmG6/Y18&#10;PQ/tZaf8NV8e/Eb/AIRy58D3OvOT4nlM/wBpS/hgGGxjbtlYkYznHOOKVf2N/D0v7Wt78NW8d/EX&#10;/hGo/A8PiBR/wk83nfaZL+WBvmxjbtQEDGck844r6cu/AfiCX9szTPHY01v+EXg8BXWiPfGaMYvH&#10;1GCZYvLLbzlI2O4Lt7bs0y38B+If+G0LzxydP2+F5fAUGhJf+amDepqE85jMZYSf6tkbdt284zQB&#10;8y+Hv2NPD+rftSeNPh/P49+Iw0DSvDmnatBs8TyiUzTyzpJubGCuIlwAAck8njCeHv2NvD2q/tQ+&#10;M/h7N48+Io8P6T4Z03VLbb4nlE3nTzTq4ZsYK4iXAxnk8+n074Z8C6/p/wC1r478bTacY/Deo+Ft&#10;M0+0vvOjcTTwz3LyoI1YuMCVOSuDzjNHhnwFr+n/ALXXjjxnPYbPDepeF9L0y2vTNH89xDPcPImw&#10;NvGFkU5IFAHxF8Df2WND8cftgfHXwHf+MfHUOi+Fo7I2M1p4imjuXMiKW82T+PHbjiu++AX7HHh7&#10;4k6p8W4NZ8efEXy/DHjS70Gw+z+JpUP2aOC3kBfg5YtM+SMDpwO/p/7PHw28T+Gv23v2h/FWq6Fe&#10;2HhzW4tP/s7VJ4ikF3sjAfy2PXHf0/WvS/2c/AWv+BtX+Msmt6ebBfEHjq91rTS0sb/aLSS3tUSQ&#10;BGYr80TjDAHgUdUTL4ZPyPFfh3+wZ4Q8V6fqk9748+JQe21K4tY/K8UyqNiEBSRt61yH7Kn7Gfh7&#10;40fBLSfFniDx78Rl1e6vtTtnNp4nlRAsGoXEEeFIPOyJc++a+0fhdo17oWl6vHe2727zandXEYbB&#10;LIxG08EgZ9yK439j7wBr3wr+Aej+HPElgdP1i31DVriS286OUqk2o3M8R3Rsy/NHIjfe43YOCDW+&#10;I5fatQ2OXBuUqKlPc+Lfhv8Asyab4q/YRu/jDe+O/iCPF0fhnVNYQReJZhbLPb/aDHhDk7f3Sgjd&#10;kjPIPNdH46/ZH0Pw5+x1e/FG18d/EQ+J4fB8euKJPE0xgNwbZZSCoAO0sTxnOO9e4/DD4O+MfDf/&#10;AATtufhlf6K0PjWTwnq+mJpouIW33Ey3PlKJA/ljd5iHLOAN2CQQcdT8Qfhr4m1z9iC/+Htnphm8&#10;XS+CY9HTT/OjH+lC1WMxmQt5Yw+RnfjjgnrWHodh8yftBfsjaH8MP2TNc+JGj+PPiI3iOw0W31CL&#10;7T4nmaEyOYwwKgA7fnPQg+9Xv2iv2NvD/wAL/D/w+vNG8e/EYza54x0XQbw3PiaVgbe6mEUpXCjD&#10;45B6Z6g9K+i/2kvhr4m+IX7GniDwLoOlm/8AFV5oNtZRacLiFCZl8osvmM4jGNjc7sHHHUVp/tL+&#10;APEPxD8OfDW10LTjfzaT440LWLxRNHF5VrbXAeaTLsN2FH3VyfQGgD5l/aH/AGM/DvwwuPhYmi+P&#10;PiMB4m8b2Hh2+Nx4nmci1njnZ9nAw2YlwTkcng8Y8/8A2gf2VdD8BftY/ALwPp3jLx1NpHiuW+S9&#10;lu/EMslzCI1Ur5EmAY/vHPWvt/8AaY8A+IPH918IX0LTTfx6B4+03W9RPnRxeRZxRXAkl+dl3BTI&#10;nyrljnhTXl37S/w38U+Kf20P2bvEmk6DfX+h6DLftqWoQRFobQOEC727ZANAHmnxG/Y48P8AhP8A&#10;aH+Dvgqx8efEX+xfFUOtS6h5vieZpc2lvC8WxsYGTI27IOQBjHOetP7CHhFPihH4dHjz4lf2f/ZB&#10;u8/8JVLv3+bsxnbjGPbrXtnxS8B+IPEP7TfwV8Vafp3n6D4ag15NUu/OjX7Obm3gSD5GYM2543Hy&#10;BsY5xmuxbRL9vjEmqi3JsBoxt/Pzx5nn7tv5Cuihy3lzPocWKlOKhyLqfGOgfsaeHdV/ak8XfDyf&#10;x58Rj4f0vwvp+q25HieXzvOmuJkfc2MFcRLgYyMnn0d8G/2NPD3j74nfGTw/qnjz4jCw8Ka7bafp&#10;/keKJlcxSWUM7ByQdx3yN0A4xX094d+H+u6b+1z4z8bTWPl+GdR8K6ZpdtfGeM77iK4uHkTYG3jC&#10;yIckAemaT4HeAtf8GfFf44a3rGn/AGPS/Emv2t9pk/mo/nwpYQxM+1TuTDowwwHT0rmWx2nzF8Av&#10;2NvD/wAStd+LNnrHj34jeV4W8ZXGg2HkeJ5UJto7e3kG/IOWLTNkjA4HA7n7OH7G2gfFK2+I7a34&#10;++I+fDvjnV/D1kbfxPKn+jW7qkRfIOXweTwPYV9Ofs5eAPEXgTxB8ZbrW9O+ww+IfHN1rOmt58cn&#10;n2j21qiyYRjty0Ug2thvl6YIJP2XvAHiL4d2nxTHiDT/ALA2t+PtZ13T8SpL51ncSI0MnyMQNwBO&#10;0kMONwFMD5S/Zo/Y/wBB+Ln7L2g/EHXfHnxFXX7+wvJpfsvieZIQ0c0yLtUgkcRr3NZfgv8AZW0j&#10;Xv2HH+Llz48+IY8Wf8Idd68oTxNMLdbmKCSRMJjO3KKMbs4755r6z/ZU+GviT4Z/sk+G/BfiPTDY&#10;eI7OwvIJrITxSbXknnZB5iOyHcrp0Y4zz3xh+CPhR4t0T/gn8fhpd6O0fjQ+CLzRxponiObp7aVE&#10;jEm/y+WZeS4XnkjnAB8n/tCfsuaP4L/YNn+KVp418eXXiOTQ9J1F4b7xFLNaNLcyWyyZiI5H71sc&#10;5HHJrR+I37KejeDP2V/AnjzTPHPxAj1rVT4eW4jbxJMYALyW2jm2qACuBM23nggZyBivfv2n/hd4&#10;s1z/AIJyXHgTTdDutS8XR+H9EsTpNmomlM0M1r5qgqSrbdjklSR8pwT1rZ+Jfwq8WeLv2Ovh34T0&#10;vRpJ/EVgvhiW5sJJY4WhFrNaSXAYyMoyqxvxnPGKAOE+In7CHhHwnDoRsfHvxLLXuq29nMZfFUpy&#10;j53EfKMHj/61cX+0P+xv4d+GUvwyXRfHnxGH/CSeN9O8PXxuPE8zn7LOkxk2cDDZjGCcjk8Ht9pf&#10;FLRL/X08OCytmuBb61bTy7DjbEpbLcj6Vxf7S/w98QePpvhK2hacb8aH4+0zW9RInjj8izhjnEkv&#10;zsNwUunyrljngGumo4qnTa3V7nBB1ZVqq6WVv1Pmb4h/sceHvCf7Qfwb8GWHjv4i/wBi+LF1p9QE&#10;nieZpB9lto5IghxgDLnOQeAMYpPF37Gnh7Qv2l/h14CtfHnxG/sLXtC1W+vN/ieUy+ZbGAR7WxgA&#10;+c2eDnAxjnP018UPAniDxB+0r8EPFNhpxm0HwzFro1W7Msa/Zzc2sMcHyswZ9zKw+QHHfFP8b+Av&#10;EGrftW/DXxhaacZvDuiaDrNlfXomjHlSzm3MK+Xu3tnyn5VSBxnFc2x3nzFo37Gfh7Uf2pvFXw7l&#10;8efEb/hHtM8K2GrwbfE0om8+a5nR8tjBGIlwMZ5PJpdG/Yz8Pal+1T4r+Hkvjz4jDw/p/hWx1iHb&#10;4nlE3nzXU6OC2MFcRLgYzyea+ntB8B69Z/tfeL/GsunlPDV/4S0/Sre986M77mG5uZJI9gbePlkQ&#10;5IA60uheAdesf2vPF3jeaw2eGr/wjp2l298ZozvuIrq4kkj8vdvGEkQ5IA5wM0AfMHwf/Y18PePP&#10;it8ZfDup+PPiMNN8J63aWWnCDxPMr+XJZRTtvJB3He7YxjjFHwE/Y30D4keIPi5p2rePviOtv4Y8&#10;XT6HY/ZvFEyE262tvIDJkEM2ZW5wBjHHr9OfBDwHr/g/4wfHHXNX0/7JpniTXLO90ufzUfz4Y7CG&#10;JmKKS6YdGGHC9MjjBp37O3gDX/Avin4z3etaebCDxD41uNW01jKknn2rWttGJPlPy5aNhtbB4PbB&#10;oA+IP+Ce/wCy1ov7QXwP1bxJ4k8Z+O7O/t/EF3pyJpHiKW2iEaJEVJXBy2ZGyc88cdc9n+zN+yHo&#10;XxY/Zk0Dx7rnjz4irrt7a3c0otfE80cOYriaNAFwSBtjXPPrXrH/AATG+G/in4Vfs+azo/i3Qb7Q&#10;NTl8T3t1HaX0XlyNE0cO1wD2O04Jx0r0H9lX4b+JPhr+yb4d8H+IdPFh4jsrS+iuLLzo5drPcTun&#10;zIzKcq6ngnGcHBBFVTfvR5u5lVbUZcvY+b/iR+x54f8AC37LXij4iWPjv4i/8JBpvh+61SBZPE8x&#10;h86NGZQVxkrkAHnOO9Ufjf8Asi6H8Ov2SNa+JeleO/iI3iSz8Pwamnn+JpmhaVljLAqADtyx4BB9&#10;6+pvib4C1/xN+yH4s8Fabpr3HiLUfDV5p9tZeYiGSZ4mVF3sQgySOWI4ql+0B8NvE3jj9i3XfAmi&#10;aWb3xTdeHLfT47ATxKfPVYwyF2cIMbW53Y44zWtfl9tPk2u7feRhnJ0ISnvZX9banzh+0t+xxoHw&#10;m+C1v4n0Px78RjqcmpaRZt9q8TSuhS4vIIJDgAYbbK2CD1A4PSrH7TH7Gfh74UeGvCd/onj34jGf&#10;VvF2kaJci58TyuPs91crFLtwBhgpJB6A9QelfS37U3w+8R/Ez4EW/h/w9pTX2sLq+jXDWnnxRlI7&#10;e+t5pjukZVO1I3PXnHGas/tT+A9f+JPhTwXaeH9NOo3Gn+NNF1a4jE8cW21t7pZJXzIy5wqngZPo&#10;DWB0HzF8W/2OPD3gX4v/AAZ8M6Z47+Iv9meLNVv7TURN4nlZ9kVjJMmw4+U7o1HIPGfrR8Rv2NvD&#10;3g/9oL4M+CrDx58RTo3isaydR83xPK0n+i2iSRbGwAMsxzkHI6Yr6b+NPgPXvFnxu+CGvaXp5utI&#10;8Mavf3WrXPnRxi2il0+aGNsOwZ8yOowgbvnFJ8U/AfiHxH+0t8EPFOn6cZ9C8M/24uq3fmxp5H2m&#10;0jjhwrMGfcwI+QNjvigD5k8Y/saeHtA/aV+GfgO18efEb+wvEOjateXu/wATymXfa/Z/L2tjAB85&#10;t2Qc4GMd/PdE/ZT0K7/4KDa78Kn8Y+OV8N2nhBNYjuE1+QXhmLwrgy45XEjcYzwOeK+3vHXgTxBq&#10;/wC1V8LfGFpppm8P6HomtWl/dieMCGa4+z+Smzdvbd5T8qpAxzXl+gfDjxVB/wAFOPEXjeTQL5PC&#10;dz4GWxh1hoiLZ7gSW58vd2PyNx7UAeZeD/2NvD3iL9pT4neBLzx58Rm0Pw9pOj3tmV8UTedvufPM&#10;m5iDkfuVxwMZPXjHYeDP2D/CPiHXPE1tdePPiT5Wm3witxH4olB2lQefl55Ne2eCvAHiDRf2p/iv&#10;4vudPMWga5o+i2dheNLGRNLbi585dgYuu3zU5YDPOMjmuz8BaPe6R4g8XXFxAYre7vUmt3cr88ez&#10;7wwSccDqBXRT5XTqp72Vvw/zOOtKca1Jx21v+P8AkfGH7Ov7Gnh74pL8Tf7b8e/Ebd4d8b6n4dsm&#10;t/E8qE21uY/LL5By53nJGAeMAUfss/sZ+HfjN8I4vE3iDx58Rl1NtV1SxzaeJ5kQR299NBGQCDzs&#10;jXOT17V9O/sv+AvEPw/X4qf2/px08674+1XXLHMscnnWk/leW/yMdudp+VsN7U79kPwDr/wr+CsW&#10;heJtP/s/VE1jV7swCVJf3c1/cTRHKEqN0bo3JBG7Bwciue99Tsty6Hxl8L/2XtL8YfsSah8V7/x3&#10;8QR4pj0XWNRUReJZhbia1kuRF8pycYhQEbueelb3iT9kfQ9L/Y0uPinD47+In/CTx+CF8RAN4mm8&#10;j7UbITkbcZ2buMbs4755r3n4TfB/xj4W/YIv/hvqWkeR4xk0HW7FdPW4hfdNcSXZhAkD+WNwkQ8u&#10;AN3zEEEDf8T/AA38S6h+wxdfD2DSml8XP4AGhppyzRg/bBYCExeYW8vh8jdvxxwSOSAfM3xo/ZG0&#10;P4f/ALIms/EzS/HfxEPiS08Ow6onn+JpmhMrIhYFQAduWPAIPvU/7Qn7Heg/DLwB4I1fR/H3xGa8&#10;1jxNouj3JufE0rL5F1OkUpUADDYYkHpnqD0r6T+Ovw28S+N/2LNd8BaLpn2rxTc+GYNOjsDPEuZ1&#10;SIMnmFtgwQeS3bjNWv2k/h74j+IHw78BaZoelNeX2meK9C1S7tzcRRtFb21wkkzbmYBtoB+7nOOK&#10;APiz9tD9lTQvg14h+ClnofjLx1cxeKPF1to96dS8QyzmOF3QMYuBtb5jzyPavRPi5+xx4f8AAvxc&#10;+DHh3TPHnxF/s7xZrF7Z6j5/ieV3CR2Msy+WcYU7o1HIPGfrXpX7fHw38U/EHxR8ALjw3oN9rcGi&#10;eOLS+1F7OEuLWBZELSP6KNvWvUPjX4D8QeK/jT8ENc0zTvteleGNbvrvVJxNGn2eGXT5oY3w7Atm&#10;R1GEDfhQB4lrv7BvhDSPHvhjQ4PHnxK+w6jHctPu8VTF8xqGXBxxknnj8q4v/hjjw8f2to/hufHn&#10;xGPhw+CW8QkHxPL5xuvtogHzYxtCHpjOe+OK+0/E2jXt98TfCOoxW5ksrOO8WeZWAEZZAFGO9cSf&#10;h9r4/bRXxyNOc+Fl8B/2L/aHnRYN2dQE3leXu8zPljdu2be24HiurEcip0+XflV/Xnf6WOHDSqOr&#10;UU9ud29ORP8AM+ZNK/Yz8PX37VfiD4cy+PfiMfD1l4Qs9aiI8Ty+f9olu5o2JbGMbYlwMdSee1L4&#10;P/Y28P69+018R/AV148+I39haBo+k39ns8TyiXzLlpzIGbGCP3S44GMnk9vp/R/h94htP2w/Efji&#10;XT9nhi78F2Okw3xmj+e6jvJ5ZI9gbeMJIpyRj3pvgbwFr+kftV/E/wAZXmn+V4d1rRNGs7G+E0bC&#10;WS3+0mYeWCXXHmJywAPOCa5TtWx8yfAz9jbw98RfGPxe0/V/HnxG+z+F/Fj6NYCDxPMpNuLWCbD5&#10;Byd0rcjHGOKT9nb9jbw/8UD8TV1rx78RiPDXjnU/D9h5HiaVP9GgSLyy+VOX+c5PA4HHr9O/s/eA&#10;vEPgbxn8ab/WtNNla+IvF8mraZJ5ySefamzto1kwpJT5o5BtbDcdO5T9mXwF4h+H0nxb/t/TvsP9&#10;ueP9V1zTwJ45fOs5hCIpPkY7clG4bBHcCgZ8s/svfscaB8Y/2ctC8ca/49+Iy65fpfiU2nieVIx5&#10;N3PEm1SDj5Ylzz1zXIaB+zDpXiT9gG5+Lt9448fS+KR4SvdZ8k+JJmtPOjSVlXy2ydnyKMbs4796&#10;+z/2R/h14k+F/wCzF4d8JeJdN/s3X7MaiJ7Tz0lx5l7cSJh0JX5kkQ9eN3PQ1wOhfCXxd4X/AOCa&#10;+ofDvUNFmXxlF4K1DTm0qB0mc3DRyhY1aNmVidw6E9e3SgD5p8E/su6Pd/sAt8Wx418eW/iiDwje&#10;azHFb+IpY7RZ4kldQIwPukoMjOTk855r1C9/Ys8NWXwR0nxYnj34kNqtzYWNxJu8US+Xum8vfhcd&#10;PnOOa9B+HXwt8WH/AIJrr8Pn0K6g8YXPgu+0tNIuSsMouZI5VRGLkKuSw5Ygc9a9X1nwnq7/ALPu&#10;keH47Fn1aDTtOhktRIpKvH5W8blJU4KnkEjjgmuvB8n1mjz/AA86v6dTgx8pxw1V0vi5Xb1srfif&#10;Kf7TP7Gnh74TeC/DWqaH49+IxutQ8UaRo85uvE8rjyLm5SGXGAMNtYkHpnqD0o/aM/Yy8O/C2L4b&#10;Nonjz4jZ8Q+N9K8O3v2jxPK/+i3LOJNuAMN8oweQMng19QftV+Ade+JHgnwtp3h7T21O6svF2i6n&#10;PEkscRS3t7xJJny7AHCg8DJpP2nvAHiD4hRfCwaDpxv/AOw/H2j63qH76OLyLOBpDNL87LuC7h8q&#10;5Y54BrjW1jv3PmL4xfsZ+HfAfxU+Dvh/S/HnxGFh4r1q6sNQ87xPK7rFHZzTr5ZxgHdGoOQeM9+a&#10;ra/+xX4WsP2pPDngRPGPj46fqeg3WtteP4ikM8Zgmij8sHb0Pm53duB25+pfjb4D8Q+L/jB8D9a0&#10;rTvtWneG9cvL3VJRNGn2eF7CaFG2uwL5d1GFBPril8QeAdfvP2uvCXjWHT2l8MWHhLUdNub9ZY/3&#10;dxLc28kcfl7vMOVifkKRWsKkqTbi99DKpSjUSUujPmDTf2NPD95+1Zrnw5l8efEZfD9p4Ms9cjK+&#10;J5fO+0yXs8LZbbgrtiXAxnJPPanWH7Gnh67/AGr9e+HL+PPiKPD1r4NtNdjK+J5fO+0y3s8TZbGN&#10;u2JcDGck89q+ntL8A+ILf9sLXfHUmnlPDF14GstIivmnj+a6jvZ5ZI/L3bxhJFOSoHbNGl+AvEEH&#10;7Y2veOJdP2+GLrwPZ6PDf+dHh7qO+nldNm7ePkkU7iNvbNZJWVjU+Yfhz+xv4e8UftDfGTwZe+PP&#10;iMNG8KRaM2neV4omWXN1byyy72x83zIMcDAJ68Y4D9jj9lnRfjF44+O2n63408eW0PhPxdcaPYPp&#10;3iKWB5IUklVTKcHe2I154HXivtj4XeBPEPh/9pb42+KtQ08QaD4li0FdLvPOjIuTb2ssc42hiybW&#10;dfvDntkc15n+wp8N/FHw/wDiF+0ZdeIdDvtItdc8cXV/ps13C0a3du00xEseeqkMDkevNMDzD9lz&#10;9jPw98YfhjceINe8e/EZdQTW9V05fsnieWNBHb3s0MZxg/NtRcnoTniov2Wv2NvD/wAZv2eNC8a6&#10;/wCPfiMmt6g2oLKbPxPKka+TeXEKbVIbHyxLnJPOa+pf2SPh/wCIfhd8JZ9G8Taf/Z+pPr2sXwgE&#10;ySnyp76aWJsoxUbkcHBPGQDzmof2Qvh34j+Fv7NPhvwn4l04abrtm2pNNa+dHLhZb64ljIeNmXlJ&#10;UOM8Z5wQRQB8hfCr9lbSPGX7E0HxXv8Ax38Ql8USeGb3WSsPiaYW4uI0lKYUgttHlqMbuneqXxL/&#10;AGZNN8KfsL2nxdsfHfxA/wCEsl8NaRqjeZ4kmNv5s5t/MAQAHb++bA3Z4HPr9R/CH4UeLfCn7BUP&#10;w41PSTbeMIvCd/pbaf8AaIWxcSRzhE8xXMfJZBksAM8kHIFH4q/Bzxl4j/4J8WHw007R/P8AGq+F&#10;9H01tLNzCm2eAWpmUylxH8vlvyGwccZ7gHjf7Vf7GXh74M/BXU/Ffh7x78Rv7Vhv9Mtl+1eJ5XTb&#10;PqEEEhwFBztmYjnqB9Cv7T37Gnh74SeCND1bQvHnxG+133ifStKm+0+J5XXybq6SKXAAGDtYkdge&#10;oPSvp79r7wF4g+KvwG1Xw54Z0xtS1mbUdKuI7Xz4oSyQajbTSENIyrxHGx689Bk0n7V3gLxB8TPA&#10;Xh7TfDunNqV5a+K9G1KWJZUiKW9vexySuTIVzhAeBk0AfMHx/wD2M/Dvwy1j4TWmjePPiMI/E/jK&#10;20G/Nx4nlci2kt7iRtnAw26FeTkYJ46YXx/+xr4e8M/tJfCnwPZ+PPiN/YnijT9aur/zPE8xlDWi&#10;QNEEOMAEzMGyDkBcY7/T/wC0j4B1/wAd658G7jRNON/F4f8AHNprGot50cXk2qW91G7/ADsN2GlT&#10;5VyeeAaZ8RvAXiHXv2o/g74vstOM/h7w/p2u22pXgljX7O9zHbLCNjMHbcY3HyBsY560AfEXxG/Z&#10;U0Pw1+3z8Jvhja+MvHT+H9f0O8vrq5m8QSNeI8cV2yiKXHyLmBMgDufWvQbX9jTw9c/taax8OH8e&#10;/EceHbbwZa6/GR4nl8/7VJfzQsS5GCoWNcDGc55Nem/FT4ceKdX/AOCknwV8bWeg3tz4S0vw7fW1&#10;7q8URaC3leG+Co7diS6D/gQr1Oy+H/iCD9snWvHTaef+EYn8C2ejR33nRjddx388zx7N28YSRTuI&#10;xzjNAHy/4W/Y18Pa5+078QPAF147+Ip0HRtA0zUrXZ4nlE3m3Ek/mbmxgj90pAwMZPJ4w74U/sbe&#10;HvGfxu+NHhTUfHfxF/srwhqGmW+neV4nmWQpcWEdxJ5hwd3zu2MAcetfTvg7wBr+lftY/ELxnc2H&#10;l+HdY8O6Tp9leedH++nge4MqhN28YEinJGDzjNJ8HfAHiDwx8fPjt4j1LTza6L4n1HSZ9JuvMR/t&#10;CQ6dFDI20HcuJFK4YDoSMjBoA+YP2ef2NPD3xQuvinDrXjz4jFPDHje+8PWH2fxPKh+zQxQMhfIO&#10;WJlbJGBwOB3d+y9+xp4e+MPw3vNf17x78R1v4de1XTUNp4omRBFb3ksMZwQfm2Iue2ewr6d/Zl8A&#10;eIPAN58Xpde082Ca/wCPtQ1vTsyxyedaTRW6xv8AIx25Mb/K2D7U79krwB4g+F/wrvtI8Sad/Z+o&#10;SeItYv0gEySkwz300sLZQkfMjKeSMZwcHIoA+Sv2ev2R9E+Jv7LcPxC1jx58RF8QSRaw7fZvE0yw&#10;5t7q5hj+Ugn7sKZ565qTwH+yLofiP9jix+J9348+Ig8Sy+EJddZY/E0wg+0i1ZxhcZ2gqBjd0796&#10;+l/2bvhn4n+HX7I0HgrXtKNl4jjh1lGsxcRSZM97dSQgSKxT5llQ/e4zg4ORS/D34ceJdA/Yfsfh&#10;9f6YYfFcPgqTSJLETRHF01q0ax79+zlzjO7b6kUAfIvxK/Zn07wr+wha/GCy8d/ED/hLpPC2k6u3&#10;meJJjb+dOLcyDYADtPmtxuz05qj/AMFEf2U9C/Z7+AUHinw34y8dXmpPrdrZlNW8QSXEOx1lLHbg&#10;fNlRzmvqP4o/Bnxn4k/4J4Wfwx0/RvtHjhPCekaU2l/aoExcwLbeanms4j+Xy353YOOM5FZP/BT/&#10;AOHPin4tfs0W2i+ENAvfEOrDxBaXP2SwjMjiJUmy+MdOV/OgDzP9o79jPw98LbP4cy6L49+I5fXv&#10;G2j+HLz7T4omf/RLmUxy7eBhgBkHoD2I4pfjP+xr4e+H/wASfg7oelePPiMLHxZr82m6h53ieV2W&#10;JLSWYeWcAA7o1HIPGeM819O/tPeAfEPxEsfhimgacb86N4+0TXL/APfRxeRZ28xeaU72G4KP4Vyx&#10;zwDTfjx4D8QeMPih8EtY0nT/ALXp/hrxFNf6pJ5safZoWsp4g/zspYF2UYXJoA+ZfiB+xr4e8L/t&#10;HfCLwTY+PPiKNF8U2uuXOoeZ4nlMu61it2iCNjABMzZyDkAYxzls37GXh2L9rWx+Gw8efEY+G5fA&#10;8/iFgfE8vnfakvobdfmxjbskJxjOQOccH6d+JPgHxF4g/ah+C/i2w077R4e8O2evQaneCaNfs7XM&#10;NqsHyMwZtzRuPkDY284zRP4C8QS/tm2HjtdOZvC0fgGbQ21ASx4F2+owzCMx7/Mz5aFs7NvqwPFA&#10;HzDbfsZ+Hpv2stR+GzePfiN/wjtv4ItvECMPE8vn/anv5oSS2Mbdsa8Y6557U74ffsa+HfFX7Rnx&#10;i8EX3jv4i/2J4WttEuLDy/E8wlLXkNw829sEEBoVK4AxubOeMfT1r4B8QR/tk6p47/sxv+EYm8BW&#10;uipemeLm8TUJ5ni2bt4IjdCGI2nON1M+GPgLxFoH7Tfxs8XahppttB8R2egRaZdGVG+0G1guUnwi&#10;sWXa0qj5gM9QSMEgHzJ8LP2NvD3jH45/GnwhqPjv4inSPB19pUGm+X4nmEhW40+OeQSHBDfOxxgD&#10;j1pP2b/2NPD3xV0z4gza349+I3maF421jw/aNbeJ5U/0a1n8uItkHL46ngHsBX098IPAPiDwx+0F&#10;8d/E2pWH2fRvE+oaRLpVz5qN9oSDTYoZjtViybZAV+YDOOKT9lzwF4g+HWk/EpPEGnGwfV/Huua3&#10;ZL5scnnWdxcb4ZMoxC7l5wSCO+KAPk/9nr9kXQ/ip+y8njzW/HfxE/tudNXDpb+J5lgP2e8uYY/k&#10;IOfkhTOScnNcp+xb+yxonxf/AGRo/H+seMvHVlrajUiItL8QSQWw8p5AmI8HH3QTzycmvsX9mz4a&#10;eJfhr+yNH4Q8QaabLxFCmtlrJZY5ifOvbuaHDRsyncksZwCcbsHBBFcP+wP8NPFPgL9iWHwr4h0W&#10;50bXnOpoLC9URSfvZJfLJ3EAbsrj65oA+ej+zPprfsDr8ZT47+IB8XjwkNaC/wDCSzfZvP2bsbOu&#10;323Z962f2oP2LPCvgz9lO88WQ+MPHmp6g40ZXttV8QPcWr/aL+0icmIrgkCUsPRgDz0r3sfBvxkf&#10;+CdH/CrBox/4Tf8A4Q0aT/ZpuIsfadm3Z5u/yxz3LV1n7TPw28TfEX9lCbwfoOkte+I3/sRvsJuY&#10;Y/8Aj3vrSWYeY7hMqkT/AMXOMDJoA+g16CikjbegOCPqCP50UAf/2VBLAQItABQABgAIAAAAIQCK&#10;FT+YDAEAABUCAAATAAAAAAAAAAAAAAAAAAAAAABbQ29udGVudF9UeXBlc10ueG1sUEsBAi0AFAAG&#10;AAgAAAAhADj9If/WAAAAlAEAAAsAAAAAAAAAAAAAAAAAPQEAAF9yZWxzLy5yZWxzUEsBAi0AFAAG&#10;AAgAAAAhAHMbcnElBwAAWCUAAA4AAAAAAAAAAAAAAAAAPAIAAGRycy9lMm9Eb2MueG1sUEsBAi0A&#10;FAAGAAgAAAAhAFhgsxu6AAAAIgEAABkAAAAAAAAAAAAAAAAAjQkAAGRycy9fcmVscy9lMm9Eb2Mu&#10;eG1sLnJlbHNQSwECLQAUAAYACAAAACEAwcKs3+AAAAALAQAADwAAAAAAAAAAAAAAAAB+CgAAZHJz&#10;L2Rvd25yZXYueG1sUEsBAi0ACgAAAAAAAAAhAPtxg4Mx2AAAMdgAABUAAAAAAAAAAAAAAAAAiwsA&#10;AGRycy9tZWRpYS9pbWFnZTEuanBlZ1BLBQYAAAAABgAGAH0BAADv4wAAAAA=&#10;">
                <v:shape id="Picture 516" o:spid="_x0000_s1027" type="#_x0000_t75" style="position:absolute;left:1872;top:1058;width:12024;height:11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NLrTa/AAAA3AAAAA8AAABkcnMvZG93bnJldi54bWxET02LwjAQvQv+hzCCl0VTdVmkGkUEUU+i&#10;rvehGdtiMwlNbOu/NwfB4+N9L9edqURDtS8tK5iMExDEmdUl5wr+r7vRHIQPyBory6TgRR7Wq35v&#10;iam2LZ+puYRcxBD2KSooQnCplD4ryKAfW0ccubutDYYI61zqGtsYbio5TZI/abDk2FCgo21B2ePy&#10;NAp+jpujdPvJ1XW6ecnHbLdvTzelhoNuswARqAtf8cd90Armv3FtPBOPgFy9A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DS602vwAAANwAAAAPAAAAAAAAAAAAAAAAAJ8CAABk&#10;cnMvZG93bnJldi54bWxQSwUGAAAAAAQABAD3AAAAiwMAAAAA&#10;">
                  <v:imagedata r:id="rId177" o:title=""/>
                </v:shape>
                <v:group id="Group 514" o:spid="_x0000_s1028" style="position:absolute;left:1922;top:403;width:11929;height:2" coordorigin="1922,403" coordsize="1192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Gvcr8YAAADcAAAADwAAAGRycy9kb3ducmV2LnhtbESPQWvCQBSE74L/YXlC&#10;b3UTa4uNWUVEpQcpVAvF2yP7TEKyb0N2TeK/7xYKHoeZ+YZJ14OpRUetKy0riKcRCOLM6pJzBd/n&#10;/fMChPPIGmvLpOBODtar8SjFRNuev6g7+VwECLsEFRTeN4mULivIoJvahjh4V9sa9EG2udQt9gFu&#10;ajmLojdpsOSwUGBD24Ky6nQzCg499puXeNcdq+v2fjm/fv4cY1LqaTJsliA8Df4R/m9/aAWL+Tv8&#10;nQlHQK5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Ma9yvxgAAANwA&#10;AAAPAAAAAAAAAAAAAAAAAKoCAABkcnMvZG93bnJldi54bWxQSwUGAAAAAAQABAD6AAAAnQMAAAAA&#10;">
                  <v:shape id="Freeform 515" o:spid="_x0000_s1029" style="position:absolute;left:1922;top:403;width:11929;height:2;visibility:visible;mso-wrap-style:square;v-text-anchor:top" coordsize="1192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e+NsIA&#10;AADcAAAADwAAAGRycy9kb3ducmV2LnhtbERPz2vCMBS+C/4P4Qm7aepgQ6ppGYNCdxnTCert0bw1&#10;dc1LaLLa/ffmMNjx4/u9Kyfbi5GG0DlWsF5lIIgbpztuFRw/q+UGRIjIGnvHpOCXApTFfLbDXLsb&#10;72k8xFakEA45KjAx+lzK0BiyGFbOEyfuyw0WY4JDK/WAtxRue/mYZc/SYsepwaCnV0PN9+HHKrj6&#10;tR8vx9qN729YVR+n89lca6UeFtPLFkSkKf6L/9y1VrB5SvPTmXQEZHE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DN742wgAAANwAAAAPAAAAAAAAAAAAAAAAAJgCAABkcnMvZG93&#10;bnJldi54bWxQSwUGAAAAAAQABAD1AAAAhwMAAAAA&#10;" path="m,l11929,e" filled="f" strokecolor="#282b2b" strokeweight=".25397mm">
                    <v:path arrowok="t" o:connecttype="custom" o:connectlocs="0,0;11929,0" o:connectangles="0,0"/>
                  </v:shape>
                </v:group>
                <v:group id="Group 512" o:spid="_x0000_s1030" style="position:absolute;left:1929;top:396;width:2;height:1807" coordorigin="1929,396" coordsize="2,180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8RGdMYAAADcAAAADwAAAGRycy9kb3ducmV2LnhtbESPT2vCQBTE74V+h+UV&#10;vNVNKpaQuopIKz2EQo0g3h7ZZxLMvg3ZNX++fbcgeBxm5jfMajOaRvTUudqygngegSAurK65VHDM&#10;v14TEM4ja2wsk4KJHGzWz08rTLUd+Jf6gy9FgLBLUUHlfZtK6YqKDLq5bYmDd7GdQR9kV0rd4RDg&#10;ppFvUfQuDdYcFipsaVdRcT3cjIL9gMN2EX/22fWym8758ueUxaTU7GXcfoDwNPpH+N7+1gqSZQz/&#10;Z8IRkOs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3xEZ0xgAAANwA&#10;AAAPAAAAAAAAAAAAAAAAAKoCAABkcnMvZG93bnJldi54bWxQSwUGAAAAAAQABAD6AAAAnQMAAAAA&#10;">
                  <v:shape id="Freeform 513" o:spid="_x0000_s1031" style="position:absolute;left:1929;top:396;width:2;height:1807;visibility:visible;mso-wrap-style:square;v-text-anchor:top" coordsize="2,18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4qJ8UA&#10;AADcAAAADwAAAGRycy9kb3ducmV2LnhtbESPUWvCMBSF3wX/Q7jCXkTTlamhM4psDDbYg9r9gEtz&#10;15Y1NzXJbPfvl8HAx8M55zuc7X60nbiSD61jDffLDARx5UzLtYaP8mWhQISIbLBzTBp+KMB+N51s&#10;sTBu4BNdz7EWCcKhQA1NjH0hZagashiWridO3qfzFmOSvpbG45DgtpN5lq2lxZbTQoM9PTVUfZ2/&#10;rYaNOpZq7kt5efPm2Xf5uxoelNZ3s/HwCCLSGG/h//ar0aBWOfydSUdA7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jionxQAAANwAAAAPAAAAAAAAAAAAAAAAAJgCAABkcnMv&#10;ZG93bnJldi54bWxQSwUGAAAAAAQABAD1AAAAigMAAAAA&#10;" path="m,1807l,e" filled="f" strokecolor="#030303" strokeweight=".25397mm">
                    <v:path arrowok="t" o:connecttype="custom" o:connectlocs="0,2203;0,396" o:connectangles="0,0"/>
                  </v:shape>
                </v:group>
                <v:group id="Group 510" o:spid="_x0000_s1032" style="position:absolute;left:6306;top:396;width:2;height:878" coordorigin="6306,396" coordsize="2,8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Fp9mMQAAADcAAAADwAAAGRycy9kb3ducmV2LnhtbESPQYvCMBSE74L/ITzB&#10;m6ZVXKQaRURlD7KwdWHx9miebbF5KU1s67/fLAgeh5n5hllve1OJlhpXWlYQTyMQxJnVJecKfi7H&#10;yRKE88gaK8uk4EkOtpvhYI2Jth1/U5v6XAQIuwQVFN7XiZQuK8igm9qaOHg32xj0QTa51A12AW4q&#10;OYuiD2mw5LBQYE37grJ7+jAKTh12u3l8aM/32/55vSy+fs8xKTUe9bsVCE+9f4df7U+tYLmYw/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6Fp9mMQAAADcAAAA&#10;DwAAAAAAAAAAAAAAAACqAgAAZHJzL2Rvd25yZXYueG1sUEsFBgAAAAAEAAQA+gAAAJsDAAAAAA==&#10;">
                  <v:shape id="Freeform 511" o:spid="_x0000_s1033" style="position:absolute;left:6306;top:396;width:2;height:878;visibility:visible;mso-wrap-style:square;v-text-anchor:top" coordsize="2,8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SVs8QA&#10;AADcAAAADwAAAGRycy9kb3ducmV2LnhtbESPQWsCMRSE70L/Q3iF3jRbUZHVKIui9FTQ9eLtsXlu&#10;lm5elk1W0/76Rij0OMzMN8x6G20r7tT7xrGC90kGgrhyuuFawaU8jJcgfEDW2DomBd/kYbt5Ga0x&#10;1+7BJ7qfQy0ShH2OCkwIXS6lrwxZ9BPXESfv5nqLIcm+lrrHR4LbVk6zbCEtNpwWDHa0M1R9nQer&#10;4NNcj13Gw2URD8OpiMW+mv2USr29xmIFIlAM/+G/9odWsJzP4HkmHQG5+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HklbPEAAAA3AAAAA8AAAAAAAAAAAAAAAAAmAIAAGRycy9k&#10;b3ducmV2LnhtbFBLBQYAAAAABAAEAPUAAACJAwAAAAA=&#10;" path="m,878l,e" filled="f" strokecolor="#57a8e4" strokeweight=".50792mm">
                    <v:path arrowok="t" o:connecttype="custom" o:connectlocs="0,1274;0,396" o:connectangles="0,0"/>
                  </v:shape>
                </v:group>
                <v:group id="Group 508" o:spid="_x0000_s1034" style="position:absolute;left:11868;top:410;width:2;height:921" coordorigin="11868,410" coordsize="2,92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P9Ad8QAAADcAAAADwAAAGRycy9kb3ducmV2LnhtbESPQYvCMBSE7wv+h/AE&#10;b2valS5SjSLiigdZWBXE26N5tsXmpTSxrf/eLAgeh5n5hpkve1OJlhpXWlYQjyMQxJnVJecKTsef&#10;zykI55E1VpZJwYMcLBeDjzmm2nb8R+3B5yJA2KWooPC+TqV0WUEG3djWxMG72sagD7LJpW6wC3BT&#10;ya8o+pYGSw4LBda0Lii7He5GwbbDbjWJN+3+dl0/Lsfk97yPSanRsF/NQHjq/Tv8au+0gmmSwP+Z&#10;cATk4gk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CP9Ad8QAAADcAAAA&#10;DwAAAAAAAAAAAAAAAACqAgAAZHJzL2Rvd25yZXYueG1sUEsFBgAAAAAEAAQA+gAAAJsDAAAAAA==&#10;">
                  <v:shape id="Freeform 509" o:spid="_x0000_s1035" style="position:absolute;left:11868;top:410;width:2;height:921;visibility:visible;mso-wrap-style:square;v-text-anchor:top" coordsize="2,9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xZxcsQA&#10;AADcAAAADwAAAGRycy9kb3ducmV2LnhtbESP0WrCQBRE34X+w3ILvumuUoOkrlJqq+KDYOoHXLK3&#10;STB7N81uTfx7VxB8HGbmDLNY9bYWF2p95VjDZKxAEOfOVFxoOP18j+YgfEA2WDsmDVfysFq+DBaY&#10;GtfxkS5ZKESEsE9RQxlCk0rp85Is+rFriKP361qLIcq2kKbFLsJtLadKJdJixXGhxIY+S8rP2b/V&#10;oM6HZLv/M6gO67eMN+qrmHQnrYev/cc7iEB9eIYf7Z3RMJ8lcD8Tj4Bc3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8WcXLEAAAA3AAAAA8AAAAAAAAAAAAAAAAAmAIAAGRycy9k&#10;b3ducmV2LnhtbFBLBQYAAAAABAAEAPUAAACJAwAAAAA=&#10;" path="m,922l,e" filled="f" strokecolor="#64a8db" strokeweight=".63492mm">
                    <v:path arrowok="t" o:connecttype="custom" o:connectlocs="0,1332;0,410" o:connectangles="0,0"/>
                  </v:shape>
                </v:group>
                <v:group id="Group 506" o:spid="_x0000_s1036" style="position:absolute;left:13844;top:396;width:2;height:691" coordorigin="13844,396" coordsize="2,6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2F7m8UAAADcAAAADwAAAGRycy9kb3ducmV2LnhtbESPS4vCQBCE78L+h6EX&#10;vOkkKz6IjiKyu+xBBB8g3ppMmwQzPSEzm8R/7wiCx6KqvqIWq86UoqHaFZYVxMMIBHFqdcGZgtPx&#10;ZzAD4TyyxtIyKbiTg9Xyo7fARNuW99QcfCYChF2CCnLvq0RKl+Zk0A1tRRy8q60N+iDrTOoa2wA3&#10;pfyKook0WHBYyLGiTU7p7fBvFPy22K5H8XezvV0398txvDtvY1Kq/9mt5yA8df4dfrX/tILZeArP&#10;M+EIyO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dhe5vFAAAA3AAA&#10;AA8AAAAAAAAAAAAAAAAAqgIAAGRycy9kb3ducmV2LnhtbFBLBQYAAAAABAAEAPoAAACcAwAAAAA=&#10;">
                  <v:shape id="Freeform 507" o:spid="_x0000_s1037" style="position:absolute;left:13844;top:396;width:2;height:691;visibility:visible;mso-wrap-style:square;v-text-anchor:top" coordsize="2,6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fbQO8QA&#10;AADcAAAADwAAAGRycy9kb3ducmV2LnhtbERPz2vCMBS+C/4P4Qm7abrNTelMy1AmA8Fh3cHjW/NM&#10;q81LaTLt/vvlIHj8+H4v8t424kKdrx0reJwkIIhLp2s2Cr73H+M5CB+QNTaOScEfeciz4WCBqXZX&#10;3tGlCEbEEPYpKqhCaFMpfVmRRT9xLXHkjq6zGCLsjNQdXmO4beRTkrxKizXHhgpbWlZUnotfq2A6&#10;OxSb/dfquGzd6vlgTj9mu94o9TDq399ABOrDXXxzf2oF85e4Np6JR0Bm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X20DvEAAAA3AAAAA8AAAAAAAAAAAAAAAAAmAIAAGRycy9k&#10;b3ducmV2LnhtbFBLBQYAAAAABAAEAPUAAACJAwAAAAA=&#10;" path="m,691l,e" filled="f" strokecolor="#030303" strokeweight=".25397mm">
                    <v:path arrowok="t" o:connecttype="custom" o:connectlocs="0,1087;0,396" o:connectangles="0,0"/>
                  </v:shape>
                </v:group>
                <w10:wrap anchorx="page"/>
              </v:group>
            </w:pict>
          </mc:Fallback>
        </mc:AlternateContent>
      </w:r>
      <w:r>
        <w:rPr>
          <w:rFonts w:ascii="Courier New" w:eastAsia="Courier New" w:hAnsi="Courier New" w:cs="Courier New"/>
          <w:color w:val="050505"/>
          <w:w w:val="80"/>
        </w:rPr>
        <w:t>d.</w:t>
      </w:r>
    </w:p>
    <w:p w:rsidR="00390CA3" w:rsidRDefault="00BD6A69">
      <w:pPr>
        <w:spacing w:line="153" w:lineRule="exact"/>
        <w:ind w:left="744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color w:val="050505"/>
          <w:sz w:val="18"/>
          <w:szCs w:val="18"/>
        </w:rPr>
        <w:t>Upper</w:t>
      </w:r>
      <w:r>
        <w:rPr>
          <w:rFonts w:ascii="Arial" w:eastAsia="Arial" w:hAnsi="Arial" w:cs="Arial"/>
          <w:color w:val="050505"/>
          <w:spacing w:val="9"/>
          <w:sz w:val="18"/>
          <w:szCs w:val="18"/>
        </w:rPr>
        <w:t xml:space="preserve"> </w:t>
      </w:r>
      <w:r>
        <w:rPr>
          <w:rFonts w:ascii="Arial" w:eastAsia="Arial" w:hAnsi="Arial" w:cs="Arial"/>
          <w:color w:val="050505"/>
          <w:sz w:val="18"/>
          <w:szCs w:val="18"/>
        </w:rPr>
        <w:t>Valley</w:t>
      </w:r>
      <w:r>
        <w:rPr>
          <w:rFonts w:ascii="Arial" w:eastAsia="Arial" w:hAnsi="Arial" w:cs="Arial"/>
          <w:color w:val="050505"/>
          <w:spacing w:val="22"/>
          <w:sz w:val="18"/>
          <w:szCs w:val="18"/>
        </w:rPr>
        <w:t xml:space="preserve"> </w:t>
      </w:r>
      <w:r>
        <w:rPr>
          <w:rFonts w:ascii="Arial" w:eastAsia="Arial" w:hAnsi="Arial" w:cs="Arial"/>
          <w:color w:val="050505"/>
          <w:sz w:val="18"/>
          <w:szCs w:val="18"/>
        </w:rPr>
        <w:t>Station</w:t>
      </w:r>
    </w:p>
    <w:p w:rsidR="00390CA3" w:rsidRDefault="00BD6A69">
      <w:pPr>
        <w:spacing w:before="440"/>
        <w:ind w:left="254"/>
        <w:rPr>
          <w:rFonts w:ascii="Arial" w:eastAsia="Arial" w:hAnsi="Arial" w:cs="Arial"/>
          <w:sz w:val="13"/>
          <w:szCs w:val="13"/>
        </w:rPr>
      </w:pPr>
      <w:r>
        <w:rPr>
          <w:w w:val="80"/>
        </w:rPr>
        <w:br w:type="column"/>
      </w:r>
      <w:r>
        <w:rPr>
          <w:rFonts w:ascii="Arial" w:eastAsia="Arial" w:hAnsi="Arial" w:cs="Arial"/>
          <w:color w:val="8CBCD8"/>
          <w:w w:val="80"/>
          <w:sz w:val="13"/>
          <w:szCs w:val="13"/>
        </w:rPr>
        <w:lastRenderedPageBreak/>
        <w:t>Start</w:t>
      </w:r>
      <w:r>
        <w:rPr>
          <w:rFonts w:ascii="Arial" w:eastAsia="Arial" w:hAnsi="Arial" w:cs="Arial"/>
          <w:color w:val="8CBCD8"/>
          <w:spacing w:val="11"/>
          <w:w w:val="80"/>
          <w:sz w:val="13"/>
          <w:szCs w:val="13"/>
        </w:rPr>
        <w:t xml:space="preserve"> </w:t>
      </w:r>
      <w:r>
        <w:rPr>
          <w:rFonts w:ascii="Arial" w:eastAsia="Arial" w:hAnsi="Arial" w:cs="Arial"/>
          <w:color w:val="8CBCD8"/>
          <w:w w:val="80"/>
          <w:sz w:val="13"/>
          <w:szCs w:val="13"/>
        </w:rPr>
        <w:t>P-wave</w:t>
      </w:r>
    </w:p>
    <w:p w:rsidR="00390CA3" w:rsidRDefault="00BD6A69">
      <w:pPr>
        <w:spacing w:before="440"/>
        <w:ind w:left="254"/>
        <w:rPr>
          <w:rFonts w:ascii="Arial" w:eastAsia="Arial" w:hAnsi="Arial" w:cs="Arial"/>
          <w:sz w:val="13"/>
          <w:szCs w:val="13"/>
        </w:rPr>
      </w:pPr>
      <w:r>
        <w:rPr>
          <w:w w:val="85"/>
        </w:rPr>
        <w:br w:type="column"/>
      </w:r>
      <w:r>
        <w:rPr>
          <w:rFonts w:ascii="Arial" w:eastAsia="Arial" w:hAnsi="Arial" w:cs="Arial"/>
          <w:color w:val="8CBCD8"/>
          <w:w w:val="85"/>
          <w:sz w:val="13"/>
          <w:szCs w:val="13"/>
        </w:rPr>
        <w:lastRenderedPageBreak/>
        <w:t>Star!</w:t>
      </w:r>
      <w:r>
        <w:rPr>
          <w:rFonts w:ascii="Arial" w:eastAsia="Arial" w:hAnsi="Arial" w:cs="Arial"/>
          <w:color w:val="8CBCD8"/>
          <w:spacing w:val="-22"/>
          <w:w w:val="85"/>
          <w:sz w:val="13"/>
          <w:szCs w:val="13"/>
        </w:rPr>
        <w:t xml:space="preserve"> </w:t>
      </w:r>
      <w:r>
        <w:rPr>
          <w:rFonts w:ascii="Arial" w:eastAsia="Arial" w:hAnsi="Arial" w:cs="Arial"/>
          <w:color w:val="8CBCD8"/>
          <w:w w:val="85"/>
          <w:sz w:val="13"/>
          <w:szCs w:val="13"/>
        </w:rPr>
        <w:t>S-wave</w:t>
      </w:r>
    </w:p>
    <w:p w:rsidR="00390CA3" w:rsidRDefault="00390CA3">
      <w:pPr>
        <w:rPr>
          <w:rFonts w:ascii="Arial" w:eastAsia="Arial" w:hAnsi="Arial" w:cs="Arial"/>
          <w:sz w:val="13"/>
          <w:szCs w:val="13"/>
        </w:rPr>
        <w:sectPr w:rsidR="00390CA3">
          <w:footerReference w:type="default" r:id="rId178"/>
          <w:pgSz w:w="16839" w:h="11920" w:orient="landscape"/>
          <w:pgMar w:top="1080" w:right="1320" w:bottom="740" w:left="1300" w:header="0" w:footer="549" w:gutter="0"/>
          <w:cols w:num="3" w:space="720" w:equalWidth="0">
            <w:col w:w="2427" w:space="2411"/>
            <w:col w:w="870" w:space="4688"/>
            <w:col w:w="3823"/>
          </w:cols>
        </w:sectPr>
      </w:pPr>
    </w:p>
    <w:p w:rsidR="00390CA3" w:rsidRDefault="00390CA3">
      <w:pPr>
        <w:spacing w:before="6" w:line="130" w:lineRule="exact"/>
        <w:rPr>
          <w:sz w:val="13"/>
          <w:szCs w:val="13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tabs>
          <w:tab w:val="left" w:pos="539"/>
          <w:tab w:val="left" w:pos="1079"/>
        </w:tabs>
        <w:jc w:val="right"/>
        <w:rPr>
          <w:rFonts w:ascii="Courier New" w:eastAsia="Courier New" w:hAnsi="Courier New" w:cs="Courier New"/>
          <w:sz w:val="15"/>
          <w:szCs w:val="15"/>
        </w:rPr>
      </w:pPr>
      <w:r>
        <w:rPr>
          <w:rFonts w:ascii="Courier New" w:eastAsia="Courier New" w:hAnsi="Courier New" w:cs="Courier New"/>
          <w:color w:val="8CBCD8"/>
          <w:sz w:val="15"/>
          <w:szCs w:val="15"/>
        </w:rPr>
        <w:t>2</w:t>
      </w:r>
      <w:r>
        <w:rPr>
          <w:rFonts w:ascii="Courier New" w:eastAsia="Courier New" w:hAnsi="Courier New" w:cs="Courier New"/>
          <w:color w:val="8CBCD8"/>
          <w:sz w:val="15"/>
          <w:szCs w:val="15"/>
        </w:rPr>
        <w:tab/>
        <w:t>3</w:t>
      </w:r>
      <w:r>
        <w:rPr>
          <w:rFonts w:ascii="Courier New" w:eastAsia="Courier New" w:hAnsi="Courier New" w:cs="Courier New"/>
          <w:color w:val="8CBCD8"/>
          <w:sz w:val="15"/>
          <w:szCs w:val="15"/>
        </w:rPr>
        <w:tab/>
        <w:t>4</w:t>
      </w:r>
    </w:p>
    <w:p w:rsidR="00390CA3" w:rsidRDefault="00BD6A69">
      <w:pPr>
        <w:spacing w:before="1"/>
        <w:ind w:right="97"/>
        <w:jc w:val="right"/>
        <w:rPr>
          <w:rFonts w:ascii="Arial" w:eastAsia="Arial" w:hAnsi="Arial" w:cs="Arial"/>
          <w:sz w:val="15"/>
          <w:szCs w:val="15"/>
        </w:rPr>
      </w:pPr>
      <w:r>
        <w:rPr>
          <w:rFonts w:ascii="Arial" w:eastAsia="Arial" w:hAnsi="Arial" w:cs="Arial"/>
          <w:color w:val="262626"/>
          <w:spacing w:val="2"/>
          <w:w w:val="85"/>
          <w:sz w:val="15"/>
          <w:szCs w:val="15"/>
        </w:rPr>
        <w:t>T</w:t>
      </w:r>
      <w:r>
        <w:rPr>
          <w:rFonts w:ascii="Arial" w:eastAsia="Arial" w:hAnsi="Arial" w:cs="Arial"/>
          <w:color w:val="525252"/>
          <w:w w:val="85"/>
          <w:sz w:val="15"/>
          <w:szCs w:val="15"/>
        </w:rPr>
        <w:t>ime</w:t>
      </w:r>
      <w:r>
        <w:rPr>
          <w:rFonts w:ascii="Arial" w:eastAsia="Arial" w:hAnsi="Arial" w:cs="Arial"/>
          <w:color w:val="525252"/>
          <w:spacing w:val="-12"/>
          <w:w w:val="85"/>
          <w:sz w:val="15"/>
          <w:szCs w:val="15"/>
        </w:rPr>
        <w:t xml:space="preserve"> </w:t>
      </w:r>
      <w:r>
        <w:rPr>
          <w:rFonts w:ascii="Arial" w:eastAsia="Arial" w:hAnsi="Arial" w:cs="Arial"/>
          <w:color w:val="7C7C7C"/>
          <w:spacing w:val="-12"/>
          <w:w w:val="85"/>
          <w:sz w:val="15"/>
          <w:szCs w:val="15"/>
        </w:rPr>
        <w:t>(</w:t>
      </w:r>
      <w:r>
        <w:rPr>
          <w:rFonts w:ascii="Arial" w:eastAsia="Arial" w:hAnsi="Arial" w:cs="Arial"/>
          <w:color w:val="525252"/>
          <w:w w:val="85"/>
          <w:sz w:val="15"/>
          <w:szCs w:val="15"/>
        </w:rPr>
        <w:t>0.1</w:t>
      </w:r>
      <w:r>
        <w:rPr>
          <w:rFonts w:ascii="Arial" w:eastAsia="Arial" w:hAnsi="Arial" w:cs="Arial"/>
          <w:color w:val="525252"/>
          <w:spacing w:val="-19"/>
          <w:w w:val="85"/>
          <w:sz w:val="15"/>
          <w:szCs w:val="15"/>
        </w:rPr>
        <w:t xml:space="preserve"> </w:t>
      </w:r>
      <w:r>
        <w:rPr>
          <w:rFonts w:ascii="Arial" w:eastAsia="Arial" w:hAnsi="Arial" w:cs="Arial"/>
          <w:color w:val="3F3F3F"/>
          <w:w w:val="85"/>
          <w:sz w:val="15"/>
          <w:szCs w:val="15"/>
        </w:rPr>
        <w:t>second</w:t>
      </w:r>
      <w:r>
        <w:rPr>
          <w:rFonts w:ascii="Arial" w:eastAsia="Arial" w:hAnsi="Arial" w:cs="Arial"/>
          <w:color w:val="3F3F3F"/>
          <w:spacing w:val="2"/>
          <w:w w:val="85"/>
          <w:sz w:val="15"/>
          <w:szCs w:val="15"/>
        </w:rPr>
        <w:t>s</w:t>
      </w:r>
      <w:r>
        <w:rPr>
          <w:rFonts w:ascii="Arial" w:eastAsia="Arial" w:hAnsi="Arial" w:cs="Arial"/>
          <w:color w:val="676767"/>
          <w:w w:val="85"/>
          <w:sz w:val="15"/>
          <w:szCs w:val="15"/>
        </w:rPr>
        <w:t>)</w:t>
      </w:r>
    </w:p>
    <w:p w:rsidR="00390CA3" w:rsidRDefault="00BD6A69">
      <w:pPr>
        <w:spacing w:line="130" w:lineRule="exact"/>
        <w:rPr>
          <w:sz w:val="13"/>
          <w:szCs w:val="13"/>
        </w:rPr>
      </w:pPr>
      <w:r>
        <w:br w:type="column"/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tabs>
          <w:tab w:val="left" w:pos="3051"/>
        </w:tabs>
        <w:ind w:left="2000"/>
        <w:rPr>
          <w:rFonts w:ascii="Times New Roman" w:eastAsia="Times New Roman" w:hAnsi="Times New Roman" w:cs="Times New Roman"/>
          <w:sz w:val="13"/>
          <w:szCs w:val="13"/>
        </w:rPr>
      </w:pPr>
      <w:r>
        <w:rPr>
          <w:rFonts w:ascii="Times New Roman" w:eastAsia="Times New Roman" w:hAnsi="Times New Roman" w:cs="Times New Roman"/>
          <w:color w:val="8CBCD8"/>
          <w:w w:val="110"/>
          <w:sz w:val="14"/>
          <w:szCs w:val="14"/>
        </w:rPr>
        <w:t>8</w:t>
      </w:r>
      <w:r>
        <w:rPr>
          <w:rFonts w:ascii="Times New Roman" w:eastAsia="Times New Roman" w:hAnsi="Times New Roman" w:cs="Times New Roman"/>
          <w:color w:val="8CBCD8"/>
          <w:w w:val="110"/>
          <w:sz w:val="14"/>
          <w:szCs w:val="14"/>
        </w:rPr>
        <w:tab/>
      </w:r>
      <w:r>
        <w:rPr>
          <w:rFonts w:ascii="Times New Roman" w:eastAsia="Times New Roman" w:hAnsi="Times New Roman" w:cs="Times New Roman"/>
          <w:color w:val="77AEC3"/>
          <w:w w:val="110"/>
          <w:sz w:val="13"/>
          <w:szCs w:val="13"/>
        </w:rPr>
        <w:t>10</w:t>
      </w:r>
    </w:p>
    <w:p w:rsidR="00390CA3" w:rsidRDefault="00390CA3">
      <w:pPr>
        <w:rPr>
          <w:rFonts w:ascii="Times New Roman" w:eastAsia="Times New Roman" w:hAnsi="Times New Roman" w:cs="Times New Roman"/>
          <w:sz w:val="13"/>
          <w:szCs w:val="13"/>
        </w:rPr>
        <w:sectPr w:rsidR="00390CA3">
          <w:type w:val="continuous"/>
          <w:pgSz w:w="16839" w:h="11920" w:orient="landscape"/>
          <w:pgMar w:top="1560" w:right="1320" w:bottom="0" w:left="1300" w:header="720" w:footer="720" w:gutter="0"/>
          <w:cols w:num="2" w:space="720" w:equalWidth="0">
            <w:col w:w="7213" w:space="40"/>
            <w:col w:w="6966"/>
          </w:cols>
        </w:sectPr>
      </w:pPr>
    </w:p>
    <w:p w:rsidR="00390CA3" w:rsidRDefault="00BD6A69">
      <w:pPr>
        <w:spacing w:before="12" w:line="220" w:lineRule="exact"/>
      </w:pPr>
      <w:r>
        <w:rPr>
          <w:noProof/>
          <w:lang w:val="en-AU" w:eastAsia="en-AU"/>
        </w:rPr>
        <w:lastRenderedPageBreak/>
        <mc:AlternateContent>
          <mc:Choice Requires="wpg">
            <w:drawing>
              <wp:anchor distT="0" distB="0" distL="114300" distR="114300" simplePos="0" relativeHeight="503311438" behindDoc="1" locked="0" layoutInCell="1" allowOverlap="1">
                <wp:simplePos x="0" y="0"/>
                <wp:positionH relativeFrom="page">
                  <wp:posOffset>882015</wp:posOffset>
                </wp:positionH>
                <wp:positionV relativeFrom="page">
                  <wp:posOffset>7051040</wp:posOffset>
                </wp:positionV>
                <wp:extent cx="8932545" cy="1270"/>
                <wp:effectExtent l="5715" t="12065" r="5715" b="5715"/>
                <wp:wrapNone/>
                <wp:docPr id="845" name="Group 5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932545" cy="1270"/>
                          <a:chOff x="1389" y="11104"/>
                          <a:chExt cx="14067" cy="2"/>
                        </a:xfrm>
                      </wpg:grpSpPr>
                      <wps:wsp>
                        <wps:cNvPr id="846" name="Freeform 504"/>
                        <wps:cNvSpPr>
                          <a:spLocks/>
                        </wps:cNvSpPr>
                        <wps:spPr bwMode="auto">
                          <a:xfrm>
                            <a:off x="1389" y="11104"/>
                            <a:ext cx="14067" cy="2"/>
                          </a:xfrm>
                          <a:custGeom>
                            <a:avLst/>
                            <a:gdLst>
                              <a:gd name="T0" fmla="+- 0 1389 1389"/>
                              <a:gd name="T1" fmla="*/ T0 w 14067"/>
                              <a:gd name="T2" fmla="+- 0 15456 1389"/>
                              <a:gd name="T3" fmla="*/ T2 w 14067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4067">
                                <a:moveTo>
                                  <a:pt x="0" y="0"/>
                                </a:moveTo>
                                <a:lnTo>
                                  <a:pt x="14067" y="0"/>
                                </a:lnTo>
                              </a:path>
                            </a:pathLst>
                          </a:custGeom>
                          <a:noFill/>
                          <a:ln w="4571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03" o:spid="_x0000_s1026" style="position:absolute;margin-left:69.45pt;margin-top:555.2pt;width:703.35pt;height:.1pt;z-index:-5042;mso-position-horizontal-relative:page;mso-position-vertical-relative:page" coordorigin="1389,11104" coordsize="14067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m/oXwMAAPMHAAAOAAAAZHJzL2Uyb0RvYy54bWykVdtu2zgQfS+w/0DwcQtHF8uOLcQpCl+C&#10;AukFqPsBNEVdsBKpkrTltNh/3xlSchS3xS66fpBJzWjmzJnb3ZtzU5OT0KZSckWjm5ASIbnKKlms&#10;6Jf9brKgxFgmM1YrKVb0SRj65v6PV3ddm4pYlarOhCZgRJq0a1e0tLZNg8DwUjTM3KhWSBDmSjfM&#10;wlUXQaZZB9abOojDcB50SmetVlwYA283Xkjvnf08F9x+zHMjLKlXFLBZ99TuecBncH/H0kKztqx4&#10;D4P9BoqGVRKcXkxtmGXkqKsfTDUV18qo3N5w1QQqzysuXAwQTRReRfOg1bF1sRRpV7QXmoDaK55+&#10;2yz/cPqkSZWt6CKZUSJZA0lyfsksnCI9XVukoPWg28/tJ+1jhOOj4n8ZEAfXcrwXXpkcuvcqA4Ps&#10;aJWj55zrBk1A4OTssvB0yYI4W8Lh5WI5jWcIhoMsim/7JPESMokfRdPFkhKURVGY+Azyctt/HSXh&#10;/NZ/G6MsYKl36oD2wDAqqDfzTKn5f5R+LlkrXKYMknWhdD5QutNCYBUDqw4y+gfFgVIz5nMkQTUD&#10;tP8rkz8jZSD0l5SwlB+NfRDK5YSdHo31/ZDByWU66ytiD72TNzW0xusJCQl6c4++fy5q0aD2Z0D2&#10;IemI991bHYzFg5Y3Bsme/9TadNBDa/HYGmS1GECycsDNz7IHDifCcASFruxaZbBy9gBvqDewAEoY&#10;5C90wfm1rv+md6FhtlxPFU0JTJWDZ6VlFpGhCzySDirWFSe+adRJ7JWT2atOAC/P0lqOtfpMjnB5&#10;OXyCLly1X9wi2lF6pdpVde0yUUsEk8xuI8eOUXWVoRDhGF0c1rUmJ4YT0/36NnqhBpNJZs5YKVi2&#10;7c+WVbU/g/PasQtF2JOA5ehG4vdluNwutotkksTz7SQJN5vJ2906mcx30e1sM92s15vob4QWJWlZ&#10;ZZmQiG4Yz1Hy33q1XxR+sF4G9IsoXgS7c78fgw1ewnAkQyzDv4sOhotvVD9ZDip7gqbVyu8b2I9w&#10;KJX+RkkHu2ZFzdcj04KS+p2EybOMkgSXk7tAWmK46LHkMJYwycHUiloKJY7HtfUL7djqqijBk0+r&#10;VG9h7OYV9rTD51H1Fxh+7uQ2i4ul34K4usZ3p/W8q+//AQAA//8DAFBLAwQUAAYACAAAACEAal2l&#10;UeIAAAAOAQAADwAAAGRycy9kb3ducmV2LnhtbEyPQUvDQBCF74L/YRnBm92sbUKN2ZRS1FMRbAXx&#10;tk2mSWh2NmS3SfrvneJBb/NmHm++l60m24oBe9840qBmEQikwpUNVRo+968PSxA+GCpN6wg1XNDD&#10;Kr+9yUxaupE+cNiFSnAI+dRoqEPoUil9UaM1fuY6JL4dXW9NYNlXsuzNyOG2lY9RlEhrGuIPtelw&#10;U2Nx2p2thrfRjOu5ehm2p+Pm8r2P37+2CrW+v5vWzyACTuHPDFd8RoecmQ7uTKUXLev58omtPCgV&#10;LUBcLfEiTkAcfncJyDyT/2vkPwAAAP//AwBQSwECLQAUAAYACAAAACEAtoM4kv4AAADhAQAAEwAA&#10;AAAAAAAAAAAAAAAAAAAAW0NvbnRlbnRfVHlwZXNdLnhtbFBLAQItABQABgAIAAAAIQA4/SH/1gAA&#10;AJQBAAALAAAAAAAAAAAAAAAAAC8BAABfcmVscy8ucmVsc1BLAQItABQABgAIAAAAIQDA2m/oXwMA&#10;APMHAAAOAAAAAAAAAAAAAAAAAC4CAABkcnMvZTJvRG9jLnhtbFBLAQItABQABgAIAAAAIQBqXaVR&#10;4gAAAA4BAAAPAAAAAAAAAAAAAAAAALkFAABkcnMvZG93bnJldi54bWxQSwUGAAAAAAQABADzAAAA&#10;yAYAAAAA&#10;">
                <v:shape id="Freeform 504" o:spid="_x0000_s1027" style="position:absolute;left:1389;top:11104;width:14067;height:2;visibility:visible;mso-wrap-style:square;v-text-anchor:top" coordsize="14067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WMR1cMA&#10;AADcAAAADwAAAGRycy9kb3ducmV2LnhtbESPT4vCMBTE74LfIbwFb5rqin+qUWQXRfC0ut4fzbMt&#10;27zUJmvjtzeC4HGYmd8wy3UwlbhR40rLCoaDBARxZnXJuYLf07Y/A+E8ssbKMim4k4P1qttZYqpt&#10;yz90O/pcRAi7FBUU3teplC4ryKAb2Jo4ehfbGPRRNrnUDbYRbio5SpKJNFhyXCiwpq+Csr/jv1EQ&#10;pvOh5901O7fhc3rYulO9k99K9T7CZgHCU/Dv8Ku91wpm4wk8z8QjIF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WMR1cMAAADcAAAADwAAAAAAAAAAAAAAAACYAgAAZHJzL2Rv&#10;d25yZXYueG1sUEsFBgAAAAAEAAQA9QAAAIgDAAAAAA==&#10;" path="m,l14067,e" filled="f" strokeweight=".127mm">
                  <v:path arrowok="t" o:connecttype="custom" o:connectlocs="0,0;14067,0" o:connectangles="0,0"/>
                </v:shape>
                <w10:wrap anchorx="page" anchory="page"/>
              </v:group>
            </w:pict>
          </mc:Fallback>
        </mc:AlternateContent>
      </w:r>
    </w:p>
    <w:p w:rsidR="00390CA3" w:rsidRDefault="00BD6A69">
      <w:pPr>
        <w:tabs>
          <w:tab w:val="left" w:pos="751"/>
          <w:tab w:val="left" w:pos="8879"/>
          <w:tab w:val="left" w:pos="11074"/>
        </w:tabs>
        <w:spacing w:before="83"/>
        <w:ind w:left="254"/>
        <w:rPr>
          <w:rFonts w:ascii="Arial" w:eastAsia="Arial" w:hAnsi="Arial" w:cs="Arial"/>
          <w:sz w:val="13"/>
          <w:szCs w:val="13"/>
        </w:rPr>
      </w:pPr>
      <w:r>
        <w:rPr>
          <w:noProof/>
          <w:lang w:val="en-AU" w:eastAsia="en-AU"/>
        </w:rPr>
        <mc:AlternateContent>
          <mc:Choice Requires="wpg">
            <w:drawing>
              <wp:anchor distT="0" distB="0" distL="114300" distR="114300" simplePos="0" relativeHeight="503311437" behindDoc="1" locked="0" layoutInCell="1" allowOverlap="1">
                <wp:simplePos x="0" y="0"/>
                <wp:positionH relativeFrom="page">
                  <wp:posOffset>1220470</wp:posOffset>
                </wp:positionH>
                <wp:positionV relativeFrom="paragraph">
                  <wp:posOffset>106680</wp:posOffset>
                </wp:positionV>
                <wp:extent cx="7574915" cy="1270"/>
                <wp:effectExtent l="10795" t="11430" r="5715" b="6350"/>
                <wp:wrapNone/>
                <wp:docPr id="843" name="Group 5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74915" cy="1270"/>
                          <a:chOff x="1922" y="168"/>
                          <a:chExt cx="11929" cy="2"/>
                        </a:xfrm>
                      </wpg:grpSpPr>
                      <wps:wsp>
                        <wps:cNvPr id="844" name="Freeform 502"/>
                        <wps:cNvSpPr>
                          <a:spLocks/>
                        </wps:cNvSpPr>
                        <wps:spPr bwMode="auto">
                          <a:xfrm>
                            <a:off x="1922" y="168"/>
                            <a:ext cx="11929" cy="2"/>
                          </a:xfrm>
                          <a:custGeom>
                            <a:avLst/>
                            <a:gdLst>
                              <a:gd name="T0" fmla="+- 0 1922 1922"/>
                              <a:gd name="T1" fmla="*/ T0 w 11929"/>
                              <a:gd name="T2" fmla="+- 0 13851 1922"/>
                              <a:gd name="T3" fmla="*/ T2 w 11929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1929">
                                <a:moveTo>
                                  <a:pt x="0" y="0"/>
                                </a:moveTo>
                                <a:lnTo>
                                  <a:pt x="11929" y="0"/>
                                </a:lnTo>
                              </a:path>
                            </a:pathLst>
                          </a:custGeom>
                          <a:noFill/>
                          <a:ln w="9143">
                            <a:solidFill>
                              <a:srgbClr val="28282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01" o:spid="_x0000_s1026" style="position:absolute;margin-left:96.1pt;margin-top:8.4pt;width:596.45pt;height:.1pt;z-index:-5043;mso-position-horizontal-relative:page" coordorigin="1922,168" coordsize="11929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FCkYQMAAO8HAAAOAAAAZHJzL2Uyb0RvYy54bWykVeuO0zoQ/o/EO1j+Cermsum2jbaLUC8r&#10;JA4g0fMAruNcRGIH2226IN79zNhJN9s9CAS7UmpnJjPffHO7fXNqanIU2lRKLml0FVIiJFdZJYsl&#10;/Xe3ncwpMZbJjNVKiiV9EIa+uXv54rZrUxGrUtWZ0ASMSJN27ZKW1rZpEBheioaZK9UKCcJc6YZZ&#10;uOoiyDTrwHpTB3EY3gSd0lmrFRfGwNu1F9I7Zz/PBbcf89wIS+olBWzWPbV77vEZ3N2ytNCsLSve&#10;w2B/gKJhlQSnZ1NrZhk56OqZqabiWhmV2yuumkDlecWFiwGiicKLaO61OrQuliLtivZME1B7wdMf&#10;m+Ufjp80qbIlnSfXlEjWQJKcXzINI6Sna4sUtO51+7n9pH2McHyv+BcD4uBSjvfCK5N994/KwCA7&#10;WOXoOeW6QRMQODm5LDycsyBOlnB4OZvOkkU0pYSDLIpnfZJ4CZnEj6JFHFOCspu5zx8vN/23EQgX&#10;/ssYZQFLvUsHs4eFMUG1mUdCzd8R+rlkrXB5MkjVmdBkIHSrhcAaBk4dLPQPigOhZszmSIJqBkj/&#10;JY/PKRnI/CkhLOUHY++Fcvlgx/fG+l7I4OSynPXVsIO+yZsa2uL1hIQEfblH3ztntWhQexWQXUg6&#10;4n33VgdjkLqxsev5NPpfa1CMXg+txWNrkNNiAMnKATc/yR44nAjD8RO6kmuVwarZAbyh1sACKGGQ&#10;P9EF55e6/pvehYa5cjlRNCUwUfaelZZZRIYu8Eg6qFZXmvimUUexU05mL7oAvDxKaznW6jM5wuXl&#10;8Am6cLV+dotoR+mValvVtctELRHMIoJuRwRG1VWGQnfRxX5Va3JkMC3jOf73TfREDaaSzJyxUrBs&#10;058tq2p/Bue1YxeKsCcBy9GNw++LcLGZb+bJJIlvNpMkXK8nb7erZHKzjWbT9fV6tVpHPxBalKRl&#10;lWVCIrphNEfJ73VqvyT8UD0P5ydRmHGwW/f3PNjgKQxHMsQy/LroYLT4NvVzZa+yB2hZrfyugd0I&#10;h1Lpb5R0sGeW1Hw9MC0oqd9JmDuQiQQXk7sk01kMFz2W7McSJjmYWlJLocTxuLJ+mR1aXRUleIpc&#10;WqV6CyM3r7CnHT6Pqr/A6HMnt1VcLP0GxLU1vjutxz199x8AAAD//wMAUEsDBBQABgAIAAAAIQBV&#10;0FGl3wAAAAoBAAAPAAAAZHJzL2Rvd25yZXYueG1sTI9Ba8JAEIXvhf6HZQq91U0iWo3ZiEjbkxTU&#10;QultzI5JMLsbsmsS/33HU3t7j/l48162Hk0jeup87ayCeBKBIFs4XdtSwdfx/WUBwge0GhtnScGN&#10;PKzzx4cMU+0Gu6f+EErBIdanqKAKoU2l9EVFBv3EtWT5dnadwcC2K6XucOBw08gkiubSYG35Q4Ut&#10;bSsqLoerUfAx4LCZxm/97nLe3n6Os8/vXUxKPT+NmxWIQGP4g+Fen6tDzp1O7mq1Fw37ZZIwymLO&#10;E+7AdDGLQZxYvUYg80z+n5D/AgAA//8DAFBLAQItABQABgAIAAAAIQC2gziS/gAAAOEBAAATAAAA&#10;AAAAAAAAAAAAAAAAAABbQ29udGVudF9UeXBlc10ueG1sUEsBAi0AFAAGAAgAAAAhADj9If/WAAAA&#10;lAEAAAsAAAAAAAAAAAAAAAAALwEAAF9yZWxzLy5yZWxzUEsBAi0AFAAGAAgAAAAhAJBUUKRhAwAA&#10;7wcAAA4AAAAAAAAAAAAAAAAALgIAAGRycy9lMm9Eb2MueG1sUEsBAi0AFAAGAAgAAAAhAFXQUaXf&#10;AAAACgEAAA8AAAAAAAAAAAAAAAAAuwUAAGRycy9kb3ducmV2LnhtbFBLBQYAAAAABAAEAPMAAADH&#10;BgAAAAA=&#10;">
                <v:shape id="Freeform 502" o:spid="_x0000_s1027" style="position:absolute;left:1922;top:168;width:11929;height:2;visibility:visible;mso-wrap-style:square;v-text-anchor:top" coordsize="1192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3XDIsQA&#10;AADcAAAADwAAAGRycy9kb3ducmV2LnhtbESPUWvCMBSF3wf7D+EKe1tTpUjpjDIGkzFkYPUH3DV3&#10;TV1zU5NM679fBMHHwznnO5zFarS9OJEPnWMF0ywHQdw43XGrYL97fy5BhIissXdMCi4UYLV8fFhg&#10;pd2Zt3SqYysShEOFCkyMQyVlaAxZDJkbiJP347zFmKRvpfZ4TnDby1mez6XFjtOCwYHeDDW/9Z9V&#10;8PlVlPXlez2zdjNsj+Pm4E1zUOppMr6+gIg0xnv41v7QCsqigOuZdATk8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d1wyLEAAAA3AAAAA8AAAAAAAAAAAAAAAAAmAIAAGRycy9k&#10;b3ducmV2LnhtbFBLBQYAAAAABAAEAPUAAACJAwAAAAA=&#10;" path="m,l11929,e" filled="f" strokecolor="#282828" strokeweight=".25397mm">
                  <v:path arrowok="t" o:connecttype="custom" o:connectlocs="0,0;11929,0" o:connectangles="0,0"/>
                </v:shape>
                <w10:wrap anchorx="page"/>
              </v:group>
            </w:pict>
          </mc:Fallback>
        </mc:AlternateContent>
      </w:r>
      <w:r>
        <w:rPr>
          <w:rFonts w:ascii="Courier New" w:eastAsia="Courier New" w:hAnsi="Courier New" w:cs="Courier New"/>
          <w:color w:val="050505"/>
          <w:w w:val="90"/>
          <w:position w:val="6"/>
        </w:rPr>
        <w:t>e.</w:t>
      </w:r>
      <w:r>
        <w:rPr>
          <w:rFonts w:ascii="Courier New" w:eastAsia="Courier New" w:hAnsi="Courier New" w:cs="Courier New"/>
          <w:color w:val="050505"/>
          <w:w w:val="90"/>
          <w:position w:val="6"/>
        </w:rPr>
        <w:tab/>
      </w:r>
      <w:r>
        <w:rPr>
          <w:rFonts w:ascii="Arial" w:eastAsia="Arial" w:hAnsi="Arial" w:cs="Arial"/>
          <w:color w:val="050505"/>
          <w:w w:val="90"/>
          <w:position w:val="-6"/>
          <w:sz w:val="18"/>
          <w:szCs w:val="18"/>
        </w:rPr>
        <w:t>Bucktown</w:t>
      </w:r>
      <w:r>
        <w:rPr>
          <w:rFonts w:ascii="Arial" w:eastAsia="Arial" w:hAnsi="Arial" w:cs="Arial"/>
          <w:color w:val="050505"/>
          <w:spacing w:val="8"/>
          <w:w w:val="90"/>
          <w:position w:val="-6"/>
          <w:sz w:val="18"/>
          <w:szCs w:val="18"/>
        </w:rPr>
        <w:t xml:space="preserve"> </w:t>
      </w:r>
      <w:r>
        <w:rPr>
          <w:rFonts w:ascii="Arial" w:eastAsia="Arial" w:hAnsi="Arial" w:cs="Arial"/>
          <w:color w:val="050505"/>
          <w:w w:val="90"/>
          <w:position w:val="-6"/>
          <w:sz w:val="18"/>
          <w:szCs w:val="18"/>
        </w:rPr>
        <w:t>Station</w:t>
      </w:r>
      <w:r>
        <w:rPr>
          <w:rFonts w:ascii="Arial" w:eastAsia="Arial" w:hAnsi="Arial" w:cs="Arial"/>
          <w:color w:val="050505"/>
          <w:w w:val="90"/>
          <w:position w:val="-6"/>
          <w:sz w:val="18"/>
          <w:szCs w:val="18"/>
        </w:rPr>
        <w:tab/>
      </w:r>
      <w:r>
        <w:rPr>
          <w:rFonts w:ascii="Arial" w:eastAsia="Arial" w:hAnsi="Arial" w:cs="Arial"/>
          <w:color w:val="8CBCD8"/>
          <w:w w:val="90"/>
          <w:sz w:val="13"/>
          <w:szCs w:val="13"/>
        </w:rPr>
        <w:t>Star"</w:t>
      </w:r>
      <w:r>
        <w:rPr>
          <w:rFonts w:ascii="Arial" w:eastAsia="Arial" w:hAnsi="Arial" w:cs="Arial"/>
          <w:color w:val="8CBCD8"/>
          <w:spacing w:val="-3"/>
          <w:w w:val="90"/>
          <w:sz w:val="13"/>
          <w:szCs w:val="13"/>
        </w:rPr>
        <w:t xml:space="preserve"> </w:t>
      </w:r>
      <w:r>
        <w:rPr>
          <w:rFonts w:ascii="Arial" w:eastAsia="Arial" w:hAnsi="Arial" w:cs="Arial"/>
          <w:color w:val="8CBCD8"/>
          <w:w w:val="90"/>
          <w:sz w:val="13"/>
          <w:szCs w:val="13"/>
        </w:rPr>
        <w:t>P-wave</w:t>
      </w:r>
      <w:r>
        <w:rPr>
          <w:rFonts w:ascii="Arial" w:eastAsia="Arial" w:hAnsi="Arial" w:cs="Arial"/>
          <w:color w:val="8CBCD8"/>
          <w:w w:val="90"/>
          <w:sz w:val="13"/>
          <w:szCs w:val="13"/>
        </w:rPr>
        <w:tab/>
        <w:t>StartS-wave</w:t>
      </w:r>
    </w:p>
    <w:p w:rsidR="00390CA3" w:rsidRDefault="00390CA3">
      <w:pPr>
        <w:spacing w:before="16" w:line="280" w:lineRule="exact"/>
        <w:rPr>
          <w:sz w:val="28"/>
          <w:szCs w:val="28"/>
        </w:rPr>
      </w:pPr>
    </w:p>
    <w:p w:rsidR="00390CA3" w:rsidRDefault="00BD6A69">
      <w:pPr>
        <w:ind w:left="572" w:right="15519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AU" w:eastAsia="en-AU"/>
        </w:rPr>
        <w:drawing>
          <wp:inline distT="0" distB="0" distL="0" distR="0">
            <wp:extent cx="7633335" cy="787400"/>
            <wp:effectExtent l="0" t="0" r="5715" b="0"/>
            <wp:docPr id="29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3335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CA3" w:rsidRDefault="00BD6A69">
      <w:pPr>
        <w:tabs>
          <w:tab w:val="left" w:pos="1065"/>
        </w:tabs>
        <w:spacing w:before="13"/>
        <w:ind w:right="3238"/>
        <w:jc w:val="right"/>
        <w:rPr>
          <w:rFonts w:ascii="Arial" w:eastAsia="Arial" w:hAnsi="Arial" w:cs="Arial"/>
          <w:sz w:val="13"/>
          <w:szCs w:val="13"/>
        </w:rPr>
      </w:pPr>
      <w:r>
        <w:rPr>
          <w:rFonts w:ascii="Times New Roman" w:eastAsia="Times New Roman" w:hAnsi="Times New Roman" w:cs="Times New Roman"/>
          <w:color w:val="8CBCD8"/>
          <w:w w:val="105"/>
          <w:sz w:val="13"/>
          <w:szCs w:val="13"/>
        </w:rPr>
        <w:t>2</w:t>
      </w:r>
      <w:r>
        <w:rPr>
          <w:rFonts w:ascii="Times New Roman" w:eastAsia="Times New Roman" w:hAnsi="Times New Roman" w:cs="Times New Roman"/>
          <w:color w:val="8CBCD8"/>
          <w:w w:val="105"/>
          <w:sz w:val="13"/>
          <w:szCs w:val="13"/>
        </w:rPr>
        <w:tab/>
      </w:r>
      <w:r>
        <w:rPr>
          <w:rFonts w:ascii="Arial" w:eastAsia="Arial" w:hAnsi="Arial" w:cs="Arial"/>
          <w:color w:val="8CBCD8"/>
          <w:w w:val="95"/>
          <w:sz w:val="13"/>
          <w:szCs w:val="13"/>
        </w:rPr>
        <w:t>4</w:t>
      </w:r>
    </w:p>
    <w:p w:rsidR="00390CA3" w:rsidRDefault="00BD6A69">
      <w:pPr>
        <w:tabs>
          <w:tab w:val="left" w:pos="6057"/>
        </w:tabs>
        <w:spacing w:before="15"/>
        <w:ind w:left="658"/>
        <w:rPr>
          <w:rFonts w:ascii="Arial" w:eastAsia="Arial" w:hAnsi="Arial" w:cs="Arial"/>
          <w:sz w:val="15"/>
          <w:szCs w:val="15"/>
        </w:rPr>
      </w:pPr>
      <w:r>
        <w:rPr>
          <w:rFonts w:ascii="Arial" w:eastAsia="Arial" w:hAnsi="Arial" w:cs="Arial"/>
          <w:color w:val="262626"/>
          <w:w w:val="95"/>
          <w:sz w:val="10"/>
          <w:szCs w:val="10"/>
        </w:rPr>
        <w:t>Source:</w:t>
      </w:r>
      <w:r>
        <w:rPr>
          <w:rFonts w:ascii="Arial" w:eastAsia="Arial" w:hAnsi="Arial" w:cs="Arial"/>
          <w:color w:val="262626"/>
          <w:spacing w:val="-6"/>
          <w:w w:val="95"/>
          <w:sz w:val="10"/>
          <w:szCs w:val="10"/>
        </w:rPr>
        <w:t xml:space="preserve"> </w:t>
      </w:r>
      <w:r>
        <w:rPr>
          <w:rFonts w:ascii="Arial" w:eastAsia="Arial" w:hAnsi="Arial" w:cs="Arial"/>
          <w:color w:val="525252"/>
          <w:w w:val="95"/>
          <w:sz w:val="10"/>
          <w:szCs w:val="10"/>
        </w:rPr>
        <w:t>Geoscience</w:t>
      </w:r>
      <w:r>
        <w:rPr>
          <w:rFonts w:ascii="Arial" w:eastAsia="Arial" w:hAnsi="Arial" w:cs="Arial"/>
          <w:color w:val="525252"/>
          <w:spacing w:val="-3"/>
          <w:w w:val="95"/>
          <w:sz w:val="10"/>
          <w:szCs w:val="10"/>
        </w:rPr>
        <w:t xml:space="preserve"> </w:t>
      </w:r>
      <w:r>
        <w:rPr>
          <w:rFonts w:ascii="Arial" w:eastAsia="Arial" w:hAnsi="Arial" w:cs="Arial"/>
          <w:color w:val="525252"/>
          <w:w w:val="95"/>
          <w:sz w:val="10"/>
          <w:szCs w:val="10"/>
        </w:rPr>
        <w:t>Australia</w:t>
      </w:r>
      <w:r>
        <w:rPr>
          <w:rFonts w:ascii="Arial" w:eastAsia="Arial" w:hAnsi="Arial" w:cs="Arial"/>
          <w:color w:val="525252"/>
          <w:w w:val="95"/>
          <w:sz w:val="10"/>
          <w:szCs w:val="10"/>
        </w:rPr>
        <w:tab/>
      </w:r>
      <w:r>
        <w:rPr>
          <w:rFonts w:ascii="Arial" w:eastAsia="Arial" w:hAnsi="Arial" w:cs="Arial"/>
          <w:color w:val="262626"/>
          <w:spacing w:val="2"/>
          <w:w w:val="85"/>
          <w:position w:val="-3"/>
          <w:sz w:val="15"/>
          <w:szCs w:val="15"/>
        </w:rPr>
        <w:t>T</w:t>
      </w:r>
      <w:r>
        <w:rPr>
          <w:rFonts w:ascii="Arial" w:eastAsia="Arial" w:hAnsi="Arial" w:cs="Arial"/>
          <w:color w:val="676767"/>
          <w:w w:val="85"/>
          <w:position w:val="-3"/>
          <w:sz w:val="15"/>
          <w:szCs w:val="15"/>
        </w:rPr>
        <w:t>i</w:t>
      </w:r>
      <w:r>
        <w:rPr>
          <w:rFonts w:ascii="Arial" w:eastAsia="Arial" w:hAnsi="Arial" w:cs="Arial"/>
          <w:color w:val="676767"/>
          <w:spacing w:val="-7"/>
          <w:w w:val="85"/>
          <w:position w:val="-3"/>
          <w:sz w:val="15"/>
          <w:szCs w:val="15"/>
        </w:rPr>
        <w:t>m</w:t>
      </w:r>
      <w:r>
        <w:rPr>
          <w:rFonts w:ascii="Arial" w:eastAsia="Arial" w:hAnsi="Arial" w:cs="Arial"/>
          <w:color w:val="3F3F3F"/>
          <w:w w:val="85"/>
          <w:position w:val="-3"/>
          <w:sz w:val="15"/>
          <w:szCs w:val="15"/>
        </w:rPr>
        <w:t>e</w:t>
      </w:r>
      <w:r>
        <w:rPr>
          <w:rFonts w:ascii="Arial" w:eastAsia="Arial" w:hAnsi="Arial" w:cs="Arial"/>
          <w:color w:val="3F3F3F"/>
          <w:spacing w:val="-7"/>
          <w:w w:val="85"/>
          <w:position w:val="-3"/>
          <w:sz w:val="15"/>
          <w:szCs w:val="15"/>
        </w:rPr>
        <w:t xml:space="preserve"> </w:t>
      </w:r>
      <w:r>
        <w:rPr>
          <w:rFonts w:ascii="Arial" w:eastAsia="Arial" w:hAnsi="Arial" w:cs="Arial"/>
          <w:color w:val="7C7C7C"/>
          <w:spacing w:val="-12"/>
          <w:w w:val="85"/>
          <w:position w:val="-3"/>
          <w:sz w:val="15"/>
          <w:szCs w:val="15"/>
        </w:rPr>
        <w:t>(</w:t>
      </w:r>
      <w:r>
        <w:rPr>
          <w:rFonts w:ascii="Arial" w:eastAsia="Arial" w:hAnsi="Arial" w:cs="Arial"/>
          <w:color w:val="525252"/>
          <w:w w:val="85"/>
          <w:position w:val="-3"/>
          <w:sz w:val="15"/>
          <w:szCs w:val="15"/>
        </w:rPr>
        <w:t>0.1</w:t>
      </w:r>
      <w:r>
        <w:rPr>
          <w:rFonts w:ascii="Arial" w:eastAsia="Arial" w:hAnsi="Arial" w:cs="Arial"/>
          <w:color w:val="525252"/>
          <w:spacing w:val="-16"/>
          <w:w w:val="85"/>
          <w:position w:val="-3"/>
          <w:sz w:val="15"/>
          <w:szCs w:val="15"/>
        </w:rPr>
        <w:t xml:space="preserve"> </w:t>
      </w:r>
      <w:r>
        <w:rPr>
          <w:rFonts w:ascii="Arial" w:eastAsia="Arial" w:hAnsi="Arial" w:cs="Arial"/>
          <w:color w:val="3F3F3F"/>
          <w:w w:val="85"/>
          <w:position w:val="-3"/>
          <w:sz w:val="15"/>
          <w:szCs w:val="15"/>
        </w:rPr>
        <w:t>second</w:t>
      </w:r>
      <w:r>
        <w:rPr>
          <w:rFonts w:ascii="Arial" w:eastAsia="Arial" w:hAnsi="Arial" w:cs="Arial"/>
          <w:color w:val="3F3F3F"/>
          <w:spacing w:val="2"/>
          <w:w w:val="85"/>
          <w:position w:val="-3"/>
          <w:sz w:val="15"/>
          <w:szCs w:val="15"/>
        </w:rPr>
        <w:t>s</w:t>
      </w:r>
      <w:r>
        <w:rPr>
          <w:rFonts w:ascii="Arial" w:eastAsia="Arial" w:hAnsi="Arial" w:cs="Arial"/>
          <w:color w:val="676767"/>
          <w:w w:val="85"/>
          <w:position w:val="-3"/>
          <w:sz w:val="15"/>
          <w:szCs w:val="15"/>
        </w:rPr>
        <w:t>)</w:t>
      </w:r>
    </w:p>
    <w:p w:rsidR="00390CA3" w:rsidRDefault="00390CA3">
      <w:pPr>
        <w:rPr>
          <w:rFonts w:ascii="Arial" w:eastAsia="Arial" w:hAnsi="Arial" w:cs="Arial"/>
          <w:sz w:val="15"/>
          <w:szCs w:val="15"/>
        </w:rPr>
        <w:sectPr w:rsidR="00390CA3">
          <w:type w:val="continuous"/>
          <w:pgSz w:w="16839" w:h="11920" w:orient="landscape"/>
          <w:pgMar w:top="1560" w:right="1320" w:bottom="0" w:left="1300" w:header="720" w:footer="720" w:gutter="0"/>
          <w:cols w:space="720"/>
        </w:sectPr>
      </w:pPr>
    </w:p>
    <w:p w:rsidR="00390CA3" w:rsidRDefault="00BD6A69">
      <w:pPr>
        <w:spacing w:line="200" w:lineRule="exact"/>
        <w:rPr>
          <w:sz w:val="20"/>
          <w:szCs w:val="20"/>
        </w:rPr>
      </w:pPr>
      <w:r>
        <w:rPr>
          <w:noProof/>
          <w:lang w:val="en-AU" w:eastAsia="en-AU"/>
        </w:rPr>
        <w:lastRenderedPageBreak/>
        <mc:AlternateContent>
          <mc:Choice Requires="wpg">
            <w:drawing>
              <wp:anchor distT="0" distB="0" distL="114300" distR="114300" simplePos="0" relativeHeight="503311439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ge">
                  <wp:posOffset>10184765</wp:posOffset>
                </wp:positionV>
                <wp:extent cx="5798185" cy="1270"/>
                <wp:effectExtent l="6350" t="12065" r="5715" b="5715"/>
                <wp:wrapNone/>
                <wp:docPr id="841" name="Group 4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98185" cy="1270"/>
                          <a:chOff x="1390" y="16039"/>
                          <a:chExt cx="9131" cy="2"/>
                        </a:xfrm>
                      </wpg:grpSpPr>
                      <wps:wsp>
                        <wps:cNvPr id="842" name="Freeform 499"/>
                        <wps:cNvSpPr>
                          <a:spLocks/>
                        </wps:cNvSpPr>
                        <wps:spPr bwMode="auto">
                          <a:xfrm>
                            <a:off x="1390" y="16039"/>
                            <a:ext cx="9131" cy="2"/>
                          </a:xfrm>
                          <a:custGeom>
                            <a:avLst/>
                            <a:gdLst>
                              <a:gd name="T0" fmla="+- 0 1390 1390"/>
                              <a:gd name="T1" fmla="*/ T0 w 9131"/>
                              <a:gd name="T2" fmla="+- 0 10521 1390"/>
                              <a:gd name="T3" fmla="*/ T2 w 9131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9131">
                                <a:moveTo>
                                  <a:pt x="0" y="0"/>
                                </a:moveTo>
                                <a:lnTo>
                                  <a:pt x="9131" y="0"/>
                                </a:lnTo>
                              </a:path>
                            </a:pathLst>
                          </a:custGeom>
                          <a:noFill/>
                          <a:ln w="431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98" o:spid="_x0000_s1026" style="position:absolute;margin-left:69.5pt;margin-top:801.95pt;width:456.55pt;height:.1pt;z-index:-5041;mso-position-horizontal-relative:page;mso-position-vertical-relative:page" coordorigin="1390,16039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/TkNYwMAAO0HAAAOAAAAZHJzL2Uyb0RvYy54bWykVduO4zYMfS/QfxD02CJjO3FmEmM8i0Uu&#10;gwLbdoFNP0Cx5QtqS66kxJkW/feSlJ3xZHfRYpsHRTIp8vCQIh/fXdqGnaWxtVYpj+5CzqTKdF6r&#10;MuW/HfazFWfWCZWLRiuZ8hdp+bun77977LtEznWlm1waBkaUTfou5ZVzXRIENqtkK+yd7qQCYaFN&#10;KxwcTRnkRvRgvW2CeRjeB702eWd0Jq2Fr1sv5E9kvyhk5n4tCisda1IO2BythtYjrsHTo0hKI7qq&#10;zgYY4htQtKJW4PRqaiucYCdTf2aqrTOjrS7cXabbQBdFnUmKAaKJwptono0+dRRLmfRld6UJqL3h&#10;6ZvNZr+cPxpW5ylfxRFnSrSQJPLL4vUK6em7MgGtZ9N96j4aHyNsP+jsdwvi4FaO59Irs2P/s87B&#10;oDg5TfRcCtOiCQicXSgLL9csyItjGXxcPqxX0WrJWQayaP4wJCmrIJN4KVqsIZMouw8Xa5/BrNoN&#10;t9fRAuLAq3MUBSLxPgnngAuDgnKzr4za/8fop0p0khJlkasro/OR0b2REosYSCXE6B8UR0btlM6J&#10;BNUssP6vRH6Jk5HPrzEikuxk3bPUlBFx/mCdfw057CjP+VAPB+C7aBt4GD/OWMjQGS3D67mqAfFe&#10;7YeAHULWM3I9GB1tASdTW+FyHn3R2GLUQ2PziTFIaTlCFNWIOruoATbsmMD2E1LJddpi1RwA3Fhr&#10;YAGUMMSv6ILvW11/Z3BhoK/cdhTDGXSUo+ekEw6RoQvcsj7lxAV+aPVZHjSJ3M0jACev0kZNtXwW&#10;J6i8GG6gAyr0q1PEOkmt0vu6aSgNjUIo8SJaETdWN3WOQkRjTXncNIadBfZK+g0v6I0a9CSVk7FK&#10;inw37J2oG78H5w1xC/U3UICVSM3wr3W43q12q3gWz+93szjcbmfv95t4dr+PHpbbxXaz2UZ/I7Qo&#10;Tqo6z6VCdGNjjuL/9kyHEeFb6rU1v4niTbB7+n0ebPAWBpEMsYz/FB30Ff9GfVM56vwF3qvRftLA&#10;ZIRNpc2fnPUwZVJu/zgJIzlrflLQdNZRHONYokO8fJjDwUwlx6lEqAxMpdxxKHDcbpwfZafO1GUF&#10;niJKq9LvoeEWNb5nwudRDQfoe7SjmUKxDPMPh9b0TFqvU/rpHwAAAP//AwBQSwMEFAAGAAgAAAAh&#10;AGhK6mnjAAAADgEAAA8AAABkcnMvZG93bnJldi54bWxMj8FuwjAQRO+V+g/WVuqt2CYFlTQOQqjt&#10;CVUqVELcTLwkEfE6ik0S/r6ml/a2szuafZMtR9uwHjtfO1IgJwIYUuFMTaWC79370wswHzQZ3ThC&#10;BVf0sMzv7zKdGjfQF/bbULIYQj7VCqoQ2pRzX1RotZ+4FineTq6zOkTZldx0eojhtuFTIebc6pri&#10;h0q3uK6wOG8vVsHHoIdVIt/6zfm0vh52s8/9RqJSjw/j6hVYwDH8meGGH9Ehj0xHdyHjWRN1sohd&#10;QhzmIlkAu1nEbCqBHX93zxJ4nvH/NfIfAAAA//8DAFBLAQItABQABgAIAAAAIQC2gziS/gAAAOEB&#10;AAATAAAAAAAAAAAAAAAAAAAAAABbQ29udGVudF9UeXBlc10ueG1sUEsBAi0AFAAGAAgAAAAhADj9&#10;If/WAAAAlAEAAAsAAAAAAAAAAAAAAAAALwEAAF9yZWxzLy5yZWxzUEsBAi0AFAAGAAgAAAAhALf9&#10;OQ1jAwAA7QcAAA4AAAAAAAAAAAAAAAAALgIAAGRycy9lMm9Eb2MueG1sUEsBAi0AFAAGAAgAAAAh&#10;AGhK6mnjAAAADgEAAA8AAAAAAAAAAAAAAAAAvQUAAGRycy9kb3ducmV2LnhtbFBLBQYAAAAABAAE&#10;APMAAADNBgAAAAA=&#10;">
                <v:shape id="Freeform 499" o:spid="_x0000_s1027" style="position:absolute;left:1390;top:16039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abGpscA&#10;AADcAAAADwAAAGRycy9kb3ducmV2LnhtbESPQUvDQBSE74L/YXlCb3ZjKbbEboKWFpQWxVj1+sw+&#10;k9Ds27C7TVN/fVcQPA4z8w2zyAfTip6cbywruBknIIhLqxuuFOze1tdzED4ga2wtk4ITecizy4sF&#10;ptoe+ZX6IlQiQtinqKAOoUul9GVNBv3YdsTR+7bOYIjSVVI7PEa4aeUkSW6lwYbjQo0dLWsq98XB&#10;KJh+dJv187v7LLf9T/Py9PC1GnYzpUZXw/0diEBD+A//tR+1gvl0Ar9n4hGQ2Rk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GmxqbHAAAA3AAAAA8AAAAAAAAAAAAAAAAAmAIAAGRy&#10;cy9kb3ducmV2LnhtbFBLBQYAAAAABAAEAPUAAACMAwAAAAA=&#10;" path="m,l9131,e" filled="f" strokeweight=".34pt">
                  <v:path arrowok="t" o:connecttype="custom" o:connectlocs="0,0;9131,0" o:connectangles="0,0"/>
                </v:shape>
                <w10:wrap anchorx="page" anchory="page"/>
              </v:group>
            </w:pict>
          </mc:Fallback>
        </mc:AlternateContent>
      </w:r>
    </w:p>
    <w:p w:rsidR="00390CA3" w:rsidRDefault="00390CA3">
      <w:pPr>
        <w:spacing w:before="10" w:line="240" w:lineRule="exact"/>
        <w:rPr>
          <w:sz w:val="24"/>
          <w:szCs w:val="24"/>
        </w:rPr>
      </w:pPr>
    </w:p>
    <w:p w:rsidR="00390CA3" w:rsidRDefault="00BD6A69">
      <w:pPr>
        <w:spacing w:before="49"/>
        <w:ind w:left="118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sz w:val="40"/>
          <w:szCs w:val="40"/>
        </w:rPr>
        <w:t>Qu</w:t>
      </w:r>
      <w:r>
        <w:rPr>
          <w:rFonts w:ascii="Arial" w:eastAsia="Arial" w:hAnsi="Arial" w:cs="Arial"/>
          <w:spacing w:val="-2"/>
          <w:sz w:val="40"/>
          <w:szCs w:val="40"/>
        </w:rPr>
        <w:t>a</w:t>
      </w:r>
      <w:r>
        <w:rPr>
          <w:rFonts w:ascii="Arial" w:eastAsia="Arial" w:hAnsi="Arial" w:cs="Arial"/>
          <w:sz w:val="40"/>
          <w:szCs w:val="40"/>
        </w:rPr>
        <w:t>k</w:t>
      </w:r>
      <w:r>
        <w:rPr>
          <w:rFonts w:ascii="Arial" w:eastAsia="Arial" w:hAnsi="Arial" w:cs="Arial"/>
          <w:spacing w:val="1"/>
          <w:sz w:val="40"/>
          <w:szCs w:val="40"/>
        </w:rPr>
        <w:t>e</w:t>
      </w:r>
      <w:r>
        <w:rPr>
          <w:rFonts w:ascii="Arial" w:eastAsia="Arial" w:hAnsi="Arial" w:cs="Arial"/>
          <w:sz w:val="40"/>
          <w:szCs w:val="40"/>
        </w:rPr>
        <w:t>v</w:t>
      </w:r>
      <w:r>
        <w:rPr>
          <w:rFonts w:ascii="Arial" w:eastAsia="Arial" w:hAnsi="Arial" w:cs="Arial"/>
          <w:spacing w:val="-2"/>
          <w:sz w:val="40"/>
          <w:szCs w:val="40"/>
        </w:rPr>
        <w:t>i</w:t>
      </w:r>
      <w:r>
        <w:rPr>
          <w:rFonts w:ascii="Arial" w:eastAsia="Arial" w:hAnsi="Arial" w:cs="Arial"/>
          <w:sz w:val="40"/>
          <w:szCs w:val="40"/>
        </w:rPr>
        <w:t>lle</w:t>
      </w:r>
      <w:r>
        <w:rPr>
          <w:rFonts w:ascii="Arial" w:eastAsia="Arial" w:hAnsi="Arial" w:cs="Arial"/>
          <w:spacing w:val="-1"/>
          <w:sz w:val="40"/>
          <w:szCs w:val="40"/>
        </w:rPr>
        <w:t xml:space="preserve"> </w:t>
      </w:r>
      <w:r>
        <w:rPr>
          <w:rFonts w:ascii="Arial" w:eastAsia="Arial" w:hAnsi="Arial" w:cs="Arial"/>
          <w:sz w:val="40"/>
          <w:szCs w:val="40"/>
        </w:rPr>
        <w:t>e</w:t>
      </w:r>
      <w:r>
        <w:rPr>
          <w:rFonts w:ascii="Arial" w:eastAsia="Arial" w:hAnsi="Arial" w:cs="Arial"/>
          <w:spacing w:val="-2"/>
          <w:sz w:val="40"/>
          <w:szCs w:val="40"/>
        </w:rPr>
        <w:t>a</w:t>
      </w:r>
      <w:r>
        <w:rPr>
          <w:rFonts w:ascii="Arial" w:eastAsia="Arial" w:hAnsi="Arial" w:cs="Arial"/>
          <w:sz w:val="40"/>
          <w:szCs w:val="40"/>
        </w:rPr>
        <w:t>rthquake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1" w:line="280" w:lineRule="exact"/>
        <w:rPr>
          <w:sz w:val="28"/>
          <w:szCs w:val="28"/>
        </w:rPr>
      </w:pPr>
    </w:p>
    <w:p w:rsidR="00390CA3" w:rsidRDefault="00BD6A69">
      <w:pPr>
        <w:ind w:left="11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N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E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W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S</w:t>
      </w:r>
      <w:r>
        <w:rPr>
          <w:rFonts w:ascii="Arial" w:eastAsia="Arial" w:hAnsi="Arial" w:cs="Arial"/>
          <w:b/>
          <w:bCs/>
          <w:color w:val="800000"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F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L</w:t>
      </w:r>
      <w:r>
        <w:rPr>
          <w:rFonts w:ascii="Arial" w:eastAsia="Arial" w:hAnsi="Arial" w:cs="Arial"/>
          <w:b/>
          <w:bCs/>
          <w:color w:val="800000"/>
          <w:spacing w:val="-6"/>
          <w:sz w:val="28"/>
          <w:szCs w:val="28"/>
        </w:rPr>
        <w:t>A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SH</w:t>
      </w:r>
    </w:p>
    <w:p w:rsidR="00390CA3" w:rsidRDefault="00390CA3">
      <w:pPr>
        <w:spacing w:line="180" w:lineRule="exact"/>
        <w:rPr>
          <w:sz w:val="18"/>
          <w:szCs w:val="18"/>
        </w:rPr>
      </w:pPr>
    </w:p>
    <w:p w:rsidR="00390CA3" w:rsidRDefault="00BD6A69">
      <w:pPr>
        <w:pStyle w:val="BodyText"/>
        <w:numPr>
          <w:ilvl w:val="1"/>
          <w:numId w:val="5"/>
        </w:numPr>
        <w:tabs>
          <w:tab w:val="left" w:pos="334"/>
        </w:tabs>
        <w:ind w:left="334"/>
        <w:jc w:val="left"/>
        <w:rPr>
          <w:rFonts w:ascii="Calibri" w:eastAsia="Calibri" w:hAnsi="Calibri" w:cs="Calibri"/>
          <w:sz w:val="24"/>
          <w:szCs w:val="24"/>
        </w:rPr>
      </w:pPr>
      <w:r>
        <w:rPr>
          <w:spacing w:val="10"/>
        </w:rPr>
        <w:t>W</w:t>
      </w:r>
      <w:r>
        <w:t>h</w:t>
      </w:r>
      <w:r>
        <w:rPr>
          <w:spacing w:val="-1"/>
        </w:rPr>
        <w:t>a</w:t>
      </w:r>
      <w:r>
        <w:t>t</w:t>
      </w:r>
      <w:r>
        <w:rPr>
          <w:spacing w:val="-7"/>
        </w:rPr>
        <w:t xml:space="preserve"> </w:t>
      </w:r>
      <w:r>
        <w:rPr>
          <w:spacing w:val="-3"/>
        </w:rPr>
        <w:t>w</w:t>
      </w:r>
      <w:r>
        <w:t>as</w:t>
      </w:r>
      <w:r>
        <w:rPr>
          <w:spacing w:val="-5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g</w:t>
      </w:r>
      <w:r>
        <w:t>re</w:t>
      </w:r>
      <w:r>
        <w:rPr>
          <w:spacing w:val="1"/>
        </w:rPr>
        <w:t>a</w:t>
      </w:r>
      <w:r>
        <w:t>test</w:t>
      </w:r>
      <w:r>
        <w:rPr>
          <w:spacing w:val="-7"/>
        </w:rPr>
        <w:t xml:space="preserve"> </w:t>
      </w:r>
      <w:r>
        <w:t>i</w:t>
      </w:r>
      <w:r>
        <w:rPr>
          <w:spacing w:val="1"/>
        </w:rPr>
        <w:t>n</w:t>
      </w:r>
      <w:r>
        <w:t>te</w:t>
      </w:r>
      <w:r>
        <w:rPr>
          <w:spacing w:val="-1"/>
        </w:rPr>
        <w:t>n</w:t>
      </w:r>
      <w:r>
        <w:rPr>
          <w:spacing w:val="1"/>
        </w:rPr>
        <w:t>s</w:t>
      </w:r>
      <w:r>
        <w:rPr>
          <w:spacing w:val="-1"/>
        </w:rPr>
        <w:t>i</w:t>
      </w:r>
      <w:r>
        <w:rPr>
          <w:spacing w:val="4"/>
        </w:rPr>
        <w:t>t</w:t>
      </w:r>
      <w:r>
        <w:t>y</w:t>
      </w:r>
      <w:r>
        <w:rPr>
          <w:spacing w:val="-9"/>
        </w:rPr>
        <w:t xml:space="preserve"> </w:t>
      </w:r>
      <w:r>
        <w:t>(</w:t>
      </w:r>
      <w:r>
        <w:rPr>
          <w:spacing w:val="1"/>
        </w:rPr>
        <w:t>M</w:t>
      </w:r>
      <w:r>
        <w:t>M</w:t>
      </w:r>
      <w:r>
        <w:rPr>
          <w:spacing w:val="-6"/>
        </w:rPr>
        <w:t xml:space="preserve"> </w:t>
      </w:r>
      <w:r>
        <w:rPr>
          <w:spacing w:val="-1"/>
        </w:rPr>
        <w:t>n</w:t>
      </w:r>
      <w:r>
        <w:t>u</w:t>
      </w:r>
      <w:r>
        <w:rPr>
          <w:spacing w:val="4"/>
        </w:rPr>
        <w:t>m</w:t>
      </w:r>
      <w:r>
        <w:t>b</w:t>
      </w:r>
      <w:r>
        <w:rPr>
          <w:spacing w:val="-1"/>
        </w:rPr>
        <w:t>e</w:t>
      </w:r>
      <w:r>
        <w:t>r)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t>or</w:t>
      </w:r>
      <w:r>
        <w:rPr>
          <w:spacing w:val="-6"/>
        </w:rPr>
        <w:t xml:space="preserve"> </w:t>
      </w:r>
      <w:r>
        <w:t>th</w:t>
      </w:r>
      <w:r>
        <w:rPr>
          <w:spacing w:val="1"/>
        </w:rPr>
        <w:t>i</w:t>
      </w:r>
      <w:r>
        <w:t>s</w:t>
      </w:r>
      <w:r>
        <w:rPr>
          <w:spacing w:val="-5"/>
        </w:rPr>
        <w:t xml:space="preserve"> </w:t>
      </w:r>
      <w:r>
        <w:t>e</w:t>
      </w:r>
      <w:r>
        <w:rPr>
          <w:spacing w:val="-1"/>
        </w:rPr>
        <w:t>a</w:t>
      </w:r>
      <w:r>
        <w:t>rth</w:t>
      </w:r>
      <w:r>
        <w:rPr>
          <w:spacing w:val="-1"/>
        </w:rPr>
        <w:t>q</w:t>
      </w:r>
      <w:r>
        <w:rPr>
          <w:spacing w:val="1"/>
        </w:rPr>
        <w:t>u</w:t>
      </w:r>
      <w:r>
        <w:t>a</w:t>
      </w:r>
      <w:r>
        <w:rPr>
          <w:spacing w:val="3"/>
        </w:rPr>
        <w:t>k</w:t>
      </w:r>
      <w:r>
        <w:t>e</w:t>
      </w:r>
      <w:r>
        <w:rPr>
          <w:spacing w:val="5"/>
        </w:rPr>
        <w:t>:</w:t>
      </w:r>
      <w:r>
        <w:rPr>
          <w:spacing w:val="-7"/>
        </w:rPr>
        <w:t xml:space="preserve"> </w:t>
      </w:r>
      <w:r>
        <w:rPr>
          <w:rFonts w:ascii="Calibri" w:eastAsia="Calibri" w:hAnsi="Calibri" w:cs="Calibri"/>
          <w:i/>
          <w:color w:val="800000"/>
          <w:sz w:val="24"/>
          <w:szCs w:val="24"/>
          <w:u w:val="single" w:color="800000"/>
        </w:rPr>
        <w:t>VI</w:t>
      </w:r>
    </w:p>
    <w:p w:rsidR="00390CA3" w:rsidRDefault="00390CA3">
      <w:pPr>
        <w:spacing w:before="7" w:line="160" w:lineRule="exact"/>
        <w:rPr>
          <w:sz w:val="16"/>
          <w:szCs w:val="16"/>
        </w:rPr>
      </w:pPr>
    </w:p>
    <w:p w:rsidR="00390CA3" w:rsidRDefault="00BD6A69">
      <w:pPr>
        <w:ind w:left="11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color w:val="800000"/>
          <w:spacing w:val="1"/>
          <w:sz w:val="28"/>
          <w:szCs w:val="28"/>
        </w:rPr>
        <w:t>M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ap</w:t>
      </w:r>
      <w:r>
        <w:rPr>
          <w:rFonts w:ascii="Arial" w:eastAsia="Arial" w:hAnsi="Arial" w:cs="Arial"/>
          <w:b/>
          <w:bCs/>
          <w:color w:val="800000"/>
          <w:spacing w:val="-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o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f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Q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u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ake</w:t>
      </w:r>
      <w:r>
        <w:rPr>
          <w:rFonts w:ascii="Arial" w:eastAsia="Arial" w:hAnsi="Arial" w:cs="Arial"/>
          <w:b/>
          <w:bCs/>
          <w:color w:val="800000"/>
          <w:spacing w:val="-3"/>
          <w:sz w:val="28"/>
          <w:szCs w:val="28"/>
        </w:rPr>
        <w:t>v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i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l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le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re</w:t>
      </w:r>
      <w:r>
        <w:rPr>
          <w:rFonts w:ascii="Arial" w:eastAsia="Arial" w:hAnsi="Arial" w:cs="Arial"/>
          <w:b/>
          <w:bCs/>
          <w:color w:val="800000"/>
          <w:spacing w:val="-4"/>
          <w:sz w:val="28"/>
          <w:szCs w:val="28"/>
        </w:rPr>
        <w:t>g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i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o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n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4" w:line="280" w:lineRule="exact"/>
        <w:rPr>
          <w:sz w:val="28"/>
          <w:szCs w:val="28"/>
        </w:rPr>
      </w:pPr>
    </w:p>
    <w:p w:rsidR="00390CA3" w:rsidRDefault="00BD6A69">
      <w:pPr>
        <w:ind w:left="118" w:right="1058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AU" w:eastAsia="en-AU"/>
        </w:rPr>
        <w:drawing>
          <wp:inline distT="0" distB="0" distL="0" distR="0">
            <wp:extent cx="5192395" cy="5009515"/>
            <wp:effectExtent l="0" t="0" r="8255" b="635"/>
            <wp:docPr id="29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500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CA3" w:rsidRDefault="00390CA3">
      <w:pPr>
        <w:rPr>
          <w:rFonts w:ascii="Times New Roman" w:eastAsia="Times New Roman" w:hAnsi="Times New Roman" w:cs="Times New Roman"/>
          <w:sz w:val="20"/>
          <w:szCs w:val="20"/>
        </w:rPr>
        <w:sectPr w:rsidR="00390CA3">
          <w:footerReference w:type="default" r:id="rId181"/>
          <w:pgSz w:w="11907" w:h="16860"/>
          <w:pgMar w:top="1580" w:right="0" w:bottom="740" w:left="1300" w:header="0" w:footer="549" w:gutter="0"/>
          <w:cols w:space="720"/>
        </w:sectPr>
      </w:pPr>
    </w:p>
    <w:p w:rsidR="00390CA3" w:rsidRDefault="00390CA3">
      <w:pPr>
        <w:spacing w:before="6" w:line="130" w:lineRule="exact"/>
        <w:rPr>
          <w:sz w:val="13"/>
          <w:szCs w:val="13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spacing w:before="65"/>
        <w:ind w:left="138" w:right="15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color w:val="800000"/>
          <w:sz w:val="28"/>
          <w:szCs w:val="28"/>
        </w:rPr>
        <w:t>1993 Quak</w:t>
      </w:r>
      <w:r>
        <w:rPr>
          <w:rFonts w:ascii="Arial" w:eastAsia="Arial" w:hAnsi="Arial" w:cs="Arial"/>
          <w:b/>
          <w:bCs/>
          <w:color w:val="800000"/>
          <w:spacing w:val="-1"/>
          <w:sz w:val="28"/>
          <w:szCs w:val="28"/>
        </w:rPr>
        <w:t>e</w:t>
      </w:r>
      <w:r>
        <w:rPr>
          <w:rFonts w:ascii="Arial" w:eastAsia="Arial" w:hAnsi="Arial" w:cs="Arial"/>
          <w:b/>
          <w:bCs/>
          <w:color w:val="800000"/>
          <w:spacing w:val="-3"/>
          <w:sz w:val="28"/>
          <w:szCs w:val="28"/>
        </w:rPr>
        <w:t>v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i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lle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 xml:space="preserve"> e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art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hqu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ake</w:t>
      </w:r>
      <w:r>
        <w:rPr>
          <w:rFonts w:ascii="Arial" w:eastAsia="Arial" w:hAnsi="Arial" w:cs="Arial"/>
          <w:b/>
          <w:bCs/>
          <w:color w:val="800000"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color w:val="800000"/>
          <w:spacing w:val="2"/>
          <w:sz w:val="28"/>
          <w:szCs w:val="28"/>
        </w:rPr>
        <w:t>e</w:t>
      </w:r>
      <w:r>
        <w:rPr>
          <w:rFonts w:ascii="Arial" w:eastAsia="Arial" w:hAnsi="Arial" w:cs="Arial"/>
          <w:b/>
          <w:bCs/>
          <w:color w:val="800000"/>
          <w:spacing w:val="-8"/>
          <w:sz w:val="28"/>
          <w:szCs w:val="28"/>
        </w:rPr>
        <w:t>y</w:t>
      </w:r>
      <w:r>
        <w:rPr>
          <w:rFonts w:ascii="Arial" w:eastAsia="Arial" w:hAnsi="Arial" w:cs="Arial"/>
          <w:b/>
          <w:bCs/>
          <w:color w:val="800000"/>
          <w:spacing w:val="-3"/>
          <w:sz w:val="28"/>
          <w:szCs w:val="28"/>
        </w:rPr>
        <w:t>e</w:t>
      </w:r>
      <w:r>
        <w:rPr>
          <w:rFonts w:ascii="Arial" w:eastAsia="Arial" w:hAnsi="Arial" w:cs="Arial"/>
          <w:b/>
          <w:bCs/>
          <w:color w:val="800000"/>
          <w:spacing w:val="4"/>
          <w:sz w:val="28"/>
          <w:szCs w:val="28"/>
        </w:rPr>
        <w:t>w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it</w:t>
      </w:r>
      <w:r>
        <w:rPr>
          <w:rFonts w:ascii="Arial" w:eastAsia="Arial" w:hAnsi="Arial" w:cs="Arial"/>
          <w:b/>
          <w:bCs/>
          <w:color w:val="800000"/>
          <w:spacing w:val="-4"/>
          <w:sz w:val="28"/>
          <w:szCs w:val="28"/>
        </w:rPr>
        <w:t>n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ess</w:t>
      </w:r>
      <w:r>
        <w:rPr>
          <w:rFonts w:ascii="Arial" w:eastAsia="Arial" w:hAnsi="Arial" w:cs="Arial"/>
          <w:b/>
          <w:bCs/>
          <w:color w:val="800000"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color w:val="800000"/>
          <w:spacing w:val="-1"/>
          <w:sz w:val="28"/>
          <w:szCs w:val="28"/>
        </w:rPr>
        <w:t>c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o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mme</w:t>
      </w:r>
      <w:r>
        <w:rPr>
          <w:rFonts w:ascii="Arial" w:eastAsia="Arial" w:hAnsi="Arial" w:cs="Arial"/>
          <w:b/>
          <w:bCs/>
          <w:color w:val="800000"/>
          <w:spacing w:val="-2"/>
          <w:sz w:val="28"/>
          <w:szCs w:val="28"/>
        </w:rPr>
        <w:t>n</w:t>
      </w:r>
      <w:r>
        <w:rPr>
          <w:rFonts w:ascii="Arial" w:eastAsia="Arial" w:hAnsi="Arial" w:cs="Arial"/>
          <w:b/>
          <w:bCs/>
          <w:color w:val="800000"/>
          <w:sz w:val="28"/>
          <w:szCs w:val="28"/>
        </w:rPr>
        <w:t>ts</w:t>
      </w:r>
    </w:p>
    <w:p w:rsidR="00390CA3" w:rsidRDefault="00390CA3">
      <w:pPr>
        <w:spacing w:before="6" w:line="190" w:lineRule="exact"/>
        <w:rPr>
          <w:sz w:val="19"/>
          <w:szCs w:val="19"/>
        </w:rPr>
      </w:pPr>
    </w:p>
    <w:p w:rsidR="00390CA3" w:rsidRDefault="00BD6A69">
      <w:pPr>
        <w:tabs>
          <w:tab w:val="left" w:pos="1307"/>
          <w:tab w:val="left" w:pos="8084"/>
        </w:tabs>
        <w:spacing w:before="77"/>
        <w:ind w:left="338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b/>
          <w:bCs/>
          <w:color w:val="FFFFFF"/>
          <w:spacing w:val="-1"/>
          <w:sz w:val="18"/>
          <w:szCs w:val="18"/>
        </w:rPr>
        <w:t>G</w:t>
      </w:r>
      <w:r>
        <w:rPr>
          <w:rFonts w:ascii="Arial" w:eastAsia="Arial" w:hAnsi="Arial" w:cs="Arial"/>
          <w:b/>
          <w:bCs/>
          <w:color w:val="FFFFFF"/>
          <w:sz w:val="18"/>
          <w:szCs w:val="18"/>
        </w:rPr>
        <w:t>rid Ref</w:t>
      </w:r>
      <w:r>
        <w:rPr>
          <w:rFonts w:ascii="Arial" w:eastAsia="Arial" w:hAnsi="Arial" w:cs="Arial"/>
          <w:b/>
          <w:bCs/>
          <w:color w:val="FFFFFF"/>
          <w:sz w:val="18"/>
          <w:szCs w:val="18"/>
        </w:rPr>
        <w:tab/>
        <w:t>Comment</w:t>
      </w:r>
      <w:r>
        <w:rPr>
          <w:rFonts w:ascii="Arial" w:eastAsia="Arial" w:hAnsi="Arial" w:cs="Arial"/>
          <w:b/>
          <w:bCs/>
          <w:color w:val="FFFFFF"/>
          <w:sz w:val="18"/>
          <w:szCs w:val="18"/>
        </w:rPr>
        <w:tab/>
      </w:r>
      <w:r>
        <w:rPr>
          <w:rFonts w:ascii="Arial" w:eastAsia="Arial" w:hAnsi="Arial" w:cs="Arial"/>
          <w:b/>
          <w:bCs/>
          <w:color w:val="FFFFFF"/>
          <w:spacing w:val="1"/>
          <w:sz w:val="18"/>
          <w:szCs w:val="18"/>
        </w:rPr>
        <w:t>MM</w:t>
      </w:r>
    </w:p>
    <w:p w:rsidR="00390CA3" w:rsidRDefault="00390CA3">
      <w:pPr>
        <w:rPr>
          <w:rFonts w:ascii="Arial" w:eastAsia="Arial" w:hAnsi="Arial" w:cs="Arial"/>
          <w:sz w:val="18"/>
          <w:szCs w:val="18"/>
        </w:rPr>
        <w:sectPr w:rsidR="00390CA3">
          <w:footerReference w:type="default" r:id="rId182"/>
          <w:pgSz w:w="11907" w:h="16860"/>
          <w:pgMar w:top="1580" w:right="1280" w:bottom="780" w:left="1280" w:header="0" w:footer="585" w:gutter="0"/>
          <w:cols w:space="720"/>
        </w:sectPr>
      </w:pPr>
    </w:p>
    <w:p w:rsidR="00390CA3" w:rsidRDefault="00390CA3">
      <w:pPr>
        <w:spacing w:before="1" w:line="150" w:lineRule="exact"/>
        <w:rPr>
          <w:sz w:val="15"/>
          <w:szCs w:val="15"/>
        </w:rPr>
      </w:pPr>
    </w:p>
    <w:p w:rsidR="00390CA3" w:rsidRDefault="00BD6A69">
      <w:pPr>
        <w:tabs>
          <w:tab w:val="left" w:pos="1307"/>
        </w:tabs>
        <w:spacing w:line="242" w:lineRule="auto"/>
        <w:ind w:left="1307" w:right="97" w:hanging="915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3551</w:t>
      </w:r>
      <w:r>
        <w:rPr>
          <w:rFonts w:ascii="Arial" w:eastAsia="Arial" w:hAnsi="Arial" w:cs="Arial"/>
          <w:spacing w:val="-2"/>
          <w:sz w:val="18"/>
          <w:szCs w:val="18"/>
        </w:rPr>
        <w:t>8</w:t>
      </w:r>
      <w:r>
        <w:rPr>
          <w:rFonts w:ascii="Arial" w:eastAsia="Arial" w:hAnsi="Arial" w:cs="Arial"/>
          <w:sz w:val="18"/>
          <w:szCs w:val="18"/>
        </w:rPr>
        <w:t>5</w:t>
      </w:r>
      <w:r>
        <w:rPr>
          <w:rFonts w:ascii="Arial" w:eastAsia="Arial" w:hAnsi="Arial" w:cs="Arial"/>
          <w:sz w:val="18"/>
          <w:szCs w:val="18"/>
        </w:rPr>
        <w:tab/>
        <w:t xml:space="preserve">I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en by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be</w:t>
      </w:r>
      <w:r>
        <w:rPr>
          <w:rFonts w:ascii="Arial" w:eastAsia="Arial" w:hAnsi="Arial" w:cs="Arial"/>
          <w:spacing w:val="-2"/>
          <w:sz w:val="18"/>
          <w:szCs w:val="18"/>
        </w:rPr>
        <w:t>d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 xml:space="preserve">de </w:t>
      </w:r>
      <w:r>
        <w:rPr>
          <w:rFonts w:ascii="Arial" w:eastAsia="Arial" w:hAnsi="Arial" w:cs="Arial"/>
          <w:spacing w:val="-1"/>
          <w:sz w:val="18"/>
          <w:szCs w:val="18"/>
        </w:rPr>
        <w:t>c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k</w:t>
      </w:r>
      <w:r>
        <w:rPr>
          <w:rFonts w:ascii="Arial" w:eastAsia="Arial" w:hAnsi="Arial" w:cs="Arial"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fa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ling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off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the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ab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e.</w:t>
      </w:r>
      <w:r>
        <w:rPr>
          <w:rFonts w:ascii="Arial" w:eastAsia="Arial" w:hAnsi="Arial" w:cs="Arial"/>
          <w:spacing w:val="-5"/>
          <w:sz w:val="18"/>
          <w:szCs w:val="18"/>
        </w:rPr>
        <w:t xml:space="preserve"> </w:t>
      </w:r>
      <w:r>
        <w:rPr>
          <w:rFonts w:ascii="Arial" w:eastAsia="Arial" w:hAnsi="Arial" w:cs="Arial"/>
          <w:spacing w:val="7"/>
          <w:sz w:val="18"/>
          <w:szCs w:val="18"/>
        </w:rPr>
        <w:t>W</w:t>
      </w:r>
      <w:r>
        <w:rPr>
          <w:rFonts w:ascii="Arial" w:eastAsia="Arial" w:hAnsi="Arial" w:cs="Arial"/>
          <w:spacing w:val="-2"/>
          <w:sz w:val="18"/>
          <w:szCs w:val="18"/>
        </w:rPr>
        <w:t>he</w:t>
      </w:r>
      <w:r>
        <w:rPr>
          <w:rFonts w:ascii="Arial" w:eastAsia="Arial" w:hAnsi="Arial" w:cs="Arial"/>
          <w:sz w:val="18"/>
          <w:szCs w:val="18"/>
        </w:rPr>
        <w:t>n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I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at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up,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he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irror hang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 xml:space="preserve">ng 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n t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 xml:space="preserve">e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all at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the </w:t>
      </w:r>
      <w:r>
        <w:rPr>
          <w:rFonts w:ascii="Arial" w:eastAsia="Arial" w:hAnsi="Arial" w:cs="Arial"/>
          <w:spacing w:val="-2"/>
          <w:sz w:val="18"/>
          <w:szCs w:val="18"/>
        </w:rPr>
        <w:t>f</w:t>
      </w:r>
      <w:r>
        <w:rPr>
          <w:rFonts w:ascii="Arial" w:eastAsia="Arial" w:hAnsi="Arial" w:cs="Arial"/>
          <w:sz w:val="18"/>
          <w:szCs w:val="18"/>
        </w:rPr>
        <w:t>oot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of 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b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 xml:space="preserve">d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m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-2"/>
          <w:sz w:val="18"/>
          <w:szCs w:val="18"/>
        </w:rPr>
        <w:t>vi</w:t>
      </w:r>
      <w:r>
        <w:rPr>
          <w:rFonts w:ascii="Arial" w:eastAsia="Arial" w:hAnsi="Arial" w:cs="Arial"/>
          <w:sz w:val="18"/>
          <w:szCs w:val="18"/>
        </w:rPr>
        <w:t>ng.</w:t>
      </w:r>
    </w:p>
    <w:p w:rsidR="00390CA3" w:rsidRDefault="00390CA3">
      <w:pPr>
        <w:spacing w:before="7" w:line="180" w:lineRule="exact"/>
        <w:rPr>
          <w:sz w:val="18"/>
          <w:szCs w:val="18"/>
        </w:rPr>
      </w:pPr>
    </w:p>
    <w:p w:rsidR="00390CA3" w:rsidRDefault="00BD6A69">
      <w:pPr>
        <w:ind w:left="1307" w:hanging="915"/>
        <w:jc w:val="both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3591</w:t>
      </w:r>
      <w:r>
        <w:rPr>
          <w:rFonts w:ascii="Arial" w:eastAsia="Arial" w:hAnsi="Arial" w:cs="Arial"/>
          <w:spacing w:val="-2"/>
          <w:sz w:val="18"/>
          <w:szCs w:val="18"/>
        </w:rPr>
        <w:t>8</w:t>
      </w:r>
      <w:r>
        <w:rPr>
          <w:rFonts w:ascii="Arial" w:eastAsia="Arial" w:hAnsi="Arial" w:cs="Arial"/>
          <w:sz w:val="18"/>
          <w:szCs w:val="18"/>
        </w:rPr>
        <w:t xml:space="preserve">0    </w:t>
      </w:r>
      <w:r>
        <w:rPr>
          <w:rFonts w:ascii="Arial" w:eastAsia="Arial" w:hAnsi="Arial" w:cs="Arial"/>
          <w:spacing w:val="13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I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m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ing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a </w:t>
      </w:r>
      <w:r>
        <w:rPr>
          <w:rFonts w:ascii="Arial" w:eastAsia="Arial" w:hAnsi="Arial" w:cs="Arial"/>
          <w:spacing w:val="-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 xml:space="preserve">up 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f tea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n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 xml:space="preserve">e 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i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 xml:space="preserve">en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 xml:space="preserve">hen I 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eard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a 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k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and a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gr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at p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e of p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ter</w:t>
      </w:r>
      <w:r>
        <w:rPr>
          <w:rFonts w:ascii="Arial" w:eastAsia="Arial" w:hAnsi="Arial" w:cs="Arial"/>
          <w:spacing w:val="-3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fe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l o</w:t>
      </w:r>
      <w:r>
        <w:rPr>
          <w:rFonts w:ascii="Arial" w:eastAsia="Arial" w:hAnsi="Arial" w:cs="Arial"/>
          <w:spacing w:val="-2"/>
          <w:sz w:val="18"/>
          <w:szCs w:val="18"/>
        </w:rPr>
        <w:t>f</w:t>
      </w:r>
      <w:r>
        <w:rPr>
          <w:rFonts w:ascii="Arial" w:eastAsia="Arial" w:hAnsi="Arial" w:cs="Arial"/>
          <w:sz w:val="18"/>
          <w:szCs w:val="18"/>
        </w:rPr>
        <w:t>f the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all. E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ery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 xml:space="preserve">up 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n the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ho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 xml:space="preserve">e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b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-2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. Later</w:t>
      </w:r>
      <w:r>
        <w:rPr>
          <w:rFonts w:ascii="Arial" w:eastAsia="Arial" w:hAnsi="Arial" w:cs="Arial"/>
          <w:spacing w:val="-3"/>
          <w:sz w:val="18"/>
          <w:szCs w:val="18"/>
        </w:rPr>
        <w:t xml:space="preserve"> w</w:t>
      </w:r>
      <w:r>
        <w:rPr>
          <w:rFonts w:ascii="Arial" w:eastAsia="Arial" w:hAnsi="Arial" w:cs="Arial"/>
          <w:sz w:val="18"/>
          <w:szCs w:val="18"/>
        </w:rPr>
        <w:t xml:space="preserve">hen I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ent out</w:t>
      </w:r>
      <w:r>
        <w:rPr>
          <w:rFonts w:ascii="Arial" w:eastAsia="Arial" w:hAnsi="Arial" w:cs="Arial"/>
          <w:spacing w:val="-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ide I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no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i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d t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at t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 xml:space="preserve">e </w:t>
      </w:r>
      <w:r>
        <w:rPr>
          <w:rFonts w:ascii="Arial" w:eastAsia="Arial" w:hAnsi="Arial" w:cs="Arial"/>
          <w:spacing w:val="-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hi</w:t>
      </w:r>
      <w:r>
        <w:rPr>
          <w:rFonts w:ascii="Arial" w:eastAsia="Arial" w:hAnsi="Arial" w:cs="Arial"/>
          <w:spacing w:val="-2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ney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al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r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pacing w:val="-2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ed.</w:t>
      </w:r>
    </w:p>
    <w:p w:rsidR="00390CA3" w:rsidRDefault="00390CA3">
      <w:pPr>
        <w:spacing w:before="7" w:line="190" w:lineRule="exact"/>
        <w:rPr>
          <w:sz w:val="19"/>
          <w:szCs w:val="19"/>
        </w:rPr>
      </w:pPr>
    </w:p>
    <w:p w:rsidR="00390CA3" w:rsidRDefault="00BD6A69">
      <w:pPr>
        <w:tabs>
          <w:tab w:val="left" w:pos="1307"/>
        </w:tabs>
        <w:spacing w:line="206" w:lineRule="exact"/>
        <w:ind w:left="1307" w:right="186" w:hanging="915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3831</w:t>
      </w:r>
      <w:r>
        <w:rPr>
          <w:rFonts w:ascii="Arial" w:eastAsia="Arial" w:hAnsi="Arial" w:cs="Arial"/>
          <w:spacing w:val="-2"/>
          <w:sz w:val="18"/>
          <w:szCs w:val="18"/>
        </w:rPr>
        <w:t>7</w:t>
      </w:r>
      <w:r>
        <w:rPr>
          <w:rFonts w:ascii="Arial" w:eastAsia="Arial" w:hAnsi="Arial" w:cs="Arial"/>
          <w:sz w:val="18"/>
          <w:szCs w:val="18"/>
        </w:rPr>
        <w:t>8</w:t>
      </w:r>
      <w:r>
        <w:rPr>
          <w:rFonts w:ascii="Arial" w:eastAsia="Arial" w:hAnsi="Arial" w:cs="Arial"/>
          <w:sz w:val="18"/>
          <w:szCs w:val="18"/>
        </w:rPr>
        <w:tab/>
        <w:t>I li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 xml:space="preserve">e 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n the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top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f</w:t>
      </w:r>
      <w:r>
        <w:rPr>
          <w:rFonts w:ascii="Arial" w:eastAsia="Arial" w:hAnsi="Arial" w:cs="Arial"/>
          <w:spacing w:val="1"/>
          <w:sz w:val="18"/>
          <w:szCs w:val="18"/>
        </w:rPr>
        <w:t>l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or of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3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f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3"/>
          <w:sz w:val="18"/>
          <w:szCs w:val="18"/>
        </w:rPr>
        <w:t>-</w:t>
      </w:r>
      <w:r>
        <w:rPr>
          <w:rFonts w:ascii="Arial" w:eastAsia="Arial" w:hAnsi="Arial" w:cs="Arial"/>
          <w:spacing w:val="-2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torey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apar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nt b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-2"/>
          <w:sz w:val="18"/>
          <w:szCs w:val="18"/>
        </w:rPr>
        <w:t>c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 xml:space="preserve">. I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e at the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e and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ou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d f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el a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ight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n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the b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z w:val="18"/>
          <w:szCs w:val="18"/>
        </w:rPr>
        <w:t>il</w:t>
      </w:r>
      <w:r>
        <w:rPr>
          <w:rFonts w:ascii="Arial" w:eastAsia="Arial" w:hAnsi="Arial" w:cs="Arial"/>
          <w:spacing w:val="-2"/>
          <w:sz w:val="18"/>
          <w:szCs w:val="18"/>
        </w:rPr>
        <w:t>d</w:t>
      </w:r>
      <w:r>
        <w:rPr>
          <w:rFonts w:ascii="Arial" w:eastAsia="Arial" w:hAnsi="Arial" w:cs="Arial"/>
          <w:sz w:val="18"/>
          <w:szCs w:val="18"/>
        </w:rPr>
        <w:t>ing.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T</w:t>
      </w:r>
      <w:r>
        <w:rPr>
          <w:rFonts w:ascii="Arial" w:eastAsia="Arial" w:hAnsi="Arial" w:cs="Arial"/>
          <w:sz w:val="18"/>
          <w:szCs w:val="18"/>
        </w:rPr>
        <w:t>he pe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ple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on </w:t>
      </w:r>
      <w:r>
        <w:rPr>
          <w:rFonts w:ascii="Arial" w:eastAsia="Arial" w:hAnsi="Arial" w:cs="Arial"/>
          <w:spacing w:val="-2"/>
          <w:sz w:val="18"/>
          <w:szCs w:val="18"/>
        </w:rPr>
        <w:t>th</w:t>
      </w:r>
      <w:r>
        <w:rPr>
          <w:rFonts w:ascii="Arial" w:eastAsia="Arial" w:hAnsi="Arial" w:cs="Arial"/>
          <w:sz w:val="18"/>
          <w:szCs w:val="18"/>
        </w:rPr>
        <w:t>e gro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z w:val="18"/>
          <w:szCs w:val="18"/>
        </w:rPr>
        <w:t xml:space="preserve">nd </w:t>
      </w:r>
      <w:r>
        <w:rPr>
          <w:rFonts w:ascii="Arial" w:eastAsia="Arial" w:hAnsi="Arial" w:cs="Arial"/>
          <w:spacing w:val="-2"/>
          <w:sz w:val="18"/>
          <w:szCs w:val="18"/>
        </w:rPr>
        <w:t>f</w:t>
      </w:r>
      <w:r>
        <w:rPr>
          <w:rFonts w:ascii="Arial" w:eastAsia="Arial" w:hAnsi="Arial" w:cs="Arial"/>
          <w:sz w:val="18"/>
          <w:szCs w:val="18"/>
        </w:rPr>
        <w:t xml:space="preserve">loor 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ou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dn</w:t>
      </w:r>
      <w:r>
        <w:rPr>
          <w:rFonts w:ascii="Arial" w:eastAsia="Arial" w:hAnsi="Arial" w:cs="Arial"/>
          <w:spacing w:val="-1"/>
          <w:sz w:val="18"/>
          <w:szCs w:val="18"/>
        </w:rPr>
        <w:t>'</w:t>
      </w:r>
      <w:r>
        <w:rPr>
          <w:rFonts w:ascii="Arial" w:eastAsia="Arial" w:hAnsi="Arial" w:cs="Arial"/>
          <w:sz w:val="18"/>
          <w:szCs w:val="18"/>
        </w:rPr>
        <w:t>t f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el a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th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ng.</w:t>
      </w:r>
    </w:p>
    <w:p w:rsidR="00390CA3" w:rsidRDefault="00390CA3">
      <w:pPr>
        <w:spacing w:before="3" w:line="140" w:lineRule="exact"/>
        <w:rPr>
          <w:sz w:val="14"/>
          <w:szCs w:val="14"/>
        </w:rPr>
      </w:pPr>
    </w:p>
    <w:p w:rsidR="00390CA3" w:rsidRDefault="00BD6A69">
      <w:pPr>
        <w:tabs>
          <w:tab w:val="left" w:pos="1307"/>
        </w:tabs>
        <w:ind w:left="1307" w:right="86" w:hanging="915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3721</w:t>
      </w:r>
      <w:r>
        <w:rPr>
          <w:rFonts w:ascii="Arial" w:eastAsia="Arial" w:hAnsi="Arial" w:cs="Arial"/>
          <w:spacing w:val="-2"/>
          <w:sz w:val="18"/>
          <w:szCs w:val="18"/>
        </w:rPr>
        <w:t>6</w:t>
      </w:r>
      <w:r>
        <w:rPr>
          <w:rFonts w:ascii="Arial" w:eastAsia="Arial" w:hAnsi="Arial" w:cs="Arial"/>
          <w:sz w:val="18"/>
          <w:szCs w:val="18"/>
        </w:rPr>
        <w:t>6</w:t>
      </w:r>
      <w:r>
        <w:rPr>
          <w:rFonts w:ascii="Arial" w:eastAsia="Arial" w:hAnsi="Arial" w:cs="Arial"/>
          <w:sz w:val="18"/>
          <w:szCs w:val="18"/>
        </w:rPr>
        <w:tab/>
        <w:t>I don</w:t>
      </w:r>
      <w:r>
        <w:rPr>
          <w:rFonts w:ascii="Arial" w:eastAsia="Arial" w:hAnsi="Arial" w:cs="Arial"/>
          <w:spacing w:val="-1"/>
          <w:sz w:val="18"/>
          <w:szCs w:val="18"/>
        </w:rPr>
        <w:t>'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now</w:t>
      </w:r>
      <w:r>
        <w:rPr>
          <w:rFonts w:ascii="Arial" w:eastAsia="Arial" w:hAnsi="Arial" w:cs="Arial"/>
          <w:spacing w:val="-3"/>
          <w:sz w:val="18"/>
          <w:szCs w:val="18"/>
        </w:rPr>
        <w:t xml:space="preserve"> w</w:t>
      </w:r>
      <w:r>
        <w:rPr>
          <w:rFonts w:ascii="Arial" w:eastAsia="Arial" w:hAnsi="Arial" w:cs="Arial"/>
          <w:sz w:val="18"/>
          <w:szCs w:val="18"/>
        </w:rPr>
        <w:t xml:space="preserve">hat all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he f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-4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abou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!</w:t>
      </w:r>
      <w:r>
        <w:rPr>
          <w:rFonts w:ascii="Arial" w:eastAsia="Arial" w:hAnsi="Arial" w:cs="Arial"/>
          <w:spacing w:val="2"/>
          <w:sz w:val="18"/>
          <w:szCs w:val="18"/>
        </w:rPr>
        <w:t xml:space="preserve"> </w:t>
      </w:r>
      <w:r>
        <w:rPr>
          <w:rFonts w:ascii="Arial" w:eastAsia="Arial" w:hAnsi="Arial" w:cs="Arial"/>
          <w:spacing w:val="-4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y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ife and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I th</w:t>
      </w:r>
      <w:r>
        <w:rPr>
          <w:rFonts w:ascii="Arial" w:eastAsia="Arial" w:hAnsi="Arial" w:cs="Arial"/>
          <w:spacing w:val="-2"/>
          <w:sz w:val="18"/>
          <w:szCs w:val="18"/>
        </w:rPr>
        <w:t>ou</w:t>
      </w:r>
      <w:r>
        <w:rPr>
          <w:rFonts w:ascii="Arial" w:eastAsia="Arial" w:hAnsi="Arial" w:cs="Arial"/>
          <w:sz w:val="18"/>
          <w:szCs w:val="18"/>
        </w:rPr>
        <w:t>ght it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j</w:t>
      </w:r>
      <w:r>
        <w:rPr>
          <w:rFonts w:ascii="Arial" w:eastAsia="Arial" w:hAnsi="Arial" w:cs="Arial"/>
          <w:sz w:val="18"/>
          <w:szCs w:val="18"/>
        </w:rPr>
        <w:t>u</w:t>
      </w:r>
      <w:r>
        <w:rPr>
          <w:rFonts w:ascii="Arial" w:eastAsia="Arial" w:hAnsi="Arial" w:cs="Arial"/>
          <w:spacing w:val="-2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 a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ar pa</w:t>
      </w:r>
      <w:r>
        <w:rPr>
          <w:rFonts w:ascii="Arial" w:eastAsia="Arial" w:hAnsi="Arial" w:cs="Arial"/>
          <w:spacing w:val="-2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ing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n</w:t>
      </w:r>
      <w:r>
        <w:rPr>
          <w:rFonts w:ascii="Arial" w:eastAsia="Arial" w:hAnsi="Arial" w:cs="Arial"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the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tr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et.</w:t>
      </w:r>
    </w:p>
    <w:p w:rsidR="00390CA3" w:rsidRDefault="00390CA3">
      <w:pPr>
        <w:spacing w:before="10" w:line="140" w:lineRule="exact"/>
        <w:rPr>
          <w:sz w:val="14"/>
          <w:szCs w:val="14"/>
        </w:rPr>
      </w:pPr>
    </w:p>
    <w:p w:rsidR="00390CA3" w:rsidRDefault="00BD6A69">
      <w:pPr>
        <w:tabs>
          <w:tab w:val="left" w:pos="1307"/>
        </w:tabs>
        <w:spacing w:line="206" w:lineRule="exact"/>
        <w:ind w:left="1307" w:right="38" w:hanging="915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3601</w:t>
      </w:r>
      <w:r>
        <w:rPr>
          <w:rFonts w:ascii="Arial" w:eastAsia="Arial" w:hAnsi="Arial" w:cs="Arial"/>
          <w:spacing w:val="-2"/>
          <w:sz w:val="18"/>
          <w:szCs w:val="18"/>
        </w:rPr>
        <w:t>6</w:t>
      </w:r>
      <w:r>
        <w:rPr>
          <w:rFonts w:ascii="Arial" w:eastAsia="Arial" w:hAnsi="Arial" w:cs="Arial"/>
          <w:sz w:val="18"/>
          <w:szCs w:val="18"/>
        </w:rPr>
        <w:t>5</w:t>
      </w:r>
      <w:r>
        <w:rPr>
          <w:rFonts w:ascii="Arial" w:eastAsia="Arial" w:hAnsi="Arial" w:cs="Arial"/>
          <w:sz w:val="18"/>
          <w:szCs w:val="18"/>
        </w:rPr>
        <w:tab/>
        <w:t xml:space="preserve">I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al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 xml:space="preserve">ing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 xml:space="preserve">he </w:t>
      </w:r>
      <w:r>
        <w:rPr>
          <w:rFonts w:ascii="Arial" w:eastAsia="Arial" w:hAnsi="Arial" w:cs="Arial"/>
          <w:spacing w:val="-2"/>
          <w:sz w:val="18"/>
          <w:szCs w:val="18"/>
        </w:rPr>
        <w:t>d</w:t>
      </w:r>
      <w:r>
        <w:rPr>
          <w:rFonts w:ascii="Arial" w:eastAsia="Arial" w:hAnsi="Arial" w:cs="Arial"/>
          <w:sz w:val="18"/>
          <w:szCs w:val="18"/>
        </w:rPr>
        <w:t>og at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the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 xml:space="preserve">e 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nd t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 xml:space="preserve">e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hole row</w:t>
      </w:r>
      <w:r>
        <w:rPr>
          <w:rFonts w:ascii="Arial" w:eastAsia="Arial" w:hAnsi="Arial" w:cs="Arial"/>
          <w:spacing w:val="-3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of </w:t>
      </w:r>
      <w:r>
        <w:rPr>
          <w:rFonts w:ascii="Arial" w:eastAsia="Arial" w:hAnsi="Arial" w:cs="Arial"/>
          <w:spacing w:val="-2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ars</w:t>
      </w:r>
      <w:r>
        <w:rPr>
          <w:rFonts w:ascii="Arial" w:eastAsia="Arial" w:hAnsi="Arial" w:cs="Arial"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par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 xml:space="preserve">d 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n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our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tr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 xml:space="preserve">et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tart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 xml:space="preserve">d to </w:t>
      </w:r>
      <w:r>
        <w:rPr>
          <w:rFonts w:ascii="Arial" w:eastAsia="Arial" w:hAnsi="Arial" w:cs="Arial"/>
          <w:spacing w:val="-2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-2"/>
          <w:sz w:val="18"/>
          <w:szCs w:val="18"/>
        </w:rPr>
        <w:t>c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. I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z w:val="18"/>
          <w:szCs w:val="18"/>
        </w:rPr>
        <w:t>ld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not </w:t>
      </w:r>
      <w:r>
        <w:rPr>
          <w:rFonts w:ascii="Arial" w:eastAsia="Arial" w:hAnsi="Arial" w:cs="Arial"/>
          <w:spacing w:val="-2"/>
          <w:sz w:val="18"/>
          <w:szCs w:val="18"/>
        </w:rPr>
        <w:t>f</w:t>
      </w:r>
      <w:r>
        <w:rPr>
          <w:rFonts w:ascii="Arial" w:eastAsia="Arial" w:hAnsi="Arial" w:cs="Arial"/>
          <w:sz w:val="18"/>
          <w:szCs w:val="18"/>
        </w:rPr>
        <w:t>eel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an</w:t>
      </w:r>
      <w:r>
        <w:rPr>
          <w:rFonts w:ascii="Arial" w:eastAsia="Arial" w:hAnsi="Arial" w:cs="Arial"/>
          <w:spacing w:val="-2"/>
          <w:sz w:val="18"/>
          <w:szCs w:val="18"/>
        </w:rPr>
        <w:t>y</w:t>
      </w:r>
      <w:r>
        <w:rPr>
          <w:rFonts w:ascii="Arial" w:eastAsia="Arial" w:hAnsi="Arial" w:cs="Arial"/>
          <w:sz w:val="18"/>
          <w:szCs w:val="18"/>
        </w:rPr>
        <w:t>thi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 xml:space="preserve">g 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pacing w:val="-2"/>
          <w:sz w:val="18"/>
          <w:szCs w:val="18"/>
        </w:rPr>
        <w:t>ys</w:t>
      </w:r>
      <w:r>
        <w:rPr>
          <w:rFonts w:ascii="Arial" w:eastAsia="Arial" w:hAnsi="Arial" w:cs="Arial"/>
          <w:sz w:val="18"/>
          <w:szCs w:val="18"/>
        </w:rPr>
        <w:t xml:space="preserve">elf </w:t>
      </w:r>
      <w:r>
        <w:rPr>
          <w:rFonts w:ascii="Arial" w:eastAsia="Arial" w:hAnsi="Arial" w:cs="Arial"/>
          <w:spacing w:val="-2"/>
          <w:sz w:val="18"/>
          <w:szCs w:val="18"/>
        </w:rPr>
        <w:t>b</w:t>
      </w:r>
      <w:r>
        <w:rPr>
          <w:rFonts w:ascii="Arial" w:eastAsia="Arial" w:hAnsi="Arial" w:cs="Arial"/>
          <w:sz w:val="18"/>
          <w:szCs w:val="18"/>
        </w:rPr>
        <w:t xml:space="preserve">ut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 xml:space="preserve">he </w:t>
      </w:r>
      <w:r>
        <w:rPr>
          <w:rFonts w:ascii="Arial" w:eastAsia="Arial" w:hAnsi="Arial" w:cs="Arial"/>
          <w:spacing w:val="-2"/>
          <w:sz w:val="18"/>
          <w:szCs w:val="18"/>
        </w:rPr>
        <w:t>d</w:t>
      </w:r>
      <w:r>
        <w:rPr>
          <w:rFonts w:ascii="Arial" w:eastAsia="Arial" w:hAnsi="Arial" w:cs="Arial"/>
          <w:sz w:val="18"/>
          <w:szCs w:val="18"/>
        </w:rPr>
        <w:t>og f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ea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d o</w:t>
      </w:r>
      <w:r>
        <w:rPr>
          <w:rFonts w:ascii="Arial" w:eastAsia="Arial" w:hAnsi="Arial" w:cs="Arial"/>
          <w:spacing w:val="-2"/>
          <w:sz w:val="18"/>
          <w:szCs w:val="18"/>
        </w:rPr>
        <w:t>ut</w:t>
      </w:r>
      <w:r>
        <w:rPr>
          <w:rFonts w:ascii="Arial" w:eastAsia="Arial" w:hAnsi="Arial" w:cs="Arial"/>
          <w:sz w:val="18"/>
          <w:szCs w:val="18"/>
        </w:rPr>
        <w:t>!</w:t>
      </w:r>
    </w:p>
    <w:p w:rsidR="00390CA3" w:rsidRDefault="00BD6A69">
      <w:pPr>
        <w:spacing w:before="1" w:line="150" w:lineRule="exact"/>
        <w:rPr>
          <w:sz w:val="15"/>
          <w:szCs w:val="15"/>
        </w:rPr>
      </w:pPr>
      <w:r>
        <w:br w:type="column"/>
      </w:r>
    </w:p>
    <w:p w:rsidR="00390CA3" w:rsidRDefault="00BD6A69">
      <w:pPr>
        <w:pStyle w:val="Heading4"/>
        <w:spacing w:line="495" w:lineRule="auto"/>
        <w:ind w:right="1282"/>
        <w:rPr>
          <w:i w:val="0"/>
        </w:rPr>
      </w:pPr>
      <w:r>
        <w:rPr>
          <w:color w:val="800000"/>
        </w:rPr>
        <w:t>V VI</w:t>
      </w:r>
    </w:p>
    <w:p w:rsidR="00390CA3" w:rsidRDefault="00390CA3">
      <w:pPr>
        <w:spacing w:before="11" w:line="200" w:lineRule="exact"/>
        <w:rPr>
          <w:sz w:val="20"/>
          <w:szCs w:val="20"/>
        </w:rPr>
      </w:pPr>
    </w:p>
    <w:p w:rsidR="00390CA3" w:rsidRDefault="00BD6A69">
      <w:pPr>
        <w:pStyle w:val="Heading4"/>
        <w:rPr>
          <w:i w:val="0"/>
        </w:rPr>
      </w:pPr>
      <w:r>
        <w:rPr>
          <w:color w:val="800000"/>
          <w:spacing w:val="-1"/>
        </w:rPr>
        <w:t>II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13" w:line="260" w:lineRule="exact"/>
        <w:rPr>
          <w:sz w:val="26"/>
          <w:szCs w:val="26"/>
        </w:rPr>
      </w:pPr>
    </w:p>
    <w:p w:rsidR="00390CA3" w:rsidRDefault="00BD6A69">
      <w:pPr>
        <w:pStyle w:val="Heading4"/>
        <w:spacing w:line="458" w:lineRule="auto"/>
        <w:ind w:right="1285"/>
        <w:rPr>
          <w:i w:val="0"/>
        </w:rPr>
      </w:pPr>
      <w:r>
        <w:rPr>
          <w:color w:val="800000"/>
          <w:spacing w:val="-1"/>
        </w:rPr>
        <w:t>III</w:t>
      </w:r>
      <w:r>
        <w:rPr>
          <w:color w:val="800000"/>
          <w:spacing w:val="-1"/>
          <w:w w:val="99"/>
        </w:rPr>
        <w:t xml:space="preserve"> </w:t>
      </w:r>
      <w:r>
        <w:rPr>
          <w:color w:val="800000"/>
          <w:spacing w:val="-1"/>
        </w:rPr>
        <w:t>IV</w:t>
      </w:r>
    </w:p>
    <w:p w:rsidR="00390CA3" w:rsidRDefault="00390CA3">
      <w:pPr>
        <w:spacing w:line="458" w:lineRule="auto"/>
        <w:sectPr w:rsidR="00390CA3">
          <w:type w:val="continuous"/>
          <w:pgSz w:w="11907" w:h="16860"/>
          <w:pgMar w:top="1560" w:right="1280" w:bottom="0" w:left="1280" w:header="720" w:footer="720" w:gutter="0"/>
          <w:cols w:num="2" w:space="720" w:equalWidth="0">
            <w:col w:w="7656" w:space="40"/>
            <w:col w:w="1651"/>
          </w:cols>
        </w:sectPr>
      </w:pPr>
    </w:p>
    <w:p w:rsidR="00390CA3" w:rsidRDefault="00BD6A69">
      <w:pPr>
        <w:tabs>
          <w:tab w:val="left" w:pos="1307"/>
        </w:tabs>
        <w:spacing w:line="293" w:lineRule="exact"/>
        <w:ind w:left="393"/>
        <w:rPr>
          <w:rFonts w:ascii="Calibri" w:eastAsia="Calibri" w:hAnsi="Calibri" w:cs="Calibri"/>
          <w:sz w:val="24"/>
          <w:szCs w:val="24"/>
        </w:rPr>
      </w:pPr>
      <w:r>
        <w:rPr>
          <w:rFonts w:ascii="Arial" w:eastAsia="Arial" w:hAnsi="Arial" w:cs="Arial"/>
          <w:sz w:val="18"/>
          <w:szCs w:val="18"/>
        </w:rPr>
        <w:lastRenderedPageBreak/>
        <w:t>3251</w:t>
      </w:r>
      <w:r>
        <w:rPr>
          <w:rFonts w:ascii="Arial" w:eastAsia="Arial" w:hAnsi="Arial" w:cs="Arial"/>
          <w:spacing w:val="-2"/>
          <w:sz w:val="18"/>
          <w:szCs w:val="18"/>
        </w:rPr>
        <w:t>3</w:t>
      </w:r>
      <w:r>
        <w:rPr>
          <w:rFonts w:ascii="Arial" w:eastAsia="Arial" w:hAnsi="Arial" w:cs="Arial"/>
          <w:sz w:val="18"/>
          <w:szCs w:val="18"/>
        </w:rPr>
        <w:t>0</w:t>
      </w:r>
      <w:r>
        <w:rPr>
          <w:rFonts w:ascii="Arial" w:eastAsia="Arial" w:hAnsi="Arial" w:cs="Arial"/>
          <w:sz w:val="18"/>
          <w:szCs w:val="18"/>
        </w:rPr>
        <w:tab/>
        <w:t>No one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in 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ur h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u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fe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t an</w:t>
      </w:r>
      <w:r>
        <w:rPr>
          <w:rFonts w:ascii="Arial" w:eastAsia="Arial" w:hAnsi="Arial" w:cs="Arial"/>
          <w:spacing w:val="-2"/>
          <w:sz w:val="18"/>
          <w:szCs w:val="18"/>
        </w:rPr>
        <w:t>y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-2"/>
          <w:sz w:val="18"/>
          <w:szCs w:val="18"/>
        </w:rPr>
        <w:t>hi</w:t>
      </w:r>
      <w:r>
        <w:rPr>
          <w:rFonts w:ascii="Arial" w:eastAsia="Arial" w:hAnsi="Arial" w:cs="Arial"/>
          <w:sz w:val="18"/>
          <w:szCs w:val="18"/>
        </w:rPr>
        <w:t>ng, e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en Gr</w:t>
      </w:r>
      <w:r>
        <w:rPr>
          <w:rFonts w:ascii="Arial" w:eastAsia="Arial" w:hAnsi="Arial" w:cs="Arial"/>
          <w:spacing w:val="-3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nd</w:t>
      </w:r>
      <w:r>
        <w:rPr>
          <w:rFonts w:ascii="Arial" w:eastAsia="Arial" w:hAnsi="Arial" w:cs="Arial"/>
          <w:spacing w:val="-2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a a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 xml:space="preserve">d </w:t>
      </w:r>
      <w:r>
        <w:rPr>
          <w:rFonts w:ascii="Arial" w:eastAsia="Arial" w:hAnsi="Arial" w:cs="Arial"/>
          <w:spacing w:val="-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 xml:space="preserve">he 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7"/>
          <w:sz w:val="18"/>
          <w:szCs w:val="18"/>
        </w:rPr>
        <w:t xml:space="preserve"> 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ery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ight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eepe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 xml:space="preserve">. </w:t>
      </w:r>
      <w:r>
        <w:rPr>
          <w:rFonts w:ascii="Arial" w:eastAsia="Arial" w:hAnsi="Arial" w:cs="Arial"/>
          <w:spacing w:val="43"/>
          <w:sz w:val="18"/>
          <w:szCs w:val="18"/>
        </w:rPr>
        <w:t xml:space="preserve"> </w:t>
      </w:r>
      <w:r>
        <w:rPr>
          <w:rFonts w:ascii="Calibri" w:eastAsia="Calibri" w:hAnsi="Calibri" w:cs="Calibri"/>
          <w:i/>
          <w:color w:val="800000"/>
          <w:position w:val="-5"/>
          <w:sz w:val="24"/>
          <w:szCs w:val="24"/>
        </w:rPr>
        <w:t>O</w:t>
      </w:r>
    </w:p>
    <w:p w:rsidR="00390CA3" w:rsidRDefault="00390CA3">
      <w:pPr>
        <w:spacing w:before="4" w:line="140" w:lineRule="exact"/>
        <w:rPr>
          <w:sz w:val="14"/>
          <w:szCs w:val="14"/>
        </w:rPr>
      </w:pPr>
    </w:p>
    <w:p w:rsidR="00390CA3" w:rsidRDefault="00BD6A69">
      <w:pPr>
        <w:tabs>
          <w:tab w:val="left" w:pos="1307"/>
          <w:tab w:val="left" w:pos="7865"/>
        </w:tabs>
        <w:spacing w:line="263" w:lineRule="exact"/>
        <w:ind w:left="393"/>
        <w:rPr>
          <w:rFonts w:ascii="Calibri" w:eastAsia="Calibri" w:hAnsi="Calibri" w:cs="Calibri"/>
          <w:sz w:val="24"/>
          <w:szCs w:val="24"/>
        </w:rPr>
      </w:pPr>
      <w:r>
        <w:rPr>
          <w:rFonts w:ascii="Arial" w:eastAsia="Arial" w:hAnsi="Arial" w:cs="Arial"/>
          <w:sz w:val="18"/>
          <w:szCs w:val="18"/>
        </w:rPr>
        <w:t>3671</w:t>
      </w:r>
      <w:r>
        <w:rPr>
          <w:rFonts w:ascii="Arial" w:eastAsia="Arial" w:hAnsi="Arial" w:cs="Arial"/>
          <w:spacing w:val="-2"/>
          <w:sz w:val="18"/>
          <w:szCs w:val="18"/>
        </w:rPr>
        <w:t>7</w:t>
      </w:r>
      <w:r>
        <w:rPr>
          <w:rFonts w:ascii="Arial" w:eastAsia="Arial" w:hAnsi="Arial" w:cs="Arial"/>
          <w:sz w:val="18"/>
          <w:szCs w:val="18"/>
        </w:rPr>
        <w:t>9</w:t>
      </w:r>
      <w:r>
        <w:rPr>
          <w:rFonts w:ascii="Arial" w:eastAsia="Arial" w:hAnsi="Arial" w:cs="Arial"/>
          <w:sz w:val="18"/>
          <w:szCs w:val="18"/>
        </w:rPr>
        <w:tab/>
        <w:t xml:space="preserve">A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fright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ned.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T</w:t>
      </w:r>
      <w:r>
        <w:rPr>
          <w:rFonts w:ascii="Arial" w:eastAsia="Arial" w:hAnsi="Arial" w:cs="Arial"/>
          <w:sz w:val="18"/>
          <w:szCs w:val="18"/>
        </w:rPr>
        <w:t xml:space="preserve">he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 xml:space="preserve">hole 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ou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d to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and the</w:t>
      </w:r>
      <w:r>
        <w:rPr>
          <w:rFonts w:ascii="Arial" w:eastAsia="Arial" w:hAnsi="Arial" w:cs="Arial"/>
          <w:spacing w:val="-4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hut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ers</w:t>
      </w:r>
      <w:r>
        <w:rPr>
          <w:rFonts w:ascii="Arial" w:eastAsia="Arial" w:hAnsi="Arial" w:cs="Arial"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on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y</w:t>
      </w:r>
      <w:r>
        <w:rPr>
          <w:rFonts w:ascii="Arial" w:eastAsia="Arial" w:hAnsi="Arial" w:cs="Arial"/>
          <w:sz w:val="18"/>
          <w:szCs w:val="18"/>
        </w:rPr>
        <w:tab/>
      </w:r>
      <w:r>
        <w:rPr>
          <w:rFonts w:ascii="Calibri" w:eastAsia="Calibri" w:hAnsi="Calibri" w:cs="Calibri"/>
          <w:i/>
          <w:color w:val="800000"/>
          <w:position w:val="-5"/>
          <w:sz w:val="24"/>
          <w:szCs w:val="24"/>
        </w:rPr>
        <w:t>V</w:t>
      </w:r>
    </w:p>
    <w:p w:rsidR="00390CA3" w:rsidRDefault="00BD6A69">
      <w:pPr>
        <w:spacing w:line="153" w:lineRule="exact"/>
        <w:ind w:left="1307" w:right="116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bedro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m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indow</w:t>
      </w:r>
      <w:r>
        <w:rPr>
          <w:rFonts w:ascii="Arial" w:eastAsia="Arial" w:hAnsi="Arial" w:cs="Arial"/>
          <w:spacing w:val="-3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ban</w:t>
      </w:r>
      <w:r>
        <w:rPr>
          <w:rFonts w:ascii="Arial" w:eastAsia="Arial" w:hAnsi="Arial" w:cs="Arial"/>
          <w:spacing w:val="-2"/>
          <w:sz w:val="18"/>
          <w:szCs w:val="18"/>
        </w:rPr>
        <w:t>g</w:t>
      </w:r>
      <w:r>
        <w:rPr>
          <w:rFonts w:ascii="Arial" w:eastAsia="Arial" w:hAnsi="Arial" w:cs="Arial"/>
          <w:sz w:val="18"/>
          <w:szCs w:val="18"/>
        </w:rPr>
        <w:t xml:space="preserve">ed 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ga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n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 xml:space="preserve">t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 xml:space="preserve">he 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ou</w:t>
      </w:r>
      <w:r>
        <w:rPr>
          <w:rFonts w:ascii="Arial" w:eastAsia="Arial" w:hAnsi="Arial" w:cs="Arial"/>
          <w:spacing w:val="-2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 xml:space="preserve">e. 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 xml:space="preserve">ater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 xml:space="preserve">he 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nly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d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g</w:t>
      </w:r>
      <w:r>
        <w:rPr>
          <w:rFonts w:ascii="Arial" w:eastAsia="Arial" w:hAnsi="Arial" w:cs="Arial"/>
          <w:sz w:val="18"/>
          <w:szCs w:val="18"/>
        </w:rPr>
        <w:t>e I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z w:val="18"/>
          <w:szCs w:val="18"/>
        </w:rPr>
        <w:t>ld f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nd</w:t>
      </w:r>
    </w:p>
    <w:p w:rsidR="00390CA3" w:rsidRDefault="00BD6A69">
      <w:pPr>
        <w:spacing w:line="206" w:lineRule="exact"/>
        <w:ind w:left="1307" w:right="116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a 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r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ck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 xml:space="preserve">d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indo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.</w:t>
      </w:r>
    </w:p>
    <w:p w:rsidR="00390CA3" w:rsidRDefault="00390CA3">
      <w:pPr>
        <w:spacing w:before="3" w:line="140" w:lineRule="exact"/>
        <w:rPr>
          <w:sz w:val="14"/>
          <w:szCs w:val="14"/>
        </w:rPr>
      </w:pPr>
    </w:p>
    <w:p w:rsidR="00390CA3" w:rsidRDefault="00BD6A69">
      <w:pPr>
        <w:tabs>
          <w:tab w:val="left" w:pos="1307"/>
          <w:tab w:val="left" w:pos="7865"/>
        </w:tabs>
        <w:spacing w:line="263" w:lineRule="exact"/>
        <w:ind w:left="393"/>
        <w:rPr>
          <w:rFonts w:ascii="Calibri" w:eastAsia="Calibri" w:hAnsi="Calibri" w:cs="Calibri"/>
          <w:sz w:val="24"/>
          <w:szCs w:val="24"/>
        </w:rPr>
      </w:pPr>
      <w:r>
        <w:rPr>
          <w:rFonts w:ascii="Arial" w:eastAsia="Arial" w:hAnsi="Arial" w:cs="Arial"/>
          <w:sz w:val="18"/>
          <w:szCs w:val="18"/>
        </w:rPr>
        <w:t>3741</w:t>
      </w:r>
      <w:r>
        <w:rPr>
          <w:rFonts w:ascii="Arial" w:eastAsia="Arial" w:hAnsi="Arial" w:cs="Arial"/>
          <w:spacing w:val="-2"/>
          <w:sz w:val="18"/>
          <w:szCs w:val="18"/>
        </w:rPr>
        <w:t>5</w:t>
      </w:r>
      <w:r>
        <w:rPr>
          <w:rFonts w:ascii="Arial" w:eastAsia="Arial" w:hAnsi="Arial" w:cs="Arial"/>
          <w:sz w:val="18"/>
          <w:szCs w:val="18"/>
        </w:rPr>
        <w:t>8</w:t>
      </w:r>
      <w:r>
        <w:rPr>
          <w:rFonts w:ascii="Arial" w:eastAsia="Arial" w:hAnsi="Arial" w:cs="Arial"/>
          <w:sz w:val="18"/>
          <w:szCs w:val="18"/>
        </w:rPr>
        <w:tab/>
        <w:t xml:space="preserve">I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re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 xml:space="preserve">ng 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t h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 xml:space="preserve">e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hen I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f</w:t>
      </w:r>
      <w:r>
        <w:rPr>
          <w:rFonts w:ascii="Arial" w:eastAsia="Arial" w:hAnsi="Arial" w:cs="Arial"/>
          <w:sz w:val="18"/>
          <w:szCs w:val="18"/>
        </w:rPr>
        <w:t>elt a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ight</w:t>
      </w:r>
      <w:r>
        <w:rPr>
          <w:rFonts w:ascii="Arial" w:eastAsia="Arial" w:hAnsi="Arial" w:cs="Arial"/>
          <w:spacing w:val="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-2"/>
          <w:sz w:val="18"/>
          <w:szCs w:val="18"/>
        </w:rPr>
        <w:t>ve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ent.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At t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e t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 xml:space="preserve">e I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ho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z w:val="18"/>
          <w:szCs w:val="18"/>
        </w:rPr>
        <w:t>ght I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as</w:t>
      </w:r>
      <w:r>
        <w:rPr>
          <w:rFonts w:ascii="Arial" w:eastAsia="Arial" w:hAnsi="Arial" w:cs="Arial"/>
          <w:sz w:val="18"/>
          <w:szCs w:val="18"/>
        </w:rPr>
        <w:tab/>
      </w:r>
      <w:r>
        <w:rPr>
          <w:rFonts w:ascii="Calibri" w:eastAsia="Calibri" w:hAnsi="Calibri" w:cs="Calibri"/>
          <w:i/>
          <w:color w:val="800000"/>
          <w:position w:val="-5"/>
          <w:sz w:val="24"/>
          <w:szCs w:val="24"/>
        </w:rPr>
        <w:t>I</w:t>
      </w:r>
    </w:p>
    <w:p w:rsidR="00390CA3" w:rsidRDefault="00BD6A69">
      <w:pPr>
        <w:spacing w:line="153" w:lineRule="exact"/>
        <w:ind w:left="1307" w:right="116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ju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gi</w:t>
      </w:r>
      <w:r>
        <w:rPr>
          <w:rFonts w:ascii="Arial" w:eastAsia="Arial" w:hAnsi="Arial" w:cs="Arial"/>
          <w:spacing w:val="-2"/>
          <w:sz w:val="18"/>
          <w:szCs w:val="18"/>
        </w:rPr>
        <w:t>d</w:t>
      </w:r>
      <w:r>
        <w:rPr>
          <w:rFonts w:ascii="Arial" w:eastAsia="Arial" w:hAnsi="Arial" w:cs="Arial"/>
          <w:sz w:val="18"/>
          <w:szCs w:val="18"/>
        </w:rPr>
        <w:t>dy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after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 ha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d day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a</w:t>
      </w:r>
      <w:r>
        <w:rPr>
          <w:rFonts w:ascii="Arial" w:eastAsia="Arial" w:hAnsi="Arial" w:cs="Arial"/>
          <w:sz w:val="18"/>
          <w:szCs w:val="18"/>
        </w:rPr>
        <w:t xml:space="preserve">t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or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 xml:space="preserve">.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hen I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fo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z w:val="18"/>
          <w:szCs w:val="18"/>
        </w:rPr>
        <w:t xml:space="preserve">nd 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ut t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 xml:space="preserve">at 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 xml:space="preserve">t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an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eart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qu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!</w:t>
      </w:r>
    </w:p>
    <w:p w:rsidR="00390CA3" w:rsidRDefault="00390CA3">
      <w:pPr>
        <w:spacing w:before="3" w:line="140" w:lineRule="exact"/>
        <w:rPr>
          <w:sz w:val="14"/>
          <w:szCs w:val="14"/>
        </w:rPr>
      </w:pPr>
    </w:p>
    <w:p w:rsidR="00390CA3" w:rsidRDefault="00BD6A69">
      <w:pPr>
        <w:tabs>
          <w:tab w:val="left" w:pos="1307"/>
          <w:tab w:val="left" w:pos="7865"/>
        </w:tabs>
        <w:ind w:left="393"/>
        <w:rPr>
          <w:rFonts w:ascii="Calibri" w:eastAsia="Calibri" w:hAnsi="Calibri" w:cs="Calibri"/>
          <w:sz w:val="24"/>
          <w:szCs w:val="24"/>
        </w:rPr>
      </w:pPr>
      <w:r>
        <w:rPr>
          <w:rFonts w:ascii="Arial" w:eastAsia="Arial" w:hAnsi="Arial" w:cs="Arial"/>
          <w:sz w:val="18"/>
          <w:szCs w:val="18"/>
        </w:rPr>
        <w:t>3911</w:t>
      </w:r>
      <w:r>
        <w:rPr>
          <w:rFonts w:ascii="Arial" w:eastAsia="Arial" w:hAnsi="Arial" w:cs="Arial"/>
          <w:spacing w:val="-2"/>
          <w:sz w:val="18"/>
          <w:szCs w:val="18"/>
        </w:rPr>
        <w:t>8</w:t>
      </w:r>
      <w:r>
        <w:rPr>
          <w:rFonts w:ascii="Arial" w:eastAsia="Arial" w:hAnsi="Arial" w:cs="Arial"/>
          <w:sz w:val="18"/>
          <w:szCs w:val="18"/>
        </w:rPr>
        <w:t>8</w:t>
      </w:r>
      <w:r>
        <w:rPr>
          <w:rFonts w:ascii="Arial" w:eastAsia="Arial" w:hAnsi="Arial" w:cs="Arial"/>
          <w:sz w:val="18"/>
          <w:szCs w:val="18"/>
        </w:rPr>
        <w:tab/>
      </w:r>
      <w:r>
        <w:rPr>
          <w:rFonts w:ascii="Arial" w:eastAsia="Arial" w:hAnsi="Arial" w:cs="Arial"/>
          <w:spacing w:val="5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4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d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d not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fe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 xml:space="preserve">l a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hi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g.</w:t>
      </w:r>
      <w:r>
        <w:rPr>
          <w:rFonts w:ascii="Arial" w:eastAsia="Arial" w:hAnsi="Arial" w:cs="Arial"/>
          <w:spacing w:val="-5"/>
          <w:sz w:val="18"/>
          <w:szCs w:val="18"/>
        </w:rPr>
        <w:t xml:space="preserve"> </w:t>
      </w:r>
      <w:r>
        <w:rPr>
          <w:rFonts w:ascii="Arial" w:eastAsia="Arial" w:hAnsi="Arial" w:cs="Arial"/>
          <w:spacing w:val="7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 xml:space="preserve">re </w:t>
      </w:r>
      <w:r>
        <w:rPr>
          <w:rFonts w:ascii="Arial" w:eastAsia="Arial" w:hAnsi="Arial" w:cs="Arial"/>
          <w:sz w:val="18"/>
          <w:szCs w:val="18"/>
        </w:rPr>
        <w:t>both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e at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the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 xml:space="preserve">e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at</w:t>
      </w:r>
      <w:r>
        <w:rPr>
          <w:rFonts w:ascii="Arial" w:eastAsia="Arial" w:hAnsi="Arial" w:cs="Arial"/>
          <w:spacing w:val="-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 xml:space="preserve">hing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V.</w:t>
      </w:r>
      <w:r>
        <w:rPr>
          <w:rFonts w:ascii="Arial" w:eastAsia="Arial" w:hAnsi="Arial" w:cs="Arial"/>
          <w:sz w:val="18"/>
          <w:szCs w:val="18"/>
        </w:rPr>
        <w:tab/>
      </w:r>
      <w:r>
        <w:rPr>
          <w:rFonts w:ascii="Calibri" w:eastAsia="Calibri" w:hAnsi="Calibri" w:cs="Calibri"/>
          <w:i/>
          <w:color w:val="800000"/>
          <w:position w:val="-5"/>
          <w:sz w:val="24"/>
          <w:szCs w:val="24"/>
        </w:rPr>
        <w:t>O</w:t>
      </w:r>
    </w:p>
    <w:p w:rsidR="00390CA3" w:rsidRDefault="00390CA3">
      <w:pPr>
        <w:spacing w:before="7" w:line="170" w:lineRule="exact"/>
        <w:rPr>
          <w:sz w:val="17"/>
          <w:szCs w:val="17"/>
        </w:rPr>
      </w:pPr>
    </w:p>
    <w:p w:rsidR="00390CA3" w:rsidRDefault="00390CA3">
      <w:pPr>
        <w:spacing w:line="170" w:lineRule="exact"/>
        <w:rPr>
          <w:sz w:val="17"/>
          <w:szCs w:val="17"/>
        </w:rPr>
        <w:sectPr w:rsidR="00390CA3">
          <w:type w:val="continuous"/>
          <w:pgSz w:w="11907" w:h="16860"/>
          <w:pgMar w:top="1560" w:right="1280" w:bottom="0" w:left="1280" w:header="720" w:footer="720" w:gutter="0"/>
          <w:cols w:space="720"/>
        </w:sectPr>
      </w:pPr>
    </w:p>
    <w:p w:rsidR="00390CA3" w:rsidRDefault="00BD6A69">
      <w:pPr>
        <w:tabs>
          <w:tab w:val="left" w:pos="1307"/>
        </w:tabs>
        <w:spacing w:before="77"/>
        <w:ind w:left="1307" w:right="39" w:hanging="915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lastRenderedPageBreak/>
        <w:t>3791</w:t>
      </w:r>
      <w:r>
        <w:rPr>
          <w:rFonts w:ascii="Arial" w:eastAsia="Arial" w:hAnsi="Arial" w:cs="Arial"/>
          <w:spacing w:val="-2"/>
          <w:sz w:val="18"/>
          <w:szCs w:val="18"/>
        </w:rPr>
        <w:t>7</w:t>
      </w:r>
      <w:r>
        <w:rPr>
          <w:rFonts w:ascii="Arial" w:eastAsia="Arial" w:hAnsi="Arial" w:cs="Arial"/>
          <w:sz w:val="18"/>
          <w:szCs w:val="18"/>
        </w:rPr>
        <w:t>7</w:t>
      </w:r>
      <w:r>
        <w:rPr>
          <w:rFonts w:ascii="Arial" w:eastAsia="Arial" w:hAnsi="Arial" w:cs="Arial"/>
          <w:sz w:val="18"/>
          <w:szCs w:val="18"/>
        </w:rPr>
        <w:tab/>
        <w:t xml:space="preserve">I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d to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h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b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nd t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 xml:space="preserve">at 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 xml:space="preserve">t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s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-2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ange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for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5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b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to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be t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ling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at t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 xml:space="preserve">at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i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of day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do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 xml:space="preserve">n our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reet.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He t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en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not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 xml:space="preserve">ed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hat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the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lig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t f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 xml:space="preserve">g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1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ery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l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ght</w:t>
      </w:r>
      <w:r>
        <w:rPr>
          <w:rFonts w:ascii="Arial" w:eastAsia="Arial" w:hAnsi="Arial" w:cs="Arial"/>
          <w:spacing w:val="1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 xml:space="preserve">y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y</w:t>
      </w:r>
      <w:r>
        <w:rPr>
          <w:rFonts w:ascii="Arial" w:eastAsia="Arial" w:hAnsi="Arial" w:cs="Arial"/>
          <w:sz w:val="18"/>
          <w:szCs w:val="18"/>
        </w:rPr>
        <w:t>ing.</w:t>
      </w:r>
    </w:p>
    <w:p w:rsidR="00390CA3" w:rsidRDefault="00390CA3">
      <w:pPr>
        <w:spacing w:before="3" w:line="140" w:lineRule="exact"/>
        <w:rPr>
          <w:sz w:val="14"/>
          <w:szCs w:val="14"/>
        </w:rPr>
      </w:pPr>
    </w:p>
    <w:p w:rsidR="00390CA3" w:rsidRDefault="00BD6A69">
      <w:pPr>
        <w:tabs>
          <w:tab w:val="left" w:pos="1307"/>
        </w:tabs>
        <w:spacing w:line="242" w:lineRule="auto"/>
        <w:ind w:left="1307" w:hanging="915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3811</w:t>
      </w:r>
      <w:r>
        <w:rPr>
          <w:rFonts w:ascii="Arial" w:eastAsia="Arial" w:hAnsi="Arial" w:cs="Arial"/>
          <w:spacing w:val="-2"/>
          <w:sz w:val="18"/>
          <w:szCs w:val="18"/>
        </w:rPr>
        <w:t>9</w:t>
      </w:r>
      <w:r>
        <w:rPr>
          <w:rFonts w:ascii="Arial" w:eastAsia="Arial" w:hAnsi="Arial" w:cs="Arial"/>
          <w:sz w:val="18"/>
          <w:szCs w:val="18"/>
        </w:rPr>
        <w:t>8</w:t>
      </w:r>
      <w:r>
        <w:rPr>
          <w:rFonts w:ascii="Arial" w:eastAsia="Arial" w:hAnsi="Arial" w:cs="Arial"/>
          <w:sz w:val="18"/>
          <w:szCs w:val="18"/>
        </w:rPr>
        <w:tab/>
        <w:t xml:space="preserve">I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on t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 xml:space="preserve">e </w:t>
      </w:r>
      <w:r>
        <w:rPr>
          <w:rFonts w:ascii="Arial" w:eastAsia="Arial" w:hAnsi="Arial" w:cs="Arial"/>
          <w:sz w:val="18"/>
          <w:szCs w:val="18"/>
        </w:rPr>
        <w:t>roof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of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our t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pacing w:val="3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-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orey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ho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 xml:space="preserve">e </w:t>
      </w:r>
      <w:r>
        <w:rPr>
          <w:rFonts w:ascii="Arial" w:eastAsia="Arial" w:hAnsi="Arial" w:cs="Arial"/>
          <w:spacing w:val="-2"/>
          <w:sz w:val="18"/>
          <w:szCs w:val="18"/>
        </w:rPr>
        <w:t>f</w:t>
      </w:r>
      <w:r>
        <w:rPr>
          <w:rFonts w:ascii="Arial" w:eastAsia="Arial" w:hAnsi="Arial" w:cs="Arial"/>
          <w:sz w:val="18"/>
          <w:szCs w:val="18"/>
        </w:rPr>
        <w:t>i</w:t>
      </w:r>
      <w:r>
        <w:rPr>
          <w:rFonts w:ascii="Arial" w:eastAsia="Arial" w:hAnsi="Arial" w:cs="Arial"/>
          <w:spacing w:val="-4"/>
          <w:sz w:val="18"/>
          <w:szCs w:val="18"/>
        </w:rPr>
        <w:t>x</w:t>
      </w:r>
      <w:r>
        <w:rPr>
          <w:rFonts w:ascii="Arial" w:eastAsia="Arial" w:hAnsi="Arial" w:cs="Arial"/>
          <w:sz w:val="18"/>
          <w:szCs w:val="18"/>
        </w:rPr>
        <w:t xml:space="preserve">ing the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V aer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al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at the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e. I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 xml:space="preserve">uld feel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 xml:space="preserve">he 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ou</w:t>
      </w:r>
      <w:r>
        <w:rPr>
          <w:rFonts w:ascii="Arial" w:eastAsia="Arial" w:hAnsi="Arial" w:cs="Arial"/>
          <w:spacing w:val="-2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 xml:space="preserve">e </w:t>
      </w:r>
      <w:r>
        <w:rPr>
          <w:rFonts w:ascii="Arial" w:eastAsia="Arial" w:hAnsi="Arial" w:cs="Arial"/>
          <w:spacing w:val="-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li</w:t>
      </w:r>
      <w:r>
        <w:rPr>
          <w:rFonts w:ascii="Arial" w:eastAsia="Arial" w:hAnsi="Arial" w:cs="Arial"/>
          <w:spacing w:val="-2"/>
          <w:sz w:val="18"/>
          <w:szCs w:val="18"/>
        </w:rPr>
        <w:t>g</w:t>
      </w:r>
      <w:r>
        <w:rPr>
          <w:rFonts w:ascii="Arial" w:eastAsia="Arial" w:hAnsi="Arial" w:cs="Arial"/>
          <w:sz w:val="18"/>
          <w:szCs w:val="18"/>
        </w:rPr>
        <w:t>ht</w:t>
      </w:r>
      <w:r>
        <w:rPr>
          <w:rFonts w:ascii="Arial" w:eastAsia="Arial" w:hAnsi="Arial" w:cs="Arial"/>
          <w:spacing w:val="1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y</w:t>
      </w:r>
      <w:r>
        <w:rPr>
          <w:rFonts w:ascii="Arial" w:eastAsia="Arial" w:hAnsi="Arial" w:cs="Arial"/>
          <w:sz w:val="18"/>
          <w:szCs w:val="18"/>
        </w:rPr>
        <w:t>in</w:t>
      </w:r>
      <w:r>
        <w:rPr>
          <w:rFonts w:ascii="Arial" w:eastAsia="Arial" w:hAnsi="Arial" w:cs="Arial"/>
          <w:spacing w:val="-2"/>
          <w:sz w:val="18"/>
          <w:szCs w:val="18"/>
        </w:rPr>
        <w:t>g</w:t>
      </w:r>
      <w:r>
        <w:rPr>
          <w:rFonts w:ascii="Arial" w:eastAsia="Arial" w:hAnsi="Arial" w:cs="Arial"/>
          <w:sz w:val="18"/>
          <w:szCs w:val="18"/>
        </w:rPr>
        <w:t xml:space="preserve">. </w:t>
      </w:r>
      <w:r>
        <w:rPr>
          <w:rFonts w:ascii="Arial" w:eastAsia="Arial" w:hAnsi="Arial" w:cs="Arial"/>
          <w:spacing w:val="-2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y</w:t>
      </w:r>
      <w:r>
        <w:rPr>
          <w:rFonts w:ascii="Arial" w:eastAsia="Arial" w:hAnsi="Arial" w:cs="Arial"/>
          <w:spacing w:val="4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 xml:space="preserve">ife 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n</w:t>
      </w:r>
      <w:r>
        <w:rPr>
          <w:rFonts w:ascii="Arial" w:eastAsia="Arial" w:hAnsi="Arial" w:cs="Arial"/>
          <w:spacing w:val="-2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ide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uld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 xml:space="preserve">’t </w:t>
      </w:r>
      <w:r>
        <w:rPr>
          <w:rFonts w:ascii="Arial" w:eastAsia="Arial" w:hAnsi="Arial" w:cs="Arial"/>
          <w:spacing w:val="-2"/>
          <w:sz w:val="18"/>
          <w:szCs w:val="18"/>
        </w:rPr>
        <w:t>f</w:t>
      </w:r>
      <w:r>
        <w:rPr>
          <w:rFonts w:ascii="Arial" w:eastAsia="Arial" w:hAnsi="Arial" w:cs="Arial"/>
          <w:sz w:val="18"/>
          <w:szCs w:val="18"/>
        </w:rPr>
        <w:t>eel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thin</w:t>
      </w:r>
      <w:r>
        <w:rPr>
          <w:rFonts w:ascii="Arial" w:eastAsia="Arial" w:hAnsi="Arial" w:cs="Arial"/>
          <w:spacing w:val="-2"/>
          <w:sz w:val="18"/>
          <w:szCs w:val="18"/>
        </w:rPr>
        <w:t>g</w:t>
      </w:r>
      <w:r>
        <w:rPr>
          <w:rFonts w:ascii="Arial" w:eastAsia="Arial" w:hAnsi="Arial" w:cs="Arial"/>
          <w:sz w:val="18"/>
          <w:szCs w:val="18"/>
        </w:rPr>
        <w:t>.</w:t>
      </w:r>
    </w:p>
    <w:p w:rsidR="00390CA3" w:rsidRDefault="00BD6A69">
      <w:pPr>
        <w:spacing w:before="77"/>
        <w:ind w:left="195"/>
        <w:rPr>
          <w:rFonts w:ascii="Calibri" w:eastAsia="Calibri" w:hAnsi="Calibri" w:cs="Calibri"/>
          <w:sz w:val="24"/>
          <w:szCs w:val="24"/>
        </w:rPr>
      </w:pPr>
      <w:r>
        <w:br w:type="column"/>
      </w:r>
      <w:r>
        <w:rPr>
          <w:rFonts w:ascii="Calibri" w:eastAsia="Calibri" w:hAnsi="Calibri" w:cs="Calibri"/>
          <w:i/>
          <w:color w:val="800000"/>
          <w:spacing w:val="-1"/>
          <w:sz w:val="24"/>
          <w:szCs w:val="24"/>
        </w:rPr>
        <w:lastRenderedPageBreak/>
        <w:t>III</w:t>
      </w: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before="13" w:line="260" w:lineRule="exact"/>
        <w:rPr>
          <w:sz w:val="26"/>
          <w:szCs w:val="26"/>
        </w:rPr>
      </w:pPr>
    </w:p>
    <w:p w:rsidR="00390CA3" w:rsidRDefault="00BD6A69">
      <w:pPr>
        <w:pStyle w:val="Heading4"/>
        <w:ind w:left="195"/>
        <w:rPr>
          <w:i w:val="0"/>
        </w:rPr>
      </w:pPr>
      <w:r>
        <w:rPr>
          <w:color w:val="800000"/>
          <w:spacing w:val="-1"/>
        </w:rPr>
        <w:t>II</w:t>
      </w:r>
    </w:p>
    <w:p w:rsidR="00390CA3" w:rsidRDefault="00390CA3">
      <w:pPr>
        <w:sectPr w:rsidR="00390CA3">
          <w:type w:val="continuous"/>
          <w:pgSz w:w="11907" w:h="16860"/>
          <w:pgMar w:top="1560" w:right="1280" w:bottom="0" w:left="1280" w:header="720" w:footer="720" w:gutter="0"/>
          <w:cols w:num="2" w:space="720" w:equalWidth="0">
            <w:col w:w="7630" w:space="40"/>
            <w:col w:w="1677"/>
          </w:cols>
        </w:sectPr>
      </w:pPr>
    </w:p>
    <w:p w:rsidR="00390CA3" w:rsidRDefault="00BD6A69">
      <w:pPr>
        <w:spacing w:before="5" w:line="110" w:lineRule="exact"/>
        <w:rPr>
          <w:sz w:val="11"/>
          <w:szCs w:val="11"/>
        </w:rPr>
      </w:pPr>
      <w:r>
        <w:rPr>
          <w:noProof/>
          <w:lang w:val="en-AU" w:eastAsia="en-AU"/>
        </w:rPr>
        <w:lastRenderedPageBreak/>
        <mc:AlternateContent>
          <mc:Choice Requires="wpg">
            <w:drawing>
              <wp:anchor distT="0" distB="0" distL="114300" distR="114300" simplePos="0" relativeHeight="503311440" behindDoc="1" locked="0" layoutInCell="1" allowOverlap="1">
                <wp:simplePos x="0" y="0"/>
                <wp:positionH relativeFrom="page">
                  <wp:posOffset>888365</wp:posOffset>
                </wp:positionH>
                <wp:positionV relativeFrom="page">
                  <wp:posOffset>1584960</wp:posOffset>
                </wp:positionV>
                <wp:extent cx="5438140" cy="7800340"/>
                <wp:effectExtent l="2540" t="0" r="7620" b="6350"/>
                <wp:wrapNone/>
                <wp:docPr id="380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8140" cy="7800340"/>
                          <a:chOff x="1399" y="2496"/>
                          <a:chExt cx="8564" cy="12284"/>
                        </a:xfrm>
                      </wpg:grpSpPr>
                      <wpg:grpSp>
                        <wpg:cNvPr id="381" name="Group 495"/>
                        <wpg:cNvGrpSpPr>
                          <a:grpSpLocks/>
                        </wpg:cNvGrpSpPr>
                        <wpg:grpSpPr bwMode="auto">
                          <a:xfrm>
                            <a:off x="1428" y="2506"/>
                            <a:ext cx="1092" cy="334"/>
                            <a:chOff x="1428" y="2506"/>
                            <a:chExt cx="1092" cy="334"/>
                          </a:xfrm>
                        </wpg:grpSpPr>
                        <wps:wsp>
                          <wps:cNvPr id="382" name="Freeform 496"/>
                          <wps:cNvSpPr>
                            <a:spLocks/>
                          </wps:cNvSpPr>
                          <wps:spPr bwMode="auto">
                            <a:xfrm>
                              <a:off x="1428" y="2506"/>
                              <a:ext cx="1092" cy="334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1092"/>
                                <a:gd name="T2" fmla="+- 0 2840 2506"/>
                                <a:gd name="T3" fmla="*/ 2840 h 334"/>
                                <a:gd name="T4" fmla="+- 0 2520 1428"/>
                                <a:gd name="T5" fmla="*/ T4 w 1092"/>
                                <a:gd name="T6" fmla="+- 0 2840 2506"/>
                                <a:gd name="T7" fmla="*/ 2840 h 334"/>
                                <a:gd name="T8" fmla="+- 0 2520 1428"/>
                                <a:gd name="T9" fmla="*/ T8 w 1092"/>
                                <a:gd name="T10" fmla="+- 0 2506 2506"/>
                                <a:gd name="T11" fmla="*/ 2506 h 334"/>
                                <a:gd name="T12" fmla="+- 0 1428 1428"/>
                                <a:gd name="T13" fmla="*/ T12 w 1092"/>
                                <a:gd name="T14" fmla="+- 0 2506 2506"/>
                                <a:gd name="T15" fmla="*/ 2506 h 334"/>
                                <a:gd name="T16" fmla="+- 0 1428 1428"/>
                                <a:gd name="T17" fmla="*/ T16 w 1092"/>
                                <a:gd name="T18" fmla="+- 0 2840 2506"/>
                                <a:gd name="T19" fmla="*/ 2840 h 3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92" h="334">
                                  <a:moveTo>
                                    <a:pt x="0" y="334"/>
                                  </a:moveTo>
                                  <a:lnTo>
                                    <a:pt x="1092" y="334"/>
                                  </a:lnTo>
                                  <a:lnTo>
                                    <a:pt x="109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3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444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83" name="Group 493"/>
                        <wpg:cNvGrpSpPr>
                          <a:grpSpLocks/>
                        </wpg:cNvGrpSpPr>
                        <wpg:grpSpPr bwMode="auto">
                          <a:xfrm>
                            <a:off x="1476" y="2564"/>
                            <a:ext cx="996" cy="247"/>
                            <a:chOff x="1476" y="2564"/>
                            <a:chExt cx="996" cy="247"/>
                          </a:xfrm>
                        </wpg:grpSpPr>
                        <wps:wsp>
                          <wps:cNvPr id="384" name="Freeform 494"/>
                          <wps:cNvSpPr>
                            <a:spLocks/>
                          </wps:cNvSpPr>
                          <wps:spPr bwMode="auto">
                            <a:xfrm>
                              <a:off x="1476" y="2564"/>
                              <a:ext cx="996" cy="247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996"/>
                                <a:gd name="T2" fmla="+- 0 2811 2564"/>
                                <a:gd name="T3" fmla="*/ 2811 h 247"/>
                                <a:gd name="T4" fmla="+- 0 2472 1476"/>
                                <a:gd name="T5" fmla="*/ T4 w 996"/>
                                <a:gd name="T6" fmla="+- 0 2811 2564"/>
                                <a:gd name="T7" fmla="*/ 2811 h 247"/>
                                <a:gd name="T8" fmla="+- 0 2472 1476"/>
                                <a:gd name="T9" fmla="*/ T8 w 996"/>
                                <a:gd name="T10" fmla="+- 0 2564 2564"/>
                                <a:gd name="T11" fmla="*/ 2564 h 247"/>
                                <a:gd name="T12" fmla="+- 0 1476 1476"/>
                                <a:gd name="T13" fmla="*/ T12 w 996"/>
                                <a:gd name="T14" fmla="+- 0 2564 2564"/>
                                <a:gd name="T15" fmla="*/ 2564 h 247"/>
                                <a:gd name="T16" fmla="+- 0 1476 1476"/>
                                <a:gd name="T17" fmla="*/ T16 w 996"/>
                                <a:gd name="T18" fmla="+- 0 2811 2564"/>
                                <a:gd name="T19" fmla="*/ 2811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96" h="247">
                                  <a:moveTo>
                                    <a:pt x="0" y="247"/>
                                  </a:moveTo>
                                  <a:lnTo>
                                    <a:pt x="996" y="247"/>
                                  </a:lnTo>
                                  <a:lnTo>
                                    <a:pt x="99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444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85" name="Group 491"/>
                        <wpg:cNvGrpSpPr>
                          <a:grpSpLocks/>
                        </wpg:cNvGrpSpPr>
                        <wpg:grpSpPr bwMode="auto">
                          <a:xfrm>
                            <a:off x="2540" y="2506"/>
                            <a:ext cx="6539" cy="334"/>
                            <a:chOff x="2540" y="2506"/>
                            <a:chExt cx="6539" cy="334"/>
                          </a:xfrm>
                        </wpg:grpSpPr>
                        <wps:wsp>
                          <wps:cNvPr id="386" name="Freeform 492"/>
                          <wps:cNvSpPr>
                            <a:spLocks/>
                          </wps:cNvSpPr>
                          <wps:spPr bwMode="auto">
                            <a:xfrm>
                              <a:off x="2540" y="2506"/>
                              <a:ext cx="6539" cy="334"/>
                            </a:xfrm>
                            <a:custGeom>
                              <a:avLst/>
                              <a:gdLst>
                                <a:gd name="T0" fmla="+- 0 2540 2540"/>
                                <a:gd name="T1" fmla="*/ T0 w 6539"/>
                                <a:gd name="T2" fmla="+- 0 2840 2506"/>
                                <a:gd name="T3" fmla="*/ 2840 h 334"/>
                                <a:gd name="T4" fmla="+- 0 9078 2540"/>
                                <a:gd name="T5" fmla="*/ T4 w 6539"/>
                                <a:gd name="T6" fmla="+- 0 2840 2506"/>
                                <a:gd name="T7" fmla="*/ 2840 h 334"/>
                                <a:gd name="T8" fmla="+- 0 9078 2540"/>
                                <a:gd name="T9" fmla="*/ T8 w 6539"/>
                                <a:gd name="T10" fmla="+- 0 2506 2506"/>
                                <a:gd name="T11" fmla="*/ 2506 h 334"/>
                                <a:gd name="T12" fmla="+- 0 2540 2540"/>
                                <a:gd name="T13" fmla="*/ T12 w 6539"/>
                                <a:gd name="T14" fmla="+- 0 2506 2506"/>
                                <a:gd name="T15" fmla="*/ 2506 h 334"/>
                                <a:gd name="T16" fmla="+- 0 2540 2540"/>
                                <a:gd name="T17" fmla="*/ T16 w 6539"/>
                                <a:gd name="T18" fmla="+- 0 2840 2506"/>
                                <a:gd name="T19" fmla="*/ 2840 h 3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539" h="334">
                                  <a:moveTo>
                                    <a:pt x="0" y="334"/>
                                  </a:moveTo>
                                  <a:lnTo>
                                    <a:pt x="6538" y="334"/>
                                  </a:lnTo>
                                  <a:lnTo>
                                    <a:pt x="653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3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444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87" name="Group 489"/>
                        <wpg:cNvGrpSpPr>
                          <a:grpSpLocks/>
                        </wpg:cNvGrpSpPr>
                        <wpg:grpSpPr bwMode="auto">
                          <a:xfrm>
                            <a:off x="2588" y="2564"/>
                            <a:ext cx="6443" cy="247"/>
                            <a:chOff x="2588" y="2564"/>
                            <a:chExt cx="6443" cy="247"/>
                          </a:xfrm>
                        </wpg:grpSpPr>
                        <wps:wsp>
                          <wps:cNvPr id="388" name="Freeform 490"/>
                          <wps:cNvSpPr>
                            <a:spLocks/>
                          </wps:cNvSpPr>
                          <wps:spPr bwMode="auto">
                            <a:xfrm>
                              <a:off x="2588" y="2564"/>
                              <a:ext cx="6443" cy="247"/>
                            </a:xfrm>
                            <a:custGeom>
                              <a:avLst/>
                              <a:gdLst>
                                <a:gd name="T0" fmla="+- 0 2588 2588"/>
                                <a:gd name="T1" fmla="*/ T0 w 6443"/>
                                <a:gd name="T2" fmla="+- 0 2811 2564"/>
                                <a:gd name="T3" fmla="*/ 2811 h 247"/>
                                <a:gd name="T4" fmla="+- 0 9030 2588"/>
                                <a:gd name="T5" fmla="*/ T4 w 6443"/>
                                <a:gd name="T6" fmla="+- 0 2811 2564"/>
                                <a:gd name="T7" fmla="*/ 2811 h 247"/>
                                <a:gd name="T8" fmla="+- 0 9030 2588"/>
                                <a:gd name="T9" fmla="*/ T8 w 6443"/>
                                <a:gd name="T10" fmla="+- 0 2564 2564"/>
                                <a:gd name="T11" fmla="*/ 2564 h 247"/>
                                <a:gd name="T12" fmla="+- 0 2588 2588"/>
                                <a:gd name="T13" fmla="*/ T12 w 6443"/>
                                <a:gd name="T14" fmla="+- 0 2564 2564"/>
                                <a:gd name="T15" fmla="*/ 2564 h 247"/>
                                <a:gd name="T16" fmla="+- 0 2588 2588"/>
                                <a:gd name="T17" fmla="*/ T16 w 6443"/>
                                <a:gd name="T18" fmla="+- 0 2811 2564"/>
                                <a:gd name="T19" fmla="*/ 2811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443" h="247">
                                  <a:moveTo>
                                    <a:pt x="0" y="247"/>
                                  </a:moveTo>
                                  <a:lnTo>
                                    <a:pt x="6442" y="247"/>
                                  </a:lnTo>
                                  <a:lnTo>
                                    <a:pt x="644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444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89" name="Group 487"/>
                        <wpg:cNvGrpSpPr>
                          <a:grpSpLocks/>
                        </wpg:cNvGrpSpPr>
                        <wpg:grpSpPr bwMode="auto">
                          <a:xfrm>
                            <a:off x="9097" y="2506"/>
                            <a:ext cx="833" cy="334"/>
                            <a:chOff x="9097" y="2506"/>
                            <a:chExt cx="833" cy="334"/>
                          </a:xfrm>
                        </wpg:grpSpPr>
                        <wps:wsp>
                          <wps:cNvPr id="390" name="Freeform 488"/>
                          <wps:cNvSpPr>
                            <a:spLocks/>
                          </wps:cNvSpPr>
                          <wps:spPr bwMode="auto">
                            <a:xfrm>
                              <a:off x="9097" y="2506"/>
                              <a:ext cx="833" cy="334"/>
                            </a:xfrm>
                            <a:custGeom>
                              <a:avLst/>
                              <a:gdLst>
                                <a:gd name="T0" fmla="+- 0 9097 9097"/>
                                <a:gd name="T1" fmla="*/ T0 w 833"/>
                                <a:gd name="T2" fmla="+- 0 2840 2506"/>
                                <a:gd name="T3" fmla="*/ 2840 h 334"/>
                                <a:gd name="T4" fmla="+- 0 9931 9097"/>
                                <a:gd name="T5" fmla="*/ T4 w 833"/>
                                <a:gd name="T6" fmla="+- 0 2840 2506"/>
                                <a:gd name="T7" fmla="*/ 2840 h 334"/>
                                <a:gd name="T8" fmla="+- 0 9931 9097"/>
                                <a:gd name="T9" fmla="*/ T8 w 833"/>
                                <a:gd name="T10" fmla="+- 0 2506 2506"/>
                                <a:gd name="T11" fmla="*/ 2506 h 334"/>
                                <a:gd name="T12" fmla="+- 0 9097 9097"/>
                                <a:gd name="T13" fmla="*/ T12 w 833"/>
                                <a:gd name="T14" fmla="+- 0 2506 2506"/>
                                <a:gd name="T15" fmla="*/ 2506 h 334"/>
                                <a:gd name="T16" fmla="+- 0 9097 9097"/>
                                <a:gd name="T17" fmla="*/ T16 w 833"/>
                                <a:gd name="T18" fmla="+- 0 2840 2506"/>
                                <a:gd name="T19" fmla="*/ 2840 h 3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33" h="334">
                                  <a:moveTo>
                                    <a:pt x="0" y="334"/>
                                  </a:moveTo>
                                  <a:lnTo>
                                    <a:pt x="834" y="334"/>
                                  </a:lnTo>
                                  <a:lnTo>
                                    <a:pt x="83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3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444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91" name="Group 485"/>
                        <wpg:cNvGrpSpPr>
                          <a:grpSpLocks/>
                        </wpg:cNvGrpSpPr>
                        <wpg:grpSpPr bwMode="auto">
                          <a:xfrm>
                            <a:off x="9145" y="2564"/>
                            <a:ext cx="740" cy="247"/>
                            <a:chOff x="9145" y="2564"/>
                            <a:chExt cx="740" cy="247"/>
                          </a:xfrm>
                        </wpg:grpSpPr>
                        <wps:wsp>
                          <wps:cNvPr id="392" name="Freeform 486"/>
                          <wps:cNvSpPr>
                            <a:spLocks/>
                          </wps:cNvSpPr>
                          <wps:spPr bwMode="auto">
                            <a:xfrm>
                              <a:off x="9145" y="2564"/>
                              <a:ext cx="740" cy="247"/>
                            </a:xfrm>
                            <a:custGeom>
                              <a:avLst/>
                              <a:gdLst>
                                <a:gd name="T0" fmla="+- 0 9145 9145"/>
                                <a:gd name="T1" fmla="*/ T0 w 740"/>
                                <a:gd name="T2" fmla="+- 0 2811 2564"/>
                                <a:gd name="T3" fmla="*/ 2811 h 247"/>
                                <a:gd name="T4" fmla="+- 0 9885 9145"/>
                                <a:gd name="T5" fmla="*/ T4 w 740"/>
                                <a:gd name="T6" fmla="+- 0 2811 2564"/>
                                <a:gd name="T7" fmla="*/ 2811 h 247"/>
                                <a:gd name="T8" fmla="+- 0 9885 9145"/>
                                <a:gd name="T9" fmla="*/ T8 w 740"/>
                                <a:gd name="T10" fmla="+- 0 2564 2564"/>
                                <a:gd name="T11" fmla="*/ 2564 h 247"/>
                                <a:gd name="T12" fmla="+- 0 9145 9145"/>
                                <a:gd name="T13" fmla="*/ T12 w 740"/>
                                <a:gd name="T14" fmla="+- 0 2564 2564"/>
                                <a:gd name="T15" fmla="*/ 2564 h 247"/>
                                <a:gd name="T16" fmla="+- 0 9145 9145"/>
                                <a:gd name="T17" fmla="*/ T16 w 740"/>
                                <a:gd name="T18" fmla="+- 0 2811 2564"/>
                                <a:gd name="T19" fmla="*/ 2811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40" h="247">
                                  <a:moveTo>
                                    <a:pt x="0" y="247"/>
                                  </a:moveTo>
                                  <a:lnTo>
                                    <a:pt x="740" y="247"/>
                                  </a:lnTo>
                                  <a:lnTo>
                                    <a:pt x="74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444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93" name="Group 483"/>
                        <wpg:cNvGrpSpPr>
                          <a:grpSpLocks/>
                        </wpg:cNvGrpSpPr>
                        <wpg:grpSpPr bwMode="auto">
                          <a:xfrm>
                            <a:off x="1428" y="2535"/>
                            <a:ext cx="8505" cy="2"/>
                            <a:chOff x="1428" y="2535"/>
                            <a:chExt cx="8505" cy="2"/>
                          </a:xfrm>
                        </wpg:grpSpPr>
                        <wps:wsp>
                          <wps:cNvPr id="394" name="Freeform 484"/>
                          <wps:cNvSpPr>
                            <a:spLocks/>
                          </wps:cNvSpPr>
                          <wps:spPr bwMode="auto">
                            <a:xfrm>
                              <a:off x="1428" y="2535"/>
                              <a:ext cx="8505" cy="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8505"/>
                                <a:gd name="T2" fmla="+- 0 9933 1428"/>
                                <a:gd name="T3" fmla="*/ T2 w 8505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505">
                                  <a:moveTo>
                                    <a:pt x="0" y="0"/>
                                  </a:moveTo>
                                  <a:lnTo>
                                    <a:pt x="8505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44444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95" name="Group 481"/>
                        <wpg:cNvGrpSpPr>
                          <a:grpSpLocks/>
                        </wpg:cNvGrpSpPr>
                        <wpg:grpSpPr bwMode="auto">
                          <a:xfrm>
                            <a:off x="1419" y="2825"/>
                            <a:ext cx="8524" cy="2"/>
                            <a:chOff x="1419" y="2825"/>
                            <a:chExt cx="8524" cy="2"/>
                          </a:xfrm>
                        </wpg:grpSpPr>
                        <wps:wsp>
                          <wps:cNvPr id="396" name="Freeform 482"/>
                          <wps:cNvSpPr>
                            <a:spLocks/>
                          </wps:cNvSpPr>
                          <wps:spPr bwMode="auto">
                            <a:xfrm>
                              <a:off x="1419" y="2825"/>
                              <a:ext cx="8524" cy="2"/>
                            </a:xfrm>
                            <a:custGeom>
                              <a:avLst/>
                              <a:gdLst>
                                <a:gd name="T0" fmla="+- 0 1419 1419"/>
                                <a:gd name="T1" fmla="*/ T0 w 8524"/>
                                <a:gd name="T2" fmla="+- 0 9943 1419"/>
                                <a:gd name="T3" fmla="*/ T2 w 852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524">
                                  <a:moveTo>
                                    <a:pt x="0" y="0"/>
                                  </a:moveTo>
                                  <a:lnTo>
                                    <a:pt x="8524" y="0"/>
                                  </a:lnTo>
                                </a:path>
                              </a:pathLst>
                            </a:custGeom>
                            <a:noFill/>
                            <a:ln w="19558">
                              <a:solidFill>
                                <a:srgbClr val="44444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97" name="Group 479"/>
                        <wpg:cNvGrpSpPr>
                          <a:grpSpLocks/>
                        </wpg:cNvGrpSpPr>
                        <wpg:grpSpPr bwMode="auto">
                          <a:xfrm>
                            <a:off x="2530" y="2564"/>
                            <a:ext cx="2" cy="276"/>
                            <a:chOff x="2530" y="2564"/>
                            <a:chExt cx="2" cy="276"/>
                          </a:xfrm>
                        </wpg:grpSpPr>
                        <wps:wsp>
                          <wps:cNvPr id="398" name="Freeform 480"/>
                          <wps:cNvSpPr>
                            <a:spLocks/>
                          </wps:cNvSpPr>
                          <wps:spPr bwMode="auto">
                            <a:xfrm>
                              <a:off x="2530" y="2564"/>
                              <a:ext cx="2" cy="276"/>
                            </a:xfrm>
                            <a:custGeom>
                              <a:avLst/>
                              <a:gdLst>
                                <a:gd name="T0" fmla="+- 0 2564 2564"/>
                                <a:gd name="T1" fmla="*/ 2564 h 276"/>
                                <a:gd name="T2" fmla="+- 0 2840 2564"/>
                                <a:gd name="T3" fmla="*/ 2840 h 276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76">
                                  <a:moveTo>
                                    <a:pt x="0" y="0"/>
                                  </a:moveTo>
                                  <a:lnTo>
                                    <a:pt x="0" y="276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99" name="Group 477"/>
                        <wpg:cNvGrpSpPr>
                          <a:grpSpLocks/>
                        </wpg:cNvGrpSpPr>
                        <wpg:grpSpPr bwMode="auto">
                          <a:xfrm>
                            <a:off x="9088" y="2564"/>
                            <a:ext cx="2" cy="276"/>
                            <a:chOff x="9088" y="2564"/>
                            <a:chExt cx="2" cy="276"/>
                          </a:xfrm>
                        </wpg:grpSpPr>
                        <wps:wsp>
                          <wps:cNvPr id="400" name="Freeform 478"/>
                          <wps:cNvSpPr>
                            <a:spLocks/>
                          </wps:cNvSpPr>
                          <wps:spPr bwMode="auto">
                            <a:xfrm>
                              <a:off x="9088" y="2564"/>
                              <a:ext cx="2" cy="276"/>
                            </a:xfrm>
                            <a:custGeom>
                              <a:avLst/>
                              <a:gdLst>
                                <a:gd name="T0" fmla="+- 0 2564 2564"/>
                                <a:gd name="T1" fmla="*/ 2564 h 276"/>
                                <a:gd name="T2" fmla="+- 0 2840 2564"/>
                                <a:gd name="T3" fmla="*/ 2840 h 276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76">
                                  <a:moveTo>
                                    <a:pt x="0" y="0"/>
                                  </a:moveTo>
                                  <a:lnTo>
                                    <a:pt x="0" y="276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01" name="Group 475"/>
                        <wpg:cNvGrpSpPr>
                          <a:grpSpLocks/>
                        </wpg:cNvGrpSpPr>
                        <wpg:grpSpPr bwMode="auto">
                          <a:xfrm>
                            <a:off x="1428" y="2859"/>
                            <a:ext cx="1092" cy="588"/>
                            <a:chOff x="1428" y="2859"/>
                            <a:chExt cx="1092" cy="588"/>
                          </a:xfrm>
                        </wpg:grpSpPr>
                        <wps:wsp>
                          <wps:cNvPr id="402" name="Freeform 476"/>
                          <wps:cNvSpPr>
                            <a:spLocks/>
                          </wps:cNvSpPr>
                          <wps:spPr bwMode="auto">
                            <a:xfrm>
                              <a:off x="1428" y="2859"/>
                              <a:ext cx="1092" cy="588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1092"/>
                                <a:gd name="T2" fmla="+- 0 3447 2859"/>
                                <a:gd name="T3" fmla="*/ 3447 h 588"/>
                                <a:gd name="T4" fmla="+- 0 2520 1428"/>
                                <a:gd name="T5" fmla="*/ T4 w 1092"/>
                                <a:gd name="T6" fmla="+- 0 3447 2859"/>
                                <a:gd name="T7" fmla="*/ 3447 h 588"/>
                                <a:gd name="T8" fmla="+- 0 2520 1428"/>
                                <a:gd name="T9" fmla="*/ T8 w 1092"/>
                                <a:gd name="T10" fmla="+- 0 2859 2859"/>
                                <a:gd name="T11" fmla="*/ 2859 h 588"/>
                                <a:gd name="T12" fmla="+- 0 1428 1428"/>
                                <a:gd name="T13" fmla="*/ T12 w 1092"/>
                                <a:gd name="T14" fmla="+- 0 2859 2859"/>
                                <a:gd name="T15" fmla="*/ 2859 h 588"/>
                                <a:gd name="T16" fmla="+- 0 1428 1428"/>
                                <a:gd name="T17" fmla="*/ T16 w 1092"/>
                                <a:gd name="T18" fmla="+- 0 3447 2859"/>
                                <a:gd name="T19" fmla="*/ 3447 h 58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92" h="588">
                                  <a:moveTo>
                                    <a:pt x="0" y="588"/>
                                  </a:moveTo>
                                  <a:lnTo>
                                    <a:pt x="1092" y="588"/>
                                  </a:lnTo>
                                  <a:lnTo>
                                    <a:pt x="109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8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03" name="Group 473"/>
                        <wpg:cNvGrpSpPr>
                          <a:grpSpLocks/>
                        </wpg:cNvGrpSpPr>
                        <wpg:grpSpPr bwMode="auto">
                          <a:xfrm>
                            <a:off x="1476" y="2916"/>
                            <a:ext cx="996" cy="247"/>
                            <a:chOff x="1476" y="2916"/>
                            <a:chExt cx="996" cy="247"/>
                          </a:xfrm>
                        </wpg:grpSpPr>
                        <wps:wsp>
                          <wps:cNvPr id="404" name="Freeform 474"/>
                          <wps:cNvSpPr>
                            <a:spLocks/>
                          </wps:cNvSpPr>
                          <wps:spPr bwMode="auto">
                            <a:xfrm>
                              <a:off x="1476" y="2916"/>
                              <a:ext cx="996" cy="247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996"/>
                                <a:gd name="T2" fmla="+- 0 3164 2916"/>
                                <a:gd name="T3" fmla="*/ 3164 h 247"/>
                                <a:gd name="T4" fmla="+- 0 2472 1476"/>
                                <a:gd name="T5" fmla="*/ T4 w 996"/>
                                <a:gd name="T6" fmla="+- 0 3164 2916"/>
                                <a:gd name="T7" fmla="*/ 3164 h 247"/>
                                <a:gd name="T8" fmla="+- 0 2472 1476"/>
                                <a:gd name="T9" fmla="*/ T8 w 996"/>
                                <a:gd name="T10" fmla="+- 0 2916 2916"/>
                                <a:gd name="T11" fmla="*/ 2916 h 247"/>
                                <a:gd name="T12" fmla="+- 0 1476 1476"/>
                                <a:gd name="T13" fmla="*/ T12 w 996"/>
                                <a:gd name="T14" fmla="+- 0 2916 2916"/>
                                <a:gd name="T15" fmla="*/ 2916 h 247"/>
                                <a:gd name="T16" fmla="+- 0 1476 1476"/>
                                <a:gd name="T17" fmla="*/ T16 w 996"/>
                                <a:gd name="T18" fmla="+- 0 3164 2916"/>
                                <a:gd name="T19" fmla="*/ 3164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96" h="247">
                                  <a:moveTo>
                                    <a:pt x="0" y="248"/>
                                  </a:moveTo>
                                  <a:lnTo>
                                    <a:pt x="996" y="248"/>
                                  </a:lnTo>
                                  <a:lnTo>
                                    <a:pt x="99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05" name="Group 471"/>
                        <wpg:cNvGrpSpPr>
                          <a:grpSpLocks/>
                        </wpg:cNvGrpSpPr>
                        <wpg:grpSpPr bwMode="auto">
                          <a:xfrm>
                            <a:off x="2540" y="2859"/>
                            <a:ext cx="6539" cy="588"/>
                            <a:chOff x="2540" y="2859"/>
                            <a:chExt cx="6539" cy="588"/>
                          </a:xfrm>
                        </wpg:grpSpPr>
                        <wps:wsp>
                          <wps:cNvPr id="406" name="Freeform 472"/>
                          <wps:cNvSpPr>
                            <a:spLocks/>
                          </wps:cNvSpPr>
                          <wps:spPr bwMode="auto">
                            <a:xfrm>
                              <a:off x="2540" y="2859"/>
                              <a:ext cx="6539" cy="588"/>
                            </a:xfrm>
                            <a:custGeom>
                              <a:avLst/>
                              <a:gdLst>
                                <a:gd name="T0" fmla="+- 0 2540 2540"/>
                                <a:gd name="T1" fmla="*/ T0 w 6539"/>
                                <a:gd name="T2" fmla="+- 0 3447 2859"/>
                                <a:gd name="T3" fmla="*/ 3447 h 588"/>
                                <a:gd name="T4" fmla="+- 0 9078 2540"/>
                                <a:gd name="T5" fmla="*/ T4 w 6539"/>
                                <a:gd name="T6" fmla="+- 0 3447 2859"/>
                                <a:gd name="T7" fmla="*/ 3447 h 588"/>
                                <a:gd name="T8" fmla="+- 0 9078 2540"/>
                                <a:gd name="T9" fmla="*/ T8 w 6539"/>
                                <a:gd name="T10" fmla="+- 0 2859 2859"/>
                                <a:gd name="T11" fmla="*/ 2859 h 588"/>
                                <a:gd name="T12" fmla="+- 0 2540 2540"/>
                                <a:gd name="T13" fmla="*/ T12 w 6539"/>
                                <a:gd name="T14" fmla="+- 0 2859 2859"/>
                                <a:gd name="T15" fmla="*/ 2859 h 588"/>
                                <a:gd name="T16" fmla="+- 0 2540 2540"/>
                                <a:gd name="T17" fmla="*/ T16 w 6539"/>
                                <a:gd name="T18" fmla="+- 0 3447 2859"/>
                                <a:gd name="T19" fmla="*/ 3447 h 58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539" h="588">
                                  <a:moveTo>
                                    <a:pt x="0" y="588"/>
                                  </a:moveTo>
                                  <a:lnTo>
                                    <a:pt x="6538" y="588"/>
                                  </a:lnTo>
                                  <a:lnTo>
                                    <a:pt x="653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8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07" name="Group 469"/>
                        <wpg:cNvGrpSpPr>
                          <a:grpSpLocks/>
                        </wpg:cNvGrpSpPr>
                        <wpg:grpSpPr bwMode="auto">
                          <a:xfrm>
                            <a:off x="2588" y="2916"/>
                            <a:ext cx="6443" cy="228"/>
                            <a:chOff x="2588" y="2916"/>
                            <a:chExt cx="6443" cy="228"/>
                          </a:xfrm>
                        </wpg:grpSpPr>
                        <wps:wsp>
                          <wps:cNvPr id="408" name="Freeform 470"/>
                          <wps:cNvSpPr>
                            <a:spLocks/>
                          </wps:cNvSpPr>
                          <wps:spPr bwMode="auto">
                            <a:xfrm>
                              <a:off x="2588" y="2916"/>
                              <a:ext cx="6443" cy="228"/>
                            </a:xfrm>
                            <a:custGeom>
                              <a:avLst/>
                              <a:gdLst>
                                <a:gd name="T0" fmla="+- 0 2588 2588"/>
                                <a:gd name="T1" fmla="*/ T0 w 6443"/>
                                <a:gd name="T2" fmla="+- 0 3144 2916"/>
                                <a:gd name="T3" fmla="*/ 3144 h 228"/>
                                <a:gd name="T4" fmla="+- 0 9030 2588"/>
                                <a:gd name="T5" fmla="*/ T4 w 6443"/>
                                <a:gd name="T6" fmla="+- 0 3144 2916"/>
                                <a:gd name="T7" fmla="*/ 3144 h 228"/>
                                <a:gd name="T8" fmla="+- 0 9030 2588"/>
                                <a:gd name="T9" fmla="*/ T8 w 6443"/>
                                <a:gd name="T10" fmla="+- 0 2916 2916"/>
                                <a:gd name="T11" fmla="*/ 2916 h 228"/>
                                <a:gd name="T12" fmla="+- 0 2588 2588"/>
                                <a:gd name="T13" fmla="*/ T12 w 6443"/>
                                <a:gd name="T14" fmla="+- 0 2916 2916"/>
                                <a:gd name="T15" fmla="*/ 2916 h 228"/>
                                <a:gd name="T16" fmla="+- 0 2588 2588"/>
                                <a:gd name="T17" fmla="*/ T16 w 6443"/>
                                <a:gd name="T18" fmla="+- 0 3144 2916"/>
                                <a:gd name="T19" fmla="*/ 3144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443" h="228">
                                  <a:moveTo>
                                    <a:pt x="0" y="228"/>
                                  </a:moveTo>
                                  <a:lnTo>
                                    <a:pt x="6442" y="228"/>
                                  </a:lnTo>
                                  <a:lnTo>
                                    <a:pt x="644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09" name="Group 467"/>
                        <wpg:cNvGrpSpPr>
                          <a:grpSpLocks/>
                        </wpg:cNvGrpSpPr>
                        <wpg:grpSpPr bwMode="auto">
                          <a:xfrm>
                            <a:off x="2588" y="3144"/>
                            <a:ext cx="6443" cy="226"/>
                            <a:chOff x="2588" y="3144"/>
                            <a:chExt cx="6443" cy="226"/>
                          </a:xfrm>
                        </wpg:grpSpPr>
                        <wps:wsp>
                          <wps:cNvPr id="410" name="Freeform 468"/>
                          <wps:cNvSpPr>
                            <a:spLocks/>
                          </wps:cNvSpPr>
                          <wps:spPr bwMode="auto">
                            <a:xfrm>
                              <a:off x="2588" y="3144"/>
                              <a:ext cx="6443" cy="226"/>
                            </a:xfrm>
                            <a:custGeom>
                              <a:avLst/>
                              <a:gdLst>
                                <a:gd name="T0" fmla="+- 0 2588 2588"/>
                                <a:gd name="T1" fmla="*/ T0 w 6443"/>
                                <a:gd name="T2" fmla="+- 0 3370 3144"/>
                                <a:gd name="T3" fmla="*/ 3370 h 226"/>
                                <a:gd name="T4" fmla="+- 0 9030 2588"/>
                                <a:gd name="T5" fmla="*/ T4 w 6443"/>
                                <a:gd name="T6" fmla="+- 0 3370 3144"/>
                                <a:gd name="T7" fmla="*/ 3370 h 226"/>
                                <a:gd name="T8" fmla="+- 0 9030 2588"/>
                                <a:gd name="T9" fmla="*/ T8 w 6443"/>
                                <a:gd name="T10" fmla="+- 0 3144 3144"/>
                                <a:gd name="T11" fmla="*/ 3144 h 226"/>
                                <a:gd name="T12" fmla="+- 0 2588 2588"/>
                                <a:gd name="T13" fmla="*/ T12 w 6443"/>
                                <a:gd name="T14" fmla="+- 0 3144 3144"/>
                                <a:gd name="T15" fmla="*/ 3144 h 226"/>
                                <a:gd name="T16" fmla="+- 0 2588 2588"/>
                                <a:gd name="T17" fmla="*/ T16 w 6443"/>
                                <a:gd name="T18" fmla="+- 0 3370 3144"/>
                                <a:gd name="T19" fmla="*/ 3370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443" h="226">
                                  <a:moveTo>
                                    <a:pt x="0" y="226"/>
                                  </a:moveTo>
                                  <a:lnTo>
                                    <a:pt x="6442" y="226"/>
                                  </a:lnTo>
                                  <a:lnTo>
                                    <a:pt x="644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11" name="Group 465"/>
                        <wpg:cNvGrpSpPr>
                          <a:grpSpLocks/>
                        </wpg:cNvGrpSpPr>
                        <wpg:grpSpPr bwMode="auto">
                          <a:xfrm>
                            <a:off x="9097" y="2859"/>
                            <a:ext cx="833" cy="588"/>
                            <a:chOff x="9097" y="2859"/>
                            <a:chExt cx="833" cy="588"/>
                          </a:xfrm>
                        </wpg:grpSpPr>
                        <wps:wsp>
                          <wps:cNvPr id="412" name="Freeform 466"/>
                          <wps:cNvSpPr>
                            <a:spLocks/>
                          </wps:cNvSpPr>
                          <wps:spPr bwMode="auto">
                            <a:xfrm>
                              <a:off x="9097" y="2859"/>
                              <a:ext cx="833" cy="588"/>
                            </a:xfrm>
                            <a:custGeom>
                              <a:avLst/>
                              <a:gdLst>
                                <a:gd name="T0" fmla="+- 0 9097 9097"/>
                                <a:gd name="T1" fmla="*/ T0 w 833"/>
                                <a:gd name="T2" fmla="+- 0 3447 2859"/>
                                <a:gd name="T3" fmla="*/ 3447 h 588"/>
                                <a:gd name="T4" fmla="+- 0 9931 9097"/>
                                <a:gd name="T5" fmla="*/ T4 w 833"/>
                                <a:gd name="T6" fmla="+- 0 3447 2859"/>
                                <a:gd name="T7" fmla="*/ 3447 h 588"/>
                                <a:gd name="T8" fmla="+- 0 9931 9097"/>
                                <a:gd name="T9" fmla="*/ T8 w 833"/>
                                <a:gd name="T10" fmla="+- 0 2859 2859"/>
                                <a:gd name="T11" fmla="*/ 2859 h 588"/>
                                <a:gd name="T12" fmla="+- 0 9097 9097"/>
                                <a:gd name="T13" fmla="*/ T12 w 833"/>
                                <a:gd name="T14" fmla="+- 0 2859 2859"/>
                                <a:gd name="T15" fmla="*/ 2859 h 588"/>
                                <a:gd name="T16" fmla="+- 0 9097 9097"/>
                                <a:gd name="T17" fmla="*/ T16 w 833"/>
                                <a:gd name="T18" fmla="+- 0 3447 2859"/>
                                <a:gd name="T19" fmla="*/ 3447 h 58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33" h="588">
                                  <a:moveTo>
                                    <a:pt x="0" y="588"/>
                                  </a:moveTo>
                                  <a:lnTo>
                                    <a:pt x="834" y="588"/>
                                  </a:lnTo>
                                  <a:lnTo>
                                    <a:pt x="83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8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13" name="Group 463"/>
                        <wpg:cNvGrpSpPr>
                          <a:grpSpLocks/>
                        </wpg:cNvGrpSpPr>
                        <wpg:grpSpPr bwMode="auto">
                          <a:xfrm>
                            <a:off x="9145" y="2916"/>
                            <a:ext cx="740" cy="334"/>
                            <a:chOff x="9145" y="2916"/>
                            <a:chExt cx="740" cy="334"/>
                          </a:xfrm>
                        </wpg:grpSpPr>
                        <wps:wsp>
                          <wps:cNvPr id="414" name="Freeform 464"/>
                          <wps:cNvSpPr>
                            <a:spLocks/>
                          </wps:cNvSpPr>
                          <wps:spPr bwMode="auto">
                            <a:xfrm>
                              <a:off x="9145" y="2916"/>
                              <a:ext cx="740" cy="334"/>
                            </a:xfrm>
                            <a:custGeom>
                              <a:avLst/>
                              <a:gdLst>
                                <a:gd name="T0" fmla="+- 0 9145 9145"/>
                                <a:gd name="T1" fmla="*/ T0 w 740"/>
                                <a:gd name="T2" fmla="+- 0 3250 2916"/>
                                <a:gd name="T3" fmla="*/ 3250 h 334"/>
                                <a:gd name="T4" fmla="+- 0 9885 9145"/>
                                <a:gd name="T5" fmla="*/ T4 w 740"/>
                                <a:gd name="T6" fmla="+- 0 3250 2916"/>
                                <a:gd name="T7" fmla="*/ 3250 h 334"/>
                                <a:gd name="T8" fmla="+- 0 9885 9145"/>
                                <a:gd name="T9" fmla="*/ T8 w 740"/>
                                <a:gd name="T10" fmla="+- 0 2916 2916"/>
                                <a:gd name="T11" fmla="*/ 2916 h 334"/>
                                <a:gd name="T12" fmla="+- 0 9145 9145"/>
                                <a:gd name="T13" fmla="*/ T12 w 740"/>
                                <a:gd name="T14" fmla="+- 0 2916 2916"/>
                                <a:gd name="T15" fmla="*/ 2916 h 334"/>
                                <a:gd name="T16" fmla="+- 0 9145 9145"/>
                                <a:gd name="T17" fmla="*/ T16 w 740"/>
                                <a:gd name="T18" fmla="+- 0 3250 2916"/>
                                <a:gd name="T19" fmla="*/ 3250 h 3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40" h="334">
                                  <a:moveTo>
                                    <a:pt x="0" y="334"/>
                                  </a:moveTo>
                                  <a:lnTo>
                                    <a:pt x="740" y="334"/>
                                  </a:lnTo>
                                  <a:lnTo>
                                    <a:pt x="74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3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15" name="Group 461"/>
                        <wpg:cNvGrpSpPr>
                          <a:grpSpLocks/>
                        </wpg:cNvGrpSpPr>
                        <wpg:grpSpPr bwMode="auto">
                          <a:xfrm>
                            <a:off x="9145" y="3198"/>
                            <a:ext cx="137" cy="2"/>
                            <a:chOff x="9145" y="3198"/>
                            <a:chExt cx="137" cy="2"/>
                          </a:xfrm>
                        </wpg:grpSpPr>
                        <wps:wsp>
                          <wps:cNvPr id="416" name="Freeform 462"/>
                          <wps:cNvSpPr>
                            <a:spLocks/>
                          </wps:cNvSpPr>
                          <wps:spPr bwMode="auto">
                            <a:xfrm>
                              <a:off x="9145" y="3198"/>
                              <a:ext cx="137" cy="2"/>
                            </a:xfrm>
                            <a:custGeom>
                              <a:avLst/>
                              <a:gdLst>
                                <a:gd name="T0" fmla="+- 0 9145 9145"/>
                                <a:gd name="T1" fmla="*/ T0 w 137"/>
                                <a:gd name="T2" fmla="+- 0 9282 9145"/>
                                <a:gd name="T3" fmla="*/ T2 w 137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37">
                                  <a:moveTo>
                                    <a:pt x="0" y="0"/>
                                  </a:moveTo>
                                  <a:lnTo>
                                    <a:pt x="137" y="0"/>
                                  </a:lnTo>
                                </a:path>
                              </a:pathLst>
                            </a:custGeom>
                            <a:noFill/>
                            <a:ln w="11938">
                              <a:solidFill>
                                <a:srgbClr val="8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17" name="Group 459"/>
                        <wpg:cNvGrpSpPr>
                          <a:grpSpLocks/>
                        </wpg:cNvGrpSpPr>
                        <wpg:grpSpPr bwMode="auto">
                          <a:xfrm>
                            <a:off x="1428" y="2888"/>
                            <a:ext cx="8505" cy="2"/>
                            <a:chOff x="1428" y="2888"/>
                            <a:chExt cx="8505" cy="2"/>
                          </a:xfrm>
                        </wpg:grpSpPr>
                        <wps:wsp>
                          <wps:cNvPr id="418" name="Freeform 460"/>
                          <wps:cNvSpPr>
                            <a:spLocks/>
                          </wps:cNvSpPr>
                          <wps:spPr bwMode="auto">
                            <a:xfrm>
                              <a:off x="1428" y="2888"/>
                              <a:ext cx="8505" cy="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8505"/>
                                <a:gd name="T2" fmla="+- 0 9933 1428"/>
                                <a:gd name="T3" fmla="*/ T2 w 8505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505">
                                  <a:moveTo>
                                    <a:pt x="0" y="0"/>
                                  </a:moveTo>
                                  <a:lnTo>
                                    <a:pt x="8505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DADAD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19" name="Group 457"/>
                        <wpg:cNvGrpSpPr>
                          <a:grpSpLocks/>
                        </wpg:cNvGrpSpPr>
                        <wpg:grpSpPr bwMode="auto">
                          <a:xfrm>
                            <a:off x="1419" y="3430"/>
                            <a:ext cx="8524" cy="2"/>
                            <a:chOff x="1419" y="3430"/>
                            <a:chExt cx="8524" cy="2"/>
                          </a:xfrm>
                        </wpg:grpSpPr>
                        <wps:wsp>
                          <wps:cNvPr id="420" name="Freeform 458"/>
                          <wps:cNvSpPr>
                            <a:spLocks/>
                          </wps:cNvSpPr>
                          <wps:spPr bwMode="auto">
                            <a:xfrm>
                              <a:off x="1419" y="3430"/>
                              <a:ext cx="8524" cy="2"/>
                            </a:xfrm>
                            <a:custGeom>
                              <a:avLst/>
                              <a:gdLst>
                                <a:gd name="T0" fmla="+- 0 1419 1419"/>
                                <a:gd name="T1" fmla="*/ T0 w 8524"/>
                                <a:gd name="T2" fmla="+- 0 9943 1419"/>
                                <a:gd name="T3" fmla="*/ T2 w 852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524">
                                  <a:moveTo>
                                    <a:pt x="0" y="0"/>
                                  </a:moveTo>
                                  <a:lnTo>
                                    <a:pt x="8524" y="0"/>
                                  </a:lnTo>
                                </a:path>
                              </a:pathLst>
                            </a:custGeom>
                            <a:noFill/>
                            <a:ln w="19558">
                              <a:solidFill>
                                <a:srgbClr val="DADAD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21" name="Group 455"/>
                        <wpg:cNvGrpSpPr>
                          <a:grpSpLocks/>
                        </wpg:cNvGrpSpPr>
                        <wpg:grpSpPr bwMode="auto">
                          <a:xfrm>
                            <a:off x="2530" y="2916"/>
                            <a:ext cx="2" cy="528"/>
                            <a:chOff x="2530" y="2916"/>
                            <a:chExt cx="2" cy="528"/>
                          </a:xfrm>
                        </wpg:grpSpPr>
                        <wps:wsp>
                          <wps:cNvPr id="422" name="Freeform 456"/>
                          <wps:cNvSpPr>
                            <a:spLocks/>
                          </wps:cNvSpPr>
                          <wps:spPr bwMode="auto">
                            <a:xfrm>
                              <a:off x="2530" y="2916"/>
                              <a:ext cx="2" cy="528"/>
                            </a:xfrm>
                            <a:custGeom>
                              <a:avLst/>
                              <a:gdLst>
                                <a:gd name="T0" fmla="+- 0 2916 2916"/>
                                <a:gd name="T1" fmla="*/ 2916 h 528"/>
                                <a:gd name="T2" fmla="+- 0 3444 2916"/>
                                <a:gd name="T3" fmla="*/ 3444 h 528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28">
                                  <a:moveTo>
                                    <a:pt x="0" y="0"/>
                                  </a:moveTo>
                                  <a:lnTo>
                                    <a:pt x="0" y="528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23" name="Group 453"/>
                        <wpg:cNvGrpSpPr>
                          <a:grpSpLocks/>
                        </wpg:cNvGrpSpPr>
                        <wpg:grpSpPr bwMode="auto">
                          <a:xfrm>
                            <a:off x="9088" y="2916"/>
                            <a:ext cx="2" cy="528"/>
                            <a:chOff x="9088" y="2916"/>
                            <a:chExt cx="2" cy="528"/>
                          </a:xfrm>
                        </wpg:grpSpPr>
                        <wps:wsp>
                          <wps:cNvPr id="424" name="Freeform 454"/>
                          <wps:cNvSpPr>
                            <a:spLocks/>
                          </wps:cNvSpPr>
                          <wps:spPr bwMode="auto">
                            <a:xfrm>
                              <a:off x="9088" y="2916"/>
                              <a:ext cx="2" cy="528"/>
                            </a:xfrm>
                            <a:custGeom>
                              <a:avLst/>
                              <a:gdLst>
                                <a:gd name="T0" fmla="+- 0 2916 2916"/>
                                <a:gd name="T1" fmla="*/ 2916 h 528"/>
                                <a:gd name="T2" fmla="+- 0 3444 2916"/>
                                <a:gd name="T3" fmla="*/ 3444 h 528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28">
                                  <a:moveTo>
                                    <a:pt x="0" y="0"/>
                                  </a:moveTo>
                                  <a:lnTo>
                                    <a:pt x="0" y="528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25" name="Group 451"/>
                        <wpg:cNvGrpSpPr>
                          <a:grpSpLocks/>
                        </wpg:cNvGrpSpPr>
                        <wpg:grpSpPr bwMode="auto">
                          <a:xfrm>
                            <a:off x="1428" y="3464"/>
                            <a:ext cx="1092" cy="797"/>
                            <a:chOff x="1428" y="3464"/>
                            <a:chExt cx="1092" cy="797"/>
                          </a:xfrm>
                        </wpg:grpSpPr>
                        <wps:wsp>
                          <wps:cNvPr id="426" name="Freeform 452"/>
                          <wps:cNvSpPr>
                            <a:spLocks/>
                          </wps:cNvSpPr>
                          <wps:spPr bwMode="auto">
                            <a:xfrm>
                              <a:off x="1428" y="3464"/>
                              <a:ext cx="1092" cy="797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1092"/>
                                <a:gd name="T2" fmla="+- 0 4260 3464"/>
                                <a:gd name="T3" fmla="*/ 4260 h 797"/>
                                <a:gd name="T4" fmla="+- 0 2520 1428"/>
                                <a:gd name="T5" fmla="*/ T4 w 1092"/>
                                <a:gd name="T6" fmla="+- 0 4260 3464"/>
                                <a:gd name="T7" fmla="*/ 4260 h 797"/>
                                <a:gd name="T8" fmla="+- 0 2520 1428"/>
                                <a:gd name="T9" fmla="*/ T8 w 1092"/>
                                <a:gd name="T10" fmla="+- 0 3464 3464"/>
                                <a:gd name="T11" fmla="*/ 3464 h 797"/>
                                <a:gd name="T12" fmla="+- 0 1428 1428"/>
                                <a:gd name="T13" fmla="*/ T12 w 1092"/>
                                <a:gd name="T14" fmla="+- 0 3464 3464"/>
                                <a:gd name="T15" fmla="*/ 3464 h 797"/>
                                <a:gd name="T16" fmla="+- 0 1428 1428"/>
                                <a:gd name="T17" fmla="*/ T16 w 1092"/>
                                <a:gd name="T18" fmla="+- 0 4260 3464"/>
                                <a:gd name="T19" fmla="*/ 4260 h 79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92" h="797">
                                  <a:moveTo>
                                    <a:pt x="0" y="796"/>
                                  </a:moveTo>
                                  <a:lnTo>
                                    <a:pt x="1092" y="796"/>
                                  </a:lnTo>
                                  <a:lnTo>
                                    <a:pt x="109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27" name="Group 449"/>
                        <wpg:cNvGrpSpPr>
                          <a:grpSpLocks/>
                        </wpg:cNvGrpSpPr>
                        <wpg:grpSpPr bwMode="auto">
                          <a:xfrm>
                            <a:off x="1476" y="3521"/>
                            <a:ext cx="996" cy="247"/>
                            <a:chOff x="1476" y="3521"/>
                            <a:chExt cx="996" cy="247"/>
                          </a:xfrm>
                        </wpg:grpSpPr>
                        <wps:wsp>
                          <wps:cNvPr id="428" name="Freeform 450"/>
                          <wps:cNvSpPr>
                            <a:spLocks/>
                          </wps:cNvSpPr>
                          <wps:spPr bwMode="auto">
                            <a:xfrm>
                              <a:off x="1476" y="3521"/>
                              <a:ext cx="996" cy="247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996"/>
                                <a:gd name="T2" fmla="+- 0 3768 3521"/>
                                <a:gd name="T3" fmla="*/ 3768 h 247"/>
                                <a:gd name="T4" fmla="+- 0 2472 1476"/>
                                <a:gd name="T5" fmla="*/ T4 w 996"/>
                                <a:gd name="T6" fmla="+- 0 3768 3521"/>
                                <a:gd name="T7" fmla="*/ 3768 h 247"/>
                                <a:gd name="T8" fmla="+- 0 2472 1476"/>
                                <a:gd name="T9" fmla="*/ T8 w 996"/>
                                <a:gd name="T10" fmla="+- 0 3521 3521"/>
                                <a:gd name="T11" fmla="*/ 3521 h 247"/>
                                <a:gd name="T12" fmla="+- 0 1476 1476"/>
                                <a:gd name="T13" fmla="*/ T12 w 996"/>
                                <a:gd name="T14" fmla="+- 0 3521 3521"/>
                                <a:gd name="T15" fmla="*/ 3521 h 247"/>
                                <a:gd name="T16" fmla="+- 0 1476 1476"/>
                                <a:gd name="T17" fmla="*/ T16 w 996"/>
                                <a:gd name="T18" fmla="+- 0 3768 3521"/>
                                <a:gd name="T19" fmla="*/ 3768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96" h="247">
                                  <a:moveTo>
                                    <a:pt x="0" y="247"/>
                                  </a:moveTo>
                                  <a:lnTo>
                                    <a:pt x="996" y="247"/>
                                  </a:lnTo>
                                  <a:lnTo>
                                    <a:pt x="99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29" name="Group 447"/>
                        <wpg:cNvGrpSpPr>
                          <a:grpSpLocks/>
                        </wpg:cNvGrpSpPr>
                        <wpg:grpSpPr bwMode="auto">
                          <a:xfrm>
                            <a:off x="2540" y="3464"/>
                            <a:ext cx="6539" cy="797"/>
                            <a:chOff x="2540" y="3464"/>
                            <a:chExt cx="6539" cy="797"/>
                          </a:xfrm>
                        </wpg:grpSpPr>
                        <wps:wsp>
                          <wps:cNvPr id="430" name="Freeform 448"/>
                          <wps:cNvSpPr>
                            <a:spLocks/>
                          </wps:cNvSpPr>
                          <wps:spPr bwMode="auto">
                            <a:xfrm>
                              <a:off x="2540" y="3464"/>
                              <a:ext cx="6539" cy="797"/>
                            </a:xfrm>
                            <a:custGeom>
                              <a:avLst/>
                              <a:gdLst>
                                <a:gd name="T0" fmla="+- 0 2540 2540"/>
                                <a:gd name="T1" fmla="*/ T0 w 6539"/>
                                <a:gd name="T2" fmla="+- 0 4260 3464"/>
                                <a:gd name="T3" fmla="*/ 4260 h 797"/>
                                <a:gd name="T4" fmla="+- 0 9078 2540"/>
                                <a:gd name="T5" fmla="*/ T4 w 6539"/>
                                <a:gd name="T6" fmla="+- 0 4260 3464"/>
                                <a:gd name="T7" fmla="*/ 4260 h 797"/>
                                <a:gd name="T8" fmla="+- 0 9078 2540"/>
                                <a:gd name="T9" fmla="*/ T8 w 6539"/>
                                <a:gd name="T10" fmla="+- 0 3464 3464"/>
                                <a:gd name="T11" fmla="*/ 3464 h 797"/>
                                <a:gd name="T12" fmla="+- 0 2540 2540"/>
                                <a:gd name="T13" fmla="*/ T12 w 6539"/>
                                <a:gd name="T14" fmla="+- 0 3464 3464"/>
                                <a:gd name="T15" fmla="*/ 3464 h 797"/>
                                <a:gd name="T16" fmla="+- 0 2540 2540"/>
                                <a:gd name="T17" fmla="*/ T16 w 6539"/>
                                <a:gd name="T18" fmla="+- 0 4260 3464"/>
                                <a:gd name="T19" fmla="*/ 4260 h 79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539" h="797">
                                  <a:moveTo>
                                    <a:pt x="0" y="796"/>
                                  </a:moveTo>
                                  <a:lnTo>
                                    <a:pt x="6538" y="796"/>
                                  </a:lnTo>
                                  <a:lnTo>
                                    <a:pt x="653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31" name="Group 445"/>
                        <wpg:cNvGrpSpPr>
                          <a:grpSpLocks/>
                        </wpg:cNvGrpSpPr>
                        <wpg:grpSpPr bwMode="auto">
                          <a:xfrm>
                            <a:off x="2588" y="3521"/>
                            <a:ext cx="6443" cy="228"/>
                            <a:chOff x="2588" y="3521"/>
                            <a:chExt cx="6443" cy="228"/>
                          </a:xfrm>
                        </wpg:grpSpPr>
                        <wps:wsp>
                          <wps:cNvPr id="432" name="Freeform 446"/>
                          <wps:cNvSpPr>
                            <a:spLocks/>
                          </wps:cNvSpPr>
                          <wps:spPr bwMode="auto">
                            <a:xfrm>
                              <a:off x="2588" y="3521"/>
                              <a:ext cx="6443" cy="228"/>
                            </a:xfrm>
                            <a:custGeom>
                              <a:avLst/>
                              <a:gdLst>
                                <a:gd name="T0" fmla="+- 0 2588 2588"/>
                                <a:gd name="T1" fmla="*/ T0 w 6443"/>
                                <a:gd name="T2" fmla="+- 0 3749 3521"/>
                                <a:gd name="T3" fmla="*/ 3749 h 228"/>
                                <a:gd name="T4" fmla="+- 0 9030 2588"/>
                                <a:gd name="T5" fmla="*/ T4 w 6443"/>
                                <a:gd name="T6" fmla="+- 0 3749 3521"/>
                                <a:gd name="T7" fmla="*/ 3749 h 228"/>
                                <a:gd name="T8" fmla="+- 0 9030 2588"/>
                                <a:gd name="T9" fmla="*/ T8 w 6443"/>
                                <a:gd name="T10" fmla="+- 0 3521 3521"/>
                                <a:gd name="T11" fmla="*/ 3521 h 228"/>
                                <a:gd name="T12" fmla="+- 0 2588 2588"/>
                                <a:gd name="T13" fmla="*/ T12 w 6443"/>
                                <a:gd name="T14" fmla="+- 0 3521 3521"/>
                                <a:gd name="T15" fmla="*/ 3521 h 228"/>
                                <a:gd name="T16" fmla="+- 0 2588 2588"/>
                                <a:gd name="T17" fmla="*/ T16 w 6443"/>
                                <a:gd name="T18" fmla="+- 0 3749 3521"/>
                                <a:gd name="T19" fmla="*/ 3749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443" h="228">
                                  <a:moveTo>
                                    <a:pt x="0" y="228"/>
                                  </a:moveTo>
                                  <a:lnTo>
                                    <a:pt x="6442" y="228"/>
                                  </a:lnTo>
                                  <a:lnTo>
                                    <a:pt x="644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33" name="Group 443"/>
                        <wpg:cNvGrpSpPr>
                          <a:grpSpLocks/>
                        </wpg:cNvGrpSpPr>
                        <wpg:grpSpPr bwMode="auto">
                          <a:xfrm>
                            <a:off x="2588" y="3749"/>
                            <a:ext cx="6443" cy="206"/>
                            <a:chOff x="2588" y="3749"/>
                            <a:chExt cx="6443" cy="206"/>
                          </a:xfrm>
                        </wpg:grpSpPr>
                        <wps:wsp>
                          <wps:cNvPr id="434" name="Freeform 444"/>
                          <wps:cNvSpPr>
                            <a:spLocks/>
                          </wps:cNvSpPr>
                          <wps:spPr bwMode="auto">
                            <a:xfrm>
                              <a:off x="2588" y="3749"/>
                              <a:ext cx="6443" cy="206"/>
                            </a:xfrm>
                            <a:custGeom>
                              <a:avLst/>
                              <a:gdLst>
                                <a:gd name="T0" fmla="+- 0 2588 2588"/>
                                <a:gd name="T1" fmla="*/ T0 w 6443"/>
                                <a:gd name="T2" fmla="+- 0 3956 3749"/>
                                <a:gd name="T3" fmla="*/ 3956 h 206"/>
                                <a:gd name="T4" fmla="+- 0 9030 2588"/>
                                <a:gd name="T5" fmla="*/ T4 w 6443"/>
                                <a:gd name="T6" fmla="+- 0 3956 3749"/>
                                <a:gd name="T7" fmla="*/ 3956 h 206"/>
                                <a:gd name="T8" fmla="+- 0 9030 2588"/>
                                <a:gd name="T9" fmla="*/ T8 w 6443"/>
                                <a:gd name="T10" fmla="+- 0 3749 3749"/>
                                <a:gd name="T11" fmla="*/ 3749 h 206"/>
                                <a:gd name="T12" fmla="+- 0 2588 2588"/>
                                <a:gd name="T13" fmla="*/ T12 w 6443"/>
                                <a:gd name="T14" fmla="+- 0 3749 3749"/>
                                <a:gd name="T15" fmla="*/ 3749 h 206"/>
                                <a:gd name="T16" fmla="+- 0 2588 2588"/>
                                <a:gd name="T17" fmla="*/ T16 w 6443"/>
                                <a:gd name="T18" fmla="+- 0 3956 3749"/>
                                <a:gd name="T19" fmla="*/ 3956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443" h="206">
                                  <a:moveTo>
                                    <a:pt x="0" y="207"/>
                                  </a:moveTo>
                                  <a:lnTo>
                                    <a:pt x="6442" y="207"/>
                                  </a:lnTo>
                                  <a:lnTo>
                                    <a:pt x="644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35" name="Group 441"/>
                        <wpg:cNvGrpSpPr>
                          <a:grpSpLocks/>
                        </wpg:cNvGrpSpPr>
                        <wpg:grpSpPr bwMode="auto">
                          <a:xfrm>
                            <a:off x="2588" y="3956"/>
                            <a:ext cx="6443" cy="228"/>
                            <a:chOff x="2588" y="3956"/>
                            <a:chExt cx="6443" cy="228"/>
                          </a:xfrm>
                        </wpg:grpSpPr>
                        <wps:wsp>
                          <wps:cNvPr id="436" name="Freeform 442"/>
                          <wps:cNvSpPr>
                            <a:spLocks/>
                          </wps:cNvSpPr>
                          <wps:spPr bwMode="auto">
                            <a:xfrm>
                              <a:off x="2588" y="3956"/>
                              <a:ext cx="6443" cy="228"/>
                            </a:xfrm>
                            <a:custGeom>
                              <a:avLst/>
                              <a:gdLst>
                                <a:gd name="T0" fmla="+- 0 2588 2588"/>
                                <a:gd name="T1" fmla="*/ T0 w 6443"/>
                                <a:gd name="T2" fmla="+- 0 4184 3956"/>
                                <a:gd name="T3" fmla="*/ 4184 h 228"/>
                                <a:gd name="T4" fmla="+- 0 9030 2588"/>
                                <a:gd name="T5" fmla="*/ T4 w 6443"/>
                                <a:gd name="T6" fmla="+- 0 4184 3956"/>
                                <a:gd name="T7" fmla="*/ 4184 h 228"/>
                                <a:gd name="T8" fmla="+- 0 9030 2588"/>
                                <a:gd name="T9" fmla="*/ T8 w 6443"/>
                                <a:gd name="T10" fmla="+- 0 3956 3956"/>
                                <a:gd name="T11" fmla="*/ 3956 h 228"/>
                                <a:gd name="T12" fmla="+- 0 2588 2588"/>
                                <a:gd name="T13" fmla="*/ T12 w 6443"/>
                                <a:gd name="T14" fmla="+- 0 3956 3956"/>
                                <a:gd name="T15" fmla="*/ 3956 h 228"/>
                                <a:gd name="T16" fmla="+- 0 2588 2588"/>
                                <a:gd name="T17" fmla="*/ T16 w 6443"/>
                                <a:gd name="T18" fmla="+- 0 4184 3956"/>
                                <a:gd name="T19" fmla="*/ 4184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443" h="228">
                                  <a:moveTo>
                                    <a:pt x="0" y="228"/>
                                  </a:moveTo>
                                  <a:lnTo>
                                    <a:pt x="6442" y="228"/>
                                  </a:lnTo>
                                  <a:lnTo>
                                    <a:pt x="644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37" name="Group 439"/>
                        <wpg:cNvGrpSpPr>
                          <a:grpSpLocks/>
                        </wpg:cNvGrpSpPr>
                        <wpg:grpSpPr bwMode="auto">
                          <a:xfrm>
                            <a:off x="9097" y="3464"/>
                            <a:ext cx="833" cy="797"/>
                            <a:chOff x="9097" y="3464"/>
                            <a:chExt cx="833" cy="797"/>
                          </a:xfrm>
                        </wpg:grpSpPr>
                        <wps:wsp>
                          <wps:cNvPr id="438" name="Freeform 440"/>
                          <wps:cNvSpPr>
                            <a:spLocks/>
                          </wps:cNvSpPr>
                          <wps:spPr bwMode="auto">
                            <a:xfrm>
                              <a:off x="9097" y="3464"/>
                              <a:ext cx="833" cy="797"/>
                            </a:xfrm>
                            <a:custGeom>
                              <a:avLst/>
                              <a:gdLst>
                                <a:gd name="T0" fmla="+- 0 9097 9097"/>
                                <a:gd name="T1" fmla="*/ T0 w 833"/>
                                <a:gd name="T2" fmla="+- 0 4260 3464"/>
                                <a:gd name="T3" fmla="*/ 4260 h 797"/>
                                <a:gd name="T4" fmla="+- 0 9931 9097"/>
                                <a:gd name="T5" fmla="*/ T4 w 833"/>
                                <a:gd name="T6" fmla="+- 0 4260 3464"/>
                                <a:gd name="T7" fmla="*/ 4260 h 797"/>
                                <a:gd name="T8" fmla="+- 0 9931 9097"/>
                                <a:gd name="T9" fmla="*/ T8 w 833"/>
                                <a:gd name="T10" fmla="+- 0 3464 3464"/>
                                <a:gd name="T11" fmla="*/ 3464 h 797"/>
                                <a:gd name="T12" fmla="+- 0 9097 9097"/>
                                <a:gd name="T13" fmla="*/ T12 w 833"/>
                                <a:gd name="T14" fmla="+- 0 3464 3464"/>
                                <a:gd name="T15" fmla="*/ 3464 h 797"/>
                                <a:gd name="T16" fmla="+- 0 9097 9097"/>
                                <a:gd name="T17" fmla="*/ T16 w 833"/>
                                <a:gd name="T18" fmla="+- 0 4260 3464"/>
                                <a:gd name="T19" fmla="*/ 4260 h 79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33" h="797">
                                  <a:moveTo>
                                    <a:pt x="0" y="796"/>
                                  </a:moveTo>
                                  <a:lnTo>
                                    <a:pt x="834" y="796"/>
                                  </a:lnTo>
                                  <a:lnTo>
                                    <a:pt x="83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39" name="Group 437"/>
                        <wpg:cNvGrpSpPr>
                          <a:grpSpLocks/>
                        </wpg:cNvGrpSpPr>
                        <wpg:grpSpPr bwMode="auto">
                          <a:xfrm>
                            <a:off x="9145" y="3521"/>
                            <a:ext cx="740" cy="334"/>
                            <a:chOff x="9145" y="3521"/>
                            <a:chExt cx="740" cy="334"/>
                          </a:xfrm>
                        </wpg:grpSpPr>
                        <wps:wsp>
                          <wps:cNvPr id="440" name="Freeform 438"/>
                          <wps:cNvSpPr>
                            <a:spLocks/>
                          </wps:cNvSpPr>
                          <wps:spPr bwMode="auto">
                            <a:xfrm>
                              <a:off x="9145" y="3521"/>
                              <a:ext cx="740" cy="334"/>
                            </a:xfrm>
                            <a:custGeom>
                              <a:avLst/>
                              <a:gdLst>
                                <a:gd name="T0" fmla="+- 0 9145 9145"/>
                                <a:gd name="T1" fmla="*/ T0 w 740"/>
                                <a:gd name="T2" fmla="+- 0 3855 3521"/>
                                <a:gd name="T3" fmla="*/ 3855 h 334"/>
                                <a:gd name="T4" fmla="+- 0 9885 9145"/>
                                <a:gd name="T5" fmla="*/ T4 w 740"/>
                                <a:gd name="T6" fmla="+- 0 3855 3521"/>
                                <a:gd name="T7" fmla="*/ 3855 h 334"/>
                                <a:gd name="T8" fmla="+- 0 9885 9145"/>
                                <a:gd name="T9" fmla="*/ T8 w 740"/>
                                <a:gd name="T10" fmla="+- 0 3521 3521"/>
                                <a:gd name="T11" fmla="*/ 3521 h 334"/>
                                <a:gd name="T12" fmla="+- 0 9145 9145"/>
                                <a:gd name="T13" fmla="*/ T12 w 740"/>
                                <a:gd name="T14" fmla="+- 0 3521 3521"/>
                                <a:gd name="T15" fmla="*/ 3521 h 334"/>
                                <a:gd name="T16" fmla="+- 0 9145 9145"/>
                                <a:gd name="T17" fmla="*/ T16 w 740"/>
                                <a:gd name="T18" fmla="+- 0 3855 3521"/>
                                <a:gd name="T19" fmla="*/ 3855 h 3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40" h="334">
                                  <a:moveTo>
                                    <a:pt x="0" y="334"/>
                                  </a:moveTo>
                                  <a:lnTo>
                                    <a:pt x="740" y="334"/>
                                  </a:lnTo>
                                  <a:lnTo>
                                    <a:pt x="74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3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41" name="Group 435"/>
                        <wpg:cNvGrpSpPr>
                          <a:grpSpLocks/>
                        </wpg:cNvGrpSpPr>
                        <wpg:grpSpPr bwMode="auto">
                          <a:xfrm>
                            <a:off x="9145" y="3803"/>
                            <a:ext cx="197" cy="2"/>
                            <a:chOff x="9145" y="3803"/>
                            <a:chExt cx="197" cy="2"/>
                          </a:xfrm>
                        </wpg:grpSpPr>
                        <wps:wsp>
                          <wps:cNvPr id="442" name="Freeform 436"/>
                          <wps:cNvSpPr>
                            <a:spLocks/>
                          </wps:cNvSpPr>
                          <wps:spPr bwMode="auto">
                            <a:xfrm>
                              <a:off x="9145" y="3803"/>
                              <a:ext cx="197" cy="2"/>
                            </a:xfrm>
                            <a:custGeom>
                              <a:avLst/>
                              <a:gdLst>
                                <a:gd name="T0" fmla="+- 0 9145 9145"/>
                                <a:gd name="T1" fmla="*/ T0 w 197"/>
                                <a:gd name="T2" fmla="+- 0 9342 9145"/>
                                <a:gd name="T3" fmla="*/ T2 w 197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97">
                                  <a:moveTo>
                                    <a:pt x="0" y="0"/>
                                  </a:moveTo>
                                  <a:lnTo>
                                    <a:pt x="197" y="0"/>
                                  </a:lnTo>
                                </a:path>
                              </a:pathLst>
                            </a:custGeom>
                            <a:noFill/>
                            <a:ln w="11938">
                              <a:solidFill>
                                <a:srgbClr val="8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43" name="Group 433"/>
                        <wpg:cNvGrpSpPr>
                          <a:grpSpLocks/>
                        </wpg:cNvGrpSpPr>
                        <wpg:grpSpPr bwMode="auto">
                          <a:xfrm>
                            <a:off x="1428" y="3492"/>
                            <a:ext cx="8505" cy="2"/>
                            <a:chOff x="1428" y="3492"/>
                            <a:chExt cx="8505" cy="2"/>
                          </a:xfrm>
                        </wpg:grpSpPr>
                        <wps:wsp>
                          <wps:cNvPr id="444" name="Freeform 434"/>
                          <wps:cNvSpPr>
                            <a:spLocks/>
                          </wps:cNvSpPr>
                          <wps:spPr bwMode="auto">
                            <a:xfrm>
                              <a:off x="1428" y="3492"/>
                              <a:ext cx="8505" cy="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8505"/>
                                <a:gd name="T2" fmla="+- 0 9933 1428"/>
                                <a:gd name="T3" fmla="*/ T2 w 8505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505">
                                  <a:moveTo>
                                    <a:pt x="0" y="0"/>
                                  </a:moveTo>
                                  <a:lnTo>
                                    <a:pt x="8505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EBEBE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45" name="Group 431"/>
                        <wpg:cNvGrpSpPr>
                          <a:grpSpLocks/>
                        </wpg:cNvGrpSpPr>
                        <wpg:grpSpPr bwMode="auto">
                          <a:xfrm>
                            <a:off x="1419" y="4246"/>
                            <a:ext cx="8524" cy="2"/>
                            <a:chOff x="1419" y="4246"/>
                            <a:chExt cx="8524" cy="2"/>
                          </a:xfrm>
                        </wpg:grpSpPr>
                        <wps:wsp>
                          <wps:cNvPr id="446" name="Freeform 432"/>
                          <wps:cNvSpPr>
                            <a:spLocks/>
                          </wps:cNvSpPr>
                          <wps:spPr bwMode="auto">
                            <a:xfrm>
                              <a:off x="1419" y="4246"/>
                              <a:ext cx="8524" cy="2"/>
                            </a:xfrm>
                            <a:custGeom>
                              <a:avLst/>
                              <a:gdLst>
                                <a:gd name="T0" fmla="+- 0 1419 1419"/>
                                <a:gd name="T1" fmla="*/ T0 w 8524"/>
                                <a:gd name="T2" fmla="+- 0 9943 1419"/>
                                <a:gd name="T3" fmla="*/ T2 w 852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524">
                                  <a:moveTo>
                                    <a:pt x="0" y="0"/>
                                  </a:moveTo>
                                  <a:lnTo>
                                    <a:pt x="8524" y="0"/>
                                  </a:lnTo>
                                </a:path>
                              </a:pathLst>
                            </a:custGeom>
                            <a:noFill/>
                            <a:ln w="19558">
                              <a:solidFill>
                                <a:srgbClr val="EBEBE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47" name="Group 429"/>
                        <wpg:cNvGrpSpPr>
                          <a:grpSpLocks/>
                        </wpg:cNvGrpSpPr>
                        <wpg:grpSpPr bwMode="auto">
                          <a:xfrm>
                            <a:off x="2530" y="3521"/>
                            <a:ext cx="2" cy="739"/>
                            <a:chOff x="2530" y="3521"/>
                            <a:chExt cx="2" cy="739"/>
                          </a:xfrm>
                        </wpg:grpSpPr>
                        <wps:wsp>
                          <wps:cNvPr id="448" name="Freeform 430"/>
                          <wps:cNvSpPr>
                            <a:spLocks/>
                          </wps:cNvSpPr>
                          <wps:spPr bwMode="auto">
                            <a:xfrm>
                              <a:off x="2530" y="3521"/>
                              <a:ext cx="2" cy="739"/>
                            </a:xfrm>
                            <a:custGeom>
                              <a:avLst/>
                              <a:gdLst>
                                <a:gd name="T0" fmla="+- 0 3521 3521"/>
                                <a:gd name="T1" fmla="*/ 3521 h 739"/>
                                <a:gd name="T2" fmla="+- 0 4260 3521"/>
                                <a:gd name="T3" fmla="*/ 4260 h 73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739">
                                  <a:moveTo>
                                    <a:pt x="0" y="0"/>
                                  </a:moveTo>
                                  <a:lnTo>
                                    <a:pt x="0" y="739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49" name="Group 427"/>
                        <wpg:cNvGrpSpPr>
                          <a:grpSpLocks/>
                        </wpg:cNvGrpSpPr>
                        <wpg:grpSpPr bwMode="auto">
                          <a:xfrm>
                            <a:off x="9088" y="3521"/>
                            <a:ext cx="2" cy="739"/>
                            <a:chOff x="9088" y="3521"/>
                            <a:chExt cx="2" cy="739"/>
                          </a:xfrm>
                        </wpg:grpSpPr>
                        <wps:wsp>
                          <wps:cNvPr id="450" name="Freeform 428"/>
                          <wps:cNvSpPr>
                            <a:spLocks/>
                          </wps:cNvSpPr>
                          <wps:spPr bwMode="auto">
                            <a:xfrm>
                              <a:off x="9088" y="3521"/>
                              <a:ext cx="2" cy="739"/>
                            </a:xfrm>
                            <a:custGeom>
                              <a:avLst/>
                              <a:gdLst>
                                <a:gd name="T0" fmla="+- 0 3521 3521"/>
                                <a:gd name="T1" fmla="*/ 3521 h 739"/>
                                <a:gd name="T2" fmla="+- 0 4260 3521"/>
                                <a:gd name="T3" fmla="*/ 4260 h 73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739">
                                  <a:moveTo>
                                    <a:pt x="0" y="0"/>
                                  </a:moveTo>
                                  <a:lnTo>
                                    <a:pt x="0" y="739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51" name="Group 425"/>
                        <wpg:cNvGrpSpPr>
                          <a:grpSpLocks/>
                        </wpg:cNvGrpSpPr>
                        <wpg:grpSpPr bwMode="auto">
                          <a:xfrm>
                            <a:off x="1428" y="4280"/>
                            <a:ext cx="1092" cy="746"/>
                            <a:chOff x="1428" y="4280"/>
                            <a:chExt cx="1092" cy="746"/>
                          </a:xfrm>
                        </wpg:grpSpPr>
                        <wps:wsp>
                          <wps:cNvPr id="452" name="Freeform 426"/>
                          <wps:cNvSpPr>
                            <a:spLocks/>
                          </wps:cNvSpPr>
                          <wps:spPr bwMode="auto">
                            <a:xfrm>
                              <a:off x="1428" y="4280"/>
                              <a:ext cx="1092" cy="746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1092"/>
                                <a:gd name="T2" fmla="+- 0 5026 4280"/>
                                <a:gd name="T3" fmla="*/ 5026 h 746"/>
                                <a:gd name="T4" fmla="+- 0 2520 1428"/>
                                <a:gd name="T5" fmla="*/ T4 w 1092"/>
                                <a:gd name="T6" fmla="+- 0 5026 4280"/>
                                <a:gd name="T7" fmla="*/ 5026 h 746"/>
                                <a:gd name="T8" fmla="+- 0 2520 1428"/>
                                <a:gd name="T9" fmla="*/ T8 w 1092"/>
                                <a:gd name="T10" fmla="+- 0 4280 4280"/>
                                <a:gd name="T11" fmla="*/ 4280 h 746"/>
                                <a:gd name="T12" fmla="+- 0 1428 1428"/>
                                <a:gd name="T13" fmla="*/ T12 w 1092"/>
                                <a:gd name="T14" fmla="+- 0 4280 4280"/>
                                <a:gd name="T15" fmla="*/ 4280 h 746"/>
                                <a:gd name="T16" fmla="+- 0 1428 1428"/>
                                <a:gd name="T17" fmla="*/ T16 w 1092"/>
                                <a:gd name="T18" fmla="+- 0 5026 4280"/>
                                <a:gd name="T19" fmla="*/ 5026 h 74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92" h="746">
                                  <a:moveTo>
                                    <a:pt x="0" y="746"/>
                                  </a:moveTo>
                                  <a:lnTo>
                                    <a:pt x="1092" y="746"/>
                                  </a:lnTo>
                                  <a:lnTo>
                                    <a:pt x="109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4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53" name="Group 423"/>
                        <wpg:cNvGrpSpPr>
                          <a:grpSpLocks/>
                        </wpg:cNvGrpSpPr>
                        <wpg:grpSpPr bwMode="auto">
                          <a:xfrm>
                            <a:off x="1476" y="4337"/>
                            <a:ext cx="996" cy="247"/>
                            <a:chOff x="1476" y="4337"/>
                            <a:chExt cx="996" cy="247"/>
                          </a:xfrm>
                        </wpg:grpSpPr>
                        <wps:wsp>
                          <wps:cNvPr id="454" name="Freeform 424"/>
                          <wps:cNvSpPr>
                            <a:spLocks/>
                          </wps:cNvSpPr>
                          <wps:spPr bwMode="auto">
                            <a:xfrm>
                              <a:off x="1476" y="4337"/>
                              <a:ext cx="996" cy="247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996"/>
                                <a:gd name="T2" fmla="+- 0 4584 4337"/>
                                <a:gd name="T3" fmla="*/ 4584 h 247"/>
                                <a:gd name="T4" fmla="+- 0 2472 1476"/>
                                <a:gd name="T5" fmla="*/ T4 w 996"/>
                                <a:gd name="T6" fmla="+- 0 4584 4337"/>
                                <a:gd name="T7" fmla="*/ 4584 h 247"/>
                                <a:gd name="T8" fmla="+- 0 2472 1476"/>
                                <a:gd name="T9" fmla="*/ T8 w 996"/>
                                <a:gd name="T10" fmla="+- 0 4337 4337"/>
                                <a:gd name="T11" fmla="*/ 4337 h 247"/>
                                <a:gd name="T12" fmla="+- 0 1476 1476"/>
                                <a:gd name="T13" fmla="*/ T12 w 996"/>
                                <a:gd name="T14" fmla="+- 0 4337 4337"/>
                                <a:gd name="T15" fmla="*/ 4337 h 247"/>
                                <a:gd name="T16" fmla="+- 0 1476 1476"/>
                                <a:gd name="T17" fmla="*/ T16 w 996"/>
                                <a:gd name="T18" fmla="+- 0 4584 4337"/>
                                <a:gd name="T19" fmla="*/ 4584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96" h="247">
                                  <a:moveTo>
                                    <a:pt x="0" y="247"/>
                                  </a:moveTo>
                                  <a:lnTo>
                                    <a:pt x="996" y="247"/>
                                  </a:lnTo>
                                  <a:lnTo>
                                    <a:pt x="99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55" name="Group 421"/>
                        <wpg:cNvGrpSpPr>
                          <a:grpSpLocks/>
                        </wpg:cNvGrpSpPr>
                        <wpg:grpSpPr bwMode="auto">
                          <a:xfrm>
                            <a:off x="2540" y="4280"/>
                            <a:ext cx="6539" cy="746"/>
                            <a:chOff x="2540" y="4280"/>
                            <a:chExt cx="6539" cy="746"/>
                          </a:xfrm>
                        </wpg:grpSpPr>
                        <wps:wsp>
                          <wps:cNvPr id="456" name="Freeform 422"/>
                          <wps:cNvSpPr>
                            <a:spLocks/>
                          </wps:cNvSpPr>
                          <wps:spPr bwMode="auto">
                            <a:xfrm>
                              <a:off x="2540" y="4280"/>
                              <a:ext cx="6539" cy="746"/>
                            </a:xfrm>
                            <a:custGeom>
                              <a:avLst/>
                              <a:gdLst>
                                <a:gd name="T0" fmla="+- 0 2540 2540"/>
                                <a:gd name="T1" fmla="*/ T0 w 6539"/>
                                <a:gd name="T2" fmla="+- 0 5026 4280"/>
                                <a:gd name="T3" fmla="*/ 5026 h 746"/>
                                <a:gd name="T4" fmla="+- 0 9078 2540"/>
                                <a:gd name="T5" fmla="*/ T4 w 6539"/>
                                <a:gd name="T6" fmla="+- 0 5026 4280"/>
                                <a:gd name="T7" fmla="*/ 5026 h 746"/>
                                <a:gd name="T8" fmla="+- 0 9078 2540"/>
                                <a:gd name="T9" fmla="*/ T8 w 6539"/>
                                <a:gd name="T10" fmla="+- 0 4280 4280"/>
                                <a:gd name="T11" fmla="*/ 4280 h 746"/>
                                <a:gd name="T12" fmla="+- 0 2540 2540"/>
                                <a:gd name="T13" fmla="*/ T12 w 6539"/>
                                <a:gd name="T14" fmla="+- 0 4280 4280"/>
                                <a:gd name="T15" fmla="*/ 4280 h 746"/>
                                <a:gd name="T16" fmla="+- 0 2540 2540"/>
                                <a:gd name="T17" fmla="*/ T16 w 6539"/>
                                <a:gd name="T18" fmla="+- 0 5026 4280"/>
                                <a:gd name="T19" fmla="*/ 5026 h 74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539" h="746">
                                  <a:moveTo>
                                    <a:pt x="0" y="746"/>
                                  </a:moveTo>
                                  <a:lnTo>
                                    <a:pt x="6538" y="746"/>
                                  </a:lnTo>
                                  <a:lnTo>
                                    <a:pt x="653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4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57" name="Group 419"/>
                        <wpg:cNvGrpSpPr>
                          <a:grpSpLocks/>
                        </wpg:cNvGrpSpPr>
                        <wpg:grpSpPr bwMode="auto">
                          <a:xfrm>
                            <a:off x="2588" y="4337"/>
                            <a:ext cx="6443" cy="226"/>
                            <a:chOff x="2588" y="4337"/>
                            <a:chExt cx="6443" cy="226"/>
                          </a:xfrm>
                        </wpg:grpSpPr>
                        <wps:wsp>
                          <wps:cNvPr id="458" name="Freeform 420"/>
                          <wps:cNvSpPr>
                            <a:spLocks/>
                          </wps:cNvSpPr>
                          <wps:spPr bwMode="auto">
                            <a:xfrm>
                              <a:off x="2588" y="4337"/>
                              <a:ext cx="6443" cy="226"/>
                            </a:xfrm>
                            <a:custGeom>
                              <a:avLst/>
                              <a:gdLst>
                                <a:gd name="T0" fmla="+- 0 2588 2588"/>
                                <a:gd name="T1" fmla="*/ T0 w 6443"/>
                                <a:gd name="T2" fmla="+- 0 4563 4337"/>
                                <a:gd name="T3" fmla="*/ 4563 h 226"/>
                                <a:gd name="T4" fmla="+- 0 9030 2588"/>
                                <a:gd name="T5" fmla="*/ T4 w 6443"/>
                                <a:gd name="T6" fmla="+- 0 4563 4337"/>
                                <a:gd name="T7" fmla="*/ 4563 h 226"/>
                                <a:gd name="T8" fmla="+- 0 9030 2588"/>
                                <a:gd name="T9" fmla="*/ T8 w 6443"/>
                                <a:gd name="T10" fmla="+- 0 4337 4337"/>
                                <a:gd name="T11" fmla="*/ 4337 h 226"/>
                                <a:gd name="T12" fmla="+- 0 2588 2588"/>
                                <a:gd name="T13" fmla="*/ T12 w 6443"/>
                                <a:gd name="T14" fmla="+- 0 4337 4337"/>
                                <a:gd name="T15" fmla="*/ 4337 h 226"/>
                                <a:gd name="T16" fmla="+- 0 2588 2588"/>
                                <a:gd name="T17" fmla="*/ T16 w 6443"/>
                                <a:gd name="T18" fmla="+- 0 4563 4337"/>
                                <a:gd name="T19" fmla="*/ 4563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443" h="226">
                                  <a:moveTo>
                                    <a:pt x="0" y="226"/>
                                  </a:moveTo>
                                  <a:lnTo>
                                    <a:pt x="6442" y="226"/>
                                  </a:lnTo>
                                  <a:lnTo>
                                    <a:pt x="644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59" name="Group 417"/>
                        <wpg:cNvGrpSpPr>
                          <a:grpSpLocks/>
                        </wpg:cNvGrpSpPr>
                        <wpg:grpSpPr bwMode="auto">
                          <a:xfrm>
                            <a:off x="2588" y="4563"/>
                            <a:ext cx="6443" cy="206"/>
                            <a:chOff x="2588" y="4563"/>
                            <a:chExt cx="6443" cy="206"/>
                          </a:xfrm>
                        </wpg:grpSpPr>
                        <wps:wsp>
                          <wps:cNvPr id="460" name="Freeform 418"/>
                          <wps:cNvSpPr>
                            <a:spLocks/>
                          </wps:cNvSpPr>
                          <wps:spPr bwMode="auto">
                            <a:xfrm>
                              <a:off x="2588" y="4563"/>
                              <a:ext cx="6443" cy="206"/>
                            </a:xfrm>
                            <a:custGeom>
                              <a:avLst/>
                              <a:gdLst>
                                <a:gd name="T0" fmla="+- 0 2588 2588"/>
                                <a:gd name="T1" fmla="*/ T0 w 6443"/>
                                <a:gd name="T2" fmla="+- 0 4769 4563"/>
                                <a:gd name="T3" fmla="*/ 4769 h 206"/>
                                <a:gd name="T4" fmla="+- 0 9030 2588"/>
                                <a:gd name="T5" fmla="*/ T4 w 6443"/>
                                <a:gd name="T6" fmla="+- 0 4769 4563"/>
                                <a:gd name="T7" fmla="*/ 4769 h 206"/>
                                <a:gd name="T8" fmla="+- 0 9030 2588"/>
                                <a:gd name="T9" fmla="*/ T8 w 6443"/>
                                <a:gd name="T10" fmla="+- 0 4563 4563"/>
                                <a:gd name="T11" fmla="*/ 4563 h 206"/>
                                <a:gd name="T12" fmla="+- 0 2588 2588"/>
                                <a:gd name="T13" fmla="*/ T12 w 6443"/>
                                <a:gd name="T14" fmla="+- 0 4563 4563"/>
                                <a:gd name="T15" fmla="*/ 4563 h 206"/>
                                <a:gd name="T16" fmla="+- 0 2588 2588"/>
                                <a:gd name="T17" fmla="*/ T16 w 6443"/>
                                <a:gd name="T18" fmla="+- 0 4769 4563"/>
                                <a:gd name="T19" fmla="*/ 4769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443" h="206">
                                  <a:moveTo>
                                    <a:pt x="0" y="206"/>
                                  </a:moveTo>
                                  <a:lnTo>
                                    <a:pt x="6442" y="206"/>
                                  </a:lnTo>
                                  <a:lnTo>
                                    <a:pt x="644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61" name="Group 415"/>
                        <wpg:cNvGrpSpPr>
                          <a:grpSpLocks/>
                        </wpg:cNvGrpSpPr>
                        <wpg:grpSpPr bwMode="auto">
                          <a:xfrm>
                            <a:off x="2588" y="4769"/>
                            <a:ext cx="6443" cy="228"/>
                            <a:chOff x="2588" y="4769"/>
                            <a:chExt cx="6443" cy="228"/>
                          </a:xfrm>
                        </wpg:grpSpPr>
                        <wps:wsp>
                          <wps:cNvPr id="462" name="Freeform 416"/>
                          <wps:cNvSpPr>
                            <a:spLocks/>
                          </wps:cNvSpPr>
                          <wps:spPr bwMode="auto">
                            <a:xfrm>
                              <a:off x="2588" y="4769"/>
                              <a:ext cx="6443" cy="228"/>
                            </a:xfrm>
                            <a:custGeom>
                              <a:avLst/>
                              <a:gdLst>
                                <a:gd name="T0" fmla="+- 0 2588 2588"/>
                                <a:gd name="T1" fmla="*/ T0 w 6443"/>
                                <a:gd name="T2" fmla="+- 0 4997 4769"/>
                                <a:gd name="T3" fmla="*/ 4997 h 228"/>
                                <a:gd name="T4" fmla="+- 0 9030 2588"/>
                                <a:gd name="T5" fmla="*/ T4 w 6443"/>
                                <a:gd name="T6" fmla="+- 0 4997 4769"/>
                                <a:gd name="T7" fmla="*/ 4997 h 228"/>
                                <a:gd name="T8" fmla="+- 0 9030 2588"/>
                                <a:gd name="T9" fmla="*/ T8 w 6443"/>
                                <a:gd name="T10" fmla="+- 0 4769 4769"/>
                                <a:gd name="T11" fmla="*/ 4769 h 228"/>
                                <a:gd name="T12" fmla="+- 0 2588 2588"/>
                                <a:gd name="T13" fmla="*/ T12 w 6443"/>
                                <a:gd name="T14" fmla="+- 0 4769 4769"/>
                                <a:gd name="T15" fmla="*/ 4769 h 228"/>
                                <a:gd name="T16" fmla="+- 0 2588 2588"/>
                                <a:gd name="T17" fmla="*/ T16 w 6443"/>
                                <a:gd name="T18" fmla="+- 0 4997 4769"/>
                                <a:gd name="T19" fmla="*/ 4997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443" h="228">
                                  <a:moveTo>
                                    <a:pt x="0" y="228"/>
                                  </a:moveTo>
                                  <a:lnTo>
                                    <a:pt x="6442" y="228"/>
                                  </a:lnTo>
                                  <a:lnTo>
                                    <a:pt x="644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63" name="Group 413"/>
                        <wpg:cNvGrpSpPr>
                          <a:grpSpLocks/>
                        </wpg:cNvGrpSpPr>
                        <wpg:grpSpPr bwMode="auto">
                          <a:xfrm>
                            <a:off x="9097" y="4280"/>
                            <a:ext cx="833" cy="746"/>
                            <a:chOff x="9097" y="4280"/>
                            <a:chExt cx="833" cy="746"/>
                          </a:xfrm>
                        </wpg:grpSpPr>
                        <wps:wsp>
                          <wps:cNvPr id="464" name="Freeform 414"/>
                          <wps:cNvSpPr>
                            <a:spLocks/>
                          </wps:cNvSpPr>
                          <wps:spPr bwMode="auto">
                            <a:xfrm>
                              <a:off x="9097" y="4280"/>
                              <a:ext cx="833" cy="746"/>
                            </a:xfrm>
                            <a:custGeom>
                              <a:avLst/>
                              <a:gdLst>
                                <a:gd name="T0" fmla="+- 0 9097 9097"/>
                                <a:gd name="T1" fmla="*/ T0 w 833"/>
                                <a:gd name="T2" fmla="+- 0 5026 4280"/>
                                <a:gd name="T3" fmla="*/ 5026 h 746"/>
                                <a:gd name="T4" fmla="+- 0 9931 9097"/>
                                <a:gd name="T5" fmla="*/ T4 w 833"/>
                                <a:gd name="T6" fmla="+- 0 5026 4280"/>
                                <a:gd name="T7" fmla="*/ 5026 h 746"/>
                                <a:gd name="T8" fmla="+- 0 9931 9097"/>
                                <a:gd name="T9" fmla="*/ T8 w 833"/>
                                <a:gd name="T10" fmla="+- 0 4280 4280"/>
                                <a:gd name="T11" fmla="*/ 4280 h 746"/>
                                <a:gd name="T12" fmla="+- 0 9097 9097"/>
                                <a:gd name="T13" fmla="*/ T12 w 833"/>
                                <a:gd name="T14" fmla="+- 0 4280 4280"/>
                                <a:gd name="T15" fmla="*/ 4280 h 746"/>
                                <a:gd name="T16" fmla="+- 0 9097 9097"/>
                                <a:gd name="T17" fmla="*/ T16 w 833"/>
                                <a:gd name="T18" fmla="+- 0 5026 4280"/>
                                <a:gd name="T19" fmla="*/ 5026 h 74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33" h="746">
                                  <a:moveTo>
                                    <a:pt x="0" y="746"/>
                                  </a:moveTo>
                                  <a:lnTo>
                                    <a:pt x="834" y="746"/>
                                  </a:lnTo>
                                  <a:lnTo>
                                    <a:pt x="83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4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65" name="Group 411"/>
                        <wpg:cNvGrpSpPr>
                          <a:grpSpLocks/>
                        </wpg:cNvGrpSpPr>
                        <wpg:grpSpPr bwMode="auto">
                          <a:xfrm>
                            <a:off x="9145" y="4337"/>
                            <a:ext cx="740" cy="331"/>
                            <a:chOff x="9145" y="4337"/>
                            <a:chExt cx="740" cy="331"/>
                          </a:xfrm>
                        </wpg:grpSpPr>
                        <wps:wsp>
                          <wps:cNvPr id="466" name="Freeform 412"/>
                          <wps:cNvSpPr>
                            <a:spLocks/>
                          </wps:cNvSpPr>
                          <wps:spPr bwMode="auto">
                            <a:xfrm>
                              <a:off x="9145" y="4337"/>
                              <a:ext cx="740" cy="331"/>
                            </a:xfrm>
                            <a:custGeom>
                              <a:avLst/>
                              <a:gdLst>
                                <a:gd name="T0" fmla="+- 0 9145 9145"/>
                                <a:gd name="T1" fmla="*/ T0 w 740"/>
                                <a:gd name="T2" fmla="+- 0 4668 4337"/>
                                <a:gd name="T3" fmla="*/ 4668 h 331"/>
                                <a:gd name="T4" fmla="+- 0 9885 9145"/>
                                <a:gd name="T5" fmla="*/ T4 w 740"/>
                                <a:gd name="T6" fmla="+- 0 4668 4337"/>
                                <a:gd name="T7" fmla="*/ 4668 h 331"/>
                                <a:gd name="T8" fmla="+- 0 9885 9145"/>
                                <a:gd name="T9" fmla="*/ T8 w 740"/>
                                <a:gd name="T10" fmla="+- 0 4337 4337"/>
                                <a:gd name="T11" fmla="*/ 4337 h 331"/>
                                <a:gd name="T12" fmla="+- 0 9145 9145"/>
                                <a:gd name="T13" fmla="*/ T12 w 740"/>
                                <a:gd name="T14" fmla="+- 0 4337 4337"/>
                                <a:gd name="T15" fmla="*/ 4337 h 331"/>
                                <a:gd name="T16" fmla="+- 0 9145 9145"/>
                                <a:gd name="T17" fmla="*/ T16 w 740"/>
                                <a:gd name="T18" fmla="+- 0 4668 4337"/>
                                <a:gd name="T19" fmla="*/ 4668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40" h="331">
                                  <a:moveTo>
                                    <a:pt x="0" y="331"/>
                                  </a:moveTo>
                                  <a:lnTo>
                                    <a:pt x="740" y="331"/>
                                  </a:lnTo>
                                  <a:lnTo>
                                    <a:pt x="74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3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67" name="Group 409"/>
                        <wpg:cNvGrpSpPr>
                          <a:grpSpLocks/>
                        </wpg:cNvGrpSpPr>
                        <wpg:grpSpPr bwMode="auto">
                          <a:xfrm>
                            <a:off x="9145" y="4619"/>
                            <a:ext cx="120" cy="2"/>
                            <a:chOff x="9145" y="4619"/>
                            <a:chExt cx="120" cy="2"/>
                          </a:xfrm>
                        </wpg:grpSpPr>
                        <wps:wsp>
                          <wps:cNvPr id="468" name="Freeform 410"/>
                          <wps:cNvSpPr>
                            <a:spLocks/>
                          </wps:cNvSpPr>
                          <wps:spPr bwMode="auto">
                            <a:xfrm>
                              <a:off x="9145" y="4619"/>
                              <a:ext cx="120" cy="2"/>
                            </a:xfrm>
                            <a:custGeom>
                              <a:avLst/>
                              <a:gdLst>
                                <a:gd name="T0" fmla="+- 0 9145 9145"/>
                                <a:gd name="T1" fmla="*/ T0 w 120"/>
                                <a:gd name="T2" fmla="+- 0 9265 9145"/>
                                <a:gd name="T3" fmla="*/ T2 w 12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20">
                                  <a:moveTo>
                                    <a:pt x="0" y="0"/>
                                  </a:moveTo>
                                  <a:lnTo>
                                    <a:pt x="120" y="0"/>
                                  </a:lnTo>
                                </a:path>
                              </a:pathLst>
                            </a:custGeom>
                            <a:noFill/>
                            <a:ln w="11938">
                              <a:solidFill>
                                <a:srgbClr val="8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69" name="Group 407"/>
                        <wpg:cNvGrpSpPr>
                          <a:grpSpLocks/>
                        </wpg:cNvGrpSpPr>
                        <wpg:grpSpPr bwMode="auto">
                          <a:xfrm>
                            <a:off x="1428" y="4308"/>
                            <a:ext cx="8505" cy="2"/>
                            <a:chOff x="1428" y="4308"/>
                            <a:chExt cx="8505" cy="2"/>
                          </a:xfrm>
                        </wpg:grpSpPr>
                        <wps:wsp>
                          <wps:cNvPr id="470" name="Freeform 408"/>
                          <wps:cNvSpPr>
                            <a:spLocks/>
                          </wps:cNvSpPr>
                          <wps:spPr bwMode="auto">
                            <a:xfrm>
                              <a:off x="1428" y="4308"/>
                              <a:ext cx="8505" cy="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8505"/>
                                <a:gd name="T2" fmla="+- 0 9933 1428"/>
                                <a:gd name="T3" fmla="*/ T2 w 8505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505">
                                  <a:moveTo>
                                    <a:pt x="0" y="0"/>
                                  </a:moveTo>
                                  <a:lnTo>
                                    <a:pt x="8505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DADAD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71" name="Group 405"/>
                        <wpg:cNvGrpSpPr>
                          <a:grpSpLocks/>
                        </wpg:cNvGrpSpPr>
                        <wpg:grpSpPr bwMode="auto">
                          <a:xfrm>
                            <a:off x="1419" y="5012"/>
                            <a:ext cx="8524" cy="2"/>
                            <a:chOff x="1419" y="5012"/>
                            <a:chExt cx="8524" cy="2"/>
                          </a:xfrm>
                        </wpg:grpSpPr>
                        <wps:wsp>
                          <wps:cNvPr id="472" name="Freeform 406"/>
                          <wps:cNvSpPr>
                            <a:spLocks/>
                          </wps:cNvSpPr>
                          <wps:spPr bwMode="auto">
                            <a:xfrm>
                              <a:off x="1419" y="5012"/>
                              <a:ext cx="8524" cy="2"/>
                            </a:xfrm>
                            <a:custGeom>
                              <a:avLst/>
                              <a:gdLst>
                                <a:gd name="T0" fmla="+- 0 1419 1419"/>
                                <a:gd name="T1" fmla="*/ T0 w 8524"/>
                                <a:gd name="T2" fmla="+- 0 9943 1419"/>
                                <a:gd name="T3" fmla="*/ T2 w 852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524">
                                  <a:moveTo>
                                    <a:pt x="0" y="0"/>
                                  </a:moveTo>
                                  <a:lnTo>
                                    <a:pt x="8524" y="0"/>
                                  </a:lnTo>
                                </a:path>
                              </a:pathLst>
                            </a:custGeom>
                            <a:noFill/>
                            <a:ln w="19558">
                              <a:solidFill>
                                <a:srgbClr val="DADAD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73" name="Group 403"/>
                        <wpg:cNvGrpSpPr>
                          <a:grpSpLocks/>
                        </wpg:cNvGrpSpPr>
                        <wpg:grpSpPr bwMode="auto">
                          <a:xfrm>
                            <a:off x="2530" y="4337"/>
                            <a:ext cx="2" cy="689"/>
                            <a:chOff x="2530" y="4337"/>
                            <a:chExt cx="2" cy="689"/>
                          </a:xfrm>
                        </wpg:grpSpPr>
                        <wps:wsp>
                          <wps:cNvPr id="474" name="Freeform 404"/>
                          <wps:cNvSpPr>
                            <a:spLocks/>
                          </wps:cNvSpPr>
                          <wps:spPr bwMode="auto">
                            <a:xfrm>
                              <a:off x="2530" y="4337"/>
                              <a:ext cx="2" cy="689"/>
                            </a:xfrm>
                            <a:custGeom>
                              <a:avLst/>
                              <a:gdLst>
                                <a:gd name="T0" fmla="+- 0 4337 4337"/>
                                <a:gd name="T1" fmla="*/ 4337 h 689"/>
                                <a:gd name="T2" fmla="+- 0 5026 4337"/>
                                <a:gd name="T3" fmla="*/ 5026 h 68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689">
                                  <a:moveTo>
                                    <a:pt x="0" y="0"/>
                                  </a:moveTo>
                                  <a:lnTo>
                                    <a:pt x="0" y="689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75" name="Group 401"/>
                        <wpg:cNvGrpSpPr>
                          <a:grpSpLocks/>
                        </wpg:cNvGrpSpPr>
                        <wpg:grpSpPr bwMode="auto">
                          <a:xfrm>
                            <a:off x="9088" y="4337"/>
                            <a:ext cx="2" cy="689"/>
                            <a:chOff x="9088" y="4337"/>
                            <a:chExt cx="2" cy="689"/>
                          </a:xfrm>
                        </wpg:grpSpPr>
                        <wps:wsp>
                          <wps:cNvPr id="476" name="Freeform 402"/>
                          <wps:cNvSpPr>
                            <a:spLocks/>
                          </wps:cNvSpPr>
                          <wps:spPr bwMode="auto">
                            <a:xfrm>
                              <a:off x="9088" y="4337"/>
                              <a:ext cx="2" cy="689"/>
                            </a:xfrm>
                            <a:custGeom>
                              <a:avLst/>
                              <a:gdLst>
                                <a:gd name="T0" fmla="+- 0 4337 4337"/>
                                <a:gd name="T1" fmla="*/ 4337 h 689"/>
                                <a:gd name="T2" fmla="+- 0 5026 4337"/>
                                <a:gd name="T3" fmla="*/ 5026 h 68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689">
                                  <a:moveTo>
                                    <a:pt x="0" y="0"/>
                                  </a:moveTo>
                                  <a:lnTo>
                                    <a:pt x="0" y="689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77" name="Group 399"/>
                        <wpg:cNvGrpSpPr>
                          <a:grpSpLocks/>
                        </wpg:cNvGrpSpPr>
                        <wpg:grpSpPr bwMode="auto">
                          <a:xfrm>
                            <a:off x="1428" y="5045"/>
                            <a:ext cx="1092" cy="540"/>
                            <a:chOff x="1428" y="5045"/>
                            <a:chExt cx="1092" cy="540"/>
                          </a:xfrm>
                        </wpg:grpSpPr>
                        <wps:wsp>
                          <wps:cNvPr id="478" name="Freeform 400"/>
                          <wps:cNvSpPr>
                            <a:spLocks/>
                          </wps:cNvSpPr>
                          <wps:spPr bwMode="auto">
                            <a:xfrm>
                              <a:off x="1428" y="5045"/>
                              <a:ext cx="1092" cy="540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1092"/>
                                <a:gd name="T2" fmla="+- 0 5586 5045"/>
                                <a:gd name="T3" fmla="*/ 5586 h 540"/>
                                <a:gd name="T4" fmla="+- 0 2520 1428"/>
                                <a:gd name="T5" fmla="*/ T4 w 1092"/>
                                <a:gd name="T6" fmla="+- 0 5586 5045"/>
                                <a:gd name="T7" fmla="*/ 5586 h 540"/>
                                <a:gd name="T8" fmla="+- 0 2520 1428"/>
                                <a:gd name="T9" fmla="*/ T8 w 1092"/>
                                <a:gd name="T10" fmla="+- 0 5045 5045"/>
                                <a:gd name="T11" fmla="*/ 5045 h 540"/>
                                <a:gd name="T12" fmla="+- 0 1428 1428"/>
                                <a:gd name="T13" fmla="*/ T12 w 1092"/>
                                <a:gd name="T14" fmla="+- 0 5045 5045"/>
                                <a:gd name="T15" fmla="*/ 5045 h 540"/>
                                <a:gd name="T16" fmla="+- 0 1428 1428"/>
                                <a:gd name="T17" fmla="*/ T16 w 1092"/>
                                <a:gd name="T18" fmla="+- 0 5586 5045"/>
                                <a:gd name="T19" fmla="*/ 5586 h 5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92" h="540">
                                  <a:moveTo>
                                    <a:pt x="0" y="541"/>
                                  </a:moveTo>
                                  <a:lnTo>
                                    <a:pt x="1092" y="541"/>
                                  </a:lnTo>
                                  <a:lnTo>
                                    <a:pt x="109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4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79" name="Group 397"/>
                        <wpg:cNvGrpSpPr>
                          <a:grpSpLocks/>
                        </wpg:cNvGrpSpPr>
                        <wpg:grpSpPr bwMode="auto">
                          <a:xfrm>
                            <a:off x="1476" y="5103"/>
                            <a:ext cx="996" cy="248"/>
                            <a:chOff x="1476" y="5103"/>
                            <a:chExt cx="996" cy="248"/>
                          </a:xfrm>
                        </wpg:grpSpPr>
                        <wps:wsp>
                          <wps:cNvPr id="480" name="Freeform 398"/>
                          <wps:cNvSpPr>
                            <a:spLocks/>
                          </wps:cNvSpPr>
                          <wps:spPr bwMode="auto">
                            <a:xfrm>
                              <a:off x="1476" y="5103"/>
                              <a:ext cx="996" cy="248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996"/>
                                <a:gd name="T2" fmla="+- 0 5351 5103"/>
                                <a:gd name="T3" fmla="*/ 5351 h 248"/>
                                <a:gd name="T4" fmla="+- 0 2472 1476"/>
                                <a:gd name="T5" fmla="*/ T4 w 996"/>
                                <a:gd name="T6" fmla="+- 0 5351 5103"/>
                                <a:gd name="T7" fmla="*/ 5351 h 248"/>
                                <a:gd name="T8" fmla="+- 0 2472 1476"/>
                                <a:gd name="T9" fmla="*/ T8 w 996"/>
                                <a:gd name="T10" fmla="+- 0 5103 5103"/>
                                <a:gd name="T11" fmla="*/ 5103 h 248"/>
                                <a:gd name="T12" fmla="+- 0 1476 1476"/>
                                <a:gd name="T13" fmla="*/ T12 w 996"/>
                                <a:gd name="T14" fmla="+- 0 5103 5103"/>
                                <a:gd name="T15" fmla="*/ 5103 h 248"/>
                                <a:gd name="T16" fmla="+- 0 1476 1476"/>
                                <a:gd name="T17" fmla="*/ T16 w 996"/>
                                <a:gd name="T18" fmla="+- 0 5351 5103"/>
                                <a:gd name="T19" fmla="*/ 5351 h 2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96" h="248">
                                  <a:moveTo>
                                    <a:pt x="0" y="248"/>
                                  </a:moveTo>
                                  <a:lnTo>
                                    <a:pt x="996" y="248"/>
                                  </a:lnTo>
                                  <a:lnTo>
                                    <a:pt x="99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81" name="Group 395"/>
                        <wpg:cNvGrpSpPr>
                          <a:grpSpLocks/>
                        </wpg:cNvGrpSpPr>
                        <wpg:grpSpPr bwMode="auto">
                          <a:xfrm>
                            <a:off x="2540" y="5045"/>
                            <a:ext cx="6539" cy="540"/>
                            <a:chOff x="2540" y="5045"/>
                            <a:chExt cx="6539" cy="540"/>
                          </a:xfrm>
                        </wpg:grpSpPr>
                        <wps:wsp>
                          <wps:cNvPr id="482" name="Freeform 396"/>
                          <wps:cNvSpPr>
                            <a:spLocks/>
                          </wps:cNvSpPr>
                          <wps:spPr bwMode="auto">
                            <a:xfrm>
                              <a:off x="2540" y="5045"/>
                              <a:ext cx="6539" cy="540"/>
                            </a:xfrm>
                            <a:custGeom>
                              <a:avLst/>
                              <a:gdLst>
                                <a:gd name="T0" fmla="+- 0 2540 2540"/>
                                <a:gd name="T1" fmla="*/ T0 w 6539"/>
                                <a:gd name="T2" fmla="+- 0 5586 5045"/>
                                <a:gd name="T3" fmla="*/ 5586 h 540"/>
                                <a:gd name="T4" fmla="+- 0 9078 2540"/>
                                <a:gd name="T5" fmla="*/ T4 w 6539"/>
                                <a:gd name="T6" fmla="+- 0 5586 5045"/>
                                <a:gd name="T7" fmla="*/ 5586 h 540"/>
                                <a:gd name="T8" fmla="+- 0 9078 2540"/>
                                <a:gd name="T9" fmla="*/ T8 w 6539"/>
                                <a:gd name="T10" fmla="+- 0 5045 5045"/>
                                <a:gd name="T11" fmla="*/ 5045 h 540"/>
                                <a:gd name="T12" fmla="+- 0 2540 2540"/>
                                <a:gd name="T13" fmla="*/ T12 w 6539"/>
                                <a:gd name="T14" fmla="+- 0 5045 5045"/>
                                <a:gd name="T15" fmla="*/ 5045 h 540"/>
                                <a:gd name="T16" fmla="+- 0 2540 2540"/>
                                <a:gd name="T17" fmla="*/ T16 w 6539"/>
                                <a:gd name="T18" fmla="+- 0 5586 5045"/>
                                <a:gd name="T19" fmla="*/ 5586 h 5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539" h="540">
                                  <a:moveTo>
                                    <a:pt x="0" y="541"/>
                                  </a:moveTo>
                                  <a:lnTo>
                                    <a:pt x="6538" y="541"/>
                                  </a:lnTo>
                                  <a:lnTo>
                                    <a:pt x="653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4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83" name="Group 393"/>
                        <wpg:cNvGrpSpPr>
                          <a:grpSpLocks/>
                        </wpg:cNvGrpSpPr>
                        <wpg:grpSpPr bwMode="auto">
                          <a:xfrm>
                            <a:off x="2588" y="5103"/>
                            <a:ext cx="6443" cy="226"/>
                            <a:chOff x="2588" y="5103"/>
                            <a:chExt cx="6443" cy="226"/>
                          </a:xfrm>
                        </wpg:grpSpPr>
                        <wps:wsp>
                          <wps:cNvPr id="484" name="Freeform 394"/>
                          <wps:cNvSpPr>
                            <a:spLocks/>
                          </wps:cNvSpPr>
                          <wps:spPr bwMode="auto">
                            <a:xfrm>
                              <a:off x="2588" y="5103"/>
                              <a:ext cx="6443" cy="226"/>
                            </a:xfrm>
                            <a:custGeom>
                              <a:avLst/>
                              <a:gdLst>
                                <a:gd name="T0" fmla="+- 0 2588 2588"/>
                                <a:gd name="T1" fmla="*/ T0 w 6443"/>
                                <a:gd name="T2" fmla="+- 0 5328 5103"/>
                                <a:gd name="T3" fmla="*/ 5328 h 226"/>
                                <a:gd name="T4" fmla="+- 0 9030 2588"/>
                                <a:gd name="T5" fmla="*/ T4 w 6443"/>
                                <a:gd name="T6" fmla="+- 0 5328 5103"/>
                                <a:gd name="T7" fmla="*/ 5328 h 226"/>
                                <a:gd name="T8" fmla="+- 0 9030 2588"/>
                                <a:gd name="T9" fmla="*/ T8 w 6443"/>
                                <a:gd name="T10" fmla="+- 0 5103 5103"/>
                                <a:gd name="T11" fmla="*/ 5103 h 226"/>
                                <a:gd name="T12" fmla="+- 0 2588 2588"/>
                                <a:gd name="T13" fmla="*/ T12 w 6443"/>
                                <a:gd name="T14" fmla="+- 0 5103 5103"/>
                                <a:gd name="T15" fmla="*/ 5103 h 226"/>
                                <a:gd name="T16" fmla="+- 0 2588 2588"/>
                                <a:gd name="T17" fmla="*/ T16 w 6443"/>
                                <a:gd name="T18" fmla="+- 0 5328 5103"/>
                                <a:gd name="T19" fmla="*/ 5328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443" h="226">
                                  <a:moveTo>
                                    <a:pt x="0" y="225"/>
                                  </a:moveTo>
                                  <a:lnTo>
                                    <a:pt x="6442" y="225"/>
                                  </a:lnTo>
                                  <a:lnTo>
                                    <a:pt x="644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85" name="Group 391"/>
                        <wpg:cNvGrpSpPr>
                          <a:grpSpLocks/>
                        </wpg:cNvGrpSpPr>
                        <wpg:grpSpPr bwMode="auto">
                          <a:xfrm>
                            <a:off x="2588" y="5329"/>
                            <a:ext cx="6443" cy="228"/>
                            <a:chOff x="2588" y="5329"/>
                            <a:chExt cx="6443" cy="228"/>
                          </a:xfrm>
                        </wpg:grpSpPr>
                        <wps:wsp>
                          <wps:cNvPr id="486" name="Freeform 392"/>
                          <wps:cNvSpPr>
                            <a:spLocks/>
                          </wps:cNvSpPr>
                          <wps:spPr bwMode="auto">
                            <a:xfrm>
                              <a:off x="2588" y="5329"/>
                              <a:ext cx="6443" cy="228"/>
                            </a:xfrm>
                            <a:custGeom>
                              <a:avLst/>
                              <a:gdLst>
                                <a:gd name="T0" fmla="+- 0 2588 2588"/>
                                <a:gd name="T1" fmla="*/ T0 w 6443"/>
                                <a:gd name="T2" fmla="+- 0 5557 5329"/>
                                <a:gd name="T3" fmla="*/ 5557 h 228"/>
                                <a:gd name="T4" fmla="+- 0 9030 2588"/>
                                <a:gd name="T5" fmla="*/ T4 w 6443"/>
                                <a:gd name="T6" fmla="+- 0 5557 5329"/>
                                <a:gd name="T7" fmla="*/ 5557 h 228"/>
                                <a:gd name="T8" fmla="+- 0 9030 2588"/>
                                <a:gd name="T9" fmla="*/ T8 w 6443"/>
                                <a:gd name="T10" fmla="+- 0 5329 5329"/>
                                <a:gd name="T11" fmla="*/ 5329 h 228"/>
                                <a:gd name="T12" fmla="+- 0 2588 2588"/>
                                <a:gd name="T13" fmla="*/ T12 w 6443"/>
                                <a:gd name="T14" fmla="+- 0 5329 5329"/>
                                <a:gd name="T15" fmla="*/ 5329 h 228"/>
                                <a:gd name="T16" fmla="+- 0 2588 2588"/>
                                <a:gd name="T17" fmla="*/ T16 w 6443"/>
                                <a:gd name="T18" fmla="+- 0 5557 5329"/>
                                <a:gd name="T19" fmla="*/ 5557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443" h="228">
                                  <a:moveTo>
                                    <a:pt x="0" y="228"/>
                                  </a:moveTo>
                                  <a:lnTo>
                                    <a:pt x="6442" y="228"/>
                                  </a:lnTo>
                                  <a:lnTo>
                                    <a:pt x="644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87" name="Group 389"/>
                        <wpg:cNvGrpSpPr>
                          <a:grpSpLocks/>
                        </wpg:cNvGrpSpPr>
                        <wpg:grpSpPr bwMode="auto">
                          <a:xfrm>
                            <a:off x="9097" y="5045"/>
                            <a:ext cx="833" cy="540"/>
                            <a:chOff x="9097" y="5045"/>
                            <a:chExt cx="833" cy="540"/>
                          </a:xfrm>
                        </wpg:grpSpPr>
                        <wps:wsp>
                          <wps:cNvPr id="488" name="Freeform 390"/>
                          <wps:cNvSpPr>
                            <a:spLocks/>
                          </wps:cNvSpPr>
                          <wps:spPr bwMode="auto">
                            <a:xfrm>
                              <a:off x="9097" y="5045"/>
                              <a:ext cx="833" cy="540"/>
                            </a:xfrm>
                            <a:custGeom>
                              <a:avLst/>
                              <a:gdLst>
                                <a:gd name="T0" fmla="+- 0 9097 9097"/>
                                <a:gd name="T1" fmla="*/ T0 w 833"/>
                                <a:gd name="T2" fmla="+- 0 5586 5045"/>
                                <a:gd name="T3" fmla="*/ 5586 h 540"/>
                                <a:gd name="T4" fmla="+- 0 9931 9097"/>
                                <a:gd name="T5" fmla="*/ T4 w 833"/>
                                <a:gd name="T6" fmla="+- 0 5586 5045"/>
                                <a:gd name="T7" fmla="*/ 5586 h 540"/>
                                <a:gd name="T8" fmla="+- 0 9931 9097"/>
                                <a:gd name="T9" fmla="*/ T8 w 833"/>
                                <a:gd name="T10" fmla="+- 0 5045 5045"/>
                                <a:gd name="T11" fmla="*/ 5045 h 540"/>
                                <a:gd name="T12" fmla="+- 0 9097 9097"/>
                                <a:gd name="T13" fmla="*/ T12 w 833"/>
                                <a:gd name="T14" fmla="+- 0 5045 5045"/>
                                <a:gd name="T15" fmla="*/ 5045 h 540"/>
                                <a:gd name="T16" fmla="+- 0 9097 9097"/>
                                <a:gd name="T17" fmla="*/ T16 w 833"/>
                                <a:gd name="T18" fmla="+- 0 5586 5045"/>
                                <a:gd name="T19" fmla="*/ 5586 h 5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33" h="540">
                                  <a:moveTo>
                                    <a:pt x="0" y="541"/>
                                  </a:moveTo>
                                  <a:lnTo>
                                    <a:pt x="834" y="541"/>
                                  </a:lnTo>
                                  <a:lnTo>
                                    <a:pt x="83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4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89" name="Group 387"/>
                        <wpg:cNvGrpSpPr>
                          <a:grpSpLocks/>
                        </wpg:cNvGrpSpPr>
                        <wpg:grpSpPr bwMode="auto">
                          <a:xfrm>
                            <a:off x="9145" y="5103"/>
                            <a:ext cx="740" cy="334"/>
                            <a:chOff x="9145" y="5103"/>
                            <a:chExt cx="740" cy="334"/>
                          </a:xfrm>
                        </wpg:grpSpPr>
                        <wps:wsp>
                          <wps:cNvPr id="490" name="Freeform 388"/>
                          <wps:cNvSpPr>
                            <a:spLocks/>
                          </wps:cNvSpPr>
                          <wps:spPr bwMode="auto">
                            <a:xfrm>
                              <a:off x="9145" y="5103"/>
                              <a:ext cx="740" cy="334"/>
                            </a:xfrm>
                            <a:custGeom>
                              <a:avLst/>
                              <a:gdLst>
                                <a:gd name="T0" fmla="+- 0 9145 9145"/>
                                <a:gd name="T1" fmla="*/ T0 w 740"/>
                                <a:gd name="T2" fmla="+- 0 5437 5103"/>
                                <a:gd name="T3" fmla="*/ 5437 h 334"/>
                                <a:gd name="T4" fmla="+- 0 9885 9145"/>
                                <a:gd name="T5" fmla="*/ T4 w 740"/>
                                <a:gd name="T6" fmla="+- 0 5437 5103"/>
                                <a:gd name="T7" fmla="*/ 5437 h 334"/>
                                <a:gd name="T8" fmla="+- 0 9885 9145"/>
                                <a:gd name="T9" fmla="*/ T8 w 740"/>
                                <a:gd name="T10" fmla="+- 0 5103 5103"/>
                                <a:gd name="T11" fmla="*/ 5103 h 334"/>
                                <a:gd name="T12" fmla="+- 0 9145 9145"/>
                                <a:gd name="T13" fmla="*/ T12 w 740"/>
                                <a:gd name="T14" fmla="+- 0 5103 5103"/>
                                <a:gd name="T15" fmla="*/ 5103 h 334"/>
                                <a:gd name="T16" fmla="+- 0 9145 9145"/>
                                <a:gd name="T17" fmla="*/ T16 w 740"/>
                                <a:gd name="T18" fmla="+- 0 5437 5103"/>
                                <a:gd name="T19" fmla="*/ 5437 h 3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40" h="334">
                                  <a:moveTo>
                                    <a:pt x="0" y="334"/>
                                  </a:moveTo>
                                  <a:lnTo>
                                    <a:pt x="740" y="334"/>
                                  </a:lnTo>
                                  <a:lnTo>
                                    <a:pt x="74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3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91" name="Group 385"/>
                        <wpg:cNvGrpSpPr>
                          <a:grpSpLocks/>
                        </wpg:cNvGrpSpPr>
                        <wpg:grpSpPr bwMode="auto">
                          <a:xfrm>
                            <a:off x="9145" y="5385"/>
                            <a:ext cx="182" cy="2"/>
                            <a:chOff x="9145" y="5385"/>
                            <a:chExt cx="182" cy="2"/>
                          </a:xfrm>
                        </wpg:grpSpPr>
                        <wps:wsp>
                          <wps:cNvPr id="492" name="Freeform 386"/>
                          <wps:cNvSpPr>
                            <a:spLocks/>
                          </wps:cNvSpPr>
                          <wps:spPr bwMode="auto">
                            <a:xfrm>
                              <a:off x="9145" y="5385"/>
                              <a:ext cx="182" cy="2"/>
                            </a:xfrm>
                            <a:custGeom>
                              <a:avLst/>
                              <a:gdLst>
                                <a:gd name="T0" fmla="+- 0 9145 9145"/>
                                <a:gd name="T1" fmla="*/ T0 w 182"/>
                                <a:gd name="T2" fmla="+- 0 9328 9145"/>
                                <a:gd name="T3" fmla="*/ T2 w 182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82">
                                  <a:moveTo>
                                    <a:pt x="0" y="0"/>
                                  </a:moveTo>
                                  <a:lnTo>
                                    <a:pt x="183" y="0"/>
                                  </a:lnTo>
                                </a:path>
                              </a:pathLst>
                            </a:custGeom>
                            <a:noFill/>
                            <a:ln w="11938">
                              <a:solidFill>
                                <a:srgbClr val="8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93" name="Group 383"/>
                        <wpg:cNvGrpSpPr>
                          <a:grpSpLocks/>
                        </wpg:cNvGrpSpPr>
                        <wpg:grpSpPr bwMode="auto">
                          <a:xfrm>
                            <a:off x="1428" y="5074"/>
                            <a:ext cx="8505" cy="2"/>
                            <a:chOff x="1428" y="5074"/>
                            <a:chExt cx="8505" cy="2"/>
                          </a:xfrm>
                        </wpg:grpSpPr>
                        <wps:wsp>
                          <wps:cNvPr id="494" name="Freeform 384"/>
                          <wps:cNvSpPr>
                            <a:spLocks/>
                          </wps:cNvSpPr>
                          <wps:spPr bwMode="auto">
                            <a:xfrm>
                              <a:off x="1428" y="5074"/>
                              <a:ext cx="8505" cy="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8505"/>
                                <a:gd name="T2" fmla="+- 0 9933 1428"/>
                                <a:gd name="T3" fmla="*/ T2 w 8505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505">
                                  <a:moveTo>
                                    <a:pt x="0" y="0"/>
                                  </a:moveTo>
                                  <a:lnTo>
                                    <a:pt x="8505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EBEBE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95" name="Group 381"/>
                        <wpg:cNvGrpSpPr>
                          <a:grpSpLocks/>
                        </wpg:cNvGrpSpPr>
                        <wpg:grpSpPr bwMode="auto">
                          <a:xfrm>
                            <a:off x="1419" y="5571"/>
                            <a:ext cx="8524" cy="2"/>
                            <a:chOff x="1419" y="5571"/>
                            <a:chExt cx="8524" cy="2"/>
                          </a:xfrm>
                        </wpg:grpSpPr>
                        <wps:wsp>
                          <wps:cNvPr id="496" name="Freeform 382"/>
                          <wps:cNvSpPr>
                            <a:spLocks/>
                          </wps:cNvSpPr>
                          <wps:spPr bwMode="auto">
                            <a:xfrm>
                              <a:off x="1419" y="5571"/>
                              <a:ext cx="8524" cy="2"/>
                            </a:xfrm>
                            <a:custGeom>
                              <a:avLst/>
                              <a:gdLst>
                                <a:gd name="T0" fmla="+- 0 1419 1419"/>
                                <a:gd name="T1" fmla="*/ T0 w 8524"/>
                                <a:gd name="T2" fmla="+- 0 9943 1419"/>
                                <a:gd name="T3" fmla="*/ T2 w 852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524">
                                  <a:moveTo>
                                    <a:pt x="0" y="0"/>
                                  </a:moveTo>
                                  <a:lnTo>
                                    <a:pt x="8524" y="0"/>
                                  </a:lnTo>
                                </a:path>
                              </a:pathLst>
                            </a:custGeom>
                            <a:noFill/>
                            <a:ln w="19558">
                              <a:solidFill>
                                <a:srgbClr val="EBEBE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97" name="Group 379"/>
                        <wpg:cNvGrpSpPr>
                          <a:grpSpLocks/>
                        </wpg:cNvGrpSpPr>
                        <wpg:grpSpPr bwMode="auto">
                          <a:xfrm>
                            <a:off x="2530" y="5103"/>
                            <a:ext cx="2" cy="483"/>
                            <a:chOff x="2530" y="5103"/>
                            <a:chExt cx="2" cy="483"/>
                          </a:xfrm>
                        </wpg:grpSpPr>
                        <wps:wsp>
                          <wps:cNvPr id="498" name="Freeform 380"/>
                          <wps:cNvSpPr>
                            <a:spLocks/>
                          </wps:cNvSpPr>
                          <wps:spPr bwMode="auto">
                            <a:xfrm>
                              <a:off x="2530" y="5103"/>
                              <a:ext cx="2" cy="483"/>
                            </a:xfrm>
                            <a:custGeom>
                              <a:avLst/>
                              <a:gdLst>
                                <a:gd name="T0" fmla="+- 0 5103 5103"/>
                                <a:gd name="T1" fmla="*/ 5103 h 483"/>
                                <a:gd name="T2" fmla="+- 0 5586 5103"/>
                                <a:gd name="T3" fmla="*/ 5586 h 483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483">
                                  <a:moveTo>
                                    <a:pt x="0" y="0"/>
                                  </a:moveTo>
                                  <a:lnTo>
                                    <a:pt x="0" y="483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99" name="Group 377"/>
                        <wpg:cNvGrpSpPr>
                          <a:grpSpLocks/>
                        </wpg:cNvGrpSpPr>
                        <wpg:grpSpPr bwMode="auto">
                          <a:xfrm>
                            <a:off x="9088" y="5103"/>
                            <a:ext cx="2" cy="483"/>
                            <a:chOff x="9088" y="5103"/>
                            <a:chExt cx="2" cy="483"/>
                          </a:xfrm>
                        </wpg:grpSpPr>
                        <wps:wsp>
                          <wps:cNvPr id="500" name="Freeform 378"/>
                          <wps:cNvSpPr>
                            <a:spLocks/>
                          </wps:cNvSpPr>
                          <wps:spPr bwMode="auto">
                            <a:xfrm>
                              <a:off x="9088" y="5103"/>
                              <a:ext cx="2" cy="483"/>
                            </a:xfrm>
                            <a:custGeom>
                              <a:avLst/>
                              <a:gdLst>
                                <a:gd name="T0" fmla="+- 0 5103 5103"/>
                                <a:gd name="T1" fmla="*/ 5103 h 483"/>
                                <a:gd name="T2" fmla="+- 0 5586 5103"/>
                                <a:gd name="T3" fmla="*/ 5586 h 483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483">
                                  <a:moveTo>
                                    <a:pt x="0" y="0"/>
                                  </a:moveTo>
                                  <a:lnTo>
                                    <a:pt x="0" y="483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01" name="Group 375"/>
                        <wpg:cNvGrpSpPr>
                          <a:grpSpLocks/>
                        </wpg:cNvGrpSpPr>
                        <wpg:grpSpPr bwMode="auto">
                          <a:xfrm>
                            <a:off x="1428" y="5605"/>
                            <a:ext cx="1092" cy="540"/>
                            <a:chOff x="1428" y="5605"/>
                            <a:chExt cx="1092" cy="540"/>
                          </a:xfrm>
                        </wpg:grpSpPr>
                        <wps:wsp>
                          <wps:cNvPr id="502" name="Freeform 376"/>
                          <wps:cNvSpPr>
                            <a:spLocks/>
                          </wps:cNvSpPr>
                          <wps:spPr bwMode="auto">
                            <a:xfrm>
                              <a:off x="1428" y="5605"/>
                              <a:ext cx="1092" cy="540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1092"/>
                                <a:gd name="T2" fmla="+- 0 6145 5605"/>
                                <a:gd name="T3" fmla="*/ 6145 h 540"/>
                                <a:gd name="T4" fmla="+- 0 2520 1428"/>
                                <a:gd name="T5" fmla="*/ T4 w 1092"/>
                                <a:gd name="T6" fmla="+- 0 6145 5605"/>
                                <a:gd name="T7" fmla="*/ 6145 h 540"/>
                                <a:gd name="T8" fmla="+- 0 2520 1428"/>
                                <a:gd name="T9" fmla="*/ T8 w 1092"/>
                                <a:gd name="T10" fmla="+- 0 5605 5605"/>
                                <a:gd name="T11" fmla="*/ 5605 h 540"/>
                                <a:gd name="T12" fmla="+- 0 1428 1428"/>
                                <a:gd name="T13" fmla="*/ T12 w 1092"/>
                                <a:gd name="T14" fmla="+- 0 5605 5605"/>
                                <a:gd name="T15" fmla="*/ 5605 h 540"/>
                                <a:gd name="T16" fmla="+- 0 1428 1428"/>
                                <a:gd name="T17" fmla="*/ T16 w 1092"/>
                                <a:gd name="T18" fmla="+- 0 6145 5605"/>
                                <a:gd name="T19" fmla="*/ 6145 h 5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92" h="540">
                                  <a:moveTo>
                                    <a:pt x="0" y="540"/>
                                  </a:moveTo>
                                  <a:lnTo>
                                    <a:pt x="1092" y="540"/>
                                  </a:lnTo>
                                  <a:lnTo>
                                    <a:pt x="109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4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03" name="Group 373"/>
                        <wpg:cNvGrpSpPr>
                          <a:grpSpLocks/>
                        </wpg:cNvGrpSpPr>
                        <wpg:grpSpPr bwMode="auto">
                          <a:xfrm>
                            <a:off x="1476" y="5663"/>
                            <a:ext cx="996" cy="247"/>
                            <a:chOff x="1476" y="5663"/>
                            <a:chExt cx="996" cy="247"/>
                          </a:xfrm>
                        </wpg:grpSpPr>
                        <wps:wsp>
                          <wps:cNvPr id="504" name="Freeform 374"/>
                          <wps:cNvSpPr>
                            <a:spLocks/>
                          </wps:cNvSpPr>
                          <wps:spPr bwMode="auto">
                            <a:xfrm>
                              <a:off x="1476" y="5663"/>
                              <a:ext cx="996" cy="247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996"/>
                                <a:gd name="T2" fmla="+- 0 5910 5663"/>
                                <a:gd name="T3" fmla="*/ 5910 h 247"/>
                                <a:gd name="T4" fmla="+- 0 2472 1476"/>
                                <a:gd name="T5" fmla="*/ T4 w 996"/>
                                <a:gd name="T6" fmla="+- 0 5910 5663"/>
                                <a:gd name="T7" fmla="*/ 5910 h 247"/>
                                <a:gd name="T8" fmla="+- 0 2472 1476"/>
                                <a:gd name="T9" fmla="*/ T8 w 996"/>
                                <a:gd name="T10" fmla="+- 0 5663 5663"/>
                                <a:gd name="T11" fmla="*/ 5663 h 247"/>
                                <a:gd name="T12" fmla="+- 0 1476 1476"/>
                                <a:gd name="T13" fmla="*/ T12 w 996"/>
                                <a:gd name="T14" fmla="+- 0 5663 5663"/>
                                <a:gd name="T15" fmla="*/ 5663 h 247"/>
                                <a:gd name="T16" fmla="+- 0 1476 1476"/>
                                <a:gd name="T17" fmla="*/ T16 w 996"/>
                                <a:gd name="T18" fmla="+- 0 5910 5663"/>
                                <a:gd name="T19" fmla="*/ 5910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96" h="247">
                                  <a:moveTo>
                                    <a:pt x="0" y="247"/>
                                  </a:moveTo>
                                  <a:lnTo>
                                    <a:pt x="996" y="247"/>
                                  </a:lnTo>
                                  <a:lnTo>
                                    <a:pt x="99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05" name="Group 371"/>
                        <wpg:cNvGrpSpPr>
                          <a:grpSpLocks/>
                        </wpg:cNvGrpSpPr>
                        <wpg:grpSpPr bwMode="auto">
                          <a:xfrm>
                            <a:off x="2540" y="5605"/>
                            <a:ext cx="6539" cy="540"/>
                            <a:chOff x="2540" y="5605"/>
                            <a:chExt cx="6539" cy="540"/>
                          </a:xfrm>
                        </wpg:grpSpPr>
                        <wps:wsp>
                          <wps:cNvPr id="506" name="Freeform 372"/>
                          <wps:cNvSpPr>
                            <a:spLocks/>
                          </wps:cNvSpPr>
                          <wps:spPr bwMode="auto">
                            <a:xfrm>
                              <a:off x="2540" y="5605"/>
                              <a:ext cx="6539" cy="540"/>
                            </a:xfrm>
                            <a:custGeom>
                              <a:avLst/>
                              <a:gdLst>
                                <a:gd name="T0" fmla="+- 0 2540 2540"/>
                                <a:gd name="T1" fmla="*/ T0 w 6539"/>
                                <a:gd name="T2" fmla="+- 0 6145 5605"/>
                                <a:gd name="T3" fmla="*/ 6145 h 540"/>
                                <a:gd name="T4" fmla="+- 0 9078 2540"/>
                                <a:gd name="T5" fmla="*/ T4 w 6539"/>
                                <a:gd name="T6" fmla="+- 0 6145 5605"/>
                                <a:gd name="T7" fmla="*/ 6145 h 540"/>
                                <a:gd name="T8" fmla="+- 0 9078 2540"/>
                                <a:gd name="T9" fmla="*/ T8 w 6539"/>
                                <a:gd name="T10" fmla="+- 0 5605 5605"/>
                                <a:gd name="T11" fmla="*/ 5605 h 540"/>
                                <a:gd name="T12" fmla="+- 0 2540 2540"/>
                                <a:gd name="T13" fmla="*/ T12 w 6539"/>
                                <a:gd name="T14" fmla="+- 0 5605 5605"/>
                                <a:gd name="T15" fmla="*/ 5605 h 540"/>
                                <a:gd name="T16" fmla="+- 0 2540 2540"/>
                                <a:gd name="T17" fmla="*/ T16 w 6539"/>
                                <a:gd name="T18" fmla="+- 0 6145 5605"/>
                                <a:gd name="T19" fmla="*/ 6145 h 5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539" h="540">
                                  <a:moveTo>
                                    <a:pt x="0" y="540"/>
                                  </a:moveTo>
                                  <a:lnTo>
                                    <a:pt x="6538" y="540"/>
                                  </a:lnTo>
                                  <a:lnTo>
                                    <a:pt x="653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4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07" name="Group 369"/>
                        <wpg:cNvGrpSpPr>
                          <a:grpSpLocks/>
                        </wpg:cNvGrpSpPr>
                        <wpg:grpSpPr bwMode="auto">
                          <a:xfrm>
                            <a:off x="2588" y="5663"/>
                            <a:ext cx="6443" cy="226"/>
                            <a:chOff x="2588" y="5663"/>
                            <a:chExt cx="6443" cy="226"/>
                          </a:xfrm>
                        </wpg:grpSpPr>
                        <wps:wsp>
                          <wps:cNvPr id="508" name="Freeform 370"/>
                          <wps:cNvSpPr>
                            <a:spLocks/>
                          </wps:cNvSpPr>
                          <wps:spPr bwMode="auto">
                            <a:xfrm>
                              <a:off x="2588" y="5663"/>
                              <a:ext cx="6443" cy="226"/>
                            </a:xfrm>
                            <a:custGeom>
                              <a:avLst/>
                              <a:gdLst>
                                <a:gd name="T0" fmla="+- 0 2588 2588"/>
                                <a:gd name="T1" fmla="*/ T0 w 6443"/>
                                <a:gd name="T2" fmla="+- 0 5888 5663"/>
                                <a:gd name="T3" fmla="*/ 5888 h 226"/>
                                <a:gd name="T4" fmla="+- 0 9030 2588"/>
                                <a:gd name="T5" fmla="*/ T4 w 6443"/>
                                <a:gd name="T6" fmla="+- 0 5888 5663"/>
                                <a:gd name="T7" fmla="*/ 5888 h 226"/>
                                <a:gd name="T8" fmla="+- 0 9030 2588"/>
                                <a:gd name="T9" fmla="*/ T8 w 6443"/>
                                <a:gd name="T10" fmla="+- 0 5663 5663"/>
                                <a:gd name="T11" fmla="*/ 5663 h 226"/>
                                <a:gd name="T12" fmla="+- 0 2588 2588"/>
                                <a:gd name="T13" fmla="*/ T12 w 6443"/>
                                <a:gd name="T14" fmla="+- 0 5663 5663"/>
                                <a:gd name="T15" fmla="*/ 5663 h 226"/>
                                <a:gd name="T16" fmla="+- 0 2588 2588"/>
                                <a:gd name="T17" fmla="*/ T16 w 6443"/>
                                <a:gd name="T18" fmla="+- 0 5888 5663"/>
                                <a:gd name="T19" fmla="*/ 5888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443" h="226">
                                  <a:moveTo>
                                    <a:pt x="0" y="225"/>
                                  </a:moveTo>
                                  <a:lnTo>
                                    <a:pt x="6442" y="225"/>
                                  </a:lnTo>
                                  <a:lnTo>
                                    <a:pt x="644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09" name="Group 367"/>
                        <wpg:cNvGrpSpPr>
                          <a:grpSpLocks/>
                        </wpg:cNvGrpSpPr>
                        <wpg:grpSpPr bwMode="auto">
                          <a:xfrm>
                            <a:off x="2588" y="5888"/>
                            <a:ext cx="6443" cy="228"/>
                            <a:chOff x="2588" y="5888"/>
                            <a:chExt cx="6443" cy="228"/>
                          </a:xfrm>
                        </wpg:grpSpPr>
                        <wps:wsp>
                          <wps:cNvPr id="510" name="Freeform 368"/>
                          <wps:cNvSpPr>
                            <a:spLocks/>
                          </wps:cNvSpPr>
                          <wps:spPr bwMode="auto">
                            <a:xfrm>
                              <a:off x="2588" y="5888"/>
                              <a:ext cx="6443" cy="228"/>
                            </a:xfrm>
                            <a:custGeom>
                              <a:avLst/>
                              <a:gdLst>
                                <a:gd name="T0" fmla="+- 0 2588 2588"/>
                                <a:gd name="T1" fmla="*/ T0 w 6443"/>
                                <a:gd name="T2" fmla="+- 0 6116 5888"/>
                                <a:gd name="T3" fmla="*/ 6116 h 228"/>
                                <a:gd name="T4" fmla="+- 0 9030 2588"/>
                                <a:gd name="T5" fmla="*/ T4 w 6443"/>
                                <a:gd name="T6" fmla="+- 0 6116 5888"/>
                                <a:gd name="T7" fmla="*/ 6116 h 228"/>
                                <a:gd name="T8" fmla="+- 0 9030 2588"/>
                                <a:gd name="T9" fmla="*/ T8 w 6443"/>
                                <a:gd name="T10" fmla="+- 0 5888 5888"/>
                                <a:gd name="T11" fmla="*/ 5888 h 228"/>
                                <a:gd name="T12" fmla="+- 0 2588 2588"/>
                                <a:gd name="T13" fmla="*/ T12 w 6443"/>
                                <a:gd name="T14" fmla="+- 0 5888 5888"/>
                                <a:gd name="T15" fmla="*/ 5888 h 228"/>
                                <a:gd name="T16" fmla="+- 0 2588 2588"/>
                                <a:gd name="T17" fmla="*/ T16 w 6443"/>
                                <a:gd name="T18" fmla="+- 0 6116 5888"/>
                                <a:gd name="T19" fmla="*/ 6116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443" h="228">
                                  <a:moveTo>
                                    <a:pt x="0" y="228"/>
                                  </a:moveTo>
                                  <a:lnTo>
                                    <a:pt x="6442" y="228"/>
                                  </a:lnTo>
                                  <a:lnTo>
                                    <a:pt x="644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1" name="Group 365"/>
                        <wpg:cNvGrpSpPr>
                          <a:grpSpLocks/>
                        </wpg:cNvGrpSpPr>
                        <wpg:grpSpPr bwMode="auto">
                          <a:xfrm>
                            <a:off x="9097" y="5605"/>
                            <a:ext cx="833" cy="540"/>
                            <a:chOff x="9097" y="5605"/>
                            <a:chExt cx="833" cy="540"/>
                          </a:xfrm>
                        </wpg:grpSpPr>
                        <wps:wsp>
                          <wps:cNvPr id="512" name="Freeform 366"/>
                          <wps:cNvSpPr>
                            <a:spLocks/>
                          </wps:cNvSpPr>
                          <wps:spPr bwMode="auto">
                            <a:xfrm>
                              <a:off x="9097" y="5605"/>
                              <a:ext cx="833" cy="540"/>
                            </a:xfrm>
                            <a:custGeom>
                              <a:avLst/>
                              <a:gdLst>
                                <a:gd name="T0" fmla="+- 0 9097 9097"/>
                                <a:gd name="T1" fmla="*/ T0 w 833"/>
                                <a:gd name="T2" fmla="+- 0 6145 5605"/>
                                <a:gd name="T3" fmla="*/ 6145 h 540"/>
                                <a:gd name="T4" fmla="+- 0 9931 9097"/>
                                <a:gd name="T5" fmla="*/ T4 w 833"/>
                                <a:gd name="T6" fmla="+- 0 6145 5605"/>
                                <a:gd name="T7" fmla="*/ 6145 h 540"/>
                                <a:gd name="T8" fmla="+- 0 9931 9097"/>
                                <a:gd name="T9" fmla="*/ T8 w 833"/>
                                <a:gd name="T10" fmla="+- 0 5605 5605"/>
                                <a:gd name="T11" fmla="*/ 5605 h 540"/>
                                <a:gd name="T12" fmla="+- 0 9097 9097"/>
                                <a:gd name="T13" fmla="*/ T12 w 833"/>
                                <a:gd name="T14" fmla="+- 0 5605 5605"/>
                                <a:gd name="T15" fmla="*/ 5605 h 540"/>
                                <a:gd name="T16" fmla="+- 0 9097 9097"/>
                                <a:gd name="T17" fmla="*/ T16 w 833"/>
                                <a:gd name="T18" fmla="+- 0 6145 5605"/>
                                <a:gd name="T19" fmla="*/ 6145 h 5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33" h="540">
                                  <a:moveTo>
                                    <a:pt x="0" y="540"/>
                                  </a:moveTo>
                                  <a:lnTo>
                                    <a:pt x="834" y="540"/>
                                  </a:lnTo>
                                  <a:lnTo>
                                    <a:pt x="83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4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3" name="Group 363"/>
                        <wpg:cNvGrpSpPr>
                          <a:grpSpLocks/>
                        </wpg:cNvGrpSpPr>
                        <wpg:grpSpPr bwMode="auto">
                          <a:xfrm>
                            <a:off x="9145" y="5663"/>
                            <a:ext cx="740" cy="331"/>
                            <a:chOff x="9145" y="5663"/>
                            <a:chExt cx="740" cy="331"/>
                          </a:xfrm>
                        </wpg:grpSpPr>
                        <wps:wsp>
                          <wps:cNvPr id="514" name="Freeform 364"/>
                          <wps:cNvSpPr>
                            <a:spLocks/>
                          </wps:cNvSpPr>
                          <wps:spPr bwMode="auto">
                            <a:xfrm>
                              <a:off x="9145" y="5663"/>
                              <a:ext cx="740" cy="331"/>
                            </a:xfrm>
                            <a:custGeom>
                              <a:avLst/>
                              <a:gdLst>
                                <a:gd name="T0" fmla="+- 0 9145 9145"/>
                                <a:gd name="T1" fmla="*/ T0 w 740"/>
                                <a:gd name="T2" fmla="+- 0 5994 5663"/>
                                <a:gd name="T3" fmla="*/ 5994 h 331"/>
                                <a:gd name="T4" fmla="+- 0 9885 9145"/>
                                <a:gd name="T5" fmla="*/ T4 w 740"/>
                                <a:gd name="T6" fmla="+- 0 5994 5663"/>
                                <a:gd name="T7" fmla="*/ 5994 h 331"/>
                                <a:gd name="T8" fmla="+- 0 9885 9145"/>
                                <a:gd name="T9" fmla="*/ T8 w 740"/>
                                <a:gd name="T10" fmla="+- 0 5663 5663"/>
                                <a:gd name="T11" fmla="*/ 5663 h 331"/>
                                <a:gd name="T12" fmla="+- 0 9145 9145"/>
                                <a:gd name="T13" fmla="*/ T12 w 740"/>
                                <a:gd name="T14" fmla="+- 0 5663 5663"/>
                                <a:gd name="T15" fmla="*/ 5663 h 331"/>
                                <a:gd name="T16" fmla="+- 0 9145 9145"/>
                                <a:gd name="T17" fmla="*/ T16 w 740"/>
                                <a:gd name="T18" fmla="+- 0 5994 5663"/>
                                <a:gd name="T19" fmla="*/ 5994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40" h="331">
                                  <a:moveTo>
                                    <a:pt x="0" y="331"/>
                                  </a:moveTo>
                                  <a:lnTo>
                                    <a:pt x="740" y="331"/>
                                  </a:lnTo>
                                  <a:lnTo>
                                    <a:pt x="74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3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5" name="Group 361"/>
                        <wpg:cNvGrpSpPr>
                          <a:grpSpLocks/>
                        </wpg:cNvGrpSpPr>
                        <wpg:grpSpPr bwMode="auto">
                          <a:xfrm>
                            <a:off x="9145" y="5945"/>
                            <a:ext cx="197" cy="2"/>
                            <a:chOff x="9145" y="5945"/>
                            <a:chExt cx="197" cy="2"/>
                          </a:xfrm>
                        </wpg:grpSpPr>
                        <wps:wsp>
                          <wps:cNvPr id="516" name="Freeform 362"/>
                          <wps:cNvSpPr>
                            <a:spLocks/>
                          </wps:cNvSpPr>
                          <wps:spPr bwMode="auto">
                            <a:xfrm>
                              <a:off x="9145" y="5945"/>
                              <a:ext cx="197" cy="2"/>
                            </a:xfrm>
                            <a:custGeom>
                              <a:avLst/>
                              <a:gdLst>
                                <a:gd name="T0" fmla="+- 0 9145 9145"/>
                                <a:gd name="T1" fmla="*/ T0 w 197"/>
                                <a:gd name="T2" fmla="+- 0 9342 9145"/>
                                <a:gd name="T3" fmla="*/ T2 w 197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97">
                                  <a:moveTo>
                                    <a:pt x="0" y="0"/>
                                  </a:moveTo>
                                  <a:lnTo>
                                    <a:pt x="197" y="0"/>
                                  </a:lnTo>
                                </a:path>
                              </a:pathLst>
                            </a:custGeom>
                            <a:noFill/>
                            <a:ln w="11938">
                              <a:solidFill>
                                <a:srgbClr val="8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7" name="Group 359"/>
                        <wpg:cNvGrpSpPr>
                          <a:grpSpLocks/>
                        </wpg:cNvGrpSpPr>
                        <wpg:grpSpPr bwMode="auto">
                          <a:xfrm>
                            <a:off x="1428" y="5634"/>
                            <a:ext cx="8505" cy="2"/>
                            <a:chOff x="1428" y="5634"/>
                            <a:chExt cx="8505" cy="2"/>
                          </a:xfrm>
                        </wpg:grpSpPr>
                        <wps:wsp>
                          <wps:cNvPr id="518" name="Freeform 360"/>
                          <wps:cNvSpPr>
                            <a:spLocks/>
                          </wps:cNvSpPr>
                          <wps:spPr bwMode="auto">
                            <a:xfrm>
                              <a:off x="1428" y="5634"/>
                              <a:ext cx="8505" cy="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8505"/>
                                <a:gd name="T2" fmla="+- 0 9933 1428"/>
                                <a:gd name="T3" fmla="*/ T2 w 8505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505">
                                  <a:moveTo>
                                    <a:pt x="0" y="0"/>
                                  </a:moveTo>
                                  <a:lnTo>
                                    <a:pt x="8505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DADAD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9" name="Group 357"/>
                        <wpg:cNvGrpSpPr>
                          <a:grpSpLocks/>
                        </wpg:cNvGrpSpPr>
                        <wpg:grpSpPr bwMode="auto">
                          <a:xfrm>
                            <a:off x="1419" y="6131"/>
                            <a:ext cx="8524" cy="2"/>
                            <a:chOff x="1419" y="6131"/>
                            <a:chExt cx="8524" cy="2"/>
                          </a:xfrm>
                        </wpg:grpSpPr>
                        <wps:wsp>
                          <wps:cNvPr id="520" name="Freeform 358"/>
                          <wps:cNvSpPr>
                            <a:spLocks/>
                          </wps:cNvSpPr>
                          <wps:spPr bwMode="auto">
                            <a:xfrm>
                              <a:off x="1419" y="6131"/>
                              <a:ext cx="8524" cy="2"/>
                            </a:xfrm>
                            <a:custGeom>
                              <a:avLst/>
                              <a:gdLst>
                                <a:gd name="T0" fmla="+- 0 1419 1419"/>
                                <a:gd name="T1" fmla="*/ T0 w 8524"/>
                                <a:gd name="T2" fmla="+- 0 9943 1419"/>
                                <a:gd name="T3" fmla="*/ T2 w 852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524">
                                  <a:moveTo>
                                    <a:pt x="0" y="0"/>
                                  </a:moveTo>
                                  <a:lnTo>
                                    <a:pt x="8524" y="0"/>
                                  </a:lnTo>
                                </a:path>
                              </a:pathLst>
                            </a:custGeom>
                            <a:noFill/>
                            <a:ln w="19558">
                              <a:solidFill>
                                <a:srgbClr val="DADAD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21" name="Group 355"/>
                        <wpg:cNvGrpSpPr>
                          <a:grpSpLocks/>
                        </wpg:cNvGrpSpPr>
                        <wpg:grpSpPr bwMode="auto">
                          <a:xfrm>
                            <a:off x="2530" y="5663"/>
                            <a:ext cx="2" cy="482"/>
                            <a:chOff x="2530" y="5663"/>
                            <a:chExt cx="2" cy="482"/>
                          </a:xfrm>
                        </wpg:grpSpPr>
                        <wps:wsp>
                          <wps:cNvPr id="522" name="Freeform 356"/>
                          <wps:cNvSpPr>
                            <a:spLocks/>
                          </wps:cNvSpPr>
                          <wps:spPr bwMode="auto">
                            <a:xfrm>
                              <a:off x="2530" y="5663"/>
                              <a:ext cx="2" cy="482"/>
                            </a:xfrm>
                            <a:custGeom>
                              <a:avLst/>
                              <a:gdLst>
                                <a:gd name="T0" fmla="+- 0 5663 5663"/>
                                <a:gd name="T1" fmla="*/ 5663 h 482"/>
                                <a:gd name="T2" fmla="+- 0 6145 5663"/>
                                <a:gd name="T3" fmla="*/ 6145 h 482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482">
                                  <a:moveTo>
                                    <a:pt x="0" y="0"/>
                                  </a:moveTo>
                                  <a:lnTo>
                                    <a:pt x="0" y="482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23" name="Group 353"/>
                        <wpg:cNvGrpSpPr>
                          <a:grpSpLocks/>
                        </wpg:cNvGrpSpPr>
                        <wpg:grpSpPr bwMode="auto">
                          <a:xfrm>
                            <a:off x="9088" y="5663"/>
                            <a:ext cx="2" cy="482"/>
                            <a:chOff x="9088" y="5663"/>
                            <a:chExt cx="2" cy="482"/>
                          </a:xfrm>
                        </wpg:grpSpPr>
                        <wps:wsp>
                          <wps:cNvPr id="524" name="Freeform 354"/>
                          <wps:cNvSpPr>
                            <a:spLocks/>
                          </wps:cNvSpPr>
                          <wps:spPr bwMode="auto">
                            <a:xfrm>
                              <a:off x="9088" y="5663"/>
                              <a:ext cx="2" cy="482"/>
                            </a:xfrm>
                            <a:custGeom>
                              <a:avLst/>
                              <a:gdLst>
                                <a:gd name="T0" fmla="+- 0 5663 5663"/>
                                <a:gd name="T1" fmla="*/ 5663 h 482"/>
                                <a:gd name="T2" fmla="+- 0 6145 5663"/>
                                <a:gd name="T3" fmla="*/ 6145 h 482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482">
                                  <a:moveTo>
                                    <a:pt x="0" y="0"/>
                                  </a:moveTo>
                                  <a:lnTo>
                                    <a:pt x="0" y="482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25" name="Group 351"/>
                        <wpg:cNvGrpSpPr>
                          <a:grpSpLocks/>
                        </wpg:cNvGrpSpPr>
                        <wpg:grpSpPr bwMode="auto">
                          <a:xfrm>
                            <a:off x="1428" y="6164"/>
                            <a:ext cx="1092" cy="418"/>
                            <a:chOff x="1428" y="6164"/>
                            <a:chExt cx="1092" cy="418"/>
                          </a:xfrm>
                        </wpg:grpSpPr>
                        <wps:wsp>
                          <wps:cNvPr id="526" name="Freeform 352"/>
                          <wps:cNvSpPr>
                            <a:spLocks/>
                          </wps:cNvSpPr>
                          <wps:spPr bwMode="auto">
                            <a:xfrm>
                              <a:off x="1428" y="6164"/>
                              <a:ext cx="1092" cy="418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1092"/>
                                <a:gd name="T2" fmla="+- 0 6582 6164"/>
                                <a:gd name="T3" fmla="*/ 6582 h 418"/>
                                <a:gd name="T4" fmla="+- 0 2520 1428"/>
                                <a:gd name="T5" fmla="*/ T4 w 1092"/>
                                <a:gd name="T6" fmla="+- 0 6582 6164"/>
                                <a:gd name="T7" fmla="*/ 6582 h 418"/>
                                <a:gd name="T8" fmla="+- 0 2520 1428"/>
                                <a:gd name="T9" fmla="*/ T8 w 1092"/>
                                <a:gd name="T10" fmla="+- 0 6164 6164"/>
                                <a:gd name="T11" fmla="*/ 6164 h 418"/>
                                <a:gd name="T12" fmla="+- 0 1428 1428"/>
                                <a:gd name="T13" fmla="*/ T12 w 1092"/>
                                <a:gd name="T14" fmla="+- 0 6164 6164"/>
                                <a:gd name="T15" fmla="*/ 6164 h 418"/>
                                <a:gd name="T16" fmla="+- 0 1428 1428"/>
                                <a:gd name="T17" fmla="*/ T16 w 1092"/>
                                <a:gd name="T18" fmla="+- 0 6582 6164"/>
                                <a:gd name="T19" fmla="*/ 6582 h 41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92" h="418">
                                  <a:moveTo>
                                    <a:pt x="0" y="418"/>
                                  </a:moveTo>
                                  <a:lnTo>
                                    <a:pt x="1092" y="418"/>
                                  </a:lnTo>
                                  <a:lnTo>
                                    <a:pt x="109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41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27" name="Group 349"/>
                        <wpg:cNvGrpSpPr>
                          <a:grpSpLocks/>
                        </wpg:cNvGrpSpPr>
                        <wpg:grpSpPr bwMode="auto">
                          <a:xfrm>
                            <a:off x="1476" y="6222"/>
                            <a:ext cx="996" cy="247"/>
                            <a:chOff x="1476" y="6222"/>
                            <a:chExt cx="996" cy="247"/>
                          </a:xfrm>
                        </wpg:grpSpPr>
                        <wps:wsp>
                          <wps:cNvPr id="528" name="Freeform 350"/>
                          <wps:cNvSpPr>
                            <a:spLocks/>
                          </wps:cNvSpPr>
                          <wps:spPr bwMode="auto">
                            <a:xfrm>
                              <a:off x="1476" y="6222"/>
                              <a:ext cx="996" cy="247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996"/>
                                <a:gd name="T2" fmla="+- 0 6469 6222"/>
                                <a:gd name="T3" fmla="*/ 6469 h 247"/>
                                <a:gd name="T4" fmla="+- 0 2472 1476"/>
                                <a:gd name="T5" fmla="*/ T4 w 996"/>
                                <a:gd name="T6" fmla="+- 0 6469 6222"/>
                                <a:gd name="T7" fmla="*/ 6469 h 247"/>
                                <a:gd name="T8" fmla="+- 0 2472 1476"/>
                                <a:gd name="T9" fmla="*/ T8 w 996"/>
                                <a:gd name="T10" fmla="+- 0 6222 6222"/>
                                <a:gd name="T11" fmla="*/ 6222 h 247"/>
                                <a:gd name="T12" fmla="+- 0 1476 1476"/>
                                <a:gd name="T13" fmla="*/ T12 w 996"/>
                                <a:gd name="T14" fmla="+- 0 6222 6222"/>
                                <a:gd name="T15" fmla="*/ 6222 h 247"/>
                                <a:gd name="T16" fmla="+- 0 1476 1476"/>
                                <a:gd name="T17" fmla="*/ T16 w 996"/>
                                <a:gd name="T18" fmla="+- 0 6469 6222"/>
                                <a:gd name="T19" fmla="*/ 6469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96" h="247">
                                  <a:moveTo>
                                    <a:pt x="0" y="247"/>
                                  </a:moveTo>
                                  <a:lnTo>
                                    <a:pt x="996" y="247"/>
                                  </a:lnTo>
                                  <a:lnTo>
                                    <a:pt x="99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29" name="Group 347"/>
                        <wpg:cNvGrpSpPr>
                          <a:grpSpLocks/>
                        </wpg:cNvGrpSpPr>
                        <wpg:grpSpPr bwMode="auto">
                          <a:xfrm>
                            <a:off x="2540" y="6164"/>
                            <a:ext cx="6539" cy="418"/>
                            <a:chOff x="2540" y="6164"/>
                            <a:chExt cx="6539" cy="418"/>
                          </a:xfrm>
                        </wpg:grpSpPr>
                        <wps:wsp>
                          <wps:cNvPr id="530" name="Freeform 348"/>
                          <wps:cNvSpPr>
                            <a:spLocks/>
                          </wps:cNvSpPr>
                          <wps:spPr bwMode="auto">
                            <a:xfrm>
                              <a:off x="2540" y="6164"/>
                              <a:ext cx="6539" cy="418"/>
                            </a:xfrm>
                            <a:custGeom>
                              <a:avLst/>
                              <a:gdLst>
                                <a:gd name="T0" fmla="+- 0 2540 2540"/>
                                <a:gd name="T1" fmla="*/ T0 w 6539"/>
                                <a:gd name="T2" fmla="+- 0 6582 6164"/>
                                <a:gd name="T3" fmla="*/ 6582 h 418"/>
                                <a:gd name="T4" fmla="+- 0 9078 2540"/>
                                <a:gd name="T5" fmla="*/ T4 w 6539"/>
                                <a:gd name="T6" fmla="+- 0 6582 6164"/>
                                <a:gd name="T7" fmla="*/ 6582 h 418"/>
                                <a:gd name="T8" fmla="+- 0 9078 2540"/>
                                <a:gd name="T9" fmla="*/ T8 w 6539"/>
                                <a:gd name="T10" fmla="+- 0 6164 6164"/>
                                <a:gd name="T11" fmla="*/ 6164 h 418"/>
                                <a:gd name="T12" fmla="+- 0 2540 2540"/>
                                <a:gd name="T13" fmla="*/ T12 w 6539"/>
                                <a:gd name="T14" fmla="+- 0 6164 6164"/>
                                <a:gd name="T15" fmla="*/ 6164 h 418"/>
                                <a:gd name="T16" fmla="+- 0 2540 2540"/>
                                <a:gd name="T17" fmla="*/ T16 w 6539"/>
                                <a:gd name="T18" fmla="+- 0 6582 6164"/>
                                <a:gd name="T19" fmla="*/ 6582 h 41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539" h="418">
                                  <a:moveTo>
                                    <a:pt x="0" y="418"/>
                                  </a:moveTo>
                                  <a:lnTo>
                                    <a:pt x="6538" y="418"/>
                                  </a:lnTo>
                                  <a:lnTo>
                                    <a:pt x="653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41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31" name="Group 345"/>
                        <wpg:cNvGrpSpPr>
                          <a:grpSpLocks/>
                        </wpg:cNvGrpSpPr>
                        <wpg:grpSpPr bwMode="auto">
                          <a:xfrm>
                            <a:off x="2588" y="6222"/>
                            <a:ext cx="6443" cy="247"/>
                            <a:chOff x="2588" y="6222"/>
                            <a:chExt cx="6443" cy="247"/>
                          </a:xfrm>
                        </wpg:grpSpPr>
                        <wps:wsp>
                          <wps:cNvPr id="532" name="Freeform 346"/>
                          <wps:cNvSpPr>
                            <a:spLocks/>
                          </wps:cNvSpPr>
                          <wps:spPr bwMode="auto">
                            <a:xfrm>
                              <a:off x="2588" y="6222"/>
                              <a:ext cx="6443" cy="247"/>
                            </a:xfrm>
                            <a:custGeom>
                              <a:avLst/>
                              <a:gdLst>
                                <a:gd name="T0" fmla="+- 0 2588 2588"/>
                                <a:gd name="T1" fmla="*/ T0 w 6443"/>
                                <a:gd name="T2" fmla="+- 0 6469 6222"/>
                                <a:gd name="T3" fmla="*/ 6469 h 247"/>
                                <a:gd name="T4" fmla="+- 0 9030 2588"/>
                                <a:gd name="T5" fmla="*/ T4 w 6443"/>
                                <a:gd name="T6" fmla="+- 0 6469 6222"/>
                                <a:gd name="T7" fmla="*/ 6469 h 247"/>
                                <a:gd name="T8" fmla="+- 0 9030 2588"/>
                                <a:gd name="T9" fmla="*/ T8 w 6443"/>
                                <a:gd name="T10" fmla="+- 0 6222 6222"/>
                                <a:gd name="T11" fmla="*/ 6222 h 247"/>
                                <a:gd name="T12" fmla="+- 0 2588 2588"/>
                                <a:gd name="T13" fmla="*/ T12 w 6443"/>
                                <a:gd name="T14" fmla="+- 0 6222 6222"/>
                                <a:gd name="T15" fmla="*/ 6222 h 247"/>
                                <a:gd name="T16" fmla="+- 0 2588 2588"/>
                                <a:gd name="T17" fmla="*/ T16 w 6443"/>
                                <a:gd name="T18" fmla="+- 0 6469 6222"/>
                                <a:gd name="T19" fmla="*/ 6469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443" h="247">
                                  <a:moveTo>
                                    <a:pt x="0" y="247"/>
                                  </a:moveTo>
                                  <a:lnTo>
                                    <a:pt x="6442" y="247"/>
                                  </a:lnTo>
                                  <a:lnTo>
                                    <a:pt x="644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33" name="Group 343"/>
                        <wpg:cNvGrpSpPr>
                          <a:grpSpLocks/>
                        </wpg:cNvGrpSpPr>
                        <wpg:grpSpPr bwMode="auto">
                          <a:xfrm>
                            <a:off x="9097" y="6164"/>
                            <a:ext cx="833" cy="418"/>
                            <a:chOff x="9097" y="6164"/>
                            <a:chExt cx="833" cy="418"/>
                          </a:xfrm>
                        </wpg:grpSpPr>
                        <wps:wsp>
                          <wps:cNvPr id="534" name="Freeform 344"/>
                          <wps:cNvSpPr>
                            <a:spLocks/>
                          </wps:cNvSpPr>
                          <wps:spPr bwMode="auto">
                            <a:xfrm>
                              <a:off x="9097" y="6164"/>
                              <a:ext cx="833" cy="418"/>
                            </a:xfrm>
                            <a:custGeom>
                              <a:avLst/>
                              <a:gdLst>
                                <a:gd name="T0" fmla="+- 0 9097 9097"/>
                                <a:gd name="T1" fmla="*/ T0 w 833"/>
                                <a:gd name="T2" fmla="+- 0 6582 6164"/>
                                <a:gd name="T3" fmla="*/ 6582 h 418"/>
                                <a:gd name="T4" fmla="+- 0 9931 9097"/>
                                <a:gd name="T5" fmla="*/ T4 w 833"/>
                                <a:gd name="T6" fmla="+- 0 6582 6164"/>
                                <a:gd name="T7" fmla="*/ 6582 h 418"/>
                                <a:gd name="T8" fmla="+- 0 9931 9097"/>
                                <a:gd name="T9" fmla="*/ T8 w 833"/>
                                <a:gd name="T10" fmla="+- 0 6164 6164"/>
                                <a:gd name="T11" fmla="*/ 6164 h 418"/>
                                <a:gd name="T12" fmla="+- 0 9097 9097"/>
                                <a:gd name="T13" fmla="*/ T12 w 833"/>
                                <a:gd name="T14" fmla="+- 0 6164 6164"/>
                                <a:gd name="T15" fmla="*/ 6164 h 418"/>
                                <a:gd name="T16" fmla="+- 0 9097 9097"/>
                                <a:gd name="T17" fmla="*/ T16 w 833"/>
                                <a:gd name="T18" fmla="+- 0 6582 6164"/>
                                <a:gd name="T19" fmla="*/ 6582 h 41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33" h="418">
                                  <a:moveTo>
                                    <a:pt x="0" y="418"/>
                                  </a:moveTo>
                                  <a:lnTo>
                                    <a:pt x="834" y="418"/>
                                  </a:lnTo>
                                  <a:lnTo>
                                    <a:pt x="83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41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35" name="Group 341"/>
                        <wpg:cNvGrpSpPr>
                          <a:grpSpLocks/>
                        </wpg:cNvGrpSpPr>
                        <wpg:grpSpPr bwMode="auto">
                          <a:xfrm>
                            <a:off x="9145" y="6222"/>
                            <a:ext cx="740" cy="331"/>
                            <a:chOff x="9145" y="6222"/>
                            <a:chExt cx="740" cy="331"/>
                          </a:xfrm>
                        </wpg:grpSpPr>
                        <wps:wsp>
                          <wps:cNvPr id="536" name="Freeform 342"/>
                          <wps:cNvSpPr>
                            <a:spLocks/>
                          </wps:cNvSpPr>
                          <wps:spPr bwMode="auto">
                            <a:xfrm>
                              <a:off x="9145" y="6222"/>
                              <a:ext cx="740" cy="331"/>
                            </a:xfrm>
                            <a:custGeom>
                              <a:avLst/>
                              <a:gdLst>
                                <a:gd name="T0" fmla="+- 0 9145 9145"/>
                                <a:gd name="T1" fmla="*/ T0 w 740"/>
                                <a:gd name="T2" fmla="+- 0 6553 6222"/>
                                <a:gd name="T3" fmla="*/ 6553 h 331"/>
                                <a:gd name="T4" fmla="+- 0 9885 9145"/>
                                <a:gd name="T5" fmla="*/ T4 w 740"/>
                                <a:gd name="T6" fmla="+- 0 6553 6222"/>
                                <a:gd name="T7" fmla="*/ 6553 h 331"/>
                                <a:gd name="T8" fmla="+- 0 9885 9145"/>
                                <a:gd name="T9" fmla="*/ T8 w 740"/>
                                <a:gd name="T10" fmla="+- 0 6222 6222"/>
                                <a:gd name="T11" fmla="*/ 6222 h 331"/>
                                <a:gd name="T12" fmla="+- 0 9145 9145"/>
                                <a:gd name="T13" fmla="*/ T12 w 740"/>
                                <a:gd name="T14" fmla="+- 0 6222 6222"/>
                                <a:gd name="T15" fmla="*/ 6222 h 331"/>
                                <a:gd name="T16" fmla="+- 0 9145 9145"/>
                                <a:gd name="T17" fmla="*/ T16 w 740"/>
                                <a:gd name="T18" fmla="+- 0 6553 6222"/>
                                <a:gd name="T19" fmla="*/ 6553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40" h="331">
                                  <a:moveTo>
                                    <a:pt x="0" y="331"/>
                                  </a:moveTo>
                                  <a:lnTo>
                                    <a:pt x="740" y="331"/>
                                  </a:lnTo>
                                  <a:lnTo>
                                    <a:pt x="74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3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37" name="Group 339"/>
                        <wpg:cNvGrpSpPr>
                          <a:grpSpLocks/>
                        </wpg:cNvGrpSpPr>
                        <wpg:grpSpPr bwMode="auto">
                          <a:xfrm>
                            <a:off x="9145" y="6504"/>
                            <a:ext cx="156" cy="2"/>
                            <a:chOff x="9145" y="6504"/>
                            <a:chExt cx="156" cy="2"/>
                          </a:xfrm>
                        </wpg:grpSpPr>
                        <wps:wsp>
                          <wps:cNvPr id="538" name="Freeform 340"/>
                          <wps:cNvSpPr>
                            <a:spLocks/>
                          </wps:cNvSpPr>
                          <wps:spPr bwMode="auto">
                            <a:xfrm>
                              <a:off x="9145" y="6504"/>
                              <a:ext cx="156" cy="2"/>
                            </a:xfrm>
                            <a:custGeom>
                              <a:avLst/>
                              <a:gdLst>
                                <a:gd name="T0" fmla="+- 0 9145 9145"/>
                                <a:gd name="T1" fmla="*/ T0 w 156"/>
                                <a:gd name="T2" fmla="+- 0 9301 9145"/>
                                <a:gd name="T3" fmla="*/ T2 w 156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56">
                                  <a:moveTo>
                                    <a:pt x="0" y="0"/>
                                  </a:moveTo>
                                  <a:lnTo>
                                    <a:pt x="156" y="0"/>
                                  </a:lnTo>
                                </a:path>
                              </a:pathLst>
                            </a:custGeom>
                            <a:noFill/>
                            <a:ln w="11938">
                              <a:solidFill>
                                <a:srgbClr val="8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39" name="Group 337"/>
                        <wpg:cNvGrpSpPr>
                          <a:grpSpLocks/>
                        </wpg:cNvGrpSpPr>
                        <wpg:grpSpPr bwMode="auto">
                          <a:xfrm>
                            <a:off x="1428" y="6193"/>
                            <a:ext cx="8505" cy="2"/>
                            <a:chOff x="1428" y="6193"/>
                            <a:chExt cx="8505" cy="2"/>
                          </a:xfrm>
                        </wpg:grpSpPr>
                        <wps:wsp>
                          <wps:cNvPr id="540" name="Freeform 338"/>
                          <wps:cNvSpPr>
                            <a:spLocks/>
                          </wps:cNvSpPr>
                          <wps:spPr bwMode="auto">
                            <a:xfrm>
                              <a:off x="1428" y="6193"/>
                              <a:ext cx="8505" cy="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8505"/>
                                <a:gd name="T2" fmla="+- 0 9933 1428"/>
                                <a:gd name="T3" fmla="*/ T2 w 8505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505">
                                  <a:moveTo>
                                    <a:pt x="0" y="0"/>
                                  </a:moveTo>
                                  <a:lnTo>
                                    <a:pt x="8505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EBEBE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41" name="Group 335"/>
                        <wpg:cNvGrpSpPr>
                          <a:grpSpLocks/>
                        </wpg:cNvGrpSpPr>
                        <wpg:grpSpPr bwMode="auto">
                          <a:xfrm>
                            <a:off x="1419" y="6567"/>
                            <a:ext cx="8524" cy="2"/>
                            <a:chOff x="1419" y="6567"/>
                            <a:chExt cx="8524" cy="2"/>
                          </a:xfrm>
                        </wpg:grpSpPr>
                        <wps:wsp>
                          <wps:cNvPr id="542" name="Freeform 336"/>
                          <wps:cNvSpPr>
                            <a:spLocks/>
                          </wps:cNvSpPr>
                          <wps:spPr bwMode="auto">
                            <a:xfrm>
                              <a:off x="1419" y="6567"/>
                              <a:ext cx="8524" cy="2"/>
                            </a:xfrm>
                            <a:custGeom>
                              <a:avLst/>
                              <a:gdLst>
                                <a:gd name="T0" fmla="+- 0 1419 1419"/>
                                <a:gd name="T1" fmla="*/ T0 w 8524"/>
                                <a:gd name="T2" fmla="+- 0 9943 1419"/>
                                <a:gd name="T3" fmla="*/ T2 w 852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524">
                                  <a:moveTo>
                                    <a:pt x="0" y="0"/>
                                  </a:moveTo>
                                  <a:lnTo>
                                    <a:pt x="8524" y="0"/>
                                  </a:lnTo>
                                </a:path>
                              </a:pathLst>
                            </a:custGeom>
                            <a:noFill/>
                            <a:ln w="19558">
                              <a:solidFill>
                                <a:srgbClr val="EBEBE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43" name="Group 333"/>
                        <wpg:cNvGrpSpPr>
                          <a:grpSpLocks/>
                        </wpg:cNvGrpSpPr>
                        <wpg:grpSpPr bwMode="auto">
                          <a:xfrm>
                            <a:off x="2530" y="6222"/>
                            <a:ext cx="2" cy="360"/>
                            <a:chOff x="2530" y="6222"/>
                            <a:chExt cx="2" cy="360"/>
                          </a:xfrm>
                        </wpg:grpSpPr>
                        <wps:wsp>
                          <wps:cNvPr id="544" name="Freeform 334"/>
                          <wps:cNvSpPr>
                            <a:spLocks/>
                          </wps:cNvSpPr>
                          <wps:spPr bwMode="auto">
                            <a:xfrm>
                              <a:off x="2530" y="6222"/>
                              <a:ext cx="2" cy="360"/>
                            </a:xfrm>
                            <a:custGeom>
                              <a:avLst/>
                              <a:gdLst>
                                <a:gd name="T0" fmla="+- 0 6222 6222"/>
                                <a:gd name="T1" fmla="*/ 6222 h 360"/>
                                <a:gd name="T2" fmla="+- 0 6582 6222"/>
                                <a:gd name="T3" fmla="*/ 6582 h 360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360">
                                  <a:moveTo>
                                    <a:pt x="0" y="0"/>
                                  </a:moveTo>
                                  <a:lnTo>
                                    <a:pt x="0" y="360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45" name="Group 331"/>
                        <wpg:cNvGrpSpPr>
                          <a:grpSpLocks/>
                        </wpg:cNvGrpSpPr>
                        <wpg:grpSpPr bwMode="auto">
                          <a:xfrm>
                            <a:off x="9088" y="6222"/>
                            <a:ext cx="2" cy="360"/>
                            <a:chOff x="9088" y="6222"/>
                            <a:chExt cx="2" cy="360"/>
                          </a:xfrm>
                        </wpg:grpSpPr>
                        <wps:wsp>
                          <wps:cNvPr id="546" name="Freeform 332"/>
                          <wps:cNvSpPr>
                            <a:spLocks/>
                          </wps:cNvSpPr>
                          <wps:spPr bwMode="auto">
                            <a:xfrm>
                              <a:off x="9088" y="6222"/>
                              <a:ext cx="2" cy="360"/>
                            </a:xfrm>
                            <a:custGeom>
                              <a:avLst/>
                              <a:gdLst>
                                <a:gd name="T0" fmla="+- 0 6222 6222"/>
                                <a:gd name="T1" fmla="*/ 6222 h 360"/>
                                <a:gd name="T2" fmla="+- 0 6582 6222"/>
                                <a:gd name="T3" fmla="*/ 6582 h 360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360">
                                  <a:moveTo>
                                    <a:pt x="0" y="0"/>
                                  </a:moveTo>
                                  <a:lnTo>
                                    <a:pt x="0" y="360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47" name="Group 329"/>
                        <wpg:cNvGrpSpPr>
                          <a:grpSpLocks/>
                        </wpg:cNvGrpSpPr>
                        <wpg:grpSpPr bwMode="auto">
                          <a:xfrm>
                            <a:off x="1428" y="6601"/>
                            <a:ext cx="1092" cy="746"/>
                            <a:chOff x="1428" y="6601"/>
                            <a:chExt cx="1092" cy="746"/>
                          </a:xfrm>
                        </wpg:grpSpPr>
                        <wps:wsp>
                          <wps:cNvPr id="548" name="Freeform 330"/>
                          <wps:cNvSpPr>
                            <a:spLocks/>
                          </wps:cNvSpPr>
                          <wps:spPr bwMode="auto">
                            <a:xfrm>
                              <a:off x="1428" y="6601"/>
                              <a:ext cx="1092" cy="746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1092"/>
                                <a:gd name="T2" fmla="+- 0 7347 6601"/>
                                <a:gd name="T3" fmla="*/ 7347 h 746"/>
                                <a:gd name="T4" fmla="+- 0 2520 1428"/>
                                <a:gd name="T5" fmla="*/ T4 w 1092"/>
                                <a:gd name="T6" fmla="+- 0 7347 6601"/>
                                <a:gd name="T7" fmla="*/ 7347 h 746"/>
                                <a:gd name="T8" fmla="+- 0 2520 1428"/>
                                <a:gd name="T9" fmla="*/ T8 w 1092"/>
                                <a:gd name="T10" fmla="+- 0 6601 6601"/>
                                <a:gd name="T11" fmla="*/ 6601 h 746"/>
                                <a:gd name="T12" fmla="+- 0 1428 1428"/>
                                <a:gd name="T13" fmla="*/ T12 w 1092"/>
                                <a:gd name="T14" fmla="+- 0 6601 6601"/>
                                <a:gd name="T15" fmla="*/ 6601 h 746"/>
                                <a:gd name="T16" fmla="+- 0 1428 1428"/>
                                <a:gd name="T17" fmla="*/ T16 w 1092"/>
                                <a:gd name="T18" fmla="+- 0 7347 6601"/>
                                <a:gd name="T19" fmla="*/ 7347 h 74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92" h="746">
                                  <a:moveTo>
                                    <a:pt x="0" y="746"/>
                                  </a:moveTo>
                                  <a:lnTo>
                                    <a:pt x="1092" y="746"/>
                                  </a:lnTo>
                                  <a:lnTo>
                                    <a:pt x="109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4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49" name="Group 327"/>
                        <wpg:cNvGrpSpPr>
                          <a:grpSpLocks/>
                        </wpg:cNvGrpSpPr>
                        <wpg:grpSpPr bwMode="auto">
                          <a:xfrm>
                            <a:off x="1476" y="6659"/>
                            <a:ext cx="996" cy="247"/>
                            <a:chOff x="1476" y="6659"/>
                            <a:chExt cx="996" cy="247"/>
                          </a:xfrm>
                        </wpg:grpSpPr>
                        <wps:wsp>
                          <wps:cNvPr id="550" name="Freeform 328"/>
                          <wps:cNvSpPr>
                            <a:spLocks/>
                          </wps:cNvSpPr>
                          <wps:spPr bwMode="auto">
                            <a:xfrm>
                              <a:off x="1476" y="6659"/>
                              <a:ext cx="996" cy="247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996"/>
                                <a:gd name="T2" fmla="+- 0 6906 6659"/>
                                <a:gd name="T3" fmla="*/ 6906 h 247"/>
                                <a:gd name="T4" fmla="+- 0 2472 1476"/>
                                <a:gd name="T5" fmla="*/ T4 w 996"/>
                                <a:gd name="T6" fmla="+- 0 6906 6659"/>
                                <a:gd name="T7" fmla="*/ 6906 h 247"/>
                                <a:gd name="T8" fmla="+- 0 2472 1476"/>
                                <a:gd name="T9" fmla="*/ T8 w 996"/>
                                <a:gd name="T10" fmla="+- 0 6659 6659"/>
                                <a:gd name="T11" fmla="*/ 6659 h 247"/>
                                <a:gd name="T12" fmla="+- 0 1476 1476"/>
                                <a:gd name="T13" fmla="*/ T12 w 996"/>
                                <a:gd name="T14" fmla="+- 0 6659 6659"/>
                                <a:gd name="T15" fmla="*/ 6659 h 247"/>
                                <a:gd name="T16" fmla="+- 0 1476 1476"/>
                                <a:gd name="T17" fmla="*/ T16 w 996"/>
                                <a:gd name="T18" fmla="+- 0 6906 6659"/>
                                <a:gd name="T19" fmla="*/ 6906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96" h="247">
                                  <a:moveTo>
                                    <a:pt x="0" y="247"/>
                                  </a:moveTo>
                                  <a:lnTo>
                                    <a:pt x="996" y="247"/>
                                  </a:lnTo>
                                  <a:lnTo>
                                    <a:pt x="99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51" name="Group 325"/>
                        <wpg:cNvGrpSpPr>
                          <a:grpSpLocks/>
                        </wpg:cNvGrpSpPr>
                        <wpg:grpSpPr bwMode="auto">
                          <a:xfrm>
                            <a:off x="2540" y="6601"/>
                            <a:ext cx="6539" cy="746"/>
                            <a:chOff x="2540" y="6601"/>
                            <a:chExt cx="6539" cy="746"/>
                          </a:xfrm>
                        </wpg:grpSpPr>
                        <wps:wsp>
                          <wps:cNvPr id="552" name="Freeform 326"/>
                          <wps:cNvSpPr>
                            <a:spLocks/>
                          </wps:cNvSpPr>
                          <wps:spPr bwMode="auto">
                            <a:xfrm>
                              <a:off x="2540" y="6601"/>
                              <a:ext cx="6539" cy="746"/>
                            </a:xfrm>
                            <a:custGeom>
                              <a:avLst/>
                              <a:gdLst>
                                <a:gd name="T0" fmla="+- 0 2540 2540"/>
                                <a:gd name="T1" fmla="*/ T0 w 6539"/>
                                <a:gd name="T2" fmla="+- 0 7347 6601"/>
                                <a:gd name="T3" fmla="*/ 7347 h 746"/>
                                <a:gd name="T4" fmla="+- 0 9078 2540"/>
                                <a:gd name="T5" fmla="*/ T4 w 6539"/>
                                <a:gd name="T6" fmla="+- 0 7347 6601"/>
                                <a:gd name="T7" fmla="*/ 7347 h 746"/>
                                <a:gd name="T8" fmla="+- 0 9078 2540"/>
                                <a:gd name="T9" fmla="*/ T8 w 6539"/>
                                <a:gd name="T10" fmla="+- 0 6601 6601"/>
                                <a:gd name="T11" fmla="*/ 6601 h 746"/>
                                <a:gd name="T12" fmla="+- 0 2540 2540"/>
                                <a:gd name="T13" fmla="*/ T12 w 6539"/>
                                <a:gd name="T14" fmla="+- 0 6601 6601"/>
                                <a:gd name="T15" fmla="*/ 6601 h 746"/>
                                <a:gd name="T16" fmla="+- 0 2540 2540"/>
                                <a:gd name="T17" fmla="*/ T16 w 6539"/>
                                <a:gd name="T18" fmla="+- 0 7347 6601"/>
                                <a:gd name="T19" fmla="*/ 7347 h 74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539" h="746">
                                  <a:moveTo>
                                    <a:pt x="0" y="746"/>
                                  </a:moveTo>
                                  <a:lnTo>
                                    <a:pt x="6538" y="746"/>
                                  </a:lnTo>
                                  <a:lnTo>
                                    <a:pt x="653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4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53" name="Group 323"/>
                        <wpg:cNvGrpSpPr>
                          <a:grpSpLocks/>
                        </wpg:cNvGrpSpPr>
                        <wpg:grpSpPr bwMode="auto">
                          <a:xfrm>
                            <a:off x="2588" y="6659"/>
                            <a:ext cx="6443" cy="228"/>
                            <a:chOff x="2588" y="6659"/>
                            <a:chExt cx="6443" cy="228"/>
                          </a:xfrm>
                        </wpg:grpSpPr>
                        <wps:wsp>
                          <wps:cNvPr id="554" name="Freeform 324"/>
                          <wps:cNvSpPr>
                            <a:spLocks/>
                          </wps:cNvSpPr>
                          <wps:spPr bwMode="auto">
                            <a:xfrm>
                              <a:off x="2588" y="6659"/>
                              <a:ext cx="6443" cy="228"/>
                            </a:xfrm>
                            <a:custGeom>
                              <a:avLst/>
                              <a:gdLst>
                                <a:gd name="T0" fmla="+- 0 2588 2588"/>
                                <a:gd name="T1" fmla="*/ T0 w 6443"/>
                                <a:gd name="T2" fmla="+- 0 6887 6659"/>
                                <a:gd name="T3" fmla="*/ 6887 h 228"/>
                                <a:gd name="T4" fmla="+- 0 9030 2588"/>
                                <a:gd name="T5" fmla="*/ T4 w 6443"/>
                                <a:gd name="T6" fmla="+- 0 6887 6659"/>
                                <a:gd name="T7" fmla="*/ 6887 h 228"/>
                                <a:gd name="T8" fmla="+- 0 9030 2588"/>
                                <a:gd name="T9" fmla="*/ T8 w 6443"/>
                                <a:gd name="T10" fmla="+- 0 6659 6659"/>
                                <a:gd name="T11" fmla="*/ 6659 h 228"/>
                                <a:gd name="T12" fmla="+- 0 2588 2588"/>
                                <a:gd name="T13" fmla="*/ T12 w 6443"/>
                                <a:gd name="T14" fmla="+- 0 6659 6659"/>
                                <a:gd name="T15" fmla="*/ 6659 h 228"/>
                                <a:gd name="T16" fmla="+- 0 2588 2588"/>
                                <a:gd name="T17" fmla="*/ T16 w 6443"/>
                                <a:gd name="T18" fmla="+- 0 6887 6659"/>
                                <a:gd name="T19" fmla="*/ 6887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443" h="228">
                                  <a:moveTo>
                                    <a:pt x="0" y="228"/>
                                  </a:moveTo>
                                  <a:lnTo>
                                    <a:pt x="6442" y="228"/>
                                  </a:lnTo>
                                  <a:lnTo>
                                    <a:pt x="644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55" name="Group 321"/>
                        <wpg:cNvGrpSpPr>
                          <a:grpSpLocks/>
                        </wpg:cNvGrpSpPr>
                        <wpg:grpSpPr bwMode="auto">
                          <a:xfrm>
                            <a:off x="2588" y="6887"/>
                            <a:ext cx="6443" cy="206"/>
                            <a:chOff x="2588" y="6887"/>
                            <a:chExt cx="6443" cy="206"/>
                          </a:xfrm>
                        </wpg:grpSpPr>
                        <wps:wsp>
                          <wps:cNvPr id="556" name="Freeform 322"/>
                          <wps:cNvSpPr>
                            <a:spLocks/>
                          </wps:cNvSpPr>
                          <wps:spPr bwMode="auto">
                            <a:xfrm>
                              <a:off x="2588" y="6887"/>
                              <a:ext cx="6443" cy="206"/>
                            </a:xfrm>
                            <a:custGeom>
                              <a:avLst/>
                              <a:gdLst>
                                <a:gd name="T0" fmla="+- 0 2588 2588"/>
                                <a:gd name="T1" fmla="*/ T0 w 6443"/>
                                <a:gd name="T2" fmla="+- 0 7093 6887"/>
                                <a:gd name="T3" fmla="*/ 7093 h 206"/>
                                <a:gd name="T4" fmla="+- 0 9030 2588"/>
                                <a:gd name="T5" fmla="*/ T4 w 6443"/>
                                <a:gd name="T6" fmla="+- 0 7093 6887"/>
                                <a:gd name="T7" fmla="*/ 7093 h 206"/>
                                <a:gd name="T8" fmla="+- 0 9030 2588"/>
                                <a:gd name="T9" fmla="*/ T8 w 6443"/>
                                <a:gd name="T10" fmla="+- 0 6887 6887"/>
                                <a:gd name="T11" fmla="*/ 6887 h 206"/>
                                <a:gd name="T12" fmla="+- 0 2588 2588"/>
                                <a:gd name="T13" fmla="*/ T12 w 6443"/>
                                <a:gd name="T14" fmla="+- 0 6887 6887"/>
                                <a:gd name="T15" fmla="*/ 6887 h 206"/>
                                <a:gd name="T16" fmla="+- 0 2588 2588"/>
                                <a:gd name="T17" fmla="*/ T16 w 6443"/>
                                <a:gd name="T18" fmla="+- 0 7093 6887"/>
                                <a:gd name="T19" fmla="*/ 7093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443" h="206">
                                  <a:moveTo>
                                    <a:pt x="0" y="206"/>
                                  </a:moveTo>
                                  <a:lnTo>
                                    <a:pt x="6442" y="206"/>
                                  </a:lnTo>
                                  <a:lnTo>
                                    <a:pt x="644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57" name="Group 319"/>
                        <wpg:cNvGrpSpPr>
                          <a:grpSpLocks/>
                        </wpg:cNvGrpSpPr>
                        <wpg:grpSpPr bwMode="auto">
                          <a:xfrm>
                            <a:off x="2588" y="7093"/>
                            <a:ext cx="6443" cy="226"/>
                            <a:chOff x="2588" y="7093"/>
                            <a:chExt cx="6443" cy="226"/>
                          </a:xfrm>
                        </wpg:grpSpPr>
                        <wps:wsp>
                          <wps:cNvPr id="558" name="Freeform 320"/>
                          <wps:cNvSpPr>
                            <a:spLocks/>
                          </wps:cNvSpPr>
                          <wps:spPr bwMode="auto">
                            <a:xfrm>
                              <a:off x="2588" y="7093"/>
                              <a:ext cx="6443" cy="226"/>
                            </a:xfrm>
                            <a:custGeom>
                              <a:avLst/>
                              <a:gdLst>
                                <a:gd name="T0" fmla="+- 0 2588 2588"/>
                                <a:gd name="T1" fmla="*/ T0 w 6443"/>
                                <a:gd name="T2" fmla="+- 0 7319 7093"/>
                                <a:gd name="T3" fmla="*/ 7319 h 226"/>
                                <a:gd name="T4" fmla="+- 0 9030 2588"/>
                                <a:gd name="T5" fmla="*/ T4 w 6443"/>
                                <a:gd name="T6" fmla="+- 0 7319 7093"/>
                                <a:gd name="T7" fmla="*/ 7319 h 226"/>
                                <a:gd name="T8" fmla="+- 0 9030 2588"/>
                                <a:gd name="T9" fmla="*/ T8 w 6443"/>
                                <a:gd name="T10" fmla="+- 0 7093 7093"/>
                                <a:gd name="T11" fmla="*/ 7093 h 226"/>
                                <a:gd name="T12" fmla="+- 0 2588 2588"/>
                                <a:gd name="T13" fmla="*/ T12 w 6443"/>
                                <a:gd name="T14" fmla="+- 0 7093 7093"/>
                                <a:gd name="T15" fmla="*/ 7093 h 226"/>
                                <a:gd name="T16" fmla="+- 0 2588 2588"/>
                                <a:gd name="T17" fmla="*/ T16 w 6443"/>
                                <a:gd name="T18" fmla="+- 0 7319 7093"/>
                                <a:gd name="T19" fmla="*/ 7319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443" h="226">
                                  <a:moveTo>
                                    <a:pt x="0" y="226"/>
                                  </a:moveTo>
                                  <a:lnTo>
                                    <a:pt x="6442" y="226"/>
                                  </a:lnTo>
                                  <a:lnTo>
                                    <a:pt x="644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59" name="Group 317"/>
                        <wpg:cNvGrpSpPr>
                          <a:grpSpLocks/>
                        </wpg:cNvGrpSpPr>
                        <wpg:grpSpPr bwMode="auto">
                          <a:xfrm>
                            <a:off x="9097" y="6601"/>
                            <a:ext cx="833" cy="746"/>
                            <a:chOff x="9097" y="6601"/>
                            <a:chExt cx="833" cy="746"/>
                          </a:xfrm>
                        </wpg:grpSpPr>
                        <wps:wsp>
                          <wps:cNvPr id="560" name="Freeform 318"/>
                          <wps:cNvSpPr>
                            <a:spLocks/>
                          </wps:cNvSpPr>
                          <wps:spPr bwMode="auto">
                            <a:xfrm>
                              <a:off x="9097" y="6601"/>
                              <a:ext cx="833" cy="746"/>
                            </a:xfrm>
                            <a:custGeom>
                              <a:avLst/>
                              <a:gdLst>
                                <a:gd name="T0" fmla="+- 0 9097 9097"/>
                                <a:gd name="T1" fmla="*/ T0 w 833"/>
                                <a:gd name="T2" fmla="+- 0 7347 6601"/>
                                <a:gd name="T3" fmla="*/ 7347 h 746"/>
                                <a:gd name="T4" fmla="+- 0 9931 9097"/>
                                <a:gd name="T5" fmla="*/ T4 w 833"/>
                                <a:gd name="T6" fmla="+- 0 7347 6601"/>
                                <a:gd name="T7" fmla="*/ 7347 h 746"/>
                                <a:gd name="T8" fmla="+- 0 9931 9097"/>
                                <a:gd name="T9" fmla="*/ T8 w 833"/>
                                <a:gd name="T10" fmla="+- 0 6601 6601"/>
                                <a:gd name="T11" fmla="*/ 6601 h 746"/>
                                <a:gd name="T12" fmla="+- 0 9097 9097"/>
                                <a:gd name="T13" fmla="*/ T12 w 833"/>
                                <a:gd name="T14" fmla="+- 0 6601 6601"/>
                                <a:gd name="T15" fmla="*/ 6601 h 746"/>
                                <a:gd name="T16" fmla="+- 0 9097 9097"/>
                                <a:gd name="T17" fmla="*/ T16 w 833"/>
                                <a:gd name="T18" fmla="+- 0 7347 6601"/>
                                <a:gd name="T19" fmla="*/ 7347 h 74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33" h="746">
                                  <a:moveTo>
                                    <a:pt x="0" y="746"/>
                                  </a:moveTo>
                                  <a:lnTo>
                                    <a:pt x="834" y="746"/>
                                  </a:lnTo>
                                  <a:lnTo>
                                    <a:pt x="83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4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61" name="Group 315"/>
                        <wpg:cNvGrpSpPr>
                          <a:grpSpLocks/>
                        </wpg:cNvGrpSpPr>
                        <wpg:grpSpPr bwMode="auto">
                          <a:xfrm>
                            <a:off x="9145" y="6659"/>
                            <a:ext cx="740" cy="334"/>
                            <a:chOff x="9145" y="6659"/>
                            <a:chExt cx="740" cy="334"/>
                          </a:xfrm>
                        </wpg:grpSpPr>
                        <wps:wsp>
                          <wps:cNvPr id="562" name="Freeform 316"/>
                          <wps:cNvSpPr>
                            <a:spLocks/>
                          </wps:cNvSpPr>
                          <wps:spPr bwMode="auto">
                            <a:xfrm>
                              <a:off x="9145" y="6659"/>
                              <a:ext cx="740" cy="334"/>
                            </a:xfrm>
                            <a:custGeom>
                              <a:avLst/>
                              <a:gdLst>
                                <a:gd name="T0" fmla="+- 0 9145 9145"/>
                                <a:gd name="T1" fmla="*/ T0 w 740"/>
                                <a:gd name="T2" fmla="+- 0 6992 6659"/>
                                <a:gd name="T3" fmla="*/ 6992 h 334"/>
                                <a:gd name="T4" fmla="+- 0 9885 9145"/>
                                <a:gd name="T5" fmla="*/ T4 w 740"/>
                                <a:gd name="T6" fmla="+- 0 6992 6659"/>
                                <a:gd name="T7" fmla="*/ 6992 h 334"/>
                                <a:gd name="T8" fmla="+- 0 9885 9145"/>
                                <a:gd name="T9" fmla="*/ T8 w 740"/>
                                <a:gd name="T10" fmla="+- 0 6659 6659"/>
                                <a:gd name="T11" fmla="*/ 6659 h 334"/>
                                <a:gd name="T12" fmla="+- 0 9145 9145"/>
                                <a:gd name="T13" fmla="*/ T12 w 740"/>
                                <a:gd name="T14" fmla="+- 0 6659 6659"/>
                                <a:gd name="T15" fmla="*/ 6659 h 334"/>
                                <a:gd name="T16" fmla="+- 0 9145 9145"/>
                                <a:gd name="T17" fmla="*/ T16 w 740"/>
                                <a:gd name="T18" fmla="+- 0 6992 6659"/>
                                <a:gd name="T19" fmla="*/ 6992 h 3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40" h="334">
                                  <a:moveTo>
                                    <a:pt x="0" y="333"/>
                                  </a:moveTo>
                                  <a:lnTo>
                                    <a:pt x="740" y="333"/>
                                  </a:lnTo>
                                  <a:lnTo>
                                    <a:pt x="74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3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63" name="Group 313"/>
                        <wpg:cNvGrpSpPr>
                          <a:grpSpLocks/>
                        </wpg:cNvGrpSpPr>
                        <wpg:grpSpPr bwMode="auto">
                          <a:xfrm>
                            <a:off x="9145" y="6941"/>
                            <a:ext cx="137" cy="2"/>
                            <a:chOff x="9145" y="6941"/>
                            <a:chExt cx="137" cy="2"/>
                          </a:xfrm>
                        </wpg:grpSpPr>
                        <wps:wsp>
                          <wps:cNvPr id="564" name="Freeform 314"/>
                          <wps:cNvSpPr>
                            <a:spLocks/>
                          </wps:cNvSpPr>
                          <wps:spPr bwMode="auto">
                            <a:xfrm>
                              <a:off x="9145" y="6941"/>
                              <a:ext cx="137" cy="2"/>
                            </a:xfrm>
                            <a:custGeom>
                              <a:avLst/>
                              <a:gdLst>
                                <a:gd name="T0" fmla="+- 0 9145 9145"/>
                                <a:gd name="T1" fmla="*/ T0 w 137"/>
                                <a:gd name="T2" fmla="+- 0 9282 9145"/>
                                <a:gd name="T3" fmla="*/ T2 w 137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37">
                                  <a:moveTo>
                                    <a:pt x="0" y="0"/>
                                  </a:moveTo>
                                  <a:lnTo>
                                    <a:pt x="137" y="0"/>
                                  </a:lnTo>
                                </a:path>
                              </a:pathLst>
                            </a:custGeom>
                            <a:noFill/>
                            <a:ln w="11938">
                              <a:solidFill>
                                <a:srgbClr val="8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65" name="Group 311"/>
                        <wpg:cNvGrpSpPr>
                          <a:grpSpLocks/>
                        </wpg:cNvGrpSpPr>
                        <wpg:grpSpPr bwMode="auto">
                          <a:xfrm>
                            <a:off x="1428" y="6630"/>
                            <a:ext cx="8505" cy="2"/>
                            <a:chOff x="1428" y="6630"/>
                            <a:chExt cx="8505" cy="2"/>
                          </a:xfrm>
                        </wpg:grpSpPr>
                        <wps:wsp>
                          <wps:cNvPr id="566" name="Freeform 312"/>
                          <wps:cNvSpPr>
                            <a:spLocks/>
                          </wps:cNvSpPr>
                          <wps:spPr bwMode="auto">
                            <a:xfrm>
                              <a:off x="1428" y="6630"/>
                              <a:ext cx="8505" cy="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8505"/>
                                <a:gd name="T2" fmla="+- 0 9933 1428"/>
                                <a:gd name="T3" fmla="*/ T2 w 8505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505">
                                  <a:moveTo>
                                    <a:pt x="0" y="0"/>
                                  </a:moveTo>
                                  <a:lnTo>
                                    <a:pt x="8505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DADAD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67" name="Group 309"/>
                        <wpg:cNvGrpSpPr>
                          <a:grpSpLocks/>
                        </wpg:cNvGrpSpPr>
                        <wpg:grpSpPr bwMode="auto">
                          <a:xfrm>
                            <a:off x="1419" y="7333"/>
                            <a:ext cx="8524" cy="2"/>
                            <a:chOff x="1419" y="7333"/>
                            <a:chExt cx="8524" cy="2"/>
                          </a:xfrm>
                        </wpg:grpSpPr>
                        <wps:wsp>
                          <wps:cNvPr id="568" name="Freeform 310"/>
                          <wps:cNvSpPr>
                            <a:spLocks/>
                          </wps:cNvSpPr>
                          <wps:spPr bwMode="auto">
                            <a:xfrm>
                              <a:off x="1419" y="7333"/>
                              <a:ext cx="8524" cy="2"/>
                            </a:xfrm>
                            <a:custGeom>
                              <a:avLst/>
                              <a:gdLst>
                                <a:gd name="T0" fmla="+- 0 1419 1419"/>
                                <a:gd name="T1" fmla="*/ T0 w 8524"/>
                                <a:gd name="T2" fmla="+- 0 9943 1419"/>
                                <a:gd name="T3" fmla="*/ T2 w 852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524">
                                  <a:moveTo>
                                    <a:pt x="0" y="0"/>
                                  </a:moveTo>
                                  <a:lnTo>
                                    <a:pt x="8524" y="0"/>
                                  </a:lnTo>
                                </a:path>
                              </a:pathLst>
                            </a:custGeom>
                            <a:noFill/>
                            <a:ln w="19558">
                              <a:solidFill>
                                <a:srgbClr val="DADAD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69" name="Group 307"/>
                        <wpg:cNvGrpSpPr>
                          <a:grpSpLocks/>
                        </wpg:cNvGrpSpPr>
                        <wpg:grpSpPr bwMode="auto">
                          <a:xfrm>
                            <a:off x="2530" y="6659"/>
                            <a:ext cx="2" cy="689"/>
                            <a:chOff x="2530" y="6659"/>
                            <a:chExt cx="2" cy="689"/>
                          </a:xfrm>
                        </wpg:grpSpPr>
                        <wps:wsp>
                          <wps:cNvPr id="570" name="Freeform 308"/>
                          <wps:cNvSpPr>
                            <a:spLocks/>
                          </wps:cNvSpPr>
                          <wps:spPr bwMode="auto">
                            <a:xfrm>
                              <a:off x="2530" y="6659"/>
                              <a:ext cx="2" cy="689"/>
                            </a:xfrm>
                            <a:custGeom>
                              <a:avLst/>
                              <a:gdLst>
                                <a:gd name="T0" fmla="+- 0 6659 6659"/>
                                <a:gd name="T1" fmla="*/ 6659 h 689"/>
                                <a:gd name="T2" fmla="+- 0 7347 6659"/>
                                <a:gd name="T3" fmla="*/ 7347 h 68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689">
                                  <a:moveTo>
                                    <a:pt x="0" y="0"/>
                                  </a:moveTo>
                                  <a:lnTo>
                                    <a:pt x="0" y="688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71" name="Group 305"/>
                        <wpg:cNvGrpSpPr>
                          <a:grpSpLocks/>
                        </wpg:cNvGrpSpPr>
                        <wpg:grpSpPr bwMode="auto">
                          <a:xfrm>
                            <a:off x="9088" y="6659"/>
                            <a:ext cx="2" cy="689"/>
                            <a:chOff x="9088" y="6659"/>
                            <a:chExt cx="2" cy="689"/>
                          </a:xfrm>
                        </wpg:grpSpPr>
                        <wps:wsp>
                          <wps:cNvPr id="572" name="Freeform 306"/>
                          <wps:cNvSpPr>
                            <a:spLocks/>
                          </wps:cNvSpPr>
                          <wps:spPr bwMode="auto">
                            <a:xfrm>
                              <a:off x="9088" y="6659"/>
                              <a:ext cx="2" cy="689"/>
                            </a:xfrm>
                            <a:custGeom>
                              <a:avLst/>
                              <a:gdLst>
                                <a:gd name="T0" fmla="+- 0 6659 6659"/>
                                <a:gd name="T1" fmla="*/ 6659 h 689"/>
                                <a:gd name="T2" fmla="+- 0 7347 6659"/>
                                <a:gd name="T3" fmla="*/ 7347 h 68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689">
                                  <a:moveTo>
                                    <a:pt x="0" y="0"/>
                                  </a:moveTo>
                                  <a:lnTo>
                                    <a:pt x="0" y="688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73" name="Group 303"/>
                        <wpg:cNvGrpSpPr>
                          <a:grpSpLocks/>
                        </wpg:cNvGrpSpPr>
                        <wpg:grpSpPr bwMode="auto">
                          <a:xfrm>
                            <a:off x="1428" y="7367"/>
                            <a:ext cx="1092" cy="540"/>
                            <a:chOff x="1428" y="7367"/>
                            <a:chExt cx="1092" cy="540"/>
                          </a:xfrm>
                        </wpg:grpSpPr>
                        <wps:wsp>
                          <wps:cNvPr id="574" name="Freeform 304"/>
                          <wps:cNvSpPr>
                            <a:spLocks/>
                          </wps:cNvSpPr>
                          <wps:spPr bwMode="auto">
                            <a:xfrm>
                              <a:off x="1428" y="7367"/>
                              <a:ext cx="1092" cy="540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1092"/>
                                <a:gd name="T2" fmla="+- 0 7907 7367"/>
                                <a:gd name="T3" fmla="*/ 7907 h 540"/>
                                <a:gd name="T4" fmla="+- 0 2520 1428"/>
                                <a:gd name="T5" fmla="*/ T4 w 1092"/>
                                <a:gd name="T6" fmla="+- 0 7907 7367"/>
                                <a:gd name="T7" fmla="*/ 7907 h 540"/>
                                <a:gd name="T8" fmla="+- 0 2520 1428"/>
                                <a:gd name="T9" fmla="*/ T8 w 1092"/>
                                <a:gd name="T10" fmla="+- 0 7367 7367"/>
                                <a:gd name="T11" fmla="*/ 7367 h 540"/>
                                <a:gd name="T12" fmla="+- 0 1428 1428"/>
                                <a:gd name="T13" fmla="*/ T12 w 1092"/>
                                <a:gd name="T14" fmla="+- 0 7367 7367"/>
                                <a:gd name="T15" fmla="*/ 7367 h 540"/>
                                <a:gd name="T16" fmla="+- 0 1428 1428"/>
                                <a:gd name="T17" fmla="*/ T16 w 1092"/>
                                <a:gd name="T18" fmla="+- 0 7907 7367"/>
                                <a:gd name="T19" fmla="*/ 7907 h 5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92" h="540">
                                  <a:moveTo>
                                    <a:pt x="0" y="540"/>
                                  </a:moveTo>
                                  <a:lnTo>
                                    <a:pt x="1092" y="540"/>
                                  </a:lnTo>
                                  <a:lnTo>
                                    <a:pt x="109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4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75" name="Group 301"/>
                        <wpg:cNvGrpSpPr>
                          <a:grpSpLocks/>
                        </wpg:cNvGrpSpPr>
                        <wpg:grpSpPr bwMode="auto">
                          <a:xfrm>
                            <a:off x="1476" y="7424"/>
                            <a:ext cx="996" cy="247"/>
                            <a:chOff x="1476" y="7424"/>
                            <a:chExt cx="996" cy="247"/>
                          </a:xfrm>
                        </wpg:grpSpPr>
                        <wps:wsp>
                          <wps:cNvPr id="576" name="Freeform 302"/>
                          <wps:cNvSpPr>
                            <a:spLocks/>
                          </wps:cNvSpPr>
                          <wps:spPr bwMode="auto">
                            <a:xfrm>
                              <a:off x="1476" y="7424"/>
                              <a:ext cx="996" cy="247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996"/>
                                <a:gd name="T2" fmla="+- 0 7671 7424"/>
                                <a:gd name="T3" fmla="*/ 7671 h 247"/>
                                <a:gd name="T4" fmla="+- 0 2472 1476"/>
                                <a:gd name="T5" fmla="*/ T4 w 996"/>
                                <a:gd name="T6" fmla="+- 0 7671 7424"/>
                                <a:gd name="T7" fmla="*/ 7671 h 247"/>
                                <a:gd name="T8" fmla="+- 0 2472 1476"/>
                                <a:gd name="T9" fmla="*/ T8 w 996"/>
                                <a:gd name="T10" fmla="+- 0 7424 7424"/>
                                <a:gd name="T11" fmla="*/ 7424 h 247"/>
                                <a:gd name="T12" fmla="+- 0 1476 1476"/>
                                <a:gd name="T13" fmla="*/ T12 w 996"/>
                                <a:gd name="T14" fmla="+- 0 7424 7424"/>
                                <a:gd name="T15" fmla="*/ 7424 h 247"/>
                                <a:gd name="T16" fmla="+- 0 1476 1476"/>
                                <a:gd name="T17" fmla="*/ T16 w 996"/>
                                <a:gd name="T18" fmla="+- 0 7671 7424"/>
                                <a:gd name="T19" fmla="*/ 7671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96" h="247">
                                  <a:moveTo>
                                    <a:pt x="0" y="247"/>
                                  </a:moveTo>
                                  <a:lnTo>
                                    <a:pt x="996" y="247"/>
                                  </a:lnTo>
                                  <a:lnTo>
                                    <a:pt x="99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77" name="Group 299"/>
                        <wpg:cNvGrpSpPr>
                          <a:grpSpLocks/>
                        </wpg:cNvGrpSpPr>
                        <wpg:grpSpPr bwMode="auto">
                          <a:xfrm>
                            <a:off x="2540" y="7367"/>
                            <a:ext cx="6539" cy="540"/>
                            <a:chOff x="2540" y="7367"/>
                            <a:chExt cx="6539" cy="540"/>
                          </a:xfrm>
                        </wpg:grpSpPr>
                        <wps:wsp>
                          <wps:cNvPr id="578" name="Freeform 300"/>
                          <wps:cNvSpPr>
                            <a:spLocks/>
                          </wps:cNvSpPr>
                          <wps:spPr bwMode="auto">
                            <a:xfrm>
                              <a:off x="2540" y="7367"/>
                              <a:ext cx="6539" cy="540"/>
                            </a:xfrm>
                            <a:custGeom>
                              <a:avLst/>
                              <a:gdLst>
                                <a:gd name="T0" fmla="+- 0 2540 2540"/>
                                <a:gd name="T1" fmla="*/ T0 w 6539"/>
                                <a:gd name="T2" fmla="+- 0 7907 7367"/>
                                <a:gd name="T3" fmla="*/ 7907 h 540"/>
                                <a:gd name="T4" fmla="+- 0 9078 2540"/>
                                <a:gd name="T5" fmla="*/ T4 w 6539"/>
                                <a:gd name="T6" fmla="+- 0 7907 7367"/>
                                <a:gd name="T7" fmla="*/ 7907 h 540"/>
                                <a:gd name="T8" fmla="+- 0 9078 2540"/>
                                <a:gd name="T9" fmla="*/ T8 w 6539"/>
                                <a:gd name="T10" fmla="+- 0 7367 7367"/>
                                <a:gd name="T11" fmla="*/ 7367 h 540"/>
                                <a:gd name="T12" fmla="+- 0 2540 2540"/>
                                <a:gd name="T13" fmla="*/ T12 w 6539"/>
                                <a:gd name="T14" fmla="+- 0 7367 7367"/>
                                <a:gd name="T15" fmla="*/ 7367 h 540"/>
                                <a:gd name="T16" fmla="+- 0 2540 2540"/>
                                <a:gd name="T17" fmla="*/ T16 w 6539"/>
                                <a:gd name="T18" fmla="+- 0 7907 7367"/>
                                <a:gd name="T19" fmla="*/ 7907 h 5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539" h="540">
                                  <a:moveTo>
                                    <a:pt x="0" y="540"/>
                                  </a:moveTo>
                                  <a:lnTo>
                                    <a:pt x="6538" y="540"/>
                                  </a:lnTo>
                                  <a:lnTo>
                                    <a:pt x="653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4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79" name="Group 297"/>
                        <wpg:cNvGrpSpPr>
                          <a:grpSpLocks/>
                        </wpg:cNvGrpSpPr>
                        <wpg:grpSpPr bwMode="auto">
                          <a:xfrm>
                            <a:off x="2588" y="7424"/>
                            <a:ext cx="6443" cy="228"/>
                            <a:chOff x="2588" y="7424"/>
                            <a:chExt cx="6443" cy="228"/>
                          </a:xfrm>
                        </wpg:grpSpPr>
                        <wps:wsp>
                          <wps:cNvPr id="580" name="Freeform 298"/>
                          <wps:cNvSpPr>
                            <a:spLocks/>
                          </wps:cNvSpPr>
                          <wps:spPr bwMode="auto">
                            <a:xfrm>
                              <a:off x="2588" y="7424"/>
                              <a:ext cx="6443" cy="228"/>
                            </a:xfrm>
                            <a:custGeom>
                              <a:avLst/>
                              <a:gdLst>
                                <a:gd name="T0" fmla="+- 0 2588 2588"/>
                                <a:gd name="T1" fmla="*/ T0 w 6443"/>
                                <a:gd name="T2" fmla="+- 0 7652 7424"/>
                                <a:gd name="T3" fmla="*/ 7652 h 228"/>
                                <a:gd name="T4" fmla="+- 0 9030 2588"/>
                                <a:gd name="T5" fmla="*/ T4 w 6443"/>
                                <a:gd name="T6" fmla="+- 0 7652 7424"/>
                                <a:gd name="T7" fmla="*/ 7652 h 228"/>
                                <a:gd name="T8" fmla="+- 0 9030 2588"/>
                                <a:gd name="T9" fmla="*/ T8 w 6443"/>
                                <a:gd name="T10" fmla="+- 0 7424 7424"/>
                                <a:gd name="T11" fmla="*/ 7424 h 228"/>
                                <a:gd name="T12" fmla="+- 0 2588 2588"/>
                                <a:gd name="T13" fmla="*/ T12 w 6443"/>
                                <a:gd name="T14" fmla="+- 0 7424 7424"/>
                                <a:gd name="T15" fmla="*/ 7424 h 228"/>
                                <a:gd name="T16" fmla="+- 0 2588 2588"/>
                                <a:gd name="T17" fmla="*/ T16 w 6443"/>
                                <a:gd name="T18" fmla="+- 0 7652 7424"/>
                                <a:gd name="T19" fmla="*/ 7652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443" h="228">
                                  <a:moveTo>
                                    <a:pt x="0" y="228"/>
                                  </a:moveTo>
                                  <a:lnTo>
                                    <a:pt x="6442" y="228"/>
                                  </a:lnTo>
                                  <a:lnTo>
                                    <a:pt x="644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1" name="Group 295"/>
                        <wpg:cNvGrpSpPr>
                          <a:grpSpLocks/>
                        </wpg:cNvGrpSpPr>
                        <wpg:grpSpPr bwMode="auto">
                          <a:xfrm>
                            <a:off x="2588" y="7652"/>
                            <a:ext cx="6443" cy="226"/>
                            <a:chOff x="2588" y="7652"/>
                            <a:chExt cx="6443" cy="226"/>
                          </a:xfrm>
                        </wpg:grpSpPr>
                        <wps:wsp>
                          <wps:cNvPr id="582" name="Freeform 296"/>
                          <wps:cNvSpPr>
                            <a:spLocks/>
                          </wps:cNvSpPr>
                          <wps:spPr bwMode="auto">
                            <a:xfrm>
                              <a:off x="2588" y="7652"/>
                              <a:ext cx="6443" cy="226"/>
                            </a:xfrm>
                            <a:custGeom>
                              <a:avLst/>
                              <a:gdLst>
                                <a:gd name="T0" fmla="+- 0 2588 2588"/>
                                <a:gd name="T1" fmla="*/ T0 w 6443"/>
                                <a:gd name="T2" fmla="+- 0 7878 7652"/>
                                <a:gd name="T3" fmla="*/ 7878 h 226"/>
                                <a:gd name="T4" fmla="+- 0 9030 2588"/>
                                <a:gd name="T5" fmla="*/ T4 w 6443"/>
                                <a:gd name="T6" fmla="+- 0 7878 7652"/>
                                <a:gd name="T7" fmla="*/ 7878 h 226"/>
                                <a:gd name="T8" fmla="+- 0 9030 2588"/>
                                <a:gd name="T9" fmla="*/ T8 w 6443"/>
                                <a:gd name="T10" fmla="+- 0 7652 7652"/>
                                <a:gd name="T11" fmla="*/ 7652 h 226"/>
                                <a:gd name="T12" fmla="+- 0 2588 2588"/>
                                <a:gd name="T13" fmla="*/ T12 w 6443"/>
                                <a:gd name="T14" fmla="+- 0 7652 7652"/>
                                <a:gd name="T15" fmla="*/ 7652 h 226"/>
                                <a:gd name="T16" fmla="+- 0 2588 2588"/>
                                <a:gd name="T17" fmla="*/ T16 w 6443"/>
                                <a:gd name="T18" fmla="+- 0 7878 7652"/>
                                <a:gd name="T19" fmla="*/ 7878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443" h="226">
                                  <a:moveTo>
                                    <a:pt x="0" y="226"/>
                                  </a:moveTo>
                                  <a:lnTo>
                                    <a:pt x="6442" y="226"/>
                                  </a:lnTo>
                                  <a:lnTo>
                                    <a:pt x="644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3" name="Group 293"/>
                        <wpg:cNvGrpSpPr>
                          <a:grpSpLocks/>
                        </wpg:cNvGrpSpPr>
                        <wpg:grpSpPr bwMode="auto">
                          <a:xfrm>
                            <a:off x="9097" y="7367"/>
                            <a:ext cx="833" cy="540"/>
                            <a:chOff x="9097" y="7367"/>
                            <a:chExt cx="833" cy="540"/>
                          </a:xfrm>
                        </wpg:grpSpPr>
                        <wps:wsp>
                          <wps:cNvPr id="584" name="Freeform 294"/>
                          <wps:cNvSpPr>
                            <a:spLocks/>
                          </wps:cNvSpPr>
                          <wps:spPr bwMode="auto">
                            <a:xfrm>
                              <a:off x="9097" y="7367"/>
                              <a:ext cx="833" cy="540"/>
                            </a:xfrm>
                            <a:custGeom>
                              <a:avLst/>
                              <a:gdLst>
                                <a:gd name="T0" fmla="+- 0 9097 9097"/>
                                <a:gd name="T1" fmla="*/ T0 w 833"/>
                                <a:gd name="T2" fmla="+- 0 7907 7367"/>
                                <a:gd name="T3" fmla="*/ 7907 h 540"/>
                                <a:gd name="T4" fmla="+- 0 9931 9097"/>
                                <a:gd name="T5" fmla="*/ T4 w 833"/>
                                <a:gd name="T6" fmla="+- 0 7907 7367"/>
                                <a:gd name="T7" fmla="*/ 7907 h 540"/>
                                <a:gd name="T8" fmla="+- 0 9931 9097"/>
                                <a:gd name="T9" fmla="*/ T8 w 833"/>
                                <a:gd name="T10" fmla="+- 0 7367 7367"/>
                                <a:gd name="T11" fmla="*/ 7367 h 540"/>
                                <a:gd name="T12" fmla="+- 0 9097 9097"/>
                                <a:gd name="T13" fmla="*/ T12 w 833"/>
                                <a:gd name="T14" fmla="+- 0 7367 7367"/>
                                <a:gd name="T15" fmla="*/ 7367 h 540"/>
                                <a:gd name="T16" fmla="+- 0 9097 9097"/>
                                <a:gd name="T17" fmla="*/ T16 w 833"/>
                                <a:gd name="T18" fmla="+- 0 7907 7367"/>
                                <a:gd name="T19" fmla="*/ 7907 h 5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33" h="540">
                                  <a:moveTo>
                                    <a:pt x="0" y="540"/>
                                  </a:moveTo>
                                  <a:lnTo>
                                    <a:pt x="834" y="540"/>
                                  </a:lnTo>
                                  <a:lnTo>
                                    <a:pt x="83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4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5" name="Group 291"/>
                        <wpg:cNvGrpSpPr>
                          <a:grpSpLocks/>
                        </wpg:cNvGrpSpPr>
                        <wpg:grpSpPr bwMode="auto">
                          <a:xfrm>
                            <a:off x="9145" y="7424"/>
                            <a:ext cx="740" cy="334"/>
                            <a:chOff x="9145" y="7424"/>
                            <a:chExt cx="740" cy="334"/>
                          </a:xfrm>
                        </wpg:grpSpPr>
                        <wps:wsp>
                          <wps:cNvPr id="586" name="Freeform 292"/>
                          <wps:cNvSpPr>
                            <a:spLocks/>
                          </wps:cNvSpPr>
                          <wps:spPr bwMode="auto">
                            <a:xfrm>
                              <a:off x="9145" y="7424"/>
                              <a:ext cx="740" cy="334"/>
                            </a:xfrm>
                            <a:custGeom>
                              <a:avLst/>
                              <a:gdLst>
                                <a:gd name="T0" fmla="+- 0 9145 9145"/>
                                <a:gd name="T1" fmla="*/ T0 w 740"/>
                                <a:gd name="T2" fmla="+- 0 7758 7424"/>
                                <a:gd name="T3" fmla="*/ 7758 h 334"/>
                                <a:gd name="T4" fmla="+- 0 9885 9145"/>
                                <a:gd name="T5" fmla="*/ T4 w 740"/>
                                <a:gd name="T6" fmla="+- 0 7758 7424"/>
                                <a:gd name="T7" fmla="*/ 7758 h 334"/>
                                <a:gd name="T8" fmla="+- 0 9885 9145"/>
                                <a:gd name="T9" fmla="*/ T8 w 740"/>
                                <a:gd name="T10" fmla="+- 0 7424 7424"/>
                                <a:gd name="T11" fmla="*/ 7424 h 334"/>
                                <a:gd name="T12" fmla="+- 0 9145 9145"/>
                                <a:gd name="T13" fmla="*/ T12 w 740"/>
                                <a:gd name="T14" fmla="+- 0 7424 7424"/>
                                <a:gd name="T15" fmla="*/ 7424 h 334"/>
                                <a:gd name="T16" fmla="+- 0 9145 9145"/>
                                <a:gd name="T17" fmla="*/ T16 w 740"/>
                                <a:gd name="T18" fmla="+- 0 7758 7424"/>
                                <a:gd name="T19" fmla="*/ 7758 h 3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40" h="334">
                                  <a:moveTo>
                                    <a:pt x="0" y="334"/>
                                  </a:moveTo>
                                  <a:lnTo>
                                    <a:pt x="740" y="334"/>
                                  </a:lnTo>
                                  <a:lnTo>
                                    <a:pt x="74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3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7" name="Group 289"/>
                        <wpg:cNvGrpSpPr>
                          <a:grpSpLocks/>
                        </wpg:cNvGrpSpPr>
                        <wpg:grpSpPr bwMode="auto">
                          <a:xfrm>
                            <a:off x="9145" y="7698"/>
                            <a:ext cx="60" cy="17"/>
                            <a:chOff x="9145" y="7698"/>
                            <a:chExt cx="60" cy="17"/>
                          </a:xfrm>
                        </wpg:grpSpPr>
                        <wps:wsp>
                          <wps:cNvPr id="588" name="Freeform 290"/>
                          <wps:cNvSpPr>
                            <a:spLocks/>
                          </wps:cNvSpPr>
                          <wps:spPr bwMode="auto">
                            <a:xfrm>
                              <a:off x="9145" y="7698"/>
                              <a:ext cx="60" cy="17"/>
                            </a:xfrm>
                            <a:custGeom>
                              <a:avLst/>
                              <a:gdLst>
                                <a:gd name="T0" fmla="+- 0 9145 9145"/>
                                <a:gd name="T1" fmla="*/ T0 w 60"/>
                                <a:gd name="T2" fmla="+- 0 7706 7698"/>
                                <a:gd name="T3" fmla="*/ 7706 h 17"/>
                                <a:gd name="T4" fmla="+- 0 9205 9145"/>
                                <a:gd name="T5" fmla="*/ T4 w 60"/>
                                <a:gd name="T6" fmla="+- 0 7706 7698"/>
                                <a:gd name="T7" fmla="*/ 7706 h 1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60" h="17">
                                  <a:moveTo>
                                    <a:pt x="0" y="8"/>
                                  </a:moveTo>
                                  <a:lnTo>
                                    <a:pt x="60" y="8"/>
                                  </a:lnTo>
                                </a:path>
                              </a:pathLst>
                            </a:custGeom>
                            <a:noFill/>
                            <a:ln w="11938">
                              <a:solidFill>
                                <a:srgbClr val="8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9" name="Group 287"/>
                        <wpg:cNvGrpSpPr>
                          <a:grpSpLocks/>
                        </wpg:cNvGrpSpPr>
                        <wpg:grpSpPr bwMode="auto">
                          <a:xfrm>
                            <a:off x="1428" y="7395"/>
                            <a:ext cx="8505" cy="2"/>
                            <a:chOff x="1428" y="7395"/>
                            <a:chExt cx="8505" cy="2"/>
                          </a:xfrm>
                        </wpg:grpSpPr>
                        <wps:wsp>
                          <wps:cNvPr id="590" name="Freeform 288"/>
                          <wps:cNvSpPr>
                            <a:spLocks/>
                          </wps:cNvSpPr>
                          <wps:spPr bwMode="auto">
                            <a:xfrm>
                              <a:off x="1428" y="7395"/>
                              <a:ext cx="8505" cy="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8505"/>
                                <a:gd name="T2" fmla="+- 0 9933 1428"/>
                                <a:gd name="T3" fmla="*/ T2 w 8505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505">
                                  <a:moveTo>
                                    <a:pt x="0" y="0"/>
                                  </a:moveTo>
                                  <a:lnTo>
                                    <a:pt x="8505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EBEBE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91" name="Group 285"/>
                        <wpg:cNvGrpSpPr>
                          <a:grpSpLocks/>
                        </wpg:cNvGrpSpPr>
                        <wpg:grpSpPr bwMode="auto">
                          <a:xfrm>
                            <a:off x="1419" y="7892"/>
                            <a:ext cx="8524" cy="2"/>
                            <a:chOff x="1419" y="7892"/>
                            <a:chExt cx="8524" cy="2"/>
                          </a:xfrm>
                        </wpg:grpSpPr>
                        <wps:wsp>
                          <wps:cNvPr id="592" name="Freeform 286"/>
                          <wps:cNvSpPr>
                            <a:spLocks/>
                          </wps:cNvSpPr>
                          <wps:spPr bwMode="auto">
                            <a:xfrm>
                              <a:off x="1419" y="7892"/>
                              <a:ext cx="8524" cy="2"/>
                            </a:xfrm>
                            <a:custGeom>
                              <a:avLst/>
                              <a:gdLst>
                                <a:gd name="T0" fmla="+- 0 1419 1419"/>
                                <a:gd name="T1" fmla="*/ T0 w 8524"/>
                                <a:gd name="T2" fmla="+- 0 9943 1419"/>
                                <a:gd name="T3" fmla="*/ T2 w 852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524">
                                  <a:moveTo>
                                    <a:pt x="0" y="0"/>
                                  </a:moveTo>
                                  <a:lnTo>
                                    <a:pt x="8524" y="0"/>
                                  </a:lnTo>
                                </a:path>
                              </a:pathLst>
                            </a:custGeom>
                            <a:noFill/>
                            <a:ln w="19558">
                              <a:solidFill>
                                <a:srgbClr val="EBEBE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93" name="Group 283"/>
                        <wpg:cNvGrpSpPr>
                          <a:grpSpLocks/>
                        </wpg:cNvGrpSpPr>
                        <wpg:grpSpPr bwMode="auto">
                          <a:xfrm>
                            <a:off x="2530" y="7424"/>
                            <a:ext cx="2" cy="482"/>
                            <a:chOff x="2530" y="7424"/>
                            <a:chExt cx="2" cy="482"/>
                          </a:xfrm>
                        </wpg:grpSpPr>
                        <wps:wsp>
                          <wps:cNvPr id="594" name="Freeform 284"/>
                          <wps:cNvSpPr>
                            <a:spLocks/>
                          </wps:cNvSpPr>
                          <wps:spPr bwMode="auto">
                            <a:xfrm>
                              <a:off x="2530" y="7424"/>
                              <a:ext cx="2" cy="482"/>
                            </a:xfrm>
                            <a:custGeom>
                              <a:avLst/>
                              <a:gdLst>
                                <a:gd name="T0" fmla="+- 0 7424 7424"/>
                                <a:gd name="T1" fmla="*/ 7424 h 482"/>
                                <a:gd name="T2" fmla="+- 0 7907 7424"/>
                                <a:gd name="T3" fmla="*/ 7907 h 482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482">
                                  <a:moveTo>
                                    <a:pt x="0" y="0"/>
                                  </a:moveTo>
                                  <a:lnTo>
                                    <a:pt x="0" y="483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95" name="Group 281"/>
                        <wpg:cNvGrpSpPr>
                          <a:grpSpLocks/>
                        </wpg:cNvGrpSpPr>
                        <wpg:grpSpPr bwMode="auto">
                          <a:xfrm>
                            <a:off x="9088" y="7424"/>
                            <a:ext cx="2" cy="482"/>
                            <a:chOff x="9088" y="7424"/>
                            <a:chExt cx="2" cy="482"/>
                          </a:xfrm>
                        </wpg:grpSpPr>
                        <wps:wsp>
                          <wps:cNvPr id="596" name="Freeform 282"/>
                          <wps:cNvSpPr>
                            <a:spLocks/>
                          </wps:cNvSpPr>
                          <wps:spPr bwMode="auto">
                            <a:xfrm>
                              <a:off x="9088" y="7424"/>
                              <a:ext cx="2" cy="482"/>
                            </a:xfrm>
                            <a:custGeom>
                              <a:avLst/>
                              <a:gdLst>
                                <a:gd name="T0" fmla="+- 0 7424 7424"/>
                                <a:gd name="T1" fmla="*/ 7424 h 482"/>
                                <a:gd name="T2" fmla="+- 0 7907 7424"/>
                                <a:gd name="T3" fmla="*/ 7907 h 482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482">
                                  <a:moveTo>
                                    <a:pt x="0" y="0"/>
                                  </a:moveTo>
                                  <a:lnTo>
                                    <a:pt x="0" y="483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97" name="Group 279"/>
                        <wpg:cNvGrpSpPr>
                          <a:grpSpLocks/>
                        </wpg:cNvGrpSpPr>
                        <wpg:grpSpPr bwMode="auto">
                          <a:xfrm>
                            <a:off x="1428" y="7926"/>
                            <a:ext cx="1092" cy="528"/>
                            <a:chOff x="1428" y="7926"/>
                            <a:chExt cx="1092" cy="528"/>
                          </a:xfrm>
                        </wpg:grpSpPr>
                        <wps:wsp>
                          <wps:cNvPr id="598" name="Freeform 280"/>
                          <wps:cNvSpPr>
                            <a:spLocks/>
                          </wps:cNvSpPr>
                          <wps:spPr bwMode="auto">
                            <a:xfrm>
                              <a:off x="1428" y="7926"/>
                              <a:ext cx="1092" cy="528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1092"/>
                                <a:gd name="T2" fmla="+- 0 8454 7926"/>
                                <a:gd name="T3" fmla="*/ 8454 h 528"/>
                                <a:gd name="T4" fmla="+- 0 2520 1428"/>
                                <a:gd name="T5" fmla="*/ T4 w 1092"/>
                                <a:gd name="T6" fmla="+- 0 8454 7926"/>
                                <a:gd name="T7" fmla="*/ 8454 h 528"/>
                                <a:gd name="T8" fmla="+- 0 2520 1428"/>
                                <a:gd name="T9" fmla="*/ T8 w 1092"/>
                                <a:gd name="T10" fmla="+- 0 7926 7926"/>
                                <a:gd name="T11" fmla="*/ 7926 h 528"/>
                                <a:gd name="T12" fmla="+- 0 1428 1428"/>
                                <a:gd name="T13" fmla="*/ T12 w 1092"/>
                                <a:gd name="T14" fmla="+- 0 7926 7926"/>
                                <a:gd name="T15" fmla="*/ 7926 h 528"/>
                                <a:gd name="T16" fmla="+- 0 1428 1428"/>
                                <a:gd name="T17" fmla="*/ T16 w 1092"/>
                                <a:gd name="T18" fmla="+- 0 8454 7926"/>
                                <a:gd name="T19" fmla="*/ 8454 h 5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92" h="528">
                                  <a:moveTo>
                                    <a:pt x="0" y="528"/>
                                  </a:moveTo>
                                  <a:lnTo>
                                    <a:pt x="1092" y="528"/>
                                  </a:lnTo>
                                  <a:lnTo>
                                    <a:pt x="109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99" name="Group 277"/>
                        <wpg:cNvGrpSpPr>
                          <a:grpSpLocks/>
                        </wpg:cNvGrpSpPr>
                        <wpg:grpSpPr bwMode="auto">
                          <a:xfrm>
                            <a:off x="1476" y="7983"/>
                            <a:ext cx="996" cy="247"/>
                            <a:chOff x="1476" y="7983"/>
                            <a:chExt cx="996" cy="247"/>
                          </a:xfrm>
                        </wpg:grpSpPr>
                        <wps:wsp>
                          <wps:cNvPr id="600" name="Freeform 278"/>
                          <wps:cNvSpPr>
                            <a:spLocks/>
                          </wps:cNvSpPr>
                          <wps:spPr bwMode="auto">
                            <a:xfrm>
                              <a:off x="1476" y="7983"/>
                              <a:ext cx="996" cy="247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996"/>
                                <a:gd name="T2" fmla="+- 0 8231 7983"/>
                                <a:gd name="T3" fmla="*/ 8231 h 247"/>
                                <a:gd name="T4" fmla="+- 0 2472 1476"/>
                                <a:gd name="T5" fmla="*/ T4 w 996"/>
                                <a:gd name="T6" fmla="+- 0 8231 7983"/>
                                <a:gd name="T7" fmla="*/ 8231 h 247"/>
                                <a:gd name="T8" fmla="+- 0 2472 1476"/>
                                <a:gd name="T9" fmla="*/ T8 w 996"/>
                                <a:gd name="T10" fmla="+- 0 7983 7983"/>
                                <a:gd name="T11" fmla="*/ 7983 h 247"/>
                                <a:gd name="T12" fmla="+- 0 1476 1476"/>
                                <a:gd name="T13" fmla="*/ T12 w 996"/>
                                <a:gd name="T14" fmla="+- 0 7983 7983"/>
                                <a:gd name="T15" fmla="*/ 7983 h 247"/>
                                <a:gd name="T16" fmla="+- 0 1476 1476"/>
                                <a:gd name="T17" fmla="*/ T16 w 996"/>
                                <a:gd name="T18" fmla="+- 0 8231 7983"/>
                                <a:gd name="T19" fmla="*/ 8231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96" h="247">
                                  <a:moveTo>
                                    <a:pt x="0" y="248"/>
                                  </a:moveTo>
                                  <a:lnTo>
                                    <a:pt x="996" y="248"/>
                                  </a:lnTo>
                                  <a:lnTo>
                                    <a:pt x="99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01" name="Group 275"/>
                        <wpg:cNvGrpSpPr>
                          <a:grpSpLocks/>
                        </wpg:cNvGrpSpPr>
                        <wpg:grpSpPr bwMode="auto">
                          <a:xfrm>
                            <a:off x="2540" y="7926"/>
                            <a:ext cx="6539" cy="528"/>
                            <a:chOff x="2540" y="7926"/>
                            <a:chExt cx="6539" cy="528"/>
                          </a:xfrm>
                        </wpg:grpSpPr>
                        <wps:wsp>
                          <wps:cNvPr id="602" name="Freeform 276"/>
                          <wps:cNvSpPr>
                            <a:spLocks/>
                          </wps:cNvSpPr>
                          <wps:spPr bwMode="auto">
                            <a:xfrm>
                              <a:off x="2540" y="7926"/>
                              <a:ext cx="6539" cy="528"/>
                            </a:xfrm>
                            <a:custGeom>
                              <a:avLst/>
                              <a:gdLst>
                                <a:gd name="T0" fmla="+- 0 2540 2540"/>
                                <a:gd name="T1" fmla="*/ T0 w 6539"/>
                                <a:gd name="T2" fmla="+- 0 8454 7926"/>
                                <a:gd name="T3" fmla="*/ 8454 h 528"/>
                                <a:gd name="T4" fmla="+- 0 9078 2540"/>
                                <a:gd name="T5" fmla="*/ T4 w 6539"/>
                                <a:gd name="T6" fmla="+- 0 8454 7926"/>
                                <a:gd name="T7" fmla="*/ 8454 h 528"/>
                                <a:gd name="T8" fmla="+- 0 9078 2540"/>
                                <a:gd name="T9" fmla="*/ T8 w 6539"/>
                                <a:gd name="T10" fmla="+- 0 7926 7926"/>
                                <a:gd name="T11" fmla="*/ 7926 h 528"/>
                                <a:gd name="T12" fmla="+- 0 2540 2540"/>
                                <a:gd name="T13" fmla="*/ T12 w 6539"/>
                                <a:gd name="T14" fmla="+- 0 7926 7926"/>
                                <a:gd name="T15" fmla="*/ 7926 h 528"/>
                                <a:gd name="T16" fmla="+- 0 2540 2540"/>
                                <a:gd name="T17" fmla="*/ T16 w 6539"/>
                                <a:gd name="T18" fmla="+- 0 8454 7926"/>
                                <a:gd name="T19" fmla="*/ 8454 h 5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539" h="528">
                                  <a:moveTo>
                                    <a:pt x="0" y="528"/>
                                  </a:moveTo>
                                  <a:lnTo>
                                    <a:pt x="6538" y="528"/>
                                  </a:lnTo>
                                  <a:lnTo>
                                    <a:pt x="653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03" name="Group 273"/>
                        <wpg:cNvGrpSpPr>
                          <a:grpSpLocks/>
                        </wpg:cNvGrpSpPr>
                        <wpg:grpSpPr bwMode="auto">
                          <a:xfrm>
                            <a:off x="2588" y="7983"/>
                            <a:ext cx="6443" cy="247"/>
                            <a:chOff x="2588" y="7983"/>
                            <a:chExt cx="6443" cy="247"/>
                          </a:xfrm>
                        </wpg:grpSpPr>
                        <wps:wsp>
                          <wps:cNvPr id="604" name="Freeform 274"/>
                          <wps:cNvSpPr>
                            <a:spLocks/>
                          </wps:cNvSpPr>
                          <wps:spPr bwMode="auto">
                            <a:xfrm>
                              <a:off x="2588" y="7983"/>
                              <a:ext cx="6443" cy="247"/>
                            </a:xfrm>
                            <a:custGeom>
                              <a:avLst/>
                              <a:gdLst>
                                <a:gd name="T0" fmla="+- 0 2588 2588"/>
                                <a:gd name="T1" fmla="*/ T0 w 6443"/>
                                <a:gd name="T2" fmla="+- 0 8231 7983"/>
                                <a:gd name="T3" fmla="*/ 8231 h 247"/>
                                <a:gd name="T4" fmla="+- 0 9030 2588"/>
                                <a:gd name="T5" fmla="*/ T4 w 6443"/>
                                <a:gd name="T6" fmla="+- 0 8231 7983"/>
                                <a:gd name="T7" fmla="*/ 8231 h 247"/>
                                <a:gd name="T8" fmla="+- 0 9030 2588"/>
                                <a:gd name="T9" fmla="*/ T8 w 6443"/>
                                <a:gd name="T10" fmla="+- 0 7983 7983"/>
                                <a:gd name="T11" fmla="*/ 7983 h 247"/>
                                <a:gd name="T12" fmla="+- 0 2588 2588"/>
                                <a:gd name="T13" fmla="*/ T12 w 6443"/>
                                <a:gd name="T14" fmla="+- 0 7983 7983"/>
                                <a:gd name="T15" fmla="*/ 7983 h 247"/>
                                <a:gd name="T16" fmla="+- 0 2588 2588"/>
                                <a:gd name="T17" fmla="*/ T16 w 6443"/>
                                <a:gd name="T18" fmla="+- 0 8231 7983"/>
                                <a:gd name="T19" fmla="*/ 8231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443" h="247">
                                  <a:moveTo>
                                    <a:pt x="0" y="248"/>
                                  </a:moveTo>
                                  <a:lnTo>
                                    <a:pt x="6442" y="248"/>
                                  </a:lnTo>
                                  <a:lnTo>
                                    <a:pt x="644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05" name="Group 271"/>
                        <wpg:cNvGrpSpPr>
                          <a:grpSpLocks/>
                        </wpg:cNvGrpSpPr>
                        <wpg:grpSpPr bwMode="auto">
                          <a:xfrm>
                            <a:off x="9097" y="7926"/>
                            <a:ext cx="833" cy="528"/>
                            <a:chOff x="9097" y="7926"/>
                            <a:chExt cx="833" cy="528"/>
                          </a:xfrm>
                        </wpg:grpSpPr>
                        <wps:wsp>
                          <wps:cNvPr id="606" name="Freeform 272"/>
                          <wps:cNvSpPr>
                            <a:spLocks/>
                          </wps:cNvSpPr>
                          <wps:spPr bwMode="auto">
                            <a:xfrm>
                              <a:off x="9097" y="7926"/>
                              <a:ext cx="833" cy="528"/>
                            </a:xfrm>
                            <a:custGeom>
                              <a:avLst/>
                              <a:gdLst>
                                <a:gd name="T0" fmla="+- 0 9097 9097"/>
                                <a:gd name="T1" fmla="*/ T0 w 833"/>
                                <a:gd name="T2" fmla="+- 0 8454 7926"/>
                                <a:gd name="T3" fmla="*/ 8454 h 528"/>
                                <a:gd name="T4" fmla="+- 0 9931 9097"/>
                                <a:gd name="T5" fmla="*/ T4 w 833"/>
                                <a:gd name="T6" fmla="+- 0 8454 7926"/>
                                <a:gd name="T7" fmla="*/ 8454 h 528"/>
                                <a:gd name="T8" fmla="+- 0 9931 9097"/>
                                <a:gd name="T9" fmla="*/ T8 w 833"/>
                                <a:gd name="T10" fmla="+- 0 7926 7926"/>
                                <a:gd name="T11" fmla="*/ 7926 h 528"/>
                                <a:gd name="T12" fmla="+- 0 9097 9097"/>
                                <a:gd name="T13" fmla="*/ T12 w 833"/>
                                <a:gd name="T14" fmla="+- 0 7926 7926"/>
                                <a:gd name="T15" fmla="*/ 7926 h 528"/>
                                <a:gd name="T16" fmla="+- 0 9097 9097"/>
                                <a:gd name="T17" fmla="*/ T16 w 833"/>
                                <a:gd name="T18" fmla="+- 0 8454 7926"/>
                                <a:gd name="T19" fmla="*/ 8454 h 5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33" h="528">
                                  <a:moveTo>
                                    <a:pt x="0" y="528"/>
                                  </a:moveTo>
                                  <a:lnTo>
                                    <a:pt x="834" y="528"/>
                                  </a:lnTo>
                                  <a:lnTo>
                                    <a:pt x="83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07" name="Group 269"/>
                        <wpg:cNvGrpSpPr>
                          <a:grpSpLocks/>
                        </wpg:cNvGrpSpPr>
                        <wpg:grpSpPr bwMode="auto">
                          <a:xfrm>
                            <a:off x="9145" y="7983"/>
                            <a:ext cx="740" cy="334"/>
                            <a:chOff x="9145" y="7983"/>
                            <a:chExt cx="740" cy="334"/>
                          </a:xfrm>
                        </wpg:grpSpPr>
                        <wps:wsp>
                          <wps:cNvPr id="608" name="Freeform 270"/>
                          <wps:cNvSpPr>
                            <a:spLocks/>
                          </wps:cNvSpPr>
                          <wps:spPr bwMode="auto">
                            <a:xfrm>
                              <a:off x="9145" y="7983"/>
                              <a:ext cx="740" cy="334"/>
                            </a:xfrm>
                            <a:custGeom>
                              <a:avLst/>
                              <a:gdLst>
                                <a:gd name="T0" fmla="+- 0 9145 9145"/>
                                <a:gd name="T1" fmla="*/ T0 w 740"/>
                                <a:gd name="T2" fmla="+- 0 8317 7983"/>
                                <a:gd name="T3" fmla="*/ 8317 h 334"/>
                                <a:gd name="T4" fmla="+- 0 9885 9145"/>
                                <a:gd name="T5" fmla="*/ T4 w 740"/>
                                <a:gd name="T6" fmla="+- 0 8317 7983"/>
                                <a:gd name="T7" fmla="*/ 8317 h 334"/>
                                <a:gd name="T8" fmla="+- 0 9885 9145"/>
                                <a:gd name="T9" fmla="*/ T8 w 740"/>
                                <a:gd name="T10" fmla="+- 0 7983 7983"/>
                                <a:gd name="T11" fmla="*/ 7983 h 334"/>
                                <a:gd name="T12" fmla="+- 0 9145 9145"/>
                                <a:gd name="T13" fmla="*/ T12 w 740"/>
                                <a:gd name="T14" fmla="+- 0 7983 7983"/>
                                <a:gd name="T15" fmla="*/ 7983 h 334"/>
                                <a:gd name="T16" fmla="+- 0 9145 9145"/>
                                <a:gd name="T17" fmla="*/ T16 w 740"/>
                                <a:gd name="T18" fmla="+- 0 8317 7983"/>
                                <a:gd name="T19" fmla="*/ 8317 h 3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40" h="334">
                                  <a:moveTo>
                                    <a:pt x="0" y="334"/>
                                  </a:moveTo>
                                  <a:lnTo>
                                    <a:pt x="740" y="334"/>
                                  </a:lnTo>
                                  <a:lnTo>
                                    <a:pt x="74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3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09" name="Group 267"/>
                        <wpg:cNvGrpSpPr>
                          <a:grpSpLocks/>
                        </wpg:cNvGrpSpPr>
                        <wpg:grpSpPr bwMode="auto">
                          <a:xfrm>
                            <a:off x="9145" y="8265"/>
                            <a:ext cx="156" cy="2"/>
                            <a:chOff x="9145" y="8265"/>
                            <a:chExt cx="156" cy="2"/>
                          </a:xfrm>
                        </wpg:grpSpPr>
                        <wps:wsp>
                          <wps:cNvPr id="610" name="Freeform 268"/>
                          <wps:cNvSpPr>
                            <a:spLocks/>
                          </wps:cNvSpPr>
                          <wps:spPr bwMode="auto">
                            <a:xfrm>
                              <a:off x="9145" y="8265"/>
                              <a:ext cx="156" cy="2"/>
                            </a:xfrm>
                            <a:custGeom>
                              <a:avLst/>
                              <a:gdLst>
                                <a:gd name="T0" fmla="+- 0 9145 9145"/>
                                <a:gd name="T1" fmla="*/ T0 w 156"/>
                                <a:gd name="T2" fmla="+- 0 9301 9145"/>
                                <a:gd name="T3" fmla="*/ T2 w 156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56">
                                  <a:moveTo>
                                    <a:pt x="0" y="0"/>
                                  </a:moveTo>
                                  <a:lnTo>
                                    <a:pt x="156" y="0"/>
                                  </a:lnTo>
                                </a:path>
                              </a:pathLst>
                            </a:custGeom>
                            <a:noFill/>
                            <a:ln w="11938">
                              <a:solidFill>
                                <a:srgbClr val="8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11" name="Group 265"/>
                        <wpg:cNvGrpSpPr>
                          <a:grpSpLocks/>
                        </wpg:cNvGrpSpPr>
                        <wpg:grpSpPr bwMode="auto">
                          <a:xfrm>
                            <a:off x="1428" y="7955"/>
                            <a:ext cx="8505" cy="2"/>
                            <a:chOff x="1428" y="7955"/>
                            <a:chExt cx="8505" cy="2"/>
                          </a:xfrm>
                        </wpg:grpSpPr>
                        <wps:wsp>
                          <wps:cNvPr id="612" name="Freeform 266"/>
                          <wps:cNvSpPr>
                            <a:spLocks/>
                          </wps:cNvSpPr>
                          <wps:spPr bwMode="auto">
                            <a:xfrm>
                              <a:off x="1428" y="7955"/>
                              <a:ext cx="8505" cy="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8505"/>
                                <a:gd name="T2" fmla="+- 0 9933 1428"/>
                                <a:gd name="T3" fmla="*/ T2 w 8505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505">
                                  <a:moveTo>
                                    <a:pt x="0" y="0"/>
                                  </a:moveTo>
                                  <a:lnTo>
                                    <a:pt x="8505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DADAD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13" name="Group 263"/>
                        <wpg:cNvGrpSpPr>
                          <a:grpSpLocks/>
                        </wpg:cNvGrpSpPr>
                        <wpg:grpSpPr bwMode="auto">
                          <a:xfrm>
                            <a:off x="1419" y="8439"/>
                            <a:ext cx="8524" cy="2"/>
                            <a:chOff x="1419" y="8439"/>
                            <a:chExt cx="8524" cy="2"/>
                          </a:xfrm>
                        </wpg:grpSpPr>
                        <wps:wsp>
                          <wps:cNvPr id="614" name="Freeform 264"/>
                          <wps:cNvSpPr>
                            <a:spLocks/>
                          </wps:cNvSpPr>
                          <wps:spPr bwMode="auto">
                            <a:xfrm>
                              <a:off x="1419" y="8439"/>
                              <a:ext cx="8524" cy="2"/>
                            </a:xfrm>
                            <a:custGeom>
                              <a:avLst/>
                              <a:gdLst>
                                <a:gd name="T0" fmla="+- 0 1419 1419"/>
                                <a:gd name="T1" fmla="*/ T0 w 8524"/>
                                <a:gd name="T2" fmla="+- 0 9943 1419"/>
                                <a:gd name="T3" fmla="*/ T2 w 852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524">
                                  <a:moveTo>
                                    <a:pt x="0" y="0"/>
                                  </a:moveTo>
                                  <a:lnTo>
                                    <a:pt x="8524" y="0"/>
                                  </a:lnTo>
                                </a:path>
                              </a:pathLst>
                            </a:custGeom>
                            <a:noFill/>
                            <a:ln w="19558">
                              <a:solidFill>
                                <a:srgbClr val="DADAD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15" name="Group 261"/>
                        <wpg:cNvGrpSpPr>
                          <a:grpSpLocks/>
                        </wpg:cNvGrpSpPr>
                        <wpg:grpSpPr bwMode="auto">
                          <a:xfrm>
                            <a:off x="2530" y="7983"/>
                            <a:ext cx="2" cy="470"/>
                            <a:chOff x="2530" y="7983"/>
                            <a:chExt cx="2" cy="470"/>
                          </a:xfrm>
                        </wpg:grpSpPr>
                        <wps:wsp>
                          <wps:cNvPr id="616" name="Freeform 262"/>
                          <wps:cNvSpPr>
                            <a:spLocks/>
                          </wps:cNvSpPr>
                          <wps:spPr bwMode="auto">
                            <a:xfrm>
                              <a:off x="2530" y="7983"/>
                              <a:ext cx="2" cy="470"/>
                            </a:xfrm>
                            <a:custGeom>
                              <a:avLst/>
                              <a:gdLst>
                                <a:gd name="T0" fmla="+- 0 7983 7983"/>
                                <a:gd name="T1" fmla="*/ 7983 h 470"/>
                                <a:gd name="T2" fmla="+- 0 8454 7983"/>
                                <a:gd name="T3" fmla="*/ 8454 h 470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470">
                                  <a:moveTo>
                                    <a:pt x="0" y="0"/>
                                  </a:moveTo>
                                  <a:lnTo>
                                    <a:pt x="0" y="471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17" name="Group 259"/>
                        <wpg:cNvGrpSpPr>
                          <a:grpSpLocks/>
                        </wpg:cNvGrpSpPr>
                        <wpg:grpSpPr bwMode="auto">
                          <a:xfrm>
                            <a:off x="9088" y="7983"/>
                            <a:ext cx="2" cy="470"/>
                            <a:chOff x="9088" y="7983"/>
                            <a:chExt cx="2" cy="470"/>
                          </a:xfrm>
                        </wpg:grpSpPr>
                        <wps:wsp>
                          <wps:cNvPr id="618" name="Freeform 260"/>
                          <wps:cNvSpPr>
                            <a:spLocks/>
                          </wps:cNvSpPr>
                          <wps:spPr bwMode="auto">
                            <a:xfrm>
                              <a:off x="9088" y="7983"/>
                              <a:ext cx="2" cy="470"/>
                            </a:xfrm>
                            <a:custGeom>
                              <a:avLst/>
                              <a:gdLst>
                                <a:gd name="T0" fmla="+- 0 7983 7983"/>
                                <a:gd name="T1" fmla="*/ 7983 h 470"/>
                                <a:gd name="T2" fmla="+- 0 8454 7983"/>
                                <a:gd name="T3" fmla="*/ 8454 h 470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470">
                                  <a:moveTo>
                                    <a:pt x="0" y="0"/>
                                  </a:moveTo>
                                  <a:lnTo>
                                    <a:pt x="0" y="471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19" name="Group 257"/>
                        <wpg:cNvGrpSpPr>
                          <a:grpSpLocks/>
                        </wpg:cNvGrpSpPr>
                        <wpg:grpSpPr bwMode="auto">
                          <a:xfrm>
                            <a:off x="1428" y="8473"/>
                            <a:ext cx="1092" cy="747"/>
                            <a:chOff x="1428" y="8473"/>
                            <a:chExt cx="1092" cy="747"/>
                          </a:xfrm>
                        </wpg:grpSpPr>
                        <wps:wsp>
                          <wps:cNvPr id="620" name="Freeform 258"/>
                          <wps:cNvSpPr>
                            <a:spLocks/>
                          </wps:cNvSpPr>
                          <wps:spPr bwMode="auto">
                            <a:xfrm>
                              <a:off x="1428" y="8473"/>
                              <a:ext cx="1092" cy="747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1092"/>
                                <a:gd name="T2" fmla="+- 0 9220 8473"/>
                                <a:gd name="T3" fmla="*/ 9220 h 747"/>
                                <a:gd name="T4" fmla="+- 0 2520 1428"/>
                                <a:gd name="T5" fmla="*/ T4 w 1092"/>
                                <a:gd name="T6" fmla="+- 0 9220 8473"/>
                                <a:gd name="T7" fmla="*/ 9220 h 747"/>
                                <a:gd name="T8" fmla="+- 0 2520 1428"/>
                                <a:gd name="T9" fmla="*/ T8 w 1092"/>
                                <a:gd name="T10" fmla="+- 0 8473 8473"/>
                                <a:gd name="T11" fmla="*/ 8473 h 747"/>
                                <a:gd name="T12" fmla="+- 0 1428 1428"/>
                                <a:gd name="T13" fmla="*/ T12 w 1092"/>
                                <a:gd name="T14" fmla="+- 0 8473 8473"/>
                                <a:gd name="T15" fmla="*/ 8473 h 747"/>
                                <a:gd name="T16" fmla="+- 0 1428 1428"/>
                                <a:gd name="T17" fmla="*/ T16 w 1092"/>
                                <a:gd name="T18" fmla="+- 0 9220 8473"/>
                                <a:gd name="T19" fmla="*/ 9220 h 7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92" h="747">
                                  <a:moveTo>
                                    <a:pt x="0" y="747"/>
                                  </a:moveTo>
                                  <a:lnTo>
                                    <a:pt x="1092" y="747"/>
                                  </a:lnTo>
                                  <a:lnTo>
                                    <a:pt x="109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21" name="Group 255"/>
                        <wpg:cNvGrpSpPr>
                          <a:grpSpLocks/>
                        </wpg:cNvGrpSpPr>
                        <wpg:grpSpPr bwMode="auto">
                          <a:xfrm>
                            <a:off x="1476" y="8531"/>
                            <a:ext cx="996" cy="247"/>
                            <a:chOff x="1476" y="8531"/>
                            <a:chExt cx="996" cy="247"/>
                          </a:xfrm>
                        </wpg:grpSpPr>
                        <wps:wsp>
                          <wps:cNvPr id="622" name="Freeform 256"/>
                          <wps:cNvSpPr>
                            <a:spLocks/>
                          </wps:cNvSpPr>
                          <wps:spPr bwMode="auto">
                            <a:xfrm>
                              <a:off x="1476" y="8531"/>
                              <a:ext cx="996" cy="247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996"/>
                                <a:gd name="T2" fmla="+- 0 8778 8531"/>
                                <a:gd name="T3" fmla="*/ 8778 h 247"/>
                                <a:gd name="T4" fmla="+- 0 2472 1476"/>
                                <a:gd name="T5" fmla="*/ T4 w 996"/>
                                <a:gd name="T6" fmla="+- 0 8778 8531"/>
                                <a:gd name="T7" fmla="*/ 8778 h 247"/>
                                <a:gd name="T8" fmla="+- 0 2472 1476"/>
                                <a:gd name="T9" fmla="*/ T8 w 996"/>
                                <a:gd name="T10" fmla="+- 0 8531 8531"/>
                                <a:gd name="T11" fmla="*/ 8531 h 247"/>
                                <a:gd name="T12" fmla="+- 0 1476 1476"/>
                                <a:gd name="T13" fmla="*/ T12 w 996"/>
                                <a:gd name="T14" fmla="+- 0 8531 8531"/>
                                <a:gd name="T15" fmla="*/ 8531 h 247"/>
                                <a:gd name="T16" fmla="+- 0 1476 1476"/>
                                <a:gd name="T17" fmla="*/ T16 w 996"/>
                                <a:gd name="T18" fmla="+- 0 8778 8531"/>
                                <a:gd name="T19" fmla="*/ 8778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96" h="247">
                                  <a:moveTo>
                                    <a:pt x="0" y="247"/>
                                  </a:moveTo>
                                  <a:lnTo>
                                    <a:pt x="996" y="247"/>
                                  </a:lnTo>
                                  <a:lnTo>
                                    <a:pt x="99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23" name="Group 253"/>
                        <wpg:cNvGrpSpPr>
                          <a:grpSpLocks/>
                        </wpg:cNvGrpSpPr>
                        <wpg:grpSpPr bwMode="auto">
                          <a:xfrm>
                            <a:off x="2540" y="8473"/>
                            <a:ext cx="6539" cy="747"/>
                            <a:chOff x="2540" y="8473"/>
                            <a:chExt cx="6539" cy="747"/>
                          </a:xfrm>
                        </wpg:grpSpPr>
                        <wps:wsp>
                          <wps:cNvPr id="624" name="Freeform 254"/>
                          <wps:cNvSpPr>
                            <a:spLocks/>
                          </wps:cNvSpPr>
                          <wps:spPr bwMode="auto">
                            <a:xfrm>
                              <a:off x="2540" y="8473"/>
                              <a:ext cx="6539" cy="747"/>
                            </a:xfrm>
                            <a:custGeom>
                              <a:avLst/>
                              <a:gdLst>
                                <a:gd name="T0" fmla="+- 0 2540 2540"/>
                                <a:gd name="T1" fmla="*/ T0 w 6539"/>
                                <a:gd name="T2" fmla="+- 0 9220 8473"/>
                                <a:gd name="T3" fmla="*/ 9220 h 747"/>
                                <a:gd name="T4" fmla="+- 0 9078 2540"/>
                                <a:gd name="T5" fmla="*/ T4 w 6539"/>
                                <a:gd name="T6" fmla="+- 0 9220 8473"/>
                                <a:gd name="T7" fmla="*/ 9220 h 747"/>
                                <a:gd name="T8" fmla="+- 0 9078 2540"/>
                                <a:gd name="T9" fmla="*/ T8 w 6539"/>
                                <a:gd name="T10" fmla="+- 0 8473 8473"/>
                                <a:gd name="T11" fmla="*/ 8473 h 747"/>
                                <a:gd name="T12" fmla="+- 0 2540 2540"/>
                                <a:gd name="T13" fmla="*/ T12 w 6539"/>
                                <a:gd name="T14" fmla="+- 0 8473 8473"/>
                                <a:gd name="T15" fmla="*/ 8473 h 747"/>
                                <a:gd name="T16" fmla="+- 0 2540 2540"/>
                                <a:gd name="T17" fmla="*/ T16 w 6539"/>
                                <a:gd name="T18" fmla="+- 0 9220 8473"/>
                                <a:gd name="T19" fmla="*/ 9220 h 7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539" h="747">
                                  <a:moveTo>
                                    <a:pt x="0" y="747"/>
                                  </a:moveTo>
                                  <a:lnTo>
                                    <a:pt x="6538" y="747"/>
                                  </a:lnTo>
                                  <a:lnTo>
                                    <a:pt x="653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25" name="Group 251"/>
                        <wpg:cNvGrpSpPr>
                          <a:grpSpLocks/>
                        </wpg:cNvGrpSpPr>
                        <wpg:grpSpPr bwMode="auto">
                          <a:xfrm>
                            <a:off x="2588" y="8531"/>
                            <a:ext cx="6443" cy="228"/>
                            <a:chOff x="2588" y="8531"/>
                            <a:chExt cx="6443" cy="228"/>
                          </a:xfrm>
                        </wpg:grpSpPr>
                        <wps:wsp>
                          <wps:cNvPr id="626" name="Freeform 252"/>
                          <wps:cNvSpPr>
                            <a:spLocks/>
                          </wps:cNvSpPr>
                          <wps:spPr bwMode="auto">
                            <a:xfrm>
                              <a:off x="2588" y="8531"/>
                              <a:ext cx="6443" cy="228"/>
                            </a:xfrm>
                            <a:custGeom>
                              <a:avLst/>
                              <a:gdLst>
                                <a:gd name="T0" fmla="+- 0 2588 2588"/>
                                <a:gd name="T1" fmla="*/ T0 w 6443"/>
                                <a:gd name="T2" fmla="+- 0 8759 8531"/>
                                <a:gd name="T3" fmla="*/ 8759 h 228"/>
                                <a:gd name="T4" fmla="+- 0 9030 2588"/>
                                <a:gd name="T5" fmla="*/ T4 w 6443"/>
                                <a:gd name="T6" fmla="+- 0 8759 8531"/>
                                <a:gd name="T7" fmla="*/ 8759 h 228"/>
                                <a:gd name="T8" fmla="+- 0 9030 2588"/>
                                <a:gd name="T9" fmla="*/ T8 w 6443"/>
                                <a:gd name="T10" fmla="+- 0 8531 8531"/>
                                <a:gd name="T11" fmla="*/ 8531 h 228"/>
                                <a:gd name="T12" fmla="+- 0 2588 2588"/>
                                <a:gd name="T13" fmla="*/ T12 w 6443"/>
                                <a:gd name="T14" fmla="+- 0 8531 8531"/>
                                <a:gd name="T15" fmla="*/ 8531 h 228"/>
                                <a:gd name="T16" fmla="+- 0 2588 2588"/>
                                <a:gd name="T17" fmla="*/ T16 w 6443"/>
                                <a:gd name="T18" fmla="+- 0 8759 8531"/>
                                <a:gd name="T19" fmla="*/ 8759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443" h="228">
                                  <a:moveTo>
                                    <a:pt x="0" y="228"/>
                                  </a:moveTo>
                                  <a:lnTo>
                                    <a:pt x="6442" y="228"/>
                                  </a:lnTo>
                                  <a:lnTo>
                                    <a:pt x="644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27" name="Group 249"/>
                        <wpg:cNvGrpSpPr>
                          <a:grpSpLocks/>
                        </wpg:cNvGrpSpPr>
                        <wpg:grpSpPr bwMode="auto">
                          <a:xfrm>
                            <a:off x="2588" y="8759"/>
                            <a:ext cx="6443" cy="207"/>
                            <a:chOff x="2588" y="8759"/>
                            <a:chExt cx="6443" cy="207"/>
                          </a:xfrm>
                        </wpg:grpSpPr>
                        <wps:wsp>
                          <wps:cNvPr id="628" name="Freeform 250"/>
                          <wps:cNvSpPr>
                            <a:spLocks/>
                          </wps:cNvSpPr>
                          <wps:spPr bwMode="auto">
                            <a:xfrm>
                              <a:off x="2588" y="8759"/>
                              <a:ext cx="6443" cy="207"/>
                            </a:xfrm>
                            <a:custGeom>
                              <a:avLst/>
                              <a:gdLst>
                                <a:gd name="T0" fmla="+- 0 2588 2588"/>
                                <a:gd name="T1" fmla="*/ T0 w 6443"/>
                                <a:gd name="T2" fmla="+- 0 8965 8759"/>
                                <a:gd name="T3" fmla="*/ 8965 h 207"/>
                                <a:gd name="T4" fmla="+- 0 9030 2588"/>
                                <a:gd name="T5" fmla="*/ T4 w 6443"/>
                                <a:gd name="T6" fmla="+- 0 8965 8759"/>
                                <a:gd name="T7" fmla="*/ 8965 h 207"/>
                                <a:gd name="T8" fmla="+- 0 9030 2588"/>
                                <a:gd name="T9" fmla="*/ T8 w 6443"/>
                                <a:gd name="T10" fmla="+- 0 8759 8759"/>
                                <a:gd name="T11" fmla="*/ 8759 h 207"/>
                                <a:gd name="T12" fmla="+- 0 2588 2588"/>
                                <a:gd name="T13" fmla="*/ T12 w 6443"/>
                                <a:gd name="T14" fmla="+- 0 8759 8759"/>
                                <a:gd name="T15" fmla="*/ 8759 h 207"/>
                                <a:gd name="T16" fmla="+- 0 2588 2588"/>
                                <a:gd name="T17" fmla="*/ T16 w 6443"/>
                                <a:gd name="T18" fmla="+- 0 8965 8759"/>
                                <a:gd name="T19" fmla="*/ 8965 h 20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443" h="207">
                                  <a:moveTo>
                                    <a:pt x="0" y="206"/>
                                  </a:moveTo>
                                  <a:lnTo>
                                    <a:pt x="6442" y="206"/>
                                  </a:lnTo>
                                  <a:lnTo>
                                    <a:pt x="644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29" name="Group 247"/>
                        <wpg:cNvGrpSpPr>
                          <a:grpSpLocks/>
                        </wpg:cNvGrpSpPr>
                        <wpg:grpSpPr bwMode="auto">
                          <a:xfrm>
                            <a:off x="2588" y="8965"/>
                            <a:ext cx="6443" cy="226"/>
                            <a:chOff x="2588" y="8965"/>
                            <a:chExt cx="6443" cy="226"/>
                          </a:xfrm>
                        </wpg:grpSpPr>
                        <wps:wsp>
                          <wps:cNvPr id="630" name="Freeform 248"/>
                          <wps:cNvSpPr>
                            <a:spLocks/>
                          </wps:cNvSpPr>
                          <wps:spPr bwMode="auto">
                            <a:xfrm>
                              <a:off x="2588" y="8965"/>
                              <a:ext cx="6443" cy="226"/>
                            </a:xfrm>
                            <a:custGeom>
                              <a:avLst/>
                              <a:gdLst>
                                <a:gd name="T0" fmla="+- 0 2588 2588"/>
                                <a:gd name="T1" fmla="*/ T0 w 6443"/>
                                <a:gd name="T2" fmla="+- 0 9191 8965"/>
                                <a:gd name="T3" fmla="*/ 9191 h 226"/>
                                <a:gd name="T4" fmla="+- 0 9030 2588"/>
                                <a:gd name="T5" fmla="*/ T4 w 6443"/>
                                <a:gd name="T6" fmla="+- 0 9191 8965"/>
                                <a:gd name="T7" fmla="*/ 9191 h 226"/>
                                <a:gd name="T8" fmla="+- 0 9030 2588"/>
                                <a:gd name="T9" fmla="*/ T8 w 6443"/>
                                <a:gd name="T10" fmla="+- 0 8965 8965"/>
                                <a:gd name="T11" fmla="*/ 8965 h 226"/>
                                <a:gd name="T12" fmla="+- 0 2588 2588"/>
                                <a:gd name="T13" fmla="*/ T12 w 6443"/>
                                <a:gd name="T14" fmla="+- 0 8965 8965"/>
                                <a:gd name="T15" fmla="*/ 8965 h 226"/>
                                <a:gd name="T16" fmla="+- 0 2588 2588"/>
                                <a:gd name="T17" fmla="*/ T16 w 6443"/>
                                <a:gd name="T18" fmla="+- 0 9191 8965"/>
                                <a:gd name="T19" fmla="*/ 9191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443" h="226">
                                  <a:moveTo>
                                    <a:pt x="0" y="226"/>
                                  </a:moveTo>
                                  <a:lnTo>
                                    <a:pt x="6442" y="226"/>
                                  </a:lnTo>
                                  <a:lnTo>
                                    <a:pt x="644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31" name="Group 245"/>
                        <wpg:cNvGrpSpPr>
                          <a:grpSpLocks/>
                        </wpg:cNvGrpSpPr>
                        <wpg:grpSpPr bwMode="auto">
                          <a:xfrm>
                            <a:off x="9097" y="8473"/>
                            <a:ext cx="833" cy="747"/>
                            <a:chOff x="9097" y="8473"/>
                            <a:chExt cx="833" cy="747"/>
                          </a:xfrm>
                        </wpg:grpSpPr>
                        <wps:wsp>
                          <wps:cNvPr id="632" name="Freeform 246"/>
                          <wps:cNvSpPr>
                            <a:spLocks/>
                          </wps:cNvSpPr>
                          <wps:spPr bwMode="auto">
                            <a:xfrm>
                              <a:off x="9097" y="8473"/>
                              <a:ext cx="833" cy="747"/>
                            </a:xfrm>
                            <a:custGeom>
                              <a:avLst/>
                              <a:gdLst>
                                <a:gd name="T0" fmla="+- 0 9097 9097"/>
                                <a:gd name="T1" fmla="*/ T0 w 833"/>
                                <a:gd name="T2" fmla="+- 0 9220 8473"/>
                                <a:gd name="T3" fmla="*/ 9220 h 747"/>
                                <a:gd name="T4" fmla="+- 0 9931 9097"/>
                                <a:gd name="T5" fmla="*/ T4 w 833"/>
                                <a:gd name="T6" fmla="+- 0 9220 8473"/>
                                <a:gd name="T7" fmla="*/ 9220 h 747"/>
                                <a:gd name="T8" fmla="+- 0 9931 9097"/>
                                <a:gd name="T9" fmla="*/ T8 w 833"/>
                                <a:gd name="T10" fmla="+- 0 8473 8473"/>
                                <a:gd name="T11" fmla="*/ 8473 h 747"/>
                                <a:gd name="T12" fmla="+- 0 9097 9097"/>
                                <a:gd name="T13" fmla="*/ T12 w 833"/>
                                <a:gd name="T14" fmla="+- 0 8473 8473"/>
                                <a:gd name="T15" fmla="*/ 8473 h 747"/>
                                <a:gd name="T16" fmla="+- 0 9097 9097"/>
                                <a:gd name="T17" fmla="*/ T16 w 833"/>
                                <a:gd name="T18" fmla="+- 0 9220 8473"/>
                                <a:gd name="T19" fmla="*/ 9220 h 7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33" h="747">
                                  <a:moveTo>
                                    <a:pt x="0" y="747"/>
                                  </a:moveTo>
                                  <a:lnTo>
                                    <a:pt x="834" y="747"/>
                                  </a:lnTo>
                                  <a:lnTo>
                                    <a:pt x="83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33" name="Group 243"/>
                        <wpg:cNvGrpSpPr>
                          <a:grpSpLocks/>
                        </wpg:cNvGrpSpPr>
                        <wpg:grpSpPr bwMode="auto">
                          <a:xfrm>
                            <a:off x="9145" y="8531"/>
                            <a:ext cx="740" cy="334"/>
                            <a:chOff x="9145" y="8531"/>
                            <a:chExt cx="740" cy="334"/>
                          </a:xfrm>
                        </wpg:grpSpPr>
                        <wps:wsp>
                          <wps:cNvPr id="634" name="Freeform 244"/>
                          <wps:cNvSpPr>
                            <a:spLocks/>
                          </wps:cNvSpPr>
                          <wps:spPr bwMode="auto">
                            <a:xfrm>
                              <a:off x="9145" y="8531"/>
                              <a:ext cx="740" cy="334"/>
                            </a:xfrm>
                            <a:custGeom>
                              <a:avLst/>
                              <a:gdLst>
                                <a:gd name="T0" fmla="+- 0 9145 9145"/>
                                <a:gd name="T1" fmla="*/ T0 w 740"/>
                                <a:gd name="T2" fmla="+- 0 8864 8531"/>
                                <a:gd name="T3" fmla="*/ 8864 h 334"/>
                                <a:gd name="T4" fmla="+- 0 9885 9145"/>
                                <a:gd name="T5" fmla="*/ T4 w 740"/>
                                <a:gd name="T6" fmla="+- 0 8864 8531"/>
                                <a:gd name="T7" fmla="*/ 8864 h 334"/>
                                <a:gd name="T8" fmla="+- 0 9885 9145"/>
                                <a:gd name="T9" fmla="*/ T8 w 740"/>
                                <a:gd name="T10" fmla="+- 0 8531 8531"/>
                                <a:gd name="T11" fmla="*/ 8531 h 334"/>
                                <a:gd name="T12" fmla="+- 0 9145 9145"/>
                                <a:gd name="T13" fmla="*/ T12 w 740"/>
                                <a:gd name="T14" fmla="+- 0 8531 8531"/>
                                <a:gd name="T15" fmla="*/ 8531 h 334"/>
                                <a:gd name="T16" fmla="+- 0 9145 9145"/>
                                <a:gd name="T17" fmla="*/ T16 w 740"/>
                                <a:gd name="T18" fmla="+- 0 8864 8531"/>
                                <a:gd name="T19" fmla="*/ 8864 h 3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40" h="334">
                                  <a:moveTo>
                                    <a:pt x="0" y="333"/>
                                  </a:moveTo>
                                  <a:lnTo>
                                    <a:pt x="740" y="333"/>
                                  </a:lnTo>
                                  <a:lnTo>
                                    <a:pt x="74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3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35" name="Group 241"/>
                        <wpg:cNvGrpSpPr>
                          <a:grpSpLocks/>
                        </wpg:cNvGrpSpPr>
                        <wpg:grpSpPr bwMode="auto">
                          <a:xfrm>
                            <a:off x="9145" y="8813"/>
                            <a:ext cx="182" cy="2"/>
                            <a:chOff x="9145" y="8813"/>
                            <a:chExt cx="182" cy="2"/>
                          </a:xfrm>
                        </wpg:grpSpPr>
                        <wps:wsp>
                          <wps:cNvPr id="636" name="Freeform 242"/>
                          <wps:cNvSpPr>
                            <a:spLocks/>
                          </wps:cNvSpPr>
                          <wps:spPr bwMode="auto">
                            <a:xfrm>
                              <a:off x="9145" y="8813"/>
                              <a:ext cx="182" cy="2"/>
                            </a:xfrm>
                            <a:custGeom>
                              <a:avLst/>
                              <a:gdLst>
                                <a:gd name="T0" fmla="+- 0 9145 9145"/>
                                <a:gd name="T1" fmla="*/ T0 w 182"/>
                                <a:gd name="T2" fmla="+- 0 9328 9145"/>
                                <a:gd name="T3" fmla="*/ T2 w 182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82">
                                  <a:moveTo>
                                    <a:pt x="0" y="0"/>
                                  </a:moveTo>
                                  <a:lnTo>
                                    <a:pt x="183" y="0"/>
                                  </a:lnTo>
                                </a:path>
                              </a:pathLst>
                            </a:custGeom>
                            <a:noFill/>
                            <a:ln w="11938">
                              <a:solidFill>
                                <a:srgbClr val="8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37" name="Group 239"/>
                        <wpg:cNvGrpSpPr>
                          <a:grpSpLocks/>
                        </wpg:cNvGrpSpPr>
                        <wpg:grpSpPr bwMode="auto">
                          <a:xfrm>
                            <a:off x="1428" y="8502"/>
                            <a:ext cx="8505" cy="2"/>
                            <a:chOff x="1428" y="8502"/>
                            <a:chExt cx="8505" cy="2"/>
                          </a:xfrm>
                        </wpg:grpSpPr>
                        <wps:wsp>
                          <wps:cNvPr id="638" name="Freeform 240"/>
                          <wps:cNvSpPr>
                            <a:spLocks/>
                          </wps:cNvSpPr>
                          <wps:spPr bwMode="auto">
                            <a:xfrm>
                              <a:off x="1428" y="8502"/>
                              <a:ext cx="8505" cy="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8505"/>
                                <a:gd name="T2" fmla="+- 0 9933 1428"/>
                                <a:gd name="T3" fmla="*/ T2 w 8505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505">
                                  <a:moveTo>
                                    <a:pt x="0" y="0"/>
                                  </a:moveTo>
                                  <a:lnTo>
                                    <a:pt x="8505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EBEBE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39" name="Group 237"/>
                        <wpg:cNvGrpSpPr>
                          <a:grpSpLocks/>
                        </wpg:cNvGrpSpPr>
                        <wpg:grpSpPr bwMode="auto">
                          <a:xfrm>
                            <a:off x="1419" y="9205"/>
                            <a:ext cx="8524" cy="2"/>
                            <a:chOff x="1419" y="9205"/>
                            <a:chExt cx="8524" cy="2"/>
                          </a:xfrm>
                        </wpg:grpSpPr>
                        <wps:wsp>
                          <wps:cNvPr id="640" name="Freeform 238"/>
                          <wps:cNvSpPr>
                            <a:spLocks/>
                          </wps:cNvSpPr>
                          <wps:spPr bwMode="auto">
                            <a:xfrm>
                              <a:off x="1419" y="9205"/>
                              <a:ext cx="8524" cy="2"/>
                            </a:xfrm>
                            <a:custGeom>
                              <a:avLst/>
                              <a:gdLst>
                                <a:gd name="T0" fmla="+- 0 1419 1419"/>
                                <a:gd name="T1" fmla="*/ T0 w 8524"/>
                                <a:gd name="T2" fmla="+- 0 9943 1419"/>
                                <a:gd name="T3" fmla="*/ T2 w 852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524">
                                  <a:moveTo>
                                    <a:pt x="0" y="0"/>
                                  </a:moveTo>
                                  <a:lnTo>
                                    <a:pt x="8524" y="0"/>
                                  </a:lnTo>
                                </a:path>
                              </a:pathLst>
                            </a:custGeom>
                            <a:noFill/>
                            <a:ln w="19558">
                              <a:solidFill>
                                <a:srgbClr val="EBEBE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41" name="Group 235"/>
                        <wpg:cNvGrpSpPr>
                          <a:grpSpLocks/>
                        </wpg:cNvGrpSpPr>
                        <wpg:grpSpPr bwMode="auto">
                          <a:xfrm>
                            <a:off x="2530" y="8531"/>
                            <a:ext cx="2" cy="689"/>
                            <a:chOff x="2530" y="8531"/>
                            <a:chExt cx="2" cy="689"/>
                          </a:xfrm>
                        </wpg:grpSpPr>
                        <wps:wsp>
                          <wps:cNvPr id="642" name="Freeform 236"/>
                          <wps:cNvSpPr>
                            <a:spLocks/>
                          </wps:cNvSpPr>
                          <wps:spPr bwMode="auto">
                            <a:xfrm>
                              <a:off x="2530" y="8531"/>
                              <a:ext cx="2" cy="689"/>
                            </a:xfrm>
                            <a:custGeom>
                              <a:avLst/>
                              <a:gdLst>
                                <a:gd name="T0" fmla="+- 0 8531 8531"/>
                                <a:gd name="T1" fmla="*/ 8531 h 689"/>
                                <a:gd name="T2" fmla="+- 0 9220 8531"/>
                                <a:gd name="T3" fmla="*/ 9220 h 68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689">
                                  <a:moveTo>
                                    <a:pt x="0" y="0"/>
                                  </a:moveTo>
                                  <a:lnTo>
                                    <a:pt x="0" y="689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43" name="Group 233"/>
                        <wpg:cNvGrpSpPr>
                          <a:grpSpLocks/>
                        </wpg:cNvGrpSpPr>
                        <wpg:grpSpPr bwMode="auto">
                          <a:xfrm>
                            <a:off x="9088" y="8531"/>
                            <a:ext cx="2" cy="689"/>
                            <a:chOff x="9088" y="8531"/>
                            <a:chExt cx="2" cy="689"/>
                          </a:xfrm>
                        </wpg:grpSpPr>
                        <wps:wsp>
                          <wps:cNvPr id="644" name="Freeform 234"/>
                          <wps:cNvSpPr>
                            <a:spLocks/>
                          </wps:cNvSpPr>
                          <wps:spPr bwMode="auto">
                            <a:xfrm>
                              <a:off x="9088" y="8531"/>
                              <a:ext cx="2" cy="689"/>
                            </a:xfrm>
                            <a:custGeom>
                              <a:avLst/>
                              <a:gdLst>
                                <a:gd name="T0" fmla="+- 0 8531 8531"/>
                                <a:gd name="T1" fmla="*/ 8531 h 689"/>
                                <a:gd name="T2" fmla="+- 0 9220 8531"/>
                                <a:gd name="T3" fmla="*/ 9220 h 68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689">
                                  <a:moveTo>
                                    <a:pt x="0" y="0"/>
                                  </a:moveTo>
                                  <a:lnTo>
                                    <a:pt x="0" y="689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45" name="Group 231"/>
                        <wpg:cNvGrpSpPr>
                          <a:grpSpLocks/>
                        </wpg:cNvGrpSpPr>
                        <wpg:grpSpPr bwMode="auto">
                          <a:xfrm>
                            <a:off x="1428" y="9239"/>
                            <a:ext cx="1092" cy="590"/>
                            <a:chOff x="1428" y="9239"/>
                            <a:chExt cx="1092" cy="590"/>
                          </a:xfrm>
                        </wpg:grpSpPr>
                        <wps:wsp>
                          <wps:cNvPr id="646" name="Freeform 232"/>
                          <wps:cNvSpPr>
                            <a:spLocks/>
                          </wps:cNvSpPr>
                          <wps:spPr bwMode="auto">
                            <a:xfrm>
                              <a:off x="1428" y="9239"/>
                              <a:ext cx="1092" cy="590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1092"/>
                                <a:gd name="T2" fmla="+- 0 9829 9239"/>
                                <a:gd name="T3" fmla="*/ 9829 h 590"/>
                                <a:gd name="T4" fmla="+- 0 2520 1428"/>
                                <a:gd name="T5" fmla="*/ T4 w 1092"/>
                                <a:gd name="T6" fmla="+- 0 9829 9239"/>
                                <a:gd name="T7" fmla="*/ 9829 h 590"/>
                                <a:gd name="T8" fmla="+- 0 2520 1428"/>
                                <a:gd name="T9" fmla="*/ T8 w 1092"/>
                                <a:gd name="T10" fmla="+- 0 9239 9239"/>
                                <a:gd name="T11" fmla="*/ 9239 h 590"/>
                                <a:gd name="T12" fmla="+- 0 1428 1428"/>
                                <a:gd name="T13" fmla="*/ T12 w 1092"/>
                                <a:gd name="T14" fmla="+- 0 9239 9239"/>
                                <a:gd name="T15" fmla="*/ 9239 h 590"/>
                                <a:gd name="T16" fmla="+- 0 1428 1428"/>
                                <a:gd name="T17" fmla="*/ T16 w 1092"/>
                                <a:gd name="T18" fmla="+- 0 9829 9239"/>
                                <a:gd name="T19" fmla="*/ 9829 h 59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92" h="590">
                                  <a:moveTo>
                                    <a:pt x="0" y="590"/>
                                  </a:moveTo>
                                  <a:lnTo>
                                    <a:pt x="1092" y="590"/>
                                  </a:lnTo>
                                  <a:lnTo>
                                    <a:pt x="109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9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47" name="Group 229"/>
                        <wpg:cNvGrpSpPr>
                          <a:grpSpLocks/>
                        </wpg:cNvGrpSpPr>
                        <wpg:grpSpPr bwMode="auto">
                          <a:xfrm>
                            <a:off x="1476" y="9297"/>
                            <a:ext cx="996" cy="247"/>
                            <a:chOff x="1476" y="9297"/>
                            <a:chExt cx="996" cy="247"/>
                          </a:xfrm>
                        </wpg:grpSpPr>
                        <wps:wsp>
                          <wps:cNvPr id="648" name="Freeform 230"/>
                          <wps:cNvSpPr>
                            <a:spLocks/>
                          </wps:cNvSpPr>
                          <wps:spPr bwMode="auto">
                            <a:xfrm>
                              <a:off x="1476" y="9297"/>
                              <a:ext cx="996" cy="247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996"/>
                                <a:gd name="T2" fmla="+- 0 9544 9297"/>
                                <a:gd name="T3" fmla="*/ 9544 h 247"/>
                                <a:gd name="T4" fmla="+- 0 2472 1476"/>
                                <a:gd name="T5" fmla="*/ T4 w 996"/>
                                <a:gd name="T6" fmla="+- 0 9544 9297"/>
                                <a:gd name="T7" fmla="*/ 9544 h 247"/>
                                <a:gd name="T8" fmla="+- 0 2472 1476"/>
                                <a:gd name="T9" fmla="*/ T8 w 996"/>
                                <a:gd name="T10" fmla="+- 0 9297 9297"/>
                                <a:gd name="T11" fmla="*/ 9297 h 247"/>
                                <a:gd name="T12" fmla="+- 0 1476 1476"/>
                                <a:gd name="T13" fmla="*/ T12 w 996"/>
                                <a:gd name="T14" fmla="+- 0 9297 9297"/>
                                <a:gd name="T15" fmla="*/ 9297 h 247"/>
                                <a:gd name="T16" fmla="+- 0 1476 1476"/>
                                <a:gd name="T17" fmla="*/ T16 w 996"/>
                                <a:gd name="T18" fmla="+- 0 9544 9297"/>
                                <a:gd name="T19" fmla="*/ 9544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96" h="247">
                                  <a:moveTo>
                                    <a:pt x="0" y="247"/>
                                  </a:moveTo>
                                  <a:lnTo>
                                    <a:pt x="996" y="247"/>
                                  </a:lnTo>
                                  <a:lnTo>
                                    <a:pt x="99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49" name="Group 227"/>
                        <wpg:cNvGrpSpPr>
                          <a:grpSpLocks/>
                        </wpg:cNvGrpSpPr>
                        <wpg:grpSpPr bwMode="auto">
                          <a:xfrm>
                            <a:off x="2540" y="9239"/>
                            <a:ext cx="6539" cy="590"/>
                            <a:chOff x="2540" y="9239"/>
                            <a:chExt cx="6539" cy="590"/>
                          </a:xfrm>
                        </wpg:grpSpPr>
                        <wps:wsp>
                          <wps:cNvPr id="650" name="Freeform 228"/>
                          <wps:cNvSpPr>
                            <a:spLocks/>
                          </wps:cNvSpPr>
                          <wps:spPr bwMode="auto">
                            <a:xfrm>
                              <a:off x="2540" y="9239"/>
                              <a:ext cx="6539" cy="590"/>
                            </a:xfrm>
                            <a:custGeom>
                              <a:avLst/>
                              <a:gdLst>
                                <a:gd name="T0" fmla="+- 0 2540 2540"/>
                                <a:gd name="T1" fmla="*/ T0 w 6539"/>
                                <a:gd name="T2" fmla="+- 0 9829 9239"/>
                                <a:gd name="T3" fmla="*/ 9829 h 590"/>
                                <a:gd name="T4" fmla="+- 0 9078 2540"/>
                                <a:gd name="T5" fmla="*/ T4 w 6539"/>
                                <a:gd name="T6" fmla="+- 0 9829 9239"/>
                                <a:gd name="T7" fmla="*/ 9829 h 590"/>
                                <a:gd name="T8" fmla="+- 0 9078 2540"/>
                                <a:gd name="T9" fmla="*/ T8 w 6539"/>
                                <a:gd name="T10" fmla="+- 0 9239 9239"/>
                                <a:gd name="T11" fmla="*/ 9239 h 590"/>
                                <a:gd name="T12" fmla="+- 0 2540 2540"/>
                                <a:gd name="T13" fmla="*/ T12 w 6539"/>
                                <a:gd name="T14" fmla="+- 0 9239 9239"/>
                                <a:gd name="T15" fmla="*/ 9239 h 590"/>
                                <a:gd name="T16" fmla="+- 0 2540 2540"/>
                                <a:gd name="T17" fmla="*/ T16 w 6539"/>
                                <a:gd name="T18" fmla="+- 0 9829 9239"/>
                                <a:gd name="T19" fmla="*/ 9829 h 59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539" h="590">
                                  <a:moveTo>
                                    <a:pt x="0" y="590"/>
                                  </a:moveTo>
                                  <a:lnTo>
                                    <a:pt x="6538" y="590"/>
                                  </a:lnTo>
                                  <a:lnTo>
                                    <a:pt x="653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9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1" name="Group 225"/>
                        <wpg:cNvGrpSpPr>
                          <a:grpSpLocks/>
                        </wpg:cNvGrpSpPr>
                        <wpg:grpSpPr bwMode="auto">
                          <a:xfrm>
                            <a:off x="2588" y="9297"/>
                            <a:ext cx="6443" cy="228"/>
                            <a:chOff x="2588" y="9297"/>
                            <a:chExt cx="6443" cy="228"/>
                          </a:xfrm>
                        </wpg:grpSpPr>
                        <wps:wsp>
                          <wps:cNvPr id="652" name="Freeform 226"/>
                          <wps:cNvSpPr>
                            <a:spLocks/>
                          </wps:cNvSpPr>
                          <wps:spPr bwMode="auto">
                            <a:xfrm>
                              <a:off x="2588" y="9297"/>
                              <a:ext cx="6443" cy="228"/>
                            </a:xfrm>
                            <a:custGeom>
                              <a:avLst/>
                              <a:gdLst>
                                <a:gd name="T0" fmla="+- 0 2588 2588"/>
                                <a:gd name="T1" fmla="*/ T0 w 6443"/>
                                <a:gd name="T2" fmla="+- 0 9525 9297"/>
                                <a:gd name="T3" fmla="*/ 9525 h 228"/>
                                <a:gd name="T4" fmla="+- 0 9030 2588"/>
                                <a:gd name="T5" fmla="*/ T4 w 6443"/>
                                <a:gd name="T6" fmla="+- 0 9525 9297"/>
                                <a:gd name="T7" fmla="*/ 9525 h 228"/>
                                <a:gd name="T8" fmla="+- 0 9030 2588"/>
                                <a:gd name="T9" fmla="*/ T8 w 6443"/>
                                <a:gd name="T10" fmla="+- 0 9297 9297"/>
                                <a:gd name="T11" fmla="*/ 9297 h 228"/>
                                <a:gd name="T12" fmla="+- 0 2588 2588"/>
                                <a:gd name="T13" fmla="*/ T12 w 6443"/>
                                <a:gd name="T14" fmla="+- 0 9297 9297"/>
                                <a:gd name="T15" fmla="*/ 9297 h 228"/>
                                <a:gd name="T16" fmla="+- 0 2588 2588"/>
                                <a:gd name="T17" fmla="*/ T16 w 6443"/>
                                <a:gd name="T18" fmla="+- 0 9525 9297"/>
                                <a:gd name="T19" fmla="*/ 9525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443" h="228">
                                  <a:moveTo>
                                    <a:pt x="0" y="228"/>
                                  </a:moveTo>
                                  <a:lnTo>
                                    <a:pt x="6442" y="228"/>
                                  </a:lnTo>
                                  <a:lnTo>
                                    <a:pt x="644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3" name="Group 223"/>
                        <wpg:cNvGrpSpPr>
                          <a:grpSpLocks/>
                        </wpg:cNvGrpSpPr>
                        <wpg:grpSpPr bwMode="auto">
                          <a:xfrm>
                            <a:off x="2588" y="9525"/>
                            <a:ext cx="6443" cy="226"/>
                            <a:chOff x="2588" y="9525"/>
                            <a:chExt cx="6443" cy="226"/>
                          </a:xfrm>
                        </wpg:grpSpPr>
                        <wps:wsp>
                          <wps:cNvPr id="654" name="Freeform 224"/>
                          <wps:cNvSpPr>
                            <a:spLocks/>
                          </wps:cNvSpPr>
                          <wps:spPr bwMode="auto">
                            <a:xfrm>
                              <a:off x="2588" y="9525"/>
                              <a:ext cx="6443" cy="226"/>
                            </a:xfrm>
                            <a:custGeom>
                              <a:avLst/>
                              <a:gdLst>
                                <a:gd name="T0" fmla="+- 0 2588 2588"/>
                                <a:gd name="T1" fmla="*/ T0 w 6443"/>
                                <a:gd name="T2" fmla="+- 0 9750 9525"/>
                                <a:gd name="T3" fmla="*/ 9750 h 226"/>
                                <a:gd name="T4" fmla="+- 0 9030 2588"/>
                                <a:gd name="T5" fmla="*/ T4 w 6443"/>
                                <a:gd name="T6" fmla="+- 0 9750 9525"/>
                                <a:gd name="T7" fmla="*/ 9750 h 226"/>
                                <a:gd name="T8" fmla="+- 0 9030 2588"/>
                                <a:gd name="T9" fmla="*/ T8 w 6443"/>
                                <a:gd name="T10" fmla="+- 0 9525 9525"/>
                                <a:gd name="T11" fmla="*/ 9525 h 226"/>
                                <a:gd name="T12" fmla="+- 0 2588 2588"/>
                                <a:gd name="T13" fmla="*/ T12 w 6443"/>
                                <a:gd name="T14" fmla="+- 0 9525 9525"/>
                                <a:gd name="T15" fmla="*/ 9525 h 226"/>
                                <a:gd name="T16" fmla="+- 0 2588 2588"/>
                                <a:gd name="T17" fmla="*/ T16 w 6443"/>
                                <a:gd name="T18" fmla="+- 0 9750 9525"/>
                                <a:gd name="T19" fmla="*/ 9750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443" h="226">
                                  <a:moveTo>
                                    <a:pt x="0" y="225"/>
                                  </a:moveTo>
                                  <a:lnTo>
                                    <a:pt x="6442" y="225"/>
                                  </a:lnTo>
                                  <a:lnTo>
                                    <a:pt x="644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5" name="Group 221"/>
                        <wpg:cNvGrpSpPr>
                          <a:grpSpLocks/>
                        </wpg:cNvGrpSpPr>
                        <wpg:grpSpPr bwMode="auto">
                          <a:xfrm>
                            <a:off x="9097" y="9239"/>
                            <a:ext cx="833" cy="590"/>
                            <a:chOff x="9097" y="9239"/>
                            <a:chExt cx="833" cy="590"/>
                          </a:xfrm>
                        </wpg:grpSpPr>
                        <wps:wsp>
                          <wps:cNvPr id="656" name="Freeform 222"/>
                          <wps:cNvSpPr>
                            <a:spLocks/>
                          </wps:cNvSpPr>
                          <wps:spPr bwMode="auto">
                            <a:xfrm>
                              <a:off x="9097" y="9239"/>
                              <a:ext cx="833" cy="590"/>
                            </a:xfrm>
                            <a:custGeom>
                              <a:avLst/>
                              <a:gdLst>
                                <a:gd name="T0" fmla="+- 0 9097 9097"/>
                                <a:gd name="T1" fmla="*/ T0 w 833"/>
                                <a:gd name="T2" fmla="+- 0 9829 9239"/>
                                <a:gd name="T3" fmla="*/ 9829 h 590"/>
                                <a:gd name="T4" fmla="+- 0 9931 9097"/>
                                <a:gd name="T5" fmla="*/ T4 w 833"/>
                                <a:gd name="T6" fmla="+- 0 9829 9239"/>
                                <a:gd name="T7" fmla="*/ 9829 h 590"/>
                                <a:gd name="T8" fmla="+- 0 9931 9097"/>
                                <a:gd name="T9" fmla="*/ T8 w 833"/>
                                <a:gd name="T10" fmla="+- 0 9239 9239"/>
                                <a:gd name="T11" fmla="*/ 9239 h 590"/>
                                <a:gd name="T12" fmla="+- 0 9097 9097"/>
                                <a:gd name="T13" fmla="*/ T12 w 833"/>
                                <a:gd name="T14" fmla="+- 0 9239 9239"/>
                                <a:gd name="T15" fmla="*/ 9239 h 590"/>
                                <a:gd name="T16" fmla="+- 0 9097 9097"/>
                                <a:gd name="T17" fmla="*/ T16 w 833"/>
                                <a:gd name="T18" fmla="+- 0 9829 9239"/>
                                <a:gd name="T19" fmla="*/ 9829 h 59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33" h="590">
                                  <a:moveTo>
                                    <a:pt x="0" y="590"/>
                                  </a:moveTo>
                                  <a:lnTo>
                                    <a:pt x="834" y="590"/>
                                  </a:lnTo>
                                  <a:lnTo>
                                    <a:pt x="83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9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7" name="Group 219"/>
                        <wpg:cNvGrpSpPr>
                          <a:grpSpLocks/>
                        </wpg:cNvGrpSpPr>
                        <wpg:grpSpPr bwMode="auto">
                          <a:xfrm>
                            <a:off x="9145" y="9297"/>
                            <a:ext cx="740" cy="334"/>
                            <a:chOff x="9145" y="9297"/>
                            <a:chExt cx="740" cy="334"/>
                          </a:xfrm>
                        </wpg:grpSpPr>
                        <wps:wsp>
                          <wps:cNvPr id="658" name="Freeform 220"/>
                          <wps:cNvSpPr>
                            <a:spLocks/>
                          </wps:cNvSpPr>
                          <wps:spPr bwMode="auto">
                            <a:xfrm>
                              <a:off x="9145" y="9297"/>
                              <a:ext cx="740" cy="334"/>
                            </a:xfrm>
                            <a:custGeom>
                              <a:avLst/>
                              <a:gdLst>
                                <a:gd name="T0" fmla="+- 0 9145 9145"/>
                                <a:gd name="T1" fmla="*/ T0 w 740"/>
                                <a:gd name="T2" fmla="+- 0 9630 9297"/>
                                <a:gd name="T3" fmla="*/ 9630 h 334"/>
                                <a:gd name="T4" fmla="+- 0 9885 9145"/>
                                <a:gd name="T5" fmla="*/ T4 w 740"/>
                                <a:gd name="T6" fmla="+- 0 9630 9297"/>
                                <a:gd name="T7" fmla="*/ 9630 h 334"/>
                                <a:gd name="T8" fmla="+- 0 9885 9145"/>
                                <a:gd name="T9" fmla="*/ T8 w 740"/>
                                <a:gd name="T10" fmla="+- 0 9297 9297"/>
                                <a:gd name="T11" fmla="*/ 9297 h 334"/>
                                <a:gd name="T12" fmla="+- 0 9145 9145"/>
                                <a:gd name="T13" fmla="*/ T12 w 740"/>
                                <a:gd name="T14" fmla="+- 0 9297 9297"/>
                                <a:gd name="T15" fmla="*/ 9297 h 334"/>
                                <a:gd name="T16" fmla="+- 0 9145 9145"/>
                                <a:gd name="T17" fmla="*/ T16 w 740"/>
                                <a:gd name="T18" fmla="+- 0 9630 9297"/>
                                <a:gd name="T19" fmla="*/ 9630 h 3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40" h="334">
                                  <a:moveTo>
                                    <a:pt x="0" y="333"/>
                                  </a:moveTo>
                                  <a:lnTo>
                                    <a:pt x="740" y="333"/>
                                  </a:lnTo>
                                  <a:lnTo>
                                    <a:pt x="74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3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9" name="Group 217"/>
                        <wpg:cNvGrpSpPr>
                          <a:grpSpLocks/>
                        </wpg:cNvGrpSpPr>
                        <wpg:grpSpPr bwMode="auto">
                          <a:xfrm>
                            <a:off x="9145" y="9579"/>
                            <a:ext cx="120" cy="2"/>
                            <a:chOff x="9145" y="9579"/>
                            <a:chExt cx="120" cy="2"/>
                          </a:xfrm>
                        </wpg:grpSpPr>
                        <wps:wsp>
                          <wps:cNvPr id="660" name="Freeform 218"/>
                          <wps:cNvSpPr>
                            <a:spLocks/>
                          </wps:cNvSpPr>
                          <wps:spPr bwMode="auto">
                            <a:xfrm>
                              <a:off x="9145" y="9579"/>
                              <a:ext cx="120" cy="2"/>
                            </a:xfrm>
                            <a:custGeom>
                              <a:avLst/>
                              <a:gdLst>
                                <a:gd name="T0" fmla="+- 0 9145 9145"/>
                                <a:gd name="T1" fmla="*/ T0 w 120"/>
                                <a:gd name="T2" fmla="+- 0 9265 9145"/>
                                <a:gd name="T3" fmla="*/ T2 w 12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20">
                                  <a:moveTo>
                                    <a:pt x="0" y="0"/>
                                  </a:moveTo>
                                  <a:lnTo>
                                    <a:pt x="120" y="0"/>
                                  </a:lnTo>
                                </a:path>
                              </a:pathLst>
                            </a:custGeom>
                            <a:noFill/>
                            <a:ln w="11938">
                              <a:solidFill>
                                <a:srgbClr val="8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61" name="Group 215"/>
                        <wpg:cNvGrpSpPr>
                          <a:grpSpLocks/>
                        </wpg:cNvGrpSpPr>
                        <wpg:grpSpPr bwMode="auto">
                          <a:xfrm>
                            <a:off x="1428" y="9268"/>
                            <a:ext cx="8505" cy="2"/>
                            <a:chOff x="1428" y="9268"/>
                            <a:chExt cx="8505" cy="2"/>
                          </a:xfrm>
                        </wpg:grpSpPr>
                        <wps:wsp>
                          <wps:cNvPr id="662" name="Freeform 216"/>
                          <wps:cNvSpPr>
                            <a:spLocks/>
                          </wps:cNvSpPr>
                          <wps:spPr bwMode="auto">
                            <a:xfrm>
                              <a:off x="1428" y="9268"/>
                              <a:ext cx="8505" cy="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8505"/>
                                <a:gd name="T2" fmla="+- 0 9933 1428"/>
                                <a:gd name="T3" fmla="*/ T2 w 8505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505">
                                  <a:moveTo>
                                    <a:pt x="0" y="0"/>
                                  </a:moveTo>
                                  <a:lnTo>
                                    <a:pt x="8505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DADAD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63" name="Group 213"/>
                        <wpg:cNvGrpSpPr>
                          <a:grpSpLocks/>
                        </wpg:cNvGrpSpPr>
                        <wpg:grpSpPr bwMode="auto">
                          <a:xfrm>
                            <a:off x="1419" y="9813"/>
                            <a:ext cx="8524" cy="2"/>
                            <a:chOff x="1419" y="9813"/>
                            <a:chExt cx="8524" cy="2"/>
                          </a:xfrm>
                        </wpg:grpSpPr>
                        <wps:wsp>
                          <wps:cNvPr id="664" name="Freeform 214"/>
                          <wps:cNvSpPr>
                            <a:spLocks/>
                          </wps:cNvSpPr>
                          <wps:spPr bwMode="auto">
                            <a:xfrm>
                              <a:off x="1419" y="9813"/>
                              <a:ext cx="8524" cy="2"/>
                            </a:xfrm>
                            <a:custGeom>
                              <a:avLst/>
                              <a:gdLst>
                                <a:gd name="T0" fmla="+- 0 1419 1419"/>
                                <a:gd name="T1" fmla="*/ T0 w 8524"/>
                                <a:gd name="T2" fmla="+- 0 9943 1419"/>
                                <a:gd name="T3" fmla="*/ T2 w 852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524">
                                  <a:moveTo>
                                    <a:pt x="0" y="0"/>
                                  </a:moveTo>
                                  <a:lnTo>
                                    <a:pt x="8524" y="0"/>
                                  </a:lnTo>
                                </a:path>
                              </a:pathLst>
                            </a:custGeom>
                            <a:noFill/>
                            <a:ln w="19558">
                              <a:solidFill>
                                <a:srgbClr val="DADAD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65" name="Group 211"/>
                        <wpg:cNvGrpSpPr>
                          <a:grpSpLocks/>
                        </wpg:cNvGrpSpPr>
                        <wpg:grpSpPr bwMode="auto">
                          <a:xfrm>
                            <a:off x="2530" y="9297"/>
                            <a:ext cx="2" cy="530"/>
                            <a:chOff x="2530" y="9297"/>
                            <a:chExt cx="2" cy="530"/>
                          </a:xfrm>
                        </wpg:grpSpPr>
                        <wps:wsp>
                          <wps:cNvPr id="666" name="Freeform 212"/>
                          <wps:cNvSpPr>
                            <a:spLocks/>
                          </wps:cNvSpPr>
                          <wps:spPr bwMode="auto">
                            <a:xfrm>
                              <a:off x="2530" y="9297"/>
                              <a:ext cx="2" cy="530"/>
                            </a:xfrm>
                            <a:custGeom>
                              <a:avLst/>
                              <a:gdLst>
                                <a:gd name="T0" fmla="+- 0 9297 9297"/>
                                <a:gd name="T1" fmla="*/ 9297 h 530"/>
                                <a:gd name="T2" fmla="+- 0 9827 9297"/>
                                <a:gd name="T3" fmla="*/ 9827 h 530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30">
                                  <a:moveTo>
                                    <a:pt x="0" y="0"/>
                                  </a:moveTo>
                                  <a:lnTo>
                                    <a:pt x="0" y="530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67" name="Group 209"/>
                        <wpg:cNvGrpSpPr>
                          <a:grpSpLocks/>
                        </wpg:cNvGrpSpPr>
                        <wpg:grpSpPr bwMode="auto">
                          <a:xfrm>
                            <a:off x="9088" y="9297"/>
                            <a:ext cx="2" cy="530"/>
                            <a:chOff x="9088" y="9297"/>
                            <a:chExt cx="2" cy="530"/>
                          </a:xfrm>
                        </wpg:grpSpPr>
                        <wps:wsp>
                          <wps:cNvPr id="668" name="Freeform 210"/>
                          <wps:cNvSpPr>
                            <a:spLocks/>
                          </wps:cNvSpPr>
                          <wps:spPr bwMode="auto">
                            <a:xfrm>
                              <a:off x="9088" y="9297"/>
                              <a:ext cx="2" cy="530"/>
                            </a:xfrm>
                            <a:custGeom>
                              <a:avLst/>
                              <a:gdLst>
                                <a:gd name="T0" fmla="+- 0 9297 9297"/>
                                <a:gd name="T1" fmla="*/ 9297 h 530"/>
                                <a:gd name="T2" fmla="+- 0 9827 9297"/>
                                <a:gd name="T3" fmla="*/ 9827 h 530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30">
                                  <a:moveTo>
                                    <a:pt x="0" y="0"/>
                                  </a:moveTo>
                                  <a:lnTo>
                                    <a:pt x="0" y="530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69" name="Group 207"/>
                        <wpg:cNvGrpSpPr>
                          <a:grpSpLocks/>
                        </wpg:cNvGrpSpPr>
                        <wpg:grpSpPr bwMode="auto">
                          <a:xfrm>
                            <a:off x="1428" y="9849"/>
                            <a:ext cx="1092" cy="542"/>
                            <a:chOff x="1428" y="9849"/>
                            <a:chExt cx="1092" cy="542"/>
                          </a:xfrm>
                        </wpg:grpSpPr>
                        <wps:wsp>
                          <wps:cNvPr id="670" name="Freeform 208"/>
                          <wps:cNvSpPr>
                            <a:spLocks/>
                          </wps:cNvSpPr>
                          <wps:spPr bwMode="auto">
                            <a:xfrm>
                              <a:off x="1428" y="9849"/>
                              <a:ext cx="1092" cy="54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1092"/>
                                <a:gd name="T2" fmla="+- 0 10391 9849"/>
                                <a:gd name="T3" fmla="*/ 10391 h 542"/>
                                <a:gd name="T4" fmla="+- 0 2520 1428"/>
                                <a:gd name="T5" fmla="*/ T4 w 1092"/>
                                <a:gd name="T6" fmla="+- 0 10391 9849"/>
                                <a:gd name="T7" fmla="*/ 10391 h 542"/>
                                <a:gd name="T8" fmla="+- 0 2520 1428"/>
                                <a:gd name="T9" fmla="*/ T8 w 1092"/>
                                <a:gd name="T10" fmla="+- 0 9849 9849"/>
                                <a:gd name="T11" fmla="*/ 9849 h 542"/>
                                <a:gd name="T12" fmla="+- 0 1428 1428"/>
                                <a:gd name="T13" fmla="*/ T12 w 1092"/>
                                <a:gd name="T14" fmla="+- 0 9849 9849"/>
                                <a:gd name="T15" fmla="*/ 9849 h 542"/>
                                <a:gd name="T16" fmla="+- 0 1428 1428"/>
                                <a:gd name="T17" fmla="*/ T16 w 1092"/>
                                <a:gd name="T18" fmla="+- 0 10391 9849"/>
                                <a:gd name="T19" fmla="*/ 10391 h 54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92" h="542">
                                  <a:moveTo>
                                    <a:pt x="0" y="542"/>
                                  </a:moveTo>
                                  <a:lnTo>
                                    <a:pt x="1092" y="542"/>
                                  </a:lnTo>
                                  <a:lnTo>
                                    <a:pt x="109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4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71" name="Group 205"/>
                        <wpg:cNvGrpSpPr>
                          <a:grpSpLocks/>
                        </wpg:cNvGrpSpPr>
                        <wpg:grpSpPr bwMode="auto">
                          <a:xfrm>
                            <a:off x="1476" y="9906"/>
                            <a:ext cx="996" cy="245"/>
                            <a:chOff x="1476" y="9906"/>
                            <a:chExt cx="996" cy="245"/>
                          </a:xfrm>
                        </wpg:grpSpPr>
                        <wps:wsp>
                          <wps:cNvPr id="672" name="Freeform 206"/>
                          <wps:cNvSpPr>
                            <a:spLocks/>
                          </wps:cNvSpPr>
                          <wps:spPr bwMode="auto">
                            <a:xfrm>
                              <a:off x="1476" y="9906"/>
                              <a:ext cx="996" cy="245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996"/>
                                <a:gd name="T2" fmla="+- 0 10151 9906"/>
                                <a:gd name="T3" fmla="*/ 10151 h 245"/>
                                <a:gd name="T4" fmla="+- 0 2472 1476"/>
                                <a:gd name="T5" fmla="*/ T4 w 996"/>
                                <a:gd name="T6" fmla="+- 0 10151 9906"/>
                                <a:gd name="T7" fmla="*/ 10151 h 245"/>
                                <a:gd name="T8" fmla="+- 0 2472 1476"/>
                                <a:gd name="T9" fmla="*/ T8 w 996"/>
                                <a:gd name="T10" fmla="+- 0 9906 9906"/>
                                <a:gd name="T11" fmla="*/ 9906 h 245"/>
                                <a:gd name="T12" fmla="+- 0 1476 1476"/>
                                <a:gd name="T13" fmla="*/ T12 w 996"/>
                                <a:gd name="T14" fmla="+- 0 9906 9906"/>
                                <a:gd name="T15" fmla="*/ 9906 h 245"/>
                                <a:gd name="T16" fmla="+- 0 1476 1476"/>
                                <a:gd name="T17" fmla="*/ T16 w 996"/>
                                <a:gd name="T18" fmla="+- 0 10151 9906"/>
                                <a:gd name="T19" fmla="*/ 10151 h 24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96" h="245">
                                  <a:moveTo>
                                    <a:pt x="0" y="245"/>
                                  </a:moveTo>
                                  <a:lnTo>
                                    <a:pt x="996" y="245"/>
                                  </a:lnTo>
                                  <a:lnTo>
                                    <a:pt x="99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73" name="Group 203"/>
                        <wpg:cNvGrpSpPr>
                          <a:grpSpLocks/>
                        </wpg:cNvGrpSpPr>
                        <wpg:grpSpPr bwMode="auto">
                          <a:xfrm>
                            <a:off x="2540" y="9849"/>
                            <a:ext cx="6539" cy="542"/>
                            <a:chOff x="2540" y="9849"/>
                            <a:chExt cx="6539" cy="542"/>
                          </a:xfrm>
                        </wpg:grpSpPr>
                        <wps:wsp>
                          <wps:cNvPr id="674" name="Freeform 204"/>
                          <wps:cNvSpPr>
                            <a:spLocks/>
                          </wps:cNvSpPr>
                          <wps:spPr bwMode="auto">
                            <a:xfrm>
                              <a:off x="2540" y="9849"/>
                              <a:ext cx="6539" cy="542"/>
                            </a:xfrm>
                            <a:custGeom>
                              <a:avLst/>
                              <a:gdLst>
                                <a:gd name="T0" fmla="+- 0 2540 2540"/>
                                <a:gd name="T1" fmla="*/ T0 w 6539"/>
                                <a:gd name="T2" fmla="+- 0 10391 9849"/>
                                <a:gd name="T3" fmla="*/ 10391 h 542"/>
                                <a:gd name="T4" fmla="+- 0 9078 2540"/>
                                <a:gd name="T5" fmla="*/ T4 w 6539"/>
                                <a:gd name="T6" fmla="+- 0 10391 9849"/>
                                <a:gd name="T7" fmla="*/ 10391 h 542"/>
                                <a:gd name="T8" fmla="+- 0 9078 2540"/>
                                <a:gd name="T9" fmla="*/ T8 w 6539"/>
                                <a:gd name="T10" fmla="+- 0 9849 9849"/>
                                <a:gd name="T11" fmla="*/ 9849 h 542"/>
                                <a:gd name="T12" fmla="+- 0 2540 2540"/>
                                <a:gd name="T13" fmla="*/ T12 w 6539"/>
                                <a:gd name="T14" fmla="+- 0 9849 9849"/>
                                <a:gd name="T15" fmla="*/ 9849 h 542"/>
                                <a:gd name="T16" fmla="+- 0 2540 2540"/>
                                <a:gd name="T17" fmla="*/ T16 w 6539"/>
                                <a:gd name="T18" fmla="+- 0 10391 9849"/>
                                <a:gd name="T19" fmla="*/ 10391 h 54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539" h="542">
                                  <a:moveTo>
                                    <a:pt x="0" y="542"/>
                                  </a:moveTo>
                                  <a:lnTo>
                                    <a:pt x="6538" y="542"/>
                                  </a:lnTo>
                                  <a:lnTo>
                                    <a:pt x="653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4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75" name="Group 201"/>
                        <wpg:cNvGrpSpPr>
                          <a:grpSpLocks/>
                        </wpg:cNvGrpSpPr>
                        <wpg:grpSpPr bwMode="auto">
                          <a:xfrm>
                            <a:off x="2588" y="9906"/>
                            <a:ext cx="6443" cy="245"/>
                            <a:chOff x="2588" y="9906"/>
                            <a:chExt cx="6443" cy="245"/>
                          </a:xfrm>
                        </wpg:grpSpPr>
                        <wps:wsp>
                          <wps:cNvPr id="676" name="Freeform 202"/>
                          <wps:cNvSpPr>
                            <a:spLocks/>
                          </wps:cNvSpPr>
                          <wps:spPr bwMode="auto">
                            <a:xfrm>
                              <a:off x="2588" y="9906"/>
                              <a:ext cx="6443" cy="245"/>
                            </a:xfrm>
                            <a:custGeom>
                              <a:avLst/>
                              <a:gdLst>
                                <a:gd name="T0" fmla="+- 0 2588 2588"/>
                                <a:gd name="T1" fmla="*/ T0 w 6443"/>
                                <a:gd name="T2" fmla="+- 0 10151 9906"/>
                                <a:gd name="T3" fmla="*/ 10151 h 245"/>
                                <a:gd name="T4" fmla="+- 0 9030 2588"/>
                                <a:gd name="T5" fmla="*/ T4 w 6443"/>
                                <a:gd name="T6" fmla="+- 0 10151 9906"/>
                                <a:gd name="T7" fmla="*/ 10151 h 245"/>
                                <a:gd name="T8" fmla="+- 0 9030 2588"/>
                                <a:gd name="T9" fmla="*/ T8 w 6443"/>
                                <a:gd name="T10" fmla="+- 0 9906 9906"/>
                                <a:gd name="T11" fmla="*/ 9906 h 245"/>
                                <a:gd name="T12" fmla="+- 0 2588 2588"/>
                                <a:gd name="T13" fmla="*/ T12 w 6443"/>
                                <a:gd name="T14" fmla="+- 0 9906 9906"/>
                                <a:gd name="T15" fmla="*/ 9906 h 245"/>
                                <a:gd name="T16" fmla="+- 0 2588 2588"/>
                                <a:gd name="T17" fmla="*/ T16 w 6443"/>
                                <a:gd name="T18" fmla="+- 0 10151 9906"/>
                                <a:gd name="T19" fmla="*/ 10151 h 24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443" h="245">
                                  <a:moveTo>
                                    <a:pt x="0" y="245"/>
                                  </a:moveTo>
                                  <a:lnTo>
                                    <a:pt x="6442" y="245"/>
                                  </a:lnTo>
                                  <a:lnTo>
                                    <a:pt x="644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77" name="Group 199"/>
                        <wpg:cNvGrpSpPr>
                          <a:grpSpLocks/>
                        </wpg:cNvGrpSpPr>
                        <wpg:grpSpPr bwMode="auto">
                          <a:xfrm>
                            <a:off x="9097" y="9849"/>
                            <a:ext cx="833" cy="542"/>
                            <a:chOff x="9097" y="9849"/>
                            <a:chExt cx="833" cy="542"/>
                          </a:xfrm>
                        </wpg:grpSpPr>
                        <wps:wsp>
                          <wps:cNvPr id="678" name="Freeform 200"/>
                          <wps:cNvSpPr>
                            <a:spLocks/>
                          </wps:cNvSpPr>
                          <wps:spPr bwMode="auto">
                            <a:xfrm>
                              <a:off x="9097" y="9849"/>
                              <a:ext cx="833" cy="542"/>
                            </a:xfrm>
                            <a:custGeom>
                              <a:avLst/>
                              <a:gdLst>
                                <a:gd name="T0" fmla="+- 0 9097 9097"/>
                                <a:gd name="T1" fmla="*/ T0 w 833"/>
                                <a:gd name="T2" fmla="+- 0 10391 9849"/>
                                <a:gd name="T3" fmla="*/ 10391 h 542"/>
                                <a:gd name="T4" fmla="+- 0 9931 9097"/>
                                <a:gd name="T5" fmla="*/ T4 w 833"/>
                                <a:gd name="T6" fmla="+- 0 10391 9849"/>
                                <a:gd name="T7" fmla="*/ 10391 h 542"/>
                                <a:gd name="T8" fmla="+- 0 9931 9097"/>
                                <a:gd name="T9" fmla="*/ T8 w 833"/>
                                <a:gd name="T10" fmla="+- 0 9849 9849"/>
                                <a:gd name="T11" fmla="*/ 9849 h 542"/>
                                <a:gd name="T12" fmla="+- 0 9097 9097"/>
                                <a:gd name="T13" fmla="*/ T12 w 833"/>
                                <a:gd name="T14" fmla="+- 0 9849 9849"/>
                                <a:gd name="T15" fmla="*/ 9849 h 542"/>
                                <a:gd name="T16" fmla="+- 0 9097 9097"/>
                                <a:gd name="T17" fmla="*/ T16 w 833"/>
                                <a:gd name="T18" fmla="+- 0 10391 9849"/>
                                <a:gd name="T19" fmla="*/ 10391 h 54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33" h="542">
                                  <a:moveTo>
                                    <a:pt x="0" y="542"/>
                                  </a:moveTo>
                                  <a:lnTo>
                                    <a:pt x="834" y="542"/>
                                  </a:lnTo>
                                  <a:lnTo>
                                    <a:pt x="83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4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79" name="Group 197"/>
                        <wpg:cNvGrpSpPr>
                          <a:grpSpLocks/>
                        </wpg:cNvGrpSpPr>
                        <wpg:grpSpPr bwMode="auto">
                          <a:xfrm>
                            <a:off x="9145" y="9906"/>
                            <a:ext cx="740" cy="331"/>
                            <a:chOff x="9145" y="9906"/>
                            <a:chExt cx="740" cy="331"/>
                          </a:xfrm>
                        </wpg:grpSpPr>
                        <wps:wsp>
                          <wps:cNvPr id="680" name="Freeform 198"/>
                          <wps:cNvSpPr>
                            <a:spLocks/>
                          </wps:cNvSpPr>
                          <wps:spPr bwMode="auto">
                            <a:xfrm>
                              <a:off x="9145" y="9906"/>
                              <a:ext cx="740" cy="331"/>
                            </a:xfrm>
                            <a:custGeom>
                              <a:avLst/>
                              <a:gdLst>
                                <a:gd name="T0" fmla="+- 0 9145 9145"/>
                                <a:gd name="T1" fmla="*/ T0 w 740"/>
                                <a:gd name="T2" fmla="+- 0 10237 9906"/>
                                <a:gd name="T3" fmla="*/ 10237 h 331"/>
                                <a:gd name="T4" fmla="+- 0 9885 9145"/>
                                <a:gd name="T5" fmla="*/ T4 w 740"/>
                                <a:gd name="T6" fmla="+- 0 10237 9906"/>
                                <a:gd name="T7" fmla="*/ 10237 h 331"/>
                                <a:gd name="T8" fmla="+- 0 9885 9145"/>
                                <a:gd name="T9" fmla="*/ T8 w 740"/>
                                <a:gd name="T10" fmla="+- 0 9906 9906"/>
                                <a:gd name="T11" fmla="*/ 9906 h 331"/>
                                <a:gd name="T12" fmla="+- 0 9145 9145"/>
                                <a:gd name="T13" fmla="*/ T12 w 740"/>
                                <a:gd name="T14" fmla="+- 0 9906 9906"/>
                                <a:gd name="T15" fmla="*/ 9906 h 331"/>
                                <a:gd name="T16" fmla="+- 0 9145 9145"/>
                                <a:gd name="T17" fmla="*/ T16 w 740"/>
                                <a:gd name="T18" fmla="+- 0 10237 9906"/>
                                <a:gd name="T19" fmla="*/ 10237 h 3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40" h="331">
                                  <a:moveTo>
                                    <a:pt x="0" y="331"/>
                                  </a:moveTo>
                                  <a:lnTo>
                                    <a:pt x="740" y="331"/>
                                  </a:lnTo>
                                  <a:lnTo>
                                    <a:pt x="74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3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81" name="Group 195"/>
                        <wpg:cNvGrpSpPr>
                          <a:grpSpLocks/>
                        </wpg:cNvGrpSpPr>
                        <wpg:grpSpPr bwMode="auto">
                          <a:xfrm>
                            <a:off x="9145" y="10188"/>
                            <a:ext cx="156" cy="2"/>
                            <a:chOff x="9145" y="10188"/>
                            <a:chExt cx="156" cy="2"/>
                          </a:xfrm>
                        </wpg:grpSpPr>
                        <wps:wsp>
                          <wps:cNvPr id="682" name="Freeform 196"/>
                          <wps:cNvSpPr>
                            <a:spLocks/>
                          </wps:cNvSpPr>
                          <wps:spPr bwMode="auto">
                            <a:xfrm>
                              <a:off x="9145" y="10188"/>
                              <a:ext cx="156" cy="2"/>
                            </a:xfrm>
                            <a:custGeom>
                              <a:avLst/>
                              <a:gdLst>
                                <a:gd name="T0" fmla="+- 0 9145 9145"/>
                                <a:gd name="T1" fmla="*/ T0 w 156"/>
                                <a:gd name="T2" fmla="+- 0 9301 9145"/>
                                <a:gd name="T3" fmla="*/ T2 w 156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56">
                                  <a:moveTo>
                                    <a:pt x="0" y="0"/>
                                  </a:moveTo>
                                  <a:lnTo>
                                    <a:pt x="156" y="0"/>
                                  </a:lnTo>
                                </a:path>
                              </a:pathLst>
                            </a:custGeom>
                            <a:noFill/>
                            <a:ln w="11938">
                              <a:solidFill>
                                <a:srgbClr val="8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83" name="Group 193"/>
                        <wpg:cNvGrpSpPr>
                          <a:grpSpLocks/>
                        </wpg:cNvGrpSpPr>
                        <wpg:grpSpPr bwMode="auto">
                          <a:xfrm>
                            <a:off x="1428" y="9875"/>
                            <a:ext cx="8505" cy="2"/>
                            <a:chOff x="1428" y="9875"/>
                            <a:chExt cx="8505" cy="2"/>
                          </a:xfrm>
                        </wpg:grpSpPr>
                        <wps:wsp>
                          <wps:cNvPr id="684" name="Freeform 194"/>
                          <wps:cNvSpPr>
                            <a:spLocks/>
                          </wps:cNvSpPr>
                          <wps:spPr bwMode="auto">
                            <a:xfrm>
                              <a:off x="1428" y="9875"/>
                              <a:ext cx="8505" cy="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8505"/>
                                <a:gd name="T2" fmla="+- 0 9933 1428"/>
                                <a:gd name="T3" fmla="*/ T2 w 8505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505">
                                  <a:moveTo>
                                    <a:pt x="0" y="0"/>
                                  </a:moveTo>
                                  <a:lnTo>
                                    <a:pt x="8505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EBEBE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85" name="Group 191"/>
                        <wpg:cNvGrpSpPr>
                          <a:grpSpLocks/>
                        </wpg:cNvGrpSpPr>
                        <wpg:grpSpPr bwMode="auto">
                          <a:xfrm>
                            <a:off x="1419" y="10377"/>
                            <a:ext cx="8524" cy="2"/>
                            <a:chOff x="1419" y="10377"/>
                            <a:chExt cx="8524" cy="2"/>
                          </a:xfrm>
                        </wpg:grpSpPr>
                        <wps:wsp>
                          <wps:cNvPr id="686" name="Freeform 192"/>
                          <wps:cNvSpPr>
                            <a:spLocks/>
                          </wps:cNvSpPr>
                          <wps:spPr bwMode="auto">
                            <a:xfrm>
                              <a:off x="1419" y="10377"/>
                              <a:ext cx="8524" cy="2"/>
                            </a:xfrm>
                            <a:custGeom>
                              <a:avLst/>
                              <a:gdLst>
                                <a:gd name="T0" fmla="+- 0 1419 1419"/>
                                <a:gd name="T1" fmla="*/ T0 w 8524"/>
                                <a:gd name="T2" fmla="+- 0 9943 1419"/>
                                <a:gd name="T3" fmla="*/ T2 w 852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524">
                                  <a:moveTo>
                                    <a:pt x="0" y="0"/>
                                  </a:moveTo>
                                  <a:lnTo>
                                    <a:pt x="8524" y="0"/>
                                  </a:lnTo>
                                </a:path>
                              </a:pathLst>
                            </a:custGeom>
                            <a:noFill/>
                            <a:ln w="19558">
                              <a:solidFill>
                                <a:srgbClr val="EBEBE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87" name="Group 189"/>
                        <wpg:cNvGrpSpPr>
                          <a:grpSpLocks/>
                        </wpg:cNvGrpSpPr>
                        <wpg:grpSpPr bwMode="auto">
                          <a:xfrm>
                            <a:off x="2530" y="9904"/>
                            <a:ext cx="2" cy="487"/>
                            <a:chOff x="2530" y="9904"/>
                            <a:chExt cx="2" cy="487"/>
                          </a:xfrm>
                        </wpg:grpSpPr>
                        <wps:wsp>
                          <wps:cNvPr id="688" name="Freeform 190"/>
                          <wps:cNvSpPr>
                            <a:spLocks/>
                          </wps:cNvSpPr>
                          <wps:spPr bwMode="auto">
                            <a:xfrm>
                              <a:off x="2530" y="9904"/>
                              <a:ext cx="2" cy="487"/>
                            </a:xfrm>
                            <a:custGeom>
                              <a:avLst/>
                              <a:gdLst>
                                <a:gd name="T0" fmla="+- 0 9904 9904"/>
                                <a:gd name="T1" fmla="*/ 9904 h 487"/>
                                <a:gd name="T2" fmla="+- 0 10391 9904"/>
                                <a:gd name="T3" fmla="*/ 10391 h 487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487">
                                  <a:moveTo>
                                    <a:pt x="0" y="0"/>
                                  </a:moveTo>
                                  <a:lnTo>
                                    <a:pt x="0" y="487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89" name="Group 187"/>
                        <wpg:cNvGrpSpPr>
                          <a:grpSpLocks/>
                        </wpg:cNvGrpSpPr>
                        <wpg:grpSpPr bwMode="auto">
                          <a:xfrm>
                            <a:off x="9088" y="9904"/>
                            <a:ext cx="2" cy="487"/>
                            <a:chOff x="9088" y="9904"/>
                            <a:chExt cx="2" cy="487"/>
                          </a:xfrm>
                        </wpg:grpSpPr>
                        <wps:wsp>
                          <wps:cNvPr id="690" name="Freeform 188"/>
                          <wps:cNvSpPr>
                            <a:spLocks/>
                          </wps:cNvSpPr>
                          <wps:spPr bwMode="auto">
                            <a:xfrm>
                              <a:off x="9088" y="9904"/>
                              <a:ext cx="2" cy="487"/>
                            </a:xfrm>
                            <a:custGeom>
                              <a:avLst/>
                              <a:gdLst>
                                <a:gd name="T0" fmla="+- 0 9904 9904"/>
                                <a:gd name="T1" fmla="*/ 9904 h 487"/>
                                <a:gd name="T2" fmla="+- 0 10391 9904"/>
                                <a:gd name="T3" fmla="*/ 10391 h 487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487">
                                  <a:moveTo>
                                    <a:pt x="0" y="0"/>
                                  </a:moveTo>
                                  <a:lnTo>
                                    <a:pt x="0" y="487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91" name="Group 185"/>
                        <wpg:cNvGrpSpPr>
                          <a:grpSpLocks/>
                        </wpg:cNvGrpSpPr>
                        <wpg:grpSpPr bwMode="auto">
                          <a:xfrm>
                            <a:off x="1428" y="10410"/>
                            <a:ext cx="1092" cy="955"/>
                            <a:chOff x="1428" y="10410"/>
                            <a:chExt cx="1092" cy="955"/>
                          </a:xfrm>
                        </wpg:grpSpPr>
                        <wps:wsp>
                          <wps:cNvPr id="692" name="Freeform 186"/>
                          <wps:cNvSpPr>
                            <a:spLocks/>
                          </wps:cNvSpPr>
                          <wps:spPr bwMode="auto">
                            <a:xfrm>
                              <a:off x="1428" y="10410"/>
                              <a:ext cx="1092" cy="955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1092"/>
                                <a:gd name="T2" fmla="+- 0 11365 10410"/>
                                <a:gd name="T3" fmla="*/ 11365 h 955"/>
                                <a:gd name="T4" fmla="+- 0 2520 1428"/>
                                <a:gd name="T5" fmla="*/ T4 w 1092"/>
                                <a:gd name="T6" fmla="+- 0 11365 10410"/>
                                <a:gd name="T7" fmla="*/ 11365 h 955"/>
                                <a:gd name="T8" fmla="+- 0 2520 1428"/>
                                <a:gd name="T9" fmla="*/ T8 w 1092"/>
                                <a:gd name="T10" fmla="+- 0 10410 10410"/>
                                <a:gd name="T11" fmla="*/ 10410 h 955"/>
                                <a:gd name="T12" fmla="+- 0 1428 1428"/>
                                <a:gd name="T13" fmla="*/ T12 w 1092"/>
                                <a:gd name="T14" fmla="+- 0 10410 10410"/>
                                <a:gd name="T15" fmla="*/ 10410 h 955"/>
                                <a:gd name="T16" fmla="+- 0 1428 1428"/>
                                <a:gd name="T17" fmla="*/ T16 w 1092"/>
                                <a:gd name="T18" fmla="+- 0 11365 10410"/>
                                <a:gd name="T19" fmla="*/ 11365 h 9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92" h="955">
                                  <a:moveTo>
                                    <a:pt x="0" y="955"/>
                                  </a:moveTo>
                                  <a:lnTo>
                                    <a:pt x="1092" y="955"/>
                                  </a:lnTo>
                                  <a:lnTo>
                                    <a:pt x="109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9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93" name="Group 183"/>
                        <wpg:cNvGrpSpPr>
                          <a:grpSpLocks/>
                        </wpg:cNvGrpSpPr>
                        <wpg:grpSpPr bwMode="auto">
                          <a:xfrm>
                            <a:off x="1476" y="10468"/>
                            <a:ext cx="996" cy="247"/>
                            <a:chOff x="1476" y="10468"/>
                            <a:chExt cx="996" cy="247"/>
                          </a:xfrm>
                        </wpg:grpSpPr>
                        <wps:wsp>
                          <wps:cNvPr id="694" name="Freeform 184"/>
                          <wps:cNvSpPr>
                            <a:spLocks/>
                          </wps:cNvSpPr>
                          <wps:spPr bwMode="auto">
                            <a:xfrm>
                              <a:off x="1476" y="10468"/>
                              <a:ext cx="996" cy="247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996"/>
                                <a:gd name="T2" fmla="+- 0 10715 10468"/>
                                <a:gd name="T3" fmla="*/ 10715 h 247"/>
                                <a:gd name="T4" fmla="+- 0 2472 1476"/>
                                <a:gd name="T5" fmla="*/ T4 w 996"/>
                                <a:gd name="T6" fmla="+- 0 10715 10468"/>
                                <a:gd name="T7" fmla="*/ 10715 h 247"/>
                                <a:gd name="T8" fmla="+- 0 2472 1476"/>
                                <a:gd name="T9" fmla="*/ T8 w 996"/>
                                <a:gd name="T10" fmla="+- 0 10468 10468"/>
                                <a:gd name="T11" fmla="*/ 10468 h 247"/>
                                <a:gd name="T12" fmla="+- 0 1476 1476"/>
                                <a:gd name="T13" fmla="*/ T12 w 996"/>
                                <a:gd name="T14" fmla="+- 0 10468 10468"/>
                                <a:gd name="T15" fmla="*/ 10468 h 247"/>
                                <a:gd name="T16" fmla="+- 0 1476 1476"/>
                                <a:gd name="T17" fmla="*/ T16 w 996"/>
                                <a:gd name="T18" fmla="+- 0 10715 10468"/>
                                <a:gd name="T19" fmla="*/ 10715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96" h="247">
                                  <a:moveTo>
                                    <a:pt x="0" y="247"/>
                                  </a:moveTo>
                                  <a:lnTo>
                                    <a:pt x="996" y="247"/>
                                  </a:lnTo>
                                  <a:lnTo>
                                    <a:pt x="99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95" name="Group 181"/>
                        <wpg:cNvGrpSpPr>
                          <a:grpSpLocks/>
                        </wpg:cNvGrpSpPr>
                        <wpg:grpSpPr bwMode="auto">
                          <a:xfrm>
                            <a:off x="2540" y="10410"/>
                            <a:ext cx="6539" cy="955"/>
                            <a:chOff x="2540" y="10410"/>
                            <a:chExt cx="6539" cy="955"/>
                          </a:xfrm>
                        </wpg:grpSpPr>
                        <wps:wsp>
                          <wps:cNvPr id="696" name="Freeform 182"/>
                          <wps:cNvSpPr>
                            <a:spLocks/>
                          </wps:cNvSpPr>
                          <wps:spPr bwMode="auto">
                            <a:xfrm>
                              <a:off x="2540" y="10410"/>
                              <a:ext cx="6539" cy="955"/>
                            </a:xfrm>
                            <a:custGeom>
                              <a:avLst/>
                              <a:gdLst>
                                <a:gd name="T0" fmla="+- 0 2540 2540"/>
                                <a:gd name="T1" fmla="*/ T0 w 6539"/>
                                <a:gd name="T2" fmla="+- 0 11365 10410"/>
                                <a:gd name="T3" fmla="*/ 11365 h 955"/>
                                <a:gd name="T4" fmla="+- 0 9078 2540"/>
                                <a:gd name="T5" fmla="*/ T4 w 6539"/>
                                <a:gd name="T6" fmla="+- 0 11365 10410"/>
                                <a:gd name="T7" fmla="*/ 11365 h 955"/>
                                <a:gd name="T8" fmla="+- 0 9078 2540"/>
                                <a:gd name="T9" fmla="*/ T8 w 6539"/>
                                <a:gd name="T10" fmla="+- 0 10410 10410"/>
                                <a:gd name="T11" fmla="*/ 10410 h 955"/>
                                <a:gd name="T12" fmla="+- 0 2540 2540"/>
                                <a:gd name="T13" fmla="*/ T12 w 6539"/>
                                <a:gd name="T14" fmla="+- 0 10410 10410"/>
                                <a:gd name="T15" fmla="*/ 10410 h 955"/>
                                <a:gd name="T16" fmla="+- 0 2540 2540"/>
                                <a:gd name="T17" fmla="*/ T16 w 6539"/>
                                <a:gd name="T18" fmla="+- 0 11365 10410"/>
                                <a:gd name="T19" fmla="*/ 11365 h 9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539" h="955">
                                  <a:moveTo>
                                    <a:pt x="0" y="955"/>
                                  </a:moveTo>
                                  <a:lnTo>
                                    <a:pt x="6538" y="955"/>
                                  </a:lnTo>
                                  <a:lnTo>
                                    <a:pt x="653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9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97" name="Group 179"/>
                        <wpg:cNvGrpSpPr>
                          <a:grpSpLocks/>
                        </wpg:cNvGrpSpPr>
                        <wpg:grpSpPr bwMode="auto">
                          <a:xfrm>
                            <a:off x="2588" y="10468"/>
                            <a:ext cx="6443" cy="228"/>
                            <a:chOff x="2588" y="10468"/>
                            <a:chExt cx="6443" cy="228"/>
                          </a:xfrm>
                        </wpg:grpSpPr>
                        <wps:wsp>
                          <wps:cNvPr id="698" name="Freeform 180"/>
                          <wps:cNvSpPr>
                            <a:spLocks/>
                          </wps:cNvSpPr>
                          <wps:spPr bwMode="auto">
                            <a:xfrm>
                              <a:off x="2588" y="10468"/>
                              <a:ext cx="6443" cy="228"/>
                            </a:xfrm>
                            <a:custGeom>
                              <a:avLst/>
                              <a:gdLst>
                                <a:gd name="T0" fmla="+- 0 2588 2588"/>
                                <a:gd name="T1" fmla="*/ T0 w 6443"/>
                                <a:gd name="T2" fmla="+- 0 10696 10468"/>
                                <a:gd name="T3" fmla="*/ 10696 h 228"/>
                                <a:gd name="T4" fmla="+- 0 9030 2588"/>
                                <a:gd name="T5" fmla="*/ T4 w 6443"/>
                                <a:gd name="T6" fmla="+- 0 10696 10468"/>
                                <a:gd name="T7" fmla="*/ 10696 h 228"/>
                                <a:gd name="T8" fmla="+- 0 9030 2588"/>
                                <a:gd name="T9" fmla="*/ T8 w 6443"/>
                                <a:gd name="T10" fmla="+- 0 10468 10468"/>
                                <a:gd name="T11" fmla="*/ 10468 h 228"/>
                                <a:gd name="T12" fmla="+- 0 2588 2588"/>
                                <a:gd name="T13" fmla="*/ T12 w 6443"/>
                                <a:gd name="T14" fmla="+- 0 10468 10468"/>
                                <a:gd name="T15" fmla="*/ 10468 h 228"/>
                                <a:gd name="T16" fmla="+- 0 2588 2588"/>
                                <a:gd name="T17" fmla="*/ T16 w 6443"/>
                                <a:gd name="T18" fmla="+- 0 10696 10468"/>
                                <a:gd name="T19" fmla="*/ 10696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443" h="228">
                                  <a:moveTo>
                                    <a:pt x="0" y="228"/>
                                  </a:moveTo>
                                  <a:lnTo>
                                    <a:pt x="6442" y="228"/>
                                  </a:lnTo>
                                  <a:lnTo>
                                    <a:pt x="644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99" name="Group 177"/>
                        <wpg:cNvGrpSpPr>
                          <a:grpSpLocks/>
                        </wpg:cNvGrpSpPr>
                        <wpg:grpSpPr bwMode="auto">
                          <a:xfrm>
                            <a:off x="2588" y="10696"/>
                            <a:ext cx="6443" cy="206"/>
                            <a:chOff x="2588" y="10696"/>
                            <a:chExt cx="6443" cy="206"/>
                          </a:xfrm>
                        </wpg:grpSpPr>
                        <wps:wsp>
                          <wps:cNvPr id="700" name="Freeform 178"/>
                          <wps:cNvSpPr>
                            <a:spLocks/>
                          </wps:cNvSpPr>
                          <wps:spPr bwMode="auto">
                            <a:xfrm>
                              <a:off x="2588" y="10696"/>
                              <a:ext cx="6443" cy="206"/>
                            </a:xfrm>
                            <a:custGeom>
                              <a:avLst/>
                              <a:gdLst>
                                <a:gd name="T0" fmla="+- 0 2588 2588"/>
                                <a:gd name="T1" fmla="*/ T0 w 6443"/>
                                <a:gd name="T2" fmla="+- 0 10902 10696"/>
                                <a:gd name="T3" fmla="*/ 10902 h 206"/>
                                <a:gd name="T4" fmla="+- 0 9030 2588"/>
                                <a:gd name="T5" fmla="*/ T4 w 6443"/>
                                <a:gd name="T6" fmla="+- 0 10902 10696"/>
                                <a:gd name="T7" fmla="*/ 10902 h 206"/>
                                <a:gd name="T8" fmla="+- 0 9030 2588"/>
                                <a:gd name="T9" fmla="*/ T8 w 6443"/>
                                <a:gd name="T10" fmla="+- 0 10696 10696"/>
                                <a:gd name="T11" fmla="*/ 10696 h 206"/>
                                <a:gd name="T12" fmla="+- 0 2588 2588"/>
                                <a:gd name="T13" fmla="*/ T12 w 6443"/>
                                <a:gd name="T14" fmla="+- 0 10696 10696"/>
                                <a:gd name="T15" fmla="*/ 10696 h 206"/>
                                <a:gd name="T16" fmla="+- 0 2588 2588"/>
                                <a:gd name="T17" fmla="*/ T16 w 6443"/>
                                <a:gd name="T18" fmla="+- 0 10902 10696"/>
                                <a:gd name="T19" fmla="*/ 10902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443" h="206">
                                  <a:moveTo>
                                    <a:pt x="0" y="206"/>
                                  </a:moveTo>
                                  <a:lnTo>
                                    <a:pt x="6442" y="206"/>
                                  </a:lnTo>
                                  <a:lnTo>
                                    <a:pt x="644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01" name="Group 175"/>
                        <wpg:cNvGrpSpPr>
                          <a:grpSpLocks/>
                        </wpg:cNvGrpSpPr>
                        <wpg:grpSpPr bwMode="auto">
                          <a:xfrm>
                            <a:off x="2588" y="10902"/>
                            <a:ext cx="6443" cy="206"/>
                            <a:chOff x="2588" y="10902"/>
                            <a:chExt cx="6443" cy="206"/>
                          </a:xfrm>
                        </wpg:grpSpPr>
                        <wps:wsp>
                          <wps:cNvPr id="702" name="Freeform 176"/>
                          <wps:cNvSpPr>
                            <a:spLocks/>
                          </wps:cNvSpPr>
                          <wps:spPr bwMode="auto">
                            <a:xfrm>
                              <a:off x="2588" y="10902"/>
                              <a:ext cx="6443" cy="206"/>
                            </a:xfrm>
                            <a:custGeom>
                              <a:avLst/>
                              <a:gdLst>
                                <a:gd name="T0" fmla="+- 0 2588 2588"/>
                                <a:gd name="T1" fmla="*/ T0 w 6443"/>
                                <a:gd name="T2" fmla="+- 0 11109 10902"/>
                                <a:gd name="T3" fmla="*/ 11109 h 206"/>
                                <a:gd name="T4" fmla="+- 0 9030 2588"/>
                                <a:gd name="T5" fmla="*/ T4 w 6443"/>
                                <a:gd name="T6" fmla="+- 0 11109 10902"/>
                                <a:gd name="T7" fmla="*/ 11109 h 206"/>
                                <a:gd name="T8" fmla="+- 0 9030 2588"/>
                                <a:gd name="T9" fmla="*/ T8 w 6443"/>
                                <a:gd name="T10" fmla="+- 0 10902 10902"/>
                                <a:gd name="T11" fmla="*/ 10902 h 206"/>
                                <a:gd name="T12" fmla="+- 0 2588 2588"/>
                                <a:gd name="T13" fmla="*/ T12 w 6443"/>
                                <a:gd name="T14" fmla="+- 0 10902 10902"/>
                                <a:gd name="T15" fmla="*/ 10902 h 206"/>
                                <a:gd name="T16" fmla="+- 0 2588 2588"/>
                                <a:gd name="T17" fmla="*/ T16 w 6443"/>
                                <a:gd name="T18" fmla="+- 0 11109 10902"/>
                                <a:gd name="T19" fmla="*/ 11109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443" h="206">
                                  <a:moveTo>
                                    <a:pt x="0" y="207"/>
                                  </a:moveTo>
                                  <a:lnTo>
                                    <a:pt x="6442" y="207"/>
                                  </a:lnTo>
                                  <a:lnTo>
                                    <a:pt x="644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03" name="Group 173"/>
                        <wpg:cNvGrpSpPr>
                          <a:grpSpLocks/>
                        </wpg:cNvGrpSpPr>
                        <wpg:grpSpPr bwMode="auto">
                          <a:xfrm>
                            <a:off x="2588" y="11109"/>
                            <a:ext cx="6443" cy="228"/>
                            <a:chOff x="2588" y="11109"/>
                            <a:chExt cx="6443" cy="228"/>
                          </a:xfrm>
                        </wpg:grpSpPr>
                        <wps:wsp>
                          <wps:cNvPr id="704" name="Freeform 174"/>
                          <wps:cNvSpPr>
                            <a:spLocks/>
                          </wps:cNvSpPr>
                          <wps:spPr bwMode="auto">
                            <a:xfrm>
                              <a:off x="2588" y="11109"/>
                              <a:ext cx="6443" cy="228"/>
                            </a:xfrm>
                            <a:custGeom>
                              <a:avLst/>
                              <a:gdLst>
                                <a:gd name="T0" fmla="+- 0 2588 2588"/>
                                <a:gd name="T1" fmla="*/ T0 w 6443"/>
                                <a:gd name="T2" fmla="+- 0 11337 11109"/>
                                <a:gd name="T3" fmla="*/ 11337 h 228"/>
                                <a:gd name="T4" fmla="+- 0 9030 2588"/>
                                <a:gd name="T5" fmla="*/ T4 w 6443"/>
                                <a:gd name="T6" fmla="+- 0 11337 11109"/>
                                <a:gd name="T7" fmla="*/ 11337 h 228"/>
                                <a:gd name="T8" fmla="+- 0 9030 2588"/>
                                <a:gd name="T9" fmla="*/ T8 w 6443"/>
                                <a:gd name="T10" fmla="+- 0 11109 11109"/>
                                <a:gd name="T11" fmla="*/ 11109 h 228"/>
                                <a:gd name="T12" fmla="+- 0 2588 2588"/>
                                <a:gd name="T13" fmla="*/ T12 w 6443"/>
                                <a:gd name="T14" fmla="+- 0 11109 11109"/>
                                <a:gd name="T15" fmla="*/ 11109 h 228"/>
                                <a:gd name="T16" fmla="+- 0 2588 2588"/>
                                <a:gd name="T17" fmla="*/ T16 w 6443"/>
                                <a:gd name="T18" fmla="+- 0 11337 11109"/>
                                <a:gd name="T19" fmla="*/ 11337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443" h="228">
                                  <a:moveTo>
                                    <a:pt x="0" y="228"/>
                                  </a:moveTo>
                                  <a:lnTo>
                                    <a:pt x="6442" y="228"/>
                                  </a:lnTo>
                                  <a:lnTo>
                                    <a:pt x="644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05" name="Group 171"/>
                        <wpg:cNvGrpSpPr>
                          <a:grpSpLocks/>
                        </wpg:cNvGrpSpPr>
                        <wpg:grpSpPr bwMode="auto">
                          <a:xfrm>
                            <a:off x="9097" y="10410"/>
                            <a:ext cx="833" cy="955"/>
                            <a:chOff x="9097" y="10410"/>
                            <a:chExt cx="833" cy="955"/>
                          </a:xfrm>
                        </wpg:grpSpPr>
                        <wps:wsp>
                          <wps:cNvPr id="706" name="Freeform 172"/>
                          <wps:cNvSpPr>
                            <a:spLocks/>
                          </wps:cNvSpPr>
                          <wps:spPr bwMode="auto">
                            <a:xfrm>
                              <a:off x="9097" y="10410"/>
                              <a:ext cx="833" cy="955"/>
                            </a:xfrm>
                            <a:custGeom>
                              <a:avLst/>
                              <a:gdLst>
                                <a:gd name="T0" fmla="+- 0 9097 9097"/>
                                <a:gd name="T1" fmla="*/ T0 w 833"/>
                                <a:gd name="T2" fmla="+- 0 11365 10410"/>
                                <a:gd name="T3" fmla="*/ 11365 h 955"/>
                                <a:gd name="T4" fmla="+- 0 9931 9097"/>
                                <a:gd name="T5" fmla="*/ T4 w 833"/>
                                <a:gd name="T6" fmla="+- 0 11365 10410"/>
                                <a:gd name="T7" fmla="*/ 11365 h 955"/>
                                <a:gd name="T8" fmla="+- 0 9931 9097"/>
                                <a:gd name="T9" fmla="*/ T8 w 833"/>
                                <a:gd name="T10" fmla="+- 0 10410 10410"/>
                                <a:gd name="T11" fmla="*/ 10410 h 955"/>
                                <a:gd name="T12" fmla="+- 0 9097 9097"/>
                                <a:gd name="T13" fmla="*/ T12 w 833"/>
                                <a:gd name="T14" fmla="+- 0 10410 10410"/>
                                <a:gd name="T15" fmla="*/ 10410 h 955"/>
                                <a:gd name="T16" fmla="+- 0 9097 9097"/>
                                <a:gd name="T17" fmla="*/ T16 w 833"/>
                                <a:gd name="T18" fmla="+- 0 11365 10410"/>
                                <a:gd name="T19" fmla="*/ 11365 h 9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33" h="955">
                                  <a:moveTo>
                                    <a:pt x="0" y="955"/>
                                  </a:moveTo>
                                  <a:lnTo>
                                    <a:pt x="834" y="955"/>
                                  </a:lnTo>
                                  <a:lnTo>
                                    <a:pt x="83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9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07" name="Group 169"/>
                        <wpg:cNvGrpSpPr>
                          <a:grpSpLocks/>
                        </wpg:cNvGrpSpPr>
                        <wpg:grpSpPr bwMode="auto">
                          <a:xfrm>
                            <a:off x="9145" y="10468"/>
                            <a:ext cx="740" cy="334"/>
                            <a:chOff x="9145" y="10468"/>
                            <a:chExt cx="740" cy="334"/>
                          </a:xfrm>
                        </wpg:grpSpPr>
                        <wps:wsp>
                          <wps:cNvPr id="708" name="Freeform 170"/>
                          <wps:cNvSpPr>
                            <a:spLocks/>
                          </wps:cNvSpPr>
                          <wps:spPr bwMode="auto">
                            <a:xfrm>
                              <a:off x="9145" y="10468"/>
                              <a:ext cx="740" cy="334"/>
                            </a:xfrm>
                            <a:custGeom>
                              <a:avLst/>
                              <a:gdLst>
                                <a:gd name="T0" fmla="+- 0 9145 9145"/>
                                <a:gd name="T1" fmla="*/ T0 w 740"/>
                                <a:gd name="T2" fmla="+- 0 10801 10468"/>
                                <a:gd name="T3" fmla="*/ 10801 h 334"/>
                                <a:gd name="T4" fmla="+- 0 9885 9145"/>
                                <a:gd name="T5" fmla="*/ T4 w 740"/>
                                <a:gd name="T6" fmla="+- 0 10801 10468"/>
                                <a:gd name="T7" fmla="*/ 10801 h 334"/>
                                <a:gd name="T8" fmla="+- 0 9885 9145"/>
                                <a:gd name="T9" fmla="*/ T8 w 740"/>
                                <a:gd name="T10" fmla="+- 0 10468 10468"/>
                                <a:gd name="T11" fmla="*/ 10468 h 334"/>
                                <a:gd name="T12" fmla="+- 0 9145 9145"/>
                                <a:gd name="T13" fmla="*/ T12 w 740"/>
                                <a:gd name="T14" fmla="+- 0 10468 10468"/>
                                <a:gd name="T15" fmla="*/ 10468 h 334"/>
                                <a:gd name="T16" fmla="+- 0 9145 9145"/>
                                <a:gd name="T17" fmla="*/ T16 w 740"/>
                                <a:gd name="T18" fmla="+- 0 10801 10468"/>
                                <a:gd name="T19" fmla="*/ 10801 h 3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40" h="334">
                                  <a:moveTo>
                                    <a:pt x="0" y="333"/>
                                  </a:moveTo>
                                  <a:lnTo>
                                    <a:pt x="740" y="333"/>
                                  </a:lnTo>
                                  <a:lnTo>
                                    <a:pt x="74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3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09" name="Group 167"/>
                        <wpg:cNvGrpSpPr>
                          <a:grpSpLocks/>
                        </wpg:cNvGrpSpPr>
                        <wpg:grpSpPr bwMode="auto">
                          <a:xfrm>
                            <a:off x="9145" y="10750"/>
                            <a:ext cx="197" cy="2"/>
                            <a:chOff x="9145" y="10750"/>
                            <a:chExt cx="197" cy="2"/>
                          </a:xfrm>
                        </wpg:grpSpPr>
                        <wps:wsp>
                          <wps:cNvPr id="710" name="Freeform 168"/>
                          <wps:cNvSpPr>
                            <a:spLocks/>
                          </wps:cNvSpPr>
                          <wps:spPr bwMode="auto">
                            <a:xfrm>
                              <a:off x="9145" y="10750"/>
                              <a:ext cx="197" cy="2"/>
                            </a:xfrm>
                            <a:custGeom>
                              <a:avLst/>
                              <a:gdLst>
                                <a:gd name="T0" fmla="+- 0 9145 9145"/>
                                <a:gd name="T1" fmla="*/ T0 w 197"/>
                                <a:gd name="T2" fmla="+- 0 9342 9145"/>
                                <a:gd name="T3" fmla="*/ T2 w 197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97">
                                  <a:moveTo>
                                    <a:pt x="0" y="0"/>
                                  </a:moveTo>
                                  <a:lnTo>
                                    <a:pt x="197" y="0"/>
                                  </a:lnTo>
                                </a:path>
                              </a:pathLst>
                            </a:custGeom>
                            <a:noFill/>
                            <a:ln w="11938">
                              <a:solidFill>
                                <a:srgbClr val="8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11" name="Group 165"/>
                        <wpg:cNvGrpSpPr>
                          <a:grpSpLocks/>
                        </wpg:cNvGrpSpPr>
                        <wpg:grpSpPr bwMode="auto">
                          <a:xfrm>
                            <a:off x="1428" y="10439"/>
                            <a:ext cx="8505" cy="2"/>
                            <a:chOff x="1428" y="10439"/>
                            <a:chExt cx="8505" cy="2"/>
                          </a:xfrm>
                        </wpg:grpSpPr>
                        <wps:wsp>
                          <wps:cNvPr id="712" name="Freeform 166"/>
                          <wps:cNvSpPr>
                            <a:spLocks/>
                          </wps:cNvSpPr>
                          <wps:spPr bwMode="auto">
                            <a:xfrm>
                              <a:off x="1428" y="10439"/>
                              <a:ext cx="8505" cy="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8505"/>
                                <a:gd name="T2" fmla="+- 0 9933 1428"/>
                                <a:gd name="T3" fmla="*/ T2 w 8505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505">
                                  <a:moveTo>
                                    <a:pt x="0" y="0"/>
                                  </a:moveTo>
                                  <a:lnTo>
                                    <a:pt x="8505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DADAD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13" name="Group 163"/>
                        <wpg:cNvGrpSpPr>
                          <a:grpSpLocks/>
                        </wpg:cNvGrpSpPr>
                        <wpg:grpSpPr bwMode="auto">
                          <a:xfrm>
                            <a:off x="1419" y="11349"/>
                            <a:ext cx="8524" cy="2"/>
                            <a:chOff x="1419" y="11349"/>
                            <a:chExt cx="8524" cy="2"/>
                          </a:xfrm>
                        </wpg:grpSpPr>
                        <wps:wsp>
                          <wps:cNvPr id="714" name="Freeform 164"/>
                          <wps:cNvSpPr>
                            <a:spLocks/>
                          </wps:cNvSpPr>
                          <wps:spPr bwMode="auto">
                            <a:xfrm>
                              <a:off x="1419" y="11349"/>
                              <a:ext cx="8524" cy="2"/>
                            </a:xfrm>
                            <a:custGeom>
                              <a:avLst/>
                              <a:gdLst>
                                <a:gd name="T0" fmla="+- 0 1419 1419"/>
                                <a:gd name="T1" fmla="*/ T0 w 8524"/>
                                <a:gd name="T2" fmla="+- 0 9943 1419"/>
                                <a:gd name="T3" fmla="*/ T2 w 852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524">
                                  <a:moveTo>
                                    <a:pt x="0" y="0"/>
                                  </a:moveTo>
                                  <a:lnTo>
                                    <a:pt x="8524" y="0"/>
                                  </a:lnTo>
                                </a:path>
                              </a:pathLst>
                            </a:custGeom>
                            <a:noFill/>
                            <a:ln w="19558">
                              <a:solidFill>
                                <a:srgbClr val="DADAD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15" name="Group 161"/>
                        <wpg:cNvGrpSpPr>
                          <a:grpSpLocks/>
                        </wpg:cNvGrpSpPr>
                        <wpg:grpSpPr bwMode="auto">
                          <a:xfrm>
                            <a:off x="2530" y="10468"/>
                            <a:ext cx="2" cy="895"/>
                            <a:chOff x="2530" y="10468"/>
                            <a:chExt cx="2" cy="895"/>
                          </a:xfrm>
                        </wpg:grpSpPr>
                        <wps:wsp>
                          <wps:cNvPr id="716" name="Freeform 162"/>
                          <wps:cNvSpPr>
                            <a:spLocks/>
                          </wps:cNvSpPr>
                          <wps:spPr bwMode="auto">
                            <a:xfrm>
                              <a:off x="2530" y="10468"/>
                              <a:ext cx="2" cy="895"/>
                            </a:xfrm>
                            <a:custGeom>
                              <a:avLst/>
                              <a:gdLst>
                                <a:gd name="T0" fmla="+- 0 10468 10468"/>
                                <a:gd name="T1" fmla="*/ 10468 h 895"/>
                                <a:gd name="T2" fmla="+- 0 11363 10468"/>
                                <a:gd name="T3" fmla="*/ 11363 h 895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895">
                                  <a:moveTo>
                                    <a:pt x="0" y="0"/>
                                  </a:moveTo>
                                  <a:lnTo>
                                    <a:pt x="0" y="895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17" name="Group 159"/>
                        <wpg:cNvGrpSpPr>
                          <a:grpSpLocks/>
                        </wpg:cNvGrpSpPr>
                        <wpg:grpSpPr bwMode="auto">
                          <a:xfrm>
                            <a:off x="9088" y="10468"/>
                            <a:ext cx="2" cy="895"/>
                            <a:chOff x="9088" y="10468"/>
                            <a:chExt cx="2" cy="895"/>
                          </a:xfrm>
                        </wpg:grpSpPr>
                        <wps:wsp>
                          <wps:cNvPr id="718" name="Freeform 160"/>
                          <wps:cNvSpPr>
                            <a:spLocks/>
                          </wps:cNvSpPr>
                          <wps:spPr bwMode="auto">
                            <a:xfrm>
                              <a:off x="9088" y="10468"/>
                              <a:ext cx="2" cy="895"/>
                            </a:xfrm>
                            <a:custGeom>
                              <a:avLst/>
                              <a:gdLst>
                                <a:gd name="T0" fmla="+- 0 10468 10468"/>
                                <a:gd name="T1" fmla="*/ 10468 h 895"/>
                                <a:gd name="T2" fmla="+- 0 11363 10468"/>
                                <a:gd name="T3" fmla="*/ 11363 h 895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895">
                                  <a:moveTo>
                                    <a:pt x="0" y="0"/>
                                  </a:moveTo>
                                  <a:lnTo>
                                    <a:pt x="0" y="895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19" name="Group 157"/>
                        <wpg:cNvGrpSpPr>
                          <a:grpSpLocks/>
                        </wpg:cNvGrpSpPr>
                        <wpg:grpSpPr bwMode="auto">
                          <a:xfrm>
                            <a:off x="1428" y="11382"/>
                            <a:ext cx="1092" cy="617"/>
                            <a:chOff x="1428" y="11382"/>
                            <a:chExt cx="1092" cy="617"/>
                          </a:xfrm>
                        </wpg:grpSpPr>
                        <wps:wsp>
                          <wps:cNvPr id="720" name="Freeform 158"/>
                          <wps:cNvSpPr>
                            <a:spLocks/>
                          </wps:cNvSpPr>
                          <wps:spPr bwMode="auto">
                            <a:xfrm>
                              <a:off x="1428" y="11382"/>
                              <a:ext cx="1092" cy="617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1092"/>
                                <a:gd name="T2" fmla="+- 0 11999 11382"/>
                                <a:gd name="T3" fmla="*/ 11999 h 617"/>
                                <a:gd name="T4" fmla="+- 0 2520 1428"/>
                                <a:gd name="T5" fmla="*/ T4 w 1092"/>
                                <a:gd name="T6" fmla="+- 0 11999 11382"/>
                                <a:gd name="T7" fmla="*/ 11999 h 617"/>
                                <a:gd name="T8" fmla="+- 0 2520 1428"/>
                                <a:gd name="T9" fmla="*/ T8 w 1092"/>
                                <a:gd name="T10" fmla="+- 0 11382 11382"/>
                                <a:gd name="T11" fmla="*/ 11382 h 617"/>
                                <a:gd name="T12" fmla="+- 0 1428 1428"/>
                                <a:gd name="T13" fmla="*/ T12 w 1092"/>
                                <a:gd name="T14" fmla="+- 0 11382 11382"/>
                                <a:gd name="T15" fmla="*/ 11382 h 617"/>
                                <a:gd name="T16" fmla="+- 0 1428 1428"/>
                                <a:gd name="T17" fmla="*/ T16 w 1092"/>
                                <a:gd name="T18" fmla="+- 0 11999 11382"/>
                                <a:gd name="T19" fmla="*/ 11999 h 61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92" h="617">
                                  <a:moveTo>
                                    <a:pt x="0" y="617"/>
                                  </a:moveTo>
                                  <a:lnTo>
                                    <a:pt x="1092" y="617"/>
                                  </a:lnTo>
                                  <a:lnTo>
                                    <a:pt x="109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61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21" name="Group 155"/>
                        <wpg:cNvGrpSpPr>
                          <a:grpSpLocks/>
                        </wpg:cNvGrpSpPr>
                        <wpg:grpSpPr bwMode="auto">
                          <a:xfrm>
                            <a:off x="1476" y="11440"/>
                            <a:ext cx="996" cy="247"/>
                            <a:chOff x="1476" y="11440"/>
                            <a:chExt cx="996" cy="247"/>
                          </a:xfrm>
                        </wpg:grpSpPr>
                        <wps:wsp>
                          <wps:cNvPr id="722" name="Freeform 156"/>
                          <wps:cNvSpPr>
                            <a:spLocks/>
                          </wps:cNvSpPr>
                          <wps:spPr bwMode="auto">
                            <a:xfrm>
                              <a:off x="1476" y="11440"/>
                              <a:ext cx="996" cy="247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996"/>
                                <a:gd name="T2" fmla="+- 0 11687 11440"/>
                                <a:gd name="T3" fmla="*/ 11687 h 247"/>
                                <a:gd name="T4" fmla="+- 0 2472 1476"/>
                                <a:gd name="T5" fmla="*/ T4 w 996"/>
                                <a:gd name="T6" fmla="+- 0 11687 11440"/>
                                <a:gd name="T7" fmla="*/ 11687 h 247"/>
                                <a:gd name="T8" fmla="+- 0 2472 1476"/>
                                <a:gd name="T9" fmla="*/ T8 w 996"/>
                                <a:gd name="T10" fmla="+- 0 11440 11440"/>
                                <a:gd name="T11" fmla="*/ 11440 h 247"/>
                                <a:gd name="T12" fmla="+- 0 1476 1476"/>
                                <a:gd name="T13" fmla="*/ T12 w 996"/>
                                <a:gd name="T14" fmla="+- 0 11440 11440"/>
                                <a:gd name="T15" fmla="*/ 11440 h 247"/>
                                <a:gd name="T16" fmla="+- 0 1476 1476"/>
                                <a:gd name="T17" fmla="*/ T16 w 996"/>
                                <a:gd name="T18" fmla="+- 0 11687 11440"/>
                                <a:gd name="T19" fmla="*/ 11687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96" h="247">
                                  <a:moveTo>
                                    <a:pt x="0" y="247"/>
                                  </a:moveTo>
                                  <a:lnTo>
                                    <a:pt x="996" y="247"/>
                                  </a:lnTo>
                                  <a:lnTo>
                                    <a:pt x="99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23" name="Group 153"/>
                        <wpg:cNvGrpSpPr>
                          <a:grpSpLocks/>
                        </wpg:cNvGrpSpPr>
                        <wpg:grpSpPr bwMode="auto">
                          <a:xfrm>
                            <a:off x="2540" y="11382"/>
                            <a:ext cx="6539" cy="617"/>
                            <a:chOff x="2540" y="11382"/>
                            <a:chExt cx="6539" cy="617"/>
                          </a:xfrm>
                        </wpg:grpSpPr>
                        <wps:wsp>
                          <wps:cNvPr id="724" name="Freeform 154"/>
                          <wps:cNvSpPr>
                            <a:spLocks/>
                          </wps:cNvSpPr>
                          <wps:spPr bwMode="auto">
                            <a:xfrm>
                              <a:off x="2540" y="11382"/>
                              <a:ext cx="6539" cy="617"/>
                            </a:xfrm>
                            <a:custGeom>
                              <a:avLst/>
                              <a:gdLst>
                                <a:gd name="T0" fmla="+- 0 2540 2540"/>
                                <a:gd name="T1" fmla="*/ T0 w 6539"/>
                                <a:gd name="T2" fmla="+- 0 11999 11382"/>
                                <a:gd name="T3" fmla="*/ 11999 h 617"/>
                                <a:gd name="T4" fmla="+- 0 9078 2540"/>
                                <a:gd name="T5" fmla="*/ T4 w 6539"/>
                                <a:gd name="T6" fmla="+- 0 11999 11382"/>
                                <a:gd name="T7" fmla="*/ 11999 h 617"/>
                                <a:gd name="T8" fmla="+- 0 9078 2540"/>
                                <a:gd name="T9" fmla="*/ T8 w 6539"/>
                                <a:gd name="T10" fmla="+- 0 11382 11382"/>
                                <a:gd name="T11" fmla="*/ 11382 h 617"/>
                                <a:gd name="T12" fmla="+- 0 2540 2540"/>
                                <a:gd name="T13" fmla="*/ T12 w 6539"/>
                                <a:gd name="T14" fmla="+- 0 11382 11382"/>
                                <a:gd name="T15" fmla="*/ 11382 h 617"/>
                                <a:gd name="T16" fmla="+- 0 2540 2540"/>
                                <a:gd name="T17" fmla="*/ T16 w 6539"/>
                                <a:gd name="T18" fmla="+- 0 11999 11382"/>
                                <a:gd name="T19" fmla="*/ 11999 h 61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539" h="617">
                                  <a:moveTo>
                                    <a:pt x="0" y="617"/>
                                  </a:moveTo>
                                  <a:lnTo>
                                    <a:pt x="6538" y="617"/>
                                  </a:lnTo>
                                  <a:lnTo>
                                    <a:pt x="653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61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25" name="Group 151"/>
                        <wpg:cNvGrpSpPr>
                          <a:grpSpLocks/>
                        </wpg:cNvGrpSpPr>
                        <wpg:grpSpPr bwMode="auto">
                          <a:xfrm>
                            <a:off x="2588" y="11440"/>
                            <a:ext cx="6443" cy="228"/>
                            <a:chOff x="2588" y="11440"/>
                            <a:chExt cx="6443" cy="228"/>
                          </a:xfrm>
                        </wpg:grpSpPr>
                        <wps:wsp>
                          <wps:cNvPr id="726" name="Freeform 152"/>
                          <wps:cNvSpPr>
                            <a:spLocks/>
                          </wps:cNvSpPr>
                          <wps:spPr bwMode="auto">
                            <a:xfrm>
                              <a:off x="2588" y="11440"/>
                              <a:ext cx="6443" cy="228"/>
                            </a:xfrm>
                            <a:custGeom>
                              <a:avLst/>
                              <a:gdLst>
                                <a:gd name="T0" fmla="+- 0 2588 2588"/>
                                <a:gd name="T1" fmla="*/ T0 w 6443"/>
                                <a:gd name="T2" fmla="+- 0 11668 11440"/>
                                <a:gd name="T3" fmla="*/ 11668 h 228"/>
                                <a:gd name="T4" fmla="+- 0 9030 2588"/>
                                <a:gd name="T5" fmla="*/ T4 w 6443"/>
                                <a:gd name="T6" fmla="+- 0 11668 11440"/>
                                <a:gd name="T7" fmla="*/ 11668 h 228"/>
                                <a:gd name="T8" fmla="+- 0 9030 2588"/>
                                <a:gd name="T9" fmla="*/ T8 w 6443"/>
                                <a:gd name="T10" fmla="+- 0 11440 11440"/>
                                <a:gd name="T11" fmla="*/ 11440 h 228"/>
                                <a:gd name="T12" fmla="+- 0 2588 2588"/>
                                <a:gd name="T13" fmla="*/ T12 w 6443"/>
                                <a:gd name="T14" fmla="+- 0 11440 11440"/>
                                <a:gd name="T15" fmla="*/ 11440 h 228"/>
                                <a:gd name="T16" fmla="+- 0 2588 2588"/>
                                <a:gd name="T17" fmla="*/ T16 w 6443"/>
                                <a:gd name="T18" fmla="+- 0 11668 11440"/>
                                <a:gd name="T19" fmla="*/ 11668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443" h="228">
                                  <a:moveTo>
                                    <a:pt x="0" y="228"/>
                                  </a:moveTo>
                                  <a:lnTo>
                                    <a:pt x="6442" y="228"/>
                                  </a:lnTo>
                                  <a:lnTo>
                                    <a:pt x="644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27" name="Group 149"/>
                        <wpg:cNvGrpSpPr>
                          <a:grpSpLocks/>
                        </wpg:cNvGrpSpPr>
                        <wpg:grpSpPr bwMode="auto">
                          <a:xfrm>
                            <a:off x="2588" y="11668"/>
                            <a:ext cx="6443" cy="228"/>
                            <a:chOff x="2588" y="11668"/>
                            <a:chExt cx="6443" cy="228"/>
                          </a:xfrm>
                        </wpg:grpSpPr>
                        <wps:wsp>
                          <wps:cNvPr id="728" name="Freeform 150"/>
                          <wps:cNvSpPr>
                            <a:spLocks/>
                          </wps:cNvSpPr>
                          <wps:spPr bwMode="auto">
                            <a:xfrm>
                              <a:off x="2588" y="11668"/>
                              <a:ext cx="6443" cy="228"/>
                            </a:xfrm>
                            <a:custGeom>
                              <a:avLst/>
                              <a:gdLst>
                                <a:gd name="T0" fmla="+- 0 2588 2588"/>
                                <a:gd name="T1" fmla="*/ T0 w 6443"/>
                                <a:gd name="T2" fmla="+- 0 11896 11668"/>
                                <a:gd name="T3" fmla="*/ 11896 h 228"/>
                                <a:gd name="T4" fmla="+- 0 9030 2588"/>
                                <a:gd name="T5" fmla="*/ T4 w 6443"/>
                                <a:gd name="T6" fmla="+- 0 11896 11668"/>
                                <a:gd name="T7" fmla="*/ 11896 h 228"/>
                                <a:gd name="T8" fmla="+- 0 9030 2588"/>
                                <a:gd name="T9" fmla="*/ T8 w 6443"/>
                                <a:gd name="T10" fmla="+- 0 11668 11668"/>
                                <a:gd name="T11" fmla="*/ 11668 h 228"/>
                                <a:gd name="T12" fmla="+- 0 2588 2588"/>
                                <a:gd name="T13" fmla="*/ T12 w 6443"/>
                                <a:gd name="T14" fmla="+- 0 11668 11668"/>
                                <a:gd name="T15" fmla="*/ 11668 h 228"/>
                                <a:gd name="T16" fmla="+- 0 2588 2588"/>
                                <a:gd name="T17" fmla="*/ T16 w 6443"/>
                                <a:gd name="T18" fmla="+- 0 11896 11668"/>
                                <a:gd name="T19" fmla="*/ 11896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443" h="228">
                                  <a:moveTo>
                                    <a:pt x="0" y="228"/>
                                  </a:moveTo>
                                  <a:lnTo>
                                    <a:pt x="6442" y="228"/>
                                  </a:lnTo>
                                  <a:lnTo>
                                    <a:pt x="644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29" name="Group 147"/>
                        <wpg:cNvGrpSpPr>
                          <a:grpSpLocks/>
                        </wpg:cNvGrpSpPr>
                        <wpg:grpSpPr bwMode="auto">
                          <a:xfrm>
                            <a:off x="9097" y="11382"/>
                            <a:ext cx="833" cy="617"/>
                            <a:chOff x="9097" y="11382"/>
                            <a:chExt cx="833" cy="617"/>
                          </a:xfrm>
                        </wpg:grpSpPr>
                        <wps:wsp>
                          <wps:cNvPr id="730" name="Freeform 148"/>
                          <wps:cNvSpPr>
                            <a:spLocks/>
                          </wps:cNvSpPr>
                          <wps:spPr bwMode="auto">
                            <a:xfrm>
                              <a:off x="9097" y="11382"/>
                              <a:ext cx="833" cy="617"/>
                            </a:xfrm>
                            <a:custGeom>
                              <a:avLst/>
                              <a:gdLst>
                                <a:gd name="T0" fmla="+- 0 9097 9097"/>
                                <a:gd name="T1" fmla="*/ T0 w 833"/>
                                <a:gd name="T2" fmla="+- 0 11999 11382"/>
                                <a:gd name="T3" fmla="*/ 11999 h 617"/>
                                <a:gd name="T4" fmla="+- 0 9931 9097"/>
                                <a:gd name="T5" fmla="*/ T4 w 833"/>
                                <a:gd name="T6" fmla="+- 0 11999 11382"/>
                                <a:gd name="T7" fmla="*/ 11999 h 617"/>
                                <a:gd name="T8" fmla="+- 0 9931 9097"/>
                                <a:gd name="T9" fmla="*/ T8 w 833"/>
                                <a:gd name="T10" fmla="+- 0 11382 11382"/>
                                <a:gd name="T11" fmla="*/ 11382 h 617"/>
                                <a:gd name="T12" fmla="+- 0 9097 9097"/>
                                <a:gd name="T13" fmla="*/ T12 w 833"/>
                                <a:gd name="T14" fmla="+- 0 11382 11382"/>
                                <a:gd name="T15" fmla="*/ 11382 h 617"/>
                                <a:gd name="T16" fmla="+- 0 9097 9097"/>
                                <a:gd name="T17" fmla="*/ T16 w 833"/>
                                <a:gd name="T18" fmla="+- 0 11999 11382"/>
                                <a:gd name="T19" fmla="*/ 11999 h 61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33" h="617">
                                  <a:moveTo>
                                    <a:pt x="0" y="617"/>
                                  </a:moveTo>
                                  <a:lnTo>
                                    <a:pt x="834" y="617"/>
                                  </a:lnTo>
                                  <a:lnTo>
                                    <a:pt x="83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61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31" name="Group 145"/>
                        <wpg:cNvGrpSpPr>
                          <a:grpSpLocks/>
                        </wpg:cNvGrpSpPr>
                        <wpg:grpSpPr bwMode="auto">
                          <a:xfrm>
                            <a:off x="9145" y="11440"/>
                            <a:ext cx="740" cy="334"/>
                            <a:chOff x="9145" y="11440"/>
                            <a:chExt cx="740" cy="334"/>
                          </a:xfrm>
                        </wpg:grpSpPr>
                        <wps:wsp>
                          <wps:cNvPr id="732" name="Freeform 146"/>
                          <wps:cNvSpPr>
                            <a:spLocks/>
                          </wps:cNvSpPr>
                          <wps:spPr bwMode="auto">
                            <a:xfrm>
                              <a:off x="9145" y="11440"/>
                              <a:ext cx="740" cy="334"/>
                            </a:xfrm>
                            <a:custGeom>
                              <a:avLst/>
                              <a:gdLst>
                                <a:gd name="T0" fmla="+- 0 9145 9145"/>
                                <a:gd name="T1" fmla="*/ T0 w 740"/>
                                <a:gd name="T2" fmla="+- 0 11773 11440"/>
                                <a:gd name="T3" fmla="*/ 11773 h 334"/>
                                <a:gd name="T4" fmla="+- 0 9885 9145"/>
                                <a:gd name="T5" fmla="*/ T4 w 740"/>
                                <a:gd name="T6" fmla="+- 0 11773 11440"/>
                                <a:gd name="T7" fmla="*/ 11773 h 334"/>
                                <a:gd name="T8" fmla="+- 0 9885 9145"/>
                                <a:gd name="T9" fmla="*/ T8 w 740"/>
                                <a:gd name="T10" fmla="+- 0 11440 11440"/>
                                <a:gd name="T11" fmla="*/ 11440 h 334"/>
                                <a:gd name="T12" fmla="+- 0 9145 9145"/>
                                <a:gd name="T13" fmla="*/ T12 w 740"/>
                                <a:gd name="T14" fmla="+- 0 11440 11440"/>
                                <a:gd name="T15" fmla="*/ 11440 h 334"/>
                                <a:gd name="T16" fmla="+- 0 9145 9145"/>
                                <a:gd name="T17" fmla="*/ T16 w 740"/>
                                <a:gd name="T18" fmla="+- 0 11773 11440"/>
                                <a:gd name="T19" fmla="*/ 11773 h 3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40" h="334">
                                  <a:moveTo>
                                    <a:pt x="0" y="333"/>
                                  </a:moveTo>
                                  <a:lnTo>
                                    <a:pt x="740" y="333"/>
                                  </a:lnTo>
                                  <a:lnTo>
                                    <a:pt x="74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3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33" name="Group 143"/>
                        <wpg:cNvGrpSpPr>
                          <a:grpSpLocks/>
                        </wpg:cNvGrpSpPr>
                        <wpg:grpSpPr bwMode="auto">
                          <a:xfrm>
                            <a:off x="9145" y="11722"/>
                            <a:ext cx="197" cy="2"/>
                            <a:chOff x="9145" y="11722"/>
                            <a:chExt cx="197" cy="2"/>
                          </a:xfrm>
                        </wpg:grpSpPr>
                        <wps:wsp>
                          <wps:cNvPr id="734" name="Freeform 144"/>
                          <wps:cNvSpPr>
                            <a:spLocks/>
                          </wps:cNvSpPr>
                          <wps:spPr bwMode="auto">
                            <a:xfrm>
                              <a:off x="9145" y="11722"/>
                              <a:ext cx="197" cy="2"/>
                            </a:xfrm>
                            <a:custGeom>
                              <a:avLst/>
                              <a:gdLst>
                                <a:gd name="T0" fmla="+- 0 9145 9145"/>
                                <a:gd name="T1" fmla="*/ T0 w 197"/>
                                <a:gd name="T2" fmla="+- 0 9342 9145"/>
                                <a:gd name="T3" fmla="*/ T2 w 197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97">
                                  <a:moveTo>
                                    <a:pt x="0" y="0"/>
                                  </a:moveTo>
                                  <a:lnTo>
                                    <a:pt x="197" y="0"/>
                                  </a:lnTo>
                                </a:path>
                              </a:pathLst>
                            </a:custGeom>
                            <a:noFill/>
                            <a:ln w="11938">
                              <a:solidFill>
                                <a:srgbClr val="8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35" name="Group 141"/>
                        <wpg:cNvGrpSpPr>
                          <a:grpSpLocks/>
                        </wpg:cNvGrpSpPr>
                        <wpg:grpSpPr bwMode="auto">
                          <a:xfrm>
                            <a:off x="1428" y="11411"/>
                            <a:ext cx="8505" cy="2"/>
                            <a:chOff x="1428" y="11411"/>
                            <a:chExt cx="8505" cy="2"/>
                          </a:xfrm>
                        </wpg:grpSpPr>
                        <wps:wsp>
                          <wps:cNvPr id="736" name="Freeform 142"/>
                          <wps:cNvSpPr>
                            <a:spLocks/>
                          </wps:cNvSpPr>
                          <wps:spPr bwMode="auto">
                            <a:xfrm>
                              <a:off x="1428" y="11411"/>
                              <a:ext cx="8505" cy="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8505"/>
                                <a:gd name="T2" fmla="+- 0 9933 1428"/>
                                <a:gd name="T3" fmla="*/ T2 w 8505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505">
                                  <a:moveTo>
                                    <a:pt x="0" y="0"/>
                                  </a:moveTo>
                                  <a:lnTo>
                                    <a:pt x="8505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EBEBE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37" name="Group 139"/>
                        <wpg:cNvGrpSpPr>
                          <a:grpSpLocks/>
                        </wpg:cNvGrpSpPr>
                        <wpg:grpSpPr bwMode="auto">
                          <a:xfrm>
                            <a:off x="1419" y="11985"/>
                            <a:ext cx="8524" cy="2"/>
                            <a:chOff x="1419" y="11985"/>
                            <a:chExt cx="8524" cy="2"/>
                          </a:xfrm>
                        </wpg:grpSpPr>
                        <wps:wsp>
                          <wps:cNvPr id="738" name="Freeform 140"/>
                          <wps:cNvSpPr>
                            <a:spLocks/>
                          </wps:cNvSpPr>
                          <wps:spPr bwMode="auto">
                            <a:xfrm>
                              <a:off x="1419" y="11985"/>
                              <a:ext cx="8524" cy="2"/>
                            </a:xfrm>
                            <a:custGeom>
                              <a:avLst/>
                              <a:gdLst>
                                <a:gd name="T0" fmla="+- 0 1419 1419"/>
                                <a:gd name="T1" fmla="*/ T0 w 8524"/>
                                <a:gd name="T2" fmla="+- 0 9943 1419"/>
                                <a:gd name="T3" fmla="*/ T2 w 852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524">
                                  <a:moveTo>
                                    <a:pt x="0" y="0"/>
                                  </a:moveTo>
                                  <a:lnTo>
                                    <a:pt x="8524" y="0"/>
                                  </a:lnTo>
                                </a:path>
                              </a:pathLst>
                            </a:custGeom>
                            <a:noFill/>
                            <a:ln w="19558">
                              <a:solidFill>
                                <a:srgbClr val="EBEBE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39" name="Group 137"/>
                        <wpg:cNvGrpSpPr>
                          <a:grpSpLocks/>
                        </wpg:cNvGrpSpPr>
                        <wpg:grpSpPr bwMode="auto">
                          <a:xfrm>
                            <a:off x="2530" y="11440"/>
                            <a:ext cx="2" cy="559"/>
                            <a:chOff x="2530" y="11440"/>
                            <a:chExt cx="2" cy="559"/>
                          </a:xfrm>
                        </wpg:grpSpPr>
                        <wps:wsp>
                          <wps:cNvPr id="740" name="Freeform 138"/>
                          <wps:cNvSpPr>
                            <a:spLocks/>
                          </wps:cNvSpPr>
                          <wps:spPr bwMode="auto">
                            <a:xfrm>
                              <a:off x="2530" y="11440"/>
                              <a:ext cx="2" cy="559"/>
                            </a:xfrm>
                            <a:custGeom>
                              <a:avLst/>
                              <a:gdLst>
                                <a:gd name="T0" fmla="+- 0 11440 11440"/>
                                <a:gd name="T1" fmla="*/ 11440 h 559"/>
                                <a:gd name="T2" fmla="+- 0 11999 11440"/>
                                <a:gd name="T3" fmla="*/ 11999 h 55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59">
                                  <a:moveTo>
                                    <a:pt x="0" y="0"/>
                                  </a:moveTo>
                                  <a:lnTo>
                                    <a:pt x="0" y="559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41" name="Group 135"/>
                        <wpg:cNvGrpSpPr>
                          <a:grpSpLocks/>
                        </wpg:cNvGrpSpPr>
                        <wpg:grpSpPr bwMode="auto">
                          <a:xfrm>
                            <a:off x="9088" y="11440"/>
                            <a:ext cx="2" cy="559"/>
                            <a:chOff x="9088" y="11440"/>
                            <a:chExt cx="2" cy="559"/>
                          </a:xfrm>
                        </wpg:grpSpPr>
                        <wps:wsp>
                          <wps:cNvPr id="742" name="Freeform 136"/>
                          <wps:cNvSpPr>
                            <a:spLocks/>
                          </wps:cNvSpPr>
                          <wps:spPr bwMode="auto">
                            <a:xfrm>
                              <a:off x="9088" y="11440"/>
                              <a:ext cx="2" cy="559"/>
                            </a:xfrm>
                            <a:custGeom>
                              <a:avLst/>
                              <a:gdLst>
                                <a:gd name="T0" fmla="+- 0 11440 11440"/>
                                <a:gd name="T1" fmla="*/ 11440 h 559"/>
                                <a:gd name="T2" fmla="+- 0 11999 11440"/>
                                <a:gd name="T3" fmla="*/ 11999 h 55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59">
                                  <a:moveTo>
                                    <a:pt x="0" y="0"/>
                                  </a:moveTo>
                                  <a:lnTo>
                                    <a:pt x="0" y="559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43" name="Group 133"/>
                        <wpg:cNvGrpSpPr>
                          <a:grpSpLocks/>
                        </wpg:cNvGrpSpPr>
                        <wpg:grpSpPr bwMode="auto">
                          <a:xfrm>
                            <a:off x="1428" y="12018"/>
                            <a:ext cx="1092" cy="812"/>
                            <a:chOff x="1428" y="12018"/>
                            <a:chExt cx="1092" cy="812"/>
                          </a:xfrm>
                        </wpg:grpSpPr>
                        <wps:wsp>
                          <wps:cNvPr id="744" name="Freeform 134"/>
                          <wps:cNvSpPr>
                            <a:spLocks/>
                          </wps:cNvSpPr>
                          <wps:spPr bwMode="auto">
                            <a:xfrm>
                              <a:off x="1428" y="12018"/>
                              <a:ext cx="1092" cy="81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1092"/>
                                <a:gd name="T2" fmla="+- 0 12830 12018"/>
                                <a:gd name="T3" fmla="*/ 12830 h 812"/>
                                <a:gd name="T4" fmla="+- 0 2520 1428"/>
                                <a:gd name="T5" fmla="*/ T4 w 1092"/>
                                <a:gd name="T6" fmla="+- 0 12830 12018"/>
                                <a:gd name="T7" fmla="*/ 12830 h 812"/>
                                <a:gd name="T8" fmla="+- 0 2520 1428"/>
                                <a:gd name="T9" fmla="*/ T8 w 1092"/>
                                <a:gd name="T10" fmla="+- 0 12018 12018"/>
                                <a:gd name="T11" fmla="*/ 12018 h 812"/>
                                <a:gd name="T12" fmla="+- 0 1428 1428"/>
                                <a:gd name="T13" fmla="*/ T12 w 1092"/>
                                <a:gd name="T14" fmla="+- 0 12018 12018"/>
                                <a:gd name="T15" fmla="*/ 12018 h 812"/>
                                <a:gd name="T16" fmla="+- 0 1428 1428"/>
                                <a:gd name="T17" fmla="*/ T16 w 1092"/>
                                <a:gd name="T18" fmla="+- 0 12830 12018"/>
                                <a:gd name="T19" fmla="*/ 12830 h 8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92" h="812">
                                  <a:moveTo>
                                    <a:pt x="0" y="812"/>
                                  </a:moveTo>
                                  <a:lnTo>
                                    <a:pt x="1092" y="812"/>
                                  </a:lnTo>
                                  <a:lnTo>
                                    <a:pt x="109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81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45" name="Group 131"/>
                        <wpg:cNvGrpSpPr>
                          <a:grpSpLocks/>
                        </wpg:cNvGrpSpPr>
                        <wpg:grpSpPr bwMode="auto">
                          <a:xfrm>
                            <a:off x="1476" y="12076"/>
                            <a:ext cx="996" cy="247"/>
                            <a:chOff x="1476" y="12076"/>
                            <a:chExt cx="996" cy="247"/>
                          </a:xfrm>
                        </wpg:grpSpPr>
                        <wps:wsp>
                          <wps:cNvPr id="746" name="Freeform 132"/>
                          <wps:cNvSpPr>
                            <a:spLocks/>
                          </wps:cNvSpPr>
                          <wps:spPr bwMode="auto">
                            <a:xfrm>
                              <a:off x="1476" y="12076"/>
                              <a:ext cx="996" cy="247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996"/>
                                <a:gd name="T2" fmla="+- 0 12323 12076"/>
                                <a:gd name="T3" fmla="*/ 12323 h 247"/>
                                <a:gd name="T4" fmla="+- 0 2472 1476"/>
                                <a:gd name="T5" fmla="*/ T4 w 996"/>
                                <a:gd name="T6" fmla="+- 0 12323 12076"/>
                                <a:gd name="T7" fmla="*/ 12323 h 247"/>
                                <a:gd name="T8" fmla="+- 0 2472 1476"/>
                                <a:gd name="T9" fmla="*/ T8 w 996"/>
                                <a:gd name="T10" fmla="+- 0 12076 12076"/>
                                <a:gd name="T11" fmla="*/ 12076 h 247"/>
                                <a:gd name="T12" fmla="+- 0 1476 1476"/>
                                <a:gd name="T13" fmla="*/ T12 w 996"/>
                                <a:gd name="T14" fmla="+- 0 12076 12076"/>
                                <a:gd name="T15" fmla="*/ 12076 h 247"/>
                                <a:gd name="T16" fmla="+- 0 1476 1476"/>
                                <a:gd name="T17" fmla="*/ T16 w 996"/>
                                <a:gd name="T18" fmla="+- 0 12323 12076"/>
                                <a:gd name="T19" fmla="*/ 12323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96" h="247">
                                  <a:moveTo>
                                    <a:pt x="0" y="247"/>
                                  </a:moveTo>
                                  <a:lnTo>
                                    <a:pt x="996" y="247"/>
                                  </a:lnTo>
                                  <a:lnTo>
                                    <a:pt x="99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47" name="Group 129"/>
                        <wpg:cNvGrpSpPr>
                          <a:grpSpLocks/>
                        </wpg:cNvGrpSpPr>
                        <wpg:grpSpPr bwMode="auto">
                          <a:xfrm>
                            <a:off x="2540" y="12018"/>
                            <a:ext cx="6539" cy="812"/>
                            <a:chOff x="2540" y="12018"/>
                            <a:chExt cx="6539" cy="812"/>
                          </a:xfrm>
                        </wpg:grpSpPr>
                        <wps:wsp>
                          <wps:cNvPr id="748" name="Freeform 130"/>
                          <wps:cNvSpPr>
                            <a:spLocks/>
                          </wps:cNvSpPr>
                          <wps:spPr bwMode="auto">
                            <a:xfrm>
                              <a:off x="2540" y="12018"/>
                              <a:ext cx="6539" cy="812"/>
                            </a:xfrm>
                            <a:custGeom>
                              <a:avLst/>
                              <a:gdLst>
                                <a:gd name="T0" fmla="+- 0 2540 2540"/>
                                <a:gd name="T1" fmla="*/ T0 w 6539"/>
                                <a:gd name="T2" fmla="+- 0 12830 12018"/>
                                <a:gd name="T3" fmla="*/ 12830 h 812"/>
                                <a:gd name="T4" fmla="+- 0 9078 2540"/>
                                <a:gd name="T5" fmla="*/ T4 w 6539"/>
                                <a:gd name="T6" fmla="+- 0 12830 12018"/>
                                <a:gd name="T7" fmla="*/ 12830 h 812"/>
                                <a:gd name="T8" fmla="+- 0 9078 2540"/>
                                <a:gd name="T9" fmla="*/ T8 w 6539"/>
                                <a:gd name="T10" fmla="+- 0 12018 12018"/>
                                <a:gd name="T11" fmla="*/ 12018 h 812"/>
                                <a:gd name="T12" fmla="+- 0 2540 2540"/>
                                <a:gd name="T13" fmla="*/ T12 w 6539"/>
                                <a:gd name="T14" fmla="+- 0 12018 12018"/>
                                <a:gd name="T15" fmla="*/ 12018 h 812"/>
                                <a:gd name="T16" fmla="+- 0 2540 2540"/>
                                <a:gd name="T17" fmla="*/ T16 w 6539"/>
                                <a:gd name="T18" fmla="+- 0 12830 12018"/>
                                <a:gd name="T19" fmla="*/ 12830 h 8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539" h="812">
                                  <a:moveTo>
                                    <a:pt x="0" y="812"/>
                                  </a:moveTo>
                                  <a:lnTo>
                                    <a:pt x="6538" y="812"/>
                                  </a:lnTo>
                                  <a:lnTo>
                                    <a:pt x="653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81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49" name="Group 127"/>
                        <wpg:cNvGrpSpPr>
                          <a:grpSpLocks/>
                        </wpg:cNvGrpSpPr>
                        <wpg:grpSpPr bwMode="auto">
                          <a:xfrm>
                            <a:off x="2588" y="12076"/>
                            <a:ext cx="6443" cy="228"/>
                            <a:chOff x="2588" y="12076"/>
                            <a:chExt cx="6443" cy="228"/>
                          </a:xfrm>
                        </wpg:grpSpPr>
                        <wps:wsp>
                          <wps:cNvPr id="750" name="Freeform 128"/>
                          <wps:cNvSpPr>
                            <a:spLocks/>
                          </wps:cNvSpPr>
                          <wps:spPr bwMode="auto">
                            <a:xfrm>
                              <a:off x="2588" y="12076"/>
                              <a:ext cx="6443" cy="228"/>
                            </a:xfrm>
                            <a:custGeom>
                              <a:avLst/>
                              <a:gdLst>
                                <a:gd name="T0" fmla="+- 0 2588 2588"/>
                                <a:gd name="T1" fmla="*/ T0 w 6443"/>
                                <a:gd name="T2" fmla="+- 0 12304 12076"/>
                                <a:gd name="T3" fmla="*/ 12304 h 228"/>
                                <a:gd name="T4" fmla="+- 0 9030 2588"/>
                                <a:gd name="T5" fmla="*/ T4 w 6443"/>
                                <a:gd name="T6" fmla="+- 0 12304 12076"/>
                                <a:gd name="T7" fmla="*/ 12304 h 228"/>
                                <a:gd name="T8" fmla="+- 0 9030 2588"/>
                                <a:gd name="T9" fmla="*/ T8 w 6443"/>
                                <a:gd name="T10" fmla="+- 0 12076 12076"/>
                                <a:gd name="T11" fmla="*/ 12076 h 228"/>
                                <a:gd name="T12" fmla="+- 0 2588 2588"/>
                                <a:gd name="T13" fmla="*/ T12 w 6443"/>
                                <a:gd name="T14" fmla="+- 0 12076 12076"/>
                                <a:gd name="T15" fmla="*/ 12076 h 228"/>
                                <a:gd name="T16" fmla="+- 0 2588 2588"/>
                                <a:gd name="T17" fmla="*/ T16 w 6443"/>
                                <a:gd name="T18" fmla="+- 0 12304 12076"/>
                                <a:gd name="T19" fmla="*/ 12304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443" h="228">
                                  <a:moveTo>
                                    <a:pt x="0" y="228"/>
                                  </a:moveTo>
                                  <a:lnTo>
                                    <a:pt x="6442" y="228"/>
                                  </a:lnTo>
                                  <a:lnTo>
                                    <a:pt x="644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51" name="Group 125"/>
                        <wpg:cNvGrpSpPr>
                          <a:grpSpLocks/>
                        </wpg:cNvGrpSpPr>
                        <wpg:grpSpPr bwMode="auto">
                          <a:xfrm>
                            <a:off x="2588" y="12304"/>
                            <a:ext cx="6443" cy="207"/>
                            <a:chOff x="2588" y="12304"/>
                            <a:chExt cx="6443" cy="207"/>
                          </a:xfrm>
                        </wpg:grpSpPr>
                        <wps:wsp>
                          <wps:cNvPr id="752" name="Freeform 126"/>
                          <wps:cNvSpPr>
                            <a:spLocks/>
                          </wps:cNvSpPr>
                          <wps:spPr bwMode="auto">
                            <a:xfrm>
                              <a:off x="2588" y="12304"/>
                              <a:ext cx="6443" cy="207"/>
                            </a:xfrm>
                            <a:custGeom>
                              <a:avLst/>
                              <a:gdLst>
                                <a:gd name="T0" fmla="+- 0 2588 2588"/>
                                <a:gd name="T1" fmla="*/ T0 w 6443"/>
                                <a:gd name="T2" fmla="+- 0 12511 12304"/>
                                <a:gd name="T3" fmla="*/ 12511 h 207"/>
                                <a:gd name="T4" fmla="+- 0 9030 2588"/>
                                <a:gd name="T5" fmla="*/ T4 w 6443"/>
                                <a:gd name="T6" fmla="+- 0 12511 12304"/>
                                <a:gd name="T7" fmla="*/ 12511 h 207"/>
                                <a:gd name="T8" fmla="+- 0 9030 2588"/>
                                <a:gd name="T9" fmla="*/ T8 w 6443"/>
                                <a:gd name="T10" fmla="+- 0 12304 12304"/>
                                <a:gd name="T11" fmla="*/ 12304 h 207"/>
                                <a:gd name="T12" fmla="+- 0 2588 2588"/>
                                <a:gd name="T13" fmla="*/ T12 w 6443"/>
                                <a:gd name="T14" fmla="+- 0 12304 12304"/>
                                <a:gd name="T15" fmla="*/ 12304 h 207"/>
                                <a:gd name="T16" fmla="+- 0 2588 2588"/>
                                <a:gd name="T17" fmla="*/ T16 w 6443"/>
                                <a:gd name="T18" fmla="+- 0 12511 12304"/>
                                <a:gd name="T19" fmla="*/ 12511 h 20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443" h="207">
                                  <a:moveTo>
                                    <a:pt x="0" y="207"/>
                                  </a:moveTo>
                                  <a:lnTo>
                                    <a:pt x="6442" y="207"/>
                                  </a:lnTo>
                                  <a:lnTo>
                                    <a:pt x="644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53" name="Group 123"/>
                        <wpg:cNvGrpSpPr>
                          <a:grpSpLocks/>
                        </wpg:cNvGrpSpPr>
                        <wpg:grpSpPr bwMode="auto">
                          <a:xfrm>
                            <a:off x="2588" y="12511"/>
                            <a:ext cx="6443" cy="226"/>
                            <a:chOff x="2588" y="12511"/>
                            <a:chExt cx="6443" cy="226"/>
                          </a:xfrm>
                        </wpg:grpSpPr>
                        <wps:wsp>
                          <wps:cNvPr id="754" name="Freeform 124"/>
                          <wps:cNvSpPr>
                            <a:spLocks/>
                          </wps:cNvSpPr>
                          <wps:spPr bwMode="auto">
                            <a:xfrm>
                              <a:off x="2588" y="12511"/>
                              <a:ext cx="6443" cy="226"/>
                            </a:xfrm>
                            <a:custGeom>
                              <a:avLst/>
                              <a:gdLst>
                                <a:gd name="T0" fmla="+- 0 2588 2588"/>
                                <a:gd name="T1" fmla="*/ T0 w 6443"/>
                                <a:gd name="T2" fmla="+- 0 12736 12511"/>
                                <a:gd name="T3" fmla="*/ 12736 h 226"/>
                                <a:gd name="T4" fmla="+- 0 9030 2588"/>
                                <a:gd name="T5" fmla="*/ T4 w 6443"/>
                                <a:gd name="T6" fmla="+- 0 12736 12511"/>
                                <a:gd name="T7" fmla="*/ 12736 h 226"/>
                                <a:gd name="T8" fmla="+- 0 9030 2588"/>
                                <a:gd name="T9" fmla="*/ T8 w 6443"/>
                                <a:gd name="T10" fmla="+- 0 12511 12511"/>
                                <a:gd name="T11" fmla="*/ 12511 h 226"/>
                                <a:gd name="T12" fmla="+- 0 2588 2588"/>
                                <a:gd name="T13" fmla="*/ T12 w 6443"/>
                                <a:gd name="T14" fmla="+- 0 12511 12511"/>
                                <a:gd name="T15" fmla="*/ 12511 h 226"/>
                                <a:gd name="T16" fmla="+- 0 2588 2588"/>
                                <a:gd name="T17" fmla="*/ T16 w 6443"/>
                                <a:gd name="T18" fmla="+- 0 12736 12511"/>
                                <a:gd name="T19" fmla="*/ 12736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443" h="226">
                                  <a:moveTo>
                                    <a:pt x="0" y="225"/>
                                  </a:moveTo>
                                  <a:lnTo>
                                    <a:pt x="6442" y="225"/>
                                  </a:lnTo>
                                  <a:lnTo>
                                    <a:pt x="644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55" name="Group 121"/>
                        <wpg:cNvGrpSpPr>
                          <a:grpSpLocks/>
                        </wpg:cNvGrpSpPr>
                        <wpg:grpSpPr bwMode="auto">
                          <a:xfrm>
                            <a:off x="9097" y="12018"/>
                            <a:ext cx="833" cy="812"/>
                            <a:chOff x="9097" y="12018"/>
                            <a:chExt cx="833" cy="812"/>
                          </a:xfrm>
                        </wpg:grpSpPr>
                        <wps:wsp>
                          <wps:cNvPr id="756" name="Freeform 122"/>
                          <wps:cNvSpPr>
                            <a:spLocks/>
                          </wps:cNvSpPr>
                          <wps:spPr bwMode="auto">
                            <a:xfrm>
                              <a:off x="9097" y="12018"/>
                              <a:ext cx="833" cy="812"/>
                            </a:xfrm>
                            <a:custGeom>
                              <a:avLst/>
                              <a:gdLst>
                                <a:gd name="T0" fmla="+- 0 9097 9097"/>
                                <a:gd name="T1" fmla="*/ T0 w 833"/>
                                <a:gd name="T2" fmla="+- 0 12830 12018"/>
                                <a:gd name="T3" fmla="*/ 12830 h 812"/>
                                <a:gd name="T4" fmla="+- 0 9931 9097"/>
                                <a:gd name="T5" fmla="*/ T4 w 833"/>
                                <a:gd name="T6" fmla="+- 0 12830 12018"/>
                                <a:gd name="T7" fmla="*/ 12830 h 812"/>
                                <a:gd name="T8" fmla="+- 0 9931 9097"/>
                                <a:gd name="T9" fmla="*/ T8 w 833"/>
                                <a:gd name="T10" fmla="+- 0 12018 12018"/>
                                <a:gd name="T11" fmla="*/ 12018 h 812"/>
                                <a:gd name="T12" fmla="+- 0 9097 9097"/>
                                <a:gd name="T13" fmla="*/ T12 w 833"/>
                                <a:gd name="T14" fmla="+- 0 12018 12018"/>
                                <a:gd name="T15" fmla="*/ 12018 h 812"/>
                                <a:gd name="T16" fmla="+- 0 9097 9097"/>
                                <a:gd name="T17" fmla="*/ T16 w 833"/>
                                <a:gd name="T18" fmla="+- 0 12830 12018"/>
                                <a:gd name="T19" fmla="*/ 12830 h 8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33" h="812">
                                  <a:moveTo>
                                    <a:pt x="0" y="812"/>
                                  </a:moveTo>
                                  <a:lnTo>
                                    <a:pt x="834" y="812"/>
                                  </a:lnTo>
                                  <a:lnTo>
                                    <a:pt x="83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81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57" name="Group 119"/>
                        <wpg:cNvGrpSpPr>
                          <a:grpSpLocks/>
                        </wpg:cNvGrpSpPr>
                        <wpg:grpSpPr bwMode="auto">
                          <a:xfrm>
                            <a:off x="9145" y="12076"/>
                            <a:ext cx="740" cy="334"/>
                            <a:chOff x="9145" y="12076"/>
                            <a:chExt cx="740" cy="334"/>
                          </a:xfrm>
                        </wpg:grpSpPr>
                        <wps:wsp>
                          <wps:cNvPr id="758" name="Freeform 120"/>
                          <wps:cNvSpPr>
                            <a:spLocks/>
                          </wps:cNvSpPr>
                          <wps:spPr bwMode="auto">
                            <a:xfrm>
                              <a:off x="9145" y="12076"/>
                              <a:ext cx="740" cy="334"/>
                            </a:xfrm>
                            <a:custGeom>
                              <a:avLst/>
                              <a:gdLst>
                                <a:gd name="T0" fmla="+- 0 9145 9145"/>
                                <a:gd name="T1" fmla="*/ T0 w 740"/>
                                <a:gd name="T2" fmla="+- 0 12409 12076"/>
                                <a:gd name="T3" fmla="*/ 12409 h 334"/>
                                <a:gd name="T4" fmla="+- 0 9885 9145"/>
                                <a:gd name="T5" fmla="*/ T4 w 740"/>
                                <a:gd name="T6" fmla="+- 0 12409 12076"/>
                                <a:gd name="T7" fmla="*/ 12409 h 334"/>
                                <a:gd name="T8" fmla="+- 0 9885 9145"/>
                                <a:gd name="T9" fmla="*/ T8 w 740"/>
                                <a:gd name="T10" fmla="+- 0 12076 12076"/>
                                <a:gd name="T11" fmla="*/ 12076 h 334"/>
                                <a:gd name="T12" fmla="+- 0 9145 9145"/>
                                <a:gd name="T13" fmla="*/ T12 w 740"/>
                                <a:gd name="T14" fmla="+- 0 12076 12076"/>
                                <a:gd name="T15" fmla="*/ 12076 h 334"/>
                                <a:gd name="T16" fmla="+- 0 9145 9145"/>
                                <a:gd name="T17" fmla="*/ T16 w 740"/>
                                <a:gd name="T18" fmla="+- 0 12409 12076"/>
                                <a:gd name="T19" fmla="*/ 12409 h 3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40" h="334">
                                  <a:moveTo>
                                    <a:pt x="0" y="333"/>
                                  </a:moveTo>
                                  <a:lnTo>
                                    <a:pt x="740" y="333"/>
                                  </a:lnTo>
                                  <a:lnTo>
                                    <a:pt x="74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3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59" name="Group 117"/>
                        <wpg:cNvGrpSpPr>
                          <a:grpSpLocks/>
                        </wpg:cNvGrpSpPr>
                        <wpg:grpSpPr bwMode="auto">
                          <a:xfrm>
                            <a:off x="9145" y="12358"/>
                            <a:ext cx="197" cy="2"/>
                            <a:chOff x="9145" y="12358"/>
                            <a:chExt cx="197" cy="2"/>
                          </a:xfrm>
                        </wpg:grpSpPr>
                        <wps:wsp>
                          <wps:cNvPr id="760" name="Freeform 118"/>
                          <wps:cNvSpPr>
                            <a:spLocks/>
                          </wps:cNvSpPr>
                          <wps:spPr bwMode="auto">
                            <a:xfrm>
                              <a:off x="9145" y="12358"/>
                              <a:ext cx="197" cy="2"/>
                            </a:xfrm>
                            <a:custGeom>
                              <a:avLst/>
                              <a:gdLst>
                                <a:gd name="T0" fmla="+- 0 9145 9145"/>
                                <a:gd name="T1" fmla="*/ T0 w 197"/>
                                <a:gd name="T2" fmla="+- 0 9342 9145"/>
                                <a:gd name="T3" fmla="*/ T2 w 197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97">
                                  <a:moveTo>
                                    <a:pt x="0" y="0"/>
                                  </a:moveTo>
                                  <a:lnTo>
                                    <a:pt x="197" y="0"/>
                                  </a:lnTo>
                                </a:path>
                              </a:pathLst>
                            </a:custGeom>
                            <a:noFill/>
                            <a:ln w="11938">
                              <a:solidFill>
                                <a:srgbClr val="8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61" name="Group 115"/>
                        <wpg:cNvGrpSpPr>
                          <a:grpSpLocks/>
                        </wpg:cNvGrpSpPr>
                        <wpg:grpSpPr bwMode="auto">
                          <a:xfrm>
                            <a:off x="1428" y="12047"/>
                            <a:ext cx="8505" cy="2"/>
                            <a:chOff x="1428" y="12047"/>
                            <a:chExt cx="8505" cy="2"/>
                          </a:xfrm>
                        </wpg:grpSpPr>
                        <wps:wsp>
                          <wps:cNvPr id="762" name="Freeform 116"/>
                          <wps:cNvSpPr>
                            <a:spLocks/>
                          </wps:cNvSpPr>
                          <wps:spPr bwMode="auto">
                            <a:xfrm>
                              <a:off x="1428" y="12047"/>
                              <a:ext cx="8505" cy="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8505"/>
                                <a:gd name="T2" fmla="+- 0 9933 1428"/>
                                <a:gd name="T3" fmla="*/ T2 w 8505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505">
                                  <a:moveTo>
                                    <a:pt x="0" y="0"/>
                                  </a:moveTo>
                                  <a:lnTo>
                                    <a:pt x="8505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DADAD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63" name="Group 113"/>
                        <wpg:cNvGrpSpPr>
                          <a:grpSpLocks/>
                        </wpg:cNvGrpSpPr>
                        <wpg:grpSpPr bwMode="auto">
                          <a:xfrm>
                            <a:off x="1419" y="12816"/>
                            <a:ext cx="8524" cy="2"/>
                            <a:chOff x="1419" y="12816"/>
                            <a:chExt cx="8524" cy="2"/>
                          </a:xfrm>
                        </wpg:grpSpPr>
                        <wps:wsp>
                          <wps:cNvPr id="764" name="Freeform 114"/>
                          <wps:cNvSpPr>
                            <a:spLocks/>
                          </wps:cNvSpPr>
                          <wps:spPr bwMode="auto">
                            <a:xfrm>
                              <a:off x="1419" y="12816"/>
                              <a:ext cx="8524" cy="2"/>
                            </a:xfrm>
                            <a:custGeom>
                              <a:avLst/>
                              <a:gdLst>
                                <a:gd name="T0" fmla="+- 0 1419 1419"/>
                                <a:gd name="T1" fmla="*/ T0 w 8524"/>
                                <a:gd name="T2" fmla="+- 0 9943 1419"/>
                                <a:gd name="T3" fmla="*/ T2 w 852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524">
                                  <a:moveTo>
                                    <a:pt x="0" y="0"/>
                                  </a:moveTo>
                                  <a:lnTo>
                                    <a:pt x="8524" y="0"/>
                                  </a:lnTo>
                                </a:path>
                              </a:pathLst>
                            </a:custGeom>
                            <a:noFill/>
                            <a:ln w="19558">
                              <a:solidFill>
                                <a:srgbClr val="DADAD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65" name="Group 111"/>
                        <wpg:cNvGrpSpPr>
                          <a:grpSpLocks/>
                        </wpg:cNvGrpSpPr>
                        <wpg:grpSpPr bwMode="auto">
                          <a:xfrm>
                            <a:off x="2530" y="12076"/>
                            <a:ext cx="2" cy="754"/>
                            <a:chOff x="2530" y="12076"/>
                            <a:chExt cx="2" cy="754"/>
                          </a:xfrm>
                        </wpg:grpSpPr>
                        <wps:wsp>
                          <wps:cNvPr id="766" name="Freeform 112"/>
                          <wps:cNvSpPr>
                            <a:spLocks/>
                          </wps:cNvSpPr>
                          <wps:spPr bwMode="auto">
                            <a:xfrm>
                              <a:off x="2530" y="12076"/>
                              <a:ext cx="2" cy="754"/>
                            </a:xfrm>
                            <a:custGeom>
                              <a:avLst/>
                              <a:gdLst>
                                <a:gd name="T0" fmla="+- 0 12076 12076"/>
                                <a:gd name="T1" fmla="*/ 12076 h 754"/>
                                <a:gd name="T2" fmla="+- 0 12830 12076"/>
                                <a:gd name="T3" fmla="*/ 12830 h 754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754">
                                  <a:moveTo>
                                    <a:pt x="0" y="0"/>
                                  </a:moveTo>
                                  <a:lnTo>
                                    <a:pt x="0" y="754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67" name="Group 109"/>
                        <wpg:cNvGrpSpPr>
                          <a:grpSpLocks/>
                        </wpg:cNvGrpSpPr>
                        <wpg:grpSpPr bwMode="auto">
                          <a:xfrm>
                            <a:off x="9088" y="12076"/>
                            <a:ext cx="2" cy="754"/>
                            <a:chOff x="9088" y="12076"/>
                            <a:chExt cx="2" cy="754"/>
                          </a:xfrm>
                        </wpg:grpSpPr>
                        <wps:wsp>
                          <wps:cNvPr id="768" name="Freeform 110"/>
                          <wps:cNvSpPr>
                            <a:spLocks/>
                          </wps:cNvSpPr>
                          <wps:spPr bwMode="auto">
                            <a:xfrm>
                              <a:off x="9088" y="12076"/>
                              <a:ext cx="2" cy="754"/>
                            </a:xfrm>
                            <a:custGeom>
                              <a:avLst/>
                              <a:gdLst>
                                <a:gd name="T0" fmla="+- 0 12076 12076"/>
                                <a:gd name="T1" fmla="*/ 12076 h 754"/>
                                <a:gd name="T2" fmla="+- 0 12830 12076"/>
                                <a:gd name="T3" fmla="*/ 12830 h 754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754">
                                  <a:moveTo>
                                    <a:pt x="0" y="0"/>
                                  </a:moveTo>
                                  <a:lnTo>
                                    <a:pt x="0" y="754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69" name="Group 107"/>
                        <wpg:cNvGrpSpPr>
                          <a:grpSpLocks/>
                        </wpg:cNvGrpSpPr>
                        <wpg:grpSpPr bwMode="auto">
                          <a:xfrm>
                            <a:off x="1428" y="12849"/>
                            <a:ext cx="1092" cy="629"/>
                            <a:chOff x="1428" y="12849"/>
                            <a:chExt cx="1092" cy="629"/>
                          </a:xfrm>
                        </wpg:grpSpPr>
                        <wps:wsp>
                          <wps:cNvPr id="770" name="Freeform 108"/>
                          <wps:cNvSpPr>
                            <a:spLocks/>
                          </wps:cNvSpPr>
                          <wps:spPr bwMode="auto">
                            <a:xfrm>
                              <a:off x="1428" y="12849"/>
                              <a:ext cx="1092" cy="629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1092"/>
                                <a:gd name="T2" fmla="+- 0 13478 12849"/>
                                <a:gd name="T3" fmla="*/ 13478 h 629"/>
                                <a:gd name="T4" fmla="+- 0 2520 1428"/>
                                <a:gd name="T5" fmla="*/ T4 w 1092"/>
                                <a:gd name="T6" fmla="+- 0 13478 12849"/>
                                <a:gd name="T7" fmla="*/ 13478 h 629"/>
                                <a:gd name="T8" fmla="+- 0 2520 1428"/>
                                <a:gd name="T9" fmla="*/ T8 w 1092"/>
                                <a:gd name="T10" fmla="+- 0 12849 12849"/>
                                <a:gd name="T11" fmla="*/ 12849 h 629"/>
                                <a:gd name="T12" fmla="+- 0 1428 1428"/>
                                <a:gd name="T13" fmla="*/ T12 w 1092"/>
                                <a:gd name="T14" fmla="+- 0 12849 12849"/>
                                <a:gd name="T15" fmla="*/ 12849 h 629"/>
                                <a:gd name="T16" fmla="+- 0 1428 1428"/>
                                <a:gd name="T17" fmla="*/ T16 w 1092"/>
                                <a:gd name="T18" fmla="+- 0 13478 12849"/>
                                <a:gd name="T19" fmla="*/ 13478 h 62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92" h="629">
                                  <a:moveTo>
                                    <a:pt x="0" y="629"/>
                                  </a:moveTo>
                                  <a:lnTo>
                                    <a:pt x="1092" y="629"/>
                                  </a:lnTo>
                                  <a:lnTo>
                                    <a:pt x="109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62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71" name="Group 105"/>
                        <wpg:cNvGrpSpPr>
                          <a:grpSpLocks/>
                        </wpg:cNvGrpSpPr>
                        <wpg:grpSpPr bwMode="auto">
                          <a:xfrm>
                            <a:off x="1476" y="12907"/>
                            <a:ext cx="996" cy="247"/>
                            <a:chOff x="1476" y="12907"/>
                            <a:chExt cx="996" cy="247"/>
                          </a:xfrm>
                        </wpg:grpSpPr>
                        <wps:wsp>
                          <wps:cNvPr id="772" name="Freeform 106"/>
                          <wps:cNvSpPr>
                            <a:spLocks/>
                          </wps:cNvSpPr>
                          <wps:spPr bwMode="auto">
                            <a:xfrm>
                              <a:off x="1476" y="12907"/>
                              <a:ext cx="996" cy="247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996"/>
                                <a:gd name="T2" fmla="+- 0 13154 12907"/>
                                <a:gd name="T3" fmla="*/ 13154 h 247"/>
                                <a:gd name="T4" fmla="+- 0 2472 1476"/>
                                <a:gd name="T5" fmla="*/ T4 w 996"/>
                                <a:gd name="T6" fmla="+- 0 13154 12907"/>
                                <a:gd name="T7" fmla="*/ 13154 h 247"/>
                                <a:gd name="T8" fmla="+- 0 2472 1476"/>
                                <a:gd name="T9" fmla="*/ T8 w 996"/>
                                <a:gd name="T10" fmla="+- 0 12907 12907"/>
                                <a:gd name="T11" fmla="*/ 12907 h 247"/>
                                <a:gd name="T12" fmla="+- 0 1476 1476"/>
                                <a:gd name="T13" fmla="*/ T12 w 996"/>
                                <a:gd name="T14" fmla="+- 0 12907 12907"/>
                                <a:gd name="T15" fmla="*/ 12907 h 247"/>
                                <a:gd name="T16" fmla="+- 0 1476 1476"/>
                                <a:gd name="T17" fmla="*/ T16 w 996"/>
                                <a:gd name="T18" fmla="+- 0 13154 12907"/>
                                <a:gd name="T19" fmla="*/ 13154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96" h="247">
                                  <a:moveTo>
                                    <a:pt x="0" y="247"/>
                                  </a:moveTo>
                                  <a:lnTo>
                                    <a:pt x="996" y="247"/>
                                  </a:lnTo>
                                  <a:lnTo>
                                    <a:pt x="99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73" name="Group 103"/>
                        <wpg:cNvGrpSpPr>
                          <a:grpSpLocks/>
                        </wpg:cNvGrpSpPr>
                        <wpg:grpSpPr bwMode="auto">
                          <a:xfrm>
                            <a:off x="2540" y="12849"/>
                            <a:ext cx="6539" cy="629"/>
                            <a:chOff x="2540" y="12849"/>
                            <a:chExt cx="6539" cy="629"/>
                          </a:xfrm>
                        </wpg:grpSpPr>
                        <wps:wsp>
                          <wps:cNvPr id="774" name="Freeform 104"/>
                          <wps:cNvSpPr>
                            <a:spLocks/>
                          </wps:cNvSpPr>
                          <wps:spPr bwMode="auto">
                            <a:xfrm>
                              <a:off x="2540" y="12849"/>
                              <a:ext cx="6539" cy="629"/>
                            </a:xfrm>
                            <a:custGeom>
                              <a:avLst/>
                              <a:gdLst>
                                <a:gd name="T0" fmla="+- 0 2540 2540"/>
                                <a:gd name="T1" fmla="*/ T0 w 6539"/>
                                <a:gd name="T2" fmla="+- 0 13478 12849"/>
                                <a:gd name="T3" fmla="*/ 13478 h 629"/>
                                <a:gd name="T4" fmla="+- 0 9078 2540"/>
                                <a:gd name="T5" fmla="*/ T4 w 6539"/>
                                <a:gd name="T6" fmla="+- 0 13478 12849"/>
                                <a:gd name="T7" fmla="*/ 13478 h 629"/>
                                <a:gd name="T8" fmla="+- 0 9078 2540"/>
                                <a:gd name="T9" fmla="*/ T8 w 6539"/>
                                <a:gd name="T10" fmla="+- 0 12849 12849"/>
                                <a:gd name="T11" fmla="*/ 12849 h 629"/>
                                <a:gd name="T12" fmla="+- 0 2540 2540"/>
                                <a:gd name="T13" fmla="*/ T12 w 6539"/>
                                <a:gd name="T14" fmla="+- 0 12849 12849"/>
                                <a:gd name="T15" fmla="*/ 12849 h 629"/>
                                <a:gd name="T16" fmla="+- 0 2540 2540"/>
                                <a:gd name="T17" fmla="*/ T16 w 6539"/>
                                <a:gd name="T18" fmla="+- 0 13478 12849"/>
                                <a:gd name="T19" fmla="*/ 13478 h 62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539" h="629">
                                  <a:moveTo>
                                    <a:pt x="0" y="629"/>
                                  </a:moveTo>
                                  <a:lnTo>
                                    <a:pt x="6538" y="629"/>
                                  </a:lnTo>
                                  <a:lnTo>
                                    <a:pt x="653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62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75" name="Group 101"/>
                        <wpg:cNvGrpSpPr>
                          <a:grpSpLocks/>
                        </wpg:cNvGrpSpPr>
                        <wpg:grpSpPr bwMode="auto">
                          <a:xfrm>
                            <a:off x="2588" y="12907"/>
                            <a:ext cx="6443" cy="226"/>
                            <a:chOff x="2588" y="12907"/>
                            <a:chExt cx="6443" cy="226"/>
                          </a:xfrm>
                        </wpg:grpSpPr>
                        <wps:wsp>
                          <wps:cNvPr id="776" name="Freeform 102"/>
                          <wps:cNvSpPr>
                            <a:spLocks/>
                          </wps:cNvSpPr>
                          <wps:spPr bwMode="auto">
                            <a:xfrm>
                              <a:off x="2588" y="12907"/>
                              <a:ext cx="6443" cy="226"/>
                            </a:xfrm>
                            <a:custGeom>
                              <a:avLst/>
                              <a:gdLst>
                                <a:gd name="T0" fmla="+- 0 2588 2588"/>
                                <a:gd name="T1" fmla="*/ T0 w 6443"/>
                                <a:gd name="T2" fmla="+- 0 13132 12907"/>
                                <a:gd name="T3" fmla="*/ 13132 h 226"/>
                                <a:gd name="T4" fmla="+- 0 9030 2588"/>
                                <a:gd name="T5" fmla="*/ T4 w 6443"/>
                                <a:gd name="T6" fmla="+- 0 13132 12907"/>
                                <a:gd name="T7" fmla="*/ 13132 h 226"/>
                                <a:gd name="T8" fmla="+- 0 9030 2588"/>
                                <a:gd name="T9" fmla="*/ T8 w 6443"/>
                                <a:gd name="T10" fmla="+- 0 12907 12907"/>
                                <a:gd name="T11" fmla="*/ 12907 h 226"/>
                                <a:gd name="T12" fmla="+- 0 2588 2588"/>
                                <a:gd name="T13" fmla="*/ T12 w 6443"/>
                                <a:gd name="T14" fmla="+- 0 12907 12907"/>
                                <a:gd name="T15" fmla="*/ 12907 h 226"/>
                                <a:gd name="T16" fmla="+- 0 2588 2588"/>
                                <a:gd name="T17" fmla="*/ T16 w 6443"/>
                                <a:gd name="T18" fmla="+- 0 13132 12907"/>
                                <a:gd name="T19" fmla="*/ 13132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443" h="226">
                                  <a:moveTo>
                                    <a:pt x="0" y="225"/>
                                  </a:moveTo>
                                  <a:lnTo>
                                    <a:pt x="6442" y="225"/>
                                  </a:lnTo>
                                  <a:lnTo>
                                    <a:pt x="644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77" name="Group 99"/>
                        <wpg:cNvGrpSpPr>
                          <a:grpSpLocks/>
                        </wpg:cNvGrpSpPr>
                        <wpg:grpSpPr bwMode="auto">
                          <a:xfrm>
                            <a:off x="2588" y="13132"/>
                            <a:ext cx="6443" cy="228"/>
                            <a:chOff x="2588" y="13132"/>
                            <a:chExt cx="6443" cy="228"/>
                          </a:xfrm>
                        </wpg:grpSpPr>
                        <wps:wsp>
                          <wps:cNvPr id="778" name="Freeform 100"/>
                          <wps:cNvSpPr>
                            <a:spLocks/>
                          </wps:cNvSpPr>
                          <wps:spPr bwMode="auto">
                            <a:xfrm>
                              <a:off x="2588" y="13132"/>
                              <a:ext cx="6443" cy="228"/>
                            </a:xfrm>
                            <a:custGeom>
                              <a:avLst/>
                              <a:gdLst>
                                <a:gd name="T0" fmla="+- 0 2588 2588"/>
                                <a:gd name="T1" fmla="*/ T0 w 6443"/>
                                <a:gd name="T2" fmla="+- 0 13360 13132"/>
                                <a:gd name="T3" fmla="*/ 13360 h 228"/>
                                <a:gd name="T4" fmla="+- 0 9030 2588"/>
                                <a:gd name="T5" fmla="*/ T4 w 6443"/>
                                <a:gd name="T6" fmla="+- 0 13360 13132"/>
                                <a:gd name="T7" fmla="*/ 13360 h 228"/>
                                <a:gd name="T8" fmla="+- 0 9030 2588"/>
                                <a:gd name="T9" fmla="*/ T8 w 6443"/>
                                <a:gd name="T10" fmla="+- 0 13132 13132"/>
                                <a:gd name="T11" fmla="*/ 13132 h 228"/>
                                <a:gd name="T12" fmla="+- 0 2588 2588"/>
                                <a:gd name="T13" fmla="*/ T12 w 6443"/>
                                <a:gd name="T14" fmla="+- 0 13132 13132"/>
                                <a:gd name="T15" fmla="*/ 13132 h 228"/>
                                <a:gd name="T16" fmla="+- 0 2588 2588"/>
                                <a:gd name="T17" fmla="*/ T16 w 6443"/>
                                <a:gd name="T18" fmla="+- 0 13360 13132"/>
                                <a:gd name="T19" fmla="*/ 13360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443" h="228">
                                  <a:moveTo>
                                    <a:pt x="0" y="228"/>
                                  </a:moveTo>
                                  <a:lnTo>
                                    <a:pt x="6442" y="228"/>
                                  </a:lnTo>
                                  <a:lnTo>
                                    <a:pt x="644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79" name="Group 97"/>
                        <wpg:cNvGrpSpPr>
                          <a:grpSpLocks/>
                        </wpg:cNvGrpSpPr>
                        <wpg:grpSpPr bwMode="auto">
                          <a:xfrm>
                            <a:off x="9097" y="12849"/>
                            <a:ext cx="833" cy="629"/>
                            <a:chOff x="9097" y="12849"/>
                            <a:chExt cx="833" cy="629"/>
                          </a:xfrm>
                        </wpg:grpSpPr>
                        <wps:wsp>
                          <wps:cNvPr id="780" name="Freeform 98"/>
                          <wps:cNvSpPr>
                            <a:spLocks/>
                          </wps:cNvSpPr>
                          <wps:spPr bwMode="auto">
                            <a:xfrm>
                              <a:off x="9097" y="12849"/>
                              <a:ext cx="833" cy="629"/>
                            </a:xfrm>
                            <a:custGeom>
                              <a:avLst/>
                              <a:gdLst>
                                <a:gd name="T0" fmla="+- 0 9097 9097"/>
                                <a:gd name="T1" fmla="*/ T0 w 833"/>
                                <a:gd name="T2" fmla="+- 0 13478 12849"/>
                                <a:gd name="T3" fmla="*/ 13478 h 629"/>
                                <a:gd name="T4" fmla="+- 0 9931 9097"/>
                                <a:gd name="T5" fmla="*/ T4 w 833"/>
                                <a:gd name="T6" fmla="+- 0 13478 12849"/>
                                <a:gd name="T7" fmla="*/ 13478 h 629"/>
                                <a:gd name="T8" fmla="+- 0 9931 9097"/>
                                <a:gd name="T9" fmla="*/ T8 w 833"/>
                                <a:gd name="T10" fmla="+- 0 12849 12849"/>
                                <a:gd name="T11" fmla="*/ 12849 h 629"/>
                                <a:gd name="T12" fmla="+- 0 9097 9097"/>
                                <a:gd name="T13" fmla="*/ T12 w 833"/>
                                <a:gd name="T14" fmla="+- 0 12849 12849"/>
                                <a:gd name="T15" fmla="*/ 12849 h 629"/>
                                <a:gd name="T16" fmla="+- 0 9097 9097"/>
                                <a:gd name="T17" fmla="*/ T16 w 833"/>
                                <a:gd name="T18" fmla="+- 0 13478 12849"/>
                                <a:gd name="T19" fmla="*/ 13478 h 62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33" h="629">
                                  <a:moveTo>
                                    <a:pt x="0" y="629"/>
                                  </a:moveTo>
                                  <a:lnTo>
                                    <a:pt x="834" y="629"/>
                                  </a:lnTo>
                                  <a:lnTo>
                                    <a:pt x="83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62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81" name="Group 95"/>
                        <wpg:cNvGrpSpPr>
                          <a:grpSpLocks/>
                        </wpg:cNvGrpSpPr>
                        <wpg:grpSpPr bwMode="auto">
                          <a:xfrm>
                            <a:off x="9145" y="12907"/>
                            <a:ext cx="740" cy="334"/>
                            <a:chOff x="9145" y="12907"/>
                            <a:chExt cx="740" cy="334"/>
                          </a:xfrm>
                        </wpg:grpSpPr>
                        <wps:wsp>
                          <wps:cNvPr id="782" name="Freeform 96"/>
                          <wps:cNvSpPr>
                            <a:spLocks/>
                          </wps:cNvSpPr>
                          <wps:spPr bwMode="auto">
                            <a:xfrm>
                              <a:off x="9145" y="12907"/>
                              <a:ext cx="740" cy="334"/>
                            </a:xfrm>
                            <a:custGeom>
                              <a:avLst/>
                              <a:gdLst>
                                <a:gd name="T0" fmla="+- 0 9145 9145"/>
                                <a:gd name="T1" fmla="*/ T0 w 740"/>
                                <a:gd name="T2" fmla="+- 0 13240 12907"/>
                                <a:gd name="T3" fmla="*/ 13240 h 334"/>
                                <a:gd name="T4" fmla="+- 0 9885 9145"/>
                                <a:gd name="T5" fmla="*/ T4 w 740"/>
                                <a:gd name="T6" fmla="+- 0 13240 12907"/>
                                <a:gd name="T7" fmla="*/ 13240 h 334"/>
                                <a:gd name="T8" fmla="+- 0 9885 9145"/>
                                <a:gd name="T9" fmla="*/ T8 w 740"/>
                                <a:gd name="T10" fmla="+- 0 12907 12907"/>
                                <a:gd name="T11" fmla="*/ 12907 h 334"/>
                                <a:gd name="T12" fmla="+- 0 9145 9145"/>
                                <a:gd name="T13" fmla="*/ T12 w 740"/>
                                <a:gd name="T14" fmla="+- 0 12907 12907"/>
                                <a:gd name="T15" fmla="*/ 12907 h 334"/>
                                <a:gd name="T16" fmla="+- 0 9145 9145"/>
                                <a:gd name="T17" fmla="*/ T16 w 740"/>
                                <a:gd name="T18" fmla="+- 0 13240 12907"/>
                                <a:gd name="T19" fmla="*/ 13240 h 3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40" h="334">
                                  <a:moveTo>
                                    <a:pt x="0" y="333"/>
                                  </a:moveTo>
                                  <a:lnTo>
                                    <a:pt x="740" y="333"/>
                                  </a:lnTo>
                                  <a:lnTo>
                                    <a:pt x="74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3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83" name="Group 93"/>
                        <wpg:cNvGrpSpPr>
                          <a:grpSpLocks/>
                        </wpg:cNvGrpSpPr>
                        <wpg:grpSpPr bwMode="auto">
                          <a:xfrm>
                            <a:off x="9145" y="13180"/>
                            <a:ext cx="60" cy="17"/>
                            <a:chOff x="9145" y="13180"/>
                            <a:chExt cx="60" cy="17"/>
                          </a:xfrm>
                        </wpg:grpSpPr>
                        <wps:wsp>
                          <wps:cNvPr id="784" name="Freeform 94"/>
                          <wps:cNvSpPr>
                            <a:spLocks/>
                          </wps:cNvSpPr>
                          <wps:spPr bwMode="auto">
                            <a:xfrm>
                              <a:off x="9145" y="13180"/>
                              <a:ext cx="60" cy="17"/>
                            </a:xfrm>
                            <a:custGeom>
                              <a:avLst/>
                              <a:gdLst>
                                <a:gd name="T0" fmla="+- 0 9145 9145"/>
                                <a:gd name="T1" fmla="*/ T0 w 60"/>
                                <a:gd name="T2" fmla="+- 0 13189 13180"/>
                                <a:gd name="T3" fmla="*/ 13189 h 17"/>
                                <a:gd name="T4" fmla="+- 0 9205 9145"/>
                                <a:gd name="T5" fmla="*/ T4 w 60"/>
                                <a:gd name="T6" fmla="+- 0 13189 13180"/>
                                <a:gd name="T7" fmla="*/ 13189 h 1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60" h="17">
                                  <a:moveTo>
                                    <a:pt x="0" y="9"/>
                                  </a:moveTo>
                                  <a:lnTo>
                                    <a:pt x="60" y="9"/>
                                  </a:lnTo>
                                </a:path>
                              </a:pathLst>
                            </a:custGeom>
                            <a:noFill/>
                            <a:ln w="11938">
                              <a:solidFill>
                                <a:srgbClr val="8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85" name="Group 91"/>
                        <wpg:cNvGrpSpPr>
                          <a:grpSpLocks/>
                        </wpg:cNvGrpSpPr>
                        <wpg:grpSpPr bwMode="auto">
                          <a:xfrm>
                            <a:off x="1428" y="12878"/>
                            <a:ext cx="8505" cy="2"/>
                            <a:chOff x="1428" y="12878"/>
                            <a:chExt cx="8505" cy="2"/>
                          </a:xfrm>
                        </wpg:grpSpPr>
                        <wps:wsp>
                          <wps:cNvPr id="786" name="Freeform 92"/>
                          <wps:cNvSpPr>
                            <a:spLocks/>
                          </wps:cNvSpPr>
                          <wps:spPr bwMode="auto">
                            <a:xfrm>
                              <a:off x="1428" y="12878"/>
                              <a:ext cx="8505" cy="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8505"/>
                                <a:gd name="T2" fmla="+- 0 9933 1428"/>
                                <a:gd name="T3" fmla="*/ T2 w 8505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505">
                                  <a:moveTo>
                                    <a:pt x="0" y="0"/>
                                  </a:moveTo>
                                  <a:lnTo>
                                    <a:pt x="8505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EBEBE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87" name="Group 89"/>
                        <wpg:cNvGrpSpPr>
                          <a:grpSpLocks/>
                        </wpg:cNvGrpSpPr>
                        <wpg:grpSpPr bwMode="auto">
                          <a:xfrm>
                            <a:off x="1419" y="13461"/>
                            <a:ext cx="8524" cy="2"/>
                            <a:chOff x="1419" y="13461"/>
                            <a:chExt cx="8524" cy="2"/>
                          </a:xfrm>
                        </wpg:grpSpPr>
                        <wps:wsp>
                          <wps:cNvPr id="788" name="Freeform 90"/>
                          <wps:cNvSpPr>
                            <a:spLocks/>
                          </wps:cNvSpPr>
                          <wps:spPr bwMode="auto">
                            <a:xfrm>
                              <a:off x="1419" y="13461"/>
                              <a:ext cx="8524" cy="2"/>
                            </a:xfrm>
                            <a:custGeom>
                              <a:avLst/>
                              <a:gdLst>
                                <a:gd name="T0" fmla="+- 0 1419 1419"/>
                                <a:gd name="T1" fmla="*/ T0 w 8524"/>
                                <a:gd name="T2" fmla="+- 0 9943 1419"/>
                                <a:gd name="T3" fmla="*/ T2 w 852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524">
                                  <a:moveTo>
                                    <a:pt x="0" y="0"/>
                                  </a:moveTo>
                                  <a:lnTo>
                                    <a:pt x="8524" y="0"/>
                                  </a:lnTo>
                                </a:path>
                              </a:pathLst>
                            </a:custGeom>
                            <a:noFill/>
                            <a:ln w="19558">
                              <a:solidFill>
                                <a:srgbClr val="EBEBE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89" name="Group 87"/>
                        <wpg:cNvGrpSpPr>
                          <a:grpSpLocks/>
                        </wpg:cNvGrpSpPr>
                        <wpg:grpSpPr bwMode="auto">
                          <a:xfrm>
                            <a:off x="2530" y="12907"/>
                            <a:ext cx="2" cy="569"/>
                            <a:chOff x="2530" y="12907"/>
                            <a:chExt cx="2" cy="569"/>
                          </a:xfrm>
                        </wpg:grpSpPr>
                        <wps:wsp>
                          <wps:cNvPr id="790" name="Freeform 88"/>
                          <wps:cNvSpPr>
                            <a:spLocks/>
                          </wps:cNvSpPr>
                          <wps:spPr bwMode="auto">
                            <a:xfrm>
                              <a:off x="2530" y="12907"/>
                              <a:ext cx="2" cy="569"/>
                            </a:xfrm>
                            <a:custGeom>
                              <a:avLst/>
                              <a:gdLst>
                                <a:gd name="T0" fmla="+- 0 12907 12907"/>
                                <a:gd name="T1" fmla="*/ 12907 h 569"/>
                                <a:gd name="T2" fmla="+- 0 13476 12907"/>
                                <a:gd name="T3" fmla="*/ 13476 h 56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69">
                                  <a:moveTo>
                                    <a:pt x="0" y="0"/>
                                  </a:moveTo>
                                  <a:lnTo>
                                    <a:pt x="0" y="569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91" name="Group 85"/>
                        <wpg:cNvGrpSpPr>
                          <a:grpSpLocks/>
                        </wpg:cNvGrpSpPr>
                        <wpg:grpSpPr bwMode="auto">
                          <a:xfrm>
                            <a:off x="9088" y="12907"/>
                            <a:ext cx="2" cy="569"/>
                            <a:chOff x="9088" y="12907"/>
                            <a:chExt cx="2" cy="569"/>
                          </a:xfrm>
                        </wpg:grpSpPr>
                        <wps:wsp>
                          <wps:cNvPr id="792" name="Freeform 86"/>
                          <wps:cNvSpPr>
                            <a:spLocks/>
                          </wps:cNvSpPr>
                          <wps:spPr bwMode="auto">
                            <a:xfrm>
                              <a:off x="9088" y="12907"/>
                              <a:ext cx="2" cy="569"/>
                            </a:xfrm>
                            <a:custGeom>
                              <a:avLst/>
                              <a:gdLst>
                                <a:gd name="T0" fmla="+- 0 12907 12907"/>
                                <a:gd name="T1" fmla="*/ 12907 h 569"/>
                                <a:gd name="T2" fmla="+- 0 13476 12907"/>
                                <a:gd name="T3" fmla="*/ 13476 h 56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69">
                                  <a:moveTo>
                                    <a:pt x="0" y="0"/>
                                  </a:moveTo>
                                  <a:lnTo>
                                    <a:pt x="0" y="569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93" name="Group 83"/>
                        <wpg:cNvGrpSpPr>
                          <a:grpSpLocks/>
                        </wpg:cNvGrpSpPr>
                        <wpg:grpSpPr bwMode="auto">
                          <a:xfrm>
                            <a:off x="1428" y="13495"/>
                            <a:ext cx="1092" cy="650"/>
                            <a:chOff x="1428" y="13495"/>
                            <a:chExt cx="1092" cy="650"/>
                          </a:xfrm>
                        </wpg:grpSpPr>
                        <wps:wsp>
                          <wps:cNvPr id="794" name="Freeform 84"/>
                          <wps:cNvSpPr>
                            <a:spLocks/>
                          </wps:cNvSpPr>
                          <wps:spPr bwMode="auto">
                            <a:xfrm>
                              <a:off x="1428" y="13495"/>
                              <a:ext cx="1092" cy="650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1092"/>
                                <a:gd name="T2" fmla="+- 0 14145 13495"/>
                                <a:gd name="T3" fmla="*/ 14145 h 650"/>
                                <a:gd name="T4" fmla="+- 0 2520 1428"/>
                                <a:gd name="T5" fmla="*/ T4 w 1092"/>
                                <a:gd name="T6" fmla="+- 0 14145 13495"/>
                                <a:gd name="T7" fmla="*/ 14145 h 650"/>
                                <a:gd name="T8" fmla="+- 0 2520 1428"/>
                                <a:gd name="T9" fmla="*/ T8 w 1092"/>
                                <a:gd name="T10" fmla="+- 0 13495 13495"/>
                                <a:gd name="T11" fmla="*/ 13495 h 650"/>
                                <a:gd name="T12" fmla="+- 0 1428 1428"/>
                                <a:gd name="T13" fmla="*/ T12 w 1092"/>
                                <a:gd name="T14" fmla="+- 0 13495 13495"/>
                                <a:gd name="T15" fmla="*/ 13495 h 650"/>
                                <a:gd name="T16" fmla="+- 0 1428 1428"/>
                                <a:gd name="T17" fmla="*/ T16 w 1092"/>
                                <a:gd name="T18" fmla="+- 0 14145 13495"/>
                                <a:gd name="T19" fmla="*/ 14145 h 6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92" h="650">
                                  <a:moveTo>
                                    <a:pt x="0" y="650"/>
                                  </a:moveTo>
                                  <a:lnTo>
                                    <a:pt x="1092" y="650"/>
                                  </a:lnTo>
                                  <a:lnTo>
                                    <a:pt x="109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6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95" name="Group 81"/>
                        <wpg:cNvGrpSpPr>
                          <a:grpSpLocks/>
                        </wpg:cNvGrpSpPr>
                        <wpg:grpSpPr bwMode="auto">
                          <a:xfrm>
                            <a:off x="1476" y="13552"/>
                            <a:ext cx="996" cy="247"/>
                            <a:chOff x="1476" y="13552"/>
                            <a:chExt cx="996" cy="247"/>
                          </a:xfrm>
                        </wpg:grpSpPr>
                        <wps:wsp>
                          <wps:cNvPr id="796" name="Freeform 82"/>
                          <wps:cNvSpPr>
                            <a:spLocks/>
                          </wps:cNvSpPr>
                          <wps:spPr bwMode="auto">
                            <a:xfrm>
                              <a:off x="1476" y="13552"/>
                              <a:ext cx="996" cy="247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996"/>
                                <a:gd name="T2" fmla="+- 0 13800 13552"/>
                                <a:gd name="T3" fmla="*/ 13800 h 247"/>
                                <a:gd name="T4" fmla="+- 0 2472 1476"/>
                                <a:gd name="T5" fmla="*/ T4 w 996"/>
                                <a:gd name="T6" fmla="+- 0 13800 13552"/>
                                <a:gd name="T7" fmla="*/ 13800 h 247"/>
                                <a:gd name="T8" fmla="+- 0 2472 1476"/>
                                <a:gd name="T9" fmla="*/ T8 w 996"/>
                                <a:gd name="T10" fmla="+- 0 13552 13552"/>
                                <a:gd name="T11" fmla="*/ 13552 h 247"/>
                                <a:gd name="T12" fmla="+- 0 1476 1476"/>
                                <a:gd name="T13" fmla="*/ T12 w 996"/>
                                <a:gd name="T14" fmla="+- 0 13552 13552"/>
                                <a:gd name="T15" fmla="*/ 13552 h 247"/>
                                <a:gd name="T16" fmla="+- 0 1476 1476"/>
                                <a:gd name="T17" fmla="*/ T16 w 996"/>
                                <a:gd name="T18" fmla="+- 0 13800 13552"/>
                                <a:gd name="T19" fmla="*/ 13800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96" h="247">
                                  <a:moveTo>
                                    <a:pt x="0" y="248"/>
                                  </a:moveTo>
                                  <a:lnTo>
                                    <a:pt x="996" y="248"/>
                                  </a:lnTo>
                                  <a:lnTo>
                                    <a:pt x="99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97" name="Group 79"/>
                        <wpg:cNvGrpSpPr>
                          <a:grpSpLocks/>
                        </wpg:cNvGrpSpPr>
                        <wpg:grpSpPr bwMode="auto">
                          <a:xfrm>
                            <a:off x="2540" y="13495"/>
                            <a:ext cx="6539" cy="650"/>
                            <a:chOff x="2540" y="13495"/>
                            <a:chExt cx="6539" cy="650"/>
                          </a:xfrm>
                        </wpg:grpSpPr>
                        <wps:wsp>
                          <wps:cNvPr id="798" name="Freeform 80"/>
                          <wps:cNvSpPr>
                            <a:spLocks/>
                          </wps:cNvSpPr>
                          <wps:spPr bwMode="auto">
                            <a:xfrm>
                              <a:off x="2540" y="13495"/>
                              <a:ext cx="6539" cy="650"/>
                            </a:xfrm>
                            <a:custGeom>
                              <a:avLst/>
                              <a:gdLst>
                                <a:gd name="T0" fmla="+- 0 2540 2540"/>
                                <a:gd name="T1" fmla="*/ T0 w 6539"/>
                                <a:gd name="T2" fmla="+- 0 14145 13495"/>
                                <a:gd name="T3" fmla="*/ 14145 h 650"/>
                                <a:gd name="T4" fmla="+- 0 9078 2540"/>
                                <a:gd name="T5" fmla="*/ T4 w 6539"/>
                                <a:gd name="T6" fmla="+- 0 14145 13495"/>
                                <a:gd name="T7" fmla="*/ 14145 h 650"/>
                                <a:gd name="T8" fmla="+- 0 9078 2540"/>
                                <a:gd name="T9" fmla="*/ T8 w 6539"/>
                                <a:gd name="T10" fmla="+- 0 13495 13495"/>
                                <a:gd name="T11" fmla="*/ 13495 h 650"/>
                                <a:gd name="T12" fmla="+- 0 2540 2540"/>
                                <a:gd name="T13" fmla="*/ T12 w 6539"/>
                                <a:gd name="T14" fmla="+- 0 13495 13495"/>
                                <a:gd name="T15" fmla="*/ 13495 h 650"/>
                                <a:gd name="T16" fmla="+- 0 2540 2540"/>
                                <a:gd name="T17" fmla="*/ T16 w 6539"/>
                                <a:gd name="T18" fmla="+- 0 14145 13495"/>
                                <a:gd name="T19" fmla="*/ 14145 h 6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539" h="650">
                                  <a:moveTo>
                                    <a:pt x="0" y="650"/>
                                  </a:moveTo>
                                  <a:lnTo>
                                    <a:pt x="6538" y="650"/>
                                  </a:lnTo>
                                  <a:lnTo>
                                    <a:pt x="653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6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99" name="Group 77"/>
                        <wpg:cNvGrpSpPr>
                          <a:grpSpLocks/>
                        </wpg:cNvGrpSpPr>
                        <wpg:grpSpPr bwMode="auto">
                          <a:xfrm>
                            <a:off x="2588" y="13552"/>
                            <a:ext cx="6443" cy="228"/>
                            <a:chOff x="2588" y="13552"/>
                            <a:chExt cx="6443" cy="228"/>
                          </a:xfrm>
                        </wpg:grpSpPr>
                        <wps:wsp>
                          <wps:cNvPr id="800" name="Freeform 78"/>
                          <wps:cNvSpPr>
                            <a:spLocks/>
                          </wps:cNvSpPr>
                          <wps:spPr bwMode="auto">
                            <a:xfrm>
                              <a:off x="2588" y="13552"/>
                              <a:ext cx="6443" cy="228"/>
                            </a:xfrm>
                            <a:custGeom>
                              <a:avLst/>
                              <a:gdLst>
                                <a:gd name="T0" fmla="+- 0 2588 2588"/>
                                <a:gd name="T1" fmla="*/ T0 w 6443"/>
                                <a:gd name="T2" fmla="+- 0 13780 13552"/>
                                <a:gd name="T3" fmla="*/ 13780 h 228"/>
                                <a:gd name="T4" fmla="+- 0 9030 2588"/>
                                <a:gd name="T5" fmla="*/ T4 w 6443"/>
                                <a:gd name="T6" fmla="+- 0 13780 13552"/>
                                <a:gd name="T7" fmla="*/ 13780 h 228"/>
                                <a:gd name="T8" fmla="+- 0 9030 2588"/>
                                <a:gd name="T9" fmla="*/ T8 w 6443"/>
                                <a:gd name="T10" fmla="+- 0 13552 13552"/>
                                <a:gd name="T11" fmla="*/ 13552 h 228"/>
                                <a:gd name="T12" fmla="+- 0 2588 2588"/>
                                <a:gd name="T13" fmla="*/ T12 w 6443"/>
                                <a:gd name="T14" fmla="+- 0 13552 13552"/>
                                <a:gd name="T15" fmla="*/ 13552 h 228"/>
                                <a:gd name="T16" fmla="+- 0 2588 2588"/>
                                <a:gd name="T17" fmla="*/ T16 w 6443"/>
                                <a:gd name="T18" fmla="+- 0 13780 13552"/>
                                <a:gd name="T19" fmla="*/ 13780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443" h="228">
                                  <a:moveTo>
                                    <a:pt x="0" y="228"/>
                                  </a:moveTo>
                                  <a:lnTo>
                                    <a:pt x="6442" y="228"/>
                                  </a:lnTo>
                                  <a:lnTo>
                                    <a:pt x="644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1" name="Group 75"/>
                        <wpg:cNvGrpSpPr>
                          <a:grpSpLocks/>
                        </wpg:cNvGrpSpPr>
                        <wpg:grpSpPr bwMode="auto">
                          <a:xfrm>
                            <a:off x="2588" y="13780"/>
                            <a:ext cx="6443" cy="228"/>
                            <a:chOff x="2588" y="13780"/>
                            <a:chExt cx="6443" cy="228"/>
                          </a:xfrm>
                        </wpg:grpSpPr>
                        <wps:wsp>
                          <wps:cNvPr id="802" name="Freeform 76"/>
                          <wps:cNvSpPr>
                            <a:spLocks/>
                          </wps:cNvSpPr>
                          <wps:spPr bwMode="auto">
                            <a:xfrm>
                              <a:off x="2588" y="13780"/>
                              <a:ext cx="6443" cy="228"/>
                            </a:xfrm>
                            <a:custGeom>
                              <a:avLst/>
                              <a:gdLst>
                                <a:gd name="T0" fmla="+- 0 2588 2588"/>
                                <a:gd name="T1" fmla="*/ T0 w 6443"/>
                                <a:gd name="T2" fmla="+- 0 14008 13780"/>
                                <a:gd name="T3" fmla="*/ 14008 h 228"/>
                                <a:gd name="T4" fmla="+- 0 9030 2588"/>
                                <a:gd name="T5" fmla="*/ T4 w 6443"/>
                                <a:gd name="T6" fmla="+- 0 14008 13780"/>
                                <a:gd name="T7" fmla="*/ 14008 h 228"/>
                                <a:gd name="T8" fmla="+- 0 9030 2588"/>
                                <a:gd name="T9" fmla="*/ T8 w 6443"/>
                                <a:gd name="T10" fmla="+- 0 13780 13780"/>
                                <a:gd name="T11" fmla="*/ 13780 h 228"/>
                                <a:gd name="T12" fmla="+- 0 2588 2588"/>
                                <a:gd name="T13" fmla="*/ T12 w 6443"/>
                                <a:gd name="T14" fmla="+- 0 13780 13780"/>
                                <a:gd name="T15" fmla="*/ 13780 h 228"/>
                                <a:gd name="T16" fmla="+- 0 2588 2588"/>
                                <a:gd name="T17" fmla="*/ T16 w 6443"/>
                                <a:gd name="T18" fmla="+- 0 14008 13780"/>
                                <a:gd name="T19" fmla="*/ 14008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443" h="228">
                                  <a:moveTo>
                                    <a:pt x="0" y="228"/>
                                  </a:moveTo>
                                  <a:lnTo>
                                    <a:pt x="6442" y="228"/>
                                  </a:lnTo>
                                  <a:lnTo>
                                    <a:pt x="644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3" name="Group 73"/>
                        <wpg:cNvGrpSpPr>
                          <a:grpSpLocks/>
                        </wpg:cNvGrpSpPr>
                        <wpg:grpSpPr bwMode="auto">
                          <a:xfrm>
                            <a:off x="9097" y="13495"/>
                            <a:ext cx="833" cy="650"/>
                            <a:chOff x="9097" y="13495"/>
                            <a:chExt cx="833" cy="650"/>
                          </a:xfrm>
                        </wpg:grpSpPr>
                        <wps:wsp>
                          <wps:cNvPr id="804" name="Freeform 74"/>
                          <wps:cNvSpPr>
                            <a:spLocks/>
                          </wps:cNvSpPr>
                          <wps:spPr bwMode="auto">
                            <a:xfrm>
                              <a:off x="9097" y="13495"/>
                              <a:ext cx="833" cy="650"/>
                            </a:xfrm>
                            <a:custGeom>
                              <a:avLst/>
                              <a:gdLst>
                                <a:gd name="T0" fmla="+- 0 9097 9097"/>
                                <a:gd name="T1" fmla="*/ T0 w 833"/>
                                <a:gd name="T2" fmla="+- 0 14145 13495"/>
                                <a:gd name="T3" fmla="*/ 14145 h 650"/>
                                <a:gd name="T4" fmla="+- 0 9931 9097"/>
                                <a:gd name="T5" fmla="*/ T4 w 833"/>
                                <a:gd name="T6" fmla="+- 0 14145 13495"/>
                                <a:gd name="T7" fmla="*/ 14145 h 650"/>
                                <a:gd name="T8" fmla="+- 0 9931 9097"/>
                                <a:gd name="T9" fmla="*/ T8 w 833"/>
                                <a:gd name="T10" fmla="+- 0 13495 13495"/>
                                <a:gd name="T11" fmla="*/ 13495 h 650"/>
                                <a:gd name="T12" fmla="+- 0 9097 9097"/>
                                <a:gd name="T13" fmla="*/ T12 w 833"/>
                                <a:gd name="T14" fmla="+- 0 13495 13495"/>
                                <a:gd name="T15" fmla="*/ 13495 h 650"/>
                                <a:gd name="T16" fmla="+- 0 9097 9097"/>
                                <a:gd name="T17" fmla="*/ T16 w 833"/>
                                <a:gd name="T18" fmla="+- 0 14145 13495"/>
                                <a:gd name="T19" fmla="*/ 14145 h 6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33" h="650">
                                  <a:moveTo>
                                    <a:pt x="0" y="650"/>
                                  </a:moveTo>
                                  <a:lnTo>
                                    <a:pt x="834" y="650"/>
                                  </a:lnTo>
                                  <a:lnTo>
                                    <a:pt x="83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6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5" name="Group 71"/>
                        <wpg:cNvGrpSpPr>
                          <a:grpSpLocks/>
                        </wpg:cNvGrpSpPr>
                        <wpg:grpSpPr bwMode="auto">
                          <a:xfrm>
                            <a:off x="9145" y="13552"/>
                            <a:ext cx="740" cy="334"/>
                            <a:chOff x="9145" y="13552"/>
                            <a:chExt cx="740" cy="334"/>
                          </a:xfrm>
                        </wpg:grpSpPr>
                        <wps:wsp>
                          <wps:cNvPr id="806" name="Freeform 72"/>
                          <wps:cNvSpPr>
                            <a:spLocks/>
                          </wps:cNvSpPr>
                          <wps:spPr bwMode="auto">
                            <a:xfrm>
                              <a:off x="9145" y="13552"/>
                              <a:ext cx="740" cy="334"/>
                            </a:xfrm>
                            <a:custGeom>
                              <a:avLst/>
                              <a:gdLst>
                                <a:gd name="T0" fmla="+- 0 9145 9145"/>
                                <a:gd name="T1" fmla="*/ T0 w 740"/>
                                <a:gd name="T2" fmla="+- 0 13886 13552"/>
                                <a:gd name="T3" fmla="*/ 13886 h 334"/>
                                <a:gd name="T4" fmla="+- 0 9885 9145"/>
                                <a:gd name="T5" fmla="*/ T4 w 740"/>
                                <a:gd name="T6" fmla="+- 0 13886 13552"/>
                                <a:gd name="T7" fmla="*/ 13886 h 334"/>
                                <a:gd name="T8" fmla="+- 0 9885 9145"/>
                                <a:gd name="T9" fmla="*/ T8 w 740"/>
                                <a:gd name="T10" fmla="+- 0 13552 13552"/>
                                <a:gd name="T11" fmla="*/ 13552 h 334"/>
                                <a:gd name="T12" fmla="+- 0 9145 9145"/>
                                <a:gd name="T13" fmla="*/ T12 w 740"/>
                                <a:gd name="T14" fmla="+- 0 13552 13552"/>
                                <a:gd name="T15" fmla="*/ 13552 h 334"/>
                                <a:gd name="T16" fmla="+- 0 9145 9145"/>
                                <a:gd name="T17" fmla="*/ T16 w 740"/>
                                <a:gd name="T18" fmla="+- 0 13886 13552"/>
                                <a:gd name="T19" fmla="*/ 13886 h 3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40" h="334">
                                  <a:moveTo>
                                    <a:pt x="0" y="334"/>
                                  </a:moveTo>
                                  <a:lnTo>
                                    <a:pt x="740" y="334"/>
                                  </a:lnTo>
                                  <a:lnTo>
                                    <a:pt x="74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3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ADAD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7" name="Group 69"/>
                        <wpg:cNvGrpSpPr>
                          <a:grpSpLocks/>
                        </wpg:cNvGrpSpPr>
                        <wpg:grpSpPr bwMode="auto">
                          <a:xfrm>
                            <a:off x="9145" y="13834"/>
                            <a:ext cx="197" cy="2"/>
                            <a:chOff x="9145" y="13834"/>
                            <a:chExt cx="197" cy="2"/>
                          </a:xfrm>
                        </wpg:grpSpPr>
                        <wps:wsp>
                          <wps:cNvPr id="808" name="Freeform 70"/>
                          <wps:cNvSpPr>
                            <a:spLocks/>
                          </wps:cNvSpPr>
                          <wps:spPr bwMode="auto">
                            <a:xfrm>
                              <a:off x="9145" y="13834"/>
                              <a:ext cx="197" cy="2"/>
                            </a:xfrm>
                            <a:custGeom>
                              <a:avLst/>
                              <a:gdLst>
                                <a:gd name="T0" fmla="+- 0 9145 9145"/>
                                <a:gd name="T1" fmla="*/ T0 w 197"/>
                                <a:gd name="T2" fmla="+- 0 9342 9145"/>
                                <a:gd name="T3" fmla="*/ T2 w 197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97">
                                  <a:moveTo>
                                    <a:pt x="0" y="0"/>
                                  </a:moveTo>
                                  <a:lnTo>
                                    <a:pt x="197" y="0"/>
                                  </a:lnTo>
                                </a:path>
                              </a:pathLst>
                            </a:custGeom>
                            <a:noFill/>
                            <a:ln w="11938">
                              <a:solidFill>
                                <a:srgbClr val="8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9" name="Group 67"/>
                        <wpg:cNvGrpSpPr>
                          <a:grpSpLocks/>
                        </wpg:cNvGrpSpPr>
                        <wpg:grpSpPr bwMode="auto">
                          <a:xfrm>
                            <a:off x="1428" y="13524"/>
                            <a:ext cx="8505" cy="2"/>
                            <a:chOff x="1428" y="13524"/>
                            <a:chExt cx="8505" cy="2"/>
                          </a:xfrm>
                        </wpg:grpSpPr>
                        <wps:wsp>
                          <wps:cNvPr id="810" name="Freeform 68"/>
                          <wps:cNvSpPr>
                            <a:spLocks/>
                          </wps:cNvSpPr>
                          <wps:spPr bwMode="auto">
                            <a:xfrm>
                              <a:off x="1428" y="13524"/>
                              <a:ext cx="8505" cy="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8505"/>
                                <a:gd name="T2" fmla="+- 0 9933 1428"/>
                                <a:gd name="T3" fmla="*/ T2 w 8505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505">
                                  <a:moveTo>
                                    <a:pt x="0" y="0"/>
                                  </a:moveTo>
                                  <a:lnTo>
                                    <a:pt x="8505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DADAD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11" name="Group 65"/>
                        <wpg:cNvGrpSpPr>
                          <a:grpSpLocks/>
                        </wpg:cNvGrpSpPr>
                        <wpg:grpSpPr bwMode="auto">
                          <a:xfrm>
                            <a:off x="1419" y="14131"/>
                            <a:ext cx="8524" cy="2"/>
                            <a:chOff x="1419" y="14131"/>
                            <a:chExt cx="8524" cy="2"/>
                          </a:xfrm>
                        </wpg:grpSpPr>
                        <wps:wsp>
                          <wps:cNvPr id="812" name="Freeform 66"/>
                          <wps:cNvSpPr>
                            <a:spLocks/>
                          </wps:cNvSpPr>
                          <wps:spPr bwMode="auto">
                            <a:xfrm>
                              <a:off x="1419" y="14131"/>
                              <a:ext cx="8524" cy="2"/>
                            </a:xfrm>
                            <a:custGeom>
                              <a:avLst/>
                              <a:gdLst>
                                <a:gd name="T0" fmla="+- 0 1419 1419"/>
                                <a:gd name="T1" fmla="*/ T0 w 8524"/>
                                <a:gd name="T2" fmla="+- 0 9943 1419"/>
                                <a:gd name="T3" fmla="*/ T2 w 852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524">
                                  <a:moveTo>
                                    <a:pt x="0" y="0"/>
                                  </a:moveTo>
                                  <a:lnTo>
                                    <a:pt x="8524" y="0"/>
                                  </a:lnTo>
                                </a:path>
                              </a:pathLst>
                            </a:custGeom>
                            <a:noFill/>
                            <a:ln w="19558">
                              <a:solidFill>
                                <a:srgbClr val="DADAD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13" name="Group 63"/>
                        <wpg:cNvGrpSpPr>
                          <a:grpSpLocks/>
                        </wpg:cNvGrpSpPr>
                        <wpg:grpSpPr bwMode="auto">
                          <a:xfrm>
                            <a:off x="2530" y="13552"/>
                            <a:ext cx="2" cy="593"/>
                            <a:chOff x="2530" y="13552"/>
                            <a:chExt cx="2" cy="593"/>
                          </a:xfrm>
                        </wpg:grpSpPr>
                        <wps:wsp>
                          <wps:cNvPr id="814" name="Freeform 64"/>
                          <wps:cNvSpPr>
                            <a:spLocks/>
                          </wps:cNvSpPr>
                          <wps:spPr bwMode="auto">
                            <a:xfrm>
                              <a:off x="2530" y="13552"/>
                              <a:ext cx="2" cy="593"/>
                            </a:xfrm>
                            <a:custGeom>
                              <a:avLst/>
                              <a:gdLst>
                                <a:gd name="T0" fmla="+- 0 13552 13552"/>
                                <a:gd name="T1" fmla="*/ 13552 h 593"/>
                                <a:gd name="T2" fmla="+- 0 14145 13552"/>
                                <a:gd name="T3" fmla="*/ 14145 h 593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93">
                                  <a:moveTo>
                                    <a:pt x="0" y="0"/>
                                  </a:moveTo>
                                  <a:lnTo>
                                    <a:pt x="0" y="593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15" name="Group 61"/>
                        <wpg:cNvGrpSpPr>
                          <a:grpSpLocks/>
                        </wpg:cNvGrpSpPr>
                        <wpg:grpSpPr bwMode="auto">
                          <a:xfrm>
                            <a:off x="9088" y="13552"/>
                            <a:ext cx="2" cy="593"/>
                            <a:chOff x="9088" y="13552"/>
                            <a:chExt cx="2" cy="593"/>
                          </a:xfrm>
                        </wpg:grpSpPr>
                        <wps:wsp>
                          <wps:cNvPr id="816" name="Freeform 62"/>
                          <wps:cNvSpPr>
                            <a:spLocks/>
                          </wps:cNvSpPr>
                          <wps:spPr bwMode="auto">
                            <a:xfrm>
                              <a:off x="9088" y="13552"/>
                              <a:ext cx="2" cy="593"/>
                            </a:xfrm>
                            <a:custGeom>
                              <a:avLst/>
                              <a:gdLst>
                                <a:gd name="T0" fmla="+- 0 13552 13552"/>
                                <a:gd name="T1" fmla="*/ 13552 h 593"/>
                                <a:gd name="T2" fmla="+- 0 14145 13552"/>
                                <a:gd name="T3" fmla="*/ 14145 h 593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93">
                                  <a:moveTo>
                                    <a:pt x="0" y="0"/>
                                  </a:moveTo>
                                  <a:lnTo>
                                    <a:pt x="0" y="593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17" name="Group 59"/>
                        <wpg:cNvGrpSpPr>
                          <a:grpSpLocks/>
                        </wpg:cNvGrpSpPr>
                        <wpg:grpSpPr bwMode="auto">
                          <a:xfrm>
                            <a:off x="1428" y="14164"/>
                            <a:ext cx="1092" cy="605"/>
                            <a:chOff x="1428" y="14164"/>
                            <a:chExt cx="1092" cy="605"/>
                          </a:xfrm>
                        </wpg:grpSpPr>
                        <wps:wsp>
                          <wps:cNvPr id="818" name="Freeform 60"/>
                          <wps:cNvSpPr>
                            <a:spLocks/>
                          </wps:cNvSpPr>
                          <wps:spPr bwMode="auto">
                            <a:xfrm>
                              <a:off x="1428" y="14164"/>
                              <a:ext cx="1092" cy="605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1092"/>
                                <a:gd name="T2" fmla="+- 0 14769 14164"/>
                                <a:gd name="T3" fmla="*/ 14769 h 605"/>
                                <a:gd name="T4" fmla="+- 0 2520 1428"/>
                                <a:gd name="T5" fmla="*/ T4 w 1092"/>
                                <a:gd name="T6" fmla="+- 0 14769 14164"/>
                                <a:gd name="T7" fmla="*/ 14769 h 605"/>
                                <a:gd name="T8" fmla="+- 0 2520 1428"/>
                                <a:gd name="T9" fmla="*/ T8 w 1092"/>
                                <a:gd name="T10" fmla="+- 0 14164 14164"/>
                                <a:gd name="T11" fmla="*/ 14164 h 605"/>
                                <a:gd name="T12" fmla="+- 0 1428 1428"/>
                                <a:gd name="T13" fmla="*/ T12 w 1092"/>
                                <a:gd name="T14" fmla="+- 0 14164 14164"/>
                                <a:gd name="T15" fmla="*/ 14164 h 605"/>
                                <a:gd name="T16" fmla="+- 0 1428 1428"/>
                                <a:gd name="T17" fmla="*/ T16 w 1092"/>
                                <a:gd name="T18" fmla="+- 0 14769 14164"/>
                                <a:gd name="T19" fmla="*/ 14769 h 60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92" h="605">
                                  <a:moveTo>
                                    <a:pt x="0" y="605"/>
                                  </a:moveTo>
                                  <a:lnTo>
                                    <a:pt x="1092" y="605"/>
                                  </a:lnTo>
                                  <a:lnTo>
                                    <a:pt x="109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60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19" name="Group 57"/>
                        <wpg:cNvGrpSpPr>
                          <a:grpSpLocks/>
                        </wpg:cNvGrpSpPr>
                        <wpg:grpSpPr bwMode="auto">
                          <a:xfrm>
                            <a:off x="1476" y="14222"/>
                            <a:ext cx="996" cy="247"/>
                            <a:chOff x="1476" y="14222"/>
                            <a:chExt cx="996" cy="247"/>
                          </a:xfrm>
                        </wpg:grpSpPr>
                        <wps:wsp>
                          <wps:cNvPr id="820" name="Freeform 58"/>
                          <wps:cNvSpPr>
                            <a:spLocks/>
                          </wps:cNvSpPr>
                          <wps:spPr bwMode="auto">
                            <a:xfrm>
                              <a:off x="1476" y="14222"/>
                              <a:ext cx="996" cy="247"/>
                            </a:xfrm>
                            <a:custGeom>
                              <a:avLst/>
                              <a:gdLst>
                                <a:gd name="T0" fmla="+- 0 1476 1476"/>
                                <a:gd name="T1" fmla="*/ T0 w 996"/>
                                <a:gd name="T2" fmla="+- 0 14469 14222"/>
                                <a:gd name="T3" fmla="*/ 14469 h 247"/>
                                <a:gd name="T4" fmla="+- 0 2472 1476"/>
                                <a:gd name="T5" fmla="*/ T4 w 996"/>
                                <a:gd name="T6" fmla="+- 0 14469 14222"/>
                                <a:gd name="T7" fmla="*/ 14469 h 247"/>
                                <a:gd name="T8" fmla="+- 0 2472 1476"/>
                                <a:gd name="T9" fmla="*/ T8 w 996"/>
                                <a:gd name="T10" fmla="+- 0 14222 14222"/>
                                <a:gd name="T11" fmla="*/ 14222 h 247"/>
                                <a:gd name="T12" fmla="+- 0 1476 1476"/>
                                <a:gd name="T13" fmla="*/ T12 w 996"/>
                                <a:gd name="T14" fmla="+- 0 14222 14222"/>
                                <a:gd name="T15" fmla="*/ 14222 h 247"/>
                                <a:gd name="T16" fmla="+- 0 1476 1476"/>
                                <a:gd name="T17" fmla="*/ T16 w 996"/>
                                <a:gd name="T18" fmla="+- 0 14469 14222"/>
                                <a:gd name="T19" fmla="*/ 14469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96" h="247">
                                  <a:moveTo>
                                    <a:pt x="0" y="247"/>
                                  </a:moveTo>
                                  <a:lnTo>
                                    <a:pt x="996" y="247"/>
                                  </a:lnTo>
                                  <a:lnTo>
                                    <a:pt x="99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21" name="Group 55"/>
                        <wpg:cNvGrpSpPr>
                          <a:grpSpLocks/>
                        </wpg:cNvGrpSpPr>
                        <wpg:grpSpPr bwMode="auto">
                          <a:xfrm>
                            <a:off x="2540" y="14164"/>
                            <a:ext cx="6539" cy="605"/>
                            <a:chOff x="2540" y="14164"/>
                            <a:chExt cx="6539" cy="605"/>
                          </a:xfrm>
                        </wpg:grpSpPr>
                        <wps:wsp>
                          <wps:cNvPr id="822" name="Freeform 56"/>
                          <wps:cNvSpPr>
                            <a:spLocks/>
                          </wps:cNvSpPr>
                          <wps:spPr bwMode="auto">
                            <a:xfrm>
                              <a:off x="2540" y="14164"/>
                              <a:ext cx="6539" cy="605"/>
                            </a:xfrm>
                            <a:custGeom>
                              <a:avLst/>
                              <a:gdLst>
                                <a:gd name="T0" fmla="+- 0 2540 2540"/>
                                <a:gd name="T1" fmla="*/ T0 w 6539"/>
                                <a:gd name="T2" fmla="+- 0 14769 14164"/>
                                <a:gd name="T3" fmla="*/ 14769 h 605"/>
                                <a:gd name="T4" fmla="+- 0 9078 2540"/>
                                <a:gd name="T5" fmla="*/ T4 w 6539"/>
                                <a:gd name="T6" fmla="+- 0 14769 14164"/>
                                <a:gd name="T7" fmla="*/ 14769 h 605"/>
                                <a:gd name="T8" fmla="+- 0 9078 2540"/>
                                <a:gd name="T9" fmla="*/ T8 w 6539"/>
                                <a:gd name="T10" fmla="+- 0 14164 14164"/>
                                <a:gd name="T11" fmla="*/ 14164 h 605"/>
                                <a:gd name="T12" fmla="+- 0 2540 2540"/>
                                <a:gd name="T13" fmla="*/ T12 w 6539"/>
                                <a:gd name="T14" fmla="+- 0 14164 14164"/>
                                <a:gd name="T15" fmla="*/ 14164 h 605"/>
                                <a:gd name="T16" fmla="+- 0 2540 2540"/>
                                <a:gd name="T17" fmla="*/ T16 w 6539"/>
                                <a:gd name="T18" fmla="+- 0 14769 14164"/>
                                <a:gd name="T19" fmla="*/ 14769 h 60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539" h="605">
                                  <a:moveTo>
                                    <a:pt x="0" y="605"/>
                                  </a:moveTo>
                                  <a:lnTo>
                                    <a:pt x="6538" y="605"/>
                                  </a:lnTo>
                                  <a:lnTo>
                                    <a:pt x="653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60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23" name="Group 53"/>
                        <wpg:cNvGrpSpPr>
                          <a:grpSpLocks/>
                        </wpg:cNvGrpSpPr>
                        <wpg:grpSpPr bwMode="auto">
                          <a:xfrm>
                            <a:off x="2588" y="14222"/>
                            <a:ext cx="6443" cy="228"/>
                            <a:chOff x="2588" y="14222"/>
                            <a:chExt cx="6443" cy="228"/>
                          </a:xfrm>
                        </wpg:grpSpPr>
                        <wps:wsp>
                          <wps:cNvPr id="824" name="Freeform 54"/>
                          <wps:cNvSpPr>
                            <a:spLocks/>
                          </wps:cNvSpPr>
                          <wps:spPr bwMode="auto">
                            <a:xfrm>
                              <a:off x="2588" y="14222"/>
                              <a:ext cx="6443" cy="228"/>
                            </a:xfrm>
                            <a:custGeom>
                              <a:avLst/>
                              <a:gdLst>
                                <a:gd name="T0" fmla="+- 0 2588 2588"/>
                                <a:gd name="T1" fmla="*/ T0 w 6443"/>
                                <a:gd name="T2" fmla="+- 0 14450 14222"/>
                                <a:gd name="T3" fmla="*/ 14450 h 228"/>
                                <a:gd name="T4" fmla="+- 0 9030 2588"/>
                                <a:gd name="T5" fmla="*/ T4 w 6443"/>
                                <a:gd name="T6" fmla="+- 0 14450 14222"/>
                                <a:gd name="T7" fmla="*/ 14450 h 228"/>
                                <a:gd name="T8" fmla="+- 0 9030 2588"/>
                                <a:gd name="T9" fmla="*/ T8 w 6443"/>
                                <a:gd name="T10" fmla="+- 0 14222 14222"/>
                                <a:gd name="T11" fmla="*/ 14222 h 228"/>
                                <a:gd name="T12" fmla="+- 0 2588 2588"/>
                                <a:gd name="T13" fmla="*/ T12 w 6443"/>
                                <a:gd name="T14" fmla="+- 0 14222 14222"/>
                                <a:gd name="T15" fmla="*/ 14222 h 228"/>
                                <a:gd name="T16" fmla="+- 0 2588 2588"/>
                                <a:gd name="T17" fmla="*/ T16 w 6443"/>
                                <a:gd name="T18" fmla="+- 0 14450 14222"/>
                                <a:gd name="T19" fmla="*/ 14450 h 2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443" h="228">
                                  <a:moveTo>
                                    <a:pt x="0" y="228"/>
                                  </a:moveTo>
                                  <a:lnTo>
                                    <a:pt x="6442" y="228"/>
                                  </a:lnTo>
                                  <a:lnTo>
                                    <a:pt x="644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25" name="Group 51"/>
                        <wpg:cNvGrpSpPr>
                          <a:grpSpLocks/>
                        </wpg:cNvGrpSpPr>
                        <wpg:grpSpPr bwMode="auto">
                          <a:xfrm>
                            <a:off x="2588" y="14450"/>
                            <a:ext cx="6443" cy="226"/>
                            <a:chOff x="2588" y="14450"/>
                            <a:chExt cx="6443" cy="226"/>
                          </a:xfrm>
                        </wpg:grpSpPr>
                        <wps:wsp>
                          <wps:cNvPr id="826" name="Freeform 52"/>
                          <wps:cNvSpPr>
                            <a:spLocks/>
                          </wps:cNvSpPr>
                          <wps:spPr bwMode="auto">
                            <a:xfrm>
                              <a:off x="2588" y="14450"/>
                              <a:ext cx="6443" cy="226"/>
                            </a:xfrm>
                            <a:custGeom>
                              <a:avLst/>
                              <a:gdLst>
                                <a:gd name="T0" fmla="+- 0 2588 2588"/>
                                <a:gd name="T1" fmla="*/ T0 w 6443"/>
                                <a:gd name="T2" fmla="+- 0 14676 14450"/>
                                <a:gd name="T3" fmla="*/ 14676 h 226"/>
                                <a:gd name="T4" fmla="+- 0 9030 2588"/>
                                <a:gd name="T5" fmla="*/ T4 w 6443"/>
                                <a:gd name="T6" fmla="+- 0 14676 14450"/>
                                <a:gd name="T7" fmla="*/ 14676 h 226"/>
                                <a:gd name="T8" fmla="+- 0 9030 2588"/>
                                <a:gd name="T9" fmla="*/ T8 w 6443"/>
                                <a:gd name="T10" fmla="+- 0 14450 14450"/>
                                <a:gd name="T11" fmla="*/ 14450 h 226"/>
                                <a:gd name="T12" fmla="+- 0 2588 2588"/>
                                <a:gd name="T13" fmla="*/ T12 w 6443"/>
                                <a:gd name="T14" fmla="+- 0 14450 14450"/>
                                <a:gd name="T15" fmla="*/ 14450 h 226"/>
                                <a:gd name="T16" fmla="+- 0 2588 2588"/>
                                <a:gd name="T17" fmla="*/ T16 w 6443"/>
                                <a:gd name="T18" fmla="+- 0 14676 14450"/>
                                <a:gd name="T19" fmla="*/ 14676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443" h="226">
                                  <a:moveTo>
                                    <a:pt x="0" y="226"/>
                                  </a:moveTo>
                                  <a:lnTo>
                                    <a:pt x="6442" y="226"/>
                                  </a:lnTo>
                                  <a:lnTo>
                                    <a:pt x="644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27" name="Group 49"/>
                        <wpg:cNvGrpSpPr>
                          <a:grpSpLocks/>
                        </wpg:cNvGrpSpPr>
                        <wpg:grpSpPr bwMode="auto">
                          <a:xfrm>
                            <a:off x="9097" y="14164"/>
                            <a:ext cx="833" cy="605"/>
                            <a:chOff x="9097" y="14164"/>
                            <a:chExt cx="833" cy="605"/>
                          </a:xfrm>
                        </wpg:grpSpPr>
                        <wps:wsp>
                          <wps:cNvPr id="828" name="Freeform 50"/>
                          <wps:cNvSpPr>
                            <a:spLocks/>
                          </wps:cNvSpPr>
                          <wps:spPr bwMode="auto">
                            <a:xfrm>
                              <a:off x="9097" y="14164"/>
                              <a:ext cx="833" cy="605"/>
                            </a:xfrm>
                            <a:custGeom>
                              <a:avLst/>
                              <a:gdLst>
                                <a:gd name="T0" fmla="+- 0 9097 9097"/>
                                <a:gd name="T1" fmla="*/ T0 w 833"/>
                                <a:gd name="T2" fmla="+- 0 14769 14164"/>
                                <a:gd name="T3" fmla="*/ 14769 h 605"/>
                                <a:gd name="T4" fmla="+- 0 9931 9097"/>
                                <a:gd name="T5" fmla="*/ T4 w 833"/>
                                <a:gd name="T6" fmla="+- 0 14769 14164"/>
                                <a:gd name="T7" fmla="*/ 14769 h 605"/>
                                <a:gd name="T8" fmla="+- 0 9931 9097"/>
                                <a:gd name="T9" fmla="*/ T8 w 833"/>
                                <a:gd name="T10" fmla="+- 0 14164 14164"/>
                                <a:gd name="T11" fmla="*/ 14164 h 605"/>
                                <a:gd name="T12" fmla="+- 0 9097 9097"/>
                                <a:gd name="T13" fmla="*/ T12 w 833"/>
                                <a:gd name="T14" fmla="+- 0 14164 14164"/>
                                <a:gd name="T15" fmla="*/ 14164 h 605"/>
                                <a:gd name="T16" fmla="+- 0 9097 9097"/>
                                <a:gd name="T17" fmla="*/ T16 w 833"/>
                                <a:gd name="T18" fmla="+- 0 14769 14164"/>
                                <a:gd name="T19" fmla="*/ 14769 h 60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33" h="605">
                                  <a:moveTo>
                                    <a:pt x="0" y="605"/>
                                  </a:moveTo>
                                  <a:lnTo>
                                    <a:pt x="834" y="605"/>
                                  </a:lnTo>
                                  <a:lnTo>
                                    <a:pt x="83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60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29" name="Group 47"/>
                        <wpg:cNvGrpSpPr>
                          <a:grpSpLocks/>
                        </wpg:cNvGrpSpPr>
                        <wpg:grpSpPr bwMode="auto">
                          <a:xfrm>
                            <a:off x="9145" y="14222"/>
                            <a:ext cx="740" cy="334"/>
                            <a:chOff x="9145" y="14222"/>
                            <a:chExt cx="740" cy="334"/>
                          </a:xfrm>
                        </wpg:grpSpPr>
                        <wps:wsp>
                          <wps:cNvPr id="830" name="Freeform 48"/>
                          <wps:cNvSpPr>
                            <a:spLocks/>
                          </wps:cNvSpPr>
                          <wps:spPr bwMode="auto">
                            <a:xfrm>
                              <a:off x="9145" y="14222"/>
                              <a:ext cx="740" cy="334"/>
                            </a:xfrm>
                            <a:custGeom>
                              <a:avLst/>
                              <a:gdLst>
                                <a:gd name="T0" fmla="+- 0 9145 9145"/>
                                <a:gd name="T1" fmla="*/ T0 w 740"/>
                                <a:gd name="T2" fmla="+- 0 14556 14222"/>
                                <a:gd name="T3" fmla="*/ 14556 h 334"/>
                                <a:gd name="T4" fmla="+- 0 9885 9145"/>
                                <a:gd name="T5" fmla="*/ T4 w 740"/>
                                <a:gd name="T6" fmla="+- 0 14556 14222"/>
                                <a:gd name="T7" fmla="*/ 14556 h 334"/>
                                <a:gd name="T8" fmla="+- 0 9885 9145"/>
                                <a:gd name="T9" fmla="*/ T8 w 740"/>
                                <a:gd name="T10" fmla="+- 0 14222 14222"/>
                                <a:gd name="T11" fmla="*/ 14222 h 334"/>
                                <a:gd name="T12" fmla="+- 0 9145 9145"/>
                                <a:gd name="T13" fmla="*/ T12 w 740"/>
                                <a:gd name="T14" fmla="+- 0 14222 14222"/>
                                <a:gd name="T15" fmla="*/ 14222 h 334"/>
                                <a:gd name="T16" fmla="+- 0 9145 9145"/>
                                <a:gd name="T17" fmla="*/ T16 w 740"/>
                                <a:gd name="T18" fmla="+- 0 14556 14222"/>
                                <a:gd name="T19" fmla="*/ 14556 h 3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40" h="334">
                                  <a:moveTo>
                                    <a:pt x="0" y="334"/>
                                  </a:moveTo>
                                  <a:lnTo>
                                    <a:pt x="740" y="334"/>
                                  </a:lnTo>
                                  <a:lnTo>
                                    <a:pt x="74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3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EBE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31" name="Group 45"/>
                        <wpg:cNvGrpSpPr>
                          <a:grpSpLocks/>
                        </wpg:cNvGrpSpPr>
                        <wpg:grpSpPr bwMode="auto">
                          <a:xfrm>
                            <a:off x="9145" y="14504"/>
                            <a:ext cx="120" cy="2"/>
                            <a:chOff x="9145" y="14504"/>
                            <a:chExt cx="120" cy="2"/>
                          </a:xfrm>
                        </wpg:grpSpPr>
                        <wps:wsp>
                          <wps:cNvPr id="832" name="Freeform 46"/>
                          <wps:cNvSpPr>
                            <a:spLocks/>
                          </wps:cNvSpPr>
                          <wps:spPr bwMode="auto">
                            <a:xfrm>
                              <a:off x="9145" y="14504"/>
                              <a:ext cx="120" cy="2"/>
                            </a:xfrm>
                            <a:custGeom>
                              <a:avLst/>
                              <a:gdLst>
                                <a:gd name="T0" fmla="+- 0 9145 9145"/>
                                <a:gd name="T1" fmla="*/ T0 w 120"/>
                                <a:gd name="T2" fmla="+- 0 9265 9145"/>
                                <a:gd name="T3" fmla="*/ T2 w 12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20">
                                  <a:moveTo>
                                    <a:pt x="0" y="0"/>
                                  </a:moveTo>
                                  <a:lnTo>
                                    <a:pt x="120" y="0"/>
                                  </a:lnTo>
                                </a:path>
                              </a:pathLst>
                            </a:custGeom>
                            <a:noFill/>
                            <a:ln w="11938">
                              <a:solidFill>
                                <a:srgbClr val="8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33" name="Group 43"/>
                        <wpg:cNvGrpSpPr>
                          <a:grpSpLocks/>
                        </wpg:cNvGrpSpPr>
                        <wpg:grpSpPr bwMode="auto">
                          <a:xfrm>
                            <a:off x="1428" y="14193"/>
                            <a:ext cx="8505" cy="2"/>
                            <a:chOff x="1428" y="14193"/>
                            <a:chExt cx="8505" cy="2"/>
                          </a:xfrm>
                        </wpg:grpSpPr>
                        <wps:wsp>
                          <wps:cNvPr id="834" name="Freeform 44"/>
                          <wps:cNvSpPr>
                            <a:spLocks/>
                          </wps:cNvSpPr>
                          <wps:spPr bwMode="auto">
                            <a:xfrm>
                              <a:off x="1428" y="14193"/>
                              <a:ext cx="8505" cy="2"/>
                            </a:xfrm>
                            <a:custGeom>
                              <a:avLst/>
                              <a:gdLst>
                                <a:gd name="T0" fmla="+- 0 1428 1428"/>
                                <a:gd name="T1" fmla="*/ T0 w 8505"/>
                                <a:gd name="T2" fmla="+- 0 9933 1428"/>
                                <a:gd name="T3" fmla="*/ T2 w 8505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505">
                                  <a:moveTo>
                                    <a:pt x="0" y="0"/>
                                  </a:moveTo>
                                  <a:lnTo>
                                    <a:pt x="8505" y="0"/>
                                  </a:lnTo>
                                </a:path>
                              </a:pathLst>
                            </a:custGeom>
                            <a:noFill/>
                            <a:ln w="37846">
                              <a:solidFill>
                                <a:srgbClr val="EBEBE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35" name="Group 41"/>
                        <wpg:cNvGrpSpPr>
                          <a:grpSpLocks/>
                        </wpg:cNvGrpSpPr>
                        <wpg:grpSpPr bwMode="auto">
                          <a:xfrm>
                            <a:off x="1419" y="14755"/>
                            <a:ext cx="8524" cy="2"/>
                            <a:chOff x="1419" y="14755"/>
                            <a:chExt cx="8524" cy="2"/>
                          </a:xfrm>
                        </wpg:grpSpPr>
                        <wps:wsp>
                          <wps:cNvPr id="836" name="Freeform 42"/>
                          <wps:cNvSpPr>
                            <a:spLocks/>
                          </wps:cNvSpPr>
                          <wps:spPr bwMode="auto">
                            <a:xfrm>
                              <a:off x="1419" y="14755"/>
                              <a:ext cx="8524" cy="2"/>
                            </a:xfrm>
                            <a:custGeom>
                              <a:avLst/>
                              <a:gdLst>
                                <a:gd name="T0" fmla="+- 0 1419 1419"/>
                                <a:gd name="T1" fmla="*/ T0 w 8524"/>
                                <a:gd name="T2" fmla="+- 0 9943 1419"/>
                                <a:gd name="T3" fmla="*/ T2 w 852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524">
                                  <a:moveTo>
                                    <a:pt x="0" y="0"/>
                                  </a:moveTo>
                                  <a:lnTo>
                                    <a:pt x="8524" y="0"/>
                                  </a:lnTo>
                                </a:path>
                              </a:pathLst>
                            </a:custGeom>
                            <a:noFill/>
                            <a:ln w="19558">
                              <a:solidFill>
                                <a:srgbClr val="EBEBE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37" name="Group 39"/>
                        <wpg:cNvGrpSpPr>
                          <a:grpSpLocks/>
                        </wpg:cNvGrpSpPr>
                        <wpg:grpSpPr bwMode="auto">
                          <a:xfrm>
                            <a:off x="2530" y="14222"/>
                            <a:ext cx="2" cy="547"/>
                            <a:chOff x="2530" y="14222"/>
                            <a:chExt cx="2" cy="547"/>
                          </a:xfrm>
                        </wpg:grpSpPr>
                        <wps:wsp>
                          <wps:cNvPr id="838" name="Freeform 40"/>
                          <wps:cNvSpPr>
                            <a:spLocks/>
                          </wps:cNvSpPr>
                          <wps:spPr bwMode="auto">
                            <a:xfrm>
                              <a:off x="2530" y="14222"/>
                              <a:ext cx="2" cy="547"/>
                            </a:xfrm>
                            <a:custGeom>
                              <a:avLst/>
                              <a:gdLst>
                                <a:gd name="T0" fmla="+- 0 14222 14222"/>
                                <a:gd name="T1" fmla="*/ 14222 h 547"/>
                                <a:gd name="T2" fmla="+- 0 14769 14222"/>
                                <a:gd name="T3" fmla="*/ 14769 h 547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47">
                                  <a:moveTo>
                                    <a:pt x="0" y="0"/>
                                  </a:moveTo>
                                  <a:lnTo>
                                    <a:pt x="0" y="547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39" name="Group 37"/>
                        <wpg:cNvGrpSpPr>
                          <a:grpSpLocks/>
                        </wpg:cNvGrpSpPr>
                        <wpg:grpSpPr bwMode="auto">
                          <a:xfrm>
                            <a:off x="9088" y="14222"/>
                            <a:ext cx="2" cy="547"/>
                            <a:chOff x="9088" y="14222"/>
                            <a:chExt cx="2" cy="547"/>
                          </a:xfrm>
                        </wpg:grpSpPr>
                        <wps:wsp>
                          <wps:cNvPr id="840" name="Freeform 38"/>
                          <wps:cNvSpPr>
                            <a:spLocks/>
                          </wps:cNvSpPr>
                          <wps:spPr bwMode="auto">
                            <a:xfrm>
                              <a:off x="9088" y="14222"/>
                              <a:ext cx="2" cy="547"/>
                            </a:xfrm>
                            <a:custGeom>
                              <a:avLst/>
                              <a:gdLst>
                                <a:gd name="T0" fmla="+- 0 14222 14222"/>
                                <a:gd name="T1" fmla="*/ 14222 h 547"/>
                                <a:gd name="T2" fmla="+- 0 14769 14222"/>
                                <a:gd name="T3" fmla="*/ 14769 h 547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47">
                                  <a:moveTo>
                                    <a:pt x="0" y="0"/>
                                  </a:moveTo>
                                  <a:lnTo>
                                    <a:pt x="0" y="547"/>
                                  </a:lnTo>
                                </a:path>
                              </a:pathLst>
                            </a:custGeom>
                            <a:noFill/>
                            <a:ln w="13462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6" o:spid="_x0000_s1026" style="position:absolute;margin-left:69.95pt;margin-top:124.8pt;width:428.2pt;height:614.2pt;z-index:-5040;mso-position-horizontal-relative:page;mso-position-vertical-relative:page" coordorigin="1399,2496" coordsize="8564,122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AmpGpsAAKdZBwAOAAAAZHJzL2Uyb0RvYy54bWzsnetuI0mOqP8f4LyDoJ8zcFuX1M0Yz6K7&#10;XNVYoGd3gPZ5AJUtXzC25ZVc7Z4dzLsfkpFxYQQpp1MZUnVV9AAjdztCSZOZwS8ZDPIv//H740Pv&#10;t9Vme79+Ou8Pfxj0e6unq/X1/dPtef//XX46mfd725fl0/XyYf20Ou//c7Xt/8df/+//+cvr89lq&#10;tL5bP1yvNj34kqft2evzef/u5eX57PR0e3W3elxuf1g/r57glzfrzePyBf51c3t6vVm+wrc/PpyO&#10;BoPp6et6c/28WV+ttlv4rxfml/2/0vff3KyuXv775ma7euk9nPdBthf6/w39/2f8/9O//mV5drtZ&#10;Pt/dX9ViLFtI8bi8f4KLuq+6WL4se18298lXPd5fbdbb9c3LD1frx9P1zc391Yr+BvhrhoPor/l5&#10;s/7yTH/L7dnr7bNTE6g20lPrr736r9/+vundX5/3x3PQz9PyEYxE1+2Np6id1+fbMxj08+b51+e/&#10;b8yfCD/+sr76xxZ+fRr/Hv/91gzufX792/oavm/55WVN2vn9ZvOIXwF/d+93MsI/nRFWv7/0ruA/&#10;TqrxfFiBLFfwu9l8MBjDv5CZru7AljhvOF4s+j349ahakJDLs6u7j/X8+WRamcnD0Whe4dTT5Zm5&#10;MklbS2f+NPoX91c6VQy5KqrFJLcuhtUIHhX8myaD+m+yGhkOFiPzF43H9Pfgn2tVkU7zqkgmqoqA&#10;h2/r76/tfvfXr3fL5xXdtlu8dZxS4Y8w99enzWqFj3SvNt/rMw20N9g2vLuC3+CwLdyEb95X79Gl&#10;Uwko9cv25efVmu7Q5W+/bF/orru9hp/ovr+uxb+Em/Pm8QHWiT+f9AY9vBr9n7lLb90wuInMsD+d&#10;9i4Hvdce2aP+UvtdoJTgu+CGHfT8HeC/a2yHwXfRoLueuxn8KLjxwy+bjIx0sWATOwwFqxTBpnYQ&#10;/ZGqYDM7bKdgcGs3EQyeaq+xuSLYkKsftSWqbBjqn0aJOhtyC+jWDE1wORxp0sU20KQLjbBDOm4G&#10;XbrQDpfDqSZdZAjtdhuGluD3Gzww7pFY3tmn5Or3p/oxgZ96S/T+A1ryn9dbXLIvwRiwuF2O6/UY&#10;RuEzpQwG3eDgWaPBxhVcgrnNUr/7q4dgRvzuIa3o8Me8MRz0SsMX4bebafUfvAHIiPFi0+8BXnzG&#10;Ocuz5+UL6sn+2HsFD0ZL+h14XVjR8ReP699Wl2sa8uJdY/2Iw+X87x+ewnHmi0BCP9QOsJ/P9IVu&#10;IDlT+Eb7a/tphsGzBV/WZEx6wauH9XZlbIB/Mvld97ejyoL1dbt+uL/+dP/wgH/ydnP7+cPDpvfb&#10;Eiiton9qbbNhD3TLPK1xmrmM+S/gJ2v1osck6vrXYjiqBj+NFiefpvPZSfWpmpwsZoP5yWC4+Gkx&#10;HVSL6uLTv1Hzw+rs7v76evX0y/3TyhLgsGrmAWsWNexGDIjGXUxGEzIqk579kQP6R/ojAfmerum2&#10;uVstrz/WP78s7x/Mz6dcYlIy/Nn2kxQBmGM8JYLN9uzz+vqf4DU3a0O/QOvww91687/93iuQ73l/&#10;+z9flptVv/fwn0/g+hfDCvHrhf6lmsxG8C+b8Defw98sn67gq877L3146vHHDy8Gr788b+5v7+BK&#10;Q9LF0/pHoMCbe3SqJJ+Rqv4XoA/6qWbHnWwGD3CIqdWC1pSYQxHFu+LUYTWDZRieixGyJRnHstkC&#10;AJRIdVTRagV3uUezZJZHs3gePB4yoh6EzMBnJWRGf2j3ZJboRNOk0whfON4FZrMpgBlckUzmMSkE&#10;AwIztEY0hlPBaD4cAmRY6/uvCqGABt313J3gR0VMUM1GolwhEhCXCXJxHlDlCnFAlyuiAU2uEAYu&#10;EcsEuRIqm1aiwiIqg1GixhIq00wZGsBQmSRcZAAwpCxcaAE0tyIcNwLeYqI9h6EVDJRJwkVW0G61&#10;iMnghnSag2elMBmh3B5MhqbpAZLh86sjWf10g8Y1JKPvQWdhPAKMtIhlPw1q2XFNYKvJmPR6Bcie&#10;AHEKkGUGMlg0OZDRm1hOIBtNkFAJyOJg2XQyBneFscP6BSUgMmGaJ7JkogOQOGp4ECSDtShBshFC&#10;StdIJijFIpmuktZMhlcD12tDuh6REiaji78BZR0GyxaD2VwULEQCgjJJMA4EnQbLVMESKpMES7BM&#10;C0eF+t8RjoqwWLVmimWidDGXadKFRtghXWQGVbqUy0TpYjBTbrcIzGCUCzQWMKPABMTY9gAzsg2S&#10;Ga7oOpn5gJRGZvBFYFLvGlQ0cwObcFeTMV42y4CFzQqbHSBYBisdY7M5xbHzstncPGQ+XOJ4oqrA&#10;LyCb1e8qjM2SaQGbxROPy2bw9yVsRqtA92yWKEXVpVPJHmw2RwSCS0bYFbLBJW5kTtEe0aCIDLQo&#10;RggGemCKc8FiMEZoTAULscCwmSBYBAWaYCET6IJxJFAFS9lMECxhMy0qFep/R1QqsgDoS1Qa7oD5&#10;XVbayJTsOeQ2oOv6RzoA99AIO6SLzKBKF9rBxMxE6bgh1DhoxGYlaAYKgQcXFgva9zSf+7AZrcwd&#10;RM3AyHD/etcAkllUsp8mbOYGNuGuJmNK3Gxlk+rKRuYhNzLBSXA2ox3EnGy2GCxgecWHLEkym49r&#10;NEvDZsIsj2bxPIchx4iaLSAqGJOZoYauyUzQiSUzVSOtwQwv1qMrRswVggGBGV47GhNRgZbxE0IB&#10;T/jBvaVaq5ecCRaL8VCUK0QC4jJBrogHNLlCHNDl4jSgypVgmSBXQmVaTCpU/o6YFNe/bsrQAGYj&#10;UxKOG4Au659lbyfIbvKMt0M4bgRduNAKBsok4bgV1ChoxGQlXtYxk6FpugiXzSHc1iRaZsc1ga0m&#10;Y0qwrAAZOPKDZ5YtYEXnQJY96x9y7WClJiCzuUUWI2a4xSnHyoRZHsjieccFMvB+CZBRrlXnQNZc&#10;k04j7YEMLtYjK0SwFTIBARlaIxrDgUCNXIQ8oMejOA8s5nNZrhAHCMgEuTgLqHKFKKDLxVFAlSsB&#10;MkGuBMg6DZOhFWVThgYwQCYJxw3QcZRMFy60ggEySThuBdWkEZCVIFnHQIam6SKzjL6nQYjMjmsC&#10;W03GlAhZAbKjABkswRzIDpDq745hjon+lmcWyOaTAbhRIjLj0oNM/2SS57FomoOPo8THwFslOJYp&#10;0T9RiaJHp5DWNKYfiguCICY8hibciWMQOhqLhzkZDeDhP7IrfBfI3z732q6+uw+hwbVh1Wdj4ar7&#10;JdWQ+Hoyjb2Ylkpj7upAKrNJA2K9efTLHeDCHR5Mzx3P5tX0jQNT+qmwtw9MwWXwD4X7r97owjux&#10;PiY2WHycf5xXJ9Vo+vGkGlxcnPz46UN1Mv00nE0uxhcfPlwM+TExPHy2/zExlEc/HfaJ/sEbFfQZ&#10;DAvOfpmjc/Br+FtomP3r6GwVnpL+Fs9+wTH8yCFkTzUeVkjHCF1zONVHawfePlipYD4ZwXoqO4Rk&#10;UugQ2DSw4fFOfuGRh8QhZEkzbq5Hp5A9HMJwAYu4ofhw+yJ5PScTvuEQKnQI6XcJDgHs+kd2CCD+&#10;Pg4B7+puHMJwMZnMi0PwZ6KLQzCnec254KCmCG5nszeE2QHyG8fwLoQOwR0HtQ4BInvkDeyJU/eC&#10;MJokc7w/4LPc6neU9wMIGCXugFCw63CtoBFZi04frb2BHpMLXg9s4po1nd9KjcO1sF3pLe+Hhe6g&#10;3qcemS+Dv6DFC4K5x6BshvEoO18Q6rH0cgxX6yCzCxO6QPr27qB+RJwG9ng9GI6r6egNb6AtkMuz&#10;8nrwHb0exBlVswNkVKkZ2nxdh8fSFoZYDJI5X6M3qAbwEMfeYEbJ4V17A0EjxRvQkleXTyrewAaL&#10;ijeI6iVpru97DxZVgzidY5Y9nQMj0XWwaEIvIn73wNTfwtcDd47FOQRhmncIyURHxEd4Q6gG4NUS&#10;n5AloUNQivUJukpavyQ030Ogi+8MGY2ragZFGu0dIL8j0KC7nrsZ/Kg4o6C7Io6qYGE2gS5YlE2g&#10;VZdMcjokjcVJHaAtUWW8XBCOEnWWlAvSSnKGr2nNiziq0oV5NWhxRTqeWqPfa6EdTFaHqDtuCNWq&#10;GIN2B724Wdu9k5YijnIRR3yI9Vfl+hEHlWubaWY9864BhtozT/YzUxFHL5u9UDfn0i9+xP+lO1j4&#10;h6Gm3B4g/an4X2BtT3fnShHHb3MjrxrAOszjtgfI7IBgFMVtF8O62p/lCarERZHbHUUc3SyPZvE8&#10;uJmPtpVXDYTcjlmm3I7GmnQa2QPMtOJ6gXOj5A60xm4uG2LmqLOjJ64QCsY4yBXWCzcPIy7TiiWG&#10;SECptoJcnAfokpJcIQ7ocnEagFw9ubhkCANNiziCrkSFcSrDUaLGEirTTBkaoHERR1W40AKoVkU4&#10;boRuiziqJuVMxu41eFZa7BMUJmNMRktyg+PoFMYEjWtIRt+Dm3yVHWkByX7mKuIYX68AWSkUlL1Q&#10;UIWprRzIsmdW+cKD8OJsPLcFMlPxSw6WCdM8kSUTHYAcJVgGLiYJlmXJrhKUourSqaQ1k+HVYBM8&#10;PdqU5FeRPXZDWZfBMrVWYogEplAQlgmNBONAoIZVGJWh9GJEilOZKlhCZZLG8gbLdGumWCZKF4Fx&#10;t8EyXbrQDnWhIMGoQ24I1aoczJhZC5hRCsF++eZmZQYy2zdYBl8EJm0QLHMDbS67JTf7aQjObK02&#10;GVOCZeUYFNwthz6XXg1gpWNsNj1AkqNNUYH354jNqOIXRctgs5NcqNvIpBp9PMYWsFk80YHIUdgM&#10;FpGEzTKlOjbXpVPJHmymlf2L42VSWT2e7DiGTkBi/CcEAxoE4R97M/iwGucCtVZiymZCrcSIzTTB&#10;QibQBeNIoAqWspkgWMxmalQqZGMblUp1FoXM8IHqsoijKl1ohB3ScTPo0oV2qNlM0h03hHq7cTZD&#10;27v7rbBZF2xGKzNGzeCG1Dcy60ccVK5FzVxtRj/Uwpb9zFXE0TxKIJu9UImblbjZAeJm4CQ4m2VP&#10;OXaQheulzmY1tqVs5qfJbEYTHYgcg83Qp8ZsNiXW7Drx+D26dCr5OthsPBv0vCk9dTE2w0HoK5Od&#10;0YxspgkWMsFYFYwjQadsRnwhqYxtZ9IoUWd52UyXLmSzHdLlZTPNqpzNmFnhgSkbmrBY7Nf8xLPZ&#10;rvNY9SMOKm/AZnaFt6hkP7OxWXzBwmaFzfKzGS7rnM2yHwCgIs0UAEv2NKkqq7ylKczyaBbPcxhy&#10;FDIT0v+n9HR3TWaCTuyOpqqR1mCmFz6Og2Z47WjbMIqZdbqf2V2BbXXji2EZ2/cKk98iLNPkSkJm&#10;gr7iiJm6X8giZjhK3GiNqEw3ZQjGjQtsq8KFUNY4818XLrSCCZhJmuNWUE3KmYzZtDBZB/EyWoA6&#10;2Mq0hbPTjUVOZHZck03KJmPS6xUgK0B2ACCDJZgDWfasf18qO9nIpCqpCGRCxxNXTNrN8kAWzzsu&#10;kEEgJwmVZcn6f4cmnUbaA5lalTkGMrTGbiCD9hdvb2LiINe1NQSfKFDWXYHtsSZXiAI0SJSLo0Cn&#10;BbbVTUIGZDhKlCwGMtWUKZAJxozb0KnCMSDTheNRsm4LbKsm5UDG7rUCZB0AGS3JAGS4kuv7l76v&#10;iBYjo+/xHgFsY0HMfpoQmR3XBLaajPGS2esUICtAdgAgg0WTA1n2rH+HEePhok4fs3Gd4RhcHyWW&#10;RWllwhyPY3yWQ4+jRMfAuSQwliXfX9CIrEWnjwOgGFpiJ4otoIau2GuDkQAW166/ai/naBfenaXz&#10;LuHSsOCzsXDV/fZsUHrdDdlraU6IbuhAJuMSQKj3V9YeDheQLI2iBFWko/pB8wH+g4aDS7BhpXQe&#10;6QQeLKpMACvK9uwbraxdDWHpZZ7AHMnK2Yw0KPADCbK0cNg1LOqZAM+jrZ0nTPKuIJoG9/PxjuPj&#10;uZPEF9Bj1vVOiaASRY9OIa2dgV66Jn4vJ1vs9gal1QLzPZo/OHSrBb12S3EI35FDiBMbJ9kTG12L&#10;gHEF5bIjh8B6JjCHgMEVfGd3k0KHwKa59e8YLwcjIakRqtzDn9m9Q0hU4h2CrJA9HEJptfDSe8A3&#10;iN4L/f/mvL/p9z6f9z+bWxipva5shT9iwxvqOtH+BcH0HenoDaFBq4XiEB5w3R9WZ3f319erp++y&#10;9041irOpJtmzqXyTAIjnc4cASTeUS2VPULkXBGGO9wd81nHdAcgSvx9MsmRSCRqx7kDRR2tvQCfH&#10;8P+MsXxSurBzNLGm86NAHFOv8s8nPUhuh55fb2/c4SDIC3LHf1pkHMPSDYvpEVstoPTt3YER32tg&#10;n3hRabVwtt3clsY7t5vnX59Nt53gR994pxrFqRyT/Kkcrm2CW2DkdSx4O/CNBdycr9MbCGkckzxp&#10;HE216Lxj8QYQP4cNASj8cIuEjys1b8tAtz7oi3YazGdN/JvV1fveDjCrsHiDf0GibOnLudys+r2H&#10;/3zanvdhvw97iL/Qv1STGQYTNuFvPoe/OXiFEuiMGe0eZN9HdlFvQJboFKwpp42vBzPoD0dxJPd6&#10;IEzzDiGZ6NbAowSMhN3kSZbdZEEp1rPqKmntFprvIdDFd+4hQNtefFGwd4B/lQh3lGnQXc/dDH4U&#10;T+4baR0NwtSyywq3pwcLMkSYKMgTy1TBwuw+XTCe3acKlhy3kASLzlugtkSV8VOwOErUWZTep1sz&#10;NEHjVgu6dKERaJQsHTeDLl1oh8atFlSrsgQ/blZYQ1q8k5ayvqysr1mGAI7wIdZflWemBDioXNtM&#10;M19EroGCFDDUptzZT5Pi5wba1Aj7a/tphpmX7yZjvGz2G7rJ8fv4E/4P3Rz8LSx/o7RaIKW4uO0v&#10;908ru4FnP7/9zI5RnNlRZa8eh7XUzZ7cBKLG5MAtT1Bdbcrx01stjN0sj2bxPLjXj5fbAS9oaew2&#10;U25HY006jewBZlp9fhuX/dNpr2Grhdl03vN29MQVQsEYB0GlDXsn+FERl2ktDUIkIC7DuyTiRc4D&#10;dElJrhAHdLkiLNPkSrBMkCumMrjnRYVxKsNRosYSKtNMGRqgaasFVJgsXGgBGiULx43QcasF7VZj&#10;TMZtCs9KYTKKV7WNU8EuNi3JgGT4/OpIVj/doHENyeh7gMj8SAtI9tOglh3XBLaajEmvV4CsHLrI&#10;f+hiFGdWGf+XM9WWavWbJCkbKrFAZupyy8EyYZonsmSiA5BjBMsgYSxBMtO6pevsKkEpqi6dSloz&#10;mV7+PmYyskcEP3xDXY1ehEzAgxdhgItDmdrRIEQCgjJJMA4EqmAhlemCcSpTBUuoTBIsxrJug2W6&#10;NUMTGCwTpeM26DhYpksX2qFxqwXVqgzMuFkLmFFgYr/jR3Tn9DoIlsEXwbPVIFjmBjbhriZjSrCs&#10;tFoAj37wjcxxnORYHSDJsW4P4MMSjieo9iNFy0x+G2CEPQjlK9cK0TIq7W+O0pqJDkSOwmZCqmOV&#10;KdWxuS6dSvZgM604f8JmQvF7zmbjWbUQQywhGNAgLE1bH5fTAmZq1dyUzQTBOJupgoVMoAsWs9kY&#10;G4fZ435e/pTNBMFiNlOjUmG2qY1KpTqLQmYolijbMDRBzWaSdBGbqdKFRtghHTeDLl1oh+atFrTb&#10;jbEZN2thsy7YDO8cZLPSagFPpYe5tmUj8+ma3t/vVsvrj/XPL8v7B/NzcADl+9zIhMqrPMkMniTQ&#10;V964meUJWC/5RmaAWIN600lgMzctiJvRCkBQZyY6EDkKm4HXio+hmK4S3cfNmuvSqeTrYLPFZNpD&#10;XxjvLYZgMMZBwGb2ZvBsw7mgUzbTBAuZQBcsJ5sRXwgq49uZOErUWWY2U6VjbKZLl5fNNKtyNmP3&#10;W2GzTtkMHuIdO5rQjxH8Dqhc29H0bbDcULuVaT/NlqYb2CQm1mTMKLlg2dMse5r59zTHsHCy8kFV&#10;9gMAPgAGK6HKZva1X2AzN01ks68hbgZuJmGzLAcA3qPLr4vNquEcstmdKT11hWxGgw4cN1MFC9lM&#10;FywnmyE5SCrjbIajRJ1lZjNVOsZmunRZ2Uy1KmMzbtbCZp2yGSzMO9jMLdtvs5kbapnMfuZis+SC&#10;hc0Kmx2AzcDjMDYbZz8AgH1u6qJccb4Z9U6R082EWR7N4nkOQ44SNQP3nJAZvZ91HTUTdGJ3h1WN&#10;tA6a4cV6dMUojyzcUKMDAHjtaAzfz1STfxiX4elN8RhfFDPT2k2FSEC5ZoJcnAdUuRiWqXJFWKbJ&#10;lWxnCnLFu5ndZprppgwNYHYzJeG4ATpONNOFC63QtA2WalLOZMymhck6YDK8b7pIM7PtrdKkL05k&#10;dlyTQFiTMen1CpAVIDsAkMUHAEzd/Jwbmb5fgMsWsxhBvUwQyHa0wfKpaR7I4nlHBTIsjhIDGeSu&#10;0vbw9gzqVv36/PcNvjZun39ZX/1ji/F7hmr4L1jbvff59W/r69V5f/nlZU0vmuaY6fJsfXPT+50q&#10;sQB1oLre1KTTSHsgU3snxRlmaI2dQDaeTyZvJ5jhILGpE+cBtd1UAmSCXBzIVLlCFKBBolwRkGnt&#10;uRIgE+SKgUxN4AppuE7gcs+OD0BGYTJ8AsXeF0J6mSQcNwBd1t+BwVVDC+wQjhtBFy60ggEySThu&#10;BdWkDMi4TQuQdQBkaBoEMrwb9RiZbzalxcjoe7xHANtYELOfJkRmxzWBrSZjvGT2OgXICpDlBzLY&#10;rIwiZNmz/j2QzQd1KMUC2RBjZ5QfZjy627oU5ngc47McehwjOlYJ+f7jLPn+gkZkLTp9HADF0BI7&#10;UWwxrpq2wTJftZdztAsvFaeEP18sZJmnDRZIr7shK5fmhOiGBidkxxmXAKoobbDW2/XNyw9X68dT&#10;eCm5v5KOitG7zvrh/toUq49SrT/RP3iXgj6DmlFBjvH3WeQek/P5Xkn2HOOg+KItKmjXsKifFTy8&#10;9vSXMMm7gmiaW/uO4gvgvSV5Mc9S2FhQiaJHp5DWzkAvKxi/l5c2WLRem64ng8ke/uDQbbD04yil&#10;DRb5DXi6vv3qeXD+N3II2RMbXRusamROyS7P/ELG2jcxh4DBFcAlPyl0CGyaW/+O4hAg8pQ4hCxJ&#10;jc316BSyh0MobbDeV+j+j9cGqziE0garX0GxLu4QoJwXvEfl3LxzDZx8wN86BIi0UC6VSekK/IEw&#10;x/sDPsutfkdxB0ImlWn+yLbnOti4EzQia9Hpo7U30HdngteDenNmZk3n93CkTCq32eiHhYk8toqS&#10;+TL4C1qUt4S9A+CHI7bBQlW0jxcZ8Wt1ggb2iRdBvtOIRAliIw1DKMuz8nrwHb0exKkcUG07szdw&#10;La3e4Q2EOV+lN5gIaRwma75rbyBopHgDWvJ4ayt624XVdOfuQe05KFRqx5rPtuWFsXhd8QalDVZ/&#10;+z9f/jhtsCbxPjL0xcrsDVzUuxrNaafMB4tMBxN6PbBxpHT/wE/zDiGZCM/y8ZotQMurJGA0yrKb&#10;/B5dOpW0fklovodA9oD7KCzGy98RJoPRtOdNKb8j0CA4bWFvBj+K55ap3abC1LKGbbBUwcK8Ml0w&#10;nlemCpZk90kai9L7UFuiytgpWBol6ixK79OtGb6mmfMWonTcBrp0oRF2SMfz+3TpQjuY/D5ROm4I&#10;1aoswY+bFR6YFu+kpQ2W0gYLHmL9Vbl+xEHlanIFNrCjyr5mNYChNuXOfpoUP7obcCBPw/DDzTBD&#10;gE3GeNnshbrJ8bv4Ef+XpjSgpKippzVmNMAqSn8q/hfg/RpPkfy/bO7P+/9aDEfV4KfR4uTTdD47&#10;qT5Vk5PFbDA/GQwXPy2mg2pRXXz6N2qeNZXq/f748LQ9g/943r97eXk+Oz3dXt2tHpfbHx7vrzYN&#10;0jVwf3QxAVxAwfSgw4D+kf7It4MOTGL7hm4/v/2NPOhPHcVtD5DZUTdvqsbmhIdnM+plQjl+tvlR&#10;gGbJLI9m8Ty4mY9IZkJuB2w0EvF2e+jCNRR7W5NOI3uAmdY7KYjeNmuDVU2gOomX2RNXCAU0CCpt&#10;2DvBj+JMAANGPdJExIIhEjRrg6XKFeKALhenAVWuBMvw7o1kj6kMnhRRYZzKcJSosYTKNFOGBjBU&#10;JgnHDYCGlIULLUCjZOFiKNOEC61goEwSjltBNSljMm5TeFYKk1Fsq22cqrTBUnNMC5CVcr5mX/x2&#10;8/zrs9sihzOW99eQpzSBRZOl2ppWoXk30vGAFCVJxcEy0zNFDpa5jk/4vm0cmCeyZKIDkGNsp0Ml&#10;vDRYliW7SlCK3UDRVdKayfTWRDGT0cUjyMgYLFO7TYVI0LANlhpWCXmAR1XCkCDnAVWwhMokjcVY&#10;1m2wTLdmimWidBGXqdKFRmgcLNOlC+1guEyUjhtCtSoDM27WAmYUmOiqDdaewTIwMpgU3EYau7Ix&#10;rLpknB3YJBDWZEx6wRIsKwdi8x+IncBKx9gM1ioK69xiLY2fkedMOQ1Cu6CiBv89shyNaFBXw5Wg&#10;9eESxxO+Y4LZ+AOMsAehhGkBm8UTj8tmsIjEme8jWgW6Tm4RlKLq0qlkDzbTGiclbIb22Mlm1WQ6&#10;FkMsIRjQICxNm0STOBd02WpBFSxkAl0wjgSqYCmbCRqL2UyNSoV1SmxUKtVZFDLDe6fDNljvi5kJ&#10;0vGYmS5daIeazSTdcUOoVmVsxs1a2KwLNqOVmdpg7drIrB9xULm2kek6KPihlsnsZ81mFZYl6HAj&#10;M71gYbPCZgdgM3ASnM2ypxx7ngD3bBy4wBO285HAZm6ayGZfQRusqZB4PMxSP+49uvzK2Gw2XfTQ&#10;F8YIx9gMBwGb2ZtB28xUESgM2Zi4meDGORRUmmAhE9AgUTCOBKpgrdiMcFZQGd/OxFGiaJnZTJUu&#10;NIKln9SiQ26GrtlMsypnM3a/FTbrlM3A5JiP5NkrTPaqH/FGbOZWeMtk9jMXmyUXLGxW2Cw/m03j&#10;AwDD7AcAPE/ASqiymTlEJcbN3DSRzVzPkuOlmcFRzCRuBq6H4pHdppm9R5dfGZstoHMDIs5ONsNB&#10;wBn2ZjgIm2mCMTZTBcvJZkgOkso4m+EoUWeZ2UyVjrGZLl1eNtOsytmMmbWwWadsBg/xDjZzy7Zn&#10;NwW56tUArGMH2M9cbOZksxcqbFbY7ABsBmEKHjfLfgCAWinJ+WbUO0VONxNmeTSL5zkMOUa2GfT2&#10;SsksywEAQSc2AqlqpPWGpt6eKN7QxGvv3M9Uk3/CmBnP/QlTuqL9TK3dVIgEFDMT5OI8oMoVYpku&#10;V4RlmlxJyEyQK97NVHO52G4mjmpyLFM3ZWiApm2wOj6VqQsXWsFsZkqa41ZQTcqYjNu0MFkHTIam&#10;oTZYe6aZ2fZWadKXBSVDZHZckwSyJmPS6xUgK0B2ACADt8WBLHtpVdcvIE0yo14mCGTjMYkRxMqE&#10;WR7I4nnHBTLw8nGKGcQpMoTKBJ1YIFM10h7I1N5JMZDhtXcCWTWdzt9OMMNB2G6qvhPUQJnWbioB&#10;MkEuDmSqXCEK0CBRLo4CanuuBMgEuWIge096maCxKEyG9013bbDelV0mCceNoAsXWsEAmaQ5bgXV&#10;pAzIuE0LkHUAZGga0wZruCNGVt8OoHEtRkbf4z0CjLQgZj8NkNlxTWCryRgvmb1OAbICZAcAMljl&#10;GJANsmf9e4yYwqpInttixBBy43e3warcHI9jfNZxYQzcQQJj9Px3ne/fWItOHwdAMbTEThRbjKYy&#10;CrDQzKj32qu/CqRvX67ALrw7C1nmaYMFitC3aqxcmhOiGzpJWwZVlDZYDeoq7S6nVNpgmeNZydl8&#10;yCOIPEH2HGNffHE8oMRbXywp6mcVvJkLk7wriKa5te8YOyUzIb/Y/Jld+wJBJdajagpp7Qz0soLx&#10;ezlderc3WIzHUN0ozU1JvIH9rj+oOyDx2/sDY8RuHMJ4Nq9j1nrJOb2My9sl5+rSe3D/pYX2BouP&#10;84/z6gQ6F3w8qQYXFyc/fvpQnUw/DWeTi/HFhw8XQ15oD8v37V9orziEf+LJXVgDt2evW6jK4lfD&#10;XcVaZnFiI7Ryg8c5Z7EW175pMjAhzNAhsH5WzCFgcAWeDj8pdAhs2nEdgpDUaJKWu3cIiUq8Q5AV&#10;sodDKG2wvvU2WMUhlDZY/WoGWMZjRdmzqVwDp3TzDhZT3LqbzusYUnAEEZpJUQYWbGOYcIT3B3zW&#10;cd2BkEk1yJJJ1ViLTh+tvYG+OxO8HtCgu54znd9rA/PcPD4sz/t/PukNeia9xVnRDwvfD+rslvrL&#10;2r0gmPvliG2wUPr27wdGfK8Bs4UAqmgRLyptsM62m9vPHx42vd+WD+f9Ei9S4kWzOJVjkD+VYzCH&#10;+Dos+u/wBq7pk5/zdXoDIY1jkCeNo6kWizewG9O4NMMmQm/5dItdEfBfecssAiHQF+00mM+25YWh&#10;QErxBtCVoQSL/khtsGbRPvJ4kX0f2UW9JwPo2M73kanVCb4eTGxymHs9EKZ5h2BanwQT3RroY2YY&#10;S6tDaXVsEv6tWROQ1/Xm+nQ0GA5O8afnzfpqtd3eP93+erd8XsGyUseBbLnkmbCbPMiymywoxQaM&#10;dJW0fknAq4lx/zDfn7otSI2JoneEyXwKLwr2DlDeEXDQXc/dDH4UP22hdptKkvskwXhi2UQTLMwr&#10;o0GiYDyvTBUsye6TBIvS+1BbosrYKVgaJYoWpffp1gxf0xq3wdKlC42wQzpuBl260A4mv0/UHTeE&#10;alWW4MfNCmtI+xwGSE+Apc2ihYYhl6AbWO0uKd7x5mATLr8Eczf56iGYEb/b1DV488uHoFcaTg7A&#10;DjefbZkIWi6QbTDDDx9i/VV5Utk/Sk2usG2w/FCbcmc/TYqfuSL8KTZdw/7afpph5uW7yZj0gt3k&#10;+H38Cf9X25Lt6pU2WHSDf+dtsGZRZsd4cYDMjrqh1WQ4qI9LWp4I2lnVOR8BmiWzPJrF82BFOV59&#10;EugJEef5jRdZase5Nlhva9JpZA8w09oT2bjsn057zdpgTcaTYc/L7IkrhAIaBJU2qvpO8KMiLuuu&#10;DZYqV4gDulycBrpsg4W6EhXGqQxHiRpLqEwzZWiApm2wdOEYlOnCxVCmCRdawUDZ222wVJNyJsMb&#10;0mkOnpXCZESTezAZLclY0BeeXx3J6qcbNK4hGX0PgJYfaRHLfhrUsuOawFaTMen1CpCVQxf5D13M&#10;o8yq8SJ7ZhU2uKH3Mnxx5sEy6mdDe+kuPuKITJjmiSyZ6ADkGMGyOcSFoqMXY9N7suvsKkEpFm51&#10;lbRmMrwaFOe3cUyPSEmwjC5OcVA/KGOwTO02FSJB0zZYXQbLVMGSYJmksbzBMt2aKZaJ0nEw7jhY&#10;pkuXcpkoHcfjEiwjwtJ3Dy8zBcvINl0Ey+CLwKSAZmnsiqOZG9iEu5qMSS9Y2Kyw2QHYDNbhMMlx&#10;vDhAkmOd1uLDJY4nqGcK7ke6zkcBmyXTAjaLJx6XzdJUx/EiU6pjohRVl04le7CZ1jgpjpdBz5o6&#10;Dqqy2Rg2Rf0d4IeFYDDBQVia9oBtsOiakmAhE+iCcSTotNWCHpUK2ZhGiTqLQmZ6M4PQBCZkJtlz&#10;GLGZGtALAXmHdDxmpksX2sHEzETpuCFUq0ZBs/B+gwemBM32DZqRbZDN8CHeETUb0Ws6qFyLmsEX&#10;wdsduQY71DKZ/TRhMzewCXc1GTNystkLFTYrbHYANoOFk7NZ9pRj1x4A1suoWIl5kA2bxTuZwjSZ&#10;zWiiA5GjxM3AzSRxsyyJx4JSJDbjKvk62GwymfX8HaCwGQ5CznhjM1NFoBALGrbBmmiChUxAg0TB&#10;OBKogqVxM4Fm47gZPC+iyvh2Jo4SRcvMZqp0oRHQ4op0edlMsypnM3a/FTazWXJ7bGgGbLZzR9O1&#10;M2jAZnY5s6hkP7OxWXzBwmaFzQ7AZuBxGJuZc7k5q0VgLXVlT5Pqcwdp/EARtnu8MMujWTzvuGQG&#10;7jkhM3o/63pHU9CJJTNVI63BDC/WoytGe5Vh0IaSzPDa0Zic+5laS4MQCRq2Wuh0O1OTK8EyQV8x&#10;lXWb+q+bMo2YScJFATNVuNACjTP/deFCODYBM0k4DsdlL5MCX4ffy0TTdLGVaVsopBuLnMjsuCaB&#10;sCZj0usVICtAdgAgi7P+59mz/l1NWr9bZDGC6mUjkI3HtO8XAhmUhzcYBxsmxt97IIvnHRXIFkLW&#10;P2w3AqJ0DmSpTjRNOo20BzK1Pn+8i4nW2A1k1RgCZc6OSqAMB2FLg/pO8KM4D6gtDUIcICAT5OIB&#10;mokmV4gCNEiUi6OAKlcCZIJcMZCpm4QhDdebhILGojCZ3s0gBTJJOG4AuqxkTTgKWNfpgfMgO4Tj&#10;RtCFC61ggEwSjltBNSkPkrF7rQTJOgiSoWkQyPBu1Pcv63sVNK7FyOh7vEeAkRbE7KcJkdlxTWCr&#10;yRgvmb1OAbICZPmBbAErOo+QZc/690A2nkdZ/0PMl6fNS4tc/31z0/v9vC/M8TjGZzn0OMa+5QLk&#10;j6Nj8ywt4gWNWBhT9HEAFMMr70SxBaaKkejRMEYC1GrBfNVeztEuvEdotQDS627IyqU5oeEc1AFO&#10;yI4zLgFU0aJ03nABydIoCjuDz6rJzQf4DxoOLsGGlcrapBN4sGj/DlaU7dn22dba+by+hhrWvc36&#10;BU3V+221gR/u1pv/7fdeN8vn8/72j1QsCVKKI0+QPcc4KPAzq1+77BpmqstLrkCY5F1BNO24vgDe&#10;WxJfkCW/WFCJokenkNbOQC9dE7x9mY2SianNjvmZtSIu+U7JorRaYOu85g8O3WpBr91SHMJ35BAg&#10;nsJfDbInNvpWCxNo9ECI6Bcy1iIgCNUKk0KHwKa59e8oLwdCUqOh3K4jtYJKFD06hezhEEqrhW+9&#10;1UJxCKXVQr/CxCbmEKCGF6zRObOpXJMAH/C3C1kdKargXZkchculEuZ4f8BnudXvKO5AyKSCEl6k&#10;0e3Z1X/99iu9acIr+fMv66t/bOEX9ALqfmPfRnufX/+2vl6d95dfXtb0rm9qkC3P1iZ6JmhE1qLT&#10;R2tvQPsu3lie/IWdI2c6P4q/H5j0lrc27kwZ1frL4C9ocRrMVCE5YqsFlL59vMiI7zWwT7yotFoo&#10;rRZwRb/dPP8KXdmiH2HtsXWgoZZ25A3yp3LYJgF+gZHXseDtwLVa8HO+Rm8wgQBsrc5Pm9XqZr15&#10;7EFXxBzeQNCIrMXiDehlf+fuQe05iEFAX920WijeoLRa+GPtHkCXS7t8/QwxwmdYu7LvI/uo99QG&#10;mu06Zqpky0cthGneISQT3Rp4hDcEaCJmlRr4hCy7yYJSVF06lbR+SWi+h0D2oNc77R1hinmCE3cH&#10;+GHhjjINEtsG8NwytaNBmFpGyX2SYDyxTBUszCvTBeN5ZapgSXafJFic3gfaElXGT8HiKFFnUXqf&#10;bs3QBM1bLajShUZAiyvScTPo0oV2MPl9ou64IVSrsgQ/blZ4YFq8k8LbKLUsYGhBhCF0fCqtFnAH&#10;HlIm6pKUoHJtM42MzIfalDv7aVL83ECbGmF/bT/NMHPdJmO8bPYbusnx0xvhllYLGDRbft+tFiZw&#10;gCF6Uz9AZodtmjCd1vFZyxNUL5sSOyoKGATv6r6tgJvl0Sye5zDkKGQm5HaYFJbut/Iaa9JpZA8w&#10;00rgx8kdaI2dXDZZDKFXrrOjzGU0CCpt2DvBj4q4rMNWC5pcIQ7ocnEa6LTVAuhKVFhEZTBK1FhC&#10;ZZopUyoTjBmXjVOF41CmChdDmSZcaAUDZZJw3ArqrcaYjNu0MJmNbe1RmYSWZGq1MNuxe1E/3TuQ&#10;jL4H4M2PtIBkPw1q2XFNYKvJmPR6BcjKoYvshy4wLzICsuyZVVhE3bwgwYuz8dwWyExdbjlYJkzz&#10;RJZMdAByFCQTsqtmmUrGNdelU0lrJkMTdNVqQY1ehEzAgxdh9i6HMrWjQYgEpmTcZFyXKfSAx4FA&#10;FSzkAV0wzgOqYEmwjO7gCGPzBst0a4YmqMv5CmpLuEwL5YVGaBws06UL7WC4TNQdN4RqVQZm3KwF&#10;zDoAM7MyA5nhqq/nlfiAlBYsgy8Ck7K4mkUy+2nQzA1swl1NxnjZ7IUKmxU2OwCbwUrHkhynB0hy&#10;tO0BXLjEsVncMSGIlvnKtW5awGbxRAciR2EzWETio1AzWgW6DpcJSlF16VSyB5t12GphDt/1ZsAM&#10;B2Fp2iT6FrPZGKHR1IEJES7EAsNmQtVczmbwLbJgIRPQIFEwjgTdlvNVo1Is2xRHiaJFITPUl6g0&#10;bDZ+8/iwPO9jp9khHk+moqwxOXIboC1Fg/JCJbp03Ay6dKEdajYTjDrkhlCtytiMm7WwWRdsRisz&#10;Rs1KqwXIbd/cfv7wsOn9tnw475eNzKdrWlPuVsvrj/XPL8v7B/Nz2ciMU46n2VOOPU+AF4ziZgFi&#10;1b8KzqBYpHPTZDajiQ5EjsFmGO+I2WyaJfH4Pbp0Kvkq2Gw6HE576AvjPc8QDGgQckYyinOBikAt&#10;2EwVLGQCXTCOBKpgadxM4gu4jwwk/fmkB1u/RI2Cyvh2Jo4SdZaZzVTpQiM4+kksOszKZqpVGZtx&#10;sxY265bNSquFwmYP99ef7h/g6O/y7O3CF995khku6zxulv0AAJXrp+B0sqdJ9bnlLU1hlkezeJ7D&#10;kKOQmZD+P82S/i/oxEbNVI20BjO9BL4FCIyyDCDIgteOYiz8gLC6wcS5DE4IiInsEZdpLQ1CJKCY&#10;mSAX5wFVLo5lmlwRlmlyJVgmyJV3N1M3ZWgAEzGThOMGoG1K6ShHFDBrmPmvCxdawQTMJOG4FVST&#10;RkwW2rQwWQdMhqZp0mrBbipqW5m2hUK6sWg3GM1Oph1nv8/+1n6WrP+nVe/3x4en7Rkk1kPBw5eX&#10;57PT0+3V3epxuf3h8f5qs96ub15+uFo/nkIBivur1en1Zvl6/3R7OhoMB6ePy/uykZl/IxM3LTiQ&#10;Zc/69zVpYVODB8uoXjYC2XhcF/ZysTJhlgeyeN5xgQz8VRIqy1LRUdCJBTJVI+2BrMNWC4tFJe55&#10;hTwwwUHY0qC+E3xSGOcBtaVBAmSokwgUOZDRJaXN1RAFdLk4CqhyJUAmyJUAmbZJKGxhChqLwmR4&#10;34j1lYUtTEk4boB37WBKwnEj6MKFVjBAJgnHraCalAEZt2kBsg6ADE1jWi0Md+SW1bcDaFwDMvoe&#10;7xFgpEUs+2lQy47rCsi8ZPY6JbOsANkBgAzcFgey7Fn/HiMW0M6KPKTFiCFW86NjmOa/Czjm5ngc&#10;47OOC2PgXBIYy5Lv31iLTh8HQDG0RIQ8PDa2GFcjEQVCFLukVgvmq0D69mUK7OK8s1jSJVwaFnw2&#10;Fq4Kc/Y4hIaK0FOc7bU0J0Q3dCCTcQkgVGm10OAtHvXOGkawdJ5P9A/epaDPYFiQx2K2V+DXsCzR&#10;MPj85lstTIaw9DJPMMmeYxwU+LEd7qwniHomwPNou1ILk7wriKaBDU3V0aPslMCrQeIL6NHvOr9Y&#10;UImiR6eQ1s5AL12TbJSUVgu4Xvdez/t0W7b3B4dutaCnPL694wzvS/iH2iWTfup92dyfl+p5f7Dq&#10;eRiy4A4he2KjaxEwHdo4nF/IWM8E5hBQUsAlPyl0CGyaW/+O4RBGQlLjJEtSY3M9OoXs4RBKq4Vv&#10;vdVCcQil1UJ/MoqzqSbZs6l8k4Bk8w4CCxgpqmx3R/eCIMzx/oDPcqvfUdwByBK/H0yyZFIJGrFu&#10;VdFHa2+g784Erwc06K7nTOf32kCcIF27Tm+x27Z+WBgtokHuy8CiLeJF4JjhVjpqq4V9WnMa8Wt1&#10;ggb2iReVVgs8xbjEi8KuC77VwmQEDyF/PcifyuFaLTT3Br6xgJvzdXoDIY1jkieNo6kWnXcs3gAi&#10;GrAhINQ4rj0H3fqgr65aLRRvAImyH+cf59VJNZp+PKkGFxcnP376UJ1MPw1nk4vxxYcPF8N/4x6L&#10;O+KAYfv9cwDL7gG0j4ZdD4xRv26h2Y5H4x2NdyajeB95kn0f2UW9p8Np1KjZVMmm1wOoMEA7ku71&#10;QJjmHUIy0a2BXg220zZop77dQFfNUk5f15trk2+KPz1v1ler7RZyUH+9Wz6v4GauNwbqbkYTOIuf&#10;viFk2U0WlGLfEHSVtHYLzfcQ6OI7d5Snk/mo5+8A5R0BB8E7gr0Z/CieW6Z2NEiS+yTBeGKZKliY&#10;V0aDRMF4XpkqWJLdJwkWpfehtkSVsVOwNEoULUrv060ZvqY1brWgSxcaYYd03Ay6dKEdTH6fqDtu&#10;CNWqLMGPmxXWkBbvpKXVAmy+m5QH3EIj22CGHz7E+AufPBEefqgfcVC5/73NqDPjzBdh5MisBjDU&#10;DrCf0UCbrmF/bT/D6zYZk16wmxw/vRFuabVAeR4OEX+5f1rZjA77+e1ndozizI7qAJkddYOA6WhE&#10;wGL2ga9+P+9TvWzK8bMF9gM0S2Z5NIvnHZfMhNyOSabcjkQnlsxUjewBZloJfBuXtadg8dq7uaya&#10;Lnre+p64QiiY4iCotGHvBD8q4rLuWi3QJSW5QhzQ5eI0AIKPetQgJNJFgmWCvmIqgydFVBinMhwl&#10;aiyhMs2UoQEMlUnCcQOgwmThGJTpwsVQpgkXWsFAmSQct4JqUs5k7F4rTEb+b78sVzQNIhk+vzqS&#10;+YYGGpLR9wCR+ZEWseynQS07rglsNRmTXq8AWTl0kf/QxSjOrDL+D9tawwbLz9jkGoNM8NqIP/6y&#10;vvrHFjk2/r1rgw3xos+vf1tfr877yy8va3oWTd7r8gwOO/eAurCIep0kFQfLTF1uOVgmTPNElkw8&#10;KpKN4e+Lt9OrLNlVglIskukqac1keLXOWi10GSxTOxqESNC01YImWMgDPKqCQZXa4JecB1TBEioj&#10;c0XoFmNZt8Ey3ZoplonSRVymShcaoXGwTJcutIPhMlE6bogSLKt3BOlD2D28xEMXlHlCb+Swfnaw&#10;gQjBMrMMdRAsgy8CkzYIlrmBTbiryZgSLCsVSsCjL5+u7tab8/6L/fHDC/wb/OLL8+b+9u4FAsOE&#10;O0/rH4F8bu5fDChtzz6vr1ttZELeOU9rMWdUY/bqls3qurw+LOF4wpfztTESFy1zlWv9tIDN4onH&#10;ZTMh1bHKlOrYXJdOJXuwmVacP46XSaX5o2THLgNmatXcEAsatlpQwyshEzSNmKmCpWz2djlfPSoV&#10;1imhUU1CZnozA4HNJOkiNus2ZqZLF9qhZjNJuojNtNutBM3WW3xjzsZmtDJ3EDWDJQVWkAZhMzew&#10;CXc1GVPiZoXNjsJmsA6zlOPqACnHWJIEHjJ8hzY7XpbNqAakHDbDKp/RLI9m8TyHIcdIMYNz92nU&#10;LFPacaITTZNOI63BTC+zGoOZUGQ14jItNBVCgR6a4kyw0MrmJlwmyMX30NTgSogDulycBlS5EiwT&#10;5MobMdNNGRqgaTnfjrPLdOFCKxgokzTHraCalDMZS2aEZ6Ukl1HcbI9yPWiaLnLLbJneNHjFNzLt&#10;uCaw1WRMer2ykVk2MvNvZI7BbXEgy5717+qe+aiXxQiqyYhA5qp+uliZMMsDWTzP4cdRgAy8fLKN&#10;mSXnX9CJpkmnkfZAptaAjYEMrRFtycVANhmLuUghD0wnMOiw5Xzpkv6u9LuTIQrocnEU6LKc77vC&#10;ZO7Z8fJHmWV434g1/FqV89WFC5GYRonmjJpe6cKFVjBAJtxpkBLODqDjXSSZNAKy8F4rQNZBZhkt&#10;yRAjw7tRzyzzRXO1zDL6Hu8RwDYWxOynySyz45rAVpMxXjJ7nQJkBcgOAGSwyjEgG2dP9fcYMRlE&#10;EbIhlDPZXc536uZ4HOOzHHocBcbAHSQwRs9/fVLTJuptwyy9LWbxmd/gsC0k872Zn9dYi04fB0Ax&#10;tMROFFuMB0MRBUIUM+V8zVft5Rztwks5MvTKL6XUwKVhwWdj4ar7JTqjInQ3ZK+lOSG6oQOZjEsA&#10;oUo531LON1seS5xjPD5A9UboMmz2ShZRp52oLi88j0k53+nQTvKuIJrm1r5j+ALMn459ASTHwfrY&#10;tS8IDuNbldgXc00hrZ2BfjzavgjZE1906d3eYDEew2motNV04g3sd/1B3QGJ394fGCN24xDGszkk&#10;UqEsQS1z+JfN7ecPD5veb8uH875+PriU8/1+TgFXcWIjBG9p8cp36MSXoZ1M68YQfiFjdXmZQ8Dg&#10;CjwdUzcpdAhs2nEdAoQlE4eQJamxuR6dQvZwCKWc77dezrc4hFLOtz+B5KkoVpQ9m8oVovUxdesQ&#10;YDGlrbspvU0H/kCY4/0Bn+VWv6O8HwiZVKarSdfvB4JGZC06fbT2BvruTPB6YDdnrOn8zlG8cYel&#10;uiArOg4qhe8HdcbS2HwZ/AUtslvgTQ344YjlfFH69u8HRnyvgX3iRaWcL38XKuV8lXK+cMwp8gb5&#10;UzlsIVq/JsjrWOANXDlfP+fr9AZCGsc4TxpHUy0Wb2A3pnFphg0BYfeg9hzdlvMt3qD0fvqD9X6C&#10;w6bcG0DJkuzBIrt7MB2Q6/El40zJRnw9mJlTo4FD8MFyN807hGSiWwOP8oYg7CZD1ZKsOwhOKdaz&#10;6ipp/ZLQfA+BLr5zD2E2rma9qZPav0qE7wg06K7nbgY/ip+2UKvmhqlldApWEowft1AFC/PKdMF4&#10;XpkqWHLcQhIsPm8B2hJVxgvH4ShRZ1F6n27N0ATNy/mq0oVGQIsr0nEz6NKFdjD5faLuuCFUq7IE&#10;P27Wdu+kpZyvXM4XH2L9Vbl+xEHlanLFYAFRBu8aYKhNubOfmcr5etnshbrJ8dObrZVyvuA7gkbN&#10;32c5X6jeG7HZATI7bBHaqekK7dmMajIimtWHwhmaJbM8msXzjkpmULq3VumnzWp1s9489sYmjaHr&#10;2C0Vi6XdzTc16TSyB5hpZVaD6O3loPfaQ2vs5LLpYjAFyLDW98QVQgENEittRFymlc0NkYC4TJCL&#10;84AqV4gDulycBuAW7q6cL+hKVFhEZTBK1FhCZZopQwM0LuerChdaAM2tCMeNgDe1WAYZy5uZfn6Y&#10;RTScyndafOhCu9UYk3GbwrPSYp+gMBljMlqSOyhMQt/jPYJKZHaczZ+1GGU/39tfIVdZkgJkT9fk&#10;HO5Wy+uP9c8vy/sH8/N3D2TQ6ioCsuyZVVio0yRJwYuz8dw2wGNqP8rBMmGaJ7JkogOQYwTLJvBW&#10;F2dXQT8suA+7RjJBKaounUpaMxleratyvmr0ImQCHrxAP1nr9ZJDmVo1N0SChuV8VcFCHtAF41Sm&#10;CpYEy+gOjjA2b7BMt2ZoAoNlonTcBhQGk6Kfw9AIjYNlunShHQyXidJxQ6hWZWDGzVrAzG467lGe&#10;xKzMQGb7Bsvgi8CkDYJlbmBXbFaCZaVkHBDLwcv5TmAdNhjxMxx2eIawzgGSHG0JWhcucTxBtR8p&#10;WmZPybiDUL6cr5sWsFk80YHIUdgMvFbCZlmKxglKUXXpVLIHm3VYznc+x43MNwJmOAjCP/Zm0Nls&#10;jNAI91VENyEWNC3nqwkWMsFUFYwjQbflfDHeJKlMDJmlOotCZnrBXIHNpIK5MZtp0oVGsDEzQToe&#10;M9OlC+1Qs5kkHTcEGUzUXUjJ3KyFzbpgM1qZMWoGJtc3MutHHFSubWS6Kr1+qA2E2U8TEHMDu2Kz&#10;9IJlI7MUK8lfrGQCCydns+wpx54nwMFFcTOPWIN6M0xgMzdNZDMz0YHIUdgM3EzCZlkSj9+jS6eS&#10;r4LNZoMFlPVypvTUFYIBDQI2szeDH8W5QEWgEAsaspkqWMgEumAcCVTBQiK4nMOeHHiUul6D/yPj&#10;uBkCoaQyzmY4StRZZjZTpQuNYOkntWhURK5jNlOtyuNmeFM63RU265TNwOQ72Mwt22+zmRtqmcx+&#10;5mKz5IKFzQqbHYDNwOMwNoO1ivbe8lWLcDyB66XKZmYPEDDCFhASpolsZiY6EDkKm4GDTtgsywEA&#10;QSlS3Iw416nk62CzMdSf8HeABxLGZjgI42ZJ1lpGNtMEY2ymCpaRzYgvJJUxNqNRos7yspkuXchm&#10;O6TLGjebaVblbMbMWtisUzaDh3gHm7ll+202c0Mtk9nPXGyWXLCwWWGzA7BZfAAA0mwzs5lvaJXk&#10;m1HvFDndTJjl0Sye5zDkGGQG9ToSMoO0ZNJqUM4XCuvtXejXtQZ7U5NOI63BTG9PFOZl4wEAoTkR&#10;L96iJv9wLoPTm+Ihw4jLumuDpcrFsUyTK8IyTa4kZCboK46Y4ZFGMZeLNSfFUaLGIirTTRkaoHEb&#10;LFW4EMoaJ5rpwoVWMJuZkua4FVSTRkwW2rQwWQdMRktyB2lmtr1VmvTFicyO62ojM71eAbICZPmB&#10;bBofAIB03dxABk146gMANsXIBniolwkC2diUnwtiZb7LgEtM8kAWz3P4cRQgE9L/YZcmB5A116TT&#10;SHsgU3snxUCG1oC/NszX50A2XSygmp6zoxwoo0HYN6nuzOFHRUA2n8s9nUIcoE1MQS4eoFHlClFA&#10;l4ujQKdtsN6TXiZoLAYy1ZQpkAlKG3IDUN6YZM0o859OZErCcSN03AZLu9UYkHGbFiDrAMhoSQYg&#10;Q4PrMbIxdC+FpQI0rsXI6HvII9iRFsTspwmR2XFdAZmXzF6nAFkBsgMAGSzBfPeS7vvX53y7lx6t&#10;FlBpnzy3BbIhtF55ow2Wm+NxjM9y6HEUGANfFe9bgv/KCmNOI7IW/z9759obR44r7L/S8Mc9yLrv&#10;FwP5sDuZLA6we7DA5A94Yic21rfT7Znk7Iv97y9FlSSSIsvl6lJXJtEOsO0ZS100WVV8RFFk1McJ&#10;UMxZohXFdnMobIw3gBjGSGAOYbbmq45yjuHlPEIbLFCE7YaCXJYTwhsanFAY510CqKK2waptsEq1&#10;wVrDAoZ7guI5xqQipa/umIol+c4/eP7Lv1FiFosyKbkCMS2++0bxBUp+MayMCvgCRSXBF1gK6e0M&#10;7LKCcl2Olxaveb4w39U2WBiZCu95yx94Iw7jELq0wbLLuNQ2WLh6hKcLD6nDa8V3LfW1Nn59vPo/&#10;6GC6f3x2vnvy+/Uefrh53P/7bPJlf/n0B6tsDI2ouEOYFk9sjO2bNs16mDoE1s+KhGqVSdQhsGnj&#10;OgSI2GWLA3z2hy7UoqgkOQRdIUc4hNoG63tvg1UdQm2DdbZay2yqafFsqtTAKW7fhBcZoKRbHqy3&#10;6JWIP1DmJH/AZ43qDjZKJtW0SCaVohFdi1Efvb2BvTtDlgc46AYOyTWmS3ttfH3QpLeEbds0jEaL&#10;cFD8MvgLepS3BEvArTRiGyyniv7xIi8+HNpzi0vQwDHxotoGq7bBctH/z/unX57csob9+PF/focF&#10;zu3V27PVRqZyTMuncsQGTt29QWqDFed8m94AXn1yceBPNA69OFA0Ur0Bvn2fHg+Tr7h0r97gYfLl&#10;7dmseoPqDYQLII6BegO5jzwtvo8co96bheyZjv1scHngqv9iDDrfP0jTkkPIJkYiHmMHYaPsJk+L&#10;7Ca/RpdRJb0XCd33ELTGRGKNAEVvJ8mUxhrBDbqZxJshjeK5ZWa3qSy5TxOMJ5ZtLMFodh8OUgXj&#10;2X2mYNlxC00wcd7CaUtVGT8F60apoon0PtuadJnWuQ2WLR01Ao7SpeNmsKWjdvAHLlTdcUOYVmUJ&#10;ftys/dakteUCa7mAtplAhp97iO2lcvOIg8qtzTT/RQB4aWhIuQufPsUvDgzbc+HX4dMP84vvLmPy&#10;Cw6T4/fzX90/zdr/8Hh3e/X+9g4Cli4Q4P7/4dH9ewgNuP8CvN8UWXbk/9v+9i30HZ3Nl9O/zndv&#10;3q+3mzfL98vVm91mun0zne3+ultPl7vlu/f/cZqfLS9ubq+urh9cU6nJ1/u7h8MF/EfY6Xp+fro4&#10;Pz98vLm+vzz8+f72475DuobjzN1qvkKjMukP+8+//nS3n/x+eQdQjv/T/siX9ySZxGEDL3x+/xt5&#10;G5nZ4RshlMzxi82bNkvYbkIAC2tM7GWCiR3QOlWiWdMGK81KaCbnRQwZhcyU3I5podyOTCeWJqNG&#10;jgAzqz0Rid52a4O1WW9m0Hc0WD8RF4UCHASVNsKdkEYJLrPaTVEkwEMX7i7Bmyp9FecBUy6KA7Zc&#10;nAaGbIPldKUqjFOZG6VqLKMyy5TUAF3bYNnCUQvgKF04boRh22CZJuVM5m7IKFxlMvR/kBl7RLcF&#10;fCUDkrnn12FFQi6KRqnZVPo9Ryj8HiCyNDL8Pnz67wvjusBWlzH59SqQ1UMX5Q9dbERm1XxXPLPK&#10;Nbjx/UyyYJnvmeKIrFmgsL30bFoismxiBJBRkEzJrpriW2DoDZTX6DKqpDeTuasN1gbLiklRJuDB&#10;C3qslkMZfNdWFYwigS/nu1pkO/0cCMywCqMyM4rHqcwULAuW4R0scLFssMy2JjVB5zZYAwfLbOmo&#10;Hbq3wbJuNw5mzKwVzAYAM/9mHiBYBl8Ez1ZyDWCdgGTh06NZHNiFu7qMqcGy2gYLiOXkbbA2Islx&#10;vjtBkmPTBiuFS0KIB+vN+xOxoU9O3MhMlWtjlIWwWerR4CdGEBmDzbZgSZHcMt8VSnXsrsuokiPY&#10;bLg2WJv1aq7GfygY4CAIYoSbIUW5JJsN1wbLFIwygS2YZDNDsJzNXm61YEelaOG4EJXKdSZCZu6B&#10;UnuHzagJGjbTpOM2sKWjgNwiHUdkWzpqh85tsEyrcjZzN2W83yqbDcFm+GZ2UTO4IVuiZvG1bUXN&#10;YnervCuVYLPlEnImAOK6cFeXMfkFa9ysxs3Kx822IuV4viuecpwgC96EfCOTslmz6aSwWZymsxlO&#10;jCAyCpvlicdzv4k2fNwssFlUisa5XCXfBpttIdTlPKbcW6RgsHGDnK/MdiA5F5jdpigWdG2DZQlG&#10;mcAWrCSbgbZUlfHtTDdK1VlhNjOlo0aIUJtZtHAbLMuqnM3Y/VbZbFg2q60WeOZ7TTJ7uMKdgpvr&#10;y6ufm5+fL2/v/M/nPC0O70VwbuHz+08y24IrpOWD5r4zVckks9g0we2CcDbD+tz6lqYyK6GZnDcu&#10;mQE3ZFGzIun/ik4CmZka6Q1mdgl8mWTmri125wom/0M1otkENSGuSZEAuUyRi8dqht3OtOTKQmaK&#10;XGV3M21TUjD2ETNNOA7GA29m2sJROO7caqHuZV6011GE3jr+FD3u9cObE4f7zyOSzNx9M0Tef2ih&#10;kG8s8mhZGNclENZlTH69GiyrwbITBMvAbXEgK17PMVb2dZsaHMiwXrYDsliRPcbKlFkJyOS8cYEM&#10;vHwGZEWy/hWdBCAzNdIfyMz6/BLI3LUFHAkg26wgUBatn7YnKQ9s3KDTtlrAS2pyURSw5RJxMqsF&#10;RAZkir4kkLl8fk0wHiZzo1SNiTCZu2/U+srKFqYmnAAyUziKxE56QzhOxbZw1AoeyDThuBVMk/Ig&#10;GbvX4O3RozpQPYnJTmI60zgge6nVAnoA0Li1f4nfkzwCjAwgFj59alkY1wW2uoxpPBC5XgWyCmQn&#10;ADJ4yzEg8+XPikbIwB34rP+1T7dK9VRdH0/HY74jKrBD6BKf0CPOSTjGZ8Ej9PXT/h6CnLFGyD/3&#10;vhTul8NTczQYdhG7HQ3+8ri/Op9PZ9Nz99PT/vHj9eFw+/D5l5vLp2vIlGi2I0P9KbeXmMEYPv9D&#10;71sqGgkwZujjBCgGV36BxKZr2H8LZrdIDAbdTMI9kAZxDtjNpzpVUAzwO5aZVBwBNhtDKkoAOChI&#10;BffYKC4brnvc4Th3a4CXBN3aST6hYJ/lIt13wDMahnm/CJLVPhAdCgs4tdv1BN7j/9wzBPokw8hG&#10;jq+iAL/+sTZyZAL0tngCNKk+5DN6kpsS/QuIn1ImJT8lpoENx3NUO3iIpaMC5wV33tCOSlFJcFSW&#10;Qnp7Kruujgwa4KVbfVXtA+Hf82H1YrkDb0RwCGHgEQ6hSx8Ie8//5ZorTe0ZuP+a2L+7E5tKM9Pd&#10;z9uft8s3y/n65zfL6bt3b/7y/qflm/X72Wb1bvHup5/ezXilGfcmPr7STHUI0J0CYf1wAXxOsb2t&#10;0OtOZl1ui2ddpv4F253IutyuWP8C5hBc5Aeejk2cRB0CmzauQ1AyLreYYja8Q8hUkhyCrpAjHELt&#10;A/G994GoDqH2gThbQWaXCGQVr/UaOxikrZLwIoOXqYtjLbeNo4iBLGVO8gd81rjuQEnz2hZJ81I0&#10;omsx6qO3N8BNoWSsFFlSTuZF06VRYlcRc29gm0mGvNiuoi8j0HwZ/AU9wkYew0fsA+Gkt8NFAfut&#10;9YEXfwmpmD6sccTyoFb+hqgQrT9Z40W0JQSp/A0RG+ENyueZhD4Q6QWjv8fI6iB2PUhzvk1voOSY&#10;eNc29OJA0YiuxeoNMEjcmv3YeI7w5h0g9RH2Dqo3gLLENVj0v79d7q/PJnf//QA7qbAZ6fIvnvFf&#10;lqvNHP5lT3/zK/3NycunQLUU7g2gngpGuj9fgM/4m2sq5GJQQGfux78/fvzXwbGK3AQn+8mTX7/8&#10;4/Hq+u3Z5W/PjwhHPpR/efH46ZNr15Ki3rtw9DK8x3wJbzwHEqo/xOWBMi05hGxifAeOsdUNm7j5&#10;DgLC4NA+QVGKqcuokt6LhO57CGiP1j2E7XIFiXTxDkhLCbpGwEHQNSDcDGkU3/A22y1kG96aYHzL&#10;2xSMbnnbgvGkN1OwLPVQE0zmHoK2VJXx3EM3StWZyD20rUlN4A+DqNJxGzhb6tJRI+AoXTpuBls6&#10;ageffKhKxw1hWpVlH3Kz9luT1uxDln2ItsHzIPAQ20vl5hEHlVuLZf9FEDlKQ0PeYfj0+YdxYFh+&#10;h1+HTz/ME2CXMfkFh0lAtLv01j4QGBD5wftAQJVhwWYnyOwI3Qt2PiqVMjuwmLdDs6YKN1mrp+4R&#10;cVZCMzkvYsgIZLaGAsMZmW0K5XZ01mTUyBFgZjUPkMkdzhrtXDaHU7WbaMdEXBQKtm4QlAE5YR8I&#10;vKQmF8UBWy5OAyD4fIJ3rdBFhmWKvjIq2y5UhQkqg1GqxjIqs0xJDeCpTBNOQpklHIcyUzgJZZZw&#10;1AoeyjThuBVMk3ImY/daZbIQ2zriiK4zjUMy9/zaSDZfhjxWC8nwe9AjhJEBscKnR60wrgtsdRmT&#10;JAvXqUBWT4QUPxGyhj5cAsiKZ1al3gUxVBICPL5ouB4sU6YlIssmRgAZBcmU7CpAJ3DMQwfLFKWY&#10;uowq6c1kdm1+yWRoDwEifEPdjF5QJuDBC7ef3tysHzgTwL77dqg+EKZglAdswTgPmIJlVKZpLMMy&#10;KxzFMhq6Bstsa1ITNLWGlfYZM26DgYNltnTUDp7LVN1xQ5hW5WDmIrgxlFfBbAAw829mIDMXcrLJ&#10;LAWkLDKDLwKTdgiWxYFduKvLmCRbZTM8HHl/eVvZ7ARsBu9hdlp3c4Ikx1AfN4ZLIk+kdg4hRhI3&#10;MlOJ4jiNsJmcGEFkFDYDryWPQkGT+yJs1l2XUSVHsJnVOSBjM6VvgGCzIQNmQ9YaNsMrlAm6RsxM&#10;wXI2UzSWsZkVleJsZkaluAXsTgsKm2nSSTazpOsVM7Olo3Zo2EyTTrCZdbtxNqtBsw+gEHhRwcti&#10;gOQu6Hnuy8cPEDVLfSBigC2gUvj0YbM4sAt3dRlT42a1RxdsgJ06yWw9hRcnZ7MTpBy7zDZYAKUU&#10;o8BmWKBSD5thNVk+K6GZnBcxZBQygwh+RmZlSttNO2syaqQ3mNk1YCWYKeVpORWYQQwKBXZoijPB&#10;gLWGTbkoDthycRow5cqwTNFXRmWDRsxsU1IDdK41PGx2mS0ctYKHMk1z3AqmSTmT1XjZ0EyGr+QB&#10;wmWhhnAevOJEFsZ1ga0uY/Lr1Y3MGiw7QbAM3nIMyNbFs/5TUbYY9QpAhgUjHZC11RqOsxKQyXkR&#10;P0YBMnAJGZDhO2DobcxXaDJqpD+QmQVqJZA5a7RvYi5mGzVRivLA1g1SK+cKILNq+tIYDZa4U+Ti&#10;SU14yRczy0y5OArsLLkyIFPkyoDMCkQpYbL47KRtX5FZ5u6bAWsNwwOpWnNGLeDUqptTdOSyhcuB&#10;TNMct4JpUg5kzKbwrPQ4gV6z/Vm2vzNNrTUMRUfEafSa6l+7cbXU7FpPwT1wICue6h8xYjtfYxpb&#10;SvWfrcBDYqq/9+hx61KZk3CMz4roMQaMOUcqYWxdJM1f0UjAWkMfJ0Axd+VWFNstptA6yxWbFsMo&#10;in2YT75Mmq86yjmGlXDrgfwPcGlYArCxcFWYc0Sis5PeTqMJ17KSaNCARCYfCwChajnfWs73t6f9&#10;7eebZzjOjnfYw+Nf4Lj7p9tnt+XoVny/Pl71qd64dqdGuCconmNMDpGvhCcQZWjheQxl55VJyRWI&#10;aeP6AtgWyHxBkfxiRSXBF1gK6e0M7OPRcl2Olxaveb5TUsv5Ai6Q97zlD7wRycAjHEKXcr72oqGW&#10;88XEDni6EA7whXvAQiXp1TvZP8LbGSz7+/Uefrh53P/7bPJlf/n09uzwB6rQsnadoLhDKJ7YGMv5&#10;bpcLDAynpUGHcr5pEnUIevXaURYHSlLjukhSY3c9Rg95hEOo5Xy/93K+1SHUcr5naxdg5w6heDZV&#10;KkQbt+EC2QJKukjRctPs/sQFgjIn+QM+K779RnEHSibVukgmlaIRXYtRH729Ae67aHtays5RNF3a&#10;OeLrgya9JRQEScNotKjJWGq+DP6CHpspHsPHLOcLd3H/eJEXf7nBxxE0cMTyoJbzFRsotZyvXs53&#10;7bq4M2+wKp/KEcv5dvcGqXhtnPNtegMljcO37hs8jaOrFqs3SKc4wCF+fYAE9s9uZe/e1E+PB1dT&#10;tPEcA5fzrd6glvP9gwWL5D7yqvg+cox6b5f+yG0KFvlKjG55sMlOwSrTkkPIJsZ34BgrhDm8XeQO&#10;wqrIbrKilLBCsFXSe5HQfQ8BL96+hzCfTyfpDtDXCDs36GYSb4Y0iif3mVVzaWoZJvdpgvHsPrym&#10;JhjNK7MF43llpmBZdp8mmEjvc0KpKmOF43CUqjOR3mdbky7TOpfztaWjRmiRjpvBlo7awR+4UHXH&#10;DWFalSX4cbP2W5PWBD+W4Ie2cRl+7iG2l8rNIw4qtzbT/Bcl1wBDw1mL8FmonG+SLVxomEMXdrO1&#10;Ws7XZUVc/tjlfNdzmdnhky1kK4VhWy00RWi3qwVGpRKbYU1GzPFT0CybldBMzhuXzCBQmZFZodyO&#10;TCeBzEyNHAFmVplVmdzhrt3KZdsNFHtL1k/ERaEAB6nFaQWXWWVzKRIglylycR4w5aI4YMvFaWDI&#10;cr5OV6rCOJW5UarGMiqzTEkN0LWcry0ctQCO0oXjRnAVkNUyyC6o+On+7vLt2Z/OJx7KFIvOuBVM&#10;kzIm4zatTBZiW0dkueILqENhEgwFtCAZfg8QmSsLjA7bILIwLuTPBowKn6/tr5BfrwJZPQVb/hTs&#10;HF7BfOukeGZVLEHrFs7ecweM8LUf9WCZMi0RWTZxXCRTsqtWRbKrFKWYuowq6c1kdolV6iqncGQC&#10;7dEKZWb0gjIBD16cppyvKRjlAVswzgODlvO1w1E0o6ElHMVTGmxrUhN0LudrS8e4zAX89FAe5zJb&#10;OmqHpmScVmxYGMKKzTIw42atYDYAmPk38wDBMvgiMGmHYFkcOBSb1WBZLRkH218nLxk3hxcnZ7MT&#10;JDk2JWhTuCTyhKvL6U/EhlaUJM8xm0bYTE6MIDLKRia4mSxcVijVMVOKqcuokiPYbMByvpvVTo3/&#10;UDDYukEQYQk3Qwqr8YCZWTWXYgEGzLC6qIBGDgV4zXRrpktSJrAFE0gwXUyhBwQYSVwz28jUBJMb&#10;ma8KmeU6EyEzu2AuNUHDZlrBXG6D18XMFOm4GWzpqB0aNtOk44YwrcrYjJu1stkQbIZvZhc1A5Pb&#10;G5nNIw4qtzYyY5XeNDQEwsJnqXK+/mYF2cKFatysxs1OEDeDNx1js2XxlGN0VW4B5N6EIm6WEGuK&#10;cWvAiHBIXZmmspmfGEFkFDYDv5CxGa7ihk48VpSisJlQybfBZrv1apLugIRAFAy2bhCwWbgZ0ijO&#10;BYOymSUYZQJbMI4EpmC92AxxNj40SRl8O7Ph2VxnhdnMlI4CcqAfRbqybGZZlbMZu98qmw3KZmDy&#10;FjabYvJDJzaLQwMqhc9SbJZdsLJZZbMTsJk8AOD38ksmmSWegDehyWbzJlFJYbM4TWUzP3FUNlso&#10;BwB875ZybBaVorCZUMk3wWa72Q7ypqLUCTQom+EgFzfLstbKsZkpGGUzW7CSbAbaUlXG2cyNUnVW&#10;mM1M6Rib2dIVZTPTqozNuFkrmw3KZvAQt7BZfEd1iJsFjAtMFj5LsVmULVyosllls/JsBin4Im5W&#10;vLRjbGiV55th7xQ93UyZldBMzhuXzJQDAEt8nQxNZopOApmZGukNZnZ7Ipls5q4ttvB4ppOZ0sW4&#10;rOPBTLPdFEUC3M9U5OI8YMrFsMyUS2DZDtLx0UJCF1nITJFL7mYOeyzTNiU1gN/N1ITjYDxwopkt&#10;HLWC38zUhBNWqHlmvtcoPPdqlYoP7lwFbGKUaoN17JnM0N4qT/oKoOSJLIyrSWa79XS5W757/x+H&#10;wux84+Tr/d3D4QL+I9QefX5+ujg/P3y8ub6/PPz5/vbjvkMB7Qk0nd2tIBHKUfbh8e726v3tXd5a&#10;Yor/c04APDEb9nKVWCYxfgH4tPD5/ZdWBd8pgKz4AYDULyA7kYm9UxyQxVY+MVamzEpAJueNC2Tg&#10;r+Q25rJI+r+ikwBkpkb6A5nZO0kCmbu2gBAOZNvtevlygpkbdOI2WJZcFAVQeFUugQIDtsGyE7hY&#10;6r8/kRmfnRSAFGEyd9+ovS9coWVy6NF1v1CMORNAZua+USTGP0FVW9k2WJZJWZCM27QGyQYIkuEL&#10;CHLL3N1ox8gWfu0GGrdiZPg96BHQMcHIAGLh0wNZGDcUkCXJwnVqhKxGyE4QIYOXJs8sK571nzBi&#10;Cw4APXfAiNkWPDeWyPD/XcGxOCfhGJ81LoxByCWDsSL5/p21GPVxAhRzlmhFsd1ivlVRgJEAtsHy&#10;XwXS9yhr3JSQCi/nEdpggfS2GwpyWU5oBoWfaXsU7xJAFbUNVodVfPvivZY1NsoaL2DVwTyBb0RS&#10;Mo8lFV9cTZsXR/AEon0TvLtChrEyKbkCMS2++8bIL3YHSDNfgI/+0DslikoMPUaF9HYGdllBupZz&#10;p/JrGyx8X7ugIqqivz/wdzWsSoLjOMIhdGmDZdfVeznACesl94fC/dfU13F34m/727dntbLxH6uy&#10;Mbz/hUM4QWVjFyeBG303n4rExg5tsNIk6hC+nTZYrlO3dAjgJACYh3cIXfU4hEOobbC+9zZY1SHU&#10;Nlhn66XMploUz6aKDZzSMfxAtk2kaL1tTifGBYIyJ/kDPiu+/cZYHyxBlswdFMmkUjSiazHqo/fy&#10;wN46IsuDZnMmmi7tHIFK/IbQf72ZTCc+Yylu26ZhNFrUVFFqvgz+gh7xInDMAB0jtsFy0vdfH3jx&#10;kwaOWB7UNli1DVZ6GToy/WzEi1x9Hh4vKp/KERo4vcIbxDZYac636Q2UNA7YyyywOFA0Ur0Bvn15&#10;a6vQVLB196DxHGGzGMeCD4LPvuWFYRO7eoMaLPqD9Uxfyn1k3/3gJLsHu7nsme5bnbiN5NUOY6ba&#10;/kGalhxCNjEScXKK/9z7gM2Xw1OTcgrhm24pp18e91fn8+lseu5+eto/frw+HG4fPv9yc/l0Da+g&#10;Jg70z/3k9gpeA3CuIl8hFNlNjjsISSnBJ9gq6b1I6L6HgBdv31HeznewUAh3gLFGcINuJvFmSKN4&#10;bpnZbYqmlnVtg2UJRrP7dqZgPLvPFCw7bqFpTJy3cNpSVcZOweIoVWcivc+2Jl2m+fMWqnTcBrZ0&#10;1Agt0vFTL7Z01A7+wIUqHTcEGsxdXOY5sAQ/btZ+a9LaBktvg+UeYnup3DzioHIzuWK6gyhDcg0w&#10;NKTchU+f4od3Q56GkYb7YZ4A+c6cPibJFi40TI7fu7+4f9wNCX8LO49Q22ChUn7wQxdQkISv1OfF&#10;q8e5PjfNRt6uKREXeAJ7mWCOn90GazcPsxKayXlwr3/9tL+Hmz7GKE5IZkpuB9QsKbBaf4Umo0aO&#10;ADOrPVGIy7ruRC65w1mjnctWyyVARrBjIi4KBTs3CCpthDshjeJMYLabokiAXKbIxXkAL6nJRXHA&#10;lovTgClXhmWKXBmV7TaqwgSVwShVYxmVWaakBvBUpgnHDeAUpgtHLYCjdOG4EYZtg2WalDMZu9fg&#10;WemxT1CZjDGZu29cZ1L3/NpI1jzdoHELyfB7gMjSyABI4dOjVhjXBba6jMmvV4GsHroof+gCqvcK&#10;ICueWRVbN6W1awAy3zNFD5Yp0xKRZRMjgIyBZCtYiMntdF+ue+jsKkUppi6jSnozmd2aSDIZ2qMd&#10;yqyYFGUCHrw4URssSzBGZR2DZYO2wbLDUfQsbEs4iqc02NakJmhaLWiNpiSXWaE8zmUwSg/lcS6z&#10;paN26N4Gy7IqBzNm1gpmA5yG9W9mILNjg2XwRbDi6RAsiwO7cFeXMTVYVttggUc/eRuslUxyhHIw&#10;GNb5fPHxf37/2/7plycXZgK36H78++PHfx3g1wg89PckJjX59cs/Hq+u355d/vb8iOskH7e6vHj8&#10;9GnyFZY9riuQe8hSWCLyRGq1EPrkkDzHbBphMzkxgsgobKakOvqSkMOzWaYUU5dRJUew2XBtsFzh&#10;ITXEQsEAB7nStFkbKcEFVrcpigUYMNO6TXEoMAWjTGALxiNmg7ZasKNSnM18yCzXmQiZuedQbdGl&#10;1CnR1CYKldjSUSOEmJkiHTeDLR21Q+c2WKZVOZu5mzLeb5XNhmCz2gbLKqxWNzIfrnD9fnN9efVz&#10;8/Pz5e2d//mc17vDexGcW/j8/qvHrcAVspRj6Cd/MjZzdQHROBpPNJthCpvFaTqb4cQIIqOwGZBD&#10;FjcrknicODcqxdRlVMm3wWabFZxGiVKnbUrGZm6Q85XZzmhBNrMEo0ywMwUryWagLVVlfDvTjVJ1&#10;VpjNTOkYm9nSlWUzy6qczZhZK5sNy2btrRbQFYDKrR1N0qI0DA1bmeHTb2nGgV1iYl3GzL2bAtnC&#10;heqeZt3TLL+nuYIXJ2ez8oXkppBd5ONmIR838IQrnY6F5JowMlBEqB+ERev5rIRmcl7EkFHIDJxM&#10;RmZF0v8VnViajBrpDWZ2CXy5oakUwOe7aWY2NuMytr/Usp9ptTSgSIAxM0UuzgOmXAzLTLkEllly&#10;ZUlmilxZkpm1X8gjZuZ+odA/PIFqFwglYqYJJ8DYPJdALdCy1SqMYApHrdC51ULdyxy31cKxW5mh&#10;hUK+sRhAyRNZGNcFtrqMya9XgawC2QmADN5yDMhg8Vg4WBZr0uYbmVgv2+WYxXLxCcigPLzY/kxA&#10;JudF/BgFyMAxZ0CG74ChtzFfocmokf5AZtbnl0DmrIEx0BQBE0CwXriyLS9k/btBam1+wQNWSwOK&#10;AwhkilyCBSy5KArsTLkEkFlyZUCmyJUBmZVYz4EMtzDjs5PUL8Jk7r5R6ysrQKYJJwzwmqx/TThh&#10;BFM4agUPZJpwwgqWSXmQjNkUnpWa9Q/vif7VKaCYqTONy/qvrRYuDvvPv/50t5/8fnn39qzuXtbd&#10;y7aCSSuZ9Q+96U4GZKtNc2I9xHVmc3iK8Rim9+gKjsU5Ccf4rIgeY8DYWsn3nxWppppgLGpE12LU&#10;xwlQzFmiHcXm0MUcRRfDaGzsA7Za8F91lHMMK+HWYkkf4NKwBGBj4arHuSOnCPvwWbiWtVGDNzSR&#10;yccCQKjaaqG2WvjtaX/7+eb57dkM77CHx79ABu+n22d4oOCNd7j49fHq/1wyMP4LlAPCn1i9PEwS&#10;9k4BsoNDXZ+1zDGeFc8xJgV+1k3uaHiHiZ4J8DyGrRJlUnIFYlp8943iC5T8Yujzht714PK2Q9L2&#10;gWZsk984ax4gsfvFXG1FJYYeo0J6OwO7dI1cl6MtxGteLMx3i8UEhRfDMm8Qvgvk779WCq/d07sD&#10;FL+/P/B39TAOoUurBXvRUFstYEIHPF3ff2LjGp5CHqstntg4W7o4Cdzou9hRLb3IWM8E5hCySdQh&#10;sGnx/TeKQ4BAlozUQnp+EYeQqcTQY1TIEQ6htlr43lstVIdQWy2crdewxcEdQvFsqtgkIG3fhBcZ&#10;oCSWh/AVrog/UOYkf8BnxbffKO4ANiIyd1Akk0rRiK7FqI/e3gBPjiVjkT0hsjzAQXD0P5gujRLr&#10;g+1cL/BE1weQ1uSKTzVfBn9BjwUCRO0AOkZsteCk778+8OInDRwTL1os175LKKvZyPYUrG6Vlxd1&#10;efADLQ9kKse0fCpHaLWQXjD6e4x4g9hYIM35Nr2BksYB2/IFFgeKRnQtVm+AT3NruKjxHMO2Wqje&#10;oLZa+IO1WljLfeRp8X3kFPXeQu06jCCH95ivko3LA2hohr9S9g/itOQQsonxHTjGCmGj7CZPi+wm&#10;v0aXUSW9Fwnd9xC04vd8jTCbLnazyS7aMq0l6CLBj4JVQrgd0jCeXWb2NMjS+zTReGqZLRpNLWsR&#10;jeeWmaJlGX6aaDLFDxSmao2fhHWjVK2JFD/botQK3dstmNJRMzijG9IJQyznW3WfCZJdmtZ+roT0&#10;bA01pFXdcUPYdmVZfsKw/VamtbgvK+6L1nF5fu5BthfMzWMOKjdTLKah4YJ/I8DQcOIifPqTF/6K&#10;2d5bGu6HeQ4MO4zhK8InHZNkC78d5uiF3Q63NlwAAvjh65RsZH6Hb2ZethlWaLiwmzb1JwKhYdVs&#10;zPSDcxYS0LJZCdDkvAgjo/AZoIiM4Po/dOijF6nhwouajBo5As+sKv3UW3ZquDCbzlZAZ1HohF2U&#10;C/woqLgR7oU0TNDZcjMHRw73B94yaRjFgm4tF2zJKBO0SMaZAKq265JlcObuYCG9ZDNQl6ozzmZu&#10;lKqzjM0sc1IbdG66YApHbeAsbggn0cwSjprBo5mmOW4F26iCzNxdGXUHT0yPPYNKZozM8MUMYOae&#10;YRvMmiccNG6BGX4P4FYaGTApfHqYCuO6IFeXMfn1KpbVE7HlT8Ru4CXMNtWnxbOsXEH1JstKBs58&#10;jW49cKZMS1yWTYwYMgqYKZlW0yKZVopSAuLaKulNZu5qUAw2P/BKz2ViKyy8uMCMooEzs78BxQJf&#10;3FfpICCgwIzpUSgQ8RXnxJsn6QOnAlO0jM00rUk4M0NT1AYtoSluBduiOZyp0nFAxutqwVBI5k+R&#10;rhbpuCFs6aghPJ2p0nFD1MCZa4bZup/4wYUkMRcFtzTCcP/Zt3s7nI9F6wwROIMvAqOChHkciwNa&#10;HNiFvrqMyS9YCa0S2gkIDV6dnNBOkPYYGgbAOtpHCyJVpB4KIVoStzZTLds4jRCanDguoYGjyUJn&#10;hZIfu+syquQIQrPK9RP/6wnN2eMFQhs0eGZ2OaBo4AlNEY2DgR1ooWDQOXpmipYTmiKaJDQzQsUI&#10;zY5QSUKzLKoQmiadIDRTOmqGzvGzgRsw2HatAbSnx4NrjFOM0Ny94xuXHhdBi9V785CWILQl7H06&#10;lOtCX13G5BeshFYJ7QSEBk6HEtpsd4JU5FDmF+IBnNBcTVF/NCUkG0VASyVt46wEaHJehJFRImiw&#10;yMv4DN8BQ29tKjoJrGtqpDeeDVjm1w5mUC5oCVJJLljARqkrHi2YkGIB0plSs1bCmZUSx+HMjVKT&#10;u3jUZjdkqd9ho2e2OakN/NamojbZG8sUjtqgc/DMFo6awQfPNOG4FezbTZAZsyq8Q+rWJobcjoid&#10;4WtogJyzUMQ3D2RxLgvjuiBXlzH59SqWVSw7AZbB6p1jWfEzAakqWoyABZjACpFuZ3OxwPgdvBVC&#10;SSFlVsIyOW9ULNvmJwJmuyInAhSdWJqMGumPZWYRVhk1U0qw8nDNbDpfwKHhaP60KUiRwI9y5X6b&#10;eyENE1hmldWlSIBYpkgmscySjPJAi2QcCHaWZFnMTJHsmJCZojORcebuHbXKX7+Cv6+JmGnCcTPY&#10;wlEzeCzTNMetYN9uAsuc7eP9VrEsnKw8AsuccXzJX18JL2WU0XT75oYAjaffc9zC70l+AUaG34dP&#10;/31hXBfk6jImSRauU7GsYll5LNuKgwCzXfFCjxEmYH8BduMwwhFoYraC9zOeBPD/PacyMilhGZ8W&#10;EWSMWNkWCETEymY+yXvwWBk4VozYE5XoeowKOQGTOVOIoBVnst1iCrEtJ7sYRpHMV/31XwXS9w9b&#10;hHdve54NXJrsfOBYuCp8HuGRnCLs3Ocgl+WH8I4mMnmvAELVqr+16m+pqr9beA74Gr14+jE5a75p&#10;3gjhHeYLnWrOQJmUfIGYFt99ozgDWD9mzqBI6rGiEkOPUSG9nYF9vlsu0NEW4jUvvEGt+st8j+UP&#10;Tl311z5AXMt6/ThlvbYAmNwhFM92jFV/YY9r0+x/pjcZq98LL7AQtNVmUZfA5sU34CguARY4mUso&#10;kuuo6cTQZNTIET6hFv793gv/Vp9QC/+erbcQGWc+YVs8vyqVrN35g3uXF+FFBjTpVghLkAo5M3oE&#10;ZU5yCHxWfPuN4g9gCyHzBxgdGDpepGhE12LUR29vADtuS7fthksdehZPJF0vYRckmi7tuvElQpPs&#10;onwbjRiF3Krm6+Bv6BE08idhRyz966TvHzTy4icNHBM0qqV/ee9Eq84xKSX0/vYOHYR7Of1AawSZ&#10;2OFfxSVLCaWitfGloL/JyApBmfNN+oOdktThd0mG9geKRnQtVn/g2AK00LqJ0PiOYYv/Vn9Qi//+&#10;wYr/7uSOMgSR4PEp6Q9i8Hs2XUIyEy4EwqvMl2x0a4TdqtlgiGsEbV5yCtnM+B4cY53gKlTKdcIW&#10;t1qH9guaVkxtRp30Xit0301Ag6BxzaXCbAEtZcldkAaytQIOu5nEOyIN4wl/ZpXdLOFPk42nms1s&#10;2WiumR+mysaTzUzZspQ/TTaR84cq0xXH6sz5cap0Iu3PNiu1ROciwG0CUmO0CSjsMXAdYNu8PPmP&#10;33vw/PRYp9Zyc6zcnH9Tw6EM90Dby+fmcQeVW7ts/ouSr4ChIR0vfPr0vzgw5HGEX4dPmnXYZUyS&#10;LXzDMPl/drO2WggYoX62vLi5vbq6fvj77cN1WLWHT0z/AW/vW+86iAktlSf7R+i6DMz/+/Uefrh5&#10;3P/7bPJlf/n0R6M1mfIBOSDFaa0p6QvvatnpGQs5YsrHUgZ0Y9VbMi3BmpwYuWQUVlPSPraF0j66&#10;6zKq5AhUs+qzysQPZ452UptuZkhq4Q5ICEb5YIbDXHHW5nZIwwSpWSV3KRzg0QxFNAEGtmgM1GzR&#10;BKhZomWgpoiWc9oauhekByfpQ3IajFP1lnGaZVNqh64FgVEyQz5qCT9Ol09YAwo8q1WelXYNmv64&#10;Lfz9pOuPmkPcd/DoVErD+NcRCbHOOr6kSdseR/Okg8YtSMPvAUZLIwMyhU8PX2FcF/zqMia/XkW0&#10;ekSj/BENOJEhNtyLJ2FhVVmXEg9vShlQ88Uj9YCaNi8xWjYzEskokAZvoyygViQRS9NKCKjZOulN&#10;ae5yg9UFtqMaFA9aglYc08zquxQOfNm5lwsD27IxTuMBF5qNwNnAlI2CwYcttIVCowm8zUFtNh00&#10;oGablVrCg5oqILcEPtmGgNQYfpwe8eOkZgtIzdG9PrBt3hpQK11+zj18jtWODajBjQgPWYeAWhzY&#10;hcS6jKkBtevzq/3ll9uHz+fz6Wx6fn95W2ntBLQGLzuWHrk5QXpkU9SWrGsjX2AhSYyozZuztnH7&#10;M1YIJvMIrcmZ49IavEYyWsP3wNDbn5pWTG1GnRxBa1ZFWRlTg1KeL9YIXu8gWKJFhygjzKZuGARf&#10;wh2RgkicEcxKvBQQPK0psnE68BdVZaN40CKbpLWFo9xwgDz9CTmtKbLltPa6sFquORFWs0vxUks0&#10;tKYJyC2BetMty5o5+HGqaWfcHraA1BwNrWkCcnO0mJfTGr/34PmpgbVjA2v4YsDIGtyW9vZn87iD&#10;yq3IWioW7O9vGBpCauHTh9biwC4k1mVMki1cqMbWKq2dgNbAW3Baw32mkslqhC/ADfNkNf8kI62F&#10;Vg8arcV5Kq35mZFMRoitbaZKEvOmSGW6V2kz6uQbobXdFNqEOoco90opI0CqCQwDlx7uiIQ6nBGG&#10;pTVTNooHLbJxPDBl60drjl9VxYlNUDdO1VxpWrMFpOgcYTc3bWlaM80raI3de/D8VFobjtbA6i20&#10;Fl/jL9NaHBrgKXyWorXsgpXWKq0Vp7XNVB4t8CWDTkRr8CrsRWtx3jdLa8rRAt9VvWBsLWpFia3F&#10;18vXT/t794r8+Nvh+W/Xj/jz5e+Qg9JsvjXZKImIgDs/3d9dvj37rzcTHx5SY0T0GHLX/lszgB2A&#10;jih3uiijNRymMkdBWrNlY7Rmy1aU1kBluuIErblxquZK05otIKc1W8CysTXbvJzWuH0rrYVDm0ck&#10;raXYGryU2mgN4wag8g60FoYGSgufxWhNXrDSWqW1E9Aa+EUeWyt+tCBFg9yr0KS1sHujxNbSPJXW&#10;Ylzck8kosTXgCLkTuilyuOBV2vzGYmuzBZTYnyVrWrTmhgFzhDsiDStJa6ZsnNZM2UrSGjKEqjhO&#10;azhO1VxhWmsRkNFai4CFac00r6A1Zt9Ka4PSGjzQLbQWX+Mv01ocGigtfJaiteyCldYqrZ2A1uDl&#10;yWmt+CkDbHBpnDLANnv6IQNtWoI1OTFyySisBp4mY7UiZww0pYTImqmS3oE1u5tliL/96XyCgTV3&#10;bZEpL6r72WnePK7mKnuoaeiC1KwGpRQOMGdNEY2DwdAVO4bsnQqJXgOfL7BtSu3gM9YU1Yn2qW3y&#10;UUv4capdxRaoLR+l5s4dVO3bTlIave8qpQ1Aafg+GuBwQWiNmqf6c0YL47okonUZk1+vIlpFtBMg&#10;GrzoGKKtix8tIL26slod2ALPIdpi0dT5jfE0bVpCNDlxXESDYEqGaPgWGHrzU1NKQDRTJf0RzWy7&#10;KRHNXbsd0aZbaNmFqeVyIEWDGQ5zbS2zss8C0axmpRQMENEU0QSi2aJRKmgRTcTSLNGyPDVFtCMP&#10;FSh6E6E0dweprdN6tVJFg+pmVc8UaPJxa9jyUWN076Zq3nYc0fh9VxFtAETD9xEgmrO5HUdb+MUd&#10;aNyKo+H3oIvAZSCMDGgWPn0YLYzrgl9dxiTJwnUqolVEOwGiyfME6+LnCQhWbFaNJw9YMdvBixeP&#10;E3jHrQFanJQAjU8bFc+cT5V45kuGFcSzqBJdj1EhJ4AzZ4pWONstlnOVCSia+Xaq/qtA+v5J3OHd&#10;21oJ/QNcGt75bCxc9ch2qiC97YnCtSw/hHc0kcl7BRCqtlOt7VQLtVPduA1zvl4/aSV0KOGBb47w&#10;EhONUeGBTN3zYNOx2YgJs5I3EPPi22+MDRW3IMrcQfEq6EEnhiajRnr7A7tYtlys146q+MqefHl7&#10;hqro7xL8bT2MT1hstkufHnp4vLu98o2ALnkDIbsSc+2oiitWeLowURfeK99tveWNi9Rwn1A8KTL1&#10;AZ0tlplPYJ1RmU9wQRZ4PGAXNMyiPoHNi2/AUXyCkhC5LpIQ+QpNRo0c4RNqR9XvvaNq9Qm1o+oZ&#10;FEKXPqF46lXsBUp2dQLdAmK7kNEW6s7i+iEuE7RJySXwafH9N4pHUNKu1kXSrjSV6HqMCunvEFxd&#10;L2O/hiwT/LbOzSTaL+W055lXC/37aOzIZUEtIPOq+T74O3qEjyCKB7fUiI1VnfT91wpe/KSBY8JH&#10;tbEqXxfVxqoXn/dPvzzFFnn/3E9ur96CW5DpHqvy6R5Tu5Ikf7+TlULsI0p8ybfpFpRUjzVGjgff&#10;S+isx+oWqltwwSxYZAOhOA9lR5CsN+XlRY0g/UARJLnFvCq+xZw6gs4WW1EEBc7ZNp5hDQ6LLxi0&#10;eckzZDPju3CMNcNc2WheFSlZp2klrBlsnfRfNph9LsmiAc9q4MVbN5tns90OiqCkuyCtLfiSwQ27&#10;mcQ7Ig3jmYBmD9MsE1CTjSeftchGs8/8MFU2ngpoypalAmqyyVxApzJdceJYrRunSidyAe0tI2oJ&#10;f1xDFZBbAm1qCEiN4cfpAgp7mPcdNYdPBlQF5OZoMS/PBsRbNArYb7la+6vq/VXdA22vopvHHVRu&#10;pmGgs4BIQBoa8vPCp88HxBuCJpGEX4dPP8yvy0PyR/hd+KRj8gsOkxD481/dP87vwZ/N0K32V0Wl&#10;/Nj9VTdzmQPim9CXLFmXGqXOliG1P/AF9sTDhMDQUDNGd7VpCdbkxHFZDYhTZoGsCmWBhP6qL+sy&#10;quQIVLN6XUpUc+Z4gdTWW1cAJd4BCcEoH8xmbhiU8Qi3QxrG+QAGAL9AL055WQoHeGZDEU2AAV5T&#10;FY2SQYtonAxM0TJQU0TLOA0UpqtNcJobp+ot4zTLptQOntM0+bgZUGuGfNQSfpwun7DGsP1VbdsK&#10;SmP3HTw6PTYVKqUxSnN3T+2vChvKIvGqItrDFfqKm+vLq5+bn58vb+/8z+eXPzqiwYuYpWStiqdk&#10;pY6gKZQSEA17N+IOfLNmIVst2rzEaNnMSCSjBNTAc2WQViQtS9OKqc2ok96UZve5lJSGBnkB04YN&#10;qJk9TCkc+I5dHfqrmrJxTjODfZzTTNkyTtP0loHa0AE126w5qKkCSlKzBaTG6B5QswWk5mg6dinW&#10;nXFz1IBaOCfriAEOJ00uHz67U0vuX0/VX9W94o8JqMGNCFbtEFCLA7sEy7qMqQG12l8Vwq+XDx9v&#10;Hvdvz57Djz89w7/BL0odqprDy5PT2gmSJUNWTAqnRL5wrRH9EVtfuJHRWj6P0JqcGclkFFqDtWNG&#10;a4VSJnOtmNqMOjmC1gbsrzpbuwzMdBekaBllBIhcwTC1Ni5nBLMrFgUET2tKB04Rx7Flo3jQIhvH&#10;A1O2nNYU2TJae2VYLTxLScEirOZqU+utPagluvdXdTbVLctroeA41bSiXJ0tIDVHQ2uaBrk5vN3U&#10;W08G1ui9B89PDawh3Q3SAwJuS5vWUg9Ta/sztk1NQ8NeZfj0e5ZxYBcS6zImv2Dd/qz1UMrXQ5nD&#10;y47Rmj9KWHL7k3QtADfst6tMvtBpLc77ZmkNnENGa/geGDqT+VXa/NZobevahDoukpuWlBFmMzdM&#10;deklac2UjeJBi2wcDwamNcevquLEJqgbp2quNK3ZAlJ0boHd0rRmmlfQGrv3Kq2FkFylNUyeitXy&#10;Kq1VWjsBrcHantNa8aMFqW9BvhOKdcJdslq+EapNS7AmJ0YuGSOytlAOFiyLHCzQlBLI11RJ78Ca&#10;XY9fboO6a592F3TIHhADb4JaomVhNUVrWVTN3mKkHW7bthj5kXDbppSYO/eAaDn0wDHNPvTAg5y2&#10;fJSafVBN0x+H5roDGnDr9Dug+D6CAsPHboCG3g75diSPqIVxXYJlXcbk16uIVhGtPKIt5HmCZfGa&#10;kqnAcNr4CliBdbsdosXi8PE8gTYtIZqcOC6iKecJoJ4fMMvQ4TRNKZYuo0r6I5rZL0AimjPHC4i2&#10;2UCxmHQHpJ05igazmRt24h4QeE1VNEoFLaJxLNgN2QOiZV+RI5o/TxAfo6ReEUpzd5Ba77lfD4gW&#10;+Tii2fIJRDPlo8bwiKbcdVmSmnnbiUAau+9qIC2Q3RGBNHxF1x4Qjo0P+8+//nS3n/x+eff2rJ4n&#10;qOcJfLEmvW4TRDtEFK34eQKCFZu5LNDxcg+IWZyUAO0b6gEBPWiy3c5lkZME3fV4SjirPSAun2+w&#10;SFLtAfH/IAT28/bn7fLNcr7++c1y+u7dm7+8/2n5Zv1+tlm9W7z76ad3s/+4LKV4qstVI598vb97&#10;OFzAf3x7dvP8/HRxfn74eHN9f3n48/3tx33tAVEqXXkBFM23VIqnK5P6QkvYr8dlXVhjil4OJP1F&#10;m5W8gZgX336jbKgoqcrLIqnKmk4MTUaN9F6s2wV95GIdjdG6WodO07BYhwI8clFP1+rYFCh811Er&#10;phAwPX1XIBTfTskMglkJmf62hvBVGOiDxqCM1/cF6tIDwl461Ap+uGKFp+v77wGxgEgI8wm+v0zJ&#10;pEjSuWC3bep6pzcZ6+XAfIILssDjATtlYRb1CWxefAOO4hOUhEgf0hw6gvsKTUaNHOETag+I770H&#10;RPUJtQfE2QZcgPAJxVOvUu+CtKsTfEJT0nXlS44Tl6BNSi6BT4vvvzE8Arz9s6ARnJUusKenqUTX&#10;Y1RIf4fQsl9Dlgm4GQbbcNF+aTuJJ/yEFBjY3WlbKvhh8fvg7+hxqgwMAigxYg8Ip43+awUvfqNR&#10;0MARS4Va7FtsqViVzUltIt9TD/QOj9aPs1RYynQPiCfhK+zzxcf/+f1vrm/EP/funsatiL8/fvzX&#10;AX6N71v6e7e0wBHQW+LXL/94vLp+e3b52/MjPg5fP+3v3Vc8fvo0+fr2LLVzeIVb0CZ9m25BSfVY&#10;lEn1iD0gXtJjdQvVLdQeEHd55b7qFozWQK7mCI8gFd9iTrHw+RSSdDD8HCjXV+vGpnGQrYS/immA&#10;2rzkGbKZ8V04yppB2WiGzWd0uAfncIO3PTwRV0t+44JNB/DILzpZTSumNqNO+i8bzFr8ZNHQtQfE&#10;fLuAUhnpLkhrC7q7MMNh0DYu3BFpGD9Wa/ZZoPlnWARF6xLAk8/8RVXZaPZZi2w8FdCULTutockm&#10;j2s4lemK48dqcZyqOZEL6O4idZtHyQVUBeSWQL0ZAlJj+HG6gMIepoDUHD4ZUBWQm6PFvDwbkN97&#10;8Pz0WK7W6sKsujCax5UXdg+0vYpuHndQubXn5r8IIgFpaDiqET4L9YDILzjMmQ27i2/tAeFWoykV&#10;5e+3D9dh8R4+v//9PjiiIWjtBDkgoW/BfBpq9ge+wDrhL/WASNMSrMmJkUtGYTUlC2RRKAukuy6j&#10;So5ANatfgEQ1pVuACO7OF3NIA0mmTAjGSc0NgzIep+wBYYtGyWCGw1TROBkM2gPCKUxXm+Q0GKcK&#10;l3GaZVNqh849IFrkE5hmyicxzZKPGsNjmnLXyTMbtm0FpbH7rlIaekTIoTrizAa+ogHS3LNsQ1rz&#10;pLdAGn4PMFoaGdgsfHpGC+N4/lTYHIE0qmcXUvZbJ13G5NeriFaP1ZY/VguPC0e0efFe26lrQQql&#10;BETD+vJYVbhZs7AdeLe17ZKy0rzEaNnMSCSjQJqSlgX1UAoE1F6lzaiT3pRm1+KXlIYGwZBooi+J&#10;acMG1Mw+CxQOuvaAsIN9FA06B9RM2bKAmqa34gE126w5qKkClg6o2QJSc3hSUwXk2FwDaoG5HCyN&#10;1APCveJtVktBKyugBnYGq3YIqMWBXUisy5gkW6DCSmuV1k5AazJZEsoMI1OUy4pJdXBTOCXSmuzk&#10;wGgtdDtI8wityZmRTMagtRVwpd9Vfr+/vv70uL+HKEihlMlcK6Y2o06OoDWrWUBGa0olfklri+lS&#10;jw5RRoDIFQxTa+NyRjAr9+a0psgm4jh4UTXgR/GgRTaOB6ZsOa0psuW05qJM6TFIPKyH1fLTayKs&#10;ZrdYoJbo3gPitXE1RUBuD1tAao6G1jQNcnN4u+kapBYR9oXnp25/It0dEViDjgxwU7nIGljdprXU&#10;Z8GktSWcVXW0loYGeAqff7AeEHX7s9ZDaauHspI5zNDC63S0Bm7YXQ3zxicfIRjtn2Tc/5wiNuq0&#10;FueptOZnRjIZhdbgNZLRWpFMZsK+USsKrQmdfCO0tprNADqi3Ak6KCPM5m4Y0Fq4I9KwkrRmykbx&#10;oEU2jgcD0xqoTFecoDU3TtVcaVqzBaToHGEoN23hHhB4T6m3ntgGZfdepbUQkhuE1sDqLbQWX1kv&#10;01ocGigtfJaiteyCNbZWY2vlY2sr8IvsaMG8+NECwhfwKjRpbY5wo9NanKfSmp85Lq0BR2S0VuRo&#10;wau0GXXyjdDaZuFCRNGaCcM4rblhLrbW3BFpWElaM2XjtGbKVpTWHEOoihO05sapmitNa7aAnNZs&#10;AQvH1kzzClpj9q20NiitwQPdQms+bgAqf5nW4tBAaeGzFK1lF6y0VmntBLQGL09Oa8WPFrgePDL/&#10;LESDsKuLfg5Um5ZgTU6MXDJKZA08TcZqRY4WaEqxdBlV0hvV3NUmeEmRj0Y7EeApUKV3ktwFHThn&#10;zWqLReEAc9YU0TgYtOQ0cVBzf4F6iFGAmiUa3XL7sJ18mSii5XugAx8BtW1Kiblzx66WI6rUEph6&#10;qitPBNVs+agx/Baopj9uixbbCkpjxq2UNgClOesMcf4zdOLKk8c4o4VxXRLRuozJr1cRrSLaCRAN&#10;XnQM0eBNVXj7M7UxSNk2AStk4y0ST9OmJUSTEyOPjIJo4BcyRMO3wND1XjWlWLqMKumPaGb3JJmp&#10;pvROkoi2nO4gJhTP/6YoGUWD2dwNO3HHLrymKhqlghbROBYM2rGrJQuMcjJKr+tNhNLcHTRgx64W&#10;+QSi4elPraMYB2ZbPmoMj2jKXZed/jRvO4Fo7L6riDYAouErGnLUnM3tONrCt2MGjVtxNPweSFFL&#10;IwOahU8fRgvjuuBXlzH59SqiVUQ7AaLJ8wSz4ucJCFYsVrKc2ssdu+ZxUgK0b6hj11o5SeCLxhXE&#10;s6iSgGeGQk4AZ7VjV+3Y9fV58tv+9u1Z7dh1dvjf3y7312eTu/9+OECBYayHO3nGf1muNnN4Wezp&#10;b36lv7l8+HjzuH979nw28T/+9Az/BlNKdexay3TlWfF0ZVoNMhThCS8x36II05V9ZoxaWTPMSt5A&#10;zItL0zFW62slVRnixBgFIdUzoSj4kHU1g04MTUaN9PYHdvlFuVhHY4hNF75arx274JGGJUdYJlhL&#10;k1N37LIPt9SOXbhihafr+6/gt4aIGY/hFk+KTH2m5lv/rkxHWLYr1nmLhHC1WdQnsHnxDTiKT1AS&#10;ImdFEiI1nSSfoGvkCJ9QO3Z97x27qk+oHbvONmuItnOfUDz1KnWaSrs64U0GOOkWCZtVc9wxLhO0&#10;Sckl8GnjegQl7Qq2UgqsEjSV6HqMCunvEFr2a8gyIWwnRful3Tq+UIgpMKGsbxrIt/V8BkzzffB3&#10;9KgB4JF8xI5dTnp7I+OltYIXP2nAb16AKl7f3Ld27KoduxIlt512X8t0j2n5dI/YaeoVbiF17EqT&#10;vk23oKR6QFplAbegqaS6hcuHzy4s417DT4+HVM63ugUowbpYQmzTqebweHd75XsUdnxTXl7UCNIP&#10;FEGSW8z+eHfZnu9QqsgXCt4u0QmlCJJvwuIWDGtf6ZjFkPJ5yTNkMyMiJ//oWlK6jd4vh6fJ1/u7&#10;B/jpCTZ+bp6fny7Ozw8fb67vLw9/vr/9uH88PH56/vPHx/tz6D55+/H6/Mvj/uocstCn+NPT/vHj&#10;9eFw+/D5l5vLp2t40pr9Y2ixdXsFq50NMJ7MA5wWKVlH9mhe1mbUSf9lg9k5iSwaunbsWiw3rvFU&#10;lNtYMuCwm0m8I9IwfqzW7IpF88+6duyyZaPZZ/CihT9BlY2nApqyZac18EYWezLZcQ1Qma44cazW&#10;jVOlE7mA9pYRXbz54xqqgNwSaFNDQGoMP04XkCcD2gJSc/hkQFVAbg5vN/XW49mA3L79lqu1Y5fe&#10;scs90PYqunncQeXWnpt/5SdfAUNDHmD49PmAcWBYmYdfh08/jO/0hd+FTzomyRZ+O0xC4M9/df+4&#10;NQT8LQzdascuVMpseXFze3V1/fBjduzayByQ6QlyQGKXKSiS727NRGvYZQVTQEJOQ4zuzpb5tARr&#10;ciLc7b7b9yisBoHMjNUKZYHkSgkLeVMlR6Ca1T1Jopq7tiAOEdxdzFau6lq8AxKCUT6Y4TAo4xFu&#10;hzSM8wEMmEOD0DxUTOEASU0RTYCBLRolgxbROBmYomWgpoiWcRooTFeb4DQ3TtVbxmmWTakdunfs&#10;suWjlkDDG/IJa4BNVcNC5vLk0/3d5duzP51PPKZp+uO28EZTbztBae72jPqDt0mPTYVKaYzSnHWw&#10;rjA8yzakpb5YFqTh9wCjpZEBmcKnB6swbihEy69XEa2e2Sh/ZmMDL2K2/T4tnpJFekzFUErACmy2&#10;gzvwMXwSGU2blxgtmzkupClpWb6C8tAnNzStmNqMOulNaXbnJOowp1DGAw3yAqYNG1ADOthOUB/i&#10;shQOunbsGjigZsqWcZqmtwzUhg6o2WbNQU0VkAPz8AE1W8Cc1FQBJaqZt55ANRYwrag2wPFaNI9j&#10;tWMDavBFYNUOAbU4cChaqwG16/Or/eUX2FHyu0z3l7eV1k5Aa+DJOK2dIFky9pgCH8YDaqQHRKgh&#10;S2gtn0doDfvAYCzuG6gq7MJcWUitUMpkrpVIa6ZOjqC1/8/e1S23sdvgV9H4sp2cSNaPV55xZ87E&#10;Sacz/bmoX8BxnNjTxHJln5PTds67FyCXJAAC67W01DoJcyMnJrUIwCU+fgCBATt2zWdzYMF6kGow&#10;DMiNsCIsUs3ss5CjNaWnk+BxbNkoPACCxpKNwwNTthytKbJlaM2mrXgpFBynak7QanZDLAWtaQJK&#10;tGYLSI0RebXctKJcnS0gNYfn1dwmIgC7LIZim1egNWbfitaGQGtuV3Idu2pV4dOH7af3bz5vJ79e&#10;fj47quHP2rGrK4f5BDY7itbWxVOYU9MC3DFtsNZWSlHAWpqngzU3M9JIo8Q/wVVnYK1IIvOztBl1&#10;8kLA2nw1nTi8I0OlFCLM5jgMIUe7Ig4D1kzZKDrokK0kWPNQI70GSSM8BurGqZorDNY6BGRgrUNA&#10;Dp4HB2umeQVYY2uvgrVhwVptr1rBGrlL8fQliR89Vw2O9gysla9dlzpAZHFQVyVcv1fgOg+I+wgJ&#10;q8mJEZaMAdWa/FrBusitAk0ngVYzNbIzULOL8csYKD5bUBsyU82MQ3GcxsJQmDDULtYLTuVA/aOZ&#10;2puCQoOeDSCGjoBaomWcmqK1jFIbOgBq25TaoX8DCFs+aon+Fwps+Shm9oyapj8Omet9ggC2MFfs&#10;6rc7KIonr2deYA4gBBcvALXCOwwbKYwLn3s0VXX70QDRz9DYIY9F8ky1MK7GPter6WK9OH/3O2YI&#10;MrjTXq+Df+x3va7GPtsqkgcsKNmIywTr4ncJSHHhLPTpanYjQIuF4SOZpk1LAE1OHBeg5XcJfG79&#10;0Flqmk4CQDM1sjtAM1sFSICGz34CoEGThT5RTxx24PYPc1M0igmACLZE46Bg2PYPdkhRi3nGtygB&#10;W0Gj4Qoasv2DLR8HaDhOtasIedryUWN4gKasuiziadpWkGjMuJVEGwCguf2otn9AZFzDnakaSWXQ&#10;7v953xXubOCkzBi04jcJEqqYz4Brco48oArsnYD4zPegAChx84+PH7HsjjYpwTM+bVxwlt8hWBep&#10;7KppRFdj1McBoBlY4glkNmugqkSyfIIOlLLBAVhUIqyDNEowZ8dTHV9QOOAvD2SC8Xiaf6IqGIUC&#10;XLCxPDc8F2iNPegMfGHAWYJ67Wt3gUCxLt3hd8CrGoZ5/gIk26HA4GwNOeHOdZmVpJop/mk5HVa1&#10;4OktHio24JfD29GqDN+T2p/i6/by/uzb6k/RwHvNvFXxTGpa+uikzbcI26xoM0HclTYruSsxL+7P&#10;o0R78izqdZEkak0lhiKjQnZ2WHYlH8klOFt0uqzancJv9GHztfyBX9XgEcLAPTzC/KRZ+MRVttX3&#10;PNlUj+AO1MHfwbbyAN1lQmG695sP/4ESctvNo2sl9Ov1Fn6ANkP/PZp8ix4B0Bn1CE3xdM3UUgEK&#10;YDr/k4rV9GlOkWZRj6C3YhjFI+Spmmv3Sg9NLz9DkUN4hNqb4nvvTWGn9leP8AN5BJET1hTPCSMt&#10;FbKQI8TqkNBarpxfIkcEbVJyCHxa3P7G8Aew+bce9t32+vrjZvtlAtchATIP7Q80jYQTgqGP3Q8I&#10;eCNSjxBqka5ovkREgUS+1tQfX00wad8VpXr6niUOu5m03wd23aGIlIfjI5YgR+lt3ijAf+uc4MVP&#10;GtjjmABaryXI6eW2d+5PzpK9Tpkzvk47rDx4tX4cp7AWeShAJLkd7NPp1d9//fMWgiR4PILXEX/8&#10;6+bqXw/wa7fb0t9jxXI3As5P77/+bfPh+uzo8pfHjXsbfHHJy1Mo5u0iFqkxRX+nQLowxEkv0ynA&#10;9uePXckpFClnqWmkOoU88bE6BSzMPPla+1K4OEp1Cu1O3RX7XovYN8TCCzuFRILPFz4VMnFHvoC4&#10;uz6ydBiKHBa0eckvZDPHPS/kEfCmSARcU0pwDbZKdj8yDNmVYoGJcQBfwyJI5woWBnfDoHVBWBBp&#10;GI+Dm50fsji4UwyscnobRUTCbdlYJNyWjWcomrJlV0g02eQdElSZrjhx0xfHqZoTKYp2qIhaon9X&#10;ig4BqTGc7Q0BpT2OoYEJLD7cnKjZ8KqDKHesapCbA1hXa+nxJEVu392OqrXeMat37HclvEYCLzQa&#10;M52RWecH/7qDytPv+fUQ/0XAK7U7AwwNA8Kn/8I4MJzKw6/DJ31unzH5A4cpeWz3Fa5dKfAomg7w&#10;P2ZXCnCUPM53gMyP0EhhvlyKsiyukDhCtbYCOINq+bQE1eTEcZFanvvRFMr9yHUSkJqpkT2AmtUf&#10;gPpLrHaMzxZOVdK6kHcGcCMugATAKDqYzXEY1BU5aE8KUzSKCzpE47gAZNfbZWQwTdFahtJAYbra&#10;BErDcareMpRm2ZTaoXdPCjSoIR8HabZ8EqRZ8lFj9O9JYdqWYzS+7ipGc4T2fqmxbj8CiIbvsg3R&#10;jhcOjndANPc9zkOEkQFyhc9SPSnk8ypAq1WOy1c5XsNGRxOxToonYrmmAa6mSuJRAqrw5cp1Mk2b&#10;lxBaNnNciJYnY/k7M8MH3+FSbV9lRpXsjNHszgASozl7dIM0m9Gg4MATHyolxMk0iLw1g3WksGWj&#10;wKBDNo7STNkylKbpLYNpQ5NptlmpJTxMUwXklvAkmUqTzjhOs9k+jtNsAak52hrHy3mbtJNQv7zx&#10;a5uXA7VKph0NXZLFb9QDkGnwRfCS9SDT4sA+RFmfMZVMqx0pwOte3l1B/v0Bq7JATWOO1Q6QIhla&#10;KCQuJWI1V6zcsWkhyBHv/ZJqvnAU92QNwWpyZgQmIyRKwpE9aDXmxPgbY8NjtWcoM6pkD6w2ZD+K&#10;k6YXoYbD1EK9HCGYPR8oPPAXgJWWChwbzODWkSEbBQd+mCqbxGrzKeBInyxLA3c5VlNky7CaTVmx&#10;jFVHbanSCUrNriCsYDVNQG4JR5I+h1ML7zoBV9wetoDUHC1W0wTk5ugwL8dqbhlEDcL7s0OObg18&#10;ssCn7zmErBpYvYNV82sCVG4FPuGLgKFHWi0ODXRa+PS0WhzYB4f1GZM/sPJqlVcrzqs1U5G5fFI8&#10;c5lgLnCIHnM9E6vFeS8Wq+X5yxCiBJqpIFaLSjGV+cKw2mI6hcwjdIcySkoRwswNi/6SAh2OEAbF&#10;arZsFBx0yMbBgSnbblgNVKYrToQ/cZyqudJYzRaQAucOqCsK6Q2N1WzzcqzG117FagMEQCtWM4sQ&#10;1SS12jus40JBMwW/yGKgxS8UpB4KeQzU1SzXQ6DatATV5MQIS0Zh1QBEiJtmJ0WuE2g6CUjN1MjO&#10;pJrdGkAGQPHZh41/Wj0fKDTo2Y7Cjo9xmIY56WpoVsA0S7QMpilayxi1oaOftk0pXu7djmLwmwS2&#10;fNQYnlDT9MdtUS8SBLCFhNZI7Sj2vEcQ2kzkgUjOpoVxfYiyPmPy51UyrZJpByDTwIUxgFb8FgEp&#10;0xsDmAFVyB4KsIso9Y7jtATQ5MRxARpEbSRAK3KL4DmqjBrZHaCZrQskQFMaA2S3CJqVHhqjwABS&#10;9WGY2rZAEGlN07PqsSIaj7H5Z6oXHCgm6BCNg4JB21F0ZOlrIc+Dt6PokI9CZR8ZVe0qWDRc4Xq7&#10;DGoMD9AU08rkNLeeVNtyEo2vu0qiBVy3R4Ftt0NDvBPXpB3vbFcsaNyKd7rvgXBnGhmAWfj04c4w&#10;rg/46jMmf14FaBWgHQCgwUZHAZovm4d1l2gdJogxDVenCfbcNvEdTzmOaQkAbYaXGlximv93DZ7F&#10;SQme8WkRiozCnoF7luDMvf9DxzkJOIsa0dUY9XEAaIaW6OTO1vPFsepxKTC7OIa7ou1X7eUdw87r&#10;elKanAE8GnZ8Nhaeut+tNpTe9kPhWZYXcguayOR9DwhVez1sHjYfH3+62nx5DXXfbq+0fGbUu13G&#10;vJbs85u5j6vALg+19W4/nB01U5GkvCqepEwKCi2hHjdzBaJnA7yP4aiuzUq+QMyLm98YzgAJcOEM&#10;Vu6y6NDOQFNJcAaWQnb2BvgwvT6OPKi7R3e7g/V8rn5X5g7Cd32j/sCJv7tD8EYcxiP06fVgB95r&#10;ZW93WoW3y51WYVv5bns9NJg8xQ4HxVMhIcYFXgjWOfww36HXQ5pFPcKL6fXQYJqZ9AhF0iCfocjo&#10;IvfwCLXXw/fe66F6hM+48c8Wpze3Hz5c3/2QZb2bGeAy5hGKJ1ylJgX5RUbYTJEsWkJdWYcy4xFB&#10;m5QcAp8Wt79RTgh5stWqSLKVppFwQjD0sbs76IjTkCNCCNNE86WLaSAR7fXQJjXFwGwaSI8JPj8G&#10;ej345bDbQcHX5Biz1wNIv/s5wYufNLAPcVR7PfDO3pU4MogjLA3CnEL5JI/Y6+EZTiF1NkiTXqZT&#10;yBM8oOsKeLihaSNNI9UpvMReD9Up/A+Sad82b5vFq8Xx6u2rxfT8/NXP794sXq3ezU6W5/PzN2/O&#10;Z7+j62QQffLbl893D6fwj9Bz8/Hx/vT164erm+svlw8/fbm92tZowi/329tPN9CRdOZgx93mZ+iv&#10;8/H2EbYbx2357qXtX74+3Lufnu710GCxdOoUlsXL0yUSfDHzIFrt9TB1JJYaT0jzkl/wBb3drQ4/&#10;c9zzQh5ehrbwBVzDs5QZVbL7kaF3TMHZw5320ilAHhdOVmsIKsRFkAby4wIOgzsQYUGkYTz7z+yn&#10;QHPO3PUMTTaR/gft6AzZaMbZzA1TZePpf6Zs2f0MTTZ5QQNVpiuOX6N141TpxDVaO1RELdG/10OH&#10;gNQYzva6aUUCoC0gNcfFbIUJCVPfqJ1euJYZgLZ5eQYgt+9uR9Va8oSVPHHmmWB5Onih7RN0+7qD&#10;ys3kC7SzK08XN/yQ+xc+fQ6gf2IWlEutIfwwfyYPKR/hK8InHZNkC78dJgnQ7tNbez0gzkmQ8Yfs&#10;9dDg3sSw2gEyP0KDgsXxcVtmLpw8XSFvlwQYqvtHXhf9YhsejNMSVJMTIywZg9k9znM/loVyP3Kd&#10;WKqMGtkDqFl19wNl+4fXk4t+vR4WC4eFoiUTAKPoYOaGQdGOsBrSMIHTrIYKFBo4nIYLRUBICdNM&#10;0Sgu6BBNwDRLtAymKaJlKA0Uhjkz4b1J+hAoDcepestQmmVTaofevR5QMkM+agn3PzDkk9aw5KPG&#10;8CBN0x+3hTearj9qDmHcitHQUe6ZFet2aKxK90SvB+d/4GkWRHPfA8Cr3RNgZABM4dPDqjCuD/jq&#10;MyZ/XgVo9ZZG+VsaxyIRa1k8ESv1bMAzt/eWAVX4QuCEEiNkmjYvIbRsJry5vo33KBANjnke9sb6&#10;wcsiyViaUkxlRpXsjNHsmvsSozl7CCRUlkwz+ylQaODrByvdAHJcMCSZZspGYcFFA1SQprcMpg1N&#10;ptlmzWGaKiCHy54kU2lS3uvBkW4628ftYQuY4zRVQAnUTK60kmn3m4fJb2dHFxhmASBUrtfDnmQa&#10;2BmsChLm3BaHanFgHxzWZ0z+wIrVKlY7AFaD3ZiRaQdIkQztCRIpEOEF1mn3V2pD/ffIpqW6w2ke&#10;wWpyZgQmo2C1PFFyWShR8hnKjCrZA6sN2OthsVhCGdxkzMQMUYQAxAYMU6vgcoRg1ujNsZrSDYBj&#10;A/9QVTYKDjpk4+DAlC3HaopsGVazKStW+MRRW6rmBKVml+ellmj7cmkCckt4rkzVnsBqLecX3vW0&#10;AkTg0xaQmsNzaq5ArTglZIFPc+kJrMbWHrw/tdfDvqRarR9s1g+ugc9aP7irfvAxeDKG1YpnLhPM&#10;BTuh4NUI4moDVBpWi/N0rOZmRmAyClYD1y95tSL5y89SZlTJC8FqKxfUisZMnpoihNkChyHiyCKW&#10;HCGYeGgnrGbKRsFBh2xFsRoiCIcTZQxXhD9xnKq50ljNFpAaI0HdzLSlsZppXoHV2NqrWG2AACjB&#10;aquOJLX2dQeVWxFQ+CKfpJaGBj4tfPoQaBzYhzPrMyZ/YOXVKq92AF4NfA/FaoviFwqwfHubbZbF&#10;QFODgpA+HqGaNi1BNTkxwpJRkBo4aonU3B4w/E2z/qqMGtkZqNl192UAVKm6Xzj+aTVUoNCgb68H&#10;Mz7GYZp5z0HANEu0jFJTtJYxakNHP22bUrzcu9eDC2oOGfy05aPG8ISapj9uC38BRJePmkNcFKkY&#10;bQCM5nboAe4RhB4OeSCSI7Qwrg/46jMmf14FaBWgHQCgwcbEAFrxWwSpBm6KeYXApyvQjTlqbWVt&#10;ABOhgKQ2LQE0OTHCkTEA2jy/RbAocotA04mlyqiR3QGaWXdfAjS0hgg9SYC2XEKvh7QALCINh6k9&#10;AQSRNmCvh4UpGsUEoAtLNA4KBu314EKZqtoEjeYjivEtSuoVNBquILWyM9aM8tV88GrIDGs7K1ad&#10;cTM8N+Kpyccj0LZ81BgeoGnycVt4o+n64wCNGbcCtAEAmtuhAaChze2Lnu2KAI1bHJr7nuQhYGQA&#10;ZuHTU2hhXB/w1WdMkiw8pwK0CtDKAzQoqMoBWvFbBARVLKfiFsEMb0i6a57ewWvwLE5K8IxPi1Bk&#10;FHAGSESwZwsXyxmcPQNv0xKRUSMBnBn6OAA0wyd3QrP18UpHBAwQuF4P/qv28o5h5x2h1wNIb/uh&#10;IJflhZwBwQuFcd4ngCpqr4danalUdSZoccxdQfEkZYDKgKBhnQOpGeq1hj3MV7fXfIE2K/kCMW9c&#10;ZwDnF+kMiiQoayoxFBkVsrM3wIfh4dpxDqzwDT3T4XV/Z4tud1B7PbgXIGz0lkM4dK8HO0my9npw&#10;p1V4u77/Xg9zQJiMvS2eComOoPUIJ/5Cc6rX12A/IPV0oM2iHoHNixvgKMeDPA0ScnZgixz6eKCp&#10;JHkEXSF7eITa6+F77/VQPULt9XDUzIEXpx5hXjzhKjUpSOGcsJEB14IHhGWoAhXpIm1Scgh82rj+&#10;AM4/8oTgsODQ/kDTiK7GqI893IF9dY4cEeAI4YpRRfOlMJIM5/mkJhguySXKGoW8l/b74P+xwz0y&#10;X5hxzF4PnWWQnjonePGTBvYhjmqvh9rrAZs+uzbPXTemwAlwp1A+ySP2eniGU0idDdKkF+kUIL1B&#10;OgUomFHgkKBppDqFl9jroTqF2uvh6OHfv1xur48mn/9y93B2BHFU3Cge3V8WyxMIOE229Dfv6W8u&#10;765uNtuzo8ejif/xzSP8DabsF01wHMrXT9gBAuDW9vL+5vbq/PLxkv4dfv56f3p9vLnZfP5wvf3T&#10;/wUAAAD//wMAUEsDBBQABgAIAAAAIQDHuBYn4gAAAAwBAAAPAAAAZHJzL2Rvd25yZXYueG1sTI/B&#10;TsMwEETvSPyDtUjcqJOmhDqNU1UVcKqQaJFQb268TaLGdhS7Sfr3LCc4juZp9m2+nkzLBux946yE&#10;eBYBQ1s63dhKwtfh7WkJzAdltWqdRQk39LAu7u9ylWk32k8c9qFiNGJ9piTUIXQZ576s0Sg/cx1a&#10;6s6uNypQ7CuuezXSuGn5PIpSblRj6UKtOtzWWF72VyPhfVTjJolfh93lvL0dD88f37sYpXx8mDYr&#10;YAGn8AfDrz6pQ0FOJ3e12rOWciIEoRLmC5ECI0KINAF2omrxsoyAFzn//0TxAwAA//8DAFBLAQIt&#10;ABQABgAIAAAAIQC2gziS/gAAAOEBAAATAAAAAAAAAAAAAAAAAAAAAABbQ29udGVudF9UeXBlc10u&#10;eG1sUEsBAi0AFAAGAAgAAAAhADj9If/WAAAAlAEAAAsAAAAAAAAAAAAAAAAALwEAAF9yZWxzLy5y&#10;ZWxzUEsBAi0AFAAGAAgAAAAhAJaoCakamwAAp1kHAA4AAAAAAAAAAAAAAAAALgIAAGRycy9lMm9E&#10;b2MueG1sUEsBAi0AFAAGAAgAAAAhAMe4FifiAAAADAEAAA8AAAAAAAAAAAAAAAAAdJ0AAGRycy9k&#10;b3ducmV2LnhtbFBLBQYAAAAABAAEAPMAAACDngAAAAA=&#10;">
                <v:group id="Group 495" o:spid="_x0000_s1027" style="position:absolute;left:1428;top:2506;width:1092;height:334" coordorigin="1428,2506" coordsize="1092,33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J9SfMQAAADcAAAADwAAAGRycy9kb3ducmV2LnhtbESPQYvCMBSE78L+h/AW&#10;vGnaFRfpGkVkVzyIsFUQb4/m2Rabl9LEtv57Iwgeh5n5hpkve1OJlhpXWlYQjyMQxJnVJecKjoe/&#10;0QyE88gaK8uk4E4OlouPwRwTbTv+pzb1uQgQdgkqKLyvEyldVpBBN7Y1cfAutjHog2xyqRvsAtxU&#10;8iuKvqXBksNCgTWtC8qu6c0o2HTYrSbxb7u7Xtb382G6P+1iUmr42a9+QHjq/Tv8am+1gskshueZ&#10;cATk4g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5J9SfMQAAADcAAAA&#10;DwAAAAAAAAAAAAAAAACqAgAAZHJzL2Rvd25yZXYueG1sUEsFBgAAAAAEAAQA+gAAAJsDAAAAAA==&#10;">
                  <v:shape id="Freeform 496" o:spid="_x0000_s1028" style="position:absolute;left:1428;top:2506;width:1092;height:334;visibility:visible;mso-wrap-style:square;v-text-anchor:top" coordsize="1092,3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2AGsIA&#10;AADcAAAADwAAAGRycy9kb3ducmV2LnhtbESPzYoCMRCE7wu+Q2jB25pRQWTWKLv+sIInRx+gmfT8&#10;sElnSKKOb28WBI9FVX1FLde9NeJGPrSOFUzGGQji0umWawWX8/5zASJEZI3GMSl4UID1avCxxFy7&#10;O5/oVsRaJAiHHBU0MXa5lKFsyGIYu444eZXzFmOSvpba4z3BrZHTLJtLiy2nhQY72jRU/hVXq2B7&#10;/d0d6WdyqM35VM283phKFkqNhv33F4hIfXyHX+2DVjBbTOH/TDoCcvU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jYAawgAAANwAAAAPAAAAAAAAAAAAAAAAAJgCAABkcnMvZG93&#10;bnJldi54bWxQSwUGAAAAAAQABAD1AAAAhwMAAAAA&#10;" path="m,334r1092,l1092,,,,,334xe" fillcolor="#444" stroked="f">
                    <v:path arrowok="t" o:connecttype="custom" o:connectlocs="0,2840;1092,2840;1092,2506;0,2506;0,2840" o:connectangles="0,0,0,0,0"/>
                  </v:shape>
                </v:group>
                <v:group id="Group 493" o:spid="_x0000_s1029" style="position:absolute;left:1476;top:2564;width:996;height:247" coordorigin="1476,2564" coordsize="996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wFpkMQAAADcAAAADwAAAGRycy9kb3ducmV2LnhtbESPQYvCMBSE7wv+h/CE&#10;va1pLbtINYqIyh5EWBXE26N5tsXmpTSxrf9+Iwgeh5n5hpktelOJlhpXWlYQjyIQxJnVJecKTsfN&#10;1wSE88gaK8uk4EEOFvPBxwxTbTv+o/bgcxEg7FJUUHhfp1K6rCCDbmRr4uBdbWPQB9nkUjfYBbip&#10;5DiKfqTBksNCgTWtCspuh7tRsO2wWybxut3drqvH5fi9P+9iUupz2C+nIDz1/h1+tX+1gmSSwPNM&#10;OAJy/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ewFpkMQAAADcAAAA&#10;DwAAAAAAAAAAAAAAAACqAgAAZHJzL2Rvd25yZXYueG1sUEsFBgAAAAAEAAQA+gAAAJsDAAAAAA==&#10;">
                  <v:shape id="Freeform 494" o:spid="_x0000_s1030" style="position:absolute;left:1476;top:2564;width:996;height:247;visibility:visible;mso-wrap-style:square;v-text-anchor:top" coordsize="996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2hgoMYA&#10;AADcAAAADwAAAGRycy9kb3ducmV2LnhtbESPW2vCQBSE34X+h+UUfBHdeEEkukopKra+eAk+H7Kn&#10;SWr2bMiuJv33rlDwcZiZb5jFqjWluFPtCssKhoMIBHFqdcGZguS86c9AOI+ssbRMCv7IwWr51llg&#10;rG3DR7qffCYChF2MCnLvq1hKl+Zk0A1sRRy8H1sb9EHWmdQ1NgFuSjmKoqk0WHBYyLGiz5zS6+lm&#10;FBwn6/byOx66w2G7T+z36PrVaxKluu/txxyEp9a/wv/tnVYwnk3geSYcAbl8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2hgoMYAAADcAAAADwAAAAAAAAAAAAAAAACYAgAAZHJz&#10;L2Rvd25yZXYueG1sUEsFBgAAAAAEAAQA9QAAAIsDAAAAAA==&#10;" path="m,247r996,l996,,,,,247xe" fillcolor="#444" stroked="f">
                    <v:path arrowok="t" o:connecttype="custom" o:connectlocs="0,2811;996,2811;996,2564;0,2564;0,2811" o:connectangles="0,0,0,0,0"/>
                  </v:shape>
                </v:group>
                <v:group id="Group 491" o:spid="_x0000_s1031" style="position:absolute;left:2540;top:2506;width:6539;height:334" coordorigin="2540,2506" coordsize="6539,33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6RUf8QAAADcAAAADwAAAGRycy9kb3ducmV2LnhtbESPQYvCMBSE74L/ITzB&#10;m6ZVXKQaRURlD7KwdWHx9miebbF5KU1s67/fLAgeh5n5hllve1OJlhpXWlYQTyMQxJnVJecKfi7H&#10;yRKE88gaK8uk4EkOtpvhYI2Jth1/U5v6XAQIuwQVFN7XiZQuK8igm9qaOHg32xj0QTa51A12AW4q&#10;OYuiD2mw5LBQYE37grJ7+jAKTh12u3l8aM/32/55vSy+fs8xKTUe9bsVCE+9f4df7U+tYL5cwP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m6RUf8QAAADcAAAA&#10;DwAAAAAAAAAAAAAAAACqAgAAZHJzL2Rvd25yZXYueG1sUEsFBgAAAAAEAAQA+gAAAJsDAAAAAA==&#10;">
                  <v:shape id="Freeform 492" o:spid="_x0000_s1032" style="position:absolute;left:2540;top:2506;width:6539;height:334;visibility:visible;mso-wrap-style:square;v-text-anchor:top" coordsize="6539,3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JYnkcQA&#10;AADcAAAADwAAAGRycy9kb3ducmV2LnhtbESPQWsCMRSE74X+h/AKvdWsFuyyGkVFaW92bdHrY/Pc&#10;bLt5WZJ03f57IxR6HGbmG2a+HGwrevKhcaxgPMpAEFdON1wr+PzYPeUgQkTW2DomBb8UYLm4v5tj&#10;od2FS+oPsRYJwqFABSbGrpAyVIYshpHriJN3dt5iTNLXUnu8JLht5STLptJiw2nBYEcbQ9X34ccq&#10;8K9b447ll9mHU/4ybPW6f9+XSj0+DKsZiEhD/A//td+0gud8Crcz6QjIx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CWJ5HEAAAA3AAAAA8AAAAAAAAAAAAAAAAAmAIAAGRycy9k&#10;b3ducmV2LnhtbFBLBQYAAAAABAAEAPUAAACJAwAAAAA=&#10;" path="m,334r6538,l6538,,,,,334xe" fillcolor="#444" stroked="f">
                    <v:path arrowok="t" o:connecttype="custom" o:connectlocs="0,2840;6538,2840;6538,2506;0,2506;0,2840" o:connectangles="0,0,0,0,0"/>
                  </v:shape>
                </v:group>
                <v:group id="Group 489" o:spid="_x0000_s1033" style="position:absolute;left:2588;top:2564;width:6443;height:247" coordorigin="2588,2564" coordsize="6443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Dpvk8YAAADcAAAADwAAAGRycy9kb3ducmV2LnhtbESPQWvCQBSE7wX/w/KE&#10;3uomSltJ3YQgtvQgQlWQ3h7ZZxKSfRuy2yT++25B6HGYmW+YTTaZVgzUu9qygngRgSAurK65VHA+&#10;vT+tQTiPrLG1TApu5CBLZw8bTLQd+YuGoy9FgLBLUEHlfZdI6YqKDLqF7YiDd7W9QR9kX0rd4xjg&#10;ppXLKHqRBmsOCxV2tK2oaI4/RsHHiGO+infDvrlub9+n58NlH5NSj/MpfwPhafL/4Xv7UytYrV/h&#10;70w4AjL9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EOm+TxgAAANwA&#10;AAAPAAAAAAAAAAAAAAAAAKoCAABkcnMvZG93bnJldi54bWxQSwUGAAAAAAQABAD6AAAAnQMAAAAA&#10;">
                  <v:shape id="Freeform 490" o:spid="_x0000_s1034" style="position:absolute;left:2588;top:2564;width:6443;height:247;visibility:visible;mso-wrap-style:square;v-text-anchor:top" coordsize="6443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gxdM8MA&#10;AADcAAAADwAAAGRycy9kb3ducmV2LnhtbERPy2rCQBTdF/yH4Qrd1YkPikRHUUGS2oX4+IBL5ppE&#10;M3diZpqkf+8sCl0eznu57k0lWmpcaVnBeBSBIM6sLjlXcL3sP+YgnEfWWFkmBb/kYL0avC0x1rbj&#10;E7Vnn4sQwi5GBYX3dSylywoy6Ea2Jg7czTYGfYBNLnWDXQg3lZxE0ac0WHJoKLCmXUHZ4/xjFHwl&#10;B7xFz+3YTTbH7az+niXlPVXqfdhvFiA89f5f/OdOtYLpPKwNZ8IRkKs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gxdM8MAAADcAAAADwAAAAAAAAAAAAAAAACYAgAAZHJzL2Rv&#10;d25yZXYueG1sUEsFBgAAAAAEAAQA9QAAAIgDAAAAAA==&#10;" path="m,247r6442,l6442,,,,,247xe" fillcolor="#444" stroked="f">
                    <v:path arrowok="t" o:connecttype="custom" o:connectlocs="0,2811;6442,2811;6442,2564;0,2564;0,2811" o:connectangles="0,0,0,0,0"/>
                  </v:shape>
                </v:group>
                <v:group id="Group 487" o:spid="_x0000_s1035" style="position:absolute;left:9097;top:2506;width:833;height:334" coordorigin="9097,2506" coordsize="833,33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uleesYAAADcAAAADwAAAGRycy9kb3ducmV2LnhtbESPQWvCQBSE7wX/w/IK&#10;3ppNlJaYZhWRKh5CoSqU3h7ZZxLMvg3ZbRL/fbdQ6HGYmW+YfDOZVgzUu8aygiSKQRCXVjdcKbic&#10;908pCOeRNbaWScGdHGzWs4ccM21H/qDh5CsRIOwyVFB732VSurImgy6yHXHwrrY36IPsK6l7HAPc&#10;tHIRxy/SYMNhocaOdjWVt9O3UXAYcdwuk7ehuF1396/z8/tnkZBS88dp+wrC0+T/w3/to1awTF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a6V56xgAAANwA&#10;AAAPAAAAAAAAAAAAAAAAAKoCAABkcnMvZG93bnJldi54bWxQSwUGAAAAAAQABAD6AAAAnQMAAAAA&#10;">
                  <v:shape id="Freeform 488" o:spid="_x0000_s1036" style="position:absolute;left:9097;top:2506;width:833;height:334;visibility:visible;mso-wrap-style:square;v-text-anchor:top" coordsize="833,3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yyLcMA&#10;AADcAAAADwAAAGRycy9kb3ducmV2LnhtbERPy2oCMRTdF/yHcAV3NdMKtR2NYgv1sXQsVHeXyXWS&#10;OrkZJtEZ/75ZFLo8nPd82bta3KgN1rOCp3EGgrj02nKl4Ovw+fgKIkRkjbVnUnCnAMvF4GGOufYd&#10;7+lWxEqkEA45KjAxNrmUoTTkMIx9Q5y4s28dxgTbSuoWuxTuavmcZS/SoeXUYLChD0Plpbg6Bf33&#10;3R6nm/BzPHXrQ7e1p3ez3ik1GvarGYhIffwX/7m3WsHkLc1PZ9IRkI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gyyLcMAAADcAAAADwAAAAAAAAAAAAAAAACYAgAAZHJzL2Rv&#10;d25yZXYueG1sUEsFBgAAAAAEAAQA9QAAAIgDAAAAAA==&#10;" path="m,334r834,l834,,,,,334xe" fillcolor="#444" stroked="f">
                    <v:path arrowok="t" o:connecttype="custom" o:connectlocs="0,2840;834,2840;834,2506;0,2506;0,2840" o:connectangles="0,0,0,0,0"/>
                  </v:shape>
                </v:group>
                <v:group id="Group 485" o:spid="_x0000_s1037" style="position:absolute;left:9145;top:2564;width:740;height:247" coordorigin="9145,2564" coordsize="740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UbEocYAAADcAAAADwAAAGRycy9kb3ducmV2LnhtbESPT2vCQBTE70K/w/IK&#10;vZlNGiptmlVEaulBCmqh9PbIPpNg9m3Irvnz7V2h4HGYmd8w+Wo0jeipc7VlBUkUgyAurK65VPBz&#10;3M5fQTiPrLGxTAomcrBaPsxyzLQdeE/9wZciQNhlqKDyvs2kdEVFBl1kW+LgnWxn0AfZlVJ3OAS4&#10;aeRzHC+kwZrDQoUtbSoqzoeLUfA54LBOk49+dz5tpr/jy/fvLiGlnh7H9TsIT6O/h//bX1pB+pbA&#10;7Uw4AnJ5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hRsShxgAAANwA&#10;AAAPAAAAAAAAAAAAAAAAAKoCAABkcnMvZG93bnJldi54bWxQSwUGAAAAAAQABAD6AAAAnQMAAAAA&#10;">
                  <v:shape id="Freeform 486" o:spid="_x0000_s1038" style="position:absolute;left:9145;top:2564;width:740;height:247;visibility:visible;mso-wrap-style:square;v-text-anchor:top" coordsize="740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HpjLsIA&#10;AADcAAAADwAAAGRycy9kb3ducmV2LnhtbESPT4vCMBTE7wt+h/AEb2tqlcVWo4ggeNkF/54fzbMt&#10;Ni+hiVr3028EYY/DzPyGmS8704g7tb62rGA0TEAQF1bXXCo4HjafUxA+IGtsLJOCJ3lYLnofc8y1&#10;ffCO7vtQighhn6OCKgSXS+mLigz6oXXE0bvY1mCIsi2lbvER4aaRaZJ8SYM1x4UKHa0rKq77m1Hg&#10;MnOe/Opvc/npnL65IludUq3UoN+tZiACdeE//G5vtYJxlsLrTDwCcvE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emMuwgAAANwAAAAPAAAAAAAAAAAAAAAAAJgCAABkcnMvZG93&#10;bnJldi54bWxQSwUGAAAAAAQABAD1AAAAhwMAAAAA&#10;" path="m,247r740,l740,,,,,247xe" fillcolor="#444" stroked="f">
                    <v:path arrowok="t" o:connecttype="custom" o:connectlocs="0,2811;740,2811;740,2564;0,2564;0,2811" o:connectangles="0,0,0,0,0"/>
                  </v:shape>
                </v:group>
                <v:group id="Group 483" o:spid="_x0000_s1039" style="position:absolute;left:1428;top:2535;width:8505;height:2" coordorigin="1428,2535" coordsize="8505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tj/TcUAAADcAAAADwAAAGRycy9kb3ducmV2LnhtbESPT2vCQBTE7wW/w/KE&#10;3uomhhaNriKipQcR/APi7ZF9JsHs25Bdk/jtuwWhx2FmfsPMl72pREuNKy0riEcRCOLM6pJzBefT&#10;9mMCwnlkjZVlUvAkB8vF4G2OqbYdH6g9+lwECLsUFRTe16mULivIoBvZmjh4N9sY9EE2udQNdgFu&#10;KjmOoi9psOSwUGBN64Ky+/FhFHx32K2SeNPu7rf183r63F92MSn1PuxXMxCeev8ffrV/tIJkmsDf&#10;mXAE5OIX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7Y/03FAAAA3AAA&#10;AA8AAAAAAAAAAAAAAAAAqgIAAGRycy9kb3ducmV2LnhtbFBLBQYAAAAABAAEAPoAAACcAwAAAAA=&#10;">
                  <v:shape id="Freeform 484" o:spid="_x0000_s1040" style="position:absolute;left:1428;top:2535;width:8505;height:2;visibility:visible;mso-wrap-style:square;v-text-anchor:top" coordsize="8505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z7F3cQA&#10;AADcAAAADwAAAGRycy9kb3ducmV2LnhtbESPS4vCQBCE7wv+h6EFbzrxsbJmHUXEiOzNx7rXJtMm&#10;wUxPyIwm/ntHEPZYVNVX1HzZmlLcqXaFZQXDQQSCOLW64EzB6Zj0v0A4j6yxtEwKHuRgueh8zDHW&#10;tuE93Q8+EwHCLkYFufdVLKVLczLoBrYiDt7F1gZ9kHUmdY1NgJtSjqJoKg0WHBZyrGidU3o93IyC&#10;xG/t+e9zdt0Uyfk3ObXNz8Q0SvW67eobhKfW/4ff7Z1WMJ5N4HUmHAG5e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8+xd3EAAAA3AAAAA8AAAAAAAAAAAAAAAAAmAIAAGRycy9k&#10;b3ducmV2LnhtbFBLBQYAAAAABAAEAPUAAACJAwAAAAA=&#10;" path="m,l8505,e" filled="f" strokecolor="#444" strokeweight="2.98pt">
                    <v:path arrowok="t" o:connecttype="custom" o:connectlocs="0,0;8505,0" o:connectangles="0,0"/>
                  </v:shape>
                </v:group>
                <v:group id="Group 481" o:spid="_x0000_s1041" style="position:absolute;left:1419;top:2825;width:8524;height:2" coordorigin="1419,2825" coordsize="8524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n3CosYAAADcAAAADwAAAGRycy9kb3ducmV2LnhtbESPQWvCQBSE7wX/w/IK&#10;3ppNlJSaZhWRKh5CoSqU3h7ZZxLMvg3ZbRL/fbdQ6HGYmW+YfDOZVgzUu8aygiSKQRCXVjdcKbic&#10;908vIJxH1thaJgV3crBZzx5yzLQd+YOGk69EgLDLUEHtfZdJ6cqaDLrIdsTBu9reoA+yr6TucQxw&#10;08pFHD9Lgw2HhRo72tVU3k7fRsFhxHG7TN6G4nbd3b/O6ftnkZBS88dp+wrC0+T/w3/to1awXKX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efcKixgAAANwA&#10;AAAPAAAAAAAAAAAAAAAAAKoCAABkcnMvZG93bnJldi54bWxQSwUGAAAAAAQABAD6AAAAnQMAAAAA&#10;">
                  <v:shape id="Freeform 482" o:spid="_x0000_s1042" style="position:absolute;left:1419;top:2825;width:8524;height:2;visibility:visible;mso-wrap-style:square;v-text-anchor:top" coordsize="8524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nmfC8UA&#10;AADcAAAADwAAAGRycy9kb3ducmV2LnhtbESP0WrCQBRE3wv9h+UWfKubGAg2ukoR1D6FGvsBl+w1&#10;Sc3eDdlVE7++WxB8HGbmDLNcD6YVV+pdY1lBPI1AEJdWN1wp+Dlu3+cgnEfW2FomBSM5WK9eX5aY&#10;aXvjA10LX4kAYZehgtr7LpPSlTUZdFPbEQfvZHuDPsi+krrHW4CbVs6iKJUGGw4LNXa0qak8Fxej&#10;oByTTfH9G+/us/v+4GSex/PzRanJ2/C5AOFp8M/wo/2lFSQfKfyfCUdAr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eZ8LxQAAANwAAAAPAAAAAAAAAAAAAAAAAJgCAABkcnMv&#10;ZG93bnJldi54bWxQSwUGAAAAAAQABAD1AAAAigMAAAAA&#10;" path="m,l8524,e" filled="f" strokecolor="#444" strokeweight="1.54pt">
                    <v:path arrowok="t" o:connecttype="custom" o:connectlocs="0,0;8524,0" o:connectangles="0,0"/>
                  </v:shape>
                </v:group>
                <v:group id="Group 479" o:spid="_x0000_s1043" style="position:absolute;left:2530;top:2564;width:2;height:276" coordorigin="2530,2564" coordsize="2,27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eP5TsUAAADcAAAADwAAAGRycy9kb3ducmV2LnhtbESPQWvCQBSE7wX/w/IE&#10;b7qJYrXRVURUPEihWii9PbLPJJh9G7JrEv+9WxB6HGbmG2a57kwpGqpdYVlBPIpAEKdWF5wp+L7s&#10;h3MQziNrLC2Tggc5WK96b0tMtG35i5qzz0SAsEtQQe59lUjp0pwMupGtiIN3tbVBH2SdSV1jG+Cm&#10;lOMoepcGCw4LOVa0zSm9ne9GwaHFdjOJd83pdt0+fi/Tz59TTEoN+t1mAcJT5//Dr/ZRK5h8zODv&#10;TDgCcvUE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Hj+U7FAAAA3AAA&#10;AA8AAAAAAAAAAAAAAAAAqgIAAGRycy9kb3ducmV2LnhtbFBLBQYAAAAABAAEAPoAAACcAwAAAAA=&#10;">
                  <v:shape id="Freeform 480" o:spid="_x0000_s1044" style="position:absolute;left:2530;top:2564;width:2;height:276;visibility:visible;mso-wrap-style:square;v-text-anchor:top" coordsize="2,2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sBzM8IA&#10;AADcAAAADwAAAGRycy9kb3ducmV2LnhtbERPu27CMBTdK/EP1kXqVhyKiEqKg1AFCHUjbQe22/jm&#10;AfF1ZLsh/ft6qMR4dN7rzWg6MZDzrWUF81kCgri0uuVawefH/ukFhA/IGjvLpOCXPGzyycMaM21v&#10;fKKhCLWIIewzVNCE0GdS+rIhg35me+LIVdYZDBG6WmqHtxhuOvmcJKk02HJsaLCnt4bKa/FjFHyd&#10;lkjV5dwe9tdd+n05oNTDu1KP03H7CiLQGO7if/dRK1is4tp4Jh4Bmf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+wHMzwgAAANwAAAAPAAAAAAAAAAAAAAAAAJgCAABkcnMvZG93&#10;bnJldi54bWxQSwUGAAAAAAQABAD1AAAAhwMAAAAA&#10;" path="m,l,276e" filled="f" strokecolor="white" strokeweight="1.06pt">
                    <v:path arrowok="t" o:connecttype="custom" o:connectlocs="0,2564;0,2840" o:connectangles="0,0"/>
                  </v:shape>
                </v:group>
                <v:group id="Group 477" o:spid="_x0000_s1045" style="position:absolute;left:9088;top:2564;width:2;height:276" coordorigin="9088,2564" coordsize="2,27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zDIp8YAAADcAAAADwAAAGRycy9kb3ducmV2LnhtbESPQWvCQBSE7wX/w/KE&#10;3uomSktN3YQgtvQgQlWQ3h7ZZxKSfRuy2yT++25B6HGYmW+YTTaZVgzUu9qygngRgSAurK65VHA+&#10;vT+9gnAeWWNrmRTcyEGWzh42mGg78hcNR1+KAGGXoILK+y6R0hUVGXQL2xEH72p7gz7IvpS6xzHA&#10;TSuXUfQiDdYcFirsaFtR0Rx/jIKPEcd8Fe+GfXPd3r5Pz4fLPialHudT/gbC0+T/w/f2p1awWq/h&#10;70w4AjL9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fMMinxgAAANwA&#10;AAAPAAAAAAAAAAAAAAAAAKoCAABkcnMvZG93bnJldi54bWxQSwUGAAAAAAQABAD6AAAAnQMAAAAA&#10;">
                  <v:shape id="Freeform 478" o:spid="_x0000_s1046" style="position:absolute;left:9088;top:2564;width:2;height:276;visibility:visible;mso-wrap-style:square;v-text-anchor:top" coordsize="2,2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Yn18EA&#10;AADcAAAADwAAAGRycy9kb3ducmV2LnhtbERPy4rCMBTdC/MP4Q64s+mIylBNRQYVmZ2PWbi7Ntc+&#10;bG5KE2vn781CcHk478WyN7XoqHWlZQVfUQyCOLO65FzB6bgZfYNwHlljbZkU/JODZfoxWGCi7YP3&#10;1B18LkIIuwQVFN43iZQuK8igi2xDHLirbQ36ANtc6hYfIdzUchzHM2mw5NBQYEM/BWW3w90o+NtP&#10;ka7VudxubuvZpdqi1N2vUsPPfjUH4an3b/HLvdMKJnGYH86EIyDTJ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gWJ9fBAAAA3AAAAA8AAAAAAAAAAAAAAAAAmAIAAGRycy9kb3du&#10;cmV2LnhtbFBLBQYAAAAABAAEAPUAAACGAwAAAAA=&#10;" path="m,l,276e" filled="f" strokecolor="white" strokeweight="1.06pt">
                    <v:path arrowok="t" o:connecttype="custom" o:connectlocs="0,2564;0,2840" o:connectangles="0,0"/>
                  </v:shape>
                </v:group>
                <v:group id="Group 475" o:spid="_x0000_s1047" style="position:absolute;left:1428;top:2859;width:1092;height:588" coordorigin="1428,2859" coordsize="1092,58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eacQ8YAAADcAAAADwAAAGRycy9kb3ducmV2LnhtbESPT2vCQBTE7wW/w/KE&#10;3ppNtC0Ss4pILT2EQlUQb4/sMwlm34bsNn++fbdQ6HGYmd8w2XY0jeipc7VlBUkUgyAurK65VHA+&#10;HZ5WIJxH1thYJgUTOdhuZg8ZptoO/EX90ZciQNilqKDyvk2ldEVFBl1kW+Lg3Wxn0AfZlVJ3OAS4&#10;aeQijl+lwZrDQoUt7Ssq7sdvo+B9wGG3TN76/H7bT9fTy+clT0ipx/m4W4PwNPr/8F/7Qyt4jhP4&#10;PROOgNz8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J5pxDxgAAANwA&#10;AAAPAAAAAAAAAAAAAAAAAKoCAABkcnMvZG93bnJldi54bWxQSwUGAAAAAAQABAD6AAAAnQMAAAAA&#10;">
                  <v:shape id="Freeform 476" o:spid="_x0000_s1048" style="position:absolute;left:1428;top:2859;width:1092;height:588;visibility:visible;mso-wrap-style:square;v-text-anchor:top" coordsize="1092,5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/uNBcYA&#10;AADcAAAADwAAAGRycy9kb3ducmV2LnhtbESPT2vCQBTE74LfYXlCL0V3KyoS3YRSaulBFP9Aro/s&#10;axKafZtmt5p+e1coeBxm5jfMOuttIy7U+dqxhpeJAkFcOFNzqeF82oyXIHxANtg4Jg1/5CFLh4M1&#10;JsZd+UCXYyhFhLBPUEMVQptI6YuKLPqJa4mj9+U6iyHKrpSmw2uE20ZOlVpIizXHhQpbequo+D7+&#10;Wg1y3ubyWdm96Td2N/vJt/nH+1brp1H/ugIRqA+P8H/702iYqSncz8QjIN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/uNBcYAAADcAAAADwAAAAAAAAAAAAAAAACYAgAAZHJz&#10;L2Rvd25yZXYueG1sUEsFBgAAAAAEAAQA9QAAAIsDAAAAAA==&#10;" path="m,588r1092,l1092,,,,,588xe" fillcolor="#dadada" stroked="f">
                    <v:path arrowok="t" o:connecttype="custom" o:connectlocs="0,3447;1092,3447;1092,2859;0,2859;0,3447" o:connectangles="0,0,0,0,0"/>
                  </v:shape>
                </v:group>
                <v:group id="Group 473" o:spid="_x0000_s1049" style="position:absolute;left:1476;top:2916;width:996;height:247" coordorigin="1476,2916" coordsize="996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ninr8UAAADcAAAADwAAAGRycy9kb3ducmV2LnhtbESPT4vCMBTE7wt+h/AE&#10;b2tadUWqUURc8SCCf0C8PZpnW2xeSpNt67ffLAh7HGbmN8xi1ZlSNFS7wrKCeBiBIE6tLjhTcL18&#10;f85AOI+ssbRMCl7kYLXsfSww0bblEzVnn4kAYZeggtz7KpHSpTkZdENbEQfvYWuDPsg6k7rGNsBN&#10;KUdRNJUGCw4LOVa0ySl9nn+Mgl2L7Xocb5vD87F53S9fx9shJqUG/W49B+Gp8//hd3uvFUyiMfyd&#10;CUdALn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Z4p6/FAAAA3AAA&#10;AA8AAAAAAAAAAAAAAAAAqgIAAGRycy9kb3ducmV2LnhtbFBLBQYAAAAABAAEAPoAAACcAwAAAAA=&#10;">
                  <v:shape id="Freeform 474" o:spid="_x0000_s1050" style="position:absolute;left:1476;top:2916;width:996;height:247;visibility:visible;mso-wrap-style:square;v-text-anchor:top" coordsize="996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rYwMQA&#10;AADcAAAADwAAAGRycy9kb3ducmV2LnhtbESPQWvCQBSE74X+h+UVvOnGoqVEV7GlAa/aCnp7yT6T&#10;aPZt3F1j/PfdgtDjMDPfMPNlbxrRkfO1ZQXjUQKCuLC65lLBz3c2fAfhA7LGxjIpuJOH5eL5aY6p&#10;tjfeULcNpYgQ9ikqqEJoUyl9UZFBP7ItcfSO1hkMUbpSaoe3CDeNfE2SN2mw5rhQYUufFRXn7dUo&#10;KLt8d/LZl/m47K7Zxe2n+SGfKjV46VczEIH68B9+tNdawSSZwN+ZeATk4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c62MDEAAAA3AAAAA8AAAAAAAAAAAAAAAAAmAIAAGRycy9k&#10;b3ducmV2LnhtbFBLBQYAAAAABAAEAPUAAACJAwAAAAA=&#10;" path="m,248r996,l996,,,,,248xe" fillcolor="#dadada" stroked="f">
                    <v:path arrowok="t" o:connecttype="custom" o:connectlocs="0,3164;996,3164;996,2916;0,2916;0,3164" o:connectangles="0,0,0,0,0"/>
                  </v:shape>
                </v:group>
                <v:group id="Group 471" o:spid="_x0000_s1051" style="position:absolute;left:2540;top:2859;width:6539;height:588" coordorigin="2540,2859" coordsize="6539,58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t2aQMYAAADcAAAADwAAAGRycy9kb3ducmV2LnhtbESPT2vCQBTE74V+h+UV&#10;ejObtFokZhWRtvQQBLUg3h7ZZxLMvg3Zbf58e7dQ6HGYmd8w2WY0jeipc7VlBUkUgyAurK65VPB9&#10;+pgtQTiPrLGxTAomcrBZPz5kmGo78IH6oy9FgLBLUUHlfZtK6YqKDLrItsTBu9rOoA+yK6XucAhw&#10;08iXOH6TBmsOCxW2tKuouB1/jILPAYfta/Le57frbrqcFvtznpBSz0/jdgXC0+j/w3/tL61gHi/g&#10;90w4AnJ9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23ZpAxgAAANwA&#10;AAAPAAAAAAAAAAAAAAAAAKoCAABkcnMvZG93bnJldi54bWxQSwUGAAAAAAQABAD6AAAAnQMAAAAA&#10;">
                  <v:shape id="Freeform 472" o:spid="_x0000_s1052" style="position:absolute;left:2540;top:2859;width:6539;height:588;visibility:visible;mso-wrap-style:square;v-text-anchor:top" coordsize="6539,5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XhqcQA&#10;AADcAAAADwAAAGRycy9kb3ducmV2LnhtbESP3YrCMBSE7wXfIRzBO039ZekaxV0RdPHGnwc4NGfb&#10;rs1JaWKtfXqzIHg5zMw3zGLVmELUVLncsoLRMAJBnFidc6rgct4OPkA4j6yxsEwKHuRgtex2Fhhr&#10;e+cj1SefigBhF6OCzPsyltIlGRl0Q1sSB+/XVgZ9kFUqdYX3ADeFHEfRXBrMOSxkWNJ3Rsn1dDOB&#10;Ig/132Yy3rc/s1HRyuSr9ZejUv1es/4E4anx7/CrvdMKptEc/s+EIyCX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W14anEAAAA3AAAAA8AAAAAAAAAAAAAAAAAmAIAAGRycy9k&#10;b3ducmV2LnhtbFBLBQYAAAAABAAEAPUAAACJAwAAAAA=&#10;" path="m,588r6538,l6538,,,,,588xe" fillcolor="#dadada" stroked="f">
                    <v:path arrowok="t" o:connecttype="custom" o:connectlocs="0,3447;6538,3447;6538,2859;0,2859;0,3447" o:connectangles="0,0,0,0,0"/>
                  </v:shape>
                </v:group>
                <v:group id="Group 469" o:spid="_x0000_s1053" style="position:absolute;left:2588;top:2916;width:6443;height:228" coordorigin="2588,2916" coordsize="6443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UOhrMYAAADcAAAADwAAAGRycy9kb3ducmV2LnhtbESPW2vCQBSE3wv+h+UI&#10;faub2FYlZhURW/ogghcQ3w7Zkwtmz4bsNon/vlso9HGYmW+YdD2YWnTUusqygngSgSDOrK64UHA5&#10;f7wsQDiPrLG2TAoe5GC9Gj2lmGjb85G6ky9EgLBLUEHpfZNI6bKSDLqJbYiDl9vWoA+yLaRusQ9w&#10;U8tpFM2kwYrDQokNbUvK7qdvo+Czx37zGu+6/T3fPm7n98N1H5NSz+NhswThafD/4b/2l1bwFs3h&#10;90w4AnL1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pQ6GsxgAAANwA&#10;AAAPAAAAAAAAAAAAAAAAAKoCAABkcnMvZG93bnJldi54bWxQSwUGAAAAAAQABAD6AAAAnQMAAAAA&#10;">
                  <v:shape id="Freeform 470" o:spid="_x0000_s1054" style="position:absolute;left:2588;top:2916;width:6443;height:228;visibility:visible;mso-wrap-style:square;v-text-anchor:top" coordsize="6443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9xncIA&#10;AADcAAAADwAAAGRycy9kb3ducmV2LnhtbERPy0rDQBTdC/2H4RbcmYmSSkg7LSIKdlNMonR7ydwm&#10;oZk7ITPN4+87C8Hl4bx3h9l0YqTBtZYVPEcxCOLK6pZrBT/l51MKwnlkjZ1lUrCQg8N+9bDDTNuJ&#10;cxoLX4sQwi5DBY33fSalqxoy6CLbEwfuYgeDPsChlnrAKYSbTr7E8as02HJoaLCn94aqa3EzCvh0&#10;XH7TZera82g+bnVSfuebUqnH9fy2BeFp9v/iP/eXVpDEYW04E46A3N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z3GdwgAAANwAAAAPAAAAAAAAAAAAAAAAAJgCAABkcnMvZG93&#10;bnJldi54bWxQSwUGAAAAAAQABAD1AAAAhwMAAAAA&#10;" path="m,228r6442,l6442,,,,,228xe" fillcolor="#dadada" stroked="f">
                    <v:path arrowok="t" o:connecttype="custom" o:connectlocs="0,3144;6442,3144;6442,2916;0,2916;0,3144" o:connectangles="0,0,0,0,0"/>
                  </v:shape>
                </v:group>
                <v:group id="Group 467" o:spid="_x0000_s1055" style="position:absolute;left:2588;top:3144;width:6443;height:226" coordorigin="2588,3144" coordsize="6443,2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5CQRcYAAADcAAAADwAAAGRycy9kb3ducmV2LnhtbESPW2vCQBSE3wv+h+UI&#10;faub2FY0ZhURW/ogghcQ3w7Zkwtmz4bsNon/vlso9HGYmW+YdD2YWnTUusqygngSgSDOrK64UHA5&#10;f7zMQTiPrLG2TAoe5GC9Gj2lmGjb85G6ky9EgLBLUEHpfZNI6bKSDLqJbYiDl9vWoA+yLaRusQ9w&#10;U8tpFM2kwYrDQokNbUvK7qdvo+Czx37zGu+6/T3fPm7n98N1H5NSz+NhswThafD/4b/2l1bwFi3g&#10;90w4AnL1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3kJBFxgAAANwA&#10;AAAPAAAAAAAAAAAAAAAAAKoCAABkcnMvZG93bnJldi54bWxQSwUGAAAAAAQABAD6AAAAnQMAAAAA&#10;">
                  <v:shape id="Freeform 468" o:spid="_x0000_s1056" style="position:absolute;left:2588;top:3144;width:6443;height:226;visibility:visible;mso-wrap-style:square;v-text-anchor:top" coordsize="6443,2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UawJr8A&#10;AADcAAAADwAAAGRycy9kb3ducmV2LnhtbERPzWoCMRC+F3yHMIK3mii12NUoWlboTbr2AYbNuLtt&#10;MgmbqOvbNwfB48f3v94Ozoor9bHzrGE2VSCIa286bjT8nA6vSxAxIRu0nknDnSJsN6OXNRbG3/ib&#10;rlVqRA7hWKCGNqVQSBnrlhzGqQ/EmTv73mHKsG+k6fGWw52Vc6XepcOOc0OLgT5bqv+qi9Owt4tF&#10;2ahjqD7uVJVHqX6DLbWejIfdCkSiIT3FD/eX0fA2y/PzmXwE5OY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BRrAmvwAAANwAAAAPAAAAAAAAAAAAAAAAAJgCAABkcnMvZG93bnJl&#10;di54bWxQSwUGAAAAAAQABAD1AAAAhAMAAAAA&#10;" path="m,226r6442,l6442,,,,,226xe" fillcolor="#dadada" stroked="f">
                    <v:path arrowok="t" o:connecttype="custom" o:connectlocs="0,3370;6442,3370;6442,3144;0,3144;0,3370" o:connectangles="0,0,0,0,0"/>
                  </v:shape>
                </v:group>
                <v:group id="Group 465" o:spid="_x0000_s1057" style="position:absolute;left:9097;top:2859;width:833;height:588" coordorigin="9097,2859" coordsize="833,58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D8KnsUAAADcAAAADwAAAGRycy9kb3ducmV2LnhtbESPQWvCQBSE7wX/w/KE&#10;3upmtS0SXUWklh5EqAri7ZF9JsHs25DdJvHfu4LQ4zAz3zDzZW8r0VLjS8ca1CgBQZw5U3Ku4XjY&#10;vE1B+IBssHJMGm7kYbkYvMwxNa7jX2r3IRcRwj5FDUUIdSqlzwqy6EeuJo7exTUWQ5RNLk2DXYTb&#10;So6T5FNaLDkuFFjTuqDsuv+zGr477FYT9dVur5f17Xz42J22irR+HfarGYhAffgPP9s/RsO7UvA4&#10;E4+AXNw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Mw/Cp7FAAAA3AAA&#10;AA8AAAAAAAAAAAAAAAAAqgIAAGRycy9kb3ducmV2LnhtbFBLBQYAAAAABAAEAPoAAACcAwAAAAA=&#10;">
                  <v:shape id="Freeform 466" o:spid="_x0000_s1058" style="position:absolute;left:9097;top:2859;width:833;height:588;visibility:visible;mso-wrap-style:square;v-text-anchor:top" coordsize="833,5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URCCcIA&#10;AADcAAAADwAAAGRycy9kb3ducmV2LnhtbESP3YrCMBSE74V9h3CEvZE1bVlkqY0iC4I3q/jzAIfm&#10;9Aebk5LEWt/eCMJeDjPzDVOsR9OJgZxvLStI5wkI4tLqlmsFl/P26weED8gaO8uk4EEe1quPSYG5&#10;tnc+0nAKtYgQ9jkqaELocyl92ZBBP7c9cfQq6wyGKF0ttcN7hJtOZkmykAZbjgsN9vTbUHk93YyC&#10;G/HBZi79w8dw1vq431ezeqbU53TcLEEEGsN/+N3eaQXfaQavM/EIyN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hREIJwgAAANwAAAAPAAAAAAAAAAAAAAAAAJgCAABkcnMvZG93&#10;bnJldi54bWxQSwUGAAAAAAQABAD1AAAAhwMAAAAA&#10;" path="m,588r834,l834,,,,,588xe" fillcolor="#dadada" stroked="f">
                    <v:path arrowok="t" o:connecttype="custom" o:connectlocs="0,3447;834,3447;834,2859;0,2859;0,3447" o:connectangles="0,0,0,0,0"/>
                  </v:shape>
                </v:group>
                <v:group id="Group 463" o:spid="_x0000_s1059" style="position:absolute;left:9145;top:2916;width:740;height:334" coordorigin="9145,2916" coordsize="740,33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6ExcsYAAADcAAAADwAAAGRycy9kb3ducmV2LnhtbESPT2vCQBTE70K/w/IK&#10;vZlNmlpKmlVEaulBCmqh9PbIPpNg9m3Irvnz7V2h4HGYmd8w+Wo0jeipc7VlBUkUgyAurK65VPBz&#10;3M7fQDiPrLGxTAomcrBaPsxyzLQdeE/9wZciQNhlqKDyvs2kdEVFBl1kW+LgnWxn0AfZlVJ3OAS4&#10;aeRzHL9KgzWHhQpb2lRUnA8Xo+BzwGGdJh/97nzaTH/HxffvLiGlnh7H9TsIT6O/h//bX1rBS5LC&#10;7Uw4AnJ5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ToTFyxgAAANwA&#10;AAAPAAAAAAAAAAAAAAAAAKoCAABkcnMvZG93bnJldi54bWxQSwUGAAAAAAQABAD6AAAAnQMAAAAA&#10;">
                  <v:shape id="Freeform 464" o:spid="_x0000_s1060" style="position:absolute;left:9145;top:2916;width:740;height:334;visibility:visible;mso-wrap-style:square;v-text-anchor:top" coordsize="740,3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exHXsUA&#10;AADcAAAADwAAAGRycy9kb3ducmV2LnhtbESPzWrDMBCE74W8g9hALqWR80Np3SghJAQacihx+wCL&#10;tbVUWytjKY779lGg0OMw880wq83gGtFTF6xnBbNpBoK49NpypeDr8/D0AiJEZI2NZ1LwSwE269HD&#10;CnPtr3ymvoiVSCUcclRgYmxzKUNpyGGY+pY4ed++cxiT7CqpO7ymctfIeZY9S4eW04LBlnaGyrq4&#10;OAXL/c/ltbC1PVUfxxMvHs99PRilJuNh+wYi0hD/w3/0u07cbAn3M+kIyPU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97EdexQAAANwAAAAPAAAAAAAAAAAAAAAAAJgCAABkcnMv&#10;ZG93bnJldi54bWxQSwUGAAAAAAQABAD1AAAAigMAAAAA&#10;" path="m,334r740,l740,,,,,334xe" fillcolor="#dadada" stroked="f">
                    <v:path arrowok="t" o:connecttype="custom" o:connectlocs="0,3250;740,3250;740,2916;0,2916;0,3250" o:connectangles="0,0,0,0,0"/>
                  </v:shape>
                </v:group>
                <v:group id="Group 461" o:spid="_x0000_s1061" style="position:absolute;left:9145;top:3198;width:137;height:2" coordorigin="9145,3198" coordsize="137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wQMncYAAADcAAAADwAAAGRycy9kb3ducmV2LnhtbESPT2vCQBTE74V+h+UV&#10;ejObtFokZhWRtvQQBLUg3h7ZZxLMvg3Zbf58e7dQ6HGYmd8w2WY0jeipc7VlBUkUgyAurK65VPB9&#10;+pgtQTiPrLGxTAomcrBZPz5kmGo78IH6oy9FgLBLUUHlfZtK6YqKDLrItsTBu9rOoA+yK6XucAhw&#10;08iXOH6TBmsOCxW2tKuouB1/jILPAYfta/Le57frbrqcFvtznpBSz0/jdgXC0+j/w3/tL61gnizg&#10;90w4AnJ9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zBAydxgAAANwA&#10;AAAPAAAAAAAAAAAAAAAAAKoCAABkcnMvZG93bnJldi54bWxQSwUGAAAAAAQABAD6AAAAnQMAAAAA&#10;">
                  <v:shape id="Freeform 462" o:spid="_x0000_s1062" style="position:absolute;left:9145;top:3198;width:137;height:2;visibility:visible;mso-wrap-style:square;v-text-anchor:top" coordsize="137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5WQuMAA&#10;AADcAAAADwAAAGRycy9kb3ducmV2LnhtbESPzQrCMBCE74LvEFbwpqkiItUoIgheRPw7eFuatS02&#10;m9LEtvr0RhA8DjPzDbNYtaYQNVUut6xgNIxAECdW55wquJy3gxkI55E1FpZJwYscrJbdzgJjbRs+&#10;Un3yqQgQdjEqyLwvYyldkpFBN7QlcfDutjLog6xSqStsAtwUchxFU2kw57CQYUmbjJLH6WkUPM6b&#10;fT3Be7Ml1DNzoDK9vm9K9Xvteg7CU+v/4V97pxVMRlP4nglHQC4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5WQuMAAAADcAAAADwAAAAAAAAAAAAAAAACYAgAAZHJzL2Rvd25y&#10;ZXYueG1sUEsFBgAAAAAEAAQA9QAAAIUDAAAAAA==&#10;" path="m,l137,e" filled="f" strokecolor="maroon" strokeweight=".94pt">
                    <v:path arrowok="t" o:connecttype="custom" o:connectlocs="0,0;137,0" o:connectangles="0,0"/>
                  </v:shape>
                </v:group>
                <v:group id="Group 459" o:spid="_x0000_s1063" style="position:absolute;left:1428;top:2888;width:8505;height:2" coordorigin="1428,2888" coordsize="8505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Jo3ccYAAADcAAAADwAAAGRycy9kb3ducmV2LnhtbESPW2vCQBSE3wv9D8sp&#10;+KabVHshzSoiVXwQobFQ+nbInlwwezZk1yT+e7cg9HGYmW+YdDWaRvTUudqygngWgSDOra65VPB9&#10;2k7fQTiPrLGxTAqu5GC1fHxIMdF24C/qM1+KAGGXoILK+zaR0uUVGXQz2xIHr7CdQR9kV0rd4RDg&#10;ppHPUfQqDdYcFipsaVNRfs4uRsFuwGE9jz/7w7nYXH9PL8efQ0xKTZ7G9QcIT6P/D9/be61gEb/B&#10;35lwBOTyB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smjdxxgAAANwA&#10;AAAPAAAAAAAAAAAAAAAAAKoCAABkcnMvZG93bnJldi54bWxQSwUGAAAAAAQABAD6AAAAnQMAAAAA&#10;">
                  <v:shape id="Freeform 460" o:spid="_x0000_s1064" style="position:absolute;left:1428;top:2888;width:8505;height:2;visibility:visible;mso-wrap-style:square;v-text-anchor:top" coordsize="8505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ZxLsIA&#10;AADcAAAADwAAAGRycy9kb3ducmV2LnhtbERPTYvCMBC9C/6HMMLeNHVXFqmmRXcRPIiLWkRvQzO2&#10;xWZSmqzWf28OgsfH+56nnanFjVpXWVYwHkUgiHOrKy4UZIfVcArCeWSNtWVS8CAHadLvzTHW9s47&#10;uu19IUIIuxgVlN43sZQuL8mgG9mGOHAX2xr0AbaF1C3eQ7ip5WcUfUuDFYeGEhv6KSm/7v+Nguj4&#10;my0ztqw3f9vdeXE6b75WjVIfg24xA+Gp82/xy73WCibjsDacCUdAJk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z1nEuwgAAANwAAAAPAAAAAAAAAAAAAAAAAJgCAABkcnMvZG93&#10;bnJldi54bWxQSwUGAAAAAAQABAD1AAAAhwMAAAAA&#10;" path="m,l8505,e" filled="f" strokecolor="#dadada" strokeweight="2.98pt">
                    <v:path arrowok="t" o:connecttype="custom" o:connectlocs="0,0;8505,0" o:connectangles="0,0"/>
                  </v:shape>
                </v:group>
                <v:group id="Group 457" o:spid="_x0000_s1065" style="position:absolute;left:1419;top:3430;width:8524;height:2" coordorigin="1419,3430" coordsize="8524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kkGmMYAAADcAAAADwAAAGRycy9kb3ducmV2LnhtbESPT2vCQBTE74V+h+UV&#10;vOkm1ZY2zSoiVTyI0FgovT2yL38w+zZk1yR+e7cg9DjMzG+YdDWaRvTUudqygngWgSDOra65VPB9&#10;2k7fQDiPrLGxTAqu5GC1fHxIMdF24C/qM1+KAGGXoILK+zaR0uUVGXQz2xIHr7CdQR9kV0rd4RDg&#10;ppHPUfQqDdYcFipsaVNRfs4uRsFuwGE9jz/7w7nYXH9PL8efQ0xKTZ7G9QcIT6P/D9/be61gEb/D&#10;35lwBOTyB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ySQaYxgAAANwA&#10;AAAPAAAAAAAAAAAAAAAAAKoCAABkcnMvZG93bnJldi54bWxQSwUGAAAAAAQABAD6AAAAnQMAAAAA&#10;">
                  <v:shape id="Freeform 458" o:spid="_x0000_s1066" style="position:absolute;left:1419;top:3430;width:8524;height:2;visibility:visible;mso-wrap-style:square;v-text-anchor:top" coordsize="8524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rAZ8AA&#10;AADcAAAADwAAAGRycy9kb3ducmV2LnhtbERPy4rCMBTdD/gP4QruxtQiQ6lGER8wIwi+PuDaXJti&#10;c1OajK1/P1kMuDyc93zZ21o8qfWVYwWTcQKCuHC64lLB9bL7zED4gKyxdkwKXuRhuRh8zDHXruMT&#10;Pc+hFDGEfY4KTAhNLqUvDFn0Y9cQR+7uWoshwraUusUuhttapknyJS1WHBsMNrQ2VDzOv1ZB9rPf&#10;lJd72KbZ67Y/HnZHRNMpNRr2qxmIQH14i//d31rBNI3z45l4BOTi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prAZ8AAAADcAAAADwAAAAAAAAAAAAAAAACYAgAAZHJzL2Rvd25y&#10;ZXYueG1sUEsFBgAAAAAEAAQA9QAAAIUDAAAAAA==&#10;" path="m,l8524,e" filled="f" strokecolor="#dadada" strokeweight="1.54pt">
                    <v:path arrowok="t" o:connecttype="custom" o:connectlocs="0,0;8524,0" o:connectangles="0,0"/>
                  </v:shape>
                </v:group>
                <v:group id="Group 455" o:spid="_x0000_s1067" style="position:absolute;left:2530;top:2916;width:2;height:528" coordorigin="2530,2916" coordsize="2,5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lPAI8QAAADcAAAADwAAAGRycy9kb3ducmV2LnhtbESPQYvCMBSE78L+h/AW&#10;vGlaVxepRhHZFQ8iqAvi7dE822LzUppsW/+9EQSPw8x8w8yXnSlFQ7UrLCuIhxEI4tTqgjMFf6ff&#10;wRSE88gaS8uk4E4OlouP3hwTbVs+UHP0mQgQdgkqyL2vEildmpNBN7QVcfCutjbog6wzqWtsA9yU&#10;chRF39JgwWEhx4rWOaW3479RsGmxXX3FP83udl3fL6fJ/ryLSan+Z7eagfDU+Xf41d5qBeNRDM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AlPAI8QAAADcAAAA&#10;DwAAAAAAAAAAAAAAAACqAgAAZHJzL2Rvd25yZXYueG1sUEsFBgAAAAAEAAQA+gAAAJsDAAAAAA==&#10;">
                  <v:shape id="Freeform 456" o:spid="_x0000_s1068" style="position:absolute;left:2530;top:2916;width:2;height:528;visibility:visible;mso-wrap-style:square;v-text-anchor:top" coordsize="2,5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qUvn8YA&#10;AADcAAAADwAAAGRycy9kb3ducmV2LnhtbESP0WrCQBRE3wv9h+UW+iJmY7Ci0VVqoSEPrWD0A67Z&#10;axKavRuyW0379a5Q6OMwM2eY1WYwrbhQ7xrLCiZRDIK4tLrhSsHx8D6eg3AeWWNrmRT8kIPN+vFh&#10;ham2V97TpfCVCBB2KSqove9SKV1Zk0EX2Y44eGfbG/RB9pXUPV4D3LQyieOZNNhwWKixo7eayq/i&#10;2yjQ2/wl49Nu9Lv4kLNshNPss8iVen4aXpcgPA3+P/zXzrWCaZLA/Uw4AnJ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qUvn8YAAADcAAAADwAAAAAAAAAAAAAAAACYAgAAZHJz&#10;L2Rvd25yZXYueG1sUEsFBgAAAAAEAAQA9QAAAIsDAAAAAA==&#10;" path="m,l,528e" filled="f" strokecolor="white" strokeweight="1.06pt">
                    <v:path arrowok="t" o:connecttype="custom" o:connectlocs="0,2916;0,3444" o:connectangles="0,0"/>
                  </v:shape>
                </v:group>
                <v:group id="Group 453" o:spid="_x0000_s1069" style="position:absolute;left:9088;top:2916;width:2;height:528" coordorigin="9088,2916" coordsize="2,5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c37z8YAAADcAAAADwAAAGRycy9kb3ducmV2LnhtbESPT2vCQBTE7wW/w/IK&#10;vdXNH1skdQ0itngQoSqU3h7ZZxKSfRuy2yR++25B6HGYmd8wq3wyrRiod7VlBfE8AkFcWF1zqeBy&#10;fn9egnAeWWNrmRTcyEG+nj2sMNN25E8aTr4UAcIuQwWV910mpSsqMujmtiMO3tX2Bn2QfSl1j2OA&#10;m1YmUfQqDdYcFirsaFtR0Zx+jIKPEcdNGu+GQ3Pd3r7PL8evQ0xKPT1OmzcQnib/H76391rBIknh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dzfvPxgAAANwA&#10;AAAPAAAAAAAAAAAAAAAAAKoCAABkcnMvZG93bnJldi54bWxQSwUGAAAAAAQABAD6AAAAnQMAAAAA&#10;">
                  <v:shape id="Freeform 454" o:spid="_x0000_s1070" style="position:absolute;left:9088;top:2916;width:2;height:528;visibility:visible;mso-wrap-style:square;v-text-anchor:top" coordsize="2,5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AScMYA&#10;AADcAAAADwAAAGRycy9kb3ducmV2LnhtbESP0WrCQBRE3wv9h+UWfBHdVFLR6CqtYMhDKxj9gGv2&#10;moRm74bsqmm/3hUKfRxm5gyzXPemEVfqXG1Zwes4AkFcWF1zqeB42I5mIJxH1thYJgU/5GC9en5a&#10;YqLtjfd0zX0pAoRdggoq79tESldUZNCNbUscvLPtDPogu1LqDm8Bbho5iaKpNFhzWKiwpU1FxXd+&#10;MQr0R/aW8mk3/J1/ymk6xDj9yjOlBi/9+wKEp97/h//amVYQT2J4nAlHQK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gAScMYAAADcAAAADwAAAAAAAAAAAAAAAACYAgAAZHJz&#10;L2Rvd25yZXYueG1sUEsFBgAAAAAEAAQA9QAAAIsDAAAAAA==&#10;" path="m,l,528e" filled="f" strokecolor="white" strokeweight="1.06pt">
                    <v:path arrowok="t" o:connecttype="custom" o:connectlocs="0,2916;0,3444" o:connectangles="0,0"/>
                  </v:shape>
                </v:group>
                <v:group id="Group 451" o:spid="_x0000_s1071" style="position:absolute;left:1428;top:3464;width:1092;height:797" coordorigin="1428,3464" coordsize="1092,79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WjGIMYAAADcAAAADwAAAGRycy9kb3ducmV2LnhtbESPQWvCQBSE7wX/w/KE&#10;3ppNbFMkZhURKx5CoSqU3h7ZZxLMvg3ZbRL/fbdQ6HGYmW+YfDOZVgzUu8aygiSKQRCXVjdcKbic&#10;356WIJxH1thaJgV3crBZzx5yzLQd+YOGk69EgLDLUEHtfZdJ6cqaDLrIdsTBu9reoA+yr6TucQxw&#10;08pFHL9Kgw2HhRo72tVU3k7fRsFhxHH7nOyH4nbd3b/O6ftnkZBSj/NpuwLhafL/4b/2USt4WaT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9aMYgxgAAANwA&#10;AAAPAAAAAAAAAAAAAAAAAKoCAABkcnMvZG93bnJldi54bWxQSwUGAAAAAAQABAD6AAAAnQMAAAAA&#10;">
                  <v:shape id="Freeform 452" o:spid="_x0000_s1072" style="position:absolute;left:1428;top:3464;width:1092;height:797;visibility:visible;mso-wrap-style:square;v-text-anchor:top" coordsize="1092,7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5jRsYA&#10;AADcAAAADwAAAGRycy9kb3ducmV2LnhtbESPT2vCQBTE7wW/w/KE3nQT0VTTrCJK0UM91D/Q42v2&#10;NYlm34bsqum37xaEHoeZ+Q2TLTpTixu1rrKsIB5GIIhzqysuFBwPb4MpCOeRNdaWScEPOVjMe08Z&#10;ptre+YNue1+IAGGXooLS+yaV0uUlGXRD2xAH79u2Bn2QbSF1i/cAN7UcRVEiDVYcFkpsaFVSftlf&#10;jQIcv5jP0xdOZ+vzrlrW75NNnDRKPfe75SsIT53/Dz/aW61gPErg70w4AnL+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i5jRsYAAADcAAAADwAAAAAAAAAAAAAAAACYAgAAZHJz&#10;L2Rvd25yZXYueG1sUEsFBgAAAAAEAAQA9QAAAIsDAAAAAA==&#10;" path="m,796r1092,l1092,,,,,796xe" fillcolor="#ebebeb" stroked="f">
                    <v:path arrowok="t" o:connecttype="custom" o:connectlocs="0,4260;1092,4260;1092,3464;0,3464;0,4260" o:connectangles="0,0,0,0,0"/>
                  </v:shape>
                </v:group>
                <v:group id="Group 449" o:spid="_x0000_s1073" style="position:absolute;left:1476;top:3521;width:996;height:247" coordorigin="1476,3521" coordsize="996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4vb9zMUAAADcAAAADwAAAGRycy9kb3ducmV2LnhtbESPT2vCQBTE74LfYXmC&#10;t7qJf0t0FRGVHqRQLZTeHtlnEsy+Ddk1id++KxQ8DjPzG2a16UwpGqpdYVlBPIpAEKdWF5wp+L4c&#10;3t5BOI+ssbRMCh7kYLPu91aYaNvyFzVnn4kAYZeggtz7KpHSpTkZdCNbEQfvamuDPsg6k7rGNsBN&#10;KcdRNJcGCw4LOVa0yym9ne9GwbHFdjuJ983pdt09fi+zz59TTEoNB912CcJT51/h//aHVjAdL+B5&#10;JhwBuf4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L2/czFAAAA3AAA&#10;AA8AAAAAAAAAAAAAAAAAqgIAAGRycy9kb3ducmV2LnhtbFBLBQYAAAAABAAEAPoAAACcAwAAAAA=&#10;">
                  <v:shape id="Freeform 450" o:spid="_x0000_s1074" style="position:absolute;left:1476;top:3521;width:996;height:247;visibility:visible;mso-wrap-style:square;v-text-anchor:top" coordsize="996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/fH7cMA&#10;AADcAAAADwAAAGRycy9kb3ducmV2LnhtbERPz2vCMBS+D/wfwht4GWuqjDm6RlFBEAeKnYcdn81b&#10;U9a8lCRq998vB2HHj+93uRhsJ67kQ+tYwSTLQRDXTrfcKDh9bp7fQISIrLFzTAp+KcBiPnoosdDu&#10;xke6VrERKYRDgQpMjH0hZagNWQyZ64kT9+28xZigb6T2eEvhtpPTPH+VFltODQZ7Whuqf6qLVUD1&#10;x+lrf9j52W61NXx+avz6vFRq/Dgs30FEGuK/+O7eagUv07Q2nUlHQM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/fH7cMAAADcAAAADwAAAAAAAAAAAAAAAACYAgAAZHJzL2Rv&#10;d25yZXYueG1sUEsFBgAAAAAEAAQA9QAAAIgDAAAAAA==&#10;" path="m,247r996,l996,,,,,247xe" fillcolor="#ebebeb" stroked="f">
                    <v:path arrowok="t" o:connecttype="custom" o:connectlocs="0,3768;996,3768;996,3521;0,3521;0,3768" o:connectangles="0,0,0,0,0"/>
                  </v:shape>
                </v:group>
                <v:group id="Group 447" o:spid="_x0000_s1075" style="position:absolute;left:2540;top:3464;width:6539;height:797" coordorigin="2540,3464" coordsize="6539,79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CXMJcUAAADcAAAADwAAAGRycy9kb3ducmV2LnhtbESPT2vCQBTE74LfYXmC&#10;t7qJ/7DRVURUepBCtVB6e2SfSTD7NmTXJH77rlDwOMzMb5jVpjOlaKh2hWUF8SgCQZxaXXCm4Pty&#10;eFuAcB5ZY2mZFDzIwWbd760w0bblL2rOPhMBwi5BBbn3VSKlS3My6Ea2Ig7e1dYGfZB1JnWNbYCb&#10;Uo6jaC4NFhwWcqxol1N6O9+NgmOL7XYS75vT7bp7/F5mnz+nmJQaDrrtEoSnzr/C/+0PrWA6fofn&#10;mXAE5Po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wlzCXFAAAA3AAA&#10;AA8AAAAAAAAAAAAAAAAAqgIAAGRycy9kb3ducmV2LnhtbFBLBQYAAAAABAAEAPoAAACcAwAAAAA=&#10;">
                  <v:shape id="Freeform 448" o:spid="_x0000_s1076" style="position:absolute;left:2540;top:3464;width:6539;height:797;visibility:visible;mso-wrap-style:square;v-text-anchor:top" coordsize="6539,7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iL1r8A&#10;AADcAAAADwAAAGRycy9kb3ducmV2LnhtbERPTYvCMBC9L/gfwgheFk2tq5RqFBEEr7oiHodmTIvN&#10;pDSxVn+9OSzs8fG+V5ve1qKj1leOFUwnCQjiwumKjYLz736cgfABWWPtmBS8yMNmPfhaYa7dk4/U&#10;nYIRMYR9jgrKEJpcSl+UZNFPXEMcuZtrLYYIWyN1i88YbmuZJslCWqw4NpTY0K6k4n56WAXf2Zw7&#10;rKe3S3PNZntj0rcMqVKjYb9dggjUh3/xn/ugFfzM4vx4Jh4Buf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0qIvWvwAAANwAAAAPAAAAAAAAAAAAAAAAAJgCAABkcnMvZG93bnJl&#10;di54bWxQSwUGAAAAAAQABAD1AAAAhAMAAAAA&#10;" path="m,796r6538,l6538,,,,,796xe" fillcolor="#ebebeb" stroked="f">
                    <v:path arrowok="t" o:connecttype="custom" o:connectlocs="0,4260;6538,4260;6538,3464;0,3464;0,4260" o:connectangles="0,0,0,0,0"/>
                  </v:shape>
                </v:group>
                <v:group id="Group 445" o:spid="_x0000_s1077" style="position:absolute;left:2588;top:3521;width:6443;height:228" coordorigin="2588,3521" coordsize="6443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4pW/sYAAADcAAAADwAAAGRycy9kb3ducmV2LnhtbESPT2vCQBTE70K/w/IK&#10;vZlNmlpKmlVEaulBCmqh9PbIPpNg9m3Irvnz7V2h4HGYmd8w+Wo0jeipc7VlBUkUgyAurK65VPBz&#10;3M7fQDiPrLGxTAomcrBaPsxyzLQdeE/9wZciQNhlqKDyvs2kdEVFBl1kW+LgnWxn0AfZlVJ3OAS4&#10;aeRzHL9KgzWHhQpb2lRUnA8Xo+BzwGGdJh/97nzaTH/HxffvLiGlnh7H9TsIT6O/h//bX1rBS5rA&#10;7Uw4AnJ5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Hilb+xgAAANwA&#10;AAAPAAAAAAAAAAAAAAAAAKoCAABkcnMvZG93bnJldi54bWxQSwUGAAAAAAQABAD6AAAAnQMAAAAA&#10;">
                  <v:shape id="Freeform 446" o:spid="_x0000_s1078" style="position:absolute;left:2588;top:3521;width:6443;height:228;visibility:visible;mso-wrap-style:square;v-text-anchor:top" coordsize="6443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6m1qMcA&#10;AADcAAAADwAAAGRycy9kb3ducmV2LnhtbESPQUvDQBSE74L/YXlCb3bT2kqN3QQRNGIpaKvi8ZF9&#10;TdJm34bdtU399V2h4HGYmW+Yed6bVuzJ+caygtEwAUFcWt1wpeBj/XQ9A+EDssbWMik4koc8u7yY&#10;Y6rtgd9pvwqViBD2KSqoQ+hSKX1Zk0E/tB1x9DbWGQxRukpqh4cIN60cJ8mtNNhwXKixo8eayt3q&#10;xyh4Xn4tutfpd8C7N7f1rik+i99CqcFV/3APIlAf/sPn9otWMLkZw9+ZeARkdg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+ptajHAAAA3AAAAA8AAAAAAAAAAAAAAAAAmAIAAGRy&#10;cy9kb3ducmV2LnhtbFBLBQYAAAAABAAEAPUAAACMAwAAAAA=&#10;" path="m,228r6442,l6442,,,,,228xe" fillcolor="#ebebeb" stroked="f">
                    <v:path arrowok="t" o:connecttype="custom" o:connectlocs="0,3749;6442,3749;6442,3521;0,3521;0,3749" o:connectangles="0,0,0,0,0"/>
                  </v:shape>
                </v:group>
                <v:group id="Group 443" o:spid="_x0000_s1079" style="position:absolute;left:2588;top:3749;width:6443;height:206" coordorigin="2588,3749" coordsize="6443,2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BRtEsUAAADcAAAADwAAAGRycy9kb3ducmV2LnhtbESPT2vCQBTE7wW/w/KE&#10;3uomphWJriKipQcR/APi7ZF9JsHs25Bdk/jtuwWhx2FmfsPMl72pREuNKy0riEcRCOLM6pJzBefT&#10;9mMKwnlkjZVlUvAkB8vF4G2OqbYdH6g9+lwECLsUFRTe16mULivIoBvZmjh4N9sY9EE2udQNdgFu&#10;KjmOook0WHJYKLCmdUHZ/fgwCr477FZJvGl399v6eT197S+7mJR6H/arGQhPvf8Pv9o/WsFnksDf&#10;mXAE5OIX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gUbRLFAAAA3AAA&#10;AA8AAAAAAAAAAAAAAAAAqgIAAGRycy9kb3ducmV2LnhtbFBLBQYAAAAABAAEAPoAAACcAwAAAAA=&#10;">
                  <v:shape id="Freeform 444" o:spid="_x0000_s1080" style="position:absolute;left:2588;top:3749;width:6443;height:206;visibility:visible;mso-wrap-style:square;v-text-anchor:top" coordsize="6443,2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7CG8QA&#10;AADcAAAADwAAAGRycy9kb3ducmV2LnhtbESP3WrCQBSE7wXfYTmF3ummVkVSVymiICIV/28P2dMk&#10;Nns2ZleNb+8KBS+HmfmGGY5rU4grVS63rOCjHYEgTqzOOVWw285aAxDOI2ssLJOCOzkYj5qNIcba&#10;3nhN141PRYCwi1FB5n0ZS+mSjAy6ti2Jg/drK4M+yCqVusJbgJtCdqKoLw3mHBYyLGmSUfK3uRgF&#10;vZ/laj/t6cNhJ41cTE7n+zFCpd7f6u8vEJ5q/wr/t+daQfezC88z4QjI0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7ewhvEAAAA3AAAAA8AAAAAAAAAAAAAAAAAmAIAAGRycy9k&#10;b3ducmV2LnhtbFBLBQYAAAAABAAEAPUAAACJAwAAAAA=&#10;" path="m,207r6442,l6442,,,,,207xe" fillcolor="#ebebeb" stroked="f">
                    <v:path arrowok="t" o:connecttype="custom" o:connectlocs="0,3956;6442,3956;6442,3749;0,3749;0,3956" o:connectangles="0,0,0,0,0"/>
                  </v:shape>
                </v:group>
                <v:group id="Group 441" o:spid="_x0000_s1081" style="position:absolute;left:2588;top:3956;width:6443;height:228" coordorigin="2588,3956" coordsize="6443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LFQ/cUAAADcAAAADwAAAGRycy9kb3ducmV2LnhtbESPT4vCMBTE78J+h/CE&#10;vWna9Q9LNYqIu+xBBHVBvD2aZ1tsXkoT2/rtjSB4HGbmN8x82ZlSNFS7wrKCeBiBIE6tLjhT8H/8&#10;GXyDcB5ZY2mZFNzJwXLx0Ztjom3Le2oOPhMBwi5BBbn3VSKlS3My6Ia2Ig7exdYGfZB1JnWNbYCb&#10;Un5F0VQaLDgs5FjROqf0ergZBb8ttqtRvGm218v6fj5OdqdtTEp99rvVDISnzr/Dr/afVjAeTeB5&#10;JhwBuXg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ixUP3FAAAA3AAA&#10;AA8AAAAAAAAAAAAAAAAAqgIAAGRycy9kb3ducmV2LnhtbFBLBQYAAAAABAAEAPoAAACcAwAAAAA=&#10;">
                  <v:shape id="Freeform 442" o:spid="_x0000_s1082" style="position:absolute;left:2588;top:3956;width:6443;height:228;visibility:visible;mso-wrap-style:square;v-text-anchor:top" coordsize="6443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Kzq8cA&#10;AADcAAAADwAAAGRycy9kb3ducmV2LnhtbESPQUvDQBSE70L/w/IKvdmNWktNuwki2IhSqK0tPT6y&#10;zySafRt21zb217uC4HGYmW+YRd6bVhzJ+caygqtxAoK4tLrhSsHb9vFyBsIHZI2tZVLwTR7ybHCx&#10;wFTbE7/ScRMqESHsU1RQh9ClUvqyJoN+bDvi6L1bZzBE6SqpHZ4i3LTyOkmm0mDDcaHGjh5qKj83&#10;X0bBcrV/6Z5vDwHv1u7Du6bYFedCqdGwv5+DCNSH//Bf+0krmNxM4fdMPAIy+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CSs6vHAAAA3AAAAA8AAAAAAAAAAAAAAAAAmAIAAGRy&#10;cy9kb3ducmV2LnhtbFBLBQYAAAAABAAEAPUAAACMAwAAAAA=&#10;" path="m,228r6442,l6442,,,,,228xe" fillcolor="#ebebeb" stroked="f">
                    <v:path arrowok="t" o:connecttype="custom" o:connectlocs="0,4184;6442,4184;6442,3956;0,3956;0,4184" o:connectangles="0,0,0,0,0"/>
                  </v:shape>
                </v:group>
                <v:group id="Group 439" o:spid="_x0000_s1083" style="position:absolute;left:9097;top:3464;width:833;height:797" coordorigin="9097,3464" coordsize="833,79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y9rEcUAAADcAAAADwAAAGRycy9kb3ducmV2LnhtbESPQWvCQBSE7wX/w/IE&#10;b7qJWi3RVURUPEihWii9PbLPJJh9G7JrEv+9WxB6HGbmG2a57kwpGqpdYVlBPIpAEKdWF5wp+L7s&#10;hx8gnEfWWFomBQ9ysF713paYaNvyFzVnn4kAYZeggtz7KpHSpTkZdCNbEQfvamuDPsg6k7rGNsBN&#10;KcdRNJMGCw4LOVa0zSm9ne9GwaHFdjOJd83pdt0+fi/vnz+nmJQa9LvNAoSnzv+HX+2jVjCdzOHv&#10;TDgCcvUE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cvaxHFAAAA3AAA&#10;AA8AAAAAAAAAAAAAAAAAqgIAAGRycy9kb3ducmV2LnhtbFBLBQYAAAAABAAEAPoAAACcAwAAAAA=&#10;">
                  <v:shape id="Freeform 440" o:spid="_x0000_s1084" style="position:absolute;left:9097;top:3464;width:833;height:797;visibility:visible;mso-wrap-style:square;v-text-anchor:top" coordsize="833,7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5K0HMEA&#10;AADcAAAADwAAAGRycy9kb3ducmV2LnhtbERPy4rCMBTdC/MP4QruNDWKSMdUZEBQF4KPmfWluX0w&#10;zU1pou38/WQhuDyc92Y72EY8qfO1Yw3zWQKCOHem5lLD/bafrkH4gGywcUwa/sjDNvsYbTA1rucL&#10;Pa+hFDGEfYoaqhDaVEqfV2TRz1xLHLnCdRZDhF0pTYd9DLeNVEmykhZrjg0VtvRVUf57fVgN6mhU&#10;fyvUfTlvhp86Uafv8+Wk9WQ87D5BBBrCW/xyH4yG5SKujWfiEZDZ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OStBzBAAAA3AAAAA8AAAAAAAAAAAAAAAAAmAIAAGRycy9kb3du&#10;cmV2LnhtbFBLBQYAAAAABAAEAPUAAACGAwAAAAA=&#10;" path="m,796r834,l834,,,,,796xe" fillcolor="#ebebeb" stroked="f">
                    <v:path arrowok="t" o:connecttype="custom" o:connectlocs="0,4260;834,4260;834,3464;0,3464;0,4260" o:connectangles="0,0,0,0,0"/>
                  </v:shape>
                </v:group>
                <v:group id="Group 437" o:spid="_x0000_s1085" style="position:absolute;left:9145;top:3521;width:740;height:334" coordorigin="9145,3521" coordsize="740,33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fxa+MUAAADcAAAADwAAAGRycy9kb3ducmV2LnhtbESPQWvCQBSE7wX/w/IE&#10;b7qJWrHRVURUPEihWii9PbLPJJh9G7JrEv+9WxB6HGbmG2a57kwpGqpdYVlBPIpAEKdWF5wp+L7s&#10;h3MQziNrLC2Tggc5WK96b0tMtG35i5qzz0SAsEtQQe59lUjp0pwMupGtiIN3tbVBH2SdSV1jG+Cm&#10;lOMomkmDBYeFHCva5pTeznej4NBiu5nEu+Z0u24fv5f3z59TTEoN+t1mAcJT5//Dr/ZRK5hOPuDv&#10;TDgCcvUE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Hn8WvjFAAAA3AAA&#10;AA8AAAAAAAAAAAAAAAAAqgIAAGRycy9kb3ducmV2LnhtbFBLBQYAAAAABAAEAPoAAACcAwAAAAA=&#10;">
                  <v:shape id="Freeform 438" o:spid="_x0000_s1086" style="position:absolute;left:9145;top:3521;width:740;height:334;visibility:visible;mso-wrap-style:square;v-text-anchor:top" coordsize="740,3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S8gLcMA&#10;AADcAAAADwAAAGRycy9kb3ducmV2LnhtbERPz2vCMBS+C/4P4Qm7iKYd3dBqFCkMtosw9eLt0Tzb&#10;bs1LTbK221+/HAY7fny/t/vRtKIn5xvLCtJlAoK4tLrhSsHl/LJYgfABWWNrmRR8k4f9bjrZYq7t&#10;wO/Un0IlYgj7HBXUIXS5lL6syaBf2o44cjfrDIYIXSW1wyGGm1Y+JsmzNNhwbKixo6Km8vP0ZRSw&#10;e3pbFcf2+tOtx/Tcz839+GGUepiNhw2IQGP4F/+5X7WCLIvz45l4BOTu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S8gLcMAAADcAAAADwAAAAAAAAAAAAAAAACYAgAAZHJzL2Rv&#10;d25yZXYueG1sUEsFBgAAAAAEAAQA9QAAAIgDAAAAAA==&#10;" path="m,334r740,l740,,,,,334xe" fillcolor="#ebebeb" stroked="f">
                    <v:path arrowok="t" o:connecttype="custom" o:connectlocs="0,3855;740,3855;740,3521;0,3521;0,3855" o:connectangles="0,0,0,0,0"/>
                  </v:shape>
                </v:group>
                <v:group id="Group 435" o:spid="_x0000_s1087" style="position:absolute;left:9145;top:3803;width:197;height:2" coordorigin="9145,3803" coordsize="197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4wlg8QAAADcAAAADwAAAGRycy9kb3ducmV2LnhtbESPQYvCMBSE78L+h/AW&#10;vGnaVRepRhHZFQ8iqAvi7dE822LzUppsW/+9EQSPw8x8w8yXnSlFQ7UrLCuIhxEI4tTqgjMFf6ff&#10;wRSE88gaS8uk4E4OlouP3hwTbVs+UHP0mQgQdgkqyL2vEildmpNBN7QVcfCutjbog6wzqWtsA9yU&#10;8iuKvqXBgsNCjhWtc0pvx3+jYNNiuxrFP83udl3fL6fJ/ryLSan+Z7eagfDU+Xf41d5qBeNxDM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34wlg8QAAADcAAAA&#10;DwAAAAAAAAAAAAAAAACqAgAAZHJzL2Rvd25yZXYueG1sUEsFBgAAAAAEAAQA+gAAAJsDAAAAAA==&#10;">
                  <v:shape id="Freeform 436" o:spid="_x0000_s1088" style="position:absolute;left:9145;top:3803;width:197;height:2;visibility:visible;mso-wrap-style:square;v-text-anchor:top" coordsize="197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cTq58UA&#10;AADcAAAADwAAAGRycy9kb3ducmV2LnhtbESPT2vCQBTE7wW/w/IEb3WjhqLRVUSoCunFP+D1mX0m&#10;wezbsLvVtJ++Wyj0OMzMb5jFqjONeJDztWUFo2ECgriwuuZSwfn0/joF4QOyxsYyKfgiD6tl72WB&#10;mbZPPtDjGEoRIewzVFCF0GZS+qIig35oW+Lo3awzGKJ0pdQOnxFuGjlOkjdpsOa4UGFLm4qK+/HT&#10;KMi/Tb39CNd8cp/lqfMbu99drFKDfreegwjUhf/wX3uvFaTpGH7PxCMgl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xOrnxQAAANwAAAAPAAAAAAAAAAAAAAAAAJgCAABkcnMv&#10;ZG93bnJldi54bWxQSwUGAAAAAAQABAD1AAAAigMAAAAA&#10;" path="m,l197,e" filled="f" strokecolor="maroon" strokeweight=".94pt">
                    <v:path arrowok="t" o:connecttype="custom" o:connectlocs="0,0;197,0" o:connectangles="0,0"/>
                  </v:shape>
                </v:group>
                <v:group id="Group 433" o:spid="_x0000_s1089" style="position:absolute;left:1428;top:3492;width:8505;height:2" coordorigin="1428,3492" coordsize="8505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BIeb8YAAADcAAAADwAAAGRycy9kb3ducmV2LnhtbESPQWvCQBSE7wX/w/IK&#10;3ppNNC2SZhWRKh5CoSqU3h7ZZxLMvg3ZbRL/fbdQ6HGYmW+YfDOZVgzUu8aygiSKQRCXVjdcKbic&#10;908rEM4ja2wtk4I7OdisZw85ZtqO/EHDyVciQNhlqKD2vsukdGVNBl1kO+LgXW1v0AfZV1L3OAa4&#10;aeUijl+kwYbDQo0d7Woqb6dvo+Aw4rhdJm9Dcbvu7l/n5/fPIiGl5o/T9hWEp8n/h//aR60gTZ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AEh5vxgAAANwA&#10;AAAPAAAAAAAAAAAAAAAAAKoCAABkcnMvZG93bnJldi54bWxQSwUGAAAAAAQABAD6AAAAnQMAAAAA&#10;">
                  <v:shape id="Freeform 434" o:spid="_x0000_s1090" style="position:absolute;left:1428;top:3492;width:8505;height:2;visibility:visible;mso-wrap-style:square;v-text-anchor:top" coordsize="8505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wxQsQA&#10;AADcAAAADwAAAGRycy9kb3ducmV2LnhtbESPQWsCMRSE74X+h/AKvdVsZZHtahRpKRTai9qLt2fy&#10;3CxuXpYkdbf99Y0geBxm5htmsRpdJ84UYutZwfOkAEGsvWm5UfC9e3+qQMSEbLDzTAp+KcJqeX+3&#10;wNr4gTd03qZGZAjHGhXYlPpayqgtOYwT3xNn7+iDw5RlaKQJOGS46+S0KGbSYct5wWJPr5b0afvj&#10;FHzpzWeV9PgSfLTNnoa3QzX9U+rxYVzPQSQa0y18bX8YBWVZwuVMPgJy+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McMULEAAAA3AAAAA8AAAAAAAAAAAAAAAAAmAIAAGRycy9k&#10;b3ducmV2LnhtbFBLBQYAAAAABAAEAPUAAACJAwAAAAA=&#10;" path="m,l8505,e" filled="f" strokecolor="#ebebeb" strokeweight="2.98pt">
                    <v:path arrowok="t" o:connecttype="custom" o:connectlocs="0,0;8505,0" o:connectangles="0,0"/>
                  </v:shape>
                </v:group>
                <v:group id="Group 431" o:spid="_x0000_s1091" style="position:absolute;left:1419;top:4246;width:8524;height:2" coordorigin="1419,4246" coordsize="8524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LcjgMUAAADcAAAADwAAAGRycy9kb3ducmV2LnhtbESPQYvCMBSE78L+h/CE&#10;vWnaXZWlGkXEXTyIoC6It0fzbIvNS2liW/+9EQSPw8x8w8wWnSlFQ7UrLCuIhxEI4tTqgjMF/8ff&#10;wQ8I55E1lpZJwZ0cLOYfvRkm2ra8p+bgMxEg7BJUkHtfJVK6NCeDbmgr4uBdbG3QB1lnUtfYBrgp&#10;5VcUTaTBgsNCjhWtckqvh5tR8Ndiu/yO1832elndz8fx7rSNSanPfrecgvDU+Xf41d5oBaPRGJ5n&#10;whGQ8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C3I4DFAAAA3AAA&#10;AA8AAAAAAAAAAAAAAAAAqgIAAGRycy9kb3ducmV2LnhtbFBLBQYAAAAABAAEAPoAAACcAwAAAAA=&#10;">
                  <v:shape id="Freeform 432" o:spid="_x0000_s1092" style="position:absolute;left:1419;top:4246;width:8524;height:2;visibility:visible;mso-wrap-style:square;v-text-anchor:top" coordsize="8524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yOacMA&#10;AADcAAAADwAAAGRycy9kb3ducmV2LnhtbESP3YrCMBSE7wXfIRzBG1lTpcjSNUpZEPZq8e8BDs3p&#10;j9ucdJOo1ac3guDlMDPfMMt1b1pxIecbywpm0wQEcWF1w5WC42Hz8QnCB2SNrWVScCMP69VwsMRM&#10;2yvv6LIPlYgQ9hkqqEPoMil9UZNBP7UdcfRK6wyGKF0ltcNrhJtWzpNkIQ02HBdq7Oi7puJvfzYK&#10;crd1ZXLKU9qd/4vJ6XfT+vtMqfGoz79ABOrDO/xq/2gFabqA55l4BO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GyOacMAAADcAAAADwAAAAAAAAAAAAAAAACYAgAAZHJzL2Rv&#10;d25yZXYueG1sUEsFBgAAAAAEAAQA9QAAAIgDAAAAAA==&#10;" path="m,l8524,e" filled="f" strokecolor="#ebebeb" strokeweight="1.54pt">
                    <v:path arrowok="t" o:connecttype="custom" o:connectlocs="0,0;8524,0" o:connectangles="0,0"/>
                  </v:shape>
                </v:group>
                <v:group id="Group 429" o:spid="_x0000_s1093" style="position:absolute;left:2530;top:3521;width:2;height:739" coordorigin="2530,3521" coordsize="2,73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ykYbMYAAADcAAAADwAAAGRycy9kb3ducmV2LnhtbESPT2vCQBTE74LfYXmC&#10;t7qJtVqiq4i0pYcgqIXS2yP7TILZtyG75s+37xYKHoeZ+Q2z2fWmEi01rrSsIJ5FIIgzq0vOFXxd&#10;3p9eQTiPrLGyTAoGcrDbjkcbTLTt+ETt2eciQNglqKDwvk6kdFlBBt3M1sTBu9rGoA+yyaVusAtw&#10;U8l5FC2lwZLDQoE1HQrKbue7UfDRYbd/jt/a9HY9DD+Xl+N3GpNS00m/X4Pw1PtH+L/9qRUsFiv4&#10;OxOOgNz+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/KRhsxgAAANwA&#10;AAAPAAAAAAAAAAAAAAAAAKoCAABkcnMvZG93bnJldi54bWxQSwUGAAAAAAQABAD6AAAAnQMAAAAA&#10;">
                  <v:shape id="Freeform 430" o:spid="_x0000_s1094" style="position:absolute;left:2530;top:3521;width:2;height:739;visibility:visible;mso-wrap-style:square;v-text-anchor:top" coordsize="2,7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g1L8QA&#10;AADcAAAADwAAAGRycy9kb3ducmV2LnhtbERPy2rCQBTdF/yH4Ra6q5NaEYlOgghKHxuNEVxeMjcP&#10;krkTM1NN+/WdRaHLw3mv09F04kaDaywreJlGIIgLqxuuFOSn3fMShPPIGjvLpOCbHKTJ5GGNsbZ3&#10;PtIt85UIIexiVFB738dSuqImg25qe+LAlXYw6AMcKqkHvIdw08lZFC2kwYZDQ409bWsq2uzLKDhf&#10;o+tn01qXH/LtYf/+s3gtLx9KPT2OmxUIT6P/F/+537SC+TysDWfCEZDJ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BYNS/EAAAA3AAAAA8AAAAAAAAAAAAAAAAAmAIAAGRycy9k&#10;b3ducmV2LnhtbFBLBQYAAAAABAAEAPUAAACJAwAAAAA=&#10;" path="m,l,739e" filled="f" strokecolor="white" strokeweight="1.06pt">
                    <v:path arrowok="t" o:connecttype="custom" o:connectlocs="0,3521;0,4260" o:connectangles="0,0"/>
                  </v:shape>
                </v:group>
                <v:group id="Group 427" o:spid="_x0000_s1095" style="position:absolute;left:9088;top:3521;width:2;height:739" coordorigin="9088,3521" coordsize="2,73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fophcYAAADcAAAADwAAAGRycy9kb3ducmV2LnhtbESPT2vCQBTE74LfYXmC&#10;t7qJtWKjq4i0pYcgqIXS2yP7TILZtyG75s+37xYKHoeZ+Q2z2fWmEi01rrSsIJ5FIIgzq0vOFXxd&#10;3p9WIJxH1lhZJgUDOdhtx6MNJtp2fKL27HMRIOwSVFB4XydSuqwgg25ma+LgXW1j0AfZ5FI32AW4&#10;qeQ8ipbSYMlhocCaDgVlt/PdKPjosNs/x29tersehp/Ly/E7jUmp6aTfr0F46v0j/N/+1AoWi1f4&#10;OxOOgNz+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h+imFxgAAANwA&#10;AAAPAAAAAAAAAAAAAAAAAKoCAABkcnMvZG93bnJldi54bWxQSwUGAAAAAAQABAD6AAAAnQMAAAAA&#10;">
                  <v:shape id="Freeform 428" o:spid="_x0000_s1096" style="position:absolute;left:9088;top:3521;width:2;height:739;visibility:visible;mso-wrap-style:square;v-text-anchor:top" coordsize="2,7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/ev9MMA&#10;AADcAAAADwAAAGRycy9kb3ducmV2LnhtbERPy4rCMBTdC/5DuII7TX2MDNUoIiijs1GnA7O8NNe2&#10;2NzUJqPVrzcLweXhvGeLxpTiSrUrLCsY9CMQxKnVBWcKkp917xOE88gaS8uk4E4OFvN2a4axtjc+&#10;0PXoMxFC2MWoIPe+iqV0aU4GXd9WxIE72dqgD7DOpK7xFsJNKYdRNJEGCw4NOVa0yik9H/+Ngt9L&#10;dPkuztYl+2S132wfk9Hpb6dUt9MspyA8Nf4tfrm/tILxR5gfzoQjIO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/ev9MMAAADcAAAADwAAAAAAAAAAAAAAAACYAgAAZHJzL2Rv&#10;d25yZXYueG1sUEsFBgAAAAAEAAQA9QAAAIgDAAAAAA==&#10;" path="m,l,739e" filled="f" strokecolor="white" strokeweight="1.06pt">
                    <v:path arrowok="t" o:connecttype="custom" o:connectlocs="0,3521;0,4260" o:connectangles="0,0"/>
                  </v:shape>
                </v:group>
                <v:group id="Group 425" o:spid="_x0000_s1097" style="position:absolute;left:1428;top:4280;width:1092;height:746" coordorigin="1428,4280" coordsize="1092,74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lWzXsYAAADcAAAADwAAAGRycy9kb3ducmV2LnhtbESPT2vCQBTE74V+h+UV&#10;ejObtFokZhWRtvQQBLUg3h7ZZxLMvg3Zbf58e7dQ6HGYmd8w2WY0jeipc7VlBUkUgyAurK65VPB9&#10;+pgtQTiPrLGxTAomcrBZPz5kmGo78IH6oy9FgLBLUUHlfZtK6YqKDLrItsTBu9rOoA+yK6XucAhw&#10;08iXOH6TBmsOCxW2tKuouB1/jILPAYfta/Le57frbrqcFvtznpBSz0/jdgXC0+j/w3/tL61gvkjg&#10;90w4AnJ9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aVbNexgAAANwA&#10;AAAPAAAAAAAAAAAAAAAAAKoCAABkcnMvZG93bnJldi54bWxQSwUGAAAAAAQABAD6AAAAnQMAAAAA&#10;">
                  <v:shape id="Freeform 426" o:spid="_x0000_s1098" style="position:absolute;left:1428;top:4280;width:1092;height:746;visibility:visible;mso-wrap-style:square;v-text-anchor:top" coordsize="1092,7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DHxsMA&#10;AADcAAAADwAAAGRycy9kb3ducmV2LnhtbESPQYvCMBSE7wv+h/AEb2uqqEjXKCqIIoquu94fzbMt&#10;Ni+1ibb+eyMs7HGYmW+YyawxhXhQ5XLLCnrdCARxYnXOqYLfn9XnGITzyBoLy6TgSQ5m09bHBGNt&#10;a/6mx8mnIkDYxagg876MpXRJRgZd15bEwbvYyqAPskqlrrAOcFPIfhSNpMGcw0KGJS0zSq6nu1FQ&#10;LHr38ypxO1of69vB3/Rzu98r1Wk38y8Qnhr/H/5rb7SCwbAP7zPhCMjp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yDHxsMAAADcAAAADwAAAAAAAAAAAAAAAACYAgAAZHJzL2Rv&#10;d25yZXYueG1sUEsFBgAAAAAEAAQA9QAAAIgDAAAAAA==&#10;" path="m,746r1092,l1092,,,,,746xe" fillcolor="#dadada" stroked="f">
                    <v:path arrowok="t" o:connecttype="custom" o:connectlocs="0,5026;1092,5026;1092,4280;0,4280;0,5026" o:connectangles="0,0,0,0,0"/>
                  </v:shape>
                </v:group>
                <v:group id="Group 423" o:spid="_x0000_s1099" style="position:absolute;left:1476;top:4337;width:996;height:247" coordorigin="1476,4337" coordsize="996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cuIssUAAADcAAAADwAAAGRycy9kb3ducmV2LnhtbESPT4vCMBTE78J+h/CE&#10;vWna9Q9LNYqIu+xBBHVBvD2aZ1tsXkoT2/rtjSB4HGbmN8x82ZlSNFS7wrKCeBiBIE6tLjhT8H/8&#10;GXyDcB5ZY2mZFNzJwXLx0Ztjom3Le2oOPhMBwi5BBbn3VSKlS3My6Ia2Ig7exdYGfZB1JnWNbYCb&#10;Un5F0VQaLDgs5FjROqf0ergZBb8ttqtRvGm218v6fj5OdqdtTEp99rvVDISnzr/Dr/afVjCejOB5&#10;JhwBuXg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MXLiLLFAAAA3AAA&#10;AA8AAAAAAAAAAAAAAAAAqgIAAGRycy9kb3ducmV2LnhtbFBLBQYAAAAABAAEAPoAAACcAwAAAAA=&#10;">
                  <v:shape id="Freeform 424" o:spid="_x0000_s1100" style="position:absolute;left:1476;top:4337;width:996;height:247;visibility:visible;mso-wrap-style:square;v-text-anchor:top" coordsize="996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In33cUA&#10;AADcAAAADwAAAGRycy9kb3ducmV2LnhtbESPQWvCQBSE7wX/w/KE3nRTMUVSV2mLgV61Cu3tJfua&#10;pM2+jbtrjP/eFYQeh5n5hlmuB9OKnpxvLCt4miYgiEurG64U7D/zyQKED8gaW8uk4EIe1qvRwxIz&#10;bc+8pX4XKhEh7DNUUIfQZVL6siaDfmo74uj9WGcwROkqqR2eI9y0cpYkz9Jgw3Ghxo7eayr/diej&#10;oOqLw6/PN+bteDjlR/eVFt9FqtTjeHh9ARFoCP/he/tDK5inc7idiUdArq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iffdxQAAANwAAAAPAAAAAAAAAAAAAAAAAJgCAABkcnMv&#10;ZG93bnJldi54bWxQSwUGAAAAAAQABAD1AAAAigMAAAAA&#10;" path="m,247r996,l996,,,,,247xe" fillcolor="#dadada" stroked="f">
                    <v:path arrowok="t" o:connecttype="custom" o:connectlocs="0,4584;996,4584;996,4337;0,4337;0,4584" o:connectangles="0,0,0,0,0"/>
                  </v:shape>
                </v:group>
                <v:group id="Group 421" o:spid="_x0000_s1101" style="position:absolute;left:2540;top:4280;width:6539;height:746" coordorigin="2540,4280" coordsize="6539,74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W61XcUAAADcAAAADwAAAGRycy9kb3ducmV2LnhtbESPT2vCQBTE7wW/w/KE&#10;3uomthGJriKi4kEK/gHx9sg+k2D2bciuSfz23UKhx2FmfsPMl72pREuNKy0riEcRCOLM6pJzBZfz&#10;9mMKwnlkjZVlUvAiB8vF4G2OqbYdH6k9+VwECLsUFRTe16mULivIoBvZmjh4d9sY9EE2udQNdgFu&#10;KjmOook0WHJYKLCmdUHZ4/Q0CnYddqvPeNMeHvf163ZOvq+HmJR6H/arGQhPvf8P/7X3WsFXksDv&#10;mXAE5O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VutV3FAAAA3AAA&#10;AA8AAAAAAAAAAAAAAAAAqgIAAGRycy9kb3ducmV2LnhtbFBLBQYAAAAABAAEAPoAAACcAwAAAAA=&#10;">
                  <v:shape id="Freeform 422" o:spid="_x0000_s1102" style="position:absolute;left:2540;top:4280;width:6539;height:746;visibility:visible;mso-wrap-style:square;v-text-anchor:top" coordsize="6539,7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D7MK8IA&#10;AADcAAAADwAAAGRycy9kb3ducmV2LnhtbESPS2sCMRSF9wX/Q7iFbkrNKCplahSxrXTrA+nyMrmd&#10;GUxuhiSa8d+bguDycB4fZ77srREX8qF1rGA0LEAQV063XCs47L/f3kGEiKzROCYFVwqwXAye5lhq&#10;l3hLl12sRR7hUKKCJsaulDJUDVkMQ9cRZ+/PeYsxS19L7THlcWvkuChm0mLLmdBgR+uGqtPubDP3&#10;61NPftMRNyn5kzH8Wm3GZ6VenvvVB4hIfXyE7+0frWAyncH/mXwE5OI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UPswrwgAAANwAAAAPAAAAAAAAAAAAAAAAAJgCAABkcnMvZG93&#10;bnJldi54bWxQSwUGAAAAAAQABAD1AAAAhwMAAAAA&#10;" path="m,746r6538,l6538,,,,,746xe" fillcolor="#dadada" stroked="f">
                    <v:path arrowok="t" o:connecttype="custom" o:connectlocs="0,5026;6538,5026;6538,4280;0,4280;0,5026" o:connectangles="0,0,0,0,0"/>
                  </v:shape>
                </v:group>
                <v:group id="Group 419" o:spid="_x0000_s1103" style="position:absolute;left:2588;top:4337;width:6443;height:226" coordorigin="2588,4337" coordsize="6443,2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vCOscYAAADcAAAADwAAAGRycy9kb3ducmV2LnhtbESPQWvCQBSE7wX/w/IE&#10;b3UTNVqiq4jY0kMoVAult0f2mQSzb0N2TeK/dwuFHoeZ+YbZ7AZTi45aV1lWEE8jEMS51RUXCr7O&#10;r88vIJxH1lhbJgV3crDbjp42mGrb8yd1J1+IAGGXooLS+yaV0uUlGXRT2xAH72Jbgz7ItpC6xT7A&#10;TS1nUbSUBisOCyU2dCgpv55uRsFbj/1+Hh+77Ho53H/Oycd3FpNSk/GwX4PwNPj/8F/7XStYJCv4&#10;PROOgNw+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68I6xxgAAANwA&#10;AAAPAAAAAAAAAAAAAAAAAKoCAABkcnMvZG93bnJldi54bWxQSwUGAAAAAAQABAD6AAAAnQMAAAAA&#10;">
                  <v:shape id="Freeform 420" o:spid="_x0000_s1104" style="position:absolute;left:2588;top:4337;width:6443;height:226;visibility:visible;mso-wrap-style:square;v-text-anchor:top" coordsize="6443,2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VoF4MAA&#10;AADcAAAADwAAAGRycy9kb3ducmV2LnhtbERP3WrCMBS+H/gO4Qi7m4nDDtcZRaUD72TVBzg0Z21n&#10;chKaTOvbm4vBLj++/9VmdFZcaYi9Zw3zmQJB3HjTc6vhfPp8WYKICdmg9Uwa7hRhs548rbA0/sZf&#10;dK1TK3IIxxI1dCmFUsrYdOQwznwgzty3HxymDIdWmgFvOdxZ+arUm3TYc27oMNC+o+ZS/zoNO1sU&#10;VauOoX6/U10dpfoJttL6eTpuP0AkGtO/+M99MBoWRV6bz+QjINc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VoF4MAAAADcAAAADwAAAAAAAAAAAAAAAACYAgAAZHJzL2Rvd25y&#10;ZXYueG1sUEsFBgAAAAAEAAQA9QAAAIUDAAAAAA==&#10;" path="m,226r6442,l6442,,,,,226xe" fillcolor="#dadada" stroked="f">
                    <v:path arrowok="t" o:connecttype="custom" o:connectlocs="0,4563;6442,4563;6442,4337;0,4337;0,4563" o:connectangles="0,0,0,0,0"/>
                  </v:shape>
                </v:group>
                <v:group id="Group 417" o:spid="_x0000_s1105" style="position:absolute;left:2588;top:4563;width:6443;height:206" coordorigin="2588,4563" coordsize="6443,2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CO/WMYAAADcAAAADwAAAGRycy9kb3ducmV2LnhtbESPQWvCQBSE7wX/w/IE&#10;b3UTNWKjq4jY0kMoVAult0f2mQSzb0N2TeK/dwuFHoeZ+YbZ7AZTi45aV1lWEE8jEMS51RUXCr7O&#10;r88rEM4ja6wtk4I7OdhtR08bTLXt+ZO6ky9EgLBLUUHpfZNK6fKSDLqpbYiDd7GtQR9kW0jdYh/g&#10;ppazKFpKgxWHhRIbOpSUX083o+Ctx34/j49ddr0c7j/n5OM7i0mpyXjYr0F4Gvx/+K/9rhUskhf4&#10;PROOgNw+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kI79YxgAAANwA&#10;AAAPAAAAAAAAAAAAAAAAAKoCAABkcnMvZG93bnJldi54bWxQSwUGAAAAAAQABAD6AAAAnQMAAAAA&#10;">
                  <v:shape id="Freeform 418" o:spid="_x0000_s1106" style="position:absolute;left:2588;top:4563;width:6443;height:206;visibility:visible;mso-wrap-style:square;v-text-anchor:top" coordsize="6443,2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2jpa8MA&#10;AADcAAAADwAAAGRycy9kb3ducmV2LnhtbERPz2vCMBS+C/sfwhvspulkFOmaihuO7SLM1AneHs2z&#10;LTYvpclq99+bw8Djx/c7X0+2EyMNvnWs4HmRgCCunGm5VnAoP+YrED4gG+wck4I/8rAuHmY5ZsZd&#10;eU+jDrWIIewzVNCE0GdS+qohi37heuLInd1gMUQ41NIMeI3htpPLJEmlxZZjQ4M9vTdUXfSvVXDU&#10;J71PP7ul3iXj91GW25+3dKvU0+O0eQURaAp38b/7yyh4SeP8eCYeAVnc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2jpa8MAAADcAAAADwAAAAAAAAAAAAAAAACYAgAAZHJzL2Rv&#10;d25yZXYueG1sUEsFBgAAAAAEAAQA9QAAAIgDAAAAAA==&#10;" path="m,206r6442,l6442,,,,,206xe" fillcolor="#dadada" stroked="f">
                    <v:path arrowok="t" o:connecttype="custom" o:connectlocs="0,4769;6442,4769;6442,4563;0,4563;0,4769" o:connectangles="0,0,0,0,0"/>
                  </v:shape>
                </v:group>
                <v:group id="Group 415" o:spid="_x0000_s1107" style="position:absolute;left:2588;top:4769;width:6443;height:228" coordorigin="2588,4769" coordsize="6443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Dl548YAAADcAAAADwAAAGRycy9kb3ducmV2LnhtbESPT2vCQBTE7wW/w/KE&#10;3uomtpWSuoqIlh5CwUQovT2yzySYfRuya/58+26h4HGYmd8w6+1oGtFT52rLCuJFBIK4sLrmUsE5&#10;Pz69gXAeWWNjmRRM5GC7mT2sMdF24BP1mS9FgLBLUEHlfZtI6YqKDLqFbYmDd7GdQR9kV0rd4RDg&#10;ppHLKFpJgzWHhQpb2ldUXLObUfAx4LB7jg99er3sp5/89es7jUmpx/m4ewfhafT38H/7Uyt4WcXw&#10;dyYcAbn5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UOXnjxgAAANwA&#10;AAAPAAAAAAAAAAAAAAAAAKoCAABkcnMvZG93bnJldi54bWxQSwUGAAAAAAQABAD6AAAAnQMAAAAA&#10;">
                  <v:shape id="Freeform 416" o:spid="_x0000_s1108" style="position:absolute;left:2588;top:4769;width:6443;height:228;visibility:visible;mso-wrap-style:square;v-text-anchor:top" coordsize="6443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ij18QA&#10;AADcAAAADwAAAGRycy9kb3ducmV2LnhtbESPT4vCMBTE74LfITzBm6aKK9I1yiK7oJdFreL10bxt&#10;yzYvpYn98+2NIHgcZuY3zHrbmVI0VLvCsoLZNAJBnFpdcKbgkvxMViCcR9ZYWiYFPTnYboaDNcba&#10;tnyi5uwzESDsYlSQe1/FUro0J4Nuaivi4P3Z2qAPss6krrENcFPKeRQtpcGCw0KOFe1ySv/Pd6OA&#10;fw/9ddW3ZXFrzPc9WyTH00ei1HjUfX2C8NT5d/jV3msFi+UcnmfCEZCb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b4o9fEAAAA3AAAAA8AAAAAAAAAAAAAAAAAmAIAAGRycy9k&#10;b3ducmV2LnhtbFBLBQYAAAAABAAEAPUAAACJAwAAAAA=&#10;" path="m,228r6442,l6442,,,,,228xe" fillcolor="#dadada" stroked="f">
                    <v:path arrowok="t" o:connecttype="custom" o:connectlocs="0,4997;6442,4997;6442,4769;0,4769;0,4997" o:connectangles="0,0,0,0,0"/>
                  </v:shape>
                </v:group>
                <v:group id="Group 413" o:spid="_x0000_s1109" style="position:absolute;left:9097;top:4280;width:833;height:746" coordorigin="9097,4280" coordsize="833,74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6dCD8YAAADcAAAADwAAAGRycy9kb3ducmV2LnhtbESPQWvCQBSE7wX/w/IK&#10;3ppNtA2SZhWRKh5CoSqU3h7ZZxLMvg3ZbRL/fbdQ6HGYmW+YfDOZVgzUu8aygiSKQRCXVjdcKbic&#10;908rEM4ja2wtk4I7OdisZw85ZtqO/EHDyVciQNhlqKD2vsukdGVNBl1kO+LgXW1v0AfZV1L3OAa4&#10;aeUijlNpsOGwUGNHu5rK2+nbKDiMOG6XydtQ3K67+9f55f2zSEip+eO0fQXhafL/4b/2USt4Tp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Lp0IPxgAAANwA&#10;AAAPAAAAAAAAAAAAAAAAAKoCAABkcnMvZG93bnJldi54bWxQSwUGAAAAAAQABAD6AAAAnQMAAAAA&#10;">
                  <v:shape id="Freeform 414" o:spid="_x0000_s1110" style="position:absolute;left:9097;top:4280;width:833;height:746;visibility:visible;mso-wrap-style:square;v-text-anchor:top" coordsize="833,7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J7+KMQA&#10;AADcAAAADwAAAGRycy9kb3ducmV2LnhtbESPQWvCQBSE7wX/w/IEb3VjiCLRVUQp2Etbo3h+ZJ9J&#10;NPs27G41/vtuodDjMDPfMMt1b1pxJ+cbywom4wQEcWl1w5WC0/HtdQ7CB2SNrWVS8CQP69XgZYm5&#10;tg8+0L0IlYgQ9jkqqEPocil9WZNBP7YdcfQu1hkMUbpKaoePCDetTJNkJg02HBdq7GhbU3krvo2C&#10;L1M80+bDhnSXudPn+/U8ndJZqdGw3yxABOrDf/ivvdcKslkGv2fiEZCr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e/ijEAAAA3AAAAA8AAAAAAAAAAAAAAAAAmAIAAGRycy9k&#10;b3ducmV2LnhtbFBLBQYAAAAABAAEAPUAAACJAwAAAAA=&#10;" path="m,746r834,l834,,,,,746xe" fillcolor="#dadada" stroked="f">
                    <v:path arrowok="t" o:connecttype="custom" o:connectlocs="0,5026;834,5026;834,4280;0,4280;0,5026" o:connectangles="0,0,0,0,0"/>
                  </v:shape>
                </v:group>
                <v:group id="Group 411" o:spid="_x0000_s1111" style="position:absolute;left:9145;top:4337;width:740;height:331" coordorigin="9145,4337" coordsize="740,3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wJ/4MYAAADcAAAADwAAAGRycy9kb3ducmV2LnhtbESPT2vCQBTE7wW/w/KE&#10;3uomWkWiq4jU0kMoNBFKb4/sMwlm34bsNn++fbdQ6HGYmd8w++NoGtFT52rLCuJFBIK4sLrmUsE1&#10;vzxtQTiPrLGxTAomcnA8zB72mGg78Af1mS9FgLBLUEHlfZtI6YqKDLqFbYmDd7OdQR9kV0rd4RDg&#10;ppHLKNpIgzWHhQpbOldU3LNvo+B1wOG0il/69H47T1/5+v0zjUmpx/l42oHwNPr/8F/7TSt43qzh&#10;90w4AvLw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rAn/gxgAAANwA&#10;AAAPAAAAAAAAAAAAAAAAAKoCAABkcnMvZG93bnJldi54bWxQSwUGAAAAAAQABAD6AAAAnQMAAAAA&#10;">
                  <v:shape id="Freeform 412" o:spid="_x0000_s1112" style="position:absolute;left:9145;top:4337;width:740;height:331;visibility:visible;mso-wrap-style:square;v-text-anchor:top" coordsize="740,3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aDsVsQA&#10;AADcAAAADwAAAGRycy9kb3ducmV2LnhtbESPQWvCQBSE70L/w/IKvUjdWEqQ1I20gtSLULXg9ZF9&#10;yabJvg27W43/3i0UPA4z8w2zXI22F2fyoXWsYD7LQBBXTrfcKPg+bp4XIEJE1tg7JgVXCrAqHyZL&#10;LLS78J7Oh9iIBOFQoAIT41BIGSpDFsPMDcTJq523GJP0jdQeLwlue/mSZbm02HJaMDjQ2lDVHX6t&#10;At19bj46408/1plpvdNf4dQ3Sj09ju9vICKN8R7+b2+1gtc8h78z6QjI8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Wg7FbEAAAA3AAAAA8AAAAAAAAAAAAAAAAAmAIAAGRycy9k&#10;b3ducmV2LnhtbFBLBQYAAAAABAAEAPUAAACJAwAAAAA=&#10;" path="m,331r740,l740,,,,,331xe" fillcolor="#dadada" stroked="f">
                    <v:path arrowok="t" o:connecttype="custom" o:connectlocs="0,4668;740,4668;740,4337;0,4337;0,4668" o:connectangles="0,0,0,0,0"/>
                  </v:shape>
                </v:group>
                <v:group id="Group 409" o:spid="_x0000_s1113" style="position:absolute;left:9145;top:4619;width:120;height:2" coordorigin="9145,4619" coordsize="120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JxEDMYAAADcAAAADwAAAGRycy9kb3ducmV2LnhtbESPQWvCQBSE74L/YXlC&#10;b3UTa22JWUVEpQcpVAvF2yP7TEKyb0N2TeK/7xYKHoeZ+YZJ14OpRUetKy0riKcRCOLM6pJzBd/n&#10;/fM7COeRNdaWScGdHKxX41GKibY9f1F38rkIEHYJKii8bxIpXVaQQTe1DXHwrrY16INsc6lb7APc&#10;1HIWRQtpsOSwUGBD24Ky6nQzCg499puXeNcdq+v2fjm/fv4cY1LqaTJsliA8Df4R/m9/aAXzxRv8&#10;nQlHQK5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0nEQMxgAAANwA&#10;AAAPAAAAAAAAAAAAAAAAAKoCAABkcnMvZG93bnJldi54bWxQSwUGAAAAAAQABAD6AAAAnQMAAAAA&#10;">
                  <v:shape id="Freeform 410" o:spid="_x0000_s1114" style="position:absolute;left:9145;top:4619;width:120;height:2;visibility:visible;mso-wrap-style:square;v-text-anchor:top" coordsize="12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kXdosQA&#10;AADcAAAADwAAAGRycy9kb3ducmV2LnhtbERPy2rCQBTdF/yH4QrdlDpRalqio4ggFFoUX8XlJXNN&#10;opk7ITNN4t87C8Hl4byn886UoqHaFZYVDAcRCOLU6oIzBYf96v0LhPPIGkvLpOBGDuaz3ssUE21b&#10;3lKz85kIIewSVJB7XyVSujQng25gK+LAnW1t0AdYZ1LX2IZwU8pRFMXSYMGhIceKljml192/UbAZ&#10;jdPGnX7f1u1lsf77WR7N9nOo1Gu/W0xAeOr8U/xwf2sFH3FYG86EIyB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JF3aLEAAAA3AAAAA8AAAAAAAAAAAAAAAAAmAIAAGRycy9k&#10;b3ducmV2LnhtbFBLBQYAAAAABAAEAPUAAACJAwAAAAA=&#10;" path="m,l120,e" filled="f" strokecolor="maroon" strokeweight=".94pt">
                    <v:path arrowok="t" o:connecttype="custom" o:connectlocs="0,0;120,0" o:connectangles="0,0"/>
                  </v:shape>
                </v:group>
                <v:group id="Group 407" o:spid="_x0000_s1115" style="position:absolute;left:1428;top:4308;width:8505;height:2" coordorigin="1428,4308" coordsize="8505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k915cYAAADcAAAADwAAAGRycy9kb3ducmV2LnhtbESPQWvCQBSE74L/YXlC&#10;b3UTa6WNWUVEpQcpVAvF2yP7TEKyb0N2TeK/7xYKHoeZ+YZJ14OpRUetKy0riKcRCOLM6pJzBd/n&#10;/fMbCOeRNdaWScGdHKxX41GKibY9f1F38rkIEHYJKii8bxIpXVaQQTe1DXHwrrY16INsc6lb7APc&#10;1HIWRQtpsOSwUGBD24Ky6nQzCg499puXeNcdq+v2fjm/fv4cY1LqaTJsliA8Df4R/m9/aAXzxTv8&#10;nQlHQK5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qT3XlxgAAANwA&#10;AAAPAAAAAAAAAAAAAAAAAKoCAABkcnMvZG93bnJldi54bWxQSwUGAAAAAAQABAD6AAAAnQMAAAAA&#10;">
                  <v:shape id="Freeform 408" o:spid="_x0000_s1116" style="position:absolute;left:1428;top:4308;width:8505;height:2;visibility:visible;mso-wrap-style:square;v-text-anchor:top" coordsize="8505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+YiMEA&#10;AADcAAAADwAAAGRycy9kb3ducmV2LnhtbERPTYvCMBC9L/gfwgjeNHVdVKpRdEXYgyhqEb0NzdgW&#10;m0lpotZ/bw7CHh/vezpvTCkeVLvCsoJ+LwJBnFpdcKYgOa67YxDOI2ssLZOCFzmYz1pfU4y1ffKe&#10;HgefiRDCLkYFufdVLKVLczLoerYiDtzV1gZ9gHUmdY3PEG5K+R1FQ2mw4NCQY0W/OaW3w90oiE6r&#10;ZJmwZb3ZbfeXxfmyGawrpTrtZjEB4anx/+KP+08r+BmF+eFMOAJy9g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B/mIjBAAAA3AAAAA8AAAAAAAAAAAAAAAAAmAIAAGRycy9kb3du&#10;cmV2LnhtbFBLBQYAAAAABAAEAPUAAACGAwAAAAA=&#10;" path="m,l8505,e" filled="f" strokecolor="#dadada" strokeweight="2.98pt">
                    <v:path arrowok="t" o:connecttype="custom" o:connectlocs="0,0;8505,0" o:connectangles="0,0"/>
                  </v:shape>
                </v:group>
                <v:group id="Group 405" o:spid="_x0000_s1117" style="position:absolute;left:1419;top:5012;width:8524;height:2" coordorigin="1419,5012" coordsize="8524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eDvPsYAAADcAAAADwAAAGRycy9kb3ducmV2LnhtbESPW2vCQBSE3wv9D8sp&#10;+KabVHshzSoiVXwQobFQ+nbInlwwezZk1yT+e7cg9HGYmW+YdDWaRvTUudqygngWgSDOra65VPB9&#10;2k7fQTiPrLGxTAqu5GC1fHxIMdF24C/qM1+KAGGXoILK+zaR0uUVGXQz2xIHr7CdQR9kV0rd4RDg&#10;ppHPUfQqDdYcFipsaVNRfs4uRsFuwGE9jz/7w7nYXH9PL8efQ0xKTZ7G9QcIT6P/D9/be61g8RbD&#10;35lwBOTyB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R4O8+xgAAANwA&#10;AAAPAAAAAAAAAAAAAAAAAKoCAABkcnMvZG93bnJldi54bWxQSwUGAAAAAAQABAD6AAAAnQMAAAAA&#10;">
                  <v:shape id="Freeform 406" o:spid="_x0000_s1118" style="position:absolute;left:1419;top:5012;width:8524;height:2;visibility:visible;mso-wrap-style:square;v-text-anchor:top" coordsize="8524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rfUlsQA&#10;AADcAAAADwAAAGRycy9kb3ducmV2LnhtbESP0WrCQBRE3wv+w3IF3+rGIG2IriJaoRUKVv2Aa/aa&#10;DWbvhuzWxL/vCkIfh5k5w8yXva3FjVpfOVYwGScgiAunKy4VnI7b1wyED8gaa8ek4E4elovByxxz&#10;7Tr+odshlCJC2OeowITQ5FL6wpBFP3YNcfQurrUYomxLqVvsItzWMk2SN2mx4rhgsKG1oeJ6+LUK&#10;sq/dpjxewkea3c+7/fd2j2g6pUbDfjUDEagP/+Fn+1MrmL6n8DgTj4Bc/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631JbEAAAA3AAAAA8AAAAAAAAAAAAAAAAAmAIAAGRycy9k&#10;b3ducmV2LnhtbFBLBQYAAAAABAAEAPUAAACJAwAAAAA=&#10;" path="m,l8524,e" filled="f" strokecolor="#dadada" strokeweight="1.54pt">
                    <v:path arrowok="t" o:connecttype="custom" o:connectlocs="0,0;8524,0" o:connectangles="0,0"/>
                  </v:shape>
                </v:group>
                <v:group id="Group 403" o:spid="_x0000_s1119" style="position:absolute;left:2530;top:4337;width:2;height:689" coordorigin="2530,4337" coordsize="2,68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n7U0sUAAADcAAAADwAAAGRycy9kb3ducmV2LnhtbESPQWvCQBSE7wX/w/IE&#10;b7qJWi3RVURUPEihWii9PbLPJJh9G7JrEv+9WxB6HGbmG2a57kwpGqpdYVlBPIpAEKdWF5wp+L7s&#10;hx8gnEfWWFomBQ9ysF713paYaNvyFzVnn4kAYZeggtz7KpHSpTkZdCNbEQfvamuDPsg6k7rGNsBN&#10;KcdRNJMGCw4LOVa0zSm9ne9GwaHFdjOJd83pdt0+fi/vnz+nmJQa9LvNAoSnzv+HX+2jVjCdT+Dv&#10;TDgCcvUE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5+1NLFAAAA3AAA&#10;AA8AAAAAAAAAAAAAAAAAqgIAAGRycy9kb3ducmV2LnhtbFBLBQYAAAAABAAEAPoAAACcAwAAAAA=&#10;">
                  <v:shape id="Freeform 404" o:spid="_x0000_s1120" style="position:absolute;left:2530;top:4337;width:2;height:689;visibility:visible;mso-wrap-style:square;v-text-anchor:top" coordsize="2,6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7438UA&#10;AADcAAAADwAAAGRycy9kb3ducmV2LnhtbESPT2vCQBTE74V+h+UJ3nSjpmpTVwmK1Esp/un9NftM&#10;QrNvw+6q6bd3C0KPw8z8hlmsOtOIKzlfW1YwGiYgiAuray4VnI7bwRyED8gaG8uk4Jc8rJbPTwvM&#10;tL3xnq6HUIoIYZ+hgiqENpPSFxUZ9EPbEkfvbJ3BEKUrpXZ4i3DTyHGSTKXBmuNChS2tKyp+Dhej&#10;IH+1n18uHb3bl3xSdvlWb77dh1L9Xpe/gQjUhf/wo73TCtJZCn9n4hGQy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DvjfxQAAANwAAAAPAAAAAAAAAAAAAAAAAJgCAABkcnMv&#10;ZG93bnJldi54bWxQSwUGAAAAAAQABAD1AAAAigMAAAAA&#10;" path="m,l,689e" filled="f" strokecolor="white" strokeweight="1.06pt">
                    <v:path arrowok="t" o:connecttype="custom" o:connectlocs="0,4337;0,5026" o:connectangles="0,0"/>
                  </v:shape>
                </v:group>
                <v:group id="Group 401" o:spid="_x0000_s1121" style="position:absolute;left:9088;top:4337;width:2;height:689" coordorigin="9088,4337" coordsize="2,68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tvpPcYAAADcAAAADwAAAGRycy9kb3ducmV2LnhtbESPQWvCQBSE7wX/w/IE&#10;b3UTNVqiq4jY0kMoVAult0f2mQSzb0N2TeK/dwuFHoeZ+YbZ7AZTi45aV1lWEE8jEMS51RUXCr7O&#10;r88vIJxH1lhbJgV3crDbjp42mGrb8yd1J1+IAGGXooLS+yaV0uUlGXRT2xAH72Jbgz7ItpC6xT7A&#10;TS1nUbSUBisOCyU2dCgpv55uRsFbj/1+Hh+77Ho53H/Oycd3FpNSk/GwX4PwNPj/8F/7XStYrBL4&#10;PROOgNw+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u2+k9xgAAANwA&#10;AAAPAAAAAAAAAAAAAAAAAKoCAABkcnMvZG93bnJldi54bWxQSwUGAAAAAAQABAD6AAAAnQMAAAAA&#10;">
                  <v:shape id="Freeform 402" o:spid="_x0000_s1122" style="position:absolute;left:9088;top:4337;width:2;height:689;visibility:visible;mso-wrap-style:square;v-text-anchor:top" coordsize="2,6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JDDM8QA&#10;AADcAAAADwAAAGRycy9kb3ducmV2LnhtbESPS2/CMBCE75X6H6ytxK04vGmKQREVKheEeN238TaJ&#10;iNeRbSD99zUSEsfRzHyjmS1aU4srOV9ZVtDrJiCIc6srLhQcD6v3KQgfkDXWlknBH3lYzF9fZphq&#10;e+MdXfehEBHCPkUFZQhNKqXPSzLou7Yhjt6vdQZDlK6Q2uEtwk0t+0kylgYrjgslNrQsKT/vL0ZB&#10;9mG3JzfsfdtRNijabKW/ftxGqc5bm32CCNSGZ/jRXmsFw8kY7mfiEZDz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SQwzPEAAAA3AAAAA8AAAAAAAAAAAAAAAAAmAIAAGRycy9k&#10;b3ducmV2LnhtbFBLBQYAAAAABAAEAPUAAACJAwAAAAA=&#10;" path="m,l,689e" filled="f" strokecolor="white" strokeweight="1.06pt">
                    <v:path arrowok="t" o:connecttype="custom" o:connectlocs="0,4337;0,5026" o:connectangles="0,0"/>
                  </v:shape>
                </v:group>
                <v:group id="Group 399" o:spid="_x0000_s1123" style="position:absolute;left:1428;top:5045;width:1092;height:540" coordorigin="1428,5045" coordsize="1092,5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UXS0cYAAADcAAAADwAAAGRycy9kb3ducmV2LnhtbESPQWvCQBSE74L/YXlC&#10;b3UTa2uJWUVEpQcpVAvF2yP7TEKyb0N2TeK/7xYKHoeZ+YZJ14OpRUetKy0riKcRCOLM6pJzBd/n&#10;/fM7COeRNdaWScGdHKxX41GKibY9f1F38rkIEHYJKii8bxIpXVaQQTe1DXHwrrY16INsc6lb7APc&#10;1HIWRW/SYMlhocCGtgVl1elmFBx67Dcv8a47Vtft/XJ+/fw5xqTU02TYLEF4Gvwj/N/+0ArmiwX8&#10;nQlHQK5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xRdLRxgAAANwA&#10;AAAPAAAAAAAAAAAAAAAAAKoCAABkcnMvZG93bnJldi54bWxQSwUGAAAAAAQABAD6AAAAnQMAAAAA&#10;">
                  <v:shape id="Freeform 400" o:spid="_x0000_s1124" style="position:absolute;left:1428;top:5045;width:1092;height:540;visibility:visible;mso-wrap-style:square;v-text-anchor:top" coordsize="1092,5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KiX2cAA&#10;AADcAAAADwAAAGRycy9kb3ducmV2LnhtbERPz2vCMBS+D/wfwhN2m6myraWaliIIXnVD8PZonm21&#10;eSlJrPW/N4fBjh/f7005mV6M5HxnWcFykYAgrq3uuFHw+7P7yED4gKyxt0wKnuShLGZvG8y1ffCB&#10;xmNoRAxhn6OCNoQhl9LXLRn0CzsQR+5incEQoWukdviI4aaXqyT5lgY7jg0tDrRtqb4d70ZBdc38&#10;9n4OnT588XU17l16qpxS7/OpWoMINIV/8Z97rxV8pnFtPBOPgCx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KiX2cAAAADcAAAADwAAAAAAAAAAAAAAAACYAgAAZHJzL2Rvd25y&#10;ZXYueG1sUEsFBgAAAAAEAAQA9QAAAIUDAAAAAA==&#10;" path="m,541r1092,l1092,,,,,541xe" fillcolor="#ebebeb" stroked="f">
                    <v:path arrowok="t" o:connecttype="custom" o:connectlocs="0,5586;1092,5586;1092,5045;0,5045;0,5586" o:connectangles="0,0,0,0,0"/>
                  </v:shape>
                </v:group>
                <v:group id="Group 397" o:spid="_x0000_s1125" style="position:absolute;left:1476;top:5103;width:996;height:248" coordorigin="1476,5103" coordsize="996,24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5bjOMcAAADcAAAADwAAAGRycy9kb3ducmV2LnhtbESPT2vCQBTE74LfYXlC&#10;b3UTa22NriJSSw+hoBaKt0f2mQSzb0N2mz/fvlsoeBxm5jfMetubSrTUuNKygngagSDOrC45V/B1&#10;Pjy+gnAeWWNlmRQM5GC7GY/WmGjb8ZHak89FgLBLUEHhfZ1I6bKCDLqprYmDd7WNQR9kk0vdYBfg&#10;ppKzKFpIgyWHhQJr2heU3U4/RsF7h93uKX5r09t1P1zOz5/faUxKPUz63QqEp97fw//tD61g/rKE&#10;vzPhCMjNL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75bjOMcAAADc&#10;AAAADwAAAAAAAAAAAAAAAACqAgAAZHJzL2Rvd25yZXYueG1sUEsFBgAAAAAEAAQA+gAAAJ4DAAAA&#10;AA==&#10;">
                  <v:shape id="Freeform 398" o:spid="_x0000_s1126" style="position:absolute;left:1476;top:5103;width:996;height:248;visibility:visible;mso-wrap-style:square;v-text-anchor:top" coordsize="996,2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pnEMIA&#10;AADcAAAADwAAAGRycy9kb3ducmV2LnhtbERPy2rCQBTdF/oPwy10U+rEEERTRxGlmFXBx8LlJXPN&#10;BDN3YmZM4t93FoUuD+e9XI+2ET11vnasYDpJQBCXTtdcKTifvj/nIHxA1tg4JgVP8rBevb4sMddu&#10;4AP1x1CJGMI+RwUmhDaX0peGLPqJa4kjd3WdxRBhV0nd4RDDbSPTJJlJizXHBoMtbQ2Vt+PDKtjL&#10;6l7sFnWjL6dRtz+L4iM1mVLvb+PmC0SgMfyL/9yFVpDN4/x4Jh4Bufo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ymcQwgAAANwAAAAPAAAAAAAAAAAAAAAAAJgCAABkcnMvZG93&#10;bnJldi54bWxQSwUGAAAAAAQABAD1AAAAhwMAAAAA&#10;" path="m,248r996,l996,,,,,248xe" fillcolor="#ebebeb" stroked="f">
                    <v:path arrowok="t" o:connecttype="custom" o:connectlocs="0,5351;996,5351;996,5103;0,5103;0,5351" o:connectangles="0,0,0,0,0"/>
                  </v:shape>
                </v:group>
                <v:group id="Group 395" o:spid="_x0000_s1127" style="position:absolute;left:2540;top:5045;width:6539;height:540" coordorigin="2540,5045" coordsize="6539,5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DWfGcQAAADcAAAADwAAAGRycy9kb3ducmV2LnhtbESPQYvCMBSE78L+h/CE&#10;vWnaXV2kGkXEXTyIoC6It0fzbIvNS2liW/+9EQSPw8x8w8wWnSlFQ7UrLCuIhxEI4tTqgjMF/8ff&#10;wQSE88gaS8uk4E4OFvOP3gwTbVveU3PwmQgQdgkqyL2vEildmpNBN7QVcfAutjbog6wzqWtsA9yU&#10;8iuKfqTBgsNCjhWtckqvh5tR8Ndiu/yO1832elndz8fx7rSNSanPfrecgvDU+Xf41d5oBaNJDM8z&#10;4QjI+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JDWfGcQAAADcAAAA&#10;DwAAAAAAAAAAAAAAAACqAgAAZHJzL2Rvd25yZXYueG1sUEsFBgAAAAAEAAQA+gAAAJsDAAAAAA==&#10;">
                  <v:shape id="Freeform 396" o:spid="_x0000_s1128" style="position:absolute;left:2540;top:5045;width:6539;height:540;visibility:visible;mso-wrap-style:square;v-text-anchor:top" coordsize="6539,5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iyra74A&#10;AADcAAAADwAAAGRycy9kb3ducmV2LnhtbESPzQrCMBCE74LvEFbwpqkiItUoIvh3En8eYGnWtNhs&#10;ShNrfXsjCB6HmfmGWaxaW4qGal84VjAaJiCIM6cLNgpu1+1gBsIHZI2lY1LwJg+rZbezwFS7F5+p&#10;uQQjIoR9igryEKpUSp/lZNEPXUUcvburLYYoayN1ja8It6UcJ8lUWiw4LuRY0San7HF5WgXhjmWz&#10;lxmZ0220JtqY3VEbpfq9dj0HEagN//CvfdAKJrMxfM/EIyCX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P4sq2u+AAAA3AAAAA8AAAAAAAAAAAAAAAAAmAIAAGRycy9kb3ducmV2&#10;LnhtbFBLBQYAAAAABAAEAPUAAACDAwAAAAA=&#10;" path="m,541r6538,l6538,,,,,541xe" fillcolor="#ebebeb" stroked="f">
                    <v:path arrowok="t" o:connecttype="custom" o:connectlocs="0,5586;6538,5586;6538,5045;0,5045;0,5586" o:connectangles="0,0,0,0,0"/>
                  </v:shape>
                </v:group>
                <v:group id="Group 393" o:spid="_x0000_s1129" style="position:absolute;left:2588;top:5103;width:6443;height:226" coordorigin="2588,5103" coordsize="6443,2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6uk9cYAAADcAAAADwAAAGRycy9kb3ducmV2LnhtbESPQWvCQBSE7wX/w/KE&#10;3uom2hZJ3YQgtvQgQlWQ3h7ZZxKSfRuy2yT++25B6HGYmW+YTTaZVgzUu9qygngRgSAurK65VHA+&#10;vT+tQTiPrLG1TApu5CBLZw8bTLQd+YuGoy9FgLBLUEHlfZdI6YqKDLqF7YiDd7W9QR9kX0rd4xjg&#10;ppXLKHqVBmsOCxV2tK2oaI4/RsHHiGO+infDvrlub9+nl8NlH5NSj/MpfwPhafL/4Xv7Uyt4Xq/g&#10;70w4AjL9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7q6T1xgAAANwA&#10;AAAPAAAAAAAAAAAAAAAAAKoCAABkcnMvZG93bnJldi54bWxQSwUGAAAAAAQABAD6AAAAnQMAAAAA&#10;">
                  <v:shape id="Freeform 394" o:spid="_x0000_s1130" style="position:absolute;left:2588;top:5103;width:6443;height:226;visibility:visible;mso-wrap-style:square;v-text-anchor:top" coordsize="6443,2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7vMsQA&#10;AADcAAAADwAAAGRycy9kb3ducmV2LnhtbESP3WoCMRSE74W+QzhC7zRrq6KrUaS0VKg3/jzAcXPc&#10;LG5OliRdt336Rih4OczMN8xy3dlatORD5VjBaJiBIC6crrhUcDp+DGYgQkTWWDsmBT8UYL166i0x&#10;1+7Ge2oPsRQJwiFHBSbGJpcyFIYshqFriJN3cd5iTNKXUnu8Jbit5UuWTaXFitOCwYbeDBXXw7dV&#10;kNn97+vmSH6+K83k831ypq/WK/Xc7zYLEJG6+Aj/t7dawXg2hvuZdATk6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He7zLEAAAA3AAAAA8AAAAAAAAAAAAAAAAAmAIAAGRycy9k&#10;b3ducmV2LnhtbFBLBQYAAAAABAAEAPUAAACJAwAAAAA=&#10;" path="m,225r6442,l6442,,,,,225xe" fillcolor="#ebebeb" stroked="f">
                    <v:path arrowok="t" o:connecttype="custom" o:connectlocs="0,5328;6442,5328;6442,5103;0,5103;0,5328" o:connectangles="0,0,0,0,0"/>
                  </v:shape>
                </v:group>
                <v:group id="Group 391" o:spid="_x0000_s1131" style="position:absolute;left:2588;top:5329;width:6443;height:228" coordorigin="2588,5329" coordsize="6443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w6ZGsYAAADcAAAADwAAAGRycy9kb3ducmV2LnhtbESPQWvCQBSE7wX/w/KE&#10;3uomthZJ3YQgWnqQQlWQ3h7ZZxKSfRuyaxL/fbdQ6HGYmW+YTTaZVgzUu9qygngRgSAurK65VHA+&#10;7Z/WIJxH1thaJgV3cpCls4cNJtqO/EXD0ZciQNglqKDyvkukdEVFBt3CdsTBu9reoA+yL6XucQxw&#10;08plFL1KgzWHhQo72lZUNMebUfA+4pg/x7vh0Fy39+/T6vNyiEmpx/mUv4HwNPn/8F/7Qyt4Wa/g&#10;90w4AjL9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bDpkaxgAAANwA&#10;AAAPAAAAAAAAAAAAAAAAAKoCAABkcnMvZG93bnJldi54bWxQSwUGAAAAAAQABAD6AAAAnQMAAAAA&#10;">
                  <v:shape id="Freeform 392" o:spid="_x0000_s1132" style="position:absolute;left:2588;top:5329;width:6443;height:228;visibility:visible;mso-wrap-style:square;v-text-anchor:top" coordsize="6443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y16TMcA&#10;AADcAAAADwAAAGRycy9kb3ducmV2LnhtbESPQUvDQBSE74X+h+UVvLWbipaYdhtE0Igi1LRKj4/s&#10;axLNvg27axv99a4g9DjMzDfMKh9MJ47kfGtZwXyWgCCurG65VrDb3k9TED4ga+wsk4Jv8pCvx6MV&#10;Ztqe+JWOZahFhLDPUEETQp9J6auGDPqZ7Ymjd7DOYIjS1VI7PEW46eRlkiykwZbjQoM93TVUfZZf&#10;RsHDy/tz/3S9D3izcR/etcVb8VModTEZbpcgAg3hHP5vP2oFV+kC/s7EIyD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MtekzHAAAA3AAAAA8AAAAAAAAAAAAAAAAAmAIAAGRy&#10;cy9kb3ducmV2LnhtbFBLBQYAAAAABAAEAPUAAACMAwAAAAA=&#10;" path="m,228r6442,l6442,,,,,228xe" fillcolor="#ebebeb" stroked="f">
                    <v:path arrowok="t" o:connecttype="custom" o:connectlocs="0,5557;6442,5557;6442,5329;0,5329;0,5557" o:connectangles="0,0,0,0,0"/>
                  </v:shape>
                </v:group>
                <v:group id="Group 389" o:spid="_x0000_s1133" style="position:absolute;left:9097;top:5045;width:833;height:540" coordorigin="9097,5045" coordsize="833,5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JCi9sYAAADcAAAADwAAAGRycy9kb3ducmV2LnhtbESPT2vCQBTE74LfYXlC&#10;b3UTazWkriKi0oMUqoXS2yP78gezb0N2TeK37xYKHoeZ+Q2z2gymFh21rrKsIJ5GIIgzqysuFHxd&#10;Ds8JCOeRNdaWScGdHGzW49EKU217/qTu7AsRIOxSVFB636RSuqwkg25qG+Lg5bY16INsC6lb7APc&#10;1HIWRQtpsOKwUGJDu5Ky6/lmFBx77Lcv8b47XfPd/efy+vF9ikmpp8mwfQPhafCP8H/7XSuYJ0v4&#10;OxOOgFz/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EkKL2xgAAANwA&#10;AAAPAAAAAAAAAAAAAAAAAKoCAABkcnMvZG93bnJldi54bWxQSwUGAAAAAAQABAD6AAAAnQMAAAAA&#10;">
                  <v:shape id="Freeform 390" o:spid="_x0000_s1134" style="position:absolute;left:9097;top:5045;width:833;height:540;visibility:visible;mso-wrap-style:square;v-text-anchor:top" coordsize="833,5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giB8IA&#10;AADcAAAADwAAAGRycy9kb3ducmV2LnhtbERP3WrCMBS+F3yHcITd2XS6iVajiOAYbDdWH+DYHNu6&#10;5qQkWe18enMx8PLj+19tetOIjpyvLSt4TVIQxIXVNZcKTsf9eA7CB2SNjWVS8EceNuvhYIWZtjc+&#10;UJeHUsQQ9hkqqEJoMyl9UZFBn9iWOHIX6wyGCF0ptcNbDDeNnKTpTBqsOTZU2NKuouIn/zUKpvd8&#10;UZTvXx/T/Hw9O9ntvveHWqmXUb9dggjUh6f43/2pFbzN49p4Jh4BuX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qCIHwgAAANwAAAAPAAAAAAAAAAAAAAAAAJgCAABkcnMvZG93&#10;bnJldi54bWxQSwUGAAAAAAQABAD1AAAAhwMAAAAA&#10;" path="m,541r834,l834,,,,,541xe" fillcolor="#ebebeb" stroked="f">
                    <v:path arrowok="t" o:connecttype="custom" o:connectlocs="0,5586;834,5586;834,5045;0,5045;0,5586" o:connectangles="0,0,0,0,0"/>
                  </v:shape>
                </v:group>
                <v:group id="Group 387" o:spid="_x0000_s1135" style="position:absolute;left:9145;top:5103;width:740;height:334" coordorigin="9145,5103" coordsize="740,33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kOTH8YAAADcAAAADwAAAGRycy9kb3ducmV2LnhtbESPQWvCQBSE74L/YXlC&#10;b3UTa4uNWUVEpQcpVAvF2yP7TEKyb0N2TeK/7xYKHoeZ+YZJ14OpRUetKy0riKcRCOLM6pJzBd/n&#10;/fMChPPIGmvLpOBODtar8SjFRNuev6g7+VwECLsEFRTeN4mULivIoJvahjh4V9sa9EG2udQt9gFu&#10;ajmLojdpsOSwUGBD24Ky6nQzCg499puXeNcdq+v2fjm/fv4cY1LqaTJsliA8Df4R/m9/aAXzxTv8&#10;nQlHQK5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aQ5MfxgAAANwA&#10;AAAPAAAAAAAAAAAAAAAAAKoCAABkcnMvZG93bnJldi54bWxQSwUGAAAAAAQABAD6AAAAnQMAAAAA&#10;">
                  <v:shape id="Freeform 388" o:spid="_x0000_s1136" style="position:absolute;left:9145;top:5103;width:740;height:334;visibility:visible;mso-wrap-style:square;v-text-anchor:top" coordsize="740,3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08MasIA&#10;AADcAAAADwAAAGRycy9kb3ducmV2LnhtbERPTYvCMBC9C/6HMAteZE0VFe0aRQRBL4K6l70NzWzb&#10;3WZSk1irv94cBI+P971YtaYSDTlfWlYwHCQgiDOrS84VfJ+3nzMQPiBrrCyTgjt5WC27nQWm2t74&#10;SM0p5CKGsE9RQRFCnUrps4IM+oGtiSP3a53BEKHLpXZ4i+GmkqMkmUqDJceGAmvaFJT9n65GAbvJ&#10;frY5VD+Pet4Oz03fXA5/RqneR7v+AhGoDW/xy73TCsbzOD+eiUdAL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TwxqwgAAANwAAAAPAAAAAAAAAAAAAAAAAJgCAABkcnMvZG93&#10;bnJldi54bWxQSwUGAAAAAAQABAD1AAAAhwMAAAAA&#10;" path="m,334r740,l740,,,,,334xe" fillcolor="#ebebeb" stroked="f">
                    <v:path arrowok="t" o:connecttype="custom" o:connectlocs="0,5437;740,5437;740,5103;0,5103;0,5437" o:connectangles="0,0,0,0,0"/>
                  </v:shape>
                </v:group>
                <v:group id="Group 385" o:spid="_x0000_s1137" style="position:absolute;left:9145;top:5385;width:182;height:2" coordorigin="9145,5385" coordsize="182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ewJxMYAAADcAAAADwAAAGRycy9kb3ducmV2LnhtbESPT2vCQBTE74V+h+UV&#10;vOkm1ZY2zSoiVTyI0FgovT2yL38w+zZk1yR+e7cg9DjMzG+YdDWaRvTUudqygngWgSDOra65VPB9&#10;2k7fQDiPrLGxTAqu5GC1fHxIMdF24C/qM1+KAGGXoILK+zaR0uUVGXQz2xIHr7CdQR9kV0rd4RDg&#10;ppHPUfQqDdYcFipsaVNRfs4uRsFuwGE9jz/7w7nYXH9PL8efQ0xKTZ7G9QcIT6P/D9/be61g8R7D&#10;35lwBOTyB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h7AnExgAAANwA&#10;AAAPAAAAAAAAAAAAAAAAAKoCAABkcnMvZG93bnJldi54bWxQSwUGAAAAAAQABAD6AAAAnQMAAAAA&#10;">
                  <v:shape id="Freeform 386" o:spid="_x0000_s1138" style="position:absolute;left:9145;top:5385;width:182;height:2;visibility:visible;mso-wrap-style:square;v-text-anchor:top" coordsize="182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yMgcYA&#10;AADcAAAADwAAAGRycy9kb3ducmV2LnhtbESPT2sCMRTE70K/Q3iFXqRmXdS2W6NIQfAg+KdFenxu&#10;npvFzcuyibp+eyMIHoeZ+Q0znra2EmdqfOlYQb+XgCDOnS65UPD3O3//BOEDssbKMSm4kofp5KUz&#10;xky7C2/ovA2FiBD2GSowIdSZlD43ZNH3XE0cvYNrLIYom0LqBi8RbiuZJslIWiw5Lhis6cdQftye&#10;rIL1cv/R3/3Pqj1zWuBxdzDD7kqpt9d29g0iUBue4Ud7oRUMvlK4n4lHQE5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wyMgcYAAADcAAAADwAAAAAAAAAAAAAAAACYAgAAZHJz&#10;L2Rvd25yZXYueG1sUEsFBgAAAAAEAAQA9QAAAIsDAAAAAA==&#10;" path="m,l183,e" filled="f" strokecolor="maroon" strokeweight=".94pt">
                    <v:path arrowok="t" o:connecttype="custom" o:connectlocs="0,0;183,0" o:connectangles="0,0"/>
                  </v:shape>
                </v:group>
                <v:group id="Group 383" o:spid="_x0000_s1139" style="position:absolute;left:1428;top:5074;width:8505;height:2" coordorigin="1428,5074" coordsize="8505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nIyKMUAAADcAAAADwAAAGRycy9kb3ducmV2LnhtbESPQWvCQBSE7wX/w/IE&#10;b7qJWrHRVURUPEihWii9PbLPJJh9G7JrEv+9WxB6HGbmG2a57kwpGqpdYVlBPIpAEKdWF5wp+L7s&#10;h3MQziNrLC2Tggc5WK96b0tMtG35i5qzz0SAsEtQQe59lUjp0pwMupGtiIN3tbVBH2SdSV1jG+Cm&#10;lOMomkmDBYeFHCva5pTeznej4NBiu5nEu+Z0u24fv5f3z59TTEoN+t1mAcJT5//Dr/ZRK5h+TODv&#10;TDgCcvUE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5yMijFAAAA3AAA&#10;AA8AAAAAAAAAAAAAAAAAqgIAAGRycy9kb3ducmV2LnhtbFBLBQYAAAAABAAEAPoAAACcAwAAAAA=&#10;">
                  <v:shape id="Freeform 384" o:spid="_x0000_s1140" style="position:absolute;left:1428;top:5074;width:8505;height:2;visibility:visible;mso-wrap-style:square;v-text-anchor:top" coordsize="8505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wdBcQA&#10;AADcAAAADwAAAGRycy9kb3ducmV2LnhtbESPQWsCMRSE7wX/Q3hCbzWriKxboxSLILQXbS/ensnr&#10;ZunmZUlSd9tf3wiCx2FmvmFWm8G14kIhNp4VTCcFCGLtTcO1gs+P3VMJIiZkg61nUvBLETbr0cMK&#10;K+N7PtDlmGqRIRwrVGBT6iopo7bkME58R5y9Lx8cpixDLU3APsNdK2dFsZAOG84LFjvaWtLfxx+n&#10;4F0f3sqkh2Xw0dYn6l/P5exPqcfx8PIMItGQ7uFbe28UzJdzuJ7JR0Cu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18HQXEAAAA3AAAAA8AAAAAAAAAAAAAAAAAmAIAAGRycy9k&#10;b3ducmV2LnhtbFBLBQYAAAAABAAEAPUAAACJAwAAAAA=&#10;" path="m,l8505,e" filled="f" strokecolor="#ebebeb" strokeweight="2.98pt">
                    <v:path arrowok="t" o:connecttype="custom" o:connectlocs="0,0;8505,0" o:connectangles="0,0"/>
                  </v:shape>
                </v:group>
                <v:group id="Group 381" o:spid="_x0000_s1141" style="position:absolute;left:1419;top:5571;width:8524;height:2" coordorigin="1419,5571" coordsize="8524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tcPx8YAAADcAAAADwAAAGRycy9kb3ducmV2LnhtbESPQWvCQBSE7wX/w/IE&#10;b3UTNWKjq4jY0kMoVAult0f2mQSzb0N2TeK/dwuFHoeZ+YbZ7AZTi45aV1lWEE8jEMS51RUXCr7O&#10;r88rEM4ja6wtk4I7OdhtR08bTLXt+ZO6ky9EgLBLUUHpfZNK6fKSDLqpbYiDd7GtQR9kW0jdYh/g&#10;ppazKFpKgxWHhRIbOpSUX083o+Ctx34/j49ddr0c7j/n5OM7i0mpyXjYr0F4Gvx/+K/9rhUsXhL4&#10;PROOgNw+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e1w/HxgAAANwA&#10;AAAPAAAAAAAAAAAAAAAAAKoCAABkcnMvZG93bnJldi54bWxQSwUGAAAAAAQABAD6AAAAnQMAAAAA&#10;">
                  <v:shape id="Freeform 382" o:spid="_x0000_s1142" style="position:absolute;left:1419;top:5571;width:8524;height:2;visibility:visible;mso-wrap-style:square;v-text-anchor:top" coordsize="8524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yiLsUA&#10;AADcAAAADwAAAGRycy9kb3ducmV2LnhtbESP0WrCQBRE3wv9h+UKvpS6iYi0qZsQhIBPUm0/4JK9&#10;JtHs3XR31ejXu4VCH4eZOcOsitH04kLOd5YVpLMEBHFtdceNgu+v6vUNhA/IGnvLpOBGHor8+WmF&#10;mbZX3tFlHxoRIewzVNCGMGRS+rolg35mB+LoHawzGKJ0jdQOrxFuejlPkqU02HFcaHGgdUv1aX82&#10;Ckr36Q7JsVzQ7vxTvxy3Ve/vqVLTyVh+gAg0hv/wX3ujFSzel/B7Jh4Bm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DKIuxQAAANwAAAAPAAAAAAAAAAAAAAAAAJgCAABkcnMv&#10;ZG93bnJldi54bWxQSwUGAAAAAAQABAD1AAAAigMAAAAA&#10;" path="m,l8524,e" filled="f" strokecolor="#ebebeb" strokeweight="1.54pt">
                    <v:path arrowok="t" o:connecttype="custom" o:connectlocs="0,0;8524,0" o:connectangles="0,0"/>
                  </v:shape>
                </v:group>
                <v:group id="Group 379" o:spid="_x0000_s1143" style="position:absolute;left:2530;top:5103;width:2;height:483" coordorigin="2530,5103" coordsize="2,4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Uk0K8cAAADcAAAADwAAAGRycy9kb3ducmV2LnhtbESPT2vCQBTE74LfYXlC&#10;b3UTa22NriJSSw+hoBaKt0f2mQSzb0N2mz/fvlsoeBxm5jfMetubSrTUuNKygngagSDOrC45V/B1&#10;Pjy+gnAeWWNlmRQM5GC7GY/WmGjb8ZHak89FgLBLUEHhfZ1I6bKCDLqprYmDd7WNQR9kk0vdYBfg&#10;ppKzKFpIgyWHhQJr2heU3U4/RsF7h93uKX5r09t1P1zOz5/faUxKPUz63QqEp97fw//tD61gvnyB&#10;vzPhCMjNL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QUk0K8cAAADc&#10;AAAADwAAAAAAAAAAAAAAAACqAgAAZHJzL2Rvd25yZXYueG1sUEsFBgAAAAAEAAQA+gAAAJ4DAAAA&#10;AA==&#10;">
                  <v:shape id="Freeform 380" o:spid="_x0000_s1144" style="position:absolute;left:2530;top:5103;width:2;height:483;visibility:visible;mso-wrap-style:square;v-text-anchor:top" coordsize="2,4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kT08QA&#10;AADcAAAADwAAAGRycy9kb3ducmV2LnhtbERPu27CMBTdK/UfrFuJrThFUEiKgyoEAiQYmjJ0vI1v&#10;HiW+jmJDwt/XQ6WOR+e9XA2mETfqXG1Zwcs4AkGcW11zqeD8uX1egHAeWWNjmRTcycEqfXxYYqJt&#10;zx90y3wpQgi7BBVU3reJlC6vyKAb25Y4cIXtDPoAu1LqDvsQbho5iaJXabDm0FBhS+uK8kt2NQqK&#10;RTz/Ps6u7WGTHX7wKz7v+tNFqdHT8P4GwtPg/8V/7r1WMI3D2nAmHAGZ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hZE9PEAAAA3AAAAA8AAAAAAAAAAAAAAAAAmAIAAGRycy9k&#10;b3ducmV2LnhtbFBLBQYAAAAABAAEAPUAAACJAwAAAAA=&#10;" path="m,l,483e" filled="f" strokecolor="white" strokeweight="1.06pt">
                    <v:path arrowok="t" o:connecttype="custom" o:connectlocs="0,5103;0,5586" o:connectangles="0,0"/>
                  </v:shape>
                </v:group>
                <v:group id="Group 377" o:spid="_x0000_s1145" style="position:absolute;left:9088;top:5103;width:2;height:483" coordorigin="9088,5103" coordsize="2,4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5oFwsYAAADcAAAADwAAAGRycy9kb3ducmV2LnhtbESPT2vCQBTE74LfYXlC&#10;b3UTa8WkriKi0oMUqoXS2yP78gezb0N2TeK37xYKHoeZ+Q2z2gymFh21rrKsIJ5GIIgzqysuFHxd&#10;Ds9LEM4ja6wtk4I7Odisx6MVptr2/End2RciQNilqKD0vkmldFlJBt3UNsTBy21r0AfZFlK32Ae4&#10;qeUsihbSYMVhocSGdiVl1/PNKDj22G9f4n13uua7+8/l9eP7FJNST5Nh+wbC0+Af4f/2u1YwTxL4&#10;OxOOgFz/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fmgXCxgAAANwA&#10;AAAPAAAAAAAAAAAAAAAAAKoCAABkcnMvZG93bnJldi54bWxQSwUGAAAAAAQABAD6AAAAnQMAAAAA&#10;">
                  <v:shape id="Freeform 378" o:spid="_x0000_s1146" style="position:absolute;left:9088;top:5103;width:2;height:483;visibility:visible;mso-wrap-style:square;v-text-anchor:top" coordsize="2,4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SFz8QA&#10;AADcAAAADwAAAGRycy9kb3ducmV2LnhtbERPy2rCQBTdF/yH4Rbc1UkLtkl0FCmKFerC6KLL28w1&#10;iWbuhMzk0b/vLApdHs57uR5NLXpqXWVZwfMsAkGcW11xoeBy3j3FIJxH1lhbJgU/5GC9mjwsMdV2&#10;4BP1mS9ECGGXooLS+yaV0uUlGXQz2xAH7mpbgz7AtpC6xSGEm1q+RNGrNFhxaCixofeS8nvWGQXX&#10;OHn7/px3zWGbHW74lVz2w/Gu1PRx3CxAeBr9v/jP/aEVzKMwP5wJR0C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jEhc/EAAAA3AAAAA8AAAAAAAAAAAAAAAAAmAIAAGRycy9k&#10;b3ducmV2LnhtbFBLBQYAAAAABAAEAPUAAACJAwAAAAA=&#10;" path="m,l,483e" filled="f" strokecolor="white" strokeweight="1.06pt">
                    <v:path arrowok="t" o:connecttype="custom" o:connectlocs="0,5103;0,5586" o:connectangles="0,0"/>
                  </v:shape>
                </v:group>
                <v:group id="Group 375" o:spid="_x0000_s1147" style="position:absolute;left:1428;top:5605;width:1092;height:540" coordorigin="1428,5605" coordsize="1092,5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weT3sUAAADcAAAADwAAAGRycy9kb3ducmV2LnhtbESPQWvCQBSE7wX/w/KE&#10;3uomLSkluoYgVnoIQrUg3h7ZZxLMvg3ZNYn/visUehxm5htmlU2mFQP1rrGsIF5EIIhLqxuuFPwc&#10;P18+QDiPrLG1TAru5CBbz55WmGo78jcNB1+JAGGXooLa+y6V0pU1GXQL2xEH72J7gz7IvpK6xzHA&#10;TStfo+hdGmw4LNTY0aam8nq4GQW7Ecf8Ld4OxfWyuZ+Pyf5UxKTU83zKlyA8Tf4//Nf+0gqSKIbH&#10;mXAE5PoX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8Hk97FAAAA3AAA&#10;AA8AAAAAAAAAAAAAAAAAqgIAAGRycy9kb3ducmV2LnhtbFBLBQYAAAAABAAEAPoAAACcAwAAAAA=&#10;">
                  <v:shape id="Freeform 376" o:spid="_x0000_s1148" style="position:absolute;left:1428;top:5605;width:1092;height:540;visibility:visible;mso-wrap-style:square;v-text-anchor:top" coordsize="1092,5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1e2McA&#10;AADcAAAADwAAAGRycy9kb3ducmV2LnhtbESPT0sDMRTE70K/Q3gFbzZrtX/YNi2yKrZFD12l58fm&#10;uVncvCxJbLff3giFHoeZ+Q2zXPe2FUfyoXGs4H6UgSCunG64VvD1+Xo3BxEissbWMSk4U4D1anCz&#10;xFy7E+/pWMZaJAiHHBWYGLtcylAZshhGriNO3rfzFmOSvpba4ynBbSvHWTaVFhtOCwY7KgxVP+Wv&#10;VbB9mZ3fP3zz/LYvzGH3sNsUdfmo1O2wf1qAiNTHa/jS3mgFk2wM/2fSEZCr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HtXtjHAAAA3AAAAA8AAAAAAAAAAAAAAAAAmAIAAGRy&#10;cy9kb3ducmV2LnhtbFBLBQYAAAAABAAEAPUAAACMAwAAAAA=&#10;" path="m,540r1092,l1092,,,,,540xe" fillcolor="#dadada" stroked="f">
                    <v:path arrowok="t" o:connecttype="custom" o:connectlocs="0,6145;1092,6145;1092,5605;0,5605;0,6145" o:connectangles="0,0,0,0,0"/>
                  </v:shape>
                </v:group>
                <v:group id="Group 373" o:spid="_x0000_s1149" style="position:absolute;left:1476;top:5663;width:996;height:247" coordorigin="1476,5663" coordsize="996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JmoMsYAAADcAAAADwAAAGRycy9kb3ducmV2LnhtbESPQWvCQBSE74X+h+UV&#10;vDWbKBZJXUMQKx6kUCNIb4/sMwlm34bsNon/3i0Uehxm5htmnU2mFQP1rrGsIIliEMSl1Q1XCs7F&#10;x+sKhPPIGlvLpOBODrLN89MaU21H/qLh5CsRIOxSVFB736VSurImgy6yHXHwrrY36IPsK6l7HAPc&#10;tHIex2/SYMNhocaOtjWVt9OPUbAfccwXyW443q7b+3ex/LwcE1Jq9jLl7yA8Tf4//Nc+aAXLeAG/&#10;Z8IRkJsH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gmagyxgAAANwA&#10;AAAPAAAAAAAAAAAAAAAAAKoCAABkcnMvZG93bnJldi54bWxQSwUGAAAAAAQABAD6AAAAnQMAAAAA&#10;">
                  <v:shape id="Freeform 374" o:spid="_x0000_s1150" style="position:absolute;left:1476;top:5663;width:996;height:247;visibility:visible;mso-wrap-style:square;v-text-anchor:top" coordsize="996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vXXcUA&#10;AADcAAAADwAAAGRycy9kb3ducmV2LnhtbESPQWvCQBSE74X+h+UJvelGaYqkrtJKA71qFeztJfua&#10;pM2+jbtrjP/eFYQeh5n5hlmsBtOKnpxvLCuYThIQxKXVDVcKdl/5eA7CB2SNrWVScCEPq+XjwwIz&#10;bc+8oX4bKhEh7DNUUIfQZVL6siaDfmI74uj9WGcwROkqqR2eI9y0cpYkL9Jgw3Ghxo7WNZV/25NR&#10;UPXF/tfnH+b9uD/lR3dIi+8iVeppNLy9ggg0hP/wvf2pFaTJM9zOxCMgl1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29ddxQAAANwAAAAPAAAAAAAAAAAAAAAAAJgCAABkcnMv&#10;ZG93bnJldi54bWxQSwUGAAAAAAQABAD1AAAAigMAAAAA&#10;" path="m,247r996,l996,,,,,247xe" fillcolor="#dadada" stroked="f">
                    <v:path arrowok="t" o:connecttype="custom" o:connectlocs="0,5910;996,5910;996,5663;0,5663;0,5910" o:connectangles="0,0,0,0,0"/>
                  </v:shape>
                </v:group>
                <v:group id="Group 371" o:spid="_x0000_s1151" style="position:absolute;left:2540;top:5605;width:6539;height:540" coordorigin="2540,5605" coordsize="6539,5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DyV3cUAAADcAAAADwAAAGRycy9kb3ducmV2LnhtbESPT4vCMBTE74LfITzB&#10;m6ZVKlKNIqKLB1nwDyx7ezTPtti8lCbb1m9vFhb2OMzMb5j1tjeVaKlxpWUF8TQCQZxZXXKu4H47&#10;TpYgnEfWWFkmBS9ysN0MB2tMte34Qu3V5yJA2KWooPC+TqV0WUEG3dTWxMF72MagD7LJpW6wC3BT&#10;yVkULaTBksNCgTXtC8qe1x+j4KPDbjePD+35+di/vm/J59c5JqXGo363AuGp9//hv/ZJK0iiBH7P&#10;hCMgN2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EA8ld3FAAAA3AAA&#10;AA8AAAAAAAAAAAAAAAAAqgIAAGRycy9kb3ducmV2LnhtbFBLBQYAAAAABAAEAPoAAACcAwAAAAA=&#10;">
                  <v:shape id="Freeform 372" o:spid="_x0000_s1152" style="position:absolute;left:2540;top:5605;width:6539;height:540;visibility:visible;mso-wrap-style:square;v-text-anchor:top" coordsize="6539,5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8fKHMQA&#10;AADcAAAADwAAAGRycy9kb3ducmV2LnhtbESPQWvCQBSE7wX/w/IKvdVNhcYSXUUDlnrwoBX0+Mw+&#10;s8Hs25BdNf57VxA8DjPzDTOedrYWF2p95VjBVz8BQVw4XXGpYPu/+PwB4QOyxtoxKbiRh+mk9zbG&#10;TLsrr+myCaWIEPYZKjAhNJmUvjBk0fddQxy9o2sthijbUuoWrxFuazlIklRarDguGGwoN1ScNmer&#10;YHgo/e9+t1saF/J8ZfZzT+lcqY/3bjYCEagLr/Cz/acVfCcpPM7EIyA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/HyhzEAAAA3AAAAA8AAAAAAAAAAAAAAAAAmAIAAGRycy9k&#10;b3ducmV2LnhtbFBLBQYAAAAABAAEAPUAAACJAwAAAAA=&#10;" path="m,540r6538,l6538,,,,,540xe" fillcolor="#dadada" stroked="f">
                    <v:path arrowok="t" o:connecttype="custom" o:connectlocs="0,6145;6538,6145;6538,5605;0,5605;0,6145" o:connectangles="0,0,0,0,0"/>
                  </v:shape>
                </v:group>
                <v:group id="Group 369" o:spid="_x0000_s1153" style="position:absolute;left:2588;top:5663;width:6443;height:226" coordorigin="2588,5663" coordsize="6443,2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6KuMcUAAADcAAAADwAAAGRycy9kb3ducmV2LnhtbESPT4vCMBTE7wt+h/AE&#10;b5pWUZeuUURUPIjgH1j29miebbF5KU1s67ffLAh7HGbmN8xi1ZlSNFS7wrKCeBSBIE6tLjhTcLvu&#10;hp8gnEfWWFomBS9ysFr2PhaYaNvymZqLz0SAsEtQQe59lUjp0pwMupGtiIN3t7VBH2SdSV1jG+Cm&#10;lOMomkmDBYeFHCva5JQ+Lk+jYN9iu57E2+b4uG9eP9fp6fsYk1KDfrf+AuGp8//hd/ugFUyjOfyd&#10;CUdALn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+irjHFAAAA3AAA&#10;AA8AAAAAAAAAAAAAAAAAqgIAAGRycy9kb3ducmV2LnhtbFBLBQYAAAAABAAEAPoAAACcAwAAAAA=&#10;">
                  <v:shape id="Freeform 370" o:spid="_x0000_s1154" style="position:absolute;left:2588;top:5663;width:6443;height:226;visibility:visible;mso-wrap-style:square;v-text-anchor:top" coordsize="6443,2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glYMAA&#10;AADcAAAADwAAAGRycy9kb3ducmV2LnhtbERP3WrCMBS+F3yHcITdaeKgY+tMyxwd7E5WfYBDc2zr&#10;kpPQZFrffrkY7PLj+9/Vs7PiSlMcPWvYbhQI4s6bkXsNp+PH+hlETMgGrWfScKcIdbVc7LA0/sZf&#10;dG1TL3IIxxI1DCmFUsrYDeQwbnwgztzZTw5ThlMvzYS3HO6sfFTqSTocOTcMGOh9oO67/XEa9rYo&#10;ml4dQvtyp7Y5SHUJttH6YTW/vYJINKd/8Z/702goVF6bz+QjIKt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AglYMAAAADcAAAADwAAAAAAAAAAAAAAAACYAgAAZHJzL2Rvd25y&#10;ZXYueG1sUEsFBgAAAAAEAAQA9QAAAIUDAAAAAA==&#10;" path="m,225r6442,l6442,,,,,225xe" fillcolor="#dadada" stroked="f">
                    <v:path arrowok="t" o:connecttype="custom" o:connectlocs="0,5888;6442,5888;6442,5663;0,5663;0,5888" o:connectangles="0,0,0,0,0"/>
                  </v:shape>
                </v:group>
                <v:group id="Group 367" o:spid="_x0000_s1155" style="position:absolute;left:2588;top:5888;width:6443;height:228" coordorigin="2588,5888" coordsize="6443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XGf2MUAAADcAAAADwAAAGRycy9kb3ducmV2LnhtbESPT4vCMBTE7wt+h/AE&#10;b5pWUdyuUURUPIjgH1j29miebbF5KU1s67ffLAh7HGbmN8xi1ZlSNFS7wrKCeBSBIE6tLjhTcLvu&#10;hnMQziNrLC2Tghc5WC17HwtMtG35TM3FZyJA2CWoIPe+SqR0aU4G3chWxMG729qgD7LOpK6xDXBT&#10;ynEUzaTBgsNCjhVtckofl6dRsG+xXU/ibXN83Devn+v09H2MSalBv1t/gfDU+f/wu33QCqbRJ/yd&#10;CUdALn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MFxn9jFAAAA3AAA&#10;AA8AAAAAAAAAAAAAAAAAqgIAAGRycy9kb3ducmV2LnhtbFBLBQYAAAAABAAEAPoAAACcAwAAAAA=&#10;">
                  <v:shape id="Freeform 368" o:spid="_x0000_s1156" style="position:absolute;left:2588;top:5888;width:6443;height:228;visibility:visible;mso-wrap-style:square;v-text-anchor:top" coordsize="6443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4Hk28AA&#10;AADcAAAADwAAAGRycy9kb3ducmV2LnhtbERPy4rCMBTdC/5DuMLsNHXQQapRRBxwNqJWcXtprm2x&#10;uSlN7OPvzUKY5eG8V5vOlKKh2hWWFUwnEQji1OqCMwXX5He8AOE8ssbSMinoycFmPRysMNa25TM1&#10;F5+JEMIuRgW591UspUtzMugmtiIO3MPWBn2AdSZ1jW0IN6X8jqIfabDg0JBjRbuc0uflZRTw8a+/&#10;Lfq2LO6N2b+yWXI6zxOlvkbddgnCU+f/xR/3QSuYT8P8cCYcAbl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4Hk28AAAADcAAAADwAAAAAAAAAAAAAAAACYAgAAZHJzL2Rvd25y&#10;ZXYueG1sUEsFBgAAAAAEAAQA9QAAAIUDAAAAAA==&#10;" path="m,228r6442,l6442,,,,,228xe" fillcolor="#dadada" stroked="f">
                    <v:path arrowok="t" o:connecttype="custom" o:connectlocs="0,6116;6442,6116;6442,5888;0,5888;0,6116" o:connectangles="0,0,0,0,0"/>
                  </v:shape>
                </v:group>
                <v:group id="Group 365" o:spid="_x0000_s1157" style="position:absolute;left:9097;top:5605;width:833;height:540" coordorigin="9097,5605" coordsize="833,5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t4FA8QAAADcAAAADwAAAGRycy9kb3ducmV2LnhtbESPQWvCQBSE7wX/w/IE&#10;b3WzFUuJriJixYMI1YJ4e2SfSTD7NmTXJP57Vyj0OMzMN8x82dtKtNT40rEGNU5AEGfOlJxr+D19&#10;v3+B8AHZYOWYNDzIw3IxeJtjalzHP9QeQy4ihH2KGooQ6lRKnxVk0Y9dTRy9q2sshiibXJoGuwi3&#10;lfxIkk9pseS4UGBN64Ky2/FuNWw77FYTtWn3t+v6cTlND+e9Iq1Hw341AxGoD//hv/bOaJgqBa8z&#10;8QjIxR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ut4FA8QAAADcAAAA&#10;DwAAAAAAAAAAAAAAAACqAgAAZHJzL2Rvd25yZXYueG1sUEsFBgAAAAAEAAQA+gAAAJsDAAAAAA==&#10;">
                  <v:shape id="Freeform 366" o:spid="_x0000_s1158" style="position:absolute;left:9097;top:5605;width:833;height:540;visibility:visible;mso-wrap-style:square;v-text-anchor:top" coordsize="833,5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8bAcUA&#10;AADcAAAADwAAAGRycy9kb3ducmV2LnhtbESPQWvCQBSE7wX/w/IKXoputKSU1FWsWOhJUAv1+Jp9&#10;TUKyb9PdbRL/vSsIHoeZb4ZZrAbTiI6crywrmE0TEMS51RUXCr6OH5NXED4ga2wsk4IzeVgtRw8L&#10;zLTteU/dIRQilrDPUEEZQptJ6fOSDPqpbYmj92udwRClK6R22Mdy08h5krxIgxXHhRJb2pSU14d/&#10;oyB9km7bpWl9quqdlz/98+b971up8eOwfgMRaAj38I3+1JGbzeF6Jh4Bub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zxsBxQAAANwAAAAPAAAAAAAAAAAAAAAAAJgCAABkcnMv&#10;ZG93bnJldi54bWxQSwUGAAAAAAQABAD1AAAAigMAAAAA&#10;" path="m,540r834,l834,,,,,540xe" fillcolor="#dadada" stroked="f">
                    <v:path arrowok="t" o:connecttype="custom" o:connectlocs="0,6145;834,6145;834,5605;0,5605;0,6145" o:connectangles="0,0,0,0,0"/>
                  </v:shape>
                </v:group>
                <v:group id="Group 363" o:spid="_x0000_s1159" style="position:absolute;left:9145;top:5663;width:740;height:331" coordorigin="9145,5663" coordsize="740,3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UA+78YAAADc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Ws4iX8&#10;nglHQGY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lQD7vxgAAANwA&#10;AAAPAAAAAAAAAAAAAAAAAKoCAABkcnMvZG93bnJldi54bWxQSwUGAAAAAAQABAD6AAAAnQMAAAAA&#10;">
                  <v:shape id="Freeform 364" o:spid="_x0000_s1160" style="position:absolute;left:9145;top:5663;width:740;height:331;visibility:visible;mso-wrap-style:square;v-text-anchor:top" coordsize="740,3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NmrWsQA&#10;AADcAAAADwAAAGRycy9kb3ducmV2LnhtbESPT2sCMRTE74LfITyhF6lZpUrZGkUFaS8F/xS8PjbP&#10;zbqblyWJuv32TUHwOMzMb5j5srONuJEPlWMF41EGgrhwuuJSwc9x+/oOIkRkjY1jUvBLAZaLfm+O&#10;uXZ33tPtEEuRIBxyVGBibHMpQ2HIYhi5ljh5Z+ctxiR9KbXHe4LbRk6ybCYtVpwWDLa0MVTUh6tV&#10;oOvP7bo2/nSxzgzP33oXTk2p1MugW32AiNTFZ/jR/tIKpuM3+D+TjoBc/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TZq1rEAAAA3AAAAA8AAAAAAAAAAAAAAAAAmAIAAGRycy9k&#10;b3ducmV2LnhtbFBLBQYAAAAABAAEAPUAAACJAwAAAAA=&#10;" path="m,331r740,l740,,,,,331xe" fillcolor="#dadada" stroked="f">
                    <v:path arrowok="t" o:connecttype="custom" o:connectlocs="0,5994;740,5994;740,5663;0,5663;0,5994" o:connectangles="0,0,0,0,0"/>
                  </v:shape>
                </v:group>
                <v:group id="Group 361" o:spid="_x0000_s1161" style="position:absolute;left:9145;top:5945;width:197;height:2" coordorigin="9145,5945" coordsize="197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eUDAMQAAADcAAAADwAAAGRycy9kb3ducmV2LnhtbESPQYvCMBSE7wv7H8Jb&#10;8LamVSpL1ygiq3gQQV0Qb4/m2Rabl9LEtv57Iwgeh5n5hpnOe1OJlhpXWlYQDyMQxJnVJecK/o+r&#10;7x8QziNrrCyTgjs5mM8+P6aYatvxntqDz0WAsEtRQeF9nUrpsoIMuqGtiYN3sY1BH2STS91gF+Cm&#10;kqMomkiDJYeFAmtaFpRdDzejYN1htxjHf+32elnez8dkd9rGpNTgq1/8gvDU+3f41d5oBUmcwPNM&#10;OAJy9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eUDAMQAAADcAAAA&#10;DwAAAAAAAAAAAAAAAACqAgAAZHJzL2Rvd25yZXYueG1sUEsFBgAAAAAEAAQA+gAAAJsDAAAAAA==&#10;">
                  <v:shape id="Freeform 362" o:spid="_x0000_s1162" style="position:absolute;left:9145;top:5945;width:197;height:2;visibility:visible;mso-wrap-style:square;v-text-anchor:top" coordsize="197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63MZMUA&#10;AADcAAAADwAAAGRycy9kb3ducmV2LnhtbESPT4vCMBTE74LfITxhb5q6f2StRhFhXaFe1l3w+mye&#10;bbF5KUnU6qc3woLHYWZ+w0znranFmZyvLCsYDhIQxLnVFRcK/n6/+p8gfEDWWFsmBVfyMJ91O1NM&#10;tb3wD523oRARwj5FBWUITSqlz0sy6Ae2IY7ewTqDIUpXSO3wEuGmlq9JMpIGK44LJTa0LCk/bk9G&#10;QXYz1WoT9tnbcZy9O7+06++dVeql1y4mIAK14Rn+b6+1go/hCB5n4hGQs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rcxkxQAAANwAAAAPAAAAAAAAAAAAAAAAAJgCAABkcnMv&#10;ZG93bnJldi54bWxQSwUGAAAAAAQABAD1AAAAigMAAAAA&#10;" path="m,l197,e" filled="f" strokecolor="maroon" strokeweight=".94pt">
                    <v:path arrowok="t" o:connecttype="custom" o:connectlocs="0,0;197,0" o:connectangles="0,0"/>
                  </v:shape>
                </v:group>
                <v:group id="Group 359" o:spid="_x0000_s1163" style="position:absolute;left:1428;top:5634;width:8505;height:2" coordorigin="1428,5634" coordsize="8505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ns47MQAAADcAAAADwAAAGRycy9kb3ducmV2LnhtbESPQYvCMBSE78L+h/AW&#10;vGnaFV2pRhHZFQ8iqAvi7dE822LzUppsW/+9EQSPw8x8w8yXnSlFQ7UrLCuIhxEI4tTqgjMFf6ff&#10;wRSE88gaS8uk4E4OlouP3hwTbVs+UHP0mQgQdgkqyL2vEildmpNBN7QVcfCutjbog6wzqWtsA9yU&#10;8iuKJtJgwWEhx4rWOaW3479RsGmxXY3in2Z3u67vl9N4f97FpFT/s1vNQHjq/Dv8am+1gnH8Dc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Wns47MQAAADcAAAA&#10;DwAAAAAAAAAAAAAAAACqAgAAZHJzL2Rvd25yZXYueG1sUEsFBgAAAAAEAAQA+gAAAJsDAAAAAA==&#10;">
                  <v:shape id="Freeform 360" o:spid="_x0000_s1164" style="position:absolute;left:1428;top:5634;width:8505;height:2;visibility:visible;mso-wrap-style:square;v-text-anchor:top" coordsize="8505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d+s8IA&#10;AADcAAAADwAAAGRycy9kb3ducmV2LnhtbERPTYvCMBC9C/6HMMLeNHUXF6mmRXcRPIiLWkRvQzO2&#10;xWZSmqzWf28OgsfH+56nnanFjVpXWVYwHkUgiHOrKy4UZIfVcArCeWSNtWVS8CAHadLvzTHW9s47&#10;uu19IUIIuxgVlN43sZQuL8mgG9mGOHAX2xr0AbaF1C3eQ7ip5WcUfUuDFYeGEhv6KSm/7v+Nguj4&#10;my0ztqw3f9vdeXE6b75WjVIfg24xA+Gp82/xy73WCibjsDacCUdAJk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N36zwgAAANwAAAAPAAAAAAAAAAAAAAAAAJgCAABkcnMvZG93&#10;bnJldi54bWxQSwUGAAAAAAQABAD1AAAAhwMAAAAA&#10;" path="m,l8505,e" filled="f" strokecolor="#dadada" strokeweight="2.98pt">
                    <v:path arrowok="t" o:connecttype="custom" o:connectlocs="0,0;8505,0" o:connectangles="0,0"/>
                  </v:shape>
                </v:group>
                <v:group id="Group 357" o:spid="_x0000_s1165" style="position:absolute;left:1419;top:6131;width:8524;height:2" coordorigin="1419,6131" coordsize="8524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KgJBcQAAADcAAAADwAAAGRycy9kb3ducmV2LnhtbESPQYvCMBSE78L+h/AW&#10;vGnaFWWtRhHZFQ8iqAvi7dE822LzUppsW/+9EQSPw8x8w8yXnSlFQ7UrLCuIhxEI4tTqgjMFf6ff&#10;wTcI55E1lpZJwZ0cLBcfvTkm2rZ8oOboMxEg7BJUkHtfJVK6NCeDbmgr4uBdbW3QB1lnUtfYBrgp&#10;5VcUTaTBgsNCjhWtc0pvx3+jYNNiuxrFP83udl3fL6fx/ryLSan+Z7eagfDU+Xf41d5qBeN4Cs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KgJBcQAAADcAAAA&#10;DwAAAAAAAAAAAAAAAACqAgAAZHJzL2Rvd25yZXYueG1sUEsFBgAAAAAEAAQA+gAAAJsDAAAAAA==&#10;">
                  <v:shape id="Freeform 358" o:spid="_x0000_s1166" style="position:absolute;left:1419;top:6131;width:8524;height:2;visibility:visible;mso-wrap-style:square;v-text-anchor:top" coordsize="8524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HvP+sAA&#10;AADcAAAADwAAAGRycy9kb3ducmV2LnhtbERPy4rCMBTdD/gP4QruxtSCQ6lGER8wIwi+PuDaXJti&#10;c1OajK1/P1kMuDyc93zZ21o8qfWVYwWTcQKCuHC64lLB9bL7zED4gKyxdkwKXuRhuRh8zDHXruMT&#10;Pc+hFDGEfY4KTAhNLqUvDFn0Y9cQR+7uWoshwraUusUuhttapknyJS1WHBsMNrQ2VDzOv1ZB9rPf&#10;lJd72KbZ67Y/HnZHRNMpNRr2qxmIQH14i//d31rBNI3z45l4BOTi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HvP+sAAAADcAAAADwAAAAAAAAAAAAAAAACYAgAAZHJzL2Rvd25y&#10;ZXYueG1sUEsFBgAAAAAEAAQA9QAAAIUDAAAAAA==&#10;" path="m,l8524,e" filled="f" strokecolor="#dadada" strokeweight="1.54pt">
                    <v:path arrowok="t" o:connecttype="custom" o:connectlocs="0,0;8524,0" o:connectangles="0,0"/>
                  </v:shape>
                </v:group>
                <v:group id="Group 355" o:spid="_x0000_s1167" style="position:absolute;left:2530;top:5663;width:2;height:482" coordorigin="2530,5663" coordsize="2,4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LLPvsYAAADcAAAADwAAAGRycy9kb3ducmV2LnhtbESPT2vCQBTE74V+h+UV&#10;ems2sVgkdRURlR6CUCNIb4/sMwlm34bsmj/fvisUehxm5jfMcj2aRvTUudqygiSKQRAXVtdcKjjn&#10;+7cFCOeRNTaWScFEDtar56clptoO/E39yZciQNilqKDyvk2ldEVFBl1kW+LgXW1n0AfZlVJ3OAS4&#10;aeQsjj+kwZrDQoUtbSsqbqe7UXAYcNi8J7s+u123008+P16yhJR6fRk3nyA8jf4//Nf+0grmswQe&#10;Z8IRkKt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0ss++xgAAANwA&#10;AAAPAAAAAAAAAAAAAAAAAKoCAABkcnMvZG93bnJldi54bWxQSwUGAAAAAAQABAD6AAAAnQMAAAAA&#10;">
                  <v:shape id="Freeform 356" o:spid="_x0000_s1168" style="position:absolute;left:2530;top:5663;width:2;height:482;visibility:visible;mso-wrap-style:square;v-text-anchor:top" coordsize="2,4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gFncUA&#10;AADcAAAADwAAAGRycy9kb3ducmV2LnhtbESPQWvCQBSE7wX/w/KE3urGFUWiq4ggFdqDtSJ4e2Sf&#10;STD7Nma3SfrvXaHQ4zAz3zDLdW8r0VLjS8caxqMEBHHmTMm5htP37m0Owgdkg5Vj0vBLHtarwcsS&#10;U+M6/qL2GHIRIexT1FCEUKdS+qwgi37kauLoXV1jMUTZ5NI02EW4raRKkpm0WHJcKLCmbUHZ7fhj&#10;NfTmrupWde+H5HzZTqy9Z58fM61fh/1mASJQH/7Df+290TBVCp5n4hGQq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+AWdxQAAANwAAAAPAAAAAAAAAAAAAAAAAJgCAABkcnMv&#10;ZG93bnJldi54bWxQSwUGAAAAAAQABAD1AAAAigMAAAAA&#10;" path="m,l,482e" filled="f" strokecolor="white" strokeweight="1.06pt">
                    <v:path arrowok="t" o:connecttype="custom" o:connectlocs="0,5663;0,6145" o:connectangles="0,0"/>
                  </v:shape>
                </v:group>
                <v:group id="Group 353" o:spid="_x0000_s1169" style="position:absolute;left:9088;top:5663;width:2;height:482" coordorigin="9088,5663" coordsize="2,4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yz0UsQAAADcAAAADwAAAGRycy9kb3ducmV2LnhtbESPQYvCMBSE74L/ITxh&#10;b5pWUaQaRUSXPciCVVj29miebbF5KU1s67/fLAgeh5n5hllve1OJlhpXWlYQTyIQxJnVJecKrpfj&#10;eAnCeWSNlWVS8CQH281wsMZE247P1KY+FwHCLkEFhfd1IqXLCjLoJrYmDt7NNgZ9kE0udYNdgJtK&#10;TqNoIQ2WHBYKrGlfUHZPH0bBZ4fdbhYf2tP9tn/+XubfP6eYlPoY9bsVCE+9f4df7S+tYD6dwf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6yz0UsQAAADcAAAA&#10;DwAAAAAAAAAAAAAAAACqAgAAZHJzL2Rvd25yZXYueG1sUEsFBgAAAAAEAAQA+gAAAJsDAAAAAA==&#10;">
                  <v:shape id="Freeform 354" o:spid="_x0000_s1170" style="position:absolute;left:9088;top:5663;width:2;height:482;visibility:visible;mso-wrap-style:square;v-text-anchor:top" coordsize="2,4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l04csYA&#10;AADcAAAADwAAAGRycy9kb3ducmV2LnhtbESPT2vCQBTE7wW/w/IEb3Vj2opEN0EEaaE91D8I3h7Z&#10;ZxLMvo3ZNUm/fbdQ8DjMzG+YVTaYWnTUusqygtk0AkGcW11xoeB42D4vQDiPrLG2TAp+yEGWjp5W&#10;mGjb8466vS9EgLBLUEHpfZNI6fKSDLqpbYiDd7GtQR9kW0jdYh/gppZxFM2lwYrDQokNbUrKr/u7&#10;UTDoW9x0cf/+HZ3OmxdjbvnX51ypyXhYL0F4Gvwj/N/+0Are4lf4OxOOgEx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l04csYAAADcAAAADwAAAAAAAAAAAAAAAACYAgAAZHJz&#10;L2Rvd25yZXYueG1sUEsFBgAAAAAEAAQA9QAAAIsDAAAAAA==&#10;" path="m,l,482e" filled="f" strokecolor="white" strokeweight="1.06pt">
                    <v:path arrowok="t" o:connecttype="custom" o:connectlocs="0,5663;0,6145" o:connectangles="0,0"/>
                  </v:shape>
                </v:group>
                <v:group id="Group 351" o:spid="_x0000_s1171" style="position:absolute;left:1428;top:6164;width:1092;height:418" coordorigin="1428,6164" coordsize="1092,41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4nJvcQAAADcAAAADwAAAGRycy9kb3ducmV2LnhtbESPQYvCMBSE7wv+h/AE&#10;b2tapYtUo4ioeJCFVUG8PZpnW2xeShPb+u/NwsIeh5n5hlmselOJlhpXWlYQjyMQxJnVJecKLufd&#10;5wyE88gaK8uk4EUOVsvBxwJTbTv+ofbkcxEg7FJUUHhfp1K6rCCDbmxr4uDdbWPQB9nkUjfYBbip&#10;5CSKvqTBksNCgTVtCsoep6dRsO+wW0/jbXt83Dev2zn5vh5jUmo07NdzEJ56/x/+ax+0gmSS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C4nJvcQAAADcAAAA&#10;DwAAAAAAAAAAAAAAAACqAgAAZHJzL2Rvd25yZXYueG1sUEsFBgAAAAAEAAQA+gAAAJsDAAAAAA==&#10;">
                  <v:shape id="Freeform 352" o:spid="_x0000_s1172" style="position:absolute;left:1428;top:6164;width:1092;height:418;visibility:visible;mso-wrap-style:square;v-text-anchor:top" coordsize="1092,4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okOMUA&#10;AADcAAAADwAAAGRycy9kb3ducmV2LnhtbESPS4vCQBCE74L/YegFbzrZoLJEx7AIvsCLj0W8NZk2&#10;CZvpCZlR4/76HUHwWFTVV9Q0bU0lbtS40rKCz0EEgjizuuRcwfGw6H+BcB5ZY2WZFDzIQTrrdqaY&#10;aHvnHd32PhcBwi5BBYX3dSKlywoy6Aa2Jg7exTYGfZBNLnWD9wA3lYyjaCwNlhwWCqxpXlD2u78a&#10;BT9/1SpvT9vjSp/9NlsO64XZbZTqfbTfExCeWv8Ov9prrWAUj+F5JhwBOfs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KiQ4xQAAANwAAAAPAAAAAAAAAAAAAAAAAJgCAABkcnMv&#10;ZG93bnJldi54bWxQSwUGAAAAAAQABAD1AAAAigMAAAAA&#10;" path="m,418r1092,l1092,,,,,418xe" fillcolor="#ebebeb" stroked="f">
                    <v:path arrowok="t" o:connecttype="custom" o:connectlocs="0,6582;1092,6582;1092,6164;0,6164;0,6582" o:connectangles="0,0,0,0,0"/>
                  </v:shape>
                </v:group>
                <v:group id="Group 349" o:spid="_x0000_s1173" style="position:absolute;left:1476;top:6222;width:996;height:247" coordorigin="1476,6222" coordsize="996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BfyUcUAAADcAAAADwAAAGRycy9kb3ducmV2LnhtbESPQYvCMBSE78L+h/CE&#10;vWlaF3WpRhFZlz2IoC6It0fzbIvNS2liW/+9EQSPw8x8w8yXnSlFQ7UrLCuIhxEI4tTqgjMF/8fN&#10;4BuE88gaS8uk4E4OlouP3hwTbVveU3PwmQgQdgkqyL2vEildmpNBN7QVcfAutjbog6wzqWtsA9yU&#10;chRFE2mw4LCQY0XrnNLr4WYU/LbYrr7in2Z7vazv5+N4d9rGpNRnv1vNQHjq/Dv8av9pBePRF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QX8lHFAAAA3AAA&#10;AA8AAAAAAAAAAAAAAAAAqgIAAGRycy9kb3ducmV2LnhtbFBLBQYAAAAABAAEAPoAAACcAwAAAAA=&#10;">
                  <v:shape id="Freeform 350" o:spid="_x0000_s1174" style="position:absolute;left:1476;top:6222;width:996;height:247;visibility:visible;mso-wrap-style:square;v-text-anchor:top" coordsize="996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RbIcMMA&#10;AADcAAAADwAAAGRycy9kb3ducmV2LnhtbERPz2vCMBS+D/wfwht4GWuqsDm6RlFBEAeKnYcdn81b&#10;U9a8lCRq998vB2HHj+93uRhsJ67kQ+tYwSTLQRDXTrfcKDh9bp7fQISIrLFzTAp+KcBiPnoosdDu&#10;xke6VrERKYRDgQpMjH0hZagNWQyZ64kT9+28xZigb6T2eEvhtpPTPH+VFltODQZ7Whuqf6qLVUD1&#10;x+lrf9j52W61NXx+avz6vFRq/Dgs30FEGuK/+O7eagUv07Q2nUlHQM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RbIcMMAAADcAAAADwAAAAAAAAAAAAAAAACYAgAAZHJzL2Rv&#10;d25yZXYueG1sUEsFBgAAAAAEAAQA9QAAAIgDAAAAAA==&#10;" path="m,247r996,l996,,,,,247xe" fillcolor="#ebebeb" stroked="f">
                    <v:path arrowok="t" o:connecttype="custom" o:connectlocs="0,6469;996,6469;996,6222;0,6222;0,6469" o:connectangles="0,0,0,0,0"/>
                  </v:shape>
                </v:group>
                <v:group id="Group 347" o:spid="_x0000_s1175" style="position:absolute;left:2540;top:6164;width:6539;height:418" coordorigin="2540,6164" coordsize="6539,41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sTDuMUAAADcAAAADwAAAGRycy9kb3ducmV2LnhtbESPQYvCMBSE78L+h/CE&#10;vWlaF8WtRhFZlz2IoC6It0fzbIvNS2liW/+9EQSPw8x8w8yXnSlFQ7UrLCuIhxEI4tTqgjMF/8fN&#10;YArCeWSNpWVScCcHy8VHb46Jti3vqTn4TAQIuwQV5N5XiZQuzcmgG9qKOHgXWxv0QdaZ1DW2AW5K&#10;OYqiiTRYcFjIsaJ1Tun1cDMKfltsV1/xT7O9Xtb383G8O21jUuqz361mIDx1/h1+tf+0gvHoG5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rEw7jFAAAA3AAA&#10;AA8AAAAAAAAAAAAAAAAAqgIAAGRycy9kb3ducmV2LnhtbFBLBQYAAAAABAAEAPoAAACcAwAAAAA=&#10;">
                  <v:shape id="Freeform 348" o:spid="_x0000_s1176" style="position:absolute;left:2540;top:6164;width:6539;height:418;visibility:visible;mso-wrap-style:square;v-text-anchor:top" coordsize="6539,4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qRfGMEA&#10;AADcAAAADwAAAGRycy9kb3ducmV2LnhtbERP3WrCMBS+F3yHcATvNN2cbnRGkcFAhMHsfICz5tgE&#10;m5OaZLW+/XIx2OXH97/eDq4VPYVoPSt4mBcgiGuvLTcKTl/vsxcQMSFrbD2TgjtF2G7GozWW2t/4&#10;SH2VGpFDOJaowKTUlVLG2pDDOPcdcebOPjhMGYZG6oC3HO5a+VgUK+nQcm4w2NGbofpS/TgF51gZ&#10;e78uP4y3l9PnITw/9eFbqelk2L2CSDSkf/Gfe68VLBd5fj6Tj4Dc/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6kXxjBAAAA3AAAAA8AAAAAAAAAAAAAAAAAmAIAAGRycy9kb3du&#10;cmV2LnhtbFBLBQYAAAAABAAEAPUAAACGAwAAAAA=&#10;" path="m,418r6538,l6538,,,,,418xe" fillcolor="#ebebeb" stroked="f">
                    <v:path arrowok="t" o:connecttype="custom" o:connectlocs="0,6582;6538,6582;6538,6164;0,6164;0,6582" o:connectangles="0,0,0,0,0"/>
                  </v:shape>
                </v:group>
                <v:group id="Group 345" o:spid="_x0000_s1177" style="position:absolute;left:2588;top:6222;width:6443;height:247" coordorigin="2588,6222" coordsize="6443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WtZY8YAAADc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WsljH8&#10;nglHQGY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xa1ljxgAAANwA&#10;AAAPAAAAAAAAAAAAAAAAAKoCAABkcnMvZG93bnJldi54bWxQSwUGAAAAAAQABAD6AAAAnQMAAAAA&#10;">
                  <v:shape id="Freeform 346" o:spid="_x0000_s1178" style="position:absolute;left:2588;top:6222;width:6443;height:247;visibility:visible;mso-wrap-style:square;v-text-anchor:top" coordsize="6443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cBysUA&#10;AADcAAAADwAAAGRycy9kb3ducmV2LnhtbESPT2vCQBTE74LfYXlCb2ZTpVLSrFIEMZcKjYX2+Jp9&#10;+dNm34bsmsRv3y0IHoeZ+Q2T7ibTioF611hW8BjFIIgLqxuuFHycD8tnEM4ja2wtk4IrOdht57MU&#10;E21Hfqch95UIEHYJKqi97xIpXVGTQRfZjjh4pe0N+iD7SuoexwA3rVzF8UYabDgs1NjRvqbiN78Y&#10;BfF3npX6OB2zk9Rc6refz+rrrNTDYnp9AeFp8vfwrZ1pBU/rFfyfCUdAb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lwHKxQAAANwAAAAPAAAAAAAAAAAAAAAAAJgCAABkcnMv&#10;ZG93bnJldi54bWxQSwUGAAAAAAQABAD1AAAAigMAAAAA&#10;" path="m,247r6442,l6442,,,,,247xe" fillcolor="#ebebeb" stroked="f">
                    <v:path arrowok="t" o:connecttype="custom" o:connectlocs="0,6469;6442,6469;6442,6222;0,6222;0,6469" o:connectangles="0,0,0,0,0"/>
                  </v:shape>
                </v:group>
                <v:group id="Group 343" o:spid="_x0000_s1179" style="position:absolute;left:9097;top:6164;width:833;height:418" coordorigin="9097,6164" coordsize="833,41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vVij8UAAADcAAAADwAAAGRycy9kb3ducmV2LnhtbESPT4vCMBTE74LfITzB&#10;m6bdokjXKCK7sgcR/AOyt0fzbIvNS2mybf32G0HwOMzMb5jlujeVaKlxpWUF8TQCQZxZXXKu4HL+&#10;nixAOI+ssbJMCh7kYL0aDpaYatvxkdqTz0WAsEtRQeF9nUrpsoIMuqmtiYN3s41BH2STS91gF+Cm&#10;kh9RNJcGSw4LBda0LSi7n/6Mgl2H3SaJv9r9/bZ9/J5nh+s+JqXGo37zCcJT79/hV/tHK5glCTzP&#10;hCMgV/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71Yo/FAAAA3AAA&#10;AA8AAAAAAAAAAAAAAAAAqgIAAGRycy9kb3ducmV2LnhtbFBLBQYAAAAABAAEAPoAAACcAwAAAAA=&#10;">
                  <v:shape id="Freeform 344" o:spid="_x0000_s1180" style="position:absolute;left:9097;top:6164;width:833;height:418;visibility:visible;mso-wrap-style:square;v-text-anchor:top" coordsize="833,4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0s83scA&#10;AADcAAAADwAAAGRycy9kb3ducmV2LnhtbESPQWvCQBSE7wX/w/IEL1I3trWE6CpSEKUoaLQUb6/Z&#10;1yQk+zZkV03/fbcg9DjMzDfMbNGZWlypdaVlBeNRBII4s7rkXMHpuHqMQTiPrLG2TAp+yMFi3nuY&#10;YaLtjQ90TX0uAoRdggoK75tESpcVZNCNbEMcvG/bGvRBtrnULd4C3NTyKYpepcGSw0KBDb0VlFXp&#10;xSj4rOL37TmVzZC+4v02W++qj5VWatDvllMQnjr/H763N1rB5PkF/s6EIyD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tLPN7HAAAA3AAAAA8AAAAAAAAAAAAAAAAAmAIAAGRy&#10;cy9kb3ducmV2LnhtbFBLBQYAAAAABAAEAPUAAACMAwAAAAA=&#10;" path="m,418r834,l834,,,,,418xe" fillcolor="#ebebeb" stroked="f">
                    <v:path arrowok="t" o:connecttype="custom" o:connectlocs="0,6582;834,6582;834,6164;0,6164;0,6582" o:connectangles="0,0,0,0,0"/>
                  </v:shape>
                </v:group>
                <v:group id="Group 341" o:spid="_x0000_s1181" style="position:absolute;left:9145;top:6222;width:740;height:331" coordorigin="9145,6222" coordsize="740,3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lBfYMQAAADcAAAADwAAAGRycy9kb3ducmV2LnhtbESPQYvCMBSE7wv+h/AE&#10;b2tapYtUo4ioeJCFVUG8PZpnW2xeShPb+u/NwsIeh5n5hlmselOJlhpXWlYQjyMQxJnVJecKLufd&#10;5wyE88gaK8uk4EUOVsvBxwJTbTv+ofbkcxEg7FJUUHhfp1K6rCCDbmxr4uDdbWPQB9nkUjfYBbip&#10;5CSKvqTBksNCgTVtCsoep6dRsO+wW0/jbXt83Dev2zn5vh5jUmo07NdzEJ56/x/+ax+0gmSa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jlBfYMQAAADcAAAA&#10;DwAAAAAAAAAAAAAAAACqAgAAZHJzL2Rvd25yZXYueG1sUEsFBgAAAAAEAAQA+gAAAJsDAAAAAA==&#10;">
                  <v:shape id="Freeform 342" o:spid="_x0000_s1182" style="position:absolute;left:9145;top:6222;width:740;height:331;visibility:visible;mso-wrap-style:square;v-text-anchor:top" coordsize="740,3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CFksIA&#10;AADcAAAADwAAAGRycy9kb3ducmV2LnhtbESP0YrCMBRE3wX/IVxh3zS1YpFqFBGEfVlRdz/g0lyb&#10;YnNTkqytf28WFnwcZuYMs9kNthUP8qFxrGA+y0AQV043XCv4+T5OVyBCRNbYOiYFTwqw245HGyy1&#10;6/lCj2usRYJwKFGBibErpQyVIYth5jri5N2ctxiT9LXUHvsEt63Ms6yQFhtOCwY7Ohiq7tdfq+C8&#10;MPVzHmzuu2O4FXuf918nq9THZNivQUQa4jv83/7UCpaLAv7OpCMgt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WgIWSwgAAANwAAAAPAAAAAAAAAAAAAAAAAJgCAABkcnMvZG93&#10;bnJldi54bWxQSwUGAAAAAAQABAD1AAAAhwMAAAAA&#10;" path="m,331r740,l740,,,,,331xe" fillcolor="#ebebeb" stroked="f">
                    <v:path arrowok="t" o:connecttype="custom" o:connectlocs="0,6553;740,6553;740,6222;0,6222;0,6553" o:connectangles="0,0,0,0,0"/>
                  </v:shape>
                </v:group>
                <v:group id="Group 339" o:spid="_x0000_s1183" style="position:absolute;left:9145;top:6504;width:156;height:2" coordorigin="9145,6504" coordsize="156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c5kjMYAAADcAAAADwAAAGRycy9kb3ducmV2LnhtbESPQWvCQBSE7wX/w/IK&#10;3ppNlLSSZhWRKh5CoSqU3h7ZZxLMvg3ZbRL/fbdQ6HGYmW+YfDOZVgzUu8aygiSKQRCXVjdcKbic&#10;908rEM4ja2wtk4I7OdisZw85ZtqO/EHDyVciQNhlqKD2vsukdGVNBl1kO+LgXW1v0AfZV1L3OAa4&#10;aeUijp+lwYbDQo0d7Woqb6dvo+Aw4rhdJm9Dcbvu7l/n9P2zSEip+eO0fQXhafL/4b/2UStIly/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RzmSMxgAAANwA&#10;AAAPAAAAAAAAAAAAAAAAAKoCAABkcnMvZG93bnJldi54bWxQSwUGAAAAAAQABAD6AAAAnQMAAAAA&#10;">
                  <v:shape id="Freeform 340" o:spid="_x0000_s1184" style="position:absolute;left:9145;top:6504;width:156;height:2;visibility:visible;mso-wrap-style:square;v-text-anchor:top" coordsize="156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YR4sAA&#10;AADcAAAADwAAAGRycy9kb3ducmV2LnhtbERPy4rCMBTdD/gP4QruNFWpSjWKFoeRQQQfH3Bprm21&#10;uSlN1Pr3ZjEwy8N5L1atqcSTGldaVjAcRCCIM6tLzhVczt/9GQjnkTVWlknBmxyslp2vBSbavvhI&#10;z5PPRQhhl6CCwvs6kdJlBRl0A1sTB+5qG4M+wCaXusFXCDeVHEXRRBosOTQUWFNaUHY/PYyC6a3c&#10;xi799en6sM/R/sS76aZWqtdt13MQnlr/L/5z77SCeBzWhjPhCMjl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UYR4sAAAADcAAAADwAAAAAAAAAAAAAAAACYAgAAZHJzL2Rvd25y&#10;ZXYueG1sUEsFBgAAAAAEAAQA9QAAAIUDAAAAAA==&#10;" path="m,l156,e" filled="f" strokecolor="maroon" strokeweight=".94pt">
                    <v:path arrowok="t" o:connecttype="custom" o:connectlocs="0,0;156,0" o:connectangles="0,0"/>
                  </v:shape>
                </v:group>
                <v:group id="Group 337" o:spid="_x0000_s1185" style="position:absolute;left:1428;top:6193;width:8505;height:2" coordorigin="1428,6193" coordsize="8505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x1VZcYAAADcAAAADwAAAGRycy9kb3ducmV2LnhtbESPQWvCQBSE7wX/w/IK&#10;3ppNlJSaZhWRKh5CoSqU3h7ZZxLMvg3ZbRL/fbdQ6HGYmW+YfDOZVgzUu8aygiSKQRCXVjdcKbic&#10;908vIJxH1thaJgV3crBZzx5yzLQd+YOGk69EgLDLUEHtfZdJ6cqaDLrIdsTBu9reoA+yr6TucQxw&#10;08pFHD9Lgw2HhRo72tVU3k7fRsFhxHG7TN6G4nbd3b/O6ftnkZBS88dp+wrC0+T/w3/to1aQLl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PHVVlxgAAANwA&#10;AAAPAAAAAAAAAAAAAAAAAKoCAABkcnMvZG93bnJldi54bWxQSwUGAAAAAAQABAD6AAAAnQMAAAAA&#10;">
                  <v:shape id="Freeform 338" o:spid="_x0000_s1186" style="position:absolute;left:1428;top:6193;width:8505;height:2;visibility:visible;mso-wrap-style:square;v-text-anchor:top" coordsize="8505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Y43MEA&#10;AADcAAAADwAAAGRycy9kb3ducmV2LnhtbERPTWsCMRC9C/6HMEJvmlVa2a5GEaVQsBdtL72NyXSz&#10;dDNZktTd+uubQ8Hj432vt4NrxZVCbDwrmM8KEMTam4ZrBR/vL9MSREzIBlvPpOCXImw349EaK+N7&#10;PtH1nGqRQzhWqMCm1FVSRm3JYZz5jjhzXz44TBmGWpqAfQ53rVwUxVI6bDg3WOxob0l/n3+cgjd9&#10;OpZJD8/BR1t/Un+4lIubUg+TYbcCkWhId/G/+9UoeHrM8/OZfATk5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rGONzBAAAA3AAAAA8AAAAAAAAAAAAAAAAAmAIAAGRycy9kb3du&#10;cmV2LnhtbFBLBQYAAAAABAAEAPUAAACGAwAAAAA=&#10;" path="m,l8505,e" filled="f" strokecolor="#ebebeb" strokeweight="2.98pt">
                    <v:path arrowok="t" o:connecttype="custom" o:connectlocs="0,0;8505,0" o:connectangles="0,0"/>
                  </v:shape>
                </v:group>
                <v:group id="Group 335" o:spid="_x0000_s1187" style="position:absolute;left:1419;top:6567;width:8524;height:2" coordorigin="1419,6567" coordsize="8524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W0qHsYAAADcAAAADwAAAGRycy9kb3ducmV2LnhtbESPT2vCQBTE74V+h+UV&#10;ejObtFokZhWRtvQQBLUg3h7ZZxLMvg3Zbf58e7dQ6HGYmd8w2WY0jeipc7VlBUkUgyAurK65VPB9&#10;+pgtQTiPrLGxTAomcrBZPz5kmGo78IH6oy9FgLBLUUHlfZtK6YqKDLrItsTBu9rOoA+yK6XucAhw&#10;08iXOH6TBmsOCxW2tKuouB1/jILPAYfta/Le57frbrqcFvtznpBSz0/jdgXC0+j/w3/tL61gMU/g&#10;90w4AnJ9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pbSoexgAAANwA&#10;AAAPAAAAAAAAAAAAAAAAAKoCAABkcnMvZG93bnJldi54bWxQSwUGAAAAAAQABAD6AAAAnQMAAAAA&#10;">
                  <v:shape id="Freeform 336" o:spid="_x0000_s1188" style="position:absolute;left:1419;top:6567;width:8524;height:2;visibility:visible;mso-wrap-style:square;v-text-anchor:top" coordsize="8524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aH98QA&#10;AADcAAAADwAAAGRycy9kb3ducmV2LnhtbESP3YrCMBSE74V9h3CEvRFNFXdZqlGKIHgl/j3AoTm2&#10;1eakm6Ta9emNIOzlMDPfMPNlZ2pxI+crywrGowQEcW51xYWC03E9/AHhA7LG2jIp+CMPy8VHb46p&#10;tnfe0+0QChEh7FNUUIbQpFL6vCSDfmQb4uidrTMYonSF1A7vEW5qOUmSb2mw4rhQYkOrkvLroTUK&#10;Mrdz5+SSTWnf/uaDy3Zd+8dYqc9+l81ABOrCf/jd3mgFX9MJvM7EIyAX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W2h/fEAAAA3AAAAA8AAAAAAAAAAAAAAAAAmAIAAGRycy9k&#10;b3ducmV2LnhtbFBLBQYAAAAABAAEAPUAAACJAwAAAAA=&#10;" path="m,l8524,e" filled="f" strokecolor="#ebebeb" strokeweight="1.54pt">
                    <v:path arrowok="t" o:connecttype="custom" o:connectlocs="0,0;8524,0" o:connectangles="0,0"/>
                  </v:shape>
                </v:group>
                <v:group id="Group 333" o:spid="_x0000_s1189" style="position:absolute;left:2530;top:6222;width:2;height:360" coordorigin="2530,6222" coordsize="2,36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vMR8sUAAADcAAAADwAAAGRycy9kb3ducmV2LnhtbESPT4vCMBTE78J+h/CE&#10;vWna9Q9LNYqIu+xBBHVBvD2aZ1tsXkoT2/rtjSB4HGbmN8x82ZlSNFS7wrKCeBiBIE6tLjhT8H/8&#10;GXyDcB5ZY2mZFNzJwXLx0Ztjom3Le2oOPhMBwi5BBbn3VSKlS3My6Ia2Ig7exdYGfZB1JnWNbYCb&#10;Un5F0VQaLDgs5FjROqf0ergZBb8ttqtRvGm218v6fj5OdqdtTEp99rvVDISnzr/Dr/afVjAZj+B5&#10;JhwBuXg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bzEfLFAAAA3AAA&#10;AA8AAAAAAAAAAAAAAAAAqgIAAGRycy9kb3ducmV2LnhtbFBLBQYAAAAABAAEAPoAAACcAwAAAAA=&#10;">
                  <v:shape id="Freeform 334" o:spid="_x0000_s1190" style="position:absolute;left:2530;top:6222;width:2;height:360;visibility:visible;mso-wrap-style:square;v-text-anchor:top" coordsize="2,3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gAhsYA&#10;AADcAAAADwAAAGRycy9kb3ducmV2LnhtbESPQWvCQBSE70L/w/KE3nRjsTakbkIJLbQHBZNeentk&#10;n0kw+zZktzH667sFweMwM98w22wynRhpcK1lBatlBIK4srrlWsF3+bGIQTiPrLGzTAou5CBLH2Zb&#10;TLQ984HGwtciQNglqKDxvk+kdFVDBt3S9sTBO9rBoA9yqKUe8BzgppNPUbSRBlsOCw32lDdUnYpf&#10;o2DzYvfl12FHR5nv3uNrfcrHn0ipx/n09grC0+Tv4Vv7Uyt4Xq/h/0w4AjL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MgAhsYAAADcAAAADwAAAAAAAAAAAAAAAACYAgAAZHJz&#10;L2Rvd25yZXYueG1sUEsFBgAAAAAEAAQA9QAAAIsDAAAAAA==&#10;" path="m,l,360e" filled="f" strokecolor="white" strokeweight="1.06pt">
                    <v:path arrowok="t" o:connecttype="custom" o:connectlocs="0,6222;0,6582" o:connectangles="0,0"/>
                  </v:shape>
                </v:group>
                <v:group id="Group 331" o:spid="_x0000_s1191" style="position:absolute;left:9088;top:6222;width:2;height:360" coordorigin="9088,6222" coordsize="2,36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lYsHcUAAADcAAAADwAAAGRycy9kb3ducmV2LnhtbESPT2vCQBTE7wW/w/KE&#10;3uomthGJriKi4kEK/gHx9sg+k2D2bciuSfz23UKhx2FmfsPMl72pREuNKy0riEcRCOLM6pJzBZfz&#10;9mMKwnlkjZVlUvAiB8vF4G2OqbYdH6k9+VwECLsUFRTe16mULivIoBvZmjh4d9sY9EE2udQNdgFu&#10;KjmOook0WHJYKLCmdUHZ4/Q0CnYddqvPeNMeHvf163ZOvq+HmJR6H/arGQhPvf8P/7X3WkHylcDv&#10;mXAE5O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ZWLB3FAAAA3AAA&#10;AA8AAAAAAAAAAAAAAAAAqgIAAGRycy9kb3ducmV2LnhtbFBLBQYAAAAABAAEAPoAAACcAwAAAAA=&#10;">
                  <v:shape id="Freeform 332" o:spid="_x0000_s1192" style="position:absolute;left:9088;top:6222;width:2;height:360;visibility:visible;mso-wrap-style:square;v-text-anchor:top" coordsize="2,3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1Y7asYA&#10;AADcAAAADwAAAGRycy9kb3ducmV2LnhtbESPQWvCQBSE70L/w/IK3nRjaaNEVymhBXtIIUkvvT2y&#10;zySYfRuy2xj99d1CweMwM98wu8NkOjHS4FrLClbLCARxZXXLtYKv8n2xAeE8ssbOMim4koPD/mG2&#10;w0TbC+c0Fr4WAcIuQQWN930ipasaMuiWticO3skOBn2QQy31gJcAN518iqJYGmw5LDTYU9pQdS5+&#10;jIJ4bT/Ljzyjk0yzt82tPqfjd6TU/HF63YLwNPl7+L991ApenmP4OxOOgNz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1Y7asYAAADcAAAADwAAAAAAAAAAAAAAAACYAgAAZHJz&#10;L2Rvd25yZXYueG1sUEsFBgAAAAAEAAQA9QAAAIsDAAAAAA==&#10;" path="m,l,360e" filled="f" strokecolor="white" strokeweight="1.06pt">
                    <v:path arrowok="t" o:connecttype="custom" o:connectlocs="0,6222;0,6582" o:connectangles="0,0"/>
                  </v:shape>
                </v:group>
                <v:group id="Group 329" o:spid="_x0000_s1193" style="position:absolute;left:1428;top:6601;width:1092;height:746" coordorigin="1428,6601" coordsize="1092,74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cgX8cYAAADcAAAADwAAAGRycy9kb3ducmV2LnhtbESPQWvCQBSE7wX/w/IE&#10;b3UTNVqiq4jY0kMoVAult0f2mQSzb0N2TeK/dwuFHoeZ+YbZ7AZTi45aV1lWEE8jEMS51RUXCr7O&#10;r88vIJxH1lhbJgV3crDbjp42mGrb8yd1J1+IAGGXooLS+yaV0uUlGXRT2xAH72Jbgz7ItpC6xT7A&#10;TS1nUbSUBisOCyU2dCgpv55uRsFbj/1+Hh+77Ho53H/Oycd3FpNSk/GwX4PwNPj/8F/7XStIFiv4&#10;PROOgNw+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JyBfxxgAAANwA&#10;AAAPAAAAAAAAAAAAAAAAAKoCAABkcnMvZG93bnJldi54bWxQSwUGAAAAAAQABAD6AAAAnQMAAAAA&#10;">
                  <v:shape id="Freeform 330" o:spid="_x0000_s1194" style="position:absolute;left:1428;top:6601;width:1092;height:746;visibility:visible;mso-wrap-style:square;v-text-anchor:top" coordsize="1092,7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fBpbMAA&#10;AADcAAAADwAAAGRycy9kb3ducmV2LnhtbERPy4rCMBTdD/gP4QruxlRxRKpRVBBFRnzvL821LTY3&#10;tYm2/r1ZDMzycN6TWWMK8aLK5ZYV9LoRCOLE6pxTBZfz6nsEwnlkjYVlUvAmB7Np62uCsbY1H+l1&#10;8qkIIexiVJB5X8ZSuiQjg65rS+LA3Wxl0AdYpVJXWIdwU8h+FA2lwZxDQ4YlLTNK7qenUVAses/r&#10;KnG/tD7Uj71/6Pd2t1Oq027mYxCeGv8v/nNvtIKfQVgbzoQjIKc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5fBpbMAAAADcAAAADwAAAAAAAAAAAAAAAACYAgAAZHJzL2Rvd25y&#10;ZXYueG1sUEsFBgAAAAAEAAQA9QAAAIUDAAAAAA==&#10;" path="m,746r1092,l1092,,,,,746xe" fillcolor="#dadada" stroked="f">
                    <v:path arrowok="t" o:connecttype="custom" o:connectlocs="0,7347;1092,7347;1092,6601;0,6601;0,7347" o:connectangles="0,0,0,0,0"/>
                  </v:shape>
                </v:group>
                <v:group id="Group 327" o:spid="_x0000_s1195" style="position:absolute;left:1476;top:6659;width:996;height:247" coordorigin="1476,6659" coordsize="996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xsmGMYAAADcAAAADwAAAGRycy9kb3ducmV2LnhtbESPQWvCQBSE7wX/w/IE&#10;b3UTNWKjq4jY0kMoVAult0f2mQSzb0N2TeK/dwuFHoeZ+YbZ7AZTi45aV1lWEE8jEMS51RUXCr7O&#10;r88rEM4ja6wtk4I7OdhtR08bTLXt+ZO6ky9EgLBLUUHpfZNK6fKSDLqpbYiDd7GtQR9kW0jdYh/g&#10;ppazKFpKgxWHhRIbOpSUX083o+Ctx34/j49ddr0c7j/n5OM7i0mpyXjYr0F4Gvx/+K/9rhUkixf4&#10;PROOgNw+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XGyYYxgAAANwA&#10;AAAPAAAAAAAAAAAAAAAAAKoCAABkcnMvZG93bnJldi54bWxQSwUGAAAAAAQABAD6AAAAnQMAAAAA&#10;">
                  <v:shape id="Freeform 328" o:spid="_x0000_s1196" style="position:absolute;left:1476;top:6659;width:996;height:247;visibility:visible;mso-wrap-style:square;v-text-anchor:top" coordsize="996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P+Q8EA&#10;AADcAAAADwAAAGRycy9kb3ducmV2LnhtbERPz2vCMBS+D/wfwhO8zdRBx6hGUbGwq26C3l6bZ1tt&#10;XmoSa/ffL4fBjh/f78VqMK3oyfnGsoLZNAFBXFrdcKXg+yt//QDhA7LG1jIp+CEPq+XoZYGZtk/e&#10;U38IlYgh7DNUUIfQZVL6siaDfmo74shdrDMYInSV1A6fMdy08i1J3qXBhmNDjR1taypvh4dRUPXF&#10;8erzndncj4/87k5pcS5SpSbjYT0HEWgI/+I/96dWkKZxfjwTj4Bc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1T/kPBAAAA3AAAAA8AAAAAAAAAAAAAAAAAmAIAAGRycy9kb3du&#10;cmV2LnhtbFBLBQYAAAAABAAEAPUAAACGAwAAAAA=&#10;" path="m,247r996,l996,,,,,247xe" fillcolor="#dadada" stroked="f">
                    <v:path arrowok="t" o:connecttype="custom" o:connectlocs="0,6906;996,6906;996,6659;0,6659;0,6906" o:connectangles="0,0,0,0,0"/>
                  </v:shape>
                </v:group>
                <v:group id="Group 325" o:spid="_x0000_s1197" style="position:absolute;left:2540;top:6601;width:6539;height:746" coordorigin="2540,6601" coordsize="6539,74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LS8w8QAAADcAAAADwAAAGRycy9kb3ducmV2LnhtbESPQYvCMBSE7wv7H8Jb&#10;8LamVSpL1ygiq3gQQV0Qb4/m2Rabl9LEtv57Iwgeh5n5hpnOe1OJlhpXWlYQDyMQxJnVJecK/o+r&#10;7x8QziNrrCyTgjs5mM8+P6aYatvxntqDz0WAsEtRQeF9nUrpsoIMuqGtiYN3sY1BH2STS91gF+Cm&#10;kqMomkiDJYeFAmtaFpRdDzejYN1htxjHf+32elnez8dkd9rGpNTgq1/8gvDU+3f41d5oBUkSw/NM&#10;OAJy9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LLS8w8QAAADcAAAA&#10;DwAAAAAAAAAAAAAAAACqAgAAZHJzL2Rvd25yZXYueG1sUEsFBgAAAAAEAAQA+gAAAJsDAAAAAA==&#10;">
                  <v:shape id="Freeform 326" o:spid="_x0000_s1198" style="position:absolute;left:2540;top:6601;width:6539;height:746;visibility:visible;mso-wrap-style:square;v-text-anchor:top" coordsize="6539,7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TFtcIA&#10;AADcAAAADwAAAGRycy9kb3ducmV2LnhtbESPzWoCMRSF9wXfIVzBTdFMhyoyNYq0VdxWS+nyMrnO&#10;DCY3QxLN9O2bgtDl4fx8nNVmsEbcyIfOsYKnWQGCuHa640bB52k3XYIIEVmjcUwKfijAZj16WGGl&#10;XeIPuh1jI/IIhwoVtDH2lZShbslimLmeOHtn5y3GLH0jtceUx62RZVEspMWOM6HFnl5bqi/Hq83c&#10;9zf9/J2+cJ+SvxjDj/W+vCo1GQ/bFxCRhvgfvrcPWsF8XsLfmXwE5Po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5MW1wgAAANwAAAAPAAAAAAAAAAAAAAAAAJgCAABkcnMvZG93&#10;bnJldi54bWxQSwUGAAAAAAQABAD1AAAAhwMAAAAA&#10;" path="m,746r6538,l6538,,,,,746xe" fillcolor="#dadada" stroked="f">
                    <v:path arrowok="t" o:connecttype="custom" o:connectlocs="0,7347;6538,7347;6538,6601;0,6601;0,7347" o:connectangles="0,0,0,0,0"/>
                  </v:shape>
                </v:group>
                <v:group id="Group 323" o:spid="_x0000_s1199" style="position:absolute;left:2588;top:6659;width:6443;height:228" coordorigin="2588,6659" coordsize="6443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yqHL8QAAADcAAAADwAAAGRycy9kb3ducmV2LnhtbESPQYvCMBSE7wv+h/AE&#10;b2tapYtUo4ioeJCFVUG8PZpnW2xeShPb+u/NwsIeh5n5hlmselOJlhpXWlYQjyMQxJnVJecKLufd&#10;5wyE88gaK8uk4EUOVsvBxwJTbTv+ofbkcxEg7FJUUHhfp1K6rCCDbmxr4uDdbWPQB9nkUjfYBbip&#10;5CSKvqTBksNCgTVtCsoep6dRsO+wW0/jbXt83Dev2zn5vh5jUmo07NdzEJ56/x/+ax+0giSZwu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yqHL8QAAADcAAAA&#10;DwAAAAAAAAAAAAAAAACqAgAAZHJzL2Rvd25yZXYueG1sUEsFBgAAAAAEAAQA+gAAAJsDAAAAAA==&#10;">
                  <v:shape id="Freeform 324" o:spid="_x0000_s1200" style="position:absolute;left:2588;top:6659;width:6443;height:228;visibility:visible;mso-wrap-style:square;v-text-anchor:top" coordsize="6443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tBbGMQA&#10;AADcAAAADwAAAGRycy9kb3ducmV2LnhtbESPT2vCQBTE7wW/w/IEb3VTMUWiq5RSQS9FjeL1kX0m&#10;wezbkF3z59u7BaHHYWZ+w6w2valES40rLSv4mEYgiDOrS84VnNPt+wKE88gaK8ukYCAHm/XobYWJ&#10;th0fqT35XAQIuwQVFN7XiZQuK8igm9qaOHg32xj0QTa51A12AW4qOYuiT2mw5LBQYE3fBWX308Mo&#10;4N/9cFkMXVVeW/PzyOfp4RinSk3G/dcShKfe/4df7Z1WEMdz+DsTjoBcP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7QWxjEAAAA3AAAAA8AAAAAAAAAAAAAAAAAmAIAAGRycy9k&#10;b3ducmV2LnhtbFBLBQYAAAAABAAEAPUAAACJAwAAAAA=&#10;" path="m,228r6442,l6442,,,,,228xe" fillcolor="#dadada" stroked="f">
                    <v:path arrowok="t" o:connecttype="custom" o:connectlocs="0,6887;6442,6887;6442,6659;0,6659;0,6887" o:connectangles="0,0,0,0,0"/>
                  </v:shape>
                </v:group>
                <v:group id="Group 321" o:spid="_x0000_s1201" style="position:absolute;left:2588;top:6887;width:6443;height:206" coordorigin="2588,6887" coordsize="6443,2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4+6wMQAAADcAAAADwAAAGRycy9kb3ducmV2LnhtbESPQYvCMBSE7wv7H8Jb&#10;8LamVSpL1ygiq3gQQV0Qb4/m2Rabl9LEtv57Iwgeh5n5hpnOe1OJlhpXWlYQDyMQxJnVJecK/o+r&#10;7x8QziNrrCyTgjs5mM8+P6aYatvxntqDz0WAsEtRQeF9nUrpsoIMuqGtiYN3sY1BH2STS91gF+Cm&#10;kqMomkiDJYeFAmtaFpRdDzejYN1htxjHf+32elnez8dkd9rGpNTgq1/8gvDU+3f41d5oBUmSwPNM&#10;OAJy9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U4+6wMQAAADcAAAA&#10;DwAAAAAAAAAAAAAAAACqAgAAZHJzL2Rvd25yZXYueG1sUEsFBgAAAAAEAAQA+gAAAJsDAAAAAA==&#10;">
                  <v:shape id="Freeform 322" o:spid="_x0000_s1202" style="position:absolute;left:2588;top:6887;width:6443;height:206;visibility:visible;mso-wrap-style:square;v-text-anchor:top" coordsize="6443,2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0ARpMUA&#10;AADcAAAADwAAAGRycy9kb3ducmV2LnhtbESPT2vCQBTE7wW/w/IEb3WjYCjRVVQs9lKo6x/w9sg+&#10;k2D2bchuY/rtu4WCx2FmfsMsVr2tRUetrxwrmIwTEMS5MxUXCk7H99c3ED4gG6wdk4If8rBaDl4W&#10;mBn34AN1OhQiQthnqKAMocmk9HlJFv3YNcTRu7nWYoiyLaRp8RHhtpbTJEmlxYrjQokNbUvK7/rb&#10;Krjoqz6k+3qqP5Pu6yKPu/Mm3Sk1GvbrOYhAfXiG/9sfRsFslsLfmXgE5PI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QBGkxQAAANwAAAAPAAAAAAAAAAAAAAAAAJgCAABkcnMv&#10;ZG93bnJldi54bWxQSwUGAAAAAAQABAD1AAAAigMAAAAA&#10;" path="m,206r6442,l6442,,,,,206xe" fillcolor="#dadada" stroked="f">
                    <v:path arrowok="t" o:connecttype="custom" o:connectlocs="0,7093;6442,7093;6442,6887;0,6887;0,7093" o:connectangles="0,0,0,0,0"/>
                  </v:shape>
                </v:group>
                <v:group id="Group 319" o:spid="_x0000_s1203" style="position:absolute;left:2588;top:7093;width:6443;height:226" coordorigin="2588,7093" coordsize="6443,2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BGBLMUAAADcAAAADwAAAGRycy9kb3ducmV2LnhtbESPT2vCQBTE7wW/w/KE&#10;3uomllSJriKi4kEK/gHx9sg+k2D2bciuSfz23UKhx2FmfsPMl72pREuNKy0riEcRCOLM6pJzBZfz&#10;9mMKwnlkjZVlUvAiB8vF4G2OqbYdH6k9+VwECLsUFRTe16mULivIoBvZmjh4d9sY9EE2udQNdgFu&#10;KjmOoi9psOSwUGBN64Kyx+lpFOw67Faf8aY9PO7r1+2cfF8PMSn1PuxXMxCeev8f/mvvtYIkmcDv&#10;mXAE5O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MwRgSzFAAAA3AAA&#10;AA8AAAAAAAAAAAAAAAAAqgIAAGRycy9kb3ducmV2LnhtbFBLBQYAAAAABAAEAPoAAACcAwAAAAA=&#10;">
                  <v:shape id="Freeform 320" o:spid="_x0000_s1204" style="position:absolute;left:2588;top:7093;width:6443;height:226;visibility:visible;mso-wrap-style:square;v-text-anchor:top" coordsize="6443,2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7sKfb8A&#10;AADcAAAADwAAAGRycy9kb3ducmV2LnhtbERP3WrCMBS+H/gO4QjezcRBx6xG0VFhd7JuD3Bojm01&#10;OQlN1Pr25mKwy4/vf70dnRU3GmLvWcNirkAQN9703Gr4/Tm8foCICdmg9UwaHhRhu5m8rLE0/s7f&#10;dKtTK3IIxxI1dCmFUsrYdOQwzn0gztzJDw5ThkMrzYD3HO6sfFPqXTrsOTd0GOizo+ZSX52GvS2K&#10;qlXHUC8fVFdHqc7BVlrPpuNuBSLRmP7Ff+4vo6Eo8tp8Jh8BuXk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fuwp9vwAAANwAAAAPAAAAAAAAAAAAAAAAAJgCAABkcnMvZG93bnJl&#10;di54bWxQSwUGAAAAAAQABAD1AAAAhAMAAAAA&#10;" path="m,226r6442,l6442,,,,,226xe" fillcolor="#dadada" stroked="f">
                    <v:path arrowok="t" o:connecttype="custom" o:connectlocs="0,7319;6442,7319;6442,7093;0,7093;0,7319" o:connectangles="0,0,0,0,0"/>
                  </v:shape>
                </v:group>
                <v:group id="Group 317" o:spid="_x0000_s1205" style="position:absolute;left:9097;top:6601;width:833;height:746" coordorigin="9097,6601" coordsize="833,74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sKwxcUAAADcAAAADwAAAGRycy9kb3ducmV2LnhtbESPT2vCQBTE7wW/w/KE&#10;3uomlhSNriKi4kEK/gHx9sg+k2D2bciuSfz23UKhx2FmfsPMl72pREuNKy0riEcRCOLM6pJzBZfz&#10;9mMCwnlkjZVlUvAiB8vF4G2OqbYdH6k9+VwECLsUFRTe16mULivIoBvZmjh4d9sY9EE2udQNdgFu&#10;KjmOoi9psOSwUGBN64Kyx+lpFOw67Faf8aY9PO7r1+2cfF8PMSn1PuxXMxCeev8f/mvvtYIkmcLv&#10;mXAE5O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LCsMXFAAAA3AAA&#10;AA8AAAAAAAAAAAAAAAAAqgIAAGRycy9kb3ducmV2LnhtbFBLBQYAAAAABAAEAPoAAACcAwAAAAA=&#10;">
                  <v:shape id="Freeform 318" o:spid="_x0000_s1206" style="position:absolute;left:9097;top:6601;width:833;height:746;visibility:visible;mso-wrap-style:square;v-text-anchor:top" coordsize="833,7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T3tsEA&#10;AADcAAAADwAAAGRycy9kb3ducmV2LnhtbERPz2vCMBS+C/4P4Qm7abqyyqhGGYqwXXR24vnRPNtq&#10;81KSqPW/Nwdhx4/v93zZm1bcyPnGsoL3SQKCuLS64UrB4W8z/gThA7LG1jIpeJCH5WI4mGOu7Z33&#10;dCtCJWII+xwV1CF0uZS+rMmgn9iOOHIn6wyGCF0ltcN7DDetTJNkKg02HBtq7GhVU3kprkbBryke&#10;abO1IV1/uMPu53zMMjoq9Tbqv2YgAvXhX/xyf2sF2TTOj2fiEZCLJ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1E97bBAAAA3AAAAA8AAAAAAAAAAAAAAAAAmAIAAGRycy9kb3du&#10;cmV2LnhtbFBLBQYAAAAABAAEAPUAAACGAwAAAAA=&#10;" path="m,746r834,l834,,,,,746xe" fillcolor="#dadada" stroked="f">
                    <v:path arrowok="t" o:connecttype="custom" o:connectlocs="0,7347;834,7347;834,6601;0,6601;0,7347" o:connectangles="0,0,0,0,0"/>
                  </v:shape>
                </v:group>
                <v:group id="Group 315" o:spid="_x0000_s1207" style="position:absolute;left:9145;top:6659;width:740;height:334" coordorigin="9145,6659" coordsize="740,33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4th2fsYAAADcAAAADwAAAGRycy9kb3ducmV2LnhtbESPQWvCQBSE74X+h+UV&#10;ems2URSJriGIlR6kUCOIt0f2mQSzb0N2m8R/3y0Uehxm5htmk02mFQP1rrGsIIliEMSl1Q1XCs7F&#10;+9sKhPPIGlvLpOBBDrLt89MGU21H/qLh5CsRIOxSVFB736VSurImgy6yHXHwbrY36IPsK6l7HAPc&#10;tHIWx0tpsOGwUGNHu5rK++nbKDiMOObzZD8c77fd41osPi/HhJR6fZnyNQhPk/8P/7U/tILFMoHf&#10;M+EIyO0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i2HZ+xgAAANwA&#10;AAAPAAAAAAAAAAAAAAAAAKoCAABkcnMvZG93bnJldi54bWxQSwUGAAAAAAQABAD6AAAAnQMAAAAA&#10;">
                  <v:shape id="Freeform 316" o:spid="_x0000_s1208" style="position:absolute;left:9145;top:6659;width:740;height:334;visibility:visible;mso-wrap-style:square;v-text-anchor:top" coordsize="740,3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64GUcYA&#10;AADcAAAADwAAAGRycy9kb3ducmV2LnhtbESPUWvCMBSF3wf7D+EO9jI0nXPiqlHGRNjwYVj9AZfm&#10;roltbkoTa/fvl4Hg4+Gc8x3Ocj24RvTUBetZwfM4A0Fcem25UnA8bEdzECEia2w8k4JfCrBe3d8t&#10;Mdf+wnvqi1iJBOGQowITY5tLGUpDDsPYt8TJ+/Gdw5hkV0nd4SXBXSMnWTaTDi2nBYMtfRgq6+Ls&#10;FEw3p/NbYWu7q76/dvzytO/rwSj1+DC8L0BEGuItfG1/agWvswn8n0lHQK7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64GUcYAAADcAAAADwAAAAAAAAAAAAAAAACYAgAAZHJz&#10;L2Rvd25yZXYueG1sUEsFBgAAAAAEAAQA9QAAAIsDAAAAAA==&#10;" path="m,333r740,l740,,,,,333xe" fillcolor="#dadada" stroked="f">
                    <v:path arrowok="t" o:connecttype="custom" o:connectlocs="0,6992;740,6992;740,6659;0,6659;0,6992" o:connectangles="0,0,0,0,0"/>
                  </v:shape>
                </v:group>
                <v:group id="Group 313" o:spid="_x0000_s1209" style="position:absolute;left:9145;top:6941;width:137;height:2" coordorigin="9145,6941" coordsize="137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UZNksYAAADcAAAADwAAAGRycy9kb3ducmV2LnhtbESPQWuDQBSE74X+h+UV&#10;emtWG5RisxEJbekhBGIKpbeH+6IS9624WzX/PhsI5DjMzDfMKp9NJ0YaXGtZQbyIQBBXVrdcK/g5&#10;fL68gXAeWWNnmRScyUG+fnxYYabtxHsaS1+LAGGXoYLG+z6T0lUNGXQL2xMH72gHgz7IoZZ6wCnA&#10;TSdfoyiVBlsOCw32tGmoOpX/RsHXhFOxjD/G7em4Of8dkt3vNialnp/m4h2Ep9nfw7f2t1aQpEu4&#10;nglHQK4v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9Rk2SxgAAANwA&#10;AAAPAAAAAAAAAAAAAAAAAKoCAABkcnMvZG93bnJldi54bWxQSwUGAAAAAAQABAD6AAAAnQMAAAAA&#10;">
                  <v:shape id="Freeform 314" o:spid="_x0000_s1210" style="position:absolute;left:9145;top:6941;width:137;height:2;visibility:visible;mso-wrap-style:square;v-text-anchor:top" coordsize="137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uzXtMIA&#10;AADcAAAADwAAAGRycy9kb3ducmV2LnhtbESPzarCMBSE94LvEI5wd5oqKqUaRQThbi7i38LdoTm2&#10;xeakNLHt9emNILgcZuYbZrnuTCkaql1hWcF4FIEgTq0uOFNwPu2GMQjnkTWWlknBPzlYr/q9JSba&#10;tnyg5ugzESDsElSQe18lUro0J4NuZCvi4N1sbdAHWWdS19gGuCnlJIrm0mDBYSHHirY5pffjwyi4&#10;n7Z/zRRv7Y5Qx2ZPVXZ5XpX6GXSbBQhPnf+GP+1frWA2n8L7TDgCcvU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27Ne0wgAAANwAAAAPAAAAAAAAAAAAAAAAAJgCAABkcnMvZG93&#10;bnJldi54bWxQSwUGAAAAAAQABAD1AAAAhwMAAAAA&#10;" path="m,l137,e" filled="f" strokecolor="maroon" strokeweight=".94pt">
                    <v:path arrowok="t" o:connecttype="custom" o:connectlocs="0,0;137,0" o:connectangles="0,0"/>
                  </v:shape>
                </v:group>
                <v:group id="Group 311" o:spid="_x0000_s1211" style="position:absolute;left:1428;top:6630;width:8505;height:2" coordorigin="1428,6630" coordsize="8505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eNwfcUAAADcAAAADwAAAGRycy9kb3ducmV2LnhtbESPT4vCMBTE74LfITzB&#10;m6ZdqUjXKCKreJAF/4Ds7dE822LzUprY1m+/WVjwOMzMb5jlujeVaKlxpWUF8TQCQZxZXXKu4HrZ&#10;TRYgnEfWWFkmBS9ysF4NB0tMte34RO3Z5yJA2KWooPC+TqV0WUEG3dTWxMG728agD7LJpW6wC3BT&#10;yY8omkuDJYeFAmvaFpQ9zk+jYN9ht5nFX+3xcd++fi7J9+0Yk1LjUb/5BOGp9+/wf/ugFSTzBP7O&#10;hCMgV7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3jcH3FAAAA3AAA&#10;AA8AAAAAAAAAAAAAAAAAqgIAAGRycy9kb3ducmV2LnhtbFBLBQYAAAAABAAEAPoAAACcAwAAAAA=&#10;">
                  <v:shape id="Freeform 312" o:spid="_x0000_s1212" style="position:absolute;left:1428;top:6630;width:8505;height:2;visibility:visible;mso-wrap-style:square;v-text-anchor:top" coordsize="8505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+I8J8YA&#10;AADcAAAADwAAAGRycy9kb3ducmV2LnhtbESPQWvCQBSE74X+h+UVems2bTGU6CppS8CDWIxB9PbI&#10;PpNg9m3IbjX+e1co9DjMzDfMbDGaTpxpcK1lBa9RDIK4srrlWkG5zV8+QDiPrLGzTAqu5GAxf3yY&#10;YarthTd0LnwtAoRdigoa7/tUSlc1ZNBFticO3tEOBn2QQy31gJcAN518i+NEGmw5LDTY01dD1an4&#10;NQri3Xf5WbJlvfpZbw7Z/rB6z3ulnp/GbArC0+j/w3/tpVYwSRK4nwlHQM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+I8J8YAAADcAAAADwAAAAAAAAAAAAAAAACYAgAAZHJz&#10;L2Rvd25yZXYueG1sUEsFBgAAAAAEAAQA9QAAAIsDAAAAAA==&#10;" path="m,l8505,e" filled="f" strokecolor="#dadada" strokeweight="2.98pt">
                    <v:path arrowok="t" o:connecttype="custom" o:connectlocs="0,0;8505,0" o:connectangles="0,0"/>
                  </v:shape>
                </v:group>
                <v:group id="Group 309" o:spid="_x0000_s1213" style="position:absolute;left:1419;top:7333;width:8524;height:2" coordorigin="1419,7333" coordsize="8524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n1LkcUAAADcAAAADwAAAGRycy9kb3ducmV2LnhtbESPQYvCMBSE78L+h/CE&#10;vWnaXdSlGkXEXTyIoC6It0fzbIvNS2liW/+9EQSPw8x8w8wWnSlFQ7UrLCuIhxEI4tTqgjMF/8ff&#10;wQ8I55E1lpZJwZ0cLOYfvRkm2ra8p+bgMxEg7BJUkHtfJVK6NCeDbmgr4uBdbG3QB1lnUtfYBrgp&#10;5VcUjaXBgsNCjhWtckqvh5tR8Ndiu/yO1832elndz8fR7rSNSanPfrecgvDU+Xf41d5oBaPxBJ5n&#10;whGQ8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AJ9S5HFAAAA3AAA&#10;AA8AAAAAAAAAAAAAAAAAqgIAAGRycy9kb3ducmV2LnhtbFBLBQYAAAAABAAEAPoAAACcAwAAAAA=&#10;">
                  <v:shape id="Freeform 310" o:spid="_x0000_s1214" style="position:absolute;left:1419;top:7333;width:8524;height:2;visibility:visible;mso-wrap-style:square;v-text-anchor:top" coordsize="8524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d6PMAA&#10;AADcAAAADwAAAGRycy9kb3ducmV2LnhtbERPzYrCMBC+C75DGGFvmioopRplWVdwBUGrDzDbjE3Z&#10;ZlKarK1vbw6Cx4/vf7XpbS3u1PrKsYLpJAFBXDhdcangetmNUxA+IGusHZOCB3nYrIeDFWbadXym&#10;ex5KEUPYZ6jAhNBkUvrCkEU/cQ1x5G6utRgibEupW+xiuK3lLEkW0mLFscFgQ1+Gir/83ypIfw7b&#10;8nIL37P08Xs4HXcnRNMp9THqP5cgAvXhLX6591rBfBHXxjPxCMj1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Gd6PMAAAADcAAAADwAAAAAAAAAAAAAAAACYAgAAZHJzL2Rvd25y&#10;ZXYueG1sUEsFBgAAAAAEAAQA9QAAAIUDAAAAAA==&#10;" path="m,l8524,e" filled="f" strokecolor="#dadada" strokeweight="1.54pt">
                    <v:path arrowok="t" o:connecttype="custom" o:connectlocs="0,0;8524,0" o:connectangles="0,0"/>
                  </v:shape>
                </v:group>
                <v:group id="Group 307" o:spid="_x0000_s1215" style="position:absolute;left:2530;top:6659;width:2;height:689" coordorigin="2530,6659" coordsize="2,68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K56eMUAAADcAAAADwAAAGRycy9kb3ducmV2LnhtbESPQYvCMBSE78L+h/CE&#10;vWnaXRS3GkXEXTyIoC6It0fzbIvNS2liW/+9EQSPw8x8w8wWnSlFQ7UrLCuIhxEI4tTqgjMF/8ff&#10;wQSE88gaS8uk4E4OFvOP3gwTbVveU3PwmQgQdgkqyL2vEildmpNBN7QVcfAutjbog6wzqWtsA9yU&#10;8iuKxtJgwWEhx4pWOaXXw80o+GuxXX7H62Z7vazu5+Nod9rGpNRnv1tOQXjq/Dv8am+0gtH4B55n&#10;whGQ8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yuenjFAAAA3AAA&#10;AA8AAAAAAAAAAAAAAAAAqgIAAGRycy9kb3ducmV2LnhtbFBLBQYAAAAABAAEAPoAAACcAwAAAAA=&#10;">
                  <v:shape id="Freeform 308" o:spid="_x0000_s1216" style="position:absolute;left:2530;top:6659;width:2;height:689;visibility:visible;mso-wrap-style:square;v-text-anchor:top" coordsize="2,6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TxQcIA&#10;AADcAAAADwAAAGRycy9kb3ducmV2LnhtbERPyW7CMBC9I/UfrKnErXHSQqEBB0VFqL2giu0+jYck&#10;ajyObAPp39eHShyf3r5cDaYTV3K+tawgS1IQxJXVLdcKjofN0xyED8gaO8uk4Jc8rIqH0RJzbW+8&#10;o+s+1CKGsM9RQRNCn0vpq4YM+sT2xJE7W2cwROhqqR3eYrjp5HOavkqDLceGBnt6b6j62V+MgvLN&#10;fp3cJPuw0/KlHsqNXn+7rVLjx6FcgAg0hLv43/2pFUxncX48E4+A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1PFBwgAAANwAAAAPAAAAAAAAAAAAAAAAAJgCAABkcnMvZG93&#10;bnJldi54bWxQSwUGAAAAAAQABAD1AAAAhwMAAAAA&#10;" path="m,l,688e" filled="f" strokecolor="white" strokeweight="1.06pt">
                    <v:path arrowok="t" o:connecttype="custom" o:connectlocs="0,6659;0,7347" o:connectangles="0,0"/>
                  </v:shape>
                </v:group>
                <v:group id="Group 305" o:spid="_x0000_s1217" style="position:absolute;left:9088;top:6659;width:2;height:689" coordorigin="9088,6659" coordsize="2,68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wHgo8QAAADcAAAADwAAAGRycy9kb3ducmV2LnhtbESPQYvCMBSE78L+h/AW&#10;vGnaFV2pRhHZFQ8iqAvi7dE822LzUppsW/+9EQSPw8x8w8yXnSlFQ7UrLCuIhxEI4tTqgjMFf6ff&#10;wRSE88gaS8uk4E4OlouP3hwTbVs+UHP0mQgQdgkqyL2vEildmpNBN7QVcfCutjbog6wzqWtsA9yU&#10;8iuKJtJgwWEhx4rWOaW3479RsGmxXY3in2Z3u67vl9N4f97FpFT/s1vNQHjq/Dv8am+1gvF3DM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ZwHgo8QAAADcAAAA&#10;DwAAAAAAAAAAAAAAAACqAgAAZHJzL2Rvd25yZXYueG1sUEsFBgAAAAAEAAQA+gAAAJsDAAAAAA==&#10;">
                  <v:shape id="Freeform 306" o:spid="_x0000_s1218" style="position:absolute;left:9088;top:6659;width:2;height:689;visibility:visible;mso-wrap-style:square;v-text-anchor:top" coordsize="2,6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rKrcUA&#10;AADcAAAADwAAAGRycy9kb3ducmV2LnhtbESPQWvCQBSE7wX/w/KE3uomVtsas0qwSL1Iqdr7M/tM&#10;gtm3YXer8d93hUKPw8x8w+TL3rTiQs43lhWkowQEcWl1w5WCw3799AbCB2SNrWVScCMPy8XgIcdM&#10;2yt/0WUXKhEh7DNUUIfQZVL6siaDfmQ74uidrDMYonSV1A6vEW5aOU6SF2mw4bhQY0ermsrz7sco&#10;KGb289tN0g87LZ6rvljr96PbKvU47Is5iEB9+A//tTdawfR1DPcz8QjIx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9SsqtxQAAANwAAAAPAAAAAAAAAAAAAAAAAJgCAABkcnMv&#10;ZG93bnJldi54bWxQSwUGAAAAAAQABAD1AAAAigMAAAAA&#10;" path="m,l,688e" filled="f" strokecolor="white" strokeweight="1.06pt">
                    <v:path arrowok="t" o:connecttype="custom" o:connectlocs="0,6659;0,7347" o:connectangles="0,0"/>
                  </v:shape>
                </v:group>
                <v:group id="Group 303" o:spid="_x0000_s1219" style="position:absolute;left:1428;top:7367;width:1092;height:540" coordorigin="1428,7367" coordsize="1092,5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J/bT8YAAADcAAAADwAAAGRycy9kb3ducmV2LnhtbESPQWvCQBSE7wX/w/IK&#10;3ppNlLSSZhWRKh5CoSqU3h7ZZxLMvg3ZbRL/fbdQ6HGYmW+YfDOZVgzUu8aygiSKQRCXVjdcKbic&#10;908rEM4ja2wtk4I7OdisZw85ZtqO/EHDyVciQNhlqKD2vsukdGVNBl1kO+LgXW1v0AfZV1L3OAa4&#10;aeUijp+lwYbDQo0d7Woqb6dvo+Aw4rhdJm9Dcbvu7l/n9P2zSEip+eO0fQXhafL/4b/2UStIX5b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4n9tPxgAAANwA&#10;AAAPAAAAAAAAAAAAAAAAAKoCAABkcnMvZG93bnJldi54bWxQSwUGAAAAAAQABAD6AAAAnQMAAAAA&#10;">
                  <v:shape id="Freeform 304" o:spid="_x0000_s1220" style="position:absolute;left:1428;top:7367;width:1092;height:540;visibility:visible;mso-wrap-style:square;v-text-anchor:top" coordsize="1092,5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wSSQcEA&#10;AADcAAAADwAAAGRycy9kb3ducmV2LnhtbESPzarCMBSE94LvEI7gTlPFP3qNUgTBrd6L4O7QHNt6&#10;m5OSxFrf3giCy2FmvmHW287UoiXnK8sKJuMEBHFudcWFgr/f/WgFwgdkjbVlUvAkD9tNv7fGVNsH&#10;H6k9hUJECPsUFZQhNKmUPi/JoB/bhjh6V+sMhihdIbXDR4SbWk6TZCENVhwXSmxoV1L+f7obBdlt&#10;5Xf3S6j0cc63aXtwy3PmlBoOuuwHRKAufMOf9kErmC9n8D4Tj4Dcv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cEkkHBAAAA3AAAAA8AAAAAAAAAAAAAAAAAmAIAAGRycy9kb3du&#10;cmV2LnhtbFBLBQYAAAAABAAEAPUAAACGAwAAAAA=&#10;" path="m,540r1092,l1092,,,,,540xe" fillcolor="#ebebeb" stroked="f">
                    <v:path arrowok="t" o:connecttype="custom" o:connectlocs="0,7907;1092,7907;1092,7367;0,7367;0,7907" o:connectangles="0,0,0,0,0"/>
                  </v:shape>
                </v:group>
                <v:group id="Group 301" o:spid="_x0000_s1221" style="position:absolute;left:1476;top:7424;width:996;height:247" coordorigin="1476,7424" coordsize="996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DrmoMUAAADcAAAADwAAAGRycy9kb3ducmV2LnhtbESPT2vCQBTE7wW/w/KE&#10;3uomllSJriKi4kEK/gHx9sg+k2D2bciuSfz23UKhx2FmfsPMl72pREuNKy0riEcRCOLM6pJzBZfz&#10;9mMKwnlkjZVlUvAiB8vF4G2OqbYdH6k9+VwECLsUFRTe16mULivIoBvZmjh4d9sY9EE2udQNdgFu&#10;KjmOoi9psOSwUGBN64Kyx+lpFOw67Faf8aY9PO7r1+2cfF8PMSn1PuxXMxCeev8f/mvvtYJkksDv&#10;mXAE5O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g65qDFAAAA3AAA&#10;AA8AAAAAAAAAAAAAAAAAqgIAAGRycy9kb3ducmV2LnhtbFBLBQYAAAAABAAEAPoAAACcAwAAAAA=&#10;">
                  <v:shape id="Freeform 302" o:spid="_x0000_s1222" style="position:absolute;left:1476;top:7424;width:996;height:247;visibility:visible;mso-wrap-style:square;v-text-anchor:top" coordsize="996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HbWhMUA&#10;AADcAAAADwAAAGRycy9kb3ducmV2LnhtbESPQWsCMRSE74L/ITyhl1KzCtWyGkUFQRSUWg8en5vX&#10;zdLNy5Kkuv33Rih4HGbmG2Y6b20truRD5VjBoJ+BIC6crrhUcPpav32ACBFZY+2YFPxRgPms25li&#10;rt2NP+l6jKVIEA45KjAxNrmUoTBkMfRdQ5y8b+ctxiR9KbXHW4LbWg6zbCQtVpwWDDa0MlT8HH+t&#10;Aip2p/P+sPXj7XJj+PJa+tVlodRLr11MQERq4zP8395oBe/jETzOpCMgZ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dtaExQAAANwAAAAPAAAAAAAAAAAAAAAAAJgCAABkcnMv&#10;ZG93bnJldi54bWxQSwUGAAAAAAQABAD1AAAAigMAAAAA&#10;" path="m,247r996,l996,,,,,247xe" fillcolor="#ebebeb" stroked="f">
                    <v:path arrowok="t" o:connecttype="custom" o:connectlocs="0,7671;996,7671;996,7424;0,7424;0,7671" o:connectangles="0,0,0,0,0"/>
                  </v:shape>
                </v:group>
                <v:group id="Group 299" o:spid="_x0000_s1223" style="position:absolute;left:2540;top:7367;width:6539;height:540" coordorigin="2540,7367" coordsize="6539,5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6TdTMYAAADcAAAADwAAAGRycy9kb3ducmV2LnhtbESPT2vCQBTE7wW/w/IK&#10;3uomSqqkriJSpQcpNBFKb4/sMwlm34bsNn++fbdQ6HGYmd8w2/1oGtFT52rLCuJFBIK4sLrmUsE1&#10;Pz1tQDiPrLGxTAomcrDfzR62mGo78Af1mS9FgLBLUUHlfZtK6YqKDLqFbYmDd7OdQR9kV0rd4RDg&#10;ppHLKHqWBmsOCxW2dKyouGffRsF5wOGwil/7y/12nL7y5P3zEpNS88fx8ALC0+j/w3/tN60gWa/h&#10;90w4AnL3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HpN1MxgAAANwA&#10;AAAPAAAAAAAAAAAAAAAAAKoCAABkcnMvZG93bnJldi54bWxQSwUGAAAAAAQABAD6AAAAnQMAAAAA&#10;">
                  <v:shape id="Freeform 300" o:spid="_x0000_s1224" style="position:absolute;left:2540;top:7367;width:6539;height:540;visibility:visible;mso-wrap-style:square;v-text-anchor:top" coordsize="6539,5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PDjO7sA&#10;AADcAAAADwAAAGRycy9kb3ducmV2LnhtbERPyQrCMBC9C/5DGMGbpgouVKOI4HYSlw8YmjEtNpPS&#10;xFr/3hwEj4+3L9etLUVDtS8cKxgNExDEmdMFGwX3224wB+EDssbSMSn4kIf1qttZYqrdmy/UXIMR&#10;MYR9igryEKpUSp/lZNEPXUUcuYerLYYIayN1je8Ybks5TpKptFhwbMixom1O2fP6sgrCA8vmIDMy&#10;5/toQ7Q1+5M2SvV77WYBIlAb/uKf+6gVTGZxbTwTj4BcfQE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Nzw4zu7AAAA3AAAAA8AAAAAAAAAAAAAAAAAmAIAAGRycy9kb3ducmV2Lnht&#10;bFBLBQYAAAAABAAEAPUAAACAAwAAAAA=&#10;" path="m,540r6538,l6538,,,,,540xe" fillcolor="#ebebeb" stroked="f">
                    <v:path arrowok="t" o:connecttype="custom" o:connectlocs="0,7907;6538,7907;6538,7367;0,7367;0,7907" o:connectangles="0,0,0,0,0"/>
                  </v:shape>
                </v:group>
                <v:group id="Group 297" o:spid="_x0000_s1225" style="position:absolute;left:2588;top:7424;width:6443;height:228" coordorigin="2588,7424" coordsize="6443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XfspcYAAADcAAAADwAAAGRycy9kb3ducmV2LnhtbESPT2vCQBTE74LfYXmC&#10;t7qJxWqjq4i0pYcgqIXS2yP7TILZtyG75s+37xYKHoeZ+Q2z2fWmEi01rrSsIJ5FIIgzq0vOFXxd&#10;3p9WIJxH1lhZJgUDOdhtx6MNJtp2fKL27HMRIOwSVFB4XydSuqwgg25ma+LgXW1j0AfZ5FI32AW4&#10;qeQ8il6kwZLDQoE1HQrKbue7UfDRYbd/jt/a9HY9DD+XxfE7jUmp6aTfr0F46v0j/N/+1AoWy1f4&#10;OxOOgNz+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Zd+ylxgAAANwA&#10;AAAPAAAAAAAAAAAAAAAAAKoCAABkcnMvZG93bnJldi54bWxQSwUGAAAAAAQABAD6AAAAnQMAAAAA&#10;">
                  <v:shape id="Freeform 298" o:spid="_x0000_s1226" style="position:absolute;left:2588;top:7424;width:6443;height:228;visibility:visible;mso-wrap-style:square;v-text-anchor:top" coordsize="6443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WlIPsMA&#10;AADcAAAADwAAAGRycy9kb3ducmV2LnhtbERPXWvCMBR9H/gfwhV8m6mCQzujyGBWHIOtbsPHS3Nt&#10;q81NSaLW/XrzMNjj4XzPl51pxIWcry0rGA0TEMSF1TWXCr52r49TED4ga2wsk4IbeVgueg9zTLW9&#10;8idd8lCKGMI+RQVVCG0qpS8qMuiHtiWO3ME6gyFCV0rt8BrDTSPHSfIkDdYcGyps6aWi4pSfjYL1&#10;+89bu53sA84+3NG7OvvOfjOlBv1u9QwiUBf+xX/ujVYwmcb58Uw8AnJx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WlIPsMAAADcAAAADwAAAAAAAAAAAAAAAACYAgAAZHJzL2Rv&#10;d25yZXYueG1sUEsFBgAAAAAEAAQA9QAAAIgDAAAAAA==&#10;" path="m,228r6442,l6442,,,,,228xe" fillcolor="#ebebeb" stroked="f">
                    <v:path arrowok="t" o:connecttype="custom" o:connectlocs="0,7652;6442,7652;6442,7424;0,7424;0,7652" o:connectangles="0,0,0,0,0"/>
                  </v:shape>
                </v:group>
                <v:group id="Group 295" o:spid="_x0000_s1227" style="position:absolute;left:2588;top:7652;width:6443;height:226" coordorigin="2588,7652" coordsize="6443,2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tSQhMYAAADcAAAADwAAAGRycy9kb3ducmV2LnhtbESPT2vCQBTE74V+h+UV&#10;vNVNKpaQuopIKz2EQo0g3h7ZZxLMvg3ZNX++fbcgeBxm5jfMajOaRvTUudqygngegSAurK65VHDM&#10;v14TEM4ja2wsk4KJHGzWz08rTLUd+Jf6gy9FgLBLUUHlfZtK6YqKDLq5bYmDd7GdQR9kV0rd4RDg&#10;ppFvUfQuDdYcFipsaVdRcT3cjIL9gMN2EX/22fWym8758ueUxaTU7GXcfoDwNPpH+N7+1gqWSQz/&#10;Z8IRkOs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S1JCExgAAANwA&#10;AAAPAAAAAAAAAAAAAAAAAKoCAABkcnMvZG93bnJldi54bWxQSwUGAAAAAAQABAD6AAAAnQMAAAAA&#10;">
                  <v:shape id="Freeform 296" o:spid="_x0000_s1228" style="position:absolute;left:2588;top:7652;width:6443;height:226;visibility:visible;mso-wrap-style:square;v-text-anchor:top" coordsize="6443,2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5rdQMQA&#10;AADcAAAADwAAAGRycy9kb3ducmV2LnhtbESP0WoCMRRE3wv+Q7hC32pWyxZdjSKiWGhf1H7AdXPd&#10;LG5uliSua7++KRT6OMzMGWax6m0jOvKhdqxgPMpAEJdO11wp+DrtXqYgQkTW2DgmBQ8KsFoOnhZY&#10;aHfnA3XHWIkE4VCgAhNjW0gZSkMWw8i1xMm7OG8xJukrqT3eE9w2cpJlb9JizWnBYEsbQ+X1eLMK&#10;Mnv4fl2fyM8+K5Pvt/mZPjqv1POwX89BROrjf/iv/a4V5NMJ/J5JR0A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ea3UDEAAAA3AAAAA8AAAAAAAAAAAAAAAAAmAIAAGRycy9k&#10;b3ducmV2LnhtbFBLBQYAAAAABAAEAPUAAACJAwAAAAA=&#10;" path="m,226r6442,l6442,,,,,226xe" fillcolor="#ebebeb" stroked="f">
                    <v:path arrowok="t" o:connecttype="custom" o:connectlocs="0,7878;6442,7878;6442,7652;0,7652;0,7878" o:connectangles="0,0,0,0,0"/>
                  </v:shape>
                </v:group>
                <v:group id="Group 293" o:spid="_x0000_s1229" style="position:absolute;left:9097;top:7367;width:833;height:540" coordorigin="9097,7367" coordsize="833,5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UqraMQAAADcAAAADwAAAGRycy9kb3ducmV2LnhtbESPQYvCMBSE74L/ITzB&#10;m6ZVXKQaRURlD7KwdWHx9miebbF5KU1s67/fLAgeh5n5hllve1OJlhpXWlYQTyMQxJnVJecKfi7H&#10;yRKE88gaK8uk4EkOtpvhYI2Jth1/U5v6XAQIuwQVFN7XiZQuK8igm9qaOHg32xj0QTa51A12AW4q&#10;OYuiD2mw5LBQYE37grJ7+jAKTh12u3l8aM/32/55vSy+fs8xKTUe9bsVCE+9f4df7U+tYLGcw/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zUqraMQAAADcAAAA&#10;DwAAAAAAAAAAAAAAAACqAgAAZHJzL2Rvd25yZXYueG1sUEsFBgAAAAAEAAQA+gAAAJsDAAAAAA==&#10;">
                  <v:shape id="Freeform 294" o:spid="_x0000_s1230" style="position:absolute;left:9097;top:7367;width:833;height:540;visibility:visible;mso-wrap-style:square;v-text-anchor:top" coordsize="833,5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Qnn8UA&#10;AADcAAAADwAAAGRycy9kb3ducmV2LnhtbESP0WrCQBRE3wX/YblC33Sj1qLRVUSwFNoXox9wzV6T&#10;aPZu2N3G1K93C4U+DjNzhlltOlOLlpyvLCsYjxIQxLnVFRcKTsf9cA7CB2SNtWVS8EMeNut+b4Wp&#10;tnc+UJuFQkQI+xQVlCE0qZQ+L8mgH9mGOHoX6wyGKF0htcN7hJtaTpLkTRqsOC6U2NCupPyWfRsF&#10;00e2yIvZ5/s0O1/PTra7r/2hUupl0G2XIAJ14T/81/7QCmbzV/g9E4+AXD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BCefxQAAANwAAAAPAAAAAAAAAAAAAAAAAJgCAABkcnMv&#10;ZG93bnJldi54bWxQSwUGAAAAAAQABAD1AAAAigMAAAAA&#10;" path="m,540r834,l834,,,,,540xe" fillcolor="#ebebeb" stroked="f">
                    <v:path arrowok="t" o:connecttype="custom" o:connectlocs="0,7907;834,7907;834,7367;0,7367;0,7907" o:connectangles="0,0,0,0,0"/>
                  </v:shape>
                </v:group>
                <v:group id="Group 291" o:spid="_x0000_s1231" style="position:absolute;left:9145;top:7424;width:740;height:334" coordorigin="9145,7424" coordsize="740,33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e+Wh8QAAADcAAAADwAAAGRycy9kb3ducmV2LnhtbESPQYvCMBSE7wv+h/AE&#10;b2valS5SjSLiigdZWBXE26N5tsXmpTSxrf/eLAgeh5n5hpkve1OJlhpXWlYQjyMQxJnVJecKTsef&#10;zykI55E1VpZJwYMcLBeDjzmm2nb8R+3B5yJA2KWooPC+TqV0WUEG3djWxMG72sagD7LJpW6wC3BT&#10;ya8o+pYGSw4LBda0Lii7He5GwbbDbjWJN+3+dl0/Lsfk97yPSanRsF/NQHjq/Tv8au+0gmSawP+Z&#10;cATk4gk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Le+Wh8QAAADcAAAA&#10;DwAAAAAAAAAAAAAAAACqAgAAZHJzL2Rvd25yZXYueG1sUEsFBgAAAAAEAAQA+gAAAJsDAAAAAA==&#10;">
                  <v:shape id="Freeform 292" o:spid="_x0000_s1232" style="position:absolute;left:9145;top:7424;width:740;height:334;visibility:visible;mso-wrap-style:square;v-text-anchor:top" coordsize="740,3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NKoxcYA&#10;AADcAAAADwAAAGRycy9kb3ducmV2LnhtbESPQWvCQBSE74X+h+UVvJS6UVDS6BpKQNCLUPXi7ZF9&#10;JtHs23R3jWl/fbdQ8DjMzDfMMh9MK3pyvrGsYDJOQBCXVjdcKTge1m8pCB+QNbaWScE3echXz09L&#10;zLS98yf1+1CJCGGfoYI6hC6T0pc1GfRj2xFH72ydwRClq6R2eI9w08ppksylwYbjQo0dFTWV1/3N&#10;KGA326bFrj39dO/D5NC/mq/dxSg1ehk+FiACDeER/m9vtIJZOoe/M/EIyN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NKoxcYAAADcAAAADwAAAAAAAAAAAAAAAACYAgAAZHJz&#10;L2Rvd25yZXYueG1sUEsFBgAAAAAEAAQA9QAAAIsDAAAAAA==&#10;" path="m,334r740,l740,,,,,334xe" fillcolor="#ebebeb" stroked="f">
                    <v:path arrowok="t" o:connecttype="custom" o:connectlocs="0,7758;740,7758;740,7424;0,7424;0,7758" o:connectangles="0,0,0,0,0"/>
                  </v:shape>
                </v:group>
                <v:group id="Group 289" o:spid="_x0000_s1233" style="position:absolute;left:9145;top:7698;width:60;height:17" coordorigin="9145,7698" coordsize="60,1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nGta8UAAADcAAAADwAAAGRycy9kb3ducmV2LnhtbESPS4vCQBCE78L+h6EX&#10;vOkkKz6IjiKyu+xBBB8g3ppMmwQzPSEzm8R/7wiCx6KqvqIWq86UoqHaFZYVxMMIBHFqdcGZgtPx&#10;ZzAD4TyyxtIyKbiTg9Xyo7fARNuW99QcfCYChF2CCnLvq0RKl+Zk0A1tRRy8q60N+iDrTOoa2wA3&#10;pfyKook0WHBYyLGiTU7p7fBvFPy22K5H8XezvV0398txvDtvY1Kq/9mt5yA8df4dfrX/tILxbArP&#10;M+EIyO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JxrWvFAAAA3AAA&#10;AA8AAAAAAAAAAAAAAAAAqgIAAGRycy9kb3ducmV2LnhtbFBLBQYAAAAABAAEAPoAAACcAwAAAAA=&#10;">
                  <v:shape id="Freeform 290" o:spid="_x0000_s1234" style="position:absolute;left:9145;top:7698;width:60;height:17;visibility:visible;mso-wrap-style:square;v-text-anchor:top" coordsize="60,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HKV5cIA&#10;AADcAAAADwAAAGRycy9kb3ducmV2LnhtbERPTWsCMRC9C/6HMIVepGZbVGQ1ihUqgopoxfO4mW4W&#10;N5PtJur6781B8Ph43+NpY0txpdoXjhV8dhMQxJnTBecKDr8/H0MQPiBrLB2Tgjt5mE7arTGm2t14&#10;R9d9yEUMYZ+iAhNClUrpM0MWfddVxJH7c7XFEGGdS13jLYbbUn4lyUBaLDg2GKxobig77y9Wwf96&#10;yXlv2ztvjvS9W6w7zWm+Mkq9vzWzEYhATXiJn+6lVtAfxrXxTDwCcvI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AcpXlwgAAANwAAAAPAAAAAAAAAAAAAAAAAJgCAABkcnMvZG93&#10;bnJldi54bWxQSwUGAAAAAAQABAD1AAAAhwMAAAAA&#10;" path="m,8r60,e" filled="f" strokecolor="maroon" strokeweight=".94pt">
                    <v:path arrowok="t" o:connecttype="custom" o:connectlocs="0,7706;60,7706" o:connectangles="0,0"/>
                  </v:shape>
                </v:group>
                <v:group id="Group 287" o:spid="_x0000_s1235" style="position:absolute;left:1428;top:7395;width:8505;height:2" coordorigin="1428,7395" coordsize="8505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KKcgsYAAADcAAAADwAAAGRycy9kb3ducmV2LnhtbESPT2vCQBTE7wW/w/IK&#10;3uomSoqmriJSpQcpNBFKb4/sMwlm34bsNn++fbdQ6HGYmd8w2/1oGtFT52rLCuJFBIK4sLrmUsE1&#10;Pz2tQTiPrLGxTAomcrDfzR62mGo78Af1mS9FgLBLUUHlfZtK6YqKDLqFbYmDd7OdQR9kV0rd4RDg&#10;ppHLKHqWBmsOCxW2dKyouGffRsF5wOGwil/7y/12nL7y5P3zEpNS88fx8ALC0+j/w3/tN60gWW/g&#10;90w4AnL3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sopyCxgAAANwA&#10;AAAPAAAAAAAAAAAAAAAAAKoCAABkcnMvZG93bnJldi54bWxQSwUGAAAAAAQABAD6AAAAnQMAAAAA&#10;">
                  <v:shape id="Freeform 288" o:spid="_x0000_s1236" style="position:absolute;left:1428;top:7395;width:8505;height:2;visibility:visible;mso-wrap-style:square;v-text-anchor:top" coordsize="8505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YUm8IA&#10;AADcAAAADwAAAGRycy9kb3ducmV2LnhtbERPu2rDMBTdC/kHcQPdGjmBFtuJEkpCodAueSzdbqUb&#10;y9S6MpISu/n6aCh0PJz3ajO6TlwpxNazgvmsAEGsvWm5UXA6vj2VIGJCNth5JgW/FGGznjyssDZ+&#10;4D1dD6kROYRjjQpsSn0tZdSWHMaZ74kzd/bBYcowNNIEHHK46+SiKF6kw5Zzg8Wetpb0z+HiFHzq&#10;/UeZ9FgFH23zRcPuu1zclHqcjq9LEInG9C/+c78bBc9Vnp/P5CMg13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phSbwgAAANwAAAAPAAAAAAAAAAAAAAAAAJgCAABkcnMvZG93&#10;bnJldi54bWxQSwUGAAAAAAQABAD1AAAAhwMAAAAA&#10;" path="m,l8505,e" filled="f" strokecolor="#ebebeb" strokeweight="2.98pt">
                    <v:path arrowok="t" o:connecttype="custom" o:connectlocs="0,0;8505,0" o:connectangles="0,0"/>
                  </v:shape>
                </v:group>
                <v:group id="Group 285" o:spid="_x0000_s1237" style="position:absolute;left:1419;top:7892;width:8524;height:2" coordorigin="1419,7892" coordsize="8524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w0GWcQAAADcAAAADwAAAGRycy9kb3ducmV2LnhtbESPQYvCMBSE78L+h/AW&#10;vGnaFWWtRhHZFQ8iqAvi7dE822LzUppsW/+9EQSPw8x8w8yXnSlFQ7UrLCuIhxEI4tTqgjMFf6ff&#10;wTcI55E1lpZJwZ0cLBcfvTkm2rZ8oOboMxEg7BJUkHtfJVK6NCeDbmgr4uBdbW3QB1lnUtfYBrgp&#10;5VcUTaTBgsNCjhWtc0pvx3+jYNNiuxrFP83udl3fL6fx/ryLSan+Z7eagfDU+Xf41d5qBeNpDM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1w0GWcQAAADcAAAA&#10;DwAAAAAAAAAAAAAAAACqAgAAZHJzL2Rvd25yZXYueG1sUEsFBgAAAAAEAAQA+gAAAJsDAAAAAA==&#10;">
                  <v:shape id="Freeform 286" o:spid="_x0000_s1238" style="position:absolute;left:1419;top:7892;width:8524;height:2;visibility:visible;mso-wrap-style:square;v-text-anchor:top" coordsize="8524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9arsMQA&#10;AADcAAAADwAAAGRycy9kb3ducmV2LnhtbESP3YrCMBSE7xd8h3AWvFnWVFFZq1GKIHgl688DHJpj&#10;W7c5qUnU6tObBcHLYWa+YWaL1tTiSs5XlhX0ewkI4tzqigsFh/3q+weED8gaa8uk4E4eFvPOxwxT&#10;bW+8pesuFCJC2KeooAyhSaX0eUkGfc82xNE7WmcwROkKqR3eItzUcpAkY2mw4rhQYkPLkvK/3cUo&#10;yNyvOyanbEjbyzn/Om1WtX/0lep+ttkURKA2vMOv9lorGE0G8H8mHgE5f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vWq7DEAAAA3AAAAA8AAAAAAAAAAAAAAAAAmAIAAGRycy9k&#10;b3ducmV2LnhtbFBLBQYAAAAABAAEAPUAAACJAwAAAAA=&#10;" path="m,l8524,e" filled="f" strokecolor="#ebebeb" strokeweight="1.54pt">
                    <v:path arrowok="t" o:connecttype="custom" o:connectlocs="0,0;8524,0" o:connectangles="0,0"/>
                  </v:shape>
                </v:group>
                <v:group id="Group 283" o:spid="_x0000_s1239" style="position:absolute;left:2530;top:7424;width:2;height:482" coordorigin="2530,7424" coordsize="2,4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JM9tcYAAADcAAAADwAAAGRycy9kb3ducmV2LnhtbESPQWvCQBSE7wX/w/IK&#10;3ppNlJSaZhWRKh5CoSqU3h7ZZxLMvg3ZbRL/fbdQ6HGYmW+YfDOZVgzUu8aygiSKQRCXVjdcKbic&#10;908vIJxH1thaJgV3crBZzx5yzLQd+YOGk69EgLDLUEHtfZdJ6cqaDLrIdsTBu9reoA+yr6TucQxw&#10;08pFHD9Lgw2HhRo72tVU3k7fRsFhxHG7TN6G4nbd3b/O6ftnkZBS88dp+wrC0+T/w3/to1aQrpb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Ikz21xgAAANwA&#10;AAAPAAAAAAAAAAAAAAAAAKoCAABkcnMvZG93bnJldi54bWxQSwUGAAAAAAQABAD6AAAAnQMAAAAA&#10;">
                  <v:shape id="Freeform 284" o:spid="_x0000_s1240" style="position:absolute;left:2530;top:7424;width:2;height:482;visibility:visible;mso-wrap-style:square;v-text-anchor:top" coordsize="2,4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eLxlcYA&#10;AADcAAAADwAAAGRycy9kb3ducmV2LnhtbESPT2vCQBTE7wW/w/IEb3VjakWjq4hQWrCH+gfB2yP7&#10;TILZtzG7JvHbu4VCj8PM/IZZrDpTioZqV1hWMBpGIIhTqwvOFBwPH69TEM4jaywtk4IHOVgtey8L&#10;TLRteUfN3mciQNglqCD3vkqkdGlOBt3QVsTBu9jaoA+yzqSusQ1wU8o4iibSYMFhIceKNjml1/3d&#10;KOj0La6auP38iU7nzZsxt/R7O1Fq0O/WcxCeOv8f/mt/aQXvszH8nglHQC6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eLxlcYAAADcAAAADwAAAAAAAAAAAAAAAACYAgAAZHJz&#10;L2Rvd25yZXYueG1sUEsFBgAAAAAEAAQA9QAAAIsDAAAAAA==&#10;" path="m,l,483e" filled="f" strokecolor="white" strokeweight="1.06pt">
                    <v:path arrowok="t" o:connecttype="custom" o:connectlocs="0,7424;0,7907" o:connectangles="0,0"/>
                  </v:shape>
                </v:group>
                <v:group id="Group 281" o:spid="_x0000_s1241" style="position:absolute;left:9088;top:7424;width:2;height:482" coordorigin="9088,7424" coordsize="2,4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DYAWsUAAADcAAAADwAAAGRycy9kb3ducmV2LnhtbESPT2vCQBTE7wW/w/KE&#10;3uomlhSNriKi4kEK/gHx9sg+k2D2bciuSfz23UKhx2FmfsPMl72pREuNKy0riEcRCOLM6pJzBZfz&#10;9mMCwnlkjZVlUvAiB8vF4G2OqbYdH6k9+VwECLsUFRTe16mULivIoBvZmjh4d9sY9EE2udQNdgFu&#10;KjmOoi9psOSwUGBN64Kyx+lpFOw67Faf8aY9PO7r1+2cfF8PMSn1PuxXMxCeev8f/mvvtYJkmsDv&#10;mXAE5O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g2AFrFAAAA3AAA&#10;AA8AAAAAAAAAAAAAAAAAqgIAAGRycy9kb3ducmV2LnhtbFBLBQYAAAAABAAEAPoAAACcAwAAAAA=&#10;">
                  <v:shape id="Freeform 282" o:spid="_x0000_s1242" style="position:absolute;left:9088;top:7424;width:2;height:482;visibility:visible;mso-wrap-style:square;v-text-anchor:top" coordsize="2,4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zKecUA&#10;AADcAAAADwAAAGRycy9kb3ducmV2LnhtbESPQWvCQBSE70L/w/IKvemmEUONrlKEYqEe1Irg7ZF9&#10;JqHZtzG7TeK/dwXB4zAz3zDzZW8q0VLjSssK3kcRCOLM6pJzBYffr+EHCOeRNVaWScGVHCwXL4M5&#10;ptp2vKN273MRIOxSVFB4X6dSuqwgg25ka+LgnW1j0AfZ5FI32AW4qWQcRYk0WHJYKLCmVUHZ3/7f&#10;KOj1Ja7buFtvo+NpNTbmkm1+EqXeXvvPGQhPvX+GH+1vrWAyTeB+JhwBubg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fMp5xQAAANwAAAAPAAAAAAAAAAAAAAAAAJgCAABkcnMv&#10;ZG93bnJldi54bWxQSwUGAAAAAAQABAD1AAAAigMAAAAA&#10;" path="m,l,483e" filled="f" strokecolor="white" strokeweight="1.06pt">
                    <v:path arrowok="t" o:connecttype="custom" o:connectlocs="0,7424;0,7907" o:connectangles="0,0"/>
                  </v:shape>
                </v:group>
                <v:group id="Group 279" o:spid="_x0000_s1243" style="position:absolute;left:1428;top:7926;width:1092;height:528" coordorigin="1428,7926" coordsize="1092,5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6g7tsYAAADcAAAADwAAAGRycy9kb3ducmV2LnhtbESPT2vCQBTE74LfYXmC&#10;t7qJxWqjq4i0pYcgqIXS2yP7TILZtyG75s+37xYKHoeZ+Q2z2fWmEi01rrSsIJ5FIIgzq0vOFXxd&#10;3p9WIJxH1lhZJgUDOdhtx6MNJtp2fKL27HMRIOwSVFB4XydSuqwgg25ma+LgXW1j0AfZ5FI32AW4&#10;qeQ8il6kwZLDQoE1HQrKbue7UfDRYbd/jt/a9HY9DD+XxfE7jUmp6aTfr0F46v0j/N/+1AoWr0v4&#10;OxOOgNz+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3qDu2xgAAANwA&#10;AAAPAAAAAAAAAAAAAAAAAKoCAABkcnMvZG93bnJldi54bWxQSwUGAAAAAAQABAD6AAAAnQMAAAAA&#10;">
                  <v:shape id="Freeform 280" o:spid="_x0000_s1244" style="position:absolute;left:1428;top:7926;width:1092;height:528;visibility:visible;mso-wrap-style:square;v-text-anchor:top" coordsize="1092,5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EgkcIA&#10;AADcAAAADwAAAGRycy9kb3ducmV2LnhtbERPz2vCMBS+D/wfwhO8jJkqbHTVKKIMZeyyrgePj+at&#10;KWteSpLV9r83h8GOH9/v7X60nRjIh9axgtUyA0FcO91yo6D6envKQYSIrLFzTAomCrDfzR62WGh3&#10;408aytiIFMKhQAUmxr6QMtSGLIal64kT9+28xZigb6T2eEvhtpPrLHuRFltODQZ7Ohqqf8pfq2A4&#10;T+fBnOi9fDxN8cNWbbjmR6UW8/GwARFpjP/iP/dFK3h+TWvTmXQE5O4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YSCRwgAAANwAAAAPAAAAAAAAAAAAAAAAAJgCAABkcnMvZG93&#10;bnJldi54bWxQSwUGAAAAAAQABAD1AAAAhwMAAAAA&#10;" path="m,528r1092,l1092,,,,,528xe" fillcolor="#dadada" stroked="f">
                    <v:path arrowok="t" o:connecttype="custom" o:connectlocs="0,8454;1092,8454;1092,7926;0,7926;0,8454" o:connectangles="0,0,0,0,0"/>
                  </v:shape>
                </v:group>
                <v:group id="Group 277" o:spid="_x0000_s1245" style="position:absolute;left:1476;top:7983;width:996;height:247" coordorigin="1476,7983" coordsize="996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XsKX8UAAADcAAAADwAAAGRycy9kb3ducmV2LnhtbESPT4vCMBTE78J+h/AW&#10;vGnaFUWrUUR2lz2I4B8Qb4/m2Rabl9Jk2/rtjSB4HGbmN8xi1ZlSNFS7wrKCeBiBIE6tLjhTcDr+&#10;DKYgnEfWWFomBXdysFp+9BaYaNvynpqDz0SAsEtQQe59lUjp0pwMuqGtiIN3tbVBH2SdSV1jG+Cm&#10;lF9RNJEGCw4LOVa0ySm9Hf6Ngt8W2/Uo/m62t+vmfjmOd+dtTEr1P7v1HISnzr/Dr/afVjCezeB5&#10;JhwBuXw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l7Cl/FAAAA3AAA&#10;AA8AAAAAAAAAAAAAAAAAqgIAAGRycy9kb3ducmV2LnhtbFBLBQYAAAAABAAEAPoAAACcAwAAAAA=&#10;">
                  <v:shape id="Freeform 278" o:spid="_x0000_s1246" style="position:absolute;left:1476;top:7983;width:996;height:247;visibility:visible;mso-wrap-style:square;v-text-anchor:top" coordsize="996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WwIsIA&#10;AADcAAAADwAAAGRycy9kb3ducmV2LnhtbERPz2vCMBS+D/wfwhN2m6kDRapp2WSFXecU9PbaPNtq&#10;81KTWLv/fjkMdvz4fm/y0XRiIOdbywrmswQEcWV1y7WC/XfxsgLhA7LGzjIp+CEPeTZ52mCq7YO/&#10;aNiFWsQQ9ikqaELoUyl91ZBBP7M9ceTO1hkMEbpaaoePGG46+ZokS2mw5djQYE/bhqrr7m4U1EN5&#10;uPjiw7zfDvfi5o6L8lQulHqejm9rEIHG8C/+c39qBcskzo9n4hGQ2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lxbAiwgAAANwAAAAPAAAAAAAAAAAAAAAAAJgCAABkcnMvZG93&#10;bnJldi54bWxQSwUGAAAAAAQABAD1AAAAhwMAAAAA&#10;" path="m,248r996,l996,,,,,248xe" fillcolor="#dadada" stroked="f">
                    <v:path arrowok="t" o:connecttype="custom" o:connectlocs="0,8231;996,8231;996,7983;0,7983;0,8231" o:connectangles="0,0,0,0,0"/>
                  </v:shape>
                </v:group>
                <v:group id="Group 275" o:spid="_x0000_s1247" style="position:absolute;left:2540;top:7926;width:6539;height:528" coordorigin="2540,7926" coordsize="6539,5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CLyosYAAADcAAAADwAAAGRycy9kb3ducmV2LnhtbESPQWuDQBSE74H+h+UF&#10;ektWWyLFZCMS2tKDFGIKpbeH+6IS9624WzX/vhso5DjMzDfMLptNJ0YaXGtZQbyOQBBXVrdcK/g6&#10;va1eQDiPrLGzTAqu5CDbPyx2mGo78ZHG0tciQNilqKDxvk+ldFVDBt3a9sTBO9vBoA9yqKUecApw&#10;08mnKEqkwZbDQoM9HRqqLuWvUfA+4ZQ/x69jcTkfrj+nzed3EZNSj8s534LwNPt7+L/9oRUkUQy3&#10;M+EIyP0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kIvKixgAAANwA&#10;AAAPAAAAAAAAAAAAAAAAAKoCAABkcnMvZG93bnJldi54bWxQSwUGAAAAAAQABAD6AAAAnQMAAAAA&#10;">
                  <v:shape id="Freeform 276" o:spid="_x0000_s1248" style="position:absolute;left:2540;top:7926;width:6539;height:528;visibility:visible;mso-wrap-style:square;v-text-anchor:top" coordsize="6539,5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Px2ncQA&#10;AADcAAAADwAAAGRycy9kb3ducmV2LnhtbESPQWvCQBSE74X+h+UJvdWNOUiJWSWIQsGTWgzentln&#10;Esy+TXe3mvrr3ULB4zAz3zD5YjCduJLzrWUFk3ECgriyuuVawdd+/f4BwgdkjZ1lUvBLHhbz15cc&#10;M21vvKXrLtQiQthnqKAJoc+k9FVDBv3Y9sTRO1tnMETpaqkd3iLcdDJNkqk02HJcaLCnZUPVZfdj&#10;FBzvRbn55lVRrtPWlfdUH4ZTUOptNBQzEIGG8Az/tz+1gmmSwt+ZeATk/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T8dp3EAAAA3AAAAA8AAAAAAAAAAAAAAAAAmAIAAGRycy9k&#10;b3ducmV2LnhtbFBLBQYAAAAABAAEAPUAAACJAwAAAAA=&#10;" path="m,528r6538,l6538,,,,,528xe" fillcolor="#dadada" stroked="f">
                    <v:path arrowok="t" o:connecttype="custom" o:connectlocs="0,8454;6538,8454;6538,7926;0,7926;0,8454" o:connectangles="0,0,0,0,0"/>
                  </v:shape>
                </v:group>
                <v:group id="Group 273" o:spid="_x0000_s1249" style="position:absolute;left:2588;top:7983;width:6443;height:247" coordorigin="2588,7983" coordsize="6443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7zJTsQAAADcAAAADwAAAGRycy9kb3ducmV2LnhtbESPQYvCMBSE7wv+h/AE&#10;b2taZUWqUURUPIiwKoi3R/Nsi81LaWJb/71ZEPY4zMw3zHzZmVI0VLvCsoJ4GIEgTq0uOFNwOW+/&#10;pyCcR9ZYWiYFL3KwXPS+5pho2/IvNSefiQBhl6CC3PsqkdKlORl0Q1sRB+9ua4M+yDqTusY2wE0p&#10;R1E0kQYLDgs5VrTOKX2cnkbBrsV2NY43zeFxX79u55/j9RCTUoN+t5qB8NT5//CnvdcKJtEY/s6E&#10;IyAXb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e7zJTsQAAADcAAAA&#10;DwAAAAAAAAAAAAAAAACqAgAAZHJzL2Rvd25yZXYueG1sUEsFBgAAAAAEAAQA+gAAAJsDAAAAAA==&#10;">
                  <v:shape id="Freeform 274" o:spid="_x0000_s1250" style="position:absolute;left:2588;top:7983;width:6443;height:247;visibility:visible;mso-wrap-style:square;v-text-anchor:top" coordsize="6443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v2KMMQA&#10;AADcAAAADwAAAGRycy9kb3ducmV2LnhtbESPS4sCMRCE78L+h9ALXmTN+MCV0SgiCF486A57bic9&#10;D3bSGZLsOP57Iwgei6r6ilpve9OIjpyvLSuYjBMQxLnVNZcKsp/D1xKED8gaG8uk4E4etpuPwRpT&#10;bW98pu4SShEh7FNUUIXQplL6vCKDfmxb4ugV1hkMUbpSaoe3CDeNnCbJQhqsOS5U2NK+ovzv8m8U&#10;nHZBT/Kiv45mbdZk9dV1xe+3UsPPfrcCEagP7/CrfdQKFskcnmfiEZCb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79ijDEAAAA3AAAAA8AAAAAAAAAAAAAAAAAmAIAAGRycy9k&#10;b3ducmV2LnhtbFBLBQYAAAAABAAEAPUAAACJAwAAAAA=&#10;" path="m,248r6442,l6442,,,,,248xe" fillcolor="#dadada" stroked="f">
                    <v:path arrowok="t" o:connecttype="custom" o:connectlocs="0,8231;6442,8231;6442,7983;0,7983;0,8231" o:connectangles="0,0,0,0,0"/>
                  </v:shape>
                </v:group>
                <v:group id="Group 271" o:spid="_x0000_s1251" style="position:absolute;left:9097;top:7926;width:833;height:528" coordorigin="9097,7926" coordsize="833,5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xn0ocQAAADcAAAADwAAAGRycy9kb3ducmV2LnhtbESPQYvCMBSE74L/ITzB&#10;m6bdRZGuUUTWxYMI1oVlb4/m2Rabl9LEtv57Iwgeh5n5hlmue1OJlhpXWlYQTyMQxJnVJecKfs+7&#10;yQKE88gaK8uk4E4O1qvhYImJth2fqE19LgKEXYIKCu/rREqXFWTQTW1NHLyLbQz6IJtc6ga7ADeV&#10;/IiiuTRYclgosKZtQdk1vRkFPx12m8/4uz1cL9v7/3l2/DvEpNR41G++QHjq/Tv8au+1gnk0g+eZ&#10;cATk6g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mxn0ocQAAADcAAAA&#10;DwAAAAAAAAAAAAAAAACqAgAAZHJzL2Rvd25yZXYueG1sUEsFBgAAAAAEAAQA+gAAAJsDAAAAAA==&#10;">
                  <v:shape id="Freeform 272" o:spid="_x0000_s1252" style="position:absolute;left:9097;top:7926;width:833;height:528;visibility:visible;mso-wrap-style:square;v-text-anchor:top" coordsize="833,5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uV0JcUA&#10;AADcAAAADwAAAGRycy9kb3ducmV2LnhtbESPQWvCQBSE7wX/w/IEb3VjpVGiq1hB9NBDNYLXZ/aZ&#10;LGbfhuxq0n/fLRR6HGbmG2a57m0tntR641jBZJyAIC6cNlwqOOe71zkIH5A11o5JwTd5WK8GL0vM&#10;tOv4SM9TKEWEsM9QQRVCk0npi4os+rFriKN3c63FEGVbSt1iF+G2lm9JkkqLhuNChQ1tKyrup4dV&#10;YPJJ/vkxezeHfl/vrtdu+oWPi1KjYb9ZgAjUh//wX/ugFaRJCr9n4hGQq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5XQlxQAAANwAAAAPAAAAAAAAAAAAAAAAAJgCAABkcnMv&#10;ZG93bnJldi54bWxQSwUGAAAAAAQABAD1AAAAigMAAAAA&#10;" path="m,528r834,l834,,,,,528xe" fillcolor="#dadada" stroked="f">
                    <v:path arrowok="t" o:connecttype="custom" o:connectlocs="0,8454;834,8454;834,7926;0,7926;0,8454" o:connectangles="0,0,0,0,0"/>
                  </v:shape>
                </v:group>
                <v:group id="Group 269" o:spid="_x0000_s1253" style="position:absolute;left:9145;top:7983;width:740;height:334" coordorigin="9145,7983" coordsize="740,33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IfPTcYAAADc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awiN/g&#10;90w4AnJ9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Eh89NxgAAANwA&#10;AAAPAAAAAAAAAAAAAAAAAKoCAABkcnMvZG93bnJldi54bWxQSwUGAAAAAAQABAD6AAAAnQMAAAAA&#10;">
                  <v:shape id="Freeform 270" o:spid="_x0000_s1254" style="position:absolute;left:9145;top:7983;width:740;height:334;visibility:visible;mso-wrap-style:square;v-text-anchor:top" coordsize="740,3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Ly1Z8IA&#10;AADcAAAADwAAAGRycy9kb3ducmV2LnhtbERP3WrCMBS+H/gO4Qi7GZrODdFqFJkMHF4MOx/g0Byb&#10;2OakNLHWt18uBrv8+P7X28E1oqcuWM8KXqcZCOLSa8uVgvPP52QBIkRkjY1nUvCgANvN6GmNufZ3&#10;PlFfxEqkEA45KjAxtrmUoTTkMEx9S5y4i+8cxgS7SuoO7yncNXKWZXPp0HJqMNjSh6GyLm5Owfv+&#10;elsWtrbH6vvryG8vp74ejFLP42G3AhFpiP/iP/dBK5hnaW06k46A3Pw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vLVnwgAAANwAAAAPAAAAAAAAAAAAAAAAAJgCAABkcnMvZG93&#10;bnJldi54bWxQSwUGAAAAAAQABAD1AAAAhwMAAAAA&#10;" path="m,334r740,l740,,,,,334xe" fillcolor="#dadada" stroked="f">
                    <v:path arrowok="t" o:connecttype="custom" o:connectlocs="0,8317;740,8317;740,7983;0,7983;0,8317" o:connectangles="0,0,0,0,0"/>
                  </v:shape>
                </v:group>
                <v:group id="Group 267" o:spid="_x0000_s1255" style="position:absolute;left:9145;top:8265;width:156;height:2" coordorigin="9145,8265" coordsize="156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lT+pMYAAADcAAAADwAAAGRycy9kb3ducmV2LnhtbESPT2vCQBTE74V+h+UV&#10;ejObtCg1ZhWRtvQQBLUg3h7ZZxLMvg3Zbf58e7dQ6HGYmd8w2WY0jeipc7VlBUkUgyAurK65VPB9&#10;+pi9gXAeWWNjmRRM5GCzfnzIMNV24AP1R1+KAGGXooLK+zaV0hUVGXSRbYmDd7WdQR9kV0rd4RDg&#10;ppEvcbyQBmsOCxW2tKuouB1/jILPAYfta/Le57frbrqc5vtznpBSz0/jdgXC0+j/w3/tL61gES/h&#10;90w4AnJ9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aVP6kxgAAANwA&#10;AAAPAAAAAAAAAAAAAAAAAKoCAABkcnMvZG93bnJldi54bWxQSwUGAAAAAAQABAD6AAAAnQMAAAAA&#10;">
                  <v:shape id="Freeform 268" o:spid="_x0000_s1256" style="position:absolute;left:9145;top:8265;width:156;height:2;visibility:visible;mso-wrap-style:square;v-text-anchor:top" coordsize="156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6Ag+MIA&#10;AADcAAAADwAAAGRycy9kb3ducmV2LnhtbERP3WqDMBS+H/QdwinsbsYOqsUZpZWVlVEGs3uAgzlT&#10;V3MiJm3d2y8Xg15+fP95OZtBXGlyvWUFqygGQdxY3XOr4Ou0f9qAcB5Z42CZFPySg7JYPOSYaXvj&#10;T7rWvhUhhF2GCjrvx0xK13Rk0EV2JA7ct50M+gCnVuoJbyHcDPI5jhNpsOfQ0OFIVUfNub4YBelP&#10;/7p21buvth/HFu3b+pDuRqUel/P2BYSn2d/F/+6DVpCswvxwJhwBWf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oCD4wgAAANwAAAAPAAAAAAAAAAAAAAAAAJgCAABkcnMvZG93&#10;bnJldi54bWxQSwUGAAAAAAQABAD1AAAAhwMAAAAA&#10;" path="m,l156,e" filled="f" strokecolor="maroon" strokeweight=".94pt">
                    <v:path arrowok="t" o:connecttype="custom" o:connectlocs="0,0;156,0" o:connectangles="0,0"/>
                  </v:shape>
                </v:group>
                <v:group id="Group 265" o:spid="_x0000_s1257" style="position:absolute;left:1428;top:7955;width:8505;height:2" coordorigin="1428,7955" coordsize="8505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ftkf8UAAADcAAAADwAAAGRycy9kb3ducmV2LnhtbESPQWvCQBSE74X+h+UJ&#10;vdXNWhSJriJSxYMUGoXS2yP7TILZtyG7JvHfu0Khx2FmvmGW68HWoqPWV441qHECgjh3puJCw/m0&#10;e5+D8AHZYO2YNNzJw3r1+rLE1Liev6nLQiEihH2KGsoQmlRKn5dk0Y9dQxy9i2sthijbQpoW+wi3&#10;tZwkyUxarDgulNjQtqT8mt2shn2P/eZDfXbH62V7/z1Nv36OirR+Gw2bBYhAQ/gP/7UPRsNMKXie&#10;iUdArh4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H7ZH/FAAAA3AAA&#10;AA8AAAAAAAAAAAAAAAAAqgIAAGRycy9kb3ducmV2LnhtbFBLBQYAAAAABAAEAPoAAACcAwAAAAA=&#10;">
                  <v:shape id="Freeform 266" o:spid="_x0000_s1258" style="position:absolute;left:1428;top:7955;width:8505;height:2;visibility:visible;mso-wrap-style:square;v-text-anchor:top" coordsize="8505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/ooJcQA&#10;AADcAAAADwAAAGRycy9kb3ducmV2LnhtbESPQYvCMBSE74L/ITxhb5qqIEs1FXURPMiKWsTeHs2z&#10;LTYvpclq999vhAWPw8x8wyyWnanFg1pXWVYwHkUgiHOrKy4UpOft8BOE88gaa8uk4JccLJN+b4Gx&#10;tk8+0uPkCxEg7GJUUHrfxFK6vCSDbmQb4uDdbGvQB9kWUrf4DHBTy0kUzaTBisNCiQ1tSsrvpx+j&#10;ILp8peuULev94fuYra7ZfrptlPoYdKs5CE+df4f/2zutYDaewOtMOAIy+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/6KCXEAAAA3AAAAA8AAAAAAAAAAAAAAAAAmAIAAGRycy9k&#10;b3ducmV2LnhtbFBLBQYAAAAABAAEAPUAAACJAwAAAAA=&#10;" path="m,l8505,e" filled="f" strokecolor="#dadada" strokeweight="2.98pt">
                    <v:path arrowok="t" o:connecttype="custom" o:connectlocs="0,0;8505,0" o:connectangles="0,0"/>
                  </v:shape>
                </v:group>
                <v:group id="Group 263" o:spid="_x0000_s1259" style="position:absolute;left:1419;top:8439;width:8524;height:2" coordorigin="1419,8439" coordsize="8524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mVfk8YAAADcAAAADwAAAGRycy9kb3ducmV2LnhtbESPzWrDMBCE74G+g9hC&#10;b4nsmoTgRgnBtKUHU4hTKL0t1sY2sVbGUv3z9lWgkOMwM98wu8NkWjFQ7xrLCuJVBIK4tLrhSsHX&#10;+W25BeE8ssbWMimYycFh/7DYYartyCcaCl+JAGGXooLa+y6V0pU1GXQr2xEH72J7gz7IvpK6xzHA&#10;TSufo2gjDTYcFmrsKKupvBa/RsH7iOMxiV+H/HrJ5p/z+vM7j0mpp8fp+ALC0+Tv4f/2h1awiRO4&#10;nQlHQO7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+ZV+TxgAAANwA&#10;AAAPAAAAAAAAAAAAAAAAAKoCAABkcnMvZG93bnJldi54bWxQSwUGAAAAAAQABAD6AAAAnQMAAAAA&#10;">
                  <v:shape id="Freeform 264" o:spid="_x0000_s1260" style="position:absolute;left:1419;top:8439;width:8524;height:2;visibility:visible;mso-wrap-style:square;v-text-anchor:top" coordsize="8524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liOMMA&#10;AADcAAAADwAAAGRycy9kb3ducmV2LnhtbESP3YrCMBSE7xd8h3AE79ZUESnVKOIPuMKCfw9wbI5N&#10;sTkpTbT17TcLC3s5zMw3zHzZ2Uq8qPGlYwWjYQKCOHe65ELB9bL7TEH4gKyxckwK3uRhueh9zDHT&#10;ruUTvc6hEBHCPkMFJoQ6k9Lnhiz6oauJo3d3jcUQZVNI3WAb4baS4ySZSoslxwWDNa0N5Y/z0ypI&#10;vw6b4nIP23H6vh2O37sjommVGvS71QxEoC78h//ae61gOprA75l4BOTi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gliOMMAAADcAAAADwAAAAAAAAAAAAAAAACYAgAAZHJzL2Rv&#10;d25yZXYueG1sUEsFBgAAAAAEAAQA9QAAAIgDAAAAAA==&#10;" path="m,l8524,e" filled="f" strokecolor="#dadada" strokeweight="1.54pt">
                    <v:path arrowok="t" o:connecttype="custom" o:connectlocs="0,0;8524,0" o:connectangles="0,0"/>
                  </v:shape>
                </v:group>
                <v:group id="Group 261" o:spid="_x0000_s1261" style="position:absolute;left:2530;top:7983;width:2;height:470" coordorigin="2530,7983" coordsize="2,47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sBifMYAAADcAAAADwAAAGRycy9kb3ducmV2LnhtbESPQWvCQBSE74X+h+UV&#10;ems2URSJriGIlR6kUCOIt0f2mQSzb0N2m8R/3y0Uehxm5htmk02mFQP1rrGsIIliEMSl1Q1XCs7F&#10;+9sKhPPIGlvLpOBBDrLt89MGU21H/qLh5CsRIOxSVFB736VSurImgy6yHXHwbrY36IPsK6l7HAPc&#10;tHIWx0tpsOGwUGNHu5rK++nbKDiMOObzZD8c77fd41osPi/HhJR6fZnyNQhPk/8P/7U/tIJlsoDf&#10;M+EIyO0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ewGJ8xgAAANwA&#10;AAAPAAAAAAAAAAAAAAAAAKoCAABkcnMvZG93bnJldi54bWxQSwUGAAAAAAQABAD6AAAAnQMAAAAA&#10;">
                  <v:shape id="Freeform 262" o:spid="_x0000_s1262" style="position:absolute;left:2530;top:7983;width:2;height:470;visibility:visible;mso-wrap-style:square;v-text-anchor:top" coordsize="2,4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NGXJsEA&#10;AADcAAAADwAAAGRycy9kb3ducmV2LnhtbESPQYvCMBSE74L/ITxhb5q6aJGuUYqw0KuuHrw9mrdN&#10;sXmpSdT67zeCsMdhZr5h1tvBduJOPrSOFcxnGQji2umWGwXHn+/pCkSIyBo7x6TgSQG2m/FojYV2&#10;D97T/RAbkSAcClRgYuwLKUNtyGKYuZ44eb/OW4xJ+kZqj48Et538zLJcWmw5LRjsaWeovhxuVsHl&#10;ak5oyv7M1RBLXy2Wi1tYKvUxGcovEJGG+B9+tyutIJ/n8DqTjoDc/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TRlybBAAAA3AAAAA8AAAAAAAAAAAAAAAAAmAIAAGRycy9kb3du&#10;cmV2LnhtbFBLBQYAAAAABAAEAPUAAACGAwAAAAA=&#10;" path="m,l,471e" filled="f" strokecolor="white" strokeweight="1.06pt">
                    <v:path arrowok="t" o:connecttype="custom" o:connectlocs="0,7983;0,8454" o:connectangles="0,0"/>
                  </v:shape>
                </v:group>
                <v:group id="Group 259" o:spid="_x0000_s1263" style="position:absolute;left:9088;top:7983;width:2;height:470" coordorigin="9088,7983" coordsize="2,47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V5ZkMYAAADc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awSN7g&#10;90w4AnJ9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BXlmQxgAAANwA&#10;AAAPAAAAAAAAAAAAAAAAAKoCAABkcnMvZG93bnJldi54bWxQSwUGAAAAAAQABAD6AAAAnQMAAAAA&#10;">
                  <v:shape id="Freeform 260" o:spid="_x0000_s1264" style="position:absolute;left:9088;top:7983;width:2;height:470;visibility:visible;mso-wrap-style:square;v-text-anchor:top" coordsize="2,4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gKmz78A&#10;AADcAAAADwAAAGRycy9kb3ducmV2LnhtbERPz2vCMBS+D/Y/hDfwtqaKinSNUgShV9128PZonk2x&#10;eemSqPG/Xw6DHT++3/Uu2VHcyYfBsYJ5UYIg7pweuFfw9Xl434AIEVnj6JgUPCnAbvv6UmOl3YOP&#10;dD/FXuQQDhUqMDFOlZShM2QxFG4iztzFeYsxQ99L7fGRw+0oF2W5lhYHzg0GJ9ob6q6nm1Vw/THf&#10;aJrpzG2KjW+Xq+UtrJSavaXmA0SkFP/Ff+5WK1jP89p8Jh8Buf0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aAqbPvwAAANwAAAAPAAAAAAAAAAAAAAAAAJgCAABkcnMvZG93bnJl&#10;di54bWxQSwUGAAAAAAQABAD1AAAAhAMAAAAA&#10;" path="m,l,471e" filled="f" strokecolor="white" strokeweight="1.06pt">
                    <v:path arrowok="t" o:connecttype="custom" o:connectlocs="0,7983;0,8454" o:connectangles="0,0"/>
                  </v:shape>
                </v:group>
                <v:group id="Group 257" o:spid="_x0000_s1265" style="position:absolute;left:1428;top:8473;width:1092;height:747" coordorigin="1428,8473" coordsize="1092,7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41oecYAAADcAAAADwAAAGRycy9kb3ducmV2LnhtbESPT2vCQBTE74V+h+UV&#10;ejObtCg1ZhWRtvQQBLUg3h7ZZxLMvg3Zbf58e7dQ6HGYmd8w2WY0jeipc7VlBUkUgyAurK65VPB9&#10;+pi9gXAeWWNjmRRM5GCzfnzIMNV24AP1R1+KAGGXooLK+zaV0hUVGXSRbYmDd7WdQR9kV0rd4RDg&#10;ppEvcbyQBmsOCxW2tKuouB1/jILPAYfta/Le57frbrqc5vtznpBSz0/jdgXC0+j/w3/tL61gkSzh&#10;90w4AnJ9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fjWh5xgAAANwA&#10;AAAPAAAAAAAAAAAAAAAAAKoCAABkcnMvZG93bnJldi54bWxQSwUGAAAAAAQABAD6AAAAnQMAAAAA&#10;">
                  <v:shape id="Freeform 258" o:spid="_x0000_s1266" style="position:absolute;left:1428;top:8473;width:1092;height:747;visibility:visible;mso-wrap-style:square;v-text-anchor:top" coordsize="1092,7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QZq/MEA&#10;AADcAAAADwAAAGRycy9kb3ducmV2LnhtbERPTYvCMBC9C/6HMII3Ta1apGsUq4h7EtS9eBua2bZr&#10;MylNtPXfbw4Le3y87/W2N7V4Uesqywpm0wgEcW51xYWCr9txsgLhPLLG2jIpeJOD7WY4WGOqbccX&#10;el19IUIIuxQVlN43qZQuL8mgm9qGOHDftjXoA2wLqVvsQripZRxFiTRYcWgosaF9Sfnj+jQK7j/Z&#10;qZv390UkV3F2KM775TGrlBqP+t0HCE+9/xf/uT+1giQO88OZcATk5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kGavzBAAAA3AAAAA8AAAAAAAAAAAAAAAAAmAIAAGRycy9kb3du&#10;cmV2LnhtbFBLBQYAAAAABAAEAPUAAACGAwAAAAA=&#10;" path="m,747r1092,l1092,,,,,747xe" fillcolor="#ebebeb" stroked="f">
                    <v:path arrowok="t" o:connecttype="custom" o:connectlocs="0,9220;1092,9220;1092,8473;0,8473;0,9220" o:connectangles="0,0,0,0,0"/>
                  </v:shape>
                </v:group>
                <v:group id="Group 255" o:spid="_x0000_s1267" style="position:absolute;left:1476;top:8531;width:996;height:247" coordorigin="1476,8531" coordsize="996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5euwsQAAADcAAAADwAAAGRycy9kb3ducmV2LnhtbESPQYvCMBSE74L/ITzB&#10;m6ZVFKlGEdld9iCCdWHx9miebbF5KU22rf9+Iwgeh5n5htnselOJlhpXWlYQTyMQxJnVJecKfi6f&#10;kxUI55E1VpZJwYMc7LbDwQYTbTs+U5v6XAQIuwQVFN7XiZQuK8igm9qaOHg32xj0QTa51A12AW4q&#10;OYuipTRYclgosKZDQdk9/TMKvjrs9vP4oz3eb4fH9bI4/R5jUmo86vdrEJ56/w6/2t9awXIWw/NM&#10;OAJy+w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5euwsQAAADcAAAA&#10;DwAAAAAAAAAAAAAAAACqAgAAZHJzL2Rvd25yZXYueG1sUEsFBgAAAAAEAAQA+gAAAJsDAAAAAA==&#10;">
                  <v:shape id="Freeform 256" o:spid="_x0000_s1268" style="position:absolute;left:1476;top:8531;width:996;height:247;visibility:visible;mso-wrap-style:square;v-text-anchor:top" coordsize="996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ue5sYA&#10;AADcAAAADwAAAGRycy9kb3ducmV2LnhtbESPQWsCMRSE74L/ITyhl1Kz7sGWdbOiQkEsVGo9eHxu&#10;XjdLNy9Lkur23zcFweMwM98w5XKwnbiQD61jBbNpBoK4drrlRsHx8/XpBUSIyBo7x6TglwIsq/Go&#10;xEK7K3/Q5RAbkSAcClRgYuwLKUNtyGKYup44eV/OW4xJ+kZqj9cEt53Ms2wuLbacFgz2tDFUfx9+&#10;rAKq346n9/3OP+/WW8Pnx8ZvziulHibDagEi0hDv4Vt7qxXM8xz+z6QjIK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9ue5sYAAADcAAAADwAAAAAAAAAAAAAAAACYAgAAZHJz&#10;L2Rvd25yZXYueG1sUEsFBgAAAAAEAAQA9QAAAIsDAAAAAA==&#10;" path="m,247r996,l996,,,,,247xe" fillcolor="#ebebeb" stroked="f">
                    <v:path arrowok="t" o:connecttype="custom" o:connectlocs="0,8778;996,8778;996,8531;0,8531;0,8778" o:connectangles="0,0,0,0,0"/>
                  </v:shape>
                </v:group>
                <v:group id="Group 253" o:spid="_x0000_s1269" style="position:absolute;left:2540;top:8473;width:6539;height:747" coordorigin="2540,8473" coordsize="6539,7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AmVLsQAAADcAAAADwAAAGRycy9kb3ducmV2LnhtbESPQYvCMBSE78L+h/AW&#10;9qZpFUW6RhFZFw8iWIVlb4/m2Rabl9LEtv57Iwgeh5n5hlmselOJlhpXWlYQjyIQxJnVJecKzqft&#10;cA7CeWSNlWVScCcHq+XHYIGJth0fqU19LgKEXYIKCu/rREqXFWTQjWxNHLyLbQz6IJtc6ga7ADeV&#10;HEfRTBosOSwUWNOmoOya3oyC3w679ST+affXy+b+f5oe/vYxKfX12a+/QXjq/Tv8au+0gtl4As8z&#10;4QjI5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MAmVLsQAAADcAAAA&#10;DwAAAAAAAAAAAAAAAACqAgAAZHJzL2Rvd25yZXYueG1sUEsFBgAAAAAEAAQA+gAAAJsDAAAAAA==&#10;">
                  <v:shape id="Freeform 254" o:spid="_x0000_s1270" style="position:absolute;left:2540;top:8473;width:6539;height:747;visibility:visible;mso-wrap-style:square;v-text-anchor:top" coordsize="6539,7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hVIsUA&#10;AADcAAAADwAAAGRycy9kb3ducmV2LnhtbESPQWsCMRSE70L/Q3iFXqRmlaKyGkWEQmntIVrw+tg8&#10;N6ubl2UTddtfb4SCx2FmvmHmy87V4kJtqDwrGA4yEMSFNxWXCn52769TECEiG6w9k4JfCrBcPPXm&#10;mBt/ZU2XbSxFgnDIUYGNscmlDIUlh2HgG+LkHXzrMCbZltK0eE1wV8tRlo2lw4rTgsWG1paK0/bs&#10;FBw3uul/4td+rc/T74k/6c2f1Uq9PHerGYhIXXyE/9sfRsF49Ab3M+kIyMU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CFUixQAAANwAAAAPAAAAAAAAAAAAAAAAAJgCAABkcnMv&#10;ZG93bnJldi54bWxQSwUGAAAAAAQABAD1AAAAigMAAAAA&#10;" path="m,747r6538,l6538,,,,,747xe" fillcolor="#ebebeb" stroked="f">
                    <v:path arrowok="t" o:connecttype="custom" o:connectlocs="0,9220;6538,9220;6538,8473;0,8473;0,9220" o:connectangles="0,0,0,0,0"/>
                  </v:shape>
                </v:group>
                <v:group id="Group 251" o:spid="_x0000_s1271" style="position:absolute;left:2588;top:8531;width:6443;height:228" coordorigin="2588,8531" coordsize="6443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KyowcYAAADcAAAADwAAAGRycy9kb3ducmV2LnhtbESPQWuDQBSE74X+h+UV&#10;cmtWU5RisxEJbckhFGIKpbeH+6IS9624WzX/Phso5DjMzDfMOp9NJ0YaXGtZQbyMQBBXVrdcK/g+&#10;fjy/gnAeWWNnmRRcyEG+eXxYY6btxAcaS1+LAGGXoYLG+z6T0lUNGXRL2xMH72QHgz7IoZZ6wCnA&#10;TSdXUZRKgy2HhQZ72jZUncs/o+Bzwql4id/H/fm0vfwek6+ffUxKLZ7m4g2Ep9nfw//tnVaQrhK4&#10;nQlHQG6u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QrKjBxgAAANwA&#10;AAAPAAAAAAAAAAAAAAAAAKoCAABkcnMvZG93bnJldi54bWxQSwUGAAAAAAQABAD6AAAAnQMAAAAA&#10;">
                  <v:shape id="Freeform 252" o:spid="_x0000_s1272" style="position:absolute;left:2588;top:8531;width:6443;height:228;visibility:visible;mso-wrap-style:square;v-text-anchor:top" coordsize="6443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9Ll8YA&#10;AADcAAAADwAAAGRycy9kb3ducmV2LnhtbESPQWvCQBSE74X+h+UVvNWNgsGmriKCRpSC1bb0+Mi+&#10;Jmmzb8Puqml/vVsQPA4z8w0zmXWmESdyvrasYNBPQBAXVtdcKng7LB/HIHxA1thYJgW/5GE2vb+b&#10;YKbtmV/ptA+liBD2GSqoQmgzKX1RkUHfty1x9L6sMxiidKXUDs8Rbho5TJJUGqw5LlTY0qKi4md/&#10;NApWLx/bdjP6DPi0c9/e1fl7/pcr1Xvo5s8gAnXhFr6211pBOkzh/0w8AnJ6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I9Ll8YAAADcAAAADwAAAAAAAAAAAAAAAACYAgAAZHJz&#10;L2Rvd25yZXYueG1sUEsFBgAAAAAEAAQA9QAAAIsDAAAAAA==&#10;" path="m,228r6442,l6442,,,,,228xe" fillcolor="#ebebeb" stroked="f">
                    <v:path arrowok="t" o:connecttype="custom" o:connectlocs="0,8759;6442,8759;6442,8531;0,8531;0,8759" o:connectangles="0,0,0,0,0"/>
                  </v:shape>
                </v:group>
                <v:group id="Group 249" o:spid="_x0000_s1273" style="position:absolute;left:2588;top:8759;width:6443;height:207" coordorigin="2588,8759" coordsize="6443,20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zKTLcYAAADcAAAADwAAAGRycy9kb3ducmV2LnhtbESPQWvCQBSE7wX/w/KE&#10;3ppNLE0lZhURKx5CoSqU3h7ZZxLMvg3ZbRL/fbdQ6HGYmW+YfDOZVgzUu8aygiSKQRCXVjdcKbic&#10;356WIJxH1thaJgV3crBZzx5yzLQd+YOGk69EgLDLUEHtfZdJ6cqaDLrIdsTBu9reoA+yr6TucQxw&#10;08pFHKfSYMNhocaOdjWVt9O3UXAYcdw+J/uhuF1396/zy/tnkZBSj/NpuwLhafL/4b/2UStIF6/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PMpMtxgAAANwA&#10;AAAPAAAAAAAAAAAAAAAAAKoCAABkcnMvZG93bnJldi54bWxQSwUGAAAAAAQABAD6AAAAnQMAAAAA&#10;">
                  <v:shape id="Freeform 250" o:spid="_x0000_s1274" style="position:absolute;left:2588;top:8759;width:6443;height:207;visibility:visible;mso-wrap-style:square;v-text-anchor:top" coordsize="6443,2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sUp8AA&#10;AADcAAAADwAAAGRycy9kb3ducmV2LnhtbERPzYrCMBC+L/gOYQRva6ouotUorijoRbD6AEMzttVm&#10;EpqsrW+/OQgeP77/5boztXhS4yvLCkbDBARxbnXFhYLrZf89A+EDssbaMil4kYf1qve1xFTbls/0&#10;zEIhYgj7FBWUIbhUSp+XZNAPrSOO3M02BkOETSF1g20MN7UcJ8lUGqw4NpToaFtS/sj+jILT7ceF&#10;1v0ejpfdblJsq+zezTOlBv1uswARqAsf8dt90Aqm47g2nolHQK7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TsUp8AAAADcAAAADwAAAAAAAAAAAAAAAACYAgAAZHJzL2Rvd25y&#10;ZXYueG1sUEsFBgAAAAAEAAQA9QAAAIUDAAAAAA==&#10;" path="m,206r6442,l6442,,,,,206xe" fillcolor="#ebebeb" stroked="f">
                    <v:path arrowok="t" o:connecttype="custom" o:connectlocs="0,8965;6442,8965;6442,8759;0,8759;0,8965" o:connectangles="0,0,0,0,0"/>
                  </v:shape>
                </v:group>
                <v:group id="Group 247" o:spid="_x0000_s1275" style="position:absolute;left:2588;top:8965;width:6443;height:226" coordorigin="2588,8965" coordsize="6443,2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eGixMYAAADcAAAADwAAAGRycy9kb3ducmV2LnhtbESPQWvCQBSE7wX/w/KE&#10;3ppNLA01ZhURKx5CoSqU3h7ZZxLMvg3ZbRL/fbdQ6HGYmW+YfDOZVgzUu8aygiSKQRCXVjdcKbic&#10;355eQTiPrLG1TAru5GCznj3kmGk78gcNJ1+JAGGXoYLa+y6T0pU1GXSR7YiDd7W9QR9kX0nd4xjg&#10;ppWLOE6lwYbDQo0d7Woqb6dvo+Aw4rh9TvZDcbvu7l/nl/fPIiGlHufTdgXC0+T/w3/to1aQLpb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R4aLExgAAANwA&#10;AAAPAAAAAAAAAAAAAAAAAKoCAABkcnMvZG93bnJldi54bWxQSwUGAAAAAAQABAD6AAAAnQMAAAAA&#10;">
                  <v:shape id="Freeform 248" o:spid="_x0000_s1276" style="position:absolute;left:2588;top:8965;width:6443;height:226;visibility:visible;mso-wrap-style:square;v-text-anchor:top" coordsize="6443,2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5ON8EA&#10;AADcAAAADwAAAGRycy9kb3ducmV2LnhtbERP3WrCMBS+H/gO4QjezdSJop1pEZk42G78eYCz5qwp&#10;a05KEmv16ZeLwS4/vv9NOdhW9ORD41jBbJqBIK6cbrhWcDnvn1cgQkTW2DomBXcKUBajpw3m2t34&#10;SP0p1iKFcMhRgYmxy6UMlSGLYeo64sR9O28xJuhrqT3eUrht5UuWLaXFhlODwY52hqqf09UqyOzx&#10;Md+eya8/a7M4vC2+6KP3Sk3Gw/YVRKQh/ov/3O9awXKe5qcz6QjI4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CeTjfBAAAA3AAAAA8AAAAAAAAAAAAAAAAAmAIAAGRycy9kb3du&#10;cmV2LnhtbFBLBQYAAAAABAAEAPUAAACGAwAAAAA=&#10;" path="m,226r6442,l6442,,,,,226xe" fillcolor="#ebebeb" stroked="f">
                    <v:path arrowok="t" o:connecttype="custom" o:connectlocs="0,9191;6442,9191;6442,8965;0,8965;0,9191" o:connectangles="0,0,0,0,0"/>
                  </v:shape>
                </v:group>
                <v:group id="Group 245" o:spid="_x0000_s1277" style="position:absolute;left:9097;top:8473;width:833;height:747" coordorigin="9097,8473" coordsize="833,7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k44H8YAAADcAAAADwAAAGRycy9kb3ducmV2LnhtbESPzWrDMBCE74G+g9hC&#10;b4nsmoTgRgnBtKUHU4hTKL0t1sY2sVbGUv3z9lWgkOMwM98wu8NkWjFQ7xrLCuJVBIK4tLrhSsHX&#10;+W25BeE8ssbWMimYycFh/7DYYartyCcaCl+JAGGXooLa+y6V0pU1GXQr2xEH72J7gz7IvpK6xzHA&#10;TSufo2gjDTYcFmrsKKupvBa/RsH7iOMxiV+H/HrJ5p/z+vM7j0mpp8fp+ALC0+Tv4f/2h1awSWK4&#10;nQlHQO7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qTjgfxgAAANwA&#10;AAAPAAAAAAAAAAAAAAAAAKoCAABkcnMvZG93bnJldi54bWxQSwUGAAAAAAQABAD6AAAAnQMAAAAA&#10;">
                  <v:shape id="Freeform 246" o:spid="_x0000_s1278" style="position:absolute;left:9097;top:8473;width:833;height:747;visibility:visible;mso-wrap-style:square;v-text-anchor:top" coordsize="833,7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oKesUA&#10;AADcAAAADwAAAGRycy9kb3ducmV2LnhtbESPwWrDMBBE74X8g9hAbo0cB9zUjWxCIJAeeqjbHnpb&#10;rI1lbK2MpST231eFQo/DzLxh9uVke3Gj0beOFWzWCQji2umWGwWfH6fHHQgfkDX2jknBTB7KYvGw&#10;x1y7O7/TrQqNiBD2OSowIQy5lL42ZNGv3UAcvYsbLYYox0bqEe8RbnuZJkkmLbYcFwwOdDRUd9XV&#10;KniTZ9pUJp2rp+77q6tfZbJ7vii1Wk6HFxCBpvAf/muftYJsm8LvmXgEZPE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ygp6xQAAANwAAAAPAAAAAAAAAAAAAAAAAJgCAABkcnMv&#10;ZG93bnJldi54bWxQSwUGAAAAAAQABAD1AAAAigMAAAAA&#10;" path="m,747r834,l834,,,,,747xe" fillcolor="#ebebeb" stroked="f">
                    <v:path arrowok="t" o:connecttype="custom" o:connectlocs="0,9220;834,9220;834,8473;0,8473;0,9220" o:connectangles="0,0,0,0,0"/>
                  </v:shape>
                </v:group>
                <v:group id="Group 243" o:spid="_x0000_s1279" style="position:absolute;left:9145;top:8531;width:740;height:334" coordorigin="9145,8531" coordsize="740,33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dAD88QAAADcAAAADwAAAGRycy9kb3ducmV2LnhtbESPQYvCMBSE7wv+h/AE&#10;b2tay4pUo4ioeJCFVUG8PZpnW2xeShPb+u/NwsIeh5n5hlmselOJlhpXWlYQjyMQxJnVJecKLufd&#10;5wyE88gaK8uk4EUOVsvBxwJTbTv+ofbkcxEg7FJUUHhfp1K6rCCDbmxr4uDdbWPQB9nkUjfYBbip&#10;5CSKptJgyWGhwJo2BWWP09Mo2HfYrZN42x4f983rdv76vh5jUmo07NdzEJ56/x/+ax+0gmmS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tdAD88QAAADcAAAA&#10;DwAAAAAAAAAAAAAAAACqAgAAZHJzL2Rvd25yZXYueG1sUEsFBgAAAAAEAAQA+gAAAJsDAAAAAA==&#10;">
                  <v:shape id="Freeform 244" o:spid="_x0000_s1280" style="position:absolute;left:9145;top:8531;width:740;height:334;visibility:visible;mso-wrap-style:square;v-text-anchor:top" coordsize="740,3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9Y7sscA&#10;AADcAAAADwAAAGRycy9kb3ducmV2LnhtbESPT2vCQBTE74V+h+UVeil145+KptmICIV6EdReentk&#10;n0na7Nt0dxujn94VBI/DzPyGyRa9aURHzteWFQwHCQjiwuqaSwVf+4/XGQgfkDU2lknBiTws8seH&#10;DFNtj7ylbhdKESHsU1RQhdCmUvqiIoN+YFvi6B2sMxiidKXUDo8Rbho5SpKpNFhzXKiwpVVFxe/u&#10;3yhg97aerTbN97md98N992L+Nj9GqeenfvkOIlAf7uFb+1MrmI4ncD0Tj4DM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/WO7LHAAAA3AAAAA8AAAAAAAAAAAAAAAAAmAIAAGRy&#10;cy9kb3ducmV2LnhtbFBLBQYAAAAABAAEAPUAAACMAwAAAAA=&#10;" path="m,333r740,l740,,,,,333xe" fillcolor="#ebebeb" stroked="f">
                    <v:path arrowok="t" o:connecttype="custom" o:connectlocs="0,8864;740,8864;740,8531;0,8531;0,8864" o:connectangles="0,0,0,0,0"/>
                  </v:shape>
                </v:group>
                <v:group id="Group 241" o:spid="_x0000_s1281" style="position:absolute;left:9145;top:8813;width:182;height:2" coordorigin="9145,8813" coordsize="182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XU+HMYAAADcAAAADwAAAGRycy9kb3ducmV2LnhtbESPQWuDQBSE74X+h+UV&#10;emtWG5RisxEJbekhBGIKpbeH+6IS9624WzX/PhsI5DjMzDfMKp9NJ0YaXGtZQbyIQBBXVrdcK/g5&#10;fL68gXAeWWNnmRScyUG+fnxYYabtxHsaS1+LAGGXoYLG+z6T0lUNGXQL2xMH72gHgz7IoZZ6wCnA&#10;TSdfoyiVBlsOCw32tGmoOpX/RsHXhFOxjD/G7em4Of8dkt3vNialnp/m4h2Ep9nfw7f2t1aQLhO4&#10;nglHQK4v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VdT4cxgAAANwA&#10;AAAPAAAAAAAAAAAAAAAAAKoCAABkcnMvZG93bnJldi54bWxQSwUGAAAAAAQABAD6AAAAnQMAAAAA&#10;">
                  <v:shape id="Freeform 242" o:spid="_x0000_s1282" style="position:absolute;left:9145;top:8813;width:182;height:2;visibility:visible;mso-wrap-style:square;v-text-anchor:top" coordsize="182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5W7WcUA&#10;AADcAAAADwAAAGRycy9kb3ducmV2LnhtbESPQWvCQBSE70L/w/IKXqRuVEwluooUCj0UtGmRHp/Z&#10;ZzaYfRuyq8Z/7wqCx2FmvmEWq87W4kytrxwrGA0TEMSF0xWXCv5+P99mIHxA1lg7JgVX8rBavvQW&#10;mGl34R8656EUEcI+QwUmhCaT0heGLPqha4ijd3CtxRBlW0rd4iXCbS3HSZJKixXHBYMNfRgqjvnJ&#10;Kth+799Hu/91vWcel3jcHcx0sFGq/9qt5yACdeEZfrS/tIJ0ksL9TDwCcn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lbtZxQAAANwAAAAPAAAAAAAAAAAAAAAAAJgCAABkcnMv&#10;ZG93bnJldi54bWxQSwUGAAAAAAQABAD1AAAAigMAAAAA&#10;" path="m,l183,e" filled="f" strokecolor="maroon" strokeweight=".94pt">
                    <v:path arrowok="t" o:connecttype="custom" o:connectlocs="0,0;183,0" o:connectangles="0,0"/>
                  </v:shape>
                </v:group>
                <v:group id="Group 239" o:spid="_x0000_s1283" style="position:absolute;left:1428;top:8502;width:8505;height:2" coordorigin="1428,8502" coordsize="8505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usF8MUAAADcAAAADwAAAGRycy9kb3ducmV2LnhtbESPQYvCMBSE78L+h/CE&#10;vWnaFXWpRhFxlz2IoC6It0fzbIvNS2liW/+9EQSPw8x8w8yXnSlFQ7UrLCuIhxEI4tTqgjMF/8ef&#10;wTcI55E1lpZJwZ0cLBcfvTkm2ra8p+bgMxEg7BJUkHtfJVK6NCeDbmgr4uBdbG3QB1lnUtfYBrgp&#10;5VcUTaTBgsNCjhWtc0qvh5tR8NtiuxrFm2Z7vazv5+N4d9rGpNRnv1vNQHjq/Dv8av9pBZPRF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MrrBfDFAAAA3AAA&#10;AA8AAAAAAAAAAAAAAAAAqgIAAGRycy9kb3ducmV2LnhtbFBLBQYAAAAABAAEAPoAAACcAwAAAAA=&#10;">
                  <v:shape id="Freeform 240" o:spid="_x0000_s1284" style="position:absolute;left:1428;top:8502;width:8505;height:2;visibility:visible;mso-wrap-style:square;v-text-anchor:top" coordsize="8505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5Mm28EA&#10;AADcAAAADwAAAGRycy9kb3ducmV2LnhtbERPTWsCMRC9C/6HMEJvmtWCrKtRRCkU2ou2F29jMm4W&#10;N5MlSd1tf31zKPT4eN+b3eBa8aAQG88K5rMCBLH2puFawefHy7QEEROywdYzKfimCLvteLTByvie&#10;T/Q4p1rkEI4VKrApdZWUUVtyGGe+I87czQeHKcNQSxOwz+GulYuiWEqHDecGix0dLOn7+cspeNen&#10;tzLpYRV8tPWF+uO1XPwo9TQZ9msQiYb0L/5zvxoFy+e8Np/JR0Buf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eTJtvBAAAA3AAAAA8AAAAAAAAAAAAAAAAAmAIAAGRycy9kb3du&#10;cmV2LnhtbFBLBQYAAAAABAAEAPUAAACGAwAAAAA=&#10;" path="m,l8505,e" filled="f" strokecolor="#ebebeb" strokeweight="2.98pt">
                    <v:path arrowok="t" o:connecttype="custom" o:connectlocs="0,0;8505,0" o:connectangles="0,0"/>
                  </v:shape>
                </v:group>
                <v:group id="Group 237" o:spid="_x0000_s1285" style="position:absolute;left:1419;top:9205;width:8524;height:2" coordorigin="1419,9205" coordsize="8524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Dg0GcUAAADcAAAADwAAAGRycy9kb3ducmV2LnhtbESPQYvCMBSE78L+h/CE&#10;vWnaFcWtRhFxlz2IoC6It0fzbIvNS2liW/+9EQSPw8x8w8yXnSlFQ7UrLCuIhxEI4tTqgjMF/8ef&#10;wRSE88gaS8uk4E4OlouP3hwTbVveU3PwmQgQdgkqyL2vEildmpNBN7QVcfAutjbog6wzqWtsA9yU&#10;8iuKJtJgwWEhx4rWOaXXw80o+G2xXY3iTbO9Xtb383G8O21jUuqz361mIDx1/h1+tf+0gsnoG5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Q4NBnFAAAA3AAA&#10;AA8AAAAAAAAAAAAAAAAAqgIAAGRycy9kb3ducmV2LnhtbFBLBQYAAAAABAAEAPoAAACcAwAAAAA=&#10;">
                  <v:shape id="Freeform 238" o:spid="_x0000_s1286" style="position:absolute;left:1419;top:9205;width:8524;height:2;visibility:visible;mso-wrap-style:square;v-text-anchor:top" coordsize="8524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3dZ78A&#10;AADcAAAADwAAAGRycy9kb3ducmV2LnhtbERPy4rCMBTdC/5DuANuZEwVEekYpQiCK/H1AZfm9uE0&#10;NzWJWv16sxBcHs57sepMI+7kfG1ZwXiUgCDOra65VHA+bX7nIHxA1thYJgVP8rBa9nsLTLV98IHu&#10;x1CKGMI+RQVVCG0qpc8rMuhHtiWOXGGdwRChK6V2+IjhppGTJJlJgzXHhgpbWleU/x9vRkHm9q5I&#10;LtmUDrdrPrzsNo1/jZUa/HTZH4hAXfiKP+6tVjCbxvnxTDwCcvkG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BDd1nvwAAANwAAAAPAAAAAAAAAAAAAAAAAJgCAABkcnMvZG93bnJl&#10;di54bWxQSwUGAAAAAAQABAD1AAAAhAMAAAAA&#10;" path="m,l8524,e" filled="f" strokecolor="#ebebeb" strokeweight="1.54pt">
                    <v:path arrowok="t" o:connecttype="custom" o:connectlocs="0,0;8524,0" o:connectangles="0,0"/>
                  </v:shape>
                </v:group>
                <v:group id="Group 235" o:spid="_x0000_s1287" style="position:absolute;left:2530;top:8531;width:2;height:689" coordorigin="2530,8531" coordsize="2,68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khLYsYAAADcAAAADwAAAGRycy9kb3ducmV2LnhtbESPT2vCQBTE7wW/w/KE&#10;3uomtpWSuoqIlh5CwUQovT2yzySYfRuya/58+26h4HGYmd8w6+1oGtFT52rLCuJFBIK4sLrmUsE5&#10;Pz69gXAeWWNjmRRM5GC7mT2sMdF24BP1mS9FgLBLUEHlfZtI6YqKDLqFbYmDd7GdQR9kV0rd4RDg&#10;ppHLKFpJgzWHhQpb2ldUXLObUfAx4LB7jg99er3sp5/89es7jUmpx/m4ewfhafT38H/7UytYvcTw&#10;dyYcAbn5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ySEtixgAAANwA&#10;AAAPAAAAAAAAAAAAAAAAAKoCAABkcnMvZG93bnJldi54bWxQSwUGAAAAAAQABAD6AAAAnQMAAAAA&#10;">
                  <v:shape id="Freeform 236" o:spid="_x0000_s1288" style="position:absolute;left:2530;top:8531;width:2;height:689;visibility:visible;mso-wrap-style:square;v-text-anchor:top" coordsize="2,6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NhbMQA&#10;AADcAAAADwAAAGRycy9kb3ducmV2LnhtbESPQWvCQBSE74L/YXlCb3UTa0ONriEoUi9Fauv9mX1N&#10;QrNvw+5W03/fFQoeh5n5hlkVg+nEhZxvLStIpwkI4srqlmsFnx+7xxcQPiBr7CyTgl/yUKzHoxXm&#10;2l75nS7HUIsIYZ+jgiaEPpfSVw0Z9FPbE0fvyzqDIUpXS+3wGuGmk7MkyaTBluNCgz1tGqq+jz9G&#10;Qbmwh5Obp6/2uXyqh3Knt2f3ptTDZCiXIAIN4R7+b++1gmw+g9uZeATk+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gDYWzEAAAA3AAAAA8AAAAAAAAAAAAAAAAAmAIAAGRycy9k&#10;b3ducmV2LnhtbFBLBQYAAAAABAAEAPUAAACJAwAAAAA=&#10;" path="m,l,689e" filled="f" strokecolor="white" strokeweight="1.06pt">
                    <v:path arrowok="t" o:connecttype="custom" o:connectlocs="0,8531;0,9220" o:connectangles="0,0"/>
                  </v:shape>
                </v:group>
                <v:group id="Group 233" o:spid="_x0000_s1289" style="position:absolute;left:9088;top:8531;width:2;height:689" coordorigin="9088,8531" coordsize="2,68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dZwjsYAAADcAAAADwAAAGRycy9kb3ducmV2LnhtbESPQWvCQBSE7wX/w/IK&#10;3ppNtA2SZhWRKh5CoSqU3h7ZZxLMvg3ZbRL/fbdQ6HGYmW+YfDOZVgzUu8aygiSKQRCXVjdcKbic&#10;908rEM4ja2wtk4I7OdisZw85ZtqO/EHDyVciQNhlqKD2vsukdGVNBl1kO+LgXW1v0AfZV1L3OAa4&#10;aeUijlNpsOGwUGNHu5rK2+nbKDiMOG6XydtQ3K67+9f55f2zSEip+eO0fQXhafL/4b/2UStIn5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t1nCOxgAAANwA&#10;AAAPAAAAAAAAAAAAAAAAAKoCAABkcnMvZG93bnJldi54bWxQSwUGAAAAAAQABAD6AAAAnQMAAAAA&#10;">
                  <v:shape id="Freeform 234" o:spid="_x0000_s1290" style="position:absolute;left:9088;top:8531;width:2;height:689;visibility:visible;mso-wrap-style:square;v-text-anchor:top" coordsize="2,6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Zcg8QA&#10;AADcAAAADwAAAGRycy9kb3ducmV2LnhtbESPT2vCQBTE70K/w/IKvenGNoqmrhIUsRcR/92f2dck&#10;NPs27K6afvtuQfA4zMxvmNmiM424kfO1ZQXDQQKCuLC65lLB6bjuT0D4gKyxsUwKfsnDYv7Sm2Gm&#10;7Z33dDuEUkQI+wwVVCG0mZS+qMigH9iWOHrf1hkMUbpSaof3CDeNfE+SsTRYc1yosKVlRcXP4WoU&#10;5FO7O7t0uLGj/KPs8rVeXdxWqbfXLv8EEagLz/Cj/aUVjNMU/s/EIyDn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imXIPEAAAA3AAAAA8AAAAAAAAAAAAAAAAAmAIAAGRycy9k&#10;b3ducmV2LnhtbFBLBQYAAAAABAAEAPUAAACJAwAAAAA=&#10;" path="m,l,689e" filled="f" strokecolor="white" strokeweight="1.06pt">
                    <v:path arrowok="t" o:connecttype="custom" o:connectlocs="0,8531;0,9220" o:connectangles="0,0"/>
                  </v:shape>
                </v:group>
                <v:group id="Group 231" o:spid="_x0000_s1291" style="position:absolute;left:1428;top:9239;width:1092;height:590" coordorigin="1428,9239" coordsize="1092,59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XNNYcYAAADcAAAADwAAAGRycy9kb3ducmV2LnhtbESPT2vCQBTE7wW/w/KE&#10;3uomWkWiq4jU0kMoNBFKb4/sMwlm34bsNn++fbdQ6HGYmd8w++NoGtFT52rLCuJFBIK4sLrmUsE1&#10;vzxtQTiPrLGxTAomcnA8zB72mGg78Af1mS9FgLBLUEHlfZtI6YqKDLqFbYmDd7OdQR9kV0rd4RDg&#10;ppHLKNpIgzWHhQpbOldU3LNvo+B1wOG0il/69H47T1/5+v0zjUmpx/l42oHwNPr/8F/7TSvYPK/h&#10;90w4AvLw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Nc01hxgAAANwA&#10;AAAPAAAAAAAAAAAAAAAAAKoCAABkcnMvZG93bnJldi54bWxQSwUGAAAAAAQABAD6AAAAnQMAAAAA&#10;">
                  <v:shape id="Freeform 232" o:spid="_x0000_s1292" style="position:absolute;left:1428;top:9239;width:1092;height:590;visibility:visible;mso-wrap-style:square;v-text-anchor:top" coordsize="1092,5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MQG8YA&#10;AADcAAAADwAAAGRycy9kb3ducmV2LnhtbESPQWvCQBSE7wX/w/KE3uqmokGjq6ggtMUeGvXg7ZF9&#10;TYLZt3F3q/Hfd4VCj8PMfMPMl51pxJWcry0reB0kIIgLq2suFRz225cJCB+QNTaWScGdPCwXvac5&#10;Ztre+IuueShFhLDPUEEVQptJ6YuKDPqBbYmj922dwRClK6V2eItw08hhkqTSYM1xocKWNhUV5/zH&#10;KLD33cf0+Lk/5ef18HIZu47G72ulnvvdagYiUBf+w3/tN60gHaXwOBOPgFz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YMQG8YAAADcAAAADwAAAAAAAAAAAAAAAACYAgAAZHJz&#10;L2Rvd25yZXYueG1sUEsFBgAAAAAEAAQA9QAAAIsDAAAAAA==&#10;" path="m,590r1092,l1092,,,,,590xe" fillcolor="#dadada" stroked="f">
                    <v:path arrowok="t" o:connecttype="custom" o:connectlocs="0,9829;1092,9829;1092,9239;0,9239;0,9829" o:connectangles="0,0,0,0,0"/>
                  </v:shape>
                </v:group>
                <v:group id="Group 229" o:spid="_x0000_s1293" style="position:absolute;left:1476;top:9297;width:996;height:247" coordorigin="1476,9297" coordsize="996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u12jcYAAADcAAAADwAAAGRycy9kb3ducmV2LnhtbESPQWvCQBSE74L/YXlC&#10;b3UTa22JWUVEpQcpVAvF2yP7TEKyb0N2TeK/7xYKHoeZ+YZJ14OpRUetKy0riKcRCOLM6pJzBd/n&#10;/fM7COeRNdaWScGdHKxX41GKibY9f1F38rkIEHYJKii8bxIpXVaQQTe1DXHwrrY16INsc6lb7APc&#10;1HIWRQtpsOSwUGBD24Ky6nQzCg499puXeNcdq+v2fjm/fv4cY1LqaTJsliA8Df4R/m9/aAWL+Rv8&#10;nQlHQK5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S7XaNxgAAANwA&#10;AAAPAAAAAAAAAAAAAAAAAKoCAABkcnMvZG93bnJldi54bWxQSwUGAAAAAAQABAD6AAAAnQMAAAAA&#10;">
                  <v:shape id="Freeform 230" o:spid="_x0000_s1294" style="position:absolute;left:1476;top:9297;width:996;height:247;visibility:visible;mso-wrap-style:square;v-text-anchor:top" coordsize="996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dkF5MEA&#10;AADcAAAADwAAAGRycy9kb3ducmV2LnhtbERPz2vCMBS+D/wfwhO8zdQxRapRdKzgdU5Bb6/Ns602&#10;LzWJtfvvl8Ngx4/v93Ldm0Z05HxtWcFknIAgLqyuuVRw+M5e5yB8QNbYWCYFP+RhvRq8LDHV9slf&#10;1O1DKWII+xQVVCG0qZS+qMigH9uWOHIX6wyGCF0ptcNnDDeNfEuSmTRYc2yosKWPiorb/mEUlF1+&#10;vPrs02zvx0d2d6dpfs6nSo2G/WYBIlAf/sV/7p1WMHuPa+OZeATk6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3ZBeTBAAAA3AAAAA8AAAAAAAAAAAAAAAAAmAIAAGRycy9kb3du&#10;cmV2LnhtbFBLBQYAAAAABAAEAPUAAACGAwAAAAA=&#10;" path="m,247r996,l996,,,,,247xe" fillcolor="#dadada" stroked="f">
                    <v:path arrowok="t" o:connecttype="custom" o:connectlocs="0,9544;996,9544;996,9297;0,9297;0,9544" o:connectangles="0,0,0,0,0"/>
                  </v:shape>
                </v:group>
                <v:group id="Group 227" o:spid="_x0000_s1295" style="position:absolute;left:2540;top:9239;width:6539;height:590" coordorigin="2540,9239" coordsize="6539,59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D5HZMYAAADcAAAADwAAAGRycy9kb3ducmV2LnhtbESPQWvCQBSE74L/YXlC&#10;b3UTa6WNWUVEpQcpVAvF2yP7TEKyb0N2TeK/7xYKHoeZ+YZJ14OpRUetKy0riKcRCOLM6pJzBd/n&#10;/fMbCOeRNdaWScGdHKxX41GKibY9f1F38rkIEHYJKii8bxIpXVaQQTe1DXHwrrY16INsc6lb7APc&#10;1HIWRQtpsOSwUGBD24Ky6nQzCg499puXeNcdq+v2fjm/fv4cY1LqaTJsliA8Df4R/m9/aAWL+Tv8&#10;nQlHQK5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MPkdkxgAAANwA&#10;AAAPAAAAAAAAAAAAAAAAAKoCAABkcnMvZG93bnJldi54bWxQSwUGAAAAAAQABAD6AAAAnQMAAAAA&#10;">
                  <v:shape id="Freeform 228" o:spid="_x0000_s1296" style="position:absolute;left:2540;top:9239;width:6539;height:590;visibility:visible;mso-wrap-style:square;v-text-anchor:top" coordsize="6539,5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4wTicEA&#10;AADcAAAADwAAAGRycy9kb3ducmV2LnhtbERPu27CMBTdkfgH6yKxgUNRgaYYxKOR2KpCh45X8SUJ&#10;xNepbSD8PR6QGI/Oe75sTS2u5HxlWcFomIAgzq2uuFDwe8gGMxA+IGusLZOCO3lYLrqdOaba3viH&#10;rvtQiBjCPkUFZQhNKqXPSzLoh7YhjtzROoMhQldI7fAWw00t35JkIg1WHBtKbGhTUn7eX4yCj2xN&#10;u3/6/jMnNz58ye3ITbNaqX6vXX2CCNSGl/jp3mkFk/c4P56JR0Au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uME4nBAAAA3AAAAA8AAAAAAAAAAAAAAAAAmAIAAGRycy9kb3du&#10;cmV2LnhtbFBLBQYAAAAABAAEAPUAAACGAwAAAAA=&#10;" path="m,590r6538,l6538,,,,,590xe" fillcolor="#dadada" stroked="f">
                    <v:path arrowok="t" o:connecttype="custom" o:connectlocs="0,9829;6538,9829;6538,9239;0,9239;0,9829" o:connectangles="0,0,0,0,0"/>
                  </v:shape>
                </v:group>
                <v:group id="Group 225" o:spid="_x0000_s1297" style="position:absolute;left:2588;top:9297;width:6443;height:228" coordorigin="2588,9297" coordsize="6443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5Hdv8YAAADcAAAADwAAAGRycy9kb3ducmV2LnhtbESPQWvCQBSE74X+h+UV&#10;ems2URSJriGIlR6kUCOIt0f2mQSzb0N2m8R/3y0Uehxm5htmk02mFQP1rrGsIIliEMSl1Q1XCs7F&#10;+9sKhPPIGlvLpOBBDrLt89MGU21H/qLh5CsRIOxSVFB736VSurImgy6yHXHwbrY36IPsK6l7HAPc&#10;tHIWx0tpsOGwUGNHu5rK++nbKDiMOObzZD8c77fd41osPi/HhJR6fZnyNQhPk/8P/7U/tILlIoHf&#10;M+EIyO0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3kd2/xgAAANwA&#10;AAAPAAAAAAAAAAAAAAAAAKoCAABkcnMvZG93bnJldi54bWxQSwUGAAAAAAQABAD6AAAAnQMAAAAA&#10;">
                  <v:shape id="Freeform 226" o:spid="_x0000_s1298" style="position:absolute;left:2588;top:9297;width:6443;height:228;visibility:visible;mso-wrap-style:square;v-text-anchor:top" coordsize="6443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VAHi8QA&#10;AADcAAAADwAAAGRycy9kb3ducmV2LnhtbESPT4vCMBTE7wt+h/AEb2uqqEg1isgu6GVRq3h9NM+2&#10;2LyUJvbPt98IC3scZuY3zHrbmVI0VLvCsoLJOAJBnFpdcKbgmnx/LkE4j6yxtEwKenKw3Qw+1hhr&#10;2/KZmovPRICwi1FB7n0VS+nSnAy6sa2Ig/ewtUEfZJ1JXWMb4KaU0yhaSIMFh4UcK9rnlD4vL6OA&#10;f479bdm3ZXFvzNcrmyWn8zxRajTsdisQnjr/H/5rH7SCxXwK7zPhCMjN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VQB4vEAAAA3AAAAA8AAAAAAAAAAAAAAAAAmAIAAGRycy9k&#10;b3ducmV2LnhtbFBLBQYAAAAABAAEAPUAAACJAwAAAAA=&#10;" path="m,228r6442,l6442,,,,,228xe" fillcolor="#dadada" stroked="f">
                    <v:path arrowok="t" o:connecttype="custom" o:connectlocs="0,9525;6442,9525;6442,9297;0,9297;0,9525" o:connectangles="0,0,0,0,0"/>
                  </v:shape>
                </v:group>
                <v:group id="Group 223" o:spid="_x0000_s1299" style="position:absolute;left:2588;top:9525;width:6443;height:226" coordorigin="2588,9525" coordsize="6443,2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A/mU8YAAADcAAAADwAAAGRycy9kb3ducmV2LnhtbESPQWuDQBSE74X+h+UV&#10;emtWG5RisxEJbekhBGIKpbeH+6IS9624WzX/PhsI5DjMzDfMKp9NJ0YaXGtZQbyIQBBXVrdcK/g5&#10;fL68gXAeWWNnmRScyUG+fnxYYabtxHsaS1+LAGGXoYLG+z6T0lUNGXQL2xMH72gHgz7IoZZ6wCnA&#10;TSdfoyiVBlsOCw32tGmoOpX/RsHXhFOxjD/G7em4Of8dkt3vNialnp/m4h2Ep9nfw7f2t1aQJku4&#10;nglHQK4v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oD+ZTxgAAANwA&#10;AAAPAAAAAAAAAAAAAAAAAKoCAABkcnMvZG93bnJldi54bWxQSwUGAAAAAAQABAD6AAAAnQMAAAAA&#10;">
                  <v:shape id="Freeform 224" o:spid="_x0000_s1300" style="position:absolute;left:2588;top:9525;width:6443;height:226;visibility:visible;mso-wrap-style:square;v-text-anchor:top" coordsize="6443,2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dNhBMMA&#10;AADcAAAADwAAAGRycy9kb3ducmV2LnhtbESP0WoCMRRE3wv9h3ALvtWkxRW7GqWVFXyTrn7AZXO7&#10;uza5CZtU1783hUIfh5k5w6w2o7PiQkPsPWt4mSoQxI03PbcaTsfd8wJETMgGrWfScKMIm/XjwwpL&#10;46/8SZc6tSJDOJaooUsplFLGpiOHceoDcfa+/OAwZTm00gx4zXBn5atSc+mw57zQYaBtR813/eM0&#10;fNiiqFp1CPXbjerqINU52ErrydP4vgSRaEz/4b/23miYFzP4PZOPgFzf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dNhBMMAAADcAAAADwAAAAAAAAAAAAAAAACYAgAAZHJzL2Rv&#10;d25yZXYueG1sUEsFBgAAAAAEAAQA9QAAAIgDAAAAAA==&#10;" path="m,225r6442,l6442,,,,,225xe" fillcolor="#dadada" stroked="f">
                    <v:path arrowok="t" o:connecttype="custom" o:connectlocs="0,9750;6442,9750;6442,9525;0,9525;0,9750" o:connectangles="0,0,0,0,0"/>
                  </v:shape>
                </v:group>
                <v:group id="Group 221" o:spid="_x0000_s1301" style="position:absolute;left:9097;top:9239;width:833;height:590" coordorigin="9097,9239" coordsize="833,59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KrbvMUAAADcAAAADwAAAGRycy9kb3ducmV2LnhtbESPT4vCMBTE74LfITzB&#10;m6ZdqUjXKCKreJAF/4Ds7dE822LzUprY1m+/WVjwOMzMb5jlujeVaKlxpWUF8TQCQZxZXXKu4HrZ&#10;TRYgnEfWWFkmBS9ysF4NB0tMte34RO3Z5yJA2KWooPC+TqV0WUEG3dTWxMG728agD7LJpW6wC3BT&#10;yY8omkuDJYeFAmvaFpQ9zk+jYN9ht5nFX+3xcd++fi7J9+0Yk1LjUb/5BOGp9+/wf/ugFcyTBP7O&#10;hCMgV7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iq27zFAAAA3AAA&#10;AA8AAAAAAAAAAAAAAAAAqgIAAGRycy9kb3ducmV2LnhtbFBLBQYAAAAABAAEAPoAAACcAwAAAAA=&#10;">
                  <v:shape id="Freeform 222" o:spid="_x0000_s1302" style="position:absolute;left:9097;top:9239;width:833;height:590;visibility:visible;mso-wrap-style:square;v-text-anchor:top" coordsize="833,5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hQDSsYA&#10;AADcAAAADwAAAGRycy9kb3ducmV2LnhtbESP0WrCQBRE3wv+w3KFvjUbtU3bNKuIUBARpZoPuGRv&#10;k2D2bsxuY9qvd4WCj8PMnGGyxWAa0VPnassKJlEMgriwuuZSQX78fHoD4TyyxsYyKfglB4v56CHD&#10;VNsLf1F/8KUIEHYpKqi8b1MpXVGRQRfZljh437Yz6IPsSqk7vAS4aeQ0jhNpsOawUGFLq4qK0+HH&#10;KNi9F6Z9npXHfLtp9v1rgn/r81mpx/Gw/ADhafD38H97rRUkLwnczoQjIOd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hQDSsYAAADcAAAADwAAAAAAAAAAAAAAAACYAgAAZHJz&#10;L2Rvd25yZXYueG1sUEsFBgAAAAAEAAQA9QAAAIsDAAAAAA==&#10;" path="m,590r834,l834,,,,,590xe" fillcolor="#dadada" stroked="f">
                    <v:path arrowok="t" o:connecttype="custom" o:connectlocs="0,9829;834,9829;834,9239;0,9239;0,9829" o:connectangles="0,0,0,0,0"/>
                  </v:shape>
                </v:group>
                <v:group id="Group 219" o:spid="_x0000_s1303" style="position:absolute;left:9145;top:9297;width:740;height:334" coordorigin="9145,9297" coordsize="740,33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zTgUMUAAADcAAAADwAAAGRycy9kb3ducmV2LnhtbESPQYvCMBSE78L+h/CE&#10;vWnaXdSlGkXEXTyIoC6It0fzbIvNS2liW/+9EQSPw8x8w8wWnSlFQ7UrLCuIhxEI4tTqgjMF/8ff&#10;wQ8I55E1lpZJwZ0cLOYfvRkm2ra8p+bgMxEg7BJUkHtfJVK6NCeDbmgr4uBdbG3QB1lnUtfYBrgp&#10;5VcUjaXBgsNCjhWtckqvh5tR8Ndiu/yO1832elndz8fR7rSNSanPfrecgvDU+Xf41d5oBePRBJ5n&#10;whGQ8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c04FDFAAAA3AAA&#10;AA8AAAAAAAAAAAAAAAAAqgIAAGRycy9kb3ducmV2LnhtbFBLBQYAAAAABAAEAPoAAACcAwAAAAA=&#10;">
                  <v:shape id="Freeform 220" o:spid="_x0000_s1304" style="position:absolute;left:9145;top:9297;width:740;height:334;visibility:visible;mso-wrap-style:square;v-text-anchor:top" coordsize="740,3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+aesMA&#10;AADcAAAADwAAAGRycy9kb3ducmV2LnhtbERP3WrCMBS+F3yHcARvZKZuTrbOKDIZTLwYdnuAQ3PW&#10;ZG1OShNrfXtzMfDy4/tfbwfXiJ66YD0rWMwzEMSl15YrBT/fHw8vIEJE1th4JgVXCrDdjEdrzLW/&#10;8In6IlYihXDIUYGJsc2lDKUhh2HuW+LE/frOYUywq6Tu8JLCXSMfs2wlHVpODQZbejdU1sXZKVju&#10;/86vha3tsfo6HPlpdurrwSg1nQy7NxCRhngX/7s/tYLVc1qbzqQjIDc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w+aesMAAADcAAAADwAAAAAAAAAAAAAAAACYAgAAZHJzL2Rv&#10;d25yZXYueG1sUEsFBgAAAAAEAAQA9QAAAIgDAAAAAA==&#10;" path="m,333r740,l740,,,,,333xe" fillcolor="#dadada" stroked="f">
                    <v:path arrowok="t" o:connecttype="custom" o:connectlocs="0,9630;740,9630;740,9297;0,9297;0,9630" o:connectangles="0,0,0,0,0"/>
                  </v:shape>
                </v:group>
                <v:group id="Group 217" o:spid="_x0000_s1305" style="position:absolute;left:9145;top:9579;width:120;height:2" coordorigin="9145,9579" coordsize="120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efRucUAAADcAAAADwAAAGRycy9kb3ducmV2LnhtbESPQYvCMBSE78L+h/CE&#10;vWnaXRS3GkXEXTyIoC6It0fzbIvNS2liW/+9EQSPw8x8w8wWnSlFQ7UrLCuIhxEI4tTqgjMF/8ff&#10;wQSE88gaS8uk4E4OFvOP3gwTbVveU3PwmQgQdgkqyL2vEildmpNBN7QVcfAutjbog6wzqWtsA9yU&#10;8iuKxtJgwWEhx4pWOaXXw80o+GuxXX7H62Z7vazu5+Nod9rGpNRnv1tOQXjq/Dv8am+0gvHoB55n&#10;whGQ8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Ann0bnFAAAA3AAA&#10;AA8AAAAAAAAAAAAAAAAAqgIAAGRycy9kb3ducmV2LnhtbFBLBQYAAAAABAAEAPoAAACcAwAAAAA=&#10;">
                  <v:shape id="Freeform 218" o:spid="_x0000_s1306" style="position:absolute;left:9145;top:9579;width:120;height:2;visibility:visible;mso-wrap-style:square;v-text-anchor:top" coordsize="12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e/RcQA&#10;AADcAAAADwAAAGRycy9kb3ducmV2LnhtbERPTWvCQBC9C/0PyxR6Ed0oNEp0E0QoFCwW0yoeh+w0&#10;SZudDdk1Sf9991Dw+Hjf22w0jeipc7VlBYt5BIK4sLrmUsHnx8tsDcJ5ZI2NZVLwSw6y9GGyxUTb&#10;gU/U574UIYRdggoq79tESldUZNDNbUscuC/bGfQBdqXUHQ4h3DRyGUWxNFhzaKiwpX1FxU9+Mwre&#10;l89F765v0+PwvTteDvuzOa0WSj09jrsNCE+jv4v/3a9aQRyH+eFMOAIy/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H3v0XEAAAA3AAAAA8AAAAAAAAAAAAAAAAAmAIAAGRycy9k&#10;b3ducmV2LnhtbFBLBQYAAAAABAAEAPUAAACJAwAAAAA=&#10;" path="m,l120,e" filled="f" strokecolor="maroon" strokeweight=".94pt">
                    <v:path arrowok="t" o:connecttype="custom" o:connectlocs="0,0;120,0" o:connectangles="0,0"/>
                  </v:shape>
                </v:group>
                <v:group id="Group 215" o:spid="_x0000_s1307" style="position:absolute;left:1428;top:9268;width:8505;height:2" coordorigin="1428,9268" coordsize="8505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f0XAsYAAADcAAAADwAAAGRycy9kb3ducmV2LnhtbESPQWuDQBSE74X+h+UV&#10;emtWWyLFZiMibeghBJoUQm4P90VF9624GzX/vhsI9DjMzDfMKptNJ0YaXGNZQbyIQBCXVjdcKfg9&#10;fL28g3AeWWNnmRRcyUG2fnxYYartxD807n0lAoRdigpq7/tUSlfWZNAtbE8cvLMdDPogh0rqAacA&#10;N518jaJEGmw4LNTYU1FT2e4vRsFmwil/iz/HbXsurqfDcnfcxqTU89Ocf4DwNPv/8L39rRUkSQy3&#10;M+EIyPU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5/RcCxgAAANwA&#10;AAAPAAAAAAAAAAAAAAAAAKoCAABkcnMvZG93bnJldi54bWxQSwUGAAAAAAQABAD6AAAAnQMAAAAA&#10;">
                  <v:shape id="Freeform 216" o:spid="_x0000_s1308" style="position:absolute;left:1428;top:9268;width:8505;height:2;visibility:visible;mso-wrap-style:square;v-text-anchor:top" coordsize="8505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/xbWMYA&#10;AADcAAAADwAAAGRycy9kb3ducmV2LnhtbESPzWrDMBCE74W8g9hCb7VcF0xxrYT8YOghNCQ1Jb4t&#10;1sY2sVbGUhL37atAocdhZr5h8sVkenGl0XWWFbxEMQji2uqOGwXlV/H8BsJ5ZI29ZVLwQw4W89lD&#10;jpm2N97T9eAbESDsMlTQej9kUrq6JYMusgNx8E52NOiDHBupR7wFuOllEsepNNhxWGhxoHVL9flw&#10;MQri7025Ktmy3u4+99XyWG1fi0Gpp8dp+Q7C0+T/w3/tD60gTRO4nwlHQM5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/xbWMYAAADcAAAADwAAAAAAAAAAAAAAAACYAgAAZHJz&#10;L2Rvd25yZXYueG1sUEsFBgAAAAAEAAQA9QAAAIsDAAAAAA==&#10;" path="m,l8505,e" filled="f" strokecolor="#dadada" strokeweight="2.98pt">
                    <v:path arrowok="t" o:connecttype="custom" o:connectlocs="0,0;8505,0" o:connectangles="0,0"/>
                  </v:shape>
                </v:group>
                <v:group id="Group 213" o:spid="_x0000_s1309" style="position:absolute;left:1419;top:9813;width:8524;height:2" coordorigin="1419,9813" coordsize="8524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mMs7sQAAADcAAAADwAAAGRycy9kb3ducmV2LnhtbESPQYvCMBSE7wv+h/AE&#10;b2taxSLVKCKu7EGEVUG8PZpnW2xeSpNt67/fCMIeh5n5hlmue1OJlhpXWlYQjyMQxJnVJecKLuev&#10;zzkI55E1VpZJwZMcrFeDjyWm2nb8Q+3J5yJA2KWooPC+TqV0WUEG3djWxMG728agD7LJpW6wC3BT&#10;yUkUJdJgyWGhwJq2BWWP069RsO+w20zjXXt43LfP23l2vB5iUmo07DcLEJ56/x9+t7+1giSZwutM&#10;OAJy9Q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mMs7sQAAADcAAAA&#10;DwAAAAAAAAAAAAAAAACqAgAAZHJzL2Rvd25yZXYueG1sUEsFBgAAAAAEAAQA+gAAAJsDAAAAAA==&#10;">
                  <v:shape id="Freeform 214" o:spid="_x0000_s1310" style="position:absolute;left:1419;top:9813;width:8524;height:2;visibility:visible;mso-wrap-style:square;v-text-anchor:top" coordsize="8524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8RRcQA&#10;AADcAAAADwAAAGRycy9kb3ducmV2LnhtbESP3WrCQBSE7wu+w3IE7+pGkRCiq4g/YIWC1T7AMXvM&#10;BrNnQ3Y18e27hUIvh5n5hlmseluLJ7W+cqxgMk5AEBdOV1wq+L7s3zMQPiBrrB2Tghd5WC0HbwvM&#10;tev4i57nUIoIYZ+jAhNCk0vpC0MW/dg1xNG7udZiiLItpW6xi3Bby2mSpNJixXHBYEMbQ8X9/LAK&#10;so/jtrzcwm6ava7H0+f+hGg6pUbDfj0HEagP/+G/9kErSNMZ/J6JR0A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YPEUXEAAAA3AAAAA8AAAAAAAAAAAAAAAAAmAIAAGRycy9k&#10;b3ducmV2LnhtbFBLBQYAAAAABAAEAPUAAACJAwAAAAA=&#10;" path="m,l8524,e" filled="f" strokecolor="#dadada" strokeweight="1.54pt">
                    <v:path arrowok="t" o:connecttype="custom" o:connectlocs="0,0;8524,0" o:connectangles="0,0"/>
                  </v:shape>
                </v:group>
                <v:group id="Group 211" o:spid="_x0000_s1311" style="position:absolute;left:2530;top:9297;width:2;height:530" coordorigin="2530,9297" coordsize="2,53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sYRAcQAAADcAAAADwAAAGRycy9kb3ducmV2LnhtbESPQYvCMBSE7wv+h/CE&#10;va1pFYtUo4i4sgcRVgXx9miebbF5KU22rf/eCMIeh5n5hlmselOJlhpXWlYQjyIQxJnVJecKzqfv&#10;rxkI55E1VpZJwYMcrJaDjwWm2nb8S+3R5yJA2KWooPC+TqV0WUEG3cjWxMG72cagD7LJpW6wC3BT&#10;yXEUJdJgyWGhwJo2BWX3459RsOuwW0/ibbu/3zaP62l6uOxjUupz2K/nIDz1/j/8bv9oBUkyhdeZ&#10;cATk8gk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sYRAcQAAADcAAAA&#10;DwAAAAAAAAAAAAAAAACqAgAAZHJzL2Rvd25yZXYueG1sUEsFBgAAAAAEAAQA+gAAAJsDAAAAAA==&#10;">
                  <v:shape id="Freeform 212" o:spid="_x0000_s1312" style="position:absolute;left:2530;top:9297;width:2;height:530;visibility:visible;mso-wrap-style:square;v-text-anchor:top" coordsize="2,5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9GaMMA&#10;AADcAAAADwAAAGRycy9kb3ducmV2LnhtbESPT4vCMBTE74LfITzBi2jqHupSjeLusiB48R97fjbP&#10;pti8lCZb67c3guBxmJnfMItVZyvRUuNLxwqmkwQEce50yYWC0/F3/AnCB2SNlWNScCcPq2W/t8BM&#10;uxvvqT2EQkQI+wwVmBDqTEqfG7LoJ64mjt7FNRZDlE0hdYO3CLeV/EiSVFosOS4YrOnbUH49/FsF&#10;dvd1Qjey23aan03xR7P1z/2s1HDQrecgAnXhHX61N1pBmqbwPBOPgFw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t9GaMMAAADcAAAADwAAAAAAAAAAAAAAAACYAgAAZHJzL2Rv&#10;d25yZXYueG1sUEsFBgAAAAAEAAQA9QAAAIgDAAAAAA==&#10;" path="m,l,530e" filled="f" strokecolor="white" strokeweight="1.06pt">
                    <v:path arrowok="t" o:connecttype="custom" o:connectlocs="0,9297;0,9827" o:connectangles="0,0"/>
                  </v:shape>
                </v:group>
                <v:group id="Group 209" o:spid="_x0000_s1313" style="position:absolute;left:9088;top:9297;width:2;height:530" coordorigin="9088,9297" coordsize="2,53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Vgq7cUAAADcAAAADwAAAGRycy9kb3ducmV2LnhtbESPT2vCQBTE7wW/w/KE&#10;3uomlkaJriKi4kEK/gHx9sg+k2D2bciuSfz23UKhx2FmfsPMl72pREuNKy0riEcRCOLM6pJzBZfz&#10;9mMKwnlkjZVlUvAiB8vF4G2OqbYdH6k9+VwECLsUFRTe16mULivIoBvZmjh4d9sY9EE2udQNdgFu&#10;KjmOokQaLDksFFjTuqDscXoaBbsOu9VnvGkPj/v6dTt/fV8PMSn1PuxXMxCeev8f/mvvtYIkmcDv&#10;mXAE5O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lYKu3FAAAA3AAA&#10;AA8AAAAAAAAAAAAAAAAAqgIAAGRycy9kb3ducmV2LnhtbFBLBQYAAAAABAAEAPoAAACcAwAAAAA=&#10;">
                  <v:shape id="Freeform 210" o:spid="_x0000_s1314" style="position:absolute;left:9088;top:9297;width:2;height:530;visibility:visible;mso-wrap-style:square;v-text-anchor:top" coordsize="2,5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Ax3gcIA&#10;AADcAAAADwAAAGRycy9kb3ducmV2LnhtbERPPWvDMBDdC/0P4gpZSiM7gxvcKMFtCQS6pI7pfLau&#10;lql1MpbiOP8+GgoZH+97s5ttLyYafedYQbpMQBA3TnfcKqhO+5c1CB+QNfaOScGVPOy2jw8bzLW7&#10;8DdNZWhFDGGfowITwpBL6RtDFv3SDcSR+3WjxRDh2Eo94iWG216ukiSTFjuODQYH+jDU/JVnq8Ae&#10;3yt0z/ZrSpvatD/0Wnxea6UWT3PxBiLQHO7if/dBK8iyuDaeiUdAbm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DHeBwgAAANwAAAAPAAAAAAAAAAAAAAAAAJgCAABkcnMvZG93&#10;bnJldi54bWxQSwUGAAAAAAQABAD1AAAAhwMAAAAA&#10;" path="m,l,530e" filled="f" strokecolor="white" strokeweight="1.06pt">
                    <v:path arrowok="t" o:connecttype="custom" o:connectlocs="0,9297;0,9827" o:connectangles="0,0"/>
                  </v:shape>
                </v:group>
                <v:group id="Group 207" o:spid="_x0000_s1315" style="position:absolute;left:1428;top:9849;width:1092;height:542" coordorigin="1428,9849" coordsize="1092,54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4sbBMUAAADcAAAADwAAAGRycy9kb3ducmV2LnhtbESPT2vCQBTE7wW/w/KE&#10;3uomlgaNriKi4kEK/gHx9sg+k2D2bciuSfz23UKhx2FmfsPMl72pREuNKy0riEcRCOLM6pJzBZfz&#10;9mMCwnlkjZVlUvAiB8vF4G2OqbYdH6k9+VwECLsUFRTe16mULivIoBvZmjh4d9sY9EE2udQNdgFu&#10;KjmOokQaLDksFFjTuqDscXoaBbsOu9VnvGkPj/v6dTt/fV8PMSn1PuxXMxCeev8f/mvvtYIkmcLv&#10;mXAE5O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MeLGwTFAAAA3AAA&#10;AA8AAAAAAAAAAAAAAAAAqgIAAGRycy9kb3ducmV2LnhtbFBLBQYAAAAABAAEAPoAAACcAwAAAAA=&#10;">
                  <v:shape id="Freeform 208" o:spid="_x0000_s1316" style="position:absolute;left:1428;top:9849;width:1092;height:542;visibility:visible;mso-wrap-style:square;v-text-anchor:top" coordsize="1092,5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cnMb8A&#10;AADcAAAADwAAAGRycy9kb3ducmV2LnhtbERPTYvCMBC9L/gfwgh7W1NlcUs1igiioBer3odmbIrN&#10;pDZRq7/eHIQ9Pt73dN7ZWtyp9ZVjBcNBAoK4cLriUsHxsPpJQfiArLF2TAqe5GE+631NMdPuwXu6&#10;56EUMYR9hgpMCE0mpS8MWfQD1xBH7uxaiyHCtpS6xUcMt7UcJclYWqw4NhhsaGmouOQ3q4B+D9ur&#10;SS6pG17XuJOvZ3qyuVLf/W4xARGoC//ij3ujFYz/4vx4Jh4BOXs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mBycxvwAAANwAAAAPAAAAAAAAAAAAAAAAAJgCAABkcnMvZG93bnJl&#10;di54bWxQSwUGAAAAAAQABAD1AAAAhAMAAAAA&#10;" path="m,542r1092,l1092,,,,,542xe" fillcolor="#ebebeb" stroked="f">
                    <v:path arrowok="t" o:connecttype="custom" o:connectlocs="0,10391;1092,10391;1092,9849;0,9849;0,10391" o:connectangles="0,0,0,0,0"/>
                  </v:shape>
                </v:group>
                <v:group id="Group 205" o:spid="_x0000_s1317" style="position:absolute;left:1476;top:9906;width:996;height:245" coordorigin="1476,9906" coordsize="996,2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CSB38YAAADc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aweEvg&#10;90w4AnJ9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8JIHfxgAAANwA&#10;AAAPAAAAAAAAAAAAAAAAAKoCAABkcnMvZG93bnJldi54bWxQSwUGAAAAAAQABAD6AAAAnQMAAAAA&#10;">
                  <v:shape id="Freeform 206" o:spid="_x0000_s1318" style="position:absolute;left:1476;top:9906;width:996;height:245;visibility:visible;mso-wrap-style:square;v-text-anchor:top" coordsize="996,2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VT9vsQA&#10;AADcAAAADwAAAGRycy9kb3ducmV2LnhtbESPwWrDMBBE74X8g9hAb41sl7rBsRxCcCGhp6SFXhdr&#10;a5laK2PJifv3UaGQ4zAzb5hyO9teXGj0nWMF6SoBQdw43XGr4PPj7WkNwgdkjb1jUvBLHrbV4qHE&#10;Qrsrn+hyDq2IEPYFKjAhDIWUvjFk0a/cQBy9bzdaDFGOrdQjXiPc9jJLklxa7DguGBxob6j5OU9W&#10;wctUJ22dWZtOzyb/quWR0vejUo/LebcBEWgO9/B/+6AV5K8Z/J2JR0BW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VU/b7EAAAA3AAAAA8AAAAAAAAAAAAAAAAAmAIAAGRycy9k&#10;b3ducmV2LnhtbFBLBQYAAAAABAAEAPUAAACJAwAAAAA=&#10;" path="m,245r996,l996,,,,,245xe" fillcolor="#ebebeb" stroked="f">
                    <v:path arrowok="t" o:connecttype="custom" o:connectlocs="0,10151;996,10151;996,9906;0,9906;0,10151" o:connectangles="0,0,0,0,0"/>
                  </v:shape>
                </v:group>
                <v:group id="Group 203" o:spid="_x0000_s1319" style="position:absolute;left:2540;top:9849;width:6539;height:542" coordorigin="2540,9849" coordsize="6539,54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7q6M8UAAADcAAAADwAAAGRycy9kb3ducmV2LnhtbESPQYvCMBSE78L+h/CE&#10;vWnaFXWpRhFxlz2IoC6It0fzbIvNS2liW/+9EQSPw8x8w8yXnSlFQ7UrLCuIhxEI4tTqgjMF/8ef&#10;wTcI55E1lpZJwZ0cLBcfvTkm2ra8p+bgMxEg7BJUkHtfJVK6NCeDbmgr4uBdbG3QB1lnUtfYBrgp&#10;5VcUTaTBgsNCjhWtc0qvh5tR8NtiuxrFm2Z7vazv5+N4d9rGpNRnv1vNQHjq/Dv8av9pBZPpC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O6ujPFAAAA3AAA&#10;AA8AAAAAAAAAAAAAAAAAqgIAAGRycy9kb3ducmV2LnhtbFBLBQYAAAAABAAEAPoAAACcAwAAAAA=&#10;">
                  <v:shape id="Freeform 204" o:spid="_x0000_s1320" style="position:absolute;left:2540;top:9849;width:6539;height:542;visibility:visible;mso-wrap-style:square;v-text-anchor:top" coordsize="6539,5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vWQF8UA&#10;AADcAAAADwAAAGRycy9kb3ducmV2LnhtbESPQWvCQBSE7wX/w/IEb3WjlCjRVbSlYm+tBr0+ss8k&#10;mn0bsmsS++u7hUKPw8x8wyzXvalES40rLSuYjCMQxJnVJecK0uP78xyE88gaK8uk4EEO1qvB0xIT&#10;bTv+ovbgcxEg7BJUUHhfJ1K6rCCDbmxr4uBdbGPQB9nkUjfYBbip5DSKYmmw5LBQYE2vBWW3w90o&#10;uNmPtzaN8118PX9P2/u2S2enT6VGw36zAOGp9//hv/ZeK4hnL/B7JhwBufo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9ZAXxQAAANwAAAAPAAAAAAAAAAAAAAAAAJgCAABkcnMv&#10;ZG93bnJldi54bWxQSwUGAAAAAAQABAD1AAAAigMAAAAA&#10;" path="m,542r6538,l6538,,,,,542xe" fillcolor="#ebebeb" stroked="f">
                    <v:path arrowok="t" o:connecttype="custom" o:connectlocs="0,10391;6538,10391;6538,9849;0,9849;0,10391" o:connectangles="0,0,0,0,0"/>
                  </v:shape>
                </v:group>
                <v:group id="Group 201" o:spid="_x0000_s1321" style="position:absolute;left:2588;top:9906;width:6443;height:245" coordorigin="2588,9906" coordsize="6443,2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x+H3MUAAADcAAAADwAAAGRycy9kb3ducmV2LnhtbESPQYvCMBSE78L+h/CE&#10;vWnaXdSlGkXEXTyIoC6It0fzbIvNS2liW/+9EQSPw8x8w8wWnSlFQ7UrLCuIhxEI4tTqgjMF/8ff&#10;wQ8I55E1lpZJwZ0cLOYfvRkm2ra8p+bgMxEg7BJUkHtfJVK6NCeDbmgr4uBdbG3QB1lnUtfYBrgp&#10;5VcUjaXBgsNCjhWtckqvh5tR8Ndiu/yO1832elndz8fR7rSNSanPfrecgvDU+Xf41d5oBePJCJ5n&#10;whGQ8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MMfh9zFAAAA3AAA&#10;AA8AAAAAAAAAAAAAAAAAqgIAAGRycy9kb3ducmV2LnhtbFBLBQYAAAAABAAEAPoAAACcAwAAAAA=&#10;">
                  <v:shape id="Freeform 202" o:spid="_x0000_s1322" style="position:absolute;left:2588;top:9906;width:6443;height:245;visibility:visible;mso-wrap-style:square;v-text-anchor:top" coordsize="6443,2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o/2wscA&#10;AADcAAAADwAAAGRycy9kb3ducmV2LnhtbESPQUsDMRSE70L/Q3gFL8VmLXaVtWlRUZB6aK2Wenxs&#10;XneXbl5Ckm63/94UBI/DzHzDzBa9aUVHPjSWFdyOMxDEpdUNVwq+v95uHkCEiKyxtUwKzhRgMR9c&#10;zbDQ9sSf1G1iJRKEQ4EK6hhdIWUoazIYxtYRJ29vvcGYpK+k9nhKcNPKSZbl0mDDaaFGRy81lYfN&#10;0Shwr/7u+dhNeDkN25X7+aD1bjlS6nrYPz2CiNTH//Bf+10ryO9zuJxJR0DO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6P9sLHAAAA3AAAAA8AAAAAAAAAAAAAAAAAmAIAAGRy&#10;cy9kb3ducmV2LnhtbFBLBQYAAAAABAAEAPUAAACMAwAAAAA=&#10;" path="m,245r6442,l6442,,,,,245xe" fillcolor="#ebebeb" stroked="f">
                    <v:path arrowok="t" o:connecttype="custom" o:connectlocs="0,10151;6442,10151;6442,9906;0,9906;0,10151" o:connectangles="0,0,0,0,0"/>
                  </v:shape>
                </v:group>
                <v:group id="Group 199" o:spid="_x0000_s1323" style="position:absolute;left:9097;top:9849;width:833;height:542" coordorigin="9097,9849" coordsize="833,54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IG8MMYAAADcAAAADwAAAGRycy9kb3ducmV2LnhtbESPT2vCQBTE7wW/w/KE&#10;3uomSlWiq4jU0kMoNBFKb4/sMwlm34bsNn++fbdQ6HGYmd8w++NoGtFT52rLCuJFBIK4sLrmUsE1&#10;vzxtQTiPrLGxTAomcnA8zB72mGg78Af1mS9FgLBLUEHlfZtI6YqKDLqFbYmDd7OdQR9kV0rd4RDg&#10;ppHLKFpLgzWHhQpbOldU3LNvo+B1wOG0il/69H47T1/58/tnGpNSj/PxtAPhafT/4b/2m1aw3mzg&#10;90w4AvLw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cgbwwxgAAANwA&#10;AAAPAAAAAAAAAAAAAAAAAKoCAABkcnMvZG93bnJldi54bWxQSwUGAAAAAAQABAD6AAAAnQMAAAAA&#10;">
                  <v:shape id="Freeform 200" o:spid="_x0000_s1324" style="position:absolute;left:9097;top:9849;width:833;height:542;visibility:visible;mso-wrap-style:square;v-text-anchor:top" coordsize="833,5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kvK8EA&#10;AADcAAAADwAAAGRycy9kb3ducmV2LnhtbERPy2rCQBTdF/yH4Qrd1YkG0hAdRcRHod0YdX/JXJNg&#10;5k7ITJP4986i0OXhvFeb0TSip87VlhXMZxEI4sLqmksF18vhIwXhPLLGxjIpeJKDzXrytsJM24HP&#10;1Oe+FCGEXYYKKu/bTEpXVGTQzWxLHLi77Qz6ALtS6g6HEG4auYiiRBqsOTRU2NKuouKR/xoFl2dy&#10;Pu5v5Xd8TOOFMT+npDjESr1Px+0ShKfR/4v/3F9aQfIZ1oYz4QjI9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rZLyvBAAAA3AAAAA8AAAAAAAAAAAAAAAAAmAIAAGRycy9kb3du&#10;cmV2LnhtbFBLBQYAAAAABAAEAPUAAACGAwAAAAA=&#10;" path="m,542r834,l834,,,,,542xe" fillcolor="#ebebeb" stroked="f">
                    <v:path arrowok="t" o:connecttype="custom" o:connectlocs="0,10391;834,10391;834,9849;0,9849;0,10391" o:connectangles="0,0,0,0,0"/>
                  </v:shape>
                </v:group>
                <v:group id="Group 197" o:spid="_x0000_s1325" style="position:absolute;left:9145;top:9906;width:740;height:331" coordorigin="9145,9906" coordsize="740,3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lKN2cYAAADcAAAADwAAAGRycy9kb3ducmV2LnhtbESPQWvCQBSE7wX/w/IE&#10;b3UTxWijq4jY0kMoVAult0f2mQSzb0N2TeK/dwuFHoeZ+YbZ7AZTi45aV1lWEE8jEMS51RUXCr7O&#10;r88rEM4ja6wtk4I7OdhtR08bTLXt+ZO6ky9EgLBLUUHpfZNK6fKSDLqpbYiDd7GtQR9kW0jdYh/g&#10;ppazKEqkwYrDQokNHUrKr6ebUfDWY7+fx8cuu14O95/z4uM7i0mpyXjYr0F4Gvx/+K/9rhUkyxf4&#10;PROOgNw+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CUo3ZxgAAANwA&#10;AAAPAAAAAAAAAAAAAAAAAKoCAABkcnMvZG93bnJldi54bWxQSwUGAAAAAAQABAD6AAAAnQMAAAAA&#10;">
                  <v:shape id="Freeform 198" o:spid="_x0000_s1326" style="position:absolute;left:9145;top:9906;width:740;height:331;visibility:visible;mso-wrap-style:square;v-text-anchor:top" coordsize="740,3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r8Q5r8A&#10;AADcAAAADwAAAGRycy9kb3ducmV2LnhtbERPzYrCMBC+C75DGGFvmlqhSNdYiiB4UXbdfYChGZti&#10;MylJtPXtzWFhjx/f/66abC+e5EPnWMF6lYEgbpzuuFXw+3NcbkGEiKyxd0wKXhSg2s9nOyy1G/mb&#10;ntfYihTCoUQFJsahlDI0hiyGlRuIE3dz3mJM0LdSexxTuO1lnmWFtNhxajA40MFQc78+rIKvjWlf&#10;62BzPxzDrah9Pp4vVqmPxVR/gog0xX/xn/ukFRTbND+dSUdA7t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OvxDmvwAAANwAAAAPAAAAAAAAAAAAAAAAAJgCAABkcnMvZG93bnJl&#10;di54bWxQSwUGAAAAAAQABAD1AAAAhAMAAAAA&#10;" path="m,331r740,l740,,,,,331xe" fillcolor="#ebebeb" stroked="f">
                    <v:path arrowok="t" o:connecttype="custom" o:connectlocs="0,10237;740,10237;740,9906;0,9906;0,10237" o:connectangles="0,0,0,0,0"/>
                  </v:shape>
                </v:group>
                <v:group id="Group 195" o:spid="_x0000_s1327" style="position:absolute;left:9145;top:10188;width:156;height:2" coordorigin="9145,10188" coordsize="156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fHx+MQAAADcAAAADwAAAGRycy9kb3ducmV2LnhtbESPQYvCMBSE74L/ITzB&#10;m6ZdUaQaRcRdPMiCVVj29miebbF5KU22rf/eCAseh5n5hllve1OJlhpXWlYQTyMQxJnVJecKrpfP&#10;yRKE88gaK8uk4EEOtpvhYI2Jth2fqU19LgKEXYIKCu/rREqXFWTQTW1NHLybbQz6IJtc6ga7ADeV&#10;/IiihTRYclgosKZ9Qdk9/TMKvjrsdrP40J7ut/3j9zL//jnFpNR41O9WIDz1/h3+bx+1gsUyhteZ&#10;cATk5gk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ifHx+MQAAADcAAAA&#10;DwAAAAAAAAAAAAAAAACqAgAAZHJzL2Rvd25yZXYueG1sUEsFBgAAAAAEAAQA+gAAAJsDAAAAAA==&#10;">
                  <v:shape id="Freeform 196" o:spid="_x0000_s1328" style="position:absolute;left:9145;top:10188;width:156;height:2;visibility:visible;mso-wrap-style:square;v-text-anchor:top" coordsize="156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SOk8QA&#10;AADcAAAADwAAAGRycy9kb3ducmV2LnhtbESP0WrCQBRE3wX/YblC3+pGwSREV9FgUUoRTPsBl+w1&#10;SZu9G7Krxr/vFgo+DjNzhlltBtOKG/WusaxgNo1AEJdWN1wp+Pp8e01BOI+ssbVMCh7kYLMej1aY&#10;aXvnM90KX4kAYZehgtr7LpPSlTUZdFPbEQfvYnuDPsi+krrHe4CbVs6jKJYGGw4LNXaU11T+FFej&#10;IPlu9guXv/t8e/qo0B4Wx2TXKfUyGbZLEJ4G/wz/t49aQZzO4e9MOAJy/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g0jpPEAAAA3AAAAA8AAAAAAAAAAAAAAAAAmAIAAGRycy9k&#10;b3ducmV2LnhtbFBLBQYAAAAABAAEAPUAAACJAwAAAAA=&#10;" path="m,l156,e" filled="f" strokecolor="maroon" strokeweight=".94pt">
                    <v:path arrowok="t" o:connecttype="custom" o:connectlocs="0,0;156,0" o:connectangles="0,0"/>
                  </v:shape>
                </v:group>
                <v:group id="Group 193" o:spid="_x0000_s1329" style="position:absolute;left:1428;top:9875;width:8505;height:2" coordorigin="1428,9875" coordsize="8505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m/KFMQAAADcAAAADwAAAGRycy9kb3ducmV2LnhtbESPQYvCMBSE74L/ITxh&#10;b5p2RZFqFJHdZQ8iWAXx9miebbF5KU22rf9+Iwgeh5n5hlltelOJlhpXWlYQTyIQxJnVJecKzqfv&#10;8QKE88gaK8uk4EEONuvhYIWJth0fqU19LgKEXYIKCu/rREqXFWTQTWxNHLybbQz6IJtc6ga7ADeV&#10;/IyiuTRYclgosKZdQdk9/TMKfjrsttP4q93fb7vH9TQ7XPYxKfUx6rdLEJ56/w6/2r9awXwxheeZ&#10;cATk+h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m/KFMQAAADcAAAA&#10;DwAAAAAAAAAAAAAAAACqAgAAZHJzL2Rvd25yZXYueG1sUEsFBgAAAAAEAAQA+gAAAJsDAAAAAA==&#10;">
                  <v:shape id="Freeform 194" o:spid="_x0000_s1330" style="position:absolute;left:1428;top:9875;width:8505;height:2;visibility:visible;mso-wrap-style:square;v-text-anchor:top" coordsize="8505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HlOcQA&#10;AADcAAAADwAAAGRycy9kb3ducmV2LnhtbESPT2sCMRTE7wW/Q3gFbzVbEVlXoxRLoVAv/rl4eybP&#10;zdLNy5Kk7rafvhEKPQ4z8xtmtRlcK24UYuNZwfOkAEGsvWm4VnA6vj2VIGJCNth6JgXfFGGzHj2s&#10;sDK+5z3dDqkWGcKxQgU2pa6SMmpLDuPEd8TZu/rgMGUZamkC9hnuWjktirl02HBesNjR1pL+PHw5&#10;BTu9/yiTHhbBR1ufqX+9lNMfpcaPw8sSRKIh/Yf/2u9Gwbycwf1MPgJy/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Vh5TnEAAAA3AAAAA8AAAAAAAAAAAAAAAAAmAIAAGRycy9k&#10;b3ducmV2LnhtbFBLBQYAAAAABAAEAPUAAACJAwAAAAA=&#10;" path="m,l8505,e" filled="f" strokecolor="#ebebeb" strokeweight="2.98pt">
                    <v:path arrowok="t" o:connecttype="custom" o:connectlocs="0,0;8505,0" o:connectangles="0,0"/>
                  </v:shape>
                </v:group>
                <v:group id="Group 191" o:spid="_x0000_s1331" style="position:absolute;left:1419;top:10377;width:8524;height:2" coordorigin="1419,10377" coordsize="8524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sr3+8YAAADcAAAADwAAAGRycy9kb3ducmV2LnhtbESPQWuDQBSE74H+h+UV&#10;ektWWxSx2YQQ2tJDKEQDobeH+6IS9624WzX/vlso5DjMzDfMejubTow0uNaygngVgSCurG65VnAq&#10;35cZCOeRNXaWScGNHGw3D4s15tpOfKSx8LUIEHY5Kmi873MpXdWQQbeyPXHwLnYw6IMcaqkHnALc&#10;dPI5ilJpsOWw0GBP+4aqa/FjFHxMOO1e4rfxcL3sb99l8nU+xKTU0+O8ewXhafb38H/7UytIswT+&#10;zoQjIDe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2yvf7xgAAANwA&#10;AAAPAAAAAAAAAAAAAAAAAKoCAABkcnMvZG93bnJldi54bWxQSwUGAAAAAAQABAD6AAAAnQMAAAAA&#10;">
                  <v:shape id="Freeform 192" o:spid="_x0000_s1332" style="position:absolute;left:1419;top:10377;width:8524;height:2;visibility:visible;mso-wrap-style:square;v-text-anchor:top" coordsize="8524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hFaEsUA&#10;AADcAAAADwAAAGRycy9kb3ducmV2LnhtbESPzWrDMBCE74G+g9hCL6GRXYoxbpRgAoacSvPzAIu1&#10;sZ1aK1eSHbdPXxUKOQ4z8w2z3s6mFxM531lWkK4SEMS11R03Cs6n6jkH4QOyxt4yKfgmD9vNw2KN&#10;hbY3PtB0DI2IEPYFKmhDGAopfd2SQb+yA3H0LtYZDFG6RmqHtwg3vXxJkkwa7DgutDjQrqX68zga&#10;BaX7cJfkWr7SYfyql9f3qvc/qVJPj3P5BiLQHO7h//ZeK8jyDP7OxCMgN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EVoSxQAAANwAAAAPAAAAAAAAAAAAAAAAAJgCAABkcnMv&#10;ZG93bnJldi54bWxQSwUGAAAAAAQABAD1AAAAigMAAAAA&#10;" path="m,l8524,e" filled="f" strokecolor="#ebebeb" strokeweight="1.54pt">
                    <v:path arrowok="t" o:connecttype="custom" o:connectlocs="0,0;8524,0" o:connectangles="0,0"/>
                  </v:shape>
                </v:group>
                <v:group id="Group 189" o:spid="_x0000_s1333" style="position:absolute;left:2530;top:9904;width:2;height:487" coordorigin="2530,9904" coordsize="2,4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VTMF8YAAADcAAAADwAAAGRycy9kb3ducmV2LnhtbESPQWvCQBSE7wX/w/KE&#10;3uomllpJ3YQgWnqQQlWQ3h7ZZxKSfRuyaxL/fbdQ6HGYmW+YTTaZVgzUu9qygngRgSAurK65VHA+&#10;7Z/WIJxH1thaJgV3cpCls4cNJtqO/EXD0ZciQNglqKDyvkukdEVFBt3CdsTBu9reoA+yL6XucQxw&#10;08plFK2kwZrDQoUdbSsqmuPNKHgfccyf491waK7b+/fp5fNyiEmpx/mUv4HwNPn/8F/7QytYrV/h&#10;90w4AjL9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pVMwXxgAAANwA&#10;AAAPAAAAAAAAAAAAAAAAAKoCAABkcnMvZG93bnJldi54bWxQSwUGAAAAAAQABAD6AAAAnQMAAAAA&#10;">
                  <v:shape id="Freeform 190" o:spid="_x0000_s1334" style="position:absolute;left:2530;top:9904;width:2;height:487;visibility:visible;mso-wrap-style:square;v-text-anchor:top" coordsize="2,4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JJqv8EA&#10;AADcAAAADwAAAGRycy9kb3ducmV2LnhtbERP3WrCMBS+H+wdwhnsbiYb4rpqlCEok7ELWx/grDk2&#10;Zc1JSaLWtzcXwi4/vv/FanS9OFOInWcNrxMFgrjxpuNWw6HevBQgYkI22HsmDVeKsFo+PiywNP7C&#10;ezpXqRU5hGOJGmxKQyllbCw5jBM/EGfu6IPDlGFopQl4yeGul29KzaTDjnODxYHWlpq/6uQ0FFdV&#10;/3RVPa3tOmzVx+77fUe/Wj8/jZ9zEInG9C++u7+MhlmR1+Yz+QjI5Q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CSar/BAAAA3AAAAA8AAAAAAAAAAAAAAAAAmAIAAGRycy9kb3du&#10;cmV2LnhtbFBLBQYAAAAABAAEAPUAAACGAwAAAAA=&#10;" path="m,l,487e" filled="f" strokecolor="white" strokeweight="1.06pt">
                    <v:path arrowok="t" o:connecttype="custom" o:connectlocs="0,9904;0,10391" o:connectangles="0,0"/>
                  </v:shape>
                </v:group>
                <v:group id="Group 187" o:spid="_x0000_s1335" style="position:absolute;left:9088;top:9904;width:2;height:487" coordorigin="9088,9904" coordsize="2,4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4f9/sYAAADcAAAADwAAAGRycy9kb3ducmV2LnhtbESPT2vCQBTE7wW/w/KE&#10;3uomSkWjq4jU0kMoNBFKb4/sMwlm34bsNn++fbdQ6HGYmd8w++NoGtFT52rLCuJFBIK4sLrmUsE1&#10;vzxtQDiPrLGxTAomcnA8zB72mGg78Af1mS9FgLBLUEHlfZtI6YqKDLqFbYmDd7OdQR9kV0rd4RDg&#10;ppHLKFpLgzWHhQpbOldU3LNvo+B1wOG0il/69H47T1/58/tnGpNSj/PxtAPhafT/4b/2m1aw3mzh&#10;90w4AvLw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3h/3+xgAAANwA&#10;AAAPAAAAAAAAAAAAAAAAAKoCAABkcnMvZG93bnJldi54bWxQSwUGAAAAAAQABAD6AAAAnQMAAAAA&#10;">
                  <v:shape id="Freeform 188" o:spid="_x0000_s1336" style="position:absolute;left:9088;top:9904;width:2;height:487;visibility:visible;mso-wrap-style:square;v-text-anchor:top" coordsize="2,4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z3wZMEA&#10;AADcAAAADwAAAGRycy9kb3ducmV2LnhtbERPzWoCMRC+F/oOYQq91aQiVlejiFCplB7c9QHGzbhZ&#10;upksSarr25uD0OPH979cD64TFwqx9azhfaRAENfetNxoOFafbzMQMSEb7DyThhtFWK+en5ZYGH/l&#10;A13K1IgcwrFADTalvpAy1pYcxpHviTN39sFhyjA00gS85nDXybFSU+mw5dxgsaetpfq3/HMaZjdV&#10;/bRlNansNuzUfP/9saeT1q8vw2YBItGQ/sUP95fRMJ3n+flMPgJyd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s98GTBAAAA3AAAAA8AAAAAAAAAAAAAAAAAmAIAAGRycy9kb3du&#10;cmV2LnhtbFBLBQYAAAAABAAEAPUAAACGAwAAAAA=&#10;" path="m,l,487e" filled="f" strokecolor="white" strokeweight="1.06pt">
                    <v:path arrowok="t" o:connecttype="custom" o:connectlocs="0,9904;0,10391" o:connectangles="0,0"/>
                  </v:shape>
                </v:group>
                <v:group id="Group 185" o:spid="_x0000_s1337" style="position:absolute;left:1428;top:10410;width:1092;height:955" coordorigin="1428,10410" coordsize="1092,9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ChnJcYAAADcAAAADwAAAGRycy9kb3ducmV2LnhtbESPT2vCQBTE74V+h+UV&#10;ejObtCg1ZhWRtvQQBLUg3h7ZZxLMvg3Zbf58e7dQ6HGYmd8w2WY0jeipc7VlBUkUgyAurK65VPB9&#10;+pi9gXAeWWNjmRRM5GCzfnzIMNV24AP1R1+KAGGXooLK+zaV0hUVGXSRbYmDd7WdQR9kV0rd4RDg&#10;ppEvcbyQBmsOCxW2tKuouB1/jILPAYfta/Le57frbrqc5vtznpBSz0/jdgXC0+j/w3/tL61gsUzg&#10;90w4AnJ9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MKGclxgAAANwA&#10;AAAPAAAAAAAAAAAAAAAAAKoCAABkcnMvZG93bnJldi54bWxQSwUGAAAAAAQABAD6AAAAnQMAAAAA&#10;">
                  <v:shape id="Freeform 186" o:spid="_x0000_s1338" style="position:absolute;left:1428;top:10410;width:1092;height:955;visibility:visible;mso-wrap-style:square;v-text-anchor:top" coordsize="1092,9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+64SMQA&#10;AADcAAAADwAAAGRycy9kb3ducmV2LnhtbESPQWvCQBSE74X+h+UVvNVNBUONriJFRQ9Co4IeH9nX&#10;JDT7NuyuJv57t1DwOMzMN8xs0ZtG3Mj52rKCj2ECgriwuuZSwem4fv8E4QOyxsYyKbiTh8X89WWG&#10;mbYd53Q7hFJECPsMFVQhtJmUvqjIoB/aljh6P9YZDFG6UmqHXYSbRo6SJJUGa44LFbb0VVHxe7ga&#10;BZvvZXpe7XOju/GFdtLtDOWtUoO3fjkFEagPz/B/e6sVpJMR/J2JR0DO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/uuEjEAAAA3AAAAA8AAAAAAAAAAAAAAAAAmAIAAGRycy9k&#10;b3ducmV2LnhtbFBLBQYAAAAABAAEAPUAAACJAwAAAAA=&#10;" path="m,955r1092,l1092,,,,,955xe" fillcolor="#dadada" stroked="f">
                    <v:path arrowok="t" o:connecttype="custom" o:connectlocs="0,11365;1092,11365;1092,10410;0,10410;0,11365" o:connectangles="0,0,0,0,0"/>
                  </v:shape>
                </v:group>
                <v:group id="Group 183" o:spid="_x0000_s1339" style="position:absolute;left:1476;top:10468;width:996;height:247" coordorigin="1476,10468" coordsize="996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7ZcycUAAADcAAAADwAAAGRycy9kb3ducmV2LnhtbESPQYvCMBSE78L+h/CE&#10;vWnaFcWtRhFxlz2IoC6It0fzbIvNS2liW/+9EQSPw8x8w8yXnSlFQ7UrLCuIhxEI4tTqgjMF/8ef&#10;wRSE88gaS8uk4E4OlouP3hwTbVveU3PwmQgQdgkqyL2vEildmpNBN7QVcfAutjbog6wzqWtsA9yU&#10;8iuKJtJgwWEhx4rWOaXXw80o+G2xXY3iTbO9Xtb383G8O21jUuqz361mIDx1/h1+tf+0gsn3C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O2XMnFAAAA3AAA&#10;AA8AAAAAAAAAAAAAAAAAqgIAAGRycy9kb3ducmV2LnhtbFBLBQYAAAAABAAEAPoAAACcAwAAAAA=&#10;">
                  <v:shape id="Freeform 184" o:spid="_x0000_s1340" style="position:absolute;left:1476;top:10468;width:996;height:247;visibility:visible;mso-wrap-style:square;v-text-anchor:top" coordsize="996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QjpsUA&#10;AADcAAAADwAAAGRycy9kb3ducmV2LnhtbESPQWvCQBSE74L/YXlCb3VTqVKjq6g00Gu1gt5esq9J&#10;2uzbuLvG9N93CwWPw8x8wyzXvWlER87XlhU8jRMQxIXVNZcKPg7Z4wsIH5A1NpZJwQ95WK+GgyWm&#10;2t74nbp9KEWEsE9RQRVCm0rpi4oM+rFtiaP3aZ3BEKUrpXZ4i3DTyEmSzKTBmuNChS3tKiq+91ej&#10;oOzy45fPXs32crxmF3ea5ud8qtTDqN8sQATqwz38337TCmbzZ/g7E4+AXP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9COmxQAAANwAAAAPAAAAAAAAAAAAAAAAAJgCAABkcnMv&#10;ZG93bnJldi54bWxQSwUGAAAAAAQABAD1AAAAigMAAAAA&#10;" path="m,247r996,l996,,,,,247xe" fillcolor="#dadada" stroked="f">
                    <v:path arrowok="t" o:connecttype="custom" o:connectlocs="0,10715;996,10715;996,10468;0,10468;0,10715" o:connectangles="0,0,0,0,0"/>
                  </v:shape>
                </v:group>
                <v:group id="Group 181" o:spid="_x0000_s1341" style="position:absolute;left:2540;top:10410;width:6539;height:955" coordorigin="2540,10410" coordsize="6539,9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xNhJsUAAADcAAAADwAAAGRycy9kb3ducmV2LnhtbESPQYvCMBSE78L+h/CE&#10;vWnaXRS3GkXEXTyIoC6It0fzbIvNS2liW/+9EQSPw8x8w8wWnSlFQ7UrLCuIhxEI4tTqgjMF/8ff&#10;wQSE88gaS8uk4E4OFvOP3gwTbVveU3PwmQgQdgkqyL2vEildmpNBN7QVcfAutjbog6wzqWtsA9yU&#10;8iuKxtJgwWEhx4pWOaXXw80o+GuxXX7H62Z7vazu5+Nod9rGpNRnv1tOQXjq/Dv8am+0gvHPCJ5n&#10;whGQ8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HMTYSbFAAAA3AAA&#10;AA8AAAAAAAAAAAAAAAAAqgIAAGRycy9kb3ducmV2LnhtbFBLBQYAAAAABAAEAPoAAACcAwAAAAA=&#10;">
                  <v:shape id="Freeform 182" o:spid="_x0000_s1342" style="position:absolute;left:2540;top:10410;width:6539;height:955;visibility:visible;mso-wrap-style:square;v-text-anchor:top" coordsize="6539,9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fl6xMUA&#10;AADcAAAADwAAAGRycy9kb3ducmV2LnhtbESP3WrCQBSE7wt9h+UUvCm6qdCg0Y0EoaAIhUYf4JA9&#10;+WmyZ8PuVuPbu4VCL4eZ+YbZ7iYziCs531lW8LZIQBBXVnfcKLicP+YrED4gaxwsk4I7edjlz09b&#10;zLS98Rddy9CICGGfoYI2hDGT0lctGfQLOxJHr7bOYIjSNVI7vEW4GeQySVJpsOO40OJI+5aqvvwx&#10;Co7v+/7VfRef3eqU3Mt6bLiqC6VmL1OxARFoCv/hv/ZBK0jXKfyeiUdA5g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+XrExQAAANwAAAAPAAAAAAAAAAAAAAAAAJgCAABkcnMv&#10;ZG93bnJldi54bWxQSwUGAAAAAAQABAD1AAAAigMAAAAA&#10;" path="m,955r6538,l6538,,,,,955xe" fillcolor="#dadada" stroked="f">
                    <v:path arrowok="t" o:connecttype="custom" o:connectlocs="0,11365;6538,11365;6538,10410;0,10410;0,11365" o:connectangles="0,0,0,0,0"/>
                  </v:shape>
                </v:group>
                <v:group id="Group 179" o:spid="_x0000_s1343" style="position:absolute;left:2588;top:10468;width:6443;height:228" coordorigin="2588,10468" coordsize="6443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I1aysYAAADcAAAADwAAAGRycy9kb3ducmV2LnhtbESPQWvCQBSE7wX/w/IE&#10;b3UTxWijq4jY0kMoVAult0f2mQSzb0N2TeK/dwuFHoeZ+YbZ7AZTi45aV1lWEE8jEMS51RUXCr7O&#10;r88rEM4ja6wtk4I7OdhtR08bTLXt+ZO6ky9EgLBLUUHpfZNK6fKSDLqpbYiDd7GtQR9kW0jdYh/g&#10;ppazKEqkwYrDQokNHUrKr6ebUfDWY7+fx8cuu14O95/z4uM7i0mpyXjYr0F4Gvx/+K/9rhUkL0v4&#10;PROOgNw+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sjVrKxgAAANwA&#10;AAAPAAAAAAAAAAAAAAAAAKoCAABkcnMvZG93bnJldi54bWxQSwUGAAAAAAQABAD6AAAAnQMAAAAA&#10;">
                  <v:shape id="Freeform 180" o:spid="_x0000_s1344" style="position:absolute;left:2588;top:10468;width:6443;height:228;visibility:visible;mso-wrap-style:square;v-text-anchor:top" coordsize="6443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GK+8IA&#10;AADcAAAADwAAAGRycy9kb3ducmV2LnhtbERPy2rCQBTdF/yH4QrdNRNLKzE6ipQW2k1pEsXtJXNN&#10;gpk7ITPm8fedRaHLw3nvDpNpxUC9aywrWEUxCOLS6oYrBafi4ykB4TyyxtYyKZjJwWG/eNhhqu3I&#10;GQ25r0QIYZeigtr7LpXSlTUZdJHtiAN3tb1BH2BfSd3jGMJNK5/jeC0NNhwaauzorabylt+NAv7+&#10;ms/JPLbNZTDv9+ql+MleC6Uel9NxC8LT5P/Ff+5PrWC9CWvDmXAE5P4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fAYr7wgAAANwAAAAPAAAAAAAAAAAAAAAAAJgCAABkcnMvZG93&#10;bnJldi54bWxQSwUGAAAAAAQABAD1AAAAhwMAAAAA&#10;" path="m,228r6442,l6442,,,,,228xe" fillcolor="#dadada" stroked="f">
                    <v:path arrowok="t" o:connecttype="custom" o:connectlocs="0,10696;6442,10696;6442,10468;0,10468;0,10696" o:connectangles="0,0,0,0,0"/>
                  </v:shape>
                </v:group>
                <v:group id="Group 177" o:spid="_x0000_s1345" style="position:absolute;left:2588;top:10696;width:6443;height:206" coordorigin="2588,10696" coordsize="6443,2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l5rI8YAAADcAAAADwAAAGRycy9kb3ducmV2LnhtbESPQWvCQBSE7wX/w/KE&#10;3uomlkpN3YQgWnqQQlWQ3h7ZZxKSfRuyaxL/fbdQ6HGYmW+YTTaZVgzUu9qygngRgSAurK65VHA+&#10;7Z9eQTiPrLG1TAru5CBLZw8bTLQd+YuGoy9FgLBLUEHlfZdI6YqKDLqF7YiDd7W9QR9kX0rd4xjg&#10;ppXLKFpJgzWHhQo72lZUNMebUfA+4pg/x7vh0Fy39+/Ty+flEJNSj/MpfwPhafL/4b/2h1awWq/h&#10;90w4AjL9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yXmsjxgAAANwA&#10;AAAPAAAAAAAAAAAAAAAAAKoCAABkcnMvZG93bnJldi54bWxQSwUGAAAAAAQABAD6AAAAnQMAAAAA&#10;">
                  <v:shape id="Freeform 178" o:spid="_x0000_s1346" style="position:absolute;left:2588;top:10696;width:6443;height:206;visibility:visible;mso-wrap-style:square;v-text-anchor:top" coordsize="6443,2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ZJtt8MA&#10;AADcAAAADwAAAGRycy9kb3ducmV2LnhtbERPTWvCMBi+C/sP4R3spokeulGNosOxXQYaP8DbS/Pa&#10;Fps3pclq9++Xg7Djw/O9WA2uET11ofasYTpRIIgLb2suNRwPH+M3ECEiW2w8k4ZfCrBaPo0WmFt/&#10;5z31JpYihXDIUUMVY5tLGYqKHIaJb4kTd/Wdw5hgV0rb4T2Fu0bOlMqkw5pTQ4UtvVdU3MyP03A2&#10;F7PPPpuZ+Vb97iwP29Mm22r98jys5yAiDfFf/HB/WQ2vKs1PZ9IRkM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ZJtt8MAAADcAAAADwAAAAAAAAAAAAAAAACYAgAAZHJzL2Rv&#10;d25yZXYueG1sUEsFBgAAAAAEAAQA9QAAAIgDAAAAAA==&#10;" path="m,206r6442,l6442,,,,,206xe" fillcolor="#dadada" stroked="f">
                    <v:path arrowok="t" o:connecttype="custom" o:connectlocs="0,10902;6442,10902;6442,10696;0,10696;0,10902" o:connectangles="0,0,0,0,0"/>
                  </v:shape>
                </v:group>
                <v:group id="Group 175" o:spid="_x0000_s1347" style="position:absolute;left:2588;top:10902;width:6443;height:206" coordorigin="2588,10902" coordsize="6443,2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sP9P8YAAADcAAAADwAAAGRycy9kb3ducmV2LnhtbESPT2vCQBTE7wW/w/KE&#10;3ppNlLYSs4pILT2EQlUQb4/sMwlm34bsNn++fbdQ6HGYmd8w2XY0jeipc7VlBUkUgyAurK65VHA+&#10;HZ5WIJxH1thYJgUTOdhuZg8ZptoO/EX90ZciQNilqKDyvk2ldEVFBl1kW+Lg3Wxn0AfZlVJ3OAS4&#10;aeQijl+kwZrDQoUt7Ssq7sdvo+B9wGG3TN76/H7bT9fT8+clT0ipx/m4W4PwNPr/8F/7Qyt4jRP4&#10;PROOgNz8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Sw/0/xgAAANwA&#10;AAAPAAAAAAAAAAAAAAAAAKoCAABkcnMvZG93bnJldi54bWxQSwUGAAAAAAQABAD6AAAAnQMAAAAA&#10;">
                  <v:shape id="Freeform 176" o:spid="_x0000_s1348" style="position:absolute;left:2588;top:10902;width:6443;height:206;visibility:visible;mso-wrap-style:square;v-text-anchor:top" coordsize="6443,2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gxWW8YA&#10;AADcAAAADwAAAGRycy9kb3ducmV2LnhtbESPQWvCQBSE74X+h+UVvNXd5pCW1FVaUfQi1LUVvD2y&#10;zyQ0+zZk1xj/fbdQ6HGYmW+Y2WJ0rRioD41nDU9TBYK49LbhSsPnYf34AiJEZIutZ9JwowCL+f3d&#10;DAvrr7ynwcRKJAiHAjXUMXaFlKGsyWGY+o44eWffO4xJ9pW0PV4T3LUyUyqXDhtOCzV2tKyp/DYX&#10;p+FoTmafb9rM7NTwcZSH1dd7vtJ68jC+vYKINMb/8F97azU8qwx+z6QjIO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gxWW8YAAADcAAAADwAAAAAAAAAAAAAAAACYAgAAZHJz&#10;L2Rvd25yZXYueG1sUEsFBgAAAAAEAAQA9QAAAIsDAAAAAA==&#10;" path="m,207r6442,l6442,,,,,207xe" fillcolor="#dadada" stroked="f">
                    <v:path arrowok="t" o:connecttype="custom" o:connectlocs="0,11109;6442,11109;6442,10902;0,10902;0,11109" o:connectangles="0,0,0,0,0"/>
                  </v:shape>
                </v:group>
                <v:group id="Group 173" o:spid="_x0000_s1349" style="position:absolute;left:2588;top:11109;width:6443;height:228" coordorigin="2588,11109" coordsize="6443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V3G08UAAADcAAAADwAAAGRycy9kb3ducmV2LnhtbESPT4vCMBTE7wt+h/AE&#10;b2taxVWqUURc8SCCf0C8PZpnW2xeSpNt67ffLAh7HGbmN8xi1ZlSNFS7wrKCeBiBIE6tLjhTcL18&#10;f85AOI+ssbRMCl7kYLXsfSww0bblEzVnn4kAYZeggtz7KpHSpTkZdENbEQfvYWuDPsg6k7rGNsBN&#10;KUdR9CUNFhwWcqxok1P6PP8YBbsW2/U43jaH52Pzul8mx9shJqUG/W49B+Gp8//hd3uvFUyjMfyd&#10;CUdALn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A1dxtPFAAAA3AAA&#10;AA8AAAAAAAAAAAAAAAAAqgIAAGRycy9kb3ducmV2LnhtbFBLBQYAAAAABAAEAPoAAACcAwAAAAA=&#10;">
                  <v:shape id="Freeform 174" o:spid="_x0000_s1350" style="position:absolute;left:2588;top:11109;width:6443;height:228;visibility:visible;mso-wrap-style:square;v-text-anchor:top" coordsize="6443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ca5MUA&#10;AADcAAAADwAAAGRycy9kb3ducmV2LnhtbESPW2vCQBSE34X+h+UU+qabijeiqxRpob6IJi2+HrKn&#10;SWj2bMiuufx7VxB8HGbmG2az600lWmpcaVnB+yQCQZxZXXKu4Cf9Gq9AOI+ssbJMCgZysNu+jDYY&#10;a9vxmdrE5yJA2MWooPC+jqV0WUEG3cTWxMH7s41BH2STS91gF+CmktMoWkiDJYeFAmvaF5T9J1ej&#10;gI+H4Xc1dFV5ac3nNZ+lp/M8Verttf9Yg/DU+2f40f7WCpbRDO5nwhGQ2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pxrkxQAAANwAAAAPAAAAAAAAAAAAAAAAAJgCAABkcnMv&#10;ZG93bnJldi54bWxQSwUGAAAAAAQABAD1AAAAigMAAAAA&#10;" path="m,228r6442,l6442,,,,,228xe" fillcolor="#dadada" stroked="f">
                    <v:path arrowok="t" o:connecttype="custom" o:connectlocs="0,11337;6442,11337;6442,11109;0,11109;0,11337" o:connectangles="0,0,0,0,0"/>
                  </v:shape>
                </v:group>
                <v:group id="Group 171" o:spid="_x0000_s1351" style="position:absolute;left:9097;top:10410;width:833;height:955" coordorigin="9097,10410" coordsize="833,9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fj7PMUAAADcAAAADwAAAGRycy9kb3ducmV2LnhtbESPT4vCMBTE7wt+h/AE&#10;b5pWUZeuUURUPIjgH1j29miebbF5KU1s67ffLAh7HGbmN8xi1ZlSNFS7wrKCeBSBIE6tLjhTcLvu&#10;hp8gnEfWWFomBS9ysFr2PhaYaNvymZqLz0SAsEtQQe59lUjp0pwMupGtiIN3t7VBH2SdSV1jG+Cm&#10;lOMomkmDBYeFHCva5JQ+Lk+jYN9iu57E2+b4uG9eP9fp6fsYk1KDfrf+AuGp8//hd/ugFcyjKfyd&#10;CUdALn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34+zzFAAAA3AAA&#10;AA8AAAAAAAAAAAAAAAAAqgIAAGRycy9kb3ducmV2LnhtbFBLBQYAAAAABAAEAPoAAACcAwAAAAA=&#10;">
                  <v:shape id="Freeform 172" o:spid="_x0000_s1352" style="position:absolute;left:9097;top:10410;width:833;height:955;visibility:visible;mso-wrap-style:square;v-text-anchor:top" coordsize="833,9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pT8L0A&#10;AADcAAAADwAAAGRycy9kb3ducmV2LnhtbESPzQrCMBCE74LvEFbwZlM9VKlGKYKiR38eYGnWtths&#10;ShK1vr0RBI/DzHzDrDa9acWTnG8sK5gmKQji0uqGKwXXy26yAOEDssbWMil4k4fNejhYYa7ti0/0&#10;PIdKRAj7HBXUIXS5lL6syaBPbEccvZt1BkOUrpLa4SvCTStnaZpJgw3HhRo72tZU3s8Po+B0PO6r&#10;ebMrrkXWkpuFA3uySo1HfbEEEagP//CvfdAK5mkG3zPxCMj1B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vepT8L0AAADcAAAADwAAAAAAAAAAAAAAAACYAgAAZHJzL2Rvd25yZXYu&#10;eG1sUEsFBgAAAAAEAAQA9QAAAIIDAAAAAA==&#10;" path="m,955r834,l834,,,,,955xe" fillcolor="#dadada" stroked="f">
                    <v:path arrowok="t" o:connecttype="custom" o:connectlocs="0,11365;834,11365;834,10410;0,10410;0,11365" o:connectangles="0,0,0,0,0"/>
                  </v:shape>
                </v:group>
                <v:group id="Group 169" o:spid="_x0000_s1353" style="position:absolute;left:9145;top:10468;width:740;height:334" coordorigin="9145,10468" coordsize="740,33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mbA0MUAAADcAAAADwAAAGRycy9kb3ducmV2LnhtbESPT4vCMBTE74LfITzB&#10;m6ZVdl26RhFR8SAL/oFlb4/m2Rabl9LEtn77jSB4HGbmN8x82ZlSNFS7wrKCeByBIE6tLjhTcDlv&#10;R18gnEfWWFomBQ9ysFz0e3NMtG35SM3JZyJA2CWoIPe+SqR0aU4G3dhWxMG72tqgD7LOpK6xDXBT&#10;ykkUfUqDBYeFHCta55TeTnejYNdiu5rGm+Zwu64ff+ePn99DTEoNB93qG4Snzr/Dr/ZeK5hFM3ie&#10;CUdALv4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HJmwNDFAAAA3AAA&#10;AA8AAAAAAAAAAAAAAAAAqgIAAGRycy9kb3ducmV2LnhtbFBLBQYAAAAABAAEAPoAAACcAwAAAAA=&#10;">
                  <v:shape id="Freeform 170" o:spid="_x0000_s1354" style="position:absolute;left:9145;top:10468;width:740;height:334;visibility:visible;mso-wrap-style:square;v-text-anchor:top" coordsize="740,3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26+sMA&#10;AADcAAAADwAAAGRycy9kb3ducmV2LnhtbERP3WrCMBS+F/YO4Qx2IzOdG/50RhmOgcOLYecDHJpj&#10;k7U5KU2s9e3NhbDLj+9/tRlcI3rqgvWs4GWSgSAuvbZcKTj+fj0vQISIrLHxTAquFGCzfhitMNf+&#10;wgfqi1iJFMIhRwUmxjaXMpSGHIaJb4kTd/Kdw5hgV0nd4SWFu0ZOs2wmHVpODQZb2hoq6+LsFLx9&#10;/p2Xha3tvvr53vPr+NDXg1Hq6XH4eAcRaYj/4rt7pxXMs7Q2nUlHQK5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l26+sMAAADcAAAADwAAAAAAAAAAAAAAAACYAgAAZHJzL2Rv&#10;d25yZXYueG1sUEsFBgAAAAAEAAQA9QAAAIgDAAAAAA==&#10;" path="m,333r740,l740,,,,,333xe" fillcolor="#dadada" stroked="f">
                    <v:path arrowok="t" o:connecttype="custom" o:connectlocs="0,10801;740,10801;740,10468;0,10468;0,10801" o:connectangles="0,0,0,0,0"/>
                  </v:shape>
                </v:group>
                <v:group id="Group 167" o:spid="_x0000_s1355" style="position:absolute;left:9145;top:10750;width:197;height:2" coordorigin="9145,10750" coordsize="197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LXxOcYAAADcAAAADwAAAGRycy9kb3ducmV2LnhtbESPW2vCQBSE3wv+h+UI&#10;faubWFo1ZhURW/ogghcQ3w7Zkwtmz4bsNon/vlso9HGYmW+YdD2YWnTUusqygngSgSDOrK64UHA5&#10;f7zMQTiPrLG2TAoe5GC9Gj2lmGjb85G6ky9EgLBLUEHpfZNI6bKSDLqJbYiDl9vWoA+yLaRusQ9w&#10;U8tpFL1LgxWHhRIb2paU3U/fRsFnj/3mNd51+3u+fdzOb4frPialnsfDZgnC0+D/w3/tL61gFi3g&#10;90w4AnL1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stfE5xgAAANwA&#10;AAAPAAAAAAAAAAAAAAAAAKoCAABkcnMvZG93bnJldi54bWxQSwUGAAAAAAQABAD6AAAAnQMAAAAA&#10;">
                  <v:shape id="Freeform 168" o:spid="_x0000_s1356" style="position:absolute;left:9145;top:10750;width:197;height:2;visibility:visible;mso-wrap-style:square;v-text-anchor:top" coordsize="197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yfasIA&#10;AADcAAAADwAAAGRycy9kb3ducmV2LnhtbERPz2vCMBS+D/wfwhO8aeqUuVWjiLAp1It1sOuzebbF&#10;5qUkmVb/+uUg7Pjx/V6sOtOIKzlfW1YwHiUgiAuray4VfB8/h+8gfEDW2FgmBXfysFr2XhaYanvj&#10;A13zUIoYwj5FBVUIbSqlLyoy6Ee2JY7c2TqDIUJXSu3wFsNNI1+T5E0arDk2VNjSpqLikv8aBdnD&#10;1F/7cMoml49s6vzG7rY/VqlBv1vPQQTqwr/46d5pBbNxnB/PxCMgl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zJ9qwgAAANwAAAAPAAAAAAAAAAAAAAAAAJgCAABkcnMvZG93&#10;bnJldi54bWxQSwUGAAAAAAQABAD1AAAAhwMAAAAA&#10;" path="m,l197,e" filled="f" strokecolor="maroon" strokeweight=".94pt">
                    <v:path arrowok="t" o:connecttype="custom" o:connectlocs="0,0;197,0" o:connectangles="0,0"/>
                  </v:shape>
                </v:group>
                <v:group id="Group 165" o:spid="_x0000_s1357" style="position:absolute;left:1428;top:10439;width:8505;height:2" coordorigin="1428,10439" coordsize="8505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xpr4sUAAADcAAAADwAAAGRycy9kb3ducmV2LnhtbESPQWvCQBSE7wX/w/KE&#10;3upmlbYSXUWklh5EqAri7ZF9JsHs25DdJvHfu4LQ4zAz3zDzZW8r0VLjS8ca1CgBQZw5U3Ku4XjY&#10;vE1B+IBssHJMGm7kYbkYvMwxNa7jX2r3IRcRwj5FDUUIdSqlzwqy6EeuJo7exTUWQ5RNLk2DXYTb&#10;So6T5ENaLDkuFFjTuqDsuv+zGr477FYT9dVur5f17Xx43522irR+HfarGYhAffgPP9s/RsOnUvA4&#10;E4+AXNw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caa+LFAAAA3AAA&#10;AA8AAAAAAAAAAAAAAAAAqgIAAGRycy9kb3ducmV2LnhtbFBLBQYAAAAABAAEAPoAAACcAwAAAAA=&#10;">
                  <v:shape id="Freeform 166" o:spid="_x0000_s1358" style="position:absolute;left:1428;top:10439;width:8505;height:2;visibility:visible;mso-wrap-style:square;v-text-anchor:top" coordsize="8505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RsnuMYA&#10;AADcAAAADwAAAGRycy9kb3ducmV2LnhtbESPQWvCQBSE70L/w/IKvZlNUrCSuoptEXoQxRhKc3tk&#10;X5PQ7NuQ3Wr8965Q8DjMzDfMYjWaTpxocK1lBUkUgyCurG65VlAcN9M5COeRNXaWScGFHKyWD5MF&#10;Ztqe+UCn3NciQNhlqKDxvs+kdFVDBl1ke+Lg/djBoA9yqKUe8BzgppNpHM+kwZbDQoM9vTdU/eZ/&#10;RkH89VG8FWxZb/e7Q7n+LrfPm16pp8dx/QrC0+jv4f/2p1bwkqRwOxOOgFxe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RsnuMYAAADcAAAADwAAAAAAAAAAAAAAAACYAgAAZHJz&#10;L2Rvd25yZXYueG1sUEsFBgAAAAAEAAQA9QAAAIsDAAAAAA==&#10;" path="m,l8505,e" filled="f" strokecolor="#dadada" strokeweight="2.98pt">
                    <v:path arrowok="t" o:connecttype="custom" o:connectlocs="0,0;8505,0" o:connectangles="0,0"/>
                  </v:shape>
                </v:group>
                <v:group id="Group 163" o:spid="_x0000_s1359" style="position:absolute;left:1419;top:11349;width:8524;height:2" coordorigin="1419,11349" coordsize="8524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IRQDsYAAADcAAAADwAAAGRycy9kb3ducmV2LnhtbESPT2vCQBTE70K/w/IK&#10;vZlNGmpLmlVEaulBCmqh9PbIPpNg9m3Irvnz7V2h4HGYmd8w+Wo0jeipc7VlBUkUgyAurK65VPBz&#10;3M7fQDiPrLGxTAomcrBaPsxyzLQdeE/9wZciQNhlqKDyvs2kdEVFBl1kW+LgnWxn0AfZlVJ3OAS4&#10;aeRzHC+kwZrDQoUtbSoqzoeLUfA54LBOk49+dz5tpr/jy/fvLiGlnh7H9TsIT6O/h//bX1rBa5LC&#10;7Uw4AnJ5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IhFAOxgAAANwA&#10;AAAPAAAAAAAAAAAAAAAAAKoCAABkcnMvZG93bnJldi54bWxQSwUGAAAAAAQABAD6AAAAnQMAAAAA&#10;">
                  <v:shape id="Freeform 164" o:spid="_x0000_s1360" style="position:absolute;left:1419;top:11349;width:8524;height:2;visibility:visible;mso-wrap-style:square;v-text-anchor:top" coordsize="8524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htpcUA&#10;AADcAAAADwAAAGRycy9kb3ducmV2LnhtbESP3WrCQBSE7wt9h+UUelc3SmlDdBOKP6BCwWof4Jg9&#10;ZkOzZ0N2NfHtu4Lg5TAz3zCzYrCNuFDna8cKxqMEBHHpdM2Vgt/D6i0F4QOyxsYxKbiShyJ/fpph&#10;pl3PP3TZh0pECPsMFZgQ2kxKXxqy6EeuJY7eyXUWQ5RdJXWHfYTbRk6S5ENarDkuGGxpbqj825+t&#10;gnSzXVSHU1hO0utxu/te7RBNr9Try/A1BRFoCI/wvb3WCj7H73A7E4+AzP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46G2lxQAAANwAAAAPAAAAAAAAAAAAAAAAAJgCAABkcnMv&#10;ZG93bnJldi54bWxQSwUGAAAAAAQABAD1AAAAigMAAAAA&#10;" path="m,l8524,e" filled="f" strokecolor="#dadada" strokeweight="1.54pt">
                    <v:path arrowok="t" o:connecttype="custom" o:connectlocs="0,0;8524,0" o:connectangles="0,0"/>
                  </v:shape>
                </v:group>
                <v:group id="Group 161" o:spid="_x0000_s1361" style="position:absolute;left:2530;top:10468;width:2;height:895" coordorigin="2530,10468" coordsize="2,89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CFt4cQAAADcAAAADwAAAGRycy9kb3ducmV2LnhtbESPQYvCMBSE78L+h/AW&#10;vGnaFV2pRhHZFQ8iqAvi7dE822LzUppsW/+9EQSPw8x8w8yXnSlFQ7UrLCuIhxEI4tTqgjMFf6ff&#10;wRSE88gaS8uk4E4OlouP3hwTbVs+UHP0mQgQdgkqyL2vEildmpNBN7QVcfCutjbog6wzqWtsA9yU&#10;8iuKJtJgwWEhx4rWOaW3479RsGmxXY3in2Z3u67vl9N4f97FpFT/s1vNQHjq/Dv8am+1gu94DM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aCFt4cQAAADcAAAA&#10;DwAAAAAAAAAAAAAAAACqAgAAZHJzL2Rvd25yZXYueG1sUEsFBgAAAAAEAAQA+gAAAJsDAAAAAA==&#10;">
                  <v:shape id="Freeform 162" o:spid="_x0000_s1362" style="position:absolute;left:2530;top:10468;width:2;height:895;visibility:visible;mso-wrap-style:square;v-text-anchor:top" coordsize="2,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k2gR8UA&#10;AADcAAAADwAAAGRycy9kb3ducmV2LnhtbESP0WrCQBRE3wv+w3KFvtVNio2SuooWhLZvSf2AS/aa&#10;xGbvxuyaRL++Kwh9HGbmDLPajKYRPXWutqwgnkUgiAuray4VHH72L0sQziNrbCyTgis52KwnTytM&#10;tR04oz73pQgQdikqqLxvUyldUZFBN7MtcfCOtjPog+xKqTscAtw08jWKEmmw5rBQYUsfFRW/+cUo&#10;qKPs+2vpb7u22e3n55hPi7fspNTzdNy+g/A0+v/wo/2pFSziBO5nwhGQ6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TaBHxQAAANwAAAAPAAAAAAAAAAAAAAAAAJgCAABkcnMv&#10;ZG93bnJldi54bWxQSwUGAAAAAAQABAD1AAAAigMAAAAA&#10;" path="m,l,895e" filled="f" strokecolor="white" strokeweight="1.06pt">
                    <v:path arrowok="t" o:connecttype="custom" o:connectlocs="0,10468;0,11363" o:connectangles="0,0"/>
                  </v:shape>
                </v:group>
                <v:group id="Group 159" o:spid="_x0000_s1363" style="position:absolute;left:9088;top:10468;width:2;height:895" coordorigin="9088,10468" coordsize="2,89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79WDcYAAADcAAAADwAAAGRycy9kb3ducmV2LnhtbESPT2vCQBTE7wW/w/KE&#10;3uomltaSuoqIlh5CwUQovT2yzySYfRuya/58+26h4HGYmd8w6+1oGtFT52rLCuJFBIK4sLrmUsE5&#10;Pz69gXAeWWNjmRRM5GC7mT2sMdF24BP1mS9FgLBLUEHlfZtI6YqKDLqFbYmDd7GdQR9kV0rd4RDg&#10;ppHLKHqVBmsOCxW2tK+ouGY3o+BjwGH3HB/69HrZTz/5y9d3GpNSj/Nx9w7C0+jv4f/2p1awilfw&#10;dyYcAbn5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3v1YNxgAAANwA&#10;AAAPAAAAAAAAAAAAAAAAAKoCAABkcnMvZG93bnJldi54bWxQSwUGAAAAAAQABAD6AAAAnQMAAAAA&#10;">
                  <v:shape id="Freeform 160" o:spid="_x0000_s1364" style="position:absolute;left:9088;top:10468;width:2;height:895;visibility:visible;mso-wrap-style:square;v-text-anchor:top" coordsize="2,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J6Rrr8A&#10;AADcAAAADwAAAGRycy9kb3ducmV2LnhtbERPy4rCMBTdD/gP4QruxrTii2oUFQTHXdUPuDTXttrc&#10;1CZqna83C8Hl4bzny9ZU4kGNKy0riPsRCOLM6pJzBafj9ncKwnlkjZVlUvAiB8tF52eOibZPTulx&#10;8LkIIewSVFB4XydSuqwgg65va+LAnW1j0AfY5FI3+AzhppKDKBpLgyWHhgJr2hSUXQ93o6CM0v3f&#10;1P+v62q9Hd5ivkxG6UWpXrddzUB4av1X/HHvtIJJHNaGM+EIyMU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0npGuvwAAANwAAAAPAAAAAAAAAAAAAAAAAJgCAABkcnMvZG93bnJl&#10;di54bWxQSwUGAAAAAAQABAD1AAAAhAMAAAAA&#10;" path="m,l,895e" filled="f" strokecolor="white" strokeweight="1.06pt">
                    <v:path arrowok="t" o:connecttype="custom" o:connectlocs="0,10468;0,11363" o:connectangles="0,0"/>
                  </v:shape>
                </v:group>
                <v:group id="Group 157" o:spid="_x0000_s1365" style="position:absolute;left:1428;top:11382;width:1092;height:617" coordorigin="1428,11382" coordsize="1092,61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Wxn5MYAAADcAAAADwAAAGRycy9kb3ducmV2LnhtbESPW2vCQBSE3wv9D8sp&#10;+KabVOwlzSoiVXwQobFQ+nbInlwwezZk1yT+e7cg9HGYmW+YdDWaRvTUudqygngWgSDOra65VPB9&#10;2k7fQDiPrLGxTAqu5GC1fHxIMdF24C/qM1+KAGGXoILK+zaR0uUVGXQz2xIHr7CdQR9kV0rd4RDg&#10;ppHPUfQiDdYcFipsaVNRfs4uRsFuwGE9jz/7w7nYXH9Pi+PPISalJk/j+gOEp9H/h+/tvVbwGr/D&#10;35lwBOTyB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pbGfkxgAAANwA&#10;AAAPAAAAAAAAAAAAAAAAAKoCAABkcnMvZG93bnJldi54bWxQSwUGAAAAAAQABAD6AAAAnQMAAAAA&#10;">
                  <v:shape id="Freeform 158" o:spid="_x0000_s1366" style="position:absolute;left:1428;top:11382;width:1092;height:617;visibility:visible;mso-wrap-style:square;v-text-anchor:top" coordsize="1092,6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Bmik78A&#10;AADcAAAADwAAAGRycy9kb3ducmV2LnhtbERPzWoCMRC+F/oOYQrearZSVLZGqYJU8VT1AaabcbO4&#10;mYRN1LVP3zkIPX58/7NF71t1pS41gQ28DQtQxFWwDdcGjof16xRUysgW28Bk4E4JFvPnpxmWNtz4&#10;m677XCsJ4VSiAZdzLLVOlSOPaRgisXCn0HnMArta2w5vEu5bPSqKsfbYsDQ4jLRyVJ33F29gsnnf&#10;ftmfYH/zTi/dmWNzmkRjBi/95weoTH3+Fz/cGyu+kcyXM3IE9Pw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sGaKTvwAAANwAAAAPAAAAAAAAAAAAAAAAAJgCAABkcnMvZG93bnJl&#10;di54bWxQSwUGAAAAAAQABAD1AAAAhAMAAAAA&#10;" path="m,617r1092,l1092,,,,,617xe" fillcolor="#ebebeb" stroked="f">
                    <v:path arrowok="t" o:connecttype="custom" o:connectlocs="0,11999;1092,11999;1092,11382;0,11382;0,11999" o:connectangles="0,0,0,0,0"/>
                  </v:shape>
                </v:group>
                <v:group id="Group 155" o:spid="_x0000_s1367" style="position:absolute;left:1476;top:11440;width:996;height:247" coordorigin="1476,11440" coordsize="996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XahX8QAAADcAAAADwAAAGRycy9kb3ducmV2LnhtbESPQYvCMBSE78L+h/AW&#10;vGlaF12pRhHZFQ8iqAvi7dE822LzUppsW/+9EQSPw8x8w8yXnSlFQ7UrLCuIhxEI4tTqgjMFf6ff&#10;wRSE88gaS8uk4E4OlouP3hwTbVs+UHP0mQgQdgkqyL2vEildmpNBN7QVcfCutjbog6wzqWtsA9yU&#10;chRFE2mw4LCQY0XrnNLb8d8o2LTYrr7in2Z3u67vl9N4f97FpFT/s1vNQHjq/Dv8am+1gu9RDM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2XahX8QAAADcAAAA&#10;DwAAAAAAAAAAAAAAAACqAgAAZHJzL2Rvd25yZXYueG1sUEsFBgAAAAAEAAQA+gAAAJsDAAAAAA==&#10;">
                  <v:shape id="Freeform 156" o:spid="_x0000_s1368" style="position:absolute;left:1476;top:11440;width:996;height:247;visibility:visible;mso-wrap-style:square;v-text-anchor:top" coordsize="996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qRe8UA&#10;AADcAAAADwAAAGRycy9kb3ducmV2LnhtbESPQWsCMRSE74L/ITyhF6nZ7qHKahQrFMSCovXg8bl5&#10;3SzdvCxJqtt/bwTB4zAz3zCzRWcbcSEfascK3kYZCOLS6ZorBcfvz9cJiBCRNTaOScE/BVjM+70Z&#10;FtpdeU+XQ6xEgnAoUIGJsS2kDKUhi2HkWuLk/ThvMSbpK6k9XhPcNjLPsndpsea0YLCllaHy9/Bn&#10;FVD5dTxtdxs/3nysDZ+HlV+dl0q9DLrlFESkLj7Dj/ZaKxjnOdzPpCMg5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OpF7xQAAANwAAAAPAAAAAAAAAAAAAAAAAJgCAABkcnMv&#10;ZG93bnJldi54bWxQSwUGAAAAAAQABAD1AAAAigMAAAAA&#10;" path="m,247r996,l996,,,,,247xe" fillcolor="#ebebeb" stroked="f">
                    <v:path arrowok="t" o:connecttype="custom" o:connectlocs="0,11687;996,11687;996,11440;0,11440;0,11687" o:connectangles="0,0,0,0,0"/>
                  </v:shape>
                </v:group>
                <v:group id="Group 153" o:spid="_x0000_s1369" style="position:absolute;left:2540;top:11382;width:6539;height:617" coordorigin="2540,11382" coordsize="6539,61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uias8YAAADcAAAADwAAAGRycy9kb3ducmV2LnhtbESPT2vCQBTE7wW/w/IK&#10;vdXNH2wldQ0itngQoSqU3h7ZZxKSfRuy2yR++25B6HGYmd8wq3wyrRiod7VlBfE8AkFcWF1zqeBy&#10;fn9egnAeWWNrmRTcyEG+nj2sMNN25E8aTr4UAcIuQwWV910mpSsqMujmtiMO3tX2Bn2QfSl1j2OA&#10;m1YmUfQiDdYcFirsaFtR0Zx+jIKPEcdNGu+GQ3Pd3r7Pi+PXISalnh6nzRsIT5P/D9/be63gNUnh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G6JqzxgAAANwA&#10;AAAPAAAAAAAAAAAAAAAAAKoCAABkcnMvZG93bnJldi54bWxQSwUGAAAAAAQABAD6AAAAnQMAAAAA&#10;">
                  <v:shape id="Freeform 154" o:spid="_x0000_s1370" style="position:absolute;left:2540;top:11382;width:6539;height:617;visibility:visible;mso-wrap-style:square;v-text-anchor:top" coordsize="6539,6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PsJcYA&#10;AADcAAAADwAAAGRycy9kb3ducmV2LnhtbESPT2vCQBTE7wW/w/KE3nRjWrSkriIthV7qnyjp9ZF9&#10;Jmmyb0N2q6mf3hWEHoeZ+Q0zX/amESfqXGVZwWQcgSDOra64UHDYf4xeQDiPrLGxTAr+yMFyMXiY&#10;Y6LtmXd0Sn0hAoRdggpK79tESpeXZNCNbUscvKPtDPogu0LqDs8BbhoZR9FUGqw4LJTY0ltJeZ3+&#10;GgVf2Rqfiu3mUtfZIT3q+Cf7zt+Vehz2q1cQnnr/H763P7WCWfwMtzPhCMjF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HPsJcYAAADcAAAADwAAAAAAAAAAAAAAAACYAgAAZHJz&#10;L2Rvd25yZXYueG1sUEsFBgAAAAAEAAQA9QAAAIsDAAAAAA==&#10;" path="m,617r6538,l6538,,,,,617xe" fillcolor="#ebebeb" stroked="f">
                    <v:path arrowok="t" o:connecttype="custom" o:connectlocs="0,11999;6538,11999;6538,11382;0,11382;0,11999" o:connectangles="0,0,0,0,0"/>
                  </v:shape>
                </v:group>
                <v:group id="Group 151" o:spid="_x0000_s1371" style="position:absolute;left:2588;top:11440;width:6443;height:228" coordorigin="2588,11440" coordsize="6443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k2nXMUAAADcAAAADwAAAGRycy9kb3ducmV2LnhtbESPQYvCMBSE78L+h/CE&#10;vWlaF3WpRhFZlz2IoC6It0fzbIvNS2liW/+9EQSPw8x8w8yXnSlFQ7UrLCuIhxEI4tTqgjMF/8fN&#10;4BuE88gaS8uk4E4OlouP3hwTbVveU3PwmQgQdgkqyL2vEildmpNBN7QVcfAutjbog6wzqWtsA9yU&#10;chRFE2mw4LCQY0XrnNLr4WYU/LbYrr7in2Z7vazv5+N4d9rGpNRnv1vNQHjq/Dv8av9pBdPRG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ZNp1zFAAAA3AAA&#10;AA8AAAAAAAAAAAAAAAAAqgIAAGRycy9kb3ducmV2LnhtbFBLBQYAAAAABAAEAPoAAACcAwAAAAA=&#10;">
                  <v:shape id="Freeform 152" o:spid="_x0000_s1372" style="position:absolute;left:2588;top:11440;width:6443;height:228;visibility:visible;mso-wrap-style:square;v-text-anchor:top" coordsize="6443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5ECsYA&#10;AADcAAAADwAAAGRycy9kb3ducmV2LnhtbESPUUvDMBSF3wf+h3AF37bUglNr0yIDrSiCblN8vDTX&#10;Nq65KUncqr/eCIKPh3POdzhlPdlB7MkH41jB6SIDQdw6bbhTsN3czC9AhIiscXBMCr4oQF0dzUos&#10;tDvwM+3XsRMJwqFABX2MYyFlaHuyGBZuJE7eu/MWY5K+k9rjIcHtIPMsW0qLhtNCjyOtemp360+r&#10;4Pbx9WG8P3uLePnkP4I3zUvz3Sh1cjxdX4GINMX/8F/7Tis4z5fweyYdAVn9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m5ECsYAAADcAAAADwAAAAAAAAAAAAAAAACYAgAAZHJz&#10;L2Rvd25yZXYueG1sUEsFBgAAAAAEAAQA9QAAAIsDAAAAAA==&#10;" path="m,228r6442,l6442,,,,,228xe" fillcolor="#ebebeb" stroked="f">
                    <v:path arrowok="t" o:connecttype="custom" o:connectlocs="0,11668;6442,11668;6442,11440;0,11440;0,11668" o:connectangles="0,0,0,0,0"/>
                  </v:shape>
                </v:group>
                <v:group id="Group 149" o:spid="_x0000_s1373" style="position:absolute;left:2588;top:11668;width:6443;height:228" coordorigin="2588,11668" coordsize="6443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dOcsMUAAADcAAAADwAAAGRycy9kb3ducmV2LnhtbESPQYvCMBSE78L+h/CE&#10;vWlaF3WpRhFZlz2IoC6It0fzbIvNS2liW/+9EQSPw8x8w8yXnSlFQ7UrLCuIhxEI4tTqgjMF/8fN&#10;4BuE88gaS8uk4E4OlouP3hwTbVveU3PwmQgQdgkqyL2vEildmpNBN7QVcfAutjbog6wzqWtsA9yU&#10;chRFE2mw4LCQY0XrnNLr4WYU/LbYrr7in2Z7vazv5+N4d9rGpNRnv1vNQHjq/Dv8av9pBdPRF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nTnLDFAAAA3AAA&#10;AA8AAAAAAAAAAAAAAAAAqgIAAGRycy9kb3ducmV2LnhtbFBLBQYAAAAABAAEAPoAAACcAwAAAAA=&#10;">
                  <v:shape id="Freeform 150" o:spid="_x0000_s1374" style="position:absolute;left:2588;top:11668;width:6443;height:228;visibility:visible;mso-wrap-style:square;v-text-anchor:top" coordsize="6443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1148MA&#10;AADcAAAADwAAAGRycy9kb3ducmV2LnhtbERPW2vCMBR+F/Yfwhn4pqmCc1ajDGGrbAjeNnw8NMe2&#10;szkpSdRuv355EPb48d1ni9bU4krOV5YVDPoJCOLc6ooLBYf9a+8ZhA/IGmvLpOCHPCzmD50Zptre&#10;eEvXXShEDGGfooIyhCaV0uclGfR92xBH7mSdwRChK6R2eIvhppbDJHmSBiuODSU2tCwpP+8uRsHb&#10;+uujeR8dA0427tu7KvvMfjOluo/tyxREoDb8i+/ulVYwHsa18Uw8AnL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L1148MAAADcAAAADwAAAAAAAAAAAAAAAACYAgAAZHJzL2Rv&#10;d25yZXYueG1sUEsFBgAAAAAEAAQA9QAAAIgDAAAAAA==&#10;" path="m,228r6442,l6442,,,,,228xe" fillcolor="#ebebeb" stroked="f">
                    <v:path arrowok="t" o:connecttype="custom" o:connectlocs="0,11896;6442,11896;6442,11668;0,11668;0,11896" o:connectangles="0,0,0,0,0"/>
                  </v:shape>
                </v:group>
                <v:group id="Group 147" o:spid="_x0000_s1375" style="position:absolute;left:9097;top:11382;width:833;height:617" coordorigin="9097,11382" coordsize="833,61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wCtWcYAAADcAAAADwAAAGRycy9kb3ducmV2LnhtbESPT2vCQBTE74LfYXmC&#10;t7qJ4p9GVxFR6UEK1ULp7ZF9JsHs25Bdk/jtu0LB4zAzv2FWm86UoqHaFZYVxKMIBHFqdcGZgu/L&#10;4W0BwnlkjaVlUvAgB5t1v7fCRNuWv6g5+0wECLsEFeTeV4mULs3JoBvZijh4V1sb9EHWmdQ1tgFu&#10;SjmOopk0WHBYyLGiXU7p7Xw3Co4ttttJvG9Ot+vu8XuZfv6cYlJqOOi2SxCeOv8K/7c/tIL5+B2e&#10;Z8IRkOs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nAK1ZxgAAANwA&#10;AAAPAAAAAAAAAAAAAAAAAKoCAABkcnMvZG93bnJldi54bWxQSwUGAAAAAAQABAD6AAAAnQMAAAAA&#10;">
                  <v:shape id="Freeform 148" o:spid="_x0000_s1376" style="position:absolute;left:9097;top:11382;width:833;height:617;visibility:visible;mso-wrap-style:square;v-text-anchor:top" coordsize="833,6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fxkZ8EA&#10;AADcAAAADwAAAGRycy9kb3ducmV2LnhtbERP3WrCMBS+H/gO4QjezdTKVKpRZCDImKDVBzg0x6bY&#10;nJQkq92efrkY7PLj+9/sBtuKnnxoHCuYTTMQxJXTDdcKbtfD6wpEiMgaW8ek4JsC7Lajlw0W2j35&#10;Qn0Za5FCOBSowMTYFVKGypDFMHUdceLuzluMCfpaao/PFG5bmWfZQlpsODUY7OjdUPUov6wC/Xb6&#10;WZ5MdcjPH63v5z7/7Eur1GQ87NcgIg3xX/znPmoFy3man86kIyC3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H8ZGfBAAAA3AAAAA8AAAAAAAAAAAAAAAAAmAIAAGRycy9kb3du&#10;cmV2LnhtbFBLBQYAAAAABAAEAPUAAACGAwAAAAA=&#10;" path="m,617r834,l834,,,,,617xe" fillcolor="#ebebeb" stroked="f">
                    <v:path arrowok="t" o:connecttype="custom" o:connectlocs="0,11999;834,11999;834,11382;0,11382;0,11999" o:connectangles="0,0,0,0,0"/>
                  </v:shape>
                </v:group>
                <v:group id="Group 145" o:spid="_x0000_s1377" style="position:absolute;left:9145;top:11440;width:740;height:334" coordorigin="9145,11440" coordsize="740,33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K83gsYAAADcAAAADwAAAGRycy9kb3ducmV2LnhtbESPT2vCQBTE70K/w/IK&#10;vZlNGmpLmlVEaulBCmqh9PbIPpNg9m3Irvnz7V2h4HGYmd8w+Wo0jeipc7VlBUkUgyAurK65VPBz&#10;3M7fQDiPrLGxTAomcrBaPsxyzLQdeE/9wZciQNhlqKDyvs2kdEVFBl1kW+LgnWxn0AfZlVJ3OAS4&#10;aeRzHC+kwZrDQoUtbSoqzoeLUfA54LBOk49+dz5tpr/jy/fvLiGlnh7H9TsIT6O/h//bX1rBa5rA&#10;7Uw4AnJ5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crzeCxgAAANwA&#10;AAAPAAAAAAAAAAAAAAAAAKoCAABkcnMvZG93bnJldi54bWxQSwUGAAAAAAQABAD6AAAAnQMAAAAA&#10;">
                  <v:shape id="Freeform 146" o:spid="_x0000_s1378" style="position:absolute;left:9145;top:11440;width:740;height:334;visibility:visible;mso-wrap-style:square;v-text-anchor:top" coordsize="740,3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IJwMYA&#10;AADcAAAADwAAAGRycy9kb3ducmV2LnhtbESPQWvCQBSE70L/w/IKvUjdqNhq6iYUoVAvgtqLt0f2&#10;NUmbfZvubmP017uC4HGYmW+YZd6bRnTkfG1ZwXiUgCAurK65VPC1/3ieg/ABWWNjmRScyEOePQyW&#10;mGp75C11u1CKCGGfooIqhDaV0hcVGfQj2xJH79s6gyFKV0rt8BjhppGTJHmRBmuOCxW2tKqo+N39&#10;GwXsZuv5atMczu2iH++7ofnb/Bilnh779zcQgfpwD9/an1rB63QC1zPxCMjs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ZIJwMYAAADcAAAADwAAAAAAAAAAAAAAAACYAgAAZHJz&#10;L2Rvd25yZXYueG1sUEsFBgAAAAAEAAQA9QAAAIsDAAAAAA==&#10;" path="m,333r740,l740,,,,,333xe" fillcolor="#ebebeb" stroked="f">
                    <v:path arrowok="t" o:connecttype="custom" o:connectlocs="0,11773;740,11773;740,11440;0,11440;0,11773" o:connectangles="0,0,0,0,0"/>
                  </v:shape>
                </v:group>
                <v:group id="Group 143" o:spid="_x0000_s1379" style="position:absolute;left:9145;top:11722;width:197;height:2" coordorigin="9145,11722" coordsize="197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zEMbsUAAADcAAAADwAAAGRycy9kb3ducmV2LnhtbESPT2vCQBTE7wW/w/KE&#10;3uomhlaJriKipQcR/APi7ZF9JsHs25Bdk/jtuwWhx2FmfsPMl72pREuNKy0riEcRCOLM6pJzBefT&#10;9mMKwnlkjZVlUvAkB8vF4G2OqbYdH6g9+lwECLsUFRTe16mULivIoBvZmjh4N9sY9EE2udQNdgFu&#10;KjmOoi9psOSwUGBN64Ky+/FhFHx32K2SeNPu7rf183r63F92MSn1PuxXMxCeev8ffrV/tIJJksDf&#10;mXAE5OIX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MMxDG7FAAAA3AAA&#10;AA8AAAAAAAAAAAAAAAAAqgIAAGRycy9kb3ducmV2LnhtbFBLBQYAAAAABAAEAPoAAACcAwAAAAA=&#10;">
                  <v:shape id="Freeform 144" o:spid="_x0000_s1380" style="position:absolute;left:9145;top:11722;width:197;height:2;visibility:visible;mso-wrap-style:square;v-text-anchor:top" coordsize="197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kLFCcYA&#10;AADcAAAADwAAAGRycy9kb3ducmV2LnhtbESPT2vCQBTE7wW/w/IEb3XjH9oa3QQRtEJ6qS14fWaf&#10;STD7NuyumvbTdwuFHoeZ+Q2zynvTihs531hWMBknIIhLqxuuFHx+bB9fQPiArLG1TAq+yEOeDR5W&#10;mGp753e6HUIlIoR9igrqELpUSl/WZNCPbUccvbN1BkOUrpLa4T3CTSunSfIkDTYcF2rsaFNTeTlc&#10;jYLi2zS7t3AqZpdFMXd+Y/evR6vUaNivlyAC9eE//NfeawXPszn8nolHQGY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kLFCcYAAADcAAAADwAAAAAAAAAAAAAAAACYAgAAZHJz&#10;L2Rvd25yZXYueG1sUEsFBgAAAAAEAAQA9QAAAIsDAAAAAA==&#10;" path="m,l197,e" filled="f" strokecolor="maroon" strokeweight=".94pt">
                    <v:path arrowok="t" o:connecttype="custom" o:connectlocs="0,0;197,0" o:connectangles="0,0"/>
                  </v:shape>
                </v:group>
                <v:group id="Group 141" o:spid="_x0000_s1381" style="position:absolute;left:1428;top:11411;width:8505;height:2" coordorigin="1428,11411" coordsize="8505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5QxgcYAAADcAAAADwAAAGRycy9kb3ducmV2LnhtbESPQWvCQBSE7wX/w/IK&#10;3ppNlLSSZhWRKh5CoSqU3h7ZZxLMvg3ZbRL/fbdQ6HGYmW+YfDOZVgzUu8aygiSKQRCXVjdcKbic&#10;908rEM4ja2wtk4I7OdisZw85ZtqO/EHDyVciQNhlqKD2vsukdGVNBl1kO+LgXW1v0AfZV1L3OAa4&#10;aeUijp+lwYbDQo0d7Woqb6dvo+Aw4rhdJm9Dcbvu7l/n9P2zSEip+eO0fQXhafL/4b/2USt4Wab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jlDGBxgAAANwA&#10;AAAPAAAAAAAAAAAAAAAAAKoCAABkcnMvZG93bnJldi54bWxQSwUGAAAAAAQABAD6AAAAnQMAAAAA&#10;">
                  <v:shape id="Freeform 142" o:spid="_x0000_s1382" style="position:absolute;left:1428;top:11411;width:8505;height:2;visibility:visible;mso-wrap-style:square;v-text-anchor:top" coordsize="8505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6EYr8UA&#10;AADcAAAADwAAAGRycy9kb3ducmV2LnhtbESPQUsDMRSE74X+h/AK3rpZK7Tr2rSUiiDopa0Xb8/k&#10;uVncvCxJ7K7+eiMUehxm5htmvR1dJ84UYutZwW1RgiDW3rTcKHg7Pc0rEDEhG+w8k4IfirDdTCdr&#10;rI0f+EDnY2pEhnCsUYFNqa+ljNqSw1j4njh7nz44TFmGRpqAQ4a7Ti7KcikdtpwXLPa0t6S/jt9O&#10;was+vFRJj/fBR9u80/D4US1+lbqZjbsHEInGdA1f2s9GwepuCf9n8hGQm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oRivxQAAANwAAAAPAAAAAAAAAAAAAAAAAJgCAABkcnMv&#10;ZG93bnJldi54bWxQSwUGAAAAAAQABAD1AAAAigMAAAAA&#10;" path="m,l8505,e" filled="f" strokecolor="#ebebeb" strokeweight="2.98pt">
                    <v:path arrowok="t" o:connecttype="custom" o:connectlocs="0,0;8505,0" o:connectangles="0,0"/>
                  </v:shape>
                </v:group>
                <v:group id="Group 139" o:spid="_x0000_s1383" style="position:absolute;left:1419;top:11985;width:8524;height:2" coordorigin="1419,11985" coordsize="8524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AoKbcYAAADcAAAADwAAAGRycy9kb3ducmV2LnhtbESPQWvCQBSE7wX/w/IK&#10;3ppNlDaSZhWRKh5CoSqU3h7ZZxLMvg3ZbRL/fbdQ6HGYmW+YfDOZVgzUu8aygiSKQRCXVjdcKbic&#10;908rEM4ja2wtk4I7OdisZw85ZtqO/EHDyVciQNhlqKD2vsukdGVNBl1kO+LgXW1v0AfZV1L3OAa4&#10;aeUijl+kwYbDQo0d7Woqb6dvo+Aw4rhdJm9Dcbvu7l/n5/fPIiGl5o/T9hWEp8n/h//aR60gXab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8CgptxgAAANwA&#10;AAAPAAAAAAAAAAAAAAAAAKoCAABkcnMvZG93bnJldi54bWxQSwUGAAAAAAQABAD6AAAAnQMAAAAA&#10;">
                  <v:shape id="Freeform 140" o:spid="_x0000_s1384" style="position:absolute;left:1419;top:11985;width:8524;height:2;visibility:visible;mso-wrap-style:square;v-text-anchor:top" coordsize="8524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ZytgcMA&#10;AADcAAAADwAAAGRycy9kb3ducmV2LnhtbERP3WrCMBS+H+wdwhnsZsy0m7jRGaUIgley1j3AoTm2&#10;dc1JTVJbffrlYuDlx/e/XE+mExdyvrWsIJ0lIIgrq1uuFfwctq+fIHxA1thZJgVX8rBePT4sMdN2&#10;5IIuZahFDGGfoYImhD6T0lcNGfQz2xNH7midwRChq6V2OMZw08m3JFlIgy3HhgZ72jRU/ZaDUZC7&#10;b3dMTvmciuFcvZz2287fUqWen6b8C0SgKdzF/+6dVvDxHtfGM/EIyN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ZytgcMAAADcAAAADwAAAAAAAAAAAAAAAACYAgAAZHJzL2Rv&#10;d25yZXYueG1sUEsFBgAAAAAEAAQA9QAAAIgDAAAAAA==&#10;" path="m,l8524,e" filled="f" strokecolor="#ebebeb" strokeweight="1.54pt">
                    <v:path arrowok="t" o:connecttype="custom" o:connectlocs="0,0;8524,0" o:connectangles="0,0"/>
                  </v:shape>
                </v:group>
                <v:group id="Group 137" o:spid="_x0000_s1385" style="position:absolute;left:2530;top:11440;width:2;height:559" coordorigin="2530,11440" coordsize="2,55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tk7hMUAAADcAAAADwAAAGRycy9kb3ducmV2LnhtbESPQWvCQBSE7wX/w/IE&#10;b7qJYrXRVURUPEihWii9PbLPJJh9G7JrEv+9WxB6HGbmG2a57kwpGqpdYVlBPIpAEKdWF5wp+L7s&#10;h3MQziNrLC2Tggc5WK96b0tMtG35i5qzz0SAsEtQQe59lUjp0pwMupGtiIN3tbVBH2SdSV1jG+Cm&#10;lOMoepcGCw4LOVa0zSm9ne9GwaHFdjOJd83pdt0+fi/Tz59TTEoN+t1mAcJT5//Dr/ZRK5hNPuDv&#10;TDgCcvUE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LZO4TFAAAA3AAA&#10;AA8AAAAAAAAAAAAAAAAAqgIAAGRycy9kb3ducmV2LnhtbFBLBQYAAAAABAAEAPoAAACcAwAAAAA=&#10;">
                  <v:shape id="Freeform 138" o:spid="_x0000_s1386" style="position:absolute;left:2530;top:11440;width:2;height:559;visibility:visible;mso-wrap-style:square;v-text-anchor:top" coordsize="2,55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ar78MA&#10;AADcAAAADwAAAGRycy9kb3ducmV2LnhtbERPz2vCMBS+C/4P4Qm7iKYb4rrOKEUQvOxgO8Tjs3lr&#10;OpuX0mTa/ffmIHj8+H6vNoNtxZV63zhW8DpPQBBXTjdcK/gud7MUhA/IGlvHpOCfPGzW49EKM+1u&#10;fKBrEWoRQ9hnqMCE0GVS+sqQRT93HXHkflxvMUTY11L3eIvhtpVvSbKUFhuODQY72hqqLsWfVXDa&#10;lkefp5fyXHzsvvZm6qa/+UKpl8mQf4IINISn+OHeawXvizg/nolHQK7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Car78MAAADcAAAADwAAAAAAAAAAAAAAAACYAgAAZHJzL2Rv&#10;d25yZXYueG1sUEsFBgAAAAAEAAQA9QAAAIgDAAAAAA==&#10;" path="m,l,559e" filled="f" strokecolor="white" strokeweight="1.06pt">
                    <v:path arrowok="t" o:connecttype="custom" o:connectlocs="0,11440;0,11999" o:connectangles="0,0"/>
                  </v:shape>
                </v:group>
                <v:group id="Group 135" o:spid="_x0000_s1387" style="position:absolute;left:9088;top:11440;width:2;height:559" coordorigin="9088,11440" coordsize="2,55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KlE/8YAAADcAAAADwAAAGRycy9kb3ducmV2LnhtbESPW2vCQBSE3wv9D8sp&#10;+KabVHshzSoiVXwQobFQ+nbInlwwezZk1yT+e7cg9HGYmW+YdDWaRvTUudqygngWgSDOra65VPB9&#10;2k7fQTiPrLGxTAqu5GC1fHxIMdF24C/qM1+KAGGXoILK+zaR0uUVGXQz2xIHr7CdQR9kV0rd4RDg&#10;ppHPUfQqDdYcFipsaVNRfs4uRsFuwGE9jz/7w7nYXH9PL8efQ0xKTZ7G9QcIT6P/D9/be63gbRHD&#10;35lwBOTyB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EqUT/xgAAANwA&#10;AAAPAAAAAAAAAAAAAAAAAKoCAABkcnMvZG93bnJldi54bWxQSwUGAAAAAAQABAD6AAAAnQMAAAAA&#10;">
                  <v:shape id="Freeform 136" o:spid="_x0000_s1388" style="position:absolute;left:9088;top:11440;width:2;height:559;visibility:visible;mso-wrap-style:square;v-text-anchor:top" coordsize="2,55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7iQA8YA&#10;AADcAAAADwAAAGRycy9kb3ducmV2LnhtbESPQWvCQBSE7wX/w/IKXkQ3ilSNrhIEwUsPTYp4fGaf&#10;2dTs25BdNf333UKhx2FmvmE2u9424kGdrx0rmE4SEMSl0zVXCj6Lw3gJwgdkjY1jUvBNHnbbwcsG&#10;U+2e/EGPPFQiQtinqMCE0KZS+tKQRT9xLXH0rq6zGKLsKqk7fEa4beQsSd6kxZrjgsGW9obKW363&#10;Cs774uSz5a245KvD+9GM3Ogrmys1fO2zNYhAffgP/7WPWsFiPoPfM/EIyO0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7iQA8YAAADcAAAADwAAAAAAAAAAAAAAAACYAgAAZHJz&#10;L2Rvd25yZXYueG1sUEsFBgAAAAAEAAQA9QAAAIsDAAAAAA==&#10;" path="m,l,559e" filled="f" strokecolor="white" strokeweight="1.06pt">
                    <v:path arrowok="t" o:connecttype="custom" o:connectlocs="0,11440;0,11999" o:connectangles="0,0"/>
                  </v:shape>
                </v:group>
                <v:group id="Group 133" o:spid="_x0000_s1389" style="position:absolute;left:1428;top:12018;width:1092;height:812" coordorigin="1428,12018" coordsize="1092,81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zd/E8UAAADcAAAADwAAAGRycy9kb3ducmV2LnhtbESPQWvCQBSE7wX/w/IE&#10;b7qJWi3RVURUPEihWii9PbLPJJh9G7JrEv+9WxB6HGbmG2a57kwpGqpdYVlBPIpAEKdWF5wp+L7s&#10;hx8gnEfWWFomBQ9ysF713paYaNvyFzVnn4kAYZeggtz7KpHSpTkZdCNbEQfvamuDPsg6k7rGNsBN&#10;KcdRNJMGCw4LOVa0zSm9ne9GwaHFdjOJd83pdt0+fi/vnz+nmJQa9LvNAoSnzv+HX+2jVjCfTuDv&#10;TDgCcvUE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s3fxPFAAAA3AAA&#10;AA8AAAAAAAAAAAAAAAAAqgIAAGRycy9kb3ducmV2LnhtbFBLBQYAAAAABAAEAPoAAACcAwAAAAA=&#10;">
                  <v:shape id="Freeform 134" o:spid="_x0000_s1390" style="position:absolute;left:1428;top:12018;width:1092;height:812;visibility:visible;mso-wrap-style:square;v-text-anchor:top" coordsize="1092,8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32ccQA&#10;AADcAAAADwAAAGRycy9kb3ducmV2LnhtbESPW4vCMBSE34X9D+Es7JumK96oRlkWRBFEvICvx+bY&#10;lm1OShJr998bQfBxmJlvmNmiNZVoyPnSsoLvXgKCOLO65FzB6bjsTkD4gKyxskwK/snDYv7RmWGq&#10;7Z331BxCLiKEfYoKihDqVEqfFWTQ92xNHL2rdQZDlC6X2uE9wk0l+0kykgZLjgsF1vRbUPZ3uBkF&#10;y43eZeOm3K4ufn28utMtH55Jqa/P9mcKIlAb3uFXe60VjAcDeJ6JR0DO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St9nHEAAAA3AAAAA8AAAAAAAAAAAAAAAAAmAIAAGRycy9k&#10;b3ducmV2LnhtbFBLBQYAAAAABAAEAPUAAACJAwAAAAA=&#10;" path="m,812r1092,l1092,,,,,812xe" fillcolor="#dadada" stroked="f">
                    <v:path arrowok="t" o:connecttype="custom" o:connectlocs="0,12830;1092,12830;1092,12018;0,12018;0,12830" o:connectangles="0,0,0,0,0"/>
                  </v:shape>
                </v:group>
                <v:group id="Group 131" o:spid="_x0000_s1391" style="position:absolute;left:1476;top:12076;width:996;height:247" coordorigin="1476,12076" coordsize="996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5JC/MYAAADcAAAADwAAAGRycy9kb3ducmV2LnhtbESPQWvCQBSE7wX/w/IE&#10;b3UTNVqiq4jY0kMoVAult0f2mQSzb0N2TeK/dwuFHoeZ+YbZ7AZTi45aV1lWEE8jEMS51RUXCr7O&#10;r88vIJxH1lhbJgV3crDbjp42mGrb8yd1J1+IAGGXooLS+yaV0uUlGXRT2xAH72Jbgz7ItpC6xT7A&#10;TS1nUbSUBisOCyU2dCgpv55uRsFbj/1+Hh+77Ho53H/Oycd3FpNSk/GwX4PwNPj/8F/7XStYLRL4&#10;PROOgNw+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7kkL8xgAAANwA&#10;AAAPAAAAAAAAAAAAAAAAAKoCAABkcnMvZG93bnJldi54bWxQSwUGAAAAAAQABAD6AAAAnQMAAAAA&#10;">
                  <v:shape id="Freeform 132" o:spid="_x0000_s1392" style="position:absolute;left:1476;top:12076;width:996;height:247;visibility:visible;mso-wrap-style:square;v-text-anchor:top" coordsize="996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es7kMUA&#10;AADcAAAADwAAAGRycy9kb3ducmV2LnhtbESPQWvCQBSE74L/YXlCb3VTqVaiq6g00Gu1gt5esq9J&#10;2uzbuLvG9N93CwWPw8x8wyzXvWlER87XlhU8jRMQxIXVNZcKPg7Z4xyED8gaG8uk4Ic8rFfDwRJT&#10;bW/8Tt0+lCJC2KeooAqhTaX0RUUG/di2xNH7tM5giNKVUju8Rbhp5CRJZtJgzXGhwpZ2FRXf+6tR&#10;UHb58ctnr2Z7OV6ziztN83M+Veph1G8WIAL14R7+b79pBS/PM/g7E4+AXP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6zuQxQAAANwAAAAPAAAAAAAAAAAAAAAAAJgCAABkcnMv&#10;ZG93bnJldi54bWxQSwUGAAAAAAQABAD1AAAAigMAAAAA&#10;" path="m,247r996,l996,,,,,247xe" fillcolor="#dadada" stroked="f">
                    <v:path arrowok="t" o:connecttype="custom" o:connectlocs="0,12323;996,12323;996,12076;0,12076;0,12323" o:connectangles="0,0,0,0,0"/>
                  </v:shape>
                </v:group>
                <v:group id="Group 129" o:spid="_x0000_s1393" style="position:absolute;left:2540;top:12018;width:6539;height:812" coordorigin="2540,12018" coordsize="6539,81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Ax5EMYAAADcAAAADwAAAGRycy9kb3ducmV2LnhtbESPQWvCQBSE74L/YXlC&#10;b3UTa2uJWUVEpQcpVAvF2yP7TEKyb0N2TeK/7xYKHoeZ+YZJ14OpRUetKy0riKcRCOLM6pJzBd/n&#10;/fM7COeRNdaWScGdHKxX41GKibY9f1F38rkIEHYJKii8bxIpXVaQQTe1DXHwrrY16INsc6lb7APc&#10;1HIWRW/SYMlhocCGtgVl1elmFBx67Dcv8a47Vtft/XJ+/fw5xqTU02TYLEF4Gvwj/N/+0AoW8wX8&#10;nQlHQK5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kDHkQxgAAANwA&#10;AAAPAAAAAAAAAAAAAAAAAKoCAABkcnMvZG93bnJldi54bWxQSwUGAAAAAAQABAD6AAAAnQMAAAAA&#10;">
                  <v:shape id="Freeform 130" o:spid="_x0000_s1394" style="position:absolute;left:2540;top:12018;width:6539;height:812;visibility:visible;mso-wrap-style:square;v-text-anchor:top" coordsize="6539,8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AvQ8MA&#10;AADcAAAADwAAAGRycy9kb3ducmV2LnhtbERPTWsCMRC9C/0PYQreNFsRa1ejWEGoUATXHjwOm3Gz&#10;djPZblKN/fXmUPD4eN/zZbSNuFDna8cKXoYZCOLS6ZorBV+HzWAKwgdkjY1jUnAjD8vFU2+OuXZX&#10;3tOlCJVIIexzVGBCaHMpfWnIoh+6ljhxJ9dZDAl2ldQdXlO4beQoyybSYs2pwWBLa0Pld/FrFZyL&#10;91Vrfm6f7rj928XiEEdvYa9U/zmuZiACxfAQ/7s/tILXcVqbzqQjIB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GAvQ8MAAADcAAAADwAAAAAAAAAAAAAAAACYAgAAZHJzL2Rv&#10;d25yZXYueG1sUEsFBgAAAAAEAAQA9QAAAIgDAAAAAA==&#10;" path="m,812r6538,l6538,,,,,812xe" fillcolor="#dadada" stroked="f">
                    <v:path arrowok="t" o:connecttype="custom" o:connectlocs="0,12830;6538,12830;6538,12018;0,12018;0,12830" o:connectangles="0,0,0,0,0"/>
                  </v:shape>
                </v:group>
                <v:group id="Group 127" o:spid="_x0000_s1395" style="position:absolute;left:2588;top:12076;width:6443;height:228" coordorigin="2588,12076" coordsize="6443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t9I+ccAAADcAAAADwAAAGRycy9kb3ducmV2LnhtbESPT2vCQBTE74LfYXlC&#10;b3UTa22NriJSSw+hoBaKt0f2mQSzb0N2mz/fvlsoeBxm5jfMetubSrTUuNKygngagSDOrC45V/B1&#10;Pjy+gnAeWWNlmRQM5GC7GY/WmGjb8ZHak89FgLBLUEHhfZ1I6bKCDLqprYmDd7WNQR9kk0vdYBfg&#10;ppKzKFpIgyWHhQJr2heU3U4/RsF7h93uKX5r09t1P1zOz5/faUxKPUz63QqEp97fw//tD63gZb6E&#10;vzPhCMjNL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+t9I+ccAAADc&#10;AAAADwAAAAAAAAAAAAAAAACqAgAAZHJzL2Rvd25yZXYueG1sUEsFBgAAAAAEAAQA+gAAAJ4DAAAA&#10;AA==&#10;">
                  <v:shape id="Freeform 128" o:spid="_x0000_s1396" style="position:absolute;left:2588;top:12076;width:6443;height:228;visibility:visible;mso-wrap-style:square;v-text-anchor:top" coordsize="6443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8z+sEA&#10;AADcAAAADwAAAGRycy9kb3ducmV2LnhtbERPy4rCMBTdD/gP4QruxtTBF9UoMijMbESt4vbSXNti&#10;c1Oa2Mffm8XALA/nvd52phQN1a6wrGAyjkAQp1YXnCm4JofPJQjnkTWWlklBTw62m8HHGmNtWz5T&#10;c/GZCCHsYlSQe1/FUro0J4NubCviwD1sbdAHWGdS19iGcFPKryiaS4MFh4YcK/rOKX1eXkYBH3/7&#10;27Jvy+LemP0rmyan8yxRajTsdisQnjr/L/5z/2gFi1mYH86EIyA3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wvM/rBAAAA3AAAAA8AAAAAAAAAAAAAAAAAmAIAAGRycy9kb3du&#10;cmV2LnhtbFBLBQYAAAAABAAEAPUAAACGAwAAAAA=&#10;" path="m,228r6442,l6442,,,,,228xe" fillcolor="#dadada" stroked="f">
                    <v:path arrowok="t" o:connecttype="custom" o:connectlocs="0,12304;6442,12304;6442,12076;0,12076;0,12304" o:connectangles="0,0,0,0,0"/>
                  </v:shape>
                </v:group>
                <v:group id="Group 125" o:spid="_x0000_s1397" style="position:absolute;left:2588;top:12304;width:6443;height:207" coordorigin="2588,12304" coordsize="6443,20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XDSIsQAAADcAAAADwAAAGRycy9kb3ducmV2LnhtbESPQYvCMBSE78L+h/AW&#10;vGnaFV2pRhHZFQ8iqAvi7dE822LzUppsW/+9EQSPw8x8w8yXnSlFQ7UrLCuIhxEI4tTqgjMFf6ff&#10;wRSE88gaS8uk4E4OlouP3hwTbVs+UHP0mQgQdgkqyL2vEildmpNBN7QVcfCutjbog6wzqWtsA9yU&#10;8iuKJtJgwWEhx4rWOaW3479RsGmxXY3in2Z3u67vl9N4f97FpFT/s1vNQHjq/Dv8am+1gu9xDM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gXDSIsQAAADcAAAA&#10;DwAAAAAAAAAAAAAAAACqAgAAZHJzL2Rvd25yZXYueG1sUEsFBgAAAAAEAAQA+gAAAJsDAAAAAA==&#10;">
                  <v:shape id="Freeform 126" o:spid="_x0000_s1398" style="position:absolute;left:2588;top:12304;width:6443;height:207;visibility:visible;mso-wrap-style:square;v-text-anchor:top" coordsize="6443,2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r7qMQA&#10;AADcAAAADwAAAGRycy9kb3ducmV2LnhtbESPQYvCMBSE74L/IbwFb5oqWqUaRdSFBU9bhV4fzdu2&#10;2LyUJmq3v34jCHscZuYbZrPrTC0e1LrKsoLpJAJBnFtdcaHgevkcr0A4j6yxtkwKfsnBbjscbDDR&#10;9snf9Eh9IQKEXYIKSu+bREqXl2TQTWxDHLwf2xr0QbaF1C0+A9zUchZFsTRYcVgosaFDSfktvRsF&#10;/TyL03t3nZ5vvTvF+aHPquyo1Oij269BeOr8f/jd/tIKlosZvM6EIyC3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Ja+6jEAAAA3AAAAA8AAAAAAAAAAAAAAAAAmAIAAGRycy9k&#10;b3ducmV2LnhtbFBLBQYAAAAABAAEAPUAAACJAwAAAAA=&#10;" path="m,207r6442,l6442,,,,,207xe" fillcolor="#dadada" stroked="f">
                    <v:path arrowok="t" o:connecttype="custom" o:connectlocs="0,12511;6442,12511;6442,12304;0,12304;0,12511" o:connectangles="0,0,0,0,0"/>
                  </v:shape>
                </v:group>
                <v:group id="Group 123" o:spid="_x0000_s1399" style="position:absolute;left:2588;top:12511;width:6443;height:226" coordorigin="2588,12511" coordsize="6443,2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u7pzsYAAADcAAAADwAAAGRycy9kb3ducmV2LnhtbESPQWvCQBSE7wX/w/IK&#10;3ppNlLSSZhWRKh5CoSqU3h7ZZxLMvg3ZbRL/fbdQ6HGYmW+YfDOZVgzUu8aygiSKQRCXVjdcKbic&#10;908rEM4ja2wtk4I7OdisZw85ZtqO/EHDyVciQNhlqKD2vsukdGVNBl1kO+LgXW1v0AfZV1L3OAa4&#10;aeUijp+lwYbDQo0d7Woqb6dvo+Aw4rhdJm9Dcbvu7l/n9P2zSEip+eO0fQXhafL/4b/2USt4SZ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e7unOxgAAANwA&#10;AAAPAAAAAAAAAAAAAAAAAKoCAABkcnMvZG93bnJldi54bWxQSwUGAAAAAAQABAD6AAAAnQMAAAAA&#10;">
                  <v:shape id="Freeform 124" o:spid="_x0000_s1400" style="position:absolute;left:2588;top:12511;width:6443;height:226;visibility:visible;mso-wrap-style:square;v-text-anchor:top" coordsize="6443,2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JumcMA&#10;AADcAAAADwAAAGRycy9kb3ducmV2LnhtbESP0UrEMBRE3wX/IVzBN5sodnVr00Wlgm/LVj/g0txt&#10;q8lNaOJu9++NIOzjMDNnmHqzOCsONMfJs4bbQoEg7r2ZeNDw+fF28wgiJmSD1jNpOFGETXN5UWNl&#10;/JF3dOjSIDKEY4UaxpRCJWXsR3IYCx+Is7f3s8OU5TxIM+Mxw52Vd0qtpMOJ88KIgV5H6r+7H6fh&#10;xZZlO6ht6NYn6tqtVF/BtlpfXy3PTyASLekc/m+/Gw0P5T38nclHQDa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zJumcMAAADcAAAADwAAAAAAAAAAAAAAAACYAgAAZHJzL2Rv&#10;d25yZXYueG1sUEsFBgAAAAAEAAQA9QAAAIgDAAAAAA==&#10;" path="m,225r6442,l6442,,,,,225xe" fillcolor="#dadada" stroked="f">
                    <v:path arrowok="t" o:connecttype="custom" o:connectlocs="0,12736;6442,12736;6442,12511;0,12511;0,12736" o:connectangles="0,0,0,0,0"/>
                  </v:shape>
                </v:group>
                <v:group id="Group 121" o:spid="_x0000_s1401" style="position:absolute;left:9097;top:12018;width:833;height:812" coordorigin="9097,12018" coordsize="833,81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kvUIcUAAADcAAAADwAAAGRycy9kb3ducmV2LnhtbESPT2vCQBTE7wW/w/KE&#10;3uomllSJriKi4kEK/gHx9sg+k2D2bciuSfz23UKhx2FmfsPMl72pREuNKy0riEcRCOLM6pJzBZfz&#10;9mMKwnlkjZVlUvAiB8vF4G2OqbYdH6k9+VwECLsUFRTe16mULivIoBvZmjh4d9sY9EE2udQNdgFu&#10;KjmOoi9psOSwUGBN64Kyx+lpFOw67Faf8aY9PO7r1+2cfF8PMSn1PuxXMxCeev8f/mvvtYJJksDv&#10;mXAE5O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5L1CHFAAAA3AAA&#10;AA8AAAAAAAAAAAAAAAAAqgIAAGRycy9kb3ducmV2LnhtbFBLBQYAAAAABAAEAPoAAACcAwAAAAA=&#10;">
                  <v:shape id="Freeform 122" o:spid="_x0000_s1402" style="position:absolute;left:9097;top:12018;width:833;height:812;visibility:visible;mso-wrap-style:square;v-text-anchor:top" coordsize="833,8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+zglMcA&#10;AADcAAAADwAAAGRycy9kb3ducmV2LnhtbESPQWvCQBSE7wX/w/IKvRTdKFRtdCOitPbioVrSentk&#10;X5OQ7NuYXTX9965Q8DjMzDfMfNGZWpypdaVlBcNBBII4s7rkXMHX/q0/BeE8ssbaMin4IweLpPcw&#10;x1jbC3/SeedzESDsYlRQeN/EUrqsIINuYBvi4P3a1qAPss2lbvES4KaWoygaS4Mlh4UCG1oVlFW7&#10;k1GwkulonU4qWm709/E5Sl8PP+9bpZ4eu+UMhKfO38P/7Q+tYPIyhtuZcARkcg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fs4JTHAAAA3AAAAA8AAAAAAAAAAAAAAAAAmAIAAGRy&#10;cy9kb3ducmV2LnhtbFBLBQYAAAAABAAEAPUAAACMAwAAAAA=&#10;" path="m,812r834,l834,,,,,812xe" fillcolor="#dadada" stroked="f">
                    <v:path arrowok="t" o:connecttype="custom" o:connectlocs="0,12830;834,12830;834,12018;0,12018;0,12830" o:connectangles="0,0,0,0,0"/>
                  </v:shape>
                </v:group>
                <v:group id="Group 119" o:spid="_x0000_s1403" style="position:absolute;left:9145;top:12076;width:740;height:334" coordorigin="9145,12076" coordsize="740,33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dXvzcYAAADcAAAADwAAAGRycy9kb3ducmV2LnhtbESPT2vCQBTE7wW/w/IK&#10;3uomSqqkriJSpQcpNBFKb4/sMwlm34bsNn++fbdQ6HGYmd8w2/1oGtFT52rLCuJFBIK4sLrmUsE1&#10;Pz1tQDiPrLGxTAomcrDfzR62mGo78Af1mS9FgLBLUUHlfZtK6YqKDLqFbYmDd7OdQR9kV0rd4RDg&#10;ppHLKHqWBmsOCxW2dKyouGffRsF5wOGwil/7y/12nL7y5P3zEpNS88fx8ALC0+j/w3/tN61gnazh&#10;90w4AnL3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h1e/NxgAAANwA&#10;AAAPAAAAAAAAAAAAAAAAAKoCAABkcnMvZG93bnJldi54bWxQSwUGAAAAAAQABAD6AAAAnQMAAAAA&#10;">
                  <v:shape id="Freeform 120" o:spid="_x0000_s1404" style="position:absolute;left:9145;top:12076;width:740;height:334;visibility:visible;mso-wrap-style:square;v-text-anchor:top" coordsize="740,3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6V58MA&#10;AADcAAAADwAAAGRycy9kb3ducmV2LnhtbERP3UrDMBS+F/YO4Qy8EZdOp5t12RiKsNELWbcHODTH&#10;JrY5KU3W1bc3F4KXH9//eju6VgzUB+tZwXyWgSCuvLZcKzifPu5XIEJE1th6JgU/FGC7mdysMdf+&#10;ykcayliLFMIhRwUmxi6XMlSGHIaZ74gT9+V7hzHBvpa6x2sKd618yLJn6dByajDY0ZuhqikvTsHi&#10;/fvyUtrGFvXnoeDHu+PQjEap2+m4ewURaYz/4j/3XitYPqW16Uw6AnL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e6V58MAAADcAAAADwAAAAAAAAAAAAAAAACYAgAAZHJzL2Rv&#10;d25yZXYueG1sUEsFBgAAAAAEAAQA9QAAAIgDAAAAAA==&#10;" path="m,333r740,l740,,,,,333xe" fillcolor="#dadada" stroked="f">
                    <v:path arrowok="t" o:connecttype="custom" o:connectlocs="0,12409;740,12409;740,12076;0,12076;0,12409" o:connectangles="0,0,0,0,0"/>
                  </v:shape>
                </v:group>
                <v:group id="Group 117" o:spid="_x0000_s1405" style="position:absolute;left:9145;top:12358;width:197;height:2" coordorigin="9145,12358" coordsize="197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wbeJMYAAADcAAAADwAAAGRycy9kb3ducmV2LnhtbESPT2vCQBTE74LfYXmC&#10;t7qJxWqjq4i0pYcgqIXS2yP7TILZtyG75s+37xYKHoeZ+Q2z2fWmEi01rrSsIJ5FIIgzq0vOFXxd&#10;3p9WIJxH1lhZJgUDOdhtx6MNJtp2fKL27HMRIOwSVFB4XydSuqwgg25ma+LgXW1j0AfZ5FI32AW4&#10;qeQ8il6kwZLDQoE1HQrKbue7UfDRYbd/jt/a9HY9DD+XxfE7jUmp6aTfr0F46v0j/N/+1AqWi1f4&#10;OxOOgNz+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/Bt4kxgAAANwA&#10;AAAPAAAAAAAAAAAAAAAAAKoCAABkcnMvZG93bnJldi54bWxQSwUGAAAAAAQABAD6AAAAnQMAAAAA&#10;">
                  <v:shape id="Freeform 118" o:spid="_x0000_s1406" style="position:absolute;left:9145;top:12358;width:197;height:2;visibility:visible;mso-wrap-style:square;v-text-anchor:top" coordsize="197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srsF8IA&#10;AADcAAAADwAAAGRycy9kb3ducmV2LnhtbERPy4rCMBTdC/5DuMLsxtQHOlONIoIzQt2oA7O9Nte2&#10;2NyUJKPVrzeLAZeH854vW1OLKzlfWVYw6CcgiHOrKy4U/Bw37x8gfEDWWFsmBXfysFx0O3NMtb3x&#10;nq6HUIgYwj5FBWUITSqlz0sy6Pu2IY7c2TqDIUJXSO3wFsNNLYdJMpEGK44NJTa0Lim/HP6Mguxh&#10;qq9dOGWjy2c2dn5tt9+/Vqm3XruagQjUhpf4373VCqaTOD+eiUdA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yuwXwgAAANwAAAAPAAAAAAAAAAAAAAAAAJgCAABkcnMvZG93&#10;bnJldi54bWxQSwUGAAAAAAQABAD1AAAAhwMAAAAA&#10;" path="m,l197,e" filled="f" strokecolor="maroon" strokeweight=".94pt">
                    <v:path arrowok="t" o:connecttype="custom" o:connectlocs="0,0;197,0" o:connectangles="0,0"/>
                  </v:shape>
                </v:group>
                <v:group id="Group 115" o:spid="_x0000_s1407" style="position:absolute;left:1428;top:12047;width:8505;height:2" coordorigin="1428,12047" coordsize="8505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xwYn8YAAADc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bwtkjg&#10;90w4AnJ9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PHBifxgAAANwA&#10;AAAPAAAAAAAAAAAAAAAAAKoCAABkcnMvZG93bnJldi54bWxQSwUGAAAAAAQABAD6AAAAnQMAAAAA&#10;">
                  <v:shape id="Freeform 116" o:spid="_x0000_s1408" style="position:absolute;left:1428;top:12047;width:8505;height:2;visibility:visible;mso-wrap-style:square;v-text-anchor:top" coordsize="8505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1UxcUA&#10;AADcAAAADwAAAGRycy9kb3ducmV2LnhtbESPT4vCMBTE78J+h/AW9qbpKqhUo/gHYQ+iWIvo7dE8&#10;27LNS2my2v32RhA8DjPzG2Y6b00lbtS40rKC714EgjizuuRcQXrcdMcgnEfWWFkmBf/kYD776Ewx&#10;1vbOB7olPhcBwi5GBYX3dSylywoy6Hq2Jg7e1TYGfZBNLnWD9wA3lexH0VAaLDksFFjTqqDsN/kz&#10;CqLTOl2mbFlv97vDZXG+bAebWqmvz3YxAeGp9e/wq/2jFYyGfXieCUdAzh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HVTFxQAAANwAAAAPAAAAAAAAAAAAAAAAAJgCAABkcnMv&#10;ZG93bnJldi54bWxQSwUGAAAAAAQABAD1AAAAigMAAAAA&#10;" path="m,l8505,e" filled="f" strokecolor="#dadada" strokeweight="2.98pt">
                    <v:path arrowok="t" o:connecttype="custom" o:connectlocs="0,0;8505,0" o:connectangles="0,0"/>
                  </v:shape>
                </v:group>
                <v:group id="Group 113" o:spid="_x0000_s1409" style="position:absolute;left:1419;top:12816;width:8524;height:2" coordorigin="1419,12816" coordsize="8524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IIjc8UAAADcAAAADwAAAGRycy9kb3ducmV2LnhtbESPQYvCMBSE78L+h/CE&#10;vWnaFXWpRhFxlz2IoC6It0fzbIvNS2liW/+9EQSPw8x8w8yXnSlFQ7UrLCuIhxEI4tTqgjMF/8ef&#10;wTcI55E1lpZJwZ0cLBcfvTkm2ra8p+bgMxEg7BJUkHtfJVK6NCeDbmgr4uBdbG3QB1lnUtfYBrgp&#10;5VcUTaTBgsNCjhWtc0qvh5tR8NtiuxrFm2Z7vazv5+N4d9rGpNRnv1vNQHjq/Dv8av9pBdPJC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CCI3PFAAAA3AAA&#10;AA8AAAAAAAAAAAAAAAAAqgIAAGRycy9kb3ducmV2LnhtbFBLBQYAAAAABAAEAPoAAACcAwAAAAA=&#10;">
                  <v:shape id="Freeform 114" o:spid="_x0000_s1410" style="position:absolute;left:1419;top:12816;width:8524;height:2;visibility:visible;mso-wrap-style:square;v-text-anchor:top" coordsize="8524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4e2MQA&#10;AADcAAAADwAAAGRycy9kb3ducmV2LnhtbESP3WrCQBSE7wXfYTlC73SjFBuiq4it0AoF/x7gmD1m&#10;g9mzIbs18e27guDlMDPfMPNlZytxo8aXjhWMRwkI4tzpkgsFp+NmmILwAVlj5ZgU3MnDctHvzTHT&#10;ruU93Q6hEBHCPkMFJoQ6k9Lnhiz6kauJo3dxjcUQZVNI3WAb4baSkySZSoslxwWDNa0N5dfDn1WQ&#10;/mw/i+MlfE3S+3m7+93sEE2r1NugW81ABOrCK/xsf2sFH9N3eJyJR0Au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DuHtjEAAAA3AAAAA8AAAAAAAAAAAAAAAAAmAIAAGRycy9k&#10;b3ducmV2LnhtbFBLBQYAAAAABAAEAPUAAACJAwAAAAA=&#10;" path="m,l8524,e" filled="f" strokecolor="#dadada" strokeweight="1.54pt">
                    <v:path arrowok="t" o:connecttype="custom" o:connectlocs="0,0;8524,0" o:connectangles="0,0"/>
                  </v:shape>
                </v:group>
                <v:group id="Group 111" o:spid="_x0000_s1411" style="position:absolute;left:2530;top:12076;width:2;height:754" coordorigin="2530,12076" coordsize="2,75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CcenMUAAADcAAAADwAAAGRycy9kb3ducmV2LnhtbESPQYvCMBSE78L+h/CE&#10;vWnaXdSlGkXEXTyIoC6It0fzbIvNS2liW/+9EQSPw8x8w8wWnSlFQ7UrLCuIhxEI4tTqgjMF/8ff&#10;wQ8I55E1lpZJwZ0cLOYfvRkm2ra8p+bgMxEg7BJUkHtfJVK6NCeDbmgr4uBdbG3QB1lnUtfYBrgp&#10;5VcUjaXBgsNCjhWtckqvh5tR8Ndiu/yO1832elndz8fR7rSNSanPfrecgvDU+Xf41d5oBZPxCJ5n&#10;whGQ8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AnHpzFAAAA3AAA&#10;AA8AAAAAAAAAAAAAAAAAqgIAAGRycy9kb3ducmV2LnhtbFBLBQYAAAAABAAEAPoAAACcAwAAAAA=&#10;">
                  <v:shape id="Freeform 112" o:spid="_x0000_s1412" style="position:absolute;left:2530;top:12076;width:2;height:754;visibility:visible;mso-wrap-style:square;v-text-anchor:top" coordsize="2,7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60CqMYA&#10;AADcAAAADwAAAGRycy9kb3ducmV2LnhtbESPQWvCQBSE74X+h+UJXkrd1EOsqas0FcGLirGH9vbI&#10;vibB7NuQ3Wj017uC0OMwM98ws0VvanGi1lWWFbyNIhDEudUVFwq+D6vXdxDOI2usLZOCCzlYzJ+f&#10;Zphoe+Y9nTJfiABhl6CC0vsmkdLlJRl0I9sQB+/PtgZ9kG0hdYvnADe1HEdRLA1WHBZKbOirpPyY&#10;dUbBbkNXqqa/0c++yV6W27RL026r1HDQf36A8NT7//CjvdYKJnEM9zPhCMj5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60CqMYAAADcAAAADwAAAAAAAAAAAAAAAACYAgAAZHJz&#10;L2Rvd25yZXYueG1sUEsFBgAAAAAEAAQA9QAAAIsDAAAAAA==&#10;" path="m,l,754e" filled="f" strokecolor="white" strokeweight="1.06pt">
                    <v:path arrowok="t" o:connecttype="custom" o:connectlocs="0,12076;0,12830" o:connectangles="0,0"/>
                  </v:shape>
                </v:group>
                <v:group id="Group 109" o:spid="_x0000_s1413" style="position:absolute;left:9088;top:12076;width:2;height:754" coordorigin="9088,12076" coordsize="2,75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7klcMYAAADcAAAADwAAAGRycy9kb3ducmV2LnhtbESPT2vCQBTE7wW/w/KE&#10;3uomSlWiq4jU0kMoNBFKb4/sMwlm34bsNn++fbdQ6HGYmd8w++NoGtFT52rLCuJFBIK4sLrmUsE1&#10;vzxtQTiPrLGxTAomcnA8zB72mGg78Af1mS9FgLBLUEHlfZtI6YqKDLqFbYmDd7OdQR9kV0rd4RDg&#10;ppHLKFpLgzWHhQpbOldU3LNvo+B1wOG0il/69H47T1/58/tnGpNSj/PxtAPhafT/4b/2m1awWW/g&#10;90w4AvLw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vuSVwxgAAANwA&#10;AAAPAAAAAAAAAAAAAAAAAKoCAABkcnMvZG93bnJldi54bWxQSwUGAAAAAAQABAD6AAAAnQMAAAAA&#10;">
                  <v:shape id="Freeform 110" o:spid="_x0000_s1414" style="position:absolute;left:9088;top:12076;width:2;height:754;visibility:visible;mso-wrap-style:square;v-text-anchor:top" coordsize="2,7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4zQcMA&#10;AADcAAAADwAAAGRycy9kb3ducmV2LnhtbERPPW/CMBDdK/EfrEPqgsApA4WAQaSoUhdABAbYTvGR&#10;RMTnKHYg5dfXA1LHp/e9WHWmEndqXGlZwccoAkGcWV1yruB0/B5OQTiPrLGyTAp+ycFq2XtbYKzt&#10;gw90T30uQgi7GBUU3texlC4ryKAb2Zo4cFfbGPQBNrnUDT5CuKnkOIom0mDJoaHAmr4Kym5paxTs&#10;t/SkcnaJzoc6HWx2SZsk7U6p9363noPw1Pl/8cv9oxV8TsLacCYcAb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X4zQcMAAADcAAAADwAAAAAAAAAAAAAAAACYAgAAZHJzL2Rv&#10;d25yZXYueG1sUEsFBgAAAAAEAAQA9QAAAIgDAAAAAA==&#10;" path="m,l,754e" filled="f" strokecolor="white" strokeweight="1.06pt">
                    <v:path arrowok="t" o:connecttype="custom" o:connectlocs="0,12076;0,12830" o:connectangles="0,0"/>
                  </v:shape>
                </v:group>
                <v:group id="Group 107" o:spid="_x0000_s1415" style="position:absolute;left:1428;top:12849;width:1092;height:629" coordorigin="1428,12849" coordsize="1092,62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WoUmcYAAADcAAAADwAAAGRycy9kb3ducmV2LnhtbESPQWvCQBSE7wX/w/IE&#10;b3UTxWijq4jY0kMoVAult0f2mQSzb0N2TeK/dwuFHoeZ+YbZ7AZTi45aV1lWEE8jEMS51RUXCr7O&#10;r88rEM4ja6wtk4I7OdhtR08bTLXt+ZO6ky9EgLBLUUHpfZNK6fKSDLqpbYiDd7GtQR9kW0jdYh/g&#10;ppazKEqkwYrDQokNHUrKr6ebUfDWY7+fx8cuu14O95/z4uM7i0mpyXjYr0F4Gvx/+K/9rhUskxf4&#10;PROOgNw+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xahSZxgAAANwA&#10;AAAPAAAAAAAAAAAAAAAAAKoCAABkcnMvZG93bnJldi54bWxQSwUGAAAAAAQABAD6AAAAnQMAAAAA&#10;">
                  <v:shape id="Freeform 108" o:spid="_x0000_s1416" style="position:absolute;left:1428;top:12849;width:1092;height:629;visibility:visible;mso-wrap-style:square;v-text-anchor:top" coordsize="1092,6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IcfMIA&#10;AADcAAAADwAAAGRycy9kb3ducmV2LnhtbERPz2vCMBS+D/wfwhN2m+lkqFSjiFDcQRSrbNdn82zL&#10;mpeaZFr965fDwOPH93u26EwjruR8bVnB+yABQVxYXXOp4HjI3iYgfEDW2FgmBXfysJj3XmaYanvj&#10;PV3zUIoYwj5FBVUIbSqlLyoy6Ae2JY7c2TqDIUJXSu3wFsNNI4dJMpIGa44NFba0qqj4yX+Ngu3j&#10;cqZT/rXE/YfLdqZdbzL9rdRrv1tOQQTqwlP87/7UCsbjOD+eiUdAz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Ehx8wgAAANwAAAAPAAAAAAAAAAAAAAAAAJgCAABkcnMvZG93&#10;bnJldi54bWxQSwUGAAAAAAQABAD1AAAAhwMAAAAA&#10;" path="m,629r1092,l1092,,,,,629xe" fillcolor="#ebebeb" stroked="f">
                    <v:path arrowok="t" o:connecttype="custom" o:connectlocs="0,13478;1092,13478;1092,12849;0,12849;0,13478" o:connectangles="0,0,0,0,0"/>
                  </v:shape>
                </v:group>
                <v:group id="Group 105" o:spid="_x0000_s1417" style="position:absolute;left:1476;top:12907;width:996;height:247" coordorigin="1476,12907" coordsize="996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sWOQsYAAADcAAAADwAAAGRycy9kb3ducmV2LnhtbESPT2vCQBTE7wW/w/KE&#10;3uomltaSuoqIlh5CwUQovT2yzySYfRuya/58+26h4HGYmd8w6+1oGtFT52rLCuJFBIK4sLrmUsE5&#10;Pz69gXAeWWNjmRRM5GC7mT2sMdF24BP1mS9FgLBLUEHlfZtI6YqKDLqFbYmDd7GdQR9kV0rd4RDg&#10;ppHLKHqVBmsOCxW2tK+ouGY3o+BjwGH3HB/69HrZTz/5y9d3GpNSj/Nx9w7C0+jv4f/2p1awWsXw&#10;dyYcAbn5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KxY5CxgAAANwA&#10;AAAPAAAAAAAAAAAAAAAAAKoCAABkcnMvZG93bnJldi54bWxQSwUGAAAAAAQABAD6AAAAnQMAAAAA&#10;">
                  <v:shape id="Freeform 106" o:spid="_x0000_s1418" style="position:absolute;left:1476;top:12907;width:996;height:247;visibility:visible;mso-wrap-style:square;v-text-anchor:top" coordsize="996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m+ZsUA&#10;AADcAAAADwAAAGRycy9kb3ducmV2LnhtbESPQWsCMRSE7wX/Q3hCL6Vm9dCV1SgqCGLBovXg8bl5&#10;3SzdvCxJ1O2/N4LQ4zAz3zDTeWcbcSUfascKhoMMBHHpdM2VguP3+n0MIkRkjY1jUvBHAeaz3ssU&#10;C+1uvKfrIVYiQTgUqMDE2BZShtKQxTBwLXHyfpy3GJP0ldQebwluGznKsg9psea0YLCllaHy93Cx&#10;Cqj8PJ52X1ufb5cbw+e3yq/OC6Ve+91iAiJSF//Dz/ZGK8jzETzOpCMgZ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2ib5mxQAAANwAAAAPAAAAAAAAAAAAAAAAAJgCAABkcnMv&#10;ZG93bnJldi54bWxQSwUGAAAAAAQABAD1AAAAigMAAAAA&#10;" path="m,247r996,l996,,,,,247xe" fillcolor="#ebebeb" stroked="f">
                    <v:path arrowok="t" o:connecttype="custom" o:connectlocs="0,13154;996,13154;996,12907;0,12907;0,13154" o:connectangles="0,0,0,0,0"/>
                  </v:shape>
                </v:group>
                <v:group id="Group 103" o:spid="_x0000_s1419" style="position:absolute;left:2540;top:12849;width:6539;height:629" coordorigin="2540,12849" coordsize="6539,62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Vu1rsYAAADcAAAADwAAAGRycy9kb3ducmV2LnhtbESPQWvCQBSE7wX/w/IK&#10;3ppNlDaSZhWRKh5CoSqU3h7ZZxLMvg3ZbRL/fbdQ6HGYmW+YfDOZVgzUu8aygiSKQRCXVjdcKbic&#10;908rEM4ja2wtk4I7OdisZw85ZtqO/EHDyVciQNhlqKD2vsukdGVNBl1kO+LgXW1v0AfZV1L3OAa4&#10;aeUijl+kwYbDQo0d7Woqb6dvo+Aw4rhdJm9Dcbvu7l/n5/fPIiGl5o/T9hWEp8n/h//aR60gTZ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VW7WuxgAAANwA&#10;AAAPAAAAAAAAAAAAAAAAAKoCAABkcnMvZG93bnJldi54bWxQSwUGAAAAAAQABAD6AAAAnQMAAAAA&#10;">
                  <v:shape id="Freeform 104" o:spid="_x0000_s1420" style="position:absolute;left:2540;top:12849;width:6539;height:629;visibility:visible;mso-wrap-style:square;v-text-anchor:top" coordsize="6539,6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r5NMUA&#10;AADcAAAADwAAAGRycy9kb3ducmV2LnhtbESPQWsCMRSE70L/Q3gFbzXbKl1ZjVIKBcGT2x7q7bl5&#10;3QQ3L9tNuq7+eiMUPA4z8w2zXA+uET11wXpW8DzJQBBXXluuFXx9fjzNQYSIrLHxTArOFGC9ehgt&#10;sdD+xDvqy1iLBOFQoAITY1tIGSpDDsPEt8TJ+/Gdw5hkV0vd4SnBXSNfsuxVOrScFgy29G6oOpZ/&#10;TsHB1t9GWppdzv53Py23so/HXqnx4/C2ABFpiPfwf3ujFeT5DG5n0hGQq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avk0xQAAANwAAAAPAAAAAAAAAAAAAAAAAJgCAABkcnMv&#10;ZG93bnJldi54bWxQSwUGAAAAAAQABAD1AAAAigMAAAAA&#10;" path="m,629r6538,l6538,,,,,629xe" fillcolor="#ebebeb" stroked="f">
                    <v:path arrowok="t" o:connecttype="custom" o:connectlocs="0,13478;6538,13478;6538,12849;0,12849;0,13478" o:connectangles="0,0,0,0,0"/>
                  </v:shape>
                </v:group>
                <v:group id="Group 101" o:spid="_x0000_s1421" style="position:absolute;left:2588;top:12907;width:6443;height:226" coordorigin="2588,12907" coordsize="6443,2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f6IQcYAAADcAAAADwAAAGRycy9kb3ducmV2LnhtbESPT2vCQBTE7wW/w/IK&#10;3uomSqqkriJSpQcpNBFKb4/sMwlm34bsNn++fbdQ6HGYmd8w2/1oGtFT52rLCuJFBIK4sLrmUsE1&#10;Pz1tQDiPrLGxTAomcrDfzR62mGo78Af1mS9FgLBLUUHlfZtK6YqKDLqFbYmDd7OdQR9kV0rd4RDg&#10;ppHLKHqWBmsOCxW2dKyouGffRsF5wOGwil/7y/12nL7y5P3zEpNS88fx8ALC0+j/w3/tN61gvU7g&#10;90w4AnL3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1/ohBxgAAANwA&#10;AAAPAAAAAAAAAAAAAAAAAKoCAABkcnMvZG93bnJldi54bWxQSwUGAAAAAAQABAD6AAAAnQMAAAAA&#10;">
                  <v:shape id="Freeform 102" o:spid="_x0000_s1422" style="position:absolute;left:2588;top:12907;width:6443;height:226;visibility:visible;mso-wrap-style:square;v-text-anchor:top" coordsize="6443,2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DFhcQA&#10;AADcAAAADwAAAGRycy9kb3ducmV2LnhtbESP3WoCMRSE74W+QzhC7zRri3+rUaS0VKg3/jzAcXPc&#10;LG5OliRdt336Rih4OczMN8xy3dlatORD5VjBaJiBIC6crrhUcDp+DGYgQkTWWDsmBT8UYL166i0x&#10;1+7Ge2oPsRQJwiFHBSbGJpcyFIYshqFriJN3cd5iTNKXUnu8Jbit5UuWTaTFitOCwYbeDBXXw7dV&#10;kNn97+vmSH6+K8348318pq/WK/Xc7zYLEJG6+Aj/t7dawXQ6gfuZdATk6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CwxYXEAAAA3AAAAA8AAAAAAAAAAAAAAAAAmAIAAGRycy9k&#10;b3ducmV2LnhtbFBLBQYAAAAABAAEAPUAAACJAwAAAAA=&#10;" path="m,225r6442,l6442,,,,,225xe" fillcolor="#ebebeb" stroked="f">
                    <v:path arrowok="t" o:connecttype="custom" o:connectlocs="0,13132;6442,13132;6442,12907;0,12907;0,13132" o:connectangles="0,0,0,0,0"/>
                  </v:shape>
                </v:group>
                <v:group id="Group 99" o:spid="_x0000_s1423" style="position:absolute;left:2588;top:13132;width:6443;height:228" coordorigin="2588,13132" coordsize="6443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mCzrcUAAADcAAAADwAAAGRycy9kb3ducmV2LnhtbESPT2vCQBTE7wW/w/KE&#10;3uomljYSXUVExYMU/APi7ZF9JsHs25Bdk/jtu4WCx2FmfsPMFr2pREuNKy0riEcRCOLM6pJzBefT&#10;5mMCwnlkjZVlUvAkB4v54G2GqbYdH6g9+lwECLsUFRTe16mULivIoBvZmjh4N9sY9EE2udQNdgFu&#10;KjmOom9psOSwUGBNq4Ky+/FhFGw77Jaf8brd32+r5/X09XPZx6TU+7BfTkF46v0r/N/eaQVJksDf&#10;mXAE5PwX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pgs63FAAAA3AAA&#10;AA8AAAAAAAAAAAAAAAAAqgIAAGRycy9kb3ducmV2LnhtbFBLBQYAAAAABAAEAPoAAACcAwAAAAA=&#10;">
                  <v:shape id="Freeform 100" o:spid="_x0000_s1424" style="position:absolute;left:2588;top:13132;width:6443;height:228;visibility:visible;mso-wrap-style:square;v-text-anchor:top" coordsize="6443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5a/sMA&#10;AADcAAAADwAAAGRycy9kb3ducmV2LnhtbERPXWvCMBR9F/wP4Qp709TBpqtGEWGrOAabm+Ljpbm2&#10;1eamJJlWf/3yMPDxcL6n89bU4kzOV5YVDAcJCOLc6ooLBT/fr/0xCB+QNdaWScGVPMxn3c4UU20v&#10;/EXnTShEDGGfooIyhCaV0uclGfQD2xBH7mCdwRChK6R2eInhppaPSfIsDVYcG0psaFlSftr8GgVv&#10;H7v3Zv20D/jy6Y7eVdk2u2VKPfTaxQREoDbcxf/ulVYwGsW18Uw8AnL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w5a/sMAAADcAAAADwAAAAAAAAAAAAAAAACYAgAAZHJzL2Rv&#10;d25yZXYueG1sUEsFBgAAAAAEAAQA9QAAAIgDAAAAAA==&#10;" path="m,228r6442,l6442,,,,,228xe" fillcolor="#ebebeb" stroked="f">
                    <v:path arrowok="t" o:connecttype="custom" o:connectlocs="0,13360;6442,13360;6442,13132;0,13132;0,13360" o:connectangles="0,0,0,0,0"/>
                  </v:shape>
                </v:group>
                <v:group id="Group 97" o:spid="_x0000_s1425" style="position:absolute;left:9097;top:12849;width:833;height:629" coordorigin="9097,12849" coordsize="833,62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LOCRMYAAADcAAAADwAAAGRycy9kb3ducmV2LnhtbESPQWvCQBSE74L/YXlC&#10;b3UTi7WNWUVEpQcpVAvF2yP7TEKyb0N2TeK/7xYKHoeZ+YZJ14OpRUetKy0riKcRCOLM6pJzBd/n&#10;/fMbCOeRNdaWScGdHKxX41GKibY9f1F38rkIEHYJKii8bxIpXVaQQTe1DXHwrrY16INsc6lb7APc&#10;1HIWRa/SYMlhocCGtgVl1elmFBx67Dcv8a47Vtft/XKef/4cY1LqaTJsliA8Df4R/m9/aAWLxTv8&#10;nQlHQK5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0s4JExgAAANwA&#10;AAAPAAAAAAAAAAAAAAAAAKoCAABkcnMvZG93bnJldi54bWxQSwUGAAAAAAQABAD6AAAAnQMAAAAA&#10;">
                  <v:shape id="Freeform 98" o:spid="_x0000_s1426" style="position:absolute;left:9097;top:12849;width:833;height:629;visibility:visible;mso-wrap-style:square;v-text-anchor:top" coordsize="833,6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TtZsEA&#10;AADcAAAADwAAAGRycy9kb3ducmV2LnhtbERPy4rCMBTdC/5DuIIbGVMVrFSj+EBwMSDWQXB3aa5t&#10;sbkpTdT695OF4PJw3otVayrxpMaVlhWMhhEI4szqknMFf+f9zwyE88gaK8uk4E0OVstuZ4GJti8+&#10;0TP1uQgh7BJUUHhfJ1K6rCCDbmhr4sDdbGPQB9jkUjf4CuGmkuMomkqDJYeGAmvaFpTd04dRcMF6&#10;M9m18TGPaRBrf9j/nq8jpfq9dj0H4an1X/HHfdAK4lmYH86EIyCX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VU7WbBAAAA3AAAAA8AAAAAAAAAAAAAAAAAmAIAAGRycy9kb3du&#10;cmV2LnhtbFBLBQYAAAAABAAEAPUAAACGAwAAAAA=&#10;" path="m,629r834,l834,,,,,629xe" fillcolor="#ebebeb" stroked="f">
                    <v:path arrowok="t" o:connecttype="custom" o:connectlocs="0,13478;834,13478;834,12849;0,12849;0,13478" o:connectangles="0,0,0,0,0"/>
                  </v:shape>
                </v:group>
                <v:group id="Group 95" o:spid="_x0000_s1427" style="position:absolute;left:9145;top:12907;width:740;height:334" coordorigin="9145,12907" coordsize="740,33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xD+ZcQAAADcAAAADwAAAGRycy9kb3ducmV2LnhtbESPQYvCMBSE78L+h/CE&#10;vWnaXXSlGkXEXTyIoC6It0fzbIvNS2liW/+9EQSPw8x8w8wWnSlFQ7UrLCuIhxEI4tTqgjMF/8ff&#10;wQSE88gaS8uk4E4OFvOP3gwTbVveU3PwmQgQdgkqyL2vEildmpNBN7QVcfAutjbog6wzqWtsA9yU&#10;8iuKxtJgwWEhx4pWOaXXw80o+GuxXX7H62Z7vazu5+Nod9rGpNRnv1tOQXjq/Dv8am+0gp9JDM8z&#10;4QjI+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/xD+ZcQAAADcAAAA&#10;DwAAAAAAAAAAAAAAAACqAgAAZHJzL2Rvd25yZXYueG1sUEsFBgAAAAAEAAQA+gAAAJsDAAAAAA==&#10;">
                  <v:shape id="Freeform 96" o:spid="_x0000_s1428" style="position:absolute;left:9145;top:12907;width:740;height:334;visibility:visible;mso-wrap-style:square;v-text-anchor:top" coordsize="740,3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3AJ8YA&#10;AADcAAAADwAAAGRycy9kb3ducmV2LnhtbESPT2vCQBTE74V+h+UJvRTdKFRjdJUiFNqL4J+Lt0f2&#10;mUSzb9PdbUz99K4geBxm5jfMfNmZWrTkfGVZwXCQgCDOra64ULDfffVTED4ga6wtk4J/8rBcvL7M&#10;MdP2whtqt6EQEcI+QwVlCE0mpc9LMugHtiGO3tE6gyFKV0jt8BLhppajJBlLgxXHhRIbWpWUn7d/&#10;RgG7j590ta4P12baDXftu/ldn4xSb73ucwYiUBee4Uf7WyuYpCO4n4lHQC5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i3AJ8YAAADcAAAADwAAAAAAAAAAAAAAAACYAgAAZHJz&#10;L2Rvd25yZXYueG1sUEsFBgAAAAAEAAQA9QAAAIsDAAAAAA==&#10;" path="m,333r740,l740,,,,,333xe" fillcolor="#ebebeb" stroked="f">
                    <v:path arrowok="t" o:connecttype="custom" o:connectlocs="0,13240;740,13240;740,12907;0,12907;0,13240" o:connectangles="0,0,0,0,0"/>
                  </v:shape>
                </v:group>
                <v:group id="Group 93" o:spid="_x0000_s1429" style="position:absolute;left:9145;top:13180;width:60;height:17" coordorigin="9145,13180" coordsize="60,1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I7FicYAAADcAAAADwAAAGRycy9kb3ducmV2LnhtbESPQWvCQBSE7wX/w/KE&#10;3uomSltJ3YQgtvQgQlWQ3h7ZZxKSfRuy2yT++25B6HGYmW+YTTaZVgzUu9qygngRgSAurK65VHA+&#10;vT+tQTiPrLG1TApu5CBLZw8bTLQd+YuGoy9FgLBLUEHlfZdI6YqKDLqF7YiDd7W9QR9kX0rd4xjg&#10;ppXLKHqRBmsOCxV2tK2oaI4/RsHHiGO+infDvrlub9+n58NlH5NSj/MpfwPhafL/4Xv7Uyt4Xa/g&#10;70w4AjL9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gjsWJxgAAANwA&#10;AAAPAAAAAAAAAAAAAAAAAKoCAABkcnMvZG93bnJldi54bWxQSwUGAAAAAAQABAD6AAAAnQMAAAAA&#10;">
                  <v:shape id="Freeform 94" o:spid="_x0000_s1430" style="position:absolute;left:9145;top:13180;width:60;height:17;visibility:visible;mso-wrap-style:square;v-text-anchor:top" coordsize="60,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PvxAcYA&#10;AADcAAAADwAAAGRycy9kb3ducmV2LnhtbESP3WoCMRSE7wXfIRyhN0WzLUuV1Sit0CJUEX/w+rg5&#10;bhY3J9tNquvbm0LBy2FmvmEms9ZW4kKNLx0reBkkIIhzp0suFOx3n/0RCB+QNVaOScGNPMym3c4E&#10;M+2uvKHLNhQiQthnqMCEUGdS+tyQRT9wNXH0Tq6xGKJsCqkbvEa4reRrkrxJiyXHBYM1zQ3l5+2v&#10;VfCzXHCRrtPz6kAfm6/lc3ucfxulnnrt+xhEoDY8wv/thVYwHKXwdyYeATm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PvxAcYAAADcAAAADwAAAAAAAAAAAAAAAACYAgAAZHJz&#10;L2Rvd25yZXYueG1sUEsFBgAAAAAEAAQA9QAAAIsDAAAAAA==&#10;" path="m,9r60,e" filled="f" strokecolor="maroon" strokeweight=".94pt">
                    <v:path arrowok="t" o:connecttype="custom" o:connectlocs="0,13189;60,13189" o:connectangles="0,0"/>
                  </v:shape>
                </v:group>
                <v:group id="Group 91" o:spid="_x0000_s1431" style="position:absolute;left:1428;top:12878;width:8505;height:2" coordorigin="1428,12878" coordsize="8505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Cv4ZsUAAADcAAAADwAAAGRycy9kb3ducmV2LnhtbESPS4vCQBCE78L+h6EX&#10;vOkkKz6IjiKyu+xBBB8g3ppMmwQzPSEzm8R/7wiCx6KqvqIWq86UoqHaFZYVxMMIBHFqdcGZgtPx&#10;ZzAD4TyyxtIyKbiTg9Xyo7fARNuW99QcfCYChF2CCnLvq0RKl+Zk0A1tRRy8q60N+iDrTOoa2wA3&#10;pfyKook0WHBYyLGiTU7p7fBvFPy22K5H8XezvV0398txvDtvY1Kq/9mt5yA8df4dfrX/tILpbAzP&#10;M+EIyO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Ar+GbFAAAA3AAA&#10;AA8AAAAAAAAAAAAAAAAAqgIAAGRycy9kb3ducmV2LnhtbFBLBQYAAAAABAAEAPoAAACcAwAAAAA=&#10;">
                  <v:shape id="Freeform 92" o:spid="_x0000_s1432" style="position:absolute;left:1428;top:12878;width:8505;height:2;visibility:visible;mso-wrap-style:square;v-text-anchor:top" coordsize="8505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B7RSMQA&#10;AADcAAAADwAAAGRycy9kb3ducmV2LnhtbESPT2sCMRTE7wW/Q3gFbzVbD7quRimWQqG9+Ofi7Zk8&#10;N0s3L0uSums/fSMUehxm5jfMajO4VlwpxMazgudJAYJYe9NwreB4eHsqQcSEbLD1TApuFGGzHj2s&#10;sDK+5x1d96kWGcKxQgU2pa6SMmpLDuPEd8TZu/jgMGUZamkC9hnuWjktipl02HBesNjR1pL+2n87&#10;BZ9691EmPSyCj7Y+Uf96Lqc/So0fh5cliERD+g//td+Ngnk5g/uZfATk+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we0UjEAAAA3AAAAA8AAAAAAAAAAAAAAAAAmAIAAGRycy9k&#10;b3ducmV2LnhtbFBLBQYAAAAABAAEAPUAAACJAwAAAAA=&#10;" path="m,l8505,e" filled="f" strokecolor="#ebebeb" strokeweight="2.98pt">
                    <v:path arrowok="t" o:connecttype="custom" o:connectlocs="0,0;8505,0" o:connectangles="0,0"/>
                  </v:shape>
                </v:group>
                <v:group id="Group 89" o:spid="_x0000_s1433" style="position:absolute;left:1419;top:13461;width:8524;height:2" coordorigin="1419,13461" coordsize="8524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7XDisYAAADcAAAADwAAAGRycy9kb3ducmV2LnhtbESPQWvCQBSE7wX/w/KE&#10;3uomllZJ3YQgKh6kUC2U3h7ZZxKSfRuyaxL/fbdQ6HGYmW+YTTaZVgzUu9qygngRgSAurK65VPB5&#10;2T+tQTiPrLG1TAru5CBLZw8bTLQd+YOGsy9FgLBLUEHlfZdI6YqKDLqF7YiDd7W9QR9kX0rd4xjg&#10;ppXLKHqVBmsOCxV2tK2oaM43o+Aw4pg/x7vh1Fy39+/Ly/vXKSalHudT/gbC0+T/w3/to1awWq/g&#10;90w4AjL9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ftcOKxgAAANwA&#10;AAAPAAAAAAAAAAAAAAAAAKoCAABkcnMvZG93bnJldi54bWxQSwUGAAAAAAQABAD6AAAAnQMAAAAA&#10;">
                  <v:shape id="Freeform 90" o:spid="_x0000_s1434" style="position:absolute;left:1419;top:13461;width:8524;height:2;visibility:visible;mso-wrap-style:square;v-text-anchor:top" coordsize="8524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NkZsEA&#10;AADcAAAADwAAAGRycy9kb3ducmV2LnhtbERPy4rCMBTdC/MP4Q64EU0VUek0ShEEV4M68wGX5trH&#10;NDc1iVrn681CcHk472zTm1bcyPnasoLpJAFBXFhdc6ng92c3XoHwAVlja5kUPMjDZv0xyDDV9s5H&#10;up1CKWII+xQVVCF0qZS+qMign9iOOHJn6wyGCF0ptcN7DDetnCXJQhqsOTZU2NG2ouLvdDUKcndw&#10;56TJ53S8XopR871r/f9UqeFnn3+BCNSHt/jl3msFy1VcG8/EIyDXT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IjZGbBAAAA3AAAAA8AAAAAAAAAAAAAAAAAmAIAAGRycy9kb3du&#10;cmV2LnhtbFBLBQYAAAAABAAEAPUAAACGAwAAAAA=&#10;" path="m,l8524,e" filled="f" strokecolor="#ebebeb" strokeweight="1.54pt">
                    <v:path arrowok="t" o:connecttype="custom" o:connectlocs="0,0;8524,0" o:connectangles="0,0"/>
                  </v:shape>
                </v:group>
                <v:group id="Group 87" o:spid="_x0000_s1435" style="position:absolute;left:2530;top:12907;width:2;height:569" coordorigin="2530,12907" coordsize="2,56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WbyY8YAAADcAAAADwAAAGRycy9kb3ducmV2LnhtbESPQWvCQBSE74L/YXlC&#10;b3UTi62NWUVEpQcpVAvF2yP7TEKyb0N2TeK/7xYKHoeZ+YZJ14OpRUetKy0riKcRCOLM6pJzBd/n&#10;/fMChPPIGmvLpOBODtar8SjFRNuev6g7+VwECLsEFRTeN4mULivIoJvahjh4V9sa9EG2udQt9gFu&#10;ajmLoldpsOSwUGBD24Ky6nQzCg499puXeNcdq+v2fjnPP3+OMSn1NBk2SxCeBv8I/7c/tIK3xTv8&#10;nQlHQK5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BZvJjxgAAANwA&#10;AAAPAAAAAAAAAAAAAAAAAKoCAABkcnMvZG93bnJldi54bWxQSwUGAAAAAAQABAD6AAAAnQMAAAAA&#10;">
                  <v:shape id="Freeform 88" o:spid="_x0000_s1436" style="position:absolute;left:2530;top:12907;width:2;height:569;visibility:visible;mso-wrap-style:square;v-text-anchor:top" coordsize="2,5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/bijr8A&#10;AADcAAAADwAAAGRycy9kb3ducmV2LnhtbERPzWoCMRC+F3yHMEJvNavIqqtRxFoQb277AEMy7gY3&#10;k2WTavr2zUHw+PH9b3bJdeJOQ7CeFUwnBQhi7Y3lRsHP99fHEkSIyAY7z6TgjwLstqO3DVbGP/hC&#10;9zo2IodwqFBBG2NfSRl0Sw7DxPfEmbv6wWHMcGikGfCRw10nZ0VRSoeWc0OLPR1a0rf61ylIn3pq&#10;0+qo630ql/Z8K+cnd1bqfZz2axCRUnyJn+6TUbBY5fn5TD4Ccvs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X9uKOvwAAANwAAAAPAAAAAAAAAAAAAAAAAJgCAABkcnMvZG93bnJl&#10;di54bWxQSwUGAAAAAAQABAD1AAAAhAMAAAAA&#10;" path="m,l,569e" filled="f" strokecolor="white" strokeweight="1.06pt">
                    <v:path arrowok="t" o:connecttype="custom" o:connectlocs="0,12907;0,13476" o:connectangles="0,0"/>
                  </v:shape>
                </v:group>
                <v:group id="Group 85" o:spid="_x0000_s1437" style="position:absolute;left:9088;top:12907;width:2;height:569" coordorigin="9088,12907" coordsize="2,56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slouMYAAADcAAAADwAAAGRycy9kb3ducmV2LnhtbESPW2vCQBSE3wv9D8sp&#10;+KabVOwlzSoiVXwQobFQ+nbInlwwezZk1yT+e7cg9HGYmW+YdDWaRvTUudqygngWgSDOra65VPB9&#10;2k7fQDiPrLGxTAqu5GC1fHxIMdF24C/qM1+KAGGXoILK+zaR0uUVGXQz2xIHr7CdQR9kV0rd4RDg&#10;ppHPUfQiDdYcFipsaVNRfs4uRsFuwGE9jz/7w7nYXH9Pi+PPISalJk/j+gOEp9H/h+/tvVbw+h7D&#10;35lwBOTyB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6yWi4xgAAANwA&#10;AAAPAAAAAAAAAAAAAAAAAKoCAABkcnMvZG93bnJldi54bWxQSwUGAAAAAAQABAD6AAAAnQMAAAAA&#10;">
                  <v:shape id="Freeform 86" o:spid="_x0000_s1438" style="position:absolute;left:9088;top:12907;width:2;height:569;visibility:visible;mso-wrap-style:square;v-text-anchor:top" coordsize="2,5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jZYsIA&#10;AADcAAAADwAAAGRycy9kb3ducmV2LnhtbESP3WoCMRSE7wXfIRzBO80qsurWKNIfEO/c9gEOyelu&#10;cHOybFJN374pCF4OM/MNszsk14kbDcF6VrCYFyCItTeWGwVfnx+zDYgQkQ12nknBLwU47MejHVbG&#10;3/lCtzo2IkM4VKigjbGvpAy6JYdh7nvi7H37wWHMcmikGfCe4a6Ty6IopUPLeaHFnl5b0tf6xylI&#10;b3ph0/Zd18dUbuz5Wq5O7qzUdJKOLyAipfgMP9ono2C9XcL/mXwE5P4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IaNliwgAAANwAAAAPAAAAAAAAAAAAAAAAAJgCAABkcnMvZG93&#10;bnJldi54bWxQSwUGAAAAAAQABAD1AAAAhwMAAAAA&#10;" path="m,l,569e" filled="f" strokecolor="white" strokeweight="1.06pt">
                    <v:path arrowok="t" o:connecttype="custom" o:connectlocs="0,12907;0,13476" o:connectangles="0,0"/>
                  </v:shape>
                </v:group>
                <v:group id="Group 83" o:spid="_x0000_s1439" style="position:absolute;left:1428;top:13495;width:1092;height:650" coordorigin="1428,13495" coordsize="1092,6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VdTVMUAAADcAAAADwAAAGRycy9kb3ducmV2LnhtbESPQWvCQBSE7wX/w/IE&#10;b7qJYrXRVURUPEihWii9PbLPJJh9G7JrEv+9WxB6HGbmG2a57kwpGqpdYVlBPIpAEKdWF5wp+L7s&#10;h3MQziNrLC2Tggc5WK96b0tMtG35i5qzz0SAsEtQQe59lUjp0pwMupGtiIN3tbVBH2SdSV1jG+Cm&#10;lOMoepcGCw4LOVa0zSm9ne9GwaHFdjOJd83pdt0+fi/Tz59TTEoN+t1mAcJT5//Dr/ZRK5h9TODv&#10;TDgCcvUE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VXU1TFAAAA3AAA&#10;AA8AAAAAAAAAAAAAAAAAqgIAAGRycy9kb3ducmV2LnhtbFBLBQYAAAAABAAEAPoAAACcAwAAAAA=&#10;">
                  <v:shape id="Freeform 84" o:spid="_x0000_s1440" style="position:absolute;left:1428;top:13495;width:1092;height:650;visibility:visible;mso-wrap-style:square;v-text-anchor:top" coordsize="1092,6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DZKcUA&#10;AADcAAAADwAAAGRycy9kb3ducmV2LnhtbESPS4vCQBCE74L/YegFb+tE8bGbdZRFVPSg+Dp4bDJt&#10;EjfTEzKjxn/vCAsei6r6ihpNalOIG1Uut6yg045AECdW55wqOB7mn18gnEfWWFgmBQ9yMBk3GyOM&#10;tb3zjm57n4oAYRejgsz7MpbSJRkZdG1bEgfvbCuDPsgqlbrCe4CbQnajaCAN5hwWMixpmlHyt78a&#10;BXw5rg+nNZ77m85pms9s2l8ttkq1PurfHxCeav8O/7eXWsHwuwevM+EIyPET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8NkpxQAAANwAAAAPAAAAAAAAAAAAAAAAAJgCAABkcnMv&#10;ZG93bnJldi54bWxQSwUGAAAAAAQABAD1AAAAigMAAAAA&#10;" path="m,650r1092,l1092,,,,,650xe" fillcolor="#dadada" stroked="f">
                    <v:path arrowok="t" o:connecttype="custom" o:connectlocs="0,14145;1092,14145;1092,13495;0,13495;0,14145" o:connectangles="0,0,0,0,0"/>
                  </v:shape>
                </v:group>
                <v:group id="Group 81" o:spid="_x0000_s1441" style="position:absolute;left:1476;top:13552;width:996;height:247" coordorigin="1476,13552" coordsize="996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fJuu8YAAADcAAAADwAAAGRycy9kb3ducmV2LnhtbESPT2vCQBTE74LfYXmC&#10;t7qJxWqjq4i0pYcgqIXS2yP7TILZtyG75s+37xYKHoeZ+Q2z2fWmEi01rrSsIJ5FIIgzq0vOFXxd&#10;3p9WIJxH1lhZJgUDOdhtx6MNJtp2fKL27HMRIOwSVFB4XydSuqwgg25ma+LgXW1j0AfZ5FI32AW4&#10;qeQ8il6kwZLDQoE1HQrKbue7UfDRYbd/jt/a9HY9DD+XxfE7jUmp6aTfr0F46v0j/N/+1AqWrwv4&#10;OxOOgNz+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F8m67xgAAANwA&#10;AAAPAAAAAAAAAAAAAAAAAKoCAABkcnMvZG93bnJldi54bWxQSwUGAAAAAAQABAD6AAAAnQMAAAAA&#10;">
                  <v:shape id="Freeform 82" o:spid="_x0000_s1442" style="position:absolute;left:1476;top:13552;width:996;height:247;visibility:visible;mso-wrap-style:square;v-text-anchor:top" coordsize="996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4sX18UA&#10;AADcAAAADwAAAGRycy9kb3ducmV2LnhtbESPQWvCQBSE7wX/w/KE3nTTgtqmrqKlAa9qhfb2kn1N&#10;0mbfxt01xn/vCkKPw8x8w8yXvWlER87XlhU8jRMQxIXVNZcKPvfZ6AWED8gaG8uk4EIelovBwxxT&#10;bc+8pW4XShEh7FNUUIXQplL6oiKDfmxb4uj9WGcwROlKqR2eI9w08jlJptJgzXGhwpbeKyr+diej&#10;oOzyw6/PPsz6eDhlR/c1yb/ziVKPw371BiJQH/7D9/ZGK5i9TuF2Jh4Bubg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ixfXxQAAANwAAAAPAAAAAAAAAAAAAAAAAJgCAABkcnMv&#10;ZG93bnJldi54bWxQSwUGAAAAAAQABAD1AAAAigMAAAAA&#10;" path="m,248r996,l996,,,,,248xe" fillcolor="#dadada" stroked="f">
                    <v:path arrowok="t" o:connecttype="custom" o:connectlocs="0,13800;996,13800;996,13552;0,13552;0,13800" o:connectangles="0,0,0,0,0"/>
                  </v:shape>
                </v:group>
                <v:group id="Group 79" o:spid="_x0000_s1443" style="position:absolute;left:2540;top:13495;width:6539;height:650" coordorigin="2540,13495" coordsize="6539,6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mxVV8YAAADcAAAADwAAAGRycy9kb3ducmV2LnhtbESPQWvCQBSE74L/YXlC&#10;b3UTi7WNWUVEpQcpVAvF2yP7TEKyb0N2TeK/7xYKHoeZ+YZJ14OpRUetKy0riKcRCOLM6pJzBd/n&#10;/fMbCOeRNdaWScGdHKxX41GKibY9f1F38rkIEHYJKii8bxIpXVaQQTe1DXHwrrY16INsc6lb7APc&#10;1HIWRa/SYMlhocCGtgVl1elmFBx67Dcv8a47Vtft/XKef/4cY1LqaTJsliA8Df4R/m9/aAWL9wX8&#10;nQlHQK5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abFVXxgAAANwA&#10;AAAPAAAAAAAAAAAAAAAAAKoCAABkcnMvZG93bnJldi54bWxQSwUGAAAAAAQABAD6AAAAnQMAAAAA&#10;">
                  <v:shape id="Freeform 80" o:spid="_x0000_s1444" style="position:absolute;left:2540;top:13495;width:6539;height:650;visibility:visible;mso-wrap-style:square;v-text-anchor:top" coordsize="6539,6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Isy8IA&#10;AADcAAAADwAAAGRycy9kb3ducmV2LnhtbERPyWrDMBC9F/oPYgq5NXJ7aBvXinECWS4tZPF9sMaW&#10;iTUyluI4fx8dCj0+3p7lk+3ESINvHSt4mycgiCunW24UnE+b1y8QPiBr7ByTgjt5yJfPTxmm2t34&#10;QOMxNCKGsE9RgQmhT6X0lSGLfu564sjVbrAYIhwaqQe8xXDbyfck+ZAWW44NBntaG6oux6tVUFJT&#10;tKufcjvuTH29uPvmd3solZq9TMU3iEBT+Bf/ufdaweciro1n4hGQy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0QizLwgAAANwAAAAPAAAAAAAAAAAAAAAAAJgCAABkcnMvZG93&#10;bnJldi54bWxQSwUGAAAAAAQABAD1AAAAhwMAAAAA&#10;" path="m,650r6538,l6538,,,,,650xe" fillcolor="#dadada" stroked="f">
                    <v:path arrowok="t" o:connecttype="custom" o:connectlocs="0,14145;6538,14145;6538,13495;0,13495;0,14145" o:connectangles="0,0,0,0,0"/>
                  </v:shape>
                </v:group>
                <v:group id="Group 77" o:spid="_x0000_s1445" style="position:absolute;left:2588;top:13552;width:6443;height:228" coordorigin="2588,13552" coordsize="6443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L9kvsYAAADcAAAADwAAAGRycy9kb3ducmV2LnhtbESPT2vCQBTE74LfYXlC&#10;b3UTi9WkriKi0oMUqoXS2yP78gezb0N2TeK37xYKHoeZ+Q2z2gymFh21rrKsIJ5GIIgzqysuFHxd&#10;Ds9LEM4ja6wtk4I7Odisx6MVptr2/End2RciQNilqKD0vkmldFlJBt3UNsTBy21r0AfZFlK32Ae4&#10;qeUsil6lwYrDQokN7UrKruebUXDssd++xPvudM1395/L/OP7FJNST5Nh+wbC0+Af4f/2u1awSBL4&#10;OxOOgFz/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Ev2S+xgAAANwA&#10;AAAPAAAAAAAAAAAAAAAAAKoCAABkcnMvZG93bnJldi54bWxQSwUGAAAAAAQABAD6AAAAnQMAAAAA&#10;">
                  <v:shape id="Freeform 78" o:spid="_x0000_s1446" style="position:absolute;left:2588;top:13552;width:6443;height:228;visibility:visible;mso-wrap-style:square;v-text-anchor:top" coordsize="6443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iIscIA&#10;AADcAAAADwAAAGRycy9kb3ducmV2LnhtbERPyWrDMBC9F/IPYgK91XJKW4wTJYTQQnspjZ2Q62BN&#10;bBNrZCTFy99Xh0KPj7dvdpPpxEDOt5YVrJIUBHFldcu1glP58ZSB8AFZY2eZFMzkYbddPGww13bk&#10;Iw1FqEUMYZ+jgiaEPpfSVw0Z9IntiSN3tc5giNDVUjscY7jp5HOavkmDLceGBns6NFTdirtRwN9f&#10;8zmbx669DOb9Xr+UP8fXUqnH5bRfgwg0hX/xn/tTK8jSOD+eiUdAbn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KIixwgAAANwAAAAPAAAAAAAAAAAAAAAAAJgCAABkcnMvZG93&#10;bnJldi54bWxQSwUGAAAAAAQABAD1AAAAhwMAAAAA&#10;" path="m,228r6442,l6442,,,,,228xe" fillcolor="#dadada" stroked="f">
                    <v:path arrowok="t" o:connecttype="custom" o:connectlocs="0,13780;6442,13780;6442,13552;0,13552;0,13780" o:connectangles="0,0,0,0,0"/>
                  </v:shape>
                </v:group>
                <v:group id="Group 75" o:spid="_x0000_s1447" style="position:absolute;left:2588;top:13780;width:6443;height:228" coordorigin="2588,13780" coordsize="6443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HdpacYAAADcAAAADwAAAGRycy9kb3ducmV2LnhtbESPT2vCQBTE7wW/w/KE&#10;3uomSkuIriKi0kMo1BSKt0f2mQSzb0N2zZ9v3y0Uehxm5jfMZjeaRvTUudqygngRgSAurK65VPCV&#10;n14SEM4ja2wsk4KJHOy2s6cNptoO/En9xZciQNilqKDyvk2ldEVFBt3CtsTBu9nOoA+yK6XucAhw&#10;08hlFL1JgzWHhQpbOlRU3C8Po+A84LBfxcc+u98O0zV//fjOYlLqeT7u1yA8jf4//Nd+1wqSKIbf&#10;M+EIyO0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kd2lpxgAAANwA&#10;AAAPAAAAAAAAAAAAAAAAAKoCAABkcnMvZG93bnJldi54bWxQSwUGAAAAAAQABAD6AAAAnQMAAAAA&#10;">
                  <v:shape id="Freeform 76" o:spid="_x0000_s1448" style="position:absolute;left:2588;top:13780;width:6443;height:228;visibility:visible;mso-wrap-style:square;v-text-anchor:top" coordsize="6443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azXcUA&#10;AADcAAAADwAAAGRycy9kb3ducmV2LnhtbESPT2vCQBTE7wW/w/IEb3Wj2BJSN6FIC3qRahSvj+xr&#10;Epp9G7Jr/nx7t1DocZiZ3zDbbDSN6KlztWUFq2UEgriwuuZSwSX/fI5BOI+ssbFMCiZykKWzpy0m&#10;2g58ov7sSxEg7BJUUHnfJlK6oiKDbmlb4uB9286gD7Irpe5wCHDTyHUUvUqDNYeFClvaVVT8nO9G&#10;AR8P0zWehqa+9ebjXm7yr9NLrtRiPr6/gfA0+v/wX3uvFcTRGn7PhCMg0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trNdxQAAANwAAAAPAAAAAAAAAAAAAAAAAJgCAABkcnMv&#10;ZG93bnJldi54bWxQSwUGAAAAAAQABAD1AAAAigMAAAAA&#10;" path="m,228r6442,l6442,,,,,228xe" fillcolor="#dadada" stroked="f">
                    <v:path arrowok="t" o:connecttype="custom" o:connectlocs="0,14008;6442,14008;6442,13780;0,13780;0,14008" o:connectangles="0,0,0,0,0"/>
                  </v:shape>
                </v:group>
                <v:group id="Group 73" o:spid="_x0000_s1449" style="position:absolute;left:9097;top:13495;width:833;height:650" coordorigin="9097,13495" coordsize="833,6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+lShcYAAADcAAAADwAAAGRycy9kb3ducmV2LnhtbESPT2vCQBTE74V+h+UV&#10;vNVNGlpC6ioirXiQQo0g3h7ZZxLMvg3ZNX++fbcgeBxm5jfMYjWaRvTUudqygngegSAurK65VHDM&#10;v19TEM4ja2wsk4KJHKyWz08LzLQd+Jf6gy9FgLDLUEHlfZtJ6YqKDLq5bYmDd7GdQR9kV0rd4RDg&#10;ppFvUfQhDdYcFipsaVNRcT3cjILtgMM6ib/6/fWymc75+89pH5NSs5dx/QnC0+gf4Xt7pxWkUQL/&#10;Z8IRkMs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76VKFxgAAANwA&#10;AAAPAAAAAAAAAAAAAAAAAKoCAABkcnMvZG93bnJldi54bWxQSwUGAAAAAAQABAD6AAAAnQMAAAAA&#10;">
                  <v:shape id="Freeform 74" o:spid="_x0000_s1450" style="position:absolute;left:9097;top:13495;width:833;height:650;visibility:visible;mso-wrap-style:square;v-text-anchor:top" coordsize="833,6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J/PK8YA&#10;AADcAAAADwAAAGRycy9kb3ducmV2LnhtbESPQWvCQBSE70L/w/IK3nTTUlRiNmILpSoiNC2It0f2&#10;NYlm34bdVeO/7xaEHoeZ+YbJFr1pxYWcbywreBonIIhLqxuuFHx/vY9mIHxA1thaJgU38rDIHwYZ&#10;ptpe+ZMuRahEhLBPUUEdQpdK6cuaDPqx7Yij92OdwRClq6R2eI1w08rnJJlIgw3HhRo7equpPBVn&#10;o+Dj+LrfbdDt9suq2R79ad1NVwelho/9cg4iUB/+w/f2SiuYJS/wdyYeAZn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J/PK8YAAADcAAAADwAAAAAAAAAAAAAAAACYAgAAZHJz&#10;L2Rvd25yZXYueG1sUEsFBgAAAAAEAAQA9QAAAIsDAAAAAA==&#10;" path="m,650r834,l834,,,,,650xe" fillcolor="#dadada" stroked="f">
                    <v:path arrowok="t" o:connecttype="custom" o:connectlocs="0,14145;834,14145;834,13495;0,13495;0,14145" o:connectangles="0,0,0,0,0"/>
                  </v:shape>
                </v:group>
                <v:group id="Group 71" o:spid="_x0000_s1451" style="position:absolute;left:9145;top:13552;width:740;height:334" coordorigin="9145,13552" coordsize="740,33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0xvasQAAADcAAAADwAAAGRycy9kb3ducmV2LnhtbESPQYvCMBSE74L/ITxh&#10;b5rWRZFqFBFdPIhgFZa9PZpnW2xeSpNt6783wsIeh5n5hlltelOJlhpXWlYQTyIQxJnVJecKbtfD&#10;eAHCeWSNlWVS8CQHm/VwsMJE244v1KY+FwHCLkEFhfd1IqXLCjLoJrYmDt7dNgZ9kE0udYNdgJtK&#10;TqNoLg2WHBYKrGlXUPZIf42Crw677We8b0+P++75c52dv08xKfUx6rdLEJ56/x/+ax+1gkU0g/eZ&#10;cATk+g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G0xvasQAAADcAAAA&#10;DwAAAAAAAAAAAAAAAACqAgAAZHJzL2Rvd25yZXYueG1sUEsFBgAAAAAEAAQA+gAAAJsDAAAAAA==&#10;">
                  <v:shape id="Freeform 72" o:spid="_x0000_s1452" style="position:absolute;left:9145;top:13552;width:740;height:334;visibility:visible;mso-wrap-style:square;v-text-anchor:top" coordsize="740,3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ofRcUA&#10;AADcAAAADwAAAGRycy9kb3ducmV2LnhtbESPUWvCMBSF3wf+h3CFvQxNp0NcZxSZDCY+DOt+wKW5&#10;a2Kbm9LE2v17Iwz2eDjnfIez2gyuET11wXpW8DzNQBCXXluuFHyfPiZLECEia2w8k4JfCrBZjx5W&#10;mGt/5SP1RaxEgnDIUYGJsc2lDKUhh2HqW+Lk/fjOYUyyq6Tu8JrgrpGzLFtIh5bTgsGW3g2VdXFx&#10;Cl5258trYWt7qL72B54/Hft6MEo9joftG4hIQ/wP/7U/tYJltoD7mXQE5Po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Oh9FxQAAANwAAAAPAAAAAAAAAAAAAAAAAJgCAABkcnMv&#10;ZG93bnJldi54bWxQSwUGAAAAAAQABAD1AAAAigMAAAAA&#10;" path="m,334r740,l740,,,,,334xe" fillcolor="#dadada" stroked="f">
                    <v:path arrowok="t" o:connecttype="custom" o:connectlocs="0,13886;740,13886;740,13552;0,13552;0,13886" o:connectangles="0,0,0,0,0"/>
                  </v:shape>
                </v:group>
                <v:group id="Group 69" o:spid="_x0000_s1453" style="position:absolute;left:9145;top:13834;width:197;height:2" coordorigin="9145,13834" coordsize="197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NJUhsQAAADcAAAADwAAAGRycy9kb3ducmV2LnhtbESPQYvCMBSE78L+h/CE&#10;vWnaXXSlGkXEXTyIoC6It0fzbIvNS2liW/+9EQSPw8x8w8wWnSlFQ7UrLCuIhxEI4tTqgjMF/8ff&#10;wQSE88gaS8uk4E4OFvOP3gwTbVveU3PwmQgQdgkqyL2vEildmpNBN7QVcfAutjbog6wzqWtsA9yU&#10;8iuKxtJgwWEhx4pWOaXXw80o+GuxXX7H62Z7vazu5+Nod9rGpNRnv1tOQXjq/Dv8am+0gkn0A88z&#10;4QjI+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hNJUhsQAAADcAAAA&#10;DwAAAAAAAAAAAAAAAACqAgAAZHJzL2Rvd25yZXYueG1sUEsFBgAAAAAEAAQA+gAAAJsDAAAAAA==&#10;">
                  <v:shape id="Freeform 70" o:spid="_x0000_s1454" style="position:absolute;left:9145;top:13834;width:197;height:2;visibility:visible;mso-wrap-style:square;v-text-anchor:top" coordsize="197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9eR58MA&#10;AADcAAAADwAAAGRycy9kb3ducmV2LnhtbERPy2rCQBTdF/yH4Qrd1Ym2FE0dgwjaQLrxAd3eZm6T&#10;kMydMDOatF/fWRRcHs57nY2mEzdyvrGsYD5LQBCXVjdcKbic909LED4ga+wsk4If8pBtJg9rTLUd&#10;+Ei3U6hEDGGfooI6hD6V0pc1GfQz2xNH7ts6gyFCV0ntcIjhppOLJHmVBhuODTX2tKupbE9Xo6D4&#10;Nc3hI3wVz+2qeHF+Z/P3T6vU43TcvoEINIa7+N+dawXLJK6NZ+IRkJ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9eR58MAAADcAAAADwAAAAAAAAAAAAAAAACYAgAAZHJzL2Rv&#10;d25yZXYueG1sUEsFBgAAAAAEAAQA9QAAAIgDAAAAAA==&#10;" path="m,l197,e" filled="f" strokecolor="maroon" strokeweight=".94pt">
                    <v:path arrowok="t" o:connecttype="custom" o:connectlocs="0,0;197,0" o:connectangles="0,0"/>
                  </v:shape>
                </v:group>
                <v:group id="Group 67" o:spid="_x0000_s1455" style="position:absolute;left:1428;top:13524;width:8505;height:2" coordorigin="1428,13524" coordsize="8505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gFlb8UAAADcAAAADwAAAGRycy9kb3ducmV2LnhtbESPT4vCMBTE74LfITzB&#10;m6ZVdnG7RhFR8SAL/oFlb4/m2Rabl9LEtn77jSB4HGbmN8x82ZlSNFS7wrKCeByBIE6tLjhTcDlv&#10;RzMQziNrLC2Tggc5WC76vTkm2rZ8pObkMxEg7BJUkHtfJVK6NCeDbmwr4uBdbW3QB1lnUtfYBrgp&#10;5SSKPqXBgsNCjhWtc0pvp7tRsGuxXU3jTXO4XdePv/PHz+8hJqWGg271DcJT59/hV3uvFcyiL3ie&#10;CUdALv4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oBZW/FAAAA3AAA&#10;AA8AAAAAAAAAAAAAAAAAqgIAAGRycy9kb3ducmV2LnhtbFBLBQYAAAAABAAEAPoAAACcAwAAAAA=&#10;">
                  <v:shape id="Freeform 68" o:spid="_x0000_s1456" style="position:absolute;left:1428;top:13524;width:8505;height:2;visibility:visible;mso-wrap-style:square;v-text-anchor:top" coordsize="8505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GIAsIA&#10;AADcAAAADwAAAGRycy9kb3ducmV2LnhtbERPy2rCQBTdF/oPwy24q5NYEImO4oNAF8GiBqm7S+Y2&#10;CWbuhMxo4t93FoLLw3kvVoNpxJ06V1tWEI8jEMSF1TWXCvJT+jkD4TyyxsYyKXiQg9Xy/W2BibY9&#10;H+h+9KUIIewSVFB53yZSuqIig25sW+LA/dnOoA+wK6XusA/hppGTKJpKgzWHhgpb2lZUXI83oyA6&#10;7/JNzpZ19rM/XNa/l+wrbZUafQzrOQhPg3+Jn+5vrWAWh/nhTDgCcvk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gMYgCwgAAANwAAAAPAAAAAAAAAAAAAAAAAJgCAABkcnMvZG93&#10;bnJldi54bWxQSwUGAAAAAAQABAD1AAAAhwMAAAAA&#10;" path="m,l8505,e" filled="f" strokecolor="#dadada" strokeweight="2.98pt">
                    <v:path arrowok="t" o:connecttype="custom" o:connectlocs="0,0;8505,0" o:connectangles="0,0"/>
                  </v:shape>
                </v:group>
                <v:group id="Group 65" o:spid="_x0000_s1457" style="position:absolute;left:1419;top:14131;width:8524;height:2" coordorigin="1419,14131" coordsize="8524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4a7/tMYAAADcAAAADwAAAGRycy9kb3ducmV2LnhtbESPzWrDMBCE74W8g9hA&#10;b42shpbgRg4hNKGHUKgTCL0t1vqHWCtjKbbz9lWh0OMwM98w681kWzFQ7xvHGtQiAUFcONNwpeF8&#10;2j+tQPiAbLB1TBru5GGTzR7WmBo38hcNeahEhLBPUUMdQpdK6YuaLPqF64ijV7reYoiyr6TpcYxw&#10;28rnJHmVFhuOCzV2tKupuOY3q+Ew4rhdqvfheC139+/Ty+flqEjrx/m0fQMRaAr/4b/2h9GwUgp+&#10;z8QjILM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hrv+0xgAAANwA&#10;AAAPAAAAAAAAAAAAAAAAAKoCAABkcnMvZG93bnJldi54bWxQSwUGAAAAAAQABAD6AAAAnQMAAAAA&#10;">
                  <v:shape id="Freeform 66" o:spid="_x0000_s1458" style="position:absolute;left:1419;top:14131;width:8524;height:2;visibility:visible;mso-wrap-style:square;v-text-anchor:top" coordsize="8524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vnEHMMA&#10;AADcAAAADwAAAGRycy9kb3ducmV2LnhtbESP3YrCMBSE7xd8h3AE79bUXkipRhF/YFcQXPUBjs2x&#10;KTYnpYm2vr1ZWNjLYeabYebL3tbiSa2vHCuYjBMQxIXTFZcKLufdZwbCB2SNtWNS8CIPy8XgY465&#10;dh3/0PMUShFL2OeowITQ5FL6wpBFP3YNcfRurrUYomxLqVvsYrmtZZokU2mx4rhgsKG1oeJ+elgF&#10;2fd+U55vYZtmr+v+eNgdEU2n1GjYr2YgAvXhP/xHf+nITVL4PROPgFy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vnEHMMAAADcAAAADwAAAAAAAAAAAAAAAACYAgAAZHJzL2Rv&#10;d25yZXYueG1sUEsFBgAAAAAEAAQA9QAAAIgDAAAAAA==&#10;" path="m,l8524,e" filled="f" strokecolor="#dadada" strokeweight="1.54pt">
                    <v:path arrowok="t" o:connecttype="custom" o:connectlocs="0,0;8524,0" o:connectangles="0,0"/>
                  </v:shape>
                </v:group>
                <v:group id="Group 63" o:spid="_x0000_s1459" style="position:absolute;left:2530;top:13552;width:2;height:593" coordorigin="2530,13552" coordsize="2,5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jDEWMQAAADcAAAADwAAAGRycy9kb3ducmV2LnhtbESPQYvCMBSE78L+h/AW&#10;vGnaFRfpGkVkVzyIsFUQb4/m2Rabl9LEtv57Iwgeh5n5hpkve1OJlhpXWlYQjyMQxJnVJecKjoe/&#10;0QyE88gaK8uk4E4OlouPwRwTbTv+pzb1uQgQdgkqKLyvEyldVpBBN7Y1cfAutjHog2xyqRvsAtxU&#10;8iuKvqXBksNCgTWtC8qu6c0o2HTYrSbxb7u7Xtb382G6P+1iUmr42a9+QHjq/Tv8am+1glk8geeZ&#10;cATk4g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jDEWMQAAADcAAAA&#10;DwAAAAAAAAAAAAAAAACqAgAAZHJzL2Rvd25yZXYueG1sUEsFBgAAAAAEAAQA+gAAAJsDAAAAAA==&#10;">
                  <v:shape id="Freeform 64" o:spid="_x0000_s1460" style="position:absolute;left:2530;top:13552;width:2;height:593;visibility:visible;mso-wrap-style:square;v-text-anchor:top" coordsize="2,5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HXWHsUA&#10;AADcAAAADwAAAGRycy9kb3ducmV2LnhtbESPQWvCQBSE70L/w/IKvRTdKGIluglVEOqxaYsen9nX&#10;JG32bdhdTfz3XaHgcZiZb5h1PphWXMj5xrKC6SQBQVxa3XCl4PNjN16C8AFZY2uZFFzJQ549jNaY&#10;atvzO12KUIkIYZ+igjqELpXSlzUZ9BPbEUfv2zqDIUpXSe2wj3DTylmSLKTBhuNCjR1tayp/i7NR&#10;cJSFdl/z0+zYHH76zcv5OdlvSamnx+F1BSLQEO7h//abVrCczuF2Jh4Bmf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ddYexQAAANwAAAAPAAAAAAAAAAAAAAAAAJgCAABkcnMv&#10;ZG93bnJldi54bWxQSwUGAAAAAAQABAD1AAAAigMAAAAA&#10;" path="m,l,593e" filled="f" strokecolor="white" strokeweight="1.06pt">
                    <v:path arrowok="t" o:connecttype="custom" o:connectlocs="0,13552;0,14145" o:connectangles="0,0"/>
                  </v:shape>
                </v:group>
                <v:group id="Group 61" o:spid="_x0000_s1461" style="position:absolute;left:9088;top:13552;width:2;height:593" coordorigin="9088,13552" coordsize="2,5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pX5t8YAAADcAAAADwAAAGRycy9kb3ducmV2LnhtbESPT2vCQBTE74V+h+UV&#10;vNVNKpaQuopIKz2EQo0g3h7ZZxLMvg3ZNX++fbcgeBxm5jfMajOaRvTUudqygngegSAurK65VHDM&#10;v14TEM4ja2wsk4KJHGzWz08rTLUd+Jf6gy9FgLBLUUHlfZtK6YqKDLq5bYmDd7GdQR9kV0rd4RDg&#10;ppFvUfQuDdYcFipsaVdRcT3cjIL9gMN2EX/22fWym8758ueUxaTU7GXcfoDwNPpH+N7+1gqSeAn/&#10;Z8IRkOs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elfm3xgAAANwA&#10;AAAPAAAAAAAAAAAAAAAAAKoCAABkcnMvZG93bnJldi54bWxQSwUGAAAAAAQABAD6AAAAnQMAAAAA&#10;">
                  <v:shape id="Freeform 62" o:spid="_x0000_s1462" style="position:absolute;left:9088;top:13552;width:2;height:593;visibility:visible;mso-wrap-style:square;v-text-anchor:top" coordsize="2,5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+vt8sQA&#10;AADcAAAADwAAAGRycy9kb3ducmV2LnhtbESPQWvCQBSE70L/w/KEXkQ3SlGJrtIKhfbYtKLHZ/aZ&#10;RLNvw+5q4r93C4LHYWa+YZbrztTiSs5XlhWMRwkI4tzqigsFf7+fwzkIH5A11pZJwY08rFcvvSWm&#10;2rb8Q9csFCJC2KeooAyhSaX0eUkG/cg2xNE7WmcwROkKqR22EW5qOUmSqTRYcVwosaFNSfk5uxgF&#10;e5lpt307TPbV7tR+zC6D5HtDSr32u/cFiEBdeIYf7S+tYD6ewv+ZeATk6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fr7fLEAAAA3AAAAA8AAAAAAAAAAAAAAAAAmAIAAGRycy9k&#10;b3ducmV2LnhtbFBLBQYAAAAABAAEAPUAAACJAwAAAAA=&#10;" path="m,l,593e" filled="f" strokecolor="white" strokeweight="1.06pt">
                    <v:path arrowok="t" o:connecttype="custom" o:connectlocs="0,13552;0,14145" o:connectangles="0,0"/>
                  </v:shape>
                </v:group>
                <v:group id="Group 59" o:spid="_x0000_s1463" style="position:absolute;left:1428;top:14164;width:1092;height:605" coordorigin="1428,14164" coordsize="1092,60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QvCW8QAAADcAAAADwAAAGRycy9kb3ducmV2LnhtbESPQYvCMBSE78L+h/CE&#10;vWnaXXSlGkXEXTyIoC6It0fzbIvNS2liW/+9EQSPw8x8w8wWnSlFQ7UrLCuIhxEI4tTqgjMF/8ff&#10;wQSE88gaS8uk4E4OFvOP3gwTbVveU3PwmQgQdgkqyL2vEildmpNBN7QVcfAutjbog6wzqWtsA9yU&#10;8iuKxtJgwWEhx4pWOaXXw80o+GuxXX7H62Z7vazu5+Nod9rGpNRnv1tOQXjq/Dv8am+0gkn8A88z&#10;4QjI+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AQvCW8QAAADcAAAA&#10;DwAAAAAAAAAAAAAAAACqAgAAZHJzL2Rvd25yZXYueG1sUEsFBgAAAAAEAAQA+gAAAJsDAAAAAA==&#10;">
                  <v:shape id="Freeform 60" o:spid="_x0000_s1464" style="position:absolute;left:1428;top:14164;width:1092;height:605;visibility:visible;mso-wrap-style:square;v-text-anchor:top" coordsize="1092,6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yjgL4A&#10;AADcAAAADwAAAGRycy9kb3ducmV2LnhtbERPSwrCMBDdC94hjOBGNK0LkWoU8QMibqweYGjGttpM&#10;ShO1enqzEFw+3n++bE0lntS40rKCeBSBIM6sLjlXcDnvhlMQziNrrCyTgjc5WC66nTkm2r74RM/U&#10;5yKEsEtQQeF9nUjpsoIMupGtiQN3tY1BH2CTS93gK4SbSo6jaCINlhwaCqxpXVB2Tx9GwYG39fX4&#10;KavY3XaDRzrZXKL9Rql+r13NQHhq/V/8c++1gmkc1oYz4QjIxR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FWco4C+AAAA3AAAAA8AAAAAAAAAAAAAAAAAmAIAAGRycy9kb3ducmV2&#10;LnhtbFBLBQYAAAAABAAEAPUAAACDAwAAAAA=&#10;" path="m,605r1092,l1092,,,,,605xe" fillcolor="#ebebeb" stroked="f">
                    <v:path arrowok="t" o:connecttype="custom" o:connectlocs="0,14769;1092,14769;1092,14164;0,14164;0,14769" o:connectangles="0,0,0,0,0"/>
                  </v:shape>
                </v:group>
                <v:group id="Group 57" o:spid="_x0000_s1465" style="position:absolute;left:1476;top:14222;width:996;height:247" coordorigin="1476,14222" coordsize="996,2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9jzssYAAADcAAAADwAAAGRycy9kb3ducmV2LnhtbESPT2vCQBTE7wW/w/KE&#10;3uomlhabuoqIlh5CwUQovT2yzySYfRuya/58+26h4HGYmd8w6+1oGtFT52rLCuJFBIK4sLrmUsE5&#10;Pz6tQDiPrLGxTAomcrDdzB7WmGg78In6zJciQNglqKDyvk2kdEVFBt3CtsTBu9jOoA+yK6XucAhw&#10;08hlFL1KgzWHhQpb2ldUXLObUfAx4LB7jg99er3sp5/85es7jUmpx/m4ewfhafT38H/7UytYxW/w&#10;dyYcAbn5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f2POyxgAAANwA&#10;AAAPAAAAAAAAAAAAAAAAAKoCAABkcnMvZG93bnJldi54bWxQSwUGAAAAAAQABAD6AAAAnQMAAAAA&#10;">
                  <v:shape id="Freeform 58" o:spid="_x0000_s1466" style="position:absolute;left:1476;top:14222;width:996;height:247;visibility:visible;mso-wrap-style:square;v-text-anchor:top" coordsize="996,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A+wcEA&#10;AADcAAAADwAAAGRycy9kb3ducmV2LnhtbERPTYvCMBC9C/sfwizsRdZ0PahUo7iCIAqKrgePYzM2&#10;xWZSkqjdf28OgsfH+57MWluLO/lQOVbw08tAEBdOV1wqOP4tv0cgQkTWWDsmBf8UYDb96Eww1+7B&#10;e7ofYilSCIccFZgYm1zKUBiyGHquIU7cxXmLMUFfSu3xkcJtLftZNpAWK04NBhtaGCquh5tVQMXm&#10;eNru1n64/l0ZPndLvzjPlfr6bOdjEJHa+Ba/3CutYNRP89OZdATk9A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wQPsHBAAAA3AAAAA8AAAAAAAAAAAAAAAAAmAIAAGRycy9kb3du&#10;cmV2LnhtbFBLBQYAAAAABAAEAPUAAACGAwAAAAA=&#10;" path="m,247r996,l996,,,,,247xe" fillcolor="#ebebeb" stroked="f">
                    <v:path arrowok="t" o:connecttype="custom" o:connectlocs="0,14469;996,14469;996,14222;0,14222;0,14469" o:connectangles="0,0,0,0,0"/>
                  </v:shape>
                </v:group>
                <v:group id="Group 55" o:spid="_x0000_s1467" style="position:absolute;left:2540;top:14164;width:6539;height:605" coordorigin="2540,14164" coordsize="6539,60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8I1CcYAAADcAAAADwAAAGRycy9kb3ducmV2LnhtbESPT2vCQBTE74V+h+UV&#10;equbRFpC6ioirfQgQo0g3h7ZZxLMvg3Zbf58+64geBxm5jfMYjWaRvTUudqygngWgSAurK65VHDM&#10;v99SEM4ja2wsk4KJHKyWz08LzLQd+Jf6gy9FgLDLUEHlfZtJ6YqKDLqZbYmDd7GdQR9kV0rd4RDg&#10;ppFJFH1IgzWHhQpb2lRUXA9/RsF2wGE9j7/63fWymc75+/60i0mp15dx/QnC0+gf4Xv7RytIkxhu&#10;Z8IRkMt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vwjUJxgAAANwA&#10;AAAPAAAAAAAAAAAAAAAAAKoCAABkcnMvZG93bnJldi54bWxQSwUGAAAAAAQABAD6AAAAnQMAAAAA&#10;">
                  <v:shape id="Freeform 56" o:spid="_x0000_s1468" style="position:absolute;left:2540;top:14164;width:6539;height:605;visibility:visible;mso-wrap-style:square;v-text-anchor:top" coordsize="6539,6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Pjpg8IA&#10;AADcAAAADwAAAGRycy9kb3ducmV2LnhtbESPQYvCMBSE74L/ITzBm6bWRUo1ihZEL3vQXQRvj+bZ&#10;FpuX0kSt/94IgsdhZr5hFqvO1OJOrassK5iMIxDEudUVFwr+/7ajBITzyBpry6TgSQ5Wy35vgam2&#10;Dz7Q/egLESDsUlRQet+kUrq8JINubBvi4F1sa9AH2RZSt/gIcFPLOIpm0mDFYaHEhrKS8uvxZhR0&#10;z+ms2tFPcfb0m2XNaTOR541Sw0G3noPw1Plv+NPeawVJHMP7TDgCcvk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o+OmDwgAAANwAAAAPAAAAAAAAAAAAAAAAAJgCAABkcnMvZG93&#10;bnJldi54bWxQSwUGAAAAAAQABAD1AAAAhwMAAAAA&#10;" path="m,605r6538,l6538,,,,,605xe" fillcolor="#ebebeb" stroked="f">
                    <v:path arrowok="t" o:connecttype="custom" o:connectlocs="0,14769;6538,14769;6538,14164;0,14164;0,14769" o:connectangles="0,0,0,0,0"/>
                  </v:shape>
                </v:group>
                <v:group id="Group 53" o:spid="_x0000_s1469" style="position:absolute;left:2588;top:14222;width:6443;height:228" coordorigin="2588,14222" coordsize="6443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FwO5cYAAADcAAAADwAAAGRycy9kb3ducmV2LnhtbESPT2vCQBTE74V+h+UV&#10;vNVNlJYQXUVEi4cg1BSKt0f2mQSzb0N2mz/fvisUehxm5jfMejuaRvTUudqygngegSAurK65VPCV&#10;H18TEM4ja2wsk4KJHGw3z09rTLUd+JP6iy9FgLBLUUHlfZtK6YqKDLq5bYmDd7OdQR9kV0rd4RDg&#10;ppGLKHqXBmsOCxW2tK+ouF9+jIKPAYfdMj702f22n6752/k7i0mp2cu4W4HwNPr/8F/7pBUkiyU8&#10;zoQjIDe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wXA7lxgAAANwA&#10;AAAPAAAAAAAAAAAAAAAAAKoCAABkcnMvZG93bnJldi54bWxQSwUGAAAAAAQABAD6AAAAnQMAAAAA&#10;">
                  <v:shape id="Freeform 54" o:spid="_x0000_s1470" style="position:absolute;left:2588;top:14222;width:6443;height:228;visibility:visible;mso-wrap-style:square;v-text-anchor:top" coordsize="6443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0TrsMYA&#10;AADcAAAADwAAAGRycy9kb3ducmV2LnhtbESPUUvDMBSF3wf+h3AF37bUojJr0yIDrSiCblN8vDTX&#10;Nq65KUncqr/eCIKPh3POdzhlPdlB7MkH41jB6SIDQdw6bbhTsN3czJcgQkTWODgmBV8UoK6OZiUW&#10;2h34mfbr2IkE4VCggj7GsZAytD1ZDAs3Eifv3XmLMUnfSe3xkOB2kHmWXUiLhtNCjyOtemp360+r&#10;4Pbx9WG8P3+LePnkP4I3zUvz3Sh1cjxdX4GINMX/8F/7TitY5mfweyYdAVn9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0TrsMYAAADcAAAADwAAAAAAAAAAAAAAAACYAgAAZHJz&#10;L2Rvd25yZXYueG1sUEsFBgAAAAAEAAQA9QAAAIsDAAAAAA==&#10;" path="m,228r6442,l6442,,,,,228xe" fillcolor="#ebebeb" stroked="f">
                    <v:path arrowok="t" o:connecttype="custom" o:connectlocs="0,14450;6442,14450;6442,14222;0,14222;0,14450" o:connectangles="0,0,0,0,0"/>
                  </v:shape>
                </v:group>
                <v:group id="Group 51" o:spid="_x0000_s1471" style="position:absolute;left:2588;top:14450;width:6443;height:226" coordorigin="2588,14450" coordsize="6443,2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PkzCsYAAADcAAAADwAAAGRycy9kb3ducmV2LnhtbESPQWvCQBSE7wX/w/KE&#10;3uomlkiIriLSlh5CQSOIt0f2mQSzb0N2m8R/3y0Uehxm5htms5tMKwbqXWNZQbyIQBCXVjdcKTgX&#10;7y8pCOeRNbaWScGDHOy2s6cNZtqOfKTh5CsRIOwyVFB732VSurImg25hO+Lg3Wxv0AfZV1L3OAa4&#10;aeUyilbSYMNhocaODjWV99O3UfAx4rh/jd+G/H47PK5F8nXJY1LqeT7t1yA8Tf4//Nf+1ArSZQK/&#10;Z8IRkNs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Q+TMKxgAAANwA&#10;AAAPAAAAAAAAAAAAAAAAAKoCAABkcnMvZG93bnJldi54bWxQSwUGAAAAAAQABAD6AAAAnQMAAAAA&#10;">
                  <v:shape id="Freeform 52" o:spid="_x0000_s1472" style="position:absolute;left:2588;top:14450;width:6443;height:226;visibility:visible;mso-wrap-style:square;v-text-anchor:top" coordsize="6443,2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bd+zsQA&#10;AADcAAAADwAAAGRycy9kb3ducmV2LnhtbESP3WoCMRSE7wu+QziCdzWrouhqFJGKhfbGnwc4bo6b&#10;xc3JkqTrtk/fFApeDjPzDbPadLYWLflQOVYwGmYgiAunKy4VXM771zmIEJE11o5JwTcF2Kx7LyvM&#10;tXvwkdpTLEWCcMhRgYmxyaUMhSGLYega4uTdnLcYk/Sl1B4fCW5rOc6ymbRYcVow2NDOUHE/fVkF&#10;mT3+TLZn8ovP0kwPb9MrfbReqUG/2y5BROriM/zfftcK5uMZ/J1JR0Cu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W3fs7EAAAA3AAAAA8AAAAAAAAAAAAAAAAAmAIAAGRycy9k&#10;b3ducmV2LnhtbFBLBQYAAAAABAAEAPUAAACJAwAAAAA=&#10;" path="m,226r6442,l6442,,,,,226xe" fillcolor="#ebebeb" stroked="f">
                    <v:path arrowok="t" o:connecttype="custom" o:connectlocs="0,14676;6442,14676;6442,14450;0,14450;0,14676" o:connectangles="0,0,0,0,0"/>
                  </v:shape>
                </v:group>
                <v:group id="Group 49" o:spid="_x0000_s1473" style="position:absolute;left:9097;top:14164;width:833;height:605" coordorigin="9097,14164" coordsize="833,60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2cI5sUAAADcAAAADwAAAGRycy9kb3ducmV2LnhtbESPS4vCQBCE78L+h6EX&#10;9qaTuPggOorI7uJBBB8g3ppMmwQzPSEzm8R/7wiCx6KqvqLmy86UoqHaFZYVxIMIBHFqdcGZgtPx&#10;tz8F4TyyxtIyKbiTg+XiozfHRNuW99QcfCYChF2CCnLvq0RKl+Zk0A1sRRy8q60N+iDrTOoa2wA3&#10;pRxG0VgaLDgs5FjROqf0dvg3Cv5abFff8U+zvV3X98txtDtvY1Lq67NbzUB46vw7/GpvtILpcALP&#10;M+EIyM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M9nCObFAAAA3AAA&#10;AA8AAAAAAAAAAAAAAAAAqgIAAGRycy9kb3ducmV2LnhtbFBLBQYAAAAABAAEAPoAAACcAwAAAAA=&#10;">
                  <v:shape id="Freeform 50" o:spid="_x0000_s1474" style="position:absolute;left:9097;top:14164;width:833;height:605;visibility:visible;mso-wrap-style:square;v-text-anchor:top" coordsize="833,6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ssrYb8A&#10;AADcAAAADwAAAGRycy9kb3ducmV2LnhtbERPzYrCMBC+C75DGMGbpvUgUo0igiLogtv6AEMzNsVm&#10;Upqo1ac3h4U9fnz/q01vG/GkzteOFaTTBARx6XTNlYJrsZ8sQPiArLFxTAre5GGzHg5WmGn34l96&#10;5qESMYR9hgpMCG0mpS8NWfRT1xJH7uY6iyHCrpK6w1cMt42cJclcWqw5NhhsaWeovOcPq+AQTjbP&#10;z21vLj8Fv7eX9PhJUqXGo367BBGoD//iP/dRK1jM4tp4Jh4Buf4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CyythvwAAANwAAAAPAAAAAAAAAAAAAAAAAJgCAABkcnMvZG93bnJl&#10;di54bWxQSwUGAAAAAAQABAD1AAAAhAMAAAAA&#10;" path="m,605r834,l834,,,,,605xe" fillcolor="#ebebeb" stroked="f">
                    <v:path arrowok="t" o:connecttype="custom" o:connectlocs="0,14769;834,14769;834,14164;0,14164;0,14769" o:connectangles="0,0,0,0,0"/>
                  </v:shape>
                </v:group>
                <v:group id="Group 47" o:spid="_x0000_s1475" style="position:absolute;left:9145;top:14222;width:740;height:334" coordorigin="9145,14222" coordsize="740,33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bQ5D8UAAADcAAAADwAAAGRycy9kb3ducmV2LnhtbESPQYvCMBSE78L+h/CE&#10;vWlaF8WtRhFZlz2IoC6It0fzbIvNS2liW/+9EQSPw8x8w8yXnSlFQ7UrLCuIhxEI4tTqgjMF/8fN&#10;YArCeWSNpWVScCcHy8VHb46Jti3vqTn4TAQIuwQV5N5XiZQuzcmgG9qKOHgXWxv0QdaZ1DW2AW5K&#10;OYqiiTRYcFjIsaJ1Tun1cDMKfltsV1/xT7O9Xtb383G8O21jUuqz361mIDx1/h1+tf+0gunoG5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G0OQ/FAAAA3AAA&#10;AA8AAAAAAAAAAAAAAAAAqgIAAGRycy9kb3ducmV2LnhtbFBLBQYAAAAABAAEAPoAAACcAwAAAAA=&#10;">
                  <v:shape id="Freeform 48" o:spid="_x0000_s1476" style="position:absolute;left:9145;top:14222;width:740;height:334;visibility:visible;mso-wrap-style:square;v-text-anchor:top" coordsize="740,3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imesMA&#10;AADcAAAADwAAAGRycy9kb3ducmV2LnhtbERPz2vCMBS+C/sfwht4kZm64aidaRFhoBdBu8tuj+bZ&#10;dmteuiTWur9+OQw8fny/18VoOjGQ861lBYt5AoK4srrlWsFH+f6UgvABWWNnmRTcyEORP0zWmGl7&#10;5SMNp1CLGMI+QwVNCH0mpa8aMujntieO3Nk6gyFCV0vt8BrDTSefk+RVGmw5NjTY07ah6vt0MQrY&#10;Lffp9tB9/varcVEOM/Nz+DJKTR/HzRuIQGO4i//dO60gfYnz45l4BGT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LimesMAAADcAAAADwAAAAAAAAAAAAAAAACYAgAAZHJzL2Rv&#10;d25yZXYueG1sUEsFBgAAAAAEAAQA9QAAAIgDAAAAAA==&#10;" path="m,334r740,l740,,,,,334xe" fillcolor="#ebebeb" stroked="f">
                    <v:path arrowok="t" o:connecttype="custom" o:connectlocs="0,14556;740,14556;740,14222;0,14222;0,14556" o:connectangles="0,0,0,0,0"/>
                  </v:shape>
                </v:group>
                <v:group id="Group 45" o:spid="_x0000_s1477" style="position:absolute;left:9145;top:14504;width:120;height:2" coordorigin="9145,14504" coordsize="120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huj1MQAAADcAAAADwAAAGRycy9kb3ducmV2LnhtbESPQYvCMBSE78L+h/AW&#10;vGnaFRfpGkVkVzyIsFUQb4/m2Rabl9LEtv57Iwgeh5n5hpkve1OJlhpXWlYQjyMQxJnVJecKjoe/&#10;0QyE88gaK8uk4E4OlouPwRwTbTv+pzb1uQgQdgkqKLyvEyldVpBBN7Y1cfAutjHog2xyqRvsAtxU&#10;8iuKvqXBksNCgTWtC8qu6c0o2HTYrSbxb7u7Xtb382G6P+1iUmr42a9+QHjq/Tv8am+1gtkkhueZ&#10;cATk4g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qhuj1MQAAADcAAAA&#10;DwAAAAAAAAAAAAAAAACqAgAAZHJzL2Rvd25yZXYueG1sUEsFBgAAAAAEAAQA+gAAAJsDAAAAAA==&#10;">
                  <v:shape id="Freeform 46" o:spid="_x0000_s1478" style="position:absolute;left:9145;top:14504;width:120;height:2;visibility:visible;mso-wrap-style:square;v-text-anchor:top" coordsize="12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8wf8cA&#10;AADcAAAADwAAAGRycy9kb3ducmV2LnhtbESP3WrCQBSE7wu+w3IEb4puTKlK6ioiCELF4l/p5SF7&#10;mkSzZ0N2TeLbdwuFXg4z8w0zX3amFA3VrrCsYDyKQBCnVhecKTifNsMZCOeRNZaWScGDHCwXvac5&#10;Jtq2fKDm6DMRIOwSVJB7XyVSujQng25kK+LgfdvaoA+yzqSusQ1wU8o4iibSYMFhIceK1jmlt+Pd&#10;KPiIX9PGfe2e9+11tf98X1/MYTpWatDvVm8gPHX+P/zX3moFs5cYfs+EIyAX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2PMH/HAAAA3AAAAA8AAAAAAAAAAAAAAAAAmAIAAGRy&#10;cy9kb3ducmV2LnhtbFBLBQYAAAAABAAEAPUAAACMAwAAAAA=&#10;" path="m,l120,e" filled="f" strokecolor="maroon" strokeweight=".94pt">
                    <v:path arrowok="t" o:connecttype="custom" o:connectlocs="0,0;120,0" o:connectangles="0,0"/>
                  </v:shape>
                </v:group>
                <v:group id="Group 43" o:spid="_x0000_s1479" style="position:absolute;left:1428;top:14193;width:8505;height:2" coordorigin="1428,14193" coordsize="8505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YWYOMQAAADcAAAADwAAAGRycy9kb3ducmV2LnhtbESPQYvCMBSE7wv+h/CE&#10;va1pLbtINYqIyh5EWBXE26N5tsXmpTSxrf9+Iwgeh5n5hpktelOJlhpXWlYQjyIQxJnVJecKTsfN&#10;1wSE88gaK8uk4EEOFvPBxwxTbTv+o/bgcxEg7FJUUHhfp1K6rCCDbmRr4uBdbWPQB9nkUjfYBbip&#10;5DiKfqTBksNCgTWtCspuh7tRsO2wWybxut3drqvH5fi9P+9iUupz2C+nIDz1/h1+tX+1gkmSwPNM&#10;OAJy/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YWYOMQAAADcAAAA&#10;DwAAAAAAAAAAAAAAAACqAgAAZHJzL2Rvd25yZXYueG1sUEsFBgAAAAAEAAQA+gAAAJsDAAAAAA==&#10;">
                  <v:shape id="Freeform 44" o:spid="_x0000_s1480" style="position:absolute;left:1428;top:14193;width:8505;height:2;visibility:visible;mso-wrap-style:square;v-text-anchor:top" coordsize="8505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u3FcUA&#10;AADcAAAADwAAAGRycy9kb3ducmV2LnhtbESPT0sDMRTE70K/Q3hCbzZrW2TdNi1FEQS99M/F22vy&#10;ulm6eVmS2F399I0g9DjMzG+Y5XpwrbhQiI1nBY+TAgSx9qbhWsFh//ZQgogJ2WDrmRT8UIT1anS3&#10;xMr4nrd02aVaZAjHChXYlLpKyqgtOYwT3xFn7+SDw5RlqKUJ2Ge4a+W0KJ6kw4bzgsWOXizp8+7b&#10;KfjU248y6eE5+GjrL+pfj+X0V6nx/bBZgEg0pFv4v/1uFJSzOfydyUdArq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i7cVxQAAANwAAAAPAAAAAAAAAAAAAAAAAJgCAABkcnMv&#10;ZG93bnJldi54bWxQSwUGAAAAAAQABAD1AAAAigMAAAAA&#10;" path="m,l8505,e" filled="f" strokecolor="#ebebeb" strokeweight="2.98pt">
                    <v:path arrowok="t" o:connecttype="custom" o:connectlocs="0,0;8505,0" o:connectangles="0,0"/>
                  </v:shape>
                </v:group>
                <v:group id="Group 41" o:spid="_x0000_s1481" style="position:absolute;left:1419;top:14755;width:8524;height:2" coordorigin="1419,14755" coordsize="8524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SCl18QAAADcAAAADwAAAGRycy9kb3ducmV2LnhtbESPQYvCMBSE74L/ITzB&#10;m6ZVXKQaRURlD7KwdWHx9miebbF5KU1s67/fLAgeh5n5hllve1OJlhpXWlYQTyMQxJnVJecKfi7H&#10;yRKE88gaK8uk4EkOtpvhYI2Jth1/U5v6XAQIuwQVFN7XiZQuK8igm9qaOHg32xj0QTa51A12AW4q&#10;OYuiD2mw5LBQYE37grJ7+jAKTh12u3l8aM/32/55vSy+fs8xKTUe9bsVCE+9f4df7U+tYDlfwP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1SCl18QAAADcAAAA&#10;DwAAAAAAAAAAAAAAAACqAgAAZHJzL2Rvd25yZXYueG1sUEsFBgAAAAAEAAQA+gAAAJsDAAAAAA==&#10;">
                  <v:shape id="Freeform 42" o:spid="_x0000_s1482" style="position:absolute;left:1419;top:14755;width:8524;height:2;visibility:visible;mso-wrap-style:square;v-text-anchor:top" coordsize="8524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sIPsQA&#10;AADcAAAADwAAAGRycy9kb3ducmV2LnhtbESP3YrCMBSE74V9h3AW9kbW1FWKdI1SBMEr8e8BDs2x&#10;rducdJOo1ac3guDlMDPfMNN5ZxpxIedrywqGgwQEcWF1zaWCw375PQHhA7LGxjIpuJGH+eyjN8VM&#10;2ytv6bILpYgQ9hkqqEJoMyl9UZFBP7AtcfSO1hkMUbpSaofXCDeN/EmSVBqsOS5U2NKiouJvdzYK&#10;crdxx+SUj2l7/i/6p/Wy8fehUl+fXf4LIlAX3uFXe6UVTEYpPM/EIyB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n7CD7EAAAA3AAAAA8AAAAAAAAAAAAAAAAAmAIAAGRycy9k&#10;b3ducmV2LnhtbFBLBQYAAAAABAAEAPUAAACJAwAAAAA=&#10;" path="m,l8524,e" filled="f" strokecolor="#ebebeb" strokeweight="1.54pt">
                    <v:path arrowok="t" o:connecttype="custom" o:connectlocs="0,0;8524,0" o:connectangles="0,0"/>
                  </v:shape>
                </v:group>
                <v:group id="Group 39" o:spid="_x0000_s1483" style="position:absolute;left:2530;top:14222;width:2;height:547" coordorigin="2530,14222" coordsize="2,5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r6eO8YAAADcAAAADwAAAGRycy9kb3ducmV2LnhtbESPQWvCQBSE7wX/w/KE&#10;3uomSltJ3YQgtvQgQlWQ3h7ZZxKSfRuy2yT++25B6HGYmW+YTTaZVgzUu9qygngRgSAurK65VHA+&#10;vT+tQTiPrLG1TApu5CBLZw8bTLQd+YuGoy9FgLBLUEHlfZdI6YqKDLqF7YiDd7W9QR9kX0rd4xjg&#10;ppXLKHqRBmsOCxV2tK2oaI4/RsHHiGO+infDvrlub9+n58NlH5NSj/MpfwPhafL/4Xv7UytYr17h&#10;70w4AjL9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Kvp47xgAAANwA&#10;AAAPAAAAAAAAAAAAAAAAAKoCAABkcnMvZG93bnJldi54bWxQSwUGAAAAAAQABAD6AAAAnQMAAAAA&#10;">
                  <v:shape id="Freeform 40" o:spid="_x0000_s1484" style="position:absolute;left:2530;top:14222;width:2;height:547;visibility:visible;mso-wrap-style:square;v-text-anchor:top" coordsize="2,5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5+n68QA&#10;AADcAAAADwAAAGRycy9kb3ducmV2LnhtbERPXWvCMBR9F/YfwhV8kZm6gZTOtMhgKpOB0zHY211z&#10;1xSbm9JEW//98iD4eDjfy2KwjbhQ52vHCuazBARx6XTNlYKv49tjCsIHZI2NY1JwJQ9F/jBaYqZd&#10;z590OYRKxBD2GSowIbSZlL40ZNHPXEscuT/XWQwRdpXUHfYx3DbyKUkW0mLNscFgS6+GytPhbBWs&#10;97vme90fP07nuVn8vtPmZ2o2Sk3Gw+oFRKAh3MU391YrSJ/j2ngmHgGZ/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efp+vEAAAA3AAAAA8AAAAAAAAAAAAAAAAAmAIAAGRycy9k&#10;b3ducmV2LnhtbFBLBQYAAAAABAAEAPUAAACJAwAAAAA=&#10;" path="m,l,547e" filled="f" strokecolor="white" strokeweight="1.06pt">
                    <v:path arrowok="t" o:connecttype="custom" o:connectlocs="0,14222;0,14769" o:connectangles="0,0"/>
                  </v:shape>
                </v:group>
                <v:group id="Group 37" o:spid="_x0000_s1485" style="position:absolute;left:9088;top:14222;width:2;height:547" coordorigin="9088,14222" coordsize="2,5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G2v0sYAAADcAAAADwAAAGRycy9kb3ducmV2LnhtbESPQWvCQBSE7wX/w/IK&#10;3ppNlJaYZhWRKh5CoSqU3h7ZZxLMvg3ZbRL/fbdQ6HGYmW+YfDOZVgzUu8aygiSKQRCXVjdcKbic&#10;908pCOeRNbaWScGdHGzWs4ccM21H/qDh5CsRIOwyVFB732VSurImgy6yHXHwrrY36IPsK6l7HAPc&#10;tHIRxy/SYMNhocaOdjWVt9O3UXAYcdwuk7ehuF1396/z8/tnkZBS88dp+wrC0+T/w3/to1aQLl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Uba/SxgAAANwA&#10;AAAPAAAAAAAAAAAAAAAAAKoCAABkcnMvZG93bnJldi54bWxQSwUGAAAAAAQABAD6AAAAnQMAAAAA&#10;">
                  <v:shape id="Freeform 38" o:spid="_x0000_s1486" style="position:absolute;left:9088;top:14222;width:2;height:547;visibility:visible;mso-wrap-style:square;v-text-anchor:top" coordsize="2,5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/YkMQA&#10;AADcAAAADwAAAGRycy9kb3ducmV2LnhtbERPXWvCMBR9F/YfwhV8kZk6hpTOtMhgKpOB0zHY211z&#10;1xSbm9JEW//98iD4eDjfy2KwjbhQ52vHCuazBARx6XTNlYKv49tjCsIHZI2NY1JwJQ9F/jBaYqZd&#10;z590OYRKxBD2GSowIbSZlL40ZNHPXEscuT/XWQwRdpXUHfYx3DbyKUkW0mLNscFgS6+GytPhbBWs&#10;97vme90fP07nuVn8vtPmZ2o2Sk3Gw+oFRKAh3MU391YrSJ/j/HgmHgGZ/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Hv2JDEAAAA3AAAAA8AAAAAAAAAAAAAAAAAmAIAAGRycy9k&#10;b3ducmV2LnhtbFBLBQYAAAAABAAEAPUAAACJAwAAAAA=&#10;" path="m,l,547e" filled="f" strokecolor="white" strokeweight="1.06pt">
                    <v:path arrowok="t" o:connecttype="custom" o:connectlocs="0,14222;0,14769" o:connectangles="0,0"/>
                  </v:shape>
                </v:group>
                <w10:wrap anchorx="page" anchory="page"/>
              </v:group>
            </w:pict>
          </mc:Fallback>
        </mc:AlternateContent>
      </w:r>
    </w:p>
    <w:p w:rsidR="00390CA3" w:rsidRDefault="00BD6A69">
      <w:pPr>
        <w:tabs>
          <w:tab w:val="left" w:pos="1307"/>
          <w:tab w:val="left" w:pos="7865"/>
        </w:tabs>
        <w:spacing w:before="77"/>
        <w:ind w:left="393"/>
        <w:rPr>
          <w:rFonts w:ascii="Calibri" w:eastAsia="Calibri" w:hAnsi="Calibri" w:cs="Calibri"/>
          <w:sz w:val="24"/>
          <w:szCs w:val="24"/>
        </w:rPr>
      </w:pPr>
      <w:r>
        <w:rPr>
          <w:rFonts w:ascii="Arial" w:eastAsia="Arial" w:hAnsi="Arial" w:cs="Arial"/>
          <w:sz w:val="18"/>
          <w:szCs w:val="18"/>
        </w:rPr>
        <w:t>3571</w:t>
      </w:r>
      <w:r>
        <w:rPr>
          <w:rFonts w:ascii="Arial" w:eastAsia="Arial" w:hAnsi="Arial" w:cs="Arial"/>
          <w:spacing w:val="-2"/>
          <w:sz w:val="18"/>
          <w:szCs w:val="18"/>
        </w:rPr>
        <w:t>4</w:t>
      </w:r>
      <w:r>
        <w:rPr>
          <w:rFonts w:ascii="Arial" w:eastAsia="Arial" w:hAnsi="Arial" w:cs="Arial"/>
          <w:sz w:val="18"/>
          <w:szCs w:val="18"/>
        </w:rPr>
        <w:t>8</w:t>
      </w:r>
      <w:r>
        <w:rPr>
          <w:rFonts w:ascii="Arial" w:eastAsia="Arial" w:hAnsi="Arial" w:cs="Arial"/>
          <w:sz w:val="18"/>
          <w:szCs w:val="18"/>
        </w:rPr>
        <w:tab/>
      </w:r>
      <w:r>
        <w:rPr>
          <w:rFonts w:ascii="Arial" w:eastAsia="Arial" w:hAnsi="Arial" w:cs="Arial"/>
          <w:spacing w:val="5"/>
          <w:sz w:val="18"/>
          <w:szCs w:val="18"/>
        </w:rPr>
        <w:t>W</w:t>
      </w:r>
      <w:r>
        <w:rPr>
          <w:rFonts w:ascii="Arial" w:eastAsia="Arial" w:hAnsi="Arial" w:cs="Arial"/>
          <w:spacing w:val="-2"/>
          <w:sz w:val="18"/>
          <w:szCs w:val="18"/>
        </w:rPr>
        <w:t>ha</w:t>
      </w:r>
      <w:r>
        <w:rPr>
          <w:rFonts w:ascii="Arial" w:eastAsia="Arial" w:hAnsi="Arial" w:cs="Arial"/>
          <w:sz w:val="18"/>
          <w:szCs w:val="18"/>
        </w:rPr>
        <w:t xml:space="preserve">t 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arth</w:t>
      </w:r>
      <w:r>
        <w:rPr>
          <w:rFonts w:ascii="Arial" w:eastAsia="Arial" w:hAnsi="Arial" w:cs="Arial"/>
          <w:spacing w:val="-2"/>
          <w:sz w:val="18"/>
          <w:szCs w:val="18"/>
        </w:rPr>
        <w:t>q</w:t>
      </w:r>
      <w:r>
        <w:rPr>
          <w:rFonts w:ascii="Arial" w:eastAsia="Arial" w:hAnsi="Arial" w:cs="Arial"/>
          <w:sz w:val="18"/>
          <w:szCs w:val="18"/>
        </w:rPr>
        <w:t>ua</w:t>
      </w:r>
      <w:r>
        <w:rPr>
          <w:rFonts w:ascii="Arial" w:eastAsia="Arial" w:hAnsi="Arial" w:cs="Arial"/>
          <w:spacing w:val="-2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e? I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rit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 xml:space="preserve">ng a 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etter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at t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e t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and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didn</w:t>
      </w:r>
      <w:r>
        <w:rPr>
          <w:rFonts w:ascii="Arial" w:eastAsia="Arial" w:hAnsi="Arial" w:cs="Arial"/>
          <w:spacing w:val="-1"/>
          <w:sz w:val="18"/>
          <w:szCs w:val="18"/>
        </w:rPr>
        <w:t>'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feel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 t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ing.</w:t>
      </w:r>
      <w:r>
        <w:rPr>
          <w:rFonts w:ascii="Arial" w:eastAsia="Arial" w:hAnsi="Arial" w:cs="Arial"/>
          <w:sz w:val="18"/>
          <w:szCs w:val="18"/>
        </w:rPr>
        <w:tab/>
      </w:r>
      <w:r>
        <w:rPr>
          <w:rFonts w:ascii="Calibri" w:eastAsia="Calibri" w:hAnsi="Calibri" w:cs="Calibri"/>
          <w:i/>
          <w:color w:val="800000"/>
          <w:position w:val="-5"/>
          <w:sz w:val="24"/>
          <w:szCs w:val="24"/>
        </w:rPr>
        <w:t>O</w:t>
      </w:r>
    </w:p>
    <w:p w:rsidR="00390CA3" w:rsidRDefault="00390CA3">
      <w:pPr>
        <w:spacing w:before="1" w:line="190" w:lineRule="exact"/>
        <w:rPr>
          <w:sz w:val="19"/>
          <w:szCs w:val="19"/>
        </w:rPr>
      </w:pPr>
    </w:p>
    <w:p w:rsidR="00390CA3" w:rsidRDefault="00BD6A69">
      <w:pPr>
        <w:tabs>
          <w:tab w:val="left" w:pos="1307"/>
        </w:tabs>
        <w:spacing w:before="77" w:line="263" w:lineRule="exact"/>
        <w:ind w:left="393"/>
        <w:rPr>
          <w:rFonts w:ascii="Calibri" w:eastAsia="Calibri" w:hAnsi="Calibri" w:cs="Calibri"/>
          <w:sz w:val="24"/>
          <w:szCs w:val="24"/>
        </w:rPr>
      </w:pPr>
      <w:r>
        <w:rPr>
          <w:rFonts w:ascii="Arial" w:eastAsia="Arial" w:hAnsi="Arial" w:cs="Arial"/>
          <w:sz w:val="18"/>
          <w:szCs w:val="18"/>
        </w:rPr>
        <w:t>3571</w:t>
      </w:r>
      <w:r>
        <w:rPr>
          <w:rFonts w:ascii="Arial" w:eastAsia="Arial" w:hAnsi="Arial" w:cs="Arial"/>
          <w:spacing w:val="-2"/>
          <w:sz w:val="18"/>
          <w:szCs w:val="18"/>
        </w:rPr>
        <w:t>7</w:t>
      </w:r>
      <w:r>
        <w:rPr>
          <w:rFonts w:ascii="Arial" w:eastAsia="Arial" w:hAnsi="Arial" w:cs="Arial"/>
          <w:sz w:val="18"/>
          <w:szCs w:val="18"/>
        </w:rPr>
        <w:t>8</w:t>
      </w:r>
      <w:r>
        <w:rPr>
          <w:rFonts w:ascii="Arial" w:eastAsia="Arial" w:hAnsi="Arial" w:cs="Arial"/>
          <w:sz w:val="18"/>
          <w:szCs w:val="18"/>
        </w:rPr>
        <w:tab/>
        <w:t>Dad ran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arou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d t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e h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u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ing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l us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up.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T</w:t>
      </w:r>
      <w:r>
        <w:rPr>
          <w:rFonts w:ascii="Arial" w:eastAsia="Arial" w:hAnsi="Arial" w:cs="Arial"/>
          <w:sz w:val="18"/>
          <w:szCs w:val="18"/>
        </w:rPr>
        <w:t xml:space="preserve">here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d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er</w:t>
      </w:r>
      <w:r>
        <w:rPr>
          <w:rFonts w:ascii="Arial" w:eastAsia="Arial" w:hAnsi="Arial" w:cs="Arial"/>
          <w:spacing w:val="1"/>
          <w:sz w:val="18"/>
          <w:szCs w:val="18"/>
        </w:rPr>
        <w:t>y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here and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big  </w:t>
      </w:r>
      <w:r>
        <w:rPr>
          <w:rFonts w:ascii="Arial" w:eastAsia="Arial" w:hAnsi="Arial" w:cs="Arial"/>
          <w:spacing w:val="37"/>
          <w:sz w:val="18"/>
          <w:szCs w:val="18"/>
        </w:rPr>
        <w:t xml:space="preserve"> </w:t>
      </w:r>
      <w:r>
        <w:rPr>
          <w:rFonts w:ascii="Calibri" w:eastAsia="Calibri" w:hAnsi="Calibri" w:cs="Calibri"/>
          <w:i/>
          <w:color w:val="800000"/>
          <w:position w:val="-5"/>
          <w:sz w:val="24"/>
          <w:szCs w:val="24"/>
        </w:rPr>
        <w:t>VI</w:t>
      </w:r>
    </w:p>
    <w:p w:rsidR="00390CA3" w:rsidRDefault="00BD6A69">
      <w:pPr>
        <w:spacing w:line="153" w:lineRule="exact"/>
        <w:ind w:left="1307" w:right="116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hu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of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he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ei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ing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had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fa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l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n do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 xml:space="preserve">n.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he</w:t>
      </w:r>
      <w:r>
        <w:rPr>
          <w:rFonts w:ascii="Arial" w:eastAsia="Arial" w:hAnsi="Arial" w:cs="Arial"/>
          <w:spacing w:val="5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-2"/>
          <w:sz w:val="18"/>
          <w:szCs w:val="18"/>
        </w:rPr>
        <w:t>f</w:t>
      </w:r>
      <w:r>
        <w:rPr>
          <w:rFonts w:ascii="Arial" w:eastAsia="Arial" w:hAnsi="Arial" w:cs="Arial"/>
          <w:sz w:val="18"/>
          <w:szCs w:val="18"/>
        </w:rPr>
        <w:t>a h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 xml:space="preserve">d </w:t>
      </w:r>
      <w:r>
        <w:rPr>
          <w:rFonts w:ascii="Arial" w:eastAsia="Arial" w:hAnsi="Arial" w:cs="Arial"/>
          <w:spacing w:val="-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ed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al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 xml:space="preserve">t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 xml:space="preserve">he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hole</w:t>
      </w:r>
    </w:p>
    <w:p w:rsidR="00390CA3" w:rsidRDefault="00BD6A69">
      <w:pPr>
        <w:spacing w:before="3" w:line="206" w:lineRule="exact"/>
        <w:ind w:left="1307" w:right="167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ro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 xml:space="preserve">e 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oun</w:t>
      </w:r>
      <w:r>
        <w:rPr>
          <w:rFonts w:ascii="Arial" w:eastAsia="Arial" w:hAnsi="Arial" w:cs="Arial"/>
          <w:spacing w:val="-2"/>
          <w:sz w:val="18"/>
          <w:szCs w:val="18"/>
        </w:rPr>
        <w:t>g</w:t>
      </w:r>
      <w:r>
        <w:rPr>
          <w:rFonts w:ascii="Arial" w:eastAsia="Arial" w:hAnsi="Arial" w:cs="Arial"/>
          <w:sz w:val="18"/>
          <w:szCs w:val="18"/>
        </w:rPr>
        <w:t>e ro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m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2"/>
          <w:sz w:val="18"/>
          <w:szCs w:val="18"/>
        </w:rPr>
        <w:t>fl</w:t>
      </w:r>
      <w:r>
        <w:rPr>
          <w:rFonts w:ascii="Arial" w:eastAsia="Arial" w:hAnsi="Arial" w:cs="Arial"/>
          <w:sz w:val="18"/>
          <w:szCs w:val="18"/>
        </w:rPr>
        <w:t xml:space="preserve">oor. </w:t>
      </w:r>
      <w:r>
        <w:rPr>
          <w:rFonts w:ascii="Arial" w:eastAsia="Arial" w:hAnsi="Arial" w:cs="Arial"/>
          <w:spacing w:val="-4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u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pacing w:val="-1"/>
          <w:sz w:val="18"/>
          <w:szCs w:val="18"/>
        </w:rPr>
        <w:t>'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fa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our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 xml:space="preserve">te 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ight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d had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fa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len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 xml:space="preserve">er and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br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 xml:space="preserve">.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 xml:space="preserve">he </w:t>
      </w:r>
      <w:r>
        <w:rPr>
          <w:rFonts w:ascii="Arial" w:eastAsia="Arial" w:hAnsi="Arial" w:cs="Arial"/>
          <w:spacing w:val="1"/>
          <w:sz w:val="18"/>
          <w:szCs w:val="18"/>
        </w:rPr>
        <w:t>l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ttle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be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l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in t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 xml:space="preserve">e </w:t>
      </w:r>
      <w:r>
        <w:rPr>
          <w:rFonts w:ascii="Arial" w:eastAsia="Arial" w:hAnsi="Arial" w:cs="Arial"/>
          <w:spacing w:val="-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lo</w:t>
      </w:r>
      <w:r>
        <w:rPr>
          <w:rFonts w:ascii="Arial" w:eastAsia="Arial" w:hAnsi="Arial" w:cs="Arial"/>
          <w:spacing w:val="-2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k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r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gi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g.</w:t>
      </w:r>
    </w:p>
    <w:p w:rsidR="00390CA3" w:rsidRDefault="00390CA3">
      <w:pPr>
        <w:spacing w:line="140" w:lineRule="exact"/>
        <w:rPr>
          <w:sz w:val="14"/>
          <w:szCs w:val="14"/>
        </w:rPr>
      </w:pPr>
    </w:p>
    <w:p w:rsidR="00390CA3" w:rsidRDefault="00BD6A69">
      <w:pPr>
        <w:tabs>
          <w:tab w:val="left" w:pos="1307"/>
        </w:tabs>
        <w:spacing w:line="263" w:lineRule="exact"/>
        <w:ind w:left="393"/>
        <w:rPr>
          <w:rFonts w:ascii="Calibri" w:eastAsia="Calibri" w:hAnsi="Calibri" w:cs="Calibri"/>
          <w:sz w:val="24"/>
          <w:szCs w:val="24"/>
        </w:rPr>
      </w:pPr>
      <w:r>
        <w:rPr>
          <w:rFonts w:ascii="Arial" w:eastAsia="Arial" w:hAnsi="Arial" w:cs="Arial"/>
          <w:sz w:val="18"/>
          <w:szCs w:val="18"/>
        </w:rPr>
        <w:t>3701</w:t>
      </w:r>
      <w:r>
        <w:rPr>
          <w:rFonts w:ascii="Arial" w:eastAsia="Arial" w:hAnsi="Arial" w:cs="Arial"/>
          <w:spacing w:val="-2"/>
          <w:sz w:val="18"/>
          <w:szCs w:val="18"/>
        </w:rPr>
        <w:t>7</w:t>
      </w:r>
      <w:r>
        <w:rPr>
          <w:rFonts w:ascii="Arial" w:eastAsia="Arial" w:hAnsi="Arial" w:cs="Arial"/>
          <w:sz w:val="18"/>
          <w:szCs w:val="18"/>
        </w:rPr>
        <w:t>4</w:t>
      </w:r>
      <w:r>
        <w:rPr>
          <w:rFonts w:ascii="Arial" w:eastAsia="Arial" w:hAnsi="Arial" w:cs="Arial"/>
          <w:sz w:val="18"/>
          <w:szCs w:val="18"/>
        </w:rPr>
        <w:tab/>
        <w:t>I tho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z w:val="18"/>
          <w:szCs w:val="18"/>
        </w:rPr>
        <w:t>ght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a 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ar</w:t>
      </w:r>
      <w:r>
        <w:rPr>
          <w:rFonts w:ascii="Arial" w:eastAsia="Arial" w:hAnsi="Arial" w:cs="Arial"/>
          <w:spacing w:val="-3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had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hit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the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de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of the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h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u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e.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I r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n ou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de to</w:t>
      </w:r>
      <w:r>
        <w:rPr>
          <w:rFonts w:ascii="Arial" w:eastAsia="Arial" w:hAnsi="Arial" w:cs="Arial"/>
          <w:spacing w:val="-4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ee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if t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ere</w:t>
      </w:r>
      <w:r>
        <w:rPr>
          <w:rFonts w:ascii="Arial" w:eastAsia="Arial" w:hAnsi="Arial" w:cs="Arial"/>
          <w:spacing w:val="7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any   </w:t>
      </w:r>
      <w:r>
        <w:rPr>
          <w:rFonts w:ascii="Calibri" w:eastAsia="Calibri" w:hAnsi="Calibri" w:cs="Calibri"/>
          <w:i/>
          <w:color w:val="800000"/>
          <w:spacing w:val="-1"/>
          <w:position w:val="-5"/>
          <w:sz w:val="24"/>
          <w:szCs w:val="24"/>
        </w:rPr>
        <w:t>IV</w:t>
      </w:r>
    </w:p>
    <w:p w:rsidR="00390CA3" w:rsidRDefault="00BD6A69">
      <w:pPr>
        <w:spacing w:line="153" w:lineRule="exact"/>
        <w:ind w:left="1307" w:right="116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da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 xml:space="preserve">ge </w:t>
      </w:r>
      <w:r>
        <w:rPr>
          <w:rFonts w:ascii="Arial" w:eastAsia="Arial" w:hAnsi="Arial" w:cs="Arial"/>
          <w:spacing w:val="-2"/>
          <w:sz w:val="18"/>
          <w:szCs w:val="18"/>
        </w:rPr>
        <w:t>b</w:t>
      </w:r>
      <w:r>
        <w:rPr>
          <w:rFonts w:ascii="Arial" w:eastAsia="Arial" w:hAnsi="Arial" w:cs="Arial"/>
          <w:sz w:val="18"/>
          <w:szCs w:val="18"/>
        </w:rPr>
        <w:t>ut I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z w:val="18"/>
          <w:szCs w:val="18"/>
        </w:rPr>
        <w:t xml:space="preserve">ld </w:t>
      </w:r>
      <w:r>
        <w:rPr>
          <w:rFonts w:ascii="Arial" w:eastAsia="Arial" w:hAnsi="Arial" w:cs="Arial"/>
          <w:spacing w:val="-2"/>
          <w:sz w:val="18"/>
          <w:szCs w:val="18"/>
        </w:rPr>
        <w:t>f</w:t>
      </w:r>
      <w:r>
        <w:rPr>
          <w:rFonts w:ascii="Arial" w:eastAsia="Arial" w:hAnsi="Arial" w:cs="Arial"/>
          <w:sz w:val="18"/>
          <w:szCs w:val="18"/>
        </w:rPr>
        <w:t>ind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no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e.</w:t>
      </w:r>
    </w:p>
    <w:p w:rsidR="00390CA3" w:rsidRDefault="00390CA3">
      <w:pPr>
        <w:spacing w:line="220" w:lineRule="exact"/>
      </w:pPr>
    </w:p>
    <w:p w:rsidR="00390CA3" w:rsidRDefault="00BD6A69">
      <w:pPr>
        <w:tabs>
          <w:tab w:val="left" w:pos="1307"/>
          <w:tab w:val="left" w:pos="7865"/>
        </w:tabs>
        <w:spacing w:line="263" w:lineRule="exact"/>
        <w:ind w:left="393"/>
        <w:rPr>
          <w:rFonts w:ascii="Calibri" w:eastAsia="Calibri" w:hAnsi="Calibri" w:cs="Calibri"/>
          <w:sz w:val="24"/>
          <w:szCs w:val="24"/>
        </w:rPr>
      </w:pPr>
      <w:r>
        <w:rPr>
          <w:rFonts w:ascii="Arial" w:eastAsia="Arial" w:hAnsi="Arial" w:cs="Arial"/>
          <w:sz w:val="18"/>
          <w:szCs w:val="18"/>
        </w:rPr>
        <w:t>3631</w:t>
      </w:r>
      <w:r>
        <w:rPr>
          <w:rFonts w:ascii="Arial" w:eastAsia="Arial" w:hAnsi="Arial" w:cs="Arial"/>
          <w:spacing w:val="-2"/>
          <w:sz w:val="18"/>
          <w:szCs w:val="18"/>
        </w:rPr>
        <w:t>6</w:t>
      </w:r>
      <w:r>
        <w:rPr>
          <w:rFonts w:ascii="Arial" w:eastAsia="Arial" w:hAnsi="Arial" w:cs="Arial"/>
          <w:sz w:val="18"/>
          <w:szCs w:val="18"/>
        </w:rPr>
        <w:t>8</w:t>
      </w:r>
      <w:r>
        <w:rPr>
          <w:rFonts w:ascii="Arial" w:eastAsia="Arial" w:hAnsi="Arial" w:cs="Arial"/>
          <w:sz w:val="18"/>
          <w:szCs w:val="18"/>
        </w:rPr>
        <w:tab/>
        <w:t>I had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ju</w:t>
      </w:r>
      <w:r>
        <w:rPr>
          <w:rFonts w:ascii="Arial" w:eastAsia="Arial" w:hAnsi="Arial" w:cs="Arial"/>
          <w:spacing w:val="-2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 dri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en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h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e f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>om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ork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 xml:space="preserve">nd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al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i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g fr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m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 xml:space="preserve">ar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 xml:space="preserve">hen I 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eard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ab/>
      </w:r>
      <w:r>
        <w:rPr>
          <w:rFonts w:ascii="Calibri" w:eastAsia="Calibri" w:hAnsi="Calibri" w:cs="Calibri"/>
          <w:i/>
          <w:color w:val="800000"/>
          <w:spacing w:val="-1"/>
          <w:position w:val="-5"/>
          <w:sz w:val="24"/>
          <w:szCs w:val="24"/>
        </w:rPr>
        <w:t>IV</w:t>
      </w:r>
    </w:p>
    <w:p w:rsidR="00390CA3" w:rsidRDefault="00BD6A69">
      <w:pPr>
        <w:spacing w:line="154" w:lineRule="exact"/>
        <w:ind w:left="1307" w:right="116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re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ing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und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l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 xml:space="preserve">e 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ur h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u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4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es</w:t>
      </w:r>
      <w:r>
        <w:rPr>
          <w:rFonts w:ascii="Arial" w:eastAsia="Arial" w:hAnsi="Arial" w:cs="Arial"/>
          <w:spacing w:val="-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in a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tr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ng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to</w:t>
      </w:r>
      <w:r>
        <w:rPr>
          <w:rFonts w:ascii="Arial" w:eastAsia="Arial" w:hAnsi="Arial" w:cs="Arial"/>
          <w:spacing w:val="-3"/>
          <w:sz w:val="18"/>
          <w:szCs w:val="18"/>
        </w:rPr>
        <w:t>r</w:t>
      </w:r>
      <w:r>
        <w:rPr>
          <w:rFonts w:ascii="Arial" w:eastAsia="Arial" w:hAnsi="Arial" w:cs="Arial"/>
          <w:spacing w:val="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 xml:space="preserve">.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he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night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1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ery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l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,</w:t>
      </w:r>
    </w:p>
    <w:p w:rsidR="00390CA3" w:rsidRDefault="00BD6A69">
      <w:pPr>
        <w:spacing w:line="206" w:lineRule="exact"/>
        <w:ind w:left="1307" w:right="116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and o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 xml:space="preserve">her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han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the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z w:val="18"/>
          <w:szCs w:val="18"/>
        </w:rPr>
        <w:t>nd I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z w:val="18"/>
          <w:szCs w:val="18"/>
        </w:rPr>
        <w:t>ld n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t fe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l a</w:t>
      </w:r>
      <w:r>
        <w:rPr>
          <w:rFonts w:ascii="Arial" w:eastAsia="Arial" w:hAnsi="Arial" w:cs="Arial"/>
          <w:spacing w:val="3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thi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g.</w:t>
      </w:r>
    </w:p>
    <w:p w:rsidR="00390CA3" w:rsidRDefault="00390CA3">
      <w:pPr>
        <w:spacing w:before="8" w:line="200" w:lineRule="exact"/>
        <w:rPr>
          <w:sz w:val="20"/>
          <w:szCs w:val="20"/>
        </w:rPr>
      </w:pPr>
    </w:p>
    <w:p w:rsidR="00390CA3" w:rsidRDefault="00BD6A69">
      <w:pPr>
        <w:tabs>
          <w:tab w:val="left" w:pos="1307"/>
          <w:tab w:val="left" w:pos="7865"/>
        </w:tabs>
        <w:spacing w:line="261" w:lineRule="exact"/>
        <w:ind w:left="393"/>
        <w:rPr>
          <w:rFonts w:ascii="Calibri" w:eastAsia="Calibri" w:hAnsi="Calibri" w:cs="Calibri"/>
          <w:sz w:val="24"/>
          <w:szCs w:val="24"/>
        </w:rPr>
      </w:pPr>
      <w:r>
        <w:rPr>
          <w:rFonts w:ascii="Arial" w:eastAsia="Arial" w:hAnsi="Arial" w:cs="Arial"/>
          <w:sz w:val="18"/>
          <w:szCs w:val="18"/>
        </w:rPr>
        <w:t>3871</w:t>
      </w:r>
      <w:r>
        <w:rPr>
          <w:rFonts w:ascii="Arial" w:eastAsia="Arial" w:hAnsi="Arial" w:cs="Arial"/>
          <w:spacing w:val="-2"/>
          <w:sz w:val="18"/>
          <w:szCs w:val="18"/>
        </w:rPr>
        <w:t>5</w:t>
      </w:r>
      <w:r>
        <w:rPr>
          <w:rFonts w:ascii="Arial" w:eastAsia="Arial" w:hAnsi="Arial" w:cs="Arial"/>
          <w:sz w:val="18"/>
          <w:szCs w:val="18"/>
        </w:rPr>
        <w:t>7</w:t>
      </w:r>
      <w:r>
        <w:rPr>
          <w:rFonts w:ascii="Arial" w:eastAsia="Arial" w:hAnsi="Arial" w:cs="Arial"/>
          <w:sz w:val="18"/>
          <w:szCs w:val="18"/>
        </w:rPr>
        <w:tab/>
      </w:r>
      <w:r>
        <w:rPr>
          <w:rFonts w:ascii="Arial" w:eastAsia="Arial" w:hAnsi="Arial" w:cs="Arial"/>
          <w:spacing w:val="-2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dog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tar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 xml:space="preserve">ed </w:t>
      </w:r>
      <w:r>
        <w:rPr>
          <w:rFonts w:ascii="Arial" w:eastAsia="Arial" w:hAnsi="Arial" w:cs="Arial"/>
          <w:spacing w:val="-2"/>
          <w:sz w:val="18"/>
          <w:szCs w:val="18"/>
        </w:rPr>
        <w:t>b</w:t>
      </w:r>
      <w:r>
        <w:rPr>
          <w:rFonts w:ascii="Arial" w:eastAsia="Arial" w:hAnsi="Arial" w:cs="Arial"/>
          <w:sz w:val="18"/>
          <w:szCs w:val="18"/>
        </w:rPr>
        <w:t>ar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 xml:space="preserve">ng 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 xml:space="preserve">nd </w:t>
      </w:r>
      <w:r>
        <w:rPr>
          <w:rFonts w:ascii="Arial" w:eastAsia="Arial" w:hAnsi="Arial" w:cs="Arial"/>
          <w:spacing w:val="-2"/>
          <w:sz w:val="18"/>
          <w:szCs w:val="18"/>
        </w:rPr>
        <w:t>ru</w:t>
      </w:r>
      <w:r>
        <w:rPr>
          <w:rFonts w:ascii="Arial" w:eastAsia="Arial" w:hAnsi="Arial" w:cs="Arial"/>
          <w:sz w:val="18"/>
          <w:szCs w:val="18"/>
        </w:rPr>
        <w:t>nning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ar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 xml:space="preserve">und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 xml:space="preserve">he 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ou</w:t>
      </w:r>
      <w:r>
        <w:rPr>
          <w:rFonts w:ascii="Arial" w:eastAsia="Arial" w:hAnsi="Arial" w:cs="Arial"/>
          <w:spacing w:val="-2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e. S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e us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 xml:space="preserve">ll 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z w:val="18"/>
          <w:szCs w:val="18"/>
        </w:rPr>
        <w:t>p b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ab/>
      </w:r>
      <w:r>
        <w:rPr>
          <w:rFonts w:ascii="Calibri" w:eastAsia="Calibri" w:hAnsi="Calibri" w:cs="Calibri"/>
          <w:i/>
          <w:color w:val="800000"/>
          <w:position w:val="-5"/>
          <w:sz w:val="24"/>
          <w:szCs w:val="24"/>
        </w:rPr>
        <w:t>I</w:t>
      </w:r>
    </w:p>
    <w:p w:rsidR="00390CA3" w:rsidRDefault="00BD6A69">
      <w:pPr>
        <w:spacing w:line="152" w:lineRule="exact"/>
        <w:ind w:left="1307" w:right="116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 xml:space="preserve">e 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ouldn</w:t>
      </w:r>
      <w:r>
        <w:rPr>
          <w:rFonts w:ascii="Arial" w:eastAsia="Arial" w:hAnsi="Arial" w:cs="Arial"/>
          <w:spacing w:val="-1"/>
          <w:sz w:val="18"/>
          <w:szCs w:val="18"/>
        </w:rPr>
        <w:t>'</w:t>
      </w:r>
      <w:r>
        <w:rPr>
          <w:rFonts w:ascii="Arial" w:eastAsia="Arial" w:hAnsi="Arial" w:cs="Arial"/>
          <w:sz w:val="18"/>
          <w:szCs w:val="18"/>
        </w:rPr>
        <w:t xml:space="preserve">t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or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-2"/>
          <w:sz w:val="18"/>
          <w:szCs w:val="18"/>
        </w:rPr>
        <w:t>u</w:t>
      </w:r>
      <w:r>
        <w:rPr>
          <w:rFonts w:ascii="Arial" w:eastAsia="Arial" w:hAnsi="Arial" w:cs="Arial"/>
          <w:sz w:val="18"/>
          <w:szCs w:val="18"/>
        </w:rPr>
        <w:t xml:space="preserve">t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 xml:space="preserve">hat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orr</w:t>
      </w:r>
      <w:r>
        <w:rPr>
          <w:rFonts w:ascii="Arial" w:eastAsia="Arial" w:hAnsi="Arial" w:cs="Arial"/>
          <w:spacing w:val="-2"/>
          <w:sz w:val="18"/>
          <w:szCs w:val="18"/>
        </w:rPr>
        <w:t>y</w:t>
      </w:r>
      <w:r>
        <w:rPr>
          <w:rFonts w:ascii="Arial" w:eastAsia="Arial" w:hAnsi="Arial" w:cs="Arial"/>
          <w:sz w:val="18"/>
          <w:szCs w:val="18"/>
        </w:rPr>
        <w:t>ing her.</w:t>
      </w:r>
    </w:p>
    <w:p w:rsidR="00390CA3" w:rsidRDefault="00390CA3">
      <w:pPr>
        <w:spacing w:before="12" w:line="220" w:lineRule="exact"/>
      </w:pPr>
    </w:p>
    <w:p w:rsidR="00390CA3" w:rsidRDefault="00BD6A69">
      <w:pPr>
        <w:tabs>
          <w:tab w:val="left" w:pos="1307"/>
          <w:tab w:val="left" w:pos="7865"/>
        </w:tabs>
        <w:spacing w:line="263" w:lineRule="exact"/>
        <w:ind w:left="393"/>
        <w:rPr>
          <w:rFonts w:ascii="Calibri" w:eastAsia="Calibri" w:hAnsi="Calibri" w:cs="Calibri"/>
          <w:sz w:val="24"/>
          <w:szCs w:val="24"/>
        </w:rPr>
      </w:pPr>
      <w:r>
        <w:rPr>
          <w:rFonts w:ascii="Arial" w:eastAsia="Arial" w:hAnsi="Arial" w:cs="Arial"/>
          <w:sz w:val="18"/>
          <w:szCs w:val="18"/>
        </w:rPr>
        <w:t>3671</w:t>
      </w:r>
      <w:r>
        <w:rPr>
          <w:rFonts w:ascii="Arial" w:eastAsia="Arial" w:hAnsi="Arial" w:cs="Arial"/>
          <w:spacing w:val="-2"/>
          <w:sz w:val="18"/>
          <w:szCs w:val="18"/>
        </w:rPr>
        <w:t>8</w:t>
      </w:r>
      <w:r>
        <w:rPr>
          <w:rFonts w:ascii="Arial" w:eastAsia="Arial" w:hAnsi="Arial" w:cs="Arial"/>
          <w:sz w:val="18"/>
          <w:szCs w:val="18"/>
        </w:rPr>
        <w:t>8</w:t>
      </w:r>
      <w:r>
        <w:rPr>
          <w:rFonts w:ascii="Arial" w:eastAsia="Arial" w:hAnsi="Arial" w:cs="Arial"/>
          <w:sz w:val="18"/>
          <w:szCs w:val="18"/>
        </w:rPr>
        <w:tab/>
        <w:t xml:space="preserve">I 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new</w:t>
      </w:r>
      <w:r>
        <w:rPr>
          <w:rFonts w:ascii="Arial" w:eastAsia="Arial" w:hAnsi="Arial" w:cs="Arial"/>
          <w:spacing w:val="-3"/>
          <w:sz w:val="18"/>
          <w:szCs w:val="18"/>
        </w:rPr>
        <w:t xml:space="preserve"> w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3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ere ha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ing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an 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ar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hqu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 xml:space="preserve">e.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 xml:space="preserve">he </w:t>
      </w:r>
      <w:r>
        <w:rPr>
          <w:rFonts w:ascii="Arial" w:eastAsia="Arial" w:hAnsi="Arial" w:cs="Arial"/>
          <w:spacing w:val="-2"/>
          <w:sz w:val="18"/>
          <w:szCs w:val="18"/>
        </w:rPr>
        <w:t>g</w:t>
      </w:r>
      <w:r>
        <w:rPr>
          <w:rFonts w:ascii="Arial" w:eastAsia="Arial" w:hAnsi="Arial" w:cs="Arial"/>
          <w:sz w:val="18"/>
          <w:szCs w:val="18"/>
        </w:rPr>
        <w:t>l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ss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ll r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ttl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n t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 xml:space="preserve">e </w:t>
      </w:r>
      <w:r>
        <w:rPr>
          <w:rFonts w:ascii="Arial" w:eastAsia="Arial" w:hAnsi="Arial" w:cs="Arial"/>
          <w:spacing w:val="-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id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board</w:t>
      </w:r>
      <w:r>
        <w:rPr>
          <w:rFonts w:ascii="Arial" w:eastAsia="Arial" w:hAnsi="Arial" w:cs="Arial"/>
          <w:sz w:val="18"/>
          <w:szCs w:val="18"/>
        </w:rPr>
        <w:tab/>
      </w:r>
      <w:r>
        <w:rPr>
          <w:rFonts w:ascii="Calibri" w:eastAsia="Calibri" w:hAnsi="Calibri" w:cs="Calibri"/>
          <w:i/>
          <w:color w:val="800000"/>
          <w:spacing w:val="-1"/>
          <w:position w:val="-5"/>
          <w:sz w:val="24"/>
          <w:szCs w:val="24"/>
        </w:rPr>
        <w:t>IV</w:t>
      </w:r>
    </w:p>
    <w:p w:rsidR="00390CA3" w:rsidRDefault="00BD6A69">
      <w:pPr>
        <w:spacing w:line="153" w:lineRule="exact"/>
        <w:ind w:left="1307" w:right="116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and t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e r</w:t>
      </w:r>
      <w:r>
        <w:rPr>
          <w:rFonts w:ascii="Arial" w:eastAsia="Arial" w:hAnsi="Arial" w:cs="Arial"/>
          <w:spacing w:val="-2"/>
          <w:sz w:val="18"/>
          <w:szCs w:val="18"/>
        </w:rPr>
        <w:t>o</w:t>
      </w:r>
      <w:r>
        <w:rPr>
          <w:rFonts w:ascii="Arial" w:eastAsia="Arial" w:hAnsi="Arial" w:cs="Arial"/>
          <w:sz w:val="18"/>
          <w:szCs w:val="18"/>
        </w:rPr>
        <w:t>ller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door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on 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he</w:t>
      </w:r>
      <w:r>
        <w:rPr>
          <w:rFonts w:ascii="Arial" w:eastAsia="Arial" w:hAnsi="Arial" w:cs="Arial"/>
          <w:spacing w:val="3"/>
          <w:sz w:val="18"/>
          <w:szCs w:val="18"/>
        </w:rPr>
        <w:t xml:space="preserve"> </w:t>
      </w:r>
      <w:r>
        <w:rPr>
          <w:rFonts w:ascii="Arial" w:eastAsia="Arial" w:hAnsi="Arial" w:cs="Arial"/>
          <w:spacing w:val="-2"/>
          <w:sz w:val="18"/>
          <w:szCs w:val="18"/>
        </w:rPr>
        <w:t>g</w:t>
      </w:r>
      <w:r>
        <w:rPr>
          <w:rFonts w:ascii="Arial" w:eastAsia="Arial" w:hAnsi="Arial" w:cs="Arial"/>
          <w:sz w:val="18"/>
          <w:szCs w:val="18"/>
        </w:rPr>
        <w:t>ar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 xml:space="preserve">ge </w:t>
      </w:r>
      <w:r>
        <w:rPr>
          <w:rFonts w:ascii="Arial" w:eastAsia="Arial" w:hAnsi="Arial" w:cs="Arial"/>
          <w:spacing w:val="-1"/>
          <w:sz w:val="18"/>
          <w:szCs w:val="18"/>
        </w:rPr>
        <w:t>m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a 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oud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no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 xml:space="preserve">e 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i</w:t>
      </w:r>
      <w:r>
        <w:rPr>
          <w:rFonts w:ascii="Arial" w:eastAsia="Arial" w:hAnsi="Arial" w:cs="Arial"/>
          <w:spacing w:val="-2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 xml:space="preserve">e 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 xml:space="preserve">t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b</w:t>
      </w:r>
      <w:r>
        <w:rPr>
          <w:rFonts w:ascii="Arial" w:eastAsia="Arial" w:hAnsi="Arial" w:cs="Arial"/>
          <w:spacing w:val="-2"/>
          <w:sz w:val="18"/>
          <w:szCs w:val="18"/>
        </w:rPr>
        <w:t>e</w:t>
      </w:r>
      <w:r>
        <w:rPr>
          <w:rFonts w:ascii="Arial" w:eastAsia="Arial" w:hAnsi="Arial" w:cs="Arial"/>
          <w:sz w:val="18"/>
          <w:szCs w:val="18"/>
        </w:rPr>
        <w:t>ing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h</w:t>
      </w:r>
      <w:r>
        <w:rPr>
          <w:rFonts w:ascii="Arial" w:eastAsia="Arial" w:hAnsi="Arial" w:cs="Arial"/>
          <w:spacing w:val="-2"/>
          <w:sz w:val="18"/>
          <w:szCs w:val="18"/>
        </w:rPr>
        <w:t>a</w:t>
      </w:r>
      <w:r>
        <w:rPr>
          <w:rFonts w:ascii="Arial" w:eastAsia="Arial" w:hAnsi="Arial" w:cs="Arial"/>
          <w:spacing w:val="1"/>
          <w:sz w:val="18"/>
          <w:szCs w:val="18"/>
        </w:rPr>
        <w:t>k</w:t>
      </w:r>
      <w:r>
        <w:rPr>
          <w:rFonts w:ascii="Arial" w:eastAsia="Arial" w:hAnsi="Arial" w:cs="Arial"/>
          <w:sz w:val="18"/>
          <w:szCs w:val="18"/>
        </w:rPr>
        <w:t>e</w:t>
      </w:r>
      <w:r>
        <w:rPr>
          <w:rFonts w:ascii="Arial" w:eastAsia="Arial" w:hAnsi="Arial" w:cs="Arial"/>
          <w:spacing w:val="-2"/>
          <w:sz w:val="18"/>
          <w:szCs w:val="18"/>
        </w:rPr>
        <w:t>n</w:t>
      </w:r>
      <w:r>
        <w:rPr>
          <w:rFonts w:ascii="Arial" w:eastAsia="Arial" w:hAnsi="Arial" w:cs="Arial"/>
          <w:sz w:val="18"/>
          <w:szCs w:val="18"/>
        </w:rPr>
        <w:t>.</w:t>
      </w:r>
    </w:p>
    <w:p w:rsidR="00390CA3" w:rsidRDefault="00390CA3">
      <w:pPr>
        <w:spacing w:before="7" w:line="170" w:lineRule="exact"/>
        <w:rPr>
          <w:sz w:val="17"/>
          <w:szCs w:val="17"/>
        </w:rPr>
      </w:pPr>
    </w:p>
    <w:p w:rsidR="00390CA3" w:rsidRDefault="00BD6A69">
      <w:pPr>
        <w:tabs>
          <w:tab w:val="left" w:pos="1307"/>
          <w:tab w:val="left" w:pos="7865"/>
        </w:tabs>
        <w:spacing w:before="77" w:line="263" w:lineRule="exact"/>
        <w:ind w:left="393"/>
        <w:rPr>
          <w:rFonts w:ascii="Calibri" w:eastAsia="Calibri" w:hAnsi="Calibri" w:cs="Calibri"/>
          <w:sz w:val="24"/>
          <w:szCs w:val="24"/>
        </w:rPr>
      </w:pPr>
      <w:r>
        <w:rPr>
          <w:rFonts w:ascii="Arial" w:eastAsia="Arial" w:hAnsi="Arial" w:cs="Arial"/>
          <w:sz w:val="18"/>
          <w:szCs w:val="18"/>
        </w:rPr>
        <w:t>3621</w:t>
      </w:r>
      <w:r>
        <w:rPr>
          <w:rFonts w:ascii="Arial" w:eastAsia="Arial" w:hAnsi="Arial" w:cs="Arial"/>
          <w:spacing w:val="-2"/>
          <w:sz w:val="18"/>
          <w:szCs w:val="18"/>
        </w:rPr>
        <w:t>5</w:t>
      </w:r>
      <w:r>
        <w:rPr>
          <w:rFonts w:ascii="Arial" w:eastAsia="Arial" w:hAnsi="Arial" w:cs="Arial"/>
          <w:sz w:val="18"/>
          <w:szCs w:val="18"/>
        </w:rPr>
        <w:t>7</w:t>
      </w:r>
      <w:r>
        <w:rPr>
          <w:rFonts w:ascii="Arial" w:eastAsia="Arial" w:hAnsi="Arial" w:cs="Arial"/>
          <w:sz w:val="18"/>
          <w:szCs w:val="18"/>
        </w:rPr>
        <w:tab/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he only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th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 xml:space="preserve">ng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e not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>ed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 xml:space="preserve">the </w:t>
      </w:r>
      <w:r>
        <w:rPr>
          <w:rFonts w:ascii="Arial" w:eastAsia="Arial" w:hAnsi="Arial" w:cs="Arial"/>
          <w:spacing w:val="-2"/>
          <w:sz w:val="18"/>
          <w:szCs w:val="18"/>
        </w:rPr>
        <w:t>b</w:t>
      </w:r>
      <w:r>
        <w:rPr>
          <w:rFonts w:ascii="Arial" w:eastAsia="Arial" w:hAnsi="Arial" w:cs="Arial"/>
          <w:sz w:val="18"/>
          <w:szCs w:val="18"/>
        </w:rPr>
        <w:t xml:space="preserve">ig </w:t>
      </w:r>
      <w:r>
        <w:rPr>
          <w:rFonts w:ascii="Arial" w:eastAsia="Arial" w:hAnsi="Arial" w:cs="Arial"/>
          <w:spacing w:val="-2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ig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t f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pacing w:val="-2"/>
          <w:sz w:val="18"/>
          <w:szCs w:val="18"/>
        </w:rPr>
        <w:t>t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1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ng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hi</w:t>
      </w:r>
      <w:r>
        <w:rPr>
          <w:rFonts w:ascii="Arial" w:eastAsia="Arial" w:hAnsi="Arial" w:cs="Arial"/>
          <w:spacing w:val="1"/>
          <w:sz w:val="18"/>
          <w:szCs w:val="18"/>
        </w:rPr>
        <w:t>c</w:t>
      </w:r>
      <w:r>
        <w:rPr>
          <w:rFonts w:ascii="Arial" w:eastAsia="Arial" w:hAnsi="Arial" w:cs="Arial"/>
          <w:sz w:val="18"/>
          <w:szCs w:val="18"/>
        </w:rPr>
        <w:t xml:space="preserve">h 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an</w:t>
      </w:r>
      <w:r>
        <w:rPr>
          <w:rFonts w:ascii="Arial" w:eastAsia="Arial" w:hAnsi="Arial" w:cs="Arial"/>
          <w:spacing w:val="-2"/>
          <w:sz w:val="18"/>
          <w:szCs w:val="18"/>
        </w:rPr>
        <w:t>g</w:t>
      </w:r>
      <w:r>
        <w:rPr>
          <w:rFonts w:ascii="Arial" w:eastAsia="Arial" w:hAnsi="Arial" w:cs="Arial"/>
          <w:sz w:val="18"/>
          <w:szCs w:val="18"/>
        </w:rPr>
        <w:t>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b</w:t>
      </w:r>
      <w:r>
        <w:rPr>
          <w:rFonts w:ascii="Arial" w:eastAsia="Arial" w:hAnsi="Arial" w:cs="Arial"/>
          <w:sz w:val="18"/>
          <w:szCs w:val="18"/>
        </w:rPr>
        <w:t>o</w:t>
      </w:r>
      <w:r>
        <w:rPr>
          <w:rFonts w:ascii="Arial" w:eastAsia="Arial" w:hAnsi="Arial" w:cs="Arial"/>
          <w:spacing w:val="-2"/>
          <w:sz w:val="18"/>
          <w:szCs w:val="18"/>
        </w:rPr>
        <w:t>v</w:t>
      </w:r>
      <w:r>
        <w:rPr>
          <w:rFonts w:ascii="Arial" w:eastAsia="Arial" w:hAnsi="Arial" w:cs="Arial"/>
          <w:sz w:val="18"/>
          <w:szCs w:val="18"/>
        </w:rPr>
        <w:t>e our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z w:val="18"/>
          <w:szCs w:val="18"/>
        </w:rPr>
        <w:t>ta</w:t>
      </w:r>
      <w:r>
        <w:rPr>
          <w:rFonts w:ascii="Arial" w:eastAsia="Arial" w:hAnsi="Arial" w:cs="Arial"/>
          <w:spacing w:val="-2"/>
          <w:sz w:val="18"/>
          <w:szCs w:val="18"/>
        </w:rPr>
        <w:t>i</w:t>
      </w:r>
      <w:r>
        <w:rPr>
          <w:rFonts w:ascii="Arial" w:eastAsia="Arial" w:hAnsi="Arial" w:cs="Arial"/>
          <w:sz w:val="18"/>
          <w:szCs w:val="18"/>
        </w:rPr>
        <w:t>r</w:t>
      </w:r>
      <w:r>
        <w:rPr>
          <w:rFonts w:ascii="Arial" w:eastAsia="Arial" w:hAnsi="Arial" w:cs="Arial"/>
          <w:sz w:val="18"/>
          <w:szCs w:val="18"/>
        </w:rPr>
        <w:tab/>
      </w:r>
      <w:r>
        <w:rPr>
          <w:rFonts w:ascii="Calibri" w:eastAsia="Calibri" w:hAnsi="Calibri" w:cs="Calibri"/>
          <w:i/>
          <w:color w:val="800000"/>
          <w:spacing w:val="-1"/>
          <w:position w:val="-5"/>
          <w:sz w:val="24"/>
          <w:szCs w:val="24"/>
        </w:rPr>
        <w:t>II</w:t>
      </w:r>
    </w:p>
    <w:p w:rsidR="00390CA3" w:rsidRDefault="00BD6A69">
      <w:pPr>
        <w:spacing w:line="153" w:lineRule="exact"/>
        <w:ind w:left="1307" w:right="116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 xml:space="preserve">ell 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as</w:t>
      </w:r>
      <w:r>
        <w:rPr>
          <w:rFonts w:ascii="Arial" w:eastAsia="Arial" w:hAnsi="Arial" w:cs="Arial"/>
          <w:spacing w:val="1"/>
          <w:sz w:val="18"/>
          <w:szCs w:val="18"/>
        </w:rPr>
        <w:t xml:space="preserve"> s</w:t>
      </w:r>
      <w:r>
        <w:rPr>
          <w:rFonts w:ascii="Arial" w:eastAsia="Arial" w:hAnsi="Arial" w:cs="Arial"/>
          <w:sz w:val="18"/>
          <w:szCs w:val="18"/>
        </w:rPr>
        <w:t>lig</w:t>
      </w:r>
      <w:r>
        <w:rPr>
          <w:rFonts w:ascii="Arial" w:eastAsia="Arial" w:hAnsi="Arial" w:cs="Arial"/>
          <w:spacing w:val="-2"/>
          <w:sz w:val="18"/>
          <w:szCs w:val="18"/>
        </w:rPr>
        <w:t>h</w:t>
      </w:r>
      <w:r>
        <w:rPr>
          <w:rFonts w:ascii="Arial" w:eastAsia="Arial" w:hAnsi="Arial" w:cs="Arial"/>
          <w:sz w:val="18"/>
          <w:szCs w:val="18"/>
        </w:rPr>
        <w:t>t</w:t>
      </w:r>
      <w:r>
        <w:rPr>
          <w:rFonts w:ascii="Arial" w:eastAsia="Arial" w:hAnsi="Arial" w:cs="Arial"/>
          <w:spacing w:val="1"/>
          <w:sz w:val="18"/>
          <w:szCs w:val="18"/>
        </w:rPr>
        <w:t>l</w:t>
      </w:r>
      <w:r>
        <w:rPr>
          <w:rFonts w:ascii="Arial" w:eastAsia="Arial" w:hAnsi="Arial" w:cs="Arial"/>
          <w:sz w:val="18"/>
          <w:szCs w:val="18"/>
        </w:rPr>
        <w:t>y</w:t>
      </w:r>
      <w:r>
        <w:rPr>
          <w:rFonts w:ascii="Arial" w:eastAsia="Arial" w:hAnsi="Arial" w:cs="Arial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spacing w:val="1"/>
          <w:sz w:val="18"/>
          <w:szCs w:val="18"/>
        </w:rPr>
        <w:t>s</w:t>
      </w:r>
      <w:r>
        <w:rPr>
          <w:rFonts w:ascii="Arial" w:eastAsia="Arial" w:hAnsi="Arial" w:cs="Arial"/>
          <w:spacing w:val="-3"/>
          <w:sz w:val="18"/>
          <w:szCs w:val="18"/>
        </w:rPr>
        <w:t>w</w:t>
      </w:r>
      <w:r>
        <w:rPr>
          <w:rFonts w:ascii="Arial" w:eastAsia="Arial" w:hAnsi="Arial" w:cs="Arial"/>
          <w:sz w:val="18"/>
          <w:szCs w:val="18"/>
        </w:rPr>
        <w:t>a</w:t>
      </w:r>
      <w:r>
        <w:rPr>
          <w:rFonts w:ascii="Arial" w:eastAsia="Arial" w:hAnsi="Arial" w:cs="Arial"/>
          <w:spacing w:val="-2"/>
          <w:sz w:val="18"/>
          <w:szCs w:val="18"/>
        </w:rPr>
        <w:t>y</w:t>
      </w:r>
      <w:r>
        <w:rPr>
          <w:rFonts w:ascii="Arial" w:eastAsia="Arial" w:hAnsi="Arial" w:cs="Arial"/>
          <w:sz w:val="18"/>
          <w:szCs w:val="18"/>
        </w:rPr>
        <w:t>ing.</w:t>
      </w:r>
    </w:p>
    <w:p w:rsidR="00390CA3" w:rsidRDefault="00390CA3">
      <w:pPr>
        <w:spacing w:line="153" w:lineRule="exact"/>
        <w:rPr>
          <w:rFonts w:ascii="Arial" w:eastAsia="Arial" w:hAnsi="Arial" w:cs="Arial"/>
          <w:sz w:val="18"/>
          <w:szCs w:val="18"/>
        </w:rPr>
        <w:sectPr w:rsidR="00390CA3">
          <w:type w:val="continuous"/>
          <w:pgSz w:w="11907" w:h="16860"/>
          <w:pgMar w:top="1560" w:right="1280" w:bottom="0" w:left="1280" w:header="720" w:footer="720" w:gutter="0"/>
          <w:cols w:space="720"/>
        </w:sectPr>
      </w:pPr>
    </w:p>
    <w:p w:rsidR="00390CA3" w:rsidRDefault="00BD6A69">
      <w:pPr>
        <w:spacing w:line="200" w:lineRule="exact"/>
        <w:rPr>
          <w:sz w:val="20"/>
          <w:szCs w:val="20"/>
        </w:rPr>
      </w:pPr>
      <w:r>
        <w:rPr>
          <w:noProof/>
          <w:lang w:val="en-AU" w:eastAsia="en-AU"/>
        </w:rPr>
        <w:lastRenderedPageBreak/>
        <mc:AlternateContent>
          <mc:Choice Requires="wpg">
            <w:drawing>
              <wp:anchor distT="0" distB="0" distL="114300" distR="114300" simplePos="0" relativeHeight="503311442" behindDoc="1" locked="0" layoutInCell="1" allowOverlap="1">
                <wp:simplePos x="0" y="0"/>
                <wp:positionH relativeFrom="page">
                  <wp:posOffset>5807075</wp:posOffset>
                </wp:positionH>
                <wp:positionV relativeFrom="page">
                  <wp:posOffset>1712595</wp:posOffset>
                </wp:positionV>
                <wp:extent cx="76200" cy="1270"/>
                <wp:effectExtent l="6350" t="7620" r="12700" b="10160"/>
                <wp:wrapNone/>
                <wp:docPr id="378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200" cy="1270"/>
                          <a:chOff x="9145" y="2697"/>
                          <a:chExt cx="120" cy="2"/>
                        </a:xfrm>
                      </wpg:grpSpPr>
                      <wps:wsp>
                        <wps:cNvPr id="379" name="Freeform 35"/>
                        <wps:cNvSpPr>
                          <a:spLocks/>
                        </wps:cNvSpPr>
                        <wps:spPr bwMode="auto">
                          <a:xfrm>
                            <a:off x="9145" y="2697"/>
                            <a:ext cx="120" cy="2"/>
                          </a:xfrm>
                          <a:custGeom>
                            <a:avLst/>
                            <a:gdLst>
                              <a:gd name="T0" fmla="+- 0 9145 9145"/>
                              <a:gd name="T1" fmla="*/ T0 w 120"/>
                              <a:gd name="T2" fmla="+- 0 9265 9145"/>
                              <a:gd name="T3" fmla="*/ T2 w 12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20">
                                <a:moveTo>
                                  <a:pt x="0" y="0"/>
                                </a:moveTo>
                                <a:lnTo>
                                  <a:pt x="120" y="0"/>
                                </a:lnTo>
                              </a:path>
                            </a:pathLst>
                          </a:custGeom>
                          <a:noFill/>
                          <a:ln w="11938">
                            <a:solidFill>
                              <a:srgbClr val="8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4" o:spid="_x0000_s1026" style="position:absolute;margin-left:457.25pt;margin-top:134.85pt;width:6pt;height:.1pt;z-index:-5038;mso-position-horizontal-relative:page;mso-position-vertical-relative:page" coordorigin="9145,2697" coordsize="12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1h/XAMAAOEHAAAOAAAAZHJzL2Uyb0RvYy54bWykVduO2zYQfQ/QfyD42MCri7W+COsNAl8W&#10;AdI2QNwPoCXqgkqkQtKWt0X/vTNDyet1ErRI/UCTmuHMmTPDmYd357ZhJ2lsrdWKR3chZ1JlOq9V&#10;ueK/73eTBWfWCZWLRiu54s/S8nePP7156LtUxrrSTS4NAyPKpn234pVzXRoENqtkK+yd7qQCYaFN&#10;KxwcTRnkRvRgvW2COAxnQa9N3hmdSWvh68YL+SPZLwqZud+KwkrHmhUHbI5WQ+sB1+DxQaSlEV1V&#10;ZwMM8QMoWlErcHoxtRFOsKOpvzLV1pnRVhfuLtNtoIuiziTFANFE4U00T0YfO4qlTPuyu9AE1N7w&#10;9MNms19Pnwyr8xWfziFVSrSQJPLLpgmy03dlCkpPpvvcfTI+RNh+1NkfFsTBrRzPpVdmh/4XnYM9&#10;cXSa2DkXpkUTEDc7UxKeL0mQZ8cy+DifQV45y0ASxfMhQ1kFacQryyi55wxk8Ww599nLqu1wNYqH&#10;izFKApF6f4RxwIQBQaXZFzLt/yPzcyU6STmyyNOFzOVI5s5IifXLpveeT9IbybTXTF5JEKUFwv+V&#10;w28QMjL5HTpEmh2te5KaUiFOH63zryCHHSU4H+pgD3QWbQMP4u2EhQxd0eJ5Ly9q0aj2c8D2IesZ&#10;eh5sjqbiUcebimffNjUd1dBU/GIKklmO+EQ1Qs7OasAMOyaw54RUaJ22WC17QDZWGFgAJYzvO7rg&#10;+lbX3xlcGGgmt23EcAZt5OCD7YRDZOgCt6zHCvZ4Wn2Se00Sd1P54ONF2qhrLUrgFSYvhQtongr8&#10;4hKRXmVV6V3dNJSCRhGQaDldEDVWN3WOUkRjTXlYN4adBPTHRYg/jAWsvVKDPqRyslZJkW+HvRN1&#10;4/eg3xC1UHoDA1iE1AD/WobL7WK7SCZJPNtOknCzmbzfrZPJbBfN7zfTzXq9if5GaFGSVnWeS4Xo&#10;xmYcJf/tfQ5jwbfRSzt+FcWrYHf0+zrY4DUM4gJiGf8pOmgo/nX6bnLQ+TO8VKP9dIFpCJtKmz85&#10;62GyrLj9chRGctZ8UNBt4BklOIrokNzPsWmZa8nhWiJUBqZW3HGob9yunR9fx87UZQWeIkqr0u+h&#10;yxY1vmXC51ENB2h4tKM5QrEMMw8H1fWZtF4m8+M/AAAA//8DAFBLAwQUAAYACAAAACEAFbHY1+EA&#10;AAALAQAADwAAAGRycy9kb3ducmV2LnhtbEyPwU6DQBCG7ya+w2ZMvNkFtFiQpWka9dQ0sTVpvE1h&#10;CqTsLGG3QN/e1Yse558v/3yTLSfdioF62xhWEM4CEMSFKRuuFHzu3x4WIKxDLrE1TAquZGGZ395k&#10;mJZm5A8adq4SvoRtigpq57pUSlvUpNHOTEfsdyfTa3R+7CtZ9jj6ct3KKAhiqbFhf6HGjtY1Fefd&#10;RSt4H3FcPYavw+Z8Wl+/9vPtYROSUvd30+oFhKPJ/cHwo+/VIfdOR3Ph0opWQRI+zT2qIIqTZxCe&#10;SKLYJ8ffJAGZZ/L/D/k3AAAA//8DAFBLAQItABQABgAIAAAAIQC2gziS/gAAAOEBAAATAAAAAAAA&#10;AAAAAAAAAAAAAABbQ29udGVudF9UeXBlc10ueG1sUEsBAi0AFAAGAAgAAAAhADj9If/WAAAAlAEA&#10;AAsAAAAAAAAAAAAAAAAALwEAAF9yZWxzLy5yZWxzUEsBAi0AFAAGAAgAAAAhABRrWH9cAwAA4QcA&#10;AA4AAAAAAAAAAAAAAAAALgIAAGRycy9lMm9Eb2MueG1sUEsBAi0AFAAGAAgAAAAhABWx2NfhAAAA&#10;CwEAAA8AAAAAAAAAAAAAAAAAtgUAAGRycy9kb3ducmV2LnhtbFBLBQYAAAAABAAEAPMAAADEBgAA&#10;AAA=&#10;">
                <v:shape id="Freeform 35" o:spid="_x0000_s1027" style="position:absolute;left:9145;top:2697;width:120;height:2;visibility:visible;mso-wrap-style:square;v-text-anchor:top" coordsize="12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ojgccA&#10;AADcAAAADwAAAGRycy9kb3ducmV2LnhtbESP3WrCQBSE7wt9h+UI3hTdaKm2qauIIBQUxZ+WXh6y&#10;xyQ1ezZk1yS+vSsUvBxm5htmMmtNIWqqXG5ZwaAfgSBOrM45VXA8LHvvIJxH1lhYJgVXcjCbPj9N&#10;MNa24R3Ve5+KAGEXo4LM+zKW0iUZGXR9WxIH72Qrgz7IKpW6wibATSGHUTSSBnMOCxmWtMgoOe8v&#10;RsF2+JbU7nf9smn+5puf1eLb7MYDpbqddv4JwlPrH+H/9pdW8Dr+gPuZcATk9AY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h6I4HHAAAA3AAAAA8AAAAAAAAAAAAAAAAAmAIAAGRy&#10;cy9kb3ducmV2LnhtbFBLBQYAAAAABAAEAPUAAACMAwAAAAA=&#10;" path="m,l120,e" filled="f" strokecolor="maroon" strokeweight=".94pt">
                  <v:path arrowok="t" o:connecttype="custom" o:connectlocs="0,0;120,0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AU" w:eastAsia="en-AU"/>
        </w:rPr>
        <mc:AlternateContent>
          <mc:Choice Requires="wpg">
            <w:drawing>
              <wp:anchor distT="0" distB="0" distL="114300" distR="114300" simplePos="0" relativeHeight="503311443" behindDoc="1" locked="0" layoutInCell="1" allowOverlap="1">
                <wp:simplePos x="0" y="0"/>
                <wp:positionH relativeFrom="page">
                  <wp:posOffset>5807075</wp:posOffset>
                </wp:positionH>
                <wp:positionV relativeFrom="page">
                  <wp:posOffset>2198370</wp:posOffset>
                </wp:positionV>
                <wp:extent cx="76200" cy="1270"/>
                <wp:effectExtent l="6350" t="7620" r="12700" b="10160"/>
                <wp:wrapNone/>
                <wp:docPr id="376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200" cy="1270"/>
                          <a:chOff x="9145" y="3462"/>
                          <a:chExt cx="120" cy="2"/>
                        </a:xfrm>
                      </wpg:grpSpPr>
                      <wps:wsp>
                        <wps:cNvPr id="377" name="Freeform 33"/>
                        <wps:cNvSpPr>
                          <a:spLocks/>
                        </wps:cNvSpPr>
                        <wps:spPr bwMode="auto">
                          <a:xfrm>
                            <a:off x="9145" y="3462"/>
                            <a:ext cx="120" cy="2"/>
                          </a:xfrm>
                          <a:custGeom>
                            <a:avLst/>
                            <a:gdLst>
                              <a:gd name="T0" fmla="+- 0 9145 9145"/>
                              <a:gd name="T1" fmla="*/ T0 w 120"/>
                              <a:gd name="T2" fmla="+- 0 9265 9145"/>
                              <a:gd name="T3" fmla="*/ T2 w 12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20">
                                <a:moveTo>
                                  <a:pt x="0" y="0"/>
                                </a:moveTo>
                                <a:lnTo>
                                  <a:pt x="120" y="0"/>
                                </a:lnTo>
                              </a:path>
                            </a:pathLst>
                          </a:custGeom>
                          <a:noFill/>
                          <a:ln w="11938">
                            <a:solidFill>
                              <a:srgbClr val="8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2" o:spid="_x0000_s1026" style="position:absolute;margin-left:457.25pt;margin-top:173.1pt;width:6pt;height:.1pt;z-index:-5037;mso-position-horizontal-relative:page;mso-position-vertical-relative:page" coordorigin="9145,3462" coordsize="12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5CpYXAMAAOEHAAAOAAAAZHJzL2Uyb0RvYy54bWykVW2P2zYM/j6g/0HQxw05v8SX5IzLFUVe&#10;DgNuW4FmP0Cx5RfUljxJiXMt9t9HUnYul7Zo0eWDQ5sU+fAhRd6/PbUNO0pja62WPLoJOZMq03mt&#10;yiX/e7edLDizTqhcNFrJJX+Wlr99ePPLfd+lMtaVbnJpGDhRNu27Ja+c69IgsFklW2FvdCcVKAtt&#10;WuHg1ZRBbkQP3tsmiMNwFvTa5J3RmbQWvq69kj+Q/6KQmfurKKx0rFlywOboaei5x2fwcC/S0oiu&#10;qrMBhvgJFK2oFQQ9u1oLJ9jB1F+4auvMaKsLd5PpNtBFUWeScoBsovAqm0ejDx3lUqZ92Z1pAmqv&#10;ePppt9mfx/eG1fmST+czzpRooUgUl01jZKfvyhSMHk33oXtvfIogPunsowV1cK3H99Ibs33/h87B&#10;nzg4TeycCtOiC8ibnagIz+ciyJNjGXycz6CunGWgieL5UKGsgjLikbsoueUMdNNkRvhEmlWb4WgU&#10;DwdJE4jUxyOMAyZMCDrNvpBp/x+ZHyrRSaqRRZ7OZM5HMrdGSuxfNp16PsluJNNeMnmhQZQWCP8u&#10;h18hZGTyG3QAYwfrHqWmUojjk3X+FuQgUYHzoQ92QGfRNnAhfpuwkGEoegy35mwWjWa/BmwXsp5h&#10;5MHn6CoebbyrePZ1V9PRDF3FL66gmOWIT1Qj5OykBswgMYEzJ6RG67TFbtkBsrHDwAMYYX7fsIXQ&#10;17b+zBDCwDC5HiOGMxgje59sJxwiwxAosh472ONp9VHuNGncVedDjBdtoy6tqIAXmLwWDqB7uHte&#10;oJCI9KKqSm/rpqESNIqARHfTBVFjdVPnqEU01pT7VWPYUcB8XIT4w1zA2yszmEMqJ2+VFPlmkJ2o&#10;Gy+DfUPUQusNDGAT0gD8fBfebRabRTJJ4tlmkoTr9eTddpVMZttofruerlerdfQvQouStKrzXCpE&#10;Nw7jKPmx+zmsBT9Gz+P4VRavkt3S78tkg9cwiAvIZfz3ZI+300+Tvc6f4aYa7bcLbEMQKm0+cdbD&#10;Zlly+89BGMlZ87uCaQPXKMFVRC/J7RyHlrnU7C81QmXgaskdh/5GceX8+jp0pi4riBRRWZV+B1O2&#10;qPEuw8CzqUc1vMDAI4n2COUy7DxcVJfvZPWymR/+AwAA//8DAFBLAwQUAAYACAAAACEAufdMEuEA&#10;AAALAQAADwAAAGRycy9kb3ducmV2LnhtbEyPwWqDQBCG74W+wzKF3ppVY6SxriGEtqdQaFIIuU10&#10;ohJ3V9yNmrfvtJf2OP98/PNNtpp0KwbqXWONgnAWgCBT2LIxlYKv/dvTMwjn0ZTYWkMKbuRgld/f&#10;ZZiWdjSfNOx8JbjEuBQV1N53qZSuqEmjm9mODO/OttfoeewrWfY4crluZRQEidTYGL5QY0ebmorL&#10;7qoVvI84rufh67C9nDe3437xcdiGpNTjw7R+AeFp8n8w/OizOuTsdLJXUzrRKliG8YJRBfM4iUAw&#10;sYwSTk6/SQwyz+T/H/JvAAAA//8DAFBLAQItABQABgAIAAAAIQC2gziS/gAAAOEBAAATAAAAAAAA&#10;AAAAAAAAAAAAAABbQ29udGVudF9UeXBlc10ueG1sUEsBAi0AFAAGAAgAAAAhADj9If/WAAAAlAEA&#10;AAsAAAAAAAAAAAAAAAAALwEAAF9yZWxzLy5yZWxzUEsBAi0AFAAGAAgAAAAhAIPkKlhcAwAA4QcA&#10;AA4AAAAAAAAAAAAAAAAALgIAAGRycy9lMm9Eb2MueG1sUEsBAi0AFAAGAAgAAAAhALn3TBLhAAAA&#10;CwEAAA8AAAAAAAAAAAAAAAAAtgUAAGRycy9kb3ducmV2LnhtbFBLBQYAAAAABAAEAPMAAADEBgAA&#10;AAA=&#10;">
                <v:shape id="Freeform 33" o:spid="_x0000_s1027" style="position:absolute;left:9145;top:3462;width:120;height:2;visibility:visible;mso-wrap-style:square;v-text-anchor:top" coordsize="12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kSaMcA&#10;AADcAAAADwAAAGRycy9kb3ducmV2LnhtbESPQWvCQBSE7wX/w/KEXkrdaNGU6CoiFIQWi9qKx0f2&#10;mUSzb0N2TdJ/7wpCj8PMfMPMFp0pRUO1KywrGA4iEMSp1QVnCn72H6/vIJxH1lhaJgV/5GAx7z3N&#10;MNG25S01O5+JAGGXoILc+yqR0qU5GXQDWxEH72Rrgz7IOpO6xjbATSlHUTSRBgsOCzlWtMopveyu&#10;RsH3aJw27vj1smnPy83hc/VrtvFQqed+t5yC8NT5//CjvdYK3uIY7mfCEZDz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apEmjHAAAA3AAAAA8AAAAAAAAAAAAAAAAAmAIAAGRy&#10;cy9kb3ducmV2LnhtbFBLBQYAAAAABAAEAPUAAACMAwAAAAA=&#10;" path="m,l120,e" filled="f" strokecolor="maroon" strokeweight=".94pt">
                  <v:path arrowok="t" o:connecttype="custom" o:connectlocs="0,0;120,0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AU" w:eastAsia="en-AU"/>
        </w:rPr>
        <mc:AlternateContent>
          <mc:Choice Requires="wpg">
            <w:drawing>
              <wp:anchor distT="0" distB="0" distL="114300" distR="114300" simplePos="0" relativeHeight="503311444" behindDoc="1" locked="0" layoutInCell="1" allowOverlap="1">
                <wp:simplePos x="0" y="0"/>
                <wp:positionH relativeFrom="page">
                  <wp:posOffset>5807075</wp:posOffset>
                </wp:positionH>
                <wp:positionV relativeFrom="page">
                  <wp:posOffset>2619375</wp:posOffset>
                </wp:positionV>
                <wp:extent cx="99060" cy="1270"/>
                <wp:effectExtent l="6350" t="9525" r="8890" b="8255"/>
                <wp:wrapNone/>
                <wp:docPr id="374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060" cy="1270"/>
                          <a:chOff x="9145" y="4125"/>
                          <a:chExt cx="156" cy="2"/>
                        </a:xfrm>
                      </wpg:grpSpPr>
                      <wps:wsp>
                        <wps:cNvPr id="375" name="Freeform 31"/>
                        <wps:cNvSpPr>
                          <a:spLocks/>
                        </wps:cNvSpPr>
                        <wps:spPr bwMode="auto">
                          <a:xfrm>
                            <a:off x="9145" y="4125"/>
                            <a:ext cx="156" cy="2"/>
                          </a:xfrm>
                          <a:custGeom>
                            <a:avLst/>
                            <a:gdLst>
                              <a:gd name="T0" fmla="+- 0 9145 9145"/>
                              <a:gd name="T1" fmla="*/ T0 w 156"/>
                              <a:gd name="T2" fmla="+- 0 9301 9145"/>
                              <a:gd name="T3" fmla="*/ T2 w 156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56">
                                <a:moveTo>
                                  <a:pt x="0" y="0"/>
                                </a:moveTo>
                                <a:lnTo>
                                  <a:pt x="156" y="0"/>
                                </a:lnTo>
                              </a:path>
                            </a:pathLst>
                          </a:custGeom>
                          <a:noFill/>
                          <a:ln w="11938">
                            <a:solidFill>
                              <a:srgbClr val="8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0" o:spid="_x0000_s1026" style="position:absolute;margin-left:457.25pt;margin-top:206.25pt;width:7.8pt;height:.1pt;z-index:-5036;mso-position-horizontal-relative:page;mso-position-vertical-relative:page" coordorigin="9145,4125" coordsize="156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06PYAMAAOEHAAAOAAAAZHJzL2Uyb0RvYy54bWykVW2P2zYM/l5g/0HQxxU5v8TJJcbliiIv&#10;hwLdVqDZD1Bs+QWzJVdS4tyG/feRlJ3LpS02dPmgSCZFPnxIkQ/vzm3DTtLYWqsVj+5CzqTKdF6r&#10;csV/3+8mC86sEyoXjVZyxZ+l5e8ef3rz0HepjHWlm1waBkaUTftuxSvnujQIbFbJVtg73UkFwkKb&#10;Vjg4mjLIjejBetsEcRjOg16bvDM6k9bC140X8keyXxQyc78VhZWONSsO2BythtYDrsHjg0hLI7qq&#10;zgYY4gdQtKJW4PRiaiOcYEdTf2WqrTOjrS7cXabbQBdFnUmKAaKJwptonow+dhRLmfZld6EJqL3h&#10;6YfNZr+ePhlW5ys+vU84U6KFJJFfNiV2+q5MQenJdJ+7T8aHCNuPOvvDAnnBrRzPpVdmh/4XnYM9&#10;cXSa2DkXpkUTEDc7UxKeL0mQZ8cy+LhchnPIVAaSKL4fMpRVkEa8soySGWcgS6J45rOXVdvhajSb&#10;+4sxSgKRen+EccCEhQGVZl/ItP+PzM+V6CTlyCJPFzIBpSdzZ6TE+mXTCFGhe9AbybTXTF5JUM0C&#10;4f/K4TcIGZn8Dh0izY7WPUlNqRCnj9b5V5DDjhKcD9D3kIeibeBBvJ2wkKErWoZXc1GLRrWfA7YP&#10;Wc/Q82BzNBWPOt7UNIy+aWo6qqGp+MUUJLMc8YlqhJyd1YAZdkxgzwmp0DptsVr2gGysMLAAShjf&#10;d3TB9a2uvzO4MNBMbtuI4QzayMEH2wmHyNAFblkPFQxE4LnVJ7nXJHE3lQ8+XqSNutaiBF5h8lK4&#10;gOapwC8uEelVVpXe1U1DKWgUAYmW0wVBsbqpc5QiGmvKw7ox7CSgPy5C/GEsYO2VGvQhlZO1Sop8&#10;O+ydqBu/B/2GqIXSGxjAIqQG+NcyXG4X20UySeL5dpKEm83k/W6dTOa76H62mW7W6030N0KLkrSq&#10;81wqRDc24yj5b+9zGAu+jV7a8asoXgW7o9/XwQavYRAXEMv4T9FBQ/Gv0z/ng86f4aUa7acLTEPY&#10;VNr8yVkPk2XF7ZejMJKz5oOCbgPPKMFRRIdkdh/DwVxLDtcSoTIwteKOQ33jdu38+Dp2pi4r8BRR&#10;WpV+D122qPEtEz6PajhAw6MdzRGKZZh5OKiuz6T1Mpkf/wEAAP//AwBQSwMEFAAGAAgAAAAhAEag&#10;uIbhAAAACwEAAA8AAABkcnMvZG93bnJldi54bWxMj8tOwzAQRfdI/IM1SOyo4z6AhjhVVQGrCokW&#10;CbGbxtMkajyOYjdJ/x7DBnbzOLpzJluNthE9db52rEFNEhDEhTM1lxo+9i93jyB8QDbYOCYNF/Kw&#10;yq+vMkyNG/id+l0oRQxhn6KGKoQ2ldIXFVn0E9cSx93RdRZDbLtSmg6HGG4bOU2Se2mx5nihwpY2&#10;FRWn3dlqeB1wWM/Uc789HTeXr/3i7XOrSOvbm3H9BCLQGP5g+NGP6pBHp4M7s/Gi0bBU80VENczV&#10;NBaRWM4SBeLwO3kAmWfy/w/5NwAAAP//AwBQSwECLQAUAAYACAAAACEAtoM4kv4AAADhAQAAEwAA&#10;AAAAAAAAAAAAAAAAAAAAW0NvbnRlbnRfVHlwZXNdLnhtbFBLAQItABQABgAIAAAAIQA4/SH/1gAA&#10;AJQBAAALAAAAAAAAAAAAAAAAAC8BAABfcmVscy8ucmVsc1BLAQItABQABgAIAAAAIQDr606PYAMA&#10;AOEHAAAOAAAAAAAAAAAAAAAAAC4CAABkcnMvZTJvRG9jLnhtbFBLAQItABQABgAIAAAAIQBGoLiG&#10;4QAAAAsBAAAPAAAAAAAAAAAAAAAAALoFAABkcnMvZG93bnJldi54bWxQSwUGAAAAAAQABADzAAAA&#10;yAYAAAAA&#10;">
                <v:shape id="Freeform 31" o:spid="_x0000_s1027" style="position:absolute;left:9145;top:4125;width:156;height:2;visibility:visible;mso-wrap-style:square;v-text-anchor:top" coordsize="156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2bFRMQA&#10;AADcAAAADwAAAGRycy9kb3ducmV2LnhtbESP3WrCQBSE7wu+w3IE7+pGJY1EV9FgqRQR/HmAQ/aY&#10;RLNnQ3ar6du7QqGXw8x8w8yXnanFnVpXWVYwGkYgiHOrKy4UnE+f71MQziNrrC2Tgl9ysFz03uaY&#10;avvgA92PvhABwi5FBaX3TSqly0sy6Ia2IQ7exbYGfZBtIXWLjwA3tRxH0Yc0WHFYKLGhrKT8dvwx&#10;CpJrtYld9u2z1X5XoP2Kt8m6UWrQ71YzEJ46/x/+a2+1gkkSw+tMOAJy8Q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9mxUTEAAAA3AAAAA8AAAAAAAAAAAAAAAAAmAIAAGRycy9k&#10;b3ducmV2LnhtbFBLBQYAAAAABAAEAPUAAACJAwAAAAA=&#10;" path="m,l156,e" filled="f" strokecolor="maroon" strokeweight=".94pt">
                  <v:path arrowok="t" o:connecttype="custom" o:connectlocs="0,0;156,0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AU" w:eastAsia="en-AU"/>
        </w:rPr>
        <mc:AlternateContent>
          <mc:Choice Requires="wpg">
            <w:drawing>
              <wp:anchor distT="0" distB="0" distL="114300" distR="114300" simplePos="0" relativeHeight="503311445" behindDoc="1" locked="0" layoutInCell="1" allowOverlap="1">
                <wp:simplePos x="0" y="0"/>
                <wp:positionH relativeFrom="page">
                  <wp:posOffset>5807075</wp:posOffset>
                </wp:positionH>
                <wp:positionV relativeFrom="page">
                  <wp:posOffset>2992755</wp:posOffset>
                </wp:positionV>
                <wp:extent cx="114300" cy="1270"/>
                <wp:effectExtent l="6350" t="11430" r="12700" b="6350"/>
                <wp:wrapNone/>
                <wp:docPr id="372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4300" cy="1270"/>
                          <a:chOff x="9145" y="4713"/>
                          <a:chExt cx="180" cy="2"/>
                        </a:xfrm>
                      </wpg:grpSpPr>
                      <wps:wsp>
                        <wps:cNvPr id="373" name="Freeform 29"/>
                        <wps:cNvSpPr>
                          <a:spLocks/>
                        </wps:cNvSpPr>
                        <wps:spPr bwMode="auto">
                          <a:xfrm>
                            <a:off x="9145" y="4713"/>
                            <a:ext cx="180" cy="2"/>
                          </a:xfrm>
                          <a:custGeom>
                            <a:avLst/>
                            <a:gdLst>
                              <a:gd name="T0" fmla="+- 0 9145 9145"/>
                              <a:gd name="T1" fmla="*/ T0 w 180"/>
                              <a:gd name="T2" fmla="+- 0 9325 9145"/>
                              <a:gd name="T3" fmla="*/ T2 w 18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80">
                                <a:moveTo>
                                  <a:pt x="0" y="0"/>
                                </a:moveTo>
                                <a:lnTo>
                                  <a:pt x="180" y="0"/>
                                </a:lnTo>
                              </a:path>
                            </a:pathLst>
                          </a:custGeom>
                          <a:noFill/>
                          <a:ln w="11938">
                            <a:solidFill>
                              <a:srgbClr val="8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8" o:spid="_x0000_s1026" style="position:absolute;margin-left:457.25pt;margin-top:235.65pt;width:9pt;height:.1pt;z-index:-5035;mso-position-horizontal-relative:page;mso-position-vertical-relative:page" coordorigin="9145,4713" coordsize="18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YTEXgMAAOIHAAAOAAAAZHJzL2Uyb0RvYy54bWykVdtu2zgQfV9g/4HgYxeOLlZiW4hTFL4E&#10;C/QGxP0AmqIuWInUkrTltOi/dziUHMVJsYs2DwrpGZ45c2Y4vH17ampyFNpUSi5pdBVSIiRXWSWL&#10;Jf2y207mlBjLZMZqJcWSPgpD3979+cdt16YiVqWqM6EJgEiTdu2Slta2aRAYXoqGmSvVCgnGXOmG&#10;WdjqIsg06wC9qYM4DG+CTums1YoLY+DXtTfSO8TPc8Htpzw3wpJ6SYGbxa/G7959g7tblhaatWXF&#10;exrsF1g0rJIQ9Ay1ZpaRg65eQDUV18qo3F5x1QQqzysuMAfIJgovsrnX6tBiLkXaFe1ZJpD2Qqdf&#10;huUfj581qbIlnc5iSiRroEgYl8Rzp07XFik43ev2of2sfYqwfK/4PwbMwaXd7QvvTPbdB5UBHjtY&#10;heqcct04CMibnLAIj+ciiJMlHH6MomQaQqk4mKJ41peIl1BHd2YRJdeUgC2ZRVNfPl5uhrPz/mDs&#10;LAFLfUAk2ZNyGUGrmSc1ze+p+VCyVmCRjBPqrOZ0UHOrhXANTOKFFxT9BjXNWMqRxbE0oPh/iviK&#10;IGcpX5eDpfxg7L1QWAt2fG+svwYZrLDCWd8IO5Azb2q4EX9NSEhcKPx43YuzWzS4vQnILiQdiSBy&#10;jzlAQXeNoabx61Agm3dzUPETFBSzGPixcqDMT7LnDCvC3NAJsdNaZVy37IDZ0GKAAE4uv5/4QuhL&#10;X3+mD6FhmlzOEU0JzJG9T7Zl1jFzIdySdNDBIITbN+oodgot9qL1IcaTtZZjL3d6zMlb4YCDxwY/&#10;h3RMR1WValvVNZaglkgkWkznSMWousqc1bExutivak2ODAbkPHR/LhdAe+YGg0hmiFYKlm36tWVV&#10;7dfgX6O00Hq9Aq4JcQJ+W4SLzXwzTyZJfLOZJOF6PXm3XSWTm200u15P16vVOvruqEVJWlZZJqRj&#10;N0zjKPl/97N/F/wcPc/jZ1k8S3aLfy+TDZ7TQC0gl+E/ZgcDxd9OP032KnuEm6qVf17gOYRFqfRX&#10;Sjp4WpbU/HtgWlBS/y1h2sA1SqCuFjfJ9SyGjR5b9mMLkxygltRS6G+3XFn/fh1aXRUlRIqwrFK9&#10;gzGbV+4uIz/Pqt/AwMMVPiSYS//ouZdqvEevp6f57gcAAAD//wMAUEsDBBQABgAIAAAAIQCX6S3u&#10;4QAAAAsBAAAPAAAAZHJzL2Rvd25yZXYueG1sTI/BTsMwDIbvSLxDZCRuLM26AitNp2kCThMSGxLi&#10;5rVeW61xqiZru7cncIGjf3/6/TlbTaYVA/WusaxBzSIQxIUtG640fOxf7h5BOI9cYmuZNFzIwSq/&#10;vsowLe3I7zTsfCVCCbsUNdTed6mUrqjJoJvZjjjsjrY36MPYV7LscQzlppXzKLqXBhsOF2rsaFNT&#10;cdqdjYbXEcd1rJ6H7em4uXztk7fPrSKtb2+m9RMIT5P/g+FHP6hDHpwO9sylE62GpVokAdWweFAx&#10;iEAs43lIDr9JAjLP5P8f8m8AAAD//wMAUEsBAi0AFAAGAAgAAAAhALaDOJL+AAAA4QEAABMAAAAA&#10;AAAAAAAAAAAAAAAAAFtDb250ZW50X1R5cGVzXS54bWxQSwECLQAUAAYACAAAACEAOP0h/9YAAACU&#10;AQAACwAAAAAAAAAAAAAAAAAvAQAAX3JlbHMvLnJlbHNQSwECLQAUAAYACAAAACEA1bWExF4DAADi&#10;BwAADgAAAAAAAAAAAAAAAAAuAgAAZHJzL2Uyb0RvYy54bWxQSwECLQAUAAYACAAAACEAl+kt7uEA&#10;AAALAQAADwAAAAAAAAAAAAAAAAC4BQAAZHJzL2Rvd25yZXYueG1sUEsFBgAAAAAEAAQA8wAAAMYG&#10;AAAAAA==&#10;">
                <v:shape id="Freeform 29" o:spid="_x0000_s1027" style="position:absolute;left:9145;top:4713;width:180;height:2;visibility:visible;mso-wrap-style:square;v-text-anchor:top" coordsize="18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tx78cA&#10;AADcAAAADwAAAGRycy9kb3ducmV2LnhtbESPT2vCQBTE74V+h+UVvIjZaIqRNKsUQSw9CKYF6+2R&#10;fflDs29DdtX023eFQo/DzPyGyTej6cSVBtdaVjCPYhDEpdUt1wo+P3azFQjnkTV2lknBDznYrB8f&#10;csy0vfGRroWvRYCwy1BB432fSenKhgy6yPbEwavsYNAHOdRSD3gLcNPJRRwvpcGWw0KDPW0bKr+L&#10;i1FQTNMzJfvz8zT+eq/Kw6ldXdJCqcnT+PoCwtPo/8N/7TetIEkTuJ8JR0Cu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FLce/HAAAA3AAAAA8AAAAAAAAAAAAAAAAAmAIAAGRy&#10;cy9kb3ducmV2LnhtbFBLBQYAAAAABAAEAPUAAACMAwAAAAA=&#10;" path="m,l180,e" filled="f" strokecolor="maroon" strokeweight=".94pt">
                  <v:path arrowok="t" o:connecttype="custom" o:connectlocs="0,0;180,0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AU" w:eastAsia="en-AU"/>
        </w:rPr>
        <mc:AlternateContent>
          <mc:Choice Requires="wpg">
            <w:drawing>
              <wp:anchor distT="0" distB="0" distL="114300" distR="114300" simplePos="0" relativeHeight="503311446" behindDoc="1" locked="0" layoutInCell="1" allowOverlap="1">
                <wp:simplePos x="0" y="0"/>
                <wp:positionH relativeFrom="page">
                  <wp:posOffset>5807075</wp:posOffset>
                </wp:positionH>
                <wp:positionV relativeFrom="page">
                  <wp:posOffset>3432175</wp:posOffset>
                </wp:positionV>
                <wp:extent cx="114300" cy="1270"/>
                <wp:effectExtent l="6350" t="12700" r="12700" b="5080"/>
                <wp:wrapNone/>
                <wp:docPr id="370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4300" cy="1270"/>
                          <a:chOff x="9145" y="5405"/>
                          <a:chExt cx="180" cy="2"/>
                        </a:xfrm>
                      </wpg:grpSpPr>
                      <wps:wsp>
                        <wps:cNvPr id="371" name="Freeform 27"/>
                        <wps:cNvSpPr>
                          <a:spLocks/>
                        </wps:cNvSpPr>
                        <wps:spPr bwMode="auto">
                          <a:xfrm>
                            <a:off x="9145" y="5405"/>
                            <a:ext cx="180" cy="2"/>
                          </a:xfrm>
                          <a:custGeom>
                            <a:avLst/>
                            <a:gdLst>
                              <a:gd name="T0" fmla="+- 0 9145 9145"/>
                              <a:gd name="T1" fmla="*/ T0 w 180"/>
                              <a:gd name="T2" fmla="+- 0 9325 9145"/>
                              <a:gd name="T3" fmla="*/ T2 w 18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80">
                                <a:moveTo>
                                  <a:pt x="0" y="0"/>
                                </a:moveTo>
                                <a:lnTo>
                                  <a:pt x="180" y="0"/>
                                </a:lnTo>
                              </a:path>
                            </a:pathLst>
                          </a:custGeom>
                          <a:noFill/>
                          <a:ln w="11938">
                            <a:solidFill>
                              <a:srgbClr val="8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6" o:spid="_x0000_s1026" style="position:absolute;margin-left:457.25pt;margin-top:270.25pt;width:9pt;height:.1pt;z-index:-5034;mso-position-horizontal-relative:page;mso-position-vertical-relative:page" coordorigin="9145,5405" coordsize="18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ALKWgMAAOIHAAAOAAAAZHJzL2Uyb0RvYy54bWykVdtu2zAMfR+wfxD0uCH1JU6aGk2LIZdi&#10;QLcVaPYBii1fMFvyJCVON+zfR1G2m6YdNnR9cKWQOjw8pKjL60NdkT1XupRiToMznxIuEpmWIp/T&#10;r5v1aEaJNkykrJKCz+kD1/T66u2by7aJeSgLWaVcEQAROm6bOS2MaWLP00nBa6bPZMMFGDOpamZg&#10;q3IvVawF9LryQt+feq1UaaNkwrWGX5fOSK8QP8t4Yr5kmeaGVHMK3Ax+FX639utdXbI4V6wpyqSj&#10;wV7BomalgKAD1JIZRnaqfAZVl4mSWmbmLJG1J7OsTDjmANkE/kk2N0ruGswlj9u8GWQCaU90ejVs&#10;8nl/p0iZzun4HPQRrIYiYVwSTq06bZPH4HSjmvvmTrkUYXkrk28azN6p3e5z50y27SeZAh7bGYnq&#10;HDJVWwjImxywCA9DEfjBkAR+DIJo7AOVBExBCKSwREkBdbRnLoJoQgnYJpE/6W2r/uysOxhai8di&#10;FxBJdqRsRtBq+lFN/X9q3hes4VgkbYUa1Ax6NdeKc9vAJDx3gqJfr6Y+lvLIYllqUPyvIr4gyCDl&#10;y3KwONlpc8Ml1oLtb7VBjfMUVljhtGuEDciZ1RXciPcj4hMbCj9O93xwg1yd2zuPbHzSkgAid5g9&#10;VNj7OKhx+DLUuHezUOEjFBRz4MeKnnJyEB1nWBFmh46PndZIbbtlA8z6FgMEcLL5/cEXQp/6ujNd&#10;CAXT5HSOKEpgjmxdsg0zlpkNYZekhQ4GIey+lnu+kWgxJ60PMR6tlTj2sqePOTkrHLDw2OBDSMv0&#10;qKpCrsuqwhJUAokEF+MZUtGyKlNrtWy0yreLSpE9gwE58+2fzQXQnrjBIBIpohWcpatubVhZuTX4&#10;VygttF6ngG1CnIA/L/yL1Ww1i0ZROF2NIn+5HH1YL6LRdB2cT5bj5WKxDH5ZakEUF2WacmHZ9dM4&#10;iP7tfnbvgpujwzx+ksWTZNf49zxZ7ykN1AJy6f9jdjBQ3O1002Qr0we4qUq65wWeQ1gUUv2gpIWn&#10;ZU719x1TnJLqo4BpA9cogroa3EST8xA26tiyPbYwkQDUnBoK/W2XC+Per12jyryASAGWVcgPMGaz&#10;0t5l5OdYdRsYeLjChwRz6R49+1Id79Hr8Wm++g0AAP//AwBQSwMEFAAGAAgAAAAhAJ0/XdbhAAAA&#10;CwEAAA8AAABkcnMvZG93bnJldi54bWxMj0FPwkAQhe8m/ofNmHiTbYEq1G4JIeqJmAgmhtvSHdqG&#10;7mzTXdry7x296O3NvJc332Sr0Taix87XjhTEkwgEUuFMTaWCz/3rwwKED5qMbhyhgit6WOW3N5lO&#10;jRvoA/tdKAWXkE+1giqENpXSFxVa7SeuRWLv5DqrA49dKU2nBy63jZxG0aO0uia+UOkWNxUW593F&#10;Kngb9LCexS/99nzaXA/75P1rG6NS93fj+hlEwDH8heEHn9EhZ6aju5DxolGwjOcJRxUk84gFJ5az&#10;KYvj7+YJZJ7J/z/k3wAAAP//AwBQSwECLQAUAAYACAAAACEAtoM4kv4AAADhAQAAEwAAAAAAAAAA&#10;AAAAAAAAAAAAW0NvbnRlbnRfVHlwZXNdLnhtbFBLAQItABQABgAIAAAAIQA4/SH/1gAAAJQBAAAL&#10;AAAAAAAAAAAAAAAAAC8BAABfcmVscy8ucmVsc1BLAQItABQABgAIAAAAIQAR/ALKWgMAAOIHAAAO&#10;AAAAAAAAAAAAAAAAAC4CAABkcnMvZTJvRG9jLnhtbFBLAQItABQABgAIAAAAIQCdP13W4QAAAAsB&#10;AAAPAAAAAAAAAAAAAAAAALQFAABkcnMvZG93bnJldi54bWxQSwUGAAAAAAQABADzAAAAwgYAAAAA&#10;">
                <v:shape id="Freeform 27" o:spid="_x0000_s1027" style="position:absolute;left:9145;top:5405;width:180;height:2;visibility:visible;mso-wrap-style:square;v-text-anchor:top" coordsize="18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VKA8UA&#10;AADcAAAADwAAAGRycy9kb3ducmV2LnhtbESPQYvCMBSE7wv+h/AEL6KpulipRhFBXDwsWAX19mie&#10;bbF5KU3U7r83Cwt7HGbmG2axak0lntS40rKC0TACQZxZXXKu4HTcDmYgnEfWWFkmBT/kYLXsfCww&#10;0fbFB3qmPhcBwi5BBYX3dSKlywoy6Ia2Jg7ezTYGfZBNLnWDrwA3lRxH0VQaLDksFFjTpqDsnj6M&#10;grQfX2myu372o8v+ln2fy9kjTpXqddv1HISn1v+H/9pfWsEkHsHvmXAE5PI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1UoDxQAAANwAAAAPAAAAAAAAAAAAAAAAAJgCAABkcnMv&#10;ZG93bnJldi54bWxQSwUGAAAAAAQABAD1AAAAigMAAAAA&#10;" path="m,l180,e" filled="f" strokecolor="maroon" strokeweight=".94pt">
                  <v:path arrowok="t" o:connecttype="custom" o:connectlocs="0,0;180,0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AU" w:eastAsia="en-AU"/>
        </w:rPr>
        <mc:AlternateContent>
          <mc:Choice Requires="wpg">
            <w:drawing>
              <wp:anchor distT="0" distB="0" distL="114300" distR="114300" simplePos="0" relativeHeight="503311447" behindDoc="1" locked="0" layoutInCell="1" allowOverlap="1">
                <wp:simplePos x="0" y="0"/>
                <wp:positionH relativeFrom="page">
                  <wp:posOffset>5807075</wp:posOffset>
                </wp:positionH>
                <wp:positionV relativeFrom="page">
                  <wp:posOffset>3822065</wp:posOffset>
                </wp:positionV>
                <wp:extent cx="114300" cy="1270"/>
                <wp:effectExtent l="6350" t="12065" r="12700" b="5715"/>
                <wp:wrapNone/>
                <wp:docPr id="368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4300" cy="1270"/>
                          <a:chOff x="9145" y="6019"/>
                          <a:chExt cx="180" cy="2"/>
                        </a:xfrm>
                      </wpg:grpSpPr>
                      <wps:wsp>
                        <wps:cNvPr id="369" name="Freeform 25"/>
                        <wps:cNvSpPr>
                          <a:spLocks/>
                        </wps:cNvSpPr>
                        <wps:spPr bwMode="auto">
                          <a:xfrm>
                            <a:off x="9145" y="6019"/>
                            <a:ext cx="180" cy="2"/>
                          </a:xfrm>
                          <a:custGeom>
                            <a:avLst/>
                            <a:gdLst>
                              <a:gd name="T0" fmla="+- 0 9145 9145"/>
                              <a:gd name="T1" fmla="*/ T0 w 180"/>
                              <a:gd name="T2" fmla="+- 0 9325 9145"/>
                              <a:gd name="T3" fmla="*/ T2 w 18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80">
                                <a:moveTo>
                                  <a:pt x="0" y="0"/>
                                </a:moveTo>
                                <a:lnTo>
                                  <a:pt x="180" y="0"/>
                                </a:lnTo>
                              </a:path>
                            </a:pathLst>
                          </a:custGeom>
                          <a:noFill/>
                          <a:ln w="11938">
                            <a:solidFill>
                              <a:srgbClr val="8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4" o:spid="_x0000_s1026" style="position:absolute;margin-left:457.25pt;margin-top:300.95pt;width:9pt;height:.1pt;z-index:-5033;mso-position-horizontal-relative:page;mso-position-vertical-relative:page" coordorigin="9145,6019" coordsize="18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2iEWwMAAOIHAAAOAAAAZHJzL2Uyb0RvYy54bWykVdtu2zAMfR+wfxD0uCH1JW6aGE2HIZdi&#10;wG5Asw9QZPmC2ZInKXG6Yf8+irLTNO2wYeuDK4XU4eEhRV2/OTQ12QttKiXnNLoIKRGSq6ySxZx+&#10;2axHU0qMZTJjtZJiTu+FoW9uXr647tpUxKpUdSY0ARBp0q6d09LaNg0Cw0vRMHOhWiHBmCvdMAtb&#10;XQSZZh2gN3UQh+Ek6JTOWq24MAZ+XXojvUH8PBfcfspzIyyp5xS4Wfxq/G7dN7i5ZmmhWVtWvKfB&#10;/oFFwyoJQY9QS2YZ2enqCVRTca2Myu0FV02g8rziAnOAbKLwLJtbrXYt5lKkXdEeZQJpz3T6Z1j+&#10;cf9Zkyqb0/EESiVZA0XCuCROnDpdW6TgdKvbu/az9inC8r3iXw2Yg3O72xfemWy7DyoDPLazCtU5&#10;5LpxEJA3OWAR7o9FEAdLOPwYRck4hFJxMEXxVV8iXkId3ZlZlFxSArZJGM18+Xi5Gs5O+4OxswQs&#10;9QGRZE/KZQStZh7UNP+n5l3JWoFFMk6oo5qzQc21FsI1MIkvvaDoN6hpTqU8sTiWBhT/o4jPCHKU&#10;8nk5WMp3xt4KhbVg+/fG+muQwQornPWNsAE586aGG/F6RELiQuHH614c3aLB7VVANiHpSASRe8wB&#10;Kh58PNQ4fh5qPLg5qPgBCopZDPxYOVDmB9lzhhVhbuiE2GmtMq5bNsBsaDFAACeX3298IfS5rz/T&#10;h9AwTc7niKYE5sjWJ9sy65i5EG5JOuhgEMLtG7UXG4UWe9b6EOPBWstTL3f6lJO3wgEHjw1+DOmY&#10;nlRVqnVV11iCWiKRaDaeIhWj6ipzVsfG6GK7qDXZMxiQ09D9uVwA7ZEbDCKZIVopWLbq15ZVtV+D&#10;f43SQuv1CrgmxAn4YxbOVtPVNBkl8WQ1SsLlcvR2vUhGk3V0dbkcLxeLZfTTUYuStKyyTEjHbpjG&#10;UfJ397N/F/wcPc7jR1k8SnaNf0+TDR7TQC0gl+E/ZgcDxd9OP022KruHm6qVf17gOYRFqfR3Sjp4&#10;WubUfNsxLSip30mYNnCNEqirxU1yeRXDRp9atqcWJjlAzaml0N9uubD+/dq1uipKiBRhWaV6C2M2&#10;r9xdRn6eVb+BgYcrfEgwl/7Rcy/V6R69Hp7mm18AAAD//wMAUEsDBBQABgAIAAAAIQC3dVpe4QAA&#10;AAsBAAAPAAAAZHJzL2Rvd25yZXYueG1sTI/BSsNAEIbvgu+wjODNbja1xcRsSinqqQi2gnjbJtMk&#10;NDsbstskfXunJ3ucfz7++SZbTbYVA/a+caRBzSIQSIUrG6o0fO/fn15A+GCoNK0j1HBBD6v8/i4z&#10;aelG+sJhFyrBJeRTo6EOoUul9EWN1viZ65B4d3S9NYHHvpJlb0Yut62Mo2gprWmIL9Smw02NxWl3&#10;tho+RjOu5+pt2J6Om8vvfvH5s1Wo9ePDtH4FEXAK/zBc9VkdcnY6uDOVXrQaEvW8YFTDMlIJCCaS&#10;eczJ4ZrECmSeydsf8j8AAAD//wMAUEsBAi0AFAAGAAgAAAAhALaDOJL+AAAA4QEAABMAAAAAAAAA&#10;AAAAAAAAAAAAAFtDb250ZW50X1R5cGVzXS54bWxQSwECLQAUAAYACAAAACEAOP0h/9YAAACUAQAA&#10;CwAAAAAAAAAAAAAAAAAvAQAAX3JlbHMvLnJlbHNQSwECLQAUAAYACAAAACEAjJtohFsDAADiBwAA&#10;DgAAAAAAAAAAAAAAAAAuAgAAZHJzL2Uyb0RvYy54bWxQSwECLQAUAAYACAAAACEAt3VaXuEAAAAL&#10;AQAADwAAAAAAAAAAAAAAAAC1BQAAZHJzL2Rvd25yZXYueG1sUEsFBgAAAAAEAAQA8wAAAMMGAAAA&#10;AA==&#10;">
                <v:shape id="Freeform 25" o:spid="_x0000_s1027" style="position:absolute;left:9145;top:6019;width:180;height:2;visibility:visible;mso-wrap-style:square;v-text-anchor:top" coordsize="18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XrQ2MYA&#10;AADcAAAADwAAAGRycy9kb3ducmV2LnhtbESPT4vCMBTE78J+h/AW9iKa7ir+qUYRQRQPglVQb4/m&#10;2ZZtXkoTtX77zYLgcZiZ3zDTeWNKcafaFZYVfHcjEMSp1QVnCo6HVWcEwnlkjaVlUvAkB/PZR2uK&#10;sbYP3tM98ZkIEHYxKsi9r2IpXZqTQde1FXHwrrY26IOsM6lrfAS4KeVPFA2kwYLDQo4VLXNKf5Ob&#10;UZC0hxfqrS/9dnTeXtPdqRjdholSX5/NYgLCU+Pf4Vd7oxX0BmP4PxOOgJz9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XrQ2MYAAADcAAAADwAAAAAAAAAAAAAAAACYAgAAZHJz&#10;L2Rvd25yZXYueG1sUEsFBgAAAAAEAAQA9QAAAIsDAAAAAA==&#10;" path="m,l180,e" filled="f" strokecolor="maroon" strokeweight=".94pt">
                  <v:path arrowok="t" o:connecttype="custom" o:connectlocs="0,0;180,0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AU" w:eastAsia="en-AU"/>
        </w:rPr>
        <mc:AlternateContent>
          <mc:Choice Requires="wpg">
            <w:drawing>
              <wp:anchor distT="0" distB="0" distL="114300" distR="114300" simplePos="0" relativeHeight="503311448" behindDoc="1" locked="0" layoutInCell="1" allowOverlap="1">
                <wp:simplePos x="0" y="0"/>
                <wp:positionH relativeFrom="page">
                  <wp:posOffset>5807075</wp:posOffset>
                </wp:positionH>
                <wp:positionV relativeFrom="page">
                  <wp:posOffset>4317365</wp:posOffset>
                </wp:positionV>
                <wp:extent cx="125095" cy="1270"/>
                <wp:effectExtent l="6350" t="12065" r="11430" b="5715"/>
                <wp:wrapNone/>
                <wp:docPr id="366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5095" cy="1270"/>
                          <a:chOff x="9145" y="6799"/>
                          <a:chExt cx="197" cy="2"/>
                        </a:xfrm>
                      </wpg:grpSpPr>
                      <wps:wsp>
                        <wps:cNvPr id="367" name="Freeform 23"/>
                        <wps:cNvSpPr>
                          <a:spLocks/>
                        </wps:cNvSpPr>
                        <wps:spPr bwMode="auto">
                          <a:xfrm>
                            <a:off x="9145" y="6799"/>
                            <a:ext cx="197" cy="2"/>
                          </a:xfrm>
                          <a:custGeom>
                            <a:avLst/>
                            <a:gdLst>
                              <a:gd name="T0" fmla="+- 0 9145 9145"/>
                              <a:gd name="T1" fmla="*/ T0 w 197"/>
                              <a:gd name="T2" fmla="+- 0 9342 9145"/>
                              <a:gd name="T3" fmla="*/ T2 w 197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97">
                                <a:moveTo>
                                  <a:pt x="0" y="0"/>
                                </a:moveTo>
                                <a:lnTo>
                                  <a:pt x="197" y="0"/>
                                </a:lnTo>
                              </a:path>
                            </a:pathLst>
                          </a:custGeom>
                          <a:noFill/>
                          <a:ln w="11938">
                            <a:solidFill>
                              <a:srgbClr val="8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2" o:spid="_x0000_s1026" style="position:absolute;margin-left:457.25pt;margin-top:339.95pt;width:9.85pt;height:.1pt;z-index:-5032;mso-position-horizontal-relative:page;mso-position-vertical-relative:page" coordorigin="9145,6799" coordsize="197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xXcXQMAAOIHAAAOAAAAZHJzL2Uyb0RvYy54bWykVclu2zAQvRfoPxA8tnC0WLEtIXZQeAkK&#10;pG2AuB9AU9SCSqRK0pbTov/eISl5S4oWaQ7K0DOcefNm4c3tvq7QjklVCj7FwZWPEeNUpCXPp/jr&#10;ejWYYKQ04SmpBGdT/MQUvp29fXPTNgkLRSGqlEkETrhK2maKC62bxPMULVhN1JVoGAdlJmRNNBxl&#10;7qWStOC9rrzQ90deK2TaSEGZUvDrwinxzPrPMkb1lyxTTKNqigGbtl9pvxvz9WY3JMklaYqSdjDI&#10;K1DUpOQQ9OBqQTRBW1k+c1WXVAolMn1FRe2JLCspszlANoF/kc2dFNvG5pInbd4caAJqL3h6tVv6&#10;efcgUZlO8XA0woiTGopk46IwNOy0TZ6A0Z1sHpsH6VIE8V7QbwrU3qXenHNnjDbtJ5GCP7LVwrKz&#10;z2RtXEDeaG+L8HQoAttrROHHILz242uMKKiCcNyViBZQR3MnDiJQgm40jmNXPlos+7vx2F200D2S&#10;uIAWZAfKZAStpo5sqv9j87EgDbNFUoaoA5uAxLG5koyZBkbh0BFq7Xo21SmVJxqDUgHjfyXxBUIO&#10;VL5MB0noVuk7JmwtyO5eaTcGKUi2wmkHfQ0jk9UVTMT7AfKRCWU/3dgczILe7J2H1j5qUQCRO5+9&#10;q7C3ca6GUfiiq2FvZlyFR1dQzLzHR4oeMt3zDjNIiJil49tOa4Qy3bIGZH2LgQcwMvn9wRZCX9q6&#10;O10ICdvkco9IjGCPbFyyDdEGmQlhRNRCBwMR5lyLHVsLq9EXrQ8xjtqKn1qZ26eYnBYuGPcwfE6w&#10;IQ3Sk6pysSqrypag4hZIEA8nFooSVZkarUGjZL6ZVxLtCCzIiW/+TC7g7cwMFhFPrbeCkXTZyZqU&#10;lZPBvrLUQut1DJgmtBvwZ+zHy8lyEg2icLQcRP5iMfiwmkeD0SoYXy+Gi/l8Efwy0IIoKco0Zdyg&#10;67dxEP3bfHbvgtujh318lsVZsiv79zxZ7xyG5QJy6f87svvpdNtkI9InmFQp3PMCzyEIhZA/MGrh&#10;aZli9X1LJMOo+shh28AYReYtsofoehzCQZ5qNqcawim4mmKNob+NONfu/do2sswLiBTYsnLxAdZs&#10;VppZhoWnEoeqO8DCs5J9SGwu3aNnXqrTs7U6Ps2z3wAAAP//AwBQSwMEFAAGAAgAAAAhAA/noaHi&#10;AAAACwEAAA8AAABkcnMvZG93bnJldi54bWxMj01PwzAMhu9I/IfISNxYmn2xlqbTNAGnaRIbEuKW&#10;tV5brXGqJmu7f485wdH2o9fPm65H24geO1870qAmEQik3BU1lRo+j29PKxA+GCpM4wg13NDDOru/&#10;S01SuIE+sD+EUnAI+cRoqEJoEyl9XqE1fuJaJL6dXWdN4LErZdGZgcNtI6dRtJTW1MQfKtPitsL8&#10;crhaDe+DGTYz9drvLuft7fu42H/tFGr9+DBuXkAEHMMfDL/6rA4ZO53clQovGg2xmi8Y1bB8jmMQ&#10;TMSz+RTEiTerSIHMUvm/Q/YDAAD//wMAUEsBAi0AFAAGAAgAAAAhALaDOJL+AAAA4QEAABMAAAAA&#10;AAAAAAAAAAAAAAAAAFtDb250ZW50X1R5cGVzXS54bWxQSwECLQAUAAYACAAAACEAOP0h/9YAAACU&#10;AQAACwAAAAAAAAAAAAAAAAAvAQAAX3JlbHMvLnJlbHNQSwECLQAUAAYACAAAACEANjsV3F0DAADi&#10;BwAADgAAAAAAAAAAAAAAAAAuAgAAZHJzL2Uyb0RvYy54bWxQSwECLQAUAAYACAAAACEAD+ehoeIA&#10;AAALAQAADwAAAAAAAAAAAAAAAAC3BQAAZHJzL2Rvd25yZXYueG1sUEsFBgAAAAAEAAQA8wAAAMYG&#10;AAAAAA==&#10;">
                <v:shape id="Freeform 23" o:spid="_x0000_s1027" style="position:absolute;left:9145;top:6799;width:197;height:2;visibility:visible;mso-wrap-style:square;v-text-anchor:top" coordsize="197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zYesUA&#10;AADcAAAADwAAAGRycy9kb3ducmV2LnhtbESPW2sCMRSE34X+h3AKvtVsa/GyNUoRtML64gV8Pd2c&#10;7i5uTpYk6uqvN0LBx2FmvmEms9bU4kzOV5YVvPcSEMS51RUXCva7xdsIhA/IGmvLpOBKHmbTl84E&#10;U20vvKHzNhQiQtinqKAMoUml9HlJBn3PNsTR+7POYIjSFVI7vES4qeVHkgykwYrjQokNzUvKj9uT&#10;UZDdTLVch9+sfxxnn87P7ernYJXqvrbfXyACteEZ/m+vtIL+YAiPM/EIyO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rNh6xQAAANwAAAAPAAAAAAAAAAAAAAAAAJgCAABkcnMv&#10;ZG93bnJldi54bWxQSwUGAAAAAAQABAD1AAAAigMAAAAA&#10;" path="m,l197,e" filled="f" strokecolor="maroon" strokeweight=".94pt">
                  <v:path arrowok="t" o:connecttype="custom" o:connectlocs="0,0;197,0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AU" w:eastAsia="en-AU"/>
        </w:rPr>
        <mc:AlternateContent>
          <mc:Choice Requires="wpg">
            <w:drawing>
              <wp:anchor distT="0" distB="0" distL="114300" distR="114300" simplePos="0" relativeHeight="503311449" behindDoc="1" locked="0" layoutInCell="1" allowOverlap="1">
                <wp:simplePos x="0" y="0"/>
                <wp:positionH relativeFrom="page">
                  <wp:posOffset>5807075</wp:posOffset>
                </wp:positionH>
                <wp:positionV relativeFrom="page">
                  <wp:posOffset>4739640</wp:posOffset>
                </wp:positionV>
                <wp:extent cx="86995" cy="1270"/>
                <wp:effectExtent l="6350" t="15240" r="11430" b="12065"/>
                <wp:wrapNone/>
                <wp:docPr id="364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6995" cy="1270"/>
                          <a:chOff x="9145" y="7464"/>
                          <a:chExt cx="137" cy="2"/>
                        </a:xfrm>
                      </wpg:grpSpPr>
                      <wps:wsp>
                        <wps:cNvPr id="365" name="Freeform 21"/>
                        <wps:cNvSpPr>
                          <a:spLocks/>
                        </wps:cNvSpPr>
                        <wps:spPr bwMode="auto">
                          <a:xfrm>
                            <a:off x="9145" y="7464"/>
                            <a:ext cx="137" cy="2"/>
                          </a:xfrm>
                          <a:custGeom>
                            <a:avLst/>
                            <a:gdLst>
                              <a:gd name="T0" fmla="+- 0 9145 9145"/>
                              <a:gd name="T1" fmla="*/ T0 w 137"/>
                              <a:gd name="T2" fmla="+- 0 9282 9145"/>
                              <a:gd name="T3" fmla="*/ T2 w 137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37">
                                <a:moveTo>
                                  <a:pt x="0" y="0"/>
                                </a:moveTo>
                                <a:lnTo>
                                  <a:pt x="137" y="0"/>
                                </a:lnTo>
                              </a:path>
                            </a:pathLst>
                          </a:custGeom>
                          <a:noFill/>
                          <a:ln w="11938">
                            <a:solidFill>
                              <a:srgbClr val="8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0" o:spid="_x0000_s1026" style="position:absolute;margin-left:457.25pt;margin-top:373.2pt;width:6.85pt;height:.1pt;z-index:-5031;mso-position-horizontal-relative:page;mso-position-vertical-relative:page" coordorigin="9145,7464" coordsize="137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UUVYAMAAOEHAAAOAAAAZHJzL2Uyb0RvYy54bWykVduO2zYQfQ/QfyD42MCri7W+COsNAl8W&#10;AdI2QNwPoCXqgkqkQtKWt0X/vTNDyet1ErRI/UCTmuHMmTPDmYd357ZhJ2lsrdWKR3chZ1JlOq9V&#10;ueK/73eTBWfWCZWLRiu54s/S8nePP7156LtUxrrSTS4NAyPKpn234pVzXRoENqtkK+yd7qQCYaFN&#10;KxwcTRnkRvRgvW2COAxnQa9N3hmdSWvh68YL+SPZLwqZud+KwkrHmhUHbI5WQ+sB1+DxQaSlEV1V&#10;ZwMM8QMoWlErcHoxtRFOsKOpvzLV1pnRVhfuLtNtoIuiziTFANFE4U00T0YfO4qlTPuyu9AE1N7w&#10;9MNms19Pnwyr8xWfzhLOlGghSeSXxcRO35UpKD2Z7nP3yfgQYftRZ39YIC+4leO59Mrs0P+ic7An&#10;jk4TO+fCtGgC4mZnSsLzJQny7FgGHxez5fKeswwkUTwfMpRVkEa8sowSEIJsngBeyl5WbYer0XTu&#10;L8YoCUTq/RHGARMWBlSafSHT/j8yP1eik5QjizxdyASUnsydkRLrl8URokL3oDeSaa+ZvJKgmgXC&#10;/5XDbxAyMvkdOkSaHa17kppSIU4frSMeyxx2lOB8gL6HF1O0DTyItxMWMnRFy/BqLmrRqPZzwPYh&#10;6xl6HmyOpuJRx5uKF/E3TU1HNTQVv5iCZF7wiWqEnJ3VgBl2TGDPCanQOm2xWvaAbKwwsABKGN93&#10;dMH1ra6/M7gw0Exu24jhDNrIwQfbCYfI0AVuWQ8VDETgudUnudckcTeVDz5epI261qIEXmHyUriA&#10;5qnALy4R6VVWld7VTUMpaBQBiZbTBUGxuqlzlCIaa8rDujHsJKA/LkL8YSxg7ZUa9CGVk7VKinw7&#10;7J2oG78H/YaohdIbGMAipAb41zJcbhfbRTJJ4tl2koSbzeT9bp1MZrtofr+ZbtbrTfQ3QouStKrz&#10;XCpENzbjKPlv73MYC76NXtrxqyheBbuj39fBBq9hEBcQy/hP0UFD8a/TP+eDzp/hpRrtpwtMQ9hU&#10;2vzJWQ+TZcXtl6MwkrPmg4JuA88owVFEh+R+Dn2WmWvJ4VoiVAamVtxxqG/crp0fX8fO1GUFniJK&#10;q9LvocsWNb5lwudRDQdoeLSjOUKxDDMPB9X1mbReJvPjPwAAAP//AwBQSwMEFAAGAAgAAAAhAD+5&#10;rmXhAAAACwEAAA8AAABkcnMvZG93bnJldi54bWxMj8FOg0AQhu8mvsNmTLzZBaTYIkvTNOqpaWJr&#10;YrxNYQqk7Cxht0Df3tWLHmfmyz/fn60m3YqBetsYVhDOAhDEhSkbrhR8HF4fFiCsQy6xNUwKrmRh&#10;ld/eZJiWZuR3GvauEj6EbYoKaue6VEpb1KTRzkxH7G8n02t0fuwrWfY4+nDdyigIEqmxYf+hxo42&#10;NRXn/UUreBtxXD+GL8P2fNpcvw7z3ec2JKXu76b1MwhHk/uD4Uffq0PunY7mwqUVrYJlGM89quAp&#10;TmIQnlhGiwjE8XeTgMwz+b9D/g0AAP//AwBQSwECLQAUAAYACAAAACEAtoM4kv4AAADhAQAAEwAA&#10;AAAAAAAAAAAAAAAAAAAAW0NvbnRlbnRfVHlwZXNdLnhtbFBLAQItABQABgAIAAAAIQA4/SH/1gAA&#10;AJQBAAALAAAAAAAAAAAAAAAAAC8BAABfcmVscy8ucmVsc1BLAQItABQABgAIAAAAIQDRLUUVYAMA&#10;AOEHAAAOAAAAAAAAAAAAAAAAAC4CAABkcnMvZTJvRG9jLnhtbFBLAQItABQABgAIAAAAIQA/ua5l&#10;4QAAAAsBAAAPAAAAAAAAAAAAAAAAALoFAABkcnMvZG93bnJldi54bWxQSwUGAAAAAAQABADzAAAA&#10;yAYAAAAA&#10;">
                <v:shape id="Freeform 21" o:spid="_x0000_s1027" style="position:absolute;left:9145;top:7464;width:137;height:2;visibility:visible;mso-wrap-style:square;v-text-anchor:top" coordsize="137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+uw18UA&#10;AADcAAAADwAAAGRycy9kb3ducmV2LnhtbESPzWrDMBCE74G+g9hAb4mcpg3BtWKKwZBLCXWSQ2+L&#10;tf4h1spYqu326aNCocdhZr5hknQ2nRhpcK1lBZt1BIK4tLrlWsHlnK/2IJxH1thZJgXf5CA9PCwS&#10;jLWd+IPGwtciQNjFqKDxvo+ldGVDBt3a9sTBq+xg0Ac51FIPOAW46eRTFO2kwZbDQoM9ZQ2Vt+LL&#10;KLids/fxGaspJ9R7c6K+vv58KvW4nN9eQXia/X/4r33UCra7F/g9E46APN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67DXxQAAANwAAAAPAAAAAAAAAAAAAAAAAJgCAABkcnMv&#10;ZG93bnJldi54bWxQSwUGAAAAAAQABAD1AAAAigMAAAAA&#10;" path="m,l137,e" filled="f" strokecolor="maroon" strokeweight=".94pt">
                  <v:path arrowok="t" o:connecttype="custom" o:connectlocs="0,0;137,0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AU" w:eastAsia="en-AU"/>
        </w:rPr>
        <mc:AlternateContent>
          <mc:Choice Requires="wpg">
            <w:drawing>
              <wp:anchor distT="0" distB="0" distL="114300" distR="114300" simplePos="0" relativeHeight="503311450" behindDoc="1" locked="0" layoutInCell="1" allowOverlap="1">
                <wp:simplePos x="0" y="0"/>
                <wp:positionH relativeFrom="page">
                  <wp:posOffset>5807075</wp:posOffset>
                </wp:positionH>
                <wp:positionV relativeFrom="page">
                  <wp:posOffset>5225415</wp:posOffset>
                </wp:positionV>
                <wp:extent cx="99060" cy="1270"/>
                <wp:effectExtent l="6350" t="15240" r="8890" b="12065"/>
                <wp:wrapNone/>
                <wp:docPr id="362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060" cy="1270"/>
                          <a:chOff x="9145" y="8229"/>
                          <a:chExt cx="156" cy="2"/>
                        </a:xfrm>
                      </wpg:grpSpPr>
                      <wps:wsp>
                        <wps:cNvPr id="363" name="Freeform 19"/>
                        <wps:cNvSpPr>
                          <a:spLocks/>
                        </wps:cNvSpPr>
                        <wps:spPr bwMode="auto">
                          <a:xfrm>
                            <a:off x="9145" y="8229"/>
                            <a:ext cx="156" cy="2"/>
                          </a:xfrm>
                          <a:custGeom>
                            <a:avLst/>
                            <a:gdLst>
                              <a:gd name="T0" fmla="+- 0 9145 9145"/>
                              <a:gd name="T1" fmla="*/ T0 w 156"/>
                              <a:gd name="T2" fmla="+- 0 9301 9145"/>
                              <a:gd name="T3" fmla="*/ T2 w 156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56">
                                <a:moveTo>
                                  <a:pt x="0" y="0"/>
                                </a:moveTo>
                                <a:lnTo>
                                  <a:pt x="156" y="0"/>
                                </a:lnTo>
                              </a:path>
                            </a:pathLst>
                          </a:custGeom>
                          <a:noFill/>
                          <a:ln w="11938">
                            <a:solidFill>
                              <a:srgbClr val="8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8" o:spid="_x0000_s1026" style="position:absolute;margin-left:457.25pt;margin-top:411.45pt;width:7.8pt;height:.1pt;z-index:-5030;mso-position-horizontal-relative:page;mso-position-vertical-relative:page" coordorigin="9145,8229" coordsize="156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PnxXgMAAOEHAAAOAAAAZHJzL2Uyb0RvYy54bWykVVuP0zoQfkfiP1h+BHVzabbbRttFqJcV&#10;0p5zkOj5Aa7jXERiB9ttuiD+O+Nx0s0WEAj64NqZ8cw334xnbt+cmpochTaVkksaXYWUCMlVVsli&#10;Sf/fbSdzSoxlMmO1kmJJH4Whb+5evrjt2lTEqlR1JjQBI9KkXbukpbVtGgSGl6Jh5kq1QoIwV7ph&#10;Fo66CDLNOrDe1EEchrOgUzprteLCGPi69kJ6h/bzXHD7X54bYUm9pIDN4qpx3bs1uLtlaaFZW1a8&#10;h8H+AEXDKglOz6bWzDJy0NV3ppqKa2VUbq+4agKV5xUXGANEE4UX0dxrdWgxliLtivZME1B7wdMf&#10;m+X/Ht9rUmVLOp3FlEjWQJLQL4nmjp2uLVJQutfth/a99iHC9kHxjwbEwaXcnQuvTPbdPyoDe+xg&#10;FbJzynXjTEDc5IRJeDwnQZws4fBxsQhnkCkOkii+6TPES0iju7KIkmtKQDaP44XPHi83/dXoeuYv&#10;xk4SsNT7Q4w9JhcQVJp5ItP8HZkfStYKzJFxPJ3JnA5kbrUQrn5JhHide9AbyDRjJkcSp2aA8F9y&#10;+ANCBiZ/QgdL+cHYe6EwFez4YKx/BRnsMMFZXwc7yEPe1PAgXk9ISJwrXPpXc1aLBrVXAdmFpCPO&#10;c29zMAXFNTY1DaMfmgLavJozFT+ZgmQWAz5WDpD5SfaYYUeY6zkhFlqrjKuWHSAbKgwsgJKL7ye6&#10;4PpS19/pXWhoJpdtRFMCbWTvg22ZdcicC7clHVQwEOHOjTqKnUKJvah88PEkreVYCxM4wuSlcMGZ&#10;xwI/u3RIR1mValvVNaaglggkWkznCMWousqc1KExutivak2ODPrjPHS//uk8U4M+JDO0VgqWbfq9&#10;ZVXt9+C9Rmqh9HoGXBFiA/yyCBeb+WaeTJJ4tpkk4Xo9ebtdJZPZNrq5Xk/Xq9U6+uqgRUlaVlkm&#10;pEM3NOMo+b332Y8F30bP7fhZFM+C3eLv+2CD5zCQZYhl+MfooKH41+m7yV5lj/BStfLTBaYhbEql&#10;P1PSwWRZUvPpwLSgpH4nodvAM0rcKMJDcn0Tw0GPJfuxhEkOppbUUqhvt11ZP74Ora6KEjxFmFap&#10;3kKXzSv3lhGfR9UfoOHhDucIxtLPPDeoxmfUeprMd98AAAD//wMAUEsDBBQABgAIAAAAIQDqgmMr&#10;4QAAAAsBAAAPAAAAZHJzL2Rvd25yZXYueG1sTI/BasMwDIbvg72DUWG31XGyjiaNU0rZdiqDtoOx&#10;mxurSWgsh9hN0refe9qOkj5+fX++nkzLBuxdY0mCmEfAkEqrG6okfB3fn5fAnFekVWsJJdzQwbp4&#10;fMhVpu1IexwOvmIhhFymJNTedxnnrqzRKDe3HVK4nW1vlA9jX3HdqzGEm5bHUfTKjWoofKhVh9sa&#10;y8vhaiR8jGrcJOJt2F3O29vPcfH5vRMo5dNs2qyAeZz8Hwx3/aAORXA62Stpx1oJqXhZBFTCMo5T&#10;YIFIk0gAO903iQBe5Px/h+IXAAD//wMAUEsBAi0AFAAGAAgAAAAhALaDOJL+AAAA4QEAABMAAAAA&#10;AAAAAAAAAAAAAAAAAFtDb250ZW50X1R5cGVzXS54bWxQSwECLQAUAAYACAAAACEAOP0h/9YAAACU&#10;AQAACwAAAAAAAAAAAAAAAAAvAQAAX3JlbHMvLnJlbHNQSwECLQAUAAYACAAAACEAjcj58V4DAADh&#10;BwAADgAAAAAAAAAAAAAAAAAuAgAAZHJzL2Uyb0RvYy54bWxQSwECLQAUAAYACAAAACEA6oJjK+EA&#10;AAALAQAADwAAAAAAAAAAAAAAAAC4BQAAZHJzL2Rvd25yZXYueG1sUEsFBgAAAAAEAAQA8wAAAMYG&#10;AAAAAA==&#10;">
                <v:shape id="Freeform 19" o:spid="_x0000_s1027" style="position:absolute;left:9145;top:8229;width:156;height:2;visibility:visible;mso-wrap-style:square;v-text-anchor:top" coordsize="156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pudsUA&#10;AADcAAAADwAAAGRycy9kb3ducmV2LnhtbESP0WrCQBRE34X+w3KFvtWNSpKSuooNiqGUQtUPuGRv&#10;k2j2bshuTfr33ULBx2FmzjCrzWhacaPeNZYVzGcRCOLS6oYrBefT/ukZhPPIGlvLpOCHHGzWD5MV&#10;ZtoO/Em3o69EgLDLUEHtfZdJ6cqaDLqZ7YiD92V7gz7IvpK6xyHATSsXUZRIgw2HhRo7ymsqr8dv&#10;oyC9NLvY5W8+3368V2gPcZG+dko9TsftCwhPo7+H/9uFVrBMlvB3JhwBuf4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Gm52xQAAANwAAAAPAAAAAAAAAAAAAAAAAJgCAABkcnMv&#10;ZG93bnJldi54bWxQSwUGAAAAAAQABAD1AAAAigMAAAAA&#10;" path="m,l156,e" filled="f" strokecolor="maroon" strokeweight=".94pt">
                  <v:path arrowok="t" o:connecttype="custom" o:connectlocs="0,0;156,0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AU" w:eastAsia="en-AU"/>
        </w:rPr>
        <mc:AlternateContent>
          <mc:Choice Requires="wpg">
            <w:drawing>
              <wp:anchor distT="0" distB="0" distL="114300" distR="114300" simplePos="0" relativeHeight="503311451" behindDoc="1" locked="0" layoutInCell="1" allowOverlap="1">
                <wp:simplePos x="0" y="0"/>
                <wp:positionH relativeFrom="page">
                  <wp:posOffset>5807075</wp:posOffset>
                </wp:positionH>
                <wp:positionV relativeFrom="page">
                  <wp:posOffset>5504815</wp:posOffset>
                </wp:positionV>
                <wp:extent cx="115570" cy="1270"/>
                <wp:effectExtent l="6350" t="8890" r="11430" b="8890"/>
                <wp:wrapNone/>
                <wp:docPr id="360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5570" cy="1270"/>
                          <a:chOff x="9145" y="8669"/>
                          <a:chExt cx="182" cy="2"/>
                        </a:xfrm>
                      </wpg:grpSpPr>
                      <wps:wsp>
                        <wps:cNvPr id="361" name="Freeform 17"/>
                        <wps:cNvSpPr>
                          <a:spLocks/>
                        </wps:cNvSpPr>
                        <wps:spPr bwMode="auto">
                          <a:xfrm>
                            <a:off x="9145" y="8669"/>
                            <a:ext cx="182" cy="2"/>
                          </a:xfrm>
                          <a:custGeom>
                            <a:avLst/>
                            <a:gdLst>
                              <a:gd name="T0" fmla="+- 0 9145 9145"/>
                              <a:gd name="T1" fmla="*/ T0 w 182"/>
                              <a:gd name="T2" fmla="+- 0 9328 9145"/>
                              <a:gd name="T3" fmla="*/ T2 w 18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82">
                                <a:moveTo>
                                  <a:pt x="0" y="0"/>
                                </a:moveTo>
                                <a:lnTo>
                                  <a:pt x="183" y="0"/>
                                </a:lnTo>
                              </a:path>
                            </a:pathLst>
                          </a:custGeom>
                          <a:noFill/>
                          <a:ln w="11938">
                            <a:solidFill>
                              <a:srgbClr val="8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6" o:spid="_x0000_s1026" style="position:absolute;margin-left:457.25pt;margin-top:433.45pt;width:9.1pt;height:.1pt;z-index:-5029;mso-position-horizontal-relative:page;mso-position-vertical-relative:page" coordorigin="9145,8669" coordsize="182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2kxXQMAAOIHAAAOAAAAZHJzL2Uyb0RvYy54bWykVduO2zgMfV9g/0HQYxcZX+JkHGMyRZHL&#10;YIHegEk/QLHlC9aWvJISZ1r030tRtifJTLGLNg8OZdLk4SFF3r09NTU5cqUrKZY0uPEp4SKVWSWK&#10;Jf2y205iSrRhImO1FHxJn7imb+///OOuaxMeylLWGVcEnAiddO2Slsa0iefptOQN0zey5QKUuVQN&#10;M3BUhZcp1oH3pvZC3597nVRZq2TKtYa3a6ek9+g/z3lqPuW55obUSwrYDD4VPvf26d3fsaRQrC2r&#10;tIfBfgFFwyoBQUdXa2YYOajqhaumSpXUMjc3qWw8medVyjEHyCbwr7J5UPLQYi5F0hXtSBNQe8XT&#10;L7tNPx4/K1JlSzqdAz+CNVAkjEuCuWWna4sEjB5U+9h+Vi5FEN/L9B8Nau9ab8+FMyb77oPMwB87&#10;GInsnHLVWBeQNzlhEZ7GIvCTISm8DILZ7BagpKAKQpCwRGkJdbTfLIJoRgno4vl8Meg2w7dx6D4M&#10;rcZjiQuIIHtQNiNoNf3Mpv49Nh9L1nIskrZEjWwGA5tbxbltYBLcOkLRbmBTn1N5prEoNTD+nyS+&#10;QshI5et0sCQ9aPPAJdaCHd9rgxwXGUhY4axvhB3UIW9quBF/TYhPbCh8ON6L0QxydWZvPLLzSUcC&#10;iNz7HFxBZc5dTcP4VVfTwcy6Cp9dQTFHfKwcIKcn0WMGiTA7dHzstFZq2y07QDa0GHgAI5vfT2wh&#10;9LWt+6YPoWCaXM8RRQnMkb1LtmXGIrMhrEg66GAgwp4beeQ7iRpz1foQ41lbi3OrIL7E5LTwgXWP&#10;DT6GtEjPqirktqprLEEtEEiwmMYIRcu6yqzWotGq2K9qRY4MBmTs25/NBbxdmMEgEhl6KznLNr1s&#10;WFU7GexrpBZar2fANiFOwG8Lf7GJN3E0icL5ZhL56/Xk3XYVTebb4Ha2nq5Xq3Xw3UILoqSssowL&#10;i26YxkH0/+5nvxfcHB3n8UUWF8lu8fcyWe8SBnIBuQz/mB0MFHc73TTZy+wJbqqSbr3AOgShlOor&#10;JR2sliXV/x6Y4pTUfwuYNnCNIruL8BDNbkM4qHPN/lzDRAqultRQ6G8rrozbX4dWVUUJkQIsq5Dv&#10;YMzmlb3LiM+h6g8w8FDCRYK59EvPbqrzM1o9r+b7HwAAAP//AwBQSwMEFAAGAAgAAAAhAKAEIQ7i&#10;AAAACwEAAA8AAABkcnMvZG93bnJldi54bWxMj8FuwjAMhu+T9g6RJ+020sAotGuKENp2QpMGkxA3&#10;05i2okmqJrTl7RdO29H2p9/fn61G3bCeOldbI0FMImBkCqtqU0r42X+8LIE5j0ZhYw1JuJGDVf74&#10;kGGq7GC+qd/5koUQ41KUUHnfppy7oiKNbmJbMuF2tp1GH8au5KrDIYTrhk+jKOYaaxM+VNjSpqLi&#10;srtqCZ8DDuuZeO+3l/PmdtzPvw5bQVI+P43rN2CeRv8Hw10/qEMenE72apRjjYREvM4DKmEZxwmw&#10;QCSz6QLY6b5ZCOB5xv93yH8BAAD//wMAUEsBAi0AFAAGAAgAAAAhALaDOJL+AAAA4QEAABMAAAAA&#10;AAAAAAAAAAAAAAAAAFtDb250ZW50X1R5cGVzXS54bWxQSwECLQAUAAYACAAAACEAOP0h/9YAAACU&#10;AQAACwAAAAAAAAAAAAAAAAAvAQAAX3JlbHMvLnJlbHNQSwECLQAUAAYACAAAACEA4GdpMV0DAADi&#10;BwAADgAAAAAAAAAAAAAAAAAuAgAAZHJzL2Uyb0RvYy54bWxQSwECLQAUAAYACAAAACEAoAQhDuIA&#10;AAALAQAADwAAAAAAAAAAAAAAAAC3BQAAZHJzL2Rvd25yZXYueG1sUEsFBgAAAAAEAAQA8wAAAMYG&#10;AAAAAA==&#10;">
                <v:shape id="Freeform 17" o:spid="_x0000_s1027" style="position:absolute;left:9145;top:8669;width:182;height:2;visibility:visible;mso-wrap-style:square;v-text-anchor:top" coordsize="182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qGvtMYA&#10;AADcAAAADwAAAGRycy9kb3ducmV2LnhtbESPT2vCQBTE74LfYXlCL1I3sdRKdBURhB4K9U+RHl+y&#10;L9lg9m3IbjX99l2h4HGYmd8wy3VvG3GlzteOFaSTBARx4XTNlYKv0+55DsIHZI2NY1LwSx7Wq+Fg&#10;iZl2Nz7Q9RgqESHsM1RgQmgzKX1hyKKfuJY4eqXrLIYou0rqDm8Rbhs5TZKZtFhzXDDY0tZQcTn+&#10;WAX7j/wtPX9vmpx5WuHlXJrX8adST6N+swARqA+P8H/7XSt4maVwPxOPgFz9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qGvtMYAAADcAAAADwAAAAAAAAAAAAAAAACYAgAAZHJz&#10;L2Rvd25yZXYueG1sUEsFBgAAAAAEAAQA9QAAAIsDAAAAAA==&#10;" path="m,l183,e" filled="f" strokecolor="maroon" strokeweight=".94pt">
                  <v:path arrowok="t" o:connecttype="custom" o:connectlocs="0,0;183,0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AU" w:eastAsia="en-AU"/>
        </w:rPr>
        <mc:AlternateContent>
          <mc:Choice Requires="wpg">
            <w:drawing>
              <wp:anchor distT="0" distB="0" distL="114300" distR="114300" simplePos="0" relativeHeight="503311452" behindDoc="1" locked="0" layoutInCell="1" allowOverlap="1">
                <wp:simplePos x="0" y="0"/>
                <wp:positionH relativeFrom="page">
                  <wp:posOffset>5807075</wp:posOffset>
                </wp:positionH>
                <wp:positionV relativeFrom="page">
                  <wp:posOffset>5859780</wp:posOffset>
                </wp:positionV>
                <wp:extent cx="86995" cy="1270"/>
                <wp:effectExtent l="6350" t="11430" r="11430" b="6350"/>
                <wp:wrapNone/>
                <wp:docPr id="358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6995" cy="1270"/>
                          <a:chOff x="9145" y="9228"/>
                          <a:chExt cx="137" cy="2"/>
                        </a:xfrm>
                      </wpg:grpSpPr>
                      <wps:wsp>
                        <wps:cNvPr id="359" name="Freeform 15"/>
                        <wps:cNvSpPr>
                          <a:spLocks/>
                        </wps:cNvSpPr>
                        <wps:spPr bwMode="auto">
                          <a:xfrm>
                            <a:off x="9145" y="9228"/>
                            <a:ext cx="137" cy="2"/>
                          </a:xfrm>
                          <a:custGeom>
                            <a:avLst/>
                            <a:gdLst>
                              <a:gd name="T0" fmla="+- 0 9145 9145"/>
                              <a:gd name="T1" fmla="*/ T0 w 137"/>
                              <a:gd name="T2" fmla="+- 0 9282 9145"/>
                              <a:gd name="T3" fmla="*/ T2 w 137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37">
                                <a:moveTo>
                                  <a:pt x="0" y="0"/>
                                </a:moveTo>
                                <a:lnTo>
                                  <a:pt x="137" y="0"/>
                                </a:lnTo>
                              </a:path>
                            </a:pathLst>
                          </a:custGeom>
                          <a:noFill/>
                          <a:ln w="11938">
                            <a:solidFill>
                              <a:srgbClr val="8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4" o:spid="_x0000_s1026" style="position:absolute;margin-left:457.25pt;margin-top:461.4pt;width:6.85pt;height:.1pt;z-index:-5028;mso-position-horizontal-relative:page;mso-position-vertical-relative:page" coordorigin="9145,9228" coordsize="137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0rhXAMAAOEHAAAOAAAAZHJzL2Uyb0RvYy54bWykVdtu2zAMfR+wfxD0uCH1JU6bGE2HIZdi&#10;QHcBln2AIssXzJY8SYnTDfv3UZSdpmmHDVseFMmkyMNDirx+c2hqshfaVErOaXQRUiIkV1klizn9&#10;slmPppQYy2TGaiXFnN4LQ9/cvHxx3bWpiFWp6kxoAkakSbt2Tktr2zQIDC9Fw8yFaoUEYa50wywc&#10;dRFkmnVgvamDOAwvg07prNWKC2Pg69IL6Q3az3PB7cc8N8KSek4Bm8VV47p1a3BzzdJCs7aseA+D&#10;/QOKhlUSnB5NLZllZKerJ6aaimtlVG4vuGoClecVFxgDRBOFZ9HcarVrMZYi7Yr2SBNQe8bTP5vl&#10;H/afNKmyOR1PIFWSNZAk9EuixLHTtUUKSre6/dx+0j5E2N4p/tWAODiXu3Phlcm2e68ysMd2ViE7&#10;h1w3zgTETQ6YhPtjEsTBEg4fp5ez2YQSDpIovuozxEtIo7syixIQgmwWx1OfPV6u+qvR+MpfjJ0k&#10;YKn3hxh7TC4gqDTzQKb5PzI/l6wVmCPjeDqSORvIXGshXP2SaOL5RL2BTHPK5InEoTRA+B85fIaQ&#10;gcnf0MFSvjP2VihMBdvfGetfQQY7THDW18EGXkze1PAgXo9ISJwrXDzvxVEtGtReBWQTko44z73N&#10;wVQ86HhT8TR+1tR4UHOm4gdTkMxiwMfKATI/yB4z7AhzPSfEQmuVcdWyAWRDhYEFUHLx/UYXXJ/r&#10;+ju9Cw3N5LyNaEqgjWx9sC2zDplz4bakgwoGIty5UXuxUSixZ5UPPh6ktTzVwgSeYPJSuODMY4Ef&#10;XTqkJ1mVal3VNaaglggkmo2nCMWousqc1KExutguak32DPrjNHQ/FwtYe6QGfUhmaK0ULFv1e8uq&#10;2u9Bv0ZqofR6BlwRYgP8MQtnq+lqmoyS+HI1SsLlcvR2vUhGl+voarIcLxeLZfTTQYuStKyyTEiH&#10;bmjGUfJ377MfC76NHtvxoygeBbvG39Ngg8cwkAuIZfjH6KCh+Nfpu8lWZffwUrXy0wWmIWxKpb9T&#10;0sFkmVPzbce0oKR+J6HbwDNK3CjCQzK5iuGgTyXbUwmTHEzNqaVQ3267sH587VpdFSV4ijCtUr2F&#10;LptX7i0jPo+qP0DDwx3OEYyln3luUJ2eUethMt/8AgAA//8DAFBLAwQUAAYACAAAACEAp8J/VOEA&#10;AAALAQAADwAAAGRycy9kb3ducmV2LnhtbEyPQWvCQBCF74X+h2WE3uomsRaN2YhI25MU1ELpbcyO&#10;STC7G7JrEv99x1N7e4/5ePNeth5NI3rqfO2sgngagSBbOF3bUsHX8f15AcIHtBobZ0nBjTys88eH&#10;DFPtBrun/hBKwSHWp6igCqFNpfRFRQb91LVk+XZ2ncHAtiul7nDgcNPIJIpepcHa8ocKW9pWVFwO&#10;V6PgY8BhM4vf+t3lvL39HOef37uYlHqajJsViEBj+IPhXp+rQ86dTu5qtReNgmX8MmeURZLwBiaW&#10;ySIBcbqLWQQyz+T/DfkvAAAA//8DAFBLAQItABQABgAIAAAAIQC2gziS/gAAAOEBAAATAAAAAAAA&#10;AAAAAAAAAAAAAABbQ29udGVudF9UeXBlc10ueG1sUEsBAi0AFAAGAAgAAAAhADj9If/WAAAAlAEA&#10;AAsAAAAAAAAAAAAAAAAALwEAAF9yZWxzLy5yZWxzUEsBAi0AFAAGAAgAAAAhAAbXSuFcAwAA4QcA&#10;AA4AAAAAAAAAAAAAAAAALgIAAGRycy9lMm9Eb2MueG1sUEsBAi0AFAAGAAgAAAAhAKfCf1ThAAAA&#10;CwEAAA8AAAAAAAAAAAAAAAAAtgUAAGRycy9kb3ducmV2LnhtbFBLBQYAAAAABAAEAPMAAADEBgAA&#10;AAA=&#10;">
                <v:shape id="Freeform 15" o:spid="_x0000_s1027" style="position:absolute;left:9145;top:9228;width:137;height:2;visibility:visible;mso-wrap-style:square;v-text-anchor:top" coordsize="137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Mpwb8UA&#10;AADcAAAADwAAAGRycy9kb3ducmV2LnhtbESPQWvCQBSE74L/YXlCb7qprUVTNyJCoJdSTNqDt0f2&#10;mYRk34bsNkn767uC0OMwM98w+8NkWjFQ72rLCh5XEQjiwuqaSwWfebrcgnAeWWNrmRT8kINDMp/t&#10;MdZ25DMNmS9FgLCLUUHlfRdL6YqKDLqV7YiDd7W9QR9kX0rd4xjgppXrKHqRBmsOCxV2dKqoaLJv&#10;o6DJT+/DM17HlFBvzQd15dfvRamHxXR8BeFp8v/he/tNK3ja7OB2JhwBm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ynBvxQAAANwAAAAPAAAAAAAAAAAAAAAAAJgCAABkcnMv&#10;ZG93bnJldi54bWxQSwUGAAAAAAQABAD1AAAAigMAAAAA&#10;" path="m,l137,e" filled="f" strokecolor="maroon" strokeweight=".94pt">
                  <v:path arrowok="t" o:connecttype="custom" o:connectlocs="0,0;137,0" o:connectangles="0,0"/>
                </v:shape>
                <w10:wrap anchorx="page" anchory="page"/>
              </v:group>
            </w:pict>
          </mc:Fallback>
        </mc:AlternateContent>
      </w:r>
    </w:p>
    <w:p w:rsidR="00390CA3" w:rsidRDefault="00390CA3">
      <w:pPr>
        <w:spacing w:before="3" w:line="220" w:lineRule="exact"/>
      </w:pPr>
    </w:p>
    <w:tbl>
      <w:tblPr>
        <w:tblW w:w="0" w:type="auto"/>
        <w:tblInd w:w="9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02"/>
        <w:gridCol w:w="6558"/>
        <w:gridCol w:w="843"/>
      </w:tblGrid>
      <w:tr w:rsidR="00390CA3">
        <w:trPr>
          <w:trHeight w:hRule="exact" w:val="290"/>
        </w:trPr>
        <w:tc>
          <w:tcPr>
            <w:tcW w:w="1102" w:type="dxa"/>
            <w:tcBorders>
              <w:top w:val="single" w:sz="24" w:space="0" w:color="444444"/>
              <w:left w:val="nil"/>
              <w:bottom w:val="single" w:sz="12" w:space="0" w:color="444444"/>
              <w:right w:val="single" w:sz="8" w:space="0" w:color="FFFFFF"/>
            </w:tcBorders>
            <w:shd w:val="clear" w:color="auto" w:fill="444444"/>
          </w:tcPr>
          <w:p w:rsidR="00390CA3" w:rsidRDefault="00BD6A69">
            <w:pPr>
              <w:pStyle w:val="TableParagraph"/>
              <w:spacing w:before="12"/>
              <w:ind w:left="189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-1"/>
                <w:sz w:val="18"/>
                <w:szCs w:val="18"/>
              </w:rPr>
              <w:t>G</w:t>
            </w:r>
            <w:r>
              <w:rPr>
                <w:rFonts w:ascii="Arial" w:eastAsia="Arial" w:hAnsi="Arial" w:cs="Arial"/>
                <w:b/>
                <w:bCs/>
                <w:color w:val="FFFFFF"/>
                <w:sz w:val="18"/>
                <w:szCs w:val="18"/>
              </w:rPr>
              <w:t>rid Ref</w:t>
            </w:r>
          </w:p>
        </w:tc>
        <w:tc>
          <w:tcPr>
            <w:tcW w:w="6558" w:type="dxa"/>
            <w:tcBorders>
              <w:top w:val="single" w:sz="24" w:space="0" w:color="444444"/>
              <w:left w:val="single" w:sz="8" w:space="0" w:color="FFFFFF"/>
              <w:bottom w:val="single" w:sz="12" w:space="0" w:color="444444"/>
              <w:right w:val="single" w:sz="8" w:space="0" w:color="FFFFFF"/>
            </w:tcBorders>
            <w:shd w:val="clear" w:color="auto" w:fill="444444"/>
          </w:tcPr>
          <w:p w:rsidR="00390CA3" w:rsidRDefault="00BD6A69">
            <w:pPr>
              <w:pStyle w:val="TableParagraph"/>
              <w:spacing w:before="12"/>
              <w:ind w:left="47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z w:val="18"/>
                <w:szCs w:val="18"/>
              </w:rPr>
              <w:t>Comment</w:t>
            </w:r>
          </w:p>
        </w:tc>
        <w:tc>
          <w:tcPr>
            <w:tcW w:w="843" w:type="dxa"/>
            <w:tcBorders>
              <w:top w:val="single" w:sz="24" w:space="0" w:color="444444"/>
              <w:left w:val="single" w:sz="8" w:space="0" w:color="FFFFFF"/>
              <w:bottom w:val="single" w:sz="12" w:space="0" w:color="444444"/>
              <w:right w:val="nil"/>
            </w:tcBorders>
            <w:shd w:val="clear" w:color="auto" w:fill="444444"/>
          </w:tcPr>
          <w:p w:rsidR="00390CA3" w:rsidRDefault="00BD6A69">
            <w:pPr>
              <w:pStyle w:val="TableParagraph"/>
              <w:spacing w:before="12"/>
              <w:ind w:left="266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1"/>
                <w:sz w:val="18"/>
                <w:szCs w:val="18"/>
              </w:rPr>
              <w:t>MM</w:t>
            </w:r>
          </w:p>
        </w:tc>
      </w:tr>
      <w:tr w:rsidR="00390CA3">
        <w:trPr>
          <w:trHeight w:hRule="exact" w:val="62"/>
        </w:trPr>
        <w:tc>
          <w:tcPr>
            <w:tcW w:w="1102" w:type="dxa"/>
            <w:tcBorders>
              <w:top w:val="single" w:sz="12" w:space="0" w:color="444444"/>
              <w:left w:val="nil"/>
              <w:bottom w:val="single" w:sz="24" w:space="0" w:color="DADADA"/>
              <w:right w:val="nil"/>
            </w:tcBorders>
          </w:tcPr>
          <w:p w:rsidR="00390CA3" w:rsidRDefault="00390CA3"/>
        </w:tc>
        <w:tc>
          <w:tcPr>
            <w:tcW w:w="6558" w:type="dxa"/>
            <w:tcBorders>
              <w:top w:val="single" w:sz="12" w:space="0" w:color="444444"/>
              <w:left w:val="nil"/>
              <w:bottom w:val="single" w:sz="24" w:space="0" w:color="DADADA"/>
              <w:right w:val="nil"/>
            </w:tcBorders>
          </w:tcPr>
          <w:p w:rsidR="00390CA3" w:rsidRDefault="00390CA3"/>
        </w:tc>
        <w:tc>
          <w:tcPr>
            <w:tcW w:w="843" w:type="dxa"/>
            <w:tcBorders>
              <w:top w:val="single" w:sz="12" w:space="0" w:color="444444"/>
              <w:left w:val="nil"/>
              <w:bottom w:val="single" w:sz="24" w:space="0" w:color="DADADA"/>
              <w:right w:val="nil"/>
            </w:tcBorders>
          </w:tcPr>
          <w:p w:rsidR="00390CA3" w:rsidRDefault="00390CA3"/>
        </w:tc>
      </w:tr>
      <w:tr w:rsidR="00390CA3">
        <w:trPr>
          <w:trHeight w:hRule="exact" w:val="742"/>
        </w:trPr>
        <w:tc>
          <w:tcPr>
            <w:tcW w:w="1102" w:type="dxa"/>
            <w:tcBorders>
              <w:top w:val="single" w:sz="24" w:space="0" w:color="DADADA"/>
              <w:left w:val="nil"/>
              <w:bottom w:val="single" w:sz="24" w:space="0" w:color="EBEBEB"/>
              <w:right w:val="single" w:sz="8" w:space="0" w:color="FFFFFF"/>
            </w:tcBorders>
            <w:shd w:val="clear" w:color="auto" w:fill="DADADA"/>
          </w:tcPr>
          <w:p w:rsidR="00390CA3" w:rsidRDefault="00BD6A69">
            <w:pPr>
              <w:pStyle w:val="TableParagraph"/>
              <w:spacing w:before="17"/>
              <w:ind w:left="244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3391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5</w:t>
            </w:r>
            <w:r>
              <w:rPr>
                <w:rFonts w:ascii="Arial" w:eastAsia="Arial" w:hAnsi="Arial" w:cs="Arial"/>
                <w:sz w:val="18"/>
                <w:szCs w:val="18"/>
              </w:rPr>
              <w:t>4</w:t>
            </w:r>
          </w:p>
        </w:tc>
        <w:tc>
          <w:tcPr>
            <w:tcW w:w="6558" w:type="dxa"/>
            <w:tcBorders>
              <w:top w:val="single" w:sz="24" w:space="0" w:color="DADADA"/>
              <w:left w:val="single" w:sz="8" w:space="0" w:color="FFFFFF"/>
              <w:bottom w:val="single" w:sz="24" w:space="0" w:color="EBEBEB"/>
              <w:right w:val="single" w:sz="8" w:space="0" w:color="FFFFFF"/>
            </w:tcBorders>
            <w:shd w:val="clear" w:color="auto" w:fill="DADADA"/>
          </w:tcPr>
          <w:p w:rsidR="00390CA3" w:rsidRDefault="00BD6A69">
            <w:pPr>
              <w:pStyle w:val="TableParagraph"/>
              <w:spacing w:before="17"/>
              <w:ind w:left="47" w:right="321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I al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y</w:t>
            </w:r>
            <w:r>
              <w:rPr>
                <w:rFonts w:ascii="Arial" w:eastAsia="Arial" w:hAnsi="Arial" w:cs="Arial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ha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v</w:t>
            </w:r>
            <w:r>
              <w:rPr>
                <w:rFonts w:ascii="Arial" w:eastAsia="Arial" w:hAnsi="Arial" w:cs="Arial"/>
                <w:sz w:val="18"/>
                <w:szCs w:val="18"/>
              </w:rPr>
              <w:t>e tro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u</w:t>
            </w:r>
            <w:r>
              <w:rPr>
                <w:rFonts w:ascii="Arial" w:eastAsia="Arial" w:hAnsi="Arial" w:cs="Arial"/>
                <w:sz w:val="18"/>
                <w:szCs w:val="18"/>
              </w:rPr>
              <w:t>ble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l</w:t>
            </w:r>
            <w:r>
              <w:rPr>
                <w:rFonts w:ascii="Arial" w:eastAsia="Arial" w:hAnsi="Arial" w:cs="Arial"/>
                <w:sz w:val="18"/>
                <w:szCs w:val="18"/>
              </w:rPr>
              <w:t>ee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p</w:t>
            </w:r>
            <w:r>
              <w:rPr>
                <w:rFonts w:ascii="Arial" w:eastAsia="Arial" w:hAnsi="Arial" w:cs="Arial"/>
                <w:sz w:val="18"/>
                <w:szCs w:val="18"/>
              </w:rPr>
              <w:t>ing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and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z w:val="18"/>
                <w:szCs w:val="18"/>
              </w:rPr>
              <w:t>he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y</w:t>
            </w:r>
            <w:r>
              <w:rPr>
                <w:rFonts w:ascii="Arial" w:eastAsia="Arial" w:hAnsi="Arial" w:cs="Arial"/>
                <w:sz w:val="18"/>
                <w:szCs w:val="18"/>
              </w:rPr>
              <w:t>ing of 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h</w:t>
            </w:r>
            <w:r>
              <w:rPr>
                <w:rFonts w:ascii="Arial" w:eastAsia="Arial" w:hAnsi="Arial" w:cs="Arial"/>
                <w:sz w:val="18"/>
                <w:szCs w:val="18"/>
              </w:rPr>
              <w:t>e h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z w:val="18"/>
                <w:szCs w:val="18"/>
              </w:rPr>
              <w:t>u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4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really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ga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v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a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tart. E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v</w:t>
            </w:r>
            <w:r>
              <w:rPr>
                <w:rFonts w:ascii="Arial" w:eastAsia="Arial" w:hAnsi="Arial" w:cs="Arial"/>
                <w:sz w:val="18"/>
                <w:szCs w:val="18"/>
              </w:rPr>
              <w:t>er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y</w:t>
            </w:r>
            <w:r>
              <w:rPr>
                <w:rFonts w:ascii="Arial" w:eastAsia="Arial" w:hAnsi="Arial" w:cs="Arial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z w:val="18"/>
                <w:szCs w:val="18"/>
              </w:rPr>
              <w:t>e 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l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in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he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h</w:t>
            </w:r>
            <w:r>
              <w:rPr>
                <w:rFonts w:ascii="Arial" w:eastAsia="Arial" w:hAnsi="Arial" w:cs="Arial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u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e 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le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p</w:t>
            </w:r>
            <w:r>
              <w:rPr>
                <w:rFonts w:ascii="Arial" w:eastAsia="Arial" w:hAnsi="Arial" w:cs="Arial"/>
                <w:sz w:val="18"/>
                <w:szCs w:val="18"/>
              </w:rPr>
              <w:t>t on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as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if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z w:val="18"/>
                <w:szCs w:val="18"/>
              </w:rPr>
              <w:t>oth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ng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h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ad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h</w:t>
            </w:r>
            <w:r>
              <w:rPr>
                <w:rFonts w:ascii="Arial" w:eastAsia="Arial" w:hAnsi="Arial" w:cs="Arial"/>
                <w:sz w:val="18"/>
                <w:szCs w:val="18"/>
              </w:rPr>
              <w:t>appe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ed.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here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as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no no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-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it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as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o 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v</w:t>
            </w:r>
            <w:r>
              <w:rPr>
                <w:rFonts w:ascii="Arial" w:eastAsia="Arial" w:hAnsi="Arial" w:cs="Arial"/>
                <w:sz w:val="18"/>
                <w:szCs w:val="18"/>
              </w:rPr>
              <w:t>ery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q</w:t>
            </w:r>
            <w:r>
              <w:rPr>
                <w:rFonts w:ascii="Arial" w:eastAsia="Arial" w:hAnsi="Arial" w:cs="Arial"/>
                <w:sz w:val="18"/>
                <w:szCs w:val="18"/>
              </w:rPr>
              <w:t>uiet.</w:t>
            </w:r>
          </w:p>
        </w:tc>
        <w:tc>
          <w:tcPr>
            <w:tcW w:w="843" w:type="dxa"/>
            <w:tcBorders>
              <w:top w:val="single" w:sz="24" w:space="0" w:color="DADADA"/>
              <w:left w:val="single" w:sz="8" w:space="0" w:color="FFFFFF"/>
              <w:bottom w:val="single" w:sz="24" w:space="0" w:color="EBEBEB"/>
              <w:right w:val="nil"/>
            </w:tcBorders>
            <w:shd w:val="clear" w:color="auto" w:fill="DADADA"/>
          </w:tcPr>
          <w:p w:rsidR="00390CA3" w:rsidRDefault="00BD6A69">
            <w:pPr>
              <w:pStyle w:val="TableParagraph"/>
              <w:spacing w:before="17"/>
              <w:ind w:left="47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i/>
                <w:color w:val="800000"/>
                <w:spacing w:val="-1"/>
                <w:sz w:val="24"/>
                <w:szCs w:val="24"/>
              </w:rPr>
              <w:t>II</w:t>
            </w:r>
          </w:p>
        </w:tc>
      </w:tr>
      <w:tr w:rsidR="00390CA3">
        <w:trPr>
          <w:trHeight w:hRule="exact" w:val="662"/>
        </w:trPr>
        <w:tc>
          <w:tcPr>
            <w:tcW w:w="1102" w:type="dxa"/>
            <w:tcBorders>
              <w:top w:val="single" w:sz="24" w:space="0" w:color="EBEBEB"/>
              <w:left w:val="nil"/>
              <w:bottom w:val="single" w:sz="24" w:space="0" w:color="DADADA"/>
              <w:right w:val="single" w:sz="8" w:space="0" w:color="FFFFFF"/>
            </w:tcBorders>
            <w:shd w:val="clear" w:color="auto" w:fill="EBEBEB"/>
          </w:tcPr>
          <w:p w:rsidR="00390CA3" w:rsidRDefault="00BD6A69">
            <w:pPr>
              <w:pStyle w:val="TableParagraph"/>
              <w:spacing w:before="41"/>
              <w:ind w:left="244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3231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8</w:t>
            </w:r>
            <w:r>
              <w:rPr>
                <w:rFonts w:ascii="Arial" w:eastAsia="Arial" w:hAnsi="Arial" w:cs="Arial"/>
                <w:sz w:val="18"/>
                <w:szCs w:val="18"/>
              </w:rPr>
              <w:t>2</w:t>
            </w:r>
          </w:p>
        </w:tc>
        <w:tc>
          <w:tcPr>
            <w:tcW w:w="6558" w:type="dxa"/>
            <w:tcBorders>
              <w:top w:val="single" w:sz="24" w:space="0" w:color="EBEBEB"/>
              <w:left w:val="single" w:sz="8" w:space="0" w:color="FFFFFF"/>
              <w:bottom w:val="single" w:sz="24" w:space="0" w:color="DADADA"/>
              <w:right w:val="single" w:sz="8" w:space="0" w:color="FFFFFF"/>
            </w:tcBorders>
            <w:shd w:val="clear" w:color="auto" w:fill="EBEBEB"/>
          </w:tcPr>
          <w:p w:rsidR="00390CA3" w:rsidRDefault="00BD6A69">
            <w:pPr>
              <w:pStyle w:val="TableParagraph"/>
              <w:spacing w:before="41" w:line="242" w:lineRule="auto"/>
              <w:ind w:left="47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Dad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as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i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n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he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b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arn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l</w:t>
            </w:r>
            <w:r>
              <w:rPr>
                <w:rFonts w:ascii="Arial" w:eastAsia="Arial" w:hAnsi="Arial" w:cs="Arial"/>
                <w:sz w:val="18"/>
                <w:szCs w:val="18"/>
              </w:rPr>
              <w:t>oft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v</w:t>
            </w:r>
            <w:r>
              <w:rPr>
                <w:rFonts w:ascii="Arial" w:eastAsia="Arial" w:hAnsi="Arial" w:cs="Arial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z w:val="18"/>
                <w:szCs w:val="18"/>
              </w:rPr>
              <w:t>g hay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hen he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f</w:t>
            </w:r>
            <w:r>
              <w:rPr>
                <w:rFonts w:ascii="Arial" w:eastAsia="Arial" w:hAnsi="Arial" w:cs="Arial"/>
                <w:sz w:val="18"/>
                <w:szCs w:val="18"/>
              </w:rPr>
              <w:t>elt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the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barn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y</w:t>
            </w:r>
            <w:r>
              <w:rPr>
                <w:rFonts w:ascii="Arial" w:eastAsia="Arial" w:hAnsi="Arial" w:cs="Arial"/>
                <w:sz w:val="18"/>
                <w:szCs w:val="18"/>
              </w:rPr>
              <w:t>.</w:t>
            </w:r>
            <w:r>
              <w:rPr>
                <w:rFonts w:ascii="Arial" w:eastAsia="Arial" w:hAnsi="Arial" w:cs="Arial"/>
                <w:spacing w:val="-5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7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ere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n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z w:val="18"/>
                <w:szCs w:val="18"/>
              </w:rPr>
              <w:t>he hou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e a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d 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z w:val="18"/>
                <w:szCs w:val="18"/>
              </w:rPr>
              <w:t>ou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l</w:t>
            </w:r>
            <w:r>
              <w:rPr>
                <w:rFonts w:ascii="Arial" w:eastAsia="Arial" w:hAnsi="Arial" w:cs="Arial"/>
                <w:sz w:val="18"/>
                <w:szCs w:val="18"/>
              </w:rPr>
              <w:t>dn’t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fe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l a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z w:val="18"/>
                <w:szCs w:val="18"/>
              </w:rPr>
              <w:t>hin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g</w:t>
            </w:r>
            <w:r>
              <w:rPr>
                <w:rFonts w:ascii="Arial" w:eastAsia="Arial" w:hAnsi="Arial" w:cs="Arial"/>
                <w:sz w:val="18"/>
                <w:szCs w:val="18"/>
              </w:rPr>
              <w:t>.</w:t>
            </w:r>
          </w:p>
        </w:tc>
        <w:tc>
          <w:tcPr>
            <w:tcW w:w="843" w:type="dxa"/>
            <w:tcBorders>
              <w:top w:val="single" w:sz="24" w:space="0" w:color="EBEBEB"/>
              <w:left w:val="single" w:sz="8" w:space="0" w:color="FFFFFF"/>
              <w:bottom w:val="single" w:sz="24" w:space="0" w:color="DADADA"/>
              <w:right w:val="nil"/>
            </w:tcBorders>
            <w:shd w:val="clear" w:color="auto" w:fill="EBEBEB"/>
          </w:tcPr>
          <w:p w:rsidR="00390CA3" w:rsidRDefault="00BD6A69">
            <w:pPr>
              <w:pStyle w:val="TableParagraph"/>
              <w:spacing w:before="41"/>
              <w:ind w:left="47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i/>
                <w:color w:val="800000"/>
                <w:spacing w:val="-1"/>
                <w:sz w:val="24"/>
                <w:szCs w:val="24"/>
              </w:rPr>
              <w:t>II</w:t>
            </w:r>
          </w:p>
        </w:tc>
      </w:tr>
      <w:tr w:rsidR="00390CA3">
        <w:trPr>
          <w:trHeight w:hRule="exact" w:val="588"/>
        </w:trPr>
        <w:tc>
          <w:tcPr>
            <w:tcW w:w="1102" w:type="dxa"/>
            <w:tcBorders>
              <w:top w:val="single" w:sz="24" w:space="0" w:color="DADADA"/>
              <w:left w:val="nil"/>
              <w:bottom w:val="single" w:sz="24" w:space="0" w:color="EBEBEB"/>
              <w:right w:val="single" w:sz="8" w:space="0" w:color="FFFFFF"/>
            </w:tcBorders>
            <w:shd w:val="clear" w:color="auto" w:fill="DADADA"/>
          </w:tcPr>
          <w:p w:rsidR="00390CA3" w:rsidRDefault="00BD6A69">
            <w:pPr>
              <w:pStyle w:val="TableParagraph"/>
              <w:spacing w:before="41"/>
              <w:ind w:left="244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3151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9</w:t>
            </w:r>
            <w:r>
              <w:rPr>
                <w:rFonts w:ascii="Arial" w:eastAsia="Arial" w:hAnsi="Arial" w:cs="Arial"/>
                <w:sz w:val="18"/>
                <w:szCs w:val="18"/>
              </w:rPr>
              <w:t>2</w:t>
            </w:r>
          </w:p>
        </w:tc>
        <w:tc>
          <w:tcPr>
            <w:tcW w:w="6558" w:type="dxa"/>
            <w:tcBorders>
              <w:top w:val="single" w:sz="24" w:space="0" w:color="DADADA"/>
              <w:left w:val="single" w:sz="8" w:space="0" w:color="FFFFFF"/>
              <w:bottom w:val="single" w:sz="24" w:space="0" w:color="EBEBEB"/>
              <w:right w:val="single" w:sz="8" w:space="0" w:color="FFFFFF"/>
            </w:tcBorders>
            <w:shd w:val="clear" w:color="auto" w:fill="DADADA"/>
          </w:tcPr>
          <w:p w:rsidR="00390CA3" w:rsidRDefault="00BD6A69">
            <w:pPr>
              <w:pStyle w:val="TableParagraph"/>
              <w:spacing w:before="41"/>
              <w:ind w:left="47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5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ere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pla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y</w:t>
            </w:r>
            <w:r>
              <w:rPr>
                <w:rFonts w:ascii="Arial" w:eastAsia="Arial" w:hAnsi="Arial" w:cs="Arial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g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z w:val="18"/>
                <w:szCs w:val="18"/>
              </w:rPr>
              <w:t>rds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ith f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z w:val="18"/>
                <w:szCs w:val="18"/>
              </w:rPr>
              <w:t>ends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and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no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z w:val="18"/>
                <w:szCs w:val="18"/>
              </w:rPr>
              <w:t>e of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us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felt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or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he</w:t>
            </w:r>
            <w:r>
              <w:rPr>
                <w:rFonts w:ascii="Arial" w:eastAsia="Arial" w:hAnsi="Arial" w:cs="Arial"/>
                <w:sz w:val="18"/>
                <w:szCs w:val="18"/>
              </w:rPr>
              <w:t>ard an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y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h</w:t>
            </w:r>
            <w:r>
              <w:rPr>
                <w:rFonts w:ascii="Arial" w:eastAsia="Arial" w:hAnsi="Arial" w:cs="Arial"/>
                <w:sz w:val="18"/>
                <w:szCs w:val="18"/>
              </w:rPr>
              <w:t>ing.</w:t>
            </w:r>
          </w:p>
        </w:tc>
        <w:tc>
          <w:tcPr>
            <w:tcW w:w="843" w:type="dxa"/>
            <w:tcBorders>
              <w:top w:val="single" w:sz="24" w:space="0" w:color="DADADA"/>
              <w:left w:val="single" w:sz="8" w:space="0" w:color="FFFFFF"/>
              <w:bottom w:val="single" w:sz="24" w:space="0" w:color="EBEBEB"/>
              <w:right w:val="nil"/>
            </w:tcBorders>
            <w:shd w:val="clear" w:color="auto" w:fill="DADADA"/>
          </w:tcPr>
          <w:p w:rsidR="00390CA3" w:rsidRDefault="00BD6A69">
            <w:pPr>
              <w:pStyle w:val="TableParagraph"/>
              <w:spacing w:before="41"/>
              <w:ind w:left="47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i/>
                <w:color w:val="800000"/>
                <w:sz w:val="24"/>
                <w:szCs w:val="24"/>
              </w:rPr>
              <w:t>O</w:t>
            </w:r>
          </w:p>
        </w:tc>
      </w:tr>
      <w:tr w:rsidR="00390CA3">
        <w:trPr>
          <w:trHeight w:hRule="exact" w:val="691"/>
        </w:trPr>
        <w:tc>
          <w:tcPr>
            <w:tcW w:w="1102" w:type="dxa"/>
            <w:tcBorders>
              <w:top w:val="single" w:sz="24" w:space="0" w:color="EBEBEB"/>
              <w:left w:val="nil"/>
              <w:bottom w:val="single" w:sz="24" w:space="0" w:color="DADADA"/>
              <w:right w:val="single" w:sz="8" w:space="0" w:color="FFFFFF"/>
            </w:tcBorders>
            <w:shd w:val="clear" w:color="auto" w:fill="EBEBEB"/>
          </w:tcPr>
          <w:p w:rsidR="00390CA3" w:rsidRDefault="00BD6A69">
            <w:pPr>
              <w:pStyle w:val="TableParagraph"/>
              <w:spacing w:before="41"/>
              <w:ind w:left="244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3531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9</w:t>
            </w:r>
            <w:r>
              <w:rPr>
                <w:rFonts w:ascii="Arial" w:eastAsia="Arial" w:hAnsi="Arial" w:cs="Arial"/>
                <w:sz w:val="18"/>
                <w:szCs w:val="18"/>
              </w:rPr>
              <w:t>5</w:t>
            </w:r>
          </w:p>
        </w:tc>
        <w:tc>
          <w:tcPr>
            <w:tcW w:w="6558" w:type="dxa"/>
            <w:tcBorders>
              <w:top w:val="single" w:sz="24" w:space="0" w:color="EBEBEB"/>
              <w:left w:val="single" w:sz="8" w:space="0" w:color="FFFFFF"/>
              <w:bottom w:val="single" w:sz="24" w:space="0" w:color="DADADA"/>
              <w:right w:val="single" w:sz="8" w:space="0" w:color="FFFFFF"/>
            </w:tcBorders>
            <w:shd w:val="clear" w:color="auto" w:fill="EBEBEB"/>
          </w:tcPr>
          <w:p w:rsidR="00390CA3" w:rsidRDefault="00BD6A69">
            <w:pPr>
              <w:pStyle w:val="TableParagraph"/>
              <w:spacing w:before="45" w:line="206" w:lineRule="exact"/>
              <w:ind w:left="47" w:right="91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I tho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u</w:t>
            </w:r>
            <w:r>
              <w:rPr>
                <w:rFonts w:ascii="Arial" w:eastAsia="Arial" w:hAnsi="Arial" w:cs="Arial"/>
                <w:sz w:val="18"/>
                <w:szCs w:val="18"/>
              </w:rPr>
              <w:t>ght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it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as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a t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z w:val="18"/>
                <w:szCs w:val="18"/>
              </w:rPr>
              <w:t>ain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pa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z w:val="18"/>
                <w:szCs w:val="18"/>
              </w:rPr>
              <w:t>ng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by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unt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z w:val="18"/>
                <w:szCs w:val="18"/>
              </w:rPr>
              <w:t>l I 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z w:val="18"/>
                <w:szCs w:val="18"/>
              </w:rPr>
              <w:t>al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ed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that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hile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f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elt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l</w:t>
            </w:r>
            <w:r>
              <w:rPr>
                <w:rFonts w:ascii="Arial" w:eastAsia="Arial" w:hAnsi="Arial" w:cs="Arial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k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a tr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in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here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as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no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z w:val="18"/>
                <w:szCs w:val="18"/>
              </w:rPr>
              <w:t>und.</w:t>
            </w:r>
          </w:p>
        </w:tc>
        <w:tc>
          <w:tcPr>
            <w:tcW w:w="843" w:type="dxa"/>
            <w:tcBorders>
              <w:top w:val="single" w:sz="24" w:space="0" w:color="EBEBEB"/>
              <w:left w:val="single" w:sz="8" w:space="0" w:color="FFFFFF"/>
              <w:bottom w:val="single" w:sz="24" w:space="0" w:color="DADADA"/>
              <w:right w:val="nil"/>
            </w:tcBorders>
            <w:shd w:val="clear" w:color="auto" w:fill="EBEBEB"/>
          </w:tcPr>
          <w:p w:rsidR="00390CA3" w:rsidRDefault="00BD6A69">
            <w:pPr>
              <w:pStyle w:val="TableParagraph"/>
              <w:spacing w:before="41"/>
              <w:ind w:left="47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i/>
                <w:color w:val="800000"/>
                <w:spacing w:val="-1"/>
                <w:sz w:val="24"/>
                <w:szCs w:val="24"/>
              </w:rPr>
              <w:t>III</w:t>
            </w:r>
          </w:p>
        </w:tc>
      </w:tr>
      <w:tr w:rsidR="00390CA3">
        <w:trPr>
          <w:trHeight w:hRule="exact" w:val="615"/>
        </w:trPr>
        <w:tc>
          <w:tcPr>
            <w:tcW w:w="1102" w:type="dxa"/>
            <w:tcBorders>
              <w:top w:val="single" w:sz="24" w:space="0" w:color="DADADA"/>
              <w:left w:val="nil"/>
              <w:bottom w:val="single" w:sz="24" w:space="0" w:color="EBEBEB"/>
              <w:right w:val="single" w:sz="8" w:space="0" w:color="FFFFFF"/>
            </w:tcBorders>
            <w:shd w:val="clear" w:color="auto" w:fill="DADADA"/>
          </w:tcPr>
          <w:p w:rsidR="00390CA3" w:rsidRDefault="00BD6A69">
            <w:pPr>
              <w:pStyle w:val="TableParagraph"/>
              <w:spacing w:before="41"/>
              <w:ind w:left="244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3421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8</w:t>
            </w:r>
            <w:r>
              <w:rPr>
                <w:rFonts w:ascii="Arial" w:eastAsia="Arial" w:hAnsi="Arial" w:cs="Arial"/>
                <w:sz w:val="18"/>
                <w:szCs w:val="18"/>
              </w:rPr>
              <w:t>7</w:t>
            </w:r>
          </w:p>
        </w:tc>
        <w:tc>
          <w:tcPr>
            <w:tcW w:w="6558" w:type="dxa"/>
            <w:tcBorders>
              <w:top w:val="single" w:sz="24" w:space="0" w:color="DADADA"/>
              <w:left w:val="single" w:sz="8" w:space="0" w:color="FFFFFF"/>
              <w:bottom w:val="single" w:sz="24" w:space="0" w:color="EBEBEB"/>
              <w:right w:val="single" w:sz="8" w:space="0" w:color="FFFFFF"/>
            </w:tcBorders>
            <w:shd w:val="clear" w:color="auto" w:fill="DADADA"/>
          </w:tcPr>
          <w:p w:rsidR="00390CA3" w:rsidRDefault="00BD6A69">
            <w:pPr>
              <w:pStyle w:val="TableParagraph"/>
              <w:spacing w:before="41" w:line="242" w:lineRule="auto"/>
              <w:ind w:left="47" w:right="135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5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4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z w:val="18"/>
                <w:szCs w:val="18"/>
              </w:rPr>
              <w:t>uld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all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fe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l 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z w:val="18"/>
                <w:szCs w:val="18"/>
              </w:rPr>
              <w:t>th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ng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bu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t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e did not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k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z w:val="18"/>
                <w:szCs w:val="18"/>
              </w:rPr>
              <w:t>ow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hat it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.</w:t>
            </w:r>
            <w:r>
              <w:rPr>
                <w:rFonts w:ascii="Arial" w:eastAsia="Arial" w:hAnsi="Arial" w:cs="Arial"/>
                <w:spacing w:val="3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5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ere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at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h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ing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z w:val="18"/>
                <w:szCs w:val="18"/>
              </w:rPr>
              <w:t>V at the 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z w:val="18"/>
                <w:szCs w:val="18"/>
              </w:rPr>
              <w:t>e.</w:t>
            </w:r>
          </w:p>
        </w:tc>
        <w:tc>
          <w:tcPr>
            <w:tcW w:w="843" w:type="dxa"/>
            <w:tcBorders>
              <w:top w:val="single" w:sz="24" w:space="0" w:color="DADADA"/>
              <w:left w:val="single" w:sz="8" w:space="0" w:color="FFFFFF"/>
              <w:bottom w:val="single" w:sz="24" w:space="0" w:color="EBEBEB"/>
              <w:right w:val="nil"/>
            </w:tcBorders>
            <w:shd w:val="clear" w:color="auto" w:fill="DADADA"/>
          </w:tcPr>
          <w:p w:rsidR="00390CA3" w:rsidRDefault="00BD6A69">
            <w:pPr>
              <w:pStyle w:val="TableParagraph"/>
              <w:spacing w:before="42"/>
              <w:ind w:left="47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i/>
                <w:color w:val="800000"/>
                <w:spacing w:val="-1"/>
                <w:sz w:val="24"/>
                <w:szCs w:val="24"/>
              </w:rPr>
              <w:t>III</w:t>
            </w:r>
          </w:p>
        </w:tc>
      </w:tr>
      <w:tr w:rsidR="00390CA3">
        <w:trPr>
          <w:trHeight w:hRule="exact" w:val="742"/>
        </w:trPr>
        <w:tc>
          <w:tcPr>
            <w:tcW w:w="1102" w:type="dxa"/>
            <w:tcBorders>
              <w:top w:val="single" w:sz="24" w:space="0" w:color="EBEBEB"/>
              <w:left w:val="nil"/>
              <w:bottom w:val="single" w:sz="12" w:space="0" w:color="EBEBEB"/>
              <w:right w:val="single" w:sz="8" w:space="0" w:color="FFFFFF"/>
            </w:tcBorders>
            <w:shd w:val="clear" w:color="auto" w:fill="EBEBEB"/>
          </w:tcPr>
          <w:p w:rsidR="00390CA3" w:rsidRDefault="00BD6A69">
            <w:pPr>
              <w:pStyle w:val="TableParagraph"/>
              <w:spacing w:before="41"/>
              <w:ind w:left="244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3711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9</w:t>
            </w:r>
            <w:r>
              <w:rPr>
                <w:rFonts w:ascii="Arial" w:eastAsia="Arial" w:hAnsi="Arial" w:cs="Arial"/>
                <w:sz w:val="18"/>
                <w:szCs w:val="18"/>
              </w:rPr>
              <w:t>5</w:t>
            </w:r>
          </w:p>
        </w:tc>
        <w:tc>
          <w:tcPr>
            <w:tcW w:w="6558" w:type="dxa"/>
            <w:tcBorders>
              <w:top w:val="single" w:sz="24" w:space="0" w:color="EBEBEB"/>
              <w:left w:val="single" w:sz="8" w:space="0" w:color="FFFFFF"/>
              <w:bottom w:val="single" w:sz="12" w:space="0" w:color="EBEBEB"/>
              <w:right w:val="single" w:sz="8" w:space="0" w:color="FFFFFF"/>
            </w:tcBorders>
            <w:shd w:val="clear" w:color="auto" w:fill="EBEBEB"/>
          </w:tcPr>
          <w:p w:rsidR="00390CA3" w:rsidRDefault="00BD6A69">
            <w:pPr>
              <w:pStyle w:val="TableParagraph"/>
              <w:spacing w:before="41"/>
              <w:ind w:left="47" w:right="309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he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hole ho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ru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z w:val="18"/>
                <w:szCs w:val="18"/>
              </w:rPr>
              <w:t>bl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d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l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k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nu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z w:val="18"/>
                <w:szCs w:val="18"/>
              </w:rPr>
              <w:t>ber of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ere p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ing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qui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k</w:t>
            </w:r>
            <w:r>
              <w:rPr>
                <w:rFonts w:ascii="Arial" w:eastAsia="Arial" w:hAnsi="Arial" w:cs="Arial"/>
                <w:sz w:val="18"/>
                <w:szCs w:val="18"/>
              </w:rPr>
              <w:t>ly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do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n the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tree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z w:val="18"/>
                <w:szCs w:val="18"/>
              </w:rPr>
              <w:t>.</w:t>
            </w:r>
            <w:r>
              <w:rPr>
                <w:rFonts w:ascii="Arial" w:eastAsia="Arial" w:hAnsi="Arial" w:cs="Arial"/>
                <w:spacing w:val="-5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7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4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j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u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z w:val="18"/>
                <w:szCs w:val="18"/>
              </w:rPr>
              <w:t>ped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up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o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l</w:t>
            </w:r>
            <w:r>
              <w:rPr>
                <w:rFonts w:ascii="Arial" w:eastAsia="Arial" w:hAnsi="Arial" w:cs="Arial"/>
                <w:sz w:val="18"/>
                <w:szCs w:val="18"/>
              </w:rPr>
              <w:t>ook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z w:val="18"/>
                <w:szCs w:val="18"/>
              </w:rPr>
              <w:t>hrough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the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indo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, but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z w:val="18"/>
                <w:szCs w:val="18"/>
              </w:rPr>
              <w:t>here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ere no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n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ig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h</w:t>
            </w:r>
            <w:r>
              <w:rPr>
                <w:rFonts w:ascii="Arial" w:eastAsia="Arial" w:hAnsi="Arial" w:cs="Arial"/>
                <w:sz w:val="18"/>
                <w:szCs w:val="18"/>
              </w:rPr>
              <w:t>t.</w:t>
            </w:r>
          </w:p>
        </w:tc>
        <w:tc>
          <w:tcPr>
            <w:tcW w:w="843" w:type="dxa"/>
            <w:tcBorders>
              <w:top w:val="single" w:sz="24" w:space="0" w:color="EBEBEB"/>
              <w:left w:val="single" w:sz="8" w:space="0" w:color="FFFFFF"/>
              <w:bottom w:val="single" w:sz="12" w:space="0" w:color="EBEBEB"/>
              <w:right w:val="nil"/>
            </w:tcBorders>
            <w:shd w:val="clear" w:color="auto" w:fill="EBEBEB"/>
          </w:tcPr>
          <w:p w:rsidR="00390CA3" w:rsidRDefault="00BD6A69">
            <w:pPr>
              <w:pStyle w:val="TableParagraph"/>
              <w:spacing w:before="41"/>
              <w:ind w:left="47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i/>
                <w:color w:val="800000"/>
                <w:spacing w:val="-1"/>
                <w:sz w:val="24"/>
                <w:szCs w:val="24"/>
              </w:rPr>
              <w:t>III</w:t>
            </w:r>
          </w:p>
        </w:tc>
      </w:tr>
      <w:tr w:rsidR="00390CA3">
        <w:trPr>
          <w:trHeight w:hRule="exact" w:val="62"/>
        </w:trPr>
        <w:tc>
          <w:tcPr>
            <w:tcW w:w="1102" w:type="dxa"/>
            <w:tcBorders>
              <w:top w:val="single" w:sz="12" w:space="0" w:color="EBEBEB"/>
              <w:left w:val="nil"/>
              <w:bottom w:val="single" w:sz="24" w:space="0" w:color="DADADA"/>
              <w:right w:val="nil"/>
            </w:tcBorders>
          </w:tcPr>
          <w:p w:rsidR="00390CA3" w:rsidRDefault="00390CA3"/>
        </w:tc>
        <w:tc>
          <w:tcPr>
            <w:tcW w:w="6558" w:type="dxa"/>
            <w:tcBorders>
              <w:top w:val="single" w:sz="12" w:space="0" w:color="EBEBEB"/>
              <w:left w:val="nil"/>
              <w:bottom w:val="single" w:sz="24" w:space="0" w:color="DADADA"/>
              <w:right w:val="nil"/>
            </w:tcBorders>
          </w:tcPr>
          <w:p w:rsidR="00390CA3" w:rsidRDefault="00390CA3"/>
        </w:tc>
        <w:tc>
          <w:tcPr>
            <w:tcW w:w="843" w:type="dxa"/>
            <w:tcBorders>
              <w:top w:val="single" w:sz="12" w:space="0" w:color="EBEBEB"/>
              <w:left w:val="nil"/>
              <w:bottom w:val="single" w:sz="24" w:space="0" w:color="DADADA"/>
              <w:right w:val="nil"/>
            </w:tcBorders>
          </w:tcPr>
          <w:p w:rsidR="00390CA3" w:rsidRDefault="00390CA3"/>
        </w:tc>
      </w:tr>
      <w:tr w:rsidR="00390CA3">
        <w:trPr>
          <w:trHeight w:hRule="exact" w:val="641"/>
        </w:trPr>
        <w:tc>
          <w:tcPr>
            <w:tcW w:w="1102" w:type="dxa"/>
            <w:tcBorders>
              <w:top w:val="single" w:sz="24" w:space="0" w:color="DADADA"/>
              <w:left w:val="nil"/>
              <w:bottom w:val="single" w:sz="24" w:space="0" w:color="EBEBEB"/>
              <w:right w:val="single" w:sz="8" w:space="0" w:color="FFFFFF"/>
            </w:tcBorders>
            <w:shd w:val="clear" w:color="auto" w:fill="DADADA"/>
          </w:tcPr>
          <w:p w:rsidR="00390CA3" w:rsidRDefault="00BD6A69">
            <w:pPr>
              <w:pStyle w:val="TableParagraph"/>
              <w:spacing w:before="17"/>
              <w:ind w:left="244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3851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4</w:t>
            </w:r>
            <w:r>
              <w:rPr>
                <w:rFonts w:ascii="Arial" w:eastAsia="Arial" w:hAnsi="Arial" w:cs="Arial"/>
                <w:sz w:val="18"/>
                <w:szCs w:val="18"/>
              </w:rPr>
              <w:t>3</w:t>
            </w:r>
          </w:p>
        </w:tc>
        <w:tc>
          <w:tcPr>
            <w:tcW w:w="6558" w:type="dxa"/>
            <w:tcBorders>
              <w:top w:val="single" w:sz="24" w:space="0" w:color="DADADA"/>
              <w:left w:val="single" w:sz="8" w:space="0" w:color="FFFFFF"/>
              <w:bottom w:val="single" w:sz="24" w:space="0" w:color="EBEBEB"/>
              <w:right w:val="single" w:sz="8" w:space="0" w:color="FFFFFF"/>
            </w:tcBorders>
            <w:shd w:val="clear" w:color="auto" w:fill="DADADA"/>
          </w:tcPr>
          <w:p w:rsidR="00390CA3" w:rsidRDefault="00BD6A69">
            <w:pPr>
              <w:pStyle w:val="TableParagraph"/>
              <w:spacing w:before="17" w:line="242" w:lineRule="auto"/>
              <w:ind w:left="47" w:right="97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he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hole hou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e 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ho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z w:val="18"/>
                <w:szCs w:val="18"/>
              </w:rPr>
              <w:t>k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d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b</w:t>
            </w:r>
            <w:r>
              <w:rPr>
                <w:rFonts w:ascii="Arial" w:eastAsia="Arial" w:hAnsi="Arial" w:cs="Arial"/>
                <w:sz w:val="18"/>
                <w:szCs w:val="18"/>
              </w:rPr>
              <w:t>ri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k</w:t>
            </w:r>
            <w:r>
              <w:rPr>
                <w:rFonts w:ascii="Arial" w:eastAsia="Arial" w:hAnsi="Arial" w:cs="Arial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z w:val="18"/>
                <w:szCs w:val="18"/>
              </w:rPr>
              <w:t>ra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k</w:t>
            </w:r>
            <w:r>
              <w:rPr>
                <w:rFonts w:ascii="Arial" w:eastAsia="Arial" w:hAnsi="Arial" w:cs="Arial"/>
                <w:sz w:val="18"/>
                <w:szCs w:val="18"/>
              </w:rPr>
              <w:t>ed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n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he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f</w:t>
            </w:r>
            <w:r>
              <w:rPr>
                <w:rFonts w:ascii="Arial" w:eastAsia="Arial" w:hAnsi="Arial" w:cs="Arial"/>
                <w:sz w:val="18"/>
                <w:szCs w:val="18"/>
              </w:rPr>
              <w:t>ire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p</w:t>
            </w:r>
            <w:r>
              <w:rPr>
                <w:rFonts w:ascii="Arial" w:eastAsia="Arial" w:hAnsi="Arial" w:cs="Arial"/>
                <w:sz w:val="18"/>
                <w:szCs w:val="18"/>
              </w:rPr>
              <w:t>la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z w:val="18"/>
                <w:szCs w:val="18"/>
              </w:rPr>
              <w:t>e.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4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indo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i</w:t>
            </w:r>
            <w:r>
              <w:rPr>
                <w:rFonts w:ascii="Arial" w:eastAsia="Arial" w:hAnsi="Arial" w:cs="Arial"/>
                <w:sz w:val="18"/>
                <w:szCs w:val="18"/>
              </w:rPr>
              <w:t>n 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h</w:t>
            </w:r>
            <w:r>
              <w:rPr>
                <w:rFonts w:ascii="Arial" w:eastAsia="Arial" w:hAnsi="Arial" w:cs="Arial"/>
                <w:sz w:val="18"/>
                <w:szCs w:val="18"/>
              </w:rPr>
              <w:t>e hou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e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k</w:t>
            </w:r>
            <w:r>
              <w:rPr>
                <w:rFonts w:ascii="Arial" w:eastAsia="Arial" w:hAnsi="Arial" w:cs="Arial"/>
                <w:sz w:val="18"/>
                <w:szCs w:val="18"/>
              </w:rPr>
              <w:t>ed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and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not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one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g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l</w:t>
            </w:r>
            <w:r>
              <w:rPr>
                <w:rFonts w:ascii="Arial" w:eastAsia="Arial" w:hAnsi="Arial" w:cs="Arial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ur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v</w:t>
            </w:r>
            <w:r>
              <w:rPr>
                <w:rFonts w:ascii="Arial" w:eastAsia="Arial" w:hAnsi="Arial" w:cs="Arial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v</w:t>
            </w:r>
            <w:r>
              <w:rPr>
                <w:rFonts w:ascii="Arial" w:eastAsia="Arial" w:hAnsi="Arial" w:cs="Arial"/>
                <w:sz w:val="18"/>
                <w:szCs w:val="18"/>
              </w:rPr>
              <w:t>ed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in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he 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z w:val="18"/>
                <w:szCs w:val="18"/>
              </w:rPr>
              <w:t>up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b</w:t>
            </w:r>
            <w:r>
              <w:rPr>
                <w:rFonts w:ascii="Arial" w:eastAsia="Arial" w:hAnsi="Arial" w:cs="Arial"/>
                <w:sz w:val="18"/>
                <w:szCs w:val="18"/>
              </w:rPr>
              <w:t>oar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.</w:t>
            </w:r>
          </w:p>
        </w:tc>
        <w:tc>
          <w:tcPr>
            <w:tcW w:w="843" w:type="dxa"/>
            <w:tcBorders>
              <w:top w:val="single" w:sz="24" w:space="0" w:color="DADADA"/>
              <w:left w:val="single" w:sz="8" w:space="0" w:color="FFFFFF"/>
              <w:bottom w:val="single" w:sz="24" w:space="0" w:color="EBEBEB"/>
              <w:right w:val="nil"/>
            </w:tcBorders>
            <w:shd w:val="clear" w:color="auto" w:fill="DADADA"/>
          </w:tcPr>
          <w:p w:rsidR="00390CA3" w:rsidRDefault="00BD6A69">
            <w:pPr>
              <w:pStyle w:val="TableParagraph"/>
              <w:spacing w:before="17"/>
              <w:ind w:left="47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i/>
                <w:color w:val="800000"/>
                <w:sz w:val="24"/>
                <w:szCs w:val="24"/>
              </w:rPr>
              <w:t>VI</w:t>
            </w:r>
          </w:p>
        </w:tc>
      </w:tr>
      <w:tr w:rsidR="00390CA3">
        <w:trPr>
          <w:trHeight w:hRule="exact" w:val="727"/>
        </w:trPr>
        <w:tc>
          <w:tcPr>
            <w:tcW w:w="1102" w:type="dxa"/>
            <w:tcBorders>
              <w:top w:val="single" w:sz="24" w:space="0" w:color="EBEBEB"/>
              <w:left w:val="nil"/>
              <w:bottom w:val="single" w:sz="12" w:space="0" w:color="EBEBEB"/>
              <w:right w:val="single" w:sz="8" w:space="0" w:color="FFFFFF"/>
            </w:tcBorders>
            <w:shd w:val="clear" w:color="auto" w:fill="EBEBEB"/>
          </w:tcPr>
          <w:p w:rsidR="00390CA3" w:rsidRDefault="00BD6A69">
            <w:pPr>
              <w:pStyle w:val="TableParagraph"/>
              <w:spacing w:before="41"/>
              <w:ind w:left="244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3611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7</w:t>
            </w:r>
            <w:r>
              <w:rPr>
                <w:rFonts w:ascii="Arial" w:eastAsia="Arial" w:hAnsi="Arial" w:cs="Arial"/>
                <w:sz w:val="18"/>
                <w:szCs w:val="18"/>
              </w:rPr>
              <w:t>3</w:t>
            </w:r>
          </w:p>
        </w:tc>
        <w:tc>
          <w:tcPr>
            <w:tcW w:w="6558" w:type="dxa"/>
            <w:tcBorders>
              <w:top w:val="single" w:sz="24" w:space="0" w:color="EBEBEB"/>
              <w:left w:val="single" w:sz="8" w:space="0" w:color="FFFFFF"/>
              <w:bottom w:val="single" w:sz="12" w:space="0" w:color="EBEBEB"/>
              <w:right w:val="single" w:sz="8" w:space="0" w:color="FFFFFF"/>
            </w:tcBorders>
            <w:shd w:val="clear" w:color="auto" w:fill="EBEBEB"/>
          </w:tcPr>
          <w:p w:rsidR="00390CA3" w:rsidRDefault="00BD6A69">
            <w:pPr>
              <w:pStyle w:val="TableParagraph"/>
              <w:spacing w:before="41"/>
              <w:ind w:left="47" w:right="292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5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4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h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z w:val="18"/>
                <w:szCs w:val="18"/>
              </w:rPr>
              <w:t>d b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z w:val="18"/>
                <w:szCs w:val="18"/>
              </w:rPr>
              <w:t>en a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ay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v</w:t>
            </w:r>
            <w:r>
              <w:rPr>
                <w:rFonts w:ascii="Arial" w:eastAsia="Arial" w:hAnsi="Arial" w:cs="Arial"/>
                <w:sz w:val="18"/>
                <w:szCs w:val="18"/>
              </w:rPr>
              <w:t>ernight</w:t>
            </w:r>
            <w:r>
              <w:rPr>
                <w:rFonts w:ascii="Arial" w:eastAsia="Arial" w:hAnsi="Arial" w:cs="Arial"/>
                <w:spacing w:val="-4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but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hen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e got h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e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e fo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u</w:t>
            </w:r>
            <w:r>
              <w:rPr>
                <w:rFonts w:ascii="Arial" w:eastAsia="Arial" w:hAnsi="Arial" w:cs="Arial"/>
                <w:sz w:val="18"/>
                <w:szCs w:val="18"/>
              </w:rPr>
              <w:t>nd q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u</w:t>
            </w:r>
            <w:r>
              <w:rPr>
                <w:rFonts w:ascii="Arial" w:eastAsia="Arial" w:hAnsi="Arial" w:cs="Arial"/>
                <w:sz w:val="18"/>
                <w:szCs w:val="18"/>
              </w:rPr>
              <w:t>ite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a few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indo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c</w:t>
            </w:r>
            <w:r>
              <w:rPr>
                <w:rFonts w:ascii="Arial" w:eastAsia="Arial" w:hAnsi="Arial" w:cs="Arial"/>
                <w:sz w:val="18"/>
                <w:szCs w:val="18"/>
              </w:rPr>
              <w:t>ra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k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ed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nd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he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g</w:t>
            </w:r>
            <w:r>
              <w:rPr>
                <w:rFonts w:ascii="Arial" w:eastAsia="Arial" w:hAnsi="Arial" w:cs="Arial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z w:val="18"/>
                <w:szCs w:val="18"/>
              </w:rPr>
              <w:t>d di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z w:val="18"/>
                <w:szCs w:val="18"/>
              </w:rPr>
              <w:t>ner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et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h</w:t>
            </w:r>
            <w:r>
              <w:rPr>
                <w:rFonts w:ascii="Arial" w:eastAsia="Arial" w:hAnsi="Arial" w:cs="Arial"/>
                <w:sz w:val="18"/>
                <w:szCs w:val="18"/>
              </w:rPr>
              <w:t>ad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t p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l</w:t>
            </w:r>
            <w:r>
              <w:rPr>
                <w:rFonts w:ascii="Arial" w:eastAsia="Arial" w:hAnsi="Arial" w:cs="Arial"/>
                <w:sz w:val="18"/>
                <w:szCs w:val="18"/>
              </w:rPr>
              <w:t>at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b</w:t>
            </w:r>
            <w:r>
              <w:rPr>
                <w:rFonts w:ascii="Arial" w:eastAsia="Arial" w:hAnsi="Arial" w:cs="Arial"/>
                <w:sz w:val="18"/>
                <w:szCs w:val="18"/>
              </w:rPr>
              <w:t>ro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k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.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z w:val="18"/>
                <w:szCs w:val="18"/>
              </w:rPr>
              <w:t>he re</w:t>
            </w:r>
            <w:r>
              <w:rPr>
                <w:rFonts w:ascii="Arial" w:eastAsia="Arial" w:hAnsi="Arial" w:cs="Arial"/>
                <w:spacing w:val="5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t of the h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z w:val="18"/>
                <w:szCs w:val="18"/>
              </w:rPr>
              <w:t>u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e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ed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u</w:t>
            </w:r>
            <w:r>
              <w:rPr>
                <w:rFonts w:ascii="Arial" w:eastAsia="Arial" w:hAnsi="Arial" w:cs="Arial"/>
                <w:sz w:val="18"/>
                <w:szCs w:val="18"/>
              </w:rPr>
              <w:t>nd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ge</w:t>
            </w:r>
            <w:r>
              <w:rPr>
                <w:rFonts w:ascii="Arial" w:eastAsia="Arial" w:hAnsi="Arial" w:cs="Arial"/>
                <w:sz w:val="18"/>
                <w:szCs w:val="18"/>
              </w:rPr>
              <w:t>d.</w:t>
            </w:r>
          </w:p>
        </w:tc>
        <w:tc>
          <w:tcPr>
            <w:tcW w:w="843" w:type="dxa"/>
            <w:tcBorders>
              <w:top w:val="single" w:sz="24" w:space="0" w:color="EBEBEB"/>
              <w:left w:val="single" w:sz="8" w:space="0" w:color="FFFFFF"/>
              <w:bottom w:val="single" w:sz="12" w:space="0" w:color="EBEBEB"/>
              <w:right w:val="nil"/>
            </w:tcBorders>
            <w:shd w:val="clear" w:color="auto" w:fill="EBEBEB"/>
          </w:tcPr>
          <w:p w:rsidR="00390CA3" w:rsidRDefault="00BD6A69">
            <w:pPr>
              <w:pStyle w:val="TableParagraph"/>
              <w:spacing w:before="41"/>
              <w:ind w:left="47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i/>
                <w:color w:val="800000"/>
                <w:sz w:val="24"/>
                <w:szCs w:val="24"/>
              </w:rPr>
              <w:t>V</w:t>
            </w:r>
          </w:p>
        </w:tc>
      </w:tr>
      <w:tr w:rsidR="00390CA3">
        <w:trPr>
          <w:trHeight w:hRule="exact" w:val="62"/>
        </w:trPr>
        <w:tc>
          <w:tcPr>
            <w:tcW w:w="1102" w:type="dxa"/>
            <w:tcBorders>
              <w:top w:val="single" w:sz="12" w:space="0" w:color="EBEBEB"/>
              <w:left w:val="nil"/>
              <w:bottom w:val="single" w:sz="24" w:space="0" w:color="DADADA"/>
              <w:right w:val="nil"/>
            </w:tcBorders>
          </w:tcPr>
          <w:p w:rsidR="00390CA3" w:rsidRDefault="00390CA3"/>
        </w:tc>
        <w:tc>
          <w:tcPr>
            <w:tcW w:w="6558" w:type="dxa"/>
            <w:tcBorders>
              <w:top w:val="single" w:sz="12" w:space="0" w:color="EBEBEB"/>
              <w:left w:val="nil"/>
              <w:bottom w:val="single" w:sz="24" w:space="0" w:color="DADADA"/>
              <w:right w:val="nil"/>
            </w:tcBorders>
          </w:tcPr>
          <w:p w:rsidR="00390CA3" w:rsidRDefault="00390CA3"/>
        </w:tc>
        <w:tc>
          <w:tcPr>
            <w:tcW w:w="843" w:type="dxa"/>
            <w:tcBorders>
              <w:top w:val="single" w:sz="12" w:space="0" w:color="EBEBEB"/>
              <w:left w:val="nil"/>
              <w:bottom w:val="single" w:sz="24" w:space="0" w:color="DADADA"/>
              <w:right w:val="nil"/>
            </w:tcBorders>
          </w:tcPr>
          <w:p w:rsidR="00390CA3" w:rsidRDefault="00390CA3"/>
        </w:tc>
      </w:tr>
      <w:tr w:rsidR="00390CA3">
        <w:trPr>
          <w:trHeight w:hRule="exact" w:val="415"/>
        </w:trPr>
        <w:tc>
          <w:tcPr>
            <w:tcW w:w="1102" w:type="dxa"/>
            <w:tcBorders>
              <w:top w:val="single" w:sz="24" w:space="0" w:color="DADADA"/>
              <w:left w:val="nil"/>
              <w:bottom w:val="single" w:sz="24" w:space="0" w:color="EBEBEB"/>
              <w:right w:val="single" w:sz="8" w:space="0" w:color="FFFFFF"/>
            </w:tcBorders>
            <w:shd w:val="clear" w:color="auto" w:fill="DADADA"/>
          </w:tcPr>
          <w:p w:rsidR="00390CA3" w:rsidRDefault="00BD6A69">
            <w:pPr>
              <w:pStyle w:val="TableParagraph"/>
              <w:spacing w:before="17"/>
              <w:ind w:left="244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3801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3</w:t>
            </w:r>
            <w:r>
              <w:rPr>
                <w:rFonts w:ascii="Arial" w:eastAsia="Arial" w:hAnsi="Arial" w:cs="Arial"/>
                <w:sz w:val="18"/>
                <w:szCs w:val="18"/>
              </w:rPr>
              <w:t>1</w:t>
            </w:r>
          </w:p>
        </w:tc>
        <w:tc>
          <w:tcPr>
            <w:tcW w:w="6558" w:type="dxa"/>
            <w:tcBorders>
              <w:top w:val="single" w:sz="24" w:space="0" w:color="DADADA"/>
              <w:left w:val="single" w:sz="8" w:space="0" w:color="FFFFFF"/>
              <w:bottom w:val="single" w:sz="24" w:space="0" w:color="EBEBEB"/>
              <w:right w:val="single" w:sz="8" w:space="0" w:color="FFFFFF"/>
            </w:tcBorders>
            <w:shd w:val="clear" w:color="auto" w:fill="DADADA"/>
          </w:tcPr>
          <w:p w:rsidR="00390CA3" w:rsidRDefault="00BD6A69">
            <w:pPr>
              <w:pStyle w:val="TableParagraph"/>
              <w:spacing w:before="17"/>
              <w:ind w:left="47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z w:val="18"/>
                <w:szCs w:val="18"/>
              </w:rPr>
              <w:t>he fir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t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e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k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z w:val="18"/>
                <w:szCs w:val="18"/>
              </w:rPr>
              <w:t>ew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about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t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as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that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e hea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d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on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z w:val="18"/>
                <w:szCs w:val="18"/>
              </w:rPr>
              <w:t>he 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z w:val="18"/>
                <w:szCs w:val="18"/>
              </w:rPr>
              <w:t>dio.</w:t>
            </w:r>
          </w:p>
        </w:tc>
        <w:tc>
          <w:tcPr>
            <w:tcW w:w="843" w:type="dxa"/>
            <w:tcBorders>
              <w:top w:val="single" w:sz="24" w:space="0" w:color="DADADA"/>
              <w:left w:val="single" w:sz="8" w:space="0" w:color="FFFFFF"/>
              <w:bottom w:val="single" w:sz="24" w:space="0" w:color="EBEBEB"/>
              <w:right w:val="nil"/>
            </w:tcBorders>
            <w:shd w:val="clear" w:color="auto" w:fill="DADADA"/>
          </w:tcPr>
          <w:p w:rsidR="00390CA3" w:rsidRDefault="00BD6A69">
            <w:pPr>
              <w:pStyle w:val="TableParagraph"/>
              <w:spacing w:before="17"/>
              <w:ind w:left="47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i/>
                <w:color w:val="800000"/>
                <w:sz w:val="24"/>
                <w:szCs w:val="24"/>
              </w:rPr>
              <w:t>O</w:t>
            </w:r>
          </w:p>
        </w:tc>
      </w:tr>
      <w:tr w:rsidR="00390CA3">
        <w:trPr>
          <w:trHeight w:hRule="exact" w:val="559"/>
        </w:trPr>
        <w:tc>
          <w:tcPr>
            <w:tcW w:w="1102" w:type="dxa"/>
            <w:tcBorders>
              <w:top w:val="single" w:sz="24" w:space="0" w:color="EBEBEB"/>
              <w:left w:val="nil"/>
              <w:bottom w:val="single" w:sz="24" w:space="0" w:color="DADADA"/>
              <w:right w:val="single" w:sz="8" w:space="0" w:color="FFFFFF"/>
            </w:tcBorders>
            <w:shd w:val="clear" w:color="auto" w:fill="EBEBEB"/>
          </w:tcPr>
          <w:p w:rsidR="00390CA3" w:rsidRDefault="00BD6A69">
            <w:pPr>
              <w:pStyle w:val="TableParagraph"/>
              <w:spacing w:before="41"/>
              <w:ind w:left="244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3451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6</w:t>
            </w:r>
            <w:r>
              <w:rPr>
                <w:rFonts w:ascii="Arial" w:eastAsia="Arial" w:hAnsi="Arial" w:cs="Arial"/>
                <w:sz w:val="18"/>
                <w:szCs w:val="18"/>
              </w:rPr>
              <w:t>5</w:t>
            </w:r>
          </w:p>
        </w:tc>
        <w:tc>
          <w:tcPr>
            <w:tcW w:w="6558" w:type="dxa"/>
            <w:tcBorders>
              <w:top w:val="single" w:sz="24" w:space="0" w:color="EBEBEB"/>
              <w:left w:val="single" w:sz="8" w:space="0" w:color="FFFFFF"/>
              <w:bottom w:val="single" w:sz="24" w:space="0" w:color="DADADA"/>
              <w:right w:val="single" w:sz="8" w:space="0" w:color="FFFFFF"/>
            </w:tcBorders>
            <w:shd w:val="clear" w:color="auto" w:fill="EBEBEB"/>
          </w:tcPr>
          <w:p w:rsidR="00390CA3" w:rsidRDefault="00BD6A69">
            <w:pPr>
              <w:pStyle w:val="TableParagraph"/>
              <w:spacing w:before="45" w:line="206" w:lineRule="exact"/>
              <w:ind w:left="47" w:right="901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pacing w:val="5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4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l</w:t>
            </w:r>
            <w:r>
              <w:rPr>
                <w:rFonts w:ascii="Arial" w:eastAsia="Arial" w:hAnsi="Arial" w:cs="Arial"/>
                <w:sz w:val="18"/>
                <w:szCs w:val="18"/>
              </w:rPr>
              <w:t>l f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z w:val="18"/>
                <w:szCs w:val="18"/>
              </w:rPr>
              <w:t>lt it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and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th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n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e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pe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the 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t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z w:val="18"/>
                <w:szCs w:val="18"/>
              </w:rPr>
              <w:t>f 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h</w:t>
            </w:r>
            <w:r>
              <w:rPr>
                <w:rFonts w:ascii="Arial" w:eastAsia="Arial" w:hAnsi="Arial" w:cs="Arial"/>
                <w:sz w:val="18"/>
                <w:szCs w:val="18"/>
              </w:rPr>
              <w:t>e n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ght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z w:val="18"/>
                <w:szCs w:val="18"/>
              </w:rPr>
              <w:t>rgu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ng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z w:val="18"/>
                <w:szCs w:val="18"/>
              </w:rPr>
              <w:t>f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it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as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an earth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q</w:t>
            </w:r>
            <w:r>
              <w:rPr>
                <w:rFonts w:ascii="Arial" w:eastAsia="Arial" w:hAnsi="Arial" w:cs="Arial"/>
                <w:sz w:val="18"/>
                <w:szCs w:val="18"/>
              </w:rPr>
              <w:t>ua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k</w:t>
            </w:r>
            <w:r>
              <w:rPr>
                <w:rFonts w:ascii="Arial" w:eastAsia="Arial" w:hAnsi="Arial" w:cs="Arial"/>
                <w:sz w:val="18"/>
                <w:szCs w:val="18"/>
              </w:rPr>
              <w:t>e.</w:t>
            </w:r>
          </w:p>
        </w:tc>
        <w:tc>
          <w:tcPr>
            <w:tcW w:w="843" w:type="dxa"/>
            <w:tcBorders>
              <w:top w:val="single" w:sz="24" w:space="0" w:color="EBEBEB"/>
              <w:left w:val="single" w:sz="8" w:space="0" w:color="FFFFFF"/>
              <w:bottom w:val="single" w:sz="24" w:space="0" w:color="DADADA"/>
              <w:right w:val="nil"/>
            </w:tcBorders>
            <w:shd w:val="clear" w:color="auto" w:fill="EBEBEB"/>
          </w:tcPr>
          <w:p w:rsidR="00390CA3" w:rsidRDefault="00BD6A69">
            <w:pPr>
              <w:pStyle w:val="TableParagraph"/>
              <w:spacing w:before="41"/>
              <w:ind w:left="47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i/>
                <w:color w:val="800000"/>
                <w:spacing w:val="-1"/>
                <w:sz w:val="24"/>
                <w:szCs w:val="24"/>
              </w:rPr>
              <w:t>III</w:t>
            </w:r>
          </w:p>
        </w:tc>
      </w:tr>
      <w:tr w:rsidR="00390CA3">
        <w:trPr>
          <w:trHeight w:hRule="exact" w:val="768"/>
        </w:trPr>
        <w:tc>
          <w:tcPr>
            <w:tcW w:w="1102" w:type="dxa"/>
            <w:tcBorders>
              <w:top w:val="single" w:sz="24" w:space="0" w:color="DADADA"/>
              <w:left w:val="nil"/>
              <w:bottom w:val="single" w:sz="12" w:space="0" w:color="DADADA"/>
              <w:right w:val="single" w:sz="8" w:space="0" w:color="FFFFFF"/>
            </w:tcBorders>
            <w:shd w:val="clear" w:color="auto" w:fill="DADADA"/>
          </w:tcPr>
          <w:p w:rsidR="00390CA3" w:rsidRDefault="00BD6A69">
            <w:pPr>
              <w:pStyle w:val="TableParagraph"/>
              <w:spacing w:before="41"/>
              <w:ind w:left="244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3541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7</w:t>
            </w:r>
            <w:r>
              <w:rPr>
                <w:rFonts w:ascii="Arial" w:eastAsia="Arial" w:hAnsi="Arial" w:cs="Arial"/>
                <w:sz w:val="18"/>
                <w:szCs w:val="18"/>
              </w:rPr>
              <w:t>5</w:t>
            </w:r>
          </w:p>
        </w:tc>
        <w:tc>
          <w:tcPr>
            <w:tcW w:w="6558" w:type="dxa"/>
            <w:tcBorders>
              <w:top w:val="single" w:sz="24" w:space="0" w:color="DADADA"/>
              <w:left w:val="single" w:sz="8" w:space="0" w:color="FFFFFF"/>
              <w:bottom w:val="single" w:sz="12" w:space="0" w:color="DADADA"/>
              <w:right w:val="single" w:sz="8" w:space="0" w:color="FFFFFF"/>
            </w:tcBorders>
            <w:shd w:val="clear" w:color="auto" w:fill="DADADA"/>
          </w:tcPr>
          <w:p w:rsidR="00390CA3" w:rsidRDefault="00BD6A69">
            <w:pPr>
              <w:pStyle w:val="TableParagraph"/>
              <w:spacing w:before="45" w:line="206" w:lineRule="exact"/>
              <w:ind w:left="47" w:right="78"/>
              <w:jc w:val="both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It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as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the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z w:val="18"/>
                <w:szCs w:val="18"/>
              </w:rPr>
              <w:t>ond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qu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k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e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e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h</w:t>
            </w:r>
            <w:r>
              <w:rPr>
                <w:rFonts w:ascii="Arial" w:eastAsia="Arial" w:hAnsi="Arial" w:cs="Arial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v</w:t>
            </w:r>
            <w:r>
              <w:rPr>
                <w:rFonts w:ascii="Arial" w:eastAsia="Arial" w:hAnsi="Arial" w:cs="Arial"/>
                <w:sz w:val="18"/>
                <w:szCs w:val="18"/>
              </w:rPr>
              <w:t>e felt</w:t>
            </w:r>
            <w:r>
              <w:rPr>
                <w:rFonts w:ascii="Arial" w:eastAsia="Arial" w:hAnsi="Arial" w:cs="Arial"/>
                <w:spacing w:val="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e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e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ve</w:t>
            </w:r>
            <w:r>
              <w:rPr>
                <w:rFonts w:ascii="Arial" w:eastAsia="Arial" w:hAnsi="Arial" w:cs="Arial"/>
                <w:sz w:val="18"/>
                <w:szCs w:val="18"/>
              </w:rPr>
              <w:t>d he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sz w:val="18"/>
                <w:szCs w:val="18"/>
              </w:rPr>
              <w:t>e.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ur old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g</w:t>
            </w:r>
            <w:r>
              <w:rPr>
                <w:rFonts w:ascii="Arial" w:eastAsia="Arial" w:hAnsi="Arial" w:cs="Arial"/>
                <w:sz w:val="18"/>
                <w:szCs w:val="18"/>
              </w:rPr>
              <w:t>ran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z w:val="18"/>
                <w:szCs w:val="18"/>
              </w:rPr>
              <w:t>fat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h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er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z w:val="18"/>
                <w:szCs w:val="18"/>
              </w:rPr>
              <w:t>l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z w:val="18"/>
                <w:szCs w:val="18"/>
              </w:rPr>
              <w:t>k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tar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z w:val="18"/>
                <w:szCs w:val="18"/>
              </w:rPr>
              <w:t>ed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z w:val="18"/>
                <w:szCs w:val="18"/>
              </w:rPr>
              <w:t>h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z w:val="18"/>
                <w:szCs w:val="18"/>
              </w:rPr>
              <w:t>g a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d 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e had to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d</w:t>
            </w:r>
            <w:r>
              <w:rPr>
                <w:rFonts w:ascii="Arial" w:eastAsia="Arial" w:hAnsi="Arial" w:cs="Arial"/>
                <w:sz w:val="18"/>
                <w:szCs w:val="18"/>
              </w:rPr>
              <w:t>ju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the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e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z w:val="18"/>
                <w:szCs w:val="18"/>
              </w:rPr>
              <w:t>n 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h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e 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z w:val="18"/>
                <w:szCs w:val="18"/>
              </w:rPr>
              <w:t>ornin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g</w:t>
            </w:r>
            <w:r>
              <w:rPr>
                <w:rFonts w:ascii="Arial" w:eastAsia="Arial" w:hAnsi="Arial" w:cs="Arial"/>
                <w:sz w:val="18"/>
                <w:szCs w:val="18"/>
              </w:rPr>
              <w:t>.</w:t>
            </w:r>
            <w:r>
              <w:rPr>
                <w:rFonts w:ascii="Arial" w:eastAsia="Arial" w:hAnsi="Arial" w:cs="Arial"/>
                <w:spacing w:val="-5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pacing w:val="7"/>
                <w:sz w:val="18"/>
                <w:szCs w:val="18"/>
              </w:rPr>
              <w:t>W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4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v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en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l</w:t>
            </w:r>
            <w:r>
              <w:rPr>
                <w:rFonts w:ascii="Arial" w:eastAsia="Arial" w:hAnsi="Arial" w:cs="Arial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z w:val="18"/>
                <w:szCs w:val="18"/>
              </w:rPr>
              <w:t>t a few</w:t>
            </w:r>
            <w:r>
              <w:rPr>
                <w:rFonts w:ascii="Arial" w:eastAsia="Arial" w:hAnsi="Arial" w:cs="Arial"/>
                <w:spacing w:val="-3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orna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z w:val="18"/>
                <w:szCs w:val="18"/>
              </w:rPr>
              <w:t>en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fr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pacing w:val="1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h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e </w:t>
            </w:r>
            <w:r>
              <w:rPr>
                <w:rFonts w:ascii="Arial" w:eastAsia="Arial" w:hAnsi="Arial" w:cs="Arial"/>
                <w:spacing w:val="-1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tel 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p</w:t>
            </w:r>
            <w:r>
              <w:rPr>
                <w:rFonts w:ascii="Arial" w:eastAsia="Arial" w:hAnsi="Arial" w:cs="Arial"/>
                <w:sz w:val="18"/>
                <w:szCs w:val="18"/>
              </w:rPr>
              <w:t>ie</w:t>
            </w:r>
            <w:r>
              <w:rPr>
                <w:rFonts w:ascii="Arial" w:eastAsia="Arial" w:hAnsi="Arial" w:cs="Arial"/>
                <w:spacing w:val="-2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sz w:val="18"/>
                <w:szCs w:val="18"/>
              </w:rPr>
              <w:t>e.</w:t>
            </w:r>
          </w:p>
        </w:tc>
        <w:tc>
          <w:tcPr>
            <w:tcW w:w="843" w:type="dxa"/>
            <w:tcBorders>
              <w:top w:val="single" w:sz="24" w:space="0" w:color="DADADA"/>
              <w:left w:val="single" w:sz="8" w:space="0" w:color="FFFFFF"/>
              <w:bottom w:val="single" w:sz="12" w:space="0" w:color="DADADA"/>
              <w:right w:val="nil"/>
            </w:tcBorders>
            <w:shd w:val="clear" w:color="auto" w:fill="DADADA"/>
          </w:tcPr>
          <w:p w:rsidR="00390CA3" w:rsidRDefault="00BD6A69">
            <w:pPr>
              <w:pStyle w:val="TableParagraph"/>
              <w:spacing w:before="41"/>
              <w:ind w:left="47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i/>
                <w:color w:val="800000"/>
                <w:sz w:val="24"/>
                <w:szCs w:val="24"/>
              </w:rPr>
              <w:t>V</w:t>
            </w:r>
          </w:p>
        </w:tc>
      </w:tr>
    </w:tbl>
    <w:p w:rsidR="00390CA3" w:rsidRDefault="00390CA3">
      <w:pPr>
        <w:spacing w:before="9" w:line="110" w:lineRule="exact"/>
        <w:rPr>
          <w:sz w:val="11"/>
          <w:szCs w:val="11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tabs>
          <w:tab w:val="right" w:pos="9192"/>
        </w:tabs>
        <w:spacing w:before="80"/>
        <w:ind w:left="118"/>
        <w:rPr>
          <w:rFonts w:ascii="Arial" w:eastAsia="Arial" w:hAnsi="Arial" w:cs="Arial"/>
          <w:sz w:val="16"/>
          <w:szCs w:val="16"/>
        </w:rPr>
      </w:pPr>
      <w:r>
        <w:rPr>
          <w:noProof/>
          <w:lang w:val="en-AU" w:eastAsia="en-AU"/>
        </w:rPr>
        <mc:AlternateContent>
          <mc:Choice Requires="wpg">
            <w:drawing>
              <wp:anchor distT="0" distB="0" distL="114300" distR="114300" simplePos="0" relativeHeight="503311441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27305</wp:posOffset>
                </wp:positionV>
                <wp:extent cx="5798185" cy="1270"/>
                <wp:effectExtent l="6350" t="8255" r="5715" b="9525"/>
                <wp:wrapNone/>
                <wp:docPr id="356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98185" cy="1270"/>
                          <a:chOff x="1390" y="43"/>
                          <a:chExt cx="9131" cy="2"/>
                        </a:xfrm>
                      </wpg:grpSpPr>
                      <wps:wsp>
                        <wps:cNvPr id="357" name="Freeform 13"/>
                        <wps:cNvSpPr>
                          <a:spLocks/>
                        </wps:cNvSpPr>
                        <wps:spPr bwMode="auto">
                          <a:xfrm>
                            <a:off x="1390" y="43"/>
                            <a:ext cx="9131" cy="2"/>
                          </a:xfrm>
                          <a:custGeom>
                            <a:avLst/>
                            <a:gdLst>
                              <a:gd name="T0" fmla="+- 0 1390 1390"/>
                              <a:gd name="T1" fmla="*/ T0 w 9131"/>
                              <a:gd name="T2" fmla="+- 0 10521 1390"/>
                              <a:gd name="T3" fmla="*/ T2 w 9131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9131">
                                <a:moveTo>
                                  <a:pt x="0" y="0"/>
                                </a:moveTo>
                                <a:lnTo>
                                  <a:pt x="9131" y="0"/>
                                </a:lnTo>
                              </a:path>
                            </a:pathLst>
                          </a:custGeom>
                          <a:noFill/>
                          <a:ln w="431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2" o:spid="_x0000_s1026" style="position:absolute;margin-left:69.5pt;margin-top:2.15pt;width:456.55pt;height:.1pt;z-index:-5039;mso-position-horizontal-relative:page" coordorigin="1390,43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T5bYgMAAOUHAAAOAAAAZHJzL2Uyb0RvYy54bWykVW2P2zYM/j6g/0HQxw45W45zSYzzFUVe&#10;DgO6rUCzH6DY8gtqS56kxLkN+++jKDvny6HY0OaDQ5k0+fAhRT58uLQNOQttaiVTyu5CSoTMVF7L&#10;MqV/HPazFSXGcpnzRkmR0mdh6IfHdz899F0iIlWpJheagBNpkr5LaWVtlwSBySrRcnOnOiFBWSjd&#10;cgtHXQa55j14b5sgCsP7oFc677TKhDHwduuV9BH9F4XI7O9FYYQlTUoBm8WnxufRPYPHB56UmndV&#10;nQ0w+HegaHktIejV1ZZbTk66fuOqrTOtjCrsXabaQBVFnQnMAbJh4U02T1qdOsylTPqyu9IE1N7w&#10;9N1us9/OnzWp85TOF/eUSN5CkTAuYZFjp+/KBIyedPel+6x9iiB+UtlXA+rgVu/OpTcmx/5XlYM/&#10;frIK2bkUunUuIG9ywSI8X4sgLpZk8HKxXK/YakFJBjoWLYcaZRUU0n3E5msoJOjiua9eVu2GT9ds&#10;zvx3CD3giQ+IIAdQLiNoNfPCpvkxNr9UvBNYJOOIurK5HNncayFcAxOGgF14sBvZNFMqJxpnZoDx&#10;/yTxDR8jkd9igyfZydgnobAU/PzJWH8LcpCwwPnQBwcgumgbuBA/z0gI+Nf+MdyaqxmQ7s3eB+QQ&#10;kp5g6MHp6CsajbyvcBEx9HjrbD7aOWfRxBmUsxwh8mpEnV3kABskwt3YCbHXOmVcuxwA3Nhk4AGM&#10;XIrfsIXYt7b+myGEhnlyO0k0JTBJjj6NjluHzIVwIulTily4F606i4NClb3pfgjyom3k1MpXcYLK&#10;q+ELFwAuoBcwqMM6Ka1U+7ppsAyNdFDiOVshN0Y1de6UDo3R5XHTaHLmbkbizyUDzl6ZwSySOTqr&#10;BM93g2x53XgZ7BvkFvpvoMB1Ig7Bv9fherfareJZHN3vZnG43c4+7jfx7H7PlovtfLvZbNk/DhqL&#10;k6rOcyEdunEgs/j/XdFhNfhReh3Jr7J4lewef2+TDV7DQC4gl/Hfcz1eUD9Qjip/hsuqld8wsBFB&#10;qJT+i5IetktKzZ8nrgUlzS8SBs6axbFbR3iIF8sIDnqqOU41XGbgKqWWQoM7cWP9Cjt1ui4riMSw&#10;rFJ9hElb1O4+w8wziUc1HGDmoYS7BHMZ9p5bVtMzWr1s58d/AQAA//8DAFBLAwQUAAYACAAAACEA&#10;6vFDet4AAAAIAQAADwAAAGRycy9kb3ducmV2LnhtbEyPQUvDQBCF74L/YRnBm92kMWJjNqUU9VSE&#10;toL0ts1Ok9DsbMhuk/TfOz3p8c17vPlevpxsKwbsfeNIQTyLQCCVzjRUKfjefzy9gvBBk9GtI1Rw&#10;RQ/L4v4u15lxI21x2IVKcAn5TCuoQ+gyKX1Zo9V+5jok9k6utzqw7Ctpej1yuW3lPIpepNUN8Yda&#10;d7iusTzvLlbB56jHVRK/D5vzaX097NOvn02MSj0+TKs3EAGn8BeGGz6jQ8FMR3ch40XLOlnwlqDg&#10;OQFx86N0HoM48iEFWeTy/4DiFwAA//8DAFBLAQItABQABgAIAAAAIQC2gziS/gAAAOEBAAATAAAA&#10;AAAAAAAAAAAAAAAAAABbQ29udGVudF9UeXBlc10ueG1sUEsBAi0AFAAGAAgAAAAhADj9If/WAAAA&#10;lAEAAAsAAAAAAAAAAAAAAAAALwEAAF9yZWxzLy5yZWxzUEsBAi0AFAAGAAgAAAAhALihPltiAwAA&#10;5QcAAA4AAAAAAAAAAAAAAAAALgIAAGRycy9lMm9Eb2MueG1sUEsBAi0AFAAGAAgAAAAhAOrxQ3re&#10;AAAACAEAAA8AAAAAAAAAAAAAAAAAvAUAAGRycy9kb3ducmV2LnhtbFBLBQYAAAAABAAEAPMAAADH&#10;BgAAAAA=&#10;">
                <v:shape id="Freeform 13" o:spid="_x0000_s1027" style="position:absolute;left:1390;top:43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PLrMgA&#10;AADcAAAADwAAAGRycy9kb3ducmV2LnhtbESP3WoCMRSE74W+QzgF7zSr/bGsRlFRaGlpqbX19rg5&#10;7i5uTpYkXbc+vSkUejnMzDfMZNaaSjTkfGlZwaCfgCDOrC45V7D9WPceQPiArLGyTAp+yMNsetWZ&#10;YKrtid+p2YRcRAj7FBUUIdSplD4ryKDv25o4egfrDIYoXS61w1OEm0oOk+ReGiw5LhRY07Kg7Lj5&#10;Ngpuv+rn9eun22Uvzbl8e1rsV+12pFT3up2PQQRqw3/4r/2oFdzcjeD3TDwCcno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ZM8usyAAAANwAAAAPAAAAAAAAAAAAAAAAAJgCAABk&#10;cnMvZG93bnJldi54bWxQSwUGAAAAAAQABAD1AAAAjQMAAAAA&#10;" path="m,l9131,e" filled="f" strokeweight=".34pt">
                  <v:path arrowok="t" o:connecttype="custom" o:connectlocs="0,0;9131,0" o:connectangles="0,0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b/>
          <w:bCs/>
          <w:sz w:val="16"/>
          <w:szCs w:val="16"/>
        </w:rPr>
        <w:t>E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a</w:t>
      </w:r>
      <w:r>
        <w:rPr>
          <w:rFonts w:ascii="Arial" w:eastAsia="Arial" w:hAnsi="Arial" w:cs="Arial"/>
          <w:b/>
          <w:bCs/>
          <w:sz w:val="16"/>
          <w:szCs w:val="16"/>
        </w:rPr>
        <w:t>r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t</w:t>
      </w:r>
      <w:r>
        <w:rPr>
          <w:rFonts w:ascii="Arial" w:eastAsia="Arial" w:hAnsi="Arial" w:cs="Arial"/>
          <w:b/>
          <w:bCs/>
          <w:sz w:val="16"/>
          <w:szCs w:val="16"/>
        </w:rPr>
        <w:t>hqua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ke</w:t>
      </w:r>
      <w:r>
        <w:rPr>
          <w:rFonts w:ascii="Arial" w:eastAsia="Arial" w:hAnsi="Arial" w:cs="Arial"/>
          <w:b/>
          <w:bCs/>
          <w:sz w:val="16"/>
          <w:szCs w:val="16"/>
        </w:rPr>
        <w:t>s –</w:t>
      </w:r>
      <w:r>
        <w:rPr>
          <w:rFonts w:ascii="Arial" w:eastAsia="Arial" w:hAnsi="Arial" w:cs="Arial"/>
          <w:b/>
          <w:bCs/>
          <w:spacing w:val="-2"/>
          <w:sz w:val="16"/>
          <w:szCs w:val="16"/>
        </w:rPr>
        <w:t xml:space="preserve"> </w:t>
      </w:r>
      <w:r>
        <w:rPr>
          <w:rFonts w:ascii="Arial" w:eastAsia="Arial" w:hAnsi="Arial" w:cs="Arial"/>
          <w:b/>
          <w:bCs/>
          <w:spacing w:val="-3"/>
          <w:sz w:val="16"/>
          <w:szCs w:val="16"/>
        </w:rPr>
        <w:t>T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eac</w:t>
      </w:r>
      <w:r>
        <w:rPr>
          <w:rFonts w:ascii="Arial" w:eastAsia="Arial" w:hAnsi="Arial" w:cs="Arial"/>
          <w:b/>
          <w:bCs/>
          <w:sz w:val="16"/>
          <w:szCs w:val="16"/>
        </w:rPr>
        <w:t xml:space="preserve">her 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N</w:t>
      </w:r>
      <w:r>
        <w:rPr>
          <w:rFonts w:ascii="Arial" w:eastAsia="Arial" w:hAnsi="Arial" w:cs="Arial"/>
          <w:b/>
          <w:bCs/>
          <w:sz w:val="16"/>
          <w:szCs w:val="16"/>
        </w:rPr>
        <w:t>o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te</w:t>
      </w:r>
      <w:r>
        <w:rPr>
          <w:rFonts w:ascii="Arial" w:eastAsia="Arial" w:hAnsi="Arial" w:cs="Arial"/>
          <w:b/>
          <w:bCs/>
          <w:sz w:val="16"/>
          <w:szCs w:val="16"/>
        </w:rPr>
        <w:t xml:space="preserve">s </w:t>
      </w:r>
      <w:r>
        <w:rPr>
          <w:rFonts w:ascii="Arial" w:eastAsia="Arial" w:hAnsi="Arial" w:cs="Arial"/>
          <w:b/>
          <w:bCs/>
          <w:spacing w:val="-4"/>
          <w:sz w:val="16"/>
          <w:szCs w:val="16"/>
        </w:rPr>
        <w:t>a</w:t>
      </w:r>
      <w:r>
        <w:rPr>
          <w:rFonts w:ascii="Arial" w:eastAsia="Arial" w:hAnsi="Arial" w:cs="Arial"/>
          <w:b/>
          <w:bCs/>
          <w:sz w:val="16"/>
          <w:szCs w:val="16"/>
        </w:rPr>
        <w:t>nd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 xml:space="preserve"> </w:t>
      </w:r>
      <w:r>
        <w:rPr>
          <w:rFonts w:ascii="Arial" w:eastAsia="Arial" w:hAnsi="Arial" w:cs="Arial"/>
          <w:b/>
          <w:bCs/>
          <w:sz w:val="16"/>
          <w:szCs w:val="16"/>
        </w:rPr>
        <w:t>S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t</w:t>
      </w:r>
      <w:r>
        <w:rPr>
          <w:rFonts w:ascii="Arial" w:eastAsia="Arial" w:hAnsi="Arial" w:cs="Arial"/>
          <w:b/>
          <w:bCs/>
          <w:sz w:val="16"/>
          <w:szCs w:val="16"/>
        </w:rPr>
        <w:t>udent</w:t>
      </w:r>
      <w:r>
        <w:rPr>
          <w:rFonts w:ascii="Arial" w:eastAsia="Arial" w:hAnsi="Arial" w:cs="Arial"/>
          <w:b/>
          <w:bCs/>
          <w:spacing w:val="2"/>
          <w:sz w:val="16"/>
          <w:szCs w:val="16"/>
        </w:rPr>
        <w:t xml:space="preserve"> </w:t>
      </w:r>
      <w:r>
        <w:rPr>
          <w:rFonts w:ascii="Arial" w:eastAsia="Arial" w:hAnsi="Arial" w:cs="Arial"/>
          <w:b/>
          <w:bCs/>
          <w:spacing w:val="-9"/>
          <w:sz w:val="16"/>
          <w:szCs w:val="16"/>
        </w:rPr>
        <w:t>A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ct</w:t>
      </w:r>
      <w:r>
        <w:rPr>
          <w:rFonts w:ascii="Arial" w:eastAsia="Arial" w:hAnsi="Arial" w:cs="Arial"/>
          <w:b/>
          <w:bCs/>
          <w:sz w:val="16"/>
          <w:szCs w:val="16"/>
        </w:rPr>
        <w:t>i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v</w:t>
      </w:r>
      <w:r>
        <w:rPr>
          <w:rFonts w:ascii="Arial" w:eastAsia="Arial" w:hAnsi="Arial" w:cs="Arial"/>
          <w:b/>
          <w:bCs/>
          <w:sz w:val="16"/>
          <w:szCs w:val="16"/>
        </w:rPr>
        <w:t>i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t</w:t>
      </w:r>
      <w:r>
        <w:rPr>
          <w:rFonts w:ascii="Arial" w:eastAsia="Arial" w:hAnsi="Arial" w:cs="Arial"/>
          <w:b/>
          <w:bCs/>
          <w:sz w:val="16"/>
          <w:szCs w:val="16"/>
        </w:rPr>
        <w:t>i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e</w:t>
      </w:r>
      <w:r>
        <w:rPr>
          <w:rFonts w:ascii="Arial" w:eastAsia="Arial" w:hAnsi="Arial" w:cs="Arial"/>
          <w:b/>
          <w:bCs/>
          <w:sz w:val="16"/>
          <w:szCs w:val="16"/>
        </w:rPr>
        <w:t xml:space="preserve">s </w:t>
      </w:r>
      <w:r>
        <w:rPr>
          <w:rFonts w:ascii="Arial" w:eastAsia="Arial" w:hAnsi="Arial" w:cs="Arial"/>
          <w:b/>
          <w:bCs/>
          <w:sz w:val="16"/>
          <w:szCs w:val="16"/>
        </w:rPr>
        <w:tab/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83</w:t>
      </w:r>
    </w:p>
    <w:p w:rsidR="00390CA3" w:rsidRDefault="00390CA3">
      <w:pPr>
        <w:rPr>
          <w:rFonts w:ascii="Arial" w:eastAsia="Arial" w:hAnsi="Arial" w:cs="Arial"/>
          <w:sz w:val="16"/>
          <w:szCs w:val="16"/>
        </w:rPr>
        <w:sectPr w:rsidR="00390CA3">
          <w:footerReference w:type="default" r:id="rId183"/>
          <w:pgSz w:w="11907" w:h="16860"/>
          <w:pgMar w:top="1580" w:right="1300" w:bottom="280" w:left="1300" w:header="0" w:footer="0" w:gutter="0"/>
          <w:cols w:space="720"/>
        </w:sectPr>
      </w:pPr>
    </w:p>
    <w:p w:rsidR="00390CA3" w:rsidRDefault="00390CA3">
      <w:pPr>
        <w:spacing w:before="9" w:line="170" w:lineRule="exact"/>
        <w:rPr>
          <w:sz w:val="17"/>
          <w:szCs w:val="17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ind w:left="118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sz w:val="40"/>
          <w:szCs w:val="40"/>
        </w:rPr>
        <w:t>Earthq</w:t>
      </w:r>
      <w:r>
        <w:rPr>
          <w:rFonts w:ascii="Arial" w:eastAsia="Arial" w:hAnsi="Arial" w:cs="Arial"/>
          <w:spacing w:val="-2"/>
          <w:sz w:val="40"/>
          <w:szCs w:val="40"/>
        </w:rPr>
        <w:t>u</w:t>
      </w:r>
      <w:r>
        <w:rPr>
          <w:rFonts w:ascii="Arial" w:eastAsia="Arial" w:hAnsi="Arial" w:cs="Arial"/>
          <w:sz w:val="40"/>
          <w:szCs w:val="40"/>
        </w:rPr>
        <w:t>a</w:t>
      </w:r>
      <w:r>
        <w:rPr>
          <w:rFonts w:ascii="Arial" w:eastAsia="Arial" w:hAnsi="Arial" w:cs="Arial"/>
          <w:spacing w:val="1"/>
          <w:sz w:val="40"/>
          <w:szCs w:val="40"/>
        </w:rPr>
        <w:t>k</w:t>
      </w:r>
      <w:r>
        <w:rPr>
          <w:rFonts w:ascii="Arial" w:eastAsia="Arial" w:hAnsi="Arial" w:cs="Arial"/>
          <w:sz w:val="40"/>
          <w:szCs w:val="40"/>
        </w:rPr>
        <w:t>e</w:t>
      </w:r>
      <w:r>
        <w:rPr>
          <w:rFonts w:ascii="Arial" w:eastAsia="Arial" w:hAnsi="Arial" w:cs="Arial"/>
          <w:spacing w:val="-1"/>
          <w:sz w:val="40"/>
          <w:szCs w:val="40"/>
        </w:rPr>
        <w:t xml:space="preserve"> </w:t>
      </w:r>
      <w:r>
        <w:rPr>
          <w:rFonts w:ascii="Arial" w:eastAsia="Arial" w:hAnsi="Arial" w:cs="Arial"/>
          <w:spacing w:val="-3"/>
          <w:sz w:val="40"/>
          <w:szCs w:val="40"/>
        </w:rPr>
        <w:t>h</w:t>
      </w:r>
      <w:r>
        <w:rPr>
          <w:rFonts w:ascii="Arial" w:eastAsia="Arial" w:hAnsi="Arial" w:cs="Arial"/>
          <w:sz w:val="40"/>
          <w:szCs w:val="40"/>
        </w:rPr>
        <w:t>a</w:t>
      </w:r>
      <w:r>
        <w:rPr>
          <w:rFonts w:ascii="Arial" w:eastAsia="Arial" w:hAnsi="Arial" w:cs="Arial"/>
          <w:spacing w:val="1"/>
          <w:sz w:val="40"/>
          <w:szCs w:val="40"/>
        </w:rPr>
        <w:t>z</w:t>
      </w:r>
      <w:r>
        <w:rPr>
          <w:rFonts w:ascii="Arial" w:eastAsia="Arial" w:hAnsi="Arial" w:cs="Arial"/>
          <w:spacing w:val="-2"/>
          <w:sz w:val="40"/>
          <w:szCs w:val="40"/>
        </w:rPr>
        <w:t>a</w:t>
      </w:r>
      <w:r>
        <w:rPr>
          <w:rFonts w:ascii="Arial" w:eastAsia="Arial" w:hAnsi="Arial" w:cs="Arial"/>
          <w:sz w:val="40"/>
          <w:szCs w:val="40"/>
        </w:rPr>
        <w:t>rd</w:t>
      </w:r>
      <w:r>
        <w:rPr>
          <w:rFonts w:ascii="Arial" w:eastAsia="Arial" w:hAnsi="Arial" w:cs="Arial"/>
          <w:spacing w:val="1"/>
          <w:sz w:val="40"/>
          <w:szCs w:val="40"/>
        </w:rPr>
        <w:t xml:space="preserve"> </w:t>
      </w:r>
      <w:r>
        <w:rPr>
          <w:rFonts w:ascii="Arial" w:eastAsia="Arial" w:hAnsi="Arial" w:cs="Arial"/>
          <w:spacing w:val="-1"/>
          <w:sz w:val="40"/>
          <w:szCs w:val="40"/>
        </w:rPr>
        <w:t>m</w:t>
      </w:r>
      <w:r>
        <w:rPr>
          <w:rFonts w:ascii="Arial" w:eastAsia="Arial" w:hAnsi="Arial" w:cs="Arial"/>
          <w:spacing w:val="-3"/>
          <w:sz w:val="40"/>
          <w:szCs w:val="40"/>
        </w:rPr>
        <w:t>ap</w:t>
      </w:r>
    </w:p>
    <w:p w:rsidR="00390CA3" w:rsidRDefault="00390CA3">
      <w:pPr>
        <w:spacing w:before="4" w:line="130" w:lineRule="exact"/>
        <w:rPr>
          <w:sz w:val="13"/>
          <w:szCs w:val="13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pStyle w:val="BodyText"/>
        <w:numPr>
          <w:ilvl w:val="2"/>
          <w:numId w:val="5"/>
        </w:numPr>
        <w:tabs>
          <w:tab w:val="left" w:pos="826"/>
        </w:tabs>
        <w:ind w:left="826"/>
      </w:pPr>
      <w:r>
        <w:t>L</w:t>
      </w:r>
      <w:r>
        <w:rPr>
          <w:spacing w:val="-1"/>
        </w:rPr>
        <w:t>o</w:t>
      </w:r>
      <w:r>
        <w:rPr>
          <w:spacing w:val="1"/>
        </w:rPr>
        <w:t>c</w:t>
      </w:r>
      <w:r>
        <w:t>ate</w:t>
      </w:r>
      <w:r>
        <w:rPr>
          <w:spacing w:val="-5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rPr>
          <w:spacing w:val="-5"/>
        </w:rPr>
        <w:t>y</w:t>
      </w:r>
      <w:r>
        <w:rPr>
          <w:spacing w:val="1"/>
        </w:rPr>
        <w:t>o</w:t>
      </w:r>
      <w:r>
        <w:t>u</w:t>
      </w:r>
      <w:r>
        <w:rPr>
          <w:spacing w:val="-3"/>
        </w:rPr>
        <w:t xml:space="preserve"> </w:t>
      </w:r>
      <w:r>
        <w:rPr>
          <w:spacing w:val="-1"/>
        </w:rPr>
        <w:t>l</w:t>
      </w:r>
      <w:r>
        <w:rPr>
          <w:spacing w:val="1"/>
        </w:rPr>
        <w:t>i</w:t>
      </w:r>
      <w:r>
        <w:rPr>
          <w:spacing w:val="-2"/>
        </w:rPr>
        <w:t>v</w:t>
      </w:r>
      <w:r>
        <w:t>e.</w:t>
      </w:r>
      <w:r>
        <w:rPr>
          <w:spacing w:val="-8"/>
        </w:rPr>
        <w:t xml:space="preserve"> </w:t>
      </w:r>
      <w:r>
        <w:rPr>
          <w:spacing w:val="8"/>
        </w:rPr>
        <w:t>W</w:t>
      </w:r>
      <w:r>
        <w:rPr>
          <w:spacing w:val="-3"/>
        </w:rPr>
        <w:t>h</w:t>
      </w:r>
      <w:r>
        <w:t>at</w:t>
      </w:r>
      <w:r>
        <w:rPr>
          <w:spacing w:val="-5"/>
        </w:rPr>
        <w:t xml:space="preserve"> </w:t>
      </w:r>
      <w:r>
        <w:rPr>
          <w:spacing w:val="-1"/>
        </w:rPr>
        <w:t>i</w:t>
      </w:r>
      <w:r>
        <w:t>s</w:t>
      </w:r>
      <w:r>
        <w:rPr>
          <w:spacing w:val="-4"/>
        </w:rPr>
        <w:t xml:space="preserve"> </w:t>
      </w:r>
      <w:r>
        <w:rPr>
          <w:spacing w:val="1"/>
        </w:rPr>
        <w:t>t</w:t>
      </w:r>
      <w:r>
        <w:t xml:space="preserve">he </w:t>
      </w:r>
      <w:r>
        <w:rPr>
          <w:spacing w:val="-2"/>
        </w:rPr>
        <w:t>v</w:t>
      </w:r>
      <w:r>
        <w:rPr>
          <w:spacing w:val="1"/>
        </w:rPr>
        <w:t>a</w:t>
      </w:r>
      <w:r>
        <w:rPr>
          <w:spacing w:val="-1"/>
        </w:rPr>
        <w:t>l</w:t>
      </w:r>
      <w:r>
        <w:t>ue</w:t>
      </w:r>
      <w:r>
        <w:rPr>
          <w:spacing w:val="-5"/>
        </w:rPr>
        <w:t xml:space="preserve"> </w:t>
      </w:r>
      <w:r>
        <w:rPr>
          <w:spacing w:val="2"/>
        </w:rPr>
        <w:t>f</w:t>
      </w:r>
      <w:r>
        <w:t>or</w:t>
      </w:r>
      <w:r>
        <w:rPr>
          <w:spacing w:val="-3"/>
        </w:rPr>
        <w:t xml:space="preserve"> </w:t>
      </w:r>
      <w:r>
        <w:rPr>
          <w:spacing w:val="-5"/>
        </w:rPr>
        <w:t>y</w:t>
      </w:r>
      <w:r>
        <w:rPr>
          <w:spacing w:val="1"/>
        </w:rPr>
        <w:t>o</w:t>
      </w:r>
      <w:r>
        <w:t>ur</w:t>
      </w:r>
      <w:r>
        <w:rPr>
          <w:spacing w:val="-5"/>
        </w:rPr>
        <w:t xml:space="preserve"> </w:t>
      </w:r>
      <w:r>
        <w:t>a</w:t>
      </w:r>
      <w:r>
        <w:rPr>
          <w:spacing w:val="3"/>
        </w:rPr>
        <w:t>r</w:t>
      </w:r>
      <w:r>
        <w:t>e</w:t>
      </w:r>
      <w:r>
        <w:rPr>
          <w:spacing w:val="1"/>
        </w:rPr>
        <w:t>a</w:t>
      </w:r>
      <w:r>
        <w:t>?</w:t>
      </w:r>
    </w:p>
    <w:p w:rsidR="00390CA3" w:rsidRDefault="00BD6A69">
      <w:pPr>
        <w:pStyle w:val="Heading6"/>
        <w:spacing w:before="72"/>
        <w:rPr>
          <w:i w:val="0"/>
        </w:rPr>
      </w:pPr>
      <w:r>
        <w:rPr>
          <w:noProof/>
          <w:lang w:val="en-AU" w:eastAsia="en-AU"/>
        </w:rPr>
        <mc:AlternateContent>
          <mc:Choice Requires="wpg">
            <w:drawing>
              <wp:anchor distT="0" distB="0" distL="114300" distR="114300" simplePos="0" relativeHeight="503311454" behindDoc="1" locked="0" layoutInCell="1" allowOverlap="1">
                <wp:simplePos x="0" y="0"/>
                <wp:positionH relativeFrom="page">
                  <wp:posOffset>919480</wp:posOffset>
                </wp:positionH>
                <wp:positionV relativeFrom="paragraph">
                  <wp:posOffset>233680</wp:posOffset>
                </wp:positionV>
                <wp:extent cx="5761355" cy="1270"/>
                <wp:effectExtent l="5080" t="5080" r="5715" b="12700"/>
                <wp:wrapNone/>
                <wp:docPr id="354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1355" cy="1270"/>
                          <a:chOff x="1448" y="368"/>
                          <a:chExt cx="9073" cy="2"/>
                        </a:xfrm>
                      </wpg:grpSpPr>
                      <wps:wsp>
                        <wps:cNvPr id="355" name="Freeform 11"/>
                        <wps:cNvSpPr>
                          <a:spLocks/>
                        </wps:cNvSpPr>
                        <wps:spPr bwMode="auto">
                          <a:xfrm>
                            <a:off x="1448" y="368"/>
                            <a:ext cx="9073" cy="2"/>
                          </a:xfrm>
                          <a:custGeom>
                            <a:avLst/>
                            <a:gdLst>
                              <a:gd name="T0" fmla="+- 0 1448 1448"/>
                              <a:gd name="T1" fmla="*/ T0 w 9073"/>
                              <a:gd name="T2" fmla="+- 0 10521 1448"/>
                              <a:gd name="T3" fmla="*/ T2 w 9073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9073">
                                <a:moveTo>
                                  <a:pt x="0" y="0"/>
                                </a:moveTo>
                                <a:lnTo>
                                  <a:pt x="9073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8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0" o:spid="_x0000_s1026" style="position:absolute;margin-left:72.4pt;margin-top:18.4pt;width:453.65pt;height:.1pt;z-index:-5026;mso-position-horizontal-relative:page" coordorigin="1448,368" coordsize="9073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cg9YgMAAOcHAAAOAAAAZHJzL2Uyb0RvYy54bWykVduO2zYQfS/QfyD42MKri+XLCqsNAl8W&#10;BdIkQNwPoCnqgkqkStKWN0X/vcOh5NV6G7RI/SCTmtHMmTO3h3eXtiFnoU2tZEaju5ASIbnKa1lm&#10;9LfDframxFgmc9YoKTL6LAx99/jjDw99l4pYVarJhSZgRJq07zJaWdulQWB4JVpm7lQnJAgLpVtm&#10;4arLINesB+ttE8RhuAx6pfNOKy6MgbdbL6SPaL8oBLefisIIS5qMAjaLT43Po3sGjw8sLTXrqpoP&#10;MNh3oGhZLcHp1dSWWUZOun5jqq25VkYV9o6rNlBFUXOBMUA0UXgTzZNWpw5jKdO+7K40AbU3PH23&#10;Wf7x/FmTOs/ofJFQIlkLSUK/JEJ2+q5MQelJd1+6z9qHCMcPiv9ugLzgVu7upVcmx/5XlYM9drIK&#10;2bkUunUmIG5ywSQ8X5MgLpZweLlYLaP5YkEJB1kUr4Yc8QoS6T6KkgRqCmTz5dqnj1e74dv7cDX3&#10;H8ZOFLDUe0SUAypXGlBr5oVO8//o/FKxTmCWjGPqSieE4OncayFcBZMocqice9Ab6TRTLicSp2aA&#10;8n9l8S0hI5XfooOl/GTsk1CYDHb+YKzvgxxOmOJ8gH6AninaBlri5xkJiXOFj6FvrmrRqPZTQA4h&#10;6Qm6HoyOtuJRydsKF3H0j8Yghd6nMxZPjEE+yxEiq0bU/CIH2HAizA2eEKutU8YVzAHAjWUGFkDJ&#10;hfgNXfB9q+u/GVxomCi3s0RTArPk6DnpmHXInAt3JH1GkQv3olVncVAosjf1D05epI2cavksTlB5&#10;MXzhHGCVX506rJPUSrWvmwbT0EgHZTVfLpEbo5o6d0KHxujyuGk0OTOYkuvQ/Yb2eaUG00jmaKwS&#10;LN8NZ8vqxp/BeYPcQv0NFLhKxDH45314v1vv1sksiZe7WRJut7P3+00yW+6j1WI732422+gvBy1K&#10;0qrOcyEdunEkR8l/69FhOfhheh3Kr6J4Fewef2+DDV7DQJIhlvEfo4Oh4jvUt/RR5c/QrVr5HQM7&#10;EQ6V0l8p6WG/ZNT8cWJaUNL8ImHi3EMvuYWEl2SxiuGip5LjVMIkB1MZtRQK3B031i+xU6frsgJP&#10;EaZVqvcwa4va9TPi86iGCww9POE2wViGzefW1fSOWi/7+fFvAAAA//8DAFBLAwQUAAYACAAAACEA&#10;KUEjt+AAAAAKAQAADwAAAGRycy9kb3ducmV2LnhtbEyPzWrDMBCE74W+g9hCb43k/LW4lkMIbU+h&#10;0KRQelOsjW1irYyl2M7bd3NqTsvsDrPfZKvRNaLHLtSeNCQTBQKp8LamUsP3/v3pBUSIhqxpPKGG&#10;CwZY5fd3mUmtH+gL+10sBYdQSI2GKsY2lTIUFToTJr5F4tvRd85Ell0pbWcGDneNnCq1lM7UxB8q&#10;0+KmwuK0OzsNH4MZ1rPkrd+ejpvL737x+bNNUOvHh3H9CiLiGP/NcMVndMiZ6eDPZINoWM/njB41&#10;zJY8rwa1mCYgDrx5ViDzTN5WyP8AAAD//wMAUEsBAi0AFAAGAAgAAAAhALaDOJL+AAAA4QEAABMA&#10;AAAAAAAAAAAAAAAAAAAAAFtDb250ZW50X1R5cGVzXS54bWxQSwECLQAUAAYACAAAACEAOP0h/9YA&#10;AACUAQAACwAAAAAAAAAAAAAAAAAvAQAAX3JlbHMvLnJlbHNQSwECLQAUAAYACAAAACEAPy3IPWID&#10;AADnBwAADgAAAAAAAAAAAAAAAAAuAgAAZHJzL2Uyb0RvYy54bWxQSwECLQAUAAYACAAAACEAKUEj&#10;t+AAAAAKAQAADwAAAAAAAAAAAAAAAAC8BQAAZHJzL2Rvd25yZXYueG1sUEsFBgAAAAAEAAQA8wAA&#10;AMkGAAAAAA==&#10;">
                <v:shape id="Freeform 11" o:spid="_x0000_s1027" style="position:absolute;left:1448;top:368;width:9073;height:2;visibility:visible;mso-wrap-style:square;v-text-anchor:top" coordsize="9073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mUdsMUA&#10;AADcAAAADwAAAGRycy9kb3ducmV2LnhtbESPQWvCQBSE70L/w/IK3nTTVq1EN6EIFfVSYr14e2Sf&#10;2WD2bchuTfz33YLQ4zAz3zDrfLCNuFHna8cKXqYJCOLS6ZorBafvz8kShA/IGhvHpOBOHvLsabTG&#10;VLueC7odQyUihH2KCkwIbSqlLw1Z9FPXEkfv4jqLIcqukrrDPsJtI1+TZCEt1hwXDLa0MVRejz9W&#10;waE3PeNlVn29F8Oi2N/35+3mrNT4efhYgQg0hP/wo73TCt7mc/g7E4+AzH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ZR2wxQAAANwAAAAPAAAAAAAAAAAAAAAAAJgCAABkcnMv&#10;ZG93bnJldi54bWxQSwUGAAAAAAQABAD1AAAAigMAAAAA&#10;" path="m,l9073,e" filled="f" strokecolor="maroon" strokeweight=".58pt">
                  <v:path arrowok="t" o:connecttype="custom" o:connectlocs="0,0;9073,0" o:connectangles="0,0"/>
                </v:shape>
                <w10:wrap anchorx="page"/>
              </v:group>
            </w:pict>
          </mc:Fallback>
        </mc:AlternateContent>
      </w:r>
      <w:r>
        <w:rPr>
          <w:color w:val="800000"/>
        </w:rPr>
        <w:t>This</w:t>
      </w:r>
      <w:r>
        <w:rPr>
          <w:color w:val="800000"/>
        </w:rPr>
        <w:t xml:space="preserve"> a</w:t>
      </w:r>
      <w:r>
        <w:rPr>
          <w:color w:val="800000"/>
          <w:spacing w:val="-1"/>
        </w:rPr>
        <w:t>n</w:t>
      </w:r>
      <w:r>
        <w:rPr>
          <w:color w:val="800000"/>
        </w:rPr>
        <w:t>sw</w:t>
      </w:r>
      <w:r>
        <w:rPr>
          <w:color w:val="800000"/>
          <w:spacing w:val="-3"/>
        </w:rPr>
        <w:t>e</w:t>
      </w:r>
      <w:r>
        <w:rPr>
          <w:color w:val="800000"/>
        </w:rPr>
        <w:t>r</w:t>
      </w:r>
      <w:r>
        <w:rPr>
          <w:color w:val="800000"/>
          <w:spacing w:val="1"/>
        </w:rPr>
        <w:t xml:space="preserve"> </w:t>
      </w:r>
      <w:r>
        <w:rPr>
          <w:color w:val="800000"/>
        </w:rPr>
        <w:t>v</w:t>
      </w:r>
      <w:r>
        <w:rPr>
          <w:color w:val="800000"/>
          <w:spacing w:val="-3"/>
        </w:rPr>
        <w:t>a</w:t>
      </w:r>
      <w:r>
        <w:rPr>
          <w:color w:val="800000"/>
        </w:rPr>
        <w:t>ries</w:t>
      </w:r>
      <w:r>
        <w:rPr>
          <w:color w:val="800000"/>
          <w:spacing w:val="-2"/>
        </w:rPr>
        <w:t xml:space="preserve"> </w:t>
      </w:r>
      <w:r>
        <w:rPr>
          <w:color w:val="800000"/>
        </w:rPr>
        <w:t>de</w:t>
      </w:r>
      <w:r>
        <w:rPr>
          <w:color w:val="800000"/>
          <w:spacing w:val="-1"/>
        </w:rPr>
        <w:t>p</w:t>
      </w:r>
      <w:r>
        <w:rPr>
          <w:color w:val="800000"/>
        </w:rPr>
        <w:t>en</w:t>
      </w:r>
      <w:r>
        <w:rPr>
          <w:color w:val="800000"/>
          <w:spacing w:val="-2"/>
        </w:rPr>
        <w:t>d</w:t>
      </w:r>
      <w:r>
        <w:rPr>
          <w:color w:val="800000"/>
          <w:spacing w:val="-3"/>
        </w:rPr>
        <w:t>i</w:t>
      </w:r>
      <w:r>
        <w:rPr>
          <w:color w:val="800000"/>
        </w:rPr>
        <w:t>ng</w:t>
      </w:r>
      <w:r>
        <w:rPr>
          <w:color w:val="800000"/>
          <w:spacing w:val="-1"/>
        </w:rPr>
        <w:t xml:space="preserve"> </w:t>
      </w:r>
      <w:r>
        <w:rPr>
          <w:color w:val="800000"/>
        </w:rPr>
        <w:t>on</w:t>
      </w:r>
      <w:r>
        <w:rPr>
          <w:color w:val="800000"/>
          <w:spacing w:val="-1"/>
        </w:rPr>
        <w:t xml:space="preserve"> </w:t>
      </w:r>
      <w:r>
        <w:rPr>
          <w:color w:val="800000"/>
        </w:rPr>
        <w:t>w</w:t>
      </w:r>
      <w:r>
        <w:rPr>
          <w:color w:val="800000"/>
          <w:spacing w:val="-1"/>
        </w:rPr>
        <w:t>h</w:t>
      </w:r>
      <w:r>
        <w:rPr>
          <w:color w:val="800000"/>
        </w:rPr>
        <w:t>e</w:t>
      </w:r>
      <w:r>
        <w:rPr>
          <w:color w:val="800000"/>
          <w:spacing w:val="1"/>
        </w:rPr>
        <w:t>r</w:t>
      </w:r>
      <w:r>
        <w:rPr>
          <w:color w:val="800000"/>
        </w:rPr>
        <w:t>e</w:t>
      </w:r>
      <w:r>
        <w:rPr>
          <w:color w:val="800000"/>
          <w:spacing w:val="-3"/>
        </w:rPr>
        <w:t xml:space="preserve"> </w:t>
      </w:r>
      <w:r>
        <w:rPr>
          <w:color w:val="800000"/>
        </w:rPr>
        <w:t>you</w:t>
      </w:r>
      <w:r>
        <w:rPr>
          <w:color w:val="800000"/>
          <w:spacing w:val="-1"/>
        </w:rPr>
        <w:t xml:space="preserve"> </w:t>
      </w:r>
      <w:r>
        <w:rPr>
          <w:color w:val="800000"/>
        </w:rPr>
        <w:t>live.</w:t>
      </w:r>
    </w:p>
    <w:p w:rsidR="00390CA3" w:rsidRDefault="00390CA3">
      <w:pPr>
        <w:spacing w:before="10" w:line="130" w:lineRule="exact"/>
        <w:rPr>
          <w:sz w:val="13"/>
          <w:szCs w:val="13"/>
        </w:rPr>
      </w:pPr>
    </w:p>
    <w:p w:rsidR="00390CA3" w:rsidRDefault="00BD6A69">
      <w:pPr>
        <w:pStyle w:val="BodyText"/>
        <w:numPr>
          <w:ilvl w:val="2"/>
          <w:numId w:val="5"/>
        </w:numPr>
        <w:tabs>
          <w:tab w:val="left" w:pos="826"/>
        </w:tabs>
        <w:ind w:left="826"/>
      </w:pPr>
      <w:r>
        <w:rPr>
          <w:spacing w:val="6"/>
        </w:rPr>
        <w:t>W</w:t>
      </w:r>
      <w:r>
        <w:rPr>
          <w:spacing w:val="-3"/>
        </w:rPr>
        <w:t>h</w:t>
      </w:r>
      <w:r>
        <w:t>at</w:t>
      </w:r>
      <w:r>
        <w:rPr>
          <w:spacing w:val="-5"/>
        </w:rPr>
        <w:t xml:space="preserve"> </w:t>
      </w:r>
      <w:r>
        <w:rPr>
          <w:spacing w:val="-1"/>
        </w:rPr>
        <w:t>i</w:t>
      </w:r>
      <w:r>
        <w:t>s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5"/>
        </w:rPr>
        <w:t xml:space="preserve"> </w:t>
      </w:r>
      <w:r>
        <w:rPr>
          <w:spacing w:val="1"/>
        </w:rPr>
        <w:t>h</w:t>
      </w:r>
      <w:r>
        <w:rPr>
          <w:spacing w:val="-1"/>
        </w:rPr>
        <w:t>i</w:t>
      </w:r>
      <w:r>
        <w:rPr>
          <w:spacing w:val="1"/>
        </w:rPr>
        <w:t>g</w:t>
      </w:r>
      <w:r>
        <w:t>h</w:t>
      </w:r>
      <w:r>
        <w:rPr>
          <w:spacing w:val="-1"/>
        </w:rPr>
        <w:t>e</w:t>
      </w:r>
      <w:r>
        <w:rPr>
          <w:spacing w:val="1"/>
        </w:rPr>
        <w:t>s</w:t>
      </w:r>
      <w:r>
        <w:t>t</w:t>
      </w:r>
      <w:r>
        <w:rPr>
          <w:spacing w:val="-1"/>
        </w:rPr>
        <w:t xml:space="preserve"> </w:t>
      </w:r>
      <w:r>
        <w:rPr>
          <w:spacing w:val="-2"/>
        </w:rPr>
        <w:t>v</w:t>
      </w:r>
      <w:r>
        <w:t>alue</w:t>
      </w:r>
      <w:r>
        <w:rPr>
          <w:spacing w:val="-2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5"/>
        </w:rPr>
        <w:t xml:space="preserve"> </w:t>
      </w:r>
      <w:r>
        <w:rPr>
          <w:spacing w:val="-1"/>
        </w:rPr>
        <w:t>t</w:t>
      </w:r>
      <w:r>
        <w:t>he</w:t>
      </w:r>
      <w:r>
        <w:rPr>
          <w:spacing w:val="-3"/>
        </w:rPr>
        <w:t xml:space="preserve"> </w:t>
      </w:r>
      <w:r>
        <w:rPr>
          <w:spacing w:val="4"/>
        </w:rPr>
        <w:t>m</w:t>
      </w:r>
      <w:r>
        <w:t>ap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3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-4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rPr>
          <w:spacing w:val="-1"/>
        </w:rPr>
        <w:t>S</w:t>
      </w:r>
      <w:r>
        <w:t>ta</w:t>
      </w:r>
      <w:r>
        <w:rPr>
          <w:spacing w:val="1"/>
        </w:rPr>
        <w:t>t</w:t>
      </w:r>
      <w:r>
        <w:t>e</w:t>
      </w:r>
      <w:r>
        <w:rPr>
          <w:spacing w:val="-5"/>
        </w:rPr>
        <w:t xml:space="preserve"> </w:t>
      </w:r>
      <w:r>
        <w:rPr>
          <w:spacing w:val="-1"/>
        </w:rPr>
        <w:t>o</w:t>
      </w:r>
      <w:r>
        <w:t>r</w:t>
      </w:r>
      <w:r>
        <w:rPr>
          <w:spacing w:val="-4"/>
        </w:rPr>
        <w:t xml:space="preserve"> </w:t>
      </w:r>
      <w:r>
        <w:rPr>
          <w:spacing w:val="3"/>
        </w:rPr>
        <w:t>T</w:t>
      </w:r>
      <w:r>
        <w:t>er</w:t>
      </w:r>
      <w:r>
        <w:rPr>
          <w:spacing w:val="1"/>
        </w:rPr>
        <w:t>r</w:t>
      </w:r>
      <w:r>
        <w:rPr>
          <w:spacing w:val="-1"/>
        </w:rPr>
        <w:t>i</w:t>
      </w:r>
      <w:r>
        <w:t>to</w:t>
      </w:r>
      <w:r>
        <w:rPr>
          <w:spacing w:val="2"/>
        </w:rPr>
        <w:t>r</w:t>
      </w:r>
      <w:r>
        <w:t>y</w:t>
      </w:r>
      <w:r>
        <w:rPr>
          <w:spacing w:val="-8"/>
        </w:rPr>
        <w:t xml:space="preserve"> </w:t>
      </w:r>
      <w:r>
        <w:rPr>
          <w:spacing w:val="1"/>
        </w:rPr>
        <w:t>d</w:t>
      </w:r>
      <w:r>
        <w:t>o</w:t>
      </w:r>
      <w:r>
        <w:rPr>
          <w:spacing w:val="-1"/>
        </w:rPr>
        <w:t>e</w:t>
      </w:r>
      <w:r>
        <w:t>s</w:t>
      </w:r>
      <w:r>
        <w:rPr>
          <w:spacing w:val="-4"/>
        </w:rPr>
        <w:t xml:space="preserve"> </w:t>
      </w:r>
      <w:r>
        <w:t>t</w:t>
      </w:r>
      <w:r>
        <w:rPr>
          <w:spacing w:val="1"/>
        </w:rPr>
        <w:t>h</w:t>
      </w:r>
      <w:r>
        <w:rPr>
          <w:spacing w:val="-1"/>
        </w:rPr>
        <w:t>i</w:t>
      </w:r>
      <w:r>
        <w:t>s</w:t>
      </w:r>
      <w:r>
        <w:rPr>
          <w:spacing w:val="-4"/>
        </w:rPr>
        <w:t xml:space="preserve"> </w:t>
      </w:r>
      <w:r>
        <w:t>oc</w:t>
      </w:r>
      <w:r>
        <w:rPr>
          <w:spacing w:val="3"/>
        </w:rPr>
        <w:t>c</w:t>
      </w:r>
      <w:r>
        <w:t>ur?</w:t>
      </w:r>
    </w:p>
    <w:p w:rsidR="00390CA3" w:rsidRDefault="00BD6A69">
      <w:pPr>
        <w:pStyle w:val="Heading6"/>
        <w:spacing w:before="72"/>
        <w:rPr>
          <w:i w:val="0"/>
        </w:rPr>
      </w:pPr>
      <w:r>
        <w:rPr>
          <w:noProof/>
          <w:lang w:val="en-AU" w:eastAsia="en-AU"/>
        </w:rPr>
        <mc:AlternateContent>
          <mc:Choice Requires="wpg">
            <w:drawing>
              <wp:anchor distT="0" distB="0" distL="114300" distR="114300" simplePos="0" relativeHeight="503311455" behindDoc="1" locked="0" layoutInCell="1" allowOverlap="1">
                <wp:simplePos x="0" y="0"/>
                <wp:positionH relativeFrom="page">
                  <wp:posOffset>919480</wp:posOffset>
                </wp:positionH>
                <wp:positionV relativeFrom="paragraph">
                  <wp:posOffset>231775</wp:posOffset>
                </wp:positionV>
                <wp:extent cx="5761355" cy="1270"/>
                <wp:effectExtent l="5080" t="12700" r="5715" b="5080"/>
                <wp:wrapNone/>
                <wp:docPr id="352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1355" cy="1270"/>
                          <a:chOff x="1448" y="365"/>
                          <a:chExt cx="9073" cy="2"/>
                        </a:xfrm>
                      </wpg:grpSpPr>
                      <wps:wsp>
                        <wps:cNvPr id="353" name="Freeform 9"/>
                        <wps:cNvSpPr>
                          <a:spLocks/>
                        </wps:cNvSpPr>
                        <wps:spPr bwMode="auto">
                          <a:xfrm>
                            <a:off x="1448" y="365"/>
                            <a:ext cx="9073" cy="2"/>
                          </a:xfrm>
                          <a:custGeom>
                            <a:avLst/>
                            <a:gdLst>
                              <a:gd name="T0" fmla="+- 0 1448 1448"/>
                              <a:gd name="T1" fmla="*/ T0 w 9073"/>
                              <a:gd name="T2" fmla="+- 0 10521 1448"/>
                              <a:gd name="T3" fmla="*/ T2 w 9073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9073">
                                <a:moveTo>
                                  <a:pt x="0" y="0"/>
                                </a:moveTo>
                                <a:lnTo>
                                  <a:pt x="9073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8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" o:spid="_x0000_s1026" style="position:absolute;margin-left:72.4pt;margin-top:18.25pt;width:453.65pt;height:.1pt;z-index:-5025;mso-position-horizontal-relative:page" coordorigin="1448,365" coordsize="9073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fvuXwMAAOUHAAAOAAAAZHJzL2Uyb0RvYy54bWykVduO2zgMfV9g/0HQYxcZX+LcjPEURS6D&#10;BXoDJv0AxZYvWFvySkqcadF/L0XZGU+mg120eVAkkyIPDyny9u25qcmJK11JkdDgxqeEi1RmlSgS&#10;+mW/mywp0YaJjNVS8IQ+ck3f3v35x23XxjyUpawzrggYETru2oSWxrSx5+m05A3TN7LlAoS5VA0z&#10;cFSFlynWgfWm9kLfn3udVFmrZMq1hq8bJ6R3aD/PeWo+5bnmhtQJBWwGV4Xrwa7e3S2LC8Xaskp7&#10;GOwXUDSsEuD0YmrDDCNHVb0w1VSpklrm5iaVjSfzvEo5xgDRBP5VNPdKHluMpYi7or3QBNRe8fTL&#10;ZtOPp8+KVFlCp7OQEsEaSBL6JUtLTtcWMejcq/ah/axchLB9L9N/NIi9a7k9F06ZHLoPMgNz7Ggk&#10;knPOVWNNQNjkjDl4vOSAnw1J4eNsMQ+msxklKciCcNGnKC0hj/ZSEEVQUiCbzmcue2m57e+u/MXU&#10;XQytyGOx84goe1Q2JCg1/cSm/j02H0rWckyStkxd2AQkjs2d4twWMFk5QlFtYFOPqRxJLEgNjP8n&#10;iS/5GJh8jQ0Wp0dt7rnEXLDTe23cK8hghxnOeuR7eDF5U8OD+GtCfGJd4eJ4Ly5qwaD2xiN7n3QE&#10;XfdGB1tQXWNb/iwMfmoMeHN61lg4MgbpLAaIrBxQp2fRw4YdYbbt+FhsrdS2XvYAbqgysABKNsRX&#10;dMH3ta6707tQ0E+uO4miBDrJwXHSMmORWRd2S7qEIhf2QyNPfC9RZK7KH5w8SWsx1nJZHKFyYrhh&#10;HWCRX5xarKPUCrmr6hrTUAsLZTGdz5EbLesqs0KLRqvisK4VOTHokUvf/vrX80wNepHI0FjJWbbt&#10;94ZVtduD8xq5hfrrKbCViE3w28pfbZfbZTSJwvl2EvmbzeTdbh1N5rtgMdtMN+v1JvhuoQVRXFZZ&#10;xoVFNzTkIPp/T7QfDa6VXlrysyieBbvD38tgvecwkGSIZfjH6KCnuBfqGspBZo/wWpV0EwYmImxK&#10;qb5S0sF0Saj+98gUp6T+W0DDWcFbsuMID9FsEcJBjSWHsYSJFEwl1FAocLtdGzfCjq2qihI8BZhW&#10;Id9Bq80r+54Rn0PVH6Dn4Q5nCcbSzz07rMZn1Hqaznc/AAAA//8DAFBLAwQUAAYACAAAACEA+h1/&#10;quAAAAAKAQAADwAAAGRycy9kb3ducmV2LnhtbEyPQUvDQBCF74L/YRnBm92kbarEbEop6qkItoJ4&#10;m2anSWh2NmS3Sfrv3Zzs8c17vPdNth5NI3rqXG1ZQTyLQBAXVtdcKvg+vD+9gHAeWWNjmRRcycE6&#10;v7/LMNV24C/q974UoYRdigoq79tUSldUZNDNbEscvJPtDPogu1LqDodQbho5j6KVNFhzWKiwpW1F&#10;xXl/MQo+Bhw2i/it351P2+vvIfn82cWk1OPDuHkF4Wn0/2GY8AM65IHpaC+snWiCXi4DulewWCUg&#10;pkCUzGMQx+nyDDLP5O0L+R8AAAD//wMAUEsBAi0AFAAGAAgAAAAhALaDOJL+AAAA4QEAABMAAAAA&#10;AAAAAAAAAAAAAAAAAFtDb250ZW50X1R5cGVzXS54bWxQSwECLQAUAAYACAAAACEAOP0h/9YAAACU&#10;AQAACwAAAAAAAAAAAAAAAAAvAQAAX3JlbHMvLnJlbHNQSwECLQAUAAYACAAAACEAK1H77l8DAADl&#10;BwAADgAAAAAAAAAAAAAAAAAuAgAAZHJzL2Uyb0RvYy54bWxQSwECLQAUAAYACAAAACEA+h1/quAA&#10;AAAKAQAADwAAAAAAAAAAAAAAAAC5BQAAZHJzL2Rvd25yZXYueG1sUEsFBgAAAAAEAAQA8wAAAMYG&#10;AAAAAA==&#10;">
                <v:shape id="Freeform 9" o:spid="_x0000_s1027" style="position:absolute;left:1448;top:365;width:9073;height:2;visibility:visible;mso-wrap-style:square;v-text-anchor:top" coordsize="9073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sAgX8UA&#10;AADcAAAADwAAAGRycy9kb3ducmV2LnhtbESPT2vCQBTE7wW/w/IEb3Vj/dOSugkiKOqlxPbi7ZF9&#10;ZkOzb0N2a+K3dwuFHoeZ+Q2zzgfbiBt1vnasYDZNQBCXTtdcKfj63D2/gfABWWPjmBTcyUOejZ7W&#10;mGrXc0G3c6hEhLBPUYEJoU2l9KUhi37qWuLoXV1nMUTZVVJ32Ee4beRLkqykxZrjgsGWtobK7/OP&#10;VXDqTc94XVQfr8WwKo7342W/vSg1GQ+bdxCBhvAf/msftIL5cg6/Z+IRkN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wCBfxQAAANwAAAAPAAAAAAAAAAAAAAAAAJgCAABkcnMv&#10;ZG93bnJldi54bWxQSwUGAAAAAAQABAD1AAAAigMAAAAA&#10;" path="m,l9073,e" filled="f" strokecolor="maroon" strokeweight=".58pt">
                  <v:path arrowok="t" o:connecttype="custom" o:connectlocs="0,0;9073,0" o:connectangles="0,0"/>
                </v:shape>
                <w10:wrap anchorx="page"/>
              </v:group>
            </w:pict>
          </mc:Fallback>
        </mc:AlternateContent>
      </w:r>
      <w:r>
        <w:rPr>
          <w:color w:val="800000"/>
        </w:rPr>
        <w:t>0.22</w:t>
      </w:r>
      <w:r>
        <w:rPr>
          <w:color w:val="800000"/>
          <w:spacing w:val="-1"/>
        </w:rPr>
        <w:t xml:space="preserve"> </w:t>
      </w:r>
      <w:r>
        <w:rPr>
          <w:color w:val="800000"/>
        </w:rPr>
        <w:t>W</w:t>
      </w:r>
      <w:r>
        <w:rPr>
          <w:color w:val="800000"/>
          <w:spacing w:val="-3"/>
        </w:rPr>
        <w:t>e</w:t>
      </w:r>
      <w:r>
        <w:rPr>
          <w:color w:val="800000"/>
        </w:rPr>
        <w:t>st</w:t>
      </w:r>
      <w:r>
        <w:rPr>
          <w:color w:val="800000"/>
          <w:spacing w:val="-3"/>
        </w:rPr>
        <w:t>e</w:t>
      </w:r>
      <w:r>
        <w:rPr>
          <w:color w:val="800000"/>
        </w:rPr>
        <w:t>rn</w:t>
      </w:r>
      <w:r>
        <w:rPr>
          <w:color w:val="800000"/>
          <w:spacing w:val="-1"/>
        </w:rPr>
        <w:t xml:space="preserve"> </w:t>
      </w:r>
      <w:r>
        <w:rPr>
          <w:color w:val="800000"/>
        </w:rPr>
        <w:t>A</w:t>
      </w:r>
      <w:r>
        <w:rPr>
          <w:color w:val="800000"/>
          <w:spacing w:val="-1"/>
        </w:rPr>
        <w:t>u</w:t>
      </w:r>
      <w:r>
        <w:rPr>
          <w:color w:val="800000"/>
        </w:rPr>
        <w:t>s</w:t>
      </w:r>
      <w:r>
        <w:rPr>
          <w:color w:val="800000"/>
          <w:spacing w:val="-2"/>
        </w:rPr>
        <w:t>t</w:t>
      </w:r>
      <w:r>
        <w:rPr>
          <w:color w:val="800000"/>
        </w:rPr>
        <w:t>r</w:t>
      </w:r>
      <w:r>
        <w:rPr>
          <w:color w:val="800000"/>
          <w:spacing w:val="-1"/>
        </w:rPr>
        <w:t>a</w:t>
      </w:r>
      <w:r>
        <w:rPr>
          <w:color w:val="800000"/>
        </w:rPr>
        <w:t>l</w:t>
      </w:r>
      <w:r>
        <w:rPr>
          <w:color w:val="800000"/>
          <w:spacing w:val="-1"/>
        </w:rPr>
        <w:t>i</w:t>
      </w:r>
      <w:r>
        <w:rPr>
          <w:color w:val="800000"/>
        </w:rPr>
        <w:t>a</w:t>
      </w:r>
    </w:p>
    <w:p w:rsidR="00390CA3" w:rsidRDefault="00390CA3">
      <w:pPr>
        <w:spacing w:before="8" w:line="130" w:lineRule="exact"/>
        <w:rPr>
          <w:sz w:val="13"/>
          <w:szCs w:val="13"/>
        </w:rPr>
      </w:pPr>
    </w:p>
    <w:p w:rsidR="00390CA3" w:rsidRDefault="00BD6A69">
      <w:pPr>
        <w:pStyle w:val="BodyText"/>
        <w:numPr>
          <w:ilvl w:val="2"/>
          <w:numId w:val="5"/>
        </w:numPr>
        <w:tabs>
          <w:tab w:val="left" w:pos="826"/>
        </w:tabs>
        <w:ind w:left="826"/>
      </w:pPr>
      <w:r>
        <w:rPr>
          <w:spacing w:val="6"/>
        </w:rPr>
        <w:t>W</w:t>
      </w:r>
      <w:r>
        <w:t>h</w:t>
      </w:r>
      <w:r>
        <w:rPr>
          <w:spacing w:val="-5"/>
        </w:rPr>
        <w:t>i</w:t>
      </w:r>
      <w:r>
        <w:rPr>
          <w:spacing w:val="1"/>
        </w:rPr>
        <w:t>c</w:t>
      </w:r>
      <w:r>
        <w:t>h</w:t>
      </w:r>
      <w:r>
        <w:rPr>
          <w:spacing w:val="-7"/>
        </w:rPr>
        <w:t xml:space="preserve"> </w:t>
      </w:r>
      <w:r>
        <w:t>ca</w:t>
      </w:r>
      <w:r>
        <w:rPr>
          <w:spacing w:val="-1"/>
        </w:rPr>
        <w:t>pi</w:t>
      </w:r>
      <w:r>
        <w:t>t</w:t>
      </w:r>
      <w:r>
        <w:rPr>
          <w:spacing w:val="1"/>
        </w:rPr>
        <w:t>a</w:t>
      </w:r>
      <w:r>
        <w:t>l</w:t>
      </w:r>
      <w:r>
        <w:rPr>
          <w:spacing w:val="-7"/>
        </w:rPr>
        <w:t xml:space="preserve"> </w:t>
      </w:r>
      <w:r>
        <w:t>c</w:t>
      </w:r>
      <w:r>
        <w:rPr>
          <w:spacing w:val="-1"/>
        </w:rPr>
        <w:t>i</w:t>
      </w:r>
      <w:r>
        <w:rPr>
          <w:spacing w:val="4"/>
        </w:rPr>
        <w:t>t</w:t>
      </w:r>
      <w:r>
        <w:t>y</w:t>
      </w:r>
      <w:r>
        <w:rPr>
          <w:spacing w:val="-9"/>
        </w:rPr>
        <w:t xml:space="preserve"> </w:t>
      </w:r>
      <w:r>
        <w:rPr>
          <w:spacing w:val="1"/>
        </w:rPr>
        <w:t>i</w:t>
      </w:r>
      <w:r>
        <w:t>n</w:t>
      </w:r>
      <w:r>
        <w:rPr>
          <w:spacing w:val="-4"/>
        </w:rPr>
        <w:t xml:space="preserve"> </w:t>
      </w:r>
      <w:r>
        <w:rPr>
          <w:spacing w:val="-1"/>
        </w:rPr>
        <w:t>A</w:t>
      </w:r>
      <w:r>
        <w:t>ustral</w:t>
      </w:r>
      <w:r>
        <w:rPr>
          <w:spacing w:val="-1"/>
        </w:rPr>
        <w:t>i</w:t>
      </w:r>
      <w:r>
        <w:t>a</w:t>
      </w:r>
      <w:r>
        <w:rPr>
          <w:spacing w:val="-4"/>
        </w:rPr>
        <w:t xml:space="preserve"> </w:t>
      </w:r>
      <w:r>
        <w:t>would</w:t>
      </w:r>
      <w:r>
        <w:rPr>
          <w:spacing w:val="-7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-6"/>
        </w:rPr>
        <w:t xml:space="preserve"> </w:t>
      </w:r>
      <w:r>
        <w:rPr>
          <w:spacing w:val="3"/>
        </w:rPr>
        <w:t>m</w:t>
      </w:r>
      <w:r>
        <w:t>ost</w:t>
      </w:r>
      <w:r>
        <w:rPr>
          <w:spacing w:val="-6"/>
        </w:rPr>
        <w:t xml:space="preserve"> </w:t>
      </w:r>
      <w:r>
        <w:rPr>
          <w:spacing w:val="-1"/>
        </w:rPr>
        <w:t>p</w:t>
      </w:r>
      <w:r>
        <w:t>ro</w:t>
      </w:r>
      <w:r>
        <w:rPr>
          <w:spacing w:val="-1"/>
        </w:rPr>
        <w:t>n</w:t>
      </w:r>
      <w:r>
        <w:t>e</w:t>
      </w:r>
      <w:r>
        <w:rPr>
          <w:spacing w:val="-4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spacing w:val="1"/>
        </w:rPr>
        <w:t>e</w:t>
      </w:r>
      <w:r>
        <w:t>arthq</w:t>
      </w:r>
      <w:r>
        <w:rPr>
          <w:spacing w:val="1"/>
        </w:rPr>
        <w:t>u</w:t>
      </w:r>
      <w:r>
        <w:t>a</w:t>
      </w:r>
      <w:r>
        <w:rPr>
          <w:spacing w:val="3"/>
        </w:rPr>
        <w:t>k</w:t>
      </w:r>
      <w:r>
        <w:t>e</w:t>
      </w:r>
      <w:r>
        <w:rPr>
          <w:spacing w:val="-6"/>
        </w:rPr>
        <w:t xml:space="preserve"> </w:t>
      </w:r>
      <w:r>
        <w:rPr>
          <w:spacing w:val="-1"/>
        </w:rPr>
        <w:t>d</w:t>
      </w:r>
      <w:r>
        <w:t>a</w:t>
      </w:r>
      <w:r>
        <w:rPr>
          <w:spacing w:val="4"/>
        </w:rPr>
        <w:t>m</w:t>
      </w:r>
      <w:r>
        <w:t>a</w:t>
      </w:r>
      <w:r>
        <w:rPr>
          <w:spacing w:val="-1"/>
        </w:rPr>
        <w:t>g</w:t>
      </w:r>
      <w:r>
        <w:t>e?</w:t>
      </w:r>
    </w:p>
    <w:p w:rsidR="00390CA3" w:rsidRDefault="00BD6A69">
      <w:pPr>
        <w:pStyle w:val="Heading6"/>
        <w:spacing w:before="74"/>
        <w:rPr>
          <w:i w:val="0"/>
        </w:rPr>
      </w:pPr>
      <w:r>
        <w:rPr>
          <w:noProof/>
          <w:lang w:val="en-AU" w:eastAsia="en-AU"/>
        </w:rPr>
        <mc:AlternateContent>
          <mc:Choice Requires="wpg">
            <w:drawing>
              <wp:anchor distT="0" distB="0" distL="114300" distR="114300" simplePos="0" relativeHeight="503311456" behindDoc="1" locked="0" layoutInCell="1" allowOverlap="1">
                <wp:simplePos x="0" y="0"/>
                <wp:positionH relativeFrom="page">
                  <wp:posOffset>919480</wp:posOffset>
                </wp:positionH>
                <wp:positionV relativeFrom="paragraph">
                  <wp:posOffset>233045</wp:posOffset>
                </wp:positionV>
                <wp:extent cx="5761355" cy="1270"/>
                <wp:effectExtent l="5080" t="13970" r="5715" b="3810"/>
                <wp:wrapNone/>
                <wp:docPr id="350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1355" cy="1270"/>
                          <a:chOff x="1448" y="367"/>
                          <a:chExt cx="9073" cy="2"/>
                        </a:xfrm>
                      </wpg:grpSpPr>
                      <wps:wsp>
                        <wps:cNvPr id="351" name="Freeform 7"/>
                        <wps:cNvSpPr>
                          <a:spLocks/>
                        </wps:cNvSpPr>
                        <wps:spPr bwMode="auto">
                          <a:xfrm>
                            <a:off x="1448" y="367"/>
                            <a:ext cx="9073" cy="2"/>
                          </a:xfrm>
                          <a:custGeom>
                            <a:avLst/>
                            <a:gdLst>
                              <a:gd name="T0" fmla="+- 0 1448 1448"/>
                              <a:gd name="T1" fmla="*/ T0 w 9073"/>
                              <a:gd name="T2" fmla="+- 0 10521 1448"/>
                              <a:gd name="T3" fmla="*/ T2 w 9073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9073">
                                <a:moveTo>
                                  <a:pt x="0" y="0"/>
                                </a:moveTo>
                                <a:lnTo>
                                  <a:pt x="9073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8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" o:spid="_x0000_s1026" style="position:absolute;margin-left:72.4pt;margin-top:18.35pt;width:453.65pt;height:.1pt;z-index:-5024;mso-position-horizontal-relative:page" coordorigin="1448,367" coordsize="9073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7szYAMAAOUHAAAOAAAAZHJzL2Uyb0RvYy54bWykVduO2zYQfS/QfyD4mMKri2V7V1htEPiy&#10;KJAmAeJ+AE1RF1QiVZK2vAny7x0OJa/W26BF4gea1AxnzpwZzty/PbcNOQltaiUzGt2ElAjJVV7L&#10;MqN/7nezW0qMZTJnjZIio0/C0LcPv/5y33epiFWlmlxoAkakSfsuo5W1XRoEhleiZeZGdUKCsFC6&#10;ZRaOugxyzXqw3jZBHIbLoFc677Tiwhj4uvFC+oD2i0Jw+7EojLCkyShgs7hqXA9uDR7uWVpq1lU1&#10;H2CwH0DRslqC04upDbOMHHX9ylRbc62MKuwNV22giqLmAmOAaKLwKppHrY4dxlKmfdldaAJqr3j6&#10;YbP8w+mTJnWe0fkC+JGshSShX7J05PRdmYLOo+4+d5+0jxC27xX/y4A4uJa7c+mVyaH/Q+Vgjh2t&#10;QnLOhW6dCQibnDEHT5cciLMlHD4uVstovlhQwkEWxashRbyCPLpLUZJASYFsvlz57PFqO9y9C1dz&#10;fzF2ooCl3iOiHFC5kKDUzDOb5ufY/FyxTmCSjGPqwmY0srnTQrgCJojXeQe1kU0zpXIicWoGGP9P&#10;El/zMTL5PTZYyo/GPgqFuWCn98b6V5DDDjOcD3Wwh4oo2gYexG8zEhLnCpfh1VzUIFSv9iYg+5D0&#10;BF0PRkdb8ajkbYWLOPpXY5DBZ2PxxBiksxwhsmpEzc9ygA07wlzbCbHYOmVcvewB3FhlYAGUXIjf&#10;0QXf17r+zuBCQz+57iSaEugkB89Jx6xD5ly4Lekzily4D606ib1Ckb0qf3DyLG3kVMtncYLKi+GG&#10;c4BFfnHqsE5SK9WubhpMQyMdlNV8uURujGrq3AkdGqPLw7rR5MSgR96G7je8nhdq0ItkjsYqwfLt&#10;sLesbvwenDfILdTfQIGrRGyCX+/Cu+3t9jaZJfFyO0vCzWb2brdOZstdtFps5pv1ehN9c9CiJK3q&#10;PBfSoRsbcpT8vyc6jAbfSi8t+UUUL4Ld4e91sMFLGEgyxDL+Y3TQU/wL9Q3loPIneK1a+QkDExE2&#10;ldJfKOlhumTU/H1kWlDS/C6h4dzBW3LjCA/JYhXDQU8lh6mESQ6mMmopFLjbrq0fYcdO12UFniJM&#10;q1TvoNUWtXvPiM+jGg7Q83CHswRjGeaeG1bTM2o9T+eHfwAAAP//AwBQSwMEFAAGAAgAAAAhABMj&#10;k+TgAAAACgEAAA8AAABkcnMvZG93bnJldi54bWxMj81OwzAQhO9IvIO1SNyok/5RQpyqqoBThUSL&#10;hHrbxtskaryOYjdJ3x7nBMfZGc18m64HU4uOWldZVhBPIhDEudUVFwq+D+9PKxDOI2usLZOCGzlY&#10;Z/d3KSba9vxF3d4XIpSwS1BB6X2TSOnykgy6iW2Ig3e2rUEfZFtI3WIfyk0tp1G0lAYrDgslNrQt&#10;Kb/sr0bBR4/9Zha/dbvLeXs7HhafP7uYlHp8GDavIDwN/i8MI35AhywwneyVtRN10PN5QPcKZstn&#10;EGMgWkxjEKfx8gIyS+X/F7JfAAAA//8DAFBLAQItABQABgAIAAAAIQC2gziS/gAAAOEBAAATAAAA&#10;AAAAAAAAAAAAAAAAAABbQ29udGVudF9UeXBlc10ueG1sUEsBAi0AFAAGAAgAAAAhADj9If/WAAAA&#10;lAEAAAsAAAAAAAAAAAAAAAAALwEAAF9yZWxzLy5yZWxzUEsBAi0AFAAGAAgAAAAhAAG7uzNgAwAA&#10;5QcAAA4AAAAAAAAAAAAAAAAALgIAAGRycy9lMm9Eb2MueG1sUEsBAi0AFAAGAAgAAAAhABMjk+Tg&#10;AAAACgEAAA8AAAAAAAAAAAAAAAAAugUAAGRycy9kb3ducmV2LnhtbFBLBQYAAAAABAAEAPMAAADH&#10;BgAAAAA=&#10;">
                <v:shape id="Freeform 7" o:spid="_x0000_s1027" style="position:absolute;left:1448;top:367;width:9073;height:2;visibility:visible;mso-wrap-style:square;v-text-anchor:top" coordsize="9073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4bs8UA&#10;AADcAAAADwAAAGRycy9kb3ducmV2LnhtbESPQWvCQBSE74X+h+UVequbtNVKdCNFsFQvktSLt0f2&#10;mQ1m34bsauK/7xYKHoeZ+YZZrkbbiiv1vnGsIJ0kIIgrpxuuFRx+Ni9zED4ga2wdk4IbeVjljw9L&#10;zLQbuKBrGWoRIewzVGBC6DIpfWXIop+4jjh6J9dbDFH2tdQ9DhFuW/maJDNpseG4YLCjtaHqXF6s&#10;gt1gBsbTe73/KMZZsb1tj1/ro1LPT+PnAkSgMdzD/+1vreBtmsLfmXgEZP4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9XhuzxQAAANwAAAAPAAAAAAAAAAAAAAAAAJgCAABkcnMv&#10;ZG93bnJldi54bWxQSwUGAAAAAAQABAD1AAAAigMAAAAA&#10;" path="m,l9073,e" filled="f" strokecolor="maroon" strokeweight=".58pt">
                  <v:path arrowok="t" o:connecttype="custom" o:connectlocs="0,0;9073,0" o:connectangles="0,0"/>
                </v:shape>
                <w10:wrap anchorx="page"/>
              </v:group>
            </w:pict>
          </mc:Fallback>
        </mc:AlternateContent>
      </w:r>
      <w:r>
        <w:rPr>
          <w:color w:val="800000"/>
        </w:rPr>
        <w:t>A</w:t>
      </w:r>
      <w:r>
        <w:rPr>
          <w:color w:val="800000"/>
          <w:spacing w:val="-2"/>
        </w:rPr>
        <w:t>d</w:t>
      </w:r>
      <w:r>
        <w:rPr>
          <w:color w:val="800000"/>
        </w:rPr>
        <w:t>el</w:t>
      </w:r>
      <w:r>
        <w:rPr>
          <w:color w:val="800000"/>
          <w:spacing w:val="-1"/>
        </w:rPr>
        <w:t>a</w:t>
      </w:r>
      <w:r>
        <w:rPr>
          <w:color w:val="800000"/>
        </w:rPr>
        <w:t>i</w:t>
      </w:r>
      <w:r>
        <w:rPr>
          <w:color w:val="800000"/>
          <w:spacing w:val="-2"/>
        </w:rPr>
        <w:t>d</w:t>
      </w:r>
      <w:r>
        <w:rPr>
          <w:color w:val="800000"/>
        </w:rPr>
        <w:t>e</w:t>
      </w:r>
    </w:p>
    <w:p w:rsidR="00390CA3" w:rsidRDefault="00390CA3">
      <w:pPr>
        <w:spacing w:before="7" w:line="130" w:lineRule="exact"/>
        <w:rPr>
          <w:sz w:val="13"/>
          <w:szCs w:val="13"/>
        </w:rPr>
      </w:pPr>
    </w:p>
    <w:p w:rsidR="00390CA3" w:rsidRDefault="00BD6A69">
      <w:pPr>
        <w:pStyle w:val="BodyText"/>
        <w:numPr>
          <w:ilvl w:val="2"/>
          <w:numId w:val="5"/>
        </w:numPr>
        <w:tabs>
          <w:tab w:val="left" w:pos="826"/>
        </w:tabs>
        <w:spacing w:line="293" w:lineRule="auto"/>
        <w:ind w:left="826" w:right="150"/>
      </w:pPr>
      <w:r>
        <w:t>I</w:t>
      </w:r>
      <w:r>
        <w:rPr>
          <w:spacing w:val="4"/>
        </w:rPr>
        <w:t>m</w:t>
      </w:r>
      <w:r>
        <w:t>a</w:t>
      </w:r>
      <w:r>
        <w:rPr>
          <w:spacing w:val="-1"/>
        </w:rPr>
        <w:t>gi</w:t>
      </w:r>
      <w:r>
        <w:t>ne</w:t>
      </w:r>
      <w:r>
        <w:rPr>
          <w:spacing w:val="-5"/>
        </w:rPr>
        <w:t xml:space="preserve"> y</w:t>
      </w:r>
      <w:r>
        <w:rPr>
          <w:spacing w:val="1"/>
        </w:rPr>
        <w:t>o</w:t>
      </w:r>
      <w:r>
        <w:t>u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</w:t>
      </w:r>
      <w:r>
        <w:rPr>
          <w:spacing w:val="1"/>
        </w:rPr>
        <w:t>e</w:t>
      </w:r>
      <w:r>
        <w:rPr>
          <w:spacing w:val="-1"/>
        </w:rPr>
        <w:t>i</w:t>
      </w:r>
      <w:r>
        <w:rPr>
          <w:spacing w:val="1"/>
        </w:rPr>
        <w:t>s</w:t>
      </w:r>
      <w:r>
        <w:rPr>
          <w:spacing w:val="4"/>
        </w:rPr>
        <w:t>m</w:t>
      </w:r>
      <w:r>
        <w:t>o</w:t>
      </w:r>
      <w:r>
        <w:rPr>
          <w:spacing w:val="-2"/>
        </w:rPr>
        <w:t>l</w:t>
      </w:r>
      <w:r>
        <w:t>o</w:t>
      </w:r>
      <w:r>
        <w:rPr>
          <w:spacing w:val="1"/>
        </w:rPr>
        <w:t>g</w:t>
      </w:r>
      <w:r>
        <w:rPr>
          <w:spacing w:val="-1"/>
        </w:rPr>
        <w:t>i</w:t>
      </w:r>
      <w:r>
        <w:rPr>
          <w:spacing w:val="1"/>
        </w:rPr>
        <w:t>s</w:t>
      </w:r>
      <w:r>
        <w:t>t</w:t>
      </w:r>
      <w:r>
        <w:rPr>
          <w:spacing w:val="-5"/>
        </w:rPr>
        <w:t xml:space="preserve"> </w:t>
      </w:r>
      <w:r>
        <w:rPr>
          <w:spacing w:val="1"/>
        </w:rPr>
        <w:t>a</w:t>
      </w:r>
      <w:r>
        <w:t>nd</w:t>
      </w:r>
      <w:r>
        <w:rPr>
          <w:spacing w:val="-6"/>
        </w:rPr>
        <w:t xml:space="preserve"> </w:t>
      </w:r>
      <w:r>
        <w:rPr>
          <w:spacing w:val="1"/>
        </w:rPr>
        <w:t>h</w:t>
      </w:r>
      <w:r>
        <w:t>ave</w:t>
      </w:r>
      <w:r>
        <w:rPr>
          <w:spacing w:val="-5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1"/>
        </w:rPr>
        <w:t>e</w:t>
      </w:r>
      <w:r>
        <w:t>n</w:t>
      </w:r>
      <w:r>
        <w:rPr>
          <w:spacing w:val="-4"/>
        </w:rPr>
        <w:t xml:space="preserve"> </w:t>
      </w:r>
      <w:r>
        <w:t>as</w:t>
      </w:r>
      <w:r>
        <w:rPr>
          <w:spacing w:val="3"/>
        </w:rPr>
        <w:t>k</w:t>
      </w:r>
      <w:r>
        <w:t>ed</w:t>
      </w:r>
      <w:r>
        <w:rPr>
          <w:spacing w:val="-5"/>
        </w:rPr>
        <w:t xml:space="preserve"> </w:t>
      </w:r>
      <w:r>
        <w:t>f</w:t>
      </w:r>
      <w:r>
        <w:rPr>
          <w:spacing w:val="-1"/>
        </w:rPr>
        <w:t>o</w:t>
      </w:r>
      <w:r>
        <w:t>r</w:t>
      </w:r>
      <w:r>
        <w:rPr>
          <w:spacing w:val="-3"/>
        </w:rPr>
        <w:t xml:space="preserve"> </w:t>
      </w:r>
      <w:r>
        <w:rPr>
          <w:spacing w:val="-5"/>
        </w:rPr>
        <w:t>y</w:t>
      </w:r>
      <w:r>
        <w:rPr>
          <w:spacing w:val="1"/>
        </w:rPr>
        <w:t>o</w:t>
      </w:r>
      <w:r>
        <w:t>ur</w:t>
      </w:r>
      <w:r>
        <w:rPr>
          <w:spacing w:val="-5"/>
        </w:rPr>
        <w:t xml:space="preserve"> </w:t>
      </w:r>
      <w:r>
        <w:t>a</w:t>
      </w:r>
      <w:r>
        <w:rPr>
          <w:spacing w:val="1"/>
        </w:rPr>
        <w:t>d</w:t>
      </w:r>
      <w:r>
        <w:rPr>
          <w:spacing w:val="-2"/>
        </w:rPr>
        <w:t>v</w:t>
      </w:r>
      <w:r>
        <w:rPr>
          <w:spacing w:val="-1"/>
        </w:rPr>
        <w:t>i</w:t>
      </w:r>
      <w:r>
        <w:rPr>
          <w:spacing w:val="1"/>
        </w:rPr>
        <w:t>c</w:t>
      </w:r>
      <w:r>
        <w:t>e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wh</w:t>
      </w:r>
      <w:r>
        <w:rPr>
          <w:spacing w:val="-2"/>
        </w:rPr>
        <w:t>i</w:t>
      </w:r>
      <w:r>
        <w:rPr>
          <w:spacing w:val="3"/>
        </w:rPr>
        <w:t>c</w:t>
      </w:r>
      <w:r>
        <w:t>h</w:t>
      </w:r>
      <w:r>
        <w:rPr>
          <w:spacing w:val="-6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6"/>
        </w:rPr>
        <w:t xml:space="preserve"> </w:t>
      </w:r>
      <w:r>
        <w:t>locatio</w:t>
      </w:r>
      <w:r>
        <w:rPr>
          <w:spacing w:val="-1"/>
        </w:rPr>
        <w:t>n</w:t>
      </w:r>
      <w:r>
        <w:t>s</w:t>
      </w:r>
      <w:r>
        <w:rPr>
          <w:w w:val="99"/>
        </w:rPr>
        <w:t xml:space="preserve"> </w:t>
      </w:r>
      <w:r>
        <w:rPr>
          <w:spacing w:val="4"/>
        </w:rPr>
        <w:t>m</w:t>
      </w:r>
      <w:r>
        <w:t>a</w:t>
      </w:r>
      <w:r>
        <w:rPr>
          <w:spacing w:val="-2"/>
        </w:rPr>
        <w:t>r</w:t>
      </w:r>
      <w:r>
        <w:rPr>
          <w:spacing w:val="3"/>
        </w:rPr>
        <w:t>k</w:t>
      </w:r>
      <w:r>
        <w:t>ed</w:t>
      </w:r>
      <w:r>
        <w:rPr>
          <w:spacing w:val="-5"/>
        </w:rPr>
        <w:t xml:space="preserve"> </w:t>
      </w:r>
      <w:r>
        <w:t>1,</w:t>
      </w:r>
      <w:r>
        <w:rPr>
          <w:spacing w:val="-4"/>
        </w:rPr>
        <w:t xml:space="preserve"> </w:t>
      </w:r>
      <w:r>
        <w:t>2,</w:t>
      </w:r>
      <w:r>
        <w:rPr>
          <w:spacing w:val="-4"/>
        </w:rPr>
        <w:t xml:space="preserve"> </w:t>
      </w:r>
      <w:r>
        <w:t>3</w:t>
      </w:r>
      <w:r>
        <w:rPr>
          <w:spacing w:val="-5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4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-4"/>
        </w:rPr>
        <w:t xml:space="preserve"> </w:t>
      </w:r>
      <w:r>
        <w:rPr>
          <w:spacing w:val="3"/>
        </w:rPr>
        <w:t>m</w:t>
      </w:r>
      <w:r>
        <w:t>ap</w:t>
      </w:r>
      <w:r>
        <w:rPr>
          <w:spacing w:val="-5"/>
        </w:rPr>
        <w:t xml:space="preserve"> </w:t>
      </w:r>
      <w:r>
        <w:t>wo</w:t>
      </w:r>
      <w:r>
        <w:rPr>
          <w:spacing w:val="-1"/>
        </w:rPr>
        <w:t>u</w:t>
      </w:r>
      <w:r>
        <w:rPr>
          <w:spacing w:val="1"/>
        </w:rPr>
        <w:t>l</w:t>
      </w:r>
      <w:r>
        <w:t>d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4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-4"/>
        </w:rPr>
        <w:t xml:space="preserve"> </w:t>
      </w:r>
      <w:r>
        <w:rPr>
          <w:spacing w:val="-1"/>
        </w:rPr>
        <w:t>b</w:t>
      </w:r>
      <w:r>
        <w:t>est</w:t>
      </w:r>
      <w:r>
        <w:rPr>
          <w:spacing w:val="-5"/>
        </w:rPr>
        <w:t xml:space="preserve"> </w:t>
      </w:r>
      <w:r>
        <w:rPr>
          <w:spacing w:val="1"/>
        </w:rPr>
        <w:t>f</w:t>
      </w:r>
      <w:r>
        <w:t>or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</w:t>
      </w:r>
      <w:r>
        <w:rPr>
          <w:spacing w:val="1"/>
        </w:rPr>
        <w:t>e</w:t>
      </w:r>
      <w:r>
        <w:t>w</w:t>
      </w:r>
      <w:r>
        <w:rPr>
          <w:spacing w:val="-5"/>
        </w:rPr>
        <w:t xml:space="preserve"> </w:t>
      </w:r>
      <w:r>
        <w:rPr>
          <w:spacing w:val="1"/>
        </w:rPr>
        <w:t>c</w:t>
      </w:r>
      <w:r>
        <w:rPr>
          <w:spacing w:val="-1"/>
        </w:rPr>
        <w:t>i</w:t>
      </w:r>
      <w:r>
        <w:rPr>
          <w:spacing w:val="2"/>
        </w:rPr>
        <w:t>t</w:t>
      </w:r>
      <w:r>
        <w:t>y</w:t>
      </w:r>
      <w:r>
        <w:rPr>
          <w:spacing w:val="-5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-2"/>
        </w:rPr>
        <w:t xml:space="preserve"> </w:t>
      </w:r>
      <w:r>
        <w:t>wh</w:t>
      </w:r>
      <w:r>
        <w:rPr>
          <w:spacing w:val="-2"/>
        </w:rPr>
        <w:t>i</w:t>
      </w:r>
      <w:r>
        <w:rPr>
          <w:spacing w:val="1"/>
        </w:rPr>
        <w:t>c</w:t>
      </w:r>
      <w:r>
        <w:t>h</w:t>
      </w:r>
      <w:r>
        <w:rPr>
          <w:spacing w:val="-3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rPr>
          <w:spacing w:val="1"/>
        </w:rPr>
        <w:t>t</w:t>
      </w:r>
      <w:r>
        <w:t>he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t>ui</w:t>
      </w:r>
      <w:r>
        <w:rPr>
          <w:spacing w:val="-1"/>
        </w:rPr>
        <w:t>l</w:t>
      </w:r>
      <w:r>
        <w:rPr>
          <w:spacing w:val="1"/>
        </w:rPr>
        <w:t>d</w:t>
      </w:r>
      <w:r>
        <w:rPr>
          <w:spacing w:val="-1"/>
        </w:rPr>
        <w:t>i</w:t>
      </w:r>
      <w:r>
        <w:rPr>
          <w:spacing w:val="1"/>
        </w:rPr>
        <w:t>n</w:t>
      </w:r>
      <w:r>
        <w:t>gs</w:t>
      </w:r>
      <w:r>
        <w:rPr>
          <w:spacing w:val="-4"/>
        </w:rPr>
        <w:t xml:space="preserve"> </w:t>
      </w:r>
      <w:r>
        <w:t>were</w:t>
      </w:r>
      <w:r>
        <w:rPr>
          <w:spacing w:val="-4"/>
        </w:rPr>
        <w:t xml:space="preserve"> </w:t>
      </w:r>
      <w:r>
        <w:t>to</w:t>
      </w:r>
      <w:r>
        <w:rPr>
          <w:w w:val="99"/>
        </w:rPr>
        <w:t xml:space="preserve">  </w:t>
      </w:r>
      <w:r>
        <w:t>be</w:t>
      </w:r>
      <w:r>
        <w:rPr>
          <w:spacing w:val="-7"/>
        </w:rPr>
        <w:t xml:space="preserve"> </w:t>
      </w:r>
      <w:r>
        <w:t>s</w:t>
      </w:r>
      <w:r>
        <w:rPr>
          <w:spacing w:val="5"/>
        </w:rPr>
        <w:t>k</w:t>
      </w:r>
      <w:r>
        <w:rPr>
          <w:spacing w:val="-7"/>
        </w:rPr>
        <w:t>y</w:t>
      </w:r>
      <w:r>
        <w:rPr>
          <w:spacing w:val="1"/>
        </w:rPr>
        <w:t>sc</w:t>
      </w:r>
      <w:r>
        <w:t>ra</w:t>
      </w:r>
      <w:r>
        <w:rPr>
          <w:spacing w:val="-1"/>
        </w:rPr>
        <w:t>p</w:t>
      </w:r>
      <w:r>
        <w:t>er</w:t>
      </w:r>
      <w:r>
        <w:rPr>
          <w:spacing w:val="1"/>
        </w:rPr>
        <w:t>s</w:t>
      </w:r>
      <w:r>
        <w:t>.</w:t>
      </w:r>
      <w:r>
        <w:rPr>
          <w:spacing w:val="-11"/>
        </w:rPr>
        <w:t xml:space="preserve"> </w:t>
      </w:r>
      <w:r>
        <w:rPr>
          <w:spacing w:val="10"/>
        </w:rPr>
        <w:t>W</w:t>
      </w:r>
      <w:r>
        <w:t>h</w:t>
      </w:r>
      <w:r>
        <w:rPr>
          <w:spacing w:val="-2"/>
        </w:rPr>
        <w:t>i</w:t>
      </w:r>
      <w:r>
        <w:rPr>
          <w:spacing w:val="1"/>
        </w:rPr>
        <w:t>c</w:t>
      </w:r>
      <w:r>
        <w:t>h</w:t>
      </w:r>
      <w:r>
        <w:rPr>
          <w:spacing w:val="-7"/>
        </w:rPr>
        <w:t xml:space="preserve"> </w:t>
      </w:r>
      <w:r>
        <w:rPr>
          <w:spacing w:val="-3"/>
        </w:rPr>
        <w:t>w</w:t>
      </w:r>
      <w:r>
        <w:t>o</w:t>
      </w:r>
      <w:r>
        <w:rPr>
          <w:spacing w:val="1"/>
        </w:rPr>
        <w:t>u</w:t>
      </w:r>
      <w:r>
        <w:rPr>
          <w:spacing w:val="-1"/>
        </w:rPr>
        <w:t>l</w:t>
      </w:r>
      <w:r>
        <w:t>d</w:t>
      </w:r>
      <w:r>
        <w:rPr>
          <w:spacing w:val="-3"/>
        </w:rPr>
        <w:t xml:space="preserve"> </w:t>
      </w:r>
      <w:r>
        <w:rPr>
          <w:spacing w:val="-5"/>
        </w:rPr>
        <w:t>y</w:t>
      </w:r>
      <w:r>
        <w:t>ou</w:t>
      </w:r>
      <w:r>
        <w:rPr>
          <w:spacing w:val="-5"/>
        </w:rPr>
        <w:t xml:space="preserve"> </w:t>
      </w:r>
      <w:r>
        <w:t>su</w:t>
      </w:r>
      <w:r>
        <w:rPr>
          <w:spacing w:val="-1"/>
        </w:rPr>
        <w:t>g</w:t>
      </w:r>
      <w:r>
        <w:rPr>
          <w:spacing w:val="1"/>
        </w:rPr>
        <w:t>g</w:t>
      </w:r>
      <w:r>
        <w:t>est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rPr>
          <w:spacing w:val="1"/>
        </w:rPr>
        <w:t>n</w:t>
      </w:r>
      <w:r>
        <w:t>d</w:t>
      </w:r>
      <w:r>
        <w:rPr>
          <w:spacing w:val="-5"/>
        </w:rPr>
        <w:t xml:space="preserve"> </w:t>
      </w:r>
      <w:r>
        <w:rPr>
          <w:spacing w:val="-3"/>
        </w:rPr>
        <w:t>w</w:t>
      </w:r>
      <w:r>
        <w:rPr>
          <w:spacing w:val="4"/>
        </w:rPr>
        <w:t>h</w:t>
      </w:r>
      <w:r>
        <w:rPr>
          <w:spacing w:val="-5"/>
        </w:rPr>
        <w:t>y</w:t>
      </w:r>
      <w:r>
        <w:t>?</w:t>
      </w:r>
    </w:p>
    <w:p w:rsidR="00390CA3" w:rsidRDefault="00BD6A69">
      <w:pPr>
        <w:pStyle w:val="Heading6"/>
        <w:spacing w:before="22"/>
        <w:rPr>
          <w:i w:val="0"/>
        </w:rPr>
      </w:pPr>
      <w:r>
        <w:rPr>
          <w:noProof/>
          <w:lang w:val="en-AU" w:eastAsia="en-AU"/>
        </w:rPr>
        <mc:AlternateContent>
          <mc:Choice Requires="wpg">
            <w:drawing>
              <wp:anchor distT="0" distB="0" distL="114300" distR="114300" simplePos="0" relativeHeight="503311457" behindDoc="1" locked="0" layoutInCell="1" allowOverlap="1">
                <wp:simplePos x="0" y="0"/>
                <wp:positionH relativeFrom="page">
                  <wp:posOffset>919480</wp:posOffset>
                </wp:positionH>
                <wp:positionV relativeFrom="paragraph">
                  <wp:posOffset>200025</wp:posOffset>
                </wp:positionV>
                <wp:extent cx="5761355" cy="1270"/>
                <wp:effectExtent l="5080" t="9525" r="5715" b="8255"/>
                <wp:wrapNone/>
                <wp:docPr id="348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1355" cy="1270"/>
                          <a:chOff x="1448" y="315"/>
                          <a:chExt cx="9073" cy="2"/>
                        </a:xfrm>
                      </wpg:grpSpPr>
                      <wps:wsp>
                        <wps:cNvPr id="349" name="Freeform 5"/>
                        <wps:cNvSpPr>
                          <a:spLocks/>
                        </wps:cNvSpPr>
                        <wps:spPr bwMode="auto">
                          <a:xfrm>
                            <a:off x="1448" y="315"/>
                            <a:ext cx="9073" cy="2"/>
                          </a:xfrm>
                          <a:custGeom>
                            <a:avLst/>
                            <a:gdLst>
                              <a:gd name="T0" fmla="+- 0 1448 1448"/>
                              <a:gd name="T1" fmla="*/ T0 w 9073"/>
                              <a:gd name="T2" fmla="+- 0 10521 1448"/>
                              <a:gd name="T3" fmla="*/ T2 w 9073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9073">
                                <a:moveTo>
                                  <a:pt x="0" y="0"/>
                                </a:moveTo>
                                <a:lnTo>
                                  <a:pt x="9073" y="0"/>
                                </a:lnTo>
                              </a:path>
                            </a:pathLst>
                          </a:custGeom>
                          <a:noFill/>
                          <a:ln w="7366">
                            <a:solidFill>
                              <a:srgbClr val="8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" o:spid="_x0000_s1026" style="position:absolute;margin-left:72.4pt;margin-top:15.75pt;width:453.65pt;height:.1pt;z-index:-5023;mso-position-horizontal-relative:page" coordorigin="1448,315" coordsize="9073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DgXgMAAOUHAAAOAAAAZHJzL2Uyb0RvYy54bWykVduO2zYQfS/QfyD42MKri2V7Law2CHxZ&#10;FEiTAHE/gKaoCyqRKklb3hT99w6HklfrbdAi9YNMakYzZ87cHt5d2oachTa1khmN7kJKhOQqr2WZ&#10;0d8O+9k9JcYymbNGSZHRZ2Hou8cff3jou1TEqlJNLjQBI9KkfZfRytouDQLDK9Eyc6c6IUFYKN0y&#10;C1ddBrlmPVhvmyAOw2XQK513WnFhDLzdeiF9RPtFIbj9VBRGWNJkFLBZfGp8Ht0zeHxgaalZV9V8&#10;gMG+A0XLaglOr6a2zDJy0vUbU23NtTKqsHdctYEqipoLjAGiicKbaJ60OnUYS5n2ZXelCai94em7&#10;zfKP58+a1HlG5wmkSrIWkoR+SeLI6bsyBZ0n3X3pPmsfIRw/KP67AXFwK3f30iuTY/+rysEcO1mF&#10;5FwK3ToTEDa5YA6erzkQF0s4vFysltF8saCEgyyKV0OKeAV5dB9FicMJsnm08Nnj1W74dh2u5v7D&#10;2IkClnqPiHJA5UKCUjMvbJr/x+aXinUCk2QcU1c21yObey2EK2CCeJ13UBvZNFMqJxKnZoDxfyXx&#10;LR8jk99ig6X8ZOyTUJgLdv5grO+CHE6Y4XyogwN0TNE20BA/z0hInCt8DF1zVYtGtZ8CcghJT9D1&#10;YHS0FY9K3la4iKN/NAYZ9D6dsXhiDNJZjhBZNaLmFznAhhNhbuyEWGydMq5eDgBurDKwAEouxG/o&#10;gu9bXf/N4ELDPLmdJJoSmCRHz0nHrEPmXLgj6TOKXLgXrTqLg0KRvSl/cPIibeRUy2dxgsqL4Qvn&#10;AIv86tRhnaRWqn3dNJiGRjooq/lyidwY1dS5Ezo0RpfHTaPJmcGMvA/db+ieV2owi2SOxirB8t1w&#10;tqxu/BmcN8gt1N9AgatEHIJ/rsP17n53n8ySeLmbJeF2O3u/3ySz5T5aLbbz7Wazjf5y0KIkreo8&#10;F9KhGwdylPy3Fh1Wgx+l15H8KopXwe7x9zbY4DUMJBliGf8xOpgpvkP9QDmq/Bm6VSu/YWAjwqFS&#10;+islPWyXjJo/TkwLSppfJAycNfSSW0d4SRarGC56KjlOJUxyMJVRS6HA3XFj/Qo7dbouK/AUYVql&#10;eg+jtqhdPyM+j2q4wMzDE+4SjGXYe25ZTe+o9bKdH/8GAAD//wMAUEsDBBQABgAIAAAAIQBFRmNd&#10;3wAAAAoBAAAPAAAAZHJzL2Rvd25yZXYueG1sTI9BS8NAEIXvgv9hGcGb3WzbqMRsSinqqQi2Qult&#10;mkyT0OxsyG6T9N+7OenxzXu89026Gk0jeupcbVmDmkUgiHNb1Fxq+Nl/PL2CcB65wMYyabiRg1V2&#10;f5diUtiBv6nf+VKEEnYJaqi8bxMpXV6RQTezLXHwzrYz6IPsSll0OIRy08h5FD1LgzWHhQpb2lSU&#10;X3ZXo+FzwGG9UO/99nLe3I77+OuwVaT148O4fgPhafR/YZjwAzpkgelkr1w40QS9XAZ0r2GhYhBT&#10;IIrnCsRpuryAzFL5/4XsFwAA//8DAFBLAQItABQABgAIAAAAIQC2gziS/gAAAOEBAAATAAAAAAAA&#10;AAAAAAAAAAAAAABbQ29udGVudF9UeXBlc10ueG1sUEsBAi0AFAAGAAgAAAAhADj9If/WAAAAlAEA&#10;AAsAAAAAAAAAAAAAAAAALwEAAF9yZWxzLy5yZWxzUEsBAi0AFAAGAAgAAAAhAMohYOBeAwAA5QcA&#10;AA4AAAAAAAAAAAAAAAAALgIAAGRycy9lMm9Eb2MueG1sUEsBAi0AFAAGAAgAAAAhAEVGY13fAAAA&#10;CgEAAA8AAAAAAAAAAAAAAAAAuAUAAGRycy9kb3ducmV2LnhtbFBLBQYAAAAABAAEAPMAAADEBgAA&#10;AAA=&#10;">
                <v:shape id="Freeform 5" o:spid="_x0000_s1027" style="position:absolute;left:1448;top:315;width:9073;height:2;visibility:visible;mso-wrap-style:square;v-text-anchor:top" coordsize="9073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vGBaMUA&#10;AADcAAAADwAAAGRycy9kb3ducmV2LnhtbESPT2vCQBTE74LfYXlCb7rxD9amriKCpXopib14e2Sf&#10;2dDs25BdTfz23ULB4zAzv2HW297W4k6trxwrmE4SEMSF0xWXCr7Ph/EKhA/IGmvHpOBBHrab4WCN&#10;qXYdZ3TPQykihH2KCkwITSqlLwxZ9BPXEEfv6lqLIcq2lLrFLsJtLWdJspQWK44LBhvaGyp+8ptV&#10;cOpMx3hdlF+vWb/Mjo/j5WN/Uepl1O/eQQTqwzP83/7UCuaLN/g7E4+A3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8YFoxQAAANwAAAAPAAAAAAAAAAAAAAAAAJgCAABkcnMv&#10;ZG93bnJldi54bWxQSwUGAAAAAAQABAD1AAAAigMAAAAA&#10;" path="m,l9073,e" filled="f" strokecolor="maroon" strokeweight=".58pt">
                  <v:path arrowok="t" o:connecttype="custom" o:connectlocs="0,0;9073,0" o:connectangles="0,0"/>
                </v:shape>
                <w10:wrap anchorx="page"/>
              </v:group>
            </w:pict>
          </mc:Fallback>
        </mc:AlternateContent>
      </w:r>
      <w:r>
        <w:rPr>
          <w:color w:val="800000"/>
          <w:spacing w:val="-1"/>
        </w:rPr>
        <w:t>Nu</w:t>
      </w:r>
      <w:r>
        <w:rPr>
          <w:color w:val="800000"/>
        </w:rPr>
        <w:t>mber</w:t>
      </w:r>
      <w:r>
        <w:rPr>
          <w:color w:val="800000"/>
          <w:spacing w:val="-2"/>
        </w:rPr>
        <w:t xml:space="preserve"> </w:t>
      </w:r>
      <w:r>
        <w:rPr>
          <w:color w:val="800000"/>
        </w:rPr>
        <w:t>1 be</w:t>
      </w:r>
      <w:r>
        <w:rPr>
          <w:color w:val="800000"/>
          <w:spacing w:val="-1"/>
        </w:rPr>
        <w:t>cau</w:t>
      </w:r>
      <w:r>
        <w:rPr>
          <w:color w:val="800000"/>
        </w:rPr>
        <w:t>se</w:t>
      </w:r>
      <w:r>
        <w:rPr>
          <w:color w:val="800000"/>
          <w:spacing w:val="-2"/>
        </w:rPr>
        <w:t xml:space="preserve"> </w:t>
      </w:r>
      <w:r>
        <w:rPr>
          <w:color w:val="800000"/>
        </w:rPr>
        <w:t>it</w:t>
      </w:r>
      <w:r>
        <w:rPr>
          <w:color w:val="800000"/>
          <w:spacing w:val="1"/>
        </w:rPr>
        <w:t xml:space="preserve"> </w:t>
      </w:r>
      <w:r>
        <w:rPr>
          <w:color w:val="800000"/>
          <w:spacing w:val="-1"/>
        </w:rPr>
        <w:t>ha</w:t>
      </w:r>
      <w:r>
        <w:rPr>
          <w:color w:val="800000"/>
        </w:rPr>
        <w:t>s</w:t>
      </w:r>
      <w:r>
        <w:rPr>
          <w:color w:val="800000"/>
          <w:spacing w:val="-2"/>
        </w:rPr>
        <w:t xml:space="preserve"> </w:t>
      </w:r>
      <w:r>
        <w:rPr>
          <w:color w:val="800000"/>
        </w:rPr>
        <w:t>t</w:t>
      </w:r>
      <w:r>
        <w:rPr>
          <w:color w:val="800000"/>
          <w:spacing w:val="-3"/>
        </w:rPr>
        <w:t>h</w:t>
      </w:r>
      <w:r>
        <w:rPr>
          <w:color w:val="800000"/>
        </w:rPr>
        <w:t>e</w:t>
      </w:r>
      <w:r>
        <w:rPr>
          <w:color w:val="800000"/>
        </w:rPr>
        <w:t xml:space="preserve"> lowe</w:t>
      </w:r>
      <w:r>
        <w:rPr>
          <w:color w:val="800000"/>
          <w:spacing w:val="-2"/>
        </w:rPr>
        <w:t>s</w:t>
      </w:r>
      <w:r>
        <w:rPr>
          <w:color w:val="800000"/>
        </w:rPr>
        <w:t xml:space="preserve">t </w:t>
      </w:r>
      <w:r>
        <w:rPr>
          <w:color w:val="800000"/>
          <w:spacing w:val="-3"/>
        </w:rPr>
        <w:t>s</w:t>
      </w:r>
      <w:r>
        <w:rPr>
          <w:color w:val="800000"/>
        </w:rPr>
        <w:t>eismic</w:t>
      </w:r>
      <w:r>
        <w:rPr>
          <w:color w:val="800000"/>
          <w:spacing w:val="1"/>
        </w:rPr>
        <w:t xml:space="preserve"> </w:t>
      </w:r>
      <w:r>
        <w:rPr>
          <w:color w:val="800000"/>
          <w:spacing w:val="-1"/>
        </w:rPr>
        <w:t>haza</w:t>
      </w:r>
      <w:r>
        <w:rPr>
          <w:color w:val="800000"/>
        </w:rPr>
        <w:t>rd</w:t>
      </w:r>
      <w:r>
        <w:rPr>
          <w:color w:val="800000"/>
          <w:spacing w:val="-3"/>
        </w:rPr>
        <w:t xml:space="preserve"> </w:t>
      </w:r>
      <w:r>
        <w:rPr>
          <w:color w:val="800000"/>
          <w:spacing w:val="1"/>
        </w:rPr>
        <w:t>r</w:t>
      </w:r>
      <w:r>
        <w:rPr>
          <w:color w:val="800000"/>
        </w:rPr>
        <w:t>i</w:t>
      </w:r>
      <w:r>
        <w:rPr>
          <w:color w:val="800000"/>
          <w:spacing w:val="-3"/>
        </w:rPr>
        <w:t>s</w:t>
      </w:r>
      <w:r>
        <w:rPr>
          <w:color w:val="800000"/>
        </w:rPr>
        <w:t xml:space="preserve">k </w:t>
      </w:r>
      <w:r>
        <w:rPr>
          <w:color w:val="800000"/>
          <w:spacing w:val="-1"/>
        </w:rPr>
        <w:t>nu</w:t>
      </w:r>
      <w:r>
        <w:rPr>
          <w:color w:val="800000"/>
        </w:rPr>
        <w:t>mber</w:t>
      </w:r>
      <w:r>
        <w:rPr>
          <w:color w:val="800000"/>
          <w:spacing w:val="-2"/>
        </w:rPr>
        <w:t xml:space="preserve"> </w:t>
      </w:r>
      <w:r>
        <w:rPr>
          <w:color w:val="800000"/>
          <w:spacing w:val="1"/>
        </w:rPr>
        <w:t>0</w:t>
      </w:r>
      <w:r>
        <w:rPr>
          <w:color w:val="800000"/>
          <w:spacing w:val="-3"/>
        </w:rPr>
        <w:t>.</w:t>
      </w:r>
      <w:r>
        <w:rPr>
          <w:color w:val="800000"/>
        </w:rPr>
        <w:t>0</w:t>
      </w:r>
      <w:r>
        <w:rPr>
          <w:color w:val="800000"/>
          <w:spacing w:val="-2"/>
        </w:rPr>
        <w:t>3</w:t>
      </w:r>
      <w:r>
        <w:rPr>
          <w:color w:val="800000"/>
        </w:rPr>
        <w:t>5.</w:t>
      </w:r>
    </w:p>
    <w:p w:rsidR="00390CA3" w:rsidRDefault="00390CA3">
      <w:pPr>
        <w:spacing w:before="1" w:line="180" w:lineRule="exact"/>
        <w:rPr>
          <w:sz w:val="18"/>
          <w:szCs w:val="18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390CA3">
      <w:pPr>
        <w:spacing w:line="200" w:lineRule="exact"/>
        <w:rPr>
          <w:sz w:val="20"/>
          <w:szCs w:val="20"/>
        </w:rPr>
      </w:pPr>
    </w:p>
    <w:p w:rsidR="00390CA3" w:rsidRDefault="00BD6A69">
      <w:pPr>
        <w:tabs>
          <w:tab w:val="left" w:pos="5226"/>
        </w:tabs>
        <w:spacing w:before="80"/>
        <w:ind w:left="118"/>
        <w:rPr>
          <w:rFonts w:ascii="Arial" w:eastAsia="Arial" w:hAnsi="Arial" w:cs="Arial"/>
          <w:sz w:val="16"/>
          <w:szCs w:val="16"/>
        </w:rPr>
      </w:pPr>
      <w:r>
        <w:rPr>
          <w:noProof/>
          <w:lang w:val="en-AU" w:eastAsia="en-AU"/>
        </w:rPr>
        <mc:AlternateContent>
          <mc:Choice Requires="wpg">
            <w:drawing>
              <wp:anchor distT="0" distB="0" distL="114300" distR="114300" simplePos="0" relativeHeight="503311453" behindDoc="1" locked="0" layoutInCell="1" allowOverlap="1">
                <wp:simplePos x="0" y="0"/>
                <wp:positionH relativeFrom="page">
                  <wp:posOffset>882650</wp:posOffset>
                </wp:positionH>
                <wp:positionV relativeFrom="paragraph">
                  <wp:posOffset>27305</wp:posOffset>
                </wp:positionV>
                <wp:extent cx="5798185" cy="1270"/>
                <wp:effectExtent l="6350" t="8255" r="5715" b="9525"/>
                <wp:wrapNone/>
                <wp:docPr id="346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98185" cy="1270"/>
                          <a:chOff x="1390" y="43"/>
                          <a:chExt cx="9131" cy="2"/>
                        </a:xfrm>
                      </wpg:grpSpPr>
                      <wps:wsp>
                        <wps:cNvPr id="347" name="Freeform 3"/>
                        <wps:cNvSpPr>
                          <a:spLocks/>
                        </wps:cNvSpPr>
                        <wps:spPr bwMode="auto">
                          <a:xfrm>
                            <a:off x="1390" y="43"/>
                            <a:ext cx="9131" cy="2"/>
                          </a:xfrm>
                          <a:custGeom>
                            <a:avLst/>
                            <a:gdLst>
                              <a:gd name="T0" fmla="+- 0 1390 1390"/>
                              <a:gd name="T1" fmla="*/ T0 w 9131"/>
                              <a:gd name="T2" fmla="+- 0 10521 1390"/>
                              <a:gd name="T3" fmla="*/ T2 w 9131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9131">
                                <a:moveTo>
                                  <a:pt x="0" y="0"/>
                                </a:moveTo>
                                <a:lnTo>
                                  <a:pt x="9131" y="0"/>
                                </a:lnTo>
                              </a:path>
                            </a:pathLst>
                          </a:custGeom>
                          <a:noFill/>
                          <a:ln w="431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" o:spid="_x0000_s1026" style="position:absolute;margin-left:69.5pt;margin-top:2.15pt;width:456.55pt;height:.1pt;z-index:-5027;mso-position-horizontal-relative:page" coordorigin="1390,43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pn5XwMAAOMHAAAOAAAAZHJzL2Uyb0RvYy54bWykVduO4zYMfS/QfxD02CLjS5xJYoxnschl&#10;UGC7u8CmH6DI8gW1JVdS4swW/fdSlJ3xZLposc2DQ5k0eXhIkQ/vLm1DzkKbWsmMRnchJUJyldey&#10;zOhvh/1sRYmxTOasUVJk9FkY+u7xxx8e+i4VsapUkwtNwIk0ad9ltLK2S4PA8Eq0zNypTkhQFkq3&#10;zMJRl0GuWQ/e2yaIw/A+6JXOO624MAbebr2SPqL/ohDcfioKIyxpMgrYLD41Po/uGTw+sLTUrKtq&#10;PsBg34GiZbWEoFdXW2YZOen6jau25loZVdg7rtpAFUXNBeYA2UThTTZPWp06zKVM+7K70gTU3vD0&#10;3W75x/NnTeo8o/PknhLJWigSxiWxI6fvyhRsnnT3pfusfYYgflD8dwPq4FbvzqU3Jsf+V5WDO3ay&#10;Csm5FLp1LiBtcsEaPF9rIC6WcHi5WK5X0WpBCQddFC+HEvEK6ug+iuZrqCPokrkvHq92w6fraB75&#10;7xB6wFIfEEEOoFxG0GnmhUzz/8j8UrFOYI2MI+pK5nIkc6+FcP1LEK+LDmYjmWbK5ETjzAwQ/q8c&#10;vqFj5PFbZLCUn4x9Egorwc4fjPV3IAcJ65sPXXAAnou2gevw84yExEXCx3BnrmbAuTf7KSCHkPQE&#10;Qw9OR1/xaOR9hYs4+kdn89HOOYsnzqCa5QiRVSNqfpEDbJAIc0MnxFbrlHHdcgBwY4+BBzByKX7D&#10;FmLf2vpvhhAapsntHNGUwBw5ek46Zh0yF8KJpM8ocuFetOosDgpV9qb5IciLtpFTK1/FCSqvhi9c&#10;ALh/XsCgDuuktFLt66bBMjTSQUnm0Qq5Maqpc6d0aIwuj5tGkzNzExJ/Lhlw9soMJpHM0VklWL4b&#10;ZMvqxstg3yC30H8DBa4TcQT+uQ7Xu9VulcyS+H43S8LtdvZ+v0lm9/toudjOt5vNNvrLQYuStKrz&#10;XEiHbhzHUfLfbuiwGPwgvQ7kV1m8SnaPv7fJBq9hIBeQy/jvuR4vqJ8nR5U/w2XVyu8X2IcgVEp/&#10;paSH3ZJR88eJaUFJ84uEebOOksQtIzwki2UMBz3VHKcaJjm4yqil0OBO3Fi/wE6drssKIkVYVqne&#10;w6AtanefYeSZ1KMaDjDyUMJNgrkMW8+tqukZrV528+PfAAAA//8DAFBLAwQUAAYACAAAACEA6vFD&#10;et4AAAAIAQAADwAAAGRycy9kb3ducmV2LnhtbEyPQUvDQBCF74L/YRnBm92kMWJjNqUU9VSEtoL0&#10;ts1Ok9DsbMhuk/TfOz3p8c17vPlevpxsKwbsfeNIQTyLQCCVzjRUKfjefzy9gvBBk9GtI1RwRQ/L&#10;4v4u15lxI21x2IVKcAn5TCuoQ+gyKX1Zo9V+5jok9k6utzqw7Ctpej1yuW3lPIpepNUN8Ydad7iu&#10;sTzvLlbB56jHVRK/D5vzaX097NOvn02MSj0+TKs3EAGn8BeGGz6jQ8FMR3ch40XLOlnwlqDgOQFx&#10;86N0HoM48iEFWeTy/4DiFwAA//8DAFBLAQItABQABgAIAAAAIQC2gziS/gAAAOEBAAATAAAAAAAA&#10;AAAAAAAAAAAAAABbQ29udGVudF9UeXBlc10ueG1sUEsBAi0AFAAGAAgAAAAhADj9If/WAAAAlAEA&#10;AAsAAAAAAAAAAAAAAAAALwEAAF9yZWxzLy5yZWxzUEsBAi0AFAAGAAgAAAAhAD9imflfAwAA4wcA&#10;AA4AAAAAAAAAAAAAAAAALgIAAGRycy9lMm9Eb2MueG1sUEsBAi0AFAAGAAgAAAAhAOrxQ3reAAAA&#10;CAEAAA8AAAAAAAAAAAAAAAAAuQUAAGRycy9kb3ducmV2LnhtbFBLBQYAAAAABAAEAPMAAADEBgAA&#10;AAA=&#10;">
                <v:shape id="Freeform 3" o:spid="_x0000_s1027" style="position:absolute;left:1390;top:43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OpdccgA&#10;AADcAAAADwAAAGRycy9kb3ducmV2LnhtbESPQWsCMRSE74X+h/AK3mq2KrWsRmlFQakotdpeXzev&#10;u0s3L0sS19VfbwqFHoeZ+YYZT1tTiYacLy0reOgmIIgzq0vOFezfF/dPIHxA1lhZJgVn8jCd3N6M&#10;MdX2xG/U7EIuIoR9igqKEOpUSp8VZNB3bU0cvW/rDIYoXS61w1OEm0r2kuRRGiw5LhRY06yg7Gd3&#10;NAoGH/XrYnNwn9m6uZTb1cvXvN0Plerctc8jEIHa8B/+ay+1gv5gCL9n4hGQky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c6l1xyAAAANwAAAAPAAAAAAAAAAAAAAAAAJgCAABk&#10;cnMvZG93bnJldi54bWxQSwUGAAAAAAQABAD1AAAAjQMAAAAA&#10;" path="m,l9131,e" filled="f" strokeweight=".34pt">
                  <v:path arrowok="t" o:connecttype="custom" o:connectlocs="0,0;9131,0" o:connectangles="0,0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8</w:t>
      </w:r>
      <w:r>
        <w:rPr>
          <w:rFonts w:ascii="Arial" w:eastAsia="Arial" w:hAnsi="Arial" w:cs="Arial"/>
          <w:b/>
          <w:bCs/>
          <w:sz w:val="16"/>
          <w:szCs w:val="16"/>
        </w:rPr>
        <w:t>4</w:t>
      </w:r>
      <w:r>
        <w:rPr>
          <w:rFonts w:ascii="Arial" w:eastAsia="Arial" w:hAnsi="Arial" w:cs="Arial"/>
          <w:b/>
          <w:bCs/>
          <w:sz w:val="16"/>
          <w:szCs w:val="16"/>
        </w:rPr>
        <w:tab/>
        <w:t>E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a</w:t>
      </w:r>
      <w:r>
        <w:rPr>
          <w:rFonts w:ascii="Arial" w:eastAsia="Arial" w:hAnsi="Arial" w:cs="Arial"/>
          <w:b/>
          <w:bCs/>
          <w:sz w:val="16"/>
          <w:szCs w:val="16"/>
        </w:rPr>
        <w:t>r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t</w:t>
      </w:r>
      <w:r>
        <w:rPr>
          <w:rFonts w:ascii="Arial" w:eastAsia="Arial" w:hAnsi="Arial" w:cs="Arial"/>
          <w:b/>
          <w:bCs/>
          <w:sz w:val="16"/>
          <w:szCs w:val="16"/>
        </w:rPr>
        <w:t>hqua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ke</w:t>
      </w:r>
      <w:r>
        <w:rPr>
          <w:rFonts w:ascii="Arial" w:eastAsia="Arial" w:hAnsi="Arial" w:cs="Arial"/>
          <w:b/>
          <w:bCs/>
          <w:sz w:val="16"/>
          <w:szCs w:val="16"/>
        </w:rPr>
        <w:t>s</w:t>
      </w:r>
      <w:r>
        <w:rPr>
          <w:rFonts w:ascii="Arial" w:eastAsia="Arial" w:hAnsi="Arial" w:cs="Arial"/>
          <w:b/>
          <w:bCs/>
          <w:spacing w:val="1"/>
          <w:sz w:val="16"/>
          <w:szCs w:val="16"/>
        </w:rPr>
        <w:t xml:space="preserve"> </w:t>
      </w:r>
      <w:r>
        <w:rPr>
          <w:rFonts w:ascii="Arial" w:eastAsia="Arial" w:hAnsi="Arial" w:cs="Arial"/>
          <w:b/>
          <w:bCs/>
          <w:sz w:val="16"/>
          <w:szCs w:val="16"/>
        </w:rPr>
        <w:t>–</w:t>
      </w:r>
      <w:r>
        <w:rPr>
          <w:rFonts w:ascii="Arial" w:eastAsia="Arial" w:hAnsi="Arial" w:cs="Arial"/>
          <w:b/>
          <w:bCs/>
          <w:spacing w:val="-2"/>
          <w:sz w:val="16"/>
          <w:szCs w:val="16"/>
        </w:rPr>
        <w:t xml:space="preserve"> </w:t>
      </w:r>
      <w:r>
        <w:rPr>
          <w:rFonts w:ascii="Arial" w:eastAsia="Arial" w:hAnsi="Arial" w:cs="Arial"/>
          <w:b/>
          <w:bCs/>
          <w:spacing w:val="-3"/>
          <w:sz w:val="16"/>
          <w:szCs w:val="16"/>
        </w:rPr>
        <w:t>T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eac</w:t>
      </w:r>
      <w:r>
        <w:rPr>
          <w:rFonts w:ascii="Arial" w:eastAsia="Arial" w:hAnsi="Arial" w:cs="Arial"/>
          <w:b/>
          <w:bCs/>
          <w:sz w:val="16"/>
          <w:szCs w:val="16"/>
        </w:rPr>
        <w:t xml:space="preserve">her 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N</w:t>
      </w:r>
      <w:r>
        <w:rPr>
          <w:rFonts w:ascii="Arial" w:eastAsia="Arial" w:hAnsi="Arial" w:cs="Arial"/>
          <w:b/>
          <w:bCs/>
          <w:sz w:val="16"/>
          <w:szCs w:val="16"/>
        </w:rPr>
        <w:t>o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te</w:t>
      </w:r>
      <w:r>
        <w:rPr>
          <w:rFonts w:ascii="Arial" w:eastAsia="Arial" w:hAnsi="Arial" w:cs="Arial"/>
          <w:b/>
          <w:bCs/>
          <w:sz w:val="16"/>
          <w:szCs w:val="16"/>
        </w:rPr>
        <w:t xml:space="preserve">s </w:t>
      </w:r>
      <w:r>
        <w:rPr>
          <w:rFonts w:ascii="Arial" w:eastAsia="Arial" w:hAnsi="Arial" w:cs="Arial"/>
          <w:b/>
          <w:bCs/>
          <w:spacing w:val="-4"/>
          <w:sz w:val="16"/>
          <w:szCs w:val="16"/>
        </w:rPr>
        <w:t>a</w:t>
      </w:r>
      <w:r>
        <w:rPr>
          <w:rFonts w:ascii="Arial" w:eastAsia="Arial" w:hAnsi="Arial" w:cs="Arial"/>
          <w:b/>
          <w:bCs/>
          <w:sz w:val="16"/>
          <w:szCs w:val="16"/>
        </w:rPr>
        <w:t>nd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 xml:space="preserve"> </w:t>
      </w:r>
      <w:r>
        <w:rPr>
          <w:rFonts w:ascii="Arial" w:eastAsia="Arial" w:hAnsi="Arial" w:cs="Arial"/>
          <w:b/>
          <w:bCs/>
          <w:sz w:val="16"/>
          <w:szCs w:val="16"/>
        </w:rPr>
        <w:t>S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t</w:t>
      </w:r>
      <w:r>
        <w:rPr>
          <w:rFonts w:ascii="Arial" w:eastAsia="Arial" w:hAnsi="Arial" w:cs="Arial"/>
          <w:b/>
          <w:bCs/>
          <w:sz w:val="16"/>
          <w:szCs w:val="16"/>
        </w:rPr>
        <w:t>udent</w:t>
      </w:r>
      <w:r>
        <w:rPr>
          <w:rFonts w:ascii="Arial" w:eastAsia="Arial" w:hAnsi="Arial" w:cs="Arial"/>
          <w:b/>
          <w:bCs/>
          <w:spacing w:val="2"/>
          <w:sz w:val="16"/>
          <w:szCs w:val="16"/>
        </w:rPr>
        <w:t xml:space="preserve"> </w:t>
      </w:r>
      <w:r>
        <w:rPr>
          <w:rFonts w:ascii="Arial" w:eastAsia="Arial" w:hAnsi="Arial" w:cs="Arial"/>
          <w:b/>
          <w:bCs/>
          <w:spacing w:val="-9"/>
          <w:sz w:val="16"/>
          <w:szCs w:val="16"/>
        </w:rPr>
        <w:t>A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ct</w:t>
      </w:r>
      <w:r>
        <w:rPr>
          <w:rFonts w:ascii="Arial" w:eastAsia="Arial" w:hAnsi="Arial" w:cs="Arial"/>
          <w:b/>
          <w:bCs/>
          <w:sz w:val="16"/>
          <w:szCs w:val="16"/>
        </w:rPr>
        <w:t>i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v</w:t>
      </w:r>
      <w:r>
        <w:rPr>
          <w:rFonts w:ascii="Arial" w:eastAsia="Arial" w:hAnsi="Arial" w:cs="Arial"/>
          <w:b/>
          <w:bCs/>
          <w:sz w:val="16"/>
          <w:szCs w:val="16"/>
        </w:rPr>
        <w:t>i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t</w:t>
      </w:r>
      <w:r>
        <w:rPr>
          <w:rFonts w:ascii="Arial" w:eastAsia="Arial" w:hAnsi="Arial" w:cs="Arial"/>
          <w:b/>
          <w:bCs/>
          <w:sz w:val="16"/>
          <w:szCs w:val="16"/>
        </w:rPr>
        <w:t>i</w:t>
      </w:r>
      <w:r>
        <w:rPr>
          <w:rFonts w:ascii="Arial" w:eastAsia="Arial" w:hAnsi="Arial" w:cs="Arial"/>
          <w:b/>
          <w:bCs/>
          <w:spacing w:val="-1"/>
          <w:sz w:val="16"/>
          <w:szCs w:val="16"/>
        </w:rPr>
        <w:t>e</w:t>
      </w:r>
      <w:r>
        <w:rPr>
          <w:rFonts w:ascii="Arial" w:eastAsia="Arial" w:hAnsi="Arial" w:cs="Arial"/>
          <w:b/>
          <w:bCs/>
          <w:sz w:val="16"/>
          <w:szCs w:val="16"/>
        </w:rPr>
        <w:t>s</w:t>
      </w:r>
    </w:p>
    <w:sectPr w:rsidR="00390CA3">
      <w:footerReference w:type="default" r:id="rId184"/>
      <w:pgSz w:w="11907" w:h="16860"/>
      <w:pgMar w:top="1580" w:right="1300" w:bottom="280" w:left="130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00000" w:rsidRDefault="00BD6A69">
      <w:r>
        <w:separator/>
      </w:r>
    </w:p>
  </w:endnote>
  <w:endnote w:type="continuationSeparator" w:id="0">
    <w:p w:rsidR="00000000" w:rsidRDefault="00BD6A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Arial">
    <w:panose1 w:val="020B0604020202020204"/>
    <w:charset w:val="00"/>
    <w:family w:val="swiss"/>
    <w:pitch w:val="variable"/>
    <w:sig w:usb0="20002A87" w:usb1="00000000" w:usb2="00000000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391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10184765</wp:posOffset>
              </wp:positionV>
              <wp:extent cx="5798185" cy="1270"/>
              <wp:effectExtent l="6350" t="12065" r="5715" b="5715"/>
              <wp:wrapNone/>
              <wp:docPr id="295" name="Group 2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8185" cy="1270"/>
                        <a:chOff x="1390" y="16039"/>
                        <a:chExt cx="9131" cy="2"/>
                      </a:xfrm>
                    </wpg:grpSpPr>
                    <wps:wsp>
                      <wps:cNvPr id="296" name="Freeform 296"/>
                      <wps:cNvSpPr>
                        <a:spLocks/>
                      </wps:cNvSpPr>
                      <wps:spPr bwMode="auto">
                        <a:xfrm>
                          <a:off x="1390" y="16039"/>
                          <a:ext cx="9131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31"/>
                            <a:gd name="T2" fmla="+- 0 10521 1390"/>
                            <a:gd name="T3" fmla="*/ T2 w 913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31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</a:path>
                          </a:pathLst>
                        </a:custGeom>
                        <a:noFill/>
                        <a:ln w="4318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95" o:spid="_x0000_s1026" style="position:absolute;margin-left:69.5pt;margin-top:801.95pt;width:456.55pt;height:.1pt;z-index:-5089;mso-position-horizontal-relative:page;mso-position-vertical-relative:page" coordorigin="1390,16039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CXMYQMAAO0HAAAOAAAAZHJzL2Uyb0RvYy54bWykVduO2zYQfQ/QfyD42MCri2WvLaw2CHxZ&#10;BEjbAHE/gKaoCyqRCklb3hb99w6HklfrJGiR+oEmNcOZM2eGMw/vLm1DzkKbWsmMRnchJUJyldey&#10;zOjvh/1sRYmxTOasUVJk9FkY+u7xpzcPfZeKWFWqyYUmYESatO8yWlnbpUFgeCVaZu5UJyQIC6Vb&#10;ZuGoyyDXrAfrbRPEYbgMeqXzTisujIGvWy+kj2i/KAS3vxWFEZY0GQVsFleN69GtweMDS0vNuqrm&#10;Awz2AyhaVktwejW1ZZaRk66/MtXWXCujCnvHVRuooqi5wBggmii8ieZJq1OHsZRpX3ZXmoDaG55+&#10;2Cz/9fxJkzrPaLxeUCJZC0lCv8R9AHr6rkxB60l3n7tP2scI24+K/2FAHNzK3bn0yuTY/6JyMMhO&#10;ViE9l0K3zgQETi6YhedrFsTFEg4fF/frVbQCMBxkUXw/JIlXkEl3KZqvIZNOtgzna59BXu2G2+to&#10;HvmrsRMFLPU+EeeAywUF5WZeGDX/j9HPFesEJso4rq6MLkdG91oIV8RA6tKTioojo2ZK50TiYBpg&#10;/V+J/BYnI5/fY4Sl/GTsk1CYEXb+aKx/DTnsMM/5UA8H4LtoG3gYb2ckJM4ZLp778qoGxHu1nwNy&#10;CElP0PVgdLQVj0reVriIo28am496zlg8MQYpLUeIrBpR84scYMOOMNd+Qiy5ThlXNQcAN9YaWAAl&#10;F+J3dMH3ra6/M7jQ0FduO4qmBDrK0XPSMeuQORduS/qMIhfuQ6vO4qBQZG8eATh5kTZyquWzOEHl&#10;xXDDOcBCvzp1WCeplWpfNw2moZEOSjKPVsiNUU2dO6FDY3R53DSanJnrlfgbXtArNehJMkdjlWD5&#10;bthbVjd+D84b5Bbqb6DAVSI2w7/W4Xq32q2SWRIvd7Mk3G5n7/ebZLbcR/eL7Xy72Wyjvx20KEmr&#10;Os+FdOjGxhwl/+2ZDiPCt9Rra34Vxatg9/j7OtjgNQwkGWIZ/zE66Cv+jfqmclT5M7xXrfykgckI&#10;m0rpPynpYcpk1Hw5MS0oaT5IaDrrKEncWMJDsriP4aCnkuNUwiQHUxm1FArcbTfWj7JTp+uyAk8R&#10;plWq99Bwi9q9Z8TnUQ0H6Hu4w5mCsQzzzw2t6Rm1Xqb04z8AAAD//wMAUEsDBBQABgAIAAAAIQBo&#10;Supp4wAAAA4BAAAPAAAAZHJzL2Rvd25yZXYueG1sTI/BbsIwEETvlfoP1lbqrdgmBZU0DkKo7QlV&#10;KlRC3Ey8JBHxOopNEv6+ppf2trM7mn2TLUfbsB47XztSICcCGFLhTE2lgu/d+9MLMB80Gd04QgVX&#10;9LDM7+8ynRo30Bf221CyGEI+1QqqENqUc19UaLWfuBYp3k6uszpE2ZXcdHqI4bbhUyHm3Oqa4odK&#10;t7iusDhvL1bBx6CHVSLf+s35tL4edrPP/UaiUo8P4+oVWMAx/Jnhhh/RIY9MR3ch41kTdbKIXUIc&#10;5iJZALtZxGwqgR1/d88SeJ7x/zXyHwAAAP//AwBQSwECLQAUAAYACAAAACEAtoM4kv4AAADhAQAA&#10;EwAAAAAAAAAAAAAAAAAAAAAAW0NvbnRlbnRfVHlwZXNdLnhtbFBLAQItABQABgAIAAAAIQA4/SH/&#10;1gAAAJQBAAALAAAAAAAAAAAAAAAAAC8BAABfcmVscy8ucmVsc1BLAQItABQABgAIAAAAIQC0GCXM&#10;YQMAAO0HAAAOAAAAAAAAAAAAAAAAAC4CAABkcnMvZTJvRG9jLnhtbFBLAQItABQABgAIAAAAIQBo&#10;Supp4wAAAA4BAAAPAAAAAAAAAAAAAAAAALsFAABkcnMvZG93bnJldi54bWxQSwUGAAAAAAQABADz&#10;AAAAywYAAAAA&#10;">
              <v:shape id="Freeform 296" o:spid="_x0000_s1027" style="position:absolute;left:1390;top:16039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fbMMgA&#10;AADcAAAADwAAAGRycy9kb3ducmV2LnhtbESPQWsCMRSE74X+h/AK3mq2ItauRmlFQakotdpeXzev&#10;u0s3L0sS19VfbwqFHoeZ+YYZT1tTiYacLy0reOgmIIgzq0vOFezfF/dDED4ga6wsk4IzeZhObm/G&#10;mGp74jdqdiEXEcI+RQVFCHUqpc8KMui7tiaO3rd1BkOULpfa4SnCTSV7STKQBkuOCwXWNCso+9kd&#10;jYL+R/262BzcZ7ZuLuV29fI1b/ePSnXu2ucRiEBt+A//tZdaQe9pAL9n4hGQky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7J9swyAAAANwAAAAPAAAAAAAAAAAAAAAAAJgCAABk&#10;cnMvZG93bnJldi54bWxQSwUGAAAAAAQABAD1AAAAjQMAAAAA&#10;" path="m,l9131,e" filled="f" strokeweight=".34pt">
                <v:path arrowok="t" o:connecttype="custom" o:connectlocs="0,0;9131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392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10208260</wp:posOffset>
              </wp:positionV>
              <wp:extent cx="111760" cy="127635"/>
              <wp:effectExtent l="2540" t="0" r="0" b="0"/>
              <wp:wrapNone/>
              <wp:docPr id="294" name="Text Box 2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176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iv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94" o:spid="_x0000_s1026" type="#_x0000_t202" style="position:absolute;margin-left:69.95pt;margin-top:803.8pt;width:8.8pt;height:10.05pt;z-index:-5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6ekrQIAAKwFAAAOAAAAZHJzL2Uyb0RvYy54bWysVG1vmzAQ/j5p/8Hyd8pLCQkopEpDmCZ1&#10;L1K7H+CACdbAZrYT6Kb9951NSNNWk6ZtfLAO+/zcPXePb3kztA06UqmY4Cn2rzyMKC9Eyfg+xV8e&#10;cmeBkdKEl6QRnKb4kSp8s3r7Ztl3CQ1ELZqSSgQgXCV9l+Ja6y5xXVXUtCXqSnSUw2ElZEs0/Mq9&#10;W0rSA3rbuIHnRW4vZNlJUVClYDcbD/HK4lcVLfSnqlJUoybFkJu2q7TrzqzuakmSvSRdzYpTGuQv&#10;smgJ4xD0DJURTdBBsldQLSukUKLSV4VoXVFVrKCWA7DxvRds7mvSUcsFiqO6c5nU/4MtPh4/S8TK&#10;FAdxiBEnLTTpgQ4a3YoBmT2oUN+pBBzvO3DVAxxApy1b1d2J4qtCXGxqwvd0LaXoa0pKyNA3N92L&#10;qyOOMiC7/oMoIRA5aGGBhkq2pnxQEATo0KnHc3dMMoUJ6fvzCE4KOPKDeXQ9sxFIMl3upNLvqGiR&#10;MVIsofkWnBzvlDbJkGRyMbG4yFnTWAE0/NkGOI47EBqumjOThO3nj9iLt4vtInTCINo6oZdlzjrf&#10;hE6U+/NZdp1tNpn/08T1w6RmZUm5CTNpyw//rHcnlY+qOKtLiYaVBs6kpOR+t2kkOhLQdm6/U0Eu&#10;3NznadgiAJcXlPwg9G6D2MmjxdwJ83DmxHNv4Xh+fBtHXhiHWf6c0h3j9N8poT7F8SyYjVr6LTfP&#10;fq+5kaRlGqZHw9oUL85OJDEK3PLStlYT1oz2RSlM+k+lgHZPjbZ6NRIdxaqH3QAoRsQ7UT6CcqUA&#10;ZYEIYeSBUQv5HaMexkeK1bcDkRSj5j0H9ZtZMxlyMnaTQXgBV1OsMRrNjR5n0qGTbF8D8vi+uFjD&#10;C6mYVe9TFqd3BSPBkjiNLzNzLv+t19OQXf0CAAD//wMAUEsDBBQABgAIAAAAIQDlMQTS4AAAAA0B&#10;AAAPAAAAZHJzL2Rvd25yZXYueG1sTI/BTsMwEETvSPyDtUjcqE1RExLiVBWCExIiDQeOTuwmVuN1&#10;iN02/D2bE9x2dkezb4rt7AZ2NlOwHiXcrwQwg63XFjsJn/Xr3SOwEBVqNXg0En5MgG15fVWoXPsL&#10;Vua8jx2jEAy5ktDHOOach7Y3ToWVHw3S7eAnpyLJqeN6UhcKdwNfC5FwpyzSh16N5rk37XF/chJ2&#10;X1i92O/35qM6VLauM4FvyVHK25t59wQsmjn+mWHBJ3QoianxJ9SBDaQfsoysNCQiTYAtlk26AdYs&#10;q3WaAi8L/r9F+QsAAP//AwBQSwECLQAUAAYACAAAACEAtoM4kv4AAADhAQAAEwAAAAAAAAAAAAAA&#10;AAAAAAAAW0NvbnRlbnRfVHlwZXNdLnhtbFBLAQItABQABgAIAAAAIQA4/SH/1gAAAJQBAAALAAAA&#10;AAAAAAAAAAAAAC8BAABfcmVscy8ucmVsc1BLAQItABQABgAIAAAAIQACZ6ekrQIAAKwFAAAOAAAA&#10;AAAAAAAAAAAAAC4CAABkcnMvZTJvRG9jLnhtbFBLAQItABQABgAIAAAAIQDlMQTS4AAAAA0BAAAP&#10;AAAAAAAAAAAAAAAAAAcFAABkcnMvZG93bnJldi54bWxQSwUGAAAAAAQABADzAAAAFAYAAAAA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iv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393" behindDoc="1" locked="0" layoutInCell="1" allowOverlap="1">
              <wp:simplePos x="0" y="0"/>
              <wp:positionH relativeFrom="page">
                <wp:posOffset>4131945</wp:posOffset>
              </wp:positionH>
              <wp:positionV relativeFrom="page">
                <wp:posOffset>10208260</wp:posOffset>
              </wp:positionV>
              <wp:extent cx="2543175" cy="127635"/>
              <wp:effectExtent l="0" t="0" r="1905" b="0"/>
              <wp:wrapNone/>
              <wp:docPr id="293" name="Text Box 2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3175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93" o:spid="_x0000_s1027" type="#_x0000_t202" style="position:absolute;margin-left:325.35pt;margin-top:803.8pt;width:200.25pt;height:10.05pt;z-index:-508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uwdsgIAALQFAAAOAAAAZHJzL2Uyb0RvYy54bWysVNuOmzAQfa/Uf7D8znIJuYCWrJIQqkrb&#10;i7TbD3DABKtgU9sJbKv+e8cmZJNdVara8mAN9vjMmZnjub3rmxodqVRM8AT7Nx5GlOeiYHyf4C+P&#10;mbPASGnCC1ILThP8RBW+W759c9u1MQ1EJeqCSgQgXMVdm+BK6zZ2XZVXtCHqRrSUw2EpZEM0/Mq9&#10;W0jSAXpTu4HnzdxOyKKVIqdKwW46HOKlxS9LmutPZamoRnWCgZu2q7Trzqzu8pbEe0naiuUnGuQv&#10;WDSEcQh6hkqJJugg2SuohuVSKFHqm1w0rihLllObA2Tjey+yeahIS20uUBzVnsuk/h9s/vH4WSJW&#10;JDiIJhhx0kCTHmmv0Vr0yOxBhbpWxeD40IKr7uEAOm2zVe29yL8qxMWmInxPV1KKrqKkAIa+uele&#10;XB1wlAHZdR9EAYHIQQsL1JeyMeWDgiBAh049nbtjyOSwGUzDiT+fYpTDmR/MZ5OpDUHi8XYrlX5H&#10;RYOMkWAJ3bfo5HivtGFD4tHFBOMiY3VtFVDzqw1wHHYgNlw1Z4aFbeiPyIu2i+0idMJgtnVCL02d&#10;VbYJnVkG7NJJutmk/k8T1w/jihUF5SbMKC4//LPmnWQ+yOIsLyVqVhg4Q0nJ/W5TS3QkIO7MfqeC&#10;XLi51zRsESCXFyn5Qeitg8jJZou5E2bh1Inm3sLx/GgdzbwwCtPsOqV7xum/p4S6BEfTYDqI6be5&#10;efZ7nRuJG6ZhfNSsSfDi7ERiI8EtL2xrNWH1YF+UwtB/LgW0e2y0FazR6KBW3e96+zqsmo2Yd6J4&#10;AgVLAQIDmcLoA6MS8jtGHYyRBKtvByIpRvV7Dq/AzJzRkKOxGw3Cc7iaYI3RYG70MJsOrWT7CpCH&#10;d8bFCl5KyayIn1mc3heMBpvLaYyZ2XP5b72eh+3yFwAAAP//AwBQSwMEFAAGAAgAAAAhAEkq/5Dh&#10;AAAADgEAAA8AAABkcnMvZG93bnJldi54bWxMj8FOwzAMhu9IvENkJG4sWaWlUJpOE4ITEqIrB45p&#10;47XVGqc02VbenvTEjvb/6ffnfDvbgZ1x8r0jBeuVAIbUONNTq+Crent4BOaDJqMHR6jgFz1si9ub&#10;XGfGXajE8z60LJaQz7SCLoQx49w3HVrtV25EitnBTVaHOE4tN5O+xHI78EQIya3uKV7o9IgvHTbH&#10;/ckq2H1T+dr/fNSf5aHsq+pJ0Ls8KnV/N++egQWcwz8Mi35UhyI61e5ExrNBgdyINKIxkCKVwBZE&#10;bNYJsHrZJWkKvMj59RvFHwAAAP//AwBQSwECLQAUAAYACAAAACEAtoM4kv4AAADhAQAAEwAAAAAA&#10;AAAAAAAAAAAAAAAAW0NvbnRlbnRfVHlwZXNdLnhtbFBLAQItABQABgAIAAAAIQA4/SH/1gAAAJQB&#10;AAALAAAAAAAAAAAAAAAAAC8BAABfcmVscy8ucmVsc1BLAQItABQABgAIAAAAIQCRGuwdsgIAALQF&#10;AAAOAAAAAAAAAAAAAAAAAC4CAABkcnMvZTJvRG9jLnhtbFBLAQItABQABgAIAAAAIQBJKv+Q4QAA&#10;AA4BAAAPAAAAAAAAAAAAAAAAAAwFAABkcnMvZG93bnJldi54bWxQSwUGAAAAAAQABADzAAAAGgYA&#10;AAAA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418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8185" cy="1270"/>
              <wp:effectExtent l="6350" t="10160" r="5715" b="7620"/>
              <wp:wrapNone/>
              <wp:docPr id="259" name="Group 2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8185" cy="1270"/>
                        <a:chOff x="1390" y="16036"/>
                        <a:chExt cx="9131" cy="2"/>
                      </a:xfrm>
                    </wpg:grpSpPr>
                    <wps:wsp>
                      <wps:cNvPr id="260" name="Freeform 260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31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31"/>
                            <a:gd name="T2" fmla="+- 0 10521 1390"/>
                            <a:gd name="T3" fmla="*/ T2 w 913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31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59" o:spid="_x0000_s1026" style="position:absolute;margin-left:69.5pt;margin-top:801.8pt;width:456.55pt;height:.1pt;z-index:-5062;mso-position-horizontal-relative:page;mso-position-vertical-relative:page" coordorigin="1390,16036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fDoYwMAAO0HAAAOAAAAZHJzL2Uyb0RvYy54bWykVduO2zYQfQ/QfyD42MCri2WvLaw2CHxZ&#10;BEjbAHE/gKaoCyqRCklb3hb99w6HklfrJGiR+kEecoYzZ84Mhw/vLm1DzkKbWsmMRnchJUJyldey&#10;zOjvh/1sRYmxTOasUVJk9FkY+u7xpzcPfZeKWFWqyYUm4ESatO8yWlnbpUFgeCVaZu5UJyQoC6Vb&#10;ZmGpyyDXrAfvbRPEYbgMeqXzTisujIHdrVfSR/RfFILb34rCCEuajAI2i1+N36P7Bo8PLC0166qa&#10;DzDYD6BoWS0h6NXVlllGTrr+ylVbc62MKuwdV22giqLmAnOAbKLwJpsnrU4d5lKmfdldaQJqb3j6&#10;Ybf81/MnTeo8o/FiTYlkLRQJ4xK3AfT0XZmC1ZPuPneftM8RxI+K/2FAHdzq3br0xuTY/6JycMhO&#10;ViE9l0K3zgUkTi5YhedrFcTFEg6bi/v1KlotKOGgi+L7oUi8gkq6Q9F8DZV0umU4X/oK8mo3nF5H&#10;88gfjZ0qYKmPiTgHXC4paDfzwqj5f4x+rlgnsFDGcTUyugScntG9FsI1MYlhD0lFw5FRM6VzonEw&#10;DbD+r0R+i5ORz+8xwlJ+MvZJKKwIO380FpBBC+cgeWFAf4A8iraBi/F2RkLiguHHc1/moxkQ781+&#10;DsghJD3B0IPT0SgejbyvcBFH33Q2H+2cs3jiDEp6hciqETW/yAE2SIS58RNiy3XKuK45ALix18AD&#10;GLkUv2MLsW9t/ZkhhIa5cjtRNCUwUY6ek45Zh8yFcCLpM4pcuI1WncVBocreXAII8qJt5NTKV3GC&#10;yqvhhAuAjX4N6rBOSivVvm4aLEMjHZRkHq2RG6OaOndKh8bo8rhpNDkzNyvxN9ygV2Ywk2SOzirB&#10;8t0gW1Y3XobgDXIL/TdQ4DoRh+Ff63C9W+1WySyJl7tZEm63s/f7TTJb7qP7xXa+3Wy20d8OWpSk&#10;VZ3nQjp042COkv92TYcnwo/U62h+lcWrZPf4+zrZ4DUMJBlyGf8xO5gr/o76oXJU+TPcV638SwMv&#10;IwiV0n9S0sMrk1Hz5cS0oKT5IGHorKMkcc8SLpLFfQwLPdUcpxomObjKqKXQ4E7cWP+UnTpdlxVE&#10;irCsUr2HgVvU7j4jPo9qWMDcQwnfFMxleP/cozVdo9XLK/34DwAAAP//AwBQSwMEFAAGAAgAAAAh&#10;ALMS+H3iAAAADgEAAA8AAABkcnMvZG93bnJldi54bWxMj0FLw0AQhe+C/2EZwZvdpKGhxmxKKeqp&#10;CLaCeJtmp0lodjZkt0n6793iod7mzTzefC9fTaYVA/WusawgnkUgiEurG64UfO3fnpYgnEfW2Fom&#10;BRdysCru73LMtB35k4adr0QIYZehgtr7LpPSlTUZdDPbEYfb0fYGfZB9JXWPYwg3rZxHUSoNNhw+&#10;1NjRpqbytDsbBe8jjuskfh22p+Pm8rNffHxvY1Lq8WFav4DwNPmbGa74AR2KwHSwZ9ZOtEEnz6GL&#10;D0MaJSmIqyVazGMQh7/dEmSRy/81il8AAAD//wMAUEsBAi0AFAAGAAgAAAAhALaDOJL+AAAA4QEA&#10;ABMAAAAAAAAAAAAAAAAAAAAAAFtDb250ZW50X1R5cGVzXS54bWxQSwECLQAUAAYACAAAACEAOP0h&#10;/9YAAACUAQAACwAAAAAAAAAAAAAAAAAvAQAAX3JlbHMvLnJlbHNQSwECLQAUAAYACAAAACEAQZnw&#10;6GMDAADtBwAADgAAAAAAAAAAAAAAAAAuAgAAZHJzL2Uyb0RvYy54bWxQSwECLQAUAAYACAAAACEA&#10;sxL4feIAAAAOAQAADwAAAAAAAAAAAAAAAAC9BQAAZHJzL2Rvd25yZXYueG1sUEsFBgAAAAAEAAQA&#10;8wAAAMwGAAAAAA==&#10;">
              <v:shape id="Freeform 260" o:spid="_x0000_s1027" style="position:absolute;left:1390;top:16036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C2BJMEA&#10;AADcAAAADwAAAGRycy9kb3ducmV2LnhtbERPy4rCMBTdC/MP4Q6403RcqHSMIjMILlz4YqC7a3Nt&#10;is1NSTJa/XqzEFweznu26GwjruRD7VjB1zADQVw6XXOl4HhYDaYgQkTW2DgmBXcKsJh/9GaYa3fj&#10;HV33sRIphEOOCkyMbS5lKA1ZDEPXEifu7LzFmKCvpPZ4S+G2kaMsG0uLNacGgy39GCov+3+rQP5t&#10;O73amd/11PrwiBNfbIqTUv3PbvkNIlIX3+KXe60VjMZpfjqTjoCcP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gtgSTBAAAA3AAAAA8AAAAAAAAAAAAAAAAAmAIAAGRycy9kb3du&#10;cmV2LnhtbFBLBQYAAAAABAAEAPUAAACGAwAAAAA=&#10;" path="m,l9131,e" filled="f" strokeweight=".12mm">
                <v:path arrowok="t" o:connecttype="custom" o:connectlocs="0,0;9131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19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2542540" cy="127635"/>
              <wp:effectExtent l="2540" t="0" r="0" b="635"/>
              <wp:wrapNone/>
              <wp:docPr id="258" name="Text Box 2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254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 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58" o:spid="_x0000_s1044" type="#_x0000_t202" style="position:absolute;margin-left:69.95pt;margin-top:803.65pt;width:200.2pt;height:10.05pt;z-index:-506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zAgsQIAALUFAAAOAAAAZHJzL2Uyb0RvYy54bWysVG1vmzAQ/j5p/8Hyd8pLIQmopEpCmCZ1&#10;L1K7H+CACdbAZrYT6Kb9951NSNNWk6ZtCKHDd37u7bm7uR3aBh2pVEzwFPtXHkaUF6JkfJ/iLw+5&#10;s8BIacJL0ghOU/xIFb5dvn1z03cJDUQtmpJKBCBcJX2X4lrrLnFdVdS0JepKdJSDshKyJRp+5d4t&#10;JekBvW3cwPNmbi9k2UlRUKXgNBuVeGnxq4oW+lNVKapRk2KITduvtN+d+brLG5LsJelqVpzCIH8R&#10;RUsYB6dnqIxogg6SvYJqWSGFEpW+KkTriqpiBbU5QDa+9yKb+5p01OYCxVHduUzq/8EWH4+fJWJl&#10;ioMIWsVJC016oINGazEgcwYV6juVgOF9B6Z6AAV02marujtRfFWIi01N+J6upBR9TUkJEfrmpntx&#10;dcRRBmTXfxAlOCIHLSzQUMnWlA8KggAdOvV47o4JpoDDIArhBVUBOj+Yz64j64Ik0+1OKv2OihYZ&#10;IcUSum/RyfFOaRMNSSYT44yLnDWNZUDDnx2A4XgCvuGq0ZkobEN/xF68XWwXoRMGs60TelnmrPJN&#10;6Mxyfx5l19lmk/k/jV8/TGpWlpQbNxO5/PDPmnei+UiLM72UaFhp4ExISu53m0aiIwFy5/Y5FeTC&#10;zH0ehi0C5PIiJT8IvXUQO/lsMXfCPIyceO4tHM+P1/HMC+Mwy5+ndMc4/feUUJ/iOAqikUy/zc2z&#10;z+vcSNIyDeujYW2KF2cjkhgKbnlpW6sJa0b5ohQm/KdSQLunRlvCGo6ObNXDbrDT4Z8HYSfKR6Cw&#10;FMAwICPsPhBqIb9j1MMeSbH6diCSYtS85zAGZulMgpyE3SQQXsDVFGuMRnGjx+V06CTb14A8DhoX&#10;KxiVilkWm5kaozgNGOwGm8xpj5nlc/lvrZ627fIXAAAA//8DAFBLAwQUAAYACAAAACEAvzxE/OEA&#10;AAANAQAADwAAAGRycy9kb3ducmV2LnhtbEyPwU7DMBBE70j8g7VI3KhNW9ImxKkqBCckRBoOPTqx&#10;m1iN1yF22/D3bE9wm9kdzb7NN5Pr2dmMwXqU8DgTwAw2XltsJXxVbw9rYCEq1Kr3aCT8mACb4vYm&#10;V5n2FyzNeRdbRiUYMiWhi3HIOA9NZ5wKMz8YpN3Bj05FsmPL9aguVO56Phci4U5ZpAudGsxLZ5rj&#10;7uQkbPdYvtrvj/qzPJS2qlKB78lRyvu7afsMLJop/oXhik/oUBBT7U+oA+vJL9KUoiQSsVoAo8jT&#10;UpCor6P5agm8yPn/L4pfAAAA//8DAFBLAQItABQABgAIAAAAIQC2gziS/gAAAOEBAAATAAAAAAAA&#10;AAAAAAAAAAAAAABbQ29udGVudF9UeXBlc10ueG1sUEsBAi0AFAAGAAgAAAAhADj9If/WAAAAlAEA&#10;AAsAAAAAAAAAAAAAAAAALwEAAF9yZWxzLy5yZWxzUEsBAi0AFAAGAAgAAAAhAGUzMCCxAgAAtQUA&#10;AA4AAAAAAAAAAAAAAAAALgIAAGRycy9lMm9Eb2MueG1sUEsBAi0AFAAGAAgAAAAhAL88RPzhAAAA&#10;DQEAAA8AAAAAAAAAAAAAAAAACwUAAGRycy9kb3ducmV2LnhtbFBLBQYAAAAABAAEAPMAAAAZBgAA&#10;AAA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 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20" behindDoc="1" locked="0" layoutInCell="1" allowOverlap="1">
              <wp:simplePos x="0" y="0"/>
              <wp:positionH relativeFrom="page">
                <wp:posOffset>6537325</wp:posOffset>
              </wp:positionH>
              <wp:positionV relativeFrom="page">
                <wp:posOffset>10206355</wp:posOffset>
              </wp:positionV>
              <wp:extent cx="138430" cy="127635"/>
              <wp:effectExtent l="3175" t="0" r="1270" b="635"/>
              <wp:wrapNone/>
              <wp:docPr id="257" name="Text Box 2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13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57" o:spid="_x0000_s1045" type="#_x0000_t202" style="position:absolute;margin-left:514.75pt;margin-top:803.65pt;width:10.9pt;height:10.05pt;z-index:-50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SjtsgIAALQFAAAOAAAAZHJzL2Uyb0RvYy54bWysVG1vmzAQ/j5p/8Hyd8pLSAKopGpDmCZ1&#10;L1K7H+CACdbAZrYT6Kb9951NSJNWk6ZtfLAO+/zcPXeP7/pmaBt0oFIxwVPsX3kYUV6IkvFdir88&#10;5k6EkdKEl6QRnKb4iSp8s3r75rrvEhqIWjQllQhAuEr6LsW11l3iuqqoaUvUlegoh8NKyJZo+JU7&#10;t5SkB/S2cQPPW7i9kGUnRUGVgt1sPMQri19VtNCfqkpRjZoUQ27artKuW7O6q2uS7CTpalYc0yB/&#10;kUVLGIegJ6iMaIL2kr2CalkhhRKVvipE64qqYgW1HICN771g81CTjlouUBzVncqk/h9s8fHwWSJW&#10;pjiYLzHipIUmPdJBozsxILMHFeo7lYDjQweueoAD6LRlq7p7UXxViIt1TfiO3kop+pqSEjL0zU33&#10;7OqIowzItv8gSghE9lpYoKGSrSkfFAQBOnTq6dQdk0xhQs6icAYnBRz5wXIxm9sIJJkud1Lpd1S0&#10;yBgpltB8C04O90qbZEgyuZhYXOSsaawAGn6xAY7jDoSGq+bMJGH7+SP24k20iUInDBYbJ/SyzLnN&#10;16GzyP3lPJtl63Xm/zRx/TCpWVlSbsJM2vLDP+vdUeWjKk7qUqJhpYEzKSm5264biQ4EtJ3b71iQ&#10;Mzf3Mg1bBODygpIfhN5dEDv5Ilo6YR7OnXjpRY7nx3fxwgvjMMsvKd0zTv+dEupTHM+D+ail33Lz&#10;7PeaG0lapmF6NKxNcXRyIolR4IaXtrWasGa0z0ph0n8uBbR7arTVq5HoKFY9bAf7OPzYhDdi3ory&#10;CRQsBSgMxAijD4xayO8Y9TBGUqy+7YmkGDXvObwCM3MmQ07GdjIIL+BqijVGo7nW42zad5LtakAe&#10;3xkXt/BSKmZV/JzF8X3BaLBkjmPMzJ7zf+v1PGxXvwAAAP//AwBQSwMEFAAGAAgAAAAhAGuSiQzh&#10;AAAADwEAAA8AAABkcnMvZG93bnJldi54bWxMj8FOwzAQRO9I/IO1SNyo3UBTGuJUFYITEiINB45O&#10;7CZW43WI3Tb8PZsT3GZ2R7Nv8+3kenY2Y7AeJSwXApjBxmuLrYTP6vXuEViICrXqPRoJPybAtri+&#10;ylWm/QVLc97HllEJhkxJ6GIcMs5D0xmnwsIPBml38KNTkezYcj2qC5W7nidCpNwpi3ShU4N57kxz&#10;3J+chN0Xli/2+73+KA+lraqNwLf0KOXtzbR7AhbNFP/CMOMTOhTEVPsT6sB68iLZrChLKhXre2Bz&#10;RqyWpOp5lqwfgBc5//9H8QsAAP//AwBQSwECLQAUAAYACAAAACEAtoM4kv4AAADhAQAAEwAAAAAA&#10;AAAAAAAAAAAAAAAAW0NvbnRlbnRfVHlwZXNdLnhtbFBLAQItABQABgAIAAAAIQA4/SH/1gAAAJQB&#10;AAALAAAAAAAAAAAAAAAAAC8BAABfcmVscy8ucmVsc1BLAQItABQABgAIAAAAIQB4DSjtsgIAALQF&#10;AAAOAAAAAAAAAAAAAAAAAC4CAABkcnMvZTJvRG9jLnhtbFBLAQItABQABgAIAAAAIQBrkokM4QAA&#10;AA8BAAAPAAAAAAAAAAAAAAAAAAwFAABkcnMvZG93bnJldi54bWxQSwUGAAAAAAQABADzAAAAGgYA&#10;AAAA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13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421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8185" cy="1270"/>
              <wp:effectExtent l="6350" t="10160" r="5715" b="7620"/>
              <wp:wrapNone/>
              <wp:docPr id="255" name="Group 2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8185" cy="1270"/>
                        <a:chOff x="1390" y="16036"/>
                        <a:chExt cx="9131" cy="2"/>
                      </a:xfrm>
                    </wpg:grpSpPr>
                    <wps:wsp>
                      <wps:cNvPr id="256" name="Freeform 256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31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31"/>
                            <a:gd name="T2" fmla="+- 0 10521 1390"/>
                            <a:gd name="T3" fmla="*/ T2 w 913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31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55" o:spid="_x0000_s1026" style="position:absolute;margin-left:69.5pt;margin-top:801.8pt;width:456.55pt;height:.1pt;z-index:-5059;mso-position-horizontal-relative:page;mso-position-vertical-relative:page" coordorigin="1390,16036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K+KYQMAAO0HAAAOAAAAZHJzL2Uyb0RvYy54bWykVduO2zYQfQ/QfyD42MCri2WvLaw2CHxZ&#10;BEjbAHE/gKaoCyqRCklb3hb99w6HklfrJGiR+oEmNcOZM2eGMw/vLm1DzkKbWsmMRnchJUJyldey&#10;zOjvh/1sRYmxTOasUVJk9FkY+u7xpzcPfZeKWFWqyYUmYESatO8yWlnbpUFgeCVaZu5UJyQIC6Vb&#10;ZuGoyyDXrAfrbRPEYbgMeqXzTisujIGvWy+kj2i/KAS3vxWFEZY0GQVsFleN69GtweMDS0vNuqrm&#10;Awz2AyhaVktwejW1ZZaRk66/MtXWXCujCnvHVRuooqi5wBggmii8ieZJq1OHsZRpX3ZXmoDaG55+&#10;2Cz/9fxJkzrPaLxYUCJZC0lCv8R9AHr6rkxB60l3n7tP2scI24+K/2FAHNzK3bn0yuTY/6JyMMhO&#10;ViE9l0K3zgQETi6YhedrFsTFEg4fF/frVbQCMBxkUXw/JIlXkEl3KZqvIZNOtgznS59BXu2G2+to&#10;HvmrsRMFLPU+EeeAywUF5WZeGDX/j9HPFesEJso4rq6MLkdG91oIV8RAKiJ2/kFxZNRM6ZxInJoB&#10;1v+VyG9xMvL5PUZYyk/GPgmFGWHnj8b615DDDvOcD/VwAL6LtoGH8XZGQuKc4TK8nqsaEO/Vfg7I&#10;ISQ9QdeD0dFWPCp5W+Eijr5pbD7qOWPxxBiktBwhsmpEzS9ygA07wlz7CbHkOmVc1RwA3FhrYAGU&#10;XIjf0QXft7r+zuBCQ1+57SiaEugoR89Jx6xD5ly4Lekzily4D606i4NCkb15BODkRdrIqZbP4gSV&#10;F8MN5wAL/erUYZ2kVqp93TSYhkY6KMk8WiM3RjV17oQOjdHlcdNocmauV+JveEGv1KAnyRyNVYLl&#10;u2FvWd34PThvkFuov4ECV4nYDP9ah+vdardKZkm83M2ScLudvd9vktlyH90vtvPtZrON/nbQoiSt&#10;6jwX0qEbG3OU/LdnOowI31KvrflVFK+C3ePv62CD1zCQZIhl/MfooK/4N+qbylHlz/BetfKTBiYj&#10;bCql/6SkhymTUfPlxLSgpPkgoemsoyRxYwkPyeI+hoOeSo5TCZMcTGXUUihwt91YP8pOna7LCjxF&#10;mFap3kPDLWr3nhGfRzUcoO/hDmcKxjLMPze0pmfUepnSj/8AAAD//wMAUEsDBBQABgAIAAAAIQCz&#10;Evh94gAAAA4BAAAPAAAAZHJzL2Rvd25yZXYueG1sTI9BS8NAEIXvgv9hGcGb3aShocZsSinqqQi2&#10;gnibZqdJaHY2ZLdJ+u/d4qHe5s083nwvX02mFQP1rrGsIJ5FIIhLqxuuFHzt356WIJxH1thaJgUX&#10;crAq7u9yzLQd+ZOGna9ECGGXoYLa+y6T0pU1GXQz2xGH29H2Bn2QfSV1j2MIN62cR1EqDTYcPtTY&#10;0aam8rQ7GwXvI47rJH4dtqfj5vKzX3x8b2NS6vFhWr+A8DT5mxmu+AEdisB0sGfWTrRBJ8+hiw9D&#10;GiUpiKslWsxjEIe/3RJkkcv/NYpfAAAA//8DAFBLAQItABQABgAIAAAAIQC2gziS/gAAAOEBAAAT&#10;AAAAAAAAAAAAAAAAAAAAAABbQ29udGVudF9UeXBlc10ueG1sUEsBAi0AFAAGAAgAAAAhADj9If/W&#10;AAAAlAEAAAsAAAAAAAAAAAAAAAAALwEAAF9yZWxzLy5yZWxzUEsBAi0AFAAGAAgAAAAhAPIcr4ph&#10;AwAA7QcAAA4AAAAAAAAAAAAAAAAALgIAAGRycy9lMm9Eb2MueG1sUEsBAi0AFAAGAAgAAAAhALMS&#10;+H3iAAAADgEAAA8AAAAAAAAAAAAAAAAAuwUAAGRycy9kb3ducmV2LnhtbFBLBQYAAAAABAAEAPMA&#10;AADKBgAAAAA=&#10;">
              <v:shape id="Freeform 256" o:spid="_x0000_s1027" style="position:absolute;left:1390;top:16036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uR2dsYA&#10;AADcAAAADwAAAGRycy9kb3ducmV2LnhtbESPzWrDMBCE74W8g9hAb4ncQBPjWg6lJZBDD80Pgdy2&#10;1tYytVZGUhMnT18FAj0OM/MNUy4H24kT+dA6VvA0zUAQ10633CjY71aTHESIyBo7x6TgQgGW1eih&#10;xEK7M2/otI2NSBAOBSowMfaFlKE2ZDFMXU+cvG/nLcYkfSO1x3OC207OsmwuLbacFgz29Gao/tn+&#10;WgXy8Dno1ca8r3PrwzUu/PHj+KXU43h4fQERaYj/4Xt7rRXMnudwO5OOgKz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uR2dsYAAADcAAAADwAAAAAAAAAAAAAAAACYAgAAZHJz&#10;L2Rvd25yZXYueG1sUEsFBgAAAAAEAAQA9QAAAIsDAAAAAA==&#10;" path="m,l9131,e" filled="f" strokeweight=".12mm">
                <v:path arrowok="t" o:connecttype="custom" o:connectlocs="0,0;9131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22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138430" cy="127635"/>
              <wp:effectExtent l="2540" t="0" r="1905" b="635"/>
              <wp:wrapNone/>
              <wp:docPr id="254" name="Text Box 2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14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54" o:spid="_x0000_s1046" type="#_x0000_t202" style="position:absolute;margin-left:69.95pt;margin-top:803.65pt;width:10.9pt;height:10.05pt;z-index:-505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SN4sQIAALQFAAAOAAAAZHJzL2Uyb0RvYy54bWysVG1vmzAQ/j5p/8Hyd8pLSAKopGpDmCZ1&#10;L1K7H+CACdbAZrYT6Kb9951NSJNWk6ZtfLAO+/zcPXeP7/pmaBt0oFIxwVPsX3kYUV6IkvFdir88&#10;5k6EkdKEl6QRnKb4iSp8s3r75rrvEhqIWjQllQhAuEr6LsW11l3iuqqoaUvUlegoh8NKyJZo+JU7&#10;t5SkB/S2cQPPW7i9kGUnRUGVgt1sPMQri19VtNCfqkpRjZoUQ27artKuW7O6q2uS7CTpalYc0yB/&#10;kUVLGIegJ6iMaIL2kr2CalkhhRKVvipE64qqYgW1HICN771g81CTjlouUBzVncqk/h9s8fHwWSJW&#10;pjiYhxhx0kKTHumg0Z0YkNmDCvWdSsDxoQNXPcABdNqyVd29KL4qxMW6JnxHb6UUfU1JCRn65qZ7&#10;dnXEUQZk238QJQQiey0s0FDJ1pQPCoIAHTr1dOqOSaYwIWdROIOTAo78YLmYzW0EkkyXO6n0Oypa&#10;ZIwUS2i+BSeHe6VNMiSZXEwsLnLWNFYADb/YAMdxB0LDVXNmkrD9/BF78SbaRKETBouNE3pZ5tzm&#10;69BZ5P5yns2y9Trzf5q4fpjUrCwpN2Embfnhn/XuqPJRFSd1KdGw0sCZlJTcbdeNRAcC2s7tdyzI&#10;mZt7mYYtAnB5QckPQu8uiJ18ES2dMA/nTrz0Isfz47t44YVxmOWXlO4Zp/9OCfUpjufBfNTSb7l5&#10;9nvNjSQt0zA9GtamODo5kcQocMNL21pNWDPaZ6Uw6T+XAto9Ndrq1Uh0FKsetsP4OOykMGLeivIJ&#10;FCwFKAzECKMPjFrI7xj1MEZSrL7tiaQYNe85vAIzcyZDTsZ2Mggv4GqKNUajudbjbNp3ku1qQB7f&#10;GRe38FIqZlX8nMXxfcFosGSOY8zMnvN/6/U8bFe/AAAA//8DAFBLAwQUAAYACAAAACEA7nYP++EA&#10;AAANAQAADwAAAGRycy9kb3ducmV2LnhtbEyPwU7DMBBE70j8g7WVuFGnLUpIGqeqEJyQEGk4cHTi&#10;bWI1XofYbcPf45zKbUb7NDuT7ybTswuOTlsSsFpGwJAaqzS1Ar6qt8dnYM5LUrK3hAJ+0cGuuL/L&#10;ZabslUq8HHzLQgi5TArovB8yzl3ToZFuaQekcDva0Ugf7NhyNcprCDc9X0dRzI3UFD50csCXDpvT&#10;4WwE7L+pfNU/H/VneSx1VaURvccnIR4W034LzOPkbzDM9UN1KEKn2p5JOdYHv0nTgAYRR8kG2IzE&#10;qwRYPYt18gS8yPn/FcUfAAAA//8DAFBLAQItABQABgAIAAAAIQC2gziS/gAAAOEBAAATAAAAAAAA&#10;AAAAAAAAAAAAAABbQ29udGVudF9UeXBlc10ueG1sUEsBAi0AFAAGAAgAAAAhADj9If/WAAAAlAEA&#10;AAsAAAAAAAAAAAAAAAAALwEAAF9yZWxzLy5yZWxzUEsBAi0AFAAGAAgAAAAhALN5I3ixAgAAtAUA&#10;AA4AAAAAAAAAAAAAAAAALgIAAGRycy9lMm9Eb2MueG1sUEsBAi0AFAAGAAgAAAAhAO52D/vhAAAA&#10;DQEAAA8AAAAAAAAAAAAAAAAACwUAAGRycy9kb3ducmV2LnhtbFBLBQYAAAAABAAEAPMAAAAZBgAA&#10;AAA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14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23" behindDoc="1" locked="0" layoutInCell="1" allowOverlap="1">
              <wp:simplePos x="0" y="0"/>
              <wp:positionH relativeFrom="page">
                <wp:posOffset>4131945</wp:posOffset>
              </wp:positionH>
              <wp:positionV relativeFrom="page">
                <wp:posOffset>10206355</wp:posOffset>
              </wp:positionV>
              <wp:extent cx="2543175" cy="127635"/>
              <wp:effectExtent l="0" t="0" r="1905" b="635"/>
              <wp:wrapNone/>
              <wp:docPr id="253" name="Text Box 2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3175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53" o:spid="_x0000_s1047" type="#_x0000_t202" style="position:absolute;margin-left:325.35pt;margin-top:803.65pt;width:200.25pt;height:10.05pt;z-index:-505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TIEsgIAALUFAAAOAAAAZHJzL2Uyb0RvYy54bWysVG1vmzAQ/j5p/8Hyd8pLIAmopGpDmCZ1&#10;L1K7H+CACdbAZrYT6Kb9951NSJNWk6ZtfLAO+/zcc3eP7/pmaBt0oFIxwVPsX3kYUV6IkvFdir88&#10;5s4SI6UJL0kjOE3xE1X4ZvX2zXXfJTQQtWhKKhGAcJX0XYprrbvEdVVR05aoK9FRDoeVkC3R8Ct3&#10;bilJD+ht4waeN3d7IctOioIqBbvZeIhXFr+qaKE/VZWiGjUpBm7artKuW7O6q2uS7CTpalYcaZC/&#10;YNESxiHoCSojmqC9ZK+gWlZIoUSlrwrRuqKqWEFtDpCN773I5qEmHbW5QHFUdyqT+n+wxcfDZ4lY&#10;meIgmmHESQtNeqSDRndiQGYPKtR3KgHHhw5c9QAH0GmbreruRfFVIS7WNeE7eiul6GtKSmDom5vu&#10;2dURRxmQbf9BlBCI7LWwQEMlW1M+KAgCdOjU06k7hkwBm0EUzvxFhFEBZ36wmM8iG4Ik0+1OKv2O&#10;ihYZI8USum/RyeFeacOGJJOLCcZFzprGKqDhFxvgOO5AbLhqzgwL29AfsRdvlptl6ITBfOOEXpY5&#10;t/k6dOY5sMtm2Xqd+T9NXD9MalaWlJswk7j88M+ad5T5KIuTvJRoWGngDCUld9t1I9GBgLhz+x0L&#10;cubmXtKwRYBcXqTkB6F3F8ROPl8unDAPIydeeEvH8+O7eO6FcZjllyndM07/PSXUpziOgmgU029z&#10;8+z3OjeStEzD+GhYm+LlyYkkRoIbXtrWasKa0T4rhaH/XApo99RoK1ij0VGtetgO4+uwcjZq3ory&#10;CSQsBSgMdAqzD4xayO8Y9TBHUqy+7YmkGDXvOTwDM3QmQ07GdjIIL+BqijVGo7nW43Dad5LtakAe&#10;HxoXt/BUKmZV/Mzi+MBgNthkjnPMDJ/zf+v1PG1XvwAAAP//AwBQSwMEFAAGAAgAAAAhAKyPdZzh&#10;AAAADgEAAA8AAABkcnMvZG93bnJldi54bWxMj8FOwzAMhu9IvENkJG4sWWHtVppOE4ITEqIrB45p&#10;47XVGqc02VbenvQ0jvb/6ffnbDuZnp1xdJ0lCcuFAIZUW91RI+GrfHtYA3NekVa9JZTwiw62+e1N&#10;plJtL1Tgee8bFkrIpUpC6/2Qcu7qFo1yCzsghexgR6N8GMeG61FdQrnpeSREzI3qKFxo1YAvLdbH&#10;/clI2H1T8dr9fFSfxaHoynIj6D0+Snl/N+2egXmc/BWGWT+oQx6cKnsi7VgvIV6JJKAhiEXyCGxG&#10;xGoZAavmXZQ8Ac8z/v+N/A8AAP//AwBQSwECLQAUAAYACAAAACEAtoM4kv4AAADhAQAAEwAAAAAA&#10;AAAAAAAAAAAAAAAAW0NvbnRlbnRfVHlwZXNdLnhtbFBLAQItABQABgAIAAAAIQA4/SH/1gAAAJQB&#10;AAALAAAAAAAAAAAAAAAAAC8BAABfcmVscy8ucmVsc1BLAQItABQABgAIAAAAIQBADTIEsgIAALUF&#10;AAAOAAAAAAAAAAAAAAAAAC4CAABkcnMvZTJvRG9jLnhtbFBLAQItABQABgAIAAAAIQCsj3Wc4QAA&#10;AA4BAAAPAAAAAAAAAAAAAAAAAAwFAABkcnMvZG93bnJldi54bWxQSwUGAAAAAAQABADzAAAAGgYA&#10;AAAA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424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8185" cy="1270"/>
              <wp:effectExtent l="6350" t="10160" r="5715" b="7620"/>
              <wp:wrapNone/>
              <wp:docPr id="251" name="Group 2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8185" cy="1270"/>
                        <a:chOff x="1390" y="16036"/>
                        <a:chExt cx="9131" cy="2"/>
                      </a:xfrm>
                    </wpg:grpSpPr>
                    <wps:wsp>
                      <wps:cNvPr id="252" name="Freeform 252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31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31"/>
                            <a:gd name="T2" fmla="+- 0 10521 1390"/>
                            <a:gd name="T3" fmla="*/ T2 w 913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31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51" o:spid="_x0000_s1026" style="position:absolute;margin-left:69.5pt;margin-top:801.8pt;width:456.55pt;height:.1pt;z-index:-5056;mso-position-horizontal-relative:page;mso-position-vertical-relative:page" coordorigin="1390,16036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yw8YgMAAO0HAAAOAAAAZHJzL2Uyb0RvYy54bWykVduO2zYQfQ/QfyD42MCri2WvLaw2CHxZ&#10;BEjbAHE/gKaoCyqRCklb3hb99w6HklfrJGiR+oEmNcOZM2eGMw/vLm1DzkKbWsmMRnchJUJyldey&#10;zOjvh/1sRYmxTOasUVJk9FkY+u7xpzcPfZeKWFWqyYUmYESatO8yWlnbpUFgeCVaZu5UJyQIC6Vb&#10;ZuGoyyDXrAfrbRPEYbgMeqXzTisujIGvWy+kj2i/KAS3vxWFEZY0GQVsFleN69GtweMDS0vNuqrm&#10;Awz2AyhaVktwejW1ZZaRk66/MtXWXCujCnvHVRuooqi5wBggmii8ieZJq1OHsZRpX3ZXmoDaG55+&#10;2Cz/9fxJkzrPaLyIKJGshSShX+I+AD19V6ag9aS7z90n7WOE7UfF/zAgDm7l7lx6ZXLsf1E5GGQn&#10;q5CeS6FbZwICJxfMwvM1C+JiCYePi/v1KlotKOEgi+L7IUm8gky6S9F8DZl0smU4X/oM8mo33F5H&#10;c4jDXY2dKGCp94k4B1wuKCg388Ko+X+Mfq5YJzBRxnF1ZTQeGd1rIVwRA6kIy/kHxZFRM6VzInFq&#10;Blj/VyK/xcnI5/cYYSk/GfskFGaEnT8a619DDjvMcz7UwwH4LtoGHsbbGQmJc4bL8HquakC8V/s5&#10;IIeQ9ARdD0ZHW8DJ1Fa4iKNvGpuPes5YPDEGKS1HiKwaUfOLHGDDjjDXfkIsuU4ZVzUHADfWGlgA&#10;JRfid3TB962uvzO40NBXbjuKpgQ6ytFz0jHrkDkXbkv6jCIX7kOrzuKgUGRvHgE4eZE2cqrlszhB&#10;5cVwwznAQr86dVgnqZVqXzcNpqGRDkoyj9bIjVFNnTuhQ2N0edw0mpyZ65X4G17QKzXoSTJHY5Vg&#10;+W7YW1Y3fg/OG+QW6m+gwFUiNsO/1uF6t9qtklkSL3ezJNxuZ+/3m2S23Ef3i+18u9lso78dtChJ&#10;qzrPhXToxsYcJf/tmQ4jwrfUa2t+FcWrYPf4+zrY4DUMJBliGf8xOugr/o36pnJU+TO8V638pIHJ&#10;CJtK6T8p6WHKZNR8OTEtKGk+SGg66yhJ3FjCQ7K4j+Ggp5LjVMIkB1MZtRQK3G031o+yU6frsgJP&#10;EaZVqvfQcIvavWfE51ENB+h7uMOZgrEM888NrekZtV6m9OM/AAAA//8DAFBLAwQUAAYACAAAACEA&#10;sxL4feIAAAAOAQAADwAAAGRycy9kb3ducmV2LnhtbEyPQUvDQBCF74L/YRnBm92koaHGbEop6qkI&#10;toJ4m2anSWh2NmS3Sfrv3eKh3ubNPN58L19NphUD9a6xrCCeRSCIS6sbrhR87d+eliCcR9bYWiYF&#10;F3KwKu7vcsy0HfmThp2vRAhhl6GC2vsuk9KVNRl0M9sRh9vR9gZ9kH0ldY9jCDetnEdRKg02HD7U&#10;2NGmpvK0OxsF7yOO6yR+Hban4+bys198fG9jUurxYVq/gPA0+ZsZrvgBHYrAdLBn1k60QSfPoYsP&#10;QxolKYirJVrMYxCHv90SZJHL/zWKXwAAAP//AwBQSwECLQAUAAYACAAAACEAtoM4kv4AAADhAQAA&#10;EwAAAAAAAAAAAAAAAAAAAAAAW0NvbnRlbnRfVHlwZXNdLnhtbFBLAQItABQABgAIAAAAIQA4/SH/&#10;1gAAAJQBAAALAAAAAAAAAAAAAAAAAC8BAABfcmVscy8ucmVsc1BLAQItABQABgAIAAAAIQBmayw8&#10;YgMAAO0HAAAOAAAAAAAAAAAAAAAAAC4CAABkcnMvZTJvRG9jLnhtbFBLAQItABQABgAIAAAAIQCz&#10;Evh94gAAAA4BAAAPAAAAAAAAAAAAAAAAALwFAABkcnMvZG93bnJldi54bWxQSwUGAAAAAAQABADz&#10;AAAAywYAAAAA&#10;">
              <v:shape id="Freeform 252" o:spid="_x0000_s1027" style="position:absolute;left:1390;top:16036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9wdcQA&#10;AADcAAAADwAAAGRycy9kb3ducmV2LnhtbESPQWsCMRSE74L/ITzBW826oJWtUYpF8OCh2iJ4e25e&#10;N0s3L0uS6tpfbwTB4zAz3zDzZWcbcSYfascKxqMMBHHpdM2Vgu+v9csMRIjIGhvHpOBKAZaLfm+O&#10;hXYX3tF5HyuRIBwKVGBibAspQ2nIYhi5ljh5P85bjEn6SmqPlwS3jcyzbCot1pwWDLa0MlT+7v+s&#10;Ann47PR6Zz42M+vDf3z1x+3xpNRw0L2/gYjUxWf40d5oBfkkh/uZdATk4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nfcHXEAAAA3AAAAA8AAAAAAAAAAAAAAAAAmAIAAGRycy9k&#10;b3ducmV2LnhtbFBLBQYAAAAABAAEAPUAAACJAwAAAAA=&#10;" path="m,l9131,e" filled="f" strokeweight=".12mm">
                <v:path arrowok="t" o:connecttype="custom" o:connectlocs="0,0;9131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25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2542540" cy="127635"/>
              <wp:effectExtent l="2540" t="0" r="0" b="635"/>
              <wp:wrapNone/>
              <wp:docPr id="250" name="Text Box 2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254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 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50" o:spid="_x0000_s1048" type="#_x0000_t202" style="position:absolute;margin-left:69.95pt;margin-top:803.65pt;width:200.2pt;height:10.05pt;z-index:-505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sOKsQIAALUFAAAOAAAAZHJzL2Uyb0RvYy54bWysVG1vmzAQ/j5p/8Hyd8pLIQkopEpDmCZ1&#10;L1K7H+CACdbAZrYT6Kb9951NSNNWk6ZtCKHDPj/33N3jW94MbYOOVComeIr9Kw8jygtRMr5P8ZeH&#10;3FlgpDThJWkEpyl+pArfrN6+WfZdQgNRi6akEgEIV0nfpbjWuktcVxU1bYm6Eh3lsFkJ2RINv3Lv&#10;lpL0gN42buB5M7cXsuykKKhSsJqNm3hl8auKFvpTVSmqUZNi4KbtV9rvznzd1ZIke0m6mhUnGuQv&#10;WLSEcQh6hsqIJugg2SuolhVSKFHpq0K0rqgqVlCbA2Tjey+yua9JR20uUBzVncuk/h9s8fH4WSJW&#10;pjiIoD6ctNCkBzpodCsGZNagQn2nEnC878BVD7ABnbbZqu5OFF8V4mJTE76naylFX1NSAkPfnHQv&#10;jo44yoDs+g+ihEDkoIUFGirZmvJBQRCgA5PHc3cMmQIWgyiEF7YK2POD+ew6siFIMp3upNLvqGiR&#10;MVIsofsWnRzvlDZsSDK5mGBc5KxprAIa/mwBHMcViA1HzZ5hYRv6I/bi7WK7CJ0wmG2d0MsyZ51v&#10;QmeW+/Mou842m8z/aeL6YVKzsqTchJnE5Yd/1ryTzEdZnOWlRMNKA2coKbnfbRqJjgTEndvnVJAL&#10;N/c5DVsEyOVFSn4QerdB7OSzxdwJ8zBy4rm3cDw/vo1nXhiHWf48pTvG6b+nhPoUx1EQjWL6bW6e&#10;fV7nRpKWaRgfDWtTvDg7kcRIcMtL21pNWDPaF6Uw9J9KAe2eGm0FazQ6qlUPu2G8HYEJb9S8E+Uj&#10;SFgKUBiIEWYfGLWQ3zHqYY6kWH07EEkxat5zuAbgoidDTsZuMggv4GiKNUajudHjcDp0ku1rQB4v&#10;GhdruCoVsyp+YnG6YDAbbDKnOWaGz+W/9XqatqtfAAAA//8DAFBLAwQUAAYACAAAACEAvzxE/OEA&#10;AAANAQAADwAAAGRycy9kb3ducmV2LnhtbEyPwU7DMBBE70j8g7VI3KhNW9ImxKkqBCckRBoOPTqx&#10;m1iN1yF22/D3bE9wm9kdzb7NN5Pr2dmMwXqU8DgTwAw2XltsJXxVbw9rYCEq1Kr3aCT8mACb4vYm&#10;V5n2FyzNeRdbRiUYMiWhi3HIOA9NZ5wKMz8YpN3Bj05FsmPL9aguVO56Phci4U5ZpAudGsxLZ5rj&#10;7uQkbPdYvtrvj/qzPJS2qlKB78lRyvu7afsMLJop/oXhik/oUBBT7U+oA+vJL9KUoiQSsVoAo8jT&#10;UpCor6P5agm8yPn/L4pfAAAA//8DAFBLAQItABQABgAIAAAAIQC2gziS/gAAAOEBAAATAAAAAAAA&#10;AAAAAAAAAAAAAABbQ29udGVudF9UeXBlc10ueG1sUEsBAi0AFAAGAAgAAAAhADj9If/WAAAAlAEA&#10;AAsAAAAAAAAAAAAAAAAALwEAAF9yZWxzLy5yZWxzUEsBAi0AFAAGAAgAAAAhAO/Kw4qxAgAAtQUA&#10;AA4AAAAAAAAAAAAAAAAALgIAAGRycy9lMm9Eb2MueG1sUEsBAi0AFAAGAAgAAAAhAL88RPzhAAAA&#10;DQEAAA8AAAAAAAAAAAAAAAAACwUAAGRycy9kb3ducmV2LnhtbFBLBQYAAAAABAAEAPMAAAAZBgAA&#10;AAA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 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26" behindDoc="1" locked="0" layoutInCell="1" allowOverlap="1">
              <wp:simplePos x="0" y="0"/>
              <wp:positionH relativeFrom="page">
                <wp:posOffset>6537325</wp:posOffset>
              </wp:positionH>
              <wp:positionV relativeFrom="page">
                <wp:posOffset>10206355</wp:posOffset>
              </wp:positionV>
              <wp:extent cx="138430" cy="127635"/>
              <wp:effectExtent l="3175" t="0" r="1270" b="635"/>
              <wp:wrapNone/>
              <wp:docPr id="249" name="Text Box 2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15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49" o:spid="_x0000_s1049" type="#_x0000_t202" style="position:absolute;margin-left:514.75pt;margin-top:803.65pt;width:10.9pt;height:10.05pt;z-index:-505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6f3xsQIAALQFAAAOAAAAZHJzL2Uyb0RvYy54bWysVG1vmzAQ/j5p/8Hyd8pLSAKopGpDmCZ1&#10;L1K7H+CACdbAZrYT6Kb9951NSJNWk6ZtfLAO+/zcPXeP7/pmaBt0oFIxwVPsX3kYUV6IkvFdir88&#10;5k6EkdKEl6QRnKb4iSp8s3r75rrvEhqIWjQllQhAuEr6LsW11l3iuqqoaUvUlegoh8NKyJZo+JU7&#10;t5SkB/S2cQPPW7i9kGUnRUGVgt1sPMQri19VtNCfqkpRjZoUQ27artKuW7O6q2uS7CTpalYc0yB/&#10;kUVLGIegJ6iMaIL2kr2CalkhhRKVvipE64qqYgW1HICN771g81CTjlouUBzVncqk/h9s8fHwWSJW&#10;pjgIY4w4aaFJj3TQ6E4MyOxBhfpOJeD40IGrHuAAOm3Zqu5eFF8V4mJdE76jt1KKvqakhAx9c9M9&#10;uzriKAOy7T+IEgKRvRYWaKhka8oHBUGADp16OnXHJFOYkLMonMFJAUd+sFzM5jYCSabLnVT6HRUt&#10;MkaKJTTfgpPDvdImGZJMLiYWFzlrGiuAhl9sgOO4A6HhqjkzSdh+/oi9eBNtotAJg8XGCb0sc27z&#10;degscn85z2bZep35P01cP0xqVpaUmzCTtvzwz3p3VPmoipO6lGhYaeBMSkrututGogMBbef2Oxbk&#10;zM29TMMWAbi8oOQHoXcXxE6+iJZOmIdzJ156keP58V288MI4zPJLSveM03+nhPoUx/NgPmrpt9w8&#10;+73mRpKWaZgeDWtTHJ2cSGIUuOGlba0mrBnts1KY9J9LAe2eGm31aiQ6ilUP22F8HDMT3oh5K8on&#10;ULAUoDAQI4w+MGohv2PUwxhJsfq2J5Ji1Lzn8ArMzJkMORnbySC8gKsp1hiN5lqPs2nfSbarAXl8&#10;Z1zcwkupmFXxcxbH9wWjwZI5jjEze87/rdfzsF39AgAA//8DAFBLAwQUAAYACAAAACEAa5KJDOEA&#10;AAAPAQAADwAAAGRycy9kb3ducmV2LnhtbEyPwU7DMBBE70j8g7VI3KjdQFMa4lQVghMSIg0Hjk7s&#10;JlbjdYjdNvw9mxPcZnZHs2/z7eR6djZjsB4lLBcCmMHGa4uthM/q9e4RWIgKteo9Ggk/JsC2uL7K&#10;Vab9BUtz3seWUQmGTEnoYhwyzkPTGafCwg8GaXfwo1OR7NhyPaoLlbueJ0Kk3CmLdKFTg3nuTHPc&#10;n5yE3ReWL/b7vf4oD6Wtqo3At/Qo5e3NtHsCFs0U/8Iw4xM6FMRU+xPqwHryItmsKEsqFet7YHNG&#10;rJak6nmWrB+AFzn//0fxCwAA//8DAFBLAQItABQABgAIAAAAIQC2gziS/gAAAOEBAAATAAAAAAAA&#10;AAAAAAAAAAAAAABbQ29udGVudF9UeXBlc10ueG1sUEsBAi0AFAAGAAgAAAAhADj9If/WAAAAlAEA&#10;AAsAAAAAAAAAAAAAAAAALwEAAF9yZWxzLy5yZWxzUEsBAi0AFAAGAAgAAAAhAHrp/fGxAgAAtAUA&#10;AA4AAAAAAAAAAAAAAAAALgIAAGRycy9lMm9Eb2MueG1sUEsBAi0AFAAGAAgAAAAhAGuSiQzhAAAA&#10;DwEAAA8AAAAAAAAAAAAAAAAACwUAAGRycy9kb3ducmV2LnhtbFBLBQYAAAAABAAEAPMAAAAZBgAA&#10;AAA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15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427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8185" cy="1270"/>
              <wp:effectExtent l="6350" t="10160" r="5715" b="7620"/>
              <wp:wrapNone/>
              <wp:docPr id="247" name="Group 2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8185" cy="1270"/>
                        <a:chOff x="1390" y="16036"/>
                        <a:chExt cx="9131" cy="2"/>
                      </a:xfrm>
                    </wpg:grpSpPr>
                    <wps:wsp>
                      <wps:cNvPr id="248" name="Freeform 248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31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31"/>
                            <a:gd name="T2" fmla="+- 0 10521 1390"/>
                            <a:gd name="T3" fmla="*/ T2 w 913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31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47" o:spid="_x0000_s1026" style="position:absolute;margin-left:69.5pt;margin-top:801.8pt;width:456.55pt;height:.1pt;z-index:-5053;mso-position-horizontal-relative:page;mso-position-vertical-relative:page" coordorigin="1390,16036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98W2YQMAAO0HAAAOAAAAZHJzL2Uyb0RvYy54bWykVduO4zYMfS/QfxD02CLjS5ybMZ7FIpdB&#10;gW27wKYfoMjyBbUlV1LiTIv+eynKzniyu2ixzYMimRR5eEiRj++ubUMuQptayYxGDyElQnKV17LM&#10;6G/Hw2xNibFM5qxRUmT0RRj67un77x77LhWxqlSTC03AiDRp32W0srZLg8DwSrTMPKhOSBAWSrfM&#10;wlGXQa5ZD9bbJojDcBn0SuedVlwYA193Xkif0H5RCG5/LQojLGkyCtgsrhrXk1uDp0eWlpp1Vc0H&#10;GOwbULSsluD0ZmrHLCNnXX9mqq25VkYV9oGrNlBFUXOBMUA0UXgXzbNW5w5jKdO+7G40AbV3PH2z&#10;Wf7L5aMmdZ7ROFlRIlkLSUK/xH0AevquTEHrWXefuo/axwjbD4r/bkAc3MvdufTK5NT/rHIwyM5W&#10;IT3XQrfOBAROrpiFl1sWxNUSDh8Xq806Wi8o4SCL4tWQJF5BJt2laL6BTDrZMpwvfQZ5tR9ub6J5&#10;5K/GThSw1PtEnAMuFxSUm3ll1Pw/Rj9VrBOYKOO4ujEKxe8ZPWghXBEDqWtPKiqOjJopnROJg2mA&#10;9X8l8kucjHx+jRGW8rOxz0JhRtjlg7H+NeSwwzznA/oj8F20DTyMH2ckJM4ZLp778qYGxHu1HwJy&#10;DElP0PVgdLQVj0reVriIoy8am496zlg8MQYpLUeIrBpR86scYMOOMNd+Qiy5ThlXNUcAN9YaWAAl&#10;F+JXdMH3va6/M7jQ0FfuO4qmBDrKyXPSMeuQORduS/qMIhfuQ6su4qhQZO8eATh5lTZyquWzOEHl&#10;xXDDOcBCvzl1WCeplepQNw2moZEOSjKPNsiNUU2dO6FDY3R52jaaXJjrlfgbXtAbNehJMkdjlWD5&#10;fthbVjd+D84b5Bbqb6DAVSI2w7824Wa/3q+TWRIv97Mk3O1m7w/bZLY8RKvFbr7bbnfR3w5alKRV&#10;nedCOnRjY46S//ZMhxHhW+qtNb+J4k2wB/x9HmzwFgaSDLGM/xgd9BX/Rn1TOan8Bd6rVn7SwGSE&#10;TaX0n5T0MGUyav44My0oaX6S0HQ2UZK4sYSHZLGK4aCnktNUwiQHUxm1FArcbbfWj7Jzp+uyAk8R&#10;plWq99Bwi9q9Z8TnUQ0H6Hu4w5mCsQzzzw2t6Rm1Xqf00z8AAAD//wMAUEsDBBQABgAIAAAAIQCz&#10;Evh94gAAAA4BAAAPAAAAZHJzL2Rvd25yZXYueG1sTI9BS8NAEIXvgv9hGcGb3aShocZsSinqqQi2&#10;gnibZqdJaHY2ZLdJ+u/d4qHe5s083nwvX02mFQP1rrGsIJ5FIIhLqxuuFHzt356WIJxH1thaJgUX&#10;crAq7u9yzLQd+ZOGna9ECGGXoYLa+y6T0pU1GXQz2xGH29H2Bn2QfSV1j2MIN62cR1EqDTYcPtTY&#10;0aam8rQ7GwXvI47rJH4dtqfj5vKzX3x8b2NS6vFhWr+A8DT5mxmu+AEdisB0sGfWTrRBJ8+hiw9D&#10;GiUpiKslWsxjEIe/3RJkkcv/NYpfAAAA//8DAFBLAQItABQABgAIAAAAIQC2gziS/gAAAOEBAAAT&#10;AAAAAAAAAAAAAAAAAAAAAABbQ29udGVudF9UeXBlc10ueG1sUEsBAi0AFAAGAAgAAAAhADj9If/W&#10;AAAAlAEAAAsAAAAAAAAAAAAAAAAALwEAAF9yZWxzLy5yZWxzUEsBAi0AFAAGAAgAAAAhAOT3xbZh&#10;AwAA7QcAAA4AAAAAAAAAAAAAAAAALgIAAGRycy9lMm9Eb2MueG1sUEsBAi0AFAAGAAgAAAAhALMS&#10;+H3iAAAADgEAAA8AAAAAAAAAAAAAAAAAuwUAAGRycy9kb3ducmV2LnhtbFBLBQYAAAAABAAEAPMA&#10;AADKBgAAAAA=&#10;">
              <v:shape id="Freeform 248" o:spid="_x0000_s1027" style="position:absolute;left:1390;top:16036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7RQsMA&#10;AADcAAAADwAAAGRycy9kb3ducmV2LnhtbERPz2vCMBS+C/sfwhvspunKUOmMMjYKHnawOgbe3ppn&#10;U2xeSpLZbn+9OQgeP77fq81oO3EhH1rHCp5nGQji2umWGwVfh3K6BBEissbOMSn4owCb9cNkhYV2&#10;A1d02cdGpBAOBSowMfaFlKE2ZDHMXE+cuJPzFmOCvpHa45DCbSfzLJtLiy2nBoM9vRuqz/tfq0B+&#10;70ZdVuZju7Q+/MeFP34ef5R6ehzfXkFEGuNdfHNvtYL8Ja1NZ9IRkOsr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e7RQsMAAADcAAAADwAAAAAAAAAAAAAAAACYAgAAZHJzL2Rv&#10;d25yZXYueG1sUEsFBgAAAAAEAAQA9QAAAIgDAAAAAA==&#10;" path="m,l9131,e" filled="f" strokeweight=".12mm">
                <v:path arrowok="t" o:connecttype="custom" o:connectlocs="0,0;9131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28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138430" cy="127635"/>
              <wp:effectExtent l="2540" t="0" r="1905" b="635"/>
              <wp:wrapNone/>
              <wp:docPr id="246" name="Text Box 2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16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46" o:spid="_x0000_s1050" type="#_x0000_t202" style="position:absolute;margin-left:69.95pt;margin-top:803.65pt;width:10.9pt;height:10.05pt;z-index:-50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5MasQIAALQFAAAOAAAAZHJzL2Uyb0RvYy54bWysVG1vmzAQ/j5p/8Hyd8pLCAFUUrUhTJO6&#10;F6ndD3DABGtgM9sJ6ab9951NSJNWk6ZtfLAO+/zcPXeP7/rm0LVoT6VigmfYv/IworwUFePbDH95&#10;LJwYI6UJr0grOM3wE1X4Zvn2zfXQpzQQjWgrKhGAcJUOfYYbrfvUdVXZ0I6oK9FTDoe1kB3R8Cu3&#10;biXJAOhd6waeF7mDkFUvRUmVgt18PMRLi1/XtNSf6lpRjdoMQ27artKuG7O6y2uSbiXpG1Ye0yB/&#10;kUVHGIegJ6icaIJ2kr2C6lgphRK1vipF54q6ZiW1HICN771g89CQnlouUBzVn8qk/h9s+XH/WSJW&#10;ZTgII4w46aBJj/Sg0Z04ILMHFRp6lYLjQw+u+gAH0GnLVvX3ovyqEBerhvAtvZVSDA0lFWTom5vu&#10;2dURRxmQzfBBVBCI7LSwQIdadqZ8UBAE6NCpp1N3TDKlCTmLwxmclHDkB4toNrcRSDpd7qXS76jo&#10;kDEyLKH5Fpzs75U2yZB0cjGxuChY21oBtPxiAxzHHQgNV82ZScL280fiJet4HYdOGERrJ/Ty3Lkt&#10;VqETFf5ins/y1Sr3f5q4fpg2rKooN2Embfnhn/XuqPJRFSd1KdGyysCZlJTcblatRHsC2i7sdyzI&#10;mZt7mYYtAnB5QckPQu8uSJwiihdOWIRzJ1l4seP5yV0SeWES5sUlpXvG6b9TQkOGk3kwH7X0W26e&#10;/V5zI2nHNEyPlnUZjk9OJDUKXPPKtlYT1o72WSlM+s+lgHZPjbZ6NRIdxaoPm8PxcZjwRswbUT2B&#10;gqUAhYEYYfSB0Qj5HaMBxkiG1bcdkRSj9j2HV2BmzmTIydhMBuElXM2wxmg0V3qcTbtesm0DyOM7&#10;4+IWXkrNrIqfszi+LxgNlsxxjJnZc/5vvZ6H7fIXAAAA//8DAFBLAwQUAAYACAAAACEA7nYP++EA&#10;AAANAQAADwAAAGRycy9kb3ducmV2LnhtbEyPwU7DMBBE70j8g7WVuFGnLUpIGqeqEJyQEGk4cHTi&#10;bWI1XofYbcPf45zKbUb7NDuT7ybTswuOTlsSsFpGwJAaqzS1Ar6qt8dnYM5LUrK3hAJ+0cGuuL/L&#10;ZabslUq8HHzLQgi5TArovB8yzl3ToZFuaQekcDva0Ugf7NhyNcprCDc9X0dRzI3UFD50csCXDpvT&#10;4WwE7L+pfNU/H/VneSx1VaURvccnIR4W034LzOPkbzDM9UN1KEKn2p5JOdYHv0nTgAYRR8kG2IzE&#10;qwRYPYt18gS8yPn/FcUfAAAA//8DAFBLAQItABQABgAIAAAAIQC2gziS/gAAAOEBAAATAAAAAAAA&#10;AAAAAAAAAAAAAABbQ29udGVudF9UeXBlc10ueG1sUEsBAi0AFAAGAAgAAAAhADj9If/WAAAAlAEA&#10;AAsAAAAAAAAAAAAAAAAALwEAAF9yZWxzLy5yZWxzUEsBAi0AFAAGAAgAAAAhAHP/kxqxAgAAtAUA&#10;AA4AAAAAAAAAAAAAAAAALgIAAGRycy9lMm9Eb2MueG1sUEsBAi0AFAAGAAgAAAAhAO52D/vhAAAA&#10;DQEAAA8AAAAAAAAAAAAAAAAACwUAAGRycy9kb3ducmV2LnhtbFBLBQYAAAAABAAEAPMAAAAZBgAA&#10;AAA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16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29" behindDoc="1" locked="0" layoutInCell="1" allowOverlap="1">
              <wp:simplePos x="0" y="0"/>
              <wp:positionH relativeFrom="page">
                <wp:posOffset>4131945</wp:posOffset>
              </wp:positionH>
              <wp:positionV relativeFrom="page">
                <wp:posOffset>10206355</wp:posOffset>
              </wp:positionV>
              <wp:extent cx="2543175" cy="127635"/>
              <wp:effectExtent l="0" t="0" r="1905" b="635"/>
              <wp:wrapNone/>
              <wp:docPr id="245" name="Text Box 2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3175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45" o:spid="_x0000_s1051" type="#_x0000_t202" style="position:absolute;margin-left:325.35pt;margin-top:803.65pt;width:200.25pt;height:10.05pt;z-index:-505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uEB3tAIAALUFAAAOAAAAZHJzL2Uyb0RvYy54bWysVNtunDAQfa/Uf7D8TriEvYDCRsmyVJXS&#10;i5T0A7zGLFbBprZ3IY367x2bZTeXl6otD9Zgj4/PzJyZq+uhbdCBKc2lyHB4EWDEBJUlF7sMf3so&#10;vCVG2hBRkkYKluFHpvH16v27q75LWSRr2ZRMIQAROu27DNfGdKnva1qzlugL2TEBh5VULTHwq3Z+&#10;qUgP6G3jR0Ew93upyk5JyrSG3Xw8xCuHX1WMmi9VpZlBTYaBm3GrcuvWrv7qiqQ7Rbqa0yMN8hcs&#10;WsIFPHqCyokhaK/4G6iWUyW1rMwFla0vq4pT5mKAaMLgVTT3NemYiwWSo7tTmvT/g6WfD18V4mWG&#10;o3iGkSAtFOmBDQbdygHZPchQ3+kUHO87cDUDHEClXbS6u5P0u0ZCrmsiduxGKdnXjJTAMLQ3/WdX&#10;RxxtQbb9J1nCQ2RvpAMaKtXa9EFCEKBDpR5P1bFkKGxGs/gyXABJCmdhtJhfOnI+SafbndLmA5Mt&#10;skaGFVTfoZPDnTaWDUknF/uYkAVvGqeARrzYAMdxB96Gq/bMsnAFfUqCZLPcLGMvjuYbLw7y3Lsp&#10;1rE3L4Bdfpmv13n4y74bxmnNy5IJ+8wkrjD+s+IdZT7K4iQvLRteWjhLSavddt0odCAg7sJ9Ludw&#10;cnbzX9JwSYBYXoUURnFwGyVeMV8uvLiIZ16yCJZeECa3yTyIkzgvXoZ0xwX795BQn+FkFs1GMZ1J&#10;v4otcN/b2EjacgPjo+FthpcnJ5JaCW5E6UprCG9G+1kqLP1zKqDcU6GdYK1GR7WaYTuM3XFqhK0s&#10;H0HCSoLCQKcw+8CopfqJUQ9zJMP6x54ohlHzUUAb2KEzGWoytpNBBIWrGTYYjebajMNp3ym+qwF5&#10;bDQhb6BVKu5UbHtqZHFsMJgNLpjjHLPD5/m/8zpP29VvAAAA//8DAFBLAwQUAAYACAAAACEArI91&#10;nOEAAAAOAQAADwAAAGRycy9kb3ducmV2LnhtbEyPwU7DMAyG70i8Q2QkbixZYe1Wmk4TghMSoisH&#10;jmnjtdUapzTZVt6e9DSO9v/p9+dsO5menXF0nSUJy4UAhlRb3VEj4at8e1gDc16RVr0llPCLDrb5&#10;7U2mUm0vVOB57xsWSsilSkLr/ZBy7uoWjXILOyCF7GBHo3wYx4brUV1Cuel5JETMjeooXGjVgC8t&#10;1sf9yUjYfVPx2v18VJ/FoejKciPoPT5KeX837Z6BeZz8FYZZP6hDHpwqeyLtWC8hXokkoCGIRfII&#10;bEbEahkBq+ZdlDwBzzP+/438DwAA//8DAFBLAQItABQABgAIAAAAIQC2gziS/gAAAOEBAAATAAAA&#10;AAAAAAAAAAAAAAAAAABbQ29udGVudF9UeXBlc10ueG1sUEsBAi0AFAAGAAgAAAAhADj9If/WAAAA&#10;lAEAAAsAAAAAAAAAAAAAAAAALwEAAF9yZWxzLy5yZWxzUEsBAi0AFAAGAAgAAAAhAPe4QHe0AgAA&#10;tQUAAA4AAAAAAAAAAAAAAAAALgIAAGRycy9lMm9Eb2MueG1sUEsBAi0AFAAGAAgAAAAhAKyPdZzh&#10;AAAADgEAAA8AAAAAAAAAAAAAAAAADgUAAGRycy9kb3ducmV2LnhtbFBLBQYAAAAABAAEAPMAAAAc&#10;BgAAAAA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430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8185" cy="1270"/>
              <wp:effectExtent l="6350" t="10160" r="5715" b="7620"/>
              <wp:wrapNone/>
              <wp:docPr id="243" name="Group 2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8185" cy="1270"/>
                        <a:chOff x="1390" y="16036"/>
                        <a:chExt cx="9131" cy="2"/>
                      </a:xfrm>
                    </wpg:grpSpPr>
                    <wps:wsp>
                      <wps:cNvPr id="244" name="Freeform 244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31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31"/>
                            <a:gd name="T2" fmla="+- 0 10521 1390"/>
                            <a:gd name="T3" fmla="*/ T2 w 913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31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43" o:spid="_x0000_s1026" style="position:absolute;margin-left:69.5pt;margin-top:801.8pt;width:456.55pt;height:.1pt;z-index:-5050;mso-position-horizontal-relative:page;mso-position-vertical-relative:page" coordorigin="1390,16036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tJsYQMAAO0HAAAOAAAAZHJzL2Uyb0RvYy54bWykVduO2zYQfQ/QfyD42MCri2WvLaw2CHxZ&#10;BEjbAHE/gKaoCyqRCklb3hb99w6HklfrJGiR+oEmNcOZM2eGMw/vLm1DzkKbWsmMRnchJUJyldey&#10;zOjvh/1sRYmxTOasUVJk9FkY+u7xpzcPfZeKWFWqyYUmYESatO8yWlnbpUFgeCVaZu5UJyQIC6Vb&#10;ZuGoyyDXrAfrbRPEYbgMeqXzTisujIGvWy+kj2i/KAS3vxWFEZY0GQVsFleN69GtweMDS0vNuqrm&#10;Awz2AyhaVktwejW1ZZaRk66/MtXWXCujCnvHVRuooqi5wBggmii8ieZJq1OHsZRpX3ZXmoDaG55+&#10;2Cz/9fxJkzrPaJzMKZGshSShX+I+AD19V6ag9aS7z90n7WOE7UfF/zAgDm7l7lx6ZXLsf1E5GGQn&#10;q5CeS6FbZwICJxfMwvM1C+JiCYePi/v1KlotKOEgi+L7IUm8gky6S9F8DZl0smU4X/oM8mo33F5H&#10;88hfjZ0oYKn3iTgHXC4oKDfzwqj5f4x+rlgnMFHGcXVlNBkZ3WshXBEDqYknFRVHRs2UzonEwTTA&#10;+r8S+S1ORj6/xwhL+cnYJ6EwI+z80Vj/GnLYYZ7zoR4OwHfRNvAw3s5ISJwzXDz35VUNiPdqPwfk&#10;EJKeoOvB6GgrHpW8rXARR980BtX4YiyeGIOUliNEVo2o+UUOsGFHmGs/IZZcp4yrmgOAG2sNLICS&#10;C/E7uuD7VtffGVxo6Cu3HUVTAh3l6DnpmHXInAu3JX1GkQv3oVVncVAosjePAJy8SBs51fJZnKDy&#10;YrjhHGChX506rJPUSrWvmwbT0EgHJZlHa+TGqKbOndChMbo8bhpNzsz1SvwNL+iVGvQkmaOxSrB8&#10;N+wtqxu/B+cNcgv1N1DgKhGb4V/rcL1b7VbJLImXu1kSbrez9/tNMlvuo/vFdr7dbLbR3w5alKRV&#10;nedCOnRjY46S//ZMhxHhW+q1Nb+K4lWwe/x9HWzwGgaSDLGM/xgd9BX/Rn1TOar8Gd6rVn7SwGSE&#10;TaX0n5T0MGUyar6cmBaUNB8kNJ11lCRuLOEhWdzHcNBTyXEqYZKDqYxaCgXuthvrR9mp03VZgacI&#10;0yrVe2i4Re3eM+LzqIYD9D3c4UzBWIb554bW9IxaL1P68R8AAAD//wMAUEsDBBQABgAIAAAAIQCz&#10;Evh94gAAAA4BAAAPAAAAZHJzL2Rvd25yZXYueG1sTI9BS8NAEIXvgv9hGcGb3aShocZsSinqqQi2&#10;gnibZqdJaHY2ZLdJ+u/d4qHe5s083nwvX02mFQP1rrGsIJ5FIIhLqxuuFHzt356WIJxH1thaJgUX&#10;crAq7u9yzLQd+ZOGna9ECGGXoYLa+y6T0pU1GXQz2xGH29H2Bn2QfSV1j2MIN62cR1EqDTYcPtTY&#10;0aam8rQ7GwXvI47rJH4dtqfj5vKzX3x8b2NS6vFhWr+A8DT5mxmu+AEdisB0sGfWTrRBJ8+hiw9D&#10;GiUpiKslWsxjEIe/3RJkkcv/NYpfAAAA//8DAFBLAQItABQABgAIAAAAIQC2gziS/gAAAOEBAAAT&#10;AAAAAAAAAAAAAAAAAAAAAABbQ29udGVudF9UeXBlc10ueG1sUEsBAi0AFAAGAAgAAAAhADj9If/W&#10;AAAAlAEAAAsAAAAAAAAAAAAAAAAALwEAAF9yZWxzLy5yZWxzUEsBAi0AFAAGAAgAAAAhAOvG0mxh&#10;AwAA7QcAAA4AAAAAAAAAAAAAAAAALgIAAGRycy9lMm9Eb2MueG1sUEsBAi0AFAAGAAgAAAAhALMS&#10;+H3iAAAADgEAAA8AAAAAAAAAAAAAAAAAuwUAAGRycy9kb3ducmV2LnhtbFBLBQYAAAAABAAEAPMA&#10;AADKBgAAAAA=&#10;">
              <v:shape id="Freeform 244" o:spid="_x0000_s1027" style="position:absolute;left:1390;top:16036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KPbR8UA&#10;AADcAAAADwAAAGRycy9kb3ducmV2LnhtbESPT2sCMRTE7wW/Q3iCN81WRJetUUqL4KEH/yF4e928&#10;bpZuXpYk6tZPbwShx2FmfsPMl51txIV8qB0reB1lIIhLp2uuFBz2q2EOIkRkjY1jUvBHAZaL3ssc&#10;C+2uvKXLLlYiQTgUqMDE2BZShtKQxTByLXHyfpy3GJP0ldQerwluGznOsqm0WHNaMNjSh6Hyd3e2&#10;CuRx0+nV1nyuc+vDLc786ev0rdSg372/gYjUxf/ws73WCsaTCTzOpCMgF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o9tHxQAAANwAAAAPAAAAAAAAAAAAAAAAAJgCAABkcnMv&#10;ZG93bnJldi54bWxQSwUGAAAAAAQABAD1AAAAigMAAAAA&#10;" path="m,l9131,e" filled="f" strokeweight=".12mm">
                <v:path arrowok="t" o:connecttype="custom" o:connectlocs="0,0;9131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31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2542540" cy="127635"/>
              <wp:effectExtent l="2540" t="0" r="0" b="635"/>
              <wp:wrapNone/>
              <wp:docPr id="242" name="Text Box 2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254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 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42" o:spid="_x0000_s1052" type="#_x0000_t202" style="position:absolute;margin-left:69.95pt;margin-top:803.65pt;width:200.2pt;height:10.05pt;z-index:-504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ZsPsQIAALUFAAAOAAAAZHJzL2Uyb0RvYy54bWysVG1vmzAQ/j5p/8Hyd8pLCQkopEpDmCZ1&#10;L1K7H+CACdbAZrYT6Kb9951NSNNWk6ZtCKHDPj93z93jW94MbYOOVComeIr9Kw8jygtRMr5P8ZeH&#10;3FlgpDThJWkEpyl+pArfrN6+WfZdQgNRi6akEgEIV0nfpbjWuktcVxU1bYm6Eh3lsFkJ2RINv3Lv&#10;lpL0gN42buB5kdsLWXZSFFQpWM3GTbyy+FVFC/2pqhTVqEkx5KbtV9rvznzd1ZIke0m6mhWnNMhf&#10;ZNESxiHoGSojmqCDZK+gWlZIoUSlrwrRuqKqWEEtB2Djey/Y3Neko5YLFEd15zKp/wdbfDx+loiV&#10;KQ7CACNOWmjSAx00uhUDMmtQob5TCTjed+CqB9iATlu2qrsTxVeFuNjUhO/pWkrR15SUkKFvTroX&#10;R0ccZUB2/QdRQiBy0MICDZVsTfmgIAjQoVOP5+6YZApYDGYhvLBVwJ4fzKPrmQ1Bkul0J5V+R0WL&#10;jJFiCd236OR4p7TJhiSTiwnGRc6axiqg4c8WwHFcgdhw1OyZLGxDf8RevF1sF6ETBtHWCb0sc9b5&#10;JnSi3J/Psutss8n8nyauHyY1K0vKTZhJXH74Z807yXyUxVleSjSsNHAmJSX3u00j0ZGAuHP7nApy&#10;4eY+T8MWAbi8oOQHoXcbxE4eLeZOmIczJ557C8fz49s48sI4zPLnlO4Yp/9OCfUpjmfBbBTTb7l5&#10;9nnNjSQt0zA+GtameHF2IomR4JaXtrWasGa0L0ph0n8qBbR7arQVrNHoqFY97IbxdkQmvFHzTpSP&#10;IGEpQGEgRph9YNRCfseohzmSYvXtQCTFqHnP4RqYoTMZcjJ2k0F4AUdTrDEazY0eh9Ohk2xfA/J4&#10;0bhYw1WpmFXxUxanCwazwZI5zTEzfC7/rdfTtF39AgAA//8DAFBLAwQUAAYACAAAACEAvzxE/OEA&#10;AAANAQAADwAAAGRycy9kb3ducmV2LnhtbEyPwU7DMBBE70j8g7VI3KhNW9ImxKkqBCckRBoOPTqx&#10;m1iN1yF22/D3bE9wm9kdzb7NN5Pr2dmMwXqU8DgTwAw2XltsJXxVbw9rYCEq1Kr3aCT8mACb4vYm&#10;V5n2FyzNeRdbRiUYMiWhi3HIOA9NZ5wKMz8YpN3Bj05FsmPL9aguVO56Phci4U5ZpAudGsxLZ5rj&#10;7uQkbPdYvtrvj/qzPJS2qlKB78lRyvu7afsMLJop/oXhik/oUBBT7U+oA+vJL9KUoiQSsVoAo8jT&#10;UpCor6P5agm8yPn/L4pfAAAA//8DAFBLAQItABQABgAIAAAAIQC2gziS/gAAAOEBAAATAAAAAAAA&#10;AAAAAAAAAAAAAABbQ29udGVudF9UeXBlc10ueG1sUEsBAi0AFAAGAAgAAAAhADj9If/WAAAAlAEA&#10;AAsAAAAAAAAAAAAAAAAALwEAAF9yZWxzLy5yZWxzUEsBAi0AFAAGAAgAAAAhAAVRmw+xAgAAtQUA&#10;AA4AAAAAAAAAAAAAAAAALgIAAGRycy9lMm9Eb2MueG1sUEsBAi0AFAAGAAgAAAAhAL88RPzhAAAA&#10;DQEAAA8AAAAAAAAAAAAAAAAACwUAAGRycy9kb3ducmV2LnhtbFBLBQYAAAAABAAEAPMAAAAZBgAA&#10;AAA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 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32" behindDoc="1" locked="0" layoutInCell="1" allowOverlap="1">
              <wp:simplePos x="0" y="0"/>
              <wp:positionH relativeFrom="page">
                <wp:posOffset>6537325</wp:posOffset>
              </wp:positionH>
              <wp:positionV relativeFrom="page">
                <wp:posOffset>10206355</wp:posOffset>
              </wp:positionV>
              <wp:extent cx="138430" cy="127635"/>
              <wp:effectExtent l="3175" t="0" r="1270" b="635"/>
              <wp:wrapNone/>
              <wp:docPr id="241" name="Text Box 2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17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41" o:spid="_x0000_s1053" type="#_x0000_t202" style="position:absolute;margin-left:514.75pt;margin-top:803.65pt;width:10.9pt;height:10.05pt;z-index:-5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kaBsQIAALQFAAAOAAAAZHJzL2Uyb0RvYy54bWysVG1vmzAQ/j5p/8Hyd8pLSAKopGpDmCZ1&#10;L1K7H+CACdbAZrYT6Kb9951NSJNWk6ZtfEBn+/zcPXeP7/pmaBt0oFIxwVPsX3kYUV6IkvFdir88&#10;5k6EkdKEl6QRnKb4iSp8s3r75rrvEhqIWjQllQhAuEr6LsW11l3iuqqoaUvUlegoh8NKyJZoWMqd&#10;W0rSA3rbuIHnLdxeyLKToqBKwW42HuKVxa8qWuhPVaWoRk2KITdt/9L+t+bvrq5JspOkq1lxTIP8&#10;RRYtYRyCnqAyognaS/YKqmWFFEpU+qoQrSuqihXUcgA2vveCzUNNOmq5QHFUdyqT+n+wxcfDZ4lY&#10;meIg9DHipIUmPdJBozsxILMHFeo7lYDjQweueoAD6LRlq7p7UXxViIt1TfiO3kop+pqSEjK0N92z&#10;qyOOMiDb/oMoIRDZa2GBhkq2pnxQEATo0KmnU3dMMoUJOYvCGZwUcOQHy8VsbnJzSTJd7qTS76ho&#10;kTFSLKH5Fpwc7pUeXScXE4uLnDWNFUDDLzYAc9yB0HDVnJkkbD9/xF68iTZR6ITBYuOEXpY5t/k6&#10;dBa5v5xns2y9zvyfJq4fJjUrS8pNmElbfvhnvTuqfFTFSV1KNKw0cCYlJXfbdSPRgYC2c/sdC3Lm&#10;5l6mYesFXF5Q8oPQuwtiJ19ESyfMw7kTL73I8fz4Ll54YRxm+SWle8bpv1NCfYrjeTAftfRbbp79&#10;XnMjScs0TI+GtSmOTk4kMQrc8NK2VhPWjPZZKUz6z6WAdk+Ntno1Eh3FqoftMD6O5fQOtqJ8AgVL&#10;AQoDMcLoA6MW8jtGPYyRFKtveyIpRs17Dq/AzJzJkJOxnQzCC7iaYo3RaK71OJv2nWS7GpDHd8bF&#10;LbyUilkVmyc1ZgEUzAJGgyVzHGNm9pyvrdfzsF39AgAA//8DAFBLAwQUAAYACAAAACEAa5KJDOEA&#10;AAAPAQAADwAAAGRycy9kb3ducmV2LnhtbEyPwU7DMBBE70j8g7VI3KjdQFMa4lQVghMSIg0Hjk7s&#10;JlbjdYjdNvw9mxPcZnZHs2/z7eR6djZjsB4lLBcCmMHGa4uthM/q9e4RWIgKteo9Ggk/JsC2uL7K&#10;Vab9BUtz3seWUQmGTEnoYhwyzkPTGafCwg8GaXfwo1OR7NhyPaoLlbueJ0Kk3CmLdKFTg3nuTHPc&#10;n5yE3ReWL/b7vf4oD6Wtqo3At/Qo5e3NtHsCFs0U/8Iw4xM6FMRU+xPqwHryItmsKEsqFet7YHNG&#10;rJak6nmWrB+AFzn//0fxCwAA//8DAFBLAQItABQABgAIAAAAIQC2gziS/gAAAOEBAAATAAAAAAAA&#10;AAAAAAAAAAAAAABbQ29udGVudF9UeXBlc10ueG1sUEsBAi0AFAAGAAgAAAAhADj9If/WAAAAlAEA&#10;AAsAAAAAAAAAAAAAAAAALwEAAF9yZWxzLy5yZWxzUEsBAi0AFAAGAAgAAAAhABwuRoGxAgAAtAUA&#10;AA4AAAAAAAAAAAAAAAAALgIAAGRycy9lMm9Eb2MueG1sUEsBAi0AFAAGAAgAAAAhAGuSiQzhAAAA&#10;DwEAAA8AAAAAAAAAAAAAAAAACwUAAGRycy9kb3ducmV2LnhtbFBLBQYAAAAABAAEAPMAAAAZBgAA&#10;AAA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17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433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8185" cy="1270"/>
              <wp:effectExtent l="6350" t="10160" r="5715" b="7620"/>
              <wp:wrapNone/>
              <wp:docPr id="239" name="Group 2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8185" cy="1270"/>
                        <a:chOff x="1390" y="16036"/>
                        <a:chExt cx="9131" cy="2"/>
                      </a:xfrm>
                    </wpg:grpSpPr>
                    <wps:wsp>
                      <wps:cNvPr id="240" name="Freeform 240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31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31"/>
                            <a:gd name="T2" fmla="+- 0 10521 1390"/>
                            <a:gd name="T3" fmla="*/ T2 w 913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31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39" o:spid="_x0000_s1026" style="position:absolute;margin-left:69.5pt;margin-top:801.8pt;width:456.55pt;height:.1pt;z-index:-5047;mso-position-horizontal-relative:page;mso-position-vertical-relative:page" coordorigin="1390,16036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BZXYgMAAO0HAAAOAAAAZHJzL2Uyb0RvYy54bWykVduO2zYQfQ/QfyD42MCri2WvLaw2CHxZ&#10;BEjbAHE/gKaoCyqRCklb3hb99w6HklfrJGiR+kEecoYzZ84Mhw/vLm1DzkKbWsmMRnchJUJyldey&#10;zOjvh/1sRYmxTOasUVJk9FkY+u7xpzcPfZeKWFWqyYUm4ESatO8yWlnbpUFgeCVaZu5UJyQoC6Vb&#10;ZmGpyyDXrAfvbRPEYbgMeqXzTisujIHdrVfSR/RfFILb34rCCEuajAI2i1+N36P7Bo8PLC0166qa&#10;DzDYD6BoWS0h6NXVlllGTrr+ylVbc62MKuwdV22giqLmAnOAbKLwJpsnrU4d5lKmfdldaQJqb3j6&#10;Ybf81/MnTeo8o/F8TYlkLRQJ4xK3AfT0XZmC1ZPuPneftM8RxI+K/2FAHdzq3br0xuTY/6JycMhO&#10;ViE9l0K3zgUkTi5YhedrFcTFEg6bi/v1KlotKOGgi+L7oUi8gkq6Q9F8DZV0umU4X/oK8mo3nF5H&#10;88gfjZ0qYKmPiTgHXC4paDfzwqj5f4x+rlgnsFDGcTUymgBOz+heC+GamMSwh6Si4ciomdI50TiY&#10;Blj/VyK/xcnI5/cYYSk/GfskFFaEnT8aC8ighXOQvDCgP0AeRdvAxXg7IyFxwfDjuS/z0QyI92Y/&#10;B+QQkp5g6MHpaBSPRt5XuIijbzqbj3bOWTxxBiW9QmTViJpf5AAbJMLc+Amx5TplXNccANzYa+AB&#10;jFyK37GF2Le2/swQQsNcuZ0omhKYKEfPScesQ+ZCOJH0GUUu3EarzuKgUGVvLgEEedE2cmrlqzhB&#10;5dVwwgXARr8GdVgnpZVqXzcNlqGRDkoyj9bIjVFNnTulQ2N0edw0mpyZm5X4G27QKzOYSTJHZ5Vg&#10;+W6QLasbL0PwBrmF/hsocJ2Iw/CvdbjerXarZJbEy90sCbfb2fv9Jpkt99H9Yjvfbjbb6G8HLUrS&#10;qs5zIR26cTBHyX+7psMT4UfqdTS/yuJVsnv8fZ1s8BoGkgy5jP+YHcwVf0f9UDmq/Bnuq1b+pYGX&#10;EYRK6T8p6eGVyaj5cmJaUNJ8kDB01lHihoTFRbK4j2Ghp5rjVMMkB1cZtRQa3Ikb65+yU6frsoJI&#10;EZZVqvcwcIva3WfE51ENC5h7KOGbgrkM7597tKZrtHp5pR//AQAA//8DAFBLAwQUAAYACAAAACEA&#10;sxL4feIAAAAOAQAADwAAAGRycy9kb3ducmV2LnhtbEyPQUvDQBCF74L/YRnBm92koaHGbEop6qkI&#10;toJ4m2anSWh2NmS3Sfrv3eKh3ubNPN58L19NphUD9a6xrCCeRSCIS6sbrhR87d+eliCcR9bYWiYF&#10;F3KwKu7vcsy0HfmThp2vRAhhl6GC2vsuk9KVNRl0M9sRh9vR9gZ9kH0ldY9jCDetnEdRKg02HD7U&#10;2NGmpvK0OxsF7yOO6yR+Hban4+bys198fG9jUurxYVq/gPA0+ZsZrvgBHYrAdLBn1k60QSfPoYsP&#10;QxolKYirJVrMYxCHv90SZJHL/zWKXwAAAP//AwBQSwECLQAUAAYACAAAACEAtoM4kv4AAADhAQAA&#10;EwAAAAAAAAAAAAAAAAAAAAAAW0NvbnRlbnRfVHlwZXNdLnhtbFBLAQItABQABgAIAAAAIQA4/SH/&#10;1gAAAJQBAAALAAAAAAAAAAAAAAAAAC8BAABfcmVscy8ucmVsc1BLAQItABQABgAIAAAAIQA7yBZX&#10;YgMAAO0HAAAOAAAAAAAAAAAAAAAAAC4CAABkcnMvZTJvRG9jLnhtbFBLAQItABQABgAIAAAAIQCz&#10;Evh94gAAAA4BAAAPAAAAAAAAAAAAAAAAALwFAABkcnMvZG93bnJldi54bWxQSwUGAAAAAAQABADz&#10;AAAAywYAAAAA&#10;">
              <v:shape id="Freeform 240" o:spid="_x0000_s1027" style="position:absolute;left:1390;top:16036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5jdRMMA&#10;AADcAAAADwAAAGRycy9kb3ducmV2LnhtbERPz2vCMBS+C/sfwhvspunKUOmMMjYKHnawOgbe3ppn&#10;U2xeSpLZbn+9OQgeP77fq81oO3EhH1rHCp5nGQji2umWGwVfh3K6BBEissbOMSn4owCb9cNkhYV2&#10;A1d02cdGpBAOBSowMfaFlKE2ZDHMXE+cuJPzFmOCvpHa45DCbSfzLJtLiy2nBoM9vRuqz/tfq0B+&#10;70ZdVuZju7Q+/MeFP34ef5R6ehzfXkFEGuNdfHNvtYL8Jc1PZ9IRkOsr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5jdRMMAAADcAAAADwAAAAAAAAAAAAAAAACYAgAAZHJzL2Rv&#10;d25yZXYueG1sUEsFBgAAAAAEAAQA9QAAAIgDAAAAAA==&#10;" path="m,l9131,e" filled="f" strokeweight=".12mm">
                <v:path arrowok="t" o:connecttype="custom" o:connectlocs="0,0;9131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34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138430" cy="127635"/>
              <wp:effectExtent l="2540" t="0" r="1905" b="635"/>
              <wp:wrapNone/>
              <wp:docPr id="238" name="Text Box 2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18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38" o:spid="_x0000_s1054" type="#_x0000_t202" style="position:absolute;margin-left:69.95pt;margin-top:803.65pt;width:10.9pt;height:10.05pt;z-index:-504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Qm2sAIAALQFAAAOAAAAZHJzL2Uyb0RvYy54bWysVG1vmzAQ/j5p/8Hyd8pLSAKopGpDmCZ1&#10;L1K7H+CACdbAZrYT6Kb9951NSJNWk6ZtfLAO3/m5t+fu+mZoG3SgUjHBU+xfeRhRXoiS8V2Kvzzm&#10;ToSR0oSXpBGcpviJKnyzevvmuu8SGohaNCWVCEC4SvouxbXWXeK6qqhpS9SV6CgHZSVkSzT8yp1b&#10;StIDetu4gect3F7IspOioErBbTYq8criVxUt9KeqUlSjJsUQm7antOfWnO7qmiQ7SbqaFccwyF9E&#10;0RLGwekJKiOaoL1kr6BaVkihRKWvCtG6oqpYQW0OkI3vvcjmoSYdtblAcVR3KpP6f7DFx8NniViZ&#10;4mAGreKkhSY90kGjOzEgcwcV6juVgOFDB6Z6AAV02maruntRfFWIi3VN+I7eSin6mpISIvTNS/fs&#10;6YijDMi2/yBKcET2WligoZKtKR8UBAE6dOrp1B0TTGFczqJwBpoCVH6wXMzm1gNJpsedVPodFS0y&#10;QoolNN+Ck8O90iYYkkwmxhcXOWsaS4CGX1yA4XgDruGp0ZkgbD9/xF68iTZR6ITBYuOEXpY5t/k6&#10;dBa5v5xns2y9zvyfxq8fJjUrS8qNm4lbfvhnvTuyfGTFiV1KNKw0cCYkJXfbdSPRgQC3c/sdC3Jm&#10;5l6GYYsAubxIyQ9C7y6InXwRLZ0wD+dOvPQix/Pju3jhhXGY5Zcp3TNO/z0l1Kc4ngfzkUu/zc2z&#10;3+vcSNIyDdujYW2Ko5MRSQwDN7y0rdWENaN8VgoT/nMpoN1Toy1fDUVHsuphO4zDcZqDrSifgMFS&#10;AMOAjLD6QKiF/I5RD2skxerbnkiKUfOewxSYnTMJchK2k0B4AU9TrDEaxbUed9O+k2xXA/I4Z1zc&#10;wqRUzLLYjNQYxXG+YDXYZI5rzOye839r9bxsV78AAAD//wMAUEsDBBQABgAIAAAAIQDudg/74QAA&#10;AA0BAAAPAAAAZHJzL2Rvd25yZXYueG1sTI/BTsMwEETvSPyDtZW4UactSkgap6oQnJAQaThwdOJt&#10;YjVeh9htw9/jnMptRvs0O5PvJtOzC45OWxKwWkbAkBqrNLUCvqq3x2dgzktSsreEAn7Rwa64v8tl&#10;puyVSrwcfMtCCLlMCui8HzLOXdOhkW5pB6RwO9rRSB/s2HI1ymsINz1fR1HMjdQUPnRywJcOm9Ph&#10;bATsv6l81T8f9Wd5LHVVpRG9xychHhbTfgvM4+RvMMz1Q3UoQqfankk51ge/SdOABhFHyQbYjMSr&#10;BFg9i3XyBLzI+f8VxR8AAAD//wMAUEsBAi0AFAAGAAgAAAAhALaDOJL+AAAA4QEAABMAAAAAAAAA&#10;AAAAAAAAAAAAAFtDb250ZW50X1R5cGVzXS54bWxQSwECLQAUAAYACAAAACEAOP0h/9YAAACUAQAA&#10;CwAAAAAAAAAAAAAAAAAvAQAAX3JlbHMvLnJlbHNQSwECLQAUAAYACAAAACEAhVEJtrACAAC0BQAA&#10;DgAAAAAAAAAAAAAAAAAuAgAAZHJzL2Uyb0RvYy54bWxQSwECLQAUAAYACAAAACEA7nYP++EAAAAN&#10;AQAADwAAAAAAAAAAAAAAAAAKBQAAZHJzL2Rvd25yZXYueG1sUEsFBgAAAAAEAAQA8wAAABgGAAAA&#10;AA=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18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35" behindDoc="1" locked="0" layoutInCell="1" allowOverlap="1">
              <wp:simplePos x="0" y="0"/>
              <wp:positionH relativeFrom="page">
                <wp:posOffset>4131945</wp:posOffset>
              </wp:positionH>
              <wp:positionV relativeFrom="page">
                <wp:posOffset>10206355</wp:posOffset>
              </wp:positionV>
              <wp:extent cx="2543175" cy="127635"/>
              <wp:effectExtent l="0" t="0" r="1905" b="635"/>
              <wp:wrapNone/>
              <wp:docPr id="237" name="Text Box 2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3175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37" o:spid="_x0000_s1055" type="#_x0000_t202" style="position:absolute;margin-left:325.35pt;margin-top:803.65pt;width:200.25pt;height:10.05pt;z-index:-504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97AsgIAALUFAAAOAAAAZHJzL2Uyb0RvYy54bWysVNuOmzAQfa/Uf7D8znIJuYCWrJIQqkrb&#10;i7TbD3DABKtgU9sJbKv+e8cmZJNdVara8mAN9vjMmZnjub3rmxodqVRM8AT7Nx5GlOeiYHyf4C+P&#10;mbPASGnCC1ILThP8RBW+W759c9u1MQ1EJeqCSgQgXMVdm+BK6zZ2XZVXtCHqRrSUw2EpZEM0/Mq9&#10;W0jSAXpTu4HnzdxOyKKVIqdKwW46HOKlxS9LmutPZamoRnWCgZu2q7Trzqzu8pbEe0naiuUnGuQv&#10;WDSEcQh6hkqJJugg2SuohuVSKFHqm1w0rihLllObA2Tjey+yeahIS20uUBzVnsuk/h9s/vH4WSJW&#10;JDiYzDHipIEmPdJeo7XokdmDCnWtisHxoQVX3cMBdNpmq9p7kX9ViItNRfierqQUXUVJAQx9c9O9&#10;uDrgKAOy6z6IAgKRgxYWqC9lY8oHBUGADp16OnfHkMlhM5iGE38+xSiHMz+YzyZTG4LE4+1WKv2O&#10;igYZI8ESum/RyfFeacOGxKOLCcZFxuraKqDmVxvgOOxAbLhqzgwL29AfkRdtF9tF6ITBbOuEXpo6&#10;q2wTOrMM2KWTdLNJ/Z8mrh/GFSsKyk2YUVx++GfNO8l8kMVZXkrUrDBwhpKS+92mluhIQNyZ/U4F&#10;uXBzr2nYIkAuL1Lyg9BbB5GTzRZzJ8zCqRPNvYXj+dE6mnlhFKbZdUr3jNN/Twl1CY6mwXQQ029z&#10;8+z3OjcSN0zD+KhZk+DF2YnERoJbXtjWasLqwb4ohaH/XApo99hoK1ij0UGtut/1w+uITHij5p0o&#10;nkDCUoDCQKcw+8CohPyOUQdzJMHq24FIilH9nsMzMENnNORo7EaD8ByuJlhjNJgbPQynQyvZvgLk&#10;4aFxsYKnUjKr4mcWpwcGs8Emc5pjZvhc/luv52m7/AUAAP//AwBQSwMEFAAGAAgAAAAhAKyPdZzh&#10;AAAADgEAAA8AAABkcnMvZG93bnJldi54bWxMj8FOwzAMhu9IvENkJG4sWWHtVppOE4ITEqIrB45p&#10;47XVGqc02VbenvQ0jvb/6ffnbDuZnp1xdJ0lCcuFAIZUW91RI+GrfHtYA3NekVa9JZTwiw62+e1N&#10;plJtL1Tgee8bFkrIpUpC6/2Qcu7qFo1yCzsghexgR6N8GMeG61FdQrnpeSREzI3qKFxo1YAvLdbH&#10;/clI2H1T8dr9fFSfxaHoynIj6D0+Snl/N+2egXmc/BWGWT+oQx6cKnsi7VgvIV6JJKAhiEXyCGxG&#10;xGoZAavmXZQ8Ac8z/v+N/A8AAP//AwBQSwECLQAUAAYACAAAACEAtoM4kv4AAADhAQAAEwAAAAAA&#10;AAAAAAAAAAAAAAAAW0NvbnRlbnRfVHlwZXNdLnhtbFBLAQItABQABgAIAAAAIQA4/SH/1gAAAJQB&#10;AAALAAAAAAAAAAAAAAAAAC8BAABfcmVscy8ucmVsc1BLAQItABQABgAIAAAAIQCyO97AsgIAALUF&#10;AAAOAAAAAAAAAAAAAAAAAC4CAABkcnMvZTJvRG9jLnhtbFBLAQItABQABgAIAAAAIQCsj3Wc4QAA&#10;AA4BAAAPAAAAAAAAAAAAAAAAAAwFAABkcnMvZG93bnJldi54bWxQSwUGAAAAAAQABADzAAAAGgYA&#10;AAAA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436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8185" cy="1270"/>
              <wp:effectExtent l="6350" t="10160" r="5715" b="7620"/>
              <wp:wrapNone/>
              <wp:docPr id="235" name="Group 2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8185" cy="1270"/>
                        <a:chOff x="1390" y="16036"/>
                        <a:chExt cx="9131" cy="2"/>
                      </a:xfrm>
                    </wpg:grpSpPr>
                    <wps:wsp>
                      <wps:cNvPr id="236" name="Freeform 236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31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31"/>
                            <a:gd name="T2" fmla="+- 0 10521 1390"/>
                            <a:gd name="T3" fmla="*/ T2 w 913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31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35" o:spid="_x0000_s1026" style="position:absolute;margin-left:69.5pt;margin-top:801.8pt;width:456.55pt;height:.1pt;z-index:-5044;mso-position-horizontal-relative:page;mso-position-vertical-relative:page" coordorigin="1390,16036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pEGYQMAAO0HAAAOAAAAZHJzL2Uyb0RvYy54bWykVduO2zYQfQ/QfyD42MCri2WvLaw2CHxZ&#10;BEjbAHE/gKaoCyqRCklb3hb99w6HklfrJGiR+oEmNcOZM2eGMw/vLm1DzkKbWsmMRnchJUJyldey&#10;zOjvh/1sRYmxTOasUVJk9FkY+u7xpzcPfZeKWFWqyYUmYESatO8yWlnbpUFgeCVaZu5UJyQIC6Vb&#10;ZuGoyyDXrAfrbRPEYbgMeqXzTisujIGvWy+kj2i/KAS3vxWFEZY0GQVsFleN69GtweMDS0vNuqrm&#10;Awz2AyhaVktwejW1ZZaRk66/MtXWXCujCnvHVRuooqi5wBggmii8ieZJq1OHsZRpX3ZXmoDaG55+&#10;2Cz/9fxJkzrPaDxfUCJZC0lCv8R9AHr6rkxB60l3n7tP2scI24+K/2FAHNzK3bn0yuTY/6JyMMhO&#10;ViE9l0K3zgQETi6YhedrFsTFEg4fF/frVbQCMBxkUXw/JIlXkEl3KZqvIZNOtgznS59BXu2G2+to&#10;HvmrsRMFLPU+EeeAywUF5WZeGDX/j9HPFesEJso4rq6MLkdG91oIV8RAKiJ2/kFxZNRM6ZxInJoB&#10;1v+VyG9xMvL5PUZYyk/GPgmFGWHnj8b615DDDvOcD/VwAL6LtoGH8XZGQuKc4TK8nqsaEO/Vfg7I&#10;ISQ9QdeD0dFWPCp5W+Eijr5pbD7qOWPxxBiktBwhsmpEzS9ygA07wlz7CbHkOmVc1RwA3FhrYAGU&#10;XIjf0QXft7r+zuBCQ1+57SiaEugoR89Jx6xD5ly4Lekzily4D606i4NCkb15BODkRdrIqZbP4gSV&#10;F8MN5wAL/erUYZ2kVqp93TSYhkY6KMk8WiM3RjV17oQOjdHlcdNocmauV+JveEGv1KAnyRyNVYLl&#10;u2FvWd34PThvkFuov4ECV4nYDP9ah+vdardKZkm83M2ScLudvd9vktlyH90vtvPtZrON/nbQoiSt&#10;6jwX0qEbG3OU/LdnOowI31KvrflVFK+C3ePv62CD1zCQZIhl/MfooK/4N+qbylHlz/BetfKTBiYj&#10;bCql/6SkhymTUfPlxLSgpPkgoemsoyRxYwkPyeI+hoOeSo5TCZMcTGXUUihwt91YP8pOna7LCjxF&#10;mFap3kPDLWr3nhGfRzUcoO/hDmcKxjLMPze0pmfUepnSj/8AAAD//wMAUEsDBBQABgAIAAAAIQCz&#10;Evh94gAAAA4BAAAPAAAAZHJzL2Rvd25yZXYueG1sTI9BS8NAEIXvgv9hGcGb3aShocZsSinqqQi2&#10;gnibZqdJaHY2ZLdJ+u/d4qHe5s083nwvX02mFQP1rrGsIJ5FIIhLqxuuFHzt356WIJxH1thaJgUX&#10;crAq7u9yzLQd+ZOGna9ECGGXoYLa+y6T0pU1GXQz2xGH29H2Bn2QfSV1j2MIN62cR1EqDTYcPtTY&#10;0aam8rQ7GwXvI47rJH4dtqfj5vKzX3x8b2NS6vFhWr+A8DT5mxmu+AEdisB0sGfWTrRBJ8+hiw9D&#10;GiUpiKslWsxjEIe/3RJkkcv/NYpfAAAA//8DAFBLAQItABQABgAIAAAAIQC2gziS/gAAAOEBAAAT&#10;AAAAAAAAAAAAAAAAAAAAAABbQ29udGVudF9UeXBlc10ueG1sUEsBAi0AFAAGAAgAAAAhADj9If/W&#10;AAAAlAEAAAsAAAAAAAAAAAAAAAAALwEAAF9yZWxzLy5yZWxzUEsBAi0AFAAGAAgAAAAhAM2ikQZh&#10;AwAA7QcAAA4AAAAAAAAAAAAAAAAALgIAAGRycy9lMm9Eb2MueG1sUEsBAi0AFAAGAAgAAAAhALMS&#10;+H3iAAAADgEAAA8AAAAAAAAAAAAAAAAAuwUAAGRycy9kb3ducmV2LnhtbFBLBQYAAAAABAAEAPMA&#10;AADKBgAAAAA=&#10;">
              <v:shape id="Freeform 236" o:spid="_x0000_s1027" style="position:absolute;left:1390;top:16036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uT1sYA&#10;AADcAAAADwAAAGRycy9kb3ducmV2LnhtbESPzWrDMBCE74W8g9hAb4ncFBLjWg6lJZBDD80Pgdy2&#10;1tYytVZGUhMnT18FAj0OM/MNUy4H24kT+dA6VvA0zUAQ10633CjY71aTHESIyBo7x6TgQgGW1eih&#10;xEK7M2/otI2NSBAOBSowMfaFlKE2ZDFMXU+cvG/nLcYkfSO1x3OC207OsmwuLbacFgz29Gao/tn+&#10;WgXy8Dno1ca8r3PrwzUu/PHj+KXU43h4fQERaYj/4Xt7rRXMnudwO5OOgKz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zuT1sYAAADcAAAADwAAAAAAAAAAAAAAAACYAgAAZHJz&#10;L2Rvd25yZXYueG1sUEsFBgAAAAAEAAQA9QAAAIsDAAAAAA==&#10;" path="m,l9131,e" filled="f" strokeweight=".12mm">
                <v:path arrowok="t" o:connecttype="custom" o:connectlocs="0,0;9131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37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2542540" cy="127635"/>
              <wp:effectExtent l="2540" t="0" r="0" b="635"/>
              <wp:wrapNone/>
              <wp:docPr id="234" name="Text Box 2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254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 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34" o:spid="_x0000_s1056" type="#_x0000_t202" style="position:absolute;margin-left:69.95pt;margin-top:803.65pt;width:200.2pt;height:10.05pt;z-index:-504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oN3sgIAALUFAAAOAAAAZHJzL2Uyb0RvYy54bWysVNuOmzAQfa/Uf7D8znIJuYCWrJIQqkrb&#10;i7TbD3DABKtgU9sJbKv+e8cmZJNdVaraIoQGe3xmzszx3N71TY2OVComeIL9Gw8jynNRML5P8JfH&#10;zFlgpDThBakFpwl+ogrfLd++ue3amAaiEnVBJQIQruKuTXCldRu7rsor2hB1I1rKYbMUsiEafuXe&#10;LSTpAL2p3cDzZm4nZNFKkVOlYDUdNvHS4pclzfWnslRUozrBkJu2X2m/O/N1l7ck3kvSViw/pUH+&#10;IouGMA5Bz1Ap0QQdJHsF1bBcCiVKfZOLxhVlyXJqOQAb33vB5qEiLbVcoDiqPZdJ/T/Y/OPxs0Ss&#10;SHAwCTHipIEmPdJeo7XokVmDCnWtisHxoQVX3cMGdNqyVe29yL8qxMWmInxPV1KKrqKkgAx9c9K9&#10;ODrgKAOy6z6IAgKRgxYWqC9lY8oHBUGADp16OnfHJJPDYjAN4YWtHPb8YD6bTG0IEo+nW6n0Oyoa&#10;ZIwES+i+RSfHe6VNNiQeXUwwLjJW11YBNb9aAMdhBWLDUbNnsrAN/RF50XaxXYROGMy2TuilqbPK&#10;NqEzy/z5NJ2km03q/zRx/TCuWFFQbsKM4vLDP2veSeaDLM7yUqJmhYEzKSm5321qiY4ExJ3Z51SQ&#10;Czf3Og1bBODygpIfhN46iJxstpg7YRZOnWjuLRzPj9bRzAujMM2uKd0zTv+dEuoSHE2D6SCm33Lz&#10;7POaG4kbpmF81KxJ8OLsRGIjwS0vbGs1YfVgX5TCpP9cCmj32GgrWKPRQa263/X2dkzsqDBq3oni&#10;CSQsBSgMxAizD4xKyO8YdTBHEqy+HYikGNXvOVwDM3RGQ47GbjQIz+FogjVGg7nRw3A6tJLtK0Ae&#10;LhoXK7gqJbMqfs7idMFgNlgypzlmhs/lv/V6nrbLXwAAAP//AwBQSwMEFAAGAAgAAAAhAL88RPzh&#10;AAAADQEAAA8AAABkcnMvZG93bnJldi54bWxMj8FOwzAQRO9I/IO1SNyoTVvSJsSpKgQnJEQaDj06&#10;sZtYjdchdtvw92xPcJvZHc2+zTeT69nZjMF6lPA4E8AMNl5bbCV8VW8Pa2AhKtSq92gk/JgAm+L2&#10;JleZ9hcszXkXW0YlGDIloYtxyDgPTWecCjM/GKTdwY9ORbJjy/WoLlTuej4XIuFOWaQLnRrMS2ea&#10;4+7kJGz3WL7a74/6szyUtqpSge/JUcr7u2n7DCyaKf6F4YpP6FAQU+1PqAPryS/SlKIkErFaAKPI&#10;01KQqK+j+WoJvMj5/y+KXwAAAP//AwBQSwECLQAUAAYACAAAACEAtoM4kv4AAADhAQAAEwAAAAAA&#10;AAAAAAAAAAAAAAAAW0NvbnRlbnRfVHlwZXNdLnhtbFBLAQItABQABgAIAAAAIQA4/SH/1gAAAJQB&#10;AAALAAAAAAAAAAAAAAAAAC8BAABfcmVscy8ucmVsc1BLAQItABQABgAIAAAAIQDkzoN3sgIAALUF&#10;AAAOAAAAAAAAAAAAAAAAAC4CAABkcnMvZTJvRG9jLnhtbFBLAQItABQABgAIAAAAIQC/PET84QAA&#10;AA0BAAAPAAAAAAAAAAAAAAAAAAwFAABkcnMvZG93bnJldi54bWxQSwUGAAAAAAQABADzAAAAGgYA&#10;AAAA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 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38" behindDoc="1" locked="0" layoutInCell="1" allowOverlap="1">
              <wp:simplePos x="0" y="0"/>
              <wp:positionH relativeFrom="page">
                <wp:posOffset>6537325</wp:posOffset>
              </wp:positionH>
              <wp:positionV relativeFrom="page">
                <wp:posOffset>10206355</wp:posOffset>
              </wp:positionV>
              <wp:extent cx="138430" cy="127635"/>
              <wp:effectExtent l="3175" t="0" r="1270" b="635"/>
              <wp:wrapNone/>
              <wp:docPr id="233" name="Text Box 2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1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33" o:spid="_x0000_s1057" type="#_x0000_t202" style="position:absolute;margin-left:514.75pt;margin-top:803.65pt;width:10.9pt;height:10.05pt;z-index:-504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xl6sQIAALQFAAAOAAAAZHJzL2Uyb0RvYy54bWysVG1vmzAQ/j5p/8Hyd8prEkAlVRvCNKl7&#10;kdr9AAdMsAY2s52Qbtp/39mENGk1adrGB+uwz8/dc/f4rm8OXYv2VComeIb9Kw8jyktRMb7N8JfH&#10;wokxUprwirSC0ww/UYVvlm/fXA99SgPRiLaiEgEIV+nQZ7jRuk9dV5UN7Yi6Ej3lcFgL2RENv3Lr&#10;VpIMgN61buB5c3cQsuqlKKlSsJuPh3hp8eualvpTXSuqUZthyE3bVdp1Y1Z3eU3SrSR9w8pjGuQv&#10;sugI4xD0BJUTTdBOsldQHSulUKLWV6XoXFHXrKSWA7DxvRdsHhrSU8sFiqP6U5nU/4MtP+4/S8Sq&#10;DAdhiBEnHTTpkR40uhMHZPagQkOvUnB86MFVH+AAOm3Zqv5elF8V4mLVEL6lt1KKoaGkggx9c9M9&#10;uzriKAOyGT6ICgKRnRYW6FDLzpQPCoIAHTr1dOqOSaY0IcM4CuGkhCM/WMzDmY1A0ulyL5V+R0WH&#10;jJFhCc234GR/r7RJhqSTi4nFRcHa1gqg5Rcb4DjuQGi4as5MErafPxIvWcfrOHKiYL52Ii/Pndti&#10;FTnzwl/M8jBfrXL/p4nrR2nDqopyE2bSlh/9We+OKh9VcVKXEi2rDJxJScntZtVKtCeg7cJ+x4Kc&#10;ubmXadgiAJcXlPwg8u6CxCnm8cKJimjmJAsvdjw/uUvmXpREeXFJ6Z5x+u+U0JDhZBbMRi39lptn&#10;v9fcSNoxDdOjZV2G45MTSY0C17yyrdWEtaN9VgqT/nMpoN1To61ejURHserD5mAfR2jVbMS8EdUT&#10;KFgKUBiIEUYfGI2Q3zEaYIxkWH3bEUkxat9zeAVm5kyGnIzNZBBewtUMa4xGc6XH2bTrJds2gDy+&#10;My5u4aXUzKr4OYvj+4LRYMkcx5iZPef/1ut52C5/AQAA//8DAFBLAwQUAAYACAAAACEAa5KJDOEA&#10;AAAPAQAADwAAAGRycy9kb3ducmV2LnhtbEyPwU7DMBBE70j8g7VI3KjdQFMa4lQVghMSIg0Hjk7s&#10;JlbjdYjdNvw9mxPcZnZHs2/z7eR6djZjsB4lLBcCmMHGa4uthM/q9e4RWIgKteo9Ggk/JsC2uL7K&#10;Vab9BUtz3seWUQmGTEnoYhwyzkPTGafCwg8GaXfwo1OR7NhyPaoLlbueJ0Kk3CmLdKFTg3nuTHPc&#10;n5yE3ReWL/b7vf4oD6Wtqo3At/Qo5e3NtHsCFs0U/8Iw4xM6FMRU+xPqwHryItmsKEsqFet7YHNG&#10;rJak6nmWrB+AFzn//0fxCwAA//8DAFBLAQItABQABgAIAAAAIQC2gziS/gAAAOEBAAATAAAAAAAA&#10;AAAAAAAAAAAAAABbQ29udGVudF9UeXBlc10ueG1sUEsBAi0AFAAGAAgAAAAhADj9If/WAAAAlAEA&#10;AAsAAAAAAAAAAAAAAAAALwEAAF9yZWxzLy5yZWxzUEsBAi0AFAAGAAgAAAAhAC2/GXqxAgAAtAUA&#10;AA4AAAAAAAAAAAAAAAAALgIAAGRycy9lMm9Eb2MueG1sUEsBAi0AFAAGAAgAAAAhAGuSiQzhAAAA&#10;DwEAAA8AAAAAAAAAAAAAAAAACwUAAGRycy9kb3ducmV2LnhtbFBLBQYAAAAABAAEAPMAAAAZBgAA&#10;AAA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1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9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439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8185" cy="1270"/>
              <wp:effectExtent l="6350" t="10160" r="5715" b="7620"/>
              <wp:wrapNone/>
              <wp:docPr id="231" name="Group 2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8185" cy="1270"/>
                        <a:chOff x="1390" y="16036"/>
                        <a:chExt cx="9131" cy="2"/>
                      </a:xfrm>
                    </wpg:grpSpPr>
                    <wps:wsp>
                      <wps:cNvPr id="232" name="Freeform 232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31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31"/>
                            <a:gd name="T2" fmla="+- 0 10521 1390"/>
                            <a:gd name="T3" fmla="*/ T2 w 913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31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31" o:spid="_x0000_s1026" style="position:absolute;margin-left:69.5pt;margin-top:801.8pt;width:456.55pt;height:.1pt;z-index:-5041;mso-position-horizontal-relative:page;mso-position-vertical-relative:page" coordorigin="1390,16036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RKwYQMAAO0HAAAOAAAAZHJzL2Uyb0RvYy54bWykVduO2zYQfQ/QfyD42MCri2WvLaw2CHxZ&#10;BEjbAHE/gKaoCyqRCklb3hb9986QklfrJGiR+oEmNcOZM2eGMw/vLm1DzkKbWsmMRnchJUJyldey&#10;zOjvh/1sRYmxTOasUVJk9FkY+u7xpzcPfZeKWFWqyYUmYESatO8yWlnbpUFgeCVaZu5UJyQIC6Vb&#10;ZuGoyyDXrAfrbRPEYbgMeqXzTisujIGvWy+kj85+UQhufysKIyxpMgrYrFu1W4+4Bo8PLC0166qa&#10;DzDYD6BoWS3B6dXUlllGTrr+ylRbc62MKuwdV22giqLmwsUA0UThTTRPWp06F0uZ9mV3pQmoveHp&#10;h83yX8+fNKnzjMbziBLJWkiS80vwA9DTd2UKWk+6+9x90j5G2H5U/A8D4uBWjufSK5Nj/4vKwSA7&#10;WeXouRS6RRMQOLm4LDxfsyAulnD4uLhfr6LVghIOsii+H5LEK8gkXorma8gkypbhfOkzyKvdcHsd&#10;YRx4NUZRwFLv0+EccGFQUG7mhVHz/xj9XLFOuEQZ5OrKaDwyutdCYBEDqQ4W+gfFkVEzpXMiQTUD&#10;rP8rkd/iZOTze4ywlJ+MfRLKZYSdPxrrX0MOO5fnfKiHA/BdtA08jLczEhJ05pbh9VzVgHiv9nNA&#10;DiHpiXM9GB1tASdTW+Eijr5pbD7qobF4YgxSWo4QWTWi5hc5wIYdYdh+QldynTJYNQcAN9YaWAAl&#10;DPE7uuD7VtffGVxo6Cu3HUVTAh3l6DnpmEVk6AK3pM+o4wI/tOosDsqJ7M0jACcv0kZOtXwWJ6i8&#10;GG6gA1foV6eIdZJaqfZ107g0NBKhJPNo7bgxqqlzFCIao8vjptHkzLBXut/wgl6pQU+SuTNWCZbv&#10;hr1ldeP34Lxx3EL9DRRgJbpm+Nc6XO9Wu1UyS+LlbpaE2+3s/X6TzJb76H6xnW83m230N0KLkrSq&#10;81xIRDc25ij5b890GBG+pV5b86soXgW7d7+vgw1ew3AkQyzjv4sO+op/o76pHFX+DO9VKz9pYDLC&#10;plL6T0p6mDIZNV9OTAtKmg8Sms46ShIcS+6QLO5jOOip5DiVMMnBVEYthQLH7cb6UXbqdF1W4Cly&#10;aZXqPTTcosb37PB5VMMB+p7buZniYhnmHw6t6dlpvUzpx38AAAD//wMAUEsDBBQABgAIAAAAIQCz&#10;Evh94gAAAA4BAAAPAAAAZHJzL2Rvd25yZXYueG1sTI9BS8NAEIXvgv9hGcGb3aShocZsSinqqQi2&#10;gnibZqdJaHY2ZLdJ+u/d4qHe5s083nwvX02mFQP1rrGsIJ5FIIhLqxuuFHzt356WIJxH1thaJgUX&#10;crAq7u9yzLQd+ZOGna9ECGGXoYLa+y6T0pU1GXQz2xGH29H2Bn2QfSV1j2MIN62cR1EqDTYcPtTY&#10;0aam8rQ7GwXvI47rJH4dtqfj5vKzX3x8b2NS6vFhWr+A8DT5mxmu+AEdisB0sGfWTrRBJ8+hiw9D&#10;GiUpiKslWsxjEIe/3RJkkcv/NYpfAAAA//8DAFBLAQItABQABgAIAAAAIQC2gziS/gAAAOEBAAAT&#10;AAAAAAAAAAAAAAAAAAAAAABbQ29udGVudF9UeXBlc10ueG1sUEsBAi0AFAAGAAgAAAAhADj9If/W&#10;AAAAlAEAAAsAAAAAAAAAAAAAAAAALwEAAF9yZWxzLy5yZWxzUEsBAi0AFAAGAAgAAAAhAFnVErBh&#10;AwAA7QcAAA4AAAAAAAAAAAAAAAAALgIAAGRycy9lMm9Eb2MueG1sUEsBAi0AFAAGAAgAAAAhALMS&#10;+H3iAAAADgEAAA8AAAAAAAAAAAAAAAAAuwUAAGRycy9kb3ducmV2LnhtbFBLBQYAAAAABAAEAPMA&#10;AADKBgAAAAA=&#10;">
              <v:shape id="Freeform 232" o:spid="_x0000_s1027" style="position:absolute;left:1390;top:16036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CV1cQA&#10;AADcAAAADwAAAGRycy9kb3ducmV2LnhtbESPQWsCMRSE74L/ITzBW826gpWtUYpF8OCh2iJ4e25e&#10;N0s3L0uS6tpfbwTB4zAz3zDzZWcbcSYfascKxqMMBHHpdM2Vgu+v9csMRIjIGhvHpOBKAZaLfm+O&#10;hXYX3tF5HyuRIBwKVGBibAspQ2nIYhi5ljh5P85bjEn6SmqPlwS3jcyzbCot1pwWDLa0MlT+7v+s&#10;Ann47PR6Zz42M+vDf3z1x+3xpNRw0L2/gYjUxWf40d5oBfkkh/uZdATk4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QAldXEAAAA3AAAAA8AAAAAAAAAAAAAAAAAmAIAAGRycy9k&#10;b3ducmV2LnhtbFBLBQYAAAAABAAEAPUAAACJAwAAAAA=&#10;" path="m,l9131,e" filled="f" strokeweight=".12mm">
                <v:path arrowok="t" o:connecttype="custom" o:connectlocs="0,0;9131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40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138430" cy="127635"/>
              <wp:effectExtent l="2540" t="0" r="1905" b="635"/>
              <wp:wrapNone/>
              <wp:docPr id="230" name="Text Box 2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20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30" o:spid="_x0000_s1058" type="#_x0000_t202" style="position:absolute;margin-left:69.95pt;margin-top:803.65pt;width:10.9pt;height:10.05pt;z-index:-5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RysQIAALQFAAAOAAAAZHJzL2Uyb0RvYy54bWysVG1vmzAQ/j5p/8Hyd8pLSAKopGpDmCZ1&#10;L1K7H+CACdbAZrYT6Kb9951NSJNWk6ZtfLAO+/zcc3eP7/pmaBt0oFIxwVPsX3kYUV6IkvFdir88&#10;5k6EkdKEl6QRnKb4iSp8s3r75rrvEhqIWjQllQhAuEr6LsW11l3iuqqoaUvUlegoh8NKyJZo+JU7&#10;t5SkB/S2cQPPW7i9kGUnRUGVgt1sPMQri19VtNCfqkpRjZoUAzdtV2nXrVnd1TVJdpJ0NSuONMhf&#10;sGgJ4xD0BJURTdBesldQLSukUKLSV4VoXVFVrKA2B8jG915k81CTjtpcoDiqO5VJ/T/Y4uPhs0Ss&#10;THEwg/pw0kKTHumg0Z0YkNmDCvWdSsDxoQNXPcABdNpmq7p7UXxViIt1TfiO3kop+pqSEhj65qZ7&#10;dnXEUQZk238QJQQiey0s0FDJ1pQPCoIAHZg8nbpjyBQm5CwKDccCjvxguZjNbQSSTJc7qfQ7Klpk&#10;jBRLaL4FJ4d7pQ0ZkkwuJhYXOWsaK4CGX2yA47gDoeGqOTMkbD9/xF68iTZR6ITBYuOEXpY5t/k6&#10;dBa5v5xns2y9zvyfJq4fJjUrS8pNmElbfvhnvTuqfFTFSV1KNKw0cIaSkrvtupHoQEDbuf2OBTlz&#10;cy9p2CJALi9S8oPQuwtiJ19ESyfMw7kTL73I8fz4Ll54YRxm+WVK94zTf08J9SmO58F81NJvc/Ps&#10;9zo3krRMw/RoWJvi6OREEqPADS9tazVhzWiflcLQfy4FtHtqtNWrkegoVj1sB/s4ZoEJb8S8FeUT&#10;KFgKUBiIEUYfGLWQ3zHqYYykWH3bE0kxat5zeAXgoidDTsZ2Mggv4GqKNUajudbjbNp3ku1qQB7f&#10;GRe38FIqZlX8zOL4vmA02GSOY8zMnvN/6/U8bFe/AAAA//8DAFBLAwQUAAYACAAAACEA7nYP++EA&#10;AAANAQAADwAAAGRycy9kb3ducmV2LnhtbEyPwU7DMBBE70j8g7WVuFGnLUpIGqeqEJyQEGk4cHTi&#10;bWI1XofYbcPf45zKbUb7NDuT7ybTswuOTlsSsFpGwJAaqzS1Ar6qt8dnYM5LUrK3hAJ+0cGuuL/L&#10;ZabslUq8HHzLQgi5TArovB8yzl3ToZFuaQekcDva0Ugf7NhyNcprCDc9X0dRzI3UFD50csCXDpvT&#10;4WwE7L+pfNU/H/VneSx1VaURvccnIR4W034LzOPkbzDM9UN1KEKn2p5JOdYHv0nTgAYRR8kG2IzE&#10;qwRYPYt18gS8yPn/FcUfAAAA//8DAFBLAQItABQABgAIAAAAIQC2gziS/gAAAOEBAAATAAAAAAAA&#10;AAAAAAAAAAAAAABbQ29udGVudF9UeXBlc10ueG1sUEsBAi0AFAAGAAgAAAAhADj9If/WAAAAlAEA&#10;AAsAAAAAAAAAAAAAAAAALwEAAF9yZWxzLy5yZWxzUEsBAi0AFAAGAAgAAAAhAJdoxHKxAgAAtAUA&#10;AA4AAAAAAAAAAAAAAAAALgIAAGRycy9lMm9Eb2MueG1sUEsBAi0AFAAGAAgAAAAhAO52D/vhAAAA&#10;DQEAAA8AAAAAAAAAAAAAAAAACwUAAGRycy9kb3ducmV2LnhtbFBLBQYAAAAABAAEAPMAAAAZBgAA&#10;AAA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20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41" behindDoc="1" locked="0" layoutInCell="1" allowOverlap="1">
              <wp:simplePos x="0" y="0"/>
              <wp:positionH relativeFrom="page">
                <wp:posOffset>4131945</wp:posOffset>
              </wp:positionH>
              <wp:positionV relativeFrom="page">
                <wp:posOffset>10206355</wp:posOffset>
              </wp:positionV>
              <wp:extent cx="2543175" cy="127635"/>
              <wp:effectExtent l="0" t="0" r="1905" b="635"/>
              <wp:wrapNone/>
              <wp:docPr id="229" name="Text Box 2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3175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29" o:spid="_x0000_s1059" type="#_x0000_t202" style="position:absolute;margin-left:325.35pt;margin-top:803.65pt;width:200.25pt;height:10.05pt;z-index:-503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v8wswIAALUFAAAOAAAAZHJzL2Uyb0RvYy54bWysVNuOmzAQfa/Uf7D8znIJuYCWrJIQqkrb&#10;i7TbD3DABKtgU9sJbKv+e8cmZJNdVara8mAN9vjMmZnjub3rmxodqVRM8AT7Nx5GlOeiYHyf4C+P&#10;mbPASGnCC1ILThP8RBW+W759c9u1MQ1EJeqCSgQgXMVdm+BK6zZ2XZVXtCHqRrSUw2EpZEM0/Mq9&#10;W0jSAXpTu4HnzdxOyKKVIqdKwW46HOKlxS9LmutPZamoRnWCgZu2q7Trzqzu8pbEe0naiuUnGuQv&#10;WDSEcQh6hkqJJugg2SuohuVSKFHqm1w0rihLllObA2Tjey+yeahIS20uUBzVnsuk/h9s/vH4WSJW&#10;JDgIIow4aaBJj7TXaC16ZPagQl2rYnB8aMFV93AAnbbZqvZe5F8V4mJTEb6nKylFV1FSAEPf3HQv&#10;rg44yoDsug+igEDkoIUF6kvZmPJBQRCgQ6eezt0xZHLYDKbhxJ9PMcrhzA/ms8nUhiDxeLuVSr+j&#10;okHGSLCE7lt0crxX2rAh8ehignGRsbq2Cqj51QY4DjsQG66aM8PCNvRH5EXbxXYROmEw2zqhl6bO&#10;KtuEziwDdukk3WxS/6eJ64dxxYqCchNmFJcf/lnzTjIfZHGWlxI1KwycoaTkfrepJToSEHdmv1NB&#10;Ltzcaxq2CJDLi5T8IPTWQeRks8XcCbNw6kRzb+F4frSOZl4YhWl2ndI94/TfU0JdgqNpMB3E9Nvc&#10;PPu9zo3EDdMwPmrWJHhxdiKxkeCWF7a1mrB6sC9KYeg/lwLaPTbaCtZodFCr7ne9fR2TiQlv1LwT&#10;xRNIWApQGOgUZh8YlZDfMepgjiRYfTsQSTGq33N4BmbojIYcjd1oEJ7D1QRrjAZzo4fhdGgl21eA&#10;PDw0LlbwVEpmVfzM4vTAYDbYZE5zzAyfy3/r9Txtl78AAAD//wMAUEsDBBQABgAIAAAAIQCsj3Wc&#10;4QAAAA4BAAAPAAAAZHJzL2Rvd25yZXYueG1sTI/BTsMwDIbvSLxDZCRuLFlh7VaaThOCExKiKweO&#10;aeO11RqnNNlW3p70NI72/+n352w7mZ6dcXSdJQnLhQCGVFvdUSPhq3x7WANzXpFWvSWU8IsOtvnt&#10;TaZSbS9U4HnvGxZKyKVKQuv9kHLu6haNcgs7IIXsYEejfBjHhutRXUK56XkkRMyN6ihcaNWALy3W&#10;x/3JSNh9U/Ha/XxUn8Wh6MpyI+g9Pkp5fzftnoF5nPwVhlk/qEMenCp7Iu1YLyFeiSSgIYhF8ghs&#10;RsRqGQGr5l2UPAHPM/7/jfwPAAD//wMAUEsBAi0AFAAGAAgAAAAhALaDOJL+AAAA4QEAABMAAAAA&#10;AAAAAAAAAAAAAAAAAFtDb250ZW50X1R5cGVzXS54bWxQSwECLQAUAAYACAAAACEAOP0h/9YAAACU&#10;AQAACwAAAAAAAAAAAAAAAAAvAQAAX3JlbHMvLnJlbHNQSwECLQAUAAYACAAAACEAiir/MLMCAAC1&#10;BQAADgAAAAAAAAAAAAAAAAAuAgAAZHJzL2Uyb0RvYy54bWxQSwECLQAUAAYACAAAACEArI91nOEA&#10;AAAOAQAADwAAAAAAAAAAAAAAAAANBQAAZHJzL2Rvd25yZXYueG1sUEsFBgAAAAAEAAQA8wAAABsG&#10;AAAAAA=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442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8185" cy="1270"/>
              <wp:effectExtent l="6350" t="10160" r="5715" b="7620"/>
              <wp:wrapNone/>
              <wp:docPr id="227" name="Group 2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8185" cy="1270"/>
                        <a:chOff x="1390" y="16036"/>
                        <a:chExt cx="9131" cy="2"/>
                      </a:xfrm>
                    </wpg:grpSpPr>
                    <wps:wsp>
                      <wps:cNvPr id="228" name="Freeform 228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31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31"/>
                            <a:gd name="T2" fmla="+- 0 10521 1390"/>
                            <a:gd name="T3" fmla="*/ T2 w 913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31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27" o:spid="_x0000_s1026" style="position:absolute;margin-left:69.5pt;margin-top:801.8pt;width:456.55pt;height:.1pt;z-index:-5038;mso-position-horizontal-relative:page;mso-position-vertical-relative:page" coordorigin="1390,16036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fs6YQMAAO0HAAAOAAAAZHJzL2Uyb0RvYy54bWykVduO4zYMfS/QfxD02CLjS5ybMZ7FIpdB&#10;gW27wKYfoMjyBbUlV1LiTIv+eynKzniyu2ixzYMimRR5eEiRj++ubUMuQptayYxGDyElQnKV17LM&#10;6G/Hw2xNibFM5qxRUmT0RRj67un77x77LhWxqlSTC03AiDRp32W0srZLg8DwSrTMPKhOSBAWSrfM&#10;wlGXQa5ZD9bbJojDcBn0SuedVlwYA193Xkif0H5RCG5/LQojLGkyCtgsrhrXk1uDp0eWlpp1Vc0H&#10;GOwbULSsluD0ZmrHLCNnXX9mqq25VkYV9oGrNlBFUXOBMUA0UXgXzbNW5w5jKdO+7G40AbV3PH2z&#10;Wf7L5aMmdZ7ROF5RIlkLSUK/xH0AevquTEHrWXefuo/axwjbD4r/bkAc3MvdufTK5NT/rHIwyM5W&#10;IT3XQrfOBAROrpiFl1sWxNUSDh8Xq806Wi8o4SCL4tWQJF5BJt2laL6BTDrZMpwvfQZ5tR9ub6J5&#10;5K/GThSw1PtEnAMuFxSUm3ll1Pw/Rj9VrBOYKOO4ujEKxe8ZPWghXBEDqWtPKiqOjJopnROJg2mA&#10;9X8l8kucjHx+jRGW8rOxz0JhRtjlg7H+NeSwwzznA/oj8F20DTyMH2ckJM4ZLp778qYGxHu1HwJy&#10;DElP0PVgdLQVj0reVriIoy8am496zlg8MQYpLUeIrBpR86scYMOOMNd+Qiy5ThlXNUcAN9YaWAAl&#10;F+JXdMH3va6/M7jQ0FfuO4qmBDrKyXPSMeuQORduS/qMIhfuQ6su4qhQZO8eATh5lTZyquWzOEHl&#10;xXDDOcBCvzl1WCeplepQNw2moZEOSjKPNsiNUU2dO6FDY3R52jaaXJjrlfgbXtAbNehJMkdjlWD5&#10;fthbVjd+D84b5Bbqb6DAVSI2w7824Wa/3q+TWRIv97Mk3O1m7w/bZLY8RKvFbr7bbnfR3w5alKRV&#10;nedCOnRjY46S//ZMhxHhW+qtNb+J4k2wB/x9HmzwFgaSDLGM/xgd9BX/Rn1TOan8Bd6rVn7SwGSE&#10;TaX0n5T0MGUyav44My0oaX6S0HQ2UZK4sYSHZLGK4aCnktNUwiQHUxm1FArcbbfWj7Jzp+uyAk8R&#10;plWq99Bwi9q9Z8TnUQ0H6Hu4w5mCsQzzzw2t6Rm1Xqf00z8AAAD//wMAUEsDBBQABgAIAAAAIQCz&#10;Evh94gAAAA4BAAAPAAAAZHJzL2Rvd25yZXYueG1sTI9BS8NAEIXvgv9hGcGb3aShocZsSinqqQi2&#10;gnibZqdJaHY2ZLdJ+u/d4qHe5s083nwvX02mFQP1rrGsIJ5FIIhLqxuuFHzt356WIJxH1thaJgUX&#10;crAq7u9yzLQd+ZOGna9ECGGXoYLa+y6T0pU1GXQz2xGH29H2Bn2QfSV1j2MIN62cR1EqDTYcPtTY&#10;0aam8rQ7GwXvI47rJH4dtqfj5vKzX3x8b2NS6vFhWr+A8DT5mxmu+AEdisB0sGfWTrRBJ8+hiw9D&#10;GiUpiKslWsxjEIe/3RJkkcv/NYpfAAAA//8DAFBLAQItABQABgAIAAAAIQC2gziS/gAAAOEBAAAT&#10;AAAAAAAAAAAAAAAAAAAAAABbQ29udGVudF9UeXBlc10ueG1sUEsBAi0AFAAGAAgAAAAhADj9If/W&#10;AAAAlAEAAAsAAAAAAAAAAAAAAAAALwEAAF9yZWxzLy5yZWxzUEsBAi0AFAAGAAgAAAAhANtJ+zph&#10;AwAA7QcAAA4AAAAAAAAAAAAAAAAALgIAAGRycy9lMm9Eb2MueG1sUEsBAi0AFAAGAAgAAAAhALMS&#10;+H3iAAAADgEAAA8AAAAAAAAAAAAAAAAAuwUAAGRycy9kb3ducmV2LnhtbFBLBQYAAAAABAAEAPMA&#10;AADKBgAAAAA=&#10;">
              <v:shape id="Freeform 228" o:spid="_x0000_s1027" style="position:absolute;left:1390;top:16036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E04sIA&#10;AADcAAAADwAAAGRycy9kb3ducmV2LnhtbERPz2vCMBS+D/Y/hDfYbabrYZbOKGND8LDDWkXw9tY8&#10;m2LzUpLMdv715iB4/Ph+L1aT7cWZfOgcK3idZSCIG6c7bhXstuuXAkSIyBp7x6TgnwKslo8PCyy1&#10;G7micx1bkUI4lKjAxDiUUobGkMUwcwNx4o7OW4wJ+lZqj2MKt73Ms+xNWuw4NRgc6NNQc6r/rAK5&#10;/5n0ujJfm8L6cIlzf/g+/Cr1/DR9vIOINMW7+ObeaAV5ntamM+kIyOUV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MTTiwgAAANwAAAAPAAAAAAAAAAAAAAAAAJgCAABkcnMvZG93&#10;bnJldi54bWxQSwUGAAAAAAQABAD1AAAAhwMAAAAA&#10;" path="m,l9131,e" filled="f" strokeweight=".12mm">
                <v:path arrowok="t" o:connecttype="custom" o:connectlocs="0,0;9131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43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2542540" cy="127635"/>
              <wp:effectExtent l="2540" t="0" r="0" b="635"/>
              <wp:wrapNone/>
              <wp:docPr id="226" name="Text Box 2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254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 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26" o:spid="_x0000_s1060" type="#_x0000_t202" style="position:absolute;margin-left:69.95pt;margin-top:803.65pt;width:200.2pt;height:10.05pt;z-index:-503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dvysgIAALUFAAAOAAAAZHJzL2Uyb0RvYy54bWysVG1vmzAQ/j5p/8Hyd8pLCAkopGpDmCZ1&#10;L1K7H+CACdbAZrYT6Kb9951NSNNWk6ZtCKHDPj93z93jW10PbYOOVComeIr9Kw8jygtRMr5P8ZeH&#10;3FlipDThJWkEpyl+pApfr9++WfVdQgNRi6akEgEIV0nfpbjWuktcVxU1bYm6Eh3lsFkJ2RINv3Lv&#10;lpL0gN42buB5kdsLWXZSFFQpWM3GTby2+FVFC/2pqhTVqEkx5KbtV9rvznzd9Yoke0m6mhWnNMhf&#10;ZNESxiHoGSojmqCDZK+gWlZIoUSlrwrRuqKqWEEtB2Djey/Y3Neko5YLFEd15zKp/wdbfDx+loiV&#10;KQ6CCCNOWmjSAx00uhUDMmtQob5TCTjed+CqB9iATlu2qrsTxVeFuNjUhO/pjZSirykpIUPfnHQv&#10;jo44yoDs+g+ihEDkoIUFGirZmvJBQRCgQ6cez90xyRSwGMxDeGGrgD0/WESzuQ1Bkul0J5V+R0WL&#10;jJFiCd236OR4p7TJhiSTiwnGRc6axiqg4c8WwHFcgdhw1OyZLGxDf8RevF1ul6ETBtHWCb0sc27y&#10;TehEub+YZ7Nss8n8nyauHyY1K0vKTZhJXH74Z807yXyUxVleSjSsNHAmJSX3u00j0ZGAuHP7nApy&#10;4eY+T8MWAbi8oOQHoXcbxE4eLRdOmIdzJ154S8fz49s48sI4zPLnlO4Yp/9OCfUpjufBfBTTb7l5&#10;9nnNjSQt0zA+GtameHl2IomR4JaXtrWasGa0L0ph0n8qBbR7arQVrNHoqFY97AZ7O2ahCW/UvBPl&#10;I0hYClAYiBFmHxi1kN8x6mGOpFh9OxBJMWrec7gGZuhMhpyM3WQQXsDRFGuMRnOjx+F06CTb14A8&#10;XjQubuCqVMyq+CmL0wWD2WDJnOaYGT6X/9bradqufwEAAP//AwBQSwMEFAAGAAgAAAAhAL88RPzh&#10;AAAADQEAAA8AAABkcnMvZG93bnJldi54bWxMj8FOwzAQRO9I/IO1SNyoTVvSJsSpKgQnJEQaDj06&#10;sZtYjdchdtvw92xPcJvZHc2+zTeT69nZjMF6lPA4E8AMNl5bbCV8VW8Pa2AhKtSq92gk/JgAm+L2&#10;JleZ9hcszXkXW0YlGDIloYtxyDgPTWecCjM/GKTdwY9ORbJjy/WoLlTuej4XIuFOWaQLnRrMS2ea&#10;4+7kJGz3WL7a74/6szyUtqpSge/JUcr7u2n7DCyaKf6F4YpP6FAQU+1PqAPryS/SlKIkErFaAKPI&#10;01KQqK+j+WoJvMj5/y+KXwAAAP//AwBQSwECLQAUAAYACAAAACEAtoM4kv4AAADhAQAAEwAAAAAA&#10;AAAAAAAAAAAAAAAAW0NvbnRlbnRfVHlwZXNdLnhtbFBLAQItABQABgAIAAAAIQA4/SH/1gAAAJQB&#10;AAALAAAAAAAAAAAAAAAAAC8BAABfcmVscy8ucmVsc1BLAQItABQABgAIAAAAIQAOVdvysgIAALUF&#10;AAAOAAAAAAAAAAAAAAAAAC4CAABkcnMvZTJvRG9jLnhtbFBLAQItABQABgAIAAAAIQC/PET84QAA&#10;AA0BAAAPAAAAAAAAAAAAAAAAAAwFAABkcnMvZG93bnJldi54bWxQSwUGAAAAAAQABADzAAAAGgYA&#10;AAAA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 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44" behindDoc="1" locked="0" layoutInCell="1" allowOverlap="1">
              <wp:simplePos x="0" y="0"/>
              <wp:positionH relativeFrom="page">
                <wp:posOffset>6537325</wp:posOffset>
              </wp:positionH>
              <wp:positionV relativeFrom="page">
                <wp:posOffset>10206355</wp:posOffset>
              </wp:positionV>
              <wp:extent cx="138430" cy="127635"/>
              <wp:effectExtent l="3175" t="0" r="1270" b="635"/>
              <wp:wrapNone/>
              <wp:docPr id="225" name="Text Box 2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21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25" o:spid="_x0000_s1061" type="#_x0000_t202" style="position:absolute;margin-left:514.75pt;margin-top:803.65pt;width:10.9pt;height:10.05pt;z-index:-50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6GLswIAALQFAAAOAAAAZHJzL2Uyb0RvYy54bWysVG1vmzAQ/j5p/8Hyd8pLSAKopGpDmCZ1&#10;L1K7H+CACdbAZrYT6Kr9951NSJr2y7SND5bxnZ+75+7xXd8MbYMOVComeIr9Kw8jygtRMr5L8bfH&#10;3IkwUprwkjSC0xQ/UYVvVu/fXfddQgNRi6akEgEIV0nfpbjWuktcVxU1bYm6Eh3lYKyEbImGX7lz&#10;S0l6QG8bN/C8hdsLWXZSFFQpOM1GI15Z/Kqihf5SVYpq1KQYctN2lXbdmtVdXZNkJ0lXs+KYBvmL&#10;LFrCOAQ9QWVEE7SX7A1UywoplKj0VSFaV1QVK6jlAGx87xWbh5p01HKB4qjuVCb1/2CLz4evErEy&#10;xUEwx4iTFpr0SAeN7sSAzBlUqO9UAo4PHbjqAQzQactWdfei+K4QF+ua8B29lVL0NSUlZOibm+6L&#10;qyOOMiDb/pMoIRDZa2GBhkq2pnxQEATo0KmnU3dMMoUJOYvCGVgKMPnBcjGzubkkmS53UukPVLTI&#10;bFIsofkWnBzulTbJkGRyMbG4yFnTWAE0/OIAHMcTCA1Xjc0kYfv5HHvxJtpEoRMGi40Telnm3Obr&#10;0Fnk/nKezbL1OvN/mbh+mNSsLCk3YSZt+eGf9e6o8lEVJ3Up0bDSwJmUlNxt141EBwLazu1nSw6W&#10;s5t7mYYtAnB5RckPQu8uiJ18ES2dMA/nTrz0Isfz47t44YVxmOWXlO4Zp/9OCfUpjuegMUvnnPQr&#10;bp793nIjScs0TI+GtSmOTk4kMQrc8NK2VhPWjPsXpTDpn0sB7Z4abfVqJDqKVQ/bwT6OUWtGzFtR&#10;PoGCpQCFgRhh9MGmFvInRj2MkRSrH3siKUbNRw6vwMycaSOnzXbaEF7A1RRrjMbtWo+zad9JtqsB&#10;eXxnXNzCS6mYVfE5i+P7gtFgyRzHmJk9L/+t13nYrn4DAAD//wMAUEsDBBQABgAIAAAAIQBrkokM&#10;4QAAAA8BAAAPAAAAZHJzL2Rvd25yZXYueG1sTI/BTsMwEETvSPyDtUjcqN1AUxriVBWCExIiDQeO&#10;TuwmVuN1iN02/D2bE9xmdkezb/Pt5Hp2NmOwHiUsFwKYwcZri62Ez+r17hFYiAq16j0aCT8mwLa4&#10;vspVpv0FS3Pex5ZRCYZMSehiHDLOQ9MZp8LCDwZpd/CjU5Hs2HI9qguVu54nQqTcKYt0oVODee5M&#10;c9yfnITdF5Yv9vu9/igPpa2qjcC39Cjl7c20ewIWzRT/wjDjEzoUxFT7E+rAevIi2awoSyoV63tg&#10;c0aslqTqeZasH4AXOf//R/ELAAD//wMAUEsBAi0AFAAGAAgAAAAhALaDOJL+AAAA4QEAABMAAAAA&#10;AAAAAAAAAAAAAAAAAFtDb250ZW50X1R5cGVzXS54bWxQSwECLQAUAAYACAAAACEAOP0h/9YAAACU&#10;AQAACwAAAAAAAAAAAAAAAAAvAQAAX3JlbHMvLnJlbHNQSwECLQAUAAYACAAAACEAOD+hi7MCAAC0&#10;BQAADgAAAAAAAAAAAAAAAAAuAgAAZHJzL2Uyb0RvYy54bWxQSwECLQAUAAYACAAAACEAa5KJDOEA&#10;AAAPAQAADwAAAAAAAAAAAAAAAAANBQAAZHJzL2Rvd25yZXYueG1sUEsFBgAAAAAEAAQA8wAAABsG&#10;AAAAAA=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21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445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8185" cy="1270"/>
              <wp:effectExtent l="6350" t="10160" r="5715" b="7620"/>
              <wp:wrapNone/>
              <wp:docPr id="223" name="Group 2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8185" cy="1270"/>
                        <a:chOff x="1390" y="16036"/>
                        <a:chExt cx="9131" cy="2"/>
                      </a:xfrm>
                    </wpg:grpSpPr>
                    <wps:wsp>
                      <wps:cNvPr id="224" name="Freeform 224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31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31"/>
                            <a:gd name="T2" fmla="+- 0 10521 1390"/>
                            <a:gd name="T3" fmla="*/ T2 w 913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31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23" o:spid="_x0000_s1026" style="position:absolute;margin-left:69.5pt;margin-top:801.8pt;width:456.55pt;height:.1pt;z-index:-5035;mso-position-horizontal-relative:page;mso-position-vertical-relative:page" coordorigin="1390,16036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OzgYQMAAO0HAAAOAAAAZHJzL2Uyb0RvYy54bWykVduO2zYQfQ/QfyD42MCri2WvLaw2CHxZ&#10;BEjbAHE/gKaoCyqRCklb3hb99w6HklfrJGiR+oEmNcOZM2eGMw/vLm1DzkKbWsmMRnchJUJyldey&#10;zOjvh/1sRYmxTOasUVJk9FkY+u7xpzcPfZeKWFWqyYUmYESatO8yWlnbpUFgeCVaZu5UJyQIC6Vb&#10;ZuGoyyDXrAfrbRPEYbgMeqXzTisujIGvWy+kj2i/KAS3vxWFEZY0GQVsFleN69GtweMDS0vNuqrm&#10;Awz2AyhaVktwejW1ZZaRk66/MtXWXCujCnvHVRuooqi5wBggmii8ieZJq1OHsZRpX3ZXmoDaG55+&#10;2Cz/9fxJkzrPaBzPKZGshSShX+I+AD19V6ag9aS7z90n7WOE7UfF/zAgDm7l7lx6ZXLsf1E5GGQn&#10;q5CeS6FbZwICJxfMwvM1C+JiCYePi/v1KlotKOEgi+L7IUm8gky6S9F8DZl0smU4X/oM8mo33F5H&#10;88hfjZ0oYKn3iTgHXC4oKDfzwqj5f4x+rlgnMFHGcXVlNBkZ3WshXBEDqYknFRVHRs2UzonEwTTA&#10;+r8S+S1ORj6/xwhL+cnYJ6EwI+z80Vj/GnLYYZ7zoR4OwHfRNvAw3s5ISJwzXDz35VUNiPdqPwfk&#10;EJKeoOvB6GgrHpW8rXARR980BtX4YiyeGIOUliNEVo2o+UUOsGFHmGs/IZZcp4yrmgOAG2sNLICS&#10;C/E7uuD7VtffGVxo6Cu3HUVTAh3l6DnpmHXInAu3JX1GkQv3oVVncVAosjePAJy8SBs51fJZnKDy&#10;YrjhHGChX506rJPUSrWvmwbT0EgHJZlHa+TGqKbOndChMbo8bhpNzsz1SvwNL+iVGvQkmaOxSrB8&#10;N+wtqxu/B+cNcgv1N1DgKhGb4V/rcL1b7VbJLImXu1kSbrez9/tNMlvuo/vFdr7dbLbR3w5alKRV&#10;nedCOnRjY46S//ZMhxHhW+q1Nb+K4lWwe/x9HWzwGgaSDLGM/xgd9BX/Rn1TOar8Gd6rVn7SwGSE&#10;TaX0n5T0MGUyar6cmBaUNB8kNJ11lCRuLOEhWdzHcNBTyXEqYZKDqYxaCgXuthvrR9mp03VZgacI&#10;0yrVe2i4Re3eM+LzqIYD9D3c4UzBWIb554bW9IxaL1P68R8AAAD//wMAUEsDBBQABgAIAAAAIQCz&#10;Evh94gAAAA4BAAAPAAAAZHJzL2Rvd25yZXYueG1sTI9BS8NAEIXvgv9hGcGb3aShocZsSinqqQi2&#10;gnibZqdJaHY2ZLdJ+u/d4qHe5s083nwvX02mFQP1rrGsIJ5FIIhLqxuuFHzt356WIJxH1thaJgUX&#10;crAq7u9yzLQd+ZOGna9ECGGXoYLa+y6T0pU1GXQz2xGH29H2Bn2QfSV1j2MIN62cR1EqDTYcPtTY&#10;0aam8rQ7GwXvI47rJH4dtqfj5vKzX3x8b2NS6vFhWr+A8DT5mxmu+AEdisB0sGfWTrRBJ8+hiw9D&#10;GiUpiKslWsxjEIe/3RJkkcv/NYpfAAAA//8DAFBLAQItABQABgAIAAAAIQC2gziS/gAAAOEBAAAT&#10;AAAAAAAAAAAAAAAAAAAAAABbQ29udGVudF9UeXBlc10ueG1sUEsBAi0AFAAGAAgAAAAhADj9If/W&#10;AAAAlAEAAAsAAAAAAAAAAAAAAAAALwEAAF9yZWxzLy5yZWxzUEsBAi0AFAAGAAgAAAAhANR47OBh&#10;AwAA7QcAAA4AAAAAAAAAAAAAAAAALgIAAGRycy9lMm9Eb2MueG1sUEsBAi0AFAAGAAgAAAAhALMS&#10;+H3iAAAADgEAAA8AAAAAAAAAAAAAAAAAuwUAAGRycy9kb3ducmV2LnhtbFBLBQYAAAAABAAEAPMA&#10;AADKBgAAAAA=&#10;">
              <v:shape id="Freeform 224" o:spid="_x0000_s1027" style="position:absolute;left:1390;top:16036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w+58QA&#10;AADcAAAADwAAAGRycy9kb3ducmV2LnhtbESPQWsCMRSE74L/ITzBW826iJWtUYpF8OCh2iJ4e25e&#10;N0s3L0uS6tpfbwTB4zAz3zDzZWcbcSYfascKxqMMBHHpdM2Vgu+v9csMRIjIGhvHpOBKAZaLfm+O&#10;hXYX3tF5HyuRIBwKVGBibAspQ2nIYhi5ljh5P85bjEn6SmqPlwS3jcyzbCot1pwWDLa0MlT+7v+s&#10;Ann47PR6Zz42M+vDf3z1x+3xpNRw0L2/gYjUxWf40d5oBXk+gfuZdATk4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F8PufEAAAA3AAAAA8AAAAAAAAAAAAAAAAAmAIAAGRycy9k&#10;b3ducmV2LnhtbFBLBQYAAAAABAAEAPUAAACJAwAAAAA=&#10;" path="m,l9131,e" filled="f" strokeweight=".12mm">
                <v:path arrowok="t" o:connecttype="custom" o:connectlocs="0,0;9131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46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138430" cy="127635"/>
              <wp:effectExtent l="2540" t="0" r="1905" b="635"/>
              <wp:wrapNone/>
              <wp:docPr id="222" name="Text Box 2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22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22" o:spid="_x0000_s1062" type="#_x0000_t202" style="position:absolute;margin-left:69.95pt;margin-top:803.65pt;width:10.9pt;height:10.05pt;z-index:-503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nQQsgIAALQFAAAOAAAAZHJzL2Uyb0RvYy54bWysVG1vmzAQ/j5p/8Hyd8pLCAFUUrUhTJO6&#10;F6ndD3DABGtgM9sJ6ab9951NSJNWk6ZtfLAO+/zcPXeP7/rm0LVoT6VigmfYv/IworwUFePbDH95&#10;LJwYI6UJr0grOM3wE1X4Zvn2zfXQpzQQjWgrKhGAcJUOfYYbrfvUdVXZ0I6oK9FTDoe1kB3R8Cu3&#10;biXJAOhd6waeF7mDkFUvRUmVgt18PMRLi1/XtNSf6lpRjdoMQ27artKuG7O6y2uSbiXpG1Ye0yB/&#10;kUVHGIegJ6icaIJ2kr2C6lgphRK1vipF54q6ZiW1HICN771g89CQnlouUBzVn8qk/h9s+XH/WSJW&#10;ZTgIAow46aBJj/Sg0Z04ILMHFRp6lYLjQw+u+gAH0GnLVvX3ovyqEBerhvAtvZVSDA0lFWTom5vu&#10;2dURRxmQzfBBVBCI7LSwQIdadqZ8UBAE6NCpp1N3TDKlCTmLwxmclHDkB4toNrcRSDpd7qXS76jo&#10;kDEyLKH5Fpzs75U2yZB0cjGxuChY21oBtPxiAxzHHQgNV82ZScL280fiJet4HYdOGERrJ/Ty3Lkt&#10;VqETFf5ins/y1Sr3f5q4fpg2rKooN2Embfnhn/XuqPJRFSd1KdGyysCZlJTcblatRHsC2i7sdyzI&#10;mZt7mYYtAnB5QckPQu8uSJwiihdOWIRzJ1l4seP5yV0SeWES5sUlpXvG6b9TQkOGk3kwH7X0W26e&#10;/V5zI2nHNEyPlnUZjk9OJDUKXPPKtlYT1o72WSlM+s+lgHZPjbZ6NRIdxaoPm4N9HLPIhDdi3ojq&#10;CRQsBSgMxAijD4xGyO8YDTBGMqy+7YikGLXvObwCM3MmQ07GZjIIL+FqhjVGo7nS42za9ZJtG0Ae&#10;3xkXt/BSamZV/JzF8X3BaLBkjmPMzJ7zf+v1PGyXvwAAAP//AwBQSwMEFAAGAAgAAAAhAO52D/vh&#10;AAAADQEAAA8AAABkcnMvZG93bnJldi54bWxMj8FOwzAQRO9I/IO1lbhRpy1KSBqnqhCckBBpOHB0&#10;4m1iNV6H2G3D3+Ocym1G+zQ7k+8m07MLjk5bErBaRsCQGqs0tQK+qrfHZ2DOS1Kyt4QCftHBrri/&#10;y2Wm7JVKvBx8y0IIuUwK6LwfMs5d06GRbmkHpHA72tFIH+zYcjXKawg3PV9HUcyN1BQ+dHLAlw6b&#10;0+FsBOy/qXzVPx/1Z3ksdVWlEb3HJyEeFtN+C8zj5G8wzPVDdShCp9qeSTnWB79J04AGEUfJBtiM&#10;xKsEWD2LdfIEvMj5/xXFHwAAAP//AwBQSwECLQAUAAYACAAAACEAtoM4kv4AAADhAQAAEwAAAAAA&#10;AAAAAAAAAAAAAAAAW0NvbnRlbnRfVHlwZXNdLnhtbFBLAQItABQABgAIAAAAIQA4/SH/1gAAAJQB&#10;AAALAAAAAAAAAAAAAAAAAC8BAABfcmVscy8ucmVsc1BLAQItABQABgAIAAAAIQBX7nQQsgIAALQF&#10;AAAOAAAAAAAAAAAAAAAAAC4CAABkcnMvZTJvRG9jLnhtbFBLAQItABQABgAIAAAAIQDudg/74QAA&#10;AA0BAAAPAAAAAAAAAAAAAAAAAAwFAABkcnMvZG93bnJldi54bWxQSwUGAAAAAAQABADzAAAAGgYA&#10;AAAA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22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47" behindDoc="1" locked="0" layoutInCell="1" allowOverlap="1">
              <wp:simplePos x="0" y="0"/>
              <wp:positionH relativeFrom="page">
                <wp:posOffset>4131945</wp:posOffset>
              </wp:positionH>
              <wp:positionV relativeFrom="page">
                <wp:posOffset>10206355</wp:posOffset>
              </wp:positionV>
              <wp:extent cx="2543175" cy="127635"/>
              <wp:effectExtent l="0" t="0" r="1905" b="635"/>
              <wp:wrapNone/>
              <wp:docPr id="221" name="Text Box 2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3175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21" o:spid="_x0000_s1063" type="#_x0000_t202" style="position:absolute;margin-left:325.35pt;margin-top:803.65pt;width:200.25pt;height:10.05pt;z-index:-503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ACKswIAALUFAAAOAAAAZHJzL2Uyb0RvYy54bWysVNuOmzAQfa/Uf7D8TriEXEBLVpsQqkrb&#10;i7TbD3DABKtgU9sJbKv+e8cmZJNdVara8oDG9vh4zsyZubntmxodqVRM8AT7Ew8jynNRML5P8JfH&#10;zFlipDThBakFpwl+ogrfrt6+uenamAaiEnVBJQIQruKuTXCldRu7rsor2hA1ES3lcFgK2RANS7l3&#10;C0k6QG9qN/C8udsJWbRS5FQp2E2HQ7yy+GVJc/2pLBXVqE4wxKbtX9r/zvzd1Q2J95K0FctPYZC/&#10;iKIhjMOjZ6iUaIIOkr2CalguhRKlnuSicUVZspxaDsDG916weahISy0XSI5qz2lS/w82/3j8LBEr&#10;EhwEPkacNFCkR9prtBY9MnuQoa5VMTg+tOCqeziASlu2qr0X+VeFuNhUhO/pnZSiqygpIEJ70724&#10;OuAoA7LrPogCHiIHLSxQX8rGpA8SggAdKvV0ro4JJofNYBZO/cUMoxzO/GAxn85McC6Jx9utVPod&#10;FQ0yRoIlVN+ik+O90oPr6GIe4yJjdW0VUPOrDcAcduBtuGrOTBS2oD8iL9out8vQCYP51gm9NHXu&#10;sk3ozDOILp2mm03q/zTv+mFcsaKg3DwzissP/6x4J5kPsjjLS4maFQbOhKTkfrepJToSEHdmv1NC&#10;Ltzc6zBsvoDLC0p+EHrrIHKy+XLhhFk4c6KFt3Q8P1pHcy+MwjS7pnTPOP13SqhLcDQLZoOYfsvN&#10;s99rbiRumIbxUbMmwcuzE4mNBLe8sKXVhNWDfZEKE/5zKqDcY6GtYI1GB7Xqftfb7pguxkbYieIJ&#10;JCwFKAx0CrMPjErI7xh1MEcSrL4diKQY1e85tIEZOqMhR2M3GoTncDXBGqPB3OhhOB1ayfYVIA+N&#10;xsUdtErJrIpNTw1RAAWzgNlgyZzmmBk+l2vr9TxtV78AAAD//wMAUEsDBBQABgAIAAAAIQCsj3Wc&#10;4QAAAA4BAAAPAAAAZHJzL2Rvd25yZXYueG1sTI/BTsMwDIbvSLxDZCRuLFlh7VaaThOCExKiKweO&#10;aeO11RqnNNlW3p70NI72/+n352w7mZ6dcXSdJQnLhQCGVFvdUSPhq3x7WANzXpFWvSWU8IsOtvnt&#10;TaZSbS9U4HnvGxZKyKVKQuv9kHLu6haNcgs7IIXsYEejfBjHhutRXUK56XkkRMyN6ihcaNWALy3W&#10;x/3JSNh9U/Ha/XxUn8Wh6MpyI+g9Pkp5fzftnoF5nPwVhlk/qEMenCp7Iu1YLyFeiSSgIYhF8ghs&#10;RsRqGQGr5l2UPAHPM/7/jfwPAAD//wMAUEsBAi0AFAAGAAgAAAAhALaDOJL+AAAA4QEAABMAAAAA&#10;AAAAAAAAAAAAAAAAAFtDb250ZW50X1R5cGVzXS54bWxQSwECLQAUAAYACAAAACEAOP0h/9YAAACU&#10;AQAACwAAAAAAAAAAAAAAAAAvAQAAX3JlbHMvLnJlbHNQSwECLQAUAAYACAAAACEA/LwAirMCAAC1&#10;BQAADgAAAAAAAAAAAAAAAAAuAgAAZHJzL2Uyb0RvYy54bWxQSwECLQAUAAYACAAAACEArI91nOEA&#10;AAAOAQAADwAAAAAAAAAAAAAAAAANBQAAZHJzL2Rvd25yZXYueG1sUEsFBgAAAAAEAAQA8wAAABsG&#10;AAAAAA=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394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10184765</wp:posOffset>
              </wp:positionV>
              <wp:extent cx="5798185" cy="1270"/>
              <wp:effectExtent l="6350" t="12065" r="5715" b="5715"/>
              <wp:wrapNone/>
              <wp:docPr id="291" name="Group 2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8185" cy="1270"/>
                        <a:chOff x="1390" y="16039"/>
                        <a:chExt cx="9131" cy="2"/>
                      </a:xfrm>
                    </wpg:grpSpPr>
                    <wps:wsp>
                      <wps:cNvPr id="292" name="Freeform 292"/>
                      <wps:cNvSpPr>
                        <a:spLocks/>
                      </wps:cNvSpPr>
                      <wps:spPr bwMode="auto">
                        <a:xfrm>
                          <a:off x="1390" y="16039"/>
                          <a:ext cx="9131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31"/>
                            <a:gd name="T2" fmla="+- 0 10521 1390"/>
                            <a:gd name="T3" fmla="*/ T2 w 913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31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</a:path>
                          </a:pathLst>
                        </a:custGeom>
                        <a:noFill/>
                        <a:ln w="4318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91" o:spid="_x0000_s1026" style="position:absolute;margin-left:69.5pt;margin-top:801.95pt;width:456.55pt;height:.1pt;z-index:-5086;mso-position-horizontal-relative:page;mso-position-vertical-relative:page" coordorigin="1390,16039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6Z6YgMAAO0HAAAOAAAAZHJzL2Uyb0RvYy54bWykVduO4zYMfS/QfxD02CLjS5yZxJjMYpHL&#10;oMC2XWDTD1Bs+YLakispcaZF/70kZWc82V202OZBkUyKPDykyMd3l7ZhZ2lsrdWaR3chZ1JlOq9V&#10;uea/HfazJWfWCZWLRiu55i/S8ndP33/32HepjHWlm1waBkaUTftuzSvnujQIbFbJVtg73UkFwkKb&#10;Vjg4mjLIjejBetsEcRjeB702eWd0Jq2Fr1sv5E9kvyhk5n4tCisda9YcsDlaDa1HXIOnR5GWRnRV&#10;nQ0wxDegaEWtwOnV1FY4wU6m/sxUW2dGW124u0y3gS6KOpMUA0QThTfRPBt96iiWMu3L7koTUHvD&#10;0zebzX45fzSsztc8XkWcKdFCksgvww9AT9+VKWg9m+5T99H4GGH7QWe/WxAHt3I8l16ZHfufdQ4G&#10;xclpoudSmBZNQODsQll4uWZBXhzL4OPiYbWMlgvOMpBF8cOQpKyCTOKlaL6CTKLsPpyvfAazajfc&#10;XkVziAOvxigKROp9Es4BFwYF5WZfGbX/j9FPlegkJcoiV1dG45HRvZESixhIJVjoHxRHRu2UzokE&#10;1Syw/q9EfomTkc+vMSLS7GTds9SUEXH+YJ1/DTnsKM/5UA8H4LtoG3gYP85YyNAZLcPruaoB8V7t&#10;h4AdQtYzcj0YHW0BJ1Nb4SKOvmhsPuqhsXhiDFJajhBFNaLOLmqADTsmsP2EVHKdtlg1BwA31hpY&#10;ACUM8Su64PtW198ZXBjoK7cdxXAGHeXoOemEQ2ToAresX3PiAj+0+iwPmkTu5hGAk1dpo6ZaPosT&#10;VF4MN9ABFfrVKWKdpFbpfd00lIZGIZRkHi2JG6ubOkchorGmPG4aw84CeyX9hhf0Rg16ksrJWCVF&#10;vhv2TtSN34PzhriF+hsowEqkZvjXKlztlrtlMkvi+90sCbfb2fv9Jpnd76OHxXa+3Wy20d8ILUrS&#10;qs5zqRDd2Jij5L8902FE+JZ6bc1vongT7J5+nwcbvIVBJEMs4z9FB33Fv1HfVI46f4H3arSfNDAZ&#10;YVNp8ydnPUyZNbd/nISRnDU/KWg6qyhJcCzRIVk8xHAwU8lxKhEqA1Nr7jgUOG43zo+yU2fqsgJP&#10;EaVV6ffQcIsa3zPh86iGA/Q92tFMoViG+YdDa3omrdcp/fQPAAAA//8DAFBLAwQUAAYACAAAACEA&#10;aErqaeMAAAAOAQAADwAAAGRycy9kb3ducmV2LnhtbEyPwW7CMBBE75X6D9ZW6q3YJgWVNA5CqO0J&#10;VSpUQtxMvCQR8TqKTRL+vqaX9razO5p9ky1H27AeO187UiAnAhhS4UxNpYLv3fvTCzAfNBndOEIF&#10;V/SwzO/vMp0aN9AX9ttQshhCPtUKqhDalHNfVGi1n7gWKd5OrrM6RNmV3HR6iOG24VMh5tzqmuKH&#10;Sre4rrA4by9Wwcegh1Ui3/rN+bS+Hnazz/1GolKPD+PqFVjAMfyZ4YYf0SGPTEd3IeNZE3WyiF1C&#10;HOYiWQC7WcRsKoEdf3fPEnie8f818h8AAAD//wMAUEsBAi0AFAAGAAgAAAAhALaDOJL+AAAA4QEA&#10;ABMAAAAAAAAAAAAAAAAAAAAAAFtDb250ZW50X1R5cGVzXS54bWxQSwECLQAUAAYACAAAACEAOP0h&#10;/9YAAACUAQAACwAAAAAAAAAAAAAAAAAvAQAAX3JlbHMvLnJlbHNQSwECLQAUAAYACAAAACEAIG+m&#10;emIDAADtBwAADgAAAAAAAAAAAAAAAAAuAgAAZHJzL2Uyb0RvYy54bWxQSwECLQAUAAYACAAAACEA&#10;aErqaeMAAAAOAQAADwAAAAAAAAAAAAAAAAC8BQAAZHJzL2Rvd25yZXYueG1sUEsFBgAAAAAEAAQA&#10;8wAAAMwGAAAAAA==&#10;">
              <v:shape id="Freeform 292" o:spid="_x0000_s1027" style="position:absolute;left:1390;top:16039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zdM8cA&#10;AADcAAAADwAAAGRycy9kb3ducmV2LnhtbESP3UrDQBSE7wt9h+UUvGs3DaI27bZUsaBYlP56e8ye&#10;JqHZs2F3TaNP7wqCl8PMfMPMFp2pRUvOV5YVjEcJCOLc6ooLBfvdangHwgdkjbVlUvBFHhbzfm+G&#10;mbYX3lC7DYWIEPYZKihDaDIpfV6SQT+yDXH0TtYZDFG6QmqHlwg3tUyT5EYarDgulNjQQ0n5eftp&#10;FFwfm5fV68G95+v2u3p7vv947Pa3Sl0NuuUURKAu/If/2k9aQTpJ4fdMPAJy/g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Qc3TPHAAAA3AAAAA8AAAAAAAAAAAAAAAAAmAIAAGRy&#10;cy9kb3ducmV2LnhtbFBLBQYAAAAABAAEAPUAAACMAwAAAAA=&#10;" path="m,l9131,e" filled="f" strokeweight=".34pt">
                <v:path arrowok="t" o:connecttype="custom" o:connectlocs="0,0;9131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395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10208260</wp:posOffset>
              </wp:positionV>
              <wp:extent cx="2542540" cy="127635"/>
              <wp:effectExtent l="2540" t="0" r="0" b="0"/>
              <wp:wrapNone/>
              <wp:docPr id="290" name="Text Box 2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254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 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90" o:spid="_x0000_s1028" type="#_x0000_t202" style="position:absolute;margin-left:69.95pt;margin-top:803.8pt;width:200.2pt;height:10.05pt;z-index:-508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DeHsAIAALQFAAAOAAAAZHJzL2Uyb0RvYy54bWysVNtunDAQfa/Uf7D8TriEvYDCRsmyVJXS&#10;i5T0A7zGLFbBprZ3Ia367x2bZbNJVKlqixAa7PGZMzPHc3U9tA06MKW5FBkOLwKMmKCy5GKX4S8P&#10;hbfESBsiStJIwTL8yDS+Xr19c9V3KYtkLZuSKQQgQqd9l+HamC71fU1r1hJ9ITsmYLOSqiUGftXO&#10;LxXpAb1t/CgI5n4vVdkpSZnWsJqPm3jl8KuKUfOpqjQzqMkwcDPuq9x3a7/+6oqkO0W6mtMjDfIX&#10;LFrCBQQ9QeXEELRX/BVUy6mSWlbmgsrWl1XFKXM5QDZh8CKb+5p0zOUCxdHdqUz6/8HSj4fPCvEy&#10;w1EC9RGkhSY9sMGgWzkguwYV6judguN9B65mgA3otMtWd3eSftVIyHVNxI7dKCX7mpESGIb2pH92&#10;dMTRFmTbf5AlBCJ7Ix3QUKnWlg8KggAdmDyeumPJUFiMZjG8sEVhL4wW88uZC0HS6XSntHnHZIus&#10;kWEF3Xfo5HCnjWVD0snFBhOy4E3jFNCIZwvgOK5AbDhq9ywL19AfSZBslptl7MXRfOPFQZ57N8U6&#10;9uZFuJjll/l6nYc/bdwwTmtelkzYMJO4wvjPmneU+SiLk7y0bHhp4SwlrXbbdaPQgYC4C/ccC3Lm&#10;5j+n4YoAubxIKYzi4DZKvGK+XHhxEc+8ZBEsvSBMbpN5ECdxXjxP6Y4L9u8poT7DySyajWL6bW6B&#10;e17nRtKWGxgfDW8zvDw5kdRKcCNK11pDeDPaZ6Ww9J9KAe2eGu0EazU6qtUM22G8HTa6FfNWlo+g&#10;YCVBYKBFGH1g1FJ9x6iHMZJh/W1PFMOoeS/gFoCLmQw1GdvJIILC0QwbjEZzbcbZtO8U39WAPN4z&#10;IW/gplTcifiJxfF+wWhwuRzHmJ095//O62nYrn4BAAD//wMAUEsDBBQABgAIAAAAIQC/uiqJ4QAA&#10;AA0BAAAPAAAAZHJzL2Rvd25yZXYueG1sTI/BTsMwEETvSPyDtUjcqE0LCQlxqgrBCQmRhgNHJ3YT&#10;q/E6xG4b/p7tqdx2dkezb4r17AZ2NFOwHiXcLwQwg63XFjsJX/Xb3ROwEBVqNXg0En5NgHV5fVWo&#10;XPsTVua4jR2jEAy5ktDHOOach7Y3ToWFHw3SbecnpyLJqeN6UicKdwNfCpFwpyzSh16N5qU37X57&#10;cBI231i92p+P5rPaVbauM4HvyV7K25t58wwsmjlezHDGJ3QoianxB9SBDaRXWUZWGhKRJsDI8vgg&#10;VsCa82qZpsDLgv9vUf4BAAD//wMAUEsBAi0AFAAGAAgAAAAhALaDOJL+AAAA4QEAABMAAAAAAAAA&#10;AAAAAAAAAAAAAFtDb250ZW50X1R5cGVzXS54bWxQSwECLQAUAAYACAAAACEAOP0h/9YAAACUAQAA&#10;CwAAAAAAAAAAAAAAAAAvAQAAX3JlbHMvLnJlbHNQSwECLQAUAAYACAAAACEAQfg3h7ACAAC0BQAA&#10;DgAAAAAAAAAAAAAAAAAuAgAAZHJzL2Uyb0RvYy54bWxQSwECLQAUAAYACAAAACEAv7oqieEAAAAN&#10;AQAADwAAAAAAAAAAAAAAAAAKBQAAZHJzL2Rvd25yZXYueG1sUEsFBgAAAAAEAAQA8wAAABgGAAAA&#10;AA=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 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396" behindDoc="1" locked="0" layoutInCell="1" allowOverlap="1">
              <wp:simplePos x="0" y="0"/>
              <wp:positionH relativeFrom="page">
                <wp:posOffset>6593840</wp:posOffset>
              </wp:positionH>
              <wp:positionV relativeFrom="page">
                <wp:posOffset>10208260</wp:posOffset>
              </wp:positionV>
              <wp:extent cx="81915" cy="127635"/>
              <wp:effectExtent l="2540" t="0" r="1270" b="0"/>
              <wp:wrapNone/>
              <wp:docPr id="289" name="Text Box 2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1915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v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89" o:spid="_x0000_s1029" type="#_x0000_t202" style="position:absolute;margin-left:519.2pt;margin-top:803.8pt;width:6.45pt;height:10.05pt;z-index:-50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0WRsQIAALIFAAAOAAAAZHJzL2Uyb0RvYy54bWysVG1vmzAQ/j5p/8Hyd8pLSAIopGpDmCZ1&#10;L1K7H+CACdbAZrYT6Kb9951NSNNWk6ZtfLAO+/zcPXePb3U9tA06UqmY4Cn2rzyMKC9Eyfg+xV8e&#10;cifCSGnCS9IITlP8SBW+Xr99s+q7hAaiFk1JJQIQrpK+S3GtdZe4ripq2hJ1JTrK4bASsiUafuXe&#10;LSXpAb1t3MDzFm4vZNlJUVClYDcbD/Ha4lcVLfSnqlJUoybFkJu2q7TrzqzuekWSvSRdzYpTGuQv&#10;smgJ4xD0DJURTdBBsldQLSukUKLSV4VoXVFVrKCWA7DxvRds7mvSUcsFiqO6c5nU/4MtPh4/S8TK&#10;FAdRjBEnLTTpgQ4a3YoBmT2oUN+pBBzvO3DVAxxApy1b1d2J4qtCXGxqwvf0RkrR15SUkKFvbroX&#10;V0ccZUB2/QdRQiBy0MICDZVsTfmgIAjQoVOP5+6YZArYjPzYn2NUwIkfLBezuQ1AkuluJ5V+R0WL&#10;jJFiCb232OR4p7TJhSSTiwnFRc6axva/4c82wHHcgchw1ZyZHGw7f8RevI22UeiEwWLrhF6WOTf5&#10;JnQWub+cZ7Nss8n8nyauHyY1K0vKTZhJWn74Z607iXwUxVlcSjSsNHAmJSX3u00j0ZGAtHP7nQpy&#10;4eY+T8MWAbi8oOQHoXcbxE6+iJZOmIdzJ156keP58W288MI4zPLnlO4Yp/9OCfUpjufBfJTSb7l5&#10;9nvNjSQt0zA8GtaCOM5OJDEC3PLStlYT1oz2RSlM+k+lgHZPjbZyNQodtaqH3WDfxsxEN1LeifIR&#10;9CsFCAxECoMPjFrI7xj1MERSrL4diKQYNe85vAEzcSZDTsZuMggv4GqKNUajudHjZDp0ku1rQB5f&#10;GRc38E4qZkX8lMXpdcFgsFxOQ8xMnst/6/U0ate/AAAA//8DAFBLAwQUAAYACAAAACEA//JUweIA&#10;AAAPAQAADwAAAGRycy9kb3ducmV2LnhtbEyPwU7DMBBE70j8g7VI3KjdFpIS4lQVghMSIg0Hjk7s&#10;JlbjdYjdNvw9mxPcdnZHs2/y7eR6djZjsB4lLBcCmMHGa4uthM/q9W4DLESFWvUejYQfE2BbXF/l&#10;KtP+gqU572PLKARDpiR0MQ4Z56HpjFNh4QeDdDv40alIcmy5HtWFwl3PV0Ik3CmL9KFTg3nuTHPc&#10;n5yE3ReWL/b7vf4oD6WtqkeBb8lRytubafcELJop/plhxid0KIip9ifUgfWkxXpzT16aEpEmwGaP&#10;eFiugdXzbpWmwIuc/+9R/AIAAP//AwBQSwECLQAUAAYACAAAACEAtoM4kv4AAADhAQAAEwAAAAAA&#10;AAAAAAAAAAAAAAAAW0NvbnRlbnRfVHlwZXNdLnhtbFBLAQItABQABgAIAAAAIQA4/SH/1gAAAJQB&#10;AAALAAAAAAAAAAAAAAAAAC8BAABfcmVscy8ucmVsc1BLAQItABQABgAIAAAAIQC7G0WRsQIAALIF&#10;AAAOAAAAAAAAAAAAAAAAAC4CAABkcnMvZTJvRG9jLnhtbFBLAQItABQABgAIAAAAIQD/8lTB4gAA&#10;AA8BAAAPAAAAAAAAAAAAAAAAAAsFAABkcnMvZG93bnJldi54bWxQSwUGAAAAAAQABADzAAAAGgYA&#10;AAAA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v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448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8185" cy="1270"/>
              <wp:effectExtent l="6350" t="10160" r="5715" b="7620"/>
              <wp:wrapNone/>
              <wp:docPr id="219" name="Group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8185" cy="1270"/>
                        <a:chOff x="1390" y="16036"/>
                        <a:chExt cx="9131" cy="2"/>
                      </a:xfrm>
                    </wpg:grpSpPr>
                    <wps:wsp>
                      <wps:cNvPr id="220" name="Freeform 220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31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31"/>
                            <a:gd name="T2" fmla="+- 0 10521 1390"/>
                            <a:gd name="T3" fmla="*/ T2 w 913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31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19" o:spid="_x0000_s1026" style="position:absolute;margin-left:69.5pt;margin-top:801.8pt;width:456.55pt;height:.1pt;z-index:-5032;mso-position-horizontal-relative:page;mso-position-vertical-relative:page" coordorigin="1390,16036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SQfYgMAAO0HAAAOAAAAZHJzL2Uyb0RvYy54bWykVduO2zYQfQ/QfyD42MCri2WvLaw2CHxZ&#10;BEjbAHE/gKaoCyqRCklb3hb99w6HklfrJGiR+kEecoYzZ84Mhw/vLm1DzkKbWsmMRnchJUJyldey&#10;zOjvh/1sRYmxTOasUVJk9FkY+u7xpzcPfZeKWFWqyYUm4ESatO8yWlnbpUFgeCVaZu5UJyQoC6Vb&#10;ZmGpyyDXrAfvbRPEYbgMeqXzTisujIHdrVfSR/RfFILb34rCCEuajAI2i1+N36P7Bo8PLC0166qa&#10;DzDYD6BoWS0h6NXVlllGTrr+ylVbc62MKuwdV22giqLmAnOAbKLwJpsnrU4d5lKmfdldaQJqb3j6&#10;Ybf81/MnTeo8o3G0pkSyFoqEcYnbAHr6rkzB6kl3n7tP2ucI4kfF/zCgDm71bl16Y3Lsf1E5OGQn&#10;q5CeS6Fb5wISJxeswvO1CuJiCYfNxf16Fa0WlHDQRfH9UCReQSXdoWi+hko63TKcL30FebUbTq+j&#10;eeSPxk4VsNTHRJwDLpcUtJt5YdT8P0Y/V6wTWCjjuBoZjQGnZ3SvhXBNTGLYQ1LRcGTUTOmcaBxM&#10;A6z/K5Hf4mTk83uMsJSfjH0SCivCzh+NBWTQwjlIXhjQHyCPom3gYrydkZC4YPjx3Jf5aAbEe7Of&#10;A3IISU8w9OB0NIpHI+8rXMTRN53NRzvnLJ44g5JeIbJqRM0vcoANEmFu/ITYcp0yrmsOAG7sNfAA&#10;Ri7F79hC7Ftbf2YIoWGu3E4UTQlMlKPnpGPWIXMhnEj6jCIXbqNVZ3FQqLI3lwCCvGgbObXyVZyg&#10;8mo44QJgo1+DOqyT0kq1r5sGy9BIByWZw9V2AIxq6twpcaHL46bR5MzcrMTfcINemcFMkjk6qwTL&#10;d4NsWd14GYI3yC3030CB60Qchn+tw/VutVslsyRe7mZJuN3O3u83yWy5j+4X2/l2s9lGfztoUZJW&#10;dZ4L6dCNgzlK/ts1HZ4IP1Kvo/lVFmaa7B5/XycbvIaBJEMu4z9mB3PF31E/VI4qf4b7qpV/aeBl&#10;BKFS+k9KenhlMmq+nJgWlDQfJAyddZQk7lnCRbK4dxNDTzXHqYZJDq4yaik0uBM31j9lp07XZQWR&#10;IiyrVO9h4Ba1u8+Iz6MaFjD3UMI3BXMZ3j/3aE3XaPXySj/+AwAA//8DAFBLAwQUAAYACAAAACEA&#10;sxL4feIAAAAOAQAADwAAAGRycy9kb3ducmV2LnhtbEyPQUvDQBCF74L/YRnBm92koaHGbEop6qkI&#10;toJ4m2anSWh2NmS3Sfrv3eKh3ubNPN58L19NphUD9a6xrCCeRSCIS6sbrhR87d+eliCcR9bYWiYF&#10;F3KwKu7vcsy0HfmThp2vRAhhl6GC2vsuk9KVNRl0M9sRh9vR9gZ9kH0ldY9jCDetnEdRKg02HD7U&#10;2NGmpvK0OxsF7yOO6yR+Hban4+bys198fG9jUurxYVq/gPA0+ZsZrvgBHYrAdLBn1k60QSfPoYsP&#10;QxolKYirJVrMYxCHv90SZJHL/zWKXwAAAP//AwBQSwECLQAUAAYACAAAACEAtoM4kv4AAADhAQAA&#10;EwAAAAAAAAAAAAAAAAAAAAAAW0NvbnRlbnRfVHlwZXNdLnhtbFBLAQItABQABgAIAAAAIQA4/SH/&#10;1gAAAJQBAAALAAAAAAAAAAAAAAAAAC8BAABfcmVscy8ucmVsc1BLAQItABQABgAIAAAAIQBrTSQf&#10;YgMAAO0HAAAOAAAAAAAAAAAAAAAAAC4CAABkcnMvZTJvRG9jLnhtbFBLAQItABQABgAIAAAAIQCz&#10;Evh94gAAAA4BAAAPAAAAAAAAAAAAAAAAALwFAABkcnMvZG93bnJldi54bWxQSwUGAAAAAAQABADz&#10;AAAAywYAAAAA&#10;">
              <v:shape id="Freeform 220" o:spid="_x0000_s1027" style="position:absolute;left:1390;top:16036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c45MIA&#10;AADcAAAADwAAAGRycy9kb3ducmV2LnhtbERPz2vCMBS+D/Y/hDfYbabrYZbOKGND8LDDWkXw9tY8&#10;m2LzUpLMdv715iB4/Ph+L1aT7cWZfOgcK3idZSCIG6c7bhXstuuXAkSIyBp7x6TgnwKslo8PCyy1&#10;G7micx1bkUI4lKjAxDiUUobGkMUwcwNx4o7OW4wJ+lZqj2MKt73Ms+xNWuw4NRgc6NNQc6r/rAK5&#10;/5n0ujJfm8L6cIlzf/g+/Cr1/DR9vIOINMW7+ObeaAV5nuanM+kIyOUV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RzjkwgAAANwAAAAPAAAAAAAAAAAAAAAAAJgCAABkcnMvZG93&#10;bnJldi54bWxQSwUGAAAAAAQABAD1AAAAhwMAAAAA&#10;" path="m,l9131,e" filled="f" strokeweight=".12mm">
                <v:path arrowok="t" o:connecttype="custom" o:connectlocs="0,0;9131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49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2542540" cy="127635"/>
              <wp:effectExtent l="2540" t="0" r="0" b="635"/>
              <wp:wrapNone/>
              <wp:docPr id="218" name="Text Box 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254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 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18" o:spid="_x0000_s1064" type="#_x0000_t202" style="position:absolute;margin-left:69.95pt;margin-top:803.65pt;width:200.2pt;height:10.05pt;z-index:-503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WaRsQIAALUFAAAOAAAAZHJzL2Uyb0RvYy54bWysVNtunDAQfa/Uf7D8TriEvYDCRsmyVJXS&#10;i5T0A7xgFqvGprZ3Ia367x2bZbNJVKlqixAaPOMztzNzdT20HB2o0kyKDIcXAUZUlLJiYpfhLw+F&#10;t8RIGyIqwqWgGX6kGl+v3r656ruURrKRvKIKAYjQad9luDGmS31flw1tib6QHRWgrKVqiYFftfMr&#10;RXpAb7kfBcHc76WqOiVLqjWc5qMSrxx+XdPSfKprTQ3iGYbYjPsq993ar7+6IulOka5h5TEM8hdR&#10;tIQJcHqCyokhaK/YK6iWlUpqWZuLUra+rGtWUpcDZBMGL7K5b0hHXS5QHN2dyqT/H2z58fBZIVZl&#10;OAqhVYK00KQHOhh0Kwdkz6BCfadTMLzvwNQMoIBOu2x1dyfLrxoJuW6I2NEbpWTfUFJBhKG96Z9d&#10;HXG0Bdn2H2QFjsjeSAc01Kq15YOCIECHTj2eumODKeEwmsXwgqoEXRgt5pcz54Kk0+1OafOOyhZZ&#10;IcMKuu/QyeFOGxsNSScT60zIgnHuGMDFswMwHE/AN1y1OhuFa+iPJEg2y80y9uJovvHiIM+9m2Id&#10;e/MiXMzyy3y9zsOf1m8Ypw2rKiqsm4lcYfxnzTvSfKTFiV5aclZZOBuSVrvtmit0IEDuwj3HgpyZ&#10;+c/DcEWAXF6kFEZxcBslXjFfLry4iGdesgiWXhAmt8k8iJM4L56ndMcE/feUUJ/hZBbNRjL9NrfA&#10;Pa9zI2nLDKwPztoML09GJLUU3IjKtdYQxkf5rBQ2/KdSQLunRjvCWo6ObDXDdnDTcXkahK2sHoHC&#10;SgLDgIyw+0BopPqOUQ97JMP6254oihF/L2AM7NKZBDUJ20kgooSrGTYYjeLajMtp3ym2awB5HDQh&#10;b2BUauZYbGdqjOI4YLAbXDLHPWaXz/m/s3ratqtfAAAA//8DAFBLAwQUAAYACAAAACEAvzxE/OEA&#10;AAANAQAADwAAAGRycy9kb3ducmV2LnhtbEyPwU7DMBBE70j8g7VI3KhNW9ImxKkqBCckRBoOPTqx&#10;m1iN1yF22/D3bE9wm9kdzb7NN5Pr2dmMwXqU8DgTwAw2XltsJXxVbw9rYCEq1Kr3aCT8mACb4vYm&#10;V5n2FyzNeRdbRiUYMiWhi3HIOA9NZ5wKMz8YpN3Bj05FsmPL9aguVO56Phci4U5ZpAudGsxLZ5rj&#10;7uQkbPdYvtrvj/qzPJS2qlKB78lRyvu7afsMLJop/oXhik/oUBBT7U+oA+vJL9KUoiQSsVoAo8jT&#10;UpCor6P5agm8yPn/L4pfAAAA//8DAFBLAQItABQABgAIAAAAIQC2gziS/gAAAOEBAAATAAAAAAAA&#10;AAAAAAAAAAAAAABbQ29udGVudF9UeXBlc10ueG1sUEsBAi0AFAAGAAgAAAAhADj9If/WAAAAlAEA&#10;AAsAAAAAAAAAAAAAAAAALwEAAF9yZWxzLy5yZWxzUEsBAi0AFAAGAAgAAAAhAIqlZpGxAgAAtQUA&#10;AA4AAAAAAAAAAAAAAAAALgIAAGRycy9lMm9Eb2MueG1sUEsBAi0AFAAGAAgAAAAhAL88RPzhAAAA&#10;DQEAAA8AAAAAAAAAAAAAAAAACwUAAGRycy9kb3ducmV2LnhtbFBLBQYAAAAABAAEAPMAAAAZBgAA&#10;AAA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 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50" behindDoc="1" locked="0" layoutInCell="1" allowOverlap="1">
              <wp:simplePos x="0" y="0"/>
              <wp:positionH relativeFrom="page">
                <wp:posOffset>6537325</wp:posOffset>
              </wp:positionH>
              <wp:positionV relativeFrom="page">
                <wp:posOffset>10206355</wp:posOffset>
              </wp:positionV>
              <wp:extent cx="138430" cy="127635"/>
              <wp:effectExtent l="3175" t="0" r="1270" b="635"/>
              <wp:wrapNone/>
              <wp:docPr id="217" name="Text Box 2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23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17" o:spid="_x0000_s1065" type="#_x0000_t202" style="position:absolute;margin-left:514.75pt;margin-top:803.65pt;width:10.9pt;height:10.05pt;z-index:-503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ni/sgIAALQFAAAOAAAAZHJzL2Uyb0RvYy54bWysVG1vmzAQ/j5p/8Hyd8pLSAKopGpDmCZ1&#10;L1K7H+CACdbAZrYT6Kb9951NSJNWk6ZtfLAO+/zcPXeP7/pmaBt0oFIxwVPsX3kYUV6IkvFdir88&#10;5k6EkdKEl6QRnKb4iSp8s3r75rrvEhqIWjQllQhAuEr6LsW11l3iuqqoaUvUlegoh8NKyJZo+JU7&#10;t5SkB/S2cQPPW7i9kGUnRUGVgt1sPMQri19VtNCfqkpRjZoUQ27artKuW7O6q2uS7CTpalYc0yB/&#10;kUVLGIegJ6iMaIL2kr2CalkhhRKVvipE64qqYgW1HICN771g81CTjlouUBzVncqk/h9s8fHwWSJW&#10;pjjwlxhx0kKTHumg0Z0YkNmDCvWdSsDxoQNXPcABdNqyVd29KL4qxMW6JnxHb6UUfU1JCRn65qZ7&#10;dnXEUQZk238QJQQiey0s0FDJ1pQPCoIAHTr1dOqOSaYwIWdROIOTAo78YLmYzW0EkkyXO6n0Oypa&#10;ZIwUS2i+BSeHe6VNMiSZXEwsLnLWNFYADb/YAMdxB0LDVXNmkrD9/BF78SbaRKETBouNE3pZ5tzm&#10;69BZ5P5yns2y9Trzf5q4fpjUrCwpN2Embfnhn/XuqPJRFSd1KdGw0sCZlJTcbdeNRAcC2s7tdyzI&#10;mZt7mYYtAnB5QckPQu8uiJ18ES2dMA/nTrz0Isfz47t44YVxmOWXlO4Zp/9OCfUpjufBfNTSb7l5&#10;9nvNjSQt0zA9GtamODo5kcQocMNL21pNWDPaZ6Uw6T+XAto9Ndrq1Uh0FKsetoN9HLPYhDdi3ory&#10;CRQsBSgMxAijD4xayO8Y9TBGUqy+7YmkGDXvObwCM3MmQ07GdjIIL+BqijVGo7nW42zad5LtakAe&#10;3xkXt/BSKmZV/JzF8X3BaLBkjmPMzJ7zf+v1PGxXvwAAAP//AwBQSwMEFAAGAAgAAAAhAGuSiQzh&#10;AAAADwEAAA8AAABkcnMvZG93bnJldi54bWxMj8FOwzAQRO9I/IO1SNyo3UBTGuJUFYITEiINB45O&#10;7CZW43WI3Tb8PZsT3GZ2R7Nv8+3kenY2Y7AeJSwXApjBxmuLrYTP6vXuEViICrXqPRoJPybAtri+&#10;ylWm/QVLc97HllEJhkxJ6GIcMs5D0xmnwsIPBml38KNTkezYcj2qC5W7nidCpNwpi3ShU4N57kxz&#10;3J+chN0Xli/2+73+KA+lraqNwLf0KOXtzbR7AhbNFP/CMOMTOhTEVPsT6sB68iLZrChLKhXre2Bz&#10;RqyWpOp5lqwfgBc5//9H8QsAAP//AwBQSwECLQAUAAYACAAAACEAtoM4kv4AAADhAQAAEwAAAAAA&#10;AAAAAAAAAAAAAAAAW0NvbnRlbnRfVHlwZXNdLnhtbFBLAQItABQABgAIAAAAIQA4/SH/1gAAAJQB&#10;AAALAAAAAAAAAAAAAAAAAC8BAABfcmVscy8ucmVsc1BLAQItABQABgAIAAAAIQCtsni/sgIAALQF&#10;AAAOAAAAAAAAAAAAAAAAAC4CAABkcnMvZTJvRG9jLnhtbFBLAQItABQABgAIAAAAIQBrkokM4QAA&#10;AA8BAAAPAAAAAAAAAAAAAAAAAAwFAABkcnMvZG93bnJldi54bWxQSwUGAAAAAAQABADzAAAAGgYA&#10;AAAA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23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451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8185" cy="1270"/>
              <wp:effectExtent l="6350" t="10160" r="5715" b="7620"/>
              <wp:wrapNone/>
              <wp:docPr id="215" name="Group 2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8185" cy="1270"/>
                        <a:chOff x="1390" y="16036"/>
                        <a:chExt cx="9131" cy="2"/>
                      </a:xfrm>
                    </wpg:grpSpPr>
                    <wps:wsp>
                      <wps:cNvPr id="216" name="Freeform 216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31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31"/>
                            <a:gd name="T2" fmla="+- 0 10521 1390"/>
                            <a:gd name="T3" fmla="*/ T2 w 913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31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15" o:spid="_x0000_s1026" style="position:absolute;margin-left:69.5pt;margin-top:801.8pt;width:456.55pt;height:.1pt;z-index:-5029;mso-position-horizontal-relative:page;mso-position-vertical-relative:page" coordorigin="1390,16036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Ht9YQMAAO0HAAAOAAAAZHJzL2Uyb0RvYy54bWykVduO2zYQfQ/QfyD42MCri2WvLaw2CHxZ&#10;BEjbAHE/gKaoCyqRCklb3hb99w6HklfrJGiR+oEmNcOZM2eGMw/vLm1DzkKbWsmMRnchJUJyldey&#10;zOjvh/1sRYmxTOasUVJk9FkY+u7xpzcPfZeKWFWqyYUmYESatO8yWlnbpUFgeCVaZu5UJyQIC6Vb&#10;ZuGoyyDXrAfrbRPEYbgMeqXzTisujIGvWy+kj2i/KAS3vxWFEZY0GQVsFleN69GtweMDS0vNuqrm&#10;Awz2AyhaVktwejW1ZZaRk66/MtXWXCujCnvHVRuooqi5wBggmii8ieZJq1OHsZRpX3ZXmoDaG55+&#10;2Cz/9fxJkzrPaBwtKJGshSShX+I+AD19V6ag9aS7z90n7WOE7UfF/zAgDm7l7lx6ZXLsf1E5GGQn&#10;q5CeS6FbZwICJxfMwvM1C+JiCYePi/v1KloBGA6yKL4fksQryKS7FM3XkEknW4bzpc8gr3bD7XU0&#10;j/zV2IkClnqfiHPA5YKCcjMvjJr/x+jninUCE2UcV1dGlyOjey2EK2IgFRE7/6A4MmqmdE4kTs0A&#10;6/9K5Lc4Gfn8HiMs5Sdjn4TCjLDzR2P9a8hhh3nOh3o4AN9F28DDeDsjIXHOcBlez1UNiPdqPwfk&#10;EJKeoOvB6GgrHpW8rXARR980Nh/1nLF4YgxSWo4QWTWi5hc5wIYdYa79hFhynTKuag4Abqw1sABK&#10;LsTv6ILvW11/Z3Choa/cdhRNCXSUo+ekY9Yhcy7clvQZRS7ch1adxUGhyN48AnDyIm3kVMtncYLK&#10;i+GGc4CFfnXqsE5SK9W+bhpMQyMdlGQerZEbo5o6d0KHxujyuGk0OTPXK/E3vKBXatCTZI7GKsHy&#10;3bC3rG78Hpw3yC3U30CBq0Rshn+tw/VutVslsyRe7mZJuN3O3u83yWy5j+4X2/l2s9lGfztoUZJW&#10;dZ4L6dCNjTlK/tszHUaEb6nX1vwqilfB7vH3dbDBaxhIMsQy/mN00Ff8G/VN5ajyZ3ivWvlJA5MR&#10;NpXSf1LSw5TJqPlyYlpQ0nyQ0HTWUZK4sYSHZHEfw0FPJcephEkOpjJqKRS4226sH2WnTtdlBZ4i&#10;TKtU76HhFrV7z4jPoxoO0PdwhzMFYxnmnxta0zNqvUzpx38AAAD//wMAUEsDBBQABgAIAAAAIQCz&#10;Evh94gAAAA4BAAAPAAAAZHJzL2Rvd25yZXYueG1sTI9BS8NAEIXvgv9hGcGb3aShocZsSinqqQi2&#10;gnibZqdJaHY2ZLdJ+u/d4qHe5s083nwvX02mFQP1rrGsIJ5FIIhLqxuuFHzt356WIJxH1thaJgUX&#10;crAq7u9yzLQd+ZOGna9ECGGXoYLa+y6T0pU1GXQz2xGH29H2Bn2QfSV1j2MIN62cR1EqDTYcPtTY&#10;0aam8rQ7GwXvI47rJH4dtqfj5vKzX3x8b2NS6vFhWr+A8DT5mxmu+AEdisB0sGfWTrRBJ8+hiw9D&#10;GiUpiKslWsxjEIe/3RJkkcv/NYpfAAAA//8DAFBLAQItABQABgAIAAAAIQC2gziS/gAAAOEBAAAT&#10;AAAAAAAAAAAAAAAAAAAAAABbQ29udGVudF9UeXBlc10ueG1sUEsBAi0AFAAGAAgAAAAhADj9If/W&#10;AAAAlAEAAAsAAAAAAAAAAAAAAAAALwEAAF9yZWxzLy5yZWxzUEsBAi0AFAAGAAgAAAAhANjIe31h&#10;AwAA7QcAAA4AAAAAAAAAAAAAAAAALgIAAGRycy9lMm9Eb2MueG1sUEsBAi0AFAAGAAgAAAAhALMS&#10;+H3iAAAADgEAAA8AAAAAAAAAAAAAAAAAuwUAAGRycy9kb3ducmV2LnhtbFBLBQYAAAAABAAEAPMA&#10;AADKBgAAAAA=&#10;">
              <v:shape id="Freeform 216" o:spid="_x0000_s1027" style="position:absolute;left:1390;top:16036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7PtsUA&#10;AADcAAAADwAAAGRycy9kb3ducmV2LnhtbESPQWvCQBSE7wX/w/KE3upGD6lEVymKkEMP1Yrg7Zl9&#10;ZkOzb8PuNkn767uFQo/DzHzDrLejbUVPPjSOFcxnGQjiyumGawXn98PTEkSIyBpbx6TgiwJsN5OH&#10;NRbaDXyk/hRrkSAcClRgYuwKKUNlyGKYuY44eXfnLcYkfS21xyHBbSsXWZZLiw2nBYMd7QxVH6dP&#10;q0Be3kZ9OJp9ubQ+fMdnf3293pR6nI4vKxCRxvgf/muXWsFinsPvmXQE5O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js+2xQAAANwAAAAPAAAAAAAAAAAAAAAAAJgCAABkcnMv&#10;ZG93bnJldi54bWxQSwUGAAAAAAQABAD1AAAAigMAAAAA&#10;" path="m,l9131,e" filled="f" strokeweight=".12mm">
                <v:path arrowok="t" o:connecttype="custom" o:connectlocs="0,0;9131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52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138430" cy="127635"/>
              <wp:effectExtent l="2540" t="0" r="1905" b="635"/>
              <wp:wrapNone/>
              <wp:docPr id="214" name="Text Box 2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24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14" o:spid="_x0000_s1066" type="#_x0000_t202" style="position:absolute;margin-left:69.95pt;margin-top:803.65pt;width:10.9pt;height:10.05pt;z-index:-50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4/e5sQIAALQFAAAOAAAAZHJzL2Uyb0RvYy54bWysVG1vmzAQ/j5p/8Hyd8pLSAKopGpDmCZ1&#10;L1K7H+CACdbAZrYT6Kb9951NSJNWk6ZtfLAO+/zcPXeP7/pmaBt0oFIxwVPsX3kYUV6IkvFdir88&#10;5k6EkdKEl6QRnKb4iSp8s3r75rrvEhqIWjQllQhAuEr6LsW11l3iuqqoaUvUlegoh8NKyJZo+JU7&#10;t5SkB/S2cQPPW7i9kGUnRUGVgt1sPMQri19VtNCfqkpRjZoUQ27artKuW7O6q2uS7CTpalYc0yB/&#10;kUVLGIegJ6iMaIL2kr2CalkhhRKVvipE64qqYgW1HICN771g81CTjlouUBzVncqk/h9s8fHwWSJW&#10;pjjwQ4w4aaFJj3TQ6E4MyOxBhfpOJeD40IGrHuAAOm3Zqu5eFF8V4mJdE76jt1KKvqakhAx9c9M9&#10;uzriKAOy7T+IEgKRvRYWaKhka8oHBUGADp16OnXHJFOYkLMonMFJAUd+sFzM5jYCSabLnVT6HRUt&#10;MkaKJTTfgpPDvdImGZJMLiYWFzlrGiuAhl9sgOO4A6HhqjkzSdh+/oi9eBNtotAJg8XGCb0sc27z&#10;degscn85z2bZep35P01cP0xqVpaUmzCTtvzwz3p3VPmoipO6lGhYaeBMSkrututGogMBbef2Oxbk&#10;zM29TMMWAbi8oOQHoXcXxE6+iJZOmIdzJ156keP58V288MI4zPJLSveM03+nhPoUx/NgPmrpt9w8&#10;+73mRpKWaZgeDWtTHJ2cSGIUuOGlba0mrBnts1KY9J9LAe2eGm31aiQ6ilUP28E+jtBOCiPmrSif&#10;QMFSgMJAjDD6wKiF/I5RD2MkxerbnkiKUfOewyswM2cy5GRsJ4PwAq6mWGM0mms9zqZ9J9muBuTx&#10;nXFxCy+lYlbFz1kc3xeMBkvmOMbM7Dn/t17Pw3b1CwAA//8DAFBLAwQUAAYACAAAACEA7nYP++EA&#10;AAANAQAADwAAAGRycy9kb3ducmV2LnhtbEyPwU7DMBBE70j8g7WVuFGnLUpIGqeqEJyQEGk4cHTi&#10;bWI1XofYbcPf45zKbUb7NDuT7ybTswuOTlsSsFpGwJAaqzS1Ar6qt8dnYM5LUrK3hAJ+0cGuuL/L&#10;ZabslUq8HHzLQgi5TArovB8yzl3ToZFuaQekcDva0Ugf7NhyNcprCDc9X0dRzI3UFD50csCXDpvT&#10;4WwE7L+pfNU/H/VneSx1VaURvccnIR4W034LzOPkbzDM9UN1KEKn2p5JOdYHv0nTgAYRR8kG2IzE&#10;qwRYPYt18gS8yPn/FcUfAAAA//8DAFBLAQItABQABgAIAAAAIQC2gziS/gAAAOEBAAATAAAAAAAA&#10;AAAAAAAAAAAAAABbQ29udGVudF9UeXBlc10ueG1sUEsBAi0AFAAGAAgAAAAhADj9If/WAAAAlAEA&#10;AAsAAAAAAAAAAAAAAAAALwEAAF9yZWxzLy5yZWxzUEsBAi0AFAAGAAgAAAAhADfj97mxAgAAtAUA&#10;AA4AAAAAAAAAAAAAAAAALgIAAGRycy9lMm9Eb2MueG1sUEsBAi0AFAAGAAgAAAAhAO52D/vhAAAA&#10;DQEAAA8AAAAAAAAAAAAAAAAACwUAAGRycy9kb3ducmV2LnhtbFBLBQYAAAAABAAEAPMAAAAZBgAA&#10;AAA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24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53" behindDoc="1" locked="0" layoutInCell="1" allowOverlap="1">
              <wp:simplePos x="0" y="0"/>
              <wp:positionH relativeFrom="page">
                <wp:posOffset>4131945</wp:posOffset>
              </wp:positionH>
              <wp:positionV relativeFrom="page">
                <wp:posOffset>10206355</wp:posOffset>
              </wp:positionV>
              <wp:extent cx="2543175" cy="127635"/>
              <wp:effectExtent l="0" t="0" r="1905" b="635"/>
              <wp:wrapNone/>
              <wp:docPr id="213" name="Text Box 2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3175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13" o:spid="_x0000_s1067" type="#_x0000_t202" style="position:absolute;margin-left:325.35pt;margin-top:803.65pt;width:200.25pt;height:10.05pt;z-index:-502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uAmsgIAALUFAAAOAAAAZHJzL2Uyb0RvYy54bWysVNuOmzAQfa/Uf7D8znIJuYCWrJIQqkrb&#10;i7TbD3DABKtgU9sJbKv+e8cmZJNdVara8mAN9vjMmZnjub3rmxodqVRM8AT7Nx5GlOeiYHyf4C+P&#10;mbPASGnCC1ILThP8RBW+W759c9u1MQ1EJeqCSgQgXMVdm+BK6zZ2XZVXtCHqRrSUw2EpZEM0/Mq9&#10;W0jSAXpTu4HnzdxOyKKVIqdKwW46HOKlxS9LmutPZamoRnWCgZu2q7Trzqzu8pbEe0naiuUnGuQv&#10;WDSEcQh6hkqJJugg2SuohuVSKFHqm1w0rihLllObA2Tjey+yeahIS20uUBzVnsuk/h9s/vH4WSJW&#10;JDjwJxhx0kCTHmmv0Vr0yOxBhbpWxeD40IKr7uEAOm2zVe29yL8qxMWmInxPV1KKrqKkAIa+uele&#10;XB1wlAHZdR9EAYHIQQsL1JeyMeWDgiBAh049nbtjyOSwGUzDiT+fYpTDmR/MZ5OpDUHi8XYrlX5H&#10;RYOMkWAJ3bfo5HivtGFD4tHFBOMiY3VtFVDzqw1wHHYgNlw1Z4aFbeiPyIu2i+0idMJgtnVCL02d&#10;VbYJnVkG7NJJutmk/k8T1w/jihUF5SbMKC4//LPmnWQ+yOIsLyVqVhg4Q0nJ/W5TS3QkIO7MfqeC&#10;XLi51zRsESCXFyn5Qeitg8jJZou5E2bh1Inm3sLx/GgdzbwwCtPsOqV7xum/p4S6BEfTYDqI6be5&#10;efZ7nRuJG6ZhfNSsSfDi7ERiI8EtL2xrNWH1YF+UwtB/LgW0e2y0FazR6KBW3e96+zpCK2ej5p0o&#10;nkDCUoDCQKcw+8CohPyOUQdzJMHq24FIilH9nsMzMENnNORo7EaD8ByuJlhjNJgbPQynQyvZvgLk&#10;4aFxsYKnUjKr4mcWpwcGs8Emc5pjZvhc/luv52m7/AUAAP//AwBQSwMEFAAGAAgAAAAhAKyPdZzh&#10;AAAADgEAAA8AAABkcnMvZG93bnJldi54bWxMj8FOwzAMhu9IvENkJG4sWWHtVppOE4ITEqIrB45p&#10;47XVGqc02VbenvQ0jvb/6ffnbDuZnp1xdJ0lCcuFAIZUW91RI+GrfHtYA3NekVa9JZTwiw62+e1N&#10;plJtL1Tgee8bFkrIpUpC6/2Qcu7qFo1yCzsghexgR6N8GMeG61FdQrnpeSREzI3qKFxo1YAvLdbH&#10;/clI2H1T8dr9fFSfxaHoynIj6D0+Snl/N+2egXmc/BWGWT+oQx6cKnsi7VgvIV6JJKAhiEXyCGxG&#10;xGoZAavmXZQ8Ac8z/v+N/A8AAP//AwBQSwECLQAUAAYACAAAACEAtoM4kv4AAADhAQAAEwAAAAAA&#10;AAAAAAAAAAAAAAAAW0NvbnRlbnRfVHlwZXNdLnhtbFBLAQItABQABgAIAAAAIQA4/SH/1gAAAJQB&#10;AAALAAAAAAAAAAAAAAAAAC8BAABfcmVscy8ucmVsc1BLAQItABQABgAIAAAAIQD+vuAmsgIAALUF&#10;AAAOAAAAAAAAAAAAAAAAAC4CAABkcnMvZTJvRG9jLnhtbFBLAQItABQABgAIAAAAIQCsj3Wc4QAA&#10;AA4BAAAPAAAAAAAAAAAAAAAAAAwFAABkcnMvZG93bnJldi54bWxQSwUGAAAAAAQABADzAAAAGgYA&#10;AAAA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454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8185" cy="1270"/>
              <wp:effectExtent l="6350" t="10160" r="5715" b="7620"/>
              <wp:wrapNone/>
              <wp:docPr id="211" name="Group 2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8185" cy="1270"/>
                        <a:chOff x="1390" y="16036"/>
                        <a:chExt cx="9131" cy="2"/>
                      </a:xfrm>
                    </wpg:grpSpPr>
                    <wps:wsp>
                      <wps:cNvPr id="212" name="Freeform 212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31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31"/>
                            <a:gd name="T2" fmla="+- 0 10521 1390"/>
                            <a:gd name="T3" fmla="*/ T2 w 913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31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11" o:spid="_x0000_s1026" style="position:absolute;margin-left:69.5pt;margin-top:801.8pt;width:456.55pt;height:.1pt;z-index:-5026;mso-position-horizontal-relative:page;mso-position-vertical-relative:page" coordorigin="1390,16036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/jLYgMAAO0HAAAOAAAAZHJzL2Uyb0RvYy54bWykVduO2zYQfQ/QfyD42MCri2WvLaw2CHxZ&#10;BEjbAHE/gKaoCyqRCklb3hb9986QklfrJGiR+oEmNcOZM2eGMw/vLm1DzkKbWsmMRnchJUJyldey&#10;zOjvh/1sRYmxTOasUVJk9FkY+u7xpzcPfZeKWFWqyYUmYESatO8yWlnbpUFgeCVaZu5UJyQIC6Vb&#10;ZuGoyyDXrAfrbRPEYbgMeqXzTisujIGvWy+kj85+UQhufysKIyxpMgrYrFu1W4+4Bo8PLC0166qa&#10;DzDYD6BoWS3B6dXUlllGTrr+ylRbc62MKuwdV22giqLmwsUA0UThTTRPWp06F0uZ9mV3pQmoveHp&#10;h83yX8+fNKnzjMZRRIlkLSTJ+SX4AejpuzIFrSfdfe4+aR8jbD8q/ocBcXArx3Pplcmx/0XlYJCd&#10;rHL0XArdogkInFxcFp6vWRAXSzh8XNyvV9FqQQkHWRTfD0niFWQSL0XzNWQSZctwvvQZ5NVuuL2O&#10;5hAHXo1RFLDU+3Q4B1wYFJSbeWHU/D9GP1esEy5RBrm6MhqPjO61EFjEQKqDhf5BcWTUTOmcSFDN&#10;AOv/SuS3OBn5/B4jLOUnY5+Echlh54/G+teQw87lOR/q4QB8F20DD+PtjIQEnblleD1XNSDeq/0c&#10;kENIeuJcD0ZHW8DJ1Fa4iKNvGpuPemgsnhiDlJYjRFaNqPlFDrBhRxi2n9CVXKcMVs0BwI21BhZA&#10;CUP8ji74vtX1dwYXGvrKbUfRlEBHOXpOOmYRGbrALekz6rjAD606i4NyInvzCMDJi7SRUy2fxQkq&#10;L4Yb6MAV+tUpYp2kVqp93TQuDY1EKMk8WjtujGrqHIWIxujyuGk0OTPsle43vKBXatCTZO6MVYLl&#10;u2FvWd34PThvHLdQfwMFWImuGf61Dte71W6VzJJ4uZsl4XY7e7/fJLPlPrpfbOfbzWYb/Y3QoiSt&#10;6jwXEtGNjTlK/tszHUaEb6nX1vwqilfB7t3v62CD1zAcyRDL+O+ig77i36hvKkeVP8N71cpPGpiM&#10;sKmU/pOSHqZMRs2XE9OCkuaDhKazjpIEx5I7JIv7GA56KjlOJUxyMJVRS6HAcbuxfpSdOl2XFXiK&#10;XFqleg8Nt6jxPTt8HtVwgL7ndm6muFiG+YdDa3p2Wi9T+vEfAAAA//8DAFBLAwQUAAYACAAAACEA&#10;sxL4feIAAAAOAQAADwAAAGRycy9kb3ducmV2LnhtbEyPQUvDQBCF74L/YRnBm92koaHGbEop6qkI&#10;toJ4m2anSWh2NmS3Sfrv3eKh3ubNPN58L19NphUD9a6xrCCeRSCIS6sbrhR87d+eliCcR9bYWiYF&#10;F3KwKu7vcsy0HfmThp2vRAhhl6GC2vsuk9KVNRl0M9sRh9vR9gZ9kH0ldY9jCDetnEdRKg02HD7U&#10;2NGmpvK0OxsF7yOO6yR+Hban4+bys198fG9jUurxYVq/gPA0+ZsZrvgBHYrAdLBn1k60QSfPoYsP&#10;QxolKYirJVrMYxCHv90SZJHL/zWKXwAAAP//AwBQSwECLQAUAAYACAAAACEAtoM4kv4AAADhAQAA&#10;EwAAAAAAAAAAAAAAAAAAAAAAW0NvbnRlbnRfVHlwZXNdLnhtbFBLAQItABQABgAIAAAAIQA4/SH/&#10;1gAAAJQBAAALAAAAAAAAAAAAAAAAAC8BAABfcmVscy8ucmVsc1BLAQItABQABgAIAAAAIQBMv/jL&#10;YgMAAO0HAAAOAAAAAAAAAAAAAAAAAC4CAABkcnMvZTJvRG9jLnhtbFBLAQItABQABgAIAAAAIQCz&#10;Evh94gAAAA4BAAAPAAAAAAAAAAAAAAAAALwFAABkcnMvZG93bnJldi54bWxQSwUGAAAAAAQABADz&#10;AAAAywYAAAAA&#10;">
              <v:shape id="Freeform 212" o:spid="_x0000_s1027" style="position:absolute;left:1390;top:16036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7XJtcUA&#10;AADcAAAADwAAAGRycy9kb3ducmV2LnhtbESPQWvCQBSE70L/w/IK3nRjDq1EN6FUBA89qC2F3J7Z&#10;12xo9m3YXTX667uFQo/DzHzDrKvR9uJCPnSOFSzmGQjixumOWwUf79vZEkSIyBp7x6TgRgGq8mGy&#10;xkK7Kx/ocoytSBAOBSowMQ6FlKExZDHM3UCcvC/nLcYkfSu1x2uC217mWfYkLXacFgwO9Gqo+T6e&#10;rQL5uR/19mA2u6X14R6fff1Wn5SaPo4vKxCRxvgf/mvvtIJ8kcPvmXQEZ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tcm1xQAAANwAAAAPAAAAAAAAAAAAAAAAAJgCAABkcnMv&#10;ZG93bnJldi54bWxQSwUGAAAAAAQABAD1AAAAigMAAAAA&#10;" path="m,l9131,e" filled="f" strokeweight=".12mm">
                <v:path arrowok="t" o:connecttype="custom" o:connectlocs="0,0;9131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55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2542540" cy="127635"/>
              <wp:effectExtent l="2540" t="0" r="0" b="635"/>
              <wp:wrapNone/>
              <wp:docPr id="210" name="Text Box 2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254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 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10" o:spid="_x0000_s1068" type="#_x0000_t202" style="position:absolute;margin-left:69.95pt;margin-top:803.65pt;width:200.2pt;height:10.05pt;z-index:-502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RGosQIAALUFAAAOAAAAZHJzL2Uyb0RvYy54bWysVNtunDAQfa/Uf7D8TriEvYDCRsmyVJXS&#10;i5T0A7xgFqvGprZ3Ia367x2bZbNJVKlqixAa7PGZMzPHc3U9tBwdqNJMigyHFwFGVJSyYmKX4S8P&#10;hbfESBsiKsKloBl+pBpfr96+ueq7lEaykbyiCgGI0GnfZbgxpkt9X5cNbYm+kB0VsFlL1RIDv2rn&#10;V4r0gN5yPwqCud9LVXVKllRrWM3HTbxy+HVNS/OprjU1iGcYuBn3Ve67tV9/dUXSnSJdw8ojDfIX&#10;LFrCBAQ9QeXEELRX7BVUy0oltazNRSlbX9Y1K6nLAbIJgxfZ3Dekoy4XKI7uTmXS/w+2/Hj4rBCr&#10;MhyFUB9BWmjSAx0MupUDsmtQob7TKTjed+BqBtiATrtsdXcny68aCbluiNjRG6Vk31BSAcPQnvTP&#10;jo442oJs+w+ygkBkb6QDGmrV2vJBQRCgA5PHU3csmRIWo1kML2yVsBdGi/nlzIUg6XS6U9q8o7JF&#10;1siwgu47dHK408ayIenkYoMJWTDOnQK4eLYAjuMKxIajds+ycA39kQTJZrlZxl4czTdeHOS5d1Os&#10;Y29ehItZfpmv13n408YN47RhVUWFDTOJK4z/rHlHmY+yOMlLS84qC2cpabXbrrlCBwLiLtxzLMiZ&#10;m/+chisC5PIipTCKg9so8Yr5cuHFRTzzkkWw9IIwuU3mQZzEefE8pTsm6L+nhPoMJ7NoNorpt7kF&#10;7nmdG0lbZmB8cNZmeHlyIqmV4EZUrrWGMD7aZ6Ww9J9KAe2eGu0EazU6qtUM28Hdjjiy4a2at7J6&#10;BAkrCQoDMcLsA6OR6jtGPcyRDOtve6IoRvy9gGsALmYy1GRsJ4OIEo5m2GA0mmszDqd9p9iuAeTx&#10;ogl5A1elZk7FTyyOFwxmg0vmOMfs8Dn/d15P03b1CwAA//8DAFBLAwQUAAYACAAAACEAvzxE/OEA&#10;AAANAQAADwAAAGRycy9kb3ducmV2LnhtbEyPwU7DMBBE70j8g7VI3KhNW9ImxKkqBCckRBoOPTqx&#10;m1iN1yF22/D3bE9wm9kdzb7NN5Pr2dmMwXqU8DgTwAw2XltsJXxVbw9rYCEq1Kr3aCT8mACb4vYm&#10;V5n2FyzNeRdbRiUYMiWhi3HIOA9NZ5wKMz8YpN3Bj05FsmPL9aguVO56Phci4U5ZpAudGsxLZ5rj&#10;7uQkbPdYvtrvj/qzPJS2qlKB78lRyvu7afsMLJop/oXhik/oUBBT7U+oA+vJL9KUoiQSsVoAo8jT&#10;UpCor6P5agm8yPn/L4pfAAAA//8DAFBLAQItABQABgAIAAAAIQC2gziS/gAAAOEBAAATAAAAAAAA&#10;AAAAAAAAAAAAAABbQ29udGVudF9UeXBlc10ueG1sUEsBAi0AFAAGAAgAAAAhADj9If/WAAAAlAEA&#10;AAsAAAAAAAAAAAAAAAAALwEAAF9yZWxzLy5yZWxzUEsBAi0AFAAGAAgAAAAhAFF5EaixAgAAtQUA&#10;AA4AAAAAAAAAAAAAAAAALgIAAGRycy9lMm9Eb2MueG1sUEsBAi0AFAAGAAgAAAAhAL88RPzhAAAA&#10;DQEAAA8AAAAAAAAAAAAAAAAACwUAAGRycy9kb3ducmV2LnhtbFBLBQYAAAAABAAEAPMAAAAZBgAA&#10;AAA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 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56" behindDoc="1" locked="0" layoutInCell="1" allowOverlap="1">
              <wp:simplePos x="0" y="0"/>
              <wp:positionH relativeFrom="page">
                <wp:posOffset>6537325</wp:posOffset>
              </wp:positionH>
              <wp:positionV relativeFrom="page">
                <wp:posOffset>10206355</wp:posOffset>
              </wp:positionV>
              <wp:extent cx="138430" cy="127635"/>
              <wp:effectExtent l="3175" t="0" r="1270" b="635"/>
              <wp:wrapNone/>
              <wp:docPr id="209" name="Text Box 2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25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09" o:spid="_x0000_s1069" type="#_x0000_t202" style="position:absolute;margin-left:514.75pt;margin-top:803.65pt;width:10.9pt;height:10.05pt;z-index:-5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cykwsgIAALQFAAAOAAAAZHJzL2Uyb0RvYy54bWysVG1vmzAQ/j5p/8Hyd8pLSAKopGpDmCZ1&#10;L1K7H+CACdbAZrYT6Kb9951NSJNWk6ZtfLAO+/zcPXeP7/pmaBt0oFIxwVPsX3kYUV6IkvFdir88&#10;5k6EkdKEl6QRnKb4iSp8s3r75rrvEhqIWjQllQhAuEr6LsW11l3iuqqoaUvUlegoh8NKyJZo+JU7&#10;t5SkB/S2cQPPW7i9kGUnRUGVgt1sPMQri19VtNCfqkpRjZoUQ27artKuW7O6q2uS7CTpalYc0yB/&#10;kUVLGIegJ6iMaIL2kr2CalkhhRKVvipE64qqYgW1HICN771g81CTjlouUBzVncqk/h9s8fHwWSJW&#10;pjjwYow4aaFJj3TQ6E4MyOxBhfpOJeD40IGrHuAAOm3Zqu5eFF8V4mJdE76jt1KKvqakhAx9c9M9&#10;uzriKAOy7T+IEgKRvRYWaKhka8oHBUGADp16OnXHJFOYkLMonMFJAUd+sFzM5jYCSabLnVT6HRUt&#10;MkaKJTTfgpPDvdImGZJMLiYWFzlrGiuAhl9sgOO4A6HhqjkzSdh+/oi9eBNtotAJg8XGCb0sc27z&#10;degscn85z2bZep35P01cP0xqVpaUmzCTtvzwz3p3VPmoipO6lGhYaeBMSkrututGogMBbef2Oxbk&#10;zM29TMMWAbi8oOQHoXcXxE6+iJZOmIdzJ156keP58V288MI4zPJLSveM03+nhPoUx/NgPmrpt9w8&#10;+73mRpKWaZgeDWtTHJ2cSGIUuOGlba0mrBnts1KY9J9LAe2eGm31aiQ6ilUP28E+jnBmwhsxb0X5&#10;BAqWAhQGYoTRB0Yt5HeMehgjKVbf9kRSjJr3HF6BmTmTISdjOxmEF3A1xRqj0VzrcTbtO8l2NSCP&#10;74yLW3gpFbMqfs7i+L5gNFgyxzFmZs/5v/V6HrarXwAAAP//AwBQSwMEFAAGAAgAAAAhAGuSiQzh&#10;AAAADwEAAA8AAABkcnMvZG93bnJldi54bWxMj8FOwzAQRO9I/IO1SNyo3UBTGuJUFYITEiINB45O&#10;7CZW43WI3Tb8PZsT3GZ2R7Nv8+3kenY2Y7AeJSwXApjBxmuLrYTP6vXuEViICrXqPRoJPybAtri+&#10;ylWm/QVLc97HllEJhkxJ6GIcMs5D0xmnwsIPBml38KNTkezYcj2qC5W7nidCpNwpi3ShU4N57kxz&#10;3J+chN0Xli/2+73+KA+lraqNwLf0KOXtzbR7AhbNFP/CMOMTOhTEVPsT6sB68iLZrChLKhXre2Bz&#10;RqyWpOp5lqwfgBc5//9H8QsAAP//AwBQSwECLQAUAAYACAAAACEAtoM4kv4AAADhAQAAEwAAAAAA&#10;AAAAAAAAAAAAAAAAW0NvbnRlbnRfVHlwZXNdLnhtbFBLAQItABQABgAIAAAAIQA4/SH/1gAAAJQB&#10;AAALAAAAAAAAAAAAAAAAAC8BAABfcmVscy8ucmVsc1BLAQItABQABgAIAAAAIQD+cykwsgIAALQF&#10;AAAOAAAAAAAAAAAAAAAAAC4CAABkcnMvZTJvRG9jLnhtbFBLAQItABQABgAIAAAAIQBrkokM4QAA&#10;AA8BAAAPAAAAAAAAAAAAAAAAAAwFAABkcnMvZG93bnJldi54bWxQSwUGAAAAAAQABADzAAAAGgYA&#10;AAAA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25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457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8185" cy="1270"/>
              <wp:effectExtent l="6350" t="10160" r="5715" b="7620"/>
              <wp:wrapNone/>
              <wp:docPr id="207" name="Group 2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8185" cy="1270"/>
                        <a:chOff x="1390" y="16036"/>
                        <a:chExt cx="9131" cy="2"/>
                      </a:xfrm>
                    </wpg:grpSpPr>
                    <wps:wsp>
                      <wps:cNvPr id="208" name="Freeform 208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31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31"/>
                            <a:gd name="T2" fmla="+- 0 10521 1390"/>
                            <a:gd name="T3" fmla="*/ T2 w 913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31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07" o:spid="_x0000_s1026" style="position:absolute;margin-left:69.5pt;margin-top:801.8pt;width:456.55pt;height:.1pt;z-index:-5023;mso-position-horizontal-relative:page;mso-position-vertical-relative:page" coordorigin="1390,16036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xFBYQMAAO0HAAAOAAAAZHJzL2Uyb0RvYy54bWykVduO4zYMfS/QfxD02CLjS5ybMZ7FIpdB&#10;gW27wKYfoMjyBbUlV1LiTIv+eynKzniyu2ixzYMimRR5eEiRj++ubUMuQptayYxGDyElQnKV17LM&#10;6G/Hw2xNibFM5qxRUmT0RRj67un77x77LhWxqlSTC03AiDRp32W0srZLg8DwSrTMPKhOSBAWSrfM&#10;wlGXQa5ZD9bbJojDcBn0SuedVlwYA193Xkif0H5RCG5/LQojLGkyCtgsrhrXk1uDp0eWlpp1Vc0H&#10;GOwbULSsluD0ZmrHLCNnXX9mqq25VkYV9oGrNlBFUXOBMUA0UXgXzbNW5w5jKdO+7G40AbV3PH2z&#10;Wf7L5aMmdZ7ROFxRIlkLSUK/xH0AevquTEHrWXefuo/axwjbD4r/bkAc3MvdufTK5NT/rHIwyM5W&#10;IT3XQrfOBAROrpiFl1sWxNUSDh8Xq806Wi8o4SCL4tWQJF5BJt2laL6BTDrZMpwvfQZ5tR9ub6J5&#10;5K/GThSw1PtEnAMuFxSUm3ll1Pw/Rj9VrBOYKOO4ujEKxe8ZPWghXBEDqWtPKiqOjJopnROJg2mA&#10;9X8l8kucjHx+jRGW8rOxz0JhRtjlg7H+NeSwwzznA/oj8F20DTyMH2ckJM4ZLp778qYGxHu1HwJy&#10;DElP0PVgdLQVj0reVriIoy8am496zlg8MQYpLUeIrBpR86scYMOOMNd+Qiy5ThlXNUcAN9YaWAAl&#10;F+JXdMH3va6/M7jQ0FfuO4qmBDrKyXPSMeuQORduS/qMIhfuQ6su4qhQZO8eATh5lTZyquWzOEHl&#10;xXDDOcBCvzl1WCeplepQNw2moZEOSjKPNsiNUU2dO6FDY3R52jaaXJjrlfgbXtAbNehJMkdjlWD5&#10;fthbVjd+D84b5Bbqb6DAVSI2w7824Wa/3q+TWRIv97Mk3O1m7w/bZLY8RKvFbr7bbnfR3w5alKRV&#10;nedCOnRjY46S//ZMhxHhW+qtNb+J4k2wB/x9HmzwFgaSDLGM/xgd9BX/Rn1TOan8Bd6rVn7SwGSE&#10;TaX0n5T0MGUyav44My0oaX6S0HQ2UZK4sYSHZLGK4aCnktNUwiQHUxm1FArcbbfWj7Jzp+uyAk8R&#10;plWq99Bwi9q9Z8TnUQ0H6Hu4w5mCsQzzzw2t6Rm1Xqf00z8AAAD//wMAUEsDBBQABgAIAAAAIQCz&#10;Evh94gAAAA4BAAAPAAAAZHJzL2Rvd25yZXYueG1sTI9BS8NAEIXvgv9hGcGb3aShocZsSinqqQi2&#10;gnibZqdJaHY2ZLdJ+u/d4qHe5s083nwvX02mFQP1rrGsIJ5FIIhLqxuuFHzt356WIJxH1thaJgUX&#10;crAq7u9yzLQd+ZOGna9ECGGXoYLa+y6T0pU1GXQz2xGH29H2Bn2QfSV1j2MIN62cR1EqDTYcPtTY&#10;0aam8rQ7GwXvI47rJH4dtqfj5vKzX3x8b2NS6vFhWr+A8DT5mxmu+AEdisB0sGfWTrRBJ8+hiw9D&#10;GiUpiKslWsxjEIe/3RJkkcv/NYpfAAAA//8DAFBLAQItABQABgAIAAAAIQC2gziS/gAAAOEBAAAT&#10;AAAAAAAAAAAAAAAAAAAAAABbQ29udGVudF9UeXBlc10ueG1sUEsBAi0AFAAGAAgAAAAhADj9If/W&#10;AAAAlAEAAAsAAAAAAAAAAAAAAAAALwEAAF9yZWxzLy5yZWxzUEsBAi0AFAAGAAgAAAAhAM4jEUFh&#10;AwAA7QcAAA4AAAAAAAAAAAAAAAAALgIAAGRycy9lMm9Eb2MueG1sUEsBAi0AFAAGAAgAAAAhALMS&#10;+H3iAAAADgEAAA8AAAAAAAAAAAAAAAAAuwUAAGRycy9kb3ducmV2LnhtbFBLBQYAAAAABAAEAPMA&#10;AADKBgAAAAA=&#10;">
              <v:shape id="Freeform 208" o:spid="_x0000_s1027" style="position:absolute;left:1390;top:16036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4RogsEA&#10;AADcAAAADwAAAGRycy9kb3ducmV2LnhtbERPy4rCMBTdD/gP4QruxlQXKh2jiCK4cOELobs7zZ2m&#10;THNTkqh1vn6yEFweznu+7Gwj7uRD7VjBaJiBIC6drrlScDlvP2cgQkTW2DgmBU8KsFz0PuaYa/fg&#10;I91PsRIphEOOCkyMbS5lKA1ZDEPXEifux3mLMUFfSe3xkcJtI8dZNpEWa04NBltaGyp/TzerQF4P&#10;nd4ezWY3sz78xakv9sW3UoN+t/oCEamLb/HLvdMKxllam86kIyAX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uEaILBAAAA3AAAAA8AAAAAAAAAAAAAAAAAmAIAAGRycy9kb3du&#10;cmV2LnhtbFBLBQYAAAAABAAEAPUAAACGAwAAAAA=&#10;" path="m,l9131,e" filled="f" strokeweight=".12mm">
                <v:path arrowok="t" o:connecttype="custom" o:connectlocs="0,0;9131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58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138430" cy="127635"/>
              <wp:effectExtent l="2540" t="0" r="1905" b="635"/>
              <wp:wrapNone/>
              <wp:docPr id="206" name="Text Box 2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26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06" o:spid="_x0000_s1070" type="#_x0000_t202" style="position:absolute;margin-left:69.95pt;margin-top:803.65pt;width:10.9pt;height:10.05pt;z-index:-502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UfbsgIAALQFAAAOAAAAZHJzL2Uyb0RvYy54bWysVG1vmzAQ/j5p/8Hyd8pLCAFUUrUhTJO6&#10;F6ndD3DABGtgM9sJ6ab9951NSJNWk6ZtfLAO+/zcPXeP7/rm0LVoT6VigmfYv/IworwUFePbDH95&#10;LJwYI6UJr0grOM3wE1X4Zvn2zfXQpzQQjWgrKhGAcJUOfYYbrfvUdVXZ0I6oK9FTDoe1kB3R8Cu3&#10;biXJAOhd6waeF7mDkFUvRUmVgt18PMRLi1/XtNSf6lpRjdoMQ27artKuG7O6y2uSbiXpG1Ye0yB/&#10;kUVHGIegJ6icaIJ2kr2C6lgphRK1vipF54q6ZiW1HICN771g89CQnlouUBzVn8qk/h9s+XH/WSJW&#10;ZTjwIow46aBJj/Sg0Z04ILMHFRp6lYLjQw+u+gAH0GnLVvX3ovyqEBerhvAtvZVSDA0lFWTom5vu&#10;2dURRxmQzfBBVBCI7LSwQIdadqZ8UBAE6NCpp1N3TDKlCTmLwxmclHDkB4toNrcRSDpd7qXS76jo&#10;kDEyLKH5Fpzs75U2yZB0cjGxuChY21oBtPxiAxzHHQgNV82ZScL280fiJet4HYdOGERrJ/Ty3Lkt&#10;VqETFf5ins/y1Sr3f5q4fpg2rKooN2Embfnhn/XuqPJRFSd1KdGyysCZlJTcblatRHsC2i7sdyzI&#10;mZt7mYYtAnB5QckPQu8uSJwiihdOWIRzJ1l4seP5yV0SeWES5sUlpXvG6b9TQkOGk3kwH7X0W26e&#10;/V5zI2nHNEyPlnUZjk9OJDUKXPPKtlYT1o72WSlM+s+lgHZPjbZ6NRIdxaoPm4N9HGFowhsxb0T1&#10;BAqWAhQGYoTRB0Yj5HeMBhgjGVbfdkRSjNr3HF6BmTmTISdjMxmEl3A1wxqj0VzpcTbtesm2DSCP&#10;74yLW3gpNbMqfs7i+L5gNFgyxzFmZs/5v/V6HrbLXwAAAP//AwBQSwMEFAAGAAgAAAAhAO52D/vh&#10;AAAADQEAAA8AAABkcnMvZG93bnJldi54bWxMj8FOwzAQRO9I/IO1lbhRpy1KSBqnqhCckBBpOHB0&#10;4m1iNV6H2G3D3+Ocym1G+zQ7k+8m07MLjk5bErBaRsCQGqs0tQK+qrfHZ2DOS1Kyt4QCftHBrri/&#10;y2Wm7JVKvBx8y0IIuUwK6LwfMs5d06GRbmkHpHA72tFIH+zYcjXKawg3PV9HUcyN1BQ+dHLAlw6b&#10;0+FsBOy/qXzVPx/1Z3ksdVWlEb3HJyEeFtN+C8zj5G8wzPVDdShCp9qeSTnWB79J04AGEUfJBtiM&#10;xKsEWD2LdfIEvMj5/xXFHwAAAP//AwBQSwECLQAUAAYACAAAACEAtoM4kv4AAADhAQAAEwAAAAAA&#10;AAAAAAAAAAAAAAAAW0NvbnRlbnRfVHlwZXNdLnhtbFBLAQItABQABgAIAAAAIQA4/SH/1gAAAJQB&#10;AAALAAAAAAAAAAAAAAAAAC8BAABfcmVscy8ucmVsc1BLAQItABQABgAIAAAAIQD3ZUfbsgIAALQF&#10;AAAOAAAAAAAAAAAAAAAAAC4CAABkcnMvZTJvRG9jLnhtbFBLAQItABQABgAIAAAAIQDudg/74QAA&#10;AA0BAAAPAAAAAAAAAAAAAAAAAAwFAABkcnMvZG93bnJldi54bWxQSwUGAAAAAAQABADzAAAAGgYA&#10;AAAA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59" behindDoc="1" locked="0" layoutInCell="1" allowOverlap="1">
              <wp:simplePos x="0" y="0"/>
              <wp:positionH relativeFrom="page">
                <wp:posOffset>4131945</wp:posOffset>
              </wp:positionH>
              <wp:positionV relativeFrom="page">
                <wp:posOffset>10206355</wp:posOffset>
              </wp:positionV>
              <wp:extent cx="2543175" cy="127635"/>
              <wp:effectExtent l="0" t="0" r="1905" b="635"/>
              <wp:wrapNone/>
              <wp:docPr id="205" name="Text Box 2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3175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05" o:spid="_x0000_s1071" type="#_x0000_t202" style="position:absolute;margin-left:325.35pt;margin-top:803.65pt;width:200.25pt;height:10.05pt;z-index:-502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5JVtAIAALUFAAAOAAAAZHJzL2Uyb0RvYy54bWysVNtunDAQfa/Uf7D8TriEvYDCRsmyVJXS&#10;i5T0A7zGLFbBprZ3IY367x2bZTeXl6otD9Zgj4/PzJyZq+uhbdCBKc2lyHB4EWDEBJUlF7sMf3so&#10;vCVG2hBRkkYKluFHpvH16v27q75LWSRr2ZRMIQAROu27DNfGdKnva1qzlugL2TEBh5VULTHwq3Z+&#10;qUgP6G3jR0Ew93upyk5JyrSG3Xw8xCuHX1WMmi9VpZlBTYaBm3GrcuvWrv7qiqQ7Rbqa0yMN8hcs&#10;WsIFPHqCyokhaK/4G6iWUyW1rMwFla0vq4pT5mKAaMLgVTT3NemYiwWSo7tTmvT/g6WfD18V4mWG&#10;o2CGkSAtFOmBDQbdygHZPchQ3+kUHO87cDUDHEClXbS6u5P0u0ZCrmsiduxGKdnXjJTAMLQ3/WdX&#10;RxxtQbb9J1nCQ2RvpAMaKtXa9EFCEKBDpR5P1bFkKGxGs/gyXABJCmdhtJhfOnI+SafbndLmA5Mt&#10;skaGFVTfoZPDnTaWDUknF/uYkAVvGqeARrzYAMdxB96Gq/bMsnAFfUqCZLPcLGMvjuYbLw7y3Lsp&#10;1rE3L4Bdfpmv13n4y74bxmnNy5IJ+8wkrjD+s+IdZT7K4iQvLRteWjhLSavddt0odCAg7sJ9Ludw&#10;cnbzX9JwSYBYXoUURnFwGyVeMV8uvLiIZ16yCJZeECa3yTyIkzgvXoZ0xwX795BQn+FkFs1GMZ1J&#10;v4otcN/b2EjacgPjo+FthpcnJ5JaCW5E6UprCG9G+1kqLP1zKqDcU6GdYK1GR7WaYTu47ohPjbCV&#10;5SNIWElQGOgUZh8YtVQ/MephjmRY/9gTxTBqPgpoAzt0JkNNxnYyiKBwNcMGo9Fcm3E47TvFdzUg&#10;j40m5A20SsWdim1PjSyODQazwQVznGN2+Dz/d17nabv6DQAA//8DAFBLAwQUAAYACAAAACEArI91&#10;nOEAAAAOAQAADwAAAGRycy9kb3ducmV2LnhtbEyPwU7DMAyG70i8Q2QkbixZYe1Wmk4TghMSoisH&#10;jmnjtdUapzTZVt6e9DSO9v/p9+dsO5menXF0nSUJy4UAhlRb3VEj4at8e1gDc16RVr0llPCLDrb5&#10;7U2mUm0vVOB57xsWSsilSkLr/ZBy7uoWjXILOyCF7GBHo3wYx4brUV1Cuel5JETMjeooXGjVgC8t&#10;1sf9yUjYfVPx2v18VJ/FoejKciPoPT5KeX837Z6BeZz8FYZZP6hDHpwqeyLtWC8hXokkoCGIRfII&#10;bEbEahkBq+ZdlDwBzzP+/438DwAA//8DAFBLAQItABQABgAIAAAAIQC2gziS/gAAAOEBAAATAAAA&#10;AAAAAAAAAAAAAAAAAABbQ29udGVudF9UeXBlc10ueG1sUEsBAi0AFAAGAAgAAAAhADj9If/WAAAA&#10;lAEAAAsAAAAAAAAAAAAAAAAALwEAAF9yZWxzLy5yZWxzUEsBAi0AFAAGAAgAAAAhAEkLklW0AgAA&#10;tQUAAA4AAAAAAAAAAAAAAAAALgIAAGRycy9lMm9Eb2MueG1sUEsBAi0AFAAGAAgAAAAhAKyPdZzh&#10;AAAADgEAAA8AAAAAAAAAAAAAAAAADgUAAGRycy9kb3ducmV2LnhtbFBLBQYAAAAABAAEAPMAAAAc&#10;BgAAAAA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460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8185" cy="1270"/>
              <wp:effectExtent l="6350" t="10160" r="5715" b="7620"/>
              <wp:wrapNone/>
              <wp:docPr id="203" name="Group 2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8185" cy="1270"/>
                        <a:chOff x="1390" y="16036"/>
                        <a:chExt cx="9131" cy="2"/>
                      </a:xfrm>
                    </wpg:grpSpPr>
                    <wps:wsp>
                      <wps:cNvPr id="204" name="Freeform 204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31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31"/>
                            <a:gd name="T2" fmla="+- 0 10521 1390"/>
                            <a:gd name="T3" fmla="*/ T2 w 913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31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03" o:spid="_x0000_s1026" style="position:absolute;margin-left:69.5pt;margin-top:801.8pt;width:456.55pt;height:.1pt;z-index:-5020;mso-position-horizontal-relative:page;mso-position-vertical-relative:page" coordorigin="1390,16036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gabYQMAAO0HAAAOAAAAZHJzL2Uyb0RvYy54bWykVduO2zYQfQ/QfyD42MCri2WvLaw2CHxZ&#10;BEjbAHE/gKaoCyqRCklb3hb99w6HklfrJGiR+oEmNcOZM2eGMw/vLm1DzkKbWsmMRnchJUJyldey&#10;zOjvh/1sRYmxTOasUVJk9FkY+u7xpzcPfZeKWFWqyYUmYESatO8yWlnbpUFgeCVaZu5UJyQIC6Vb&#10;ZuGoyyDXrAfrbRPEYbgMeqXzTisujIGvWy+kj2i/KAS3vxWFEZY0GQVsFleN69GtweMDS0vNuqrm&#10;Awz2AyhaVktwejW1ZZaRk66/MtXWXCujCnvHVRuooqi5wBggmii8ieZJq1OHsZRpX3ZXmoDaG55+&#10;2Cz/9fxJkzrPaBzOKZGshSShX+I+AD19V6ag9aS7z90n7WOE7UfF/zAgDm7l7lx6ZXLsf1E5GGQn&#10;q5CeS6FbZwICJxfMwvM1C+JiCYePi/v1KlotKOEgi+L7IUm8gky6S9F8DZl0smU4X/oM8mo33F5H&#10;88hfjZ0oYKn3iTgHXC4oKDfzwqj5f4x+rlgnMFHGcXVlNBkZ3WshXBEDqYknFRVHRs2UzonEwTTA&#10;+r8S+S1ORj6/xwhL+cnYJ6EwI+z80Vj/GnLYYZ7zoR4OwHfRNvAw3s5ISJwzXDz35VUNiPdqPwfk&#10;EJKeoOvB6GgrHpW8rXARR980BtX4YiyeGIOUliNEVo2o+UUOsGFHmGs/IZZcp4yrmgOAG2sNLICS&#10;C/E7uuD7VtffGVxo6Cu3HUVTAh3l6DnpmHXInAu3JX1GkQv3oVVncVAosjePAJy8SBs51fJZnKDy&#10;YrjhHGChX506rJPUSrWvmwbT0EgHJZlHa+TGqKbOndChMbo8bhpNzsz1SvwNL+iVGvQkmaOxSrB8&#10;N+wtqxu/B+cNcgv1N1DgKhGb4V/rcL1b7VbJLImXu1kSbrez9/tNMlvuo/vFdr7dbLbR3w5alKRV&#10;nedCOnRjY46S//ZMhxHhW+q1Nb+K4lWwe/x9HWzwGgaSDLGM/xgd9BX/Rn1TOar8Gd6rVn7SwGSE&#10;TaX0n5T0MGUyar6cmBaUNB8kNJ11lCRuLOEhWdzHcNBTyXEqYZKDqYxaCgXuthvrR9mp03VZgacI&#10;0yrVe2i4Re3eM+LzqIYD9D3c4UzBWIb554bW9IxaL1P68R8AAAD//wMAUEsDBBQABgAIAAAAIQCz&#10;Evh94gAAAA4BAAAPAAAAZHJzL2Rvd25yZXYueG1sTI9BS8NAEIXvgv9hGcGb3aShocZsSinqqQi2&#10;gnibZqdJaHY2ZLdJ+u/d4qHe5s083nwvX02mFQP1rrGsIJ5FIIhLqxuuFHzt356WIJxH1thaJgUX&#10;crAq7u9yzLQd+ZOGna9ECGGXoYLa+y6T0pU1GXQz2xGH29H2Bn2QfSV1j2MIN62cR1EqDTYcPtTY&#10;0aam8rQ7GwXvI47rJH4dtqfj5vKzX3x8b2NS6vFhWr+A8DT5mxmu+AEdisB0sGfWTrRBJ8+hiw9D&#10;GiUpiKslWsxjEIe/3RJkkcv/NYpfAAAA//8DAFBLAQItABQABgAIAAAAIQC2gziS/gAAAOEBAAAT&#10;AAAAAAAAAAAAAAAAAAAAAABbQ29udGVudF9UeXBlc10ueG1sUEsBAi0AFAAGAAgAAAAhADj9If/W&#10;AAAAlAEAAAsAAAAAAAAAAAAAAAAALwEAAF9yZWxzLy5yZWxzUEsBAi0AFAAGAAgAAAAhAMESBpth&#10;AwAA7QcAAA4AAAAAAAAAAAAAAAAALgIAAGRycy9lMm9Eb2MueG1sUEsBAi0AFAAGAAgAAAAhALMS&#10;+H3iAAAADgEAAA8AAAAAAAAAAAAAAAAAuwUAAGRycy9kb3ducmV2LnhtbFBLBQYAAAAABAAEAPMA&#10;AADKBgAAAAA=&#10;">
              <v:shape id="Freeform 204" o:spid="_x0000_s1027" style="position:absolute;left:1390;top:16036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lih8UA&#10;AADcAAAADwAAAGRycy9kb3ducmV2LnhtbESPT2sCMRTE70K/Q3iF3mq2UlpZNyvSInjwUP8geHtu&#10;npvFzcuSpLr20zeC4HGYmd8wxbS3rTiTD41jBW/DDARx5XTDtYLtZv46BhEissbWMSm4UoBp+TQo&#10;MNfuwis6r2MtEoRDjgpMjF0uZagMWQxD1xEn7+i8xZikr6X2eElw28pRln1Iiw2nBYMdfRmqTutf&#10;q0Dufno9X5nvxdj68Bc//X65Pyj18tzPJiAi9fERvrcXWsEoe4fbmXQEZPk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yWKHxQAAANwAAAAPAAAAAAAAAAAAAAAAAJgCAABkcnMv&#10;ZG93bnJldi54bWxQSwUGAAAAAAQABAD1AAAAigMAAAAA&#10;" path="m,l9131,e" filled="f" strokeweight=".12mm">
                <v:path arrowok="t" o:connecttype="custom" o:connectlocs="0,0;9131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61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2542540" cy="127635"/>
              <wp:effectExtent l="2540" t="0" r="0" b="635"/>
              <wp:wrapNone/>
              <wp:docPr id="202" name="Text Box 2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254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 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02" o:spid="_x0000_s1072" type="#_x0000_t202" style="position:absolute;margin-left:69.95pt;margin-top:803.65pt;width:200.2pt;height:10.05pt;z-index:-501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4kktsgIAALUFAAAOAAAAZHJzL2Uyb0RvYy54bWysVG1vmzAQ/j5p/8Hyd8pLCQkopEpDmCZ1&#10;L1K7H+CACdbAZrYT6Kb9951NSNNWk6ZtCKHDPj93z93jW94MbYOOVComeIr9Kw8jygtRMr5P8ZeH&#10;3FlgpDThJWkEpyl+pArfrN6+WfZdQgNRi6akEgEIV0nfpbjWuktcVxU1bYm6Eh3lsFkJ2RINv3Lv&#10;lpL0gN42buB5kdsLWXZSFFQpWM3GTbyy+FVFC/2pqhTVqEkx5KbtV9rvznzd1ZIke0m6mhWnNMhf&#10;ZNESxiHoGSojmqCDZK+gWlZIoUSlrwrRuqKqWEEtB2Djey/Y3Neko5YLFEd15zKp/wdbfDx+loiV&#10;KQ68ACNOWmjSAx00uhUDMmtQob5TCTjed+CqB9iATlu2qrsTxVeFuNjUhO/pWkrR15SUkKFvTroX&#10;R0ccZUB2/QdRQiBy0MICDZVsTfmgIAjQoVOP5+6YZApYDGYhvLBVwJ4fzKPrmQ1Bkul0J5V+R0WL&#10;jJFiCd236OR4p7TJhiSTiwnGRc6axiqg4c8WwHFcgdhw1OyZLGxDf8RevF1sF6ETBtHWCb0sc9b5&#10;JnSi3J/Psutss8n8nyauHyY1K0vKTZhJXH74Z807yXyUxVleSjSsNHAmJSX3u00j0ZGAuHP7nApy&#10;4eY+T8MWAbi8oOQHoXcbxE4eLeZOmIczJ557C8fz49s48sI4zPLnlO4Yp/9OCfUpjmfBbBTTb7l5&#10;9nnNjSQt0zA+GtameHF2IomR4JaXtrWasGa0L0ph0n8qBbR7arQVrNHoqFY97AZ7O8LIhDdq3ony&#10;ESQsBSgMxAizD4xayO8Y9TBHUqy+HYikGDXvOVwDM3QmQ07GbjIIL+BoijVGo7nR43A6dJLta0Ae&#10;LxoXa7gqFbMqfsridMFgNlgypzlmhs/lv/V6mrarXwAAAP//AwBQSwMEFAAGAAgAAAAhAL88RPzh&#10;AAAADQEAAA8AAABkcnMvZG93bnJldi54bWxMj8FOwzAQRO9I/IO1SNyoTVvSJsSpKgQnJEQaDj06&#10;sZtYjdchdtvw92xPcJvZHc2+zTeT69nZjMF6lPA4E8AMNl5bbCV8VW8Pa2AhKtSq92gk/JgAm+L2&#10;JleZ9hcszXkXW0YlGDIloYtxyDgPTWecCjM/GKTdwY9ORbJjy/WoLlTuej4XIuFOWaQLnRrMS2ea&#10;4+7kJGz3WL7a74/6szyUtqpSge/JUcr7u2n7DCyaKf6F4YpP6FAQU+1PqAPryS/SlKIkErFaAKPI&#10;01KQqK+j+WoJvMj5/y+KXwAAAP//AwBQSwECLQAUAAYACAAAACEAtoM4kv4AAADhAQAAEwAAAAAA&#10;AAAAAAAAAAAAAAAAW0NvbnRlbnRfVHlwZXNdLnhtbFBLAQItABQABgAIAAAAIQA4/SH/1gAAAJQB&#10;AAALAAAAAAAAAAAAAAAAAC8BAABfcmVscy8ucmVsc1BLAQItABQABgAIAAAAIQC74kktsgIAALUF&#10;AAAOAAAAAAAAAAAAAAAAAC4CAABkcnMvZTJvRG9jLnhtbFBLAQItABQABgAIAAAAIQC/PET84QAA&#10;AA0BAAAPAAAAAAAAAAAAAAAAAAwFAABkcnMvZG93bnJldi54bWxQSwUGAAAAAAQABADzAAAAGgYA&#10;AAAA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 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62" behindDoc="1" locked="0" layoutInCell="1" allowOverlap="1">
              <wp:simplePos x="0" y="0"/>
              <wp:positionH relativeFrom="page">
                <wp:posOffset>6537325</wp:posOffset>
              </wp:positionH>
              <wp:positionV relativeFrom="page">
                <wp:posOffset>10206355</wp:posOffset>
              </wp:positionV>
              <wp:extent cx="138430" cy="127635"/>
              <wp:effectExtent l="3175" t="0" r="1270" b="635"/>
              <wp:wrapNone/>
              <wp:docPr id="201" name="Text Box 2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27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01" o:spid="_x0000_s1073" type="#_x0000_t202" style="position:absolute;margin-left:514.75pt;margin-top:803.65pt;width:10.9pt;height:10.05pt;z-index:-501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JJAsQIAALQFAAAOAAAAZHJzL2Uyb0RvYy54bWysVG1vmzAQ/j5p/8Hyd8pLSAKopGpDmCZ1&#10;L1K7H+CACdbAZrYT6Kb9951NSJNWk6ZtfEBn+/zcPXeP7/pmaBt0oFIxwVPsX3kYUV6IkvFdir88&#10;5k6EkdKEl6QRnKb4iSp8s3r75rrvEhqIWjQllQhAuEr6LsW11l3iuqqoaUvUlegoh8NKyJZoWMqd&#10;W0rSA3rbuIHnLdxeyLKToqBKwW42HuKVxa8qWuhPVaWoRk2KITdt/9L+t+bvrq5JspOkq1lxTIP8&#10;RRYtYRyCnqAyognaS/YKqmWFFEpU+qoQrSuqihXUcgA2vveCzUNNOmq5QHFUdyqT+n+wxcfDZ4lY&#10;mWKIjxEnLTTpkQ4a3YkBmT2oUN+pBBwfOnDVAxxApy1b1d2L4qtCXKxrwnf0VkrR15SUkKG96Z5d&#10;HXGUAdn2H0QJgcheCws0VLI15YOCIECHTj2dumOSKUzIWRTO4KSAIz9YLmZzk5tLkulyJ5V+R0WL&#10;jJFiCc234ORwr/ToOrmYWFzkrGmsABp+sQGY4w6EhqvmzCRh+/kj9uJNtIlCJwwWGyf0ssy5zdeh&#10;s8j95TybZet15v80cf0wqVlZUm7CTNrywz/r3VHloypO6lKiYaWBMykpuduuG4kOBLSd2+9YkDM3&#10;9zINWy/g8oKSH4TeXRA7+SJaOmEezp146UWO58d38cIL4zDLLyndM07/nRLqUxzPg/mopd9y8+z3&#10;mhtJWqZhejSsTXF0ciKJUeCGl7a1mrBmtM9KYdJ/LgW0e2q01auR6ChWPWwH+zjC5fQOtqJ8AgVL&#10;AQoDMcLoA6MW8jtGPYyRFKtveyIpRs17Dq/AzJzJkJOxnQzCC7iaYo3RaK71OJv2nWS7GpDHd8bF&#10;LbyUilkVmyc1ZgEUzAJGgyVzHGNm9pyvrdfzsF39AgAA//8DAFBLAwQUAAYACAAAACEAa5KJDOEA&#10;AAAPAQAADwAAAGRycy9kb3ducmV2LnhtbEyPwU7DMBBE70j8g7VI3KjdQFMa4lQVghMSIg0Hjk7s&#10;JlbjdYjdNvw9mxPcZnZHs2/z7eR6djZjsB4lLBcCmMHGa4uthM/q9e4RWIgKteo9Ggk/JsC2uL7K&#10;Vab9BUtz3seWUQmGTEnoYhwyzkPTGafCwg8GaXfwo1OR7NhyPaoLlbueJ0Kk3CmLdKFTg3nuTHPc&#10;n5yE3ReWL/b7vf4oD6Wtqo3At/Qo5e3NtHsCFs0U/8Iw4xM6FMRU+xPqwHryItmsKEsqFet7YHNG&#10;rJak6nmWrB+AFzn//0fxCwAA//8DAFBLAQItABQABgAIAAAAIQC2gziS/gAAAOEBAAATAAAAAAAA&#10;AAAAAAAAAAAAAABbQ29udGVudF9UeXBlc10ueG1sUEsBAi0AFAAGAAgAAAAhADj9If/WAAAAlAEA&#10;AAsAAAAAAAAAAAAAAAAALwEAAF9yZWxzLy5yZWxzUEsBAi0AFAAGAAgAAAAhAJi0kkCxAgAAtAUA&#10;AA4AAAAAAAAAAAAAAAAALgIAAGRycy9lMm9Eb2MueG1sUEsBAi0AFAAGAAgAAAAhAGuSiQzhAAAA&#10;DwEAAA8AAAAAAAAAAAAAAAAACwUAAGRycy9kb3ducmV2LnhtbFBLBQYAAAAABAAEAPMAAAAZBgAA&#10;AAA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27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463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8185" cy="1270"/>
              <wp:effectExtent l="6350" t="10160" r="5715" b="7620"/>
              <wp:wrapNone/>
              <wp:docPr id="199" name="Group 1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8185" cy="1270"/>
                        <a:chOff x="1390" y="16036"/>
                        <a:chExt cx="9131" cy="2"/>
                      </a:xfrm>
                    </wpg:grpSpPr>
                    <wps:wsp>
                      <wps:cNvPr id="200" name="Freeform 200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31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31"/>
                            <a:gd name="T2" fmla="+- 0 10521 1390"/>
                            <a:gd name="T3" fmla="*/ T2 w 913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31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99" o:spid="_x0000_s1026" style="position:absolute;margin-left:69.5pt;margin-top:801.8pt;width:456.55pt;height:.1pt;z-index:-5017;mso-position-horizontal-relative:page;mso-position-vertical-relative:page" coordorigin="1390,16036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jcMYgMAAO0HAAAOAAAAZHJzL2Uyb0RvYy54bWykVduO2zYQfQ/QfyD42MCri2WvJaw3CHxZ&#10;BEjbAHE/gKaoCyqRCklb3hb99w6HklfrJGiR+kEecoYzZ84Mhw/vLm1DzkKbWsk1je5CSoTkKq9l&#10;uaa/H/azFSXGMpmzRkmxps/C0HePP7156LtMxKpSTS40ASfSZH23ppW1XRYEhleiZeZOdUKCslC6&#10;ZRaWugxyzXrw3jZBHIbLoFc677TiwhjY3XolfUT/RSG4/a0ojLCkWVPAZvGr8Xt03+DxgWWlZl1V&#10;8wEG+wEULaslBL262jLLyEnXX7lqa66VUYW946oNVFHUXGAOkE0U3mTzpNWpw1zKrC+7K01A7Q1P&#10;P+yW/3r+pEmdQ+3SlBLJWigSxiVuA+jpuzIDqyfdfe4+aZ8jiB8V/8OAOrjVu3Xpjcmx/0Xl4JCd&#10;rEJ6LoVunQtInFywCs/XKoiLJRw2F/fpKlotKOGgi+L7oUi8gkq6Q9E8hUo63TKcL30FebUbTqfR&#10;PPJHY6cKWOZjIs4Bl0sK2s28MGr+H6OfK9YJLJRxXA2MQn+OjO61EK6JidtDUtFwZNRM6ZxoHEwD&#10;rP8rkd/iZOTze4ywjJ+MfRIKK8LOH40FZNDCOUheGPrhAHkUbQMX4+2MhMQFw4/nvsxHMyDem/0c&#10;kENIeoKhB6ejUTwaeV/hIo6+6Ww+2jln8cQZlPQKkVUjan6RA2yQCHPjJ8SW65RxXXMAcGOvgQcw&#10;cil+xxZi39r6M0MIDXPldqJoSmCiHD0nHbMOmQvhRNKvKXLhNlp1FgeFKntzCSDIi7aRUytfxQkq&#10;r4YTLgA2+jWowzoprVT7ummwDI10UJJ5lCI3RjV17pQOjdHlcdNocmZuVuJvuEGvzGAmyRydVYLl&#10;u0G2rG68DMEb5Bb6b6DAdSIOw7/SMN2tdqtklsTL3SwJt9vZ+/0mmS330f1iO99uNtvobwctSrKq&#10;znMhHbpxMEfJf7umwxPhR+p1NL/K4lWye/x9nWzwGgaSDLmM/5gdzBV/R/1QOar8Ge6rVv6lgZcR&#10;hErpPynp4ZVZU/PlxLSgpPkgYeikUZK4ZwkXyeI+hoWeao5TDZMcXK2ppdDgTtxY/5SdOl2XFUSK&#10;sKxSvYeBW9TuPiM+j2pYwNxDCd8UzGV4/9yjNV2j1csr/fgPAAAA//8DAFBLAwQUAAYACAAAACEA&#10;sxL4feIAAAAOAQAADwAAAGRycy9kb3ducmV2LnhtbEyPQUvDQBCF74L/YRnBm92koaHGbEop6qkI&#10;toJ4m2anSWh2NmS3Sfrv3eKh3ubNPN58L19NphUD9a6xrCCeRSCIS6sbrhR87d+eliCcR9bYWiYF&#10;F3KwKu7vcsy0HfmThp2vRAhhl6GC2vsuk9KVNRl0M9sRh9vR9gZ9kH0ldY9jCDetnEdRKg02HD7U&#10;2NGmpvK0OxsF7yOO6yR+Hban4+bys198fG9jUurxYVq/gPA0+ZsZrvgBHYrAdLBn1k60QSfPoYsP&#10;QxolKYirJVrMYxCHv90SZJHL/zWKXwAAAP//AwBQSwECLQAUAAYACAAAACEAtoM4kv4AAADhAQAA&#10;EwAAAAAAAAAAAAAAAAAAAAAAW0NvbnRlbnRfVHlwZXNdLnhtbFBLAQItABQABgAIAAAAIQA4/SH/&#10;1gAAAJQBAAALAAAAAAAAAAAAAAAAAC8BAABfcmVscy8ucmVsc1BLAQItABQABgAIAAAAIQATrjcM&#10;YgMAAO0HAAAOAAAAAAAAAAAAAAAAAC4CAABkcnMvZTJvRG9jLnhtbFBLAQItABQABgAIAAAAIQCz&#10;Evh94gAAAA4BAAAPAAAAAAAAAAAAAAAAALwFAABkcnMvZG93bnJldi54bWxQSwUGAAAAAAQABADz&#10;AAAAywYAAAAA&#10;">
              <v:shape id="Freeform 200" o:spid="_x0000_s1027" style="position:absolute;left:1390;top:16036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fJkhMQA&#10;AADcAAAADwAAAGRycy9kb3ducmV2LnhtbESPQWvCQBSE74X+h+UVequb9lBD6ipiETz0YKII3l6z&#10;r9nQ7NuwuzWpv94VBI/DzHzDzBaj7cSJfGgdK3idZCCIa6dbbhTsd+uXHESIyBo7x6TgnwIs5o8P&#10;Myy0G7ikUxUbkSAcClRgYuwLKUNtyGKYuJ44eT/OW4xJ+kZqj0OC206+Zdm7tNhyWjDY08pQ/Vv9&#10;WQXysB31ujSfm9z6cI5Tf/w6fiv1/DQuP0BEGuM9fGtvtIJEhOuZdATk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XyZITEAAAA3AAAAA8AAAAAAAAAAAAAAAAAmAIAAGRycy9k&#10;b3ducmV2LnhtbFBLBQYAAAAABAAEAPUAAACJAwAAAAA=&#10;" path="m,l9131,e" filled="f" strokeweight=".12mm">
                <v:path arrowok="t" o:connecttype="custom" o:connectlocs="0,0;9131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64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138430" cy="127635"/>
              <wp:effectExtent l="2540" t="0" r="1905" b="635"/>
              <wp:wrapNone/>
              <wp:docPr id="198" name="Text Box 1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28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98" o:spid="_x0000_s1074" type="#_x0000_t202" style="position:absolute;margin-left:69.95pt;margin-top:803.65pt;width:10.9pt;height:10.05pt;z-index:-5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H5ZsAIAALQFAAAOAAAAZHJzL2Uyb0RvYy54bWysVG1vmzAQ/j5p/8Hyd8pLSAKopGpDmCZ1&#10;L1K7H+CACdbAZrYT6Kb9951NSJNWk6ZtfLAO3/m5t+fu+mZoG3SgUjHBU+xfeRhRXoiS8V2Kvzzm&#10;ToSR0oSXpBGcpviJKnyzevvmuu8SGohaNCWVCEC4SvouxbXWXeK6qqhpS9SV6CgHZSVkSzT8yp1b&#10;StIDetu4gect3F7IspOioErBbTYq8criVxUt9KeqUlSjJsUQm7antOfWnO7qmiQ7SbqaFccwyF9E&#10;0RLGwekJKiOaoL1kr6BaVkihRKWvCtG6oqpYQW0OkI3vvcjmoSYdtblAcVR3KpP6f7DFx8NniVgJ&#10;vYuhVZy00KRHOmh0JwZk7qBCfacSMHzowFQPoABrm63q7kXxVSEu1jXhO3orpehrSkqI0Dcv3bOn&#10;I44yINv+gyjBEdlrYYGGSramfFAQBOjQqadTd0wwhXE5i8IZaApQ+cFyMZtbDySZHndS6XdUtMgI&#10;KZbQfAtODvdKm2BIMpkYX1zkrGksARp+cQGG4w24hqdGZ4Kw/fwRe/Em2kShEwaLjRN6Webc5uvQ&#10;WeT+cp7NsvU6838av36Y1KwsKTduJm754Z/17sjykRUndinRsNLAmZCU3G3XjUQHAtzO7XcsyJmZ&#10;exmGLQLk8iIlPwi9uyB28kW0dMI8nDvx0oscz4/v4oUXxmGWX6Z0zzj995RQn+J4HsxHLv02N89+&#10;r3MjScs0bI+GtSmOTkYkMQzc8NK2VhPWjPJZKUz4z6WAdk+Ntnw1FB3JqoftYIcjPM3BVpRPwGAp&#10;gGFARlh9INRCfseohzWSYvVtTyTFqHnPYQrMzpkEOQnbSSC8gKcp1hiN4lqPu2nfSbarAXmcMy5u&#10;YVIqZllsRmqM4jhfsBpsMsc1ZnbP+b+1el62q18AAAD//wMAUEsDBBQABgAIAAAAIQDudg/74QAA&#10;AA0BAAAPAAAAZHJzL2Rvd25yZXYueG1sTI/BTsMwEETvSPyDtZW4UactSkgap6oQnJAQaThwdOJt&#10;YjVeh9htw9/jnMptRvs0O5PvJtOzC45OWxKwWkbAkBqrNLUCvqq3x2dgzktSsreEAn7Rwa64v8tl&#10;puyVSrwcfMtCCLlMCui8HzLOXdOhkW5pB6RwO9rRSB/s2HI1ymsINz1fR1HMjdQUPnRywJcOm9Ph&#10;bATsv6l81T8f9Wd5LHVVpRG9xychHhbTfgvM4+RvMMz1Q3UoQqfankk51ge/SdOABhFHyQbYjMSr&#10;BFg9i3XyBLzI+f8VxR8AAAD//wMAUEsBAi0AFAAGAAgAAAAhALaDOJL+AAAA4QEAABMAAAAAAAAA&#10;AAAAAAAAAAAAAFtDb250ZW50X1R5cGVzXS54bWxQSwECLQAUAAYACAAAACEAOP0h/9YAAACUAQAA&#10;CwAAAAAAAAAAAAAAAAAvAQAAX3JlbHMvLnJlbHNQSwECLQAUAAYACAAAACEAU2h+WbACAAC0BQAA&#10;DgAAAAAAAAAAAAAAAAAuAgAAZHJzL2Uyb0RvYy54bWxQSwECLQAUAAYACAAAACEA7nYP++EAAAAN&#10;AQAADwAAAAAAAAAAAAAAAAAKBQAAZHJzL2Rvd25yZXYueG1sUEsFBgAAAAAEAAQA8wAAABgGAAAA&#10;AA=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28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65" behindDoc="1" locked="0" layoutInCell="1" allowOverlap="1">
              <wp:simplePos x="0" y="0"/>
              <wp:positionH relativeFrom="page">
                <wp:posOffset>4131945</wp:posOffset>
              </wp:positionH>
              <wp:positionV relativeFrom="page">
                <wp:posOffset>10206355</wp:posOffset>
              </wp:positionV>
              <wp:extent cx="2543175" cy="127635"/>
              <wp:effectExtent l="0" t="0" r="1905" b="635"/>
              <wp:wrapNone/>
              <wp:docPr id="197" name="Text Box 1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3175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97" o:spid="_x0000_s1075" type="#_x0000_t202" style="position:absolute;margin-left:325.35pt;margin-top:803.65pt;width:200.25pt;height:10.05pt;z-index:-501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0dnsgIAALUFAAAOAAAAZHJzL2Uyb0RvYy54bWysVNtunDAQfa/Uf7D8TriEvYDCRsmyVJXS&#10;i5T0A7xgFqtgu7Z3Ia367x2bZbNJVKlqy4M12OMzZ2aO5+p66Fp0oEozwTMcXgQYUV6KivFdhr88&#10;FN4SI20Ir0grOM3wI9X4evX2zVUvUxqJRrQVVQhAuE57meHGGJn6vi4b2hF9ISTlcFgL1REDv2rn&#10;V4r0gN61fhQEc78XqpJKlFRr2M3HQ7xy+HVNS/OprjU1qM0wcDNuVW7d2tVfXZF0p4hsWHmkQf6C&#10;RUcYh6AnqJwYgvaKvYLqWKmEFrW5KEXni7pmJXU5QDZh8CKb+4ZI6nKB4mh5KpP+f7Dlx8NnhVgF&#10;vUsWGHHSQZMe6GDQrRiQ3YMK9VKn4HgvwdUMcADeLlst70T5VSMu1g3hO3qjlOgbSipgGNqb/tnV&#10;EUdbkG3/QVQQiOyNcEBDrTpbPigIAnTo1OOpO5ZMCZvRLL4MFzOMSjgLo8X8cuZCkHS6LZU276jo&#10;kDUyrKD7Dp0c7rSxbEg6udhgXBSsbZ0CWv5sAxzHHYgNV+2ZZeEa+iMJks1ys4y9OJpvvDjIc++m&#10;WMfevAB2+WW+XufhTxs3jNOGVRXlNswkrjD+s+YdZT7K4iQvLVpWWThLSavddt0qdCAg7sJ9x4Kc&#10;ufnPabgiQC4vUgqjOLiNEq+YLxdeXMQzL1kESy8Ik9tkHsRJnBfPU7pjnP57SqjPcDKLZqOYfptb&#10;4L7XuZG0YwbGR8u6DC9PTiS1EtzwyrXWENaO9lkpLP2nUkC7p0Y7wVqNjmo1w3ZwryNObHir5q2o&#10;HkHCSoDCQKcw+8BohPqOUQ9zJMP6254oilH7nsMzsENnMtRkbCeD8BKuZthgNJprMw6nvVRs1wDy&#10;+NC4uIGnUjOn4icWxwcGs8Elc5xjdvic/zuvp2m7+gUAAP//AwBQSwMEFAAGAAgAAAAhAKyPdZzh&#10;AAAADgEAAA8AAABkcnMvZG93bnJldi54bWxMj8FOwzAMhu9IvENkJG4sWWHtVppOE4ITEqIrB45p&#10;47XVGqc02VbenvQ0jvb/6ffnbDuZnp1xdJ0lCcuFAIZUW91RI+GrfHtYA3NekVa9JZTwiw62+e1N&#10;plJtL1Tgee8bFkrIpUpC6/2Qcu7qFo1yCzsghexgR6N8GMeG61FdQrnpeSREzI3qKFxo1YAvLdbH&#10;/clI2H1T8dr9fFSfxaHoynIj6D0+Snl/N+2egXmc/BWGWT+oQx6cKnsi7VgvIV6JJKAhiEXyCGxG&#10;xGoZAavmXZQ8Ac8z/v+N/A8AAP//AwBQSwECLQAUAAYACAAAACEAtoM4kv4AAADhAQAAEwAAAAAA&#10;AAAAAAAAAAAAAAAAW0NvbnRlbnRfVHlwZXNdLnhtbFBLAQItABQABgAIAAAAIQA4/SH/1gAAAJQB&#10;AAALAAAAAAAAAAAAAAAAAC8BAABfcmVscy8ucmVsc1BLAQItABQABgAIAAAAIQB3G0dnsgIAALUF&#10;AAAOAAAAAAAAAAAAAAAAAC4CAABkcnMvZTJvRG9jLnhtbFBLAQItABQABgAIAAAAIQCsj3Wc4QAA&#10;AA4BAAAPAAAAAAAAAAAAAAAAAAwFAABkcnMvZG93bnJldi54bWxQSwUGAAAAAAQABADzAAAAGgYA&#10;AAAA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466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8185" cy="1270"/>
              <wp:effectExtent l="6350" t="10160" r="5715" b="7620"/>
              <wp:wrapNone/>
              <wp:docPr id="195" name="Group 1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8185" cy="1270"/>
                        <a:chOff x="1390" y="16036"/>
                        <a:chExt cx="9131" cy="2"/>
                      </a:xfrm>
                    </wpg:grpSpPr>
                    <wps:wsp>
                      <wps:cNvPr id="196" name="Freeform 196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31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31"/>
                            <a:gd name="T2" fmla="+- 0 10521 1390"/>
                            <a:gd name="T3" fmla="*/ T2 w 913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31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95" o:spid="_x0000_s1026" style="position:absolute;margin-left:69.5pt;margin-top:801.8pt;width:456.55pt;height:.1pt;z-index:-5014;mso-position-horizontal-relative:page;mso-position-vertical-relative:page" coordorigin="1390,16036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G7/YAMAAO0HAAAOAAAAZHJzL2Uyb0RvYy54bWykVduO2zgMfS+w/yDocYuML3EyiTGZoshl&#10;UGB6AZp+gCLLF6wtuZISZ1rsvy9F2RlP2mIX3TwokkmRh4cUeffm3NTkJLSplFzR6CakREiuskoW&#10;K/plv5ssKDGWyYzVSooVfRKGvrn/49Vd16YiVqWqM6EJGJEm7doVLa1t0yAwvBQNMzeqFRKEudIN&#10;s3DURZBp1oH1pg7iMJwHndJZqxUXxsDXjRfSe7Sf54Lbj3luhCX1igI2i6vG9eDW4P6OpYVmbVnx&#10;Hgb7DRQNqyQ4vZjaMMvIUVc/mGoqrpVRub3hqglUnldcYAwQTRReRfOg1bHFWIq0K9oLTUDtFU+/&#10;bZZ/OH3SpMogd8sZJZI1kCT0S9wHoKdrixS0HnT7uf2kfYywfVT8LwPi4FruzoVXJofuvcrAIDta&#10;hfScc904ExA4OWMWni5ZEGdLOHyc3S4X0QLAcJBF8W2fJF5CJt2laLqETDrZPJzOfQZ5ue1vL6Np&#10;5K/GThSw1PtEnD0uFxSUm3lm1Pw/Rj+XrBWYKOO4ujA6HxjdaSFcEQOpiNj5B8WBUTOmcyRxagZY&#10;/1cif8bJwOevGGEpPxr7IBRmhJ0ejfWvIYMd5jnr62EPfOdNDQ/j9YSExDnDpX89FzUg3qv9GZB9&#10;SDqCrnujg614UPK2wlkc/dTYdNBzxuKRMUhpMUBk5YCan2UPG3aEufYTYsm1yriq2QO4odbAAii5&#10;EH+hC76vdf2d3oWGvnLdUTQl0FEOnpOWWYfMuXBb0q0ocuE+NOok9gpF9uoRgJNnaS3HWj6LI1Re&#10;DDecAyz0i1OHdZRaqXZVXWMaaumgJNNoidwYVVeZEzo0RheHda3Jibleib/+Bb1Qg54kMzRWCpZt&#10;+71lVe334LxGbqH+egpcJWIz/L4Ml9vFdpFMkni+nSThZjN5u1snk/kuup1tppv1ehP97aBFSVpW&#10;WSakQzc05ij5b8+0HxG+pV5a84soXgS7w9+PwQYvYSDJEMvwj9FBX/Fv1DeVg8qe4L1q5ScNTEbY&#10;lEp/o6SDKbOi5uuRaUFJ/U5C01lGSeLGEh6S2W0MBz2WHMYSJjmYWlFLocDddm39KDu2uipK8BRh&#10;WqV6Cw03r9x7RnweVX+Avoc7nCkYSz//3NAan1HreUrf/wMAAP//AwBQSwMEFAAGAAgAAAAhALMS&#10;+H3iAAAADgEAAA8AAABkcnMvZG93bnJldi54bWxMj0FLw0AQhe+C/2EZwZvdpKGhxmxKKeqpCLaC&#10;eJtmp0lodjZkt0n6793iod7mzTzefC9fTaYVA/WusawgnkUgiEurG64UfO3fnpYgnEfW2FomBRdy&#10;sCru73LMtB35k4adr0QIYZehgtr7LpPSlTUZdDPbEYfb0fYGfZB9JXWPYwg3rZxHUSoNNhw+1NjR&#10;pqbytDsbBe8jjuskfh22p+Pm8rNffHxvY1Lq8WFav4DwNPmbGa74AR2KwHSwZ9ZOtEEnz6GLD0Ma&#10;JSmIqyVazGMQh7/dEmSRy/81il8AAAD//wMAUEsBAi0AFAAGAAgAAAAhALaDOJL+AAAA4QEAABMA&#10;AAAAAAAAAAAAAAAAAAAAAFtDb250ZW50X1R5cGVzXS54bWxQSwECLQAUAAYACAAAACEAOP0h/9YA&#10;AACUAQAACwAAAAAAAAAAAAAAAAAvAQAAX3JlbHMvLnJlbHNQSwECLQAUAAYACAAAACEALOxu/2AD&#10;AADtBwAADgAAAAAAAAAAAAAAAAAuAgAAZHJzL2Uyb0RvYy54bWxQSwECLQAUAAYACAAAACEAsxL4&#10;feIAAAAOAQAADwAAAAAAAAAAAAAAAAC6BQAAZHJzL2Rvd25yZXYueG1sUEsFBgAAAAAEAAQA8wAA&#10;AMkGAAAAAA==&#10;">
              <v:shape id="Freeform 196" o:spid="_x0000_s1027" style="position:absolute;left:1390;top:16036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nitkMIA&#10;AADcAAAADwAAAGRycy9kb3ducmV2LnhtbERPS2sCMRC+C/6HMEJvmm0PPrZGKYrgoQe1RfA23Yyb&#10;xc1kSVJd/fVGELzNx/ec6by1tTiTD5VjBe+DDARx4XTFpYLfn1V/DCJEZI21Y1JwpQDzWbczxVy7&#10;C2/pvIulSCEcclRgYmxyKUNhyGIYuIY4cUfnLcYEfSm1x0sKt7X8yLKhtFhxajDY0MJQcdr9WwVy&#10;v2n1amuW67H14RZH/vB9+FPqrdd+fYKI1MaX+Ole6zR/MoTHM+kCOb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eK2QwgAAANwAAAAPAAAAAAAAAAAAAAAAAJgCAABkcnMvZG93&#10;bnJldi54bWxQSwUGAAAAAAQABAD1AAAAhwMAAAAA&#10;" path="m,l9131,e" filled="f" strokeweight=".12mm">
                <v:path arrowok="t" o:connecttype="custom" o:connectlocs="0,0;9131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67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2542540" cy="127635"/>
              <wp:effectExtent l="2540" t="0" r="0" b="635"/>
              <wp:wrapNone/>
              <wp:docPr id="194" name="Text Box 1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254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94" o:spid="_x0000_s1076" type="#_x0000_t202" style="position:absolute;margin-left:69.95pt;margin-top:803.65pt;width:200.2pt;height:10.05pt;z-index:-501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hrQsQIAALUFAAAOAAAAZHJzL2Uyb0RvYy54bWysVG1vmzAQ/j5p/8Hyd8pLIQkopEpDmCZ1&#10;L1K7H+CACdbAZrYT6Kb9951NSNNWk6ZtCKHDPj93z93jW94MbYOOVComeIr9Kw8jygtRMr5P8ZeH&#10;3FlgpDThJWkEpyl+pArfrN6+WfZdQgNRi6akEgEIV0nfpbjWuktcVxU1bYm6Eh3lsFkJ2RINv3Lv&#10;lpL0gN42buB5M7cXsuykKKhSsJqNm3hl8auKFvpTVSmqUZNiyE3br7Tfnfm6qyVJ9pJ0NStOaZC/&#10;yKIljEPQM1RGNEEHyV5BtayQQolKXxWidUVVsYJaDsDG916wua9JRy0XKI7qzmVS/w+2+Hj8LBEr&#10;oXdxiBEnLTTpgQ4a3YoBmTWoUN+pBBzvO3DVA2yAt2WrujtRfFWIi01N+J6upRR9TUkJGfrmpHtx&#10;dMRRBmTXfxAlBCIHLSzQUMnWlA8KggAdOvV47o5JpoDFIArhha0C9vxgPruObAiSTKc7qfQ7Klpk&#10;jBRL6L5FJ8c7pU02JJlcTDAuctY0VgENf7YAjuMKxIajZs9kYRv6I/bi7WK7CJ0wmG2d0MsyZ51v&#10;QmeW+/Mou842m8z/aeL6YVKzsqTchJnE5Yd/1ryTzEdZnOWlRMNKA2dSUnK/2zQSHQmIO7fPqSAX&#10;bu7zNGwRgMsLSn4QerdB7OSzxdwJ8zBy4rm3cDw/vo1nXhiHWf6c0h3j9N8poT7FcRREo5h+y82z&#10;z2tuJGmZhvHRsDbFi7MTSYwEt7y0rdWENaN9UQqT/lMpoN1To61gjUZHtephN9jbEdlRYdS8E+Uj&#10;SFgKUBiIEWYfGLWQ3zHqYY6kWH07EEkxat5zuAZm6EyGnIzdZBBewNEUa4xGc6PH4XToJNvXgDxe&#10;NC7WcFUqZlX8lMXpgsFssGROc8wMn8t/6/U0bVe/AAAA//8DAFBLAwQUAAYACAAAACEAvzxE/OEA&#10;AAANAQAADwAAAGRycy9kb3ducmV2LnhtbEyPwU7DMBBE70j8g7VI3KhNW9ImxKkqBCckRBoOPTqx&#10;m1iN1yF22/D3bE9wm9kdzb7NN5Pr2dmMwXqU8DgTwAw2XltsJXxVbw9rYCEq1Kr3aCT8mACb4vYm&#10;V5n2FyzNeRdbRiUYMiWhi3HIOA9NZ5wKMz8YpN3Bj05FsmPL9aguVO56Phci4U5ZpAudGsxLZ5rj&#10;7uQkbPdYvtrvj/qzPJS2qlKB78lRyvu7afsMLJop/oXhik/oUBBT7U+oA+vJL9KUoiQSsVoAo8jT&#10;UpCor6P5agm8yPn/L4pfAAAA//8DAFBLAQItABQABgAIAAAAIQC2gziS/gAAAOEBAAATAAAAAAAA&#10;AAAAAAAAAAAAAABbQ29udGVudF9UeXBlc10ueG1sUEsBAi0AFAAGAAgAAAAhADj9If/WAAAAlAEA&#10;AAsAAAAAAAAAAAAAAAAALwEAAF9yZWxzLy5yZWxzUEsBAi0AFAAGAAgAAAAhACHuGtCxAgAAtQUA&#10;AA4AAAAAAAAAAAAAAAAALgIAAGRycy9lMm9Eb2MueG1sUEsBAi0AFAAGAAgAAAAhAL88RPzhAAAA&#10;DQEAAA8AAAAAAAAAAAAAAAAACwUAAGRycy9kb3ducmV2LnhtbFBLBQYAAAAABAAEAPMAAAAZBgAA&#10;AAA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68" behindDoc="1" locked="0" layoutInCell="1" allowOverlap="1">
              <wp:simplePos x="0" y="0"/>
              <wp:positionH relativeFrom="page">
                <wp:posOffset>6537325</wp:posOffset>
              </wp:positionH>
              <wp:positionV relativeFrom="page">
                <wp:posOffset>10206355</wp:posOffset>
              </wp:positionV>
              <wp:extent cx="138430" cy="127635"/>
              <wp:effectExtent l="3175" t="0" r="1270" b="635"/>
              <wp:wrapNone/>
              <wp:docPr id="193" name="Text Box 1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29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93" o:spid="_x0000_s1077" type="#_x0000_t202" style="position:absolute;margin-left:514.75pt;margin-top:803.65pt;width:10.9pt;height:10.05pt;z-index:-50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m6VsQIAALQFAAAOAAAAZHJzL2Uyb0RvYy54bWysVG1vmzAQ/j5p/8Hyd8pLSAKopGpDmCZ1&#10;L1K7H+CACdbAZrYT6Kb9951NSJNWk6ZtfLAO+/zcPXeP7/pmaBt0oFIxwVPsX3kYUV6IkvFdir88&#10;5k6EkdKEl6QRnKb4iSp8s3r75rrvEhqIWjQllQhAuEr6LsW11l3iuqqoaUvUlegoh8NKyJZo+JU7&#10;t5SkB/S2cQPPW7i9kGUnRUGVgt1sPMQri19VtNCfqkpRjZoUQ27artKuW7O6q2uS7CTpalYc0yB/&#10;kUVLGIegJ6iMaIL2kr2CalkhhRKVvipE64qqYgW1HICN771g81CTjlouUBzVncqk/h9s8fHwWSJW&#10;Qu/iGUactNCkRzpodCcGZPagQn2nEnB86MBVD3AA3pat6u5F8VUhLtY14Tt6K6Xoa0pKyNA3N92z&#10;qyOOMiDb/oMoIRDZa2GBhkq2pnxQEATo0KmnU3dMMoUJOYvCGZwUcOQHy8VsbiOQZLrcSaXfUdEi&#10;Y6RYQvMtODncK22SIcnkYmJxkbOmsQJo+MUGOI47EBqumjOThO3nj9iLN9EmCp0wWGyc0Msy5zZf&#10;h84i95fzbJat15n/08T1w6RmZUm5CTNpyw//rHdHlY+qOKlLiYaVBs6kpORuu24kOhDQdm6/Y0HO&#10;3NzLNGwRgMsLSn4QendB7OSLaOmEeTh34qUXOZ4f38ULL4zDLL+kdM84/XdKqE9xPA/mo5Z+y82z&#10;32tuJGmZhunRsDbF0cmJJEaBG17a1mrCmtE+K4VJ/7kU0O6p0VavRqKjWPWwHezjmFs1GzFvRfkE&#10;CpYCFAZihNEHRi3kd4x6GCMpVt/2RFKMmvccXoGZOZMhJ2M7GYQXcDXFGqPRXOtxNu07yXY1II/v&#10;jItbeCkVsyp+zuL4vmA0WDLHMWZmz/m/9XoetqtfAAAA//8DAFBLAwQUAAYACAAAACEAa5KJDOEA&#10;AAAPAQAADwAAAGRycy9kb3ducmV2LnhtbEyPwU7DMBBE70j8g7VI3KjdQFMa4lQVghMSIg0Hjk7s&#10;JlbjdYjdNvw9mxPcZnZHs2/z7eR6djZjsB4lLBcCmMHGa4uthM/q9e4RWIgKteo9Ggk/JsC2uL7K&#10;Vab9BUtz3seWUQmGTEnoYhwyzkPTGafCwg8GaXfwo1OR7NhyPaoLlbueJ0Kk3CmLdKFTg3nuTHPc&#10;n5yE3ReWL/b7vf4oD6Wtqo3At/Qo5e3NtHsCFs0U/8Iw4xM6FMRU+xPqwHryItmsKEsqFet7YHNG&#10;rJak6nmWrB+AFzn//0fxCwAA//8DAFBLAQItABQABgAIAAAAIQC2gziS/gAAAOEBAAATAAAAAAAA&#10;AAAAAAAAAAAAAABbQ29udGVudF9UeXBlc10ueG1sUEsBAi0AFAAGAAgAAAAhADj9If/WAAAAlAEA&#10;AAsAAAAAAAAAAAAAAAAALwEAAF9yZWxzLy5yZWxzUEsBAi0AFAAGAAgAAAAhAPuGbpWxAgAAtAUA&#10;AA4AAAAAAAAAAAAAAAAALgIAAGRycy9lMm9Eb2MueG1sUEsBAi0AFAAGAAgAAAAhAGuSiQzhAAAA&#10;DwEAAA8AAAAAAAAAAAAAAAAACwUAAGRycy9kb3ducmV2LnhtbFBLBQYAAAAABAAEAPMAAAAZBgAA&#10;AAA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29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469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8185" cy="1270"/>
              <wp:effectExtent l="6350" t="10160" r="5715" b="7620"/>
              <wp:wrapNone/>
              <wp:docPr id="191" name="Group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8185" cy="1270"/>
                        <a:chOff x="1390" y="16036"/>
                        <a:chExt cx="9131" cy="2"/>
                      </a:xfrm>
                    </wpg:grpSpPr>
                    <wps:wsp>
                      <wps:cNvPr id="192" name="Freeform 192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31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31"/>
                            <a:gd name="T2" fmla="+- 0 10521 1390"/>
                            <a:gd name="T3" fmla="*/ T2 w 913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31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91" o:spid="_x0000_s1026" style="position:absolute;margin-left:69.5pt;margin-top:801.8pt;width:456.55pt;height:.1pt;z-index:-5011;mso-position-horizontal-relative:page;mso-position-vertical-relative:page" coordorigin="1390,16036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+1JYgMAAO0HAAAOAAAAZHJzL2Uyb0RvYy54bWykVW2P2zYM/l5g/0HQxxU524mTS4zLFUVe&#10;DgW6rUCzH6DY8gtmS66kxLkN++8jKTvnS1ts6PJBkUyKfPiQIh/eXZqanaWxlVZrHt2FnEmV6qxS&#10;xZr/fthPlpxZJ1Qmaq3kmj9Ly989/vTmoWsTOdWlrjNpGBhRNunaNS+da5MgsGkpG2HvdCsVCHNt&#10;GuHgaIogM6ID600dTMNwEXTaZK3RqbQWvm69kD+S/TyXqfstz610rF5zwOZoNbQecQ0eH0RSGNGW&#10;VdrDED+AohGVAqdXU1vhBDuZ6itTTZUabXXu7lLdBDrPq1RSDBBNFN5E82T0qaVYiqQr2itNQO0N&#10;Tz9sNv31/MmwKoPcrSLOlGggSeSX4Qegp2uLBLSeTPu5/WR8jLD9qNM/LIiDWzmeC6/Mjt0vOgOD&#10;4uQ00XPJTYMmIHB2oSw8X7MgL46l8HF+v1pGyzlnKcii6X2fpLSETOKlaLaCTKJsEc4WPoNpuetv&#10;r6IZxIFXpygKROJ9Es4eFwYF5WZfGLX/j9HPpWglJcoiV1dGpwOjeyMlFjGQSrDQPygOjNoxnSMJ&#10;qllg/V+J/BYnA5/fY0Qk6cm6J6kpI+L80Tr/GjLYUZ6zvh4OwHfe1PAw3k5YyNAZLf3ruaoB8V7t&#10;54AdQtYxct0bHWwBJ2Nb4XwafdPYbNBDY9ORMUhpMUAU5YA6vageNuyYwPYTUsm12mLVHADcUGtg&#10;AZQwxO/ogu9bXX+nd2Ggr9x2FMMZdJSj56QVDpGhC9yybs2JC/zQ6LM8aBK5m0cATl6ktRpr+SyO&#10;UHkx3EAHVOhXp4h1lFql91VdUxpqhVDiWbQibqyuqwyFiMaa4ripDTsL7JX061/QKzXoSSojY6UU&#10;2a7fO1HVfg/Oa+IW6q+nACuRmuFfq3C1W+6W8SSeLnaTONxuJ+/3m3iy2Ef38+1su9lso78RWhQn&#10;ZZVlUiG6oTFH8X97pv2I8C312ppfRfEq2D39vg42eA2DSIZYhn+KDvqKf6O+qRx19gzv1Wg/aWAy&#10;wqbU5k/OOpgya26/nISRnNUfFDSdVRTHOJboEM/vp3AwY8lxLBEqBVNr7jgUOG43zo+yU2uqogRP&#10;EaVV6ffQcPMK3zPh86j6A/Q92tFMoVj6+YdDa3wmrZcp/fgPAAAA//8DAFBLAwQUAAYACAAAACEA&#10;sxL4feIAAAAOAQAADwAAAGRycy9kb3ducmV2LnhtbEyPQUvDQBCF74L/YRnBm92koaHGbEop6qkI&#10;toJ4m2anSWh2NmS3Sfrv3eKh3ubNPN58L19NphUD9a6xrCCeRSCIS6sbrhR87d+eliCcR9bYWiYF&#10;F3KwKu7vcsy0HfmThp2vRAhhl6GC2vsuk9KVNRl0M9sRh9vR9gZ9kH0ldY9jCDetnEdRKg02HD7U&#10;2NGmpvK0OxsF7yOO6yR+Hban4+bys198fG9jUurxYVq/gPA0+ZsZrvgBHYrAdLBn1k60QSfPoYsP&#10;QxolKYirJVrMYxCHv90SZJHL/zWKXwAAAP//AwBQSwECLQAUAAYACAAAACEAtoM4kv4AAADhAQAA&#10;EwAAAAAAAAAAAAAAAAAAAAAAW0NvbnRlbnRfVHlwZXNdLnhtbFBLAQItABQABgAIAAAAIQA4/SH/&#10;1gAAAJQBAAALAAAAAAAAAAAAAAAAAC8BAABfcmVscy8ucmVsc1BLAQItABQABgAIAAAAIQC4m+1J&#10;YgMAAO0HAAAOAAAAAAAAAAAAAAAAAC4CAABkcnMvZTJvRG9jLnhtbFBLAQItABQABgAIAAAAIQCz&#10;Evh94gAAAA4BAAAPAAAAAAAAAAAAAAAAALwFAABkcnMvZG93bnJldi54bWxQSwUGAAAAAAQABADz&#10;AAAAywYAAAAA&#10;">
              <v:shape id="Freeform 192" o:spid="_x0000_s1027" style="position:absolute;left:1390;top:16036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Ork8IA&#10;AADcAAAADwAAAGRycy9kb3ducmV2LnhtbERPTWsCMRC9C/0PYQreNKsHtatRpEXw4EFtKXgbN+Nm&#10;cTNZkqjb/nojCN7m8T5ntmhtLa7kQ+VYwaCfgSAunK64VPDzvepNQISIrLF2TAr+KMBi/taZYa7d&#10;jXd03cdSpBAOOSowMTa5lKEwZDH0XUOcuJPzFmOCvpTa4y2F21oOs2wkLVacGgw29GmoOO8vVoH8&#10;3bZ6tTNf64n14T+O/WFzOCrVfW+XUxCR2vgSP91rneZ/DOHxTLpAzu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Q6uTwgAAANwAAAAPAAAAAAAAAAAAAAAAAJgCAABkcnMvZG93&#10;bnJldi54bWxQSwUGAAAAAAQABAD1AAAAhwMAAAAA&#10;" path="m,l9131,e" filled="f" strokeweight=".12mm">
                <v:path arrowok="t" o:connecttype="custom" o:connectlocs="0,0;9131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70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138430" cy="127635"/>
              <wp:effectExtent l="2540" t="0" r="1905" b="635"/>
              <wp:wrapNone/>
              <wp:docPr id="190" name="Text Box 1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30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90" o:spid="_x0000_s1078" type="#_x0000_t202" style="position:absolute;margin-left:69.95pt;margin-top:803.65pt;width:10.9pt;height:10.05pt;z-index:-501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bOdsQIAALQFAAAOAAAAZHJzL2Uyb0RvYy54bWysVG1vmzAQ/j5p/8Hyd8pLSAKopGpDmCZ1&#10;L1K7H+CACdbAZrYT6Kb9951NSJNWk6ZtfLAO+/zcc3eP7/pmaBt0oFIxwVPsX3kYUV6IkvFdir88&#10;5k6EkdKEl6QRnKb4iSp8s3r75rrvEhqIWjQllQhAuEr6LsW11l3iuqqoaUvUlegoh8NKyJZo+JU7&#10;t5SkB/S2cQPPW7i9kGUnRUGVgt1sPMQri19VtNCfqkpRjZoUAzdtV2nXrVnd1TVJdpJ0NSuONMhf&#10;sGgJ4xD0BJURTdBesldQLSukUKLSV4VoXVFVrKA2B8jG915k81CTjtpcoDiqO5VJ/T/Y4uPhs0Ss&#10;hN7FUB9OWmjSIx00uhMDMntQob5TCTg+dOCqBzgAb5ut6u5F8VUhLtY14Tt6K6Xoa0pKYOibm+7Z&#10;1RFHGZBt/0GUEIjstbBAQyVbUz4oCAJ0YPJ06o4hU5iQsyicwUkBR36wXMzmNgJJpsudVPodFS0y&#10;RoolNN+Ck8O90oYMSSYXE4uLnDWNFUDDLzbAcdyB0HDVnBkStp8/Yi/eRJsodMJgsXFCL8uc23wd&#10;OovcX86zWbZeZ/5PE9cPk5qVJeUmzKQtP/yz3h1VPqripC4lGlYaOENJyd123Uh0IKDt3H7Hgpy5&#10;uZc0bBEglxcp+UHo3QWxky+ipRPm4dyJl17keH58Fy+8MA6z/DKle8bpv6eE+hTH82A+aum3uXn2&#10;e50bSVqmYXo0rE1xdHIiiVHghpe2tZqwZrTPSmHoP5cC2j012urVSHQUqx62g30c88CEN2LeivIJ&#10;FCwFKAzECKMPjFrI7xj1MEZSrL7tiaQYNe85vAJw0ZMhJ2M7GYQXcDXFGqPRXOtxNu07yXY1II/v&#10;jItbeCkVsyp+ZnF8XzAabDLHMWZmz/m/9XoetqtfAAAA//8DAFBLAwQUAAYACAAAACEA7nYP++EA&#10;AAANAQAADwAAAGRycy9kb3ducmV2LnhtbEyPwU7DMBBE70j8g7WVuFGnLUpIGqeqEJyQEGk4cHTi&#10;bWI1XofYbcPf45zKbUb7NDuT7ybTswuOTlsSsFpGwJAaqzS1Ar6qt8dnYM5LUrK3hAJ+0cGuuL/L&#10;ZabslUq8HHzLQgi5TArovB8yzl3ToZFuaQekcDva0Ugf7NhyNcprCDc9X0dRzI3UFD50csCXDpvT&#10;4WwE7L+pfNU/H/VneSx1VaURvccnIR4W034LzOPkbzDM9UN1KEKn2p5JOdYHv0nTgAYRR8kG2IzE&#10;qwRYPYt18gS8yPn/FcUfAAAA//8DAFBLAQItABQABgAIAAAAIQC2gziS/gAAAOEBAAATAAAAAAAA&#10;AAAAAAAAAAAAAABbQ29udGVudF9UeXBlc10ueG1sUEsBAi0AFAAGAAgAAAAhADj9If/WAAAAlAEA&#10;AAsAAAAAAAAAAAAAAAAALwEAAF9yZWxzLy5yZWxzUEsBAi0AFAAGAAgAAAAhAEFRs52xAgAAtAUA&#10;AA4AAAAAAAAAAAAAAAAALgIAAGRycy9lMm9Eb2MueG1sUEsBAi0AFAAGAAgAAAAhAO52D/vhAAAA&#10;DQEAAA8AAAAAAAAAAAAAAAAACwUAAGRycy9kb3ducmV2LnhtbFBLBQYAAAAABAAEAPMAAAAZBgAA&#10;AAA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30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71" behindDoc="1" locked="0" layoutInCell="1" allowOverlap="1">
              <wp:simplePos x="0" y="0"/>
              <wp:positionH relativeFrom="page">
                <wp:posOffset>4131945</wp:posOffset>
              </wp:positionH>
              <wp:positionV relativeFrom="page">
                <wp:posOffset>10206355</wp:posOffset>
              </wp:positionV>
              <wp:extent cx="2543175" cy="127635"/>
              <wp:effectExtent l="0" t="0" r="1905" b="635"/>
              <wp:wrapNone/>
              <wp:docPr id="189" name="Text Box 1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3175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89" o:spid="_x0000_s1079" type="#_x0000_t202" style="position:absolute;margin-left:325.35pt;margin-top:803.65pt;width:200.25pt;height:10.05pt;z-index:-500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maXswIAALUFAAAOAAAAZHJzL2Uyb0RvYy54bWysVG1vmzAQ/j5p/8Hyd8pLIAFUUrUhTJO6&#10;F6ndD3DABGtgM9sJ6ab9951NSJNWk6ZtfLAO+/zcc3eP7/rm0LVoT6VigmfYv/IworwUFePbDH95&#10;LJwYI6UJr0grOM3wE1X4Zvn2zfXQpzQQjWgrKhGAcJUOfYYbrfvUdVXZ0I6oK9FTDoe1kB3R8Cu3&#10;biXJAOhd6waeN3cHIateipIqBbv5eIiXFr+uaak/1bWiGrUZBm7artKuG7O6y2uSbiXpG1YeaZC/&#10;YNERxiHoCSonmqCdZK+gOlZKoUStr0rRuaKuWUltDpCN773I5qEhPbW5QHFUfyqT+n+w5cf9Z4lY&#10;Bb2LE4w46aBJj/Sg0Z04ILMHFRp6lYLjQw+u+gAH4G2zVf29KL8qxMWqIXxLb6UUQ0NJBQx9c9M9&#10;uzriKAOyGT6ICgKRnRYW6FDLzpQPCoIAHTr1dOqOIVPCZhCFM38RYVTCmR8s5rPIhiDpdLuXSr+j&#10;okPGyLCE7lt0sr9X2rAh6eRignFRsLa1Cmj5xQY4jjsQG66aM8PCNvRH4iXreB2HThjM107o5blz&#10;W6xCZ14Au3yWr1a5/9PE9cO0YVVFuQkzicsP/6x5R5mPsjjJS4mWVQbOUFJyu1m1Eu0JiLuw37Eg&#10;Z27uJQ1bBMjlRUp+EHp3QeIU83jhhEUYOcnCix3PT+6SuRcmYV5cpnTPOP33lNCQ4SQKolFMv83N&#10;s9/r3EjaMQ3jo2VdhuOTE0mNBNe8sq3VhLWjfVYKQ/+5FNDuqdFWsEajo1r1YXOwryOamfBGzRtR&#10;PYGEpQCFgU5h9oHRCPkdowHmSIbVtx2RFKP2PYdnYIbOZMjJ2EwG4SVczbDGaDRXehxOu16ybQPI&#10;40Pj4haeSs2sip9ZHB8YzAabzHGOmeFz/m+9nqft8hcAAAD//wMAUEsDBBQABgAIAAAAIQCsj3Wc&#10;4QAAAA4BAAAPAAAAZHJzL2Rvd25yZXYueG1sTI/BTsMwDIbvSLxDZCRuLFlh7VaaThOCExKiKweO&#10;aeO11RqnNNlW3p70NI72/+n352w7mZ6dcXSdJQnLhQCGVFvdUSPhq3x7WANzXpFWvSWU8IsOtvnt&#10;TaZSbS9U4HnvGxZKyKVKQuv9kHLu6haNcgs7IIXsYEejfBjHhutRXUK56XkkRMyN6ihcaNWALy3W&#10;x/3JSNh9U/Ha/XxUn8Wh6MpyI+g9Pkp5fzftnoF5nPwVhlk/qEMenCp7Iu1YLyFeiSSgIYhF8ghs&#10;RsRqGQGr5l2UPAHPM/7/jfwPAAD//wMAUEsBAi0AFAAGAAgAAAAhALaDOJL+AAAA4QEAABMAAAAA&#10;AAAAAAAAAAAAAAAAAFtDb250ZW50X1R5cGVzXS54bWxQSwECLQAUAAYACAAAACEAOP0h/9YAAACU&#10;AQAACwAAAAAAAAAAAAAAAAAvAQAAX3JlbHMvLnJlbHNQSwECLQAUAAYACAAAACEATwpml7MCAAC1&#10;BQAADgAAAAAAAAAAAAAAAAAuAgAAZHJzL2Uyb0RvYy54bWxQSwECLQAUAAYACAAAACEArI91nOEA&#10;AAAOAQAADwAAAAAAAAAAAAAAAAANBQAAZHJzL2Rvd25yZXYueG1sUEsFBgAAAAAEAAQA8wAAABsG&#10;AAAAAA=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472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8185" cy="1270"/>
              <wp:effectExtent l="6350" t="10160" r="5715" b="7620"/>
              <wp:wrapNone/>
              <wp:docPr id="187" name="Group 1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8185" cy="1270"/>
                        <a:chOff x="1390" y="16036"/>
                        <a:chExt cx="9131" cy="2"/>
                      </a:xfrm>
                    </wpg:grpSpPr>
                    <wps:wsp>
                      <wps:cNvPr id="188" name="Freeform 188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31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31"/>
                            <a:gd name="T2" fmla="+- 0 10521 1390"/>
                            <a:gd name="T3" fmla="*/ T2 w 913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31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87" o:spid="_x0000_s1026" style="position:absolute;margin-left:69.5pt;margin-top:801.8pt;width:456.55pt;height:.1pt;z-index:-5008;mso-position-horizontal-relative:page;mso-position-vertical-relative:page" coordorigin="1390,16036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wTDYQMAAO0HAAAOAAAAZHJzL2Uyb0RvYy54bWykVduO2zYQfS+QfyD42MKri+WbsN4g8GVR&#10;YNsGiPsBNEVdEIlUSdryJui/dziUvFonQYLUDzSpGc6cOTOcuX97aWpyFtpUSq5pdBdSIiRXWSWL&#10;Nf37sJ8sKTGWyYzVSoo1fRaGvn1488t916YiVqWqM6EJGJEm7do1La1t0yAwvBQNM3eqFRKEudIN&#10;s3DURZBp1oH1pg7iMJwHndJZqxUXxsDXrRfSB7Sf54Lbv/LcCEvqNQVsFleN69GtwcM9SwvN2rLi&#10;PQz2EygaVklwejW1ZZaRk66+MNVUXCujcnvHVROoPK+4wBggmii8ieZRq1OLsRRpV7RXmoDaG55+&#10;2iz/8/xekyqD3C0XlEjWQJLQL3EfgJ6uLVLQetTth/a99jHC9knxjwbEwa3cnQuvTI7dHyoDg+xk&#10;FdJzyXXjTEDg5IJZeL5mQVws4fBxtlgto+WMEg6yKF70SeIlZNJdiqYryKSTzcPp3GeQl7v+9iqa&#10;Rv5q7EQBS71PxNnjckFBuZkXRs3/Y/RDyVqBiTKOqyujUPye0b0WwhUxkLr0pKLiwKgZ0zmSOJgG&#10;WP8ukV/jZODzW4ywlJ+MfRQKM8LOT8b615DBDvOc9egPwHfe1PAwfpuQkDhnuHjui6saEO/Vfg3I&#10;ISQdQde90cFWPCh5W+Esjr5qbDroOWPxyBiktBggsnJAzS+yhw07wlz7CbHkWmVc1RwA3FBrYAGU&#10;XIjf0AXft7r+Tu9CQ1+57SiaEugoR89Jy6xD5ly4LenWFLlwHxp1FgeFInvzCMDJi7SWYy2fxREq&#10;L4YbzgEW+tWpwzpKrVT7qq4xDbV0UJJptEJujKqrzAkdGqOL46bW5Mxcr8Rf/4JeqUFPkhkaKwXL&#10;dv3esqr2e3BeI7dQfz0FrhKxGX5ehavdcrdMJkk8302ScLudvNtvksl8Hy1m2+l2s9lG/zpoUZKW&#10;VZYJ6dANjTlKfuyZ9iPCt9Rra34Vxatg9/j7MtjgNQwkGWIZ/jE66Cv+jfqmclTZM7xXrfykgckI&#10;m1LpT5R0MGXW1PxzYlpQUv8uoemsoiRxYwkPyWwRw0GPJcexhEkOptbUUihwt91YP8pOra6KEjxF&#10;mFap3kHDzSv3nhGfR9UfoO/hDmcKxtLPPze0xmfUepnSD/8BAAD//wMAUEsDBBQABgAIAAAAIQCz&#10;Evh94gAAAA4BAAAPAAAAZHJzL2Rvd25yZXYueG1sTI9BS8NAEIXvgv9hGcGb3aShocZsSinqqQi2&#10;gnibZqdJaHY2ZLdJ+u/d4qHe5s083nwvX02mFQP1rrGsIJ5FIIhLqxuuFHzt356WIJxH1thaJgUX&#10;crAq7u9yzLQd+ZOGna9ECGGXoYLa+y6T0pU1GXQz2xGH29H2Bn2QfSV1j2MIN62cR1EqDTYcPtTY&#10;0aam8rQ7GwXvI47rJH4dtqfj5vKzX3x8b2NS6vFhWr+A8DT5mxmu+AEdisB0sGfWTrRBJ8+hiw9D&#10;GiUpiKslWsxjEIe/3RJkkcv/NYpfAAAA//8DAFBLAQItABQABgAIAAAAIQC2gziS/gAAAOEBAAAT&#10;AAAAAAAAAAAAAAAAAAAAAABbQ29udGVudF9UeXBlc10ueG1sUEsBAi0AFAAGAAgAAAAhADj9If/W&#10;AAAAlAEAAAsAAAAAAAAAAAAAAAAALwEAAF9yZWxzLy5yZWxzUEsBAi0AFAAGAAgAAAAhADoHBMNh&#10;AwAA7QcAAA4AAAAAAAAAAAAAAAAALgIAAGRycy9lMm9Eb2MueG1sUEsBAi0AFAAGAAgAAAAhALMS&#10;+H3iAAAADgEAAA8AAAAAAAAAAAAAAAAAuwUAAGRycy9kb3ducmV2LnhtbFBLBQYAAAAABAAEAPMA&#10;AADKBgAAAAA=&#10;">
              <v:shape id="Freeform 188" o:spid="_x0000_s1027" style="position:absolute;left:1390;top:16036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IKpMUA&#10;AADcAAAADwAAAGRycy9kb3ducmV2LnhtbESPQWsCMRCF74X+hzAFbzVrD3bZGkUsggcP1UrB27gZ&#10;N4ubyZJE3fbXdw6F3mZ4b977ZrYYfKduFFMb2MBkXIAiroNtuTFw+Fw/l6BSRrbYBSYD35RgMX98&#10;mGFlw513dNvnRkkIpwoNuJz7SutUO/KYxqEnFu0coscsa2y0jXiXcN/pl6KYao8tS4PDnlaO6sv+&#10;6g3or4/BrnfufVP6mH7yazxujydjRk/D8g1UpiH/m/+uN1bwS6GVZ2QCPf8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9cgqkxQAAANwAAAAPAAAAAAAAAAAAAAAAAJgCAABkcnMv&#10;ZG93bnJldi54bWxQSwUGAAAAAAQABAD1AAAAigMAAAAA&#10;" path="m,l9131,e" filled="f" strokeweight=".12mm">
                <v:path arrowok="t" o:connecttype="custom" o:connectlocs="0,0;9131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73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2542540" cy="127635"/>
              <wp:effectExtent l="2540" t="0" r="0" b="635"/>
              <wp:wrapNone/>
              <wp:docPr id="186" name="Text Box 1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254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 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86" o:spid="_x0000_s1080" type="#_x0000_t202" style="position:absolute;margin-left:69.95pt;margin-top:803.65pt;width:200.2pt;height:10.05pt;z-index:-500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UJVsQIAALUFAAAOAAAAZHJzL2Uyb0RvYy54bWysVG1vmzAQ/j5p/8Hyd8pLgQAqqdoQpknd&#10;i9TuBzhggjWwme2EdNP++84mpGmrSdM2hNBhn5+75+7xXV0f+g7tqVRM8Bz7Fx5GlFeiZnyb4y8P&#10;pZNgpDThNekEpzl+pApfL9++uRqHjAaiFV1NJQIQrrJxyHGr9ZC5rqpa2hN1IQbKYbMRsicafuXW&#10;rSUZAb3v3MDzYncUsh6kqKhSsFpMm3hp8ZuGVvpT0yiqUZdjyE3br7Tfjfm6yyuSbSUZWlYd0yB/&#10;kUVPGIegJ6iCaIJ2kr2C6lklhRKNvqhE74qmYRW1HICN771gc9+SgVouUBw1nMqk/h9s9XH/WSJW&#10;Q++SGCNOemjSAz1odCsOyKxBhcZBZeB4P4CrPsAGeFu2argT1VeFuFi1hG/pjZRibCmpIUPfnHTP&#10;jk44yoBsxg+ihkBkp4UFOjSyN+WDgiBAh049nrpjkqlgMYhCeGGrgj0/WMSXkQ1Bsvn0IJV+R0WP&#10;jJFjCd236GR/p7TJhmSziwnGRcm6ziqg488WwHFagdhw1OyZLGxDf6Reuk7WSeiEQbx2Qq8onJty&#10;FTpx6S+i4rJYrQr/p4nrh1nL6ppyE2YWlx/+WfOOMp9kcZKXEh2rDZxJScntZtVJtCcg7tI+x4Kc&#10;ubnP07BFAC4vKPlB6N0GqVPGycIJyzBy0oWXOJ6f3qaxF6ZhUT6ndMc4/XdKaMxxGgXRJKbfcvPs&#10;85obyXqmYXx0rM9xcnIimZHgmte2tZqwbrLPSmHSfyoFtHtutBWs0eikVn3YHOztiEIT3qh5I+pH&#10;kLAUoDAQI8w+MFohv2M0whzJsfq2I5Ji1L3ncA3M0JkNORub2SC8gqM51hhN5kpPw2k3SLZtAXm6&#10;aFzcwFVpmFXxUxbHCwazwZI5zjEzfM7/rdfTtF3+AgAA//8DAFBLAwQUAAYACAAAACEAvzxE/OEA&#10;AAANAQAADwAAAGRycy9kb3ducmV2LnhtbEyPwU7DMBBE70j8g7VI3KhNW9ImxKkqBCckRBoOPTqx&#10;m1iN1yF22/D3bE9wm9kdzb7NN5Pr2dmMwXqU8DgTwAw2XltsJXxVbw9rYCEq1Kr3aCT8mACb4vYm&#10;V5n2FyzNeRdbRiUYMiWhi3HIOA9NZ5wKMz8YpN3Bj05FsmPL9aguVO56Phci4U5ZpAudGsxLZ5rj&#10;7uQkbPdYvtrvj/qzPJS2qlKB78lRyvu7afsMLJop/oXhik/oUBBT7U+oA+vJL9KUoiQSsVoAo8jT&#10;UpCor6P5agm8yPn/L4pfAAAA//8DAFBLAQItABQABgAIAAAAIQC2gziS/gAAAOEBAAATAAAAAAAA&#10;AAAAAAAAAAAAAABbQ29udGVudF9UeXBlc10ueG1sUEsBAi0AFAAGAAgAAAAhADj9If/WAAAAlAEA&#10;AAsAAAAAAAAAAAAAAAAALwEAAF9yZWxzLy5yZWxzUEsBAi0AFAAGAAgAAAAhAMt1QlWxAgAAtQUA&#10;AA4AAAAAAAAAAAAAAAAALgIAAGRycy9lMm9Eb2MueG1sUEsBAi0AFAAGAAgAAAAhAL88RPzhAAAA&#10;DQEAAA8AAAAAAAAAAAAAAAAACwUAAGRycy9kb3ducmV2LnhtbFBLBQYAAAAABAAEAPMAAAAZBgAA&#10;AAA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 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74" behindDoc="1" locked="0" layoutInCell="1" allowOverlap="1">
              <wp:simplePos x="0" y="0"/>
              <wp:positionH relativeFrom="page">
                <wp:posOffset>6537325</wp:posOffset>
              </wp:positionH>
              <wp:positionV relativeFrom="page">
                <wp:posOffset>10206355</wp:posOffset>
              </wp:positionV>
              <wp:extent cx="138430" cy="127635"/>
              <wp:effectExtent l="3175" t="0" r="1270" b="635"/>
              <wp:wrapNone/>
              <wp:docPr id="185" name="Text Box 1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31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85" o:spid="_x0000_s1081" type="#_x0000_t202" style="position:absolute;margin-left:514.75pt;margin-top:803.65pt;width:10.9pt;height:10.05pt;z-index:-500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tZkswIAALQFAAAOAAAAZHJzL2Uyb0RvYy54bWysVFtvmzAUfp+0/2D5nXIJSQCVVG0I06Tu&#10;IrX7AQ6YYA1sZjuBrtp/37EJSdO+TNt4sA4+x9+5fedc3wxtgw5UKiZ4iv0rDyPKC1Eyvkvxt8fc&#10;iTBSmvCSNILTFD9RhW9W799d911CA1GLpqQSAQhXSd+luNa6S1xXFTVtiboSHeWgrIRsiYZfuXNL&#10;SXpAbxs38LyF2wtZdlIUVCm4zUYlXln8qqKF/lJVimrUpBhi0/aU9tya011dk2QnSVez4hgG+Yso&#10;WsI4OD1BZUQTtJfsDVTLCimUqPRVIVpXVBUrqM0BsvG9V9k81KSjNhcojupOZVL/D7b4fPgqESuh&#10;d9EcI05aaNIjHTS6EwMyd1ChvlMJGD50YKoHUIC1zVZ196L4rhAX65rwHb2VUvQ1JSVE6JuX7oun&#10;I44yINv+kyjBEdlrYYGGSramfFAQBOjQqadTd0wwhXE5i8IZaApQ+cFyMbOxuSSZHndS6Q9UtMgI&#10;KZbQfAtODvdKm2BIMpkYX1zkrGksARp+cQGG4w24hqdGZ4Kw/XyOvXgTbaLQCYPFxgm9LHNu83Xo&#10;LHJ/Oc9m2Xqd+b+MXz9MalaWlBs3E7f88M96d2T5yIoTu5RoWGngTEhK7rbrRqIDAW7n9rMlB83Z&#10;zL0MwxYBcnmVkh+E3l0QO/kiWjphHs6deOlFjufHd/HCC+Mwyy9Tumec/ntKqE9xPA/mI5fOQb/K&#10;zbPf29xI0jIN26NhbYqjkxFJDAM3vLSt1YQ1o/yiFCb8cymg3VOjLV8NRUey6mE72OGYn+ZgK8on&#10;YLAUwDAgI6w+EGohf2LUwxpJsfqxJ5Ji1HzkMAVm50yCnITtJBBewNMUa4xGca3H3bTvJNvVgDzO&#10;GRe3MCkVsyw2IzVGcZwvWA02meMaM7vn5b+1Oi/b1W8AAAD//wMAUEsDBBQABgAIAAAAIQBrkokM&#10;4QAAAA8BAAAPAAAAZHJzL2Rvd25yZXYueG1sTI/BTsMwEETvSPyDtUjcqN1AUxriVBWCExIiDQeO&#10;TuwmVuN1iN02/D2bE9xmdkezb/Pt5Hp2NmOwHiUsFwKYwcZri62Ez+r17hFYiAq16j0aCT8mwLa4&#10;vspVpv0FS3Pex5ZRCYZMSehiHDLOQ9MZp8LCDwZpd/CjU5Hs2HI9qguVu54nQqTcKYt0oVODee5M&#10;c9yfnITdF5Yv9vu9/igPpa2qjcC39Cjl7c20ewIWzRT/wjDjEzoUxFT7E+rAevIi2awoSyoV63tg&#10;c0aslqTqeZasH4AXOf//R/ELAAD//wMAUEsBAi0AFAAGAAgAAAAhALaDOJL+AAAA4QEAABMAAAAA&#10;AAAAAAAAAAAAAAAAAFtDb250ZW50X1R5cGVzXS54bWxQSwECLQAUAAYACAAAACEAOP0h/9YAAACU&#10;AQAACwAAAAAAAAAAAAAAAAAvAQAAX3JlbHMvLnJlbHNQSwECLQAUAAYACAAAACEA7gbWZLMCAAC0&#10;BQAADgAAAAAAAAAAAAAAAAAuAgAAZHJzL2Uyb0RvYy54bWxQSwECLQAUAAYACAAAACEAa5KJDOEA&#10;AAAPAQAADwAAAAAAAAAAAAAAAAANBQAAZHJzL2Rvd25yZXYueG1sUEsFBgAAAAAEAAQA8wAAABsG&#10;AAAAAA=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31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475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8185" cy="1270"/>
              <wp:effectExtent l="6350" t="10160" r="5715" b="7620"/>
              <wp:wrapNone/>
              <wp:docPr id="183" name="Group 1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8185" cy="1270"/>
                        <a:chOff x="1390" y="16036"/>
                        <a:chExt cx="9131" cy="2"/>
                      </a:xfrm>
                    </wpg:grpSpPr>
                    <wps:wsp>
                      <wps:cNvPr id="184" name="Freeform 184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31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31"/>
                            <a:gd name="T2" fmla="+- 0 10521 1390"/>
                            <a:gd name="T3" fmla="*/ T2 w 913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31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83" o:spid="_x0000_s1026" style="position:absolute;margin-left:69.5pt;margin-top:801.8pt;width:456.55pt;height:.1pt;z-index:-5005;mso-position-horizontal-relative:page;mso-position-vertical-relative:page" coordorigin="1390,16036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NhMZYAMAAO0HAAAOAAAAZHJzL2Uyb0RvYy54bWykVduO2zgMfS+w/yDocYuML3EyiTGZoshl&#10;UGB6AZp+gCLLF6wtuZISZ1rsvy9F2RlP2mIX3TwokkmRh4cUeffm3NTkJLSplFzR6CakREiuskoW&#10;K/plv5ssKDGWyYzVSooVfRKGvrn/49Vd16YiVqWqM6EJGJEm7doVLa1t0yAwvBQNMzeqFRKEudIN&#10;s3DURZBp1oH1pg7iMJwHndJZqxUXxsDXjRfSe7Sf54Lbj3luhCX1igI2i6vG9eDW4P6OpYVmbVnx&#10;Hgb7DRQNqyQ4vZjaMMvIUVc/mGoqrpVRub3hqglUnldcYAwQTRReRfOg1bHFWIq0K9oLTUDtFU+/&#10;bZZ/OH3SpMogd4spJZI1kCT0S9wHoKdrixS0HnT7uf2kfYywfVT8LwPi4FruzoVXJofuvcrAIDta&#10;hfScc904ExA4OWMWni5ZEGdLOHyc3S4X0WJGCQdZFN/2SeIlZNJdiqZLyKSTzcPp3GeQl9v+9jKa&#10;Rv5q7EQBS71PxNnjckFBuZlnRs3/Y/RzyVqBiTKOqwujycDoTgvhihhITTypqDgwasZ0jiQOpgHW&#10;/5XIn3Ey8PkrRljKj8Y+CIUZYadHY/1ryGCHec76etgD33lTw8N4PSEhcc5w8dwXFzUg3qv9GZB9&#10;SDqCrnujg614UPK2wlkc/dQYVOOzsXhkDFJaDBBZOaDmZ9nDhh1hrv2EWHKtMq5q9gBuqDWwAEou&#10;xF/ogu9rXX+nd6Ghr1x3FE0JdJSD56Rl1iFzLtyWdCuKXLgPjTqJvUKRvXoE4ORZWsuxls/iCJUX&#10;ww3nAAv94tRhHaVWql1V15iGWjooyTRaIjdG1VXmhA6N0cVhXWtyYq5X4q9/QS/UoCfJDI2VgmXb&#10;fm9ZVfs9OK+RW6i/ngJXidgMvy/D5XaxXSSTJJ5vJ0m42Uze7tbJZL6Lbmeb6Wa93kR/O2hRkpZV&#10;lgnp0A2NOUr+2zPtR4RvqZfW/CKKF8Hu8PdjsMFLGEgyxDL8Y3TQV/wb9U3loLIneK9a+UkDkxE2&#10;pdLfKOlgyqyo+XpkWlBSv5PQdJZRkrixhIdkdhvDQY8lh7GESQ6mVtRSKHC3XVs/yo6trooSPEWY&#10;VqneQsPNK/eeEZ9H1R+g7+EOZwrG0s8/N7TGZ9R6ntL3/wAAAP//AwBQSwMEFAAGAAgAAAAhALMS&#10;+H3iAAAADgEAAA8AAABkcnMvZG93bnJldi54bWxMj0FLw0AQhe+C/2EZwZvdpKGhxmxKKeqpCLaC&#10;eJtmp0lodjZkt0n6793iod7mzTzefC9fTaYVA/WusawgnkUgiEurG64UfO3fnpYgnEfW2FomBRdy&#10;sCru73LMtB35k4adr0QIYZehgtr7LpPSlTUZdDPbEYfb0fYGfZB9JXWPYwg3rZxHUSoNNhw+1NjR&#10;pqbytDsbBe8jjuskfh22p+Pm8rNffHxvY1Lq8WFav4DwNPmbGa74AR2KwHSwZ9ZOtEEnz6GLD0Ma&#10;JSmIqyVazGMQh7/dEmSRy/81il8AAAD//wMAUEsBAi0AFAAGAAgAAAAhALaDOJL+AAAA4QEAABMA&#10;AAAAAAAAAAAAAAAAAAAAAFtDb250ZW50X1R5cGVzXS54bWxQSwECLQAUAAYACAAAACEAOP0h/9YA&#10;AACUAQAACwAAAAAAAAAAAAAAAAAvAQAAX3JlbHMvLnJlbHNQSwECLQAUAAYACAAAACEANTYTGWAD&#10;AADtBwAADgAAAAAAAAAAAAAAAAAuAgAAZHJzL2Uyb0RvYy54bWxQSwECLQAUAAYACAAAACEAsxL4&#10;feIAAAAOAQAADwAAAAAAAAAAAAAAAAC6BQAAZHJzL2Rvd25yZXYueG1sUEsFBgAAAAAEAAQA8wAA&#10;AMkGAAAAAA==&#10;">
              <v:shape id="Freeform 184" o:spid="_x0000_s1027" style="position:absolute;left:1390;top:16036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D8AocMA&#10;AADcAAAADwAAAGRycy9kb3ducmV2LnhtbERPS2sCMRC+F/ofwhR602xL0WXdrJQWwUMPPkrB27gZ&#10;N4ubyZKkuvXXG0HobT6+55TzwXbiRD60jhW8jDMQxLXTLTcKvreLUQ4iRGSNnWNS8EcB5tXjQ4mF&#10;dmde02kTG5FCOBSowMTYF1KG2pDFMHY9ceIOzluMCfpGao/nFG47+ZplE2mx5dRgsKcPQ/Vx82sV&#10;yJ/VoBdr87nMrQ+XOPW7r91eqeen4X0GItIQ/8V391Kn+fkb3J5JF8jqC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D8AocMAAADcAAAADwAAAAAAAAAAAAAAAACYAgAAZHJzL2Rv&#10;d25yZXYueG1sUEsFBgAAAAAEAAQA9QAAAIgDAAAAAA==&#10;" path="m,l9131,e" filled="f" strokeweight=".12mm">
                <v:path arrowok="t" o:connecttype="custom" o:connectlocs="0,0;9131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76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138430" cy="127635"/>
              <wp:effectExtent l="2540" t="0" r="1905" b="635"/>
              <wp:wrapNone/>
              <wp:docPr id="182" name="Text Box 1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32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82" o:spid="_x0000_s1082" type="#_x0000_t202" style="position:absolute;margin-left:69.95pt;margin-top:803.65pt;width:10.9pt;height:10.05pt;z-index:-50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wP/sQIAALQFAAAOAAAAZHJzL2Uyb0RvYy54bWysVG1vmzAQ/j5p/8Hyd8pLCAFUUrUhTJO6&#10;F6ndD3DABGtgM9sJ6ab9951NSJNWk6ZtfLAO+/zcPXeP7/rm0LVoT6VigmfYv/IworwUFePbDH95&#10;LJwYI6UJr0grOM3wE1X4Zvn2zfXQpzQQjWgrKhGAcJUOfYYbrfvUdVXZ0I6oK9FTDoe1kB3R8Cu3&#10;biXJAOhd6waeF7mDkFUvRUmVgt18PMRLi1/XtNSf6lpRjdoMQ27artKuG7O6y2uSbiXpG1Ye0yB/&#10;kUVHGIegJ6icaIJ2kr2C6lgphRK1vipF54q6ZiW1HICN771g89CQnlouUBzVn8qk/h9s+XH/WSJW&#10;Qe/iACNOOmjSIz1odCcOyOxBhYZepeD40IOrPsABeFu2qr8X5VeFuFg1hG/prZRiaCipIEPf3HTP&#10;ro44yoBshg+igkBkp4UFOtSyM+WDgiBAh049nbpjkilNyFkczuCkhCM/WESzuY1A0ulyL5V+R0WH&#10;jJFhCc234GR/r7RJhqSTi4nFRcHa1gqg5Rcb4DjuQGi4as5MErafPxIvWcfrOHTCIFo7oZfnzm2x&#10;Cp2o8BfzfJavVrn/08T1w7RhVUW5CTNpyw//rHdHlY+qOKlLiZZVBs6kpOR2s2ol2hPQdmG/Y0HO&#10;3NzLNGwRgMsLSn4QendB4hRRvHDCIpw7ycKLHc9P7pLIC5MwLy4p3TNO/50SGjKczIP5qKXfcvPs&#10;95obSTumYXq0rMtwfHIiqVHgmle2tZqwdrTPSmHSfy4FtHtqtNWrkegoVn3YHOzjmEcmvBHzRlRP&#10;oGApQGEgRhh9YDRCfsdogDGSYfVtRyTFqH3P4RWYmTMZcjI2k0F4CVczrDEazZUeZ9Oul2zbAPL4&#10;zri4hZdSM6vi5yyO7wtGgyVzHGNm9pz/W6/nYbv8BQAA//8DAFBLAwQUAAYACAAAACEA7nYP++EA&#10;AAANAQAADwAAAGRycy9kb3ducmV2LnhtbEyPwU7DMBBE70j8g7WVuFGnLUpIGqeqEJyQEGk4cHTi&#10;bWI1XofYbcPf45zKbUb7NDuT7ybTswuOTlsSsFpGwJAaqzS1Ar6qt8dnYM5LUrK3hAJ+0cGuuL/L&#10;ZabslUq8HHzLQgi5TArovB8yzl3ToZFuaQekcDva0Ugf7NhyNcprCDc9X0dRzI3UFD50csCXDpvT&#10;4WwE7L+pfNU/H/VneSx1VaURvccnIR4W034LzOPkbzDM9UN1KEKn2p5JOdYHv0nTgAYRR8kG2IzE&#10;qwRYPYt18gS8yPn/FcUfAAAA//8DAFBLAQItABQABgAIAAAAIQC2gziS/gAAAOEBAAATAAAAAAAA&#10;AAAAAAAAAAAAAABbQ29udGVudF9UeXBlc10ueG1sUEsBAi0AFAAGAAgAAAAhADj9If/WAAAAlAEA&#10;AAsAAAAAAAAAAAAAAAAALwEAAF9yZWxzLy5yZWxzUEsBAi0AFAAGAAgAAAAhAIHXA/+xAgAAtAUA&#10;AA4AAAAAAAAAAAAAAAAALgIAAGRycy9lMm9Eb2MueG1sUEsBAi0AFAAGAAgAAAAhAO52D/vhAAAA&#10;DQEAAA8AAAAAAAAAAAAAAAAACwUAAGRycy9kb3ducmV2LnhtbFBLBQYAAAAABAAEAPMAAAAZBgAA&#10;AAA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32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77" behindDoc="1" locked="0" layoutInCell="1" allowOverlap="1">
              <wp:simplePos x="0" y="0"/>
              <wp:positionH relativeFrom="page">
                <wp:posOffset>4131945</wp:posOffset>
              </wp:positionH>
              <wp:positionV relativeFrom="page">
                <wp:posOffset>10206355</wp:posOffset>
              </wp:positionV>
              <wp:extent cx="2543175" cy="127635"/>
              <wp:effectExtent l="0" t="0" r="1905" b="635"/>
              <wp:wrapNone/>
              <wp:docPr id="181" name="Text Box 1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3175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81" o:spid="_x0000_s1083" type="#_x0000_t202" style="position:absolute;margin-left:325.35pt;margin-top:803.65pt;width:200.25pt;height:10.05pt;z-index:-500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JktsgIAALUFAAAOAAAAZHJzL2Uyb0RvYy54bWysVG1vmzAQ/j5p/8Hyd8pLIQFUUrUhTJO6&#10;F6ndD3DABGtgM9sJdNP++84mpGmrSdM2PqCzfX58z91zd3U9di06UKmY4Bn2LzyMKC9Fxfguw18e&#10;CifGSGnCK9IKTjP8SBW+Xr19czX0KQ1EI9qKSgQgXKVDn+FG6z51XVU2tCPqQvSUw2EtZEc0LOXO&#10;rSQZAL1r3cDzFu4gZNVLUVKlYDefDvHK4tc1LfWnulZUozbDEJu2f2n/W/N3V1ck3UnSN6w8hkH+&#10;IoqOMA6PnqByognaS/YKqmOlFErU+qIUnSvqmpXUcgA2vveCzX1Demq5QHJUf0qT+n+w5cfDZ4lY&#10;BbWLfYw46aBID3TU6FaMyOxBhoZepeB434OrHuEAvC1b1d+J8qtCXKwbwnf0RkoxNJRUEKG96Z5d&#10;nXCUAdkOH0QFD5G9FhZorGVn0gcJQYAOlXo8VccEU8JmEIWX/jLCqIQzP1guLiMTnEvS+XYvlX5H&#10;RYeMkWEJ1bfo5HCn9OQ6u5jHuChY21oFtPzZBmBOO/A2XDVnJgpb0B+Jl2ziTRw6YbDYOKGX585N&#10;sQ6dRQHR5Zf5ep37P827fpg2rKooN8/M4vLDPyveUeaTLE7yUqJllYEzISm5265biQ4ExF3Y75iQ&#10;Mzf3eRg2X8DlBSU/CL3bIHGKRbx0wiKMnGTpxY7nJ7fJwguTMC+eU7pjnP47JTRkOImCaBLTb7l5&#10;9nvNjaQd0zA+WtZlOD45kdRIcMMrW1pNWDvZZ6kw4T+lAso9F9oK1mh0Uqset6Ptjmg5N8JWVI8g&#10;YSlAYaBTmH1gNEJ+x2iAOZJh9W1PJMWofc+hDczQmQ05G9vZILyEqxnWGE3mWk/Dad9LtmsAeWo0&#10;Lm6gVWpmVWx6aooCKJgFzAZL5jjHzPA5X1uvp2m7+gUAAP//AwBQSwMEFAAGAAgAAAAhAKyPdZzh&#10;AAAADgEAAA8AAABkcnMvZG93bnJldi54bWxMj8FOwzAMhu9IvENkJG4sWWHtVppOE4ITEqIrB45p&#10;47XVGqc02VbenvQ0jvb/6ffnbDuZnp1xdJ0lCcuFAIZUW91RI+GrfHtYA3NekVa9JZTwiw62+e1N&#10;plJtL1Tgee8bFkrIpUpC6/2Qcu7qFo1yCzsghexgR6N8GMeG61FdQrnpeSREzI3qKFxo1YAvLdbH&#10;/clI2H1T8dr9fFSfxaHoynIj6D0+Snl/N+2egXmc/BWGWT+oQx6cKnsi7VgvIV6JJKAhiEXyCGxG&#10;xGoZAavmXZQ8Ac8z/v+N/A8AAP//AwBQSwECLQAUAAYACAAAACEAtoM4kv4AAADhAQAAEwAAAAAA&#10;AAAAAAAAAAAAAAAAW0NvbnRlbnRfVHlwZXNdLnhtbFBLAQItABQABgAIAAAAIQA4/SH/1gAAAJQB&#10;AAALAAAAAAAAAAAAAAAAAC8BAABfcmVscy8ucmVsc1BLAQItABQABgAIAAAAIQA5nJktsgIAALUF&#10;AAAOAAAAAAAAAAAAAAAAAC4CAABkcnMvZTJvRG9jLnhtbFBLAQItABQABgAIAAAAIQCsj3Wc4QAA&#10;AA4BAAAPAAAAAAAAAAAAAAAAAAwFAABkcnMvZG93bnJldi54bWxQSwUGAAAAAAQABADzAAAAGgYA&#10;AAAA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397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8185" cy="1270"/>
              <wp:effectExtent l="6350" t="10160" r="5715" b="7620"/>
              <wp:wrapNone/>
              <wp:docPr id="287" name="Group 2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8185" cy="1270"/>
                        <a:chOff x="1390" y="16036"/>
                        <a:chExt cx="9131" cy="2"/>
                      </a:xfrm>
                    </wpg:grpSpPr>
                    <wps:wsp>
                      <wps:cNvPr id="288" name="Freeform 288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31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31"/>
                            <a:gd name="T2" fmla="+- 0 10521 1390"/>
                            <a:gd name="T3" fmla="*/ T2 w 913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31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87" o:spid="_x0000_s1026" style="position:absolute;margin-left:69.5pt;margin-top:801.8pt;width:456.55pt;height:.1pt;z-index:-5083;mso-position-horizontal-relative:page;mso-position-vertical-relative:page" coordorigin="1390,16036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cl1YQMAAO0HAAAOAAAAZHJzL2Uyb0RvYy54bWykVduO4zYMfS/QfxD02CLjS5ybMZ7FIpdB&#10;gW27wKYfoMjyBbUlV1LiTIv+eynKzniyu2ixzYMimRR5eEiRj++ubUMuQptayYxGDyElQnKV17LM&#10;6G/Hw2xNibFM5qxRUmT0RRj67un77x77LhWxqlSTC03AiDRp32W0srZLg8DwSrTMPKhOSBAWSrfM&#10;wlGXQa5ZD9bbJojDcBn0SuedVlwYA193Xkif0H5RCG5/LQojLGkyCtgsrhrXk1uDp0eWlpp1Vc0H&#10;GOwbULSsluD0ZmrHLCNnXX9mqq25VkYV9oGrNlBFUXOBMUA0UXgXzbNW5w5jKdO+7G40AbV3PH2z&#10;Wf7L5aMmdZ7ReL2iRLIWkoR+ifsA9PRdmYLWs+4+dR+1jxG2HxT/3YA4uJe7c+mVyan/WeVgkJ2t&#10;QnquhW6dCQicXDELL7csiKslHD4uVpt1tF5QwkEWxashSbyCTLpL0XwDmXSyZThf+gzyaj/c3kTz&#10;yF+NnShgqfeJOAdcLigoN/PKqPl/jH6qWCcwUcZxdWMUit8zetBCuCIGUteeVFQcGTVTOicSB9MA&#10;6/9K5Jc4Gfn8GiMs5Wdjn4XCjLDLB2P9a8hhh3nOB/RH4LtoG3gYP85ISJwzXDz35U0NiPdqPwTk&#10;GJKeoOvB6GgrHpW8rXARR180Nh/1nLF4YgxSWo4QWTWi5lc5wIYdYa79hFhynTKuao4Abqw1sABK&#10;LsSv6ILve11/Z3Choa/cdxRNCXSUk+ekY9Yhcy7clvQZRS7ch1ZdxFGhyN49AnDyKm3kVMtncYLK&#10;i+GGc4CFfnPqsE5SK9WhbhpMQyMdlGQebZAbo5o6d0KHxujytG00uTDXK/E3vKA3atCTZI7GKsHy&#10;/bC3rG78Hpw3yC3U30CBq0Rshn9tws1+vV8nsyRe7mdJuNvN3h+2yWx5iFaL3Xy33e6ivx20KEmr&#10;Os+FdOjGxhwl/+2ZDiPCt9Rba34TxZtgD/j7PNjgLQwkGWIZ/zE66Cv+jfqmclL5C7xXrfykgckI&#10;m0rpPynpYcpk1PxxZlpQ0vwkoelsoiRxYwkPyWIVw0FPJaephEkOpjJqKRS4226tH2XnTtdlBZ4i&#10;TKtU76HhFrV7z4jPoxoO0PdwhzMFYxnmnxta0zNqvU7pp38AAAD//wMAUEsDBBQABgAIAAAAIQCz&#10;Evh94gAAAA4BAAAPAAAAZHJzL2Rvd25yZXYueG1sTI9BS8NAEIXvgv9hGcGb3aShocZsSinqqQi2&#10;gnibZqdJaHY2ZLdJ+u/d4qHe5s083nwvX02mFQP1rrGsIJ5FIIhLqxuuFHzt356WIJxH1thaJgUX&#10;crAq7u9yzLQd+ZOGna9ECGGXoYLa+y6T0pU1GXQz2xGH29H2Bn2QfSV1j2MIN62cR1EqDTYcPtTY&#10;0aam8rQ7GwXvI47rJH4dtqfj5vKzX3x8b2NS6vFhWr+A8DT5mxmu+AEdisB0sGfWTrRBJ8+hiw9D&#10;GiUpiKslWsxjEIe/3RJkkcv/NYpfAAAA//8DAFBLAQItABQABgAIAAAAIQC2gziS/gAAAOEBAAAT&#10;AAAAAAAAAAAAAAAAAAAAAABbQ29udGVudF9UeXBlc10ueG1sUEsBAi0AFAAGAAgAAAAhADj9If/W&#10;AAAAlAEAAAsAAAAAAAAAAAAAAAAALwEAAF9yZWxzLy5yZWxzUEsBAi0AFAAGAAgAAAAhANuNyXVh&#10;AwAA7QcAAA4AAAAAAAAAAAAAAAAALgIAAGRycy9lMm9Eb2MueG1sUEsBAi0AFAAGAAgAAAAhALMS&#10;+H3iAAAADgEAAA8AAAAAAAAAAAAAAAAAuwUAAGRycy9kb3ducmV2LnhtbFBLBQYAAAAABAAEAPMA&#10;AADKBgAAAAA=&#10;">
              <v:shape id="Freeform 288" o:spid="_x0000_s1027" style="position:absolute;left:1390;top:16036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ldr2MIA&#10;AADcAAAADwAAAGRycy9kb3ducmV2LnhtbERPz2vCMBS+C/sfwhvsZtN5mKUzytgo9OBh6hj09tY8&#10;m2LzUpKo3f765SB4/Ph+rzaTHcSFfOgdK3jOchDErdM9dwq+DtW8ABEissbBMSn4pQCb9cNshaV2&#10;V97RZR87kUI4lKjAxDiWUobWkMWQuZE4cUfnLcYEfSe1x2sKt4Nc5PmLtNhzajA40ruh9rQ/WwXy&#10;+3PS1c581IX14S8ufbNtfpR6epzeXkFEmuJdfHPXWsGiSGvTmXQE5Po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V2vYwgAAANwAAAAPAAAAAAAAAAAAAAAAAJgCAABkcnMvZG93&#10;bnJldi54bWxQSwUGAAAAAAQABAD1AAAAhwMAAAAA&#10;" path="m,l9131,e" filled="f" strokeweight=".12mm">
                <v:path arrowok="t" o:connecttype="custom" o:connectlocs="0,0;9131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398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81915" cy="127635"/>
              <wp:effectExtent l="2540" t="0" r="1270" b="635"/>
              <wp:wrapNone/>
              <wp:docPr id="286" name="Text Box 2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1915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86" o:spid="_x0000_s1030" type="#_x0000_t202" style="position:absolute;margin-left:69.95pt;margin-top:803.65pt;width:6.45pt;height:10.05pt;z-index:-508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NwGsQIAALI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GQ7iCCNOOmjSAx01uhUjMntQoaFXKTje9+CqRziATlu2qr8T5VeFuFg3hO/ojZRiaCipIEPf3HTP&#10;rk44yoBshw+igkBkr4UFGmvZmfJBQRCgQ6ceT90xyZSwGfuJv8CohBM/WEaXCxuApPPdXir9jooO&#10;GSPDEnpvscnhTmmTC0lnFxOKi4K1re1/y59tgOO0A5HhqjkzOdh2/ki8ZBNv4tAJg2jjhF6eOzfF&#10;OnSiwl8u8st8vc79nyauH6YNqyrKTZhZWn74Z607inwSxUlcSrSsMnAmJSV323Ur0YGAtAv7HQty&#10;5uY+T8MWAbi8oOQHoXcbJE4RxUsnLMKFkyy92PH85DaJvDAJ8+I5pTvG6b9TQkOGk0WwmKT0W26e&#10;/V5zI2nHNAyPlnUgjpMTSY0AN7yyrdWEtZN9VgqT/lMpoN1zo61cjUInrepxO9q3EZroRspbUT2C&#10;fqUAgYFIYfCB0Qj5HaMBhkiG1bc9kRSj9j2HN2AmzmzI2djOBuElXM2wxmgy13qaTPtesl0DyNMr&#10;4+IG3knNrIifsji+LhgMlstxiJnJc/5vvZ5G7eoXAAAA//8DAFBLAwQUAAYACAAAACEAmqY88OEA&#10;AAANAQAADwAAAGRycy9kb3ducmV2LnhtbEyPwU7DMBBE70j8g7VI3KhNCmmTxqkqBCckRBoOHJ3Y&#10;TaLG6xC7bfh7Nqdy29kdzb7JtpPt2dmMvnMo4XEhgBmsne6wkfBVvj2sgfmgUKveoZHwazxs89ub&#10;TKXaXbAw531oGIWgT5WENoQh5dzXrbHKL9xgkG4HN1oVSI4N16O6ULjteSREzK3qkD60ajAvramP&#10;+5OVsPvG4rX7+ag+i0PRlWUi8D0+Snl/N+02wIKZwtUMMz6hQ05MlTuh9qwnvUwSstIQi9US2Gx5&#10;jqhNNa+i1RPwPOP/W+R/AAAA//8DAFBLAQItABQABgAIAAAAIQC2gziS/gAAAOEBAAATAAAAAAAA&#10;AAAAAAAAAAAAAABbQ29udGVudF9UeXBlc10ueG1sUEsBAi0AFAAGAAgAAAAhADj9If/WAAAAlAEA&#10;AAsAAAAAAAAAAAAAAAAALwEAAF9yZWxzLy5yZWxzUEsBAi0AFAAGAAgAAAAhAOA43AaxAgAAsgUA&#10;AA4AAAAAAAAAAAAAAAAALgIAAGRycy9lMm9Eb2MueG1sUEsBAi0AFAAGAAgAAAAhAJqmPPDhAAAA&#10;DQEAAA8AAAAAAAAAAAAAAAAACwUAAGRycy9kb3ducmV2LnhtbFBLBQYAAAAABAAEAPMAAAAZBgAA&#10;AAA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399" behindDoc="1" locked="0" layoutInCell="1" allowOverlap="1">
              <wp:simplePos x="0" y="0"/>
              <wp:positionH relativeFrom="page">
                <wp:posOffset>4131945</wp:posOffset>
              </wp:positionH>
              <wp:positionV relativeFrom="page">
                <wp:posOffset>10206355</wp:posOffset>
              </wp:positionV>
              <wp:extent cx="2543175" cy="127635"/>
              <wp:effectExtent l="0" t="0" r="1905" b="635"/>
              <wp:wrapNone/>
              <wp:docPr id="285" name="Text Box 2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3175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85" o:spid="_x0000_s1031" type="#_x0000_t202" style="position:absolute;margin-left:325.35pt;margin-top:803.65pt;width:200.25pt;height:10.05pt;z-index:-508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lTstAIAALQFAAAOAAAAZHJzL2Uyb0RvYy54bWysVG1vmzAQ/j5p/8Hyd8pLSQIopGpDmCZ1&#10;L1K7H+CACdbAZrYT6Kr9951NSNr0y7SND9Zhnx8/d/fcLW+GtkEHKhUTPMX+lYcR5YUoGd+l+Ntj&#10;7kQYKU14SRrBaYqfqMI3q/fvln2X0EDUoimpRADCVdJ3Ka617hLXVUVNW6KuREc5HFZCtkTDr9y5&#10;pSQ9oLeNG3je3O2FLDspCqoU7GbjIV5Z/Kqihf5SVYpq1KQYuGm7SrtuzequliTZSdLVrDjSIH/B&#10;oiWMw6MnqIxogvaSvYFqWSGFEpW+KkTriqpiBbUxQDS+dxHNQ006amOB5KjulCb1/2CLz4evErEy&#10;xUE0w4iTFor0SAeN7sSAzB5kqO9UAo4PHbjqAQ6g0jZa1d2L4rtCXKxrwnf0VkrR15SUwNA3N90X&#10;V0ccZUC2/SdRwkNkr4UFGirZmvRBQhCgQ6WeTtUxZArYDGbhtb8AkgWc+cFifm3JuSSZbndS6Q9U&#10;tMgYKZZQfYtODvdKGzYkmVzMY1zkrGmsAhr+agMcxx14G66aM8PCFvQ59uJNtIlCJwzmGyf0ssy5&#10;zdehM8+BXXadrdeZ/8u864dJzcqScvPMJC4//LPiHWU+yuIkLyUaVho4Q0nJ3XbdSHQgIO7cfjbn&#10;cHJ2c1/TsEmAWC5C8oPQuwtiJ59HCyfMw5kTL7zI8fz4Lp57YRxm+euQ7hmn/x4S6lMcz4LZKKYz&#10;6YvYPPu9jY0kLdMwPhrWpjg6OZHESHDDS1taTVgz2i9SYeifUwHlngptBWs0OqpVD9vBdsepD7ai&#10;fAIFSwECA5nC6AOjFvInRj2MkRSrH3siKUbNRw5dYGbOZMjJ2E4G4QVcTbHGaDTXepxN+06yXQ3I&#10;Y59xcQudUjErYtNSI4tjf8FosLEcx5iZPS//rdd52K5+AwAA//8DAFBLAwQUAAYACAAAACEArI91&#10;nOEAAAAOAQAADwAAAGRycy9kb3ducmV2LnhtbEyPwU7DMAyG70i8Q2QkbixZYe1Wmk4TghMSoisH&#10;jmnjtdUapzTZVt6e9DSO9v/p9+dsO5menXF0nSUJy4UAhlRb3VEj4at8e1gDc16RVr0llPCLDrb5&#10;7U2mUm0vVOB57xsWSsilSkLr/ZBy7uoWjXILOyCF7GBHo3wYx4brUV1Cuel5JETMjeooXGjVgC8t&#10;1sf9yUjYfVPx2v18VJ/FoejKciPoPT5KeX837Z6BeZz8FYZZP6hDHpwqeyLtWC8hXokkoCGIRfII&#10;bEbEahkBq+ZdlDwBzzP+/438DwAA//8DAFBLAQItABQABgAIAAAAIQC2gziS/gAAAOEBAAATAAAA&#10;AAAAAAAAAAAAAAAAAABbQ29udGVudF9UeXBlc10ueG1sUEsBAi0AFAAGAAgAAAAhADj9If/WAAAA&#10;lAEAAAsAAAAAAAAAAAAAAAAALwEAAF9yZWxzLy5yZWxzUEsBAi0AFAAGAAgAAAAhAISaVOy0AgAA&#10;tAUAAA4AAAAAAAAAAAAAAAAALgIAAGRycy9lMm9Eb2MueG1sUEsBAi0AFAAGAAgAAAAhAKyPdZzh&#10;AAAADgEAAA8AAAAAAAAAAAAAAAAADgUAAGRycy9kb3ducmV2LnhtbFBLBQYAAAAABAAEAPMAAAAc&#10;BgAAAAA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478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8185" cy="1270"/>
              <wp:effectExtent l="6350" t="10160" r="5715" b="7620"/>
              <wp:wrapNone/>
              <wp:docPr id="179" name="Group 1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8185" cy="1270"/>
                        <a:chOff x="1390" y="16036"/>
                        <a:chExt cx="9131" cy="2"/>
                      </a:xfrm>
                    </wpg:grpSpPr>
                    <wps:wsp>
                      <wps:cNvPr id="180" name="Freeform 180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31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31"/>
                            <a:gd name="T2" fmla="+- 0 10521 1390"/>
                            <a:gd name="T3" fmla="*/ T2 w 913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31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79" o:spid="_x0000_s1026" style="position:absolute;margin-left:69.5pt;margin-top:801.8pt;width:456.55pt;height:.1pt;z-index:-5002;mso-position-horizontal-relative:page;mso-position-vertical-relative:page" coordorigin="1390,16036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L5xYgMAAO0HAAAOAAAAZHJzL2Uyb0RvYy54bWykVduO2zYQfS+QfyD42MKri+WbsN4g8GVR&#10;YNsGiPsBNEVdEIlUSdryJui/dziUvFonQYLUD/KQM5w5c2Y4vH97aWpyFtpUSq5pdBdSIiRXWSWL&#10;Nf37sJ8sKTGWyYzVSoo1fRaGvn1488t916YiVqWqM6EJOJEm7do1La1t0yAwvBQNM3eqFRKUudIN&#10;s7DURZBp1oH3pg7iMJwHndJZqxUXxsDu1ivpA/rPc8HtX3luhCX1mgI2i1+N36P7Bg/3LC00a8uK&#10;9zDYT6BoWCUh6NXVlllGTrr6wlVTca2Myu0dV02g8rziAnOAbKLwJptHrU4t5lKkXdFeaQJqb3j6&#10;abf8z/N7TaoMardYUSJZA0XCuMRtAD1dW6Rg9ajbD+177XME8UnxjwbUwa3erQtvTI7dHyoDh+xk&#10;FdJzyXXjXEDi5IJVeL5WQVws4bA5W6yW0XJGCQddFC/6IvESKukORdMVVNLp5uF07ivIy11/ehVN&#10;I380dqqApT4m4uxxuaSg3cwLo+b/MfqhZK3AQhnH1cDoEnB6RvdaCNfEJII9JBUNB0bNmM6RxsE0&#10;wPp3ifwaJwOf32KEpfxk7KNQWBF2fjIWkEELZyB5oUd/gDzypoaL8duEhMQFw4/nvsgGMyDem/0a&#10;kENIOoKhe6eDUTwYeV/hLI6+6mw62Dln8cgZlPQKkZUDan6RPWyQCHPjJ8SWa5VxXXMAcEOvgQcw&#10;cil+wxZi39r6M30IDXPldqJoSmCiHD0nLbMOmQvhRNKtKXLhNhp1FgeFKntzCSDIi7aWYytfxREq&#10;r4YTLgA2+jWowzoqrVT7qq6xDLV0UJJptEJujKqrzCkdGqOL46bW5MzcrMRff4NemcFMkhk6KwXL&#10;dr1sWVV7GYLXyC30X0+B60Qchp9X4Wq33C2TSRLPd5Mk3G4n7/abZDLfR4vZdrrdbLbRvw5alKRl&#10;lWVCOnTDYI6SH7um/RPhR+p1NL/K4lWye/x9mWzwGgaSDLkM/5gdzBV/R/1QOarsGe6rVv6lgZcR&#10;hFLpT5R08MqsqfnnxLSgpP5dwtBZRUniniVcJLNFDAs91hzHGiY5uFpTS6HBnbix/ik7tboqSogU&#10;YVmlegcDN6/cfUZ8HlW/gLmHEr4pmEv//rlHa7xGq5dX+uE/AAAA//8DAFBLAwQUAAYACAAAACEA&#10;sxL4feIAAAAOAQAADwAAAGRycy9kb3ducmV2LnhtbEyPQUvDQBCF74L/YRnBm92koaHGbEop6qkI&#10;toJ4m2anSWh2NmS3Sfrv3eKh3ubNPN58L19NphUD9a6xrCCeRSCIS6sbrhR87d+eliCcR9bYWiYF&#10;F3KwKu7vcsy0HfmThp2vRAhhl6GC2vsuk9KVNRl0M9sRh9vR9gZ9kH0ldY9jCDetnEdRKg02HD7U&#10;2NGmpvK0OxsF7yOO6yR+Hban4+bys198fG9jUurxYVq/gPA0+ZsZrvgBHYrAdLBn1k60QSfPoYsP&#10;QxolKYirJVrMYxCHv90SZJHL/zWKXwAAAP//AwBQSwECLQAUAAYACAAAACEAtoM4kv4AAADhAQAA&#10;EwAAAAAAAAAAAAAAAAAAAAAAW0NvbnRlbnRfVHlwZXNdLnhtbFBLAQItABQABgAIAAAAIQA4/SH/&#10;1gAAAJQBAAALAAAAAAAAAAAAAAAAAC8BAABfcmVscy8ucmVsc1BLAQItABQABgAIAAAAIQB6SL5x&#10;YgMAAO0HAAAOAAAAAAAAAAAAAAAAAC4CAABkcnMvZTJvRG9jLnhtbFBLAQItABQABgAIAAAAIQCz&#10;Evh94gAAAA4BAAAPAAAAAAAAAAAAAAAAALwFAABkcnMvZG93bnJldi54bWxQSwUGAAAAAAQABADz&#10;AAAAywYAAAAA&#10;">
              <v:shape id="Freeform 180" o:spid="_x0000_s1027" style="position:absolute;left:1390;top:16036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wQGosUA&#10;AADcAAAADwAAAGRycy9kb3ducmV2LnhtbESPQWsCMRCF74X+hzAFbzVrD3bZGkUsggcP1UrB27gZ&#10;N4ubyZJE3fbXdw6F3mZ4b977ZrYYfKduFFMb2MBkXIAiroNtuTFw+Fw/l6BSRrbYBSYD35RgMX98&#10;mGFlw513dNvnRkkIpwoNuJz7SutUO/KYxqEnFu0coscsa2y0jXiXcN/pl6KYao8tS4PDnlaO6sv+&#10;6g3or4/BrnfufVP6mH7yazxujydjRk/D8g1UpiH/m/+uN1bwS8GXZ2QCPf8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BAaixQAAANwAAAAPAAAAAAAAAAAAAAAAAJgCAABkcnMv&#10;ZG93bnJldi54bWxQSwUGAAAAAAQABAD1AAAAigMAAAAA&#10;" path="m,l9131,e" filled="f" strokeweight=".12mm">
                <v:path arrowok="t" o:connecttype="custom" o:connectlocs="0,0;9131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79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2542540" cy="127635"/>
              <wp:effectExtent l="2540" t="0" r="0" b="635"/>
              <wp:wrapNone/>
              <wp:docPr id="178" name="Text Box 1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254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 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78" o:spid="_x0000_s1084" type="#_x0000_t202" style="position:absolute;margin-left:69.95pt;margin-top:803.65pt;width:200.2pt;height:10.05pt;z-index:-500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IsJsAIAALUFAAAOAAAAZHJzL2Uyb0RvYy54bWysVG1vmzAQ/j5p/8Hyd8pLIQmopEpCmCZ1&#10;L1K7H+CACdbAZrYT6Kb9951NSNNWk6ZtCKHDd37u7bm7uR3aBh2pVEzwFPtXHkaUF6JkfJ/iLw+5&#10;s8BIacJL0ghOU/xIFb5dvn1z03cJDUQtmpJKBCBcJX2X4lrrLnFdVdS0JepKdJSDshKyJRp+5d4t&#10;JekBvW3cwPNmbi9k2UlRUKXgNBuVeGnxq4oW+lNVKapRk2KITduvtN+d+brLG5LsJelqVpzCIH8R&#10;RUsYB6dnqIxogg6SvYJqWSGFEpW+KkTriqpiBbU5QDa+9yKb+5p01OYCxVHduUzq/8EWH4+fJWIl&#10;9G4OreKkhSY90EGjtRiQOYMK9Z1KwPC+A1M9gAKsbbaquxPFV4W42NSE7+lKStHXlJQQoW9uuhdX&#10;RxxlQHb9B1GCI3LQwgINlWxN+aAgCNChU4/n7phgCjgMohBeUBWg84P57DqyLkgy3e6k0u+oaJER&#10;Uiyh+xadHO+UNtGQZDIxzrjIWdNYBjT82QEYjifgG64anYnCNvRH7MXbxXYROmEw2zqhl2XOKt+E&#10;ziz351F2nW02mf/T+PXDpGZlSblxM5HLD/+seSeaj7Q400uJhpUGzoSk5H63aSQ6EiB3bp9TQS7M&#10;3Odh2CJALi9S8oPQWwexk88WcyfMw8iJ597C8fx4Hc+8MA6z/HlKd4zTf08J9SmOoyAayfTb3Dz7&#10;vM6NJC3TsD4a1qZ4cTYiiaHglpe2tZqwZpQvSmHCfyoFtHtqtCWs4ejIVj3sBjsd0XkQdqJ8BApL&#10;AQwDMsLuA6EW8jtGPeyRFKtvByIpRs17DmNgls4kyEnYTQLhBVxNscZoFDd6XE6HTrJ9DcjjoHGx&#10;glGpmGWxmakxitOAwW6wyZz2mFk+l//W6mnbLn8BAAD//wMAUEsDBBQABgAIAAAAIQC/PET84QAA&#10;AA0BAAAPAAAAZHJzL2Rvd25yZXYueG1sTI/BTsMwEETvSPyDtUjcqE1b0ibEqSoEJyREGg49OrGb&#10;WI3XIXbb8PdsT3Cb2R3Nvs03k+vZ2YzBepTwOBPADDZeW2wlfFVvD2tgISrUqvdoJPyYAJvi9iZX&#10;mfYXLM15F1tGJRgyJaGLccg4D01nnAozPxik3cGPTkWyY8v1qC5U7no+FyLhTlmkC50azEtnmuPu&#10;5CRs91i+2u+P+rM8lLaqUoHvyVHK+7tp+wwsmin+heGKT+hQEFPtT6gD68kv0pSiJBKxWgCjyNNS&#10;kKivo/lqCbzI+f8vil8AAAD//wMAUEsBAi0AFAAGAAgAAAAhALaDOJL+AAAA4QEAABMAAAAAAAAA&#10;AAAAAAAAAAAAAFtDb250ZW50X1R5cGVzXS54bWxQSwECLQAUAAYACAAAACEAOP0h/9YAAACUAQAA&#10;CwAAAAAAAAAAAAAAAAAvAQAAX3JlbHMvLnJlbHNQSwECLQAUAAYACAAAACEA5oyLCbACAAC1BQAA&#10;DgAAAAAAAAAAAAAAAAAuAgAAZHJzL2Uyb0RvYy54bWxQSwECLQAUAAYACAAAACEAvzxE/OEAAAAN&#10;AQAADwAAAAAAAAAAAAAAAAAKBQAAZHJzL2Rvd25yZXYueG1sUEsFBgAAAAAEAAQA8wAAABgGAAAA&#10;AA=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 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80" behindDoc="1" locked="0" layoutInCell="1" allowOverlap="1">
              <wp:simplePos x="0" y="0"/>
              <wp:positionH relativeFrom="page">
                <wp:posOffset>6537325</wp:posOffset>
              </wp:positionH>
              <wp:positionV relativeFrom="page">
                <wp:posOffset>10206355</wp:posOffset>
              </wp:positionV>
              <wp:extent cx="138430" cy="127635"/>
              <wp:effectExtent l="3175" t="0" r="1270" b="635"/>
              <wp:wrapNone/>
              <wp:docPr id="177" name="Text Box 1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33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77" o:spid="_x0000_s1085" type="#_x0000_t202" style="position:absolute;margin-left:514.75pt;margin-top:803.65pt;width:10.9pt;height:10.05pt;z-index:-5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wCRsQIAALQFAAAOAAAAZHJzL2Uyb0RvYy54bWysVG1vmzAQ/j5p/8Hyd8pLSAKopGpDmCZ1&#10;L1K7H+CACdbAZrYT6Kb9951NSJNWk6ZtfLAO+/zcPXeP7/pmaBt0oFIxwVPsX3kYUV6IkvFdir88&#10;5k6EkdKEl6QRnKb4iSp8s3r75rrvEhqIWjQllQhAuEr6LsW11l3iuqqoaUvUlegoh8NKyJZo+JU7&#10;t5SkB/S2cQPPW7i9kGUnRUGVgt1sPMQri19VtNCfqkpRjZoUQ27artKuW7O6q2uS7CTpalYc0yB/&#10;kUVLGIegJ6iMaIL2kr2CalkhhRKVvipE64qqYgW1HICN771g81CTjlouUBzVncqk/h9s8fHwWSJW&#10;Qu+WS4w4aaFJj3TQ6E4MyOxBhfpOJeD40IGrHuAAvC1b1d2L4qtCXKxrwnf0VkrR15SUkKFvbrpn&#10;V0ccZUC2/QdRQiCy18ICDZVsTfmgIAjQoVNPp+6YZAoTchaFMzgp4MgPlovZ3EYgyXS5k0q/o6JF&#10;xkixhOZbcHK4V9okQ5LJxcTiImdNYwXQ8IsNcBx3IDRcNWcmCdvPH7EXb6JNFDphsNg4oZdlzm2+&#10;Dp1F7i/n2SxbrzP/p4nrh0nNypJyE2bSlh/+We+OKh9VcVKXEg0rDZxJScnddt1IdCCg7dx+x4Kc&#10;ubmXadgiAJcXlPwg9O6C2MkX0dIJ83DuxEsvcjw/vosXXhiHWX5J6Z5x+u+UUJ/ieB7MRy39lptn&#10;v9fcSNIyDdOjYW2Ko5MTSYwCN7y0rdWENaN9VgqT/nMpoN1To61ejURHsephO9jHMY9NeCPmrSif&#10;QMFSgMJAjDD6wKiF/I5RD2MkxerbnkiKUfOewyswM2cy5GRsJ4PwAq6mWGM0mms9zqZ9J9muBuTx&#10;nXFxCy+lYlbFz1kc3xeMBkvmOMbM7Dn/t17Pw3b1CwAA//8DAFBLAwQUAAYACAAAACEAa5KJDOEA&#10;AAAPAQAADwAAAGRycy9kb3ducmV2LnhtbEyPwU7DMBBE70j8g7VI3KjdQFMa4lQVghMSIg0Hjk7s&#10;JlbjdYjdNvw9mxPcZnZHs2/z7eR6djZjsB4lLBcCmMHGa4uthM/q9e4RWIgKteo9Ggk/JsC2uL7K&#10;Vab9BUtz3seWUQmGTEnoYhwyzkPTGafCwg8GaXfwo1OR7NhyPaoLlbueJ0Kk3CmLdKFTg3nuTHPc&#10;n5yE3ReWL/b7vf4oD6Wtqo3At/Qo5e3NtHsCFs0U/8Iw4xM6FMRU+xPqwHryItmsKEsqFet7YHNG&#10;rJak6nmWrB+AFzn//0fxCwAA//8DAFBLAQItABQABgAIAAAAIQC2gziS/gAAAOEBAAATAAAAAAAA&#10;AAAAAAAAAAAAAABbQ29udGVudF9UeXBlc10ueG1sUEsBAi0AFAAGAAgAAAAhADj9If/WAAAAlAEA&#10;AAsAAAAAAAAAAAAAAAAALwEAAF9yZWxzLy5yZWxzUEsBAi0AFAAGAAgAAAAhAN3/AJGxAgAAtAUA&#10;AA4AAAAAAAAAAAAAAAAALgIAAGRycy9lMm9Eb2MueG1sUEsBAi0AFAAGAAgAAAAhAGuSiQzhAAAA&#10;DwEAAA8AAAAAAAAAAAAAAAAACwUAAGRycy9kb3ducmV2LnhtbFBLBQYAAAAABAAEAPMAAAAZBgAA&#10;AAA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33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481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8185" cy="1270"/>
              <wp:effectExtent l="6350" t="10160" r="5715" b="7620"/>
              <wp:wrapNone/>
              <wp:docPr id="175" name="Group 1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8185" cy="1270"/>
                        <a:chOff x="1390" y="16036"/>
                        <a:chExt cx="9131" cy="2"/>
                      </a:xfrm>
                    </wpg:grpSpPr>
                    <wps:wsp>
                      <wps:cNvPr id="176" name="Freeform 176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31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31"/>
                            <a:gd name="T2" fmla="+- 0 10521 1390"/>
                            <a:gd name="T3" fmla="*/ T2 w 913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31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75" o:spid="_x0000_s1026" style="position:absolute;margin-left:69.5pt;margin-top:801.8pt;width:456.55pt;height:.1pt;z-index:-4999;mso-position-horizontal-relative:page;mso-position-vertical-relative:page" coordorigin="1390,16036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IhHYAMAAO0HAAAOAAAAZHJzL2Uyb0RvYy54bWykVduO4zYMfS/QfxD82CLjSzyZxJjMYpHL&#10;oMC2XWDTD1Bk+YLakispcaZF/70kZWc82V202OZBkUyKPDykyMd3l7ZhZ2lsrdU6iO+igEkldF6r&#10;ch38dtjPlgGzjqucN1rJdfAibfDu6fvvHvsuk4mudJNLw8CIslnfrYPKuS4LQysq2XJ7pzupQFho&#10;03IHR1OGueE9WG+bMImiRdhrk3dGC2ktfN16YfBE9otCCvdrUVjpWLMOAJuj1dB6xDV8euRZaXhX&#10;1WKAwb8BRctrBU6vprbccXYy9Wem2loYbXXh7oRuQ10UtZAUA0QTRzfRPBt96iiWMuvL7koTUHvD&#10;0zebFb+cPxpW55C7h/uAKd5Cksgvww9AT9+VGWg9m+5T99H4GGH7QYvfLYjDWzmeS6/Mjv3POgeD&#10;/OQ00XMpTIsmIHB2oSy8XLMgL44J+Hj/sFrGSwAjQBYnD0OSRAWZxEvxfAWZRNkimi98BkW1G26v&#10;4nnsryYoCnnmfRLOARcGBeVmXxm1/4/RTxXvJCXKIldXRhcjo3sjJRYxkEqI0T8ojozaKZ0TCapZ&#10;YP1fifwSJyOfX2OEZ+Jk3bPUlBF+/mCdfw057CjP+VAPB+C7aBt4GD/OWMTQGS3D67mqAfFe7YeQ&#10;HSLWM3I9GB1tJaOStxXdJ/EXjc1HPTSWTIxBSssRIq9G1OKiBtiwYxzbT0Ql12mLVXMAcGOtgQVQ&#10;whC/ogu+b3X9ncGFgb5y21FMwKCjHD0nHXeIDF3glvXrgLjAD60+y4Mmkbt5BODkVdqoqZbP4gSV&#10;F8MNdECFfnWKWCepVXpfNw2loVEIJZ3HK+LG6qbOUYhorCmPm8awM8deSb/hBb1Rg56kcjJWSZ7v&#10;hr3jdeP34LwhbqH+BgqwEqkZ/rWKVrvlbpnO0mSxm6XRdjt7v9+ks8Ueus12vt1stvHfCC1Os6rO&#10;c6kQ3diY4/S/PdNhRPiWem3Nb6J4E+yefp8HG76FQSRDLOM/RQd9xb9R31SOOn+B92q0nzQwGWFT&#10;afNnwHqYMuvA/nHiRgas+UlB01nFaYpjiQ7p/UMCBzOVHKcSrgSYWgcugALH7cb5UXbqTF1W4Cmm&#10;tCr9HhpuUeN7Jnwe1XCAvkc7mikUyzD/cGhNz6T1OqWf/gEAAP//AwBQSwMEFAAGAAgAAAAhALMS&#10;+H3iAAAADgEAAA8AAABkcnMvZG93bnJldi54bWxMj0FLw0AQhe+C/2EZwZvdpKGhxmxKKeqpCLaC&#10;eJtmp0lodjZkt0n6793iod7mzTzefC9fTaYVA/WusawgnkUgiEurG64UfO3fnpYgnEfW2FomBRdy&#10;sCru73LMtB35k4adr0QIYZehgtr7LpPSlTUZdDPbEYfb0fYGfZB9JXWPYwg3rZxHUSoNNhw+1NjR&#10;pqbytDsbBe8jjuskfh22p+Pm8rNffHxvY1Lq8WFav4DwNPmbGa74AR2KwHSwZ9ZOtEEnz6GLD0Ma&#10;JSmIqyVazGMQh7/dEmSRy/81il8AAAD//wMAUEsBAi0AFAAGAAgAAAAhALaDOJL+AAAA4QEAABMA&#10;AAAAAAAAAAAAAAAAAAAAAFtDb250ZW50X1R5cGVzXS54bWxQSwECLQAUAAYACAAAACEAOP0h/9YA&#10;AACUAQAACwAAAAAAAAAAAAAAAAAvAQAAX3JlbHMvLnJlbHNQSwECLQAUAAYACAAAACEABvyIR2AD&#10;AADtBwAADgAAAAAAAAAAAAAAAAAuAgAAZHJzL2Uyb0RvYy54bWxQSwECLQAUAAYACAAAACEAsxL4&#10;feIAAAAOAQAADwAAAAAAAAAAAAAAAAC6BQAAZHJzL2Rvd25yZXYueG1sUEsFBgAAAAAEAAQA8wAA&#10;AMkGAAAAAA==&#10;">
              <v:shape id="Freeform 176" o:spid="_x0000_s1027" style="position:absolute;left:1390;top:16036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nRLasEA&#10;AADcAAAADwAAAGRycy9kb3ducmV2LnhtbERPS4vCMBC+L/gfwgje1lQPKl2jLCuCBw++ELzNNrNN&#10;2WZSkqjVX28Ewdt8fM+Zzltbiwv5UDlWMOhnIIgLpysuFRz2y88JiBCRNdaOScGNAsxnnY8p5tpd&#10;eUuXXSxFCuGQowITY5NLGQpDFkPfNcSJ+3PeYkzQl1J7vKZwW8thlo2kxYpTg8GGfgwV/7uzVSCP&#10;m1Yvt2axmlgf7nHsT+vTr1K9bvv9BSJSG9/il3ul0/zxCJ7PpAvk7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Z0S2rBAAAA3AAAAA8AAAAAAAAAAAAAAAAAmAIAAGRycy9kb3du&#10;cmV2LnhtbFBLBQYAAAAABAAEAPUAAACGAwAAAAA=&#10;" path="m,l9131,e" filled="f" strokeweight=".12mm">
                <v:path arrowok="t" o:connecttype="custom" o:connectlocs="0,0;9131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82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138430" cy="127635"/>
              <wp:effectExtent l="2540" t="0" r="1905" b="635"/>
              <wp:wrapNone/>
              <wp:docPr id="174" name="Text Box 1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34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74" o:spid="_x0000_s1086" type="#_x0000_t202" style="position:absolute;margin-left:69.95pt;margin-top:803.65pt;width:10.9pt;height:10.05pt;z-index:-499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wsEsQIAALQFAAAOAAAAZHJzL2Uyb0RvYy54bWysVG1vmzAQ/j5p/8Hyd8pLCAFUUrUhTJO6&#10;F6ndD3DABGtgM9sJ6ab9951NSJNWk6ZtfLAO+/zcPXeP7/rm0LVoT6VigmfYv/IworwUFePbDH95&#10;LJwYI6UJr0grOM3wE1X4Zvn2zfXQpzQQjWgrKhGAcJUOfYYbrfvUdVXZ0I6oK9FTDoe1kB3R8Cu3&#10;biXJAOhd6waeF7mDkFUvRUmVgt18PMRLi1/XtNSf6lpRjdoMQ27artKuG7O6y2uSbiXpG1Ye0yB/&#10;kUVHGIegJ6icaIJ2kr2C6lgphRK1vipF54q6ZiW1HICN771g89CQnlouUBzVn8qk/h9s+XH/WSJW&#10;Qe8WIUacdNCkR3rQ6E4ckNmDCg29SsHxoQdXfYAD8LZsVX8vyq8KcbFqCN/SWynF0FBSQYa+ueme&#10;XR1xlAHZDB9EBYHITgsLdKhlZ8oHBUGADp16OnXHJFOakLM4nMFJCUd+sIhmcxuBpNPlXir9jooO&#10;GSPDEppvwcn+XmmTDEknFxOLi4K1rRVAyy82wHHcgdBw1ZyZJGw/fyReso7XceiEQbR2Qi/Pndti&#10;FTpR4S/m+SxfrXL/p4nrh2nDqopyE2bSlh/+We+OKh9VcVKXEi2rDJxJScntZtVKtCeg7cJ+x4Kc&#10;ubmXadgiAJcXlPwg9O6CxCmieOGERTh3koUXO56f3CWRFyZhXlxSumec/jslNGQ4mQfzUUu/5ebZ&#10;7zU3knZMw/RoWZfh+OREUqPANa9sazVh7WiflcKk/1wKaPfUaKtXI9FRrPqwOdjHEdlJYcS8EdUT&#10;KFgKUBiIEUYfGI2Q3zEaYIxkWH3bEUkxat9zeAVm5kyGnIzNZBBewtUMa4xGc6XH2bTrJds2gDy+&#10;My5u4aXUzKr4OYvj+4LRYMkcx5iZPef/1ut52C5/AQAA//8DAFBLAwQUAAYACAAAACEA7nYP++EA&#10;AAANAQAADwAAAGRycy9kb3ducmV2LnhtbEyPwU7DMBBE70j8g7WVuFGnLUpIGqeqEJyQEGk4cHTi&#10;bWI1XofYbcPf45zKbUb7NDuT7ybTswuOTlsSsFpGwJAaqzS1Ar6qt8dnYM5LUrK3hAJ+0cGuuL/L&#10;ZabslUq8HHzLQgi5TArovB8yzl3ToZFuaQekcDva0Ugf7NhyNcprCDc9X0dRzI3UFD50csCXDpvT&#10;4WwE7L+pfNU/H/VneSx1VaURvccnIR4W034LzOPkbzDM9UN1KEKn2p5JOdYHv0nTgAYRR8kG2IzE&#10;qwRYPYt18gS8yPn/FcUfAAAA//8DAFBLAQItABQABgAIAAAAIQC2gziS/gAAAOEBAAATAAAAAAAA&#10;AAAAAAAAAAAAAABbQ29udGVudF9UeXBlc10ueG1sUEsBAi0AFAAGAAgAAAAhADj9If/WAAAAlAEA&#10;AAsAAAAAAAAAAAAAAAAALwEAAF9yZWxzLy5yZWxzUEsBAi0AFAAGAAgAAAAhABaLCwSxAgAAtAUA&#10;AA4AAAAAAAAAAAAAAAAALgIAAGRycy9lMm9Eb2MueG1sUEsBAi0AFAAGAAgAAAAhAO52D/vhAAAA&#10;DQEAAA8AAAAAAAAAAAAAAAAACwUAAGRycy9kb3ducmV2LnhtbFBLBQYAAAAABAAEAPMAAAAZBgAA&#10;AAA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34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83" behindDoc="1" locked="0" layoutInCell="1" allowOverlap="1">
              <wp:simplePos x="0" y="0"/>
              <wp:positionH relativeFrom="page">
                <wp:posOffset>4131945</wp:posOffset>
              </wp:positionH>
              <wp:positionV relativeFrom="page">
                <wp:posOffset>10206355</wp:posOffset>
              </wp:positionV>
              <wp:extent cx="2543175" cy="127635"/>
              <wp:effectExtent l="0" t="0" r="1905" b="635"/>
              <wp:wrapNone/>
              <wp:docPr id="173" name="Text Box 1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3175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73" o:spid="_x0000_s1087" type="#_x0000_t202" style="position:absolute;margin-left:325.35pt;margin-top:803.65pt;width:200.25pt;height:10.05pt;z-index:-499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oktsgIAALUFAAAOAAAAZHJzL2Uyb0RvYy54bWysVG1vmzAQ/j5p/8Hyd8pLCAmopGpDmCZ1&#10;L1K7H+CACdbAZrYT6Kb9951NSJNWk6ZtfLAO+/zcc3eP7/pmaBt0oFIxwVPsX3kYUV6IkvFdir88&#10;5s4SI6UJL0kjOE3xE1X4ZvX2zXXfJTQQtWhKKhGAcJX0XYprrbvEdVVR05aoK9FRDoeVkC3R8Ct3&#10;bilJD+ht4waeF7m9kGUnRUGVgt1sPMQri19VtNCfqkpRjZoUAzdtV2nXrVnd1TVJdpJ0NSuONMhf&#10;sGgJ4xD0BJURTdBesldQLSukUKLSV4VoXVFVrKA2B8jG915k81CTjtpcoDiqO5VJ/T/Y4uPhs0Ss&#10;hN4tZhhx0kKTHumg0Z0YkNmDCvWdSsDxoQNXPcABeNtsVXcviq8KcbGuCd/RWylFX1NSAkPf3HTP&#10;ro44yoBs+w+ihEBkr4UFGirZmvJBQRCgQ6eeTt0xZArYDObhzF/MMSrgzA8W0WxuQ5Bkut1Jpd9R&#10;0SJjpFhC9y06OdwrbdiQZHIxwbjIWdNYBTT8YgMcxx2IDVfNmWFhG/oj9uLNcrMMnTCINk7oZZlz&#10;m69DJ8qBXTbL1uvM/2ni+mFSs7Kk3ISZxOWHf9a8o8xHWZzkpUTDSgNnKCm5264biQ4ExJ3b71iQ&#10;Mzf3koYtAuTyIiU/CL27IHbyaLlwwjycO/HCWzqeH9/FkRfGYZZfpnTPOP33lFCf4ngezEcx/TY3&#10;z36vcyNJyzSMj4a1KV6enEhiJLjhpW2tJqwZ7bNSGPrPpYB2T422gjUaHdWqh+1gX0dk5WzUvBXl&#10;E0hYClAY6BRmHxi1kN8x6mGOpFh92xNJMWrec3gGZuhMhpyM7WQQXsDVFGuMRnOtx+G07yTb1YA8&#10;PjQubuGpVMyq+JnF8YHBbLDJHOeYGT7n/9bredqufgEAAP//AwBQSwMEFAAGAAgAAAAhAKyPdZzh&#10;AAAADgEAAA8AAABkcnMvZG93bnJldi54bWxMj8FOwzAMhu9IvENkJG4sWWHtVppOE4ITEqIrB45p&#10;47XVGqc02VbenvQ0jvb/6ffnbDuZnp1xdJ0lCcuFAIZUW91RI+GrfHtYA3NekVa9JZTwiw62+e1N&#10;plJtL1Tgee8bFkrIpUpC6/2Qcu7qFo1yCzsghexgR6N8GMeG61FdQrnpeSREzI3qKFxo1YAvLdbH&#10;/clI2H1T8dr9fFSfxaHoynIj6D0+Snl/N+2egXmc/BWGWT+oQx6cKnsi7VgvIV6JJKAhiEXyCGxG&#10;xGoZAavmXZQ8Ac8z/v+N/A8AAP//AwBQSwECLQAUAAYACAAAACEAtoM4kv4AAADhAQAAEwAAAAAA&#10;AAAAAAAAAAAAAAAAW0NvbnRlbnRfVHlwZXNdLnhtbFBLAQItABQABgAIAAAAIQA4/SH/1gAAAJQB&#10;AAALAAAAAAAAAAAAAAAAAC8BAABfcmVscy8ucmVsc1BLAQItABQABgAIAAAAIQDDsoktsgIAALUF&#10;AAAOAAAAAAAAAAAAAAAAAC4CAABkcnMvZTJvRG9jLnhtbFBLAQItABQABgAIAAAAIQCsj3Wc4QAA&#10;AA4BAAAPAAAAAAAAAAAAAAAAAAwFAABkcnMvZG93bnJldi54bWxQSwUGAAAAAAQABADzAAAAGgYA&#10;AAAA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484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8185" cy="1270"/>
              <wp:effectExtent l="6350" t="10160" r="5715" b="7620"/>
              <wp:wrapNone/>
              <wp:docPr id="171" name="Group 1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8185" cy="1270"/>
                        <a:chOff x="1390" y="16036"/>
                        <a:chExt cx="9131" cy="2"/>
                      </a:xfrm>
                    </wpg:grpSpPr>
                    <wps:wsp>
                      <wps:cNvPr id="172" name="Freeform 172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31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31"/>
                            <a:gd name="T2" fmla="+- 0 10521 1390"/>
                            <a:gd name="T3" fmla="*/ T2 w 913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31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71" o:spid="_x0000_s1026" style="position:absolute;margin-left:69.5pt;margin-top:801.8pt;width:456.55pt;height:.1pt;z-index:-4996;mso-position-horizontal-relative:page;mso-position-vertical-relative:page" coordorigin="1390,16036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wvxYQMAAO0HAAAOAAAAZHJzL2Uyb0RvYy54bWykVduO4zYMfS/QfxD02CJjO3FuxmQWi1wG&#10;BbbtApt+gGLLF9SWXEmJMy367yUpO+PJ7qLFNg+KZFLk4SFFPr67NjW7SGMrrTY8egg5kyrVWaWK&#10;Df/teJisOLNOqEzUWskNf5GWv3v6/rvHrk3kVJe6zqRhYETZpGs3vHSuTYLApqVshH3QrVQgzLVp&#10;hIOjKYLMiA6sN3UwDcNF0GmTtUan0lr4uvNC/kT281ym7tc8t9KxesMBm6PV0HrCNXh6FElhRFtW&#10;aQ9DfAOKRlQKnN5M7YQT7Gyqz0w1VWq01bl7SHUT6DyvUkkxQDRReBfNs9HnlmIpkq5obzQBtXc8&#10;fbPZ9JfLR8OqDHK3jDhTooEkkV+GH4Ceri0S0Ho27af2o/ExwvaDTn+3IA7u5XguvDI7dT/rDAyK&#10;s9NEzzU3DZqAwNmVsvByy4K8OpbCx/lyvYpWc85SkEXTZZ+ktIRM4qVotoZMomwRzhY+g2m572+v&#10;oxnEgVenKApE4n0Szh4XBgXlZl8Ztf+P0U+laCUlyiJXN0anA6MHIyUWMZBKsNA/KA6M2jGdIwmq&#10;WWD9X4n8EicDn19jRCTp2bpnqSkj4vLBOv8aMthRnrO+Ho7Ad97U8DB+nLCQoTNa+tdzUwPivdoP&#10;ATuGrGPkujc62AJOxrbC+TT6orHZoIfGpiNjkNJigCjKAXV6VT1s2DGB7Sekkmu1xao5Arih1sAC&#10;KGGIX9EF3/e6/k7vwkBfue8ohjPoKCfPSSscIkMXuGXdhhMX+KHRF3nUJHJ3jwCcvEprNdbyWRyh&#10;8mK4gQ6o0G9OEesotUofqrqmNNQKocSzaE3cWF1XGQoRjTXFaVsbdhHYK+nXv6A3atCTVEbGSimy&#10;fb93oqr9HpzXxC3UX08BViI1w7/W4Xq/2q/iSTxd7CdxuNtN3h+28WRxiJbz3Wy33e6ivxFaFCdl&#10;lWVSIbqhMUfxf3um/YjwLfXWmt9E8SbYA/0+DzZ4C4NIhliGf4oO+op/o76pnHT2Au/VaD9pYDLC&#10;ptTmT846mDIbbv84CyM5q39S0HTWURzjWKJDPF9O4WDGktNYIlQKpjbccShw3G6dH2Xn1lRFCZ4i&#10;SqvS76Hh5hW+Z8LnUfUH6Hu0o5lCsfTzD4fW+Exar1P66R8AAAD//wMAUEsDBBQABgAIAAAAIQCz&#10;Evh94gAAAA4BAAAPAAAAZHJzL2Rvd25yZXYueG1sTI9BS8NAEIXvgv9hGcGb3aShocZsSinqqQi2&#10;gnibZqdJaHY2ZLdJ+u/d4qHe5s083nwvX02mFQP1rrGsIJ5FIIhLqxuuFHzt356WIJxH1thaJgUX&#10;crAq7u9yzLQd+ZOGna9ECGGXoYLa+y6T0pU1GXQz2xGH29H2Bn2QfSV1j2MIN62cR1EqDTYcPtTY&#10;0aam8rQ7GwXvI47rJH4dtqfj5vKzX3x8b2NS6vFhWr+A8DT5mxmu+AEdisB0sGfWTrRBJ8+hiw9D&#10;GiUpiKslWsxjEIe/3RJkkcv/NYpfAAAA//8DAFBLAQItABQABgAIAAAAIQC2gziS/gAAAOEBAAAT&#10;AAAAAAAAAAAAAAAAAAAAAABbQ29udGVudF9UeXBlc10ueG1sUEsBAi0AFAAGAAgAAAAhADj9If/W&#10;AAAAlAEAAAsAAAAAAAAAAAAAAAAALwEAAF9yZWxzLy5yZWxzUEsBAi0AFAAGAAgAAAAhAJKLC/Fh&#10;AwAA7QcAAA4AAAAAAAAAAAAAAAAALgIAAGRycy9lMm9Eb2MueG1sUEsBAi0AFAAGAAgAAAAhALMS&#10;+H3iAAAADgEAAA8AAAAAAAAAAAAAAAAAuwUAAGRycy9kb3ducmV2LnhtbFBLBQYAAAAABAAEAPMA&#10;AADKBgAAAAA=&#10;">
              <v:shape id="Freeform 172" o:spid="_x0000_s1027" style="position:absolute;left:1390;top:16036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9NacMA&#10;AADcAAAADwAAAGRycy9kb3ducmV2LnhtbERPTWvCQBC9F/oflin0Vjf10EjqKqVF8ODBWBG8TbPT&#10;bGh2NuyuSfTXu4LQ2zze58yXo21FTz40jhW8TjIQxJXTDdcK9t+rlxmIEJE1to5JwZkCLBePD3Ms&#10;tBu4pH4Xa5FCOBSowMTYFVKGypDFMHEdceJ+nbcYE/S11B6HFG5bOc2yN2mx4dRgsKNPQ9Xf7mQV&#10;yMN21KvSfK1n1odLzP1xc/xR6vlp/HgHEWmM/+K7e63T/HwKt2fSBXJx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U9NacMAAADcAAAADwAAAAAAAAAAAAAAAACYAgAAZHJzL2Rv&#10;d25yZXYueG1sUEsFBgAAAAAEAAQA9QAAAIgDAAAAAA==&#10;" path="m,l9131,e" filled="f" strokeweight=".12mm">
                <v:path arrowok="t" o:connecttype="custom" o:connectlocs="0,0;9131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85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2542540" cy="127635"/>
              <wp:effectExtent l="2540" t="0" r="0" b="635"/>
              <wp:wrapNone/>
              <wp:docPr id="170" name="Text Box 1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254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 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70" o:spid="_x0000_s1088" type="#_x0000_t202" style="position:absolute;margin-left:69.95pt;margin-top:803.65pt;width:200.2pt;height:10.05pt;z-index:-499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XijsQIAALUFAAAOAAAAZHJzL2Uyb0RvYy54bWysVG1vmzAQ/j5p/8Hyd8pLCQkopEpDmCZ1&#10;L1K7H+CACdbAZrYT6Kb9951NSNNWk6ZtCKHDPj/33N3jW94MbYOOVComeIr9Kw8jygtRMr5P8ZeH&#10;3FlgpDThJWkEpyl+pArfrN6+WfZdQgNRi6akEgEIV0nfpbjWuktcVxU1bYm6Eh3lsFkJ2RINv3Lv&#10;lpL0gN42buB5kdsLWXZSFFQpWM3GTbyy+FVFC/2pqhTVqEkxcNP2K+13Z77uakmSvSRdzYoTDfIX&#10;LFrCOAQ9Q2VEE3SQ7BVUywoplKj0VSFaV1QVK6jNAbLxvRfZ3NekozYXKI7qzmVS/w+2+Hj8LBEr&#10;oXdzqA8nLTTpgQ4a3YoBmTWoUN+pBBzvO3DVA2yAt81WdXei+KoQF5ua8D1dSyn6mpISGPrmpHtx&#10;dMRRBmTXfxAlBCIHLSzQUMnWlA8KggAdmDyeu2PIFLAYzEJ4YauAPT+YR9czG4Ik0+lOKv2OihYZ&#10;I8USum/RyfFOacOGJJOLCcZFzprGKqDhzxbAcVyB2HDU7BkWtqE/Yi/eLraL0AmDaOuEXpY563wT&#10;OlHuz2fZdbbZZP5PE9cPk5qVJeUmzCQuP/yz5p1kPsriLC8lGlYaOENJyf1u00h0JCDu3D6ngly4&#10;uc9p2CJALi9S8oPQuw1iJ48WcyfMw5kTz72F4/nxbRx5YRxm+fOU7hin/54S6lMcz4LZKKbf5ubZ&#10;53VuJGmZhvHRsDbFi7MTSYwEt7y0rdWENaN9UQpD/6kU0O6p0VawRqOjWvWwG+ztiAIT3qh5J8pH&#10;kLAUoDAQI8w+MGohv2PUwxxJsfp2IJJi1LzncA3ARU+GnIzdZBBewNEUa4xGc6PH4XToJNvXgDxe&#10;NC7WcFUqZlX8xOJ0wWA22GROc8wMn8t/6/U0bVe/AAAA//8DAFBLAwQUAAYACAAAACEAvzxE/OEA&#10;AAANAQAADwAAAGRycy9kb3ducmV2LnhtbEyPwU7DMBBE70j8g7VI3KhNW9ImxKkqBCckRBoOPTqx&#10;m1iN1yF22/D3bE9wm9kdzb7NN5Pr2dmMwXqU8DgTwAw2XltsJXxVbw9rYCEq1Kr3aCT8mACb4vYm&#10;V5n2FyzNeRdbRiUYMiWhi3HIOA9NZ5wKMz8YpN3Bj05FsmPL9aguVO56Phci4U5ZpAudGsxLZ5rj&#10;7uQkbPdYvtrvj/qzPJS2qlKB78lRyvu7afsMLJop/oXhik/oUBBT7U+oA+vJL9KUoiQSsVoAo8jT&#10;UpCor6P5agm8yPn/L4pfAAAA//8DAFBLAQItABQABgAIAAAAIQC2gziS/gAAAOEBAAATAAAAAAAA&#10;AAAAAAAAAAAAAABbQ29udGVudF9UeXBlc10ueG1sUEsBAi0AFAAGAAgAAAAhADj9If/WAAAAlAEA&#10;AAsAAAAAAAAAAAAAAAAALwEAAF9yZWxzLy5yZWxzUEsBAi0AFAAGAAgAAAAhAGx1eKOxAgAAtQUA&#10;AA4AAAAAAAAAAAAAAAAALgIAAGRycy9lMm9Eb2MueG1sUEsBAi0AFAAGAAgAAAAhAL88RPzhAAAA&#10;DQEAAA8AAAAAAAAAAAAAAAAACwUAAGRycy9kb3ducmV2LnhtbFBLBQYAAAAABAAEAPMAAAAZBgAA&#10;AAA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 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86" behindDoc="1" locked="0" layoutInCell="1" allowOverlap="1">
              <wp:simplePos x="0" y="0"/>
              <wp:positionH relativeFrom="page">
                <wp:posOffset>6537325</wp:posOffset>
              </wp:positionH>
              <wp:positionV relativeFrom="page">
                <wp:posOffset>10206355</wp:posOffset>
              </wp:positionV>
              <wp:extent cx="138430" cy="127635"/>
              <wp:effectExtent l="3175" t="0" r="1270" b="635"/>
              <wp:wrapNone/>
              <wp:docPr id="169" name="Text Box 1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35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69" o:spid="_x0000_s1089" type="#_x0000_t202" style="position:absolute;margin-left:514.75pt;margin-top:803.65pt;width:10.9pt;height:10.05pt;z-index:-499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9WNsQIAALQFAAAOAAAAZHJzL2Uyb0RvYy54bWysVG1vmzAQ/j5p/8Hyd8pLCAFUUrUhTJO6&#10;F6ndD3DABGtgM9sJ6ab9951NSJNWk6ZtfLAO+/zcPXeP7/rm0LVoT6VigmfYv/IworwUFePbDH95&#10;LJwYI6UJr0grOM3wE1X4Zvn2zfXQpzQQjWgrKhGAcJUOfYYbrfvUdVXZ0I6oK9FTDoe1kB3R8Cu3&#10;biXJAOhd6waeF7mDkFUvRUmVgt18PMRLi1/XtNSf6lpRjdoMQ27artKuG7O6y2uSbiXpG1Ye0yB/&#10;kUVHGIegJ6icaIJ2kr2C6lgphRK1vipF54q6ZiW1HICN771g89CQnlouUBzVn8qk/h9s+XH/WSJW&#10;Qe+iBCNOOmjSIz1odCcOyOxBhYZepeD40IOrPsABeFu2qr8X5VeFuFg1hG/prZRiaCipIEPf3HTP&#10;ro44yoBshg+igkBkp4UFOtSyM+WDgiBAh049nbpjkilNyFkczuCkhCM/WESzuY1A0ulyL5V+R0WH&#10;jJFhCc234GR/r7RJhqSTi4nFRcHa1gqg5Rcb4DjuQGi4as5MErafPxIvWcfrOHTCIFo7oZfnzm2x&#10;Cp2o8BfzfJavVrn/08T1w7RhVUW5CTNpyw//rHdHlY+qOKlLiZZVBs6kpOR2s2ol2hPQdmG/Y0HO&#10;3NzLNGwRgMsLSn4QendB4hRRvHDCIpw7ycKLHc9P7pLIC5MwLy4p3TNO/50SGjKczIP5qKXfcvPs&#10;95obSTumYXq0rMtwfHIiqVHgmle2tZqwdrTPSmHSfy4FtHtqtNWrkegoVn3YHOzjiGYmvBHzRlRP&#10;oGApQGEgRhh9YDRCfsdogDGSYfVtRyTFqH3P4RWYmTMZcjI2k0F4CVczrDEazZUeZ9Oul2zbAPL4&#10;zri4hZdSM6vi5yyO7wtGgyVzHGNm9pz/W6/nYbv8BQAA//8DAFBLAwQUAAYACAAAACEAa5KJDOEA&#10;AAAPAQAADwAAAGRycy9kb3ducmV2LnhtbEyPwU7DMBBE70j8g7VI3KjdQFMa4lQVghMSIg0Hjk7s&#10;JlbjdYjdNvw9mxPcZnZHs2/z7eR6djZjsB4lLBcCmMHGa4uthM/q9e4RWIgKteo9Ggk/JsC2uL7K&#10;Vab9BUtz3seWUQmGTEnoYhwyzkPTGafCwg8GaXfwo1OR7NhyPaoLlbueJ0Kk3CmLdKFTg3nuTHPc&#10;n5yE3ReWL/b7vf4oD6Wtqo3At/Qo5e3NtHsCFs0U/8Iw4xM6FMRU+xPqwHryItmsKEsqFet7YHNG&#10;rJak6nmWrB+AFzn//0fxCwAA//8DAFBLAQItABQABgAIAAAAIQC2gziS/gAAAOEBAAATAAAAAAAA&#10;AAAAAAAAAAAAAABbQ29udGVudF9UeXBlc10ueG1sUEsBAi0AFAAGAAgAAAAhADj9If/WAAAAlAEA&#10;AAsAAAAAAAAAAAAAAAAALwEAAF9yZWxzLy5yZWxzUEsBAi0AFAAGAAgAAAAhAN8b1Y2xAgAAtAUA&#10;AA4AAAAAAAAAAAAAAAAALgIAAGRycy9lMm9Eb2MueG1sUEsBAi0AFAAGAAgAAAAhAGuSiQzhAAAA&#10;DwEAAA8AAAAAAAAAAAAAAAAACwUAAGRycy9kb3ducmV2LnhtbFBLBQYAAAAABAAEAPMAAAAZBgAA&#10;AAA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35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487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8185" cy="1270"/>
              <wp:effectExtent l="6350" t="10160" r="5715" b="7620"/>
              <wp:wrapNone/>
              <wp:docPr id="167" name="Group 1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8185" cy="1270"/>
                        <a:chOff x="1390" y="16036"/>
                        <a:chExt cx="9131" cy="2"/>
                      </a:xfrm>
                    </wpg:grpSpPr>
                    <wps:wsp>
                      <wps:cNvPr id="168" name="Freeform 168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31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31"/>
                            <a:gd name="T2" fmla="+- 0 10521 1390"/>
                            <a:gd name="T3" fmla="*/ T2 w 913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31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67" o:spid="_x0000_s1026" style="position:absolute;margin-left:69.5pt;margin-top:801.8pt;width:456.55pt;height:.1pt;z-index:-4993;mso-position-horizontal-relative:page;mso-position-vertical-relative:page" coordorigin="1390,16036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+J7YQMAAO0HAAAOAAAAZHJzL2Uyb0RvYy54bWykVduO2zYQfS+QfyD42MKri+WbsN4g8GVR&#10;YNsGiPsBNEVdEIlUSdryJui/dziUvFonQYLUDzSpGc6cOTOcuX97aWpyFtpUSq5pdBdSIiRXWSWL&#10;Nf37sJ8sKTGWyYzVSoo1fRaGvn1488t916YiVqWqM6EJGJEm7do1La1t0yAwvBQNM3eqFRKEudIN&#10;s3DURZBp1oH1pg7iMJwHndJZqxUXxsDXrRfSB7Sf54Lbv/LcCEvqNQVsFleN69GtwcM9SwvN2rLi&#10;PQz2EygaVklwejW1ZZaRk66+MNVUXCujcnvHVROoPK+4wBggmii8ieZRq1OLsRRpV7RXmoDaG55+&#10;2iz/8/xekyqD3M0XlEjWQJLQL3EfgJ6uLVLQetTth/a99jHC9knxjwbEwa3cnQuvTI7dHyoDg+xk&#10;FdJzyXXjTEDg5IJZeL5mQVws4fBxtlgto+WMEg6yKF70SeIlZNJdiqYryKSTzcPp3GeQl7v+9iqa&#10;Rv5q7EQBS71PxNnjckFBuZkXRs3/Y/RDyVqBiTKOqyujUPye0b0WwhUxkLr0pKLiwKgZ0zmSOJgG&#10;WP8ukV/jZODzW4ywlJ+MfRQKM8LOT8b615DBDvOc9egPwHfe1PAwfpuQkDhnuHjui6saEO/Vfg3I&#10;ISQdQde90cFWPCh5W+Esjr5qbDroOWPxyBiktBggsnJAzS+yhw07wlz7CbHkWmVc1RwA3FBrYAGU&#10;XIjf0AXft7r+Tu9CQ1+57SiaEugoR89Jy6xD5ly4LenWFLlwHxp1FgeFInvzCMDJi7SWYy2fxREq&#10;L4YbzgEW+tWpwzpKrVT7qq4xDbV0UJJptEJujKqrzAkdGqOL46bW5Mxcr8Rf/4JeqUFPkhkaKwXL&#10;dv3esqr2e3BeI7dQfz0FrhKxGX5ehavdcrdMJkk8302ScLudvNtvksl8Hy1m2+l2s9lG/zpoUZKW&#10;VZYJ6dANjTlKfuyZ9iPCt9Rra34Vxatg9/j7MtjgNQwkGWIZ/jE66Cv+jfqmclTZM7xXrfykgckI&#10;m1LpT5R0MGXW1PxzYlpQUv8uoemsoiRxYwkPyWwRw0GPJcexhEkOptbUUihwt91YP8pOra6KEjxF&#10;mFap3kHDzSv3nhGfR9UfoO/hDmcKxtLPPze0xmfUepnSD/8BAAD//wMAUEsDBBQABgAIAAAAIQCz&#10;Evh94gAAAA4BAAAPAAAAZHJzL2Rvd25yZXYueG1sTI9BS8NAEIXvgv9hGcGb3aShocZsSinqqQi2&#10;gnibZqdJaHY2ZLdJ+u/d4qHe5s083nwvX02mFQP1rrGsIJ5FIIhLqxuuFHzt356WIJxH1thaJgUX&#10;crAq7u9yzLQd+ZOGna9ECGGXoYLa+y6T0pU1GXQz2xGH29H2Bn2QfSV1j2MIN62cR1EqDTYcPtTY&#10;0aam8rQ7GwXvI47rJH4dtqfj5vKzX3x8b2NS6vFhWr+A8DT5mxmu+AEdisB0sGfWTrRBJ8+hiw9D&#10;GiUpiKslWsxjEIe/3RJkkcv/NYpfAAAA//8DAFBLAQItABQABgAIAAAAIQC2gziS/gAAAOEBAAAT&#10;AAAAAAAAAAAAAAAAAAAAAABbQ29udGVudF9UeXBlc10ueG1sUEsBAi0AFAAGAAgAAAAhADj9If/W&#10;AAAAlAEAAAsAAAAAAAAAAAAAAAAALwEAAF9yZWxzLy5yZWxzUEsBAi0AFAAGAAgAAAAhABAX4nth&#10;AwAA7QcAAA4AAAAAAAAAAAAAAAAALgIAAGRycy9lMm9Eb2MueG1sUEsBAi0AFAAGAAgAAAAhALMS&#10;+H3iAAAADgEAAA8AAAAAAAAAAAAAAAAAuwUAAGRycy9kb3ducmV2LnhtbFBLBQYAAAAABAAEAPMA&#10;AADKBgAAAAA=&#10;">
              <v:shape id="Freeform 168" o:spid="_x0000_s1027" style="position:absolute;left:1390;top:16036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X7sXsUA&#10;AADcAAAADwAAAGRycy9kb3ducmV2LnhtbESPQWsCMRCF7wX/QxjBW83ag8rWKKIIHjyoLQVv0810&#10;s3QzWZJU1/76zkHobYb35r1vFqvet+pKMTWBDUzGBSjiKtiGawPvb7vnOaiUkS22gcnAnRKsloOn&#10;BZY23PhE13OulYRwKtGAy7krtU6VI49pHDpi0b5C9JhljbW2EW8S7lv9UhRT7bFhaXDY0cZR9X3+&#10;8Qb0x7G3u5Pb7uc+pt88i5fD5dOY0bBfv4LK1Od/8+N6bwV/KrTyjEygl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fuxexQAAANwAAAAPAAAAAAAAAAAAAAAAAJgCAABkcnMv&#10;ZG93bnJldi54bWxQSwUGAAAAAAQABAD1AAAAigMAAAAA&#10;" path="m,l9131,e" filled="f" strokeweight=".12mm">
                <v:path arrowok="t" o:connecttype="custom" o:connectlocs="0,0;9131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88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138430" cy="127635"/>
              <wp:effectExtent l="2540" t="0" r="1905" b="635"/>
              <wp:wrapNone/>
              <wp:docPr id="166" name="Text Box 1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36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66" o:spid="_x0000_s1090" type="#_x0000_t202" style="position:absolute;margin-left:69.95pt;margin-top:803.65pt;width:10.9pt;height:10.05pt;z-index:-4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btmsQIAALQFAAAOAAAAZHJzL2Uyb0RvYy54bWysVG1vmzAQ/j5p/8Hyd8pLCAFUUrUhTJO6&#10;F6ndD3DABGtgM9sJ6ab9951NSJNWk6ZtfLAO+/zcPXeP7/rm0LVoT6VigmfYv/IworwUFePbDH95&#10;LJwYI6UJr0grOM3wE1X4Zvn2zfXQpzQQjWgrKhGAcJUOfYYbrfvUdVXZ0I6oK9FTDoe1kB3R8Cu3&#10;biXJAOhd6waeF7mDkFUvRUmVgt18PMRLi1/XtNSf6lpRjdoMQ27artKuG7O6y2uSbiXpG1Ye0yB/&#10;kUVHGIegJ6icaIJ2kr2C6lgphRK1vipF54q6ZiW1HICN771g89CQnlouUBzVn8qk/h9s+XH/WSJW&#10;Qe+iCCNOOmjSIz1odCcOyOxBhYZepeD40IOrPsABeFu2qr8X5VeFuFg1hG/prZRiaCipIEPf3HTP&#10;ro44yoBshg+igkBkp4UFOtSyM+WDgiBAh049nbpjkilNyFkczuCkhCM/WESzuY1A0ulyL5V+R0WH&#10;jJFhCc234GR/r7RJhqSTi4nFRcHa1gqg5Rcb4DjuQGi4as5MErafPxIvWcfrOHTCIFo7oZfnzm2x&#10;Cp2o8BfzfJavVrn/08T1w7RhVUW5CTNpyw//rHdHlY+qOKlLiZZVBs6kpOR2s2ol2hPQdmG/Y0HO&#10;3NzLNGwRgMsLSn4QendB4hRRvHDCIpw7ycKLHc9P7pLIC5MwLy4p3TNO/50SGjKczIP5qKXfcvPs&#10;95obSTumYXq0rMtwfHIiqVHgmle2tZqwdrTPSmHSfy4FtHtqtNWrkegoVn3YHOzjiEIT3oh5I6on&#10;ULAUoDAQI4w+MBohv2M0wBjJsPq2I5Ji1L7n8ArMzJkMORmbySC8hKsZ1hiN5kqPs2nXS7ZtAHl8&#10;Z1zcwkupmVXxcxbH9wWjwZI5jjEze87/rdfzsF3+AgAA//8DAFBLAwQUAAYACAAAACEA7nYP++EA&#10;AAANAQAADwAAAGRycy9kb3ducmV2LnhtbEyPwU7DMBBE70j8g7WVuFGnLUpIGqeqEJyQEGk4cHTi&#10;bWI1XofYbcPf45zKbUb7NDuT7ybTswuOTlsSsFpGwJAaqzS1Ar6qt8dnYM5LUrK3hAJ+0cGuuL/L&#10;ZabslUq8HHzLQgi5TArovB8yzl3ToZFuaQekcDva0Ugf7NhyNcprCDc9X0dRzI3UFD50csCXDpvT&#10;4WwE7L+pfNU/H/VneSx1VaURvccnIR4W034LzOPkbzDM9UN1KEKn2p5JOdYHv0nTgAYRR8kG2IzE&#10;qwRYPYt18gS8yPn/FcUfAAAA//8DAFBLAQItABQABgAIAAAAIQC2gziS/gAAAOEBAAATAAAAAAAA&#10;AAAAAAAAAAAAAABbQ29udGVudF9UeXBlc10ueG1sUEsBAi0AFAAGAAgAAAAhADj9If/WAAAAlAEA&#10;AAsAAAAAAAAAAAAAAAAALwEAAF9yZWxzLy5yZWxzUEsBAi0AFAAGAAgAAAAhANYNu2axAgAAtAUA&#10;AA4AAAAAAAAAAAAAAAAALgIAAGRycy9lMm9Eb2MueG1sUEsBAi0AFAAGAAgAAAAhAO52D/vhAAAA&#10;DQEAAA8AAAAAAAAAAAAAAAAACwUAAGRycy9kb3ducmV2LnhtbFBLBQYAAAAABAAEAPMAAAAZBgAA&#10;AAA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36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89" behindDoc="1" locked="0" layoutInCell="1" allowOverlap="1">
              <wp:simplePos x="0" y="0"/>
              <wp:positionH relativeFrom="page">
                <wp:posOffset>4131945</wp:posOffset>
              </wp:positionH>
              <wp:positionV relativeFrom="page">
                <wp:posOffset>10206355</wp:posOffset>
              </wp:positionV>
              <wp:extent cx="2543175" cy="127635"/>
              <wp:effectExtent l="0" t="0" r="1905" b="635"/>
              <wp:wrapNone/>
              <wp:docPr id="165" name="Text Box 1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3175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65" o:spid="_x0000_s1091" type="#_x0000_t202" style="position:absolute;margin-left:325.35pt;margin-top:803.65pt;width:200.25pt;height:10.05pt;z-index:-499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B/teswIAALUFAAAOAAAAZHJzL2Uyb0RvYy54bWysVNuOmzAQfa/Uf7D8znIJIQEtWWVDqCpt&#10;L9JuP8ABE6yCTW0nsF313zs2IdnLS9WWB2uwx8dnZs7M9c3QNuhIpWKCp9i/8jCivBAl4/sUf3vI&#10;nSVGShNekkZwmuJHqvDN6v27675LaCBq0ZRUIgDhKum7FNdad4nrqqKmLVFXoqMcDishW6LhV+7d&#10;UpIe0NvGDTwvcnshy06KgioFu9l4iFcWv6poob9UlaIaNSkGbtqu0q47s7qra5LsJelqVpxokL9g&#10;0RLG4dEzVEY0QQfJ3kC1rJBCiUpfFaJ1RVWxgtoYIBrfexXNfU06amOB5KjunCb1/2CLz8evErES&#10;ahfNMeKkhSI90EGjWzEgswcZ6juVgON9B656gAPwttGq7k4U3xXiYlMTvqdrKUVfU1ICQ9/cdJ9d&#10;HXGUAdn1n0QJD5GDFhZoqGRr0gcJQYAOlXo8V8eQKWAzmIczfwEkCzjzg0U0s+Rckky3O6n0Bypa&#10;ZIwUS6i+RSfHO6UNG5JMLuYxLnLWNFYBDX+xAY7jDrwNV82ZYWEL+hR78Xa5XYZOGERbJ/SyzFnn&#10;m9CJcmCXzbLNJvN/mXf9MKlZWVJunpnE5Yd/VryTzEdZnOWlRMNKA2coKbnfbRqJjgTEndvP5hxO&#10;Lm7uSxo2CRDLq5D8IPRug9jJo+XCCfNw7sQLb+l4fnwbR14Yh1n+MqQ7xum/h4T6FMfzYD6K6UL6&#10;VWye/d7GRpKWaRgfDWtTvDw7kcRIcMtLW1pNWDPaz1Jh6F9SAeWeCm0FazQ6qlUPu8F2x6URdqJ8&#10;BAlLAQoDncLsA6MW8idGPcyRFKsfByIpRs1HDm1ghs5kyMnYTQbhBVxNscZoNDd6HE6HTrJ9Dchj&#10;o3GxhlapmFWx6amRxanBYDbYYE5zzAyf5//W6zJtV78BAAD//wMAUEsDBBQABgAIAAAAIQCsj3Wc&#10;4QAAAA4BAAAPAAAAZHJzL2Rvd25yZXYueG1sTI/BTsMwDIbvSLxDZCRuLFlh7VaaThOCExKiKweO&#10;aeO11RqnNNlW3p70NI72/+n352w7mZ6dcXSdJQnLhQCGVFvdUSPhq3x7WANzXpFWvSWU8IsOtvnt&#10;TaZSbS9U4HnvGxZKyKVKQuv9kHLu6haNcgs7IIXsYEejfBjHhutRXUK56XkkRMyN6ihcaNWALy3W&#10;x/3JSNh9U/Ha/XxUn8Wh6MpyI+g9Pkp5fzftnoF5nPwVhlk/qEMenCp7Iu1YLyFeiSSgIYhF8ghs&#10;RsRqGQGr5l2UPAHPM/7/jfwPAAD//wMAUEsBAi0AFAAGAAgAAAAhALaDOJL+AAAA4QEAABMAAAAA&#10;AAAAAAAAAAAAAAAAAFtDb250ZW50X1R5cGVzXS54bWxQSwECLQAUAAYACAAAACEAOP0h/9YAAACU&#10;AQAACwAAAAAAAAAAAAAAAAAvAQAAX3JlbHMvLnJlbHNQSwECLQAUAAYACAAAACEAdAf7XrMCAAC1&#10;BQAADgAAAAAAAAAAAAAAAAAuAgAAZHJzL2Uyb0RvYy54bWxQSwECLQAUAAYACAAAACEArI91nOEA&#10;AAAOAQAADwAAAAAAAAAAAAAAAAANBQAAZHJzL2Rvd25yZXYueG1sUEsFBgAAAAAEAAQA8wAAABsG&#10;AAAAAA=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490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8185" cy="1270"/>
              <wp:effectExtent l="6350" t="10160" r="5715" b="7620"/>
              <wp:wrapNone/>
              <wp:docPr id="163" name="Group 1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8185" cy="1270"/>
                        <a:chOff x="1390" y="16036"/>
                        <a:chExt cx="9131" cy="2"/>
                      </a:xfrm>
                    </wpg:grpSpPr>
                    <wps:wsp>
                      <wps:cNvPr id="164" name="Freeform 164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31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31"/>
                            <a:gd name="T2" fmla="+- 0 10521 1390"/>
                            <a:gd name="T3" fmla="*/ T2 w 913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31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63" o:spid="_x0000_s1026" style="position:absolute;margin-left:69.5pt;margin-top:801.8pt;width:456.55pt;height:.1pt;z-index:-4990;mso-position-horizontal-relative:page;mso-position-vertical-relative:page" coordorigin="1390,16036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vWhYAMAAO0HAAAOAAAAZHJzL2Uyb0RvYy54bWykVduO2zgMfS+w/yDocYuML3EyiTGZoshl&#10;UGB6AZp+gCLLF6wtuZISZ1rsvy9F2RlP2mIX3TwokkmRh4cUeffm3NTkJLSplFzR6CakREiuskoW&#10;K/plv5ssKDGWyYzVSooVfRKGvrn/49Vd16YiVqWqM6EJGJEm7doVLa1t0yAwvBQNMzeqFRKEudIN&#10;s3DURZBp1oH1pg7iMJwHndJZqxUXxsDXjRfSe7Sf54Lbj3luhCX1igI2i6vG9eDW4P6OpYVmbVnx&#10;Hgb7DRQNqyQ4vZjaMMvIUVc/mGoqrpVRub3hqglUnldcYAwQTRReRfOg1bHFWIq0K9oLTUDtFU+/&#10;bZZ/OH3SpMogd/MpJZI1kCT0S9wHoKdrixS0HnT7uf2kfYywfVT8LwPi4FruzoVXJofuvcrAIDta&#10;hfScc904ExA4OWMWni5ZEGdLOHyc3S4X0WJGCQdZFN/2SeIlZNJdiqZLyKSTzcPp3GeQl9v+9jKa&#10;Rv5q7EQBS71PxNnjckFBuZlnRs3/Y/RzyVqBiTKOqwujycDoTgvhihhITTypqDgwasZ0jiQOpgHW&#10;/5XIn3Ey8PkrRljKj8Y+CIUZYadHY/1ryGCHec76etgD33lTw8N4PSEhcc5w8dwXFzUg3qv9GZB9&#10;SDqCrnujg614UPK2wlkc/dQYVOOzsXhkDFJaDBBZOaDmZ9nDhh1hrv2EWHKtMq5q9gBuqDWwAEou&#10;xF/ogu9rXX+nd6Ghr1x3FE0JdJSD56Rl1iFzLtyWdCuKXLgPjTqJvUKRvXoE4ORZWsuxls/iCJUX&#10;ww3nAAv94tRhHaVWql1V15iGWjooyTRaIjdG1VXmhA6N0cVhXWtyYq5X4q9/QS/UoCfJDI2VgmXb&#10;fm9ZVfs9OK+RW6i/ngJXidgMvy/D5XaxXSSTJJ5vJ0m42Uze7tbJZL6Lbmeb6Wa93kR/O2hRkpZV&#10;lgnp0A2NOUr+2zPtR4RvqZfW/CKKF8Hu8PdjsMFLGEgyxDL8Y3TQV/wb9U3loLIneK9a+UkDkxE2&#10;pdLfKOlgyqyo+XpkWlBSv5PQdJZRkrixhIdkdhvDQY8lh7GESQ6mVtRSKHC3XVs/yo6trooSPEWY&#10;VqneQsPNK/eeEZ9H1R+g7+EOZwrG0s8/N7TGZ9R6ntL3/wAAAP//AwBQSwMEFAAGAAgAAAAhALMS&#10;+H3iAAAADgEAAA8AAABkcnMvZG93bnJldi54bWxMj0FLw0AQhe+C/2EZwZvdpKGhxmxKKeqpCLaC&#10;eJtmp0lodjZkt0n6793iod7mzTzefC9fTaYVA/WusawgnkUgiEurG64UfO3fnpYgnEfW2FomBRdy&#10;sCru73LMtB35k4adr0QIYZehgtr7LpPSlTUZdDPbEYfb0fYGfZB9JXWPYwg3rZxHUSoNNhw+1NjR&#10;pqbytDsbBe8jjuskfh22p+Pm8rNffHxvY1Lq8WFav4DwNPmbGa74AR2KwHSwZ9ZOtEEnz6GLD0Ma&#10;JSmIqyVazGMQh7/dEmSRy/81il8AAAD//wMAUEsBAi0AFAAGAAgAAAAhALaDOJL+AAAA4QEAABMA&#10;AAAAAAAAAAAAAAAAAAAAAFtDb250ZW50X1R5cGVzXS54bWxQSwECLQAUAAYACAAAACEAOP0h/9YA&#10;AACUAQAACwAAAAAAAAAAAAAAAAAvAQAAX3JlbHMvLnJlbHNQSwECLQAUAAYACAAAACEAHyb1oWAD&#10;AADtBwAADgAAAAAAAAAAAAAAAAAuAgAAZHJzL2Uyb0RvYy54bWxQSwECLQAUAAYACAAAACEAsxL4&#10;feIAAAAOAQAADwAAAAAAAAAAAAAAAAC6BQAAZHJzL2Rvd25yZXYueG1sUEsFBgAAAAAEAAQA8wAA&#10;AMkGAAAAAA==&#10;">
              <v:shape id="Freeform 164" o:spid="_x0000_s1027" style="position:absolute;left:1390;top:16036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PmW8MA&#10;AADcAAAADwAAAGRycy9kb3ducmV2LnhtbERPS2sCMRC+F/ofwhR6q9kWsbJuVqRF8NCDLwRv42bc&#10;LG4mSxJ19debQqG3+fieU0x724oL+dA4VvA+yEAQV043XCvYbuZvYxAhImtsHZOCGwWYls9PBeba&#10;XXlFl3WsRQrhkKMCE2OXSxkqQxbDwHXEiTs6bzEm6GupPV5TuG3lR5aNpMWGU4PBjr4MVaf12SqQ&#10;u2Wv5yvzvRhbH+7x0+9/9gelXl/62QREpD7+i//cC53mj4bw+0y6QJY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DPmW8MAAADcAAAADwAAAAAAAAAAAAAAAACYAgAAZHJzL2Rv&#10;d25yZXYueG1sUEsFBgAAAAAEAAQA9QAAAIgDAAAAAA==&#10;" path="m,l9131,e" filled="f" strokeweight=".12mm">
                <v:path arrowok="t" o:connecttype="custom" o:connectlocs="0,0;9131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91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2542540" cy="127635"/>
              <wp:effectExtent l="2540" t="0" r="0" b="635"/>
              <wp:wrapNone/>
              <wp:docPr id="162" name="Text Box 1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254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 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62" o:spid="_x0000_s1092" type="#_x0000_t202" style="position:absolute;margin-left:69.95pt;margin-top:803.65pt;width:200.2pt;height:10.05pt;z-index:-498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iAmsQIAALUFAAAOAAAAZHJzL2Uyb0RvYy54bWysVG1vmzAQ/j5p/8Hyd8pLCQkopEpDmCZ1&#10;L1K7H+CACdbAZrYT6Kb9951NSNNWk6ZtCKHDPj93z93jW94MbYOOVComeIr9Kw8jygtRMr5P8ZeH&#10;3FlgpDThJWkEpyl+pArfrN6+WfZdQgNRi6akEgEIV0nfpbjWuktcVxU1bYm6Eh3lsFkJ2RINv3Lv&#10;lpL0gN42buB5kdsLWXZSFFQpWM3GTbyy+FVFC/2pqhTVqEkx5KbtV9rvznzd1ZIke0m6mhWnNMhf&#10;ZNESxiHoGSojmqCDZK+gWlZIoUSlrwrRuqKqWEEtB2Djey/Y3Neko5YLFEd15zKp/wdbfDx+loiV&#10;0LsowIiTFpr0QAeNbsWAzBpUqO9UAo73HbjqATbA27JV3Z0ovirExaYmfE/XUoq+pqSEDH1z0r04&#10;OuIoA7LrP4gSApGDFhZoqGRrygcFQYAOnXo8d8ckU8BiMAvhha0C9vxgHl3PbAiSTKc7qfQ7Klpk&#10;jBRL6L5FJ8c7pU02JJlcTDAuctY0VgENf7YAjuMKxIajZs9kYRv6I/bi7WK7CJ0wiLZO6GWZs843&#10;oRPl/nyWXWebTeb/NHH9MKlZWVJuwkzi8sM/a95J5qMszvJSomGlgTMpKbnfbRqJjgTEndvnVJAL&#10;N/d5GrYIwOUFJT8IvdsgdvJoMXfCPJw58dxbOJ4f38aRF8Zhlj+ndMc4/XdKqE9xPAtmo5h+y82z&#10;z2tuJGmZhvHRsDbFi7MTSYwEt7y0rdWENaN9UQqT/lMpoN1To61gjUZHtephN9jbEUUmvFHzTpSP&#10;IGEpQGEgRph9YNRCfseohzmSYvXtQCTFqHnP4RqYoTMZcjJ2k0F4AUdTrDEazY0eh9Ohk2xfA/J4&#10;0bhYw1WpmFXxUxanCwazwZI5zTEzfC7/rdfTtF39AgAA//8DAFBLAwQUAAYACAAAACEAvzxE/OEA&#10;AAANAQAADwAAAGRycy9kb3ducmV2LnhtbEyPwU7DMBBE70j8g7VI3KhNW9ImxKkqBCckRBoOPTqx&#10;m1iN1yF22/D3bE9wm9kdzb7NN5Pr2dmMwXqU8DgTwAw2XltsJXxVbw9rYCEq1Kr3aCT8mACb4vYm&#10;V5n2FyzNeRdbRiUYMiWhi3HIOA9NZ5wKMz8YpN3Bj05FsmPL9aguVO56Phci4U5ZpAudGsxLZ5rj&#10;7uQkbPdYvtrvj/qzPJS2qlKB78lRyvu7afsMLJop/oXhik/oUBBT7U+oA+vJL9KUoiQSsVoAo8jT&#10;UpCor6P5agm8yPn/L4pfAAAA//8DAFBLAQItABQABgAIAAAAIQC2gziS/gAAAOEBAAATAAAAAAAA&#10;AAAAAAAAAAAAAABbQ29udGVudF9UeXBlc10ueG1sUEsBAi0AFAAGAAgAAAAhADj9If/WAAAAlAEA&#10;AAsAAAAAAAAAAAAAAAAALwEAAF9yZWxzLy5yZWxzUEsBAi0AFAAGAAgAAAAhAIbuICaxAgAAtQUA&#10;AA4AAAAAAAAAAAAAAAAALgIAAGRycy9lMm9Eb2MueG1sUEsBAi0AFAAGAAgAAAAhAL88RPzhAAAA&#10;DQEAAA8AAAAAAAAAAAAAAAAACwUAAGRycy9kb3ducmV2LnhtbFBLBQYAAAAABAAEAPMAAAAZBgAA&#10;AAA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 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92" behindDoc="1" locked="0" layoutInCell="1" allowOverlap="1">
              <wp:simplePos x="0" y="0"/>
              <wp:positionH relativeFrom="page">
                <wp:posOffset>6537325</wp:posOffset>
              </wp:positionH>
              <wp:positionV relativeFrom="page">
                <wp:posOffset>10206355</wp:posOffset>
              </wp:positionV>
              <wp:extent cx="138430" cy="127635"/>
              <wp:effectExtent l="3175" t="0" r="1270" b="635"/>
              <wp:wrapNone/>
              <wp:docPr id="161" name="Text Box 1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37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61" o:spid="_x0000_s1093" type="#_x0000_t202" style="position:absolute;margin-left:514.75pt;margin-top:803.65pt;width:10.9pt;height:10.05pt;z-index:-49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3G79sQIAALQFAAAOAAAAZHJzL2Uyb0RvYy54bWysVG1vmzAQ/j5p/8Hyd8pLCAFUUrUhTJO6&#10;F6ndD3DABGtgM9sJ6ab9951NSJNWk6ZtfEBn+/zcPXeP7/rm0LVoT6VigmfYv/IworwUFePbDH95&#10;LJwYI6UJr0grOM3wE1X4Zvn2zfXQpzQQjWgrKhGAcJUOfYYbrfvUdVXZ0I6oK9FTDoe1kB3RsJRb&#10;t5JkAPSudQPPi9xByKqXoqRKwW4+HuKlxa9rWupPda2oRm2GITdt/9L+N+bvLq9JupWkb1h5TIP8&#10;RRYdYRyCnqByognaSfYKqmOlFErU+qoUnSvqmpXUcgA2vveCzUNDemq5QHFUfyqT+n+w5cf9Z4lY&#10;Bb2LfIw46aBJj/Sg0Z04ILMHFRp6lYLjQw+u+gAH4G3Zqv5elF8V4mLVEL6lt1KKoaGkggztTffs&#10;6oijDMhm+CAqCER2WligQy07Uz4oCAJ06NTTqTsmmdKEnMXhDE5KOPKDRTSbm9xckk6Xe6n0Oyo6&#10;ZIwMS2i+BSf7e6VH18nFxOKiYG1rBdDyiw3AHHcgNFw1ZyYJ288fiZes43UcOmEQrZ3Qy3PntliF&#10;TlT4i3k+y1er3P9p4vph2rCqotyEmbTlh3/Wu6PKR1Wc1KVEyyoDZ1JScrtZtRLtCWi7sN+xIGdu&#10;7mUatl7A5QUlPwi9uyBxiiheOGERzp1k4cWO5yd3SeSFSZgXl5TuGaf/TgkNGU7mwXzU0m+5efZ7&#10;zY2kHdMwPVrWZTg+OZHUKHDNK9taTVg72melMOk/lwLaPTXa6tVIdBSrPmwO9nFEi+kdbET1BAqW&#10;AhQGYoTRB0Yj5HeMBhgjGVbfdkRSjNr3HF6BmTmTISdjMxmEl3A1wxqj0VzpcTbtesm2DSCP74yL&#10;W3gpNbMqNk9qzAIomAWMBkvmOMbM7DlfW6/nYbv8BQAA//8DAFBLAwQUAAYACAAAACEAa5KJDOEA&#10;AAAPAQAADwAAAGRycy9kb3ducmV2LnhtbEyPwU7DMBBE70j8g7VI3KjdQFMa4lQVghMSIg0Hjk7s&#10;JlbjdYjdNvw9mxPcZnZHs2/z7eR6djZjsB4lLBcCmMHGa4uthM/q9e4RWIgKteo9Ggk/JsC2uL7K&#10;Vab9BUtz3seWUQmGTEnoYhwyzkPTGafCwg8GaXfwo1OR7NhyPaoLlbueJ0Kk3CmLdKFTg3nuTHPc&#10;n5yE3ReWL/b7vf4oD6Wtqo3At/Qo5e3NtHsCFs0U/8Iw4xM6FMRU+xPqwHryItmsKEsqFet7YHNG&#10;rJak6nmWrB+AFzn//0fxCwAA//8DAFBLAQItABQABgAIAAAAIQC2gziS/gAAAOEBAAATAAAAAAAA&#10;AAAAAAAAAAAAAABbQ29udGVudF9UeXBlc10ueG1sUEsBAi0AFAAGAAgAAAAhADj9If/WAAAAlAEA&#10;AAsAAAAAAAAAAAAAAAAALwEAAF9yZWxzLy5yZWxzUEsBAi0AFAAGAAgAAAAhALncbv2xAgAAtAUA&#10;AA4AAAAAAAAAAAAAAAAALgIAAGRycy9lMm9Eb2MueG1sUEsBAi0AFAAGAAgAAAAhAGuSiQzhAAAA&#10;DwEAAA8AAAAAAAAAAAAAAAAACwUAAGRycy9kb3ducmV2LnhtbFBLBQYAAAAABAAEAPMAAAAZBgAA&#10;AAA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37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493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8185" cy="1270"/>
              <wp:effectExtent l="6350" t="10160" r="5715" b="7620"/>
              <wp:wrapNone/>
              <wp:docPr id="159" name="Group 1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8185" cy="1270"/>
                        <a:chOff x="1390" y="16036"/>
                        <a:chExt cx="9131" cy="2"/>
                      </a:xfrm>
                    </wpg:grpSpPr>
                    <wps:wsp>
                      <wps:cNvPr id="160" name="Freeform 160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31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31"/>
                            <a:gd name="T2" fmla="+- 0 10521 1390"/>
                            <a:gd name="T3" fmla="*/ T2 w 913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31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59" o:spid="_x0000_s1026" style="position:absolute;margin-left:69.5pt;margin-top:801.8pt;width:456.55pt;height:.1pt;z-index:-4987;mso-position-horizontal-relative:page;mso-position-vertical-relative:page" coordorigin="1390,16036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z1eYQMAAO0HAAAOAAAAZHJzL2Uyb0RvYy54bWykVduO2zgMfS+w/yDocYuML3EyiTGZoshl&#10;UGB6AZp+gCLLF6wtuZISZ1rsvy9F2RlP2mIX3TwokkmRh4cUeffm3NTkJLSplFzR6CakREiuskoW&#10;K/plv5ssKDGWyYzVSooVfRKGvrn/49Vd16YiVqWqM6EJGJEm7doVLa1t0yAwvBQNMzeqFRKEudIN&#10;s3DURZBp1oH1pg7iMJwHndJZqxUXxsDXjRfSe7Sf54Lbj3luhCX1igI2i6vG9eDW4P6OpYVmbVnx&#10;Hgb7DRQNqyQ4vZjaMMvIUVc/mGoqrpVRub3hqglUnldcYAwQTRReRfOg1bHFWIq0K9oLTUDtFU+/&#10;bZZ/OH3SpMogd7MlJZI1kCT0S9wHoKdrixS0HnT7uf2kfYywfVT8LwPi4FruzoVXJofuvcrAIDta&#10;hfScc904ExA4OWMWni5ZEGdLOHyc3S4X0WJGCQdZFN/2SeIlZNJdiqZLyKSTzcPp3GeQl9v+9jKa&#10;Rv5q7EQBS71PxNnjckFBuZlnRs3/Y/RzyVqBiTKOq4HROeD0jO60EK6ICWD2pKLiwKgZ0zmSOJgG&#10;WP9XIn/GycDnrxhhKT8a+yAUZoSdHo31ryGDHeY569HvIY68qeFhvJ6QkDhnuHjui4saEO/V/gzI&#10;PiQdQde90cFWPCh5W+Esjn5qbDroOWPxyBiktBggsnJAzc+yhw07wlz7CbHkWmVc1ewB3FBrYAGU&#10;XIi/0AXf17r+Tu9CQ1+57iiaEugoB89Jy6xD5ly4LelWFLlwHxp1EnuFInv1CMDJs7SWYy2fxREq&#10;L4YbzgEW+sWpwzpKrVS7qq4xDbV0UJJptERujKqrzAkdGqOLw7rW5MRcr8Rf/4JeqEFPkhkaKwXL&#10;tv3esqr2e3BeI7dQfz0FrhKxGX5fhsvtYrtIJkk8306ScLOZvN2tk8l8F93ONtPNer2J/nbQoiQt&#10;qywT0qEbGnOU/Ldn2o8I31IvrflFFC+C3eHvx2CDlzCQZIhl+MfooK/4N+qbykFlT/BetfKTBiYj&#10;bEqlv1HSwZRZUfP1yLSgpH4noeksoyRxYwkPyew2hoMeSw5jCZMcTK2opVDgbru2fpQdW10VJXiK&#10;MK1SvYWGm1fuPSM+j6o/QN/DHc4UjKWff25ojc+o9Tyl7/8BAAD//wMAUEsDBBQABgAIAAAAIQCz&#10;Evh94gAAAA4BAAAPAAAAZHJzL2Rvd25yZXYueG1sTI9BS8NAEIXvgv9hGcGb3aShocZsSinqqQi2&#10;gnibZqdJaHY2ZLdJ+u/d4qHe5s083nwvX02mFQP1rrGsIJ5FIIhLqxuuFHzt356WIJxH1thaJgUX&#10;crAq7u9yzLQd+ZOGna9ECGGXoYLa+y6T0pU1GXQz2xGH29H2Bn2QfSV1j2MIN62cR1EqDTYcPtTY&#10;0aam8rQ7GwXvI47rJH4dtqfj5vKzX3x8b2NS6vFhWr+A8DT5mxmu+AEdisB0sGfWTrRBJ8+hiw9D&#10;GiUpiKslWsxjEIe/3RJkkcv/NYpfAAAA//8DAFBLAQItABQABgAIAAAAIQC2gziS/gAAAOEBAAAT&#10;AAAAAAAAAAAAAAAAAAAAAABbQ29udGVudF9UeXBlc10ueG1sUEsBAi0AFAAGAAgAAAAhADj9If/W&#10;AAAAlAEAAAsAAAAAAAAAAAAAAAAALwEAAF9yZWxzLy5yZWxzUEsBAi0AFAAGAAgAAAAhAKATPV5h&#10;AwAA7QcAAA4AAAAAAAAAAAAAAAAALgIAAGRycy9lMm9Eb2MueG1sUEsBAi0AFAAGAAgAAAAhALMS&#10;+H3iAAAADgEAAA8AAAAAAAAAAAAAAAAAuwUAAGRycy9kb3ducmV2LnhtbFBLBQYAAAAABAAEAPMA&#10;AADKBgAAAAA=&#10;">
              <v:shape id="Freeform 160" o:spid="_x0000_s1027" style="position:absolute;left:1390;top:16036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jgWMUA&#10;AADcAAAADwAAAGRycy9kb3ducmV2LnhtbESPQWsCMRCF7wX/QxjBW83ag8rWKKIIHjyoLQVv0810&#10;s3QzWZJU1/76zkHobYb35r1vFqvet+pKMTWBDUzGBSjiKtiGawPvb7vnOaiUkS22gcnAnRKsloOn&#10;BZY23PhE13OulYRwKtGAy7krtU6VI49pHDpi0b5C9JhljbW2EW8S7lv9UhRT7bFhaXDY0cZR9X3+&#10;8Qb0x7G3u5Pb7uc+pt88i5fD5dOY0bBfv4LK1Od/8+N6bwV/KvjyjEygl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COBYxQAAANwAAAAPAAAAAAAAAAAAAAAAAJgCAABkcnMv&#10;ZG93bnJldi54bWxQSwUGAAAAAAQABAD1AAAAigMAAAAA&#10;" path="m,l9131,e" filled="f" strokeweight=".12mm">
                <v:path arrowok="t" o:connecttype="custom" o:connectlocs="0,0;9131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94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138430" cy="127635"/>
              <wp:effectExtent l="2540" t="0" r="1905" b="635"/>
              <wp:wrapNone/>
              <wp:docPr id="158" name="Text Box 1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38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58" o:spid="_x0000_s1094" type="#_x0000_t202" style="position:absolute;margin-left:69.95pt;margin-top:803.65pt;width:10.9pt;height:10.05pt;z-index:-498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Qs8sAIAALQFAAAOAAAAZHJzL2Uyb0RvYy54bWysVG1vmzAQ/j5p/8Hyd8pLCAFUUrUhTJO6&#10;F6ndD3DABGtgM9sJ6ab9951NSJNWk6ZtfLAO3/m5t+fu+ubQtWhPpWKCZ9i/8jCivBQV49sMf3ks&#10;nBgjpQmvSCs4zfATVfhm+fbN9dCnNBCNaCsqEYBwlQ59hhut+9R1VdnQjqgr0VMOylrIjmj4lVu3&#10;kmQA9K51A8+L3EHIqpeipErBbT4q8dLi1zUt9ae6VlSjNsMQm7antOfGnO7ymqRbSfqGlccwyF9E&#10;0RHGwekJKieaoJ1kr6A6VkqhRK2vStG5oq5ZSW0OkI3vvcjmoSE9tblAcVR/KpP6f7Dlx/1niVgF&#10;vZtDqzjpoEmP9KDRnTggcwcVGnqVguFDD6b6AAqwttmq/l6UXxXiYtUQvqW3UoqhoaSCCH3z0j17&#10;OuIoA7IZPogKHJGdFhboUMvOlA8KggAdOvV06o4JpjQuZ3E4A00JKj9YRLO59UDS6XEvlX5HRYeM&#10;kGEJzbfgZH+vtAmGpJOJ8cVFwdrWEqDlFxdgON6Aa3hqdCYI288fiZes43UcOmEQrZ3Qy3PntliF&#10;TlT4i3k+y1er3P9p/Pph2rCqoty4mbjlh3/WuyPLR1ac2KVEyyoDZ0JScrtZtRLtCXC7sN+xIGdm&#10;7mUYtgiQy4uU/CD07oLEKaJ44YRFOHeShRc7np/cJZEXJmFeXKZ0zzj995TQkOFkHsxHLv02N89+&#10;r3Mjacc0bI+WdRmOT0YkNQxc88q2VhPWjvJZKUz4z6WAdk+Ntnw1FB3Jqg+bgx2O6DQHG1E9AYOl&#10;AIYBGWH1gdAI+R2jAdZIhtW3HZEUo/Y9hykwO2cS5CRsJoHwEp5mWGM0iis97qZdL9m2AeRxzri4&#10;hUmpmWWxGakxiuN8wWqwyRzXmNk95//W6nnZLn8BAAD//wMAUEsDBBQABgAIAAAAIQDudg/74QAA&#10;AA0BAAAPAAAAZHJzL2Rvd25yZXYueG1sTI/BTsMwEETvSPyDtZW4UactSkgap6oQnJAQaThwdOJt&#10;YjVeh9htw9/jnMptRvs0O5PvJtOzC45OWxKwWkbAkBqrNLUCvqq3x2dgzktSsreEAn7Rwa64v8tl&#10;puyVSrwcfMtCCLlMCui8HzLOXdOhkW5pB6RwO9rRSB/s2HI1ymsINz1fR1HMjdQUPnRywJcOm9Ph&#10;bATsv6l81T8f9Wd5LHVVpRG9xychHhbTfgvM4+RvMMz1Q3UoQqfankk51ge/SdOABhFHyQbYjMSr&#10;BFg9i3XyBLzI+f8VxR8AAAD//wMAUEsBAi0AFAAGAAgAAAAhALaDOJL+AAAA4QEAABMAAAAAAAAA&#10;AAAAAAAAAAAAAFtDb250ZW50X1R5cGVzXS54bWxQSwECLQAUAAYACAAAACEAOP0h/9YAAACUAQAA&#10;CwAAAAAAAAAAAAAAAAAvAQAAX3JlbHMvLnJlbHNQSwECLQAUAAYACAAAACEAfY0LPLACAAC0BQAA&#10;DgAAAAAAAAAAAAAAAAAuAgAAZHJzL2Uyb0RvYy54bWxQSwECLQAUAAYACAAAACEA7nYP++EAAAAN&#10;AQAADwAAAAAAAAAAAAAAAAAKBQAAZHJzL2Rvd25yZXYueG1sUEsFBgAAAAAEAAQA8wAAABgGAAAA&#10;AA=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38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95" behindDoc="1" locked="0" layoutInCell="1" allowOverlap="1">
              <wp:simplePos x="0" y="0"/>
              <wp:positionH relativeFrom="page">
                <wp:posOffset>4131945</wp:posOffset>
              </wp:positionH>
              <wp:positionV relativeFrom="page">
                <wp:posOffset>10206355</wp:posOffset>
              </wp:positionV>
              <wp:extent cx="2543175" cy="127635"/>
              <wp:effectExtent l="0" t="0" r="1905" b="635"/>
              <wp:wrapNone/>
              <wp:docPr id="157" name="Text Box 1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3175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57" o:spid="_x0000_s1095" type="#_x0000_t202" style="position:absolute;margin-left:325.35pt;margin-top:803.65pt;width:200.25pt;height:10.05pt;z-index:-498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0n8sgIAALUFAAAOAAAAZHJzL2Uyb0RvYy54bWysVG1vmzAQ/j5p/8Hyd8pLgQRUUrUhTJO6&#10;F6ndD3DABGtgM9sJdNP++84mpGmrSdM2PliHfX7uubvHd3U9di06UKmY4Bn2LzyMKC9Fxfguw18e&#10;CmeJkdKEV6QVnGb4kSp8vXr75mroUxqIRrQVlQhAuEqHPsON1n3quqpsaEfUhegph8NayI5o+JU7&#10;t5JkAPSudQPPi91ByKqXoqRKwW4+HeKVxa9rWupPda2oRm2GgZu2q7Tr1qzu6oqkO0n6hpVHGuQv&#10;WHSEcQh6gsqJJmgv2SuojpVSKFHri1J0rqhrVlKbA2Tjey+yuW9IT20uUBzVn8qk/h9s+fHwWSJW&#10;Qe+iBUacdNCkBzpqdCtGZPagQkOvUnC878FVj3AA3jZb1d+J8qtCXKwbwnf0RkoxNJRUwNA3N92z&#10;qxOOMiDb4YOoIBDZa2GBxlp2pnxQEATo0KnHU3cMmRI2gyi89BcRRiWc+cEivoxsCJLOt3up9Dsq&#10;OmSMDEvovkUnhzulDRuSzi4mGBcFa1urgJY/2wDHaQdiw1VzZljYhv5IvGSz3CxDJwzijRN6ee7c&#10;FOvQiQtgl1/m63Xu/zRx/TBtWFVRbsLM4vLDP2veUeaTLE7yUqJllYEzlJTcbdetRAcC4i7sdyzI&#10;mZv7nIYtAuTyIiU/CL3bIHGKeLlwwiKMnGThLR3PT26T2AuTMC+ep3THOP33lNCQ4SQKoklMv83N&#10;s9/r3EjaMQ3jo2VdhpcnJ5IaCW54ZVurCWsn+6wUhv5TKaDdc6OtYI1GJ7XqcTva1xEnJrxR81ZU&#10;jyBhKUBhoFOYfWA0Qn7HaIA5kmH1bU8kxah9z+EZmKEzG3I2trNBeAlXM6wxmsy1nobTvpds1wDy&#10;9NC4uIGnUjOr4icWxwcGs8Emc5xjZvic/1uvp2m7+gUAAP//AwBQSwMEFAAGAAgAAAAhAKyPdZzh&#10;AAAADgEAAA8AAABkcnMvZG93bnJldi54bWxMj8FOwzAMhu9IvENkJG4sWWHtVppOE4ITEqIrB45p&#10;47XVGqc02VbenvQ0jvb/6ffnbDuZnp1xdJ0lCcuFAIZUW91RI+GrfHtYA3NekVa9JZTwiw62+e1N&#10;plJtL1Tgee8bFkrIpUpC6/2Qcu7qFo1yCzsghexgR6N8GMeG61FdQrnpeSREzI3qKFxo1YAvLdbH&#10;/clI2H1T8dr9fFSfxaHoynIj6D0+Snl/N+2egXmc/BWGWT+oQx6cKnsi7VgvIV6JJKAhiEXyCGxG&#10;xGoZAavmXZQ8Ac8z/v+N/A8AAP//AwBQSwECLQAUAAYACAAAACEAtoM4kv4AAADhAQAAEwAAAAAA&#10;AAAAAAAAAAAAAAAAW0NvbnRlbnRfVHlwZXNdLnhtbFBLAQItABQABgAIAAAAIQA4/SH/1gAAAJQB&#10;AAALAAAAAAAAAAAAAAAAAC8BAABfcmVscy8ucmVsc1BLAQItABQABgAIAAAAIQBWg0n8sgIAALUF&#10;AAAOAAAAAAAAAAAAAAAAAC4CAABkcnMvZTJvRG9jLnhtbFBLAQItABQABgAIAAAAIQCsj3Wc4QAA&#10;AA4BAAAPAAAAAAAAAAAAAAAAAAwFAABkcnMvZG93bnJldi54bWxQSwUGAAAAAAQABADzAAAAGgYA&#10;AAAA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496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8185" cy="1270"/>
              <wp:effectExtent l="6350" t="10160" r="5715" b="7620"/>
              <wp:wrapNone/>
              <wp:docPr id="155" name="Group 1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8185" cy="1270"/>
                        <a:chOff x="1390" y="16036"/>
                        <a:chExt cx="9131" cy="2"/>
                      </a:xfrm>
                    </wpg:grpSpPr>
                    <wps:wsp>
                      <wps:cNvPr id="156" name="Freeform 156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31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31"/>
                            <a:gd name="T2" fmla="+- 0 10521 1390"/>
                            <a:gd name="T3" fmla="*/ T2 w 913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31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55" o:spid="_x0000_s1026" style="position:absolute;margin-left:69.5pt;margin-top:801.8pt;width:456.55pt;height:.1pt;z-index:-4984;mso-position-horizontal-relative:page;mso-position-vertical-relative:page" coordorigin="1390,16036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mI8YAMAAO0HAAAOAAAAZHJzL2Uyb0RvYy54bWykVduO2zgMfS+w/yDocYuML3EyiTGZoshl&#10;UGB6AZp+gCLLF6wtuZISZ1rsvy9F2RlP2mIX3TwokkmRh4cUeffm3NTkJLSplFzR6CakREiuskoW&#10;K/plv5ssKDGWyYzVSooVfRKGvrn/49Vd16YiVqWqM6EJGJEm7doVLa1t0yAwvBQNMzeqFRKEudIN&#10;s3DURZBp1oH1pg7iMJwHndJZqxUXxsDXjRfSe7Sf54Lbj3luhCX1igI2i6vG9eDW4P6OpYVmbVnx&#10;Hgb7DRQNqyQ4vZjaMMvIUVc/mGoqrpVRub3hqglUnldcYAwQTRReRfOg1bHFWIq0K9oLTUDtFU+/&#10;bZZ/OH3SpMogd7MZJZI1kCT0S9wHoKdrixS0HnT7uf2kfYywfVT8LwPi4FruzoVXJofuvcrAIDta&#10;hfScc904ExA4OWMWni5ZEGdLOHyc3S4X0QLAcJBF8W2fJF5CJt2laLqETDrZPJzOfQZ5ue1vL6Np&#10;5K/GThSw1PtEnD0uFxSUm3lm1Pw/Rj+XrBWYKOO4ujA6HxjdaSFcEQOpiNj5B8WBUTOmcyRxagZY&#10;/1cif8bJwOevGGEpPxr7IBRmhJ0ejfWvIYMd5jnr62EPfOdNDQ/j9YSExDnDpX89FzUg3qv9GZB9&#10;SDqCrnujg614UPK2wlkc/dTYdNBzxuKRMUhpMUBk5YCan2UPG3aEufYTYsm1yriq2QO4odbAAii5&#10;EH+hC76vdf2d3oWGvnLdUTQl0FEOnpOWWYfMuXBb0q0ocuE+NOok9gpF9uoRgJNnaS3HWj6LI1Re&#10;DDecAyz0i1OHdZRaqXZVXWMaaumgJNNoidwYVVeZEzo0RheHda3Jibleib/+Bb1Qg54kMzRWCpZt&#10;+71lVe334LxGbqH+egpcJWIz/L4Ml9vFdpFMkni+nSThZjN5u1snk/kuup1tppv1ehP97aBFSVpW&#10;WSakQzc05ij5b8+0HxG+pV5a84soXgS7w9+PwQYvYSDJEMvwj9FBX/Fv1DeVg8qe4L1q5ScNTEbY&#10;lEp/o6SDKbOi5uuRaUFJ/U5C01lGSeLGEh6S2W0MBz2WHMYSJjmYWlFLocDddm39KDu2uipK8BRh&#10;WqV6Cw03r9x7RnweVX+Avoc7nCkYSz//3NAan1HreUrf/wMAAP//AwBQSwMEFAAGAAgAAAAhALMS&#10;+H3iAAAADgEAAA8AAABkcnMvZG93bnJldi54bWxMj0FLw0AQhe+C/2EZwZvdpKGhxmxKKeqpCLaC&#10;eJtmp0lodjZkt0n6793iod7mzTzefC9fTaYVA/WusawgnkUgiEurG64UfO3fnpYgnEfW2FomBRdy&#10;sCru73LMtB35k4adr0QIYZehgtr7LpPSlTUZdDPbEYfb0fYGfZB9JXWPYwg3rZxHUSoNNhw+1NjR&#10;pqbytDsbBe8jjuskfh22p+Pm8rNffHxvY1Lq8WFav4DwNPmbGa74AR2KwHSwZ9ZOtEEnz6GLD0Ma&#10;JSmIqyVazGMQh7/dEmSRy/81il8AAAD//wMAUEsBAi0AFAAGAAgAAAAhALaDOJL+AAAA4QEAABMA&#10;AAAAAAAAAAAAAAAAAAAAAFtDb250ZW50X1R5cGVzXS54bWxQSwECLQAUAAYACAAAACEAOP0h/9YA&#10;AACUAQAACwAAAAAAAAAAAAAAAAAvAQAAX3JlbHMvLnJlbHNQSwECLQAUAAYACAAAACEAE5ZiPGAD&#10;AADtBwAADgAAAAAAAAAAAAAAAAAuAgAAZHJzL2Uyb0RvYy54bWxQSwECLQAUAAYACAAAACEAsxL4&#10;feIAAAAOAQAADwAAAAAAAAAAAAAAAAC6BQAAZHJzL2Rvd25yZXYueG1sUEsFBgAAAAAEAAQA8wAA&#10;AMkGAAAAAA==&#10;">
              <v:shape id="Freeform 156" o:spid="_x0000_s1027" style="position:absolute;left:1390;top:16036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EXCsMA&#10;AADcAAAADwAAAGRycy9kb3ducmV2LnhtbERPS2sCMRC+F/ofwhR6q9kWtLJuVqRF8NCDLwRv42bc&#10;LG4mSxJ19debQqG3+fieU0x724oL+dA4VvA+yEAQV043XCvYbuZvYxAhImtsHZOCGwWYls9PBeba&#10;XXlFl3WsRQrhkKMCE2OXSxkqQxbDwHXEiTs6bzEm6GupPV5TuG3lR5aNpMWGU4PBjr4MVaf12SqQ&#10;u2Wv5yvzvRhbH+7x0+9/9gelXl/62QREpD7+i//cC53mD0fw+0y6QJY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cEXCsMAAADcAAAADwAAAAAAAAAAAAAAAACYAgAAZHJzL2Rv&#10;d25yZXYueG1sUEsFBgAAAAAEAAQA9QAAAIgDAAAAAA==&#10;" path="m,l9131,e" filled="f" strokeweight=".12mm">
                <v:path arrowok="t" o:connecttype="custom" o:connectlocs="0,0;9131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97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2542540" cy="127635"/>
              <wp:effectExtent l="2540" t="0" r="0" b="635"/>
              <wp:wrapNone/>
              <wp:docPr id="154" name="Text Box 1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254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 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54" o:spid="_x0000_s1096" type="#_x0000_t202" style="position:absolute;margin-left:69.95pt;margin-top:803.65pt;width:200.2pt;height:10.05pt;z-index:-498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hRLsQIAALUFAAAOAAAAZHJzL2Uyb0RvYy54bWysVG1vmzAQ/j5p/8Hyd8pLIQkopEpDmCZ1&#10;L1K7H+CACdbAZrYT6Kb9951NSNNWk6ZtCKHDPj93z93jW94MbYOOVComeIr9Kw8jygtRMr5P8ZeH&#10;3FlgpDThJWkEpyl+pArfrN6+WfZdQgNRi6akEgEIV0nfpbjWuktcVxU1bYm6Eh3lsFkJ2RINv3Lv&#10;lpL0gN42buB5M7cXsuykKKhSsJqNm3hl8auKFvpTVSmqUZNiyE3br7Tfnfm6qyVJ9pJ0NStOaZC/&#10;yKIljEPQM1RGNEEHyV5BtayQQolKXxWidUVVsYJaDsDG916wua9JRy0XKI7qzmVS/w+2+Hj8LBEr&#10;oXdRiBEnLTTpgQ4a3YoBmTWoUN+pBBzvO3DVA2yAt2WrujtRfFWIi01N+J6upRR9TUkJGfrmpHtx&#10;dMRRBmTXfxAlBCIHLSzQUMnWlA8KggAdOvV47o5JpoDFIArhha0C9vxgPruObAiSTKc7qfQ7Klpk&#10;jBRL6L5FJ8c7pU02JJlcTDAuctY0VgENf7YAjuMKxIajZs9kYRv6I/bi7WK7CJ0wmG2d0MsyZ51v&#10;QmeW+/Mou842m8z/aeL6YVKzsqTchJnE5Yd/1ryTzEdZnOWlRMNKA2dSUnK/2zQSHQmIO7fPqSAX&#10;bu7zNGwRgMsLSn4QerdB7OSzxdwJ8zBy4rm3cDw/vo1nXhiHWf6c0h3j9N8poT7FcRREo5h+y82z&#10;z2tuJGmZhvHRsDbFi7MTSYwEt7y0rdWENaN9UQqT/lMpoN1To61gjUZHtephN9jbMbejwqh5J8pH&#10;kLAUoDAQI8w+MGohv2PUwxxJsfp2IJJi1LzncA3M0JkMORm7ySC8gKMp1hiN5kaPw+nQSbavAXm8&#10;aFys4apUzKr4KYvTBYPZYMmc5pgZPpf/1utp2q5+AQAA//8DAFBLAwQUAAYACAAAACEAvzxE/OEA&#10;AAANAQAADwAAAGRycy9kb3ducmV2LnhtbEyPwU7DMBBE70j8g7VI3KhNW9ImxKkqBCckRBoOPTqx&#10;m1iN1yF22/D3bE9wm9kdzb7NN5Pr2dmMwXqU8DgTwAw2XltsJXxVbw9rYCEq1Kr3aCT8mACb4vYm&#10;V5n2FyzNeRdbRiUYMiWhi3HIOA9NZ5wKMz8YpN3Bj05FsmPL9aguVO56Phci4U5ZpAudGsxLZ5rj&#10;7uQkbPdYvtrvj/qzPJS2qlKB78lRyvu7afsMLJop/oXhik/oUBBT7U+oA+vJL9KUoiQSsVoAo8jT&#10;UpCor6P5agm8yPn/L4pfAAAA//8DAFBLAQItABQABgAIAAAAIQC2gziS/gAAAOEBAAATAAAAAAAA&#10;AAAAAAAAAAAAAABbQ29udGVudF9UeXBlc10ueG1sUEsBAi0AFAAGAAgAAAAhADj9If/WAAAAlAEA&#10;AAsAAAAAAAAAAAAAAAAALwEAAF9yZWxzLy5yZWxzUEsBAi0AFAAGAAgAAAAhAAB2FEuxAgAAtQUA&#10;AA4AAAAAAAAAAAAAAAAALgIAAGRycy9lMm9Eb2MueG1sUEsBAi0AFAAGAAgAAAAhAL88RPzhAAAA&#10;DQEAAA8AAAAAAAAAAAAAAAAACwUAAGRycy9kb3ducmV2LnhtbFBLBQYAAAAABAAEAPMAAAAZBgAA&#10;AAA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 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98" behindDoc="1" locked="0" layoutInCell="1" allowOverlap="1">
              <wp:simplePos x="0" y="0"/>
              <wp:positionH relativeFrom="page">
                <wp:posOffset>6537325</wp:posOffset>
              </wp:positionH>
              <wp:positionV relativeFrom="page">
                <wp:posOffset>10206355</wp:posOffset>
              </wp:positionV>
              <wp:extent cx="138430" cy="127635"/>
              <wp:effectExtent l="3175" t="0" r="1270" b="635"/>
              <wp:wrapNone/>
              <wp:docPr id="153" name="Text Box 1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39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53" o:spid="_x0000_s1097" type="#_x0000_t202" style="position:absolute;margin-left:514.75pt;margin-top:803.65pt;width:10.9pt;height:10.05pt;z-index:-498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xvwsQIAALQFAAAOAAAAZHJzL2Uyb0RvYy54bWysVG1vmzAQ/j5p/8Hyd8pLSAKopGpDmCZ1&#10;L1K7H+CACdbAZrYT6Kb9951NSJNWk6ZtfLAO+/zcPXeP7/pmaBt0oFIxwVPsX3kYUV6IkvFdir88&#10;5k6EkdKEl6QRnKb4iSp8s3r75rrvEhqIWjQllQhAuEr6LsW11l3iuqqoaUvUlegoh8NKyJZo+JU7&#10;t5SkB/S2cQPPW7i9kGUnRUGVgt1sPMQri19VtNCfqkpRjZoUQ27artKuW7O6q2uS7CTpalYc0yB/&#10;kUVLGIegJ6iMaIL2kr2CalkhhRKVvipE64qqYgW1HICN771g81CTjlouUBzVncqk/h9s8fHwWSJW&#10;Qu/mM4w4aaFJj3TQ6E4MyOxBhfpOJeD40IGrHuAAvC1b1d2L4qtCXKxrwnf0VkrR15SUkKFvbrpn&#10;V0ccZUC2/QdRQiCy18ICDZVsTfmgIAjQoVNPp+6YZAoTchaFMzgp4MgPlovZ3EYgyXS5k0q/o6JF&#10;xkixhOZbcHK4V9okQ5LJxcTiImdNYwXQ8IsNcBx3IDRcNWcmCdvPH7EXb6JNFDphsNg4oZdlzm2+&#10;Dp1F7i/n2SxbrzP/p4nrh0nNypJyE2bSlh/+We+OKh9VcVKXEg0rDZxJScnddt1IdCCg7dx+x4Kc&#10;ubmXadgiAJcXlPwg9O6C2MkX0dIJ83DuxEsvcjw/vosXXhiHWX5J6Z5x+u+UUJ/ieB7MRy39lptn&#10;v9fcSNIyDdOjYW2Ko5MTSYwCN7y0rdWENaN9VgqT/nMpoN1To61ejURHsephO9jHsbRqNmLeivIJ&#10;FCwFKAzECKMPjFrI7xj1MEZSrL7tiaQYNe85vAIzcyZDTsZ2Mggv4GqKNUajudbjbNp3ku1qQB7f&#10;GRe38FIqZlX8nMXxfcFosGSOY8zMnvN/6/U8bFe/AAAA//8DAFBLAwQUAAYACAAAACEAa5KJDOEA&#10;AAAPAQAADwAAAGRycy9kb3ducmV2LnhtbEyPwU7DMBBE70j8g7VI3KjdQFMa4lQVghMSIg0Hjk7s&#10;JlbjdYjdNvw9mxPcZnZHs2/z7eR6djZjsB4lLBcCmMHGa4uthM/q9e4RWIgKteo9Ggk/JsC2uL7K&#10;Vab9BUtz3seWUQmGTEnoYhwyzkPTGafCwg8GaXfwo1OR7NhyPaoLlbueJ0Kk3CmLdKFTg3nuTHPc&#10;n5yE3ReWL/b7vf4oD6Wtqo3At/Qo5e3NtHsCFs0U/8Iw4xM6FMRU+xPqwHryItmsKEsqFet7YHNG&#10;rJak6nmWrB+AFzn//0fxCwAA//8DAFBLAQItABQABgAIAAAAIQC2gziS/gAAAOEBAAATAAAAAAAA&#10;AAAAAAAAAAAAAABbQ29udGVudF9UeXBlc10ueG1sUEsBAi0AFAAGAAgAAAAhADj9If/WAAAAlAEA&#10;AAsAAAAAAAAAAAAAAAAALwEAAF9yZWxzLy5yZWxzUEsBAi0AFAAGAAgAAAAhANVjG/CxAgAAtAUA&#10;AA4AAAAAAAAAAAAAAAAALgIAAGRycy9lMm9Eb2MueG1sUEsBAi0AFAAGAAgAAAAhAGuSiQzhAAAA&#10;DwEAAA8AAAAAAAAAAAAAAAAACwUAAGRycy9kb3ducmV2LnhtbFBLBQYAAAAABAAEAPMAAAAZBgAA&#10;AAA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39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499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8185" cy="1270"/>
              <wp:effectExtent l="6350" t="10160" r="5715" b="7620"/>
              <wp:wrapNone/>
              <wp:docPr id="151" name="Group 1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8185" cy="1270"/>
                        <a:chOff x="1390" y="16036"/>
                        <a:chExt cx="9131" cy="2"/>
                      </a:xfrm>
                    </wpg:grpSpPr>
                    <wps:wsp>
                      <wps:cNvPr id="152" name="Freeform 152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31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31"/>
                            <a:gd name="T2" fmla="+- 0 10521 1390"/>
                            <a:gd name="T3" fmla="*/ T2 w 913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31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51" o:spid="_x0000_s1026" style="position:absolute;margin-left:69.5pt;margin-top:801.8pt;width:456.55pt;height:.1pt;z-index:-4981;mso-position-horizontal-relative:page;mso-position-vertical-relative:page" coordorigin="1390,16036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eGKYgMAAO0HAAAOAAAAZHJzL2Uyb0RvYy54bWykVW2P2zYM/l5g/0HQxxU524mTS4zLFUVe&#10;DgW6rUCzH6DY8gtmS66kxLkN++8jKTvnS1ts6PJBkUyKfPiQIh/eXZqanaWxlVZrHt2FnEmV6qxS&#10;xZr/fthPlpxZJ1Qmaq3kmj9Ly989/vTmoWsTOdWlrjNpGBhRNunaNS+da5MgsGkpG2HvdCsVCHNt&#10;GuHgaIogM6ID600dTMNwEXTaZK3RqbQWvm69kD+S/TyXqfstz610rF5zwOZoNbQecQ0eH0RSGNGW&#10;VdrDED+AohGVAqdXU1vhBDuZ6itTTZUabXXu7lLdBDrPq1RSDBBNFN5E82T0qaVYiqQr2itNQO0N&#10;Tz9sNv31/MmwKoPczSPOlGggSeSX4Qegp2uLBLSeTPu5/WR8jLD9qNM/LIiDWzmeC6/Mjt0vOgOD&#10;4uQ00XPJTYMmIHB2oSw8X7MgL46l8HF+v1pGyzlnKcii6X2fpLSETOKlaLaCTKJsEc4WPoNpuetv&#10;r6IZxIFXpygKROJ9Es4eFwYF5WZfGLX/j9HPpWglJcoiV1dGpwOjeyMlFjGQSrDQPygOjNoxnSMJ&#10;qllg/V+J/BYnA5/fY0Qk6cm6J6kpI+L80Tr/GjLYUZ6zvh4OwHfe1PAw3k5YyNAZLf3ruaoB8V7t&#10;54AdQtYxct0bHWwBJ2Nb4XwafdPYbNBDY9ORMUhpMUAU5YA6vageNuyYwPYTUsm12mLVHADcUGtg&#10;AZQwxO/ogu9bXX+nd2Ggr9x2FMMZdJSj56QVDpGhC9yybs2JC/zQ6LM8aBK5m0cATl6ktRpr+SyO&#10;UHkx3EAHVOhXp4h1lFql91VdUxpqhVDiWbQibqyuqwyFiMaa4ripDTsL7JX061/QKzXoSSojY6UU&#10;2a7fO1HVfg/Oa+IW6q+nACuRmuFfq3C1W+6W8SSeLnaTONxuJ+/3m3iy2Ef38+1su9lso78RWhQn&#10;ZZVlUiG6oTFH8X97pv2I8C312ppfRfEq2D39vg42eA2DSIZYhn+KDvqKf6O+qRx19gzv1Wg/aWAy&#10;wqbU5k/OOpgya26/nISRnNUfFDSdVRTHOJboEM/vp3AwY8lxLBEqBVNr7jgUOG43zo+yU2uqogRP&#10;EaVV6ffQcPMK3zPh86j6A/Q92tFMoVj6+YdDa3wmrZcp/fgPAAAA//8DAFBLAwQUAAYACAAAACEA&#10;sxL4feIAAAAOAQAADwAAAGRycy9kb3ducmV2LnhtbEyPQUvDQBCF74L/YRnBm92koaHGbEop6qkI&#10;toJ4m2anSWh2NmS3Sfrv3eKh3ubNPN58L19NphUD9a6xrCCeRSCIS6sbrhR87d+eliCcR9bYWiYF&#10;F3KwKu7vcsy0HfmThp2vRAhhl6GC2vsuk9KVNRl0M9sRh9vR9gZ9kH0ldY9jCDetnEdRKg02HD7U&#10;2NGmpvK0OxsF7yOO6yR+Hban4+bys198fG9jUurxYVq/gPA0+ZsZrvgBHYrAdLBn1k60QSfPoYsP&#10;QxolKYirJVrMYxCHv90SZJHL/zWKXwAAAP//AwBQSwECLQAUAAYACAAAACEAtoM4kv4AAADhAQAA&#10;EwAAAAAAAAAAAAAAAAAAAAAAW0NvbnRlbnRfVHlwZXNdLnhtbFBLAQItABQABgAIAAAAIQA4/SH/&#10;1gAAAJQBAAALAAAAAAAAAAAAAAAAAC8BAABfcmVscy8ucmVsc1BLAQItABQABgAIAAAAIQCH4eGK&#10;YgMAAO0HAAAOAAAAAAAAAAAAAAAAAC4CAABkcnMvZTJvRG9jLnhtbFBLAQItABQABgAIAAAAIQCz&#10;Evh94gAAAA4BAAAPAAAAAAAAAAAAAAAAALwFAABkcnMvZG93bnJldi54bWxQSwUGAAAAAAQABADz&#10;AAAAywYAAAAA&#10;">
              <v:shape id="Freeform 152" o:spid="_x0000_s1027" style="position:absolute;left:1390;top:16036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oRCcIA&#10;AADcAAAADwAAAGRycy9kb3ducmV2LnhtbERPTWsCMRC9F/wPYQRvmlVQl9UoRRE89KC2FLxNN+Nm&#10;6WayJFG3/npTKPQ2j/c5y3VnG3EjH2rHCsajDARx6XTNlYKP990wBxEissbGMSn4oQDrVe9liYV2&#10;dz7S7RQrkUI4FKjAxNgWUobSkMUwci1x4i7OW4wJ+kpqj/cUbhs5ybKZtFhzajDY0sZQ+X26WgXy&#10;89Dp3dFs97n14RHn/vx2/lJq0O9eFyAidfFf/Ofe6zR/OoHfZ9IFcvU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i+hEJwgAAANwAAAAPAAAAAAAAAAAAAAAAAJgCAABkcnMvZG93&#10;bnJldi54bWxQSwUGAAAAAAQABAD1AAAAhwMAAAAA&#10;" path="m,l9131,e" filled="f" strokeweight=".12mm">
                <v:path arrowok="t" o:connecttype="custom" o:connectlocs="0,0;9131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00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138430" cy="127635"/>
              <wp:effectExtent l="2540" t="0" r="1905" b="635"/>
              <wp:wrapNone/>
              <wp:docPr id="150" name="Text Box 1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40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50" o:spid="_x0000_s1098" type="#_x0000_t202" style="position:absolute;margin-left:69.95pt;margin-top:803.65pt;width:10.9pt;height:10.05pt;z-index:-49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Mb4sQIAALQFAAAOAAAAZHJzL2Uyb0RvYy54bWysVG1vmzAQ/j5p/8Hyd8pLSAKopGpDmCZ1&#10;L1K7H+CACdbAZrYT6Kb9951NSJNWk6ZtfLAO+/zcc3eP7/pmaBt0oFIxwVPsX3kYUV6IkvFdir88&#10;5k6EkdKEl6QRnKb4iSp8s3r75rrvEhqIWjQllQhAuEr6LsW11l3iuqqoaUvUlegoh8NKyJZo+JU7&#10;t5SkB/S2cQPPW7i9kGUnRUGVgt1sPMQri19VtNCfqkpRjZoUAzdtV2nXrVnd1TVJdpJ0NSuONMhf&#10;sGgJ4xD0BJURTdBesldQLSukUKLSV4VoXVFVrKA2B8jG915k81CTjtpcoDiqO5VJ/T/Y4uPhs0Ss&#10;hN7NoT6ctNCkRzpodCcGZPagQn2nEnB86MBVD3AA3jZb1d2L4qtCXKxrwnf0VkrR15SUwNA3N92z&#10;qyOOMiDb/oMoIRDZa2GBhkq2pnxQEATowOTp1B1DpjAhZ1E4g5MCjvxguZjNbQSSTJc7qfQ7Klpk&#10;jBRLaL4FJ4d7pQ0ZkkwuJhYXOWsaK4CGX2yA47gDoeGqOTMkbD9/xF68iTZR6ITBYuOEXpY5t/k6&#10;dBa5v5xns2y9zvyfJq4fJjUrS8pNmElbfvhnvTuqfFTFSV1KNKw0cIaSkrvtupHoQEDbuf2OBTlz&#10;cy9p2CJALi9S8oPQuwtiJ19ESyfMw7kTL73I8fz4Ll54YRxm+WVK94zTf08J9SmO58F81NJvc/Ps&#10;9zo3krRMw/RoWJvi6OREEqPADS9tazVhzWiflcLQfy4FtHtqtNWrkegoVj1sB/s4loEJb8S8FeUT&#10;KFgKUBiIEUYfGLWQ3zHqYYykWH3bE0kxat5zeAXgoidDTsZ2Mggv4GqKNUajudbjbNp3ku1qQB7f&#10;GRe38FIqZlX8zOL4vmA02GSOY8zMnvN/6/U8bFe/AAAA//8DAFBLAwQUAAYACAAAACEA7nYP++EA&#10;AAANAQAADwAAAGRycy9kb3ducmV2LnhtbEyPwU7DMBBE70j8g7WVuFGnLUpIGqeqEJyQEGk4cHTi&#10;bWI1XofYbcPf45zKbUb7NDuT7ybTswuOTlsSsFpGwJAaqzS1Ar6qt8dnYM5LUrK3hAJ+0cGuuL/L&#10;ZabslUq8HHzLQgi5TArovB8yzl3ToZFuaQekcDva0Ugf7NhyNcprCDc9X0dRzI3UFD50csCXDpvT&#10;4WwE7L+pfNU/H/VneSx1VaURvccnIR4W034LzOPkbzDM9UN1KEKn2p5JOdYHv0nTgAYRR8kG2IzE&#10;qwRYPYt18gS8yPn/FcUfAAAA//8DAFBLAQItABQABgAIAAAAIQC2gziS/gAAAOEBAAATAAAAAAAA&#10;AAAAAAAAAAAAAABbQ29udGVudF9UeXBlc10ueG1sUEsBAi0AFAAGAAgAAAAhADj9If/WAAAAlAEA&#10;AAsAAAAAAAAAAAAAAAAALwEAAF9yZWxzLy5yZWxzUEsBAi0AFAAGAAgAAAAhAG+0xvixAgAAtAUA&#10;AA4AAAAAAAAAAAAAAAAALgIAAGRycy9lMm9Eb2MueG1sUEsBAi0AFAAGAAgAAAAhAO52D/vhAAAA&#10;DQEAAA8AAAAAAAAAAAAAAAAACwUAAGRycy9kb3ducmV2LnhtbFBLBQYAAAAABAAEAPMAAAAZBgAA&#10;AAA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40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01" behindDoc="1" locked="0" layoutInCell="1" allowOverlap="1">
              <wp:simplePos x="0" y="0"/>
              <wp:positionH relativeFrom="page">
                <wp:posOffset>4131945</wp:posOffset>
              </wp:positionH>
              <wp:positionV relativeFrom="page">
                <wp:posOffset>10206355</wp:posOffset>
              </wp:positionV>
              <wp:extent cx="2543175" cy="127635"/>
              <wp:effectExtent l="0" t="0" r="1905" b="635"/>
              <wp:wrapNone/>
              <wp:docPr id="149" name="Text Box 1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3175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49" o:spid="_x0000_s1099" type="#_x0000_t202" style="position:absolute;margin-left:325.35pt;margin-top:803.65pt;width:200.25pt;height:10.05pt;z-index:-497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mgMsgIAALUFAAAOAAAAZHJzL2Uyb0RvYy54bWysVNuOmzAQfa/Uf7D8znIJuYCWrJIQqkrb&#10;i7TbD3DABKtgU9sJbKv+e8cmZJNdVara8mAN9vjMmZnjub3rmxodqVRM8AT7Nx5GlOeiYHyf4C+P&#10;mbPASGnCC1ILThP8RBW+W759c9u1MQ1EJeqCSgQgXMVdm+BK6zZ2XZVXtCHqRrSUw2EpZEM0/Mq9&#10;W0jSAXpTu4HnzdxOyKKVIqdKwW46HOKlxS9LmutPZamoRnWCgZu2q7Trzqzu8pbEe0naiuUnGuQv&#10;WDSEcQh6hkqJJugg2SuohuVSKFHqm1w0rihLllObA2Tjey+yeahIS20uUBzVnsuk/h9s/vH4WSJW&#10;QO/CCCNOGmjSI+01WosemT2oUNeqGBwfWnDVPRyAt81Wtfci/6oQF5uK8D1dSSm6ipICGPrmpntx&#10;dcBRBmTXfRAFBCIHLSxQX8rGlA8KggAdOvV07o4hk8NmMA0n/nyKUQ5nfjCfTaY2BInH261U+h0V&#10;DTJGgiV036KT473Shg2JRxcTjIuM1bVVQM2vNsBx2IHYcNWcGRa2oT8iL9outovQCYPZ1gm9NHVW&#10;2SZ0ZhmwSyfpZpP6P01cP4wrVhSUmzCjuPzwz5p3kvkgi7O8lKhZYeAMJSX3u00t0ZGAuDP7nQpy&#10;4eZe07BFgFxepOQHobcOIiebLeZOmIVTJ5p7C8fzo3U088IoTLPrlO4Zp/+eEuoSHE2D6SCm3+bm&#10;2e91biRumIbxUbMmwYuzE4mNBLe8sK3VhNWDfVEKQ/+5FNDusdFWsEajg1p1v+vt65hPTHij5p0o&#10;nkDCUoDCQKcw+8CohPyOUQdzJMHq24FIilH9nsMzMENnNORo7EaD8ByuJlhjNJgbPQynQyvZvgLk&#10;4aFxsYKnUjKr4mcWpwcGs8Emc5pjZvhc/luv52m7/AUAAP//AwBQSwMEFAAGAAgAAAAhAKyPdZzh&#10;AAAADgEAAA8AAABkcnMvZG93bnJldi54bWxMj8FOwzAMhu9IvENkJG4sWWHtVppOE4ITEqIrB45p&#10;47XVGqc02VbenvQ0jvb/6ffnbDuZnp1xdJ0lCcuFAIZUW91RI+GrfHtYA3NekVa9JZTwiw62+e1N&#10;plJtL1Tgee8bFkrIpUpC6/2Qcu7qFo1yCzsghexgR6N8GMeG61FdQrnpeSREzI3qKFxo1YAvLdbH&#10;/clI2H1T8dr9fFSfxaHoynIj6D0+Snl/N+2egXmc/BWGWT+oQx6cKnsi7VgvIV6JJKAhiEXyCGxG&#10;xGoZAavmXZQ8Ac8z/v+N/A8AAP//AwBQSwECLQAUAAYACAAAACEAtoM4kv4AAADhAQAAEwAAAAAA&#10;AAAAAAAAAAAAAAAAW0NvbnRlbnRfVHlwZXNdLnhtbFBLAQItABQABgAIAAAAIQA4/SH/1gAAAJQB&#10;AAALAAAAAAAAAAAAAAAAAC8BAABfcmVscy8ucmVsc1BLAQItABQABgAIAAAAIQBukmgMsgIAALUF&#10;AAAOAAAAAAAAAAAAAAAAAC4CAABkcnMvZTJvRG9jLnhtbFBLAQItABQABgAIAAAAIQCsj3Wc4QAA&#10;AA4BAAAPAAAAAAAAAAAAAAAAAAwFAABkcnMvZG93bnJldi54bWxQSwUGAAAAAAQABADzAAAAGgYA&#10;AAAA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502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8185" cy="1270"/>
              <wp:effectExtent l="6350" t="10160" r="5715" b="7620"/>
              <wp:wrapNone/>
              <wp:docPr id="147" name="Group 1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8185" cy="1270"/>
                        <a:chOff x="1390" y="16036"/>
                        <a:chExt cx="9131" cy="2"/>
                      </a:xfrm>
                    </wpg:grpSpPr>
                    <wps:wsp>
                      <wps:cNvPr id="148" name="Freeform 148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31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31"/>
                            <a:gd name="T2" fmla="+- 0 10521 1390"/>
                            <a:gd name="T3" fmla="*/ T2 w 913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31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47" o:spid="_x0000_s1026" style="position:absolute;margin-left:69.5pt;margin-top:801.8pt;width:456.55pt;height:.1pt;z-index:-4978;mso-position-horizontal-relative:page;mso-position-vertical-relative:page" coordorigin="1390,16036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QgAYQMAAO0HAAAOAAAAZHJzL2Uyb0RvYy54bWykVduO2zYQfS+QfyD42MKri+WbsN4g8GVR&#10;YNsGiPsBNEVdEIlUSdryJui/dziUvFonQYLUDzSpGc6cOTOcuX97aWpyFtpUSq5pdBdSIiRXWSWL&#10;Nf37sJ8sKTGWyYzVSoo1fRaGvn1488t916YiVqWqM6EJGJEm7do1La1t0yAwvBQNM3eqFRKEudIN&#10;s3DURZBp1oH1pg7iMJwHndJZqxUXxsDXrRfSB7Sf54Lbv/LcCEvqNQVsFleN69GtwcM9SwvN2rLi&#10;PQz2EygaVklwejW1ZZaRk66+MNVUXCujcnvHVROoPK+4wBggmii8ieZRq1OLsRRpV7RXmoDaG55+&#10;2iz/8/xekyqD3CULSiRrIEnol7gPQE/XFiloPer2Q/te+xhh+6T4RwPi4FbuzoVXJsfuD5WBQXay&#10;Cum55LpxJiBwcsEsPF+zIC6WcPg4W6yW0XJGCQdZFC/6JPESMukuRdMVZNLJ5uF07jPIy11/exVN&#10;I381dqKApd4n4uxxuaCg3MwLo+b/MfqhZK3ARBnH1ZVRKH7P6F4L4YoYSF16UlFxYNSM6RxJHEwD&#10;rH+XyK9xMvD5LUZYyk/GPgqFGWHnJ2P9a8hgh3nOevQH4DtvangYv01ISJwzXDz3xVUNiPdqvwbk&#10;EJKOoOve6GArHpS8rXAWR181Nh30nLF4ZAxSWgwQWTmg5hfZw4YdYa79hFhyrTKuag4Abqg1sABK&#10;LsRv6ILvW11/p3ehoa/cdhRNCXSUo+ekZdYhcy7clnRrily4D406i4NCkb15BODkRVrLsZbP4giV&#10;F8MN5wAL/erUYR2lVqp9VdeYhlo6KMk0WiE3RtVV5oQOjdHFcVNrcmauV+Kvf0Gv1KAnyQyNlYJl&#10;u35vWVX7PTivkVuov54CV4nYDD+vwtVuuVsmkySe7yZJuN1O3u03yWS+jxaz7XS72Wyjfx20KEnL&#10;KsuEdOiGxhwlP/ZM+xHhW+q1Nb+K4lWwe/x9GWzwGgaSDLEM/xgd9BX/Rn1TOarsGd6rVn7SwGSE&#10;Tan0J0o6mDJrav45MS0oqX+X0HRWUZK4sYSHZLaI4aDHkuNYwiQHU2tqKRS4226sH2WnVldFCZ4i&#10;TKtU76Dh5pV7z4jPo+oP0PdwhzMFY+nnnxta4zNqvUzph/8AAAD//wMAUEsDBBQABgAIAAAAIQCz&#10;Evh94gAAAA4BAAAPAAAAZHJzL2Rvd25yZXYueG1sTI9BS8NAEIXvgv9hGcGb3aShocZsSinqqQi2&#10;gnibZqdJaHY2ZLdJ+u/d4qHe5s083nwvX02mFQP1rrGsIJ5FIIhLqxuuFHzt356WIJxH1thaJgUX&#10;crAq7u9yzLQd+ZOGna9ECGGXoYLa+y6T0pU1GXQz2xGH29H2Bn2QfSV1j2MIN62cR1EqDTYcPtTY&#10;0aam8rQ7GwXvI47rJH4dtqfj5vKzX3x8b2NS6vFhWr+A8DT5mxmu+AEdisB0sGfWTrRBJ8+hiw9D&#10;GiUpiKslWsxjEIe/3RJkkcv/NYpfAAAA//8DAFBLAQItABQABgAIAAAAIQC2gziS/gAAAOEBAAAT&#10;AAAAAAAAAAAAAAAAAAAAAABbQ29udGVudF9UeXBlc10ueG1sUEsBAi0AFAAGAAgAAAAhADj9If/W&#10;AAAAlAEAAAsAAAAAAAAAAAAAAAAALwEAAF9yZWxzLy5yZWxzUEsBAi0AFAAGAAgAAAAhAAV9CABh&#10;AwAA7QcAAA4AAAAAAAAAAAAAAAAALgIAAGRycy9lMm9Eb2MueG1sUEsBAi0AFAAGAAgAAAAhALMS&#10;+H3iAAAADgEAAA8AAAAAAAAAAAAAAAAAuwUAAGRycy9kb3ducmV2LnhtbFBLBQYAAAAABAAEAPMA&#10;AADKBgAAAAA=&#10;">
              <v:shape id="Freeform 148" o:spid="_x0000_s1027" style="position:absolute;left:1390;top:16036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uwPsUA&#10;AADcAAAADwAAAGRycy9kb3ducmV2LnhtbESPT2sCMRDF74LfIUyhN822FCtboxSL4KEH/1HwNt1M&#10;N0s3kyVJdfXTOwehtxnem/d+M1v0vlUniqkJbOBpXIAiroJtuDZw2K9GU1ApI1tsA5OBCyVYzIeD&#10;GZY2nHlLp12ulYRwKtGAy7krtU6VI49pHDpi0X5C9JhljbW2Ec8S7lv9XBQT7bFhaXDY0dJR9bv7&#10;8wb016a3q637WE99TNf8Go+fx29jHh/69zdQmfr8b75fr63gvwitPCMT6Pk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y7A+xQAAANwAAAAPAAAAAAAAAAAAAAAAAJgCAABkcnMv&#10;ZG93bnJldi54bWxQSwUGAAAAAAQABAD1AAAAigMAAAAA&#10;" path="m,l9131,e" filled="f" strokeweight=".12mm">
                <v:path arrowok="t" o:connecttype="custom" o:connectlocs="0,0;9131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03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2542540" cy="127635"/>
              <wp:effectExtent l="2540" t="0" r="0" b="635"/>
              <wp:wrapNone/>
              <wp:docPr id="146" name="Text Box 1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254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 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46" o:spid="_x0000_s1100" type="#_x0000_t202" style="position:absolute;margin-left:69.95pt;margin-top:803.65pt;width:200.2pt;height:10.05pt;z-index:-497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UzOsQIAALUFAAAOAAAAZHJzL2Uyb0RvYy54bWysVG1vmzAQ/j5p/8Hyd8pLHRJQSdWGME3q&#10;XqR2P8ABE6yBzWwnpJv233c2IU1bTZq2IYQO+/zcPXeP7+r60LVoz5TmUmQ4vAgwYqKUFRfbDH95&#10;KLwFRtpQUdFWCpbhR6bx9fLtm6uhT1kkG9lWTCEAETod+gw3xvSp7+uyYR3VF7JnAjZrqTpq4Fdt&#10;/UrRAdC71o+CIPYHqapeyZJpDav5uImXDr+uWWk+1bVmBrUZhtyM+yr33divv7yi6VbRvuHlMQ36&#10;F1l0lAsIeoLKqaFop/grqI6XSmpZm4tSdr6sa14yxwHYhMELNvcN7ZnjAsXR/alM+v/Blh/3nxXi&#10;FfSOxBgJ2kGTHtjBoFt5QHYNKjT0OgXH+x5czQE2wNux1f2dLL9qJOSqoWLLbpSSQ8NoBRmG9qR/&#10;dnTE0RZkM3yQFQSiOyMd0KFWnS0fFAQBOnTq8dQdm0wJi9GMwAtbJeyF0Ty+nLkQNJ1O90qbd0x2&#10;yBoZVtB9h073d9rYbGg6udhgQha8bZ0CWvFsARzHFYgNR+2ezcI19EcSJOvFekE8EsVrjwR57t0U&#10;K+LFRTif5Zf5apWHP23ckKQNryombJhJXCH5s+YdZT7K4iQvLVteWTibklbbzapVaE9B3IV7jgU5&#10;c/Ofp+GKAFxeUAojEtxGiVfEi7lHCjLzknmw8IIwuU3igCQkL55TuuOC/TslNGQ4mUWzUUy/5Ra4&#10;5zU3mnbcwPhoeZfhxcmJplaCa1G51hrK29E+K4VN/6kU0O6p0U6wVqOjWs1hc3C3Y05seKvmjawe&#10;QcJKgsJAjDD7wGik+o7RAHMkw/rbjiqGUftewDWwQ2cy1GRsJoOKEo5m2GA0miszDqddr/i2AeTx&#10;ogl5A1el5k7FT1kcLxjMBkfmOMfs8Dn/d15P03b5CwAA//8DAFBLAwQUAAYACAAAACEAvzxE/OEA&#10;AAANAQAADwAAAGRycy9kb3ducmV2LnhtbEyPwU7DMBBE70j8g7VI3KhNW9ImxKkqBCckRBoOPTqx&#10;m1iN1yF22/D3bE9wm9kdzb7NN5Pr2dmMwXqU8DgTwAw2XltsJXxVbw9rYCEq1Kr3aCT8mACb4vYm&#10;V5n2FyzNeRdbRiUYMiWhi3HIOA9NZ5wKMz8YpN3Bj05FsmPL9aguVO56Phci4U5ZpAudGsxLZ5rj&#10;7uQkbPdYvtrvj/qzPJS2qlKB78lRyvu7afsMLJop/oXhik/oUBBT7U+oA+vJL9KUoiQSsVoAo8jT&#10;UpCor6P5agm8yPn/L4pfAAAA//8DAFBLAQItABQABgAIAAAAIQC2gziS/gAAAOEBAAATAAAAAAAA&#10;AAAAAAAAAAAAAABbQ29udGVudF9UeXBlc10ueG1sUEsBAi0AFAAGAAgAAAAhADj9If/WAAAAlAEA&#10;AAsAAAAAAAAAAAAAAAAALwEAAF9yZWxzLy5yZWxzUEsBAi0AFAAGAAgAAAAhAOrtTM6xAgAAtQUA&#10;AA4AAAAAAAAAAAAAAAAALgIAAGRycy9lMm9Eb2MueG1sUEsBAi0AFAAGAAgAAAAhAL88RPzhAAAA&#10;DQEAAA8AAAAAAAAAAAAAAAAACwUAAGRycy9kb3ducmV2LnhtbFBLBQYAAAAABAAEAPMAAAAZBgAA&#10;AAA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 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04" behindDoc="1" locked="0" layoutInCell="1" allowOverlap="1">
              <wp:simplePos x="0" y="0"/>
              <wp:positionH relativeFrom="page">
                <wp:posOffset>6537325</wp:posOffset>
              </wp:positionH>
              <wp:positionV relativeFrom="page">
                <wp:posOffset>10206355</wp:posOffset>
              </wp:positionV>
              <wp:extent cx="138430" cy="127635"/>
              <wp:effectExtent l="3175" t="0" r="1270" b="635"/>
              <wp:wrapNone/>
              <wp:docPr id="145" name="Text Box 1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41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45" o:spid="_x0000_s1101" type="#_x0000_t202" style="position:absolute;margin-left:514.75pt;margin-top:803.65pt;width:10.9pt;height:10.05pt;z-index:-4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6MBswIAALQFAAAOAAAAZHJzL2Uyb0RvYy54bWysVFtvmzAUfp+0/2D5nXIJSQCVVG0I06Tu&#10;IrX7AQ6YYA1sZjuBrtp/37EJSdO+TNt4sA4+x9+5fedc3wxtgw5UKiZ4iv0rDyPKC1Eyvkvxt8fc&#10;iTBSmvCSNILTFD9RhW9W799d911CA1GLpqQSAQhXSd+luNa6S1xXFTVtiboSHeWgrIRsiYZfuXNL&#10;SXpAbxs38LyF2wtZdlIUVCm4zUYlXln8qqKF/lJVimrUpBhi0/aU9tya011dk2QnSVez4hgG+Yso&#10;WsI4OD1BZUQTtJfsDVTLCimUqPRVIVpXVBUrqM0BsvG9V9k81KSjNhcojupOZVL/D7b4fPgqESuh&#10;d+EcI05aaNIjHTS6EwMyd1ChvlMJGD50YKoHUIC1zVZ196L4rhAX65rwHb2VUvQ1JSVE6JuX7oun&#10;I44yINv+kyjBEdlrYYGGSramfFAQBOjQqadTd0wwhXE5i8IZaApQ+cFyMbOxuSSZHndS6Q9UtMgI&#10;KZbQfAtODvdKm2BIMpkYX1zkrGksARp+cQGG4w24hqdGZ4Kw/XyOvXgTbaLQCYPFxgm9LHNu83Xo&#10;LHJ/Oc9m2Xqd+b+MXz9MalaWlBs3E7f88M96d2T5yIoTu5RoWGngTEhK7rbrRqIDAW7n9rMlB83Z&#10;zL0MwxYBcnmVkh+E3l0QO/kiWjphHs6deOlFjufHd/HCC+Mwyy9Tumec/ntKqE9xPA/mI5fOQb/K&#10;zbPf29xI0jIN26NhbYqjkxFJDAM3vLSt1YQ1o/yiFCb8cymg3VOjLV8NRUey6mE72OFYnuZgK8on&#10;YLAUwDAgI6w+EGohf2LUwxpJsfqxJ5Ji1HzkMAVm50yCnITtJBBewNMUa4xGca3H3bTvJNvVgDzO&#10;GRe3MCkVsyw2IzVGcZwvWA02meMaM7vn5b+1Oi/b1W8AAAD//wMAUEsDBBQABgAIAAAAIQBrkokM&#10;4QAAAA8BAAAPAAAAZHJzL2Rvd25yZXYueG1sTI/BTsMwEETvSPyDtUjcqN1AUxriVBWCExIiDQeO&#10;TuwmVuN1iN02/D2bE9xmdkezb/Pt5Hp2NmOwHiUsFwKYwcZri62Ez+r17hFYiAq16j0aCT8mwLa4&#10;vspVpv0FS3Pex5ZRCYZMSehiHDLOQ9MZp8LCDwZpd/CjU5Hs2HI9qguVu54nQqTcKYt0oVODee5M&#10;c9yfnITdF5Yv9vu9/igPpa2qjcC39Cjl7c20ewIWzRT/wjDjEzoUxFT7E+rAevIi2awoSyoV63tg&#10;c0aslqTqeZasH4AXOf//R/ELAAD//wMAUEsBAi0AFAAGAAgAAAAhALaDOJL+AAAA4QEAABMAAAAA&#10;AAAAAAAAAAAAAAAAAFtDb250ZW50X1R5cGVzXS54bWxQSwECLQAUAAYACAAAACEAOP0h/9YAAACU&#10;AQAACwAAAAAAAAAAAAAAAAAvAQAAX3JlbHMvLnJlbHNQSwECLQAUAAYACAAAACEAwOOjAbMCAAC0&#10;BQAADgAAAAAAAAAAAAAAAAAuAgAAZHJzL2Uyb0RvYy54bWxQSwECLQAUAAYACAAAACEAa5KJDOEA&#10;AAAPAQAADwAAAAAAAAAAAAAAAAANBQAAZHJzL2Rvd25yZXYueG1sUEsFBgAAAAAEAAQA8wAAABsG&#10;AAAAAA=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41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505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8185" cy="1270"/>
              <wp:effectExtent l="6350" t="10160" r="5715" b="7620"/>
              <wp:wrapNone/>
              <wp:docPr id="143" name="Group 1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8185" cy="1270"/>
                        <a:chOff x="1390" y="16036"/>
                        <a:chExt cx="9131" cy="2"/>
                      </a:xfrm>
                    </wpg:grpSpPr>
                    <wps:wsp>
                      <wps:cNvPr id="144" name="Freeform 144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31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31"/>
                            <a:gd name="T2" fmla="+- 0 10521 1390"/>
                            <a:gd name="T3" fmla="*/ T2 w 913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31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43" o:spid="_x0000_s1026" style="position:absolute;margin-left:69.5pt;margin-top:801.8pt;width:456.55pt;height:.1pt;z-index:-4975;mso-position-horizontal-relative:page;mso-position-vertical-relative:page" coordorigin="1390,16036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B/aYAMAAO0HAAAOAAAAZHJzL2Uyb0RvYy54bWykVduO2zgMfS+w/yDocYuML3EyiTGZoshl&#10;UGB6AZp+gCLLF6wtuZISZ1rsvy9F2RlP2mIX3TwokkmRh4cUeffm3NTkJLSplFzR6CakREiuskoW&#10;K/plv5ssKDGWyYzVSooVfRKGvrn/49Vd16YiVqWqM6EJGJEm7doVLa1t0yAwvBQNMzeqFRKEudIN&#10;s3DURZBp1oH1pg7iMJwHndJZqxUXxsDXjRfSe7Sf54Lbj3luhCX1igI2i6vG9eDW4P6OpYVmbVnx&#10;Hgb7DRQNqyQ4vZjaMMvIUVc/mGoqrpVRub3hqglUnldcYAwQTRReRfOg1bHFWIq0K9oLTUDtFU+/&#10;bZZ/OH3SpMogd8mUEskaSBL6Je4D0NO1RQpaD7r93H7SPkbYPir+lwFxcC1358Irk0P3XmVgkB2t&#10;QnrOuW6cCQicnDELT5csiLMlHD7ObpeLaDGjhIMsim/7JPESMukuRdMlZNLJ5uF07jPIy21/exlN&#10;I381dqKApd4n4uxxuaCg3Mwzo+b/Mfq5ZK3ARBnH1YXRZGB0p4VwRQykJp5UVBwYNWM6RxIH0wDr&#10;/0rkzzgZ+PwVIyzlR2MfhMKMsNOjsf41ZLDDPGd9PeyB77yp4WG8npCQOGe4eO6LixoQ79X+DMg+&#10;JB1B173RwVY8KHlb4SyOfmoMqvHZWDwyBiktBoisHFDzs+xhw44w135CLLlWGVc1ewA31BpYACUX&#10;4i90wfe1rr/Tu9DQV647iqYEOsrBc9Iy65A5F25LuhVFLtyHRp3EXqHIXj0CcPIsreVYy2dxhMqL&#10;4YZzgIV+ceqwjlIr1a6qa0xDLR2UZBotkRuj6ipzQofG6OKwrjU5Mdcr8de/oBdq0JNkhsZKwbJt&#10;v7esqv0enNfILdRfT4GrRGyG35fhcrvYLpJJEs+3kyTcbCZvd+tkMt9Ft7PNdLNeb6K/HbQoScsq&#10;y4R06IbGHCX/7Zn2I8K31EtrfhHFi2B3+Psx2OAlDCQZYhn+MTroK/6N+qZyUNkTvFet/KSByQib&#10;UulvlHQwZVbUfD0yLSip30loOkvoB24s4SGZ3cZw0GPJYSxhkoOpFbUUCtxt19aPsmOrq6IETxGm&#10;Vaq30HDzyr1nxOdR9Qfoe7jDmYKx9PPPDa3xGbWep/T9PwAAAP//AwBQSwMEFAAGAAgAAAAhALMS&#10;+H3iAAAADgEAAA8AAABkcnMvZG93bnJldi54bWxMj0FLw0AQhe+C/2EZwZvdpKGhxmxKKeqpCLaC&#10;eJtmp0lodjZkt0n6793iod7mzTzefC9fTaYVA/WusawgnkUgiEurG64UfO3fnpYgnEfW2FomBRdy&#10;sCru73LMtB35k4adr0QIYZehgtr7LpPSlTUZdDPbEYfb0fYGfZB9JXWPYwg3rZxHUSoNNhw+1NjR&#10;pqbytDsbBe8jjuskfh22p+Pm8rNffHxvY1Lq8WFav4DwNPmbGa74AR2KwHSwZ9ZOtEEnz6GLD0Ma&#10;JSmIqyVazGMQh7/dEmSRy/81il8AAAD//wMAUEsBAi0AFAAGAAgAAAAhALaDOJL+AAAA4QEAABMA&#10;AAAAAAAAAAAAAAAAAAAAAFtDb250ZW50X1R5cGVzXS54bWxQSwECLQAUAAYACAAAACEAOP0h/9YA&#10;AACUAQAACwAAAAAAAAAAAAAAAAAvAQAAX3JlbHMvLnJlbHNQSwECLQAUAAYACAAAACEACkwf2mAD&#10;AADtBwAADgAAAAAAAAAAAAAAAAAuAgAAZHJzL2Uyb0RvYy54bWxQSwECLQAUAAYACAAAACEAsxL4&#10;feIAAAAOAQAADwAAAAAAAAAAAAAAAAC6BQAAZHJzL2Rvd25yZXYueG1sUEsFBgAAAAAEAAQA8wAA&#10;AMkGAAAAAA==&#10;">
              <v:shape id="Freeform 144" o:spid="_x0000_s1027" style="position:absolute;left:1390;top:16036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4a6O8IA&#10;AADcAAAADwAAAGRycy9kb3ducmV2LnhtbERPTWsCMRC9F/wPYYTeNKuILqtRiiJ48KC2FLxNN+Nm&#10;6WayJKmu/npTKPQ2j/c5i1VnG3ElH2rHCkbDDARx6XTNlYKP9+0gBxEissbGMSm4U4DVsveywEK7&#10;Gx/peoqVSCEcClRgYmwLKUNpyGIYupY4cRfnLcYEfSW1x1sKt40cZ9lUWqw5NRhsaW2o/D79WAXy&#10;89Dp7dFsdrn14RFn/rw/fyn12u/e5iAidfFf/Ofe6TR/MoHfZ9IFcvk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Hhro7wgAAANwAAAAPAAAAAAAAAAAAAAAAAJgCAABkcnMvZG93&#10;bnJldi54bWxQSwUGAAAAAAQABAD1AAAAhwMAAAAA&#10;" path="m,l9131,e" filled="f" strokeweight=".12mm">
                <v:path arrowok="t" o:connecttype="custom" o:connectlocs="0,0;9131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06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138430" cy="127635"/>
              <wp:effectExtent l="2540" t="0" r="1905" b="635"/>
              <wp:wrapNone/>
              <wp:docPr id="142" name="Text Box 1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42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42" o:spid="_x0000_s1102" type="#_x0000_t202" style="position:absolute;margin-left:69.95pt;margin-top:803.65pt;width:10.9pt;height:10.05pt;z-index:-497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naasQIAALQFAAAOAAAAZHJzL2Uyb0RvYy54bWysVG1vmzAQ/j5p/8Hyd8pLCAFUUrUhTJO6&#10;F6ndD3DABGtgM9sJ6ab9951NSJNWk6ZtfLAO+/zcPXeP7/rm0LVoT6VigmfYv/IworwUFePbDH95&#10;LJwYI6UJr0grOM3wE1X4Zvn2zfXQpzQQjWgrKhGAcJUOfYYbrfvUdVXZ0I6oK9FTDoe1kB3R8Cu3&#10;biXJAOhd6waeF7mDkFUvRUmVgt18PMRLi1/XtNSf6lpRjdoMQ27artKuG7O6y2uSbiXpG1Ye0yB/&#10;kUVHGIegJ6icaIJ2kr2C6lgphRK1vipF54q6ZiW1HICN771g89CQnlouUBzVn8qk/h9s+XH/WSJW&#10;Qe/CACNOOmjSIz1odCcOyOxBhYZepeD40IOrPsABeFu2qr8X5VeFuFg1hG/prZRiaCipIEPf3HTP&#10;ro44yoBshg+igkBkp4UFOtSyM+WDgiBAh049nbpjkilNyFkczuCkhCM/WESzuY1A0ulyL5V+R0WH&#10;jJFhCc234GR/r7RJhqSTi4nFRcHa1gqg5Rcb4DjuQGi4as5MErafPxIvWcfrOHTCIFo7oZfnzm2x&#10;Cp2o8BfzfJavVrn/08T1w7RhVUW5CTNpyw//rHdHlY+qOKlLiZZVBs6kpOR2s2ol2hPQdmG/Y0HO&#10;3NzLNGwRgMsLSn4QendB4hRRvHDCIpw7ycKLHc9P7pLIC5MwLy4p3TNO/50SGjKczIP5qKXfcvPs&#10;95obSTumYXq0rMtwfHIiqVHgmle2tZqwdrTPSmHSfy4FtHtqtNWrkegoVn3YHOzjWEQmvBHzRlRP&#10;oGApQGEgRhh9YDRCfsdogDGSYfVtRyTFqH3P4RWYmTMZcjI2k0F4CVczrDEazZUeZ9Oul2zbAPL4&#10;zri4hZdSM6vi5yyO7wtGgyVzHGNm9pz/W6/nYbv8BQAA//8DAFBLAwQUAAYACAAAACEA7nYP++EA&#10;AAANAQAADwAAAGRycy9kb3ducmV2LnhtbEyPwU7DMBBE70j8g7WVuFGnLUpIGqeqEJyQEGk4cHTi&#10;bWI1XofYbcPf45zKbUb7NDuT7ybTswuOTlsSsFpGwJAaqzS1Ar6qt8dnYM5LUrK3hAJ+0cGuuL/L&#10;ZabslUq8HHzLQgi5TArovB8yzl3ToZFuaQekcDva0Ugf7NhyNcprCDc9X0dRzI3UFD50csCXDpvT&#10;4WwE7L+pfNU/H/VneSx1VaURvccnIR4W034LzOPkbzDM9UN1KEKn2p5JOdYHv0nTgAYRR8kG2IzE&#10;qwRYPYt18gS8yPn/FcUfAAAA//8DAFBLAQItABQABgAIAAAAIQC2gziS/gAAAOEBAAATAAAAAAAA&#10;AAAAAAAAAAAAAABbQ29udGVudF9UeXBlc10ueG1sUEsBAi0AFAAGAAgAAAAhADj9If/WAAAAlAEA&#10;AAsAAAAAAAAAAAAAAAAALwEAAF9yZWxzLy5yZWxzUEsBAi0AFAAGAAgAAAAhAK8ydpqxAgAAtAUA&#10;AA4AAAAAAAAAAAAAAAAALgIAAGRycy9lMm9Eb2MueG1sUEsBAi0AFAAGAAgAAAAhAO52D/vhAAAA&#10;DQEAAA8AAAAAAAAAAAAAAAAACwUAAGRycy9kb3ducmV2LnhtbFBLBQYAAAAABAAEAPMAAAAZBgAA&#10;AAA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42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07" behindDoc="1" locked="0" layoutInCell="1" allowOverlap="1">
              <wp:simplePos x="0" y="0"/>
              <wp:positionH relativeFrom="page">
                <wp:posOffset>4131945</wp:posOffset>
              </wp:positionH>
              <wp:positionV relativeFrom="page">
                <wp:posOffset>10206355</wp:posOffset>
              </wp:positionV>
              <wp:extent cx="2543175" cy="127635"/>
              <wp:effectExtent l="0" t="0" r="1905" b="635"/>
              <wp:wrapNone/>
              <wp:docPr id="141" name="Text Box 1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3175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41" o:spid="_x0000_s1103" type="#_x0000_t202" style="position:absolute;margin-left:325.35pt;margin-top:803.65pt;width:200.25pt;height:10.05pt;z-index:-497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Je2sgIAALUFAAAOAAAAZHJzL2Uyb0RvYy54bWysVNtunDAQfa/Uf7D8TriEvYDCRsmyVJXS&#10;i5T0A7zGLFbBprZ3Ia367x2bZbNJVKlqywMa2+PjOTNn5up6aBt0YEpzKTIcXgQYMUFlycUuw18e&#10;Cm+JkTZElKSRgmX4kWl8vXr75qrvUhbJWjYlUwhAhE77LsO1MV3q+5rWrCX6QnZMwGElVUsMLNXO&#10;LxXpAb1t/CgI5n4vVdkpSZnWsJuPh3jl8KuKUfOpqjQzqMkwxGbcX7n/1v791RVJd4p0NafHMMhf&#10;RNESLuDRE1RODEF7xV9BtZwqqWVlLqhsfVlVnDLHAdiEwQs29zXpmOMCydHdKU36/8HSj4fPCvES&#10;aheHGAnSQpEe2GDQrRyQ3YMM9Z1OwfG+A1czwAF4O7a6u5P0q0ZCrmsiduxGKdnXjJQQobvpn10d&#10;cbQF2fYfZAkPkb2RDmioVGvTBwlBgA6VejxVxwZDYTOaxZfhYoYRhbMwWswvZzY4n6TT7U5p847J&#10;Flkjwwqq79DJ4U6b0XVysY8JWfCmcQpoxLMNwBx34G24as9sFK6gP5Ig2Sw3y9iLo/nGi4M8926K&#10;dezNC4guv8zX6zz8ad8N47TmZcmEfWYSVxj/WfGOMh9lcZKXlg0vLZwNSavddt0odCAg7sJ9x4Sc&#10;ufnPw3D5Ai4vKIVRHNxGiVfMlwsvLuKZlyyCpReEyW0yD+IkzovnlO64YP9OCfUZTmbRbBTTb7kF&#10;7nvNjaQtNzA+Gt5meHlyIqmV4EaUrrSG8Ga0z1Jhw39KBZR7KrQTrNXoqFYzbAfXHYvF1AhbWT6C&#10;hJUEhYFOYfaBUUv1HaMe5kiG9bc9UQyj5r2ANrBDZzLUZGwngwgKVzNsMBrNtRmH075TfFcD8tho&#10;Qt5Aq1Tcqdj21BgFULALmA2OzHGO2eFzvnZeT9N29QsAAP//AwBQSwMEFAAGAAgAAAAhAKyPdZzh&#10;AAAADgEAAA8AAABkcnMvZG93bnJldi54bWxMj8FOwzAMhu9IvENkJG4sWWHtVppOE4ITEqIrB45p&#10;47XVGqc02VbenvQ0jvb/6ffnbDuZnp1xdJ0lCcuFAIZUW91RI+GrfHtYA3NekVa9JZTwiw62+e1N&#10;plJtL1Tgee8bFkrIpUpC6/2Qcu7qFo1yCzsghexgR6N8GMeG61FdQrnpeSREzI3qKFxo1YAvLdbH&#10;/clI2H1T8dr9fFSfxaHoynIj6D0+Snl/N+2egXmc/BWGWT+oQx6cKnsi7VgvIV6JJKAhiEXyCGxG&#10;xGoZAavmXZQ8Ac8z/v+N/A8AAP//AwBQSwECLQAUAAYACAAAACEAtoM4kv4AAADhAQAAEwAAAAAA&#10;AAAAAAAAAAAAAAAAW0NvbnRlbnRfVHlwZXNdLnhtbFBLAQItABQABgAIAAAAIQA4/SH/1gAAAJQB&#10;AAALAAAAAAAAAAAAAAAAAC8BAABfcmVscy8ucmVsc1BLAQItABQABgAIAAAAIQAYBJe2sgIAALUF&#10;AAAOAAAAAAAAAAAAAAAAAC4CAABkcnMvZTJvRG9jLnhtbFBLAQItABQABgAIAAAAIQCsj3Wc4QAA&#10;AA4BAAAPAAAAAAAAAAAAAAAAAAwFAABkcnMvZG93bnJldi54bWxQSwUGAAAAAAQABADzAAAAGgYA&#10;AAAA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400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8185" cy="1270"/>
              <wp:effectExtent l="6350" t="10160" r="5715" b="7620"/>
              <wp:wrapNone/>
              <wp:docPr id="283" name="Group 2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8185" cy="1270"/>
                        <a:chOff x="1390" y="16036"/>
                        <a:chExt cx="9131" cy="2"/>
                      </a:xfrm>
                    </wpg:grpSpPr>
                    <wps:wsp>
                      <wps:cNvPr id="284" name="Freeform 284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31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31"/>
                            <a:gd name="T2" fmla="+- 0 10521 1390"/>
                            <a:gd name="T3" fmla="*/ T2 w 913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31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83" o:spid="_x0000_s1026" style="position:absolute;margin-left:69.5pt;margin-top:801.8pt;width:456.55pt;height:.1pt;z-index:-5080;mso-position-horizontal-relative:page;mso-position-vertical-relative:page" coordorigin="1390,16036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N6vYQMAAO0HAAAOAAAAZHJzL2Uyb0RvYy54bWykVduO2zYQfQ/QfyD42MCri2WvLaw2CHxZ&#10;BEjbAHE/gKaoCyqRCklb3hb99w6HklfrJGiR+oEmNcOZM2eGMw/vLm1DzkKbWsmMRnchJUJyldey&#10;zOjvh/1sRYmxTOasUVJk9FkY+u7xpzcPfZeKWFWqyYUmYESatO8yWlnbpUFgeCVaZu5UJyQIC6Vb&#10;ZuGoyyDXrAfrbRPEYbgMeqXzTisujIGvWy+kj2i/KAS3vxWFEZY0GQVsFleN69GtweMDS0vNuqrm&#10;Awz2AyhaVktwejW1ZZaRk66/MtXWXCujCnvHVRuooqi5wBggmii8ieZJq1OHsZRpX3ZXmoDaG55+&#10;2Cz/9fxJkzrPaLyaUyJZC0lCv8R9AHr6rkxB60l3n7tP2scI24+K/2FAHNzK3bn0yuTY/6JyMMhO&#10;ViE9l0K3zgQETi6YhedrFsTFEg4fF/frVbRaUMJBFsX3Q5J4BZl0l6L5GjLpZMtwvvQZ5NVuuL2O&#10;5pG/GjtRwFLvE3EOuFxQUG7mhVHz/xj9XLFOYKKM4+rKaDIyutdCuCIGUhNPKiqOjJopnROJg2mA&#10;9X8l8lucjHx+jxGW8pOxT0JhRtj5o7H+NeSwwzznQz0cgO+ibeBhvJ2RkDhnuHjuy6saEO/Vfg7I&#10;ISQ9QdeD0dFWPCp5W+Eijr5pDKrxxVg8MQYpLUeIrBpR84scYMOOMNd+Qiy5ThlXNQcAN9YaWAAl&#10;F+J3dMH3ra6/M7jQ0FduO4qmBDrK0XPSMeuQORduS/qMIhfuQ6vO4qBQZG8eATh5kTZyquWzOEHl&#10;xXDDOcBCvzp1WCeplWpfNw2moZEOSjKP1siNUU2dO6FDY3R53DSanJnrlfgbXtArNehJMkdjlWD5&#10;bthbVjd+D84b5Bbqb6DAVSI2w7/W4Xq32q2SWRIvd7Mk3G5n7/ebZLbcR/eL7Xy72Wyjvx20KEmr&#10;Os+FdOjGxhwl/+2ZDiPCt9Rra34Vxatg9/j7OtjgNQwkGWIZ/zE66Cv+jfqmclT5M7xXrfykgckI&#10;m0rpPynpYcpk1Hw5MS0oaT5IaDrrKEncWMJDsriP4aCnkuNUwiQHUxm1FArcbTfWj7JTp+uyAk8R&#10;plWq99Bwi9q9Z8TnUQ0H6Hu4w5mCsQzzzw2t6Rm1Xqb04z8AAAD//wMAUEsDBBQABgAIAAAAIQCz&#10;Evh94gAAAA4BAAAPAAAAZHJzL2Rvd25yZXYueG1sTI9BS8NAEIXvgv9hGcGb3aShocZsSinqqQi2&#10;gnibZqdJaHY2ZLdJ+u/d4qHe5s083nwvX02mFQP1rrGsIJ5FIIhLqxuuFHzt356WIJxH1thaJgUX&#10;crAq7u9yzLQd+ZOGna9ECGGXoYLa+y6T0pU1GXQz2xGH29H2Bn2QfSV1j2MIN62cR1EqDTYcPtTY&#10;0aam8rQ7GwXvI47rJH4dtqfj5vKzX3x8b2NS6vFhWr+A8DT5mxmu+AEdisB0sGfWTrRBJ8+hiw9D&#10;GiUpiKslWsxjEIe/3RJkkcv/NYpfAAAA//8DAFBLAQItABQABgAIAAAAIQC2gziS/gAAAOEBAAAT&#10;AAAAAAAAAAAAAAAAAAAAAABbQ29udGVudF9UeXBlc10ueG1sUEsBAi0AFAAGAAgAAAAhADj9If/W&#10;AAAAlAEAAAsAAAAAAAAAAAAAAAAALwEAAF9yZWxzLy5yZWxzUEsBAi0AFAAGAAgAAAAhANS83q9h&#10;AwAA7QcAAA4AAAAAAAAAAAAAAAAALgIAAGRycy9lMm9Eb2MueG1sUEsBAi0AFAAGAAgAAAAhALMS&#10;+H3iAAAADgEAAA8AAAAAAAAAAAAAAAAAuwUAAGRycy9kb3ducmV2LnhtbFBLBQYAAAAABAAEAPMA&#10;AADKBgAAAAA=&#10;">
              <v:shape id="Freeform 284" o:spid="_x0000_s1027" style="position:absolute;left:1390;top:16036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xph3cQA&#10;AADcAAAADwAAAGRycy9kb3ducmV2LnhtbESPQWsCMRSE74L/ITzBW80qYpetUYpF8OCh2iJ4e25e&#10;N0s3L0uS6tpfbwTB4zAz3zDzZWcbcSYfascKxqMMBHHpdM2Vgu+v9UsOIkRkjY1jUnClAMtFvzfH&#10;QrsL7+i8j5VIEA4FKjAxtoWUoTRkMYxcS5y8H+ctxiR9JbXHS4LbRk6ybCYt1pwWDLa0MlT+7v+s&#10;Ann47PR6Zz42ufXhP7764/Z4Umo46N7fQETq4jP8aG+0gkk+hfuZdATk4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caYd3EAAAA3AAAAA8AAAAAAAAAAAAAAAAAmAIAAGRycy9k&#10;b3ducmV2LnhtbFBLBQYAAAAABAAEAPUAAACJAwAAAAA=&#10;" path="m,l9131,e" filled="f" strokeweight=".12mm">
                <v:path arrowok="t" o:connecttype="custom" o:connectlocs="0,0;9131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01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2542540" cy="127635"/>
              <wp:effectExtent l="2540" t="0" r="0" b="635"/>
              <wp:wrapNone/>
              <wp:docPr id="282" name="Text Box 2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254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 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82" o:spid="_x0000_s1032" type="#_x0000_t202" style="position:absolute;margin-left:69.95pt;margin-top:803.65pt;width:200.2pt;height:10.05pt;z-index:-507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oflsQIAALQFAAAOAAAAZHJzL2Uyb0RvYy54bWysVG1vmzAQ/j5p/8Hyd8pLCQFUUrUhTJO6&#10;F6ndD3DABGtgM9sJdNP++84mpGmrSdM2hNBhn5+75+7xXV2PXYsOVComeIb9Cw8jyktRMb7L8JeH&#10;wokxUprwirSC0ww/UoWvV2/fXA19SgPRiLaiEgEIV+nQZ7jRuk9dV5UN7Yi6ED3lsFkL2RENv3Ln&#10;VpIMgN61buB5kTsIWfVSlFQpWM2nTbyy+HVNS/2prhXVqM0w5KbtV9rv1nzd1RVJd5L0DSuPaZC/&#10;yKIjjEPQE1RONEF7yV5BdayUQolaX5Sic0Vds5JaDsDG916wuW9ITy0XKI7qT2VS/w+2/Hj4LBGr&#10;MhzEAUacdNCkBzpqdCtGZNagQkOvUnC878FVj7ABnbZsVX8nyq8KcbFuCN/RGynF0FBSQYa+Oeme&#10;HZ1wlAHZDh9EBYHIXgsLNNayM+WDgiBAh049nrpjkilhMViE8MJWCXt+sIwuFzYESefTvVT6HRUd&#10;MkaGJXTfopPDndImG5LOLiYYFwVrW6uAlj9bAMdpBWLDUbNnsrAN/ZF4ySbexKETBtHGCb08d26K&#10;dehEhb9c5Jf5ep37P01cP0wbVlWUmzCzuPzwz5p3lPkki5O8lGhZZeBMSkrututWogMBcRf2ORbk&#10;zM19noYtAnB5QckPQu82SJwiipdOWIQLJ1l6seP5yW0SeWES5sVzSneM03+nhIYMJ4tgMYnpt9w8&#10;+7zmRtKOaRgfLesyHJ+cSGokuOGVba0mrJ3ss1KY9J9KAe2eG20FazQ6qVWP29HejshEN2LeiuoR&#10;FCwFCAy0CKMPjEbI7xgNMEYyrL7tiaQYte853AIzc2ZDzsZ2Nggv4WiGNUaTudbTbNr3ku0aQJ7u&#10;GRc3cFNqZkX8lMXxfsFosFyOY8zMnvN/6/U0bFe/AAAA//8DAFBLAwQUAAYACAAAACEAvzxE/OEA&#10;AAANAQAADwAAAGRycy9kb3ducmV2LnhtbEyPwU7DMBBE70j8g7VI3KhNW9ImxKkqBCckRBoOPTqx&#10;m1iN1yF22/D3bE9wm9kdzb7NN5Pr2dmMwXqU8DgTwAw2XltsJXxVbw9rYCEq1Kr3aCT8mACb4vYm&#10;V5n2FyzNeRdbRiUYMiWhi3HIOA9NZ5wKMz8YpN3Bj05FsmPL9aguVO56Phci4U5ZpAudGsxLZ5rj&#10;7uQkbPdYvtrvj/qzPJS2qlKB78lRyvu7afsMLJop/oXhik/oUBBT7U+oA+vJL9KUoiQSsVoAo8jT&#10;UpCor6P5agm8yPn/L4pfAAAA//8DAFBLAQItABQABgAIAAAAIQC2gziS/gAAAOEBAAATAAAAAAAA&#10;AAAAAAAAAAAAAABbQ29udGVudF9UeXBlc10ueG1sUEsBAi0AFAAGAAgAAAAhADj9If/WAAAAlAEA&#10;AAsAAAAAAAAAAAAAAAAALwEAAF9yZWxzLy5yZWxzUEsBAi0AFAAGAAgAAAAhAIF+h+WxAgAAtAUA&#10;AA4AAAAAAAAAAAAAAAAALgIAAGRycy9lMm9Eb2MueG1sUEsBAi0AFAAGAAgAAAAhAL88RPzhAAAA&#10;DQEAAA8AAAAAAAAAAAAAAAAACwUAAGRycy9kb3ducmV2LnhtbFBLBQYAAAAABAAEAPMAAAAZBgAA&#10;AAA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 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02" behindDoc="1" locked="0" layoutInCell="1" allowOverlap="1">
              <wp:simplePos x="0" y="0"/>
              <wp:positionH relativeFrom="page">
                <wp:posOffset>6593840</wp:posOffset>
              </wp:positionH>
              <wp:positionV relativeFrom="page">
                <wp:posOffset>10206355</wp:posOffset>
              </wp:positionV>
              <wp:extent cx="81915" cy="127635"/>
              <wp:effectExtent l="2540" t="0" r="1270" b="635"/>
              <wp:wrapNone/>
              <wp:docPr id="281" name="Text Box 2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1915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81" o:spid="_x0000_s1033" type="#_x0000_t202" style="position:absolute;margin-left:519.2pt;margin-top:803.65pt;width:6.45pt;height:10.05pt;z-index:-507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exYsQIAALIFAAAOAAAAZHJzL2Uyb0RvYy54bWysVG1vmzAQ/j5p/8Hyd8pLSQKopEpCmCZ1&#10;L1K7H+CACdbAZrYT6Kb9951NSNNWk6ZtfEBn+/z4nrvn7uZ2aBt0pFIxwVPsX3kYUV6IkvF9ir88&#10;5E6EkdKEl6QRnKb4kSp8u3z75qbvEhqIWjQllQhAuEr6LsW11l3iuqqoaUvUlegoh8NKyJZoWMq9&#10;W0rSA3rbuIHnzd1eyLKToqBKwW42HuKlxa8qWuhPVaWoRk2KITZt/9L+d+bvLm9Ispekq1lxCoP8&#10;RRQtYRwePUNlRBN0kOwVVMsKKZSo9FUhWldUFSuo5QBsfO8Fm/uadNRygeSo7pwm9f9gi4/HzxKx&#10;MsVB5GPESQtFeqCDRmsxILMHGeo7lYDjfQeueoADqLRlq7o7UXxViItNTfierqQUfU1JCRHam+7F&#10;1RFHGZBd/0GU8BA5aGGBhkq2Jn2QEAToUKnHc3VMMAVsRn7szzAq4MQPFvPrmQnNJcl0t5NKv6Oi&#10;RcZIsYTaW2xyvFN6dJ1czFNc5KxpbP0b/mwDMMcdeBmumjMTgy3nj9iLt9E2Cp0wmG+d0MsyZ5Vv&#10;Qmee+4tZdp1tNpn/07zrh0nNypJy88wkLT/8s9KdRD6K4iwuJRpWGjgTkpL73aaR6EhA2rn9Tgm5&#10;cHOfh2HzBVxeUPKD0FsHsZPPo4UT5uHMiRde5Hh+vI7nXhiHWf6c0h3j9N8poT7F8SyYjVL6LTfP&#10;fq+5kaRlGoZHw1oQx9mJJEaAW17a0mrCmtG+SIUJ/ykVUO6p0FauRqGjVvWwG2xvLKYu2InyEfQr&#10;BQgMRAqDD4xayO8Y9TBEUqy+HYikGDXvOfSAmTiTISdjNxmEF3A1xRqj0dzocTIdOsn2NSCPXcbF&#10;CvqkYlbEpqHGKICBWcBgsFxOQ8xMnsu19XoatctfAAAA//8DAFBLAwQUAAYACAAAACEAGlfezeIA&#10;AAAPAQAADwAAAGRycy9kb3ducmV2LnhtbEyPzU7DMBCE70i8g7VI3KjdH9IS4lQVghMSIg0Hjk7s&#10;JlbjdYjdNrw9m1O5zeyOZr/NtqPr2NkMwXqUMJ8JYAZrry02Er7Kt4cNsBAVatV5NBJ+TYBtfnuT&#10;qVT7CxbmvI8NoxIMqZLQxtinnIe6NU6Fme8N0u7gB6ci2aHhelAXKncdXwiRcKcs0oVW9ealNfVx&#10;f3ISdt9YvNqfj+qzOBS2LJ8EvidHKe/vxt0zsGjGeA3DhE/okBNT5U+oA+vIi+VmRVlSiVgvgU0Z&#10;8TgnVU2zxXoFPM/4/z/yPwAAAP//AwBQSwECLQAUAAYACAAAACEAtoM4kv4AAADhAQAAEwAAAAAA&#10;AAAAAAAAAAAAAAAAW0NvbnRlbnRfVHlwZXNdLnhtbFBLAQItABQABgAIAAAAIQA4/SH/1gAAAJQB&#10;AAALAAAAAAAAAAAAAAAAAC8BAABfcmVscy8ucmVsc1BLAQItABQABgAIAAAAIQC0wexYsQIAALIF&#10;AAAOAAAAAAAAAAAAAAAAAC4CAABkcnMvZTJvRG9jLnhtbFBLAQItABQABgAIAAAAIQAaV97N4gAA&#10;AA8BAAAPAAAAAAAAAAAAAAAAAAsFAABkcnMvZG93bnJldi54bWxQSwUGAAAAAAQABADzAAAAGgYA&#10;AAAA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508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8185" cy="1270"/>
              <wp:effectExtent l="6350" t="10160" r="5715" b="7620"/>
              <wp:wrapNone/>
              <wp:docPr id="139" name="Group 1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8185" cy="1270"/>
                        <a:chOff x="1390" y="16036"/>
                        <a:chExt cx="9131" cy="2"/>
                      </a:xfrm>
                    </wpg:grpSpPr>
                    <wps:wsp>
                      <wps:cNvPr id="140" name="Freeform 140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31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31"/>
                            <a:gd name="T2" fmla="+- 0 10521 1390"/>
                            <a:gd name="T3" fmla="*/ T2 w 913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31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39" o:spid="_x0000_s1026" style="position:absolute;margin-left:69.5pt;margin-top:801.8pt;width:456.55pt;height:.1pt;z-index:-4972;mso-position-horizontal-relative:page;mso-position-vertical-relative:page" coordorigin="1390,16036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tvhYwMAAO0HAAAOAAAAZHJzL2Uyb0RvYy54bWykVduO2zgMfV+g/yDosUXGlziZxJhMUeQy&#10;WGC2LdD0AxRZvqC25EpKnOli/30pys540ha7aPPgUCJFHh5S1N3bc1OTk9CmUnJFo5uQEiG5yipZ&#10;rOjn/W6yoMRYJjNWKylW9EkY+vb+1R93XZuKWJWqzoQm4ESatGtXtLS2TYPA8FI0zNyoVkhQ5ko3&#10;zMJSF0GmWQfemzqIw3AedEpnrVZcGAO7G6+k9+g/zwW3H/LcCEvqFQVsFr8avwf3De7vWFpo1pYV&#10;72GwX0DRsEpC0IurDbOMHHX1naum4loZldsbrppA5XnFBeYA2UThVTYPWh1bzKVIu6K90ATUXvH0&#10;y275+9NHTaoMajddUiJZA0XCuMRtAD1dW6Rg9aDbT+1H7XME8VHxLwbUwbXerQtvTA7dXyoDh+xo&#10;FdJzznXjXEDi5IxVeLpUQZwt4bA5u10uosWMEg66KL7ti8RLqKQ7BLigkk43D6dzX0FebvvTy2ga&#10;+aOxUwUs9TERZ4/LJQXtZp4ZNb/H6KeStQILZRxXA6MJ4PSM7rQQrolJBHtIKhoOjJoxnSONg2mA&#10;9f8k8kecDHz+jBGW8qOxD0JhRdjp0VhABi2cgeSFHv0e8sibGi7GmwkJXWP4j+e+yAYzIN6bvQ7I&#10;PiQdwdC908EoHoy8r3AWR+jx2tl0sHPO4pEzKOkFIisH1Pwse9ggEebGT4gt1yrjumYP4IZeAw9g&#10;5FL8iS3Evrb1Z/oQGubK9UTRlMBEOfg0WmYdMhfCiaRbUeTCbTTqJPYKVfbqEkCQZ20tx1a+iiNU&#10;Xg0nXABs9EtQh3VUWql2VV1jGWrpoCTTaIncGFVXmVM6NEYXh3WtyYm5WYk/lww4e2EGM0lm6KwU&#10;LNv2smVV7WWwr5Fb6L+eAteJOAz/XobL7WK7SCZJPN9OknCzmbzbrZPJfBfdzjbTzXq9if5x0KIk&#10;LassE9KhGwZzlPy/a9o/EX6kXkbziyxeJLvD3/fJBi9hIBeQy/CP2cFc8XfUD5WDyp7gvmrlXxp4&#10;GUEolf5GSQevzIqar0emBSX1nxKGzjJK3JCwuEhmtzEs9FhzGGuY5OBqRS2FBnfi2vqn7Njqqigh&#10;UoRlleodDNy8cvcZ8XlU/QLmHkr4pmAu/fvnHq3xGq2eX+n7fwEAAP//AwBQSwMEFAAGAAgAAAAh&#10;ALMS+H3iAAAADgEAAA8AAABkcnMvZG93bnJldi54bWxMj0FLw0AQhe+C/2EZwZvdpKGhxmxKKeqp&#10;CLaCeJtmp0lodjZkt0n6793iod7mzTzefC9fTaYVA/WusawgnkUgiEurG64UfO3fnpYgnEfW2Fom&#10;BRdysCru73LMtB35k4adr0QIYZehgtr7LpPSlTUZdDPbEYfb0fYGfZB9JXWPYwg3rZxHUSoNNhw+&#10;1NjRpqbytDsbBe8jjuskfh22p+Pm8rNffHxvY1Lq8WFav4DwNPmbGa74AR2KwHSwZ9ZOtEEnz6GL&#10;D0MaJSmIqyVazGMQh7/dEmSRy/81il8AAAD//wMAUEsBAi0AFAAGAAgAAAAhALaDOJL+AAAA4QEA&#10;ABMAAAAAAAAAAAAAAAAAAAAAAFtDb250ZW50X1R5cGVzXS54bWxQSwECLQAUAAYACAAAACEAOP0h&#10;/9YAAACUAQAACwAAAAAAAAAAAAAAAAAvAQAAX3JlbHMvLnJlbHNQSwECLQAUAAYACAAAACEA2kLb&#10;4WMDAADtBwAADgAAAAAAAAAAAAAAAAAuAgAAZHJzL2Uyb0RvYy54bWxQSwECLQAUAAYACAAAACEA&#10;sxL4feIAAAAOAQAADwAAAAAAAAAAAAAAAAC9BQAAZHJzL2Rvd25yZXYueG1sUEsFBgAAAAAEAAQA&#10;8wAAAMwGAAAAAA==&#10;">
              <v:shape id="Freeform 140" o:spid="_x0000_s1027" style="position:absolute;left:1390;top:16036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28OMUA&#10;AADcAAAADwAAAGRycy9kb3ducmV2LnhtbESPT2sCMRDF74LfIUyhN822FCtboxSL4KEH/1HwNt1M&#10;N0s3kyVJdfXTOwehtxnem/d+M1v0vlUniqkJbOBpXIAiroJtuDZw2K9GU1ApI1tsA5OBCyVYzIeD&#10;GZY2nHlLp12ulYRwKtGAy7krtU6VI49pHDpi0X5C9JhljbW2Ec8S7lv9XBQT7bFhaXDY0dJR9bv7&#10;8wb016a3q637WE99TNf8Go+fx29jHh/69zdQmfr8b75fr63gvwi+PCMT6Pk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4vbw4xQAAANwAAAAPAAAAAAAAAAAAAAAAAJgCAABkcnMv&#10;ZG93bnJldi54bWxQSwUGAAAAAAQABAD1AAAAigMAAAAA&#10;" path="m,l9131,e" filled="f" strokeweight=".12mm">
                <v:path arrowok="t" o:connecttype="custom" o:connectlocs="0,0;9131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09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2542540" cy="127635"/>
              <wp:effectExtent l="2540" t="0" r="0" b="635"/>
              <wp:wrapNone/>
              <wp:docPr id="138" name="Text Box 1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254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 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38" o:spid="_x0000_s1104" type="#_x0000_t202" style="position:absolute;margin-left:69.95pt;margin-top:803.65pt;width:200.2pt;height:10.05pt;z-index:-497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t24sAIAALUFAAAOAAAAZHJzL2Uyb0RvYy54bWysVNtunDAQfa/Uf7D8TriEvYDCRsmyVJXS&#10;i5T0A7xgFqvGprZ3Ia367x2bZbNJVKlqixAaPOMztzNzdT20HB2o0kyKDIcXAUZUlLJiYpfhLw+F&#10;t8RIGyIqwqWgGX6kGl+v3r656ruURrKRvKIKAYjQad9luDGmS31flw1tib6QHRWgrKVqiYFftfMr&#10;RXpAb7kfBcHc76WqOiVLqjWc5qMSrxx+XdPSfKprTQ3iGYbYjPsq993ar7+6IulOka5h5TEM8hdR&#10;tIQJcHqCyokhaK/YK6iWlUpqWZuLUra+rGtWUpcDZBMGL7K5b0hHXS5QHN2dyqT/H2z58fBZIVZB&#10;7y6hVYK00KQHOhh0Kwdkz6BCfadTMLzvwNQMoABrl63u7mT5VSMh1w0RO3qjlOwbSiqIMLQ3/bOr&#10;I462INv+g6zAEdkb6YCGWrW2fFAQBOjQqcdTd2wwJRxGsxheUJWgC6PF/HLmXJB0ut0pbd5R2SIr&#10;ZFhB9x06OdxpY6Mh6WRinQlZMM4dA7h4dgCG4wn4hqtWZ6NwDf2RBMlmuVnGXhzNN14c5Ll3U6xj&#10;b16Ei1l+ma/XefjT+g3jtGFVRYV1M5ErjP+seUeaj7Q40UtLzioLZ0PSarddc4UOBMhduOdYkDMz&#10;/3kYrgiQy4uUwigObqPEK+bLhRcX8cxLFsHSC8LkNpkHcRLnxfOU7pig/54S6jOczKLZSKbf5ha4&#10;53VuJG2ZgfXBWZvh5cmIpJaCG1G51hrC+CiflcKG/1QKaPfUaEdYy9GRrWbYDm46FqdB2MrqESis&#10;JDAMyAi7D4RGqu8Y9bBHMqy/7YmiGPH3AsbALp1JUJOwnQQiSriaYYPRKK7NuJz2nWK7BpDHQRPy&#10;BkalZo7FdqbGKI4DBrvBJXPcY3b5nP87q6dtu/oFAAD//wMAUEsDBBQABgAIAAAAIQC/PET84QAA&#10;AA0BAAAPAAAAZHJzL2Rvd25yZXYueG1sTI/BTsMwEETvSPyDtUjcqE1b0ibEqSoEJyREGg49OrGb&#10;WI3XIXbb8PdsT3Cb2R3Nvs03k+vZ2YzBepTwOBPADDZeW2wlfFVvD2tgISrUqvdoJPyYAJvi9iZX&#10;mfYXLM15F1tGJRgyJaGLccg4D01nnAozPxik3cGPTkWyY8v1qC5U7no+FyLhTlmkC50azEtnmuPu&#10;5CRs91i+2u+P+rM8lLaqUoHvyVHK+7tp+wwsmin+heGKT+hQEFPtT6gD68kv0pSiJBKxWgCjyNNS&#10;kKivo/lqCbzI+f8vil8AAAD//wMAUEsBAi0AFAAGAAgAAAAhALaDOJL+AAAA4QEAABMAAAAAAAAA&#10;AAAAAAAAAAAAAFtDb250ZW50X1R5cGVzXS54bWxQSwECLQAUAAYACAAAACEAOP0h/9YAAACUAQAA&#10;CwAAAAAAAAAAAAAAAAAvAQAAX3JlbHMvLnJlbHNQSwECLQAUAAYACAAAACEACRrduLACAAC1BQAA&#10;DgAAAAAAAAAAAAAAAAAuAgAAZHJzL2Uyb0RvYy54bWxQSwECLQAUAAYACAAAACEAvzxE/OEAAAAN&#10;AQAADwAAAAAAAAAAAAAAAAAKBQAAZHJzL2Rvd25yZXYueG1sUEsFBgAAAAAEAAQA8wAAABgGAAAA&#10;AA=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 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10" behindDoc="1" locked="0" layoutInCell="1" allowOverlap="1">
              <wp:simplePos x="0" y="0"/>
              <wp:positionH relativeFrom="page">
                <wp:posOffset>6537325</wp:posOffset>
              </wp:positionH>
              <wp:positionV relativeFrom="page">
                <wp:posOffset>10206355</wp:posOffset>
              </wp:positionV>
              <wp:extent cx="138430" cy="127635"/>
              <wp:effectExtent l="3175" t="0" r="1270" b="635"/>
              <wp:wrapNone/>
              <wp:docPr id="137" name="Text Box 1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43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37" o:spid="_x0000_s1105" type="#_x0000_t202" style="position:absolute;margin-left:514.75pt;margin-top:803.65pt;width:10.9pt;height:10.05pt;z-index:-497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FDDsQIAALQFAAAOAAAAZHJzL2Uyb0RvYy54bWysVG1vmzAQ/j5p/8Hyd8pLSAKopGpDmCZ1&#10;L1K7H+CACdbAZrYT6Kb9951NSJNWk6ZtfLAO+/zcPXeP7/pmaBt0oFIxwVPsX3kYUV6IkvFdir88&#10;5k6EkdKEl6QRnKb4iSp8s3r75rrvEhqIWjQllQhAuEr6LsW11l3iuqqoaUvUlegoh8NKyJZo+JU7&#10;t5SkB/S2cQPPW7i9kGUnRUGVgt1sPMQri19VtNCfqkpRjZoUQ27artKuW7O6q2uS7CTpalYc0yB/&#10;kUVLGIegJ6iMaIL2kr2CalkhhRKVvipE64qqYgW1HICN771g81CTjlouUBzVncqk/h9s8fHwWSJW&#10;Qu9mS4w4aaFJj3TQ6E4MyOxBhfpOJeD40IGrHuAAvC1b1d2L4qtCXKxrwnf0VkrR15SUkKFvbrpn&#10;V0ccZUC2/QdRQiCy18ICDZVsTfmgIAjQoVNPp+6YZAoTchaFMzgp4MgPlovZ3EYgyXS5k0q/o6JF&#10;xkixhOZbcHK4V9okQ5LJxcTiImdNYwXQ8IsNcBx3IDRcNWcmCdvPH7EXb6JNFDphsNg4oZdlzm2+&#10;Dp1F7i/n2SxbrzP/p4nrh0nNypJyE2bSlh/+We+OKh9VcVKXEg0rDZxJScnddt1IdCCg7dx+x4Kc&#10;ubmXadgiAJcXlPwg9O6C2MkX0dIJ83DuxEsvcjw/vosXXhiHWX5J6Z5x+u+UUJ/ieB7MRy39lptn&#10;v9fcSNIyDdOjYW2Ko5MTSYwCN7y0rdWENaN9VgqT/nMpoN1To61ejURHsephO9jHsYxNeCPmrSif&#10;QMFSgMJAjDD6wKiF/I5RD2MkxerbnkiKUfOewyswM2cy5GRsJ4PwAq6mWGM0mms9zqZ9J9muBuTx&#10;nXFxCy+lYlbFz1kc3xeMBkvmOMbM7Dn/t17Pw3b1CwAA//8DAFBLAwQUAAYACAAAACEAa5KJDOEA&#10;AAAPAQAADwAAAGRycy9kb3ducmV2LnhtbEyPwU7DMBBE70j8g7VI3KjdQFMa4lQVghMSIg0Hjk7s&#10;JlbjdYjdNvw9mxPcZnZHs2/z7eR6djZjsB4lLBcCmMHGa4uthM/q9e4RWIgKteo9Ggk/JsC2uL7K&#10;Vab9BUtz3seWUQmGTEnoYhwyzkPTGafCwg8GaXfwo1OR7NhyPaoLlbueJ0Kk3CmLdKFTg3nuTHPc&#10;n5yE3ReWL/b7vf4oD6Wtqo3At/Qo5e3NtHsCFs0U/8Iw4xM6FMRU+xPqwHryItmsKEsqFet7YHNG&#10;rJak6nmWrB+AFzn//0fxCwAA//8DAFBLAQItABQABgAIAAAAIQC2gziS/gAAAOEBAAATAAAAAAAA&#10;AAAAAAAAAAAAAABbQ29udGVudF9UeXBlc10ueG1sUEsBAi0AFAAGAAgAAAAhADj9If/WAAAAlAEA&#10;AAsAAAAAAAAAAAAAAAAALwEAAF9yZWxzLy5yZWxzUEsBAi0AFAAGAAgAAAAhAAhAUMOxAgAAtAUA&#10;AA4AAAAAAAAAAAAAAAAALgIAAGRycy9lMm9Eb2MueG1sUEsBAi0AFAAGAAgAAAAhAGuSiQzhAAAA&#10;DwEAAA8AAAAAAAAAAAAAAAAACwUAAGRycy9kb3ducmV2LnhtbFBLBQYAAAAABAAEAPMAAAAZBgAA&#10;AAA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43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511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8185" cy="1270"/>
              <wp:effectExtent l="6350" t="10160" r="5715" b="7620"/>
              <wp:wrapNone/>
              <wp:docPr id="135" name="Group 1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8185" cy="1270"/>
                        <a:chOff x="1390" y="16036"/>
                        <a:chExt cx="9131" cy="2"/>
                      </a:xfrm>
                    </wpg:grpSpPr>
                    <wps:wsp>
                      <wps:cNvPr id="136" name="Freeform 136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31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31"/>
                            <a:gd name="T2" fmla="+- 0 10521 1390"/>
                            <a:gd name="T3" fmla="*/ T2 w 913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31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35" o:spid="_x0000_s1026" style="position:absolute;margin-left:69.5pt;margin-top:801.8pt;width:456.55pt;height:.1pt;z-index:-4969;mso-position-horizontal-relative:page;mso-position-vertical-relative:page" coordorigin="1390,16036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FywYgMAAO0HAAAOAAAAZHJzL2Uyb0RvYy54bWykVduO2zgMfV+g/yDosUXGlziZxJhMUeQy&#10;WGC2LdD0AxRZvqC25EpKnOli/30pys540ha7aPOgSCZFHh5S5N3bc1OTk9CmUnJFo5uQEiG5yipZ&#10;rOjn/W6yoMRYJjNWKylW9EkY+vb+1R93XZuKWJWqzoQmYESatGtXtLS2TYPA8FI0zNyoVkgQ5ko3&#10;zMJRF0GmWQfWmzqIw3AedEpnrVZcGANfN15I79F+ngtuP+S5EZbUKwrYLK4a14Nbg/s7lhaatWXF&#10;exjsF1A0rJLg9GJqwywjR119Z6qpuFZG5faGqyZQeV5xgTFANFF4Fc2DVscWYynSrmgvNAG1Vzz9&#10;sln+/vRRkyqD3E1nlEjWQJLQL3EfgJ6uLVLQetDtp/aj9jHC9lHxLwbEwbXcnQuvTA7dXyoDg+xo&#10;FdJzznXjTEDg5IxZeLpkQZwt4fBxdrtcRAsAw0EWxbd9kngJmXSXoukSMulk83A69xnk5ba/vYym&#10;kb8aO1HAUu8Tcfa4XFBQbuaZUfN7jH4qWSswUcZxdWF0PjC600K4IgZSEbHzD4oDo2ZM50ji1Ayw&#10;/p9E/oiTgc+fMcJSfjT2QSjMCDs9GutfQwY7zHPW18Me+M6bGh7GmwkJIYalX/rXc1ED4r3a64Ds&#10;Q9IRdN0bHWzFg5K3Fc7iCC1eG5sOes5YPDIGKS0GiKwcUPOz7GHDjjDXfkIsuVYZVzV7ADfUGlgA&#10;JRfiT3TB97Wuv9O70NBXrjuKpgQ6ysGH0TLrkDkXbku6FUUu3IdGncReochePQJw8iyt5VjLZ3GE&#10;yovhhnOAhX5x6rCOUivVrqprTEMtHZRkGi2RG6PqKnNCh8bo4rCuNTkx1yvx17+gF2rQk2SGxkrB&#10;sm2/t6yq/R6c18gt1F9PgatEbIZ/L8PldrFdJJMknm8nSbjZTN7t1slkvotuZ5vpZr3eRP84aFGS&#10;llWWCenQDY05Sv7fM+1HhG+pl9b8IooXwe7w932wwUsYSDLEMvxjdNBX/Bv1TeWgsid4r1r5SQOT&#10;ETal0t8o6WDKrKj5emRaUFL/KaHpLKMkcWMJD8nsNoaDHksOYwmTHEytqKVQ4G67tn6UHVtdFSV4&#10;ijCtUr2DhptX7j0jPo+qP0Dfwx3OFIyln39uaI3PqPU8pe//BQAA//8DAFBLAwQUAAYACAAAACEA&#10;sxL4feIAAAAOAQAADwAAAGRycy9kb3ducmV2LnhtbEyPQUvDQBCF74L/YRnBm92koaHGbEop6qkI&#10;toJ4m2anSWh2NmS3Sfrv3eKh3ubNPN58L19NphUD9a6xrCCeRSCIS6sbrhR87d+eliCcR9bYWiYF&#10;F3KwKu7vcsy0HfmThp2vRAhhl6GC2vsuk9KVNRl0M9sRh9vR9gZ9kH0ldY9jCDetnEdRKg02HD7U&#10;2NGmpvK0OxsF7yOO6yR+Hban4+bys198fG9jUurxYVq/gPA0+ZsZrvgBHYrAdLBn1k60QSfPoYsP&#10;QxolKYirJVrMYxCHv90SZJHL/zWKXwAAAP//AwBQSwECLQAUAAYACAAAACEAtoM4kv4AAADhAQAA&#10;EwAAAAAAAAAAAAAAAAAAAAAAW0NvbnRlbnRfVHlwZXNdLnhtbFBLAQItABQABgAIAAAAIQA4/SH/&#10;1gAAAJQBAAALAAAAAAAAAAAAAAAAAC8BAABfcmVscy8ucmVsc1BLAQItABQABgAIAAAAIQAsKFyw&#10;YgMAAO0HAAAOAAAAAAAAAAAAAAAAAC4CAABkcnMvZTJvRG9jLnhtbFBLAQItABQABgAIAAAAIQCz&#10;Evh94gAAAA4BAAAPAAAAAAAAAAAAAAAAALwFAABkcnMvZG93bnJldi54bWxQSwUGAAAAAAQABADz&#10;AAAAywYAAAAA&#10;">
              <v:shape id="Freeform 136" o:spid="_x0000_s1027" style="position:absolute;left:1390;top:16036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7yqsMA&#10;AADcAAAADwAAAGRycy9kb3ducmV2LnhtbERPS2sCMRC+F/ofwhR6q9lWsLJuVqRF8NCDLwRv42bc&#10;LG4mSxJ19debQqG3+fieU0x724oL+dA4VvA+yEAQV043XCvYbuZvYxAhImtsHZOCGwWYls9PBeba&#10;XXlFl3WsRQrhkKMCE2OXSxkqQxbDwHXEiTs6bzEm6GupPV5TuG3lR5aNpMWGU4PBjr4MVaf12SqQ&#10;u2Wv5yvzvRhbH+7x0+9/9gelXl/62QREpD7+i//cC53mD0fw+0y6QJY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B7yqsMAAADcAAAADwAAAAAAAAAAAAAAAACYAgAAZHJzL2Rv&#10;d25yZXYueG1sUEsFBgAAAAAEAAQA9QAAAIgDAAAAAA==&#10;" path="m,l9131,e" filled="f" strokeweight=".12mm">
                <v:path arrowok="t" o:connecttype="custom" o:connectlocs="0,0;9131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12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138430" cy="127635"/>
              <wp:effectExtent l="2540" t="0" r="1905" b="635"/>
              <wp:wrapNone/>
              <wp:docPr id="134" name="Text Box 1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44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34" o:spid="_x0000_s1106" type="#_x0000_t202" style="position:absolute;margin-left:69.95pt;margin-top:803.65pt;width:10.9pt;height:10.05pt;z-index:-4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aY5sQIAALQFAAAOAAAAZHJzL2Uyb0RvYy54bWysVG1vmzAQ/j5p/8Hyd8pLSAKopGpDmCZ1&#10;L1K7H+CACdbAZrYT6Kb9951NSJNWk6ZtfLAO+/zcPXeP7/pmaBt0oFIxwVPsX3kYUV6IkvFdir88&#10;5k6EkdKEl6QRnKb4iSp8s3r75rrvEhqIWjQllQhAuEr6LsW11l3iuqqoaUvUlegoh8NKyJZo+JU7&#10;t5SkB/S2cQPPW7i9kGUnRUGVgt1sPMQri19VtNCfqkpRjZoUQ27artKuW7O6q2uS7CTpalYc0yB/&#10;kUVLGIegJ6iMaIL2kr2CalkhhRKVvipE64qqYgW1HICN771g81CTjlouUBzVncqk/h9s8fHwWSJW&#10;Qu9mIUactNCkRzpodCcGZPagQn2nEnB86MBVD3AA3pat6u5F8VUhLtY14Tt6K6Xoa0pKyNA3N92z&#10;qyOOMiDb/oMoIRDZa2GBhkq2pnxQEATo0KmnU3dMMoUJOYvCGZwUcOQHy8VsbiOQZLrcSaXfUdEi&#10;Y6RYQvMtODncK22SIcnkYmJxkbOmsQJo+MUGOI47EBqumjOThO3nj9iLN9EmCp0wWGyc0Msy5zZf&#10;h84i95fzbJat15n/08T1w6RmZUm5CTNpyw//rHdHlY+qOKlLiYaVBs6kpORuu24kOhDQdm6/Y0HO&#10;3NzLNGwRgMsLSn4QendB7OSLaOmEeTh34qUXOZ4f38ULL4zDLL+kdM84/XdKqE9xPA/mo5Z+y82z&#10;32tuJGmZhunRsDbF0cmJJEaBG17a1mrCmtE+K4VJ/7kU0O6p0VavRqKjWPWwHezjiOykMGLeivIJ&#10;FCwFKAzECKMPjFrI7xj1MEZSrL7tiaQYNe85vAIzcyZDTsZ2Mggv4GqKNUajudbjbNp3ku1qQB7f&#10;GRe38FIqZlX8nMXxfcFosGSOY8zMnvN/6/U8bFe/AAAA//8DAFBLAwQUAAYACAAAACEA7nYP++EA&#10;AAANAQAADwAAAGRycy9kb3ducmV2LnhtbEyPwU7DMBBE70j8g7WVuFGnLUpIGqeqEJyQEGk4cHTi&#10;bWI1XofYbcPf45zKbUb7NDuT7ybTswuOTlsSsFpGwJAaqzS1Ar6qt8dnYM5LUrK3hAJ+0cGuuL/L&#10;ZabslUq8HHzLQgi5TArovB8yzl3ToZFuaQekcDva0Ugf7NhyNcprCDc9X0dRzI3UFD50csCXDpvT&#10;4WwE7L+pfNU/H/VneSx1VaURvccnIR4W034LzOPkbzDM9UN1KEKn2p5JOdYHv0nTgAYRR8kG2IzE&#10;qwRYPYt18gS8yPn/FcUfAAAA//8DAFBLAQItABQABgAIAAAAIQC2gziS/gAAAOEBAAATAAAAAAAA&#10;AAAAAAAAAAAAAABbQ29udGVudF9UeXBlc10ueG1sUEsBAi0AFAAGAAgAAAAhADj9If/WAAAAlAEA&#10;AAsAAAAAAAAAAAAAAAAALwEAAF9yZWxzLy5yZWxzUEsBAi0AFAAGAAgAAAAhAHFdpjmxAgAAtAUA&#10;AA4AAAAAAAAAAAAAAAAALgIAAGRycy9lMm9Eb2MueG1sUEsBAi0AFAAGAAgAAAAhAO52D/vhAAAA&#10;DQEAAA8AAAAAAAAAAAAAAAAACwUAAGRycy9kb3ducmV2LnhtbFBLBQYAAAAABAAEAPMAAAAZBgAA&#10;AAA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44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13" behindDoc="1" locked="0" layoutInCell="1" allowOverlap="1">
              <wp:simplePos x="0" y="0"/>
              <wp:positionH relativeFrom="page">
                <wp:posOffset>4131945</wp:posOffset>
              </wp:positionH>
              <wp:positionV relativeFrom="page">
                <wp:posOffset>10206355</wp:posOffset>
              </wp:positionV>
              <wp:extent cx="2543175" cy="127635"/>
              <wp:effectExtent l="0" t="0" r="1905" b="635"/>
              <wp:wrapNone/>
              <wp:docPr id="133" name="Text Box 1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3175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33" o:spid="_x0000_s1107" type="#_x0000_t202" style="position:absolute;margin-left:325.35pt;margin-top:803.65pt;width:200.25pt;height:10.05pt;z-index:-496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SLzsgIAALUFAAAOAAAAZHJzL2Uyb0RvYy54bWysVG1vmzAQ/j5p/8Hyd8pLSAKopGpDmCZ1&#10;L1K7H+CACdbAZrYT6Kb9951NSJNWk6ZtfLAO+/zcc3eP7/pmaBt0oFIxwVPsX3kYUV6IkvFdir88&#10;5k6EkdKEl6QRnKb4iSp8s3r75rrvEhqIWjQllQhAuEr6LsW11l3iuqqoaUvUlegoh8NKyJZo+JU7&#10;t5SkB/S2cQPPW7i9kGUnRUGVgt1sPMQri19VtNCfqkpRjZoUAzdtV2nXrVnd1TVJdpJ0NSuONMhf&#10;sGgJ4xD0BJURTdBesldQLSukUKLSV4VoXVFVrKA2B8jG915k81CTjtpcoDiqO5VJ/T/Y4uPhs0Ss&#10;hN7NZhhx0kKTHumg0Z0YkNmDCvWdSsDxoQNXPcABeNtsVXcviq8KcbGuCd/RWylFX1NSAkPf3HTP&#10;ro44yoBs+w+ihEBkr4UFGirZmvJBQRCgQ6eeTt0xZArYDObhzF/OMSrgzA+Wi9nchiDJdLuTSr+j&#10;okXGSLGE7lt0crhX2rAhyeRignGRs6axCmj4xQY4jjsQG66aM8PCNvRH7MWbaBOFThgsNk7oZZlz&#10;m69DZ5EDu2yWrdeZ/9PE9cOkZmVJuQkzicsP/6x5R5mPsjjJS4mGlQbOUFJyt103Eh0IiDu337Eg&#10;Z27uJQ1bBMjlRUp+EHp3Qezki2jphHk4d+KlFzmeH9/FCy+Mwyy/TOmecfrvKaE+xfE8mI9i+m1u&#10;nv1e50aSlmkYHw1rUxydnEhiJLjhpW2tJqwZ7bNSGPrPpYB2T422gjUaHdWqh+1gX0dk5WzUvBXl&#10;E0hYClAY6BRmHxi1kN8x6mGOpFh92xNJMWrec3gGZuhMhpyM7WQQXsDVFGuMRnOtx+G07yTb1YA8&#10;PjQubuGpVMyq+JnF8YHBbLDJHOeYGT7n/9bredqufgEAAP//AwBQSwMEFAAGAAgAAAAhAKyPdZzh&#10;AAAADgEAAA8AAABkcnMvZG93bnJldi54bWxMj8FOwzAMhu9IvENkJG4sWWHtVppOE4ITEqIrB45p&#10;47XVGqc02VbenvQ0jvb/6ffnbDuZnp1xdJ0lCcuFAIZUW91RI+GrfHtYA3NekVa9JZTwiw62+e1N&#10;plJtL1Tgee8bFkrIpUpC6/2Qcu7qFo1yCzsghexgR6N8GMeG61FdQrnpeSREzI3qKFxo1YAvLdbH&#10;/clI2H1T8dr9fFSfxaHoynIj6D0+Snl/N+2egXmc/BWGWT+oQx6cKnsi7VgvIV6JJKAhiEXyCGxG&#10;xGoZAavmXZQ8Ac8z/v+N/A8AAP//AwBQSwECLQAUAAYACAAAACEAtoM4kv4AAADhAQAAEwAAAAAA&#10;AAAAAAAAAAAAAAAAW0NvbnRlbnRfVHlwZXNdLnhtbFBLAQItABQABgAIAAAAIQA4/SH/1gAAAJQB&#10;AAALAAAAAAAAAAAAAAAAAC8BAABfcmVscy8ucmVsc1BLAQItABQABgAIAAAAIQCeTSLzsgIAALUF&#10;AAAOAAAAAAAAAAAAAAAAAC4CAABkcnMvZTJvRG9jLnhtbFBLAQItABQABgAIAAAAIQCsj3Wc4QAA&#10;AA4BAAAPAAAAAAAAAAAAAAAAAAwFAABkcnMvZG93bnJldi54bWxQSwUGAAAAAAQABADzAAAAGgYA&#10;AAAA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514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8185" cy="1270"/>
              <wp:effectExtent l="6350" t="10160" r="5715" b="7620"/>
              <wp:wrapNone/>
              <wp:docPr id="131" name="Group 1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8185" cy="1270"/>
                        <a:chOff x="1390" y="16036"/>
                        <a:chExt cx="9131" cy="2"/>
                      </a:xfrm>
                    </wpg:grpSpPr>
                    <wps:wsp>
                      <wps:cNvPr id="132" name="Freeform 132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31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31"/>
                            <a:gd name="T2" fmla="+- 0 10521 1390"/>
                            <a:gd name="T3" fmla="*/ T2 w 913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31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31" o:spid="_x0000_s1026" style="position:absolute;margin-left:69.5pt;margin-top:801.8pt;width:456.55pt;height:.1pt;z-index:-4966;mso-position-horizontal-relative:page;mso-position-vertical-relative:page" coordorigin="1390,16036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98GYgMAAO0HAAAOAAAAZHJzL2Uyb0RvYy54bWykVduO2zgMfV+g/yDosUXGlziZxJhMUeQy&#10;WGC2LdD0AxRZvqC25EpKnOli/30pys540ha7aPOgSCZFHh5S5N3bc1OTk9CmUnJFo5uQEiG5yipZ&#10;rOjn/W6yoMRYJjNWKylW9EkY+vb+1R93XZuKWJWqzoQmYESatGtXtLS2TYPA8FI0zNyoVkgQ5ko3&#10;zMJRF0GmWQfWmzqIw3AedEpnrVZcGANfN15I79F+ngtuP+S5EZbUKwrYLK4a14Nbg/s7lhaatWXF&#10;exjsF1A0rJLg9GJqwywjR119Z6qpuFZG5faGqyZQeV5xgTFANFF4Fc2DVscWYynSrmgvNAG1Vzz9&#10;sln+/vRRkyqD3E0jSiRrIEnol7gPQE/XFiloPej2U/tR+xhh+6j4FwPi4FruzoVXJofuL5WBQXa0&#10;Cuk557pxJiBwcsYsPF2yIM6WcPg4u10uosWMEg6yKL7tk8RLyKS7FE2XkEknm4fTuc8gL7f97SXG&#10;4a7GThSw1PtEnD0uFxSUm3lm1Pweo59K1gpMlHFcXRiNB0Z3WghXxEAqwnL+QXFg1IzpHEmcmgHW&#10;/5PIH3Ey8PkzRljKj8Y+CIUZYadHY/1ryGCHec76etgD33lTw8N4MyEhxLD0S/96LmpQQF7tdUD2&#10;IekIuu6NDraAk7GtcBZHaPHa2HTQc8bikTFIaTFAZOWAmp9lDxt2hLn2E2LJtcq4qtkDuKHWwAIo&#10;uRB/ogu+r3X9nd6Fhr5y3VE0JdBRDj6MllmHzLlwW9KtKHLhPjTqJPYKRfbqEYCTZ2ktx1o+iyNU&#10;Xgw3nAMs9ItTh3WUWql2VV1jGmrpoCTTaIncGFVXmRM6NEYXh3WtyYm5Xom//gW9UIOeJDM0VgqW&#10;bfu9ZVXt9+C8Rm6h/noKXCViM/x7GS63i+0imSTxfDtJws1m8m63TibzXXQ720w36/Um+sdBi5K0&#10;rLJMSIduaMxR8v+eaT8ifEu9tOYXUbwIdoe/74MNXsJAkiGW4R+jg77i36hvKgeVPcF71cpPGpiM&#10;sCmV/kZJB1NmRc3XI9OCkvpPCU1nGSWJG0t4SGa3MRz0WHIYS5jkYGpFLYUCd9u19aPs2OqqKMFT&#10;hGmV6h003Lxy7xnxeVT9Afoe7nCmYCz9/HNDa3xGrecpff8vAAAA//8DAFBLAwQUAAYACAAAACEA&#10;sxL4feIAAAAOAQAADwAAAGRycy9kb3ducmV2LnhtbEyPQUvDQBCF74L/YRnBm92koaHGbEop6qkI&#10;toJ4m2anSWh2NmS3Sfrv3eKh3ubNPN58L19NphUD9a6xrCCeRSCIS6sbrhR87d+eliCcR9bYWiYF&#10;F3KwKu7vcsy0HfmThp2vRAhhl6GC2vsuk9KVNRl0M9sRh9vR9gZ9kH0ldY9jCDetnEdRKg02HD7U&#10;2NGmpvK0OxsF7yOO6yR+Hban4+bys198fG9jUurxYVq/gPA0+ZsZrvgBHYrAdLBn1k60QSfPoYsP&#10;QxolKYirJVrMYxCHv90SZJHL/zWKXwAAAP//AwBQSwECLQAUAAYACAAAACEAtoM4kv4AAADhAQAA&#10;EwAAAAAAAAAAAAAAAAAAAAAAW0NvbnRlbnRfVHlwZXNdLnhtbFBLAQItABQABgAIAAAAIQA4/SH/&#10;1gAAAJQBAAALAAAAAAAAAAAAAAAAAC8BAABfcmVscy8ucmVsc1BLAQItABQABgAIAAAAIQC4X98G&#10;YgMAAO0HAAAOAAAAAAAAAAAAAAAAAC4CAABkcnMvZTJvRG9jLnhtbFBLAQItABQABgAIAAAAIQCz&#10;Evh94gAAAA4BAAAPAAAAAAAAAAAAAAAAALwFAABkcnMvZG93bnJldi54bWxQSwUGAAAAAAQABADz&#10;AAAAywYAAAAA&#10;">
              <v:shape id="Freeform 132" o:spid="_x0000_s1027" style="position:absolute;left:1390;top:16036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yX0qcIA&#10;AADcAAAADwAAAGRycy9kb3ducmV2LnhtbERPTWsCMRC9F/wPYQRvmlVBl9UoRRE89KC2FLxNN+Nm&#10;6WayJFG3/npTKPQ2j/c5y3VnG3EjH2rHCsajDARx6XTNlYKP990wBxEissbGMSn4oQDrVe9liYV2&#10;dz7S7RQrkUI4FKjAxNgWUobSkMUwci1x4i7OW4wJ+kpqj/cUbhs5ybKZtFhzajDY0sZQ+X26WgXy&#10;89Dp3dFs97n14RHn/vx2/lJq0O9eFyAidfFf/Ofe6zR/OoHfZ9IFcvU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/JfSpwgAAANwAAAAPAAAAAAAAAAAAAAAAAJgCAABkcnMvZG93&#10;bnJldi54bWxQSwUGAAAAAAQABAD1AAAAhwMAAAAA&#10;" path="m,l9131,e" filled="f" strokeweight=".12mm">
                <v:path arrowok="t" o:connecttype="custom" o:connectlocs="0,0;9131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15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2542540" cy="127635"/>
              <wp:effectExtent l="2540" t="0" r="0" b="635"/>
              <wp:wrapNone/>
              <wp:docPr id="130" name="Text Box 1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254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 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30" o:spid="_x0000_s1108" type="#_x0000_t202" style="position:absolute;margin-left:69.95pt;margin-top:803.65pt;width:200.2pt;height:10.05pt;z-index:-496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tN9sQIAALUFAAAOAAAAZHJzL2Uyb0RvYy54bWysVG1vmzAQ/j5p/8Hyd8pLSAIopGpDmCZ1&#10;L1K7H+CACdbAZrYT6Kb9951NSNNWk6ZtCKHDPj/33N3jW10PbYOOVComeIr9Kw8jygtRMr5P8ZeH&#10;3IkwUprwkjSC0xQ/UoWv12/frPouoYGoRVNSiQCEq6TvUlxr3SWuq4qatkRdiY5y2KyEbImGX7l3&#10;S0l6QG8bN/C8hdsLWXZSFFQpWM3GTby2+FVFC/2pqhTVqEkxcNP2K+13Z77uekWSvSRdzYoTDfIX&#10;LFrCOAQ9Q2VEE3SQ7BVUywoplKj0VSFaV1QVK6jNAbLxvRfZ3NekozYXKI7qzmVS/w+2+Hj8LBEr&#10;oXczqA8nLTTpgQ4a3YoBmTWoUN+pBBzvO3DVA2yAt81WdXei+KoQF5ua8D29kVL0NSUlMPTNSffi&#10;6IijDMiu/yBKCEQOWligoZKtKR8UBAE6MHk8d8eQKWAxmIfwwlYBe36wXMzmNgRJptOdVPodFS0y&#10;RooldN+ik+Od0oYNSSYXE4yLnDWNVUDDny2A47gCseGo2TMsbEN/xF68jbZR6ITBYuuEXpY5N/km&#10;dBa5v5xns2yzyfyfJq4fJjUrS8pNmElcfvhnzTvJfJTFWV5KNKw0cIaSkvvdppHoSEDcuX1OBblw&#10;c5/TsEWAXF6k5AehdxvETr6Ilk6Yh3MnXnqR4/nxbbzwwjjM8ucp3TFO/z0l1Kc4ngfzUUy/zc2z&#10;z+vcSNIyDeOjYW2Ko7MTSYwEt7y0rdWENaN9UQpD/6kU0O6p0VawRqOjWvWwG+ztiAIT3qh5J8pH&#10;kLAUoDAQI8w+MGohv2PUwxxJsfp2IJJi1LzncA3ARU+GnIzdZBBewNEUa4xGc6PH4XToJNvXgDxe&#10;NC5u4KpUzKr4icXpgsFssMmc5pgZPpf/1utp2q5/AQAA//8DAFBLAwQUAAYACAAAACEAvzxE/OEA&#10;AAANAQAADwAAAGRycy9kb3ducmV2LnhtbEyPwU7DMBBE70j8g7VI3KhNW9ImxKkqBCckRBoOPTqx&#10;m1iN1yF22/D3bE9wm9kdzb7NN5Pr2dmMwXqU8DgTwAw2XltsJXxVbw9rYCEq1Kr3aCT8mACb4vYm&#10;V5n2FyzNeRdbRiUYMiWhi3HIOA9NZ5wKMz8YpN3Bj05FsmPL9aguVO56Phci4U5ZpAudGsxLZ5rj&#10;7uQkbPdYvtrvj/qzPJS2qlKB78lRyvu7afsMLJop/oXhik/oUBBT7U+oA+vJL9KUoiQSsVoAo8jT&#10;UpCor6P5agm8yPn/L4pfAAAA//8DAFBLAQItABQABgAIAAAAIQC2gziS/gAAAOEBAAATAAAAAAAA&#10;AAAAAAAAAAAAAABbQ29udGVudF9UeXBlc10ueG1sUEsBAi0AFAAGAAgAAAAhADj9If/WAAAAlAEA&#10;AAsAAAAAAAAAAAAAAAAALwEAAF9yZWxzLy5yZWxzUEsBAi0AFAAGAAgAAAAhADGK032xAgAAtQUA&#10;AA4AAAAAAAAAAAAAAAAALgIAAGRycy9lMm9Eb2MueG1sUEsBAi0AFAAGAAgAAAAhAL88RPzhAAAA&#10;DQEAAA8AAAAAAAAAAAAAAAAACwUAAGRycy9kb3ducmV2LnhtbFBLBQYAAAAABAAEAPMAAAAZBgAA&#10;AAA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 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16" behindDoc="1" locked="0" layoutInCell="1" allowOverlap="1">
              <wp:simplePos x="0" y="0"/>
              <wp:positionH relativeFrom="page">
                <wp:posOffset>6537325</wp:posOffset>
              </wp:positionH>
              <wp:positionV relativeFrom="page">
                <wp:posOffset>10206355</wp:posOffset>
              </wp:positionV>
              <wp:extent cx="138430" cy="127635"/>
              <wp:effectExtent l="3175" t="0" r="1270" b="635"/>
              <wp:wrapNone/>
              <wp:docPr id="129" name="Text Box 1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45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29" o:spid="_x0000_s1109" type="#_x0000_t202" style="position:absolute;margin-left:514.75pt;margin-top:803.65pt;width:10.9pt;height:10.05pt;z-index:-49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XiwsQIAALQFAAAOAAAAZHJzL2Uyb0RvYy54bWysVG1vmzAQ/j5p/8Hyd8pLSAKopGpDmCZ1&#10;L1K7H+CACdbAZrYT6Kb9951NSJNWk6ZtfLAO+/zcPXeP7/pmaBt0oFIxwVPsX3kYUV6IkvFdir88&#10;5k6EkdKEl6QRnKb4iSp8s3r75rrvEhqIWjQllQhAuEr6LsW11l3iuqqoaUvUlegoh8NKyJZo+JU7&#10;t5SkB/S2cQPPW7i9kGUnRUGVgt1sPMQri19VtNCfqkpRjZoUQ27artKuW7O6q2uS7CTpalYc0yB/&#10;kUVLGIegJ6iMaIL2kr2CalkhhRKVvipE64qqYgW1HICN771g81CTjlouUBzVncqk/h9s8fHwWSJW&#10;Qu+CGCNOWmjSIx00uhMDMntQob5TCTg+dOCqBzgAb8tWdfei+KoQF+ua8B29lVL0NSUlZOibm+7Z&#10;1RFHGZBt/0GUEIjstbBAQyVbUz4oCAJ06NTTqTsmmcKEnEXhDE4KOPKD5WI2txFIMl3upNLvqGiR&#10;MVIsofkWnBzulTbJkGRyMbG4yFnTWAE0/GIDHMcdCA1XzZlJwvbzR+zFm2gThU4YLDZO6GWZc5uv&#10;Q2eR+8t5NsvW68z/aeL6YVKzsqTchJm05Yd/1rujykdVnNSlRMNKA2dSUnK3XTcSHQhoO7ffsSBn&#10;bu5lGrYIwOUFJT8IvbsgdvJFtHTCPJw78dKLHM+P7+KFF8Zhll9Sumec/jsl1Kc4ngfzUUu/5ebZ&#10;7zU3krRMw/RoWJvi6OREEqPADS9tazVhzWiflcKk/1wKaPfUaKtXI9FRrHrYDvZxRDMT3oh5K8on&#10;ULAUoDAQI4w+MGohv2PUwxhJsfq2J5Ji1Lzn8ArMzJkMORnbySC8gKsp1hiN5lqPs2nfSbarAXl8&#10;Z1zcwkupmFXxcxbH9wWjwZI5jjEze87/rdfzsF39AgAA//8DAFBLAwQUAAYACAAAACEAa5KJDOEA&#10;AAAPAQAADwAAAGRycy9kb3ducmV2LnhtbEyPwU7DMBBE70j8g7VI3KjdQFMa4lQVghMSIg0Hjk7s&#10;JlbjdYjdNvw9mxPcZnZHs2/z7eR6djZjsB4lLBcCmMHGa4uthM/q9e4RWIgKteo9Ggk/JsC2uL7K&#10;Vab9BUtz3seWUQmGTEnoYhwyzkPTGafCwg8GaXfwo1OR7NhyPaoLlbueJ0Kk3CmLdKFTg3nuTHPc&#10;n5yE3ReWL/b7vf4oD6Wtqo3At/Qo5e3NtHsCFs0U/8Iw4xM6FMRU+xPqwHryItmsKEsqFet7YHNG&#10;rJak6nmWrB+AFzn//0fxCwAA//8DAFBLAQItABQABgAIAAAAIQC2gziS/gAAAOEBAAATAAAAAAAA&#10;AAAAAAAAAAAAAABbQ29udGVudF9UeXBlc10ueG1sUEsBAi0AFAAGAAgAAAAhADj9If/WAAAAlAEA&#10;AAsAAAAAAAAAAAAAAAAALwEAAF9yZWxzLy5yZWxzUEsBAi0AFAAGAAgAAAAhALjNeLCxAgAAtAUA&#10;AA4AAAAAAAAAAAAAAAAALgIAAGRycy9lMm9Eb2MueG1sUEsBAi0AFAAGAAgAAAAhAGuSiQzhAAAA&#10;DwEAAA8AAAAAAAAAAAAAAAAACwUAAGRycy9kb3ducmV2LnhtbFBLBQYAAAAABAAEAPMAAAAZBgAA&#10;AAA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45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517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8185" cy="1270"/>
              <wp:effectExtent l="6350" t="10160" r="5715" b="7620"/>
              <wp:wrapNone/>
              <wp:docPr id="127" name="Group 1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8185" cy="1270"/>
                        <a:chOff x="1390" y="16036"/>
                        <a:chExt cx="9131" cy="2"/>
                      </a:xfrm>
                    </wpg:grpSpPr>
                    <wps:wsp>
                      <wps:cNvPr id="128" name="Freeform 128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31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31"/>
                            <a:gd name="T2" fmla="+- 0 10521 1390"/>
                            <a:gd name="T3" fmla="*/ T2 w 913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31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27" o:spid="_x0000_s1026" style="position:absolute;margin-left:69.5pt;margin-top:801.8pt;width:456.55pt;height:.1pt;z-index:-4963;mso-position-horizontal-relative:page;mso-position-vertical-relative:page" coordorigin="1390,16036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zaMYAMAAO0HAAAOAAAAZHJzL2Uyb0RvYy54bWykVduO2zgMfS+w/yDocYuML3EyiTGZoshl&#10;UGB6AZp+gCLLF6wtuZISZ1rsvy9F2RlP2mIX3TwokkmRh4cUeffm3NTkJLSplFzR6CakREiuskoW&#10;K/plv5ssKDGWyYzVSooVfRKGvrn/49Vd16YiVqWqM6EJGJEm7doVLa1t0yAwvBQNMzeqFRKEudIN&#10;s3DURZBp1oH1pg7iMJwHndJZqxUXxsDXjRfSe7Sf54Lbj3luhCX1igI2i6vG9eDW4P6OpYVmbVnx&#10;Hgb7DRQNqyQ4vZjaMMvIUVc/mGoqrpVRub3hqglUnldcYAwQTRReRfOg1bHFWIq0K9oLTUDtFU+/&#10;bZZ/OH3SpMogd/EtJZI1kCT0S9wHoKdrixS0HnT7uf2kfYywfVT8LwPi4FruzoVXJofuvcrAIDta&#10;hfScc904ExA4OWMWni5ZEGdLOHyc3S4X0WJGCQcZgOiTxEvIpLsUTZeQSSebh9O5zyAvt/3tZTSN&#10;/NXYiQKWep+Is8flgoJyM8+Mmv/H6OeStQITZRxXF0ah+D2jOy2EK2IgdeFJRcWBUTOmcyRxMA2w&#10;/q9E/oyTgc9fMcJSfjT2QSjMCDs9GutfQwY7zHPWo98D33lTw8N4PSEhcc5w8dwXFzUg3qv9GZB9&#10;SDqCrnujg614UPK2wlkc/dTYdNBzxuKRMUhpMUBk5YCan2UPG3aEufYTYsm1yriq2QO4odbAAii5&#10;EH+hC76vdf2d3oWGvnLdUTQl0FEOnpOWWYfMuXBb0q0ocuE+NOok9gpF9uoRgJNnaS3HWj6LI1Re&#10;DDecAyz0i1OHdZRaqXZVXWMaaumgJNNoidwYVVeZEzo0RheHda3Jibleib/+Bb1Qg54kMzRWCpZt&#10;+71lVe334LxGbqH+egpcJWIz/L4Ml9vFdpFMkni+nSThZjN5u1snk/kuup1tppv1ehP97aBFSVpW&#10;WSakQzc05ij5b8+0HxG+pV5a84soXgS7w9+PwQYvYSDJEMvwj9FBX/Fv1DeVg8qe4L1q5ScNTEbY&#10;lEp/o6SDKbOi5uuRaUFJ/U5C01lGSeLGEh6S2W0MBz2WHMYSJjmYWlFLocDddm39KDu2uipK8BRh&#10;WqV6Cw03r9x7RnweVX+Avoc7nCkYSz//3NAan1HreUrf/wMAAP//AwBQSwMEFAAGAAgAAAAhALMS&#10;+H3iAAAADgEAAA8AAABkcnMvZG93bnJldi54bWxMj0FLw0AQhe+C/2EZwZvdpKGhxmxKKeqpCLaC&#10;eJtmp0lodjZkt0n6793iod7mzTzefC9fTaYVA/WusawgnkUgiEurG64UfO3fnpYgnEfW2FomBRdy&#10;sCru73LMtB35k4adr0QIYZehgtr7LpPSlTUZdDPbEYfb0fYGfZB9JXWPYwg3rZxHUSoNNhw+1NjR&#10;pqbytDsbBe8jjuskfh22p+Pm8rNffHxvY1Lq8WFav4DwNPmbGa74AR2KwHSwZ9ZOtEEnz6GLD0Ma&#10;JSmIqyVazGMQh7/dEmSRy/81il8AAAD//wMAUEsBAi0AFAAGAAgAAAAhALaDOJL+AAAA4QEAABMA&#10;AAAAAAAAAAAAAAAAAAAAAFtDb250ZW50X1R5cGVzXS54bWxQSwECLQAUAAYACAAAACEAOP0h/9YA&#10;AACUAQAACwAAAAAAAAAAAAAAAAAvAQAAX3JlbHMvLnJlbHNQSwECLQAUAAYACAAAACEAOsM2jGAD&#10;AADtBwAADgAAAAAAAAAAAAAAAAAuAgAAZHJzL2Uyb0RvYy54bWxQSwECLQAUAAYACAAAACEAsxL4&#10;feIAAAAOAQAADwAAAAAAAAAAAAAAAAC6BQAAZHJzL2Rvd25yZXYueG1sUEsFBgAAAAAEAAQA8wAA&#10;AMkGAAAAAA==&#10;">
              <v:shape id="Freeform 128" o:spid="_x0000_s1027" style="position:absolute;left:1390;top:16036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RVnsYA&#10;AADcAAAADwAAAGRycy9kb3ducmV2LnhtbESPT2vDMAzF74N9B6PBbquzHraS1S2lo9BDD/1HITct&#10;1uKwWA6226b79NNh0JvEe3rvp+l88J26UExtYAOvowIUcR1sy42B42H1MgGVMrLFLjAZuFGC+ezx&#10;YYqlDVfe0WWfGyUhnEo04HLuS61T7chjGoWeWLTvED1mWWOjbcSrhPtOj4viTXtsWRoc9rR0VP/s&#10;z96APm0Hu9q5z/XEx/Sb32O1qb6MeX4aFh+gMg35bv6/XlvBHwutPCMT6N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xRVnsYAAADcAAAADwAAAAAAAAAAAAAAAACYAgAAZHJz&#10;L2Rvd25yZXYueG1sUEsFBgAAAAAEAAQA9QAAAIsDAAAAAA==&#10;" path="m,l9131,e" filled="f" strokeweight=".12mm">
                <v:path arrowok="t" o:connecttype="custom" o:connectlocs="0,0;9131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18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138430" cy="127635"/>
              <wp:effectExtent l="2540" t="0" r="1905" b="635"/>
              <wp:wrapNone/>
              <wp:docPr id="126" name="Text Box 1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46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26" o:spid="_x0000_s1110" type="#_x0000_t202" style="position:absolute;margin-left:69.95pt;margin-top:803.65pt;width:10.9pt;height:10.05pt;z-index:-496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2xZbsQIAALQFAAAOAAAAZHJzL2Uyb0RvYy54bWysVG1vmzAQ/j5p/8Hyd8pLCAFUUrUhTJO6&#10;F6ndD3DABGtgM9sJ6ab9951NSJNWk6ZtfLAO+/zcPXeP7/rm0LVoT6VigmfYv/IworwUFePbDH95&#10;LJwYI6UJr0grOM3wE1X4Zvn2zfXQpzQQjWgrKhGAcJUOfYYbrfvUdVXZ0I6oK9FTDoe1kB3R8Cu3&#10;biXJAOhd6waeF7mDkFUvRUmVgt18PMRLi1/XtNSf6lpRjdoMQ27artKuG7O6y2uSbiXpG1Ye0yB/&#10;kUVHGIegJ6icaIJ2kr2C6lgphRK1vipF54q6ZiW1HICN771g89CQnlouUBzVn8qk/h9s+XH/WSJW&#10;Qe+CCCNOOmjSIz1odCcOyOxBhYZepeD40IOrPsABeFu2qr8X5VeFuFg1hG/prZRiaCipIEPf3HTP&#10;ro44yoBshg+igkBkp4UFOtSyM+WDgiBAh049nbpjkilNyFkczuCkhCM/WESzuY1A0ulyL5V+R0WH&#10;jJFhCc234GR/r7RJhqSTi4nFRcHa1gqg5Rcb4DjuQGi4as5MErafPxIvWcfrOHTCIFo7oZfnzm2x&#10;Cp2o8BfzfJavVrn/08T1w7RhVUW5CTNpyw//rHdHlY+qOKlLiZZVBs6kpOR2s2ol2hPQdmG/Y0HO&#10;3NzLNGwRgMsLSn4QendB4hRRvHDCIpw7ycKLHc9P7pLIC5MwLy4p3TNO/50SGjKczIP5qKXfcvPs&#10;95obSTumYXq0rMtwfHIiqVHgmle2tZqwdrTPSmHSfy4FtHtqtNWrkegoVn3YHOzjiEMT3oh5I6on&#10;ULAUoDAQI4w+MBohv2M0wBjJsPq2I5Ji1L7n8ArMzJkMORmbySC8hKsZ1hiN5kqPs2nXS7ZtAHl8&#10;Z1zcwkupmVXxcxbH9wWjwZI5jjEze87/rdfzsF3+AgAA//8DAFBLAwQUAAYACAAAACEA7nYP++EA&#10;AAANAQAADwAAAGRycy9kb3ducmV2LnhtbEyPwU7DMBBE70j8g7WVuFGnLUpIGqeqEJyQEGk4cHTi&#10;bWI1XofYbcPf45zKbUb7NDuT7ybTswuOTlsSsFpGwJAaqzS1Ar6qt8dnYM5LUrK3hAJ+0cGuuL/L&#10;ZabslUq8HHzLQgi5TArovB8yzl3ToZFuaQekcDva0Ugf7NhyNcprCDc9X0dRzI3UFD50csCXDpvT&#10;4WwE7L+pfNU/H/VneSx1VaURvccnIR4W034LzOPkbzDM9UN1KEKn2p5JOdYHv0nTgAYRR8kG2IzE&#10;qwRYPYt18gS8yPn/FcUfAAAA//8DAFBLAQItABQABgAIAAAAIQC2gziS/gAAAOEBAAATAAAAAAAA&#10;AAAAAAAAAAAAAABbQ29udGVudF9UeXBlc10ueG1sUEsBAi0AFAAGAAgAAAAhADj9If/WAAAAlAEA&#10;AAsAAAAAAAAAAAAAAAAALwEAAF9yZWxzLy5yZWxzUEsBAi0AFAAGAAgAAAAhALHbFluxAgAAtAUA&#10;AA4AAAAAAAAAAAAAAAAALgIAAGRycy9lMm9Eb2MueG1sUEsBAi0AFAAGAAgAAAAhAO52D/vhAAAA&#10;DQEAAA8AAAAAAAAAAAAAAAAACwUAAGRycy9kb3ducmV2LnhtbFBLBQYAAAAABAAEAPMAAAAZBgAA&#10;AAA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46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19" behindDoc="1" locked="0" layoutInCell="1" allowOverlap="1">
              <wp:simplePos x="0" y="0"/>
              <wp:positionH relativeFrom="page">
                <wp:posOffset>4131945</wp:posOffset>
              </wp:positionH>
              <wp:positionV relativeFrom="page">
                <wp:posOffset>10206355</wp:posOffset>
              </wp:positionV>
              <wp:extent cx="2543175" cy="127635"/>
              <wp:effectExtent l="0" t="0" r="1905" b="635"/>
              <wp:wrapNone/>
              <wp:docPr id="125" name="Text Box 1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3175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25" o:spid="_x0000_s1111" type="#_x0000_t202" style="position:absolute;margin-left:325.35pt;margin-top:803.65pt;width:200.25pt;height:10.05pt;z-index:-496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FCAtAIAALUFAAAOAAAAZHJzL2Uyb0RvYy54bWysVG1vmzAQ/j5p/8Hyd8pLSQIopGpDmCZ1&#10;L1K7H+CACdbAZrYT6Kr9951NSNr0y7SND9Zhnx8/d/fcLW+GtkEHKhUTPMX+lYcR5YUoGd+l+Ntj&#10;7kQYKU14SRrBaYqfqMI3q/fvln2X0EDUoimpRADCVdJ3Ka617hLXVUVNW6KuREc5HFZCtkTDr9y5&#10;pSQ9oLeNG3je3O2FLDspCqoU7GbjIV5Z/Kqihf5SVYpq1KQYuGm7SrtuzequliTZSdLVrDjSIH/B&#10;oiWMw6MnqIxogvaSvYFqWSGFEpW+KkTriqpiBbUxQDS+dxHNQ006amOB5KjulCb1/2CLz4evErES&#10;ahfMMOKkhSI90kGjOzEgswcZ6juVgONDB656gAPwttGq7l4U3xXiYl0TvqO3Uoq+pqQEhr656b64&#10;OuIoA7LtP4kSHiJ7LSzQUMnWpA8SggAdKvV0qo4hU8BmMAuv/QWQLODMDxbza0vOJcl0u5NKf6Ci&#10;RcZIsYTqW3RyuFfasCHJ5GIe4yJnTWMV0PBXG+A47sDbcNWcGRa2oM+xF2+iTRQ6YTDfOKGXZc5t&#10;vg6deQ7ssutsvc78X+ZdP0xqVpaUm2cmcfnhnxXvKPNRFid5KdGw0sAZSkrututGogMBcef2szmH&#10;k7Ob+5qGTQLEchGSH4TeXRA7+TxaOGEezpx44UWO58d38dwL4zDLX4d0zzj995BQn+J4BiKz4ZxJ&#10;X8Tm2e9tbCRpmYbx0bA2xdHJiSRGghte2tJqwprRfpEKQ/+cCij3VGgrWKPRUa162A62O6JTI2xF&#10;+QQSlgIUBjqF2QdGLeRPjHqYIylWP/ZEUoyajxzawAydyZCTsZ0Mwgu4mmKN0Wiu9Tic9p1kuxqQ&#10;x0bj4hZapWJWxaanRhbHBoPZYIM5zjEzfF7+W6/ztF39BgAA//8DAFBLAwQUAAYACAAAACEArI91&#10;nOEAAAAOAQAADwAAAGRycy9kb3ducmV2LnhtbEyPwU7DMAyG70i8Q2QkbixZYe1Wmk4TghMSoisH&#10;jmnjtdUapzTZVt6e9DSO9v/p9+dsO5menXF0nSUJy4UAhlRb3VEj4at8e1gDc16RVr0llPCLDrb5&#10;7U2mUm0vVOB57xsWSsilSkLr/ZBy7uoWjXILOyCF7GBHo3wYx4brUV1Cuel5JETMjeooXGjVgC8t&#10;1sf9yUjYfVPx2v18VJ/FoejKciPoPT5KeX837Z6BeZz8FYZZP6hDHpwqeyLtWC8hXokkoCGIRfII&#10;bEbEahkBq+ZdlDwBzzP+/438DwAA//8DAFBLAQItABQABgAIAAAAIQC2gziS/gAAAOEBAAATAAAA&#10;AAAAAAAAAAAAAAAAAABbQ29udGVudF9UeXBlc10ueG1sUEsBAi0AFAAGAAgAAAAhADj9If/WAAAA&#10;lAEAAAsAAAAAAAAAAAAAAAAALwEAAF9yZWxzLy5yZWxzUEsBAi0AFAAGAAgAAAAhACn4UIC0AgAA&#10;tQUAAA4AAAAAAAAAAAAAAAAALgIAAGRycy9lMm9Eb2MueG1sUEsBAi0AFAAGAAgAAAAhAKyPdZzh&#10;AAAADgEAAA8AAAAAAAAAAAAAAAAADgUAAGRycy9kb3ducmV2LnhtbFBLBQYAAAAABAAEAPMAAAAc&#10;BgAAAAA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520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8185" cy="1270"/>
              <wp:effectExtent l="6350" t="10160" r="5715" b="7620"/>
              <wp:wrapNone/>
              <wp:docPr id="123" name="Group 1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8185" cy="1270"/>
                        <a:chOff x="1390" y="16036"/>
                        <a:chExt cx="9131" cy="2"/>
                      </a:xfrm>
                    </wpg:grpSpPr>
                    <wps:wsp>
                      <wps:cNvPr id="124" name="Freeform 124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31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31"/>
                            <a:gd name="T2" fmla="+- 0 10521 1390"/>
                            <a:gd name="T3" fmla="*/ T2 w 913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31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23" o:spid="_x0000_s1026" style="position:absolute;margin-left:69.5pt;margin-top:801.8pt;width:456.55pt;height:.1pt;z-index:-4960;mso-position-horizontal-relative:page;mso-position-vertical-relative:page" coordorigin="1390,16036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iFWYAMAAO0HAAAOAAAAZHJzL2Uyb0RvYy54bWykVduO2zgMfS+w/yDocYuML3EyiTGZoshl&#10;UGB6AZp+gCLLF6wtuZISZ1rsvy9F2RlP2mIX3TwokkmRh4cUeffm3NTkJLSplFzR6CakREiuskoW&#10;K/plv5ssKDGWyYzVSooVfRKGvrn/49Vd16YiVqWqM6EJGJEm7doVLa1t0yAwvBQNMzeqFRKEudIN&#10;s3DURZBp1oH1pg7iMJwHndJZqxUXxsDXjRfSe7Sf54Lbj3luhCX1igI2i6vG9eDW4P6OpYVmbVnx&#10;Hgb7DRQNqyQ4vZjaMMvIUVc/mGoqrpVRub3hqglUnldcYAwQTRReRfOg1bHFWIq0K9oLTUDtFU+/&#10;bZZ/OH3SpMogd/GUEskaSBL6Je4D0NO1RQpaD7r93H7SPkbYPir+lwFxcC1358Irk0P3XmVgkB2t&#10;QnrOuW6cCQicnDELT5csiLMlHD7ObpeLaDGjhIMsim/7JPESMukuRdMlZNLJ5uF07jPIy21/exlN&#10;I381dqKApd4n4uxxuaCg3Mwzo+b/Mfq5ZK3ARBnH1YXRZGB0p4VwRQykJp5UVBwYNWM6RxIH0wDr&#10;/0rkzzgZ+PwVIyzlR2MfhMKMsNOjsf41ZLDDPGd9PeyB77yp4WG8npCQOGe4eO6LixoQ79X+DMg+&#10;JB1B173RwVY8KHlb4SyOfmoMqvHZWDwyBiktBoisHFDzs+xhw44w135CLLlWGVc1ewA31BpYACUX&#10;4i90wfe1rr/Tu9DQV647iqYEOsrBc9Iy65A5F25LuhVFLtyHRp3EXqHIXj0CcPIsreVYy2dxhMqL&#10;4YZzgIV+ceqwjlIr1a6qa0xDLR2UZBotkRuj6ipzQofG6OKwrjU5Mdcr8de/oBdq0JNkhsZKwbJt&#10;v7esqv0enNfILdRfT4GrRGyG35fhcrvYLpJJEs+3kyTcbCZvd+tkMt9Ft7PNdLNeb6K/HbQoScsq&#10;y4R06IbGHCX/7Zn2I8K31EtrfhHFi2B3+Psx2OAlDCQZYhn+MTroK/6N+qZyUNkTvFet/KSByQib&#10;UulvlHQwZVbUfD0yLSip30loOssoSdxYwkMyu43hoMeSw1jCJAdTK2opFLjbrq0fZcdWV0UJniJM&#10;q1RvoeHmlXvPiM+j6g/Q93CHMwVj6eefG1rjM2o9T+n7fwAAAP//AwBQSwMEFAAGAAgAAAAhALMS&#10;+H3iAAAADgEAAA8AAABkcnMvZG93bnJldi54bWxMj0FLw0AQhe+C/2EZwZvdpKGhxmxKKeqpCLaC&#10;eJtmp0lodjZkt0n6793iod7mzTzefC9fTaYVA/WusawgnkUgiEurG64UfO3fnpYgnEfW2FomBRdy&#10;sCru73LMtB35k4adr0QIYZehgtr7LpPSlTUZdDPbEYfb0fYGfZB9JXWPYwg3rZxHUSoNNhw+1NjR&#10;pqbytDsbBe8jjuskfh22p+Pm8rNffHxvY1Lq8WFav4DwNPmbGa74AR2KwHSwZ9ZOtEEnz6GLD0Ma&#10;JSmIqyVazGMQh7/dEmSRy/81il8AAAD//wMAUEsBAi0AFAAGAAgAAAAhALaDOJL+AAAA4QEAABMA&#10;AAAAAAAAAAAAAAAAAAAAAFtDb250ZW50X1R5cGVzXS54bWxQSwECLQAUAAYACAAAACEAOP0h/9YA&#10;AACUAQAACwAAAAAAAAAAAAAAAAAvAQAAX3JlbHMvLnJlbHNQSwECLQAUAAYACAAAACEANfIhVmAD&#10;AADtBwAADgAAAAAAAAAAAAAAAAAuAgAAZHJzL2Uyb0RvYy54bWxQSwECLQAUAAYACAAAACEAsxL4&#10;feIAAAAOAQAADwAAAAAAAAAAAAAAAAC6BQAAZHJzL2Rvd25yZXYueG1sUEsFBgAAAAAEAAQA8wAA&#10;AMkGAAAAAA==&#10;">
              <v:shape id="Freeform 124" o:spid="_x0000_s1027" style="position:absolute;left:1390;top:16036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llfm8IA&#10;AADcAAAADwAAAGRycy9kb3ducmV2LnhtbERPTWsCMRC9F/wPYQRvmlVEl9UoRRE89KC2FLxNN+Nm&#10;6WayJFG3/npTKPQ2j/c5y3VnG3EjH2rHCsajDARx6XTNlYKP990wBxEissbGMSn4oQDrVe9liYV2&#10;dz7S7RQrkUI4FKjAxNgWUobSkMUwci1x4i7OW4wJ+kpqj/cUbhs5ybKZtFhzajDY0sZQ+X26WgXy&#10;89Dp3dFs97n14RHn/vx2/lJq0O9eFyAidfFf/Ofe6zR/MoXfZ9IFcvU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aWV+bwgAAANwAAAAPAAAAAAAAAAAAAAAAAJgCAABkcnMvZG93&#10;bnJldi54bWxQSwUGAAAAAAQABAD1AAAAhwMAAAAA&#10;" path="m,l9131,e" filled="f" strokeweight=".12mm">
                <v:path arrowok="t" o:connecttype="custom" o:connectlocs="0,0;9131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21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2542540" cy="127635"/>
              <wp:effectExtent l="2540" t="0" r="0" b="635"/>
              <wp:wrapNone/>
              <wp:docPr id="122" name="Text Box 1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254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 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22" o:spid="_x0000_s1112" type="#_x0000_t202" style="position:absolute;margin-left:69.95pt;margin-top:803.65pt;width:200.2pt;height:10.05pt;z-index:-495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Yv4sQIAALUFAAAOAAAAZHJzL2Uyb0RvYy54bWysVG1vmzAQ/j5p/8Hyd8pLCQFUUrUhTJO6&#10;F6ndD3DABGtgM9sJdNP++84mpGmrSdM2hNBhn5+75+7xXV2PXYsOVComeIb9Cw8jyktRMb7L8JeH&#10;wokxUprwirSC0ww/UoWvV2/fXA19SgPRiLaiEgEIV+nQZ7jRuk9dV5UN7Yi6ED3lsFkL2RENv3Ln&#10;VpIMgN61buB5kTsIWfVSlFQpWM2nTbyy+HVNS/2prhXVqM0w5KbtV9rv1nzd1RVJd5L0DSuPaZC/&#10;yKIjjEPQE1RONEF7yV5BdayUQolaX5Sic0Vds5JaDsDG916wuW9ITy0XKI7qT2VS/w+2/Hj4LBGr&#10;oHdBgBEnHTTpgY4a3YoRmTWo0NCrFBzve3DVI2yAt2Wr+jtRflWIi3VD+I7eSCmGhpIKMvTNSffs&#10;6ISjDMh2+CAqCET2WligsZadKR8UBAE6dOrx1B2TTAmLwSKEF7ZK2PODZXS5sCFIOp/updLvqOiQ&#10;MTIsofsWnRzulDbZkHR2McG4KFjbWgW0/NkCOE4rEBuOmj2ThW3oj8RLNvEmDp0wiDZO6OW5c1Os&#10;Qycq/OUiv8zX69z/aeL6YdqwqqLchJnF5Yd/1ryjzCdZnOSlRMsqA2dSUnK3XbcSHQiIu7DPsSBn&#10;bu7zNGwRgMsLSn4QerdB4hRRvHTCIlw4ydKLHc9PbpPIC5MwL55TumOc/jslNGQ4WQSLSUy/5ebZ&#10;5zU3knZMw/hoWZfh+OREUiPBDa9sazVh7WSflcKk/1QKaPfcaCtYo9FJrXrcjvZ2xJEJb9S8FdUj&#10;SFgKUBiIEWYfGI2Q3zEaYI5kWH3bE0kxat9zuAZm6MyGnI3tbBBewtEMa4wmc62n4bTvJds1gDxd&#10;NC5u4KrUzKr4KYvjBYPZYMkc55gZPuf/1utp2q5+AQAA//8DAFBLAwQUAAYACAAAACEAvzxE/OEA&#10;AAANAQAADwAAAGRycy9kb3ducmV2LnhtbEyPwU7DMBBE70j8g7VI3KhNW9ImxKkqBCckRBoOPTqx&#10;m1iN1yF22/D3bE9wm9kdzb7NN5Pr2dmMwXqU8DgTwAw2XltsJXxVbw9rYCEq1Kr3aCT8mACb4vYm&#10;V5n2FyzNeRdbRiUYMiWhi3HIOA9NZ5wKMz8YpN3Bj05FsmPL9aguVO56Phci4U5ZpAudGsxLZ5rj&#10;7uQkbPdYvtrvj/qzPJS2qlKB78lRyvu7afsMLJop/oXhik/oUBBT7U+oA+vJL9KUoiQSsVoAo8jT&#10;UpCor6P5agm8yPn/L4pfAAAA//8DAFBLAQItABQABgAIAAAAIQC2gziS/gAAAOEBAAATAAAAAAAA&#10;AAAAAAAAAAAAAABbQ29udGVudF9UeXBlc10ueG1sUEsBAi0AFAAGAAgAAAAhADj9If/WAAAAlAEA&#10;AAsAAAAAAAAAAAAAAAAALwEAAF9yZWxzLy5yZWxzUEsBAi0AFAAGAAgAAAAhANsRi/ixAgAAtQUA&#10;AA4AAAAAAAAAAAAAAAAALgIAAGRycy9lMm9Eb2MueG1sUEsBAi0AFAAGAAgAAAAhAL88RPzhAAAA&#10;DQEAAA8AAAAAAAAAAAAAAAAACwUAAGRycy9kb3ducmV2LnhtbFBLBQYAAAAABAAEAPMAAAAZBgAA&#10;AAA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 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22" behindDoc="1" locked="0" layoutInCell="1" allowOverlap="1">
              <wp:simplePos x="0" y="0"/>
              <wp:positionH relativeFrom="page">
                <wp:posOffset>6537325</wp:posOffset>
              </wp:positionH>
              <wp:positionV relativeFrom="page">
                <wp:posOffset>10206355</wp:posOffset>
              </wp:positionV>
              <wp:extent cx="138430" cy="127635"/>
              <wp:effectExtent l="3175" t="0" r="1270" b="635"/>
              <wp:wrapNone/>
              <wp:docPr id="121" name="Text Box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47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21" o:spid="_x0000_s1113" type="#_x0000_t202" style="position:absolute;margin-left:514.75pt;margin-top:803.65pt;width:10.9pt;height:10.05pt;z-index:-495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sPAsQIAALQFAAAOAAAAZHJzL2Uyb0RvYy54bWysVG1vmzAQ/j5p/8Hyd8pLSAKopGpDmCZ1&#10;L1K7H+CACdbAZrYT6Kb9951NSJNWk6ZtfEBn+/zcPXeP7/pmaBt0oFIxwVPsX3kYUV6IkvFdir88&#10;5k6EkdKEl6QRnKb4iSp8s3r75rrvEhqIWjQllQhAuEr6LsW11l3iuqqoaUvUlegoh8NKyJZoWMqd&#10;W0rSA3rbuIHnLdxeyLKToqBKwW42HuKVxa8qWuhPVaWoRk2KITdt/9L+t+bvrq5JspOkq1lxTIP8&#10;RRYtYRyCnqAyognaS/YKqmWFFEpU+qoQrSuqihXUcgA2vveCzUNNOmq5QHFUdyqT+n+wxcfDZ4lY&#10;Cb0LfIw4aaFJj3TQ6E4MyOxBhfpOJeD40IGrHuAAvC1b1d2L4qtCXKxrwnf0VkrR15SUkKG96Z5d&#10;HXGUAdn2H0QJgcheCws0VLI15YOCIECHTj2dumOSKUzIWRTO4KSAIz9YLmZzk5tLkulyJ5V+R0WL&#10;jJFiCc234ORwr/ToOrmYWFzkrGmsABp+sQGY4w6EhqvmzCRh+/kj9uJNtIlCJwwWGyf0ssy5zdeh&#10;s8j95TybZet15v80cf0wqVlZUm7CTNrywz/r3VHloypO6lKiYaWBMykpuduuG4kOBLSd2+9YkDM3&#10;9zINWy/g8oKSH4TeXRA7+SJaOmEezp146UWO58d38cIL4zDLLyndM07/nRLqUxzPg/mopd9y8+z3&#10;mhtJWqZhejSsTXF0ciKJUeCGl7a1mrBmtM9KYdJ/LgW0e2q01auR6ChWPWwH+zii5fQOtqJ8AgVL&#10;AQoDMcLoA6MW8jtGPYyRFKtveyIpRs17Dq/AzJzJkJOxnQzCC7iaYo3RaK71OJv2nWS7GpDHd8bF&#10;LbyUilkVmyc1ZgEUzAJGgyVzHGNm9pyvrdfzsF39AgAA//8DAFBLAwQUAAYACAAAACEAa5KJDOEA&#10;AAAPAQAADwAAAGRycy9kb3ducmV2LnhtbEyPwU7DMBBE70j8g7VI3KjdQFMa4lQVghMSIg0Hjk7s&#10;JlbjdYjdNvw9mxPcZnZHs2/z7eR6djZjsB4lLBcCmMHGa4uthM/q9e4RWIgKteo9Ggk/JsC2uL7K&#10;Vab9BUtz3seWUQmGTEnoYhwyzkPTGafCwg8GaXfwo1OR7NhyPaoLlbueJ0Kk3CmLdKFTg3nuTHPc&#10;n5yE3ReWL/b7vf4oD6Wtqo3At/Qo5e3NtHsCFs0U/8Iw4xM6FMRU+xPqwHryItmsKEsqFet7YHNG&#10;rJak6nmWrB+AFzn//0fxCwAA//8DAFBLAQItABQABgAIAAAAIQC2gziS/gAAAOEBAAATAAAAAAAA&#10;AAAAAAAAAAAAAABbQ29udGVudF9UeXBlc10ueG1sUEsBAi0AFAAGAAgAAAAhADj9If/WAAAAlAEA&#10;AAsAAAAAAAAAAAAAAAAALwEAAF9yZWxzLy5yZWxzUEsBAi0AFAAGAAgAAAAhAN4Kw8CxAgAAtAUA&#10;AA4AAAAAAAAAAAAAAAAALgIAAGRycy9lMm9Eb2MueG1sUEsBAi0AFAAGAAgAAAAhAGuSiQzhAAAA&#10;DwEAAA8AAAAAAAAAAAAAAAAACwUAAGRycy9kb3ducmV2LnhtbFBLBQYAAAAABAAEAPMAAAAZBgAA&#10;AAA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47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523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8185" cy="1270"/>
              <wp:effectExtent l="6350" t="10160" r="5715" b="7620"/>
              <wp:wrapNone/>
              <wp:docPr id="119" name="Group 1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8185" cy="1270"/>
                        <a:chOff x="1390" y="16036"/>
                        <a:chExt cx="9131" cy="2"/>
                      </a:xfrm>
                    </wpg:grpSpPr>
                    <wps:wsp>
                      <wps:cNvPr id="120" name="Freeform 120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31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31"/>
                            <a:gd name="T2" fmla="+- 0 10521 1390"/>
                            <a:gd name="T3" fmla="*/ T2 w 913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31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19" o:spid="_x0000_s1026" style="position:absolute;margin-left:69.5pt;margin-top:801.8pt;width:456.55pt;height:.1pt;z-index:-4957;mso-position-horizontal-relative:page;mso-position-vertical-relative:page" coordorigin="1390,16036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+mpYgMAAO0HAAAOAAAAZHJzL2Uyb0RvYy54bWykVduO2zgMfS+w/yDocYuML3EyiTGZoshl&#10;UGB6AZp+gCLLF6wtuZISZ1rsvy9F2RlP2mIX3Tw4lEiRh4cUdffm3NTkJLSplFzR6CakREiuskoW&#10;K/plv5ssKDGWyYzVSooVfRKGvrn/49Vd16YiVqWqM6EJOJEm7doVLa1t0yAwvBQNMzeqFRKUudIN&#10;s7DURZBp1oH3pg7iMJwHndJZqxUXxsDuxivpPfrPc8Htxzw3wpJ6RQGbxa/G78F9g/s7lhaatWXF&#10;exjsN1A0rJIQ9OJqwywjR1394KqpuFZG5faGqyZQeV5xgTlANlF4lc2DVscWcynSrmgvNAG1Vzz9&#10;tlv+4fRJkyqD2kVLSiRroEgYl7gNoKdrixSsHnT7uf2kfY4gPir+lwF1cK1368Ibk0P3XmXgkB2t&#10;QnrOuW6cC0icnLEKT5cqiLMlHDZnt8tFtJhRwkEXxbd9kXgJlXSHoukSKul083A69xXk5bY/vYym&#10;kT8aO1XAUh8Tcfa4XFLQbuaZUfP/GP1cslZgoYzjamA0Bpye0Z0WwjUxiWAPSUXDgVEzpnOkcTAN&#10;sP6vRP6Mk4HPXzHCUn409kEorAg7PRoLyKCFM5C80KPfQx55U8PFeD0hIXHB8OO5L7LBDIj3Zn8G&#10;ZB+SjmDo3ulgFA9G3lc4i6OfOpsOds5ZPHIGJb1AZOWAmp9lDxskwtz4CbHlWmVc1+wB3NBr4AGM&#10;XIq/sIXY17b+TB9Cw1y5niiaEpgoB89Jy6xD5kI4kXQrily4jUadxF6hyl5dAgjyrK3l2MpXcYTK&#10;q+GEC4CNfgnqsI5KK9WuqmssQy0dlGQKV9sBMKquMqfEhS4O61qTE3OzEn/9DXphBjNJZuisFCzb&#10;9rJlVe1lCF4jt9B/PQWuE3EYfl+Gy+1iu0gmSTzfTpJws5m83a2TyXwX3c420816vYn+dtCiJC2r&#10;LBPSoRsGc5T8t2vaPxF+pF5G84sszDjZHf5+TDZ4CQNJhlyGf8wO5oq/o36oHFT2BPdVK//SwMsI&#10;Qqn0N0o6eGVW1Hw9Mi0oqd9JGDrLKEncs4SLZHbrJoYeaw5jDZMcXK2opdDgTlxb/5QdW10VJUSK&#10;sKxSvYWBm1fuPiM+j6pfwNxDCd8UzKV//9yjNV6j1fMrff8PAAAA//8DAFBLAwQUAAYACAAAACEA&#10;sxL4feIAAAAOAQAADwAAAGRycy9kb3ducmV2LnhtbEyPQUvDQBCF74L/YRnBm92koaHGbEop6qkI&#10;toJ4m2anSWh2NmS3Sfrv3eKh3ubNPN58L19NphUD9a6xrCCeRSCIS6sbrhR87d+eliCcR9bYWiYF&#10;F3KwKu7vcsy0HfmThp2vRAhhl6GC2vsuk9KVNRl0M9sRh9vR9gZ9kH0ldY9jCDetnEdRKg02HD7U&#10;2NGmpvK0OxsF7yOO6yR+Hban4+bys198fG9jUurxYVq/gPA0+ZsZrvgBHYrAdLBn1k60QSfPoYsP&#10;QxolKYirJVrMYxCHv90SZJHL/zWKXwAAAP//AwBQSwECLQAUAAYACAAAACEAtoM4kv4AAADhAQAA&#10;EwAAAAAAAAAAAAAAAAAAAAAAW0NvbnRlbnRfVHlwZXNdLnhtbFBLAQItABQABgAIAAAAIQA4/SH/&#10;1gAAAJQBAAALAAAAAAAAAAAAAAAAAC8BAABfcmVscy8ucmVsc1BLAQItABQABgAIAAAAIQCKx+mp&#10;YgMAAO0HAAAOAAAAAAAAAAAAAAAAAC4CAABkcnMvZTJvRG9jLnhtbFBLAQItABQABgAIAAAAIQCz&#10;Evh94gAAAA4BAAAPAAAAAAAAAAAAAAAAALwFAABkcnMvZG93bnJldi54bWxQSwUGAAAAAAQABADz&#10;AAAAywYAAAAA&#10;">
              <v:shape id="Freeform 120" o:spid="_x0000_s1027" style="position:absolute;left:1390;top:16036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JZmMYA&#10;AADcAAAADwAAAGRycy9kb3ducmV2LnhtbESPT2vDMAzF74N9B6PBbquzHraS1S2lo9BDD/1HITct&#10;1uKwWA6226b79NNh0JvEe3rvp+l88J26UExtYAOvowIUcR1sy42B42H1MgGVMrLFLjAZuFGC+ezx&#10;YYqlDVfe0WWfGyUhnEo04HLuS61T7chjGoWeWLTvED1mWWOjbcSrhPtOj4viTXtsWRoc9rR0VP/s&#10;z96APm0Hu9q5z/XEx/Sb32O1qb6MeX4aFh+gMg35bv6/XlvBHwu+PCMT6N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WJZmMYAAADcAAAADwAAAAAAAAAAAAAAAACYAgAAZHJz&#10;L2Rvd25yZXYueG1sUEsFBgAAAAAEAAQA9QAAAIsDAAAAAA==&#10;" path="m,l9131,e" filled="f" strokeweight=".12mm">
                <v:path arrowok="t" o:connecttype="custom" o:connectlocs="0,0;9131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24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138430" cy="127635"/>
              <wp:effectExtent l="2540" t="0" r="1905" b="635"/>
              <wp:wrapNone/>
              <wp:docPr id="118" name="Text Box 1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48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18" o:spid="_x0000_s1114" type="#_x0000_t202" style="position:absolute;margin-left:69.95pt;margin-top:803.65pt;width:10.9pt;height:10.05pt;z-index:-49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6YBsAIAALQFAAAOAAAAZHJzL2Uyb0RvYy54bWysVG1vmzAQ/j5p/8Hyd8pLSAKopGpDmCZ1&#10;L1K7H+CACdbAZrYT6Kb9951NSJNWk6ZtfLAO3/m5t+fu+mZoG3SgUjHBU+xfeRhRXoiS8V2Kvzzm&#10;ToSR0oSXpBGcpviJKnyzevvmuu8SGohaNCWVCEC4SvouxbXWXeK6qqhpS9SV6CgHZSVkSzT8yp1b&#10;StIDetu4gect3F7IspOioErBbTYq8criVxUt9KeqUlSjJsUQm7antOfWnO7qmiQ7SbqaFccwyF9E&#10;0RLGwekJKiOaoL1kr6BaVkihRKWvCtG6oqpYQW0OkI3vvcjmoSYdtblAcVR3KpP6f7DFx8NniVgJ&#10;vfOhVZy00KRHOmh0JwZk7qBCfacSMHzowFQPoABrm63q7kXxVSEu1jXhO3orpehrSkqI0Dcv3bOn&#10;I44yINv+gyjBEdlrYYGGSramfFAQBOjQqadTd0wwhXE5i8IZaApQ+cFyMZtbDySZHndS6XdUtMgI&#10;KZbQfAtODvdKm2BIMpkYX1zkrGksARp+cQGG4w24hqdGZ4Kw/fwRe/Em2kShEwaLjRN6Webc5uvQ&#10;WeT+cp7NsvU6838av36Y1KwsKTduJm754Z/17sjykRUndinRsNLAmZCU3G3XjUQHAtzO7XcsyJmZ&#10;exmGLQLk8iIlPwi9uyB28kW0dMI8nDvx0oscz4/v4oUXxmGWX6Z0zzj995RQn+J4HsxHLv02N89+&#10;r3MjScs0bI+GtSmOTkYkMQzc8NK2VhPWjPJZKUz4z6WAdk+Ntnw1FB3JqoftYIcjOs3BVpRPwGAp&#10;gGFARlh9INRCfseohzWSYvVtTyTFqHnPYQrMzpkEOQnbSSC8gKcp1hiN4lqPu2nfSbarAXmcMy5u&#10;YVIqZllsRmqM4jhfsBpsMsc1ZnbP+b+1el62q18AAAD//wMAUEsDBBQABgAIAAAAIQDudg/74QAA&#10;AA0BAAAPAAAAZHJzL2Rvd25yZXYueG1sTI/BTsMwEETvSPyDtZW4UactSkgap6oQnJAQaThwdOJt&#10;YjVeh9htw9/jnMptRvs0O5PvJtOzC45OWxKwWkbAkBqrNLUCvqq3x2dgzktSsreEAn7Rwa64v8tl&#10;puyVSrwcfMtCCLlMCui8HzLOXdOhkW5pB6RwO9rRSB/s2HI1ymsINz1fR1HMjdQUPnRywJcOm9Ph&#10;bATsv6l81T8f9Wd5LHVVpRG9xychHhbTfgvM4+RvMMz1Q3UoQqfankk51ge/SdOABhFHyQbYjMSr&#10;BFg9i3XyBLzI+f8VxR8AAAD//wMAUEsBAi0AFAAGAAgAAAAhALaDOJL+AAAA4QEAABMAAAAAAAAA&#10;AAAAAAAAAAAAAFtDb250ZW50X1R5cGVzXS54bWxQSwECLQAUAAYACAAAACEAOP0h/9YAAACUAQAA&#10;CwAAAAAAAAAAAAAAAAAvAQAAX3JlbHMvLnJlbHNQSwECLQAUAAYACAAAACEAGlumAbACAAC0BQAA&#10;DgAAAAAAAAAAAAAAAAAuAgAAZHJzL2Uyb0RvYy54bWxQSwECLQAUAAYACAAAACEA7nYP++EAAAAN&#10;AQAADwAAAAAAAAAAAAAAAAAKBQAAZHJzL2Rvd25yZXYueG1sUEsFBgAAAAAEAAQA8wAAABgGAAAA&#10;AA=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48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25" behindDoc="1" locked="0" layoutInCell="1" allowOverlap="1">
              <wp:simplePos x="0" y="0"/>
              <wp:positionH relativeFrom="page">
                <wp:posOffset>4131945</wp:posOffset>
              </wp:positionH>
              <wp:positionV relativeFrom="page">
                <wp:posOffset>10206355</wp:posOffset>
              </wp:positionV>
              <wp:extent cx="2543175" cy="127635"/>
              <wp:effectExtent l="0" t="0" r="1905" b="635"/>
              <wp:wrapNone/>
              <wp:docPr id="117" name="Text Box 1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3175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17" o:spid="_x0000_s1115" type="#_x0000_t202" style="position:absolute;margin-left:325.35pt;margin-top:803.65pt;width:200.25pt;height:10.05pt;z-index:-495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OIisgIAALUFAAAOAAAAZHJzL2Uyb0RvYy54bWysVG1vmzAQ/j5p/8Hyd8pLSAIopGpDmCZ1&#10;L1K7H+CACdbAZrYT6Kb9951NSNNWk6ZtfLAO+/zcc3ePb3U9tA06UqmY4Cn2rzyMKC9Eyfg+xV8e&#10;cifCSGnCS9IITlP8SBW+Xr99s+q7hAaiFk1JJQIQrpK+S3GtdZe4ripq2hJ1JTrK4bASsiUafuXe&#10;LSXpAb1t3MDzFm4vZNlJUVClYDcbD/Ha4lcVLfSnqlJUoybFwE3bVdp1Z1Z3vSLJXpKuZsWJBvkL&#10;Fi1hHIKeoTKiCTpI9gqqZYUUSlT6qhCtK6qKFdTmANn43ots7mvSUZsLFEd15zKp/wdbfDx+loiV&#10;0Dt/iREnLTTpgQ4a3YoBmT2oUN+pBBzvO3DVAxyAt81WdXei+KoQF5ua8D29kVL0NSUlMPTNTffi&#10;6oijDMiu/yBKCEQOWligoZKtKR8UBAE6dOrx3B1DpoDNYB7O/OUcowLO/GC5mM1tCJJMtzup9Dsq&#10;WmSMFEvovkUnxzulDRuSTC4mGBc5axqrgIY/2wDHcQdiw1VzZljYhv6IvXgbbaPQCYPF1gm9LHNu&#10;8k3oLHJgl82yzSbzf5q4fpjUrCwpN2EmcfnhnzXvJPNRFmd5KdGw0sAZSkrud5tGoiMBcef2OxXk&#10;ws19TsMWAXJ5kZIfhN5tEDv5Ilo6YR7OnXjpRY7nx7fxwgvjMMufp3THOP33lFCf4ngezEcx/TY3&#10;z36vcyNJyzSMj4a1KY7OTiQxEtzy0rZWE9aM9kUpDP2nUkC7p0ZbwRqNjmrVw26wryOKTXij5p0o&#10;H0HCUoDCQKcw+8CohfyOUQ9zJMXq24FIilHznsMzMENnMuRk7CaD8AKuplhjNJobPQ6nQyfZvgbk&#10;8aFxcQNPpWJWxU8sTg8MZoNN5jTHzPC5/LdeT9N2/QsAAP//AwBQSwMEFAAGAAgAAAAhAKyPdZzh&#10;AAAADgEAAA8AAABkcnMvZG93bnJldi54bWxMj8FOwzAMhu9IvENkJG4sWWHtVppOE4ITEqIrB45p&#10;47XVGqc02VbenvQ0jvb/6ffnbDuZnp1xdJ0lCcuFAIZUW91RI+GrfHtYA3NekVa9JZTwiw62+e1N&#10;plJtL1Tgee8bFkrIpUpC6/2Qcu7qFo1yCzsghexgR6N8GMeG61FdQrnpeSREzI3qKFxo1YAvLdbH&#10;/clI2H1T8dr9fFSfxaHoynIj6D0+Snl/N+2egXmc/BWGWT+oQx6cKnsi7VgvIV6JJKAhiEXyCGxG&#10;xGoZAavmXZQ8Ac8z/v+N/A8AAP//AwBQSwECLQAUAAYACAAAACEAtoM4kv4AAADhAQAAEwAAAAAA&#10;AAAAAAAAAAAAAAAAW0NvbnRlbnRfVHlwZXNdLnhtbFBLAQItABQABgAIAAAAIQA4/SH/1gAAAJQB&#10;AAALAAAAAAAAAAAAAAAAAC8BAABfcmVscy8ucmVsc1BLAQItABQABgAIAAAAIQALfOIisgIAALUF&#10;AAAOAAAAAAAAAAAAAAAAAC4CAABkcnMvZTJvRG9jLnhtbFBLAQItABQABgAIAAAAIQCsj3Wc4QAA&#10;AA4BAAAPAAAAAAAAAAAAAAAAAAwFAABkcnMvZG93bnJldi54bWxQSwUGAAAAAAQABADzAAAAGgYA&#10;AAAA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526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8185" cy="1270"/>
              <wp:effectExtent l="6350" t="10160" r="5715" b="7620"/>
              <wp:wrapNone/>
              <wp:docPr id="115" name="Group 1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8185" cy="1270"/>
                        <a:chOff x="1390" y="16036"/>
                        <a:chExt cx="9131" cy="2"/>
                      </a:xfrm>
                    </wpg:grpSpPr>
                    <wps:wsp>
                      <wps:cNvPr id="116" name="Freeform 116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31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31"/>
                            <a:gd name="T2" fmla="+- 0 10521 1390"/>
                            <a:gd name="T3" fmla="*/ T2 w 913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31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15" o:spid="_x0000_s1026" style="position:absolute;margin-left:69.5pt;margin-top:801.8pt;width:456.55pt;height:.1pt;z-index:-4954;mso-position-horizontal-relative:page;mso-position-vertical-relative:page" coordorigin="1390,16036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QrbLYAMAAO0HAAAOAAAAZHJzL2Uyb0RvYy54bWykVduO2zgMfS+w/yDocYuML3EyiTGZoshl&#10;UGB6AZp+gCLLF6wtuZISZ1rsvy9F2RlP2mIX3TwokkmRh4cUeffm3NTkJLSplFzR6CakREiuskoW&#10;K/plv5ssKDGWyYzVSooVfRKGvrn/49Vd16YiVqWqM6EJGJEm7doVLa1t0yAwvBQNMzeqFRKEudIN&#10;s3DURZBp1oH1pg7iMJwHndJZqxUXxsDXjRfSe7Sf54Lbj3luhCX1igI2i6vG9eDW4P6OpYVmbVnx&#10;Hgb7DRQNqyQ4vZjaMMvIUVc/mGoqrpVRub3hqglUnldcYAwQTRReRfOg1bHFWIq0K9oLTUDtFU+/&#10;bZZ/OH3SpMogd9GMEskaSBL6Je4D0NO1RQpaD7r93H7SPkbYPir+lwFxcC1358Irk0P3XmVgkB2t&#10;QnrOuW6cCQicnDELT5csiLMlHD7ObpeLaAFgOMii+LZPEi8hk+5SNF1CJp1sHk7nPoO83Pa3l9E0&#10;8ldjJwpY6n0izh6XCwrKzTwzav4fo59L1gpMlHFcXRidD4zutBCuiIFUROz8g+LAqBnTOZI4NQOs&#10;/yuRP+Nk4PNXjLCUH419EAozwk6PxvrXkMEO85z19bAHvvOmhofxekJC4pzh0r+eixoQ79X+DMg+&#10;JB1B173RwVY8KHlb4SyOfmpsOug5Y/HIGKS0GCCyckDNz7KHDTvCXPsJseRaZVzV7AHcUGtgAZRc&#10;iL/QBd/Xuv5O70JDX7nuKJoS6CgHz0nLrEPmXLgt6VYUuXAfGnUSe4Uie/UIwMmztJZjLZ/FESov&#10;hhvOARb6xanDOkqtVLuqrjENtXRQkmm0RG6MqqvMCR0ao4vDutbkxFyvxF//gl6oQU+SGRorBcu2&#10;/d6yqvZ7cF4jt1B/PQWuErEZfl+Gy+1iu0gmSTzfTpJws5m83a2TyXwX3c420816vYn+dtCiJC2r&#10;LBPSoRsac5T8t2fajwjfUi+t+UUUL4Ld4e/HYIOXMJBkiGX4x+igr/g36pvKQWVP8F618pMGJiNs&#10;SqW/UdLBlFlR8/XItKCkfieh6SyjJHFjCQ/J7DaGgx5LDmMJkxxMrailUOBuu7Z+lB1bXRUleIow&#10;rVK9hYabV+49Iz6Pqj9A38MdzhSMpZ9/bmiNz6j1PKXv/wEAAP//AwBQSwMEFAAGAAgAAAAhALMS&#10;+H3iAAAADgEAAA8AAABkcnMvZG93bnJldi54bWxMj0FLw0AQhe+C/2EZwZvdpKGhxmxKKeqpCLaC&#10;eJtmp0lodjZkt0n6793iod7mzTzefC9fTaYVA/WusawgnkUgiEurG64UfO3fnpYgnEfW2FomBRdy&#10;sCru73LMtB35k4adr0QIYZehgtr7LpPSlTUZdDPbEYfb0fYGfZB9JXWPYwg3rZxHUSoNNhw+1NjR&#10;pqbytDsbBe8jjuskfh22p+Pm8rNffHxvY1Lq8WFav4DwNPmbGa74AR2KwHSwZ9ZOtEEnz6GLD0Ma&#10;JSmIqyVazGMQh7/dEmSRy/81il8AAAD//wMAUEsBAi0AFAAGAAgAAAAhALaDOJL+AAAA4QEAABMA&#10;AAAAAAAAAAAAAAAAAAAAAFtDb250ZW50X1R5cGVzXS54bWxQSwECLQAUAAYACAAAACEAOP0h/9YA&#10;AACUAQAACwAAAAAAAAAAAAAAAAAvAQAAX3JlbHMvLnJlbHNQSwECLQAUAAYACAAAACEAOUK2y2AD&#10;AADtBwAADgAAAAAAAAAAAAAAAAAuAgAAZHJzL2Uyb0RvYy54bWxQSwECLQAUAAYACAAAACEAsxL4&#10;feIAAAAOAQAADwAAAAAAAAAAAAAAAAC6BQAAZHJzL2Rvd25yZXYueG1sUEsFBgAAAAAEAAQA8wAA&#10;AMkGAAAAAA==&#10;">
              <v:shape id="Freeform 116" o:spid="_x0000_s1027" style="position:absolute;left:1390;top:16036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6uuysMA&#10;AADcAAAADwAAAGRycy9kb3ducmV2LnhtbERPTWvCQBC9C/0PyxR60409REldpbQIHnowVgRv0+w0&#10;G5qdDbvbJPXXu4LQ2zze56w2o21FTz40jhXMZxkI4srphmsFx8/tdAkiRGSNrWNS8EcBNuuHyQoL&#10;7QYuqT/EWqQQDgUqMDF2hZShMmQxzFxHnLhv5y3GBH0ttcchhdtWPmdZLi02nBoMdvRmqPo5/FoF&#10;8rQf9bY077ul9eESF/78cf5S6ulxfH0BEWmM/+K7e6fT/HkOt2fSBXJ9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6uuysMAAADcAAAADwAAAAAAAAAAAAAAAACYAgAAZHJzL2Rv&#10;d25yZXYueG1sUEsFBgAAAAAEAAQA9QAAAIgDAAAAAA==&#10;" path="m,l9131,e" filled="f" strokeweight=".12mm">
                <v:path arrowok="t" o:connecttype="custom" o:connectlocs="0,0;9131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27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2542540" cy="127635"/>
              <wp:effectExtent l="2540" t="0" r="0" b="635"/>
              <wp:wrapNone/>
              <wp:docPr id="114" name="Text Box 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254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 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14" o:spid="_x0000_s1116" type="#_x0000_t202" style="position:absolute;margin-left:69.95pt;margin-top:803.65pt;width:200.2pt;height:10.05pt;z-index:-495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b+VsQIAALUFAAAOAAAAZHJzL2Uyb0RvYy54bWysVNtunDAQfa/Uf7D8TriEvYDCRsmyVJXS&#10;i5T0A7zGLFbBprZ3Ia367x2bZbNJVKlqixAa7PGZOTPHc3U9tA06MKW5FBkOLwKMmKCy5GKX4S8P&#10;hbfESBsiStJIwTL8yDS+Xr19c9V3KYtkLZuSKQQgQqd9l+HamC71fU1r1hJ9ITsmYLOSqiUGftXO&#10;LxXpAb1t/CgI5n4vVdkpSZnWsJqPm3jl8KuKUfOpqjQzqMkw5GbcV7nv1n791RVJd4p0NafHNMhf&#10;ZNESLiDoCSonhqC94q+gWk6V1LIyF1S2vqwqTpnjAGzC4AWb+5p0zHGB4ujuVCb9/2Dpx8NnhXgJ&#10;vQtjjARpoUkPbDDoVg7IrkGF+k6n4HjfgasZYAO8HVvd3Un6VSMh1zURO3ajlOxrRkrIMLQn/bOj&#10;I462INv+gywhENkb6YCGSrW2fFAQBOjQqcdTd2wyFBajWQwvbFHYC6PF/HLmQpB0Ot0pbd4x2SJr&#10;ZFhB9x06OdxpY7Mh6eRigwlZ8KZxCmjEswVwHFcgNhy1ezYL19AfSZBslptl7MXRfOPFQZ57N8U6&#10;9uZFuJjll/l6nYc/bdwwTmtelkzYMJO4wvjPmneU+SiLk7y0bHhp4WxKWu2260ahAwFxF+45FuTM&#10;zX+ehisCcHlBKYzi4DZKvGK+XHhxEc+8ZBEsvSBMbpN5ECdxXjyndMcF+3dKqM9wMotmo5h+yy1w&#10;z2tuJG25gfHR8DbDy5MTSa0EN6J0rTWEN6N9Vgqb/lMpoN1To51grUZHtZphO7jbkbhRYdW8leUj&#10;SFhJUBiIEWYfGLVU3zHqYY5kWH/bE8Uwat4LuAZ26EyGmoztZBBB4WiGDUajuTbjcNp3iu9qQB4v&#10;mpA3cFUq7lT8lMXxgsFscGSOc8wOn/N/5/U0bVe/AAAA//8DAFBLAwQUAAYACAAAACEAvzxE/OEA&#10;AAANAQAADwAAAGRycy9kb3ducmV2LnhtbEyPwU7DMBBE70j8g7VI3KhNW9ImxKkqBCckRBoOPTqx&#10;m1iN1yF22/D3bE9wm9kdzb7NN5Pr2dmMwXqU8DgTwAw2XltsJXxVbw9rYCEq1Kr3aCT8mACb4vYm&#10;V5n2FyzNeRdbRiUYMiWhi3HIOA9NZ5wKMz8YpN3Bj05FsmPL9aguVO56Phci4U5ZpAudGsxLZ5rj&#10;7uQkbPdYvtrvj/qzPJS2qlKB78lRyvu7afsMLJop/oXhik/oUBBT7U+oA+vJL9KUoiQSsVoAo8jT&#10;UpCor6P5agm8yPn/L4pfAAAA//8DAFBLAQItABQABgAIAAAAIQC2gziS/gAAAOEBAAATAAAAAAAA&#10;AAAAAAAAAAAAAABbQ29udGVudF9UeXBlc10ueG1sUEsBAi0AFAAGAAgAAAAhADj9If/WAAAAlAEA&#10;AAsAAAAAAAAAAAAAAAAALwEAAF9yZWxzLy5yZWxzUEsBAi0AFAAGAAgAAAAhAF2Jv5WxAgAAtQUA&#10;AA4AAAAAAAAAAAAAAAAALgIAAGRycy9lMm9Eb2MueG1sUEsBAi0AFAAGAAgAAAAhAL88RPzhAAAA&#10;DQEAAA8AAAAAAAAAAAAAAAAACwUAAGRycy9kb3ducmV2LnhtbFBLBQYAAAAABAAEAPMAAAAZBgAA&#10;AAA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 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28" behindDoc="1" locked="0" layoutInCell="1" allowOverlap="1">
              <wp:simplePos x="0" y="0"/>
              <wp:positionH relativeFrom="page">
                <wp:posOffset>6537325</wp:posOffset>
              </wp:positionH>
              <wp:positionV relativeFrom="page">
                <wp:posOffset>10206355</wp:posOffset>
              </wp:positionV>
              <wp:extent cx="138430" cy="127635"/>
              <wp:effectExtent l="3175" t="0" r="1270" b="635"/>
              <wp:wrapNone/>
              <wp:docPr id="113" name="Text Box 1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49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13" o:spid="_x0000_s1117" type="#_x0000_t202" style="position:absolute;margin-left:514.75pt;margin-top:803.65pt;width:10.9pt;height:10.05pt;z-index:-4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bbNsQIAALQFAAAOAAAAZHJzL2Uyb0RvYy54bWysVG1vmzAQ/j5p/8Hyd8pLSAKopGpDmCZ1&#10;L1K7H+CACdbAZrYT6Kb9951NSJNWk6ZtfLAO+/zcPXeP7/pmaBt0oFIxwVPsX3kYUV6IkvFdir88&#10;5k6EkdKEl6QRnKb4iSp8s3r75rrvEhqIWjQllQhAuEr6LsW11l3iuqqoaUvUlegoh8NKyJZo+JU7&#10;t5SkB/S2cQPPW7i9kGUnRUGVgt1sPMQri19VtNCfqkpRjZoUQ27artKuW7O6q2uS7CTpalYc0yB/&#10;kUVLGIegJ6iMaIL2kr2CalkhhRKVvipE64qqYgW1HICN771g81CTjlouUBzVncqk/h9s8fHwWSJW&#10;Qu/8GUactNCkRzpodCcGZPagQn2nEnB86MBVD3AA3pat6u5F8VUhLtY14Tt6K6Xoa0pKyNA3N92z&#10;qyOOMiDb/oMoIRDZa2GBhkq2pnxQEATo0KmnU3dMMoUJOYvCGZwUcOQHy8VsbiOQZLrcSaXfUdEi&#10;Y6RYQvMtODncK22SIcnkYmJxkbOmsQJo+MUGOI47EBqumjOThO3nj9iLN9EmCp0wWGyc0Msy5zZf&#10;h84i95fzbJat15n/08T1w6RmZUm5CTNpyw//rHdHlY+qOKlLiYaVBs6kpORuu24kOhDQdm6/Y0HO&#10;3NzLNGwRgMsLSn4QendB7OSLaOmEeTh34qUXOZ4f38ULL4zDLL+kdM84/XdKqE9xPA/mo5Z+y82z&#10;32tuJGmZhunRsDbF0cmJJEaBG17a1mrCmtE+K4VJ/7kU0O6p0VavRqKjWPWwHezjiK2ajZi3onwC&#10;BUsBCgMxwugDoxbyO0Y9jJEUq297IilGzXsOr8DMnMmQk7GdDMILuJpijdForvU4m/adZLsakMd3&#10;xsUtvJSKWRU/Z3F8XzAaLJnjGDOz5/zfej0P29UvAAAA//8DAFBLAwQUAAYACAAAACEAa5KJDOEA&#10;AAAPAQAADwAAAGRycy9kb3ducmV2LnhtbEyPwU7DMBBE70j8g7VI3KjdQFMa4lQVghMSIg0Hjk7s&#10;JlbjdYjdNvw9mxPcZnZHs2/z7eR6djZjsB4lLBcCmMHGa4uthM/q9e4RWIgKteo9Ggk/JsC2uL7K&#10;Vab9BUtz3seWUQmGTEnoYhwyzkPTGafCwg8GaXfwo1OR7NhyPaoLlbueJ0Kk3CmLdKFTg3nuTHPc&#10;n5yE3ReWL/b7vf4oD6Wtqo3At/Qo5e3NtHsCFs0U/8Iw4xM6FMRU+xPqwHryItmsKEsqFet7YHNG&#10;rJak6nmWrB+AFzn//0fxCwAA//8DAFBLAQItABQABgAIAAAAIQC2gziS/gAAAOEBAAATAAAAAAAA&#10;AAAAAAAAAAAAAABbQ29udGVudF9UeXBlc10ueG1sUEsBAi0AFAAGAAgAAAAhADj9If/WAAAAlAEA&#10;AAsAAAAAAAAAAAAAAAAALwEAAF9yZWxzLy5yZWxzUEsBAi0AFAAGAAgAAAAhALK1ts2xAgAAtAUA&#10;AA4AAAAAAAAAAAAAAAAALgIAAGRycy9lMm9Eb2MueG1sUEsBAi0AFAAGAAgAAAAhAGuSiQzhAAAA&#10;DwEAAA8AAAAAAAAAAAAAAAAACwUAAGRycy9kb3ducmV2LnhtbFBLBQYAAAAABAAEAPMAAAAZBgAA&#10;AAA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49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529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8185" cy="1270"/>
              <wp:effectExtent l="6350" t="10160" r="5715" b="7620"/>
              <wp:wrapNone/>
              <wp:docPr id="111" name="Group 1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8185" cy="1270"/>
                        <a:chOff x="1390" y="16036"/>
                        <a:chExt cx="9131" cy="2"/>
                      </a:xfrm>
                    </wpg:grpSpPr>
                    <wps:wsp>
                      <wps:cNvPr id="112" name="Freeform 112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31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31"/>
                            <a:gd name="T2" fmla="+- 0 10521 1390"/>
                            <a:gd name="T3" fmla="*/ T2 w 913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31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11" o:spid="_x0000_s1026" style="position:absolute;margin-left:69.5pt;margin-top:801.8pt;width:456.55pt;height:.1pt;z-index:-4951;mso-position-horizontal-relative:page;mso-position-vertical-relative:page" coordorigin="1390,16036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TV9YQMAAO0HAAAOAAAAZHJzL2Uyb0RvYy54bWykVW2P2zYM/l5g/0HQxxU524mTS4zLFUVe&#10;DgW6rUCzH6DY8gtmS66kxLkN++8jKTvnS1ts6PJBkUyKfPiQIh/eXZqanaWxlVZrHt2FnEmV6qxS&#10;xZr/fthPlpxZJ1Qmaq3kmj9Ly989/vTmoWsTOdWlrjNpGBhRNunaNS+da5MgsGkpG2HvdCsVCHNt&#10;GuHgaIogM6ID600dTMNwEXTaZK3RqbQWvm69kD+S/TyXqfstz610rF5zwOZoNbQecQ0eH0RSGNGW&#10;VdrDED+AohGVAqdXU1vhBDuZ6itTTZUabXXu7lLdBDrPq1RSDBBNFN5E82T0qaVYiqQr2itNQO0N&#10;Tz9sNv31/MmwKoPcRRFnSjSQJPLL8APQ07VFAlpPpv3cfjI+Rth+1OkfFsTBrRzPhVdmx+4XnYFB&#10;cXKa6LnkpkETEDi7UBaer1mQF8dS+Di/Xy2j5ZyzFGTR9L5PUlpCJvFSNFtBJlG2CGcLn8G03PW3&#10;V9EM4sCrUxQFIvE+CWePC4OCcrMvjNr/x+jnUrSSEmWRqyuj04HRvZESixhIJVjoHxQHRu2YzpEE&#10;1Syw/q9EfouTgc/vMSKS9GTdk9SUEXH+aJ1/DRnsKM9ZXw8H4DtvangYbycsZOiMlv71XNWAeK/2&#10;c8AOIesYue6NDraAk7GtcD6NvmlsNuihsenIGKS0GCCKckCdXlQPG3ZMYPsJqeRabbFqDgBuqDWw&#10;AEoY4nd0wfetrr/TuzDQV247iuEMOsrRc9IKh8jQBW5Zt+bEBX5o9FkeNInczSMAJy/SWo21fBZH&#10;qLwYbqADKvSrU8Q6Sq3S+6quKQ21QijxLFoRN1bXVYZCRGNNcdzUhp0F9kr69S/olRr0JJWRsVKK&#10;bNfvnahqvwfnNXEL9ddTgJVIzfCvVbjaLXfLeBJPF7tJHG63k/f7TTxZ7KP7+Xa23Wy20d8ILYqT&#10;ssoyqRDd0Jij+L89035E+JZ6bc2vongV7J5+XwcbvIZBJEMswz9FB33Fv1HfVI46e4b3arSfNDAZ&#10;YVNq8ydnHUyZNbdfTsJIzuoPCprOKopjHEt0iOf3UziYseQ4lgiVgqk1dxwKHLcb50fZqTVVUYKn&#10;iNKq9HtouHmF75nweVT9Afoe7WimUCz9/MOhNT6T1suUfvwHAAD//wMAUEsDBBQABgAIAAAAIQCz&#10;Evh94gAAAA4BAAAPAAAAZHJzL2Rvd25yZXYueG1sTI9BS8NAEIXvgv9hGcGb3aShocZsSinqqQi2&#10;gnibZqdJaHY2ZLdJ+u/d4qHe5s083nwvX02mFQP1rrGsIJ5FIIhLqxuuFHzt356WIJxH1thaJgUX&#10;crAq7u9yzLQd+ZOGna9ECGGXoYLa+y6T0pU1GXQz2xGH29H2Bn2QfSV1j2MIN62cR1EqDTYcPtTY&#10;0aam8rQ7GwXvI47rJH4dtqfj5vKzX3x8b2NS6vFhWr+A8DT5mxmu+AEdisB0sGfWTrRBJ8+hiw9D&#10;GiUpiKslWsxjEIe/3RJkkcv/NYpfAAAA//8DAFBLAQItABQABgAIAAAAIQC2gziS/gAAAOEBAAAT&#10;AAAAAAAAAAAAAAAAAAAAAABbQ29udGVudF9UeXBlc10ueG1sUEsBAi0AFAAGAAgAAAAhADj9If/W&#10;AAAAlAEAAAsAAAAAAAAAAAAAAAAALwEAAF9yZWxzLy5yZWxzUEsBAi0AFAAGAAgAAAAhAK01NX1h&#10;AwAA7QcAAA4AAAAAAAAAAAAAAAAALgIAAGRycy9lMm9Eb2MueG1sUEsBAi0AFAAGAAgAAAAhALMS&#10;+H3iAAAADgEAAA8AAAAAAAAAAAAAAAAAuwUAAGRycy9kb3ducmV2LnhtbFBLBQYAAAAABAAEAPMA&#10;AADKBgAAAAA=&#10;">
              <v:shape id="Freeform 112" o:spid="_x0000_s1027" style="position:absolute;left:1390;top:16036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JCoycMA&#10;AADcAAAADwAAAGRycy9kb3ducmV2LnhtbERPTWvCQBC9C/0PyxR6040eakhdpbQIHnpoogjeptlp&#10;NjQ7G3a3Ju2vdwXB2zze56w2o+3EmXxoHSuYzzIQxLXTLTcKDvvtNAcRIrLGzjEp+KMAm/XDZIWF&#10;dgOXdK5iI1IIhwIVmBj7QspQG7IYZq4nTty38xZjgr6R2uOQwm0nF1n2LC22nBoM9vRmqP6pfq0C&#10;efwc9bY077vc+vAfl/70cfpS6ulxfH0BEWmMd/HNvdNp/nwB12fSBXJ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JCoycMAAADcAAAADwAAAAAAAAAAAAAAAACYAgAAZHJzL2Rv&#10;d25yZXYueG1sUEsFBgAAAAAEAAQA9QAAAIgDAAAAAA==&#10;" path="m,l9131,e" filled="f" strokeweight=".12mm">
                <v:path arrowok="t" o:connecttype="custom" o:connectlocs="0,0;9131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30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138430" cy="127635"/>
              <wp:effectExtent l="2540" t="0" r="1905" b="635"/>
              <wp:wrapNone/>
              <wp:docPr id="110" name="Text Box 1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50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10" o:spid="_x0000_s1118" type="#_x0000_t202" style="position:absolute;margin-left:69.95pt;margin-top:803.65pt;width:10.9pt;height:10.05pt;z-index:-495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mvFsQIAALQFAAAOAAAAZHJzL2Uyb0RvYy54bWysVG1vmzAQ/j5p/8Hyd8pLSAKopGpDmCZ1&#10;L1K7H+CACdbAZrYT6Kb9951NSJNWk6ZtfLAO+/zcc3eP7/pmaBt0oFIxwVPsX3kYUV6IkvFdir88&#10;5k6EkdKEl6QRnKb4iSp8s3r75rrvEhqIWjQllQhAuEr6LsW11l3iuqqoaUvUlegoh8NKyJZo+JU7&#10;t5SkB/S2cQPPW7i9kGUnRUGVgt1sPMQri19VtNCfqkpRjZoUAzdtV2nXrVnd1TVJdpJ0NSuONMhf&#10;sGgJ4xD0BJURTdBesldQLSukUKLSV4VoXVFVrKA2B8jG915k81CTjtpcoDiqO5VJ/T/Y4uPhs0Ss&#10;hN75UB9OWmjSIx00uhMDMntQob5TCTg+dOCqBzgAb5ut6u5F8VUhLtY14Tt6K6Xoa0pKYOibm+7Z&#10;1RFHGZBt/0GUEIjstbBAQyVbUz4oCAJ0YPJ06o4hU5iQsyicwUkBR36wXMzmNgJJpsudVPodFS0y&#10;RoolNN+Ck8O90oYMSSYXE4uLnDWNFUDDLzbAcdyB0HDVnBkStp8/Yi/eRJsodMJgsXFCL8uc23wd&#10;OovcX86zWbZeZ/5PE9cPk5qVJeUmzKQtP/yz3h1VPqripC4lGlYaOENJyd123Uh0IKDt3H7Hgpy5&#10;uZc0bBEglxcp+UHo3QWxky+ipRPm4dyJl17keH58Fy+8MA6z/DKle8bpv6eE+hTH82A+aum3uXn2&#10;e50bSVqmYXo0rE1xdHIiiVHghpe2tZqwZrTPSmHoP5cC2j012urVSHQUqx62g30ccWDCGzFvRfkE&#10;CpYCFAZihNEHRi3kd4x6GCMpVt/2RFKMmvccXgG46MmQk7GdDMILuJpijdForvU4m/adZLsakMd3&#10;xsUtvJSKWRU/szi+LxgNNpnjGDOz5/zfej0P29UvAAAA//8DAFBLAwQUAAYACAAAACEA7nYP++EA&#10;AAANAQAADwAAAGRycy9kb3ducmV2LnhtbEyPwU7DMBBE70j8g7WVuFGnLUpIGqeqEJyQEGk4cHTi&#10;bWI1XofYbcPf45zKbUb7NDuT7ybTswuOTlsSsFpGwJAaqzS1Ar6qt8dnYM5LUrK3hAJ+0cGuuL/L&#10;ZabslUq8HHzLQgi5TArovB8yzl3ToZFuaQekcDva0Ugf7NhyNcprCDc9X0dRzI3UFD50csCXDpvT&#10;4WwE7L+pfNU/H/VneSx1VaURvccnIR4W034LzOPkbzDM9UN1KEKn2p5JOdYHv0nTgAYRR8kG2IzE&#10;qwRYPYt18gS8yPn/FcUfAAAA//8DAFBLAQItABQABgAIAAAAIQC2gziS/gAAAOEBAAATAAAAAAAA&#10;AAAAAAAAAAAAAABbQ29udGVudF9UeXBlc10ueG1sUEsBAi0AFAAGAAgAAAAhADj9If/WAAAAlAEA&#10;AAsAAAAAAAAAAAAAAAAALwEAAF9yZWxzLy5yZWxzUEsBAi0AFAAGAAgAAAAhAAhia8WxAgAAtAUA&#10;AA4AAAAAAAAAAAAAAAAALgIAAGRycy9lMm9Eb2MueG1sUEsBAi0AFAAGAAgAAAAhAO52D/vhAAAA&#10;DQEAAA8AAAAAAAAAAAAAAAAACwUAAGRycy9kb3ducmV2LnhtbFBLBQYAAAAABAAEAPMAAAAZBgAA&#10;AAA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50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31" behindDoc="1" locked="0" layoutInCell="1" allowOverlap="1">
              <wp:simplePos x="0" y="0"/>
              <wp:positionH relativeFrom="page">
                <wp:posOffset>4131945</wp:posOffset>
              </wp:positionH>
              <wp:positionV relativeFrom="page">
                <wp:posOffset>10206355</wp:posOffset>
              </wp:positionV>
              <wp:extent cx="2543175" cy="127635"/>
              <wp:effectExtent l="0" t="0" r="1905" b="635"/>
              <wp:wrapNone/>
              <wp:docPr id="109" name="Text Box 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3175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09" o:spid="_x0000_s1119" type="#_x0000_t202" style="position:absolute;margin-left:325.35pt;margin-top:803.65pt;width:200.25pt;height:10.05pt;z-index:-494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cPSsgIAALUFAAAOAAAAZHJzL2Uyb0RvYy54bWysVNuOmzAQfa/Uf7D8znIJuYCWrJIQqkrb&#10;i7TbD3DABKtgU9sJbKv+e8cmZJNdVara8mAN9vjMmZnjub3rmxodqVRM8AT7Nx5GlOeiYHyf4C+P&#10;mbPASGnCC1ILThP8RBW+W759c9u1MQ1EJeqCSgQgXMVdm+BK6zZ2XZVXtCHqRrSUw2EpZEM0/Mq9&#10;W0jSAXpTu4HnzdxOyKKVIqdKwW46HOKlxS9LmutPZamoRnWCgZu2q7Trzqzu8pbEe0naiuUnGuQv&#10;WDSEcQh6hkqJJugg2SuohuVSKFHqm1w0rihLllObA2Tjey+yeahIS20uUBzVnsuk/h9s/vH4WSJW&#10;QO+8CCNOGmjSI+01WosemT2oUNeqGBwfWnDVPRyAt81Wtfci/6oQF5uK8D1dSSm6ipICGPrmpntx&#10;dcBRBmTXfRAFBCIHLSxQX8rGlA8KggAdOvV07o4hk8NmMA0n/nyKUQ5nfjCfTaY2BInH261U+h0V&#10;DTJGgiV036KT473Shg2JRxcTjIuM1bVVQM2vNsBx2IHYcNWcGRa2oT8iL9outovQCYPZ1gm9NHVW&#10;2SZ0ZhmwSyfpZpP6P01cP4wrVhSUmzCjuPzwz5p3kvkgi7O8lKhZYeAMJSX3u00t0ZGAuDP7nQpy&#10;4eZe07BFgFxepOQHobcOIiebLeZOmIVTJ5p7C8fzo3U088IoTLPrlO4Zp/+eEuoSHE2D6SCm3+bm&#10;2e91biRumIbxUbMmwYuzE4mNBLe8sK3VhNWDfVEKQ/+5FNDusdFWsEajg1p1v+vt64gmJrxR804U&#10;TyBhKUBhoFOYfWBUQn7HqIM5kmD17UAkxah+z+EZmKEzGnI0dqNBeA5XE6wxGsyNHobToZVsXwHy&#10;8NC4WMFTKZlV8TOL0wOD2WCTOc0xM3wu/63X87Rd/gIAAP//AwBQSwMEFAAGAAgAAAAhAKyPdZzh&#10;AAAADgEAAA8AAABkcnMvZG93bnJldi54bWxMj8FOwzAMhu9IvENkJG4sWWHtVppOE4ITEqIrB45p&#10;47XVGqc02VbenvQ0jvb/6ffnbDuZnp1xdJ0lCcuFAIZUW91RI+GrfHtYA3NekVa9JZTwiw62+e1N&#10;plJtL1Tgee8bFkrIpUpC6/2Qcu7qFo1yCzsghexgR6N8GMeG61FdQrnpeSREzI3qKFxo1YAvLdbH&#10;/clI2H1T8dr9fFSfxaHoynIj6D0+Snl/N+2egXmc/BWGWT+oQx6cKnsi7VgvIV6JJKAhiEXyCGxG&#10;xGoZAavmXZQ8Ac8z/v+N/A8AAP//AwBQSwECLQAUAAYACAAAACEAtoM4kv4AAADhAQAAEwAAAAAA&#10;AAAAAAAAAAAAAAAAW0NvbnRlbnRfVHlwZXNdLnhtbFBLAQItABQABgAIAAAAIQA4/SH/1gAAAJQB&#10;AAALAAAAAAAAAAAAAAAAAC8BAABfcmVscy8ucmVsc1BLAQItABQABgAIAAAAIQAzbcPSsgIAALUF&#10;AAAOAAAAAAAAAAAAAAAAAC4CAABkcnMvZTJvRG9jLnhtbFBLAQItABQABgAIAAAAIQCsj3Wc4QAA&#10;AA4BAAAPAAAAAAAAAAAAAAAAAAwFAABkcnMvZG93bnJldi54bWxQSwUGAAAAAAQABADzAAAAGgYA&#10;AAAA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532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8185" cy="1270"/>
              <wp:effectExtent l="6350" t="10160" r="5715" b="7620"/>
              <wp:wrapNone/>
              <wp:docPr id="107" name="Group 1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8185" cy="1270"/>
                        <a:chOff x="1390" y="16036"/>
                        <a:chExt cx="9131" cy="2"/>
                      </a:xfrm>
                    </wpg:grpSpPr>
                    <wps:wsp>
                      <wps:cNvPr id="108" name="Freeform 108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31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31"/>
                            <a:gd name="T2" fmla="+- 0 10521 1390"/>
                            <a:gd name="T3" fmla="*/ T2 w 913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31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07" o:spid="_x0000_s1026" style="position:absolute;margin-left:69.5pt;margin-top:801.8pt;width:456.55pt;height:.1pt;z-index:-4948;mso-position-horizontal-relative:page;mso-position-vertical-relative:page" coordorigin="1390,16036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dz3YQMAAO0HAAAOAAAAZHJzL2Uyb0RvYy54bWykVduO2zYQfS+QfyD42MKri+WbsN4g8GVR&#10;YNsGiPsBNEVdEIlUSdryJui/dziUvFonQYLUDzSpGc6cOTOcuX97aWpyFtpUSq5pdBdSIiRXWSWL&#10;Nf37sJ8sKTGWyYzVSoo1fRaGvn1488t916YiVqWqM6EJGJEm7do1La1t0yAwvBQNM3eqFRKEudIN&#10;s3DURZBp1oH1pg7iMJwHndJZqxUXxsDXrRfSB7Sf54Lbv/LcCEvqNQVsFleN69GtwcM9SwvN2rLi&#10;PQz2EygaVklwejW1ZZaRk66+MNVUXCujcnvHVROoPK+4wBggmii8ieZRq1OLsRRpV7RXmoDaG55+&#10;2iz/8/xekyqD3IULSiRrIEnol7gPQE/XFiloPer2Q/te+xhh+6T4RwPi4FbuzoVXJsfuD5WBQXay&#10;Cum55LpxJiBwcsEsPF+zIC6WcPg4W6yW0XJGCQdZFC/6JPESMukuRdMVZNLJ5uF07jPIy11/exVN&#10;I381dqKApd4n4uxxuaCg3MwLo+b/MfqhZK3ARBnH1ZVRKH7P6F4L4YoYSF16UlFxYNSM6RxJHEwD&#10;rH+XyK9xMvD5LUZYyk/GPgqFGWHnJ2P9a8hgh3nOevQH4DtvangYv01ISJwzXDz3xVUNiPdqvwbk&#10;EJKOoOve6GArHpS8rXAWR181Nh30nLF4ZAxSWgwQWTmg5hfZw4YdYa79hFhyrTKuag4Abqg1sABK&#10;LsRv6ILvW11/p3ehoa/cdhRNCXSUo+ekZdYhcy7clnRrily4D406i4NCkb15BODkRVrLsZbP4giV&#10;F8MN5wAL/erUYR2lVqp9VdeYhlo6KMk0WiE3RtVV5oQOjdHFcVNrcmauV+Kvf0Gv1KAnyQyNlYJl&#10;u35vWVX7PTivkVuov54CV4nYDD+vwtVuuVsmkySe7yZJuN1O3u03yWS+jxaz7XS72Wyjfx20KEnL&#10;KsuEdOiGxhwlP/ZM+xHhW+q1Nb+K4lWwe/x9GWzwGgaSDLEM/xgd9BX/Rn1TOarsGd6rVn7SwGSE&#10;Tan0J0o6mDJrav45MS0oqX+X0HRWUZK4sYSHZLaI4aDHkuNYwiQHU2tqKRS4226sH2WnVldFCZ4i&#10;TKtU76Dh5pV7z4jPo+oP0PdwhzMFY+nnnxta4zNqvUzph/8AAAD//wMAUEsDBBQABgAIAAAAIQCz&#10;Evh94gAAAA4BAAAPAAAAZHJzL2Rvd25yZXYueG1sTI9BS8NAEIXvgv9hGcGb3aShocZsSinqqQi2&#10;gnibZqdJaHY2ZLdJ+u/d4qHe5s083nwvX02mFQP1rrGsIJ5FIIhLqxuuFHzt356WIJxH1thaJgUX&#10;crAq7u9yzLQd+ZOGna9ECGGXoYLa+y6T0pU1GXQz2xGH29H2Bn2QfSV1j2MIN62cR1EqDTYcPtTY&#10;0aam8rQ7GwXvI47rJH4dtqfj5vKzX3x8b2NS6vFhWr+A8DT5mxmu+AEdisB0sGfWTrRBJ8+hiw9D&#10;GiUpiKslWsxjEIe/3RJkkcv/NYpfAAAA//8DAFBLAQItABQABgAIAAAAIQC2gziS/gAAAOEBAAAT&#10;AAAAAAAAAAAAAAAAAAAAAABbQ29udGVudF9UeXBlc10ueG1sUEsBAi0AFAAGAAgAAAAhADj9If/W&#10;AAAAlAEAAAsAAAAAAAAAAAAAAAAALwEAAF9yZWxzLy5yZWxzUEsBAi0AFAAGAAgAAAAhAC+p3Pdh&#10;AwAA7QcAAA4AAAAAAAAAAAAAAAAALgIAAGRycy9lMm9Eb2MueG1sUEsBAi0AFAAGAAgAAAAhALMS&#10;+H3iAAAADgEAAA8AAAAAAAAAAAAAAAAAuwUAAGRycy9kb3ducmV2LnhtbFBLBQYAAAAABAAEAPMA&#10;AADKBgAAAAA=&#10;">
              <v:shape id="Freeform 108" o:spid="_x0000_s1027" style="position:absolute;left:1390;top:16036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KEJ/sUA&#10;AADcAAAADwAAAGRycy9kb3ducmV2LnhtbESPQWsCMRCF74X+hzCF3mrWHqqsRhGL4MFDtSJ4Gzfj&#10;ZnEzWZKo2/76zkHobYb35r1vpvPet+pGMTWBDQwHBSjiKtiGawP779XbGFTKyBbbwGTghxLMZ89P&#10;UyxtuPOWbrtcKwnhVKIBl3NXap0qRx7TIHTEop1D9JhljbW2Ee8S7lv9XhQf2mPD0uCwo6Wj6rK7&#10;egP68NXb1dZ9rsc+pt88isfN8WTM60u/mIDK1Od/8+N6bQW/EFp5RibQs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oQn+xQAAANwAAAAPAAAAAAAAAAAAAAAAAJgCAABkcnMv&#10;ZG93bnJldi54bWxQSwUGAAAAAAQABAD1AAAAigMAAAAA&#10;" path="m,l9131,e" filled="f" strokeweight=".12mm">
                <v:path arrowok="t" o:connecttype="custom" o:connectlocs="0,0;9131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33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2542540" cy="127635"/>
              <wp:effectExtent l="2540" t="0" r="0" b="635"/>
              <wp:wrapNone/>
              <wp:docPr id="106" name="Text Box 1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254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 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06" o:spid="_x0000_s1120" type="#_x0000_t202" style="position:absolute;margin-left:69.95pt;margin-top:803.65pt;width:200.2pt;height:10.05pt;z-index:-494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ucQsQIAALUFAAAOAAAAZHJzL2Uyb0RvYy54bWysVG1vmzAQ/j5p/8Hyd8pLCQkopEpDmCZ1&#10;L1K7H+CACdbAZrYT6Kb9951NSNNWk6ZtCKHDPj93z93jW94MbYOOVComeIr9Kw8jygtRMr5P8ZeH&#10;3FlgpDThJWkEpyl+pArfrN6+WfZdQgNRi6akEgEIV0nfpbjWuktcVxU1bYm6Eh3lsFkJ2RINv3Lv&#10;lpL0gN42buB5kdsLWXZSFFQpWM3GTbyy+FVFC/2pqhTVqEkx5KbtV9rvznzd1ZIke0m6mhWnNMhf&#10;ZNESxiHoGSojmqCDZK+gWlZIoUSlrwrRuqKqWEEtB2Djey/Y3Neko5YLFEd15zKp/wdbfDx+loiV&#10;0DsvwoiTFpr0QAeNbsWAzBpUqO9UAo73HbjqATbA27JV3Z0ovirExaYmfE/XUoq+pqSEDH1z0r04&#10;OuIoA7LrP4gSApGDFhZoqGRrygcFQYAOnXo8d8ckU8BiMAvhha0C9vxgHl3PbAiSTKc7qfQ7Klpk&#10;jBRL6L5FJ8c7pU02JJlcTDAuctY0VgENf7YAjuMKxIajZs9kYRv6I/bi7WK7CJ0wiLZO6GWZs843&#10;oRPl/nyWXWebTeb/NHH9MKlZWVJuwkzi8sM/a95J5qMszvJSomGlgTMpKbnfbRqJjgTEndvnVJAL&#10;N/d5GrYIwOUFJT8IvdsgdvJoMXfCPJw58dxbOJ4f38aRF8Zhlj+ndMc4/XdKqE9xPAtmo5h+y82z&#10;z2tuJGmZhvHRsDbFi7MTSYwEt7y0rdWENaN9UQqT/lMpoN1To61gjUZHtephN9jbEYcmvFHzTpSP&#10;IGEpQGEgRph9YNRCfseohzmSYvXtQCTFqHnP4RqYoTMZcjJ2k0F4AUdTrDEazY0eh9Ohk2xfA/J4&#10;0bhYw1WpmFXxUxanCwazwZI5zTEzfC7/rdfTtF39AgAA//8DAFBLAwQUAAYACAAAACEAvzxE/OEA&#10;AAANAQAADwAAAGRycy9kb3ducmV2LnhtbEyPwU7DMBBE70j8g7VI3KhNW9ImxKkqBCckRBoOPTqx&#10;m1iN1yF22/D3bE9wm9kdzb7NN5Pr2dmMwXqU8DgTwAw2XltsJXxVbw9rYCEq1Kr3aCT8mACb4vYm&#10;V5n2FyzNeRdbRiUYMiWhi3HIOA9NZ5wKMz8YpN3Bj05FsmPL9aguVO56Phci4U5ZpAudGsxLZ5rj&#10;7uQkbPdYvtrvj/qzPJS2qlKB78lRyvu7afsMLJop/oXhik/oUBBT7U+oA+vJL9KUoiQSsVoAo8jT&#10;UpCor6P5agm8yPn/L4pfAAAA//8DAFBLAQItABQABgAIAAAAIQC2gziS/gAAAOEBAAATAAAAAAAA&#10;AAAAAAAAAAAAAABbQ29udGVudF9UeXBlc10ueG1sUEsBAi0AFAAGAAgAAAAhADj9If/WAAAAlAEA&#10;AAsAAAAAAAAAAAAAAAAALwEAAF9yZWxzLy5yZWxzUEsBAi0AFAAGAAgAAAAhALcS5xCxAgAAtQUA&#10;AA4AAAAAAAAAAAAAAAAALgIAAGRycy9lMm9Eb2MueG1sUEsBAi0AFAAGAAgAAAAhAL88RPzhAAAA&#10;DQEAAA8AAAAAAAAAAAAAAAAACwUAAGRycy9kb3ducmV2LnhtbFBLBQYAAAAABAAEAPMAAAAZBgAA&#10;AAA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 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34" behindDoc="1" locked="0" layoutInCell="1" allowOverlap="1">
              <wp:simplePos x="0" y="0"/>
              <wp:positionH relativeFrom="page">
                <wp:posOffset>6537325</wp:posOffset>
              </wp:positionH>
              <wp:positionV relativeFrom="page">
                <wp:posOffset>10206355</wp:posOffset>
              </wp:positionV>
              <wp:extent cx="138430" cy="127635"/>
              <wp:effectExtent l="3175" t="0" r="1270" b="635"/>
              <wp:wrapNone/>
              <wp:docPr id="105" name="Text Box 1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51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05" o:spid="_x0000_s1121" type="#_x0000_t202" style="position:absolute;margin-left:514.75pt;margin-top:803.65pt;width:10.9pt;height:10.05pt;z-index:-494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Q48swIAALQFAAAOAAAAZHJzL2Uyb0RvYy54bWysVFtvmzAUfp+0/2D5nXIJSQCVVG0I06Tu&#10;IrX7AQ6YYA1sZjuBrtp/37EJSdO+TNt4sA4+x9+5fedc3wxtgw5UKiZ4iv0rDyPKC1Eyvkvxt8fc&#10;iTBSmvCSNILTFD9RhW9W799d911CA1GLpqQSAQhXSd+luNa6S1xXFTVtiboSHeWgrIRsiYZfuXNL&#10;SXpAbxs38LyF2wtZdlIUVCm4zUYlXln8qqKF/lJVimrUpBhi0/aU9tya011dk2QnSVez4hgG+Yso&#10;WsI4OD1BZUQTtJfsDVTLCimUqPRVIVpXVBUrqM0BsvG9V9k81KSjNhcojupOZVL/D7b4fPgqESuh&#10;d94cI05aaNIjHTS6EwMyd1ChvlMJGD50YKoHUIC1zVZ196L4rhAX65rwHb2VUvQ1JSVE6JuX7oun&#10;I44yINv+kyjBEdlrYYGGSramfFAQBOjQqadTd0wwhXE5i8IZaApQ+cFyMbOxuSSZHndS6Q9UtMgI&#10;KZbQfAtODvdKm2BIMpkYX1zkrGksARp+cQGG4w24hqdGZ4Kw/XyOvXgTbaLQCYPFxgm9LHNu83Xo&#10;LHJ/Oc9m2Xqd+b+MXz9MalaWlBs3E7f88M96d2T5yIoTu5RoWGngTEhK7rbrRqIDAW7n9rMlB83Z&#10;zL0MwxYBcnmVkh+E3l0QO/kiWjphHs6deOlFjufHd/HCC+Mwyy9Tumec/ntKqE9xPA/mI5fOQb/K&#10;zbPf29xI0jIN26NhbYqjkxFJDAM3vLSt1YQ1o/yiFCb8cymg3VOjLV8NRUey6mE72OGIT3OwFeUT&#10;MFgKYBiQEVYfCLWQPzHqYY2kWP3YE0kxaj5ymAKzcyZBTsJ2Eggv4GmKNUajuNbjbtp3ku1qQB7n&#10;jItbmJSKWRabkRqjOM4XrAabzHGNmd3z8t9anZft6jcAAAD//wMAUEsDBBQABgAIAAAAIQBrkokM&#10;4QAAAA8BAAAPAAAAZHJzL2Rvd25yZXYueG1sTI/BTsMwEETvSPyDtUjcqN1AUxriVBWCExIiDQeO&#10;TuwmVuN1iN02/D2bE9xmdkezb/Pt5Hp2NmOwHiUsFwKYwcZri62Ez+r17hFYiAq16j0aCT8mwLa4&#10;vspVpv0FS3Pex5ZRCYZMSehiHDLOQ9MZp8LCDwZpd/CjU5Hs2HI9qguVu54nQqTcKYt0oVODee5M&#10;c9yfnITdF5Yv9vu9/igPpa2qjcC39Cjl7c20ewIWzRT/wjDjEzoUxFT7E+rAevIi2awoSyoV63tg&#10;c0aslqTqeZasH4AXOf//R/ELAAD//wMAUEsBAi0AFAAGAAgAAAAhALaDOJL+AAAA4QEAABMAAAAA&#10;AAAAAAAAAAAAAAAAAFtDb250ZW50X1R5cGVzXS54bWxQSwECLQAUAAYACAAAACEAOP0h/9YAAACU&#10;AQAACwAAAAAAAAAAAAAAAAAvAQAAX3JlbHMvLnJlbHNQSwECLQAUAAYACAAAACEApzUOPLMCAAC0&#10;BQAADgAAAAAAAAAAAAAAAAAuAgAAZHJzL2Uyb0RvYy54bWxQSwECLQAUAAYACAAAACEAa5KJDOEA&#10;AAAPAQAADwAAAAAAAAAAAAAAAAANBQAAZHJzL2Rvd25yZXYueG1sUEsFBgAAAAAEAAQA8wAAABsG&#10;AAAAAA=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51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535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8185" cy="1270"/>
              <wp:effectExtent l="6350" t="10160" r="5715" b="7620"/>
              <wp:wrapNone/>
              <wp:docPr id="103" name="Group 1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8185" cy="1270"/>
                        <a:chOff x="1390" y="16036"/>
                        <a:chExt cx="9131" cy="2"/>
                      </a:xfrm>
                    </wpg:grpSpPr>
                    <wps:wsp>
                      <wps:cNvPr id="104" name="Freeform 104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31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31"/>
                            <a:gd name="T2" fmla="+- 0 10521 1390"/>
                            <a:gd name="T3" fmla="*/ T2 w 913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31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03" o:spid="_x0000_s1026" style="position:absolute;margin-left:69.5pt;margin-top:801.8pt;width:456.55pt;height:.1pt;z-index:-4945;mso-position-horizontal-relative:page;mso-position-vertical-relative:page" coordorigin="1390,16036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MstYAMAAO0HAAAOAAAAZHJzL2Uyb0RvYy54bWykVduO2zgMfS+w/yDocYuML3EyiTGZoshl&#10;UGB6AZp+gCLLF6wtuZISZ1rsvy9F2RlP2mIX3TwokkmRh4cUeffm3NTkJLSplFzR6CakREiuskoW&#10;K/plv5ssKDGWyYzVSooVfRKGvrn/49Vd16YiVqWqM6EJGJEm7doVLa1t0yAwvBQNMzeqFRKEudIN&#10;s3DURZBp1oH1pg7iMJwHndJZqxUXxsDXjRfSe7Sf54Lbj3luhCX1igI2i6vG9eDW4P6OpYVmbVnx&#10;Hgb7DRQNqyQ4vZjaMMvIUVc/mGoqrpVRub3hqglUnldcYAwQTRReRfOg1bHFWIq0K9oLTUDtFU+/&#10;bZZ/OH3SpMogd+GUEskaSBL6Je4D0NO1RQpaD7r93H7SPkbYPir+lwFxcC1358Irk0P3XmVgkB2t&#10;QnrOuW6cCQicnDELT5csiLMlHD7ObpeLaDGjhIMsim/7JPESMukuRdMlZNLJ5uF07jPIy21/exlN&#10;I381dqKApd4n4uxxuaCg3Mwzo+b/Mfq5ZK3ARBnH1YXRZGB0p4VwRQykJp5UVBwYNWM6RxIH0wDr&#10;/0rkzzgZ+PwVIyzlR2MfhMKMsNOjsf41ZLDDPGd9PeyB77yp4WG8npCQOGe4eO6LixoQ79X+DMg+&#10;JB1B173RwVY8KHlb4SyOfmoMqvHZWDwyBiktBoisHFDzs+xhw44w135CLLlWGVc1ewA31BpYACUX&#10;4i90wfe1rr/Tu9DQV647iqYEOsrBc9Iy65A5F25LuhVFLtyHRp3EXqHIXj0CcPIsreVYy2dxhMqL&#10;4YZzgIV+ceqwjlIr1a6qa0xDLR2UZBotkRuj6ipzQofG6OKwrjU5Mdcr8de/oBdq0JNkhsZKwbJt&#10;v7esqv0enNfILdRfT4GrRGyG35fhcrvYLpJJEs+3kyTcbCZvd+tkMt9Ft7PNdLNeb6K/HbQoScsq&#10;y4R06IbGHCX/7Zn2I8K31EtrfhHFi2B3+Psx2OAlDCQZYhn+MTroK/6N+qZyUNkTvFet/KSByQib&#10;UulvlHQwZVbUfD0yLSip30loOssoSdxYwkMyu43hoMeSw1jCJAdTK2opFLjbrq0fZcdWV0UJniJM&#10;q1RvoeHmlXvPiM+j6g/Q93CHMwVj6eefG1rjM2o9T+n7fwAAAP//AwBQSwMEFAAGAAgAAAAhALMS&#10;+H3iAAAADgEAAA8AAABkcnMvZG93bnJldi54bWxMj0FLw0AQhe+C/2EZwZvdpKGhxmxKKeqpCLaC&#10;eJtmp0lodjZkt0n6793iod7mzTzefC9fTaYVA/WusawgnkUgiEurG64UfO3fnpYgnEfW2FomBRdy&#10;sCru73LMtB35k4adr0QIYZehgtr7LpPSlTUZdDPbEYfb0fYGfZB9JXWPYwg3rZxHUSoNNhw+1NjR&#10;pqbytDsbBe8jjuskfh22p+Pm8rNffHxvY1Lq8WFav4DwNPmbGa74AR2KwHSwZ9ZOtEEnz6GLD0Ma&#10;JSmIqyVazGMQh7/dEmSRy/81il8AAAD//wMAUEsBAi0AFAAGAAgAAAAhALaDOJL+AAAA4QEAABMA&#10;AAAAAAAAAAAAAAAAAAAAAFtDb250ZW50X1R5cGVzXS54bWxQSwECLQAUAAYACAAAACEAOP0h/9YA&#10;AACUAQAACwAAAAAAAAAAAAAAAAAvAQAAX3JlbHMvLnJlbHNQSwECLQAUAAYACAAAACEAIJjLLWAD&#10;AADtBwAADgAAAAAAAAAAAAAAAAAuAgAAZHJzL2Uyb0RvYy54bWxQSwECLQAUAAYACAAAACEAsxL4&#10;feIAAAAOAQAADwAAAAAAAAAAAAAAAAC6BQAAZHJzL2Rvd25yZXYueG1sUEsFBgAAAAAEAAQA8wAA&#10;AMkGAAAAAA==&#10;">
              <v:shape id="Freeform 104" o:spid="_x0000_s1027" style="position:absolute;left:1390;top:16036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wD+8MA&#10;AADcAAAADwAAAGRycy9kb3ducmV2LnhtbERPS2sCMRC+F/ofwhS8abYiVdbNSmkRPHjwUQrexs24&#10;WdxMliTq6q9vCoXe5uN7TrHobSuu5EPjWMHrKANBXDndcK3ga78czkCEiKyxdUwK7hRgUT4/FZhr&#10;d+MtXXexFimEQ44KTIxdLmWoDFkMI9cRJ+7kvMWYoK+l9nhL4baV4yx7kxYbTg0GO/owVJ13F6tA&#10;fm96vdyaz9XM+vCIU39YH45KDV769zmISH38F/+5VzrNzybw+0y6QJY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ewD+8MAAADcAAAADwAAAAAAAAAAAAAAAACYAgAAZHJzL2Rv&#10;d25yZXYueG1sUEsFBgAAAAAEAAQA9QAAAIgDAAAAAA==&#10;" path="m,l9131,e" filled="f" strokeweight=".12mm">
                <v:path arrowok="t" o:connecttype="custom" o:connectlocs="0,0;9131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36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138430" cy="127635"/>
              <wp:effectExtent l="2540" t="0" r="1905" b="635"/>
              <wp:wrapNone/>
              <wp:docPr id="102" name="Text Box 1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52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02" o:spid="_x0000_s1122" type="#_x0000_t202" style="position:absolute;margin-left:69.95pt;margin-top:803.65pt;width:10.9pt;height:10.05pt;z-index:-4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NunsQIAALQFAAAOAAAAZHJzL2Uyb0RvYy54bWysVG1vmzAQ/j5p/8Hyd8pLCAFUUrUhTJO6&#10;F6ndD3DABGtgM9sJ6ab9951NSJNWk6ZtfLAO+/zcPXeP7/rm0LVoT6VigmfYv/IworwUFePbDH95&#10;LJwYI6UJr0grOM3wE1X4Zvn2zfXQpzQQjWgrKhGAcJUOfYYbrfvUdVXZ0I6oK9FTDoe1kB3R8Cu3&#10;biXJAOhd6waeF7mDkFUvRUmVgt18PMRLi1/XtNSf6lpRjdoMQ27artKuG7O6y2uSbiXpG1Ye0yB/&#10;kUVHGIegJ6icaIJ2kr2C6lgphRK1vipF54q6ZiW1HICN771g89CQnlouUBzVn8qk/h9s+XH/WSJW&#10;Qe+8ACNOOmjSIz1odCcOyOxBhYZepeD40IOrPsABeFu2qr8X5VeFuFg1hG/prZRiaCipIEPf3HTP&#10;ro44yoBshg+igkBkp4UFOtSyM+WDgiBAh049nbpjkilNyFkczuCkhCM/WESzuY1A0ulyL5V+R0WH&#10;jJFhCc234GR/r7RJhqSTi4nFRcHa1gqg5Rcb4DjuQGi4as5MErafPxIvWcfrOHTCIFo7oZfnzm2x&#10;Cp2o8BfzfJavVrn/08T1w7RhVUW5CTNpyw//rHdHlY+qOKlLiZZVBs6kpOR2s2ol2hPQdmG/Y0HO&#10;3NzLNGwRgMsLSn4QendB4hRRvHDCIpw7ycKLHc9P7pLIC5MwLy4p3TNO/50SGjKczIP5qKXfcvPs&#10;95obSTumYXq0rMtwfHIiqVHgmle2tZqwdrTPSmHSfy4FtHtqtNWrkegoVn3YHOzjSCIT3oh5I6on&#10;ULAUoDAQI4w+MBohv2M0wBjJsPq2I5Ji1L7n8ArMzJkMORmbySC8hKsZ1hiN5kqPs2nXS7ZtAHl8&#10;Z1zcwkupmVXxcxbH9wWjwZI5jjEze87/rdfzsF3+AgAA//8DAFBLAwQUAAYACAAAACEA7nYP++EA&#10;AAANAQAADwAAAGRycy9kb3ducmV2LnhtbEyPwU7DMBBE70j8g7WVuFGnLUpIGqeqEJyQEGk4cHTi&#10;bWI1XofYbcPf45zKbUb7NDuT7ybTswuOTlsSsFpGwJAaqzS1Ar6qt8dnYM5LUrK3hAJ+0cGuuL/L&#10;ZabslUq8HHzLQgi5TArovB8yzl3ToZFuaQekcDva0Ugf7NhyNcprCDc9X0dRzI3UFD50csCXDpvT&#10;4WwE7L+pfNU/H/VneSx1VaURvccnIR4W034LzOPkbzDM9UN1KEKn2p5JOdYHv0nTgAYRR8kG2IzE&#10;qwRYPYt18gS8yPn/FcUfAAAA//8DAFBLAQItABQABgAIAAAAIQC2gziS/gAAAOEBAAATAAAAAAAA&#10;AAAAAAAAAAAAAABbQ29udGVudF9UeXBlc10ueG1sUEsBAi0AFAAGAAgAAAAhADj9If/WAAAAlAEA&#10;AAsAAAAAAAAAAAAAAAAALwEAAF9yZWxzLy5yZWxzUEsBAi0AFAAGAAgAAAAhAMjk26exAgAAtAUA&#10;AA4AAAAAAAAAAAAAAAAALgIAAGRycy9lMm9Eb2MueG1sUEsBAi0AFAAGAAgAAAAhAO52D/vhAAAA&#10;DQEAAA8AAAAAAAAAAAAAAAAACwUAAGRycy9kb3ducmV2LnhtbFBLBQYAAAAABAAEAPMAAAAZBgAA&#10;AAA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52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37" behindDoc="1" locked="0" layoutInCell="1" allowOverlap="1">
              <wp:simplePos x="0" y="0"/>
              <wp:positionH relativeFrom="page">
                <wp:posOffset>4131945</wp:posOffset>
              </wp:positionH>
              <wp:positionV relativeFrom="page">
                <wp:posOffset>10206355</wp:posOffset>
              </wp:positionV>
              <wp:extent cx="2543175" cy="127635"/>
              <wp:effectExtent l="0" t="0" r="1905" b="635"/>
              <wp:wrapNone/>
              <wp:docPr id="101" name="Text Box 1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3175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01" o:spid="_x0000_s1123" type="#_x0000_t202" style="position:absolute;margin-left:325.35pt;margin-top:803.65pt;width:200.25pt;height:10.05pt;z-index:-494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+zxosgIAALUFAAAOAAAAZHJzL2Uyb0RvYy54bWysVNtunDAQfa/Uf7D8TriEvYDCRsmyVJXS&#10;i5T0A7zGLFbBprZ3Ia367x2bZbNJVKlqywMa2+PjOTNn5up6aBt0YEpzKTIcXgQYMUFlycUuw18e&#10;Cm+JkTZElKSRgmX4kWl8vXr75qrvUhbJWjYlUwhAhE77LsO1MV3q+5rWrCX6QnZMwGElVUsMLNXO&#10;LxXpAb1t/CgI5n4vVdkpSZnWsJuPh3jl8KuKUfOpqjQzqMkwxGbcX7n/1v791RVJd4p0NafHMMhf&#10;RNESLuDRE1RODEF7xV9BtZwqqWVlLqhsfVlVnDLHAdiEwQs29zXpmOMCydHdKU36/8HSj4fPCvES&#10;aheEGAnSQpEe2GDQrRyQ3YMM9Z1OwfG+A1czwAF4O7a6u5P0q0ZCrmsiduxGKdnXjJQQobvpn10d&#10;cbQF2fYfZAkPkb2RDmioVGvTBwlBgA6VejxVxwZDYTOaxZfhYoYRhbMwWswvZzY4n6TT7U5p847J&#10;Flkjwwqq79DJ4U6b0XVysY8JWfCmcQpoxLMNwBx34G24as9sFK6gP5Ig2Sw3y9iLo/nGi4M8926K&#10;dezNC4guv8zX6zz8ad8N47TmZcmEfWYSVxj/WfGOMh9lcZKXlg0vLZwNSavddt0odCAg7sJ9x4Sc&#10;ufnPw3D5Ai4vKIVRHNxGiVfMlwsvLuKZlyyCpReEyW0yD+IkzovnlO64YP9OCfUZTmbRbBTTb7kF&#10;7nvNjaQtNzA+Gt5meHlyIqmV4EaUrrSG8Ga0z1Jhw39KBZR7KrQTrNXoqFYzbAfXHcliaoStLB9B&#10;wkqCwkCnMPvAqKX6jlEPcyTD+tueKIZR815AG9ihMxlqMraTQQSFqxk2GI3m2ozDad8pvqsBeWw0&#10;IW+gVSruVGx7aowCKNgFzAZH5jjH7PA5Xzuvp2m7+gUAAP//AwBQSwMEFAAGAAgAAAAhAKyPdZzh&#10;AAAADgEAAA8AAABkcnMvZG93bnJldi54bWxMj8FOwzAMhu9IvENkJG4sWWHtVppOE4ITEqIrB45p&#10;47XVGqc02VbenvQ0jvb/6ffnbDuZnp1xdJ0lCcuFAIZUW91RI+GrfHtYA3NekVa9JZTwiw62+e1N&#10;plJtL1Tgee8bFkrIpUpC6/2Qcu7qFo1yCzsghexgR6N8GMeG61FdQrnpeSREzI3qKFxo1YAvLdbH&#10;/clI2H1T8dr9fFSfxaHoynIj6D0+Snl/N+2egXmc/BWGWT+oQx6cKnsi7VgvIV6JJKAhiEXyCGxG&#10;xGoZAavmXZQ8Ac8z/v+N/A8AAP//AwBQSwECLQAUAAYACAAAACEAtoM4kv4AAADhAQAAEwAAAAAA&#10;AAAAAAAAAAAAAAAAW0NvbnRlbnRfVHlwZXNdLnhtbFBLAQItABQABgAIAAAAIQA4/SH/1gAAAJQB&#10;AAALAAAAAAAAAAAAAAAAAC8BAABfcmVscy8ucmVsc1BLAQItABQABgAIAAAAIQBF+zxosgIAALUF&#10;AAAOAAAAAAAAAAAAAAAAAC4CAABkcnMvZTJvRG9jLnhtbFBLAQItABQABgAIAAAAIQCsj3Wc4QAA&#10;AA4BAAAPAAAAAAAAAAAAAAAAAAwFAABkcnMvZG93bnJldi54bWxQSwUGAAAAAAQABADzAAAAGgYA&#10;AAAA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403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8185" cy="1270"/>
              <wp:effectExtent l="6350" t="10160" r="5715" b="7620"/>
              <wp:wrapNone/>
              <wp:docPr id="279" name="Group 2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8185" cy="1270"/>
                        <a:chOff x="1390" y="16036"/>
                        <a:chExt cx="9131" cy="2"/>
                      </a:xfrm>
                    </wpg:grpSpPr>
                    <wps:wsp>
                      <wps:cNvPr id="280" name="Freeform 280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31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31"/>
                            <a:gd name="T2" fmla="+- 0 10521 1390"/>
                            <a:gd name="T3" fmla="*/ T2 w 913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31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79" o:spid="_x0000_s1026" style="position:absolute;margin-left:69.5pt;margin-top:801.8pt;width:456.55pt;height:.1pt;z-index:-5077;mso-position-horizontal-relative:page;mso-position-vertical-relative:page" coordorigin="1390,16036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nPHYgMAAO0HAAAOAAAAZHJzL2Uyb0RvYy54bWykVduO4zYMfS/QfxD02CLjS5ybMZ7FIpdB&#10;gW27wKYfoMjyBbUlV1LiTIv+eynKzniyu2ixzYNDiRR5eEhRj++ubUMuQptayYxGDyElQnKV17LM&#10;6G/Hw2xNibFM5qxRUmT0RRj67un77x77LhWxqlSTC03AiTRp32W0srZLg8DwSrTMPKhOSFAWSrfM&#10;wlKXQa5ZD97bJojDcBn0SuedVlwYA7s7r6RP6L8oBLe/FoURljQZBWwWvxq/J/cNnh5ZWmrWVTUf&#10;YLBvQNGyWkLQm6sds4ycdf2Zq7bmWhlV2Aeu2kAVRc0F5gDZROFdNs9anTvMpUz7srvRBNTe8fTN&#10;bvkvl4+a1HlG49WGEslaKBLGJW4D6Om7MgWrZ9196j5qnyOIHxT/3YA6uNe7demNyan/WeXgkJ2t&#10;QnquhW6dC0icXLEKL7cqiKslHDYXq806Wi8o4aCL4tVQJF5BJd2haL6BSjrdMpwvfQV5tR9Ob6J5&#10;5I/GThWw1MdEnAMulxS0m3ll1Pw/Rj9VrBNYKOO4GhldA07P6EEL4ZqYxLCHpKLhyKiZ0jnROJgG&#10;WP9XIr/Eycjn1xhhKT8b+ywUVoRdPhgLyKCFc5C8MKA/Qh5F28DF+HFGQuKC4cdzX+ajGRDvzX4I&#10;yDEkPcHQg9PRKB6NvK9wEUdfdDYf7ZyzeOIMSnqDyKoRNb/KATZIhLnxE2LLdcq4rjkCuLHXwAMY&#10;uRS/Ygux7239mSGEhrlyP1E0JTBRTp6TjlmHzIVwIukzily4jVZdxFGhyt5dAgjyqm3k1MpXcYLK&#10;q+GEC4CNfgvqsE5KK9WhbhosQyMdlGQebZAbo5o6d0qHxujytG00uTA3K/E33KA3ZjCTZI7OKsHy&#10;/SBbVjdehuANcgv9N1DgOhGH4V+bcLNf79fJLImX+1kS7naz94dtMlseotViN99tt7vobwctStKq&#10;znMhHbpxMEfJf7umwxPhR+ptNL/J4k2yB/x9nmzwFgaSDLmM/5gdzBV/R/1QOan8Be6rVv6lgZcR&#10;hErpPynp4ZXJqPnjzLSgpPlJwtDZREniniVcJItVDAs91ZymGiY5uMqopdDgTtxa/5SdO12XFUSK&#10;sKxSvYeBW9TuPiM+j2pYwNxDCd8UzGV4/9yjNV2j1esr/fQPAAAA//8DAFBLAwQUAAYACAAAACEA&#10;sxL4feIAAAAOAQAADwAAAGRycy9kb3ducmV2LnhtbEyPQUvDQBCF74L/YRnBm92koaHGbEop6qkI&#10;toJ4m2anSWh2NmS3Sfrv3eKh3ubNPN58L19NphUD9a6xrCCeRSCIS6sbrhR87d+eliCcR9bYWiYF&#10;F3KwKu7vcsy0HfmThp2vRAhhl6GC2vsuk9KVNRl0M9sRh9vR9gZ9kH0ldY9jCDetnEdRKg02HD7U&#10;2NGmpvK0OxsF7yOO6yR+Hban4+bys198fG9jUurxYVq/gPA0+ZsZrvgBHYrAdLBn1k60QSfPoYsP&#10;QxolKYirJVrMYxCHv90SZJHL/zWKXwAAAP//AwBQSwECLQAUAAYACAAAACEAtoM4kv4AAADhAQAA&#10;EwAAAAAAAAAAAAAAAAAAAAAAW0NvbnRlbnRfVHlwZXNdLnhtbFBLAQItABQABgAIAAAAIQA4/SH/&#10;1gAAAJQBAAALAAAAAAAAAAAAAAAAAC8BAABfcmVscy8ucmVsc1BLAQItABQABgAIAAAAIQCbwnPH&#10;YgMAAO0HAAAOAAAAAAAAAAAAAAAAAC4CAABkcnMvZTJvRG9jLnhtbFBLAQItABQABgAIAAAAIQCz&#10;Evh94gAAAA4BAAAPAAAAAAAAAAAAAAAAALwFAABkcnMvZG93bnJldi54bWxQSwUGAAAAAAQABADz&#10;AAAAywYAAAAA&#10;">
              <v:shape id="Freeform 280" o:spid="_x0000_s1027" style="position:absolute;left:1390;top:16036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Fn3sIA&#10;AADcAAAADwAAAGRycy9kb3ducmV2LnhtbERPz2vCMBS+C/sfwhvsZtN5mKUzytgo9OBh6hj09tY8&#10;m2LzUpKo3f765SB4/Ph+rzaTHcSFfOgdK3jOchDErdM9dwq+DtW8ABEissbBMSn4pQCb9cNshaV2&#10;V97RZR87kUI4lKjAxDiWUobWkMWQuZE4cUfnLcYEfSe1x2sKt4Nc5PmLtNhzajA40ruh9rQ/WwXy&#10;+3PS1c581IX14S8ufbNtfpR6epzeXkFEmuJdfHPXWsGiSPPTmXQE5Po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IWfewgAAANwAAAAPAAAAAAAAAAAAAAAAAJgCAABkcnMvZG93&#10;bnJldi54bWxQSwUGAAAAAAQABAD1AAAAhwMAAAAA&#10;" path="m,l9131,e" filled="f" strokeweight=".12mm">
                <v:path arrowok="t" o:connecttype="custom" o:connectlocs="0,0;9131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04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81915" cy="127635"/>
              <wp:effectExtent l="2540" t="0" r="1270" b="635"/>
              <wp:wrapNone/>
              <wp:docPr id="278" name="Text Box 2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1915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8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78" o:spid="_x0000_s1034" type="#_x0000_t202" style="position:absolute;margin-left:69.95pt;margin-top:803.65pt;width:6.45pt;height:10.05pt;z-index:-50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XcFIsAIAALIFAAAOAAAAZHJzL2Uyb0RvYy54bWysVNtunDAQfa/Uf7D8TriEvYDCRsmyVJXS&#10;i5T0A7xgFqvGprZ3Ia367x2bZbNJVKlqy4M12DNnbmfm6npoOTpQpZkUGQ4vAoyoKGXFxC7DXx4K&#10;b4mRNkRUhEtBM/xINb5evX1z1XcpjWQjeUUVAhCh077LcGNMl/q+LhvaEn0hOyrgsZaqJQZ+1c6v&#10;FOkBveV+FARzv5eq6pQsqdZwm4+PeOXw65qW5lNda2oQzzDEZtyp3Lm1p7+6IulOka5h5TEM8hdR&#10;tIQJcHqCyokhaK/YK6iWlUpqWZuLUra+rGtWUpcDZBMGL7K5b0hHXS5QHN2dyqT/H2z58fBZIVZl&#10;OFpAqwRpoUkPdDDoVg7I3kGF+k6noHjfgaoZ4AE67bLV3Z0sv2ok5LohYkdvlJJ9Q0kFEYbW0j8z&#10;HXG0Bdn2H2QFjsjeSAc01Kq15YOCIECHTj2eumODKeFyGSbhDKMSXsJoMb+cOQcknWw7pc07Kltk&#10;hQwr6L3DJoc7bWwsJJ1UrCshC8a56z8Xzy5AcbwBz2Bq32wMrp0/kiDZLDfL2Iuj+caLgzz3bop1&#10;7M2LcDHLL/P1Og9/Wr9hnDasqqiwbiZqhfGfte5I8pEUJ3JpyVll4WxIWu22a67QgQC1C/cdC3Km&#10;5j8PwxUBcnmRUhjFwW2UeMV8ufDiIp55ySJYekGY3CbzIE7ivHie0h0T9N9TQn2Gk1k0G6n029wC&#10;973OjaQtM7A8OGuBHCclkloCbkTlWmsI46N8Vgob/lMpoN1Tox1dLUNHrpphO7jZOE3BVlaPwF8l&#10;gWBAUlh8IDRSfceohyWSYf1tTxTFiL8XMAN240yCmoTtJBBRgmmGDUajuDbjZtp3iu0aQB6nTMgb&#10;mJOaORLbgRqjOE4XLAaXy3GJ2c1z/u+0nlbt6hcAAAD//wMAUEsDBBQABgAIAAAAIQCapjzw4QAA&#10;AA0BAAAPAAAAZHJzL2Rvd25yZXYueG1sTI/BTsMwEETvSPyDtUjcqE0KaZPGqSoEJyREGg4cndhN&#10;osbrELtt+Hs2p3Lb2R3Nvsm2k+3Z2Yy+cyjhcSGAGayd7rCR8FW+PayB+aBQq96hkfBrPGzz25tM&#10;pdpdsDDnfWgYhaBPlYQ2hCHl3Netscov3GCQbgc3WhVIjg3Xo7pQuO15JETMreqQPrRqMC+tqY/7&#10;k5Ww+8bitfv5qD6LQ9GVZSLwPT5KeX837TbAgpnC1QwzPqFDTkyVO6H2rCe9TBKy0hCL1RLYbHmO&#10;qE01r6LVE/A84/9b5H8AAAD//wMAUEsBAi0AFAAGAAgAAAAhALaDOJL+AAAA4QEAABMAAAAAAAAA&#10;AAAAAAAAAAAAAFtDb250ZW50X1R5cGVzXS54bWxQSwECLQAUAAYACAAAACEAOP0h/9YAAACUAQAA&#10;CwAAAAAAAAAAAAAAAAAvAQAAX3JlbHMvLnJlbHNQSwECLQAUAAYACAAAACEAN13BSLACAACyBQAA&#10;DgAAAAAAAAAAAAAAAAAuAgAAZHJzL2Uyb0RvYy54bWxQSwECLQAUAAYACAAAACEAmqY88OEAAAAN&#10;AQAADwAAAAAAAAAAAAAAAAAKBQAAZHJzL2Rvd25yZXYueG1sUEsFBgAAAAAEAAQA8wAAABgGAAAA&#10;AA=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05" behindDoc="1" locked="0" layoutInCell="1" allowOverlap="1">
              <wp:simplePos x="0" y="0"/>
              <wp:positionH relativeFrom="page">
                <wp:posOffset>4131945</wp:posOffset>
              </wp:positionH>
              <wp:positionV relativeFrom="page">
                <wp:posOffset>10206355</wp:posOffset>
              </wp:positionV>
              <wp:extent cx="2543175" cy="127635"/>
              <wp:effectExtent l="0" t="0" r="1905" b="635"/>
              <wp:wrapNone/>
              <wp:docPr id="277" name="Text Box 2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3175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77" o:spid="_x0000_s1035" type="#_x0000_t202" style="position:absolute;margin-left:325.35pt;margin-top:803.65pt;width:200.25pt;height:10.05pt;z-index:-507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Y4IZsgIAALQFAAAOAAAAZHJzL2Uyb0RvYy54bWysVNtunDAQfa/Uf7D8TriEvYDCRsmyVJXS&#10;i5T0A7xgFqtgu7Z3Ia367x2bZbNJVKlqy4M12OMzZ2aO5+p66Fp0oEozwTMcXgQYUV6KivFdhr88&#10;FN4SI20Ir0grOM3wI9X4evX2zVUvUxqJRrQVVQhAuE57meHGGJn6vi4b2hF9ISTlcFgL1REDv2rn&#10;V4r0gN61fhQEc78XqpJKlFRr2M3HQ7xy+HVNS/OprjU1qM0wcDNuVW7d2tVfXZF0p4hsWHmkQf6C&#10;RUcYh6AnqJwYgvaKvYLqWKmEFrW5KEXni7pmJXU5QDZh8CKb+4ZI6nKB4mh5KpP+f7Dlx8NnhViV&#10;4WixwIiTDpr0QAeDbsWA7B5UqJc6Bcd7Ca5mgAPotMtWyztRftWIi3VD+I7eKCX6hpIKGIb2pn92&#10;dcTRFmTbfxAVBCJ7IxzQUKvOlg8KggAdOvV46o4lU8JmNIsvw8UMoxLOwmgxv5y5ECSdbkulzTsq&#10;OmSNDCvovkMnhzttLBuSTi42GBcFa1ungJY/2wDHcQdiw1V7Zlm4hv5IgmSz3CxjL47mGy8O8ty7&#10;KdaxNy+AXX6Zr9d5+NPGDeO0YVVFuQ0ziSuM/6x5R5mPsjjJS4uWVRbOUtJqt123Ch0IiLtw37Eg&#10;Z27+cxquCJDLi5TCKA5uo8Qr5suFFxfxzEsWwdILwuQ2mQdxEufF85TuGKf/nhLqM5zMotkopt/m&#10;FrjvdW4k7ZiB8dGyLsPLkxNJrQQ3vHKtNYS1o31WCkv/qRTQ7qnRTrBWo6NazbAd3OtIbHQr5q2o&#10;HkHBSoDAQKYw+sBohPqOUQ9jJMP6254oilH7nsMrsDNnMtRkbCeD8BKuZthgNJprM86mvVRs1wDy&#10;+M64uIGXUjMn4icWx/cFo8Hlchxjdvac/zuvp2G7+gUAAP//AwBQSwMEFAAGAAgAAAAhAKyPdZzh&#10;AAAADgEAAA8AAABkcnMvZG93bnJldi54bWxMj8FOwzAMhu9IvENkJG4sWWHtVppOE4ITEqIrB45p&#10;47XVGqc02VbenvQ0jvb/6ffnbDuZnp1xdJ0lCcuFAIZUW91RI+GrfHtYA3NekVa9JZTwiw62+e1N&#10;plJtL1Tgee8bFkrIpUpC6/2Qcu7qFo1yCzsghexgR6N8GMeG61FdQrnpeSREzI3qKFxo1YAvLdbH&#10;/clI2H1T8dr9fFSfxaHoynIj6D0+Snl/N+2egXmc/BWGWT+oQx6cKnsi7VgvIV6JJKAhiEXyCGxG&#10;xGoZAavmXZQ8Ac8z/v+N/A8AAP//AwBQSwECLQAUAAYACAAAACEAtoM4kv4AAADhAQAAEwAAAAAA&#10;AAAAAAAAAAAAAAAAW0NvbnRlbnRfVHlwZXNdLnhtbFBLAQItABQABgAIAAAAIQA4/SH/1gAAAJQB&#10;AAALAAAAAAAAAAAAAAAAAC8BAABfcmVscy8ucmVsc1BLAQItABQABgAIAAAAIQC3Y4IZsgIAALQF&#10;AAAOAAAAAAAAAAAAAAAAAC4CAABkcnMvZTJvRG9jLnhtbFBLAQItABQABgAIAAAAIQCsj3Wc4QAA&#10;AA4BAAAPAAAAAAAAAAAAAAAAAAwFAABkcnMvZG93bnJldi54bWxQSwUGAAAAAAQABADzAAAAGgYA&#10;AAAA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538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8185" cy="1270"/>
              <wp:effectExtent l="6350" t="10160" r="5715" b="7620"/>
              <wp:wrapNone/>
              <wp:docPr id="99" name="Group 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8185" cy="1270"/>
                        <a:chOff x="1390" y="16036"/>
                        <a:chExt cx="9131" cy="2"/>
                      </a:xfrm>
                    </wpg:grpSpPr>
                    <wps:wsp>
                      <wps:cNvPr id="100" name="Freeform 100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31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31"/>
                            <a:gd name="T2" fmla="+- 0 10521 1390"/>
                            <a:gd name="T3" fmla="*/ T2 w 913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31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99" o:spid="_x0000_s1026" style="position:absolute;margin-left:69.5pt;margin-top:801.8pt;width:456.55pt;height:.1pt;z-index:-4942;mso-position-horizontal-relative:page;mso-position-vertical-relative:page" coordorigin="1390,16036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WoJYgMAAOsHAAAOAAAAZHJzL2Uyb0RvYy54bWykVW2P2zYM/l5g/0HQxxU5v8TJxcbliiIv&#10;hwLdVqDZD1Bk+QWzJVdS4tyG/feRkp3zpS02dPngUCZNPnxIkQ/vLm1DzkKbWsk1je5CSoTkKq9l&#10;uaa/H/azFSXGMpmzRkmxps/C0HePP7156LtMxKpSTS40ASfSZH23ppW1XRYEhleiZeZOdUKCslC6&#10;ZRaOugxyzXrw3jZBHIbLoFc677Tiwhh4u/VK+uj8F4Xg9reiMMKSZk0Bm3VP7Z5HfAaPDywrNeuq&#10;mg8w2A+gaFktIejV1ZZZRk66/spVW3OtjCrsHVdtoIqi5sLlANlE4U02T1qdOpdLmfVld6UJqL3h&#10;6Yfd8l/PnzSp8zVNU0oka6FGLiyBM5DTd2UGNk+6+9x90j5DED8q/ocBdXCrx3Ppjcmx/0Xl4I+d&#10;rHLkXArdogtIm1xcDZ6vNRAXSzi8XNynq2i1oISDLorvhxLxCuqIH0XzFOqIumU4X/r68Wo3fJ1G&#10;88h/GqMqYJmP6XAOuDApaDbzwqf5f3x+rlgnXJkMcjXwGYWA0xO610JgCxN850h1hiOjZkrnRIMw&#10;DbD+r0R+i5ORz+8xwjJ+MvZJKFcRdv5oLCCDBs5B8sKA/gB5FG0D1+LtjIQEg7mH577MRzMg3pv9&#10;HJBDSHriQg9OR6N4NPK+wkUcfdPZfLRDZ/HEGZT0CpFVI2p+kQNskAjD4RO6luuUwa45ALix18AD&#10;GGGK37GF2Le2/pshhIapcjtPNCUwT46ek45ZRIYhUCQ93C5sTHzRqrM4KKeyN5cAgrxoGzm18lWc&#10;oPJq+AIDuEa/BkWsk9JKta+bxpWhkQglmUepg2JUU+eoRDRGl8dNo8mZ4aR0v+EGvTKDiSRz56wS&#10;LN8NsmV142UI3jhuof8GCrAT3Sj8Kw3T3Wq3SmZJvNzNknC7nb3fb5LZch/dL7bz7Wazjf5GaFGS&#10;VXWeC4noxrEcJf/tmg4Lwg/U62B+lcWrZPfu93WywWsYjmTIZfx32cFc8XfUD5Wjyp/hvmrl9wzs&#10;RRAqpf+kpIcds6bmy4lpQUnzQcLQSaMkwaXkDsniPoaDnmqOUw2THFytqaXQ4ChurF9kp07XZQWR&#10;fIdJ9R4GblHjfXb4PKrhAHPPSW6juFyG7Ycra3p2Vi87+vEfAAAA//8DAFBLAwQUAAYACAAAACEA&#10;sxL4feIAAAAOAQAADwAAAGRycy9kb3ducmV2LnhtbEyPQUvDQBCF74L/YRnBm92koaHGbEop6qkI&#10;toJ4m2anSWh2NmS3Sfrv3eKh3ubNPN58L19NphUD9a6xrCCeRSCIS6sbrhR87d+eliCcR9bYWiYF&#10;F3KwKu7vcsy0HfmThp2vRAhhl6GC2vsuk9KVNRl0M9sRh9vR9gZ9kH0ldY9jCDetnEdRKg02HD7U&#10;2NGmpvK0OxsF7yOO6yR+Hban4+bys198fG9jUurxYVq/gPA0+ZsZrvgBHYrAdLBn1k60QSfPoYsP&#10;QxolKYirJVrMYxCHv90SZJHL/zWKXwAAAP//AwBQSwECLQAUAAYACAAAACEAtoM4kv4AAADhAQAA&#10;EwAAAAAAAAAAAAAAAAAAAAAAW0NvbnRlbnRfVHlwZXNdLnhtbFBLAQItABQABgAIAAAAIQA4/SH/&#10;1gAAAJQBAAALAAAAAAAAAAAAAAAAAC8BAABfcmVscy8ucmVsc1BLAQItABQABgAIAAAAIQBhzWoJ&#10;YgMAAOsHAAAOAAAAAAAAAAAAAAAAAC4CAABkcnMvZTJvRG9jLnhtbFBLAQItABQABgAIAAAAIQCz&#10;Evh94gAAAA4BAAAPAAAAAAAAAAAAAAAAALwFAABkcnMvZG93bnJldi54bWxQSwUGAAAAAAQABADz&#10;AAAAywYAAAAA&#10;">
              <v:shape id="Freeform 100" o:spid="_x0000_s1027" style="position:absolute;left:1390;top:16036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tcF+MUA&#10;AADcAAAADwAAAGRycy9kb3ducmV2LnhtbESPQWsCMRCF74X+hzCF3mrWHqqsRhGL4MFDtSJ4Gzfj&#10;ZnEzWZKo2/76zkHobYb35r1vpvPet+pGMTWBDQwHBSjiKtiGawP779XbGFTKyBbbwGTghxLMZ89P&#10;UyxtuPOWbrtcKwnhVKIBl3NXap0qRx7TIHTEop1D9JhljbW2Ee8S7lv9XhQf2mPD0uCwo6Wj6rK7&#10;egP68NXb1dZ9rsc+pt88isfN8WTM60u/mIDK1Od/8+N6bQW/EHx5RibQs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1wX4xQAAANwAAAAPAAAAAAAAAAAAAAAAAJgCAABkcnMv&#10;ZG93bnJldi54bWxQSwUGAAAAAAQABAD1AAAAigMAAAAA&#10;" path="m,l9131,e" filled="f" strokeweight=".12mm">
                <v:path arrowok="t" o:connecttype="custom" o:connectlocs="0,0;9131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39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2542540" cy="127635"/>
              <wp:effectExtent l="2540" t="0" r="0" b="635"/>
              <wp:wrapNone/>
              <wp:docPr id="98" name="Text Box 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254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 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98" o:spid="_x0000_s1124" type="#_x0000_t202" style="position:absolute;margin-left:69.95pt;margin-top:803.65pt;width:200.2pt;height:10.05pt;z-index:-494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wR/rwIAALMFAAAOAAAAZHJzL2Uyb0RvYy54bWysVNtunDAQfa/Uf7D8TriEvYDCRsmyVJXS&#10;i5T0A7zGLFbBprZ3Ia367x2bZbNJVKlqixAa7PGZOTPHc3U9tA06MKW5FBkOLwKMmKCy5GKX4S8P&#10;hbfESBsiStJIwTL8yDS+Xr19c9V3KYtkLZuSKQQgQqd9l+HamC71fU1r1hJ9ITsmYLOSqiUGftXO&#10;LxXpAb1t/CgI5n4vVdkpSZnWsJqPm3jl8KuKUfOpqjQzqMkw5GbcV7nv1n791RVJd4p0NafHNMhf&#10;ZNESLiDoCSonhqC94q+gWk6V1LIyF1S2vqwqTpnjAGzC4AWb+5p0zHGB4ujuVCb9/2Dpx8NnhXiZ&#10;4QQ6JUgLPXpgg0G3ckCwBPXpO52C230HjmaAdeiz46q7O0m/aiTkuiZix26Ukn3NSAn5hfakf3Z0&#10;xNEWZNt/kCXEIXsjHdBQqdYWD8qBAB369Hjqjc2FwmI0i+GFLQp7YbSYX85cCJJOpzulzTsmW2SN&#10;DCvovUMnhzttbDYknVxsMCEL3jSu/414tgCO4wrEhqN2z2bh2vkjCZLNcrOMvTiab7w4yHPvpljH&#10;3rwIF7P8Ml+v8/CnjRvGac3LkgkbZpJWGP9Z644iH0VxEpeWDS8tnE1Jq9123Sh0ICDtwj3Hgpy5&#10;+c/TcEUALi8ohVEc3EaJV8yXCy8u4pmXLIKlF4TJbTIP4iTOi+eU7rhg/04J9aC6WTQbxfRbboF7&#10;XnMjacsNDI+GtxlenpxIaiW4EaVrrSG8Ge2zUtj0n0oB7Z4a7QRrNTqq1QzbYbobgGbVvJXlI0hY&#10;SVAYiBEmHxi1VN8x6mGKZFh/2xPFMGreC7gGduRMhpqM7WQQQeFohg1Go7k242jad4rvakAeL5qQ&#10;N3BVKu5U/JTF8YLBZHBkjlPMjp7zf+f1NGtXvwAAAP//AwBQSwMEFAAGAAgAAAAhAL88RPzhAAAA&#10;DQEAAA8AAABkcnMvZG93bnJldi54bWxMj8FOwzAQRO9I/IO1SNyoTVvSJsSpKgQnJEQaDj06sZtY&#10;jdchdtvw92xPcJvZHc2+zTeT69nZjMF6lPA4E8AMNl5bbCV8VW8Pa2AhKtSq92gk/JgAm+L2JleZ&#10;9hcszXkXW0YlGDIloYtxyDgPTWecCjM/GKTdwY9ORbJjy/WoLlTuej4XIuFOWaQLnRrMS2ea4+7k&#10;JGz3WL7a74/6szyUtqpSge/JUcr7u2n7DCyaKf6F4YpP6FAQU+1PqAPryS/SlKIkErFaAKPI01KQ&#10;qK+j+WoJvMj5/y+KXwAAAP//AwBQSwECLQAUAAYACAAAACEAtoM4kv4AAADhAQAAEwAAAAAAAAAA&#10;AAAAAAAAAAAAW0NvbnRlbnRfVHlwZXNdLnhtbFBLAQItABQABgAIAAAAIQA4/SH/1gAAAJQBAAAL&#10;AAAAAAAAAAAAAAAAAC8BAABfcmVscy8ucmVsc1BLAQItABQABgAIAAAAIQC5qwR/rwIAALMFAAAO&#10;AAAAAAAAAAAAAAAAAC4CAABkcnMvZTJvRG9jLnhtbFBLAQItABQABgAIAAAAIQC/PET84QAAAA0B&#10;AAAPAAAAAAAAAAAAAAAAAAkFAABkcnMvZG93bnJldi54bWxQSwUGAAAAAAQABADzAAAAFwYAAAAA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 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40" behindDoc="1" locked="0" layoutInCell="1" allowOverlap="1">
              <wp:simplePos x="0" y="0"/>
              <wp:positionH relativeFrom="page">
                <wp:posOffset>6537325</wp:posOffset>
              </wp:positionH>
              <wp:positionV relativeFrom="page">
                <wp:posOffset>10206355</wp:posOffset>
              </wp:positionV>
              <wp:extent cx="138430" cy="127635"/>
              <wp:effectExtent l="3175" t="0" r="1270" b="635"/>
              <wp:wrapNone/>
              <wp:docPr id="97" name="Text Box 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53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97" o:spid="_x0000_s1125" type="#_x0000_t202" style="position:absolute;margin-left:514.75pt;margin-top:803.65pt;width:10.9pt;height:10.05pt;z-index:-49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3JvsAIAALIFAAAOAAAAZHJzL2Uyb0RvYy54bWysVG1vmzAQ/j5p/8Hyd8pLSAKopGpDmCZ1&#10;L1K7H+CACdbAZrYT6Kb9951NSJNWk6ZtfLAO+/zcPXeP7/pmaBt0oFIxwVPsX3kYUV6IkvFdir88&#10;5k6EkdKEl6QRnKb4iSp8s3r75rrvEhqIWjQllQhAuEr6LsW11l3iuqqoaUvUlegoh8NKyJZo+JU7&#10;t5SkB/S2cQPPW7i9kGUnRUGVgt1sPMQri19VtNCfqkpRjZoUQ27artKuW7O6q2uS7CTpalYc0yB/&#10;kUVLGIegJ6iMaIL2kr2CalkhhRKVvipE64qqYgW1HICN771g81CTjlouUBzVncqk/h9s8fHwWSJW&#10;pjheYsRJCz16pINGd2JAsAX16TuVgNtDB456gH3os+WquntRfFWIi3VN+I7eSin6mpIS8vPNTffs&#10;6oijDMi2/yBKiEP2WligoZKtKR6UAwE69Onp1BuTS2FCzqJwBicFHPnBcjGb2wgkmS53Uul3VLTI&#10;GCmW0HoLTg73SptkSDK5mFhc5KxpbPsbfrEBjuMOhIar5swkYbv5I/biTbSJQicMFhsn9LLMuc3X&#10;obPI/eU8m2Xrdeb/NHH9MKlZWVJuwkzK8sM/69xR46MmTtpSomGlgTMpKbnbrhuJDgSUndvvWJAz&#10;N/cyDVsE4PKCkh+E3l0QO/kiWjphHs6deOlFjufHd/HCC+Mwyy8p3TNO/50S6kF082A+aum33Dz7&#10;veZGkpZpmB0Na1McnZxIYhS44aVtrSasGe2zUpj0n0sB7Z4abfVqJDqKVQ/bYXwasQlvxLwV5RMo&#10;WApQGIgRBh8YtZDfMephiKRYfdsTSTFq3nN4BWbiTIacjO1kEF7A1RRrjEZzrcfJtO8k29WAPL4z&#10;Lm7hpVTMqvg5i+P7gsFgyRyHmJk85//W63nUrn4BAAD//wMAUEsDBBQABgAIAAAAIQBrkokM4QAA&#10;AA8BAAAPAAAAZHJzL2Rvd25yZXYueG1sTI/BTsMwEETvSPyDtUjcqN1AUxriVBWCExIiDQeOTuwm&#10;VuN1iN02/D2bE9xmdkezb/Pt5Hp2NmOwHiUsFwKYwcZri62Ez+r17hFYiAq16j0aCT8mwLa4vspV&#10;pv0FS3Pex5ZRCYZMSehiHDLOQ9MZp8LCDwZpd/CjU5Hs2HI9qguVu54nQqTcKYt0oVODee5Mc9yf&#10;nITdF5Yv9vu9/igPpa2qjcC39Cjl7c20ewIWzRT/wjDjEzoUxFT7E+rAevIi2awoSyoV63tgc0as&#10;lqTqeZasH4AXOf//R/ELAAD//wMAUEsBAi0AFAAGAAgAAAAhALaDOJL+AAAA4QEAABMAAAAAAAAA&#10;AAAAAAAAAAAAAFtDb250ZW50X1R5cGVzXS54bWxQSwECLQAUAAYACAAAACEAOP0h/9YAAACUAQAA&#10;CwAAAAAAAAAAAAAAAAAvAQAAX3JlbHMvLnJlbHNQSwECLQAUAAYACAAAACEApV9yb7ACAACyBQAA&#10;DgAAAAAAAAAAAAAAAAAuAgAAZHJzL2Uyb0RvYy54bWxQSwECLQAUAAYACAAAACEAa5KJDOEAAAAP&#10;AQAADwAAAAAAAAAAAAAAAAAKBQAAZHJzL2Rvd25yZXYueG1sUEsFBgAAAAAEAAQA8wAAABgGAAAA&#10;AA=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53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541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8185" cy="1270"/>
              <wp:effectExtent l="6350" t="10160" r="5715" b="7620"/>
              <wp:wrapNone/>
              <wp:docPr id="95" name="Group 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8185" cy="1270"/>
                        <a:chOff x="1390" y="16036"/>
                        <a:chExt cx="9131" cy="2"/>
                      </a:xfrm>
                    </wpg:grpSpPr>
                    <wps:wsp>
                      <wps:cNvPr id="96" name="Freeform 96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31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31"/>
                            <a:gd name="T2" fmla="+- 0 10521 1390"/>
                            <a:gd name="T3" fmla="*/ T2 w 913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31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95" o:spid="_x0000_s1026" style="position:absolute;margin-left:69.5pt;margin-top:801.8pt;width:456.55pt;height:.1pt;z-index:-4939;mso-position-horizontal-relative:page;mso-position-vertical-relative:page" coordorigin="1390,16036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2BGXwMAAOkHAAAOAAAAZHJzL2Uyb0RvYy54bWykVduO2zYQfQ/QfyD42MCri2WvJaw3CHxZ&#10;BEjbAHE/gKaoCyqRCklb3hb9986QklfrJGiR+kEmNaOZM2duD+8ubUPOQptayTWN7kJKhOQqr2W5&#10;pr8f9rMVJcYymbNGSbGmz8LQd48/vXnou0zEqlJNLjQBI9JkfbemlbVdFgSGV6Jl5k51QoKwULpl&#10;Fq66DHLNerDeNkEchsugVzrvtOLCGHi79UL66OwXheD2t6IwwpJmTQGbdU/tnkd8Bo8PLCs166qa&#10;DzDYD6BoWS3B6dXUlllGTrr+ylRbc62MKuwdV22giqLmwsUA0UThTTRPWp06F0uZ9WV3pQmoveHp&#10;h83yX8+fNKnzNU0XlEjWQo6cWwJ3IKfvygx0nnT3ufukfYRw/Kj4HwbEwa0c76VXJsf+F5WDPXay&#10;ypFzKXSLJiBscnE5eL7mQFws4fBycZ+uohVg4SCL4vshRbyCPOJH0TyFPKJsGc6XPn+82g1fp9E8&#10;8p/GKApY5n06nAMuDAqKzbzwaf4fn58r1gmXJoNcjXwuRz73WgisYJI6vOgd1EY+zZTMiQTVDHD+&#10;rzR+i5GRze/xwTJ+MvZJKJcPdv5orO+EHE4uy/lQDAdgu2gbaIq3MxISdOYeQ+dc1YB2r/ZzQA4h&#10;6YlzPRgdbcWjkrcVLuLom8bmox4aiyfGIKHlCJFVI2p+kQNsOBGGoyd0BdcpgzVzAHBjpYEFUMIQ&#10;v6MLvm91/TeDCw0z5XaaaEpgmhw9Jx2ziAxd4JH00FtYlviiVWdxUE5kb1oAnLxIGznV8lmcoPJi&#10;+AIduDK/OkWsk9RKta+bxqWhkQglmUepg2JUU+coRDRGl8dNo8mZ4Zx0v6F/XqnBPJK5M1YJlu+G&#10;s2V148/gvHHcQv0NFGAlukH4Vxqmu9VulcySeLmbJeF2O3u/3ySz5T66X2zn281mG/2N0KIkq+o8&#10;FxLRjUM5Sv5bkw7rwY/T61h+FcWrYPfu93WwwWsYjmSIZfx30cFU8T3qR8pR5c/Qr1r5LQNbEQ6V&#10;0n9S0sOGWVPz5cS0oKT5IGHkpFGS4Epyl2RxH8NFTyXHqYRJDqbW1FIocDxurF9jp07XZQWefIVJ&#10;9R7GbVFjPzt8HtVwgannTm6fuFiG3YcLa3p3Wi8b+vEfAAAA//8DAFBLAwQUAAYACAAAACEAsxL4&#10;feIAAAAOAQAADwAAAGRycy9kb3ducmV2LnhtbEyPQUvDQBCF74L/YRnBm92koaHGbEop6qkItoJ4&#10;m2anSWh2NmS3Sfrv3eKh3ubNPN58L19NphUD9a6xrCCeRSCIS6sbrhR87d+eliCcR9bYWiYFF3Kw&#10;Ku7vcsy0HfmThp2vRAhhl6GC2vsuk9KVNRl0M9sRh9vR9gZ9kH0ldY9jCDetnEdRKg02HD7U2NGm&#10;pvK0OxsF7yOO6yR+Hban4+bys198fG9jUurxYVq/gPA0+ZsZrvgBHYrAdLBn1k60QSfPoYsPQxol&#10;KYirJVrMYxCHv90SZJHL/zWKXwAAAP//AwBQSwECLQAUAAYACAAAACEAtoM4kv4AAADhAQAAEwAA&#10;AAAAAAAAAAAAAAAAAAAAW0NvbnRlbnRfVHlwZXNdLnhtbFBLAQItABQABgAIAAAAIQA4/SH/1gAA&#10;AJQBAAALAAAAAAAAAAAAAAAAAC8BAABfcmVscy8ucmVsc1BLAQItABQABgAIAAAAIQBkG2BGXwMA&#10;AOkHAAAOAAAAAAAAAAAAAAAAAC4CAABkcnMvZTJvRG9jLnhtbFBLAQItABQABgAIAAAAIQCzEvh9&#10;4gAAAA4BAAAPAAAAAAAAAAAAAAAAALkFAABkcnMvZG93bnJldi54bWxQSwUGAAAAAAQABADzAAAA&#10;yAYAAAAA&#10;">
              <v:shape id="Freeform 96" o:spid="_x0000_s1027" style="position:absolute;left:1390;top:16036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Mr4cUA&#10;AADbAAAADwAAAGRycy9kb3ducmV2LnhtbESPzWrDMBCE74W8g9hAb43cHtLEjWxKQiCHHpofAr5t&#10;rY1lYq2MpCZOnr4qFHocZuYbZlEOthMX8qF1rOB5koEgrp1uuVFw2K+fZiBCRNbYOSYFNwpQFqOH&#10;BebaXXlLl11sRIJwyFGBibHPpQy1IYth4nri5J2ctxiT9I3UHq8Jbjv5kmVTabHltGCwp6Wh+rz7&#10;tgrk8XPQ661ZbWbWh3t89dVH9aXU43h4fwMRaYj/4b/2RiuYT+H3S/oBsvg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gyvhxQAAANsAAAAPAAAAAAAAAAAAAAAAAJgCAABkcnMv&#10;ZG93bnJldi54bWxQSwUGAAAAAAQABAD1AAAAigMAAAAA&#10;" path="m,l9131,e" filled="f" strokeweight=".12mm">
                <v:path arrowok="t" o:connecttype="custom" o:connectlocs="0,0;9131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42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138430" cy="127635"/>
              <wp:effectExtent l="2540" t="0" r="1905" b="635"/>
              <wp:wrapNone/>
              <wp:docPr id="94" name="Text Box 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54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94" o:spid="_x0000_s1126" type="#_x0000_t202" style="position:absolute;margin-left:69.95pt;margin-top:803.65pt;width:10.9pt;height:10.05pt;z-index:-493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WjssQIAALMFAAAOAAAAZHJzL2Uyb0RvYy54bWysVG1vmzAQ/j5p/8Hyd8pLSAKopGpDmCZ1&#10;L1K7H+CACdbAZrYT6Kb9951NSJNWk6ZtfLAO+/zcPXeP7/pmaBt0oFIxwVPsX3kYUV6IkvFdir88&#10;5k6EkdKEl6QRnKb4iSp8s3r75rrvEhqIWjQllQhAuEr6LsW11l3iuqqoaUvUlegoh8NKyJZo+JU7&#10;t5SkB/S2cQPPW7i9kGUnRUGVgt1sPMQri19VtNCfqkpRjZoUQ27artKuW7O6q2uS7CTpalYc0yB/&#10;kUVLGIegJ6iMaIL2kr2CalkhhRKVvipE64qqYgW1HICN771g81CTjlouUBzVncqk/h9s8fHwWSJW&#10;pjgOMeKkhR490kGjOzEg2IL69J1KwO2hA0c9wD702XJV3b0ovirExbomfEdvpRR9TUkJ+fnmpnt2&#10;dcRRBmTbfxAlxCF7LSzQUMnWFA/KgQAd+vR06o3JpTAhZ1E4g5MCjvxguZjNbQSSTJc7qfQ7Klpk&#10;jBRLaL0FJ4d7pU0yJJlcTCwuctY0tv0Nv9gAx3EHQsNVc2aSsN38EXvxJtpEoRMGi40Telnm3Obr&#10;0Fnk/nKezbL1OvN/mrh+mNSsLCk3YSZl+eGfde6o8VETJ20p0bDSwJmUlNxt141EBwLKzu13LMiZ&#10;m3uZhi0CcHlByQ9C7y6InXwRLZ0wD+dOvPQix/Pju3jhhXGY5ZeU7hmn/04J9SC6eTAftfRbbp79&#10;XnMjScs0zI6GtSmOTk4kMQrc8NK2VhPWjPZZKUz6z6WAdk+Ntno1Eh3FqoftYJ+G79lBYdS8FeUT&#10;SFgKkBioESYfGLWQ3zHqYYqkWH3bE0kxat5zeAZm5EyGnIztZBBewNUUa4xGc63H0bTvJNvVgDw+&#10;NC5u4alUzMr4OYvjA4PJYNkcp5gZPef/1ut51q5+AQAA//8DAFBLAwQUAAYACAAAACEA7nYP++EA&#10;AAANAQAADwAAAGRycy9kb3ducmV2LnhtbEyPwU7DMBBE70j8g7WVuFGnLUpIGqeqEJyQEGk4cHTi&#10;bWI1XofYbcPf45zKbUb7NDuT7ybTswuOTlsSsFpGwJAaqzS1Ar6qt8dnYM5LUrK3hAJ+0cGuuL/L&#10;ZabslUq8HHzLQgi5TArovB8yzl3ToZFuaQekcDva0Ugf7NhyNcprCDc9X0dRzI3UFD50csCXDpvT&#10;4WwE7L+pfNU/H/VneSx1VaURvccnIR4W034LzOPkbzDM9UN1KEKn2p5JOdYHv0nTgAYRR8kG2IzE&#10;qwRYPYt18gS8yPn/FcUfAAAA//8DAFBLAQItABQABgAIAAAAIQC2gziS/gAAAOEBAAATAAAAAAAA&#10;AAAAAAAAAAAAAABbQ29udGVudF9UeXBlc10ueG1sUEsBAi0AFAAGAAgAAAAhADj9If/WAAAAlAEA&#10;AAsAAAAAAAAAAAAAAAAALwEAAF9yZWxzLy5yZWxzUEsBAi0AFAAGAAgAAAAhAMQdaOyxAgAAswUA&#10;AA4AAAAAAAAAAAAAAAAALgIAAGRycy9lMm9Eb2MueG1sUEsBAi0AFAAGAAgAAAAhAO52D/vhAAAA&#10;DQEAAA8AAAAAAAAAAAAAAAAACwUAAGRycy9kb3ducmV2LnhtbFBLBQYAAAAABAAEAPMAAAAZBgAA&#10;AAA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54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43" behindDoc="1" locked="0" layoutInCell="1" allowOverlap="1">
              <wp:simplePos x="0" y="0"/>
              <wp:positionH relativeFrom="page">
                <wp:posOffset>4131945</wp:posOffset>
              </wp:positionH>
              <wp:positionV relativeFrom="page">
                <wp:posOffset>10206355</wp:posOffset>
              </wp:positionV>
              <wp:extent cx="2543175" cy="127635"/>
              <wp:effectExtent l="0" t="0" r="1905" b="635"/>
              <wp:wrapNone/>
              <wp:docPr id="93" name="Text Box 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3175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93" o:spid="_x0000_s1127" type="#_x0000_t202" style="position:absolute;margin-left:325.35pt;margin-top:803.65pt;width:200.25pt;height:10.05pt;z-index:-493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TqvsgIAALQFAAAOAAAAZHJzL2Uyb0RvYy54bWysVNuOmzAQfa/Uf7D8znIJuYCWrJIQqkrb&#10;i7TbD3DABKtgU9sJbKv+e8cmZJNdVara8mAN9vjMnJnjub3rmxodqVRM8AT7Nx5GlOeiYHyf4C+P&#10;mbPASGnCC1ILThP8RBW+W759c9u1MQ1EJeqCSgQgXMVdm+BK6zZ2XZVXtCHqRrSUw2EpZEM0/Mq9&#10;W0jSAXpTu4HnzdxOyKKVIqdKwW46HOKlxS9LmutPZamoRnWCITdtV2nXnVnd5S2J95K0FctPaZC/&#10;yKIhjEPQM1RKNEEHyV5BNSyXQolS3+SicUVZspxaDsDG916weahISy0XKI5qz2VS/w82/3j8LBEr&#10;EhxNMOKkgR490l6jtegRbEF9ulbF4PbQgqPuYR/6bLmq9l7kXxXiYlMRvqcrKUVXUVJAfr656V5c&#10;HXCUAdl1H0QBcchBCwvUl7IxxYNyIECHPj2de2NyyWEzmIYTfz7FKIczP5jPJlMbgsTj7VYq/Y6K&#10;BhkjwRJ6b9HJ8V5pkw2JRxcTjIuM1bXtf82vNsBx2IHYcNWcmSxsO39EXrRdbBehEwazrRN6aeqs&#10;sk3ozDLILp2km03q/zRx/TCuWFFQbsKM0vLDP2vdSeSDKM7iUqJmhYEzKSm5321qiY4EpJ3Z71SQ&#10;Czf3Og1bBODygpIfhN46iJxstpg7YRZOnWjuLRzPj9bRzAujMM2uKd0zTv+dEupAddNgOojpt9w8&#10;+73mRuKGaRgeNWsSvDg7kdhIcMsL21pNWD3YF6Uw6T+XAto9NtoK1mh0UKvud719G75n9WzkvBPF&#10;E2hYCpAYCBVGHxiVkN8x6mCMJFh9OxBJMarfc3gHZuaMhhyN3WgQnsPVBGuMBnOjh9l0aCXbV4A8&#10;vDQuVvBWSmZl/JzF6YXBaLBsTmPMzJ7Lf+v1PGyXvwAAAP//AwBQSwMEFAAGAAgAAAAhAKyPdZzh&#10;AAAADgEAAA8AAABkcnMvZG93bnJldi54bWxMj8FOwzAMhu9IvENkJG4sWWHtVppOE4ITEqIrB45p&#10;47XVGqc02VbenvQ0jvb/6ffnbDuZnp1xdJ0lCcuFAIZUW91RI+GrfHtYA3NekVa9JZTwiw62+e1N&#10;plJtL1Tgee8bFkrIpUpC6/2Qcu7qFo1yCzsghexgR6N8GMeG61FdQrnpeSREzI3qKFxo1YAvLdbH&#10;/clI2H1T8dr9fFSfxaHoynIj6D0+Snl/N+2egXmc/BWGWT+oQx6cKnsi7VgvIV6JJKAhiEXyCGxG&#10;xGoZAavmXZQ8Ac8z/v+N/A8AAP//AwBQSwECLQAUAAYACAAAACEAtoM4kv4AAADhAQAAEwAAAAAA&#10;AAAAAAAAAAAAAAAAW0NvbnRlbnRfVHlwZXNdLnhtbFBLAQItABQABgAIAAAAIQA4/SH/1gAAAJQB&#10;AAALAAAAAAAAAAAAAAAAAC8BAABfcmVscy8ucmVsc1BLAQItABQABgAIAAAAIQCbMTqvsgIAALQF&#10;AAAOAAAAAAAAAAAAAAAAAC4CAABkcnMvZTJvRG9jLnhtbFBLAQItABQABgAIAAAAIQCsj3Wc4QAA&#10;AA4BAAAPAAAAAAAAAAAAAAAAAAwFAABkcnMvZG93bnJldi54bWxQSwUGAAAAAAQABADzAAAAGgYA&#10;AAAA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544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8185" cy="1270"/>
              <wp:effectExtent l="6350" t="10160" r="5715" b="7620"/>
              <wp:wrapNone/>
              <wp:docPr id="91" name="Group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8185" cy="1270"/>
                        <a:chOff x="1390" y="16036"/>
                        <a:chExt cx="9131" cy="2"/>
                      </a:xfrm>
                    </wpg:grpSpPr>
                    <wps:wsp>
                      <wps:cNvPr id="92" name="Freeform 92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31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31"/>
                            <a:gd name="T2" fmla="+- 0 10521 1390"/>
                            <a:gd name="T3" fmla="*/ T2 w 913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31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91" o:spid="_x0000_s1026" style="position:absolute;margin-left:69.5pt;margin-top:801.8pt;width:456.55pt;height:.1pt;z-index:-4936;mso-position-horizontal-relative:page;mso-position-vertical-relative:page" coordorigin="1390,16036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PulYQMAAOkHAAAOAAAAZHJzL2Uyb0RvYy54bWykVduO2zYQfQ/QfyD42MCri2WvJaw3CHxZ&#10;BEjbAHE/gKaoCyqRCklb3hb9986QklfrJGiR+kEmNaOZM2duD+8ubUPOQptayTWN7kJKhOQqr2W5&#10;pr8f9rMVJcYymbNGSbGmz8LQd48/vXnou0zEqlJNLjQBI9JkfbemlbVdFgSGV6Jl5k51QoKwULpl&#10;Fq66DHLNerDeNkEchsugVzrvtOLCGHi79UL66OwXheD2t6IwwpJmTQGbdU/tnkd8Bo8PLCs166qa&#10;DzDYD6BoWS3B6dXUlllGTrr+ylRbc62MKuwdV22giqLmwsUA0UThTTRPWp06F0uZ9WV3pQmoveHp&#10;h83yX8+fNKnzNU0jSiRrIUfOLYE7kNN3ZQY6T7r73H3SPkI4flT8DwPi4FaO99Irk2P/i8rBHjtZ&#10;5ci5FLpFExA2ubgcPF9zIC6WcHi5uE9X0WpBCQdZFN8PKeIV5BE/iuYp5BFly3C+9Pnj1W74Oo3m&#10;EAZ+GqMoYJn36XAOuDAoKDbzwqf5f3x+rlgnXJoMcjXyGY987rUQWMEkdaDQO6iNfJopmRMJqhng&#10;/F9p/BYjI5vf44Nl/GTsk1AuH+z80VjfCTmcXJbzoRgOwHbRNtAUb2ckJOjMPYbOuaoB7V7t54Ac&#10;QtJD/UAqBqOjLaBkaitcxNE3jc1HPTQWT4xBQssRIqtG1PwiB9hwIgxHT+gKrlMGa+YA4MZKAwug&#10;hCF+Rxd83+r6bwYXGmbK7TTRlMA0OfpwO2YRGbrAI+mxt4ALfNGqszgoJ7I3LQBOXqSNnGr5LE5Q&#10;eTF8gQ5cmV+dItZJaqXa103j0tBIhJLMo9RBMaqpcxQiGqPL46bR5MxwTrrf0D+v1GAeydwZqwTL&#10;d8PZsrrxZ3DeOG6h/gYKsBLdIPwrDdPdardKZkm83M2ScLudvd9vktlyH90vtvPtZrON/kZoUZJV&#10;dZ4LiejGoRwl/61Jh/Xgx+l1LL+K4lWwe/f7OtjgNQxHMsQy/rvoYKr4HvUj5ajyZ+hXrfyWga0I&#10;h0rpPynpYcOsqflyYlpQ0nyQMHLSKElwJblLsriP4aKnkuNUwiQHU2tqKRQ4HjfWr7FTp+uyAk++&#10;wqR6D+O2qLGfHT6ParjA1HMnt09cLMPuw4U1vTutlw39+A8AAAD//wMAUEsDBBQABgAIAAAAIQCz&#10;Evh94gAAAA4BAAAPAAAAZHJzL2Rvd25yZXYueG1sTI9BS8NAEIXvgv9hGcGb3aShocZsSinqqQi2&#10;gnibZqdJaHY2ZLdJ+u/d4qHe5s083nwvX02mFQP1rrGsIJ5FIIhLqxuuFHzt356WIJxH1thaJgUX&#10;crAq7u9yzLQd+ZOGna9ECGGXoYLa+y6T0pU1GXQz2xGH29H2Bn2QfSV1j2MIN62cR1EqDTYcPtTY&#10;0aam8rQ7GwXvI47rJH4dtqfj5vKzX3x8b2NS6vFhWr+A8DT5mxmu+AEdisB0sGfWTrRBJ8+hiw9D&#10;GiUpiKslWsxjEIe/3RJkkcv/NYpfAAAA//8DAFBLAQItABQABgAIAAAAIQC2gziS/gAAAOEBAAAT&#10;AAAAAAAAAAAAAAAAAAAAAABbQ29udGVudF9UeXBlc10ueG1sUEsBAi0AFAAGAAgAAAAhADj9If/W&#10;AAAAlAEAAAsAAAAAAAAAAAAAAAAALwEAAF9yZWxzLy5yZWxzUEsBAi0AFAAGAAgAAAAhAErs+6Vh&#10;AwAA6QcAAA4AAAAAAAAAAAAAAAAALgIAAGRycy9lMm9Eb2MueG1sUEsBAi0AFAAGAAgAAAAhALMS&#10;+H3iAAAADgEAAA8AAAAAAAAAAAAAAAAAuwUAAGRycy9kb3ducmV2LnhtbFBLBQYAAAAABAAEAPMA&#10;AADKBgAAAAA=&#10;">
              <v:shape id="Freeform 92" o:spid="_x0000_s1027" style="position:absolute;left:1390;top:16036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bgt4sUA&#10;AADbAAAADwAAAGRycy9kb3ducmV2LnhtbESPzWrDMBCE74W+g9hCbomcHNrUiWxCSyCHHJofCr5t&#10;rI1lYq2MpCZun74qBHocZuYbZlkOthNX8qF1rGA6yUAQ10633Cg4HtbjOYgQkTV2jknBNwUoi8eH&#10;Jeba3XhH131sRIJwyFGBibHPpQy1IYth4nri5J2dtxiT9I3UHm8Jbjs5y7JnabHltGCwpzdD9WX/&#10;ZRXIz49Br3fmfTO3PvzEF19tq5NSo6dhtQARaYj/4Xt7oxW8zuDvS/oBsvg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5uC3ixQAAANsAAAAPAAAAAAAAAAAAAAAAAJgCAABkcnMv&#10;ZG93bnJldi54bWxQSwUGAAAAAAQABAD1AAAAigMAAAAA&#10;" path="m,l9131,e" filled="f" strokeweight=".12mm">
                <v:path arrowok="t" o:connecttype="custom" o:connectlocs="0,0;9131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45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2542540" cy="127635"/>
              <wp:effectExtent l="2540" t="0" r="0" b="635"/>
              <wp:wrapNone/>
              <wp:docPr id="90" name="Text Box 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254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 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90" o:spid="_x0000_s1128" type="#_x0000_t202" style="position:absolute;margin-left:69.95pt;margin-top:803.65pt;width:200.2pt;height:10.05pt;z-index:-493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8zisQIAALQFAAAOAAAAZHJzL2Uyb0RvYy54bWysVNtunDAQfa/Uf7D8TriEvYDCRsmyVJXS&#10;i5T0A7xgFqvGprZ3Ia367x2bZbNJVKlqixAa7PGZMzPHc3U9tBwdqNJMigyHFwFGVJSyYmKX4S8P&#10;hbfESBsiKsKloBl+pBpfr96+ueq7lEaykbyiCgGI0GnfZbgxpkt9X5cNbYm+kB0VsFlL1RIDv2rn&#10;V4r0gN5yPwqCud9LVXVKllRrWM3HTbxy+HVNS/OprjU1iGcYuBn3Ve67tV9/dUXSnSJdw8ojDfIX&#10;LFrCBAQ9QeXEELRX7BVUy0oltazNRSlbX9Y1K6nLAbIJgxfZ3Dekoy4XKI7uTmXS/w+2/Hj4rBCr&#10;MpxAeQRpoUcPdDDoVg4IlqA+fadTcLvvwNEMsA59drnq7k6WXzUSct0QsaM3Ssm+oaQCfqE96Z8d&#10;HXG0Bdn2H2QFccjeSAc01Kq1xYNyIEAHIo+n3lguJSxGsxhe2CphL4wW88uZC0HS6XSntHlHZYus&#10;kWEFvXfo5HCnjWVD0snFBhOyYJy7/nPxbAEcxxWIDUftnmXh2vkjCZLNcrOMvTiab7w4yHPvpljH&#10;3rwIF7P8Ml+v8/CnjRvGacOqigobZpJWGP9Z644iH0VxEpeWnFUWzlLSarddc4UOBKRduOdYkDM3&#10;/zkNVwTI5UVKYRQHt1HiFfPlwouLeOYli2DpBWFym8yDOInz4nlKd0zQf08J9aC6WTQbxfTb3AL3&#10;vM6NpC0zMDw4azO8PDmR1EpwIyrXWkMYH+2zUlj6T6WAdk+NdoK1Gh3Vaobt4O5GGEQ2vpXzVlaP&#10;oGElQWKgRhh9YDRSfceohzGSYf1tTxTFiL8XcA/AxUyGmoztZBBRwtEMG4xGc23G2bTvFNs1gDze&#10;NCFv4K7UzMn4icXxhsFocNkcx5idPef/zutp2K5+AQAA//8DAFBLAwQUAAYACAAAACEAvzxE/OEA&#10;AAANAQAADwAAAGRycy9kb3ducmV2LnhtbEyPwU7DMBBE70j8g7VI3KhNW9ImxKkqBCckRBoOPTqx&#10;m1iN1yF22/D3bE9wm9kdzb7NN5Pr2dmMwXqU8DgTwAw2XltsJXxVbw9rYCEq1Kr3aCT8mACb4vYm&#10;V5n2FyzNeRdbRiUYMiWhi3HIOA9NZ5wKMz8YpN3Bj05FsmPL9aguVO56Phci4U5ZpAudGsxLZ5rj&#10;7uQkbPdYvtrvj/qzPJS2qlKB78lRyvu7afsMLJop/oXhik/oUBBT7U+oA+vJL9KUoiQSsVoAo8jT&#10;UpCor6P5agm8yPn/L4pfAAAA//8DAFBLAQItABQABgAIAAAAIQC2gziS/gAAAOEBAAATAAAAAAAA&#10;AAAAAAAAAAAAAABbQ29udGVudF9UeXBlc10ueG1sUEsBAi0AFAAGAAgAAAAhADj9If/WAAAAlAEA&#10;AAsAAAAAAAAAAAAAAAAALwEAAF9yZWxzLy5yZWxzUEsBAi0AFAAGAAgAAAAhAHgXzOKxAgAAtAUA&#10;AA4AAAAAAAAAAAAAAAAALgIAAGRycy9lMm9Eb2MueG1sUEsBAi0AFAAGAAgAAAAhAL88RPzhAAAA&#10;DQEAAA8AAAAAAAAAAAAAAAAACwUAAGRycy9kb3ducmV2LnhtbFBLBQYAAAAABAAEAPMAAAAZBgAA&#10;AAA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 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46" behindDoc="1" locked="0" layoutInCell="1" allowOverlap="1">
              <wp:simplePos x="0" y="0"/>
              <wp:positionH relativeFrom="page">
                <wp:posOffset>6537325</wp:posOffset>
              </wp:positionH>
              <wp:positionV relativeFrom="page">
                <wp:posOffset>10206355</wp:posOffset>
              </wp:positionV>
              <wp:extent cx="138430" cy="127635"/>
              <wp:effectExtent l="3175" t="0" r="1270" b="635"/>
              <wp:wrapNone/>
              <wp:docPr id="89" name="Text Box 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55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89" o:spid="_x0000_s1129" type="#_x0000_t202" style="position:absolute;margin-left:514.75pt;margin-top:803.65pt;width:10.9pt;height:10.05pt;z-index:-493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YLGsQIAALMFAAAOAAAAZHJzL2Uyb0RvYy54bWysVG1vmzAQ/j5p/8Hyd8pLSAKopGpDmCZ1&#10;L1K7H+CACdbAZrYT6Kb9951NSJNWk6ZtfLAO+/zcPXeP7/pmaBt0oFIxwVPsX3kYUV6IkvFdir88&#10;5k6EkdKEl6QRnKb4iSp8s3r75rrvEhqIWjQllQhAuEr6LsW11l3iuqqoaUvUlegoh8NKyJZo+JU7&#10;t5SkB/S2cQPPW7i9kGUnRUGVgt1sPMQri19VtNCfqkpRjZoUQ27artKuW7O6q2uS7CTpalYc0yB/&#10;kUVLGIegJ6iMaIL2kr2CalkhhRKVvipE64qqYgW1HICN771g81CTjlouUBzVncqk/h9s8fHwWSJW&#10;pjiKMeKkhR490kGjOzEg2IL69J1KwO2hA0c9wD702XJV3b0ovirExbomfEdvpRR9TUkJ+fnmpnt2&#10;dcRRBmTbfxAlxCF7LSzQUMnWFA/KgQAd+vR06o3JpTAhZ1E4g5MCjvxguZjNbQSSTJc7qfQ7Klpk&#10;jBRLaL0FJ4d7pU0yJJlcTCwuctY0tv0Nv9gAx3EHQsNVc2aSsN38EXvxJtpEoRMGi40Telnm3Obr&#10;0Fnk/nKezbL1OvN/mrh+mNSsLCk3YSZl+eGfde6o8VETJ20p0bDSwJmUlNxt141EBwLKzu13LMiZ&#10;m3uZhi0CcHlByQ9C7y6InXwRLZ0wD+dOvPQix/Pju3jhhXGY5ZeU7hmn/04J9SmO58F81NJvuXn2&#10;e82NJC3TMDsa1oJ4T04kMQrc8NK2VhPWjPZZKUz6z6WAdk+Ntno1Eh3FqoftYJ+G781MfKPmrSif&#10;QMJSgMRAjTD5wKiF/I5RD1MkxerbnkiKUfOewzMwI2cy5GRsJ4PwAq6mWGM0mms9jqZ9J9muBuTx&#10;oXFxC0+lYlbGz1kcHxhMBsvmOMXM6Dn/t17Ps3b1CwAA//8DAFBLAwQUAAYACAAAACEAa5KJDOEA&#10;AAAPAQAADwAAAGRycy9kb3ducmV2LnhtbEyPwU7DMBBE70j8g7VI3KjdQFMa4lQVghMSIg0Hjk7s&#10;JlbjdYjdNvw9mxPcZnZHs2/z7eR6djZjsB4lLBcCmMHGa4uthM/q9e4RWIgKteo9Ggk/JsC2uL7K&#10;Vab9BUtz3seWUQmGTEnoYhwyzkPTGafCwg8GaXfwo1OR7NhyPaoLlbueJ0Kk3CmLdKFTg3nuTHPc&#10;n5yE3ReWL/b7vf4oD6Wtqo3At/Qo5e3NtHsCFs0U/8Iw4xM6FMRU+xPqwHryItmsKEsqFet7YHNG&#10;rJak6nmWrB+AFzn//0fxCwAA//8DAFBLAQItABQABgAIAAAAIQC2gziS/gAAAOEBAAATAAAAAAAA&#10;AAAAAAAAAAAAAABbQ29udGVudF9UeXBlc10ueG1sUEsBAi0AFAAGAAgAAAAhADj9If/WAAAAlAEA&#10;AAsAAAAAAAAAAAAAAAAALwEAAF9yZWxzLy5yZWxzUEsBAi0AFAAGAAgAAAAhACyNgsaxAgAAswUA&#10;AA4AAAAAAAAAAAAAAAAALgIAAGRycy9lMm9Eb2MueG1sUEsBAi0AFAAGAAgAAAAhAGuSiQzhAAAA&#10;DwEAAA8AAAAAAAAAAAAAAAAACwUAAGRycy9kb3ducmV2LnhtbFBLBQYAAAAABAAEAPMAAAAZBgAA&#10;AAA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55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547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8185" cy="1270"/>
              <wp:effectExtent l="6350" t="10160" r="5715" b="7620"/>
              <wp:wrapNone/>
              <wp:docPr id="87" name="Group 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8185" cy="1270"/>
                        <a:chOff x="1390" y="16036"/>
                        <a:chExt cx="9131" cy="2"/>
                      </a:xfrm>
                    </wpg:grpSpPr>
                    <wps:wsp>
                      <wps:cNvPr id="88" name="Freeform 88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31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31"/>
                            <a:gd name="T2" fmla="+- 0 10521 1390"/>
                            <a:gd name="T3" fmla="*/ T2 w 913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31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87" o:spid="_x0000_s1026" style="position:absolute;margin-left:69.5pt;margin-top:801.8pt;width:456.55pt;height:.1pt;z-index:-4933;mso-position-horizontal-relative:page;mso-position-vertical-relative:page" coordorigin="1390,16036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WufXwMAAOkHAAAOAAAAZHJzL2Uyb0RvYy54bWykVduO4zYMfS/QfxD02CLjS5ybMZ7FIpdB&#10;gW27wKYfoMjyBbUlV1LiTIv+eynKzniyu2ixzYMimRR5eEiRj++ubUMuQptayYxGDyElQnKV17LM&#10;6G/Hw2xNibFM5qxRUmT0RRj67un77x77LhWxqlSTC03AiDRp32W0srZLg8DwSrTMPKhOSBAWSrfM&#10;wlGXQa5ZD9bbJojDcBn0SuedVlwYA193Xkif0H5RCG5/LQojLGkyCtgsrhrXk1uDp0eWlpp1Vc0H&#10;GOwbULSsluD0ZmrHLCNnXX9mqq25VkYV9oGrNlBFUXOBMUA0UXgXzbNW5w5jKdO+7G40AbV3PH2z&#10;Wf7L5aMmdZ7R9YoSyVrIEbolcAZy+q5MQedZd5+6j9pHCNsPiv9uQBzcy9259Mrk1P+scrDHzlYh&#10;OddCt84EhE2umIOXWw7E1RIOHxerzTpaLyjhIIvi1ZAiXkEe3aVovoE8OtkynC99/ni1H25vonnk&#10;r8ZOFLDU+0ScAy4XFBSbeeXT/D8+P1WsE5gm47ga+YTK93wetBCugsl67SlFtZFPMyVzInEgDXD+&#10;rzR+iZGRza/xwVJ+NvZZKMwHu3ww1r+EHHaY5XwAfwS2i7aBR/HjjITEOcPFM1/e1IB2r/ZDQI4h&#10;6Qm6HoyOtuJRydsKF3H0RWPzUc8ZiyfGIKHlCJFVI2p+lQNs2BHmWk+IBdcp42rmCODGSgMLoORC&#10;/Iou+L7X9XcGFxp6yn030ZRANzl5TjpmHTLnwm1Jn1Hkwn1o1UUcFYrs3RMAJ6/SRk61fBYnqLwY&#10;bjgHWOY3pw7rJLVSHeqmwTQ00kFJ5tEGuTGqqXMndGiMLk/bRpMLc30Sf8P7eaMG/UjmaKwSLN8P&#10;e8vqxu/BeYPcQv0NFLhKxEb41ybc7Nf7dTJL4uV+loS73ez9YZvMlodotdjNd9vtLvrbQYuStKrz&#10;XEiHbmzKUfLfHukwHnw7vbXlN1G8CfaAv8+DDd7CQJIhlvEfo4Ou4t+obyknlb/Ae9XKTxmYirCp&#10;lP6Tkh4mTEbNH2emBSXNTxJaziZKEjeS8JAsVjEc9FRymkqY5GAqo5ZCgbvt1voxdu50XVbgKcK0&#10;SvUe2m1Ru/eM+Dyq4QBdD3c4TzCWYfa5gTU9o9brhH76BwAA//8DAFBLAwQUAAYACAAAACEAsxL4&#10;feIAAAAOAQAADwAAAGRycy9kb3ducmV2LnhtbEyPQUvDQBCF74L/YRnBm92koaHGbEop6qkItoJ4&#10;m2anSWh2NmS3Sfrv3eKh3ubNPN58L19NphUD9a6xrCCeRSCIS6sbrhR87d+eliCcR9bYWiYFF3Kw&#10;Ku7vcsy0HfmThp2vRAhhl6GC2vsuk9KVNRl0M9sRh9vR9gZ9kH0ldY9jCDetnEdRKg02HD7U2NGm&#10;pvK0OxsF7yOO6yR+Hban4+bys198fG9jUurxYVq/gPA0+ZsZrvgBHYrAdLBn1k60QSfPoYsPQxol&#10;KYirJVrMYxCHv90SZJHL/zWKXwAAAP//AwBQSwECLQAUAAYACAAAACEAtoM4kv4AAADhAQAAEwAA&#10;AAAAAAAAAAAAAAAAAAAAW0NvbnRlbnRfVHlwZXNdLnhtbFBLAQItABQABgAIAAAAIQA4/SH/1gAA&#10;AJQBAAALAAAAAAAAAAAAAAAAAC8BAABfcmVscy8ucmVsc1BLAQItABQABgAIAAAAIQAmZWufXwMA&#10;AOkHAAAOAAAAAAAAAAAAAAAAAC4CAABkcnMvZTJvRG9jLnhtbFBLAQItABQABgAIAAAAIQCzEvh9&#10;4gAAAA4BAAAPAAAAAAAAAAAAAAAAALkFAABkcnMvZG93bnJldi54bWxQSwUGAAAAAAQABADzAAAA&#10;yAYAAAAA&#10;">
              <v:shape id="Freeform 88" o:spid="_x0000_s1027" style="position:absolute;left:1390;top:16036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YmM1cIA&#10;AADbAAAADwAAAGRycy9kb3ducmV2LnhtbERPz2vCMBS+D/wfwhN2W9N52Eo1ikwEDztYJ0Jvb81b&#10;U2xeSpLZur9+OQx2/Ph+rzaT7cWNfOgcK3jOchDEjdMdtwrOH/unAkSIyBp7x6TgTgE269nDCkvt&#10;Rq7odoqtSCEcSlRgYhxKKUNjyGLI3ECcuC/nLcYEfSu1xzGF214u8vxFWuw4NRgc6M1Qcz19WwXy&#10;cpz0vjK7Q2F9+Imvvn6vP5V6nE/bJYhIU/wX/7kPWkGRxqYv6QfI9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diYzVwgAAANsAAAAPAAAAAAAAAAAAAAAAAJgCAABkcnMvZG93&#10;bnJldi54bWxQSwUGAAAAAAQABAD1AAAAhwMAAAAA&#10;" path="m,l9131,e" filled="f" strokeweight=".12mm">
                <v:path arrowok="t" o:connecttype="custom" o:connectlocs="0,0;9131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48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138430" cy="127635"/>
              <wp:effectExtent l="2540" t="0" r="1905" b="635"/>
              <wp:wrapNone/>
              <wp:docPr id="86" name="Text Box 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56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86" o:spid="_x0000_s1130" type="#_x0000_t202" style="position:absolute;margin-left:69.95pt;margin-top:803.65pt;width:10.9pt;height:10.05pt;z-index:-49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gHLsQIAALMFAAAOAAAAZHJzL2Uyb0RvYy54bWysVG1vmzAQ/j5p/8Hyd8pLCAFUUrUhTJO6&#10;F6ndD3DABGtgM9sJ6ab9951NSJNWk6ZtfLAO+/zcPXeP7/rm0LVoT6VigmfYv/IworwUFePbDH95&#10;LJwYI6UJr0grOM3wE1X4Zvn2zfXQpzQQjWgrKhGAcJUOfYYbrfvUdVXZ0I6oK9FTDoe1kB3R8Cu3&#10;biXJAOhd6waeF7mDkFUvRUmVgt18PMRLi1/XtNSf6lpRjdoMQ27artKuG7O6y2uSbiXpG1Ye0yB/&#10;kUVHGIegJ6icaIJ2kr2C6lgphRK1vipF54q6ZiW1HICN771g89CQnlouUBzVn8qk/h9s+XH/WSJW&#10;ZTiOMOKkgx490oNGd+KAYAvqM/QqBbeHHhz1Afahz5ar6u9F+VUhLlYN4Vt6K6UYGkoqyM83N92z&#10;qyOOMiCb4YOoIA7ZaWGBDrXsTPGgHAjQoU9Pp96YXEoTchaHMzgp4cgPFtFsbiOQdLrcS6XfUdEh&#10;Y2RYQustONnfK22SIenkYmJxUbC2te1v+cUGOI47EBqumjOThO3mj8RL1vE6Dp0wiNZO6OW5c1us&#10;Qicq/MU8n+WrVe7/NHH9MG1YVVFuwkzK8sM/69xR46MmTtpSomWVgTMpKbndrFqJ9gSUXdjvWJAz&#10;N/cyDVsE4PKCkh+E3l2QOEUUL5ywCOdOsvBix/OTuyTywiTMi0tK94zTf6eEhgwn82A+aum33Dz7&#10;veZG0o5pmB0t60C8JyeSGgWueWVbqwlrR/usFCb951JAu6dGW70aiY5i1YfNwT4N3wtNfKPmjaie&#10;QMJSgMRAjTD5wGiE/I7RAFMkw+rbjkiKUfuewzMwI2cy5GRsJoPwEq5mWGM0mis9jqZdL9m2AeTx&#10;oXFxC0+lZlbGz1kcHxhMBsvmOMXM6Dn/t17Ps3b5CwAA//8DAFBLAwQUAAYACAAAACEA7nYP++EA&#10;AAANAQAADwAAAGRycy9kb3ducmV2LnhtbEyPwU7DMBBE70j8g7WVuFGnLUpIGqeqEJyQEGk4cHTi&#10;bWI1XofYbcPf45zKbUb7NDuT7ybTswuOTlsSsFpGwJAaqzS1Ar6qt8dnYM5LUrK3hAJ+0cGuuL/L&#10;ZabslUq8HHzLQgi5TArovB8yzl3ToZFuaQekcDva0Ugf7NhyNcprCDc9X0dRzI3UFD50csCXDpvT&#10;4WwE7L+pfNU/H/VneSx1VaURvccnIR4W034LzOPkbzDM9UN1KEKn2p5JOdYHv0nTgAYRR8kG2IzE&#10;qwRYPYt18gS8yPn/FcUfAAAA//8DAFBLAQItABQABgAIAAAAIQC2gziS/gAAAOEBAAATAAAAAAAA&#10;AAAAAAAAAAAAAABbQ29udGVudF9UeXBlc10ueG1sUEsBAi0AFAAGAAgAAAAhADj9If/WAAAAlAEA&#10;AAsAAAAAAAAAAAAAAAAALwEAAF9yZWxzLy5yZWxzUEsBAi0AFAAGAAgAAAAhAFGWAcuxAgAAswUA&#10;AA4AAAAAAAAAAAAAAAAALgIAAGRycy9lMm9Eb2MueG1sUEsBAi0AFAAGAAgAAAAhAO52D/vhAAAA&#10;DQEAAA8AAAAAAAAAAAAAAAAACwUAAGRycy9kb3ducmV2LnhtbFBLBQYAAAAABAAEAPMAAAAZBgAA&#10;AAA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56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49" behindDoc="1" locked="0" layoutInCell="1" allowOverlap="1">
              <wp:simplePos x="0" y="0"/>
              <wp:positionH relativeFrom="page">
                <wp:posOffset>4131945</wp:posOffset>
              </wp:positionH>
              <wp:positionV relativeFrom="page">
                <wp:posOffset>10206355</wp:posOffset>
              </wp:positionV>
              <wp:extent cx="2543175" cy="127635"/>
              <wp:effectExtent l="0" t="0" r="1905" b="635"/>
              <wp:wrapNone/>
              <wp:docPr id="85" name="Text Box 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3175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85" o:spid="_x0000_s1131" type="#_x0000_t202" style="position:absolute;margin-left:325.35pt;margin-top:803.65pt;width:200.25pt;height:10.05pt;z-index:-493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5chtAIAALQFAAAOAAAAZHJzL2Uyb0RvYy54bWysVNtunDAQfa/Uf7D8TriEvYDCRsmyVJXS&#10;i5T0A7xgFqvGprZ3IY367x2bZTeXl6otD9Zgj4/PzJyZq+uh5ehAlWZSZDi8CDCiopQVE7sMf3so&#10;vCVG2hBRES4FzfAj1fh69f7dVd+lNJKN5BVVCECETvsuw40xXer7umxoS/SF7KiAw1qqlhj4VTu/&#10;UqQH9Jb7URDM/V6qqlOypFrDbj4e4pXDr2tami91ralBPMPAzbhVuXVrV391RdKdIl3DyiMN8hcs&#10;WsIEPHqCyokhaK/YG6iWlUpqWZuLUra+rGtWUhcDRBMGr6K5b0hHXSyQHN2d0qT/H2z5+fBVIVZl&#10;eDnDSJAWavRAB4Nu5YBgC/LTdzoFt/sOHM0A+1BnF6vu7mT5XSMh1w0RO3qjlOwbSirgF9qb/rOr&#10;I462INv+k6zgHbI30gENtWpt8iAdCNChTo+n2lguJWxGs/gyXADHEs7CaDG/dOR8kk63O6XNBypb&#10;ZI0MK6i9QyeHO20sG5JOLvYxIQvGuas/Fy82wHHcgbfhqj2zLFw5n5Ig2Sw3y9iLo/nGi4M8926K&#10;dezNC2CXX+brdR7+su+GcdqwqqLCPjNJK4z/rHRHkY+iOIlLS84qC2cpabXbrrlCBwLSLtzncg4n&#10;Zzf/JQ2XBIjlVUhhFAe3UeIV8+XCi4t45iWLYOkFYXKbzIM4ifPiZUh3TNB/Dwn1GU5m0WwU05n0&#10;q9gC972NjaQtMzA8OGtBvScnkloJbkTlSmsI46P9LBWW/jkVUO6p0E6wVqOjWs2wHVxvhMGpE7ay&#10;egQNKwkSA6HC6AOjkeonRj2MkQzrH3uiKEb8o4A+sDNnMtRkbCeDiBKuZthgNJprM86mfafYrgHk&#10;sdOEvIFeqZmTsW2qkcWxw2A0uGiOY8zOnuf/zus8bFe/AQAA//8DAFBLAwQUAAYACAAAACEArI91&#10;nOEAAAAOAQAADwAAAGRycy9kb3ducmV2LnhtbEyPwU7DMAyG70i8Q2QkbixZYe1Wmk4TghMSoisH&#10;jmnjtdUapzTZVt6e9DSO9v/p9+dsO5menXF0nSUJy4UAhlRb3VEj4at8e1gDc16RVr0llPCLDrb5&#10;7U2mUm0vVOB57xsWSsilSkLr/ZBy7uoWjXILOyCF7GBHo3wYx4brUV1Cuel5JETMjeooXGjVgC8t&#10;1sf9yUjYfVPx2v18VJ/FoejKciPoPT5KeX837Z6BeZz8FYZZP6hDHpwqeyLtWC8hXokkoCGIRfII&#10;bEbEahkBq+ZdlDwBzzP+/438DwAA//8DAFBLAQItABQABgAIAAAAIQC2gziS/gAAAOEBAAATAAAA&#10;AAAAAAAAAAAAAAAAAABbQ29udGVudF9UeXBlc10ueG1sUEsBAi0AFAAGAAgAAAAhADj9If/WAAAA&#10;lAEAAAsAAAAAAAAAAAAAAAAALwEAAF9yZWxzLy5yZWxzUEsBAi0AFAAGAAgAAAAhAJBblyG0AgAA&#10;tAUAAA4AAAAAAAAAAAAAAAAALgIAAGRycy9lMm9Eb2MueG1sUEsBAi0AFAAGAAgAAAAhAKyPdZzh&#10;AAAADgEAAA8AAAAAAAAAAAAAAAAADgUAAGRycy9kb3ducmV2LnhtbFBLBQYAAAAABAAEAPMAAAAc&#10;BgAAAAA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550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8185" cy="1270"/>
              <wp:effectExtent l="6350" t="10160" r="5715" b="7620"/>
              <wp:wrapNone/>
              <wp:docPr id="83" name="Group 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8185" cy="1270"/>
                        <a:chOff x="1390" y="16036"/>
                        <a:chExt cx="9131" cy="2"/>
                      </a:xfrm>
                    </wpg:grpSpPr>
                    <wps:wsp>
                      <wps:cNvPr id="84" name="Freeform 84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31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31"/>
                            <a:gd name="T2" fmla="+- 0 10521 1390"/>
                            <a:gd name="T3" fmla="*/ T2 w 913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31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83" o:spid="_x0000_s1026" style="position:absolute;margin-left:69.5pt;margin-top:801.8pt;width:456.55pt;height:.1pt;z-index:-4930;mso-position-horizontal-relative:page;mso-position-vertical-relative:page" coordorigin="1390,16036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60gXwMAAOkHAAAOAAAAZHJzL2Uyb0RvYy54bWykVduO2zYQfQ/QfyD42MCri2WvLaw2CHxZ&#10;BEjbAHE/gKaoCyqRCklb3hb99w6HklfrJGiR+oEmNcOZM2eGMw/vLm1DzkKbWsmMRnchJUJyldey&#10;zOjvh/1sRYmxTOasUVJk9FkY+u7xpzcPfZeKWFWqyYUmYESatO8yWlnbpUFgeCVaZu5UJyQIC6Vb&#10;ZuGoyyDXrAfrbRPEYbgMeqXzTisujIGvWy+kj2i/KAS3vxWFEZY0GQVsFleN69GtweMDS0vNuqrm&#10;Awz2AyhaVktwejW1ZZaRk66/MtXWXCujCnvHVRuooqi5wBggmii8ieZJq1OHsZRpX3ZXmoDaG55+&#10;2Cz/9fxJkzrP6GpOiWQt5AjdEjgDOX1XpqDzpLvP3SftI4TtR8X/MCAObuXuXHplcux/UTnYYyer&#10;kJxLoVtnAsImF8zB8zUH4mIJh4+L+/UqWi0o4SCL4vshRbyCPLpL0XwNeXSyZThf+vzxajfcXkfz&#10;yF+NnShgqfeJOAdcLigoNvPCp/l/fH6uWCcwTcZxNfKZjHzutRCugskq8ZSi2sinmZI5kTiQBjj/&#10;Vxq/xcjI5vf4YCk/GfskFOaDnT8a619CDjvMcj4UwwHYLtoGHsXbGQmJc4aLZ768qgHtXu3ngBxC&#10;0hN0PRgdbcWjkrcVLuLom8agFF+MxRNjkNByhMiqETW/yAE27AhzrSfEguuUcTVzAHBjpYEFUHIh&#10;fkcXfN/q+juDCw095babaEqgmxw9Jx2zDplz4bakzyhy4T606iwOCkX25gmAkxdpI6daPosTVF4M&#10;N5wDLPOrU4d1klqp9nXTYBoa6aAk82iN3BjV1LkTOjRGl8dNo8mZuT6Jv+H9vFKDfiRzNFYJlu+G&#10;vWV14/fgvEFuof4GClwlYiP8ax2ud6vdKpkl8XI3S8LtdvZ+v0lmy310v9jOt5vNNvrbQYuStKrz&#10;XEiHbmzKUfLfHukwHnw7vbblV1G8CnaPv6+DDV7DQJIhlvEfo4Ou4t+obylHlT/De9XKTxmYirCp&#10;lP6Tkh4mTEbNlxPTgpLmg4SWs46SxI0kPCSL+xgOeio5TiVMcjCVUUuhwN12Y/0YO3W6LivwFGFa&#10;pXoP7bao3XtGfB7VcICuhzucJxjLMPvcwJqeUetlQj/+AwAA//8DAFBLAwQUAAYACAAAACEAsxL4&#10;feIAAAAOAQAADwAAAGRycy9kb3ducmV2LnhtbEyPQUvDQBCF74L/YRnBm92koaHGbEop6qkItoJ4&#10;m2anSWh2NmS3Sfrv3eKh3ubNPN58L19NphUD9a6xrCCeRSCIS6sbrhR87d+eliCcR9bYWiYFF3Kw&#10;Ku7vcsy0HfmThp2vRAhhl6GC2vsuk9KVNRl0M9sRh9vR9gZ9kH0ldY9jCDetnEdRKg02HD7U2NGm&#10;pvK0OxsF7yOO6yR+Hban4+bys198fG9jUurxYVq/gPA0+ZsZrvgBHYrAdLBn1k60QSfPoYsPQxol&#10;KYirJVrMYxCHv90SZJHL/zWKXwAAAP//AwBQSwECLQAUAAYACAAAACEAtoM4kv4AAADhAQAAEwAA&#10;AAAAAAAAAAAAAAAAAAAAW0NvbnRlbnRfVHlwZXNdLnhtbFBLAQItABQABgAIAAAAIQA4/SH/1gAA&#10;AJQBAAALAAAAAAAAAAAAAAAAAC8BAABfcmVscy8ucmVsc1BLAQItABQABgAIAAAAIQClL60gXwMA&#10;AOkHAAAOAAAAAAAAAAAAAAAAAC4CAABkcnMvZTJvRG9jLnhtbFBLAQItABQABgAIAAAAIQCzEvh9&#10;4gAAAA4BAAAPAAAAAAAAAAAAAAAAALkFAABkcnMvZG93bnJldi54bWxQSwUGAAAAAAQABADzAAAA&#10;yAYAAAAA&#10;">
              <v:shape id="Freeform 84" o:spid="_x0000_s1027" style="position:absolute;left:1390;top:16036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SG0MUA&#10;AADbAAAADwAAAGRycy9kb3ducmV2LnhtbESPzWrDMBCE74W+g9hCbomcEhLjWg6hJZBDDs0Pgdy2&#10;1tYytVZGUhOnTx8VCj0OM/MNUy4H24kL+dA6VjCdZCCIa6dbbhQcD+txDiJEZI2dY1JwowDL6vGh&#10;xEK7K+/oso+NSBAOBSowMfaFlKE2ZDFMXE+cvE/nLcYkfSO1x2uC204+Z9lcWmw5LRjs6dVQ/bX/&#10;tgrk6X3Q65152+TWh5+48Oft+UOp0dOwegERaYj/4b/2RivIZ/D7Jf0AWd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xIbQxQAAANsAAAAPAAAAAAAAAAAAAAAAAJgCAABkcnMv&#10;ZG93bnJldi54bWxQSwUGAAAAAAQABAD1AAAAigMAAAAA&#10;" path="m,l9131,e" filled="f" strokeweight=".12mm">
                <v:path arrowok="t" o:connecttype="custom" o:connectlocs="0,0;9131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51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2542540" cy="127635"/>
              <wp:effectExtent l="2540" t="0" r="0" b="635"/>
              <wp:wrapNone/>
              <wp:docPr id="82" name="Text Box 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254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 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82" o:spid="_x0000_s1132" type="#_x0000_t202" style="position:absolute;margin-left:69.95pt;margin-top:803.65pt;width:200.2pt;height:10.05pt;z-index:-492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NB8sQIAALQFAAAOAAAAZHJzL2Uyb0RvYy54bWysVG1vmzAQ/j5p/8Hyd8pLCQkopEpDmCZ1&#10;L1K7H+CACdbAZrYT6Kb9951NSNNWk6ZtCKHDPj93z93jW94MbYOOVComeIr9Kw8jygtRMr5P8ZeH&#10;3FlgpDThJWkEpyl+pArfrN6+WfZdQgNRi6akEgEIV0nfpbjWuktcVxU1bYm6Eh3lsFkJ2RINv3Lv&#10;lpL0gN42buB5kdsLWXZSFFQpWM3GTbyy+FVFC/2pqhTVqEkx5KbtV9rvznzd1ZIke0m6mhWnNMhf&#10;ZNESxiHoGSojmqCDZK+gWlZIoUSlrwrRuqKqWEEtB2Djey/Y3Neko5YLFEd15zKp/wdbfDx+loiV&#10;KV4EGHHSQo8e6KDRrRgQLEF9+k4l4HbfgaMeYB36bLmq7k4UXxXiYlMTvqdrKUVfU1JCfr456V4c&#10;HXGUAdn1H0QJcchBCws0VLI1xYNyIECHPj2ee2NyKWAxmIXwwlYBe34wj65nNgRJptOdVPodFS0y&#10;Rool9N6ik+Od0iYbkkwuJhgXOWsa2/+GP1sAx3EFYsNRs2eysO38EXvxdrFdhE4YRFsn9LLMWeeb&#10;0Ilyfz7LrrPNJvN/mrh+mNSsLCk3YSZp+eGfte4k8lEUZ3Ep0bDSwJmUlNzvNo1ERwLSzu1zKsiF&#10;m/s8DVsE4PKCkh+E3m0QO3m0mDthHs6ceO4tHM+Pb+PIC+Mwy59TumOc/jsl1Kc4ngWzUUy/5ebZ&#10;5zU3krRMw/BoWAvqPTuRxEhwy0vbWk1YM9oXpTDpP5UC2j012grWaHRUqx52g70bvheZ+EbOO1E+&#10;goalAImBGmH0gVEL+R2jHsZIitW3A5EUo+Y9h3tgZs5kyMnYTQbhBRxNscZoNDd6nE2HTrJ9Dcjj&#10;TeNiDXelYlbGT1mcbhiMBsvmNMbM7Ln8t15Pw3b1CwAA//8DAFBLAwQUAAYACAAAACEAvzxE/OEA&#10;AAANAQAADwAAAGRycy9kb3ducmV2LnhtbEyPwU7DMBBE70j8g7VI3KhNW9ImxKkqBCckRBoOPTqx&#10;m1iN1yF22/D3bE9wm9kdzb7NN5Pr2dmMwXqU8DgTwAw2XltsJXxVbw9rYCEq1Kr3aCT8mACb4vYm&#10;V5n2FyzNeRdbRiUYMiWhi3HIOA9NZ5wKMz8YpN3Bj05FsmPL9aguVO56Phci4U5ZpAudGsxLZ5rj&#10;7uQkbPdYvtrvj/qzPJS2qlKB78lRyvu7afsMLJop/oXhik/oUBBT7U+oA+vJL9KUoiQSsVoAo8jT&#10;UpCor6P5agm8yPn/L4pfAAAA//8DAFBLAQItABQABgAIAAAAIQC2gziS/gAAAOEBAAATAAAAAAAA&#10;AAAAAAAAAAAAAABbQ29udGVudF9UeXBlc10ueG1sUEsBAi0AFAAGAAgAAAAhADj9If/WAAAAlAEA&#10;AAsAAAAAAAAAAAAAAAAALwEAAF9yZWxzLy5yZWxzUEsBAi0AFAAGAAgAAAAhAOTw0HyxAgAAtAUA&#10;AA4AAAAAAAAAAAAAAAAALgIAAGRycy9lMm9Eb2MueG1sUEsBAi0AFAAGAAgAAAAhAL88RPzhAAAA&#10;DQEAAA8AAAAAAAAAAAAAAAAACwUAAGRycy9kb3ducmV2LnhtbFBLBQYAAAAABAAEAPMAAAAZBgAA&#10;AAA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 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52" behindDoc="1" locked="0" layoutInCell="1" allowOverlap="1">
              <wp:simplePos x="0" y="0"/>
              <wp:positionH relativeFrom="page">
                <wp:posOffset>6537325</wp:posOffset>
              </wp:positionH>
              <wp:positionV relativeFrom="page">
                <wp:posOffset>10206355</wp:posOffset>
              </wp:positionV>
              <wp:extent cx="138430" cy="127635"/>
              <wp:effectExtent l="3175" t="0" r="1270" b="635"/>
              <wp:wrapNone/>
              <wp:docPr id="81" name="Text Box 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57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81" o:spid="_x0000_s1133" type="#_x0000_t202" style="position:absolute;margin-left:514.75pt;margin-top:803.65pt;width:10.9pt;height:10.05pt;z-index:-4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recsQIAALMFAAAOAAAAZHJzL2Uyb0RvYy54bWysVG1vmzAQ/j5p/8Hyd8pLSAKopGpDmCZ1&#10;L1K7H+CACdbAZrYT6Kb9951NSJNWk6ZtfEBn+/zcPXeP7/pmaBt0oFIxwVPsX3kYUV6IkvFdir88&#10;5k6EkdKEl6QRnKb4iSp8s3r75rrvEhqIWjQllQhAuEr6LsW11l3iuqqoaUvUlegoh8NKyJZoWMqd&#10;W0rSA3rbuIHnLdxeyLKToqBKwW42HuKVxa8qWuhPVaWoRk2KITdt/9L+t+bvrq5JspOkq1lxTIP8&#10;RRYtYRyCnqAyognaS/YKqmWFFEpU+qoQrSuqihXUcgA2vveCzUNNOmq5QHFUdyqT+n+wxcfDZ4lY&#10;meLIx4iTFnr0SAeN7sSAYAvq03cqAbeHDhz1APvQZ8tVdfei+KoQF+ua8B29lVL0NSUl5GdvumdX&#10;RxxlQLb9B1FCHLLXwgINlWxN8aAcCNChT0+n3phcChNyFoUzOCngyA+Wi9nc5OaSZLrcSaXfUdEi&#10;Y6RYQustODncKz26Ti4mFhc5axrb/oZfbADmuAOh4ao5M0nYbv6IvXgTbaLQCYPFxgm9LHNu83Xo&#10;LHJ/Oc9m2Xqd+T9NXD9MalaWlJswk7L88M86d9T4qImTtpRoWGngTEpK7rbrRqIDAWXn9jsW5MzN&#10;vUzD1gu4vKDkB6F3F8ROvoiWTpiHcydeepHj+fFdvPDCOMzyS0r3jNN/p4T6FMfzYD5q6bfcPPu9&#10;5kaSlmmYHQ1rQbwnJ5IYBW54aVurCWtG+6wUJv3nUkC7p0ZbvRqJjmLVw3awT8P3ltND2IryCSQs&#10;BUgM1AiTD4xayO8Y9TBFUqy+7YmkGDXvOTwDM3ImQ07GdjIIL+BqijVGo7nW42jad5LtakAeHxoX&#10;t/BUKmZlbN7UmAVwMAuYDJbNcYqZ0XO+tl7Ps3b1CwAA//8DAFBLAwQUAAYACAAAACEAa5KJDOEA&#10;AAAPAQAADwAAAGRycy9kb3ducmV2LnhtbEyPwU7DMBBE70j8g7VI3KjdQFMa4lQVghMSIg0Hjk7s&#10;JlbjdYjdNvw9mxPcZnZHs2/z7eR6djZjsB4lLBcCmMHGa4uthM/q9e4RWIgKteo9Ggk/JsC2uL7K&#10;Vab9BUtz3seWUQmGTEnoYhwyzkPTGafCwg8GaXfwo1OR7NhyPaoLlbueJ0Kk3CmLdKFTg3nuTHPc&#10;n5yE3ReWL/b7vf4oD6Wtqo3At/Qo5e3NtHsCFs0U/8Iw4xM6FMRU+xPqwHryItmsKEsqFet7YHNG&#10;rJak6nmWrB+AFzn//0fxCwAA//8DAFBLAQItABQABgAIAAAAIQC2gziS/gAAAOEBAAATAAAAAAAA&#10;AAAAAAAAAAAAAABbQ29udGVudF9UeXBlc10ueG1sUEsBAi0AFAAGAAgAAAAhADj9If/WAAAAlAEA&#10;AAsAAAAAAAAAAAAAAAAALwEAAF9yZWxzLy5yZWxzUEsBAi0AFAAGAAgAAAAhAJXat5yxAgAAswUA&#10;AA4AAAAAAAAAAAAAAAAALgIAAGRycy9lMm9Eb2MueG1sUEsBAi0AFAAGAAgAAAAhAGuSiQzhAAAA&#10;DwEAAA8AAAAAAAAAAAAAAAAACwUAAGRycy9kb3ducmV2LnhtbFBLBQYAAAAABAAEAPMAAAAZBgAA&#10;AAA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57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553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8185" cy="1270"/>
              <wp:effectExtent l="6350" t="10160" r="5715" b="7620"/>
              <wp:wrapNone/>
              <wp:docPr id="79" name="Group 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8185" cy="1270"/>
                        <a:chOff x="1390" y="16036"/>
                        <a:chExt cx="9131" cy="2"/>
                      </a:xfrm>
                    </wpg:grpSpPr>
                    <wps:wsp>
                      <wps:cNvPr id="80" name="Freeform 80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31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31"/>
                            <a:gd name="T2" fmla="+- 0 10521 1390"/>
                            <a:gd name="T3" fmla="*/ T2 w 913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31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79" o:spid="_x0000_s1026" style="position:absolute;margin-left:69.5pt;margin-top:801.8pt;width:456.55pt;height:.1pt;z-index:-4927;mso-position-horizontal-relative:page;mso-position-vertical-relative:page" coordorigin="1390,16036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zGWYAMAAOkHAAAOAAAAZHJzL2Uyb0RvYy54bWykVduO4zYMfS/QfxD02CLjS5ybMZ7FIpdB&#10;gW27wKYfoMjyBbUlV1LiTIv+eynKzniyu2ixzYNDmTR5eEiRj++ubUMuQptayYxGDyElQnKV17LM&#10;6G/Hw2xNibFM5qxRUmT0RRj67un77x77LhWxqlSTC03AiTRp32W0srZLg8DwSrTMPKhOSFAWSrfM&#10;wlGXQa5ZD97bJojDcBn0SuedVlwYA293Xkmf0H9RCG5/LQojLGkyCtgsPjU+T+4ZPD2ytNSsq2o+&#10;wGDfgKJltYSgN1c7Zhk56/ozV23NtTKqsA9ctYEqipoLzAGyicK7bJ61OneYS5n2ZXejCai94+mb&#10;3fJfLh81qfOMrjaUSNZCjTAsgTOQ03dlCjbPuvvUfdQ+QxA/KP67AXVwr3fn0huTU/+zysEfO1uF&#10;5FwL3ToXkDa5Yg1ebjUQV0s4vFysNutovaCEgy6KV0OJeAV1dB9F8w3U0emW4Xzp68er/fD1JppH&#10;/tPYqQKW+piIc8DlkoJmM698mv/H56eKdQLLZBxXA59rgOn5PGghXAcTeIWUotnIp5mSOdE4kAY4&#10;/1cav8TIyObX+GApPxv7LBTWg10+GAvIoH1zkLwwgD9CGkXbwKX4cUZC4oLhwzNf5qMZ0O7NfgjI&#10;MSQ9wdCD09EoHo28r3ARR190Nh/tnLN44gwKeoPIqhE1v8oBNkiEudETYsN1yrieOQK4sdPAAxi5&#10;FL9iC7Hvbf03QwgNM+V+mmhKYJqcPCcdsw6ZC+FE0mcUuXAvWnURR4Uqe3cFIMirtpFTK1/FCSqv&#10;hi9cAGzzW1CHdVJaqQ5102AZGumgJPNog9wY1dS5Uzo0RpenbaPJhbk5ib/h/rwxg3kkc3RWCZbv&#10;B9myuvEyBG+QW+i/gQLXiTgI/9qEm/16v05mSbzcz5Jwt5u9P2yT2fIQrRa7+W673UV/O2hRklZ1&#10;ngvp0I1DOUr+2yUd1oMfp7ex/CaLN8ke8Pd5ssFbGEgy5DL+Y3YwVfwd9SPlpPIXuK9a+S0DWxGE&#10;Suk/Kelhw2TU/HFmWlDS/CRh5GyiJHErCQ/JYhXDQU81p6mGSQ6uMmopNLgTt9avsXOn67KCSBGW&#10;Var3MG6L2t1nxOdRDQeYeijhPsFcht3nFtb0jFavG/rpHwAAAP//AwBQSwMEFAAGAAgAAAAhALMS&#10;+H3iAAAADgEAAA8AAABkcnMvZG93bnJldi54bWxMj0FLw0AQhe+C/2EZwZvdpKGhxmxKKeqpCLaC&#10;eJtmp0lodjZkt0n6793iod7mzTzefC9fTaYVA/WusawgnkUgiEurG64UfO3fnpYgnEfW2FomBRdy&#10;sCru73LMtB35k4adr0QIYZehgtr7LpPSlTUZdDPbEYfb0fYGfZB9JXWPYwg3rZxHUSoNNhw+1NjR&#10;pqbytDsbBe8jjuskfh22p+Pm8rNffHxvY1Lq8WFav4DwNPmbGa74AR2KwHSwZ9ZOtEEnz6GLD0Ma&#10;JSmIqyVazGMQh7/dEmSRy/81il8AAAD//wMAUEsBAi0AFAAGAAgAAAAhALaDOJL+AAAA4QEAABMA&#10;AAAAAAAAAAAAAAAAAAAAAFtDb250ZW50X1R5cGVzXS54bWxQSwECLQAUAAYACAAAACEAOP0h/9YA&#10;AACUAQAACwAAAAAAAAAAAAAAAAAvAQAAX3JlbHMvLnJlbHNQSwECLQAUAAYACAAAACEAbzMxlmAD&#10;AADpBwAADgAAAAAAAAAAAAAAAAAuAgAAZHJzL2Uyb0RvYy54bWxQSwECLQAUAAYACAAAACEAsxL4&#10;feIAAAAOAQAADwAAAAAAAAAAAAAAAAC6BQAAZHJzL2Rvd25yZXYueG1sUEsFBgAAAAAEAAQA8wAA&#10;AMkGAAAAAA==&#10;">
              <v:shape id="Freeform 80" o:spid="_x0000_s1027" style="position:absolute;left:1390;top:16036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/+A08IA&#10;AADbAAAADwAAAGRycy9kb3ducmV2LnhtbERPz2vCMBS+D/wfwhN2W9N52Eo1ikwEDztYJ0Jvb81b&#10;U2xeSpLZur9+OQx2/Ph+rzaT7cWNfOgcK3jOchDEjdMdtwrOH/unAkSIyBp7x6TgTgE269nDCkvt&#10;Rq7odoqtSCEcSlRgYhxKKUNjyGLI3ECcuC/nLcYEfSu1xzGF214u8vxFWuw4NRgc6M1Qcz19WwXy&#10;cpz0vjK7Q2F9+Imvvn6vP5V6nE/bJYhIU/wX/7kPWkGR1qcv6QfI9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j/4DTwgAAANsAAAAPAAAAAAAAAAAAAAAAAJgCAABkcnMvZG93&#10;bnJldi54bWxQSwUGAAAAAAQABAD1AAAAhwMAAAAA&#10;" path="m,l9131,e" filled="f" strokeweight=".12mm">
                <v:path arrowok="t" o:connecttype="custom" o:connectlocs="0,0;9131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54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138430" cy="127635"/>
              <wp:effectExtent l="2540" t="0" r="1905" b="635"/>
              <wp:wrapNone/>
              <wp:docPr id="78" name="Text Box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58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8" o:spid="_x0000_s1134" type="#_x0000_t202" style="position:absolute;margin-left:69.95pt;margin-top:803.65pt;width:10.9pt;height:10.05pt;z-index:-492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4ZEsQIAALMFAAAOAAAAZHJzL2Uyb0RvYy54bWysVG1vmzAQ/j5p/8Hyd8pLSAKopGpDmCZ1&#10;L1K7H+CACdbAZrYT6Kb9951NSJNWk6ZtfLAO++65t+fu+mZoG3SgUjHBU+xfeRhRXoiS8V2Kvzzm&#10;ToSR0oSXpBGcpviJKnyzevvmuu8SGohaNCWVCEC4SvouxbXWXeK6qqhpS9SV6CiHx0rIlmj4lTu3&#10;lKQH9LZxA89buL2QZSdFQZWC22x8xCuLX1W00J+qSlGNmhRDbNqe0p5bc7qra5LsJOlqVhzDIH8R&#10;RUsYB6cnqIxogvaSvYJqWSGFEpW+KkTriqpiBbU5QDa+9yKbh5p01OYCxVHdqUzq/8EWHw+fJWJl&#10;ipfQKU5a6NEjHTS6EwOCK6hP36kE1B46UNQD3EOfba6quxfFV4W4WNeE7+itlKKvKSkhPt9Yumem&#10;I44yINv+gyjBD9lrYYGGSrameFAOBOjQp6dTb0wshXE5i8IZvBTw5AfLxWxuPZBkMu6k0u+oaJER&#10;Uiyh9RacHO6VNsGQZFIxvrjIWdPY9jf84gIUxxtwDabmzQRhu/kj9uJNtIlCJwwWGyf0ssy5zdeh&#10;s8j95TybZet15v80fv0wqVlZUm7cTMzywz/r3JHjIydO3FKiYaWBMyEpuduuG4kOBJid2+9YkDM1&#10;9zIMWwTI5UVKfhB6d0Hs5Ito6YR5OHfipRc5nh/fxQsvjMMsv0zpnnH67ymhPsXxPJiPXPptbp79&#10;XudGkpZp2B0Na1McnZRIYhi44aVtrSasGeWzUpjwn0sB7Z4abflqKDqSVQ/bwY6G750GYSvKJ6Cw&#10;FEAxYCNsPhBqIb9j1MMWSbH6tieSYtS85zAGZuVMgpyE7SQQXoBpijVGo7jW42rad5LtakAeB42L&#10;WxiVilkam5kaozgOGGwGm81xi5nVc/5vtZ537eoXAAAA//8DAFBLAwQUAAYACAAAACEA7nYP++EA&#10;AAANAQAADwAAAGRycy9kb3ducmV2LnhtbEyPwU7DMBBE70j8g7WVuFGnLUpIGqeqEJyQEGk4cHTi&#10;bWI1XofYbcPf45zKbUb7NDuT7ybTswuOTlsSsFpGwJAaqzS1Ar6qt8dnYM5LUrK3hAJ+0cGuuL/L&#10;ZabslUq8HHzLQgi5TArovB8yzl3ToZFuaQekcDva0Ugf7NhyNcprCDc9X0dRzI3UFD50csCXDpvT&#10;4WwE7L+pfNU/H/VneSx1VaURvccnIR4W034LzOPkbzDM9UN1KEKn2p5JOdYHv0nTgAYRR8kG2IzE&#10;qwRYPYt18gS8yPn/FcUfAAAA//8DAFBLAQItABQABgAIAAAAIQC2gziS/gAAAOEBAAATAAAAAAAA&#10;AAAAAAAAAAAAAABbQ29udGVudF9UeXBlc10ueG1sUEsBAi0AFAAGAAgAAAAhADj9If/WAAAAlAEA&#10;AAsAAAAAAAAAAAAAAAAALwEAAF9yZWxzLy5yZWxzUEsBAi0AFAAGAAgAAAAhAGMHhkSxAgAAswUA&#10;AA4AAAAAAAAAAAAAAAAALgIAAGRycy9lMm9Eb2MueG1sUEsBAi0AFAAGAAgAAAAhAO52D/vhAAAA&#10;DQEAAA8AAAAAAAAAAAAAAAAACwUAAGRycy9kb3ducmV2LnhtbFBLBQYAAAAABAAEAPMAAAAZBgAA&#10;AAA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58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55" behindDoc="1" locked="0" layoutInCell="1" allowOverlap="1">
              <wp:simplePos x="0" y="0"/>
              <wp:positionH relativeFrom="page">
                <wp:posOffset>4131945</wp:posOffset>
              </wp:positionH>
              <wp:positionV relativeFrom="page">
                <wp:posOffset>10206355</wp:posOffset>
              </wp:positionV>
              <wp:extent cx="2543175" cy="127635"/>
              <wp:effectExtent l="0" t="0" r="1905" b="635"/>
              <wp:wrapNone/>
              <wp:docPr id="77" name="Text Box 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3175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77" o:spid="_x0000_s1135" type="#_x0000_t202" style="position:absolute;margin-left:325.35pt;margin-top:803.65pt;width:200.25pt;height:10.05pt;z-index:-492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f76swIAALQFAAAOAAAAZHJzL2Uyb0RvYy54bWysVNtunDAQfa/Uf7D8TriEvYDCRsmyVJXS&#10;i5T0A7xgFqtgu7Z3Ia367x2bZbNJVKlqy4M12OMzc2aO5+p66Fp0oEozwTMcXgQYUV6KivFdhr88&#10;FN4SI20Ir0grOM3wI9X4evX2zVUvUxqJRrQVVQhAuE57meHGGJn6vi4b2hF9ISTlcFgL1REDv2rn&#10;V4r0gN61fhQEc78XqpJKlFRr2M3HQ7xy+HVNS/OprjU1qM0w5Gbcqty6tau/uiLpThHZsPKYBvmL&#10;LDrCOAQ9QeXEELRX7BVUx0oltKjNRSk6X9Q1K6njAGzC4AWb+4ZI6rhAcbQ8lUn/P9jy4+GzQqzK&#10;8GKBEScd9OiBDgbdigHBFtSnlzoFt3sJjmaAfeiz46rlnSi/asTFuiF8R2+UEn1DSQX5hfamf3Z1&#10;xNEWZNt/EBXEIXsjHNBQq84WD8qBAB369Hjqjc2lhM1oFl+GixlGJZyF0WJ+OXMhSDrdlkqbd1R0&#10;yBoZVtB7h04Od9rYbEg6udhgXBSsbV3/W/5sAxzHHYgNV+2ZzcK180cSJJvlZhl7cTTfeHGQ595N&#10;sY69eQHZ5Zf5ep2HP23cME4bVlWU2zCTtML4z1p3FPkoipO4tGhZZeFsSlrttutWoQMBaRfuOxbk&#10;zM1/noYrAnB5QSmM4uA2Srxivlx4cRHPvGQRLL0gTG6TeRAncV48p3THOP13SqjPcDKLZqOYfsst&#10;cN9rbiTtmIHh0bIuw8uTE0mtBDe8cq01hLWjfVYKm/5TKaDdU6OdYK1GR7WaYTu4txEGiY1v5bwV&#10;1SNoWAmQGAgVRh8YjVDfMephjGRYf9sTRTFq33N4B3bmTIaajO1kEF7C1QwbjEZzbcbZtJeK7RpA&#10;Hl8aFzfwVmrmZPyUxfGFwWhwbI5jzM6e83/n9TRsV78AAAD//wMAUEsDBBQABgAIAAAAIQCsj3Wc&#10;4QAAAA4BAAAPAAAAZHJzL2Rvd25yZXYueG1sTI/BTsMwDIbvSLxDZCRuLFlh7VaaThOCExKiKweO&#10;aeO11RqnNNlW3p70NI72/+n352w7mZ6dcXSdJQnLhQCGVFvdUSPhq3x7WANzXpFWvSWU8IsOtvnt&#10;TaZSbS9U4HnvGxZKyKVKQuv9kHLu6haNcgs7IIXsYEejfBjHhutRXUK56XkkRMyN6ihcaNWALy3W&#10;x/3JSNh9U/Ha/XxUn8Wh6MpyI+g9Pkp5fzftnoF5nPwVhlk/qEMenCp7Iu1YLyFeiSSgIYhF8ghs&#10;RsRqGQGr5l2UPAHPM/7/jfwPAAD//wMAUEsBAi0AFAAGAAgAAAAhALaDOJL+AAAA4QEAABMAAAAA&#10;AAAAAAAAAAAAAAAAAFtDb250ZW50X1R5cGVzXS54bWxQSwECLQAUAAYACAAAACEAOP0h/9YAAACU&#10;AQAACwAAAAAAAAAAAAAAAAAvAQAAX3JlbHMvLnJlbHNQSwECLQAUAAYACAAAACEAXCH++rMCAAC0&#10;BQAADgAAAAAAAAAAAAAAAAAuAgAAZHJzL2Uyb0RvYy54bWxQSwECLQAUAAYACAAAACEArI91nOEA&#10;AAAOAQAADwAAAAAAAAAAAAAAAAANBQAAZHJzL2Rvd25yZXYueG1sUEsFBgAAAAAEAAQA8wAAABsG&#10;AAAAAA=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556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8185" cy="1270"/>
              <wp:effectExtent l="6350" t="10160" r="5715" b="7620"/>
              <wp:wrapNone/>
              <wp:docPr id="75" name="Group 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8185" cy="1270"/>
                        <a:chOff x="1390" y="16036"/>
                        <a:chExt cx="9131" cy="2"/>
                      </a:xfrm>
                    </wpg:grpSpPr>
                    <wps:wsp>
                      <wps:cNvPr id="76" name="Freeform 76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31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31"/>
                            <a:gd name="T2" fmla="+- 0 10521 1390"/>
                            <a:gd name="T3" fmla="*/ T2 w 913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31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75" o:spid="_x0000_s1026" style="position:absolute;margin-left:69.5pt;margin-top:801.8pt;width:456.55pt;height:.1pt;z-index:-4924;mso-position-horizontal-relative:page;mso-position-vertical-relative:page" coordorigin="1390,16036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FWXXwMAAOkHAAAOAAAAZHJzL2Uyb0RvYy54bWykVduO4zYMfS/QfxD02CLjS5ybMZ7FIpdB&#10;gW27wKYfoMjyBbUlV1LiTIv+eynKzniyu2ixzYMimRR5eEiRj++ubUMuQptayYxGDyElQnKV17LM&#10;6G/Hw2xNibFM5qxRUmT0RRj67un77x77LhWxqlSTC03AiDRp32W0srZLg8DwSrTMPKhOSBAWSrfM&#10;wlGXQa5ZD9bbJojDcBn0SuedVlwYA193Xkif0H5RCG5/LQojLGkyCtgsrhrXk1uDp0eWlpp1Vc0H&#10;GOwbULSsluD0ZmrHLCNnXX9mqq25VkYV9oGrNlBFUXOBMUA0UXgXzbNW5w5jKdO+7G40AbV3PH2z&#10;Wf7L5aMmdZ7R1YISyVrIEbolcAZy+q5MQedZd5+6j9pHCNsPiv9uQBzcy9259Mrk1P+scrDHzlYh&#10;OddCt84EhE2umIOXWw7E1RIOHxerzTpaAxYOsiheDSniFeTRXYrmG8ijky3D+dLnj1f74fYmmkf+&#10;auxEAUu9T8Q54HJBQbGZVz7N/+PzU8U6gWkyjquRz+XI50EL4SqYrBCv8w5qI59mSuZE4tQMcP6v&#10;NH6JkZHNr/HBUn429lkozAe7fDDWv4QcdpjlfCiGI7BdtA08ih9nJCTOGS7Dy7mpAe1e7YeAHEPS&#10;E3Q9GB1txaOStxUu4uiLxuajnjMWT4xBQssRIqtG1PwqB9iwI8y1nhALrlPG1cwRwI2VBhZAyYX4&#10;FV3wfa/r7wwuNPSU+26iKYFucvKcdMw6ZM6F25I+o8iF+9CqizgqFNm7JwBOXqWNnGr5LE5QeTHc&#10;cA6wzG9OHdZJaqU61E2DaWikg5LMow1yY1RT507o0BhdnraNJhfm+iT+hvfzRg36kczRWCVYvh/2&#10;ltWN34PzBrmF+hsocJWIjfCvTbjZr/frZJbEy/0sCXe72fvDNpktD9FqsZvvtttd9LeDFiVpVee5&#10;kA7d2JSj5L890mE8+HZ6a8tvongT7AF/nwcbvIWBJEMs4z9GB13Fv1HfUk4qf4H3qpWfMjAVYVMp&#10;/SclPUyYjJo/zkwLSpqfJLScTZQkbiThIVmsYjjoqeQ0lTDJwVRGLYUCd9ut9WPs3Om6rMBThGmV&#10;6j2026J27xnxeVTDAboe7nCeYCzD7HMDa3pGrdcJ/fQPAAAA//8DAFBLAwQUAAYACAAAACEAsxL4&#10;feIAAAAOAQAADwAAAGRycy9kb3ducmV2LnhtbEyPQUvDQBCF74L/YRnBm92koaHGbEop6qkItoJ4&#10;m2anSWh2NmS3Sfrv3eKh3ubNPN58L19NphUD9a6xrCCeRSCIS6sbrhR87d+eliCcR9bYWiYFF3Kw&#10;Ku7vcsy0HfmThp2vRAhhl6GC2vsuk9KVNRl0M9sRh9vR9gZ9kH0ldY9jCDetnEdRKg02HD7U2NGm&#10;pvK0OxsF7yOO6yR+Hban4+bys198fG9jUurxYVq/gPA0+ZsZrvgBHYrAdLBn1k60QSfPoYsPQxol&#10;KYirJVrMYxCHv90SZJHL/zWKXwAAAP//AwBQSwECLQAUAAYACAAAACEAtoM4kv4AAADhAQAAEwAA&#10;AAAAAAAAAAAAAAAAAAAAW0NvbnRlbnRfVHlwZXNdLnhtbFBLAQItABQABgAIAAAAIQA4/SH/1gAA&#10;AJQBAAALAAAAAAAAAAAAAAAAAC8BAABfcmVscy8ucmVsc1BLAQItABQABgAIAAAAIQBxbFWXXwMA&#10;AOkHAAAOAAAAAAAAAAAAAAAAAC4CAABkcnMvZTJvRG9jLnhtbFBLAQItABQABgAIAAAAIQCzEvh9&#10;4gAAAA4BAAAPAAAAAAAAAAAAAAAAALkFAABkcnMvZG93bnJldi54bWxQSwUGAAAAAAQABADzAAAA&#10;yAYAAAAA&#10;">
              <v:shape id="Freeform 76" o:spid="_x0000_s1027" style="position:absolute;left:1390;top:16036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/NG8MA&#10;AADbAAAADwAAAGRycy9kb3ducmV2LnhtbESPzYoCMRCE7wu+Q2jB25rRg8qsUZYVwYMH/xC89U56&#10;J8NOOkMSdfTpjSB4LKrqK2o6b20tLuRD5VjBoJ+BIC6crrhUcNgvPycgQkTWWDsmBTcKMJ91PqaY&#10;a3flLV12sRQJwiFHBSbGJpcyFIYshr5riJP357zFmKQvpfZ4TXBby2GWjaTFitOCwYZ+DBX/u7NV&#10;II+bVi+3ZrGaWB/ucexP69OvUr1u+/0FIlIb3+FXe6UVjEfw/JJ+gJ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o/NG8MAAADbAAAADwAAAAAAAAAAAAAAAACYAgAAZHJzL2Rv&#10;d25yZXYueG1sUEsFBgAAAAAEAAQA9QAAAIgDAAAAAA==&#10;" path="m,l9131,e" filled="f" strokeweight=".12mm">
                <v:path arrowok="t" o:connecttype="custom" o:connectlocs="0,0;9131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57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2542540" cy="127635"/>
              <wp:effectExtent l="2540" t="0" r="0" b="635"/>
              <wp:wrapNone/>
              <wp:docPr id="74" name="Text Box 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254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 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4" o:spid="_x0000_s1136" type="#_x0000_t202" style="position:absolute;margin-left:69.95pt;margin-top:803.65pt;width:200.2pt;height:10.05pt;z-index:-492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aSOsgIAALQFAAAOAAAAZHJzL2Uyb0RvYy54bWysVNtunDAQfa/Uf7D8TriEvYDCRsmyVJXS&#10;i5T0A7xgFqvGprZ3Ia367x2bZbNJVKlqixAa7PGZOTPHc3U9tBwdqNJMigyHFwFGVJSyYmKX4S8P&#10;hbfESBsiKsKloBl+pBpfr96+ueq7lEaykbyiCgGI0GnfZbgxpkt9X5cNbYm+kB0VsFlL1RIDv2rn&#10;V4r0gN5yPwqCud9LVXVKllRrWM3HTbxy+HVNS/OprjU1iGcYcjPuq9x3a7/+6oqkO0W6hpXHNMhf&#10;ZNESJiDoCSonhqC9Yq+gWlYqqWVtLkrZ+rKuWUkdB2ATBi/Y3Deko44LFEd3pzLp/wdbfjx8VohV&#10;GV7EGAnSQo8e6GDQrRwQLEF9+k6n4HbfgaMZYB367Ljq7k6WXzUSct0QsaM3Ssm+oaSC/EJ70j87&#10;OuJoC7LtP8gK4pC9kQ5oqFVriwflQIAOfXo89cbmUsJiNIvhha0S9sJoMb+cuRAknU53Spt3VLbI&#10;GhlW0HuHTg532thsSDq52GBCFoxz138uni2A47gCseGo3bNZuHb+SIJks9wsYy+O5hsvDvLcuynW&#10;sTcvwsUsv8zX6zz8aeOGcdqwqqLChpmkFcZ/1rqjyEdRnMSlJWeVhbMpabXbrrlCBwLSLtxzLMiZ&#10;m/88DVcE4PKCUhjFwW2UeMV8ufDiIp55ySJYekGY3CbzIE7ivHhO6Y4J+u+UUJ/hZBbNRjH9llvg&#10;ntfcSNoyA8ODszbDy5MTSa0EN6JyrTWE8dE+K4VN/6kU0O6p0U6wVqOjWs2wHdzdCEM3Kayct7J6&#10;BA0rCRIDNcLoA6OR6jtGPYyRDOtve6IoRvy9gHtgZ85kqMnYTgYRJRzNsMFoNNdmnE37TrFdA8jj&#10;TRPyBu5KzZyMn7I43jAYDY7NcYzZ2XP+77yehu3qFwAAAP//AwBQSwMEFAAGAAgAAAAhAL88RPzh&#10;AAAADQEAAA8AAABkcnMvZG93bnJldi54bWxMj8FOwzAQRO9I/IO1SNyoTVvSJsSpKgQnJEQaDj06&#10;sZtYjdchdtvw92xPcJvZHc2+zTeT69nZjMF6lPA4E8AMNl5bbCV8VW8Pa2AhKtSq92gk/JgAm+L2&#10;JleZ9hcszXkXW0YlGDIloYtxyDgPTWecCjM/GKTdwY9ORbJjy/WoLlTuej4XIuFOWaQLnRrMS2ea&#10;4+7kJGz3WL7a74/6szyUtqpSge/JUcr7u2n7DCyaKf6F4YpP6FAQU+1PqAPryS/SlKIkErFaAKPI&#10;01KQqK+j+WoJvMj5/y+KXwAAAP//AwBQSwECLQAUAAYACAAAACEAtoM4kv4AAADhAQAAEwAAAAAA&#10;AAAAAAAAAAAAAAAAW0NvbnRlbnRfVHlwZXNdLnhtbFBLAQItABQABgAIAAAAIQA4/SH/1gAAAJQB&#10;AAALAAAAAAAAAAAAAAAAAC8BAABfcmVscy8ucmVsc1BLAQItABQABgAIAAAAIQBGNaSOsgIAALQF&#10;AAAOAAAAAAAAAAAAAAAAAC4CAABkcnMvZTJvRG9jLnhtbFBLAQItABQABgAIAAAAIQC/PET84QAA&#10;AA0BAAAPAAAAAAAAAAAAAAAAAAwFAABkcnMvZG93bnJldi54bWxQSwUGAAAAAAQABADzAAAAGgYA&#10;AAAA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 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58" behindDoc="1" locked="0" layoutInCell="1" allowOverlap="1">
              <wp:simplePos x="0" y="0"/>
              <wp:positionH relativeFrom="page">
                <wp:posOffset>6537325</wp:posOffset>
              </wp:positionH>
              <wp:positionV relativeFrom="page">
                <wp:posOffset>10206355</wp:posOffset>
              </wp:positionV>
              <wp:extent cx="138430" cy="127635"/>
              <wp:effectExtent l="3175" t="0" r="1270" b="635"/>
              <wp:wrapNone/>
              <wp:docPr id="73" name="Text Box 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59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73" o:spid="_x0000_s1137" type="#_x0000_t202" style="position:absolute;margin-left:514.75pt;margin-top:803.65pt;width:10.9pt;height:10.05pt;z-index:-492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4SWsQIAALMFAAAOAAAAZHJzL2Uyb0RvYy54bWysVG1vmzAQ/j5p/8Hyd8pLSAKopGpDmCZ1&#10;L1K7H+CACdbAZrYT6Kb9951NSJNWk6ZtfLAO+/zcPXeP7/pmaBt0oFIxwVPsX3kYUV6IkvFdir88&#10;5k6EkdKEl6QRnKb4iSp8s3r75rrvEhqIWjQllQhAuEr6LsW11l3iuqqoaUvUlegoh8NKyJZo+JU7&#10;t5SkB/S2cQPPW7i9kGUnRUGVgt1sPMQri19VtNCfqkpRjZoUQ27artKuW7O6q2uS7CTpalYc0yB/&#10;kUVLGIegJ6iMaIL2kr2CalkhhRKVvipE64qqYgW1HICN771g81CTjlouUBzVncqk/h9s8fHwWSJW&#10;png5w4iTFnr0SAeN7sSAYAvq03cqAbeHDhz1APvQZ8tVdfei+KoQF+ua8B29lVL0NSUl5Oebm+7Z&#10;1RFHGZBt/0GUEIfstbBAQyVbUzwoBwJ06NPTqTcml8KEnEXhDE4KOPKD5WI2txFIMl3upNLvqGiR&#10;MVIsofUWnBzulTbJkGRyMbG4yFnT2PY3/GIDHMcdCA1XzZlJwnbzR+zFm2gThU4YLDZO6GWZc5uv&#10;Q2eR+8t5NsvW68z/aeL6YVKzsqTchJmU5Yd/1rmjxkdNnLSlRMNKA2dSUnK3XTcSHQgoO7ffsSBn&#10;bu5lGrYIwOUFJT8IvbsgdvJFtHTCPJw78dKLHM+P7+KFF8Zhll9Sumec/jsl1Kc4ngfzUUu/5ebZ&#10;7zU3krRMw+xoWJvi6OREEqPADS9tazVhzWiflcKk/1wKaPfUaKtXI9FRrHrYDvZp+L6Vs1HzVpRP&#10;IGEpQGKgRph8YNRCfseohymSYvVtTyTFqHnP4RmYkTMZcjK2k0F4AVdTrDEazbUeR9O+k2xXA/L4&#10;0Li4hadSMSvj5yyODwwmg2VznGJm9Jz/W6/nWbv6BQAA//8DAFBLAwQUAAYACAAAACEAa5KJDOEA&#10;AAAPAQAADwAAAGRycy9kb3ducmV2LnhtbEyPwU7DMBBE70j8g7VI3KjdQFMa4lQVghMSIg0Hjk7s&#10;JlbjdYjdNvw9mxPcZnZHs2/z7eR6djZjsB4lLBcCmMHGa4uthM/q9e4RWIgKteo9Ggk/JsC2uL7K&#10;Vab9BUtz3seWUQmGTEnoYhwyzkPTGafCwg8GaXfwo1OR7NhyPaoLlbueJ0Kk3CmLdKFTg3nuTHPc&#10;n5yE3ReWL/b7vf4oD6Wtqo3At/Qo5e3NtHsCFs0U/8Iw4xM6FMRU+xPqwHryItmsKEsqFet7YHNG&#10;rJak6nmWrB+AFzn//0fxCwAA//8DAFBLAQItABQABgAIAAAAIQC2gziS/gAAAOEBAAATAAAAAAAA&#10;AAAAAAAAAAAAAABbQ29udGVudF9UeXBlc10ueG1sUEsBAi0AFAAGAAgAAAAhADj9If/WAAAAlAEA&#10;AAsAAAAAAAAAAAAAAAAALwEAAF9yZWxzLy5yZWxzUEsBAi0AFAAGAAgAAAAhAPAvhJaxAgAAswUA&#10;AA4AAAAAAAAAAAAAAAAALgIAAGRycy9lMm9Eb2MueG1sUEsBAi0AFAAGAAgAAAAhAGuSiQzhAAAA&#10;DwEAAA8AAAAAAAAAAAAAAAAACwUAAGRycy9kb3ducmV2LnhtbFBLBQYAAAAABAAEAPMAAAAZBgAA&#10;AAA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59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559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8185" cy="1270"/>
              <wp:effectExtent l="6350" t="10160" r="5715" b="7620"/>
              <wp:wrapNone/>
              <wp:docPr id="71" name="Group 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8185" cy="1270"/>
                        <a:chOff x="1390" y="16036"/>
                        <a:chExt cx="9131" cy="2"/>
                      </a:xfrm>
                    </wpg:grpSpPr>
                    <wps:wsp>
                      <wps:cNvPr id="72" name="Freeform 72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31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31"/>
                            <a:gd name="T2" fmla="+- 0 10521 1390"/>
                            <a:gd name="T3" fmla="*/ T2 w 913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31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71" o:spid="_x0000_s1026" style="position:absolute;margin-left:69.5pt;margin-top:801.8pt;width:456.55pt;height:.1pt;z-index:-4921;mso-position-horizontal-relative:page;mso-position-vertical-relative:page" coordorigin="1390,16036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850XwMAAOkHAAAOAAAAZHJzL2Uyb0RvYy54bWykVduO4zYMfS/QfxD02CLjS5ybMZ7FIpdB&#10;gW27wKYfoMjyBbUlV1LiTIv+eynKzniyu2ixzYMimRR5eEiRj++ubUMuQptayYxGDyElQnKV17LM&#10;6G/Hw2xNibFM5qxRUmT0RRj67un77x77LhWxqlSTC03AiDRp32W0srZLg8DwSrTMPKhOSBAWSrfM&#10;wlGXQa5ZD9bbJojDcBn0SuedVlwYA193Xkif0H5RCG5/LQojLGkyCtgsrhrXk1uDp0eWlpp1Vc0H&#10;GOwbULSsluD0ZmrHLCNnXX9mqq25VkYV9oGrNlBFUXOBMUA0UXgXzbNW5w5jKdO+7G40AbV3PH2z&#10;Wf7L5aMmdZ7RVUSJZC3kCN0SOAM5fVemoPOsu0/dR+0jhO0HxX83IA7u5e5cemVy6n9WOdhjZ6uQ&#10;nGuhW2cCwiZXzMHLLQfiagmHj4vVZh2tF5RwkEXxakgRryCP7lI030AenWwZzpc+f7zaD7c30RzC&#10;cFdjJwpY6n0izgGXCwqKzbzyaf4fn58q1glMk3FcjXzGI58HLYSrYLJCUM47qI18mimZE4lTM8D5&#10;v9L4JUZGNr/GB0v52dhnoTAf7PLBWP8ScthhlvOhGI7AdtE28Ch+nJGQOGe4DC/npga0e7UfAnIM&#10;SU/Q9WB0tAWUTG2Fizj6orH5qOeMxRNjkNByhMiqETW/ygE27AhzrSfEguuUcTVzBHBjpYEFUHIh&#10;fkUXfN/r+juDCw095b6baEqgm5w8Jx2zDplz4bakzyhy4T606iKOCkX27gmAk1dpI6daPosTVF4M&#10;N5wDLPObU4d1klqpDnXTYBoa6aAk82iD3BjV1LkTOjRGl6dto8mFuT6Jv+H9vFGDfiRzNFYJlu+H&#10;vWV14/fgvEFuof4GClwlYiP8axNu9uv9Opkl8XI/S8Ldbvb+sE1my0O0Wuzmu+12F/3toEVJWtV5&#10;LqRDNzblKPlvj3QYD76d3trymyjeBHvA3+fBBm9hIMkQy/iP0UFX8W/Ut5STyl/gvWrlpwxMRdhU&#10;Sv9JSQ8TJqPmjzPTgpLmJwktZxMliRtJeEgWqxgOeio5TSVMcjCVUUuhwN12a/0YO3e6LivwFGFa&#10;pXoP7bao3XtGfB7VcICuhzucJxjLMPvcwJqeUet1Qj/9AwAA//8DAFBLAwQUAAYACAAAACEAsxL4&#10;feIAAAAOAQAADwAAAGRycy9kb3ducmV2LnhtbEyPQUvDQBCF74L/YRnBm92koaHGbEop6qkItoJ4&#10;m2anSWh2NmS3Sfrv3eKh3ubNPN58L19NphUD9a6xrCCeRSCIS6sbrhR87d+eliCcR9bYWiYFF3Kw&#10;Ku7vcsy0HfmThp2vRAhhl6GC2vsuk9KVNRl0M9sRh9vR9gZ9kH0ldY9jCDetnEdRKg02HD7U2NGm&#10;pvK0OxsF7yOO6yR+Hban4+bys198fG9jUurxYVq/gPA0+ZsZrvgBHYrAdLBn1k60QSfPoYsPQxol&#10;KYirJVrMYxCHv90SZJHL/zWKXwAAAP//AwBQSwECLQAUAAYACAAAACEAtoM4kv4AAADhAQAAEwAA&#10;AAAAAAAAAAAAAAAAAAAAW0NvbnRlbnRfVHlwZXNdLnhtbFBLAQItABQABgAIAAAAIQA4/SH/1gAA&#10;AJQBAAALAAAAAAAAAAAAAAAAAC8BAABfcmVscy8ucmVsc1BLAQItABQABgAIAAAAIQBfm850XwMA&#10;AOkHAAAOAAAAAAAAAAAAAAAAAC4CAABkcnMvZTJvRG9jLnhtbFBLAQItABQABgAIAAAAIQCzEvh9&#10;4gAAAA4BAAAPAAAAAAAAAAAAAAAAALkFAABkcnMvZG93bnJldi54bWxQSwUGAAAAAAQABADzAAAA&#10;yAYAAAAA&#10;">
              <v:shape id="Freeform 72" o:spid="_x0000_s1027" style="position:absolute;left:1390;top:16036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bTLGMUA&#10;AADbAAAADwAAAGRycy9kb3ducmV2LnhtbESPQWvCQBSE7wX/w/IKvdVNPTQSXUUUwUMPxpaCt2f2&#10;mQ1m34bdbRL767uFQo/DzHzDLNejbUVPPjSOFbxMMxDEldMN1wo+3vfPcxAhImtsHZOCOwVYryYP&#10;Syy0G7ik/hRrkSAcClRgYuwKKUNlyGKYuo44eVfnLcYkfS21xyHBbStnWfYqLTacFgx2tDVU3U5f&#10;VoH8PI56X5rdYW59+I65P7+dL0o9PY6bBYhIY/wP/7UPWkE+g98v6QfI1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tMsYxQAAANsAAAAPAAAAAAAAAAAAAAAAAJgCAABkcnMv&#10;ZG93bnJldi54bWxQSwUGAAAAAAQABAD1AAAAigMAAAAA&#10;" path="m,l9131,e" filled="f" strokeweight=".12mm">
                <v:path arrowok="t" o:connecttype="custom" o:connectlocs="0,0;9131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60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138430" cy="127635"/>
              <wp:effectExtent l="2540" t="0" r="1905" b="635"/>
              <wp:wrapNone/>
              <wp:docPr id="70" name="Text Box 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60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0" o:spid="_x0000_s1138" type="#_x0000_t202" style="position:absolute;margin-left:69.95pt;margin-top:803.65pt;width:10.9pt;height:10.05pt;z-index:-4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sWqsQIAALMFAAAOAAAAZHJzL2Uyb0RvYy54bWysVG1vmzAQ/j5p/8Hyd8pLSAKopGpDmCZ1&#10;L1K7H+CACdbAZrYT6Kb9951NSJNWk6ZtfLAO+/zcc3eP7/pmaBt0oFIxwVPsX3kYUV6IkvFdir88&#10;5k6EkdKEl6QRnKb4iSp8s3r75rrvEhqIWjQllQhAuEr6LsW11l3iuqqoaUvUlegoh8NKyJZo+JU7&#10;t5SkB/S2cQPPW7i9kGUnRUGVgt1sPMQri19VtNCfqkpRjZoUAzdtV2nXrVnd1TVJdpJ0NSuONMhf&#10;sGgJ4xD0BJURTdBesldQLSukUKLSV4VoXVFVrKA2B8jG915k81CTjtpcoDiqO5VJ/T/Y4uPhs0Ss&#10;TPESysNJCz16pINGd2JAsAX16TuVgNtDB456gH3os81Vdfei+KoQF+ua8B29lVL0NSUl8PPNTffs&#10;6oijDMi2/yBKiEP2WligoZKtKR6UAwE6EHk69cZwKUzIWRTO4KSAIz9YLmZzG4Ek0+VOKv2OihYZ&#10;I8USWm/ByeFeaUOGJJOLicVFzprGtr/hFxvgOO5AaLhqzgwJ280fsRdvok0UOmGw2Dihl2XObb4O&#10;nUXuL+fZLFuvM/+nieuHSc3KknITZlKWH/5Z544aHzVx0pYSDSsNnKGk5G67biQ6EFB2br9jQc7c&#10;3EsatgiQy4uU/CD07oLYyRfR0gnzcO7ESy9yPD++ixdeGIdZfpnSPeP031NCfYrjeTAftfTb3Dz7&#10;vc6NJC3TMDsa1qY4OjmRxChww0vbWk1YM9pnpTD0n0sB7Z4abfVqJDqKVQ/bwT4N3w9MfKPmrSif&#10;QMJSgMRAjTD5wKiF/I5RD1MkxerbnkiKUfOewzMAFz0ZcjK2k0F4AVdTrDEazbUeR9O+k2xXA/L4&#10;0Li4hadSMSvjZxbHBwaTwWZznGJm9Jz/W6/nWbv6BQAA//8DAFBLAwQUAAYACAAAACEA7nYP++EA&#10;AAANAQAADwAAAGRycy9kb3ducmV2LnhtbEyPwU7DMBBE70j8g7WVuFGnLUpIGqeqEJyQEGk4cHTi&#10;bWI1XofYbcPf45zKbUb7NDuT7ybTswuOTlsSsFpGwJAaqzS1Ar6qt8dnYM5LUrK3hAJ+0cGuuL/L&#10;ZabslUq8HHzLQgi5TArovB8yzl3ToZFuaQekcDva0Ugf7NhyNcprCDc9X0dRzI3UFD50csCXDpvT&#10;4WwE7L+pfNU/H/VneSx1VaURvccnIR4W034LzOPkbzDM9UN1KEKn2p5JOdYHv0nTgAYRR8kG2IzE&#10;qwRYPYt18gS8yPn/FcUfAAAA//8DAFBLAQItABQABgAIAAAAIQC2gziS/gAAAOEBAAATAAAAAAAA&#10;AAAAAAAAAAAAAABbQ29udGVudF9UeXBlc10ueG1sUEsBAi0AFAAGAAgAAAAhADj9If/WAAAAlAEA&#10;AAsAAAAAAAAAAAAAAAAALwEAAF9yZWxzLy5yZWxzUEsBAi0AFAAGAAgAAAAhAK6uxaqxAgAAswUA&#10;AA4AAAAAAAAAAAAAAAAALgIAAGRycy9lMm9Eb2MueG1sUEsBAi0AFAAGAAgAAAAhAO52D/vhAAAA&#10;DQEAAA8AAAAAAAAAAAAAAAAACwUAAGRycy9kb3ducmV2LnhtbFBLBQYAAAAABAAEAPMAAAAZBgAA&#10;AAA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60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61" behindDoc="1" locked="0" layoutInCell="1" allowOverlap="1">
              <wp:simplePos x="0" y="0"/>
              <wp:positionH relativeFrom="page">
                <wp:posOffset>4131945</wp:posOffset>
              </wp:positionH>
              <wp:positionV relativeFrom="page">
                <wp:posOffset>10206355</wp:posOffset>
              </wp:positionV>
              <wp:extent cx="2543175" cy="127635"/>
              <wp:effectExtent l="0" t="0" r="1905" b="635"/>
              <wp:wrapNone/>
              <wp:docPr id="69" name="Text Box 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3175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69" o:spid="_x0000_s1139" type="#_x0000_t202" style="position:absolute;margin-left:325.35pt;margin-top:803.65pt;width:200.25pt;height:10.05pt;z-index:-491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kbhswIAALQFAAAOAAAAZHJzL2Uyb0RvYy54bWysVG1vmzAQ/j5p/8Hyd8pLCAmopGpDmCZ1&#10;L1K7H+CACdbAZrYT6Kb9951NSJNWk6ZtfLAO+/zcPXeP7/pmaBt0oFIxwVPsX3kYUV6IkvFdir88&#10;5s4SI6UJL0kjOE3xE1X4ZvX2zXXfJTQQtWhKKhGAcJX0XYprrbvEdVVR05aoK9FRDoeVkC3R8Ct3&#10;bilJD+ht4waeF7m9kGUnRUGVgt1sPMQri19VtNCfqkpRjZoUQ27artKuW7O6q2uS7CTpalYc0yB/&#10;kUVLGIegJ6iMaIL2kr2CalkhhRKVvipE64qqYgW1HICN771g81CTjlouUBzVncqk/h9s8fHwWSJW&#10;pjiKMeKkhR490kGjOzEg2IL69J1KwO2hA0c9wD702XJV3b0ovirExbomfEdvpRR9TUkJ+fnmpnt2&#10;dcRRBmTbfxAlxCF7LSzQUMnWFA/KgQAd+vR06o3JpYDNYB7O/MUcowLO/GARzeY2BEmm251U+h0V&#10;LTJGiiX03qKTw73SJhuSTC4mGBc5axrb/4ZfbIDjuAOx4ao5M1nYdv6IvXiz3CxDJwyijRN6Webc&#10;5uvQiXLILptl63Xm/zRx/TCpWVlSbsJM0vLDP2vdUeSjKE7iUqJhpYEzKSm5264biQ4EpJ3b71iQ&#10;Mzf3Mg1bBODygpIfhN5dEDt5tFw4YR7OnXjhLR3Pj+/iyAvjMMsvKd0zTv+dEupTHM+D+Sim33Lz&#10;7PeaG0lapmF4NKxN8fLkRBIjwQ0vbWs1Yc1on5XCpP9cCmj31GgrWKPRUa162A72bfj+zMQ3ct6K&#10;8gk0LAVIDIQKow+MWsjvGPUwRlKsvu2JpBg17zm8AzNzJkNOxnYyCC/gaoo1RqO51uNs2neS7WpA&#10;Hl8aF7fwVipmZfycxfGFwWiwbI5jzMye83/r9TxsV78AAAD//wMAUEsDBBQABgAIAAAAIQCsj3Wc&#10;4QAAAA4BAAAPAAAAZHJzL2Rvd25yZXYueG1sTI/BTsMwDIbvSLxDZCRuLFlh7VaaThOCExKiKweO&#10;aeO11RqnNNlW3p70NI72/+n352w7mZ6dcXSdJQnLhQCGVFvdUSPhq3x7WANzXpFWvSWU8IsOtvnt&#10;TaZSbS9U4HnvGxZKyKVKQuv9kHLu6haNcgs7IIXsYEejfBjHhutRXUK56XkkRMyN6ihcaNWALy3W&#10;x/3JSNh9U/Ha/XxUn8Wh6MpyI+g9Pkp5fzftnoF5nPwVhlk/qEMenCp7Iu1YLyFeiSSgIYhF8ghs&#10;RsRqGQGr5l2UPAHPM/7/jfwPAAD//wMAUEsBAi0AFAAGAAgAAAAhALaDOJL+AAAA4QEAABMAAAAA&#10;AAAAAAAAAAAAAAAAAFtDb250ZW50X1R5cGVzXS54bWxQSwECLQAUAAYACAAAACEAOP0h/9YAAACU&#10;AQAACwAAAAAAAAAAAAAAAAAvAQAAX3JlbHMvLnJlbHNQSwECLQAUAAYACAAAACEADa5G4bMCAAC0&#10;BQAADgAAAAAAAAAAAAAAAAAuAgAAZHJzL2Uyb0RvYy54bWxQSwECLQAUAAYACAAAACEArI91nOEA&#10;AAAOAQAADwAAAAAAAAAAAAAAAAANBQAAZHJzL2Rvd25yZXYueG1sUEsFBgAAAAAEAAQA8wAAABsG&#10;AAAAAA=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562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8185" cy="1270"/>
              <wp:effectExtent l="6350" t="10160" r="5715" b="7620"/>
              <wp:wrapNone/>
              <wp:docPr id="67" name="Group 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8185" cy="1270"/>
                        <a:chOff x="1390" y="16036"/>
                        <a:chExt cx="9131" cy="2"/>
                      </a:xfrm>
                    </wpg:grpSpPr>
                    <wps:wsp>
                      <wps:cNvPr id="68" name="Freeform 68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31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31"/>
                            <a:gd name="T2" fmla="+- 0 10521 1390"/>
                            <a:gd name="T3" fmla="*/ T2 w 913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31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67" o:spid="_x0000_s1026" style="position:absolute;margin-left:69.5pt;margin-top:801.8pt;width:456.55pt;height:.1pt;z-index:-4918;mso-position-horizontal-relative:page;mso-position-vertical-relative:page" coordorigin="1390,16036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l5OXwMAAOkHAAAOAAAAZHJzL2Uyb0RvYy54bWykVduO4zYMfS/QfxD02CLjS5ybMZ7FIpdB&#10;gW27wKYfoMjyBbUlV1LiTIv+eynKzniyu2ixzYMimRR5eEiRj++ubUMuQptayYxGDyElQnKV17LM&#10;6G/Hw2xNibFM5qxRUmT0RRj67un77x77LhWxqlSTC03AiDRp32W0srZLg8DwSrTMPKhOSBAWSrfM&#10;wlGXQa5ZD9bbJojDcBn0SuedVlwYA193Xkif0H5RCG5/LQojLGkyCtgsrhrXk1uDp0eWlpp1Vc0H&#10;GOwbULSsluD0ZmrHLCNnXX9mqq25VkYV9oGrNlBFUXOBMUA0UXgXzbNW5w5jKdO+7G40AbV3PH2z&#10;Wf7L5aMmdZ7R5YoSyVrIEbolcAZy+q5MQedZd5+6j9pHCNsPiv9uQBzcy9259Mrk1P+scrDHzlYh&#10;OddCt84EhE2umIOXWw7E1RIOHxerzTpaLyjhIIvi1ZAiXkEe3aVovoE8OtkynC99/ni1H25vonnk&#10;r8ZOFLDU+0ScAy4XFBSbeeXT/D8+P1WsE5gm47ga+YTK93wetBCugsly7SlFtZFPMyVzInEgDXD+&#10;rzR+iZGRza/xwVJ+NvZZKMwHu3ww1r+EHHaY5XwAfwS2i7aBR/HjjITEOcPFM1/e1IB2r/ZDQI4h&#10;6Qm6HoyOtuJRydsKF3H0RWPzUc8ZiyfGIKHlCJFVI2p+lQNs2BHmWk+IBdcp42rmCODGSgMLoORC&#10;/Iou+L7X9XcGFxp6yn030ZRANzl5TjpmHTLnwm1Jn1Hkwn1o1UUcFYrs3RMAJ6/SRk61fBYnqLwY&#10;bjgHWOY3pw7rJLVSHeqmwTQ00kFJ5tEGuTGqqXMndGiMLk/bRpMLc30Sf8P7eaMG/UjmaKwSLN8P&#10;e8vqxu/BeYPcQv0NFLhKxEb41ybc7Nf7dTJL4uV+loS73ez9YZvMlodotdjNd9vtLvrbQYuStKrz&#10;XEiHbmzKUfLfHukwHnw7vbXlN1G8CfaAv8+DDd7CQJIhlvEfo4Ou4t+obyknlb/Ae9XKTxmYirCp&#10;lP6Tkh4mTEbNH2emBSXNTxJaziZKEjeS8JAsVjEc9FRymkqY5GAqo5ZCgbvt1voxdu50XVbgKcK0&#10;SvUe2m1Ru/eM+Dyq4QBdD3c4TzCWYfa5gTU9o9brhH76BwAA//8DAFBLAwQUAAYACAAAACEAsxL4&#10;feIAAAAOAQAADwAAAGRycy9kb3ducmV2LnhtbEyPQUvDQBCF74L/YRnBm92koaHGbEop6qkItoJ4&#10;m2anSWh2NmS3Sfrv3eKh3ubNPN58L19NphUD9a6xrCCeRSCIS6sbrhR87d+eliCcR9bYWiYFF3Kw&#10;Ku7vcsy0HfmThp2vRAhhl6GC2vsuk9KVNRl0M9sRh9vR9gZ9kH0ldY9jCDetnEdRKg02HD7U2NGm&#10;pvK0OxsF7yOO6yR+Hban4+bys198fG9jUurxYVq/gPA0+ZsZrvgBHYrAdLBn1k60QSfPoYsPQxol&#10;KYirJVrMYxCHv90SZJHL/zWKXwAAAP//AwBQSwECLQAUAAYACAAAACEAtoM4kv4AAADhAQAAEwAA&#10;AAAAAAAAAAAAAAAAAAAAW0NvbnRlbnRfVHlwZXNdLnhtbFBLAQItABQABgAIAAAAIQA4/SH/1gAA&#10;AJQBAAALAAAAAAAAAAAAAAAAAC8BAABfcmVscy8ucmVsc1BLAQItABQABgAIAAAAIQAzEl5OXwMA&#10;AOkHAAAOAAAAAAAAAAAAAAAAAC4CAABkcnMvZTJvRG9jLnhtbFBLAQItABQABgAIAAAAIQCzEvh9&#10;4gAAAA4BAAAPAAAAAAAAAAAAAAAAALkFAABkcnMvZG93bnJldi54bWxQSwUGAAAAAAQABADzAAAA&#10;yAYAAAAA&#10;">
              <v:shape id="Freeform 68" o:spid="_x0000_s1027" style="position:absolute;left:1390;top:16036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VqL8IA&#10;AADbAAAADwAAAGRycy9kb3ducmV2LnhtbERPu2rDMBTdC/kHcQvdGrkd0uBECSHB4KFD8yCQ7ca6&#10;sUysKyOpttuvr4ZCxsN5L9ejbUVPPjSOFbxNMxDEldMN1wpOx+J1DiJEZI2tY1LwQwHWq8nTEnPt&#10;Bt5Tf4i1SCEcclRgYuxyKUNlyGKYuo44cTfnLcYEfS21xyGF21a+Z9lMWmw4NRjsaGuouh++rQJ5&#10;/hp1sTe7cm59+I0f/vJ5uSr18jxuFiAijfEh/neXWsEsjU1f0g+Qq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thWovwgAAANsAAAAPAAAAAAAAAAAAAAAAAJgCAABkcnMvZG93&#10;bnJldi54bWxQSwUGAAAAAAQABAD1AAAAhwMAAAAA&#10;" path="m,l9131,e" filled="f" strokeweight=".12mm">
                <v:path arrowok="t" o:connecttype="custom" o:connectlocs="0,0;9131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63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2542540" cy="127635"/>
              <wp:effectExtent l="2540" t="0" r="0" b="635"/>
              <wp:wrapNone/>
              <wp:docPr id="66" name="Text Box 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254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 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6" o:spid="_x0000_s1140" type="#_x0000_t202" style="position:absolute;margin-left:69.95pt;margin-top:803.65pt;width:200.2pt;height:10.05pt;z-index:-491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0rgQsgIAALQFAAAOAAAAZHJzL2Uyb0RvYy54bWysVG1vmzAQ/j5p/8Hyd8pLCQkopEpDmCZ1&#10;L1K7H+CACdbAZrYT6Kb9951NSNNWk6ZtCKHDPj93z93jW94MbYOOVComeIr9Kw8jygtRMr5P8ZeH&#10;3FlgpDThJWkEpyl+pArfrN6+WfZdQgNRi6akEgEIV0nfpbjWuktcVxU1bYm6Eh3lsFkJ2RINv3Lv&#10;lpL0gN42buB5kdsLWXZSFFQpWM3GTbyy+FVFC/2pqhTVqEkx5KbtV9rvznzd1ZIke0m6mhWnNMhf&#10;ZNESxiHoGSojmqCDZK+gWlZIoUSlrwrRuqKqWEEtB2Djey/Y3Neko5YLFEd15zKp/wdbfDx+loiV&#10;KY4ijDhpoUcPdNDoVgwIlqA+facScLvvwFEPsA59tlxVdyeKrwpxsakJ39O1lKKvKSkhP9+cdC+O&#10;jjjKgOz6D6KEOOSghQUaKtma4kE5EKBDnx7PvTG5FLAYzEJ4YauAPT+YR9czG4Ik0+lOKv2OihYZ&#10;I8USem/RyfFOaZMNSSYXE4yLnDWN7X/Dny2A47gCseGo2TNZ2Hb+iL14u9guQicMoq0TelnmrPNN&#10;6ES5P59l19lmk/k/TVw/TGpWlpSbMJO0/PDPWncS+SiKs7iUaFhp4ExKSu53m0aiIwFp5/Y5FeTC&#10;zX2ehi0CcHlByQ9C7zaInTxazJ0wD2dOPPcWjufHt3HkhXGY5c8p3TFO/50S6lMcz4LZKKbfcvPs&#10;85obSVqmYXg0rE3x4uxEEiPBLS9tazVhzWhflMKk/1QKaPfUaCtYo9FRrXrYDfZu+H5o4hs570T5&#10;CBqWAiQGaoTRB0Yt5HeMehgjKVbfDkRSjJr3HO6BmTmTISdjNxmEF3A0xRqj0dzocTYdOsn2NSCP&#10;N42LNdyVilkZP2VxumEwGiyb0xgzs+fy33o9DdvVLwAAAP//AwBQSwMEFAAGAAgAAAAhAL88RPzh&#10;AAAADQEAAA8AAABkcnMvZG93bnJldi54bWxMj8FOwzAQRO9I/IO1SNyoTVvSJsSpKgQnJEQaDj06&#10;sZtYjdchdtvw92xPcJvZHc2+zTeT69nZjMF6lPA4E8AMNl5bbCV8VW8Pa2AhKtSq92gk/JgAm+L2&#10;JleZ9hcszXkXW0YlGDIloYtxyDgPTWecCjM/GKTdwY9ORbJjy/WoLlTuej4XIuFOWaQLnRrMS2ea&#10;4+7kJGz3WL7a74/6szyUtqpSge/JUcr7u2n7DCyaKf6F4YpP6FAQU+1PqAPryS/SlKIkErFaAKPI&#10;01KQqK+j+WoJvMj5/y+KXwAAAP//AwBQSwECLQAUAAYACAAAACEAtoM4kv4AAADhAQAAEwAAAAAA&#10;AAAAAAAAAAAAAAAAW0NvbnRlbnRfVHlwZXNdLnhtbFBLAQItABQABgAIAAAAIQA4/SH/1gAAAJQB&#10;AAALAAAAAAAAAAAAAAAAAC8BAABfcmVscy8ucmVsc1BLAQItABQABgAIAAAAIQDa0rgQsgIAALQF&#10;AAAOAAAAAAAAAAAAAAAAAC4CAABkcnMvZTJvRG9jLnhtbFBLAQItABQABgAIAAAAIQC/PET84QAA&#10;AA0BAAAPAAAAAAAAAAAAAAAAAAwFAABkcnMvZG93bnJldi54bWxQSwUGAAAAAAQABADzAAAAGgYA&#10;AAAA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 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64" behindDoc="1" locked="0" layoutInCell="1" allowOverlap="1">
              <wp:simplePos x="0" y="0"/>
              <wp:positionH relativeFrom="page">
                <wp:posOffset>6537325</wp:posOffset>
              </wp:positionH>
              <wp:positionV relativeFrom="page">
                <wp:posOffset>10206355</wp:posOffset>
              </wp:positionV>
              <wp:extent cx="138430" cy="127635"/>
              <wp:effectExtent l="3175" t="0" r="1270" b="635"/>
              <wp:wrapNone/>
              <wp:docPr id="65" name="Text Box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61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65" o:spid="_x0000_s1141" type="#_x0000_t202" style="position:absolute;margin-left:514.75pt;margin-top:803.65pt;width:10.9pt;height:10.05pt;z-index:-49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RrasgIAALMFAAAOAAAAZHJzL2Uyb0RvYy54bWysVNuOmzAQfa/Uf7D8znIJIYCWVLshVJW2&#10;F2m3H+CACVbBprYT2Fb9945NSPbyUrXlwRo84zO3M3P9buxadKRSMcEz7F95GFFeiorxfYa/PhRO&#10;jJHShFekFZxm+JEq/G799s310Kc0EI1oKyoRgHCVDn2GG6371HVV2dCOqCvRUw7KWsiOaPiVe7eS&#10;ZAD0rnUDz4vcQciql6KkSsFtPinx2uLXNS3157pWVKM2wxCbtqe0586c7vqapHtJ+oaVpzDIX0TR&#10;EcbB6RkqJ5qgg2SvoDpWSqFEra9K0bmirllJbQ6Qje+9yOa+IT21uUBxVH8uk/p/sOWn4xeJWJXh&#10;aIkRJx306IGOGt2KEcEV1GfoVQpm9z0Y6hHuoc82V9XfifKbQlxsGsL39EZKMTSUVBCfb166T55O&#10;OMqA7IaPogI/5KCFBRpr2ZniQTkQoEOfHs+9MbGUxuUiDhegKUHlB6toYWNzSTo/7qXS76nokBEy&#10;LKH1Fpwc75Q2wZB0NjG+uChY29r2t/zZBRhON+AanhqdCcJ282fiJdt4G4dOGERbJ/Ty3LkpNqET&#10;Ff5qmS/yzSb3fxm/fpg2rKooN25mZvnhn3XuxPGJE2duKdGyysCZkJTc7zatREcCzC7sZ0sOmouZ&#10;+zwMWwTI5UVKfhB6t0HiFFG8csIiXDrJyosdz09uk8gLkzAvnqd0xzj995TQkOFkGSwnLl2CfpGb&#10;Z7/XuZG0Yxp2R8u6DMdnI5IaBm55ZVurCWsn+UkpTPiXUkC750ZbvhqKTmTV4260o+H750HYieoR&#10;KCwFUAzYCJsPhEbIHxgNsEUyrL4fiKQYtR84jIFZObMgZ2E3C4SX8DTDGqNJ3OhpNR16yfYNIE+D&#10;xsUNjErNLI3NTE1RnAYMNoPN5rTFzOp5+m+tLrt2/RsAAP//AwBQSwMEFAAGAAgAAAAhAGuSiQzh&#10;AAAADwEAAA8AAABkcnMvZG93bnJldi54bWxMj8FOwzAQRO9I/IO1SNyo3UBTGuJUFYITEiINB45O&#10;7CZW43WI3Tb8PZsT3GZ2R7Nv8+3kenY2Y7AeJSwXApjBxmuLrYTP6vXuEViICrXqPRoJPybAtri+&#10;ylWm/QVLc97HllEJhkxJ6GIcMs5D0xmnwsIPBml38KNTkezYcj2qC5W7nidCpNwpi3ShU4N57kxz&#10;3J+chN0Xli/2+73+KA+lraqNwLf0KOXtzbR7AhbNFP/CMOMTOhTEVPsT6sB68iLZrChLKhXre2Bz&#10;RqyWpOp5lqwfgBc5//9H8QsAAP//AwBQSwECLQAUAAYACAAAACEAtoM4kv4AAADhAQAAEwAAAAAA&#10;AAAAAAAAAAAAAAAAW0NvbnRlbnRfVHlwZXNdLnhtbFBLAQItABQABgAIAAAAIQA4/SH/1gAAAJQB&#10;AAALAAAAAAAAAAAAAAAAAC8BAABfcmVscy8ucmVsc1BLAQItABQABgAIAAAAIQD/aRrasgIAALMF&#10;AAAOAAAAAAAAAAAAAAAAAC4CAABkcnMvZTJvRG9jLnhtbFBLAQItABQABgAIAAAAIQBrkokM4QAA&#10;AA8BAAAPAAAAAAAAAAAAAAAAAAwFAABkcnMvZG93bnJldi54bWxQSwUGAAAAAAQABADzAAAAGgYA&#10;AAAA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61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565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8185" cy="1270"/>
              <wp:effectExtent l="6350" t="10160" r="5715" b="7620"/>
              <wp:wrapNone/>
              <wp:docPr id="63" name="Group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8185" cy="1270"/>
                        <a:chOff x="1390" y="16036"/>
                        <a:chExt cx="9131" cy="2"/>
                      </a:xfrm>
                    </wpg:grpSpPr>
                    <wps:wsp>
                      <wps:cNvPr id="64" name="Freeform 64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31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31"/>
                            <a:gd name="T2" fmla="+- 0 10521 1390"/>
                            <a:gd name="T3" fmla="*/ T2 w 913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31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63" o:spid="_x0000_s1026" style="position:absolute;margin-left:69.5pt;margin-top:801.8pt;width:456.55pt;height:.1pt;z-index:-4915;mso-position-horizontal-relative:page;mso-position-vertical-relative:page" coordorigin="1390,16036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JjxXwMAAOkHAAAOAAAAZHJzL2Uyb0RvYy54bWykVduO2zYQfQ/QfyD42MCri2WvLaw2CHxZ&#10;BEjbAHE/gKaoCyqRCklb3hb99w6HklfrJGiR+oEmNcOZM2eGMw/vLm1DzkKbWsmMRnchJUJyldey&#10;zOjvh/1sRYmxTOasUVJk9FkY+u7xpzcPfZeKWFWqyYUmYESatO8yWlnbpUFgeCVaZu5UJyQIC6Vb&#10;ZuGoyyDXrAfrbRPEYbgMeqXzTisujIGvWy+kj2i/KAS3vxWFEZY0GQVsFleN69GtweMDS0vNuqrm&#10;Awz2AyhaVktwejW1ZZaRk66/MtXWXCujCnvHVRuooqi5wBggmii8ieZJq1OHsZRpX3ZXmoDaG55+&#10;2Cz/9fxJkzrP6HJOiWQt5AjdEjgDOX1XpqDzpLvP3SftI4TtR8X/MCAObuXuXHplcux/UTnYYyer&#10;kJxLoVtnAsImF8zB8zUH4mIJh4+L+/UqWi0o4SCL4vshRbyCPLpL0XwNeXSyZThf+vzxajfcXkfz&#10;yF+NnShgqfeJOAdcLigoNvPCp/l/fH6uWCcwTcZxNfKZjHzutRCugsky8ZSi2sinmZI5kTiQBjj/&#10;Vxq/xcjI5vf4YCk/GfskFOaDnT8a619CDjvMcj4UwwHYLtoGHsXbGQmJc4aLZ768qgHtXu3ngBxC&#10;0hN0PRgdbcWjkrcVLuLom8agFF+MxRNjkNByhMiqETW/yAE27AhzrSfEguuUcTVzAHBjpYEFUHIh&#10;fkcXfN/q+juDCw095babaEqgmxw9Jx2zDplz4bakzyhy4T606iwOCkX25gmAkxdpI6daPosTVF4M&#10;N5wDLPOrU4d1klqp9nXTYBoa6aAk82iN3BjV1LkTOjRGl8dNo8mZuT6Jv+H9vFKDfiRzNFYJlu+G&#10;vWV14/fgvEFuof4GClwlYiP8ax2ud6vdKpkl8XI3S8LtdvZ+v0lmy310v9jOt5vNNvrbQYuStKrz&#10;XEiHbmzKUfLfHukwHnw7vbblV1G8CnaPv6+DDV7DQJIhlvEfo4Ou4t+obylHlT/De9XKTxmYirCp&#10;lP6Tkh4mTEbNlxPTgpLmg4SWs46SxI0kPCSL+xgOeio5TiVMcjCVUUuhwN12Y/0YO3W6LivwFGFa&#10;pXoP7bao3XtGfB7VcICuhzucJxjLMPvcwJqeUetlQj/+AwAA//8DAFBLAwQUAAYACAAAACEAsxL4&#10;feIAAAAOAQAADwAAAGRycy9kb3ducmV2LnhtbEyPQUvDQBCF74L/YRnBm92koaHGbEop6qkItoJ4&#10;m2anSWh2NmS3Sfrv3eKh3ubNPN58L19NphUD9a6xrCCeRSCIS6sbrhR87d+eliCcR9bYWiYFF3Kw&#10;Ku7vcsy0HfmThp2vRAhhl6GC2vsuk9KVNRl0M9sRh9vR9gZ9kH0ldY9jCDetnEdRKg02HD7U2NGm&#10;pvK0OxsF7yOO6yR+Hban4+bys198fG9jUurxYVq/gPA0+ZsZrvgBHYrAdLBn1k60QSfPoYsPQxol&#10;KYirJVrMYxCHv90SZJHL/zWKXwAAAP//AwBQSwECLQAUAAYACAAAACEAtoM4kv4AAADhAQAAEwAA&#10;AAAAAAAAAAAAAAAAAAAAW0NvbnRlbnRfVHlwZXNdLnhtbFBLAQItABQABgAIAAAAIQA4/SH/1gAA&#10;AJQBAAALAAAAAAAAAAAAAAAAAC8BAABfcmVscy8ucmVsc1BLAQItABQABgAIAAAAIQCwWJjxXwMA&#10;AOkHAAAOAAAAAAAAAAAAAAAAAC4CAABkcnMvZTJvRG9jLnhtbFBLAQItABQABgAIAAAAIQCzEvh9&#10;4gAAAA4BAAAPAAAAAAAAAAAAAAAAALkFAABkcnMvZG93bnJldi54bWxQSwUGAAAAAAQABADzAAAA&#10;yAYAAAAA&#10;">
              <v:shape id="Freeform 64" o:spid="_x0000_s1027" style="position:absolute;left:1390;top:16036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hgKsUA&#10;AADbAAAADwAAAGRycy9kb3ducmV2LnhtbESPQWsCMRSE70L/Q3iF3jRbEV3WzUqpCB56qLYUvL1u&#10;npulm5clibr665tCweMwM98w5WqwnTiTD61jBc+TDARx7XTLjYLPj804BxEissbOMSm4UoBV9TAq&#10;sdDuwjs672MjEoRDgQpMjH0hZagNWQwT1xMn7+i8xZikb6T2eElw28lpls2lxZbTgsGeXg3VP/uT&#10;VSC/3ge92Zn1Nrc+3OLCH94O30o9PQ4vSxCRhngP/7e3WsF8Bn9f0g+Q1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yGAqxQAAANsAAAAPAAAAAAAAAAAAAAAAAJgCAABkcnMv&#10;ZG93bnJldi54bWxQSwUGAAAAAAQABAD1AAAAigMAAAAA&#10;" path="m,l9131,e" filled="f" strokeweight=".12mm">
                <v:path arrowok="t" o:connecttype="custom" o:connectlocs="0,0;9131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66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138430" cy="127635"/>
              <wp:effectExtent l="2540" t="0" r="1905" b="635"/>
              <wp:wrapNone/>
              <wp:docPr id="62" name="Text Box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62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2" o:spid="_x0000_s1142" type="#_x0000_t202" style="position:absolute;margin-left:69.95pt;margin-top:803.65pt;width:10.9pt;height:10.05pt;z-index:-491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ayNsgIAALMFAAAOAAAAZHJzL2Uyb0RvYy54bWysVG1vmzAQ/j5p/8Hyd8pLCAFUUrUhTJO6&#10;F6ndD3DABGtgM9sJ6ab9951NSJNWk6ZtfLAO+/zcPXeP7/rm0LVoT6VigmfYv/IworwUFePbDH95&#10;LJwYI6UJr0grOM3wE1X4Zvn2zfXQpzQQjWgrKhGAcJUOfYYbrfvUdVXZ0I6oK9FTDoe1kB3R8Cu3&#10;biXJAOhd6waeF7mDkFUvRUmVgt18PMRLi1/XtNSf6lpRjdoMQ27artKuG7O6y2uSbiXpG1Ye0yB/&#10;kUVHGIegJ6icaIJ2kr2C6lgphRK1vipF54q6ZiW1HICN771g89CQnlouUBzVn8qk/h9s+XH/WSJW&#10;ZTgKMOKkgx490oNGd+KAYAvqM/QqBbeHHhz1Afahz5ar6u9F+VUhLlYN4Vt6K6UYGkoqyM83N92z&#10;qyOOMiCb4YOoIA7ZaWGBDrXsTPGgHAjQoU9Pp96YXEoTchaHMzgp4cgPFtFsbiOQdLrcS6XfUdEh&#10;Y2RYQustONnfK22SIenkYmJxUbC2te1v+cUGOI47EBqumjOThO3mj8RL1vE6Dp0wiNZO6OW5c1us&#10;Qicq/MU8n+WrVe7/NHH9MG1YVVFuwkzK8sM/69xR46MmTtpSomWVgTMpKbndrFqJ9gSUXdjvWJAz&#10;N/cyDVsE4PKCkh+E3l2QOEUUL5ywCOdOsvBix/OTuyTywiTMi0tK94zTf6eEhgwn82A+aum33Dz7&#10;veZG0o5pmB0t6zIcn5xIahS45pVtrSasHe2zUpj0n0sB7Z4abfVqJDqKVR82B/s0fD8y8Y2aN6J6&#10;AglLARIDNcLkA6MR8jtGA0yRDKtvOyIpRu17Ds/AjJzJkJOxmQzCS7iaYY3RaK70OJp2vWTbBpDH&#10;h8bFLTyVmlkZP2dxfGAwGSyb4xQzo+f833o9z9rlLwAAAP//AwBQSwMEFAAGAAgAAAAhAO52D/vh&#10;AAAADQEAAA8AAABkcnMvZG93bnJldi54bWxMj8FOwzAQRO9I/IO1lbhRpy1KSBqnqhCckBBpOHB0&#10;4m1iNV6H2G3D3+Ocym1G+zQ7k+8m07MLjk5bErBaRsCQGqs0tQK+qrfHZ2DOS1Kyt4QCftHBrri/&#10;y2Wm7JVKvBx8y0IIuUwK6LwfMs5d06GRbmkHpHA72tFIH+zYcjXKawg3PV9HUcyN1BQ+dHLAlw6b&#10;0+FsBOy/qXzVPx/1Z3ksdVWlEb3HJyEeFtN+C8zj5G8wzPVDdShCp9qeSTnWB79J04AGEUfJBtiM&#10;xKsEWD2LdfIEvMj5/xXFHwAAAP//AwBQSwECLQAUAAYACAAAACEAtoM4kv4AAADhAQAAEwAAAAAA&#10;AAAAAAAAAAAAAAAAW0NvbnRlbnRfVHlwZXNdLnhtbFBLAQItABQABgAIAAAAIQA4/SH/1gAAAJQB&#10;AAALAAAAAAAAAAAAAAAAAC8BAABfcmVscy8ucmVsc1BLAQItABQABgAIAAAAIQA7JayNsgIAALMF&#10;AAAOAAAAAAAAAAAAAAAAAC4CAABkcnMvZTJvRG9jLnhtbFBLAQItABQABgAIAAAAIQDudg/74QAA&#10;AA0BAAAPAAAAAAAAAAAAAAAAAAwFAABkcnMvZG93bnJldi54bWxQSwUGAAAAAAQABADzAAAAGgYA&#10;AAAA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62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67" behindDoc="1" locked="0" layoutInCell="1" allowOverlap="1">
              <wp:simplePos x="0" y="0"/>
              <wp:positionH relativeFrom="page">
                <wp:posOffset>4131945</wp:posOffset>
              </wp:positionH>
              <wp:positionV relativeFrom="page">
                <wp:posOffset>10206355</wp:posOffset>
              </wp:positionV>
              <wp:extent cx="2543175" cy="127635"/>
              <wp:effectExtent l="0" t="0" r="1905" b="635"/>
              <wp:wrapNone/>
              <wp:docPr id="61" name="Text Box 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3175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61" o:spid="_x0000_s1143" type="#_x0000_t202" style="position:absolute;margin-left:325.35pt;margin-top:803.65pt;width:200.25pt;height:10.05pt;z-index:-491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f9NswIAALQFAAAOAAAAZHJzL2Uyb0RvYy54bWysVG1vmzAQ/j5p/8Hyd8pLCAmopEpDmCZ1&#10;L1K7H+CACdbAZrYT6Kb9951NSNNWk6ZtfEBn+/z4nrvn7vpmaBt0pFIxwVPsX3kYUV6IkvF9ir88&#10;5M4SI6UJL0kjOE3xI1X4ZvX2zXXfJTQQtWhKKhGAcJX0XYprrbvEdVVR05aoK9FRDoeVkC3RsJR7&#10;t5SkB/S2cQPPi9xeyLKToqBKwW42HuKVxa8qWuhPVaWoRk2KITZt/9L+d+bvrq5Jspekq1lxCoP8&#10;RRQtYRwePUNlRBN0kOwVVMsKKZSo9FUhWldUFSuo5QBsfO8Fm/uadNRygeSo7pwm9f9gi4/HzxKx&#10;MsWRjxEnLdTogQ4a3YoBwRbkp+9UAm73HTjqAfahzpar6u5E8VUhLjY14Xu6llL0NSUlxGdvuhdX&#10;RxxlQHb9B1HCO+SghQUaKtma5EE6EKBDnR7PtTGxFLAZzMOZv5hjVMCZHyyi2dwE55Jkut1Jpd9R&#10;0SJjpFhC7S06Od4pPbpOLuYxLnLWNLb+DX+2AZjjDrwNV82ZicKW80fsxdvldhk6YRBtndDLMmed&#10;b0InyiG6bJZtNpn/07zrh0nNypJy88wkLT/8s9KdRD6K4iwuJRpWGjgTkpL73aaR6EhA2rn9Tgm5&#10;cHOfh2HzBVxeUPKD0LsNYiePlgsnzMO5Ey+8peP58W0ceWEcZvlzSneM03+nhPoUx/NgPorpt9w8&#10;+73mRpKWaRgeDWtTvDw7kcRIcMtLW1pNWDPaF6kw4T+lAso9FdoK1mh0VKsedoPtDd9fTJ2wE+Uj&#10;aFgKkBgIFUYfGLWQ3zHqYYykWH07EEkxat5z6AMzcyZDTsZuMggv4GqKNUajudHjbDp0ku1rQB47&#10;jYs19ErFrIxNU41RAAezgNFg2ZzGmJk9l2vr9TRsV78AAAD//wMAUEsDBBQABgAIAAAAIQCsj3Wc&#10;4QAAAA4BAAAPAAAAZHJzL2Rvd25yZXYueG1sTI/BTsMwDIbvSLxDZCRuLFlh7VaaThOCExKiKweO&#10;aeO11RqnNNlW3p70NI72/+n352w7mZ6dcXSdJQnLhQCGVFvdUSPhq3x7WANzXpFWvSWU8IsOtvnt&#10;TaZSbS9U4HnvGxZKyKVKQuv9kHLu6haNcgs7IIXsYEejfBjHhutRXUK56XkkRMyN6ihcaNWALy3W&#10;x/3JSNh9U/Ha/XxUn8Wh6MpyI+g9Pkp5fzftnoF5nPwVhlk/qEMenCp7Iu1YLyFeiSSgIYhF8ghs&#10;RsRqGQGr5l2UPAHPM/7/jfwPAAD//wMAUEsBAi0AFAAGAAgAAAAhALaDOJL+AAAA4QEAABMAAAAA&#10;AAAAAAAAAAAAAAAAAFtDb250ZW50X1R5cGVzXS54bWxQSwECLQAUAAYACAAAACEAOP0h/9YAAACU&#10;AQAACwAAAAAAAAAAAAAAAAAvAQAAX3JlbHMvLnJlbHNQSwECLQAUAAYACAAAACEArnn/TbMCAAC0&#10;BQAADgAAAAAAAAAAAAAAAAAuAgAAZHJzL2Uyb0RvYy54bWxQSwECLQAUAAYACAAAACEArI91nOEA&#10;AAAOAQAADwAAAAAAAAAAAAAAAAANBQAAZHJzL2Rvd25yZXYueG1sUEsFBgAAAAAEAAQA8wAAABsG&#10;AAAAAA=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406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8185" cy="1270"/>
              <wp:effectExtent l="6350" t="10160" r="5715" b="7620"/>
              <wp:wrapNone/>
              <wp:docPr id="275" name="Group 2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8185" cy="1270"/>
                        <a:chOff x="1390" y="16036"/>
                        <a:chExt cx="9131" cy="2"/>
                      </a:xfrm>
                    </wpg:grpSpPr>
                    <wps:wsp>
                      <wps:cNvPr id="276" name="Freeform 276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31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31"/>
                            <a:gd name="T2" fmla="+- 0 10521 1390"/>
                            <a:gd name="T3" fmla="*/ T2 w 913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31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75" o:spid="_x0000_s1026" style="position:absolute;margin-left:69.5pt;margin-top:801.8pt;width:456.55pt;height:.1pt;z-index:-5074;mso-position-horizontal-relative:page;mso-position-vertical-relative:page" coordorigin="1390,16036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kXxYAMAAO0HAAAOAAAAZHJzL2Uyb0RvYy54bWykVduO4zYMfS/QfxD02CLjS5ybMZ7FIpdB&#10;gW27wKYfoMjyBbUlV1LiTIv+eynKzniyu2ixzYMimRR5eEiRj++ubUMuQptayYxGDyElQnKV17LM&#10;6G/Hw2xNibFM5qxRUmT0RRj67un77x77LhWxqlSTC03AiDRp32W0srZLg8DwSrTMPKhOSBAWSrfM&#10;wlGXQa5ZD9bbJojDcBn0SuedVlwYA193Xkif0H5RCG5/LQojLGkyCtgsrhrXk1uDp0eWlpp1Vc0H&#10;GOwbULSsluD0ZmrHLCNnXX9mqq25VkYV9oGrNlBFUXOBMUA0UXgXzbNW5w5jKdO+7G40AbV3PH2z&#10;Wf7L5aMmdZ7ReLWgRLIWkoR+ifsA9PRdmYLWs+4+dR+1jxG2HxT/3YA4uJe7c+mVyan/WeVgkJ2t&#10;QnquhW6dCQicXDELL7csiKslHD4uVpt1tAYwHGRRvBqSxCvIpLsUzTeQSSdbhvOlzyCv9sPtTTSP&#10;/NXYiQKWep+Ic8DlgoJyM6+Mmv/H6KeKdQITZRxXN0aXI6MHLYQrYiAVETv/oDgyaqZ0TiROzQDr&#10;/0rklzgZ+fwaIyzlZ2OfhcKMsMsHY/1ryGGHec6HejgC30XbwMP4cUZC4pzhMryemxoQ79V+CMgx&#10;JD1B14PR0VY8Knlb4SKOvmhsPuo5Y/HEGKS0HCGyakTNr3KADTvCXPsJseQ6ZVzVHAHcWGtgAZRc&#10;iF/RBd/3uv7O4EJDX7nvKJoS6Cgnz0nHrEPmXLgt6TOKXLgPrbqIo0KRvXsE4ORV2sipls/iBJUX&#10;ww3nAAv95tRhnaRWqkPdNJiGRjooyTzaIDdGNXXuhA6N0eVp22hyYa5X4m94QW/UoCfJHI1VguX7&#10;YW9Z3fg9OG+QW6i/gQJXidgM/9qEm/16v05mSbzcz5Jwt5u9P2yT2fIQrRa7+W673UV/O2hRklZ1&#10;ngvp0I2NOUr+2zMdRoRvqbfW/CaKN8Ee8Pd5sMFbGEgyxDL+Y3TQV/wb9U3lpPIXeK9a+UkDkxE2&#10;ldJ/UtLDlMmo+ePMtKCk+UlC09lESeLGEh6SxSqGg55KTlMJkxxMZdRSKHC33Vo/ys6drssKPEWY&#10;VqneQ8MtaveeEZ9HNRyg7+EOZwrGMsw/N7SmZ9R6ndJP/wAAAP//AwBQSwMEFAAGAAgAAAAhALMS&#10;+H3iAAAADgEAAA8AAABkcnMvZG93bnJldi54bWxMj0FLw0AQhe+C/2EZwZvdpKGhxmxKKeqpCLaC&#10;eJtmp0lodjZkt0n6793iod7mzTzefC9fTaYVA/WusawgnkUgiEurG64UfO3fnpYgnEfW2FomBRdy&#10;sCru73LMtB35k4adr0QIYZehgtr7LpPSlTUZdDPbEYfb0fYGfZB9JXWPYwg3rZxHUSoNNhw+1NjR&#10;pqbytDsbBe8jjuskfh22p+Pm8rNffHxvY1Lq8WFav4DwNPmbGa74AR2KwHSwZ9ZOtEEnz6GLD0Ma&#10;JSmIqyVazGMQh7/dEmSRy/81il8AAAD//wMAUEsBAi0AFAAGAAgAAAAhALaDOJL+AAAA4QEAABMA&#10;AAAAAAAAAAAAAAAAAAAAAFtDb250ZW50X1R5cGVzXS54bWxQSwECLQAUAAYACAAAACEAOP0h/9YA&#10;AACUAQAACwAAAAAAAAAAAAAAAAAvAQAAX3JlbHMvLnJlbHNQSwECLQAUAAYACAAAACEA53ZF8WAD&#10;AADtBwAADgAAAAAAAAAAAAAAAAAuAgAAZHJzL2Uyb0RvYy54bWxQSwECLQAUAAYACAAAACEAsxL4&#10;feIAAAAOAQAADwAAAAAAAAAAAAAAAAC6BQAAZHJzL2Rvd25yZXYueG1sUEsFBgAAAAAEAAQA8wAA&#10;AMkGAAAAAA==&#10;">
              <v:shape id="Freeform 276" o:spid="_x0000_s1027" style="position:absolute;left:1390;top:16036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EqFsQA&#10;AADcAAAADwAAAGRycy9kb3ducmV2LnhtbESPzYoCMRCE74LvEFrYm2bWg8qsUWRF8LAH/1jw1jvp&#10;nQxOOkMSdfTpjSB4LKrqK2o6b20tLuRD5VjB5yADQVw4XXGp4LBf9ScgQkTWWDsmBTcKMJ91O1PM&#10;tbvyli67WIoE4ZCjAhNjk0sZCkMWw8A1xMn7d95iTNKXUnu8Jrit5TDLRtJixWnBYEPfhorT7mwV&#10;yN9Nq1dbs1xPrA/3OPbHn+OfUh+9dvEFIlIb3+FXe60VDMcjeJ5JR0DO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1RKhbEAAAA3AAAAA8AAAAAAAAAAAAAAAAAmAIAAGRycy9k&#10;b3ducmV2LnhtbFBLBQYAAAAABAAEAPUAAACJAwAAAAA=&#10;" path="m,l9131,e" filled="f" strokeweight=".12mm">
                <v:path arrowok="t" o:connecttype="custom" o:connectlocs="0,0;9131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07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2542540" cy="127635"/>
              <wp:effectExtent l="2540" t="0" r="0" b="635"/>
              <wp:wrapNone/>
              <wp:docPr id="274" name="Text Box 2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254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 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74" o:spid="_x0000_s1036" type="#_x0000_t202" style="position:absolute;margin-left:69.95pt;margin-top:803.65pt;width:200.2pt;height:10.05pt;z-index:-507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NXGsgIAALUFAAAOAAAAZHJzL2Uyb0RvYy54bWysVNtunDAQfa/Uf7D8TriEvYDCRsmyVJXS&#10;i5T0A7xgFqvGprZ3Ia367x2bZbNJVKlqixAa7PGZOTPHc3U9tBwdqNJMigyHFwFGVJSyYmKX4S8P&#10;hbfESBsiKsKloBl+pBpfr96+ueq7lEaykbyiCgGI0GnfZbgxpkt9X5cNbYm+kB0VsFlL1RIDv2rn&#10;V4r0gN5yPwqCud9LVXVKllRrWM3HTbxy+HVNS/OprjU1iGcYcjPuq9x3a7/+6oqkO0W6hpXHNMhf&#10;ZNESJiDoCSonhqC9Yq+gWlYqqWVtLkrZ+rKuWUkdB2ATBi/Y3Deko44LFEd3pzLp/wdbfjx8VohV&#10;GY4WMUaCtNCkBzoYdCsHZNegQn2nU3C878DVDLABnXZsdXcny68aCbluiNjRG6Vk31BSQYahPemf&#10;HR1xtAXZ9h9kBYHI3kgHNNSqteWDgiBAh049nrpjkylhMZrF8MJWCXthtJhfzlwIkk6nO6XNOypb&#10;ZI0MK+i+QyeHO21sNiSdXGwwIQvGuVMAF88WwHFcgdhw1O7ZLFxDfyRBsllulrEXR/ONFwd57t0U&#10;69ibF+Fill/m63Ue/rRxwzhtWFVRYcNM4grjP2veUeajLE7y0pKzysLZlLTabddcoQMBcRfuORbk&#10;zM1/noYrAnB5QSmM4uA2Srxivlx4cRHPvGQRLL0gTG6TeRAncV48p3THBP13SqjPcDKLZqOYfsst&#10;cM9rbiRtmYHxwVmb4eXJiaRWghtRudYawvhon5XCpv9UCmj31GgnWKvRUa1m2A7udoRuVFg1b2X1&#10;CBJWEhQGYoTZB0Yj1XeMepgjGdbf9kRRjPh7AdfADp3JUJOxnQwiSjiaYYPRaK7NOJz2nWK7BpDH&#10;iybkDVyVmjkVP2VxvGAwGxyZ4xyzw+f833k9TdvVLwAAAP//AwBQSwMEFAAGAAgAAAAhAL88RPzh&#10;AAAADQEAAA8AAABkcnMvZG93bnJldi54bWxMj8FOwzAQRO9I/IO1SNyoTVvSJsSpKgQnJEQaDj06&#10;sZtYjdchdtvw92xPcJvZHc2+zTeT69nZjMF6lPA4E8AMNl5bbCV8VW8Pa2AhKtSq92gk/JgAm+L2&#10;JleZ9hcszXkXW0YlGDIloYtxyDgPTWecCjM/GKTdwY9ORbJjy/WoLlTuej4XIuFOWaQLnRrMS2ea&#10;4+7kJGz3WL7a74/6szyUtqpSge/JUcr7u2n7DCyaKf6F4YpP6FAQU+1PqAPryS/SlKIkErFaAKPI&#10;01KQqK+j+WoJvMj5/y+KXwAAAP//AwBQSwECLQAUAAYACAAAACEAtoM4kv4AAADhAQAAEwAAAAAA&#10;AAAAAAAAAAAAAAAAW0NvbnRlbnRfVHlwZXNdLnhtbFBLAQItABQABgAIAAAAIQA4/SH/1gAAAJQB&#10;AAALAAAAAAAAAAAAAAAAAC8BAABfcmVscy8ucmVsc1BLAQItABQABgAIAAAAIQALWNXGsgIAALUF&#10;AAAOAAAAAAAAAAAAAAAAAC4CAABkcnMvZTJvRG9jLnhtbFBLAQItABQABgAIAAAAIQC/PET84QAA&#10;AA0BAAAPAAAAAAAAAAAAAAAAAAwFAABkcnMvZG93bnJldi54bWxQSwUGAAAAAAQABADzAAAAGgYA&#10;AAAA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 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08" behindDoc="1" locked="0" layoutInCell="1" allowOverlap="1">
              <wp:simplePos x="0" y="0"/>
              <wp:positionH relativeFrom="page">
                <wp:posOffset>6593840</wp:posOffset>
              </wp:positionH>
              <wp:positionV relativeFrom="page">
                <wp:posOffset>10206355</wp:posOffset>
              </wp:positionV>
              <wp:extent cx="81915" cy="127635"/>
              <wp:effectExtent l="2540" t="0" r="1270" b="635"/>
              <wp:wrapNone/>
              <wp:docPr id="273" name="Text Box 2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1915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73" o:spid="_x0000_s1037" type="#_x0000_t202" style="position:absolute;margin-left:519.2pt;margin-top:803.65pt;width:6.45pt;height:10.05pt;z-index:-5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7HEsQIAALMFAAAOAAAAZHJzL2Uyb0RvYy54bWysVNtunDAQfa/Uf7D8TriEvYDCRsmyVJXS&#10;i5T0A7xgFqtgu7Z3Ia367x2bZbNJVKlqy4M12OMzc2aO5+p66Fp0oEozwTMcXgQYUV6KivFdhr88&#10;FN4SI20Ir0grOM3wI9X4evX2zVUvUxqJRrQVVQhAuE57meHGGJn6vi4b2hF9ISTlcFgL1REDv2rn&#10;V4r0gN61fhQEc78XqpJKlFRr2M3HQ7xy+HVNS/OprjU1qM0w5Gbcqty6tau/uiLpThHZsPKYBvmL&#10;LDrCOAQ9QeXEELRX7BVUx0oltKjNRSk6X9Q1K6njAGzC4AWb+4ZI6rhAcbQ8lUn/P9jy4+GzQqzK&#10;cLS4xIiTDpr0QAeDbsWA7B5UqJc6Bcd7Ca5mgAPotGOr5Z0ov2rExbohfEdvlBJ9Q0kFGYb2pn92&#10;dcTRFmTbfxAVBCJ7IxzQUKvOlg8KggAdOvV46o5NpoTNZZiEM4xKOAmjxfxy5gKQdLorlTbvqOiQ&#10;NTKsoPcOmxzutLG5kHRysaG4KFjbuv63/NkGOI47EBmu2jObg2vnjyRINsvNMvbiaL7x4iDPvZti&#10;HXvzIlzM8st8vc7DnzZuGKcNqyrKbZhJWmH8Z607inwUxUlcWrSssnA2Ja1223Wr0IGAtAv3HQty&#10;5uY/T8MVAbi8oBRGcXAbJV4xXy68uIhnXrIIll4QJrfJPIiTOC+eU7pjnP47JdRnOJlFs1FKv+UW&#10;uO81N5J2zMDwaFkH4jg5kdQKcMMr11pDWDvaZ6Ww6T+VAto9NdrJ1Sp01KoZtoN7G6ETs9XyVlSP&#10;IGAlQGGgUph8YDRCfceohymSYf1tTxTFqH3P4RHYkTMZajK2k0F4CVczbDAazbUZR9NeKrZrAHl8&#10;ZlzcwEOpmVPxUxbH5wWTwZE5TjE7es7/ndfTrF39AgAA//8DAFBLAwQUAAYACAAAACEAGlfezeIA&#10;AAAPAQAADwAAAGRycy9kb3ducmV2LnhtbEyPzU7DMBCE70i8g7VI3KjdH9IS4lQVghMSIg0Hjk7s&#10;JlbjdYjdNrw9m1O5zeyOZr/NtqPr2NkMwXqUMJ8JYAZrry02Er7Kt4cNsBAVatV5NBJ+TYBtfnuT&#10;qVT7CxbmvI8NoxIMqZLQxtinnIe6NU6Fme8N0u7gB6ci2aHhelAXKncdXwiRcKcs0oVW9ealNfVx&#10;f3ISdt9YvNqfj+qzOBS2LJ8EvidHKe/vxt0zsGjGeA3DhE/okBNT5U+oA+vIi+VmRVlSiVgvgU0Z&#10;8TgnVU2zxXoFPM/4/z/yPwAAAP//AwBQSwECLQAUAAYACAAAACEAtoM4kv4AAADhAQAAEwAAAAAA&#10;AAAAAAAAAAAAAAAAW0NvbnRlbnRfVHlwZXNdLnhtbFBLAQItABQABgAIAAAAIQA4/SH/1gAAAJQB&#10;AAALAAAAAAAAAAAAAAAAAC8BAABfcmVscy8ucmVsc1BLAQItABQABgAIAAAAIQDXV7HEsQIAALMF&#10;AAAOAAAAAAAAAAAAAAAAAC4CAABkcnMvZTJvRG9jLnhtbFBLAQItABQABgAIAAAAIQAaV97N4gAA&#10;AA8BAAAPAAAAAAAAAAAAAAAAAAsFAABkcnMvZG93bnJldi54bWxQSwUGAAAAAAQABADzAAAAGgYA&#10;AAAA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9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390CA3">
    <w:pPr>
      <w:spacing w:line="0" w:lineRule="atLeast"/>
      <w:rPr>
        <w:sz w:val="4"/>
        <w:szCs w:val="4"/>
      </w:rPr>
    </w:pPr>
  </w:p>
</w:ftr>
</file>

<file path=word/footer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390CA3">
    <w:pPr>
      <w:spacing w:line="0" w:lineRule="atLeast"/>
      <w:rPr>
        <w:sz w:val="4"/>
        <w:szCs w:val="4"/>
      </w:rPr>
    </w:pPr>
  </w:p>
</w:ftr>
</file>

<file path=word/footer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568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6915" cy="1270"/>
              <wp:effectExtent l="6350" t="10160" r="6985" b="7620"/>
              <wp:wrapNone/>
              <wp:docPr id="59" name="Group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6915" cy="1270"/>
                        <a:chOff x="1390" y="16036"/>
                        <a:chExt cx="9129" cy="2"/>
                      </a:xfrm>
                    </wpg:grpSpPr>
                    <wps:wsp>
                      <wps:cNvPr id="60" name="Freeform 60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29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29"/>
                            <a:gd name="T2" fmla="+- 0 10519 1390"/>
                            <a:gd name="T3" fmla="*/ T2 w 9129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29">
                              <a:moveTo>
                                <a:pt x="0" y="0"/>
                              </a:moveTo>
                              <a:lnTo>
                                <a:pt x="9129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59" o:spid="_x0000_s1026" style="position:absolute;margin-left:69.5pt;margin-top:801.8pt;width:456.45pt;height:.1pt;z-index:-4912;mso-position-horizontal-relative:page;mso-position-vertical-relative:page" coordorigin="1390,16036" coordsize="9129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lHRYAMAAOkHAAAOAAAAZHJzL2Uyb0RvYy54bWykVduO4zYMfS/QfxD02CLjS5zM2BjPYpHL&#10;oMC2XWDTD1Bk+YLakispcaZF/70UZWc82V202ObBoUyaPDykyMd3l64lZ6FNo2ROo7uQEiG5KhpZ&#10;5fS3w37xQImxTBasVVLk9EUY+u7p++8ehz4TsapVWwhNwIk02dDntLa2z4LA8Fp0zNypXkhQlkp3&#10;zMJRV0Gh2QDeuzaIw3AdDEoXvVZcGANvt15Jn9B/WQpufy1LIyxpcwrYLD41Po/uGTw9sqzSrK8b&#10;PsJg34CiY42EoFdXW2YZOenmM1ddw7UyqrR3XHWBKsuGC8wBsonCm2yetTr1mEuVDVV/pQmoveHp&#10;m93yX84fNWmKnK5SSiTroEYYlsAZyBn6KgObZ91/6j9qnyGIHxT/3YA6uNW7c+WNyXH4WRXgj52s&#10;QnIupe6cC0ibXLAGL9caiIslHF6u7tN1Gq0o4aCL4vuxRLyGOrqPomUKdXS6dbhc+/rxejd+nUYx&#10;pOE+jZ0qYJmPiThHXC4paDbzyqf5f3x+qlkvsEzGcTXyuQaYns+9FsJ1MIFXSCmaTXyaOZkzjQNp&#10;gPN/pfFLjExsfo0PlvGTsc9CYT3Y+YOxgAzatwDJCyP4A6RRdi1cih8XJCQuGD4881UxmUWT2Q8B&#10;OYRkIBh6dDoZxZOR9xWuovSLzpaTnXMWz5xBQa8QWT2h5hc5wgaJMDd6Qmy4XhnXMwcAN3UaeAAj&#10;l+JXbCH2ra3/ZgyhYabcThNNCUyTo+ekZ9YhcyGcSIacIhfuRafO4qBQZW+uAAR51bZybuWrOEPl&#10;1fCFC4Btfg3qsM5KK9W+aVssQysdlGQZpciNUW1TOKVDY3R13LSanJmbk/gb788bM5hHskBntWDF&#10;bpQta1ovQ/AWuYX+GylwnYiD8K80THcPu4dkkcTr3SIJt9vF+/0mWaz30f1qu9xuNtvobwctSrK6&#10;KQohHbppKEfJf7uk43rw4/Q6lt9k8SbZPf4+TzZ4CwNJhlymf8wOpoq/o36kHFXxAvdVK79lYCuC&#10;UCv9JyUDbJicmj9OTAtK2p8kjJw0ShK3kvCQrO5jOOi55jjXMMnBVU4thQZ34sb6NXbqdVPVECnC&#10;skr1HsZt2bj7jPg8qvEAUw8l3CeYy7j73MKan9HqdUM//QMAAP//AwBQSwMEFAAGAAgAAAAhAAny&#10;hZfiAAAADgEAAA8AAABkcnMvZG93bnJldi54bWxMj0FLw0AQhe+C/2EZwZvdxNDQxmxKKeqpCLaC&#10;eJtmp0lodjdkt0n6753iod7mzTzefC9fTaYVA/W+cVZBPItAkC2dbmyl4Gv/9rQA4QNaja2zpOBC&#10;HlbF/V2OmXaj/aRhFyrBIdZnqKAOocuk9GVNBv3MdWT5dnS9wcCyr6TuceRw08rnKEqlwcbyhxo7&#10;2tRUnnZno+B9xHGdxK/D9nTcXH7284/vbUxKPT5M6xcQgaZwM8MVn9GhYKaDO1vtRcs6WXKXwEMa&#10;JSmIqyWax0sQh7/dAmSRy/81il8AAAD//wMAUEsBAi0AFAAGAAgAAAAhALaDOJL+AAAA4QEAABMA&#10;AAAAAAAAAAAAAAAAAAAAAFtDb250ZW50X1R5cGVzXS54bWxQSwECLQAUAAYACAAAACEAOP0h/9YA&#10;AACUAQAACwAAAAAAAAAAAAAAAAAvAQAAX3JlbHMvLnJlbHNQSwECLQAUAAYACAAAACEA7upR0WAD&#10;AADpBwAADgAAAAAAAAAAAAAAAAAuAgAAZHJzL2Uyb0RvYy54bWxQSwECLQAUAAYACAAAACEACfKF&#10;l+IAAAAOAQAADwAAAAAAAAAAAAAAAAC6BQAAZHJzL2Rvd25yZXYueG1sUEsFBgAAAAAEAAQA8wAA&#10;AMkGAAAAAA==&#10;">
              <v:shape id="Freeform 60" o:spid="_x0000_s1027" style="position:absolute;left:1390;top:16036;width:9129;height:2;visibility:visible;mso-wrap-style:square;v-text-anchor:top" coordsize="912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WpLKcEA&#10;AADbAAAADwAAAGRycy9kb3ducmV2LnhtbERPyWrDMBC9B/oPYgq9JXKLMYkbJZSaQkvoIc52HayJ&#10;bSKNjKXazt9Xh0KPj7evt5M1YqDet44VPC8SEMSV0y3XCo6Hj/kShA/IGo1jUnAnD9vNw2yNuXYj&#10;72koQy1iCPscFTQhdLmUvmrIol+4jjhyV9dbDBH2tdQ9jjHcGvmSJJm02HJsaLCj94aqW/ljFVxS&#10;bQqqzfV21ppPq6/iO90VSj09Tm+vIAJN4V/85/7UCrK4Pn6JP0Buf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FqSynBAAAA2wAAAA8AAAAAAAAAAAAAAAAAmAIAAGRycy9kb3du&#10;cmV2LnhtbFBLBQYAAAAABAAEAPUAAACGAwAAAAA=&#10;" path="m,l9129,e" filled="f" strokeweight=".12mm">
                <v:path arrowok="t" o:connecttype="custom" o:connectlocs="0,0;9129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69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2542540" cy="127635"/>
              <wp:effectExtent l="2540" t="0" r="0" b="635"/>
              <wp:wrapNone/>
              <wp:docPr id="58" name="Text Box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254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 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8" o:spid="_x0000_s1144" type="#_x0000_t202" style="position:absolute;margin-left:69.95pt;margin-top:803.65pt;width:200.2pt;height:10.05pt;z-index:-491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49IsAIAALQFAAAOAAAAZHJzL2Uyb0RvYy54bWysVG1vmzAQ/j5p/8Hyd8pLIQmopEpCmCZ1&#10;L1K7H+CACdbAZrYT6Kb9951NSNNWk6ZtCKHjfH7u7bm7uR3aBh2pVEzwFPtXHkaUF6JkfJ/iLw+5&#10;s8BIacJL0ghOU/xIFb5dvn1z03cJDUQtmpJKBCBcJX2X4lrrLnFdVdS0JepKdJTDYSVkSzT8yr1b&#10;StIDetu4gefN3F7IspOioEqBNhsP8dLiVxUt9KeqUlSjJsUQm7Zfab8783WXNyTZS9LVrDiFQf4i&#10;ipYwDk7PUBnRBB0kewXVskIKJSp9VYjWFVXFCmpzgGx870U29zXpqM0FiqO6c5nU/4MtPh4/S8TK&#10;FEfQKU5a6NEDHTRaiwGBCurTdyoBs/sODPUAeuizzVV1d6L4qhAXm5rwPV1JKfqakhLi881N9+Lq&#10;iKMMyK7/IErwQw5aWKChkq0pHpQDATr06fHcGxNLAcogCuGFowLO/GA+u46sC5JMtzup9DsqWmSE&#10;FEvovUUnxzulTTQkmUyMMy5y1jS2/w1/pgDDUQO+4ao5M1HYdv6IvXi72C5CJwxmWyf0ssxZ5ZvQ&#10;meX+PMqus80m838av36Y1KwsKTduJmr54Z+17kTykRRncinRsNLAmZCU3O82jURHAtTO7XMqyIWZ&#10;+zwMWwTI5UVKfhB66yB28tli7oR5GDnx3Fs4nh+v45kXxmGWP0/pjnH67ymhPsVxFEQjmX6bm2ef&#10;17mRpGUalkfD2hQvzkYkMRTc8tK2VhPWjPJFKUz4T6WAdk+NtoQ1HB3ZqofdYGfD98+TsBPlI3BY&#10;CqAYsBFWHwi1kN8x6mGNpFh9OxBJMWrec5gDs3MmQU7CbhIIL+BqijVGo7jR4246dJLta0AeJ42L&#10;FcxKxSyNzVCNUZwmDFaDzea0xszuufy3Vk/LdvkLAAD//wMAUEsDBBQABgAIAAAAIQC/PET84QAA&#10;AA0BAAAPAAAAZHJzL2Rvd25yZXYueG1sTI/BTsMwEETvSPyDtUjcqE1b0ibEqSoEJyREGg49OrGb&#10;WI3XIXbb8PdsT3Cb2R3Nvs03k+vZ2YzBepTwOBPADDZeW2wlfFVvD2tgISrUqvdoJPyYAJvi9iZX&#10;mfYXLM15F1tGJRgyJaGLccg4D01nnAozPxik3cGPTkWyY8v1qC5U7no+FyLhTlmkC50azEtnmuPu&#10;5CRs91i+2u+P+rM8lLaqUoHvyVHK+7tp+wwsmin+heGKT+hQEFPtT6gD68kv0pSiJBKxWgCjyNNS&#10;kKivo/lqCbzI+f8vil8AAAD//wMAUEsBAi0AFAAGAAgAAAAhALaDOJL+AAAA4QEAABMAAAAAAAAA&#10;AAAAAAAAAAAAAFtDb250ZW50X1R5cGVzXS54bWxQSwECLQAUAAYACAAAACEAOP0h/9YAAACUAQAA&#10;CwAAAAAAAAAAAAAAAAAvAQAAX3JlbHMvLnJlbHNQSwECLQAUAAYACAAAACEAEeePSLACAAC0BQAA&#10;DgAAAAAAAAAAAAAAAAAuAgAAZHJzL2Uyb0RvYy54bWxQSwECLQAUAAYACAAAACEAvzxE/OEAAAAN&#10;AQAADwAAAAAAAAAAAAAAAAAKBQAAZHJzL2Rvd25yZXYueG1sUEsFBgAAAAAEAAQA8wAAABgGAAAA&#10;AA=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 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70" behindDoc="1" locked="0" layoutInCell="1" allowOverlap="1">
              <wp:simplePos x="0" y="0"/>
              <wp:positionH relativeFrom="page">
                <wp:posOffset>6537325</wp:posOffset>
              </wp:positionH>
              <wp:positionV relativeFrom="page">
                <wp:posOffset>10206355</wp:posOffset>
              </wp:positionV>
              <wp:extent cx="138430" cy="127635"/>
              <wp:effectExtent l="3175" t="0" r="1270" b="635"/>
              <wp:wrapNone/>
              <wp:docPr id="57" name="Text Box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65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57" o:spid="_x0000_s1145" type="#_x0000_t202" style="position:absolute;margin-left:514.75pt;margin-top:803.65pt;width:10.9pt;height:10.05pt;z-index:-491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FfYsgIAALMFAAAOAAAAZHJzL2Uyb0RvYy54bWysVG1vmzAQ/j5p/8Hyd8pLSAKopGpDmCZ1&#10;L1K7H+CACdbAZrYT6Kb9951NSJNWk6ZtfLAO+/zcPXeP7/pmaBt0oFIxwVPsX3kYUV6IkvFdir88&#10;5k6EkdKEl6QRnKb4iSp8s3r75rrvEhqIWjQllQhAuEr6LsW11l3iuqqoaUvUlegoh8NKyJZo+JU7&#10;t5SkB/S2cQPPW7i9kGUnRUGVgt1sPMQri19VtNCfqkpRjZoUQ27artKuW7O6q2uS7CTpalYc0yB/&#10;kUVLGIegJ6iMaIL2kr2CalkhhRKVvipE64qqYgW1HICN771g81CTjlouUBzVncqk/h9s8fHwWSJW&#10;pni+xIiTFnr0SAeN7sSAYAvq03cqAbeHDhz1APvQZ8tVdfei+KoQF+ua8B29lVL0NSUl5Oebm+7Z&#10;1RFHGZBt/0GUEIfstbBAQyVbUzwoBwJ06NPTqTcml8KEnEXhDE4KOPKD5WI2txFIMl3upNLvqGiR&#10;MVIsofUWnBzulTbJkGRyMbG4yFnT2PY3/GIDHMcdCA1XzZlJwnbzR+zFm2gThU4YLDZO6GWZc5uv&#10;Q2eR+8t5NsvW68z/aeL6YVKzsqTchJmU5Yd/1rmjxkdNnLSlRMNKA2dSUnK3XTcSHQgoO7ffsSBn&#10;bu5lGrYIwOUFJT8IvbsgdvJFtHTCPJw78dKLHM+P7+KFF8Zhll9Sumec/jsl1Kc4ngfzUUu/5ebZ&#10;7zU3krRMw+xoWJvi6OREEqPADS9tazVhzWiflcKk/1wKaPfUaKtXI9FRrHrYDvZp+H5s4hs1b0X5&#10;BBKWAiQGaoTJB0Yt5HeMepgiKVbf9kRSjJr3HJ6BGTmTISdjOxmEF3A1xRqj0VzrcTTtO8l2NSCP&#10;D42LW3gqFbMyfs7i+MBgMlg2xylmRs/5v/V6nrWrXwAAAP//AwBQSwMEFAAGAAgAAAAhAGuSiQzh&#10;AAAADwEAAA8AAABkcnMvZG93bnJldi54bWxMj8FOwzAQRO9I/IO1SNyo3UBTGuJUFYITEiINB45O&#10;7CZW43WI3Tb8PZsT3GZ2R7Nv8+3kenY2Y7AeJSwXApjBxmuLrYTP6vXuEViICrXqPRoJPybAtri+&#10;ylWm/QVLc97HllEJhkxJ6GIcMs5D0xmnwsIPBml38KNTkezYcj2qC5W7nidCpNwpi3ShU4N57kxz&#10;3J+chN0Xli/2+73+KA+lraqNwLf0KOXtzbR7AhbNFP/CMOMTOhTEVPsT6sB68iLZrChLKhXre2Bz&#10;RqyWpOp5lqwfgBc5//9H8QsAAP//AwBQSwECLQAUAAYACAAAACEAtoM4kv4AAADhAQAAEwAAAAAA&#10;AAAAAAAAAAAAAAAAW0NvbnRlbnRfVHlwZXNdLnhtbFBLAQItABQABgAIAAAAIQA4/SH/1gAAAJQB&#10;AAALAAAAAAAAAAAAAAAAAC8BAABfcmVscy8ucmVsc1BLAQItABQABgAIAAAAIQDaOFfYsgIAALMF&#10;AAAOAAAAAAAAAAAAAAAAAC4CAABkcnMvZTJvRG9jLnhtbFBLAQItABQABgAIAAAAIQBrkokM4QAA&#10;AA8BAAAPAAAAAAAAAAAAAAAAAAwFAABkcnMvZG93bnJldi54bWxQSwUGAAAAAAQABADzAAAAGgYA&#10;AAAA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65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571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6915" cy="1270"/>
              <wp:effectExtent l="6350" t="10160" r="6985" b="7620"/>
              <wp:wrapNone/>
              <wp:docPr id="55" name="Group 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6915" cy="1270"/>
                        <a:chOff x="1390" y="16036"/>
                        <a:chExt cx="9129" cy="2"/>
                      </a:xfrm>
                    </wpg:grpSpPr>
                    <wps:wsp>
                      <wps:cNvPr id="56" name="Freeform 56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29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29"/>
                            <a:gd name="T2" fmla="+- 0 10519 1390"/>
                            <a:gd name="T3" fmla="*/ T2 w 9129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29">
                              <a:moveTo>
                                <a:pt x="0" y="0"/>
                              </a:moveTo>
                              <a:lnTo>
                                <a:pt x="9129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55" o:spid="_x0000_s1026" style="position:absolute;margin-left:69.5pt;margin-top:801.8pt;width:456.45pt;height:.1pt;z-index:-4909;mso-position-horizontal-relative:page;mso-position-vertical-relative:page" coordorigin="1390,16036" coordsize="9129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9hMsXgMAAOkHAAAOAAAAZHJzL2Uyb0RvYy54bWykVduO4zYMfS/QfxD02CLjS5zM2BjPYpHL&#10;oMC2XWDTD1Bk+YLakispcaZF/70UZWc82V202OZBkUyKPDykyMd3l64lZ6FNo2ROo7uQEiG5KhpZ&#10;5fS3w37xQImxTBasVVLk9EUY+u7p++8ehz4TsapVWwhNwIg02dDntLa2z4LA8Fp0zNypXkgQlkp3&#10;zMJRV0Gh2QDWuzaIw3AdDEoXvVZcGANft15In9B+WQpufy1LIyxpcwrYLK4a16Nbg6dHllWa9XXD&#10;RxjsG1B0rJHg9GpqyywjJ918ZqpruFZGlfaOqy5QZdlwgTFANFF4E82zVqceY6myoeqvNAG1Nzx9&#10;s1n+y/mjJk2R09WKEsk6yBG6JXAGcoa+ykDnWfef+o/aRwjbD4r/bkAc3MrdufLK5Dj8rAqwx05W&#10;ITmXUnfOBIRNLpiDl2sOxMUSDh9X9+k6jQALB1kU348p4jXk0V2Klink0cnW4XLt88fr3Xg7jeLU&#10;X42dKGCZ94k4R1wuKCg288qn+X98fqpZLzBNxnE18bme+NxrIVwFkxXidd5BbeLTzMmcSZyaAc7/&#10;lcYvMTKx+TU+WMZPxj4Lhflg5w/G+pdQwA6zXIzFcAC2y66FR/HjgoTEOcNlfDlXtWhS+yEgh5AM&#10;BF2PRidb8aTkbYWrKP2iseWk54zFM2OQ0GqCyOoJNb/IETbsCHOtJ8SC65VxNXMAcFOlgQVQciF+&#10;RRd83+r6O6MLDT3ltptoSqCbHD0nPbMOmXPhtmTIKXLhPnTqLA4KRfbmCYCTV2kr51o+izNUXgw3&#10;nAMs86tTh3WWWqn2TdtiGlrpoCTLKEVujGqbwgkdGqOr46bV5Mxcn8Tf+H7eqEE/kgUaqwUrduPe&#10;sqb1e3DeIrdQfyMFrhKxEf6VhunuYfeQLJJ4vVsk4Xa7eL/fJIv1PrpfbZfbzWYb/e2gRUlWN0Uh&#10;pEM3NeUo+W+PdBwPvp1e2/KbKN4Eu8ff58EGb2EgyRDL9I/RQVfxb9S3lKMqXuC9auWnDExF2NRK&#10;/0nJABMmp+aPE9OCkvYnCS0njZLEjSQ8JKv7GA56LjnOJUxyMJVTS6HA3XZj/Rg79bqpavAUYVql&#10;eg/ttmzce0Z8HtV4gK6HO5wnGMs4+9zAmp9R63VCP/0DAAD//wMAUEsDBBQABgAIAAAAIQAJ8oWX&#10;4gAAAA4BAAAPAAAAZHJzL2Rvd25yZXYueG1sTI9BS8NAEIXvgv9hGcGb3cTQ0MZsSinqqQi2gnib&#10;ZqdJaHY3ZLdJ+u+d4qHe5s083nwvX02mFQP1vnFWQTyLQJAtnW5speBr//a0AOEDWo2ts6TgQh5W&#10;xf1djpl2o/2kYRcqwSHWZ6igDqHLpPRlTQb9zHVk+XZ0vcHAsq+k7nHkcNPK5yhKpcHG8ocaO9rU&#10;VJ52Z6PgfcRxncSvw/Z03Fx+9vOP721MSj0+TOsXEIGmcDPDFZ/RoWCmgztb7UXLOllyl8BDGiUp&#10;iKslmsdLEIe/3QJkkcv/NYpfAAAA//8DAFBLAQItABQABgAIAAAAIQC2gziS/gAAAOEBAAATAAAA&#10;AAAAAAAAAAAAAAAAAABbQ29udGVudF9UeXBlc10ueG1sUEsBAi0AFAAGAAgAAAAhADj9If/WAAAA&#10;lAEAAAsAAAAAAAAAAAAAAAAALwEAAF9yZWxzLy5yZWxzUEsBAi0AFAAGAAgAAAAhAGz2EyxeAwAA&#10;6QcAAA4AAAAAAAAAAAAAAAAALgIAAGRycy9lMm9Eb2MueG1sUEsBAi0AFAAGAAgAAAAhAAnyhZfi&#10;AAAADgEAAA8AAAAAAAAAAAAAAAAAuAUAAGRycy9kb3ducmV2LnhtbFBLBQYAAAAABAAEAPMAAADH&#10;BgAAAAA=&#10;">
              <v:shape id="Freeform 56" o:spid="_x0000_s1027" style="position:absolute;left:1390;top:16036;width:9129;height:2;visibility:visible;mso-wrap-style:square;v-text-anchor:top" coordsize="912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6O8e8MA&#10;AADbAAAADwAAAGRycy9kb3ducmV2LnhtbESPQWsCMRSE7wX/Q3iCt5pVVOxqFHERFOlB2+r1sXnu&#10;LiYvyybq+u9NodDjMDPfMPNla424U+MrxwoG/QQEce50xYWC76/N+xSED8gajWNS8CQPy0XnbY6p&#10;dg8+0P0YChEh7FNUUIZQp1L6vCSLvu9q4uhdXGMxRNkUUjf4iHBr5DBJJtJixXGhxJrWJeXX480q&#10;OI+0yagwl+tJa/752GWfo32mVK/brmYgArXhP/zX3moF4wn8fok/QC5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6O8e8MAAADbAAAADwAAAAAAAAAAAAAAAACYAgAAZHJzL2Rv&#10;d25yZXYueG1sUEsFBgAAAAAEAAQA9QAAAIgDAAAAAA==&#10;" path="m,l9129,e" filled="f" strokeweight=".12mm">
                <v:path arrowok="t" o:connecttype="custom" o:connectlocs="0,0;9129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72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138430" cy="127635"/>
              <wp:effectExtent l="2540" t="0" r="1905" b="635"/>
              <wp:wrapNone/>
              <wp:docPr id="54" name="Text Box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66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4" o:spid="_x0000_s1146" type="#_x0000_t202" style="position:absolute;margin-left:69.95pt;margin-top:803.65pt;width:10.9pt;height:10.05pt;z-index:-49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sB5sQIAALMFAAAOAAAAZHJzL2Uyb0RvYy54bWysVG1vmzAQ/j5p/8Hyd8pLSAKopGpDmCZ1&#10;L1K7H+CACdbAZrYT6Kb9951NSJNWk6ZtfLAO+/zcPXeP7/pmaBt0oFIxwVPsX3kYUV6IkvFdir88&#10;5k6EkdKEl6QRnKb4iSp8s3r75rrvEhqIWjQllQhAuEr6LsW11l3iuqqoaUvUlegoh8NKyJZo+JU7&#10;t5SkB/S2cQPPW7i9kGUnRUGVgt1sPMQri19VtNCfqkpRjZoUQ27artKuW7O6q2uS7CTpalYc0yB/&#10;kUVLGIegJ6iMaIL2kr2CalkhhRKVvipE64qqYgW1HICN771g81CTjlouUBzVncqk/h9s8fHwWSJW&#10;pngeYsRJCz16pINGd2JAsAX16TuVgNtDB456gH3os+WquntRfFWIi3VN+I7eSin6mpIS8vPNTffs&#10;6oijDMi2/yBKiEP2WligoZKtKR6UAwE69Onp1BuTS2FCzqJwBicFHPnBcjGb2wgkmS53Uul3VLTI&#10;GCmW0HoLTg73SptkSDK5mFhc5KxpbPsbfrEBjuMOhIar5swkYbv5I/biTbSJQicMFhsn9LLMuc3X&#10;obPI/eU8m2Xrdeb/NHH9MKlZWVJuwkzK8sM/69xR46MmTtpSomGlgTMpKbnbrhuJDgSUndvvWJAz&#10;N/cyDVsE4PKCkh+E3l0QO/kiWjphHs6deOlFjufHd/HCC+Mwyy8p3TNO/50S6lMcz4P5qKXfcvPs&#10;95obSVqmYXY0rE1xdHIiiVHghpe2tZqwZrTPSmHSfy4FtHtqtNWrkegoVj1sB/s0/MAOCqPmrSif&#10;QMJSgMRAjTD5wKiF/I5RD1MkxerbnkiKUfOewzMwI2cy5GRsJ4PwAq6mWGM0mms9jqZ9J9muBuTx&#10;oXFxC0+lYlbGz1kcHxhMBsvmOMXM6Dn/t17Ps3b1CwAA//8DAFBLAwQUAAYACAAAACEA7nYP++EA&#10;AAANAQAADwAAAGRycy9kb3ducmV2LnhtbEyPwU7DMBBE70j8g7WVuFGnLUpIGqeqEJyQEGk4cHTi&#10;bWI1XofYbcPf45zKbUb7NDuT7ybTswuOTlsSsFpGwJAaqzS1Ar6qt8dnYM5LUrK3hAJ+0cGuuL/L&#10;ZabslUq8HHzLQgi5TArovB8yzl3ToZFuaQekcDva0Ugf7NhyNcprCDc9X0dRzI3UFD50csCXDpvT&#10;4WwE7L+pfNU/H/VneSx1VaURvccnIR4W034LzOPkbzDM9UN1KEKn2p5JOdYHv0nTgAYRR8kG2IzE&#10;qwRYPYt18gS8yPn/FcUfAAAA//8DAFBLAQItABQABgAIAAAAIQC2gziS/gAAAOEBAAATAAAAAAAA&#10;AAAAAAAAAAAAAABbQ29udGVudF9UeXBlc10ueG1sUEsBAi0AFAAGAAgAAAAhADj9If/WAAAAlAEA&#10;AAsAAAAAAAAAAAAAAAAALwEAAF9yZWxzLy5yZWxzUEsBAi0AFAAGAAgAAAAhAPUawHmxAgAAswUA&#10;AA4AAAAAAAAAAAAAAAAALgIAAGRycy9lMm9Eb2MueG1sUEsBAi0AFAAGAAgAAAAhAO52D/vhAAAA&#10;DQEAAA8AAAAAAAAAAAAAAAAACwUAAGRycy9kb3ducmV2LnhtbFBLBQYAAAAABAAEAPMAAAAZBgAA&#10;AAA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66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73" behindDoc="1" locked="0" layoutInCell="1" allowOverlap="1">
              <wp:simplePos x="0" y="0"/>
              <wp:positionH relativeFrom="page">
                <wp:posOffset>4131945</wp:posOffset>
              </wp:positionH>
              <wp:positionV relativeFrom="page">
                <wp:posOffset>10206355</wp:posOffset>
              </wp:positionV>
              <wp:extent cx="2543175" cy="127635"/>
              <wp:effectExtent l="0" t="0" r="1905" b="635"/>
              <wp:wrapNone/>
              <wp:docPr id="53" name="Text Box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3175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53" o:spid="_x0000_s1147" type="#_x0000_t202" style="position:absolute;margin-left:325.35pt;margin-top:803.65pt;width:200.25pt;height:10.05pt;z-index:-490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cy5sgIAALQFAAAOAAAAZHJzL2Uyb0RvYy54bWysVG1vmzAQ/j5p/8Hyd8pLIAmopGpDmCZ1&#10;L1K7H+CACdbAZrYT6Kb9951NSJNWk6ZtfLAO+/zcPXeP7/pmaBt0oFIxwVPsX3kYUV6IkvFdir88&#10;5s4SI6UJL0kjOE3xE1X4ZvX2zXXfJTQQtWhKKhGAcJX0XYprrbvEdVVR05aoK9FRDoeVkC3R8Ct3&#10;bilJD+ht4waeN3d7IctOioIqBbvZeIhXFr+qaKE/VZWiGjUphty0XaVdt2Z1V9ck2UnS1aw4pkH+&#10;IouWMA5BT1AZ0QTtJXsF1bJCCiUqfVWI1hVVxQpqOQAb33vB5qEmHbVcoDiqO5VJ/T/Y4uPhs0Ss&#10;THE0w4iTFnr0SAeN7sSAYAvq03cqAbeHDhz1APvQZ8tVdfei+KoQF+ua8B29lVL0NSUl5Oebm+7Z&#10;1RFHGZBt/0GUEIfstbBAQyVbUzwoBwJ06NPTqTcmlwI2gyic+YsIowLO/GAxn0U2BEmm251U+h0V&#10;LTJGiiX03qKTw73SJhuSTC4mGBc5axrb/4ZfbIDjuAOx4ao5M1nYdv6IvXiz3CxDJwzmGyf0ssy5&#10;zdehM88hu2yWrdeZ/9PE9cOkZmVJuQkzScsP/6x1R5GPojiJS4mGlQbOpKTkbrtuJDoQkHZuv2NB&#10;ztzcyzRsEYDLC0p+EHp3Qezk8+XCCfMwcuKFt3Q8P76L514Yh1l+SemecfrvlFCf4jgKolFMv+Xm&#10;2e81N5K0TMPwaFib4uXJiSRGghte2tZqwprRPiuFSf+5FNDuqdFWsEajo1r1sB3s2/ADq2cj560o&#10;n0DDUoDEQKgw+sCohfyOUQ9jJMXq255IilHznsM7MDNnMuRkbCeD8AKuplhjNJprPc6mfSfZrgbk&#10;8aVxcQtvpWJWxs9ZHF8YjAbL5jjGzOw5/7dez8N29QsAAP//AwBQSwMEFAAGAAgAAAAhAKyPdZzh&#10;AAAADgEAAA8AAABkcnMvZG93bnJldi54bWxMj8FOwzAMhu9IvENkJG4sWWHtVppOE4ITEqIrB45p&#10;47XVGqc02VbenvQ0jvb/6ffnbDuZnp1xdJ0lCcuFAIZUW91RI+GrfHtYA3NekVa9JZTwiw62+e1N&#10;plJtL1Tgee8bFkrIpUpC6/2Qcu7qFo1yCzsghexgR6N8GMeG61FdQrnpeSREzI3qKFxo1YAvLdbH&#10;/clI2H1T8dr9fFSfxaHoynIj6D0+Snl/N+2egXmc/BWGWT+oQx6cKnsi7VgvIV6JJKAhiEXyCGxG&#10;xGoZAavmXZQ8Ac8z/v+N/A8AAP//AwBQSwECLQAUAAYACAAAACEAtoM4kv4AAADhAQAAEwAAAAAA&#10;AAAAAAAAAAAAAAAAW0NvbnRlbnRfVHlwZXNdLnhtbFBLAQItABQABgAIAAAAIQA4/SH/1gAAAJQB&#10;AAALAAAAAAAAAAAAAAAAAC8BAABfcmVscy8ucmVsc1BLAQItABQABgAIAAAAIQCtecy5sgIAALQF&#10;AAAOAAAAAAAAAAAAAAAAAC4CAABkcnMvZTJvRG9jLnhtbFBLAQItABQABgAIAAAAIQCsj3Wc4QAA&#10;AA4BAAAPAAAAAAAAAAAAAAAAAAwFAABkcnMvZG93bnJldi54bWxQSwUGAAAAAAQABADzAAAAGgYA&#10;AAAA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574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6915" cy="1270"/>
              <wp:effectExtent l="6350" t="10160" r="6985" b="7620"/>
              <wp:wrapNone/>
              <wp:docPr id="51" name="Group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6915" cy="1270"/>
                        <a:chOff x="1390" y="16036"/>
                        <a:chExt cx="9129" cy="2"/>
                      </a:xfrm>
                    </wpg:grpSpPr>
                    <wps:wsp>
                      <wps:cNvPr id="52" name="Freeform 52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29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29"/>
                            <a:gd name="T2" fmla="+- 0 10519 1390"/>
                            <a:gd name="T3" fmla="*/ T2 w 9129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29">
                              <a:moveTo>
                                <a:pt x="0" y="0"/>
                              </a:moveTo>
                              <a:lnTo>
                                <a:pt x="9129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51" o:spid="_x0000_s1026" style="position:absolute;margin-left:69.5pt;margin-top:801.8pt;width:456.45pt;height:.1pt;z-index:-4906;mso-position-horizontal-relative:page;mso-position-vertical-relative:page" coordorigin="1390,16036" coordsize="9129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YjPXwMAAOkHAAAOAAAAZHJzL2Uyb0RvYy54bWykVduO4zYMfS/QfxD02CLjS5zM2BjPYpHL&#10;oMC2XWDTD1Bk+YLakispcaZF/70UZWc82V202OZBkUyKPDykyMd3l64lZ6FNo2ROo7uQEiG5KhpZ&#10;5fS3w37xQImxTBasVVLk9EUY+u7p++8ehz4TsapVWwhNwIg02dDntLa2z4LA8Fp0zNypXkgQlkp3&#10;zMJRV0Gh2QDWuzaIw3AdDEoXvVZcGANft15In9B+WQpufy1LIyxpcwrYLK4a16Nbg6dHllWa9XXD&#10;RxjsG1B0rJHg9GpqyywjJ918ZqpruFZGlfaOqy5QZdlwgTFANFF4E82zVqceY6myoeqvNAG1Nzx9&#10;s1n+y/mjJk2R01VEiWQd5AjdEjgDOUNfZaDzrPtP/UftI4TtB8V/NyAObuXuXHllchx+VgXYYyer&#10;kJxLqTtnAsImF8zByzUH4mIJh4+r+3SdRitKOMii+H5MEa8hj+5StEwhj062Dpdrnz9e78bbaRSn&#10;/mrsRAHLvE/EOeJyQUGxmVc+zf/j81PNeoFpMo6ric944nOvhXAVTFYIynkHtYlPMydzJnFqBjj/&#10;Vxq/xMjE5tf4YBk/GfssFOaDnT8Y619CATvMcjEWwwHYLrsWHsWPCxIS5wyX8eVc1aB6vNoPATmE&#10;ZCDoejQ62QJK5rbCVZR+0dhy0nPG4pkxSGg1QWT1hJpf5AgbdoS51hNiwfXKuJo5ALip0sACKLkQ&#10;v6ILvm91/Z3RhYaecttNNCXQTY6ek55Zh8y5cFsy5BS5cB86dRYHhSJ78wTAyau0lXMtn8UZKi+G&#10;G84BlvnVqcM6S61U+6ZtMQ2tdFCSZZQiN0a1TeGEDo3R1XHTanJmrk/ib3w/b9SgH8kCjdWCFbtx&#10;b1nT+j04b5FbqL+RAleJ2Aj/SsN097B7SBZJvN4tknC7Xbzfb5LFeh/dr7bL7Wazjf520KIkq5ui&#10;ENKhm5pylPy3RzqOB99Or235TRRvgt3j7/Ngg7cwkGSIZfrH6KCr+DfqW8pRFS/wXrXyUwamImxq&#10;pf+kZIAJk1Pzx4lpQUn7k4SWk0ZJ4kYSHpLVfQwHPZcc5xImOZjKqaVQ4G67sX6MnXrdVDV4ijCt&#10;Ur2Hdls27j0jPo9qPEDXwx3OE4xlnH1uYM3PqPU6oZ/+AQAA//8DAFBLAwQUAAYACAAAACEACfKF&#10;l+IAAAAOAQAADwAAAGRycy9kb3ducmV2LnhtbEyPQUvDQBCF74L/YRnBm93E0NDGbEop6qkItoJ4&#10;m2anSWh2N2S3SfrvneKh3ubNPN58L19NphUD9b5xVkE8i0CQLZ1ubKXga//2tADhA1qNrbOk4EIe&#10;VsX9XY6ZdqP9pGEXKsEh1meooA6hy6T0ZU0G/cx1ZPl2dL3BwLKvpO5x5HDTyucoSqXBxvKHGjva&#10;1FSedmej4H3EcZ3Er8P2dNxcfvbzj+9tTEo9PkzrFxCBpnAzwxWf0aFgpoM7W+1FyzpZcpfAQxol&#10;KYirJZrHSxCHv90CZJHL/zWKXwAAAP//AwBQSwECLQAUAAYACAAAACEAtoM4kv4AAADhAQAAEwAA&#10;AAAAAAAAAAAAAAAAAAAAW0NvbnRlbnRfVHlwZXNdLnhtbFBLAQItABQABgAIAAAAIQA4/SH/1gAA&#10;AJQBAAALAAAAAAAAAAAAAAAAAC8BAABfcmVscy8ucmVsc1BLAQItABQABgAIAAAAIQBCAYjPXwMA&#10;AOkHAAAOAAAAAAAAAAAAAAAAAC4CAABkcnMvZTJvRG9jLnhtbFBLAQItABQABgAIAAAAIQAJ8oWX&#10;4gAAAA4BAAAPAAAAAAAAAAAAAAAAALkFAABkcnMvZG93bnJldi54bWxQSwUGAAAAAAQABADzAAAA&#10;yAYAAAAA&#10;">
              <v:shape id="Freeform 52" o:spid="_x0000_s1027" style="position:absolute;left:1390;top:16036;width:9129;height:2;visibility:visible;mso-wrap-style:square;v-text-anchor:top" coordsize="912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i6eMQA&#10;AADbAAAADwAAAGRycy9kb3ducmV2LnhtbESPW2sCMRSE34X+h3AKfdOsYsWuZkVcCpbig9vb62Fz&#10;9oLJybKJuv33TUHwcZiZb5j1ZrBGXKj3rWMF00kCgrh0uuVawefH63gJwgdkjcYxKfglD5vsYbTG&#10;VLsrH+lShFpECPsUFTQhdKmUvmzIop+4jjh6lesthij7WuoerxFujZwlyUJabDkuNNjRrqHyVJyt&#10;gp+5NjnVpjp9a81fL2/5Yf6eK/X0OGxXIAIN4R6+tfdawfMM/r/EHyCz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CYunjEAAAA2wAAAA8AAAAAAAAAAAAAAAAAmAIAAGRycy9k&#10;b3ducmV2LnhtbFBLBQYAAAAABAAEAPUAAACJAwAAAAA=&#10;" path="m,l9129,e" filled="f" strokeweight=".12mm">
                <v:path arrowok="t" o:connecttype="custom" o:connectlocs="0,0;9129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75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2542540" cy="127635"/>
              <wp:effectExtent l="2540" t="0" r="0" b="635"/>
              <wp:wrapNone/>
              <wp:docPr id="50" name="Text Box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254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 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0" o:spid="_x0000_s1148" type="#_x0000_t202" style="position:absolute;margin-left:69.95pt;margin-top:803.65pt;width:200.2pt;height:10.05pt;z-index:-490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zr0sQIAALQFAAAOAAAAZHJzL2Uyb0RvYy54bWysVG1vmzAQ/j5p/8Hyd8pLIQkopEpDmCZ1&#10;L1K7H+CACdbAZrYT6Kb9951NSNNWk6ZtCKHDPj/33N3jW94MbYOOVComeIr9Kw8jygtRMr5P8ZeH&#10;3FlgpDThJWkEpyl+pArfrN6+WfZdQgNRi6akEgEIV0nfpbjWuktcVxU1bYm6Eh3lsFkJ2RINv3Lv&#10;lpL0gN42buB5M7cXsuykKKhSsJqNm3hl8auKFvpTVSmqUZNi4KbtV9rvznzd1ZIke0m6mhUnGuQv&#10;WLSEcQh6hsqIJugg2SuolhVSKFHpq0K0rqgqVlCbA2Tjey+yua9JR20uUBzVncuk/h9s8fH4WSJW&#10;pjiC8nDSQo8e6KDRrRgQLEF9+k4l4HbfgaMeYB36bHNV3Z0ovirExaYmfE/XUoq+pqQEfr456V4c&#10;HXGUAdn1H0QJcchBCws0VLI1xYNyIEAHIo/n3hguBSwGUQgvbBWw5wfz2XVkQ5BkOt1Jpd9R0SJj&#10;pFhC7y06Od4pbdiQZHIxwbjIWdPY/jf82QI4jisQG46aPcPCtvNH7MXbxXYROmEw2zqhl2XOOt+E&#10;ziz351F2nW02mf/TxPXDpGZlSbkJM0nLD/+sdSeRj6I4i0uJhpUGzlBScr/bNBIdCUg7t8+pIBdu&#10;7nMatgiQy4uU/CD0boPYyWeLuRPmYeTEc2/heH58G8+8MA6z/HlKd4zTf08J9SmOoyAaxfTb3Dz7&#10;vM6NJC3TMDwa1qZ4cXYiiZHglpe2tZqwZrQvSmHoP5UC2j012grWaHRUqx52g70bfhCY+EbOO1E+&#10;goalAImBGmH0gVEL+R2jHsZIitW3A5EUo+Y9h3sALnoy5GTsJoPwAo6mWGM0mhs9zqZDJ9m+BuTx&#10;pnGxhrtSMSvjJxanGwajwWZzGmNm9lz+W6+nYbv6BQAA//8DAFBLAwQUAAYACAAAACEAvzxE/OEA&#10;AAANAQAADwAAAGRycy9kb3ducmV2LnhtbEyPwU7DMBBE70j8g7VI3KhNW9ImxKkqBCckRBoOPTqx&#10;m1iN1yF22/D3bE9wm9kdzb7NN5Pr2dmMwXqU8DgTwAw2XltsJXxVbw9rYCEq1Kr3aCT8mACb4vYm&#10;V5n2FyzNeRdbRiUYMiWhi3HIOA9NZ5wKMz8YpN3Bj05FsmPL9aguVO56Phci4U5ZpAudGsxLZ5rj&#10;7uQkbPdYvtrvj/qzPJS2qlKB78lRyvu7afsMLJop/oXhik/oUBBT7U+oA+vJL9KUoiQSsVoAo8jT&#10;UpCor6P5agm8yPn/L4pfAAAA//8DAFBLAQItABQABgAIAAAAIQC2gziS/gAAAOEBAAATAAAAAAAA&#10;AAAAAAAAAAAAAABbQ29udGVudF9UeXBlc10ueG1sUEsBAi0AFAAGAAgAAAAhADj9If/WAAAAlAEA&#10;AAsAAAAAAAAAAAAAAAAALwEAAF9yZWxzLy5yZWxzUEsBAi0AFAAGAAgAAAAhAE5fOvSxAgAAtAUA&#10;AA4AAAAAAAAAAAAAAAAALgIAAGRycy9lMm9Eb2MueG1sUEsBAi0AFAAGAAgAAAAhAL88RPzhAAAA&#10;DQEAAA8AAAAAAAAAAAAAAAAACwUAAGRycy9kb3ducmV2LnhtbFBLBQYAAAAABAAEAPMAAAAZBgAA&#10;AAA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 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76" behindDoc="1" locked="0" layoutInCell="1" allowOverlap="1">
              <wp:simplePos x="0" y="0"/>
              <wp:positionH relativeFrom="page">
                <wp:posOffset>6537325</wp:posOffset>
              </wp:positionH>
              <wp:positionV relativeFrom="page">
                <wp:posOffset>10206355</wp:posOffset>
              </wp:positionV>
              <wp:extent cx="138430" cy="127635"/>
              <wp:effectExtent l="3175" t="0" r="1270" b="635"/>
              <wp:wrapNone/>
              <wp:docPr id="49" name="Text Box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67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49" o:spid="_x0000_s1149" type="#_x0000_t202" style="position:absolute;margin-left:514.75pt;margin-top:803.65pt;width:10.9pt;height:10.05pt;z-index:-4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ipTsgIAALMFAAAOAAAAZHJzL2Uyb0RvYy54bWysVG1vmzAQ/j5p/8Hyd8pLSAKopGpDmCZ1&#10;L1K7H+CACdbAZrYT6Kb9951NSJNWk6ZtfLAO+/zcPXeP7/pmaBt0oFIxwVPsX3kYUV6IkvFdir88&#10;5k6EkdKEl6QRnKb4iSp8s3r75rrvEhqIWjQllQhAuEr6LsW11l3iuqqoaUvUlegoh8NKyJZo+JU7&#10;t5SkB/S2cQPPW7i9kGUnRUGVgt1sPMQri19VtNCfqkpRjZoUQ27artKuW7O6q2uS7CTpalYc0yB/&#10;kUVLGIegJ6iMaIL2kr2CalkhhRKVvipE64qqYgW1HICN771g81CTjlouUBzVncqk/h9s8fHwWSJW&#10;pjiMMeKkhR490kGjOzEg2IL69J1KwO2hA0c9wD702XJV3b0ovirExbomfEdvpRR9TUkJ+fnmpnt2&#10;dcRRBmTbfxAlxCF7LSzQUMnWFA/KgQAd+vR06o3JpTAhZ1E4g5MCjvxguZjNbQSSTJc7qfQ7Klpk&#10;jBRLaL0FJ4d7pU0yJJlcTCwuctY0tv0Nv9gAx3EHQsNVc2aSsN38EXvxJtpEoRMGi40Telnm3Obr&#10;0Fnk/nKezbL1OvN/mrh+mNSsLCk3YSZl+eGfde6o8VETJ20p0bDSwJmUlNxt141EBwLKzu13LMiZ&#10;m3uZhi0CcHlByQ9C7y6InXwRLZ0wD+dOvPQix/Pju3jhhXGY5ZeU7hmn/04J9SmO58F81NJvuXn2&#10;e82NJC3TMDsa1qY4OjmRxChww0vbWk1YM9pnpTDpP5cC2j012urVSHQUqx62g30afjAz8Y2at6J8&#10;AglLARIDNcLkA6MW8jtGPUyRFKtveyIpRs17Ds/AjJzJkJOxnQzCC7iaYo3RaK71OJr2nWS7GpDH&#10;h8bFLTyVilkZP2dxfGAwGSyb4xQzo+f833o9z9rVLwAAAP//AwBQSwMEFAAGAAgAAAAhAGuSiQzh&#10;AAAADwEAAA8AAABkcnMvZG93bnJldi54bWxMj8FOwzAQRO9I/IO1SNyo3UBTGuJUFYITEiINB45O&#10;7CZW43WI3Tb8PZsT3GZ2R7Nv8+3kenY2Y7AeJSwXApjBxmuLrYTP6vXuEViICrXqPRoJPybAtri+&#10;ylWm/QVLc97HllEJhkxJ6GIcMs5D0xmnwsIPBml38KNTkezYcj2qC5W7nidCpNwpi3ShU4N57kxz&#10;3J+chN0Xli/2+73+KA+lraqNwLf0KOXtzbR7AhbNFP/CMOMTOhTEVPsT6sB68iLZrChLKhXre2Bz&#10;RqyWpOp5lqwfgBc5//9H8QsAAP//AwBQSwECLQAUAAYACAAAACEAtoM4kv4AAADhAQAAEwAAAAAA&#10;AAAAAAAAAAAAAAAAW0NvbnRlbnRfVHlwZXNdLnhtbFBLAQItABQABgAIAAAAIQA4/SH/1gAAAJQB&#10;AAALAAAAAAAAAAAAAAAAAC8BAABfcmVscy8ucmVsc1BLAQItABQABgAIAAAAIQAdiipTsgIAALMF&#10;AAAOAAAAAAAAAAAAAAAAAC4CAABkcnMvZTJvRG9jLnhtbFBLAQItABQABgAIAAAAIQBrkokM4QAA&#10;AA8BAAAPAAAAAAAAAAAAAAAAAAwFAABkcnMvZG93bnJldi54bWxQSwUGAAAAAAQABADzAAAAGgYA&#10;AAAA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67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577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6915" cy="1270"/>
              <wp:effectExtent l="6350" t="10160" r="6985" b="7620"/>
              <wp:wrapNone/>
              <wp:docPr id="47" name="Group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6915" cy="1270"/>
                        <a:chOff x="1390" y="16036"/>
                        <a:chExt cx="9129" cy="2"/>
                      </a:xfrm>
                    </wpg:grpSpPr>
                    <wps:wsp>
                      <wps:cNvPr id="48" name="Freeform 48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29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29"/>
                            <a:gd name="T2" fmla="+- 0 10519 1390"/>
                            <a:gd name="T3" fmla="*/ T2 w 9129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29">
                              <a:moveTo>
                                <a:pt x="0" y="0"/>
                              </a:moveTo>
                              <a:lnTo>
                                <a:pt x="9129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47" o:spid="_x0000_s1026" style="position:absolute;margin-left:69.5pt;margin-top:801.8pt;width:456.45pt;height:.1pt;z-index:-4903;mso-position-horizontal-relative:page;mso-position-vertical-relative:page" coordorigin="1390,16036" coordsize="9129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Bj1XwMAAOkHAAAOAAAAZHJzL2Uyb0RvYy54bWykVduO2zgMfS/QfxD02CLjS5xkbIynKHIZ&#10;FOjuFmj2AxRbvqC25EpKnNlF/70UZWc8aYsWbR4UyaTIw0OKvHtzbhty4krXUqQ0uPEp4SKTeS3K&#10;lP67381uKdGGiZw1UvCUPnJN39y/fHHXdwkPZSWbnCsCRoRO+i6llTFd4nk6q3jL9I3suABhIVXL&#10;DBxV6eWK9WC9bbzQ95deL1XeKZlxreHrxgnpPdovCp6Zf4pCc0OalAI2g6vC9WBX7/6OJaViXVVn&#10;Awz2GyhaVgtwejG1YYaRo6q/MdXWmZJaFuYmk60ni6LOOMYA0QT+VTQPSh47jKVM+rK70ATUXvH0&#10;22azv08fFKnzlEYrSgRrIUfolsAZyOm7MgGdB9V97D4oFyFs38vskwaxdy2359Ipk0P/l8zBHjsa&#10;ieScC9VaExA2OWMOHi854GdDMvi4WMXLOFhQkoEsCFdDirIK8mgvBfMY8mhlS3++dPnLqu1wOw7C&#10;2F0NrchjifOJOAdcNigoNv3Ep/4zPj9WrOOYJm25GvmEynd87hTntoJJdOsoRbWRTz0lcyKxIDVw&#10;/lMav8fIyOaP+GBJdtTmgUvMBzu918a9hBx2mOV8AL8Htou2gUfxekZ8Yp3h4pgvL2rBqPbKI3uf&#10;9ARdD0ZHW+Go5Gz5iyD+rrH5qGeNhRNjkNByhMiqEXV2FgNs2BFmW4+PBddJbWtmD+DGSgMLoGRD&#10;/IEu+L7WdXcGFwp6ynU3UZRANzk4TjpmLDLrwm5Jn1Lkwn5o5YnvJYrM1RMAJ0/SRky1XBYnqJwY&#10;blgHWOYXpxbrJLVC7uqmwTQ0wkKJ5kGM3GjZ1LkVWjRalYd1o8iJ2T6Jv+H9PFODfiRyNFZxlm+H&#10;vWF14/bgvEFuof4GCmwlYiP8P/bj7e32NppF4XI7i/zNZvZ2t45my12wWmzmm/V6E3yx0IIoqeo8&#10;58KiG5tyEP3aIx3Gg2unl7b8LIpnwe7w922w3nMYSDLEMv5jdNBV3Bt1LeUg80d4r0q6KQNTETaV&#10;VP9R0sOESan+fGSKU9K8E9By4iCK7EjCQ7RYhXBQU8lhKmEiA1MpNRQK3G7Xxo2xY6fqsgJPAaZV&#10;yLfQbovavmfE51ANB+h6uMN5grEMs88OrOkZtZ4m9P1XAAAA//8DAFBLAwQUAAYACAAAACEACfKF&#10;l+IAAAAOAQAADwAAAGRycy9kb3ducmV2LnhtbEyPQUvDQBCF74L/YRnBm93E0NDGbEop6qkItoJ4&#10;m2anSWh2N2S3SfrvneKh3ubNPN58L19NphUD9b5xVkE8i0CQLZ1ubKXga//2tADhA1qNrbOk4EIe&#10;VsX9XY6ZdqP9pGEXKsEh1meooA6hy6T0ZU0G/cx1ZPl2dL3BwLKvpO5x5HDTyucoSqXBxvKHGjva&#10;1FSedmej4H3EcZ3Er8P2dNxcfvbzj+9tTEo9PkzrFxCBpnAzwxWf0aFgpoM7W+1FyzpZcpfAQxol&#10;KYirJZrHSxCHv90CZJHL/zWKXwAAAP//AwBQSwECLQAUAAYACAAAACEAtoM4kv4AAADhAQAAEwAA&#10;AAAAAAAAAAAAAAAAAAAAW0NvbnRlbnRfVHlwZXNdLnhtbFBLAQItABQABgAIAAAAIQA4/SH/1gAA&#10;AJQBAAALAAAAAAAAAAAAAAAAAC8BAABfcmVscy8ucmVsc1BLAQItABQABgAIAAAAIQAuiBj1XwMA&#10;AOkHAAAOAAAAAAAAAAAAAAAAAC4CAABkcnMvZTJvRG9jLnhtbFBLAQItABQABgAIAAAAIQAJ8oWX&#10;4gAAAA4BAAAPAAAAAAAAAAAAAAAAALkFAABkcnMvZG93bnJldi54bWxQSwUGAAAAAAQABADzAAAA&#10;yAYAAAAA&#10;">
              <v:shape id="Freeform 48" o:spid="_x0000_s1027" style="position:absolute;left:1390;top:16036;width:9129;height:2;visibility:visible;mso-wrap-style:square;v-text-anchor:top" coordsize="912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kbT78A&#10;AADbAAAADwAAAGRycy9kb3ducmV2LnhtbERPy4rCMBTdC/MP4Q7MTtORIlqNMliEGcSF7+2lubbF&#10;5KY0UTt/bxaCy8N5zxadNeJOra8dK/geJCCIC6drLhUc9qv+GIQPyBqNY1LwTx4W84/eDDPtHryl&#10;+y6UIoawz1BBFUKTSemLiiz6gWuII3dxrcUQYVtK3eIjhlsjh0kykhZrjg0VNrSsqLjublbBOdUm&#10;p9Jcriet+Tj5yzfpOlfq67P7mYII1IW3+OX+1QrSODZ+iT9Azp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kqRtPvwAAANsAAAAPAAAAAAAAAAAAAAAAAJgCAABkcnMvZG93bnJl&#10;di54bWxQSwUGAAAAAAQABAD1AAAAhAMAAAAA&#10;" path="m,l9129,e" filled="f" strokeweight=".12mm">
                <v:path arrowok="t" o:connecttype="custom" o:connectlocs="0,0;9129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78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138430" cy="127635"/>
              <wp:effectExtent l="2540" t="0" r="1905" b="635"/>
              <wp:wrapNone/>
              <wp:docPr id="46" name="Text Box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68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6" o:spid="_x0000_s1150" type="#_x0000_t202" style="position:absolute;margin-left:69.95pt;margin-top:803.65pt;width:10.9pt;height:10.05pt;z-index:-490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alesQIAALMFAAAOAAAAZHJzL2Uyb0RvYy54bWysVG1vmzAQ/j5p/8Hyd8pLCAFUUrUhTJO6&#10;F6ndD3DABGtgM9sJ6ab9951NSJNWk6ZtfLAO+/zcPXeP7/rm0LVoT6VigmfYv/IworwUFePbDH95&#10;LJwYI6UJr0grOM3wE1X4Zvn2zfXQpzQQjWgrKhGAcJUOfYYbrfvUdVXZ0I6oK9FTDoe1kB3R8Cu3&#10;biXJAOhd6waeF7mDkFUvRUmVgt18PMRLi1/XtNSf6lpRjdoMQ27artKuG7O6y2uSbiXpG1Ye0yB/&#10;kUVHGIegJ6icaIJ2kr2C6lgphRK1vipF54q6ZiW1HICN771g89CQnlouUBzVn8qk/h9s+XH/WSJW&#10;ZTiMMOKkgx490oNGd+KAYAvqM/QqBbeHHhz1Afahz5ar6u9F+VUhLlYN4Vt6K6UYGkoqyM83N92z&#10;qyOOMiCb4YOoIA7ZaWGBDrXsTPGgHAjQoU9Pp96YXEoTchaHMzgp4cgPFtFsbiOQdLrcS6XfUdEh&#10;Y2RYQustONnfK22SIenkYmJxUbC2te1v+cUGOI47EBqumjOThO3mj8RL1vE6Dp0wiNZO6OW5c1us&#10;Qicq/MU8n+WrVe7/NHH9MG1YVVFuwkzK8sM/69xR46MmTtpSomWVgTMpKbndrFqJ9gSUXdjvWJAz&#10;N/cyDVsE4PKCkh+E3l2QOEUUL5ywCOdOsvBix/OTuyTywiTMi0tK94zTf6eEhgwn82A+aum33Dz7&#10;veZG0o5pmB0t6zIcn5xIahS45pVtrSasHe2zUpj0n0sB7Z4abfVqJDqKVR82B/s0oEAmvlHzRlRP&#10;IGEpQGKgRph8YDRCfsdogCmSYfVtRyTFqH3P4RmYkTMZcjI2k0F4CVczrDEazZUeR9Oul2zbAPL4&#10;0Li4hadSMyvj5yyODwwmg2VznGJm9Jz/W6/nWbv8BQAA//8DAFBLAwQUAAYACAAAACEA7nYP++EA&#10;AAANAQAADwAAAGRycy9kb3ducmV2LnhtbEyPwU7DMBBE70j8g7WVuFGnLUpIGqeqEJyQEGk4cHTi&#10;bWI1XofYbcPf45zKbUb7NDuT7ybTswuOTlsSsFpGwJAaqzS1Ar6qt8dnYM5LUrK3hAJ+0cGuuL/L&#10;ZabslUq8HHzLQgi5TArovB8yzl3ToZFuaQekcDva0Ugf7NhyNcprCDc9X0dRzI3UFD50csCXDpvT&#10;4WwE7L+pfNU/H/VneSx1VaURvccnIR4W034LzOPkbzDM9UN1KEKn2p5JOdYHv0nTgAYRR8kG2IzE&#10;qwRYPYt18gS8yPn/FcUfAAAA//8DAFBLAQItABQABgAIAAAAIQC2gziS/gAAAOEBAAATAAAAAAAA&#10;AAAAAAAAAAAAAABbQ29udGVudF9UeXBlc10ueG1sUEsBAi0AFAAGAAgAAAAhADj9If/WAAAAlAEA&#10;AAsAAAAAAAAAAAAAAAAALwEAAF9yZWxzLy5yZWxzUEsBAi0AFAAGAAgAAAAhAGCRqV6xAgAAswUA&#10;AA4AAAAAAAAAAAAAAAAALgIAAGRycy9lMm9Eb2MueG1sUEsBAi0AFAAGAAgAAAAhAO52D/vhAAAA&#10;DQEAAA8AAAAAAAAAAAAAAAAACwUAAGRycy9kb3ducmV2LnhtbFBLBQYAAAAABAAEAPMAAAAZBgAA&#10;AAA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68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79" behindDoc="1" locked="0" layoutInCell="1" allowOverlap="1">
              <wp:simplePos x="0" y="0"/>
              <wp:positionH relativeFrom="page">
                <wp:posOffset>4131945</wp:posOffset>
              </wp:positionH>
              <wp:positionV relativeFrom="page">
                <wp:posOffset>10206355</wp:posOffset>
              </wp:positionV>
              <wp:extent cx="2543175" cy="127635"/>
              <wp:effectExtent l="0" t="0" r="1905" b="635"/>
              <wp:wrapNone/>
              <wp:docPr id="45" name="Text Box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3175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45" o:spid="_x0000_s1151" type="#_x0000_t202" style="position:absolute;margin-left:325.35pt;margin-top:803.65pt;width:200.25pt;height:10.05pt;z-index:-490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2E3tAIAALQFAAAOAAAAZHJzL2Uyb0RvYy54bWysVNtunDAQfa/Uf7D8TrjEewGFjZJlqSql&#10;FynpB3jBLFbBprZ3IY367x2bZTeXl6otD9Zgj8+cmTmeq+uhbdCBKc2lSHF4EWDERCFLLnYp/vaQ&#10;e0uMtKGipI0ULMWPTOPr1ft3V32XsEjWsimZQgAidNJ3Ka6N6RLf10XNWqovZMcEHFZStdTAr9r5&#10;paI9oLeNHwXB3O+lKjslC6Y17GbjIV45/KpihflSVZoZ1KQYuBm3Krdu7eqvrmiyU7SreXGkQf+C&#10;RUu5gKAnqIwaivaKv4FqeaGklpW5KGTry6riBXM5QDZh8Cqb+5p2zOUCxdHdqUz6/8EWnw9fFeJl&#10;iskMI0Fb6NEDGwy6lQOCLahP3+kE3O47cDQD7EOfXa66u5PFd42EXNdU7NiNUrKvGS2BX2hv+s+u&#10;jjjagmz7T7KEOHRvpAMaKtXa4kE5EKBDnx5PvbFcCtiMZuQyXADHAs7CaDG/dOR8mky3O6XNByZb&#10;ZI0UK+i9Q6eHO20sG5pMLjaYkDlvGtf/RrzYAMdxB2LDVXtmWbh2PsVBvFlulsQj0XzjkSDLvJt8&#10;Tbx5Duyyy2y9zsJfNm5IkpqXJRM2zCStkPxZ644iH0VxEpeWDS8tnKWk1W67bhQ6UJB27j5Xczg5&#10;u/kvabgiQC6vUgojEtxGsZfPlwuP5GTmxYtg6QVhfBvPAxKTLH+Z0h0X7N9TQn2K41k0G8V0Jv0q&#10;t8B9b3OjScsNDI+GtylenpxoYiW4EaVrraG8Ge1npbD0z6WAdk+NdoK1Gh3Vaobt4N5GCCQBzsp5&#10;K8tH0LCSIDEQKow+MGqpfmLUwxhJsf6xp4ph1HwU8A7szJkMNRnbyaCigKspNhiN5tqMs2nfKb6r&#10;AXl8aULewFupuJPxmcXxhcFocNkcx5idPc//ndd52K5+AwAA//8DAFBLAwQUAAYACAAAACEArI91&#10;nOEAAAAOAQAADwAAAGRycy9kb3ducmV2LnhtbEyPwU7DMAyG70i8Q2QkbixZYe1Wmk4TghMSoisH&#10;jmnjtdUapzTZVt6e9DSO9v/p9+dsO5menXF0nSUJy4UAhlRb3VEj4at8e1gDc16RVr0llPCLDrb5&#10;7U2mUm0vVOB57xsWSsilSkLr/ZBy7uoWjXILOyCF7GBHo3wYx4brUV1Cuel5JETMjeooXGjVgC8t&#10;1sf9yUjYfVPx2v18VJ/FoejKciPoPT5KeX837Z6BeZz8FYZZP6hDHpwqeyLtWC8hXokkoCGIRfII&#10;bEbEahkBq+ZdlDwBzzP+/438DwAA//8DAFBLAQItABQABgAIAAAAIQC2gziS/gAAAOEBAAATAAAA&#10;AAAAAAAAAAAAAAAAAABbQ29udGVudF9UeXBlc10ueG1sUEsBAi0AFAAGAAgAAAAhADj9If/WAAAA&#10;lAEAAAsAAAAAAAAAAAAAAAAALwEAAF9yZWxzLy5yZWxzUEsBAi0AFAAGAAgAAAAhAKYTYTe0AgAA&#10;tAUAAA4AAAAAAAAAAAAAAAAALgIAAGRycy9lMm9Eb2MueG1sUEsBAi0AFAAGAAgAAAAhAKyPdZzh&#10;AAAADgEAAA8AAAAAAAAAAAAAAAAADgUAAGRycy9kb3ducmV2LnhtbFBLBQYAAAAABAAEAPMAAAAc&#10;BgAAAAA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390CA3">
    <w:pPr>
      <w:spacing w:line="0" w:lineRule="atLeast"/>
      <w:rPr>
        <w:sz w:val="4"/>
        <w:szCs w:val="4"/>
      </w:rPr>
    </w:pPr>
  </w:p>
</w:ftr>
</file>

<file path=word/footer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580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6915" cy="1270"/>
              <wp:effectExtent l="6350" t="10160" r="6985" b="7620"/>
              <wp:wrapNone/>
              <wp:docPr id="43" name="Group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6915" cy="1270"/>
                        <a:chOff x="1390" y="16036"/>
                        <a:chExt cx="9129" cy="2"/>
                      </a:xfrm>
                    </wpg:grpSpPr>
                    <wps:wsp>
                      <wps:cNvPr id="44" name="Freeform 44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29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29"/>
                            <a:gd name="T2" fmla="+- 0 10519 1390"/>
                            <a:gd name="T3" fmla="*/ T2 w 9129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29">
                              <a:moveTo>
                                <a:pt x="0" y="0"/>
                              </a:moveTo>
                              <a:lnTo>
                                <a:pt x="9129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43" o:spid="_x0000_s1026" style="position:absolute;margin-left:69.5pt;margin-top:801.8pt;width:456.45pt;height:.1pt;z-index:-4900;mso-position-horizontal-relative:page;mso-position-vertical-relative:page" coordorigin="1390,16036" coordsize="9129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t5KXwMAAOkHAAAOAAAAZHJzL2Uyb0RvYy54bWykVduO4zYMfS/QfxD02CLjS5zM2BjPYpHL&#10;oMC2XWDTD1Bk+YLakispcaZF/70UZWc82V202OZBkUyKPDykyMd3l64lZ6FNo2ROo7uQEiG5KhpZ&#10;5fS3w37xQImxTBasVVLk9EUY+u7p++8ehz4TsapVWwhNwIg02dDntLa2z4LA8Fp0zNypXkgQlkp3&#10;zMJRV0Gh2QDWuzaIw3AdDEoXvVZcGANft15In9B+WQpufy1LIyxpcwrYLK4a16Nbg6dHllWa9XXD&#10;RxjsG1B0rJHg9GpqyywjJ918ZqpruFZGlfaOqy5QZdlwgTFANFF4E82zVqceY6myoeqvNAG1Nzx9&#10;s1n+y/mjJk2R02RJiWQd5AjdEjgDOUNfZaDzrPtP/UftI4TtB8V/NyAObuXuXHllchx+VgXYYyer&#10;kJxLqTtnAsImF8zByzUH4mIJh4+r+3SdRitKOMii+H5MEa8hj+5StEwhj062Dpdrnz9e78bbaRSn&#10;/mrsRAHLvE/EOeJyQUGxmVc+zf/j81PNeoFpMo6ric9k4nOvhXAVTJLEU4pqE59mTuZM4kAa4Pxf&#10;afwSIxObX+ODZfxk7LNQmA92/mCsfwkF7DDLxVgMB2C77Fp4FD8uSEicM1w889VVLZrUfgjIISQD&#10;Qdej0clWPCl5W+EqSr9oDErR+3TG4pkxSGg1QWT1hJpf5AgbdoS51hNiwfXKuJo5ALip0sACKLkQ&#10;v6ILvm91/Z3RhYaecttNNCXQTY6ek55Zh8y5cFsy5BS5cB86dRYHhSJ78wTAyau0lXMtn8UZKi+G&#10;G84BlvnVqcM6S61U+6ZtMQ2tdFCSZZQiN0a1TeGEDo3R1XHTanJmrk/ib3w/b9SgH8kCjdWCFbtx&#10;b1nT+j04b5FbqL+RAleJ2Aj/SsN097B7SBZJvN4tknC7Xbzfb5LFeh/dr7bL7Wazjf520KIkq5ui&#10;ENKhm5pylPy3RzqOB99Or235TRRvgt3j7/Ngg7cwkGSIZfrH6KCr+DfqW8pRFS/wXrXyUwamImxq&#10;pf+kZIAJk1Pzx4lpQUn7k4SWk0ZJ4kYSHpLVfQwHPZcc5xImOZjKqaVQ4G67sX6MnXrdVDV4ijCt&#10;Ur2Hdls27j0jPo9qPEDXwx3OE4xlnH1uYM3PqPU6oZ/+AQAA//8DAFBLAwQUAAYACAAAACEACfKF&#10;l+IAAAAOAQAADwAAAGRycy9kb3ducmV2LnhtbEyPQUvDQBCF74L/YRnBm93E0NDGbEop6qkItoJ4&#10;m2anSWh2N2S3SfrvneKh3ubNPN58L19NphUD9b5xVkE8i0CQLZ1ubKXga//2tADhA1qNrbOk4EIe&#10;VsX9XY6ZdqP9pGEXKsEh1meooA6hy6T0ZU0G/cx1ZPl2dL3BwLKvpO5x5HDTyucoSqXBxvKHGjva&#10;1FSedmej4H3EcZ3Er8P2dNxcfvbzj+9tTEo9PkzrFxCBpnAzwxWf0aFgpoM7W+1FyzpZcpfAQxol&#10;KYirJZrHSxCHv90CZJHL/zWKXwAAAP//AwBQSwECLQAUAAYACAAAACEAtoM4kv4AAADhAQAAEwAA&#10;AAAAAAAAAAAAAAAAAAAAW0NvbnRlbnRfVHlwZXNdLnhtbFBLAQItABQABgAIAAAAIQA4/SH/1gAA&#10;AJQBAAALAAAAAAAAAAAAAAAAAC8BAABfcmVscy8ucmVsc1BLAQItABQABgAIAAAAIQCtwt5KXwMA&#10;AOkHAAAOAAAAAAAAAAAAAAAAAC4CAABkcnMvZTJvRG9jLnhtbFBLAQItABQABgAIAAAAIQAJ8oWX&#10;4gAAAA4BAAAPAAAAAAAAAAAAAAAAALkFAABkcnMvZG93bnJldi54bWxQSwUGAAAAAAQABADzAAAA&#10;yAYAAAAA&#10;">
              <v:shape id="Freeform 44" o:spid="_x0000_s1027" style="position:absolute;left:1390;top:16036;width:9129;height:2;visibility:visible;mso-wrap-style:square;v-text-anchor:top" coordsize="912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eQRSsMA&#10;AADbAAAADwAAAGRycy9kb3ducmV2LnhtbESPQWvCQBSE7wX/w/IEb81GCVJTVxGDoIiHWtteH9ln&#10;Etx9G7Krxn/vFgo9DjPzDTNf9taIG3W+caxgnKQgiEunG64UnD43r28gfEDWaByTggd5WC4GL3PM&#10;tbvzB92OoRIRwj5HBXUIbS6lL2uy6BPXEkfv7DqLIcqukrrDe4RbIydpOpUWG44LNba0rqm8HK9W&#10;wU+mTUGVOV++teav2a44ZPtCqdGwX72DCNSH//Bfe6sVZBn8fok/QC6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eQRSsMAAADbAAAADwAAAAAAAAAAAAAAAACYAgAAZHJzL2Rv&#10;d25yZXYueG1sUEsFBgAAAAAEAAQA9QAAAIgDAAAAAA==&#10;" path="m,l9129,e" filled="f" strokeweight=".12mm">
                <v:path arrowok="t" o:connecttype="custom" o:connectlocs="0,0;9129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81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138430" cy="127635"/>
              <wp:effectExtent l="2540" t="0" r="1905" b="635"/>
              <wp:wrapNone/>
              <wp:docPr id="42" name="Text Box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70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2" o:spid="_x0000_s1152" type="#_x0000_t202" style="position:absolute;margin-left:69.95pt;margin-top:803.65pt;width:10.9pt;height:10.05pt;z-index:-489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QuesgIAALMFAAAOAAAAZHJzL2Uyb0RvYy54bWysVG1vmzAQ/j5p/8Hyd8pLCAFUUrUhTJO6&#10;F6ndD3DABGtgM9sJ6ab9951NSJNWk6ZtfLAO+/zcPXeP7/rm0LVoT6VigmfYv/IworwUFePbDH95&#10;LJwYI6UJr0grOM3wE1X4Zvn2zfXQpzQQjWgrKhGAcJUOfYYbrfvUdVXZ0I6oK9FTDoe1kB3R8Cu3&#10;biXJAOhd6waeF7mDkFUvRUmVgt18PMRLi1/XtNSf6lpRjdoMQ27artKuG7O6y2uSbiXpG1Ye0yB/&#10;kUVHGIegJ6icaIJ2kr2C6lgphRK1vipF54q6ZiW1HICN771g89CQnlouUBzVn8qk/h9s+XH/WSJW&#10;ZTgMMOKkgx490oNGd+KAYAvqM/QqBbeHHhz1Afahz5ar6u9F+VUhLlYN4Vt6K6UYGkoqyM83N92z&#10;qyOOMiCb4YOoIA7ZaWGBDrXsTPGgHAjQoU9Pp96YXEoTchaHMzgp4cgPFtFsbiOQdLrcS6XfUdEh&#10;Y2RYQustONnfK22SIenkYmJxUbC2te1v+cUGOI47EBqumjOThO3mj8RL1vE6Dp0wiNZO6OW5c1us&#10;Qicq/MU8n+WrVe7/NHH9MG1YVVFuwkzK8sM/69xR46MmTtpSomWVgTMpKbndrFqJ9gSUXdjvWJAz&#10;N/cyDVsE4PKCkh+E3l2QOEUUL5ywCOdOsvBix/OTuyTywiTMi0tK94zTf6eEhgwn82A+aum33Dz7&#10;veZG0o5pmB0t6zIcn5xIahS45pVtrSasHe2zUpj0n0sB7Z4abfVqJDqKVR82B/s0/CAy8Y2aN6J6&#10;AglLARIDNcLkA6MR8jtGA0yRDKtvOyIpRu17Ds/AjJzJkJOxmQzCS7iaYY3RaK70OJp2vWTbBpDH&#10;h8bFLTyVmlkZP2dxfGAwGSyb4xQzo+f833o9z9rlLwAAAP//AwBQSwMEFAAGAAgAAAAhAO52D/vh&#10;AAAADQEAAA8AAABkcnMvZG93bnJldi54bWxMj8FOwzAQRO9I/IO1lbhRpy1KSBqnqhCckBBpOHB0&#10;4m1iNV6H2G3D3+Ocym1G+zQ7k+8m07MLjk5bErBaRsCQGqs0tQK+qrfHZ2DOS1Kyt4QCftHBrri/&#10;y2Wm7JVKvBx8y0IIuUwK6LwfMs5d06GRbmkHpHA72tFIH+zYcjXKawg3PV9HUcyN1BQ+dHLAlw6b&#10;0+FsBOy/qXzVPx/1Z3ksdVWlEb3HJyEeFtN+C8zj5G8wzPVDdShCp9qeSTnWB79J04AGEUfJBtiM&#10;xKsEWD2LdfIEvMj5/xXFHwAAAP//AwBQSwECLQAUAAYACAAAACEAtoM4kv4AAADhAQAAEwAAAAAA&#10;AAAAAAAAAAAAAAAAW0NvbnRlbnRfVHlwZXNdLnhtbFBLAQItABQABgAIAAAAIQA4/SH/1gAAAJQB&#10;AAALAAAAAAAAAAAAAAAAAC8BAABfcmVscy8ucmVsc1BLAQItABQABgAIAAAAIQCcuQuesgIAALMF&#10;AAAOAAAAAAAAAAAAAAAAAC4CAABkcnMvZTJvRG9jLnhtbFBLAQItABQABgAIAAAAIQDudg/74QAA&#10;AA0BAAAPAAAAAAAAAAAAAAAAAAwFAABkcnMvZG93bnJldi54bWxQSwUGAAAAAAQABADzAAAAGgYA&#10;AAAA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70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82" behindDoc="1" locked="0" layoutInCell="1" allowOverlap="1">
              <wp:simplePos x="0" y="0"/>
              <wp:positionH relativeFrom="page">
                <wp:posOffset>4131945</wp:posOffset>
              </wp:positionH>
              <wp:positionV relativeFrom="page">
                <wp:posOffset>10206355</wp:posOffset>
              </wp:positionV>
              <wp:extent cx="2543175" cy="127635"/>
              <wp:effectExtent l="0" t="0" r="1905" b="635"/>
              <wp:wrapNone/>
              <wp:docPr id="41" name="Text Box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3175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41" o:spid="_x0000_s1153" type="#_x0000_t202" style="position:absolute;margin-left:325.35pt;margin-top:803.65pt;width:200.25pt;height:10.05pt;z-index:-489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4WMsgIAALQFAAAOAAAAZHJzL2Uyb0RvYy54bWysVNtunDAQfa/Uf7D8TriEvYDCRsmyVJXS&#10;i5T0A7xgFqvGprZ3Ia367x2bZbNJVKlqywMa2+PjOTNn5up6aDk6UKWZFBkOLwKMqChlxcQuw18e&#10;Cm+JkTZEVIRLQTP8SDW+Xr19c9V3KY1kI3lFFQIQodO+y3BjTJf6vi4b2hJ9ITsq4LCWqiUGlmrn&#10;V4r0gN5yPwqCud9LVXVKllRr2M3HQ7xy+HVNS/OprjU1iGcYYjPur9x/a//+6oqkO0W6hpXHMMhf&#10;RNESJuDRE1RODEF7xV5BtaxUUsvaXJSy9WVds5I6DsAmDF6wuW9IRx0XSI7uTmnS/w+2/Hj4rBCr&#10;MhyHGAnSQo0e6GDQrRwQbEF++k6n4HbfgaMZYB/q7Ljq7k6WXzUSct0QsaM3Ssm+oaSC+NxN/+zq&#10;iKMtyLb/ICt4h+yNdEBDrVqbPEgHAnSo0+OpNjaWEjajWXwZLmYYlXAWRov55cwG55N0ut0pbd5R&#10;2SJrZFhB7R06OdxpM7pOLvYxIQvGuas/F882AHPcgbfhqj2zUbhy/kiCZLPcLGMvjuYbLw7y3Lsp&#10;1rE3LyC6/DJfr/Pwp303jNOGVRUV9plJWmH8Z6U7inwUxUlcWnJWWTgbkla77ZordCAg7cJ9x4Sc&#10;ufnPw3D5Ai4vKIVRHNxGiVfMlwsvLuKZlyyCpReEyW0yD+IkzovnlO6YoP9OCfUZTmbRbBTTb7kF&#10;7nvNjaQtMzA8OGszvDw5kdRKcCMqV1pDGB/ts1TY8J9SAeWeCu0EazU6qtUM28H1Buht6oStrB5B&#10;w0qCxECoMPrAaKT6jlEPYyTD+tueKIoRfy+gD+zMmQw1GdvJIKKEqxk2GI3m2oyzad8ptmsAeew0&#10;IW+gV2rmZGybaowCONgFjAbH5jjG7Ow5Xzuvp2G7+gUAAP//AwBQSwMEFAAGAAgAAAAhAKyPdZzh&#10;AAAADgEAAA8AAABkcnMvZG93bnJldi54bWxMj8FOwzAMhu9IvENkJG4sWWHtVppOE4ITEqIrB45p&#10;47XVGqc02VbenvQ0jvb/6ffnbDuZnp1xdJ0lCcuFAIZUW91RI+GrfHtYA3NekVa9JZTwiw62+e1N&#10;plJtL1Tgee8bFkrIpUpC6/2Qcu7qFo1yCzsghexgR6N8GMeG61FdQrnpeSREzI3qKFxo1YAvLdbH&#10;/clI2H1T8dr9fFSfxaHoynIj6D0+Snl/N+2egXmc/BWGWT+oQx6cKnsi7VgvIV6JJKAhiEXyCGxG&#10;xGoZAavmXZQ8Ac8z/v+N/A8AAP//AwBQSwECLQAUAAYACAAAACEAtoM4kv4AAADhAQAAEwAAAAAA&#10;AAAAAAAAAAAAAAAAW0NvbnRlbnRfVHlwZXNdLnhtbFBLAQItABQABgAIAAAAIQA4/SH/1gAAAJQB&#10;AAALAAAAAAAAAAAAAAAAAC8BAABfcmVscy8ucmVsc1BLAQItABQABgAIAAAAIQBXe4WMsgIAALQF&#10;AAAOAAAAAAAAAAAAAAAAAC4CAABkcnMvZTJvRG9jLnhtbFBLAQItABQABgAIAAAAIQCsj3Wc4QAA&#10;AA4BAAAPAAAAAAAAAAAAAAAAAAwFAABkcnMvZG93bnJldi54bWxQSwUGAAAAAAQABADzAAAAGgYA&#10;AAAA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583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6915" cy="1270"/>
              <wp:effectExtent l="6350" t="10160" r="6985" b="7620"/>
              <wp:wrapNone/>
              <wp:docPr id="39" name="Group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6915" cy="1270"/>
                        <a:chOff x="1390" y="16036"/>
                        <a:chExt cx="9129" cy="2"/>
                      </a:xfrm>
                    </wpg:grpSpPr>
                    <wps:wsp>
                      <wps:cNvPr id="40" name="Freeform 40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29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29"/>
                            <a:gd name="T2" fmla="+- 0 10519 1390"/>
                            <a:gd name="T3" fmla="*/ T2 w 9129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29">
                              <a:moveTo>
                                <a:pt x="0" y="0"/>
                              </a:moveTo>
                              <a:lnTo>
                                <a:pt x="9129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39" o:spid="_x0000_s1026" style="position:absolute;margin-left:69.5pt;margin-top:801.8pt;width:456.45pt;height:.1pt;z-index:-4897;mso-position-horizontal-relative:page;mso-position-vertical-relative:page" coordorigin="1390,16036" coordsize="9129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mM3YAMAAOkHAAAOAAAAZHJzL2Uyb0RvYy54bWykVduO4zYMfS/QfxD02CLjS5zM2BjPYpHL&#10;oMC2XWDTD1Bk+YLakispcaZF/70UZWc82V202OZBoUyKPDykqMd3l64lZ6FNo2ROo7uQEiG5KhpZ&#10;5fS3w37xQImxTBasVVLk9EUY+u7p++8ehz4TsapVWwhNwIk02dDntLa2z4LA8Fp0zNypXkhQlkp3&#10;zMJWV0Gh2QDeuzaIw3AdDEoXvVZcGANft15Jn9B/WQpufy1LIyxpcwrYLK4a16Nbg6dHllWa9XXD&#10;RxjsG1B0rJEQ9OpqyywjJ9185qpruFZGlfaOqy5QZdlwgTlANlF4k82zVqcec6myoeqvNAG1Nzx9&#10;s1v+y/mjJk2R02VKiWQd1AjDEtgDOUNfZWDzrPtP/UftMwTxg+K/G1AHt3q3r7wxOQ4/qwL8sZNV&#10;SM6l1J1zAWmTC9bg5VoDcbGEw8fVfbpOoxUlHHRRfD+WiNdQR3coWqZQR6dbh8u1rx+vd+PpNIoh&#10;DXc0dqqAZT4m4hxxuaSg2cwrn+b/8fmpZr3AMhnH1chnAjA9n3sthOtgAp+QUjSb+DRzMmcaB9IA&#10;5/9K45cYmdj8Gh8s4ydjn4XCerDzB2MBGbRvAZIXRvAHSKPsWrgUPy5ISFwwXDzzVTGZRZPZDwE5&#10;hGQgGHp0OhnFk5H3Fa6i9IvOlpOdcxbPnEFBrxBZPaHmFznCBokwN3pCbLheGdczBwA3dRp4ACOX&#10;4ldsIfatrT8zhtAwU26niaYEpsnRc9Iz65C5EE4kQ06RC/ehU2dxUKiyN1cAgrxqWzm38lWcofJq&#10;OOECYJtfgzqss9JKtW/aFsvQSgclWUYpcmNU2xRO6dAYXR03rSZn5uYk/sb788YM5pEs0FktWLEb&#10;Zcua1ssQvEVuof9GClwn4iD8Kw3T3cPuIVkk8Xq3SMLtdvF+v0kW6310v9out5vNNvrbQYuSrG6K&#10;QkiHbhrKUfLfLun4PPhxeh3Lb7J4k+wef58nG7yFgSRDLtM/ZgdTxd9RP1KOqniB+6qVf2XgVQSh&#10;VvpPSgZ4YXJq/jgxLShpf5IwctIocTPC4iZZ3cew0XPNca5hkoOrnFoKDe7EjfXP2KnXTVVDpAjL&#10;KtV7GLdl4+4z4vOoxg1MPZTwPcFcxrfPPVjzPVq9vtBP/wAAAP//AwBQSwMEFAAGAAgAAAAhAAny&#10;hZfiAAAADgEAAA8AAABkcnMvZG93bnJldi54bWxMj0FLw0AQhe+C/2EZwZvdxNDQxmxKKeqpCLaC&#10;eJtmp0lodjdkt0n6753iod7mzTzefC9fTaYVA/W+cVZBPItAkC2dbmyl4Gv/9rQA4QNaja2zpOBC&#10;HlbF/V2OmXaj/aRhFyrBIdZnqKAOocuk9GVNBv3MdWT5dnS9wcCyr6TuceRw08rnKEqlwcbyhxo7&#10;2tRUnnZno+B9xHGdxK/D9nTcXH7284/vbUxKPT5M6xcQgaZwM8MVn9GhYKaDO1vtRcs6WXKXwEMa&#10;JSmIqyWax0sQh7/dAmSRy/81il8AAAD//wMAUEsBAi0AFAAGAAgAAAAhALaDOJL+AAAA4QEAABMA&#10;AAAAAAAAAAAAAAAAAAAAAFtDb250ZW50X1R5cGVzXS54bWxQSwECLQAUAAYACAAAACEAOP0h/9YA&#10;AACUAQAACwAAAAAAAAAAAAAAAAAvAQAAX3JlbHMvLnJlbHNQSwECLQAUAAYACAAAACEAvnZjN2AD&#10;AADpBwAADgAAAAAAAAAAAAAAAAAuAgAAZHJzL2Uyb0RvYy54bWxQSwECLQAUAAYACAAAACEACfKF&#10;l+IAAAAOAQAADwAAAAAAAAAAAAAAAAC6BQAAZHJzL2Rvd25yZXYueG1sUEsFBgAAAAAEAAQA8wAA&#10;AMkGAAAAAA==&#10;">
              <v:shape id="Freeform 40" o:spid="_x0000_s1027" style="position:absolute;left:1390;top:16036;width:9129;height:2;visibility:visible;mso-wrap-style:square;v-text-anchor:top" coordsize="912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t8XSb8A&#10;AADbAAAADwAAAGRycy9kb3ducmV2LnhtbERPy4rCMBTdC/MP4Q7MTtORIlqNMliEGcSF7+2lubbF&#10;5KY0UTt/bxaCy8N5zxadNeJOra8dK/geJCCIC6drLhUc9qv+GIQPyBqNY1LwTx4W84/eDDPtHryl&#10;+y6UIoawz1BBFUKTSemLiiz6gWuII3dxrcUQYVtK3eIjhlsjh0kykhZrjg0VNrSsqLjublbBOdUm&#10;p9Jcriet+Tj5yzfpOlfq67P7mYII1IW3+OX+1QrSuD5+iT9Azp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a3xdJvwAAANsAAAAPAAAAAAAAAAAAAAAAAJgCAABkcnMvZG93bnJl&#10;di54bWxQSwUGAAAAAAQABAD1AAAAhAMAAAAA&#10;" path="m,l9129,e" filled="f" strokeweight=".12mm">
                <v:path arrowok="t" o:connecttype="custom" o:connectlocs="0,0;9129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84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2542540" cy="127635"/>
              <wp:effectExtent l="2540" t="0" r="0" b="635"/>
              <wp:wrapNone/>
              <wp:docPr id="38" name="Text Box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254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 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8" o:spid="_x0000_s1154" type="#_x0000_t202" style="position:absolute;margin-left:69.95pt;margin-top:803.65pt;width:200.2pt;height:10.05pt;z-index:-4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o7nsQIAALQFAAAOAAAAZHJzL2Uyb0RvYy54bWysVNtunDAQfa/Uf7D8TriEvYDCRsmyVJXS&#10;i5T0A7xgFqvGprZ3Ia367x2bZbNJVKlqixAaxuMztzNzdT20HB2o0kyKDIcXAUZUlLJiYpfhLw+F&#10;t8RIGyIqwqWgGX6kGl+v3r656ruURrKRvKIKAYjQad9luDGmS31flw1tib6QHRVwWEvVEgO/audX&#10;ivSA3nI/CoK530tVdUqWVGvQ5uMhXjn8uqal+VTXmhrEMwyxGfdV7ru1X391RdKdIl3DymMY5C+i&#10;aAkT4PQElRND0F6xV1AtK5XUsjYXpWx9WdespC4HyCYMXmRz35COulygOLo7lUn/P9jy4+GzQqzK&#10;8CV0SpAWevRAB4Nu5YBABfXpO52C2X0HhmYAPfTZ5aq7O1l+1UjIdUPEjt4oJfuGkgriC+1N/+zq&#10;iKMtyLb/ICvwQ/ZGOqChVq0tHpQDATr06fHUGxtLCcpoFsMLRyWchdFifjlzLkg63e6UNu+obJEV&#10;Mqyg9w6dHO60sdGQdDKxzoQsGOeu/1w8U4DhqAHfcNWe2ShcO38kQbJZbpaxF0fzjRcHee7dFOvY&#10;mxfhYpZf5ut1Hv60fsM4bVhVUWHdTNQK4z9r3ZHkIylO5NKSs8rC2ZC02m3XXKEDAWoX7jkW5MzM&#10;fx6GKwLk8iKlMIqD2yjxivly4cVFPPOSRbD0gjC5TeZBnMR58TylOybov6eE+gwns2g2kum3uQXu&#10;eZ0bSVtmYHlw1mZ4eTIiqaXgRlSutYYwPspnpbDhP5UC2j012hHWcnRkqxm2g5uNMDpNwlZWj8Bh&#10;JYFiwEZYfSA0Un3HqIc1kmH9bU8UxYi/FzAHdudMgpqE7SQQUcLVDBuMRnFtxt207xTbNYA8TpqQ&#10;NzArNXM0tkM1RnGcMFgNLpvjGrO75/zfWT0t29UvAAAA//8DAFBLAwQUAAYACAAAACEAvzxE/OEA&#10;AAANAQAADwAAAGRycy9kb3ducmV2LnhtbEyPwU7DMBBE70j8g7VI3KhNW9ImxKkqBCckRBoOPTqx&#10;m1iN1yF22/D3bE9wm9kdzb7NN5Pr2dmMwXqU8DgTwAw2XltsJXxVbw9rYCEq1Kr3aCT8mACb4vYm&#10;V5n2FyzNeRdbRiUYMiWhi3HIOA9NZ5wKMz8YpN3Bj05FsmPL9aguVO56Phci4U5ZpAudGsxLZ5rj&#10;7uQkbPdYvtrvj/qzPJS2qlKB78lRyvu7afsMLJop/oXhik/oUBBT7U+oA+vJL9KUoiQSsVoAo8jT&#10;UpCor6P5agm8yPn/L4pfAAAA//8DAFBLAQItABQABgAIAAAAIQC2gziS/gAAAOEBAAATAAAAAAAA&#10;AAAAAAAAAAAAAABbQ29udGVudF9UeXBlc10ueG1sUEsBAi0AFAAGAAgAAAAhADj9If/WAAAAlAEA&#10;AAsAAAAAAAAAAAAAAAAALwEAAF9yZWxzLy5yZWxzUEsBAi0AFAAGAAgAAAAhAIJSjuexAgAAtAUA&#10;AA4AAAAAAAAAAAAAAAAALgIAAGRycy9lMm9Eb2MueG1sUEsBAi0AFAAGAAgAAAAhAL88RPzhAAAA&#10;DQEAAA8AAAAAAAAAAAAAAAAACwUAAGRycy9kb3ducmV2LnhtbFBLBQYAAAAABAAEAPMAAAAZBgAA&#10;AAA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 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85" behindDoc="1" locked="0" layoutInCell="1" allowOverlap="1">
              <wp:simplePos x="0" y="0"/>
              <wp:positionH relativeFrom="page">
                <wp:posOffset>6537325</wp:posOffset>
              </wp:positionH>
              <wp:positionV relativeFrom="page">
                <wp:posOffset>10206355</wp:posOffset>
              </wp:positionV>
              <wp:extent cx="138430" cy="127635"/>
              <wp:effectExtent l="3175" t="0" r="1270" b="635"/>
              <wp:wrapNone/>
              <wp:docPr id="37" name="Text Box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71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7" o:spid="_x0000_s1155" type="#_x0000_t202" style="position:absolute;margin-left:514.75pt;margin-top:803.65pt;width:10.9pt;height:10.05pt;z-index:-489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UHbsgIAALMFAAAOAAAAZHJzL2Uyb0RvYy54bWysVG1vmzAQ/j5p/8Hyd8pLSAKopGpDmCZ1&#10;L1K7H+CACdbAZrYT6Kb9951NSJNWk6ZtfLAO+/zcPXeP7/pmaBt0oFIxwVPsX3kYUV6IkvFdir88&#10;5k6EkdKEl6QRnKb4iSp8s3r75rrvEhqIWjQllQhAuEr6LsW11l3iuqqoaUvUlegoh8NKyJZo+JU7&#10;t5SkB/S2cQPPW7i9kGUnRUGVgt1sPMQri19VtNCfqkpRjZoUQ27artKuW7O6q2uS7CTpalYc0yB/&#10;kUVLGIegJ6iMaIL2kr2CalkhhRKVvipE64qqYgW1HICN771g81CTjlouUBzVncqk/h9s8fHwWSJW&#10;pni2xIiTFnr0SAeN7sSAYAvq03cqAbeHDhz1APvQZ8tVdfei+KoQF+ua8B29lVL0NSUl5Oebm+7Z&#10;1RFHGZBt/0GUEIfstbBAQyVbUzwoBwJ06NPTqTcml8KEnEXhDE4KOPKD5WI2txFIMl3upNLvqGiR&#10;MVIsofUWnBzulTbJkGRyMbG4yFnT2PY3/GIDHMcdCA1XzZlJwnbzR+zFm2gThU4YLDZO6GWZc5uv&#10;Q2eR+8t5NsvW68z/aeL6YVKzsqTchJmU5Yd/1rmjxkdNnLSlRMNKA2dSUnK3XTcSHQgoO7ffsSBn&#10;bu5lGrYIwOUFJT8IvbsgdvJFtHTCPJw78dKLHM+P7+KFF8Zhll9Sumec/jsl1Kc4ngfzUUu/5ebZ&#10;7zU3krRMw+xoWJvi6OREEqPADS9tazVhzWiflcKk/1wKaPfUaKtXI9FRrHrYDvZp+EFs4hs1b0X5&#10;BBKWAiQGaoTJB0Yt5HeMepgiKVbf9kRSjJr3HJ6BGTmTISdjOxmEF3A1xRqj0VzrcTTtO8l2NSCP&#10;D42LW3gqFbMyfs7i+MBgMlg2xylmRs/5v/V6nrWrXwAAAP//AwBQSwMEFAAGAAgAAAAhAGuSiQzh&#10;AAAADwEAAA8AAABkcnMvZG93bnJldi54bWxMj8FOwzAQRO9I/IO1SNyo3UBTGuJUFYITEiINB45O&#10;7CZW43WI3Tb8PZsT3GZ2R7Nv8+3kenY2Y7AeJSwXApjBxmuLrYTP6vXuEViICrXqPRoJPybAtri+&#10;ylWm/QVLc97HllEJhkxJ6GIcMs5D0xmnwsIPBml38KNTkezYcj2qC5W7nidCpNwpi3ShU4N57kxz&#10;3J+chN0Xli/2+73+KA+lraqNwLf0KOXtzbR7AhbNFP/CMOMTOhTEVPsT6sB68iLZrChLKhXre2Bz&#10;RqyWpOp5lqwfgBc5//9H8QsAAP//AwBQSwECLQAUAAYACAAAACEAtoM4kv4AAADhAQAAEwAAAAAA&#10;AAAAAAAAAAAAAAAAW0NvbnRlbnRfVHlwZXNdLnhtbFBLAQItABQABgAIAAAAIQA4/SH/1gAAAJQB&#10;AAALAAAAAAAAAAAAAAAAAC8BAABfcmVscy8ucmVsc1BLAQItABQABgAIAAAAIQDqKUHbsgIAALMF&#10;AAAOAAAAAAAAAAAAAAAAAC4CAABkcnMvZTJvRG9jLnhtbFBLAQItABQABgAIAAAAIQBrkokM4QAA&#10;AA8BAAAPAAAAAAAAAAAAAAAAAAwFAABkcnMvZG93bnJldi54bWxQSwUGAAAAAAQABADzAAAAGgYA&#10;AAAA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71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586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6915" cy="1270"/>
              <wp:effectExtent l="6350" t="10160" r="6985" b="7620"/>
              <wp:wrapNone/>
              <wp:docPr id="35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6915" cy="1270"/>
                        <a:chOff x="1390" y="16036"/>
                        <a:chExt cx="9129" cy="2"/>
                      </a:xfrm>
                    </wpg:grpSpPr>
                    <wps:wsp>
                      <wps:cNvPr id="36" name="Freeform 36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29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29"/>
                            <a:gd name="T2" fmla="+- 0 10519 1390"/>
                            <a:gd name="T3" fmla="*/ T2 w 9129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29">
                              <a:moveTo>
                                <a:pt x="0" y="0"/>
                              </a:moveTo>
                              <a:lnTo>
                                <a:pt x="9129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35" o:spid="_x0000_s1026" style="position:absolute;margin-left:69.5pt;margin-top:801.8pt;width:456.45pt;height:.1pt;z-index:-4894;mso-position-horizontal-relative:page;mso-position-vertical-relative:page" coordorigin="1390,16036" coordsize="9129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zyeXgMAAOkHAAAOAAAAZHJzL2Uyb0RvYy54bWykVduO4zYMfS/QfxD02CLjS5zM2BjPYpHL&#10;oMC2XWDTD1Bk+YLakispcaZF/70UZWc82V202OZBkUyKPDykyMd3l64lZ6FNo2ROo7uQEiG5KhpZ&#10;5fS3w37xQImxTBasVVLk9EUY+u7p++8ehz4TsapVWwhNwIg02dDntLa2z4LA8Fp0zNypXkgQlkp3&#10;zMJRV0Gh2QDWuzaIw3AdDEoXvVZcGANft15In9B+WQpufy1LIyxpcwrYLK4a16Nbg6dHllWa9XXD&#10;RxjsG1B0rJHg9GpqyywjJ918ZqpruFZGlfaOqy5QZdlwgTFANFF4E82zVqceY6myoeqvNAG1Nzx9&#10;s1n+y/mjJk2R0+WKEsk6yBG6JXAGcoa+ykDnWfef+o/aRwjbD4r/bkAc3MrdufLK5Dj8rAqwx05W&#10;ITmXUnfOBIRNLpiDl2sOxMUSDh9X9+k6jQALB1kU348p4jXk0V2Klink0cnW4XLt88fr3Xg7jeLU&#10;X42dKGCZ94k4R1wuKCg288qn+X98fqpZLzBNxnE18bme+NxrIVwFE4/XeQe1iU8zJ3MmcWoGOP9X&#10;Gr/EyMTm1/hgGT8Z+ywU5oOdPxjrX0IBO8xyMRbDAdguuxYexY8LEhLnDJfx5VzVoknth4AcQjIQ&#10;dD0anWzFk5K3Fa6i9IvGlpOeMxbPjEFCqwkiqyfU/CJH2LAjzLWeEAuuV8bVzAHATZUGFkDJhfgV&#10;XfB9q+vvjC409JTbbqIpgW5y9Jz0zDpkzoXbkiGnyIX70KmzOCgU2ZsnAE5epa2ca/kszlB5Mdxw&#10;DrDMr04d1llqpdo3bYtpaKWDkiyjFLkxqm0KJ3RojK6Om1aTM3N9En/j+3mjBv1IFmisFqzYjXvL&#10;mtbvwXmL3EL9jRS4SsRG+FcapruH3UOySOL1bpGE2+3i/X6TLNb76H61XW43m230t4MWJVndFIWQ&#10;Dt3UlKPkvz3ScTz4dnpty2+ieBPsHn+fBxu8hYEkQyzTP0YHXcW/Ud9Sjqp4gfeqlZ8yMBVhUyv9&#10;JyUDTJicmj9OTAtK2p8ktJw0ShI3kvCQrO5jOOi55DiXMMnBVE4thQJ32431Y+zU66aqwVOEaZXq&#10;PbTbsnHvGfF5VOMBuh7ucJ5gLOPscwNrfkat1wn99A8AAAD//wMAUEsDBBQABgAIAAAAIQAJ8oWX&#10;4gAAAA4BAAAPAAAAZHJzL2Rvd25yZXYueG1sTI9BS8NAEIXvgv9hGcGb3cTQ0MZsSinqqQi2gnib&#10;ZqdJaHY3ZLdJ+u+d4qHe5s083nwvX02mFQP1vnFWQTyLQJAtnW5speBr//a0AOEDWo2ts6TgQh5W&#10;xf1djpl2o/2kYRcqwSHWZ6igDqHLpPRlTQb9zHVk+XZ0vcHAsq+k7nHkcNPK5yhKpcHG8ocaO9rU&#10;VJ52Z6PgfcRxncSvw/Z03Fx+9vOP721MSj0+TOsXEIGmcDPDFZ/RoWCmgztb7UXLOllyl8BDGiUp&#10;iKslmsdLEIe/3QJkkcv/NYpfAAAA//8DAFBLAQItABQABgAIAAAAIQC2gziS/gAAAOEBAAATAAAA&#10;AAAAAAAAAAAAAAAAAABbQ29udGVudF9UeXBlc10ueG1sUEsBAi0AFAAGAAgAAAAhADj9If/WAAAA&#10;lAEAAAsAAAAAAAAAAAAAAAAALwEAAF9yZWxzLy5yZWxzUEsBAi0AFAAGAAgAAAAhAEirPJ5eAwAA&#10;6QcAAA4AAAAAAAAAAAAAAAAALgIAAGRycy9lMm9Eb2MueG1sUEsBAi0AFAAGAAgAAAAhAAnyhZfi&#10;AAAADgEAAA8AAAAAAAAAAAAAAAAAuAUAAGRycy9kb3ducmV2LnhtbFBLBQYAAAAABAAEAPMAAADH&#10;BgAAAAA=&#10;">
              <v:shape id="Freeform 36" o:spid="_x0000_s1027" style="position:absolute;left:1390;top:16036;width:9129;height:2;visibility:visible;mso-wrap-style:square;v-text-anchor:top" coordsize="912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xZ28MA&#10;AADbAAAADwAAAGRycy9kb3ducmV2LnhtbESPT4vCMBTE7wt+h/AEb5r6B3GrUcQiuMgedHf1+mie&#10;bTF5KU3U7rc3C8Ieh5n5DbNYtdaIOzW+cqxgOEhAEOdOV1wo+P7a9mcgfEDWaByTgl/ysFp23haY&#10;avfgA92PoRARwj5FBWUIdSqlz0uy6AeuJo7exTUWQ5RNIXWDjwi3Ro6SZCotVhwXSqxpU1J+Pd6s&#10;gvNEm4wKc7metOaf94/sc7LPlOp12/UcRKA2/Idf7Z1WMJ7C35f4A+Ty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nxZ28MAAADbAAAADwAAAAAAAAAAAAAAAACYAgAAZHJzL2Rv&#10;d25yZXYueG1sUEsFBgAAAAAEAAQA9QAAAIgDAAAAAA==&#10;" path="m,l9129,e" filled="f" strokeweight=".12mm">
                <v:path arrowok="t" o:connecttype="custom" o:connectlocs="0,0;9129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87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138430" cy="127635"/>
              <wp:effectExtent l="2540" t="0" r="1905" b="635"/>
              <wp:wrapNone/>
              <wp:docPr id="34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72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4" o:spid="_x0000_s1156" type="#_x0000_t202" style="position:absolute;margin-left:69.95pt;margin-top:803.65pt;width:10.9pt;height:10.05pt;z-index:-489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qzesgIAALMFAAAOAAAAZHJzL2Uyb0RvYy54bWysVG1vmzAQ/j5p/8Hyd8pLSAKopGpDmCZ1&#10;L1K7H+CACdbAZrYT6Kb9951NSJNWk6ZtfLAO+/zcPXeP7/pmaBt0oFIxwVPsX3kYUV6IkvFdir88&#10;5k6EkdKEl6QRnKb4iSp8s3r75rrvEhqIWjQllQhAuEr6LsW11l3iuqqoaUvUlegoh8NKyJZo+JU7&#10;t5SkB/S2cQPPW7i9kGUnRUGVgt1sPMQri19VtNCfqkpRjZoUQ27artKuW7O6q2uS7CTpalYc0yB/&#10;kUVLGIegJ6iMaIL2kr2CalkhhRKVvipE64qqYgW1HICN771g81CTjlouUBzVncqk/h9s8fHwWSJW&#10;pngWYsRJCz16pINGd2JAsAX16TuVgNtDB456gH3os+WquntRfFWIi3VN+I7eSin6mpIS8vPNTffs&#10;6oijDMi2/yBKiEP2WligoZKtKR6UAwE69Onp1BuTS2FCzqJwBicFHPnBcjGb2wgkmS53Uul3VLTI&#10;GCmW0HoLTg73SptkSDK5mFhc5KxpbPsbfrEBjuMOhIar5swkYbv5I/biTbSJQicMFhsn9LLMuc3X&#10;obPI/eU8m2Xrdeb/NHH9MKlZWVJuwkzK8sM/69xR46MmTtpSomGlgTMpKbnbrhuJDgSUndvvWJAz&#10;N/cyDVsE4PKCkh+E3l0QO/kiWjphHs6deOlFjufHd/HCC+Mwyy8p3TNO/50S6lMcz4P5qKXfcvPs&#10;95obSVqmYXY0rE1xdHIiiVHghpe2tZqwZrTPSmHSfy4FtHtqtNWrkegoVj1sB/s0fBAewBk1b0X5&#10;BBKWAiQGaoTJB0Yt5HeMepgiKVbf9kRSjJr3HJ6BGTmTISdjOxmEF3A1xRqj0VzrcTTtO8l2NSCP&#10;D42LW3gqFbMyfs7i+MBgMlg2xylmRs/5v/V6nrWrXwAAAP//AwBQSwMEFAAGAAgAAAAhAO52D/vh&#10;AAAADQEAAA8AAABkcnMvZG93bnJldi54bWxMj8FOwzAQRO9I/IO1lbhRpy1KSBqnqhCckBBpOHB0&#10;4m1iNV6H2G3D3+Ocym1G+zQ7k+8m07MLjk5bErBaRsCQGqs0tQK+qrfHZ2DOS1Kyt4QCftHBrri/&#10;y2Wm7JVKvBx8y0IIuUwK6LwfMs5d06GRbmkHpHA72tFIH+zYcjXKawg3PV9HUcyN1BQ+dHLAlw6b&#10;0+FsBOy/qXzVPx/1Z3ksdVWlEb3HJyEeFtN+C8zj5G8wzPVDdShCp9qeSTnWB79J04AGEUfJBtiM&#10;xKsEWD2LdfIEvMj5/xXFHwAAAP//AwBQSwECLQAUAAYACAAAACEAtoM4kv4AAADhAQAAEwAAAAAA&#10;AAAAAAAAAAAAAAAAW0NvbnRlbnRfVHlwZXNdLnhtbFBLAQItABQABgAIAAAAIQA4/SH/1gAAAJQB&#10;AAALAAAAAAAAAAAAAAAAAC8BAABfcmVscy8ucmVsc1BLAQItABQABgAIAAAAIQBNmqzesgIAALMF&#10;AAAOAAAAAAAAAAAAAAAAAC4CAABkcnMvZTJvRG9jLnhtbFBLAQItABQABgAIAAAAIQDudg/74QAA&#10;AA0BAAAPAAAAAAAAAAAAAAAAAAwFAABkcnMvZG93bnJldi54bWxQSwUGAAAAAAQABADzAAAAGgYA&#10;AAAA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72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88" behindDoc="1" locked="0" layoutInCell="1" allowOverlap="1">
              <wp:simplePos x="0" y="0"/>
              <wp:positionH relativeFrom="page">
                <wp:posOffset>4131945</wp:posOffset>
              </wp:positionH>
              <wp:positionV relativeFrom="page">
                <wp:posOffset>10206355</wp:posOffset>
              </wp:positionV>
              <wp:extent cx="2543175" cy="127635"/>
              <wp:effectExtent l="0" t="0" r="1905" b="635"/>
              <wp:wrapNone/>
              <wp:docPr id="33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3175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3" o:spid="_x0000_s1157" type="#_x0000_t202" style="position:absolute;margin-left:325.35pt;margin-top:803.65pt;width:200.25pt;height:10.05pt;z-index:-48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beysgIAALQFAAAOAAAAZHJzL2Uyb0RvYy54bWysVNuOmzAQfa/Uf7D8znIJuYCWrJIQqkrb&#10;i7TbD3DABKtgU9sJbKv+e8cmZJNdVara8mAN9vjMnJnjub3rmxodqVRM8AT7Nx5GlOeiYHyf4C+P&#10;mbPASGnCC1ILThP8RBW+W759c9u1MQ1EJeqCSgQgXMVdm+BK6zZ2XZVXtCHqRrSUw2EpZEM0/Mq9&#10;W0jSAXpTu4HnzdxOyKKVIqdKwW46HOKlxS9LmutPZamoRnWCITdtV2nXnVnd5S2J95K0FctPaZC/&#10;yKIhjEPQM1RKNEEHyV5BNSyXQolS3+SicUVZspxaDsDG916weahISy0XKI5qz2VS/w82/3j8LBEr&#10;EjyZYMRJAz16pL1Ga9Ej2IL6dK2Kwe2hBUfdwz702XJV7b3IvyrExaYifE9XUoquoqSA/Hxz0724&#10;OuAoA7LrPogC4pCDFhaoL2VjigflQIAOfXo698bkksNmMA0n/nyKUQ5nfjCfTaY2BInH261U+h0V&#10;DTJGgiX03qKT473SJhsSjy4mGBcZq2vb/5pfbYDjsAOx4ao5M1nYdv6IvGi72C5CJwxmWyf00tRZ&#10;ZZvQmWWQXTpJN5vU/2ni+mFcsaKg3IQZpeWHf9a6k8gHUZzFpUTNCgNnUlJyv9vUEh0JSDuz36kg&#10;F27udRq2CMDlBSU/CL11EDnZbDF3wiycOtHcWzieH62jmRdGYZpdU7pnnP47JdQlOJoG00FMv+Xm&#10;2e81NxI3TMPwqFmT4MXZicRGglte2NZqwurBviiFSf+5FNDusdFWsEajg1p1v+vt2/AnVs9GzjtR&#10;PIGGpQCJgVBh9IFRCfkdow7GSILVtwORFKP6PYd3YGbOaMjR2I0G4TlcTbDGaDA3ephNh1ayfQXI&#10;w0vjYgVvpWRWxs9ZnF4YjAbL5jTGzOy5/Ldez8N2+QsAAP//AwBQSwMEFAAGAAgAAAAhAKyPdZzh&#10;AAAADgEAAA8AAABkcnMvZG93bnJldi54bWxMj8FOwzAMhu9IvENkJG4sWWHtVppOE4ITEqIrB45p&#10;47XVGqc02VbenvQ0jvb/6ffnbDuZnp1xdJ0lCcuFAIZUW91RI+GrfHtYA3NekVa9JZTwiw62+e1N&#10;plJtL1Tgee8bFkrIpUpC6/2Qcu7qFo1yCzsghexgR6N8GMeG61FdQrnpeSREzI3qKFxo1YAvLdbH&#10;/clI2H1T8dr9fFSfxaHoynIj6D0+Snl/N+2egXmc/BWGWT+oQx6cKnsi7VgvIV6JJKAhiEXyCGxG&#10;xGoZAavmXZQ8Ac8z/v+N/A8AAP//AwBQSwECLQAUAAYACAAAACEAtoM4kv4AAADhAQAAEwAAAAAA&#10;AAAAAAAAAAAAAAAAW0NvbnRlbnRfVHlwZXNdLnhtbFBLAQItABQABgAIAAAAIQA4/SH/1gAAAJQB&#10;AAALAAAAAAAAAAAAAAAAAC8BAABfcmVscy8ucmVsc1BLAQItABQABgAIAAAAIQC2XbeysgIAALQF&#10;AAAOAAAAAAAAAAAAAAAAAC4CAABkcnMvZTJvRG9jLnhtbFBLAQItABQABgAIAAAAIQCsj3Wc4QAA&#10;AA4BAAAPAAAAAAAAAAAAAAAAAAwFAABkcnMvZG93bnJldi54bWxQSwUGAAAAAAQABADzAAAAGgYA&#10;AAAA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409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8185" cy="1270"/>
              <wp:effectExtent l="6350" t="10160" r="5715" b="7620"/>
              <wp:wrapNone/>
              <wp:docPr id="271" name="Group 2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8185" cy="1270"/>
                        <a:chOff x="1390" y="16036"/>
                        <a:chExt cx="9131" cy="2"/>
                      </a:xfrm>
                    </wpg:grpSpPr>
                    <wps:wsp>
                      <wps:cNvPr id="272" name="Freeform 272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31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31"/>
                            <a:gd name="T2" fmla="+- 0 10521 1390"/>
                            <a:gd name="T3" fmla="*/ T2 w 913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31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71" o:spid="_x0000_s1026" style="position:absolute;margin-left:69.5pt;margin-top:801.8pt;width:456.55pt;height:.1pt;z-index:-5071;mso-position-horizontal-relative:page;mso-position-vertical-relative:page" coordorigin="1390,16036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cZHYQMAAO0HAAAOAAAAZHJzL2Uyb0RvYy54bWykVduO4zYMfS/QfxD02CLjS5ybMZ7FIpdB&#10;gW27wKYfoMjyBbUlV1LiTIv+eynKzniyu2ixzYMimRR5eEiRj++ubUMuQptayYxGDyElQnKV17LM&#10;6G/Hw2xNibFM5qxRUmT0RRj67un77x77LhWxqlSTC03AiDRp32W0srZLg8DwSrTMPKhOSBAWSrfM&#10;wlGXQa5ZD9bbJojDcBn0SuedVlwYA193Xkif0H5RCG5/LQojLGkyCtgsrhrXk1uDp0eWlpp1Vc0H&#10;GOwbULSsluD0ZmrHLCNnXX9mqq25VkYV9oGrNlBFUXOBMUA0UXgXzbNW5w5jKdO+7G40AbV3PH2z&#10;Wf7L5aMmdZ7ReBVRIlkLSUK/xH0AevquTEHrWXefuo/axwjbD4r/bkAc3MvdufTK5NT/rHIwyM5W&#10;IT3XQrfOBAROrpiFl1sWxNUSDh8Xq806Wi8o4SCL4tWQJF5BJt2laL6BTDrZMpwvfQZ5tR9ub6I5&#10;xOGuxk4UsNT7RJwDLhcUlJt5ZdT8P0Y/VawTmCjjuLoxGo+MHrQQroiBVITl/IPiyKiZ0jmRODUD&#10;rP8rkV/iZOTza4ywlJ+NfRYKM8IuH4z1ryGHHeY5H+rhCHwXbQMP48cZCYlzhsvwem5qQLxX+yEg&#10;x5D0BF0PRkdbwMnUVriIoy8am496zlg8MQYpLUeIrBpR86scYMOOMNd+Qiy5ThlXNUcAN9YaWAAl&#10;F+JXdMH3va6/M7jQ0FfuO4qmBDrKyXPSMeuQORduS/qMIhfuQ6su4qhQZO8eATh5lTZyquWzOEHl&#10;xXDDOcBCvzl1WCeplepQNw2moZEOSjKPNsiNUU2dO6FDY3R52jaaXJjrlfgbXtAbNehJMkdjlWD5&#10;fthbVjd+D84b5Bbqb6DAVSI2w7824Wa/3q+TWRIv97Mk3O1m7w/bZLY8RKvFbr7bbnfR3w5alKRV&#10;nedCOnRjY46S//ZMhxHhW+qtNb+J4k2wB/x9HmzwFgaSDLGM/xgd9BX/Rn1TOan8Bd6rVn7SwGSE&#10;TaX0n5T0MGUyav44My0oaX6S0HQ2UZK4sYSHZLGK4aCnktNUwiQHUxm1FArcbbfWj7Jzp+uyAk8R&#10;plWq99Bwi9q9Z8TnUQ0H6Hu4w5mCsQzzzw2t6Rm1Xqf00z8AAAD//wMAUEsDBBQABgAIAAAAIQCz&#10;Evh94gAAAA4BAAAPAAAAZHJzL2Rvd25yZXYueG1sTI9BS8NAEIXvgv9hGcGb3aShocZsSinqqQi2&#10;gnibZqdJaHY2ZLdJ+u/d4qHe5s083nwvX02mFQP1rrGsIJ5FIIhLqxuuFHzt356WIJxH1thaJgUX&#10;crAq7u9yzLQd+ZOGna9ECGGXoYLa+y6T0pU1GXQz2xGH29H2Bn2QfSV1j2MIN62cR1EqDTYcPtTY&#10;0aam8rQ7GwXvI47rJH4dtqfj5vKzX3x8b2NS6vFhWr+A8DT5mxmu+AEdisB0sGfWTrRBJ8+hiw9D&#10;GiUpiKslWsxjEIe/3RJkkcv/NYpfAAAA//8DAFBLAQItABQABgAIAAAAIQC2gziS/gAAAOEBAAAT&#10;AAAAAAAAAAAAAAAAAAAAAABbQ29udGVudF9UeXBlc10ueG1sUEsBAi0AFAAGAAgAAAAhADj9If/W&#10;AAAAlAEAAAsAAAAAAAAAAAAAAAAALwEAAF9yZWxzLy5yZWxzUEsBAi0AFAAGAAgAAAAhAHMBxkdh&#10;AwAA7QcAAA4AAAAAAAAAAAAAAAAALgIAAGRycy9lMm9Eb2MueG1sUEsBAi0AFAAGAAgAAAAhALMS&#10;+H3iAAAADgEAAA8AAAAAAAAAAAAAAAAAuwUAAGRycy9kb3ducmV2LnhtbFBLBQYAAAAABAAEAPMA&#10;AADKBgAAAAA=&#10;">
              <v:shape id="Freeform 272" o:spid="_x0000_s1027" style="position:absolute;left:1390;top:16036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mosFcQA&#10;AADcAAAADwAAAGRycy9kb3ducmV2LnhtbESPT2sCMRTE7wW/Q3iCt5p1DyqrUUQRPPRQ/yB4e25e&#10;N0s3L0uS6tZPbwoFj8PM/IaZLzvbiBv5UDtWMBpmIIhLp2uuFJyO2/cpiBCRNTaOScEvBVguem9z&#10;LLS7855uh1iJBOFQoAITY1tIGUpDFsPQtcTJ+3LeYkzSV1J7vCe4bWSeZWNpsea0YLCltaHy+/Bj&#10;FcjzZ6e3e7PZTa0Pjzjxl4/LValBv1vNQETq4iv8395pBfkkh78z6QjIxR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JqLBXEAAAA3AAAAA8AAAAAAAAAAAAAAAAAmAIAAGRycy9k&#10;b3ducmV2LnhtbFBLBQYAAAAABAAEAPUAAACJAwAAAAA=&#10;" path="m,l9131,e" filled="f" strokeweight=".12mm">
                <v:path arrowok="t" o:connecttype="custom" o:connectlocs="0,0;9131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10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138430" cy="127635"/>
              <wp:effectExtent l="2540" t="0" r="1905" b="635"/>
              <wp:wrapNone/>
              <wp:docPr id="270" name="Text Box 2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10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70" o:spid="_x0000_s1038" type="#_x0000_t202" style="position:absolute;margin-left:69.95pt;margin-top:803.65pt;width:10.9pt;height:10.05pt;z-index:-507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5QgsQIAALQFAAAOAAAAZHJzL2Uyb0RvYy54bWysVG1vmzAQ/j5p/8Hyd8pLSAKopGpDmCZ1&#10;L1K7H+CACdbAZrYT6Kb9951NSJNWk6ZtfLAO+/zcc3eP7/pmaBt0oFIxwVPsX3kYUV6IkvFdir88&#10;5k6EkdKEl6QRnKb4iSp8s3r75rrvEhqIWjQllQhAuEr6LsW11l3iuqqoaUvUlegoh8NKyJZo+JU7&#10;t5SkB/S2cQPPW7i9kGUnRUGVgt1sPMQri19VtNCfqkpRjZoUAzdtV2nXrVnd1TVJdpJ0NSuONMhf&#10;sGgJ4xD0BJURTdBesldQLSukUKLSV4VoXVFVrKA2B8jG915k81CTjtpcoDiqO5VJ/T/Y4uPhs0Ss&#10;THGwhPpw0kKTHumg0Z0YkNmDCvWdSsDxoQNXPcABdNpmq7p7UXxViIt1TfiO3kop+pqSEhj65qZ7&#10;dnXEUQZk238QJQQiey0s0FDJ1pQPCoIAHZg8nbpjyBQm5CwKZ3BSwJEfLBezuY1AkulyJ5V+R0WL&#10;jJFiCc234ORwr7QhQ5LJxcTiImdNYwXQ8IsNcBx3IDRcNWeGhO3nj9iLN9EmCp0wWGyc0Msy5zZf&#10;h84i95fzbJat15n/08T1w6RmZUm5CTNpyw//rHdHlY+qOKlLiYaVBs5QUnK3XTcSHQhoO7ffsSBn&#10;bu4lDVsEyOVFSn4QendB7OSLaOmEeTh34qUXOZ4f38ULL4zDLL9M6Z5x+u8poT7F8TyYj1r6bW6e&#10;/V7nRpKWaZgeDWtTHJ2cSGIUuOGlba0mrBnts1IY+s+lgHZPjbZ6NRIdxaqH7WAfhx+Y8EbMW1E+&#10;gYKlAIWBGGH0gVEL+R2jHsZIitW3PZEUo+Y9h1cALnoy5GRsJ4PwAq6mWGM0mms9zqZ9J9muBuTx&#10;nXFxCy+lYlbFzyyO7wtGg03mOMbM7Dn/t17Pw3b1CwAA//8DAFBLAwQUAAYACAAAACEA7nYP++EA&#10;AAANAQAADwAAAGRycy9kb3ducmV2LnhtbEyPwU7DMBBE70j8g7WVuFGnLUpIGqeqEJyQEGk4cHTi&#10;bWI1XofYbcPf45zKbUb7NDuT7ybTswuOTlsSsFpGwJAaqzS1Ar6qt8dnYM5LUrK3hAJ+0cGuuL/L&#10;ZabslUq8HHzLQgi5TArovB8yzl3ToZFuaQekcDva0Ugf7NhyNcprCDc9X0dRzI3UFD50csCXDpvT&#10;4WwE7L+pfNU/H/VneSx1VaURvccnIR4W034LzOPkbzDM9UN1KEKn2p5JOdYHv0nTgAYRR8kG2IzE&#10;qwRYPYt18gS8yPn/FcUfAAAA//8DAFBLAQItABQABgAIAAAAIQC2gziS/gAAAOEBAAATAAAAAAAA&#10;AAAAAAAAAAAAAABbQ29udGVudF9UeXBlc10ueG1sUEsBAi0AFAAGAAgAAAAhADj9If/WAAAAlAEA&#10;AAsAAAAAAAAAAAAAAAAALwEAAF9yZWxzLy5yZWxzUEsBAi0AFAAGAAgAAAAhAELXlCCxAgAAtAUA&#10;AA4AAAAAAAAAAAAAAAAALgIAAGRycy9lMm9Eb2MueG1sUEsBAi0AFAAGAAgAAAAhAO52D/vhAAAA&#10;DQEAAA8AAAAAAAAAAAAAAAAACwUAAGRycy9kb3ducmV2LnhtbFBLBQYAAAAABAAEAPMAAAAZBgAA&#10;AAA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10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11" behindDoc="1" locked="0" layoutInCell="1" allowOverlap="1">
              <wp:simplePos x="0" y="0"/>
              <wp:positionH relativeFrom="page">
                <wp:posOffset>4131945</wp:posOffset>
              </wp:positionH>
              <wp:positionV relativeFrom="page">
                <wp:posOffset>10206355</wp:posOffset>
              </wp:positionV>
              <wp:extent cx="2543175" cy="127635"/>
              <wp:effectExtent l="0" t="0" r="1905" b="635"/>
              <wp:wrapNone/>
              <wp:docPr id="269" name="Text Box 2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3175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69" o:spid="_x0000_s1039" type="#_x0000_t202" style="position:absolute;margin-left:325.35pt;margin-top:803.65pt;width:200.25pt;height:10.05pt;z-index:-506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KmBswIAALUFAAAOAAAAZHJzL2Uyb0RvYy54bWysVG1vmzAQ/j5p/8Hyd8pLCAmopGpDmCZ1&#10;L1K7H+CACdbAZrYT6Kb9951NSJNWk6ZtfLAO+/zcc3eP7/pmaBt0oFIxwVPsX3kYUV6IkvFdir88&#10;5s4SI6UJL0kjOE3xE1X4ZvX2zXXfJTQQtWhKKhGAcJX0XYprrbvEdVVR05aoK9FRDoeVkC3R8Ct3&#10;bilJD+ht4waeF7m9kGUnRUGVgt1sPMQri19VtNCfqkpRjZoUAzdtV2nXrVnd1TVJdpJ0NSuONMhf&#10;sGgJ4xD0BJURTdBesldQLSukUKLSV4VoXVFVrKA2B8jG915k81CTjtpcoDiqO5VJ/T/Y4uPhs0Ss&#10;THEQxRhx0kKTHumg0Z0YkNmDCvWdSsDxoQNXPcABdNpmq7p7UXxViIt1TfiO3kop+pqSEhj65qZ7&#10;dnXEUQZk238QJQQiey0s0FDJ1pQPCoIAHTr1dOqOIVPAZjAPZ/5ijlEBZ36wiGZzG4Ik0+1OKv2O&#10;ihYZI8USum/RyeFeacOGJJOLCcZFzprGKqDhFxvgOO5AbLhqzgwL29AfsRdvlptl6IRBtHFCL8uc&#10;23wdOlEO7LJZtl5n/k8T1w+TmpUl5SbMJC4//LPmHWU+yuIkLyUaVho4Q0nJ3XbdSHQgIO7cfseC&#10;nLm5lzRsESCXFyn5QejdBbGTR8uFE+bh3IkX3tLx/PgujrwwDrP8MqV7xum/p4T6FMfzYD6K6be5&#10;efZ7nRtJWqZhfDSsTfHy5EQSI8ENL21rNWHNaJ+VwtB/LgW0e2q0FazR6KhWPWwH+zr8mQlv1LwV&#10;5RNIWApQGOgUZh8YtZDfMephjqRYfdsTSTFq3nN4BmboTIacjO1kEF7A1RRrjEZzrcfhtO8k29WA&#10;PD40Lm7hqVTMqviZxfGBwWywyRznmBk+5//W63narn4BAAD//wMAUEsDBBQABgAIAAAAIQCsj3Wc&#10;4QAAAA4BAAAPAAAAZHJzL2Rvd25yZXYueG1sTI/BTsMwDIbvSLxDZCRuLFlh7VaaThOCExKiKweO&#10;aeO11RqnNNlW3p70NI72/+n352w7mZ6dcXSdJQnLhQCGVFvdUSPhq3x7WANzXpFWvSWU8IsOtvnt&#10;TaZSbS9U4HnvGxZKyKVKQuv9kHLu6haNcgs7IIXsYEejfBjHhutRXUK56XkkRMyN6ihcaNWALy3W&#10;x/3JSNh9U/Ha/XxUn8Wh6MpyI+g9Pkp5fzftnoF5nPwVhlk/qEMenCp7Iu1YLyFeiSSgIYhF8ghs&#10;RsRqGQGr5l2UPAHPM/7/jfwPAAD//wMAUEsBAi0AFAAGAAgAAAAhALaDOJL+AAAA4QEAABMAAAAA&#10;AAAAAAAAAAAAAAAAAFtDb250ZW50X1R5cGVzXS54bWxQSwECLQAUAAYACAAAACEAOP0h/9YAAACU&#10;AQAACwAAAAAAAAAAAAAAAAAvAQAAX3JlbHMvLnJlbHNQSwECLQAUAAYACAAAACEAZbypgbMCAAC1&#10;BQAADgAAAAAAAAAAAAAAAAAuAgAAZHJzL2Uyb0RvYy54bWxQSwECLQAUAAYACAAAACEArI91nOEA&#10;AAAOAQAADwAAAAAAAAAAAAAAAAANBQAAZHJzL2Rvd25yZXYueG1sUEsFBgAAAAAEAAQA8wAAABsG&#10;AAAAAA=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589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6915" cy="1270"/>
              <wp:effectExtent l="6350" t="10160" r="6985" b="7620"/>
              <wp:wrapNone/>
              <wp:docPr id="31" name="Group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6915" cy="1270"/>
                        <a:chOff x="1390" y="16036"/>
                        <a:chExt cx="9129" cy="2"/>
                      </a:xfrm>
                    </wpg:grpSpPr>
                    <wps:wsp>
                      <wps:cNvPr id="32" name="Freeform 32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29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29"/>
                            <a:gd name="T2" fmla="+- 0 10519 1390"/>
                            <a:gd name="T3" fmla="*/ T2 w 9129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29">
                              <a:moveTo>
                                <a:pt x="0" y="0"/>
                              </a:moveTo>
                              <a:lnTo>
                                <a:pt x="9129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31" o:spid="_x0000_s1026" style="position:absolute;margin-left:69.5pt;margin-top:801.8pt;width:456.45pt;height:.1pt;z-index:-4891;mso-position-horizontal-relative:page;mso-position-vertical-relative:page" coordorigin="1390,16036" coordsize="9129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Kd9XwMAAOkHAAAOAAAAZHJzL2Uyb0RvYy54bWykVduO4zYMfS/QfxD02CLjS5zM2BjPYpHL&#10;oMC2XWDTD1Bk+YLakispcaZF/70UZWc82V202OZBkUyKPDykyMd3l64lZ6FNo2ROo7uQEiG5KhpZ&#10;5fS3w37xQImxTBasVVLk9EUY+u7p++8ehz4TsapVWwhNwIg02dDntLa2z4LA8Fp0zNypXkgQlkp3&#10;zMJRV0Gh2QDWuzaIw3AdDEoXvVZcGANft15In9B+WQpufy1LIyxpcwrYLK4a16Nbg6dHllWa9XXD&#10;RxjsG1B0rJHg9GpqyywjJ918ZqpruFZGlfaOqy5QZdlwgTFANFF4E82zVqceY6myoeqvNAG1Nzx9&#10;s1n+y/mjJk2R02VEiWQd5AjdEjgDOUNfZaDzrPtP/UftI4TtB8V/NyAObuXuXHllchx+VgXYYyer&#10;kJxLqTtnAsImF8zByzUH4mIJh4+r+3SdRitKOMii+H5MEa8hj+5StEwhj062Dpdrnz9e78bbaRSn&#10;/mrsRAHLvE/EOeJyQUGxmVc+zf/j81PNeoFpMo6ric944nOvhXAVTJYIynkHtYlPMydzJnFqBjj/&#10;Vxq/xMjE5tf4YBk/GfssFOaDnT8Y619CATvMcjEWwwHYLrsWHsWPCxIS5wyX8eVc1aB6vNoPATmE&#10;ZCDoejQ62QJK5rbCVZR+0dhy0nPG4pkxSGg1QWT1hJpf5AgbdoS51hNiwfXKuJo5ALip0sACKLkQ&#10;v6ILvm91/Z3RhYaecttNNCXQTY6ek55Zh8y5cFsy5BS5cB86dRYHhSJ78wTAyau0lXMtn8UZKi+G&#10;G84BlvnVqcM6S61U+6ZtMQ2tdFCSZZQiN0a1TeGEDo3R1XHTanJmrk/ib3w/b9SgH8kCjdWCFbtx&#10;b1nT+j04b5FbqL+RAleJ2Aj/SsN097B7SBZJvN4tknC7Xbzfb5LFeh/dr7bL7Wazjf520KIkq5ui&#10;ENKhm5pylPy3RzqOB99Or235TRRvgt3j7/Ngg7cwkGSIZfrH6KCr+DfqW8pRFS/wXrXyUwamImxq&#10;pf+kZIAJk1Pzx4lpQUn7k4SWk0ZJ4kYSHpLVfQwHPZcc5xImOZjKqaVQ4G67sX6MnXrdVDV4ijCt&#10;Ur2Hdls27j0jPo9qPEDXwx3OE4xlnH1uYM3PqPU6oZ/+AQAA//8DAFBLAwQUAAYACAAAACEACfKF&#10;l+IAAAAOAQAADwAAAGRycy9kb3ducmV2LnhtbEyPQUvDQBCF74L/YRnBm93E0NDGbEop6qkItoJ4&#10;m2anSWh2N2S3SfrvneKh3ubNPN58L19NphUD9b5xVkE8i0CQLZ1ubKXga//2tADhA1qNrbOk4EIe&#10;VsX9XY6ZdqP9pGEXKsEh1meooA6hy6T0ZU0G/cx1ZPl2dL3BwLKvpO5x5HDTyucoSqXBxvKHGjva&#10;1FSedmej4H3EcZ3Er8P2dNxcfvbzj+9tTEo9PkzrFxCBpnAzwxWf0aFgpoM7W+1FyzpZcpfAQxol&#10;KYirJZrHSxCHv90CZJHL/zWKXwAAAP//AwBQSwECLQAUAAYACAAAACEAtoM4kv4AAADhAQAAEwAA&#10;AAAAAAAAAAAAAAAAAAAAW0NvbnRlbnRfVHlwZXNdLnhtbFBLAQItABQABgAIAAAAIQA4/SH/1gAA&#10;AJQBAAALAAAAAAAAAAAAAAAAAC8BAABfcmVscy8ucmVsc1BLAQItABQABgAIAAAAIQBmXKd9XwMA&#10;AOkHAAAOAAAAAAAAAAAAAAAAAC4CAABkcnMvZTJvRG9jLnhtbFBLAQItABQABgAIAAAAIQAJ8oWX&#10;4gAAAA4BAAAPAAAAAAAAAAAAAAAAALkFAABkcnMvZG93bnJldi54bWxQSwUGAAAAAAQABADzAAAA&#10;yAYAAAAA&#10;">
              <v:shape id="Freeform 32" o:spid="_x0000_s1027" style="position:absolute;left:1390;top:16036;width:9129;height:2;visibility:visible;mso-wrap-style:square;v-text-anchor:top" coordsize="912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df2MQA&#10;AADbAAAADwAAAGRycy9kb3ducmV2LnhtbESPW2sCMRSE34X+h3AKvtWsVsSuZkVcCi3ig9vb62Fz&#10;9oLJybKJuv33jVDwcZiZb5j1ZrBGXKj3rWMF00kCgrh0uuVawefH69MShA/IGo1jUvBLHjbZw2iN&#10;qXZXPtKlCLWIEPYpKmhC6FIpfdmQRT9xHXH0KtdbDFH2tdQ9XiPcGjlLkoW02HJcaLCjXUPlqThb&#10;BT9zbXKqTXX61pq/Xt7zw3yfKzV+HLYrEIGGcA//t9+0gucZ3L7EHyCz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1HX9jEAAAA2wAAAA8AAAAAAAAAAAAAAAAAmAIAAGRycy9k&#10;b3ducmV2LnhtbFBLBQYAAAAABAAEAPUAAACJAwAAAAA=&#10;" path="m,l9129,e" filled="f" strokeweight=".12mm">
                <v:path arrowok="t" o:connecttype="custom" o:connectlocs="0,0;9129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90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2542540" cy="127635"/>
              <wp:effectExtent l="2540" t="0" r="0" b="635"/>
              <wp:wrapNone/>
              <wp:docPr id="30" name="Text Box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254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 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0" o:spid="_x0000_s1158" type="#_x0000_t202" style="position:absolute;margin-left:69.95pt;margin-top:803.65pt;width:200.2pt;height:10.05pt;z-index:-489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0H/sgIAALQFAAAOAAAAZHJzL2Uyb0RvYy54bWysVNuOmzAQfa/Uf7D8znIJuYCWrJIQqkrb&#10;i7TbD3DABKtgU9sJbKv+e8cmZJNdVaraIoQGe3zmzMzx3N71TY2OVComeIL9Gw8jynNRML5P8JfH&#10;zFlgpDThBakFpwl+ogrfLd++ue3amAaiEnVBJQIQruKuTXCldRu7rsor2hB1I1rKYbMUsiEafuXe&#10;LSTpAL2p3cDzZm4nZNFKkVOlYDUdNvHS4pclzfWnslRUozrBwE3br7Tfnfm6y1sS7yVpK5afaJC/&#10;YNEQxiHoGSolmqCDZK+gGpZLoUSpb3LRuKIsWU5tDpCN773I5qEiLbW5QHFUey6T+n+w+cfjZ4lY&#10;keAJlIeTBnr0SHuN1qJHsAT16VoVg9tDC466h3Xos81Vtfci/6oQF5uK8D1dSSm6ipIC+PnmpHtx&#10;dMBRBmTXfRAFxCEHLSxQX8rGFA/KgQAdiDyde2O45LAYTEN4YSuHPT+YzyZTG4LE4+lWKv2OigYZ&#10;I8ESem/RyfFeacOGxKOLCcZFxura9r/mVwvgOKxAbDhq9gwL284fkRdtF9tF6ITBbOuEXpo6q2wT&#10;OrPMn0/TSbrZpP5PE9cP44oVBeUmzCgtP/yz1p1EPojiLC4lalYYOENJyf1uU0t0JCDtzD6ngly4&#10;udc0bBEglxcp+UHorYPIyWaLuRNm4dSJ5t7C8fxoHc28MArT7Dqle8bpv6eEugRH02A6iOm3uXn2&#10;eZ0biRumYXjUrEnw4uxEYiPBLS9sazVh9WBflMLQfy4FtHtstBWs0eigVt3vens3/Elg4hs570Tx&#10;BBqWAiQGaoTRB0Yl5HeMOhgjCVbfDkRSjOr3HO4BuOjRkKOxGw3CcziaYI3RYG70MJsOrWT7CpCH&#10;m8bFCu5KyayMn1mcbhiMBpvNaYyZ2XP5b72eh+3yFwAAAP//AwBQSwMEFAAGAAgAAAAhAL88RPzh&#10;AAAADQEAAA8AAABkcnMvZG93bnJldi54bWxMj8FOwzAQRO9I/IO1SNyoTVvSJsSpKgQnJEQaDj06&#10;sZtYjdchdtvw92xPcJvZHc2+zTeT69nZjMF6lPA4E8AMNl5bbCV8VW8Pa2AhKtSq92gk/JgAm+L2&#10;JleZ9hcszXkXW0YlGDIloYtxyDgPTWecCjM/GKTdwY9ORbJjy/WoLlTuej4XIuFOWaQLnRrMS2ea&#10;4+7kJGz3WL7a74/6szyUtqpSge/JUcr7u2n7DCyaKf6F4YpP6FAQU+1PqAPryS/SlKIkErFaAKPI&#10;01KQqK+j+WoJvMj5/y+KXwAAAP//AwBQSwECLQAUAAYACAAAACEAtoM4kv4AAADhAQAAEwAAAAAA&#10;AAAAAAAAAAAAAAAAW0NvbnRlbnRfVHlwZXNdLnhtbFBLAQItABQABgAIAAAAIQA4/SH/1gAAAJQB&#10;AAALAAAAAAAAAAAAAAAAAC8BAABfcmVscy8ucmVsc1BLAQItABQABgAIAAAAIQBVe0H/sgIAALQF&#10;AAAOAAAAAAAAAAAAAAAAAC4CAABkcnMvZTJvRG9jLnhtbFBLAQItABQABgAIAAAAIQC/PET84QAA&#10;AA0BAAAPAAAAAAAAAAAAAAAAAAwFAABkcnMvZG93bnJldi54bWxQSwUGAAAAAAQABADzAAAAGgYA&#10;AAAA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 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91" behindDoc="1" locked="0" layoutInCell="1" allowOverlap="1">
              <wp:simplePos x="0" y="0"/>
              <wp:positionH relativeFrom="page">
                <wp:posOffset>6537325</wp:posOffset>
              </wp:positionH>
              <wp:positionV relativeFrom="page">
                <wp:posOffset>10206355</wp:posOffset>
              </wp:positionV>
              <wp:extent cx="138430" cy="127635"/>
              <wp:effectExtent l="3175" t="0" r="1270" b="635"/>
              <wp:wrapNone/>
              <wp:docPr id="29" name="Text Box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73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9" o:spid="_x0000_s1159" type="#_x0000_t202" style="position:absolute;margin-left:514.75pt;margin-top:803.65pt;width:10.9pt;height:10.05pt;z-index:-488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kb0sgIAALMFAAAOAAAAZHJzL2Uyb0RvYy54bWysVG1vmzAQ/j5p/8Hyd8pLSAKopGpDmCZ1&#10;L1K7H+CACdbAZrYT6Kb9951NSJNWk6ZtfLAO+/zcPXeP7/pmaBt0oFIxwVPsX3kYUV6IkvFdir88&#10;5k6EkdKEl6QRnKb4iSp8s3r75rrvEhqIWjQllQhAuEr6LsW11l3iuqqoaUvUlegoh8NKyJZo+JU7&#10;t5SkB/S2cQPPW7i9kGUnRUGVgt1sPMQri19VtNCfqkpRjZoUQ27artKuW7O6q2uS7CTpalYc0yB/&#10;kUVLGIegJ6iMaIL2kr2CalkhhRKVvipE64qqYgW1HICN771g81CTjlouUBzVncqk/h9s8fHwWSJW&#10;pjiIMeKkhR490kGjOzEg2IL69J1KwO2hA0c9wD702XJV3b0ovirExbomfEdvpRR9TUkJ+fnmpnt2&#10;dcRRBmTbfxAlxCF7LSzQUMnWFA/KgQAd+vR06o3JpTAhZ1E4g5MCjvxguZjNbQSSTJc7qfQ7Klpk&#10;jBRLaL0FJ4d7pU0yJJlcTCwuctY0tv0Nv9gAx3EHQsNVc2aSsN38EXvxJtpEoRMGi40Telnm3Obr&#10;0Fnk/nKezbL1OvN/mrh+mNSsLCk3YSZl+eGfde6o8VETJ20p0bDSwJmUlNxt141EBwLKzu13LMiZ&#10;m3uZhi0CcHlByQ9C7y6InXwRLZ0wD+dOvPQix/Pju3jhhXGY5ZeU7hmn/04J9SmO58F81NJvuXn2&#10;e82NJC3TMDsa1qY4OjmRxChww0vbWk1YM9pnpTDpP5cC2j012urVSHQUqx62g30a/mxm4hs1b0X5&#10;BBKWAiQGaoTJB0Yt5HeMepgiKVbf9kRSjJr3HJ6BGTmTISdjOxmEF3A1xRqj0VzrcTTtO8l2NSCP&#10;D42LW3gqFbMyfs7i+MBgMlg2xylmRs/5v/V6nrWrXwAAAP//AwBQSwMEFAAGAAgAAAAhAGuSiQzh&#10;AAAADwEAAA8AAABkcnMvZG93bnJldi54bWxMj8FOwzAQRO9I/IO1SNyo3UBTGuJUFYITEiINB45O&#10;7CZW43WI3Tb8PZsT3GZ2R7Nv8+3kenY2Y7AeJSwXApjBxmuLrYTP6vXuEViICrXqPRoJPybAtri+&#10;ylWm/QVLc97HllEJhkxJ6GIcMs5D0xmnwsIPBml38KNTkezYcj2qC5W7nidCpNwpi3ShU4N57kxz&#10;3J+chN0Xli/2+73+KA+lraqNwLf0KOXtzbR7AhbNFP/CMOMTOhTEVPsT6sB68iLZrChLKhXre2Bz&#10;RqyWpOp5lqwfgBc5//9H8QsAAP//AwBQSwECLQAUAAYACAAAACEAtoM4kv4AAADhAQAAEwAAAAAA&#10;AAAAAAAAAAAAAAAAW0NvbnRlbnRfVHlwZXNdLnhtbFBLAQItABQABgAIAAAAIQA4/SH/1gAAAJQB&#10;AAALAAAAAAAAAAAAAAAAAC8BAABfcmVscy8ucmVsc1BLAQItABQABgAIAAAAIQClCkb0sgIAALMF&#10;AAAOAAAAAAAAAAAAAAAAAC4CAABkcnMvZTJvRG9jLnhtbFBLAQItABQABgAIAAAAIQBrkokM4QAA&#10;AA8BAAAPAAAAAAAAAAAAAAAAAAwFAABkcnMvZG93bnJldi54bWxQSwUGAAAAAAQABADzAAAAGgYA&#10;AAAA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73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592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6915" cy="1270"/>
              <wp:effectExtent l="6350" t="10160" r="6985" b="7620"/>
              <wp:wrapNone/>
              <wp:docPr id="27" name="Group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6915" cy="1270"/>
                        <a:chOff x="1390" y="16036"/>
                        <a:chExt cx="9129" cy="2"/>
                      </a:xfrm>
                    </wpg:grpSpPr>
                    <wps:wsp>
                      <wps:cNvPr id="28" name="Freeform 28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29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29"/>
                            <a:gd name="T2" fmla="+- 0 10519 1390"/>
                            <a:gd name="T3" fmla="*/ T2 w 9129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29">
                              <a:moveTo>
                                <a:pt x="0" y="0"/>
                              </a:moveTo>
                              <a:lnTo>
                                <a:pt x="9129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7" o:spid="_x0000_s1026" style="position:absolute;margin-left:69.5pt;margin-top:801.8pt;width:456.45pt;height:.1pt;z-index:-4888;mso-position-horizontal-relative:page;mso-position-vertical-relative:page" coordorigin="1390,16036" coordsize="9129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TdHXwMAAOkHAAAOAAAAZHJzL2Uyb0RvYy54bWykVduO2zgMfS/QfxD02CLjS5xkbIynKHIZ&#10;FOjuFmj2AxRbvqC25EpKnNlF/70UZWc8aYsWbR4UyaTIw0OKvHtzbhty4krXUqQ0uPEp4SKTeS3K&#10;lP67381uKdGGiZw1UvCUPnJN39y/fHHXdwkPZSWbnCsCRoRO+i6llTFd4nk6q3jL9I3suABhIVXL&#10;DBxV6eWK9WC9bbzQ95deL1XeKZlxreHrxgnpPdovCp6Zf4pCc0OalAI2g6vC9WBX7/6OJaViXVVn&#10;Awz2GyhaVgtwejG1YYaRo6q/MdXWmZJaFuYmk60ni6LOOMYA0QT+VTQPSh47jKVM+rK70ATUXvH0&#10;22azv08fFKnzlIYrSgRrIUfolsAZyOm7MgGdB9V97D4oFyFs38vskwaxdy2359Ipk0P/l8zBHjsa&#10;ieScC9VaExA2OWMOHi854GdDMvi4WMXLOFhQkoEsCFdDirIK8mgvBfMY8mhlS3++dPnLqu1wOw7C&#10;2F0NrchjifOJOAdcNigoNv3Ep/4zPj9WrOOYJm25GvmEynd87hTntoJJeOsoRbWRTz0lcyKxIDVw&#10;/lMav8fIyOaP+GBJdtTmgUvMBzu918a9hBx2mOV8AL8Htou2gUfxekZ8Yp3h4pgvL2rBqPbKI3uf&#10;9ARdD0ZHW+Go5Gz5iyD+rrH5qGeNhRNjkNByhMiqEXV2FgNs2BFmW4+PBddJbWtmD+DGSgMLoGRD&#10;/IEu+L7WdXcGFwp6ynU3UZRANzk4TjpmLDLrwm5Jn1Lkwn5o5YnvJYrM1RMAJ0/SRky1XBYnqJwY&#10;blgHWOYXpxbrJLVC7uqmwTQ0wkKJ5kGM3GjZ1LkVWjRalYd1o8iJ2T6Jv+H9PFODfiRyNFZxlm+H&#10;vWF14/bgvEFuof4GCmwlYiP8P/bj7e32NppF4XI7i/zNZvZ2t45my12wWmzmm/V6E3yx0IIoqeo8&#10;58KiG5tyEP3aIx3Gg2unl7b8LIpnwe7w922w3nMYSDLEMv5jdNBV3Bt1LeUg80d4r0q6KQNTETaV&#10;VP9R0sOESan+fGSKU9K8E9By4iCK7EjCQ7RYhXBQU8lhKmEiA1MpNRQK3G7Xxo2xY6fqsgJPAaZV&#10;yLfQbovavmfE51ANB+h6uMN5grEMs88OrOkZtZ4m9P1XAAAA//8DAFBLAwQUAAYACAAAACEACfKF&#10;l+IAAAAOAQAADwAAAGRycy9kb3ducmV2LnhtbEyPQUvDQBCF74L/YRnBm93E0NDGbEop6qkItoJ4&#10;m2anSWh2N2S3SfrvneKh3ubNPN58L19NphUD9b5xVkE8i0CQLZ1ubKXga//2tADhA1qNrbOk4EIe&#10;VsX9XY6ZdqP9pGEXKsEh1meooA6hy6T0ZU0G/cx1ZPl2dL3BwLKvpO5x5HDTyucoSqXBxvKHGjva&#10;1FSedmej4H3EcZ3Er8P2dNxcfvbzj+9tTEo9PkzrFxCBpnAzwxWf0aFgpoM7W+1FyzpZcpfAQxol&#10;KYirJZrHSxCHv90CZJHL/zWKXwAAAP//AwBQSwECLQAUAAYACAAAACEAtoM4kv4AAADhAQAAEwAA&#10;AAAAAAAAAAAAAAAAAAAAW0NvbnRlbnRfVHlwZXNdLnhtbFBLAQItABQABgAIAAAAIQA4/SH/1gAA&#10;AJQBAAALAAAAAAAAAAAAAAAAAC8BAABfcmVscy8ucmVsc1BLAQItABQABgAIAAAAIQAK1TdHXwMA&#10;AOkHAAAOAAAAAAAAAAAAAAAAAC4CAABkcnMvZTJvRG9jLnhtbFBLAQItABQABgAIAAAAIQAJ8oWX&#10;4gAAAA4BAAAPAAAAAAAAAAAAAAAAALkFAABkcnMvZG93bnJldi54bWxQSwUGAAAAAAQABADzAAAA&#10;yAYAAAAA&#10;">
              <v:shape id="Freeform 28" o:spid="_x0000_s1027" style="position:absolute;left:1390;top:16036;width:9129;height:2;visibility:visible;mso-wrap-style:square;v-text-anchor:top" coordsize="912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Xb+778A&#10;AADbAAAADwAAAGRycy9kb3ducmV2LnhtbERPy4rCMBTdD/gP4QruxlQRmalGEYugiItxfGwvzbUt&#10;JjeliVr/3iwEl4fzns5ba8SdGl85VjDoJyCIc6crLhQc/lffPyB8QNZoHJOCJ3mYzzpfU0y1e/Af&#10;3fehEDGEfYoKyhDqVEqfl2TR911NHLmLayyGCJtC6gYfMdwaOUySsbRYcWwosaZlSfl1f7MKziNt&#10;MirM5XrSmo+/m2w32mZK9brtYgIiUBs+4rd7rRUM49j4Jf4AOXs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5dv7vvwAAANsAAAAPAAAAAAAAAAAAAAAAAJgCAABkcnMvZG93bnJl&#10;di54bWxQSwUGAAAAAAQABAD1AAAAhAMAAAAA&#10;" path="m,l9129,e" filled="f" strokeweight=".12mm">
                <v:path arrowok="t" o:connecttype="custom" o:connectlocs="0,0;9129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93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138430" cy="127635"/>
              <wp:effectExtent l="2540" t="0" r="1905" b="635"/>
              <wp:wrapNone/>
              <wp:docPr id="26" name="Text Box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74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6" o:spid="_x0000_s1160" type="#_x0000_t202" style="position:absolute;margin-left:69.95pt;margin-top:803.65pt;width:10.9pt;height:10.05pt;z-index:-488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cX5sgIAALMFAAAOAAAAZHJzL2Uyb0RvYy54bWysVG1vmzAQ/j5p/8Hyd8pLCAFUUrUhTJO6&#10;F6ndD3DABGtgM9sJ6ab9951NSJNWk6ZtfLAO+/zcPXeP7/rm0LVoT6VigmfYv/IworwUFePbDH95&#10;LJwYI6UJr0grOM3wE1X4Zvn2zfXQpzQQjWgrKhGAcJUOfYYbrfvUdVXZ0I6oK9FTDoe1kB3R8Cu3&#10;biXJAOhd6waeF7mDkFUvRUmVgt18PMRLi1/XtNSf6lpRjdoMQ27artKuG7O6y2uSbiXpG1Ye0yB/&#10;kUVHGIegJ6icaIJ2kr2C6lgphRK1vipF54q6ZiW1HICN771g89CQnlouUBzVn8qk/h9s+XH/WSJW&#10;ZTiIMOKkgx490oNGd+KAYAvqM/QqBbeHHhz1Afahz5ar6u9F+VUhLlYN4Vt6K6UYGkoqyM83N92z&#10;qyOOMiCb4YOoIA7ZaWGBDrXsTPGgHAjQoU9Pp96YXEoTchaHMzgp4cgPFtFsbiOQdLrcS6XfUdEh&#10;Y2RYQustONnfK22SIenkYmJxUbC2te1v+cUGOI47EBqumjOThO3mj8RL1vE6Dp0wiNZO6OW5c1us&#10;Qicq/MU8n+WrVe7/NHH9MG1YVVFuwkzK8sM/69xR46MmTtpSomWVgTMpKbndrFqJ9gSUXdjvWJAz&#10;N/cyDVsE4PKCkh+E3l2QOEUUL5ywCOdOsvBix/OTuyTywiTMi0tK94zTf6eEhgwn82A+aum33Dz7&#10;veZG0o5pmB0t6zIcn5xIahS45pVtrSasHe2zUpj0n0sB7Z4abfVqJDqKVR82B/s0/Flo4hs1b0T1&#10;BBKWAiQGaoTJB0Yj5HeMBpgiGVbfdkRSjNr3HJ6BGTmTISdjMxmEl3A1wxqj0VzpcTTtesm2DSCP&#10;D42LW3gqNbMyfs7i+MBgMlg2xylmRs/5v/V6nrXLXwAAAP//AwBQSwMEFAAGAAgAAAAhAO52D/vh&#10;AAAADQEAAA8AAABkcnMvZG93bnJldi54bWxMj8FOwzAQRO9I/IO1lbhRpy1KSBqnqhCckBBpOHB0&#10;4m1iNV6H2G3D3+Ocym1G+zQ7k+8m07MLjk5bErBaRsCQGqs0tQK+qrfHZ2DOS1Kyt4QCftHBrri/&#10;y2Wm7JVKvBx8y0IIuUwK6LwfMs5d06GRbmkHpHA72tFIH+zYcjXKawg3PV9HUcyN1BQ+dHLAlw6b&#10;0+FsBOy/qXzVPx/1Z3ksdVWlEb3HJyEeFtN+C8zj5G8wzPVDdShCp9qeSTnWB79J04AGEUfJBtiM&#10;xKsEWD2LdfIEvMj5/xXFHwAAAP//AwBQSwECLQAUAAYACAAAACEAtoM4kv4AAADhAQAAEwAAAAAA&#10;AAAAAAAAAAAAAAAAW0NvbnRlbnRfVHlwZXNdLnhtbFBLAQItABQABgAIAAAAIQA4/SH/1gAAAJQB&#10;AAALAAAAAAAAAAAAAAAAAC8BAABfcmVscy8ucmVsc1BLAQItABQABgAIAAAAIQDYEcX5sgIAALMF&#10;AAAOAAAAAAAAAAAAAAAAAC4CAABkcnMvZTJvRG9jLnhtbFBLAQItABQABgAIAAAAIQDudg/74QAA&#10;AA0BAAAPAAAAAAAAAAAAAAAAAAwFAABkcnMvZG93bnJldi54bWxQSwUGAAAAAAQABADzAAAAGgYA&#10;AAAA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74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94" behindDoc="1" locked="0" layoutInCell="1" allowOverlap="1">
              <wp:simplePos x="0" y="0"/>
              <wp:positionH relativeFrom="page">
                <wp:posOffset>4131945</wp:posOffset>
              </wp:positionH>
              <wp:positionV relativeFrom="page">
                <wp:posOffset>10206355</wp:posOffset>
              </wp:positionV>
              <wp:extent cx="2543175" cy="127635"/>
              <wp:effectExtent l="0" t="0" r="1905" b="635"/>
              <wp:wrapNone/>
              <wp:docPr id="25" name="Text Box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3175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5" o:spid="_x0000_s1161" type="#_x0000_t202" style="position:absolute;margin-left:325.35pt;margin-top:803.65pt;width:200.25pt;height:10.05pt;z-index:-488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xo8swIAALQFAAAOAAAAZHJzL2Uyb0RvYy54bWysVNtunDAQfa/Uf7D8TriEvYDCRsmyVJXS&#10;i5T0A7xgFqvGprZ3IY367x2bZTeXl6otD9Zgj8+cmTmeq+uh5ehAlWZSZDi8CDCiopQVE7sMf3so&#10;vCVG2hBRES4FzfAj1fh69f7dVd+lNJKN5BVVCECETvsuw40xXer7umxoS/SF7KiAw1qqlhj4VTu/&#10;UqQH9Jb7URDM/V6qqlOypFrDbj4e4pXDr2tami91ralBPMPAzbhVuXVrV391RdKdIl3DyiMN8hcs&#10;WsIEBD1B5cQQtFfsDVTLSiW1rM1FKVtf1jUrqcsBsgmDV9ncN6SjLhcoju5OZdL/D7b8fPiqEKsy&#10;HM0wEqSFHj3QwaBbOSDYgvr0nU7B7b4DRzPAPvTZ5aq7O1l+10jIdUPEjt4oJfuGkgr4hfam/+zq&#10;iKMtyLb/JCuIQ/ZGOqChVq0tHpQDATr06fHUG8ulhM1oFl+GC+BYwlkYLeaXjpxP0ul2p7T5QGWL&#10;rJFhBb136ORwp41lQ9LJxQYTsmCcu/5z8WIDHMcdiA1X7Zll4dr5lATJZrlZxl4czTdeHOS5d1Os&#10;Y29eALv8Ml+v8/CXjRvGacOqigobZpJWGP9Z644iH0VxEpeWnFUWzlLSarddc4UOBKRduM/VHE7O&#10;bv5LGq4IkMurlMIoDm6jxCvmy4UXF/HMSxbB0gvC5DaZB3ES58XLlO6YoP+eEuoznMxAZC6dM+lX&#10;uQXue5sbSVtmYHhw1mZ4eXIiqZXgRlSutYYwPtrPSmHpn0sB7Z4a7QRrNTqq1Qzbwb2NcBSblfNW&#10;Vo+gYSVBYiBUGH1gNFL9xKiHMZJh/WNPFMWIfxTwDuzMmQw1GdvJIKKEqxk2GI3m2oyzad8ptmsA&#10;eXxpQt7AW6mZk/GZxfGFwWhw2RzHmJ09z/+d13nYrn4DAAD//wMAUEsDBBQABgAIAAAAIQCsj3Wc&#10;4QAAAA4BAAAPAAAAZHJzL2Rvd25yZXYueG1sTI/BTsMwDIbvSLxDZCRuLFlh7VaaThOCExKiKweO&#10;aeO11RqnNNlW3p70NI72/+n352w7mZ6dcXSdJQnLhQCGVFvdUSPhq3x7WANzXpFWvSWU8IsOtvnt&#10;TaZSbS9U4HnvGxZKyKVKQuv9kHLu6haNcgs7IIXsYEejfBjHhutRXUK56XkkRMyN6ihcaNWALy3W&#10;x/3JSNh9U/Ha/XxUn8Wh6MpyI+g9Pkp5fzftnoF5nPwVhlk/qEMenCp7Iu1YLyFeiSSgIYhF8ghs&#10;RsRqGQGr5l2UPAHPM/7/jfwPAAD//wMAUEsBAi0AFAAGAAgAAAAhALaDOJL+AAAA4QEAABMAAAAA&#10;AAAAAAAAAAAAAAAAAFtDb250ZW50X1R5cGVzXS54bWxQSwECLQAUAAYACAAAACEAOP0h/9YAAACU&#10;AQAACwAAAAAAAAAAAAAAAAAvAQAAX3JlbHMvLnJlbHNQSwECLQAUAAYACAAAACEAvTcaPLMCAAC0&#10;BQAADgAAAAAAAAAAAAAAAAAuAgAAZHJzL2Uyb0RvYy54bWxQSwECLQAUAAYACAAAACEArI91nOEA&#10;AAAOAQAADwAAAAAAAAAAAAAAAAANBQAAZHJzL2Rvd25yZXYueG1sUEsFBgAAAAAEAAQA8wAAABsG&#10;AAAAAA=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595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6915" cy="1270"/>
              <wp:effectExtent l="6350" t="10160" r="6985" b="762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6915" cy="1270"/>
                        <a:chOff x="1390" y="16036"/>
                        <a:chExt cx="9129" cy="2"/>
                      </a:xfrm>
                    </wpg:grpSpPr>
                    <wps:wsp>
                      <wps:cNvPr id="24" name="Freeform 24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29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29"/>
                            <a:gd name="T2" fmla="+- 0 10519 1390"/>
                            <a:gd name="T3" fmla="*/ T2 w 9129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29">
                              <a:moveTo>
                                <a:pt x="0" y="0"/>
                              </a:moveTo>
                              <a:lnTo>
                                <a:pt x="9129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3" o:spid="_x0000_s1026" style="position:absolute;margin-left:69.5pt;margin-top:801.8pt;width:456.45pt;height:.1pt;z-index:-4885;mso-position-horizontal-relative:page;mso-position-vertical-relative:page" coordorigin="1390,16036" coordsize="9129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/H4XwMAAOkHAAAOAAAAZHJzL2Uyb0RvYy54bWykVduO4zYMfS/QfxD02CLjS5zM2BjPYpHL&#10;oMC2XWDTD1Bk+YLakispcaZF/70UZWc82V202OZBkUyKPDykyMd3l64lZ6FNo2ROo7uQEiG5KhpZ&#10;5fS3w37xQImxTBasVVLk9EUY+u7p++8ehz4TsapVWwhNwIg02dDntLa2z4LA8Fp0zNypXkgQlkp3&#10;zMJRV0Gh2QDWuzaIw3AdDEoXvVZcGANft15In9B+WQpufy1LIyxpcwrYLK4a16Nbg6dHllWa9XXD&#10;RxjsG1B0rJHg9GpqyywjJ918ZqpruFZGlfaOqy5QZdlwgTFANFF4E82zVqceY6myoeqvNAG1Nzx9&#10;s1n+y/mjJk2R03hJiWQd5AjdEjgDOUNfZaDzrPtP/UftI4TtB8V/NyAObuXuXHllchx+VgXYYyer&#10;kJxLqTtnAsImF8zByzUH4mIJh4+r+3SdRitKOMii+H5MEa8hj+5StEwhj062Dpdrnz9e78bbaRSn&#10;/mrsRAHLvE/EOeJyQUGxmVc+zf/j81PNeoFpMo6ric9k4nOvhXAVTOLEU4pqE59mTuZM4kAa4Pxf&#10;afwSIxObX+ODZfxk7LNQmA92/mCsfwkF7DDLxVgMB2C77Fp4FD8uSEicM1w889VVLZrUfgjIISQD&#10;Qdej0clWPCl5W+EqSr9oDErR+3TG4pkxSGg1QWT1hJpf5AgbdoS51hNiwfXKuJo5ALip0sACKLkQ&#10;v6ILvm91/Z3RhYaecttNNCXQTY6ek55Zh8y5cFsy5BS5cB86dRYHhSJ78wTAyau0lXMtn8UZKi+G&#10;G84BlvnVqcM6S61U+6ZtMQ2tdFCSZZQiN0a1TeGEDo3R1XHTanJmrk/ib3w/b9SgH8kCjdWCFbtx&#10;b1nT+j04b5FbqL+RAleJ2Aj/SsN097B7SBZJvN4tknC7Xbzfb5LFeh/dr7bL7Wazjf520KIkq5ui&#10;ENKhm5pylPy3RzqOB99Or235TRRvgt3j7/Ngg7cwkGSIZfrH6KCr+DfqW8pRFS/wXrXyUwamImxq&#10;pf+kZIAJk1Pzx4lpQUn7k4SWk0ZJ4kYSHpLVfQwHPZcc5xImOZjKqaVQ4G67sX6MnXrdVDV4ijCt&#10;Ur2Hdls27j0jPo9qPEDXwx3OE4xlnH1uYM3PqPU6oZ/+AQAA//8DAFBLAwQUAAYACAAAACEACfKF&#10;l+IAAAAOAQAADwAAAGRycy9kb3ducmV2LnhtbEyPQUvDQBCF74L/YRnBm93E0NDGbEop6qkItoJ4&#10;m2anSWh2N2S3SfrvneKh3ubNPN58L19NphUD9b5xVkE8i0CQLZ1ubKXga//2tADhA1qNrbOk4EIe&#10;VsX9XY6ZdqP9pGEXKsEh1meooA6hy6T0ZU0G/cx1ZPl2dL3BwLKvpO5x5HDTyucoSqXBxvKHGjva&#10;1FSedmej4H3EcZ3Er8P2dNxcfvbzj+9tTEo9PkzrFxCBpnAzwxWf0aFgpoM7W+1FyzpZcpfAQxol&#10;KYirJZrHSxCHv90CZJHL/zWKXwAAAP//AwBQSwECLQAUAAYACAAAACEAtoM4kv4AAADhAQAAEwAA&#10;AAAAAAAAAAAAAAAAAAAAW0NvbnRlbnRfVHlwZXNdLnhtbFBLAQItABQABgAIAAAAIQA4/SH/1gAA&#10;AJQBAAALAAAAAAAAAAAAAAAAAC8BAABfcmVscy8ucmVsc1BLAQItABQABgAIAAAAIQCJn/H4XwMA&#10;AOkHAAAOAAAAAAAAAAAAAAAAAC4CAABkcnMvZTJvRG9jLnhtbFBLAQItABQABgAIAAAAIQAJ8oWX&#10;4gAAAA4BAAAPAAAAAAAAAAAAAAAAALkFAABkcnMvZG93bnJldi54bWxQSwUGAAAAAAQABADzAAAA&#10;yAYAAAAA&#10;">
              <v:shape id="Freeform 24" o:spid="_x0000_s1027" style="position:absolute;left:1390;top:16036;width:9129;height:2;visibility:visible;mso-wrap-style:square;v-text-anchor:top" coordsize="912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v06sMA&#10;AADbAAAADwAAAGRycy9kb3ducmV2LnhtbESPT4vCMBTE7wv7HcJb8LamK2VZq1Fki6AsHta/10fz&#10;bIvJS2mi1m9vBMHjMDO/YcbTzhpxodbXjhV89RMQxIXTNZcKtpv55w8IH5A1Gsek4EYeppP3tzFm&#10;2l35ny7rUIoIYZ+hgiqEJpPSFxVZ9H3XEEfv6FqLIcq2lLrFa4RbIwdJ8i0t1hwXKmzot6LitD5b&#10;BYdUm5xKczzttebdcJmv0r9cqd5HNxuBCNSFV/jZXmgFgxQeX+IPkJM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Dv06sMAAADbAAAADwAAAAAAAAAAAAAAAACYAgAAZHJzL2Rv&#10;d25yZXYueG1sUEsFBgAAAAAEAAQA9QAAAIgDAAAAAA==&#10;" path="m,l9129,e" filled="f" strokeweight=".12mm">
                <v:path arrowok="t" o:connecttype="custom" o:connectlocs="0,0;9129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96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2542540" cy="127635"/>
              <wp:effectExtent l="2540" t="0" r="0" b="635"/>
              <wp:wrapNone/>
              <wp:docPr id="22" name="Text Box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254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 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2" o:spid="_x0000_s1162" type="#_x0000_t202" style="position:absolute;margin-left:69.95pt;margin-top:803.65pt;width:200.2pt;height:10.05pt;z-index:-48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F1hsgIAALQFAAAOAAAAZHJzL2Uyb0RvYy54bWysVG1vmzAQ/j5p/8Hyd8pLCAkopGpDmCZ1&#10;L1K7H+CACdbAZrYT6Kb9951NSNNWk6ZtCKHDPj93z93jW10PbYOOVComeIr9Kw8jygtRMr5P8ZeH&#10;3FlipDThJWkEpyl+pApfr9++WfVdQgNRi6akEgEIV0nfpbjWuktcVxU1bYm6Eh3lsFkJ2RINv3Lv&#10;lpL0gN42buB5kdsLWXZSFFQpWM3GTby2+FVFC/2pqhTVqEkx5KbtV9rvznzd9Yoke0m6mhWnNMhf&#10;ZNESxiHoGSojmqCDZK+gWlZIoUSlrwrRuqKqWEEtB2Djey/Y3Neko5YLFEd15zKp/wdbfDx+loiV&#10;KQ4CjDhpoUcPdNDoVgwIlqA+facScLvvwFEPsA59tlxVdyeKrwpxsakJ39MbKUVfU1JCfr456V4c&#10;HXGUAdn1H0QJcchBCws0VLI1xYNyIECHPj2ee2NyKWAxmIfwwlYBe36wiGZzG4Ik0+lOKv2OihYZ&#10;I8USem/RyfFOaZMNSSYXE4yLnDWN7X/Dny2A47gCseGo2TNZ2Hb+iL14u9wuQycMoq0Telnm3OSb&#10;0IlyfzHPZtlmk/k/TVw/TGpWlpSbMJO0/PDPWncS+SiKs7iUaFhp4ExKSu53m0aiIwFp5/Y5FeTC&#10;zX2ehi0CcHlByQ9C7zaInTxaLpwwD+dOvPCWjufHt3HkhXGY5c8p3TFO/50S6lMcz4P5KKbfcvPs&#10;85obSVqmYXg0rE3x8uxEEiPBLS9tazVhzWhflMKk/1QKaPfUaCtYo9FRrXrYDfZu+LPIxDdy3ony&#10;ETQsBUgM1AijD4xayO8Y9TBGUqy+HYikGDXvOdwDM3MmQ07GbjIIL+BoijVGo7nR42w6dJLta0Ae&#10;bxoXN3BXKmZl/JTF6YbBaLBsTmPMzJ7Lf+v1NGzXvwAAAP//AwBQSwMEFAAGAAgAAAAhAL88RPzh&#10;AAAADQEAAA8AAABkcnMvZG93bnJldi54bWxMj8FOwzAQRO9I/IO1SNyoTVvSJsSpKgQnJEQaDj06&#10;sZtYjdchdtvw92xPcJvZHc2+zTeT69nZjMF6lPA4E8AMNl5bbCV8VW8Pa2AhKtSq92gk/JgAm+L2&#10;JleZ9hcszXkXW0YlGDIloYtxyDgPTWecCjM/GKTdwY9ORbJjy/WoLlTuej4XIuFOWaQLnRrMS2ea&#10;4+7kJGz3WL7a74/6szyUtqpSge/JUcr7u2n7DCyaKf6F4YpP6FAQU+1PqAPryS/SlKIkErFaAKPI&#10;01KQqK+j+WoJvMj5/y+KXwAAAP//AwBQSwECLQAUAAYACAAAACEAtoM4kv4AAADhAQAAEwAAAAAA&#10;AAAAAAAAAAAAAAAAW0NvbnRlbnRfVHlwZXNdLnhtbFBLAQItABQABgAIAAAAIQA4/SH/1gAAAJQB&#10;AAALAAAAAAAAAAAAAAAAAC8BAABfcmVscy8ucmVsc1BLAQItABQABgAIAAAAIQDJnF1hsgIAALQF&#10;AAAOAAAAAAAAAAAAAAAAAC4CAABkcnMvZTJvRG9jLnhtbFBLAQItABQABgAIAAAAIQC/PET84QAA&#10;AA0BAAAPAAAAAAAAAAAAAAAAAAwFAABkcnMvZG93bnJldi54bWxQSwUGAAAAAAQABADzAAAAGgYA&#10;AAAA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 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97" behindDoc="1" locked="0" layoutInCell="1" allowOverlap="1">
              <wp:simplePos x="0" y="0"/>
              <wp:positionH relativeFrom="page">
                <wp:posOffset>6537325</wp:posOffset>
              </wp:positionH>
              <wp:positionV relativeFrom="page">
                <wp:posOffset>10206355</wp:posOffset>
              </wp:positionV>
              <wp:extent cx="138430" cy="127635"/>
              <wp:effectExtent l="3175" t="0" r="1270" b="635"/>
              <wp:wrapNone/>
              <wp:docPr id="21" name="Text Box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75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1" o:spid="_x0000_s1163" type="#_x0000_t202" style="position:absolute;margin-left:514.75pt;margin-top:803.65pt;width:10.9pt;height:10.05pt;z-index:-488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XOusgIAALMFAAAOAAAAZHJzL2Uyb0RvYy54bWysVG1vmzAQ/j5p/8Hyd8pLSAKopGpDmCZ1&#10;L1K7H+CACdbAZrYT6Kb9951NSJNWk6ZtfEBn+/zcPXeP7/pmaBt0oFIxwVPsX3kYUV6IkvFdir88&#10;5k6EkdKEl6QRnKb4iSp8s3r75rrvEhqIWjQllQhAuEr6LsW11l3iuqqoaUvUlegoh8NKyJZoWMqd&#10;W0rSA3rbuIHnLdxeyLKToqBKwW42HuKVxa8qWuhPVaWoRk2KITdt/9L+t+bvrq5JspOkq1lxTIP8&#10;RRYtYRyCnqAyognaS/YKqmWFFEpU+qoQrSuqihXUcgA2vveCzUNNOmq5QHFUdyqT+n+wxcfDZ4lY&#10;meLAx4iTFnr0SAeN7sSAYAvq03cqAbeHDhz1APvQZ8tVdfei+KoQF+ua8B29lVL0NSUl5GdvumdX&#10;RxxlQLb9B1FCHLLXwgINlWxN8aAcCNChT0+n3phcChNyFoUzOCngyA+Wi9nc5OaSZLrcSaXfUdEi&#10;Y6RYQustODncKz26Ti4mFhc5axrb/oZfbADmuAOh4ao5M0nYbv6IvXgTbaLQCYPFxgm9LHNu83Xo&#10;LHJ/Oc9m2Xqd+T9NXD9MalaWlJswk7L88M86d9T4qImTtpRoWGngTEpK7rbrRqIDAWXn9jsW5MzN&#10;vUzD1gu4vKDkB6F3F8ROvoiWTpiHcydeepHj+fFdvPDCOMzyS0r3jNN/p4T6FMfzYD5q6bfcPPu9&#10;5kaSlmmYHQ1rUxydnEhiFLjhpW2tJqwZ7bNSmPSfSwHtnhpt9WokOopVD9vBPg1/tpwewlaUTyBh&#10;KUBioEaYfGDUQn7HqIcpkmL1bU8kxah5z+EZmJEzGXIytpNBeAFXU6wxGs21HkfTvpNsVwPy+NC4&#10;uIWnUjErY/OmxiyAg1nAZLBsjlPMjJ7ztfV6nrWrXwAAAP//AwBQSwMEFAAGAAgAAAAhAGuSiQzh&#10;AAAADwEAAA8AAABkcnMvZG93bnJldi54bWxMj8FOwzAQRO9I/IO1SNyo3UBTGuJUFYITEiINB45O&#10;7CZW43WI3Tb8PZsT3GZ2R7Nv8+3kenY2Y7AeJSwXApjBxmuLrYTP6vXuEViICrXqPRoJPybAtri+&#10;ylWm/QVLc97HllEJhkxJ6GIcMs5D0xmnwsIPBml38KNTkezYcj2qC5W7nidCpNwpi3ShU4N57kxz&#10;3J+chN0Xli/2+73+KA+lraqNwLf0KOXtzbR7AhbNFP/CMOMTOhTEVPsT6sB68iLZrChLKhXre2Bz&#10;RqyWpOp5lqwfgBc5//9H8QsAAP//AwBQSwECLQAUAAYACAAAACEAtoM4kv4AAADhAQAAEwAAAAAA&#10;AAAAAAAAAAAAAAAAW0NvbnRlbnRfVHlwZXNdLnhtbFBLAQItABQABgAIAAAAIQA4/SH/1gAAAJQB&#10;AAALAAAAAAAAAAAAAAAAAC8BAABfcmVscy8ucmVsc1BLAQItABQABgAIAAAAIQAcXXOusgIAALMF&#10;AAAOAAAAAAAAAAAAAAAAAC4CAABkcnMvZTJvRG9jLnhtbFBLAQItABQABgAIAAAAIQBrkokM4QAA&#10;AA8BAAAPAAAAAAAAAAAAAAAAAAwFAABkcnMvZG93bnJldi54bWxQSwUGAAAAAAQABADzAAAAGgYA&#10;AAAA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75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598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6915" cy="1270"/>
              <wp:effectExtent l="6350" t="10160" r="6985" b="7620"/>
              <wp:wrapNone/>
              <wp:docPr id="19" name="Group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6915" cy="1270"/>
                        <a:chOff x="1390" y="16036"/>
                        <a:chExt cx="9129" cy="2"/>
                      </a:xfrm>
                    </wpg:grpSpPr>
                    <wps:wsp>
                      <wps:cNvPr id="20" name="Freeform 20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29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29"/>
                            <a:gd name="T2" fmla="+- 0 10519 1390"/>
                            <a:gd name="T3" fmla="*/ T2 w 9129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29">
                              <a:moveTo>
                                <a:pt x="0" y="0"/>
                              </a:moveTo>
                              <a:lnTo>
                                <a:pt x="9129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9" o:spid="_x0000_s1026" style="position:absolute;margin-left:69.5pt;margin-top:801.8pt;width:456.45pt;height:.1pt;z-index:-4882;mso-position-horizontal-relative:page;mso-position-vertical-relative:page" coordorigin="1390,16036" coordsize="9129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GQNYAMAAOkHAAAOAAAAZHJzL2Uyb0RvYy54bWykVW2P2zYM/j6g/0HQxw05v8TJnY3LFUVe&#10;DgNuW4FmP0CR5RfUljxJiXMt9t9HUXbOl7Zo0eWDQ5k0+fAhRd6/PbcNOQltaiVXNLoJKRGSq7yW&#10;5Yr+vd/N7igxlsmcNUqKFX0Whr59ePPLfd9lIlaVanKhCTiRJuu7Fa2s7bIgMLwSLTM3qhMSlIXS&#10;LbNw1GWQa9aD97YJ4jBcBr3SeacVF8bA241X0gf0XxSC27+KwghLmhUFbBafGp8H9wwe7llWatZV&#10;NR9gsJ9A0bJaQtCLqw2zjBx1/YWrtuZaGVXYG67aQBVFzQXmANlE4VU2j1odO8ylzPqyu9AE1F7x&#10;9NNu+Z+n95rUOdQupUSyFmqEYQmcgZy+KzOwedTdh+699hmC+KT4RwPq4FrvzqU3Jof+D5WDP3a0&#10;Csk5F7p1LiBtcsYaPF9qIM6WcHi5uE2XabSghIMuim+HEvEK6ug+iuYp1NHpluF86evHq+3wdRrF&#10;kIb7NHaqgGU+JuIccLmkoNnMC5/m//H5oWKdwDIZx9XAZwwwPZ87LYTrYAKvkFI0G/k0UzInGgfS&#10;AOffpfFrjIxsfosPlvGjsY9CYT3Y6clYQAbtm4PkhQH8HtIo2gYuxW8zEhIXDB+e+TIfzaLR7NeA&#10;7EPSEww9OB2N4tHI+woXUfpVZ/PRzjmLJ86goBeIrBpR87McYINEmBs9ITZcp4zrmT2AGzsNPICR&#10;S/EbthD72tZ/M4TQMFOup4mmBKbJwXPSMeuQuRBOJP2KIhfuRatOYq9QZa+uAAR50TZyauWrOEHl&#10;1fCFC4BtfgnqsE5KK9WubhosQyMdlGQOF9sBMKqpc6fEgy4P60aTE3NzEn/D/XllBvNI5uisEizf&#10;DrJldeNlCN4gt9B/AwWuE3EQfk7DdHu3vUtmSbzczpJws5m9262T2XIX3S428816vYn+ddCiJKvq&#10;PBfSoRuHcpT82CUd1oMfp5ex/CoLM012h78vkw1ew0CSIZfxH7ODqeLvqB8pB5U/w33Vym8Z2Iog&#10;VEp/oqSHDbOi5p8j04KS5ncJIyeNksStJDwki1s3MPRUc5hqmOTgakUthQZ34tr6NXbsdF1WECnC&#10;skr1DsZtUbv7jPg8quEAUw8l3CeYy7D73MKantHqZUM//AcAAP//AwBQSwMEFAAGAAgAAAAhAAny&#10;hZfiAAAADgEAAA8AAABkcnMvZG93bnJldi54bWxMj0FLw0AQhe+C/2EZwZvdxNDQxmxKKeqpCLaC&#10;eJtmp0lodjdkt0n6753iod7mzTzefC9fTaYVA/W+cVZBPItAkC2dbmyl4Gv/9rQA4QNaja2zpOBC&#10;HlbF/V2OmXaj/aRhFyrBIdZnqKAOocuk9GVNBv3MdWT5dnS9wcCyr6TuceRw08rnKEqlwcbyhxo7&#10;2tRUnnZno+B9xHGdxK/D9nTcXH7284/vbUxKPT5M6xcQgaZwM8MVn9GhYKaDO1vtRcs6WXKXwEMa&#10;JSmIqyWax0sQh7/dAmSRy/81il8AAAD//wMAUEsBAi0AFAAGAAgAAAAhALaDOJL+AAAA4QEAABMA&#10;AAAAAAAAAAAAAAAAAAAAAFtDb250ZW50X1R5cGVzXS54bWxQSwECLQAUAAYACAAAACEAOP0h/9YA&#10;AACUAQAACwAAAAAAAAAAAAAAAAAvAQAAX3JlbHMvLnJlbHNQSwECLQAUAAYACAAAACEA1nxkDWAD&#10;AADpBwAADgAAAAAAAAAAAAAAAAAuAgAAZHJzL2Uyb0RvYy54bWxQSwECLQAUAAYACAAAACEACfKF&#10;l+IAAAAOAQAADwAAAAAAAAAAAAAAAAC6BQAAZHJzL2Rvd25yZXYueG1sUEsFBgAAAAAEAAQA8wAA&#10;AMkGAAAAAA==&#10;">
              <v:shape id="Freeform 20" o:spid="_x0000_s1027" style="position:absolute;left:1390;top:16036;width:9129;height:2;visibility:visible;mso-wrap-style:square;v-text-anchor:top" coordsize="912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Dy6b8A&#10;AADbAAAADwAAAGRycy9kb3ducmV2LnhtbERPy4rCMBTdD/gP4QruxlQRmalGEYugiItxfGwvzbUt&#10;JjeliVr/3iwEl4fzns5ba8SdGl85VjDoJyCIc6crLhQc/lffPyB8QNZoHJOCJ3mYzzpfU0y1e/Af&#10;3fehEDGEfYoKyhDqVEqfl2TR911NHLmLayyGCJtC6gYfMdwaOUySsbRYcWwosaZlSfl1f7MKziNt&#10;MirM5XrSmo+/m2w32mZK9brtYgIiUBs+4rd7rRUM4/r4Jf4AOXs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HAPLpvwAAANsAAAAPAAAAAAAAAAAAAAAAAJgCAABkcnMvZG93bnJl&#10;di54bWxQSwUGAAAAAAQABAD1AAAAhAMAAAAA&#10;" path="m,l9129,e" filled="f" strokeweight=".12mm">
                <v:path arrowok="t" o:connecttype="custom" o:connectlocs="0,0;9129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599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138430" cy="127635"/>
              <wp:effectExtent l="2540" t="0" r="1905" b="635"/>
              <wp:wrapNone/>
              <wp:docPr id="18" name="Text 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76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8" o:spid="_x0000_s1164" type="#_x0000_t202" style="position:absolute;margin-left:69.95pt;margin-top:803.65pt;width:10.9pt;height:10.05pt;z-index:-488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pBHrwIAALMFAAAOAAAAZHJzL2Uyb0RvYy54bWysVG1vmzAQ/j5p/8Hyd8pLSAKopGpDmCZ1&#10;L1K7H+CACdbAZrYT6Kb9951NSJNWk6ZtfLAO++65t+fu+mZoG3SgUjHBU+xfeRhRXoiS8V2Kvzzm&#10;ToSR0oSXpBGcpviJKnyzevvmuu8SGohaNCWVCEC4SvouxbXWXeK6qqhpS9SV6CiHx0rIlmj4lTu3&#10;lKQH9LZxA89buL2QZSdFQZWC22x8xCuLX1W00J+qSlGNmhRDbNqe0p5bc7qra5LsJOlqVhzDIH8R&#10;RUsYB6cnqIxogvaSvYJqWSGFEpW+KkTriqpiBbU5QDa+9yKbh5p01OYCxVHdqUzq/8EWHw+fJWIl&#10;9A46xUkLPXqkg0Z3YkBwBfXpO5WA2kMHinqAe9C1uaruXhRfFeJiXRO+o7dSir6mpIT4fGPpnpmO&#10;OMqAbPsPogQ/ZK+FBRoq2ZriQTkQoEOfnk69MbEUxuUsCmfwUsCTHywXs7n1QJLJuJNKv6OiRUZI&#10;sYTWW3ByuFfaBEOSScX44iJnTWPb3/CLC1Acb8A1mJo3E4Tt5o/YizfRJgqdMFhsnNDLMuc2X4fO&#10;IveX82yWrdeZ/9P49cOkZmVJuXEzMcsP/6xzR46PnDhxS4mGlQbOhKTkbrtuJDoQYHZuv2NBztTc&#10;yzBsESCXFyn5QejdBbGTL6KlE+bh3ImXXuR4fnwXL7wwDrP8MqV7xum/p4T6FMfzYD5y6be5efZ7&#10;nRtJWqZhdzSsTXF0UiKJYeCGl7a1mrBmlM9KYcJ/LgW0e2q05auh6EhWPWyHcTRmp0HYivIJKCwF&#10;UAzYCJsPhFrI7xj1sEVSrL7tiaQYNe85jIFZOZMgJ2E7CYQXYJpijdEorvW4mvadZLsakMdB4+IW&#10;RqVilsZmpsYojgMGm8Fmc9xiZvWc/1ut5127+gUAAP//AwBQSwMEFAAGAAgAAAAhAO52D/vhAAAA&#10;DQEAAA8AAABkcnMvZG93bnJldi54bWxMj8FOwzAQRO9I/IO1lbhRpy1KSBqnqhCckBBpOHB04m1i&#10;NV6H2G3D3+Ocym1G+zQ7k+8m07MLjk5bErBaRsCQGqs0tQK+qrfHZ2DOS1Kyt4QCftHBrri/y2Wm&#10;7JVKvBx8y0IIuUwK6LwfMs5d06GRbmkHpHA72tFIH+zYcjXKawg3PV9HUcyN1BQ+dHLAlw6b0+Fs&#10;BOy/qXzVPx/1Z3ksdVWlEb3HJyEeFtN+C8zj5G8wzPVDdShCp9qeSTnWB79J04AGEUfJBtiMxKsE&#10;WD2LdfIEvMj5/xXFHwAAAP//AwBQSwECLQAUAAYACAAAACEAtoM4kv4AAADhAQAAEwAAAAAAAAAA&#10;AAAAAAAAAAAAW0NvbnRlbnRfVHlwZXNdLnhtbFBLAQItABQABgAIAAAAIQA4/SH/1gAAAJQBAAAL&#10;AAAAAAAAAAAAAAAAAC8BAABfcmVscy8ucmVsc1BLAQItABQABgAIAAAAIQBTFpBHrwIAALMFAAAO&#10;AAAAAAAAAAAAAAAAAC4CAABkcnMvZTJvRG9jLnhtbFBLAQItABQABgAIAAAAIQDudg/74QAAAA0B&#10;AAAPAAAAAAAAAAAAAAAAAAkFAABkcnMvZG93bnJldi54bWxQSwUGAAAAAAQABADzAAAAFwYAAAAA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76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600" behindDoc="1" locked="0" layoutInCell="1" allowOverlap="1">
              <wp:simplePos x="0" y="0"/>
              <wp:positionH relativeFrom="page">
                <wp:posOffset>4131945</wp:posOffset>
              </wp:positionH>
              <wp:positionV relativeFrom="page">
                <wp:posOffset>10206355</wp:posOffset>
              </wp:positionV>
              <wp:extent cx="2543175" cy="127635"/>
              <wp:effectExtent l="0" t="0" r="1905" b="635"/>
              <wp:wrapNone/>
              <wp:docPr id="17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3175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7" o:spid="_x0000_s1165" type="#_x0000_t202" style="position:absolute;margin-left:325.35pt;margin-top:803.65pt;width:200.25pt;height:10.05pt;z-index:-4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P9VsgIAALQFAAAOAAAAZHJzL2Uyb0RvYy54bWysVNuOmzAQfa/Uf7D8znIJuYCWrJIQqkrb&#10;i7TbD3DABKtgU9sJbKv+e8cmZJNdVara8mAN9vjMmZnjub3rmxodqVRM8AT7Nx5GlOeiYHyf4C+P&#10;mbPASGnCC1ILThP8RBW+W759c9u1MQ1EJeqCSgQgXMVdm+BK6zZ2XZVXtCHqRrSUw2EpZEM0/Mq9&#10;W0jSAXpTu4HnzdxOyKKVIqdKwW46HOKlxS9LmutPZamoRnWCgZu2q7Trzqzu8pbEe0naiuUnGuQv&#10;WDSEcQh6hkqJJugg2SuohuVSKFHqm1w0rihLllObA2Tjey+yeahIS20uUBzVnsuk/h9s/vH4WSJW&#10;QO/mGHHSQI8eaa/RWvQItqA+XaticHtowVH3sA++NlfV3ov8q0JcbCrC93QlpegqSgrg55ub7sXV&#10;AUcZkF33QRQQhxy0sEB9KRtTPCgHAnTo09O5N4ZLDpvBNJz48ylGOZz5wXw2mdoQJB5vt1Lpd1Q0&#10;yBgJltB7i06O90obNiQeXUwwLjJW17b/Nb/aAMdhB2LDVXNmWNh2/oi8aLvYLkInDGZbJ/TS1Fll&#10;m9CZZcAunaSbTer/NHH9MK5YUVBuwozS8sM/a91J5IMozuJSomaFgTOUlNzvNrVERwLSzux3KsiF&#10;m3tNwxYBcnmRkh+E3jqInGy2mDthFk6daO4tHM+P1tHMC6Mwza5Tumec/ntKqEtwNA2mg5h+m5tn&#10;v9e5kbhhGoZHzZoEL85OJDYS3PLCtlYTVg/2RSkM/edSQLvHRlvBGo0OatX9rh/exiQy8Y2cd6J4&#10;Ag1LARIDocLoA6MS8jtGHYyRBKtvByIpRvV7Du/AzJzRkKOxGw3Cc7iaYI3RYG70MJsOrWT7CpCH&#10;l8bFCt5KyayMn1mcXhiMBpvNaYyZ2XP5b72eh+3yFwAAAP//AwBQSwMEFAAGAAgAAAAhAKyPdZzh&#10;AAAADgEAAA8AAABkcnMvZG93bnJldi54bWxMj8FOwzAMhu9IvENkJG4sWWHtVppOE4ITEqIrB45p&#10;47XVGqc02VbenvQ0jvb/6ffnbDuZnp1xdJ0lCcuFAIZUW91RI+GrfHtYA3NekVa9JZTwiw62+e1N&#10;plJtL1Tgee8bFkrIpUpC6/2Qcu7qFo1yCzsghexgR6N8GMeG61FdQrnpeSREzI3qKFxo1YAvLdbH&#10;/clI2H1T8dr9fFSfxaHoynIj6D0+Snl/N+2egXmc/BWGWT+oQx6cKnsi7VgvIV6JJKAhiEXyCGxG&#10;xGoZAavmXZQ8Ac8z/v+N/A8AAP//AwBQSwECLQAUAAYACAAAACEAtoM4kv4AAADhAQAAEwAAAAAA&#10;AAAAAAAAAAAAAAAAW0NvbnRlbnRfVHlwZXNdLnhtbFBLAQItABQABgAIAAAAIQA4/SH/1gAAAJQB&#10;AAALAAAAAAAAAAAAAAAAAC8BAABfcmVscy8ucmVsc1BLAQItABQABgAIAAAAIQDPlP9VsgIAALQF&#10;AAAOAAAAAAAAAAAAAAAAAC4CAABkcnMvZTJvRG9jLnhtbFBLAQItABQABgAIAAAAIQCsj3Wc4QAA&#10;AA4BAAAPAAAAAAAAAAAAAAAAAAwFAABkcnMvZG93bnJldi54bWxQSwUGAAAAAAQABADzAAAAGgYA&#10;AAAA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601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6915" cy="1270"/>
              <wp:effectExtent l="6350" t="10160" r="6985" b="7620"/>
              <wp:wrapNone/>
              <wp:docPr id="15" name="Group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6915" cy="1270"/>
                        <a:chOff x="1390" y="16036"/>
                        <a:chExt cx="9129" cy="2"/>
                      </a:xfrm>
                    </wpg:grpSpPr>
                    <wps:wsp>
                      <wps:cNvPr id="16" name="Freeform 16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29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29"/>
                            <a:gd name="T2" fmla="+- 0 10519 1390"/>
                            <a:gd name="T3" fmla="*/ T2 w 9129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29">
                              <a:moveTo>
                                <a:pt x="0" y="0"/>
                              </a:moveTo>
                              <a:lnTo>
                                <a:pt x="9129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5" o:spid="_x0000_s1026" style="position:absolute;margin-left:69.5pt;margin-top:801.8pt;width:456.45pt;height:.1pt;z-index:-4879;mso-position-horizontal-relative:page;mso-position-vertical-relative:page" coordorigin="1390,16036" coordsize="9129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CbwXgMAAOkHAAAOAAAAZHJzL2Uyb0RvYy54bWykVduO2zYQfS+QfyD42MKri2XvSlhvEPiy&#10;KLBtA8T9AJqiLohEqiRteRP03zscSl6tkyBB6gea1AxnzpwZzty/PbcNOQltaiVXNLoJKRGSq7yW&#10;5Yr+vd/N7igxlsmcNUqKFX0Whr59ePPLfd9lIlaVanKhCRiRJuu7Fa2s7bIgMLwSLTM3qhMShIXS&#10;LbNw1GWQa9aD9bYJ4jBcBr3SeacVF8bA140X0ge0XxSC27+KwghLmhUFbBZXjevBrcHDPctKzbqq&#10;5gMM9hMoWlZLcHoxtWGWkaOuvzDV1lwrowp7w1UbqKKoucAYIJoovIrmUatjh7GUWV92F5qA2iue&#10;ftos//P0XpM6h9wtKJGshRyhWwJnIKfvygx0HnX3oXuvfYSwfVL8owFxcC1359Irk0P/h8rBHjta&#10;heScC906ExA2OWMOni85EGdLOHxc3KbL1GHhIIvi2yFFvII8ukvRPIU8OtkynC99/ni1HW6nUZz6&#10;q7ETBSzzPhHngMsFBcVmXvg0/4/PDxXrBKbJOK5GPpcjnzsthKtgEiFe5x3URj7NlMyJxKkZ4Py7&#10;NH6NkZHNb/HBMn409lEozAc7PRnrX0IOO8xyPhTDHtgu2gYexW8zEhLnDJfh5VzUolHt14DsQ9IT&#10;dD0YHW3Fo5K3FS6i9KvG5qOeMxZPjEFCyxEiq0bU/CwH2LAjzLWeEAuuU8bVzB7AjZUGFkDJhfgN&#10;XfB9revvDC409JTrbqIpgW5y8Jx0zDpkzoXbkn5FkQv3oVUnsVcosldPAJy8SBs51fJZnKDyYrjh&#10;HGCZX5w6rJPUSrWrmwbT0EgHJZlHKXJjVFPnTujQGF0e1o0mJ+b6JP6G9/NKDfqRzNFYJVi+HfaW&#10;1Y3fg/MGuYX6GyhwlYiN8HMaptu77V0yS+LldpaEm83s3W6dzJa76HaxmW/W6030r4MWJVlV57mQ&#10;Dt3YlKPkxx7pMB58O7205VdRvAp2h78vgw1ew0CSIZbxH6ODruLfqG8pB5U/w3vVyk8ZmIqwqZT+&#10;REkPE2ZFzT9HpgUlze8SWk4aJYkbSXhIFrcxHPRUcphKmORgakUthQJ327X1Y+zY6bqswFOEaZXq&#10;HbTbonbvGfF5VMMBuh7ucJ5gLMPscwNrekatlwn98B8AAAD//wMAUEsDBBQABgAIAAAAIQAJ8oWX&#10;4gAAAA4BAAAPAAAAZHJzL2Rvd25yZXYueG1sTI9BS8NAEIXvgv9hGcGb3cTQ0MZsSinqqQi2gnib&#10;ZqdJaHY3ZLdJ+u+d4qHe5s083nwvX02mFQP1vnFWQTyLQJAtnW5speBr//a0AOEDWo2ts6TgQh5W&#10;xf1djpl2o/2kYRcqwSHWZ6igDqHLpPRlTQb9zHVk+XZ0vcHAsq+k7nHkcNPK5yhKpcHG8ocaO9rU&#10;VJ52Z6PgfcRxncSvw/Z03Fx+9vOP721MSj0+TOsXEIGmcDPDFZ/RoWCmgztb7UXLOllyl8BDGiUp&#10;iKslmsdLEIe/3QJkkcv/NYpfAAAA//8DAFBLAQItABQABgAIAAAAIQC2gziS/gAAAOEBAAATAAAA&#10;AAAAAAAAAAAAAAAAAABbQ29udGVudF9UeXBlc10ueG1sUEsBAi0AFAAGAAgAAAAhADj9If/WAAAA&#10;lAEAAAsAAAAAAAAAAAAAAAAALwEAAF9yZWxzLy5yZWxzUEsBAi0AFAAGAAgAAAAhAFRgJvBeAwAA&#10;6QcAAA4AAAAAAAAAAAAAAAAALgIAAGRycy9lMm9Eb2MueG1sUEsBAi0AFAAGAAgAAAAhAAnyhZfi&#10;AAAADgEAAA8AAAAAAAAAAAAAAAAAuAUAAGRycy9kb3ducmV2LnhtbFBLBQYAAAAABAAEAPMAAADH&#10;BgAAAAA=&#10;">
              <v:shape id="Freeform 16" o:spid="_x0000_s1027" style="position:absolute;left:1390;top:16036;width:9129;height:2;visibility:visible;mso-wrap-style:square;v-text-anchor:top" coordsize="912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kFu8IA&#10;AADbAAAADwAAAGRycy9kb3ducmV2LnhtbERPTWvCQBC9C/6HZQq96aYSgo2uIgahpfSgbfU6ZMck&#10;uDsbstsk/ffdQsHbPN7nrLejNaKnzjeOFTzNExDEpdMNVwo+Pw6zJQgfkDUax6TghzxsN9PJGnPt&#10;Bj5SfwqViCHsc1RQh9DmUvqyJot+7lriyF1dZzFE2FVSdzjEcGvkIkkyabHh2FBjS/uaytvp2yq4&#10;pNoUVJnr7aw1fz2/Fu/pW6HU48O4W4EINIa7+N/9ouP8DP5+iQfIz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yQW7wgAAANsAAAAPAAAAAAAAAAAAAAAAAJgCAABkcnMvZG93&#10;bnJldi54bWxQSwUGAAAAAAQABAD1AAAAhwMAAAAA&#10;" path="m,l9129,e" filled="f" strokeweight=".12mm">
                <v:path arrowok="t" o:connecttype="custom" o:connectlocs="0,0;9129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602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2542540" cy="127635"/>
              <wp:effectExtent l="2540" t="0" r="0" b="635"/>
              <wp:wrapNone/>
              <wp:docPr id="14" name="Text 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254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 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4" o:spid="_x0000_s1166" type="#_x0000_t202" style="position:absolute;margin-left:69.95pt;margin-top:803.65pt;width:200.2pt;height:10.05pt;z-index:-487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FsWsAIAALQFAAAOAAAAZHJzL2Uyb0RvYy54bWysVNtunDAQfa/Uf7D8TriEvYDCRsmyVJXS&#10;i5T0A7xgFqvGprZ3Ia367x2bZbNJVKlqixAa7PGZOTPHc3U9tBwdqNJMigyHFwFGVJSyYmKX4S8P&#10;hbfESBsiKsKloBl+pBpfr96+ueq7lEaykbyiCgGI0GnfZbgxpkt9X5cNbYm+kB0VsFlL1RIDv2rn&#10;V4r0gN5yPwqCud9LVXVKllRrWM3HTbxy+HVNS/OprjU1iGcYcjPuq9x3a7/+6oqkO0W6hpXHNMhf&#10;ZNESJiDoCSonhqC9Yq+gWlYqqWVtLkrZ+rKuWUkdB2ATBi/Y3Deko44LFEd3pzLp/wdbfjx8VohV&#10;0LsYI0Fa6NEDHQy6lQOCJahP3+kU3O47cDQDrIOv46q7O1l+1UjIdUPEjt4oJfuGkgryC+1J/+zo&#10;iKMtyLb/ICuIQ/ZGOqChVq0tHpQDATr06fHUG5tLCYvRLIYXtkrYC6PF/HLmQpB0Ot0pbd5R2SJr&#10;ZFhB7x06OdxpY7Mh6eRigwlZMM5d/7l4tgCO4wrEhqN2z2bh2vkjCZLNcrOMvTiab7w4yHPvpljH&#10;3rwIF7P8Ml+v8/CnjRvGacOqigobZpJWGP9Z644iH0VxEpeWnFUWzqak1W675godCEi7cM+xIGdu&#10;/vM0XBGAywtKYRQHt1HiFfPlwouLeOYli2DpBWFym8yDOInz4jmlOybov1NCfYaTWTQbxfRbboF7&#10;XnMjacsMDA/O2gwvT04ktRLciMq11hDGR/usFDb9p1JAu6dGO8FajY5qNcN2ON4NNymsnLeyegQN&#10;KwkSAzXC6AOjkeo7Rj2MkQzrb3uiKEb8vYB7YGfOZKjJ2E4GESUczbDBaDTXZpxN+06xXQPI400T&#10;8gbuSs2cjJ+yON4wGA2OzXGM2dlz/u+8nobt6hcAAAD//wMAUEsDBBQABgAIAAAAIQC/PET84QAA&#10;AA0BAAAPAAAAZHJzL2Rvd25yZXYueG1sTI/BTsMwEETvSPyDtUjcqE1b0ibEqSoEJyREGg49OrGb&#10;WI3XIXbb8PdsT3Cb2R3Nvs03k+vZ2YzBepTwOBPADDZeW2wlfFVvD2tgISrUqvdoJPyYAJvi9iZX&#10;mfYXLM15F1tGJRgyJaGLccg4D01nnAozPxik3cGPTkWyY8v1qC5U7no+FyLhTlmkC50azEtnmuPu&#10;5CRs91i+2u+P+rM8lLaqUoHvyVHK+7tp+wwsmin+heGKT+hQEFPtT6gD68kv0pSiJBKxWgCjyNNS&#10;kKivo/lqCbzI+f8vil8AAAD//wMAUEsBAi0AFAAGAAgAAAAhALaDOJL+AAAA4QEAABMAAAAAAAAA&#10;AAAAAAAAAAAAAFtDb250ZW50X1R5cGVzXS54bWxQSwECLQAUAAYACAAAACEAOP0h/9YAAACUAQAA&#10;CwAAAAAAAAAAAAAAAAAvAQAAX3JlbHMvLnJlbHNQSwECLQAUAAYACAAAACEADDRbFrACAAC0BQAA&#10;DgAAAAAAAAAAAAAAAAAuAgAAZHJzL2Uyb0RvYy54bWxQSwECLQAUAAYACAAAACEAvzxE/OEAAAAN&#10;AQAADwAAAAAAAAAAAAAAAAAKBQAAZHJzL2Rvd25yZXYueG1sUEsFBgAAAAAEAAQA8wAAABgGAAAA&#10;AA=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 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603" behindDoc="1" locked="0" layoutInCell="1" allowOverlap="1">
              <wp:simplePos x="0" y="0"/>
              <wp:positionH relativeFrom="page">
                <wp:posOffset>6537325</wp:posOffset>
              </wp:positionH>
              <wp:positionV relativeFrom="page">
                <wp:posOffset>10206355</wp:posOffset>
              </wp:positionV>
              <wp:extent cx="138430" cy="127635"/>
              <wp:effectExtent l="3175" t="0" r="1270" b="635"/>
              <wp:wrapNone/>
              <wp:docPr id="13" name="Text 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77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3" o:spid="_x0000_s1167" type="#_x0000_t202" style="position:absolute;margin-left:514.75pt;margin-top:803.65pt;width:10.9pt;height:10.05pt;z-index:-487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myisAIAALMFAAAOAAAAZHJzL2Uyb0RvYy54bWysVG1vmzAQ/j5p/8Hyd8pLSAKopGpDmCZ1&#10;L1K7H+CACdbAZrYT6Kb9951NSJNWk6ZtfLAO+/zcPXeP7/pmaBt0oFIxwVPsX3kYUV6IkvFdir88&#10;5k6EkdKEl6QRnKb4iSp8s3r75rrvEhqIWjQllQhAuEr6LsW11l3iuqqoaUvUlegoh8NKyJZo+JU7&#10;t5SkB/S2cQPPW7i9kGUnRUGVgt1sPMQri19VtNCfqkpRjZoUQ27artKuW7O6q2uS7CTpalYc0yB/&#10;kUVLGIegJ6iMaIL2kr2CalkhhRKVvipE64qqYgW1HICN771g81CTjlouUBzVncqk/h9s8fHwWSJW&#10;Qu9mGHHSQo8e6aDRnRgQbEF9+k4l4PbQgaMeYB98LVfV3Yviq0JcrGvCd/RWStHXlJSQn29uumdX&#10;RxxlQLb9B1FCHLLXwgINlWxN8aAcCNChT0+n3phcChNyFoUzOCngyA+Wi9ncRiDJdLmTSr+jokXG&#10;SLGE1ltwcrhX2iRDksnFxOIiZ01j29/wiw1wHHcgNFw1ZyYJ280fsRdvok0UOmGw2Dihl2XObb4O&#10;nUXuL+fZLFuvM/+nieuHSc3KknITZlKWH/5Z544aHzVx0pYSDSsNnElJyd123Uh0IKDs3H7Hgpy5&#10;uZdp2CIAlxeU/CD07oLYyRfR0gnzcO7ESy9yPD++ixdeGIdZfknpnnH675RQn+J4HsxHLf2Wm2e/&#10;19xI0jINs6NhbYqjkxNJjAI3vLSt1YQ1o31WCpP+cymg3VOjrV6NREex6mE7jE8jtHI2at6K8gkk&#10;LAVIDNQIkw+MWsjvGPUwRVKsvu2JpBg17zk8AzNyJkNOxnYyCC/gaoo1RqO51uNo2neS7WpAHh8a&#10;F7fwVCpmZfycxfGBwWSwbI5TzIye83/r9TxrV78AAAD//wMAUEsDBBQABgAIAAAAIQBrkokM4QAA&#10;AA8BAAAPAAAAZHJzL2Rvd25yZXYueG1sTI/BTsMwEETvSPyDtUjcqN1AUxriVBWCExIiDQeOTuwm&#10;VuN1iN02/D2bE9xmdkezb/Pt5Hp2NmOwHiUsFwKYwcZri62Ez+r17hFYiAq16j0aCT8mwLa4vspV&#10;pv0FS3Pex5ZRCYZMSehiHDLOQ9MZp8LCDwZpd/CjU5Hs2HI9qguVu54nQqTcKYt0oVODee5Mc9yf&#10;nITdF5Yv9vu9/igPpa2qjcC39Cjl7c20ewIWzRT/wjDjEzoUxFT7E+rAevIi2awoSyoV63tgc0as&#10;lqTqeZasH4AXOf//R/ELAAD//wMAUEsBAi0AFAAGAAgAAAAhALaDOJL+AAAA4QEAABMAAAAAAAAA&#10;AAAAAAAAAAAAAFtDb250ZW50X1R5cGVzXS54bWxQSwECLQAUAAYACAAAACEAOP0h/9YAAACUAQAA&#10;CwAAAAAAAAAAAAAAAAAvAQAAX3JlbHMvLnJlbHNQSwECLQAUAAYACAAAACEAGYpsorACAACzBQAA&#10;DgAAAAAAAAAAAAAAAAAuAgAAZHJzL2Uyb0RvYy54bWxQSwECLQAUAAYACAAAACEAa5KJDOEAAAAP&#10;AQAADwAAAAAAAAAAAAAAAAAKBQAAZHJzL2Rvd25yZXYueG1sUEsFBgAAAAAEAAQA8wAAABgGAAAA&#10;AA=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77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604" behindDoc="1" locked="0" layoutInCell="1" allowOverlap="1">
              <wp:simplePos x="0" y="0"/>
              <wp:positionH relativeFrom="page">
                <wp:posOffset>882015</wp:posOffset>
              </wp:positionH>
              <wp:positionV relativeFrom="page">
                <wp:posOffset>10182860</wp:posOffset>
              </wp:positionV>
              <wp:extent cx="5800725" cy="1270"/>
              <wp:effectExtent l="5715" t="10160" r="13335" b="7620"/>
              <wp:wrapNone/>
              <wp:docPr id="11" name="Group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800725" cy="1270"/>
                        <a:chOff x="1389" y="16036"/>
                        <a:chExt cx="9135" cy="2"/>
                      </a:xfrm>
                    </wpg:grpSpPr>
                    <wps:wsp>
                      <wps:cNvPr id="12" name="Freeform 12"/>
                      <wps:cNvSpPr>
                        <a:spLocks/>
                      </wps:cNvSpPr>
                      <wps:spPr bwMode="auto">
                        <a:xfrm>
                          <a:off x="1389" y="16036"/>
                          <a:ext cx="9135" cy="2"/>
                        </a:xfrm>
                        <a:custGeom>
                          <a:avLst/>
                          <a:gdLst>
                            <a:gd name="T0" fmla="+- 0 1389 1389"/>
                            <a:gd name="T1" fmla="*/ T0 w 9135"/>
                            <a:gd name="T2" fmla="+- 0 10524 1389"/>
                            <a:gd name="T3" fmla="*/ T2 w 913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35">
                              <a:moveTo>
                                <a:pt x="0" y="0"/>
                              </a:moveTo>
                              <a:lnTo>
                                <a:pt x="9135" y="0"/>
                              </a:lnTo>
                            </a:path>
                          </a:pathLst>
                        </a:custGeom>
                        <a:noFill/>
                        <a:ln w="4571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1" o:spid="_x0000_s1026" style="position:absolute;margin-left:69.45pt;margin-top:801.8pt;width:456.75pt;height:.1pt;z-index:-4876;mso-position-horizontal-relative:page;mso-position-vertical-relative:page" coordorigin="1389,16036" coordsize="9135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XuTXAMAAOkHAAAOAAAAZHJzL2Uyb0RvYy54bWykVdtu2zgQfS+w/0DwcQtHF8uOLcQpCl+C&#10;AukFqPsBNEVdsBKpkrTltNh/3+FQchS3xS66fpBJzWjmzJnb3ZtzU5OT0KZSckWjm5ASIbnKKlms&#10;6Jf9brKgxFgmM1YrKVb0SRj65v6PV3ddm4pYlarOhCZgRJq0a1e0tLZNg8DwUjTM3KhWSBDmSjfM&#10;wlUXQaZZB9abOojDcB50SmetVlwYA283Xkjv0X6eC24/5rkRltQrCtgsPjU+D+4Z3N+xtNCsLSve&#10;w2C/gaJhlQSnF1MbZhk56uoHU03FtTIqtzdcNYHK84oLjAGiicKraB60OrYYS5F2RXuhCai94um3&#10;zfIPp0+aVBnkLqJEsgZyhG4J3IGcri1S0HnQ7ef2k/YRwvFR8b8MiINrubsXXpkcuvcqA3vsaBWS&#10;c85140xA2OSMOXi65ECcLeHwcrYIw9t4RgkHWRTf9iniJeTRfRRNF0tKnGweTuc+f7zc9l8vo2n/&#10;aexEAUu9T8TZ43JBQbGZZz7N/+Pzc8lagWkyjquBz3jgc6eFcBVMIgTlvIPawKcZkzmSODUDnP8r&#10;jT9jZGDzV3ywlB+NfRAK88FOj8b6TsjghFnO+mLYQ9fkTQ1N8XpCQuKc4aPvnIsaVI9X+zMg+5B0&#10;BF33RgdbQMnYVjiLk58amw56zlg8MgYJLQaIrBxQ87PsYcOJMDd6Qiy4VhlXM3sAN1QaWAAlF+Iv&#10;dMH3ta7/pnehYaZcTxNNCUyTg+ekZdYhcy7ckXQrily4F406ib1Ckb1qAXDyLK3lWMtncYTKi+EL&#10;5wDL/OLUYR2lVqpdVdeYhlo6KMnsNkJujKqrzAkdGqOLw7rW5MTcnMRf3z8v1GAeyQyNlYJl2/5s&#10;WVX7MzivkVuov54CV4k4CL8vw+V2sV0kkySebydJuNlM3u7WyWS+i25nm+lmvd5EfztoUZKWVZYJ&#10;6dANQzlK/luT9uvBj9PLWH4RxYtgd/j7MdjgJQwkGWIZ/jE6mCq+R/1IOajsCfpVK79lYCvCoVT6&#10;GyUdbJgVNV+PTAtK6ncSRs4yShK3kvACaYnhoseSw1jCJAdTK2opFLg7rq1fY8dWV0UJnnxapXoL&#10;4zavXD8jPo+qv8DUwxPuE4yl331uYY3vqPW8oe//AQAA//8DAFBLAwQUAAYACAAAACEAuvIf4+IA&#10;AAAOAQAADwAAAGRycy9kb3ducmV2LnhtbEyPwWrDMBBE74X+g9hCb43kuDGOazmE0PYUCk0KJTfF&#10;2tgm1spYiu38fRV6aG87u8Psm3w1mZYN2LvGkoRoJoAhlVY3VEn42r89pcCcV6RVawklXNHBqri/&#10;y1Wm7UifOOx8xUIIuUxJqL3vMs5dWaNRbmY7pHA72d4oH2Rfcd2rMYSbls+FSLhRDYUPtepwU2N5&#10;3l2MhPdRjes4eh2259PmetgvPr63EUr5+DCtX4B5nPyfGW74AR2KwHS0F9KOtUHH6TJYw5CIOAF2&#10;s4jF/BnY8XeXAi9y/r9G8QMAAP//AwBQSwECLQAUAAYACAAAACEAtoM4kv4AAADhAQAAEwAAAAAA&#10;AAAAAAAAAAAAAAAAW0NvbnRlbnRfVHlwZXNdLnhtbFBLAQItABQABgAIAAAAIQA4/SH/1gAAAJQB&#10;AAALAAAAAAAAAAAAAAAAAC8BAABfcmVscy8ucmVsc1BLAQItABQABgAIAAAAIQBOXXuTXAMAAOkH&#10;AAAOAAAAAAAAAAAAAAAAAC4CAABkcnMvZTJvRG9jLnhtbFBLAQItABQABgAIAAAAIQC68h/j4gAA&#10;AA4BAAAPAAAAAAAAAAAAAAAAALYFAABkcnMvZG93bnJldi54bWxQSwUGAAAAAAQABADzAAAAxQYA&#10;AAAA&#10;">
              <v:shape id="Freeform 12" o:spid="_x0000_s1027" style="position:absolute;left:1389;top:16036;width:9135;height:2;visibility:visible;mso-wrap-style:square;v-text-anchor:top" coordsize="9135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Z0xKsEA&#10;AADbAAAADwAAAGRycy9kb3ducmV2LnhtbERPTWsCMRC9F/wPYQQvRbMVXMpqFLEKQqlQFc/DZtws&#10;biZrEnX7702h0Ns83ufMFp1txJ18qB0reBtlIIhLp2uuFBwPm+E7iBCRNTaOScEPBVjMey8zLLR7&#10;8Dfd97ESKYRDgQpMjG0hZSgNWQwj1xIn7uy8xZigr6T2+EjhtpHjLMulxZpTg8GWVobKy/5mFew+&#10;6eh3a7P5mFzc2bye8tVXflVq0O+WUxCRuvgv/nNvdZo/ht9f0gFy/gQ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WdMSrBAAAA2wAAAA8AAAAAAAAAAAAAAAAAmAIAAGRycy9kb3du&#10;cmV2LnhtbFBLBQYAAAAABAAEAPUAAACGAwAAAAA=&#10;" path="m,l9135,e" filled="f" strokeweight=".127mm">
                <v:path arrowok="t" o:connecttype="custom" o:connectlocs="0,0;9135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605" behindDoc="1" locked="0" layoutInCell="1" allowOverlap="1">
              <wp:simplePos x="0" y="0"/>
              <wp:positionH relativeFrom="page">
                <wp:posOffset>892175</wp:posOffset>
              </wp:positionH>
              <wp:positionV relativeFrom="page">
                <wp:posOffset>10209530</wp:posOffset>
              </wp:positionV>
              <wp:extent cx="133985" cy="127000"/>
              <wp:effectExtent l="0" t="0" r="2540" b="0"/>
              <wp:wrapNone/>
              <wp:docPr id="10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3985" cy="127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spacing w:line="183" w:lineRule="exact"/>
                            <w:ind w:left="20"/>
                            <w:rPr>
                              <w:rFonts w:ascii="Times New Roman" w:eastAsia="Times New Roman" w:hAnsi="Times New Roman" w:cs="Times New Roman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color w:val="030303"/>
                              <w:w w:val="105"/>
                              <w:sz w:val="16"/>
                              <w:szCs w:val="16"/>
                            </w:rPr>
                            <w:t>78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0" o:spid="_x0000_s1168" type="#_x0000_t202" style="position:absolute;margin-left:70.25pt;margin-top:803.9pt;width:10.55pt;height:10pt;z-index:-487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sCDtQIAALMFAAAOAAAAZHJzL2Uyb0RvYy54bWysVNuOmzAQfa/Uf7D8znJZkgBaskpCqCpt&#10;L9JuP8ABE6yCTW0nsK367x2bkGS3L1XbPKCJPT5zZubM3N0PbYOOVComeIr9Gw8jygtRMr5P8Zen&#10;3IkwUprwkjSC0xQ/U4Xvl2/f3PVdQgNRi6akEgEIV0nfpbjWuktcVxU1bYm6ER3lcFkJ2RINf+Xe&#10;LSXpAb1t3MDz5m4vZNlJUVCl4DQbL/HS4lcVLfSnqlJUoybFwE3br7Tfnfm6yzuS7CXpalacaJC/&#10;YNESxiHoGSojmqCDZL9BtayQQolK3xSidUVVsYLaHCAb33uVzWNNOmpzgeKo7lwm9f9gi4/HzxKx&#10;EnoH5eGkhR490UGjtRgQHEF9+k4l4PbYgaMe4Bx8ba6qexDFV4W42NSE7+lKStHXlJTAzzcv3aun&#10;I44yILv+gyghDjloYYGGSrameFAOBOhA5PncG8OlMCFvb+NohlEBV36w8DzLzSXJ9LiTSr+jokXG&#10;SLGE1ltwcnxQ2pAhyeRiYnGRs6ax7W/4iwNwHE8gNDw1d4aE7eaP2Iu30TYKnTCYb53QyzJnlW9C&#10;Z577i1l2m202mf/TxPXDpGZlSbkJMynLD/+scyeNj5o4a0uJhpUGzlBScr/bNBIdCSg7tz9bcri5&#10;uLkvadgiQC6vUvKD0FsHsZPPo4UT5uHMiRde5Hh+vI7nXhiHWf4ypQfG6b+nhPoUx7NgNmrpQvpV&#10;btDpS7OvciNJyzTsjoa1KY7OTiQxCtzy0rZWE9aM9lUpDP1LKaDdU6OtXo1ER7HqYTeMoxEG0yDs&#10;RPkMEpYCJAY6hc0HRi3kd4x62CIpVt8ORFKMmvccxsCsnMmQk7GbDMILeJpijdFobvS4mg6dZPsa&#10;kMdB42IFo1IxK2MzUyOL04DBZrDZnLaYWT3X/63XZdcufwEAAP//AwBQSwMEFAAGAAgAAAAhANWV&#10;u0beAAAADQEAAA8AAABkcnMvZG93bnJldi54bWxMT0FOwzAQvCPxB2uRuFG7FTUQ4lQVghMSIg0H&#10;jk7sJlbjdYjdNv09mxPcZnZGszP5ZvI9O9kxuoAKlgsBzGITjMNWwVf1dvcILCaNRvcBrYKLjbAp&#10;rq9ynZlwxtKedqllFIIx0wq6lIaM89h01uu4CINF0vZh9DoRHVtuRn2mcN/zlRCSe+2QPnR6sC+d&#10;bQ67o1ew/cby1f181J/lvnRV9STwXR6Uur2Zts/Akp3Snxnm+lQdCupUhyOayHri92JNVgJSPNCI&#10;2SKXElg9gxWdeJHz/yuKXwAAAP//AwBQSwECLQAUAAYACAAAACEAtoM4kv4AAADhAQAAEwAAAAAA&#10;AAAAAAAAAAAAAAAAW0NvbnRlbnRfVHlwZXNdLnhtbFBLAQItABQABgAIAAAAIQA4/SH/1gAAAJQB&#10;AAALAAAAAAAAAAAAAAAAAC8BAABfcmVscy8ucmVsc1BLAQItABQABgAIAAAAIQDJrsCDtQIAALMF&#10;AAAOAAAAAAAAAAAAAAAAAC4CAABkcnMvZTJvRG9jLnhtbFBLAQItABQABgAIAAAAIQDVlbtG3gAA&#10;AA0BAAAPAAAAAAAAAAAAAAAAAA8FAABkcnMvZG93bnJldi54bWxQSwUGAAAAAAQABADzAAAAGgYA&#10;AAAA&#10;" filled="f" stroked="f">
              <v:textbox inset="0,0,0,0">
                <w:txbxContent>
                  <w:p w:rsidR="00390CA3" w:rsidRDefault="00BD6A69">
                    <w:pPr>
                      <w:spacing w:line="183" w:lineRule="exact"/>
                      <w:ind w:left="20"/>
                      <w:rPr>
                        <w:rFonts w:ascii="Times New Roman" w:eastAsia="Times New Roman" w:hAnsi="Times New Roman" w:cs="Times New Roman"/>
                        <w:sz w:val="16"/>
                        <w:szCs w:val="16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color w:val="030303"/>
                        <w:w w:val="105"/>
                        <w:sz w:val="16"/>
                        <w:szCs w:val="16"/>
                      </w:rPr>
                      <w:t>78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606" behindDoc="1" locked="0" layoutInCell="1" allowOverlap="1">
              <wp:simplePos x="0" y="0"/>
              <wp:positionH relativeFrom="page">
                <wp:posOffset>4137660</wp:posOffset>
              </wp:positionH>
              <wp:positionV relativeFrom="page">
                <wp:posOffset>10204450</wp:posOffset>
              </wp:positionV>
              <wp:extent cx="2536190" cy="127000"/>
              <wp:effectExtent l="3810" t="3175" r="3175" b="3175"/>
              <wp:wrapNone/>
              <wp:docPr id="9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36190" cy="127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spacing w:line="184" w:lineRule="exact"/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color w:val="030303"/>
                              <w:sz w:val="16"/>
                              <w:szCs w:val="16"/>
                            </w:rPr>
                            <w:t>Earthquak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color w:val="030303"/>
                              <w:spacing w:val="-30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color w:val="2B2A28"/>
                              <w:sz w:val="16"/>
                              <w:szCs w:val="16"/>
                            </w:rPr>
                            <w:t>es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color w:val="2B2A28"/>
                              <w:spacing w:val="-10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color w:val="7C7975"/>
                              <w:sz w:val="16"/>
                              <w:szCs w:val="16"/>
                            </w:rPr>
                            <w:t>-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color w:val="7C7975"/>
                              <w:spacing w:val="-2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color w:val="030303"/>
                              <w:spacing w:val="-1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color w:val="2B2A28"/>
                              <w:sz w:val="16"/>
                              <w:szCs w:val="16"/>
                            </w:rPr>
                            <w:t>ea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color w:val="2B2A28"/>
                              <w:spacing w:val="9"/>
                              <w:sz w:val="16"/>
                              <w:szCs w:val="16"/>
                            </w:rPr>
                            <w:t>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color w:val="030303"/>
                              <w:spacing w:val="1"/>
                              <w:sz w:val="16"/>
                              <w:szCs w:val="16"/>
                            </w:rPr>
                            <w:t>h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color w:val="2B2A28"/>
                              <w:spacing w:val="5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color w:val="030303"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color w:val="030303"/>
                              <w:spacing w:val="3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color w:val="030303"/>
                              <w:sz w:val="16"/>
                              <w:szCs w:val="16"/>
                            </w:rPr>
                            <w:t>No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color w:val="030303"/>
                              <w:spacing w:val="6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color w:val="2B2A28"/>
                              <w:sz w:val="16"/>
                              <w:szCs w:val="16"/>
                            </w:rPr>
                            <w:t>es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color w:val="2B2A28"/>
                              <w:spacing w:val="-10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color w:val="181818"/>
                              <w:sz w:val="16"/>
                              <w:szCs w:val="16"/>
                            </w:rPr>
                            <w:t>and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color w:val="181818"/>
                              <w:spacing w:val="-6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color w:val="030303"/>
                              <w:sz w:val="16"/>
                              <w:szCs w:val="16"/>
                            </w:rPr>
                            <w:t>Stu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color w:val="030303"/>
                              <w:spacing w:val="4"/>
                              <w:sz w:val="16"/>
                              <w:szCs w:val="16"/>
                            </w:rPr>
                            <w:t>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color w:val="2B2A28"/>
                              <w:spacing w:val="5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color w:val="030303"/>
                              <w:sz w:val="16"/>
                              <w:szCs w:val="16"/>
                            </w:rPr>
                            <w:t>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color w:val="030303"/>
                              <w:spacing w:val="-1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color w:val="030303"/>
                              <w:spacing w:val="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color w:val="2B2A28"/>
                              <w:spacing w:val="-2"/>
                              <w:sz w:val="16"/>
                              <w:szCs w:val="16"/>
                            </w:rPr>
                            <w:t>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color w:val="030303"/>
                              <w:sz w:val="16"/>
                              <w:szCs w:val="16"/>
                            </w:rPr>
                            <w:t>tiviti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color w:val="030303"/>
                              <w:spacing w:val="-25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color w:val="2B2A28"/>
                              <w:sz w:val="16"/>
                              <w:szCs w:val="16"/>
                            </w:rPr>
                            <w:t>es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9" o:spid="_x0000_s1169" type="#_x0000_t202" style="position:absolute;margin-left:325.8pt;margin-top:803.5pt;width:199.7pt;height:10pt;z-index:-487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2JutgIAALIFAAAOAAAAZHJzL2Uyb0RvYy54bWysVNtu2zAMfR+wfxD07vpS52KjTtHG8TCg&#10;uwDtPkCx5ViYLHmSErsb9u+j5DhJu5dhmx8EWqKOSJ5D3twOLUcHqjSTIsPhVYARFaWsmNhl+MtT&#10;4S0x0oaIinApaIafqca3q7dvbvoupZFsJK+oQgAidNp3GW6M6VLf12VDW6KvZEcFHNZStcTAr9r5&#10;lSI9oLfcj4Jg7vdSVZ2SJdUadvPxEK8cfl3T0nyqa00N4hmG2IxblVu3dvVXNyTdKdI1rDyGQf4i&#10;ipYwAY+eoHJiCNor9htUy0oltazNVSlbX9Y1K6nLAbIJg1fZPDakoy4XKI7uTmXS/w+2/Hj4rBCr&#10;MpxgJEgLFD3RwaB7OaDEVqfvdApOjx24mQG2gWWXqe4eZPlVIyHXDRE7eqeU7BtKKogutDf9i6sj&#10;jrYg2/6DrOAZsjfSAQ21am3poBgI0IGl5xMzNpQSNqPZ9TxM4KiEszBaBIGjzifpdLtT2ryjskXW&#10;yLAC5h06OTxoY6Mh6eRiHxOyYJw79rl4sQGO4w68DVftmY3CkfkjCZLNcrOMvTiab7w4yHPvrljH&#10;3rwIF7P8Ol+v8/CnfTeM04ZVFRX2mUlYYfxnxB0lPkriJC0tOassnA1Jq912zRU6EBB24T5Xczg5&#10;u/kvw3BFgFxepRRGcXAfJV4xXy68uIhnXrIIll4QJvfJPIiTOC9epvTABP33lFAPmptFs1FM56Bf&#10;5QZMn8m+yI2kLTMwOjhrM7w8OZHUSnAjKketIYyP9kUpbPjnUgDdE9FOsFajo1rNsB1cZ4Tx9dQJ&#10;W1k9g4aVBImBGmHwgdFI9R2jHoZIhvW3PVEUI/5eQB/YiTMZajK2k0FECVczbDAazbUZJ9O+U2zX&#10;APLYaULeQa/UzMnYNtUYxbHDYDC4bI5DzE6ey3/ndR61q18AAAD//wMAUEsDBBQABgAIAAAAIQAf&#10;GuBr3gAAAA4BAAAPAAAAZHJzL2Rvd25yZXYueG1sTE/LTsMwELwj8Q/WInGjdirVQIhTVQhOSIg0&#10;HDg6sZtYjdchdtvw92xOcNt5aHam2M5+YGc7RRdQQbYSwCy2wTjsFHzWr3cPwGLSaPQQ0Cr4sRG2&#10;5fVVoXMTLljZ8z51jEIw5lpBn9KYcx7b3nodV2G0SNohTF4nglPHzaQvFO4HvhZCcq8d0odej/a5&#10;t+1xf/IKdl9Yvbjv9+ajOlSurh8FvsmjUrc38+4JWLJz+jPDUp+qQ0mdmnBCE9mgQG4ySVYSpLin&#10;VYtFbDK6moVbE8fLgv+fUf4CAAD//wMAUEsBAi0AFAAGAAgAAAAhALaDOJL+AAAA4QEAABMAAAAA&#10;AAAAAAAAAAAAAAAAAFtDb250ZW50X1R5cGVzXS54bWxQSwECLQAUAAYACAAAACEAOP0h/9YAAACU&#10;AQAACwAAAAAAAAAAAAAAAAAvAQAAX3JlbHMvLnJlbHNQSwECLQAUAAYACAAAACEA4HtibrYCAACy&#10;BQAADgAAAAAAAAAAAAAAAAAuAgAAZHJzL2Uyb0RvYy54bWxQSwECLQAUAAYACAAAACEAHxrga94A&#10;AAAOAQAADwAAAAAAAAAAAAAAAAAQBQAAZHJzL2Rvd25yZXYueG1sUEsFBgAAAAAEAAQA8wAAABsG&#10;AAAAAA==&#10;" filled="f" stroked="f">
              <v:textbox inset="0,0,0,0">
                <w:txbxContent>
                  <w:p w:rsidR="00390CA3" w:rsidRDefault="00BD6A69">
                    <w:pPr>
                      <w:spacing w:line="184" w:lineRule="exact"/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color w:val="030303"/>
                        <w:sz w:val="16"/>
                        <w:szCs w:val="16"/>
                      </w:rPr>
                      <w:t>Earthquak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color w:val="030303"/>
                        <w:spacing w:val="-30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color w:val="2B2A28"/>
                        <w:sz w:val="16"/>
                        <w:szCs w:val="16"/>
                      </w:rPr>
                      <w:t>es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color w:val="2B2A28"/>
                        <w:spacing w:val="-10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color w:val="7C7975"/>
                        <w:sz w:val="16"/>
                        <w:szCs w:val="16"/>
                      </w:rPr>
                      <w:t>-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color w:val="7C7975"/>
                        <w:spacing w:val="-2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color w:val="030303"/>
                        <w:spacing w:val="-1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color w:val="2B2A28"/>
                        <w:sz w:val="16"/>
                        <w:szCs w:val="16"/>
                      </w:rPr>
                      <w:t>ea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color w:val="2B2A28"/>
                        <w:spacing w:val="9"/>
                        <w:sz w:val="16"/>
                        <w:szCs w:val="16"/>
                      </w:rPr>
                      <w:t>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color w:val="030303"/>
                        <w:spacing w:val="1"/>
                        <w:sz w:val="16"/>
                        <w:szCs w:val="16"/>
                      </w:rPr>
                      <w:t>h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color w:val="2B2A28"/>
                        <w:spacing w:val="5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color w:val="030303"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color w:val="030303"/>
                        <w:spacing w:val="3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color w:val="030303"/>
                        <w:sz w:val="16"/>
                        <w:szCs w:val="16"/>
                      </w:rPr>
                      <w:t>No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color w:val="030303"/>
                        <w:spacing w:val="6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color w:val="2B2A28"/>
                        <w:sz w:val="16"/>
                        <w:szCs w:val="16"/>
                      </w:rPr>
                      <w:t>es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color w:val="2B2A28"/>
                        <w:spacing w:val="-10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color w:val="181818"/>
                        <w:sz w:val="16"/>
                        <w:szCs w:val="16"/>
                      </w:rPr>
                      <w:t>and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color w:val="181818"/>
                        <w:spacing w:val="-6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color w:val="030303"/>
                        <w:sz w:val="16"/>
                        <w:szCs w:val="16"/>
                      </w:rPr>
                      <w:t>Stu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color w:val="030303"/>
                        <w:spacing w:val="4"/>
                        <w:sz w:val="16"/>
                        <w:szCs w:val="16"/>
                      </w:rPr>
                      <w:t>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color w:val="2B2A28"/>
                        <w:spacing w:val="5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color w:val="030303"/>
                        <w:sz w:val="16"/>
                        <w:szCs w:val="16"/>
                      </w:rPr>
                      <w:t>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color w:val="030303"/>
                        <w:spacing w:val="-1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color w:val="030303"/>
                        <w:spacing w:val="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color w:val="2B2A28"/>
                        <w:spacing w:val="-2"/>
                        <w:sz w:val="16"/>
                        <w:szCs w:val="16"/>
                      </w:rPr>
                      <w:t>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color w:val="030303"/>
                        <w:sz w:val="16"/>
                        <w:szCs w:val="16"/>
                      </w:rPr>
                      <w:t>tiviti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color w:val="030303"/>
                        <w:spacing w:val="-25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color w:val="2B2A28"/>
                        <w:sz w:val="16"/>
                        <w:szCs w:val="16"/>
                      </w:rPr>
                      <w:t>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390CA3">
    <w:pPr>
      <w:spacing w:line="0" w:lineRule="atLeast"/>
      <w:rPr>
        <w:sz w:val="4"/>
        <w:szCs w:val="4"/>
      </w:rPr>
    </w:pPr>
  </w:p>
</w:ftr>
</file>

<file path=word/footer7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607" behindDoc="1" locked="0" layoutInCell="1" allowOverlap="1">
              <wp:simplePos x="0" y="0"/>
              <wp:positionH relativeFrom="page">
                <wp:posOffset>892175</wp:posOffset>
              </wp:positionH>
              <wp:positionV relativeFrom="page">
                <wp:posOffset>7075170</wp:posOffset>
              </wp:positionV>
              <wp:extent cx="146050" cy="133350"/>
              <wp:effectExtent l="0" t="0" r="0" b="1905"/>
              <wp:wrapNone/>
              <wp:docPr id="8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6050" cy="1333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spacing w:before="3"/>
                            <w:ind w:left="20"/>
                            <w:rPr>
                              <w:rFonts w:ascii="Courier New" w:eastAsia="Courier New" w:hAnsi="Courier New" w:cs="Courier New"/>
                              <w:sz w:val="17"/>
                              <w:szCs w:val="17"/>
                            </w:rPr>
                          </w:pPr>
                          <w:r>
                            <w:rPr>
                              <w:rFonts w:ascii="Courier New" w:eastAsia="Courier New" w:hAnsi="Courier New" w:cs="Courier New"/>
                              <w:color w:val="050505"/>
                              <w:w w:val="95"/>
                              <w:sz w:val="17"/>
                              <w:szCs w:val="17"/>
                            </w:rPr>
                            <w:t>80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8" o:spid="_x0000_s1170" type="#_x0000_t202" style="position:absolute;margin-left:70.25pt;margin-top:557.1pt;width:11.5pt;height:10.5pt;z-index:-487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X+/rwIAALEFAAAOAAAAZHJzL2Uyb0RvYy54bWysVG1vmzAQ/j5p/8HydwokThpQSJWGME3q&#10;XqR2P8ABE6yBzWwn0E377zubkKatJk3b+GAd9vm5e+4e3/Kmb2p0ZEpzKRIcXgUYMZHLgot9gr88&#10;ZN4CI22oKGgtBUvwI9P4ZvX2zbJrYzaRlawLphCACB13bYIrY9rY93VesYbqK9kyAYelVA018Kv2&#10;fqFoB+hN7U+CYO53UhWtkjnTGnbT4RCvHH5Zstx8KkvNDKoTDLkZtyq37uzqr5Y03ivaVjw/pUH/&#10;IouGcgFBz1ApNRQdFH8F1fBcSS1Lc5XLxpdlyXPmOACbMHjB5r6iLXNcoDi6PZdJ/z/Y/OPxs0K8&#10;SDA0StAGWvTAeoNuZY8Wtjpdq2Nwum/BzfSwDV12THV7J/OvGgm5qajYs7VSsqsYLSC70N70L64O&#10;ONqC7LoPsoAw9GCkA+pL1djSQTEQoEOXHs+dsankNiSZBzM4yeEonE6nYNsINB4vt0qbd0w2yBoJ&#10;VtB4B06Pd9oMrqOLjSVkxusa9mlci2cbgDnsQGi4as9sEq6XP6Ig2i62C+KRyXzrkSBNvXW2Id48&#10;C69n6TTdbNLwp40bkrjiRcGEDTPqKiR/1reTwgdFnJWlZc0LC2dT0mq/29QKHSnoOnPfqSAXbv7z&#10;NFy9gMsLSuGEBLeTyMvmi2uPZGTmRdfBwgvC6DaaByQiafac0h0X7N8poS7B0WwyG7T0W26B+15z&#10;o3HDDUyOmjcg3bMTja0Ct6JwrTWU14N9UQqb/lMpoN1jo51erUQHsZp+17uHERJi41s172TxCBJW&#10;EiQGaoS5B0Yl1XeMOpghCdbfDlQxjOr3Ap6BHTijoUZjNxpU5HA1wQajwdyYYTAdWsX3FSAPD03I&#10;NTyVkjsZP2VxemAwFxyb0wyzg+fy33k9TdrVLwAAAP//AwBQSwMEFAAGAAgAAAAhAISYgSjgAAAA&#10;DQEAAA8AAABkcnMvZG93bnJldi54bWxMj8FOwzAQRO9I/IO1SNyok7SNaBqnqhCckBBpOHB0Yjex&#10;Gq9D7Lbh79mcym1ndjT7Nt9NtmcXPXrjUEC8iIBpbJwy2Ar4qt6enoH5IFHJ3qEW8Ks97Ir7u1xm&#10;yl2x1JdDaBmVoM+kgC6EIePcN5220i/coJF2RzdaGUiOLVejvFK57XkSRSm30iBd6OSgXzrdnA5n&#10;K2D/jeWr+fmoP8tjaapqE+F7ehLi8WHab4EFPYVbGGZ8QoeCmGp3RuVZT3oVrSlKQxyvEmBzJF2S&#10;Vc/Wcp0AL3L+/4viDwAA//8DAFBLAQItABQABgAIAAAAIQC2gziS/gAAAOEBAAATAAAAAAAAAAAA&#10;AAAAAAAAAABbQ29udGVudF9UeXBlc10ueG1sUEsBAi0AFAAGAAgAAAAhADj9If/WAAAAlAEAAAsA&#10;AAAAAAAAAAAAAAAALwEAAF9yZWxzLy5yZWxzUEsBAi0AFAAGAAgAAAAhAHtNf7+vAgAAsQUAAA4A&#10;AAAAAAAAAAAAAAAALgIAAGRycy9lMm9Eb2MueG1sUEsBAi0AFAAGAAgAAAAhAISYgSjgAAAADQEA&#10;AA8AAAAAAAAAAAAAAAAACQUAAGRycy9kb3ducmV2LnhtbFBLBQYAAAAABAAEAPMAAAAWBgAAAAA=&#10;" filled="f" stroked="f">
              <v:textbox inset="0,0,0,0">
                <w:txbxContent>
                  <w:p w:rsidR="00390CA3" w:rsidRDefault="00BD6A69">
                    <w:pPr>
                      <w:spacing w:before="3"/>
                      <w:ind w:left="20"/>
                      <w:rPr>
                        <w:rFonts w:ascii="Courier New" w:eastAsia="Courier New" w:hAnsi="Courier New" w:cs="Courier New"/>
                        <w:sz w:val="17"/>
                        <w:szCs w:val="17"/>
                      </w:rPr>
                    </w:pPr>
                    <w:r>
                      <w:rPr>
                        <w:rFonts w:ascii="Courier New" w:eastAsia="Courier New" w:hAnsi="Courier New" w:cs="Courier New"/>
                        <w:color w:val="050505"/>
                        <w:w w:val="95"/>
                        <w:sz w:val="17"/>
                        <w:szCs w:val="17"/>
                      </w:rPr>
                      <w:t>80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608" behindDoc="1" locked="0" layoutInCell="1" allowOverlap="1">
              <wp:simplePos x="0" y="0"/>
              <wp:positionH relativeFrom="page">
                <wp:posOffset>7273925</wp:posOffset>
              </wp:positionH>
              <wp:positionV relativeFrom="page">
                <wp:posOffset>7072630</wp:posOffset>
              </wp:positionV>
              <wp:extent cx="2526665" cy="127000"/>
              <wp:effectExtent l="0" t="0" r="635" b="1270"/>
              <wp:wrapNone/>
              <wp:docPr id="7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26665" cy="127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spacing w:line="184" w:lineRule="exact"/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color w:val="050505"/>
                              <w:w w:val="105"/>
                              <w:sz w:val="16"/>
                              <w:szCs w:val="16"/>
                            </w:rPr>
                            <w:t>Earthquakes-</w:t>
                          </w:r>
                          <w:r>
                            <w:rPr>
                              <w:rFonts w:ascii="Arial" w:eastAsia="Arial" w:hAnsi="Arial" w:cs="Arial"/>
                              <w:color w:val="050505"/>
                              <w:spacing w:val="-2"/>
                              <w:w w:val="105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color w:val="050505"/>
                              <w:w w:val="105"/>
                              <w:sz w:val="16"/>
                              <w:szCs w:val="16"/>
                            </w:rPr>
                            <w:t>Teacher</w:t>
                          </w:r>
                          <w:r>
                            <w:rPr>
                              <w:rFonts w:ascii="Arial" w:eastAsia="Arial" w:hAnsi="Arial" w:cs="Arial"/>
                              <w:color w:val="050505"/>
                              <w:spacing w:val="36"/>
                              <w:w w:val="105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color w:val="050505"/>
                              <w:w w:val="105"/>
                              <w:sz w:val="16"/>
                              <w:szCs w:val="16"/>
                            </w:rPr>
                            <w:t>Notes</w:t>
                          </w:r>
                          <w:r>
                            <w:rPr>
                              <w:rFonts w:ascii="Arial" w:eastAsia="Arial" w:hAnsi="Arial" w:cs="Arial"/>
                              <w:color w:val="050505"/>
                              <w:spacing w:val="8"/>
                              <w:w w:val="105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color w:val="050505"/>
                              <w:w w:val="105"/>
                              <w:sz w:val="16"/>
                              <w:szCs w:val="16"/>
                            </w:rPr>
                            <w:t>and</w:t>
                          </w:r>
                          <w:r>
                            <w:rPr>
                              <w:rFonts w:ascii="Arial" w:eastAsia="Arial" w:hAnsi="Arial" w:cs="Arial"/>
                              <w:color w:val="050505"/>
                              <w:spacing w:val="13"/>
                              <w:w w:val="105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color w:val="050505"/>
                              <w:w w:val="105"/>
                              <w:sz w:val="16"/>
                              <w:szCs w:val="16"/>
                            </w:rPr>
                            <w:t>Student</w:t>
                          </w:r>
                          <w:r>
                            <w:rPr>
                              <w:rFonts w:ascii="Arial" w:eastAsia="Arial" w:hAnsi="Arial" w:cs="Arial"/>
                              <w:color w:val="050505"/>
                              <w:spacing w:val="24"/>
                              <w:w w:val="105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color w:val="050505"/>
                              <w:spacing w:val="9"/>
                              <w:w w:val="105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color w:val="262626"/>
                              <w:spacing w:val="8"/>
                              <w:w w:val="105"/>
                              <w:sz w:val="16"/>
                              <w:szCs w:val="16"/>
                            </w:rPr>
                            <w:t>c</w:t>
                          </w:r>
                          <w:r>
                            <w:rPr>
                              <w:rFonts w:ascii="Arial" w:eastAsia="Arial" w:hAnsi="Arial" w:cs="Arial"/>
                              <w:color w:val="050505"/>
                              <w:w w:val="105"/>
                              <w:sz w:val="16"/>
                              <w:szCs w:val="16"/>
                            </w:rPr>
                            <w:t>tivities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7" o:spid="_x0000_s1171" type="#_x0000_t202" style="position:absolute;margin-left:572.75pt;margin-top:556.9pt;width:198.95pt;height:10pt;z-index:-4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WQYtgIAALIFAAAOAAAAZHJzL2Uyb0RvYy54bWysVNuOmzAQfa/Uf7D8znIpkICWrHZDqCpt&#10;L9JuP8ABE6yCTW0nsF313zs2IcluX6q2PFiDPT6emXNmrm/GrkUHKhUTPMP+lYcR5aWoGN9l+Otj&#10;4SwxUprwirSC0ww/UYVvVm/fXA99SgPRiLaiEgEIV+nQZ7jRuk9dV5UN7Yi6Ej3lcFgL2RENv3Ln&#10;VpIMgN61buB5sTsIWfVSlFQp2M2nQ7yy+HVNS/25rhXVqM0wxKbtKu26Nau7uibpTpK+YeUxDPIX&#10;UXSEcXj0BJUTTdBest+gOlZKoUStr0rRuaKuWUltDpCN773K5qEhPbW5QHFUfyqT+n+w5afDF4lY&#10;leEFRpx0QNEjHTW6EyNamOoMvUrB6aEHNz3CNrBsM1X9vSi/KcTFuiF8R2+lFENDSQXR+eame3F1&#10;wlEGZDt8FBU8Q/ZaWKCxlp0pHRQDATqw9HRixoRSwmYQBXEcRxiVcOYHC8+z1LkknW/3Uun3VHTI&#10;GBmWwLxFJ4d7pU00JJ1dzGNcFKxtLfstf7EBjtMOvA1XzZmJwpL5nHjJZrlZhk4YxBsn9PLcuS3W&#10;oRMX/iLK3+Xrde7/NO/6YdqwqqLcPDMLyw//jLijxCdJnKSlRMsqA2dCUnK3XbcSHQgIu7CfrTmc&#10;nN3cl2HYIkAur1Lyg9C7CxKniJcLJyzCyEkW3tLx/OQuib0wCfPiZUr3jNN/TwkNGU6iIJrEdA76&#10;VW7A9Jnsi9xI2jENo6NlXYaXJyeSGglueGWp1YS1k31RChP+uRRA90y0FazR6KRWPW5H2xl+GM2d&#10;sBXVE2hYCpAYCBUGHxiNkD8wGmCIZFh93xNJMWo/cOgDM3FmQ87GdjYIL+FqhjVGk7nW02Ta95Lt&#10;GkCeOo2LW+iVmlkZm6aaojh2GAwGm81xiJnJc/lvvc6jdvULAAD//wMAUEsDBBQABgAIAAAAIQDc&#10;jgZA3wAAAA8BAAAPAAAAZHJzL2Rvd25yZXYueG1sTE9NT4NAEL2b+B82Y+LNLgg0iixNY/Rk0pTi&#10;wePCbmFTdhbZbYv/3uGkt3kfefNesZntwC568sahgHgVAdPYOmWwE/BZvz88AfNBopKDQy3gR3vY&#10;lLc3hcyVu2KlL4fQMQpBn0sBfQhjzrlve22lX7lRI2lHN1kZCE4dV5O8Urgd+GMUrbmVBulDL0f9&#10;2uv2dDhbAdsvrN7M967ZV8fK1PVzhB/rkxD3d/P2BVjQc/gzw1KfqkNJnRp3RuXZQDhOs4y8yxUn&#10;tGLxZGmSAmsWLiGOlwX/v6P8BQAA//8DAFBLAQItABQABgAIAAAAIQC2gziS/gAAAOEBAAATAAAA&#10;AAAAAAAAAAAAAAAAAABbQ29udGVudF9UeXBlc10ueG1sUEsBAi0AFAAGAAgAAAAhADj9If/WAAAA&#10;lAEAAAsAAAAAAAAAAAAAAAAALwEAAF9yZWxzLy5yZWxzUEsBAi0AFAAGAAgAAAAhANKxZBi2AgAA&#10;sgUAAA4AAAAAAAAAAAAAAAAALgIAAGRycy9lMm9Eb2MueG1sUEsBAi0AFAAGAAgAAAAhANyOBkDf&#10;AAAADwEAAA8AAAAAAAAAAAAAAAAAEAUAAGRycy9kb3ducmV2LnhtbFBLBQYAAAAABAAEAPMAAAAc&#10;BgAAAAA=&#10;" filled="f" stroked="f">
              <v:textbox inset="0,0,0,0">
                <w:txbxContent>
                  <w:p w:rsidR="00390CA3" w:rsidRDefault="00BD6A69">
                    <w:pPr>
                      <w:spacing w:line="184" w:lineRule="exact"/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color w:val="050505"/>
                        <w:w w:val="105"/>
                        <w:sz w:val="16"/>
                        <w:szCs w:val="16"/>
                      </w:rPr>
                      <w:t>Earthquakes-</w:t>
                    </w:r>
                    <w:r>
                      <w:rPr>
                        <w:rFonts w:ascii="Arial" w:eastAsia="Arial" w:hAnsi="Arial" w:cs="Arial"/>
                        <w:color w:val="050505"/>
                        <w:spacing w:val="-2"/>
                        <w:w w:val="105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color w:val="050505"/>
                        <w:w w:val="105"/>
                        <w:sz w:val="16"/>
                        <w:szCs w:val="16"/>
                      </w:rPr>
                      <w:t>Teacher</w:t>
                    </w:r>
                    <w:r>
                      <w:rPr>
                        <w:rFonts w:ascii="Arial" w:eastAsia="Arial" w:hAnsi="Arial" w:cs="Arial"/>
                        <w:color w:val="050505"/>
                        <w:spacing w:val="36"/>
                        <w:w w:val="105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color w:val="050505"/>
                        <w:w w:val="105"/>
                        <w:sz w:val="16"/>
                        <w:szCs w:val="16"/>
                      </w:rPr>
                      <w:t>Notes</w:t>
                    </w:r>
                    <w:r>
                      <w:rPr>
                        <w:rFonts w:ascii="Arial" w:eastAsia="Arial" w:hAnsi="Arial" w:cs="Arial"/>
                        <w:color w:val="050505"/>
                        <w:spacing w:val="8"/>
                        <w:w w:val="105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color w:val="050505"/>
                        <w:w w:val="105"/>
                        <w:sz w:val="16"/>
                        <w:szCs w:val="16"/>
                      </w:rPr>
                      <w:t>and</w:t>
                    </w:r>
                    <w:r>
                      <w:rPr>
                        <w:rFonts w:ascii="Arial" w:eastAsia="Arial" w:hAnsi="Arial" w:cs="Arial"/>
                        <w:color w:val="050505"/>
                        <w:spacing w:val="13"/>
                        <w:w w:val="105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color w:val="050505"/>
                        <w:w w:val="105"/>
                        <w:sz w:val="16"/>
                        <w:szCs w:val="16"/>
                      </w:rPr>
                      <w:t>Student</w:t>
                    </w:r>
                    <w:r>
                      <w:rPr>
                        <w:rFonts w:ascii="Arial" w:eastAsia="Arial" w:hAnsi="Arial" w:cs="Arial"/>
                        <w:color w:val="050505"/>
                        <w:spacing w:val="24"/>
                        <w:w w:val="105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color w:val="050505"/>
                        <w:spacing w:val="9"/>
                        <w:w w:val="105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color w:val="262626"/>
                        <w:spacing w:val="8"/>
                        <w:w w:val="105"/>
                        <w:sz w:val="16"/>
                        <w:szCs w:val="16"/>
                      </w:rPr>
                      <w:t>c</w:t>
                    </w:r>
                    <w:r>
                      <w:rPr>
                        <w:rFonts w:ascii="Arial" w:eastAsia="Arial" w:hAnsi="Arial" w:cs="Arial"/>
                        <w:color w:val="050505"/>
                        <w:w w:val="105"/>
                        <w:sz w:val="16"/>
                        <w:szCs w:val="16"/>
                      </w:rPr>
                      <w:t>tivities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609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10208260</wp:posOffset>
              </wp:positionV>
              <wp:extent cx="2542540" cy="127635"/>
              <wp:effectExtent l="2540" t="0" r="0" b="0"/>
              <wp:wrapNone/>
              <wp:docPr id="6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254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 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" o:spid="_x0000_s1172" type="#_x0000_t202" style="position:absolute;margin-left:69.95pt;margin-top:803.8pt;width:200.2pt;height:10.05pt;z-index:-487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l6vrwIAALIFAAAOAAAAZHJzL2Uyb0RvYy54bWysVOtumzAU/j9p72D5P+VSQgIqqZIQpknd&#10;RWr3AA6YYA1sZjuBbtq779iENG01adqGkHVsH3/n9p1zczu0DTpSqZjgKfavPIwoL0TJ+D7FXx5y&#10;Z4GR0oSXpBGcpviRKny7fPvmpu8SGohaNCWVCEC4SvouxbXWXeK6qqhpS9SV6CiHy0rIlmjYyr1b&#10;StIDetu4gedFbi9k2UlRUKXgNBsv8dLiVxUt9KeqUlSjJsXgm7artOvOrO7yhiR7SbqaFSc3yF94&#10;0RLGwegZKiOaoINkr6BaVkihRKWvCtG6oqpYQW0MEI3vvYjmviYdtbFAclR3TpP6f7DFx+NniViZ&#10;4ggjTloo0QMdNFqLAUUmO32nElC670BND3AMVbaRqu5OFF8V4mJTE76nKylFX1NSgne+eelePB1x&#10;lAHZ9R9ECWbIQQsLNFSyNamDZCBAhyo9nitjXCngMJiF8MNVAXd+MI+uZ9YESabXnVT6HRUtMkKK&#10;JVTeopPjndLGG5JMKsYYFzlrGlv9hj87AMXxBGzDU3NnvLDF/BF78XaxXYROGERbJ/SyzFnlm9CJ&#10;cn8+y66zzSbzfxq7fpjUrCwpN2YmYvnhnxXuRPGREmdqKdGw0sAZl5Tc7zaNREcCxM7td0rIhZr7&#10;3A2bBIjlRUh+EHrrIHbyaDF3wjycOfHcWzieH6/jyAvjMMufh3THOP33kFCf4ngWzEYy/TY2z36v&#10;YyNJyzSMjoa1KV6clUhiKLjlpS2tJqwZ5YtUGPefUgHlngptCWs4OrJVD7vBdoYfnjthJ8pH4LAU&#10;QDFgIww+EGohv2PUwxBJsfp2IJJi1Lzn0Adm4kyCnITdJBBewNMUa4xGcaPHyXToJNvXgDx2Ghcr&#10;6JWKWRqbphq9OHUYDAYbzWmImclzubdaT6N2+QsAAP//AwBQSwMEFAAGAAgAAAAhAL+6KonhAAAA&#10;DQEAAA8AAABkcnMvZG93bnJldi54bWxMj8FOwzAQRO9I/IO1SNyoTQsJCXGqCsEJCZGGA0cndhOr&#10;8TrEbhv+nu2p3HZ2R7NvivXsBnY0U7AeJdwvBDCDrdcWOwlf9dvdE7AQFWo1eDQSfk2AdXl9Vahc&#10;+xNW5riNHaMQDLmS0Mc45pyHtjdOhYUfDdJt5yenIsmp43pSJwp3A18KkXCnLNKHXo3mpTftfntw&#10;EjbfWL3an4/ms9pVtq4zge/JXsrbm3nzDCyaOV7McMYndCiJqfEH1IENpFdZRlYaEpEmwMjy+CBW&#10;wJrzapmmwMuC/29R/gEAAP//AwBQSwECLQAUAAYACAAAACEAtoM4kv4AAADhAQAAEwAAAAAAAAAA&#10;AAAAAAAAAAAAW0NvbnRlbnRfVHlwZXNdLnhtbFBLAQItABQABgAIAAAAIQA4/SH/1gAAAJQBAAAL&#10;AAAAAAAAAAAAAAAAAC8BAABfcmVscy8ucmVsc1BLAQItABQABgAIAAAAIQCdjl6vrwIAALIFAAAO&#10;AAAAAAAAAAAAAAAAAC4CAABkcnMvZTJvRG9jLnhtbFBLAQItABQABgAIAAAAIQC/uiqJ4QAAAA0B&#10;AAAPAAAAAAAAAAAAAAAAAAkFAABkcnMvZG93bnJldi54bWxQSwUGAAAAAAQABADzAAAAFwYAAAAA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 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610" behindDoc="1" locked="0" layoutInCell="1" allowOverlap="1">
              <wp:simplePos x="0" y="0"/>
              <wp:positionH relativeFrom="page">
                <wp:posOffset>6537325</wp:posOffset>
              </wp:positionH>
              <wp:positionV relativeFrom="page">
                <wp:posOffset>10208260</wp:posOffset>
              </wp:positionV>
              <wp:extent cx="138430" cy="127635"/>
              <wp:effectExtent l="3175" t="0" r="1270" b="0"/>
              <wp:wrapNone/>
              <wp:docPr id="5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81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5" o:spid="_x0000_s1173" type="#_x0000_t202" style="position:absolute;margin-left:514.75pt;margin-top:803.8pt;width:10.9pt;height:10.05pt;z-index:-487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XShFswIAALEFAAAOAAAAZHJzL2Uyb0RvYy54bWysVFtvmzAUfp+0/2D5nXIJSQCVVG0I06Tu&#10;IrX7AQ6YYA1sZjuBrtp/37EJSdO+TNt4sA4+x9+5fedc3wxtgw5UKiZ4iv0rDyPKC1Eyvkvxt8fc&#10;iTBSmvCSNILTFD9RhW9W799d911CA1GLpqQSAQhXSd+luNa6S1xXFTVtiboSHeWgrIRsiYZfuXNL&#10;SXpAbxs38LyF2wtZdlIUVCm4zUYlXln8qqKF/lJVimrUpBhi0/aU9tya011dk2QnSVez4hgG+Yso&#10;WsI4OD1BZUQTtJfsDVTLCimUqPRVIVpXVBUrqM0BsvG9V9k81KSjNhcojupOZVL/D7b4fPgqEStT&#10;PMeIkxZa9EgHje7EgOamOn2nEjB66MBMD3ANXbaZqu5eFN8V4mJdE76jt1KKvqakhOh889J98XTE&#10;UQZk238SJbghey0s0FDJ1pQOioEAHbr0dOqMCaUwLmdROANNASo/WC5mNjaXJNPjTir9gYoWGSHF&#10;EhpvwcnhXmkTDEkmE+OLi5w1jW1+wy8uwHC8Adfw1OhMELaXz7EXb6JNFDphsNg4oZdlzm2+Dp1F&#10;7i/n2SxbrzP/l/Hrh0nNypJy42bilR/+Wd+ODB8ZcWKWEg0rDZwJScnddt1IdCDA69x+tuSgOZu5&#10;l2HYIkAur1Lyg9C7C2InX0RLJ8zDuRMvvcjx/PguXnhhHGb5ZUr3jNN/Twn1KY7nwXzk0jnoV7l5&#10;9nubG0lapmFzNKxNcXQyIolh4IaXtrWasGaUX5TChH8uBbR7arTlq6HoSFY9bAc7GH64nAZhK8on&#10;oLAUQDFgI+w9EGohf2LUww5JsfqxJ5Ji1HzkMAZm4UyCnITtJBBewNMUa4xGca3HxbTvJNvVgDwO&#10;Ghe3MCoVszQ2MzVGcRww2As2m+MOM4vn5b+1Om/a1W8AAAD//wMAUEsDBBQABgAIAAAAIQCONwMA&#10;4gAAAA8BAAAPAAAAZHJzL2Rvd25yZXYueG1sTI/BTsMwEETvSPyDtZW4UbtBTWgap6oQnJAQaThw&#10;dBI3sRqvQ+y24e/ZnMptZ3c0+ybbTbZnFz1641DCaimAaaxdY7CV8FW+PT4D80Fho3qHWsKv9rDL&#10;7+8ylTbuioW+HELLKAR9qiR0IQwp577utFV+6QaNdDu60apAcmx5M6orhdueR0LE3CqD9KFTg37p&#10;dH06nK2E/TcWr+bno/osjoUpy43A9/gk5cNi2m+BBT2FmxlmfEKHnJgqd8bGs560iDZr8tIUiyQG&#10;NnvEevUErJp3UZIAzzP+v0f+BwAA//8DAFBLAQItABQABgAIAAAAIQC2gziS/gAAAOEBAAATAAAA&#10;AAAAAAAAAAAAAAAAAABbQ29udGVudF9UeXBlc10ueG1sUEsBAi0AFAAGAAgAAAAhADj9If/WAAAA&#10;lAEAAAsAAAAAAAAAAAAAAAAALwEAAF9yZWxzLy5yZWxzUEsBAi0AFAAGAAgAAAAhAP1dKEWzAgAA&#10;sQUAAA4AAAAAAAAAAAAAAAAALgIAAGRycy9lMm9Eb2MueG1sUEsBAi0AFAAGAAgAAAAhAI43AwDi&#10;AAAADwEAAA8AAAAAAAAAAAAAAAAADQUAAGRycy9kb3ducmV2LnhtbFBLBQYAAAAABAAEAPMAAAAc&#10;BgAAAAA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81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611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10184765</wp:posOffset>
              </wp:positionV>
              <wp:extent cx="5798185" cy="1270"/>
              <wp:effectExtent l="6350" t="12065" r="5715" b="5715"/>
              <wp:wrapNone/>
              <wp:docPr id="3" name="Group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8185" cy="1270"/>
                        <a:chOff x="1390" y="16039"/>
                        <a:chExt cx="9131" cy="2"/>
                      </a:xfrm>
                    </wpg:grpSpPr>
                    <wps:wsp>
                      <wps:cNvPr id="4" name="Freeform 4"/>
                      <wps:cNvSpPr>
                        <a:spLocks/>
                      </wps:cNvSpPr>
                      <wps:spPr bwMode="auto">
                        <a:xfrm>
                          <a:off x="1390" y="16039"/>
                          <a:ext cx="9131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31"/>
                            <a:gd name="T2" fmla="+- 0 10521 1390"/>
                            <a:gd name="T3" fmla="*/ T2 w 913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31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</a:path>
                          </a:pathLst>
                        </a:custGeom>
                        <a:noFill/>
                        <a:ln w="4318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3" o:spid="_x0000_s1026" style="position:absolute;margin-left:69.5pt;margin-top:801.95pt;width:456.55pt;height:.1pt;z-index:-4869;mso-position-horizontal-relative:page;mso-position-vertical-relative:page" coordorigin="1390,16039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25AXQMAAOUHAAAOAAAAZHJzL2Uyb0RvYy54bWykVduO2zYQfS/QfyD42MKri+VdW1htEPiy&#10;KLC5AHE+gKaoCyqRKklb3gT99w6HklfrJGiR+oEmNcOZM2eGM/dvzm1DTkKbWsmMRjchJUJyldey&#10;zOjn/W62pMRYJnPWKCky+iwMffPw6y/3fZeKWFWqyYUmYESatO8yWlnbpUFgeCVaZm5UJyQIC6Vb&#10;ZuGoyyDXrAfrbRPEYXgb9ErnnVZcGANfN15IH9B+UQhuPxSFEZY0GQVsFleN68GtwcM9S0vNuqrm&#10;Awz2EyhaVktwejG1YZaRo66/MdXWXCujCnvDVRuooqi5wBggmii8iuZRq2OHsZRpX3YXmoDaK55+&#10;2ix/f/qoSZ1ndE6JZC2kCL2SuaOm78oUNB5196n7qH18sH1S/E8D4uBa7s6lVyaH/p3KwRw7WoXU&#10;nAvdOhMQNDljBp4vGRBnSzh8XNytltFyQQkHWRTfDQniFWTRXYrmK8iik92G85XPHq+2w+1VNI/8&#10;1diJApZ6n4hzwOWCglIzL2ya/8fmp4p1ApNkHFcDm8nI5k4L4cqXJJ5QVBrZNFMqJxIH0QDj/0ri&#10;9/gYufwRGyzlR2MfhcJssNOTsf4V5LDDHOdDJeyB66Jt4EH8PiMhcc5w8byXFzUg3av9FpB9SHqC&#10;rgejo614VPK2wkUcfdcY1OGLsXhiDNJZjhBZNaLmZznAhh1hru2EWG6dMq5i9gBurDOwAEouxB/o&#10;gu9rXX9ncKGhn1x3Ek0JdJKD56Rj1iFzLtyW9BlFLtyHVp3EXqHIXj0AcPIibeRUy2dxgsqL4YZz&#10;gEV+ceqwTlIr1a5uGkxDIx2UZB4tkRujmjp3QofG6PKwbjQ5Mdcj8Te8nldq0ItkjsYqwfLtsLes&#10;bvwenDfILdTfQIGrRGyCX1fharvcLpNZEt9uZ0m42cze7tbJ7HYX3S028816vYn+dtCiJK3qPBfS&#10;oRsbcpT8tyc6jAbfSi8t+VUUr4Ld4e/bYIPXMJBkiGX8x+igp/g36hvKQeXP8F618hMGJiJsKqW/&#10;UNLDdMmo+evItKCk+UNCw1lFSeLGER6SxV0MBz2VHKYSJjmYyqilUOBuu7Z+hB07XZcVeIowrVK9&#10;hWZb1O49Iz6PajhAz8MdzhKMZZh7blhNz6j1Mp0f/gEAAP//AwBQSwMEFAAGAAgAAAAhAGhK6mnj&#10;AAAADgEAAA8AAABkcnMvZG93bnJldi54bWxMj8FuwjAQRO+V+g/WVuqt2CYFlTQOQqjtCVUqVELc&#10;TLwkEfE6ik0S/r6ml/a2szuafZMtR9uwHjtfO1IgJwIYUuFMTaWC79370wswHzQZ3ThCBVf0sMzv&#10;7zKdGjfQF/bbULIYQj7VCqoQ2pRzX1RotZ+4FineTq6zOkTZldx0eojhtuFTIebc6prih0q3uK6w&#10;OG8vVsHHoIdVIt/6zfm0vh52s8/9RqJSjw/j6hVYwDH8meGGH9Ehj0xHdyHjWRN1sohdQhzmIlkA&#10;u1nEbCqBHX93zxJ4nvH/NfIfAAAA//8DAFBLAQItABQABgAIAAAAIQC2gziS/gAAAOEBAAATAAAA&#10;AAAAAAAAAAAAAAAAAABbQ29udGVudF9UeXBlc10ueG1sUEsBAi0AFAAGAAgAAAAhADj9If/WAAAA&#10;lAEAAAsAAAAAAAAAAAAAAAAALwEAAF9yZWxzLy5yZWxzUEsBAi0AFAAGAAgAAAAhABg/bkBdAwAA&#10;5QcAAA4AAAAAAAAAAAAAAAAALgIAAGRycy9lMm9Eb2MueG1sUEsBAi0AFAAGAAgAAAAhAGhK6mnj&#10;AAAADgEAAA8AAAAAAAAAAAAAAAAAtwUAAGRycy9kb3ducmV2LnhtbFBLBQYAAAAABAAEAPMAAADH&#10;BgAAAAA=&#10;">
              <v:shape id="Freeform 4" o:spid="_x0000_s1027" style="position:absolute;left:1390;top:16039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I5dsUA&#10;AADaAAAADwAAAGRycy9kb3ducmV2LnhtbESP3WoCMRSE7wu+QzhC72q2UmxZjVKlQovF4l97e7o5&#10;3V3cnCxJXFefvhEEL4eZb4YZTVpTiYacLy0reOwlIIgzq0vOFWw384cXED4ga6wsk4ITeZiMO3cj&#10;TLU98oqadchFLGGfooIihDqV0mcFGfQ9WxNH7886gyFKl0vt8BjLTSX7STKQBkuOCwXWNCso268P&#10;RsHTd72YL3fuJ/tszuXXx/T3rd0+K3XfbV+HIAK14Ra+0u86cnC5Em+AHP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Ijl2xQAAANoAAAAPAAAAAAAAAAAAAAAAAJgCAABkcnMv&#10;ZG93bnJldi54bWxQSwUGAAAAAAQABAD1AAAAigMAAAAA&#10;" path="m,l9131,e" filled="f" strokeweight=".34pt">
                <v:path arrowok="t" o:connecttype="custom" o:connectlocs="0,0;9131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612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10208260</wp:posOffset>
              </wp:positionV>
              <wp:extent cx="138430" cy="127635"/>
              <wp:effectExtent l="2540" t="0" r="1905" b="0"/>
              <wp:wrapNone/>
              <wp:docPr id="2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82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" o:spid="_x0000_s1174" type="#_x0000_t202" style="position:absolute;margin-left:69.95pt;margin-top:803.8pt;width:10.9pt;height:10.05pt;z-index:-48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l/PsAIAALEFAAAOAAAAZHJzL2Uyb0RvYy54bWysVG1vmzAQ/j5p/8Hyd8pLSAKopGpDmCZ1&#10;L1K7H+CACdbAZrYT6Kb9951NSJNWk6ZtfLAO+/zcPXeP7/pmaBt0oFIxwVPsX3kYUV6IkvFdir88&#10;5k6EkdKEl6QRnKb4iSp8s3r75rrvEhqIWjQllQhAuEr6LsW11l3iuqqoaUvUlegoh8NKyJZo+JU7&#10;t5SkB/S2cQPPW7i9kGUnRUGVgt1sPMQri19VtNCfqkpRjZoUQ27artKuW7O6q2uS7CTpalYc0yB/&#10;kUVLGIegJ6iMaIL2kr2CalkhhRKVvipE64qqYgW1HICN771g81CTjlouUBzVncqk/h9s8fHwWSJW&#10;pjjAiJMWWvRIB43uxIACU52+Uwk4PXTgpgfYhi5bpqq7F8VXhbhY14Tv6K2Uoq8pKSE739x0z66O&#10;OMqAbPsPooQwZK+FBRoq2ZrSQTEQoEOXnk6dMakUJuQsCmdwUsCRHywXs7mNQJLpcieVfkdFi4yR&#10;YgmNt+DkcK+0SYYkk4uJxUXOmsY2v+EXG+A47kBouGrOTBK2lz9iL95Emyh0wmCxcUIvy5zbfB06&#10;i9xfzrNZtl5n/k8T1w+TmpUl5SbMpCs//LO+HRU+KuKkLCUaVho4k5KSu+26kehAQNe5/Y4FOXNz&#10;L9OwRQAuLyj5QejdBbGTL6KlE+bh3ImXXuR4fnwXL7wwDrP8ktI94/TfKaE+xfE8mI9a+i03z36v&#10;uZGkZRomR8PaFEcnJ5IYBW54aVurCWtG+6wUJv3nUkC7p0ZbvRqJjmLVw3awD8MPIxPfqHkryieQ&#10;sBQgMVAjzD0waiG/Y9TDDEmx+rYnkmLUvOfwDMzAmQw5GdvJILyAqynWGI3mWo+Dad9JtqsBeXxo&#10;XNzCU6mYlfFzFscHBnPBsjnOMDN4zv+t1/OkXf0CAAD//wMAUEsDBBQABgAIAAAAIQDu8GGO4AAA&#10;AA0BAAAPAAAAZHJzL2Rvd25yZXYueG1sTI/BTsMwEETvSPyDtUjcqN0iOSTEqSoEJyREGg4cndhN&#10;osbrELtt+Hs2J3qb0T7NzuTb2Q3sbKfQe1SwXglgFhtvemwVfFVvD0/AQtRo9ODRKvi1AbbF7U2u&#10;M+MvWNrzPraMQjBkWkEX45hxHprOOh1WfrRIt4OfnI5kp5abSV8o3A18I4TkTvdIHzo92pfONsf9&#10;ySnYfWP52v981J/loeyrKhX4Lo9K3d/Nu2dg0c7xH4alPlWHgjrV/oQmsIH8Y5oSSkKKRAJbELlO&#10;gNWL2CQJ8CLn1yuKPwAAAP//AwBQSwECLQAUAAYACAAAACEAtoM4kv4AAADhAQAAEwAAAAAAAAAA&#10;AAAAAAAAAAAAW0NvbnRlbnRfVHlwZXNdLnhtbFBLAQItABQABgAIAAAAIQA4/SH/1gAAAJQBAAAL&#10;AAAAAAAAAAAAAAAAAC8BAABfcmVscy8ucmVsc1BLAQItABQABgAIAAAAIQC5xl/PsAIAALEFAAAO&#10;AAAAAAAAAAAAAAAAAC4CAABkcnMvZTJvRG9jLnhtbFBLAQItABQABgAIAAAAIQDu8GGO4AAAAA0B&#10;AAAPAAAAAAAAAAAAAAAAAAoFAABkcnMvZG93bnJldi54bWxQSwUGAAAAAAQABADzAAAAFwYAAAAA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82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613" behindDoc="1" locked="0" layoutInCell="1" allowOverlap="1">
              <wp:simplePos x="0" y="0"/>
              <wp:positionH relativeFrom="page">
                <wp:posOffset>4131945</wp:posOffset>
              </wp:positionH>
              <wp:positionV relativeFrom="page">
                <wp:posOffset>10208260</wp:posOffset>
              </wp:positionV>
              <wp:extent cx="2543175" cy="127635"/>
              <wp:effectExtent l="0" t="0" r="1905" b="0"/>
              <wp:wrapNone/>
              <wp:docPr id="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3175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" o:spid="_x0000_s1175" type="#_x0000_t202" style="position:absolute;margin-left:325.35pt;margin-top:803.8pt;width:200.25pt;height:10.05pt;z-index:-486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Z89sAIAALIFAAAOAAAAZHJzL2Uyb0RvYy54bWysVNtunDAQfa/Uf7D8TriEvYDCRsmyVJXS&#10;i5T0A7xgFqtgU9u7kFb9947tZbNJVKlqywMa2+PjOTNn5up67Fp0oFIxwTMcXgQYUV6KivFdhr88&#10;FN4SI6UJr0grOM3wI1X4evX2zdXQpzQSjWgrKhGAcJUOfYYbrfvU91XZ0I6oC9FTDoe1kB3RsJQ7&#10;v5JkAPSu9aMgmPuDkFUvRUmVgt3cHeKVxa9rWupPda2oRm2GITZt/9L+t+bvr65IupOkb1h5DIP8&#10;RRQdYRwePUHlRBO0l+wVVMdKKZSo9UUpOl/UNSup5QBswuAFm/uG9NRygeSo/pQm9f9gy4+HzxKx&#10;CmqHEScdlOiBjhrdihGFJjtDr1Jwuu/BTY+wbTwNU9XfifKrQlysG8J39EZKMTSUVBCdvemfXXU4&#10;yoBshw+igmfIXgsLNNayM4CQDAToUKXHU2VMKCVsRrP4MlzMMCrhLIwW88uZCc4n6XS7l0q/o6JD&#10;xsiwhMpbdHK4U9q5Ti7mMS4K1ra2+i1/tgGYbgfehqvmzERhi/kjCZLNcrOMvTiab7w4yHPvpljH&#10;3ryA6PLLfL3Ow5/m3TBOG1ZVlJtnJmGF8Z8V7ihxJ4mTtJRoWWXgTEhK7rbrVqIDAWEX9jsm5MzN&#10;fx6GzRdweUEpjOLgNkq8Yr5ceHERz7xkESy9IExuk3kQJ3FePKd0xzj9d0poyHAyi2ZOTL/lFtjv&#10;NTeSdkzD6GhZl+HlyYmkRoIbXtnSasJaZ5+lwoT/lAoo91RoK1ijUadWPW5H1xlxMnXCVlSPoGEp&#10;QGIgVBh8YDRCfsdogCGSYfVtTyTFqH3PoQ/MxJkMORnbySC8hKsZ1hg5c63dZNr3ku0aQHadxsUN&#10;9ErNrIxNU7kogINZwGCwbI5DzEye87X1ehq1q18AAAD//wMAUEsDBBQABgAIAAAAIQBJKv+Q4QAA&#10;AA4BAAAPAAAAZHJzL2Rvd25yZXYueG1sTI/BTsMwDIbvSLxDZCRuLFmlpVCaThOCExKiKweOaeO1&#10;1RqnNNlW3p70xI72/+n353w724GdcfK9IwXrlQCG1DjTU6vgq3p7eATmgyajB0eo4Bc9bIvbm1xn&#10;xl2oxPM+tCyWkM+0gi6EMePcNx1a7VduRIrZwU1WhzhOLTeTvsRyO/BECMmt7ile6PSILx02x/3J&#10;Kth9U/na/3zUn+Wh7KvqSdC7PCp1fzfvnoEFnMM/DIt+VIciOtXuRMazQYHciDSiMZAilcAWRGzW&#10;CbB62SVpCrzI+fUbxR8AAAD//wMAUEsBAi0AFAAGAAgAAAAhALaDOJL+AAAA4QEAABMAAAAAAAAA&#10;AAAAAAAAAAAAAFtDb250ZW50X1R5cGVzXS54bWxQSwECLQAUAAYACAAAACEAOP0h/9YAAACUAQAA&#10;CwAAAAAAAAAAAAAAAAAvAQAAX3JlbHMvLnJlbHNQSwECLQAUAAYACAAAACEAel2fPbACAACyBQAA&#10;DgAAAAAAAAAAAAAAAAAuAgAAZHJzL2Uyb0RvYy54bWxQSwECLQAUAAYACAAAACEASSr/kOEAAAAO&#10;AQAADwAAAAAAAAAAAAAAAAAKBQAAZHJzL2Rvd25yZXYueG1sUEsFBgAAAAAEAAQA8wAAABgGAAAA&#10;AA=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412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8185" cy="1270"/>
              <wp:effectExtent l="6350" t="10160" r="5715" b="7620"/>
              <wp:wrapNone/>
              <wp:docPr id="267" name="Group 2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8185" cy="1270"/>
                        <a:chOff x="1390" y="16036"/>
                        <a:chExt cx="9131" cy="2"/>
                      </a:xfrm>
                    </wpg:grpSpPr>
                    <wps:wsp>
                      <wps:cNvPr id="268" name="Freeform 268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31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31"/>
                            <a:gd name="T2" fmla="+- 0 10521 1390"/>
                            <a:gd name="T3" fmla="*/ T2 w 913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31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67" o:spid="_x0000_s1026" style="position:absolute;margin-left:69.5pt;margin-top:801.8pt;width:456.55pt;height:.1pt;z-index:-5068;mso-position-horizontal-relative:page;mso-position-vertical-relative:page" coordorigin="1390,16036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S/NYQMAAO0HAAAOAAAAZHJzL2Uyb0RvYy54bWykVduO4zYMfS/QfxD02CLjS5ybMZ7FIpdB&#10;gW27wKYfoMjyBbUlV1LiTIv+eynKzniyu2ixzYMimRR5eEiRj++ubUMuQptayYxGDyElQnKV17LM&#10;6G/Hw2xNibFM5qxRUmT0RRj67un77x77LhWxqlSTC03AiDRp32W0srZLg8DwSrTMPKhOSBAWSrfM&#10;wlGXQa5ZD9bbJojDcBn0SuedVlwYA193Xkif0H5RCG5/LQojLGkyCtgsrhrXk1uDp0eWlpp1Vc0H&#10;GOwbULSsluD0ZmrHLCNnXX9mqq25VkYV9oGrNlBFUXOBMUA0UXgXzbNW5w5jKdO+7G40AbV3PH2z&#10;Wf7L5aMmdZ7ReLmiRLIWkoR+ifsA9PRdmYLWs+4+dR+1jxG2HxT/3YA4uJe7c+mVyan/WeVgkJ2t&#10;QnquhW6dCQicXDELL7csiKslHD4uVpt1tF5QwkEWxashSbyCTLpL0XwDmXSyZThf+gzyaj/c3kTz&#10;yF+NnShgqfeJOAdcLigoN/PKqPl/jH6qWCcwUcZxdWMUit8zetBCuCIGUteeVFQcGTVTOicSB9MA&#10;6/9K5Jc4Gfn8GiMs5Wdjn4XCjLDLB2P9a8hhh3nOB/RH4LtoG3gYP85ISJwzXDz35U0NiPdqPwTk&#10;GJKeoOvB6GgrHpW8rXARR180Nh/1nLF4YgxSWo4QWTWi5lc5wIYdYa79hFhynTKuao4Abqw1sABK&#10;LsSv6ILve11/Z3Choa/cdxRNCXSUk+ekY9Yhcy7clvQZRS7ch1ZdxFGhyN49AnDyKm3kVMtncYLK&#10;i+GGc4CFfnPqsE5SK9WhbhpMQyMdlGQebZAbo5o6d0KHxujytG00uTDXK/E3vKA3atCTZI7GKsHy&#10;/bC3rG78Hpw3yC3U30CBq0Rshn9tws1+vV8nsyRe7mdJuNvN3h+2yWx5iFaL3Xy33e6ivx20KEmr&#10;Os+FdOjGxhwl/+2ZDiPCt9Rba34TxZtgD/j7PNjgLQwkGWIZ/zE66Cv+jfqmclL5C7xXrfykgckI&#10;m0rpPynpYcpk1PxxZlpQ0vwkoelsoiRxYwkPyWIVw0FPJaephEkOpjJqKRS4226tH2XnTtdlBZ4i&#10;TKtU76HhFrV7z4jPoxoO0PdwhzMFYxnmnxta0zNqvU7pp38AAAD//wMAUEsDBBQABgAIAAAAIQCz&#10;Evh94gAAAA4BAAAPAAAAZHJzL2Rvd25yZXYueG1sTI9BS8NAEIXvgv9hGcGb3aShocZsSinqqQi2&#10;gnibZqdJaHY2ZLdJ+u/d4qHe5s083nwvX02mFQP1rrGsIJ5FIIhLqxuuFHzt356WIJxH1thaJgUX&#10;crAq7u9yzLQd+ZOGna9ECGGXoYLa+y6T0pU1GXQz2xGH29H2Bn2QfSV1j2MIN62cR1EqDTYcPtTY&#10;0aam8rQ7GwXvI47rJH4dtqfj5vKzX3x8b2NS6vFhWr+A8DT5mxmu+AEdisB0sGfWTrRBJ8+hiw9D&#10;GiUpiKslWsxjEIe/3RJkkcv/NYpfAAAA//8DAFBLAQItABQABgAIAAAAIQC2gziS/gAAAOEBAAAT&#10;AAAAAAAAAAAAAAAAAAAAAABbQ29udGVudF9UeXBlc10ueG1sUEsBAi0AFAAGAAgAAAAhADj9If/W&#10;AAAAlAEAAAsAAAAAAAAAAAAAAAAALwEAAF9yZWxzLy5yZWxzUEsBAi0AFAAGAAgAAAAhAPGdL81h&#10;AwAA7QcAAA4AAAAAAAAAAAAAAAAALgIAAGRycy9lMm9Eb2MueG1sUEsBAi0AFAAGAAgAAAAhALMS&#10;+H3iAAAADgEAAA8AAAAAAAAAAAAAAAAAuwUAAGRycy9kb3ducmV2LnhtbFBLBQYAAAAABAAEAPMA&#10;AADKBgAAAAA=&#10;">
              <v:shape id="Freeform 268" o:spid="_x0000_s1027" style="position:absolute;left:1390;top:16036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luNIsEA&#10;AADcAAAADwAAAGRycy9kb3ducmV2LnhtbERPy4rCMBTdC/MP4Q6403RcqHSMIjMILlz4YqC7a3Nt&#10;is1NSTJa/XqzEFweznu26GwjruRD7VjB1zADQVw6XXOl4HhYDaYgQkTW2DgmBXcKsJh/9GaYa3fj&#10;HV33sRIphEOOCkyMbS5lKA1ZDEPXEifu7LzFmKCvpPZ4S+G2kaMsG0uLNacGgy39GCov+3+rQP5t&#10;O73amd/11PrwiBNfbIqTUv3PbvkNIlIX3+KXe60VjMZpbTqTjoCcP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ZbjSLBAAAA3AAAAA8AAAAAAAAAAAAAAAAAmAIAAGRycy9kb3du&#10;cmV2LnhtbFBLBQYAAAAABAAEAPUAAACGAwAAAAA=&#10;" path="m,l9131,e" filled="f" strokeweight=".12mm">
                <v:path arrowok="t" o:connecttype="custom" o:connectlocs="0,0;9131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13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2542540" cy="127635"/>
              <wp:effectExtent l="2540" t="0" r="0" b="635"/>
              <wp:wrapNone/>
              <wp:docPr id="266" name="Text Box 2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254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 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66" o:spid="_x0000_s1040" type="#_x0000_t202" style="position:absolute;margin-left:69.95pt;margin-top:803.65pt;width:200.2pt;height:10.05pt;z-index:-506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41DsgIAALUFAAAOAAAAZHJzL2Uyb0RvYy54bWysVG1vmzAQ/j5p/8Hyd8pLCQkopEpDmCZ1&#10;L1K7H+CACdbAZrYT6Kb9951NSNNWk6ZtCKHDPj93z93jW94MbYOOVComeIr9Kw8jygtRMr5P8ZeH&#10;3FlgpDThJWkEpyl+pArfrN6+WfZdQgNRi6akEgEIV0nfpbjWuktcVxU1bYm6Eh3lsFkJ2RINv3Lv&#10;lpL0gN42buB5kdsLWXZSFFQpWM3GTbyy+FVFC/2pqhTVqEkx5KbtV9rvznzd1ZIke0m6mhWnNMhf&#10;ZNESxiHoGSojmqCDZK+gWlZIoUSlrwrRuqKqWEEtB2Djey/Y3Neko5YLFEd15zKp/wdbfDx+loiV&#10;KQ6iCCNOWmjSAx00uhUDMmtQob5TCTjed+CqB9iATlu2qrsTxVeFuNjUhO/pWkrR15SUkKFvTroX&#10;R0ccZUB2/QdRQiBy0MICDZVsTfmgIAjQoVOP5+6YZApYDGYhvLBVwJ4fzKPrmQ1Bkul0J5V+R0WL&#10;jJFiCd236OR4p7TJhiSTiwnGRc6axiqg4c8WwHFcgdhw1OyZLGxDf8RevF1sF6ETBtHWCb0sc9b5&#10;JnSi3J/Psutss8n8nyauHyY1K0vKTZhJXH74Z807yXyUxVleSjSsNHAmJSX3u00j0ZGAuHP7nApy&#10;4eY+T8MWAbi8oOQHoXcbxE4eLeZOmIczJ557C8fz49s48sI4zPLnlO4Yp/9OCfUpjmfBbBTTb7l5&#10;9nnNjSQt0zA+GtameHF2IomR4JaXtrWasGa0L0ph0n8qBbR7arQVrNHoqFY97AZ7O/zQhDdq3ony&#10;ESQsBSgMxAizD4xayO8Y9TBHUqy+HYikGDXvOVwDM3QmQ07GbjIIL+BoijVGo7nR43A6dJLta0Ae&#10;LxoXa7gqFbMqfsridMFgNlgypzlmhs/lv/V6mrarXwAAAP//AwBQSwMEFAAGAAgAAAAhAL88RPzh&#10;AAAADQEAAA8AAABkcnMvZG93bnJldi54bWxMj8FOwzAQRO9I/IO1SNyoTVvSJsSpKgQnJEQaDj06&#10;sZtYjdchdtvw92xPcJvZHc2+zTeT69nZjMF6lPA4E8AMNl5bbCV8VW8Pa2AhKtSq92gk/JgAm+L2&#10;JleZ9hcszXkXW0YlGDIloYtxyDgPTWecCjM/GKTdwY9ORbJjy/WoLlTuej4XIuFOWaQLnRrMS2ea&#10;4+7kJGz3WL7a74/6szyUtqpSge/JUcr7u2n7DCyaKf6F4YpP6FAQU+1PqAPryS/SlKIkErFaAKPI&#10;01KQqK+j+WoJvMj5/y+KXwAAAP//AwBQSwECLQAUAAYACAAAACEAtoM4kv4AAADhAQAAEwAAAAAA&#10;AAAAAAAAAAAAAAAAW0NvbnRlbnRfVHlwZXNdLnhtbFBLAQItABQABgAIAAAAIQA4/SH/1gAAAJQB&#10;AAALAAAAAAAAAAAAAAAAAC8BAABfcmVscy8ucmVsc1BLAQItABQABgAIAAAAIQDhw41DsgIAALUF&#10;AAAOAAAAAAAAAAAAAAAAAC4CAABkcnMvZTJvRG9jLnhtbFBLAQItABQABgAIAAAAIQC/PET84QAA&#10;AA0BAAAPAAAAAAAAAAAAAAAAAAwFAABkcnMvZG93bnJldi54bWxQSwUGAAAAAAQABADzAAAAGgYA&#10;AAAA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 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14" behindDoc="1" locked="0" layoutInCell="1" allowOverlap="1">
              <wp:simplePos x="0" y="0"/>
              <wp:positionH relativeFrom="page">
                <wp:posOffset>6537325</wp:posOffset>
              </wp:positionH>
              <wp:positionV relativeFrom="page">
                <wp:posOffset>10206355</wp:posOffset>
              </wp:positionV>
              <wp:extent cx="138430" cy="127635"/>
              <wp:effectExtent l="3175" t="0" r="1270" b="635"/>
              <wp:wrapNone/>
              <wp:docPr id="265" name="Text Box 2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11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65" o:spid="_x0000_s1041" type="#_x0000_t202" style="position:absolute;margin-left:514.75pt;margin-top:803.65pt;width:10.9pt;height:10.05pt;z-index:-506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PHZsgIAALQFAAAOAAAAZHJzL2Uyb0RvYy54bWysVNuOmzAQfa/Uf7D8znIJIYCWVLshVJW2&#10;F2m3H+CACVbBprYT2Fb9945NSPbyUrXlwRo84zO3M3P9buxadKRSMcEz7F95GFFeiorxfYa/PhRO&#10;jJHShFekFZxm+JEq/G799s310Kc0EI1oKyoRgHCVDn2GG6371HVV2dCOqCvRUw7KWsiOaPiVe7eS&#10;ZAD0rnUDz4vcQciql6KkSsFtPinx2uLXNS3157pWVKM2wxCbtqe0586c7vqapHtJ+oaVpzDIX0TR&#10;EcbB6RkqJ5qgg2SvoDpWSqFEra9K0bmirllJbQ6Qje+9yOa+IT21uUBxVH8uk/p/sOWn4xeJWJXh&#10;IFpixEkHTXqgo0a3YkTmDio09CoFw/seTPUICui0zVb1d6L8phAXm4bwPb2RUgwNJRVE6JuX7pOn&#10;E44yILvho6jAETloYYHGWnamfFAQBOjQqcdzd0wwpXG5iMMFaEpQ+cEqWtjYXJLOj3up9HsqOmSE&#10;DEtovgUnxzulTTAknU2MLy4K1raWAC1/dgGG0w24hqdGZ4Kw/fyZeMk23sahEwbR1gm9PHduik3o&#10;RIW/WuaLfLPJ/V/Grx+mDasqyo2bmVt++Ge9O7F8YsWZXUq0rDJwJiQl97tNK9GRALcL+9mSg+Zi&#10;5j4PwxYBcnmRkh+E3m2QOEUUr5ywCJdOsvJix/OT2yTywiTMi+cp3TFO/z0lNGQ4WQbLiUuXoF/k&#10;5tnvdW4k7ZiG7dGyLsPx2YikhoFbXtnWasLaSX5SChP+pRTQ7rnRlq+GohNZ9bgb7XD45znYieoR&#10;GCwFMAzICKsPhEbIHxgNsEYyrL4fiKQYtR84TIHZObMgZ2E3C4SX8DTDGqNJ3OhpNx16yfYNIE9z&#10;xsUNTErNLIvNSE1RnOYLVoNN5rTGzO55+m+tLst2/RsAAP//AwBQSwMEFAAGAAgAAAAhAGuSiQzh&#10;AAAADwEAAA8AAABkcnMvZG93bnJldi54bWxMj8FOwzAQRO9I/IO1SNyo3UBTGuJUFYITEiINB45O&#10;7CZW43WI3Tb8PZsT3GZ2R7Nv8+3kenY2Y7AeJSwXApjBxmuLrYTP6vXuEViICrXqPRoJPybAtri+&#10;ylWm/QVLc97HllEJhkxJ6GIcMs5D0xmnwsIPBml38KNTkezYcj2qC5W7nidCpNwpi3ShU4N57kxz&#10;3J+chN0Xli/2+73+KA+lraqNwLf0KOXtzbR7AhbNFP/CMOMTOhTEVPsT6sB68iLZrChLKhXre2Bz&#10;RqyWpOp5lqwfgBc5//9H8QsAAP//AwBQSwECLQAUAAYACAAAACEAtoM4kv4AAADhAQAAEwAAAAAA&#10;AAAAAAAAAAAAAAAAW0NvbnRlbnRfVHlwZXNdLnhtbFBLAQItABQABgAIAAAAIQA4/SH/1gAAAJQB&#10;AAALAAAAAAAAAAAAAAAAAC8BAABfcmVscy8ucmVsc1BLAQItABQABgAIAAAAIQDtgPHZsgIAALQF&#10;AAAOAAAAAAAAAAAAAAAAAC4CAABkcnMvZTJvRG9jLnhtbFBLAQItABQABgAIAAAAIQBrkokM4QAA&#10;AA8BAAAPAAAAAAAAAAAAAAAAAAwFAABkcnMvZG93bnJldi54bWxQSwUGAAAAAAQABADzAAAAGgYA&#10;AAAA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11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390CA3">
    <w:pPr>
      <w:spacing w:line="0" w:lineRule="atLeast"/>
      <w:rPr>
        <w:sz w:val="4"/>
        <w:szCs w:val="4"/>
      </w:rPr>
    </w:pPr>
  </w:p>
</w:ftr>
</file>

<file path=word/footer8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390CA3">
    <w:pPr>
      <w:spacing w:line="0" w:lineRule="atLeast"/>
      <w:rPr>
        <w:sz w:val="4"/>
        <w:szCs w:val="4"/>
      </w:rPr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0CA3" w:rsidRDefault="00BD6A69">
    <w:pPr>
      <w:spacing w:line="200" w:lineRule="exact"/>
      <w:rPr>
        <w:sz w:val="20"/>
        <w:szCs w:val="20"/>
      </w:rPr>
    </w:pPr>
    <w:r>
      <w:rPr>
        <w:noProof/>
        <w:lang w:val="en-AU" w:eastAsia="en-AU"/>
      </w:rPr>
      <mc:AlternateContent>
        <mc:Choice Requires="wpg">
          <w:drawing>
            <wp:anchor distT="0" distB="0" distL="114300" distR="114300" simplePos="0" relativeHeight="503311415" behindDoc="1" locked="0" layoutInCell="1" allowOverlap="1">
              <wp:simplePos x="0" y="0"/>
              <wp:positionH relativeFrom="page">
                <wp:posOffset>882650</wp:posOffset>
              </wp:positionH>
              <wp:positionV relativeFrom="page">
                <wp:posOffset>10182860</wp:posOffset>
              </wp:positionV>
              <wp:extent cx="5798185" cy="1270"/>
              <wp:effectExtent l="6350" t="10160" r="5715" b="7620"/>
              <wp:wrapNone/>
              <wp:docPr id="263" name="Group 2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98185" cy="1270"/>
                        <a:chOff x="1390" y="16036"/>
                        <a:chExt cx="9131" cy="2"/>
                      </a:xfrm>
                    </wpg:grpSpPr>
                    <wps:wsp>
                      <wps:cNvPr id="264" name="Freeform 264"/>
                      <wps:cNvSpPr>
                        <a:spLocks/>
                      </wps:cNvSpPr>
                      <wps:spPr bwMode="auto">
                        <a:xfrm>
                          <a:off x="1390" y="16036"/>
                          <a:ext cx="9131" cy="2"/>
                        </a:xfrm>
                        <a:custGeom>
                          <a:avLst/>
                          <a:gdLst>
                            <a:gd name="T0" fmla="+- 0 1390 1390"/>
                            <a:gd name="T1" fmla="*/ T0 w 9131"/>
                            <a:gd name="T2" fmla="+- 0 10521 1390"/>
                            <a:gd name="T3" fmla="*/ T2 w 913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31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</a:path>
                          </a:pathLst>
                        </a:custGeom>
                        <a:noFill/>
                        <a:ln w="431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63" o:spid="_x0000_s1026" style="position:absolute;margin-left:69.5pt;margin-top:801.8pt;width:456.55pt;height:.1pt;z-index:-5065;mso-position-horizontal-relative:page;mso-position-vertical-relative:page" coordorigin="1390,16036" coordsize="913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DgXYQMAAO0HAAAOAAAAZHJzL2Uyb0RvYy54bWykVduO2zYQfQ/QfyD42MCri2WvLaw2CHxZ&#10;BEjbAHE/gKaoCyqRCklb3hb99w6HklfrJGiR+oEmNcOZM2eGMw/vLm1DzkKbWsmMRnchJUJyldey&#10;zOjvh/1sRYmxTOasUVJk9FkY+u7xpzcPfZeKWFWqyYUmYESatO8yWlnbpUFgeCVaZu5UJyQIC6Vb&#10;ZuGoyyDXrAfrbRPEYbgMeqXzTisujIGvWy+kj2i/KAS3vxWFEZY0GQVsFleN69GtweMDS0vNuqrm&#10;Awz2AyhaVktwejW1ZZaRk66/MtXWXCujCnvHVRuooqi5wBggmii8ieZJq1OHsZRpX3ZXmoDaG55+&#10;2Cz/9fxJkzrPaLycUyJZC0lCv8R9AHr6rkxB60l3n7tP2scI24+K/2FAHNzK3bn0yuTY/6JyMMhO&#10;ViE9l0K3zgQETi6YhedrFsTFEg4fF/frVbRaUMJBFsX3Q5J4BZl0l6L5GjLpZMtwvvQZ5NVuuL2O&#10;5pG/GjtRwFLvE3EOuFxQUG7mhVHz/xj9XLFOYKKM4+rKaDIyutdCuCIGUhNPKiqOjJopnROJg2mA&#10;9X8l8lucjHx+jxGW8pOxT0JhRtj5o7H+NeSwwzznQz0cgO+ibeBhvJ2RkDhnuHjuy6saEO/Vfg7I&#10;ISQ9QdeD0dFWPCp5W+Eijr5pDKrxxVg8MQYpLUeIrBpR84scYMOOMNd+Qiy5ThlXNQcAN9YaWAAl&#10;F+J3dMH3ra6/M7jQ0FduO4qmBDrK0XPSMeuQORduS/qMIhfuQ6vO4qBQZG8eATh5kTZyquWzOEHl&#10;xXDDOcBCvzp1WCeplWpfNw2moZEOSjKP1siNUU2dO6FDY3R53DSanJnrlfgbXtArNehJMkdjlWD5&#10;bthbVjd+D84b5Bbqb6DAVSI2w7/W4Xq32q2SWRIvd7Mk3G5n7/ebZLbcR/eL7Xy72Wyjvx20KEmr&#10;Os+FdOjGxhwl/+2ZDiPCt9Rra34Vxatg9/j7OtjgNQwkGWIZ/zE66Cv+jfqmclT5M7xXrfykgckI&#10;m0rpPynpYcpk1Hw5MS0oaT5IaDrrKEncWMJDsriP4aCnkuNUwiQHUxm1FArcbTfWj7JTp+uyAk8R&#10;plWq99Bwi9q9Z8TnUQ0H6Hu4w5mCsQzzzw2t6Rm1Xqb04z8AAAD//wMAUEsDBBQABgAIAAAAIQCz&#10;Evh94gAAAA4BAAAPAAAAZHJzL2Rvd25yZXYueG1sTI9BS8NAEIXvgv9hGcGb3aShocZsSinqqQi2&#10;gnibZqdJaHY2ZLdJ+u/d4qHe5s083nwvX02mFQP1rrGsIJ5FIIhLqxuuFHzt356WIJxH1thaJgUX&#10;crAq7u9yzLQd+ZOGna9ECGGXoYLa+y6T0pU1GXQz2xGH29H2Bn2QfSV1j2MIN62cR1EqDTYcPtTY&#10;0aam8rQ7GwXvI47rJH4dtqfj5vKzX3x8b2NS6vFhWr+A8DT5mxmu+AEdisB0sGfWTrRBJ8+hiw9D&#10;GiUpiKslWsxjEIe/3RJkkcv/NYpfAAAA//8DAFBLAQItABQABgAIAAAAIQC2gziS/gAAAOEBAAAT&#10;AAAAAAAAAAAAAAAAAAAAAABbQ29udGVudF9UeXBlc10ueG1sUEsBAi0AFAAGAAgAAAAhADj9If/W&#10;AAAAlAEAAAsAAAAAAAAAAAAAAAAALwEAAF9yZWxzLy5yZWxzUEsBAi0AFAAGAAgAAAAhAP6sOBdh&#10;AwAA7QcAAA4AAAAAAAAAAAAAAAAALgIAAGRycy9lMm9Eb2MueG1sUEsBAi0AFAAGAAgAAAAhALMS&#10;+H3iAAAADgEAAA8AAAAAAAAAAAAAAAAAuwUAAGRycy9kb3ducmV2LnhtbFBLBQYAAAAABAAEAPMA&#10;AADKBgAAAAA=&#10;">
              <v:shape id="Freeform 264" o:spid="_x0000_s1027" style="position:absolute;left:1390;top:16036;width:9131;height:2;visibility:visible;mso-wrap-style:square;v-text-anchor:top" coordsize="913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aHJ8YA&#10;AADcAAAADwAAAGRycy9kb3ducmV2LnhtbESPzWrDMBCE74W8g9hAb4ncUBLjWg6lJZBDD80Pgdy2&#10;1tYytVZGUhMnT18FAj0OM/MNUy4H24kT+dA6VvA0zUAQ10633CjY71aTHESIyBo7x6TgQgGW1eih&#10;xEK7M2/otI2NSBAOBSowMfaFlKE2ZDFMXU+cvG/nLcYkfSO1x3OC207OsmwuLbacFgz29Gao/tn+&#10;WgXy8Dno1ca8r3PrwzUu/PHj+KXU43h4fQERaYj/4Xt7rRXM5s9wO5OOgKz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xaHJ8YAAADcAAAADwAAAAAAAAAAAAAAAACYAgAAZHJz&#10;L2Rvd25yZXYueG1sUEsFBgAAAAAEAAQA9QAAAIsDAAAAAA==&#10;" path="m,l9131,e" filled="f" strokeweight=".12mm">
                <v:path arrowok="t" o:connecttype="custom" o:connectlocs="0,0;9131,0" o:connectangles="0,0"/>
              </v:shape>
              <w10:wrap anchorx="page" anchory="page"/>
            </v:group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16" behindDoc="1" locked="0" layoutInCell="1" allowOverlap="1">
              <wp:simplePos x="0" y="0"/>
              <wp:positionH relativeFrom="page">
                <wp:posOffset>888365</wp:posOffset>
              </wp:positionH>
              <wp:positionV relativeFrom="page">
                <wp:posOffset>10206355</wp:posOffset>
              </wp:positionV>
              <wp:extent cx="138430" cy="127635"/>
              <wp:effectExtent l="2540" t="0" r="1905" b="635"/>
              <wp:wrapNone/>
              <wp:docPr id="262" name="Text Box 2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843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12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62" o:spid="_x0000_s1042" type="#_x0000_t202" style="position:absolute;margin-left:69.95pt;margin-top:803.65pt;width:10.9pt;height:10.05pt;z-index:-5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SRCsgIAALQFAAAOAAAAZHJzL2Uyb0RvYy54bWysVG1vmzAQ/j5p/8Hyd8pLCAFUUrUhTJO6&#10;F6ndD3DABGtgM9sJ6ab9951NSJNWk6ZtfLAO+/zcPXeP7/rm0LVoT6VigmfYv/IworwUFePbDH95&#10;LJwYI6UJr0grOM3wE1X4Zvn2zfXQpzQQjWgrKhGAcJUOfYYbrfvUdVXZ0I6oK9FTDoe1kB3R8Cu3&#10;biXJAOhd6waeF7mDkFUvRUmVgt18PMRLi1/XtNSf6lpRjdoMQ27artKuG7O6y2uSbiXpG1Ye0yB/&#10;kUVHGIegJ6icaIJ2kr2C6lgphRK1vipF54q6ZiW1HICN771g89CQnlouUBzVn8qk/h9s+XH/WSJW&#10;ZTiIAow46aBJj/Sg0Z04ILMHFRp6lYLjQw+u+gAH0GnLVvX3ovyqEBerhvAtvZVSDA0lFWTom5vu&#10;2dURRxmQzfBBVBCI7LSwQIdadqZ8UBAE6NCpp1N3TDKlCTmLwxmclHDkB4toNrcRSDpd7qXS76jo&#10;kDEyLKH5Fpzs75U2yZB0cjGxuChY21oBtPxiAxzHHQgNV82ZScL280fiJet4HYdOGERrJ/Ty3Lkt&#10;VqETFf5ins/y1Sr3f5q4fpg2rKooN2Embfnhn/XuqPJRFSd1KdGyysCZlJTcblatRHsC2i7sdyzI&#10;mZt7mYYtAnB5QckPQu8uSJwiihdOWIRzJ1l4seP5yV0SeWES5sUlpXvG6b9TQkOGk3kwH7X0W26e&#10;/V5zI2nHNEyPlnUZjk9OJDUKXPPKtlYT1o72WSlM+s+lgHZPjbZ6NRIdxaoPm4N9HH5kwhsxb0T1&#10;BAqWAhQGYoTRB0Yj5HeMBhgjGVbfdkRSjNr3HF6BmTmTISdjMxmEl3A1wxqj0VzpcTbtesm2DSCP&#10;74yLW3gpNbMqfs7i+L5gNFgyxzFmZs/5v/V6HrbLXwAAAP//AwBQSwMEFAAGAAgAAAAhAO52D/vh&#10;AAAADQEAAA8AAABkcnMvZG93bnJldi54bWxMj8FOwzAQRO9I/IO1lbhRpy1KSBqnqhCckBBpOHB0&#10;4m1iNV6H2G3D3+Ocym1G+zQ7k+8m07MLjk5bErBaRsCQGqs0tQK+qrfHZ2DOS1Kyt4QCftHBrri/&#10;y2Wm7JVKvBx8y0IIuUwK6LwfMs5d06GRbmkHpHA72tFIH+zYcjXKawg3PV9HUcyN1BQ+dHLAlw6b&#10;0+FsBOy/qXzVPx/1Z3ksdVWlEb3HJyEeFtN+C8zj5G8wzPVDdShCp9qeSTnWB79J04AGEUfJBtiM&#10;xKsEWD2LdfIEvMj5/xXFHwAAAP//AwBQSwECLQAUAAYACAAAACEAtoM4kv4AAADhAQAAEwAAAAAA&#10;AAAAAAAAAAAAAAAAW0NvbnRlbnRfVHlwZXNdLnhtbFBLAQItABQABgAIAAAAIQA4/SH/1gAAAJQB&#10;AAALAAAAAAAAAAAAAAAAAC8BAABfcmVscy8ucmVsc1BLAQItABQABgAIAAAAIQCCUSRCsgIAALQF&#10;AAAOAAAAAAAAAAAAAAAAAC4CAABkcnMvZTJvRG9jLnhtbFBLAQItABQABgAIAAAAIQDudg/74QAA&#10;AA0BAAAPAAAAAAAAAAAAAAAAAAwFAABkcnMvZG93bnJldi54bWxQSwUGAAAAAAQABADzAAAAGgYA&#10;AAAA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12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503311417" behindDoc="1" locked="0" layoutInCell="1" allowOverlap="1">
              <wp:simplePos x="0" y="0"/>
              <wp:positionH relativeFrom="page">
                <wp:posOffset>4131945</wp:posOffset>
              </wp:positionH>
              <wp:positionV relativeFrom="page">
                <wp:posOffset>10206355</wp:posOffset>
              </wp:positionV>
              <wp:extent cx="2543175" cy="127635"/>
              <wp:effectExtent l="0" t="0" r="1905" b="635"/>
              <wp:wrapNone/>
              <wp:docPr id="261" name="Text Box 2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3175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90CA3" w:rsidRDefault="00BD6A69">
                          <w:pPr>
                            <w:ind w:left="20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hqua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ke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–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3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eac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her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 xml:space="preserve">s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4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nd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udent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9"/>
                              <w:sz w:val="16"/>
                              <w:szCs w:val="16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pacing w:val="-1"/>
                              <w:sz w:val="16"/>
                              <w:szCs w:val="1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16"/>
                              <w:szCs w:val="16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61" o:spid="_x0000_s1043" type="#_x0000_t202" style="position:absolute;margin-left:325.35pt;margin-top:803.65pt;width:200.25pt;height:10.05pt;z-index:-506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lY7swIAALUFAAAOAAAAZHJzL2Uyb0RvYy54bWysVG1vmzAQ/j5p/8Hyd8pLCAmopEpDmCZ1&#10;L1K7H+CACdbAZrYT6Kb9951NSNNWk6ZtfEBn+/z4nrvn7vpmaBt0pFIxwVPsX3kYUV6IkvF9ir88&#10;5M4SI6UJL0kjOE3xI1X4ZvX2zXXfJTQQtWhKKhGAcJX0XYprrbvEdVVR05aoK9FRDoeVkC3RsJR7&#10;t5SkB/S2cQPPi9xeyLKToqBKwW42HuKVxa8qWuhPVaWoRk2KITZt/9L+d+bvrq5Jspekq1lxCoP8&#10;RRQtYRwePUNlRBN0kOwVVMsKKZSo9FUhWldUFSuo5QBsfO8Fm/uadNRygeSo7pwm9f9gi4/HzxKx&#10;MsVB5GPESQtFeqCDRrdiQGYPMtR3KgHH+w5c9QAHUGnLVnV3oviqEBebmvA9XUsp+pqSEiK0N92L&#10;qyOOMiC7/oMo4SFy0MICDZVsTfogIQjQoVKP5+qYYArYDObhzF/MMSrgzA8W0WxugnNJMt3upNLv&#10;qGiRMVIsofoWnRzvlB5dJxfzGBc5axqrgIY/2wDMcQfehqvmzERhC/oj9uLtcrsMnTCItk7oZZmz&#10;zjehE+UQXTbLNpvM/2ne9cOkZmVJuXlmEpcf/lnxTjIfZXGWlxINKw2cCUnJ/W7TSHQkIO7cfqeE&#10;XLi5z8Ow+QIuLyj5QejdBrGTR8uFE+bh3IkX3tLx/Pg2jrwwDrP8OaU7xum/U0J9iuN5MB/F9Ftu&#10;nv1ecyNJyzSMj4a1KV6enUhiJLjlpS2tJqwZ7YtUmPCfUgHlngptBWs0OqpVD7vBdoe/mBphJ8pH&#10;kLAUoDDQKcw+MGohv2PUwxxJsfp2IJJi1Lzn0AZm6EyGnIzdZBBewNUUa4xGc6PH4XToJNvXgDw2&#10;GhdraJWKWRWbnhqjAApmAbPBkjnNMTN8LtfW62narn4BAAD//wMAUEsDBBQABgAIAAAAIQCsj3Wc&#10;4QAAAA4BAAAPAAAAZHJzL2Rvd25yZXYueG1sTI/BTsMwDIbvSLxDZCRuLFlh7VaaThOCExKiKweO&#10;aeO11RqnNNlW3p70NI72/+n352w7mZ6dcXSdJQnLhQCGVFvdUSPhq3x7WANzXpFWvSWU8IsOtvnt&#10;TaZSbS9U4HnvGxZKyKVKQuv9kHLu6haNcgs7IIXsYEejfBjHhutRXUK56XkkRMyN6ihcaNWALy3W&#10;x/3JSNh9U/Ha/XxUn8Wh6MpyI+g9Pkp5fzftnoF5nPwVhlk/qEMenCp7Iu1YLyFeiSSgIYhF8ghs&#10;RsRqGQGr5l2UPAHPM/7/jfwPAAD//wMAUEsBAi0AFAAGAAgAAAAhALaDOJL+AAAA4QEAABMAAAAA&#10;AAAAAAAAAAAAAAAAAFtDb250ZW50X1R5cGVzXS54bWxQSwECLQAUAAYACAAAACEAOP0h/9YAAACU&#10;AQAACwAAAAAAAAAAAAAAAAAvAQAAX3JlbHMvLnJlbHNQSwECLQAUAAYACAAAACEAEypWO7MCAAC1&#10;BQAADgAAAAAAAAAAAAAAAAAuAgAAZHJzL2Uyb0RvYy54bWxQSwECLQAUAAYACAAAACEArI91nOEA&#10;AAAOAQAADwAAAAAAAAAAAAAAAAANBQAAZHJzL2Rvd25yZXYueG1sUEsFBgAAAAAEAAQA8wAAABsG&#10;AAAAAA==&#10;" filled="f" stroked="f">
              <v:textbox inset="0,0,0,0">
                <w:txbxContent>
                  <w:p w:rsidR="00390CA3" w:rsidRDefault="00BD6A69">
                    <w:pPr>
                      <w:ind w:left="20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hqua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ke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–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3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eac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her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 xml:space="preserve">s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4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nd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udent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9"/>
                        <w:sz w:val="16"/>
                        <w:szCs w:val="16"/>
                      </w:rPr>
                      <w:t>A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i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pacing w:val="-1"/>
                        <w:sz w:val="16"/>
                        <w:szCs w:val="1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sz w:val="16"/>
                        <w:szCs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00000" w:rsidRDefault="00BD6A69">
      <w:r>
        <w:separator/>
      </w:r>
    </w:p>
  </w:footnote>
  <w:footnote w:type="continuationSeparator" w:id="0">
    <w:p w:rsidR="00000000" w:rsidRDefault="00BD6A6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6D6EBB"/>
    <w:multiLevelType w:val="hybridMultilevel"/>
    <w:tmpl w:val="7174DFF4"/>
    <w:lvl w:ilvl="0" w:tplc="3834944C">
      <w:start w:val="1"/>
      <w:numFmt w:val="bullet"/>
      <w:lvlText w:val=""/>
      <w:lvlJc w:val="left"/>
      <w:pPr>
        <w:ind w:hanging="284"/>
      </w:pPr>
      <w:rPr>
        <w:rFonts w:ascii="Symbol" w:eastAsia="Symbol" w:hAnsi="Symbol" w:hint="default"/>
        <w:w w:val="99"/>
        <w:sz w:val="20"/>
        <w:szCs w:val="20"/>
      </w:rPr>
    </w:lvl>
    <w:lvl w:ilvl="1" w:tplc="D51E5AC2">
      <w:start w:val="1"/>
      <w:numFmt w:val="bullet"/>
      <w:lvlText w:val="•"/>
      <w:lvlJc w:val="left"/>
      <w:rPr>
        <w:rFonts w:hint="default"/>
      </w:rPr>
    </w:lvl>
    <w:lvl w:ilvl="2" w:tplc="26F871A8">
      <w:start w:val="1"/>
      <w:numFmt w:val="bullet"/>
      <w:lvlText w:val="•"/>
      <w:lvlJc w:val="left"/>
      <w:rPr>
        <w:rFonts w:hint="default"/>
      </w:rPr>
    </w:lvl>
    <w:lvl w:ilvl="3" w:tplc="D8D4FC48">
      <w:start w:val="1"/>
      <w:numFmt w:val="bullet"/>
      <w:lvlText w:val="•"/>
      <w:lvlJc w:val="left"/>
      <w:rPr>
        <w:rFonts w:hint="default"/>
      </w:rPr>
    </w:lvl>
    <w:lvl w:ilvl="4" w:tplc="0628A1A0">
      <w:start w:val="1"/>
      <w:numFmt w:val="bullet"/>
      <w:lvlText w:val="•"/>
      <w:lvlJc w:val="left"/>
      <w:rPr>
        <w:rFonts w:hint="default"/>
      </w:rPr>
    </w:lvl>
    <w:lvl w:ilvl="5" w:tplc="0C70A918">
      <w:start w:val="1"/>
      <w:numFmt w:val="bullet"/>
      <w:lvlText w:val="•"/>
      <w:lvlJc w:val="left"/>
      <w:rPr>
        <w:rFonts w:hint="default"/>
      </w:rPr>
    </w:lvl>
    <w:lvl w:ilvl="6" w:tplc="8912E0F6">
      <w:start w:val="1"/>
      <w:numFmt w:val="bullet"/>
      <w:lvlText w:val="•"/>
      <w:lvlJc w:val="left"/>
      <w:rPr>
        <w:rFonts w:hint="default"/>
      </w:rPr>
    </w:lvl>
    <w:lvl w:ilvl="7" w:tplc="CB7E1F54">
      <w:start w:val="1"/>
      <w:numFmt w:val="bullet"/>
      <w:lvlText w:val="•"/>
      <w:lvlJc w:val="left"/>
      <w:rPr>
        <w:rFonts w:hint="default"/>
      </w:rPr>
    </w:lvl>
    <w:lvl w:ilvl="8" w:tplc="44DC0B08">
      <w:start w:val="1"/>
      <w:numFmt w:val="bullet"/>
      <w:lvlText w:val="•"/>
      <w:lvlJc w:val="left"/>
      <w:rPr>
        <w:rFonts w:hint="default"/>
      </w:rPr>
    </w:lvl>
  </w:abstractNum>
  <w:abstractNum w:abstractNumId="1">
    <w:nsid w:val="08293B78"/>
    <w:multiLevelType w:val="hybridMultilevel"/>
    <w:tmpl w:val="69E6FF86"/>
    <w:lvl w:ilvl="0" w:tplc="64B4CA2E">
      <w:start w:val="2"/>
      <w:numFmt w:val="decimal"/>
      <w:lvlText w:val="%1"/>
      <w:lvlJc w:val="left"/>
      <w:pPr>
        <w:ind w:hanging="118"/>
        <w:jc w:val="left"/>
      </w:pPr>
      <w:rPr>
        <w:rFonts w:ascii="Arial" w:eastAsia="Arial" w:hAnsi="Arial" w:hint="default"/>
        <w:w w:val="99"/>
        <w:position w:val="10"/>
        <w:sz w:val="13"/>
        <w:szCs w:val="13"/>
      </w:rPr>
    </w:lvl>
    <w:lvl w:ilvl="1" w:tplc="E9EA53E6">
      <w:start w:val="1"/>
      <w:numFmt w:val="bullet"/>
      <w:lvlText w:val="•"/>
      <w:lvlJc w:val="left"/>
      <w:rPr>
        <w:rFonts w:hint="default"/>
      </w:rPr>
    </w:lvl>
    <w:lvl w:ilvl="2" w:tplc="F1AE6530">
      <w:start w:val="1"/>
      <w:numFmt w:val="bullet"/>
      <w:lvlText w:val="•"/>
      <w:lvlJc w:val="left"/>
      <w:rPr>
        <w:rFonts w:hint="default"/>
      </w:rPr>
    </w:lvl>
    <w:lvl w:ilvl="3" w:tplc="44BE88CC">
      <w:start w:val="1"/>
      <w:numFmt w:val="bullet"/>
      <w:lvlText w:val="•"/>
      <w:lvlJc w:val="left"/>
      <w:rPr>
        <w:rFonts w:hint="default"/>
      </w:rPr>
    </w:lvl>
    <w:lvl w:ilvl="4" w:tplc="835CC5EC">
      <w:start w:val="1"/>
      <w:numFmt w:val="bullet"/>
      <w:lvlText w:val="•"/>
      <w:lvlJc w:val="left"/>
      <w:rPr>
        <w:rFonts w:hint="default"/>
      </w:rPr>
    </w:lvl>
    <w:lvl w:ilvl="5" w:tplc="9A16AC9A">
      <w:start w:val="1"/>
      <w:numFmt w:val="bullet"/>
      <w:lvlText w:val="•"/>
      <w:lvlJc w:val="left"/>
      <w:rPr>
        <w:rFonts w:hint="default"/>
      </w:rPr>
    </w:lvl>
    <w:lvl w:ilvl="6" w:tplc="1ABC0AC2">
      <w:start w:val="1"/>
      <w:numFmt w:val="bullet"/>
      <w:lvlText w:val="•"/>
      <w:lvlJc w:val="left"/>
      <w:rPr>
        <w:rFonts w:hint="default"/>
      </w:rPr>
    </w:lvl>
    <w:lvl w:ilvl="7" w:tplc="2BD85D52">
      <w:start w:val="1"/>
      <w:numFmt w:val="bullet"/>
      <w:lvlText w:val="•"/>
      <w:lvlJc w:val="left"/>
      <w:rPr>
        <w:rFonts w:hint="default"/>
      </w:rPr>
    </w:lvl>
    <w:lvl w:ilvl="8" w:tplc="7F42A07C">
      <w:start w:val="1"/>
      <w:numFmt w:val="bullet"/>
      <w:lvlText w:val="•"/>
      <w:lvlJc w:val="left"/>
      <w:rPr>
        <w:rFonts w:hint="default"/>
      </w:rPr>
    </w:lvl>
  </w:abstractNum>
  <w:abstractNum w:abstractNumId="2">
    <w:nsid w:val="09651D53"/>
    <w:multiLevelType w:val="hybridMultilevel"/>
    <w:tmpl w:val="4D9266BA"/>
    <w:lvl w:ilvl="0" w:tplc="488478BE">
      <w:start w:val="1"/>
      <w:numFmt w:val="bullet"/>
      <w:lvlText w:val=""/>
      <w:lvlJc w:val="left"/>
      <w:pPr>
        <w:ind w:hanging="284"/>
      </w:pPr>
      <w:rPr>
        <w:rFonts w:ascii="Symbol" w:eastAsia="Symbol" w:hAnsi="Symbol" w:hint="default"/>
        <w:w w:val="99"/>
        <w:sz w:val="20"/>
        <w:szCs w:val="20"/>
      </w:rPr>
    </w:lvl>
    <w:lvl w:ilvl="1" w:tplc="9A44A9F8">
      <w:start w:val="1"/>
      <w:numFmt w:val="bullet"/>
      <w:lvlText w:val="•"/>
      <w:lvlJc w:val="left"/>
      <w:rPr>
        <w:rFonts w:hint="default"/>
      </w:rPr>
    </w:lvl>
    <w:lvl w:ilvl="2" w:tplc="4176A4A6">
      <w:start w:val="1"/>
      <w:numFmt w:val="bullet"/>
      <w:lvlText w:val="•"/>
      <w:lvlJc w:val="left"/>
      <w:rPr>
        <w:rFonts w:hint="default"/>
      </w:rPr>
    </w:lvl>
    <w:lvl w:ilvl="3" w:tplc="E5F21110">
      <w:start w:val="1"/>
      <w:numFmt w:val="bullet"/>
      <w:lvlText w:val="•"/>
      <w:lvlJc w:val="left"/>
      <w:rPr>
        <w:rFonts w:hint="default"/>
      </w:rPr>
    </w:lvl>
    <w:lvl w:ilvl="4" w:tplc="0C92A442">
      <w:start w:val="1"/>
      <w:numFmt w:val="bullet"/>
      <w:lvlText w:val="•"/>
      <w:lvlJc w:val="left"/>
      <w:rPr>
        <w:rFonts w:hint="default"/>
      </w:rPr>
    </w:lvl>
    <w:lvl w:ilvl="5" w:tplc="1898DC60">
      <w:start w:val="1"/>
      <w:numFmt w:val="bullet"/>
      <w:lvlText w:val="•"/>
      <w:lvlJc w:val="left"/>
      <w:rPr>
        <w:rFonts w:hint="default"/>
      </w:rPr>
    </w:lvl>
    <w:lvl w:ilvl="6" w:tplc="E5F22260">
      <w:start w:val="1"/>
      <w:numFmt w:val="bullet"/>
      <w:lvlText w:val="•"/>
      <w:lvlJc w:val="left"/>
      <w:rPr>
        <w:rFonts w:hint="default"/>
      </w:rPr>
    </w:lvl>
    <w:lvl w:ilvl="7" w:tplc="0FB01936">
      <w:start w:val="1"/>
      <w:numFmt w:val="bullet"/>
      <w:lvlText w:val="•"/>
      <w:lvlJc w:val="left"/>
      <w:rPr>
        <w:rFonts w:hint="default"/>
      </w:rPr>
    </w:lvl>
    <w:lvl w:ilvl="8" w:tplc="99AA79E8">
      <w:start w:val="1"/>
      <w:numFmt w:val="bullet"/>
      <w:lvlText w:val="•"/>
      <w:lvlJc w:val="left"/>
      <w:rPr>
        <w:rFonts w:hint="default"/>
      </w:rPr>
    </w:lvl>
  </w:abstractNum>
  <w:abstractNum w:abstractNumId="3">
    <w:nsid w:val="0F5A1370"/>
    <w:multiLevelType w:val="hybridMultilevel"/>
    <w:tmpl w:val="E3584834"/>
    <w:lvl w:ilvl="0" w:tplc="85A0ADC8">
      <w:start w:val="1"/>
      <w:numFmt w:val="bullet"/>
      <w:lvlText w:val=""/>
      <w:lvlJc w:val="left"/>
      <w:pPr>
        <w:ind w:hanging="284"/>
      </w:pPr>
      <w:rPr>
        <w:rFonts w:ascii="Symbol" w:eastAsia="Symbol" w:hAnsi="Symbol" w:hint="default"/>
        <w:w w:val="99"/>
        <w:sz w:val="20"/>
        <w:szCs w:val="20"/>
      </w:rPr>
    </w:lvl>
    <w:lvl w:ilvl="1" w:tplc="53402928">
      <w:start w:val="1"/>
      <w:numFmt w:val="bullet"/>
      <w:lvlText w:val="•"/>
      <w:lvlJc w:val="left"/>
      <w:rPr>
        <w:rFonts w:hint="default"/>
      </w:rPr>
    </w:lvl>
    <w:lvl w:ilvl="2" w:tplc="36F4A418">
      <w:start w:val="1"/>
      <w:numFmt w:val="bullet"/>
      <w:lvlText w:val="•"/>
      <w:lvlJc w:val="left"/>
      <w:rPr>
        <w:rFonts w:hint="default"/>
      </w:rPr>
    </w:lvl>
    <w:lvl w:ilvl="3" w:tplc="D7FA3B7A">
      <w:start w:val="1"/>
      <w:numFmt w:val="bullet"/>
      <w:lvlText w:val="•"/>
      <w:lvlJc w:val="left"/>
      <w:rPr>
        <w:rFonts w:hint="default"/>
      </w:rPr>
    </w:lvl>
    <w:lvl w:ilvl="4" w:tplc="26027894">
      <w:start w:val="1"/>
      <w:numFmt w:val="bullet"/>
      <w:lvlText w:val="•"/>
      <w:lvlJc w:val="left"/>
      <w:rPr>
        <w:rFonts w:hint="default"/>
      </w:rPr>
    </w:lvl>
    <w:lvl w:ilvl="5" w:tplc="3BE4F12C">
      <w:start w:val="1"/>
      <w:numFmt w:val="bullet"/>
      <w:lvlText w:val="•"/>
      <w:lvlJc w:val="left"/>
      <w:rPr>
        <w:rFonts w:hint="default"/>
      </w:rPr>
    </w:lvl>
    <w:lvl w:ilvl="6" w:tplc="D48CB330">
      <w:start w:val="1"/>
      <w:numFmt w:val="bullet"/>
      <w:lvlText w:val="•"/>
      <w:lvlJc w:val="left"/>
      <w:rPr>
        <w:rFonts w:hint="default"/>
      </w:rPr>
    </w:lvl>
    <w:lvl w:ilvl="7" w:tplc="A61CFFA4">
      <w:start w:val="1"/>
      <w:numFmt w:val="bullet"/>
      <w:lvlText w:val="•"/>
      <w:lvlJc w:val="left"/>
      <w:rPr>
        <w:rFonts w:hint="default"/>
      </w:rPr>
    </w:lvl>
    <w:lvl w:ilvl="8" w:tplc="BFBC1F58">
      <w:start w:val="1"/>
      <w:numFmt w:val="bullet"/>
      <w:lvlText w:val="•"/>
      <w:lvlJc w:val="left"/>
      <w:rPr>
        <w:rFonts w:hint="default"/>
      </w:rPr>
    </w:lvl>
  </w:abstractNum>
  <w:abstractNum w:abstractNumId="4">
    <w:nsid w:val="10664BC0"/>
    <w:multiLevelType w:val="multilevel"/>
    <w:tmpl w:val="2C2275EE"/>
    <w:lvl w:ilvl="0">
      <w:start w:val="5"/>
      <w:numFmt w:val="decimal"/>
      <w:lvlText w:val="%1"/>
      <w:lvlJc w:val="left"/>
      <w:pPr>
        <w:ind w:hanging="387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hanging="387"/>
        <w:jc w:val="left"/>
      </w:pPr>
      <w:rPr>
        <w:rFonts w:ascii="Arial" w:eastAsia="Arial" w:hAnsi="Arial" w:hint="default"/>
        <w:spacing w:val="-1"/>
        <w:w w:val="99"/>
        <w:sz w:val="20"/>
        <w:szCs w:val="20"/>
      </w:rPr>
    </w:lvl>
    <w:lvl w:ilvl="2">
      <w:start w:val="1"/>
      <w:numFmt w:val="bullet"/>
      <w:lvlText w:val=""/>
      <w:lvlJc w:val="left"/>
      <w:pPr>
        <w:ind w:hanging="284"/>
      </w:pPr>
      <w:rPr>
        <w:rFonts w:ascii="Symbol" w:eastAsia="Symbol" w:hAnsi="Symbol" w:hint="default"/>
        <w:w w:val="99"/>
        <w:sz w:val="20"/>
        <w:szCs w:val="20"/>
      </w:rPr>
    </w:lvl>
    <w:lvl w:ilvl="3">
      <w:start w:val="1"/>
      <w:numFmt w:val="bullet"/>
      <w:lvlText w:val="•"/>
      <w:lvlJc w:val="left"/>
      <w:rPr>
        <w:rFonts w:hint="default"/>
      </w:rPr>
    </w:lvl>
    <w:lvl w:ilvl="4">
      <w:start w:val="1"/>
      <w:numFmt w:val="bullet"/>
      <w:lvlText w:val="•"/>
      <w:lvlJc w:val="left"/>
      <w:rPr>
        <w:rFonts w:hint="default"/>
      </w:rPr>
    </w:lvl>
    <w:lvl w:ilvl="5">
      <w:start w:val="1"/>
      <w:numFmt w:val="bullet"/>
      <w:lvlText w:val="•"/>
      <w:lvlJc w:val="left"/>
      <w:rPr>
        <w:rFonts w:hint="default"/>
      </w:rPr>
    </w:lvl>
    <w:lvl w:ilvl="6">
      <w:start w:val="1"/>
      <w:numFmt w:val="bullet"/>
      <w:lvlText w:val="•"/>
      <w:lvlJc w:val="left"/>
      <w:rPr>
        <w:rFonts w:hint="default"/>
      </w:rPr>
    </w:lvl>
    <w:lvl w:ilvl="7">
      <w:start w:val="1"/>
      <w:numFmt w:val="bullet"/>
      <w:lvlText w:val="•"/>
      <w:lvlJc w:val="left"/>
      <w:rPr>
        <w:rFonts w:hint="default"/>
      </w:rPr>
    </w:lvl>
    <w:lvl w:ilvl="8">
      <w:start w:val="1"/>
      <w:numFmt w:val="bullet"/>
      <w:lvlText w:val="•"/>
      <w:lvlJc w:val="left"/>
      <w:rPr>
        <w:rFonts w:hint="default"/>
      </w:rPr>
    </w:lvl>
  </w:abstractNum>
  <w:abstractNum w:abstractNumId="5">
    <w:nsid w:val="123953F2"/>
    <w:multiLevelType w:val="multilevel"/>
    <w:tmpl w:val="9E1E5198"/>
    <w:lvl w:ilvl="0">
      <w:start w:val="3"/>
      <w:numFmt w:val="decimal"/>
      <w:lvlText w:val="%1"/>
      <w:lvlJc w:val="left"/>
      <w:pPr>
        <w:ind w:hanging="332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hanging="332"/>
        <w:jc w:val="left"/>
      </w:pPr>
      <w:rPr>
        <w:rFonts w:ascii="Arial" w:eastAsia="Arial" w:hAnsi="Arial" w:hint="default"/>
        <w:w w:val="99"/>
        <w:sz w:val="20"/>
        <w:szCs w:val="20"/>
      </w:rPr>
    </w:lvl>
    <w:lvl w:ilvl="2">
      <w:start w:val="1"/>
      <w:numFmt w:val="decimal"/>
      <w:lvlText w:val="%3."/>
      <w:lvlJc w:val="left"/>
      <w:pPr>
        <w:ind w:hanging="425"/>
        <w:jc w:val="left"/>
      </w:pPr>
      <w:rPr>
        <w:rFonts w:ascii="Arial" w:eastAsia="Arial" w:hAnsi="Arial" w:hint="default"/>
        <w:spacing w:val="-1"/>
        <w:w w:val="99"/>
        <w:sz w:val="20"/>
        <w:szCs w:val="20"/>
      </w:rPr>
    </w:lvl>
    <w:lvl w:ilvl="3">
      <w:start w:val="1"/>
      <w:numFmt w:val="bullet"/>
      <w:lvlText w:val="•"/>
      <w:lvlJc w:val="left"/>
      <w:rPr>
        <w:rFonts w:hint="default"/>
      </w:rPr>
    </w:lvl>
    <w:lvl w:ilvl="4">
      <w:start w:val="1"/>
      <w:numFmt w:val="bullet"/>
      <w:lvlText w:val="•"/>
      <w:lvlJc w:val="left"/>
      <w:rPr>
        <w:rFonts w:hint="default"/>
      </w:rPr>
    </w:lvl>
    <w:lvl w:ilvl="5">
      <w:start w:val="1"/>
      <w:numFmt w:val="bullet"/>
      <w:lvlText w:val="•"/>
      <w:lvlJc w:val="left"/>
      <w:rPr>
        <w:rFonts w:hint="default"/>
      </w:rPr>
    </w:lvl>
    <w:lvl w:ilvl="6">
      <w:start w:val="1"/>
      <w:numFmt w:val="bullet"/>
      <w:lvlText w:val="•"/>
      <w:lvlJc w:val="left"/>
      <w:rPr>
        <w:rFonts w:hint="default"/>
      </w:rPr>
    </w:lvl>
    <w:lvl w:ilvl="7">
      <w:start w:val="1"/>
      <w:numFmt w:val="bullet"/>
      <w:lvlText w:val="•"/>
      <w:lvlJc w:val="left"/>
      <w:rPr>
        <w:rFonts w:hint="default"/>
      </w:rPr>
    </w:lvl>
    <w:lvl w:ilvl="8">
      <w:start w:val="1"/>
      <w:numFmt w:val="bullet"/>
      <w:lvlText w:val="•"/>
      <w:lvlJc w:val="left"/>
      <w:rPr>
        <w:rFonts w:hint="default"/>
      </w:rPr>
    </w:lvl>
  </w:abstractNum>
  <w:abstractNum w:abstractNumId="6">
    <w:nsid w:val="143F6A97"/>
    <w:multiLevelType w:val="multilevel"/>
    <w:tmpl w:val="B2D06030"/>
    <w:lvl w:ilvl="0">
      <w:start w:val="8"/>
      <w:numFmt w:val="decimal"/>
      <w:lvlText w:val="%1"/>
      <w:lvlJc w:val="left"/>
      <w:pPr>
        <w:ind w:hanging="444"/>
        <w:jc w:val="left"/>
      </w:pPr>
      <w:rPr>
        <w:rFonts w:hint="default"/>
      </w:rPr>
    </w:lvl>
    <w:lvl w:ilvl="1">
      <w:start w:val="35"/>
      <w:numFmt w:val="decimal"/>
      <w:lvlText w:val="%1.%2"/>
      <w:lvlJc w:val="left"/>
      <w:pPr>
        <w:ind w:hanging="444"/>
        <w:jc w:val="left"/>
      </w:pPr>
      <w:rPr>
        <w:rFonts w:ascii="Arial" w:eastAsia="Arial" w:hAnsi="Arial" w:hint="default"/>
        <w:i/>
        <w:spacing w:val="-1"/>
        <w:w w:val="99"/>
        <w:sz w:val="20"/>
        <w:szCs w:val="20"/>
      </w:rPr>
    </w:lvl>
    <w:lvl w:ilvl="2">
      <w:start w:val="1"/>
      <w:numFmt w:val="decimal"/>
      <w:lvlText w:val="%3."/>
      <w:lvlJc w:val="left"/>
      <w:pPr>
        <w:ind w:hanging="425"/>
        <w:jc w:val="left"/>
      </w:pPr>
      <w:rPr>
        <w:rFonts w:ascii="Arial" w:eastAsia="Arial" w:hAnsi="Arial" w:hint="default"/>
        <w:spacing w:val="-1"/>
        <w:w w:val="99"/>
        <w:sz w:val="20"/>
        <w:szCs w:val="20"/>
      </w:rPr>
    </w:lvl>
    <w:lvl w:ilvl="3">
      <w:start w:val="1"/>
      <w:numFmt w:val="bullet"/>
      <w:lvlText w:val="•"/>
      <w:lvlJc w:val="left"/>
      <w:rPr>
        <w:rFonts w:hint="default"/>
      </w:rPr>
    </w:lvl>
    <w:lvl w:ilvl="4">
      <w:start w:val="1"/>
      <w:numFmt w:val="bullet"/>
      <w:lvlText w:val="•"/>
      <w:lvlJc w:val="left"/>
      <w:rPr>
        <w:rFonts w:hint="default"/>
      </w:rPr>
    </w:lvl>
    <w:lvl w:ilvl="5">
      <w:start w:val="1"/>
      <w:numFmt w:val="bullet"/>
      <w:lvlText w:val="•"/>
      <w:lvlJc w:val="left"/>
      <w:rPr>
        <w:rFonts w:hint="default"/>
      </w:rPr>
    </w:lvl>
    <w:lvl w:ilvl="6">
      <w:start w:val="1"/>
      <w:numFmt w:val="bullet"/>
      <w:lvlText w:val="•"/>
      <w:lvlJc w:val="left"/>
      <w:rPr>
        <w:rFonts w:hint="default"/>
      </w:rPr>
    </w:lvl>
    <w:lvl w:ilvl="7">
      <w:start w:val="1"/>
      <w:numFmt w:val="bullet"/>
      <w:lvlText w:val="•"/>
      <w:lvlJc w:val="left"/>
      <w:rPr>
        <w:rFonts w:hint="default"/>
      </w:rPr>
    </w:lvl>
    <w:lvl w:ilvl="8">
      <w:start w:val="1"/>
      <w:numFmt w:val="bullet"/>
      <w:lvlText w:val="•"/>
      <w:lvlJc w:val="left"/>
      <w:rPr>
        <w:rFonts w:hint="default"/>
      </w:rPr>
    </w:lvl>
  </w:abstractNum>
  <w:abstractNum w:abstractNumId="7">
    <w:nsid w:val="19103593"/>
    <w:multiLevelType w:val="hybridMultilevel"/>
    <w:tmpl w:val="150E0B08"/>
    <w:lvl w:ilvl="0" w:tplc="71D0A7FE">
      <w:start w:val="2"/>
      <w:numFmt w:val="decimal"/>
      <w:lvlText w:val="%1"/>
      <w:lvlJc w:val="left"/>
      <w:pPr>
        <w:ind w:hanging="428"/>
        <w:jc w:val="left"/>
      </w:pPr>
      <w:rPr>
        <w:rFonts w:ascii="Arial" w:eastAsia="Arial" w:hAnsi="Arial" w:hint="default"/>
        <w:b/>
        <w:bCs/>
        <w:color w:val="FFFFFF"/>
        <w:sz w:val="18"/>
        <w:szCs w:val="18"/>
      </w:rPr>
    </w:lvl>
    <w:lvl w:ilvl="1" w:tplc="4D5C370A">
      <w:start w:val="1"/>
      <w:numFmt w:val="bullet"/>
      <w:lvlText w:val="•"/>
      <w:lvlJc w:val="left"/>
      <w:rPr>
        <w:rFonts w:hint="default"/>
      </w:rPr>
    </w:lvl>
    <w:lvl w:ilvl="2" w:tplc="042C7780">
      <w:start w:val="1"/>
      <w:numFmt w:val="bullet"/>
      <w:lvlText w:val="•"/>
      <w:lvlJc w:val="left"/>
      <w:rPr>
        <w:rFonts w:hint="default"/>
      </w:rPr>
    </w:lvl>
    <w:lvl w:ilvl="3" w:tplc="01E402BA">
      <w:start w:val="1"/>
      <w:numFmt w:val="bullet"/>
      <w:lvlText w:val="•"/>
      <w:lvlJc w:val="left"/>
      <w:rPr>
        <w:rFonts w:hint="default"/>
      </w:rPr>
    </w:lvl>
    <w:lvl w:ilvl="4" w:tplc="0226E412">
      <w:start w:val="1"/>
      <w:numFmt w:val="bullet"/>
      <w:lvlText w:val="•"/>
      <w:lvlJc w:val="left"/>
      <w:rPr>
        <w:rFonts w:hint="default"/>
      </w:rPr>
    </w:lvl>
    <w:lvl w:ilvl="5" w:tplc="3A58B5B2">
      <w:start w:val="1"/>
      <w:numFmt w:val="bullet"/>
      <w:lvlText w:val="•"/>
      <w:lvlJc w:val="left"/>
      <w:rPr>
        <w:rFonts w:hint="default"/>
      </w:rPr>
    </w:lvl>
    <w:lvl w:ilvl="6" w:tplc="1DAE1CAC">
      <w:start w:val="1"/>
      <w:numFmt w:val="bullet"/>
      <w:lvlText w:val="•"/>
      <w:lvlJc w:val="left"/>
      <w:rPr>
        <w:rFonts w:hint="default"/>
      </w:rPr>
    </w:lvl>
    <w:lvl w:ilvl="7" w:tplc="34B8EB92">
      <w:start w:val="1"/>
      <w:numFmt w:val="bullet"/>
      <w:lvlText w:val="•"/>
      <w:lvlJc w:val="left"/>
      <w:rPr>
        <w:rFonts w:hint="default"/>
      </w:rPr>
    </w:lvl>
    <w:lvl w:ilvl="8" w:tplc="04B4A96C">
      <w:start w:val="1"/>
      <w:numFmt w:val="bullet"/>
      <w:lvlText w:val="•"/>
      <w:lvlJc w:val="left"/>
      <w:rPr>
        <w:rFonts w:hint="default"/>
      </w:rPr>
    </w:lvl>
  </w:abstractNum>
  <w:abstractNum w:abstractNumId="8">
    <w:nsid w:val="1A8E01EB"/>
    <w:multiLevelType w:val="hybridMultilevel"/>
    <w:tmpl w:val="6778EDB4"/>
    <w:lvl w:ilvl="0" w:tplc="D1F05E98">
      <w:start w:val="4"/>
      <w:numFmt w:val="decimal"/>
      <w:lvlText w:val="%1"/>
      <w:lvlJc w:val="left"/>
      <w:pPr>
        <w:ind w:hanging="392"/>
        <w:jc w:val="left"/>
      </w:pPr>
      <w:rPr>
        <w:rFonts w:ascii="Arial" w:eastAsia="Arial" w:hAnsi="Arial" w:hint="default"/>
        <w:b/>
        <w:bCs/>
        <w:color w:val="FFFFFF"/>
        <w:sz w:val="18"/>
        <w:szCs w:val="18"/>
      </w:rPr>
    </w:lvl>
    <w:lvl w:ilvl="1" w:tplc="4AE210BC">
      <w:start w:val="1"/>
      <w:numFmt w:val="bullet"/>
      <w:lvlText w:val="•"/>
      <w:lvlJc w:val="left"/>
      <w:rPr>
        <w:rFonts w:hint="default"/>
      </w:rPr>
    </w:lvl>
    <w:lvl w:ilvl="2" w:tplc="41CC8E5A">
      <w:start w:val="1"/>
      <w:numFmt w:val="bullet"/>
      <w:lvlText w:val="•"/>
      <w:lvlJc w:val="left"/>
      <w:rPr>
        <w:rFonts w:hint="default"/>
      </w:rPr>
    </w:lvl>
    <w:lvl w:ilvl="3" w:tplc="9F24B0F6">
      <w:start w:val="1"/>
      <w:numFmt w:val="bullet"/>
      <w:lvlText w:val="•"/>
      <w:lvlJc w:val="left"/>
      <w:rPr>
        <w:rFonts w:hint="default"/>
      </w:rPr>
    </w:lvl>
    <w:lvl w:ilvl="4" w:tplc="5DA2A11A">
      <w:start w:val="1"/>
      <w:numFmt w:val="bullet"/>
      <w:lvlText w:val="•"/>
      <w:lvlJc w:val="left"/>
      <w:rPr>
        <w:rFonts w:hint="default"/>
      </w:rPr>
    </w:lvl>
    <w:lvl w:ilvl="5" w:tplc="D0329E4C">
      <w:start w:val="1"/>
      <w:numFmt w:val="bullet"/>
      <w:lvlText w:val="•"/>
      <w:lvlJc w:val="left"/>
      <w:rPr>
        <w:rFonts w:hint="default"/>
      </w:rPr>
    </w:lvl>
    <w:lvl w:ilvl="6" w:tplc="486EF570">
      <w:start w:val="1"/>
      <w:numFmt w:val="bullet"/>
      <w:lvlText w:val="•"/>
      <w:lvlJc w:val="left"/>
      <w:rPr>
        <w:rFonts w:hint="default"/>
      </w:rPr>
    </w:lvl>
    <w:lvl w:ilvl="7" w:tplc="8A740F16">
      <w:start w:val="1"/>
      <w:numFmt w:val="bullet"/>
      <w:lvlText w:val="•"/>
      <w:lvlJc w:val="left"/>
      <w:rPr>
        <w:rFonts w:hint="default"/>
      </w:rPr>
    </w:lvl>
    <w:lvl w:ilvl="8" w:tplc="FFC0F078">
      <w:start w:val="1"/>
      <w:numFmt w:val="bullet"/>
      <w:lvlText w:val="•"/>
      <w:lvlJc w:val="left"/>
      <w:rPr>
        <w:rFonts w:hint="default"/>
      </w:rPr>
    </w:lvl>
  </w:abstractNum>
  <w:abstractNum w:abstractNumId="9">
    <w:nsid w:val="3A7444D5"/>
    <w:multiLevelType w:val="hybridMultilevel"/>
    <w:tmpl w:val="DC70442A"/>
    <w:lvl w:ilvl="0" w:tplc="93D269E8">
      <w:start w:val="1"/>
      <w:numFmt w:val="decimal"/>
      <w:lvlText w:val="%1."/>
      <w:lvlJc w:val="left"/>
      <w:pPr>
        <w:ind w:hanging="221"/>
        <w:jc w:val="left"/>
      </w:pPr>
      <w:rPr>
        <w:rFonts w:ascii="Arial" w:eastAsia="Arial" w:hAnsi="Arial" w:hint="default"/>
        <w:w w:val="99"/>
        <w:sz w:val="20"/>
        <w:szCs w:val="20"/>
      </w:rPr>
    </w:lvl>
    <w:lvl w:ilvl="1" w:tplc="7B9C86A8">
      <w:start w:val="1"/>
      <w:numFmt w:val="bullet"/>
      <w:lvlText w:val="•"/>
      <w:lvlJc w:val="left"/>
      <w:rPr>
        <w:rFonts w:hint="default"/>
      </w:rPr>
    </w:lvl>
    <w:lvl w:ilvl="2" w:tplc="6008AE68">
      <w:start w:val="1"/>
      <w:numFmt w:val="bullet"/>
      <w:lvlText w:val="•"/>
      <w:lvlJc w:val="left"/>
      <w:rPr>
        <w:rFonts w:hint="default"/>
      </w:rPr>
    </w:lvl>
    <w:lvl w:ilvl="3" w:tplc="75582FBE">
      <w:start w:val="1"/>
      <w:numFmt w:val="bullet"/>
      <w:lvlText w:val="•"/>
      <w:lvlJc w:val="left"/>
      <w:rPr>
        <w:rFonts w:hint="default"/>
      </w:rPr>
    </w:lvl>
    <w:lvl w:ilvl="4" w:tplc="D4C89B10">
      <w:start w:val="1"/>
      <w:numFmt w:val="bullet"/>
      <w:lvlText w:val="•"/>
      <w:lvlJc w:val="left"/>
      <w:rPr>
        <w:rFonts w:hint="default"/>
      </w:rPr>
    </w:lvl>
    <w:lvl w:ilvl="5" w:tplc="3E803E88">
      <w:start w:val="1"/>
      <w:numFmt w:val="bullet"/>
      <w:lvlText w:val="•"/>
      <w:lvlJc w:val="left"/>
      <w:rPr>
        <w:rFonts w:hint="default"/>
      </w:rPr>
    </w:lvl>
    <w:lvl w:ilvl="6" w:tplc="47C4BA04">
      <w:start w:val="1"/>
      <w:numFmt w:val="bullet"/>
      <w:lvlText w:val="•"/>
      <w:lvlJc w:val="left"/>
      <w:rPr>
        <w:rFonts w:hint="default"/>
      </w:rPr>
    </w:lvl>
    <w:lvl w:ilvl="7" w:tplc="E2E4FF30">
      <w:start w:val="1"/>
      <w:numFmt w:val="bullet"/>
      <w:lvlText w:val="•"/>
      <w:lvlJc w:val="left"/>
      <w:rPr>
        <w:rFonts w:hint="default"/>
      </w:rPr>
    </w:lvl>
    <w:lvl w:ilvl="8" w:tplc="804EB062">
      <w:start w:val="1"/>
      <w:numFmt w:val="bullet"/>
      <w:lvlText w:val="•"/>
      <w:lvlJc w:val="left"/>
      <w:rPr>
        <w:rFonts w:hint="default"/>
      </w:rPr>
    </w:lvl>
  </w:abstractNum>
  <w:abstractNum w:abstractNumId="10">
    <w:nsid w:val="3F9900F0"/>
    <w:multiLevelType w:val="hybridMultilevel"/>
    <w:tmpl w:val="3EBC00D8"/>
    <w:lvl w:ilvl="0" w:tplc="E0B87052">
      <w:start w:val="1"/>
      <w:numFmt w:val="decimal"/>
      <w:lvlText w:val="%1."/>
      <w:lvlJc w:val="left"/>
      <w:pPr>
        <w:ind w:hanging="248"/>
        <w:jc w:val="left"/>
      </w:pPr>
      <w:rPr>
        <w:rFonts w:ascii="Arial" w:eastAsia="Arial" w:hAnsi="Arial" w:hint="default"/>
        <w:sz w:val="22"/>
        <w:szCs w:val="22"/>
      </w:rPr>
    </w:lvl>
    <w:lvl w:ilvl="1" w:tplc="6CC0871E">
      <w:start w:val="1"/>
      <w:numFmt w:val="bullet"/>
      <w:lvlText w:val=""/>
      <w:lvlJc w:val="left"/>
      <w:pPr>
        <w:ind w:hanging="284"/>
      </w:pPr>
      <w:rPr>
        <w:rFonts w:ascii="Symbol" w:eastAsia="Symbol" w:hAnsi="Symbol" w:hint="default"/>
        <w:w w:val="99"/>
        <w:sz w:val="20"/>
        <w:szCs w:val="20"/>
      </w:rPr>
    </w:lvl>
    <w:lvl w:ilvl="2" w:tplc="FF60A496">
      <w:start w:val="1"/>
      <w:numFmt w:val="bullet"/>
      <w:lvlText w:val="•"/>
      <w:lvlJc w:val="left"/>
      <w:rPr>
        <w:rFonts w:hint="default"/>
      </w:rPr>
    </w:lvl>
    <w:lvl w:ilvl="3" w:tplc="A360320C">
      <w:start w:val="1"/>
      <w:numFmt w:val="bullet"/>
      <w:lvlText w:val="•"/>
      <w:lvlJc w:val="left"/>
      <w:rPr>
        <w:rFonts w:hint="default"/>
      </w:rPr>
    </w:lvl>
    <w:lvl w:ilvl="4" w:tplc="5CE89E4A">
      <w:start w:val="1"/>
      <w:numFmt w:val="bullet"/>
      <w:lvlText w:val="•"/>
      <w:lvlJc w:val="left"/>
      <w:rPr>
        <w:rFonts w:hint="default"/>
      </w:rPr>
    </w:lvl>
    <w:lvl w:ilvl="5" w:tplc="0FACA3C6">
      <w:start w:val="1"/>
      <w:numFmt w:val="bullet"/>
      <w:lvlText w:val="•"/>
      <w:lvlJc w:val="left"/>
      <w:rPr>
        <w:rFonts w:hint="default"/>
      </w:rPr>
    </w:lvl>
    <w:lvl w:ilvl="6" w:tplc="5110487C">
      <w:start w:val="1"/>
      <w:numFmt w:val="bullet"/>
      <w:lvlText w:val="•"/>
      <w:lvlJc w:val="left"/>
      <w:rPr>
        <w:rFonts w:hint="default"/>
      </w:rPr>
    </w:lvl>
    <w:lvl w:ilvl="7" w:tplc="20BE9EC6">
      <w:start w:val="1"/>
      <w:numFmt w:val="bullet"/>
      <w:lvlText w:val="•"/>
      <w:lvlJc w:val="left"/>
      <w:rPr>
        <w:rFonts w:hint="default"/>
      </w:rPr>
    </w:lvl>
    <w:lvl w:ilvl="8" w:tplc="8E0609D2">
      <w:start w:val="1"/>
      <w:numFmt w:val="bullet"/>
      <w:lvlText w:val="•"/>
      <w:lvlJc w:val="left"/>
      <w:rPr>
        <w:rFonts w:hint="default"/>
      </w:rPr>
    </w:lvl>
  </w:abstractNum>
  <w:abstractNum w:abstractNumId="11">
    <w:nsid w:val="4D366468"/>
    <w:multiLevelType w:val="hybridMultilevel"/>
    <w:tmpl w:val="7D4E9B00"/>
    <w:lvl w:ilvl="0" w:tplc="C75224C2">
      <w:numFmt w:val="none"/>
      <w:lvlText w:val=""/>
      <w:lvlJc w:val="left"/>
      <w:pPr>
        <w:tabs>
          <w:tab w:val="num" w:pos="360"/>
        </w:tabs>
      </w:pPr>
    </w:lvl>
    <w:lvl w:ilvl="1" w:tplc="AD80A0D0">
      <w:start w:val="1"/>
      <w:numFmt w:val="decimal"/>
      <w:lvlText w:val="%2."/>
      <w:lvlJc w:val="left"/>
      <w:pPr>
        <w:ind w:hanging="425"/>
        <w:jc w:val="left"/>
      </w:pPr>
      <w:rPr>
        <w:rFonts w:ascii="Arial" w:eastAsia="Arial" w:hAnsi="Arial" w:hint="default"/>
        <w:spacing w:val="-1"/>
        <w:w w:val="99"/>
        <w:sz w:val="20"/>
        <w:szCs w:val="20"/>
      </w:rPr>
    </w:lvl>
    <w:lvl w:ilvl="2" w:tplc="E334E1C8">
      <w:start w:val="1"/>
      <w:numFmt w:val="bullet"/>
      <w:lvlText w:val="•"/>
      <w:lvlJc w:val="left"/>
      <w:rPr>
        <w:rFonts w:hint="default"/>
      </w:rPr>
    </w:lvl>
    <w:lvl w:ilvl="3" w:tplc="6CC08ECE">
      <w:start w:val="1"/>
      <w:numFmt w:val="bullet"/>
      <w:lvlText w:val="•"/>
      <w:lvlJc w:val="left"/>
      <w:rPr>
        <w:rFonts w:hint="default"/>
      </w:rPr>
    </w:lvl>
    <w:lvl w:ilvl="4" w:tplc="F7866A70">
      <w:start w:val="1"/>
      <w:numFmt w:val="bullet"/>
      <w:lvlText w:val="•"/>
      <w:lvlJc w:val="left"/>
      <w:rPr>
        <w:rFonts w:hint="default"/>
      </w:rPr>
    </w:lvl>
    <w:lvl w:ilvl="5" w:tplc="BD805C22">
      <w:start w:val="1"/>
      <w:numFmt w:val="bullet"/>
      <w:lvlText w:val="•"/>
      <w:lvlJc w:val="left"/>
      <w:rPr>
        <w:rFonts w:hint="default"/>
      </w:rPr>
    </w:lvl>
    <w:lvl w:ilvl="6" w:tplc="11A66F3E">
      <w:start w:val="1"/>
      <w:numFmt w:val="bullet"/>
      <w:lvlText w:val="•"/>
      <w:lvlJc w:val="left"/>
      <w:rPr>
        <w:rFonts w:hint="default"/>
      </w:rPr>
    </w:lvl>
    <w:lvl w:ilvl="7" w:tplc="FD460EEE">
      <w:start w:val="1"/>
      <w:numFmt w:val="bullet"/>
      <w:lvlText w:val="•"/>
      <w:lvlJc w:val="left"/>
      <w:rPr>
        <w:rFonts w:hint="default"/>
      </w:rPr>
    </w:lvl>
    <w:lvl w:ilvl="8" w:tplc="0A62B152">
      <w:start w:val="1"/>
      <w:numFmt w:val="bullet"/>
      <w:lvlText w:val="•"/>
      <w:lvlJc w:val="left"/>
      <w:rPr>
        <w:rFonts w:hint="default"/>
      </w:rPr>
    </w:lvl>
  </w:abstractNum>
  <w:abstractNum w:abstractNumId="12">
    <w:nsid w:val="5AFD731B"/>
    <w:multiLevelType w:val="hybridMultilevel"/>
    <w:tmpl w:val="54606998"/>
    <w:lvl w:ilvl="0" w:tplc="481CD75C">
      <w:start w:val="5"/>
      <w:numFmt w:val="decimal"/>
      <w:lvlText w:val="%1."/>
      <w:lvlJc w:val="left"/>
      <w:pPr>
        <w:ind w:hanging="216"/>
        <w:jc w:val="left"/>
      </w:pPr>
      <w:rPr>
        <w:rFonts w:ascii="Arial" w:eastAsia="Arial" w:hAnsi="Arial" w:hint="default"/>
        <w:spacing w:val="-1"/>
        <w:w w:val="99"/>
        <w:sz w:val="20"/>
        <w:szCs w:val="20"/>
      </w:rPr>
    </w:lvl>
    <w:lvl w:ilvl="1" w:tplc="67301070">
      <w:start w:val="1"/>
      <w:numFmt w:val="bullet"/>
      <w:lvlText w:val="•"/>
      <w:lvlJc w:val="left"/>
      <w:rPr>
        <w:rFonts w:hint="default"/>
      </w:rPr>
    </w:lvl>
    <w:lvl w:ilvl="2" w:tplc="EDBA96B0">
      <w:start w:val="1"/>
      <w:numFmt w:val="bullet"/>
      <w:lvlText w:val="•"/>
      <w:lvlJc w:val="left"/>
      <w:rPr>
        <w:rFonts w:hint="default"/>
      </w:rPr>
    </w:lvl>
    <w:lvl w:ilvl="3" w:tplc="83C49B64">
      <w:start w:val="1"/>
      <w:numFmt w:val="bullet"/>
      <w:lvlText w:val="•"/>
      <w:lvlJc w:val="left"/>
      <w:rPr>
        <w:rFonts w:hint="default"/>
      </w:rPr>
    </w:lvl>
    <w:lvl w:ilvl="4" w:tplc="ED324AC8">
      <w:start w:val="1"/>
      <w:numFmt w:val="bullet"/>
      <w:lvlText w:val="•"/>
      <w:lvlJc w:val="left"/>
      <w:rPr>
        <w:rFonts w:hint="default"/>
      </w:rPr>
    </w:lvl>
    <w:lvl w:ilvl="5" w:tplc="568E2188">
      <w:start w:val="1"/>
      <w:numFmt w:val="bullet"/>
      <w:lvlText w:val="•"/>
      <w:lvlJc w:val="left"/>
      <w:rPr>
        <w:rFonts w:hint="default"/>
      </w:rPr>
    </w:lvl>
    <w:lvl w:ilvl="6" w:tplc="A9F6ACA6">
      <w:start w:val="1"/>
      <w:numFmt w:val="bullet"/>
      <w:lvlText w:val="•"/>
      <w:lvlJc w:val="left"/>
      <w:rPr>
        <w:rFonts w:hint="default"/>
      </w:rPr>
    </w:lvl>
    <w:lvl w:ilvl="7" w:tplc="0D9A1996">
      <w:start w:val="1"/>
      <w:numFmt w:val="bullet"/>
      <w:lvlText w:val="•"/>
      <w:lvlJc w:val="left"/>
      <w:rPr>
        <w:rFonts w:hint="default"/>
      </w:rPr>
    </w:lvl>
    <w:lvl w:ilvl="8" w:tplc="E32CBDFA">
      <w:start w:val="1"/>
      <w:numFmt w:val="bullet"/>
      <w:lvlText w:val="•"/>
      <w:lvlJc w:val="left"/>
      <w:rPr>
        <w:rFonts w:hint="default"/>
      </w:rPr>
    </w:lvl>
  </w:abstractNum>
  <w:abstractNum w:abstractNumId="13">
    <w:nsid w:val="5CBC5677"/>
    <w:multiLevelType w:val="hybridMultilevel"/>
    <w:tmpl w:val="943C6442"/>
    <w:lvl w:ilvl="0" w:tplc="C30A0B0C">
      <w:start w:val="1"/>
      <w:numFmt w:val="decimal"/>
      <w:lvlText w:val="%1"/>
      <w:lvlJc w:val="left"/>
      <w:pPr>
        <w:ind w:hanging="392"/>
        <w:jc w:val="left"/>
      </w:pPr>
      <w:rPr>
        <w:rFonts w:ascii="Arial" w:eastAsia="Arial" w:hAnsi="Arial" w:hint="default"/>
        <w:b/>
        <w:bCs/>
        <w:color w:val="FFFFFF"/>
        <w:sz w:val="18"/>
        <w:szCs w:val="18"/>
      </w:rPr>
    </w:lvl>
    <w:lvl w:ilvl="1" w:tplc="36F49F98">
      <w:start w:val="1"/>
      <w:numFmt w:val="bullet"/>
      <w:lvlText w:val="•"/>
      <w:lvlJc w:val="left"/>
      <w:rPr>
        <w:rFonts w:hint="default"/>
      </w:rPr>
    </w:lvl>
    <w:lvl w:ilvl="2" w:tplc="220ECEE4">
      <w:start w:val="1"/>
      <w:numFmt w:val="bullet"/>
      <w:lvlText w:val="•"/>
      <w:lvlJc w:val="left"/>
      <w:rPr>
        <w:rFonts w:hint="default"/>
      </w:rPr>
    </w:lvl>
    <w:lvl w:ilvl="3" w:tplc="9216BEA2">
      <w:start w:val="1"/>
      <w:numFmt w:val="bullet"/>
      <w:lvlText w:val="•"/>
      <w:lvlJc w:val="left"/>
      <w:rPr>
        <w:rFonts w:hint="default"/>
      </w:rPr>
    </w:lvl>
    <w:lvl w:ilvl="4" w:tplc="CAE07894">
      <w:start w:val="1"/>
      <w:numFmt w:val="bullet"/>
      <w:lvlText w:val="•"/>
      <w:lvlJc w:val="left"/>
      <w:rPr>
        <w:rFonts w:hint="default"/>
      </w:rPr>
    </w:lvl>
    <w:lvl w:ilvl="5" w:tplc="6AC2FDA4">
      <w:start w:val="1"/>
      <w:numFmt w:val="bullet"/>
      <w:lvlText w:val="•"/>
      <w:lvlJc w:val="left"/>
      <w:rPr>
        <w:rFonts w:hint="default"/>
      </w:rPr>
    </w:lvl>
    <w:lvl w:ilvl="6" w:tplc="2A7AFEC0">
      <w:start w:val="1"/>
      <w:numFmt w:val="bullet"/>
      <w:lvlText w:val="•"/>
      <w:lvlJc w:val="left"/>
      <w:rPr>
        <w:rFonts w:hint="default"/>
      </w:rPr>
    </w:lvl>
    <w:lvl w:ilvl="7" w:tplc="AF18E186">
      <w:start w:val="1"/>
      <w:numFmt w:val="bullet"/>
      <w:lvlText w:val="•"/>
      <w:lvlJc w:val="left"/>
      <w:rPr>
        <w:rFonts w:hint="default"/>
      </w:rPr>
    </w:lvl>
    <w:lvl w:ilvl="8" w:tplc="6972D3F6">
      <w:start w:val="1"/>
      <w:numFmt w:val="bullet"/>
      <w:lvlText w:val="•"/>
      <w:lvlJc w:val="left"/>
      <w:rPr>
        <w:rFonts w:hint="default"/>
      </w:rPr>
    </w:lvl>
  </w:abstractNum>
  <w:abstractNum w:abstractNumId="14">
    <w:nsid w:val="64310152"/>
    <w:multiLevelType w:val="hybridMultilevel"/>
    <w:tmpl w:val="C26E8C36"/>
    <w:lvl w:ilvl="0" w:tplc="5A16939E">
      <w:start w:val="1"/>
      <w:numFmt w:val="bullet"/>
      <w:lvlText w:val="•"/>
      <w:lvlJc w:val="left"/>
      <w:pPr>
        <w:ind w:hanging="288"/>
      </w:pPr>
      <w:rPr>
        <w:rFonts w:ascii="Arial" w:eastAsia="Arial" w:hAnsi="Arial" w:hint="default"/>
        <w:color w:val="D11C26"/>
        <w:w w:val="579"/>
        <w:sz w:val="12"/>
        <w:szCs w:val="12"/>
      </w:rPr>
    </w:lvl>
    <w:lvl w:ilvl="1" w:tplc="89F04412">
      <w:start w:val="1"/>
      <w:numFmt w:val="bullet"/>
      <w:lvlText w:val="•"/>
      <w:lvlJc w:val="left"/>
      <w:rPr>
        <w:rFonts w:hint="default"/>
      </w:rPr>
    </w:lvl>
    <w:lvl w:ilvl="2" w:tplc="BE7AF814">
      <w:start w:val="1"/>
      <w:numFmt w:val="bullet"/>
      <w:lvlText w:val="•"/>
      <w:lvlJc w:val="left"/>
      <w:rPr>
        <w:rFonts w:hint="default"/>
      </w:rPr>
    </w:lvl>
    <w:lvl w:ilvl="3" w:tplc="AB5EB716">
      <w:start w:val="1"/>
      <w:numFmt w:val="bullet"/>
      <w:lvlText w:val="•"/>
      <w:lvlJc w:val="left"/>
      <w:rPr>
        <w:rFonts w:hint="default"/>
      </w:rPr>
    </w:lvl>
    <w:lvl w:ilvl="4" w:tplc="48647B9A">
      <w:start w:val="1"/>
      <w:numFmt w:val="bullet"/>
      <w:lvlText w:val="•"/>
      <w:lvlJc w:val="left"/>
      <w:rPr>
        <w:rFonts w:hint="default"/>
      </w:rPr>
    </w:lvl>
    <w:lvl w:ilvl="5" w:tplc="4D56437C">
      <w:start w:val="1"/>
      <w:numFmt w:val="bullet"/>
      <w:lvlText w:val="•"/>
      <w:lvlJc w:val="left"/>
      <w:rPr>
        <w:rFonts w:hint="default"/>
      </w:rPr>
    </w:lvl>
    <w:lvl w:ilvl="6" w:tplc="64CEAA5C">
      <w:start w:val="1"/>
      <w:numFmt w:val="bullet"/>
      <w:lvlText w:val="•"/>
      <w:lvlJc w:val="left"/>
      <w:rPr>
        <w:rFonts w:hint="default"/>
      </w:rPr>
    </w:lvl>
    <w:lvl w:ilvl="7" w:tplc="00BEE546">
      <w:start w:val="1"/>
      <w:numFmt w:val="bullet"/>
      <w:lvlText w:val="•"/>
      <w:lvlJc w:val="left"/>
      <w:rPr>
        <w:rFonts w:hint="default"/>
      </w:rPr>
    </w:lvl>
    <w:lvl w:ilvl="8" w:tplc="45A058A2">
      <w:start w:val="1"/>
      <w:numFmt w:val="bullet"/>
      <w:lvlText w:val="•"/>
      <w:lvlJc w:val="left"/>
      <w:rPr>
        <w:rFonts w:hint="default"/>
      </w:rPr>
    </w:lvl>
  </w:abstractNum>
  <w:abstractNum w:abstractNumId="15">
    <w:nsid w:val="65757369"/>
    <w:multiLevelType w:val="hybridMultilevel"/>
    <w:tmpl w:val="AB380E6C"/>
    <w:lvl w:ilvl="0" w:tplc="A04E7050">
      <w:start w:val="1"/>
      <w:numFmt w:val="decimal"/>
      <w:lvlText w:val="%1."/>
      <w:lvlJc w:val="left"/>
      <w:pPr>
        <w:ind w:hanging="247"/>
        <w:jc w:val="left"/>
      </w:pPr>
      <w:rPr>
        <w:rFonts w:ascii="Arial" w:eastAsia="Arial" w:hAnsi="Arial" w:hint="default"/>
        <w:spacing w:val="-1"/>
        <w:sz w:val="22"/>
        <w:szCs w:val="22"/>
      </w:rPr>
    </w:lvl>
    <w:lvl w:ilvl="1" w:tplc="18945350">
      <w:start w:val="1"/>
      <w:numFmt w:val="decimal"/>
      <w:lvlText w:val="%2."/>
      <w:lvlJc w:val="left"/>
      <w:pPr>
        <w:ind w:hanging="216"/>
        <w:jc w:val="right"/>
      </w:pPr>
      <w:rPr>
        <w:rFonts w:ascii="Arial" w:eastAsia="Arial" w:hAnsi="Arial" w:hint="default"/>
        <w:w w:val="99"/>
        <w:sz w:val="20"/>
        <w:szCs w:val="20"/>
      </w:rPr>
    </w:lvl>
    <w:lvl w:ilvl="2" w:tplc="75D2971A">
      <w:start w:val="1"/>
      <w:numFmt w:val="decimal"/>
      <w:lvlText w:val="%3."/>
      <w:lvlJc w:val="left"/>
      <w:pPr>
        <w:ind w:hanging="425"/>
        <w:jc w:val="left"/>
      </w:pPr>
      <w:rPr>
        <w:rFonts w:ascii="Arial" w:eastAsia="Arial" w:hAnsi="Arial" w:hint="default"/>
        <w:spacing w:val="-1"/>
        <w:w w:val="99"/>
        <w:sz w:val="20"/>
        <w:szCs w:val="20"/>
      </w:rPr>
    </w:lvl>
    <w:lvl w:ilvl="3" w:tplc="26FCE90A">
      <w:start w:val="1"/>
      <w:numFmt w:val="bullet"/>
      <w:lvlText w:val="•"/>
      <w:lvlJc w:val="left"/>
      <w:rPr>
        <w:rFonts w:hint="default"/>
      </w:rPr>
    </w:lvl>
    <w:lvl w:ilvl="4" w:tplc="E604E99A">
      <w:start w:val="1"/>
      <w:numFmt w:val="bullet"/>
      <w:lvlText w:val="•"/>
      <w:lvlJc w:val="left"/>
      <w:rPr>
        <w:rFonts w:hint="default"/>
      </w:rPr>
    </w:lvl>
    <w:lvl w:ilvl="5" w:tplc="523A0C76">
      <w:start w:val="1"/>
      <w:numFmt w:val="bullet"/>
      <w:lvlText w:val="•"/>
      <w:lvlJc w:val="left"/>
      <w:rPr>
        <w:rFonts w:hint="default"/>
      </w:rPr>
    </w:lvl>
    <w:lvl w:ilvl="6" w:tplc="6B14808E">
      <w:start w:val="1"/>
      <w:numFmt w:val="bullet"/>
      <w:lvlText w:val="•"/>
      <w:lvlJc w:val="left"/>
      <w:rPr>
        <w:rFonts w:hint="default"/>
      </w:rPr>
    </w:lvl>
    <w:lvl w:ilvl="7" w:tplc="32926E68">
      <w:start w:val="1"/>
      <w:numFmt w:val="bullet"/>
      <w:lvlText w:val="•"/>
      <w:lvlJc w:val="left"/>
      <w:rPr>
        <w:rFonts w:hint="default"/>
      </w:rPr>
    </w:lvl>
    <w:lvl w:ilvl="8" w:tplc="F822D7A6">
      <w:start w:val="1"/>
      <w:numFmt w:val="bullet"/>
      <w:lvlText w:val="•"/>
      <w:lvlJc w:val="left"/>
      <w:rPr>
        <w:rFonts w:hint="default"/>
      </w:rPr>
    </w:lvl>
  </w:abstractNum>
  <w:abstractNum w:abstractNumId="16">
    <w:nsid w:val="6BD6426A"/>
    <w:multiLevelType w:val="hybridMultilevel"/>
    <w:tmpl w:val="25581E1C"/>
    <w:lvl w:ilvl="0" w:tplc="91E0D3BA">
      <w:start w:val="1"/>
      <w:numFmt w:val="upperRoman"/>
      <w:lvlText w:val="%1"/>
      <w:lvlJc w:val="left"/>
      <w:pPr>
        <w:ind w:hanging="562"/>
        <w:jc w:val="right"/>
      </w:pPr>
      <w:rPr>
        <w:rFonts w:ascii="Arial" w:eastAsia="Arial" w:hAnsi="Arial" w:hint="default"/>
        <w:sz w:val="18"/>
        <w:szCs w:val="18"/>
      </w:rPr>
    </w:lvl>
    <w:lvl w:ilvl="1" w:tplc="1766091C">
      <w:start w:val="1"/>
      <w:numFmt w:val="bullet"/>
      <w:lvlText w:val="•"/>
      <w:lvlJc w:val="left"/>
      <w:rPr>
        <w:rFonts w:hint="default"/>
      </w:rPr>
    </w:lvl>
    <w:lvl w:ilvl="2" w:tplc="B2DE8EA0">
      <w:start w:val="1"/>
      <w:numFmt w:val="bullet"/>
      <w:lvlText w:val="•"/>
      <w:lvlJc w:val="left"/>
      <w:rPr>
        <w:rFonts w:hint="default"/>
      </w:rPr>
    </w:lvl>
    <w:lvl w:ilvl="3" w:tplc="F98057DC">
      <w:start w:val="1"/>
      <w:numFmt w:val="bullet"/>
      <w:lvlText w:val="•"/>
      <w:lvlJc w:val="left"/>
      <w:rPr>
        <w:rFonts w:hint="default"/>
      </w:rPr>
    </w:lvl>
    <w:lvl w:ilvl="4" w:tplc="1AC09B14">
      <w:start w:val="1"/>
      <w:numFmt w:val="bullet"/>
      <w:lvlText w:val="•"/>
      <w:lvlJc w:val="left"/>
      <w:rPr>
        <w:rFonts w:hint="default"/>
      </w:rPr>
    </w:lvl>
    <w:lvl w:ilvl="5" w:tplc="F43E92A6">
      <w:start w:val="1"/>
      <w:numFmt w:val="bullet"/>
      <w:lvlText w:val="•"/>
      <w:lvlJc w:val="left"/>
      <w:rPr>
        <w:rFonts w:hint="default"/>
      </w:rPr>
    </w:lvl>
    <w:lvl w:ilvl="6" w:tplc="77768692">
      <w:start w:val="1"/>
      <w:numFmt w:val="bullet"/>
      <w:lvlText w:val="•"/>
      <w:lvlJc w:val="left"/>
      <w:rPr>
        <w:rFonts w:hint="default"/>
      </w:rPr>
    </w:lvl>
    <w:lvl w:ilvl="7" w:tplc="EE7A7F62">
      <w:start w:val="1"/>
      <w:numFmt w:val="bullet"/>
      <w:lvlText w:val="•"/>
      <w:lvlJc w:val="left"/>
      <w:rPr>
        <w:rFonts w:hint="default"/>
      </w:rPr>
    </w:lvl>
    <w:lvl w:ilvl="8" w:tplc="55146264">
      <w:start w:val="1"/>
      <w:numFmt w:val="bullet"/>
      <w:lvlText w:val="•"/>
      <w:lvlJc w:val="left"/>
      <w:rPr>
        <w:rFonts w:hint="default"/>
      </w:rPr>
    </w:lvl>
  </w:abstractNum>
  <w:abstractNum w:abstractNumId="17">
    <w:nsid w:val="777E7823"/>
    <w:multiLevelType w:val="hybridMultilevel"/>
    <w:tmpl w:val="39920DC8"/>
    <w:lvl w:ilvl="0" w:tplc="FAF0684A">
      <w:start w:val="1"/>
      <w:numFmt w:val="decimal"/>
      <w:lvlText w:val="%1."/>
      <w:lvlJc w:val="left"/>
      <w:pPr>
        <w:ind w:hanging="425"/>
        <w:jc w:val="right"/>
      </w:pPr>
      <w:rPr>
        <w:rFonts w:ascii="Arial" w:eastAsia="Arial" w:hAnsi="Arial" w:hint="default"/>
        <w:spacing w:val="-1"/>
        <w:w w:val="99"/>
        <w:sz w:val="20"/>
        <w:szCs w:val="20"/>
      </w:rPr>
    </w:lvl>
    <w:lvl w:ilvl="1" w:tplc="3FBC93FA">
      <w:start w:val="1"/>
      <w:numFmt w:val="bullet"/>
      <w:lvlText w:val="•"/>
      <w:lvlJc w:val="left"/>
      <w:rPr>
        <w:rFonts w:hint="default"/>
      </w:rPr>
    </w:lvl>
    <w:lvl w:ilvl="2" w:tplc="83107A02">
      <w:start w:val="1"/>
      <w:numFmt w:val="bullet"/>
      <w:lvlText w:val="•"/>
      <w:lvlJc w:val="left"/>
      <w:rPr>
        <w:rFonts w:hint="default"/>
      </w:rPr>
    </w:lvl>
    <w:lvl w:ilvl="3" w:tplc="21DC73B6">
      <w:start w:val="1"/>
      <w:numFmt w:val="bullet"/>
      <w:lvlText w:val="•"/>
      <w:lvlJc w:val="left"/>
      <w:rPr>
        <w:rFonts w:hint="default"/>
      </w:rPr>
    </w:lvl>
    <w:lvl w:ilvl="4" w:tplc="AFAE2066">
      <w:start w:val="1"/>
      <w:numFmt w:val="bullet"/>
      <w:lvlText w:val="•"/>
      <w:lvlJc w:val="left"/>
      <w:rPr>
        <w:rFonts w:hint="default"/>
      </w:rPr>
    </w:lvl>
    <w:lvl w:ilvl="5" w:tplc="4C48CFEC">
      <w:start w:val="1"/>
      <w:numFmt w:val="bullet"/>
      <w:lvlText w:val="•"/>
      <w:lvlJc w:val="left"/>
      <w:rPr>
        <w:rFonts w:hint="default"/>
      </w:rPr>
    </w:lvl>
    <w:lvl w:ilvl="6" w:tplc="2E8658DE">
      <w:start w:val="1"/>
      <w:numFmt w:val="bullet"/>
      <w:lvlText w:val="•"/>
      <w:lvlJc w:val="left"/>
      <w:rPr>
        <w:rFonts w:hint="default"/>
      </w:rPr>
    </w:lvl>
    <w:lvl w:ilvl="7" w:tplc="D072511C">
      <w:start w:val="1"/>
      <w:numFmt w:val="bullet"/>
      <w:lvlText w:val="•"/>
      <w:lvlJc w:val="left"/>
      <w:rPr>
        <w:rFonts w:hint="default"/>
      </w:rPr>
    </w:lvl>
    <w:lvl w:ilvl="8" w:tplc="16EA84C2">
      <w:start w:val="1"/>
      <w:numFmt w:val="bullet"/>
      <w:lvlText w:val="•"/>
      <w:lvlJc w:val="left"/>
      <w:rPr>
        <w:rFonts w:hint="default"/>
      </w:rPr>
    </w:lvl>
  </w:abstractNum>
  <w:abstractNum w:abstractNumId="18">
    <w:nsid w:val="7EE72FFC"/>
    <w:multiLevelType w:val="hybridMultilevel"/>
    <w:tmpl w:val="35DEDF5A"/>
    <w:lvl w:ilvl="0" w:tplc="1BCA7732">
      <w:start w:val="1"/>
      <w:numFmt w:val="decimal"/>
      <w:lvlText w:val="%1."/>
      <w:lvlJc w:val="left"/>
      <w:pPr>
        <w:ind w:hanging="425"/>
        <w:jc w:val="left"/>
      </w:pPr>
      <w:rPr>
        <w:rFonts w:ascii="Arial" w:eastAsia="Arial" w:hAnsi="Arial" w:hint="default"/>
        <w:spacing w:val="-1"/>
        <w:w w:val="99"/>
        <w:sz w:val="20"/>
        <w:szCs w:val="20"/>
      </w:rPr>
    </w:lvl>
    <w:lvl w:ilvl="1" w:tplc="14BEFE84">
      <w:start w:val="1"/>
      <w:numFmt w:val="bullet"/>
      <w:lvlText w:val="•"/>
      <w:lvlJc w:val="left"/>
      <w:rPr>
        <w:rFonts w:hint="default"/>
      </w:rPr>
    </w:lvl>
    <w:lvl w:ilvl="2" w:tplc="C1404DB8">
      <w:start w:val="1"/>
      <w:numFmt w:val="bullet"/>
      <w:lvlText w:val="•"/>
      <w:lvlJc w:val="left"/>
      <w:rPr>
        <w:rFonts w:hint="default"/>
      </w:rPr>
    </w:lvl>
    <w:lvl w:ilvl="3" w:tplc="09265924">
      <w:start w:val="1"/>
      <w:numFmt w:val="bullet"/>
      <w:lvlText w:val="•"/>
      <w:lvlJc w:val="left"/>
      <w:rPr>
        <w:rFonts w:hint="default"/>
      </w:rPr>
    </w:lvl>
    <w:lvl w:ilvl="4" w:tplc="3E8A91B6">
      <w:start w:val="1"/>
      <w:numFmt w:val="bullet"/>
      <w:lvlText w:val="•"/>
      <w:lvlJc w:val="left"/>
      <w:rPr>
        <w:rFonts w:hint="default"/>
      </w:rPr>
    </w:lvl>
    <w:lvl w:ilvl="5" w:tplc="6BB68E0E">
      <w:start w:val="1"/>
      <w:numFmt w:val="bullet"/>
      <w:lvlText w:val="•"/>
      <w:lvlJc w:val="left"/>
      <w:rPr>
        <w:rFonts w:hint="default"/>
      </w:rPr>
    </w:lvl>
    <w:lvl w:ilvl="6" w:tplc="3D44A91C">
      <w:start w:val="1"/>
      <w:numFmt w:val="bullet"/>
      <w:lvlText w:val="•"/>
      <w:lvlJc w:val="left"/>
      <w:rPr>
        <w:rFonts w:hint="default"/>
      </w:rPr>
    </w:lvl>
    <w:lvl w:ilvl="7" w:tplc="43FA4C52">
      <w:start w:val="1"/>
      <w:numFmt w:val="bullet"/>
      <w:lvlText w:val="•"/>
      <w:lvlJc w:val="left"/>
      <w:rPr>
        <w:rFonts w:hint="default"/>
      </w:rPr>
    </w:lvl>
    <w:lvl w:ilvl="8" w:tplc="35B248E0">
      <w:start w:val="1"/>
      <w:numFmt w:val="bullet"/>
      <w:lvlText w:val="•"/>
      <w:lvlJc w:val="left"/>
      <w:rPr>
        <w:rFonts w:hint="default"/>
      </w:rPr>
    </w:lvl>
  </w:abstractNum>
  <w:num w:numId="1">
    <w:abstractNumId w:val="16"/>
  </w:num>
  <w:num w:numId="2">
    <w:abstractNumId w:val="3"/>
  </w:num>
  <w:num w:numId="3">
    <w:abstractNumId w:val="14"/>
  </w:num>
  <w:num w:numId="4">
    <w:abstractNumId w:val="12"/>
  </w:num>
  <w:num w:numId="5">
    <w:abstractNumId w:val="15"/>
  </w:num>
  <w:num w:numId="6">
    <w:abstractNumId w:val="9"/>
  </w:num>
  <w:num w:numId="7">
    <w:abstractNumId w:val="2"/>
  </w:num>
  <w:num w:numId="8">
    <w:abstractNumId w:val="6"/>
  </w:num>
  <w:num w:numId="9">
    <w:abstractNumId w:val="17"/>
  </w:num>
  <w:num w:numId="10">
    <w:abstractNumId w:val="10"/>
  </w:num>
  <w:num w:numId="11">
    <w:abstractNumId w:val="0"/>
  </w:num>
  <w:num w:numId="12">
    <w:abstractNumId w:val="11"/>
  </w:num>
  <w:num w:numId="13">
    <w:abstractNumId w:val="1"/>
  </w:num>
  <w:num w:numId="14">
    <w:abstractNumId w:val="7"/>
  </w:num>
  <w:num w:numId="15">
    <w:abstractNumId w:val="8"/>
  </w:num>
  <w:num w:numId="16">
    <w:abstractNumId w:val="13"/>
  </w:num>
  <w:num w:numId="17">
    <w:abstractNumId w:val="4"/>
  </w:num>
  <w:num w:numId="18">
    <w:abstractNumId w:val="18"/>
  </w:num>
  <w:num w:numId="1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20"/>
  <w:drawingGridHorizontalSpacing w:val="110"/>
  <w:displayHorizontalDrawingGridEvery w:val="2"/>
  <w:characterSpacingControl w:val="doNotCompress"/>
  <w:hdrShapeDefaults>
    <o:shapedefaults v:ext="edit" spidmax="4092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90CA3"/>
    <w:rsid w:val="00390CA3"/>
    <w:rsid w:val="00BD6A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2"/>
    <o:shapelayout v:ext="edit">
      <o:idmap v:ext="edit" data="1,3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</w:style>
  <w:style w:type="paragraph" w:styleId="Heading1">
    <w:name w:val="heading 1"/>
    <w:basedOn w:val="Normal"/>
    <w:uiPriority w:val="1"/>
    <w:qFormat/>
    <w:pPr>
      <w:spacing w:before="49"/>
      <w:ind w:left="138"/>
      <w:outlineLvl w:val="0"/>
    </w:pPr>
    <w:rPr>
      <w:rFonts w:ascii="Arial" w:eastAsia="Arial" w:hAnsi="Arial"/>
      <w:sz w:val="40"/>
      <w:szCs w:val="40"/>
    </w:rPr>
  </w:style>
  <w:style w:type="paragraph" w:styleId="Heading2">
    <w:name w:val="heading 2"/>
    <w:basedOn w:val="Normal"/>
    <w:uiPriority w:val="1"/>
    <w:qFormat/>
    <w:pPr>
      <w:ind w:left="138"/>
      <w:outlineLvl w:val="1"/>
    </w:pPr>
    <w:rPr>
      <w:rFonts w:ascii="Arial" w:eastAsia="Arial" w:hAnsi="Arial"/>
      <w:sz w:val="30"/>
      <w:szCs w:val="30"/>
    </w:rPr>
  </w:style>
  <w:style w:type="paragraph" w:styleId="Heading3">
    <w:name w:val="heading 3"/>
    <w:basedOn w:val="Normal"/>
    <w:uiPriority w:val="1"/>
    <w:qFormat/>
    <w:pPr>
      <w:ind w:left="138"/>
      <w:outlineLvl w:val="2"/>
    </w:pPr>
    <w:rPr>
      <w:rFonts w:ascii="Arial" w:eastAsia="Arial" w:hAnsi="Arial"/>
      <w:b/>
      <w:bCs/>
      <w:sz w:val="24"/>
      <w:szCs w:val="24"/>
    </w:rPr>
  </w:style>
  <w:style w:type="paragraph" w:styleId="Heading4">
    <w:name w:val="heading 4"/>
    <w:basedOn w:val="Normal"/>
    <w:uiPriority w:val="1"/>
    <w:qFormat/>
    <w:pPr>
      <w:ind w:left="169"/>
      <w:outlineLvl w:val="3"/>
    </w:pPr>
    <w:rPr>
      <w:rFonts w:ascii="Calibri" w:eastAsia="Calibri" w:hAnsi="Calibri"/>
      <w:i/>
      <w:sz w:val="24"/>
      <w:szCs w:val="24"/>
    </w:rPr>
  </w:style>
  <w:style w:type="paragraph" w:styleId="Heading5">
    <w:name w:val="heading 5"/>
    <w:basedOn w:val="Normal"/>
    <w:uiPriority w:val="1"/>
    <w:qFormat/>
    <w:pPr>
      <w:ind w:left="138"/>
      <w:outlineLvl w:val="4"/>
    </w:pPr>
    <w:rPr>
      <w:rFonts w:ascii="Arial" w:eastAsia="Arial" w:hAnsi="Arial"/>
    </w:rPr>
  </w:style>
  <w:style w:type="paragraph" w:styleId="Heading6">
    <w:name w:val="heading 6"/>
    <w:basedOn w:val="Normal"/>
    <w:uiPriority w:val="1"/>
    <w:qFormat/>
    <w:pPr>
      <w:ind w:left="630"/>
      <w:outlineLvl w:val="5"/>
    </w:pPr>
    <w:rPr>
      <w:rFonts w:ascii="Calibri" w:eastAsia="Calibri" w:hAnsi="Calibri"/>
      <w:i/>
    </w:rPr>
  </w:style>
  <w:style w:type="paragraph" w:styleId="Heading7">
    <w:name w:val="heading 7"/>
    <w:basedOn w:val="Normal"/>
    <w:uiPriority w:val="1"/>
    <w:qFormat/>
    <w:pPr>
      <w:ind w:left="138"/>
      <w:outlineLvl w:val="6"/>
    </w:pPr>
    <w:rPr>
      <w:rFonts w:ascii="Arial" w:eastAsia="Arial" w:hAnsi="Arial"/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01"/>
      <w:ind w:left="2"/>
    </w:pPr>
    <w:rPr>
      <w:rFonts w:ascii="Arial" w:eastAsia="Arial" w:hAnsi="Arial"/>
      <w:sz w:val="20"/>
      <w:szCs w:val="20"/>
    </w:rPr>
  </w:style>
  <w:style w:type="paragraph" w:styleId="TOC2">
    <w:name w:val="toc 2"/>
    <w:basedOn w:val="Normal"/>
    <w:uiPriority w:val="1"/>
    <w:qFormat/>
    <w:pPr>
      <w:spacing w:before="60"/>
      <w:ind w:left="144"/>
    </w:pPr>
    <w:rPr>
      <w:rFonts w:ascii="Arial" w:eastAsia="Arial" w:hAnsi="Arial"/>
      <w:sz w:val="20"/>
      <w:szCs w:val="20"/>
    </w:rPr>
  </w:style>
  <w:style w:type="paragraph" w:styleId="TOC3">
    <w:name w:val="toc 3"/>
    <w:basedOn w:val="Normal"/>
    <w:uiPriority w:val="1"/>
    <w:qFormat/>
    <w:pPr>
      <w:spacing w:before="60"/>
      <w:ind w:left="285"/>
    </w:pPr>
    <w:rPr>
      <w:rFonts w:ascii="Arial" w:eastAsia="Arial" w:hAnsi="Arial"/>
      <w:sz w:val="20"/>
      <w:szCs w:val="20"/>
    </w:rPr>
  </w:style>
  <w:style w:type="paragraph" w:styleId="BodyText">
    <w:name w:val="Body Text"/>
    <w:basedOn w:val="Normal"/>
    <w:uiPriority w:val="1"/>
    <w:qFormat/>
    <w:pPr>
      <w:ind w:left="138"/>
    </w:pPr>
    <w:rPr>
      <w:rFonts w:ascii="Arial" w:eastAsia="Arial" w:hAnsi="Arial"/>
      <w:sz w:val="20"/>
      <w:szCs w:val="2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BD6A6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D6A6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</w:style>
  <w:style w:type="paragraph" w:styleId="Heading1">
    <w:name w:val="heading 1"/>
    <w:basedOn w:val="Normal"/>
    <w:uiPriority w:val="1"/>
    <w:qFormat/>
    <w:pPr>
      <w:spacing w:before="49"/>
      <w:ind w:left="138"/>
      <w:outlineLvl w:val="0"/>
    </w:pPr>
    <w:rPr>
      <w:rFonts w:ascii="Arial" w:eastAsia="Arial" w:hAnsi="Arial"/>
      <w:sz w:val="40"/>
      <w:szCs w:val="40"/>
    </w:rPr>
  </w:style>
  <w:style w:type="paragraph" w:styleId="Heading2">
    <w:name w:val="heading 2"/>
    <w:basedOn w:val="Normal"/>
    <w:uiPriority w:val="1"/>
    <w:qFormat/>
    <w:pPr>
      <w:ind w:left="138"/>
      <w:outlineLvl w:val="1"/>
    </w:pPr>
    <w:rPr>
      <w:rFonts w:ascii="Arial" w:eastAsia="Arial" w:hAnsi="Arial"/>
      <w:sz w:val="30"/>
      <w:szCs w:val="30"/>
    </w:rPr>
  </w:style>
  <w:style w:type="paragraph" w:styleId="Heading3">
    <w:name w:val="heading 3"/>
    <w:basedOn w:val="Normal"/>
    <w:uiPriority w:val="1"/>
    <w:qFormat/>
    <w:pPr>
      <w:ind w:left="138"/>
      <w:outlineLvl w:val="2"/>
    </w:pPr>
    <w:rPr>
      <w:rFonts w:ascii="Arial" w:eastAsia="Arial" w:hAnsi="Arial"/>
      <w:b/>
      <w:bCs/>
      <w:sz w:val="24"/>
      <w:szCs w:val="24"/>
    </w:rPr>
  </w:style>
  <w:style w:type="paragraph" w:styleId="Heading4">
    <w:name w:val="heading 4"/>
    <w:basedOn w:val="Normal"/>
    <w:uiPriority w:val="1"/>
    <w:qFormat/>
    <w:pPr>
      <w:ind w:left="169"/>
      <w:outlineLvl w:val="3"/>
    </w:pPr>
    <w:rPr>
      <w:rFonts w:ascii="Calibri" w:eastAsia="Calibri" w:hAnsi="Calibri"/>
      <w:i/>
      <w:sz w:val="24"/>
      <w:szCs w:val="24"/>
    </w:rPr>
  </w:style>
  <w:style w:type="paragraph" w:styleId="Heading5">
    <w:name w:val="heading 5"/>
    <w:basedOn w:val="Normal"/>
    <w:uiPriority w:val="1"/>
    <w:qFormat/>
    <w:pPr>
      <w:ind w:left="138"/>
      <w:outlineLvl w:val="4"/>
    </w:pPr>
    <w:rPr>
      <w:rFonts w:ascii="Arial" w:eastAsia="Arial" w:hAnsi="Arial"/>
    </w:rPr>
  </w:style>
  <w:style w:type="paragraph" w:styleId="Heading6">
    <w:name w:val="heading 6"/>
    <w:basedOn w:val="Normal"/>
    <w:uiPriority w:val="1"/>
    <w:qFormat/>
    <w:pPr>
      <w:ind w:left="630"/>
      <w:outlineLvl w:val="5"/>
    </w:pPr>
    <w:rPr>
      <w:rFonts w:ascii="Calibri" w:eastAsia="Calibri" w:hAnsi="Calibri"/>
      <w:i/>
    </w:rPr>
  </w:style>
  <w:style w:type="paragraph" w:styleId="Heading7">
    <w:name w:val="heading 7"/>
    <w:basedOn w:val="Normal"/>
    <w:uiPriority w:val="1"/>
    <w:qFormat/>
    <w:pPr>
      <w:ind w:left="138"/>
      <w:outlineLvl w:val="6"/>
    </w:pPr>
    <w:rPr>
      <w:rFonts w:ascii="Arial" w:eastAsia="Arial" w:hAnsi="Arial"/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01"/>
      <w:ind w:left="2"/>
    </w:pPr>
    <w:rPr>
      <w:rFonts w:ascii="Arial" w:eastAsia="Arial" w:hAnsi="Arial"/>
      <w:sz w:val="20"/>
      <w:szCs w:val="20"/>
    </w:rPr>
  </w:style>
  <w:style w:type="paragraph" w:styleId="TOC2">
    <w:name w:val="toc 2"/>
    <w:basedOn w:val="Normal"/>
    <w:uiPriority w:val="1"/>
    <w:qFormat/>
    <w:pPr>
      <w:spacing w:before="60"/>
      <w:ind w:left="144"/>
    </w:pPr>
    <w:rPr>
      <w:rFonts w:ascii="Arial" w:eastAsia="Arial" w:hAnsi="Arial"/>
      <w:sz w:val="20"/>
      <w:szCs w:val="20"/>
    </w:rPr>
  </w:style>
  <w:style w:type="paragraph" w:styleId="TOC3">
    <w:name w:val="toc 3"/>
    <w:basedOn w:val="Normal"/>
    <w:uiPriority w:val="1"/>
    <w:qFormat/>
    <w:pPr>
      <w:spacing w:before="60"/>
      <w:ind w:left="285"/>
    </w:pPr>
    <w:rPr>
      <w:rFonts w:ascii="Arial" w:eastAsia="Arial" w:hAnsi="Arial"/>
      <w:sz w:val="20"/>
      <w:szCs w:val="20"/>
    </w:rPr>
  </w:style>
  <w:style w:type="paragraph" w:styleId="BodyText">
    <w:name w:val="Body Text"/>
    <w:basedOn w:val="Normal"/>
    <w:uiPriority w:val="1"/>
    <w:qFormat/>
    <w:pPr>
      <w:ind w:left="138"/>
    </w:pPr>
    <w:rPr>
      <w:rFonts w:ascii="Arial" w:eastAsia="Arial" w:hAnsi="Arial"/>
      <w:sz w:val="20"/>
      <w:szCs w:val="2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BD6A6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D6A6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1.xml"/><Relationship Id="rId117" Type="http://schemas.openxmlformats.org/officeDocument/2006/relationships/footer" Target="footer47.xml"/><Relationship Id="rId21" Type="http://schemas.openxmlformats.org/officeDocument/2006/relationships/image" Target="media/image13.png"/><Relationship Id="rId42" Type="http://schemas.openxmlformats.org/officeDocument/2006/relationships/footer" Target="footer10.xml"/><Relationship Id="rId47" Type="http://schemas.openxmlformats.org/officeDocument/2006/relationships/footer" Target="footer12.xml"/><Relationship Id="rId63" Type="http://schemas.openxmlformats.org/officeDocument/2006/relationships/image" Target="media/image30.jpeg"/><Relationship Id="rId68" Type="http://schemas.openxmlformats.org/officeDocument/2006/relationships/hyperlink" Target="http://landslides.usgs.gov/learning/images/foreign/ElSalvadorslide.jpg" TargetMode="External"/><Relationship Id="rId84" Type="http://schemas.openxmlformats.org/officeDocument/2006/relationships/footer" Target="footer31.xml"/><Relationship Id="rId89" Type="http://schemas.openxmlformats.org/officeDocument/2006/relationships/hyperlink" Target="http://www.scribd.com/doc/90060186/A-Commonwealth-of-Thieves-The-Improbable-Birth-of-Australia" TargetMode="External"/><Relationship Id="rId112" Type="http://schemas.openxmlformats.org/officeDocument/2006/relationships/footer" Target="footer44.xml"/><Relationship Id="rId133" Type="http://schemas.openxmlformats.org/officeDocument/2006/relationships/footer" Target="footer51.xml"/><Relationship Id="rId138" Type="http://schemas.openxmlformats.org/officeDocument/2006/relationships/footer" Target="footer54.xml"/><Relationship Id="rId154" Type="http://schemas.openxmlformats.org/officeDocument/2006/relationships/footer" Target="footer64.xml"/><Relationship Id="rId159" Type="http://schemas.openxmlformats.org/officeDocument/2006/relationships/image" Target="media/image58.jpeg"/><Relationship Id="rId175" Type="http://schemas.openxmlformats.org/officeDocument/2006/relationships/footer" Target="footer76.xml"/><Relationship Id="rId170" Type="http://schemas.openxmlformats.org/officeDocument/2006/relationships/image" Target="media/image62.jpeg"/><Relationship Id="rId16" Type="http://schemas.openxmlformats.org/officeDocument/2006/relationships/image" Target="media/image9.jpeg"/><Relationship Id="rId107" Type="http://schemas.openxmlformats.org/officeDocument/2006/relationships/hyperlink" Target="http://www.ga.gov.au/hazards/our-capabilities/case-studies/another-earthquake-in-the-cadell-fault-scarp.html" TargetMode="External"/><Relationship Id="rId11" Type="http://schemas.openxmlformats.org/officeDocument/2006/relationships/image" Target="media/image4.jpeg"/><Relationship Id="rId32" Type="http://schemas.openxmlformats.org/officeDocument/2006/relationships/image" Target="media/image17.jpeg"/><Relationship Id="rId37" Type="http://schemas.openxmlformats.org/officeDocument/2006/relationships/footer" Target="footer7.xml"/><Relationship Id="rId53" Type="http://schemas.openxmlformats.org/officeDocument/2006/relationships/footer" Target="footer15.xml"/><Relationship Id="rId58" Type="http://schemas.openxmlformats.org/officeDocument/2006/relationships/footer" Target="footer18.xml"/><Relationship Id="rId74" Type="http://schemas.openxmlformats.org/officeDocument/2006/relationships/footer" Target="footer26.xml"/><Relationship Id="rId79" Type="http://schemas.openxmlformats.org/officeDocument/2006/relationships/footer" Target="footer29.xml"/><Relationship Id="rId102" Type="http://schemas.openxmlformats.org/officeDocument/2006/relationships/footer" Target="footer40.xml"/><Relationship Id="rId123" Type="http://schemas.openxmlformats.org/officeDocument/2006/relationships/hyperlink" Target="http://www.geonet.org.nz/earthquake/index.html" TargetMode="External"/><Relationship Id="rId128" Type="http://schemas.openxmlformats.org/officeDocument/2006/relationships/hyperlink" Target="http://www.bom.gov.au/tsunami/about/jatwc.shtml" TargetMode="External"/><Relationship Id="rId144" Type="http://schemas.openxmlformats.org/officeDocument/2006/relationships/footer" Target="footer58.xml"/><Relationship Id="rId149" Type="http://schemas.openxmlformats.org/officeDocument/2006/relationships/image" Target="media/image56.jpeg"/><Relationship Id="rId5" Type="http://schemas.openxmlformats.org/officeDocument/2006/relationships/webSettings" Target="webSettings.xml"/><Relationship Id="rId90" Type="http://schemas.openxmlformats.org/officeDocument/2006/relationships/hyperlink" Target="http://www.scribd.com/doc/90060186/A-Commonwealth-of-Thieves-The-Improbable-Birth-of-Australia" TargetMode="External"/><Relationship Id="rId95" Type="http://schemas.openxmlformats.org/officeDocument/2006/relationships/image" Target="media/image40.jpeg"/><Relationship Id="rId160" Type="http://schemas.openxmlformats.org/officeDocument/2006/relationships/footer" Target="footer68.xml"/><Relationship Id="rId165" Type="http://schemas.openxmlformats.org/officeDocument/2006/relationships/footer" Target="footer72.xml"/><Relationship Id="rId181" Type="http://schemas.openxmlformats.org/officeDocument/2006/relationships/footer" Target="footer78.xml"/><Relationship Id="rId186" Type="http://schemas.openxmlformats.org/officeDocument/2006/relationships/theme" Target="theme/theme1.xml"/><Relationship Id="rId22" Type="http://schemas.openxmlformats.org/officeDocument/2006/relationships/image" Target="media/image14.png"/><Relationship Id="rId27" Type="http://schemas.openxmlformats.org/officeDocument/2006/relationships/footer" Target="footer2.xml"/><Relationship Id="rId43" Type="http://schemas.openxmlformats.org/officeDocument/2006/relationships/image" Target="media/image22.jpeg"/><Relationship Id="rId48" Type="http://schemas.openxmlformats.org/officeDocument/2006/relationships/footer" Target="footer13.xml"/><Relationship Id="rId64" Type="http://schemas.openxmlformats.org/officeDocument/2006/relationships/hyperlink" Target="http://www.ga.gov.au/education" TargetMode="External"/><Relationship Id="rId69" Type="http://schemas.openxmlformats.org/officeDocument/2006/relationships/footer" Target="footer23.xml"/><Relationship Id="rId113" Type="http://schemas.openxmlformats.org/officeDocument/2006/relationships/image" Target="media/image48.jpeg"/><Relationship Id="rId118" Type="http://schemas.openxmlformats.org/officeDocument/2006/relationships/hyperlink" Target="http://www.iris.edu/hq" TargetMode="External"/><Relationship Id="rId134" Type="http://schemas.openxmlformats.org/officeDocument/2006/relationships/footer" Target="footer52.xml"/><Relationship Id="rId139" Type="http://schemas.openxmlformats.org/officeDocument/2006/relationships/image" Target="media/image52.jpeg"/><Relationship Id="rId80" Type="http://schemas.openxmlformats.org/officeDocument/2006/relationships/image" Target="media/image34.jpeg"/><Relationship Id="rId85" Type="http://schemas.openxmlformats.org/officeDocument/2006/relationships/image" Target="media/image37.jpeg"/><Relationship Id="rId150" Type="http://schemas.openxmlformats.org/officeDocument/2006/relationships/footer" Target="footer61.xml"/><Relationship Id="rId155" Type="http://schemas.openxmlformats.org/officeDocument/2006/relationships/footer" Target="footer65.xml"/><Relationship Id="rId171" Type="http://schemas.openxmlformats.org/officeDocument/2006/relationships/image" Target="media/image63.jpeg"/><Relationship Id="rId176" Type="http://schemas.openxmlformats.org/officeDocument/2006/relationships/image" Target="media/image66.jpeg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33" Type="http://schemas.openxmlformats.org/officeDocument/2006/relationships/footer" Target="footer5.xml"/><Relationship Id="rId38" Type="http://schemas.openxmlformats.org/officeDocument/2006/relationships/image" Target="media/image20.jpeg"/><Relationship Id="rId59" Type="http://schemas.openxmlformats.org/officeDocument/2006/relationships/image" Target="media/image29.jpeg"/><Relationship Id="rId103" Type="http://schemas.openxmlformats.org/officeDocument/2006/relationships/image" Target="media/image44.jpeg"/><Relationship Id="rId108" Type="http://schemas.openxmlformats.org/officeDocument/2006/relationships/footer" Target="footer42.xml"/><Relationship Id="rId124" Type="http://schemas.openxmlformats.org/officeDocument/2006/relationships/hyperlink" Target="http://earthquake.usgs.gov/" TargetMode="External"/><Relationship Id="rId129" Type="http://schemas.openxmlformats.org/officeDocument/2006/relationships/hyperlink" Target="http://www.ga.gov.au/education" TargetMode="External"/><Relationship Id="rId54" Type="http://schemas.openxmlformats.org/officeDocument/2006/relationships/footer" Target="footer16.xml"/><Relationship Id="rId70" Type="http://schemas.openxmlformats.org/officeDocument/2006/relationships/footer" Target="footer24.xml"/><Relationship Id="rId75" Type="http://schemas.openxmlformats.org/officeDocument/2006/relationships/image" Target="media/image32.jpeg"/><Relationship Id="rId91" Type="http://schemas.openxmlformats.org/officeDocument/2006/relationships/footer" Target="footer34.xml"/><Relationship Id="rId96" Type="http://schemas.openxmlformats.org/officeDocument/2006/relationships/footer" Target="footer37.xml"/><Relationship Id="rId140" Type="http://schemas.openxmlformats.org/officeDocument/2006/relationships/footer" Target="footer55.xml"/><Relationship Id="rId145" Type="http://schemas.openxmlformats.org/officeDocument/2006/relationships/image" Target="media/image54.jpeg"/><Relationship Id="rId161" Type="http://schemas.openxmlformats.org/officeDocument/2006/relationships/footer" Target="footer69.xml"/><Relationship Id="rId166" Type="http://schemas.openxmlformats.org/officeDocument/2006/relationships/image" Target="media/image60.jpeg"/><Relationship Id="rId182" Type="http://schemas.openxmlformats.org/officeDocument/2006/relationships/footer" Target="footer79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23" Type="http://schemas.openxmlformats.org/officeDocument/2006/relationships/hyperlink" Target="http://creativecommons.org/licenses/by/4.0/legalcode" TargetMode="External"/><Relationship Id="rId28" Type="http://schemas.openxmlformats.org/officeDocument/2006/relationships/image" Target="media/image15.jpeg"/><Relationship Id="rId49" Type="http://schemas.openxmlformats.org/officeDocument/2006/relationships/image" Target="media/image24.jpeg"/><Relationship Id="rId114" Type="http://schemas.openxmlformats.org/officeDocument/2006/relationships/footer" Target="footer45.xml"/><Relationship Id="rId119" Type="http://schemas.openxmlformats.org/officeDocument/2006/relationships/hyperlink" Target="http://www.iris.edu/hq/retm/event/1328" TargetMode="External"/><Relationship Id="rId44" Type="http://schemas.openxmlformats.org/officeDocument/2006/relationships/footer" Target="footer11.xml"/><Relationship Id="rId60" Type="http://schemas.openxmlformats.org/officeDocument/2006/relationships/footer" Target="footer19.xml"/><Relationship Id="rId65" Type="http://schemas.openxmlformats.org/officeDocument/2006/relationships/footer" Target="footer22.xml"/><Relationship Id="rId81" Type="http://schemas.openxmlformats.org/officeDocument/2006/relationships/footer" Target="footer30.xml"/><Relationship Id="rId86" Type="http://schemas.openxmlformats.org/officeDocument/2006/relationships/footer" Target="footer32.xml"/><Relationship Id="rId130" Type="http://schemas.openxmlformats.org/officeDocument/2006/relationships/footer" Target="footer48.xml"/><Relationship Id="rId135" Type="http://schemas.openxmlformats.org/officeDocument/2006/relationships/image" Target="media/image50.png"/><Relationship Id="rId151" Type="http://schemas.openxmlformats.org/officeDocument/2006/relationships/footer" Target="footer62.xml"/><Relationship Id="rId156" Type="http://schemas.openxmlformats.org/officeDocument/2006/relationships/footer" Target="footer66.xml"/><Relationship Id="rId177" Type="http://schemas.openxmlformats.org/officeDocument/2006/relationships/image" Target="media/image67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72" Type="http://schemas.openxmlformats.org/officeDocument/2006/relationships/image" Target="media/image64.jpeg"/><Relationship Id="rId180" Type="http://schemas.openxmlformats.org/officeDocument/2006/relationships/image" Target="media/image69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footer" Target="footer8.xml"/><Relationship Id="rId109" Type="http://schemas.openxmlformats.org/officeDocument/2006/relationships/image" Target="media/image46.jpeg"/><Relationship Id="rId34" Type="http://schemas.openxmlformats.org/officeDocument/2006/relationships/image" Target="media/image18.jpeg"/><Relationship Id="rId50" Type="http://schemas.openxmlformats.org/officeDocument/2006/relationships/footer" Target="footer14.xml"/><Relationship Id="rId55" Type="http://schemas.openxmlformats.org/officeDocument/2006/relationships/image" Target="media/image27.jpeg"/><Relationship Id="rId76" Type="http://schemas.openxmlformats.org/officeDocument/2006/relationships/footer" Target="footer27.xml"/><Relationship Id="rId97" Type="http://schemas.openxmlformats.org/officeDocument/2006/relationships/image" Target="media/image41.jpeg"/><Relationship Id="rId104" Type="http://schemas.openxmlformats.org/officeDocument/2006/relationships/footer" Target="footer41.xml"/><Relationship Id="rId120" Type="http://schemas.openxmlformats.org/officeDocument/2006/relationships/hyperlink" Target="http://www.iris.edu/hq/publications/posters" TargetMode="External"/><Relationship Id="rId125" Type="http://schemas.openxmlformats.org/officeDocument/2006/relationships/hyperlink" Target="http://www.pir.sa.gov.au/minerals/earthquakes/" TargetMode="External"/><Relationship Id="rId141" Type="http://schemas.openxmlformats.org/officeDocument/2006/relationships/footer" Target="footer56.xml"/><Relationship Id="rId146" Type="http://schemas.openxmlformats.org/officeDocument/2006/relationships/footer" Target="footer59.xml"/><Relationship Id="rId167" Type="http://schemas.openxmlformats.org/officeDocument/2006/relationships/footer" Target="footer73.xml"/><Relationship Id="rId7" Type="http://schemas.openxmlformats.org/officeDocument/2006/relationships/endnotes" Target="endnotes.xml"/><Relationship Id="rId71" Type="http://schemas.openxmlformats.org/officeDocument/2006/relationships/hyperlink" Target="http://earthquake.usgs.gov/earthquakes/eqarchives/year/mag8/magnitude8_1900_date.php" TargetMode="External"/><Relationship Id="rId92" Type="http://schemas.openxmlformats.org/officeDocument/2006/relationships/footer" Target="footer35.xml"/><Relationship Id="rId162" Type="http://schemas.openxmlformats.org/officeDocument/2006/relationships/footer" Target="footer70.xml"/><Relationship Id="rId183" Type="http://schemas.openxmlformats.org/officeDocument/2006/relationships/footer" Target="footer80.xml"/><Relationship Id="rId2" Type="http://schemas.openxmlformats.org/officeDocument/2006/relationships/styles" Target="styles.xml"/><Relationship Id="rId29" Type="http://schemas.openxmlformats.org/officeDocument/2006/relationships/footer" Target="footer3.xml"/><Relationship Id="rId24" Type="http://schemas.openxmlformats.org/officeDocument/2006/relationships/hyperlink" Target="mailto:clientservices@ga.gov.au" TargetMode="External"/><Relationship Id="rId40" Type="http://schemas.openxmlformats.org/officeDocument/2006/relationships/footer" Target="footer9.xml"/><Relationship Id="rId45" Type="http://schemas.openxmlformats.org/officeDocument/2006/relationships/image" Target="media/image23.jpeg"/><Relationship Id="rId66" Type="http://schemas.openxmlformats.org/officeDocument/2006/relationships/image" Target="media/image31.jpeg"/><Relationship Id="rId87" Type="http://schemas.openxmlformats.org/officeDocument/2006/relationships/footer" Target="footer33.xml"/><Relationship Id="rId110" Type="http://schemas.openxmlformats.org/officeDocument/2006/relationships/footer" Target="footer43.xml"/><Relationship Id="rId115" Type="http://schemas.openxmlformats.org/officeDocument/2006/relationships/footer" Target="footer46.xml"/><Relationship Id="rId131" Type="http://schemas.openxmlformats.org/officeDocument/2006/relationships/footer" Target="footer49.xml"/><Relationship Id="rId136" Type="http://schemas.openxmlformats.org/officeDocument/2006/relationships/footer" Target="footer53.xml"/><Relationship Id="rId157" Type="http://schemas.openxmlformats.org/officeDocument/2006/relationships/hyperlink" Target="http://earthquake.usgs.gov/hazards/about/basics.php" TargetMode="External"/><Relationship Id="rId178" Type="http://schemas.openxmlformats.org/officeDocument/2006/relationships/footer" Target="footer77.xml"/><Relationship Id="rId61" Type="http://schemas.openxmlformats.org/officeDocument/2006/relationships/footer" Target="footer20.xml"/><Relationship Id="rId82" Type="http://schemas.openxmlformats.org/officeDocument/2006/relationships/image" Target="media/image35.png"/><Relationship Id="rId152" Type="http://schemas.openxmlformats.org/officeDocument/2006/relationships/image" Target="media/image57.jpeg"/><Relationship Id="rId173" Type="http://schemas.openxmlformats.org/officeDocument/2006/relationships/footer" Target="footer75.xml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30" Type="http://schemas.openxmlformats.org/officeDocument/2006/relationships/image" Target="media/image16.jpeg"/><Relationship Id="rId35" Type="http://schemas.openxmlformats.org/officeDocument/2006/relationships/footer" Target="footer6.xml"/><Relationship Id="rId56" Type="http://schemas.openxmlformats.org/officeDocument/2006/relationships/image" Target="media/image28.jpeg"/><Relationship Id="rId77" Type="http://schemas.openxmlformats.org/officeDocument/2006/relationships/image" Target="media/image33.jpeg"/><Relationship Id="rId100" Type="http://schemas.openxmlformats.org/officeDocument/2006/relationships/footer" Target="footer39.xml"/><Relationship Id="rId105" Type="http://schemas.openxmlformats.org/officeDocument/2006/relationships/image" Target="media/image45.jpeg"/><Relationship Id="rId126" Type="http://schemas.openxmlformats.org/officeDocument/2006/relationships/hyperlink" Target="http://www.seismicity.see.uwa.edu.au/" TargetMode="External"/><Relationship Id="rId147" Type="http://schemas.openxmlformats.org/officeDocument/2006/relationships/image" Target="media/image55.jpeg"/><Relationship Id="rId168" Type="http://schemas.openxmlformats.org/officeDocument/2006/relationships/footer" Target="footer74.xml"/><Relationship Id="rId8" Type="http://schemas.openxmlformats.org/officeDocument/2006/relationships/image" Target="media/image1.jpeg"/><Relationship Id="rId51" Type="http://schemas.openxmlformats.org/officeDocument/2006/relationships/image" Target="media/image25.jpeg"/><Relationship Id="rId72" Type="http://schemas.openxmlformats.org/officeDocument/2006/relationships/footer" Target="footer25.xml"/><Relationship Id="rId93" Type="http://schemas.openxmlformats.org/officeDocument/2006/relationships/image" Target="media/image39.png"/><Relationship Id="rId98" Type="http://schemas.openxmlformats.org/officeDocument/2006/relationships/footer" Target="footer38.xml"/><Relationship Id="rId121" Type="http://schemas.openxmlformats.org/officeDocument/2006/relationships/hyperlink" Target="http://www.earthquakes.bgs.ac.uk/" TargetMode="External"/><Relationship Id="rId142" Type="http://schemas.openxmlformats.org/officeDocument/2006/relationships/image" Target="media/image53.jpeg"/><Relationship Id="rId163" Type="http://schemas.openxmlformats.org/officeDocument/2006/relationships/footer" Target="footer71.xml"/><Relationship Id="rId184" Type="http://schemas.openxmlformats.org/officeDocument/2006/relationships/footer" Target="footer81.xml"/><Relationship Id="rId3" Type="http://schemas.microsoft.com/office/2007/relationships/stylesWithEffects" Target="stylesWithEffects.xml"/><Relationship Id="rId25" Type="http://schemas.openxmlformats.org/officeDocument/2006/relationships/hyperlink" Target="http://dx.doi.org/10.11636/Record.2014.006" TargetMode="External"/><Relationship Id="rId46" Type="http://schemas.openxmlformats.org/officeDocument/2006/relationships/hyperlink" Target="http://qcn.standford.edu/)" TargetMode="External"/><Relationship Id="rId67" Type="http://schemas.openxmlformats.org/officeDocument/2006/relationships/hyperlink" Target="http://landslides.usgs.gov/learning/images/foreign/ElSalvadorslide.jpg" TargetMode="External"/><Relationship Id="rId116" Type="http://schemas.openxmlformats.org/officeDocument/2006/relationships/image" Target="media/image49.jpeg"/><Relationship Id="rId137" Type="http://schemas.openxmlformats.org/officeDocument/2006/relationships/image" Target="media/image51.png"/><Relationship Id="rId158" Type="http://schemas.openxmlformats.org/officeDocument/2006/relationships/footer" Target="footer67.xml"/><Relationship Id="rId20" Type="http://schemas.openxmlformats.org/officeDocument/2006/relationships/hyperlink" Target="http://www.ga.gov.au/" TargetMode="External"/><Relationship Id="rId41" Type="http://schemas.openxmlformats.org/officeDocument/2006/relationships/image" Target="media/image21.jpeg"/><Relationship Id="rId62" Type="http://schemas.openxmlformats.org/officeDocument/2006/relationships/footer" Target="footer21.xml"/><Relationship Id="rId83" Type="http://schemas.openxmlformats.org/officeDocument/2006/relationships/image" Target="media/image36.jpeg"/><Relationship Id="rId88" Type="http://schemas.openxmlformats.org/officeDocument/2006/relationships/image" Target="media/image38.jpeg"/><Relationship Id="rId111" Type="http://schemas.openxmlformats.org/officeDocument/2006/relationships/image" Target="media/image47.jpeg"/><Relationship Id="rId132" Type="http://schemas.openxmlformats.org/officeDocument/2006/relationships/footer" Target="footer50.xml"/><Relationship Id="rId153" Type="http://schemas.openxmlformats.org/officeDocument/2006/relationships/footer" Target="footer63.xml"/><Relationship Id="rId174" Type="http://schemas.openxmlformats.org/officeDocument/2006/relationships/image" Target="media/image65.jpeg"/><Relationship Id="rId179" Type="http://schemas.openxmlformats.org/officeDocument/2006/relationships/image" Target="media/image68.jpeg"/><Relationship Id="rId15" Type="http://schemas.openxmlformats.org/officeDocument/2006/relationships/image" Target="media/image8.jpeg"/><Relationship Id="rId36" Type="http://schemas.openxmlformats.org/officeDocument/2006/relationships/image" Target="media/image19.jpeg"/><Relationship Id="rId57" Type="http://schemas.openxmlformats.org/officeDocument/2006/relationships/footer" Target="footer17.xml"/><Relationship Id="rId106" Type="http://schemas.openxmlformats.org/officeDocument/2006/relationships/hyperlink" Target="http://www.ga.gov.au/hazards/our-capabilities/case-studies/another-earthquake-in-the-cadell-fault-scarp.html" TargetMode="External"/><Relationship Id="rId127" Type="http://schemas.openxmlformats.org/officeDocument/2006/relationships/hyperlink" Target="http://www.quakes.uq.edu.au/" TargetMode="External"/><Relationship Id="rId10" Type="http://schemas.openxmlformats.org/officeDocument/2006/relationships/image" Target="media/image3.jpeg"/><Relationship Id="rId31" Type="http://schemas.openxmlformats.org/officeDocument/2006/relationships/footer" Target="footer4.xml"/><Relationship Id="rId52" Type="http://schemas.openxmlformats.org/officeDocument/2006/relationships/image" Target="media/image26.jpeg"/><Relationship Id="rId73" Type="http://schemas.openxmlformats.org/officeDocument/2006/relationships/hyperlink" Target="http://earthquake.usgs.gov/earthquakes/world/most_destructive.php" TargetMode="External"/><Relationship Id="rId78" Type="http://schemas.openxmlformats.org/officeDocument/2006/relationships/footer" Target="footer28.xml"/><Relationship Id="rId94" Type="http://schemas.openxmlformats.org/officeDocument/2006/relationships/footer" Target="footer36.xml"/><Relationship Id="rId99" Type="http://schemas.openxmlformats.org/officeDocument/2006/relationships/image" Target="media/image42.jpeg"/><Relationship Id="rId101" Type="http://schemas.openxmlformats.org/officeDocument/2006/relationships/image" Target="media/image43.jpeg"/><Relationship Id="rId122" Type="http://schemas.openxmlformats.org/officeDocument/2006/relationships/hyperlink" Target="http://www.earthquakescanada.nrcan.gc.ca/" TargetMode="External"/><Relationship Id="rId143" Type="http://schemas.openxmlformats.org/officeDocument/2006/relationships/footer" Target="footer57.xml"/><Relationship Id="rId148" Type="http://schemas.openxmlformats.org/officeDocument/2006/relationships/footer" Target="footer60.xml"/><Relationship Id="rId164" Type="http://schemas.openxmlformats.org/officeDocument/2006/relationships/image" Target="media/image59.jpeg"/><Relationship Id="rId169" Type="http://schemas.openxmlformats.org/officeDocument/2006/relationships/image" Target="media/image61.jpeg"/><Relationship Id="rId18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1ED861CF</Template>
  <TotalTime>1</TotalTime>
  <Pages>85</Pages>
  <Words>15188</Words>
  <Characters>86573</Characters>
  <Application>Microsoft Office Word</Application>
  <DocSecurity>4</DocSecurity>
  <Lines>721</Lines>
  <Paragraphs>203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Earthquakes - teacher notes and student activities (GA Record 2014/06)</vt:lpstr>
    </vt:vector>
  </TitlesOfParts>
  <Company/>
  <LinksUpToDate>false</LinksUpToDate>
  <CharactersWithSpaces>101558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Earthquakes - teacher notes and student activities (GA Record 2014/06)</dc:title>
  <dc:subject>Earthquakes</dc:subject>
  <dc:creator>Lewis, Gary</dc:creator>
  <cp:lastModifiedBy>GOODWIN Nina</cp:lastModifiedBy>
  <cp:revision>2</cp:revision>
  <dcterms:created xsi:type="dcterms:W3CDTF">2017-08-03T04:57:00Z</dcterms:created>
  <dcterms:modified xsi:type="dcterms:W3CDTF">2017-08-03T04:57:00Z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2017-01-23T00:00:00Z</vt:filetime>
  </property>
  <property fmtid="{D5CDD505-2E9C-101B-9397-08002B2CF9AE}" pid="3" name="LastSaved">
    <vt:filetime>2017-02-27T00:00:00Z</vt:filetime>
  </property>
</Properties>
</file>